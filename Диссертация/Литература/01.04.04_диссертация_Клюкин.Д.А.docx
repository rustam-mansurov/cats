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drawings/drawing1.xml" ContentType="application/vnd.openxmlformats-officedocument.drawingml.chartshapes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drawings/drawing2.xml" ContentType="application/vnd.openxmlformats-officedocument.drawingml.chartshapes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drawings/drawing3.xml" ContentType="application/vnd.openxmlformats-officedocument.drawingml.chartshapes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drawings/drawing4.xml" ContentType="application/vnd.openxmlformats-officedocument.drawingml.chartshapes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drawings/drawing5.xml" ContentType="application/vnd.openxmlformats-officedocument.drawingml.chartshapes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drawings/drawing6.xml" ContentType="application/vnd.openxmlformats-officedocument.drawingml.chartshapes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drawings/drawing7.xml" ContentType="application/vnd.openxmlformats-officedocument.drawingml.chartshapes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drawings/drawing8.xml" ContentType="application/vnd.openxmlformats-officedocument.drawingml.chartshapes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drawings/drawing9.xml" ContentType="application/vnd.openxmlformats-officedocument.drawingml.chartshapes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drawings/drawing10.xml" ContentType="application/vnd.openxmlformats-officedocument.drawingml.chartshapes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drawings/drawing11.xml" ContentType="application/vnd.openxmlformats-officedocument.drawingml.chartshapes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drawings/drawing12.xml" ContentType="application/vnd.openxmlformats-officedocument.drawingml.chartshapes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drawings/drawing13.xml" ContentType="application/vnd.openxmlformats-officedocument.drawingml.chartshapes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drawings/drawing14.xml" ContentType="application/vnd.openxmlformats-officedocument.drawingml.chartshapes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theme/themeOverride1.xml" ContentType="application/vnd.openxmlformats-officedocument.themeOverrid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theme/themeOverride2.xml" ContentType="application/vnd.openxmlformats-officedocument.themeOverrid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theme/themeOverride3.xml" ContentType="application/vnd.openxmlformats-officedocument.themeOverride+xml"/>
  <Override PartName="/word/drawings/drawing15.xml" ContentType="application/vnd.openxmlformats-officedocument.drawingml.chartshapes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theme/themeOverride4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3320" w:rsidRPr="00B97698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  <w:r w:rsidRPr="00B97698">
        <w:rPr>
          <w:sz w:val="26"/>
          <w:szCs w:val="26"/>
        </w:rPr>
        <w:t>МИНОБРНАУКИ РОССИИ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  <w:r w:rsidRPr="00B97698">
        <w:rPr>
          <w:sz w:val="26"/>
          <w:szCs w:val="26"/>
        </w:rPr>
        <w:t xml:space="preserve">Федеральное государственное бюджетное образовательное 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  <w:r w:rsidRPr="00B97698">
        <w:rPr>
          <w:sz w:val="26"/>
          <w:szCs w:val="26"/>
        </w:rPr>
        <w:t xml:space="preserve">учреждение высшего образования </w:t>
      </w:r>
    </w:p>
    <w:p w:rsidR="00723320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  <w:r w:rsidRPr="00B97698">
        <w:rPr>
          <w:sz w:val="26"/>
          <w:szCs w:val="26"/>
        </w:rPr>
        <w:t>«Ижевский государственный технический университет</w:t>
      </w:r>
      <w:r>
        <w:rPr>
          <w:sz w:val="26"/>
          <w:szCs w:val="26"/>
        </w:rPr>
        <w:t xml:space="preserve"> имени М.Т. Калашникова</w:t>
      </w:r>
      <w:r w:rsidRPr="00B97698">
        <w:rPr>
          <w:sz w:val="26"/>
          <w:szCs w:val="26"/>
        </w:rPr>
        <w:t xml:space="preserve">» </w:t>
      </w:r>
    </w:p>
    <w:p w:rsidR="00723320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  <w:r>
        <w:rPr>
          <w:sz w:val="26"/>
          <w:szCs w:val="26"/>
        </w:rPr>
        <w:t>Факультет «Математика и естественные науки»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  <w:r>
        <w:rPr>
          <w:sz w:val="26"/>
          <w:szCs w:val="26"/>
        </w:rPr>
        <w:t>Кафедра «Прикладная математика и информационные технологии»</w:t>
      </w:r>
    </w:p>
    <w:p w:rsidR="00723320" w:rsidRPr="00B97698" w:rsidRDefault="00723320" w:rsidP="00723320">
      <w:pPr>
        <w:pStyle w:val="af6"/>
        <w:keepNext/>
        <w:spacing w:before="113" w:after="113" w:line="100" w:lineRule="atLeast"/>
        <w:jc w:val="center"/>
        <w:rPr>
          <w:sz w:val="26"/>
          <w:szCs w:val="26"/>
        </w:rPr>
      </w:pPr>
    </w:p>
    <w:p w:rsidR="00723320" w:rsidRPr="00B97698" w:rsidRDefault="00723320" w:rsidP="00723320">
      <w:pPr>
        <w:pStyle w:val="af6"/>
        <w:keepNext/>
        <w:tabs>
          <w:tab w:val="left" w:pos="7088"/>
        </w:tabs>
        <w:spacing w:line="100" w:lineRule="atLeast"/>
        <w:ind w:firstLine="6379"/>
        <w:rPr>
          <w:sz w:val="26"/>
          <w:szCs w:val="26"/>
        </w:rPr>
      </w:pPr>
      <w:r w:rsidRPr="00B97698">
        <w:rPr>
          <w:sz w:val="26"/>
          <w:szCs w:val="26"/>
        </w:rPr>
        <w:t xml:space="preserve">К защите 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 w:line="100" w:lineRule="atLeast"/>
        <w:jc w:val="right"/>
        <w:rPr>
          <w:sz w:val="26"/>
          <w:szCs w:val="26"/>
        </w:rPr>
      </w:pPr>
      <w:r>
        <w:rPr>
          <w:sz w:val="26"/>
          <w:szCs w:val="26"/>
        </w:rPr>
        <w:t>Руководитель направления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 w:line="276" w:lineRule="auto"/>
        <w:contextualSpacing/>
        <w:jc w:val="right"/>
        <w:rPr>
          <w:sz w:val="26"/>
          <w:szCs w:val="26"/>
        </w:rPr>
      </w:pPr>
      <w:r>
        <w:rPr>
          <w:sz w:val="26"/>
          <w:szCs w:val="26"/>
        </w:rPr>
        <w:t>_</w:t>
      </w:r>
      <w:r w:rsidRPr="00B97698">
        <w:rPr>
          <w:sz w:val="26"/>
          <w:szCs w:val="26"/>
        </w:rPr>
        <w:t>________</w:t>
      </w:r>
      <w:r>
        <w:rPr>
          <w:sz w:val="26"/>
          <w:szCs w:val="26"/>
        </w:rPr>
        <w:t xml:space="preserve">____ </w:t>
      </w:r>
      <w:proofErr w:type="spellStart"/>
      <w:r>
        <w:rPr>
          <w:sz w:val="26"/>
          <w:szCs w:val="26"/>
        </w:rPr>
        <w:t>Русяк</w:t>
      </w:r>
      <w:proofErr w:type="spellEnd"/>
      <w:r>
        <w:rPr>
          <w:sz w:val="26"/>
          <w:szCs w:val="26"/>
        </w:rPr>
        <w:t xml:space="preserve"> И.Г.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 w:line="276" w:lineRule="auto"/>
        <w:contextualSpacing/>
        <w:jc w:val="right"/>
        <w:rPr>
          <w:sz w:val="26"/>
          <w:szCs w:val="26"/>
        </w:rPr>
      </w:pPr>
      <w:r w:rsidRPr="00B97698">
        <w:rPr>
          <w:sz w:val="26"/>
          <w:szCs w:val="26"/>
        </w:rPr>
        <w:t>«___»__</w:t>
      </w:r>
      <w:r>
        <w:rPr>
          <w:sz w:val="26"/>
          <w:szCs w:val="26"/>
        </w:rPr>
        <w:t>___</w:t>
      </w:r>
      <w:r w:rsidRPr="00B97698">
        <w:rPr>
          <w:sz w:val="26"/>
          <w:szCs w:val="26"/>
        </w:rPr>
        <w:t>__</w:t>
      </w:r>
      <w:r>
        <w:rPr>
          <w:sz w:val="26"/>
          <w:szCs w:val="26"/>
        </w:rPr>
        <w:t>_</w:t>
      </w:r>
      <w:r w:rsidRPr="00B97698">
        <w:rPr>
          <w:sz w:val="26"/>
          <w:szCs w:val="26"/>
        </w:rPr>
        <w:t>____20</w:t>
      </w:r>
      <w:r>
        <w:rPr>
          <w:sz w:val="26"/>
          <w:szCs w:val="26"/>
        </w:rPr>
        <w:t>2</w:t>
      </w:r>
      <w:r w:rsidR="00981344">
        <w:rPr>
          <w:sz w:val="26"/>
          <w:szCs w:val="26"/>
        </w:rPr>
        <w:t>2</w:t>
      </w:r>
      <w:r>
        <w:rPr>
          <w:sz w:val="26"/>
          <w:szCs w:val="26"/>
        </w:rPr>
        <w:t xml:space="preserve"> </w:t>
      </w:r>
      <w:r w:rsidRPr="00B97698">
        <w:rPr>
          <w:sz w:val="26"/>
          <w:szCs w:val="26"/>
        </w:rPr>
        <w:t xml:space="preserve">г. </w:t>
      </w:r>
    </w:p>
    <w:p w:rsidR="00723320" w:rsidRDefault="00723320" w:rsidP="00723320">
      <w:pPr>
        <w:pStyle w:val="af6"/>
        <w:keepNext/>
        <w:spacing w:before="113" w:after="113" w:line="100" w:lineRule="atLeast"/>
        <w:jc w:val="center"/>
        <w:rPr>
          <w:sz w:val="26"/>
          <w:szCs w:val="26"/>
        </w:rPr>
      </w:pPr>
    </w:p>
    <w:p w:rsidR="00723320" w:rsidRPr="00B97698" w:rsidRDefault="00723320" w:rsidP="00723320">
      <w:pPr>
        <w:pStyle w:val="af6"/>
        <w:keepNext/>
        <w:spacing w:before="113" w:after="113" w:line="100" w:lineRule="atLeast"/>
        <w:jc w:val="center"/>
        <w:rPr>
          <w:sz w:val="26"/>
          <w:szCs w:val="26"/>
        </w:rPr>
      </w:pPr>
    </w:p>
    <w:p w:rsidR="00723320" w:rsidRPr="00864B45" w:rsidRDefault="00723320" w:rsidP="00723320">
      <w:pPr>
        <w:pStyle w:val="af6"/>
        <w:keepNext/>
        <w:spacing w:before="113" w:after="113" w:line="100" w:lineRule="atLeast"/>
        <w:jc w:val="center"/>
        <w:rPr>
          <w:color w:val="000000"/>
          <w:sz w:val="28"/>
          <w:szCs w:val="26"/>
        </w:rPr>
      </w:pPr>
      <w:r>
        <w:rPr>
          <w:b/>
          <w:sz w:val="28"/>
          <w:szCs w:val="28"/>
        </w:rPr>
        <w:t>КЛЮКИН ДАНИИЛ АНАТОЛЬЕВИЧ</w:t>
      </w:r>
    </w:p>
    <w:p w:rsidR="00723320" w:rsidRPr="008A7AEC" w:rsidRDefault="00723320" w:rsidP="00723320">
      <w:pPr>
        <w:pStyle w:val="af6"/>
        <w:keepNext/>
        <w:spacing w:before="113" w:after="113"/>
        <w:jc w:val="center"/>
        <w:rPr>
          <w:sz w:val="32"/>
          <w:szCs w:val="28"/>
        </w:rPr>
      </w:pPr>
      <w:r w:rsidRPr="00723320">
        <w:rPr>
          <w:color w:val="000000"/>
          <w:sz w:val="28"/>
          <w:szCs w:val="26"/>
        </w:rPr>
        <w:t>ИССЛЕДОВАНИЕ НАПРЯЖЁННО-ДЕФОРМИРОВАННОГО СОСТОЯНИЯ</w:t>
      </w:r>
      <w:r>
        <w:rPr>
          <w:color w:val="000000"/>
          <w:sz w:val="28"/>
          <w:szCs w:val="26"/>
        </w:rPr>
        <w:br/>
      </w:r>
      <w:r w:rsidRPr="00723320">
        <w:rPr>
          <w:color w:val="000000"/>
          <w:sz w:val="28"/>
          <w:szCs w:val="26"/>
        </w:rPr>
        <w:t>И КОЛЕБАНИЙ СТВОЛА ПРИ ВЫСТРЕЛЕ</w:t>
      </w:r>
    </w:p>
    <w:p w:rsidR="00723320" w:rsidRPr="000952D4" w:rsidRDefault="00723320" w:rsidP="00723320">
      <w:pPr>
        <w:pStyle w:val="af6"/>
        <w:keepNext/>
        <w:spacing w:before="113" w:after="113" w:line="100" w:lineRule="atLeast"/>
        <w:jc w:val="center"/>
        <w:rPr>
          <w:sz w:val="28"/>
          <w:szCs w:val="28"/>
        </w:rPr>
      </w:pPr>
      <w:r>
        <w:rPr>
          <w:sz w:val="28"/>
          <w:szCs w:val="28"/>
        </w:rPr>
        <w:t>Направление 01.04.04</w:t>
      </w:r>
      <w:r w:rsidRPr="000952D4">
        <w:rPr>
          <w:sz w:val="28"/>
          <w:szCs w:val="28"/>
        </w:rPr>
        <w:t xml:space="preserve"> </w:t>
      </w:r>
      <w:r>
        <w:rPr>
          <w:sz w:val="28"/>
          <w:szCs w:val="28"/>
        </w:rPr>
        <w:t>«</w:t>
      </w:r>
      <w:r w:rsidRPr="000952D4">
        <w:rPr>
          <w:sz w:val="28"/>
          <w:szCs w:val="28"/>
        </w:rPr>
        <w:t>Прикладная математика</w:t>
      </w:r>
      <w:r>
        <w:rPr>
          <w:sz w:val="28"/>
          <w:szCs w:val="28"/>
        </w:rPr>
        <w:t>»</w:t>
      </w:r>
      <w:r w:rsidRPr="000952D4">
        <w:rPr>
          <w:sz w:val="28"/>
          <w:szCs w:val="28"/>
        </w:rPr>
        <w:t xml:space="preserve"> </w:t>
      </w:r>
    </w:p>
    <w:p w:rsidR="00723320" w:rsidRPr="000952D4" w:rsidRDefault="00723320" w:rsidP="00723320">
      <w:pPr>
        <w:pStyle w:val="af6"/>
        <w:keepNext/>
        <w:spacing w:before="113" w:after="113" w:line="100" w:lineRule="atLeast"/>
        <w:jc w:val="center"/>
        <w:rPr>
          <w:sz w:val="28"/>
          <w:szCs w:val="28"/>
        </w:rPr>
      </w:pPr>
      <w:r>
        <w:rPr>
          <w:sz w:val="28"/>
          <w:szCs w:val="28"/>
        </w:rPr>
        <w:t>Программа</w:t>
      </w:r>
      <w:r w:rsidRPr="000952D4">
        <w:rPr>
          <w:sz w:val="28"/>
          <w:szCs w:val="28"/>
        </w:rPr>
        <w:t xml:space="preserve"> </w:t>
      </w:r>
      <w:r>
        <w:rPr>
          <w:sz w:val="28"/>
          <w:szCs w:val="28"/>
        </w:rPr>
        <w:t>«Разработка программного обеспечения и м</w:t>
      </w:r>
      <w:r w:rsidRPr="000952D4">
        <w:rPr>
          <w:sz w:val="28"/>
          <w:szCs w:val="28"/>
        </w:rPr>
        <w:t>атематически</w:t>
      </w:r>
      <w:r>
        <w:rPr>
          <w:sz w:val="28"/>
          <w:szCs w:val="28"/>
        </w:rPr>
        <w:t>х</w:t>
      </w:r>
      <w:r w:rsidRPr="000952D4">
        <w:rPr>
          <w:sz w:val="28"/>
          <w:szCs w:val="28"/>
        </w:rPr>
        <w:t xml:space="preserve"> метод</w:t>
      </w:r>
      <w:r>
        <w:rPr>
          <w:sz w:val="28"/>
          <w:szCs w:val="28"/>
        </w:rPr>
        <w:t>ов</w:t>
      </w:r>
      <w:r w:rsidRPr="000952D4">
        <w:rPr>
          <w:sz w:val="28"/>
          <w:szCs w:val="28"/>
        </w:rPr>
        <w:t xml:space="preserve"> решения инженерных и экономических задач</w:t>
      </w:r>
      <w:r>
        <w:rPr>
          <w:sz w:val="28"/>
          <w:szCs w:val="28"/>
        </w:rPr>
        <w:t>»</w:t>
      </w:r>
    </w:p>
    <w:p w:rsidR="00723320" w:rsidRPr="000952D4" w:rsidRDefault="00723320" w:rsidP="00723320">
      <w:pPr>
        <w:pStyle w:val="af6"/>
        <w:keepNext/>
        <w:spacing w:before="113" w:after="113" w:line="100" w:lineRule="atLeast"/>
        <w:jc w:val="center"/>
        <w:rPr>
          <w:b/>
          <w:sz w:val="28"/>
          <w:szCs w:val="28"/>
        </w:rPr>
      </w:pPr>
      <w:r w:rsidRPr="000952D4">
        <w:rPr>
          <w:b/>
          <w:sz w:val="28"/>
          <w:szCs w:val="28"/>
        </w:rPr>
        <w:t xml:space="preserve">Диссертация на соискание академической степени магистра </w:t>
      </w:r>
    </w:p>
    <w:p w:rsidR="00723320" w:rsidRPr="00B97698" w:rsidRDefault="00723320" w:rsidP="00723320">
      <w:pPr>
        <w:pStyle w:val="af6"/>
        <w:keepNext/>
        <w:spacing w:before="113" w:after="113" w:line="100" w:lineRule="atLeast"/>
        <w:jc w:val="center"/>
        <w:rPr>
          <w:sz w:val="26"/>
          <w:szCs w:val="26"/>
        </w:rPr>
      </w:pPr>
    </w:p>
    <w:p w:rsidR="00723320" w:rsidRPr="00B97698" w:rsidRDefault="00723320" w:rsidP="00723320">
      <w:pPr>
        <w:pStyle w:val="af6"/>
        <w:keepNext/>
        <w:spacing w:before="0" w:beforeAutospacing="0" w:after="0" w:afterAutospacing="0" w:line="100" w:lineRule="atLeast"/>
        <w:contextualSpacing/>
        <w:jc w:val="right"/>
        <w:rPr>
          <w:sz w:val="26"/>
          <w:szCs w:val="26"/>
        </w:rPr>
      </w:pPr>
      <w:r w:rsidRPr="00B97698">
        <w:rPr>
          <w:sz w:val="26"/>
          <w:szCs w:val="26"/>
        </w:rPr>
        <w:t xml:space="preserve">Магистрант 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 w:line="100" w:lineRule="atLeast"/>
        <w:contextualSpacing/>
        <w:jc w:val="right"/>
        <w:rPr>
          <w:sz w:val="26"/>
          <w:szCs w:val="26"/>
        </w:rPr>
      </w:pPr>
      <w:r w:rsidRPr="00B97698">
        <w:rPr>
          <w:sz w:val="26"/>
          <w:szCs w:val="26"/>
        </w:rPr>
        <w:t>___</w:t>
      </w:r>
      <w:r>
        <w:rPr>
          <w:sz w:val="26"/>
          <w:szCs w:val="26"/>
        </w:rPr>
        <w:t>______</w:t>
      </w:r>
      <w:r w:rsidRPr="00B97698">
        <w:rPr>
          <w:sz w:val="26"/>
          <w:szCs w:val="26"/>
        </w:rPr>
        <w:t>________</w:t>
      </w:r>
      <w:r>
        <w:rPr>
          <w:sz w:val="26"/>
          <w:szCs w:val="26"/>
        </w:rPr>
        <w:t>_</w:t>
      </w:r>
      <w:proofErr w:type="gramStart"/>
      <w:r>
        <w:rPr>
          <w:sz w:val="26"/>
          <w:szCs w:val="26"/>
        </w:rPr>
        <w:t>_(</w:t>
      </w:r>
      <w:proofErr w:type="gramEnd"/>
      <w:r>
        <w:rPr>
          <w:sz w:val="26"/>
          <w:szCs w:val="26"/>
        </w:rPr>
        <w:t>Клюкин Д.А)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 w:line="480" w:lineRule="auto"/>
        <w:contextualSpacing/>
        <w:jc w:val="right"/>
        <w:rPr>
          <w:sz w:val="26"/>
          <w:szCs w:val="26"/>
        </w:rPr>
      </w:pPr>
      <w:r w:rsidRPr="00B97698">
        <w:rPr>
          <w:sz w:val="26"/>
          <w:szCs w:val="26"/>
        </w:rPr>
        <w:t xml:space="preserve"> 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 w:line="100" w:lineRule="atLeast"/>
        <w:contextualSpacing/>
        <w:jc w:val="right"/>
        <w:rPr>
          <w:sz w:val="26"/>
          <w:szCs w:val="26"/>
        </w:rPr>
      </w:pPr>
      <w:r w:rsidRPr="00B97698">
        <w:rPr>
          <w:sz w:val="26"/>
          <w:szCs w:val="26"/>
        </w:rPr>
        <w:t xml:space="preserve">Научный руководитель 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 w:line="100" w:lineRule="atLeast"/>
        <w:contextualSpacing/>
        <w:jc w:val="right"/>
        <w:rPr>
          <w:sz w:val="26"/>
          <w:szCs w:val="26"/>
        </w:rPr>
      </w:pPr>
      <w:r>
        <w:rPr>
          <w:sz w:val="26"/>
          <w:szCs w:val="26"/>
        </w:rPr>
        <w:t>_______</w:t>
      </w:r>
      <w:r w:rsidRPr="00B97698">
        <w:rPr>
          <w:sz w:val="26"/>
          <w:szCs w:val="26"/>
        </w:rPr>
        <w:t>______</w:t>
      </w:r>
      <w:proofErr w:type="gramStart"/>
      <w:r w:rsidRPr="00B97698">
        <w:rPr>
          <w:sz w:val="26"/>
          <w:szCs w:val="26"/>
        </w:rPr>
        <w:t>_(</w:t>
      </w:r>
      <w:proofErr w:type="spellStart"/>
      <w:proofErr w:type="gramEnd"/>
      <w:r>
        <w:rPr>
          <w:sz w:val="26"/>
          <w:szCs w:val="26"/>
        </w:rPr>
        <w:t>Суфиянов</w:t>
      </w:r>
      <w:proofErr w:type="spellEnd"/>
      <w:r>
        <w:rPr>
          <w:sz w:val="26"/>
          <w:szCs w:val="26"/>
        </w:rPr>
        <w:t xml:space="preserve"> В.Г</w:t>
      </w:r>
      <w:r w:rsidRPr="00B97698">
        <w:rPr>
          <w:sz w:val="26"/>
          <w:szCs w:val="26"/>
        </w:rPr>
        <w:t xml:space="preserve">) 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 w:line="480" w:lineRule="auto"/>
        <w:contextualSpacing/>
        <w:jc w:val="right"/>
        <w:rPr>
          <w:sz w:val="26"/>
          <w:szCs w:val="26"/>
        </w:rPr>
      </w:pPr>
      <w:r w:rsidRPr="00B97698">
        <w:rPr>
          <w:sz w:val="26"/>
          <w:szCs w:val="26"/>
        </w:rPr>
        <w:t xml:space="preserve"> </w:t>
      </w:r>
    </w:p>
    <w:p w:rsidR="00723320" w:rsidRPr="00B97698" w:rsidRDefault="00723320" w:rsidP="00723320">
      <w:pPr>
        <w:pStyle w:val="af6"/>
        <w:keepNext/>
        <w:spacing w:before="0" w:beforeAutospacing="0" w:after="0" w:afterAutospacing="0" w:line="100" w:lineRule="atLeast"/>
        <w:contextualSpacing/>
        <w:jc w:val="right"/>
        <w:rPr>
          <w:sz w:val="26"/>
          <w:szCs w:val="26"/>
        </w:rPr>
      </w:pPr>
      <w:r w:rsidRPr="00B97698">
        <w:rPr>
          <w:sz w:val="26"/>
          <w:szCs w:val="26"/>
        </w:rPr>
        <w:t xml:space="preserve">Руководитель программы </w:t>
      </w:r>
    </w:p>
    <w:p w:rsidR="00723320" w:rsidRPr="00B97698" w:rsidRDefault="00723320" w:rsidP="00723320">
      <w:pPr>
        <w:pStyle w:val="af6"/>
        <w:keepNext/>
        <w:tabs>
          <w:tab w:val="left" w:pos="5954"/>
          <w:tab w:val="left" w:pos="6237"/>
        </w:tabs>
        <w:spacing w:before="0" w:beforeAutospacing="0" w:after="0" w:afterAutospacing="0" w:line="100" w:lineRule="atLeast"/>
        <w:contextualSpacing/>
        <w:jc w:val="right"/>
        <w:rPr>
          <w:sz w:val="26"/>
          <w:szCs w:val="26"/>
        </w:rPr>
      </w:pPr>
      <w:r>
        <w:rPr>
          <w:sz w:val="26"/>
          <w:szCs w:val="26"/>
        </w:rPr>
        <w:t>_____________</w:t>
      </w:r>
      <w:r w:rsidRPr="00B97698">
        <w:rPr>
          <w:sz w:val="26"/>
          <w:szCs w:val="26"/>
        </w:rPr>
        <w:t>___</w:t>
      </w:r>
      <w:proofErr w:type="gramStart"/>
      <w:r w:rsidRPr="00B97698">
        <w:rPr>
          <w:sz w:val="26"/>
          <w:szCs w:val="26"/>
        </w:rPr>
        <w:t>_(</w:t>
      </w:r>
      <w:proofErr w:type="spellStart"/>
      <w:proofErr w:type="gramEnd"/>
      <w:r w:rsidRPr="002F18BA">
        <w:rPr>
          <w:sz w:val="26"/>
          <w:szCs w:val="26"/>
        </w:rPr>
        <w:t>Кетова</w:t>
      </w:r>
      <w:proofErr w:type="spellEnd"/>
      <w:r>
        <w:rPr>
          <w:sz w:val="26"/>
          <w:szCs w:val="26"/>
        </w:rPr>
        <w:t xml:space="preserve"> К.В.</w:t>
      </w:r>
      <w:r w:rsidRPr="00B97698">
        <w:rPr>
          <w:sz w:val="26"/>
          <w:szCs w:val="26"/>
        </w:rPr>
        <w:t xml:space="preserve">) </w:t>
      </w:r>
    </w:p>
    <w:p w:rsidR="00723320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</w:p>
    <w:p w:rsidR="00723320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</w:p>
    <w:p w:rsidR="00723320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</w:p>
    <w:p w:rsidR="00723320" w:rsidRDefault="00723320" w:rsidP="00723320">
      <w:pPr>
        <w:pStyle w:val="af6"/>
        <w:keepNext/>
        <w:spacing w:before="0" w:beforeAutospacing="0" w:after="0" w:afterAutospacing="0"/>
        <w:contextualSpacing/>
        <w:jc w:val="center"/>
        <w:rPr>
          <w:sz w:val="26"/>
          <w:szCs w:val="26"/>
        </w:rPr>
      </w:pPr>
    </w:p>
    <w:p w:rsidR="00723320" w:rsidRPr="008A7AEC" w:rsidRDefault="00723320" w:rsidP="00723320">
      <w:pPr>
        <w:pStyle w:val="af6"/>
        <w:keepNext/>
        <w:spacing w:before="0" w:beforeAutospacing="0" w:after="0" w:afterAutospacing="0" w:line="100" w:lineRule="atLeast"/>
        <w:contextualSpacing/>
        <w:jc w:val="center"/>
        <w:rPr>
          <w:sz w:val="26"/>
          <w:szCs w:val="26"/>
        </w:rPr>
      </w:pPr>
      <w:r>
        <w:rPr>
          <w:sz w:val="26"/>
          <w:szCs w:val="26"/>
        </w:rPr>
        <w:t>Ижевск 2022</w:t>
      </w:r>
    </w:p>
    <w:p w:rsidR="00C2638C" w:rsidRPr="00BB32C0" w:rsidRDefault="00C2638C" w:rsidP="00B635BA">
      <w:pPr>
        <w:spacing w:line="276" w:lineRule="auto"/>
        <w:jc w:val="center"/>
        <w:rPr>
          <w:lang w:val="ru-RU"/>
        </w:rPr>
      </w:pPr>
      <w:r w:rsidRPr="00BB32C0">
        <w:rPr>
          <w:lang w:val="ru-RU"/>
        </w:rPr>
        <w:lastRenderedPageBreak/>
        <w:t>Техническое задание</w:t>
      </w:r>
    </w:p>
    <w:p w:rsidR="00C2638C" w:rsidRPr="00C2638C" w:rsidRDefault="00C2638C" w:rsidP="00C2638C">
      <w:pPr>
        <w:suppressAutoHyphens/>
        <w:spacing w:line="240" w:lineRule="auto"/>
        <w:ind w:left="-567" w:right="-426"/>
        <w:jc w:val="center"/>
        <w:rPr>
          <w:szCs w:val="28"/>
          <w:lang w:val="ru-RU" w:eastAsia="ar-SA" w:bidi="ar-SA"/>
        </w:rPr>
      </w:pPr>
      <w:r w:rsidRPr="00C2638C">
        <w:rPr>
          <w:szCs w:val="28"/>
          <w:lang w:val="ru-RU" w:eastAsia="ar-SA" w:bidi="ar-SA"/>
        </w:rPr>
        <w:t xml:space="preserve">на выпускную квалификационную работу </w:t>
      </w:r>
    </w:p>
    <w:p w:rsidR="00C2638C" w:rsidRPr="00C2638C" w:rsidRDefault="00C2638C" w:rsidP="00B635BA">
      <w:pPr>
        <w:suppressAutoHyphens/>
        <w:ind w:left="-567" w:right="-426"/>
        <w:jc w:val="center"/>
        <w:rPr>
          <w:szCs w:val="28"/>
          <w:lang w:val="ru-RU" w:eastAsia="ar-SA" w:bidi="ar-SA"/>
        </w:rPr>
      </w:pPr>
      <w:r w:rsidRPr="00C2638C">
        <w:rPr>
          <w:szCs w:val="28"/>
          <w:lang w:val="ru-RU" w:eastAsia="ar-SA" w:bidi="ar-SA"/>
        </w:rPr>
        <w:t xml:space="preserve">студенту группы </w:t>
      </w:r>
      <w:r w:rsidR="00723320">
        <w:rPr>
          <w:szCs w:val="28"/>
          <w:lang w:val="ru-RU" w:eastAsia="ar-SA" w:bidi="ar-SA"/>
        </w:rPr>
        <w:t>М20</w:t>
      </w:r>
      <w:r w:rsidRPr="00C2638C">
        <w:rPr>
          <w:szCs w:val="28"/>
          <w:lang w:val="ru-RU" w:eastAsia="ar-SA" w:bidi="ar-SA"/>
        </w:rPr>
        <w:t xml:space="preserve">-181-1 </w:t>
      </w:r>
      <w:proofErr w:type="spellStart"/>
      <w:r w:rsidRPr="00C2638C">
        <w:rPr>
          <w:szCs w:val="28"/>
          <w:lang w:val="ru-RU" w:eastAsia="ar-SA" w:bidi="ar-SA"/>
        </w:rPr>
        <w:t>Клюкин</w:t>
      </w:r>
      <w:r w:rsidR="00AA1D4A">
        <w:rPr>
          <w:szCs w:val="28"/>
          <w:lang w:val="ru-RU" w:eastAsia="ar-SA" w:bidi="ar-SA"/>
        </w:rPr>
        <w:t>у</w:t>
      </w:r>
      <w:proofErr w:type="spellEnd"/>
      <w:r w:rsidRPr="00C2638C">
        <w:rPr>
          <w:szCs w:val="28"/>
          <w:lang w:val="ru-RU" w:eastAsia="ar-SA" w:bidi="ar-SA"/>
        </w:rPr>
        <w:t xml:space="preserve"> Д.А.</w:t>
      </w:r>
    </w:p>
    <w:p w:rsidR="00C2638C" w:rsidRPr="007077F1" w:rsidRDefault="00C2638C" w:rsidP="007077F1">
      <w:pPr>
        <w:numPr>
          <w:ilvl w:val="0"/>
          <w:numId w:val="7"/>
        </w:numPr>
        <w:tabs>
          <w:tab w:val="num" w:pos="284"/>
        </w:tabs>
        <w:suppressAutoHyphens/>
        <w:spacing w:after="100" w:afterAutospacing="1" w:line="240" w:lineRule="auto"/>
        <w:ind w:left="-567" w:right="-426" w:hanging="284"/>
        <w:rPr>
          <w:sz w:val="24"/>
          <w:szCs w:val="24"/>
          <w:lang w:val="ru-RU" w:eastAsia="ar-SA" w:bidi="ar-SA"/>
        </w:rPr>
      </w:pPr>
      <w:r w:rsidRPr="007077F1">
        <w:rPr>
          <w:b/>
          <w:bCs/>
          <w:sz w:val="24"/>
          <w:szCs w:val="24"/>
          <w:lang w:val="ru-RU" w:eastAsia="ar-SA" w:bidi="ar-SA"/>
        </w:rPr>
        <w:t>Тема:</w:t>
      </w:r>
      <w:r w:rsidRPr="007077F1">
        <w:rPr>
          <w:sz w:val="24"/>
          <w:szCs w:val="24"/>
          <w:lang w:val="ru-RU" w:eastAsia="ar-SA" w:bidi="ar-SA"/>
        </w:rPr>
        <w:t xml:space="preserve"> Исследование напряженно-деформированного состояния и колебаний ствола при выстреле</w:t>
      </w:r>
    </w:p>
    <w:p w:rsidR="00C2638C" w:rsidRPr="007077F1" w:rsidRDefault="00C2638C" w:rsidP="007077F1">
      <w:pPr>
        <w:numPr>
          <w:ilvl w:val="0"/>
          <w:numId w:val="7"/>
        </w:numPr>
        <w:tabs>
          <w:tab w:val="num" w:pos="284"/>
        </w:tabs>
        <w:suppressAutoHyphens/>
        <w:spacing w:after="100" w:afterAutospacing="1" w:line="240" w:lineRule="auto"/>
        <w:ind w:left="-567" w:right="-426" w:hanging="284"/>
        <w:rPr>
          <w:sz w:val="24"/>
          <w:szCs w:val="24"/>
          <w:lang w:val="ru-RU" w:eastAsia="ar-SA" w:bidi="ar-SA"/>
        </w:rPr>
      </w:pPr>
      <w:r w:rsidRPr="007077F1">
        <w:rPr>
          <w:b/>
          <w:bCs/>
          <w:sz w:val="24"/>
          <w:szCs w:val="24"/>
          <w:lang w:val="ru-RU" w:eastAsia="ar-SA" w:bidi="ar-SA"/>
        </w:rPr>
        <w:t xml:space="preserve">Объект исследования: </w:t>
      </w:r>
      <w:r w:rsidRPr="007077F1">
        <w:rPr>
          <w:bCs/>
          <w:sz w:val="24"/>
          <w:szCs w:val="24"/>
          <w:lang w:val="ru-RU" w:eastAsia="ar-SA" w:bidi="ar-SA"/>
        </w:rPr>
        <w:t>напряженно-деформированное состояние и колебания ствола при выстреле.</w:t>
      </w:r>
    </w:p>
    <w:p w:rsidR="00C2638C" w:rsidRPr="007077F1" w:rsidRDefault="00C2638C" w:rsidP="007077F1">
      <w:pPr>
        <w:numPr>
          <w:ilvl w:val="0"/>
          <w:numId w:val="7"/>
        </w:numPr>
        <w:tabs>
          <w:tab w:val="num" w:pos="284"/>
        </w:tabs>
        <w:suppressAutoHyphens/>
        <w:spacing w:before="100" w:beforeAutospacing="1" w:after="100" w:afterAutospacing="1" w:line="240" w:lineRule="auto"/>
        <w:ind w:left="-567" w:right="-426" w:hanging="284"/>
        <w:rPr>
          <w:sz w:val="24"/>
          <w:szCs w:val="24"/>
          <w:lang w:val="ru-RU" w:eastAsia="ar-SA" w:bidi="ar-SA"/>
        </w:rPr>
      </w:pPr>
      <w:r w:rsidRPr="007077F1">
        <w:rPr>
          <w:b/>
          <w:bCs/>
          <w:sz w:val="24"/>
          <w:szCs w:val="24"/>
          <w:lang w:val="ru-RU" w:eastAsia="ar-SA" w:bidi="ar-SA"/>
        </w:rPr>
        <w:t>Предмет исследования:</w:t>
      </w:r>
      <w:r w:rsidRPr="007077F1">
        <w:rPr>
          <w:bCs/>
          <w:sz w:val="24"/>
          <w:szCs w:val="24"/>
          <w:lang w:val="ru-RU" w:eastAsia="ar-SA" w:bidi="ar-SA"/>
        </w:rPr>
        <w:t xml:space="preserve"> разработка программно-вычислительного комплекса для проведения исследований </w:t>
      </w:r>
      <w:r w:rsidRPr="007077F1">
        <w:rPr>
          <w:sz w:val="24"/>
          <w:szCs w:val="24"/>
          <w:lang w:val="ru-RU" w:eastAsia="ar-SA" w:bidi="ar-SA"/>
        </w:rPr>
        <w:t>напряженно-деформированного состояния и колебаний ствола при выстреле.</w:t>
      </w:r>
    </w:p>
    <w:p w:rsidR="00C2638C" w:rsidRPr="007077F1" w:rsidRDefault="00C2638C" w:rsidP="007077F1">
      <w:pPr>
        <w:numPr>
          <w:ilvl w:val="0"/>
          <w:numId w:val="7"/>
        </w:numPr>
        <w:tabs>
          <w:tab w:val="num" w:pos="284"/>
        </w:tabs>
        <w:suppressAutoHyphens/>
        <w:spacing w:before="100" w:beforeAutospacing="1" w:after="100" w:afterAutospacing="1" w:line="240" w:lineRule="auto"/>
        <w:ind w:left="-567" w:right="-426" w:hanging="284"/>
        <w:rPr>
          <w:sz w:val="24"/>
          <w:szCs w:val="24"/>
          <w:lang w:val="ru-RU" w:eastAsia="ar-SA" w:bidi="ar-SA"/>
        </w:rPr>
      </w:pPr>
      <w:r w:rsidRPr="007077F1">
        <w:rPr>
          <w:b/>
          <w:bCs/>
          <w:sz w:val="24"/>
          <w:szCs w:val="24"/>
          <w:lang w:val="ru-RU" w:eastAsia="ar-SA" w:bidi="ar-SA"/>
        </w:rPr>
        <w:t>Цель работы:</w:t>
      </w:r>
      <w:r w:rsidRPr="007077F1">
        <w:rPr>
          <w:bCs/>
          <w:sz w:val="24"/>
          <w:szCs w:val="24"/>
          <w:lang w:val="ru-RU" w:eastAsia="ar-SA" w:bidi="ar-SA"/>
        </w:rPr>
        <w:t xml:space="preserve"> провести анализ влияния </w:t>
      </w:r>
      <w:proofErr w:type="spellStart"/>
      <w:r w:rsidRPr="007077F1">
        <w:rPr>
          <w:bCs/>
          <w:sz w:val="24"/>
          <w:szCs w:val="24"/>
          <w:lang w:val="ru-RU" w:eastAsia="ar-SA" w:bidi="ar-SA"/>
        </w:rPr>
        <w:t>внутрибаллистических</w:t>
      </w:r>
      <w:proofErr w:type="spellEnd"/>
      <w:r w:rsidRPr="007077F1">
        <w:rPr>
          <w:bCs/>
          <w:sz w:val="24"/>
          <w:szCs w:val="24"/>
          <w:lang w:val="ru-RU" w:eastAsia="ar-SA" w:bidi="ar-SA"/>
        </w:rPr>
        <w:t xml:space="preserve"> процессов на колебания ствола в процессе выстрела на углы вылета снаряда из дульного среза.</w:t>
      </w:r>
    </w:p>
    <w:p w:rsidR="00C2638C" w:rsidRPr="007077F1" w:rsidRDefault="00C2638C" w:rsidP="007077F1">
      <w:pPr>
        <w:numPr>
          <w:ilvl w:val="0"/>
          <w:numId w:val="7"/>
        </w:numPr>
        <w:tabs>
          <w:tab w:val="num" w:pos="284"/>
        </w:tabs>
        <w:suppressAutoHyphens/>
        <w:spacing w:line="240" w:lineRule="auto"/>
        <w:ind w:left="-567" w:right="-426" w:hanging="284"/>
        <w:rPr>
          <w:sz w:val="24"/>
          <w:szCs w:val="24"/>
          <w:lang w:val="ru-RU" w:eastAsia="ar-SA" w:bidi="ar-SA"/>
        </w:rPr>
      </w:pPr>
      <w:r w:rsidRPr="007077F1">
        <w:rPr>
          <w:b/>
          <w:bCs/>
          <w:sz w:val="24"/>
          <w:szCs w:val="24"/>
          <w:lang w:val="ru-RU" w:eastAsia="ar-SA" w:bidi="ar-SA"/>
        </w:rPr>
        <w:t>Состав задач:</w:t>
      </w:r>
    </w:p>
    <w:p w:rsidR="00BB32C0" w:rsidRPr="00BB32C0" w:rsidRDefault="00BB32C0" w:rsidP="00BB32C0">
      <w:pPr>
        <w:pStyle w:val="ab"/>
        <w:numPr>
          <w:ilvl w:val="0"/>
          <w:numId w:val="37"/>
        </w:numPr>
        <w:suppressAutoHyphens/>
        <w:spacing w:line="240" w:lineRule="auto"/>
        <w:ind w:left="-426" w:right="-426" w:firstLine="0"/>
        <w:rPr>
          <w:sz w:val="24"/>
          <w:szCs w:val="24"/>
          <w:lang w:val="ru-RU" w:eastAsia="ar-SA" w:bidi="ar-SA"/>
        </w:rPr>
      </w:pPr>
      <w:r w:rsidRPr="00BB32C0">
        <w:rPr>
          <w:sz w:val="24"/>
          <w:szCs w:val="24"/>
          <w:lang w:val="ru-RU" w:eastAsia="ar-SA" w:bidi="ar-SA"/>
        </w:rPr>
        <w:t xml:space="preserve">Анализ литературы по теме «математическое моделирование нестационарного напряженно-деформированного состояния ствола при выстреле», постановка задачи (одномерная и трехмерная), дополнительные силы и моменты, отклонений канала ствола от оси симметрии, тепловые деформации и температурные зависимости </w:t>
      </w:r>
      <w:proofErr w:type="spellStart"/>
      <w:r w:rsidRPr="00BB32C0">
        <w:rPr>
          <w:sz w:val="24"/>
          <w:szCs w:val="24"/>
          <w:lang w:val="ru-RU" w:eastAsia="ar-SA" w:bidi="ar-SA"/>
        </w:rPr>
        <w:t>дилатационных</w:t>
      </w:r>
      <w:proofErr w:type="spellEnd"/>
      <w:r w:rsidRPr="00BB32C0">
        <w:rPr>
          <w:sz w:val="24"/>
          <w:szCs w:val="24"/>
          <w:lang w:val="ru-RU" w:eastAsia="ar-SA" w:bidi="ar-SA"/>
        </w:rPr>
        <w:t xml:space="preserve"> свойств материала ствола, геометрия ствола, трение снаряда о ствол с учетом износа ствола, система уравнений. начальные и граничные условия;</w:t>
      </w:r>
    </w:p>
    <w:p w:rsidR="00BB32C0" w:rsidRPr="00BB32C0" w:rsidRDefault="00BB32C0" w:rsidP="00BB32C0">
      <w:pPr>
        <w:pStyle w:val="ab"/>
        <w:numPr>
          <w:ilvl w:val="0"/>
          <w:numId w:val="37"/>
        </w:numPr>
        <w:suppressAutoHyphens/>
        <w:spacing w:line="240" w:lineRule="auto"/>
        <w:ind w:left="-426" w:right="-426" w:firstLine="0"/>
        <w:rPr>
          <w:sz w:val="24"/>
          <w:szCs w:val="24"/>
          <w:lang w:val="ru-RU" w:eastAsia="ar-SA" w:bidi="ar-SA"/>
        </w:rPr>
      </w:pPr>
      <w:r w:rsidRPr="00BB32C0">
        <w:rPr>
          <w:sz w:val="24"/>
          <w:szCs w:val="24"/>
          <w:lang w:val="ru-RU" w:eastAsia="ar-SA" w:bidi="ar-SA"/>
        </w:rPr>
        <w:t>Разработка сопряженной математической модели НДС, внутренней и внешней баллистики для гаубицы 2А36 и автоматической пушки 2А72. Постановка сопряженной математической модели НДС и ОЗВБ для одноствольной пушки. Постановка сопряженной математической модели НДС и ОЗВБ для автоматической пушки. Постановка связанных задач внутренней и внешней баллистики;</w:t>
      </w:r>
    </w:p>
    <w:p w:rsidR="00BB32C0" w:rsidRPr="00BB32C0" w:rsidRDefault="00BB32C0" w:rsidP="00BB32C0">
      <w:pPr>
        <w:pStyle w:val="ab"/>
        <w:numPr>
          <w:ilvl w:val="0"/>
          <w:numId w:val="37"/>
        </w:numPr>
        <w:suppressAutoHyphens/>
        <w:spacing w:line="240" w:lineRule="auto"/>
        <w:ind w:left="-426" w:right="-426" w:firstLine="0"/>
        <w:rPr>
          <w:sz w:val="24"/>
          <w:szCs w:val="24"/>
          <w:lang w:val="ru-RU" w:eastAsia="ar-SA" w:bidi="ar-SA"/>
        </w:rPr>
      </w:pPr>
      <w:r w:rsidRPr="00BB32C0">
        <w:rPr>
          <w:sz w:val="24"/>
          <w:szCs w:val="24"/>
          <w:lang w:val="ru-RU" w:eastAsia="ar-SA" w:bidi="ar-SA"/>
        </w:rPr>
        <w:t>Разработка программного комплекса визуализация результатов моделирования на виртуальном полигоне. Разработка виртуального полигона и мишенной обстановки. Разработка 3D моделей ствольных систем и снарядов. Разработка имитационной модели стрельбы.</w:t>
      </w:r>
    </w:p>
    <w:p w:rsidR="00BB32C0" w:rsidRPr="00BB32C0" w:rsidRDefault="00BB32C0" w:rsidP="00BB32C0">
      <w:pPr>
        <w:pStyle w:val="ab"/>
        <w:numPr>
          <w:ilvl w:val="0"/>
          <w:numId w:val="37"/>
        </w:numPr>
        <w:suppressAutoHyphens/>
        <w:spacing w:line="240" w:lineRule="auto"/>
        <w:ind w:left="-426" w:right="-426" w:firstLine="0"/>
        <w:rPr>
          <w:sz w:val="24"/>
          <w:szCs w:val="24"/>
          <w:lang w:val="ru-RU" w:eastAsia="ar-SA" w:bidi="ar-SA"/>
        </w:rPr>
      </w:pPr>
      <w:r w:rsidRPr="00BB32C0">
        <w:rPr>
          <w:sz w:val="24"/>
          <w:szCs w:val="24"/>
          <w:lang w:val="ru-RU" w:eastAsia="ar-SA" w:bidi="ar-SA"/>
        </w:rPr>
        <w:t>Проведение численных исследовани</w:t>
      </w:r>
      <w:r w:rsidR="00723320">
        <w:rPr>
          <w:sz w:val="24"/>
          <w:szCs w:val="24"/>
          <w:lang w:val="ru-RU" w:eastAsia="ar-SA" w:bidi="ar-SA"/>
        </w:rPr>
        <w:t>й</w:t>
      </w:r>
      <w:r w:rsidRPr="00BB32C0">
        <w:rPr>
          <w:sz w:val="24"/>
          <w:szCs w:val="24"/>
          <w:lang w:val="ru-RU" w:eastAsia="ar-SA" w:bidi="ar-SA"/>
        </w:rPr>
        <w:t>: влияние изгиба канала ствола и колебаний ствола на дульную скорость выстрела, влияние темпа стрельбы на точность поражения цели, влияние температурных факторов, влияние износа ствола на точность стрельбы.</w:t>
      </w:r>
    </w:p>
    <w:p w:rsidR="00C2638C" w:rsidRPr="007077F1" w:rsidRDefault="00C2638C" w:rsidP="007077F1">
      <w:pPr>
        <w:numPr>
          <w:ilvl w:val="0"/>
          <w:numId w:val="7"/>
        </w:numPr>
        <w:tabs>
          <w:tab w:val="num" w:pos="284"/>
        </w:tabs>
        <w:suppressAutoHyphens/>
        <w:spacing w:line="240" w:lineRule="auto"/>
        <w:ind w:left="-567" w:right="-426" w:hanging="284"/>
        <w:rPr>
          <w:sz w:val="24"/>
          <w:szCs w:val="24"/>
          <w:lang w:val="ru-RU" w:eastAsia="ar-SA" w:bidi="ar-SA"/>
        </w:rPr>
      </w:pPr>
      <w:r w:rsidRPr="007077F1">
        <w:rPr>
          <w:b/>
          <w:bCs/>
          <w:sz w:val="24"/>
          <w:szCs w:val="24"/>
          <w:lang w:val="ru-RU" w:eastAsia="ar-SA" w:bidi="ar-SA"/>
        </w:rPr>
        <w:t>Программное обеспечение:</w:t>
      </w:r>
      <w:r w:rsidRPr="007077F1">
        <w:rPr>
          <w:sz w:val="24"/>
          <w:szCs w:val="24"/>
          <w:lang w:val="ru-RU" w:eastAsia="ar-SA" w:bidi="ar-SA"/>
        </w:rPr>
        <w:t xml:space="preserve"> Среда программирования </w:t>
      </w:r>
      <w:proofErr w:type="spellStart"/>
      <w:r w:rsidRPr="007077F1">
        <w:rPr>
          <w:sz w:val="24"/>
          <w:szCs w:val="24"/>
          <w:lang w:eastAsia="ar-SA" w:bidi="ar-SA"/>
        </w:rPr>
        <w:t>VisualStudio</w:t>
      </w:r>
      <w:proofErr w:type="spellEnd"/>
      <w:r w:rsidRPr="007077F1">
        <w:rPr>
          <w:sz w:val="24"/>
          <w:szCs w:val="24"/>
          <w:lang w:val="ru-RU" w:eastAsia="ar-SA" w:bidi="ar-SA"/>
        </w:rPr>
        <w:t xml:space="preserve">. Математические пакеты </w:t>
      </w:r>
      <w:r w:rsidRPr="007077F1">
        <w:rPr>
          <w:sz w:val="24"/>
          <w:szCs w:val="24"/>
          <w:lang w:eastAsia="ar-SA" w:bidi="ar-SA"/>
        </w:rPr>
        <w:t>Anaconda</w:t>
      </w:r>
      <w:r w:rsidRPr="007077F1">
        <w:rPr>
          <w:sz w:val="24"/>
          <w:szCs w:val="24"/>
          <w:lang w:val="ru-RU" w:eastAsia="ar-SA" w:bidi="ar-SA"/>
        </w:rPr>
        <w:t xml:space="preserve"> (</w:t>
      </w:r>
      <w:proofErr w:type="spellStart"/>
      <w:r w:rsidRPr="007077F1">
        <w:rPr>
          <w:sz w:val="24"/>
          <w:szCs w:val="24"/>
          <w:lang w:eastAsia="ar-SA" w:bidi="ar-SA"/>
        </w:rPr>
        <w:t>NumPy</w:t>
      </w:r>
      <w:proofErr w:type="spellEnd"/>
      <w:r w:rsidRPr="007077F1">
        <w:rPr>
          <w:sz w:val="24"/>
          <w:szCs w:val="24"/>
          <w:lang w:val="ru-RU" w:eastAsia="ar-SA" w:bidi="ar-SA"/>
        </w:rPr>
        <w:t xml:space="preserve">, </w:t>
      </w:r>
      <w:proofErr w:type="spellStart"/>
      <w:r w:rsidRPr="007077F1">
        <w:rPr>
          <w:sz w:val="24"/>
          <w:szCs w:val="24"/>
          <w:lang w:eastAsia="ar-SA" w:bidi="ar-SA"/>
        </w:rPr>
        <w:t>SciPy</w:t>
      </w:r>
      <w:proofErr w:type="spellEnd"/>
      <w:r w:rsidRPr="007077F1">
        <w:rPr>
          <w:sz w:val="24"/>
          <w:szCs w:val="24"/>
          <w:lang w:val="ru-RU" w:eastAsia="ar-SA" w:bidi="ar-SA"/>
        </w:rPr>
        <w:t xml:space="preserve"> и др.), R, </w:t>
      </w:r>
      <w:proofErr w:type="spellStart"/>
      <w:r w:rsidRPr="007077F1">
        <w:rPr>
          <w:sz w:val="24"/>
          <w:szCs w:val="24"/>
          <w:lang w:eastAsia="ar-SA" w:bidi="ar-SA"/>
        </w:rPr>
        <w:t>Scilab</w:t>
      </w:r>
      <w:proofErr w:type="spellEnd"/>
      <w:r w:rsidRPr="007077F1">
        <w:rPr>
          <w:sz w:val="24"/>
          <w:szCs w:val="24"/>
          <w:lang w:val="ru-RU" w:eastAsia="ar-SA" w:bidi="ar-SA"/>
        </w:rPr>
        <w:t>. Пакеты инженерных расчетов и суперкомпьютерного моделирования ANSYS, ЛОГОС,</w:t>
      </w:r>
    </w:p>
    <w:p w:rsidR="00C2638C" w:rsidRPr="007077F1" w:rsidRDefault="00C2638C" w:rsidP="007077F1">
      <w:pPr>
        <w:numPr>
          <w:ilvl w:val="0"/>
          <w:numId w:val="7"/>
        </w:numPr>
        <w:tabs>
          <w:tab w:val="num" w:pos="284"/>
        </w:tabs>
        <w:suppressAutoHyphens/>
        <w:spacing w:before="100" w:beforeAutospacing="1" w:after="100" w:afterAutospacing="1" w:line="240" w:lineRule="auto"/>
        <w:ind w:left="-567" w:right="-426" w:hanging="284"/>
        <w:rPr>
          <w:sz w:val="24"/>
          <w:szCs w:val="24"/>
          <w:lang w:val="ru-RU" w:eastAsia="ar-SA" w:bidi="ar-SA"/>
        </w:rPr>
      </w:pPr>
      <w:r w:rsidRPr="007077F1">
        <w:rPr>
          <w:b/>
          <w:bCs/>
          <w:sz w:val="24"/>
          <w:szCs w:val="24"/>
          <w:lang w:val="ru-RU" w:eastAsia="ar-SA" w:bidi="ar-SA"/>
        </w:rPr>
        <w:t>Требование к программному продукту:</w:t>
      </w:r>
      <w:r w:rsidR="005979C8">
        <w:rPr>
          <w:b/>
          <w:bCs/>
          <w:sz w:val="24"/>
          <w:szCs w:val="24"/>
          <w:lang w:val="ru-RU" w:eastAsia="ar-SA" w:bidi="ar-SA"/>
        </w:rPr>
        <w:t xml:space="preserve"> </w:t>
      </w:r>
      <w:r w:rsidRPr="007077F1">
        <w:rPr>
          <w:bCs/>
          <w:color w:val="000000"/>
          <w:sz w:val="24"/>
          <w:szCs w:val="24"/>
          <w:lang w:val="ru-RU" w:eastAsia="ar-SA" w:bidi="ar-SA"/>
        </w:rPr>
        <w:t>Программный комплекс должен быть задокументирован и обладать интуитивно понятным интерфейсом</w:t>
      </w:r>
      <w:r w:rsidRPr="007077F1">
        <w:rPr>
          <w:sz w:val="24"/>
          <w:szCs w:val="24"/>
          <w:lang w:val="ru-RU" w:eastAsia="ar-SA" w:bidi="ar-SA"/>
        </w:rPr>
        <w:t xml:space="preserve">. </w:t>
      </w:r>
    </w:p>
    <w:p w:rsidR="00C2638C" w:rsidRPr="007077F1" w:rsidRDefault="00C2638C" w:rsidP="007077F1">
      <w:pPr>
        <w:numPr>
          <w:ilvl w:val="0"/>
          <w:numId w:val="7"/>
        </w:numPr>
        <w:tabs>
          <w:tab w:val="num" w:pos="284"/>
        </w:tabs>
        <w:suppressAutoHyphens/>
        <w:spacing w:before="100" w:beforeAutospacing="1" w:line="240" w:lineRule="auto"/>
        <w:ind w:left="-567" w:right="-426" w:hanging="284"/>
        <w:rPr>
          <w:sz w:val="24"/>
          <w:szCs w:val="24"/>
          <w:lang w:val="ru-RU" w:eastAsia="ar-SA" w:bidi="ar-SA"/>
        </w:rPr>
      </w:pPr>
      <w:r w:rsidRPr="007077F1">
        <w:rPr>
          <w:b/>
          <w:bCs/>
          <w:sz w:val="24"/>
          <w:szCs w:val="24"/>
          <w:lang w:val="ru-RU" w:eastAsia="ar-SA" w:bidi="ar-SA"/>
        </w:rPr>
        <w:t>Критерий окончания работы:</w:t>
      </w:r>
      <w:r w:rsidRPr="007077F1">
        <w:rPr>
          <w:sz w:val="24"/>
          <w:szCs w:val="24"/>
          <w:lang w:val="ru-RU" w:eastAsia="ar-SA" w:bidi="ar-SA"/>
        </w:rPr>
        <w:t xml:space="preserve"> Результаты разработки должны быть представлены в виде отчёта. Все методы, использованные в работе, должны иметь строгое математическое и алгоритмическое изложение. В работе должно быть представлено описание применения методов.</w:t>
      </w:r>
    </w:p>
    <w:tbl>
      <w:tblPr>
        <w:tblW w:w="5606" w:type="pct"/>
        <w:tblCellSpacing w:w="0" w:type="dxa"/>
        <w:tblInd w:w="-1134" w:type="dxa"/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5317"/>
        <w:gridCol w:w="1800"/>
        <w:gridCol w:w="3506"/>
      </w:tblGrid>
      <w:tr w:rsidR="00C2638C" w:rsidRPr="00C2638C" w:rsidTr="00C2638C">
        <w:trPr>
          <w:tblCellSpacing w:w="0" w:type="dxa"/>
        </w:trPr>
        <w:tc>
          <w:tcPr>
            <w:tcW w:w="2503" w:type="pct"/>
            <w:vAlign w:val="bottom"/>
            <w:hideMark/>
          </w:tcPr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>Утверждаю</w:t>
            </w:r>
          </w:p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>зав. кафедрой МОИС</w:t>
            </w:r>
          </w:p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>д.т.н., профессор</w:t>
            </w:r>
          </w:p>
        </w:tc>
        <w:tc>
          <w:tcPr>
            <w:tcW w:w="847" w:type="pct"/>
            <w:vAlign w:val="bottom"/>
          </w:tcPr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</w:p>
        </w:tc>
        <w:tc>
          <w:tcPr>
            <w:tcW w:w="1650" w:type="pct"/>
            <w:vAlign w:val="bottom"/>
            <w:hideMark/>
          </w:tcPr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>И.Г. </w:t>
            </w:r>
            <w:proofErr w:type="spellStart"/>
            <w:r w:rsidRPr="00C2638C">
              <w:rPr>
                <w:sz w:val="24"/>
                <w:szCs w:val="24"/>
                <w:lang w:val="ru-RU" w:eastAsia="ar-SA" w:bidi="ar-SA"/>
              </w:rPr>
              <w:t>Русяк</w:t>
            </w:r>
            <w:proofErr w:type="spellEnd"/>
          </w:p>
        </w:tc>
      </w:tr>
      <w:tr w:rsidR="00C2638C" w:rsidRPr="00C2638C" w:rsidTr="00C2638C">
        <w:trPr>
          <w:trHeight w:val="766"/>
          <w:tblCellSpacing w:w="0" w:type="dxa"/>
        </w:trPr>
        <w:tc>
          <w:tcPr>
            <w:tcW w:w="2503" w:type="pct"/>
            <w:vAlign w:val="bottom"/>
            <w:hideMark/>
          </w:tcPr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>Руководитель работы</w:t>
            </w:r>
          </w:p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>д.т.н., доцент</w:t>
            </w:r>
          </w:p>
        </w:tc>
        <w:tc>
          <w:tcPr>
            <w:tcW w:w="847" w:type="pct"/>
            <w:vAlign w:val="bottom"/>
          </w:tcPr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</w:p>
        </w:tc>
        <w:tc>
          <w:tcPr>
            <w:tcW w:w="1650" w:type="pct"/>
            <w:vAlign w:val="bottom"/>
            <w:hideMark/>
          </w:tcPr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>В.Г. </w:t>
            </w:r>
            <w:proofErr w:type="spellStart"/>
            <w:r w:rsidRPr="00C2638C">
              <w:rPr>
                <w:sz w:val="24"/>
                <w:szCs w:val="24"/>
                <w:lang w:val="ru-RU" w:eastAsia="ar-SA" w:bidi="ar-SA"/>
              </w:rPr>
              <w:t>Суфиянов</w:t>
            </w:r>
            <w:proofErr w:type="spellEnd"/>
          </w:p>
        </w:tc>
      </w:tr>
      <w:tr w:rsidR="00C2638C" w:rsidRPr="00C2638C" w:rsidTr="00C2638C">
        <w:trPr>
          <w:trHeight w:val="736"/>
          <w:tblCellSpacing w:w="0" w:type="dxa"/>
        </w:trPr>
        <w:tc>
          <w:tcPr>
            <w:tcW w:w="2503" w:type="pct"/>
            <w:vAlign w:val="bottom"/>
            <w:hideMark/>
          </w:tcPr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>Исполнитель</w:t>
            </w:r>
          </w:p>
          <w:p w:rsidR="00C2638C" w:rsidRPr="00C2638C" w:rsidRDefault="00C2638C" w:rsidP="00723320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 xml:space="preserve">студент гр. </w:t>
            </w:r>
            <w:r w:rsidR="00723320">
              <w:rPr>
                <w:sz w:val="24"/>
                <w:szCs w:val="24"/>
                <w:lang w:val="ru-RU" w:eastAsia="ar-SA" w:bidi="ar-SA"/>
              </w:rPr>
              <w:t>М20</w:t>
            </w:r>
            <w:r w:rsidRPr="00C2638C">
              <w:rPr>
                <w:sz w:val="24"/>
                <w:szCs w:val="24"/>
                <w:lang w:val="ru-RU" w:eastAsia="ar-SA" w:bidi="ar-SA"/>
              </w:rPr>
              <w:t>-181-1</w:t>
            </w:r>
          </w:p>
        </w:tc>
        <w:tc>
          <w:tcPr>
            <w:tcW w:w="847" w:type="pct"/>
            <w:vAlign w:val="bottom"/>
          </w:tcPr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</w:p>
        </w:tc>
        <w:tc>
          <w:tcPr>
            <w:tcW w:w="1650" w:type="pct"/>
            <w:vAlign w:val="bottom"/>
            <w:hideMark/>
          </w:tcPr>
          <w:p w:rsidR="00C2638C" w:rsidRPr="00C2638C" w:rsidRDefault="00C2638C" w:rsidP="00C2638C">
            <w:pPr>
              <w:suppressAutoHyphens/>
              <w:spacing w:line="240" w:lineRule="auto"/>
              <w:ind w:left="1214" w:right="-284"/>
              <w:jc w:val="left"/>
              <w:rPr>
                <w:sz w:val="24"/>
                <w:szCs w:val="24"/>
                <w:lang w:val="ru-RU" w:eastAsia="ar-SA" w:bidi="ar-SA"/>
              </w:rPr>
            </w:pPr>
            <w:r w:rsidRPr="00C2638C">
              <w:rPr>
                <w:sz w:val="24"/>
                <w:szCs w:val="24"/>
                <w:lang w:val="ru-RU" w:eastAsia="ar-SA" w:bidi="ar-SA"/>
              </w:rPr>
              <w:t>Д.А. Клюкин</w:t>
            </w:r>
          </w:p>
        </w:tc>
      </w:tr>
    </w:tbl>
    <w:p w:rsidR="001B2AF9" w:rsidRDefault="001B2AF9" w:rsidP="00A316C1">
      <w:pPr>
        <w:spacing w:after="240"/>
        <w:jc w:val="left"/>
        <w:rPr>
          <w:b/>
          <w:bCs/>
          <w:lang w:val="ru-RU"/>
        </w:rPr>
        <w:sectPr w:rsidR="001B2AF9" w:rsidSect="001B2AF9">
          <w:footerReference w:type="default" r:id="rId8"/>
          <w:footerReference w:type="first" r:id="rId9"/>
          <w:pgSz w:w="11906" w:h="16838"/>
          <w:pgMar w:top="1134" w:right="850" w:bottom="1134" w:left="1701" w:header="720" w:footer="170" w:gutter="0"/>
          <w:pgNumType w:start="0"/>
          <w:cols w:space="720"/>
          <w:titlePg/>
          <w:docGrid w:linePitch="299"/>
        </w:sectPr>
      </w:pPr>
    </w:p>
    <w:p w:rsidR="00A316C1" w:rsidRPr="00120C13" w:rsidRDefault="00A316C1" w:rsidP="00A316C1">
      <w:pPr>
        <w:spacing w:after="240"/>
        <w:jc w:val="left"/>
        <w:rPr>
          <w:b/>
          <w:bCs/>
        </w:rPr>
      </w:pPr>
      <w:proofErr w:type="gramStart"/>
      <w:r>
        <w:rPr>
          <w:b/>
          <w:bCs/>
          <w:lang w:val="ru-RU"/>
        </w:rPr>
        <w:lastRenderedPageBreak/>
        <w:t>УДК</w:t>
      </w:r>
      <w:r w:rsidR="00D60668" w:rsidRPr="00D60668">
        <w:rPr>
          <w:b/>
          <w:bCs/>
        </w:rPr>
        <w:t>004.942:623.526.4</w:t>
      </w:r>
      <w:proofErr w:type="gramEnd"/>
    </w:p>
    <w:p w:rsidR="00A316C1" w:rsidRDefault="00A316C1" w:rsidP="00A316C1">
      <w:pPr>
        <w:jc w:val="center"/>
        <w:rPr>
          <w:b/>
          <w:bCs/>
          <w:sz w:val="32"/>
          <w:lang w:val="ru-RU"/>
        </w:rPr>
      </w:pPr>
      <w:r w:rsidRPr="00A316C1">
        <w:rPr>
          <w:b/>
          <w:bCs/>
          <w:sz w:val="32"/>
          <w:lang w:val="ru-RU"/>
        </w:rPr>
        <w:t>Реферат</w:t>
      </w:r>
    </w:p>
    <w:p w:rsidR="00A316C1" w:rsidRDefault="00A316C1" w:rsidP="00A316C1">
      <w:pPr>
        <w:rPr>
          <w:bCs/>
          <w:lang w:val="ru-RU"/>
        </w:rPr>
      </w:pPr>
    </w:p>
    <w:p w:rsidR="00A316C1" w:rsidRDefault="00A316C1" w:rsidP="002D413A">
      <w:pPr>
        <w:ind w:firstLine="567"/>
        <w:rPr>
          <w:bCs/>
          <w:lang w:val="ru-RU"/>
        </w:rPr>
      </w:pPr>
      <w:r w:rsidRPr="00E35B12">
        <w:rPr>
          <w:bCs/>
          <w:lang w:val="ru-RU"/>
        </w:rPr>
        <w:t>Объём записки:</w:t>
      </w:r>
      <w:r w:rsidR="00AA1D4A" w:rsidRPr="00E35B12">
        <w:rPr>
          <w:b/>
          <w:bCs/>
          <w:highlight w:val="yellow"/>
          <w:lang w:val="ru-RU"/>
        </w:rPr>
        <w:t>88</w:t>
      </w:r>
      <w:r w:rsidRPr="00E35B12">
        <w:rPr>
          <w:bCs/>
          <w:lang w:val="ru-RU"/>
        </w:rPr>
        <w:t xml:space="preserve"> стр., </w:t>
      </w:r>
      <w:r w:rsidRPr="00E35B12">
        <w:rPr>
          <w:b/>
          <w:bCs/>
          <w:highlight w:val="yellow"/>
          <w:lang w:val="ru-RU"/>
        </w:rPr>
        <w:t>59</w:t>
      </w:r>
      <w:r w:rsidRPr="00E35B12">
        <w:rPr>
          <w:bCs/>
          <w:lang w:val="ru-RU"/>
        </w:rPr>
        <w:t xml:space="preserve"> рис., </w:t>
      </w:r>
      <w:r w:rsidRPr="00E35B12">
        <w:rPr>
          <w:b/>
          <w:bCs/>
          <w:highlight w:val="yellow"/>
          <w:lang w:val="ru-RU"/>
        </w:rPr>
        <w:t>3</w:t>
      </w:r>
      <w:r w:rsidRPr="00E35B12">
        <w:rPr>
          <w:bCs/>
          <w:lang w:val="ru-RU"/>
        </w:rPr>
        <w:t xml:space="preserve"> табл., </w:t>
      </w:r>
      <w:r w:rsidR="00CB7EBF" w:rsidRPr="00E35B12">
        <w:rPr>
          <w:b/>
          <w:bCs/>
          <w:highlight w:val="yellow"/>
          <w:lang w:val="ru-RU"/>
        </w:rPr>
        <w:t>24</w:t>
      </w:r>
      <w:r w:rsidRPr="00E35B12">
        <w:rPr>
          <w:bCs/>
          <w:lang w:val="ru-RU"/>
        </w:rPr>
        <w:t xml:space="preserve"> библ. </w:t>
      </w:r>
      <w:proofErr w:type="spellStart"/>
      <w:r w:rsidRPr="00E35B12">
        <w:rPr>
          <w:bCs/>
          <w:lang w:val="ru-RU"/>
        </w:rPr>
        <w:t>наим</w:t>
      </w:r>
      <w:proofErr w:type="spellEnd"/>
      <w:r w:rsidRPr="00E35B12">
        <w:rPr>
          <w:bCs/>
          <w:lang w:val="ru-RU"/>
        </w:rPr>
        <w:t>.</w:t>
      </w:r>
    </w:p>
    <w:p w:rsidR="00A316C1" w:rsidRDefault="00A316C1" w:rsidP="002D413A">
      <w:pPr>
        <w:ind w:firstLine="567"/>
        <w:rPr>
          <w:bCs/>
          <w:lang w:val="ru-RU"/>
        </w:rPr>
      </w:pPr>
      <w:r>
        <w:rPr>
          <w:bCs/>
          <w:lang w:val="ru-RU"/>
        </w:rPr>
        <w:t xml:space="preserve">Ключевые слова: математическое моделирование, колебания ствола, </w:t>
      </w:r>
      <w:r w:rsidR="002D413A">
        <w:rPr>
          <w:bCs/>
          <w:lang w:val="ru-RU"/>
        </w:rPr>
        <w:t xml:space="preserve">внутренняя баллистика, </w:t>
      </w:r>
      <w:r>
        <w:rPr>
          <w:bCs/>
          <w:lang w:val="ru-RU"/>
        </w:rPr>
        <w:t xml:space="preserve">выстрел, </w:t>
      </w:r>
      <w:r w:rsidR="002D413A">
        <w:rPr>
          <w:bCs/>
          <w:lang w:val="ru-RU"/>
        </w:rPr>
        <w:t xml:space="preserve">напряжённо-деформированное состояние, угол вылета, </w:t>
      </w:r>
      <w:r>
        <w:rPr>
          <w:bCs/>
          <w:lang w:val="ru-RU"/>
        </w:rPr>
        <w:t>программно-вычислительный комплекс</w:t>
      </w:r>
      <w:r w:rsidR="00790F83">
        <w:rPr>
          <w:bCs/>
          <w:lang w:val="ru-RU"/>
        </w:rPr>
        <w:t>.</w:t>
      </w:r>
    </w:p>
    <w:p w:rsidR="00790F83" w:rsidRDefault="00790F83" w:rsidP="00AC030C">
      <w:pPr>
        <w:ind w:firstLine="567"/>
        <w:rPr>
          <w:bCs/>
          <w:lang w:val="ru-RU"/>
        </w:rPr>
      </w:pPr>
      <w:r>
        <w:rPr>
          <w:bCs/>
          <w:lang w:val="ru-RU"/>
        </w:rPr>
        <w:t xml:space="preserve">Работа посвящена </w:t>
      </w:r>
      <w:r w:rsidR="00AC030C" w:rsidRPr="00AC030C">
        <w:rPr>
          <w:bCs/>
          <w:lang w:val="ru-RU"/>
        </w:rPr>
        <w:t>исследовани</w:t>
      </w:r>
      <w:r w:rsidR="00AC030C">
        <w:rPr>
          <w:bCs/>
          <w:lang w:val="ru-RU"/>
        </w:rPr>
        <w:t>ю</w:t>
      </w:r>
      <w:r w:rsidR="00AC030C" w:rsidRPr="00AC030C">
        <w:rPr>
          <w:bCs/>
          <w:lang w:val="ru-RU"/>
        </w:rPr>
        <w:t xml:space="preserve"> напряжённо-деформированного состояния</w:t>
      </w:r>
      <w:r w:rsidR="00AC030C">
        <w:rPr>
          <w:bCs/>
          <w:lang w:val="ru-RU"/>
        </w:rPr>
        <w:t xml:space="preserve"> </w:t>
      </w:r>
      <w:r w:rsidR="00AC030C" w:rsidRPr="00AC030C">
        <w:rPr>
          <w:bCs/>
          <w:lang w:val="ru-RU"/>
        </w:rPr>
        <w:t>и колебаний ствола при выстреле</w:t>
      </w:r>
      <w:r w:rsidR="00AC030C">
        <w:rPr>
          <w:bCs/>
          <w:lang w:val="ru-RU"/>
        </w:rPr>
        <w:t>.</w:t>
      </w:r>
    </w:p>
    <w:p w:rsidR="00065386" w:rsidRDefault="00065386" w:rsidP="002D413A">
      <w:pPr>
        <w:ind w:firstLine="567"/>
        <w:rPr>
          <w:bCs/>
          <w:lang w:val="ru-RU"/>
        </w:rPr>
      </w:pPr>
      <w:r>
        <w:rPr>
          <w:bCs/>
          <w:lang w:val="ru-RU"/>
        </w:rPr>
        <w:t>В работе представлена теоретическая основа по математическому моделированию напряжённо-деформированного состояния и процесса колебаний. Приведены методы численного решения</w:t>
      </w:r>
      <w:r w:rsidR="00986189">
        <w:rPr>
          <w:bCs/>
          <w:lang w:val="ru-RU"/>
        </w:rPr>
        <w:t xml:space="preserve"> данных задач.</w:t>
      </w:r>
    </w:p>
    <w:p w:rsidR="000A0409" w:rsidRDefault="00051AE2" w:rsidP="002D413A">
      <w:pPr>
        <w:ind w:firstLine="567"/>
        <w:rPr>
          <w:bCs/>
          <w:lang w:val="ru-RU"/>
        </w:rPr>
      </w:pPr>
      <w:r>
        <w:rPr>
          <w:bCs/>
          <w:lang w:val="ru-RU"/>
        </w:rPr>
        <w:t xml:space="preserve">Представлено решение основной задачи внутренней баллистики в термодинамической постановке для </w:t>
      </w:r>
      <w:r w:rsidR="00435D63">
        <w:rPr>
          <w:bCs/>
          <w:lang w:val="ru-RU"/>
        </w:rPr>
        <w:t xml:space="preserve">30 мм автоматической пушки и 152 мм гаубицы. Приведены графики зависимости от времени температуры ствола, продольных колебаний дульного среза, поперечных колебаний в плоскости </w:t>
      </w:r>
      <w:r w:rsidR="00435D63">
        <w:rPr>
          <w:bCs/>
        </w:rPr>
        <w:t>Oxy</w:t>
      </w:r>
      <w:r w:rsidR="00435D63" w:rsidRPr="00435D63">
        <w:rPr>
          <w:bCs/>
          <w:lang w:val="ru-RU"/>
        </w:rPr>
        <w:t xml:space="preserve"> </w:t>
      </w:r>
      <w:r w:rsidR="00435D63">
        <w:rPr>
          <w:bCs/>
          <w:lang w:val="ru-RU"/>
        </w:rPr>
        <w:t xml:space="preserve">и </w:t>
      </w:r>
      <w:proofErr w:type="spellStart"/>
      <w:r w:rsidR="00435D63">
        <w:rPr>
          <w:bCs/>
        </w:rPr>
        <w:t>Oxz</w:t>
      </w:r>
      <w:proofErr w:type="spellEnd"/>
      <w:r w:rsidR="00435D63">
        <w:rPr>
          <w:bCs/>
          <w:lang w:val="ru-RU"/>
        </w:rPr>
        <w:t>, представлены углы наклона дульного среза, а также рассчитана скорость движения дульного среза. В результате было определено влияние колебаний на разброс снарядов на различных дистанциях при короткой и длинной очереди.</w:t>
      </w:r>
    </w:p>
    <w:p w:rsidR="000A0409" w:rsidRDefault="000A0409">
      <w:pPr>
        <w:spacing w:line="240" w:lineRule="auto"/>
        <w:jc w:val="left"/>
        <w:rPr>
          <w:bCs/>
          <w:lang w:val="ru-RU"/>
        </w:rPr>
      </w:pPr>
      <w:r>
        <w:rPr>
          <w:bCs/>
          <w:lang w:val="ru-RU"/>
        </w:rPr>
        <w:br w:type="page"/>
      </w:r>
    </w:p>
    <w:p w:rsidR="00986189" w:rsidRDefault="000A0409" w:rsidP="000A0409">
      <w:pPr>
        <w:ind w:firstLine="567"/>
        <w:jc w:val="center"/>
        <w:rPr>
          <w:b/>
          <w:bCs/>
          <w:sz w:val="32"/>
          <w:lang w:val="ru-RU"/>
        </w:rPr>
      </w:pPr>
      <w:r w:rsidRPr="000A0409">
        <w:rPr>
          <w:b/>
          <w:bCs/>
          <w:sz w:val="32"/>
          <w:lang w:val="ru-RU"/>
        </w:rPr>
        <w:lastRenderedPageBreak/>
        <w:t>Общая характеристика</w:t>
      </w:r>
    </w:p>
    <w:p w:rsidR="000A0409" w:rsidRDefault="000A0409" w:rsidP="00A316C1">
      <w:pPr>
        <w:jc w:val="left"/>
        <w:rPr>
          <w:bCs/>
          <w:lang w:val="ru-RU"/>
        </w:rPr>
      </w:pPr>
    </w:p>
    <w:p w:rsidR="000A0409" w:rsidRDefault="000A0409" w:rsidP="0048187E">
      <w:pPr>
        <w:ind w:firstLine="567"/>
        <w:rPr>
          <w:bCs/>
          <w:lang w:val="ru-RU"/>
        </w:rPr>
      </w:pPr>
      <w:r w:rsidRPr="0048187E">
        <w:rPr>
          <w:b/>
          <w:bCs/>
          <w:lang w:val="ru-RU"/>
        </w:rPr>
        <w:t>Объектом исследования</w:t>
      </w:r>
      <w:r w:rsidR="00580EFA">
        <w:rPr>
          <w:b/>
          <w:bCs/>
          <w:lang w:val="ru-RU"/>
        </w:rPr>
        <w:t xml:space="preserve"> </w:t>
      </w:r>
      <w:r w:rsidR="0048187E">
        <w:rPr>
          <w:bCs/>
          <w:lang w:val="ru-RU"/>
        </w:rPr>
        <w:t xml:space="preserve">является </w:t>
      </w:r>
      <w:r w:rsidR="0048187E" w:rsidRPr="0048187E">
        <w:rPr>
          <w:bCs/>
          <w:lang w:val="ru-RU"/>
        </w:rPr>
        <w:t>напряженно-деформированное состояние и колебания ствола при выстреле.</w:t>
      </w:r>
    </w:p>
    <w:p w:rsidR="0048187E" w:rsidRDefault="00642A96" w:rsidP="0048187E">
      <w:pPr>
        <w:ind w:firstLine="567"/>
        <w:rPr>
          <w:bCs/>
          <w:lang w:val="ru-RU"/>
        </w:rPr>
      </w:pPr>
      <w:r>
        <w:rPr>
          <w:b/>
          <w:bCs/>
          <w:lang w:val="ru-RU"/>
        </w:rPr>
        <w:t>Ак</w:t>
      </w:r>
      <w:r w:rsidR="0048187E" w:rsidRPr="0048187E">
        <w:rPr>
          <w:b/>
          <w:bCs/>
          <w:lang w:val="ru-RU"/>
        </w:rPr>
        <w:t>т</w:t>
      </w:r>
      <w:r>
        <w:rPr>
          <w:b/>
          <w:bCs/>
          <w:lang w:val="ru-RU"/>
        </w:rPr>
        <w:t>у</w:t>
      </w:r>
      <w:r w:rsidR="0048187E" w:rsidRPr="0048187E">
        <w:rPr>
          <w:b/>
          <w:bCs/>
          <w:lang w:val="ru-RU"/>
        </w:rPr>
        <w:t>альность темы</w:t>
      </w:r>
      <w:r w:rsidR="0048187E">
        <w:rPr>
          <w:bCs/>
          <w:lang w:val="ru-RU"/>
        </w:rPr>
        <w:t xml:space="preserve"> обусловлен</w:t>
      </w:r>
      <w:r>
        <w:rPr>
          <w:bCs/>
          <w:lang w:val="ru-RU"/>
        </w:rPr>
        <w:t>а</w:t>
      </w:r>
      <w:r w:rsidR="0048187E">
        <w:rPr>
          <w:bCs/>
          <w:lang w:val="ru-RU"/>
        </w:rPr>
        <w:t xml:space="preserve"> рядом причин</w:t>
      </w:r>
      <w:r w:rsidR="00CB7EBF">
        <w:rPr>
          <w:bCs/>
          <w:lang w:val="ru-RU"/>
        </w:rPr>
        <w:t>:</w:t>
      </w:r>
    </w:p>
    <w:p w:rsidR="00CB7EBF" w:rsidRPr="00A86744" w:rsidRDefault="006F5BF9" w:rsidP="009521A5">
      <w:pPr>
        <w:pStyle w:val="ab"/>
        <w:numPr>
          <w:ilvl w:val="0"/>
          <w:numId w:val="17"/>
        </w:numPr>
        <w:rPr>
          <w:bCs/>
          <w:lang w:val="ru-RU"/>
        </w:rPr>
      </w:pPr>
      <w:r>
        <w:rPr>
          <w:lang w:val="ru-RU"/>
        </w:rPr>
        <w:t>У</w:t>
      </w:r>
      <w:r w:rsidR="00A86744" w:rsidRPr="00A86744">
        <w:rPr>
          <w:lang w:val="ru-RU"/>
        </w:rPr>
        <w:t>прощени</w:t>
      </w:r>
      <w:r w:rsidR="00A86744">
        <w:rPr>
          <w:lang w:val="ru-RU"/>
        </w:rPr>
        <w:t>е</w:t>
      </w:r>
      <w:r w:rsidR="00A86744" w:rsidRPr="00A86744">
        <w:rPr>
          <w:lang w:val="ru-RU"/>
        </w:rPr>
        <w:t xml:space="preserve"> исследований</w:t>
      </w:r>
      <w:r w:rsidR="00A86744">
        <w:rPr>
          <w:lang w:val="ru-RU"/>
        </w:rPr>
        <w:t xml:space="preserve"> –</w:t>
      </w:r>
      <w:r w:rsidR="00086F83" w:rsidRPr="00086F83">
        <w:rPr>
          <w:lang w:val="ru-RU"/>
        </w:rPr>
        <w:t xml:space="preserve"> </w:t>
      </w:r>
      <w:r w:rsidR="00A86744">
        <w:rPr>
          <w:lang w:val="ru-RU"/>
        </w:rPr>
        <w:t>возможность</w:t>
      </w:r>
      <w:r w:rsidR="00A86744" w:rsidRPr="00A86744">
        <w:rPr>
          <w:lang w:val="ru-RU"/>
        </w:rPr>
        <w:t xml:space="preserve"> проводить испытания, которые сложно осуществить из-за, например, экономических соображений</w:t>
      </w:r>
      <w:r>
        <w:rPr>
          <w:lang w:val="ru-RU"/>
        </w:rPr>
        <w:t>.</w:t>
      </w:r>
    </w:p>
    <w:p w:rsidR="00A86744" w:rsidRDefault="006F5BF9" w:rsidP="009521A5">
      <w:pPr>
        <w:pStyle w:val="ab"/>
        <w:numPr>
          <w:ilvl w:val="0"/>
          <w:numId w:val="17"/>
        </w:numPr>
        <w:rPr>
          <w:bCs/>
          <w:lang w:val="ru-RU"/>
        </w:rPr>
      </w:pPr>
      <w:r>
        <w:rPr>
          <w:bCs/>
          <w:lang w:val="ru-RU"/>
        </w:rPr>
        <w:t>Необходимость разработки новых образцов военной техники.</w:t>
      </w:r>
    </w:p>
    <w:p w:rsidR="006F5BF9" w:rsidRDefault="00026C2B" w:rsidP="009521A5">
      <w:pPr>
        <w:pStyle w:val="ab"/>
        <w:numPr>
          <w:ilvl w:val="0"/>
          <w:numId w:val="17"/>
        </w:numPr>
        <w:rPr>
          <w:bCs/>
          <w:lang w:val="ru-RU"/>
        </w:rPr>
      </w:pPr>
      <w:r>
        <w:rPr>
          <w:bCs/>
          <w:lang w:val="ru-RU"/>
        </w:rPr>
        <w:t xml:space="preserve">Существенное влияние колебательных процессов на характер </w:t>
      </w:r>
      <w:proofErr w:type="spellStart"/>
      <w:r w:rsidR="00F5703E">
        <w:rPr>
          <w:bCs/>
          <w:lang w:val="ru-RU"/>
        </w:rPr>
        <w:t>внутрибаллистических</w:t>
      </w:r>
      <w:proofErr w:type="spellEnd"/>
      <w:r>
        <w:rPr>
          <w:bCs/>
          <w:lang w:val="ru-RU"/>
        </w:rPr>
        <w:t xml:space="preserve"> процессов.</w:t>
      </w:r>
    </w:p>
    <w:p w:rsidR="00026C2B" w:rsidRDefault="00026C2B" w:rsidP="00026C2B">
      <w:pPr>
        <w:ind w:firstLine="567"/>
        <w:rPr>
          <w:bCs/>
          <w:lang w:val="ru-RU"/>
        </w:rPr>
      </w:pPr>
      <w:r w:rsidRPr="00026C2B">
        <w:rPr>
          <w:b/>
          <w:bCs/>
          <w:lang w:val="ru-RU"/>
        </w:rPr>
        <w:t>Цель работы.</w:t>
      </w:r>
      <w:r w:rsidR="00580EFA">
        <w:rPr>
          <w:b/>
          <w:bCs/>
          <w:lang w:val="ru-RU"/>
        </w:rPr>
        <w:t xml:space="preserve"> </w:t>
      </w:r>
      <w:r w:rsidR="002052AA">
        <w:rPr>
          <w:bCs/>
          <w:lang w:val="ru-RU"/>
        </w:rPr>
        <w:t>П</w:t>
      </w:r>
      <w:r w:rsidRPr="00026C2B">
        <w:rPr>
          <w:bCs/>
          <w:lang w:val="ru-RU"/>
        </w:rPr>
        <w:t xml:space="preserve">ровести анализ влияния </w:t>
      </w:r>
      <w:proofErr w:type="spellStart"/>
      <w:r w:rsidRPr="00026C2B">
        <w:rPr>
          <w:bCs/>
          <w:lang w:val="ru-RU"/>
        </w:rPr>
        <w:t>внутрибаллистических</w:t>
      </w:r>
      <w:proofErr w:type="spellEnd"/>
      <w:r w:rsidRPr="00026C2B">
        <w:rPr>
          <w:bCs/>
          <w:lang w:val="ru-RU"/>
        </w:rPr>
        <w:t xml:space="preserve"> процессов на колебания ствола в процессе выстрела</w:t>
      </w:r>
      <w:r w:rsidR="002052AA">
        <w:rPr>
          <w:bCs/>
          <w:lang w:val="ru-RU"/>
        </w:rPr>
        <w:t xml:space="preserve"> и</w:t>
      </w:r>
      <w:r w:rsidRPr="00026C2B">
        <w:rPr>
          <w:bCs/>
          <w:lang w:val="ru-RU"/>
        </w:rPr>
        <w:t xml:space="preserve"> на углы вылета снаряда из дульного среза.</w:t>
      </w:r>
    </w:p>
    <w:p w:rsidR="00026C2B" w:rsidRPr="002B5B36" w:rsidRDefault="00026C2B" w:rsidP="00026C2B">
      <w:pPr>
        <w:ind w:firstLine="709"/>
        <w:contextualSpacing/>
        <w:rPr>
          <w:b/>
          <w:szCs w:val="28"/>
        </w:rPr>
      </w:pPr>
      <w:proofErr w:type="spellStart"/>
      <w:r w:rsidRPr="002B5B36">
        <w:rPr>
          <w:b/>
          <w:szCs w:val="28"/>
        </w:rPr>
        <w:t>На</w:t>
      </w:r>
      <w:proofErr w:type="spellEnd"/>
      <w:r w:rsidRPr="002B5B36">
        <w:rPr>
          <w:b/>
          <w:szCs w:val="28"/>
        </w:rPr>
        <w:t xml:space="preserve"> </w:t>
      </w:r>
      <w:proofErr w:type="spellStart"/>
      <w:r w:rsidRPr="002B5B36">
        <w:rPr>
          <w:b/>
          <w:szCs w:val="28"/>
        </w:rPr>
        <w:t>защиту</w:t>
      </w:r>
      <w:proofErr w:type="spellEnd"/>
      <w:r w:rsidRPr="002B5B36">
        <w:rPr>
          <w:b/>
          <w:szCs w:val="28"/>
        </w:rPr>
        <w:t xml:space="preserve"> </w:t>
      </w:r>
      <w:proofErr w:type="spellStart"/>
      <w:r w:rsidRPr="002B5B36">
        <w:rPr>
          <w:b/>
          <w:szCs w:val="28"/>
        </w:rPr>
        <w:t>выносятся</w:t>
      </w:r>
      <w:proofErr w:type="spellEnd"/>
    </w:p>
    <w:p w:rsidR="00026C2B" w:rsidRPr="00026C2B" w:rsidRDefault="00026C2B" w:rsidP="009521A5">
      <w:pPr>
        <w:numPr>
          <w:ilvl w:val="0"/>
          <w:numId w:val="18"/>
        </w:numPr>
        <w:tabs>
          <w:tab w:val="clear" w:pos="360"/>
          <w:tab w:val="left" w:pos="180"/>
          <w:tab w:val="num" w:pos="426"/>
          <w:tab w:val="num" w:pos="1080"/>
        </w:tabs>
        <w:ind w:left="0" w:firstLine="567"/>
        <w:contextualSpacing/>
        <w:rPr>
          <w:bCs/>
          <w:lang w:val="ru-RU"/>
        </w:rPr>
      </w:pPr>
      <w:r w:rsidRPr="00F5703E">
        <w:rPr>
          <w:szCs w:val="28"/>
          <w:lang w:val="ru-RU"/>
        </w:rPr>
        <w:t xml:space="preserve">Математическое моделирование </w:t>
      </w:r>
      <w:r>
        <w:rPr>
          <w:szCs w:val="28"/>
          <w:lang w:val="ru-RU"/>
        </w:rPr>
        <w:t>напряжённо-деформированного состояния и колебаний ствола при выстреле.</w:t>
      </w:r>
    </w:p>
    <w:p w:rsidR="00026C2B" w:rsidRDefault="00700764" w:rsidP="009521A5">
      <w:pPr>
        <w:numPr>
          <w:ilvl w:val="0"/>
          <w:numId w:val="18"/>
        </w:numPr>
        <w:tabs>
          <w:tab w:val="clear" w:pos="360"/>
          <w:tab w:val="left" w:pos="180"/>
          <w:tab w:val="num" w:pos="426"/>
          <w:tab w:val="num" w:pos="1080"/>
        </w:tabs>
        <w:ind w:left="0" w:firstLine="567"/>
        <w:contextualSpacing/>
        <w:rPr>
          <w:bCs/>
          <w:lang w:val="ru-RU"/>
        </w:rPr>
      </w:pPr>
      <w:r>
        <w:rPr>
          <w:bCs/>
          <w:lang w:val="ru-RU"/>
        </w:rPr>
        <w:t xml:space="preserve">Реализация модели на языке </w:t>
      </w:r>
      <w:r>
        <w:rPr>
          <w:bCs/>
        </w:rPr>
        <w:t>C</w:t>
      </w:r>
      <w:r w:rsidRPr="00F5703E">
        <w:rPr>
          <w:bCs/>
          <w:lang w:val="ru-RU"/>
        </w:rPr>
        <w:t>#</w:t>
      </w:r>
      <w:r>
        <w:rPr>
          <w:bCs/>
          <w:lang w:val="ru-RU"/>
        </w:rPr>
        <w:t xml:space="preserve"> и в</w:t>
      </w:r>
      <w:r w:rsidR="00086F83" w:rsidRPr="00086F83">
        <w:rPr>
          <w:bCs/>
          <w:lang w:val="ru-RU"/>
        </w:rPr>
        <w:t xml:space="preserve"> </w:t>
      </w:r>
      <w:r>
        <w:rPr>
          <w:bCs/>
          <w:lang w:val="ru-RU"/>
        </w:rPr>
        <w:t xml:space="preserve">пакете инженерных расчётов </w:t>
      </w:r>
      <w:r>
        <w:rPr>
          <w:bCs/>
        </w:rPr>
        <w:t>ANSYS</w:t>
      </w:r>
      <w:r>
        <w:rPr>
          <w:bCs/>
          <w:lang w:val="ru-RU"/>
        </w:rPr>
        <w:t xml:space="preserve"> на примере стволов с переменным сечением.</w:t>
      </w:r>
    </w:p>
    <w:p w:rsidR="00700764" w:rsidRDefault="00700764" w:rsidP="009521A5">
      <w:pPr>
        <w:numPr>
          <w:ilvl w:val="0"/>
          <w:numId w:val="18"/>
        </w:numPr>
        <w:tabs>
          <w:tab w:val="clear" w:pos="360"/>
          <w:tab w:val="left" w:pos="180"/>
          <w:tab w:val="num" w:pos="426"/>
          <w:tab w:val="num" w:pos="1080"/>
        </w:tabs>
        <w:ind w:left="0" w:firstLine="567"/>
        <w:contextualSpacing/>
        <w:rPr>
          <w:bCs/>
          <w:lang w:val="ru-RU"/>
        </w:rPr>
      </w:pPr>
      <w:r>
        <w:rPr>
          <w:bCs/>
          <w:lang w:val="ru-RU"/>
        </w:rPr>
        <w:t>Анализ результатов, полученных по модели.</w:t>
      </w:r>
    </w:p>
    <w:p w:rsidR="00700764" w:rsidRPr="002B5B36" w:rsidRDefault="00700764" w:rsidP="00184601">
      <w:pPr>
        <w:pStyle w:val="24"/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2B5B36">
        <w:rPr>
          <w:rFonts w:ascii="Times New Roman" w:hAnsi="Times New Roman"/>
          <w:b/>
          <w:sz w:val="28"/>
          <w:szCs w:val="28"/>
        </w:rPr>
        <w:t>Научная новизна</w:t>
      </w:r>
      <w:r w:rsidRPr="002B5B36">
        <w:rPr>
          <w:rFonts w:ascii="Times New Roman" w:hAnsi="Times New Roman"/>
          <w:sz w:val="28"/>
          <w:szCs w:val="28"/>
        </w:rPr>
        <w:t xml:space="preserve">. Рассмотренный метод моделирования </w:t>
      </w:r>
      <w:r w:rsidR="00184601">
        <w:rPr>
          <w:rFonts w:ascii="Times New Roman" w:hAnsi="Times New Roman"/>
          <w:sz w:val="28"/>
          <w:szCs w:val="28"/>
        </w:rPr>
        <w:t>позволяет решать задачи колебаний и прогиба для стволов переменного сечения. ПВК позволяет моделировать стрельбу очередям с заданным темпом.</w:t>
      </w:r>
    </w:p>
    <w:p w:rsidR="00981344" w:rsidRDefault="001C1179" w:rsidP="001C1179">
      <w:pPr>
        <w:pStyle w:val="24"/>
        <w:spacing w:after="0" w:line="360" w:lineRule="auto"/>
        <w:ind w:firstLine="567"/>
        <w:contextualSpacing/>
        <w:jc w:val="both"/>
        <w:rPr>
          <w:rFonts w:ascii="Times New Roman" w:hAnsi="Times New Roman"/>
          <w:sz w:val="28"/>
          <w:szCs w:val="28"/>
        </w:rPr>
      </w:pPr>
      <w:r w:rsidRPr="002B5B36">
        <w:rPr>
          <w:rFonts w:ascii="Times New Roman" w:hAnsi="Times New Roman"/>
          <w:b/>
          <w:sz w:val="28"/>
          <w:szCs w:val="28"/>
        </w:rPr>
        <w:t>Практическая ценность</w:t>
      </w:r>
      <w:r w:rsidRPr="002B5B36">
        <w:rPr>
          <w:rFonts w:ascii="Times New Roman" w:hAnsi="Times New Roman"/>
          <w:sz w:val="28"/>
          <w:szCs w:val="28"/>
        </w:rPr>
        <w:t>. Разработанн</w:t>
      </w:r>
      <w:r w:rsidR="00851DCD">
        <w:rPr>
          <w:rFonts w:ascii="Times New Roman" w:hAnsi="Times New Roman"/>
          <w:sz w:val="28"/>
          <w:szCs w:val="28"/>
        </w:rPr>
        <w:t>ый программный комплекс позволяет оценить влияние формы и материала ствола на углы вылета снаряда и на колебания ствола.</w:t>
      </w:r>
    </w:p>
    <w:p w:rsidR="00851DCD" w:rsidRPr="00EB1EA9" w:rsidRDefault="00851DCD" w:rsidP="00981344">
      <w:pPr>
        <w:keepNext/>
        <w:ind w:firstLine="567"/>
        <w:contextualSpacing/>
        <w:rPr>
          <w:szCs w:val="28"/>
          <w:lang w:val="ru-RU"/>
        </w:rPr>
      </w:pPr>
      <w:r w:rsidRPr="00EB1EA9">
        <w:rPr>
          <w:b/>
          <w:szCs w:val="28"/>
          <w:lang w:val="ru-RU"/>
        </w:rPr>
        <w:lastRenderedPageBreak/>
        <w:t>Публикации</w:t>
      </w:r>
      <w:r w:rsidR="00EB1EA9" w:rsidRPr="00EB1EA9">
        <w:rPr>
          <w:szCs w:val="28"/>
          <w:lang w:val="ru-RU"/>
        </w:rPr>
        <w:t>.</w:t>
      </w:r>
    </w:p>
    <w:p w:rsidR="00851DCD" w:rsidRDefault="000D2F4D" w:rsidP="000D2F4D">
      <w:pPr>
        <w:ind w:firstLine="567"/>
        <w:contextualSpacing/>
        <w:rPr>
          <w:lang w:val="ru-RU"/>
        </w:rPr>
      </w:pPr>
      <w:proofErr w:type="spellStart"/>
      <w:r w:rsidRPr="000D2F4D">
        <w:rPr>
          <w:lang w:val="ru-RU"/>
        </w:rPr>
        <w:t>Русяк</w:t>
      </w:r>
      <w:proofErr w:type="spellEnd"/>
      <w:r w:rsidRPr="000D2F4D">
        <w:rPr>
          <w:lang w:val="ru-RU"/>
        </w:rPr>
        <w:t xml:space="preserve"> И.Г., </w:t>
      </w:r>
      <w:proofErr w:type="spellStart"/>
      <w:r w:rsidRPr="000D2F4D">
        <w:rPr>
          <w:lang w:val="ru-RU"/>
        </w:rPr>
        <w:t>Суфиянов</w:t>
      </w:r>
      <w:proofErr w:type="spellEnd"/>
      <w:r w:rsidRPr="000D2F4D">
        <w:rPr>
          <w:lang w:val="ru-RU"/>
        </w:rPr>
        <w:t xml:space="preserve"> В.Г., Клюкин Д.А.</w:t>
      </w:r>
      <w:r w:rsidR="00086F83" w:rsidRPr="000D2F4D">
        <w:rPr>
          <w:szCs w:val="28"/>
          <w:lang w:val="ru-RU"/>
        </w:rPr>
        <w:t xml:space="preserve"> </w:t>
      </w:r>
      <w:r w:rsidRPr="000D2F4D">
        <w:rPr>
          <w:lang w:val="ru-RU"/>
        </w:rPr>
        <w:t>Исследование влияния упругих деформаций и колебаний ствола на точность стрельбы. Интеллектуальные системы в производстве. Т. 18. № 4. 2020 г, стр. 98-108.</w:t>
      </w:r>
    </w:p>
    <w:p w:rsidR="000D2F4D" w:rsidRDefault="000D2F4D" w:rsidP="000D2F4D">
      <w:pPr>
        <w:ind w:firstLine="567"/>
        <w:rPr>
          <w:lang w:val="ru-RU"/>
        </w:rPr>
      </w:pPr>
      <w:proofErr w:type="spellStart"/>
      <w:r w:rsidRPr="000D2F4D">
        <w:rPr>
          <w:lang w:val="ru-RU"/>
        </w:rPr>
        <w:t>Суфиянов</w:t>
      </w:r>
      <w:proofErr w:type="spellEnd"/>
      <w:r w:rsidRPr="000D2F4D">
        <w:rPr>
          <w:lang w:val="ru-RU"/>
        </w:rPr>
        <w:t xml:space="preserve"> В.Г., Соловьёв С.Д., </w:t>
      </w:r>
      <w:proofErr w:type="spellStart"/>
      <w:r w:rsidRPr="000D2F4D">
        <w:rPr>
          <w:lang w:val="ru-RU"/>
        </w:rPr>
        <w:t>Стерхов</w:t>
      </w:r>
      <w:proofErr w:type="spellEnd"/>
      <w:r w:rsidRPr="000D2F4D">
        <w:rPr>
          <w:lang w:val="ru-RU"/>
        </w:rPr>
        <w:t xml:space="preserve"> М.Ю., Клюкин Д.А.</w:t>
      </w:r>
      <w:r>
        <w:rPr>
          <w:lang w:val="ru-RU"/>
        </w:rPr>
        <w:t xml:space="preserve"> </w:t>
      </w:r>
      <w:r w:rsidRPr="000D2F4D">
        <w:rPr>
          <w:lang w:val="ru-RU"/>
        </w:rPr>
        <w:t>Математическое моделирование диффузионного процесса в переходной зоне при получении биметаллических заготовок</w:t>
      </w:r>
      <w:r>
        <w:rPr>
          <w:lang w:val="ru-RU"/>
        </w:rPr>
        <w:t xml:space="preserve">. </w:t>
      </w:r>
      <w:proofErr w:type="spellStart"/>
      <w:r w:rsidRPr="000D2F4D">
        <w:rPr>
          <w:lang w:val="ru-RU"/>
        </w:rPr>
        <w:t>Внутрикамерные</w:t>
      </w:r>
      <w:proofErr w:type="spellEnd"/>
      <w:r w:rsidRPr="000D2F4D">
        <w:rPr>
          <w:lang w:val="ru-RU"/>
        </w:rPr>
        <w:t xml:space="preserve"> процессы и горение в установках на твердом топливе и ствольных системах (</w:t>
      </w:r>
      <w:r>
        <w:t>ICOC</w:t>
      </w:r>
      <w:r w:rsidRPr="000D2F4D">
        <w:rPr>
          <w:lang w:val="ru-RU"/>
        </w:rPr>
        <w:t>'2020)</w:t>
      </w:r>
      <w:r>
        <w:rPr>
          <w:lang w:val="ru-RU"/>
        </w:rPr>
        <w:t xml:space="preserve">. </w:t>
      </w:r>
      <w:r w:rsidRPr="000D2F4D">
        <w:rPr>
          <w:lang w:val="ru-RU"/>
        </w:rPr>
        <w:t>Сборник трудов Десятой Всероссийской конференции.</w:t>
      </w:r>
      <w:r>
        <w:rPr>
          <w:lang w:val="ru-RU"/>
        </w:rPr>
        <w:t xml:space="preserve"> 2020 г, стр. 300-308.</w:t>
      </w:r>
    </w:p>
    <w:p w:rsidR="000D2F4D" w:rsidRDefault="000D2F4D" w:rsidP="000D2F4D">
      <w:pPr>
        <w:ind w:firstLine="567"/>
        <w:rPr>
          <w:lang w:val="ru-RU"/>
        </w:rPr>
      </w:pPr>
      <w:proofErr w:type="spellStart"/>
      <w:r w:rsidRPr="000D2F4D">
        <w:rPr>
          <w:lang w:val="ru-RU"/>
        </w:rPr>
        <w:t>Суфиянов</w:t>
      </w:r>
      <w:proofErr w:type="spellEnd"/>
      <w:r w:rsidRPr="000D2F4D">
        <w:rPr>
          <w:lang w:val="ru-RU"/>
        </w:rPr>
        <w:t xml:space="preserve"> В.Г., Нефёдов Д.Г., Клюкин Д.А.</w:t>
      </w:r>
      <w:r>
        <w:rPr>
          <w:lang w:val="ru-RU"/>
        </w:rPr>
        <w:t xml:space="preserve"> </w:t>
      </w:r>
      <w:r w:rsidRPr="000D2F4D">
        <w:rPr>
          <w:lang w:val="ru-RU"/>
        </w:rPr>
        <w:t>Результаты математического моделирования колебаний ствола при выстреле в одномерной постановке</w:t>
      </w:r>
      <w:r>
        <w:rPr>
          <w:lang w:val="ru-RU"/>
        </w:rPr>
        <w:t xml:space="preserve">. </w:t>
      </w:r>
      <w:r w:rsidRPr="000D2F4D">
        <w:rPr>
          <w:lang w:val="ru-RU"/>
        </w:rPr>
        <w:t>Выставка инноваций – 2020 (весенняя сессия)</w:t>
      </w:r>
      <w:r>
        <w:rPr>
          <w:lang w:val="ru-RU"/>
        </w:rPr>
        <w:t>. 2020 г, стр. 101-105.</w:t>
      </w:r>
    </w:p>
    <w:p w:rsidR="00EB1EA9" w:rsidRPr="000D2F4D" w:rsidRDefault="00EB1EA9" w:rsidP="00EB1EA9">
      <w:pPr>
        <w:ind w:firstLine="709"/>
        <w:contextualSpacing/>
        <w:rPr>
          <w:lang w:val="ru-RU"/>
        </w:rPr>
      </w:pPr>
      <w:proofErr w:type="spellStart"/>
      <w:r w:rsidRPr="000D2F4D">
        <w:rPr>
          <w:lang w:val="ru-RU"/>
        </w:rPr>
        <w:t>Суфиянов</w:t>
      </w:r>
      <w:proofErr w:type="spellEnd"/>
      <w:r w:rsidRPr="000D2F4D">
        <w:rPr>
          <w:lang w:val="ru-RU"/>
        </w:rPr>
        <w:t xml:space="preserve"> В.Г., Нефёдов Д.Г., Клюкин Д.А.</w:t>
      </w:r>
      <w:r>
        <w:rPr>
          <w:lang w:val="ru-RU"/>
        </w:rPr>
        <w:t xml:space="preserve"> </w:t>
      </w:r>
      <w:r w:rsidRPr="00EB1EA9">
        <w:rPr>
          <w:lang w:val="ru-RU"/>
        </w:rPr>
        <w:t xml:space="preserve">Результаты математического моделирования продольно-поперечных колебаний ствола в одномерной постановке с учетом влияния </w:t>
      </w:r>
      <w:proofErr w:type="spellStart"/>
      <w:r w:rsidRPr="00EB1EA9">
        <w:rPr>
          <w:lang w:val="ru-RU"/>
        </w:rPr>
        <w:t>внутрибаллистических</w:t>
      </w:r>
      <w:proofErr w:type="spellEnd"/>
      <w:r w:rsidRPr="00EB1EA9">
        <w:rPr>
          <w:lang w:val="ru-RU"/>
        </w:rPr>
        <w:t xml:space="preserve"> процессов</w:t>
      </w:r>
      <w:r>
        <w:rPr>
          <w:lang w:val="ru-RU"/>
        </w:rPr>
        <w:t xml:space="preserve">. </w:t>
      </w:r>
      <w:r w:rsidRPr="00EB1EA9">
        <w:rPr>
          <w:lang w:val="ru-RU"/>
        </w:rPr>
        <w:t>Выставка инноваций - 2020 (осенняя сессия).</w:t>
      </w:r>
      <w:r>
        <w:rPr>
          <w:lang w:val="ru-RU"/>
        </w:rPr>
        <w:t xml:space="preserve"> 2020 г, стр. 190-195.</w:t>
      </w:r>
    </w:p>
    <w:p w:rsidR="000D2F4D" w:rsidRDefault="000D2F4D" w:rsidP="00851DCD">
      <w:pPr>
        <w:ind w:firstLine="709"/>
        <w:contextualSpacing/>
        <w:rPr>
          <w:lang w:val="ru-RU"/>
        </w:rPr>
      </w:pPr>
      <w:proofErr w:type="spellStart"/>
      <w:r w:rsidRPr="000D2F4D">
        <w:rPr>
          <w:lang w:val="ru-RU"/>
        </w:rPr>
        <w:t>Русяк</w:t>
      </w:r>
      <w:proofErr w:type="spellEnd"/>
      <w:r w:rsidRPr="000D2F4D">
        <w:rPr>
          <w:lang w:val="ru-RU"/>
        </w:rPr>
        <w:t xml:space="preserve"> И.Г., </w:t>
      </w:r>
      <w:proofErr w:type="spellStart"/>
      <w:r w:rsidRPr="000D2F4D">
        <w:rPr>
          <w:lang w:val="ru-RU"/>
        </w:rPr>
        <w:t>Суфиянов</w:t>
      </w:r>
      <w:proofErr w:type="spellEnd"/>
      <w:r w:rsidRPr="000D2F4D">
        <w:rPr>
          <w:lang w:val="ru-RU"/>
        </w:rPr>
        <w:t xml:space="preserve"> В.Г., Клюкин Д.А.</w:t>
      </w:r>
      <w:r>
        <w:rPr>
          <w:lang w:val="ru-RU"/>
        </w:rPr>
        <w:t xml:space="preserve"> </w:t>
      </w:r>
      <w:r w:rsidRPr="000D2F4D">
        <w:rPr>
          <w:lang w:val="ru-RU"/>
        </w:rPr>
        <w:t>Математическое моделирование упругих продольно-поперечных колебаний ствола автоматической пушки</w:t>
      </w:r>
      <w:r>
        <w:rPr>
          <w:lang w:val="ru-RU"/>
        </w:rPr>
        <w:t xml:space="preserve">. </w:t>
      </w:r>
      <w:r w:rsidRPr="000D2F4D">
        <w:rPr>
          <w:lang w:val="ru-RU"/>
        </w:rPr>
        <w:t>Проектирование систем вооружения боеприпасов и измерительных комплексов. Труды 17-й Всероссийской научно-технической конференции.</w:t>
      </w:r>
      <w:r>
        <w:rPr>
          <w:lang w:val="ru-RU"/>
        </w:rPr>
        <w:t xml:space="preserve"> 2021 г, стр. 272-287.</w:t>
      </w:r>
    </w:p>
    <w:p w:rsidR="000D2F4D" w:rsidRDefault="00EB1EA9" w:rsidP="00851DCD">
      <w:pPr>
        <w:ind w:firstLine="709"/>
        <w:contextualSpacing/>
        <w:rPr>
          <w:lang w:val="ru-RU"/>
        </w:rPr>
      </w:pPr>
      <w:proofErr w:type="spellStart"/>
      <w:r w:rsidRPr="00EB1EA9">
        <w:rPr>
          <w:lang w:val="ru-RU"/>
        </w:rPr>
        <w:t>Суфиянов</w:t>
      </w:r>
      <w:proofErr w:type="spellEnd"/>
      <w:r w:rsidRPr="00EB1EA9">
        <w:rPr>
          <w:lang w:val="ru-RU"/>
        </w:rPr>
        <w:t xml:space="preserve"> В.Г., Клюкин Д.А.</w:t>
      </w:r>
      <w:r>
        <w:rPr>
          <w:lang w:val="ru-RU"/>
        </w:rPr>
        <w:t xml:space="preserve"> </w:t>
      </w:r>
      <w:r w:rsidRPr="00EB1EA9">
        <w:rPr>
          <w:lang w:val="ru-RU"/>
        </w:rPr>
        <w:t>Построение и анализ качества структурированных расчетных сеток для простейших объемных тел</w:t>
      </w:r>
      <w:r>
        <w:rPr>
          <w:lang w:val="ru-RU"/>
        </w:rPr>
        <w:t xml:space="preserve">. </w:t>
      </w:r>
      <w:r w:rsidRPr="00EB1EA9">
        <w:rPr>
          <w:lang w:val="ru-RU"/>
        </w:rPr>
        <w:t xml:space="preserve">Сборник материалов </w:t>
      </w:r>
      <w:r w:rsidRPr="00BC50FB">
        <w:t>XXXI</w:t>
      </w:r>
      <w:r w:rsidRPr="00EB1EA9">
        <w:rPr>
          <w:lang w:val="ru-RU"/>
        </w:rPr>
        <w:t xml:space="preserve"> Республиканской выставки-сессии студенческих инновационных проектов и </w:t>
      </w:r>
      <w:r w:rsidRPr="00BC50FB">
        <w:t>XL</w:t>
      </w:r>
      <w:r w:rsidRPr="00EB1EA9">
        <w:rPr>
          <w:lang w:val="ru-RU"/>
        </w:rPr>
        <w:t xml:space="preserve"> Научно-технической конференции молодежи АО «ИЭМЗ «Купол».</w:t>
      </w:r>
      <w:r>
        <w:rPr>
          <w:lang w:val="ru-RU"/>
        </w:rPr>
        <w:t xml:space="preserve"> 2021 г, стр. 178-185.</w:t>
      </w:r>
    </w:p>
    <w:p w:rsidR="00EB1EA9" w:rsidRDefault="00EB1EA9" w:rsidP="00EB1EA9">
      <w:pPr>
        <w:ind w:firstLine="567"/>
        <w:rPr>
          <w:lang w:val="ru-RU"/>
        </w:rPr>
      </w:pPr>
      <w:proofErr w:type="spellStart"/>
      <w:r w:rsidRPr="00EB1EA9">
        <w:rPr>
          <w:lang w:val="ru-RU"/>
        </w:rPr>
        <w:t>Тененев</w:t>
      </w:r>
      <w:proofErr w:type="spellEnd"/>
      <w:r w:rsidRPr="00EB1EA9">
        <w:rPr>
          <w:lang w:val="ru-RU"/>
        </w:rPr>
        <w:t xml:space="preserve"> В.А.,</w:t>
      </w:r>
      <w:r>
        <w:rPr>
          <w:lang w:val="ru-RU"/>
        </w:rPr>
        <w:t xml:space="preserve"> </w:t>
      </w:r>
      <w:proofErr w:type="spellStart"/>
      <w:r w:rsidRPr="00EB1EA9">
        <w:rPr>
          <w:lang w:val="ru-RU"/>
        </w:rPr>
        <w:t>Русяк</w:t>
      </w:r>
      <w:proofErr w:type="spellEnd"/>
      <w:r w:rsidRPr="00EB1EA9">
        <w:rPr>
          <w:lang w:val="ru-RU"/>
        </w:rPr>
        <w:t xml:space="preserve"> И.Г.,</w:t>
      </w:r>
      <w:r>
        <w:rPr>
          <w:lang w:val="ru-RU"/>
        </w:rPr>
        <w:t xml:space="preserve"> </w:t>
      </w:r>
      <w:proofErr w:type="spellStart"/>
      <w:r w:rsidRPr="00EB1EA9">
        <w:rPr>
          <w:lang w:val="ru-RU"/>
        </w:rPr>
        <w:t>Суфиянов</w:t>
      </w:r>
      <w:proofErr w:type="spellEnd"/>
      <w:r w:rsidRPr="00EB1EA9">
        <w:rPr>
          <w:lang w:val="ru-RU"/>
        </w:rPr>
        <w:t xml:space="preserve"> В.Г.,</w:t>
      </w:r>
      <w:r>
        <w:rPr>
          <w:lang w:val="ru-RU"/>
        </w:rPr>
        <w:t xml:space="preserve"> </w:t>
      </w:r>
      <w:r w:rsidRPr="00EB1EA9">
        <w:rPr>
          <w:lang w:val="ru-RU"/>
        </w:rPr>
        <w:t>Королёв С.А.,</w:t>
      </w:r>
      <w:r>
        <w:rPr>
          <w:lang w:val="ru-RU"/>
        </w:rPr>
        <w:t xml:space="preserve"> </w:t>
      </w:r>
      <w:r w:rsidRPr="00EB1EA9">
        <w:rPr>
          <w:lang w:val="ru-RU"/>
        </w:rPr>
        <w:t>Нефёдов Д.Г.,</w:t>
      </w:r>
      <w:r>
        <w:rPr>
          <w:lang w:val="ru-RU"/>
        </w:rPr>
        <w:t xml:space="preserve"> </w:t>
      </w:r>
      <w:r w:rsidRPr="00EB1EA9">
        <w:rPr>
          <w:lang w:val="ru-RU"/>
        </w:rPr>
        <w:t>Клюкин Д.А.</w:t>
      </w:r>
      <w:r>
        <w:rPr>
          <w:lang w:val="ru-RU"/>
        </w:rPr>
        <w:t xml:space="preserve"> </w:t>
      </w:r>
      <w:r w:rsidRPr="00EB1EA9">
        <w:rPr>
          <w:lang w:val="ru-RU"/>
        </w:rPr>
        <w:t xml:space="preserve">Программа для численного расчета параметров распространения волн давления в ударной трубе в осесимметричной </w:t>
      </w:r>
      <w:r w:rsidRPr="00EB1EA9">
        <w:rPr>
          <w:lang w:val="ru-RU"/>
        </w:rPr>
        <w:lastRenderedPageBreak/>
        <w:t>постановке</w:t>
      </w:r>
      <w:r>
        <w:rPr>
          <w:lang w:val="ru-RU"/>
        </w:rPr>
        <w:t xml:space="preserve">. </w:t>
      </w:r>
      <w:r w:rsidRPr="00EB1EA9">
        <w:rPr>
          <w:lang w:val="ru-RU"/>
        </w:rPr>
        <w:t xml:space="preserve">Свидетельство о регистрации программы для ЭВМ </w:t>
      </w:r>
      <w:r>
        <w:rPr>
          <w:lang w:val="ru-RU"/>
        </w:rPr>
        <w:t>№</w:t>
      </w:r>
      <w:r w:rsidRPr="00EB1EA9">
        <w:rPr>
          <w:lang w:val="ru-RU"/>
        </w:rPr>
        <w:t>2021662682</w:t>
      </w:r>
      <w:r>
        <w:rPr>
          <w:lang w:val="ru-RU"/>
        </w:rPr>
        <w:t>. 2021 г.</w:t>
      </w:r>
    </w:p>
    <w:p w:rsidR="00EB1EA9" w:rsidRPr="00EB1EA9" w:rsidRDefault="00EB1EA9" w:rsidP="00EB1EA9">
      <w:pPr>
        <w:rPr>
          <w:lang w:val="ru-RU"/>
        </w:rPr>
      </w:pPr>
      <w:proofErr w:type="spellStart"/>
      <w:r w:rsidRPr="00EB1EA9">
        <w:rPr>
          <w:lang w:val="ru-RU"/>
        </w:rPr>
        <w:t>Русяк</w:t>
      </w:r>
      <w:proofErr w:type="spellEnd"/>
      <w:r w:rsidRPr="00EB1EA9">
        <w:rPr>
          <w:lang w:val="ru-RU"/>
        </w:rPr>
        <w:t xml:space="preserve"> И.Г.,</w:t>
      </w:r>
      <w:r>
        <w:rPr>
          <w:lang w:val="ru-RU"/>
        </w:rPr>
        <w:t xml:space="preserve"> </w:t>
      </w:r>
      <w:proofErr w:type="spellStart"/>
      <w:r w:rsidRPr="00EB1EA9">
        <w:rPr>
          <w:lang w:val="ru-RU"/>
        </w:rPr>
        <w:t>Суфиянов</w:t>
      </w:r>
      <w:proofErr w:type="spellEnd"/>
      <w:r w:rsidRPr="00EB1EA9">
        <w:rPr>
          <w:lang w:val="ru-RU"/>
        </w:rPr>
        <w:t xml:space="preserve"> В.Г.,</w:t>
      </w:r>
      <w:r>
        <w:rPr>
          <w:lang w:val="ru-RU"/>
        </w:rPr>
        <w:t xml:space="preserve"> </w:t>
      </w:r>
      <w:r w:rsidRPr="00EB1EA9">
        <w:rPr>
          <w:lang w:val="ru-RU"/>
        </w:rPr>
        <w:t>Нефёдов Д.Г.,</w:t>
      </w:r>
      <w:r>
        <w:rPr>
          <w:lang w:val="ru-RU"/>
        </w:rPr>
        <w:t xml:space="preserve"> </w:t>
      </w:r>
      <w:r w:rsidRPr="00EB1EA9">
        <w:rPr>
          <w:lang w:val="ru-RU"/>
        </w:rPr>
        <w:t>Клюкин Д.А.</w:t>
      </w:r>
      <w:r>
        <w:rPr>
          <w:lang w:val="ru-RU"/>
        </w:rPr>
        <w:t xml:space="preserve"> </w:t>
      </w:r>
      <w:r w:rsidRPr="00EB1EA9">
        <w:rPr>
          <w:lang w:val="ru-RU"/>
        </w:rPr>
        <w:t>Программа для расчета продольно-поперечных колебаний ствола артиллерийского орудия</w:t>
      </w:r>
      <w:r>
        <w:rPr>
          <w:lang w:val="ru-RU"/>
        </w:rPr>
        <w:t xml:space="preserve">. </w:t>
      </w:r>
      <w:r w:rsidRPr="00EB1EA9">
        <w:rPr>
          <w:lang w:val="ru-RU"/>
        </w:rPr>
        <w:t xml:space="preserve">Свидетельство о регистрации программы для ЭВМ </w:t>
      </w:r>
      <w:r>
        <w:rPr>
          <w:lang w:val="ru-RU"/>
        </w:rPr>
        <w:t>№</w:t>
      </w:r>
      <w:r w:rsidRPr="00EB1EA9">
        <w:rPr>
          <w:lang w:val="ru-RU"/>
        </w:rPr>
        <w:t xml:space="preserve"> 2021619374</w:t>
      </w:r>
      <w:r>
        <w:rPr>
          <w:lang w:val="ru-RU"/>
        </w:rPr>
        <w:t>. 2021 г.</w:t>
      </w:r>
    </w:p>
    <w:p w:rsidR="004D58E8" w:rsidRPr="00F5703E" w:rsidRDefault="004D58E8" w:rsidP="004D58E8">
      <w:pPr>
        <w:ind w:firstLine="709"/>
        <w:contextualSpacing/>
        <w:rPr>
          <w:szCs w:val="28"/>
          <w:lang w:val="ru-RU"/>
        </w:rPr>
      </w:pPr>
      <w:r w:rsidRPr="00EB1EA9">
        <w:rPr>
          <w:b/>
          <w:szCs w:val="28"/>
          <w:lang w:val="ru-RU"/>
        </w:rPr>
        <w:t>Структура и объем работы</w:t>
      </w:r>
      <w:r w:rsidRPr="00EB1EA9">
        <w:rPr>
          <w:szCs w:val="28"/>
          <w:lang w:val="ru-RU"/>
        </w:rPr>
        <w:t xml:space="preserve">. Работа содержит введение, </w:t>
      </w:r>
      <w:r w:rsidR="00E35B12" w:rsidRPr="00E35B12">
        <w:rPr>
          <w:szCs w:val="28"/>
          <w:highlight w:val="yellow"/>
          <w:lang w:val="ru-RU"/>
        </w:rPr>
        <w:t>пять</w:t>
      </w:r>
      <w:r w:rsidR="00E35B12">
        <w:rPr>
          <w:szCs w:val="28"/>
          <w:lang w:val="ru-RU"/>
        </w:rPr>
        <w:t xml:space="preserve"> глав</w:t>
      </w:r>
      <w:r w:rsidRPr="00EB1EA9">
        <w:rPr>
          <w:szCs w:val="28"/>
          <w:lang w:val="ru-RU"/>
        </w:rPr>
        <w:t xml:space="preserve"> и заключение, изложенные на </w:t>
      </w:r>
      <w:r w:rsidR="00AA1D4A" w:rsidRPr="00EB1EA9">
        <w:rPr>
          <w:szCs w:val="28"/>
          <w:highlight w:val="yellow"/>
          <w:lang w:val="ru-RU"/>
        </w:rPr>
        <w:t>88</w:t>
      </w:r>
      <w:r w:rsidRPr="00EB1EA9">
        <w:rPr>
          <w:szCs w:val="28"/>
          <w:lang w:val="ru-RU"/>
        </w:rPr>
        <w:t xml:space="preserve"> страницах. В работу включены </w:t>
      </w:r>
      <w:r w:rsidRPr="00EB1EA9">
        <w:rPr>
          <w:szCs w:val="28"/>
          <w:highlight w:val="yellow"/>
          <w:lang w:val="ru-RU"/>
        </w:rPr>
        <w:t>59</w:t>
      </w:r>
      <w:r w:rsidRPr="00EB1EA9">
        <w:rPr>
          <w:szCs w:val="28"/>
          <w:lang w:val="ru-RU"/>
        </w:rPr>
        <w:t xml:space="preserve"> рисун</w:t>
      </w:r>
      <w:r w:rsidR="00C3777C" w:rsidRPr="00EB1EA9">
        <w:rPr>
          <w:szCs w:val="28"/>
          <w:lang w:val="ru-RU"/>
        </w:rPr>
        <w:t>ков</w:t>
      </w:r>
      <w:r w:rsidRPr="00EB1EA9">
        <w:rPr>
          <w:szCs w:val="28"/>
          <w:lang w:val="ru-RU"/>
        </w:rPr>
        <w:t xml:space="preserve">, </w:t>
      </w:r>
      <w:r w:rsidRPr="00EB1EA9">
        <w:rPr>
          <w:szCs w:val="28"/>
          <w:highlight w:val="yellow"/>
          <w:lang w:val="ru-RU"/>
        </w:rPr>
        <w:t>3</w:t>
      </w:r>
      <w:r w:rsidRPr="00EB1EA9">
        <w:rPr>
          <w:szCs w:val="28"/>
          <w:lang w:val="ru-RU"/>
        </w:rPr>
        <w:t xml:space="preserve"> табл</w:t>
      </w:r>
      <w:r w:rsidR="00CA7B3C" w:rsidRPr="00EB1EA9">
        <w:rPr>
          <w:szCs w:val="28"/>
          <w:lang w:val="ru-RU"/>
        </w:rPr>
        <w:t>и</w:t>
      </w:r>
      <w:r w:rsidR="00C3777C" w:rsidRPr="00EB1EA9">
        <w:rPr>
          <w:szCs w:val="28"/>
          <w:lang w:val="ru-RU"/>
        </w:rPr>
        <w:t>цы</w:t>
      </w:r>
      <w:r w:rsidRPr="00EB1EA9">
        <w:rPr>
          <w:szCs w:val="28"/>
          <w:lang w:val="ru-RU"/>
        </w:rPr>
        <w:t xml:space="preserve"> и список литературы из </w:t>
      </w:r>
      <w:r w:rsidRPr="00EB1EA9">
        <w:rPr>
          <w:szCs w:val="28"/>
          <w:highlight w:val="yellow"/>
          <w:lang w:val="ru-RU"/>
        </w:rPr>
        <w:t>24</w:t>
      </w:r>
      <w:r w:rsidRPr="00EB1EA9">
        <w:rPr>
          <w:szCs w:val="28"/>
          <w:lang w:val="ru-RU"/>
        </w:rPr>
        <w:t xml:space="preserve"> наименова</w:t>
      </w:r>
      <w:r w:rsidR="00C3777C" w:rsidRPr="00EB1EA9">
        <w:rPr>
          <w:szCs w:val="28"/>
          <w:lang w:val="ru-RU"/>
        </w:rPr>
        <w:t>ний.</w:t>
      </w:r>
    </w:p>
    <w:p w:rsidR="005252DD" w:rsidRDefault="00A316C1">
      <w:pPr>
        <w:spacing w:line="240" w:lineRule="auto"/>
        <w:jc w:val="left"/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:rsidR="005252DD" w:rsidRDefault="005252DD" w:rsidP="005252DD">
      <w:pPr>
        <w:widowControl w:val="0"/>
        <w:ind w:right="74"/>
        <w:jc w:val="center"/>
        <w:rPr>
          <w:szCs w:val="28"/>
        </w:rPr>
      </w:pPr>
      <w:bookmarkStart w:id="0" w:name="_Toc87623901"/>
      <w:bookmarkStart w:id="1" w:name="_Toc463214212"/>
      <w:bookmarkStart w:id="2" w:name="_Toc12020820"/>
      <w:r w:rsidRPr="00A64495">
        <w:rPr>
          <w:szCs w:val="28"/>
        </w:rPr>
        <w:lastRenderedPageBreak/>
        <w:t>СОДЕРЖАНИЕ</w:t>
      </w:r>
    </w:p>
    <w:p w:rsidR="005252DD" w:rsidRPr="00A64495" w:rsidRDefault="005252DD" w:rsidP="005252DD">
      <w:pPr>
        <w:widowControl w:val="0"/>
        <w:ind w:right="74"/>
        <w:jc w:val="center"/>
        <w:rPr>
          <w:szCs w:val="28"/>
        </w:rPr>
      </w:pPr>
    </w:p>
    <w:p w:rsidR="00E35B12" w:rsidRDefault="005252DD" w:rsidP="00E35B12">
      <w:pPr>
        <w:pStyle w:val="11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r w:rsidRPr="003B07CD">
        <w:fldChar w:fldCharType="begin"/>
      </w:r>
      <w:r w:rsidRPr="003B07CD">
        <w:instrText xml:space="preserve"> TOC \o "1-3" \h \z \u </w:instrText>
      </w:r>
      <w:r w:rsidRPr="003B07CD">
        <w:fldChar w:fldCharType="separate"/>
      </w:r>
      <w:hyperlink w:anchor="_Toc89096735" w:history="1">
        <w:r w:rsidR="00E35B12" w:rsidRPr="001856C9">
          <w:rPr>
            <w:rStyle w:val="afe"/>
            <w:noProof/>
            <w:lang w:val="ru-RU" w:eastAsia="ru-RU"/>
          </w:rPr>
          <w:t>ПЕРЕЧЕНЬ СОКРАЩЕНИЙ И ОБОЗНАЧЕНИЙ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_Toc89096735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8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11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36" w:history="1">
        <w:r w:rsidR="00E35B12" w:rsidRPr="001856C9">
          <w:rPr>
            <w:rStyle w:val="afe"/>
            <w:noProof/>
            <w:lang w:val="ru-RU" w:eastAsia="ru-RU"/>
          </w:rPr>
          <w:t>ВВЕДЕНИЕ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_Toc89096736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14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11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37" w:history="1">
        <w:r w:rsidR="00E35B12" w:rsidRPr="001856C9">
          <w:rPr>
            <w:rStyle w:val="afe"/>
            <w:noProof/>
            <w:lang w:val="ru-RU"/>
          </w:rPr>
          <w:t>1 Основные подходы к решению задач колебаний ствола при выстреле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_Toc89096737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16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38" w:history="1">
        <w:r w:rsidR="00E35B12" w:rsidRPr="001856C9">
          <w:rPr>
            <w:rStyle w:val="afe"/>
            <w:noProof/>
            <w:lang w:val="ru-RU"/>
          </w:rPr>
          <w:t>1.1 Труды, посвящённые исследованию процесса стрельбы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_Toc89096738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16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39" w:history="1">
        <w:r w:rsidR="00E35B12" w:rsidRPr="001856C9">
          <w:rPr>
            <w:rStyle w:val="afe"/>
            <w:noProof/>
            <w:lang w:val="ru-RU"/>
          </w:rPr>
          <w:t>1.2 Средства численного моделирования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_Toc89096739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17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11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0" w:history="1">
        <w:r w:rsidR="00E35B12" w:rsidRPr="001856C9">
          <w:rPr>
            <w:rStyle w:val="afe"/>
            <w:noProof/>
            <w:lang w:val="ru-RU"/>
          </w:rPr>
          <w:t>2 Математическое моделирование нестационарного напряженно-деформированного состояния ствола при выстреле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_Toc89096740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18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1" w:history="1">
        <w:r w:rsidR="00E35B12" w:rsidRPr="001856C9">
          <w:rPr>
            <w:rStyle w:val="afe"/>
            <w:noProof/>
            <w:lang w:val="ru-RU"/>
          </w:rPr>
          <w:t>2.1 Системы координат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_Toc89096741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18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2" w:history="1">
        <w:r w:rsidR="00E35B12" w:rsidRPr="001856C9">
          <w:rPr>
            <w:rStyle w:val="afe"/>
            <w:noProof/>
            <w:lang w:val="ru-RU"/>
          </w:rPr>
          <w:t>2.2 Допущения и особенности строения ствола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_Toc89096742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20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3" w:history="1">
        <w:r w:rsidR="00E35B12" w:rsidRPr="001856C9">
          <w:rPr>
            <w:rStyle w:val="afe"/>
            <w:noProof/>
            <w:lang w:val="ru-RU"/>
          </w:rPr>
          <w:t>2.3 Расчёт напряжений в поперечных сечениях с учётом технологических отклонений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_Toc89096743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21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4" w:history="1">
        <w:r w:rsidR="00E35B12" w:rsidRPr="001856C9">
          <w:rPr>
            <w:rStyle w:val="afe"/>
            <w:noProof/>
            <w:lang w:val="ru-RU"/>
          </w:rPr>
          <w:t>2.4 Уравнения продольных и поперечных колебаний ствола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_Toc89096744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24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5" w:history="1">
        <w:r w:rsidR="00E35B12" w:rsidRPr="001856C9">
          <w:rPr>
            <w:rStyle w:val="afe"/>
            <w:noProof/>
            <w:lang w:val="ru-RU"/>
          </w:rPr>
          <w:t>2.5 Уравнение начального прогиба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_Toc89096745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27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6" w:history="1">
        <w:r w:rsidR="00E35B12" w:rsidRPr="001856C9">
          <w:rPr>
            <w:rStyle w:val="afe"/>
            <w:noProof/>
            <w:lang w:val="ru-RU"/>
          </w:rPr>
          <w:t>2.6 Дополнительные силы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_Toc89096746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28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7" w:history="1">
        <w:r w:rsidR="00E35B12" w:rsidRPr="001856C9">
          <w:rPr>
            <w:rStyle w:val="afe"/>
            <w:noProof/>
            <w:lang w:val="ru-RU"/>
          </w:rPr>
          <w:t>2.7 Тепловые деформации и температурные зависимости дилатационных свойств материала ствола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_Toc89096747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30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8" w:history="1">
        <w:r w:rsidR="00E35B12" w:rsidRPr="001856C9">
          <w:rPr>
            <w:rStyle w:val="afe"/>
            <w:noProof/>
            <w:lang w:val="ru-RU"/>
          </w:rPr>
          <w:t>2.8 Основная задача внутренней баллистики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_Toc89096748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31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49" w:history="1">
        <w:r w:rsidR="00E35B12" w:rsidRPr="001856C9">
          <w:rPr>
            <w:rStyle w:val="afe"/>
            <w:noProof/>
            <w:lang w:val="ru-RU"/>
          </w:rPr>
          <w:t>2.9 Задача внешней баллистики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_Toc89096749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35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11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50" w:history="1">
        <w:r w:rsidR="00E35B12" w:rsidRPr="001856C9">
          <w:rPr>
            <w:rStyle w:val="afe"/>
            <w:noProof/>
            <w:lang w:val="ru-RU" w:eastAsia="x-none"/>
          </w:rPr>
          <w:t>3 Методы численного решения исследуемых задач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_Toc89096750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36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51" w:history="1">
        <w:r w:rsidR="00E35B12" w:rsidRPr="001856C9">
          <w:rPr>
            <w:rStyle w:val="afe"/>
            <w:noProof/>
            <w:lang w:val="ru-RU"/>
          </w:rPr>
          <w:t>3.1 Применение интегро-интерполяционного метода разностной аппроксимации в решении уравнен</w:t>
        </w:r>
        <w:r w:rsidR="00E35B12" w:rsidRPr="00E35B12">
          <w:t>и</w:t>
        </w:r>
        <w:r w:rsidR="00E35B12" w:rsidRPr="001856C9">
          <w:rPr>
            <w:rStyle w:val="afe"/>
            <w:noProof/>
            <w:lang w:val="ru-RU"/>
          </w:rPr>
          <w:t xml:space="preserve">я </w:t>
        </w:r>
        <w:r w:rsidR="00E35B12" w:rsidRPr="00E35B12">
          <w:t>продольных</w:t>
        </w:r>
        <w:r w:rsidR="00E35B12" w:rsidRPr="001856C9">
          <w:rPr>
            <w:rStyle w:val="afe"/>
            <w:noProof/>
            <w:lang w:val="ru-RU"/>
          </w:rPr>
          <w:t xml:space="preserve"> колебаний стержня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_Toc89096751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36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52" w:history="1">
        <w:r w:rsidR="00E35B12" w:rsidRPr="001856C9">
          <w:rPr>
            <w:rStyle w:val="afe"/>
            <w:noProof/>
            <w:lang w:val="ru-RU"/>
          </w:rPr>
          <w:t>3.2 Применение интегро-интерполяционного метода разностной аппроксимации в решении уравнения поперечных колебаний стержня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_Toc89096752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40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53" w:history="1">
        <w:r w:rsidR="00E35B12" w:rsidRPr="001856C9">
          <w:rPr>
            <w:rStyle w:val="afe"/>
            <w:noProof/>
            <w:lang w:val="ru-RU"/>
          </w:rPr>
          <w:t>3.3 Применение интегро-интерполяционного метода разностной аппроксимации в решении уравнения начального прогиба в продольном направлении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_Toc89096753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46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54" w:history="1">
        <w:r w:rsidR="00E35B12" w:rsidRPr="001856C9">
          <w:rPr>
            <w:rStyle w:val="afe"/>
            <w:noProof/>
            <w:lang w:val="ru-RU"/>
          </w:rPr>
          <w:t>3.4 Применение интегро-интерполяционного метода разностной аппроксимации в решении уравнения начального прогиба в поперечном направлении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_Toc89096754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47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55" w:history="1">
        <w:r w:rsidR="00E35B12" w:rsidRPr="001856C9">
          <w:rPr>
            <w:rStyle w:val="afe"/>
            <w:noProof/>
            <w:lang w:val="ru-RU"/>
          </w:rPr>
          <w:t xml:space="preserve">3.5 Применение интегро-интерполяционного метода разностной аппроксимации в решении уравнения </w:t>
        </w:r>
        <w:r w:rsidR="00E35B12" w:rsidRPr="00E35B12">
          <w:t>теплопроводности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_Toc89096755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49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56" w:history="1">
        <w:r w:rsidR="00E35B12" w:rsidRPr="001856C9">
          <w:rPr>
            <w:rStyle w:val="afe"/>
            <w:noProof/>
            <w:lang w:val="ru-RU"/>
          </w:rPr>
          <w:t xml:space="preserve">3.6 Применение численного интегрирования к решению уравнений внутренней баллистики в термодинамической </w:t>
        </w:r>
        <w:r w:rsidR="00E35B12" w:rsidRPr="00E35B12">
          <w:t>постановке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_Toc89096756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51</w:t>
        </w:r>
        <w:r w:rsidR="00E35B12">
          <w:rPr>
            <w:noProof/>
            <w:webHidden/>
          </w:rPr>
          <w:fldChar w:fldCharType="end"/>
        </w:r>
      </w:hyperlink>
    </w:p>
    <w:p w:rsidR="00E35B12" w:rsidRPr="00E35B12" w:rsidRDefault="00030E66" w:rsidP="00E35B12">
      <w:pPr>
        <w:pStyle w:val="11"/>
        <w:rPr>
          <w:rStyle w:val="afe"/>
        </w:rPr>
      </w:pPr>
      <w:hyperlink w:anchor="_Toc89096757" w:history="1">
        <w:r w:rsidR="00E35B12" w:rsidRPr="00E35B12">
          <w:rPr>
            <w:rStyle w:val="afe"/>
            <w:noProof/>
            <w:lang w:val="ru-RU"/>
          </w:rPr>
          <w:t>4</w:t>
        </w:r>
        <w:r w:rsidR="00E35B12" w:rsidRPr="001856C9">
          <w:rPr>
            <w:rStyle w:val="afe"/>
            <w:noProof/>
            <w:lang w:val="ru-RU"/>
          </w:rPr>
          <w:t xml:space="preserve"> Разработка программного комплекса моделирования НДС и колебаний ствола</w:t>
        </w:r>
        <w:r w:rsidR="00E35B12" w:rsidRPr="00E35B12">
          <w:rPr>
            <w:rStyle w:val="afe"/>
            <w:webHidden/>
            <w:lang w:val="ru-RU"/>
          </w:rPr>
          <w:tab/>
        </w:r>
        <w:r w:rsidR="00E35B12" w:rsidRPr="00E35B12">
          <w:rPr>
            <w:rStyle w:val="afe"/>
            <w:webHidden/>
            <w:lang w:val="ru-RU"/>
          </w:rPr>
          <w:fldChar w:fldCharType="begin"/>
        </w:r>
        <w:r w:rsidR="00E35B12" w:rsidRPr="00E35B12">
          <w:rPr>
            <w:rStyle w:val="afe"/>
            <w:webHidden/>
            <w:lang w:val="ru-RU"/>
          </w:rPr>
          <w:instrText xml:space="preserve"> PAGEREF _Toc89096757 \h </w:instrText>
        </w:r>
        <w:r w:rsidR="00E35B12" w:rsidRPr="00E35B12">
          <w:rPr>
            <w:rStyle w:val="afe"/>
            <w:webHidden/>
            <w:lang w:val="ru-RU"/>
          </w:rPr>
        </w:r>
        <w:r w:rsidR="00E35B12" w:rsidRPr="00E35B12">
          <w:rPr>
            <w:rStyle w:val="afe"/>
            <w:webHidden/>
            <w:lang w:val="ru-RU"/>
          </w:rPr>
          <w:fldChar w:fldCharType="separate"/>
        </w:r>
        <w:r w:rsidR="00E35B12" w:rsidRPr="00E35B12">
          <w:rPr>
            <w:rStyle w:val="afe"/>
            <w:webHidden/>
            <w:lang w:val="ru-RU"/>
          </w:rPr>
          <w:t>51</w:t>
        </w:r>
        <w:r w:rsidR="00E35B12" w:rsidRPr="00E35B12">
          <w:rPr>
            <w:rStyle w:val="afe"/>
            <w:webHidden/>
            <w:lang w:val="ru-RU"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58" w:history="1">
        <w:r w:rsidR="00E35B12" w:rsidRPr="001856C9">
          <w:rPr>
            <w:rStyle w:val="afe"/>
            <w:noProof/>
            <w:lang w:val="ru-RU"/>
          </w:rPr>
          <w:t xml:space="preserve">4.1 Выбор языка </w:t>
        </w:r>
        <w:r w:rsidR="00E35B12" w:rsidRPr="00E35B12">
          <w:t>программирования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_Toc89096758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51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59" w:history="1">
        <w:r w:rsidR="00E35B12" w:rsidRPr="001856C9">
          <w:rPr>
            <w:rStyle w:val="afe"/>
            <w:noProof/>
            <w:lang w:val="ru-RU"/>
          </w:rPr>
          <w:t xml:space="preserve">4.2 Описание программного </w:t>
        </w:r>
        <w:r w:rsidR="00E35B12" w:rsidRPr="00E35B12">
          <w:t>комплекса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_Toc89096759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52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60" w:history="1">
        <w:r w:rsidR="00E35B12" w:rsidRPr="001856C9">
          <w:rPr>
            <w:rStyle w:val="afe"/>
            <w:noProof/>
            <w:lang w:val="ru-RU"/>
          </w:rPr>
          <w:t xml:space="preserve">4.3 Работа в программном </w:t>
        </w:r>
        <w:r w:rsidR="00E35B12" w:rsidRPr="00E35B12">
          <w:t>комплексе</w:t>
        </w:r>
        <w:r w:rsidR="00E35B12" w:rsidRPr="001856C9">
          <w:rPr>
            <w:rStyle w:val="afe"/>
            <w:noProof/>
            <w:lang w:val="ru-RU"/>
          </w:rPr>
          <w:t xml:space="preserve"> моделирования НДС и колебаний ствола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_Toc89096760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56</w:t>
        </w:r>
        <w:r w:rsidR="00E35B12">
          <w:rPr>
            <w:noProof/>
            <w:webHidden/>
          </w:rPr>
          <w:fldChar w:fldCharType="end"/>
        </w:r>
      </w:hyperlink>
    </w:p>
    <w:p w:rsidR="00E35B12" w:rsidRPr="00E35B12" w:rsidRDefault="00030E66" w:rsidP="00E35B12">
      <w:pPr>
        <w:pStyle w:val="11"/>
        <w:rPr>
          <w:rStyle w:val="afe"/>
        </w:rPr>
      </w:pPr>
      <w:hyperlink w:anchor="_Toc89096761" w:history="1">
        <w:r w:rsidR="00E35B12" w:rsidRPr="001856C9">
          <w:rPr>
            <w:rStyle w:val="afe"/>
            <w:noProof/>
            <w:lang w:val="ru-RU"/>
          </w:rPr>
          <w:t>5 Моделирование НДС и колебаний ствола</w:t>
        </w:r>
        <w:r w:rsidR="00E35B12" w:rsidRPr="00E35B12">
          <w:rPr>
            <w:rStyle w:val="afe"/>
            <w:webHidden/>
            <w:lang w:val="ru-RU"/>
          </w:rPr>
          <w:tab/>
        </w:r>
        <w:r w:rsidR="00E35B12" w:rsidRPr="00E35B12">
          <w:rPr>
            <w:rStyle w:val="afe"/>
            <w:webHidden/>
            <w:lang w:val="ru-RU"/>
          </w:rPr>
          <w:fldChar w:fldCharType="begin"/>
        </w:r>
        <w:r w:rsidR="00E35B12" w:rsidRPr="00E35B12">
          <w:rPr>
            <w:rStyle w:val="afe"/>
            <w:webHidden/>
            <w:lang w:val="ru-RU"/>
          </w:rPr>
          <w:instrText xml:space="preserve"> PAGEREF _Toc89096761 \h </w:instrText>
        </w:r>
        <w:r w:rsidR="00E35B12" w:rsidRPr="00E35B12">
          <w:rPr>
            <w:rStyle w:val="afe"/>
            <w:webHidden/>
            <w:lang w:val="ru-RU"/>
          </w:rPr>
        </w:r>
        <w:r w:rsidR="00E35B12" w:rsidRPr="00E35B12">
          <w:rPr>
            <w:rStyle w:val="afe"/>
            <w:webHidden/>
            <w:lang w:val="ru-RU"/>
          </w:rPr>
          <w:fldChar w:fldCharType="separate"/>
        </w:r>
        <w:r w:rsidR="00E35B12" w:rsidRPr="00E35B12">
          <w:rPr>
            <w:rStyle w:val="afe"/>
            <w:webHidden/>
            <w:lang w:val="ru-RU"/>
          </w:rPr>
          <w:t>64</w:t>
        </w:r>
        <w:r w:rsidR="00E35B12" w:rsidRPr="00E35B12">
          <w:rPr>
            <w:rStyle w:val="afe"/>
            <w:webHidden/>
            <w:lang w:val="ru-RU"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62" w:history="1">
        <w:r w:rsidR="00E35B12" w:rsidRPr="001856C9">
          <w:rPr>
            <w:rStyle w:val="afe"/>
            <w:noProof/>
            <w:lang w:val="ru-RU"/>
          </w:rPr>
          <w:t>5.1 Описание ор</w:t>
        </w:r>
        <w:r w:rsidR="00E35B12" w:rsidRPr="00E35B12">
          <w:t>у</w:t>
        </w:r>
        <w:r w:rsidR="00E35B12" w:rsidRPr="001856C9">
          <w:rPr>
            <w:rStyle w:val="afe"/>
            <w:noProof/>
            <w:lang w:val="ru-RU"/>
          </w:rPr>
          <w:t>дий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_Toc89096762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64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63" w:history="1">
        <w:r w:rsidR="00E35B12" w:rsidRPr="001856C9">
          <w:rPr>
            <w:rStyle w:val="afe"/>
            <w:noProof/>
            <w:lang w:val="ru-RU"/>
          </w:rPr>
          <w:t xml:space="preserve">5.2 Результаты </w:t>
        </w:r>
        <w:r w:rsidR="00E35B12" w:rsidRPr="00E35B12">
          <w:t>моделирования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_Toc89096763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70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23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64" w:history="1">
        <w:r w:rsidR="00E35B12" w:rsidRPr="001856C9">
          <w:rPr>
            <w:rStyle w:val="afe"/>
            <w:noProof/>
            <w:lang w:val="ru-RU"/>
          </w:rPr>
          <w:t xml:space="preserve">5.3 Результаты </w:t>
        </w:r>
        <w:r w:rsidR="00E35B12" w:rsidRPr="00E35B12">
          <w:t>моделирования</w:t>
        </w:r>
        <w:r w:rsidR="00E35B12" w:rsidRPr="001856C9">
          <w:rPr>
            <w:rStyle w:val="afe"/>
            <w:noProof/>
            <w:lang w:val="ru-RU"/>
          </w:rPr>
          <w:t xml:space="preserve"> в </w:t>
        </w:r>
        <w:r w:rsidR="00E35B12" w:rsidRPr="001856C9">
          <w:rPr>
            <w:rStyle w:val="afe"/>
            <w:noProof/>
          </w:rPr>
          <w:t>Ansys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_Toc89096764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88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11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65" w:history="1">
        <w:r w:rsidR="00E35B12" w:rsidRPr="001856C9">
          <w:rPr>
            <w:rStyle w:val="afe"/>
            <w:noProof/>
            <w:lang w:val="ru-RU" w:eastAsia="ru-RU"/>
          </w:rPr>
          <w:t>ЗАКЛЮЧЕНИЕ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_Toc89096765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100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030E66" w:rsidP="00E35B12">
      <w:pPr>
        <w:pStyle w:val="11"/>
        <w:rPr>
          <w:rFonts w:asciiTheme="minorHAnsi" w:eastAsiaTheme="minorEastAsia" w:hAnsiTheme="minorHAnsi" w:cstheme="minorBidi"/>
          <w:noProof/>
          <w:sz w:val="22"/>
          <w:lang w:val="ru-RU" w:eastAsia="ru-RU" w:bidi="ar-SA"/>
        </w:rPr>
      </w:pPr>
      <w:hyperlink w:anchor="_Toc89096766" w:history="1">
        <w:r w:rsidR="00E35B12" w:rsidRPr="001856C9">
          <w:rPr>
            <w:rStyle w:val="afe"/>
            <w:noProof/>
            <w:lang w:val="ru-RU" w:eastAsia="ru-RU"/>
          </w:rPr>
          <w:t>СПИСОК ЛИТЕРАТУРЫ</w:t>
        </w:r>
        <w:r w:rsidR="00E35B12">
          <w:rPr>
            <w:noProof/>
            <w:webHidden/>
          </w:rPr>
          <w:tab/>
        </w:r>
        <w:r w:rsidR="00E35B12">
          <w:rPr>
            <w:noProof/>
            <w:webHidden/>
          </w:rPr>
          <w:fldChar w:fldCharType="begin"/>
        </w:r>
        <w:r w:rsidR="00E35B12">
          <w:rPr>
            <w:noProof/>
            <w:webHidden/>
          </w:rPr>
          <w:instrText xml:space="preserve"> PAGEREF _Toc89096766 \h </w:instrText>
        </w:r>
        <w:r w:rsidR="00E35B12">
          <w:rPr>
            <w:noProof/>
            <w:webHidden/>
          </w:rPr>
        </w:r>
        <w:r w:rsidR="00E35B12">
          <w:rPr>
            <w:noProof/>
            <w:webHidden/>
          </w:rPr>
          <w:fldChar w:fldCharType="separate"/>
        </w:r>
        <w:r w:rsidR="00E35B12">
          <w:rPr>
            <w:noProof/>
            <w:webHidden/>
          </w:rPr>
          <w:t>102</w:t>
        </w:r>
        <w:r w:rsidR="00E35B12">
          <w:rPr>
            <w:noProof/>
            <w:webHidden/>
          </w:rPr>
          <w:fldChar w:fldCharType="end"/>
        </w:r>
      </w:hyperlink>
    </w:p>
    <w:p w:rsidR="00E35B12" w:rsidRDefault="005252DD" w:rsidP="00E35B12">
      <w:pPr>
        <w:rPr>
          <w:noProof/>
        </w:rPr>
      </w:pPr>
      <w:r w:rsidRPr="003B07CD">
        <w:rPr>
          <w:noProof/>
        </w:rPr>
        <w:fldChar w:fldCharType="end"/>
      </w:r>
      <w:bookmarkStart w:id="3" w:name="_Toc89096735"/>
    </w:p>
    <w:p w:rsidR="00E35B12" w:rsidRDefault="00E35B12">
      <w:pPr>
        <w:spacing w:line="240" w:lineRule="auto"/>
        <w:jc w:val="left"/>
        <w:rPr>
          <w:noProof/>
        </w:rPr>
      </w:pPr>
      <w:r>
        <w:rPr>
          <w:noProof/>
        </w:rPr>
        <w:br w:type="page"/>
      </w:r>
    </w:p>
    <w:p w:rsidR="00C3777C" w:rsidRPr="009533F1" w:rsidRDefault="00A94EFA" w:rsidP="005252DD">
      <w:pPr>
        <w:jc w:val="center"/>
        <w:outlineLvl w:val="0"/>
        <w:rPr>
          <w:szCs w:val="28"/>
          <w:lang w:val="ru-RU" w:eastAsia="ru-RU" w:bidi="ar-SA"/>
        </w:rPr>
      </w:pPr>
      <w:r w:rsidRPr="009533F1">
        <w:rPr>
          <w:szCs w:val="28"/>
          <w:lang w:val="ru-RU" w:eastAsia="ru-RU" w:bidi="ar-SA"/>
        </w:rPr>
        <w:lastRenderedPageBreak/>
        <w:t>ПЕРЕЧЕНЬ СОКРАЩЕНИЙ И ОБОЗНАЧЕНИЙ</w:t>
      </w:r>
      <w:bookmarkEnd w:id="0"/>
      <w:bookmarkEnd w:id="3"/>
    </w:p>
    <w:p w:rsidR="00C3777C" w:rsidRDefault="00A94EFA" w:rsidP="00A94EFA">
      <w:pPr>
        <w:jc w:val="center"/>
        <w:rPr>
          <w:bCs/>
          <w:lang w:val="ru-RU"/>
        </w:rPr>
      </w:pPr>
      <w:r w:rsidRPr="00A94EFA">
        <w:rPr>
          <w:bCs/>
          <w:lang w:val="ru-RU"/>
        </w:rPr>
        <w:t>Обозначения</w:t>
      </w:r>
    </w:p>
    <w:p w:rsidR="00A94EFA" w:rsidRPr="00A94EFA" w:rsidRDefault="00A94EFA" w:rsidP="00A94EFA">
      <w:pPr>
        <w:jc w:val="center"/>
        <w:rPr>
          <w:bCs/>
          <w:lang w:val="ru-RU"/>
        </w:rPr>
      </w:pPr>
    </w:p>
    <w:p w:rsidR="0047116A" w:rsidRDefault="00CF2066" w:rsidP="00C3777C">
      <w:pPr>
        <w:rPr>
          <w:lang w:val="ru-RU"/>
        </w:rPr>
      </w:pPr>
      <w:r w:rsidRPr="00E262AE">
        <w:rPr>
          <w:i/>
          <w:position w:val="-14"/>
        </w:rPr>
        <w:object w:dxaOrig="380" w:dyaOrig="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.8pt;height:20.05pt" o:ole="">
            <v:imagedata r:id="rId10" o:title=""/>
          </v:shape>
          <o:OLEObject Type="Embed" ProgID="Equation.3" ShapeID="_x0000_i1025" DrawAspect="Content" ObjectID="_1704635126" r:id="rId11"/>
        </w:object>
      </w:r>
      <w:r w:rsidR="00E262AE">
        <w:rPr>
          <w:i/>
          <w:lang w:val="ru-RU"/>
        </w:rPr>
        <w:t xml:space="preserve"> –</w:t>
      </w:r>
      <w:r w:rsidR="0047116A" w:rsidRPr="0047116A">
        <w:rPr>
          <w:lang w:val="ru-RU"/>
        </w:rPr>
        <w:t xml:space="preserve"> </w:t>
      </w:r>
      <w:r w:rsidR="0047116A">
        <w:rPr>
          <w:lang w:val="ru-RU"/>
        </w:rPr>
        <w:t>масса дульного тормоза, кг</w:t>
      </w:r>
      <w:r w:rsidR="0047116A" w:rsidRPr="0047116A">
        <w:rPr>
          <w:lang w:val="ru-RU"/>
        </w:rPr>
        <w:t>;</w:t>
      </w:r>
    </w:p>
    <w:p w:rsidR="0047116A" w:rsidRDefault="00CF2066" w:rsidP="00C3777C">
      <w:pPr>
        <w:rPr>
          <w:lang w:val="ru-RU"/>
        </w:rPr>
      </w:pPr>
      <w:r w:rsidRPr="00E262AE">
        <w:rPr>
          <w:i/>
          <w:position w:val="-12"/>
        </w:rPr>
        <w:object w:dxaOrig="220" w:dyaOrig="300">
          <v:shape id="_x0000_i1026" type="#_x0000_t75" style="width:11.25pt;height:15.05pt" o:ole="">
            <v:imagedata r:id="rId12" o:title=""/>
          </v:shape>
          <o:OLEObject Type="Embed" ProgID="Equation.3" ShapeID="_x0000_i1026" DrawAspect="Content" ObjectID="_1704635127" r:id="rId13"/>
        </w:object>
      </w:r>
      <w:r w:rsidR="0047116A" w:rsidRPr="00DD3BFF">
        <w:rPr>
          <w:lang w:val="ru-RU"/>
        </w:rPr>
        <w:t xml:space="preserve"> </w:t>
      </w:r>
      <w:r w:rsidR="0047116A">
        <w:rPr>
          <w:lang w:val="ru-RU"/>
        </w:rPr>
        <w:t>– масса снаряда, кг</w:t>
      </w:r>
      <w:r w:rsidR="0047116A" w:rsidRPr="00E605A2">
        <w:rPr>
          <w:lang w:val="ru-RU"/>
        </w:rPr>
        <w:t>;</w:t>
      </w:r>
    </w:p>
    <w:p w:rsidR="0047116A" w:rsidRPr="00E262AE" w:rsidRDefault="00CF2066" w:rsidP="00C3777C">
      <w:pPr>
        <w:rPr>
          <w:lang w:val="ru-RU"/>
        </w:rPr>
      </w:pPr>
      <w:r w:rsidRPr="00E262AE">
        <w:rPr>
          <w:i/>
          <w:position w:val="-12"/>
        </w:rPr>
        <w:object w:dxaOrig="420" w:dyaOrig="380">
          <v:shape id="_x0000_i1027" type="#_x0000_t75" style="width:21.3pt;height:18.8pt" o:ole="">
            <v:imagedata r:id="rId14" o:title=""/>
          </v:shape>
          <o:OLEObject Type="Embed" ProgID="Equation.3" ShapeID="_x0000_i1027" DrawAspect="Content" ObjectID="_1704635128" r:id="rId15"/>
        </w:object>
      </w:r>
      <w:r w:rsidR="0047116A" w:rsidRPr="00DD3BFF">
        <w:rPr>
          <w:lang w:val="ru-RU"/>
        </w:rPr>
        <w:t xml:space="preserve"> </w:t>
      </w:r>
      <w:r w:rsidR="0047116A" w:rsidRPr="00E605A2">
        <w:rPr>
          <w:lang w:val="ru-RU"/>
        </w:rPr>
        <w:t xml:space="preserve">– </w:t>
      </w:r>
      <w:r w:rsidR="0047116A">
        <w:rPr>
          <w:lang w:val="ru-RU"/>
        </w:rPr>
        <w:t>реакция опоры, Н</w:t>
      </w:r>
      <w:r w:rsidR="0047116A" w:rsidRPr="0047116A">
        <w:rPr>
          <w:lang w:val="ru-RU"/>
        </w:rPr>
        <w:t>;</w:t>
      </w:r>
    </w:p>
    <w:p w:rsidR="0047116A" w:rsidRDefault="00CF2066" w:rsidP="00C3777C">
      <w:pPr>
        <w:rPr>
          <w:lang w:val="ru-RU"/>
        </w:rPr>
      </w:pPr>
      <w:r w:rsidRPr="00E262AE">
        <w:rPr>
          <w:i/>
          <w:position w:val="-12"/>
        </w:rPr>
        <w:object w:dxaOrig="220" w:dyaOrig="380">
          <v:shape id="_x0000_i1028" type="#_x0000_t75" style="width:11.25pt;height:18.8pt" o:ole="">
            <v:imagedata r:id="rId16" o:title=""/>
          </v:shape>
          <o:OLEObject Type="Embed" ProgID="Equation.3" ShapeID="_x0000_i1028" DrawAspect="Content" ObjectID="_1704635129" r:id="rId17"/>
        </w:object>
      </w:r>
      <w:r w:rsidR="0047116A" w:rsidRPr="0047116A">
        <w:rPr>
          <w:lang w:val="ru-RU"/>
        </w:rPr>
        <w:t xml:space="preserve"> – </w:t>
      </w:r>
      <w:r w:rsidR="0047116A">
        <w:rPr>
          <w:lang w:val="ru-RU"/>
        </w:rPr>
        <w:t>внутренний радиус канала ствола, м</w:t>
      </w:r>
      <w:r w:rsidR="0047116A" w:rsidRP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2"/>
        </w:rPr>
        <w:object w:dxaOrig="260" w:dyaOrig="380">
          <v:shape id="_x0000_i1029" type="#_x0000_t75" style="width:12.5pt;height:18.8pt" o:ole="">
            <v:imagedata r:id="rId18" o:title=""/>
          </v:shape>
          <o:OLEObject Type="Embed" ProgID="Equation.3" ShapeID="_x0000_i1029" DrawAspect="Content" ObjectID="_1704635130" r:id="rId19"/>
        </w:object>
      </w:r>
      <w:r w:rsidR="00E262AE" w:rsidRPr="00E262AE">
        <w:rPr>
          <w:i/>
          <w:lang w:val="ru-RU"/>
        </w:rPr>
        <w:t xml:space="preserve"> </w:t>
      </w:r>
      <w:r w:rsidR="0047116A" w:rsidRPr="0047116A">
        <w:rPr>
          <w:lang w:val="ru-RU"/>
        </w:rPr>
        <w:t xml:space="preserve">– </w:t>
      </w:r>
      <w:r w:rsidR="0047116A">
        <w:rPr>
          <w:lang w:val="ru-RU"/>
        </w:rPr>
        <w:t>внешний радиус канала ствола, м</w:t>
      </w:r>
      <w:r w:rsidR="0047116A" w:rsidRP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6"/>
        </w:rPr>
        <w:object w:dxaOrig="340" w:dyaOrig="420">
          <v:shape id="_x0000_i1030" type="#_x0000_t75" style="width:17.55pt;height:21.3pt" o:ole="">
            <v:imagedata r:id="rId20" o:title=""/>
          </v:shape>
          <o:OLEObject Type="Embed" ProgID="Equation.3" ShapeID="_x0000_i1030" DrawAspect="Content" ObjectID="_1704635131" r:id="rId21"/>
        </w:object>
      </w:r>
      <w:r w:rsidR="0047116A" w:rsidRPr="0047116A">
        <w:rPr>
          <w:lang w:val="ru-RU"/>
        </w:rPr>
        <w:t xml:space="preserve"> – </w:t>
      </w:r>
      <w:r w:rsidR="0047116A">
        <w:rPr>
          <w:lang w:val="ru-RU"/>
        </w:rPr>
        <w:t xml:space="preserve">момент инерции в плоскости </w:t>
      </w:r>
      <w:r w:rsidR="0047116A" w:rsidRPr="00E262AE">
        <w:rPr>
          <w:i/>
        </w:rPr>
        <w:t>Oxy</w:t>
      </w:r>
      <w:r w:rsidR="0047116A" w:rsidRPr="0047116A">
        <w:rPr>
          <w:lang w:val="ru-RU"/>
        </w:rPr>
        <w:t>;</w:t>
      </w:r>
    </w:p>
    <w:p w:rsidR="0047116A" w:rsidRPr="0047116A" w:rsidRDefault="00CF2066" w:rsidP="0047116A">
      <w:pPr>
        <w:rPr>
          <w:lang w:val="ru-RU"/>
        </w:rPr>
      </w:pPr>
      <w:r w:rsidRPr="00E262AE">
        <w:rPr>
          <w:i/>
          <w:position w:val="-12"/>
        </w:rPr>
        <w:object w:dxaOrig="320" w:dyaOrig="380">
          <v:shape id="_x0000_i1031" type="#_x0000_t75" style="width:15.65pt;height:18.8pt" o:ole="">
            <v:imagedata r:id="rId22" o:title=""/>
          </v:shape>
          <o:OLEObject Type="Embed" ProgID="Equation.3" ShapeID="_x0000_i1031" DrawAspect="Content" ObjectID="_1704635132" r:id="rId23"/>
        </w:object>
      </w:r>
      <w:r w:rsidR="0047116A" w:rsidRPr="0047116A">
        <w:rPr>
          <w:lang w:val="ru-RU"/>
        </w:rPr>
        <w:t xml:space="preserve"> – </w:t>
      </w:r>
      <w:r w:rsidR="0047116A">
        <w:rPr>
          <w:lang w:val="ru-RU"/>
        </w:rPr>
        <w:t xml:space="preserve">момент инерции в плоскости </w:t>
      </w:r>
      <w:proofErr w:type="spellStart"/>
      <w:r w:rsidR="0047116A" w:rsidRPr="00E262AE">
        <w:rPr>
          <w:i/>
        </w:rPr>
        <w:t>Oxz</w:t>
      </w:r>
      <w:proofErr w:type="spellEnd"/>
      <w:r w:rsidR="0047116A" w:rsidRP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position w:val="-12"/>
        </w:rPr>
        <w:object w:dxaOrig="420" w:dyaOrig="380">
          <v:shape id="_x0000_i1032" type="#_x0000_t75" style="width:21.3pt;height:18.8pt" o:ole="">
            <v:imagedata r:id="rId24" o:title=""/>
          </v:shape>
          <o:OLEObject Type="Embed" ProgID="Equation.3" ShapeID="_x0000_i1032" DrawAspect="Content" ObjectID="_1704635133" r:id="rId25"/>
        </w:object>
      </w:r>
      <w:r w:rsidR="0047116A" w:rsidRPr="00EE7981">
        <w:rPr>
          <w:lang w:val="ru-RU"/>
        </w:rPr>
        <w:t xml:space="preserve"> </w:t>
      </w:r>
      <w:proofErr w:type="gramStart"/>
      <w:r w:rsidR="0047116A" w:rsidRPr="003D13A9">
        <w:rPr>
          <w:lang w:val="ru-RU"/>
        </w:rPr>
        <w:t xml:space="preserve">и </w:t>
      </w:r>
      <w:r w:rsidRPr="00E262AE">
        <w:rPr>
          <w:position w:val="-12"/>
          <w:lang w:val="ru-RU"/>
        </w:rPr>
        <w:object w:dxaOrig="440" w:dyaOrig="380">
          <v:shape id="_x0000_i1033" type="#_x0000_t75" style="width:21.9pt;height:18.8pt" o:ole="">
            <v:imagedata r:id="rId26" o:title=""/>
          </v:shape>
          <o:OLEObject Type="Embed" ProgID="Equation.3" ShapeID="_x0000_i1033" DrawAspect="Content" ObjectID="_1704635134" r:id="rId27"/>
        </w:object>
      </w:r>
      <w:r w:rsidR="0047116A" w:rsidRPr="003D13A9">
        <w:rPr>
          <w:lang w:val="ru-RU"/>
        </w:rPr>
        <w:t xml:space="preserve"> </w:t>
      </w:r>
      <w:r w:rsidR="0047116A" w:rsidRPr="0047116A">
        <w:rPr>
          <w:lang w:val="ru-RU"/>
        </w:rPr>
        <w:t>–</w:t>
      </w:r>
      <w:proofErr w:type="gramEnd"/>
      <w:r w:rsidR="00E262AE" w:rsidRPr="00E262AE">
        <w:rPr>
          <w:lang w:val="ru-RU"/>
        </w:rPr>
        <w:t xml:space="preserve"> </w:t>
      </w:r>
      <w:r w:rsidR="0047116A" w:rsidRPr="003D13A9">
        <w:rPr>
          <w:lang w:val="ru-RU"/>
        </w:rPr>
        <w:t>координаты центров тяжести</w:t>
      </w:r>
      <w:r w:rsidR="0047116A" w:rsidRPr="0047116A">
        <w:rPr>
          <w:lang w:val="ru-RU"/>
        </w:rPr>
        <w:t xml:space="preserve"> </w:t>
      </w:r>
      <w:r w:rsidR="0047116A">
        <w:rPr>
          <w:lang w:val="ru-RU"/>
        </w:rPr>
        <w:t xml:space="preserve">по осям </w:t>
      </w:r>
      <w:r w:rsidR="0047116A" w:rsidRPr="0047116A">
        <w:rPr>
          <w:i/>
        </w:rPr>
        <w:t>x</w:t>
      </w:r>
      <w:r w:rsidR="0047116A" w:rsidRPr="0047116A">
        <w:rPr>
          <w:lang w:val="ru-RU"/>
        </w:rPr>
        <w:t xml:space="preserve"> </w:t>
      </w:r>
      <w:r w:rsidR="0047116A">
        <w:rPr>
          <w:lang w:val="ru-RU"/>
        </w:rPr>
        <w:t xml:space="preserve">и </w:t>
      </w:r>
      <w:r w:rsidR="0047116A" w:rsidRPr="0047116A">
        <w:rPr>
          <w:i/>
        </w:rPr>
        <w:t>y</w:t>
      </w:r>
      <w:r w:rsidR="0047116A">
        <w:rPr>
          <w:lang w:val="ru-RU"/>
        </w:rPr>
        <w:t xml:space="preserve">, </w:t>
      </w:r>
      <w:r w:rsidR="0047116A" w:rsidRPr="00C10BAC">
        <w:rPr>
          <w:lang w:val="ru-RU"/>
        </w:rPr>
        <w:t>м</w:t>
      </w:r>
      <w:r w:rsidR="0047116A">
        <w:rPr>
          <w:lang w:val="ru-RU"/>
        </w:rPr>
        <w:t>;</w:t>
      </w:r>
    </w:p>
    <w:p w:rsidR="0047116A" w:rsidRPr="009533F1" w:rsidRDefault="00CF2066" w:rsidP="0047116A">
      <w:pPr>
        <w:rPr>
          <w:lang w:val="ru-RU"/>
        </w:rPr>
      </w:pPr>
      <w:r w:rsidRPr="00E262AE">
        <w:rPr>
          <w:i/>
          <w:position w:val="-12"/>
        </w:rPr>
        <w:object w:dxaOrig="540" w:dyaOrig="380">
          <v:shape id="_x0000_i1034" type="#_x0000_t75" style="width:26.9pt;height:18.8pt" o:ole="">
            <v:imagedata r:id="rId28" o:title=""/>
          </v:shape>
          <o:OLEObject Type="Embed" ProgID="Equation.3" ShapeID="_x0000_i1034" DrawAspect="Content" ObjectID="_1704635135" r:id="rId29"/>
        </w:object>
      </w:r>
      <w:r w:rsidR="0047116A">
        <w:rPr>
          <w:lang w:val="ru-RU"/>
        </w:rPr>
        <w:t xml:space="preserve"> </w:t>
      </w:r>
      <w:r w:rsidR="0047116A" w:rsidRPr="00251BB1">
        <w:rPr>
          <w:lang w:val="ru-RU"/>
        </w:rPr>
        <w:t xml:space="preserve">– </w:t>
      </w:r>
      <w:r w:rsidR="0047116A">
        <w:rPr>
          <w:lang w:val="ru-RU"/>
        </w:rPr>
        <w:t>атмосферное давление, Па</w:t>
      </w:r>
      <w:r w:rsidR="0047116A" w:rsidRPr="009533F1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103B73">
        <w:rPr>
          <w:position w:val="-12"/>
        </w:rPr>
        <w:object w:dxaOrig="200" w:dyaOrig="300">
          <v:shape id="_x0000_i1035" type="#_x0000_t75" style="width:10pt;height:15.05pt" o:ole="">
            <v:imagedata r:id="rId30" o:title=""/>
          </v:shape>
          <o:OLEObject Type="Embed" ProgID="Equation.3" ShapeID="_x0000_i1035" DrawAspect="Content" ObjectID="_1704635136" r:id="rId31"/>
        </w:object>
      </w:r>
      <w:r w:rsidR="0047116A" w:rsidRPr="0047116A">
        <w:rPr>
          <w:lang w:val="ru-RU"/>
        </w:rPr>
        <w:t xml:space="preserve"> – плотность материала ствола, кг/м</w:t>
      </w:r>
      <w:r w:rsidR="0047116A" w:rsidRPr="0047116A">
        <w:rPr>
          <w:vertAlign w:val="superscript"/>
          <w:lang w:val="ru-RU"/>
        </w:rPr>
        <w:t>3</w:t>
      </w:r>
      <w:r w:rsidR="0047116A" w:rsidRP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4"/>
        </w:rPr>
        <w:object w:dxaOrig="279" w:dyaOrig="279">
          <v:shape id="_x0000_i1036" type="#_x0000_t75" style="width:14.4pt;height:14.4pt" o:ole="">
            <v:imagedata r:id="rId32" o:title=""/>
          </v:shape>
          <o:OLEObject Type="Embed" ProgID="Equation.3" ShapeID="_x0000_i1036" DrawAspect="Content" ObjectID="_1704635137" r:id="rId33"/>
        </w:object>
      </w:r>
      <w:r w:rsidR="0047116A" w:rsidRPr="0047116A">
        <w:rPr>
          <w:lang w:val="ru-RU"/>
        </w:rPr>
        <w:t xml:space="preserve"> – площадь сечения ствола, м</w:t>
      </w:r>
      <w:r w:rsidR="0047116A" w:rsidRPr="0047116A">
        <w:rPr>
          <w:vertAlign w:val="superscript"/>
          <w:lang w:val="ru-RU"/>
        </w:rPr>
        <w:t>2</w:t>
      </w:r>
      <w:r w:rsidR="0047116A" w:rsidRP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0"/>
          <w:lang w:val="ru-RU"/>
        </w:rPr>
        <w:object w:dxaOrig="720" w:dyaOrig="360">
          <v:shape id="_x0000_i1037" type="#_x0000_t75" style="width:36.3pt;height:18.15pt" o:ole="">
            <v:imagedata r:id="rId34" o:title=""/>
          </v:shape>
          <o:OLEObject Type="Embed" ProgID="Equation.3" ShapeID="_x0000_i1037" DrawAspect="Content" ObjectID="_1704635138" r:id="rId35"/>
        </w:object>
      </w:r>
      <w:r w:rsidR="00E262AE" w:rsidRPr="00E262AE">
        <w:rPr>
          <w:i/>
          <w:lang w:val="ru-RU"/>
        </w:rPr>
        <w:t xml:space="preserve"> </w:t>
      </w:r>
      <w:r w:rsidR="0047116A" w:rsidRPr="0047116A">
        <w:rPr>
          <w:lang w:val="ru-RU"/>
        </w:rPr>
        <w:t xml:space="preserve">– величина продольных колебаний в момент времени </w:t>
      </w:r>
      <w:r w:rsidR="0047116A" w:rsidRPr="00EE7981">
        <w:rPr>
          <w:i/>
        </w:rPr>
        <w:t>t</w:t>
      </w:r>
      <w:r w:rsidR="0047116A" w:rsidRPr="0047116A">
        <w:rPr>
          <w:lang w:val="ru-RU"/>
        </w:rPr>
        <w:t xml:space="preserve"> и в точке пространства с координатой </w:t>
      </w:r>
      <w:r w:rsidR="0047116A" w:rsidRPr="00EE7981">
        <w:rPr>
          <w:i/>
        </w:rPr>
        <w:t>x</w:t>
      </w:r>
      <w:r w:rsidR="0047116A" w:rsidRPr="0047116A">
        <w:rPr>
          <w:lang w:val="ru-RU"/>
        </w:rPr>
        <w:t>, м;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2"/>
        </w:rPr>
        <w:object w:dxaOrig="240" w:dyaOrig="300">
          <v:shape id="_x0000_i1038" type="#_x0000_t75" style="width:11.9pt;height:15.05pt" o:ole="">
            <v:imagedata r:id="rId36" o:title=""/>
          </v:shape>
          <o:OLEObject Type="Embed" ProgID="Equation.3" ShapeID="_x0000_i1038" DrawAspect="Content" ObjectID="_1704635139" r:id="rId37"/>
        </w:object>
      </w:r>
      <w:r w:rsidR="0047116A" w:rsidRPr="0047116A">
        <w:rPr>
          <w:lang w:val="ru-RU"/>
        </w:rPr>
        <w:t xml:space="preserve"> – величина ускорения свободного падения, м/с</w:t>
      </w:r>
      <w:r w:rsidR="0047116A" w:rsidRPr="0047116A">
        <w:rPr>
          <w:vertAlign w:val="superscript"/>
          <w:lang w:val="ru-RU"/>
        </w:rPr>
        <w:t>2</w:t>
      </w:r>
      <w:r w:rsid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2"/>
          <w:lang w:val="ru-RU"/>
        </w:rPr>
        <w:object w:dxaOrig="800" w:dyaOrig="380">
          <v:shape id="_x0000_i1039" type="#_x0000_t75" style="width:40.05pt;height:18.8pt" o:ole="">
            <v:imagedata r:id="rId38" o:title=""/>
          </v:shape>
          <o:OLEObject Type="Embed" ProgID="Equation.3" ShapeID="_x0000_i1039" DrawAspect="Content" ObjectID="_1704635140" r:id="rId39"/>
        </w:object>
      </w:r>
      <w:r w:rsidR="00E262AE" w:rsidRPr="00E262AE">
        <w:rPr>
          <w:i/>
          <w:lang w:val="ru-RU"/>
        </w:rPr>
        <w:t xml:space="preserve"> </w:t>
      </w:r>
      <w:r w:rsidR="0047116A" w:rsidRPr="0047116A">
        <w:rPr>
          <w:lang w:val="ru-RU"/>
        </w:rPr>
        <w:t>– величина продольных сил, Н;</w:t>
      </w:r>
    </w:p>
    <w:p w:rsidR="0047116A" w:rsidRDefault="00CF2066" w:rsidP="0047116A">
      <w:pPr>
        <w:rPr>
          <w:lang w:val="ru-RU"/>
        </w:rPr>
      </w:pPr>
      <w:r w:rsidRPr="00E262AE">
        <w:rPr>
          <w:position w:val="-6"/>
        </w:rPr>
        <w:object w:dxaOrig="340" w:dyaOrig="380">
          <v:shape id="_x0000_i1040" type="#_x0000_t75" style="width:17.55pt;height:18.8pt" o:ole="">
            <v:imagedata r:id="rId40" o:title=""/>
          </v:shape>
          <o:OLEObject Type="Embed" ProgID="Equation.3" ShapeID="_x0000_i1040" DrawAspect="Content" ObjectID="_1704635141" r:id="rId41"/>
        </w:object>
      </w:r>
      <w:r w:rsidR="00E262AE" w:rsidRPr="00E262AE">
        <w:rPr>
          <w:lang w:val="ru-RU"/>
        </w:rPr>
        <w:t xml:space="preserve"> </w:t>
      </w:r>
      <w:r w:rsidR="0047116A" w:rsidRPr="0047116A">
        <w:rPr>
          <w:lang w:val="ru-RU"/>
        </w:rPr>
        <w:t>– тензор напряжений</w:t>
      </w:r>
      <w:r w:rsid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2"/>
          <w:lang w:val="ru-RU"/>
        </w:rPr>
        <w:object w:dxaOrig="760" w:dyaOrig="380">
          <v:shape id="_x0000_i1041" type="#_x0000_t75" style="width:38.2pt;height:18.8pt" o:ole="">
            <v:imagedata r:id="rId42" o:title=""/>
          </v:shape>
          <o:OLEObject Type="Embed" ProgID="Equation.3" ShapeID="_x0000_i1041" DrawAspect="Content" ObjectID="_1704635142" r:id="rId43"/>
        </w:object>
      </w:r>
      <w:r w:rsidR="00E262AE" w:rsidRPr="00E262AE">
        <w:rPr>
          <w:i/>
          <w:lang w:val="ru-RU"/>
        </w:rPr>
        <w:t xml:space="preserve"> </w:t>
      </w:r>
      <w:r w:rsidR="0047116A" w:rsidRPr="0047116A">
        <w:rPr>
          <w:lang w:val="ru-RU"/>
        </w:rPr>
        <w:t>– давление внутри ствола, Па;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4"/>
          <w:lang w:val="ru-RU"/>
        </w:rPr>
        <w:object w:dxaOrig="260" w:dyaOrig="279">
          <v:shape id="_x0000_i1042" type="#_x0000_t75" style="width:12.5pt;height:14.4pt" o:ole="">
            <v:imagedata r:id="rId44" o:title=""/>
          </v:shape>
          <o:OLEObject Type="Embed" ProgID="Equation.3" ShapeID="_x0000_i1042" DrawAspect="Content" ObjectID="_1704635143" r:id="rId45"/>
        </w:object>
      </w:r>
      <w:r w:rsidR="0047116A" w:rsidRPr="0047116A">
        <w:rPr>
          <w:lang w:val="ru-RU"/>
        </w:rPr>
        <w:t xml:space="preserve"> – модуль упругости Юнга, Па</w:t>
      </w:r>
      <w:r w:rsid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2"/>
          <w:lang w:val="ru-RU"/>
        </w:rPr>
        <w:object w:dxaOrig="360" w:dyaOrig="380">
          <v:shape id="_x0000_i1043" type="#_x0000_t75" style="width:18.15pt;height:18.8pt" o:ole="">
            <v:imagedata r:id="rId46" o:title=""/>
          </v:shape>
          <o:OLEObject Type="Embed" ProgID="Equation.3" ShapeID="_x0000_i1043" DrawAspect="Content" ObjectID="_1704635144" r:id="rId47"/>
        </w:object>
      </w:r>
      <w:r w:rsidR="0047116A" w:rsidRPr="0047116A">
        <w:rPr>
          <w:lang w:val="ru-RU"/>
        </w:rPr>
        <w:t xml:space="preserve"> – коэффициент теплового расширения, 1/К;</w:t>
      </w:r>
    </w:p>
    <w:p w:rsidR="008B7A2B" w:rsidRPr="0047116A" w:rsidRDefault="00CF2066" w:rsidP="008B7A2B">
      <w:pPr>
        <w:rPr>
          <w:lang w:val="ru-RU"/>
        </w:rPr>
      </w:pPr>
      <w:r w:rsidRPr="00E262AE">
        <w:rPr>
          <w:i/>
          <w:position w:val="-12"/>
          <w:lang w:val="ru-RU"/>
        </w:rPr>
        <w:object w:dxaOrig="1020" w:dyaOrig="380">
          <v:shape id="_x0000_i1044" type="#_x0000_t75" style="width:50.7pt;height:18.8pt" o:ole="">
            <v:imagedata r:id="rId48" o:title=""/>
          </v:shape>
          <o:OLEObject Type="Embed" ProgID="Equation.3" ShapeID="_x0000_i1044" DrawAspect="Content" ObjectID="_1704635145" r:id="rId49"/>
        </w:object>
      </w:r>
      <w:r w:rsidR="008B7A2B" w:rsidRPr="0047116A">
        <w:rPr>
          <w:i/>
          <w:lang w:val="ru-RU"/>
        </w:rPr>
        <w:t xml:space="preserve"> </w:t>
      </w:r>
      <w:r w:rsidR="008B7A2B" w:rsidRPr="0047116A">
        <w:rPr>
          <w:lang w:val="ru-RU"/>
        </w:rPr>
        <w:t xml:space="preserve">– температура ствола в момент времени </w:t>
      </w:r>
      <w:r w:rsidR="008B7A2B" w:rsidRPr="00EE7981">
        <w:rPr>
          <w:i/>
        </w:rPr>
        <w:t>t</w:t>
      </w:r>
      <w:r w:rsidR="008B7A2B" w:rsidRPr="0047116A">
        <w:rPr>
          <w:lang w:val="ru-RU"/>
        </w:rPr>
        <w:t xml:space="preserve"> и в точке </w:t>
      </w:r>
      <w:r w:rsidR="008B7A2B">
        <w:rPr>
          <w:lang w:val="ru-RU"/>
        </w:rPr>
        <w:t xml:space="preserve">пространства с координатой </w:t>
      </w:r>
      <w:r w:rsidR="008B7A2B" w:rsidRPr="008B7A2B">
        <w:rPr>
          <w:i/>
        </w:rPr>
        <w:t>x</w:t>
      </w:r>
      <w:r w:rsidR="008B7A2B">
        <w:rPr>
          <w:lang w:val="ru-RU"/>
        </w:rPr>
        <w:t xml:space="preserve"> и</w:t>
      </w:r>
      <w:r w:rsidR="008B7A2B" w:rsidRPr="0047116A">
        <w:rPr>
          <w:lang w:val="ru-RU"/>
        </w:rPr>
        <w:t xml:space="preserve"> </w:t>
      </w:r>
      <w:r w:rsidR="008B7A2B">
        <w:rPr>
          <w:lang w:val="ru-RU"/>
        </w:rPr>
        <w:t>радиусом</w:t>
      </w:r>
      <w:r w:rsidR="008B7A2B" w:rsidRPr="0047116A">
        <w:rPr>
          <w:lang w:val="ru-RU"/>
        </w:rPr>
        <w:t xml:space="preserve"> </w:t>
      </w:r>
      <w:r w:rsidR="008B7A2B">
        <w:rPr>
          <w:i/>
        </w:rPr>
        <w:t>r</w:t>
      </w:r>
      <w:r w:rsidR="008B7A2B" w:rsidRPr="0047116A">
        <w:rPr>
          <w:lang w:val="ru-RU"/>
        </w:rPr>
        <w:t>, К;</w:t>
      </w:r>
    </w:p>
    <w:p w:rsidR="0047116A" w:rsidRPr="0047116A" w:rsidRDefault="00CF2066" w:rsidP="0047116A">
      <w:pPr>
        <w:rPr>
          <w:lang w:val="ru-RU"/>
        </w:rPr>
      </w:pPr>
      <w:r w:rsidRPr="00E262AE">
        <w:rPr>
          <w:i/>
          <w:position w:val="-12"/>
          <w:lang w:val="ru-RU"/>
        </w:rPr>
        <w:object w:dxaOrig="800" w:dyaOrig="380">
          <v:shape id="_x0000_i1045" type="#_x0000_t75" style="width:40.05pt;height:18.8pt" o:ole="">
            <v:imagedata r:id="rId50" o:title=""/>
          </v:shape>
          <o:OLEObject Type="Embed" ProgID="Equation.3" ShapeID="_x0000_i1045" DrawAspect="Content" ObjectID="_1704635146" r:id="rId51"/>
        </w:object>
      </w:r>
      <w:r w:rsidR="0047116A" w:rsidRPr="0047116A">
        <w:rPr>
          <w:i/>
          <w:lang w:val="ru-RU"/>
        </w:rPr>
        <w:t xml:space="preserve"> </w:t>
      </w:r>
      <w:r w:rsidR="0047116A" w:rsidRPr="0047116A">
        <w:rPr>
          <w:lang w:val="ru-RU"/>
        </w:rPr>
        <w:t xml:space="preserve">– температура ствола в момент времени </w:t>
      </w:r>
      <w:r w:rsidR="0047116A" w:rsidRPr="00EE7981">
        <w:rPr>
          <w:i/>
        </w:rPr>
        <w:t>t</w:t>
      </w:r>
      <w:r w:rsidR="0047116A" w:rsidRPr="0047116A">
        <w:rPr>
          <w:lang w:val="ru-RU"/>
        </w:rPr>
        <w:t xml:space="preserve"> и в точке пространства с </w:t>
      </w:r>
      <w:r w:rsidR="00FC72B3">
        <w:rPr>
          <w:lang w:val="ru-RU"/>
        </w:rPr>
        <w:t>радиусом</w:t>
      </w:r>
      <w:r w:rsidR="0047116A" w:rsidRPr="0047116A">
        <w:rPr>
          <w:lang w:val="ru-RU"/>
        </w:rPr>
        <w:t xml:space="preserve"> </w:t>
      </w:r>
      <w:r w:rsidR="00FC72B3">
        <w:rPr>
          <w:i/>
        </w:rPr>
        <w:t>r</w:t>
      </w:r>
      <w:r w:rsidR="0047116A" w:rsidRPr="0047116A">
        <w:rPr>
          <w:lang w:val="ru-RU"/>
        </w:rPr>
        <w:t>, К;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2"/>
          <w:lang w:val="ru-RU"/>
        </w:rPr>
        <w:object w:dxaOrig="639" w:dyaOrig="380">
          <v:shape id="_x0000_i1046" type="#_x0000_t75" style="width:31.95pt;height:18.8pt" o:ole="">
            <v:imagedata r:id="rId52" o:title=""/>
          </v:shape>
          <o:OLEObject Type="Embed" ProgID="Equation.3" ShapeID="_x0000_i1046" DrawAspect="Content" ObjectID="_1704635147" r:id="rId53"/>
        </w:object>
      </w:r>
      <w:r w:rsidR="0047116A" w:rsidRPr="0047116A">
        <w:rPr>
          <w:lang w:val="ru-RU"/>
        </w:rPr>
        <w:t xml:space="preserve"> – решение задачи начального прогиба ствола в направлении</w:t>
      </w:r>
      <w:r w:rsidR="0047116A" w:rsidRPr="0047116A">
        <w:rPr>
          <w:lang w:val="ru-RU"/>
        </w:rPr>
        <w:br/>
        <w:t xml:space="preserve">оси </w:t>
      </w:r>
      <w:r w:rsidR="0047116A" w:rsidRPr="00D30F6E">
        <w:rPr>
          <w:i/>
        </w:rPr>
        <w:t>Ox</w:t>
      </w:r>
      <w:r w:rsidR="0047116A" w:rsidRPr="0047116A">
        <w:rPr>
          <w:lang w:val="ru-RU"/>
        </w:rPr>
        <w:t>, м;</w:t>
      </w:r>
    </w:p>
    <w:p w:rsidR="0047116A" w:rsidRDefault="00CF2066" w:rsidP="0047116A">
      <w:pPr>
        <w:rPr>
          <w:lang w:val="ru-RU"/>
        </w:rPr>
      </w:pPr>
      <w:r w:rsidRPr="00E262AE">
        <w:rPr>
          <w:position w:val="-10"/>
        </w:rPr>
        <w:object w:dxaOrig="720" w:dyaOrig="360">
          <v:shape id="_x0000_i1047" type="#_x0000_t75" style="width:36.3pt;height:18.15pt" o:ole="">
            <v:imagedata r:id="rId54" o:title=""/>
          </v:shape>
          <o:OLEObject Type="Embed" ProgID="Equation.3" ShapeID="_x0000_i1047" DrawAspect="Content" ObjectID="_1704635148" r:id="rId55"/>
        </w:object>
      </w:r>
      <w:r w:rsidR="00E262AE" w:rsidRPr="00E262AE">
        <w:rPr>
          <w:lang w:val="ru-RU"/>
        </w:rPr>
        <w:t xml:space="preserve"> </w:t>
      </w:r>
      <w:r w:rsidR="0047116A" w:rsidRPr="0047116A">
        <w:rPr>
          <w:lang w:val="ru-RU"/>
        </w:rPr>
        <w:t xml:space="preserve">– величина поперечных колебаний в плоскости </w:t>
      </w:r>
      <w:r w:rsidR="0047116A" w:rsidRPr="00320F35">
        <w:rPr>
          <w:i/>
        </w:rPr>
        <w:t>Oxy</w:t>
      </w:r>
      <w:r w:rsidR="0047116A" w:rsidRPr="0047116A">
        <w:rPr>
          <w:lang w:val="ru-RU"/>
        </w:rPr>
        <w:t xml:space="preserve"> в момент времени </w:t>
      </w:r>
      <w:r w:rsidR="0047116A" w:rsidRPr="00320F35">
        <w:rPr>
          <w:i/>
        </w:rPr>
        <w:t>t</w:t>
      </w:r>
      <w:r w:rsidR="0047116A" w:rsidRPr="0047116A">
        <w:rPr>
          <w:lang w:val="ru-RU"/>
        </w:rPr>
        <w:t xml:space="preserve"> и в точке пространства с координатой </w:t>
      </w:r>
      <w:r w:rsidR="0047116A" w:rsidRPr="00320F35">
        <w:rPr>
          <w:i/>
        </w:rPr>
        <w:t>x</w:t>
      </w:r>
      <w:r w:rsidR="0047116A" w:rsidRPr="0047116A">
        <w:rPr>
          <w:lang w:val="ru-RU"/>
        </w:rPr>
        <w:t>, м</w:t>
      </w:r>
      <w:r w:rsid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2"/>
          <w:lang w:val="ru-RU"/>
        </w:rPr>
        <w:object w:dxaOrig="840" w:dyaOrig="380">
          <v:shape id="_x0000_i1048" type="#_x0000_t75" style="width:41.95pt;height:18.8pt" o:ole="">
            <v:imagedata r:id="rId56" o:title=""/>
          </v:shape>
          <o:OLEObject Type="Embed" ProgID="Equation.3" ShapeID="_x0000_i1048" DrawAspect="Content" ObjectID="_1704635149" r:id="rId57"/>
        </w:object>
      </w:r>
      <w:r w:rsidR="0047116A" w:rsidRPr="0047116A">
        <w:rPr>
          <w:lang w:val="ru-RU"/>
        </w:rPr>
        <w:t xml:space="preserve"> – величина поперечных сил по</w:t>
      </w:r>
      <w:r w:rsidR="0047116A" w:rsidRPr="0047116A">
        <w:rPr>
          <w:i/>
          <w:lang w:val="ru-RU"/>
        </w:rPr>
        <w:t xml:space="preserve"> </w:t>
      </w:r>
      <w:proofErr w:type="spellStart"/>
      <w:r w:rsidR="0047116A" w:rsidRPr="00320F35">
        <w:rPr>
          <w:i/>
        </w:rPr>
        <w:t>Oy</w:t>
      </w:r>
      <w:proofErr w:type="spellEnd"/>
      <w:r w:rsidR="0047116A" w:rsidRPr="0047116A">
        <w:rPr>
          <w:lang w:val="ru-RU"/>
        </w:rPr>
        <w:t>, Н;</w:t>
      </w:r>
    </w:p>
    <w:p w:rsidR="0047116A" w:rsidRDefault="00CF2066" w:rsidP="0047116A">
      <w:pPr>
        <w:rPr>
          <w:i/>
          <w:lang w:val="ru-RU"/>
        </w:rPr>
      </w:pPr>
      <w:r w:rsidRPr="00E262AE">
        <w:rPr>
          <w:position w:val="-12"/>
        </w:rPr>
        <w:object w:dxaOrig="660" w:dyaOrig="380">
          <v:shape id="_x0000_i1049" type="#_x0000_t75" style="width:33.2pt;height:18.8pt" o:ole="">
            <v:imagedata r:id="rId58" o:title=""/>
          </v:shape>
          <o:OLEObject Type="Embed" ProgID="Equation.3" ShapeID="_x0000_i1049" DrawAspect="Content" ObjectID="_1704635150" r:id="rId59"/>
        </w:object>
      </w:r>
      <w:r w:rsidR="0047116A" w:rsidRPr="0047116A">
        <w:rPr>
          <w:lang w:val="ru-RU"/>
        </w:rPr>
        <w:t xml:space="preserve"> – решение задачи начального прогиба ствола в плоскости </w:t>
      </w:r>
      <w:r w:rsidR="0047116A" w:rsidRPr="0085442E">
        <w:rPr>
          <w:i/>
        </w:rPr>
        <w:t>Oxy</w:t>
      </w:r>
      <w:r w:rsidR="0047116A" w:rsidRP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0"/>
          <w:lang w:val="ru-RU"/>
        </w:rPr>
        <w:object w:dxaOrig="760" w:dyaOrig="360">
          <v:shape id="_x0000_i1050" type="#_x0000_t75" style="width:38.2pt;height:18.15pt" o:ole="">
            <v:imagedata r:id="rId60" o:title=""/>
          </v:shape>
          <o:OLEObject Type="Embed" ProgID="Equation.3" ShapeID="_x0000_i1050" DrawAspect="Content" ObjectID="_1704635151" r:id="rId61"/>
        </w:object>
      </w:r>
      <w:r w:rsidR="0047116A" w:rsidRPr="0047116A">
        <w:rPr>
          <w:lang w:val="ru-RU"/>
        </w:rPr>
        <w:t xml:space="preserve"> – величина поперечных колебаний в плоскости </w:t>
      </w:r>
      <w:proofErr w:type="spellStart"/>
      <w:r w:rsidR="0047116A" w:rsidRPr="0085442E">
        <w:rPr>
          <w:i/>
        </w:rPr>
        <w:t>Oxz</w:t>
      </w:r>
      <w:proofErr w:type="spellEnd"/>
      <w:r w:rsidR="0047116A" w:rsidRPr="0047116A">
        <w:rPr>
          <w:lang w:val="ru-RU"/>
        </w:rPr>
        <w:t xml:space="preserve"> в момент времени </w:t>
      </w:r>
      <w:r w:rsidR="0047116A" w:rsidRPr="0085442E">
        <w:rPr>
          <w:i/>
        </w:rPr>
        <w:t>t</w:t>
      </w:r>
      <w:r w:rsidR="0047116A" w:rsidRPr="0047116A">
        <w:rPr>
          <w:lang w:val="ru-RU"/>
        </w:rPr>
        <w:t xml:space="preserve"> и в точке пространства с координатой </w:t>
      </w:r>
      <w:r w:rsidR="0047116A" w:rsidRPr="0085442E">
        <w:rPr>
          <w:i/>
        </w:rPr>
        <w:t>x</w:t>
      </w:r>
      <w:r w:rsid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2"/>
          <w:lang w:val="ru-RU"/>
        </w:rPr>
        <w:object w:dxaOrig="820" w:dyaOrig="380">
          <v:shape id="_x0000_i1051" type="#_x0000_t75" style="width:41.3pt;height:18.8pt" o:ole="">
            <v:imagedata r:id="rId62" o:title=""/>
          </v:shape>
          <o:OLEObject Type="Embed" ProgID="Equation.3" ShapeID="_x0000_i1051" DrawAspect="Content" ObjectID="_1704635152" r:id="rId63"/>
        </w:object>
      </w:r>
      <w:r w:rsidR="00D92293">
        <w:rPr>
          <w:i/>
          <w:lang w:val="ru-RU"/>
        </w:rPr>
        <w:t xml:space="preserve"> </w:t>
      </w:r>
      <w:r w:rsidR="0047116A" w:rsidRPr="0047116A">
        <w:rPr>
          <w:lang w:val="ru-RU"/>
        </w:rPr>
        <w:t xml:space="preserve">– величина поперечных сил по </w:t>
      </w:r>
      <w:r w:rsidR="0047116A" w:rsidRPr="0085442E">
        <w:rPr>
          <w:i/>
        </w:rPr>
        <w:t>Oz</w:t>
      </w:r>
      <w:r w:rsidR="0047116A" w:rsidRP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position w:val="-12"/>
        </w:rPr>
        <w:object w:dxaOrig="700" w:dyaOrig="380">
          <v:shape id="_x0000_i1052" type="#_x0000_t75" style="width:35.05pt;height:18.8pt" o:ole="">
            <v:imagedata r:id="rId64" o:title=""/>
          </v:shape>
          <o:OLEObject Type="Embed" ProgID="Equation.3" ShapeID="_x0000_i1052" DrawAspect="Content" ObjectID="_1704635153" r:id="rId65"/>
        </w:object>
      </w:r>
      <w:r w:rsidR="0047116A" w:rsidRPr="0047116A">
        <w:rPr>
          <w:lang w:val="ru-RU"/>
        </w:rPr>
        <w:t xml:space="preserve"> – решение задачи начального прогиба ствола в плоскости </w:t>
      </w:r>
      <w:proofErr w:type="spellStart"/>
      <w:r w:rsidR="0047116A" w:rsidRPr="00A85177">
        <w:rPr>
          <w:i/>
        </w:rPr>
        <w:t>Oxz</w:t>
      </w:r>
      <w:proofErr w:type="spellEnd"/>
      <w:r w:rsidR="0047116A" w:rsidRPr="0047116A">
        <w:rPr>
          <w:lang w:val="ru-RU"/>
        </w:rPr>
        <w:t>;</w:t>
      </w:r>
    </w:p>
    <w:p w:rsidR="0047116A" w:rsidRPr="009533F1" w:rsidRDefault="00CF2066" w:rsidP="0047116A">
      <w:pPr>
        <w:rPr>
          <w:lang w:val="ru-RU"/>
        </w:rPr>
      </w:pPr>
      <w:r w:rsidRPr="00E262AE">
        <w:rPr>
          <w:position w:val="-12"/>
        </w:rPr>
        <w:object w:dxaOrig="400" w:dyaOrig="380">
          <v:shape id="_x0000_i1053" type="#_x0000_t75" style="width:20.05pt;height:18.8pt" o:ole="">
            <v:imagedata r:id="rId66" o:title=""/>
          </v:shape>
          <o:OLEObject Type="Embed" ProgID="Equation.3" ShapeID="_x0000_i1053" DrawAspect="Content" ObjectID="_1704635154" r:id="rId67"/>
        </w:object>
      </w:r>
      <w:r w:rsidR="0047116A" w:rsidRPr="0047116A">
        <w:rPr>
          <w:lang w:val="ru-RU"/>
        </w:rPr>
        <w:t xml:space="preserve"> – объём снаряда, м</w:t>
      </w:r>
      <w:r w:rsidR="0047116A" w:rsidRPr="0047116A">
        <w:rPr>
          <w:vertAlign w:val="superscript"/>
          <w:lang w:val="ru-RU"/>
        </w:rPr>
        <w:t>3</w:t>
      </w:r>
      <w:r w:rsidR="0047116A" w:rsidRPr="009533F1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2"/>
          <w:lang w:val="ru-RU"/>
        </w:rPr>
        <w:object w:dxaOrig="920" w:dyaOrig="380">
          <v:shape id="_x0000_i1054" type="#_x0000_t75" style="width:45.7pt;height:18.8pt" o:ole="">
            <v:imagedata r:id="rId68" o:title=""/>
          </v:shape>
          <o:OLEObject Type="Embed" ProgID="Equation.3" ShapeID="_x0000_i1054" DrawAspect="Content" ObjectID="_1704635155" r:id="rId69"/>
        </w:object>
      </w:r>
      <w:r w:rsidR="0047116A" w:rsidRPr="0047116A">
        <w:rPr>
          <w:lang w:val="ru-RU"/>
        </w:rPr>
        <w:t xml:space="preserve"> – </w:t>
      </w:r>
      <w:proofErr w:type="gramStart"/>
      <w:r w:rsidR="0047116A" w:rsidRPr="0047116A">
        <w:rPr>
          <w:lang w:val="ru-RU"/>
        </w:rPr>
        <w:t>силы</w:t>
      </w:r>
      <w:proofErr w:type="gramEnd"/>
      <w:r w:rsidR="0047116A" w:rsidRPr="0047116A">
        <w:rPr>
          <w:lang w:val="ru-RU"/>
        </w:rPr>
        <w:t xml:space="preserve"> образованные весом снаряда, Н;</w:t>
      </w:r>
    </w:p>
    <w:p w:rsidR="0047116A" w:rsidRDefault="00CF2066" w:rsidP="0047116A">
      <w:pPr>
        <w:rPr>
          <w:lang w:val="ru-RU"/>
        </w:rPr>
      </w:pPr>
      <w:r w:rsidRPr="00E262AE">
        <w:rPr>
          <w:i/>
          <w:position w:val="-16"/>
          <w:lang w:val="ru-RU"/>
        </w:rPr>
        <w:object w:dxaOrig="920" w:dyaOrig="420">
          <v:shape id="_x0000_i1055" type="#_x0000_t75" style="width:45.7pt;height:21.3pt" o:ole="">
            <v:imagedata r:id="rId70" o:title=""/>
          </v:shape>
          <o:OLEObject Type="Embed" ProgID="Equation.3" ShapeID="_x0000_i1055" DrawAspect="Content" ObjectID="_1704635156" r:id="rId71"/>
        </w:object>
      </w:r>
      <w:r w:rsidR="0047116A" w:rsidRPr="0047116A">
        <w:rPr>
          <w:i/>
          <w:lang w:val="ru-RU"/>
        </w:rPr>
        <w:t xml:space="preserve"> </w:t>
      </w:r>
      <w:r w:rsidR="0047116A" w:rsidRPr="0047116A">
        <w:rPr>
          <w:lang w:val="ru-RU"/>
        </w:rPr>
        <w:t>– сила трения снаряда о канал ствола, Н;</w:t>
      </w:r>
    </w:p>
    <w:p w:rsidR="0047116A" w:rsidRPr="00E262AE" w:rsidRDefault="00CF2066" w:rsidP="0047116A">
      <w:pPr>
        <w:rPr>
          <w:lang w:val="ru-RU"/>
        </w:rPr>
      </w:pPr>
      <w:r w:rsidRPr="00E262AE">
        <w:rPr>
          <w:position w:val="-16"/>
        </w:rPr>
        <w:object w:dxaOrig="400" w:dyaOrig="420">
          <v:shape id="_x0000_i1056" type="#_x0000_t75" style="width:20.05pt;height:21.3pt" o:ole="">
            <v:imagedata r:id="rId72" o:title=""/>
          </v:shape>
          <o:OLEObject Type="Embed" ProgID="Equation.3" ShapeID="_x0000_i1056" DrawAspect="Content" ObjectID="_1704635157" r:id="rId73"/>
        </w:object>
      </w:r>
      <w:r w:rsidR="0047116A" w:rsidRPr="0047116A">
        <w:rPr>
          <w:lang w:val="ru-RU"/>
        </w:rPr>
        <w:t xml:space="preserve"> – коэффициент трения</w:t>
      </w:r>
      <w:r w:rsidR="0047116A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E262AE">
        <w:rPr>
          <w:position w:val="-12"/>
        </w:rPr>
        <w:object w:dxaOrig="440" w:dyaOrig="380">
          <v:shape id="_x0000_i1057" type="#_x0000_t75" style="width:21.9pt;height:18.8pt" o:ole="">
            <v:imagedata r:id="rId74" o:title=""/>
          </v:shape>
          <o:OLEObject Type="Embed" ProgID="Equation.3" ShapeID="_x0000_i1057" DrawAspect="Content" ObjectID="_1704635158" r:id="rId75"/>
        </w:object>
      </w:r>
      <w:r w:rsidR="0047116A" w:rsidRPr="0047116A">
        <w:rPr>
          <w:vertAlign w:val="subscript"/>
          <w:lang w:val="ru-RU"/>
        </w:rPr>
        <w:t xml:space="preserve"> </w:t>
      </w:r>
      <w:r w:rsidR="0047116A" w:rsidRPr="0047116A">
        <w:rPr>
          <w:lang w:val="ru-RU"/>
        </w:rPr>
        <w:t>– давление, действующее на снаряд, Па;</w:t>
      </w:r>
    </w:p>
    <w:p w:rsidR="0047116A" w:rsidRDefault="00CF2066" w:rsidP="0047116A">
      <w:pPr>
        <w:rPr>
          <w:szCs w:val="28"/>
          <w:lang w:val="ru-RU"/>
        </w:rPr>
      </w:pPr>
      <w:r w:rsidRPr="00E262AE">
        <w:rPr>
          <w:position w:val="-16"/>
        </w:rPr>
        <w:object w:dxaOrig="480" w:dyaOrig="420">
          <v:shape id="_x0000_i1058" type="#_x0000_t75" style="width:23.8pt;height:21.3pt" o:ole="">
            <v:imagedata r:id="rId76" o:title=""/>
          </v:shape>
          <o:OLEObject Type="Embed" ProgID="Equation.3" ShapeID="_x0000_i1058" DrawAspect="Content" ObjectID="_1704635159" r:id="rId77"/>
        </w:object>
      </w:r>
      <w:r w:rsidR="0047116A" w:rsidRPr="000E7C64">
        <w:rPr>
          <w:szCs w:val="28"/>
          <w:lang w:val="ru-RU"/>
        </w:rPr>
        <w:t xml:space="preserve"> – </w:t>
      </w:r>
      <w:r w:rsidR="0047116A">
        <w:rPr>
          <w:szCs w:val="28"/>
          <w:lang w:val="ru-RU"/>
        </w:rPr>
        <w:t>количество</w:t>
      </w:r>
      <w:r w:rsidR="0047116A" w:rsidRPr="000E7C64">
        <w:rPr>
          <w:szCs w:val="28"/>
          <w:lang w:val="ru-RU"/>
        </w:rPr>
        <w:t xml:space="preserve"> нарезов в канале</w:t>
      </w:r>
      <w:r w:rsidR="0047116A">
        <w:rPr>
          <w:szCs w:val="28"/>
          <w:lang w:val="ru-RU"/>
        </w:rPr>
        <w:t xml:space="preserve"> ствола</w:t>
      </w:r>
      <w:r w:rsidR="0047116A" w:rsidRPr="000E7C64">
        <w:rPr>
          <w:szCs w:val="28"/>
          <w:lang w:val="ru-RU"/>
        </w:rPr>
        <w:t>;</w:t>
      </w:r>
    </w:p>
    <w:p w:rsidR="0047116A" w:rsidRPr="00E262AE" w:rsidRDefault="00CF2066" w:rsidP="0047116A">
      <w:pPr>
        <w:rPr>
          <w:szCs w:val="28"/>
          <w:lang w:val="ru-RU"/>
        </w:rPr>
      </w:pPr>
      <w:r w:rsidRPr="00E262AE">
        <w:rPr>
          <w:i/>
          <w:position w:val="-6"/>
          <w:szCs w:val="28"/>
          <w:lang w:val="ru-RU"/>
        </w:rPr>
        <w:object w:dxaOrig="300" w:dyaOrig="300">
          <v:shape id="_x0000_i1059" type="#_x0000_t75" style="width:15.05pt;height:15.05pt" o:ole="">
            <v:imagedata r:id="rId78" o:title=""/>
          </v:shape>
          <o:OLEObject Type="Embed" ProgID="Equation.3" ShapeID="_x0000_i1059" DrawAspect="Content" ObjectID="_1704635160" r:id="rId79"/>
        </w:object>
      </w:r>
      <w:r w:rsidR="00E262AE">
        <w:rPr>
          <w:i/>
          <w:szCs w:val="28"/>
          <w:lang w:val="ru-RU"/>
        </w:rPr>
        <w:t xml:space="preserve"> </w:t>
      </w:r>
      <w:r w:rsidR="0047116A" w:rsidRPr="000E7C64">
        <w:rPr>
          <w:szCs w:val="28"/>
          <w:lang w:val="ru-RU"/>
        </w:rPr>
        <w:t>– сила реакции</w:t>
      </w:r>
      <w:r w:rsidR="0047116A">
        <w:rPr>
          <w:szCs w:val="28"/>
          <w:lang w:val="ru-RU"/>
        </w:rPr>
        <w:t xml:space="preserve"> ствола</w:t>
      </w:r>
      <w:r w:rsidR="0047116A" w:rsidRPr="00D56185">
        <w:rPr>
          <w:lang w:val="ru-RU"/>
        </w:rPr>
        <w:t>, Н</w:t>
      </w:r>
      <w:r w:rsidR="0047116A">
        <w:rPr>
          <w:szCs w:val="28"/>
          <w:lang w:val="ru-RU"/>
        </w:rPr>
        <w:t>;</w:t>
      </w:r>
    </w:p>
    <w:p w:rsidR="0047116A" w:rsidRDefault="00CF2066" w:rsidP="0047116A">
      <w:pPr>
        <w:rPr>
          <w:szCs w:val="28"/>
          <w:lang w:val="ru-RU"/>
        </w:rPr>
      </w:pPr>
      <w:r w:rsidRPr="00E262AE">
        <w:rPr>
          <w:position w:val="-16"/>
        </w:rPr>
        <w:object w:dxaOrig="499" w:dyaOrig="420">
          <v:shape id="_x0000_i1060" type="#_x0000_t75" style="width:25.05pt;height:21.3pt" o:ole="">
            <v:imagedata r:id="rId80" o:title=""/>
          </v:shape>
          <o:OLEObject Type="Embed" ProgID="Equation.3" ShapeID="_x0000_i1060" DrawAspect="Content" ObjectID="_1704635161" r:id="rId81"/>
        </w:object>
      </w:r>
      <w:r w:rsidR="0047116A" w:rsidRPr="00A85177">
        <w:rPr>
          <w:szCs w:val="28"/>
          <w:lang w:val="ru-RU"/>
        </w:rPr>
        <w:t xml:space="preserve"> </w:t>
      </w:r>
      <w:r w:rsidR="0047116A" w:rsidRPr="000E7C64">
        <w:rPr>
          <w:szCs w:val="28"/>
          <w:lang w:val="ru-RU"/>
        </w:rPr>
        <w:t>– угол наклона нарезов</w:t>
      </w:r>
      <w:r w:rsidR="0047116A" w:rsidRPr="003D3842">
        <w:rPr>
          <w:szCs w:val="28"/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FC72B3">
        <w:rPr>
          <w:position w:val="-12"/>
          <w:szCs w:val="28"/>
        </w:rPr>
        <w:object w:dxaOrig="340" w:dyaOrig="380">
          <v:shape id="_x0000_i1061" type="#_x0000_t75" style="width:17.55pt;height:18.8pt" o:ole="">
            <v:imagedata r:id="rId82" o:title=""/>
          </v:shape>
          <o:OLEObject Type="Embed" ProgID="Equation.3" ShapeID="_x0000_i1061" DrawAspect="Content" ObjectID="_1704635162" r:id="rId83"/>
        </w:object>
      </w:r>
      <w:r w:rsidR="00FC72B3" w:rsidRPr="00FC72B3">
        <w:rPr>
          <w:szCs w:val="28"/>
          <w:lang w:val="ru-RU"/>
        </w:rPr>
        <w:t xml:space="preserve"> </w:t>
      </w:r>
      <w:r w:rsidR="0047116A">
        <w:rPr>
          <w:lang w:val="ru-RU"/>
        </w:rPr>
        <w:t>–</w:t>
      </w:r>
      <w:r w:rsidR="0047116A" w:rsidRPr="003D3842">
        <w:rPr>
          <w:lang w:val="ru-RU"/>
        </w:rPr>
        <w:t xml:space="preserve"> </w:t>
      </w:r>
      <w:r w:rsidR="0047116A">
        <w:rPr>
          <w:lang w:val="ru-RU"/>
        </w:rPr>
        <w:t>радиус момента инерции снаряда</w:t>
      </w:r>
      <w:r w:rsidR="0047116A" w:rsidRPr="00D56185">
        <w:rPr>
          <w:lang w:val="ru-RU"/>
        </w:rPr>
        <w:t>, м</w:t>
      </w:r>
      <w:r w:rsidR="0047116A" w:rsidRPr="003D3842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FC72B3">
        <w:rPr>
          <w:i/>
          <w:position w:val="-12"/>
        </w:rPr>
        <w:object w:dxaOrig="420" w:dyaOrig="380">
          <v:shape id="_x0000_i1062" type="#_x0000_t75" style="width:21.3pt;height:18.8pt" o:ole="">
            <v:imagedata r:id="rId84" o:title=""/>
          </v:shape>
          <o:OLEObject Type="Embed" ProgID="Equation.3" ShapeID="_x0000_i1062" DrawAspect="Content" ObjectID="_1704635163" r:id="rId85"/>
        </w:object>
      </w:r>
      <w:r w:rsidR="00FC72B3" w:rsidRPr="00FC72B3">
        <w:rPr>
          <w:i/>
          <w:lang w:val="ru-RU"/>
        </w:rPr>
        <w:t xml:space="preserve"> </w:t>
      </w:r>
      <w:r w:rsidR="0047116A">
        <w:rPr>
          <w:lang w:val="ru-RU"/>
        </w:rPr>
        <w:t>– момент инерции снаряда</w:t>
      </w:r>
      <w:r w:rsidR="0047116A" w:rsidRPr="003D3842">
        <w:rPr>
          <w:lang w:val="ru-RU"/>
        </w:rPr>
        <w:t xml:space="preserve">, </w:t>
      </w:r>
      <w:r w:rsidR="0047116A">
        <w:rPr>
          <w:lang w:val="ru-RU"/>
        </w:rPr>
        <w:t>относительно оси вращения</w:t>
      </w:r>
      <w:r w:rsidR="0047116A" w:rsidRPr="00D56185">
        <w:rPr>
          <w:lang w:val="ru-RU"/>
        </w:rPr>
        <w:t>,</w:t>
      </w:r>
      <w:r w:rsidR="0047116A">
        <w:rPr>
          <w:lang w:val="ru-RU"/>
        </w:rPr>
        <w:t xml:space="preserve"> кг⸱м</w:t>
      </w:r>
      <w:r w:rsidR="0047116A">
        <w:rPr>
          <w:vertAlign w:val="superscript"/>
          <w:lang w:val="ru-RU"/>
        </w:rPr>
        <w:t>2</w:t>
      </w:r>
      <w:r w:rsidR="0047116A" w:rsidRPr="003D3842">
        <w:rPr>
          <w:lang w:val="ru-RU"/>
        </w:rPr>
        <w:t>;</w:t>
      </w:r>
    </w:p>
    <w:p w:rsidR="0047116A" w:rsidRDefault="00CF2066" w:rsidP="0047116A">
      <w:pPr>
        <w:rPr>
          <w:lang w:val="ru-RU"/>
        </w:rPr>
      </w:pPr>
      <w:r w:rsidRPr="00103B73">
        <w:rPr>
          <w:position w:val="-12"/>
          <w:lang w:val="ru-RU"/>
        </w:rPr>
        <w:object w:dxaOrig="220" w:dyaOrig="300">
          <v:shape id="_x0000_i1063" type="#_x0000_t75" style="width:11.25pt;height:15.05pt" o:ole="">
            <v:imagedata r:id="rId86" o:title=""/>
          </v:shape>
          <o:OLEObject Type="Embed" ProgID="Equation.3" ShapeID="_x0000_i1063" DrawAspect="Content" ObjectID="_1704635164" r:id="rId87"/>
        </w:object>
      </w:r>
      <w:r w:rsidR="00FC72B3">
        <w:rPr>
          <w:lang w:val="ru-RU"/>
        </w:rPr>
        <w:t xml:space="preserve"> </w:t>
      </w:r>
      <w:r w:rsidR="0047116A" w:rsidRPr="003D3842">
        <w:rPr>
          <w:lang w:val="ru-RU"/>
        </w:rPr>
        <w:t xml:space="preserve">– </w:t>
      </w:r>
      <w:r w:rsidR="0047116A">
        <w:rPr>
          <w:lang w:val="ru-RU"/>
        </w:rPr>
        <w:t>кривизна нарезов;</w:t>
      </w:r>
    </w:p>
    <w:p w:rsidR="0047116A" w:rsidRDefault="00CF2066" w:rsidP="0047116A">
      <w:pPr>
        <w:rPr>
          <w:lang w:val="ru-RU"/>
        </w:rPr>
      </w:pPr>
      <w:r w:rsidRPr="00E262AE">
        <w:rPr>
          <w:position w:val="-16"/>
        </w:rPr>
        <w:object w:dxaOrig="480" w:dyaOrig="420">
          <v:shape id="_x0000_i1064" type="#_x0000_t75" style="width:23.8pt;height:21.3pt" o:ole="">
            <v:imagedata r:id="rId88" o:title=""/>
          </v:shape>
          <o:OLEObject Type="Embed" ProgID="Equation.3" ShapeID="_x0000_i1064" DrawAspect="Content" ObjectID="_1704635165" r:id="rId89"/>
        </w:object>
      </w:r>
      <w:r w:rsidR="00FC72B3">
        <w:rPr>
          <w:i/>
          <w:lang w:val="ru-RU"/>
        </w:rPr>
        <w:t xml:space="preserve"> </w:t>
      </w:r>
      <w:r w:rsidR="0047116A" w:rsidRPr="003D3842">
        <w:rPr>
          <w:lang w:val="ru-RU"/>
        </w:rPr>
        <w:t xml:space="preserve">– </w:t>
      </w:r>
      <w:r w:rsidR="0047116A">
        <w:rPr>
          <w:lang w:val="ru-RU"/>
        </w:rPr>
        <w:t>длина хода нарезов</w:t>
      </w:r>
      <w:r w:rsidR="0047116A" w:rsidRPr="00D56185">
        <w:rPr>
          <w:lang w:val="ru-RU"/>
        </w:rPr>
        <w:t>, м</w:t>
      </w:r>
      <w:r w:rsidR="00BF4383">
        <w:rPr>
          <w:lang w:val="ru-RU"/>
        </w:rPr>
        <w:t>;</w:t>
      </w:r>
    </w:p>
    <w:p w:rsidR="00BF4383" w:rsidRDefault="00CF2066" w:rsidP="0047116A">
      <w:pPr>
        <w:rPr>
          <w:lang w:val="ru-RU"/>
        </w:rPr>
      </w:pPr>
      <w:r w:rsidRPr="00992C01">
        <w:rPr>
          <w:i/>
          <w:position w:val="-6"/>
          <w:lang w:val="ru-RU"/>
        </w:rPr>
        <w:object w:dxaOrig="200" w:dyaOrig="240">
          <v:shape id="_x0000_i1065" type="#_x0000_t75" style="width:10pt;height:11.9pt" o:ole="">
            <v:imagedata r:id="rId90" o:title=""/>
          </v:shape>
          <o:OLEObject Type="Embed" ProgID="Equation.3" ShapeID="_x0000_i1065" DrawAspect="Content" ObjectID="_1704635166" r:id="rId91"/>
        </w:object>
      </w:r>
      <w:r w:rsidR="00992C01">
        <w:rPr>
          <w:i/>
          <w:lang w:val="ru-RU"/>
        </w:rPr>
        <w:t xml:space="preserve"> </w:t>
      </w:r>
      <w:r w:rsidR="00BF4383" w:rsidRPr="00F71600">
        <w:rPr>
          <w:lang w:val="ru-RU"/>
        </w:rPr>
        <w:t xml:space="preserve">– </w:t>
      </w:r>
      <w:r w:rsidR="00BF4383">
        <w:rPr>
          <w:lang w:val="ru-RU"/>
        </w:rPr>
        <w:t>удельная теплоёмкость материала ствола</w:t>
      </w:r>
      <w:r w:rsidR="00BF4383" w:rsidRPr="00D56185">
        <w:rPr>
          <w:lang w:val="ru-RU"/>
        </w:rPr>
        <w:t>,</w:t>
      </w:r>
      <w:r w:rsidR="00BF4383">
        <w:rPr>
          <w:lang w:val="ru-RU"/>
        </w:rPr>
        <w:t xml:space="preserve"> Дж/(</w:t>
      </w:r>
      <w:proofErr w:type="spellStart"/>
      <w:r w:rsidR="00BF4383">
        <w:rPr>
          <w:lang w:val="ru-RU"/>
        </w:rPr>
        <w:t>кг⸱К</w:t>
      </w:r>
      <w:proofErr w:type="spellEnd"/>
      <w:r w:rsidR="00BF4383">
        <w:rPr>
          <w:lang w:val="ru-RU"/>
        </w:rPr>
        <w:t>)</w:t>
      </w:r>
      <w:r w:rsidR="00BF4383" w:rsidRPr="00F71600">
        <w:rPr>
          <w:lang w:val="ru-RU"/>
        </w:rPr>
        <w:t>;</w:t>
      </w:r>
    </w:p>
    <w:p w:rsidR="00BF4383" w:rsidRDefault="00CF2066" w:rsidP="0047116A">
      <w:pPr>
        <w:rPr>
          <w:lang w:val="ru-RU"/>
        </w:rPr>
      </w:pPr>
      <w:r w:rsidRPr="00992C01">
        <w:rPr>
          <w:position w:val="-12"/>
        </w:rPr>
        <w:object w:dxaOrig="320" w:dyaOrig="380">
          <v:shape id="_x0000_i1066" type="#_x0000_t75" style="width:15.65pt;height:18.8pt" o:ole="">
            <v:imagedata r:id="rId92" o:title=""/>
          </v:shape>
          <o:OLEObject Type="Embed" ProgID="Equation.3" ShapeID="_x0000_i1066" DrawAspect="Content" ObjectID="_1704635167" r:id="rId93"/>
        </w:object>
      </w:r>
      <w:r w:rsidR="00992C01" w:rsidRPr="00992C01">
        <w:rPr>
          <w:lang w:val="ru-RU"/>
        </w:rPr>
        <w:t xml:space="preserve"> </w:t>
      </w:r>
      <w:r w:rsidR="00BF4383" w:rsidRPr="000E15EA">
        <w:rPr>
          <w:lang w:val="ru-RU"/>
        </w:rPr>
        <w:t>– коэффициент</w:t>
      </w:r>
      <w:r w:rsidR="00BF4383">
        <w:rPr>
          <w:lang w:val="ru-RU"/>
        </w:rPr>
        <w:t xml:space="preserve"> теплопроводности материала ствола, Вт/(</w:t>
      </w:r>
      <w:proofErr w:type="spellStart"/>
      <w:r w:rsidR="00BF4383">
        <w:rPr>
          <w:lang w:val="ru-RU"/>
        </w:rPr>
        <w:t>м⸱К</w:t>
      </w:r>
      <w:proofErr w:type="spellEnd"/>
      <w:r w:rsidR="00BF4383">
        <w:rPr>
          <w:lang w:val="ru-RU"/>
        </w:rPr>
        <w:t>)</w:t>
      </w:r>
      <w:r w:rsidR="00BF4383" w:rsidRPr="000E15EA">
        <w:rPr>
          <w:lang w:val="ru-RU"/>
        </w:rPr>
        <w:t>;</w:t>
      </w:r>
    </w:p>
    <w:p w:rsidR="00BF4383" w:rsidRPr="00992C01" w:rsidRDefault="00CF2066" w:rsidP="0047116A">
      <w:pPr>
        <w:rPr>
          <w:lang w:val="ru-RU"/>
        </w:rPr>
      </w:pPr>
      <w:r w:rsidRPr="00992C01">
        <w:rPr>
          <w:position w:val="-12"/>
        </w:rPr>
        <w:object w:dxaOrig="600" w:dyaOrig="380">
          <v:shape id="_x0000_i1067" type="#_x0000_t75" style="width:30.05pt;height:18.8pt" o:ole="">
            <v:imagedata r:id="rId94" o:title=""/>
          </v:shape>
          <o:OLEObject Type="Embed" ProgID="Equation.3" ShapeID="_x0000_i1067" DrawAspect="Content" ObjectID="_1704635168" r:id="rId95"/>
        </w:object>
      </w:r>
      <w:r w:rsidR="00BF4383">
        <w:rPr>
          <w:lang w:val="ru-RU"/>
        </w:rPr>
        <w:t xml:space="preserve"> – значение коэффициента теплоотдачи от газов к стволу в момент времени</w:t>
      </w:r>
      <w:r w:rsidR="00BF4383" w:rsidRPr="00395BC3">
        <w:rPr>
          <w:lang w:val="ru-RU"/>
        </w:rPr>
        <w:t xml:space="preserve"> </w:t>
      </w:r>
      <w:r w:rsidR="00BF4383" w:rsidRPr="00395BC3">
        <w:rPr>
          <w:i/>
        </w:rPr>
        <w:t>t</w:t>
      </w:r>
      <w:r w:rsidR="00BF4383">
        <w:rPr>
          <w:lang w:val="ru-RU"/>
        </w:rPr>
        <w:t>,</w:t>
      </w:r>
      <w:r w:rsidR="00BF4383" w:rsidRPr="00395BC3">
        <w:rPr>
          <w:lang w:val="ru-RU"/>
        </w:rPr>
        <w:t xml:space="preserve"> </w:t>
      </w:r>
      <w:r w:rsidR="00BF4383">
        <w:rPr>
          <w:lang w:val="ru-RU"/>
        </w:rPr>
        <w:t>Вт/(м</w:t>
      </w:r>
      <w:r w:rsidR="00BF4383" w:rsidRPr="00395BC3">
        <w:rPr>
          <w:vertAlign w:val="superscript"/>
          <w:lang w:val="ru-RU"/>
        </w:rPr>
        <w:t>2</w:t>
      </w:r>
      <w:r w:rsidR="00BF4383">
        <w:rPr>
          <w:lang w:val="ru-RU"/>
        </w:rPr>
        <w:t>⸱К);</w:t>
      </w:r>
    </w:p>
    <w:p w:rsidR="00BF4383" w:rsidRDefault="00CF2066" w:rsidP="0047116A">
      <w:pPr>
        <w:rPr>
          <w:lang w:val="ru-RU"/>
        </w:rPr>
      </w:pPr>
      <w:r w:rsidRPr="00992C01">
        <w:rPr>
          <w:position w:val="-10"/>
        </w:rPr>
        <w:object w:dxaOrig="499" w:dyaOrig="360">
          <v:shape id="_x0000_i1068" type="#_x0000_t75" style="width:25.05pt;height:18.15pt" o:ole="">
            <v:imagedata r:id="rId96" o:title=""/>
          </v:shape>
          <o:OLEObject Type="Embed" ProgID="Equation.3" ShapeID="_x0000_i1068" DrawAspect="Content" ObjectID="_1704635169" r:id="rId97"/>
        </w:object>
      </w:r>
      <w:r w:rsidR="00BF4383" w:rsidRPr="00395BC3">
        <w:rPr>
          <w:lang w:val="ru-RU"/>
        </w:rPr>
        <w:t xml:space="preserve"> </w:t>
      </w:r>
      <w:r w:rsidR="00BF4383" w:rsidRPr="000E15EA">
        <w:rPr>
          <w:lang w:val="ru-RU"/>
        </w:rPr>
        <w:t xml:space="preserve">– </w:t>
      </w:r>
      <w:r w:rsidR="00BF4383">
        <w:rPr>
          <w:lang w:val="ru-RU"/>
        </w:rPr>
        <w:t xml:space="preserve">температура газов внутри ствола в момент времени </w:t>
      </w:r>
      <w:r w:rsidR="00BF4383" w:rsidRPr="00395BC3">
        <w:rPr>
          <w:i/>
        </w:rPr>
        <w:t>t</w:t>
      </w:r>
      <w:r w:rsidR="00BF4383">
        <w:rPr>
          <w:lang w:val="ru-RU"/>
        </w:rPr>
        <w:t xml:space="preserve">, </w:t>
      </w:r>
      <w:r w:rsidR="00BF4383">
        <w:t>K</w:t>
      </w:r>
      <w:r w:rsidR="00BF4383">
        <w:rPr>
          <w:lang w:val="ru-RU"/>
        </w:rPr>
        <w:t>;</w:t>
      </w:r>
    </w:p>
    <w:p w:rsidR="00BF4383" w:rsidRDefault="00CF2066" w:rsidP="0047116A">
      <w:pPr>
        <w:rPr>
          <w:lang w:val="ru-RU"/>
        </w:rPr>
      </w:pPr>
      <w:r w:rsidRPr="00992C01">
        <w:rPr>
          <w:position w:val="-12"/>
        </w:rPr>
        <w:object w:dxaOrig="320" w:dyaOrig="380">
          <v:shape id="_x0000_i1069" type="#_x0000_t75" style="width:15.65pt;height:18.8pt" o:ole="">
            <v:imagedata r:id="rId98" o:title=""/>
          </v:shape>
          <o:OLEObject Type="Embed" ProgID="Equation.3" ShapeID="_x0000_i1069" DrawAspect="Content" ObjectID="_1704635170" r:id="rId99"/>
        </w:object>
      </w:r>
      <w:r w:rsidR="00BF4383" w:rsidRPr="000E15EA">
        <w:rPr>
          <w:lang w:val="ru-RU"/>
        </w:rPr>
        <w:t xml:space="preserve"> – </w:t>
      </w:r>
      <w:r w:rsidR="00BF4383">
        <w:rPr>
          <w:lang w:val="ru-RU"/>
        </w:rPr>
        <w:t>значение коэффициента теплоотдачи окружающей среды</w:t>
      </w:r>
      <w:r w:rsidR="00BF4383" w:rsidRPr="00D56185">
        <w:rPr>
          <w:lang w:val="ru-RU"/>
        </w:rPr>
        <w:t>,</w:t>
      </w:r>
      <w:r w:rsidR="00BF4383" w:rsidRPr="00395BC3">
        <w:rPr>
          <w:lang w:val="ru-RU"/>
        </w:rPr>
        <w:t xml:space="preserve"> </w:t>
      </w:r>
      <w:r w:rsidR="00BF4383">
        <w:rPr>
          <w:lang w:val="ru-RU"/>
        </w:rPr>
        <w:t>Вт/(м</w:t>
      </w:r>
      <w:r w:rsidR="00BF4383" w:rsidRPr="00395BC3">
        <w:rPr>
          <w:vertAlign w:val="superscript"/>
          <w:lang w:val="ru-RU"/>
        </w:rPr>
        <w:t>2</w:t>
      </w:r>
      <w:r w:rsidR="00BF4383">
        <w:rPr>
          <w:lang w:val="ru-RU"/>
        </w:rPr>
        <w:t>⸱К)</w:t>
      </w:r>
      <w:r w:rsidR="00BF4383" w:rsidRPr="00BF4383">
        <w:rPr>
          <w:lang w:val="ru-RU"/>
        </w:rPr>
        <w:t>;</w:t>
      </w:r>
    </w:p>
    <w:p w:rsidR="00BF4383" w:rsidRDefault="00CF2066" w:rsidP="0047116A">
      <w:pPr>
        <w:rPr>
          <w:lang w:val="ru-RU"/>
        </w:rPr>
      </w:pPr>
      <w:r w:rsidRPr="00103B73">
        <w:rPr>
          <w:i/>
          <w:position w:val="-12"/>
          <w:lang w:val="ru-RU"/>
        </w:rPr>
        <w:object w:dxaOrig="279" w:dyaOrig="380">
          <v:shape id="_x0000_i1070" type="#_x0000_t75" style="width:14.4pt;height:18.8pt" o:ole="">
            <v:imagedata r:id="rId100" o:title=""/>
          </v:shape>
          <o:OLEObject Type="Embed" ProgID="Equation.3" ShapeID="_x0000_i1070" DrawAspect="Content" ObjectID="_1704635171" r:id="rId101"/>
        </w:object>
      </w:r>
      <w:r w:rsidR="00103B73">
        <w:rPr>
          <w:i/>
          <w:lang w:val="ru-RU"/>
        </w:rPr>
        <w:t xml:space="preserve"> </w:t>
      </w:r>
      <w:r w:rsidR="00BF4383" w:rsidRPr="00BF4383">
        <w:rPr>
          <w:lang w:val="ru-RU"/>
        </w:rPr>
        <w:t>– скорость движения газа в стволе, м/с</w:t>
      </w:r>
      <w:r w:rsidR="00BF4383">
        <w:rPr>
          <w:lang w:val="ru-RU"/>
        </w:rPr>
        <w:t>;</w:t>
      </w:r>
    </w:p>
    <w:p w:rsidR="00BF4383" w:rsidRDefault="00CF2066" w:rsidP="0047116A">
      <w:pPr>
        <w:rPr>
          <w:lang w:val="ru-RU"/>
        </w:rPr>
      </w:pPr>
      <w:r w:rsidRPr="00103B73">
        <w:rPr>
          <w:i/>
          <w:position w:val="-6"/>
          <w:lang w:val="ru-RU"/>
        </w:rPr>
        <w:object w:dxaOrig="240" w:dyaOrig="300">
          <v:shape id="_x0000_i1071" type="#_x0000_t75" style="width:11.9pt;height:15.05pt" o:ole="">
            <v:imagedata r:id="rId102" o:title=""/>
          </v:shape>
          <o:OLEObject Type="Embed" ProgID="Equation.3" ShapeID="_x0000_i1071" DrawAspect="Content" ObjectID="_1704635172" r:id="rId103"/>
        </w:object>
      </w:r>
      <w:r w:rsidR="00103B73">
        <w:rPr>
          <w:i/>
          <w:lang w:val="ru-RU"/>
        </w:rPr>
        <w:t xml:space="preserve"> </w:t>
      </w:r>
      <w:r w:rsidR="00BF4383" w:rsidRPr="00BF4383">
        <w:rPr>
          <w:lang w:val="ru-RU"/>
        </w:rPr>
        <w:t>– калибр орудия, м;</w:t>
      </w:r>
    </w:p>
    <w:p w:rsidR="00BF4383" w:rsidRDefault="00CF2066" w:rsidP="0047116A">
      <w:pPr>
        <w:rPr>
          <w:lang w:val="ru-RU"/>
        </w:rPr>
      </w:pPr>
      <w:r w:rsidRPr="00103B73">
        <w:rPr>
          <w:position w:val="-12"/>
        </w:rPr>
        <w:object w:dxaOrig="320" w:dyaOrig="380">
          <v:shape id="_x0000_i1072" type="#_x0000_t75" style="width:15.65pt;height:18.8pt" o:ole="">
            <v:imagedata r:id="rId104" o:title=""/>
          </v:shape>
          <o:OLEObject Type="Embed" ProgID="Equation.3" ShapeID="_x0000_i1072" DrawAspect="Content" ObjectID="_1704635173" r:id="rId105"/>
        </w:object>
      </w:r>
      <w:r w:rsidR="00103B73" w:rsidRPr="00103B73">
        <w:rPr>
          <w:lang w:val="ru-RU"/>
        </w:rPr>
        <w:t xml:space="preserve"> </w:t>
      </w:r>
      <w:r w:rsidR="00BF4383" w:rsidRPr="00BF4383">
        <w:rPr>
          <w:lang w:val="ru-RU"/>
        </w:rPr>
        <w:t>– теплопроводность газа, Н/(с</w:t>
      </w:r>
      <w:r w:rsidR="00BF4383">
        <w:t>⸱</w:t>
      </w:r>
      <w:r w:rsidR="00BF4383" w:rsidRPr="00BF4383">
        <w:rPr>
          <w:lang w:val="ru-RU"/>
        </w:rPr>
        <w:t>К)</w:t>
      </w:r>
      <w:r w:rsidR="00BF4383">
        <w:rPr>
          <w:lang w:val="ru-RU"/>
        </w:rPr>
        <w:t>;</w:t>
      </w:r>
    </w:p>
    <w:p w:rsidR="00BF4383" w:rsidRDefault="00CF2066" w:rsidP="0047116A">
      <w:pPr>
        <w:rPr>
          <w:lang w:val="ru-RU"/>
        </w:rPr>
      </w:pPr>
      <w:r w:rsidRPr="00103B73">
        <w:rPr>
          <w:i/>
          <w:position w:val="-12"/>
        </w:rPr>
        <w:object w:dxaOrig="279" w:dyaOrig="380">
          <v:shape id="_x0000_i1073" type="#_x0000_t75" style="width:14.4pt;height:18.8pt" o:ole="">
            <v:imagedata r:id="rId106" o:title=""/>
          </v:shape>
          <o:OLEObject Type="Embed" ProgID="Equation.3" ShapeID="_x0000_i1073" DrawAspect="Content" ObjectID="_1704635174" r:id="rId107"/>
        </w:object>
      </w:r>
      <w:r w:rsidR="00BF4383" w:rsidRPr="00BF4383">
        <w:rPr>
          <w:lang w:val="ru-RU"/>
        </w:rPr>
        <w:t xml:space="preserve"> – удельная теплоёмкость газа, Дж/(кг</w:t>
      </w:r>
      <w:r w:rsidR="00BF4383">
        <w:t>⸱</w:t>
      </w:r>
      <w:r w:rsidR="00BF4383" w:rsidRPr="00BF4383">
        <w:rPr>
          <w:lang w:val="ru-RU"/>
        </w:rPr>
        <w:t>К);</w:t>
      </w:r>
    </w:p>
    <w:p w:rsidR="00BF4383" w:rsidRDefault="00CF2066" w:rsidP="0047116A">
      <w:pPr>
        <w:rPr>
          <w:lang w:val="ru-RU"/>
        </w:rPr>
      </w:pPr>
      <w:r w:rsidRPr="00103B73">
        <w:rPr>
          <w:position w:val="-12"/>
          <w:lang w:val="ru-RU"/>
        </w:rPr>
        <w:object w:dxaOrig="320" w:dyaOrig="380">
          <v:shape id="_x0000_i1074" type="#_x0000_t75" style="width:15.65pt;height:18.8pt" o:ole="">
            <v:imagedata r:id="rId108" o:title=""/>
          </v:shape>
          <o:OLEObject Type="Embed" ProgID="Equation.3" ShapeID="_x0000_i1074" DrawAspect="Content" ObjectID="_1704635175" r:id="rId109"/>
        </w:object>
      </w:r>
      <w:r w:rsidR="00103B73">
        <w:rPr>
          <w:lang w:val="ru-RU"/>
        </w:rPr>
        <w:t xml:space="preserve"> </w:t>
      </w:r>
      <w:r w:rsidR="00BF4383" w:rsidRPr="00BF4383">
        <w:rPr>
          <w:lang w:val="ru-RU"/>
        </w:rPr>
        <w:t>– вязкость газа, кг/(м</w:t>
      </w:r>
      <w:r w:rsidR="00BF4383">
        <w:t>⸱</w:t>
      </w:r>
      <w:r w:rsidR="00BF4383" w:rsidRPr="00BF4383">
        <w:rPr>
          <w:lang w:val="ru-RU"/>
        </w:rPr>
        <w:t>с);</w:t>
      </w:r>
    </w:p>
    <w:p w:rsidR="00BF4383" w:rsidRPr="00103B73" w:rsidRDefault="00CF2066" w:rsidP="0047116A">
      <w:pPr>
        <w:rPr>
          <w:lang w:val="ru-RU"/>
        </w:rPr>
      </w:pPr>
      <w:r w:rsidRPr="00103B73">
        <w:rPr>
          <w:position w:val="-12"/>
          <w:lang w:val="ru-RU"/>
        </w:rPr>
        <w:object w:dxaOrig="300" w:dyaOrig="380">
          <v:shape id="_x0000_i1075" type="#_x0000_t75" style="width:15.05pt;height:18.8pt" o:ole="">
            <v:imagedata r:id="rId110" o:title=""/>
          </v:shape>
          <o:OLEObject Type="Embed" ProgID="Equation.3" ShapeID="_x0000_i1075" DrawAspect="Content" ObjectID="_1704635176" r:id="rId111"/>
        </w:object>
      </w:r>
      <w:r w:rsidR="00BF4383" w:rsidRPr="00BF4383">
        <w:rPr>
          <w:lang w:val="ru-RU"/>
        </w:rPr>
        <w:t xml:space="preserve"> – плотность газа, кг/м</w:t>
      </w:r>
      <w:r w:rsidR="00BF4383" w:rsidRPr="00BF4383">
        <w:rPr>
          <w:vertAlign w:val="superscript"/>
          <w:lang w:val="ru-RU"/>
        </w:rPr>
        <w:t>3</w:t>
      </w:r>
      <w:r w:rsidR="00BF4383" w:rsidRPr="00BF4383">
        <w:rPr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position w:val="-12"/>
          <w:szCs w:val="28"/>
          <w:lang w:val="ru-RU"/>
        </w:rPr>
        <w:object w:dxaOrig="260" w:dyaOrig="300">
          <v:shape id="_x0000_i1076" type="#_x0000_t75" style="width:12.5pt;height:15.05pt" o:ole="">
            <v:imagedata r:id="rId112" o:title=""/>
          </v:shape>
          <o:OLEObject Type="Embed" ProgID="Equation.3" ShapeID="_x0000_i1076" DrawAspect="Content" ObjectID="_1704635177" r:id="rId113"/>
        </w:object>
      </w:r>
      <w:r w:rsidR="00BF4383">
        <w:rPr>
          <w:szCs w:val="28"/>
          <w:lang w:val="ru-RU"/>
        </w:rPr>
        <w:t xml:space="preserve"> – доля сгоревшего пороха;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i/>
          <w:position w:val="-12"/>
          <w:szCs w:val="28"/>
        </w:rPr>
        <w:object w:dxaOrig="320" w:dyaOrig="380">
          <v:shape id="_x0000_i1077" type="#_x0000_t75" style="width:15.65pt;height:18.8pt" o:ole="">
            <v:imagedata r:id="rId114" o:title=""/>
          </v:shape>
          <o:OLEObject Type="Embed" ProgID="Equation.3" ShapeID="_x0000_i1077" DrawAspect="Content" ObjectID="_1704635178" r:id="rId115"/>
        </w:object>
      </w:r>
      <w:r w:rsidR="00BF4383" w:rsidRPr="00211ED8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начальная площадь поверхности порохового элемента</w:t>
      </w:r>
      <w:r w:rsidR="00BF4383">
        <w:rPr>
          <w:szCs w:val="28"/>
          <w:lang w:val="ru-RU"/>
        </w:rPr>
        <w:t xml:space="preserve">, </w:t>
      </w:r>
      <w:r w:rsidR="00BF4383" w:rsidRPr="006873A5">
        <w:rPr>
          <w:szCs w:val="28"/>
          <w:lang w:val="ru-RU"/>
        </w:rPr>
        <w:t>м</w:t>
      </w:r>
      <w:r w:rsidR="00BF4383" w:rsidRPr="006873A5">
        <w:rPr>
          <w:szCs w:val="28"/>
          <w:vertAlign w:val="superscript"/>
          <w:lang w:val="ru-RU"/>
        </w:rPr>
        <w:t>2</w:t>
      </w:r>
      <w:r w:rsidR="00BF4383" w:rsidRPr="00C9102F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i/>
          <w:position w:val="-12"/>
          <w:szCs w:val="28"/>
        </w:rPr>
        <w:object w:dxaOrig="380" w:dyaOrig="380">
          <v:shape id="_x0000_i1078" type="#_x0000_t75" style="width:18.8pt;height:18.8pt" o:ole="">
            <v:imagedata r:id="rId116" o:title=""/>
          </v:shape>
          <o:OLEObject Type="Embed" ProgID="Equation.3" ShapeID="_x0000_i1078" DrawAspect="Content" ObjectID="_1704635179" r:id="rId117"/>
        </w:object>
      </w:r>
      <w:r w:rsidR="00103B73" w:rsidRPr="00103B73">
        <w:rPr>
          <w:i/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начальный объем порохового элемента</w:t>
      </w:r>
      <w:r w:rsidR="00BF4383">
        <w:rPr>
          <w:szCs w:val="28"/>
          <w:lang w:val="ru-RU"/>
        </w:rPr>
        <w:t xml:space="preserve">, </w:t>
      </w:r>
      <w:r w:rsidR="00BF4383" w:rsidRPr="006873A5">
        <w:rPr>
          <w:szCs w:val="28"/>
          <w:lang w:val="ru-RU"/>
        </w:rPr>
        <w:t>м</w:t>
      </w:r>
      <w:r w:rsidR="00BF4383">
        <w:rPr>
          <w:szCs w:val="28"/>
          <w:vertAlign w:val="superscript"/>
          <w:lang w:val="ru-RU"/>
        </w:rPr>
        <w:t>3</w:t>
      </w:r>
      <w:r w:rsidR="00BF4383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position w:val="-12"/>
          <w:szCs w:val="28"/>
          <w:lang w:val="ru-RU"/>
        </w:rPr>
        <w:object w:dxaOrig="340" w:dyaOrig="380">
          <v:shape id="_x0000_i1079" type="#_x0000_t75" style="width:17.55pt;height:18.8pt" o:ole="">
            <v:imagedata r:id="rId118" o:title=""/>
          </v:shape>
          <o:OLEObject Type="Embed" ProgID="Equation.3" ShapeID="_x0000_i1079" DrawAspect="Content" ObjectID="_1704635180" r:id="rId119"/>
        </w:object>
      </w:r>
      <w:r w:rsidR="00103B73" w:rsidRPr="00103B73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относительная площадь поверхности горения порохового элемента;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i/>
          <w:position w:val="-4"/>
          <w:szCs w:val="28"/>
          <w:lang w:val="ru-RU"/>
        </w:rPr>
        <w:object w:dxaOrig="200" w:dyaOrig="220">
          <v:shape id="_x0000_i1080" type="#_x0000_t75" style="width:10pt;height:11.25pt" o:ole="">
            <v:imagedata r:id="rId120" o:title=""/>
          </v:shape>
          <o:OLEObject Type="Embed" ProgID="Equation.3" ShapeID="_x0000_i1080" DrawAspect="Content" ObjectID="_1704635181" r:id="rId121"/>
        </w:object>
      </w:r>
      <w:r w:rsidR="00BF4383" w:rsidRPr="00BF4383">
        <w:rPr>
          <w:i/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относительная толщина сгорев</w:t>
      </w:r>
      <w:r w:rsidR="00BF4383">
        <w:rPr>
          <w:szCs w:val="28"/>
          <w:lang w:val="ru-RU"/>
        </w:rPr>
        <w:t>шего свода порохового элемента;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i/>
          <w:position w:val="-6"/>
          <w:szCs w:val="28"/>
        </w:rPr>
        <w:object w:dxaOrig="200" w:dyaOrig="240">
          <v:shape id="_x0000_i1081" type="#_x0000_t75" style="width:10pt;height:11.9pt" o:ole="">
            <v:imagedata r:id="rId122" o:title=""/>
          </v:shape>
          <o:OLEObject Type="Embed" ProgID="Equation.3" ShapeID="_x0000_i1081" DrawAspect="Content" ObjectID="_1704635182" r:id="rId123"/>
        </w:object>
      </w:r>
      <w:r w:rsidR="00BF4383" w:rsidRPr="00211ED8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толщина сгоревшего свода</w:t>
      </w:r>
      <w:r w:rsidR="00BF4383">
        <w:rPr>
          <w:szCs w:val="28"/>
          <w:lang w:val="ru-RU"/>
        </w:rPr>
        <w:t xml:space="preserve">, </w:t>
      </w:r>
      <w:r w:rsidR="00BF4383" w:rsidRPr="006873A5">
        <w:rPr>
          <w:szCs w:val="28"/>
          <w:lang w:val="ru-RU"/>
        </w:rPr>
        <w:t>м</w:t>
      </w:r>
      <w:r w:rsidR="00BF4383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i/>
          <w:position w:val="-12"/>
          <w:szCs w:val="28"/>
        </w:rPr>
        <w:object w:dxaOrig="260" w:dyaOrig="380">
          <v:shape id="_x0000_i1082" type="#_x0000_t75" style="width:12.5pt;height:18.8pt" o:ole="">
            <v:imagedata r:id="rId124" o:title=""/>
          </v:shape>
          <o:OLEObject Type="Embed" ProgID="Equation.3" ShapeID="_x0000_i1082" DrawAspect="Content" ObjectID="_1704635183" r:id="rId125"/>
        </w:object>
      </w:r>
      <w:r w:rsidR="00BF4383" w:rsidRPr="00211ED8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</w:t>
      </w:r>
      <w:r w:rsidR="00BF4383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 xml:space="preserve">толщина горящего </w:t>
      </w:r>
      <w:proofErr w:type="spellStart"/>
      <w:r w:rsidR="00BF4383" w:rsidRPr="00C9102F">
        <w:rPr>
          <w:szCs w:val="28"/>
          <w:lang w:val="ru-RU"/>
        </w:rPr>
        <w:t>полусвода</w:t>
      </w:r>
      <w:proofErr w:type="spellEnd"/>
      <w:r w:rsidR="00BF4383">
        <w:rPr>
          <w:szCs w:val="28"/>
          <w:lang w:val="ru-RU"/>
        </w:rPr>
        <w:t xml:space="preserve">, </w:t>
      </w:r>
      <w:r w:rsidR="00BF4383" w:rsidRPr="006873A5">
        <w:rPr>
          <w:szCs w:val="28"/>
          <w:lang w:val="ru-RU"/>
        </w:rPr>
        <w:t>м</w:t>
      </w:r>
      <w:r w:rsidR="00BF4383" w:rsidRPr="00C9102F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i/>
          <w:position w:val="-12"/>
          <w:szCs w:val="28"/>
        </w:rPr>
        <w:object w:dxaOrig="320" w:dyaOrig="380">
          <v:shape id="_x0000_i1083" type="#_x0000_t75" style="width:15.65pt;height:18.8pt" o:ole="">
            <v:imagedata r:id="rId126" o:title=""/>
          </v:shape>
          <o:OLEObject Type="Embed" ProgID="Equation.3" ShapeID="_x0000_i1083" DrawAspect="Content" ObjectID="_1704635184" r:id="rId127"/>
        </w:object>
      </w:r>
      <w:r w:rsidR="00BF4383" w:rsidRPr="00BF4383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линейная скорость горения;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i/>
          <w:position w:val="-12"/>
          <w:szCs w:val="28"/>
        </w:rPr>
        <w:object w:dxaOrig="279" w:dyaOrig="380">
          <v:shape id="_x0000_i1084" type="#_x0000_t75" style="width:14.4pt;height:18.8pt" o:ole="">
            <v:imagedata r:id="rId128" o:title=""/>
          </v:shape>
          <o:OLEObject Type="Embed" ProgID="Equation.3" ShapeID="_x0000_i1084" DrawAspect="Content" ObjectID="_1704635185" r:id="rId129"/>
        </w:object>
      </w:r>
      <w:r w:rsidR="00BF4383" w:rsidRPr="00211ED8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 xml:space="preserve">– </w:t>
      </w:r>
      <w:r w:rsidR="00BF4383" w:rsidRPr="006873A5">
        <w:rPr>
          <w:szCs w:val="28"/>
          <w:lang w:val="ru-RU"/>
        </w:rPr>
        <w:t>единичная</w:t>
      </w:r>
      <w:r w:rsidR="00BF4383" w:rsidRPr="00C9102F">
        <w:rPr>
          <w:szCs w:val="28"/>
          <w:lang w:val="ru-RU"/>
        </w:rPr>
        <w:t xml:space="preserve"> скорост</w:t>
      </w:r>
      <w:r w:rsidR="00BF4383" w:rsidRPr="006873A5">
        <w:rPr>
          <w:szCs w:val="28"/>
          <w:lang w:val="ru-RU"/>
        </w:rPr>
        <w:t>ь</w:t>
      </w:r>
      <w:r w:rsidR="00BF4383" w:rsidRPr="00C9102F">
        <w:rPr>
          <w:szCs w:val="28"/>
          <w:lang w:val="ru-RU"/>
        </w:rPr>
        <w:t xml:space="preserve"> горения</w:t>
      </w:r>
      <w:r w:rsidR="00BF4383">
        <w:rPr>
          <w:szCs w:val="28"/>
          <w:lang w:val="ru-RU"/>
        </w:rPr>
        <w:t>,</w:t>
      </w:r>
      <w:r w:rsidR="00BF4383" w:rsidRPr="00211ED8">
        <w:rPr>
          <w:szCs w:val="28"/>
          <w:lang w:val="ru-RU"/>
        </w:rPr>
        <w:t xml:space="preserve"> </w:t>
      </w:r>
      <w:r w:rsidR="00BF4383">
        <w:rPr>
          <w:szCs w:val="28"/>
          <w:lang w:val="ru-RU"/>
        </w:rPr>
        <w:t>м</w:t>
      </w:r>
      <w:r w:rsidR="00BF4383">
        <w:rPr>
          <w:szCs w:val="28"/>
          <w:vertAlign w:val="superscript"/>
          <w:lang w:val="ru-RU"/>
        </w:rPr>
        <w:t>3</w:t>
      </w:r>
      <w:r w:rsidR="00BF4383">
        <w:rPr>
          <w:szCs w:val="28"/>
          <w:lang w:val="ru-RU"/>
        </w:rPr>
        <w:t>/(</w:t>
      </w:r>
      <w:proofErr w:type="spellStart"/>
      <w:r w:rsidR="00BF4383">
        <w:rPr>
          <w:szCs w:val="28"/>
          <w:lang w:val="ru-RU"/>
        </w:rPr>
        <w:t>Н⸱с</w:t>
      </w:r>
      <w:proofErr w:type="spellEnd"/>
      <w:r w:rsidR="00BF4383">
        <w:rPr>
          <w:szCs w:val="28"/>
          <w:lang w:val="ru-RU"/>
        </w:rPr>
        <w:t>);</w:t>
      </w:r>
    </w:p>
    <w:p w:rsidR="00BF4383" w:rsidRPr="00BF4383" w:rsidRDefault="00CF2066" w:rsidP="0047116A">
      <w:pPr>
        <w:rPr>
          <w:szCs w:val="28"/>
          <w:lang w:val="ru-RU"/>
        </w:rPr>
      </w:pPr>
      <w:r w:rsidRPr="00103B73">
        <w:rPr>
          <w:i/>
          <w:position w:val="-12"/>
          <w:szCs w:val="28"/>
        </w:rPr>
        <w:object w:dxaOrig="960" w:dyaOrig="380">
          <v:shape id="_x0000_i1085" type="#_x0000_t75" style="width:48.2pt;height:18.8pt" o:ole="">
            <v:imagedata r:id="rId130" o:title=""/>
          </v:shape>
          <o:OLEObject Type="Embed" ProgID="Equation.3" ShapeID="_x0000_i1085" DrawAspect="Content" ObjectID="_1704635186" r:id="rId131"/>
        </w:object>
      </w:r>
      <w:r w:rsidR="00BF4383" w:rsidRPr="00211ED8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давление внутри ствола</w:t>
      </w:r>
      <w:r w:rsidR="00BF4383">
        <w:rPr>
          <w:szCs w:val="28"/>
          <w:lang w:val="ru-RU"/>
        </w:rPr>
        <w:t xml:space="preserve">, </w:t>
      </w:r>
      <w:r w:rsidR="00BF4383" w:rsidRPr="006873A5">
        <w:rPr>
          <w:szCs w:val="28"/>
          <w:lang w:val="ru-RU"/>
        </w:rPr>
        <w:t>Па</w:t>
      </w:r>
      <w:r w:rsidR="00BF4383" w:rsidRPr="00BF4383">
        <w:rPr>
          <w:szCs w:val="28"/>
          <w:lang w:val="ru-RU"/>
        </w:rPr>
        <w:t>;</w:t>
      </w:r>
    </w:p>
    <w:p w:rsidR="00BF4383" w:rsidRDefault="00CF2066" w:rsidP="0047116A">
      <w:pPr>
        <w:rPr>
          <w:lang w:val="ru-RU"/>
        </w:rPr>
      </w:pPr>
      <w:r w:rsidRPr="00103B73">
        <w:rPr>
          <w:i/>
          <w:position w:val="-12"/>
          <w:szCs w:val="28"/>
        </w:rPr>
        <w:object w:dxaOrig="380" w:dyaOrig="380">
          <v:shape id="_x0000_i1086" type="#_x0000_t75" style="width:18.8pt;height:18.8pt" o:ole="">
            <v:imagedata r:id="rId132" o:title=""/>
          </v:shape>
          <o:OLEObject Type="Embed" ProgID="Equation.3" ShapeID="_x0000_i1086" DrawAspect="Content" ObjectID="_1704635187" r:id="rId133"/>
        </w:object>
      </w:r>
      <w:r w:rsidR="00BF4383" w:rsidRPr="00BF4383">
        <w:rPr>
          <w:lang w:val="ru-RU"/>
        </w:rPr>
        <w:t xml:space="preserve"> – изначальный внешний диаметр пороховой трубки, </w:t>
      </w:r>
      <w:r w:rsidR="00BF4383">
        <w:rPr>
          <w:lang w:val="ru-RU"/>
        </w:rPr>
        <w:t>м;</w:t>
      </w:r>
    </w:p>
    <w:p w:rsidR="00BF4383" w:rsidRDefault="00CF2066" w:rsidP="0047116A">
      <w:pPr>
        <w:rPr>
          <w:lang w:val="ru-RU"/>
        </w:rPr>
      </w:pPr>
      <w:r w:rsidRPr="00103B73">
        <w:rPr>
          <w:i/>
          <w:position w:val="-12"/>
          <w:szCs w:val="28"/>
        </w:rPr>
        <w:object w:dxaOrig="320" w:dyaOrig="380">
          <v:shape id="_x0000_i1087" type="#_x0000_t75" style="width:15.65pt;height:18.8pt" o:ole="">
            <v:imagedata r:id="rId134" o:title=""/>
          </v:shape>
          <o:OLEObject Type="Embed" ProgID="Equation.3" ShapeID="_x0000_i1087" DrawAspect="Content" ObjectID="_1704635188" r:id="rId135"/>
        </w:object>
      </w:r>
      <w:r w:rsidR="00BF4383" w:rsidRPr="00BF4383">
        <w:rPr>
          <w:lang w:val="ru-RU"/>
        </w:rPr>
        <w:t xml:space="preserve"> – изначальный внутренн</w:t>
      </w:r>
      <w:r w:rsidR="00BF4383">
        <w:rPr>
          <w:lang w:val="ru-RU"/>
        </w:rPr>
        <w:t>ий диаметр пороховой трубки, м;</w:t>
      </w:r>
    </w:p>
    <w:p w:rsidR="00BF4383" w:rsidRDefault="00CF2066" w:rsidP="0047116A">
      <w:pPr>
        <w:rPr>
          <w:lang w:val="ru-RU"/>
        </w:rPr>
      </w:pPr>
      <w:r w:rsidRPr="00103B73">
        <w:rPr>
          <w:i/>
          <w:position w:val="-12"/>
          <w:szCs w:val="28"/>
        </w:rPr>
        <w:object w:dxaOrig="320" w:dyaOrig="380">
          <v:shape id="_x0000_i1088" type="#_x0000_t75" style="width:15.65pt;height:18.8pt" o:ole="">
            <v:imagedata r:id="rId136" o:title=""/>
          </v:shape>
          <o:OLEObject Type="Embed" ProgID="Equation.3" ShapeID="_x0000_i1088" DrawAspect="Content" ObjectID="_1704635189" r:id="rId137"/>
        </w:object>
      </w:r>
      <w:r w:rsidR="00BF4383" w:rsidRPr="00BF4383">
        <w:rPr>
          <w:lang w:val="ru-RU"/>
        </w:rPr>
        <w:t xml:space="preserve"> – изначальная длина пороховой трубки, м;</w:t>
      </w:r>
    </w:p>
    <w:p w:rsidR="00BF4383" w:rsidRPr="00BF4383" w:rsidRDefault="00CF2066" w:rsidP="0047116A">
      <w:pPr>
        <w:rPr>
          <w:color w:val="000000"/>
          <w:szCs w:val="28"/>
          <w:lang w:val="ru-RU"/>
        </w:rPr>
      </w:pPr>
      <w:r w:rsidRPr="00103B73">
        <w:rPr>
          <w:color w:val="000000"/>
          <w:position w:val="-4"/>
          <w:szCs w:val="28"/>
        </w:rPr>
        <w:object w:dxaOrig="220" w:dyaOrig="279">
          <v:shape id="_x0000_i1089" type="#_x0000_t75" style="width:11.25pt;height:14.4pt" o:ole="">
            <v:imagedata r:id="rId138" o:title=""/>
          </v:shape>
          <o:OLEObject Type="Embed" ProgID="Equation.3" ShapeID="_x0000_i1089" DrawAspect="Content" ObjectID="_1704635190" r:id="rId139"/>
        </w:object>
      </w:r>
      <w:proofErr w:type="gramStart"/>
      <w:r w:rsidR="00BF4383" w:rsidRPr="00BF4383">
        <w:rPr>
          <w:color w:val="000000"/>
          <w:szCs w:val="28"/>
          <w:lang w:val="ru-RU"/>
        </w:rPr>
        <w:t xml:space="preserve">, </w:t>
      </w:r>
      <w:r w:rsidRPr="00103B73">
        <w:rPr>
          <w:color w:val="000000"/>
          <w:position w:val="-12"/>
          <w:szCs w:val="28"/>
        </w:rPr>
        <w:object w:dxaOrig="220" w:dyaOrig="300">
          <v:shape id="_x0000_i1090" type="#_x0000_t75" style="width:11.25pt;height:15.05pt" o:ole="">
            <v:imagedata r:id="rId140" o:title=""/>
          </v:shape>
          <o:OLEObject Type="Embed" ProgID="Equation.3" ShapeID="_x0000_i1090" DrawAspect="Content" ObjectID="_1704635191" r:id="rId141"/>
        </w:object>
      </w:r>
      <w:r w:rsidR="00BF4383" w:rsidRPr="00BF4383">
        <w:rPr>
          <w:color w:val="000000"/>
          <w:szCs w:val="28"/>
          <w:lang w:val="ru-RU"/>
        </w:rPr>
        <w:t xml:space="preserve"> –</w:t>
      </w:r>
      <w:proofErr w:type="gramEnd"/>
      <w:r w:rsidR="00BF4383" w:rsidRPr="00BF4383">
        <w:rPr>
          <w:color w:val="000000"/>
          <w:szCs w:val="28"/>
          <w:lang w:val="ru-RU"/>
        </w:rPr>
        <w:t xml:space="preserve"> коэффициенты формы пороха;</w:t>
      </w:r>
    </w:p>
    <w:p w:rsidR="00BF4383" w:rsidRP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6"/>
          <w:szCs w:val="28"/>
        </w:rPr>
        <w:object w:dxaOrig="360" w:dyaOrig="420">
          <v:shape id="_x0000_i1091" type="#_x0000_t75" style="width:18.15pt;height:21.3pt" o:ole="">
            <v:imagedata r:id="rId142" o:title=""/>
          </v:shape>
          <o:OLEObject Type="Embed" ProgID="Equation.3" ShapeID="_x0000_i1091" DrawAspect="Content" ObjectID="_1704635192" r:id="rId143"/>
        </w:object>
      </w:r>
      <w:r w:rsidR="00BF4383" w:rsidRPr="00BF4383">
        <w:rPr>
          <w:szCs w:val="28"/>
          <w:lang w:val="ru-RU"/>
        </w:rPr>
        <w:t xml:space="preserve"> – доля сгоревшего пороха в момент распада порохового элемента;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400" w:dyaOrig="380">
          <v:shape id="_x0000_i1092" type="#_x0000_t75" style="width:20.05pt;height:18.8pt" o:ole="">
            <v:imagedata r:id="rId144" o:title=""/>
          </v:shape>
          <o:OLEObject Type="Embed" ProgID="Equation.3" ShapeID="_x0000_i1092" DrawAspect="Content" ObjectID="_1704635193" r:id="rId145"/>
        </w:object>
      </w:r>
      <w:r w:rsidR="00BF4383" w:rsidRPr="00C9102F">
        <w:rPr>
          <w:szCs w:val="28"/>
          <w:lang w:val="ru-RU"/>
        </w:rPr>
        <w:t xml:space="preserve"> – положение снаряда</w:t>
      </w:r>
      <w:r w:rsidR="00BF4383">
        <w:rPr>
          <w:szCs w:val="28"/>
          <w:lang w:val="ru-RU"/>
        </w:rPr>
        <w:t xml:space="preserve">, </w:t>
      </w:r>
      <w:r w:rsidR="00BF4383" w:rsidRPr="006873A5">
        <w:rPr>
          <w:szCs w:val="28"/>
          <w:lang w:val="ru-RU"/>
        </w:rPr>
        <w:t>м</w:t>
      </w:r>
      <w:r w:rsidR="00BF4383" w:rsidRPr="00C9102F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380" w:dyaOrig="380">
          <v:shape id="_x0000_i1093" type="#_x0000_t75" style="width:18.8pt;height:18.8pt" o:ole="">
            <v:imagedata r:id="rId146" o:title=""/>
          </v:shape>
          <o:OLEObject Type="Embed" ProgID="Equation.3" ShapeID="_x0000_i1093" DrawAspect="Content" ObjectID="_1704635194" r:id="rId147"/>
        </w:object>
      </w:r>
      <w:r w:rsidR="00BF4383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скорость снаряда</w:t>
      </w:r>
      <w:r w:rsidR="00BF4383">
        <w:rPr>
          <w:szCs w:val="28"/>
          <w:lang w:val="ru-RU"/>
        </w:rPr>
        <w:t>,</w:t>
      </w:r>
      <w:r w:rsidR="00BF4383" w:rsidRPr="006873A5">
        <w:rPr>
          <w:szCs w:val="28"/>
          <w:lang w:val="ru-RU"/>
        </w:rPr>
        <w:t xml:space="preserve"> м/с</w:t>
      </w:r>
      <w:r w:rsidR="00BF4383" w:rsidRPr="00C9102F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420" w:dyaOrig="380">
          <v:shape id="_x0000_i1094" type="#_x0000_t75" style="width:21.3pt;height:18.8pt" o:ole="">
            <v:imagedata r:id="rId148" o:title=""/>
          </v:shape>
          <o:OLEObject Type="Embed" ProgID="Equation.3" ShapeID="_x0000_i1094" DrawAspect="Content" ObjectID="_1704635195" r:id="rId149"/>
        </w:object>
      </w:r>
      <w:r w:rsidR="00BF4383" w:rsidRPr="00C9102F">
        <w:rPr>
          <w:szCs w:val="28"/>
          <w:lang w:val="ru-RU"/>
        </w:rPr>
        <w:t xml:space="preserve"> – площадь сечения цилиндрической части канала ствола</w:t>
      </w:r>
      <w:r w:rsidR="00BF4383">
        <w:rPr>
          <w:szCs w:val="28"/>
          <w:lang w:val="ru-RU"/>
        </w:rPr>
        <w:t>,</w:t>
      </w:r>
      <w:r w:rsidR="00BF4383" w:rsidRPr="006873A5">
        <w:rPr>
          <w:szCs w:val="28"/>
          <w:lang w:val="ru-RU"/>
        </w:rPr>
        <w:t xml:space="preserve"> м</w:t>
      </w:r>
      <w:r w:rsidR="00BF4383" w:rsidRPr="006873A5">
        <w:rPr>
          <w:szCs w:val="28"/>
          <w:vertAlign w:val="superscript"/>
          <w:lang w:val="ru-RU"/>
        </w:rPr>
        <w:t>2</w:t>
      </w:r>
      <w:r w:rsidR="00BF4383" w:rsidRPr="00C9102F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6"/>
          <w:szCs w:val="28"/>
        </w:rPr>
        <w:object w:dxaOrig="360" w:dyaOrig="420">
          <v:shape id="_x0000_i1095" type="#_x0000_t75" style="width:18.15pt;height:21.3pt" o:ole="">
            <v:imagedata r:id="rId150" o:title=""/>
          </v:shape>
          <o:OLEObject Type="Embed" ProgID="Equation.3" ShapeID="_x0000_i1095" DrawAspect="Content" ObjectID="_1704635196" r:id="rId151"/>
        </w:object>
      </w:r>
      <w:r w:rsidR="00BF4383" w:rsidRPr="00C9102F">
        <w:rPr>
          <w:szCs w:val="28"/>
          <w:lang w:val="ru-RU"/>
        </w:rPr>
        <w:t xml:space="preserve"> – давление форсирования</w:t>
      </w:r>
      <w:r w:rsidR="00BF4383">
        <w:rPr>
          <w:szCs w:val="28"/>
          <w:lang w:val="ru-RU"/>
        </w:rPr>
        <w:t>,</w:t>
      </w:r>
      <w:r w:rsidR="00BF4383" w:rsidRPr="006873A5">
        <w:rPr>
          <w:szCs w:val="28"/>
          <w:lang w:val="ru-RU"/>
        </w:rPr>
        <w:t xml:space="preserve"> Па</w:t>
      </w:r>
      <w:r w:rsidR="00BF4383" w:rsidRPr="00C9102F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6"/>
          <w:szCs w:val="28"/>
        </w:rPr>
        <w:object w:dxaOrig="260" w:dyaOrig="240">
          <v:shape id="_x0000_i1096" type="#_x0000_t75" style="width:12.5pt;height:11.9pt" o:ole="">
            <v:imagedata r:id="rId152" o:title=""/>
          </v:shape>
          <o:OLEObject Type="Embed" ProgID="Equation.3" ShapeID="_x0000_i1096" DrawAspect="Content" ObjectID="_1704635197" r:id="rId153"/>
        </w:object>
      </w:r>
      <w:proofErr w:type="gramStart"/>
      <w:r w:rsidR="00BF4383">
        <w:rPr>
          <w:szCs w:val="28"/>
          <w:lang w:val="ru-RU"/>
        </w:rPr>
        <w:t xml:space="preserve">, </w:t>
      </w:r>
      <w:r w:rsidRPr="00103B73">
        <w:rPr>
          <w:color w:val="000000"/>
          <w:position w:val="-12"/>
          <w:szCs w:val="28"/>
        </w:rPr>
        <w:object w:dxaOrig="360" w:dyaOrig="380">
          <v:shape id="_x0000_i1097" type="#_x0000_t75" style="width:18.15pt;height:18.8pt" o:ole="">
            <v:imagedata r:id="rId154" o:title=""/>
          </v:shape>
          <o:OLEObject Type="Embed" ProgID="Equation.3" ShapeID="_x0000_i1097" DrawAspect="Content" ObjectID="_1704635198" r:id="rId155"/>
        </w:object>
      </w:r>
      <w:r w:rsidR="00BF4383">
        <w:rPr>
          <w:lang w:val="ru-RU"/>
        </w:rPr>
        <w:t xml:space="preserve"> </w:t>
      </w:r>
      <w:r w:rsidR="00BF4383" w:rsidRPr="00C9102F">
        <w:rPr>
          <w:szCs w:val="28"/>
          <w:lang w:val="ru-RU"/>
        </w:rPr>
        <w:t>–</w:t>
      </w:r>
      <w:proofErr w:type="gramEnd"/>
      <w:r w:rsidR="00BF4383" w:rsidRPr="00C9102F">
        <w:rPr>
          <w:szCs w:val="28"/>
          <w:lang w:val="ru-RU"/>
        </w:rPr>
        <w:t xml:space="preserve"> масса пороха</w:t>
      </w:r>
      <w:r w:rsidR="00BF4383" w:rsidRPr="006873A5">
        <w:rPr>
          <w:szCs w:val="28"/>
          <w:lang w:val="ru-RU"/>
        </w:rPr>
        <w:t xml:space="preserve"> и </w:t>
      </w:r>
      <w:r w:rsidR="00BF4383" w:rsidRPr="006873A5">
        <w:rPr>
          <w:lang w:val="ru-RU"/>
        </w:rPr>
        <w:t>воспламенителя</w:t>
      </w:r>
      <w:r w:rsidR="00BF4383">
        <w:rPr>
          <w:lang w:val="ru-RU"/>
        </w:rPr>
        <w:t xml:space="preserve"> соответственно, </w:t>
      </w:r>
      <w:r w:rsidR="00BF4383" w:rsidRPr="006873A5">
        <w:rPr>
          <w:lang w:val="ru-RU"/>
        </w:rPr>
        <w:t>кг</w:t>
      </w:r>
      <w:r w:rsidR="00BF4383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340" w:dyaOrig="380">
          <v:shape id="_x0000_i1098" type="#_x0000_t75" style="width:17.55pt;height:18.8pt" o:ole="">
            <v:imagedata r:id="rId156" o:title=""/>
          </v:shape>
          <o:OLEObject Type="Embed" ProgID="Equation.3" ShapeID="_x0000_i1098" DrawAspect="Content" ObjectID="_1704635199" r:id="rId157"/>
        </w:object>
      </w:r>
      <w:r w:rsidR="00BF4383">
        <w:rPr>
          <w:lang w:val="ru-RU"/>
        </w:rPr>
        <w:t xml:space="preserve"> – давление, создаваемое воспламенителем, </w:t>
      </w:r>
      <w:r w:rsidR="00BF4383" w:rsidRPr="00F442C2">
        <w:rPr>
          <w:lang w:val="ru-RU"/>
        </w:rPr>
        <w:t>Па</w:t>
      </w:r>
      <w:r w:rsidR="00BF4383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position w:val="-6"/>
          <w:szCs w:val="28"/>
          <w:lang w:val="ru-RU"/>
        </w:rPr>
        <w:object w:dxaOrig="200" w:dyaOrig="300">
          <v:shape id="_x0000_i1099" type="#_x0000_t75" style="width:10pt;height:15.05pt" o:ole="">
            <v:imagedata r:id="rId158" o:title=""/>
          </v:shape>
          <o:OLEObject Type="Embed" ProgID="Equation.3" ShapeID="_x0000_i1099" DrawAspect="Content" ObjectID="_1704635200" r:id="rId159"/>
        </w:object>
      </w:r>
      <w:r w:rsidR="00BF4383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плотность пороха</w:t>
      </w:r>
      <w:r w:rsidR="00BF4383">
        <w:rPr>
          <w:szCs w:val="28"/>
          <w:lang w:val="ru-RU"/>
        </w:rPr>
        <w:t>,</w:t>
      </w:r>
      <w:r w:rsidR="00BF4383" w:rsidRPr="006873A5">
        <w:rPr>
          <w:szCs w:val="28"/>
          <w:lang w:val="ru-RU"/>
        </w:rPr>
        <w:t xml:space="preserve"> кг/м</w:t>
      </w:r>
      <w:r w:rsidR="00BF4383">
        <w:rPr>
          <w:szCs w:val="28"/>
          <w:vertAlign w:val="superscript"/>
          <w:lang w:val="ru-RU"/>
        </w:rPr>
        <w:t>3</w:t>
      </w:r>
      <w:r w:rsidR="00BF4383" w:rsidRPr="00C9102F">
        <w:rPr>
          <w:szCs w:val="28"/>
          <w:lang w:val="ru-RU"/>
        </w:rPr>
        <w:t>;</w:t>
      </w:r>
    </w:p>
    <w:p w:rsidR="00BF4383" w:rsidRPr="00103B73" w:rsidRDefault="00CF2066" w:rsidP="0047116A">
      <w:pPr>
        <w:rPr>
          <w:szCs w:val="28"/>
          <w:lang w:val="ru-RU"/>
        </w:rPr>
      </w:pPr>
      <w:r w:rsidRPr="00103B73">
        <w:rPr>
          <w:position w:val="-6"/>
          <w:szCs w:val="28"/>
          <w:lang w:val="ru-RU"/>
        </w:rPr>
        <w:object w:dxaOrig="220" w:dyaOrig="240">
          <v:shape id="_x0000_i1100" type="#_x0000_t75" style="width:11.25pt;height:11.9pt" o:ole="">
            <v:imagedata r:id="rId160" o:title=""/>
          </v:shape>
          <o:OLEObject Type="Embed" ProgID="Equation.3" ShapeID="_x0000_i1100" DrawAspect="Content" ObjectID="_1704635201" r:id="rId161"/>
        </w:object>
      </w:r>
      <w:r w:rsidR="00BF4383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 xml:space="preserve">– </w:t>
      </w:r>
      <w:proofErr w:type="spellStart"/>
      <w:r w:rsidR="00BF4383" w:rsidRPr="00C9102F">
        <w:rPr>
          <w:szCs w:val="28"/>
          <w:lang w:val="ru-RU"/>
        </w:rPr>
        <w:t>коволюм</w:t>
      </w:r>
      <w:proofErr w:type="spellEnd"/>
      <w:r w:rsidR="00BF4383">
        <w:rPr>
          <w:szCs w:val="28"/>
          <w:lang w:val="ru-RU"/>
        </w:rPr>
        <w:t xml:space="preserve">, </w:t>
      </w:r>
      <w:r w:rsidR="00BF4383" w:rsidRPr="005F091C">
        <w:rPr>
          <w:szCs w:val="28"/>
          <w:lang w:val="ru-RU"/>
        </w:rPr>
        <w:t>м</w:t>
      </w:r>
      <w:r w:rsidR="00BF4383" w:rsidRPr="005F091C">
        <w:rPr>
          <w:szCs w:val="28"/>
          <w:vertAlign w:val="superscript"/>
          <w:lang w:val="ru-RU"/>
        </w:rPr>
        <w:t>3</w:t>
      </w:r>
      <w:r w:rsidR="00BF4383" w:rsidRPr="005F091C">
        <w:rPr>
          <w:szCs w:val="28"/>
          <w:lang w:val="ru-RU"/>
        </w:rPr>
        <w:t>/кг</w:t>
      </w:r>
      <w:r w:rsidR="00BF4383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260" w:dyaOrig="360">
          <v:shape id="_x0000_i1101" type="#_x0000_t75" style="width:12.5pt;height:18.15pt" o:ole="">
            <v:imagedata r:id="rId162" o:title=""/>
          </v:shape>
          <o:OLEObject Type="Embed" ProgID="Equation.3" ShapeID="_x0000_i1101" DrawAspect="Content" ObjectID="_1704635202" r:id="rId163"/>
        </w:object>
      </w:r>
      <w:r w:rsidR="00BF4383" w:rsidRPr="00E721CB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сила пороха</w:t>
      </w:r>
      <w:r w:rsidR="00BF4383">
        <w:rPr>
          <w:szCs w:val="28"/>
          <w:lang w:val="ru-RU"/>
        </w:rPr>
        <w:t>,</w:t>
      </w:r>
      <w:r w:rsidR="00BF4383" w:rsidRPr="005F091C">
        <w:rPr>
          <w:szCs w:val="28"/>
          <w:lang w:val="ru-RU"/>
        </w:rPr>
        <w:t xml:space="preserve"> Дж/кг</w:t>
      </w:r>
      <w:r w:rsidR="00BF4383" w:rsidRPr="00C9102F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86499D">
        <w:rPr>
          <w:i/>
          <w:position w:val="-12"/>
          <w:szCs w:val="28"/>
        </w:rPr>
        <w:object w:dxaOrig="1200" w:dyaOrig="380">
          <v:shape id="_x0000_i1102" type="#_x0000_t75" style="width:60.1pt;height:18.8pt" o:ole="">
            <v:imagedata r:id="rId164" o:title=""/>
          </v:shape>
          <o:OLEObject Type="Embed" ProgID="Equation.3" ShapeID="_x0000_i1102" DrawAspect="Content" ObjectID="_1704635203" r:id="rId165"/>
        </w:object>
      </w:r>
      <w:r w:rsidR="00BF4383" w:rsidRPr="005F091C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показатель адиабаты продуктов горения пороха;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300" w:dyaOrig="380">
          <v:shape id="_x0000_i1103" type="#_x0000_t75" style="width:15.05pt;height:18.8pt" o:ole="">
            <v:imagedata r:id="rId166" o:title=""/>
          </v:shape>
          <o:OLEObject Type="Embed" ProgID="Equation.3" ShapeID="_x0000_i1103" DrawAspect="Content" ObjectID="_1704635204" r:id="rId167"/>
        </w:object>
      </w:r>
      <w:r w:rsidR="00BF4383" w:rsidRPr="00E721CB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теплоёмкость продуктов горения пороха при постоянном давлении</w:t>
      </w:r>
      <w:r w:rsidR="00BF4383">
        <w:rPr>
          <w:szCs w:val="28"/>
          <w:lang w:val="ru-RU"/>
        </w:rPr>
        <w:t>, Дж/(</w:t>
      </w:r>
      <w:proofErr w:type="spellStart"/>
      <w:r w:rsidR="00BF4383">
        <w:rPr>
          <w:szCs w:val="28"/>
          <w:lang w:val="ru-RU"/>
        </w:rPr>
        <w:t>кг⸱К</w:t>
      </w:r>
      <w:proofErr w:type="spellEnd"/>
      <w:r w:rsidR="00BF4383">
        <w:rPr>
          <w:szCs w:val="28"/>
          <w:lang w:val="ru-RU"/>
        </w:rPr>
        <w:t>);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320" w:dyaOrig="380">
          <v:shape id="_x0000_i1104" type="#_x0000_t75" style="width:15.65pt;height:18.8pt" o:ole="">
            <v:imagedata r:id="rId168" o:title=""/>
          </v:shape>
          <o:OLEObject Type="Embed" ProgID="Equation.3" ShapeID="_x0000_i1104" DrawAspect="Content" ObjectID="_1704635205" r:id="rId169"/>
        </w:object>
      </w:r>
      <w:r w:rsidR="00BF4383" w:rsidRPr="00C9102F">
        <w:rPr>
          <w:szCs w:val="28"/>
          <w:lang w:val="ru-RU"/>
        </w:rPr>
        <w:t xml:space="preserve"> – теплоёмкость продуктов горения пороха при постоянном объёме</w:t>
      </w:r>
      <w:r w:rsidR="00BF4383">
        <w:rPr>
          <w:szCs w:val="28"/>
          <w:lang w:val="ru-RU"/>
        </w:rPr>
        <w:t>,</w:t>
      </w:r>
      <w:r w:rsidR="00BF4383" w:rsidRPr="00E721CB">
        <w:rPr>
          <w:szCs w:val="28"/>
          <w:lang w:val="ru-RU"/>
        </w:rPr>
        <w:t xml:space="preserve"> </w:t>
      </w:r>
      <w:r w:rsidR="00BF4383">
        <w:rPr>
          <w:szCs w:val="28"/>
          <w:lang w:val="ru-RU"/>
        </w:rPr>
        <w:t>Дж/(</w:t>
      </w:r>
      <w:proofErr w:type="spellStart"/>
      <w:r w:rsidR="00BF4383">
        <w:rPr>
          <w:szCs w:val="28"/>
          <w:lang w:val="ru-RU"/>
        </w:rPr>
        <w:t>кг⸱К</w:t>
      </w:r>
      <w:proofErr w:type="spellEnd"/>
      <w:r w:rsidR="00BF4383">
        <w:rPr>
          <w:szCs w:val="28"/>
          <w:lang w:val="ru-RU"/>
        </w:rPr>
        <w:t>);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460" w:dyaOrig="380">
          <v:shape id="_x0000_i1105" type="#_x0000_t75" style="width:23.15pt;height:18.8pt" o:ole="">
            <v:imagedata r:id="rId170" o:title=""/>
          </v:shape>
          <o:OLEObject Type="Embed" ProgID="Equation.3" ShapeID="_x0000_i1105" DrawAspect="Content" ObjectID="_1704635206" r:id="rId171"/>
        </w:object>
      </w:r>
      <w:r w:rsidR="00BF4383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 xml:space="preserve">– объём </w:t>
      </w:r>
      <w:proofErr w:type="spellStart"/>
      <w:r w:rsidR="00BF4383" w:rsidRPr="00C9102F">
        <w:rPr>
          <w:szCs w:val="28"/>
          <w:lang w:val="ru-RU"/>
        </w:rPr>
        <w:t>заснарядного</w:t>
      </w:r>
      <w:proofErr w:type="spellEnd"/>
      <w:r w:rsidR="00BF4383" w:rsidRPr="00C9102F">
        <w:rPr>
          <w:szCs w:val="28"/>
          <w:lang w:val="ru-RU"/>
        </w:rPr>
        <w:t xml:space="preserve"> пространства</w:t>
      </w:r>
      <w:r w:rsidR="00BF4383">
        <w:rPr>
          <w:szCs w:val="28"/>
          <w:lang w:val="ru-RU"/>
        </w:rPr>
        <w:t>, м</w:t>
      </w:r>
      <w:r w:rsidR="00BF4383" w:rsidRPr="005F091C">
        <w:rPr>
          <w:szCs w:val="28"/>
          <w:vertAlign w:val="superscript"/>
          <w:lang w:val="ru-RU"/>
        </w:rPr>
        <w:t>3</w:t>
      </w:r>
      <w:r w:rsidR="00BF4383" w:rsidRPr="00BF4383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480" w:dyaOrig="380">
          <v:shape id="_x0000_i1106" type="#_x0000_t75" style="width:23.8pt;height:18.8pt" o:ole="">
            <v:imagedata r:id="rId172" o:title=""/>
          </v:shape>
          <o:OLEObject Type="Embed" ProgID="Equation.3" ShapeID="_x0000_i1106" DrawAspect="Content" ObjectID="_1704635207" r:id="rId173"/>
        </w:object>
      </w:r>
      <w:r w:rsidR="00BF4383" w:rsidRPr="00C9102F">
        <w:rPr>
          <w:szCs w:val="28"/>
          <w:lang w:val="ru-RU"/>
        </w:rPr>
        <w:t xml:space="preserve"> – объем кам</w:t>
      </w:r>
      <w:r w:rsidR="00BF4383">
        <w:rPr>
          <w:szCs w:val="28"/>
          <w:lang w:val="ru-RU"/>
        </w:rPr>
        <w:t>о</w:t>
      </w:r>
      <w:r w:rsidR="00BF4383" w:rsidRPr="00C9102F">
        <w:rPr>
          <w:szCs w:val="28"/>
          <w:lang w:val="ru-RU"/>
        </w:rPr>
        <w:t>ры</w:t>
      </w:r>
      <w:r w:rsidR="00BF4383">
        <w:rPr>
          <w:szCs w:val="28"/>
          <w:lang w:val="ru-RU"/>
        </w:rPr>
        <w:t>, м</w:t>
      </w:r>
      <w:r w:rsidR="00BF4383" w:rsidRPr="005F091C">
        <w:rPr>
          <w:szCs w:val="28"/>
          <w:vertAlign w:val="superscript"/>
          <w:lang w:val="ru-RU"/>
        </w:rPr>
        <w:t>3</w:t>
      </w:r>
      <w:r w:rsidR="00BF4383">
        <w:rPr>
          <w:szCs w:val="28"/>
          <w:lang w:val="ru-RU"/>
        </w:rPr>
        <w:t>;</w:t>
      </w:r>
    </w:p>
    <w:p w:rsidR="00BF4383" w:rsidRPr="009533F1" w:rsidRDefault="00CF2066" w:rsidP="0047116A">
      <w:pPr>
        <w:rPr>
          <w:szCs w:val="28"/>
          <w:lang w:val="ru-RU"/>
        </w:rPr>
      </w:pPr>
      <w:r w:rsidRPr="0086499D">
        <w:rPr>
          <w:color w:val="000000"/>
          <w:position w:val="-12"/>
          <w:szCs w:val="28"/>
        </w:rPr>
        <w:object w:dxaOrig="400" w:dyaOrig="440">
          <v:shape id="_x0000_i1107" type="#_x0000_t75" style="width:20.05pt;height:21.9pt" o:ole="">
            <v:imagedata r:id="rId174" o:title=""/>
          </v:shape>
          <o:OLEObject Type="Embed" ProgID="Equation.3" ShapeID="_x0000_i1107" DrawAspect="Content" ObjectID="_1704635208" r:id="rId175"/>
        </w:object>
      </w:r>
      <w:r w:rsidR="00BF4383" w:rsidRPr="00C9102F">
        <w:rPr>
          <w:szCs w:val="28"/>
          <w:lang w:val="ru-RU"/>
        </w:rPr>
        <w:t xml:space="preserve"> – начальное положение снаряда</w:t>
      </w:r>
      <w:r w:rsidR="00BF4383">
        <w:rPr>
          <w:szCs w:val="28"/>
          <w:lang w:val="ru-RU"/>
        </w:rPr>
        <w:t>, м</w:t>
      </w:r>
      <w:r w:rsidR="00BF4383" w:rsidRPr="009533F1">
        <w:rPr>
          <w:szCs w:val="28"/>
          <w:lang w:val="ru-RU"/>
        </w:rPr>
        <w:t>;</w:t>
      </w:r>
    </w:p>
    <w:p w:rsidR="00BF4383" w:rsidRDefault="00CF2066" w:rsidP="0047116A">
      <w:pPr>
        <w:rPr>
          <w:szCs w:val="28"/>
          <w:lang w:val="ru-RU"/>
        </w:rPr>
      </w:pPr>
      <w:r w:rsidRPr="0086499D">
        <w:rPr>
          <w:i/>
          <w:position w:val="-4"/>
          <w:szCs w:val="28"/>
        </w:rPr>
        <w:object w:dxaOrig="260" w:dyaOrig="279">
          <v:shape id="_x0000_i1108" type="#_x0000_t75" style="width:12.5pt;height:14.4pt" o:ole="">
            <v:imagedata r:id="rId176" o:title=""/>
          </v:shape>
          <o:OLEObject Type="Embed" ProgID="Equation.3" ShapeID="_x0000_i1108" DrawAspect="Content" ObjectID="_1704635209" r:id="rId177"/>
        </w:object>
      </w:r>
      <w:r w:rsidR="00BF4383" w:rsidRPr="00C9102F">
        <w:rPr>
          <w:szCs w:val="28"/>
          <w:lang w:val="ru-RU"/>
        </w:rPr>
        <w:t xml:space="preserve"> – удельная газовая постоянная</w:t>
      </w:r>
      <w:r w:rsidR="00BF4383">
        <w:rPr>
          <w:szCs w:val="28"/>
          <w:lang w:val="ru-RU"/>
        </w:rPr>
        <w:t xml:space="preserve"> продуктов горения пороха,</w:t>
      </w:r>
      <w:r w:rsidR="00BF4383" w:rsidRPr="00E721CB">
        <w:rPr>
          <w:szCs w:val="28"/>
          <w:lang w:val="ru-RU"/>
        </w:rPr>
        <w:t xml:space="preserve"> </w:t>
      </w:r>
      <w:r w:rsidR="00BF4383">
        <w:rPr>
          <w:szCs w:val="28"/>
          <w:lang w:val="ru-RU"/>
        </w:rPr>
        <w:t>Дж/(</w:t>
      </w:r>
      <w:proofErr w:type="spellStart"/>
      <w:r w:rsidR="00BF4383">
        <w:rPr>
          <w:szCs w:val="28"/>
          <w:lang w:val="ru-RU"/>
        </w:rPr>
        <w:t>кг⸱К</w:t>
      </w:r>
      <w:proofErr w:type="spellEnd"/>
      <w:r w:rsidR="00BF4383">
        <w:rPr>
          <w:szCs w:val="28"/>
          <w:lang w:val="ru-RU"/>
        </w:rPr>
        <w:t>);</w:t>
      </w:r>
    </w:p>
    <w:p w:rsidR="00BF4383" w:rsidRPr="0086499D" w:rsidRDefault="00CF2066" w:rsidP="0047116A">
      <w:pPr>
        <w:rPr>
          <w:szCs w:val="28"/>
          <w:lang w:val="ru-RU"/>
        </w:rPr>
      </w:pPr>
      <w:r w:rsidRPr="00103B73">
        <w:rPr>
          <w:color w:val="000000"/>
          <w:position w:val="-12"/>
          <w:szCs w:val="28"/>
        </w:rPr>
        <w:object w:dxaOrig="440" w:dyaOrig="380">
          <v:shape id="_x0000_i1109" type="#_x0000_t75" style="width:21.9pt;height:18.8pt" o:ole="">
            <v:imagedata r:id="rId178" o:title=""/>
          </v:shape>
          <o:OLEObject Type="Embed" ProgID="Equation.3" ShapeID="_x0000_i1109" DrawAspect="Content" ObjectID="_1704635210" r:id="rId179"/>
        </w:object>
      </w:r>
      <w:r w:rsidR="00BF4383">
        <w:rPr>
          <w:szCs w:val="28"/>
          <w:lang w:val="ru-RU"/>
        </w:rPr>
        <w:t xml:space="preserve"> – длина камеры</w:t>
      </w:r>
      <w:r w:rsidR="00BF4383" w:rsidRPr="00BF4383">
        <w:rPr>
          <w:szCs w:val="28"/>
          <w:lang w:val="ru-RU"/>
        </w:rPr>
        <w:t xml:space="preserve">, </w:t>
      </w:r>
      <w:r w:rsidR="00BF4383">
        <w:rPr>
          <w:szCs w:val="28"/>
          <w:lang w:val="ru-RU"/>
        </w:rPr>
        <w:t>м;</w:t>
      </w:r>
    </w:p>
    <w:p w:rsidR="00BF4383" w:rsidRDefault="00CF2066" w:rsidP="0047116A">
      <w:pPr>
        <w:rPr>
          <w:szCs w:val="28"/>
          <w:lang w:val="ru-RU"/>
        </w:rPr>
      </w:pPr>
      <w:r w:rsidRPr="0086499D">
        <w:rPr>
          <w:color w:val="000000"/>
          <w:position w:val="-14"/>
          <w:szCs w:val="28"/>
        </w:rPr>
        <w:object w:dxaOrig="340" w:dyaOrig="400">
          <v:shape id="_x0000_i1110" type="#_x0000_t75" style="width:17.55pt;height:20.05pt" o:ole="">
            <v:imagedata r:id="rId180" o:title=""/>
          </v:shape>
          <o:OLEObject Type="Embed" ProgID="Equation.3" ShapeID="_x0000_i1110" DrawAspect="Content" ObjectID="_1704635211" r:id="rId181"/>
        </w:object>
      </w:r>
      <w:r w:rsidR="00BF4383">
        <w:rPr>
          <w:szCs w:val="28"/>
          <w:lang w:val="ru-RU"/>
        </w:rPr>
        <w:t xml:space="preserve"> </w:t>
      </w:r>
      <w:r w:rsidR="00BF4383" w:rsidRPr="00C9102F">
        <w:rPr>
          <w:szCs w:val="28"/>
          <w:lang w:val="ru-RU"/>
        </w:rPr>
        <w:t>– длина ствола</w:t>
      </w:r>
      <w:r w:rsidR="00BF4383" w:rsidRPr="00BF4383">
        <w:rPr>
          <w:szCs w:val="28"/>
          <w:lang w:val="ru-RU"/>
        </w:rPr>
        <w:t>,</w:t>
      </w:r>
      <w:r w:rsidR="00BF4383">
        <w:rPr>
          <w:szCs w:val="28"/>
          <w:lang w:val="ru-RU"/>
        </w:rPr>
        <w:t xml:space="preserve"> м;</w:t>
      </w:r>
    </w:p>
    <w:p w:rsidR="00BF4383" w:rsidRDefault="00CF2066" w:rsidP="0047116A">
      <w:pPr>
        <w:rPr>
          <w:lang w:val="ru-RU"/>
        </w:rPr>
      </w:pPr>
      <w:r w:rsidRPr="0086499D">
        <w:rPr>
          <w:i/>
          <w:position w:val="-12"/>
          <w:lang w:val="ru-RU"/>
        </w:rPr>
        <w:object w:dxaOrig="279" w:dyaOrig="360">
          <v:shape id="_x0000_i1111" type="#_x0000_t75" style="width:14.4pt;height:18.15pt" o:ole="">
            <v:imagedata r:id="rId182" o:title=""/>
          </v:shape>
          <o:OLEObject Type="Embed" ProgID="Equation.3" ShapeID="_x0000_i1111" DrawAspect="Content" ObjectID="_1704635212" r:id="rId183"/>
        </w:object>
      </w:r>
      <w:r w:rsidR="0086499D">
        <w:rPr>
          <w:i/>
          <w:lang w:val="ru-RU"/>
        </w:rPr>
        <w:t xml:space="preserve"> </w:t>
      </w:r>
      <w:r w:rsidR="00BF4383" w:rsidRPr="00C10BAC">
        <w:rPr>
          <w:lang w:val="ru-RU"/>
        </w:rPr>
        <w:t>– теплотворная способность пороха</w:t>
      </w:r>
      <w:r w:rsidR="00BF4383">
        <w:rPr>
          <w:lang w:val="ru-RU"/>
        </w:rPr>
        <w:t>,</w:t>
      </w:r>
      <w:r w:rsidR="00BF4383" w:rsidRPr="00C10BAC">
        <w:rPr>
          <w:lang w:val="ru-RU"/>
        </w:rPr>
        <w:t xml:space="preserve"> Дж/кг</w:t>
      </w:r>
      <w:r w:rsidR="00BF4383">
        <w:rPr>
          <w:lang w:val="ru-RU"/>
        </w:rPr>
        <w:t>;</w:t>
      </w:r>
    </w:p>
    <w:p w:rsidR="00BF4383" w:rsidRDefault="00CF2066" w:rsidP="0047116A">
      <w:pPr>
        <w:rPr>
          <w:lang w:val="ru-RU"/>
        </w:rPr>
      </w:pPr>
      <w:r w:rsidRPr="0086499D">
        <w:rPr>
          <w:color w:val="000000"/>
          <w:position w:val="-14"/>
          <w:szCs w:val="28"/>
        </w:rPr>
        <w:object w:dxaOrig="300" w:dyaOrig="400">
          <v:shape id="_x0000_i1112" type="#_x0000_t75" style="width:15.05pt;height:20.05pt" o:ole="">
            <v:imagedata r:id="rId184" o:title=""/>
          </v:shape>
          <o:OLEObject Type="Embed" ProgID="Equation.3" ShapeID="_x0000_i1112" DrawAspect="Content" ObjectID="_1704635213" r:id="rId185"/>
        </w:object>
      </w:r>
      <w:r w:rsidR="00BF4383">
        <w:rPr>
          <w:lang w:val="ru-RU"/>
        </w:rPr>
        <w:t xml:space="preserve"> </w:t>
      </w:r>
      <w:r w:rsidR="00BF4383" w:rsidRPr="00E721CB">
        <w:rPr>
          <w:lang w:val="ru-RU"/>
        </w:rPr>
        <w:t xml:space="preserve">– </w:t>
      </w:r>
      <w:r w:rsidR="00BF4383">
        <w:rPr>
          <w:lang w:val="ru-RU"/>
        </w:rPr>
        <w:t>дульная скорость снаряда, м/с;</w:t>
      </w:r>
    </w:p>
    <w:p w:rsidR="00BF4383" w:rsidRDefault="00CF2066" w:rsidP="0047116A">
      <w:pPr>
        <w:rPr>
          <w:lang w:val="ru-RU"/>
        </w:rPr>
      </w:pPr>
      <w:r w:rsidRPr="0086499D">
        <w:rPr>
          <w:color w:val="000000"/>
          <w:position w:val="-14"/>
          <w:szCs w:val="28"/>
        </w:rPr>
        <w:object w:dxaOrig="360" w:dyaOrig="400">
          <v:shape id="_x0000_i1113" type="#_x0000_t75" style="width:18.15pt;height:20.05pt" o:ole="">
            <v:imagedata r:id="rId186" o:title=""/>
          </v:shape>
          <o:OLEObject Type="Embed" ProgID="Equation.3" ShapeID="_x0000_i1113" DrawAspect="Content" ObjectID="_1704635214" r:id="rId187"/>
        </w:object>
      </w:r>
      <w:r w:rsidR="00BF4383">
        <w:rPr>
          <w:lang w:val="ru-RU"/>
        </w:rPr>
        <w:t xml:space="preserve"> – доля сгоревшего пороха, в момент прохождения снарядом дульного среза</w:t>
      </w:r>
      <w:r w:rsidR="00BF4383" w:rsidRPr="008A4AF2">
        <w:rPr>
          <w:lang w:val="ru-RU"/>
        </w:rPr>
        <w:t>;</w:t>
      </w:r>
    </w:p>
    <w:p w:rsidR="00BF4383" w:rsidRPr="00BF4383" w:rsidRDefault="00CF2066" w:rsidP="0047116A">
      <w:pPr>
        <w:rPr>
          <w:lang w:val="ru-RU"/>
        </w:rPr>
      </w:pPr>
      <w:r w:rsidRPr="0086499D">
        <w:rPr>
          <w:color w:val="000000"/>
          <w:position w:val="-14"/>
          <w:szCs w:val="28"/>
        </w:rPr>
        <w:object w:dxaOrig="300" w:dyaOrig="400">
          <v:shape id="_x0000_i1114" type="#_x0000_t75" style="width:15.05pt;height:20.05pt" o:ole="">
            <v:imagedata r:id="rId188" o:title=""/>
          </v:shape>
          <o:OLEObject Type="Embed" ProgID="Equation.3" ShapeID="_x0000_i1114" DrawAspect="Content" ObjectID="_1704635215" r:id="rId189"/>
        </w:object>
      </w:r>
      <w:r w:rsidR="00BF4383">
        <w:rPr>
          <w:lang w:val="ru-RU"/>
        </w:rPr>
        <w:t xml:space="preserve"> – температура газа, в момент прохождения снарядом дульного среза,</w:t>
      </w:r>
      <w:r w:rsidR="00BF4383" w:rsidRPr="008A4AF2">
        <w:rPr>
          <w:lang w:val="ru-RU"/>
        </w:rPr>
        <w:t xml:space="preserve"> </w:t>
      </w:r>
      <w:r w:rsidR="00BF4383">
        <w:rPr>
          <w:lang w:val="ru-RU"/>
        </w:rPr>
        <w:t>К</w:t>
      </w:r>
      <w:r w:rsidR="003D0719">
        <w:rPr>
          <w:lang w:val="ru-RU"/>
        </w:rPr>
        <w:t>.</w:t>
      </w:r>
    </w:p>
    <w:p w:rsidR="00D158C0" w:rsidRDefault="00D158C0" w:rsidP="00C3777C">
      <w:pPr>
        <w:rPr>
          <w:b/>
          <w:bCs/>
          <w:lang w:val="ru-RU"/>
        </w:rPr>
      </w:pPr>
    </w:p>
    <w:p w:rsidR="00C3777C" w:rsidRDefault="00A94EFA" w:rsidP="00A94EFA">
      <w:pPr>
        <w:jc w:val="center"/>
        <w:rPr>
          <w:bCs/>
          <w:lang w:val="ru-RU"/>
        </w:rPr>
      </w:pPr>
      <w:r>
        <w:rPr>
          <w:bCs/>
          <w:lang w:val="ru-RU"/>
        </w:rPr>
        <w:t>Сокращения</w:t>
      </w:r>
    </w:p>
    <w:p w:rsidR="00A94EFA" w:rsidRPr="00A94EFA" w:rsidRDefault="00A94EFA" w:rsidP="00A94EFA">
      <w:pPr>
        <w:jc w:val="center"/>
        <w:rPr>
          <w:bCs/>
          <w:lang w:val="ru-RU"/>
        </w:rPr>
      </w:pPr>
    </w:p>
    <w:p w:rsidR="00C3777C" w:rsidRPr="003D0719" w:rsidRDefault="00F25B68" w:rsidP="00C3777C">
      <w:pPr>
        <w:rPr>
          <w:bCs/>
          <w:lang w:val="ru-RU"/>
        </w:rPr>
      </w:pPr>
      <w:r w:rsidRPr="003D0719">
        <w:rPr>
          <w:bCs/>
          <w:lang w:val="ru-RU"/>
        </w:rPr>
        <w:t>НДС – напряжённо-деформированное состояние;</w:t>
      </w:r>
    </w:p>
    <w:p w:rsidR="00F25B68" w:rsidRPr="003D0719" w:rsidRDefault="00F25B68" w:rsidP="00C3777C">
      <w:pPr>
        <w:rPr>
          <w:bCs/>
          <w:lang w:val="ru-RU"/>
        </w:rPr>
      </w:pPr>
      <w:r w:rsidRPr="003D0719">
        <w:rPr>
          <w:bCs/>
          <w:lang w:val="ru-RU"/>
        </w:rPr>
        <w:lastRenderedPageBreak/>
        <w:t xml:space="preserve">ОЗВБ – </w:t>
      </w:r>
      <w:r w:rsidR="003D0719" w:rsidRPr="003D0719">
        <w:rPr>
          <w:bCs/>
          <w:lang w:val="ru-RU"/>
        </w:rPr>
        <w:t>основная</w:t>
      </w:r>
      <w:r w:rsidRPr="003D0719">
        <w:rPr>
          <w:bCs/>
          <w:lang w:val="ru-RU"/>
        </w:rPr>
        <w:t xml:space="preserve"> задача внутренней баллистики;</w:t>
      </w:r>
    </w:p>
    <w:p w:rsidR="00F25B68" w:rsidRPr="003D0719" w:rsidRDefault="00F25B68" w:rsidP="00C3777C">
      <w:pPr>
        <w:rPr>
          <w:bCs/>
          <w:lang w:val="ru-RU"/>
        </w:rPr>
      </w:pPr>
      <w:r w:rsidRPr="003D0719">
        <w:rPr>
          <w:bCs/>
          <w:lang w:val="ru-RU"/>
        </w:rPr>
        <w:t>ПО – программное обеспечение;</w:t>
      </w:r>
    </w:p>
    <w:p w:rsidR="00F25B68" w:rsidRPr="003D0719" w:rsidRDefault="00F25B68" w:rsidP="00C3777C">
      <w:pPr>
        <w:rPr>
          <w:bCs/>
          <w:lang w:val="ru-RU"/>
        </w:rPr>
      </w:pPr>
      <w:r w:rsidRPr="003D0719">
        <w:rPr>
          <w:bCs/>
        </w:rPr>
        <w:t>CAD</w:t>
      </w:r>
      <w:r w:rsidRPr="003D0719">
        <w:rPr>
          <w:bCs/>
          <w:lang w:val="ru-RU"/>
        </w:rPr>
        <w:t xml:space="preserve"> – </w:t>
      </w:r>
      <w:r w:rsidRPr="003D0719">
        <w:rPr>
          <w:bCs/>
        </w:rPr>
        <w:t>computer</w:t>
      </w:r>
      <w:r w:rsidR="00086F83" w:rsidRPr="003D0719">
        <w:rPr>
          <w:bCs/>
          <w:lang w:val="ru-RU"/>
        </w:rPr>
        <w:t xml:space="preserve"> </w:t>
      </w:r>
      <w:r w:rsidRPr="003D0719">
        <w:rPr>
          <w:bCs/>
        </w:rPr>
        <w:t>aided</w:t>
      </w:r>
      <w:r w:rsidR="00086F83" w:rsidRPr="003D0719">
        <w:rPr>
          <w:bCs/>
          <w:lang w:val="ru-RU"/>
        </w:rPr>
        <w:t xml:space="preserve"> </w:t>
      </w:r>
      <w:r w:rsidRPr="003D0719">
        <w:rPr>
          <w:bCs/>
        </w:rPr>
        <w:t>design</w:t>
      </w:r>
      <w:r w:rsidRPr="003D0719">
        <w:rPr>
          <w:bCs/>
          <w:lang w:val="ru-RU"/>
        </w:rPr>
        <w:t xml:space="preserve"> (системы автоматизированного проектирования);</w:t>
      </w:r>
    </w:p>
    <w:p w:rsidR="00F25B68" w:rsidRPr="003D0719" w:rsidRDefault="00F25B68" w:rsidP="00C3777C">
      <w:pPr>
        <w:rPr>
          <w:bCs/>
          <w:lang w:val="ru-RU"/>
        </w:rPr>
      </w:pPr>
      <w:r w:rsidRPr="003D0719">
        <w:rPr>
          <w:bCs/>
          <w:lang w:val="ru-RU"/>
        </w:rPr>
        <w:t>ДУ – дифференциальное уравнение;</w:t>
      </w:r>
    </w:p>
    <w:p w:rsidR="00F25B68" w:rsidRPr="003D0719" w:rsidRDefault="00F25B68" w:rsidP="00C3777C">
      <w:pPr>
        <w:rPr>
          <w:bCs/>
          <w:lang w:val="ru-RU"/>
        </w:rPr>
      </w:pPr>
      <w:r w:rsidRPr="003D0719">
        <w:rPr>
          <w:bCs/>
          <w:lang w:val="ru-RU"/>
        </w:rPr>
        <w:t>ОДУ – обыкновенное дифференциальное уравнение;</w:t>
      </w:r>
    </w:p>
    <w:p w:rsidR="00F25B68" w:rsidRPr="003D0719" w:rsidRDefault="00F25B68" w:rsidP="00C3777C">
      <w:pPr>
        <w:rPr>
          <w:bCs/>
          <w:lang w:val="ru-RU"/>
        </w:rPr>
      </w:pPr>
      <w:r w:rsidRPr="003D0719">
        <w:rPr>
          <w:bCs/>
          <w:lang w:val="ru-RU"/>
        </w:rPr>
        <w:t>СЛАУ – система линейных алгебраических уравнений</w:t>
      </w:r>
      <w:r w:rsidR="00FD7686" w:rsidRPr="003D0719">
        <w:rPr>
          <w:bCs/>
          <w:lang w:val="ru-RU"/>
        </w:rPr>
        <w:t>;</w:t>
      </w:r>
    </w:p>
    <w:p w:rsidR="00C3777C" w:rsidRDefault="00FD7686" w:rsidP="00C3777C">
      <w:pPr>
        <w:rPr>
          <w:b/>
          <w:bCs/>
          <w:lang w:val="ru-RU"/>
        </w:rPr>
      </w:pPr>
      <w:r w:rsidRPr="003D0719">
        <w:rPr>
          <w:bCs/>
          <w:lang w:val="ru-RU"/>
        </w:rPr>
        <w:t>ПГП –</w:t>
      </w:r>
      <w:r w:rsidRPr="003D0719">
        <w:rPr>
          <w:lang w:val="ru-RU"/>
        </w:rPr>
        <w:t xml:space="preserve"> продукты горения пороха</w:t>
      </w:r>
      <w:r w:rsidR="00913B5B" w:rsidRPr="003D0719">
        <w:rPr>
          <w:lang w:val="ru-RU"/>
        </w:rPr>
        <w:t>.</w:t>
      </w:r>
      <w:r w:rsidR="00C3777C">
        <w:rPr>
          <w:b/>
          <w:bCs/>
          <w:lang w:val="ru-RU"/>
        </w:rPr>
        <w:br w:type="page"/>
      </w:r>
    </w:p>
    <w:p w:rsidR="006A6C69" w:rsidRDefault="00FF7263" w:rsidP="009533F1">
      <w:pPr>
        <w:jc w:val="center"/>
        <w:outlineLvl w:val="0"/>
        <w:rPr>
          <w:szCs w:val="28"/>
          <w:lang w:val="ru-RU" w:eastAsia="ru-RU" w:bidi="ar-SA"/>
        </w:rPr>
      </w:pPr>
      <w:bookmarkStart w:id="4" w:name="_Toc87623902"/>
      <w:bookmarkStart w:id="5" w:name="_Toc89096736"/>
      <w:r w:rsidRPr="009533F1">
        <w:rPr>
          <w:szCs w:val="28"/>
          <w:lang w:val="ru-RU" w:eastAsia="ru-RU" w:bidi="ar-SA"/>
        </w:rPr>
        <w:lastRenderedPageBreak/>
        <w:t>В</w:t>
      </w:r>
      <w:bookmarkEnd w:id="1"/>
      <w:r w:rsidRPr="009533F1">
        <w:rPr>
          <w:szCs w:val="28"/>
          <w:lang w:val="ru-RU" w:eastAsia="ru-RU" w:bidi="ar-SA"/>
        </w:rPr>
        <w:t>ВЕДЕНИЕ</w:t>
      </w:r>
      <w:bookmarkEnd w:id="2"/>
      <w:bookmarkEnd w:id="4"/>
      <w:bookmarkEnd w:id="5"/>
    </w:p>
    <w:p w:rsidR="00B2445D" w:rsidRPr="009533F1" w:rsidRDefault="00DC6199" w:rsidP="00DC6199">
      <w:pPr>
        <w:ind w:firstLine="567"/>
        <w:rPr>
          <w:lang w:val="ru-RU" w:eastAsia="ru-RU" w:bidi="ar-SA"/>
        </w:rPr>
      </w:pPr>
      <w:r>
        <w:rPr>
          <w:lang w:val="ru-RU" w:eastAsia="ru-RU" w:bidi="ar-SA"/>
        </w:rPr>
        <w:t xml:space="preserve">Процесс выстрела включает в себя множество сложных и взаимосвязанных процессов, таких как воспламенение и горение пороха, нагрев ствола, движение снаряда, деформации и колебания ствола, полёт и подрыв снаряда и </w:t>
      </w:r>
      <w:proofErr w:type="spellStart"/>
      <w:r>
        <w:rPr>
          <w:lang w:val="ru-RU" w:eastAsia="ru-RU" w:bidi="ar-SA"/>
        </w:rPr>
        <w:t>др</w:t>
      </w:r>
      <w:proofErr w:type="spellEnd"/>
      <w:r>
        <w:rPr>
          <w:lang w:val="ru-RU" w:eastAsia="ru-RU" w:bidi="ar-SA"/>
        </w:rPr>
        <w:t xml:space="preserve"> </w:t>
      </w:r>
      <w:r w:rsidRPr="00DC6199">
        <w:rPr>
          <w:lang w:val="ru-RU" w:eastAsia="ru-RU" w:bidi="ar-SA"/>
        </w:rPr>
        <w:t>[1]</w:t>
      </w:r>
      <w:r>
        <w:rPr>
          <w:lang w:val="ru-RU" w:eastAsia="ru-RU" w:bidi="ar-SA"/>
        </w:rPr>
        <w:t>. Данные процессы представляют высокую ценность для оборонно-промышленного потенциала страны, поскольку от степени их изучения зависит качество вооружения.</w:t>
      </w:r>
      <w:r w:rsidR="0092308D">
        <w:rPr>
          <w:lang w:val="ru-RU" w:eastAsia="ru-RU" w:bidi="ar-SA"/>
        </w:rPr>
        <w:t xml:space="preserve"> Моделирование отдельных этапов стрельбы проводится с применением специальных программ. Однако, цельные комплексы, затрагивающие большинство этапов стрельбы отсутствуют, что значительно усложняет исследования в данной области. Поэтому разработка единого комплекса моделирования, позволяющего системно подойти к изучению процесса артиллерийского выстрела является приоритетной задачей.</w:t>
      </w:r>
    </w:p>
    <w:p w:rsidR="000E0D40" w:rsidRPr="00193826" w:rsidRDefault="00DD3BFF" w:rsidP="000E0D40">
      <w:pPr>
        <w:ind w:firstLine="567"/>
        <w:rPr>
          <w:lang w:val="ru-RU"/>
        </w:rPr>
      </w:pPr>
      <w:r>
        <w:rPr>
          <w:lang w:val="ru-RU"/>
        </w:rPr>
        <w:t>В данной работе большое внимание уделяется задаче внутренней баллистики</w:t>
      </w:r>
      <w:r w:rsidR="004107AA">
        <w:rPr>
          <w:lang w:val="ru-RU"/>
        </w:rPr>
        <w:t xml:space="preserve"> </w:t>
      </w:r>
      <w:r w:rsidR="004107AA" w:rsidRPr="004107AA">
        <w:rPr>
          <w:lang w:val="ru-RU"/>
        </w:rPr>
        <w:t>[2]</w:t>
      </w:r>
      <w:r>
        <w:rPr>
          <w:lang w:val="ru-RU"/>
        </w:rPr>
        <w:t>. Она</w:t>
      </w:r>
      <w:r w:rsidR="000E0D40">
        <w:rPr>
          <w:lang w:val="ru-RU"/>
        </w:rPr>
        <w:t xml:space="preserve"> включает в себя такие процессы, как воспламенение, горение и движение частиц пороха, газообразование, движение метаемого тела и множество связанных процессов. Сама наука о внутренней баллистике начала формироваться более ста лет назад такими исследователями, как А. Э. </w:t>
      </w:r>
      <w:proofErr w:type="spellStart"/>
      <w:r w:rsidR="000E0D40">
        <w:rPr>
          <w:lang w:val="ru-RU"/>
        </w:rPr>
        <w:t>Резаль</w:t>
      </w:r>
      <w:proofErr w:type="spellEnd"/>
      <w:r w:rsidR="000E0D40" w:rsidRPr="000E0D40">
        <w:rPr>
          <w:lang w:val="ru-RU"/>
        </w:rPr>
        <w:t xml:space="preserve"> [</w:t>
      </w:r>
      <w:r w:rsidR="00B065FA" w:rsidRPr="00B065FA">
        <w:rPr>
          <w:lang w:val="ru-RU"/>
        </w:rPr>
        <w:t>3</w:t>
      </w:r>
      <w:r w:rsidR="000E0D40" w:rsidRPr="000E0D40">
        <w:rPr>
          <w:lang w:val="ru-RU"/>
        </w:rPr>
        <w:t>]</w:t>
      </w:r>
      <w:r w:rsidR="00193826">
        <w:rPr>
          <w:lang w:val="ru-RU"/>
        </w:rPr>
        <w:t>, который вывел уравнение расширения пороховых газов</w:t>
      </w:r>
      <w:r w:rsidR="00193826" w:rsidRPr="00193826">
        <w:rPr>
          <w:lang w:val="ru-RU"/>
        </w:rPr>
        <w:t xml:space="preserve">, </w:t>
      </w:r>
      <w:r w:rsidR="00193826">
        <w:rPr>
          <w:lang w:val="ru-RU"/>
        </w:rPr>
        <w:t xml:space="preserve">Э. </w:t>
      </w:r>
      <w:proofErr w:type="spellStart"/>
      <w:r w:rsidR="00193826">
        <w:rPr>
          <w:lang w:val="ru-RU"/>
        </w:rPr>
        <w:t>Сарро</w:t>
      </w:r>
      <w:proofErr w:type="spellEnd"/>
      <w:r w:rsidR="00193826" w:rsidRPr="00193826">
        <w:rPr>
          <w:lang w:val="ru-RU"/>
        </w:rPr>
        <w:t xml:space="preserve"> [</w:t>
      </w:r>
      <w:r w:rsidR="00B065FA" w:rsidRPr="00B065FA">
        <w:rPr>
          <w:lang w:val="ru-RU"/>
        </w:rPr>
        <w:t>4</w:t>
      </w:r>
      <w:r w:rsidR="00193826" w:rsidRPr="00193826">
        <w:rPr>
          <w:lang w:val="ru-RU"/>
        </w:rPr>
        <w:t>],</w:t>
      </w:r>
      <w:r w:rsidR="00193826">
        <w:rPr>
          <w:lang w:val="ru-RU"/>
        </w:rPr>
        <w:t xml:space="preserve"> благодаря которому удалось замкнуть основную систему уравнение внутренней баллистики </w:t>
      </w:r>
      <w:r w:rsidR="00193826" w:rsidRPr="00193826">
        <w:rPr>
          <w:lang w:val="ru-RU"/>
        </w:rPr>
        <w:t>[</w:t>
      </w:r>
      <w:r w:rsidR="00B065FA" w:rsidRPr="00B065FA">
        <w:rPr>
          <w:lang w:val="ru-RU"/>
        </w:rPr>
        <w:t>5</w:t>
      </w:r>
      <w:r w:rsidR="00193826" w:rsidRPr="00193826">
        <w:rPr>
          <w:lang w:val="ru-RU"/>
        </w:rPr>
        <w:t>].</w:t>
      </w:r>
    </w:p>
    <w:p w:rsidR="00CB3C3C" w:rsidRPr="00CB3C3C" w:rsidRDefault="000635A2" w:rsidP="00233DA5">
      <w:pPr>
        <w:ind w:firstLine="567"/>
        <w:rPr>
          <w:szCs w:val="28"/>
          <w:lang w:val="ru-RU"/>
        </w:rPr>
      </w:pPr>
      <w:r w:rsidRPr="006E7039">
        <w:rPr>
          <w:lang w:val="ru-RU"/>
        </w:rPr>
        <w:t xml:space="preserve">Точность стрельбы крупнокалиберной артиллерии стала предметом особого внимания. Когда происходит выстрел из оружия, в стальном стволе возникают колебания, из-за движения снаряда внутри него. Взаимодействие снаряда со стволом и динамические нагрузки пороховыми газами являются основными факторами, вызывающими колебания ствола. </w:t>
      </w:r>
    </w:p>
    <w:p w:rsidR="00FE6767" w:rsidRDefault="00143790" w:rsidP="00FD7686">
      <w:pPr>
        <w:ind w:firstLine="567"/>
        <w:rPr>
          <w:lang w:val="ru-RU"/>
        </w:rPr>
      </w:pPr>
      <w:r>
        <w:rPr>
          <w:lang w:val="ru-RU"/>
        </w:rPr>
        <w:t>Т</w:t>
      </w:r>
      <w:r w:rsidR="00FE6767">
        <w:rPr>
          <w:lang w:val="ru-RU"/>
        </w:rPr>
        <w:t xml:space="preserve">ак в данной работе проводится </w:t>
      </w:r>
      <w:r w:rsidR="00B04387">
        <w:rPr>
          <w:lang w:val="ru-RU"/>
        </w:rPr>
        <w:t>исследование напряжённо-деформированного состояния и колебаний ствола при выстреле</w:t>
      </w:r>
      <w:r w:rsidR="006A187D">
        <w:rPr>
          <w:lang w:val="ru-RU"/>
        </w:rPr>
        <w:t xml:space="preserve">. Изучаемый процесс протекает довольно </w:t>
      </w:r>
      <w:r w:rsidR="00B04387">
        <w:rPr>
          <w:lang w:val="ru-RU"/>
        </w:rPr>
        <w:t>быстро</w:t>
      </w:r>
      <w:r w:rsidR="00FE6767">
        <w:rPr>
          <w:lang w:val="ru-RU"/>
        </w:rPr>
        <w:t>.</w:t>
      </w:r>
      <w:r w:rsidR="00B04387">
        <w:rPr>
          <w:lang w:val="ru-RU"/>
        </w:rPr>
        <w:t xml:space="preserve"> </w:t>
      </w:r>
      <w:r w:rsidR="00FE6767">
        <w:rPr>
          <w:lang w:val="ru-RU"/>
        </w:rPr>
        <w:t>В</w:t>
      </w:r>
      <w:r w:rsidR="00B04387">
        <w:rPr>
          <w:lang w:val="ru-RU"/>
        </w:rPr>
        <w:t xml:space="preserve">о время выстрела ствол орудия </w:t>
      </w:r>
      <w:r w:rsidR="00B04387">
        <w:rPr>
          <w:lang w:val="ru-RU"/>
        </w:rPr>
        <w:lastRenderedPageBreak/>
        <w:t>нагревается и под давлением пороховых газов происход</w:t>
      </w:r>
      <w:r w:rsidR="00483282">
        <w:rPr>
          <w:lang w:val="ru-RU"/>
        </w:rPr>
        <w:t>я</w:t>
      </w:r>
      <w:r w:rsidR="00B04387">
        <w:rPr>
          <w:lang w:val="ru-RU"/>
        </w:rPr>
        <w:t xml:space="preserve">т его </w:t>
      </w:r>
      <w:r w:rsidR="00483282">
        <w:rPr>
          <w:lang w:val="ru-RU"/>
        </w:rPr>
        <w:t xml:space="preserve">колебания в различных направлениях – продольные </w:t>
      </w:r>
      <w:r w:rsidR="00C0795D">
        <w:rPr>
          <w:lang w:val="ru-RU"/>
        </w:rPr>
        <w:t>поперечные</w:t>
      </w:r>
      <w:r w:rsidR="00483282">
        <w:rPr>
          <w:lang w:val="ru-RU"/>
        </w:rPr>
        <w:t>, радиальные</w:t>
      </w:r>
      <w:r w:rsidR="00B04387">
        <w:rPr>
          <w:lang w:val="ru-RU"/>
        </w:rPr>
        <w:t>, что может повлиять на точность стрельбы, при последующих выстрелах, а также со временем на прочностные характеристики ствола</w:t>
      </w:r>
      <w:r w:rsidR="00087BDD">
        <w:rPr>
          <w:lang w:val="ru-RU"/>
        </w:rPr>
        <w:t xml:space="preserve">. С помощью же математического моделирования можно исследовать протекание </w:t>
      </w:r>
      <w:r w:rsidR="00B04387">
        <w:rPr>
          <w:lang w:val="ru-RU"/>
        </w:rPr>
        <w:t>данного процесса</w:t>
      </w:r>
      <w:r w:rsidR="00087BDD">
        <w:rPr>
          <w:lang w:val="ru-RU"/>
        </w:rPr>
        <w:t xml:space="preserve"> в рассматриваем</w:t>
      </w:r>
      <w:r w:rsidR="00B04387">
        <w:rPr>
          <w:lang w:val="ru-RU"/>
        </w:rPr>
        <w:t>ом</w:t>
      </w:r>
      <w:r w:rsidR="004A15FE">
        <w:rPr>
          <w:lang w:val="ru-RU"/>
        </w:rPr>
        <w:t xml:space="preserve"> </w:t>
      </w:r>
      <w:r w:rsidR="00B04387">
        <w:rPr>
          <w:lang w:val="ru-RU"/>
        </w:rPr>
        <w:t>металле</w:t>
      </w:r>
      <w:r w:rsidR="00087BDD">
        <w:rPr>
          <w:lang w:val="ru-RU"/>
        </w:rPr>
        <w:t xml:space="preserve"> без существенных </w:t>
      </w:r>
      <w:r w:rsidR="00B04387">
        <w:rPr>
          <w:lang w:val="ru-RU"/>
        </w:rPr>
        <w:t xml:space="preserve">затрат </w:t>
      </w:r>
      <w:r w:rsidR="002E43EF">
        <w:rPr>
          <w:lang w:val="ru-RU"/>
        </w:rPr>
        <w:t>по</w:t>
      </w:r>
      <w:r w:rsidR="00087BDD">
        <w:rPr>
          <w:lang w:val="ru-RU"/>
        </w:rPr>
        <w:t xml:space="preserve"> ресурс</w:t>
      </w:r>
      <w:r w:rsidR="00B04387">
        <w:rPr>
          <w:lang w:val="ru-RU"/>
        </w:rPr>
        <w:t>ам</w:t>
      </w:r>
      <w:r w:rsidR="00FE6767">
        <w:rPr>
          <w:lang w:val="ru-RU"/>
        </w:rPr>
        <w:t>. Что довольно важно для коммерческих предприятий, т.к. нет необходимости</w:t>
      </w:r>
      <w:r w:rsidR="00B04387">
        <w:rPr>
          <w:lang w:val="ru-RU"/>
        </w:rPr>
        <w:t xml:space="preserve"> </w:t>
      </w:r>
      <w:r w:rsidR="00FE6767">
        <w:rPr>
          <w:lang w:val="ru-RU"/>
        </w:rPr>
        <w:t xml:space="preserve">производить </w:t>
      </w:r>
      <w:r w:rsidR="00B04387">
        <w:rPr>
          <w:lang w:val="ru-RU"/>
        </w:rPr>
        <w:t>опытные образцы и п</w:t>
      </w:r>
      <w:r w:rsidR="00FE6767">
        <w:rPr>
          <w:lang w:val="ru-RU"/>
        </w:rPr>
        <w:t>роводить испытания на реальном полигоне.</w:t>
      </w:r>
    </w:p>
    <w:p w:rsidR="00DD5482" w:rsidRPr="0056713B" w:rsidRDefault="00DD5482" w:rsidP="00DD5482">
      <w:pPr>
        <w:ind w:firstLine="567"/>
        <w:rPr>
          <w:color w:val="000000"/>
          <w:szCs w:val="28"/>
          <w:lang w:val="ru-RU"/>
        </w:rPr>
      </w:pPr>
      <w:r w:rsidRPr="00DD5482">
        <w:rPr>
          <w:color w:val="000000"/>
          <w:szCs w:val="28"/>
          <w:lang w:val="ru-RU"/>
        </w:rPr>
        <w:t>В первой главе пр</w:t>
      </w:r>
      <w:r>
        <w:rPr>
          <w:color w:val="000000"/>
          <w:szCs w:val="28"/>
          <w:lang w:val="ru-RU"/>
        </w:rPr>
        <w:t xml:space="preserve">иводятся основные труды и исследования в области моделирования колебаний ствола при выстреле, а также описываются </w:t>
      </w:r>
      <w:r w:rsidRPr="0056713B">
        <w:rPr>
          <w:color w:val="000000"/>
          <w:szCs w:val="28"/>
          <w:lang w:val="ru-RU"/>
        </w:rPr>
        <w:t>программные средства, применяемые для моделирования.</w:t>
      </w:r>
    </w:p>
    <w:p w:rsidR="002E350B" w:rsidRPr="0056713B" w:rsidRDefault="00B04387" w:rsidP="00FD7686">
      <w:pPr>
        <w:ind w:firstLine="567"/>
        <w:rPr>
          <w:lang w:val="ru-RU"/>
        </w:rPr>
      </w:pPr>
      <w:r w:rsidRPr="0056713B">
        <w:rPr>
          <w:lang w:val="ru-RU"/>
        </w:rPr>
        <w:t>В</w:t>
      </w:r>
      <w:r w:rsidR="00DD5482" w:rsidRPr="0056713B">
        <w:rPr>
          <w:lang w:val="ru-RU"/>
        </w:rPr>
        <w:t>о</w:t>
      </w:r>
      <w:r w:rsidRPr="0056713B">
        <w:rPr>
          <w:lang w:val="ru-RU"/>
        </w:rPr>
        <w:t xml:space="preserve"> </w:t>
      </w:r>
      <w:r w:rsidR="00DD5482" w:rsidRPr="0056713B">
        <w:rPr>
          <w:lang w:val="ru-RU"/>
        </w:rPr>
        <w:t>второй</w:t>
      </w:r>
      <w:r w:rsidRPr="0056713B">
        <w:rPr>
          <w:lang w:val="ru-RU"/>
        </w:rPr>
        <w:t xml:space="preserve"> главе </w:t>
      </w:r>
      <w:r w:rsidR="00DD5482" w:rsidRPr="0056713B">
        <w:rPr>
          <w:lang w:val="ru-RU"/>
        </w:rPr>
        <w:t>описывается</w:t>
      </w:r>
      <w:r w:rsidR="00CF065A" w:rsidRPr="0056713B">
        <w:rPr>
          <w:lang w:val="ru-RU"/>
        </w:rPr>
        <w:t xml:space="preserve"> связанная с недеформированным стволом декартова система координат, </w:t>
      </w:r>
      <w:r w:rsidR="00DD5482" w:rsidRPr="0056713B">
        <w:rPr>
          <w:lang w:val="ru-RU"/>
        </w:rPr>
        <w:t>приводятся</w:t>
      </w:r>
      <w:r w:rsidR="00CF065A" w:rsidRPr="0056713B">
        <w:rPr>
          <w:lang w:val="ru-RU"/>
        </w:rPr>
        <w:t xml:space="preserve"> допущения </w:t>
      </w:r>
      <w:r w:rsidR="00DD5482" w:rsidRPr="0056713B">
        <w:rPr>
          <w:lang w:val="ru-RU"/>
        </w:rPr>
        <w:t>моделей</w:t>
      </w:r>
      <w:r w:rsidR="00CF065A" w:rsidRPr="0056713B">
        <w:rPr>
          <w:lang w:val="ru-RU"/>
        </w:rPr>
        <w:t xml:space="preserve">, </w:t>
      </w:r>
      <w:r w:rsidR="00DD5482" w:rsidRPr="0056713B">
        <w:rPr>
          <w:lang w:val="ru-RU"/>
        </w:rPr>
        <w:t xml:space="preserve">записываются </w:t>
      </w:r>
      <w:r w:rsidR="00CF065A" w:rsidRPr="0056713B">
        <w:rPr>
          <w:lang w:val="ru-RU"/>
        </w:rPr>
        <w:t>уравнения продольных и поперечных колебаний с учётом начальных прогибов, дополнительных сил и давлений в стволе</w:t>
      </w:r>
      <w:r w:rsidR="00D31C87" w:rsidRPr="0056713B">
        <w:rPr>
          <w:lang w:val="ru-RU"/>
        </w:rPr>
        <w:t>.</w:t>
      </w:r>
      <w:r w:rsidR="00DD5482" w:rsidRPr="0056713B">
        <w:rPr>
          <w:lang w:val="ru-RU"/>
        </w:rPr>
        <w:t xml:space="preserve"> Приводится постановка задачи внутренней и внешней баллистики.</w:t>
      </w:r>
    </w:p>
    <w:p w:rsidR="002E350B" w:rsidRPr="0056713B" w:rsidRDefault="00DD5482" w:rsidP="00FD7686">
      <w:pPr>
        <w:ind w:firstLine="567"/>
        <w:rPr>
          <w:lang w:val="ru-RU"/>
        </w:rPr>
      </w:pPr>
      <w:r w:rsidRPr="0056713B">
        <w:rPr>
          <w:lang w:val="ru-RU"/>
        </w:rPr>
        <w:t>Третья глава посвящена</w:t>
      </w:r>
      <w:r w:rsidR="00B04387" w:rsidRPr="0056713B">
        <w:rPr>
          <w:lang w:val="ru-RU"/>
        </w:rPr>
        <w:t xml:space="preserve"> </w:t>
      </w:r>
      <w:r w:rsidR="00CF065A" w:rsidRPr="0056713B">
        <w:rPr>
          <w:lang w:val="ru-RU"/>
        </w:rPr>
        <w:t>решени</w:t>
      </w:r>
      <w:r w:rsidRPr="0056713B">
        <w:rPr>
          <w:lang w:val="ru-RU"/>
        </w:rPr>
        <w:t>ю</w:t>
      </w:r>
      <w:r w:rsidR="00CF065A" w:rsidRPr="0056713B">
        <w:rPr>
          <w:lang w:val="ru-RU"/>
        </w:rPr>
        <w:t xml:space="preserve"> задач продольных, поперечных колебаний и деформаций ствола</w:t>
      </w:r>
      <w:r w:rsidRPr="0056713B">
        <w:rPr>
          <w:lang w:val="ru-RU"/>
        </w:rPr>
        <w:t xml:space="preserve"> с применением</w:t>
      </w:r>
      <w:r w:rsidR="00CF065A" w:rsidRPr="0056713B">
        <w:rPr>
          <w:lang w:val="ru-RU"/>
        </w:rPr>
        <w:t xml:space="preserve"> </w:t>
      </w:r>
      <w:proofErr w:type="spellStart"/>
      <w:r w:rsidR="00CF065A" w:rsidRPr="0056713B">
        <w:rPr>
          <w:lang w:val="ru-RU"/>
        </w:rPr>
        <w:t>интегро</w:t>
      </w:r>
      <w:proofErr w:type="spellEnd"/>
      <w:r w:rsidR="00CF065A" w:rsidRPr="0056713B">
        <w:rPr>
          <w:lang w:val="ru-RU"/>
        </w:rPr>
        <w:t>-интерполяционн</w:t>
      </w:r>
      <w:r w:rsidRPr="0056713B">
        <w:rPr>
          <w:lang w:val="ru-RU"/>
        </w:rPr>
        <w:t>ого</w:t>
      </w:r>
      <w:r w:rsidR="00CF065A" w:rsidRPr="0056713B">
        <w:rPr>
          <w:lang w:val="ru-RU"/>
        </w:rPr>
        <w:t xml:space="preserve"> метод</w:t>
      </w:r>
      <w:r w:rsidRPr="0056713B">
        <w:rPr>
          <w:lang w:val="ru-RU"/>
        </w:rPr>
        <w:t>а</w:t>
      </w:r>
      <w:r w:rsidR="00CF065A" w:rsidRPr="0056713B">
        <w:rPr>
          <w:lang w:val="ru-RU"/>
        </w:rPr>
        <w:t>.</w:t>
      </w:r>
    </w:p>
    <w:p w:rsidR="00AD67BC" w:rsidRPr="0056713B" w:rsidRDefault="00B04387" w:rsidP="00FD7686">
      <w:pPr>
        <w:ind w:firstLine="567"/>
        <w:rPr>
          <w:lang w:val="ru-RU"/>
        </w:rPr>
      </w:pPr>
      <w:r w:rsidRPr="0056713B">
        <w:rPr>
          <w:lang w:val="ru-RU"/>
        </w:rPr>
        <w:t xml:space="preserve">В </w:t>
      </w:r>
      <w:r w:rsidR="00DD5482" w:rsidRPr="0056713B">
        <w:rPr>
          <w:lang w:val="ru-RU"/>
        </w:rPr>
        <w:t>четвёртой главе представлена структура программного комплекса и руководство по работе в программе.</w:t>
      </w:r>
    </w:p>
    <w:p w:rsidR="00DD5482" w:rsidRPr="0056713B" w:rsidRDefault="00DD5482" w:rsidP="00FD7686">
      <w:pPr>
        <w:ind w:firstLine="567"/>
        <w:rPr>
          <w:lang w:val="ru-RU"/>
        </w:rPr>
      </w:pPr>
      <w:r w:rsidRPr="0056713B">
        <w:rPr>
          <w:lang w:val="ru-RU"/>
        </w:rPr>
        <w:t>В пятой главе приводятся результаты исследований.</w:t>
      </w:r>
      <w:r w:rsidR="0056713B" w:rsidRPr="0056713B">
        <w:rPr>
          <w:lang w:val="ru-RU"/>
        </w:rPr>
        <w:t xml:space="preserve"> Проводится сравнение с </w:t>
      </w:r>
      <w:proofErr w:type="spellStart"/>
      <w:r w:rsidR="0056713B" w:rsidRPr="0056713B">
        <w:t>Ansys</w:t>
      </w:r>
      <w:proofErr w:type="spellEnd"/>
      <w:r w:rsidR="0056713B" w:rsidRPr="0056713B">
        <w:rPr>
          <w:lang w:val="ru-RU"/>
        </w:rPr>
        <w:t>.</w:t>
      </w:r>
    </w:p>
    <w:p w:rsidR="0056713B" w:rsidRPr="0056713B" w:rsidRDefault="0056713B" w:rsidP="00FD7686">
      <w:pPr>
        <w:ind w:firstLine="567"/>
        <w:rPr>
          <w:lang w:val="ru-RU"/>
        </w:rPr>
      </w:pPr>
      <w:r w:rsidRPr="0056713B">
        <w:rPr>
          <w:color w:val="000000"/>
          <w:szCs w:val="28"/>
          <w:lang w:val="ru-RU"/>
        </w:rPr>
        <w:t>В заключении приводятся основные выводы по работе.</w:t>
      </w:r>
    </w:p>
    <w:p w:rsidR="00CC01ED" w:rsidRPr="007A6BF4" w:rsidRDefault="00CC01ED" w:rsidP="00FD7686">
      <w:pPr>
        <w:ind w:firstLine="567"/>
        <w:rPr>
          <w:lang w:val="ru-RU"/>
        </w:rPr>
      </w:pPr>
      <w:r>
        <w:rPr>
          <w:lang w:val="ru-RU"/>
        </w:rPr>
        <w:br w:type="page"/>
      </w:r>
    </w:p>
    <w:p w:rsidR="00F04037" w:rsidRPr="00B2445D" w:rsidRDefault="00F04037" w:rsidP="00F04037">
      <w:pPr>
        <w:pStyle w:val="1"/>
        <w:rPr>
          <w:lang w:val="ru-RU"/>
        </w:rPr>
      </w:pPr>
      <w:bookmarkStart w:id="6" w:name="_Toc89096737"/>
      <w:bookmarkStart w:id="7" w:name="_Toc87623903"/>
      <w:r>
        <w:rPr>
          <w:lang w:val="ru-RU"/>
        </w:rPr>
        <w:lastRenderedPageBreak/>
        <w:t>1 Основные подходы к решению задач колебаний ствола при выстреле</w:t>
      </w:r>
      <w:bookmarkEnd w:id="6"/>
    </w:p>
    <w:p w:rsidR="00F04037" w:rsidRDefault="00F04037" w:rsidP="00F04037">
      <w:pPr>
        <w:pStyle w:val="2"/>
        <w:rPr>
          <w:lang w:val="ru-RU"/>
        </w:rPr>
      </w:pPr>
      <w:bookmarkStart w:id="8" w:name="_Toc89096738"/>
      <w:r w:rsidRPr="00B2445D">
        <w:rPr>
          <w:lang w:val="ru-RU"/>
        </w:rPr>
        <w:t xml:space="preserve">1.1 </w:t>
      </w:r>
      <w:r w:rsidR="00916408">
        <w:rPr>
          <w:lang w:val="ru-RU"/>
        </w:rPr>
        <w:t>Труды, посвящённые исследованию процесса стрельбы</w:t>
      </w:r>
      <w:bookmarkEnd w:id="8"/>
    </w:p>
    <w:p w:rsidR="00916408" w:rsidRDefault="00233DA5" w:rsidP="00233DA5">
      <w:pPr>
        <w:ind w:firstLine="567"/>
        <w:rPr>
          <w:lang w:val="ru-RU" w:bidi="ar-SA"/>
        </w:rPr>
      </w:pPr>
      <w:r>
        <w:rPr>
          <w:lang w:val="ru-RU" w:bidi="ar-SA"/>
        </w:rPr>
        <w:t>Изучению колебаний ствола артиллерийских орудий посвящено множество работ, как отечественных, так и иностранных авторов. В данном разделе рассмотрим некоторые из данных трудов.</w:t>
      </w:r>
    </w:p>
    <w:p w:rsidR="00233DA5" w:rsidRDefault="00233DA5" w:rsidP="00233DA5">
      <w:pPr>
        <w:ind w:firstLine="567"/>
        <w:rPr>
          <w:lang w:val="ru-RU"/>
        </w:rPr>
      </w:pPr>
      <w:r w:rsidRPr="006E7039">
        <w:rPr>
          <w:lang w:val="ru-RU"/>
        </w:rPr>
        <w:t>Большинство исследователей работают над то</w:t>
      </w:r>
      <w:r w:rsidR="00DF7368">
        <w:rPr>
          <w:lang w:val="ru-RU"/>
        </w:rPr>
        <w:t xml:space="preserve">чностью стрельбы с точки зрения изучения </w:t>
      </w:r>
      <w:r w:rsidRPr="006E7039">
        <w:rPr>
          <w:lang w:val="ru-RU"/>
        </w:rPr>
        <w:t xml:space="preserve">колебаний ствола и подтвердили, что начальное возмущение дульного среза является ключевым фактором, </w:t>
      </w:r>
      <w:r w:rsidR="00DF7368">
        <w:rPr>
          <w:lang w:val="ru-RU"/>
        </w:rPr>
        <w:t>влияющим</w:t>
      </w:r>
      <w:r w:rsidRPr="006E7039">
        <w:rPr>
          <w:lang w:val="ru-RU"/>
        </w:rPr>
        <w:t xml:space="preserve"> на разброс снаряд</w:t>
      </w:r>
      <w:r w:rsidR="00DF7368">
        <w:rPr>
          <w:lang w:val="ru-RU"/>
        </w:rPr>
        <w:t>ов</w:t>
      </w:r>
      <w:r w:rsidRPr="006E7039">
        <w:rPr>
          <w:lang w:val="ru-RU"/>
        </w:rPr>
        <w:t xml:space="preserve"> [</w:t>
      </w:r>
      <w:r w:rsidRPr="0017397F">
        <w:rPr>
          <w:lang w:val="ru-RU"/>
        </w:rPr>
        <w:t>6</w:t>
      </w:r>
      <w:r w:rsidRPr="006E7039">
        <w:rPr>
          <w:lang w:val="ru-RU"/>
        </w:rPr>
        <w:t>].</w:t>
      </w:r>
    </w:p>
    <w:p w:rsidR="00233DA5" w:rsidRDefault="00233DA5" w:rsidP="00233DA5">
      <w:pPr>
        <w:ind w:firstLine="567"/>
        <w:rPr>
          <w:lang w:val="ru-RU"/>
        </w:rPr>
      </w:pPr>
      <w:r w:rsidRPr="006E7039">
        <w:rPr>
          <w:lang w:val="ru-RU"/>
        </w:rPr>
        <w:t>В работе [</w:t>
      </w:r>
      <w:r w:rsidRPr="0017397F">
        <w:rPr>
          <w:lang w:val="ru-RU"/>
        </w:rPr>
        <w:t>7</w:t>
      </w:r>
      <w:r w:rsidRPr="006E7039">
        <w:rPr>
          <w:lang w:val="ru-RU"/>
        </w:rPr>
        <w:t xml:space="preserve">], рассматривался ствол как консольная балка, которая может свободно реагировать и образовывать подвижную систему вместе со снарядом и казенником. </w:t>
      </w:r>
      <w:bookmarkStart w:id="9" w:name="_Hlk54696852"/>
      <w:r w:rsidRPr="006E7039">
        <w:rPr>
          <w:lang w:val="ru-RU"/>
        </w:rPr>
        <w:t>При описании этой системы с помощью численного анализа для изучения ответных колебаний ствола была использована балочная модель Бернулли-Эйлера.</w:t>
      </w:r>
      <w:bookmarkEnd w:id="9"/>
    </w:p>
    <w:p w:rsidR="00233DA5" w:rsidRDefault="00233DA5" w:rsidP="00233DA5">
      <w:pPr>
        <w:ind w:firstLine="567"/>
        <w:rPr>
          <w:lang w:val="ru-RU"/>
        </w:rPr>
      </w:pPr>
      <w:r w:rsidRPr="006E7039">
        <w:rPr>
          <w:lang w:val="ru-RU"/>
        </w:rPr>
        <w:t>В [</w:t>
      </w:r>
      <w:r w:rsidRPr="0017397F">
        <w:rPr>
          <w:lang w:val="ru-RU"/>
        </w:rPr>
        <w:t>8</w:t>
      </w:r>
      <w:r w:rsidRPr="006E7039">
        <w:rPr>
          <w:lang w:val="ru-RU"/>
        </w:rPr>
        <w:t xml:space="preserve">] была разработана трёхмерная конечно-элементная модель для ствола большого калибра с помощью коммерческой программы </w:t>
      </w:r>
      <w:r w:rsidRPr="006E7039">
        <w:t>ANSYS</w:t>
      </w:r>
      <w:r w:rsidRPr="006E7039">
        <w:rPr>
          <w:lang w:val="ru-RU"/>
        </w:rPr>
        <w:t xml:space="preserve"> и смоделирована стрельба с целью изучить влияние различных конструктивных факторов на динамические характеристики пушки.</w:t>
      </w:r>
    </w:p>
    <w:p w:rsidR="00233DA5" w:rsidRDefault="00233DA5" w:rsidP="00233DA5">
      <w:pPr>
        <w:ind w:firstLine="567"/>
        <w:rPr>
          <w:szCs w:val="26"/>
          <w:lang w:val="ru-RU"/>
        </w:rPr>
      </w:pPr>
      <w:r w:rsidRPr="006E7039">
        <w:rPr>
          <w:szCs w:val="26"/>
          <w:lang w:val="ru-RU"/>
        </w:rPr>
        <w:t>В работе [</w:t>
      </w:r>
      <w:r w:rsidRPr="0017397F">
        <w:rPr>
          <w:szCs w:val="26"/>
          <w:lang w:val="ru-RU"/>
        </w:rPr>
        <w:t>9</w:t>
      </w:r>
      <w:r w:rsidRPr="006E7039">
        <w:rPr>
          <w:szCs w:val="26"/>
          <w:lang w:val="ru-RU"/>
        </w:rPr>
        <w:t>] было рассмотрено решение задач колебаний, возникающих при выстреле. Для расчёта давления внутри ствола решалась задача Лагранжа в термодинамическом приближении. Главными недостатками такого решения являются нереалистично большое давление при выстреле и вид кривой давления.</w:t>
      </w:r>
    </w:p>
    <w:p w:rsidR="00233DA5" w:rsidRDefault="00233DA5" w:rsidP="00233DA5">
      <w:pPr>
        <w:ind w:firstLine="567"/>
        <w:rPr>
          <w:szCs w:val="26"/>
          <w:lang w:val="ru-RU"/>
        </w:rPr>
      </w:pPr>
      <w:r w:rsidRPr="006E7039">
        <w:rPr>
          <w:szCs w:val="26"/>
          <w:lang w:val="ru-RU"/>
        </w:rPr>
        <w:t>С помощью метода Фурье в [</w:t>
      </w:r>
      <w:r w:rsidRPr="00CD3592">
        <w:rPr>
          <w:szCs w:val="26"/>
          <w:lang w:val="ru-RU"/>
        </w:rPr>
        <w:t>10</w:t>
      </w:r>
      <w:r w:rsidRPr="006E7039">
        <w:rPr>
          <w:szCs w:val="26"/>
          <w:lang w:val="ru-RU"/>
        </w:rPr>
        <w:t>] было найдено решение краевой задачи колебаний ствола в одномерной постановке, а именно упругих колебаний консольной балки, жестко закрепленной с одной стороны и шарнирно опёртой в промежуточной точке.</w:t>
      </w:r>
    </w:p>
    <w:p w:rsidR="00233DA5" w:rsidRDefault="00233DA5" w:rsidP="00233DA5">
      <w:pPr>
        <w:ind w:firstLine="567"/>
        <w:rPr>
          <w:szCs w:val="28"/>
          <w:lang w:val="ru-RU"/>
        </w:rPr>
      </w:pPr>
      <w:r w:rsidRPr="006E7039">
        <w:rPr>
          <w:szCs w:val="26"/>
          <w:lang w:val="ru-RU"/>
        </w:rPr>
        <w:t>В работе [</w:t>
      </w:r>
      <w:r w:rsidRPr="004176E2">
        <w:rPr>
          <w:szCs w:val="26"/>
          <w:lang w:val="ru-RU"/>
        </w:rPr>
        <w:t>11</w:t>
      </w:r>
      <w:r w:rsidRPr="006E7039">
        <w:rPr>
          <w:szCs w:val="26"/>
          <w:lang w:val="ru-RU"/>
        </w:rPr>
        <w:t xml:space="preserve">] рассматривалось динамическое влияние давления пороховых газов на напряженно-деформированное состояние ствола орудия. </w:t>
      </w:r>
      <w:r w:rsidRPr="006E7039">
        <w:rPr>
          <w:szCs w:val="26"/>
          <w:lang w:val="ru-RU"/>
        </w:rPr>
        <w:lastRenderedPageBreak/>
        <w:t>Граничные условия, определялись из задачи внутренней баллистики в газодинамической постановке</w:t>
      </w:r>
      <w:r>
        <w:rPr>
          <w:szCs w:val="26"/>
          <w:lang w:val="ru-RU"/>
        </w:rPr>
        <w:t xml:space="preserve"> </w:t>
      </w:r>
      <w:r w:rsidRPr="006E7039">
        <w:rPr>
          <w:szCs w:val="26"/>
          <w:lang w:val="ru-RU"/>
        </w:rPr>
        <w:t xml:space="preserve">для комбинированных зарядов. В результате чего была </w:t>
      </w:r>
      <w:r w:rsidRPr="006E7039">
        <w:rPr>
          <w:szCs w:val="28"/>
          <w:lang w:val="ru-RU"/>
        </w:rPr>
        <w:t xml:space="preserve">найдена критическая область в стволе, а также показано, что при динамическом </w:t>
      </w:r>
      <w:proofErr w:type="spellStart"/>
      <w:r w:rsidRPr="006E7039">
        <w:rPr>
          <w:szCs w:val="28"/>
          <w:lang w:val="ru-RU"/>
        </w:rPr>
        <w:t>нагружении</w:t>
      </w:r>
      <w:proofErr w:type="spellEnd"/>
      <w:r w:rsidRPr="006E7039">
        <w:rPr>
          <w:szCs w:val="28"/>
          <w:lang w:val="ru-RU"/>
        </w:rPr>
        <w:t xml:space="preserve"> может образовываться зазор между стволом и снарядом, достаточный для биения снаряда.</w:t>
      </w:r>
    </w:p>
    <w:p w:rsidR="00916408" w:rsidRDefault="00233DA5" w:rsidP="00DF7368">
      <w:pPr>
        <w:ind w:firstLine="567"/>
        <w:rPr>
          <w:lang w:val="ru-RU"/>
        </w:rPr>
      </w:pPr>
      <w:r>
        <w:rPr>
          <w:szCs w:val="28"/>
          <w:lang w:val="ru-RU"/>
        </w:rPr>
        <w:t xml:space="preserve">Также в работе </w:t>
      </w:r>
      <w:r w:rsidRPr="00CB3C3C">
        <w:rPr>
          <w:szCs w:val="28"/>
          <w:lang w:val="ru-RU"/>
        </w:rPr>
        <w:t xml:space="preserve">[12] </w:t>
      </w:r>
      <w:r>
        <w:rPr>
          <w:szCs w:val="28"/>
          <w:lang w:val="ru-RU"/>
        </w:rPr>
        <w:t xml:space="preserve">рассматривалась задача внутренней баллистики в газодинамической постановке с учётом противодавления и пространственного распределения параметров. </w:t>
      </w:r>
      <w:r w:rsidR="00DF7368">
        <w:rPr>
          <w:szCs w:val="28"/>
          <w:lang w:val="ru-RU"/>
        </w:rPr>
        <w:t>С</w:t>
      </w:r>
      <w:r w:rsidRPr="00CB3C3C">
        <w:rPr>
          <w:lang w:val="ru-RU"/>
        </w:rPr>
        <w:t>равнение решений</w:t>
      </w:r>
      <w:r>
        <w:rPr>
          <w:lang w:val="ru-RU"/>
        </w:rPr>
        <w:t xml:space="preserve"> </w:t>
      </w:r>
      <w:r w:rsidRPr="00CB3C3C">
        <w:rPr>
          <w:lang w:val="ru-RU"/>
        </w:rPr>
        <w:t xml:space="preserve">при различных параметрах заряжания, </w:t>
      </w:r>
      <w:r>
        <w:rPr>
          <w:lang w:val="ru-RU"/>
        </w:rPr>
        <w:t>для</w:t>
      </w:r>
      <w:r w:rsidRPr="00CB3C3C">
        <w:rPr>
          <w:lang w:val="ru-RU"/>
        </w:rPr>
        <w:t xml:space="preserve"> термодинамического и газодинамического подходов</w:t>
      </w:r>
      <w:r w:rsidR="00DF7368">
        <w:rPr>
          <w:lang w:val="ru-RU"/>
        </w:rPr>
        <w:t xml:space="preserve"> показало, что термодинамический подход в достаточной степени хорошо описывает исследуемый процесс.</w:t>
      </w:r>
    </w:p>
    <w:p w:rsidR="00DF7368" w:rsidRDefault="00DF7368" w:rsidP="00DF7368">
      <w:pPr>
        <w:ind w:firstLine="567"/>
        <w:rPr>
          <w:lang w:val="ru-RU" w:bidi="ar-SA"/>
        </w:rPr>
      </w:pPr>
    </w:p>
    <w:p w:rsidR="00916408" w:rsidRPr="00BD4447" w:rsidRDefault="00916408" w:rsidP="00916408">
      <w:pPr>
        <w:pStyle w:val="2"/>
        <w:rPr>
          <w:lang w:val="ru-RU"/>
        </w:rPr>
      </w:pPr>
      <w:bookmarkStart w:id="10" w:name="_Toc89096739"/>
      <w:r w:rsidRPr="00B2445D">
        <w:rPr>
          <w:lang w:val="ru-RU"/>
        </w:rPr>
        <w:t>1.</w:t>
      </w:r>
      <w:r>
        <w:rPr>
          <w:lang w:val="ru-RU"/>
        </w:rPr>
        <w:t>2</w:t>
      </w:r>
      <w:r w:rsidRPr="00B2445D">
        <w:rPr>
          <w:lang w:val="ru-RU"/>
        </w:rPr>
        <w:t xml:space="preserve"> </w:t>
      </w:r>
      <w:bookmarkEnd w:id="10"/>
      <w:r w:rsidR="00BD4447">
        <w:rPr>
          <w:lang w:val="ru-RU"/>
        </w:rPr>
        <w:t>Программные средства компьютерного моделирования</w:t>
      </w:r>
    </w:p>
    <w:p w:rsidR="00DF7368" w:rsidRDefault="00BD4447" w:rsidP="00DF7368">
      <w:pPr>
        <w:ind w:firstLine="709"/>
        <w:rPr>
          <w:lang w:val="ru-RU"/>
        </w:rPr>
      </w:pPr>
      <w:r>
        <w:rPr>
          <w:szCs w:val="26"/>
          <w:lang w:val="ru-RU"/>
        </w:rPr>
        <w:t xml:space="preserve">Компьютерное моделирование позволяет эффективно решать задачи </w:t>
      </w:r>
      <w:r w:rsidRPr="00BD4447">
        <w:rPr>
          <w:szCs w:val="26"/>
          <w:lang w:val="ru-RU"/>
        </w:rPr>
        <w:t>физик</w:t>
      </w:r>
      <w:r>
        <w:rPr>
          <w:szCs w:val="26"/>
          <w:lang w:val="ru-RU"/>
        </w:rPr>
        <w:t>и,</w:t>
      </w:r>
      <w:r w:rsidRPr="00BD4447">
        <w:rPr>
          <w:szCs w:val="26"/>
          <w:lang w:val="ru-RU"/>
        </w:rPr>
        <w:t xml:space="preserve"> механик</w:t>
      </w:r>
      <w:r>
        <w:rPr>
          <w:szCs w:val="26"/>
          <w:lang w:val="ru-RU"/>
        </w:rPr>
        <w:t>и</w:t>
      </w:r>
      <w:r w:rsidRPr="00BD4447">
        <w:rPr>
          <w:szCs w:val="26"/>
          <w:lang w:val="ru-RU"/>
        </w:rPr>
        <w:t>, химии, биологии, экономике, социологии</w:t>
      </w:r>
      <w:r>
        <w:rPr>
          <w:szCs w:val="26"/>
          <w:lang w:val="ru-RU"/>
        </w:rPr>
        <w:t xml:space="preserve"> и др.</w:t>
      </w:r>
      <w:r w:rsidR="00DF7368">
        <w:rPr>
          <w:szCs w:val="26"/>
          <w:lang w:val="ru-RU"/>
        </w:rPr>
        <w:t xml:space="preserve"> </w:t>
      </w:r>
      <w:r>
        <w:rPr>
          <w:szCs w:val="26"/>
          <w:lang w:val="ru-RU"/>
        </w:rPr>
        <w:t xml:space="preserve">При решении </w:t>
      </w:r>
      <w:r w:rsidR="00DF7368">
        <w:rPr>
          <w:szCs w:val="26"/>
          <w:lang w:val="ru-RU"/>
        </w:rPr>
        <w:t>инженерных задач</w:t>
      </w:r>
      <w:r>
        <w:rPr>
          <w:szCs w:val="26"/>
          <w:lang w:val="ru-RU"/>
        </w:rPr>
        <w:t xml:space="preserve"> хорошо зарекомендовали себя программы</w:t>
      </w:r>
      <w:r w:rsidR="00DF7368">
        <w:rPr>
          <w:szCs w:val="26"/>
          <w:lang w:val="ru-RU"/>
        </w:rPr>
        <w:t xml:space="preserve"> на основе суперкомпьютерного математического моделирования, а именно: </w:t>
      </w:r>
      <w:r w:rsidR="00DF7368">
        <w:rPr>
          <w:szCs w:val="26"/>
        </w:rPr>
        <w:t>ANSYS</w:t>
      </w:r>
      <w:r w:rsidR="00DF7368" w:rsidRPr="002575F4">
        <w:rPr>
          <w:szCs w:val="26"/>
          <w:lang w:val="ru-RU"/>
        </w:rPr>
        <w:t xml:space="preserve">, </w:t>
      </w:r>
      <w:r w:rsidR="00DF7368">
        <w:rPr>
          <w:szCs w:val="26"/>
        </w:rPr>
        <w:t>MSC</w:t>
      </w:r>
      <w:r w:rsidR="00DF7368" w:rsidRPr="002575F4">
        <w:rPr>
          <w:szCs w:val="26"/>
          <w:lang w:val="ru-RU"/>
        </w:rPr>
        <w:t xml:space="preserve"> </w:t>
      </w:r>
      <w:r w:rsidR="00DF7368">
        <w:rPr>
          <w:szCs w:val="26"/>
        </w:rPr>
        <w:t>Nastran</w:t>
      </w:r>
      <w:r w:rsidR="00DF7368" w:rsidRPr="002575F4">
        <w:rPr>
          <w:szCs w:val="26"/>
          <w:lang w:val="ru-RU"/>
        </w:rPr>
        <w:t xml:space="preserve">, </w:t>
      </w:r>
      <w:proofErr w:type="spellStart"/>
      <w:r w:rsidR="00DF7368" w:rsidRPr="002575F4">
        <w:rPr>
          <w:szCs w:val="26"/>
          <w:lang w:val="ru-RU"/>
        </w:rPr>
        <w:t>CalculiX</w:t>
      </w:r>
      <w:proofErr w:type="spellEnd"/>
      <w:r w:rsidR="00DF7368" w:rsidRPr="002575F4">
        <w:rPr>
          <w:szCs w:val="26"/>
          <w:lang w:val="ru-RU"/>
        </w:rPr>
        <w:t xml:space="preserve">, </w:t>
      </w:r>
      <w:r w:rsidR="00DF7368">
        <w:rPr>
          <w:szCs w:val="26"/>
          <w:lang w:val="ru-RU"/>
        </w:rPr>
        <w:t>ЛОГОС и др. Данные программы кроме самого процесса моделирования, также позволяют создав</w:t>
      </w:r>
      <w:r w:rsidR="00A13DC3">
        <w:rPr>
          <w:szCs w:val="26"/>
          <w:lang w:val="ru-RU"/>
        </w:rPr>
        <w:t xml:space="preserve">ать геометрию исследуемых тел, </w:t>
      </w:r>
      <w:r w:rsidR="00DF7368">
        <w:rPr>
          <w:szCs w:val="26"/>
          <w:lang w:val="ru-RU"/>
        </w:rPr>
        <w:t>строить структурированн</w:t>
      </w:r>
      <w:r w:rsidR="00A13DC3">
        <w:rPr>
          <w:szCs w:val="26"/>
          <w:lang w:val="ru-RU"/>
        </w:rPr>
        <w:t>ые и неструктурированные сетки, ускорять и замедлять время анимации, визуализировать процесс, изменять характеристики материалов.</w:t>
      </w:r>
    </w:p>
    <w:p w:rsidR="00DF7368" w:rsidRDefault="00DF7368" w:rsidP="00DF7368">
      <w:pPr>
        <w:ind w:firstLine="567"/>
        <w:rPr>
          <w:lang w:val="ru-RU"/>
        </w:rPr>
      </w:pPr>
      <w:r>
        <w:rPr>
          <w:lang w:val="ru-RU"/>
        </w:rPr>
        <w:t>Д</w:t>
      </w:r>
      <w:r w:rsidRPr="00F50751">
        <w:rPr>
          <w:lang w:val="ru-RU"/>
        </w:rPr>
        <w:t>ля инженерных и научных расчетов</w:t>
      </w:r>
      <w:r>
        <w:rPr>
          <w:lang w:val="ru-RU"/>
        </w:rPr>
        <w:t>,</w:t>
      </w:r>
      <w:r w:rsidRPr="00F50751">
        <w:rPr>
          <w:lang w:val="ru-RU"/>
        </w:rPr>
        <w:t xml:space="preserve"> </w:t>
      </w:r>
      <w:r>
        <w:rPr>
          <w:lang w:val="ru-RU"/>
        </w:rPr>
        <w:t>а также</w:t>
      </w:r>
      <w:r w:rsidRPr="00F50751">
        <w:rPr>
          <w:lang w:val="ru-RU"/>
        </w:rPr>
        <w:t xml:space="preserve"> визуализации результатов</w:t>
      </w:r>
      <w:r>
        <w:rPr>
          <w:lang w:val="ru-RU"/>
        </w:rPr>
        <w:t xml:space="preserve"> зачастую используются математические пакеты MATLAB и </w:t>
      </w:r>
      <w:r w:rsidR="003C0AFD">
        <w:t>PTC</w:t>
      </w:r>
      <w:r w:rsidR="003C0AFD" w:rsidRPr="003C0AFD">
        <w:rPr>
          <w:lang w:val="ru-RU"/>
        </w:rPr>
        <w:t xml:space="preserve"> </w:t>
      </w:r>
      <w:r w:rsidRPr="003C0AFD">
        <w:rPr>
          <w:lang w:val="ru-RU"/>
        </w:rPr>
        <w:t>MATHCAD</w:t>
      </w:r>
      <w:r w:rsidRPr="00F50751">
        <w:rPr>
          <w:lang w:val="ru-RU"/>
        </w:rPr>
        <w:t xml:space="preserve">. </w:t>
      </w:r>
      <w:r>
        <w:rPr>
          <w:lang w:val="ru-RU"/>
        </w:rPr>
        <w:t>Подобные</w:t>
      </w:r>
      <w:r w:rsidRPr="00F50751">
        <w:rPr>
          <w:lang w:val="ru-RU"/>
        </w:rPr>
        <w:t xml:space="preserve"> систем</w:t>
      </w:r>
      <w:r>
        <w:rPr>
          <w:lang w:val="ru-RU"/>
        </w:rPr>
        <w:t>ы</w:t>
      </w:r>
      <w:r w:rsidRPr="00F50751">
        <w:rPr>
          <w:lang w:val="ru-RU"/>
        </w:rPr>
        <w:t xml:space="preserve"> использу</w:t>
      </w:r>
      <w:r>
        <w:rPr>
          <w:lang w:val="ru-RU"/>
        </w:rPr>
        <w:t xml:space="preserve">ют для вычислительного эксперимента и </w:t>
      </w:r>
      <w:r w:rsidRPr="00F50751">
        <w:rPr>
          <w:lang w:val="ru-RU"/>
        </w:rPr>
        <w:t>имитационно</w:t>
      </w:r>
      <w:r>
        <w:rPr>
          <w:lang w:val="ru-RU"/>
        </w:rPr>
        <w:t>го</w:t>
      </w:r>
      <w:r w:rsidRPr="00F50751">
        <w:rPr>
          <w:lang w:val="ru-RU"/>
        </w:rPr>
        <w:t xml:space="preserve"> моделировани</w:t>
      </w:r>
      <w:r>
        <w:rPr>
          <w:lang w:val="ru-RU"/>
        </w:rPr>
        <w:t>я, также данные пакеты позволяют</w:t>
      </w:r>
      <w:r w:rsidRPr="00F50751">
        <w:rPr>
          <w:lang w:val="ru-RU"/>
        </w:rPr>
        <w:t xml:space="preserve"> решать </w:t>
      </w:r>
      <w:r>
        <w:rPr>
          <w:lang w:val="ru-RU"/>
        </w:rPr>
        <w:t>множество задач</w:t>
      </w:r>
      <w:r w:rsidRPr="00F50751">
        <w:rPr>
          <w:lang w:val="ru-RU"/>
        </w:rPr>
        <w:t xml:space="preserve"> в </w:t>
      </w:r>
      <w:r>
        <w:rPr>
          <w:lang w:val="ru-RU"/>
        </w:rPr>
        <w:t>программе</w:t>
      </w:r>
      <w:r w:rsidRPr="00F50751">
        <w:rPr>
          <w:lang w:val="ru-RU"/>
        </w:rPr>
        <w:t xml:space="preserve"> инженерного вуза</w:t>
      </w:r>
      <w:r w:rsidRPr="000F7D65">
        <w:rPr>
          <w:lang w:val="ru-RU"/>
        </w:rPr>
        <w:t xml:space="preserve"> [</w:t>
      </w:r>
      <w:r w:rsidR="00F2529E">
        <w:rPr>
          <w:lang w:val="ru-RU"/>
        </w:rPr>
        <w:t>13</w:t>
      </w:r>
      <w:r w:rsidRPr="000F7D65">
        <w:rPr>
          <w:lang w:val="ru-RU"/>
        </w:rPr>
        <w:t>]</w:t>
      </w:r>
      <w:r>
        <w:rPr>
          <w:lang w:val="ru-RU"/>
        </w:rPr>
        <w:t>.</w:t>
      </w:r>
    </w:p>
    <w:p w:rsidR="00DF7368" w:rsidRPr="00C0795D" w:rsidRDefault="00BD4447" w:rsidP="00DF7368">
      <w:pPr>
        <w:ind w:firstLine="567"/>
        <w:rPr>
          <w:lang w:val="ru-RU"/>
        </w:rPr>
      </w:pPr>
      <w:r>
        <w:rPr>
          <w:lang w:val="ru-RU"/>
        </w:rPr>
        <w:t>И</w:t>
      </w:r>
      <w:r w:rsidR="00DF7368">
        <w:rPr>
          <w:lang w:val="ru-RU"/>
        </w:rPr>
        <w:t xml:space="preserve">звестной </w:t>
      </w:r>
      <w:r w:rsidR="00DF7368" w:rsidRPr="00C0795D">
        <w:rPr>
          <w:lang w:val="ru-RU"/>
        </w:rPr>
        <w:t>программн</w:t>
      </w:r>
      <w:r w:rsidR="00DF7368">
        <w:rPr>
          <w:lang w:val="ru-RU"/>
        </w:rPr>
        <w:t>ой</w:t>
      </w:r>
      <w:r w:rsidR="00DF7368" w:rsidRPr="00C0795D">
        <w:rPr>
          <w:lang w:val="ru-RU"/>
        </w:rPr>
        <w:t xml:space="preserve"> систем</w:t>
      </w:r>
      <w:r w:rsidR="00DF7368">
        <w:rPr>
          <w:lang w:val="ru-RU"/>
        </w:rPr>
        <w:t>ой</w:t>
      </w:r>
      <w:r w:rsidR="00DF7368" w:rsidRPr="00C0795D">
        <w:rPr>
          <w:lang w:val="ru-RU"/>
        </w:rPr>
        <w:t xml:space="preserve"> конечно-элементного анализа</w:t>
      </w:r>
      <w:r w:rsidR="00DF7368">
        <w:rPr>
          <w:lang w:val="ru-RU"/>
        </w:rPr>
        <w:t xml:space="preserve"> является </w:t>
      </w:r>
      <w:r w:rsidR="00DF7368">
        <w:t>ANSYS</w:t>
      </w:r>
      <w:r w:rsidR="00DF7368">
        <w:rPr>
          <w:lang w:val="ru-RU"/>
        </w:rPr>
        <w:t>.</w:t>
      </w:r>
      <w:r w:rsidR="00DF7368" w:rsidRPr="002E1575">
        <w:rPr>
          <w:lang w:val="ru-RU"/>
        </w:rPr>
        <w:t xml:space="preserve"> </w:t>
      </w:r>
      <w:r w:rsidR="00DF7368">
        <w:rPr>
          <w:lang w:val="ru-RU"/>
        </w:rPr>
        <w:t>Продукт был</w:t>
      </w:r>
      <w:r w:rsidR="00DF7368" w:rsidRPr="00C0795D">
        <w:rPr>
          <w:lang w:val="ru-RU"/>
        </w:rPr>
        <w:t xml:space="preserve"> </w:t>
      </w:r>
      <w:r w:rsidR="00DF7368">
        <w:rPr>
          <w:lang w:val="ru-RU"/>
        </w:rPr>
        <w:t>разработан в 1970 году</w:t>
      </w:r>
      <w:r w:rsidR="00DF7368" w:rsidRPr="00C0795D">
        <w:rPr>
          <w:lang w:val="ru-RU"/>
        </w:rPr>
        <w:t xml:space="preserve"> и </w:t>
      </w:r>
      <w:r w:rsidR="00DF7368">
        <w:rPr>
          <w:lang w:val="ru-RU"/>
        </w:rPr>
        <w:t>сейчас достаточно</w:t>
      </w:r>
      <w:r w:rsidR="00DF7368" w:rsidRPr="00C0795D">
        <w:rPr>
          <w:lang w:val="ru-RU"/>
        </w:rPr>
        <w:t xml:space="preserve"> </w:t>
      </w:r>
      <w:r w:rsidR="00DF7368" w:rsidRPr="00C0795D">
        <w:rPr>
          <w:lang w:val="ru-RU"/>
        </w:rPr>
        <w:lastRenderedPageBreak/>
        <w:t>популяр</w:t>
      </w:r>
      <w:r w:rsidR="00DF7368">
        <w:rPr>
          <w:lang w:val="ru-RU"/>
        </w:rPr>
        <w:t>ен</w:t>
      </w:r>
      <w:r w:rsidR="00DF7368" w:rsidRPr="00C0795D">
        <w:rPr>
          <w:lang w:val="ru-RU"/>
        </w:rPr>
        <w:t xml:space="preserve"> у специалистов </w:t>
      </w:r>
      <w:r w:rsidR="00DF7368">
        <w:rPr>
          <w:lang w:val="ru-RU"/>
        </w:rPr>
        <w:t>для</w:t>
      </w:r>
      <w:r w:rsidR="00DF7368" w:rsidRPr="00C0795D">
        <w:rPr>
          <w:lang w:val="ru-RU"/>
        </w:rPr>
        <w:t xml:space="preserve"> автоматизированных инженерных расчётов</w:t>
      </w:r>
      <w:r w:rsidR="00DF7368">
        <w:rPr>
          <w:lang w:val="ru-RU"/>
        </w:rPr>
        <w:t xml:space="preserve">, в </w:t>
      </w:r>
      <w:r w:rsidR="00DF7368" w:rsidRPr="00C0795D">
        <w:rPr>
          <w:lang w:val="ru-RU"/>
        </w:rPr>
        <w:t>решени</w:t>
      </w:r>
      <w:r w:rsidR="00DF7368">
        <w:rPr>
          <w:lang w:val="ru-RU"/>
        </w:rPr>
        <w:t>и</w:t>
      </w:r>
      <w:r w:rsidR="00DF7368" w:rsidRPr="00C0795D">
        <w:rPr>
          <w:lang w:val="ru-RU"/>
        </w:rPr>
        <w:t xml:space="preserve"> линейных и нелинейных, стационарных и нестационарных задач механики</w:t>
      </w:r>
      <w:r w:rsidR="00DF7368">
        <w:rPr>
          <w:lang w:val="ru-RU"/>
        </w:rPr>
        <w:t xml:space="preserve">. </w:t>
      </w:r>
      <w:r w:rsidR="00DF7368">
        <w:t>ANSYS</w:t>
      </w:r>
      <w:r w:rsidR="00DF7368" w:rsidRPr="002E1575">
        <w:rPr>
          <w:lang w:val="ru-RU"/>
        </w:rPr>
        <w:t xml:space="preserve"> </w:t>
      </w:r>
      <w:r w:rsidR="00DF7368">
        <w:rPr>
          <w:lang w:val="ru-RU"/>
        </w:rPr>
        <w:t xml:space="preserve">включает в себя ряд продуктов </w:t>
      </w:r>
      <w:r w:rsidR="00DF7368" w:rsidRPr="00C0795D">
        <w:rPr>
          <w:lang w:val="ru-RU"/>
        </w:rPr>
        <w:t>имею</w:t>
      </w:r>
      <w:r w:rsidR="00DF7368">
        <w:rPr>
          <w:lang w:val="ru-RU"/>
        </w:rPr>
        <w:t>щих в своем составе</w:t>
      </w:r>
      <w:r w:rsidR="00DF7368" w:rsidRPr="00C0795D">
        <w:rPr>
          <w:lang w:val="ru-RU"/>
        </w:rPr>
        <w:t xml:space="preserve"> интегрированны</w:t>
      </w:r>
      <w:r w:rsidR="00DF7368">
        <w:rPr>
          <w:lang w:val="ru-RU"/>
        </w:rPr>
        <w:t>е</w:t>
      </w:r>
      <w:r w:rsidR="00DF7368" w:rsidRPr="00C0795D">
        <w:rPr>
          <w:lang w:val="ru-RU"/>
        </w:rPr>
        <w:t xml:space="preserve"> </w:t>
      </w:r>
      <w:r w:rsidR="00DF7368">
        <w:t>CAD</w:t>
      </w:r>
      <w:r w:rsidR="00DF7368" w:rsidRPr="00C0795D">
        <w:rPr>
          <w:lang w:val="ru-RU"/>
        </w:rPr>
        <w:t xml:space="preserve"> редактор</w:t>
      </w:r>
      <w:r w:rsidR="00DF7368">
        <w:rPr>
          <w:lang w:val="ru-RU"/>
        </w:rPr>
        <w:t>ы</w:t>
      </w:r>
      <w:r w:rsidR="00DF7368" w:rsidRPr="000F7D65">
        <w:rPr>
          <w:lang w:val="ru-RU"/>
        </w:rPr>
        <w:t xml:space="preserve"> [</w:t>
      </w:r>
      <w:r w:rsidR="00F2529E">
        <w:rPr>
          <w:lang w:val="ru-RU"/>
        </w:rPr>
        <w:t>1</w:t>
      </w:r>
      <w:r w:rsidR="00DF7368">
        <w:rPr>
          <w:lang w:val="ru-RU"/>
        </w:rPr>
        <w:t>4</w:t>
      </w:r>
      <w:r w:rsidR="00DF7368" w:rsidRPr="000F7D65">
        <w:rPr>
          <w:lang w:val="ru-RU"/>
        </w:rPr>
        <w:t>]</w:t>
      </w:r>
      <w:r w:rsidR="00DF7368">
        <w:rPr>
          <w:lang w:val="ru-RU"/>
        </w:rPr>
        <w:t>,</w:t>
      </w:r>
      <w:r w:rsidR="00DF7368" w:rsidRPr="00C0795D">
        <w:rPr>
          <w:lang w:val="ru-RU"/>
        </w:rPr>
        <w:t xml:space="preserve"> </w:t>
      </w:r>
      <w:r w:rsidR="00DF7368">
        <w:rPr>
          <w:lang w:val="ru-RU"/>
        </w:rPr>
        <w:t xml:space="preserve">сеточные генераторы. Возможность </w:t>
      </w:r>
      <w:r w:rsidR="00DF7368" w:rsidRPr="00C0795D">
        <w:rPr>
          <w:lang w:val="ru-RU"/>
        </w:rPr>
        <w:t>параметрической</w:t>
      </w:r>
      <w:r w:rsidR="00DF7368">
        <w:rPr>
          <w:lang w:val="ru-RU"/>
        </w:rPr>
        <w:t xml:space="preserve"> и </w:t>
      </w:r>
      <w:r w:rsidR="00DF7368" w:rsidRPr="00C0795D">
        <w:rPr>
          <w:lang w:val="ru-RU"/>
        </w:rPr>
        <w:t>топологической оптимизации, анализа чувствительности,</w:t>
      </w:r>
      <w:r w:rsidR="00DF7368">
        <w:rPr>
          <w:lang w:val="ru-RU"/>
        </w:rPr>
        <w:t xml:space="preserve"> </w:t>
      </w:r>
      <w:r w:rsidR="00DF7368" w:rsidRPr="00C0795D">
        <w:rPr>
          <w:lang w:val="ru-RU"/>
        </w:rPr>
        <w:t>статистического анализа</w:t>
      </w:r>
      <w:r w:rsidR="00DF7368">
        <w:rPr>
          <w:lang w:val="ru-RU"/>
        </w:rPr>
        <w:t xml:space="preserve"> делает данный комплекс довольно эффективным.</w:t>
      </w:r>
    </w:p>
    <w:p w:rsidR="00DF7368" w:rsidRDefault="00DF7368" w:rsidP="00DF7368">
      <w:pPr>
        <w:ind w:firstLine="567"/>
        <w:rPr>
          <w:lang w:val="ru-RU"/>
        </w:rPr>
      </w:pPr>
      <w:r>
        <w:rPr>
          <w:lang w:val="ru-RU"/>
        </w:rPr>
        <w:t xml:space="preserve">Также существует отечественный пакет программ, </w:t>
      </w:r>
      <w:r w:rsidRPr="00864FE9">
        <w:rPr>
          <w:lang w:val="ru-RU"/>
        </w:rPr>
        <w:t>предназначен</w:t>
      </w:r>
      <w:r>
        <w:rPr>
          <w:lang w:val="ru-RU"/>
        </w:rPr>
        <w:t xml:space="preserve">ный для промышленного 3D моделирования – ЛОГОС. Способный моделировать процессы гидродинамики, </w:t>
      </w:r>
      <w:r w:rsidRPr="00864FE9">
        <w:rPr>
          <w:lang w:val="ru-RU"/>
        </w:rPr>
        <w:t>газодинамик</w:t>
      </w:r>
      <w:r>
        <w:rPr>
          <w:lang w:val="ru-RU"/>
        </w:rPr>
        <w:t xml:space="preserve">и и аэродинамики, решать задачи </w:t>
      </w:r>
      <w:r w:rsidRPr="00864FE9">
        <w:rPr>
          <w:lang w:val="ru-RU"/>
        </w:rPr>
        <w:t>распространения тепла</w:t>
      </w:r>
      <w:r>
        <w:rPr>
          <w:lang w:val="ru-RU"/>
        </w:rPr>
        <w:t xml:space="preserve">, турбулентного перемешивания и </w:t>
      </w:r>
      <w:r w:rsidRPr="00864FE9">
        <w:rPr>
          <w:lang w:val="ru-RU"/>
        </w:rPr>
        <w:t>течения в пористой среде.</w:t>
      </w:r>
      <w:r w:rsidR="00BD4447">
        <w:rPr>
          <w:lang w:val="ru-RU"/>
        </w:rPr>
        <w:t xml:space="preserve"> </w:t>
      </w:r>
      <w:r>
        <w:rPr>
          <w:lang w:val="ru-RU"/>
        </w:rPr>
        <w:t xml:space="preserve">Данный пакет активно применяется в </w:t>
      </w:r>
      <w:r w:rsidRPr="00864FE9">
        <w:rPr>
          <w:lang w:val="ru-RU"/>
        </w:rPr>
        <w:t>атомн</w:t>
      </w:r>
      <w:r>
        <w:rPr>
          <w:lang w:val="ru-RU"/>
        </w:rPr>
        <w:t>ой</w:t>
      </w:r>
      <w:r w:rsidRPr="00864FE9">
        <w:rPr>
          <w:lang w:val="ru-RU"/>
        </w:rPr>
        <w:t xml:space="preserve"> энергетик</w:t>
      </w:r>
      <w:r>
        <w:rPr>
          <w:lang w:val="ru-RU"/>
        </w:rPr>
        <w:t>е</w:t>
      </w:r>
      <w:r w:rsidRPr="00864FE9">
        <w:rPr>
          <w:lang w:val="ru-RU"/>
        </w:rPr>
        <w:t>,</w:t>
      </w:r>
      <w:r>
        <w:rPr>
          <w:lang w:val="ru-RU"/>
        </w:rPr>
        <w:t xml:space="preserve"> </w:t>
      </w:r>
      <w:r w:rsidRPr="00864FE9">
        <w:rPr>
          <w:lang w:val="ru-RU"/>
        </w:rPr>
        <w:t>авиационн</w:t>
      </w:r>
      <w:r>
        <w:rPr>
          <w:lang w:val="ru-RU"/>
        </w:rPr>
        <w:t xml:space="preserve">ой и автомобильной </w:t>
      </w:r>
      <w:r w:rsidRPr="00864FE9">
        <w:rPr>
          <w:lang w:val="ru-RU"/>
        </w:rPr>
        <w:t>промышленност</w:t>
      </w:r>
      <w:r>
        <w:rPr>
          <w:lang w:val="ru-RU"/>
        </w:rPr>
        <w:t>и. В пакете применяются</w:t>
      </w:r>
      <w:r w:rsidRPr="00864FE9">
        <w:rPr>
          <w:lang w:val="ru-RU"/>
        </w:rPr>
        <w:t xml:space="preserve"> эффективны</w:t>
      </w:r>
      <w:r>
        <w:rPr>
          <w:lang w:val="ru-RU"/>
        </w:rPr>
        <w:t>е</w:t>
      </w:r>
      <w:r w:rsidRPr="00864FE9">
        <w:rPr>
          <w:lang w:val="ru-RU"/>
        </w:rPr>
        <w:t xml:space="preserve"> численны</w:t>
      </w:r>
      <w:r>
        <w:rPr>
          <w:lang w:val="ru-RU"/>
        </w:rPr>
        <w:t>е</w:t>
      </w:r>
      <w:r w:rsidRPr="00864FE9">
        <w:rPr>
          <w:lang w:val="ru-RU"/>
        </w:rPr>
        <w:t xml:space="preserve"> метод</w:t>
      </w:r>
      <w:r>
        <w:rPr>
          <w:lang w:val="ru-RU"/>
        </w:rPr>
        <w:t>ы, методы построения структурированных и</w:t>
      </w:r>
      <w:r w:rsidRPr="00864FE9">
        <w:rPr>
          <w:lang w:val="ru-RU"/>
        </w:rPr>
        <w:t xml:space="preserve"> неструктурированных </w:t>
      </w:r>
      <w:r>
        <w:rPr>
          <w:lang w:val="ru-RU"/>
        </w:rPr>
        <w:t>сеток</w:t>
      </w:r>
      <w:r w:rsidRPr="000D221B">
        <w:rPr>
          <w:lang w:val="ru-RU"/>
        </w:rPr>
        <w:t xml:space="preserve"> [</w:t>
      </w:r>
      <w:r w:rsidR="00F2529E">
        <w:rPr>
          <w:lang w:val="ru-RU"/>
        </w:rPr>
        <w:t>1</w:t>
      </w:r>
      <w:r>
        <w:rPr>
          <w:lang w:val="ru-RU"/>
        </w:rPr>
        <w:t>5</w:t>
      </w:r>
      <w:r w:rsidRPr="000D221B">
        <w:rPr>
          <w:lang w:val="ru-RU"/>
        </w:rPr>
        <w:t>]</w:t>
      </w:r>
      <w:r w:rsidRPr="00864FE9">
        <w:rPr>
          <w:lang w:val="ru-RU"/>
        </w:rPr>
        <w:t>. В</w:t>
      </w:r>
      <w:r>
        <w:rPr>
          <w:lang w:val="ru-RU"/>
        </w:rPr>
        <w:t xml:space="preserve"> его</w:t>
      </w:r>
      <w:r w:rsidRPr="00864FE9">
        <w:rPr>
          <w:lang w:val="ru-RU"/>
        </w:rPr>
        <w:t xml:space="preserve"> состав входит постпроцессор, </w:t>
      </w:r>
      <w:r>
        <w:rPr>
          <w:lang w:val="ru-RU"/>
        </w:rPr>
        <w:t>необходимый</w:t>
      </w:r>
      <w:r w:rsidRPr="00864FE9">
        <w:rPr>
          <w:lang w:val="ru-RU"/>
        </w:rPr>
        <w:t xml:space="preserve"> для </w:t>
      </w:r>
      <w:r>
        <w:rPr>
          <w:lang w:val="ru-RU"/>
        </w:rPr>
        <w:t>работы с различными</w:t>
      </w:r>
      <w:r w:rsidRPr="00864FE9">
        <w:rPr>
          <w:lang w:val="ru-RU"/>
        </w:rPr>
        <w:t xml:space="preserve"> модел</w:t>
      </w:r>
      <w:r>
        <w:rPr>
          <w:lang w:val="ru-RU"/>
        </w:rPr>
        <w:t>ями</w:t>
      </w:r>
      <w:r w:rsidRPr="00864FE9">
        <w:rPr>
          <w:lang w:val="ru-RU"/>
        </w:rPr>
        <w:t xml:space="preserve">, </w:t>
      </w:r>
      <w:r>
        <w:rPr>
          <w:lang w:val="ru-RU"/>
        </w:rPr>
        <w:t>создания</w:t>
      </w:r>
      <w:r w:rsidRPr="00864FE9">
        <w:rPr>
          <w:lang w:val="ru-RU"/>
        </w:rPr>
        <w:t xml:space="preserve"> поверхностных и объемных сеток</w:t>
      </w:r>
      <w:r>
        <w:rPr>
          <w:lang w:val="ru-RU"/>
        </w:rPr>
        <w:t xml:space="preserve">, </w:t>
      </w:r>
      <w:r w:rsidRPr="00864FE9">
        <w:rPr>
          <w:lang w:val="ru-RU"/>
        </w:rPr>
        <w:t>визуальн</w:t>
      </w:r>
      <w:r>
        <w:rPr>
          <w:lang w:val="ru-RU"/>
        </w:rPr>
        <w:t>ая</w:t>
      </w:r>
      <w:r w:rsidRPr="00864FE9">
        <w:rPr>
          <w:lang w:val="ru-RU"/>
        </w:rPr>
        <w:t xml:space="preserve"> сред</w:t>
      </w:r>
      <w:r>
        <w:rPr>
          <w:lang w:val="ru-RU"/>
        </w:rPr>
        <w:t>а</w:t>
      </w:r>
      <w:r w:rsidRPr="00864FE9">
        <w:rPr>
          <w:lang w:val="ru-RU"/>
        </w:rPr>
        <w:t xml:space="preserve"> для подготовки</w:t>
      </w:r>
      <w:r>
        <w:rPr>
          <w:lang w:val="ru-RU"/>
        </w:rPr>
        <w:t xml:space="preserve"> </w:t>
      </w:r>
      <w:r w:rsidRPr="00864FE9">
        <w:rPr>
          <w:lang w:val="ru-RU"/>
        </w:rPr>
        <w:t>и</w:t>
      </w:r>
      <w:r>
        <w:rPr>
          <w:lang w:val="ru-RU"/>
        </w:rPr>
        <w:t xml:space="preserve"> </w:t>
      </w:r>
      <w:r w:rsidRPr="00864FE9">
        <w:rPr>
          <w:lang w:val="ru-RU"/>
        </w:rPr>
        <w:t>визуализации</w:t>
      </w:r>
      <w:r w:rsidRPr="00CD3DFB">
        <w:rPr>
          <w:lang w:val="ru-RU"/>
        </w:rPr>
        <w:t>.</w:t>
      </w:r>
    </w:p>
    <w:p w:rsidR="00B30ECB" w:rsidRDefault="00B30ECB">
      <w:pPr>
        <w:spacing w:line="240" w:lineRule="auto"/>
        <w:jc w:val="left"/>
        <w:rPr>
          <w:lang w:val="ru-RU" w:bidi="ar-SA"/>
        </w:rPr>
      </w:pPr>
      <w:r>
        <w:rPr>
          <w:lang w:val="ru-RU" w:bidi="ar-SA"/>
        </w:rPr>
        <w:br w:type="page"/>
      </w:r>
    </w:p>
    <w:p w:rsidR="00443544" w:rsidRPr="00B2445D" w:rsidRDefault="00DD5482" w:rsidP="00B2445D">
      <w:pPr>
        <w:pStyle w:val="1"/>
        <w:rPr>
          <w:lang w:val="ru-RU"/>
        </w:rPr>
      </w:pPr>
      <w:bookmarkStart w:id="11" w:name="_Toc89096740"/>
      <w:r>
        <w:rPr>
          <w:lang w:val="ru-RU"/>
        </w:rPr>
        <w:lastRenderedPageBreak/>
        <w:t>2</w:t>
      </w:r>
      <w:r w:rsidR="00B2445D">
        <w:rPr>
          <w:lang w:val="ru-RU"/>
        </w:rPr>
        <w:t xml:space="preserve"> </w:t>
      </w:r>
      <w:r w:rsidR="00562412" w:rsidRPr="00B2445D">
        <w:rPr>
          <w:lang w:val="ru-RU"/>
        </w:rPr>
        <w:t>Математическое моделирование нестационарного напряженно-деформированного состояния ствола при выстреле</w:t>
      </w:r>
      <w:bookmarkEnd w:id="7"/>
      <w:bookmarkEnd w:id="11"/>
    </w:p>
    <w:p w:rsidR="00D50BB3" w:rsidRPr="00B2445D" w:rsidRDefault="00DD5482" w:rsidP="00B2445D">
      <w:pPr>
        <w:pStyle w:val="2"/>
        <w:rPr>
          <w:lang w:val="ru-RU"/>
        </w:rPr>
      </w:pPr>
      <w:bookmarkStart w:id="12" w:name="_Toc87623904"/>
      <w:bookmarkStart w:id="13" w:name="_Toc89096741"/>
      <w:r>
        <w:rPr>
          <w:lang w:val="ru-RU"/>
        </w:rPr>
        <w:t>2</w:t>
      </w:r>
      <w:r w:rsidR="00D50BB3" w:rsidRPr="00B2445D">
        <w:rPr>
          <w:lang w:val="ru-RU"/>
        </w:rPr>
        <w:t>.</w:t>
      </w:r>
      <w:r w:rsidR="00610C77" w:rsidRPr="00B2445D">
        <w:rPr>
          <w:lang w:val="ru-RU"/>
        </w:rPr>
        <w:t>1</w:t>
      </w:r>
      <w:r w:rsidR="002E35B0" w:rsidRPr="00B2445D">
        <w:rPr>
          <w:lang w:val="ru-RU"/>
        </w:rPr>
        <w:t xml:space="preserve"> </w:t>
      </w:r>
      <w:r w:rsidR="00DF16CF" w:rsidRPr="00B2445D">
        <w:rPr>
          <w:lang w:val="ru-RU"/>
        </w:rPr>
        <w:t>Системы координат</w:t>
      </w:r>
      <w:bookmarkEnd w:id="12"/>
      <w:bookmarkEnd w:id="13"/>
    </w:p>
    <w:p w:rsidR="00562412" w:rsidRPr="00544FD8" w:rsidRDefault="00562412" w:rsidP="00562412">
      <w:pPr>
        <w:ind w:firstLine="567"/>
        <w:rPr>
          <w:lang w:val="ru-RU"/>
        </w:rPr>
      </w:pPr>
      <w:r>
        <w:rPr>
          <w:lang w:val="ru-RU"/>
        </w:rPr>
        <w:t>В работе будем рассматривать связанную с недеформированным стволом декартову систему координат.</w:t>
      </w:r>
      <w:r w:rsidR="00544FD8">
        <w:rPr>
          <w:lang w:val="ru-RU"/>
        </w:rPr>
        <w:t xml:space="preserve"> Начало координат поместим в центр казенного среза ствола. Ось </w:t>
      </w:r>
      <w:r w:rsidR="00DD3BFF" w:rsidRPr="00DD3BFF">
        <w:rPr>
          <w:i/>
        </w:rPr>
        <w:t>Ox</w:t>
      </w:r>
      <w:r w:rsidR="00BA3D20">
        <w:rPr>
          <w:lang w:val="ru-RU"/>
        </w:rPr>
        <w:t xml:space="preserve"> </w:t>
      </w:r>
      <w:r w:rsidR="00544FD8">
        <w:rPr>
          <w:lang w:val="ru-RU"/>
        </w:rPr>
        <w:t>направим вдоль ствола. Ос</w:t>
      </w:r>
      <w:r w:rsidR="00F43A34">
        <w:rPr>
          <w:lang w:val="ru-RU"/>
        </w:rPr>
        <w:t>и</w:t>
      </w:r>
      <w:r w:rsidR="002E35B0">
        <w:rPr>
          <w:lang w:val="ru-RU"/>
        </w:rPr>
        <w:t xml:space="preserve"> </w:t>
      </w:r>
      <w:proofErr w:type="spellStart"/>
      <w:r w:rsidR="00DD3BFF" w:rsidRPr="00DD3BFF">
        <w:rPr>
          <w:i/>
        </w:rPr>
        <w:t>O</w:t>
      </w:r>
      <w:r w:rsidR="00DD3BFF">
        <w:rPr>
          <w:i/>
        </w:rPr>
        <w:t>y</w:t>
      </w:r>
      <w:proofErr w:type="spellEnd"/>
      <w:r w:rsidR="00F43A34">
        <w:rPr>
          <w:lang w:val="ru-RU"/>
        </w:rPr>
        <w:t xml:space="preserve"> и </w:t>
      </w:r>
      <w:r w:rsidR="00DD3BFF" w:rsidRPr="00DD3BFF">
        <w:rPr>
          <w:i/>
        </w:rPr>
        <w:t>O</w:t>
      </w:r>
      <w:r w:rsidR="00DD3BFF">
        <w:rPr>
          <w:i/>
        </w:rPr>
        <w:t>z</w:t>
      </w:r>
      <w:r w:rsidR="00DD3BFF">
        <w:rPr>
          <w:lang w:val="ru-RU"/>
        </w:rPr>
        <w:t xml:space="preserve"> </w:t>
      </w:r>
      <w:r w:rsidR="00544FD8">
        <w:rPr>
          <w:lang w:val="ru-RU"/>
        </w:rPr>
        <w:t>направлен</w:t>
      </w:r>
      <w:r w:rsidR="00F43A34">
        <w:rPr>
          <w:lang w:val="ru-RU"/>
        </w:rPr>
        <w:t>ы</w:t>
      </w:r>
      <w:r w:rsidR="00544FD8">
        <w:rPr>
          <w:lang w:val="ru-RU"/>
        </w:rPr>
        <w:t xml:space="preserve"> перпендикулярно оси </w:t>
      </w:r>
      <w:r w:rsidR="00DD3BFF" w:rsidRPr="00DD3BFF">
        <w:rPr>
          <w:i/>
        </w:rPr>
        <w:t>Ox</w:t>
      </w:r>
      <w:r w:rsidR="00544FD8">
        <w:rPr>
          <w:lang w:val="ru-RU"/>
        </w:rPr>
        <w:t xml:space="preserve"> и наход</w:t>
      </w:r>
      <w:r w:rsidR="00F43A34">
        <w:rPr>
          <w:lang w:val="ru-RU"/>
        </w:rPr>
        <w:t>я</w:t>
      </w:r>
      <w:r w:rsidR="00544FD8">
        <w:rPr>
          <w:lang w:val="ru-RU"/>
        </w:rPr>
        <w:t>тся в вертикальной</w:t>
      </w:r>
      <w:r w:rsidR="00F43A34">
        <w:rPr>
          <w:lang w:val="ru-RU"/>
        </w:rPr>
        <w:t xml:space="preserve"> и горизонтальных</w:t>
      </w:r>
      <w:r w:rsidR="00544FD8">
        <w:rPr>
          <w:lang w:val="ru-RU"/>
        </w:rPr>
        <w:t xml:space="preserve"> плоскост</w:t>
      </w:r>
      <w:r w:rsidR="00F43A34">
        <w:rPr>
          <w:lang w:val="ru-RU"/>
        </w:rPr>
        <w:t>ях соответственно.</w:t>
      </w:r>
      <w:r w:rsidR="001E17E6">
        <w:rPr>
          <w:lang w:val="ru-RU"/>
        </w:rPr>
        <w:t xml:space="preserve"> Полученная связанная со стволом система координат является правосторонней и представлена на рисунке </w:t>
      </w:r>
      <w:r w:rsidR="008C435E">
        <w:rPr>
          <w:lang w:val="ru-RU"/>
        </w:rPr>
        <w:t>2</w:t>
      </w:r>
      <w:r w:rsidR="001E17E6">
        <w:rPr>
          <w:lang w:val="ru-RU"/>
        </w:rPr>
        <w:t>.1</w:t>
      </w:r>
      <w:r w:rsidR="00F8759F">
        <w:rPr>
          <w:lang w:val="ru-RU"/>
        </w:rPr>
        <w:t xml:space="preserve"> </w:t>
      </w:r>
      <w:r w:rsidR="00F8759F" w:rsidRPr="00F8759F">
        <w:rPr>
          <w:lang w:val="ru-RU"/>
        </w:rPr>
        <w:t>[</w:t>
      </w:r>
      <w:r w:rsidR="00807DD3">
        <w:rPr>
          <w:lang w:val="ru-RU"/>
        </w:rPr>
        <w:t>1</w:t>
      </w:r>
      <w:r w:rsidR="00F2529E">
        <w:rPr>
          <w:lang w:val="ru-RU"/>
        </w:rPr>
        <w:t>6</w:t>
      </w:r>
      <w:r w:rsidR="00F8759F" w:rsidRPr="00F8759F">
        <w:rPr>
          <w:lang w:val="ru-RU"/>
        </w:rPr>
        <w:t>]</w:t>
      </w:r>
      <w:r w:rsidR="001E17E6">
        <w:rPr>
          <w:lang w:val="ru-RU"/>
        </w:rPr>
        <w:t>.</w:t>
      </w:r>
    </w:p>
    <w:p w:rsidR="00562412" w:rsidRPr="00612188" w:rsidRDefault="00562412" w:rsidP="00612188">
      <w:pPr>
        <w:spacing w:line="240" w:lineRule="auto"/>
        <w:jc w:val="center"/>
        <w:rPr>
          <w:sz w:val="24"/>
          <w:szCs w:val="24"/>
          <w:lang w:val="ru-RU"/>
        </w:rPr>
      </w:pPr>
      <w:r w:rsidRPr="00612188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5431A892" wp14:editId="101CC188">
            <wp:extent cx="5934075" cy="1593723"/>
            <wp:effectExtent l="0" t="0" r="0" b="0"/>
            <wp:docPr id="20" name="Рисунок 20" descr="Pict_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Pict_0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45" cy="159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412" w:rsidRPr="00866CB4" w:rsidRDefault="00562412" w:rsidP="00612188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8C435E">
        <w:rPr>
          <w:rFonts w:eastAsiaTheme="minorHAnsi"/>
          <w:noProof/>
          <w:sz w:val="24"/>
          <w:szCs w:val="24"/>
          <w:lang w:val="ru-RU" w:eastAsia="ru-RU" w:bidi="ar-SA"/>
        </w:rPr>
        <w:t>2</w:t>
      </w:r>
      <w:r w:rsidR="007C28C4" w:rsidRPr="00866CB4">
        <w:rPr>
          <w:rFonts w:eastAsiaTheme="minorHAnsi"/>
          <w:noProof/>
          <w:sz w:val="24"/>
          <w:szCs w:val="24"/>
          <w:lang w:val="ru-RU" w:eastAsia="ru-RU" w:bidi="ar-SA"/>
        </w:rPr>
        <w:t>.1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Связанная со стволом система координат</w:t>
      </w:r>
    </w:p>
    <w:p w:rsidR="00562412" w:rsidRDefault="0009623A" w:rsidP="0009623A">
      <w:pPr>
        <w:ind w:firstLine="567"/>
        <w:rPr>
          <w:lang w:val="ru-RU"/>
        </w:rPr>
      </w:pPr>
      <w:r>
        <w:rPr>
          <w:lang w:val="ru-RU"/>
        </w:rPr>
        <w:t xml:space="preserve">Далее учтём, что ствол может находиться под некоторым углом </w:t>
      </w:r>
      <w:r w:rsidR="00DD3BFF">
        <w:rPr>
          <w:szCs w:val="28"/>
        </w:rPr>
        <w:t>φ</w:t>
      </w:r>
      <w:r>
        <w:rPr>
          <w:lang w:val="ru-RU"/>
        </w:rPr>
        <w:t xml:space="preserve"> при стрельбе,</w:t>
      </w:r>
      <w:r w:rsidR="00407CAC">
        <w:rPr>
          <w:lang w:val="ru-RU"/>
        </w:rPr>
        <w:t xml:space="preserve"> данный угол далее будем </w:t>
      </w:r>
      <w:r w:rsidR="00407CAC" w:rsidRPr="007D32C7">
        <w:rPr>
          <w:lang w:val="ru-RU"/>
        </w:rPr>
        <w:t>именовать</w:t>
      </w:r>
      <w:r w:rsidRPr="007D32C7">
        <w:rPr>
          <w:lang w:val="ru-RU"/>
        </w:rPr>
        <w:t xml:space="preserve"> углом возвышения</w:t>
      </w:r>
      <w:r w:rsidR="00AD2526" w:rsidRPr="007D32C7">
        <w:rPr>
          <w:lang w:val="ru-RU"/>
        </w:rPr>
        <w:t xml:space="preserve"> [</w:t>
      </w:r>
      <w:r w:rsidR="00F2529E" w:rsidRPr="007D32C7">
        <w:rPr>
          <w:lang w:val="ru-RU"/>
        </w:rPr>
        <w:t>17</w:t>
      </w:r>
      <w:r w:rsidR="00AD2526" w:rsidRPr="007D32C7">
        <w:rPr>
          <w:lang w:val="ru-RU"/>
        </w:rPr>
        <w:t>]</w:t>
      </w:r>
      <w:r w:rsidRPr="007D32C7">
        <w:rPr>
          <w:lang w:val="ru-RU"/>
        </w:rPr>
        <w:t>.</w:t>
      </w:r>
      <w:r>
        <w:rPr>
          <w:lang w:val="ru-RU"/>
        </w:rPr>
        <w:t xml:space="preserve"> Для этого рассмотрим некоторую местную систему координат</w:t>
      </w:r>
      <w:r w:rsidR="00DD3BFF" w:rsidRPr="00DD3BFF">
        <w:rPr>
          <w:lang w:val="ru-RU"/>
        </w:rPr>
        <w:t xml:space="preserve"> </w:t>
      </w:r>
      <w:r w:rsidR="00DD3BFF" w:rsidRPr="00DD3BFF">
        <w:rPr>
          <w:i/>
        </w:rPr>
        <w:t>O</w:t>
      </w:r>
      <w:r w:rsidR="00DD3BFF">
        <w:rPr>
          <w:i/>
        </w:rPr>
        <w:t>XYZ</w:t>
      </w:r>
      <w:r>
        <w:rPr>
          <w:lang w:val="ru-RU"/>
        </w:rPr>
        <w:t xml:space="preserve">, в которой ось </w:t>
      </w:r>
      <w:r w:rsidR="00DD3BFF" w:rsidRPr="00DD3BFF">
        <w:rPr>
          <w:i/>
        </w:rPr>
        <w:t>Ox</w:t>
      </w:r>
      <w:r w:rsidR="005C2FA9" w:rsidRPr="005C2FA9">
        <w:rPr>
          <w:lang w:val="ru-RU"/>
        </w:rPr>
        <w:t xml:space="preserve"> </w:t>
      </w:r>
      <w:r>
        <w:rPr>
          <w:lang w:val="ru-RU"/>
        </w:rPr>
        <w:t xml:space="preserve">находится в плоскости </w:t>
      </w:r>
      <w:r w:rsidR="00DD3BFF" w:rsidRPr="00DD3BFF">
        <w:rPr>
          <w:i/>
        </w:rPr>
        <w:t>O</w:t>
      </w:r>
      <w:r w:rsidR="00DD3BFF">
        <w:rPr>
          <w:i/>
        </w:rPr>
        <w:t>XY</w:t>
      </w:r>
      <w:r w:rsidR="00BA3D20">
        <w:rPr>
          <w:lang w:val="ru-RU"/>
        </w:rPr>
        <w:t xml:space="preserve"> </w:t>
      </w:r>
      <w:r>
        <w:rPr>
          <w:lang w:val="ru-RU"/>
        </w:rPr>
        <w:t>под углом возвышения к</w:t>
      </w:r>
      <w:r w:rsidR="00DD3BFF" w:rsidRPr="00DD3BFF">
        <w:rPr>
          <w:lang w:val="ru-RU"/>
        </w:rPr>
        <w:t xml:space="preserve"> </w:t>
      </w:r>
      <w:r w:rsidR="00DD3BFF" w:rsidRPr="00DD3BFF">
        <w:rPr>
          <w:i/>
        </w:rPr>
        <w:t>O</w:t>
      </w:r>
      <w:r w:rsidR="00DD3BFF">
        <w:rPr>
          <w:i/>
        </w:rPr>
        <w:t>X</w:t>
      </w:r>
      <w:r w:rsidRPr="0009623A">
        <w:rPr>
          <w:lang w:val="ru-RU"/>
        </w:rPr>
        <w:t xml:space="preserve">, </w:t>
      </w:r>
      <w:r>
        <w:rPr>
          <w:lang w:val="ru-RU"/>
        </w:rPr>
        <w:t xml:space="preserve">ось </w:t>
      </w:r>
      <w:r w:rsidR="00DD3BFF" w:rsidRPr="00DD3BFF">
        <w:rPr>
          <w:i/>
        </w:rPr>
        <w:t>O</w:t>
      </w:r>
      <w:r w:rsidR="00DD3BFF">
        <w:rPr>
          <w:i/>
        </w:rPr>
        <w:t>Y</w:t>
      </w:r>
      <w:r w:rsidR="00BA3D20">
        <w:rPr>
          <w:lang w:val="ru-RU"/>
        </w:rPr>
        <w:t xml:space="preserve"> </w:t>
      </w:r>
      <w:r>
        <w:rPr>
          <w:lang w:val="ru-RU"/>
        </w:rPr>
        <w:t xml:space="preserve">направим против направления силы тяжести, а ось </w:t>
      </w:r>
      <w:r w:rsidR="00DD3BFF" w:rsidRPr="00DD3BFF">
        <w:rPr>
          <w:i/>
        </w:rPr>
        <w:t>O</w:t>
      </w:r>
      <w:r w:rsidR="00DD3BFF">
        <w:rPr>
          <w:i/>
        </w:rPr>
        <w:t>Z</w:t>
      </w:r>
      <w:r w:rsidR="00BA3D20">
        <w:rPr>
          <w:lang w:val="ru-RU"/>
        </w:rPr>
        <w:t xml:space="preserve"> </w:t>
      </w:r>
      <w:r>
        <w:rPr>
          <w:lang w:val="ru-RU"/>
        </w:rPr>
        <w:t>совместим с осью</w:t>
      </w:r>
      <w:r w:rsidR="00DD3BFF" w:rsidRPr="00DD3BFF">
        <w:rPr>
          <w:i/>
          <w:lang w:val="ru-RU"/>
        </w:rPr>
        <w:t xml:space="preserve"> </w:t>
      </w:r>
      <w:r w:rsidR="00DD3BFF" w:rsidRPr="00DD3BFF">
        <w:rPr>
          <w:i/>
        </w:rPr>
        <w:t>O</w:t>
      </w:r>
      <w:r w:rsidR="00DD3BFF">
        <w:rPr>
          <w:i/>
        </w:rPr>
        <w:t>z</w:t>
      </w:r>
      <w:r w:rsidRPr="007C28C4">
        <w:rPr>
          <w:lang w:val="ru-RU"/>
        </w:rPr>
        <w:t>.</w:t>
      </w:r>
      <w:r w:rsidR="00F8759F" w:rsidRPr="00F8759F">
        <w:rPr>
          <w:lang w:val="ru-RU"/>
        </w:rPr>
        <w:t xml:space="preserve"> </w:t>
      </w:r>
      <w:r w:rsidR="007C28C4">
        <w:rPr>
          <w:lang w:val="ru-RU"/>
        </w:rPr>
        <w:t xml:space="preserve">Полученная местная система координат представлена на рисунке </w:t>
      </w:r>
      <w:r w:rsidR="008C435E">
        <w:rPr>
          <w:lang w:val="ru-RU"/>
        </w:rPr>
        <w:t>2</w:t>
      </w:r>
      <w:r w:rsidR="007C28C4">
        <w:rPr>
          <w:lang w:val="ru-RU"/>
        </w:rPr>
        <w:t>.2</w:t>
      </w:r>
      <w:r w:rsidR="00407CAC">
        <w:rPr>
          <w:lang w:val="ru-RU"/>
        </w:rPr>
        <w:t>.</w:t>
      </w:r>
    </w:p>
    <w:p w:rsidR="00407CAC" w:rsidRPr="00866CB4" w:rsidRDefault="00407CAC" w:rsidP="00612188">
      <w:pPr>
        <w:spacing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drawing>
          <wp:inline distT="0" distB="0" distL="0" distR="0" wp14:anchorId="3A3945BD" wp14:editId="42353A81">
            <wp:extent cx="5220000" cy="1872000"/>
            <wp:effectExtent l="0" t="0" r="0" b="0"/>
            <wp:docPr id="23" name="Рисунок 23" descr="Pic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 descr="Pict_3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8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CAC" w:rsidRPr="00866CB4" w:rsidRDefault="00407CAC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8C435E">
        <w:rPr>
          <w:rFonts w:eastAsiaTheme="minorHAnsi"/>
          <w:noProof/>
          <w:sz w:val="24"/>
          <w:szCs w:val="24"/>
          <w:lang w:val="ru-RU" w:eastAsia="ru-RU" w:bidi="ar-SA"/>
        </w:rPr>
        <w:t>2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.2 – Местная система координат</w:t>
      </w:r>
    </w:p>
    <w:p w:rsidR="00F8759F" w:rsidRDefault="00F8759F" w:rsidP="00F8759F">
      <w:pPr>
        <w:ind w:firstLine="567"/>
        <w:rPr>
          <w:szCs w:val="28"/>
          <w:lang w:val="ru-RU"/>
        </w:rPr>
      </w:pPr>
      <w:r>
        <w:rPr>
          <w:lang w:val="ru-RU"/>
        </w:rPr>
        <w:lastRenderedPageBreak/>
        <w:t xml:space="preserve">Также необходимо учесть, что под действием силы тяжести, сил, вызванных движением снаряда, а также от воздействия высоких давлений при сгорании пороха и иных сил ствол будет деформирован, вследствие чего при достижении снарядом дульного среза угол </w:t>
      </w:r>
      <w:proofErr w:type="gramStart"/>
      <w:r>
        <w:rPr>
          <w:lang w:val="ru-RU"/>
        </w:rPr>
        <w:t xml:space="preserve">бросания </w:t>
      </w:r>
      <w:r w:rsidR="00CF2066" w:rsidRPr="00BB2FB8">
        <w:rPr>
          <w:position w:val="-6"/>
          <w:szCs w:val="28"/>
          <w:lang w:val="ru-RU"/>
        </w:rPr>
        <w:object w:dxaOrig="220" w:dyaOrig="300">
          <v:shape id="_x0000_i1115" type="#_x0000_t75" style="width:11.25pt;height:15.05pt;mso-position-horizontal:absolute;mso-position-vertical:absolute" o:ole="">
            <v:imagedata r:id="rId192" o:title=""/>
          </v:shape>
          <o:OLEObject Type="Embed" ProgID="Equation.3" ShapeID="_x0000_i1115" DrawAspect="Content" ObjectID="_1704635216" r:id="rId193"/>
        </w:object>
      </w:r>
      <w:r w:rsidRPr="00093A6C">
        <w:rPr>
          <w:szCs w:val="28"/>
          <w:lang w:val="ru-RU"/>
        </w:rPr>
        <w:t xml:space="preserve"> </w:t>
      </w:r>
      <w:r>
        <w:rPr>
          <w:lang w:val="ru-RU"/>
        </w:rPr>
        <w:t>будет</w:t>
      </w:r>
      <w:proofErr w:type="gramEnd"/>
      <w:r>
        <w:rPr>
          <w:lang w:val="ru-RU"/>
        </w:rPr>
        <w:t xml:space="preserve"> значительно отличаться от угла возвышения</w:t>
      </w:r>
      <w:r w:rsidR="008C435E">
        <w:rPr>
          <w:szCs w:val="28"/>
          <w:lang w:val="ru-RU"/>
        </w:rPr>
        <w:t xml:space="preserve"> (см. р</w:t>
      </w:r>
      <w:r>
        <w:rPr>
          <w:szCs w:val="28"/>
          <w:lang w:val="ru-RU"/>
        </w:rPr>
        <w:t xml:space="preserve">исунок </w:t>
      </w:r>
      <w:r w:rsidR="008C435E">
        <w:rPr>
          <w:szCs w:val="28"/>
          <w:lang w:val="ru-RU"/>
        </w:rPr>
        <w:t>2</w:t>
      </w:r>
      <w:r>
        <w:rPr>
          <w:szCs w:val="28"/>
          <w:lang w:val="ru-RU"/>
        </w:rPr>
        <w:t>.2).</w:t>
      </w:r>
    </w:p>
    <w:p w:rsidR="00F8759F" w:rsidRDefault="00F8759F" w:rsidP="00F8759F">
      <w:pPr>
        <w:ind w:firstLine="567"/>
        <w:rPr>
          <w:szCs w:val="28"/>
          <w:lang w:val="ru-RU"/>
        </w:rPr>
      </w:pPr>
      <w:r>
        <w:rPr>
          <w:szCs w:val="28"/>
          <w:lang w:val="ru-RU"/>
        </w:rPr>
        <w:t xml:space="preserve">В некоторых установках используются дульные тормоза, действие которых также следует учитывать, помимо этого, ствол может иметь дополнительную точку опоры (рисунок </w:t>
      </w:r>
      <w:r w:rsidR="008C435E">
        <w:rPr>
          <w:szCs w:val="28"/>
          <w:lang w:val="ru-RU"/>
        </w:rPr>
        <w:t>2</w:t>
      </w:r>
      <w:r>
        <w:rPr>
          <w:szCs w:val="28"/>
          <w:lang w:val="ru-RU"/>
        </w:rPr>
        <w:t>.3)</w:t>
      </w:r>
      <w:r w:rsidR="00A237E0">
        <w:rPr>
          <w:szCs w:val="28"/>
          <w:lang w:val="ru-RU"/>
        </w:rPr>
        <w:t xml:space="preserve"> </w:t>
      </w:r>
      <w:r w:rsidR="00A237E0" w:rsidRPr="00A237E0">
        <w:rPr>
          <w:szCs w:val="28"/>
          <w:lang w:val="ru-RU"/>
        </w:rPr>
        <w:t>[1</w:t>
      </w:r>
      <w:r w:rsidR="007D32C7">
        <w:rPr>
          <w:szCs w:val="28"/>
          <w:lang w:val="ru-RU"/>
        </w:rPr>
        <w:t>8</w:t>
      </w:r>
      <w:r w:rsidR="00A237E0" w:rsidRPr="00A237E0">
        <w:rPr>
          <w:szCs w:val="28"/>
          <w:lang w:val="ru-RU"/>
        </w:rPr>
        <w:t>]</w:t>
      </w:r>
      <w:r>
        <w:rPr>
          <w:szCs w:val="28"/>
          <w:lang w:val="ru-RU"/>
        </w:rPr>
        <w:t>.</w:t>
      </w:r>
    </w:p>
    <w:p w:rsidR="001A7B9A" w:rsidRPr="00612188" w:rsidRDefault="00030E66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>
        <w:rPr>
          <w:noProof/>
          <w:sz w:val="24"/>
          <w:szCs w:val="24"/>
          <w:lang w:val="ru-RU" w:eastAsia="ru-RU" w:bidi="ar-SA"/>
        </w:rPr>
        <w:pict>
          <v:shape id="_x0000_i1116" type="#_x0000_t75" style="width:468.3pt;height:223.5pt">
            <v:imagedata r:id="rId194" o:title="схема закрепления"/>
          </v:shape>
        </w:pict>
      </w:r>
    </w:p>
    <w:p w:rsidR="00FD7C67" w:rsidRPr="00866CB4" w:rsidRDefault="00FD7C67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182D3F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8C435E">
        <w:rPr>
          <w:rFonts w:eastAsiaTheme="minorHAnsi"/>
          <w:noProof/>
          <w:sz w:val="24"/>
          <w:szCs w:val="24"/>
          <w:lang w:val="ru-RU" w:eastAsia="ru-RU" w:bidi="ar-SA"/>
        </w:rPr>
        <w:t>2</w:t>
      </w:r>
      <w:r w:rsidRPr="00182D3F">
        <w:rPr>
          <w:rFonts w:eastAsiaTheme="minorHAnsi"/>
          <w:noProof/>
          <w:sz w:val="24"/>
          <w:szCs w:val="24"/>
          <w:lang w:val="ru-RU" w:eastAsia="ru-RU" w:bidi="ar-SA"/>
        </w:rPr>
        <w:t>.3 – Закрепление ствола</w:t>
      </w:r>
    </w:p>
    <w:p w:rsidR="00E605A2" w:rsidRPr="00E605A2" w:rsidRDefault="00E605A2" w:rsidP="00E605A2">
      <w:pPr>
        <w:ind w:firstLine="567"/>
        <w:rPr>
          <w:lang w:val="ru-RU"/>
        </w:rPr>
      </w:pPr>
      <w:r>
        <w:rPr>
          <w:lang w:val="ru-RU"/>
        </w:rPr>
        <w:t xml:space="preserve">На рисунке </w:t>
      </w:r>
      <w:proofErr w:type="gramStart"/>
      <w:r>
        <w:rPr>
          <w:lang w:val="ru-RU"/>
        </w:rPr>
        <w:t xml:space="preserve">выше </w:t>
      </w:r>
      <w:r w:rsidR="00CF2066" w:rsidRPr="00BB2FB8">
        <w:rPr>
          <w:position w:val="-14"/>
          <w:lang w:val="ru-RU"/>
        </w:rPr>
        <w:object w:dxaOrig="380" w:dyaOrig="400">
          <v:shape id="_x0000_i1117" type="#_x0000_t75" style="width:18.8pt;height:20.05pt" o:ole="">
            <v:imagedata r:id="rId195" o:title=""/>
          </v:shape>
          <o:OLEObject Type="Embed" ProgID="Equation.3" ShapeID="_x0000_i1117" DrawAspect="Content" ObjectID="_1704635217" r:id="rId196"/>
        </w:object>
      </w:r>
      <w:r w:rsidR="00BB2FB8">
        <w:rPr>
          <w:i/>
          <w:lang w:val="ru-RU"/>
        </w:rPr>
        <w:t xml:space="preserve"> </w:t>
      </w:r>
      <w:r>
        <w:rPr>
          <w:lang w:val="ru-RU"/>
        </w:rPr>
        <w:t>–</w:t>
      </w:r>
      <w:proofErr w:type="gramEnd"/>
      <w:r>
        <w:rPr>
          <w:lang w:val="ru-RU"/>
        </w:rPr>
        <w:t xml:space="preserve"> масса дульного тормоза, кг</w:t>
      </w:r>
      <w:r w:rsidRPr="00E605A2">
        <w:rPr>
          <w:lang w:val="ru-RU"/>
        </w:rPr>
        <w:t xml:space="preserve">; </w:t>
      </w:r>
      <w:r w:rsidR="00CF2066" w:rsidRPr="00BB2FB8">
        <w:rPr>
          <w:position w:val="-12"/>
          <w:lang w:val="ru-RU"/>
        </w:rPr>
        <w:object w:dxaOrig="220" w:dyaOrig="300">
          <v:shape id="_x0000_i1118" type="#_x0000_t75" style="width:11.25pt;height:15.05pt" o:ole="">
            <v:imagedata r:id="rId197" o:title=""/>
          </v:shape>
          <o:OLEObject Type="Embed" ProgID="Equation.3" ShapeID="_x0000_i1118" DrawAspect="Content" ObjectID="_1704635218" r:id="rId198"/>
        </w:object>
      </w:r>
      <w:r w:rsidR="00DD3BFF" w:rsidRPr="00DD3BFF">
        <w:rPr>
          <w:lang w:val="ru-RU"/>
        </w:rPr>
        <w:t xml:space="preserve"> </w:t>
      </w:r>
      <w:r>
        <w:rPr>
          <w:lang w:val="ru-RU"/>
        </w:rPr>
        <w:t>– масса снаряда, кг</w:t>
      </w:r>
      <w:r w:rsidRPr="00E605A2">
        <w:rPr>
          <w:lang w:val="ru-RU"/>
        </w:rPr>
        <w:t xml:space="preserve">; </w:t>
      </w:r>
      <w:r w:rsidR="00CF2066" w:rsidRPr="00BB2FB8">
        <w:rPr>
          <w:position w:val="-12"/>
          <w:lang w:val="ru-RU"/>
        </w:rPr>
        <w:object w:dxaOrig="420" w:dyaOrig="380">
          <v:shape id="_x0000_i1119" type="#_x0000_t75" style="width:21.3pt;height:18.8pt" o:ole="">
            <v:imagedata r:id="rId199" o:title=""/>
          </v:shape>
          <o:OLEObject Type="Embed" ProgID="Equation.3" ShapeID="_x0000_i1119" DrawAspect="Content" ObjectID="_1704635219" r:id="rId200"/>
        </w:object>
      </w:r>
      <w:r w:rsidR="00BB2FB8" w:rsidRPr="00BB2FB8">
        <w:rPr>
          <w:i/>
          <w:lang w:val="ru-RU"/>
        </w:rPr>
        <w:t xml:space="preserve"> </w:t>
      </w:r>
      <w:r w:rsidRPr="00E605A2">
        <w:rPr>
          <w:lang w:val="ru-RU"/>
        </w:rPr>
        <w:t xml:space="preserve">– </w:t>
      </w:r>
      <w:r>
        <w:rPr>
          <w:lang w:val="ru-RU"/>
        </w:rPr>
        <w:t>реакция опоры, Н.</w:t>
      </w:r>
    </w:p>
    <w:p w:rsidR="005045FB" w:rsidRDefault="00FD7C67" w:rsidP="009E5299">
      <w:pPr>
        <w:ind w:firstLine="567"/>
        <w:rPr>
          <w:lang w:val="ru-RU"/>
        </w:rPr>
      </w:pPr>
      <w:r>
        <w:rPr>
          <w:lang w:val="ru-RU"/>
        </w:rPr>
        <w:t>Далее рассмотрим некоторые допущения и особенности строения исследуемых стволов.</w:t>
      </w:r>
    </w:p>
    <w:p w:rsidR="008A4AF2" w:rsidRPr="007005DF" w:rsidRDefault="008A4AF2" w:rsidP="009E5299">
      <w:pPr>
        <w:ind w:firstLine="567"/>
        <w:rPr>
          <w:szCs w:val="28"/>
          <w:lang w:val="ru-RU"/>
        </w:rPr>
      </w:pPr>
    </w:p>
    <w:p w:rsidR="00DF16CF" w:rsidRPr="00B2445D" w:rsidRDefault="00DD5482" w:rsidP="00B2445D">
      <w:pPr>
        <w:pStyle w:val="2"/>
        <w:rPr>
          <w:lang w:val="ru-RU"/>
        </w:rPr>
      </w:pPr>
      <w:bookmarkStart w:id="14" w:name="_Toc87623905"/>
      <w:bookmarkStart w:id="15" w:name="_Toc89096742"/>
      <w:r>
        <w:rPr>
          <w:lang w:val="ru-RU"/>
        </w:rPr>
        <w:t>2</w:t>
      </w:r>
      <w:r w:rsidR="00DF16CF" w:rsidRPr="00B2445D">
        <w:rPr>
          <w:lang w:val="ru-RU"/>
        </w:rPr>
        <w:t>.2</w:t>
      </w:r>
      <w:r w:rsidR="002F5A7B" w:rsidRPr="00B2445D">
        <w:rPr>
          <w:lang w:val="ru-RU"/>
        </w:rPr>
        <w:t xml:space="preserve"> </w:t>
      </w:r>
      <w:r w:rsidR="00E74AE5" w:rsidRPr="00B2445D">
        <w:rPr>
          <w:lang w:val="ru-RU"/>
        </w:rPr>
        <w:t>Допущения и особенности строения</w:t>
      </w:r>
      <w:r w:rsidR="002E35B0" w:rsidRPr="00B2445D">
        <w:rPr>
          <w:lang w:val="ru-RU"/>
        </w:rPr>
        <w:t xml:space="preserve"> </w:t>
      </w:r>
      <w:r w:rsidR="005D6579" w:rsidRPr="00B2445D">
        <w:rPr>
          <w:lang w:val="ru-RU"/>
        </w:rPr>
        <w:t>ствола</w:t>
      </w:r>
      <w:bookmarkEnd w:id="14"/>
      <w:bookmarkEnd w:id="15"/>
    </w:p>
    <w:p w:rsidR="00237844" w:rsidRPr="00237844" w:rsidRDefault="00237844" w:rsidP="009E5299">
      <w:pPr>
        <w:ind w:firstLine="567"/>
        <w:rPr>
          <w:lang w:val="ru-RU"/>
        </w:rPr>
      </w:pPr>
      <w:r>
        <w:rPr>
          <w:lang w:val="ru-RU"/>
        </w:rPr>
        <w:t>Основной частью артиллерийского орудия несомненно является ствол, боевые характеристики которого определяются его конструкцией. Последняя же зависит от устройства и назначения стрелковой системы</w:t>
      </w:r>
      <w:r w:rsidRPr="00746C75">
        <w:rPr>
          <w:lang w:val="ru-RU"/>
        </w:rPr>
        <w:t>, а его показатели – от используемых материалов и производственных технологий [1</w:t>
      </w:r>
      <w:r w:rsidR="007D32C7" w:rsidRPr="00746C75">
        <w:rPr>
          <w:lang w:val="ru-RU"/>
        </w:rPr>
        <w:t>9</w:t>
      </w:r>
      <w:r w:rsidRPr="00746C75">
        <w:rPr>
          <w:lang w:val="ru-RU"/>
        </w:rPr>
        <w:t>].</w:t>
      </w:r>
    </w:p>
    <w:p w:rsidR="00C968A5" w:rsidRDefault="00DF16CF" w:rsidP="009E5299">
      <w:pPr>
        <w:ind w:firstLine="567"/>
        <w:rPr>
          <w:lang w:val="ru-RU"/>
        </w:rPr>
      </w:pPr>
      <w:r>
        <w:rPr>
          <w:lang w:val="ru-RU"/>
        </w:rPr>
        <w:lastRenderedPageBreak/>
        <w:t>Зачастую стволы орудий представляют собой достаточно сложную геометрически конструкцию.</w:t>
      </w:r>
      <w:r w:rsidR="0095245D">
        <w:rPr>
          <w:lang w:val="ru-RU"/>
        </w:rPr>
        <w:t xml:space="preserve"> В связи с этим</w:t>
      </w:r>
      <w:r w:rsidR="00C968A5">
        <w:rPr>
          <w:lang w:val="ru-RU"/>
        </w:rPr>
        <w:t xml:space="preserve"> рассмотрим основные допущения:</w:t>
      </w:r>
    </w:p>
    <w:p w:rsidR="00C968A5" w:rsidRPr="00C968A5" w:rsidRDefault="0095245D" w:rsidP="00C968A5">
      <w:pPr>
        <w:pStyle w:val="ab"/>
        <w:numPr>
          <w:ilvl w:val="0"/>
          <w:numId w:val="21"/>
        </w:numPr>
        <w:rPr>
          <w:lang w:val="ru-RU"/>
        </w:rPr>
      </w:pPr>
      <w:r w:rsidRPr="00C968A5">
        <w:rPr>
          <w:lang w:val="ru-RU"/>
        </w:rPr>
        <w:t>ствол производится с помощью таких операций, как сверление, обработка канала и наружной поверхности</w:t>
      </w:r>
      <w:r w:rsidR="00F14EAD" w:rsidRPr="00F14EAD">
        <w:rPr>
          <w:lang w:val="ru-RU"/>
        </w:rPr>
        <w:t xml:space="preserve"> [</w:t>
      </w:r>
      <w:r w:rsidR="007D32C7">
        <w:rPr>
          <w:lang w:val="ru-RU"/>
        </w:rPr>
        <w:t>20</w:t>
      </w:r>
      <w:r w:rsidR="00F14EAD" w:rsidRPr="00F14EAD">
        <w:rPr>
          <w:lang w:val="ru-RU"/>
        </w:rPr>
        <w:t>]</w:t>
      </w:r>
      <w:r w:rsidR="00C968A5">
        <w:rPr>
          <w:lang w:val="ru-RU"/>
        </w:rPr>
        <w:t>,</w:t>
      </w:r>
    </w:p>
    <w:p w:rsidR="00DF16CF" w:rsidRDefault="00C968A5" w:rsidP="00C968A5">
      <w:pPr>
        <w:pStyle w:val="ab"/>
        <w:numPr>
          <w:ilvl w:val="0"/>
          <w:numId w:val="21"/>
        </w:numPr>
        <w:rPr>
          <w:lang w:val="ru-RU"/>
        </w:rPr>
      </w:pPr>
      <w:r w:rsidRPr="00C968A5">
        <w:rPr>
          <w:lang w:val="ru-RU"/>
        </w:rPr>
        <w:t xml:space="preserve">во всех поперечных сечениях границы </w:t>
      </w:r>
      <w:r w:rsidR="008C435E">
        <w:rPr>
          <w:lang w:val="ru-RU"/>
        </w:rPr>
        <w:t>области –</w:t>
      </w:r>
      <w:r w:rsidR="008C435E" w:rsidRPr="00C968A5">
        <w:rPr>
          <w:lang w:val="ru-RU"/>
        </w:rPr>
        <w:t xml:space="preserve"> это</w:t>
      </w:r>
      <w:r w:rsidRPr="00C968A5">
        <w:rPr>
          <w:lang w:val="ru-RU"/>
        </w:rPr>
        <w:t xml:space="preserve"> окружности</w:t>
      </w:r>
      <w:r>
        <w:rPr>
          <w:lang w:val="ru-RU"/>
        </w:rPr>
        <w:t>,</w:t>
      </w:r>
    </w:p>
    <w:p w:rsidR="00C968A5" w:rsidRDefault="00FB33EB" w:rsidP="00C968A5">
      <w:pPr>
        <w:pStyle w:val="ab"/>
        <w:numPr>
          <w:ilvl w:val="0"/>
          <w:numId w:val="21"/>
        </w:numPr>
        <w:rPr>
          <w:lang w:val="ru-RU"/>
        </w:rPr>
      </w:pPr>
      <w:r>
        <w:rPr>
          <w:lang w:val="ru-RU"/>
        </w:rPr>
        <w:t xml:space="preserve">распределение деформаций в продольном сечении будем находить из решения плоской стационарной задачи </w:t>
      </w:r>
      <w:r w:rsidRPr="00FB33EB">
        <w:rPr>
          <w:lang w:val="ru-RU"/>
        </w:rPr>
        <w:t>[</w:t>
      </w:r>
      <w:r w:rsidR="00237844" w:rsidRPr="00237844">
        <w:rPr>
          <w:lang w:val="ru-RU"/>
        </w:rPr>
        <w:t>1</w:t>
      </w:r>
      <w:r w:rsidR="007D32C7">
        <w:rPr>
          <w:lang w:val="ru-RU"/>
        </w:rPr>
        <w:t>8</w:t>
      </w:r>
      <w:r w:rsidRPr="00FB33EB">
        <w:rPr>
          <w:lang w:val="ru-RU"/>
        </w:rPr>
        <w:t>].</w:t>
      </w:r>
    </w:p>
    <w:p w:rsidR="00FB33EB" w:rsidRDefault="00FB33EB" w:rsidP="002E6E38">
      <w:pPr>
        <w:ind w:firstLine="567"/>
        <w:rPr>
          <w:lang w:val="ru-RU"/>
        </w:rPr>
      </w:pPr>
      <w:r>
        <w:rPr>
          <w:lang w:val="ru-RU"/>
        </w:rPr>
        <w:t>При этом будем учитывать</w:t>
      </w:r>
      <w:r w:rsidR="002E6E38" w:rsidRPr="002E6E38">
        <w:rPr>
          <w:lang w:val="ru-RU"/>
        </w:rPr>
        <w:t xml:space="preserve">, </w:t>
      </w:r>
      <w:r w:rsidR="002E6E38">
        <w:rPr>
          <w:lang w:val="ru-RU"/>
        </w:rPr>
        <w:t xml:space="preserve">что </w:t>
      </w:r>
      <w:r w:rsidRPr="00FB33EB">
        <w:rPr>
          <w:lang w:val="ru-RU"/>
        </w:rPr>
        <w:t>центры окружностей в поперечных сечениях могут не совпадать из-за технологических дефектов</w:t>
      </w:r>
      <w:r w:rsidR="002E6E38">
        <w:rPr>
          <w:lang w:val="ru-RU"/>
        </w:rPr>
        <w:t xml:space="preserve">, вследствие чего появляется </w:t>
      </w:r>
      <w:proofErr w:type="spellStart"/>
      <w:r w:rsidRPr="00FB33EB">
        <w:rPr>
          <w:lang w:val="ru-RU"/>
        </w:rPr>
        <w:t>разностенность</w:t>
      </w:r>
      <w:proofErr w:type="spellEnd"/>
      <w:r w:rsidR="002E6E38">
        <w:rPr>
          <w:lang w:val="ru-RU"/>
        </w:rPr>
        <w:t xml:space="preserve"> сечений</w:t>
      </w:r>
      <w:r>
        <w:rPr>
          <w:lang w:val="ru-RU"/>
        </w:rPr>
        <w:t>.</w:t>
      </w:r>
    </w:p>
    <w:p w:rsidR="00E74AE5" w:rsidRDefault="00E74AE5" w:rsidP="00AE4B22">
      <w:pPr>
        <w:ind w:firstLine="567"/>
        <w:rPr>
          <w:lang w:val="ru-RU"/>
        </w:rPr>
      </w:pPr>
      <w:r>
        <w:rPr>
          <w:lang w:val="ru-RU"/>
        </w:rPr>
        <w:t xml:space="preserve">Суммарные деформации и напряжения в стволе будем </w:t>
      </w:r>
      <w:r w:rsidR="0046796D">
        <w:rPr>
          <w:lang w:val="ru-RU"/>
        </w:rPr>
        <w:t>считать,</w:t>
      </w:r>
      <w:r>
        <w:rPr>
          <w:lang w:val="ru-RU"/>
        </w:rPr>
        <w:t xml:space="preserve"> как суперпозицию</w:t>
      </w:r>
      <w:r w:rsidR="00AE4B22">
        <w:rPr>
          <w:lang w:val="ru-RU"/>
        </w:rPr>
        <w:t xml:space="preserve"> соответствующих различных нагрузок, данный подход правомерен в силу линейности уравнений из теории упругости</w:t>
      </w:r>
      <w:r w:rsidR="00CB3C3C">
        <w:rPr>
          <w:lang w:val="ru-RU"/>
        </w:rPr>
        <w:t xml:space="preserve"> </w:t>
      </w:r>
      <w:r w:rsidR="007D32C7">
        <w:rPr>
          <w:lang w:val="ru-RU"/>
        </w:rPr>
        <w:t>[21</w:t>
      </w:r>
      <w:r w:rsidR="00CB3C3C" w:rsidRPr="00CB3C3C">
        <w:rPr>
          <w:lang w:val="ru-RU"/>
        </w:rPr>
        <w:t>]</w:t>
      </w:r>
      <w:r w:rsidR="00AE4B22">
        <w:rPr>
          <w:lang w:val="ru-RU"/>
        </w:rPr>
        <w:t>.</w:t>
      </w:r>
    </w:p>
    <w:p w:rsidR="008A4AF2" w:rsidRDefault="008A4AF2" w:rsidP="00AE4B22">
      <w:pPr>
        <w:ind w:firstLine="567"/>
        <w:rPr>
          <w:lang w:val="ru-RU"/>
        </w:rPr>
      </w:pPr>
    </w:p>
    <w:p w:rsidR="005D6579" w:rsidRPr="00B2445D" w:rsidRDefault="00DD5482" w:rsidP="00B2445D">
      <w:pPr>
        <w:pStyle w:val="2"/>
        <w:rPr>
          <w:lang w:val="ru-RU"/>
        </w:rPr>
      </w:pPr>
      <w:bookmarkStart w:id="16" w:name="_Toc87623906"/>
      <w:bookmarkStart w:id="17" w:name="_Toc89096743"/>
      <w:r>
        <w:rPr>
          <w:lang w:val="ru-RU"/>
        </w:rPr>
        <w:t>2</w:t>
      </w:r>
      <w:r w:rsidR="005D6579" w:rsidRPr="00B2445D">
        <w:rPr>
          <w:lang w:val="ru-RU"/>
        </w:rPr>
        <w:t>.</w:t>
      </w:r>
      <w:r w:rsidR="002070E3" w:rsidRPr="00B2445D">
        <w:rPr>
          <w:lang w:val="ru-RU"/>
        </w:rPr>
        <w:t>3</w:t>
      </w:r>
      <w:r w:rsidR="002E35B0" w:rsidRPr="00B2445D">
        <w:rPr>
          <w:lang w:val="ru-RU"/>
        </w:rPr>
        <w:t xml:space="preserve"> </w:t>
      </w:r>
      <w:r w:rsidR="002070E3" w:rsidRPr="00B2445D">
        <w:rPr>
          <w:lang w:val="ru-RU"/>
        </w:rPr>
        <w:t>Расчёт напряжений в поперечн</w:t>
      </w:r>
      <w:r w:rsidR="00841007" w:rsidRPr="00B2445D">
        <w:rPr>
          <w:lang w:val="ru-RU"/>
        </w:rPr>
        <w:t>ых</w:t>
      </w:r>
      <w:r w:rsidR="002070E3" w:rsidRPr="00B2445D">
        <w:rPr>
          <w:lang w:val="ru-RU"/>
        </w:rPr>
        <w:t xml:space="preserve"> сечени</w:t>
      </w:r>
      <w:r w:rsidR="00841007" w:rsidRPr="00B2445D">
        <w:rPr>
          <w:lang w:val="ru-RU"/>
        </w:rPr>
        <w:t>ях</w:t>
      </w:r>
      <w:r w:rsidR="002070E3" w:rsidRPr="00B2445D">
        <w:rPr>
          <w:lang w:val="ru-RU"/>
        </w:rPr>
        <w:br/>
        <w:t>с учётом технологических отклонений</w:t>
      </w:r>
      <w:bookmarkEnd w:id="16"/>
      <w:bookmarkEnd w:id="17"/>
    </w:p>
    <w:p w:rsidR="0053368F" w:rsidRPr="0053368F" w:rsidRDefault="004F25C1" w:rsidP="0053368F">
      <w:pPr>
        <w:ind w:firstLine="567"/>
        <w:rPr>
          <w:lang w:val="ru-RU"/>
        </w:rPr>
      </w:pPr>
      <w:r>
        <w:rPr>
          <w:lang w:val="ru-RU"/>
        </w:rPr>
        <w:t>Рассмотрим поперечное сечение ствола</w:t>
      </w:r>
      <w:r w:rsidR="00D00652">
        <w:rPr>
          <w:lang w:val="ru-RU"/>
        </w:rPr>
        <w:t xml:space="preserve">, которое представляет собой область, ограниченную внешней и внутренней окружностью </w:t>
      </w:r>
      <w:proofErr w:type="gramStart"/>
      <w:r w:rsidR="00D00652">
        <w:rPr>
          <w:lang w:val="ru-RU"/>
        </w:rPr>
        <w:t xml:space="preserve">радиусами </w:t>
      </w:r>
      <w:r w:rsidR="00CF2066" w:rsidRPr="00746C75">
        <w:rPr>
          <w:position w:val="-12"/>
          <w:lang w:val="ru-RU"/>
        </w:rPr>
        <w:object w:dxaOrig="220" w:dyaOrig="380">
          <v:shape id="_x0000_i1120" type="#_x0000_t75" style="width:11.25pt;height:18.8pt" o:ole="">
            <v:imagedata r:id="rId201" o:title=""/>
          </v:shape>
          <o:OLEObject Type="Embed" ProgID="Equation.3" ShapeID="_x0000_i1120" DrawAspect="Content" ObjectID="_1704635220" r:id="rId202"/>
        </w:object>
      </w:r>
      <w:r w:rsidR="00D00652" w:rsidRPr="00DD3BFF">
        <w:rPr>
          <w:lang w:val="ru-RU"/>
        </w:rPr>
        <w:t xml:space="preserve"> </w:t>
      </w:r>
      <w:r w:rsidR="00D00652">
        <w:rPr>
          <w:lang w:val="ru-RU"/>
        </w:rPr>
        <w:t>и</w:t>
      </w:r>
      <w:proofErr w:type="gramEnd"/>
      <w:r w:rsidR="00D00652">
        <w:rPr>
          <w:lang w:val="ru-RU"/>
        </w:rPr>
        <w:t xml:space="preserve"> </w:t>
      </w:r>
      <w:r w:rsidR="00CF2066" w:rsidRPr="00746C75">
        <w:rPr>
          <w:position w:val="-12"/>
          <w:lang w:val="ru-RU"/>
        </w:rPr>
        <w:object w:dxaOrig="260" w:dyaOrig="380">
          <v:shape id="_x0000_i1121" type="#_x0000_t75" style="width:12.5pt;height:18.8pt" o:ole="">
            <v:imagedata r:id="rId203" o:title=""/>
          </v:shape>
          <o:OLEObject Type="Embed" ProgID="Equation.3" ShapeID="_x0000_i1121" DrawAspect="Content" ObjectID="_1704635221" r:id="rId204"/>
        </w:object>
      </w:r>
      <w:r w:rsidR="00D00652" w:rsidRPr="00BA3D20">
        <w:rPr>
          <w:lang w:val="ru-RU"/>
        </w:rPr>
        <w:t xml:space="preserve"> </w:t>
      </w:r>
      <w:r w:rsidR="00D00652">
        <w:rPr>
          <w:lang w:val="ru-RU"/>
        </w:rPr>
        <w:t xml:space="preserve">с центрами </w:t>
      </w:r>
      <w:r w:rsidR="00CF2066" w:rsidRPr="00746C75">
        <w:rPr>
          <w:position w:val="-12"/>
          <w:lang w:val="ru-RU"/>
        </w:rPr>
        <w:object w:dxaOrig="320" w:dyaOrig="380">
          <v:shape id="_x0000_i1122" type="#_x0000_t75" style="width:15.65pt;height:18.8pt" o:ole="">
            <v:imagedata r:id="rId205" o:title=""/>
          </v:shape>
          <o:OLEObject Type="Embed" ProgID="Equation.3" ShapeID="_x0000_i1122" DrawAspect="Content" ObjectID="_1704635222" r:id="rId206"/>
        </w:object>
      </w:r>
      <w:r w:rsidR="00D00652">
        <w:rPr>
          <w:lang w:val="ru-RU"/>
        </w:rPr>
        <w:t xml:space="preserve"> и </w:t>
      </w:r>
      <w:r w:rsidR="00CF2066" w:rsidRPr="00746C75">
        <w:rPr>
          <w:position w:val="-12"/>
          <w:lang w:val="ru-RU"/>
        </w:rPr>
        <w:object w:dxaOrig="360" w:dyaOrig="380">
          <v:shape id="_x0000_i1123" type="#_x0000_t75" style="width:18.15pt;height:18.8pt;mso-position-horizontal:absolute" o:ole="">
            <v:imagedata r:id="rId207" o:title=""/>
          </v:shape>
          <o:OLEObject Type="Embed" ProgID="Equation.3" ShapeID="_x0000_i1123" DrawAspect="Content" ObjectID="_1704635223" r:id="rId208"/>
        </w:object>
      </w:r>
      <w:r w:rsidR="00D00652">
        <w:rPr>
          <w:lang w:val="ru-RU"/>
        </w:rPr>
        <w:t xml:space="preserve">, расположенными на расстоянии </w:t>
      </w:r>
      <w:r w:rsidR="00D00652" w:rsidRPr="00DD3BFF">
        <w:rPr>
          <w:i/>
        </w:rPr>
        <w:t>h</w:t>
      </w:r>
      <w:r w:rsidR="00D00652">
        <w:rPr>
          <w:lang w:val="ru-RU"/>
        </w:rPr>
        <w:t xml:space="preserve"> друг от друга (рисунок </w:t>
      </w:r>
      <w:r w:rsidR="008C435E">
        <w:rPr>
          <w:lang w:val="ru-RU"/>
        </w:rPr>
        <w:t>2</w:t>
      </w:r>
      <w:r w:rsidR="00D00652">
        <w:rPr>
          <w:lang w:val="ru-RU"/>
        </w:rPr>
        <w:t>.4).</w:t>
      </w:r>
    </w:p>
    <w:p w:rsidR="004F25C1" w:rsidRPr="00612188" w:rsidRDefault="00943CD8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65D6E6FD" wp14:editId="00685D71">
            <wp:extent cx="3124800" cy="3124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 rotWithShape="1"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1" r="3948" b="8591"/>
                    <a:stretch/>
                  </pic:blipFill>
                  <pic:spPr bwMode="auto">
                    <a:xfrm>
                      <a:off x="0" y="0"/>
                      <a:ext cx="31248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68F" w:rsidRPr="00866CB4" w:rsidRDefault="0053368F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746C75" w:rsidRPr="00981344">
        <w:rPr>
          <w:rFonts w:eastAsiaTheme="minorHAnsi"/>
          <w:noProof/>
          <w:sz w:val="24"/>
          <w:szCs w:val="24"/>
          <w:lang w:val="ru-RU" w:eastAsia="ru-RU" w:bidi="ar-SA"/>
        </w:rPr>
        <w:t>2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591D7C" w:rsidRPr="00866CB4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Поперечное сечение ствола</w:t>
      </w:r>
    </w:p>
    <w:p w:rsidR="00D00652" w:rsidRDefault="00D00652" w:rsidP="00321447">
      <w:pPr>
        <w:ind w:firstLine="567"/>
        <w:rPr>
          <w:lang w:val="ru-RU"/>
        </w:rPr>
      </w:pPr>
      <w:r>
        <w:rPr>
          <w:lang w:val="ru-RU"/>
        </w:rPr>
        <w:t>Обозначим</w:t>
      </w:r>
      <w:r w:rsidR="00870C78">
        <w:rPr>
          <w:lang w:val="ru-RU"/>
        </w:rPr>
        <w:t xml:space="preserve"> зависимость </w:t>
      </w:r>
      <w:r w:rsidR="00CF3A60" w:rsidRPr="003D13A9">
        <w:rPr>
          <w:lang w:val="ru-RU"/>
        </w:rPr>
        <w:t>технологически</w:t>
      </w:r>
      <w:r w:rsidR="00870C78">
        <w:rPr>
          <w:lang w:val="ru-RU"/>
        </w:rPr>
        <w:t>х</w:t>
      </w:r>
      <w:r w:rsidR="00CF3A60" w:rsidRPr="003D13A9">
        <w:rPr>
          <w:lang w:val="ru-RU"/>
        </w:rPr>
        <w:t xml:space="preserve"> отклонени</w:t>
      </w:r>
      <w:r w:rsidR="00870C78">
        <w:rPr>
          <w:lang w:val="ru-RU"/>
        </w:rPr>
        <w:t>й центров</w:t>
      </w:r>
      <w:r>
        <w:rPr>
          <w:lang w:val="ru-RU"/>
        </w:rPr>
        <w:t xml:space="preserve"> </w:t>
      </w:r>
      <w:r w:rsidRPr="003D13A9">
        <w:rPr>
          <w:lang w:val="ru-RU"/>
        </w:rPr>
        <w:t>внутренней и внешней</w:t>
      </w:r>
      <w:r w:rsidR="00870C78" w:rsidRPr="00870C78">
        <w:rPr>
          <w:lang w:val="ru-RU"/>
        </w:rPr>
        <w:t xml:space="preserve"> </w:t>
      </w:r>
      <w:r w:rsidR="00870C78">
        <w:rPr>
          <w:lang w:val="ru-RU"/>
        </w:rPr>
        <w:t xml:space="preserve">окружности от координаты </w:t>
      </w:r>
      <w:r w:rsidR="00870C78" w:rsidRPr="00870C78">
        <w:rPr>
          <w:i/>
        </w:rPr>
        <w:t>x</w:t>
      </w:r>
      <w:r w:rsidR="00870C78">
        <w:rPr>
          <w:lang w:val="ru-RU"/>
        </w:rPr>
        <w:t xml:space="preserve"> поперечного сечения ствола</w:t>
      </w:r>
      <w:r>
        <w:rPr>
          <w:lang w:val="ru-RU"/>
        </w:rPr>
        <w:t xml:space="preserve"> </w:t>
      </w:r>
      <w:r w:rsidRPr="003D13A9">
        <w:rPr>
          <w:lang w:val="ru-RU"/>
        </w:rPr>
        <w:t xml:space="preserve">по </w:t>
      </w:r>
      <w:r>
        <w:rPr>
          <w:lang w:val="ru-RU"/>
        </w:rPr>
        <w:t xml:space="preserve">оси </w:t>
      </w:r>
      <w:proofErr w:type="spellStart"/>
      <w:r w:rsidRPr="00DD3BFF">
        <w:rPr>
          <w:i/>
        </w:rPr>
        <w:t>Oy</w:t>
      </w:r>
      <w:proofErr w:type="spellEnd"/>
      <w:r>
        <w:rPr>
          <w:lang w:val="ru-RU"/>
        </w:rPr>
        <w:t xml:space="preserve"> </w:t>
      </w:r>
      <w:r w:rsidR="00A317C6" w:rsidRPr="00A317C6">
        <w:rPr>
          <w:lang w:val="ru-RU"/>
        </w:rPr>
        <w:t>[</w:t>
      </w:r>
      <w:r w:rsidR="0083360C">
        <w:rPr>
          <w:lang w:val="ru-RU"/>
        </w:rPr>
        <w:t>1</w:t>
      </w:r>
      <w:r w:rsidR="007D32C7">
        <w:rPr>
          <w:lang w:val="ru-RU"/>
        </w:rPr>
        <w:t>8</w:t>
      </w:r>
      <w:r w:rsidR="00A317C6" w:rsidRPr="00A317C6">
        <w:rPr>
          <w:lang w:val="ru-RU"/>
        </w:rPr>
        <w:t>]</w:t>
      </w:r>
    </w:p>
    <w:p w:rsidR="00D00652" w:rsidRDefault="00CF2066" w:rsidP="00D00652">
      <w:pPr>
        <w:jc w:val="center"/>
        <w:rPr>
          <w:lang w:val="ru-RU"/>
        </w:rPr>
      </w:pPr>
      <w:r w:rsidRPr="00746C75">
        <w:rPr>
          <w:i/>
          <w:position w:val="-12"/>
        </w:rPr>
        <w:object w:dxaOrig="1160" w:dyaOrig="380">
          <v:shape id="_x0000_i1124" type="#_x0000_t75" style="width:57.6pt;height:18.8pt" o:ole="">
            <v:imagedata r:id="rId210" o:title=""/>
          </v:shape>
          <o:OLEObject Type="Embed" ProgID="Equation.3" ShapeID="_x0000_i1124" DrawAspect="Content" ObjectID="_1704635224" r:id="rId211"/>
        </w:object>
      </w:r>
      <w:r w:rsidR="00CF3A60" w:rsidRPr="00DD3BFF">
        <w:rPr>
          <w:i/>
          <w:lang w:val="ru-RU"/>
        </w:rPr>
        <w:t xml:space="preserve"> </w:t>
      </w:r>
      <w:r w:rsidR="00CF3A60" w:rsidRPr="003D13A9">
        <w:rPr>
          <w:lang w:val="ru-RU"/>
        </w:rPr>
        <w:t xml:space="preserve">и </w:t>
      </w:r>
      <w:r w:rsidRPr="00746C75">
        <w:rPr>
          <w:i/>
          <w:position w:val="-12"/>
        </w:rPr>
        <w:object w:dxaOrig="1219" w:dyaOrig="380">
          <v:shape id="_x0000_i1125" type="#_x0000_t75" style="width:60.75pt;height:18.8pt" o:ole="">
            <v:imagedata r:id="rId212" o:title=""/>
          </v:shape>
          <o:OLEObject Type="Embed" ProgID="Equation.3" ShapeID="_x0000_i1125" DrawAspect="Content" ObjectID="_1704635225" r:id="rId213"/>
        </w:object>
      </w:r>
    </w:p>
    <w:p w:rsidR="00870C78" w:rsidRPr="00870C78" w:rsidRDefault="00870C78" w:rsidP="00870C78">
      <w:pPr>
        <w:rPr>
          <w:i/>
          <w:lang w:val="ru-RU"/>
        </w:rPr>
      </w:pPr>
      <w:r>
        <w:rPr>
          <w:lang w:val="ru-RU"/>
        </w:rPr>
        <w:t xml:space="preserve">и </w:t>
      </w:r>
      <w:r w:rsidRPr="003D13A9">
        <w:rPr>
          <w:lang w:val="ru-RU"/>
        </w:rPr>
        <w:t xml:space="preserve">по </w:t>
      </w:r>
      <w:r>
        <w:rPr>
          <w:lang w:val="ru-RU"/>
        </w:rPr>
        <w:t xml:space="preserve">оси </w:t>
      </w:r>
      <w:r w:rsidRPr="00DD3BFF">
        <w:rPr>
          <w:i/>
        </w:rPr>
        <w:t>O</w:t>
      </w:r>
      <w:r>
        <w:rPr>
          <w:i/>
        </w:rPr>
        <w:t>z</w:t>
      </w:r>
    </w:p>
    <w:p w:rsidR="00746C75" w:rsidRPr="00746C75" w:rsidRDefault="00CF2066" w:rsidP="00746C75">
      <w:pPr>
        <w:jc w:val="center"/>
        <w:rPr>
          <w:lang w:val="ru-RU"/>
        </w:rPr>
      </w:pPr>
      <w:r w:rsidRPr="00746C75">
        <w:rPr>
          <w:i/>
          <w:position w:val="-12"/>
        </w:rPr>
        <w:object w:dxaOrig="1120" w:dyaOrig="380">
          <v:shape id="_x0000_i1126" type="#_x0000_t75" style="width:56.35pt;height:18.8pt" o:ole="">
            <v:imagedata r:id="rId214" o:title=""/>
          </v:shape>
          <o:OLEObject Type="Embed" ProgID="Equation.3" ShapeID="_x0000_i1126" DrawAspect="Content" ObjectID="_1704635226" r:id="rId215"/>
        </w:object>
      </w:r>
      <w:r w:rsidR="00746C75" w:rsidRPr="00DD3BFF">
        <w:rPr>
          <w:i/>
          <w:lang w:val="ru-RU"/>
        </w:rPr>
        <w:t xml:space="preserve"> </w:t>
      </w:r>
      <w:proofErr w:type="gramStart"/>
      <w:r w:rsidR="00746C75" w:rsidRPr="003D13A9">
        <w:rPr>
          <w:lang w:val="ru-RU"/>
        </w:rPr>
        <w:t xml:space="preserve">и </w:t>
      </w:r>
      <w:r w:rsidRPr="00746C75">
        <w:rPr>
          <w:i/>
          <w:position w:val="-12"/>
        </w:rPr>
        <w:object w:dxaOrig="1180" w:dyaOrig="380">
          <v:shape id="_x0000_i1127" type="#_x0000_t75" style="width:59.5pt;height:18.8pt" o:ole="">
            <v:imagedata r:id="rId216" o:title=""/>
          </v:shape>
          <o:OLEObject Type="Embed" ProgID="Equation.3" ShapeID="_x0000_i1127" DrawAspect="Content" ObjectID="_1704635227" r:id="rId217"/>
        </w:object>
      </w:r>
      <w:r w:rsidR="00746C75" w:rsidRPr="00981344">
        <w:rPr>
          <w:lang w:val="ru-RU"/>
        </w:rPr>
        <w:t>.</w:t>
      </w:r>
      <w:proofErr w:type="gramEnd"/>
    </w:p>
    <w:p w:rsidR="00CF3A60" w:rsidRDefault="00870C78" w:rsidP="00321447">
      <w:pPr>
        <w:ind w:firstLine="567"/>
        <w:rPr>
          <w:lang w:val="ru-RU"/>
        </w:rPr>
      </w:pPr>
      <w:r>
        <w:rPr>
          <w:lang w:val="ru-RU"/>
        </w:rPr>
        <w:t>Х</w:t>
      </w:r>
      <w:r w:rsidR="00321447" w:rsidRPr="003D13A9">
        <w:rPr>
          <w:lang w:val="ru-RU"/>
        </w:rPr>
        <w:t xml:space="preserve">арактеристика </w:t>
      </w:r>
      <w:proofErr w:type="spellStart"/>
      <w:r w:rsidR="00321447" w:rsidRPr="003D13A9">
        <w:rPr>
          <w:lang w:val="ru-RU"/>
        </w:rPr>
        <w:t>разностенности</w:t>
      </w:r>
      <w:proofErr w:type="spellEnd"/>
      <w:r w:rsidR="00321447" w:rsidRPr="003D13A9">
        <w:rPr>
          <w:lang w:val="ru-RU"/>
        </w:rPr>
        <w:t xml:space="preserve"> ствола</w:t>
      </w:r>
      <w:r w:rsidR="00BA3D20" w:rsidRPr="00BA3D20">
        <w:rPr>
          <w:lang w:val="ru-RU"/>
        </w:rPr>
        <w:t xml:space="preserve"> </w:t>
      </w:r>
      <w:r w:rsidR="00DD3BFF" w:rsidRPr="00DD3BFF">
        <w:rPr>
          <w:i/>
        </w:rPr>
        <w:t>h</w:t>
      </w:r>
      <w:r w:rsidR="00321447" w:rsidRPr="003D13A9">
        <w:rPr>
          <w:lang w:val="ru-RU"/>
        </w:rPr>
        <w:t xml:space="preserve"> </w:t>
      </w:r>
      <w:r>
        <w:rPr>
          <w:lang w:val="ru-RU"/>
        </w:rPr>
        <w:t>вычисляется по формуле</w:t>
      </w:r>
      <w:r w:rsidR="00321447" w:rsidRPr="003D13A9">
        <w:rPr>
          <w:lang w:val="ru-RU"/>
        </w:rPr>
        <w:t>:</w:t>
      </w:r>
    </w:p>
    <w:p w:rsidR="00870C78" w:rsidRPr="00870C78" w:rsidRDefault="00870C78" w:rsidP="00870C78">
      <w:pPr>
        <w:pStyle w:val="aff4"/>
      </w:pPr>
      <w:r>
        <w:tab/>
      </w:r>
      <w:r w:rsidR="00CF2066" w:rsidRPr="00584E56">
        <w:rPr>
          <w:position w:val="-14"/>
        </w:rPr>
        <w:object w:dxaOrig="1800" w:dyaOrig="499">
          <v:shape id="_x0000_i1128" type="#_x0000_t75" style="width:90.15pt;height:25.05pt" o:ole="">
            <v:imagedata r:id="rId218" o:title=""/>
          </v:shape>
          <o:OLEObject Type="Embed" ProgID="Equation.3" ShapeID="_x0000_i1128" DrawAspect="Content" ObjectID="_1704635228" r:id="rId219"/>
        </w:object>
      </w:r>
      <w:r w:rsidRPr="00870C78">
        <w:tab/>
        <w:t>(</w:t>
      </w:r>
      <w:r w:rsidR="00CD2965">
        <w:t>2</w:t>
      </w:r>
      <w:r w:rsidRPr="00870C78">
        <w:t>.1)</w:t>
      </w:r>
    </w:p>
    <w:p w:rsidR="00870C78" w:rsidRPr="00870C78" w:rsidRDefault="00870C78" w:rsidP="00870C78">
      <w:pPr>
        <w:pStyle w:val="aff4"/>
      </w:pPr>
      <w:proofErr w:type="gramStart"/>
      <w:r>
        <w:t xml:space="preserve">где </w:t>
      </w:r>
      <w:r w:rsidR="00CF2066" w:rsidRPr="00584E56">
        <w:rPr>
          <w:position w:val="-12"/>
        </w:rPr>
        <w:object w:dxaOrig="1400" w:dyaOrig="380">
          <v:shape id="_x0000_i1129" type="#_x0000_t75" style="width:69.5pt;height:18.8pt" o:ole="">
            <v:imagedata r:id="rId220" o:title=""/>
          </v:shape>
          <o:OLEObject Type="Embed" ProgID="Equation.3" ShapeID="_x0000_i1129" DrawAspect="Content" ObjectID="_1704635229" r:id="rId221"/>
        </w:object>
      </w:r>
      <w:r>
        <w:t>,</w:t>
      </w:r>
      <w:proofErr w:type="gramEnd"/>
      <w:r>
        <w:t xml:space="preserve"> </w:t>
      </w:r>
      <w:r w:rsidR="00CF2066" w:rsidRPr="00584E56">
        <w:rPr>
          <w:position w:val="-12"/>
        </w:rPr>
        <w:object w:dxaOrig="1320" w:dyaOrig="380">
          <v:shape id="_x0000_i1130" type="#_x0000_t75" style="width:65.75pt;height:18.8pt" o:ole="">
            <v:imagedata r:id="rId222" o:title=""/>
          </v:shape>
          <o:OLEObject Type="Embed" ProgID="Equation.3" ShapeID="_x0000_i1130" DrawAspect="Content" ObjectID="_1704635230" r:id="rId223"/>
        </w:object>
      </w:r>
      <w:r>
        <w:t xml:space="preserve"> – отклонения центров внутренней и внешней окружностей по осям </w:t>
      </w:r>
      <w:proofErr w:type="spellStart"/>
      <w:r w:rsidRPr="00DD3BFF">
        <w:rPr>
          <w:i/>
        </w:rPr>
        <w:t>Oy</w:t>
      </w:r>
      <w:proofErr w:type="spellEnd"/>
      <w:r w:rsidRPr="00870C78">
        <w:rPr>
          <w:i/>
        </w:rPr>
        <w:t xml:space="preserve"> </w:t>
      </w:r>
      <w:r>
        <w:t xml:space="preserve">и </w:t>
      </w:r>
      <w:proofErr w:type="spellStart"/>
      <w:r w:rsidRPr="00DD3BFF">
        <w:rPr>
          <w:i/>
        </w:rPr>
        <w:t>O</w:t>
      </w:r>
      <w:r>
        <w:rPr>
          <w:i/>
        </w:rPr>
        <w:t>z</w:t>
      </w:r>
      <w:proofErr w:type="spellEnd"/>
      <w:r w:rsidRPr="00870C78">
        <w:t>.</w:t>
      </w:r>
    </w:p>
    <w:p w:rsidR="00321447" w:rsidRDefault="00870C78" w:rsidP="00321447">
      <w:pPr>
        <w:ind w:firstLine="567"/>
        <w:rPr>
          <w:lang w:val="ru-RU"/>
        </w:rPr>
      </w:pPr>
      <w:r>
        <w:rPr>
          <w:lang w:val="ru-RU"/>
        </w:rPr>
        <w:t>С</w:t>
      </w:r>
      <w:r w:rsidR="00321447" w:rsidRPr="003D13A9">
        <w:rPr>
          <w:lang w:val="ru-RU"/>
        </w:rPr>
        <w:t xml:space="preserve">оответствующие моменты инерции поперечных сечений </w:t>
      </w:r>
      <w:r>
        <w:rPr>
          <w:lang w:val="ru-RU"/>
        </w:rPr>
        <w:t>определяются</w:t>
      </w:r>
      <w:r w:rsidR="00321447" w:rsidRPr="003D13A9">
        <w:rPr>
          <w:lang w:val="ru-RU"/>
        </w:rPr>
        <w:t xml:space="preserve"> </w:t>
      </w:r>
      <w:r>
        <w:rPr>
          <w:lang w:val="ru-RU"/>
        </w:rPr>
        <w:t>по</w:t>
      </w:r>
      <w:r w:rsidR="00321447" w:rsidRPr="003D13A9">
        <w:rPr>
          <w:lang w:val="ru-RU"/>
        </w:rPr>
        <w:t xml:space="preserve"> формул</w:t>
      </w:r>
      <w:r>
        <w:rPr>
          <w:lang w:val="ru-RU"/>
        </w:rPr>
        <w:t>ам</w:t>
      </w:r>
      <w:r w:rsidR="0010684D" w:rsidRPr="0010684D">
        <w:rPr>
          <w:lang w:val="ru-RU"/>
        </w:rPr>
        <w:t xml:space="preserve"> [1</w:t>
      </w:r>
      <w:r w:rsidR="007D32C7">
        <w:rPr>
          <w:lang w:val="ru-RU"/>
        </w:rPr>
        <w:t>8, 22</w:t>
      </w:r>
      <w:r w:rsidR="0010684D" w:rsidRPr="0010684D">
        <w:rPr>
          <w:lang w:val="ru-RU"/>
        </w:rPr>
        <w:t>]</w:t>
      </w:r>
      <w:r w:rsidR="00321447" w:rsidRPr="003D13A9">
        <w:rPr>
          <w:lang w:val="ru-RU"/>
        </w:rPr>
        <w:t>:</w:t>
      </w:r>
    </w:p>
    <w:p w:rsidR="00321447" w:rsidRPr="00A317C6" w:rsidRDefault="00870C78" w:rsidP="00870C78">
      <w:pPr>
        <w:pStyle w:val="aff4"/>
        <w:jc w:val="center"/>
      </w:pPr>
      <w:r>
        <w:tab/>
      </w:r>
      <w:r w:rsidR="00CF2066" w:rsidRPr="00870C78">
        <w:rPr>
          <w:position w:val="-86"/>
        </w:rPr>
        <w:object w:dxaOrig="4320" w:dyaOrig="1860">
          <v:shape id="_x0000_i1131" type="#_x0000_t75" style="width:3in;height:93.3pt" o:ole="">
            <v:imagedata r:id="rId224" o:title=""/>
          </v:shape>
          <o:OLEObject Type="Embed" ProgID="Equation.3" ShapeID="_x0000_i1131" DrawAspect="Content" ObjectID="_1704635231" r:id="rId225"/>
        </w:object>
      </w:r>
      <w:r>
        <w:tab/>
      </w:r>
      <w:r w:rsidR="00841930" w:rsidRPr="00A317C6">
        <w:t>(</w:t>
      </w:r>
      <w:r w:rsidR="00CD2965">
        <w:t>2</w:t>
      </w:r>
      <w:r w:rsidR="00841930" w:rsidRPr="00A317C6">
        <w:t>.</w:t>
      </w:r>
      <w:r>
        <w:t>2</w:t>
      </w:r>
      <w:r w:rsidR="00841930" w:rsidRPr="00A317C6">
        <w:t>)</w:t>
      </w:r>
    </w:p>
    <w:p w:rsidR="00321447" w:rsidRPr="005E28C4" w:rsidRDefault="00A317C6" w:rsidP="00321447">
      <w:pPr>
        <w:rPr>
          <w:lang w:val="ru-RU"/>
        </w:rPr>
      </w:pPr>
      <w:proofErr w:type="gramStart"/>
      <w:r>
        <w:rPr>
          <w:lang w:val="ru-RU"/>
        </w:rPr>
        <w:lastRenderedPageBreak/>
        <w:t>г</w:t>
      </w:r>
      <w:r w:rsidR="00841930" w:rsidRPr="003D13A9">
        <w:rPr>
          <w:lang w:val="ru-RU"/>
        </w:rPr>
        <w:t>де</w:t>
      </w:r>
      <w:r w:rsidR="00CD2965" w:rsidRPr="005E28C4">
        <w:rPr>
          <w:lang w:val="ru-RU"/>
        </w:rPr>
        <w:t xml:space="preserve"> </w:t>
      </w:r>
      <w:r w:rsidR="00CF2066" w:rsidRPr="00A246FF">
        <w:rPr>
          <w:position w:val="-12"/>
        </w:rPr>
        <w:object w:dxaOrig="440" w:dyaOrig="440">
          <v:shape id="_x0000_i1132" type="#_x0000_t75" style="width:21.9pt;height:21.9pt" o:ole="">
            <v:imagedata r:id="rId226" o:title=""/>
          </v:shape>
          <o:OLEObject Type="Embed" ProgID="Equation.3" ShapeID="_x0000_i1132" DrawAspect="Content" ObjectID="_1704635232" r:id="rId227"/>
        </w:object>
      </w:r>
      <w:r w:rsidR="005E28C4">
        <w:rPr>
          <w:lang w:val="ru-RU"/>
        </w:rPr>
        <w:t xml:space="preserve"> и</w:t>
      </w:r>
      <w:proofErr w:type="gramEnd"/>
      <w:r w:rsidR="005E28C4">
        <w:rPr>
          <w:lang w:val="ru-RU"/>
        </w:rPr>
        <w:t xml:space="preserve"> </w:t>
      </w:r>
      <w:r w:rsidR="00CF2066" w:rsidRPr="00A246FF">
        <w:rPr>
          <w:position w:val="-12"/>
        </w:rPr>
        <w:object w:dxaOrig="420" w:dyaOrig="440">
          <v:shape id="_x0000_i1133" type="#_x0000_t75" style="width:21.3pt;height:21.9pt" o:ole="">
            <v:imagedata r:id="rId228" o:title=""/>
          </v:shape>
          <o:OLEObject Type="Embed" ProgID="Equation.3" ShapeID="_x0000_i1133" DrawAspect="Content" ObjectID="_1704635233" r:id="rId229"/>
        </w:object>
      </w:r>
      <w:r w:rsidR="005E28C4">
        <w:rPr>
          <w:lang w:val="ru-RU"/>
        </w:rPr>
        <w:t xml:space="preserve"> – отклонения центров масс по осям </w:t>
      </w:r>
      <w:proofErr w:type="spellStart"/>
      <w:r w:rsidR="005E28C4" w:rsidRPr="005E28C4">
        <w:rPr>
          <w:i/>
        </w:rPr>
        <w:t>Oy</w:t>
      </w:r>
      <w:proofErr w:type="spellEnd"/>
      <w:r w:rsidR="005E28C4" w:rsidRPr="005E28C4">
        <w:rPr>
          <w:lang w:val="ru-RU"/>
        </w:rPr>
        <w:t xml:space="preserve"> </w:t>
      </w:r>
      <w:r w:rsidR="005E28C4">
        <w:rPr>
          <w:lang w:val="ru-RU"/>
        </w:rPr>
        <w:t xml:space="preserve">и </w:t>
      </w:r>
      <w:r w:rsidR="005E28C4" w:rsidRPr="005E28C4">
        <w:rPr>
          <w:i/>
        </w:rPr>
        <w:t>Oz</w:t>
      </w:r>
      <w:r w:rsidR="005E28C4">
        <w:rPr>
          <w:lang w:val="ru-RU"/>
        </w:rPr>
        <w:t xml:space="preserve"> внутренней и внешней окружности</w:t>
      </w:r>
    </w:p>
    <w:p w:rsidR="00841930" w:rsidRPr="005E28C4" w:rsidRDefault="00841930" w:rsidP="00841930">
      <w:pPr>
        <w:pStyle w:val="aff4"/>
      </w:pPr>
      <w:r w:rsidRPr="00A317C6">
        <w:tab/>
      </w:r>
      <w:r w:rsidR="00CF2066" w:rsidRPr="005E28C4">
        <w:rPr>
          <w:position w:val="-12"/>
        </w:rPr>
        <w:object w:dxaOrig="4040" w:dyaOrig="440">
          <v:shape id="_x0000_i1134" type="#_x0000_t75" style="width:201.6pt;height:21.9pt" o:ole="">
            <v:imagedata r:id="rId230" o:title=""/>
          </v:shape>
          <o:OLEObject Type="Embed" ProgID="Equation.3" ShapeID="_x0000_i1134" DrawAspect="Content" ObjectID="_1704635234" r:id="rId231"/>
        </w:object>
      </w:r>
      <w:r w:rsidR="00A317C6" w:rsidRPr="005E28C4">
        <w:t>,</w:t>
      </w:r>
      <w:r w:rsidRPr="005E28C4">
        <w:tab/>
      </w:r>
      <w:r w:rsidR="005E28C4" w:rsidRPr="005E28C4">
        <w:t>(2</w:t>
      </w:r>
      <w:r w:rsidRPr="005E28C4">
        <w:t>.3)</w:t>
      </w:r>
    </w:p>
    <w:p w:rsidR="00CD2965" w:rsidRPr="00CD2965" w:rsidRDefault="00CD2965" w:rsidP="00841930">
      <w:pPr>
        <w:pStyle w:val="aff4"/>
      </w:pPr>
      <w:r w:rsidRPr="00CD2965">
        <w:t xml:space="preserve">координаты центров </w:t>
      </w:r>
      <w:proofErr w:type="gramStart"/>
      <w:r w:rsidRPr="00CD2965">
        <w:t xml:space="preserve">тяжести </w:t>
      </w:r>
      <w:r w:rsidR="00CF2066" w:rsidRPr="00CD2965">
        <w:rPr>
          <w:position w:val="-12"/>
        </w:rPr>
        <w:object w:dxaOrig="420" w:dyaOrig="380">
          <v:shape id="_x0000_i1135" type="#_x0000_t75" style="width:21.3pt;height:18.8pt" o:ole="">
            <v:imagedata r:id="rId232" o:title=""/>
          </v:shape>
          <o:OLEObject Type="Embed" ProgID="Equation.3" ShapeID="_x0000_i1135" DrawAspect="Content" ObjectID="_1704635235" r:id="rId233"/>
        </w:object>
      </w:r>
      <w:r w:rsidRPr="00CD2965">
        <w:t xml:space="preserve"> и</w:t>
      </w:r>
      <w:proofErr w:type="gramEnd"/>
      <w:r w:rsidRPr="00CD2965">
        <w:t xml:space="preserve"> </w:t>
      </w:r>
      <w:r w:rsidR="00CF2066" w:rsidRPr="00CD2965">
        <w:rPr>
          <w:position w:val="-12"/>
        </w:rPr>
        <w:object w:dxaOrig="440" w:dyaOrig="380">
          <v:shape id="_x0000_i1136" type="#_x0000_t75" style="width:21.9pt;height:18.8pt" o:ole="">
            <v:imagedata r:id="rId234" o:title=""/>
          </v:shape>
          <o:OLEObject Type="Embed" ProgID="Equation.3" ShapeID="_x0000_i1136" DrawAspect="Content" ObjectID="_1704635236" r:id="rId235"/>
        </w:object>
      </w:r>
      <w:r w:rsidRPr="00CD2965">
        <w:t xml:space="preserve"> по осям </w:t>
      </w:r>
      <w:proofErr w:type="spellStart"/>
      <w:r w:rsidRPr="00CD2965">
        <w:rPr>
          <w:i/>
          <w:lang w:val="en-US"/>
        </w:rPr>
        <w:t>Oy</w:t>
      </w:r>
      <w:proofErr w:type="spellEnd"/>
      <w:r w:rsidRPr="00CD2965">
        <w:t xml:space="preserve"> и </w:t>
      </w:r>
      <w:r w:rsidRPr="00CD2965">
        <w:rPr>
          <w:i/>
          <w:lang w:val="en-US"/>
        </w:rPr>
        <w:t>Oz</w:t>
      </w:r>
      <w:r w:rsidRPr="00CD2965">
        <w:t xml:space="preserve"> соответственно определяются из уравнений:</w:t>
      </w:r>
    </w:p>
    <w:p w:rsidR="00841930" w:rsidRPr="00A317C6" w:rsidRDefault="00841930" w:rsidP="00841930">
      <w:pPr>
        <w:pStyle w:val="aff4"/>
      </w:pPr>
      <w:r w:rsidRPr="00CD2965">
        <w:tab/>
      </w:r>
      <w:r w:rsidR="00CF2066" w:rsidRPr="00CD2965">
        <w:rPr>
          <w:position w:val="-34"/>
        </w:rPr>
        <w:object w:dxaOrig="4220" w:dyaOrig="820">
          <v:shape id="_x0000_i1137" type="#_x0000_t75" style="width:211pt;height:41.3pt" o:ole="">
            <v:imagedata r:id="rId236" o:title=""/>
          </v:shape>
          <o:OLEObject Type="Embed" ProgID="Equation.3" ShapeID="_x0000_i1137" DrawAspect="Content" ObjectID="_1704635237" r:id="rId237"/>
        </w:object>
      </w:r>
      <w:r w:rsidR="00A317C6" w:rsidRPr="00CD2965">
        <w:t>,</w:t>
      </w:r>
      <w:r w:rsidRPr="00CD2965">
        <w:tab/>
      </w:r>
      <w:r w:rsidR="005A5F70" w:rsidRPr="00CD2965">
        <w:t>(</w:t>
      </w:r>
      <w:r w:rsidR="00CD2965">
        <w:t>2</w:t>
      </w:r>
      <w:r w:rsidR="005A5F70" w:rsidRPr="00CD2965">
        <w:t>.4)</w:t>
      </w:r>
    </w:p>
    <w:p w:rsidR="00321447" w:rsidRDefault="00321447" w:rsidP="00321447">
      <w:pPr>
        <w:ind w:firstLine="567"/>
        <w:rPr>
          <w:lang w:val="ru-RU"/>
        </w:rPr>
      </w:pPr>
      <w:r w:rsidRPr="003D13A9">
        <w:rPr>
          <w:lang w:val="ru-RU"/>
        </w:rPr>
        <w:t xml:space="preserve">Чтобы определить </w:t>
      </w:r>
      <w:proofErr w:type="gramStart"/>
      <w:r w:rsidRPr="003D13A9">
        <w:rPr>
          <w:lang w:val="ru-RU"/>
        </w:rPr>
        <w:t>напряжения</w:t>
      </w:r>
      <w:r w:rsidR="00AE7511" w:rsidRPr="00AE7511">
        <w:rPr>
          <w:lang w:val="ru-RU"/>
        </w:rPr>
        <w:t xml:space="preserve"> </w:t>
      </w:r>
      <w:r w:rsidR="00CF2066" w:rsidRPr="00AE7511">
        <w:rPr>
          <w:position w:val="-6"/>
          <w:lang w:val="ru-RU"/>
        </w:rPr>
        <w:object w:dxaOrig="240" w:dyaOrig="240">
          <v:shape id="_x0000_i1138" type="#_x0000_t75" style="width:11.9pt;height:11.9pt;mso-position-vertical:absolute" o:ole="">
            <v:imagedata r:id="rId238" o:title=""/>
          </v:shape>
          <o:OLEObject Type="Embed" ProgID="Equation.3" ShapeID="_x0000_i1138" DrawAspect="Content" ObjectID="_1704635238" r:id="rId239"/>
        </w:object>
      </w:r>
      <w:r w:rsidRPr="003D13A9">
        <w:rPr>
          <w:lang w:val="ru-RU"/>
        </w:rPr>
        <w:t xml:space="preserve"> в</w:t>
      </w:r>
      <w:proofErr w:type="gramEnd"/>
      <w:r w:rsidRPr="003D13A9">
        <w:rPr>
          <w:lang w:val="ru-RU"/>
        </w:rPr>
        <w:t xml:space="preserve"> поперечном сечении ствола воспользуемся обобщение</w:t>
      </w:r>
      <w:r w:rsidR="00841930" w:rsidRPr="003D13A9">
        <w:rPr>
          <w:lang w:val="ru-RU"/>
        </w:rPr>
        <w:t>м</w:t>
      </w:r>
      <w:r w:rsidRPr="003D13A9">
        <w:rPr>
          <w:lang w:val="ru-RU"/>
        </w:rPr>
        <w:t xml:space="preserve"> Джеффри для задачи Ламе</w:t>
      </w:r>
      <w:r w:rsidR="0083360C">
        <w:rPr>
          <w:lang w:val="ru-RU"/>
        </w:rPr>
        <w:t xml:space="preserve"> </w:t>
      </w:r>
      <w:r w:rsidR="007D32C7">
        <w:rPr>
          <w:lang w:val="ru-RU"/>
        </w:rPr>
        <w:t>[23</w:t>
      </w:r>
      <w:r w:rsidR="0010684D">
        <w:rPr>
          <w:lang w:val="ru-RU"/>
        </w:rPr>
        <w:t xml:space="preserve">, </w:t>
      </w:r>
      <w:r w:rsidR="007D32C7">
        <w:rPr>
          <w:lang w:val="ru-RU"/>
        </w:rPr>
        <w:t>24</w:t>
      </w:r>
      <w:r w:rsidR="0083360C" w:rsidRPr="0083360C">
        <w:rPr>
          <w:lang w:val="ru-RU"/>
        </w:rPr>
        <w:t>]</w:t>
      </w:r>
      <w:r w:rsidRPr="003D13A9">
        <w:rPr>
          <w:lang w:val="ru-RU"/>
        </w:rPr>
        <w:t>, решение будем искать в виде:</w:t>
      </w:r>
    </w:p>
    <w:p w:rsidR="00251BB1" w:rsidRPr="003D13A9" w:rsidRDefault="003E4496" w:rsidP="003E4496">
      <w:pPr>
        <w:pStyle w:val="aff4"/>
      </w:pPr>
      <w:r w:rsidRPr="00FB3B65">
        <w:tab/>
      </w:r>
      <w:r w:rsidR="00CF2066" w:rsidRPr="00A85177">
        <w:rPr>
          <w:position w:val="-12"/>
        </w:rPr>
        <w:object w:dxaOrig="1100" w:dyaOrig="380">
          <v:shape id="_x0000_i1139" type="#_x0000_t75" style="width:54.45pt;height:18.8pt;mso-position-vertical:absolute" o:ole="">
            <v:imagedata r:id="rId240" o:title=""/>
          </v:shape>
          <o:OLEObject Type="Embed" ProgID="Equation.3" ShapeID="_x0000_i1139" DrawAspect="Content" ObjectID="_1704635239" r:id="rId241"/>
        </w:object>
      </w:r>
      <w:r w:rsidR="00A317C6" w:rsidRPr="00A317C6">
        <w:t>,</w:t>
      </w:r>
      <w:r w:rsidRPr="00BF1C2E">
        <w:tab/>
      </w:r>
      <w:r w:rsidRPr="003D13A9">
        <w:t>(</w:t>
      </w:r>
      <w:r w:rsidR="00CD2965">
        <w:t>2</w:t>
      </w:r>
      <w:r w:rsidRPr="003D13A9">
        <w:t>.</w:t>
      </w:r>
      <w:r w:rsidR="005A5F70" w:rsidRPr="006B5B24">
        <w:t>5</w:t>
      </w:r>
      <w:r w:rsidRPr="003D13A9">
        <w:t>)</w:t>
      </w:r>
    </w:p>
    <w:p w:rsidR="00445768" w:rsidRPr="003D13A9" w:rsidRDefault="003E4496" w:rsidP="00445768">
      <w:pPr>
        <w:rPr>
          <w:lang w:val="ru-RU"/>
        </w:rPr>
      </w:pPr>
      <w:proofErr w:type="gramStart"/>
      <w:r w:rsidRPr="003D13A9">
        <w:rPr>
          <w:lang w:val="ru-RU"/>
        </w:rPr>
        <w:t>г</w:t>
      </w:r>
      <w:r w:rsidR="00445768" w:rsidRPr="003D13A9">
        <w:rPr>
          <w:lang w:val="ru-RU"/>
        </w:rPr>
        <w:t xml:space="preserve">де </w:t>
      </w:r>
      <w:r w:rsidR="00CF2066" w:rsidRPr="00A85177">
        <w:rPr>
          <w:position w:val="-12"/>
        </w:rPr>
        <w:object w:dxaOrig="1540" w:dyaOrig="380">
          <v:shape id="_x0000_i1140" type="#_x0000_t75" style="width:77pt;height:18.8pt" o:ole="">
            <v:imagedata r:id="rId242" o:title=""/>
          </v:shape>
          <o:OLEObject Type="Embed" ProgID="Equation.3" ShapeID="_x0000_i1140" DrawAspect="Content" ObjectID="_1704635240" r:id="rId243"/>
        </w:object>
      </w:r>
      <w:r w:rsidR="00AE7511" w:rsidRPr="003D13A9">
        <w:rPr>
          <w:lang w:val="ru-RU"/>
        </w:rPr>
        <w:t xml:space="preserve"> –</w:t>
      </w:r>
      <w:proofErr w:type="gramEnd"/>
      <w:r w:rsidR="00AE7511" w:rsidRPr="003D13A9">
        <w:rPr>
          <w:lang w:val="ru-RU"/>
        </w:rPr>
        <w:t xml:space="preserve"> </w:t>
      </w:r>
      <w:r w:rsidR="00AE7511">
        <w:rPr>
          <w:lang w:val="ru-RU"/>
        </w:rPr>
        <w:t xml:space="preserve">разность </w:t>
      </w:r>
      <w:r w:rsidR="00AE7511" w:rsidRPr="003D13A9">
        <w:rPr>
          <w:lang w:val="ru-RU"/>
        </w:rPr>
        <w:t>давлени</w:t>
      </w:r>
      <w:r w:rsidR="00AE7511">
        <w:rPr>
          <w:lang w:val="ru-RU"/>
        </w:rPr>
        <w:t xml:space="preserve">й на внутренней </w:t>
      </w:r>
      <w:r w:rsidR="00AE7511" w:rsidRPr="00EE7981">
        <w:rPr>
          <w:i/>
        </w:rPr>
        <w:t>p</w:t>
      </w:r>
      <w:r w:rsidR="00AE7511">
        <w:rPr>
          <w:lang w:val="ru-RU"/>
        </w:rPr>
        <w:t xml:space="preserve"> и внешней </w:t>
      </w:r>
      <w:r w:rsidR="00AE7511" w:rsidRPr="00EE7981">
        <w:rPr>
          <w:i/>
        </w:rPr>
        <w:t>p</w:t>
      </w:r>
      <w:proofErr w:type="spellStart"/>
      <w:r w:rsidR="00AE7511" w:rsidRPr="00EE7981">
        <w:rPr>
          <w:vertAlign w:val="subscript"/>
          <w:lang w:val="ru-RU"/>
        </w:rPr>
        <w:t>атм</w:t>
      </w:r>
      <w:proofErr w:type="spellEnd"/>
      <w:r w:rsidR="00AE7511">
        <w:rPr>
          <w:lang w:val="ru-RU"/>
        </w:rPr>
        <w:t xml:space="preserve"> поверхности ствола в поперечном сечении</w:t>
      </w:r>
      <w:r w:rsidR="00AE7511" w:rsidRPr="003D13A9">
        <w:rPr>
          <w:lang w:val="ru-RU"/>
        </w:rPr>
        <w:t>, Па</w:t>
      </w:r>
      <w:r w:rsidR="008C00C3" w:rsidRPr="008C00C3">
        <w:rPr>
          <w:lang w:val="ru-RU"/>
        </w:rPr>
        <w:t xml:space="preserve">; </w:t>
      </w:r>
      <w:r w:rsidR="00CF2066" w:rsidRPr="00BB2FB8">
        <w:rPr>
          <w:position w:val="-12"/>
          <w:lang w:val="ru-RU"/>
        </w:rPr>
        <w:object w:dxaOrig="400" w:dyaOrig="380">
          <v:shape id="_x0000_i1141" type="#_x0000_t75" style="width:20.05pt;height:18.8pt" o:ole="">
            <v:imagedata r:id="rId244" o:title=""/>
          </v:shape>
          <o:OLEObject Type="Embed" ProgID="Equation.3" ShapeID="_x0000_i1141" DrawAspect="Content" ObjectID="_1704635241" r:id="rId245"/>
        </w:object>
      </w:r>
      <w:r w:rsidR="00BB2FB8" w:rsidRPr="00BB2FB8">
        <w:rPr>
          <w:i/>
          <w:lang w:val="ru-RU"/>
        </w:rPr>
        <w:t xml:space="preserve"> </w:t>
      </w:r>
      <w:r w:rsidR="00AE7511">
        <w:rPr>
          <w:lang w:val="ru-RU"/>
        </w:rPr>
        <w:t xml:space="preserve">– </w:t>
      </w:r>
      <w:r w:rsidR="008C00C3">
        <w:rPr>
          <w:lang w:val="ru-RU"/>
        </w:rPr>
        <w:t>коэффициент преобразования</w:t>
      </w:r>
      <w:r w:rsidR="00E725E0">
        <w:rPr>
          <w:lang w:val="ru-RU"/>
        </w:rPr>
        <w:t xml:space="preserve"> определяется по следующей формуле:</w:t>
      </w:r>
    </w:p>
    <w:p w:rsidR="00E725E0" w:rsidRDefault="00E725E0" w:rsidP="00E725E0">
      <w:pPr>
        <w:pStyle w:val="aff4"/>
      </w:pPr>
      <w:r w:rsidRPr="00BF1C2E">
        <w:tab/>
      </w:r>
      <w:r w:rsidR="00CF2066" w:rsidRPr="00320F35">
        <w:rPr>
          <w:position w:val="-26"/>
        </w:rPr>
        <w:object w:dxaOrig="3620" w:dyaOrig="740">
          <v:shape id="_x0000_i1142" type="#_x0000_t75" style="width:180.95pt;height:36.95pt" o:ole="">
            <v:imagedata r:id="rId246" o:title=""/>
          </v:shape>
          <o:OLEObject Type="Embed" ProgID="Equation.3" ShapeID="_x0000_i1142" DrawAspect="Content" ObjectID="_1704635242" r:id="rId247"/>
        </w:object>
      </w:r>
      <w:r w:rsidRPr="00E725E0">
        <w:t>.</w:t>
      </w:r>
      <w:r w:rsidRPr="00512C6C">
        <w:tab/>
      </w:r>
      <w:r w:rsidRPr="003D13A9">
        <w:t>(</w:t>
      </w:r>
      <w:r w:rsidR="00CD2965">
        <w:t>2</w:t>
      </w:r>
      <w:r w:rsidRPr="003D13A9">
        <w:t>.</w:t>
      </w:r>
      <w:r w:rsidRPr="00C378A2">
        <w:t>6</w:t>
      </w:r>
      <w:r w:rsidRPr="003D13A9">
        <w:t>)</w:t>
      </w:r>
    </w:p>
    <w:p w:rsidR="00C1523A" w:rsidRDefault="00BE5B15" w:rsidP="00CC6AF5">
      <w:pPr>
        <w:pStyle w:val="aff4"/>
      </w:pPr>
      <w:r w:rsidRPr="00CC6AF5">
        <w:t xml:space="preserve">Сделаем переход от декартовых координат </w:t>
      </w:r>
      <w:r w:rsidRPr="00CC6AF5">
        <w:rPr>
          <w:i/>
          <w:lang w:val="en-US"/>
        </w:rPr>
        <w:t>x</w:t>
      </w:r>
      <w:r w:rsidRPr="00CC6AF5">
        <w:t xml:space="preserve">, </w:t>
      </w:r>
      <w:r w:rsidRPr="00CC6AF5">
        <w:rPr>
          <w:i/>
          <w:lang w:val="en-US"/>
        </w:rPr>
        <w:t>y</w:t>
      </w:r>
      <w:r w:rsidRPr="00CC6AF5">
        <w:t xml:space="preserve"> к </w:t>
      </w:r>
      <w:proofErr w:type="gramStart"/>
      <w:r w:rsidRPr="00CC6AF5">
        <w:t xml:space="preserve">биполярным </w:t>
      </w:r>
      <w:r w:rsidR="00CF2066" w:rsidRPr="00CC6AF5">
        <w:rPr>
          <w:position w:val="-10"/>
        </w:rPr>
        <w:object w:dxaOrig="200" w:dyaOrig="340">
          <v:shape id="_x0000_i1143" type="#_x0000_t75" style="width:10pt;height:17.55pt" o:ole="">
            <v:imagedata r:id="rId248" o:title=""/>
          </v:shape>
          <o:OLEObject Type="Embed" ProgID="Equation.3" ShapeID="_x0000_i1143" DrawAspect="Content" ObjectID="_1704635243" r:id="rId249"/>
        </w:object>
      </w:r>
      <w:r w:rsidRPr="00CC6AF5">
        <w:t>,</w:t>
      </w:r>
      <w:proofErr w:type="gramEnd"/>
      <w:r w:rsidRPr="00CC6AF5">
        <w:t xml:space="preserve"> </w:t>
      </w:r>
      <w:r w:rsidR="00CF2066" w:rsidRPr="00CC6AF5">
        <w:rPr>
          <w:position w:val="-12"/>
        </w:rPr>
        <w:object w:dxaOrig="220" w:dyaOrig="300">
          <v:shape id="_x0000_i1144" type="#_x0000_t75" style="width:11.25pt;height:15.05pt" o:ole="">
            <v:imagedata r:id="rId250" o:title=""/>
          </v:shape>
          <o:OLEObject Type="Embed" ProgID="Equation.3" ShapeID="_x0000_i1144" DrawAspect="Content" ObjectID="_1704635244" r:id="rId251"/>
        </w:object>
      </w:r>
      <w:r w:rsidRPr="00CC6AF5">
        <w:t>:</w:t>
      </w:r>
    </w:p>
    <w:p w:rsidR="00BE5B15" w:rsidRPr="00052173" w:rsidRDefault="00BE5B15" w:rsidP="00BE5B15">
      <w:pPr>
        <w:pStyle w:val="aff4"/>
        <w:ind w:firstLine="567"/>
      </w:pPr>
      <w:r>
        <w:tab/>
      </w:r>
      <w:r w:rsidR="00CF2066" w:rsidRPr="00CC6AF5">
        <w:rPr>
          <w:position w:val="-34"/>
        </w:rPr>
        <w:object w:dxaOrig="1760" w:dyaOrig="780">
          <v:shape id="_x0000_i1145" type="#_x0000_t75" style="width:87.65pt;height:38.8pt" o:ole="">
            <v:imagedata r:id="rId252" o:title=""/>
          </v:shape>
          <o:OLEObject Type="Embed" ProgID="Equation.3" ShapeID="_x0000_i1145" DrawAspect="Content" ObjectID="_1704635245" r:id="rId253"/>
        </w:object>
      </w:r>
      <w:r w:rsidRPr="00052173">
        <w:t xml:space="preserve">, </w:t>
      </w:r>
      <w:r w:rsidR="00CF2066" w:rsidRPr="00BE5B15">
        <w:rPr>
          <w:position w:val="-34"/>
        </w:rPr>
        <w:object w:dxaOrig="1800" w:dyaOrig="780">
          <v:shape id="_x0000_i1146" type="#_x0000_t75" style="width:90.15pt;height:38.8pt" o:ole="">
            <v:imagedata r:id="rId254" o:title=""/>
          </v:shape>
          <o:OLEObject Type="Embed" ProgID="Equation.3" ShapeID="_x0000_i1146" DrawAspect="Content" ObjectID="_1704635246" r:id="rId255"/>
        </w:object>
      </w:r>
      <w:r w:rsidR="00CC6AF5" w:rsidRPr="00052173">
        <w:t>.</w:t>
      </w:r>
      <w:r w:rsidRPr="00052173"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7</w:t>
      </w:r>
      <w:r w:rsidR="009B4DE6" w:rsidRPr="003D13A9">
        <w:t>)</w:t>
      </w:r>
    </w:p>
    <w:p w:rsidR="00E725E0" w:rsidRPr="002D2D1D" w:rsidRDefault="00E725E0" w:rsidP="00E725E0">
      <w:pPr>
        <w:pStyle w:val="aff4"/>
      </w:pPr>
      <w:r>
        <w:t xml:space="preserve">Параметры </w:t>
      </w:r>
      <w:r w:rsidR="009B4DE6">
        <w:t>формулы</w:t>
      </w:r>
      <w:r>
        <w:t xml:space="preserve"> </w:t>
      </w:r>
      <w:r w:rsidR="005E28C4">
        <w:t>(2</w:t>
      </w:r>
      <w:r>
        <w:t>.6) определяются соотношениями:</w:t>
      </w:r>
    </w:p>
    <w:p w:rsidR="00E725E0" w:rsidRDefault="00E725E0" w:rsidP="00E725E0">
      <w:pPr>
        <w:pStyle w:val="aff4"/>
      </w:pPr>
      <w:r>
        <w:tab/>
      </w:r>
      <w:r w:rsidR="00CF2066" w:rsidRPr="00E92C49">
        <w:rPr>
          <w:position w:val="-34"/>
        </w:rPr>
        <w:object w:dxaOrig="2439" w:dyaOrig="820">
          <v:shape id="_x0000_i1147" type="#_x0000_t75" style="width:122.1pt;height:41.3pt" o:ole="">
            <v:imagedata r:id="rId256" o:title=""/>
          </v:shape>
          <o:OLEObject Type="Embed" ProgID="Equation.3" ShapeID="_x0000_i1147" DrawAspect="Content" ObjectID="_1704635247" r:id="rId257"/>
        </w:object>
      </w:r>
      <w:r>
        <w:t xml:space="preserve">, </w:t>
      </w:r>
      <w:r w:rsidR="00CF2066" w:rsidRPr="00E92C49">
        <w:rPr>
          <w:position w:val="-34"/>
        </w:rPr>
        <w:object w:dxaOrig="2000" w:dyaOrig="780">
          <v:shape id="_x0000_i1148" type="#_x0000_t75" style="width:99.55pt;height:38.8pt" o:ole="">
            <v:imagedata r:id="rId258" o:title=""/>
          </v:shape>
          <o:OLEObject Type="Embed" ProgID="Equation.3" ShapeID="_x0000_i1148" DrawAspect="Content" ObjectID="_1704635248" r:id="rId259"/>
        </w:object>
      </w:r>
      <w:r>
        <w:t>,</w:t>
      </w:r>
      <w:r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8</w:t>
      </w:r>
      <w:r w:rsidR="009B4DE6" w:rsidRPr="003D13A9">
        <w:t>)</w:t>
      </w:r>
    </w:p>
    <w:p w:rsidR="00E725E0" w:rsidRDefault="00E725E0" w:rsidP="00E725E0">
      <w:pPr>
        <w:pStyle w:val="aff4"/>
      </w:pPr>
      <w:r>
        <w:tab/>
      </w:r>
      <w:r w:rsidR="00CF2066" w:rsidRPr="00E92C49">
        <w:rPr>
          <w:position w:val="-34"/>
        </w:rPr>
        <w:object w:dxaOrig="2180" w:dyaOrig="780">
          <v:shape id="_x0000_i1149" type="#_x0000_t75" style="width:108.95pt;height:38.8pt" o:ole="">
            <v:imagedata r:id="rId260" o:title=""/>
          </v:shape>
          <o:OLEObject Type="Embed" ProgID="Equation.3" ShapeID="_x0000_i1149" DrawAspect="Content" ObjectID="_1704635249" r:id="rId261"/>
        </w:object>
      </w:r>
      <w:r>
        <w:t xml:space="preserve">, </w:t>
      </w:r>
      <w:r w:rsidR="00CF2066" w:rsidRPr="00E92C49">
        <w:rPr>
          <w:position w:val="-34"/>
        </w:rPr>
        <w:object w:dxaOrig="2079" w:dyaOrig="780">
          <v:shape id="_x0000_i1150" type="#_x0000_t75" style="width:104.55pt;height:38.8pt" o:ole="">
            <v:imagedata r:id="rId262" o:title=""/>
          </v:shape>
          <o:OLEObject Type="Embed" ProgID="Equation.3" ShapeID="_x0000_i1150" DrawAspect="Content" ObjectID="_1704635250" r:id="rId263"/>
        </w:object>
      </w:r>
      <w:r>
        <w:t>,</w:t>
      </w:r>
      <w:r w:rsidR="009B4DE6"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9</w:t>
      </w:r>
      <w:r w:rsidR="009B4DE6" w:rsidRPr="003D13A9">
        <w:t>)</w:t>
      </w:r>
    </w:p>
    <w:p w:rsidR="00E725E0" w:rsidRDefault="00E725E0" w:rsidP="00E725E0">
      <w:pPr>
        <w:pStyle w:val="aff4"/>
      </w:pPr>
      <w:r>
        <w:tab/>
      </w:r>
      <w:r w:rsidR="00CF2066" w:rsidRPr="00E92C49">
        <w:rPr>
          <w:position w:val="-36"/>
        </w:rPr>
        <w:object w:dxaOrig="1600" w:dyaOrig="859">
          <v:shape id="_x0000_i1151" type="#_x0000_t75" style="width:80.15pt;height:42.55pt" o:ole="">
            <v:imagedata r:id="rId264" o:title=""/>
          </v:shape>
          <o:OLEObject Type="Embed" ProgID="Equation.3" ShapeID="_x0000_i1151" DrawAspect="Content" ObjectID="_1704635251" r:id="rId265"/>
        </w:object>
      </w:r>
      <w:r>
        <w:t xml:space="preserve">, </w:t>
      </w:r>
      <w:r w:rsidR="00CF2066" w:rsidRPr="00E92C49">
        <w:rPr>
          <w:position w:val="-36"/>
        </w:rPr>
        <w:object w:dxaOrig="1660" w:dyaOrig="859">
          <v:shape id="_x0000_i1152" type="#_x0000_t75" style="width:83.25pt;height:42.55pt" o:ole="">
            <v:imagedata r:id="rId266" o:title=""/>
          </v:shape>
          <o:OLEObject Type="Embed" ProgID="Equation.3" ShapeID="_x0000_i1152" DrawAspect="Content" ObjectID="_1704635252" r:id="rId267"/>
        </w:object>
      </w:r>
      <w:r>
        <w:t>,</w:t>
      </w:r>
      <w:r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10</w:t>
      </w:r>
      <w:r w:rsidR="009B4DE6" w:rsidRPr="003D13A9">
        <w:t>)</w:t>
      </w:r>
    </w:p>
    <w:p w:rsidR="00E725E0" w:rsidRPr="00A317C6" w:rsidRDefault="00E725E0" w:rsidP="00E725E0">
      <w:pPr>
        <w:pStyle w:val="aff4"/>
      </w:pPr>
      <w:r>
        <w:tab/>
      </w:r>
      <w:r w:rsidR="00CF2066" w:rsidRPr="003D13A9">
        <w:rPr>
          <w:position w:val="-28"/>
        </w:rPr>
        <w:object w:dxaOrig="3620" w:dyaOrig="720">
          <v:shape id="_x0000_i1153" type="#_x0000_t75" style="width:180.95pt;height:36.3pt" o:ole="">
            <v:imagedata r:id="rId268" o:title=""/>
          </v:shape>
          <o:OLEObject Type="Embed" ProgID="Equation.3" ShapeID="_x0000_i1153" DrawAspect="Content" ObjectID="_1704635253" r:id="rId269"/>
        </w:object>
      </w:r>
      <w:r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11</w:t>
      </w:r>
      <w:r w:rsidR="009B4DE6" w:rsidRPr="003D13A9">
        <w:t>)</w:t>
      </w:r>
    </w:p>
    <w:p w:rsidR="00E725E0" w:rsidRDefault="00E725E0" w:rsidP="00E725E0">
      <w:pPr>
        <w:pStyle w:val="aff4"/>
      </w:pPr>
      <w:r w:rsidRPr="00A317C6">
        <w:lastRenderedPageBreak/>
        <w:tab/>
      </w:r>
      <w:r w:rsidR="00CF2066" w:rsidRPr="00E725E0">
        <w:rPr>
          <w:position w:val="-40"/>
        </w:rPr>
        <w:object w:dxaOrig="2360" w:dyaOrig="920">
          <v:shape id="_x0000_i1154" type="#_x0000_t75" style="width:117.7pt;height:45.7pt" o:ole="">
            <v:imagedata r:id="rId270" o:title=""/>
          </v:shape>
          <o:OLEObject Type="Embed" ProgID="Equation.3" ShapeID="_x0000_i1154" DrawAspect="Content" ObjectID="_1704635254" r:id="rId271"/>
        </w:object>
      </w:r>
      <w:r>
        <w:t xml:space="preserve">, </w:t>
      </w:r>
      <w:r w:rsidR="00CF2066" w:rsidRPr="00584E56">
        <w:rPr>
          <w:position w:val="-40"/>
        </w:rPr>
        <w:object w:dxaOrig="2439" w:dyaOrig="920">
          <v:shape id="_x0000_i1155" type="#_x0000_t75" style="width:122.1pt;height:45.7pt" o:ole="">
            <v:imagedata r:id="rId272" o:title=""/>
          </v:shape>
          <o:OLEObject Type="Embed" ProgID="Equation.3" ShapeID="_x0000_i1155" DrawAspect="Content" ObjectID="_1704635255" r:id="rId273"/>
        </w:object>
      </w:r>
      <w:r w:rsidRPr="00A237E0"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12</w:t>
      </w:r>
      <w:r w:rsidR="009B4DE6" w:rsidRPr="003D13A9">
        <w:t>)</w:t>
      </w:r>
    </w:p>
    <w:p w:rsidR="00E725E0" w:rsidRDefault="00E725E0" w:rsidP="00E725E0">
      <w:pPr>
        <w:pStyle w:val="aff4"/>
      </w:pPr>
      <w:r>
        <w:tab/>
      </w:r>
      <w:r w:rsidR="00CF2066" w:rsidRPr="00C1523A">
        <w:rPr>
          <w:position w:val="-34"/>
        </w:rPr>
        <w:object w:dxaOrig="3060" w:dyaOrig="780">
          <v:shape id="_x0000_i1156" type="#_x0000_t75" style="width:152.75pt;height:38.8pt" o:ole="">
            <v:imagedata r:id="rId274" o:title=""/>
          </v:shape>
          <o:OLEObject Type="Embed" ProgID="Equation.3" ShapeID="_x0000_i1156" DrawAspect="Content" ObjectID="_1704635256" r:id="rId275"/>
        </w:object>
      </w:r>
      <w:r w:rsidRPr="00C1523A">
        <w:t xml:space="preserve">, </w:t>
      </w:r>
      <w:r w:rsidR="00CF2066" w:rsidRPr="00C1523A">
        <w:rPr>
          <w:position w:val="-34"/>
        </w:rPr>
        <w:object w:dxaOrig="3080" w:dyaOrig="780">
          <v:shape id="_x0000_i1157" type="#_x0000_t75" style="width:153.4pt;height:38.8pt" o:ole="">
            <v:imagedata r:id="rId276" o:title=""/>
          </v:shape>
          <o:OLEObject Type="Embed" ProgID="Equation.3" ShapeID="_x0000_i1157" DrawAspect="Content" ObjectID="_1704635257" r:id="rId277"/>
        </w:object>
      </w:r>
      <w:r w:rsidRPr="00C1523A">
        <w:t>,</w:t>
      </w:r>
      <w:r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13</w:t>
      </w:r>
      <w:r w:rsidR="009B4DE6" w:rsidRPr="003D13A9">
        <w:t>)</w:t>
      </w:r>
    </w:p>
    <w:p w:rsidR="00E725E0" w:rsidRDefault="00E725E0" w:rsidP="00E725E0">
      <w:pPr>
        <w:pStyle w:val="aff4"/>
      </w:pPr>
      <w:r>
        <w:tab/>
      </w:r>
      <w:r w:rsidR="00CF2066" w:rsidRPr="00E92C49">
        <w:rPr>
          <w:position w:val="-12"/>
        </w:rPr>
        <w:object w:dxaOrig="4160" w:dyaOrig="380">
          <v:shape id="_x0000_i1158" type="#_x0000_t75" style="width:207.85pt;height:18.8pt" o:ole="">
            <v:imagedata r:id="rId278" o:title=""/>
          </v:shape>
          <o:OLEObject Type="Embed" ProgID="Equation.3" ShapeID="_x0000_i1158" DrawAspect="Content" ObjectID="_1704635258" r:id="rId279"/>
        </w:object>
      </w:r>
      <w:r>
        <w:t>,</w:t>
      </w:r>
      <w:r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14</w:t>
      </w:r>
      <w:r w:rsidR="009B4DE6" w:rsidRPr="003D13A9">
        <w:t>)</w:t>
      </w:r>
    </w:p>
    <w:p w:rsidR="00E725E0" w:rsidRPr="00BF1C2E" w:rsidRDefault="00E725E0" w:rsidP="00E725E0">
      <w:pPr>
        <w:pStyle w:val="aff4"/>
      </w:pPr>
      <w:r>
        <w:tab/>
      </w:r>
      <w:r w:rsidR="00CF2066" w:rsidRPr="00E92C49">
        <w:rPr>
          <w:position w:val="-12"/>
        </w:rPr>
        <w:object w:dxaOrig="4220" w:dyaOrig="380">
          <v:shape id="_x0000_i1159" type="#_x0000_t75" style="width:211pt;height:18.8pt" o:ole="">
            <v:imagedata r:id="rId280" o:title=""/>
          </v:shape>
          <o:OLEObject Type="Embed" ProgID="Equation.3" ShapeID="_x0000_i1159" DrawAspect="Content" ObjectID="_1704635259" r:id="rId281"/>
        </w:object>
      </w:r>
      <w:r w:rsidR="00F11045">
        <w:t>.</w:t>
      </w:r>
      <w:r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15</w:t>
      </w:r>
      <w:r w:rsidR="009B4DE6" w:rsidRPr="003D13A9">
        <w:t>)</w:t>
      </w:r>
    </w:p>
    <w:p w:rsidR="00C80541" w:rsidRPr="00BF1C2E" w:rsidRDefault="00123DD7" w:rsidP="00F70137">
      <w:pPr>
        <w:pStyle w:val="aff4"/>
        <w:ind w:firstLine="567"/>
      </w:pPr>
      <w:r>
        <w:t xml:space="preserve">Проекция </w:t>
      </w:r>
      <w:r w:rsidR="00F70137" w:rsidRPr="003D13A9">
        <w:t>главного момента инерции продольных напряжений</w:t>
      </w:r>
      <w:r>
        <w:t xml:space="preserve"> </w:t>
      </w:r>
      <w:r w:rsidRPr="003D13A9">
        <w:t xml:space="preserve">на ось </w:t>
      </w:r>
      <w:r w:rsidRPr="00EE7981">
        <w:rPr>
          <w:i/>
          <w:lang w:val="en-US"/>
        </w:rPr>
        <w:t>Ox</w:t>
      </w:r>
      <w:r w:rsidR="00F70137" w:rsidRPr="003D13A9">
        <w:t xml:space="preserve"> </w:t>
      </w:r>
      <w:r>
        <w:t>определяется по формуле</w:t>
      </w:r>
      <w:r w:rsidR="00F70137" w:rsidRPr="003D13A9">
        <w:t>:</w:t>
      </w:r>
    </w:p>
    <w:p w:rsidR="00F70137" w:rsidRDefault="003A37FA" w:rsidP="00C80541">
      <w:pPr>
        <w:pStyle w:val="aff4"/>
      </w:pPr>
      <w:r w:rsidRPr="00BF1C2E">
        <w:tab/>
      </w:r>
      <w:r w:rsidR="00CF2066" w:rsidRPr="00A85177">
        <w:rPr>
          <w:position w:val="-12"/>
        </w:rPr>
        <w:object w:dxaOrig="1540" w:dyaOrig="380">
          <v:shape id="_x0000_i1160" type="#_x0000_t75" style="width:77pt;height:18.8pt" o:ole="">
            <v:imagedata r:id="rId282" o:title=""/>
          </v:shape>
          <o:OLEObject Type="Embed" ProgID="Equation.3" ShapeID="_x0000_i1160" DrawAspect="Content" ObjectID="_1704635260" r:id="rId283"/>
        </w:object>
      </w:r>
      <w:r w:rsidRPr="00FB3B65">
        <w:tab/>
      </w:r>
      <w:r w:rsidRPr="003D13A9">
        <w:t>(</w:t>
      </w:r>
      <w:r w:rsidR="00CD2965">
        <w:t>2</w:t>
      </w:r>
      <w:r w:rsidRPr="003D13A9">
        <w:t>.</w:t>
      </w:r>
      <w:r w:rsidR="009B4DE6">
        <w:t>16</w:t>
      </w:r>
      <w:r w:rsidRPr="003D13A9">
        <w:t>)</w:t>
      </w:r>
    </w:p>
    <w:p w:rsidR="00123DD7" w:rsidRPr="003D13A9" w:rsidRDefault="00123DD7" w:rsidP="00123DD7">
      <w:pPr>
        <w:rPr>
          <w:lang w:val="ru-RU"/>
        </w:rPr>
      </w:pPr>
      <w:proofErr w:type="gramStart"/>
      <w:r w:rsidRPr="00123DD7">
        <w:rPr>
          <w:lang w:val="ru-RU"/>
        </w:rPr>
        <w:t xml:space="preserve">где </w:t>
      </w:r>
      <w:r w:rsidR="00CF2066" w:rsidRPr="00123DD7">
        <w:rPr>
          <w:position w:val="-12"/>
        </w:rPr>
        <w:object w:dxaOrig="480" w:dyaOrig="380">
          <v:shape id="_x0000_i1161" type="#_x0000_t75" style="width:23.8pt;height:18.8pt" o:ole="">
            <v:imagedata r:id="rId284" o:title=""/>
          </v:shape>
          <o:OLEObject Type="Embed" ProgID="Equation.3" ShapeID="_x0000_i1161" DrawAspect="Content" ObjectID="_1704635261" r:id="rId285"/>
        </w:object>
      </w:r>
      <w:r>
        <w:rPr>
          <w:lang w:val="ru-RU"/>
        </w:rPr>
        <w:t xml:space="preserve"> –</w:t>
      </w:r>
      <w:proofErr w:type="gramEnd"/>
      <w:r w:rsidRPr="00123DD7">
        <w:rPr>
          <w:lang w:val="ru-RU"/>
        </w:rPr>
        <w:t xml:space="preserve"> </w:t>
      </w:r>
      <w:r>
        <w:rPr>
          <w:lang w:val="ru-RU"/>
        </w:rPr>
        <w:t xml:space="preserve">коэффициент преобразования </w:t>
      </w:r>
      <w:r w:rsidRPr="00123DD7">
        <w:rPr>
          <w:lang w:val="ru-RU"/>
        </w:rPr>
        <w:t>главного момента инерции продольных напряжений</w:t>
      </w:r>
      <w:r>
        <w:rPr>
          <w:lang w:val="ru-RU"/>
        </w:rPr>
        <w:t xml:space="preserve"> </w:t>
      </w:r>
      <w:r w:rsidR="00F11045">
        <w:rPr>
          <w:lang w:val="ru-RU"/>
        </w:rPr>
        <w:t>определяется соотношением</w:t>
      </w:r>
    </w:p>
    <w:p w:rsidR="003A37FA" w:rsidRDefault="003A37FA" w:rsidP="003A37FA">
      <w:pPr>
        <w:pStyle w:val="aff4"/>
      </w:pPr>
      <w:r w:rsidRPr="00FB3B65">
        <w:tab/>
      </w:r>
      <w:r w:rsidR="00CF2066" w:rsidRPr="00A85177">
        <w:rPr>
          <w:position w:val="-12"/>
        </w:rPr>
        <w:object w:dxaOrig="4580" w:dyaOrig="440">
          <v:shape id="_x0000_i1162" type="#_x0000_t75" style="width:228.5pt;height:21.9pt" o:ole="">
            <v:imagedata r:id="rId286" o:title=""/>
          </v:shape>
          <o:OLEObject Type="Embed" ProgID="Equation.3" ShapeID="_x0000_i1162" DrawAspect="Content" ObjectID="_1704635262" r:id="rId287"/>
        </w:object>
      </w:r>
      <w:r w:rsidRPr="00FB3B65">
        <w:tab/>
      </w:r>
      <w:r w:rsidRPr="003D13A9">
        <w:t>(</w:t>
      </w:r>
      <w:r w:rsidR="00CD2965">
        <w:t>2</w:t>
      </w:r>
      <w:r w:rsidRPr="003D13A9">
        <w:t>.</w:t>
      </w:r>
      <w:r w:rsidR="009B4DE6">
        <w:t>17</w:t>
      </w:r>
      <w:r w:rsidRPr="003D13A9">
        <w:t>)</w:t>
      </w:r>
    </w:p>
    <w:p w:rsidR="00F11045" w:rsidRDefault="00F11045" w:rsidP="00F11045">
      <w:pPr>
        <w:pStyle w:val="aff4"/>
      </w:pPr>
      <w:r w:rsidRPr="00A317C6">
        <w:tab/>
      </w:r>
      <w:r w:rsidR="00CF2066" w:rsidRPr="00E725E0">
        <w:rPr>
          <w:position w:val="-40"/>
        </w:rPr>
        <w:object w:dxaOrig="2400" w:dyaOrig="920">
          <v:shape id="_x0000_i1163" type="#_x0000_t75" style="width:120.2pt;height:45.7pt" o:ole="">
            <v:imagedata r:id="rId288" o:title=""/>
          </v:shape>
          <o:OLEObject Type="Embed" ProgID="Equation.3" ShapeID="_x0000_i1163" DrawAspect="Content" ObjectID="_1704635263" r:id="rId289"/>
        </w:object>
      </w:r>
      <w:r>
        <w:t xml:space="preserve">, </w:t>
      </w:r>
      <w:r w:rsidR="00CF2066" w:rsidRPr="00584E56">
        <w:rPr>
          <w:position w:val="-40"/>
        </w:rPr>
        <w:object w:dxaOrig="2439" w:dyaOrig="920">
          <v:shape id="_x0000_i1164" type="#_x0000_t75" style="width:122.1pt;height:45.7pt" o:ole="">
            <v:imagedata r:id="rId290" o:title=""/>
          </v:shape>
          <o:OLEObject Type="Embed" ProgID="Equation.3" ShapeID="_x0000_i1164" DrawAspect="Content" ObjectID="_1704635264" r:id="rId291"/>
        </w:object>
      </w:r>
      <w:r>
        <w:t>,</w:t>
      </w:r>
      <w:r w:rsidRPr="00A237E0"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18</w:t>
      </w:r>
      <w:r w:rsidR="009B4DE6" w:rsidRPr="003D13A9">
        <w:t>)</w:t>
      </w:r>
    </w:p>
    <w:p w:rsidR="00123DD7" w:rsidRDefault="00123DD7" w:rsidP="00123DD7">
      <w:pPr>
        <w:pStyle w:val="aff4"/>
      </w:pPr>
      <w:r>
        <w:tab/>
      </w:r>
      <w:r w:rsidR="00CF2066" w:rsidRPr="00E92C49">
        <w:rPr>
          <w:position w:val="-32"/>
        </w:rPr>
        <w:object w:dxaOrig="2799" w:dyaOrig="760">
          <v:shape id="_x0000_i1165" type="#_x0000_t75" style="width:140.25pt;height:38.2pt" o:ole="">
            <v:imagedata r:id="rId292" o:title=""/>
          </v:shape>
          <o:OLEObject Type="Embed" ProgID="Equation.3" ShapeID="_x0000_i1165" DrawAspect="Content" ObjectID="_1704635265" r:id="rId293"/>
        </w:object>
      </w:r>
      <w:r>
        <w:t xml:space="preserve">, </w:t>
      </w:r>
      <w:r w:rsidR="00CF2066" w:rsidRPr="00E92C49">
        <w:rPr>
          <w:position w:val="-32"/>
        </w:rPr>
        <w:object w:dxaOrig="2840" w:dyaOrig="760">
          <v:shape id="_x0000_i1166" type="#_x0000_t75" style="width:141.5pt;height:38.2pt" o:ole="">
            <v:imagedata r:id="rId294" o:title=""/>
          </v:shape>
          <o:OLEObject Type="Embed" ProgID="Equation.3" ShapeID="_x0000_i1166" DrawAspect="Content" ObjectID="_1704635266" r:id="rId295"/>
        </w:object>
      </w:r>
      <w:r w:rsidR="00F11045" w:rsidRPr="00F11045">
        <w:t>;</w:t>
      </w:r>
      <w:r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19</w:t>
      </w:r>
      <w:r w:rsidR="009B4DE6" w:rsidRPr="003D13A9">
        <w:t>)</w:t>
      </w:r>
    </w:p>
    <w:p w:rsidR="003D13A9" w:rsidRPr="00F11045" w:rsidRDefault="003D13A9" w:rsidP="003A37FA">
      <w:pPr>
        <w:pStyle w:val="aff4"/>
      </w:pPr>
      <w:r w:rsidRPr="003D13A9">
        <w:t>координата центра масс опре</w:t>
      </w:r>
      <w:r w:rsidR="00F11045">
        <w:t xml:space="preserve">деляется через центры </w:t>
      </w:r>
      <w:r w:rsidR="00F11045" w:rsidRPr="003D13A9">
        <w:t xml:space="preserve">внутренней и внешней </w:t>
      </w:r>
      <w:proofErr w:type="gramStart"/>
      <w:r w:rsidR="00F11045" w:rsidRPr="003D13A9">
        <w:t>окружностей</w:t>
      </w:r>
      <w:r w:rsidR="00F11045" w:rsidRPr="00F11045">
        <w:t xml:space="preserve"> </w:t>
      </w:r>
      <w:r w:rsidR="00CF2066" w:rsidRPr="00746C75">
        <w:rPr>
          <w:i/>
          <w:position w:val="-12"/>
          <w:lang w:val="en-US"/>
        </w:rPr>
        <w:object w:dxaOrig="400" w:dyaOrig="380">
          <v:shape id="_x0000_i1167" type="#_x0000_t75" style="width:20.05pt;height:18.8pt" o:ole="">
            <v:imagedata r:id="rId296" o:title=""/>
          </v:shape>
          <o:OLEObject Type="Embed" ProgID="Equation.3" ShapeID="_x0000_i1167" DrawAspect="Content" ObjectID="_1704635267" r:id="rId297"/>
        </w:object>
      </w:r>
      <w:r w:rsidR="00746C75" w:rsidRPr="00746C75">
        <w:t xml:space="preserve"> </w:t>
      </w:r>
      <w:r w:rsidR="00F11045" w:rsidRPr="003D13A9">
        <w:t>и</w:t>
      </w:r>
      <w:proofErr w:type="gramEnd"/>
      <w:r w:rsidR="00F11045" w:rsidRPr="003D13A9">
        <w:t xml:space="preserve"> </w:t>
      </w:r>
      <w:r w:rsidR="00CF2066" w:rsidRPr="00746C75">
        <w:rPr>
          <w:i/>
          <w:position w:val="-12"/>
          <w:lang w:val="en-US"/>
        </w:rPr>
        <w:object w:dxaOrig="420" w:dyaOrig="380">
          <v:shape id="_x0000_i1168" type="#_x0000_t75" style="width:21.3pt;height:18.8pt" o:ole="">
            <v:imagedata r:id="rId298" o:title=""/>
          </v:shape>
          <o:OLEObject Type="Embed" ProgID="Equation.3" ShapeID="_x0000_i1168" DrawAspect="Content" ObjectID="_1704635268" r:id="rId299"/>
        </w:object>
      </w:r>
    </w:p>
    <w:p w:rsidR="003D13A9" w:rsidRPr="003D13A9" w:rsidRDefault="003D13A9" w:rsidP="003D13A9">
      <w:pPr>
        <w:pStyle w:val="aff4"/>
      </w:pPr>
      <w:r w:rsidRPr="00FB3B65">
        <w:tab/>
      </w:r>
      <w:r w:rsidR="00CF2066" w:rsidRPr="00320F35">
        <w:rPr>
          <w:position w:val="-34"/>
        </w:rPr>
        <w:object w:dxaOrig="2320" w:dyaOrig="820">
          <v:shape id="_x0000_i1169" type="#_x0000_t75" style="width:116.45pt;height:41.3pt" o:ole="">
            <v:imagedata r:id="rId300" o:title=""/>
          </v:shape>
          <o:OLEObject Type="Embed" ProgID="Equation.3" ShapeID="_x0000_i1169" DrawAspect="Content" ObjectID="_1704635269" r:id="rId301"/>
        </w:object>
      </w:r>
      <w:r w:rsidR="00F11045">
        <w:t>,</w:t>
      </w:r>
      <w:r w:rsidRPr="00BF1C2E">
        <w:tab/>
      </w:r>
      <w:r w:rsidRPr="003D13A9">
        <w:t>(</w:t>
      </w:r>
      <w:r w:rsidR="00CD2965">
        <w:t>2</w:t>
      </w:r>
      <w:r w:rsidRPr="003D13A9">
        <w:t>.</w:t>
      </w:r>
      <w:r w:rsidR="009B4DE6">
        <w:t>20</w:t>
      </w:r>
      <w:r w:rsidRPr="003D13A9">
        <w:t>)</w:t>
      </w:r>
    </w:p>
    <w:p w:rsidR="003D13A9" w:rsidRDefault="003D13A9" w:rsidP="003A37FA">
      <w:pPr>
        <w:pStyle w:val="aff4"/>
      </w:pPr>
      <w:r w:rsidRPr="00BF1C2E">
        <w:tab/>
      </w:r>
      <w:r w:rsidR="00CF2066" w:rsidRPr="00320F35">
        <w:rPr>
          <w:position w:val="-34"/>
        </w:rPr>
        <w:object w:dxaOrig="3480" w:dyaOrig="780">
          <v:shape id="_x0000_i1170" type="#_x0000_t75" style="width:174.05pt;height:38.8pt" o:ole="">
            <v:imagedata r:id="rId302" o:title=""/>
          </v:shape>
          <o:OLEObject Type="Embed" ProgID="Equation.3" ShapeID="_x0000_i1170" DrawAspect="Content" ObjectID="_1704635270" r:id="rId303"/>
        </w:object>
      </w:r>
      <w:r w:rsidR="00F11045">
        <w:t>.</w:t>
      </w:r>
      <w:r w:rsidRPr="00BF1C2E">
        <w:tab/>
      </w:r>
      <w:r w:rsidRPr="003D13A9">
        <w:t>(</w:t>
      </w:r>
      <w:r w:rsidR="00CD2965">
        <w:t>2</w:t>
      </w:r>
      <w:r w:rsidRPr="003D13A9">
        <w:t>.</w:t>
      </w:r>
      <w:r w:rsidR="009B4DE6">
        <w:t>21</w:t>
      </w:r>
      <w:r w:rsidRPr="003D13A9">
        <w:t>)</w:t>
      </w:r>
    </w:p>
    <w:p w:rsidR="00290A47" w:rsidRDefault="00F11045" w:rsidP="00E32E67">
      <w:pPr>
        <w:pStyle w:val="aff4"/>
      </w:pPr>
      <w:proofErr w:type="gramStart"/>
      <w:r>
        <w:t>И</w:t>
      </w:r>
      <w:r w:rsidR="00251BB1">
        <w:t>нтеграл</w:t>
      </w:r>
      <w:r>
        <w:t>ы</w:t>
      </w:r>
      <w:r w:rsidR="00BB2FB8" w:rsidRPr="00BB2FB8">
        <w:t xml:space="preserve"> </w:t>
      </w:r>
      <w:r w:rsidR="00CF2066" w:rsidRPr="00BB2FB8">
        <w:rPr>
          <w:position w:val="-12"/>
        </w:rPr>
        <w:object w:dxaOrig="300" w:dyaOrig="380">
          <v:shape id="_x0000_i1171" type="#_x0000_t75" style="width:15.05pt;height:18.8pt" o:ole="">
            <v:imagedata r:id="rId304" o:title=""/>
          </v:shape>
          <o:OLEObject Type="Embed" ProgID="Equation.3" ShapeID="_x0000_i1171" DrawAspect="Content" ObjectID="_1704635271" r:id="rId305"/>
        </w:object>
      </w:r>
      <w:r w:rsidR="00BB2FB8" w:rsidRPr="00BB2FB8">
        <w:t>,</w:t>
      </w:r>
      <w:proofErr w:type="gramEnd"/>
      <w:r w:rsidR="00EE7981" w:rsidRPr="00EE7981">
        <w:t xml:space="preserve"> </w:t>
      </w:r>
      <w:r w:rsidR="00EE7981" w:rsidRPr="00EE7981">
        <w:rPr>
          <w:i/>
          <w:lang w:val="en-US"/>
        </w:rPr>
        <w:t>k</w:t>
      </w:r>
      <w:r w:rsidR="00EE7981">
        <w:rPr>
          <w:lang w:val="en-US"/>
        </w:rPr>
        <w:t> </w:t>
      </w:r>
      <w:r w:rsidR="00EE7981">
        <w:t>=</w:t>
      </w:r>
      <w:r w:rsidR="00EE7981">
        <w:rPr>
          <w:lang w:val="en-US"/>
        </w:rPr>
        <w:t> </w:t>
      </w:r>
      <w:r w:rsidR="00EE7981" w:rsidRPr="00EE7981">
        <w:t>1,</w:t>
      </w:r>
      <w:r w:rsidR="00D00652">
        <w:t>2,3</w:t>
      </w:r>
      <w:r w:rsidR="00EE7981" w:rsidRPr="00EE7981">
        <w:t>,4</w:t>
      </w:r>
      <w:r w:rsidR="00D00652">
        <w:t>,</w:t>
      </w:r>
      <w:r w:rsidR="00EE7981" w:rsidRPr="00EE7981">
        <w:t xml:space="preserve"> </w:t>
      </w:r>
      <w:r w:rsidR="00D00652">
        <w:t>вычисляются</w:t>
      </w:r>
      <w:r w:rsidR="00290A47">
        <w:t xml:space="preserve"> метод</w:t>
      </w:r>
      <w:r>
        <w:t>ом</w:t>
      </w:r>
      <w:r w:rsidR="00290A47">
        <w:t xml:space="preserve"> прямоугольников</w:t>
      </w:r>
      <w:r w:rsidR="00A1197C">
        <w:t xml:space="preserve"> </w:t>
      </w:r>
      <w:r w:rsidR="00A1197C" w:rsidRPr="00A1197C">
        <w:t>[</w:t>
      </w:r>
      <w:r w:rsidR="007D32C7">
        <w:t>25</w:t>
      </w:r>
      <w:r w:rsidR="00A1197C" w:rsidRPr="00A1197C">
        <w:t>]</w:t>
      </w:r>
      <w:r w:rsidR="00290A47">
        <w:t>:</w:t>
      </w:r>
    </w:p>
    <w:p w:rsidR="00290A47" w:rsidRPr="00FB3B65" w:rsidRDefault="00477D90" w:rsidP="00290A47">
      <w:pPr>
        <w:pStyle w:val="aff4"/>
        <w:ind w:firstLine="567"/>
      </w:pPr>
      <w:r w:rsidRPr="00BF1C2E">
        <w:tab/>
      </w:r>
      <w:r w:rsidR="00CF2066" w:rsidRPr="00A85177">
        <w:rPr>
          <w:position w:val="-36"/>
        </w:rPr>
        <w:object w:dxaOrig="5580" w:dyaOrig="840">
          <v:shape id="_x0000_i1172" type="#_x0000_t75" style="width:279.25pt;height:41.95pt" o:ole="">
            <v:imagedata r:id="rId306" o:title=""/>
          </v:shape>
          <o:OLEObject Type="Embed" ProgID="Equation.3" ShapeID="_x0000_i1172" DrawAspect="Content" ObjectID="_1704635272" r:id="rId307"/>
        </w:object>
      </w:r>
      <w:r w:rsidR="00F70380" w:rsidRPr="00D81FFB">
        <w:t>,</w:t>
      </w:r>
      <w:r w:rsidRPr="00FB3B65">
        <w:tab/>
      </w:r>
      <w:r w:rsidRPr="003D13A9">
        <w:t>(</w:t>
      </w:r>
      <w:r w:rsidR="00CD2965">
        <w:t>2</w:t>
      </w:r>
      <w:r w:rsidRPr="003D13A9">
        <w:t>.</w:t>
      </w:r>
      <w:r w:rsidR="009B4DE6">
        <w:t>22</w:t>
      </w:r>
      <w:r w:rsidRPr="003D13A9">
        <w:t>)</w:t>
      </w:r>
    </w:p>
    <w:p w:rsidR="00D00652" w:rsidRDefault="00EE7981" w:rsidP="00FF7781">
      <w:pPr>
        <w:pStyle w:val="aff4"/>
      </w:pPr>
      <w:proofErr w:type="gramStart"/>
      <w:r>
        <w:t>г</w:t>
      </w:r>
      <w:r w:rsidR="00290A47">
        <w:t>де</w:t>
      </w:r>
      <w:r w:rsidR="00D00652">
        <w:t xml:space="preserve"> </w:t>
      </w:r>
      <w:r w:rsidR="00CF2066" w:rsidRPr="00D00652">
        <w:rPr>
          <w:position w:val="-4"/>
          <w:lang w:val="en-US"/>
        </w:rPr>
        <w:object w:dxaOrig="200" w:dyaOrig="279">
          <v:shape id="_x0000_i1173" type="#_x0000_t75" style="width:10pt;height:14.4pt" o:ole="">
            <v:imagedata r:id="rId308" o:title=""/>
          </v:shape>
          <o:OLEObject Type="Embed" ProgID="Equation.3" ShapeID="_x0000_i1173" DrawAspect="Content" ObjectID="_1704635273" r:id="rId309"/>
        </w:object>
      </w:r>
      <w:r w:rsidR="00D00652">
        <w:t>,</w:t>
      </w:r>
      <w:proofErr w:type="gramEnd"/>
      <w:r w:rsidR="00D00652">
        <w:t xml:space="preserve"> </w:t>
      </w:r>
      <w:r w:rsidR="00CF2066" w:rsidRPr="00D00652">
        <w:rPr>
          <w:position w:val="-6"/>
        </w:rPr>
        <w:object w:dxaOrig="240" w:dyaOrig="300">
          <v:shape id="_x0000_i1174" type="#_x0000_t75" style="width:11.9pt;height:15.05pt" o:ole="">
            <v:imagedata r:id="rId310" o:title=""/>
          </v:shape>
          <o:OLEObject Type="Embed" ProgID="Equation.3" ShapeID="_x0000_i1174" DrawAspect="Content" ObjectID="_1704635274" r:id="rId311"/>
        </w:object>
      </w:r>
      <w:r>
        <w:t xml:space="preserve"> </w:t>
      </w:r>
      <w:r w:rsidR="00D00652" w:rsidRPr="00D00652">
        <w:t xml:space="preserve">– </w:t>
      </w:r>
      <w:r w:rsidR="00D00652">
        <w:t>число разбиений области интегрирования</w:t>
      </w:r>
      <w:r w:rsidR="00D00652" w:rsidRPr="00D00652">
        <w:t xml:space="preserve"> </w:t>
      </w:r>
      <w:r w:rsidR="00CF2066" w:rsidRPr="00D00652">
        <w:rPr>
          <w:position w:val="-12"/>
        </w:rPr>
        <w:object w:dxaOrig="2020" w:dyaOrig="380">
          <v:shape id="_x0000_i1175" type="#_x0000_t75" style="width:101.45pt;height:18.8pt" o:ole="">
            <v:imagedata r:id="rId312" o:title=""/>
          </v:shape>
          <o:OLEObject Type="Embed" ProgID="Equation.3" ShapeID="_x0000_i1175" DrawAspect="Content" ObjectID="_1704635275" r:id="rId313"/>
        </w:object>
      </w:r>
      <w:r w:rsidR="00D00652" w:rsidRPr="00D00652">
        <w:t xml:space="preserve">; </w:t>
      </w:r>
      <w:r w:rsidR="00CF2066" w:rsidRPr="00BB2FB8">
        <w:rPr>
          <w:position w:val="-12"/>
        </w:rPr>
        <w:object w:dxaOrig="380" w:dyaOrig="360">
          <v:shape id="_x0000_i1176" type="#_x0000_t75" style="width:18.8pt;height:18.15pt" o:ole="">
            <v:imagedata r:id="rId314" o:title=""/>
          </v:shape>
          <o:OLEObject Type="Embed" ProgID="Equation.3" ShapeID="_x0000_i1176" DrawAspect="Content" ObjectID="_1704635276" r:id="rId315"/>
        </w:object>
      </w:r>
      <w:r w:rsidR="00BB2FB8">
        <w:t xml:space="preserve">, </w:t>
      </w:r>
      <w:r w:rsidR="00CF2066" w:rsidRPr="00BB2FB8">
        <w:rPr>
          <w:position w:val="-12"/>
        </w:rPr>
        <w:object w:dxaOrig="380" w:dyaOrig="360">
          <v:shape id="_x0000_i1177" type="#_x0000_t75" style="width:18.8pt;height:18.15pt" o:ole="">
            <v:imagedata r:id="rId316" o:title=""/>
          </v:shape>
          <o:OLEObject Type="Embed" ProgID="Equation.3" ShapeID="_x0000_i1177" DrawAspect="Content" ObjectID="_1704635277" r:id="rId317"/>
        </w:object>
      </w:r>
      <w:r w:rsidR="00BB2FB8" w:rsidRPr="00BB2FB8">
        <w:t xml:space="preserve"> </w:t>
      </w:r>
      <w:r w:rsidR="00D00652">
        <w:t xml:space="preserve">– шаги интегрирования по координатам </w:t>
      </w:r>
      <w:r w:rsidR="00CF2066" w:rsidRPr="00BB2FB8">
        <w:rPr>
          <w:position w:val="-12"/>
        </w:rPr>
        <w:object w:dxaOrig="200" w:dyaOrig="360">
          <v:shape id="_x0000_i1178" type="#_x0000_t75" style="width:10pt;height:18.15pt" o:ole="">
            <v:imagedata r:id="rId318" o:title=""/>
          </v:shape>
          <o:OLEObject Type="Embed" ProgID="Equation.3" ShapeID="_x0000_i1178" DrawAspect="Content" ObjectID="_1704635278" r:id="rId319"/>
        </w:object>
      </w:r>
      <w:r w:rsidR="00BB2FB8">
        <w:t xml:space="preserve">, </w:t>
      </w:r>
      <w:r w:rsidR="00CF2066" w:rsidRPr="00BB2FB8">
        <w:rPr>
          <w:position w:val="-12"/>
        </w:rPr>
        <w:object w:dxaOrig="220" w:dyaOrig="300">
          <v:shape id="_x0000_i1179" type="#_x0000_t75" style="width:11.25pt;height:15.05pt" o:ole="">
            <v:imagedata r:id="rId320" o:title=""/>
          </v:shape>
          <o:OLEObject Type="Embed" ProgID="Equation.3" ShapeID="_x0000_i1179" DrawAspect="Content" ObjectID="_1704635279" r:id="rId321"/>
        </w:object>
      </w:r>
      <w:r w:rsidR="00D00652">
        <w:t xml:space="preserve"> определяются по формулам</w:t>
      </w:r>
    </w:p>
    <w:p w:rsidR="00D00652" w:rsidRDefault="00D00652" w:rsidP="00FF7781">
      <w:pPr>
        <w:pStyle w:val="aff4"/>
      </w:pPr>
      <w:r>
        <w:lastRenderedPageBreak/>
        <w:tab/>
      </w:r>
      <w:r w:rsidR="00CF2066" w:rsidRPr="00D00652">
        <w:rPr>
          <w:position w:val="-26"/>
        </w:rPr>
        <w:object w:dxaOrig="960" w:dyaOrig="700">
          <v:shape id="_x0000_i1180" type="#_x0000_t75" style="width:48.2pt;height:35.05pt" o:ole="">
            <v:imagedata r:id="rId322" o:title=""/>
          </v:shape>
          <o:OLEObject Type="Embed" ProgID="Equation.3" ShapeID="_x0000_i1180" DrawAspect="Content" ObjectID="_1704635280" r:id="rId323"/>
        </w:object>
      </w:r>
      <w:r w:rsidRPr="00D00652">
        <w:t xml:space="preserve">, </w:t>
      </w:r>
      <w:r w:rsidR="00CF2066" w:rsidRPr="00D00652">
        <w:rPr>
          <w:position w:val="-28"/>
        </w:rPr>
        <w:object w:dxaOrig="900" w:dyaOrig="720">
          <v:shape id="_x0000_i1181" type="#_x0000_t75" style="width:45.1pt;height:36.3pt" o:ole="">
            <v:imagedata r:id="rId324" o:title=""/>
          </v:shape>
          <o:OLEObject Type="Embed" ProgID="Equation.3" ShapeID="_x0000_i1181" DrawAspect="Content" ObjectID="_1704635281" r:id="rId325"/>
        </w:object>
      </w:r>
      <w:r>
        <w:t>.</w:t>
      </w:r>
      <w:r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23</w:t>
      </w:r>
      <w:r w:rsidR="009B4DE6" w:rsidRPr="003D13A9">
        <w:t>)</w:t>
      </w:r>
    </w:p>
    <w:p w:rsidR="00D00652" w:rsidRPr="00E32E67" w:rsidRDefault="00EB18A9" w:rsidP="00EB18A9">
      <w:pPr>
        <w:pStyle w:val="aff4"/>
        <w:ind w:firstLine="567"/>
      </w:pPr>
      <w:r>
        <w:t xml:space="preserve">Таким образом, полученные зависимости </w:t>
      </w:r>
      <w:proofErr w:type="gramStart"/>
      <w:r>
        <w:t xml:space="preserve">для </w:t>
      </w:r>
      <w:r w:rsidR="00CF2066" w:rsidRPr="00BB2FB8">
        <w:rPr>
          <w:position w:val="-12"/>
        </w:rPr>
        <w:object w:dxaOrig="400" w:dyaOrig="380">
          <v:shape id="_x0000_i1182" type="#_x0000_t75" style="width:20.05pt;height:18.8pt" o:ole="">
            <v:imagedata r:id="rId244" o:title=""/>
          </v:shape>
          <o:OLEObject Type="Embed" ProgID="Equation.3" ShapeID="_x0000_i1182" DrawAspect="Content" ObjectID="_1704635282" r:id="rId326"/>
        </w:object>
      </w:r>
      <w:r>
        <w:t xml:space="preserve"> и</w:t>
      </w:r>
      <w:proofErr w:type="gramEnd"/>
      <w:r>
        <w:t xml:space="preserve"> </w:t>
      </w:r>
      <w:r w:rsidR="00CF2066" w:rsidRPr="00123DD7">
        <w:rPr>
          <w:position w:val="-12"/>
        </w:rPr>
        <w:object w:dxaOrig="480" w:dyaOrig="380">
          <v:shape id="_x0000_i1183" type="#_x0000_t75" style="width:23.8pt;height:18.8pt" o:ole="">
            <v:imagedata r:id="rId284" o:title=""/>
          </v:shape>
          <o:OLEObject Type="Embed" ProgID="Equation.3" ShapeID="_x0000_i1183" DrawAspect="Content" ObjectID="_1704635283" r:id="rId327"/>
        </w:object>
      </w:r>
      <w:r>
        <w:t xml:space="preserve"> позволяют учитывать технологические отклонения центров сечений ствола.</w:t>
      </w:r>
    </w:p>
    <w:p w:rsidR="00D00652" w:rsidRPr="00D00652" w:rsidRDefault="00D00652" w:rsidP="00FF7781">
      <w:pPr>
        <w:pStyle w:val="aff4"/>
      </w:pPr>
    </w:p>
    <w:p w:rsidR="00A27173" w:rsidRPr="00B2445D" w:rsidRDefault="00DD5482" w:rsidP="00B2445D">
      <w:pPr>
        <w:pStyle w:val="2"/>
        <w:rPr>
          <w:lang w:val="ru-RU"/>
        </w:rPr>
      </w:pPr>
      <w:bookmarkStart w:id="18" w:name="_Toc87623907"/>
      <w:bookmarkStart w:id="19" w:name="_Toc89096744"/>
      <w:r>
        <w:rPr>
          <w:lang w:val="ru-RU"/>
        </w:rPr>
        <w:t>2</w:t>
      </w:r>
      <w:r w:rsidR="00A27173" w:rsidRPr="00B2445D">
        <w:rPr>
          <w:lang w:val="ru-RU"/>
        </w:rPr>
        <w:t xml:space="preserve">.4 </w:t>
      </w:r>
      <w:r w:rsidR="00290A47" w:rsidRPr="00B2445D">
        <w:rPr>
          <w:lang w:val="ru-RU"/>
        </w:rPr>
        <w:t>Уравнения продольных и поперечных колебаний ствола</w:t>
      </w:r>
      <w:bookmarkEnd w:id="18"/>
      <w:bookmarkEnd w:id="19"/>
    </w:p>
    <w:p w:rsidR="003D13A9" w:rsidRDefault="00251BB1" w:rsidP="00BB7A34">
      <w:pPr>
        <w:pStyle w:val="aff4"/>
        <w:ind w:firstLine="567"/>
      </w:pPr>
      <w:r>
        <w:t>Перейдём к</w:t>
      </w:r>
      <w:r w:rsidR="00BB7A34">
        <w:t xml:space="preserve"> р</w:t>
      </w:r>
      <w:r w:rsidR="00975EB1">
        <w:t>ассмотр</w:t>
      </w:r>
      <w:r>
        <w:t>ению</w:t>
      </w:r>
      <w:r w:rsidR="00975EB1">
        <w:t xml:space="preserve"> уравнени</w:t>
      </w:r>
      <w:r>
        <w:t>я</w:t>
      </w:r>
      <w:r w:rsidR="00975EB1">
        <w:t xml:space="preserve"> продольных колебаний</w:t>
      </w:r>
      <w:r w:rsidR="008A2F43">
        <w:t xml:space="preserve"> с учётом продольных сил</w:t>
      </w:r>
      <w:r w:rsidR="00B92C62" w:rsidRPr="00B92C62">
        <w:t xml:space="preserve">, </w:t>
      </w:r>
      <w:r w:rsidR="00B92C62">
        <w:t>отклонений от центра канала ствола и</w:t>
      </w:r>
      <w:r w:rsidR="008A2F43">
        <w:t xml:space="preserve"> </w:t>
      </w:r>
      <w:r w:rsidR="00732F1D">
        <w:t>изменений температурного поля</w:t>
      </w:r>
      <w:r w:rsidR="00975EB1">
        <w:t xml:space="preserve">, вывод которого приводится в </w:t>
      </w:r>
      <w:r w:rsidR="00975EB1" w:rsidRPr="00975EB1">
        <w:t>[</w:t>
      </w:r>
      <w:r w:rsidR="003C3FD7">
        <w:t>1</w:t>
      </w:r>
      <w:r w:rsidR="007D32C7">
        <w:t>8</w:t>
      </w:r>
      <w:r w:rsidR="00975EB1" w:rsidRPr="00975EB1">
        <w:t>]:</w:t>
      </w:r>
    </w:p>
    <w:p w:rsidR="00FB3B65" w:rsidRDefault="00FB3B65" w:rsidP="003A37FA">
      <w:pPr>
        <w:pStyle w:val="aff4"/>
      </w:pPr>
      <w:r>
        <w:tab/>
      </w:r>
      <w:r w:rsidR="00CF2066" w:rsidRPr="00320F35">
        <w:rPr>
          <w:position w:val="-28"/>
        </w:rPr>
        <w:object w:dxaOrig="7540" w:dyaOrig="760">
          <v:shape id="_x0000_i1184" type="#_x0000_t75" style="width:377.55pt;height:38.2pt" o:ole="">
            <v:imagedata r:id="rId328" o:title=""/>
          </v:shape>
          <o:OLEObject Type="Embed" ProgID="Equation.3" ShapeID="_x0000_i1184" DrawAspect="Content" ObjectID="_1704635284" r:id="rId329"/>
        </w:object>
      </w:r>
      <w:r w:rsidR="00152C80" w:rsidRPr="00D81FFB">
        <w:t>,</w:t>
      </w:r>
      <w:r w:rsidR="00490BEF" w:rsidRPr="00D81FFB">
        <w:tab/>
      </w:r>
      <w:r w:rsidRPr="003D13A9">
        <w:t>(</w:t>
      </w:r>
      <w:r w:rsidR="00CD2965">
        <w:t>2</w:t>
      </w:r>
      <w:r w:rsidRPr="003D13A9">
        <w:t>.</w:t>
      </w:r>
      <w:r w:rsidR="009B4DE6">
        <w:t>24</w:t>
      </w:r>
      <w:r w:rsidRPr="003D13A9">
        <w:t>)</w:t>
      </w:r>
    </w:p>
    <w:p w:rsidR="00152C80" w:rsidRPr="006E6C0C" w:rsidRDefault="00A5033D" w:rsidP="00152C80">
      <w:pPr>
        <w:pStyle w:val="aff4"/>
        <w:jc w:val="center"/>
      </w:pPr>
      <w:r w:rsidRPr="00320F35">
        <w:rPr>
          <w:position w:val="-36"/>
        </w:rPr>
        <w:object w:dxaOrig="3220" w:dyaOrig="880">
          <v:shape id="_x0000_i1598" type="#_x0000_t75" style="width:160.9pt;height:44.45pt" o:ole="">
            <v:imagedata r:id="rId330" o:title=""/>
          </v:shape>
          <o:OLEObject Type="Embed" ProgID="Equation.3" ShapeID="_x0000_i1598" DrawAspect="Content" ObjectID="_1704635285" r:id="rId331"/>
        </w:object>
      </w:r>
      <w:r w:rsidR="004A1386" w:rsidRPr="00D81FFB">
        <w:t>,</w:t>
      </w:r>
    </w:p>
    <w:p w:rsidR="004A1386" w:rsidRPr="00D81FFB" w:rsidRDefault="00CF2066" w:rsidP="00152C80">
      <w:pPr>
        <w:pStyle w:val="aff4"/>
        <w:jc w:val="center"/>
      </w:pPr>
      <w:r w:rsidRPr="00320F35">
        <w:rPr>
          <w:position w:val="-28"/>
        </w:rPr>
        <w:object w:dxaOrig="800" w:dyaOrig="720">
          <v:shape id="_x0000_i1186" type="#_x0000_t75" style="width:40.05pt;height:36.3pt" o:ole="">
            <v:imagedata r:id="rId332" o:title=""/>
          </v:shape>
          <o:OLEObject Type="Embed" ProgID="Equation.3" ShapeID="_x0000_i1186" DrawAspect="Content" ObjectID="_1704635286" r:id="rId333"/>
        </w:object>
      </w:r>
      <w:r w:rsidR="00F70380" w:rsidRPr="00D81FFB">
        <w:t>,</w:t>
      </w:r>
    </w:p>
    <w:p w:rsidR="00490BEF" w:rsidRDefault="00BF78B1" w:rsidP="00CA395A">
      <w:pPr>
        <w:pStyle w:val="aff4"/>
      </w:pPr>
      <w:r>
        <w:t xml:space="preserve">где </w:t>
      </w:r>
      <w:r w:rsidR="00CF2066" w:rsidRPr="00EB18A9">
        <w:rPr>
          <w:position w:val="-10"/>
        </w:rPr>
        <w:object w:dxaOrig="220" w:dyaOrig="279">
          <v:shape id="_x0000_i1187" type="#_x0000_t75" style="width:11.25pt;height:14.4pt" o:ole="">
            <v:imagedata r:id="rId334" o:title=""/>
          </v:shape>
          <o:OLEObject Type="Embed" ProgID="Equation.3" ShapeID="_x0000_i1187" DrawAspect="Content" ObjectID="_1704635287" r:id="rId335"/>
        </w:object>
      </w:r>
      <w:r w:rsidRPr="00BF78B1">
        <w:t xml:space="preserve"> – </w:t>
      </w:r>
      <w:r>
        <w:t>плотность материала ствола</w:t>
      </w:r>
      <w:r w:rsidR="00D56185">
        <w:t xml:space="preserve">, </w:t>
      </w:r>
      <w:r w:rsidR="00D56185" w:rsidRPr="00D56185">
        <w:t>кг/м</w:t>
      </w:r>
      <w:r w:rsidR="00D56185" w:rsidRPr="00D56185">
        <w:rPr>
          <w:vertAlign w:val="superscript"/>
        </w:rPr>
        <w:t>3</w:t>
      </w:r>
      <w:r w:rsidRPr="00BF78B1">
        <w:t xml:space="preserve">; </w:t>
      </w:r>
      <w:r w:rsidR="00EE7981" w:rsidRPr="00EE7981">
        <w:rPr>
          <w:i/>
          <w:lang w:val="en-US"/>
        </w:rPr>
        <w:t>F</w:t>
      </w:r>
      <w:r w:rsidR="00EE7981" w:rsidRPr="00EE7981">
        <w:t xml:space="preserve"> </w:t>
      </w:r>
      <w:r>
        <w:t>– площадь сечения ствола</w:t>
      </w:r>
      <w:r w:rsidR="00D56185">
        <w:t>, м</w:t>
      </w:r>
      <w:r w:rsidR="00D56185" w:rsidRPr="00D56185">
        <w:rPr>
          <w:vertAlign w:val="superscript"/>
        </w:rPr>
        <w:t>2</w:t>
      </w:r>
      <w:r w:rsidRPr="00BF78B1">
        <w:t>;</w:t>
      </w:r>
      <w:r>
        <w:t xml:space="preserve"> </w:t>
      </w:r>
      <w:r w:rsidR="00CF2066" w:rsidRPr="00EB18A9">
        <w:rPr>
          <w:position w:val="-10"/>
        </w:rPr>
        <w:object w:dxaOrig="700" w:dyaOrig="360">
          <v:shape id="_x0000_i1188" type="#_x0000_t75" style="width:35.05pt;height:18.15pt" o:ole="">
            <v:imagedata r:id="rId336" o:title=""/>
          </v:shape>
          <o:OLEObject Type="Embed" ProgID="Equation.3" ShapeID="_x0000_i1188" DrawAspect="Content" ObjectID="_1704635288" r:id="rId337"/>
        </w:object>
      </w:r>
      <w:r w:rsidR="00EB18A9" w:rsidRPr="00EB18A9">
        <w:t xml:space="preserve"> </w:t>
      </w:r>
      <w:r>
        <w:t xml:space="preserve">– величина продольных колебаний в момент времени </w:t>
      </w:r>
      <w:r w:rsidR="00EE7981" w:rsidRPr="00EE7981">
        <w:rPr>
          <w:i/>
          <w:lang w:val="en-US"/>
        </w:rPr>
        <w:t>t</w:t>
      </w:r>
      <w:r>
        <w:t xml:space="preserve"> и в точке пространства с координатой</w:t>
      </w:r>
      <w:r w:rsidR="00EE7981" w:rsidRPr="00EE7981">
        <w:t xml:space="preserve"> </w:t>
      </w:r>
      <w:r w:rsidR="00EE7981" w:rsidRPr="00EE7981">
        <w:rPr>
          <w:i/>
          <w:lang w:val="en-US"/>
        </w:rPr>
        <w:t>x</w:t>
      </w:r>
      <w:r w:rsidR="00D56185">
        <w:t xml:space="preserve">, </w:t>
      </w:r>
      <w:r w:rsidR="00D56185" w:rsidRPr="00D56185">
        <w:t>м</w:t>
      </w:r>
      <w:r w:rsidRPr="00BF78B1">
        <w:t xml:space="preserve">; </w:t>
      </w:r>
      <w:r w:rsidR="00EE7981" w:rsidRPr="00EE7981">
        <w:rPr>
          <w:i/>
          <w:lang w:val="en-US"/>
        </w:rPr>
        <w:t>g</w:t>
      </w:r>
      <w:r w:rsidR="00EE7981" w:rsidRPr="00EE7981">
        <w:t xml:space="preserve"> </w:t>
      </w:r>
      <w:r w:rsidRPr="00BF78B1">
        <w:t xml:space="preserve">– </w:t>
      </w:r>
      <w:r>
        <w:t>величина ускорения свободного падения</w:t>
      </w:r>
      <w:r w:rsidR="00C10BAC">
        <w:t>, м/с</w:t>
      </w:r>
      <w:r w:rsidR="00C10BAC" w:rsidRPr="00C10BAC">
        <w:rPr>
          <w:vertAlign w:val="superscript"/>
        </w:rPr>
        <w:t>2</w:t>
      </w:r>
      <w:r w:rsidRPr="00BF78B1">
        <w:t xml:space="preserve">; </w:t>
      </w:r>
      <w:r w:rsidR="00CF2066" w:rsidRPr="00EB18A9">
        <w:rPr>
          <w:position w:val="-12"/>
        </w:rPr>
        <w:object w:dxaOrig="800" w:dyaOrig="380">
          <v:shape id="_x0000_i1189" type="#_x0000_t75" style="width:40.05pt;height:18.8pt" o:ole="">
            <v:imagedata r:id="rId338" o:title=""/>
          </v:shape>
          <o:OLEObject Type="Embed" ProgID="Equation.3" ShapeID="_x0000_i1189" DrawAspect="Content" ObjectID="_1704635289" r:id="rId339"/>
        </w:object>
      </w:r>
      <w:r w:rsidR="00EE7981" w:rsidRPr="00EE7981">
        <w:t xml:space="preserve"> </w:t>
      </w:r>
      <w:r w:rsidRPr="00BF78B1">
        <w:t xml:space="preserve">– </w:t>
      </w:r>
      <w:r>
        <w:t>величина продольных сил</w:t>
      </w:r>
      <w:r w:rsidR="00C10BAC">
        <w:t xml:space="preserve">, </w:t>
      </w:r>
      <w:r w:rsidR="00C10BAC" w:rsidRPr="00C10BAC">
        <w:t>Н</w:t>
      </w:r>
      <w:r w:rsidRPr="00BF78B1">
        <w:t xml:space="preserve">; </w:t>
      </w:r>
      <w:r w:rsidR="00CF2066" w:rsidRPr="00EB18A9">
        <w:rPr>
          <w:position w:val="-6"/>
        </w:rPr>
        <w:object w:dxaOrig="320" w:dyaOrig="380">
          <v:shape id="_x0000_i1190" type="#_x0000_t75" style="width:15.65pt;height:18.8pt" o:ole="">
            <v:imagedata r:id="rId340" o:title=""/>
          </v:shape>
          <o:OLEObject Type="Embed" ProgID="Equation.3" ShapeID="_x0000_i1190" DrawAspect="Content" ObjectID="_1704635290" r:id="rId341"/>
        </w:object>
      </w:r>
      <w:r w:rsidR="00EE7981" w:rsidRPr="00EE7981">
        <w:t xml:space="preserve"> </w:t>
      </w:r>
      <w:r>
        <w:t>– тензор напряжений</w:t>
      </w:r>
      <w:r w:rsidRPr="00BF78B1">
        <w:t xml:space="preserve">; </w:t>
      </w:r>
      <w:r w:rsidR="00CF2066" w:rsidRPr="00EB18A9">
        <w:rPr>
          <w:position w:val="-12"/>
        </w:rPr>
        <w:object w:dxaOrig="760" w:dyaOrig="380">
          <v:shape id="_x0000_i1191" type="#_x0000_t75" style="width:38.2pt;height:18.8pt" o:ole="">
            <v:imagedata r:id="rId342" o:title=""/>
          </v:shape>
          <o:OLEObject Type="Embed" ProgID="Equation.3" ShapeID="_x0000_i1191" DrawAspect="Content" ObjectID="_1704635291" r:id="rId343"/>
        </w:object>
      </w:r>
      <w:r w:rsidR="00EE7981" w:rsidRPr="00EE7981">
        <w:t xml:space="preserve"> </w:t>
      </w:r>
      <w:r w:rsidRPr="00BF78B1">
        <w:t xml:space="preserve">– </w:t>
      </w:r>
      <w:r w:rsidR="00152C80">
        <w:t>давление внутри ствола</w:t>
      </w:r>
      <w:r w:rsidR="00C10BAC">
        <w:t xml:space="preserve">, </w:t>
      </w:r>
      <w:r w:rsidR="00C10BAC" w:rsidRPr="00C10BAC">
        <w:t>Па</w:t>
      </w:r>
      <w:r w:rsidR="00152C80" w:rsidRPr="00152C80">
        <w:t>;</w:t>
      </w:r>
      <w:r w:rsidR="004A1386" w:rsidRPr="004A1386">
        <w:t xml:space="preserve"> </w:t>
      </w:r>
      <w:r w:rsidR="00EE7981" w:rsidRPr="00EE7981">
        <w:rPr>
          <w:i/>
          <w:lang w:val="en-US"/>
        </w:rPr>
        <w:t>E</w:t>
      </w:r>
      <w:r w:rsidR="00EE7981" w:rsidRPr="00EE7981">
        <w:t xml:space="preserve"> </w:t>
      </w:r>
      <w:r w:rsidR="004A1386" w:rsidRPr="004A1386">
        <w:t xml:space="preserve">– </w:t>
      </w:r>
      <w:r w:rsidR="004A1386">
        <w:t>модуль упругости Юнга</w:t>
      </w:r>
      <w:r w:rsidR="00C10BAC">
        <w:t xml:space="preserve">, </w:t>
      </w:r>
      <w:r w:rsidR="00C10BAC" w:rsidRPr="00C10BAC">
        <w:t>Па</w:t>
      </w:r>
      <w:r w:rsidR="004A1386" w:rsidRPr="004A1386">
        <w:t xml:space="preserve">; </w:t>
      </w:r>
      <w:r w:rsidR="00CF2066" w:rsidRPr="00EB18A9">
        <w:rPr>
          <w:position w:val="-12"/>
        </w:rPr>
        <w:object w:dxaOrig="340" w:dyaOrig="380">
          <v:shape id="_x0000_i1192" type="#_x0000_t75" style="width:17.55pt;height:18.8pt" o:ole="">
            <v:imagedata r:id="rId344" o:title=""/>
          </v:shape>
          <o:OLEObject Type="Embed" ProgID="Equation.3" ShapeID="_x0000_i1192" DrawAspect="Content" ObjectID="_1704635292" r:id="rId345"/>
        </w:object>
      </w:r>
      <w:r w:rsidR="00EE7981" w:rsidRPr="00EE7981">
        <w:t xml:space="preserve"> </w:t>
      </w:r>
      <w:r w:rsidR="0005265E" w:rsidRPr="0005265E">
        <w:t xml:space="preserve">– </w:t>
      </w:r>
      <w:r w:rsidR="0005265E">
        <w:t>коэффициент теплового расширения</w:t>
      </w:r>
      <w:r w:rsidR="00C10BAC">
        <w:t xml:space="preserve">, </w:t>
      </w:r>
      <w:r w:rsidR="00D56185" w:rsidRPr="00D56185">
        <w:t>1/К</w:t>
      </w:r>
      <w:r w:rsidR="0005265E" w:rsidRPr="0005265E">
        <w:t xml:space="preserve">; </w:t>
      </w:r>
      <w:r w:rsidR="00CF2066" w:rsidRPr="00EB18A9">
        <w:rPr>
          <w:position w:val="-12"/>
        </w:rPr>
        <w:object w:dxaOrig="1040" w:dyaOrig="380">
          <v:shape id="_x0000_i1193" type="#_x0000_t75" style="width:51.95pt;height:18.8pt" o:ole="">
            <v:imagedata r:id="rId346" o:title=""/>
          </v:shape>
          <o:OLEObject Type="Embed" ProgID="Equation.3" ShapeID="_x0000_i1193" DrawAspect="Content" ObjectID="_1704635293" r:id="rId347"/>
        </w:object>
      </w:r>
      <w:r w:rsidR="00EE7981" w:rsidRPr="00EE7981">
        <w:rPr>
          <w:i/>
        </w:rPr>
        <w:t xml:space="preserve"> </w:t>
      </w:r>
      <w:r w:rsidR="00D30F6E">
        <w:t>– температура ствола</w:t>
      </w:r>
      <w:r w:rsidR="00C10BAC">
        <w:t xml:space="preserve">, </w:t>
      </w:r>
      <w:r w:rsidR="00C10BAC" w:rsidRPr="00C10BAC">
        <w:t>К</w:t>
      </w:r>
      <w:r w:rsidR="0005265E" w:rsidRPr="0005265E">
        <w:t>.</w:t>
      </w:r>
    </w:p>
    <w:p w:rsidR="00251BB1" w:rsidRDefault="00C1523A" w:rsidP="00C1523A">
      <w:pPr>
        <w:pStyle w:val="aff4"/>
        <w:ind w:firstLine="567"/>
      </w:pPr>
      <w:r>
        <w:t>Уравнени</w:t>
      </w:r>
      <w:r w:rsidR="00465BD8">
        <w:t>е</w:t>
      </w:r>
      <w:r>
        <w:t xml:space="preserve"> продольных колебаний (</w:t>
      </w:r>
      <w:r w:rsidR="00CD2965">
        <w:t>2</w:t>
      </w:r>
      <w:r>
        <w:t>.</w:t>
      </w:r>
      <w:r w:rsidR="009B4DE6">
        <w:t>24</w:t>
      </w:r>
      <w:r>
        <w:t>) реша</w:t>
      </w:r>
      <w:r w:rsidR="00465BD8">
        <w:t>е</w:t>
      </w:r>
      <w:r>
        <w:t>тся при начальных условиях</w:t>
      </w:r>
      <w:r w:rsidR="00251BB1">
        <w:t>:</w:t>
      </w:r>
    </w:p>
    <w:p w:rsidR="00251BB1" w:rsidRDefault="00251BB1" w:rsidP="00251BB1">
      <w:pPr>
        <w:pStyle w:val="aff4"/>
      </w:pPr>
      <w:r>
        <w:tab/>
      </w:r>
      <w:r w:rsidR="00CF2066" w:rsidRPr="00EF3A06">
        <w:rPr>
          <w:position w:val="-34"/>
        </w:rPr>
        <w:object w:dxaOrig="3480" w:dyaOrig="800">
          <v:shape id="_x0000_i1194" type="#_x0000_t75" style="width:174.05pt;height:40.05pt" o:ole="">
            <v:imagedata r:id="rId348" o:title=""/>
          </v:shape>
          <o:OLEObject Type="Embed" ProgID="Equation.3" ShapeID="_x0000_i1194" DrawAspect="Content" ObjectID="_1704635294" r:id="rId349"/>
        </w:object>
      </w:r>
      <w:r w:rsidR="00C1523A">
        <w:t>.</w:t>
      </w:r>
      <w:r>
        <w:tab/>
      </w:r>
      <w:r w:rsidRPr="00C41D2D">
        <w:t>(</w:t>
      </w:r>
      <w:r w:rsidR="00CD2965">
        <w:t>2</w:t>
      </w:r>
      <w:r w:rsidRPr="00C41D2D">
        <w:t>.</w:t>
      </w:r>
      <w:r w:rsidR="009B4DE6">
        <w:t>25</w:t>
      </w:r>
      <w:r w:rsidRPr="00C41D2D">
        <w:t>)</w:t>
      </w:r>
    </w:p>
    <w:p w:rsidR="00251BB1" w:rsidRDefault="00C1523A" w:rsidP="00224E11">
      <w:pPr>
        <w:ind w:firstLine="567"/>
        <w:rPr>
          <w:lang w:val="ru-RU"/>
        </w:rPr>
      </w:pPr>
      <w:r>
        <w:rPr>
          <w:lang w:val="ru-RU"/>
        </w:rPr>
        <w:t>Г</w:t>
      </w:r>
      <w:r w:rsidR="00251BB1">
        <w:rPr>
          <w:lang w:val="ru-RU"/>
        </w:rPr>
        <w:t>раничн</w:t>
      </w:r>
      <w:r w:rsidR="00224E11" w:rsidRPr="00224E11">
        <w:rPr>
          <w:lang w:val="ru-RU"/>
        </w:rPr>
        <w:t>ое</w:t>
      </w:r>
      <w:r>
        <w:rPr>
          <w:lang w:val="ru-RU"/>
        </w:rPr>
        <w:t xml:space="preserve"> услови</w:t>
      </w:r>
      <w:r w:rsidR="00224E11">
        <w:rPr>
          <w:lang w:val="ru-RU"/>
        </w:rPr>
        <w:t>е</w:t>
      </w:r>
      <w:r>
        <w:rPr>
          <w:lang w:val="ru-RU"/>
        </w:rPr>
        <w:t xml:space="preserve"> на казённом срезе </w:t>
      </w:r>
      <w:r w:rsidR="00224E11">
        <w:rPr>
          <w:lang w:val="ru-RU"/>
        </w:rPr>
        <w:t>соответствует решению задачи о начальном прогибе</w:t>
      </w:r>
      <w:r w:rsidR="00E1061C">
        <w:rPr>
          <w:lang w:val="ru-RU"/>
        </w:rPr>
        <w:t>:</w:t>
      </w:r>
    </w:p>
    <w:p w:rsidR="00251BB1" w:rsidRDefault="00251BB1" w:rsidP="00251BB1">
      <w:pPr>
        <w:pStyle w:val="aff4"/>
      </w:pPr>
      <w:r>
        <w:lastRenderedPageBreak/>
        <w:tab/>
      </w:r>
      <w:r w:rsidR="00CF2066" w:rsidRPr="00EF3A06">
        <w:rPr>
          <w:position w:val="-12"/>
        </w:rPr>
        <w:object w:dxaOrig="1540" w:dyaOrig="380">
          <v:shape id="_x0000_i1195" type="#_x0000_t75" style="width:77pt;height:18.8pt" o:ole="">
            <v:imagedata r:id="rId350" o:title=""/>
          </v:shape>
          <o:OLEObject Type="Embed" ProgID="Equation.3" ShapeID="_x0000_i1195" DrawAspect="Content" ObjectID="_1704635295" r:id="rId351"/>
        </w:object>
      </w:r>
      <w:r w:rsidR="00D30F6E" w:rsidRPr="00A85177">
        <w:rPr>
          <w:szCs w:val="26"/>
        </w:rPr>
        <w:t>,</w:t>
      </w:r>
      <w:r>
        <w:tab/>
      </w:r>
      <w:r w:rsidRPr="00C41D2D">
        <w:t>(</w:t>
      </w:r>
      <w:r w:rsidR="00CD2965">
        <w:t>2</w:t>
      </w:r>
      <w:r w:rsidRPr="00C41D2D">
        <w:t>.</w:t>
      </w:r>
      <w:r w:rsidR="009B4DE6">
        <w:t>26</w:t>
      </w:r>
      <w:r w:rsidRPr="00C41D2D">
        <w:t>)</w:t>
      </w:r>
    </w:p>
    <w:p w:rsidR="00C04955" w:rsidRDefault="00224E11" w:rsidP="00C04955">
      <w:pPr>
        <w:rPr>
          <w:lang w:val="ru-RU"/>
        </w:rPr>
      </w:pPr>
      <w:r w:rsidRPr="00FA27E1">
        <w:rPr>
          <w:lang w:val="ru-RU"/>
        </w:rPr>
        <w:t xml:space="preserve">условие для </w:t>
      </w:r>
      <w:r w:rsidR="00AB168B" w:rsidRPr="00FA27E1">
        <w:rPr>
          <w:lang w:val="ru-RU"/>
        </w:rPr>
        <w:t>опорной точки</w:t>
      </w:r>
      <w:r w:rsidR="00E1061C">
        <w:rPr>
          <w:lang w:val="ru-RU"/>
        </w:rPr>
        <w:t xml:space="preserve"> </w:t>
      </w:r>
      <w:r w:rsidR="00E1061C" w:rsidRPr="00507698">
        <w:rPr>
          <w:i/>
        </w:rPr>
        <w:t>P</w:t>
      </w:r>
      <w:r w:rsidR="00AB168B" w:rsidRPr="00FA27E1">
        <w:rPr>
          <w:lang w:val="ru-RU"/>
        </w:rPr>
        <w:t xml:space="preserve"> </w:t>
      </w:r>
      <w:r w:rsidR="00E1061C">
        <w:rPr>
          <w:lang w:val="ru-RU"/>
        </w:rPr>
        <w:t>ствола</w:t>
      </w:r>
      <w:r w:rsidRPr="00FA27E1">
        <w:rPr>
          <w:lang w:val="ru-RU"/>
        </w:rPr>
        <w:t xml:space="preserve"> представляет из себя</w:t>
      </w:r>
      <w:r w:rsidR="00E1061C">
        <w:rPr>
          <w:lang w:val="ru-RU"/>
        </w:rPr>
        <w:t xml:space="preserve"> условие</w:t>
      </w:r>
      <w:r w:rsidRPr="00FA27E1">
        <w:rPr>
          <w:lang w:val="ru-RU"/>
        </w:rPr>
        <w:t xml:space="preserve"> закрепление</w:t>
      </w:r>
      <w:r w:rsidR="00FA27E1" w:rsidRPr="00FA27E1">
        <w:rPr>
          <w:lang w:val="ru-RU"/>
        </w:rPr>
        <w:t>, следовательно</w:t>
      </w:r>
      <w:r w:rsidR="00FA27E1">
        <w:rPr>
          <w:lang w:val="ru-RU"/>
        </w:rPr>
        <w:t>, в данной точке отсутствуют продольные перемещения</w:t>
      </w:r>
      <w:r w:rsidR="00E1061C">
        <w:rPr>
          <w:lang w:val="ru-RU"/>
        </w:rPr>
        <w:t>:</w:t>
      </w:r>
    </w:p>
    <w:p w:rsidR="00C04955" w:rsidRPr="00EA4718" w:rsidRDefault="00AB168B" w:rsidP="00251BB1">
      <w:pPr>
        <w:pStyle w:val="aff4"/>
        <w:rPr>
          <w:szCs w:val="26"/>
        </w:rPr>
      </w:pPr>
      <w:r>
        <w:rPr>
          <w:szCs w:val="26"/>
        </w:rPr>
        <w:tab/>
      </w:r>
      <w:r w:rsidR="00CF2066" w:rsidRPr="00EF3A06">
        <w:rPr>
          <w:position w:val="-12"/>
          <w:szCs w:val="26"/>
        </w:rPr>
        <w:object w:dxaOrig="1280" w:dyaOrig="380">
          <v:shape id="_x0000_i1196" type="#_x0000_t75" style="width:63.85pt;height:18.8pt" o:ole="">
            <v:imagedata r:id="rId352" o:title=""/>
          </v:shape>
          <o:OLEObject Type="Embed" ProgID="Equation.3" ShapeID="_x0000_i1196" DrawAspect="Content" ObjectID="_1704635296" r:id="rId353"/>
        </w:object>
      </w:r>
      <w:r w:rsidRPr="00EA4718">
        <w:t>,</w:t>
      </w:r>
      <w:r>
        <w:rPr>
          <w:szCs w:val="26"/>
        </w:rPr>
        <w:tab/>
      </w:r>
      <w:r w:rsidRPr="00C41D2D">
        <w:t>(</w:t>
      </w:r>
      <w:r w:rsidR="00CD2965">
        <w:t>2</w:t>
      </w:r>
      <w:r w:rsidRPr="00C41D2D">
        <w:t>.</w:t>
      </w:r>
      <w:r w:rsidR="009B4DE6">
        <w:t>27</w:t>
      </w:r>
      <w:r w:rsidRPr="00C41D2D">
        <w:t>)</w:t>
      </w:r>
    </w:p>
    <w:p w:rsidR="00AB168B" w:rsidRPr="00812D8F" w:rsidRDefault="00465BD8" w:rsidP="00251BB1">
      <w:pPr>
        <w:pStyle w:val="aff4"/>
        <w:rPr>
          <w:szCs w:val="26"/>
        </w:rPr>
      </w:pPr>
      <w:r>
        <w:rPr>
          <w:szCs w:val="26"/>
        </w:rPr>
        <w:t>в</w:t>
      </w:r>
      <w:r w:rsidR="00FA27E1">
        <w:rPr>
          <w:szCs w:val="26"/>
        </w:rPr>
        <w:t xml:space="preserve"> точке дульного среза </w:t>
      </w:r>
      <w:r w:rsidR="00BF4180">
        <w:rPr>
          <w:szCs w:val="26"/>
        </w:rPr>
        <w:t>на ствол действует вес дульного тормоза</w:t>
      </w:r>
    </w:p>
    <w:p w:rsidR="00AB168B" w:rsidRPr="00AB168B" w:rsidRDefault="00AB168B" w:rsidP="00251BB1">
      <w:pPr>
        <w:pStyle w:val="aff4"/>
      </w:pPr>
      <w:r w:rsidRPr="00AB168B">
        <w:tab/>
      </w:r>
      <w:r w:rsidR="00A5033D" w:rsidRPr="00812D8F">
        <w:rPr>
          <w:position w:val="-36"/>
        </w:rPr>
        <w:object w:dxaOrig="7720" w:dyaOrig="880">
          <v:shape id="_x0000_i1601" type="#_x0000_t75" style="width:386.3pt;height:44.45pt" o:ole="">
            <v:imagedata r:id="rId354" o:title=""/>
          </v:shape>
          <o:OLEObject Type="Embed" ProgID="Equation.3" ShapeID="_x0000_i1601" DrawAspect="Content" ObjectID="_1704635297" r:id="rId355"/>
        </w:object>
      </w:r>
      <w:r w:rsidRPr="00AB168B">
        <w:t>,</w:t>
      </w:r>
      <w:r w:rsidRPr="00AB168B">
        <w:tab/>
      </w:r>
      <w:r w:rsidRPr="00C41D2D">
        <w:t>(</w:t>
      </w:r>
      <w:r w:rsidR="00CD2965">
        <w:t>2</w:t>
      </w:r>
      <w:r w:rsidRPr="00C41D2D">
        <w:t>.</w:t>
      </w:r>
      <w:r w:rsidR="009B4DE6">
        <w:t>28</w:t>
      </w:r>
      <w:r w:rsidRPr="00C41D2D">
        <w:t>)</w:t>
      </w:r>
    </w:p>
    <w:p w:rsidR="00251BB1" w:rsidRPr="00D56185" w:rsidRDefault="00251BB1" w:rsidP="00251BB1">
      <w:pPr>
        <w:pStyle w:val="aff4"/>
      </w:pPr>
      <w:proofErr w:type="gramStart"/>
      <w:r>
        <w:t xml:space="preserve">где </w:t>
      </w:r>
      <w:r w:rsidR="00CF2066" w:rsidRPr="00FA27E1">
        <w:rPr>
          <w:position w:val="-12"/>
        </w:rPr>
        <w:object w:dxaOrig="639" w:dyaOrig="380">
          <v:shape id="_x0000_i1198" type="#_x0000_t75" style="width:31.95pt;height:18.8pt" o:ole="">
            <v:imagedata r:id="rId356" o:title=""/>
          </v:shape>
          <o:OLEObject Type="Embed" ProgID="Equation.3" ShapeID="_x0000_i1198" DrawAspect="Content" ObjectID="_1704635298" r:id="rId357"/>
        </w:object>
      </w:r>
      <w:r w:rsidR="00FA27E1">
        <w:rPr>
          <w:i/>
        </w:rPr>
        <w:t xml:space="preserve"> </w:t>
      </w:r>
      <w:r>
        <w:t>–</w:t>
      </w:r>
      <w:proofErr w:type="gramEnd"/>
      <w:r>
        <w:t xml:space="preserve"> решение задачи начального прогиба ствола в направлении</w:t>
      </w:r>
      <w:r w:rsidR="00D56185">
        <w:br/>
      </w:r>
      <w:r>
        <w:t>оси</w:t>
      </w:r>
      <w:r w:rsidR="00D30F6E" w:rsidRPr="00D30F6E">
        <w:t xml:space="preserve"> </w:t>
      </w:r>
      <w:r w:rsidR="00D30F6E" w:rsidRPr="00D30F6E">
        <w:rPr>
          <w:i/>
          <w:lang w:val="en-US"/>
        </w:rPr>
        <w:t>Ox</w:t>
      </w:r>
      <w:r w:rsidR="00D56185">
        <w:t xml:space="preserve">, </w:t>
      </w:r>
      <w:r w:rsidR="00D56185" w:rsidRPr="00D56185">
        <w:t>м.</w:t>
      </w:r>
    </w:p>
    <w:p w:rsidR="00BB7A34" w:rsidRDefault="00BB7A34" w:rsidP="00732F1D">
      <w:pPr>
        <w:pStyle w:val="aff4"/>
        <w:ind w:firstLine="567"/>
      </w:pPr>
      <w:r>
        <w:t xml:space="preserve">Уравнение поперечных колебаний </w:t>
      </w:r>
      <w:r w:rsidR="00B92C62">
        <w:t>в плоскости</w:t>
      </w:r>
      <w:r w:rsidR="007C556E" w:rsidRPr="007C556E">
        <w:t xml:space="preserve"> </w:t>
      </w:r>
      <w:r w:rsidR="00D30F6E" w:rsidRPr="00D30F6E">
        <w:rPr>
          <w:i/>
          <w:lang w:val="en-US"/>
        </w:rPr>
        <w:t>Oxy</w:t>
      </w:r>
      <w:r w:rsidR="00732F1D">
        <w:t xml:space="preserve"> с учётом поперечных сил и изменений температурного поля</w:t>
      </w:r>
      <w:r>
        <w:t>:</w:t>
      </w:r>
    </w:p>
    <w:p w:rsidR="00373D54" w:rsidRPr="008A2F43" w:rsidRDefault="00373D54" w:rsidP="003A37FA">
      <w:pPr>
        <w:pStyle w:val="aff4"/>
      </w:pPr>
      <w:r>
        <w:tab/>
      </w:r>
      <w:r w:rsidR="00CF2066" w:rsidRPr="00EF3A06">
        <w:rPr>
          <w:position w:val="-32"/>
        </w:rPr>
        <w:object w:dxaOrig="7940" w:dyaOrig="800">
          <v:shape id="_x0000_i1199" type="#_x0000_t75" style="width:396.3pt;height:40.05pt" o:ole="">
            <v:imagedata r:id="rId358" o:title=""/>
          </v:shape>
          <o:OLEObject Type="Embed" ProgID="Equation.3" ShapeID="_x0000_i1199" DrawAspect="Content" ObjectID="_1704635299" r:id="rId359"/>
        </w:object>
      </w:r>
      <w:r>
        <w:tab/>
      </w:r>
    </w:p>
    <w:p w:rsidR="00373D54" w:rsidRPr="00373D54" w:rsidRDefault="00373D54" w:rsidP="003A37FA">
      <w:pPr>
        <w:pStyle w:val="aff4"/>
      </w:pPr>
      <w:r w:rsidRPr="008A2F43">
        <w:tab/>
      </w:r>
      <w:r w:rsidR="00A5033D" w:rsidRPr="00EF3A06">
        <w:rPr>
          <w:position w:val="-40"/>
        </w:rPr>
        <w:object w:dxaOrig="6960" w:dyaOrig="940">
          <v:shape id="_x0000_i1604" type="#_x0000_t75" style="width:348.1pt;height:46.95pt" o:ole="">
            <v:imagedata r:id="rId360" o:title=""/>
          </v:shape>
          <o:OLEObject Type="Embed" ProgID="Equation.3" ShapeID="_x0000_i1604" DrawAspect="Content" ObjectID="_1704635300" r:id="rId361"/>
        </w:object>
      </w:r>
      <w:r w:rsidRPr="00373D54">
        <w:t>,</w:t>
      </w:r>
      <w:r w:rsidRPr="00373D54">
        <w:tab/>
      </w:r>
      <w:r w:rsidR="009B4DE6" w:rsidRPr="003D13A9">
        <w:t>(</w:t>
      </w:r>
      <w:r w:rsidR="009B4DE6">
        <w:t>2</w:t>
      </w:r>
      <w:r w:rsidR="009B4DE6" w:rsidRPr="003D13A9">
        <w:t>.</w:t>
      </w:r>
      <w:r w:rsidR="009B4DE6">
        <w:t>29</w:t>
      </w:r>
      <w:r w:rsidR="009B4DE6" w:rsidRPr="003D13A9">
        <w:t>)</w:t>
      </w:r>
    </w:p>
    <w:p w:rsidR="00373D54" w:rsidRPr="00B43B5F" w:rsidRDefault="00373D54" w:rsidP="00CA395A">
      <w:pPr>
        <w:pStyle w:val="aff4"/>
      </w:pPr>
      <w:proofErr w:type="gramStart"/>
      <w:r>
        <w:t xml:space="preserve">где </w:t>
      </w:r>
      <w:r w:rsidR="00CF2066" w:rsidRPr="00EB18A9">
        <w:rPr>
          <w:position w:val="-10"/>
        </w:rPr>
        <w:object w:dxaOrig="720" w:dyaOrig="360">
          <v:shape id="_x0000_i1201" type="#_x0000_t75" style="width:36.3pt;height:18.15pt" o:ole="">
            <v:imagedata r:id="rId362" o:title=""/>
          </v:shape>
          <o:OLEObject Type="Embed" ProgID="Equation.3" ShapeID="_x0000_i1201" DrawAspect="Content" ObjectID="_1704635301" r:id="rId363"/>
        </w:object>
      </w:r>
      <w:r w:rsidRPr="00373D54">
        <w:t xml:space="preserve"> </w:t>
      </w:r>
      <w:r>
        <w:t>–</w:t>
      </w:r>
      <w:proofErr w:type="gramEnd"/>
      <w:r>
        <w:t xml:space="preserve"> величина поперечных колебаний</w:t>
      </w:r>
      <w:r w:rsidR="00C11750" w:rsidRPr="00C11750">
        <w:t xml:space="preserve"> </w:t>
      </w:r>
      <w:r w:rsidR="00B92C62">
        <w:t xml:space="preserve">в плоскости </w:t>
      </w:r>
      <w:r w:rsidR="00320F35" w:rsidRPr="00320F35">
        <w:rPr>
          <w:i/>
          <w:lang w:val="en-US"/>
        </w:rPr>
        <w:t>Oxy</w:t>
      </w:r>
      <w:r w:rsidR="00B92C62">
        <w:t xml:space="preserve"> </w:t>
      </w:r>
      <w:r>
        <w:t xml:space="preserve">в момент времени </w:t>
      </w:r>
      <w:r w:rsidR="00320F35" w:rsidRPr="00320F35">
        <w:rPr>
          <w:i/>
          <w:lang w:val="en-US"/>
        </w:rPr>
        <w:t>t</w:t>
      </w:r>
      <w:r>
        <w:t xml:space="preserve"> и в точке пространства с координатой</w:t>
      </w:r>
      <w:r w:rsidR="00320F35" w:rsidRPr="00320F35">
        <w:t xml:space="preserve"> </w:t>
      </w:r>
      <w:r w:rsidR="00320F35" w:rsidRPr="00320F35">
        <w:rPr>
          <w:i/>
          <w:lang w:val="en-US"/>
        </w:rPr>
        <w:t>x</w:t>
      </w:r>
      <w:r w:rsidR="00D56185">
        <w:t xml:space="preserve">, </w:t>
      </w:r>
      <w:r w:rsidR="00D56185" w:rsidRPr="00D56185">
        <w:t>м</w:t>
      </w:r>
      <w:r w:rsidR="000D02AC" w:rsidRPr="000D02AC">
        <w:t xml:space="preserve">; </w:t>
      </w:r>
      <w:r w:rsidR="00CF2066" w:rsidRPr="00BA6391">
        <w:rPr>
          <w:position w:val="-12"/>
        </w:rPr>
        <w:object w:dxaOrig="820" w:dyaOrig="380">
          <v:shape id="_x0000_i1202" type="#_x0000_t75" style="width:41.3pt;height:18.8pt" o:ole="">
            <v:imagedata r:id="rId364" o:title=""/>
          </v:shape>
          <o:OLEObject Type="Embed" ProgID="Equation.3" ShapeID="_x0000_i1202" DrawAspect="Content" ObjectID="_1704635302" r:id="rId365"/>
        </w:object>
      </w:r>
      <w:r w:rsidR="00320F35" w:rsidRPr="00320F35">
        <w:t xml:space="preserve"> </w:t>
      </w:r>
      <w:r w:rsidR="000D02AC" w:rsidRPr="00BF78B1">
        <w:t xml:space="preserve">– </w:t>
      </w:r>
      <w:r w:rsidR="000D02AC">
        <w:t>величина поперечных сил</w:t>
      </w:r>
      <w:r w:rsidR="00C11750" w:rsidRPr="00C11750">
        <w:t xml:space="preserve"> </w:t>
      </w:r>
      <w:r w:rsidR="00C11750">
        <w:t>по</w:t>
      </w:r>
      <w:r w:rsidR="00320F35" w:rsidRPr="00320F35">
        <w:rPr>
          <w:i/>
        </w:rPr>
        <w:t xml:space="preserve"> </w:t>
      </w:r>
      <w:proofErr w:type="spellStart"/>
      <w:r w:rsidR="00320F35" w:rsidRPr="00320F35">
        <w:rPr>
          <w:i/>
          <w:lang w:val="en-US"/>
        </w:rPr>
        <w:t>Oy</w:t>
      </w:r>
      <w:proofErr w:type="spellEnd"/>
      <w:r w:rsidR="00D56185">
        <w:t>,</w:t>
      </w:r>
      <w:r w:rsidR="00D56185" w:rsidRPr="00D56185">
        <w:t xml:space="preserve"> Н</w:t>
      </w:r>
      <w:r w:rsidR="000D02AC" w:rsidRPr="000D02AC">
        <w:t>.</w:t>
      </w:r>
    </w:p>
    <w:p w:rsidR="00B43B5F" w:rsidRDefault="00BA6391" w:rsidP="00B43B5F">
      <w:pPr>
        <w:rPr>
          <w:lang w:val="ru-RU"/>
        </w:rPr>
      </w:pPr>
      <w:r>
        <w:rPr>
          <w:lang w:val="ru-RU"/>
        </w:rPr>
        <w:t>Начальные условия определяются из решения задачи о начальном прогибе</w:t>
      </w:r>
      <w:r w:rsidR="00B43B5F">
        <w:rPr>
          <w:lang w:val="ru-RU"/>
        </w:rPr>
        <w:t>:</w:t>
      </w:r>
    </w:p>
    <w:p w:rsidR="00B43B5F" w:rsidRPr="00C0795D" w:rsidRDefault="00B43B5F" w:rsidP="00B43B5F">
      <w:pPr>
        <w:pStyle w:val="aff4"/>
      </w:pPr>
      <w:r>
        <w:tab/>
      </w:r>
      <w:r w:rsidR="00CF2066" w:rsidRPr="00EF3A06">
        <w:rPr>
          <w:position w:val="-34"/>
        </w:rPr>
        <w:object w:dxaOrig="3500" w:dyaOrig="800">
          <v:shape id="_x0000_i1203" type="#_x0000_t75" style="width:174.7pt;height:40.05pt" o:ole="">
            <v:imagedata r:id="rId366" o:title=""/>
          </v:shape>
          <o:OLEObject Type="Embed" ProgID="Equation.3" ShapeID="_x0000_i1203" DrawAspect="Content" ObjectID="_1704635303" r:id="rId367"/>
        </w:object>
      </w:r>
      <w:r w:rsidR="00614624">
        <w:rPr>
          <w:szCs w:val="26"/>
        </w:rPr>
        <w:t>.</w:t>
      </w:r>
      <w:r>
        <w:tab/>
      </w:r>
      <w:r w:rsidRPr="00C41D2D">
        <w:t>(</w:t>
      </w:r>
      <w:r w:rsidR="00CD2965">
        <w:t>2</w:t>
      </w:r>
      <w:r w:rsidRPr="00C41D2D">
        <w:t>.</w:t>
      </w:r>
      <w:r w:rsidR="009B4DE6">
        <w:t>30</w:t>
      </w:r>
      <w:r w:rsidRPr="00C41D2D">
        <w:t>)</w:t>
      </w:r>
    </w:p>
    <w:p w:rsidR="00BA6391" w:rsidRDefault="00614624" w:rsidP="00614624">
      <w:pPr>
        <w:ind w:firstLine="567"/>
        <w:rPr>
          <w:lang w:val="ru-RU"/>
        </w:rPr>
      </w:pPr>
      <w:r>
        <w:rPr>
          <w:lang w:val="ru-RU"/>
        </w:rPr>
        <w:t>Считаем, что</w:t>
      </w:r>
      <w:r w:rsidR="00BA6391">
        <w:rPr>
          <w:lang w:val="ru-RU"/>
        </w:rPr>
        <w:t xml:space="preserve"> на казённом срезе </w:t>
      </w:r>
      <w:r>
        <w:rPr>
          <w:lang w:val="ru-RU"/>
        </w:rPr>
        <w:t>отсутствуют колебания, что соответствует начальному прогибу ствола</w:t>
      </w:r>
      <w:r w:rsidR="00E1061C">
        <w:rPr>
          <w:lang w:val="ru-RU"/>
        </w:rPr>
        <w:t>:</w:t>
      </w:r>
    </w:p>
    <w:p w:rsidR="00B43B5F" w:rsidRPr="005B4CC4" w:rsidRDefault="00B43B5F" w:rsidP="00B43B5F">
      <w:pPr>
        <w:pStyle w:val="aff4"/>
      </w:pPr>
      <w:r>
        <w:tab/>
      </w:r>
      <w:r w:rsidR="00CF2066" w:rsidRPr="00A85177">
        <w:rPr>
          <w:position w:val="-34"/>
        </w:rPr>
        <w:object w:dxaOrig="3480" w:dyaOrig="800">
          <v:shape id="_x0000_i1204" type="#_x0000_t75" style="width:174.05pt;height:40.05pt" o:ole="">
            <v:imagedata r:id="rId368" o:title=""/>
          </v:shape>
          <o:OLEObject Type="Embed" ProgID="Equation.3" ShapeID="_x0000_i1204" DrawAspect="Content" ObjectID="_1704635304" r:id="rId369"/>
        </w:object>
      </w:r>
      <w:r w:rsidR="00F70380" w:rsidRPr="00D81FFB">
        <w:rPr>
          <w:szCs w:val="26"/>
        </w:rPr>
        <w:t>,</w:t>
      </w:r>
      <w:r>
        <w:tab/>
      </w:r>
      <w:r w:rsidR="00CD2965">
        <w:t>(2</w:t>
      </w:r>
      <w:r w:rsidRPr="00C41D2D">
        <w:t>.</w:t>
      </w:r>
      <w:r w:rsidR="009B4DE6">
        <w:t>31</w:t>
      </w:r>
      <w:r w:rsidRPr="00C41D2D">
        <w:t>)</w:t>
      </w:r>
    </w:p>
    <w:p w:rsidR="007C556E" w:rsidRDefault="00614624" w:rsidP="007C556E">
      <w:pPr>
        <w:pStyle w:val="aff4"/>
      </w:pPr>
      <w:r>
        <w:t xml:space="preserve">в опорной точке </w:t>
      </w:r>
      <w:r w:rsidR="00E1061C" w:rsidRPr="00507698">
        <w:rPr>
          <w:i/>
          <w:lang w:val="en-US"/>
        </w:rPr>
        <w:t>P</w:t>
      </w:r>
      <w:r w:rsidR="00E1061C" w:rsidRPr="00507698">
        <w:t xml:space="preserve"> </w:t>
      </w:r>
      <w:r>
        <w:t>колебания также отсутствуют</w:t>
      </w:r>
      <w:r w:rsidR="00E1061C">
        <w:t>:</w:t>
      </w:r>
    </w:p>
    <w:p w:rsidR="007C556E" w:rsidRDefault="007C556E" w:rsidP="007C556E">
      <w:pPr>
        <w:pStyle w:val="aff4"/>
      </w:pPr>
      <w:r>
        <w:tab/>
      </w:r>
      <w:r w:rsidR="00CF2066" w:rsidRPr="00A85177">
        <w:rPr>
          <w:position w:val="-12"/>
        </w:rPr>
        <w:object w:dxaOrig="1280" w:dyaOrig="380">
          <v:shape id="_x0000_i1205" type="#_x0000_t75" style="width:63.85pt;height:18.8pt" o:ole="">
            <v:imagedata r:id="rId370" o:title=""/>
          </v:shape>
          <o:OLEObject Type="Embed" ProgID="Equation.3" ShapeID="_x0000_i1205" DrawAspect="Content" ObjectID="_1704635305" r:id="rId371"/>
        </w:object>
      </w:r>
      <w:r w:rsidRPr="00F70380">
        <w:rPr>
          <w:szCs w:val="26"/>
        </w:rPr>
        <w:t>,</w:t>
      </w:r>
      <w:r>
        <w:tab/>
      </w:r>
      <w:r w:rsidR="00CD2965">
        <w:t>(2</w:t>
      </w:r>
      <w:r w:rsidRPr="00C41D2D">
        <w:t>.</w:t>
      </w:r>
      <w:r w:rsidR="009B4DE6">
        <w:t>32</w:t>
      </w:r>
      <w:r w:rsidRPr="00C41D2D">
        <w:t>)</w:t>
      </w:r>
    </w:p>
    <w:p w:rsidR="00812D8F" w:rsidRPr="00AB168B" w:rsidRDefault="00812D8F" w:rsidP="00812D8F">
      <w:pPr>
        <w:pStyle w:val="aff4"/>
        <w:rPr>
          <w:szCs w:val="26"/>
        </w:rPr>
      </w:pPr>
      <w:r>
        <w:rPr>
          <w:szCs w:val="26"/>
        </w:rPr>
        <w:lastRenderedPageBreak/>
        <w:t xml:space="preserve">в точке дульного среза на ствол действует сила, образованная массой дульного </w:t>
      </w:r>
      <w:proofErr w:type="gramStart"/>
      <w:r>
        <w:rPr>
          <w:szCs w:val="26"/>
        </w:rPr>
        <w:t xml:space="preserve">тормоза </w:t>
      </w:r>
      <w:r w:rsidR="00CF2066" w:rsidRPr="008B0073">
        <w:rPr>
          <w:position w:val="-14"/>
        </w:rPr>
        <w:object w:dxaOrig="360" w:dyaOrig="400">
          <v:shape id="_x0000_i1206" type="#_x0000_t75" style="width:18.15pt;height:20.05pt" o:ole="">
            <v:imagedata r:id="rId372" o:title=""/>
          </v:shape>
          <o:OLEObject Type="Embed" ProgID="Equation.3" ShapeID="_x0000_i1206" DrawAspect="Content" ObjectID="_1704635306" r:id="rId373"/>
        </w:object>
      </w:r>
      <w:r w:rsidR="009B4DE6">
        <w:t>,</w:t>
      </w:r>
      <w:proofErr w:type="gramEnd"/>
      <w:r w:rsidR="009B4DE6">
        <w:t xml:space="preserve"> тогда граничные условия примут вид</w:t>
      </w:r>
      <w:r w:rsidR="00E1061C">
        <w:t>:</w:t>
      </w:r>
    </w:p>
    <w:p w:rsidR="007C556E" w:rsidRDefault="007C556E" w:rsidP="007C556E">
      <w:pPr>
        <w:pStyle w:val="aff4"/>
      </w:pPr>
      <w:r>
        <w:tab/>
      </w:r>
      <w:r w:rsidR="00CF2066" w:rsidRPr="009B4DE6">
        <w:rPr>
          <w:position w:val="-82"/>
        </w:rPr>
        <w:object w:dxaOrig="4060" w:dyaOrig="1780">
          <v:shape id="_x0000_i1207" type="#_x0000_t75" style="width:203.5pt;height:89.55pt" o:ole="">
            <v:imagedata r:id="rId374" o:title=""/>
          </v:shape>
          <o:OLEObject Type="Embed" ProgID="Equation.3" ShapeID="_x0000_i1207" DrawAspect="Content" ObjectID="_1704635307" r:id="rId375"/>
        </w:object>
      </w:r>
      <w:r>
        <w:t>,</w:t>
      </w:r>
      <w:r>
        <w:tab/>
      </w:r>
      <w:r w:rsidR="009B4DE6">
        <w:t>(2</w:t>
      </w:r>
      <w:r w:rsidR="009B4DE6" w:rsidRPr="00C41D2D">
        <w:t>.</w:t>
      </w:r>
      <w:r w:rsidR="009B4DE6">
        <w:t>33</w:t>
      </w:r>
      <w:r w:rsidR="009B4DE6" w:rsidRPr="00C41D2D">
        <w:t>)</w:t>
      </w:r>
    </w:p>
    <w:p w:rsidR="00B43B5F" w:rsidRPr="00B43B5F" w:rsidRDefault="00B43B5F" w:rsidP="00CA395A">
      <w:pPr>
        <w:pStyle w:val="aff4"/>
      </w:pPr>
      <w:proofErr w:type="gramStart"/>
      <w:r>
        <w:t xml:space="preserve">где </w:t>
      </w:r>
      <w:r w:rsidR="00CF2066" w:rsidRPr="00614624">
        <w:rPr>
          <w:position w:val="-12"/>
        </w:rPr>
        <w:object w:dxaOrig="660" w:dyaOrig="380">
          <v:shape id="_x0000_i1208" type="#_x0000_t75" style="width:33.2pt;height:18.8pt" o:ole="">
            <v:imagedata r:id="rId376" o:title=""/>
          </v:shape>
          <o:OLEObject Type="Embed" ProgID="Equation.3" ShapeID="_x0000_i1208" DrawAspect="Content" ObjectID="_1704635308" r:id="rId377"/>
        </w:object>
      </w:r>
      <w:r w:rsidR="00614624">
        <w:t xml:space="preserve"> </w:t>
      </w:r>
      <w:r>
        <w:t>–</w:t>
      </w:r>
      <w:proofErr w:type="gramEnd"/>
      <w:r>
        <w:t xml:space="preserve"> решение задачи начального прогиба ствола в плоскости</w:t>
      </w:r>
      <w:r w:rsidR="0085442E" w:rsidRPr="0085442E">
        <w:t xml:space="preserve"> </w:t>
      </w:r>
      <w:r w:rsidR="0085442E" w:rsidRPr="0085442E">
        <w:rPr>
          <w:i/>
          <w:lang w:val="en-US"/>
        </w:rPr>
        <w:t>Oxy</w:t>
      </w:r>
      <w:r w:rsidRPr="00251BB1">
        <w:t>.</w:t>
      </w:r>
    </w:p>
    <w:p w:rsidR="000D02AC" w:rsidRPr="008A2F43" w:rsidRDefault="000D02AC" w:rsidP="00732F1D">
      <w:pPr>
        <w:pStyle w:val="aff4"/>
        <w:ind w:firstLine="567"/>
      </w:pPr>
      <w:r>
        <w:t xml:space="preserve">Уравнение поперечных колебаний </w:t>
      </w:r>
      <w:r w:rsidR="00B92C62">
        <w:t>в плоскости</w:t>
      </w:r>
      <w:r>
        <w:t xml:space="preserve"> </w:t>
      </w:r>
      <w:proofErr w:type="spellStart"/>
      <w:r w:rsidR="0085442E" w:rsidRPr="0085442E">
        <w:rPr>
          <w:i/>
          <w:lang w:val="en-US"/>
        </w:rPr>
        <w:t>Oxz</w:t>
      </w:r>
      <w:proofErr w:type="spellEnd"/>
      <w:r w:rsidR="00732F1D" w:rsidRPr="00732F1D">
        <w:t xml:space="preserve"> </w:t>
      </w:r>
      <w:r w:rsidR="00732F1D">
        <w:t>с учётом поперечных сил и изменений температурного поля:</w:t>
      </w:r>
    </w:p>
    <w:p w:rsidR="000D02AC" w:rsidRPr="000D02AC" w:rsidRDefault="000D02AC" w:rsidP="000D02AC">
      <w:pPr>
        <w:pStyle w:val="aff4"/>
      </w:pPr>
      <w:r w:rsidRPr="008A2F43">
        <w:tab/>
      </w:r>
      <w:r w:rsidR="00CF2066" w:rsidRPr="0085442E">
        <w:rPr>
          <w:position w:val="-32"/>
        </w:rPr>
        <w:object w:dxaOrig="6619" w:dyaOrig="800">
          <v:shape id="_x0000_i1209" type="#_x0000_t75" style="width:330.55pt;height:40.05pt" o:ole="">
            <v:imagedata r:id="rId378" o:title=""/>
          </v:shape>
          <o:OLEObject Type="Embed" ProgID="Equation.3" ShapeID="_x0000_i1209" DrawAspect="Content" ObjectID="_1704635309" r:id="rId379"/>
        </w:object>
      </w:r>
      <w:r>
        <w:tab/>
      </w:r>
    </w:p>
    <w:p w:rsidR="000D02AC" w:rsidRPr="00373D54" w:rsidRDefault="000D02AC" w:rsidP="000D02AC">
      <w:pPr>
        <w:pStyle w:val="aff4"/>
      </w:pPr>
      <w:r w:rsidRPr="000D02AC">
        <w:tab/>
      </w:r>
      <w:r w:rsidR="00A5033D" w:rsidRPr="0085442E">
        <w:rPr>
          <w:position w:val="-40"/>
        </w:rPr>
        <w:object w:dxaOrig="6480" w:dyaOrig="940">
          <v:shape id="_x0000_i1607" type="#_x0000_t75" style="width:324.3pt;height:46.95pt" o:ole="">
            <v:imagedata r:id="rId380" o:title=""/>
          </v:shape>
          <o:OLEObject Type="Embed" ProgID="Equation.3" ShapeID="_x0000_i1607" DrawAspect="Content" ObjectID="_1704635310" r:id="rId381"/>
        </w:object>
      </w:r>
      <w:r w:rsidRPr="00373D54">
        <w:t>,</w:t>
      </w:r>
      <w:r w:rsidRPr="00373D54">
        <w:tab/>
      </w:r>
      <w:r w:rsidR="009B4DE6">
        <w:t>(2</w:t>
      </w:r>
      <w:r w:rsidR="009B4DE6" w:rsidRPr="003D13A9">
        <w:t>.</w:t>
      </w:r>
      <w:r w:rsidR="009B4DE6">
        <w:t>34</w:t>
      </w:r>
      <w:r w:rsidR="009B4DE6" w:rsidRPr="003D13A9">
        <w:t>)</w:t>
      </w:r>
    </w:p>
    <w:p w:rsidR="000D02AC" w:rsidRDefault="000D02AC" w:rsidP="00CA395A">
      <w:pPr>
        <w:pStyle w:val="aff4"/>
      </w:pPr>
      <w:proofErr w:type="gramStart"/>
      <w:r>
        <w:t xml:space="preserve">где </w:t>
      </w:r>
      <w:r w:rsidR="00CF2066" w:rsidRPr="00207EAE">
        <w:rPr>
          <w:position w:val="-10"/>
        </w:rPr>
        <w:object w:dxaOrig="760" w:dyaOrig="360">
          <v:shape id="_x0000_i1211" type="#_x0000_t75" style="width:38.2pt;height:18.15pt" o:ole="">
            <v:imagedata r:id="rId382" o:title=""/>
          </v:shape>
          <o:OLEObject Type="Embed" ProgID="Equation.3" ShapeID="_x0000_i1211" DrawAspect="Content" ObjectID="_1704635311" r:id="rId383"/>
        </w:object>
      </w:r>
      <w:r w:rsidR="00207EAE" w:rsidRPr="00207EAE">
        <w:rPr>
          <w:i/>
        </w:rPr>
        <w:t xml:space="preserve"> </w:t>
      </w:r>
      <w:r>
        <w:t>–</w:t>
      </w:r>
      <w:proofErr w:type="gramEnd"/>
      <w:r>
        <w:t xml:space="preserve"> величина поперечных колебаний</w:t>
      </w:r>
      <w:r w:rsidR="00C11750" w:rsidRPr="00C11750">
        <w:t xml:space="preserve"> </w:t>
      </w:r>
      <w:r w:rsidR="00B92C62">
        <w:t xml:space="preserve">в плоскости </w:t>
      </w:r>
      <w:proofErr w:type="spellStart"/>
      <w:r w:rsidR="0085442E" w:rsidRPr="0085442E">
        <w:rPr>
          <w:i/>
          <w:lang w:val="en-US"/>
        </w:rPr>
        <w:t>Oxz</w:t>
      </w:r>
      <w:proofErr w:type="spellEnd"/>
      <w:r>
        <w:t xml:space="preserve"> в момент времени </w:t>
      </w:r>
      <w:r w:rsidR="0085442E" w:rsidRPr="0085442E">
        <w:rPr>
          <w:i/>
          <w:lang w:val="en-US"/>
        </w:rPr>
        <w:t>t</w:t>
      </w:r>
      <w:r>
        <w:t xml:space="preserve"> и в точке пространства с координатой</w:t>
      </w:r>
      <w:r w:rsidR="0085442E" w:rsidRPr="0085442E">
        <w:t xml:space="preserve"> </w:t>
      </w:r>
      <w:r w:rsidR="0085442E" w:rsidRPr="0085442E">
        <w:rPr>
          <w:i/>
          <w:lang w:val="en-US"/>
        </w:rPr>
        <w:t>x</w:t>
      </w:r>
      <w:r w:rsidRPr="000D02AC">
        <w:t xml:space="preserve">; </w:t>
      </w:r>
      <w:r w:rsidR="00CF2066" w:rsidRPr="00207EAE">
        <w:rPr>
          <w:position w:val="-12"/>
        </w:rPr>
        <w:object w:dxaOrig="840" w:dyaOrig="380">
          <v:shape id="_x0000_i1212" type="#_x0000_t75" style="width:41.95pt;height:18.8pt" o:ole="">
            <v:imagedata r:id="rId384" o:title=""/>
          </v:shape>
          <o:OLEObject Type="Embed" ProgID="Equation.3" ShapeID="_x0000_i1212" DrawAspect="Content" ObjectID="_1704635312" r:id="rId385"/>
        </w:object>
      </w:r>
      <w:r w:rsidR="001900C6">
        <w:rPr>
          <w:i/>
        </w:rPr>
        <w:t xml:space="preserve"> </w:t>
      </w:r>
      <w:r w:rsidRPr="00BF78B1">
        <w:t xml:space="preserve">– </w:t>
      </w:r>
      <w:r>
        <w:t>величина поперечных сил</w:t>
      </w:r>
      <w:r w:rsidR="00C11750" w:rsidRPr="00C11750">
        <w:t xml:space="preserve"> </w:t>
      </w:r>
      <w:r w:rsidR="00C11750">
        <w:t>по</w:t>
      </w:r>
      <w:r w:rsidR="0085442E" w:rsidRPr="0085442E">
        <w:t xml:space="preserve"> </w:t>
      </w:r>
      <w:r w:rsidR="0085442E" w:rsidRPr="0085442E">
        <w:rPr>
          <w:i/>
          <w:lang w:val="en-US"/>
        </w:rPr>
        <w:t>Oz</w:t>
      </w:r>
      <w:r w:rsidRPr="000D02AC">
        <w:t>.</w:t>
      </w:r>
    </w:p>
    <w:p w:rsidR="00B43B5F" w:rsidRDefault="00B43B5F" w:rsidP="00B43B5F">
      <w:pPr>
        <w:rPr>
          <w:lang w:val="ru-RU"/>
        </w:rPr>
      </w:pPr>
      <w:r>
        <w:rPr>
          <w:lang w:val="ru-RU"/>
        </w:rPr>
        <w:t>С начальными условиями:</w:t>
      </w:r>
    </w:p>
    <w:p w:rsidR="00B43B5F" w:rsidRPr="00C0795D" w:rsidRDefault="00B43B5F" w:rsidP="00B43B5F">
      <w:pPr>
        <w:pStyle w:val="aff4"/>
      </w:pPr>
      <w:r>
        <w:tab/>
      </w:r>
      <w:r w:rsidR="00CF2066" w:rsidRPr="00A85177">
        <w:rPr>
          <w:position w:val="-34"/>
        </w:rPr>
        <w:object w:dxaOrig="3620" w:dyaOrig="800">
          <v:shape id="_x0000_i1213" type="#_x0000_t75" style="width:180.95pt;height:40.05pt" o:ole="">
            <v:imagedata r:id="rId386" o:title=""/>
          </v:shape>
          <o:OLEObject Type="Embed" ProgID="Equation.3" ShapeID="_x0000_i1213" DrawAspect="Content" ObjectID="_1704635313" r:id="rId387"/>
        </w:object>
      </w:r>
      <w:r w:rsidR="00F70380" w:rsidRPr="00D81FFB">
        <w:rPr>
          <w:szCs w:val="26"/>
        </w:rPr>
        <w:t>,</w:t>
      </w:r>
      <w:r>
        <w:tab/>
      </w:r>
      <w:r w:rsidR="00CD2965">
        <w:t>(2</w:t>
      </w:r>
      <w:r w:rsidRPr="00C41D2D">
        <w:t>.</w:t>
      </w:r>
      <w:r w:rsidR="009B4DE6">
        <w:t>35</w:t>
      </w:r>
      <w:r w:rsidRPr="00C41D2D">
        <w:t>)</w:t>
      </w:r>
    </w:p>
    <w:p w:rsidR="00B43B5F" w:rsidRPr="00C0795D" w:rsidRDefault="00B43B5F" w:rsidP="00B43B5F">
      <w:pPr>
        <w:rPr>
          <w:lang w:val="ru-RU"/>
        </w:rPr>
      </w:pPr>
      <w:r>
        <w:rPr>
          <w:lang w:val="ru-RU"/>
        </w:rPr>
        <w:t>и граничными условиями:</w:t>
      </w:r>
    </w:p>
    <w:p w:rsidR="00B43B5F" w:rsidRPr="005B4CC4" w:rsidRDefault="00B43B5F" w:rsidP="00B43B5F">
      <w:pPr>
        <w:pStyle w:val="aff4"/>
      </w:pPr>
      <w:r>
        <w:tab/>
      </w:r>
      <w:r w:rsidR="00CF2066" w:rsidRPr="00A85177">
        <w:rPr>
          <w:position w:val="-34"/>
        </w:rPr>
        <w:object w:dxaOrig="3660" w:dyaOrig="800">
          <v:shape id="_x0000_i1214" type="#_x0000_t75" style="width:182.8pt;height:40.05pt" o:ole="">
            <v:imagedata r:id="rId388" o:title=""/>
          </v:shape>
          <o:OLEObject Type="Embed" ProgID="Equation.3" ShapeID="_x0000_i1214" DrawAspect="Content" ObjectID="_1704635314" r:id="rId389"/>
        </w:object>
      </w:r>
      <w:r>
        <w:tab/>
      </w:r>
      <w:r w:rsidR="00CD2965">
        <w:t>(2</w:t>
      </w:r>
      <w:r w:rsidRPr="00C41D2D">
        <w:t>.</w:t>
      </w:r>
      <w:r w:rsidR="009B4DE6">
        <w:t>36</w:t>
      </w:r>
      <w:r w:rsidRPr="00C41D2D">
        <w:t>)</w:t>
      </w:r>
    </w:p>
    <w:p w:rsidR="007C556E" w:rsidRDefault="00507698" w:rsidP="007C556E">
      <w:pPr>
        <w:pStyle w:val="aff4"/>
      </w:pPr>
      <w:r>
        <w:t>д</w:t>
      </w:r>
      <w:r w:rsidR="007C556E">
        <w:t>ля опорной точки</w:t>
      </w:r>
      <w:r>
        <w:t xml:space="preserve"> </w:t>
      </w:r>
      <w:r w:rsidRPr="00507698">
        <w:rPr>
          <w:i/>
          <w:lang w:val="en-US"/>
        </w:rPr>
        <w:t>P</w:t>
      </w:r>
      <w:r w:rsidR="007C556E">
        <w:t xml:space="preserve"> на стволе:</w:t>
      </w:r>
    </w:p>
    <w:p w:rsidR="007C556E" w:rsidRPr="00EA4718" w:rsidRDefault="007C556E" w:rsidP="007C556E">
      <w:pPr>
        <w:pStyle w:val="aff4"/>
      </w:pPr>
      <w:r>
        <w:tab/>
      </w:r>
      <w:r w:rsidR="00CF2066" w:rsidRPr="00A85177">
        <w:rPr>
          <w:position w:val="-12"/>
        </w:rPr>
        <w:object w:dxaOrig="1280" w:dyaOrig="380">
          <v:shape id="_x0000_i1215" type="#_x0000_t75" style="width:63.85pt;height:18.8pt" o:ole="">
            <v:imagedata r:id="rId390" o:title=""/>
          </v:shape>
          <o:OLEObject Type="Embed" ProgID="Equation.3" ShapeID="_x0000_i1215" DrawAspect="Content" ObjectID="_1704635315" r:id="rId391"/>
        </w:object>
      </w:r>
      <w:r w:rsidRPr="00F70380">
        <w:rPr>
          <w:szCs w:val="26"/>
        </w:rPr>
        <w:t>,</w:t>
      </w:r>
      <w:r>
        <w:tab/>
      </w:r>
      <w:r w:rsidR="00CD2965">
        <w:t>(2</w:t>
      </w:r>
      <w:r w:rsidRPr="00C41D2D">
        <w:t>.</w:t>
      </w:r>
      <w:r w:rsidR="009B4DE6">
        <w:t>37</w:t>
      </w:r>
      <w:r w:rsidRPr="00C41D2D">
        <w:t>)</w:t>
      </w:r>
    </w:p>
    <w:p w:rsidR="007C556E" w:rsidRDefault="00507698" w:rsidP="007C556E">
      <w:pPr>
        <w:pStyle w:val="aff4"/>
      </w:pPr>
      <w:r>
        <w:t>в точке</w:t>
      </w:r>
      <w:r w:rsidR="007C556E">
        <w:t xml:space="preserve"> дульного среза:</w:t>
      </w:r>
    </w:p>
    <w:p w:rsidR="00B43B5F" w:rsidRDefault="00B43B5F" w:rsidP="00B43B5F">
      <w:pPr>
        <w:pStyle w:val="aff4"/>
      </w:pPr>
      <w:r>
        <w:tab/>
      </w:r>
      <w:r w:rsidR="00CF2066" w:rsidRPr="00A85177">
        <w:rPr>
          <w:position w:val="-40"/>
        </w:rPr>
        <w:object w:dxaOrig="4000" w:dyaOrig="900">
          <v:shape id="_x0000_i1216" type="#_x0000_t75" style="width:200.35pt;height:45.1pt" o:ole="">
            <v:imagedata r:id="rId392" o:title=""/>
          </v:shape>
          <o:OLEObject Type="Embed" ProgID="Equation.3" ShapeID="_x0000_i1216" DrawAspect="Content" ObjectID="_1704635316" r:id="rId393"/>
        </w:object>
      </w:r>
      <w:r>
        <w:tab/>
      </w:r>
      <w:r w:rsidR="00CD2965">
        <w:t>(2</w:t>
      </w:r>
      <w:r w:rsidR="009B4DE6">
        <w:t>.38</w:t>
      </w:r>
      <w:r w:rsidRPr="00C41D2D">
        <w:t>)</w:t>
      </w:r>
    </w:p>
    <w:p w:rsidR="00B43B5F" w:rsidRPr="00B43B5F" w:rsidRDefault="00B43B5F" w:rsidP="00B43B5F">
      <w:pPr>
        <w:pStyle w:val="aff4"/>
      </w:pPr>
      <w:proofErr w:type="gramStart"/>
      <w:r>
        <w:t xml:space="preserve">где </w:t>
      </w:r>
      <w:r w:rsidR="00CF2066" w:rsidRPr="00207EAE">
        <w:rPr>
          <w:position w:val="-12"/>
        </w:rPr>
        <w:object w:dxaOrig="680" w:dyaOrig="380">
          <v:shape id="_x0000_i1217" type="#_x0000_t75" style="width:33.8pt;height:18.8pt" o:ole="">
            <v:imagedata r:id="rId394" o:title=""/>
          </v:shape>
          <o:OLEObject Type="Embed" ProgID="Equation.3" ShapeID="_x0000_i1217" DrawAspect="Content" ObjectID="_1704635317" r:id="rId395"/>
        </w:object>
      </w:r>
      <w:r w:rsidR="00207EAE" w:rsidRPr="00207EAE">
        <w:t xml:space="preserve"> </w:t>
      </w:r>
      <w:r>
        <w:t>–</w:t>
      </w:r>
      <w:proofErr w:type="gramEnd"/>
      <w:r>
        <w:t xml:space="preserve"> решение задачи начального прогиба ствола в плоскости</w:t>
      </w:r>
      <w:r w:rsidR="00A85177" w:rsidRPr="00A85177">
        <w:t xml:space="preserve"> </w:t>
      </w:r>
      <w:proofErr w:type="spellStart"/>
      <w:r w:rsidR="00A85177" w:rsidRPr="00A85177">
        <w:rPr>
          <w:i/>
          <w:lang w:val="en-US"/>
        </w:rPr>
        <w:t>Oxz</w:t>
      </w:r>
      <w:proofErr w:type="spellEnd"/>
      <w:r w:rsidRPr="00251BB1">
        <w:t>.</w:t>
      </w:r>
    </w:p>
    <w:p w:rsidR="000D02AC" w:rsidRDefault="00BE25C4" w:rsidP="00373D54">
      <w:pPr>
        <w:pStyle w:val="aff4"/>
        <w:ind w:firstLine="567"/>
      </w:pPr>
      <w:r>
        <w:lastRenderedPageBreak/>
        <w:t xml:space="preserve">Решение данных уравнений с помощью </w:t>
      </w:r>
      <w:proofErr w:type="spellStart"/>
      <w:r>
        <w:t>интегро</w:t>
      </w:r>
      <w:proofErr w:type="spellEnd"/>
      <w:r>
        <w:t xml:space="preserve">-интерполяционного метода рассмотрим в главе </w:t>
      </w:r>
      <w:r w:rsidR="00D07096">
        <w:t>3</w:t>
      </w:r>
      <w:r>
        <w:t>.</w:t>
      </w:r>
    </w:p>
    <w:p w:rsidR="00211ED8" w:rsidRPr="00C11750" w:rsidRDefault="00211ED8" w:rsidP="00373D54">
      <w:pPr>
        <w:pStyle w:val="aff4"/>
        <w:ind w:firstLine="567"/>
      </w:pPr>
    </w:p>
    <w:p w:rsidR="00975EB1" w:rsidRPr="00B2445D" w:rsidRDefault="00DD5482" w:rsidP="00B2445D">
      <w:pPr>
        <w:pStyle w:val="2"/>
        <w:rPr>
          <w:lang w:val="ru-RU"/>
        </w:rPr>
      </w:pPr>
      <w:bookmarkStart w:id="20" w:name="_Toc87623908"/>
      <w:bookmarkStart w:id="21" w:name="_Toc89096745"/>
      <w:r>
        <w:rPr>
          <w:lang w:val="ru-RU"/>
        </w:rPr>
        <w:t>2</w:t>
      </w:r>
      <w:r w:rsidR="00BE25C4" w:rsidRPr="00B2445D">
        <w:rPr>
          <w:lang w:val="ru-RU"/>
        </w:rPr>
        <w:t>.5 Уравнени</w:t>
      </w:r>
      <w:r w:rsidR="003756D9" w:rsidRPr="00B2445D">
        <w:rPr>
          <w:lang w:val="ru-RU"/>
        </w:rPr>
        <w:t>е начального прогиба</w:t>
      </w:r>
      <w:bookmarkEnd w:id="20"/>
      <w:bookmarkEnd w:id="21"/>
    </w:p>
    <w:p w:rsidR="00B92C62" w:rsidRDefault="003756D9" w:rsidP="00915F33">
      <w:pPr>
        <w:ind w:firstLine="567"/>
        <w:rPr>
          <w:lang w:val="ru-RU" w:bidi="ar-SA"/>
        </w:rPr>
      </w:pPr>
      <w:r>
        <w:rPr>
          <w:lang w:val="ru-RU" w:bidi="ar-SA"/>
        </w:rPr>
        <w:t>В данной задаче рассматривается покоящийся ствол с температурой равной температуре окружающей среды.</w:t>
      </w:r>
      <w:r w:rsidR="00915F33">
        <w:rPr>
          <w:lang w:val="ru-RU" w:bidi="ar-SA"/>
        </w:rPr>
        <w:t xml:space="preserve"> Краевая задача начального прогиба в продольном направлении записывается в виде</w:t>
      </w:r>
      <w:r w:rsidR="00B92C62">
        <w:rPr>
          <w:lang w:val="ru-RU" w:bidi="ar-SA"/>
        </w:rPr>
        <w:t xml:space="preserve"> </w:t>
      </w:r>
      <w:r w:rsidR="003C3FD7" w:rsidRPr="001601BB">
        <w:rPr>
          <w:lang w:val="ru-RU" w:bidi="ar-SA"/>
        </w:rPr>
        <w:t>[1</w:t>
      </w:r>
      <w:r w:rsidR="007D32C7">
        <w:rPr>
          <w:lang w:val="ru-RU" w:bidi="ar-SA"/>
        </w:rPr>
        <w:t>8</w:t>
      </w:r>
      <w:r w:rsidR="003C3FD7" w:rsidRPr="001601BB">
        <w:rPr>
          <w:lang w:val="ru-RU" w:bidi="ar-SA"/>
        </w:rPr>
        <w:t>]</w:t>
      </w:r>
      <w:r w:rsidR="00B92C62">
        <w:rPr>
          <w:lang w:val="ru-RU" w:bidi="ar-SA"/>
        </w:rPr>
        <w:t>:</w:t>
      </w:r>
    </w:p>
    <w:p w:rsidR="00B92C62" w:rsidRDefault="00B92C62" w:rsidP="00B92C62">
      <w:pPr>
        <w:pStyle w:val="aff4"/>
      </w:pPr>
      <w:r>
        <w:tab/>
      </w:r>
      <w:r w:rsidR="00CF2066" w:rsidRPr="00A85177">
        <w:rPr>
          <w:position w:val="-28"/>
        </w:rPr>
        <w:object w:dxaOrig="3180" w:dyaOrig="720">
          <v:shape id="_x0000_i1218" type="#_x0000_t75" style="width:159.05pt;height:36.3pt" o:ole="">
            <v:imagedata r:id="rId396" o:title=""/>
          </v:shape>
          <o:OLEObject Type="Embed" ProgID="Equation.3" ShapeID="_x0000_i1218" DrawAspect="Content" ObjectID="_1704635318" r:id="rId397"/>
        </w:object>
      </w:r>
      <w:r w:rsidR="00F70380" w:rsidRPr="00F70380">
        <w:t>,</w:t>
      </w:r>
      <w:r>
        <w:tab/>
      </w:r>
      <w:r w:rsidR="00CD2965">
        <w:t>(2</w:t>
      </w:r>
      <w:r w:rsidRPr="003D13A9">
        <w:t>.</w:t>
      </w:r>
      <w:r w:rsidR="009B4DE6">
        <w:t>39</w:t>
      </w:r>
      <w:r w:rsidRPr="003D13A9">
        <w:t>)</w:t>
      </w:r>
    </w:p>
    <w:p w:rsidR="00F70380" w:rsidRPr="00F70380" w:rsidRDefault="00F70380" w:rsidP="00B92C62">
      <w:pPr>
        <w:pStyle w:val="aff4"/>
      </w:pPr>
      <w:r w:rsidRPr="00F70380">
        <w:tab/>
      </w:r>
      <w:r w:rsidR="00CF2066" w:rsidRPr="00C05BDB">
        <w:rPr>
          <w:position w:val="-28"/>
        </w:rPr>
        <w:object w:dxaOrig="1620" w:dyaOrig="720">
          <v:shape id="_x0000_i1219" type="#_x0000_t75" style="width:80.75pt;height:36.3pt" o:ole="">
            <v:imagedata r:id="rId398" o:title=""/>
          </v:shape>
          <o:OLEObject Type="Embed" ProgID="Equation.3" ShapeID="_x0000_i1219" DrawAspect="Content" ObjectID="_1704635319" r:id="rId399"/>
        </w:object>
      </w:r>
      <w:r w:rsidRPr="00F70380">
        <w:t>,</w:t>
      </w:r>
      <w:r w:rsidRPr="00F70380">
        <w:tab/>
      </w:r>
    </w:p>
    <w:p w:rsidR="00B43B5F" w:rsidRDefault="00BC6D49" w:rsidP="00B92C62">
      <w:pPr>
        <w:pStyle w:val="aff4"/>
      </w:pPr>
      <w:r>
        <w:t>с</w:t>
      </w:r>
      <w:r w:rsidR="00B43B5F">
        <w:t xml:space="preserve"> граничным</w:t>
      </w:r>
      <w:r w:rsidRPr="00BC6D49">
        <w:t xml:space="preserve"> </w:t>
      </w:r>
      <w:r>
        <w:t>условием у казённого среза</w:t>
      </w:r>
      <w:r w:rsidR="00B43B5F">
        <w:t>:</w:t>
      </w:r>
    </w:p>
    <w:p w:rsidR="00B43B5F" w:rsidRDefault="00B43B5F" w:rsidP="00B43B5F">
      <w:pPr>
        <w:pStyle w:val="aff4"/>
      </w:pPr>
      <w:r>
        <w:tab/>
      </w:r>
      <w:r w:rsidR="00CF2066" w:rsidRPr="007107F9">
        <w:rPr>
          <w:position w:val="-12"/>
        </w:rPr>
        <w:object w:dxaOrig="1040" w:dyaOrig="380">
          <v:shape id="_x0000_i1220" type="#_x0000_t75" style="width:51.95pt;height:18.8pt" o:ole="">
            <v:imagedata r:id="rId400" o:title=""/>
          </v:shape>
          <o:OLEObject Type="Embed" ProgID="Equation.3" ShapeID="_x0000_i1220" DrawAspect="Content" ObjectID="_1704635320" r:id="rId401"/>
        </w:object>
      </w:r>
      <w:r w:rsidR="00BC6D49">
        <w:t>,</w:t>
      </w:r>
      <w:r>
        <w:tab/>
      </w:r>
      <w:r w:rsidR="00CD2965">
        <w:t>(2</w:t>
      </w:r>
      <w:r w:rsidRPr="00C41D2D">
        <w:t>.</w:t>
      </w:r>
      <w:r w:rsidR="009B4DE6">
        <w:t>40</w:t>
      </w:r>
      <w:r w:rsidRPr="00C41D2D">
        <w:t>)</w:t>
      </w:r>
    </w:p>
    <w:p w:rsidR="00FF2930" w:rsidRDefault="00915F33" w:rsidP="00FF2930">
      <w:pPr>
        <w:rPr>
          <w:lang w:val="ru-RU"/>
        </w:rPr>
      </w:pPr>
      <w:r w:rsidRPr="00915F33">
        <w:rPr>
          <w:lang w:val="ru-RU"/>
        </w:rPr>
        <w:t>в опорной точке</w:t>
      </w:r>
      <w:r w:rsidR="00E1061C">
        <w:rPr>
          <w:lang w:val="ru-RU"/>
        </w:rPr>
        <w:t xml:space="preserve"> </w:t>
      </w:r>
      <w:r w:rsidR="00E1061C" w:rsidRPr="00507698">
        <w:rPr>
          <w:i/>
        </w:rPr>
        <w:t>P</w:t>
      </w:r>
      <w:r w:rsidRPr="00915F33">
        <w:rPr>
          <w:lang w:val="ru-RU"/>
        </w:rPr>
        <w:t xml:space="preserve"> перемещения отсутствуют</w:t>
      </w:r>
      <w:r w:rsidR="00E1061C">
        <w:rPr>
          <w:lang w:val="ru-RU"/>
        </w:rPr>
        <w:t>:</w:t>
      </w:r>
    </w:p>
    <w:p w:rsidR="00FF2930" w:rsidRDefault="00FF2930" w:rsidP="00FF2930">
      <w:pPr>
        <w:pStyle w:val="aff4"/>
      </w:pPr>
      <w:r>
        <w:rPr>
          <w:szCs w:val="26"/>
        </w:rPr>
        <w:tab/>
      </w:r>
      <w:r w:rsidR="00CF2066" w:rsidRPr="00A85177">
        <w:rPr>
          <w:position w:val="-12"/>
          <w:szCs w:val="26"/>
        </w:rPr>
        <w:object w:dxaOrig="1240" w:dyaOrig="380">
          <v:shape id="_x0000_i1221" type="#_x0000_t75" style="width:62pt;height:18.8pt" o:ole="">
            <v:imagedata r:id="rId402" o:title=""/>
          </v:shape>
          <o:OLEObject Type="Embed" ProgID="Equation.3" ShapeID="_x0000_i1221" DrawAspect="Content" ObjectID="_1704635321" r:id="rId403"/>
        </w:object>
      </w:r>
      <w:r w:rsidRPr="00EA4718">
        <w:t>,</w:t>
      </w:r>
      <w:r>
        <w:rPr>
          <w:szCs w:val="26"/>
        </w:rPr>
        <w:tab/>
      </w:r>
      <w:r w:rsidR="00CD2965">
        <w:t>(2</w:t>
      </w:r>
      <w:r w:rsidRPr="00C41D2D">
        <w:t>.</w:t>
      </w:r>
      <w:r w:rsidR="009B4DE6">
        <w:t>41</w:t>
      </w:r>
      <w:r w:rsidRPr="00C41D2D">
        <w:t>)</w:t>
      </w:r>
    </w:p>
    <w:p w:rsidR="00915F33" w:rsidRPr="00E1061C" w:rsidRDefault="00915F33" w:rsidP="00E1061C">
      <w:pPr>
        <w:pStyle w:val="aff4"/>
      </w:pPr>
      <w:r>
        <w:t xml:space="preserve">в точке дульного среза на ствол действует </w:t>
      </w:r>
      <w:r w:rsidR="00E1061C">
        <w:t>сила тяжести,</w:t>
      </w:r>
      <w:r>
        <w:t xml:space="preserve"> обусловленная весом дульного тормоза</w:t>
      </w:r>
      <w:r w:rsidR="00E1061C">
        <w:t>:</w:t>
      </w:r>
    </w:p>
    <w:p w:rsidR="00915F33" w:rsidRPr="00EA4718" w:rsidRDefault="00915F33" w:rsidP="00FF2930">
      <w:pPr>
        <w:pStyle w:val="aff4"/>
        <w:rPr>
          <w:szCs w:val="26"/>
        </w:rPr>
      </w:pPr>
      <w:r>
        <w:rPr>
          <w:szCs w:val="26"/>
        </w:rPr>
        <w:tab/>
      </w:r>
      <w:r w:rsidR="006176BD" w:rsidRPr="00812D8F">
        <w:rPr>
          <w:position w:val="-36"/>
        </w:rPr>
        <w:object w:dxaOrig="4440" w:dyaOrig="820">
          <v:shape id="_x0000_i1595" type="#_x0000_t75" style="width:221.65pt;height:41.3pt" o:ole="">
            <v:imagedata r:id="rId404" o:title=""/>
          </v:shape>
          <o:OLEObject Type="Embed" ProgID="Equation.3" ShapeID="_x0000_i1595" DrawAspect="Content" ObjectID="_1704635322" r:id="rId405"/>
        </w:object>
      </w:r>
      <w:r w:rsidR="00507698">
        <w:t>.</w:t>
      </w:r>
      <w:r>
        <w:rPr>
          <w:szCs w:val="26"/>
        </w:rPr>
        <w:tab/>
      </w:r>
      <w:r w:rsidRPr="009B4DE6">
        <w:t>(2.</w:t>
      </w:r>
      <w:r w:rsidR="009B4DE6" w:rsidRPr="009B4DE6">
        <w:t>42</w:t>
      </w:r>
      <w:r w:rsidRPr="009B4DE6">
        <w:t>)</w:t>
      </w:r>
    </w:p>
    <w:p w:rsidR="00B92C62" w:rsidRPr="002E35B0" w:rsidRDefault="00BF4180" w:rsidP="00B92C62">
      <w:pPr>
        <w:pStyle w:val="aff4"/>
      </w:pPr>
      <w:r w:rsidRPr="00BF4180">
        <w:t xml:space="preserve">Краевая задача начального прогиба </w:t>
      </w:r>
      <w:r w:rsidR="00B92C62" w:rsidRPr="00BF4180">
        <w:t>в плоскости</w:t>
      </w:r>
      <w:r w:rsidR="00A85177" w:rsidRPr="00BF4180">
        <w:t xml:space="preserve"> </w:t>
      </w:r>
      <w:r w:rsidR="00A85177" w:rsidRPr="00BF4180">
        <w:rPr>
          <w:i/>
          <w:lang w:val="en-US"/>
        </w:rPr>
        <w:t>Ox</w:t>
      </w:r>
      <w:r w:rsidRPr="00BF4180">
        <w:rPr>
          <w:i/>
          <w:lang w:val="en-US"/>
        </w:rPr>
        <w:t>y</w:t>
      </w:r>
      <w:r w:rsidRPr="00BF4180">
        <w:t xml:space="preserve"> описывается уравнением</w:t>
      </w:r>
    </w:p>
    <w:p w:rsidR="00B92C62" w:rsidRPr="005B4CC4" w:rsidRDefault="00B92C62" w:rsidP="00B92C62">
      <w:pPr>
        <w:pStyle w:val="aff4"/>
      </w:pPr>
      <w:r w:rsidRPr="002E35B0">
        <w:tab/>
      </w:r>
      <w:r w:rsidR="00CF2066" w:rsidRPr="006D2B6C">
        <w:rPr>
          <w:position w:val="-36"/>
        </w:rPr>
        <w:object w:dxaOrig="7440" w:dyaOrig="859">
          <v:shape id="_x0000_i1223" type="#_x0000_t75" style="width:371.9pt;height:42.55pt" o:ole="">
            <v:imagedata r:id="rId406" o:title=""/>
          </v:shape>
          <o:OLEObject Type="Embed" ProgID="Equation.3" ShapeID="_x0000_i1223" DrawAspect="Content" ObjectID="_1704635323" r:id="rId407"/>
        </w:object>
      </w:r>
      <w:r w:rsidR="00F70380" w:rsidRPr="005B4CC4">
        <w:t>,</w:t>
      </w:r>
      <w:r>
        <w:tab/>
      </w:r>
      <w:r w:rsidR="00CD2965">
        <w:t>(2</w:t>
      </w:r>
      <w:r w:rsidRPr="003D13A9">
        <w:t>.</w:t>
      </w:r>
      <w:r w:rsidR="009B4DE6">
        <w:t>43</w:t>
      </w:r>
      <w:r w:rsidRPr="003D13A9">
        <w:t>)</w:t>
      </w:r>
    </w:p>
    <w:p w:rsidR="00F70380" w:rsidRDefault="00BF4180" w:rsidP="00F70380">
      <w:pPr>
        <w:pStyle w:val="aff4"/>
      </w:pPr>
      <w:r w:rsidRPr="00BF4180">
        <w:t>с</w:t>
      </w:r>
      <w:r w:rsidR="00F70380" w:rsidRPr="00BF4180">
        <w:t xml:space="preserve"> </w:t>
      </w:r>
      <w:r w:rsidR="00FF2930" w:rsidRPr="00BF4180">
        <w:t xml:space="preserve">условиями закрепления </w:t>
      </w:r>
      <w:r w:rsidRPr="00BF4180">
        <w:t>у казённого среза</w:t>
      </w:r>
      <w:r w:rsidR="00E1061C">
        <w:t>:</w:t>
      </w:r>
    </w:p>
    <w:p w:rsidR="00F70380" w:rsidRDefault="00F70380" w:rsidP="00F70380">
      <w:pPr>
        <w:pStyle w:val="aff4"/>
      </w:pPr>
      <w:r>
        <w:tab/>
      </w:r>
      <w:r w:rsidR="00CF2066" w:rsidRPr="00A85177">
        <w:rPr>
          <w:position w:val="-34"/>
        </w:rPr>
        <w:object w:dxaOrig="2960" w:dyaOrig="800">
          <v:shape id="_x0000_i1224" type="#_x0000_t75" style="width:147.75pt;height:40.05pt" o:ole="">
            <v:imagedata r:id="rId408" o:title=""/>
          </v:shape>
          <o:OLEObject Type="Embed" ProgID="Equation.3" ShapeID="_x0000_i1224" DrawAspect="Content" ObjectID="_1704635324" r:id="rId409"/>
        </w:object>
      </w:r>
      <w:r>
        <w:tab/>
      </w:r>
      <w:r w:rsidR="00CD2965">
        <w:t>(2</w:t>
      </w:r>
      <w:r w:rsidRPr="00C41D2D">
        <w:t>.</w:t>
      </w:r>
      <w:r w:rsidR="009B4DE6">
        <w:t>44</w:t>
      </w:r>
      <w:r w:rsidRPr="00C41D2D">
        <w:t>)</w:t>
      </w:r>
    </w:p>
    <w:p w:rsidR="00C04955" w:rsidRDefault="00507698" w:rsidP="00F70380">
      <w:pPr>
        <w:pStyle w:val="aff4"/>
      </w:pPr>
      <w:r w:rsidRPr="00507698">
        <w:t>и</w:t>
      </w:r>
      <w:r w:rsidR="00C04955" w:rsidRPr="00507698">
        <w:t xml:space="preserve"> </w:t>
      </w:r>
      <w:r>
        <w:t>закреплением в</w:t>
      </w:r>
      <w:r w:rsidRPr="00507698">
        <w:t xml:space="preserve"> </w:t>
      </w:r>
      <w:r w:rsidR="00C04955" w:rsidRPr="00507698">
        <w:t>опорной точк</w:t>
      </w:r>
      <w:r w:rsidR="00BF4180" w:rsidRPr="00507698">
        <w:t>е</w:t>
      </w:r>
      <w:r>
        <w:t xml:space="preserve"> </w:t>
      </w:r>
      <w:r w:rsidRPr="00507698">
        <w:rPr>
          <w:i/>
          <w:lang w:val="en-US"/>
        </w:rPr>
        <w:t>P</w:t>
      </w:r>
      <w:r w:rsidR="00C04955" w:rsidRPr="00507698">
        <w:t xml:space="preserve"> ствол</w:t>
      </w:r>
      <w:r w:rsidR="00BF4180" w:rsidRPr="00507698">
        <w:t>а</w:t>
      </w:r>
      <w:r>
        <w:t xml:space="preserve"> задаётся уравнением</w:t>
      </w:r>
    </w:p>
    <w:p w:rsidR="00C04955" w:rsidRDefault="00C04955" w:rsidP="00C04955">
      <w:pPr>
        <w:pStyle w:val="aff4"/>
      </w:pPr>
      <w:r>
        <w:tab/>
      </w:r>
      <w:r w:rsidR="00CF2066" w:rsidRPr="00A85177">
        <w:rPr>
          <w:position w:val="-12"/>
        </w:rPr>
        <w:object w:dxaOrig="1200" w:dyaOrig="380">
          <v:shape id="_x0000_i1225" type="#_x0000_t75" style="width:60.1pt;height:18.8pt" o:ole="">
            <v:imagedata r:id="rId410" o:title=""/>
          </v:shape>
          <o:OLEObject Type="Embed" ProgID="Equation.3" ShapeID="_x0000_i1225" DrawAspect="Content" ObjectID="_1704635325" r:id="rId411"/>
        </w:object>
      </w:r>
      <w:r w:rsidRPr="00F70380">
        <w:rPr>
          <w:szCs w:val="26"/>
        </w:rPr>
        <w:t>,</w:t>
      </w:r>
      <w:r>
        <w:tab/>
      </w:r>
      <w:r w:rsidR="00CD2965">
        <w:t>(2</w:t>
      </w:r>
      <w:r w:rsidRPr="00C41D2D">
        <w:t>.</w:t>
      </w:r>
      <w:r w:rsidR="009B4DE6">
        <w:t>45</w:t>
      </w:r>
      <w:r w:rsidRPr="00C41D2D">
        <w:t>)</w:t>
      </w:r>
    </w:p>
    <w:p w:rsidR="00C04955" w:rsidRDefault="00507698" w:rsidP="00F70380">
      <w:pPr>
        <w:pStyle w:val="aff4"/>
      </w:pPr>
      <w:r w:rsidRPr="00507698">
        <w:t>в точке дульного среза на ствол также действует вес дульного тормоза</w:t>
      </w:r>
      <w:r w:rsidR="00E0598B" w:rsidRPr="00507698">
        <w:t xml:space="preserve"> [2</w:t>
      </w:r>
      <w:r w:rsidR="007D32C7" w:rsidRPr="00507698">
        <w:t>7</w:t>
      </w:r>
      <w:r w:rsidR="00E0598B" w:rsidRPr="00507698">
        <w:t>]</w:t>
      </w:r>
      <w:r w:rsidR="009B4DE6">
        <w:t>, тогда граничные условия записываются в виде</w:t>
      </w:r>
      <w:r w:rsidR="00C04955" w:rsidRPr="00507698">
        <w:t>:</w:t>
      </w:r>
    </w:p>
    <w:p w:rsidR="00CC1837" w:rsidRDefault="00F70380" w:rsidP="00F70380">
      <w:pPr>
        <w:pStyle w:val="aff4"/>
      </w:pPr>
      <w:r>
        <w:lastRenderedPageBreak/>
        <w:tab/>
      </w:r>
      <w:r w:rsidR="006176BD" w:rsidRPr="009B4DE6">
        <w:rPr>
          <w:position w:val="-82"/>
        </w:rPr>
        <w:object w:dxaOrig="4040" w:dyaOrig="1780">
          <v:shape id="_x0000_i1594" type="#_x0000_t75" style="width:202.25pt;height:89.55pt" o:ole="">
            <v:imagedata r:id="rId412" o:title=""/>
          </v:shape>
          <o:OLEObject Type="Embed" ProgID="Equation.3" ShapeID="_x0000_i1594" DrawAspect="Content" ObjectID="_1704635326" r:id="rId413"/>
        </w:object>
      </w:r>
      <w:r>
        <w:tab/>
      </w:r>
      <w:r w:rsidR="009B4DE6">
        <w:t>(2</w:t>
      </w:r>
      <w:r w:rsidR="009B4DE6" w:rsidRPr="00C41D2D">
        <w:t>.</w:t>
      </w:r>
      <w:r w:rsidR="009B4DE6">
        <w:t>46</w:t>
      </w:r>
      <w:r w:rsidR="009B4DE6" w:rsidRPr="00C41D2D">
        <w:t>)</w:t>
      </w:r>
    </w:p>
    <w:p w:rsidR="00B92C62" w:rsidRPr="002E35B0" w:rsidRDefault="00507698" w:rsidP="00B92C62">
      <w:pPr>
        <w:pStyle w:val="aff4"/>
      </w:pPr>
      <w:r w:rsidRPr="00507698">
        <w:t>Краевая задача</w:t>
      </w:r>
      <w:r w:rsidR="00B92C62" w:rsidRPr="00507698">
        <w:t xml:space="preserve"> </w:t>
      </w:r>
      <w:r w:rsidRPr="00507698">
        <w:t>начального прогиба</w:t>
      </w:r>
      <w:r w:rsidR="00D865BE" w:rsidRPr="00507698">
        <w:rPr>
          <w:lang w:bidi="ar-SA"/>
        </w:rPr>
        <w:t xml:space="preserve"> </w:t>
      </w:r>
      <w:r w:rsidR="00B92C62" w:rsidRPr="00507698">
        <w:t>в плоскости</w:t>
      </w:r>
      <w:r w:rsidR="00A85177" w:rsidRPr="00507698">
        <w:t xml:space="preserve"> </w:t>
      </w:r>
      <w:proofErr w:type="spellStart"/>
      <w:r w:rsidR="00A85177" w:rsidRPr="00507698">
        <w:rPr>
          <w:i/>
          <w:lang w:val="en-US"/>
        </w:rPr>
        <w:t>Oxz</w:t>
      </w:r>
      <w:proofErr w:type="spellEnd"/>
      <w:r>
        <w:t xml:space="preserve"> описывается уравнением</w:t>
      </w:r>
    </w:p>
    <w:p w:rsidR="00B92C62" w:rsidRPr="005B4CC4" w:rsidRDefault="00B92C62" w:rsidP="00B92C62">
      <w:pPr>
        <w:pStyle w:val="aff4"/>
      </w:pPr>
      <w:r w:rsidRPr="002E35B0">
        <w:tab/>
      </w:r>
      <w:r w:rsidR="00CF2066" w:rsidRPr="00C05BDB">
        <w:rPr>
          <w:position w:val="-36"/>
          <w:szCs w:val="28"/>
        </w:rPr>
        <w:object w:dxaOrig="6020" w:dyaOrig="859">
          <v:shape id="_x0000_i1227" type="#_x0000_t75" style="width:300.5pt;height:42.55pt" o:ole="">
            <v:imagedata r:id="rId414" o:title=""/>
          </v:shape>
          <o:OLEObject Type="Embed" ProgID="Equation.3" ShapeID="_x0000_i1227" DrawAspect="Content" ObjectID="_1704635327" r:id="rId415"/>
        </w:object>
      </w:r>
      <w:r w:rsidR="00F70380" w:rsidRPr="00A85177">
        <w:rPr>
          <w:szCs w:val="28"/>
        </w:rPr>
        <w:t>,</w:t>
      </w:r>
      <w:r w:rsidRPr="00FC0718">
        <w:tab/>
      </w:r>
      <w:r w:rsidR="00CD2965">
        <w:t>(2</w:t>
      </w:r>
      <w:r w:rsidRPr="003D13A9">
        <w:t>.</w:t>
      </w:r>
      <w:r w:rsidR="009B4DE6">
        <w:t>47</w:t>
      </w:r>
      <w:r w:rsidRPr="003D13A9">
        <w:t>)</w:t>
      </w:r>
    </w:p>
    <w:p w:rsidR="00F70380" w:rsidRDefault="00507698" w:rsidP="00E1061C">
      <w:pPr>
        <w:pStyle w:val="aff4"/>
      </w:pPr>
      <w:r w:rsidRPr="00507698">
        <w:t>граничные условия закрепления у казённого среза определяются уравнениями</w:t>
      </w:r>
      <w:r w:rsidR="00E1061C">
        <w:t>:</w:t>
      </w:r>
    </w:p>
    <w:p w:rsidR="00F70380" w:rsidRPr="005B4CC4" w:rsidRDefault="00F70380" w:rsidP="00F70380">
      <w:pPr>
        <w:pStyle w:val="aff4"/>
      </w:pPr>
      <w:r>
        <w:tab/>
      </w:r>
      <w:r w:rsidR="00CF2066" w:rsidRPr="00A85177">
        <w:rPr>
          <w:position w:val="-34"/>
        </w:rPr>
        <w:object w:dxaOrig="3060" w:dyaOrig="800">
          <v:shape id="_x0000_i1228" type="#_x0000_t75" style="width:152.75pt;height:40.05pt" o:ole="">
            <v:imagedata r:id="rId416" o:title=""/>
          </v:shape>
          <o:OLEObject Type="Embed" ProgID="Equation.3" ShapeID="_x0000_i1228" DrawAspect="Content" ObjectID="_1704635328" r:id="rId417"/>
        </w:object>
      </w:r>
      <w:r w:rsidRPr="00F70380">
        <w:rPr>
          <w:szCs w:val="26"/>
        </w:rPr>
        <w:t>,</w:t>
      </w:r>
      <w:r>
        <w:tab/>
      </w:r>
      <w:r w:rsidR="00CD2965">
        <w:t>(2</w:t>
      </w:r>
      <w:r w:rsidRPr="00C41D2D">
        <w:t>.</w:t>
      </w:r>
      <w:r w:rsidR="009B4DE6">
        <w:t>48</w:t>
      </w:r>
      <w:r w:rsidRPr="00C41D2D">
        <w:t>)</w:t>
      </w:r>
    </w:p>
    <w:p w:rsidR="00C04955" w:rsidRPr="00507698" w:rsidRDefault="00507698" w:rsidP="00C04955">
      <w:pPr>
        <w:pStyle w:val="aff4"/>
      </w:pPr>
      <w:r w:rsidRPr="00507698">
        <w:t>условие закрепления ствола в опорной точке</w:t>
      </w:r>
      <w:r>
        <w:t xml:space="preserve"> </w:t>
      </w:r>
      <w:r w:rsidRPr="00507698">
        <w:rPr>
          <w:i/>
          <w:lang w:val="en-US"/>
        </w:rPr>
        <w:t>P</w:t>
      </w:r>
      <w:r w:rsidRPr="00507698">
        <w:t xml:space="preserve"> </w:t>
      </w:r>
      <w:r>
        <w:t>описывается уравнением</w:t>
      </w:r>
      <w:r w:rsidR="00E1061C">
        <w:t>:</w:t>
      </w:r>
    </w:p>
    <w:p w:rsidR="00C04955" w:rsidRPr="00EA4718" w:rsidRDefault="00C04955" w:rsidP="00C04955">
      <w:pPr>
        <w:pStyle w:val="aff4"/>
      </w:pPr>
      <w:r>
        <w:tab/>
      </w:r>
      <w:r w:rsidR="00CF2066" w:rsidRPr="00A85177">
        <w:rPr>
          <w:position w:val="-12"/>
        </w:rPr>
        <w:object w:dxaOrig="1280" w:dyaOrig="380">
          <v:shape id="_x0000_i1229" type="#_x0000_t75" style="width:63.85pt;height:18.8pt" o:ole="">
            <v:imagedata r:id="rId418" o:title=""/>
          </v:shape>
          <o:OLEObject Type="Embed" ProgID="Equation.3" ShapeID="_x0000_i1229" DrawAspect="Content" ObjectID="_1704635329" r:id="rId419"/>
        </w:object>
      </w:r>
      <w:r w:rsidRPr="00F70380">
        <w:rPr>
          <w:szCs w:val="26"/>
        </w:rPr>
        <w:t>,</w:t>
      </w:r>
      <w:r>
        <w:tab/>
      </w:r>
      <w:r w:rsidR="00CD2965">
        <w:t>(2</w:t>
      </w:r>
      <w:r w:rsidRPr="00C41D2D">
        <w:t>.</w:t>
      </w:r>
      <w:r w:rsidR="009B4DE6">
        <w:t>49</w:t>
      </w:r>
      <w:r w:rsidRPr="00C41D2D">
        <w:t>)</w:t>
      </w:r>
    </w:p>
    <w:p w:rsidR="00C04955" w:rsidRDefault="0056619C" w:rsidP="00C04955">
      <w:pPr>
        <w:pStyle w:val="aff4"/>
      </w:pPr>
      <w:r w:rsidRPr="00E1061C">
        <w:t>граничное условие в точке дульного</w:t>
      </w:r>
      <w:r w:rsidR="00E1061C" w:rsidRPr="00E1061C">
        <w:t xml:space="preserve"> среза</w:t>
      </w:r>
      <w:r w:rsidR="00E1061C">
        <w:t>:</w:t>
      </w:r>
    </w:p>
    <w:p w:rsidR="00F70380" w:rsidRDefault="00F70380" w:rsidP="00F70380">
      <w:pPr>
        <w:pStyle w:val="aff4"/>
      </w:pPr>
      <w:r>
        <w:tab/>
      </w:r>
      <w:r w:rsidR="00CF2066" w:rsidRPr="00B71165">
        <w:rPr>
          <w:position w:val="-40"/>
        </w:rPr>
        <w:object w:dxaOrig="3800" w:dyaOrig="900">
          <v:shape id="_x0000_i1230" type="#_x0000_t75" style="width:189.7pt;height:45.1pt" o:ole="">
            <v:imagedata r:id="rId420" o:title=""/>
          </v:shape>
          <o:OLEObject Type="Embed" ProgID="Equation.3" ShapeID="_x0000_i1230" DrawAspect="Content" ObjectID="_1704635330" r:id="rId421"/>
        </w:object>
      </w:r>
      <w:r w:rsidR="00E1061C">
        <w:rPr>
          <w:szCs w:val="26"/>
        </w:rPr>
        <w:t>.</w:t>
      </w:r>
      <w:r>
        <w:tab/>
      </w:r>
      <w:r w:rsidR="00CD2965">
        <w:t>(2</w:t>
      </w:r>
      <w:r w:rsidRPr="00C41D2D">
        <w:t>.</w:t>
      </w:r>
      <w:r w:rsidR="009B4DE6">
        <w:t>50</w:t>
      </w:r>
      <w:r w:rsidRPr="00C41D2D">
        <w:t>)</w:t>
      </w:r>
    </w:p>
    <w:p w:rsidR="00B92C62" w:rsidRDefault="00796D8B" w:rsidP="009B4DE6">
      <w:pPr>
        <w:pStyle w:val="aff4"/>
      </w:pPr>
      <w:r>
        <w:t xml:space="preserve">Далее рассмотрим расчёт </w:t>
      </w:r>
      <w:r w:rsidR="00D865BE" w:rsidRPr="00E1061C">
        <w:t>дополнительных</w:t>
      </w:r>
      <w:r w:rsidR="00E1061C" w:rsidRPr="00E1061C">
        <w:t xml:space="preserve"> сил</w:t>
      </w:r>
      <w:r w:rsidRPr="00E1061C">
        <w:t>.</w:t>
      </w:r>
    </w:p>
    <w:p w:rsidR="00211ED8" w:rsidRPr="008A2F43" w:rsidRDefault="00211ED8" w:rsidP="00F70380">
      <w:pPr>
        <w:pStyle w:val="aff4"/>
        <w:ind w:firstLine="567"/>
      </w:pPr>
    </w:p>
    <w:p w:rsidR="00796D8B" w:rsidRDefault="00DD5482" w:rsidP="00B2445D">
      <w:pPr>
        <w:pStyle w:val="2"/>
        <w:rPr>
          <w:lang w:val="ru-RU"/>
        </w:rPr>
      </w:pPr>
      <w:bookmarkStart w:id="22" w:name="_Toc87623909"/>
      <w:bookmarkStart w:id="23" w:name="_Toc89096746"/>
      <w:r>
        <w:rPr>
          <w:lang w:val="ru-RU"/>
        </w:rPr>
        <w:t>2</w:t>
      </w:r>
      <w:r w:rsidR="00796D8B" w:rsidRPr="008A2F43">
        <w:rPr>
          <w:lang w:val="ru-RU"/>
        </w:rPr>
        <w:t>.</w:t>
      </w:r>
      <w:r w:rsidR="00796D8B">
        <w:rPr>
          <w:lang w:val="ru-RU"/>
        </w:rPr>
        <w:t>6</w:t>
      </w:r>
      <w:r w:rsidR="00796D8B" w:rsidRPr="008A2F43">
        <w:rPr>
          <w:lang w:val="ru-RU"/>
        </w:rPr>
        <w:t xml:space="preserve"> </w:t>
      </w:r>
      <w:r w:rsidR="002627AB">
        <w:rPr>
          <w:lang w:val="ru-RU"/>
        </w:rPr>
        <w:t>Дополнительные силы</w:t>
      </w:r>
      <w:bookmarkEnd w:id="22"/>
      <w:bookmarkEnd w:id="23"/>
    </w:p>
    <w:p w:rsidR="009466E9" w:rsidRDefault="009466E9" w:rsidP="009466E9">
      <w:pPr>
        <w:pStyle w:val="aff4"/>
        <w:ind w:firstLine="567"/>
      </w:pPr>
      <w:r>
        <w:t>В данном разделе примем допущение, что снаряд имеет цилиндрическую форму,</w:t>
      </w:r>
      <w:r w:rsidRPr="009466E9">
        <w:t xml:space="preserve"> </w:t>
      </w:r>
      <w:r>
        <w:t>а площадь сечения снаряда равна площади канала ствола, в таком случае эквивалентная длина снаряда будет находиться из соотношения:</w:t>
      </w:r>
    </w:p>
    <w:p w:rsidR="009466E9" w:rsidRDefault="009466E9" w:rsidP="009466E9">
      <w:pPr>
        <w:pStyle w:val="aff4"/>
      </w:pPr>
      <w:r>
        <w:tab/>
      </w:r>
      <w:r w:rsidR="00CF2066" w:rsidRPr="00A85177">
        <w:rPr>
          <w:position w:val="-28"/>
        </w:rPr>
        <w:object w:dxaOrig="1240" w:dyaOrig="720">
          <v:shape id="_x0000_i1231" type="#_x0000_t75" style="width:62pt;height:36.3pt" o:ole="">
            <v:imagedata r:id="rId422" o:title=""/>
          </v:shape>
          <o:OLEObject Type="Embed" ProgID="Equation.3" ShapeID="_x0000_i1231" DrawAspect="Content" ObjectID="_1704635331" r:id="rId423"/>
        </w:object>
      </w:r>
      <w:r w:rsidR="00A17EF7">
        <w:t>,</w:t>
      </w:r>
      <w:r>
        <w:tab/>
      </w:r>
      <w:r w:rsidR="00CD2965">
        <w:t>(2</w:t>
      </w:r>
      <w:r w:rsidRPr="003D13A9">
        <w:t>.</w:t>
      </w:r>
      <w:r w:rsidR="009B4DE6">
        <w:t>51</w:t>
      </w:r>
      <w:r w:rsidRPr="003D13A9">
        <w:t>)</w:t>
      </w:r>
    </w:p>
    <w:p w:rsidR="009466E9" w:rsidRDefault="00A85177" w:rsidP="009466E9">
      <w:pPr>
        <w:pStyle w:val="aff4"/>
      </w:pPr>
      <w:proofErr w:type="gramStart"/>
      <w:r>
        <w:t>г</w:t>
      </w:r>
      <w:r w:rsidR="009466E9">
        <w:t>де</w:t>
      </w:r>
      <w:r>
        <w:t xml:space="preserve"> </w:t>
      </w:r>
      <w:r w:rsidR="00CF2066" w:rsidRPr="00E1061C">
        <w:rPr>
          <w:position w:val="-12"/>
        </w:rPr>
        <w:object w:dxaOrig="380" w:dyaOrig="380">
          <v:shape id="_x0000_i1232" type="#_x0000_t75" style="width:18.8pt;height:18.8pt" o:ole="">
            <v:imagedata r:id="rId424" o:title=""/>
          </v:shape>
          <o:OLEObject Type="Embed" ProgID="Equation.3" ShapeID="_x0000_i1232" DrawAspect="Content" ObjectID="_1704635332" r:id="rId425"/>
        </w:object>
      </w:r>
      <w:r w:rsidR="00E1061C">
        <w:rPr>
          <w:i/>
        </w:rPr>
        <w:t xml:space="preserve"> </w:t>
      </w:r>
      <w:r w:rsidR="009466E9">
        <w:t>–</w:t>
      </w:r>
      <w:proofErr w:type="gramEnd"/>
      <w:r w:rsidR="009466E9">
        <w:t xml:space="preserve"> объём снаряда</w:t>
      </w:r>
      <w:r w:rsidR="00F70380">
        <w:t>,</w:t>
      </w:r>
      <w:r w:rsidR="00F70380" w:rsidRPr="00D81FFB">
        <w:t xml:space="preserve"> </w:t>
      </w:r>
      <w:r w:rsidR="00F70380">
        <w:t>м</w:t>
      </w:r>
      <w:r w:rsidR="00F70380">
        <w:rPr>
          <w:vertAlign w:val="superscript"/>
        </w:rPr>
        <w:t>3</w:t>
      </w:r>
      <w:r w:rsidR="009670DD">
        <w:t>.</w:t>
      </w:r>
    </w:p>
    <w:p w:rsidR="009670DD" w:rsidRDefault="009670DD" w:rsidP="009466E9">
      <w:pPr>
        <w:pStyle w:val="aff4"/>
      </w:pPr>
      <w:r>
        <w:t xml:space="preserve">В таком случае можно найти среднюю плотность снаряда </w:t>
      </w:r>
      <w:proofErr w:type="gramStart"/>
      <w:r>
        <w:t>длины</w:t>
      </w:r>
      <w:r w:rsidR="00A85177">
        <w:t xml:space="preserve"> </w:t>
      </w:r>
      <w:r w:rsidR="00CF2066" w:rsidRPr="00E1061C">
        <w:rPr>
          <w:position w:val="-12"/>
        </w:rPr>
        <w:object w:dxaOrig="320" w:dyaOrig="380">
          <v:shape id="_x0000_i1233" type="#_x0000_t75" style="width:15.65pt;height:18.8pt" o:ole="">
            <v:imagedata r:id="rId426" o:title=""/>
          </v:shape>
          <o:OLEObject Type="Embed" ProgID="Equation.3" ShapeID="_x0000_i1233" DrawAspect="Content" ObjectID="_1704635333" r:id="rId427"/>
        </w:object>
      </w:r>
      <w:r>
        <w:t>:</w:t>
      </w:r>
      <w:proofErr w:type="gramEnd"/>
    </w:p>
    <w:p w:rsidR="009670DD" w:rsidRPr="009670DD" w:rsidRDefault="009670DD" w:rsidP="009466E9">
      <w:pPr>
        <w:pStyle w:val="aff4"/>
      </w:pPr>
      <w:r w:rsidRPr="00EA4718">
        <w:lastRenderedPageBreak/>
        <w:tab/>
      </w:r>
      <w:r w:rsidR="00CF2066" w:rsidRPr="00A85177">
        <w:rPr>
          <w:position w:val="-34"/>
        </w:rPr>
        <w:object w:dxaOrig="1140" w:dyaOrig="780">
          <v:shape id="_x0000_i1234" type="#_x0000_t75" style="width:56.95pt;height:38.8pt" o:ole="">
            <v:imagedata r:id="rId428" o:title=""/>
          </v:shape>
          <o:OLEObject Type="Embed" ProgID="Equation.3" ShapeID="_x0000_i1234" DrawAspect="Content" ObjectID="_1704635334" r:id="rId429"/>
        </w:object>
      </w:r>
      <w:r w:rsidR="00A17EF7">
        <w:t>,</w:t>
      </w:r>
      <w:r w:rsidRPr="009670DD">
        <w:tab/>
      </w:r>
      <w:r w:rsidR="00CD2965">
        <w:t>(2</w:t>
      </w:r>
      <w:r w:rsidRPr="003D13A9">
        <w:t>.</w:t>
      </w:r>
      <w:r w:rsidR="009B4DE6">
        <w:t>52</w:t>
      </w:r>
      <w:r w:rsidRPr="003D13A9">
        <w:t>)</w:t>
      </w:r>
    </w:p>
    <w:p w:rsidR="00B92C62" w:rsidRPr="00E1061C" w:rsidRDefault="002627AB" w:rsidP="00B92C62">
      <w:pPr>
        <w:pStyle w:val="aff4"/>
      </w:pPr>
      <w:r>
        <w:t xml:space="preserve">Рассмотрим продольные </w:t>
      </w:r>
      <w:proofErr w:type="gramStart"/>
      <w:r>
        <w:t xml:space="preserve">силы </w:t>
      </w:r>
      <w:r w:rsidR="00CF2066" w:rsidRPr="00E1061C">
        <w:rPr>
          <w:position w:val="-12"/>
        </w:rPr>
        <w:object w:dxaOrig="780" w:dyaOrig="380">
          <v:shape id="_x0000_i1235" type="#_x0000_t75" style="width:38.8pt;height:18.8pt" o:ole="">
            <v:imagedata r:id="rId430" o:title=""/>
          </v:shape>
          <o:OLEObject Type="Embed" ProgID="Equation.3" ShapeID="_x0000_i1235" DrawAspect="Content" ObjectID="_1704635335" r:id="rId431"/>
        </w:object>
      </w:r>
      <w:r w:rsidR="00E1061C" w:rsidRPr="00E1061C">
        <w:rPr>
          <w:i/>
        </w:rPr>
        <w:t xml:space="preserve"> </w:t>
      </w:r>
      <w:r w:rsidR="00A85177">
        <w:t>и</w:t>
      </w:r>
      <w:proofErr w:type="gramEnd"/>
      <w:r w:rsidR="00E1061C" w:rsidRPr="006E6C0C">
        <w:rPr>
          <w:i/>
        </w:rPr>
        <w:t xml:space="preserve"> </w:t>
      </w:r>
      <w:r w:rsidR="00CF2066" w:rsidRPr="008B0073">
        <w:rPr>
          <w:position w:val="-12"/>
        </w:rPr>
        <w:object w:dxaOrig="600" w:dyaOrig="380">
          <v:shape id="_x0000_i1236" type="#_x0000_t75" style="width:30.05pt;height:18.8pt" o:ole="">
            <v:imagedata r:id="rId432" o:title=""/>
          </v:shape>
          <o:OLEObject Type="Embed" ProgID="Equation.3" ShapeID="_x0000_i1236" DrawAspect="Content" ObjectID="_1704635336" r:id="rId433"/>
        </w:object>
      </w:r>
      <w:r>
        <w:t>:</w:t>
      </w:r>
    </w:p>
    <w:p w:rsidR="00B92C62" w:rsidRDefault="002627AB" w:rsidP="00B92C62">
      <w:pPr>
        <w:pStyle w:val="aff4"/>
      </w:pPr>
      <w:r>
        <w:tab/>
      </w:r>
      <w:r w:rsidR="00CF2066" w:rsidRPr="00A85177">
        <w:rPr>
          <w:position w:val="-16"/>
        </w:rPr>
        <w:object w:dxaOrig="3800" w:dyaOrig="420">
          <v:shape id="_x0000_i1237" type="#_x0000_t75" style="width:189.7pt;height:21.3pt" o:ole="">
            <v:imagedata r:id="rId434" o:title=""/>
          </v:shape>
          <o:OLEObject Type="Embed" ProgID="Equation.3" ShapeID="_x0000_i1237" DrawAspect="Content" ObjectID="_1704635337" r:id="rId435"/>
        </w:object>
      </w:r>
      <w:r>
        <w:t>,</w:t>
      </w:r>
      <w:r>
        <w:tab/>
      </w:r>
      <w:r w:rsidR="00CD2965">
        <w:t>(2</w:t>
      </w:r>
      <w:r w:rsidRPr="003D13A9">
        <w:t>.</w:t>
      </w:r>
      <w:r w:rsidR="00265960">
        <w:t>53</w:t>
      </w:r>
      <w:r w:rsidRPr="003D13A9">
        <w:t>)</w:t>
      </w:r>
    </w:p>
    <w:p w:rsidR="004A15FE" w:rsidRDefault="004A15FE" w:rsidP="00B92C62">
      <w:pPr>
        <w:pStyle w:val="aff4"/>
      </w:pPr>
      <w:r>
        <w:tab/>
      </w:r>
      <w:r w:rsidR="00CF2066" w:rsidRPr="00A85177">
        <w:rPr>
          <w:position w:val="-12"/>
        </w:rPr>
        <w:object w:dxaOrig="2480" w:dyaOrig="380">
          <v:shape id="_x0000_i1238" type="#_x0000_t75" style="width:123.95pt;height:18.8pt" o:ole="">
            <v:imagedata r:id="rId436" o:title=""/>
          </v:shape>
          <o:OLEObject Type="Embed" ProgID="Equation.3" ShapeID="_x0000_i1238" DrawAspect="Content" ObjectID="_1704635338" r:id="rId437"/>
        </w:object>
      </w:r>
      <w:r>
        <w:tab/>
      </w:r>
      <w:r w:rsidR="00265960">
        <w:t>(2</w:t>
      </w:r>
      <w:r w:rsidR="00265960" w:rsidRPr="003D13A9">
        <w:t>.</w:t>
      </w:r>
      <w:r w:rsidR="00265960">
        <w:t>54</w:t>
      </w:r>
      <w:r w:rsidR="00265960" w:rsidRPr="003D13A9">
        <w:t>)</w:t>
      </w:r>
    </w:p>
    <w:p w:rsidR="00B92C62" w:rsidRPr="000E7C64" w:rsidRDefault="002627AB" w:rsidP="00B92C62">
      <w:pPr>
        <w:pStyle w:val="aff4"/>
      </w:pPr>
      <w:proofErr w:type="gramStart"/>
      <w:r>
        <w:rPr>
          <w:lang w:bidi="ar-SA"/>
        </w:rPr>
        <w:t xml:space="preserve">где </w:t>
      </w:r>
      <w:r w:rsidR="00CF2066" w:rsidRPr="00E1061C">
        <w:rPr>
          <w:position w:val="-12"/>
        </w:rPr>
        <w:object w:dxaOrig="940" w:dyaOrig="380">
          <v:shape id="_x0000_i1239" type="#_x0000_t75" style="width:46.95pt;height:18.8pt" o:ole="">
            <v:imagedata r:id="rId438" o:title=""/>
          </v:shape>
          <o:OLEObject Type="Embed" ProgID="Equation.3" ShapeID="_x0000_i1239" DrawAspect="Content" ObjectID="_1704635339" r:id="rId439"/>
        </w:object>
      </w:r>
      <w:r>
        <w:t xml:space="preserve"> –</w:t>
      </w:r>
      <w:proofErr w:type="gramEnd"/>
      <w:r>
        <w:t xml:space="preserve"> силы образованные весом снаряда</w:t>
      </w:r>
      <w:r w:rsidR="00C10BAC">
        <w:t xml:space="preserve">, </w:t>
      </w:r>
      <w:r w:rsidR="00C10BAC" w:rsidRPr="00C10BAC">
        <w:t>Н</w:t>
      </w:r>
      <w:r w:rsidR="000E7C64" w:rsidRPr="000E7C64">
        <w:t>;</w:t>
      </w:r>
      <w:r>
        <w:t xml:space="preserve"> </w:t>
      </w:r>
      <w:r w:rsidR="00CF2066" w:rsidRPr="00E1061C">
        <w:rPr>
          <w:position w:val="-16"/>
        </w:rPr>
        <w:object w:dxaOrig="900" w:dyaOrig="420">
          <v:shape id="_x0000_i1240" type="#_x0000_t75" style="width:45.1pt;height:21.3pt" o:ole="">
            <v:imagedata r:id="rId440" o:title=""/>
          </v:shape>
          <o:OLEObject Type="Embed" ProgID="Equation.3" ShapeID="_x0000_i1240" DrawAspect="Content" ObjectID="_1704635340" r:id="rId441"/>
        </w:object>
      </w:r>
      <w:r w:rsidR="00A85177">
        <w:rPr>
          <w:i/>
        </w:rPr>
        <w:t xml:space="preserve"> </w:t>
      </w:r>
      <w:r>
        <w:t>– сил</w:t>
      </w:r>
      <w:r w:rsidR="00CA395A">
        <w:t>а трения снаряда о канал ствола</w:t>
      </w:r>
      <w:r w:rsidR="00C10BAC">
        <w:t>,</w:t>
      </w:r>
      <w:r w:rsidR="00C10BAC" w:rsidRPr="00C10BAC">
        <w:t xml:space="preserve"> Н</w:t>
      </w:r>
      <w:r w:rsidR="00CA395A">
        <w:t>.</w:t>
      </w:r>
    </w:p>
    <w:p w:rsidR="009466E9" w:rsidRDefault="009466E9" w:rsidP="00B92C62">
      <w:pPr>
        <w:pStyle w:val="aff4"/>
      </w:pPr>
      <w:r>
        <w:tab/>
      </w:r>
      <w:r w:rsidR="00CF2066" w:rsidRPr="00A85177">
        <w:rPr>
          <w:position w:val="-36"/>
        </w:rPr>
        <w:object w:dxaOrig="4480" w:dyaOrig="859">
          <v:shape id="_x0000_i1241" type="#_x0000_t75" style="width:224.15pt;height:42.55pt" o:ole="">
            <v:imagedata r:id="rId442" o:title=""/>
          </v:shape>
          <o:OLEObject Type="Embed" ProgID="Equation.3" ShapeID="_x0000_i1241" DrawAspect="Content" ObjectID="_1704635341" r:id="rId443"/>
        </w:object>
      </w:r>
      <w:r>
        <w:tab/>
      </w:r>
      <w:r w:rsidR="00CD2965">
        <w:t>(2</w:t>
      </w:r>
      <w:r w:rsidRPr="003D13A9">
        <w:t>.</w:t>
      </w:r>
      <w:r w:rsidR="00265960">
        <w:t>55</w:t>
      </w:r>
      <w:r w:rsidRPr="003D13A9">
        <w:t>)</w:t>
      </w:r>
    </w:p>
    <w:p w:rsidR="00BF5DB1" w:rsidRDefault="00BF5DB1" w:rsidP="009670DD">
      <w:pPr>
        <w:pStyle w:val="aff4"/>
      </w:pPr>
      <w:r>
        <w:t>Продольные силы</w:t>
      </w:r>
      <w:r w:rsidR="000E7C64">
        <w:t xml:space="preserve"> для гладкоствольных орудий имеют вид:</w:t>
      </w:r>
    </w:p>
    <w:p w:rsidR="000E7C64" w:rsidRDefault="000E7C64" w:rsidP="009670DD">
      <w:pPr>
        <w:pStyle w:val="aff4"/>
      </w:pPr>
      <w:r>
        <w:rPr>
          <w:szCs w:val="28"/>
        </w:rPr>
        <w:tab/>
      </w:r>
      <w:r w:rsidR="00CF2066" w:rsidRPr="00A85177">
        <w:rPr>
          <w:position w:val="-16"/>
          <w:szCs w:val="28"/>
        </w:rPr>
        <w:object w:dxaOrig="1740" w:dyaOrig="420">
          <v:shape id="_x0000_i1242" type="#_x0000_t75" style="width:87.05pt;height:21.3pt;mso-position-vertical:absolute" o:ole="">
            <v:imagedata r:id="rId444" o:title=""/>
          </v:shape>
          <o:OLEObject Type="Embed" ProgID="Equation.3" ShapeID="_x0000_i1242" DrawAspect="Content" ObjectID="_1704635342" r:id="rId445"/>
        </w:object>
      </w:r>
      <w:r w:rsidR="00A17EF7">
        <w:rPr>
          <w:szCs w:val="28"/>
        </w:rPr>
        <w:t>,</w:t>
      </w:r>
      <w:r>
        <w:rPr>
          <w:szCs w:val="28"/>
        </w:rPr>
        <w:tab/>
      </w:r>
      <w:r w:rsidR="00CD2965">
        <w:t>(2</w:t>
      </w:r>
      <w:r w:rsidRPr="003D13A9">
        <w:t>.</w:t>
      </w:r>
      <w:r w:rsidR="00265960">
        <w:t>56</w:t>
      </w:r>
      <w:r w:rsidRPr="003D13A9">
        <w:t>)</w:t>
      </w:r>
    </w:p>
    <w:p w:rsidR="00BF5DB1" w:rsidRPr="000E7C64" w:rsidRDefault="000E7C64" w:rsidP="009670DD">
      <w:pPr>
        <w:pStyle w:val="aff4"/>
      </w:pPr>
      <w:proofErr w:type="gramStart"/>
      <w:r>
        <w:t xml:space="preserve">где </w:t>
      </w:r>
      <w:r w:rsidR="00CF2066" w:rsidRPr="00E1061C">
        <w:rPr>
          <w:position w:val="-16"/>
        </w:rPr>
        <w:object w:dxaOrig="400" w:dyaOrig="420">
          <v:shape id="_x0000_i1243" type="#_x0000_t75" style="width:20.05pt;height:21.3pt" o:ole="">
            <v:imagedata r:id="rId446" o:title=""/>
          </v:shape>
          <o:OLEObject Type="Embed" ProgID="Equation.3" ShapeID="_x0000_i1243" DrawAspect="Content" ObjectID="_1704635343" r:id="rId447"/>
        </w:object>
      </w:r>
      <w:r>
        <w:t xml:space="preserve"> –</w:t>
      </w:r>
      <w:proofErr w:type="gramEnd"/>
      <w:r>
        <w:t xml:space="preserve"> коэффициент трения</w:t>
      </w:r>
      <w:r w:rsidRPr="000E7C64">
        <w:t xml:space="preserve">; </w:t>
      </w:r>
      <w:r w:rsidR="00CF2066" w:rsidRPr="00E1061C">
        <w:rPr>
          <w:position w:val="-12"/>
        </w:rPr>
        <w:object w:dxaOrig="440" w:dyaOrig="380">
          <v:shape id="_x0000_i1244" type="#_x0000_t75" style="width:21.9pt;height:18.8pt" o:ole="">
            <v:imagedata r:id="rId448" o:title=""/>
          </v:shape>
          <o:OLEObject Type="Embed" ProgID="Equation.3" ShapeID="_x0000_i1244" DrawAspect="Content" ObjectID="_1704635344" r:id="rId449"/>
        </w:object>
      </w:r>
      <w:r w:rsidR="0047116A" w:rsidRPr="0047116A">
        <w:rPr>
          <w:vertAlign w:val="subscript"/>
        </w:rPr>
        <w:t xml:space="preserve"> </w:t>
      </w:r>
      <w:r w:rsidRPr="000E7C64">
        <w:t xml:space="preserve">– </w:t>
      </w:r>
      <w:r>
        <w:t>давление, действующее на снаряд</w:t>
      </w:r>
      <w:r w:rsidR="00C10BAC">
        <w:t xml:space="preserve">, </w:t>
      </w:r>
      <w:r w:rsidR="00C10BAC" w:rsidRPr="00C10BAC">
        <w:t>Па</w:t>
      </w:r>
      <w:r>
        <w:t>.</w:t>
      </w:r>
    </w:p>
    <w:p w:rsidR="00BF5DB1" w:rsidRDefault="000E7C64" w:rsidP="009670DD">
      <w:pPr>
        <w:pStyle w:val="aff4"/>
      </w:pPr>
      <w:r>
        <w:rPr>
          <w:szCs w:val="28"/>
        </w:rPr>
        <w:tab/>
      </w:r>
      <w:r w:rsidR="00CF2066" w:rsidRPr="00A85177">
        <w:rPr>
          <w:position w:val="-34"/>
          <w:szCs w:val="28"/>
        </w:rPr>
        <w:object w:dxaOrig="1920" w:dyaOrig="780">
          <v:shape id="_x0000_i1245" type="#_x0000_t75" style="width:95.8pt;height:38.8pt;mso-position-horizontal:absolute" o:ole="">
            <v:imagedata r:id="rId450" o:title=""/>
          </v:shape>
          <o:OLEObject Type="Embed" ProgID="Equation.3" ShapeID="_x0000_i1245" DrawAspect="Content" ObjectID="_1704635345" r:id="rId451"/>
        </w:object>
      </w:r>
      <w:r w:rsidR="00A17EF7">
        <w:rPr>
          <w:szCs w:val="28"/>
        </w:rPr>
        <w:t>.</w:t>
      </w:r>
      <w:r>
        <w:rPr>
          <w:szCs w:val="28"/>
        </w:rPr>
        <w:tab/>
      </w:r>
      <w:r w:rsidR="00CD2965">
        <w:t>(2</w:t>
      </w:r>
      <w:r w:rsidRPr="003D13A9">
        <w:t>.</w:t>
      </w:r>
      <w:r w:rsidR="00265960">
        <w:t>57</w:t>
      </w:r>
      <w:r w:rsidRPr="003D13A9">
        <w:t>)</w:t>
      </w:r>
    </w:p>
    <w:p w:rsidR="009A2488" w:rsidRDefault="009A2488" w:rsidP="009A2488">
      <w:pPr>
        <w:pStyle w:val="aff4"/>
      </w:pPr>
      <w:r>
        <w:t xml:space="preserve">Продольные силы для орудий с нарезным стволом имеют вид </w:t>
      </w:r>
      <w:r w:rsidRPr="00827B94">
        <w:t>[</w:t>
      </w:r>
      <w:r w:rsidR="00A1197C" w:rsidRPr="00A1197C">
        <w:t>2</w:t>
      </w:r>
      <w:r w:rsidR="007D32C7">
        <w:t>6</w:t>
      </w:r>
      <w:r w:rsidRPr="00827B94">
        <w:t>]</w:t>
      </w:r>
      <w:r>
        <w:t>:</w:t>
      </w:r>
    </w:p>
    <w:p w:rsidR="000E7C64" w:rsidRPr="00FC0718" w:rsidRDefault="000E7C64" w:rsidP="003D3842">
      <w:pPr>
        <w:pStyle w:val="aff4"/>
      </w:pPr>
      <w:r>
        <w:tab/>
      </w:r>
      <w:r w:rsidR="00CF2066" w:rsidRPr="00A85177">
        <w:rPr>
          <w:position w:val="-16"/>
        </w:rPr>
        <w:object w:dxaOrig="4140" w:dyaOrig="420">
          <v:shape id="_x0000_i1246" type="#_x0000_t75" style="width:207.25pt;height:21.3pt" o:ole="">
            <v:imagedata r:id="rId452" o:title=""/>
          </v:shape>
          <o:OLEObject Type="Embed" ProgID="Equation.3" ShapeID="_x0000_i1246" DrawAspect="Content" ObjectID="_1704635346" r:id="rId453"/>
        </w:object>
      </w:r>
      <w:r w:rsidRPr="000E7C64">
        <w:t>,</w:t>
      </w:r>
      <w:r w:rsidRPr="000E7C64">
        <w:tab/>
      </w:r>
      <w:r w:rsidR="00CD2965">
        <w:t>(2</w:t>
      </w:r>
      <w:r>
        <w:t>.</w:t>
      </w:r>
      <w:r w:rsidR="00265960">
        <w:t>58</w:t>
      </w:r>
      <w:r w:rsidRPr="000E7C64">
        <w:t>)</w:t>
      </w:r>
    </w:p>
    <w:p w:rsidR="003D3842" w:rsidRPr="00FC0718" w:rsidRDefault="003D3842" w:rsidP="003D3842">
      <w:pPr>
        <w:pStyle w:val="aff4"/>
      </w:pPr>
      <w:r w:rsidRPr="00FC0718">
        <w:rPr>
          <w:szCs w:val="28"/>
        </w:rPr>
        <w:tab/>
      </w:r>
      <w:r w:rsidR="00CF2066" w:rsidRPr="0047116A">
        <w:rPr>
          <w:position w:val="-38"/>
          <w:szCs w:val="28"/>
        </w:rPr>
        <w:object w:dxaOrig="2680" w:dyaOrig="820">
          <v:shape id="_x0000_i1247" type="#_x0000_t75" style="width:134pt;height:41.3pt" o:ole="">
            <v:imagedata r:id="rId454" o:title=""/>
          </v:shape>
          <o:OLEObject Type="Embed" ProgID="Equation.3" ShapeID="_x0000_i1247" DrawAspect="Content" ObjectID="_1704635347" r:id="rId455"/>
        </w:object>
      </w:r>
      <w:r w:rsidR="00A17EF7">
        <w:rPr>
          <w:szCs w:val="28"/>
        </w:rPr>
        <w:t>,</w:t>
      </w:r>
      <w:r w:rsidRPr="00FC0718">
        <w:rPr>
          <w:szCs w:val="28"/>
        </w:rPr>
        <w:tab/>
      </w:r>
      <w:r w:rsidR="00CD2965">
        <w:t>(2</w:t>
      </w:r>
      <w:r>
        <w:t>.</w:t>
      </w:r>
      <w:r w:rsidR="00265960">
        <w:t>59</w:t>
      </w:r>
      <w:r w:rsidRPr="000E7C64">
        <w:t>)</w:t>
      </w:r>
    </w:p>
    <w:p w:rsidR="003D3842" w:rsidRPr="003D3842" w:rsidRDefault="003D3842" w:rsidP="003D3842">
      <w:pPr>
        <w:pStyle w:val="aff4"/>
      </w:pPr>
      <w:r>
        <w:rPr>
          <w:szCs w:val="28"/>
        </w:rPr>
        <w:tab/>
      </w:r>
      <w:r w:rsidR="00CF2066" w:rsidRPr="00A85177">
        <w:rPr>
          <w:position w:val="-36"/>
          <w:szCs w:val="28"/>
        </w:rPr>
        <w:object w:dxaOrig="2540" w:dyaOrig="920">
          <v:shape id="_x0000_i1248" type="#_x0000_t75" style="width:126.45pt;height:45.7pt" o:ole="">
            <v:imagedata r:id="rId456" o:title=""/>
          </v:shape>
          <o:OLEObject Type="Embed" ProgID="Equation.3" ShapeID="_x0000_i1248" DrawAspect="Content" ObjectID="_1704635348" r:id="rId457"/>
        </w:object>
      </w:r>
      <w:r>
        <w:rPr>
          <w:szCs w:val="28"/>
        </w:rPr>
        <w:t>,</w:t>
      </w:r>
      <w:r>
        <w:rPr>
          <w:szCs w:val="28"/>
        </w:rPr>
        <w:tab/>
      </w:r>
      <w:r w:rsidR="00CD2965">
        <w:t>(2</w:t>
      </w:r>
      <w:r>
        <w:t>.</w:t>
      </w:r>
      <w:r w:rsidR="00265960">
        <w:t>60</w:t>
      </w:r>
      <w:r w:rsidRPr="000E7C64">
        <w:t>)</w:t>
      </w:r>
    </w:p>
    <w:p w:rsidR="003D3842" w:rsidRDefault="003D3842" w:rsidP="003D3842">
      <w:pPr>
        <w:pStyle w:val="aff4"/>
      </w:pPr>
      <w:r>
        <w:tab/>
      </w:r>
      <w:r w:rsidR="00CF2066" w:rsidRPr="00A85177">
        <w:rPr>
          <w:position w:val="-34"/>
        </w:rPr>
        <w:object w:dxaOrig="3019" w:dyaOrig="820">
          <v:shape id="_x0000_i1249" type="#_x0000_t75" style="width:150.9pt;height:41.3pt" o:ole="">
            <v:imagedata r:id="rId458" o:title=""/>
          </v:shape>
          <o:OLEObject Type="Embed" ProgID="Equation.3" ShapeID="_x0000_i1249" DrawAspect="Content" ObjectID="_1704635349" r:id="rId459"/>
        </w:object>
      </w:r>
      <w:r w:rsidR="000E7C64">
        <w:t>,</w:t>
      </w:r>
      <w:r>
        <w:tab/>
      </w:r>
      <w:r w:rsidR="00CD2965">
        <w:t>(2</w:t>
      </w:r>
      <w:r>
        <w:t>.</w:t>
      </w:r>
      <w:r w:rsidR="00265960">
        <w:t>61</w:t>
      </w:r>
      <w:r w:rsidRPr="000E7C64">
        <w:t>)</w:t>
      </w:r>
    </w:p>
    <w:p w:rsidR="000E7C64" w:rsidRPr="003D3842" w:rsidRDefault="000E7C64" w:rsidP="000E7C64">
      <w:pPr>
        <w:rPr>
          <w:szCs w:val="28"/>
          <w:lang w:val="ru-RU"/>
        </w:rPr>
      </w:pPr>
      <w:proofErr w:type="gramStart"/>
      <w:r w:rsidRPr="000E7C64">
        <w:rPr>
          <w:szCs w:val="28"/>
          <w:lang w:val="ru-RU"/>
        </w:rPr>
        <w:t xml:space="preserve">где </w:t>
      </w:r>
      <w:r w:rsidR="00CF2066" w:rsidRPr="00E1061C">
        <w:rPr>
          <w:position w:val="-16"/>
        </w:rPr>
        <w:object w:dxaOrig="480" w:dyaOrig="420">
          <v:shape id="_x0000_i1250" type="#_x0000_t75" style="width:23.8pt;height:21.3pt" o:ole="">
            <v:imagedata r:id="rId460" o:title=""/>
          </v:shape>
          <o:OLEObject Type="Embed" ProgID="Equation.3" ShapeID="_x0000_i1250" DrawAspect="Content" ObjectID="_1704635350" r:id="rId461"/>
        </w:object>
      </w:r>
      <w:r w:rsidRPr="000E7C64">
        <w:rPr>
          <w:szCs w:val="28"/>
          <w:lang w:val="ru-RU"/>
        </w:rPr>
        <w:t xml:space="preserve"> –</w:t>
      </w:r>
      <w:proofErr w:type="gramEnd"/>
      <w:r w:rsidRPr="000E7C64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количество</w:t>
      </w:r>
      <w:r w:rsidRPr="000E7C64">
        <w:rPr>
          <w:szCs w:val="28"/>
          <w:lang w:val="ru-RU"/>
        </w:rPr>
        <w:t xml:space="preserve"> нарезов в канале</w:t>
      </w:r>
      <w:r>
        <w:rPr>
          <w:szCs w:val="28"/>
          <w:lang w:val="ru-RU"/>
        </w:rPr>
        <w:t xml:space="preserve"> ствола</w:t>
      </w:r>
      <w:r w:rsidRPr="000E7C64">
        <w:rPr>
          <w:szCs w:val="28"/>
          <w:lang w:val="ru-RU"/>
        </w:rPr>
        <w:t xml:space="preserve">; </w:t>
      </w:r>
      <w:r w:rsidR="00A85177" w:rsidRPr="00A85177">
        <w:rPr>
          <w:i/>
          <w:szCs w:val="28"/>
        </w:rPr>
        <w:t>N</w:t>
      </w:r>
      <w:r w:rsidR="00A85177" w:rsidRPr="00A85177">
        <w:rPr>
          <w:szCs w:val="28"/>
          <w:lang w:val="ru-RU"/>
        </w:rPr>
        <w:t xml:space="preserve"> </w:t>
      </w:r>
      <w:r w:rsidRPr="000E7C64">
        <w:rPr>
          <w:szCs w:val="28"/>
          <w:lang w:val="ru-RU"/>
        </w:rPr>
        <w:t>– сила реакции</w:t>
      </w:r>
      <w:r>
        <w:rPr>
          <w:szCs w:val="28"/>
          <w:lang w:val="ru-RU"/>
        </w:rPr>
        <w:t xml:space="preserve"> ствола</w:t>
      </w:r>
      <w:r w:rsidR="00D56185" w:rsidRPr="00D56185">
        <w:rPr>
          <w:lang w:val="ru-RU"/>
        </w:rPr>
        <w:t>, Н</w:t>
      </w:r>
      <w:r w:rsidRPr="000E7C64">
        <w:rPr>
          <w:szCs w:val="28"/>
          <w:lang w:val="ru-RU"/>
        </w:rPr>
        <w:t xml:space="preserve">; </w:t>
      </w:r>
      <w:r w:rsidR="00CF2066" w:rsidRPr="00E1061C">
        <w:rPr>
          <w:position w:val="-16"/>
        </w:rPr>
        <w:object w:dxaOrig="499" w:dyaOrig="420">
          <v:shape id="_x0000_i1251" type="#_x0000_t75" style="width:25.05pt;height:21.3pt" o:ole="">
            <v:imagedata r:id="rId462" o:title=""/>
          </v:shape>
          <o:OLEObject Type="Embed" ProgID="Equation.3" ShapeID="_x0000_i1251" DrawAspect="Content" ObjectID="_1704635351" r:id="rId463"/>
        </w:object>
      </w:r>
      <w:r w:rsidR="00A85177" w:rsidRPr="00A85177">
        <w:rPr>
          <w:szCs w:val="28"/>
          <w:lang w:val="ru-RU"/>
        </w:rPr>
        <w:t xml:space="preserve"> </w:t>
      </w:r>
      <w:r w:rsidRPr="000E7C64">
        <w:rPr>
          <w:szCs w:val="28"/>
          <w:lang w:val="ru-RU"/>
        </w:rPr>
        <w:t>– угол наклона нарезов</w:t>
      </w:r>
      <w:r w:rsidR="003D3842" w:rsidRPr="003D3842">
        <w:rPr>
          <w:szCs w:val="28"/>
          <w:lang w:val="ru-RU"/>
        </w:rPr>
        <w:t xml:space="preserve">; </w:t>
      </w:r>
      <w:r w:rsidR="00CF2066" w:rsidRPr="00E1061C">
        <w:rPr>
          <w:position w:val="-12"/>
          <w:szCs w:val="28"/>
          <w:lang w:val="ru-RU"/>
        </w:rPr>
        <w:object w:dxaOrig="340" w:dyaOrig="380">
          <v:shape id="_x0000_i1252" type="#_x0000_t75" style="width:17.55pt;height:18.8pt" o:ole="">
            <v:imagedata r:id="rId464" o:title=""/>
          </v:shape>
          <o:OLEObject Type="Embed" ProgID="Equation.3" ShapeID="_x0000_i1252" DrawAspect="Content" ObjectID="_1704635352" r:id="rId465"/>
        </w:object>
      </w:r>
      <w:r w:rsidR="00E1061C">
        <w:rPr>
          <w:szCs w:val="28"/>
          <w:lang w:val="ru-RU"/>
        </w:rPr>
        <w:t xml:space="preserve"> </w:t>
      </w:r>
      <w:r w:rsidR="003D3842">
        <w:rPr>
          <w:lang w:val="ru-RU"/>
        </w:rPr>
        <w:t>–</w:t>
      </w:r>
      <w:r w:rsidR="003D3842" w:rsidRPr="003D3842">
        <w:rPr>
          <w:lang w:val="ru-RU"/>
        </w:rPr>
        <w:t xml:space="preserve"> </w:t>
      </w:r>
      <w:r w:rsidR="003D3842">
        <w:rPr>
          <w:lang w:val="ru-RU"/>
        </w:rPr>
        <w:t>радиус момента инерции снаряда</w:t>
      </w:r>
      <w:r w:rsidR="00D56185" w:rsidRPr="00D56185">
        <w:rPr>
          <w:lang w:val="ru-RU"/>
        </w:rPr>
        <w:t>, м</w:t>
      </w:r>
      <w:r w:rsidR="003D3842" w:rsidRPr="003D3842">
        <w:rPr>
          <w:lang w:val="ru-RU"/>
        </w:rPr>
        <w:t xml:space="preserve">; </w:t>
      </w:r>
      <w:r w:rsidR="00CF2066" w:rsidRPr="001078D2">
        <w:rPr>
          <w:position w:val="-12"/>
        </w:rPr>
        <w:object w:dxaOrig="400" w:dyaOrig="380">
          <v:shape id="_x0000_i1253" type="#_x0000_t75" style="width:20.05pt;height:18.8pt" o:ole="">
            <v:imagedata r:id="rId466" o:title=""/>
          </v:shape>
          <o:OLEObject Type="Embed" ProgID="Equation.3" ShapeID="_x0000_i1253" DrawAspect="Content" ObjectID="_1704635353" r:id="rId467"/>
        </w:object>
      </w:r>
      <w:r w:rsidR="001078D2" w:rsidRPr="001078D2">
        <w:rPr>
          <w:lang w:val="ru-RU"/>
        </w:rPr>
        <w:t xml:space="preserve"> </w:t>
      </w:r>
      <w:r w:rsidR="003D3842">
        <w:rPr>
          <w:lang w:val="ru-RU"/>
        </w:rPr>
        <w:t>– момент инерции снаряда</w:t>
      </w:r>
      <w:r w:rsidR="003D3842" w:rsidRPr="003D3842">
        <w:rPr>
          <w:lang w:val="ru-RU"/>
        </w:rPr>
        <w:t xml:space="preserve">, </w:t>
      </w:r>
      <w:r w:rsidR="003D3842">
        <w:rPr>
          <w:lang w:val="ru-RU"/>
        </w:rPr>
        <w:t>относительно оси вращения</w:t>
      </w:r>
      <w:r w:rsidR="00D56185" w:rsidRPr="00D56185">
        <w:rPr>
          <w:lang w:val="ru-RU"/>
        </w:rPr>
        <w:t>,</w:t>
      </w:r>
      <w:r w:rsidR="001078D2">
        <w:rPr>
          <w:lang w:val="ru-RU"/>
        </w:rPr>
        <w:t xml:space="preserve"> </w:t>
      </w:r>
      <w:r w:rsidR="00CF2066" w:rsidRPr="001078D2">
        <w:rPr>
          <w:position w:val="-4"/>
          <w:lang w:val="ru-RU"/>
        </w:rPr>
        <w:object w:dxaOrig="760" w:dyaOrig="360">
          <v:shape id="_x0000_i1254" type="#_x0000_t75" style="width:38.2pt;height:18.15pt" o:ole="">
            <v:imagedata r:id="rId468" o:title=""/>
          </v:shape>
          <o:OLEObject Type="Embed" ProgID="Equation.3" ShapeID="_x0000_i1254" DrawAspect="Content" ObjectID="_1704635354" r:id="rId469"/>
        </w:object>
      </w:r>
      <w:r w:rsidR="003D3842" w:rsidRPr="003D3842">
        <w:rPr>
          <w:lang w:val="ru-RU"/>
        </w:rPr>
        <w:t>;</w:t>
      </w:r>
      <w:r w:rsidR="00A85177">
        <w:rPr>
          <w:lang w:val="ru-RU"/>
        </w:rPr>
        <w:t xml:space="preserve"> </w:t>
      </w:r>
      <w:r w:rsidR="00CF2066" w:rsidRPr="001078D2">
        <w:rPr>
          <w:position w:val="-12"/>
        </w:rPr>
        <w:object w:dxaOrig="220" w:dyaOrig="300">
          <v:shape id="_x0000_i1255" type="#_x0000_t75" style="width:11.25pt;height:15.05pt" o:ole="">
            <v:imagedata r:id="rId470" o:title=""/>
          </v:shape>
          <o:OLEObject Type="Embed" ProgID="Equation.3" ShapeID="_x0000_i1255" DrawAspect="Content" ObjectID="_1704635355" r:id="rId471"/>
        </w:object>
      </w:r>
      <w:r w:rsidR="00A85177">
        <w:rPr>
          <w:lang w:val="ru-RU"/>
        </w:rPr>
        <w:t xml:space="preserve"> </w:t>
      </w:r>
      <w:r w:rsidR="003D3842" w:rsidRPr="003D3842">
        <w:rPr>
          <w:lang w:val="ru-RU"/>
        </w:rPr>
        <w:t xml:space="preserve">– </w:t>
      </w:r>
      <w:r w:rsidR="003D3842">
        <w:rPr>
          <w:lang w:val="ru-RU"/>
        </w:rPr>
        <w:t>кривизна нарезов</w:t>
      </w:r>
      <w:r w:rsidR="003D3842" w:rsidRPr="003D3842">
        <w:rPr>
          <w:lang w:val="ru-RU"/>
        </w:rPr>
        <w:t xml:space="preserve">; </w:t>
      </w:r>
      <w:r w:rsidR="00CF2066" w:rsidRPr="00E1061C">
        <w:rPr>
          <w:position w:val="-16"/>
        </w:rPr>
        <w:object w:dxaOrig="460" w:dyaOrig="420">
          <v:shape id="_x0000_i1256" type="#_x0000_t75" style="width:23.15pt;height:21.3pt" o:ole="">
            <v:imagedata r:id="rId472" o:title=""/>
          </v:shape>
          <o:OLEObject Type="Embed" ProgID="Equation.3" ShapeID="_x0000_i1256" DrawAspect="Content" ObjectID="_1704635356" r:id="rId473"/>
        </w:object>
      </w:r>
      <w:r w:rsidR="00A85177">
        <w:rPr>
          <w:lang w:val="ru-RU"/>
        </w:rPr>
        <w:t xml:space="preserve"> </w:t>
      </w:r>
      <w:r w:rsidR="003D3842" w:rsidRPr="003D3842">
        <w:rPr>
          <w:lang w:val="ru-RU"/>
        </w:rPr>
        <w:t xml:space="preserve">– </w:t>
      </w:r>
      <w:r w:rsidR="003D3842">
        <w:rPr>
          <w:lang w:val="ru-RU"/>
        </w:rPr>
        <w:t>длина хода нарезов</w:t>
      </w:r>
      <w:r w:rsidR="00D56185" w:rsidRPr="00D56185">
        <w:rPr>
          <w:lang w:val="ru-RU"/>
        </w:rPr>
        <w:t>, м</w:t>
      </w:r>
      <w:r w:rsidR="003D3842" w:rsidRPr="003D3842">
        <w:rPr>
          <w:lang w:val="ru-RU"/>
        </w:rPr>
        <w:t>.</w:t>
      </w:r>
    </w:p>
    <w:p w:rsidR="000E7C64" w:rsidRDefault="000E7C64" w:rsidP="000E7C64">
      <w:pPr>
        <w:pStyle w:val="aff4"/>
      </w:pPr>
      <w:r>
        <w:rPr>
          <w:szCs w:val="28"/>
        </w:rPr>
        <w:lastRenderedPageBreak/>
        <w:tab/>
      </w:r>
      <w:r w:rsidR="00CF2066" w:rsidRPr="00A85177">
        <w:rPr>
          <w:position w:val="-34"/>
          <w:szCs w:val="28"/>
        </w:rPr>
        <w:object w:dxaOrig="2020" w:dyaOrig="820">
          <v:shape id="_x0000_i1257" type="#_x0000_t75" style="width:101.45pt;height:41.3pt" o:ole="">
            <v:imagedata r:id="rId474" o:title=""/>
          </v:shape>
          <o:OLEObject Type="Embed" ProgID="Equation.3" ShapeID="_x0000_i1257" DrawAspect="Content" ObjectID="_1704635357" r:id="rId475"/>
        </w:object>
      </w:r>
      <w:r w:rsidR="00A17EF7">
        <w:rPr>
          <w:szCs w:val="28"/>
        </w:rPr>
        <w:t>,</w:t>
      </w:r>
      <w:r>
        <w:rPr>
          <w:szCs w:val="28"/>
        </w:rPr>
        <w:tab/>
      </w:r>
      <w:r w:rsidR="00CD2965">
        <w:t>(2</w:t>
      </w:r>
      <w:r w:rsidRPr="003D13A9">
        <w:t>.</w:t>
      </w:r>
      <w:r w:rsidR="00265960">
        <w:t>62</w:t>
      </w:r>
      <w:r w:rsidRPr="003D13A9">
        <w:t>)</w:t>
      </w:r>
    </w:p>
    <w:p w:rsidR="000E7C64" w:rsidRDefault="00CE176B" w:rsidP="009670DD">
      <w:pPr>
        <w:pStyle w:val="aff4"/>
      </w:pPr>
      <w:r>
        <w:tab/>
      </w:r>
      <w:r w:rsidR="00CF2066" w:rsidRPr="00395BC3">
        <w:rPr>
          <w:position w:val="-38"/>
        </w:rPr>
        <w:object w:dxaOrig="5179" w:dyaOrig="900">
          <v:shape id="_x0000_i1258" type="#_x0000_t75" style="width:258.55pt;height:45.1pt;mso-position-vertical:absolute" o:ole="">
            <v:imagedata r:id="rId476" o:title=""/>
          </v:shape>
          <o:OLEObject Type="Embed" ProgID="Equation.3" ShapeID="_x0000_i1258" DrawAspect="Content" ObjectID="_1704635358" r:id="rId477"/>
        </w:object>
      </w:r>
      <w:r>
        <w:tab/>
      </w:r>
      <w:r w:rsidR="00CD2965">
        <w:t>(2</w:t>
      </w:r>
      <w:r w:rsidR="00D46A20">
        <w:t>.</w:t>
      </w:r>
      <w:r w:rsidR="00265960">
        <w:t>63</w:t>
      </w:r>
      <w:r w:rsidR="00D46A20">
        <w:t>)</w:t>
      </w:r>
    </w:p>
    <w:p w:rsidR="009670DD" w:rsidRPr="00796D8B" w:rsidRDefault="009670DD" w:rsidP="009670DD">
      <w:pPr>
        <w:pStyle w:val="aff4"/>
      </w:pPr>
      <w:r w:rsidRPr="001078D2">
        <w:t xml:space="preserve">Поперечные </w:t>
      </w:r>
      <w:proofErr w:type="gramStart"/>
      <w:r w:rsidRPr="001078D2">
        <w:t xml:space="preserve">силы </w:t>
      </w:r>
      <w:r w:rsidR="00CF2066" w:rsidRPr="001078D2">
        <w:rPr>
          <w:position w:val="-12"/>
        </w:rPr>
        <w:object w:dxaOrig="820" w:dyaOrig="380">
          <v:shape id="_x0000_i1259" type="#_x0000_t75" style="width:41.3pt;height:18.8pt" o:ole="">
            <v:imagedata r:id="rId478" o:title=""/>
          </v:shape>
          <o:OLEObject Type="Embed" ProgID="Equation.3" ShapeID="_x0000_i1259" DrawAspect="Content" ObjectID="_1704635359" r:id="rId479"/>
        </w:object>
      </w:r>
      <w:r w:rsidR="001078D2">
        <w:rPr>
          <w:i/>
        </w:rPr>
        <w:t xml:space="preserve"> </w:t>
      </w:r>
      <w:r w:rsidR="00395BC3" w:rsidRPr="001078D2">
        <w:t>и</w:t>
      </w:r>
      <w:proofErr w:type="gramEnd"/>
      <w:r w:rsidR="00395BC3" w:rsidRPr="001078D2">
        <w:t xml:space="preserve"> </w:t>
      </w:r>
      <w:r w:rsidR="00CF2066" w:rsidRPr="001078D2">
        <w:rPr>
          <w:position w:val="-12"/>
        </w:rPr>
        <w:object w:dxaOrig="639" w:dyaOrig="380">
          <v:shape id="_x0000_i1260" type="#_x0000_t75" style="width:31.95pt;height:18.8pt" o:ole="">
            <v:imagedata r:id="rId480" o:title=""/>
          </v:shape>
          <o:OLEObject Type="Embed" ProgID="Equation.3" ShapeID="_x0000_i1260" DrawAspect="Content" ObjectID="_1704635360" r:id="rId481"/>
        </w:object>
      </w:r>
      <w:r w:rsidR="001078D2" w:rsidRPr="001078D2">
        <w:t>, образованные</w:t>
      </w:r>
      <w:r w:rsidR="001078D2">
        <w:t xml:space="preserve"> весом снаряда описываются уравнениями</w:t>
      </w:r>
      <w:r w:rsidR="004A15FE">
        <w:t>:</w:t>
      </w:r>
    </w:p>
    <w:p w:rsidR="009670DD" w:rsidRDefault="009670DD" w:rsidP="009670DD">
      <w:pPr>
        <w:pStyle w:val="aff4"/>
      </w:pPr>
      <w:r>
        <w:tab/>
      </w:r>
      <w:r w:rsidR="00CF2066" w:rsidRPr="00395BC3">
        <w:rPr>
          <w:position w:val="-12"/>
        </w:rPr>
        <w:object w:dxaOrig="2680" w:dyaOrig="380">
          <v:shape id="_x0000_i1261" type="#_x0000_t75" style="width:134pt;height:18.8pt" o:ole="">
            <v:imagedata r:id="rId482" o:title=""/>
          </v:shape>
          <o:OLEObject Type="Embed" ProgID="Equation.3" ShapeID="_x0000_i1261" DrawAspect="Content" ObjectID="_1704635361" r:id="rId483"/>
        </w:object>
      </w:r>
      <w:r>
        <w:t>,</w:t>
      </w:r>
      <w:r>
        <w:tab/>
      </w:r>
      <w:r w:rsidR="00CD2965">
        <w:t>(2</w:t>
      </w:r>
      <w:r w:rsidRPr="003D13A9">
        <w:t>.</w:t>
      </w:r>
      <w:r w:rsidR="00265960">
        <w:t>64</w:t>
      </w:r>
      <w:r w:rsidRPr="003D13A9">
        <w:t>)</w:t>
      </w:r>
    </w:p>
    <w:p w:rsidR="004A15FE" w:rsidRPr="002F5A7B" w:rsidRDefault="004A15FE" w:rsidP="009670DD">
      <w:pPr>
        <w:pStyle w:val="aff4"/>
      </w:pPr>
      <w:r>
        <w:tab/>
      </w:r>
      <w:r w:rsidR="00CF2066" w:rsidRPr="00395BC3">
        <w:rPr>
          <w:position w:val="-12"/>
        </w:rPr>
        <w:object w:dxaOrig="2520" w:dyaOrig="380">
          <v:shape id="_x0000_i1262" type="#_x0000_t75" style="width:125.85pt;height:18.8pt" o:ole="">
            <v:imagedata r:id="rId484" o:title=""/>
          </v:shape>
          <o:OLEObject Type="Embed" ProgID="Equation.3" ShapeID="_x0000_i1262" DrawAspect="Content" ObjectID="_1704635362" r:id="rId485"/>
        </w:object>
      </w:r>
      <w:r w:rsidR="00A17EF7">
        <w:t>.</w:t>
      </w:r>
      <w:r>
        <w:tab/>
      </w:r>
      <w:r w:rsidR="00265960">
        <w:t>(2</w:t>
      </w:r>
      <w:r w:rsidR="00265960" w:rsidRPr="003D13A9">
        <w:t>.</w:t>
      </w:r>
      <w:r w:rsidR="00265960">
        <w:t>65</w:t>
      </w:r>
      <w:r w:rsidR="00265960" w:rsidRPr="003D13A9">
        <w:t>)</w:t>
      </w:r>
    </w:p>
    <w:p w:rsidR="00FC0718" w:rsidRDefault="00FC0718" w:rsidP="009670DD">
      <w:pPr>
        <w:pStyle w:val="aff4"/>
      </w:pPr>
      <w:r>
        <w:t xml:space="preserve">В данной работе полагаем, что внешние силы по </w:t>
      </w:r>
      <w:r w:rsidR="00395BC3" w:rsidRPr="00395BC3">
        <w:rPr>
          <w:i/>
          <w:lang w:val="en-US"/>
        </w:rPr>
        <w:t>Oz</w:t>
      </w:r>
      <w:r w:rsidRPr="00FC0718">
        <w:t xml:space="preserve"> </w:t>
      </w:r>
      <w:r>
        <w:t>отсутствуют, т.е.:</w:t>
      </w:r>
    </w:p>
    <w:p w:rsidR="00FC0718" w:rsidRDefault="00FC0718" w:rsidP="009670DD">
      <w:pPr>
        <w:pStyle w:val="aff4"/>
      </w:pPr>
      <w:r>
        <w:tab/>
      </w:r>
      <w:r w:rsidR="00CF2066" w:rsidRPr="00395BC3">
        <w:rPr>
          <w:position w:val="-12"/>
        </w:rPr>
        <w:object w:dxaOrig="1240" w:dyaOrig="380">
          <v:shape id="_x0000_i1263" type="#_x0000_t75" style="width:62pt;height:18.8pt" o:ole="">
            <v:imagedata r:id="rId486" o:title=""/>
          </v:shape>
          <o:OLEObject Type="Embed" ProgID="Equation.3" ShapeID="_x0000_i1263" DrawAspect="Content" ObjectID="_1704635363" r:id="rId487"/>
        </w:object>
      </w:r>
      <w:r w:rsidR="00A17EF7">
        <w:t>,</w:t>
      </w:r>
      <w:r>
        <w:tab/>
      </w:r>
      <w:r w:rsidR="00CD2965">
        <w:t>(2</w:t>
      </w:r>
      <w:r w:rsidRPr="003D13A9">
        <w:t>.</w:t>
      </w:r>
      <w:r w:rsidR="00265960">
        <w:t>66</w:t>
      </w:r>
      <w:r w:rsidRPr="003D13A9">
        <w:t>)</w:t>
      </w:r>
    </w:p>
    <w:p w:rsidR="004A15FE" w:rsidRDefault="00A17EF7" w:rsidP="009670DD">
      <w:pPr>
        <w:pStyle w:val="aff4"/>
      </w:pPr>
      <w:r>
        <w:tab/>
      </w:r>
      <w:r w:rsidR="00CF2066" w:rsidRPr="00395BC3">
        <w:rPr>
          <w:position w:val="-12"/>
        </w:rPr>
        <w:object w:dxaOrig="1060" w:dyaOrig="380">
          <v:shape id="_x0000_i1264" type="#_x0000_t75" style="width:53.2pt;height:18.8pt;mso-position-vertical:absolute" o:ole="">
            <v:imagedata r:id="rId488" o:title=""/>
          </v:shape>
          <o:OLEObject Type="Embed" ProgID="Equation.3" ShapeID="_x0000_i1264" DrawAspect="Content" ObjectID="_1704635364" r:id="rId489"/>
        </w:object>
      </w:r>
      <w:r>
        <w:t>,</w:t>
      </w:r>
      <w:r>
        <w:tab/>
      </w:r>
      <w:r w:rsidR="00265960">
        <w:t>(2</w:t>
      </w:r>
      <w:r w:rsidR="00265960" w:rsidRPr="003D13A9">
        <w:t>.</w:t>
      </w:r>
      <w:r w:rsidR="00265960">
        <w:t>67</w:t>
      </w:r>
      <w:r w:rsidR="00265960" w:rsidRPr="003D13A9">
        <w:t>)</w:t>
      </w:r>
    </w:p>
    <w:p w:rsidR="00A17EF7" w:rsidRDefault="00A17EF7" w:rsidP="00A17EF7">
      <w:pPr>
        <w:pStyle w:val="aff4"/>
        <w:ind w:firstLine="567"/>
      </w:pPr>
      <w:r>
        <w:t>В динамических уравнениях колебаний, как было видно выше, учитывается температурное поле ствола, которое можно определить из решения одномерной задачи теплопроводности в осесимметричной постановке, граничные условия для которой определяются из задачи внутренней баллистики.</w:t>
      </w:r>
    </w:p>
    <w:p w:rsidR="00395BC3" w:rsidRDefault="00395BC3" w:rsidP="00A17EF7">
      <w:pPr>
        <w:pStyle w:val="aff4"/>
        <w:ind w:firstLine="567"/>
      </w:pPr>
    </w:p>
    <w:p w:rsidR="00FC0718" w:rsidRPr="00B2445D" w:rsidRDefault="00DD5482" w:rsidP="00B2445D">
      <w:pPr>
        <w:pStyle w:val="2"/>
        <w:rPr>
          <w:lang w:val="ru-RU"/>
        </w:rPr>
      </w:pPr>
      <w:bookmarkStart w:id="24" w:name="_Toc87623910"/>
      <w:bookmarkStart w:id="25" w:name="_Toc89096747"/>
      <w:r>
        <w:rPr>
          <w:lang w:val="ru-RU"/>
        </w:rPr>
        <w:t>2</w:t>
      </w:r>
      <w:r w:rsidR="00B2445D">
        <w:rPr>
          <w:lang w:val="ru-RU"/>
        </w:rPr>
        <w:t xml:space="preserve">.7 </w:t>
      </w:r>
      <w:r w:rsidR="00FC0718" w:rsidRPr="00B2445D">
        <w:rPr>
          <w:lang w:val="ru-RU"/>
        </w:rPr>
        <w:t xml:space="preserve">Тепловые деформации и температурные зависимости </w:t>
      </w:r>
      <w:proofErr w:type="spellStart"/>
      <w:r w:rsidR="00FC0718" w:rsidRPr="00B2445D">
        <w:rPr>
          <w:lang w:val="ru-RU"/>
        </w:rPr>
        <w:t>дилатационных</w:t>
      </w:r>
      <w:proofErr w:type="spellEnd"/>
      <w:r w:rsidR="00FC0718" w:rsidRPr="00B2445D">
        <w:rPr>
          <w:lang w:val="ru-RU"/>
        </w:rPr>
        <w:t xml:space="preserve"> свойств материала ствола</w:t>
      </w:r>
      <w:bookmarkEnd w:id="24"/>
      <w:bookmarkEnd w:id="25"/>
    </w:p>
    <w:p w:rsidR="009466E9" w:rsidRPr="008B7A2B" w:rsidRDefault="00F71600" w:rsidP="008B7A2B">
      <w:pPr>
        <w:ind w:firstLine="567"/>
        <w:rPr>
          <w:lang w:val="ru-RU" w:bidi="ar-SA"/>
        </w:rPr>
      </w:pPr>
      <w:r w:rsidRPr="006E6C0C">
        <w:rPr>
          <w:lang w:val="ru-RU" w:bidi="ar-SA"/>
        </w:rPr>
        <w:t>Рассмотрим одномерную задачу теплопроводности</w:t>
      </w:r>
      <w:r w:rsidR="00713573" w:rsidRPr="006E6C0C">
        <w:rPr>
          <w:lang w:val="ru-RU" w:bidi="ar-SA"/>
        </w:rPr>
        <w:t xml:space="preserve"> [2</w:t>
      </w:r>
      <w:r w:rsidR="007D32C7" w:rsidRPr="006E6C0C">
        <w:rPr>
          <w:lang w:val="ru-RU" w:bidi="ar-SA"/>
        </w:rPr>
        <w:t>8</w:t>
      </w:r>
      <w:r w:rsidR="00713573" w:rsidRPr="006E6C0C">
        <w:rPr>
          <w:lang w:val="ru-RU" w:bidi="ar-SA"/>
        </w:rPr>
        <w:t xml:space="preserve">]. </w:t>
      </w:r>
      <w:r w:rsidR="00713573" w:rsidRPr="001078D2">
        <w:rPr>
          <w:lang w:val="ru-RU" w:bidi="ar-SA"/>
        </w:rPr>
        <w:t>В работе [2</w:t>
      </w:r>
      <w:r w:rsidR="007D32C7" w:rsidRPr="001078D2">
        <w:rPr>
          <w:lang w:val="ru-RU" w:bidi="ar-SA"/>
        </w:rPr>
        <w:t>9</w:t>
      </w:r>
      <w:r w:rsidR="00713573" w:rsidRPr="001078D2">
        <w:rPr>
          <w:lang w:val="ru-RU" w:bidi="ar-SA"/>
        </w:rPr>
        <w:t>] описано, что градиент температуры максимален в радиальном направлении, поэтому данную задачу будем решать в радиальном направлении</w:t>
      </w:r>
      <w:r w:rsidRPr="001078D2">
        <w:rPr>
          <w:lang w:val="ru-RU" w:bidi="ar-SA"/>
        </w:rPr>
        <w:t>,</w:t>
      </w:r>
      <w:r w:rsidR="00713573" w:rsidRPr="001078D2">
        <w:rPr>
          <w:lang w:val="ru-RU" w:bidi="ar-SA"/>
        </w:rPr>
        <w:t xml:space="preserve"> также</w:t>
      </w:r>
      <w:r w:rsidRPr="001078D2">
        <w:rPr>
          <w:lang w:val="ru-RU" w:bidi="ar-SA"/>
        </w:rPr>
        <w:t xml:space="preserve"> считаем, что распределение тепла подчиняется закону Фурье</w:t>
      </w:r>
      <w:r w:rsidR="00B31A62" w:rsidRPr="001078D2">
        <w:rPr>
          <w:lang w:val="ru-RU" w:bidi="ar-SA"/>
        </w:rPr>
        <w:t xml:space="preserve"> </w:t>
      </w:r>
      <w:r w:rsidR="007D32C7" w:rsidRPr="001078D2">
        <w:rPr>
          <w:lang w:val="ru-RU" w:bidi="ar-SA"/>
        </w:rPr>
        <w:t>[30</w:t>
      </w:r>
      <w:r w:rsidR="00B31A62" w:rsidRPr="001078D2">
        <w:rPr>
          <w:lang w:val="ru-RU" w:bidi="ar-SA"/>
        </w:rPr>
        <w:t>]</w:t>
      </w:r>
      <w:r w:rsidRPr="001078D2">
        <w:rPr>
          <w:lang w:val="ru-RU" w:bidi="ar-SA"/>
        </w:rPr>
        <w:t xml:space="preserve">, в начальный момент времени температурный профиль задаётся равным температуре окружающей </w:t>
      </w:r>
      <w:proofErr w:type="gramStart"/>
      <w:r w:rsidRPr="001078D2">
        <w:rPr>
          <w:lang w:val="ru-RU" w:bidi="ar-SA"/>
        </w:rPr>
        <w:t>среды</w:t>
      </w:r>
      <w:r w:rsidR="00395BC3" w:rsidRPr="001078D2">
        <w:rPr>
          <w:lang w:val="ru-RU"/>
        </w:rPr>
        <w:t xml:space="preserve"> </w:t>
      </w:r>
      <w:r w:rsidR="00CF2066" w:rsidRPr="001078D2">
        <w:rPr>
          <w:position w:val="-12"/>
          <w:lang w:val="ru-RU"/>
        </w:rPr>
        <w:object w:dxaOrig="279" w:dyaOrig="380">
          <v:shape id="_x0000_i1265" type="#_x0000_t75" style="width:14.4pt;height:18.8pt" o:ole="">
            <v:imagedata r:id="rId490" o:title=""/>
          </v:shape>
          <o:OLEObject Type="Embed" ProgID="Equation.3" ShapeID="_x0000_i1265" DrawAspect="Content" ObjectID="_1704635365" r:id="rId491"/>
        </w:object>
      </w:r>
      <w:r w:rsidRPr="001078D2">
        <w:rPr>
          <w:lang w:val="ru-RU" w:bidi="ar-SA"/>
        </w:rPr>
        <w:t>.</w:t>
      </w:r>
      <w:proofErr w:type="gramEnd"/>
      <w:r w:rsidR="008B7A2B" w:rsidRPr="001078D2">
        <w:rPr>
          <w:lang w:val="ru-RU" w:bidi="ar-SA"/>
        </w:rPr>
        <w:t xml:space="preserve"> </w:t>
      </w:r>
      <w:r w:rsidR="008B7A2B" w:rsidRPr="006E6C0C">
        <w:rPr>
          <w:lang w:val="ru-RU" w:bidi="ar-SA"/>
        </w:rPr>
        <w:t>Т.к. процесс выстрела протекает достаточно быстро, то воспользуемся допущением об отсутствии переноса тепл</w:t>
      </w:r>
      <w:r w:rsidR="008B7A2B" w:rsidRPr="008B7A2B">
        <w:rPr>
          <w:lang w:val="ru-RU" w:bidi="ar-SA"/>
        </w:rPr>
        <w:t xml:space="preserve">а </w:t>
      </w:r>
      <w:r w:rsidR="008B7A2B" w:rsidRPr="006E6C0C">
        <w:rPr>
          <w:lang w:val="ru-RU" w:bidi="ar-SA"/>
        </w:rPr>
        <w:t xml:space="preserve">вдоль оси </w:t>
      </w:r>
      <w:r w:rsidR="008B7A2B" w:rsidRPr="008B7A2B">
        <w:rPr>
          <w:i/>
          <w:lang w:bidi="ar-SA"/>
        </w:rPr>
        <w:t>Ox</w:t>
      </w:r>
      <w:r w:rsidR="008B7A2B" w:rsidRPr="008B7A2B">
        <w:rPr>
          <w:lang w:val="ru-RU" w:bidi="ar-SA"/>
        </w:rPr>
        <w:t>.</w:t>
      </w:r>
      <w:r w:rsidR="008B7A2B" w:rsidRPr="006E6C0C">
        <w:rPr>
          <w:lang w:val="ru-RU" w:bidi="ar-SA"/>
        </w:rPr>
        <w:t xml:space="preserve"> В результате чего в каждом сечении будет решать одномерную осесимметричную задачу теплопроводности.</w:t>
      </w:r>
      <w:r w:rsidR="008B7A2B" w:rsidRPr="008B7A2B">
        <w:rPr>
          <w:lang w:val="ru-RU" w:bidi="ar-SA"/>
        </w:rPr>
        <w:t xml:space="preserve"> </w:t>
      </w:r>
      <w:r w:rsidR="008B7A2B">
        <w:rPr>
          <w:lang w:val="ru-RU"/>
        </w:rPr>
        <w:t>Решение задачи</w:t>
      </w:r>
      <w:r w:rsidR="008B7A2B" w:rsidRPr="008B7A2B">
        <w:rPr>
          <w:lang w:val="ru-RU"/>
        </w:rPr>
        <w:t xml:space="preserve"> </w:t>
      </w:r>
      <w:r w:rsidR="008B7A2B">
        <w:rPr>
          <w:lang w:val="ru-RU"/>
        </w:rPr>
        <w:lastRenderedPageBreak/>
        <w:t xml:space="preserve">теплопроводности в точке с координатой </w:t>
      </w:r>
      <w:r w:rsidR="008B7A2B">
        <w:rPr>
          <w:i/>
        </w:rPr>
        <w:t>x</w:t>
      </w:r>
      <w:r w:rsidR="008B7A2B" w:rsidRPr="00F71600">
        <w:rPr>
          <w:lang w:val="ru-RU"/>
        </w:rPr>
        <w:t xml:space="preserve"> </w:t>
      </w:r>
      <w:r w:rsidR="008B7A2B">
        <w:rPr>
          <w:lang w:val="ru-RU"/>
        </w:rPr>
        <w:t xml:space="preserve">по пространству, </w:t>
      </w:r>
      <w:r w:rsidR="008B7A2B" w:rsidRPr="00395BC3">
        <w:rPr>
          <w:i/>
        </w:rPr>
        <w:t>r</w:t>
      </w:r>
      <w:r w:rsidR="008B7A2B" w:rsidRPr="00F71600">
        <w:rPr>
          <w:lang w:val="ru-RU"/>
        </w:rPr>
        <w:t xml:space="preserve"> </w:t>
      </w:r>
      <w:r w:rsidR="008B7A2B">
        <w:rPr>
          <w:lang w:val="ru-RU"/>
        </w:rPr>
        <w:t>по радиусу, в момент времени</w:t>
      </w:r>
      <w:r w:rsidR="008B7A2B" w:rsidRPr="00395BC3">
        <w:rPr>
          <w:lang w:val="ru-RU"/>
        </w:rPr>
        <w:t xml:space="preserve"> </w:t>
      </w:r>
      <w:r w:rsidR="008B7A2B" w:rsidRPr="00395BC3">
        <w:rPr>
          <w:i/>
        </w:rPr>
        <w:t>t</w:t>
      </w:r>
      <w:r w:rsidR="008B7A2B">
        <w:rPr>
          <w:lang w:val="ru-RU"/>
        </w:rPr>
        <w:t xml:space="preserve"> </w:t>
      </w:r>
      <w:proofErr w:type="gramStart"/>
      <w:r w:rsidR="008B7A2B">
        <w:rPr>
          <w:lang w:val="ru-RU"/>
        </w:rPr>
        <w:t xml:space="preserve">обозначим </w:t>
      </w:r>
      <w:r w:rsidR="00CF2066" w:rsidRPr="00FA27E1">
        <w:rPr>
          <w:position w:val="-12"/>
          <w:lang w:val="ru-RU"/>
        </w:rPr>
        <w:object w:dxaOrig="1020" w:dyaOrig="380">
          <v:shape id="_x0000_i1266" type="#_x0000_t75" style="width:50.7pt;height:18.8pt" o:ole="">
            <v:imagedata r:id="rId492" o:title=""/>
          </v:shape>
          <o:OLEObject Type="Embed" ProgID="Equation.3" ShapeID="_x0000_i1266" DrawAspect="Content" ObjectID="_1704635366" r:id="rId493"/>
        </w:object>
      </w:r>
      <w:r w:rsidR="008B7A2B">
        <w:rPr>
          <w:lang w:val="ru-RU"/>
        </w:rPr>
        <w:t>,</w:t>
      </w:r>
      <w:proofErr w:type="gramEnd"/>
      <w:r w:rsidR="008B7A2B">
        <w:rPr>
          <w:lang w:val="ru-RU"/>
        </w:rPr>
        <w:t xml:space="preserve"> </w:t>
      </w:r>
      <w:r w:rsidR="008B7A2B" w:rsidRPr="008B7A2B">
        <w:rPr>
          <w:lang w:val="ru-RU"/>
        </w:rPr>
        <w:t>а</w:t>
      </w:r>
      <w:r w:rsidR="008B7A2B">
        <w:rPr>
          <w:lang w:val="ru-RU"/>
        </w:rPr>
        <w:t xml:space="preserve"> в некотором сечении решение будет записываться как </w:t>
      </w:r>
      <w:r w:rsidR="00CF2066" w:rsidRPr="00FA27E1">
        <w:rPr>
          <w:position w:val="-12"/>
          <w:lang w:val="ru-RU"/>
        </w:rPr>
        <w:object w:dxaOrig="800" w:dyaOrig="380">
          <v:shape id="_x0000_i1267" type="#_x0000_t75" style="width:40.05pt;height:18.8pt" o:ole="">
            <v:imagedata r:id="rId494" o:title=""/>
          </v:shape>
          <o:OLEObject Type="Embed" ProgID="Equation.3" ShapeID="_x0000_i1267" DrawAspect="Content" ObjectID="_1704635367" r:id="rId495"/>
        </w:object>
      </w:r>
      <w:r w:rsidR="008B7A2B">
        <w:rPr>
          <w:lang w:val="ru-RU"/>
        </w:rPr>
        <w:t xml:space="preserve">. </w:t>
      </w:r>
    </w:p>
    <w:p w:rsidR="00F71600" w:rsidRDefault="00F71600" w:rsidP="00B92C62">
      <w:pPr>
        <w:pStyle w:val="aff4"/>
      </w:pPr>
      <w:r>
        <w:tab/>
      </w:r>
      <w:r w:rsidR="00CF2066" w:rsidRPr="00395BC3">
        <w:rPr>
          <w:position w:val="-32"/>
        </w:rPr>
        <w:object w:dxaOrig="3780" w:dyaOrig="780">
          <v:shape id="_x0000_i1268" type="#_x0000_t75" style="width:189.1pt;height:38.8pt" o:ole="">
            <v:imagedata r:id="rId496" o:title=""/>
          </v:shape>
          <o:OLEObject Type="Embed" ProgID="Equation.3" ShapeID="_x0000_i1268" DrawAspect="Content" ObjectID="_1704635368" r:id="rId497"/>
        </w:object>
      </w:r>
      <w:r w:rsidR="00A17EF7">
        <w:t>,</w:t>
      </w:r>
      <w:r>
        <w:tab/>
      </w:r>
      <w:r w:rsidR="00CD2965">
        <w:t>(2</w:t>
      </w:r>
      <w:r w:rsidRPr="003D13A9">
        <w:t>.</w:t>
      </w:r>
      <w:r w:rsidR="00265960">
        <w:t>68</w:t>
      </w:r>
      <w:r w:rsidRPr="003D13A9">
        <w:t>)</w:t>
      </w:r>
    </w:p>
    <w:p w:rsidR="00A17EF7" w:rsidRPr="00A17EF7" w:rsidRDefault="00A17EF7" w:rsidP="00B92C62">
      <w:pPr>
        <w:pStyle w:val="aff4"/>
      </w:pPr>
      <w:r>
        <w:t>С начальным условием:</w:t>
      </w:r>
    </w:p>
    <w:p w:rsidR="00F71600" w:rsidRDefault="00F71600" w:rsidP="00B92C62">
      <w:pPr>
        <w:pStyle w:val="aff4"/>
      </w:pPr>
      <w:r w:rsidRPr="00A17EF7">
        <w:tab/>
      </w:r>
      <w:r w:rsidR="00CF2066" w:rsidRPr="00395BC3">
        <w:rPr>
          <w:position w:val="-12"/>
        </w:rPr>
        <w:object w:dxaOrig="1300" w:dyaOrig="380">
          <v:shape id="_x0000_i1269" type="#_x0000_t75" style="width:65.1pt;height:18.8pt" o:ole="">
            <v:imagedata r:id="rId498" o:title=""/>
          </v:shape>
          <o:OLEObject Type="Embed" ProgID="Equation.3" ShapeID="_x0000_i1269" DrawAspect="Content" ObjectID="_1704635369" r:id="rId499"/>
        </w:object>
      </w:r>
      <w:r w:rsidRPr="00A17EF7">
        <w:tab/>
      </w:r>
      <w:r w:rsidR="00CD2965">
        <w:t>(2</w:t>
      </w:r>
      <w:r w:rsidR="003E50CA" w:rsidRPr="003D13A9">
        <w:t>.</w:t>
      </w:r>
      <w:r w:rsidR="00265960">
        <w:t>69</w:t>
      </w:r>
      <w:r w:rsidR="003E50CA" w:rsidRPr="003D13A9">
        <w:t>)</w:t>
      </w:r>
    </w:p>
    <w:p w:rsidR="00A17EF7" w:rsidRPr="00A17EF7" w:rsidRDefault="00265960" w:rsidP="00B92C62">
      <w:pPr>
        <w:pStyle w:val="aff4"/>
      </w:pPr>
      <w:r>
        <w:t>и</w:t>
      </w:r>
      <w:r w:rsidR="00A17EF7">
        <w:t xml:space="preserve"> граничными условиями:</w:t>
      </w:r>
    </w:p>
    <w:p w:rsidR="00F71600" w:rsidRPr="00A17EF7" w:rsidRDefault="00F71600" w:rsidP="00B92C62">
      <w:pPr>
        <w:pStyle w:val="aff4"/>
      </w:pPr>
      <w:r>
        <w:tab/>
      </w:r>
      <w:r w:rsidR="00CF2066" w:rsidRPr="00265960">
        <w:rPr>
          <w:position w:val="-74"/>
        </w:rPr>
        <w:object w:dxaOrig="4560" w:dyaOrig="1620">
          <v:shape id="_x0000_i1270" type="#_x0000_t75" style="width:227.9pt;height:80.75pt" o:ole="">
            <v:imagedata r:id="rId500" o:title=""/>
          </v:shape>
          <o:OLEObject Type="Embed" ProgID="Equation.3" ShapeID="_x0000_i1270" DrawAspect="Content" ObjectID="_1704635370" r:id="rId501"/>
        </w:object>
      </w:r>
      <w:r w:rsidR="00A17EF7">
        <w:t>,</w:t>
      </w:r>
      <w:r>
        <w:tab/>
      </w:r>
      <w:r w:rsidR="00CD2965">
        <w:t>(2</w:t>
      </w:r>
      <w:r w:rsidR="003E50CA" w:rsidRPr="003D13A9">
        <w:t>.</w:t>
      </w:r>
      <w:r w:rsidR="00265960">
        <w:t>70</w:t>
      </w:r>
      <w:r w:rsidR="003E50CA" w:rsidRPr="003D13A9">
        <w:t>)</w:t>
      </w:r>
    </w:p>
    <w:p w:rsidR="009414AB" w:rsidRDefault="00F71600" w:rsidP="006D7537">
      <w:pPr>
        <w:rPr>
          <w:lang w:val="ru-RU"/>
        </w:rPr>
      </w:pPr>
      <w:r>
        <w:rPr>
          <w:lang w:val="ru-RU"/>
        </w:rPr>
        <w:t xml:space="preserve">где </w:t>
      </w:r>
      <w:r w:rsidR="00CF2066" w:rsidRPr="00FA27E1">
        <w:rPr>
          <w:position w:val="-12"/>
          <w:lang w:val="ru-RU"/>
        </w:rPr>
        <w:object w:dxaOrig="800" w:dyaOrig="380">
          <v:shape id="_x0000_i1271" type="#_x0000_t75" style="width:40.05pt;height:18.8pt" o:ole="">
            <v:imagedata r:id="rId502" o:title=""/>
          </v:shape>
          <o:OLEObject Type="Embed" ProgID="Equation.3" ShapeID="_x0000_i1271" DrawAspect="Content" ObjectID="_1704635371" r:id="rId503"/>
        </w:object>
      </w:r>
      <w:r w:rsidR="00FA27E1" w:rsidRPr="00FA27E1">
        <w:rPr>
          <w:i/>
          <w:lang w:val="ru-RU"/>
        </w:rPr>
        <w:t xml:space="preserve"> </w:t>
      </w:r>
      <w:r>
        <w:rPr>
          <w:lang w:val="ru-RU"/>
        </w:rPr>
        <w:t>– значение температура в точке ствола с</w:t>
      </w:r>
      <w:r w:rsidR="00FA27E1" w:rsidRPr="00FA27E1">
        <w:rPr>
          <w:lang w:val="ru-RU"/>
        </w:rPr>
        <w:t xml:space="preserve"> </w:t>
      </w:r>
      <w:r w:rsidR="00FA27E1">
        <w:rPr>
          <w:lang w:val="ru-RU"/>
        </w:rPr>
        <w:t xml:space="preserve">координатой </w:t>
      </w:r>
      <w:r w:rsidR="00FA27E1">
        <w:rPr>
          <w:i/>
        </w:rPr>
        <w:t>x</w:t>
      </w:r>
      <w:r w:rsidR="00FA27E1" w:rsidRPr="00F71600">
        <w:rPr>
          <w:lang w:val="ru-RU"/>
        </w:rPr>
        <w:t xml:space="preserve"> </w:t>
      </w:r>
      <w:r w:rsidR="00FA27E1">
        <w:rPr>
          <w:lang w:val="ru-RU"/>
        </w:rPr>
        <w:t>по пространству,</w:t>
      </w:r>
      <w:r>
        <w:rPr>
          <w:lang w:val="ru-RU"/>
        </w:rPr>
        <w:t xml:space="preserve"> </w:t>
      </w:r>
      <w:r w:rsidR="00395BC3" w:rsidRPr="00395BC3">
        <w:rPr>
          <w:i/>
        </w:rPr>
        <w:t>r</w:t>
      </w:r>
      <w:r w:rsidRPr="00F71600">
        <w:rPr>
          <w:lang w:val="ru-RU"/>
        </w:rPr>
        <w:t xml:space="preserve"> </w:t>
      </w:r>
      <w:r>
        <w:rPr>
          <w:lang w:val="ru-RU"/>
        </w:rPr>
        <w:t>по радиусу, в момент времени</w:t>
      </w:r>
      <w:r w:rsidR="00395BC3" w:rsidRPr="00395BC3">
        <w:rPr>
          <w:lang w:val="ru-RU"/>
        </w:rPr>
        <w:t xml:space="preserve"> </w:t>
      </w:r>
      <w:r w:rsidR="00395BC3" w:rsidRPr="00395BC3">
        <w:rPr>
          <w:i/>
        </w:rPr>
        <w:t>t</w:t>
      </w:r>
      <w:r w:rsidR="00D56185" w:rsidRPr="00D56185">
        <w:rPr>
          <w:lang w:val="ru-RU"/>
        </w:rPr>
        <w:t>, К</w:t>
      </w:r>
      <w:r w:rsidRPr="00F71600">
        <w:rPr>
          <w:lang w:val="ru-RU"/>
        </w:rPr>
        <w:t xml:space="preserve">; </w:t>
      </w:r>
      <w:r w:rsidR="00395BC3" w:rsidRPr="00395BC3">
        <w:rPr>
          <w:i/>
        </w:rPr>
        <w:t>c</w:t>
      </w:r>
      <w:r w:rsidR="00395BC3" w:rsidRPr="00395BC3">
        <w:rPr>
          <w:lang w:val="ru-RU"/>
        </w:rPr>
        <w:t xml:space="preserve"> </w:t>
      </w:r>
      <w:r w:rsidRPr="00F71600">
        <w:rPr>
          <w:lang w:val="ru-RU"/>
        </w:rPr>
        <w:t xml:space="preserve">– </w:t>
      </w:r>
      <w:r w:rsidR="00211ED8">
        <w:rPr>
          <w:lang w:val="ru-RU"/>
        </w:rPr>
        <w:t>удельная</w:t>
      </w:r>
      <w:r>
        <w:rPr>
          <w:lang w:val="ru-RU"/>
        </w:rPr>
        <w:t xml:space="preserve"> теплоёмкост</w:t>
      </w:r>
      <w:r w:rsidR="00211ED8">
        <w:rPr>
          <w:lang w:val="ru-RU"/>
        </w:rPr>
        <w:t>ь</w:t>
      </w:r>
      <w:r>
        <w:rPr>
          <w:lang w:val="ru-RU"/>
        </w:rPr>
        <w:t xml:space="preserve"> </w:t>
      </w:r>
      <w:r w:rsidR="000E15EA">
        <w:rPr>
          <w:lang w:val="ru-RU"/>
        </w:rPr>
        <w:t>материала ствола</w:t>
      </w:r>
      <w:r w:rsidR="00D56185" w:rsidRPr="00D56185">
        <w:rPr>
          <w:lang w:val="ru-RU"/>
        </w:rPr>
        <w:t>,</w:t>
      </w:r>
      <w:r w:rsidR="001078D2" w:rsidRPr="001078D2">
        <w:rPr>
          <w:lang w:val="ru-RU"/>
        </w:rPr>
        <w:t xml:space="preserve"> </w:t>
      </w:r>
      <w:r w:rsidR="00CF2066" w:rsidRPr="001078D2">
        <w:rPr>
          <w:position w:val="-12"/>
          <w:lang w:val="ru-RU"/>
        </w:rPr>
        <w:object w:dxaOrig="1359" w:dyaOrig="380">
          <v:shape id="_x0000_i1272" type="#_x0000_t75" style="width:68.25pt;height:18.8pt" o:ole="">
            <v:imagedata r:id="rId504" o:title=""/>
          </v:shape>
          <o:OLEObject Type="Embed" ProgID="Equation.3" ShapeID="_x0000_i1272" DrawAspect="Content" ObjectID="_1704635372" r:id="rId505"/>
        </w:object>
      </w:r>
      <w:r w:rsidRPr="00F71600">
        <w:rPr>
          <w:lang w:val="ru-RU"/>
        </w:rPr>
        <w:t xml:space="preserve">; </w:t>
      </w:r>
      <w:r w:rsidR="00CF2066" w:rsidRPr="001078D2">
        <w:rPr>
          <w:position w:val="-10"/>
          <w:lang w:val="ru-RU"/>
        </w:rPr>
        <w:object w:dxaOrig="220" w:dyaOrig="279">
          <v:shape id="_x0000_i1273" type="#_x0000_t75" style="width:11.25pt;height:14.4pt" o:ole="">
            <v:imagedata r:id="rId506" o:title=""/>
          </v:shape>
          <o:OLEObject Type="Embed" ProgID="Equation.3" ShapeID="_x0000_i1273" DrawAspect="Content" ObjectID="_1704635373" r:id="rId507"/>
        </w:object>
      </w:r>
      <w:r>
        <w:rPr>
          <w:lang w:val="ru-RU"/>
        </w:rPr>
        <w:t xml:space="preserve"> – </w:t>
      </w:r>
      <w:r w:rsidR="000E15EA">
        <w:rPr>
          <w:lang w:val="ru-RU"/>
        </w:rPr>
        <w:t>плотность материала ствола</w:t>
      </w:r>
      <w:r w:rsidR="00D56185">
        <w:rPr>
          <w:lang w:val="ru-RU"/>
        </w:rPr>
        <w:t xml:space="preserve">, </w:t>
      </w:r>
      <w:r w:rsidR="00D56185" w:rsidRPr="00D56185">
        <w:rPr>
          <w:lang w:val="ru-RU"/>
        </w:rPr>
        <w:t>кг/м</w:t>
      </w:r>
      <w:r w:rsidR="00D56185" w:rsidRPr="00D56185">
        <w:rPr>
          <w:vertAlign w:val="superscript"/>
          <w:lang w:val="ru-RU"/>
        </w:rPr>
        <w:t>3</w:t>
      </w:r>
      <w:r w:rsidR="000E15EA" w:rsidRPr="000E15EA">
        <w:rPr>
          <w:lang w:val="ru-RU"/>
        </w:rPr>
        <w:t xml:space="preserve">; </w:t>
      </w:r>
      <w:r w:rsidR="00CF2066" w:rsidRPr="001078D2">
        <w:rPr>
          <w:position w:val="-12"/>
          <w:lang w:val="ru-RU"/>
        </w:rPr>
        <w:object w:dxaOrig="300" w:dyaOrig="380">
          <v:shape id="_x0000_i1274" type="#_x0000_t75" style="width:15.05pt;height:18.8pt" o:ole="">
            <v:imagedata r:id="rId508" o:title=""/>
          </v:shape>
          <o:OLEObject Type="Embed" ProgID="Equation.3" ShapeID="_x0000_i1274" DrawAspect="Content" ObjectID="_1704635374" r:id="rId509"/>
        </w:object>
      </w:r>
      <w:r w:rsidR="00395BC3" w:rsidRPr="00395BC3">
        <w:rPr>
          <w:lang w:val="ru-RU"/>
        </w:rPr>
        <w:t xml:space="preserve"> </w:t>
      </w:r>
      <w:r w:rsidR="000E15EA" w:rsidRPr="000E15EA">
        <w:rPr>
          <w:lang w:val="ru-RU"/>
        </w:rPr>
        <w:t>– коэффициент</w:t>
      </w:r>
      <w:r w:rsidR="000E15EA">
        <w:rPr>
          <w:lang w:val="ru-RU"/>
        </w:rPr>
        <w:t xml:space="preserve"> теплопроводности материала ствола</w:t>
      </w:r>
      <w:r w:rsidR="00D56185">
        <w:rPr>
          <w:lang w:val="ru-RU"/>
        </w:rPr>
        <w:t>,</w:t>
      </w:r>
      <w:r w:rsidR="00395BC3">
        <w:rPr>
          <w:lang w:val="ru-RU"/>
        </w:rPr>
        <w:t xml:space="preserve"> </w:t>
      </w:r>
      <w:r w:rsidR="00CF2066" w:rsidRPr="001078D2">
        <w:rPr>
          <w:position w:val="-12"/>
          <w:lang w:val="ru-RU"/>
        </w:rPr>
        <w:object w:dxaOrig="1180" w:dyaOrig="380">
          <v:shape id="_x0000_i1275" type="#_x0000_t75" style="width:59.5pt;height:18.8pt" o:ole="">
            <v:imagedata r:id="rId510" o:title=""/>
          </v:shape>
          <o:OLEObject Type="Embed" ProgID="Equation.3" ShapeID="_x0000_i1275" DrawAspect="Content" ObjectID="_1704635375" r:id="rId511"/>
        </w:object>
      </w:r>
      <w:r w:rsidR="000E15EA" w:rsidRPr="000E15EA">
        <w:rPr>
          <w:lang w:val="ru-RU"/>
        </w:rPr>
        <w:t>;</w:t>
      </w:r>
      <w:r w:rsidR="00395BC3">
        <w:rPr>
          <w:lang w:val="ru-RU"/>
        </w:rPr>
        <w:t xml:space="preserve"> </w:t>
      </w:r>
      <w:r w:rsidR="00CF2066" w:rsidRPr="001078D2">
        <w:rPr>
          <w:position w:val="-12"/>
          <w:lang w:val="ru-RU"/>
        </w:rPr>
        <w:object w:dxaOrig="580" w:dyaOrig="380">
          <v:shape id="_x0000_i1276" type="#_x0000_t75" style="width:29.45pt;height:18.8pt" o:ole="">
            <v:imagedata r:id="rId512" o:title=""/>
          </v:shape>
          <o:OLEObject Type="Embed" ProgID="Equation.3" ShapeID="_x0000_i1276" DrawAspect="Content" ObjectID="_1704635376" r:id="rId513"/>
        </w:object>
      </w:r>
      <w:r w:rsidR="00395BC3">
        <w:rPr>
          <w:lang w:val="ru-RU"/>
        </w:rPr>
        <w:t xml:space="preserve"> </w:t>
      </w:r>
      <w:r w:rsidR="000E15EA">
        <w:rPr>
          <w:lang w:val="ru-RU"/>
        </w:rPr>
        <w:t>– значение коэффициента теплоотдачи от газов к стволу в момент времени</w:t>
      </w:r>
      <w:r w:rsidR="00395BC3" w:rsidRPr="00395BC3">
        <w:rPr>
          <w:lang w:val="ru-RU"/>
        </w:rPr>
        <w:t xml:space="preserve"> </w:t>
      </w:r>
      <w:r w:rsidR="00395BC3" w:rsidRPr="00395BC3">
        <w:rPr>
          <w:i/>
        </w:rPr>
        <w:t>t</w:t>
      </w:r>
      <w:r w:rsidR="00D56185">
        <w:rPr>
          <w:lang w:val="ru-RU"/>
        </w:rPr>
        <w:t>,</w:t>
      </w:r>
      <w:r w:rsidR="00395BC3" w:rsidRPr="00395BC3">
        <w:rPr>
          <w:lang w:val="ru-RU"/>
        </w:rPr>
        <w:t xml:space="preserve"> </w:t>
      </w:r>
      <w:r w:rsidR="00CF2066" w:rsidRPr="001078D2">
        <w:rPr>
          <w:position w:val="-12"/>
          <w:lang w:val="ru-RU"/>
        </w:rPr>
        <w:object w:dxaOrig="1300" w:dyaOrig="440">
          <v:shape id="_x0000_i1277" type="#_x0000_t75" style="width:65.1pt;height:21.9pt" o:ole="">
            <v:imagedata r:id="rId514" o:title=""/>
          </v:shape>
          <o:OLEObject Type="Embed" ProgID="Equation.3" ShapeID="_x0000_i1277" DrawAspect="Content" ObjectID="_1704635377" r:id="rId515"/>
        </w:object>
      </w:r>
      <w:r w:rsidR="000E15EA" w:rsidRPr="000E15EA">
        <w:rPr>
          <w:lang w:val="ru-RU"/>
        </w:rPr>
        <w:t xml:space="preserve">; </w:t>
      </w:r>
      <w:r w:rsidR="00CF2066" w:rsidRPr="001078D2">
        <w:rPr>
          <w:position w:val="-10"/>
          <w:lang w:val="ru-RU"/>
        </w:rPr>
        <w:object w:dxaOrig="499" w:dyaOrig="360">
          <v:shape id="_x0000_i1278" type="#_x0000_t75" style="width:25.05pt;height:18.15pt" o:ole="">
            <v:imagedata r:id="rId516" o:title=""/>
          </v:shape>
          <o:OLEObject Type="Embed" ProgID="Equation.3" ShapeID="_x0000_i1278" DrawAspect="Content" ObjectID="_1704635378" r:id="rId517"/>
        </w:object>
      </w:r>
      <w:r w:rsidR="001078D2" w:rsidRPr="001078D2">
        <w:rPr>
          <w:lang w:val="ru-RU"/>
        </w:rPr>
        <w:t xml:space="preserve"> </w:t>
      </w:r>
      <w:r w:rsidR="000E15EA" w:rsidRPr="000E15EA">
        <w:rPr>
          <w:lang w:val="ru-RU"/>
        </w:rPr>
        <w:t xml:space="preserve">– </w:t>
      </w:r>
      <w:r w:rsidR="000E15EA">
        <w:rPr>
          <w:lang w:val="ru-RU"/>
        </w:rPr>
        <w:t xml:space="preserve">температура газов внутри ствола в момент времени </w:t>
      </w:r>
      <w:r w:rsidR="00395BC3" w:rsidRPr="00395BC3">
        <w:rPr>
          <w:i/>
        </w:rPr>
        <w:t>t</w:t>
      </w:r>
      <w:r w:rsidR="00D56185">
        <w:rPr>
          <w:lang w:val="ru-RU"/>
        </w:rPr>
        <w:t xml:space="preserve">, </w:t>
      </w:r>
      <w:r w:rsidR="00D56185">
        <w:t>K</w:t>
      </w:r>
      <w:r w:rsidR="000E15EA" w:rsidRPr="000E15EA">
        <w:rPr>
          <w:lang w:val="ru-RU"/>
        </w:rPr>
        <w:t xml:space="preserve">; </w:t>
      </w:r>
      <w:r w:rsidR="00CF2066" w:rsidRPr="001078D2">
        <w:rPr>
          <w:position w:val="-12"/>
          <w:lang w:val="ru-RU"/>
        </w:rPr>
        <w:object w:dxaOrig="320" w:dyaOrig="380">
          <v:shape id="_x0000_i1279" type="#_x0000_t75" style="width:15.65pt;height:18.8pt" o:ole="">
            <v:imagedata r:id="rId518" o:title=""/>
          </v:shape>
          <o:OLEObject Type="Embed" ProgID="Equation.3" ShapeID="_x0000_i1279" DrawAspect="Content" ObjectID="_1704635379" r:id="rId519"/>
        </w:object>
      </w:r>
      <w:r w:rsidR="00395BC3" w:rsidRPr="000E15EA">
        <w:rPr>
          <w:lang w:val="ru-RU"/>
        </w:rPr>
        <w:t xml:space="preserve"> </w:t>
      </w:r>
      <w:r w:rsidR="000E15EA" w:rsidRPr="000E15EA">
        <w:rPr>
          <w:lang w:val="ru-RU"/>
        </w:rPr>
        <w:t xml:space="preserve">– </w:t>
      </w:r>
      <w:r w:rsidR="000E15EA">
        <w:rPr>
          <w:lang w:val="ru-RU"/>
        </w:rPr>
        <w:t>значение коэффициента теплоотдачи окружающей среды</w:t>
      </w:r>
      <w:r w:rsidR="00D56185" w:rsidRPr="00D56185">
        <w:rPr>
          <w:lang w:val="ru-RU"/>
        </w:rPr>
        <w:t>,</w:t>
      </w:r>
      <w:r w:rsidR="00395BC3" w:rsidRPr="00395BC3">
        <w:rPr>
          <w:lang w:val="ru-RU"/>
        </w:rPr>
        <w:t xml:space="preserve"> </w:t>
      </w:r>
      <w:r w:rsidR="00CF2066" w:rsidRPr="001078D2">
        <w:rPr>
          <w:position w:val="-12"/>
          <w:lang w:val="ru-RU"/>
        </w:rPr>
        <w:object w:dxaOrig="1300" w:dyaOrig="440">
          <v:shape id="_x0000_i1280" type="#_x0000_t75" style="width:65.1pt;height:21.9pt" o:ole="">
            <v:imagedata r:id="rId520" o:title=""/>
          </v:shape>
          <o:OLEObject Type="Embed" ProgID="Equation.3" ShapeID="_x0000_i1280" DrawAspect="Content" ObjectID="_1704635380" r:id="rId521"/>
        </w:object>
      </w:r>
      <w:r w:rsidR="000E15EA" w:rsidRPr="000E15EA">
        <w:rPr>
          <w:lang w:val="ru-RU"/>
        </w:rPr>
        <w:t>.</w:t>
      </w:r>
    </w:p>
    <w:p w:rsidR="003E50CA" w:rsidRDefault="00C31537" w:rsidP="00225F85">
      <w:pPr>
        <w:ind w:firstLine="567"/>
        <w:rPr>
          <w:lang w:val="ru-RU"/>
        </w:rPr>
      </w:pPr>
      <w:r>
        <w:rPr>
          <w:lang w:val="ru-RU"/>
        </w:rPr>
        <w:t xml:space="preserve">В </w:t>
      </w:r>
      <w:r w:rsidR="00C85EB1">
        <w:rPr>
          <w:lang w:val="ru-RU"/>
        </w:rPr>
        <w:t>текущей задаче</w:t>
      </w:r>
      <w:r>
        <w:rPr>
          <w:lang w:val="ru-RU"/>
        </w:rPr>
        <w:t xml:space="preserve"> </w:t>
      </w:r>
      <w:r w:rsidR="003E50CA">
        <w:rPr>
          <w:lang w:val="ru-RU"/>
        </w:rPr>
        <w:t>коэффициент теплоотдачи окружающей среды принимается следующим:</w:t>
      </w:r>
    </w:p>
    <w:p w:rsidR="000E15EA" w:rsidRPr="003E50CA" w:rsidRDefault="003E50CA" w:rsidP="003E50CA">
      <w:pPr>
        <w:pStyle w:val="aff4"/>
      </w:pPr>
      <w:r>
        <w:tab/>
      </w:r>
      <w:r w:rsidR="00CF2066" w:rsidRPr="00395BC3">
        <w:rPr>
          <w:position w:val="-28"/>
        </w:rPr>
        <w:object w:dxaOrig="1880" w:dyaOrig="720">
          <v:shape id="_x0000_i1281" type="#_x0000_t75" style="width:93.9pt;height:36.3pt;mso-position-vertical:absolute" o:ole="">
            <v:imagedata r:id="rId522" o:title=""/>
          </v:shape>
          <o:OLEObject Type="Embed" ProgID="Equation.3" ShapeID="_x0000_i1281" DrawAspect="Content" ObjectID="_1704635381" r:id="rId523"/>
        </w:object>
      </w:r>
      <w:r>
        <w:t>,</w:t>
      </w:r>
      <w:r>
        <w:tab/>
      </w:r>
      <w:r w:rsidR="00CD2965">
        <w:t>(2</w:t>
      </w:r>
      <w:r w:rsidR="00085D5F" w:rsidRPr="003D13A9">
        <w:t>.</w:t>
      </w:r>
      <w:r w:rsidR="00265960">
        <w:t>71</w:t>
      </w:r>
      <w:r w:rsidR="00085D5F" w:rsidRPr="003D13A9">
        <w:t>)</w:t>
      </w:r>
    </w:p>
    <w:p w:rsidR="008A7939" w:rsidRPr="00D81FFB" w:rsidRDefault="003E50CA" w:rsidP="006D7537">
      <w:pPr>
        <w:rPr>
          <w:lang w:val="ru-RU"/>
        </w:rPr>
      </w:pPr>
      <w:r>
        <w:rPr>
          <w:lang w:val="ru-RU"/>
        </w:rPr>
        <w:t xml:space="preserve">для коэффициента теплоотдачи от газов к стволу будем пользоваться следующим соотношением </w:t>
      </w:r>
      <w:r w:rsidRPr="003E50CA">
        <w:rPr>
          <w:lang w:val="ru-RU"/>
        </w:rPr>
        <w:t>[</w:t>
      </w:r>
      <w:r w:rsidR="007D32C7">
        <w:rPr>
          <w:lang w:val="ru-RU"/>
        </w:rPr>
        <w:t>20</w:t>
      </w:r>
      <w:r w:rsidRPr="003E50CA">
        <w:rPr>
          <w:lang w:val="ru-RU"/>
        </w:rPr>
        <w:t>]:</w:t>
      </w:r>
    </w:p>
    <w:p w:rsidR="003E50CA" w:rsidRDefault="00033CA9" w:rsidP="00033CA9">
      <w:pPr>
        <w:pStyle w:val="aff4"/>
      </w:pPr>
      <w:r>
        <w:tab/>
      </w:r>
      <w:r w:rsidR="00CF2066" w:rsidRPr="00395BC3">
        <w:rPr>
          <w:position w:val="-28"/>
        </w:rPr>
        <w:object w:dxaOrig="2980" w:dyaOrig="720">
          <v:shape id="_x0000_i1282" type="#_x0000_t75" style="width:149pt;height:36.3pt" o:ole="">
            <v:imagedata r:id="rId524" o:title=""/>
          </v:shape>
          <o:OLEObject Type="Embed" ProgID="Equation.3" ShapeID="_x0000_i1282" DrawAspect="Content" ObjectID="_1704635382" r:id="rId525"/>
        </w:object>
      </w:r>
      <w:r w:rsidR="006873A5" w:rsidRPr="002776A5">
        <w:t>,</w:t>
      </w:r>
      <w:r w:rsidRPr="002776A5">
        <w:tab/>
      </w:r>
      <w:r w:rsidR="00CD2965">
        <w:t>(2</w:t>
      </w:r>
      <w:r w:rsidR="00085D5F" w:rsidRPr="002776A5">
        <w:t>.</w:t>
      </w:r>
      <w:r w:rsidR="00265960">
        <w:t>72</w:t>
      </w:r>
      <w:r w:rsidR="00085D5F" w:rsidRPr="002776A5">
        <w:t>)</w:t>
      </w:r>
    </w:p>
    <w:p w:rsidR="00033CA9" w:rsidRDefault="00033CA9" w:rsidP="00033CA9">
      <w:pPr>
        <w:pStyle w:val="aff4"/>
      </w:pPr>
      <w:r>
        <w:lastRenderedPageBreak/>
        <w:tab/>
      </w:r>
      <w:r w:rsidR="00CF2066" w:rsidRPr="00395BC3">
        <w:rPr>
          <w:position w:val="-34"/>
        </w:rPr>
        <w:object w:dxaOrig="1340" w:dyaOrig="780">
          <v:shape id="_x0000_i1283" type="#_x0000_t75" style="width:67pt;height:38.8pt" o:ole="">
            <v:imagedata r:id="rId526" o:title=""/>
          </v:shape>
          <o:OLEObject Type="Embed" ProgID="Equation.3" ShapeID="_x0000_i1283" DrawAspect="Content" ObjectID="_1704635383" r:id="rId527"/>
        </w:object>
      </w:r>
      <w:r w:rsidRPr="00085D5F">
        <w:t>,</w:t>
      </w:r>
      <w:r w:rsidR="00D23544">
        <w:t xml:space="preserve"> </w:t>
      </w:r>
      <w:r w:rsidR="00CF2066" w:rsidRPr="00395BC3">
        <w:rPr>
          <w:position w:val="-34"/>
        </w:rPr>
        <w:object w:dxaOrig="1140" w:dyaOrig="780">
          <v:shape id="_x0000_i1284" type="#_x0000_t75" style="width:56.95pt;height:38.8pt" o:ole="">
            <v:imagedata r:id="rId528" o:title=""/>
          </v:shape>
          <o:OLEObject Type="Embed" ProgID="Equation.3" ShapeID="_x0000_i1284" DrawAspect="Content" ObjectID="_1704635384" r:id="rId529"/>
        </w:object>
      </w:r>
      <w:r w:rsidR="00D23544">
        <w:t>,</w:t>
      </w:r>
      <w:r>
        <w:tab/>
      </w:r>
    </w:p>
    <w:p w:rsidR="00CD5537" w:rsidRPr="00400A59" w:rsidRDefault="00CD5537" w:rsidP="00033CA9">
      <w:pPr>
        <w:pStyle w:val="aff4"/>
      </w:pPr>
      <w:proofErr w:type="gramStart"/>
      <w:r>
        <w:t xml:space="preserve">где </w:t>
      </w:r>
      <w:r w:rsidR="00CF2066" w:rsidRPr="001078D2">
        <w:rPr>
          <w:position w:val="-12"/>
        </w:rPr>
        <w:object w:dxaOrig="279" w:dyaOrig="380">
          <v:shape id="_x0000_i1285" type="#_x0000_t75" style="width:14.4pt;height:18.8pt" o:ole="">
            <v:imagedata r:id="rId530" o:title=""/>
          </v:shape>
          <o:OLEObject Type="Embed" ProgID="Equation.3" ShapeID="_x0000_i1285" DrawAspect="Content" ObjectID="_1704635385" r:id="rId531"/>
        </w:object>
      </w:r>
      <w:r w:rsidR="00D23544">
        <w:t xml:space="preserve"> </w:t>
      </w:r>
      <w:r>
        <w:t>–</w:t>
      </w:r>
      <w:proofErr w:type="gramEnd"/>
      <w:r>
        <w:t xml:space="preserve"> ск</w:t>
      </w:r>
      <w:r w:rsidR="00D23544">
        <w:t xml:space="preserve">орость движения </w:t>
      </w:r>
      <w:r w:rsidR="00395BC3">
        <w:t>газа в стволе</w:t>
      </w:r>
      <w:r w:rsidR="00D23544">
        <w:t>, м</w:t>
      </w:r>
      <w:r w:rsidR="00D23544" w:rsidRPr="00D23544">
        <w:t>/с</w:t>
      </w:r>
      <w:r w:rsidRPr="00CD5537">
        <w:t xml:space="preserve">; </w:t>
      </w:r>
      <w:r w:rsidR="00395BC3" w:rsidRPr="00395BC3">
        <w:rPr>
          <w:i/>
          <w:lang w:val="en-US"/>
        </w:rPr>
        <w:t>d</w:t>
      </w:r>
      <w:r w:rsidR="00395BC3" w:rsidRPr="00395BC3">
        <w:t xml:space="preserve"> </w:t>
      </w:r>
      <w:r w:rsidRPr="00CD5537">
        <w:t xml:space="preserve">– </w:t>
      </w:r>
      <w:r>
        <w:t>калибр орудия, м</w:t>
      </w:r>
      <w:r w:rsidRPr="00CD5537">
        <w:t>;</w:t>
      </w:r>
      <w:r w:rsidR="00211ED8" w:rsidRPr="00211ED8">
        <w:t xml:space="preserve"> </w:t>
      </w:r>
      <w:r w:rsidR="00CF2066" w:rsidRPr="001078D2">
        <w:rPr>
          <w:position w:val="-12"/>
        </w:rPr>
        <w:object w:dxaOrig="320" w:dyaOrig="380">
          <v:shape id="_x0000_i1286" type="#_x0000_t75" style="width:15.65pt;height:18.8pt" o:ole="">
            <v:imagedata r:id="rId532" o:title=""/>
          </v:shape>
          <o:OLEObject Type="Embed" ProgID="Equation.3" ShapeID="_x0000_i1286" DrawAspect="Content" ObjectID="_1704635386" r:id="rId533"/>
        </w:object>
      </w:r>
      <w:r w:rsidR="00211ED8">
        <w:t xml:space="preserve"> –теплопроводность газа, </w:t>
      </w:r>
      <w:r w:rsidR="00CF2066" w:rsidRPr="001078D2">
        <w:rPr>
          <w:position w:val="-12"/>
        </w:rPr>
        <w:object w:dxaOrig="1020" w:dyaOrig="380">
          <v:shape id="_x0000_i1287" type="#_x0000_t75" style="width:50.7pt;height:18.8pt" o:ole="">
            <v:imagedata r:id="rId534" o:title=""/>
          </v:shape>
          <o:OLEObject Type="Embed" ProgID="Equation.3" ShapeID="_x0000_i1287" DrawAspect="Content" ObjectID="_1704635387" r:id="rId535"/>
        </w:object>
      </w:r>
      <w:r w:rsidR="00211ED8" w:rsidRPr="00211ED8">
        <w:t xml:space="preserve">; </w:t>
      </w:r>
      <w:r w:rsidR="00CF2066" w:rsidRPr="001078D2">
        <w:rPr>
          <w:position w:val="-12"/>
        </w:rPr>
        <w:object w:dxaOrig="279" w:dyaOrig="380">
          <v:shape id="_x0000_i1288" type="#_x0000_t75" style="width:14.4pt;height:18.8pt" o:ole="">
            <v:imagedata r:id="rId536" o:title=""/>
          </v:shape>
          <o:OLEObject Type="Embed" ProgID="Equation.3" ShapeID="_x0000_i1288" DrawAspect="Content" ObjectID="_1704635388" r:id="rId537"/>
        </w:object>
      </w:r>
      <w:r w:rsidR="00D23544">
        <w:t xml:space="preserve"> </w:t>
      </w:r>
      <w:r w:rsidR="00211ED8" w:rsidRPr="00211ED8">
        <w:t xml:space="preserve">– </w:t>
      </w:r>
      <w:r w:rsidR="00211ED8">
        <w:t xml:space="preserve">удельная теплоёмкость газа, </w:t>
      </w:r>
      <w:r w:rsidR="00CF2066" w:rsidRPr="001078D2">
        <w:rPr>
          <w:position w:val="-12"/>
        </w:rPr>
        <w:object w:dxaOrig="1359" w:dyaOrig="380">
          <v:shape id="_x0000_i1289" type="#_x0000_t75" style="width:68.25pt;height:18.8pt" o:ole="">
            <v:imagedata r:id="rId504" o:title=""/>
          </v:shape>
          <o:OLEObject Type="Embed" ProgID="Equation.3" ShapeID="_x0000_i1289" DrawAspect="Content" ObjectID="_1704635389" r:id="rId538"/>
        </w:object>
      </w:r>
      <w:r w:rsidR="00211ED8" w:rsidRPr="00211ED8">
        <w:t>;</w:t>
      </w:r>
      <w:r w:rsidR="00211ED8">
        <w:t xml:space="preserve"> </w:t>
      </w:r>
      <w:r w:rsidR="00CF2066" w:rsidRPr="001078D2">
        <w:rPr>
          <w:position w:val="-12"/>
        </w:rPr>
        <w:object w:dxaOrig="320" w:dyaOrig="380">
          <v:shape id="_x0000_i1290" type="#_x0000_t75" style="width:15.65pt;height:18.8pt" o:ole="">
            <v:imagedata r:id="rId539" o:title=""/>
          </v:shape>
          <o:OLEObject Type="Embed" ProgID="Equation.3" ShapeID="_x0000_i1290" DrawAspect="Content" ObjectID="_1704635390" r:id="rId540"/>
        </w:object>
      </w:r>
      <w:r w:rsidR="006873A5" w:rsidRPr="006873A5">
        <w:t xml:space="preserve"> </w:t>
      </w:r>
      <w:r w:rsidR="00211ED8" w:rsidRPr="00211ED8">
        <w:t xml:space="preserve">– </w:t>
      </w:r>
      <w:r w:rsidR="00211ED8">
        <w:t>вязкость газа, кг/(</w:t>
      </w:r>
      <w:proofErr w:type="spellStart"/>
      <w:r w:rsidR="00211ED8">
        <w:t>м⸱с</w:t>
      </w:r>
      <w:proofErr w:type="spellEnd"/>
      <w:r w:rsidR="00211ED8">
        <w:t>)</w:t>
      </w:r>
      <w:r w:rsidR="00211ED8" w:rsidRPr="00211ED8">
        <w:t xml:space="preserve">; </w:t>
      </w:r>
      <w:r w:rsidR="00CF2066" w:rsidRPr="001078D2">
        <w:rPr>
          <w:position w:val="-12"/>
        </w:rPr>
        <w:object w:dxaOrig="320" w:dyaOrig="380">
          <v:shape id="_x0000_i1291" type="#_x0000_t75" style="width:15.65pt;height:18.8pt" o:ole="">
            <v:imagedata r:id="rId541" o:title=""/>
          </v:shape>
          <o:OLEObject Type="Embed" ProgID="Equation.3" ShapeID="_x0000_i1291" DrawAspect="Content" ObjectID="_1704635391" r:id="rId542"/>
        </w:object>
      </w:r>
      <w:r w:rsidRPr="00CD5537">
        <w:t xml:space="preserve"> –</w:t>
      </w:r>
      <w:r w:rsidR="00211ED8" w:rsidRPr="00211ED8">
        <w:t xml:space="preserve"> </w:t>
      </w:r>
      <w:r w:rsidR="00211ED8">
        <w:t xml:space="preserve">плотность газа, </w:t>
      </w:r>
      <w:r w:rsidR="00211ED8" w:rsidRPr="00D56185">
        <w:t>кг/м</w:t>
      </w:r>
      <w:r w:rsidR="00211ED8" w:rsidRPr="00D56185">
        <w:rPr>
          <w:vertAlign w:val="superscript"/>
        </w:rPr>
        <w:t>3</w:t>
      </w:r>
      <w:r w:rsidR="00D23544">
        <w:t>.</w:t>
      </w:r>
    </w:p>
    <w:p w:rsidR="008A7939" w:rsidRPr="006E6C0C" w:rsidRDefault="00085D5F" w:rsidP="006D7537">
      <w:pPr>
        <w:rPr>
          <w:lang w:val="ru-RU"/>
        </w:rPr>
      </w:pPr>
      <w:r>
        <w:rPr>
          <w:lang w:val="ru-RU"/>
        </w:rPr>
        <w:t>Далее рассмотрим задачу внутренней баллистики.</w:t>
      </w:r>
    </w:p>
    <w:p w:rsidR="00211ED8" w:rsidRDefault="00211ED8" w:rsidP="006D7537">
      <w:pPr>
        <w:rPr>
          <w:lang w:val="ru-RU"/>
        </w:rPr>
      </w:pPr>
    </w:p>
    <w:p w:rsidR="0000554F" w:rsidRPr="000D32E6" w:rsidRDefault="00DD5482" w:rsidP="00B2445D">
      <w:pPr>
        <w:pStyle w:val="2"/>
        <w:rPr>
          <w:lang w:val="ru-RU"/>
        </w:rPr>
      </w:pPr>
      <w:bookmarkStart w:id="26" w:name="_Toc87623911"/>
      <w:bookmarkStart w:id="27" w:name="_Toc89096748"/>
      <w:r>
        <w:rPr>
          <w:lang w:val="ru-RU"/>
        </w:rPr>
        <w:t>2</w:t>
      </w:r>
      <w:r w:rsidR="0000554F">
        <w:rPr>
          <w:lang w:val="ru-RU"/>
        </w:rPr>
        <w:t>.8 Основная задача внутренней баллистики</w:t>
      </w:r>
      <w:bookmarkEnd w:id="26"/>
      <w:bookmarkEnd w:id="27"/>
    </w:p>
    <w:p w:rsidR="00C20A1C" w:rsidRPr="00CD3768" w:rsidRDefault="00C20A1C" w:rsidP="000E0D40">
      <w:pPr>
        <w:ind w:firstLine="567"/>
        <w:rPr>
          <w:rFonts w:eastAsia="Calibri"/>
          <w:szCs w:val="26"/>
          <w:lang w:val="ru-RU"/>
        </w:rPr>
      </w:pPr>
      <w:r>
        <w:rPr>
          <w:rFonts w:eastAsia="Calibri"/>
          <w:szCs w:val="26"/>
          <w:lang w:val="ru-RU"/>
        </w:rPr>
        <w:t>Приведём постановку задачи внутренней баллистики</w:t>
      </w:r>
      <w:r w:rsidR="007D32C7">
        <w:rPr>
          <w:rFonts w:eastAsia="Calibri"/>
          <w:szCs w:val="26"/>
          <w:lang w:val="ru-RU"/>
        </w:rPr>
        <w:t xml:space="preserve"> [31, 32</w:t>
      </w:r>
      <w:r w:rsidR="00A27511" w:rsidRPr="00A27511">
        <w:rPr>
          <w:rFonts w:eastAsia="Calibri"/>
          <w:szCs w:val="26"/>
          <w:lang w:val="ru-RU"/>
        </w:rPr>
        <w:t>]</w:t>
      </w:r>
      <w:r>
        <w:rPr>
          <w:rFonts w:eastAsia="Calibri"/>
          <w:szCs w:val="26"/>
          <w:lang w:val="ru-RU"/>
        </w:rPr>
        <w:t xml:space="preserve"> в осреднённых параметрах, с особенностью, позволяющей учесть распределения давления и скорости газа по </w:t>
      </w:r>
      <w:proofErr w:type="spellStart"/>
      <w:r>
        <w:rPr>
          <w:rFonts w:eastAsia="Calibri"/>
          <w:szCs w:val="26"/>
          <w:lang w:val="ru-RU"/>
        </w:rPr>
        <w:t>заснарядному</w:t>
      </w:r>
      <w:proofErr w:type="spellEnd"/>
      <w:r>
        <w:rPr>
          <w:rFonts w:eastAsia="Calibri"/>
          <w:szCs w:val="26"/>
          <w:lang w:val="ru-RU"/>
        </w:rPr>
        <w:t xml:space="preserve"> пространств</w:t>
      </w:r>
      <w:r w:rsidR="00067106">
        <w:rPr>
          <w:rFonts w:eastAsia="Calibri"/>
          <w:szCs w:val="26"/>
          <w:lang w:val="ru-RU"/>
        </w:rPr>
        <w:t>у в канале переменного сечения</w:t>
      </w:r>
      <w:r w:rsidR="007D32C7">
        <w:rPr>
          <w:rFonts w:eastAsia="Calibri"/>
          <w:szCs w:val="26"/>
          <w:lang w:val="ru-RU"/>
        </w:rPr>
        <w:t xml:space="preserve"> [33</w:t>
      </w:r>
      <w:r w:rsidR="00067106" w:rsidRPr="00067106">
        <w:rPr>
          <w:rFonts w:eastAsia="Calibri"/>
          <w:szCs w:val="26"/>
          <w:lang w:val="ru-RU"/>
        </w:rPr>
        <w:t>]</w:t>
      </w:r>
      <w:r w:rsidR="00067106">
        <w:rPr>
          <w:rFonts w:eastAsia="Calibri"/>
          <w:szCs w:val="26"/>
          <w:lang w:val="ru-RU"/>
        </w:rPr>
        <w:t>.</w:t>
      </w:r>
      <w:r w:rsidR="00CD3768">
        <w:rPr>
          <w:rFonts w:eastAsia="Calibri"/>
          <w:szCs w:val="26"/>
          <w:lang w:val="ru-RU"/>
        </w:rPr>
        <w:t xml:space="preserve"> Основные закономерности термодинамики пороховых газов можно найти в </w:t>
      </w:r>
      <w:r w:rsidR="00CD3768" w:rsidRPr="00CD3768">
        <w:rPr>
          <w:rFonts w:eastAsia="Calibri"/>
          <w:szCs w:val="26"/>
          <w:lang w:val="ru-RU"/>
        </w:rPr>
        <w:t>[</w:t>
      </w:r>
      <w:r w:rsidR="007D32C7">
        <w:rPr>
          <w:rFonts w:eastAsia="Calibri"/>
          <w:szCs w:val="26"/>
          <w:lang w:val="ru-RU"/>
        </w:rPr>
        <w:t>34</w:t>
      </w:r>
      <w:r w:rsidR="00CD3768" w:rsidRPr="00CD3768">
        <w:rPr>
          <w:rFonts w:eastAsia="Calibri"/>
          <w:szCs w:val="26"/>
          <w:lang w:val="ru-RU"/>
        </w:rPr>
        <w:t>].</w:t>
      </w:r>
      <w:r w:rsidR="00CE336C">
        <w:rPr>
          <w:rFonts w:eastAsia="Calibri"/>
          <w:szCs w:val="26"/>
          <w:lang w:val="ru-RU"/>
        </w:rPr>
        <w:t xml:space="preserve"> Система уравнений внутренней баллистики состоит из уравнения горения, движения, энергии, состояния и дополнительных соотношений.</w:t>
      </w:r>
    </w:p>
    <w:p w:rsidR="0000554F" w:rsidRDefault="00CE336C" w:rsidP="0000554F">
      <w:pPr>
        <w:ind w:firstLine="567"/>
        <w:rPr>
          <w:rFonts w:eastAsia="Calibri"/>
          <w:szCs w:val="26"/>
          <w:lang w:val="ru-RU"/>
        </w:rPr>
      </w:pPr>
      <w:r>
        <w:rPr>
          <w:rFonts w:eastAsia="Calibri"/>
          <w:szCs w:val="26"/>
          <w:lang w:val="ru-RU"/>
        </w:rPr>
        <w:t>Система уравнений</w:t>
      </w:r>
      <w:r w:rsidR="0000554F">
        <w:rPr>
          <w:rFonts w:eastAsia="Calibri"/>
          <w:szCs w:val="26"/>
          <w:lang w:val="ru-RU"/>
        </w:rPr>
        <w:t xml:space="preserve"> горения</w:t>
      </w:r>
      <w:r w:rsidR="003D0719">
        <w:rPr>
          <w:rFonts w:eastAsia="Calibri"/>
          <w:szCs w:val="26"/>
          <w:lang w:val="ru-RU"/>
        </w:rPr>
        <w:t xml:space="preserve"> </w:t>
      </w:r>
      <w:r>
        <w:rPr>
          <w:rFonts w:eastAsia="Calibri"/>
          <w:szCs w:val="26"/>
          <w:lang w:val="ru-RU"/>
        </w:rPr>
        <w:t xml:space="preserve">в рамках закона </w:t>
      </w:r>
      <w:proofErr w:type="spellStart"/>
      <w:r>
        <w:rPr>
          <w:rFonts w:eastAsia="Calibri"/>
          <w:szCs w:val="26"/>
          <w:lang w:val="ru-RU"/>
        </w:rPr>
        <w:t>Вьеля</w:t>
      </w:r>
      <w:proofErr w:type="spellEnd"/>
      <w:r>
        <w:rPr>
          <w:rFonts w:eastAsia="Calibri"/>
          <w:szCs w:val="26"/>
          <w:lang w:val="ru-RU"/>
        </w:rPr>
        <w:t xml:space="preserve"> основывается на допущениях: мгновенное воспламенение заряда по всей поверхности</w:t>
      </w:r>
      <w:r w:rsidR="002B269F">
        <w:rPr>
          <w:rFonts w:eastAsia="Calibri"/>
          <w:szCs w:val="26"/>
          <w:lang w:val="ru-RU"/>
        </w:rPr>
        <w:t>, горение происходит с одинаковой скоростью параллельными слоями, физико-химические свойства и геометрические размеры одинаковы для пороховых зёрен одной фракции</w:t>
      </w:r>
      <w:r w:rsidR="007D32C7">
        <w:rPr>
          <w:rFonts w:eastAsia="Calibri"/>
          <w:szCs w:val="26"/>
          <w:lang w:val="ru-RU"/>
        </w:rPr>
        <w:t xml:space="preserve"> [33</w:t>
      </w:r>
      <w:r w:rsidR="00C0752C" w:rsidRPr="00D23544">
        <w:rPr>
          <w:rFonts w:eastAsia="Calibri"/>
          <w:szCs w:val="26"/>
          <w:lang w:val="ru-RU"/>
        </w:rPr>
        <w:t>]</w:t>
      </w:r>
      <w:r w:rsidR="002B269F">
        <w:rPr>
          <w:rFonts w:eastAsia="Calibri"/>
          <w:szCs w:val="26"/>
          <w:lang w:val="ru-RU"/>
        </w:rPr>
        <w:t>.</w:t>
      </w:r>
    </w:p>
    <w:p w:rsidR="002B269F" w:rsidRDefault="002B269F" w:rsidP="0000554F">
      <w:pPr>
        <w:ind w:firstLine="567"/>
        <w:rPr>
          <w:lang w:val="ru-RU"/>
        </w:rPr>
      </w:pPr>
      <w:r>
        <w:rPr>
          <w:rFonts w:eastAsia="Calibri"/>
          <w:szCs w:val="26"/>
          <w:lang w:val="ru-RU"/>
        </w:rPr>
        <w:t xml:space="preserve">При начальном объёме порохового </w:t>
      </w:r>
      <w:proofErr w:type="gramStart"/>
      <w:r>
        <w:rPr>
          <w:rFonts w:eastAsia="Calibri"/>
          <w:szCs w:val="26"/>
          <w:lang w:val="ru-RU"/>
        </w:rPr>
        <w:t xml:space="preserve">зерна </w:t>
      </w:r>
      <w:r w:rsidR="00CF2066" w:rsidRPr="008B0073">
        <w:rPr>
          <w:position w:val="-12"/>
        </w:rPr>
        <w:object w:dxaOrig="380" w:dyaOrig="380">
          <v:shape id="_x0000_i1292" type="#_x0000_t75" style="width:18.8pt;height:18.8pt" o:ole="">
            <v:imagedata r:id="rId543" o:title=""/>
          </v:shape>
          <o:OLEObject Type="Embed" ProgID="Equation.3" ShapeID="_x0000_i1292" DrawAspect="Content" ObjectID="_1704635392" r:id="rId544"/>
        </w:object>
      </w:r>
      <w:r>
        <w:rPr>
          <w:lang w:val="ru-RU"/>
        </w:rPr>
        <w:t xml:space="preserve"> и</w:t>
      </w:r>
      <w:proofErr w:type="gramEnd"/>
      <w:r>
        <w:rPr>
          <w:lang w:val="ru-RU"/>
        </w:rPr>
        <w:t xml:space="preserve"> текущем объёме </w:t>
      </w:r>
      <w:r w:rsidR="00CF2066" w:rsidRPr="002B269F">
        <w:rPr>
          <w:position w:val="-12"/>
        </w:rPr>
        <w:object w:dxaOrig="420" w:dyaOrig="380">
          <v:shape id="_x0000_i1293" type="#_x0000_t75" style="width:21.3pt;height:18.8pt" o:ole="">
            <v:imagedata r:id="rId545" o:title=""/>
          </v:shape>
          <o:OLEObject Type="Embed" ProgID="Equation.3" ShapeID="_x0000_i1293" DrawAspect="Content" ObjectID="_1704635393" r:id="rId546"/>
        </w:object>
      </w:r>
      <w:r>
        <w:rPr>
          <w:lang w:val="ru-RU"/>
        </w:rPr>
        <w:t xml:space="preserve">, доля сгоревшего пороха </w:t>
      </w:r>
      <w:r w:rsidR="00CF2066" w:rsidRPr="008B0073">
        <w:rPr>
          <w:position w:val="-12"/>
        </w:rPr>
        <w:object w:dxaOrig="260" w:dyaOrig="300">
          <v:shape id="_x0000_i1294" type="#_x0000_t75" style="width:12.5pt;height:15.05pt" o:ole="">
            <v:imagedata r:id="rId547" o:title=""/>
          </v:shape>
          <o:OLEObject Type="Embed" ProgID="Equation.3" ShapeID="_x0000_i1294" DrawAspect="Content" ObjectID="_1704635394" r:id="rId548"/>
        </w:object>
      </w:r>
      <w:r>
        <w:rPr>
          <w:lang w:val="ru-RU"/>
        </w:rPr>
        <w:t xml:space="preserve"> рассчитывается по формуле</w:t>
      </w:r>
    </w:p>
    <w:p w:rsidR="002B269F" w:rsidRDefault="002B269F" w:rsidP="002B269F">
      <w:pPr>
        <w:pStyle w:val="aff4"/>
      </w:pPr>
      <w:r>
        <w:tab/>
      </w:r>
      <w:r w:rsidR="00CF2066" w:rsidRPr="002B269F">
        <w:rPr>
          <w:rFonts w:eastAsia="Calibri"/>
          <w:position w:val="-34"/>
        </w:rPr>
        <w:object w:dxaOrig="1280" w:dyaOrig="780">
          <v:shape id="_x0000_i1295" type="#_x0000_t75" style="width:63.85pt;height:38.8pt" o:ole="">
            <v:imagedata r:id="rId549" o:title=""/>
          </v:shape>
          <o:OLEObject Type="Embed" ProgID="Equation.3" ShapeID="_x0000_i1295" DrawAspect="Content" ObjectID="_1704635395" r:id="rId550"/>
        </w:object>
      </w:r>
      <w:r>
        <w:t>,</w:t>
      </w:r>
      <w:r>
        <w:tab/>
      </w:r>
      <w:r w:rsidR="00265960">
        <w:t>(2</w:t>
      </w:r>
      <w:r w:rsidR="00265960" w:rsidRPr="002776A5">
        <w:t>.</w:t>
      </w:r>
      <w:r w:rsidR="00265960">
        <w:t>73</w:t>
      </w:r>
      <w:r w:rsidR="00265960" w:rsidRPr="002776A5">
        <w:t>)</w:t>
      </w:r>
    </w:p>
    <w:p w:rsidR="002B269F" w:rsidRDefault="002B269F" w:rsidP="002B269F">
      <w:pPr>
        <w:pStyle w:val="aff4"/>
        <w:rPr>
          <w:szCs w:val="28"/>
        </w:rPr>
      </w:pPr>
      <w:r>
        <w:t xml:space="preserve">тогда, зная </w:t>
      </w:r>
      <w:proofErr w:type="gramStart"/>
      <w:r>
        <w:t xml:space="preserve">текущую </w:t>
      </w:r>
      <w:r w:rsidR="00CF2066" w:rsidRPr="008B0073">
        <w:rPr>
          <w:position w:val="-12"/>
        </w:rPr>
        <w:object w:dxaOrig="340" w:dyaOrig="380">
          <v:shape id="_x0000_i1296" type="#_x0000_t75" style="width:17.55pt;height:18.8pt" o:ole="">
            <v:imagedata r:id="rId551" o:title=""/>
          </v:shape>
          <o:OLEObject Type="Embed" ProgID="Equation.3" ShapeID="_x0000_i1296" DrawAspect="Content" ObjectID="_1704635396" r:id="rId552"/>
        </w:object>
      </w:r>
      <w:r>
        <w:t xml:space="preserve"> и</w:t>
      </w:r>
      <w:proofErr w:type="gramEnd"/>
      <w:r>
        <w:t xml:space="preserve"> начальную </w:t>
      </w:r>
      <w:r w:rsidR="00CF2066" w:rsidRPr="002B269F">
        <w:rPr>
          <w:position w:val="-12"/>
        </w:rPr>
        <w:object w:dxaOrig="320" w:dyaOrig="380">
          <v:shape id="_x0000_i1297" type="#_x0000_t75" style="width:15.65pt;height:18.8pt" o:ole="">
            <v:imagedata r:id="rId553" o:title=""/>
          </v:shape>
          <o:OLEObject Type="Embed" ProgID="Equation.3" ShapeID="_x0000_i1297" DrawAspect="Content" ObjectID="_1704635397" r:id="rId554"/>
        </w:object>
      </w:r>
      <w:r>
        <w:t xml:space="preserve"> поверхность порохового элемента, относительная поверхность зерна будет определяться формулой </w:t>
      </w:r>
      <w:r w:rsidR="00CF2066" w:rsidRPr="002B269F">
        <w:rPr>
          <w:position w:val="-12"/>
        </w:rPr>
        <w:object w:dxaOrig="1500" w:dyaOrig="380">
          <v:shape id="_x0000_i1298" type="#_x0000_t75" style="width:75.15pt;height:18.8pt" o:ole="">
            <v:imagedata r:id="rId555" o:title=""/>
          </v:shape>
          <o:OLEObject Type="Embed" ProgID="Equation.3" ShapeID="_x0000_i1298" DrawAspect="Content" ObjectID="_1704635398" r:id="rId556"/>
        </w:object>
      </w:r>
      <w:r>
        <w:t xml:space="preserve">, </w:t>
      </w:r>
      <w:r w:rsidR="00FB25D0">
        <w:t xml:space="preserve">а относительная толщина горящего свода </w:t>
      </w:r>
      <w:r w:rsidR="00CF2066" w:rsidRPr="00FB25D0">
        <w:rPr>
          <w:position w:val="-12"/>
        </w:rPr>
        <w:object w:dxaOrig="920" w:dyaOrig="380">
          <v:shape id="_x0000_i1299" type="#_x0000_t75" style="width:45.7pt;height:18.8pt" o:ole="">
            <v:imagedata r:id="rId557" o:title=""/>
          </v:shape>
          <o:OLEObject Type="Embed" ProgID="Equation.3" ShapeID="_x0000_i1299" DrawAspect="Content" ObjectID="_1704635399" r:id="rId558"/>
        </w:object>
      </w:r>
      <w:r w:rsidR="00FB25D0" w:rsidRPr="00FB25D0">
        <w:t>;</w:t>
      </w:r>
      <w:r w:rsidR="00FB25D0">
        <w:t xml:space="preserve"> </w:t>
      </w:r>
      <w:r w:rsidR="00FB25D0" w:rsidRPr="00211ED8">
        <w:rPr>
          <w:i/>
          <w:szCs w:val="28"/>
        </w:rPr>
        <w:t>e</w:t>
      </w:r>
      <w:r w:rsidR="00FB25D0" w:rsidRPr="00211ED8">
        <w:rPr>
          <w:szCs w:val="28"/>
        </w:rPr>
        <w:t xml:space="preserve"> </w:t>
      </w:r>
      <w:r w:rsidR="00FB25D0" w:rsidRPr="00C9102F">
        <w:rPr>
          <w:szCs w:val="28"/>
        </w:rPr>
        <w:t xml:space="preserve">– толщина сгоревшего </w:t>
      </w:r>
      <w:proofErr w:type="spellStart"/>
      <w:r w:rsidR="00FB25D0">
        <w:rPr>
          <w:szCs w:val="28"/>
        </w:rPr>
        <w:t>полу</w:t>
      </w:r>
      <w:r w:rsidR="00FB25D0" w:rsidRPr="00C9102F">
        <w:rPr>
          <w:szCs w:val="28"/>
        </w:rPr>
        <w:t>свода</w:t>
      </w:r>
      <w:proofErr w:type="spellEnd"/>
      <w:r w:rsidR="00FB25D0" w:rsidRPr="00C9102F">
        <w:rPr>
          <w:szCs w:val="28"/>
        </w:rPr>
        <w:t xml:space="preserve">; </w:t>
      </w:r>
      <w:r w:rsidR="00FB25D0" w:rsidRPr="00211ED8">
        <w:rPr>
          <w:i/>
          <w:szCs w:val="28"/>
        </w:rPr>
        <w:t>e</w:t>
      </w:r>
      <w:r w:rsidR="00FB25D0" w:rsidRPr="00211ED8">
        <w:rPr>
          <w:szCs w:val="28"/>
          <w:vertAlign w:val="subscript"/>
        </w:rPr>
        <w:t>1</w:t>
      </w:r>
      <w:r w:rsidR="00FB25D0" w:rsidRPr="00211ED8">
        <w:rPr>
          <w:szCs w:val="28"/>
        </w:rPr>
        <w:t xml:space="preserve"> </w:t>
      </w:r>
      <w:r w:rsidR="00FB25D0" w:rsidRPr="00C9102F">
        <w:rPr>
          <w:szCs w:val="28"/>
        </w:rPr>
        <w:t>–</w:t>
      </w:r>
      <w:r w:rsidR="00FB25D0">
        <w:rPr>
          <w:szCs w:val="28"/>
        </w:rPr>
        <w:t xml:space="preserve"> </w:t>
      </w:r>
      <w:r w:rsidR="00FB25D0" w:rsidRPr="00C9102F">
        <w:rPr>
          <w:szCs w:val="28"/>
        </w:rPr>
        <w:t xml:space="preserve">толщина горящего </w:t>
      </w:r>
      <w:proofErr w:type="spellStart"/>
      <w:r w:rsidR="00FB25D0" w:rsidRPr="00C9102F">
        <w:rPr>
          <w:szCs w:val="28"/>
        </w:rPr>
        <w:t>полусвода</w:t>
      </w:r>
      <w:proofErr w:type="spellEnd"/>
      <w:r w:rsidR="00FB25D0">
        <w:rPr>
          <w:szCs w:val="28"/>
        </w:rPr>
        <w:t>.</w:t>
      </w:r>
    </w:p>
    <w:p w:rsidR="00FB25D0" w:rsidRPr="00FB25D0" w:rsidRDefault="00FB25D0" w:rsidP="00FB25D0">
      <w:pPr>
        <w:pStyle w:val="aff4"/>
        <w:ind w:firstLine="567"/>
      </w:pPr>
      <w:r>
        <w:rPr>
          <w:szCs w:val="28"/>
        </w:rPr>
        <w:lastRenderedPageBreak/>
        <w:t xml:space="preserve">В таком случае, при известной зависимости скорости </w:t>
      </w:r>
      <w:proofErr w:type="gramStart"/>
      <w:r>
        <w:rPr>
          <w:szCs w:val="28"/>
        </w:rPr>
        <w:t xml:space="preserve">горения </w:t>
      </w:r>
      <w:r w:rsidR="00CF2066" w:rsidRPr="00FB25D0">
        <w:rPr>
          <w:position w:val="-12"/>
          <w:szCs w:val="28"/>
        </w:rPr>
        <w:object w:dxaOrig="999" w:dyaOrig="380">
          <v:shape id="_x0000_i1300" type="#_x0000_t75" style="width:50.1pt;height:18.8pt" o:ole="">
            <v:imagedata r:id="rId559" o:title=""/>
          </v:shape>
          <o:OLEObject Type="Embed" ProgID="Equation.3" ShapeID="_x0000_i1300" DrawAspect="Content" ObjectID="_1704635400" r:id="rId560"/>
        </w:object>
      </w:r>
      <w:r>
        <w:rPr>
          <w:szCs w:val="28"/>
        </w:rPr>
        <w:t>;</w:t>
      </w:r>
      <w:proofErr w:type="gramEnd"/>
      <w:r>
        <w:rPr>
          <w:szCs w:val="28"/>
        </w:rPr>
        <w:t xml:space="preserve"> </w:t>
      </w:r>
      <w:r w:rsidR="00CF2066" w:rsidRPr="00FB25D0">
        <w:rPr>
          <w:position w:val="-12"/>
          <w:szCs w:val="28"/>
          <w:lang w:val="en-US"/>
        </w:rPr>
        <w:object w:dxaOrig="260" w:dyaOrig="380">
          <v:shape id="_x0000_i1301" type="#_x0000_t75" style="width:12.5pt;height:18.8pt" o:ole="">
            <v:imagedata r:id="rId561" o:title=""/>
          </v:shape>
          <o:OLEObject Type="Embed" ProgID="Equation.3" ShapeID="_x0000_i1301" DrawAspect="Content" ObjectID="_1704635401" r:id="rId562"/>
        </w:object>
      </w:r>
      <w:r w:rsidRPr="00FB25D0">
        <w:rPr>
          <w:szCs w:val="28"/>
        </w:rPr>
        <w:t xml:space="preserve"> – </w:t>
      </w:r>
      <w:r>
        <w:rPr>
          <w:szCs w:val="28"/>
        </w:rPr>
        <w:t>единичная скорость горения</w:t>
      </w:r>
      <w:r w:rsidRPr="00FB25D0">
        <w:rPr>
          <w:szCs w:val="28"/>
        </w:rPr>
        <w:t xml:space="preserve">; </w:t>
      </w:r>
      <w:r w:rsidR="00CF2066" w:rsidRPr="00FB25D0">
        <w:rPr>
          <w:position w:val="-12"/>
          <w:szCs w:val="28"/>
          <w:lang w:val="en-US"/>
        </w:rPr>
        <w:object w:dxaOrig="980" w:dyaOrig="380">
          <v:shape id="_x0000_i1302" type="#_x0000_t75" style="width:48.85pt;height:18.8pt" o:ole="">
            <v:imagedata r:id="rId563" o:title=""/>
          </v:shape>
          <o:OLEObject Type="Embed" ProgID="Equation.3" ShapeID="_x0000_i1302" DrawAspect="Content" ObjectID="_1704635402" r:id="rId564"/>
        </w:object>
      </w:r>
      <w:r w:rsidRPr="00FB25D0">
        <w:rPr>
          <w:szCs w:val="28"/>
        </w:rPr>
        <w:t xml:space="preserve"> – </w:t>
      </w:r>
      <w:r w:rsidR="0030280C">
        <w:rPr>
          <w:szCs w:val="28"/>
        </w:rPr>
        <w:t>давление газа в стволе</w:t>
      </w:r>
      <w:r w:rsidRPr="00FB25D0">
        <w:rPr>
          <w:szCs w:val="28"/>
        </w:rPr>
        <w:t>;</w:t>
      </w:r>
      <w:r>
        <w:rPr>
          <w:szCs w:val="28"/>
        </w:rPr>
        <w:t xml:space="preserve"> система уравнений горения записывается в виде</w:t>
      </w:r>
      <w:r w:rsidRPr="00FB25D0">
        <w:rPr>
          <w:szCs w:val="28"/>
        </w:rPr>
        <w:t xml:space="preserve"> [35]</w:t>
      </w:r>
      <w:r>
        <w:rPr>
          <w:szCs w:val="28"/>
        </w:rPr>
        <w:t>:</w:t>
      </w:r>
    </w:p>
    <w:p w:rsidR="0000554F" w:rsidRDefault="0000554F" w:rsidP="0000554F">
      <w:pPr>
        <w:pStyle w:val="aff4"/>
      </w:pPr>
      <w:r>
        <w:tab/>
      </w:r>
      <w:r w:rsidR="00CF2066" w:rsidRPr="00211ED8">
        <w:rPr>
          <w:position w:val="-74"/>
        </w:rPr>
        <w:object w:dxaOrig="2060" w:dyaOrig="1620">
          <v:shape id="_x0000_i1303" type="#_x0000_t75" style="width:102.7pt;height:80.75pt" o:ole="">
            <v:imagedata r:id="rId565" o:title=""/>
          </v:shape>
          <o:OLEObject Type="Embed" ProgID="Equation.3" ShapeID="_x0000_i1303" DrawAspect="Content" ObjectID="_1704635403" r:id="rId566"/>
        </w:object>
      </w:r>
      <w:r>
        <w:tab/>
      </w:r>
      <w:r w:rsidR="00CD2965">
        <w:t>(2</w:t>
      </w:r>
      <w:r w:rsidRPr="00C41D2D">
        <w:t>.</w:t>
      </w:r>
      <w:r w:rsidR="00265960">
        <w:t>74</w:t>
      </w:r>
      <w:r w:rsidRPr="00C41D2D">
        <w:t>)</w:t>
      </w:r>
    </w:p>
    <w:p w:rsidR="0097552A" w:rsidRPr="0097552A" w:rsidRDefault="0097552A" w:rsidP="0097552A">
      <w:pPr>
        <w:ind w:firstLine="567"/>
        <w:rPr>
          <w:szCs w:val="28"/>
          <w:lang w:val="ru-RU"/>
        </w:rPr>
      </w:pPr>
      <w:r w:rsidRPr="0097552A">
        <w:rPr>
          <w:color w:val="000000"/>
          <w:szCs w:val="28"/>
          <w:lang w:val="ru-RU"/>
        </w:rPr>
        <w:t>Относительное изменение горящей поверхности до распада пороховых элементов определяется из соотношения:</w:t>
      </w:r>
    </w:p>
    <w:p w:rsidR="0097552A" w:rsidRDefault="0097552A" w:rsidP="0097552A">
      <w:pPr>
        <w:pStyle w:val="aff4"/>
        <w:rPr>
          <w:color w:val="000000"/>
          <w:szCs w:val="28"/>
        </w:rPr>
      </w:pPr>
      <w:r w:rsidRPr="0097552A">
        <w:rPr>
          <w:szCs w:val="28"/>
        </w:rPr>
        <w:tab/>
      </w:r>
      <w:r w:rsidR="00CF2066" w:rsidRPr="00211ED8">
        <w:rPr>
          <w:position w:val="-10"/>
          <w:szCs w:val="28"/>
        </w:rPr>
        <w:object w:dxaOrig="2360" w:dyaOrig="420">
          <v:shape id="_x0000_i1304" type="#_x0000_t75" style="width:117.7pt;height:21.3pt" o:ole="">
            <v:imagedata r:id="rId567" o:title=""/>
          </v:shape>
          <o:OLEObject Type="Embed" ProgID="Equation.3" ShapeID="_x0000_i1304" DrawAspect="Content" ObjectID="_1704635404" r:id="rId568"/>
        </w:object>
      </w:r>
      <w:r w:rsidRPr="0097552A">
        <w:rPr>
          <w:color w:val="000000"/>
          <w:szCs w:val="28"/>
        </w:rPr>
        <w:t>,</w:t>
      </w:r>
      <w:r w:rsidRPr="0097552A">
        <w:rPr>
          <w:color w:val="000000"/>
          <w:szCs w:val="28"/>
        </w:rPr>
        <w:tab/>
      </w:r>
      <w:r w:rsidR="00CD2965">
        <w:rPr>
          <w:color w:val="000000"/>
          <w:szCs w:val="28"/>
        </w:rPr>
        <w:t>(2</w:t>
      </w:r>
      <w:r w:rsidRPr="009921E8">
        <w:rPr>
          <w:color w:val="000000"/>
          <w:szCs w:val="28"/>
        </w:rPr>
        <w:t>.</w:t>
      </w:r>
      <w:r w:rsidR="00265960">
        <w:rPr>
          <w:color w:val="000000"/>
          <w:szCs w:val="28"/>
        </w:rPr>
        <w:t>75</w:t>
      </w:r>
      <w:r w:rsidRPr="0097552A">
        <w:rPr>
          <w:color w:val="000000"/>
          <w:szCs w:val="28"/>
        </w:rPr>
        <w:t>)</w:t>
      </w:r>
    </w:p>
    <w:p w:rsidR="00D93079" w:rsidRDefault="00D93079" w:rsidP="0097552A">
      <w:pPr>
        <w:pStyle w:val="aff4"/>
        <w:rPr>
          <w:color w:val="000000"/>
          <w:szCs w:val="28"/>
        </w:rPr>
      </w:pPr>
      <w:r>
        <w:rPr>
          <w:color w:val="000000"/>
          <w:szCs w:val="28"/>
        </w:rPr>
        <w:t>где</w:t>
      </w:r>
      <w:proofErr w:type="gramStart"/>
      <w:r w:rsidRPr="00D44432">
        <w:rPr>
          <w:color w:val="000000"/>
          <w:szCs w:val="28"/>
        </w:rPr>
        <w:t xml:space="preserve">, </w:t>
      </w:r>
      <w:r w:rsidR="00CF2066" w:rsidRPr="0030280C">
        <w:rPr>
          <w:color w:val="000000"/>
          <w:position w:val="-4"/>
          <w:szCs w:val="28"/>
        </w:rPr>
        <w:object w:dxaOrig="220" w:dyaOrig="279">
          <v:shape id="_x0000_i1305" type="#_x0000_t75" style="width:11.25pt;height:14.4pt" o:ole="">
            <v:imagedata r:id="rId569" o:title=""/>
          </v:shape>
          <o:OLEObject Type="Embed" ProgID="Equation.3" ShapeID="_x0000_i1305" DrawAspect="Content" ObjectID="_1704635405" r:id="rId570"/>
        </w:object>
      </w:r>
      <w:r w:rsidR="00211ED8" w:rsidRPr="00211ED8">
        <w:rPr>
          <w:color w:val="000000"/>
          <w:szCs w:val="28"/>
        </w:rPr>
        <w:t>,</w:t>
      </w:r>
      <w:proofErr w:type="gramEnd"/>
      <w:r w:rsidR="00211ED8" w:rsidRPr="00211ED8">
        <w:rPr>
          <w:color w:val="000000"/>
          <w:szCs w:val="28"/>
        </w:rPr>
        <w:t xml:space="preserve"> </w:t>
      </w:r>
      <w:r w:rsidR="00CF2066" w:rsidRPr="0030280C">
        <w:rPr>
          <w:color w:val="000000"/>
          <w:position w:val="-12"/>
          <w:szCs w:val="28"/>
          <w:lang w:val="en-US"/>
        </w:rPr>
        <w:object w:dxaOrig="220" w:dyaOrig="300">
          <v:shape id="_x0000_i1306" type="#_x0000_t75" style="width:11.25pt;height:15.05pt" o:ole="">
            <v:imagedata r:id="rId571" o:title=""/>
          </v:shape>
          <o:OLEObject Type="Embed" ProgID="Equation.3" ShapeID="_x0000_i1306" DrawAspect="Content" ObjectID="_1704635406" r:id="rId572"/>
        </w:object>
      </w:r>
      <w:r w:rsidR="00211ED8" w:rsidRPr="00211ED8">
        <w:rPr>
          <w:color w:val="000000"/>
          <w:szCs w:val="28"/>
        </w:rPr>
        <w:t xml:space="preserve"> </w:t>
      </w:r>
      <w:r w:rsidRPr="00D44432">
        <w:rPr>
          <w:color w:val="000000"/>
          <w:szCs w:val="28"/>
        </w:rPr>
        <w:t xml:space="preserve">– </w:t>
      </w:r>
      <w:r>
        <w:rPr>
          <w:color w:val="000000"/>
          <w:szCs w:val="28"/>
        </w:rPr>
        <w:t>коэффициенты формы пороха.</w:t>
      </w:r>
    </w:p>
    <w:p w:rsidR="00D93079" w:rsidRPr="00B5040E" w:rsidRDefault="00CE336C" w:rsidP="00D93079">
      <w:pPr>
        <w:pStyle w:val="aff4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Наиболее распространены трубчатые и семиканальные пороха</w:t>
      </w:r>
      <w:r w:rsidR="00D93079" w:rsidRPr="00B5040E">
        <w:rPr>
          <w:color w:val="000000"/>
          <w:szCs w:val="28"/>
        </w:rPr>
        <w:t xml:space="preserve">. </w:t>
      </w:r>
      <w:r>
        <w:rPr>
          <w:color w:val="000000"/>
          <w:szCs w:val="28"/>
        </w:rPr>
        <w:t>Коэффициенты формы</w:t>
      </w:r>
      <w:r w:rsidR="00D93079" w:rsidRPr="00B5040E">
        <w:rPr>
          <w:color w:val="000000"/>
          <w:szCs w:val="28"/>
        </w:rPr>
        <w:t xml:space="preserve"> трубчатого порохового элемента</w:t>
      </w:r>
      <w:r>
        <w:rPr>
          <w:color w:val="000000"/>
          <w:szCs w:val="28"/>
        </w:rPr>
        <w:t xml:space="preserve"> описываются уравнениями:</w:t>
      </w:r>
    </w:p>
    <w:p w:rsidR="00D93079" w:rsidRPr="00B5040E" w:rsidRDefault="00D93079" w:rsidP="00D93079">
      <w:pPr>
        <w:pStyle w:val="aff4"/>
      </w:pPr>
      <w:r w:rsidRPr="00B5040E">
        <w:tab/>
      </w:r>
      <w:r w:rsidR="00CF2066" w:rsidRPr="00D647D5">
        <w:rPr>
          <w:position w:val="-32"/>
        </w:rPr>
        <w:object w:dxaOrig="2160" w:dyaOrig="760">
          <v:shape id="_x0000_i1307" type="#_x0000_t75" style="width:108.3pt;height:38.2pt;mso-position-horizontal:absolute" o:ole="">
            <v:imagedata r:id="rId573" o:title=""/>
          </v:shape>
          <o:OLEObject Type="Embed" ProgID="Equation.3" ShapeID="_x0000_i1307" DrawAspect="Content" ObjectID="_1704635407" r:id="rId574"/>
        </w:object>
      </w:r>
      <w:r w:rsidRPr="00B5040E">
        <w:t>,</w:t>
      </w:r>
      <w:r w:rsidRPr="00B5040E">
        <w:tab/>
      </w:r>
      <w:r w:rsidR="00CD2965">
        <w:t>(2</w:t>
      </w:r>
      <w:r w:rsidRPr="00B5040E">
        <w:t>.</w:t>
      </w:r>
      <w:r w:rsidR="00265960">
        <w:t>76</w:t>
      </w:r>
      <w:r w:rsidRPr="00B5040E">
        <w:t>)</w:t>
      </w:r>
    </w:p>
    <w:p w:rsidR="00D93079" w:rsidRPr="00B5040E" w:rsidRDefault="00D93079" w:rsidP="00D93079">
      <w:pPr>
        <w:pStyle w:val="aff4"/>
      </w:pPr>
      <w:r w:rsidRPr="00B5040E">
        <w:tab/>
      </w:r>
      <w:r w:rsidR="00CF2066" w:rsidRPr="00D647D5">
        <w:rPr>
          <w:position w:val="-34"/>
        </w:rPr>
        <w:object w:dxaOrig="1380" w:dyaOrig="780">
          <v:shape id="_x0000_i1308" type="#_x0000_t75" style="width:68.85pt;height:38.8pt" o:ole="">
            <v:imagedata r:id="rId575" o:title=""/>
          </v:shape>
          <o:OLEObject Type="Embed" ProgID="Equation.3" ShapeID="_x0000_i1308" DrawAspect="Content" ObjectID="_1704635408" r:id="rId576"/>
        </w:object>
      </w:r>
      <w:r w:rsidR="00D647D5" w:rsidRPr="00D647D5">
        <w:t>,</w:t>
      </w:r>
      <w:r w:rsidRPr="00B5040E">
        <w:tab/>
      </w:r>
    </w:p>
    <w:p w:rsidR="00D93079" w:rsidRPr="00B5040E" w:rsidRDefault="00D93079" w:rsidP="00D93079">
      <w:pPr>
        <w:pStyle w:val="aff4"/>
      </w:pPr>
      <w:r w:rsidRPr="00B5040E">
        <w:t xml:space="preserve">где </w:t>
      </w:r>
      <w:r w:rsidR="00D647D5" w:rsidRPr="00D647D5">
        <w:rPr>
          <w:i/>
          <w:lang w:val="en-US"/>
        </w:rPr>
        <w:t>D</w:t>
      </w:r>
      <w:r w:rsidR="00D647D5" w:rsidRPr="00D647D5">
        <w:rPr>
          <w:vertAlign w:val="subscript"/>
        </w:rPr>
        <w:t>0</w:t>
      </w:r>
      <w:r w:rsidRPr="00B5040E">
        <w:t xml:space="preserve"> – изначальный внешний диаметр </w:t>
      </w:r>
      <w:r w:rsidR="00F61A0B" w:rsidRPr="00B5040E">
        <w:t>пороховой трубки</w:t>
      </w:r>
      <w:r w:rsidRPr="00B5040E">
        <w:t xml:space="preserve">, </w:t>
      </w:r>
      <w:r w:rsidR="00F61A0B" w:rsidRPr="00B5040E">
        <w:t xml:space="preserve">м; </w:t>
      </w:r>
      <w:r w:rsidR="00D647D5" w:rsidRPr="00D647D5">
        <w:rPr>
          <w:i/>
          <w:lang w:val="en-US"/>
        </w:rPr>
        <w:t>d</w:t>
      </w:r>
      <w:r w:rsidR="00D647D5" w:rsidRPr="00D647D5">
        <w:rPr>
          <w:vertAlign w:val="subscript"/>
        </w:rPr>
        <w:t>0</w:t>
      </w:r>
      <w:r w:rsidR="00D647D5" w:rsidRPr="00D647D5">
        <w:t xml:space="preserve"> </w:t>
      </w:r>
      <w:r w:rsidR="00F61A0B" w:rsidRPr="00B5040E">
        <w:t xml:space="preserve">– изначальный внутренний диаметр пороховой трубки, м; </w:t>
      </w:r>
      <w:r w:rsidR="00D647D5" w:rsidRPr="00D647D5">
        <w:rPr>
          <w:i/>
          <w:lang w:val="en-US"/>
        </w:rPr>
        <w:t>L</w:t>
      </w:r>
      <w:r w:rsidR="00D647D5" w:rsidRPr="00D647D5">
        <w:rPr>
          <w:vertAlign w:val="subscript"/>
        </w:rPr>
        <w:t>0</w:t>
      </w:r>
      <w:r w:rsidR="00D647D5" w:rsidRPr="00D647D5">
        <w:t xml:space="preserve"> </w:t>
      </w:r>
      <w:r w:rsidR="00F61A0B" w:rsidRPr="00B5040E">
        <w:t>– изначальная длина пороховой трубки, м.</w:t>
      </w:r>
    </w:p>
    <w:p w:rsidR="00D44432" w:rsidRPr="00B5040E" w:rsidRDefault="00CE336C" w:rsidP="00D44432">
      <w:pPr>
        <w:pStyle w:val="aff4"/>
        <w:ind w:firstLine="709"/>
        <w:rPr>
          <w:color w:val="000000"/>
          <w:szCs w:val="28"/>
        </w:rPr>
      </w:pPr>
      <w:r>
        <w:rPr>
          <w:color w:val="000000"/>
          <w:szCs w:val="28"/>
        </w:rPr>
        <w:t>Параметры формы семиканального</w:t>
      </w:r>
      <w:r w:rsidR="00D44432" w:rsidRPr="00B5040E">
        <w:rPr>
          <w:color w:val="000000"/>
          <w:szCs w:val="28"/>
        </w:rPr>
        <w:t xml:space="preserve"> порохово</w:t>
      </w:r>
      <w:r>
        <w:rPr>
          <w:color w:val="000000"/>
          <w:szCs w:val="28"/>
        </w:rPr>
        <w:t>го элемента имеют вид:</w:t>
      </w:r>
    </w:p>
    <w:p w:rsidR="00D44432" w:rsidRPr="00B5040E" w:rsidRDefault="00D44432" w:rsidP="00D44432">
      <w:pPr>
        <w:pStyle w:val="aff4"/>
      </w:pPr>
      <w:r w:rsidRPr="00B5040E">
        <w:tab/>
      </w:r>
      <w:r w:rsidR="00CF2066" w:rsidRPr="00D647D5">
        <w:rPr>
          <w:position w:val="-32"/>
        </w:rPr>
        <w:object w:dxaOrig="3480" w:dyaOrig="800">
          <v:shape id="_x0000_i1309" type="#_x0000_t75" style="width:174.05pt;height:40.05pt" o:ole="">
            <v:imagedata r:id="rId577" o:title=""/>
          </v:shape>
          <o:OLEObject Type="Embed" ProgID="Equation.3" ShapeID="_x0000_i1309" DrawAspect="Content" ObjectID="_1704635409" r:id="rId578"/>
        </w:object>
      </w:r>
      <w:r w:rsidRPr="00B5040E">
        <w:t>,</w:t>
      </w:r>
      <w:r w:rsidRPr="00B5040E">
        <w:tab/>
      </w:r>
      <w:r w:rsidR="00CD2965">
        <w:t>(2</w:t>
      </w:r>
      <w:r w:rsidRPr="00B5040E">
        <w:t>.</w:t>
      </w:r>
      <w:r w:rsidR="00265960">
        <w:t>77</w:t>
      </w:r>
      <w:r w:rsidRPr="00B5040E">
        <w:t>)</w:t>
      </w:r>
    </w:p>
    <w:p w:rsidR="00D44432" w:rsidRDefault="00D44432" w:rsidP="00D44432">
      <w:pPr>
        <w:pStyle w:val="aff4"/>
      </w:pPr>
      <w:r w:rsidRPr="00B5040E">
        <w:tab/>
      </w:r>
      <w:r w:rsidR="00CF2066" w:rsidRPr="00D647D5">
        <w:rPr>
          <w:position w:val="-34"/>
        </w:rPr>
        <w:object w:dxaOrig="4680" w:dyaOrig="820">
          <v:shape id="_x0000_i1310" type="#_x0000_t75" style="width:234.15pt;height:41.3pt" o:ole="">
            <v:imagedata r:id="rId579" o:title=""/>
          </v:shape>
          <o:OLEObject Type="Embed" ProgID="Equation.3" ShapeID="_x0000_i1310" DrawAspect="Content" ObjectID="_1704635410" r:id="rId580"/>
        </w:object>
      </w:r>
      <w:r w:rsidR="00D647D5">
        <w:t>,</w:t>
      </w:r>
      <w:r>
        <w:tab/>
      </w:r>
    </w:p>
    <w:p w:rsidR="0097552A" w:rsidRPr="0097552A" w:rsidRDefault="0097552A" w:rsidP="009921E8">
      <w:pPr>
        <w:ind w:firstLine="567"/>
        <w:rPr>
          <w:color w:val="000000"/>
          <w:szCs w:val="28"/>
          <w:lang w:val="ru-RU"/>
        </w:rPr>
      </w:pPr>
      <w:r w:rsidRPr="0097552A">
        <w:rPr>
          <w:color w:val="000000"/>
          <w:szCs w:val="28"/>
          <w:lang w:val="ru-RU"/>
        </w:rPr>
        <w:t>Если применяется зерненый порох, то после распада относительная поверхность горения может быть определена по формуле [</w:t>
      </w:r>
      <w:r w:rsidR="0076164F" w:rsidRPr="0076164F">
        <w:rPr>
          <w:color w:val="000000"/>
          <w:szCs w:val="28"/>
          <w:lang w:val="ru-RU"/>
        </w:rPr>
        <w:t>3</w:t>
      </w:r>
      <w:r w:rsidR="007D32C7">
        <w:rPr>
          <w:color w:val="000000"/>
          <w:szCs w:val="28"/>
          <w:lang w:val="ru-RU"/>
        </w:rPr>
        <w:t>6</w:t>
      </w:r>
      <w:r w:rsidRPr="0097552A">
        <w:rPr>
          <w:color w:val="000000"/>
          <w:szCs w:val="28"/>
          <w:lang w:val="ru-RU"/>
        </w:rPr>
        <w:t>]:</w:t>
      </w:r>
    </w:p>
    <w:p w:rsidR="0097552A" w:rsidRDefault="0097552A" w:rsidP="0097552A">
      <w:pPr>
        <w:pStyle w:val="aff4"/>
        <w:rPr>
          <w:szCs w:val="28"/>
        </w:rPr>
      </w:pPr>
      <w:r w:rsidRPr="0097552A">
        <w:rPr>
          <w:szCs w:val="28"/>
        </w:rPr>
        <w:lastRenderedPageBreak/>
        <w:tab/>
      </w:r>
      <w:r w:rsidR="00CF2066" w:rsidRPr="00D647D5">
        <w:rPr>
          <w:position w:val="-40"/>
          <w:szCs w:val="28"/>
        </w:rPr>
        <w:object w:dxaOrig="4660" w:dyaOrig="880">
          <v:shape id="_x0000_i1311" type="#_x0000_t75" style="width:233.55pt;height:44.45pt" o:ole="">
            <v:imagedata r:id="rId581" o:title=""/>
          </v:shape>
          <o:OLEObject Type="Embed" ProgID="Equation.3" ShapeID="_x0000_i1311" DrawAspect="Content" ObjectID="_1704635411" r:id="rId582"/>
        </w:object>
      </w:r>
      <w:r w:rsidR="00D647D5" w:rsidRPr="00D647D5">
        <w:rPr>
          <w:szCs w:val="28"/>
        </w:rPr>
        <w:t>,</w:t>
      </w:r>
      <w:r w:rsidRPr="0097552A">
        <w:rPr>
          <w:szCs w:val="28"/>
        </w:rPr>
        <w:tab/>
      </w:r>
      <w:r w:rsidR="00CD2965">
        <w:rPr>
          <w:szCs w:val="28"/>
        </w:rPr>
        <w:t>(2</w:t>
      </w:r>
      <w:r w:rsidRPr="0097552A">
        <w:rPr>
          <w:szCs w:val="28"/>
        </w:rPr>
        <w:t>.</w:t>
      </w:r>
      <w:r w:rsidR="00265960">
        <w:rPr>
          <w:szCs w:val="28"/>
        </w:rPr>
        <w:t>78</w:t>
      </w:r>
      <w:r w:rsidRPr="0097552A">
        <w:rPr>
          <w:szCs w:val="28"/>
        </w:rPr>
        <w:t>)</w:t>
      </w:r>
    </w:p>
    <w:p w:rsidR="00D93079" w:rsidRPr="0097552A" w:rsidRDefault="00D93079" w:rsidP="0097552A">
      <w:pPr>
        <w:pStyle w:val="aff4"/>
        <w:rPr>
          <w:szCs w:val="28"/>
        </w:rPr>
      </w:pPr>
      <w:proofErr w:type="gramStart"/>
      <w:r>
        <w:rPr>
          <w:szCs w:val="28"/>
        </w:rPr>
        <w:t xml:space="preserve">где </w:t>
      </w:r>
      <w:r w:rsidR="00CF2066" w:rsidRPr="0030280C">
        <w:rPr>
          <w:position w:val="-16"/>
          <w:szCs w:val="28"/>
        </w:rPr>
        <w:object w:dxaOrig="380" w:dyaOrig="420">
          <v:shape id="_x0000_i1312" type="#_x0000_t75" style="width:18.8pt;height:21.3pt" o:ole="">
            <v:imagedata r:id="rId583" o:title=""/>
          </v:shape>
          <o:OLEObject Type="Embed" ProgID="Equation.3" ShapeID="_x0000_i1312" DrawAspect="Content" ObjectID="_1704635412" r:id="rId584"/>
        </w:object>
      </w:r>
      <w:r>
        <w:rPr>
          <w:szCs w:val="28"/>
        </w:rPr>
        <w:t xml:space="preserve"> –</w:t>
      </w:r>
      <w:proofErr w:type="gramEnd"/>
      <w:r>
        <w:rPr>
          <w:szCs w:val="28"/>
        </w:rPr>
        <w:t xml:space="preserve"> доля сгоревшего пороха в момент распада порохового элемента.</w:t>
      </w:r>
    </w:p>
    <w:p w:rsidR="0000554F" w:rsidRPr="00C9102F" w:rsidRDefault="0030280C" w:rsidP="0030280C">
      <w:pPr>
        <w:rPr>
          <w:szCs w:val="28"/>
          <w:lang w:val="ru-RU"/>
        </w:rPr>
      </w:pPr>
      <w:r>
        <w:rPr>
          <w:szCs w:val="28"/>
          <w:lang w:val="ru-RU"/>
        </w:rPr>
        <w:t>Движение снаряда в стволе описывается системой уравнений:</w:t>
      </w:r>
    </w:p>
    <w:p w:rsidR="0000554F" w:rsidRPr="00C9102F" w:rsidRDefault="0000554F" w:rsidP="00E721CB">
      <w:pPr>
        <w:pStyle w:val="aff4"/>
      </w:pPr>
      <w:r w:rsidRPr="00C9102F">
        <w:tab/>
      </w:r>
      <w:r w:rsidR="00CF2066" w:rsidRPr="00D647D5">
        <w:rPr>
          <w:position w:val="-68"/>
        </w:rPr>
        <w:object w:dxaOrig="3379" w:dyaOrig="1500">
          <v:shape id="_x0000_i1313" type="#_x0000_t75" style="width:169.05pt;height:75.15pt" o:ole="">
            <v:imagedata r:id="rId585" o:title=""/>
          </v:shape>
          <o:OLEObject Type="Embed" ProgID="Equation.3" ShapeID="_x0000_i1313" DrawAspect="Content" ObjectID="_1704635413" r:id="rId586"/>
        </w:object>
      </w:r>
      <w:r w:rsidRPr="00C9102F">
        <w:tab/>
      </w:r>
      <w:r w:rsidR="00CD2965">
        <w:t>(2</w:t>
      </w:r>
      <w:r w:rsidRPr="00754A9A">
        <w:t>.</w:t>
      </w:r>
      <w:r w:rsidR="00265960">
        <w:t>79</w:t>
      </w:r>
      <w:r w:rsidRPr="00C9102F">
        <w:t>)</w:t>
      </w:r>
    </w:p>
    <w:p w:rsidR="0000554F" w:rsidRPr="00006DFA" w:rsidRDefault="0000554F" w:rsidP="00CE336C">
      <w:pPr>
        <w:rPr>
          <w:szCs w:val="28"/>
          <w:lang w:val="ru-RU"/>
        </w:rPr>
      </w:pPr>
      <w:r w:rsidRPr="00C9102F">
        <w:rPr>
          <w:szCs w:val="28"/>
          <w:lang w:val="ru-RU"/>
        </w:rPr>
        <w:t xml:space="preserve">где </w:t>
      </w:r>
      <w:r w:rsidR="00D647D5" w:rsidRPr="00D647D5">
        <w:rPr>
          <w:i/>
          <w:szCs w:val="28"/>
        </w:rPr>
        <w:t>x</w:t>
      </w:r>
      <w:proofErr w:type="spellStart"/>
      <w:r w:rsidR="00D647D5" w:rsidRPr="00D647D5">
        <w:rPr>
          <w:szCs w:val="28"/>
          <w:vertAlign w:val="subscript"/>
          <w:lang w:val="ru-RU"/>
        </w:rPr>
        <w:t>сн</w:t>
      </w:r>
      <w:proofErr w:type="spellEnd"/>
      <w:r w:rsidRPr="00C9102F">
        <w:rPr>
          <w:szCs w:val="28"/>
          <w:lang w:val="ru-RU"/>
        </w:rPr>
        <w:t xml:space="preserve"> – положение снаряда</w:t>
      </w:r>
      <w:r w:rsidR="006873A5">
        <w:rPr>
          <w:szCs w:val="28"/>
          <w:lang w:val="ru-RU"/>
        </w:rPr>
        <w:t xml:space="preserve">, </w:t>
      </w:r>
      <w:r w:rsidR="006873A5" w:rsidRPr="006873A5">
        <w:rPr>
          <w:szCs w:val="28"/>
          <w:lang w:val="ru-RU"/>
        </w:rPr>
        <w:t>м</w:t>
      </w:r>
      <w:r w:rsidRPr="00C9102F">
        <w:rPr>
          <w:szCs w:val="28"/>
          <w:lang w:val="ru-RU"/>
        </w:rPr>
        <w:t xml:space="preserve">; </w:t>
      </w:r>
      <w:r w:rsidR="00D647D5" w:rsidRPr="00D647D5">
        <w:rPr>
          <w:i/>
          <w:szCs w:val="28"/>
        </w:rPr>
        <w:t>v</w:t>
      </w:r>
      <w:proofErr w:type="spellStart"/>
      <w:r w:rsidR="00D647D5" w:rsidRPr="00D647D5">
        <w:rPr>
          <w:szCs w:val="28"/>
          <w:vertAlign w:val="subscript"/>
          <w:lang w:val="ru-RU"/>
        </w:rPr>
        <w:t>сн</w:t>
      </w:r>
      <w:proofErr w:type="spellEnd"/>
      <w:r w:rsidR="00D647D5">
        <w:rPr>
          <w:szCs w:val="28"/>
          <w:lang w:val="ru-RU"/>
        </w:rPr>
        <w:t xml:space="preserve"> </w:t>
      </w:r>
      <w:r w:rsidRPr="00C9102F">
        <w:rPr>
          <w:szCs w:val="28"/>
          <w:lang w:val="ru-RU"/>
        </w:rPr>
        <w:t>– скорость снаряда</w:t>
      </w:r>
      <w:r w:rsidR="006873A5">
        <w:rPr>
          <w:szCs w:val="28"/>
          <w:lang w:val="ru-RU"/>
        </w:rPr>
        <w:t>,</w:t>
      </w:r>
      <w:r w:rsidR="006873A5" w:rsidRPr="006873A5">
        <w:rPr>
          <w:szCs w:val="28"/>
          <w:lang w:val="ru-RU"/>
        </w:rPr>
        <w:t xml:space="preserve"> м/</w:t>
      </w:r>
      <w:proofErr w:type="gramStart"/>
      <w:r w:rsidR="006873A5" w:rsidRPr="006873A5">
        <w:rPr>
          <w:szCs w:val="28"/>
          <w:lang w:val="ru-RU"/>
        </w:rPr>
        <w:t>с</w:t>
      </w:r>
      <w:r w:rsidRPr="00C9102F">
        <w:rPr>
          <w:szCs w:val="28"/>
          <w:lang w:val="ru-RU"/>
        </w:rPr>
        <w:t>;</w:t>
      </w:r>
      <w:r w:rsidR="00D70540">
        <w:rPr>
          <w:szCs w:val="28"/>
          <w:lang w:val="ru-RU"/>
        </w:rPr>
        <w:br/>
      </w:r>
      <w:r w:rsidR="00D647D5" w:rsidRPr="00D647D5">
        <w:rPr>
          <w:i/>
          <w:szCs w:val="28"/>
        </w:rPr>
        <w:t>S</w:t>
      </w:r>
      <w:proofErr w:type="spellStart"/>
      <w:proofErr w:type="gramEnd"/>
      <w:r w:rsidR="00D647D5" w:rsidRPr="00D647D5">
        <w:rPr>
          <w:szCs w:val="28"/>
          <w:vertAlign w:val="subscript"/>
          <w:lang w:val="ru-RU"/>
        </w:rPr>
        <w:t>кн</w:t>
      </w:r>
      <w:proofErr w:type="spellEnd"/>
      <w:r w:rsidRPr="00C9102F">
        <w:rPr>
          <w:szCs w:val="28"/>
          <w:lang w:val="ru-RU"/>
        </w:rPr>
        <w:t xml:space="preserve"> – площадь сечения цилиндрической части канала ствола</w:t>
      </w:r>
      <w:r w:rsidR="006873A5">
        <w:rPr>
          <w:szCs w:val="28"/>
          <w:lang w:val="ru-RU"/>
        </w:rPr>
        <w:t>,</w:t>
      </w:r>
      <w:r w:rsidR="006873A5" w:rsidRPr="006873A5">
        <w:rPr>
          <w:szCs w:val="28"/>
          <w:lang w:val="ru-RU"/>
        </w:rPr>
        <w:t xml:space="preserve"> м</w:t>
      </w:r>
      <w:r w:rsidR="006873A5" w:rsidRPr="006873A5">
        <w:rPr>
          <w:szCs w:val="28"/>
          <w:vertAlign w:val="superscript"/>
          <w:lang w:val="ru-RU"/>
        </w:rPr>
        <w:t>2</w:t>
      </w:r>
      <w:r w:rsidRPr="00C9102F">
        <w:rPr>
          <w:szCs w:val="28"/>
          <w:lang w:val="ru-RU"/>
        </w:rPr>
        <w:t>;</w:t>
      </w:r>
      <w:r w:rsidR="00D70540">
        <w:rPr>
          <w:szCs w:val="28"/>
          <w:lang w:val="ru-RU"/>
        </w:rPr>
        <w:br/>
      </w:r>
      <w:r w:rsidR="00D647D5" w:rsidRPr="00D647D5">
        <w:rPr>
          <w:i/>
          <w:szCs w:val="28"/>
        </w:rPr>
        <w:t>p</w:t>
      </w:r>
      <w:r w:rsidR="00D647D5" w:rsidRPr="00D647D5">
        <w:rPr>
          <w:szCs w:val="28"/>
          <w:vertAlign w:val="subscript"/>
          <w:lang w:val="ru-RU"/>
        </w:rPr>
        <w:t>ф</w:t>
      </w:r>
      <w:r w:rsidRPr="00C9102F">
        <w:rPr>
          <w:szCs w:val="28"/>
          <w:lang w:val="ru-RU"/>
        </w:rPr>
        <w:t xml:space="preserve"> – давление форсирования</w:t>
      </w:r>
      <w:r w:rsidR="006873A5">
        <w:rPr>
          <w:szCs w:val="28"/>
          <w:lang w:val="ru-RU"/>
        </w:rPr>
        <w:t>,</w:t>
      </w:r>
      <w:r w:rsidR="006873A5" w:rsidRPr="006873A5">
        <w:rPr>
          <w:szCs w:val="28"/>
          <w:lang w:val="ru-RU"/>
        </w:rPr>
        <w:t xml:space="preserve"> Па</w:t>
      </w:r>
      <w:r w:rsidR="00006DFA" w:rsidRPr="00006DFA">
        <w:rPr>
          <w:szCs w:val="28"/>
          <w:lang w:val="ru-RU"/>
        </w:rPr>
        <w:t xml:space="preserve">; </w:t>
      </w:r>
      <w:r w:rsidR="00CF2066" w:rsidRPr="008B0073">
        <w:rPr>
          <w:position w:val="-10"/>
        </w:rPr>
        <w:object w:dxaOrig="540" w:dyaOrig="360">
          <v:shape id="_x0000_i1314" type="#_x0000_t75" style="width:26.9pt;height:18.15pt" o:ole="">
            <v:imagedata r:id="rId587" o:title=""/>
          </v:shape>
          <o:OLEObject Type="Embed" ProgID="Equation.3" ShapeID="_x0000_i1314" DrawAspect="Content" ObjectID="_1704635414" r:id="rId588"/>
        </w:object>
      </w:r>
      <w:r w:rsidR="00006DFA" w:rsidRPr="00006DFA">
        <w:rPr>
          <w:lang w:val="ru-RU"/>
        </w:rPr>
        <w:t xml:space="preserve"> – </w:t>
      </w:r>
      <w:r w:rsidR="00006DFA">
        <w:rPr>
          <w:lang w:val="ru-RU"/>
        </w:rPr>
        <w:t xml:space="preserve">функция </w:t>
      </w:r>
      <w:proofErr w:type="spellStart"/>
      <w:r w:rsidR="00006DFA">
        <w:rPr>
          <w:lang w:val="ru-RU"/>
        </w:rPr>
        <w:t>Хевисайда</w:t>
      </w:r>
      <w:proofErr w:type="spellEnd"/>
      <w:r w:rsidR="00006DFA">
        <w:rPr>
          <w:lang w:val="ru-RU"/>
        </w:rPr>
        <w:t>,</w:t>
      </w:r>
    </w:p>
    <w:p w:rsidR="0000554F" w:rsidRPr="00EE04D7" w:rsidRDefault="0000554F" w:rsidP="0000554F">
      <w:pPr>
        <w:pStyle w:val="aff4"/>
      </w:pPr>
      <w:r>
        <w:tab/>
      </w:r>
      <w:r w:rsidR="00CF2066" w:rsidRPr="00D647D5">
        <w:rPr>
          <w:position w:val="-34"/>
        </w:rPr>
        <w:object w:dxaOrig="2480" w:dyaOrig="820">
          <v:shape id="_x0000_i1315" type="#_x0000_t75" style="width:123.95pt;height:41.3pt" o:ole="">
            <v:imagedata r:id="rId589" o:title=""/>
          </v:shape>
          <o:OLEObject Type="Embed" ProgID="Equation.3" ShapeID="_x0000_i1315" DrawAspect="Content" ObjectID="_1704635415" r:id="rId590"/>
        </w:object>
      </w:r>
      <w:r>
        <w:tab/>
      </w:r>
      <w:r w:rsidR="00CD2965">
        <w:t>(2</w:t>
      </w:r>
      <w:r w:rsidRPr="00C41D2D">
        <w:t>.</w:t>
      </w:r>
      <w:r w:rsidR="00265960">
        <w:t>80</w:t>
      </w:r>
      <w:r w:rsidRPr="00C41D2D">
        <w:t>)</w:t>
      </w:r>
    </w:p>
    <w:p w:rsidR="00E331E1" w:rsidRPr="00E331E1" w:rsidRDefault="0000554F" w:rsidP="00E331E1">
      <w:pPr>
        <w:rPr>
          <w:szCs w:val="28"/>
          <w:lang w:val="ru-RU"/>
        </w:rPr>
      </w:pPr>
      <w:r w:rsidRPr="00C9102F">
        <w:rPr>
          <w:szCs w:val="28"/>
          <w:lang w:val="ru-RU"/>
        </w:rPr>
        <w:t>Уравнение энергии</w:t>
      </w:r>
      <w:r w:rsidR="00006DFA">
        <w:rPr>
          <w:szCs w:val="28"/>
          <w:lang w:val="ru-RU"/>
        </w:rPr>
        <w:t xml:space="preserve"> записывается исходя из второго закона термодинамики. Таким образом</w:t>
      </w:r>
      <w:r w:rsidR="00E331E1">
        <w:rPr>
          <w:szCs w:val="28"/>
          <w:lang w:val="ru-RU"/>
        </w:rPr>
        <w:t xml:space="preserve"> запишем</w:t>
      </w:r>
      <w:r w:rsidR="00006DFA">
        <w:rPr>
          <w:szCs w:val="28"/>
          <w:lang w:val="ru-RU"/>
        </w:rPr>
        <w:t xml:space="preserve"> уравнение преобразования энергии пороха </w:t>
      </w:r>
      <w:proofErr w:type="gramStart"/>
      <w:r w:rsidR="00006DFA">
        <w:rPr>
          <w:szCs w:val="28"/>
          <w:lang w:val="ru-RU"/>
        </w:rPr>
        <w:t xml:space="preserve">массой </w:t>
      </w:r>
      <w:r w:rsidR="00CF2066" w:rsidRPr="00006DFA">
        <w:rPr>
          <w:position w:val="-6"/>
          <w:szCs w:val="28"/>
          <w:lang w:val="ru-RU"/>
        </w:rPr>
        <w:object w:dxaOrig="260" w:dyaOrig="240">
          <v:shape id="_x0000_i1316" type="#_x0000_t75" style="width:12.5pt;height:11.9pt" o:ole="">
            <v:imagedata r:id="rId591" o:title=""/>
          </v:shape>
          <o:OLEObject Type="Embed" ProgID="Equation.3" ShapeID="_x0000_i1316" DrawAspect="Content" ObjectID="_1704635416" r:id="rId592"/>
        </w:object>
      </w:r>
      <w:r w:rsidR="00006DFA">
        <w:rPr>
          <w:szCs w:val="28"/>
          <w:lang w:val="ru-RU"/>
        </w:rPr>
        <w:t xml:space="preserve"> и</w:t>
      </w:r>
      <w:proofErr w:type="gramEnd"/>
      <w:r w:rsidR="00006DFA">
        <w:rPr>
          <w:szCs w:val="28"/>
          <w:lang w:val="ru-RU"/>
        </w:rPr>
        <w:t xml:space="preserve"> воспламенителя массой </w:t>
      </w:r>
      <w:r w:rsidR="00CF2066" w:rsidRPr="00006DFA">
        <w:rPr>
          <w:position w:val="-12"/>
          <w:szCs w:val="28"/>
          <w:lang w:val="ru-RU"/>
        </w:rPr>
        <w:object w:dxaOrig="340" w:dyaOrig="380">
          <v:shape id="_x0000_i1317" type="#_x0000_t75" style="width:17.55pt;height:18.8pt" o:ole="">
            <v:imagedata r:id="rId593" o:title=""/>
          </v:shape>
          <o:OLEObject Type="Embed" ProgID="Equation.3" ShapeID="_x0000_i1317" DrawAspect="Content" ObjectID="_1704635417" r:id="rId594"/>
        </w:object>
      </w:r>
    </w:p>
    <w:p w:rsidR="00006DFA" w:rsidRDefault="00006DFA" w:rsidP="00006DFA">
      <w:pPr>
        <w:pStyle w:val="aff4"/>
      </w:pPr>
      <w:r>
        <w:tab/>
      </w:r>
      <w:r w:rsidR="00CF2066" w:rsidRPr="00006DFA">
        <w:rPr>
          <w:position w:val="-34"/>
        </w:rPr>
        <w:object w:dxaOrig="2380" w:dyaOrig="780">
          <v:shape id="_x0000_i1318" type="#_x0000_t75" style="width:118.95pt;height:38.8pt" o:ole="">
            <v:imagedata r:id="rId595" o:title=""/>
          </v:shape>
          <o:OLEObject Type="Embed" ProgID="Equation.3" ShapeID="_x0000_i1318" DrawAspect="Content" ObjectID="_1704635418" r:id="rId596"/>
        </w:object>
      </w:r>
      <w:r>
        <w:t>,</w:t>
      </w:r>
      <w:r>
        <w:tab/>
      </w:r>
      <w:r w:rsidR="00265960">
        <w:t>(2</w:t>
      </w:r>
      <w:r w:rsidR="00265960" w:rsidRPr="002776A5">
        <w:t>.</w:t>
      </w:r>
      <w:r w:rsidR="00265960">
        <w:t>81</w:t>
      </w:r>
      <w:r w:rsidR="00265960" w:rsidRPr="002776A5">
        <w:t>)</w:t>
      </w:r>
    </w:p>
    <w:p w:rsidR="00006DFA" w:rsidRPr="00006DFA" w:rsidRDefault="00006DFA" w:rsidP="00006DFA">
      <w:pPr>
        <w:pStyle w:val="aff4"/>
      </w:pPr>
      <w:proofErr w:type="gramStart"/>
      <w:r>
        <w:t xml:space="preserve">где </w:t>
      </w:r>
      <w:r w:rsidR="00CF2066" w:rsidRPr="00006DFA">
        <w:rPr>
          <w:position w:val="-12"/>
        </w:rPr>
        <w:object w:dxaOrig="340" w:dyaOrig="380">
          <v:shape id="_x0000_i1319" type="#_x0000_t75" style="width:17.55pt;height:18.8pt" o:ole="">
            <v:imagedata r:id="rId597" o:title=""/>
          </v:shape>
          <o:OLEObject Type="Embed" ProgID="Equation.3" ShapeID="_x0000_i1319" DrawAspect="Content" ObjectID="_1704635419" r:id="rId598"/>
        </w:object>
      </w:r>
      <w:r>
        <w:t xml:space="preserve"> –</w:t>
      </w:r>
      <w:proofErr w:type="gramEnd"/>
      <w:r>
        <w:t xml:space="preserve"> давление, создаваемое воспламенителем, </w:t>
      </w:r>
      <w:r w:rsidRPr="00F442C2">
        <w:t>Па</w:t>
      </w:r>
      <w:r>
        <w:rPr>
          <w:szCs w:val="28"/>
        </w:rPr>
        <w:t xml:space="preserve">; </w:t>
      </w:r>
      <w:r w:rsidR="00CF2066" w:rsidRPr="00006DFA">
        <w:rPr>
          <w:position w:val="-6"/>
          <w:szCs w:val="28"/>
        </w:rPr>
        <w:object w:dxaOrig="200" w:dyaOrig="300">
          <v:shape id="_x0000_i1320" type="#_x0000_t75" style="width:10pt;height:15.05pt" o:ole="">
            <v:imagedata r:id="rId599" o:title=""/>
          </v:shape>
          <o:OLEObject Type="Embed" ProgID="Equation.3" ShapeID="_x0000_i1320" DrawAspect="Content" ObjectID="_1704635420" r:id="rId600"/>
        </w:object>
      </w:r>
      <w:r w:rsidRPr="00006DFA">
        <w:rPr>
          <w:szCs w:val="28"/>
        </w:rPr>
        <w:t xml:space="preserve"> – </w:t>
      </w:r>
      <w:r w:rsidRPr="00C9102F">
        <w:rPr>
          <w:szCs w:val="28"/>
        </w:rPr>
        <w:t>плотность пороха</w:t>
      </w:r>
      <w:r>
        <w:rPr>
          <w:szCs w:val="28"/>
        </w:rPr>
        <w:t>,</w:t>
      </w:r>
      <w:r w:rsidRPr="006873A5">
        <w:rPr>
          <w:szCs w:val="28"/>
        </w:rPr>
        <w:t xml:space="preserve"> кг/м</w:t>
      </w:r>
      <w:r>
        <w:rPr>
          <w:szCs w:val="28"/>
          <w:vertAlign w:val="superscript"/>
        </w:rPr>
        <w:t>3</w:t>
      </w:r>
      <w:r w:rsidRPr="00006DFA">
        <w:rPr>
          <w:szCs w:val="28"/>
        </w:rPr>
        <w:t xml:space="preserve">; </w:t>
      </w:r>
      <w:r w:rsidR="00CF2066" w:rsidRPr="00006DFA">
        <w:rPr>
          <w:position w:val="-6"/>
          <w:szCs w:val="28"/>
        </w:rPr>
        <w:object w:dxaOrig="220" w:dyaOrig="240">
          <v:shape id="_x0000_i1321" type="#_x0000_t75" style="width:11.25pt;height:11.9pt" o:ole="">
            <v:imagedata r:id="rId601" o:title=""/>
          </v:shape>
          <o:OLEObject Type="Embed" ProgID="Equation.3" ShapeID="_x0000_i1321" DrawAspect="Content" ObjectID="_1704635421" r:id="rId602"/>
        </w:object>
      </w:r>
      <w:r>
        <w:rPr>
          <w:szCs w:val="28"/>
        </w:rPr>
        <w:t xml:space="preserve"> </w:t>
      </w:r>
      <w:r w:rsidRPr="00C9102F">
        <w:rPr>
          <w:szCs w:val="28"/>
        </w:rPr>
        <w:t xml:space="preserve">– </w:t>
      </w:r>
      <w:proofErr w:type="spellStart"/>
      <w:r w:rsidRPr="00C9102F">
        <w:rPr>
          <w:szCs w:val="28"/>
        </w:rPr>
        <w:t>коволюм</w:t>
      </w:r>
      <w:proofErr w:type="spellEnd"/>
      <w:r>
        <w:rPr>
          <w:szCs w:val="28"/>
        </w:rPr>
        <w:t xml:space="preserve">, </w:t>
      </w:r>
      <w:r w:rsidRPr="005F091C">
        <w:rPr>
          <w:szCs w:val="28"/>
        </w:rPr>
        <w:t>м</w:t>
      </w:r>
      <w:r w:rsidRPr="005F091C">
        <w:rPr>
          <w:szCs w:val="28"/>
          <w:vertAlign w:val="superscript"/>
        </w:rPr>
        <w:t>3</w:t>
      </w:r>
      <w:r w:rsidRPr="005F091C">
        <w:rPr>
          <w:szCs w:val="28"/>
        </w:rPr>
        <w:t>/кг</w:t>
      </w:r>
      <w:r w:rsidRPr="00C9102F">
        <w:rPr>
          <w:szCs w:val="28"/>
        </w:rPr>
        <w:t xml:space="preserve">; </w:t>
      </w:r>
      <w:r w:rsidRPr="00E721CB">
        <w:rPr>
          <w:i/>
          <w:szCs w:val="28"/>
        </w:rPr>
        <w:t>f</w:t>
      </w:r>
      <w:r w:rsidRPr="00E721CB">
        <w:rPr>
          <w:szCs w:val="28"/>
        </w:rPr>
        <w:t xml:space="preserve"> </w:t>
      </w:r>
      <w:r w:rsidRPr="00C9102F">
        <w:rPr>
          <w:szCs w:val="28"/>
        </w:rPr>
        <w:t>– сила пороха</w:t>
      </w:r>
      <w:r>
        <w:rPr>
          <w:szCs w:val="28"/>
        </w:rPr>
        <w:t>,</w:t>
      </w:r>
      <w:r w:rsidRPr="005F091C">
        <w:rPr>
          <w:szCs w:val="28"/>
        </w:rPr>
        <w:t xml:space="preserve"> Дж/кг</w:t>
      </w:r>
      <w:r w:rsidRPr="00C9102F">
        <w:rPr>
          <w:szCs w:val="28"/>
        </w:rPr>
        <w:t>;</w:t>
      </w:r>
    </w:p>
    <w:p w:rsidR="0000554F" w:rsidRDefault="0000554F" w:rsidP="00E721CB">
      <w:pPr>
        <w:pStyle w:val="aff4"/>
      </w:pPr>
      <w:r w:rsidRPr="00C9102F">
        <w:tab/>
      </w:r>
      <w:r w:rsidR="00CF2066" w:rsidRPr="00D647D5">
        <w:rPr>
          <w:position w:val="-34"/>
        </w:rPr>
        <w:object w:dxaOrig="8480" w:dyaOrig="820">
          <v:shape id="_x0000_i1322" type="#_x0000_t75" style="width:423.85pt;height:41.3pt" o:ole="">
            <v:imagedata r:id="rId603" o:title=""/>
          </v:shape>
          <o:OLEObject Type="Embed" ProgID="Equation.3" ShapeID="_x0000_i1322" DrawAspect="Content" ObjectID="_1704635422" r:id="rId604"/>
        </w:object>
      </w:r>
      <w:r w:rsidRPr="00C9102F">
        <w:t>,</w:t>
      </w:r>
      <w:r w:rsidRPr="00C9102F">
        <w:tab/>
      </w:r>
      <w:r w:rsidR="00CD2965">
        <w:t>(2</w:t>
      </w:r>
      <w:r w:rsidRPr="00202C7B">
        <w:t>.</w:t>
      </w:r>
      <w:r w:rsidR="00265960">
        <w:t>82</w:t>
      </w:r>
      <w:r w:rsidRPr="00C9102F">
        <w:t>)</w:t>
      </w:r>
    </w:p>
    <w:p w:rsidR="00E331E1" w:rsidRDefault="001900C6" w:rsidP="001900C6">
      <w:pPr>
        <w:rPr>
          <w:szCs w:val="28"/>
          <w:lang w:val="ru-RU"/>
        </w:rPr>
      </w:pPr>
      <w:proofErr w:type="gramStart"/>
      <w:r w:rsidRPr="00E331E1">
        <w:rPr>
          <w:szCs w:val="28"/>
          <w:lang w:val="ru-RU"/>
        </w:rPr>
        <w:t>г</w:t>
      </w:r>
      <w:r w:rsidR="0000554F" w:rsidRPr="00E331E1">
        <w:rPr>
          <w:szCs w:val="28"/>
          <w:lang w:val="ru-RU"/>
        </w:rPr>
        <w:t>де</w:t>
      </w:r>
      <w:r w:rsidR="00E721CB" w:rsidRPr="00E331E1">
        <w:rPr>
          <w:szCs w:val="28"/>
          <w:lang w:val="ru-RU"/>
        </w:rPr>
        <w:t xml:space="preserve"> </w:t>
      </w:r>
      <w:r w:rsidR="00CF2066" w:rsidRPr="00E331E1">
        <w:rPr>
          <w:position w:val="-16"/>
          <w:szCs w:val="28"/>
          <w:lang w:val="ru-RU"/>
        </w:rPr>
        <w:object w:dxaOrig="1120" w:dyaOrig="420">
          <v:shape id="_x0000_i1323" type="#_x0000_t75" style="width:56.35pt;height:21.3pt" o:ole="">
            <v:imagedata r:id="rId605" o:title=""/>
          </v:shape>
          <o:OLEObject Type="Embed" ProgID="Equation.3" ShapeID="_x0000_i1323" DrawAspect="Content" ObjectID="_1704635423" r:id="rId606"/>
        </w:object>
      </w:r>
      <w:r w:rsidR="00E331E1" w:rsidRPr="00E331E1">
        <w:rPr>
          <w:i/>
          <w:szCs w:val="28"/>
          <w:lang w:val="ru-RU"/>
        </w:rPr>
        <w:t xml:space="preserve"> </w:t>
      </w:r>
      <w:r w:rsidR="0000554F" w:rsidRPr="00E331E1">
        <w:rPr>
          <w:szCs w:val="28"/>
          <w:lang w:val="ru-RU"/>
        </w:rPr>
        <w:t>–</w:t>
      </w:r>
      <w:proofErr w:type="gramEnd"/>
      <w:r w:rsidR="0000554F" w:rsidRPr="00E331E1">
        <w:rPr>
          <w:szCs w:val="28"/>
          <w:lang w:val="ru-RU"/>
        </w:rPr>
        <w:t xml:space="preserve"> показатель адиабаты продуктов горения пороха;</w:t>
      </w:r>
      <w:r w:rsidR="00E721CB" w:rsidRPr="00E331E1">
        <w:rPr>
          <w:szCs w:val="28"/>
          <w:lang w:val="ru-RU"/>
        </w:rPr>
        <w:t xml:space="preserve"> </w:t>
      </w:r>
      <w:r w:rsidR="00CF2066" w:rsidRPr="00E331E1">
        <w:rPr>
          <w:position w:val="-16"/>
        </w:rPr>
        <w:object w:dxaOrig="320" w:dyaOrig="420">
          <v:shape id="_x0000_i1324" type="#_x0000_t75" style="width:15.65pt;height:21.3pt" o:ole="">
            <v:imagedata r:id="rId607" o:title=""/>
          </v:shape>
          <o:OLEObject Type="Embed" ProgID="Equation.3" ShapeID="_x0000_i1324" DrawAspect="Content" ObjectID="_1704635424" r:id="rId608"/>
        </w:object>
      </w:r>
      <w:r w:rsidR="00E721CB" w:rsidRPr="00E331E1">
        <w:rPr>
          <w:szCs w:val="28"/>
          <w:lang w:val="ru-RU"/>
        </w:rPr>
        <w:t xml:space="preserve"> </w:t>
      </w:r>
      <w:r w:rsidR="0000554F" w:rsidRPr="00E331E1">
        <w:rPr>
          <w:szCs w:val="28"/>
          <w:lang w:val="ru-RU"/>
        </w:rPr>
        <w:t>– теплоёмкость</w:t>
      </w:r>
      <w:r w:rsidR="0000554F" w:rsidRPr="00C9102F">
        <w:rPr>
          <w:szCs w:val="28"/>
          <w:lang w:val="ru-RU"/>
        </w:rPr>
        <w:t xml:space="preserve"> продуктов горения пороха при постоянном давлении</w:t>
      </w:r>
      <w:r w:rsidR="005F091C">
        <w:rPr>
          <w:szCs w:val="28"/>
          <w:lang w:val="ru-RU"/>
        </w:rPr>
        <w:t xml:space="preserve">, </w:t>
      </w:r>
      <w:r w:rsidR="00CF2066" w:rsidRPr="00E331E1">
        <w:rPr>
          <w:position w:val="-12"/>
          <w:szCs w:val="28"/>
          <w:lang w:val="ru-RU"/>
        </w:rPr>
        <w:object w:dxaOrig="1359" w:dyaOrig="380">
          <v:shape id="_x0000_i1325" type="#_x0000_t75" style="width:68.25pt;height:18.8pt" o:ole="">
            <v:imagedata r:id="rId609" o:title=""/>
          </v:shape>
          <o:OLEObject Type="Embed" ProgID="Equation.3" ShapeID="_x0000_i1325" DrawAspect="Content" ObjectID="_1704635425" r:id="rId610"/>
        </w:object>
      </w:r>
      <w:r w:rsidR="0000554F" w:rsidRPr="00C9102F">
        <w:rPr>
          <w:szCs w:val="28"/>
          <w:lang w:val="ru-RU"/>
        </w:rPr>
        <w:t xml:space="preserve">; </w:t>
      </w:r>
      <w:r w:rsidR="00CF2066" w:rsidRPr="008B0073">
        <w:rPr>
          <w:position w:val="-12"/>
        </w:rPr>
        <w:object w:dxaOrig="279" w:dyaOrig="380">
          <v:shape id="_x0000_i1326" type="#_x0000_t75" style="width:14.4pt;height:18.8pt" o:ole="">
            <v:imagedata r:id="rId611" o:title=""/>
          </v:shape>
          <o:OLEObject Type="Embed" ProgID="Equation.3" ShapeID="_x0000_i1326" DrawAspect="Content" ObjectID="_1704635426" r:id="rId612"/>
        </w:object>
      </w:r>
      <w:r w:rsidR="00E721CB" w:rsidRPr="00C9102F">
        <w:rPr>
          <w:szCs w:val="28"/>
          <w:lang w:val="ru-RU"/>
        </w:rPr>
        <w:t xml:space="preserve"> </w:t>
      </w:r>
      <w:r w:rsidR="0000554F" w:rsidRPr="00C9102F">
        <w:rPr>
          <w:szCs w:val="28"/>
          <w:lang w:val="ru-RU"/>
        </w:rPr>
        <w:t>– теплоёмкость продуктов горения пороха при постоянном объёме</w:t>
      </w:r>
      <w:r w:rsidR="005F091C">
        <w:rPr>
          <w:szCs w:val="28"/>
          <w:lang w:val="ru-RU"/>
        </w:rPr>
        <w:t>,</w:t>
      </w:r>
      <w:r w:rsidR="00E721CB" w:rsidRPr="00E721CB">
        <w:rPr>
          <w:szCs w:val="28"/>
          <w:lang w:val="ru-RU"/>
        </w:rPr>
        <w:t xml:space="preserve"> </w:t>
      </w:r>
      <w:r w:rsidR="00CF2066" w:rsidRPr="00E331E1">
        <w:rPr>
          <w:position w:val="-12"/>
          <w:szCs w:val="28"/>
          <w:lang w:val="ru-RU"/>
        </w:rPr>
        <w:object w:dxaOrig="1359" w:dyaOrig="380">
          <v:shape id="_x0000_i1327" type="#_x0000_t75" style="width:68.25pt;height:18.8pt" o:ole="">
            <v:imagedata r:id="rId613" o:title=""/>
          </v:shape>
          <o:OLEObject Type="Embed" ProgID="Equation.3" ShapeID="_x0000_i1327" DrawAspect="Content" ObjectID="_1704635427" r:id="rId614"/>
        </w:object>
      </w:r>
      <w:r w:rsidR="00E331E1">
        <w:rPr>
          <w:szCs w:val="28"/>
          <w:lang w:val="ru-RU"/>
        </w:rPr>
        <w:t>.</w:t>
      </w:r>
    </w:p>
    <w:p w:rsidR="001859A6" w:rsidRDefault="00E331E1" w:rsidP="001859A6">
      <w:pPr>
        <w:ind w:firstLine="567"/>
        <w:rPr>
          <w:szCs w:val="28"/>
          <w:lang w:val="ru-RU"/>
        </w:rPr>
      </w:pPr>
      <w:r>
        <w:rPr>
          <w:szCs w:val="28"/>
          <w:lang w:val="ru-RU"/>
        </w:rPr>
        <w:t xml:space="preserve">Зная объём </w:t>
      </w:r>
      <w:proofErr w:type="gramStart"/>
      <w:r>
        <w:rPr>
          <w:szCs w:val="28"/>
          <w:lang w:val="ru-RU"/>
        </w:rPr>
        <w:t xml:space="preserve">каморы </w:t>
      </w:r>
      <w:r w:rsidR="00CF2066" w:rsidRPr="00E331E1">
        <w:rPr>
          <w:position w:val="-12"/>
          <w:szCs w:val="28"/>
          <w:lang w:val="ru-RU"/>
        </w:rPr>
        <w:object w:dxaOrig="480" w:dyaOrig="380">
          <v:shape id="_x0000_i1328" type="#_x0000_t75" style="width:23.8pt;height:18.8pt" o:ole="">
            <v:imagedata r:id="rId615" o:title=""/>
          </v:shape>
          <o:OLEObject Type="Embed" ProgID="Equation.3" ShapeID="_x0000_i1328" DrawAspect="Content" ObjectID="_1704635428" r:id="rId616"/>
        </w:object>
      </w:r>
      <w:r>
        <w:rPr>
          <w:szCs w:val="28"/>
          <w:lang w:val="ru-RU"/>
        </w:rPr>
        <w:t>,</w:t>
      </w:r>
      <w:proofErr w:type="gramEnd"/>
      <w:r>
        <w:rPr>
          <w:szCs w:val="28"/>
          <w:lang w:val="ru-RU"/>
        </w:rPr>
        <w:t xml:space="preserve"> начальное</w:t>
      </w:r>
      <w:r w:rsidR="001859A6">
        <w:rPr>
          <w:szCs w:val="28"/>
          <w:lang w:val="ru-RU"/>
        </w:rPr>
        <w:t xml:space="preserve"> </w:t>
      </w:r>
      <w:r w:rsidR="00CF2066" w:rsidRPr="00E721CB">
        <w:rPr>
          <w:position w:val="-12"/>
          <w:szCs w:val="28"/>
          <w:lang w:val="ru-RU"/>
        </w:rPr>
        <w:object w:dxaOrig="400" w:dyaOrig="440">
          <v:shape id="_x0000_i1329" type="#_x0000_t75" style="width:20.05pt;height:21.9pt" o:ole="">
            <v:imagedata r:id="rId617" o:title=""/>
          </v:shape>
          <o:OLEObject Type="Embed" ProgID="Equation.3" ShapeID="_x0000_i1329" DrawAspect="Content" ObjectID="_1704635429" r:id="rId618"/>
        </w:object>
      </w:r>
      <w:r>
        <w:rPr>
          <w:szCs w:val="28"/>
          <w:lang w:val="ru-RU"/>
        </w:rPr>
        <w:t xml:space="preserve"> </w:t>
      </w:r>
      <w:r w:rsidR="001859A6">
        <w:rPr>
          <w:szCs w:val="28"/>
          <w:lang w:val="ru-RU"/>
        </w:rPr>
        <w:t xml:space="preserve">и текущее </w:t>
      </w:r>
      <w:r w:rsidR="00CF2066" w:rsidRPr="001859A6">
        <w:rPr>
          <w:position w:val="-12"/>
          <w:szCs w:val="28"/>
          <w:lang w:val="ru-RU"/>
        </w:rPr>
        <w:object w:dxaOrig="380" w:dyaOrig="380">
          <v:shape id="_x0000_i1330" type="#_x0000_t75" style="width:18.8pt;height:18.8pt" o:ole="">
            <v:imagedata r:id="rId619" o:title=""/>
          </v:shape>
          <o:OLEObject Type="Embed" ProgID="Equation.3" ShapeID="_x0000_i1330" DrawAspect="Content" ObjectID="_1704635430" r:id="rId620"/>
        </w:object>
      </w:r>
      <w:r w:rsidR="001859A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положение снаряда</w:t>
      </w:r>
      <w:r w:rsidR="001859A6">
        <w:rPr>
          <w:szCs w:val="28"/>
          <w:lang w:val="ru-RU"/>
        </w:rPr>
        <w:t>, о</w:t>
      </w:r>
      <w:r>
        <w:rPr>
          <w:szCs w:val="28"/>
          <w:lang w:val="ru-RU"/>
        </w:rPr>
        <w:t xml:space="preserve">бъём </w:t>
      </w:r>
      <w:proofErr w:type="spellStart"/>
      <w:r>
        <w:rPr>
          <w:szCs w:val="28"/>
          <w:lang w:val="ru-RU"/>
        </w:rPr>
        <w:t>заснарядного</w:t>
      </w:r>
      <w:proofErr w:type="spellEnd"/>
      <w:r>
        <w:rPr>
          <w:szCs w:val="28"/>
          <w:lang w:val="ru-RU"/>
        </w:rPr>
        <w:t xml:space="preserve"> пространства </w:t>
      </w:r>
      <w:r w:rsidR="00CF2066" w:rsidRPr="00E331E1">
        <w:rPr>
          <w:position w:val="-12"/>
          <w:szCs w:val="28"/>
          <w:lang w:val="ru-RU"/>
        </w:rPr>
        <w:object w:dxaOrig="440" w:dyaOrig="380">
          <v:shape id="_x0000_i1331" type="#_x0000_t75" style="width:21.9pt;height:18.8pt" o:ole="">
            <v:imagedata r:id="rId621" o:title=""/>
          </v:shape>
          <o:OLEObject Type="Embed" ProgID="Equation.3" ShapeID="_x0000_i1331" DrawAspect="Content" ObjectID="_1704635431" r:id="rId622"/>
        </w:object>
      </w:r>
      <w:r w:rsidR="001859A6">
        <w:rPr>
          <w:szCs w:val="28"/>
          <w:lang w:val="ru-RU"/>
        </w:rPr>
        <w:t xml:space="preserve"> определяется формулой</w:t>
      </w:r>
    </w:p>
    <w:p w:rsidR="0000554F" w:rsidRPr="001859A6" w:rsidRDefault="0000554F" w:rsidP="001859A6">
      <w:pPr>
        <w:pStyle w:val="aff4"/>
      </w:pPr>
      <w:r w:rsidRPr="001859A6">
        <w:lastRenderedPageBreak/>
        <w:tab/>
      </w:r>
      <w:r w:rsidR="00CF2066" w:rsidRPr="00956CC8">
        <w:rPr>
          <w:position w:val="-12"/>
        </w:rPr>
        <w:object w:dxaOrig="2960" w:dyaOrig="440">
          <v:shape id="_x0000_i1332" type="#_x0000_t75" style="width:147.75pt;height:21.9pt" o:ole="">
            <v:imagedata r:id="rId623" o:title=""/>
          </v:shape>
          <o:OLEObject Type="Embed" ProgID="Equation.3" ShapeID="_x0000_i1332" DrawAspect="Content" ObjectID="_1704635432" r:id="rId624"/>
        </w:object>
      </w:r>
      <w:r w:rsidR="00956CC8">
        <w:t>.</w:t>
      </w:r>
      <w:r w:rsidRPr="001859A6">
        <w:tab/>
      </w:r>
      <w:r w:rsidR="00CD2965" w:rsidRPr="001859A6">
        <w:t>(2</w:t>
      </w:r>
      <w:r w:rsidRPr="001859A6">
        <w:t>.</w:t>
      </w:r>
      <w:r w:rsidR="00265960">
        <w:t>83</w:t>
      </w:r>
      <w:r w:rsidRPr="001859A6">
        <w:t>)</w:t>
      </w:r>
    </w:p>
    <w:p w:rsidR="0000554F" w:rsidRPr="00C9102F" w:rsidRDefault="0000554F" w:rsidP="0000554F">
      <w:pPr>
        <w:pStyle w:val="ab"/>
        <w:ind w:left="0" w:firstLine="567"/>
        <w:rPr>
          <w:szCs w:val="28"/>
          <w:lang w:val="ru-RU"/>
        </w:rPr>
      </w:pPr>
      <w:r w:rsidRPr="00C9102F">
        <w:rPr>
          <w:szCs w:val="28"/>
          <w:lang w:val="ru-RU"/>
        </w:rPr>
        <w:t>Уравнение состояния</w:t>
      </w:r>
      <w:r w:rsidR="001859A6">
        <w:rPr>
          <w:szCs w:val="28"/>
          <w:lang w:val="ru-RU"/>
        </w:rPr>
        <w:t xml:space="preserve"> идеального газа для задачи внутренней баллистики записывается в виде</w:t>
      </w:r>
      <w:r w:rsidRPr="00C9102F">
        <w:rPr>
          <w:szCs w:val="28"/>
          <w:lang w:val="ru-RU"/>
        </w:rPr>
        <w:t>:</w:t>
      </w:r>
    </w:p>
    <w:p w:rsidR="0000554F" w:rsidRPr="00C9102F" w:rsidRDefault="0000554F" w:rsidP="00E721CB">
      <w:pPr>
        <w:pStyle w:val="aff4"/>
      </w:pPr>
      <w:r w:rsidRPr="00C9102F">
        <w:tab/>
      </w:r>
      <w:r w:rsidR="00CF2066" w:rsidRPr="00E721CB">
        <w:rPr>
          <w:position w:val="-32"/>
        </w:rPr>
        <w:object w:dxaOrig="5480" w:dyaOrig="780">
          <v:shape id="_x0000_i1333" type="#_x0000_t75" style="width:273.6pt;height:38.8pt" o:ole="">
            <v:imagedata r:id="rId625" o:title=""/>
          </v:shape>
          <o:OLEObject Type="Embed" ProgID="Equation.3" ShapeID="_x0000_i1333" DrawAspect="Content" ObjectID="_1704635433" r:id="rId626"/>
        </w:object>
      </w:r>
      <w:r w:rsidRPr="00C9102F">
        <w:t>,</w:t>
      </w:r>
      <w:r w:rsidRPr="00C9102F">
        <w:tab/>
      </w:r>
      <w:r w:rsidR="00CD2965">
        <w:t>(2</w:t>
      </w:r>
      <w:r w:rsidR="00ED285A">
        <w:t>.</w:t>
      </w:r>
      <w:r w:rsidR="00265960">
        <w:t>84</w:t>
      </w:r>
      <w:r w:rsidRPr="00C9102F">
        <w:t>)</w:t>
      </w:r>
    </w:p>
    <w:p w:rsidR="0000554F" w:rsidRPr="00C9102F" w:rsidRDefault="0000554F" w:rsidP="00956CC8">
      <w:pPr>
        <w:rPr>
          <w:szCs w:val="28"/>
          <w:lang w:val="ru-RU"/>
        </w:rPr>
      </w:pPr>
      <w:r w:rsidRPr="00C9102F">
        <w:rPr>
          <w:szCs w:val="28"/>
          <w:lang w:val="ru-RU"/>
        </w:rPr>
        <w:t xml:space="preserve">где </w:t>
      </w:r>
      <w:r w:rsidR="00E721CB" w:rsidRPr="00E721CB">
        <w:rPr>
          <w:i/>
          <w:szCs w:val="28"/>
        </w:rPr>
        <w:t>R</w:t>
      </w:r>
      <w:r w:rsidRPr="00C9102F">
        <w:rPr>
          <w:szCs w:val="28"/>
          <w:lang w:val="ru-RU"/>
        </w:rPr>
        <w:t xml:space="preserve"> – удельная газовая постоянная</w:t>
      </w:r>
      <w:r w:rsidR="005F091C">
        <w:rPr>
          <w:szCs w:val="28"/>
          <w:lang w:val="ru-RU"/>
        </w:rPr>
        <w:t xml:space="preserve"> продуктов горения пороха</w:t>
      </w:r>
      <w:proofErr w:type="gramStart"/>
      <w:r w:rsidR="005F091C">
        <w:rPr>
          <w:szCs w:val="28"/>
          <w:lang w:val="ru-RU"/>
        </w:rPr>
        <w:t>,</w:t>
      </w:r>
      <w:r w:rsidR="00E721CB" w:rsidRPr="00E721CB">
        <w:rPr>
          <w:szCs w:val="28"/>
          <w:lang w:val="ru-RU"/>
        </w:rPr>
        <w:t xml:space="preserve"> </w:t>
      </w:r>
      <w:r w:rsidR="00CF2066" w:rsidRPr="00E331E1">
        <w:rPr>
          <w:position w:val="-12"/>
          <w:szCs w:val="28"/>
          <w:lang w:val="ru-RU"/>
        </w:rPr>
        <w:object w:dxaOrig="1359" w:dyaOrig="380">
          <v:shape id="_x0000_i1334" type="#_x0000_t75" style="width:68.25pt;height:18.8pt" o:ole="">
            <v:imagedata r:id="rId613" o:title=""/>
          </v:shape>
          <o:OLEObject Type="Embed" ProgID="Equation.3" ShapeID="_x0000_i1334" DrawAspect="Content" ObjectID="_1704635434" r:id="rId627"/>
        </w:object>
      </w:r>
      <w:r w:rsidRPr="00C9102F">
        <w:rPr>
          <w:szCs w:val="28"/>
          <w:lang w:val="ru-RU"/>
        </w:rPr>
        <w:t>;</w:t>
      </w:r>
      <w:proofErr w:type="gramEnd"/>
      <w:r w:rsidRPr="00C9102F">
        <w:rPr>
          <w:szCs w:val="28"/>
          <w:lang w:val="ru-RU"/>
        </w:rPr>
        <w:t xml:space="preserve"> </w:t>
      </w:r>
      <w:r w:rsidR="00E721CB" w:rsidRPr="00E721CB">
        <w:rPr>
          <w:i/>
          <w:szCs w:val="28"/>
        </w:rPr>
        <w:t>T</w:t>
      </w:r>
      <w:r w:rsidR="00E721CB" w:rsidRPr="00E721CB">
        <w:rPr>
          <w:szCs w:val="28"/>
          <w:lang w:val="ru-RU"/>
        </w:rPr>
        <w:t xml:space="preserve"> </w:t>
      </w:r>
      <w:r w:rsidRPr="00C9102F">
        <w:rPr>
          <w:szCs w:val="28"/>
          <w:lang w:val="ru-RU"/>
        </w:rPr>
        <w:t>– температура продуктов горения пороха</w:t>
      </w:r>
      <w:r w:rsidR="005F091C">
        <w:rPr>
          <w:szCs w:val="28"/>
          <w:lang w:val="ru-RU"/>
        </w:rPr>
        <w:t>, K</w:t>
      </w:r>
      <w:r w:rsidRPr="00C9102F">
        <w:rPr>
          <w:szCs w:val="28"/>
          <w:lang w:val="ru-RU"/>
        </w:rPr>
        <w:t>.</w:t>
      </w:r>
    </w:p>
    <w:p w:rsidR="0000554F" w:rsidRPr="003359E2" w:rsidRDefault="0000554F" w:rsidP="0000554F">
      <w:pPr>
        <w:ind w:firstLine="567"/>
        <w:rPr>
          <w:szCs w:val="28"/>
          <w:lang w:val="ru-RU"/>
        </w:rPr>
      </w:pPr>
      <w:r w:rsidRPr="003359E2">
        <w:rPr>
          <w:szCs w:val="28"/>
          <w:lang w:val="ru-RU"/>
        </w:rPr>
        <w:t>Дополнительные соотношения:</w:t>
      </w:r>
    </w:p>
    <w:p w:rsidR="00453E03" w:rsidRDefault="0000554F" w:rsidP="00E721CB">
      <w:pPr>
        <w:pStyle w:val="aff4"/>
      </w:pPr>
      <w:r w:rsidRPr="003359E2">
        <w:tab/>
      </w:r>
      <w:r w:rsidR="00CF2066" w:rsidRPr="00E721CB">
        <w:rPr>
          <w:position w:val="-68"/>
        </w:rPr>
        <w:object w:dxaOrig="5899" w:dyaOrig="1560">
          <v:shape id="_x0000_i1335" type="#_x0000_t75" style="width:294.9pt;height:78.25pt" o:ole="">
            <v:imagedata r:id="rId628" o:title=""/>
          </v:shape>
          <o:OLEObject Type="Embed" ProgID="Equation.3" ShapeID="_x0000_i1335" DrawAspect="Content" ObjectID="_1704635435" r:id="rId629"/>
        </w:object>
      </w:r>
      <w:r w:rsidR="00453E03">
        <w:t>,</w:t>
      </w:r>
      <w:r w:rsidR="00453E03">
        <w:tab/>
      </w:r>
    </w:p>
    <w:p w:rsidR="0000554F" w:rsidRDefault="00453E03" w:rsidP="00E721CB">
      <w:pPr>
        <w:pStyle w:val="aff4"/>
      </w:pPr>
      <w:r w:rsidRPr="001601BB">
        <w:tab/>
      </w:r>
      <w:r w:rsidR="00CF2066" w:rsidRPr="00E721CB">
        <w:rPr>
          <w:position w:val="-34"/>
        </w:rPr>
        <w:object w:dxaOrig="7180" w:dyaOrig="820">
          <v:shape id="_x0000_i1336" type="#_x0000_t75" style="width:359.35pt;height:41.3pt" o:ole="">
            <v:imagedata r:id="rId630" o:title=""/>
          </v:shape>
          <o:OLEObject Type="Embed" ProgID="Equation.3" ShapeID="_x0000_i1336" DrawAspect="Content" ObjectID="_1704635436" r:id="rId631"/>
        </w:object>
      </w:r>
      <w:r>
        <w:t>,</w:t>
      </w:r>
      <w:r w:rsidR="0000554F" w:rsidRPr="003359E2">
        <w:tab/>
      </w:r>
      <w:r w:rsidR="00CD2965">
        <w:t>(2</w:t>
      </w:r>
      <w:r w:rsidR="0000554F" w:rsidRPr="00202C7B">
        <w:t>.</w:t>
      </w:r>
      <w:r w:rsidR="00265960">
        <w:t>85</w:t>
      </w:r>
      <w:r w:rsidR="0000554F" w:rsidRPr="00202C7B">
        <w:t>)</w:t>
      </w:r>
    </w:p>
    <w:p w:rsidR="0000554F" w:rsidRPr="00C9102F" w:rsidRDefault="00CF2066" w:rsidP="00E721CB">
      <w:pPr>
        <w:tabs>
          <w:tab w:val="center" w:pos="4820"/>
          <w:tab w:val="right" w:pos="9356"/>
        </w:tabs>
        <w:rPr>
          <w:szCs w:val="28"/>
          <w:lang w:val="ru-RU"/>
        </w:rPr>
      </w:pPr>
      <w:r w:rsidRPr="00E721CB">
        <w:rPr>
          <w:position w:val="-36"/>
          <w:szCs w:val="28"/>
        </w:rPr>
        <w:object w:dxaOrig="2460" w:dyaOrig="900">
          <v:shape id="_x0000_i1337" type="#_x0000_t75" style="width:122.7pt;height:45.1pt" o:ole="">
            <v:imagedata r:id="rId632" o:title=""/>
          </v:shape>
          <o:OLEObject Type="Embed" ProgID="Equation.3" ShapeID="_x0000_i1337" DrawAspect="Content" ObjectID="_1704635437" r:id="rId633"/>
        </w:object>
      </w:r>
      <w:proofErr w:type="gramStart"/>
      <w:r w:rsidR="00453E03" w:rsidRPr="00453E03">
        <w:rPr>
          <w:szCs w:val="28"/>
          <w:lang w:val="ru-RU"/>
        </w:rPr>
        <w:t xml:space="preserve">, </w:t>
      </w:r>
      <w:r w:rsidRPr="00E721CB">
        <w:rPr>
          <w:position w:val="-36"/>
          <w:szCs w:val="28"/>
          <w:lang w:val="ru-RU"/>
        </w:rPr>
        <w:object w:dxaOrig="2460" w:dyaOrig="859">
          <v:shape id="_x0000_i1338" type="#_x0000_t75" style="width:122.7pt;height:42.55pt" o:ole="">
            <v:imagedata r:id="rId634" o:title=""/>
          </v:shape>
          <o:OLEObject Type="Embed" ProgID="Equation.3" ShapeID="_x0000_i1338" DrawAspect="Content" ObjectID="_1704635438" r:id="rId635"/>
        </w:object>
      </w:r>
      <w:r w:rsidR="00453E03" w:rsidRPr="00453E03">
        <w:rPr>
          <w:szCs w:val="28"/>
          <w:lang w:val="ru-RU"/>
        </w:rPr>
        <w:t>,</w:t>
      </w:r>
      <w:proofErr w:type="gramEnd"/>
      <w:r w:rsidR="00453E03" w:rsidRPr="00453E03">
        <w:rPr>
          <w:szCs w:val="28"/>
          <w:lang w:val="ru-RU"/>
        </w:rPr>
        <w:t xml:space="preserve"> </w:t>
      </w:r>
      <w:r w:rsidRPr="00E721CB">
        <w:rPr>
          <w:position w:val="-38"/>
          <w:szCs w:val="28"/>
          <w:lang w:val="ru-RU"/>
        </w:rPr>
        <w:object w:dxaOrig="3519" w:dyaOrig="920">
          <v:shape id="_x0000_i1339" type="#_x0000_t75" style="width:176.55pt;height:45.7pt" o:ole="">
            <v:imagedata r:id="rId636" o:title=""/>
          </v:shape>
          <o:OLEObject Type="Embed" ProgID="Equation.3" ShapeID="_x0000_i1339" DrawAspect="Content" ObjectID="_1704635439" r:id="rId637"/>
        </w:object>
      </w:r>
      <w:r w:rsidR="0000554F" w:rsidRPr="00C9102F">
        <w:rPr>
          <w:szCs w:val="28"/>
          <w:lang w:val="ru-RU"/>
        </w:rPr>
        <w:t xml:space="preserve">Распределение давления </w:t>
      </w:r>
      <w:r w:rsidR="0000554F">
        <w:rPr>
          <w:szCs w:val="28"/>
          <w:lang w:val="ru-RU"/>
        </w:rPr>
        <w:t>в стволе записывается в виде</w:t>
      </w:r>
      <w:r w:rsidR="0000554F" w:rsidRPr="00C9102F">
        <w:rPr>
          <w:szCs w:val="28"/>
          <w:lang w:val="ru-RU"/>
        </w:rPr>
        <w:t>:</w:t>
      </w:r>
    </w:p>
    <w:p w:rsidR="0000554F" w:rsidRDefault="0000554F" w:rsidP="00E721CB">
      <w:pPr>
        <w:pStyle w:val="aff4"/>
      </w:pPr>
      <w:r w:rsidRPr="00C9102F">
        <w:tab/>
      </w:r>
      <w:r w:rsidR="00CF2066" w:rsidRPr="00E721CB">
        <w:rPr>
          <w:position w:val="-36"/>
        </w:rPr>
        <w:object w:dxaOrig="8660" w:dyaOrig="859">
          <v:shape id="_x0000_i1340" type="#_x0000_t75" style="width:432.65pt;height:42.55pt" o:ole="">
            <v:imagedata r:id="rId638" o:title=""/>
          </v:shape>
          <o:OLEObject Type="Embed" ProgID="Equation.3" ShapeID="_x0000_i1340" DrawAspect="Content" ObjectID="_1704635440" r:id="rId639"/>
        </w:object>
      </w:r>
      <w:r w:rsidRPr="00C9102F">
        <w:t>.</w:t>
      </w:r>
      <w:r w:rsidRPr="00C9102F">
        <w:tab/>
      </w:r>
      <w:r w:rsidR="00CD2965">
        <w:t>(2</w:t>
      </w:r>
      <w:r w:rsidRPr="00754A9A">
        <w:t>.</w:t>
      </w:r>
      <w:r w:rsidR="00265960">
        <w:t>86</w:t>
      </w:r>
      <w:r w:rsidRPr="00C9102F">
        <w:t>)</w:t>
      </w:r>
    </w:p>
    <w:p w:rsidR="008A4AF2" w:rsidRDefault="008A4AF2" w:rsidP="00E721CB">
      <w:pPr>
        <w:pStyle w:val="aff4"/>
      </w:pPr>
      <w:r>
        <w:t>Плотность газов в стволе:</w:t>
      </w:r>
    </w:p>
    <w:p w:rsidR="008A4AF2" w:rsidRDefault="008A4AF2" w:rsidP="00E721CB">
      <w:pPr>
        <w:pStyle w:val="aff4"/>
      </w:pPr>
      <w:r>
        <w:rPr>
          <w:szCs w:val="28"/>
        </w:rPr>
        <w:tab/>
      </w:r>
      <w:r w:rsidR="00CF2066" w:rsidRPr="008C121C">
        <w:rPr>
          <w:position w:val="-32"/>
          <w:szCs w:val="28"/>
        </w:rPr>
        <w:object w:dxaOrig="2020" w:dyaOrig="760">
          <v:shape id="_x0000_i1341" type="#_x0000_t75" style="width:101.45pt;height:38.2pt" o:ole="">
            <v:imagedata r:id="rId640" o:title=""/>
          </v:shape>
          <o:OLEObject Type="Embed" ProgID="Equation.3" ShapeID="_x0000_i1341" DrawAspect="Content" ObjectID="_1704635441" r:id="rId641"/>
        </w:object>
      </w:r>
      <w:r w:rsidR="00E331E1">
        <w:rPr>
          <w:szCs w:val="28"/>
        </w:rPr>
        <w:t>,</w:t>
      </w:r>
      <w:r>
        <w:rPr>
          <w:szCs w:val="28"/>
        </w:rPr>
        <w:tab/>
      </w:r>
      <w:r w:rsidR="00CD2965">
        <w:t>(2</w:t>
      </w:r>
      <w:r w:rsidRPr="00754A9A">
        <w:t>.</w:t>
      </w:r>
      <w:r w:rsidR="00265960">
        <w:t>87</w:t>
      </w:r>
      <w:r w:rsidRPr="00C9102F">
        <w:t>)</w:t>
      </w:r>
    </w:p>
    <w:p w:rsidR="008A4AF2" w:rsidRDefault="00E331E1" w:rsidP="00E721CB">
      <w:pPr>
        <w:pStyle w:val="aff4"/>
      </w:pPr>
      <w:r>
        <w:t>с</w:t>
      </w:r>
      <w:r w:rsidR="008A4AF2">
        <w:t>корость газов:</w:t>
      </w:r>
    </w:p>
    <w:p w:rsidR="008A4AF2" w:rsidRPr="00C9102F" w:rsidRDefault="008A4AF2" w:rsidP="00E721CB">
      <w:pPr>
        <w:pStyle w:val="aff4"/>
        <w:rPr>
          <w:rFonts w:eastAsia="Calibri"/>
        </w:rPr>
      </w:pPr>
      <w:r>
        <w:rPr>
          <w:szCs w:val="28"/>
        </w:rPr>
        <w:tab/>
      </w:r>
      <w:r w:rsidR="00CF2066" w:rsidRPr="00A64495">
        <w:rPr>
          <w:position w:val="-36"/>
          <w:szCs w:val="28"/>
        </w:rPr>
        <w:object w:dxaOrig="2380" w:dyaOrig="859">
          <v:shape id="_x0000_i1342" type="#_x0000_t75" style="width:118.95pt;height:42.55pt" o:ole="">
            <v:imagedata r:id="rId642" o:title=""/>
          </v:shape>
          <o:OLEObject Type="Embed" ProgID="Equation.3" ShapeID="_x0000_i1342" DrawAspect="Content" ObjectID="_1704635442" r:id="rId643"/>
        </w:object>
      </w:r>
      <w:r w:rsidR="00E331E1">
        <w:rPr>
          <w:szCs w:val="28"/>
        </w:rPr>
        <w:t>.</w:t>
      </w:r>
      <w:r>
        <w:rPr>
          <w:szCs w:val="28"/>
        </w:rPr>
        <w:tab/>
      </w:r>
      <w:r w:rsidR="00CD2965">
        <w:t>(2</w:t>
      </w:r>
      <w:r w:rsidRPr="00754A9A">
        <w:t>.</w:t>
      </w:r>
      <w:r w:rsidR="00265960">
        <w:t>88</w:t>
      </w:r>
      <w:r w:rsidRPr="00C9102F">
        <w:t>)</w:t>
      </w:r>
    </w:p>
    <w:p w:rsidR="0000554F" w:rsidRPr="00265960" w:rsidRDefault="0000554F" w:rsidP="00E331E1">
      <w:pPr>
        <w:rPr>
          <w:szCs w:val="28"/>
          <w:lang w:val="ru-RU"/>
        </w:rPr>
      </w:pPr>
      <w:r w:rsidRPr="00C9102F">
        <w:rPr>
          <w:color w:val="000000"/>
          <w:szCs w:val="28"/>
          <w:lang w:val="ru-RU"/>
        </w:rPr>
        <w:t xml:space="preserve">Начальные условия </w:t>
      </w:r>
      <w:proofErr w:type="gramStart"/>
      <w:r w:rsidRPr="00C9102F">
        <w:rPr>
          <w:color w:val="000000"/>
          <w:szCs w:val="28"/>
          <w:lang w:val="ru-RU"/>
        </w:rPr>
        <w:t>при</w:t>
      </w:r>
      <w:r w:rsidR="00956CC8">
        <w:rPr>
          <w:i/>
          <w:szCs w:val="28"/>
          <w:lang w:val="ru-RU"/>
        </w:rPr>
        <w:t xml:space="preserve"> </w:t>
      </w:r>
      <w:r w:rsidR="00CF2066" w:rsidRPr="00956CC8">
        <w:rPr>
          <w:i/>
          <w:position w:val="-6"/>
          <w:szCs w:val="28"/>
          <w:lang w:val="ru-RU"/>
        </w:rPr>
        <w:object w:dxaOrig="580" w:dyaOrig="300">
          <v:shape id="_x0000_i1343" type="#_x0000_t75" style="width:29.45pt;height:15.05pt" o:ole="">
            <v:imagedata r:id="rId644" o:title=""/>
          </v:shape>
          <o:OLEObject Type="Embed" ProgID="Equation.3" ShapeID="_x0000_i1343" DrawAspect="Content" ObjectID="_1704635443" r:id="rId645"/>
        </w:object>
      </w:r>
      <w:r w:rsidRPr="00C9102F">
        <w:rPr>
          <w:szCs w:val="28"/>
          <w:lang w:val="ru-RU"/>
        </w:rPr>
        <w:t>,</w:t>
      </w:r>
      <w:proofErr w:type="gramEnd"/>
      <w:r w:rsidR="00E721CB" w:rsidRPr="00E721CB">
        <w:rPr>
          <w:szCs w:val="28"/>
          <w:lang w:val="ru-RU"/>
        </w:rPr>
        <w:t xml:space="preserve"> </w:t>
      </w:r>
      <w:r w:rsidR="00CF2066" w:rsidRPr="00E721CB">
        <w:rPr>
          <w:position w:val="-12"/>
          <w:szCs w:val="28"/>
        </w:rPr>
        <w:object w:dxaOrig="1260" w:dyaOrig="380">
          <v:shape id="_x0000_i1344" type="#_x0000_t75" style="width:63.25pt;height:18.8pt" o:ole="">
            <v:imagedata r:id="rId646" o:title=""/>
          </v:shape>
          <o:OLEObject Type="Embed" ProgID="Equation.3" ShapeID="_x0000_i1344" DrawAspect="Content" ObjectID="_1704635444" r:id="rId647"/>
        </w:object>
      </w:r>
      <w:r w:rsidRPr="00C9102F">
        <w:rPr>
          <w:szCs w:val="28"/>
          <w:lang w:val="ru-RU"/>
        </w:rPr>
        <w:t>:</w:t>
      </w:r>
    </w:p>
    <w:p w:rsidR="008A4AF2" w:rsidRDefault="0000554F" w:rsidP="005F091C">
      <w:pPr>
        <w:tabs>
          <w:tab w:val="center" w:pos="4820"/>
          <w:tab w:val="right" w:pos="9355"/>
        </w:tabs>
        <w:ind w:firstLine="567"/>
        <w:rPr>
          <w:szCs w:val="28"/>
          <w:lang w:val="ru-RU"/>
        </w:rPr>
      </w:pPr>
      <w:r w:rsidRPr="00C9102F">
        <w:rPr>
          <w:szCs w:val="28"/>
          <w:lang w:val="ru-RU"/>
        </w:rPr>
        <w:lastRenderedPageBreak/>
        <w:tab/>
      </w:r>
      <w:r w:rsidR="00CF2066" w:rsidRPr="00265960">
        <w:rPr>
          <w:position w:val="-64"/>
          <w:szCs w:val="28"/>
          <w:lang w:val="ru-RU"/>
        </w:rPr>
        <w:object w:dxaOrig="4420" w:dyaOrig="1420">
          <v:shape id="_x0000_i1345" type="#_x0000_t75" style="width:221pt;height:71.35pt" o:ole="">
            <v:imagedata r:id="rId648" o:title=""/>
          </v:shape>
          <o:OLEObject Type="Embed" ProgID="Equation.3" ShapeID="_x0000_i1345" DrawAspect="Content" ObjectID="_1704635445" r:id="rId649"/>
        </w:object>
      </w:r>
      <w:r w:rsidR="008A4AF2">
        <w:rPr>
          <w:szCs w:val="28"/>
          <w:lang w:val="ru-RU"/>
        </w:rPr>
        <w:tab/>
      </w:r>
      <w:r w:rsidR="00265960">
        <w:rPr>
          <w:szCs w:val="28"/>
          <w:lang w:val="ru-RU"/>
        </w:rPr>
        <w:t>(2</w:t>
      </w:r>
      <w:r w:rsidR="00265960" w:rsidRPr="00754A9A">
        <w:rPr>
          <w:szCs w:val="28"/>
          <w:lang w:val="ru-RU"/>
        </w:rPr>
        <w:t>.</w:t>
      </w:r>
      <w:r w:rsidR="00265960">
        <w:rPr>
          <w:szCs w:val="28"/>
          <w:lang w:val="ru-RU"/>
        </w:rPr>
        <w:t>89</w:t>
      </w:r>
      <w:r w:rsidR="00265960" w:rsidRPr="00C9102F">
        <w:rPr>
          <w:szCs w:val="28"/>
          <w:lang w:val="ru-RU"/>
        </w:rPr>
        <w:t>)</w:t>
      </w:r>
    </w:p>
    <w:p w:rsidR="0000554F" w:rsidRDefault="0000554F" w:rsidP="0000554F">
      <w:pPr>
        <w:ind w:firstLine="567"/>
        <w:rPr>
          <w:szCs w:val="28"/>
          <w:lang w:val="ru-RU"/>
        </w:rPr>
      </w:pPr>
      <w:r w:rsidRPr="00C9102F">
        <w:rPr>
          <w:szCs w:val="28"/>
          <w:lang w:val="ru-RU"/>
        </w:rPr>
        <w:t xml:space="preserve">Расчеты проводятся до момента вылета снаряда из </w:t>
      </w:r>
      <w:proofErr w:type="gramStart"/>
      <w:r w:rsidRPr="00C9102F">
        <w:rPr>
          <w:szCs w:val="28"/>
          <w:lang w:val="ru-RU"/>
        </w:rPr>
        <w:t xml:space="preserve">ствола: </w:t>
      </w:r>
      <w:r w:rsidR="00CF2066" w:rsidRPr="00E721CB">
        <w:rPr>
          <w:position w:val="-14"/>
          <w:szCs w:val="28"/>
          <w:lang w:val="ru-RU"/>
        </w:rPr>
        <w:object w:dxaOrig="1680" w:dyaOrig="400">
          <v:shape id="_x0000_i1346" type="#_x0000_t75" style="width:83.9pt;height:20.05pt" o:ole="">
            <v:imagedata r:id="rId650" o:title=""/>
          </v:shape>
          <o:OLEObject Type="Embed" ProgID="Equation.3" ShapeID="_x0000_i1346" DrawAspect="Content" ObjectID="_1704635446" r:id="rId651"/>
        </w:object>
      </w:r>
      <w:r>
        <w:rPr>
          <w:szCs w:val="28"/>
          <w:lang w:val="ru-RU"/>
        </w:rPr>
        <w:t xml:space="preserve"> </w:t>
      </w:r>
      <w:r w:rsidRPr="00C9102F">
        <w:rPr>
          <w:szCs w:val="28"/>
          <w:lang w:val="ru-RU"/>
        </w:rPr>
        <w:t>где</w:t>
      </w:r>
      <w:proofErr w:type="gramEnd"/>
      <w:r w:rsidRPr="00C9102F">
        <w:rPr>
          <w:szCs w:val="28"/>
          <w:lang w:val="ru-RU"/>
        </w:rPr>
        <w:t xml:space="preserve"> </w:t>
      </w:r>
      <w:r w:rsidR="00CF2066" w:rsidRPr="00956CC8">
        <w:rPr>
          <w:position w:val="-12"/>
          <w:szCs w:val="28"/>
          <w:lang w:val="ru-RU"/>
        </w:rPr>
        <w:object w:dxaOrig="440" w:dyaOrig="380">
          <v:shape id="_x0000_i1347" type="#_x0000_t75" style="width:21.9pt;height:18.8pt" o:ole="">
            <v:imagedata r:id="rId652" o:title=""/>
          </v:shape>
          <o:OLEObject Type="Embed" ProgID="Equation.3" ShapeID="_x0000_i1347" DrawAspect="Content" ObjectID="_1704635447" r:id="rId653"/>
        </w:object>
      </w:r>
      <w:r w:rsidR="00956CC8" w:rsidRPr="00956CC8">
        <w:rPr>
          <w:i/>
          <w:szCs w:val="28"/>
          <w:lang w:val="ru-RU"/>
        </w:rPr>
        <w:t xml:space="preserve"> </w:t>
      </w:r>
      <w:r w:rsidRPr="00C9102F">
        <w:rPr>
          <w:szCs w:val="28"/>
          <w:lang w:val="ru-RU"/>
        </w:rPr>
        <w:t>– длина камеры</w:t>
      </w:r>
      <w:r w:rsidR="00BF4383">
        <w:rPr>
          <w:szCs w:val="28"/>
          <w:lang w:val="ru-RU"/>
        </w:rPr>
        <w:t>, м</w:t>
      </w:r>
      <w:r w:rsidRPr="00C9102F">
        <w:rPr>
          <w:szCs w:val="28"/>
          <w:lang w:val="ru-RU"/>
        </w:rPr>
        <w:t xml:space="preserve">; </w:t>
      </w:r>
      <w:r w:rsidR="00CF2066" w:rsidRPr="00956CC8">
        <w:rPr>
          <w:position w:val="-14"/>
          <w:szCs w:val="28"/>
          <w:lang w:val="ru-RU"/>
        </w:rPr>
        <w:object w:dxaOrig="320" w:dyaOrig="400">
          <v:shape id="_x0000_i1348" type="#_x0000_t75" style="width:15.65pt;height:20.05pt" o:ole="">
            <v:imagedata r:id="rId654" o:title=""/>
          </v:shape>
          <o:OLEObject Type="Embed" ProgID="Equation.3" ShapeID="_x0000_i1348" DrawAspect="Content" ObjectID="_1704635448" r:id="rId655"/>
        </w:object>
      </w:r>
      <w:r w:rsidR="00E721CB">
        <w:rPr>
          <w:szCs w:val="28"/>
          <w:lang w:val="ru-RU"/>
        </w:rPr>
        <w:t xml:space="preserve"> </w:t>
      </w:r>
      <w:r w:rsidRPr="00C9102F">
        <w:rPr>
          <w:szCs w:val="28"/>
          <w:lang w:val="ru-RU"/>
        </w:rPr>
        <w:t>– длина ствола</w:t>
      </w:r>
      <w:r w:rsidR="00BF4383">
        <w:rPr>
          <w:szCs w:val="28"/>
          <w:lang w:val="ru-RU"/>
        </w:rPr>
        <w:t>, м</w:t>
      </w:r>
      <w:r w:rsidRPr="00C9102F">
        <w:rPr>
          <w:szCs w:val="28"/>
          <w:lang w:val="ru-RU"/>
        </w:rPr>
        <w:t>.</w:t>
      </w:r>
    </w:p>
    <w:p w:rsidR="005F091C" w:rsidRDefault="005F091C" w:rsidP="0000554F">
      <w:pPr>
        <w:ind w:firstLine="567"/>
        <w:rPr>
          <w:szCs w:val="28"/>
          <w:lang w:val="ru-RU"/>
        </w:rPr>
      </w:pPr>
      <w:r w:rsidRPr="005F091C">
        <w:rPr>
          <w:szCs w:val="28"/>
          <w:lang w:val="ru-RU"/>
        </w:rPr>
        <w:t>Для проверки расчётов будем использовать</w:t>
      </w:r>
      <w:r>
        <w:rPr>
          <w:szCs w:val="28"/>
          <w:lang w:val="ru-RU"/>
        </w:rPr>
        <w:t xml:space="preserve"> формулу, </w:t>
      </w:r>
      <w:r w:rsidRPr="005F091C">
        <w:rPr>
          <w:szCs w:val="28"/>
          <w:lang w:val="ru-RU"/>
        </w:rPr>
        <w:t>полученную из закона</w:t>
      </w:r>
      <w:r>
        <w:rPr>
          <w:szCs w:val="28"/>
          <w:lang w:val="ru-RU"/>
        </w:rPr>
        <w:t xml:space="preserve"> сохранения энергии</w:t>
      </w:r>
      <w:r w:rsidRPr="005F091C">
        <w:rPr>
          <w:szCs w:val="28"/>
          <w:lang w:val="ru-RU"/>
        </w:rPr>
        <w:t>:</w:t>
      </w:r>
    </w:p>
    <w:p w:rsidR="005F091C" w:rsidRPr="00F442C2" w:rsidRDefault="00F442C2" w:rsidP="00F442C2">
      <w:pPr>
        <w:pStyle w:val="aff4"/>
      </w:pPr>
      <w:r>
        <w:tab/>
      </w:r>
      <w:r w:rsidR="00CF2066" w:rsidRPr="00E721CB">
        <w:rPr>
          <w:position w:val="-34"/>
        </w:rPr>
        <w:object w:dxaOrig="7100" w:dyaOrig="840">
          <v:shape id="_x0000_i1349" type="#_x0000_t75" style="width:354.35pt;height:41.95pt" o:ole="">
            <v:imagedata r:id="rId656" o:title=""/>
          </v:shape>
          <o:OLEObject Type="Embed" ProgID="Equation.3" ShapeID="_x0000_i1349" DrawAspect="Content" ObjectID="_1704635449" r:id="rId657"/>
        </w:object>
      </w:r>
      <w:r>
        <w:t>,</w:t>
      </w:r>
      <w:r w:rsidR="00C10BAC" w:rsidRPr="00C9102F">
        <w:rPr>
          <w:szCs w:val="28"/>
        </w:rPr>
        <w:tab/>
      </w:r>
      <w:r w:rsidR="00CD2965">
        <w:rPr>
          <w:szCs w:val="28"/>
        </w:rPr>
        <w:t>(2</w:t>
      </w:r>
      <w:r w:rsidR="00C10BAC" w:rsidRPr="00754A9A">
        <w:rPr>
          <w:szCs w:val="28"/>
        </w:rPr>
        <w:t>.</w:t>
      </w:r>
      <w:r w:rsidR="00265960">
        <w:rPr>
          <w:szCs w:val="28"/>
        </w:rPr>
        <w:t>90</w:t>
      </w:r>
      <w:r w:rsidR="00C10BAC" w:rsidRPr="00C9102F">
        <w:rPr>
          <w:szCs w:val="28"/>
        </w:rPr>
        <w:t>)</w:t>
      </w:r>
    </w:p>
    <w:p w:rsidR="005F091C" w:rsidRPr="00956CC8" w:rsidRDefault="00C10BAC" w:rsidP="00C10BAC">
      <w:pPr>
        <w:rPr>
          <w:lang w:val="ru-RU"/>
        </w:rPr>
      </w:pPr>
      <w:r w:rsidRPr="00C10BAC">
        <w:rPr>
          <w:szCs w:val="28"/>
          <w:lang w:val="ru-RU"/>
        </w:rPr>
        <w:t>где</w:t>
      </w:r>
      <w:r w:rsidR="00E721CB" w:rsidRPr="00E721CB">
        <w:rPr>
          <w:szCs w:val="28"/>
          <w:lang w:val="ru-RU"/>
        </w:rPr>
        <w:t xml:space="preserve"> </w:t>
      </w:r>
      <w:r w:rsidR="00E721CB" w:rsidRPr="00E721CB">
        <w:rPr>
          <w:i/>
        </w:rPr>
        <w:t>Q</w:t>
      </w:r>
      <w:r w:rsidR="00E721CB" w:rsidRPr="00E721CB">
        <w:rPr>
          <w:lang w:val="ru-RU"/>
        </w:rPr>
        <w:t xml:space="preserve"> </w:t>
      </w:r>
      <w:r w:rsidRPr="00C10BAC">
        <w:rPr>
          <w:lang w:val="ru-RU"/>
        </w:rPr>
        <w:t>– теплотворная способность пороха</w:t>
      </w:r>
      <w:r>
        <w:rPr>
          <w:lang w:val="ru-RU"/>
        </w:rPr>
        <w:t>,</w:t>
      </w:r>
      <w:r w:rsidRPr="00C10BAC">
        <w:rPr>
          <w:lang w:val="ru-RU"/>
        </w:rPr>
        <w:t xml:space="preserve"> Дж/</w:t>
      </w:r>
      <w:proofErr w:type="gramStart"/>
      <w:r w:rsidRPr="00C10BAC">
        <w:rPr>
          <w:lang w:val="ru-RU"/>
        </w:rPr>
        <w:t>кг</w:t>
      </w:r>
      <w:r>
        <w:rPr>
          <w:lang w:val="ru-RU"/>
        </w:rPr>
        <w:t xml:space="preserve">; </w:t>
      </w:r>
      <w:r w:rsidR="00CF2066" w:rsidRPr="00956CC8">
        <w:rPr>
          <w:position w:val="-14"/>
          <w:lang w:val="ru-RU"/>
        </w:rPr>
        <w:object w:dxaOrig="300" w:dyaOrig="400">
          <v:shape id="_x0000_i1350" type="#_x0000_t75" style="width:15.05pt;height:20.05pt" o:ole="">
            <v:imagedata r:id="rId658" o:title=""/>
          </v:shape>
          <o:OLEObject Type="Embed" ProgID="Equation.3" ShapeID="_x0000_i1350" DrawAspect="Content" ObjectID="_1704635450" r:id="rId659"/>
        </w:object>
      </w:r>
      <w:r w:rsidR="008A4AF2">
        <w:rPr>
          <w:lang w:val="ru-RU"/>
        </w:rPr>
        <w:t xml:space="preserve"> </w:t>
      </w:r>
      <w:r w:rsidR="00E721CB" w:rsidRPr="00E721CB">
        <w:rPr>
          <w:lang w:val="ru-RU"/>
        </w:rPr>
        <w:t>–</w:t>
      </w:r>
      <w:proofErr w:type="gramEnd"/>
      <w:r w:rsidR="00E721CB" w:rsidRPr="00E721CB">
        <w:rPr>
          <w:lang w:val="ru-RU"/>
        </w:rPr>
        <w:t xml:space="preserve"> </w:t>
      </w:r>
      <w:r w:rsidR="008A4AF2">
        <w:rPr>
          <w:lang w:val="ru-RU"/>
        </w:rPr>
        <w:t>дульная скорость снаряда, м/с</w:t>
      </w:r>
      <w:r w:rsidR="008A4AF2" w:rsidRPr="008A4AF2">
        <w:rPr>
          <w:lang w:val="ru-RU"/>
        </w:rPr>
        <w:t xml:space="preserve">; </w:t>
      </w:r>
      <w:r w:rsidR="00CF2066" w:rsidRPr="00956CC8">
        <w:rPr>
          <w:position w:val="-14"/>
          <w:lang w:val="ru-RU"/>
        </w:rPr>
        <w:object w:dxaOrig="360" w:dyaOrig="400">
          <v:shape id="_x0000_i1351" type="#_x0000_t75" style="width:18.15pt;height:20.05pt" o:ole="">
            <v:imagedata r:id="rId660" o:title=""/>
          </v:shape>
          <o:OLEObject Type="Embed" ProgID="Equation.3" ShapeID="_x0000_i1351" DrawAspect="Content" ObjectID="_1704635451" r:id="rId661"/>
        </w:object>
      </w:r>
      <w:r w:rsidR="00956CC8">
        <w:rPr>
          <w:lang w:val="ru-RU"/>
        </w:rPr>
        <w:t xml:space="preserve"> </w:t>
      </w:r>
      <w:r w:rsidR="008A4AF2">
        <w:rPr>
          <w:lang w:val="ru-RU"/>
        </w:rPr>
        <w:t>– доля сгоревшего пороха, в момент прохождения снарядом дульного среза</w:t>
      </w:r>
      <w:r w:rsidR="008A4AF2" w:rsidRPr="008A4AF2">
        <w:rPr>
          <w:lang w:val="ru-RU"/>
        </w:rPr>
        <w:t>;</w:t>
      </w:r>
      <w:r>
        <w:rPr>
          <w:lang w:val="ru-RU"/>
        </w:rPr>
        <w:t xml:space="preserve"> </w:t>
      </w:r>
      <w:r w:rsidR="00CF2066" w:rsidRPr="00956CC8">
        <w:rPr>
          <w:position w:val="-14"/>
          <w:lang w:val="ru-RU"/>
        </w:rPr>
        <w:object w:dxaOrig="300" w:dyaOrig="400">
          <v:shape id="_x0000_i1352" type="#_x0000_t75" style="width:15.05pt;height:20.05pt" o:ole="">
            <v:imagedata r:id="rId662" o:title=""/>
          </v:shape>
          <o:OLEObject Type="Embed" ProgID="Equation.3" ShapeID="_x0000_i1352" DrawAspect="Content" ObjectID="_1704635452" r:id="rId663"/>
        </w:object>
      </w:r>
      <w:r w:rsidR="008A4AF2">
        <w:rPr>
          <w:lang w:val="ru-RU"/>
        </w:rPr>
        <w:t xml:space="preserve"> – температура газа, в момент прохождения снарядом дульного среза,</w:t>
      </w:r>
      <w:r w:rsidR="008A4AF2" w:rsidRPr="008A4AF2">
        <w:rPr>
          <w:lang w:val="ru-RU"/>
        </w:rPr>
        <w:t xml:space="preserve"> </w:t>
      </w:r>
      <w:r w:rsidR="008A4AF2">
        <w:rPr>
          <w:lang w:val="ru-RU"/>
        </w:rPr>
        <w:t>К</w:t>
      </w:r>
      <w:r w:rsidRPr="00C10BAC">
        <w:rPr>
          <w:lang w:val="ru-RU"/>
        </w:rPr>
        <w:t>.</w:t>
      </w:r>
    </w:p>
    <w:p w:rsidR="00DD5482" w:rsidRDefault="00DD5482" w:rsidP="00C10BAC">
      <w:pPr>
        <w:rPr>
          <w:lang w:val="ru-RU"/>
        </w:rPr>
      </w:pPr>
    </w:p>
    <w:p w:rsidR="00DD5482" w:rsidRPr="000D32E6" w:rsidRDefault="00DD5482" w:rsidP="00DD5482">
      <w:pPr>
        <w:pStyle w:val="2"/>
        <w:rPr>
          <w:lang w:val="ru-RU"/>
        </w:rPr>
      </w:pPr>
      <w:bookmarkStart w:id="28" w:name="_Toc89096749"/>
      <w:r>
        <w:rPr>
          <w:lang w:val="ru-RU"/>
        </w:rPr>
        <w:t>2.</w:t>
      </w:r>
      <w:r w:rsidRPr="00DD5482">
        <w:rPr>
          <w:lang w:val="ru-RU"/>
        </w:rPr>
        <w:t>9</w:t>
      </w:r>
      <w:r>
        <w:rPr>
          <w:lang w:val="ru-RU"/>
        </w:rPr>
        <w:t xml:space="preserve"> Задача внешней баллистики</w:t>
      </w:r>
      <w:bookmarkEnd w:id="28"/>
    </w:p>
    <w:p w:rsidR="00D44EB9" w:rsidRDefault="00D44EB9" w:rsidP="00D44EB9">
      <w:pPr>
        <w:ind w:firstLine="567"/>
        <w:rPr>
          <w:lang w:val="ru-RU"/>
        </w:rPr>
      </w:pPr>
      <w:r>
        <w:rPr>
          <w:lang w:val="ru-RU"/>
        </w:rPr>
        <w:t>Математическая модель внешней баллистики включает в себя решение системы уравнений движения снаряда с учётом вращения</w:t>
      </w:r>
      <w:r w:rsidR="00BD3093">
        <w:rPr>
          <w:lang w:val="ru-RU"/>
        </w:rPr>
        <w:t xml:space="preserve"> и</w:t>
      </w:r>
      <w:r>
        <w:rPr>
          <w:lang w:val="ru-RU"/>
        </w:rPr>
        <w:t xml:space="preserve"> неоднородности параметров атмосферы</w:t>
      </w:r>
      <w:r w:rsidR="00EC6219">
        <w:rPr>
          <w:lang w:val="ru-RU"/>
        </w:rPr>
        <w:t xml:space="preserve"> </w:t>
      </w:r>
      <w:r w:rsidR="00EC6219" w:rsidRPr="00EC6219">
        <w:rPr>
          <w:lang w:val="ru-RU"/>
        </w:rPr>
        <w:t>[37]</w:t>
      </w:r>
      <w:r>
        <w:rPr>
          <w:lang w:val="ru-RU"/>
        </w:rPr>
        <w:t>. В рамках допущений считаем, что колебания оси снаряда относительно центра масс отсутствуют</w:t>
      </w:r>
      <w:r w:rsidR="00BD3093">
        <w:rPr>
          <w:lang w:val="ru-RU"/>
        </w:rPr>
        <w:t xml:space="preserve">, снаряд представляет из себя материальную точку </w:t>
      </w:r>
      <w:proofErr w:type="gramStart"/>
      <w:r w:rsidR="00BD3093">
        <w:rPr>
          <w:lang w:val="ru-RU"/>
        </w:rPr>
        <w:t xml:space="preserve">массой </w:t>
      </w:r>
      <w:r w:rsidR="00CF2066" w:rsidRPr="00BD3093">
        <w:rPr>
          <w:position w:val="-12"/>
        </w:rPr>
        <w:object w:dxaOrig="220" w:dyaOrig="300">
          <v:shape id="_x0000_i1353" type="#_x0000_t75" style="width:11.25pt;height:15.05pt" o:ole="">
            <v:imagedata r:id="rId664" o:title=""/>
          </v:shape>
          <o:OLEObject Type="Embed" ProgID="Equation.3" ShapeID="_x0000_i1353" DrawAspect="Content" ObjectID="_1704635453" r:id="rId665"/>
        </w:object>
      </w:r>
      <w:r>
        <w:rPr>
          <w:lang w:val="ru-RU"/>
        </w:rPr>
        <w:t>.</w:t>
      </w:r>
      <w:proofErr w:type="gramEnd"/>
    </w:p>
    <w:p w:rsidR="0020084C" w:rsidRPr="00D44EB9" w:rsidRDefault="00D44EB9" w:rsidP="00D44EB9">
      <w:pPr>
        <w:ind w:firstLine="567"/>
        <w:rPr>
          <w:lang w:val="ru-RU"/>
        </w:rPr>
      </w:pPr>
      <w:r>
        <w:rPr>
          <w:lang w:val="ru-RU"/>
        </w:rPr>
        <w:t>Уравнения внешней баллистики запишем в декартовой системе координат (рисунок 2.5).</w:t>
      </w:r>
    </w:p>
    <w:bookmarkStart w:id="29" w:name="_MON_1699877155"/>
    <w:bookmarkEnd w:id="29"/>
    <w:p w:rsidR="00DD5482" w:rsidRDefault="00CF2066" w:rsidP="0020084C">
      <w:pPr>
        <w:jc w:val="center"/>
      </w:pPr>
      <w:r w:rsidRPr="00AB69AD">
        <w:object w:dxaOrig="6109" w:dyaOrig="3581">
          <v:shape id="_x0000_i1354" type="#_x0000_t75" style="width:304.9pt;height:179.05pt" o:ole="">
            <v:imagedata r:id="rId666" o:title=""/>
          </v:shape>
          <o:OLEObject Type="Embed" ProgID="Word.Picture.8" ShapeID="_x0000_i1354" DrawAspect="Content" ObjectID="_1704635454" r:id="rId667"/>
        </w:object>
      </w:r>
    </w:p>
    <w:p w:rsidR="0020084C" w:rsidRPr="00866CB4" w:rsidRDefault="0020084C" w:rsidP="0020084C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>
        <w:rPr>
          <w:rFonts w:eastAsiaTheme="minorHAnsi"/>
          <w:noProof/>
          <w:sz w:val="24"/>
          <w:szCs w:val="24"/>
          <w:lang w:val="ru-RU" w:eastAsia="ru-RU" w:bidi="ar-SA"/>
        </w:rPr>
        <w:t>2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>
        <w:rPr>
          <w:rFonts w:eastAsiaTheme="minorHAnsi"/>
          <w:noProof/>
          <w:sz w:val="24"/>
          <w:szCs w:val="24"/>
          <w:lang w:val="ru-RU" w:eastAsia="ru-RU" w:bidi="ar-SA"/>
        </w:rPr>
        <w:t>5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</w:t>
      </w:r>
      <w:r>
        <w:rPr>
          <w:rFonts w:eastAsiaTheme="minorHAnsi"/>
          <w:noProof/>
          <w:sz w:val="24"/>
          <w:szCs w:val="24"/>
          <w:lang w:val="ru-RU" w:eastAsia="ru-RU" w:bidi="ar-SA"/>
        </w:rPr>
        <w:t>Система координат задачи внешней баллистики</w:t>
      </w:r>
    </w:p>
    <w:p w:rsidR="00D44EB9" w:rsidRDefault="00D44EB9" w:rsidP="00D44EB9">
      <w:pPr>
        <w:ind w:firstLine="567"/>
        <w:rPr>
          <w:lang w:val="ru-RU"/>
        </w:rPr>
      </w:pPr>
      <w:r>
        <w:rPr>
          <w:lang w:val="ru-RU"/>
        </w:rPr>
        <w:t xml:space="preserve">Координаты центра масс </w:t>
      </w:r>
      <w:proofErr w:type="gramStart"/>
      <w:r>
        <w:rPr>
          <w:lang w:val="ru-RU"/>
        </w:rPr>
        <w:t xml:space="preserve">снаряда </w:t>
      </w:r>
      <w:r w:rsidR="00CF2066" w:rsidRPr="00D44EB9">
        <w:rPr>
          <w:position w:val="-12"/>
        </w:rPr>
        <w:object w:dxaOrig="300" w:dyaOrig="380">
          <v:shape id="_x0000_i1355" type="#_x0000_t75" style="width:15.05pt;height:18.8pt" o:ole="">
            <v:imagedata r:id="rId668" o:title=""/>
          </v:shape>
          <o:OLEObject Type="Embed" ProgID="Equation.3" ShapeID="_x0000_i1355" DrawAspect="Content" ObjectID="_1704635455" r:id="rId669"/>
        </w:object>
      </w:r>
      <w:r>
        <w:rPr>
          <w:lang w:val="ru-RU"/>
        </w:rPr>
        <w:t>,</w:t>
      </w:r>
      <w:proofErr w:type="gramEnd"/>
      <w:r>
        <w:rPr>
          <w:lang w:val="ru-RU"/>
        </w:rPr>
        <w:t xml:space="preserve"> </w:t>
      </w:r>
      <w:r w:rsidR="00CF2066" w:rsidRPr="00D44EB9">
        <w:rPr>
          <w:position w:val="-12"/>
        </w:rPr>
        <w:object w:dxaOrig="320" w:dyaOrig="380">
          <v:shape id="_x0000_i1356" type="#_x0000_t75" style="width:15.65pt;height:18.8pt" o:ole="">
            <v:imagedata r:id="rId670" o:title=""/>
          </v:shape>
          <o:OLEObject Type="Embed" ProgID="Equation.3" ShapeID="_x0000_i1356" DrawAspect="Content" ObjectID="_1704635456" r:id="rId671"/>
        </w:object>
      </w:r>
      <w:r>
        <w:rPr>
          <w:lang w:val="ru-RU"/>
        </w:rPr>
        <w:t xml:space="preserve">, </w:t>
      </w:r>
      <w:r w:rsidR="00CF2066" w:rsidRPr="00D44EB9">
        <w:rPr>
          <w:position w:val="-12"/>
        </w:rPr>
        <w:object w:dxaOrig="279" w:dyaOrig="380">
          <v:shape id="_x0000_i1357" type="#_x0000_t75" style="width:14.4pt;height:18.8pt" o:ole="">
            <v:imagedata r:id="rId672" o:title=""/>
          </v:shape>
          <o:OLEObject Type="Embed" ProgID="Equation.3" ShapeID="_x0000_i1357" DrawAspect="Content" ObjectID="_1704635457" r:id="rId673"/>
        </w:object>
      </w:r>
      <w:r w:rsidRPr="00D44EB9">
        <w:rPr>
          <w:lang w:val="ru-RU"/>
        </w:rPr>
        <w:t xml:space="preserve"> </w:t>
      </w:r>
      <w:r>
        <w:rPr>
          <w:lang w:val="ru-RU"/>
        </w:rPr>
        <w:t>определяются из решения дифференциальных уравнений</w:t>
      </w:r>
      <w:r w:rsidR="00CB7BFF">
        <w:rPr>
          <w:lang w:val="ru-RU"/>
        </w:rPr>
        <w:t xml:space="preserve"> </w:t>
      </w:r>
      <w:r w:rsidR="00CB7BFF" w:rsidRPr="00CB7BFF">
        <w:rPr>
          <w:lang w:val="ru-RU"/>
        </w:rPr>
        <w:t>[3</w:t>
      </w:r>
      <w:r w:rsidR="00EC6219" w:rsidRPr="00EC6219">
        <w:rPr>
          <w:lang w:val="ru-RU"/>
        </w:rPr>
        <w:t>8</w:t>
      </w:r>
      <w:r w:rsidR="00CB7BFF" w:rsidRPr="00CB7BFF">
        <w:rPr>
          <w:lang w:val="ru-RU"/>
        </w:rPr>
        <w:t>, 3</w:t>
      </w:r>
      <w:r w:rsidR="00EC6219" w:rsidRPr="00EC6219">
        <w:rPr>
          <w:lang w:val="ru-RU"/>
        </w:rPr>
        <w:t>9</w:t>
      </w:r>
      <w:r w:rsidR="00CB7BFF" w:rsidRPr="00CB7BFF">
        <w:rPr>
          <w:lang w:val="ru-RU"/>
        </w:rPr>
        <w:t>]</w:t>
      </w:r>
      <w:r w:rsidR="00BD3093">
        <w:rPr>
          <w:lang w:val="ru-RU"/>
        </w:rPr>
        <w:t>:</w:t>
      </w:r>
    </w:p>
    <w:p w:rsidR="00BD3093" w:rsidRDefault="00BD3093" w:rsidP="00BD3093">
      <w:pPr>
        <w:pStyle w:val="aff4"/>
      </w:pPr>
      <w:r>
        <w:tab/>
      </w:r>
      <w:r w:rsidR="00CF2066" w:rsidRPr="00BD3093">
        <w:rPr>
          <w:position w:val="-26"/>
        </w:rPr>
        <w:object w:dxaOrig="2460" w:dyaOrig="700">
          <v:shape id="_x0000_i1358" type="#_x0000_t75" style="width:122.7pt;height:35.05pt" o:ole="">
            <v:imagedata r:id="rId674" o:title=""/>
          </v:shape>
          <o:OLEObject Type="Embed" ProgID="Equation.3" ShapeID="_x0000_i1358" DrawAspect="Content" ObjectID="_1704635458" r:id="rId675"/>
        </w:object>
      </w:r>
      <w:r>
        <w:t xml:space="preserve">, </w:t>
      </w:r>
      <w:r w:rsidR="00CF2066" w:rsidRPr="00BD3093">
        <w:rPr>
          <w:position w:val="-26"/>
        </w:rPr>
        <w:object w:dxaOrig="1660" w:dyaOrig="700">
          <v:shape id="_x0000_i1359" type="#_x0000_t75" style="width:83.25pt;height:35.05pt" o:ole="">
            <v:imagedata r:id="rId676" o:title=""/>
          </v:shape>
          <o:OLEObject Type="Embed" ProgID="Equation.3" ShapeID="_x0000_i1359" DrawAspect="Content" ObjectID="_1704635459" r:id="rId677"/>
        </w:object>
      </w:r>
      <w:r>
        <w:t xml:space="preserve">, </w:t>
      </w:r>
      <w:r w:rsidR="00CF2066" w:rsidRPr="00BD3093">
        <w:rPr>
          <w:position w:val="-26"/>
        </w:rPr>
        <w:object w:dxaOrig="2500" w:dyaOrig="700">
          <v:shape id="_x0000_i1360" type="#_x0000_t75" style="width:125.2pt;height:35.05pt" o:ole="">
            <v:imagedata r:id="rId678" o:title=""/>
          </v:shape>
          <o:OLEObject Type="Embed" ProgID="Equation.3" ShapeID="_x0000_i1360" DrawAspect="Content" ObjectID="_1704635460" r:id="rId679"/>
        </w:object>
      </w:r>
      <w:r>
        <w:t>,</w:t>
      </w:r>
      <w:r>
        <w:tab/>
      </w:r>
      <w:r>
        <w:rPr>
          <w:szCs w:val="28"/>
        </w:rPr>
        <w:t>(2</w:t>
      </w:r>
      <w:r w:rsidRPr="00754A9A">
        <w:rPr>
          <w:szCs w:val="28"/>
        </w:rPr>
        <w:t>.</w:t>
      </w:r>
      <w:r w:rsidR="00265960">
        <w:rPr>
          <w:szCs w:val="28"/>
        </w:rPr>
        <w:t>91</w:t>
      </w:r>
      <w:r w:rsidRPr="00C9102F">
        <w:rPr>
          <w:szCs w:val="28"/>
        </w:rPr>
        <w:t>)</w:t>
      </w:r>
    </w:p>
    <w:p w:rsidR="00D44EB9" w:rsidRDefault="00BD3093" w:rsidP="00033DE3">
      <w:pPr>
        <w:rPr>
          <w:lang w:val="ru-RU"/>
        </w:rPr>
      </w:pPr>
      <w:proofErr w:type="gramStart"/>
      <w:r>
        <w:rPr>
          <w:lang w:val="ru-RU"/>
        </w:rPr>
        <w:t xml:space="preserve">где </w:t>
      </w:r>
      <w:r w:rsidR="00CF2066" w:rsidRPr="008B0073">
        <w:rPr>
          <w:position w:val="-12"/>
        </w:rPr>
        <w:object w:dxaOrig="340" w:dyaOrig="380">
          <v:shape id="_x0000_i1361" type="#_x0000_t75" style="width:17.55pt;height:18.8pt" o:ole="">
            <v:imagedata r:id="rId680" o:title=""/>
          </v:shape>
          <o:OLEObject Type="Embed" ProgID="Equation.3" ShapeID="_x0000_i1361" DrawAspect="Content" ObjectID="_1704635461" r:id="rId681"/>
        </w:object>
      </w:r>
      <w:r>
        <w:rPr>
          <w:lang w:val="ru-RU"/>
        </w:rPr>
        <w:t xml:space="preserve"> –</w:t>
      </w:r>
      <w:proofErr w:type="gramEnd"/>
      <w:r>
        <w:rPr>
          <w:lang w:val="ru-RU"/>
        </w:rPr>
        <w:t xml:space="preserve"> угол наклона траектории</w:t>
      </w:r>
      <w:r w:rsidRPr="00BD3093">
        <w:rPr>
          <w:lang w:val="ru-RU"/>
        </w:rPr>
        <w:t xml:space="preserve">; </w:t>
      </w:r>
      <w:r w:rsidR="00CF2066" w:rsidRPr="008B0073">
        <w:rPr>
          <w:position w:val="-12"/>
        </w:rPr>
        <w:object w:dxaOrig="300" w:dyaOrig="380">
          <v:shape id="_x0000_i1362" type="#_x0000_t75" style="width:15.05pt;height:18.8pt" o:ole="">
            <v:imagedata r:id="rId682" o:title=""/>
          </v:shape>
          <o:OLEObject Type="Embed" ProgID="Equation.3" ShapeID="_x0000_i1362" DrawAspect="Content" ObjectID="_1704635462" r:id="rId683"/>
        </w:object>
      </w:r>
      <w:r>
        <w:rPr>
          <w:lang w:val="ru-RU"/>
        </w:rPr>
        <w:t xml:space="preserve"> – угол направления</w:t>
      </w:r>
      <w:r w:rsidRPr="00BD3093">
        <w:rPr>
          <w:lang w:val="ru-RU"/>
        </w:rPr>
        <w:t>;</w:t>
      </w:r>
      <w:r>
        <w:rPr>
          <w:lang w:val="ru-RU"/>
        </w:rPr>
        <w:t xml:space="preserve"> </w:t>
      </w:r>
      <w:r w:rsidR="00CF2066" w:rsidRPr="008B0073">
        <w:rPr>
          <w:position w:val="-12"/>
        </w:rPr>
        <w:object w:dxaOrig="300" w:dyaOrig="380">
          <v:shape id="_x0000_i1363" type="#_x0000_t75" style="width:15.05pt;height:18.8pt" o:ole="">
            <v:imagedata r:id="rId684" o:title=""/>
          </v:shape>
          <o:OLEObject Type="Embed" ProgID="Equation.3" ShapeID="_x0000_i1363" DrawAspect="Content" ObjectID="_1704635463" r:id="rId685"/>
        </w:object>
      </w:r>
      <w:r>
        <w:rPr>
          <w:lang w:val="ru-RU"/>
        </w:rPr>
        <w:t xml:space="preserve"> – скорость снаряда.</w:t>
      </w:r>
    </w:p>
    <w:p w:rsidR="000A2DDC" w:rsidRDefault="00EE587D" w:rsidP="00EE587D">
      <w:pPr>
        <w:ind w:firstLine="567"/>
        <w:rPr>
          <w:lang w:val="ru-RU"/>
        </w:rPr>
      </w:pPr>
      <w:r>
        <w:rPr>
          <w:lang w:val="ru-RU"/>
        </w:rPr>
        <w:t xml:space="preserve">Зная наземную скорость звука в </w:t>
      </w:r>
      <w:proofErr w:type="gramStart"/>
      <w:r>
        <w:rPr>
          <w:lang w:val="ru-RU"/>
        </w:rPr>
        <w:t xml:space="preserve">воздухе </w:t>
      </w:r>
      <w:r w:rsidR="00CF2066" w:rsidRPr="00EE587D">
        <w:rPr>
          <w:position w:val="-10"/>
        </w:rPr>
        <w:object w:dxaOrig="1420" w:dyaOrig="360">
          <v:shape id="_x0000_i1364" type="#_x0000_t75" style="width:71.35pt;height:18.15pt" o:ole="">
            <v:imagedata r:id="rId686" o:title=""/>
          </v:shape>
          <o:OLEObject Type="Embed" ProgID="Equation.3" ShapeID="_x0000_i1364" DrawAspect="Content" ObjectID="_1704635464" r:id="rId687"/>
        </w:object>
      </w:r>
      <w:r>
        <w:rPr>
          <w:lang w:val="ru-RU"/>
        </w:rPr>
        <w:t xml:space="preserve"> м</w:t>
      </w:r>
      <w:proofErr w:type="gramEnd"/>
      <w:r>
        <w:rPr>
          <w:lang w:val="ru-RU"/>
        </w:rPr>
        <w:t xml:space="preserve">/с, нормальную температуру воздуха </w:t>
      </w:r>
      <w:r w:rsidR="00CF2066" w:rsidRPr="00FF4A51">
        <w:rPr>
          <w:position w:val="-12"/>
        </w:rPr>
        <w:object w:dxaOrig="1700" w:dyaOrig="380">
          <v:shape id="_x0000_i1365" type="#_x0000_t75" style="width:84.5pt;height:18.8pt" o:ole="">
            <v:imagedata r:id="rId688" o:title=""/>
          </v:shape>
          <o:OLEObject Type="Embed" ProgID="Equation.3" ShapeID="_x0000_i1365" DrawAspect="Content" ObjectID="_1704635465" r:id="rId689"/>
        </w:object>
      </w:r>
      <w:r>
        <w:rPr>
          <w:lang w:val="ru-RU"/>
        </w:rPr>
        <w:t xml:space="preserve"> и температуру воздуха</w:t>
      </w:r>
      <w:r w:rsidRPr="00EE587D">
        <w:rPr>
          <w:lang w:val="ru-RU"/>
        </w:rPr>
        <w:t xml:space="preserve"> </w:t>
      </w:r>
      <w:r w:rsidR="00CF2066" w:rsidRPr="00EE587D">
        <w:rPr>
          <w:position w:val="-12"/>
          <w:lang w:val="ru-RU"/>
        </w:rPr>
        <w:object w:dxaOrig="580" w:dyaOrig="380">
          <v:shape id="_x0000_i1366" type="#_x0000_t75" style="width:29.45pt;height:18.8pt" o:ole="">
            <v:imagedata r:id="rId690" o:title=""/>
          </v:shape>
          <o:OLEObject Type="Embed" ProgID="Equation.3" ShapeID="_x0000_i1366" DrawAspect="Content" ObjectID="_1704635466" r:id="rId691"/>
        </w:object>
      </w:r>
      <w:r>
        <w:rPr>
          <w:lang w:val="ru-RU"/>
        </w:rPr>
        <w:t xml:space="preserve"> на высоте </w:t>
      </w:r>
      <w:r w:rsidRPr="00EE587D">
        <w:rPr>
          <w:i/>
        </w:rPr>
        <w:t>y</w:t>
      </w:r>
      <w:r>
        <w:rPr>
          <w:lang w:val="ru-RU"/>
        </w:rPr>
        <w:t>, получим зависимость для скорости звука</w:t>
      </w:r>
      <w:r w:rsidR="0021126A" w:rsidRPr="0021126A">
        <w:rPr>
          <w:lang w:val="ru-RU"/>
        </w:rPr>
        <w:t xml:space="preserve"> </w:t>
      </w:r>
      <w:r w:rsidR="0021126A">
        <w:rPr>
          <w:lang w:val="ru-RU"/>
        </w:rPr>
        <w:t>от высоты</w:t>
      </w:r>
      <w:r>
        <w:rPr>
          <w:lang w:val="ru-RU"/>
        </w:rPr>
        <w:t>:</w:t>
      </w:r>
    </w:p>
    <w:p w:rsidR="00EE587D" w:rsidRDefault="00EE587D" w:rsidP="00EE587D">
      <w:pPr>
        <w:pStyle w:val="aff4"/>
      </w:pPr>
      <w:r>
        <w:tab/>
      </w:r>
      <w:r w:rsidR="00CF2066" w:rsidRPr="00EE587D">
        <w:rPr>
          <w:position w:val="-14"/>
        </w:rPr>
        <w:object w:dxaOrig="3040" w:dyaOrig="460">
          <v:shape id="_x0000_i1367" type="#_x0000_t75" style="width:152.15pt;height:23.15pt" o:ole="">
            <v:imagedata r:id="rId692" o:title=""/>
          </v:shape>
          <o:OLEObject Type="Embed" ProgID="Equation.3" ShapeID="_x0000_i1367" DrawAspect="Content" ObjectID="_1704635467" r:id="rId693"/>
        </w:object>
      </w:r>
      <w:r w:rsidRPr="00052173">
        <w:t>,</w:t>
      </w:r>
      <w:r>
        <w:tab/>
      </w:r>
      <w:r w:rsidRPr="005964E1">
        <w:t>(</w:t>
      </w:r>
      <w:r>
        <w:t>2.</w:t>
      </w:r>
      <w:r w:rsidR="00265960">
        <w:t>92</w:t>
      </w:r>
      <w:r w:rsidRPr="005964E1">
        <w:t>)</w:t>
      </w:r>
    </w:p>
    <w:p w:rsidR="0021126A" w:rsidRDefault="0021126A" w:rsidP="0021126A">
      <w:pPr>
        <w:pStyle w:val="aff4"/>
        <w:ind w:firstLine="567"/>
      </w:pPr>
      <w:r>
        <w:t xml:space="preserve">Определим зависимость скоростного напора воздуха для рассматриваемой задачи. Пусть для каждой высоты </w:t>
      </w:r>
      <w:r w:rsidRPr="0021126A">
        <w:rPr>
          <w:i/>
          <w:lang w:val="en-US"/>
        </w:rPr>
        <w:t>y</w:t>
      </w:r>
      <w:r w:rsidRPr="0021126A">
        <w:t xml:space="preserve"> </w:t>
      </w:r>
      <w:r>
        <w:t>известно значение давлени</w:t>
      </w:r>
      <w:r w:rsidRPr="0021126A">
        <w:t xml:space="preserve">я </w:t>
      </w:r>
      <w:proofErr w:type="gramStart"/>
      <w:r>
        <w:t xml:space="preserve">воздуха </w:t>
      </w:r>
      <w:r w:rsidR="00CF2066" w:rsidRPr="0021126A">
        <w:rPr>
          <w:position w:val="-12"/>
          <w:lang w:val="en-US"/>
        </w:rPr>
        <w:object w:dxaOrig="580" w:dyaOrig="380">
          <v:shape id="_x0000_i1368" type="#_x0000_t75" style="width:29.45pt;height:18.8pt" o:ole="">
            <v:imagedata r:id="rId694" o:title=""/>
          </v:shape>
          <o:OLEObject Type="Embed" ProgID="Equation.3" ShapeID="_x0000_i1368" DrawAspect="Content" ObjectID="_1704635468" r:id="rId695"/>
        </w:object>
      </w:r>
      <w:r>
        <w:t>,</w:t>
      </w:r>
      <w:proofErr w:type="gramEnd"/>
      <w:r>
        <w:t xml:space="preserve"> число Маха </w:t>
      </w:r>
      <w:r w:rsidR="00CF2066" w:rsidRPr="0021126A">
        <w:rPr>
          <w:position w:val="-12"/>
          <w:lang w:val="en-US"/>
        </w:rPr>
        <w:object w:dxaOrig="1160" w:dyaOrig="380">
          <v:shape id="_x0000_i1369" type="#_x0000_t75" style="width:57.6pt;height:18.8pt" o:ole="">
            <v:imagedata r:id="rId696" o:title=""/>
          </v:shape>
          <o:OLEObject Type="Embed" ProgID="Equation.3" ShapeID="_x0000_i1369" DrawAspect="Content" ObjectID="_1704635469" r:id="rId697"/>
        </w:object>
      </w:r>
      <w:r w:rsidRPr="0021126A">
        <w:t xml:space="preserve">, </w:t>
      </w:r>
      <w:r>
        <w:t xml:space="preserve">удельная газовая постоянная </w:t>
      </w:r>
      <w:r w:rsidR="00CF2066" w:rsidRPr="0021126A">
        <w:rPr>
          <w:position w:val="-6"/>
          <w:lang w:val="en-US"/>
        </w:rPr>
        <w:object w:dxaOrig="960" w:dyaOrig="300">
          <v:shape id="_x0000_i1370" type="#_x0000_t75" style="width:48.2pt;height:15.05pt" o:ole="">
            <v:imagedata r:id="rId698" o:title=""/>
          </v:shape>
          <o:OLEObject Type="Embed" ProgID="Equation.3" ShapeID="_x0000_i1370" DrawAspect="Content" ObjectID="_1704635470" r:id="rId699"/>
        </w:object>
      </w:r>
      <w:r w:rsidRPr="0021126A">
        <w:t xml:space="preserve"> </w:t>
      </w:r>
      <w:r w:rsidR="00CF2066" w:rsidRPr="0021126A">
        <w:rPr>
          <w:position w:val="-12"/>
        </w:rPr>
        <w:object w:dxaOrig="1359" w:dyaOrig="380">
          <v:shape id="_x0000_i1371" type="#_x0000_t75" style="width:68.25pt;height:18.8pt" o:ole="">
            <v:imagedata r:id="rId700" o:title=""/>
          </v:shape>
          <o:OLEObject Type="Embed" ProgID="Equation.3" ShapeID="_x0000_i1371" DrawAspect="Content" ObjectID="_1704635471" r:id="rId701"/>
        </w:object>
      </w:r>
      <w:r>
        <w:t xml:space="preserve">, тогда скоростной напор воздуха </w:t>
      </w:r>
      <w:r w:rsidR="00CF2066" w:rsidRPr="0021126A">
        <w:rPr>
          <w:position w:val="-10"/>
          <w:lang w:val="en-US"/>
        </w:rPr>
        <w:object w:dxaOrig="220" w:dyaOrig="340">
          <v:shape id="_x0000_i1372" type="#_x0000_t75" style="width:11.25pt;height:17.55pt" o:ole="">
            <v:imagedata r:id="rId702" o:title=""/>
          </v:shape>
          <o:OLEObject Type="Embed" ProgID="Equation.3" ShapeID="_x0000_i1372" DrawAspect="Content" ObjectID="_1704635472" r:id="rId703"/>
        </w:object>
      </w:r>
      <w:r>
        <w:t xml:space="preserve"> определяется уравнением:</w:t>
      </w:r>
    </w:p>
    <w:p w:rsidR="0021126A" w:rsidRPr="0021126A" w:rsidRDefault="0021126A" w:rsidP="0021126A">
      <w:pPr>
        <w:pStyle w:val="aff4"/>
        <w:ind w:firstLine="567"/>
      </w:pPr>
      <w:r>
        <w:tab/>
      </w:r>
      <w:r w:rsidR="00CF2066" w:rsidRPr="00FF4A51">
        <w:rPr>
          <w:position w:val="-32"/>
        </w:rPr>
        <w:object w:dxaOrig="1719" w:dyaOrig="800">
          <v:shape id="_x0000_i1373" type="#_x0000_t75" style="width:86.4pt;height:40.05pt" o:ole="">
            <v:imagedata r:id="rId704" o:title=""/>
          </v:shape>
          <o:OLEObject Type="Embed" ProgID="Equation.3" ShapeID="_x0000_i1373" DrawAspect="Content" ObjectID="_1704635473" r:id="rId705"/>
        </w:object>
      </w:r>
      <w:r>
        <w:t>.</w:t>
      </w:r>
      <w:r>
        <w:tab/>
      </w:r>
      <w:r w:rsidRPr="005964E1">
        <w:t>(</w:t>
      </w:r>
      <w:r>
        <w:t>2.</w:t>
      </w:r>
      <w:r w:rsidR="00265960">
        <w:t>93</w:t>
      </w:r>
      <w:r w:rsidRPr="005964E1">
        <w:t>)</w:t>
      </w:r>
    </w:p>
    <w:p w:rsidR="00D44EB9" w:rsidRDefault="00BD3093" w:rsidP="0021126A">
      <w:pPr>
        <w:rPr>
          <w:lang w:val="ru-RU"/>
        </w:rPr>
      </w:pPr>
      <w:r>
        <w:rPr>
          <w:lang w:val="ru-RU"/>
        </w:rPr>
        <w:t>Запишем систему дифференциал</w:t>
      </w:r>
      <w:r w:rsidR="000A2DDC">
        <w:rPr>
          <w:lang w:val="ru-RU"/>
        </w:rPr>
        <w:t>ьных уравнений движения снаряда:</w:t>
      </w:r>
    </w:p>
    <w:p w:rsidR="000A2DDC" w:rsidRPr="005964E1" w:rsidRDefault="000A2DDC" w:rsidP="000A2DDC">
      <w:pPr>
        <w:pStyle w:val="aff4"/>
      </w:pPr>
      <w:r>
        <w:lastRenderedPageBreak/>
        <w:tab/>
      </w:r>
      <w:r w:rsidR="00CF2066" w:rsidRPr="009B4DE6">
        <w:rPr>
          <w:position w:val="-112"/>
        </w:rPr>
        <w:object w:dxaOrig="3360" w:dyaOrig="2380">
          <v:shape id="_x0000_i1374" type="#_x0000_t75" style="width:167.8pt;height:118.95pt" o:ole="">
            <v:imagedata r:id="rId706" o:title=""/>
          </v:shape>
          <o:OLEObject Type="Embed" ProgID="Equation.3" ShapeID="_x0000_i1374" DrawAspect="Content" ObjectID="_1704635474" r:id="rId707"/>
        </w:object>
      </w:r>
      <w:r w:rsidRPr="005964E1">
        <w:tab/>
        <w:t>(</w:t>
      </w:r>
      <w:r>
        <w:t>2.</w:t>
      </w:r>
      <w:r w:rsidR="00265960">
        <w:t>94</w:t>
      </w:r>
      <w:r w:rsidRPr="005964E1">
        <w:t>)</w:t>
      </w:r>
    </w:p>
    <w:p w:rsidR="000A2DDC" w:rsidRPr="000A2DDC" w:rsidRDefault="000A2DDC" w:rsidP="000A2DDC">
      <w:pPr>
        <w:rPr>
          <w:lang w:val="ru-RU"/>
        </w:rPr>
      </w:pPr>
      <w:proofErr w:type="gramStart"/>
      <w:r>
        <w:rPr>
          <w:lang w:val="ru-RU"/>
        </w:rPr>
        <w:t xml:space="preserve">где </w:t>
      </w:r>
      <w:r w:rsidR="00CF2066" w:rsidRPr="008B0073">
        <w:rPr>
          <w:position w:val="-12"/>
        </w:rPr>
        <w:object w:dxaOrig="240" w:dyaOrig="300">
          <v:shape id="_x0000_i1375" type="#_x0000_t75" style="width:11.9pt;height:15.05pt" o:ole="">
            <v:imagedata r:id="rId708" o:title=""/>
          </v:shape>
          <o:OLEObject Type="Embed" ProgID="Equation.3" ShapeID="_x0000_i1375" DrawAspect="Content" ObjectID="_1704635475" r:id="rId709"/>
        </w:object>
      </w:r>
      <w:r>
        <w:rPr>
          <w:lang w:val="ru-RU"/>
        </w:rPr>
        <w:t xml:space="preserve"> –</w:t>
      </w:r>
      <w:proofErr w:type="gramEnd"/>
      <w:r>
        <w:rPr>
          <w:lang w:val="ru-RU"/>
        </w:rPr>
        <w:t xml:space="preserve"> ускорение силы тяжести</w:t>
      </w:r>
      <w:r w:rsidRPr="000A2DDC">
        <w:rPr>
          <w:lang w:val="ru-RU"/>
        </w:rPr>
        <w:t xml:space="preserve"> </w:t>
      </w:r>
      <w:r>
        <w:rPr>
          <w:lang w:val="ru-RU"/>
        </w:rPr>
        <w:t>м/с</w:t>
      </w:r>
      <w:r>
        <w:rPr>
          <w:vertAlign w:val="superscript"/>
          <w:lang w:val="ru-RU"/>
        </w:rPr>
        <w:t>2</w:t>
      </w:r>
      <w:r w:rsidRPr="000A2DDC">
        <w:rPr>
          <w:lang w:val="ru-RU"/>
        </w:rPr>
        <w:t>;</w:t>
      </w:r>
      <w:r>
        <w:rPr>
          <w:lang w:val="ru-RU"/>
        </w:rPr>
        <w:t xml:space="preserve"> </w:t>
      </w:r>
      <w:r w:rsidR="00CF2066" w:rsidRPr="00FF4A51">
        <w:rPr>
          <w:position w:val="-16"/>
        </w:rPr>
        <w:object w:dxaOrig="1340" w:dyaOrig="420">
          <v:shape id="_x0000_i1376" type="#_x0000_t75" style="width:67pt;height:21.3pt" o:ole="" o:preferrelative="f">
            <v:imagedata r:id="rId710" o:title=""/>
          </v:shape>
          <o:OLEObject Type="Embed" ProgID="Equation.3" ShapeID="_x0000_i1376" DrawAspect="Content" ObjectID="_1704635476" r:id="rId711"/>
        </w:object>
      </w:r>
      <w:r w:rsidRPr="005964E1">
        <w:rPr>
          <w:lang w:val="ru-RU"/>
        </w:rPr>
        <w:t>– коэффициенты составляющих аэродинамической силы по осям траекторной системы координат</w:t>
      </w:r>
      <w:r w:rsidR="0021126A" w:rsidRPr="0021126A">
        <w:rPr>
          <w:lang w:val="ru-RU"/>
        </w:rPr>
        <w:t>;</w:t>
      </w:r>
      <w:r w:rsidRPr="005964E1">
        <w:rPr>
          <w:lang w:val="ru-RU"/>
        </w:rPr>
        <w:t xml:space="preserve"> </w:t>
      </w:r>
      <w:r w:rsidR="00CF2066" w:rsidRPr="00FF4A51">
        <w:rPr>
          <w:position w:val="-26"/>
        </w:rPr>
        <w:object w:dxaOrig="1240" w:dyaOrig="740">
          <v:shape id="_x0000_i1377" type="#_x0000_t75" style="width:62pt;height:36.95pt" o:ole="">
            <v:imagedata r:id="rId712" o:title=""/>
          </v:shape>
          <o:OLEObject Type="Embed" ProgID="Equation.3" ShapeID="_x0000_i1377" DrawAspect="Content" ObjectID="_1704635477" r:id="rId713"/>
        </w:object>
      </w:r>
      <w:r w:rsidRPr="005964E1">
        <w:rPr>
          <w:lang w:val="ru-RU"/>
        </w:rPr>
        <w:t>– площадь миделева сечения снаряда</w:t>
      </w:r>
      <w:r>
        <w:rPr>
          <w:lang w:val="ru-RU"/>
        </w:rPr>
        <w:t>, м</w:t>
      </w:r>
      <w:r>
        <w:rPr>
          <w:vertAlign w:val="superscript"/>
          <w:lang w:val="ru-RU"/>
        </w:rPr>
        <w:t>2</w:t>
      </w:r>
      <w:r w:rsidRPr="005964E1">
        <w:rPr>
          <w:lang w:val="ru-RU"/>
        </w:rPr>
        <w:t xml:space="preserve">; </w:t>
      </w:r>
      <w:r w:rsidR="00CF2066" w:rsidRPr="00BA2632">
        <w:rPr>
          <w:position w:val="-6"/>
        </w:rPr>
        <w:object w:dxaOrig="240" w:dyaOrig="300">
          <v:shape id="_x0000_i1378" type="#_x0000_t75" style="width:11.9pt;height:15.05pt" o:ole="">
            <v:imagedata r:id="rId714" o:title=""/>
          </v:shape>
          <o:OLEObject Type="Embed" ProgID="Equation.3" ShapeID="_x0000_i1378" DrawAspect="Content" ObjectID="_1704635478" r:id="rId715"/>
        </w:object>
      </w:r>
      <w:r>
        <w:rPr>
          <w:lang w:val="ru-RU"/>
        </w:rPr>
        <w:t>– калибр снаряда, м.</w:t>
      </w:r>
    </w:p>
    <w:p w:rsidR="00143CC2" w:rsidRDefault="00143CC2" w:rsidP="00033DE3">
      <w:pPr>
        <w:rPr>
          <w:lang w:val="ru-RU" w:bidi="ar-SA"/>
        </w:rPr>
      </w:pPr>
      <w:r>
        <w:rPr>
          <w:lang w:val="ru-RU"/>
        </w:rPr>
        <w:br w:type="page"/>
      </w:r>
    </w:p>
    <w:p w:rsidR="00143CC2" w:rsidRPr="00B2445D" w:rsidRDefault="00DD5482" w:rsidP="00B2445D">
      <w:pPr>
        <w:pStyle w:val="1"/>
        <w:keepLines w:val="0"/>
        <w:suppressAutoHyphens/>
        <w:ind w:left="709"/>
        <w:rPr>
          <w:bCs w:val="0"/>
          <w:lang w:val="ru-RU" w:eastAsia="x-none"/>
        </w:rPr>
      </w:pPr>
      <w:bookmarkStart w:id="30" w:name="_Toc87623913"/>
      <w:bookmarkStart w:id="31" w:name="_Toc89096750"/>
      <w:r>
        <w:rPr>
          <w:bCs w:val="0"/>
          <w:lang w:val="ru-RU" w:eastAsia="x-none"/>
        </w:rPr>
        <w:lastRenderedPageBreak/>
        <w:t>3</w:t>
      </w:r>
      <w:r w:rsidR="00B2445D" w:rsidRPr="00B2445D">
        <w:rPr>
          <w:bCs w:val="0"/>
          <w:lang w:val="ru-RU" w:eastAsia="x-none"/>
        </w:rPr>
        <w:t xml:space="preserve"> </w:t>
      </w:r>
      <w:r w:rsidR="005A140B" w:rsidRPr="00B2445D">
        <w:rPr>
          <w:bCs w:val="0"/>
          <w:lang w:val="ru-RU" w:eastAsia="x-none"/>
        </w:rPr>
        <w:t>Методы численного решения исследуемых задач</w:t>
      </w:r>
      <w:bookmarkEnd w:id="30"/>
      <w:bookmarkEnd w:id="31"/>
    </w:p>
    <w:p w:rsidR="005B4CC4" w:rsidRPr="00B2445D" w:rsidRDefault="00DD5482" w:rsidP="00B2445D">
      <w:pPr>
        <w:pStyle w:val="2"/>
        <w:rPr>
          <w:lang w:val="ru-RU"/>
        </w:rPr>
      </w:pPr>
      <w:bookmarkStart w:id="32" w:name="_Toc87623914"/>
      <w:bookmarkStart w:id="33" w:name="_Toc89096751"/>
      <w:r>
        <w:rPr>
          <w:lang w:val="ru-RU"/>
        </w:rPr>
        <w:t>3</w:t>
      </w:r>
      <w:r w:rsidR="00DA71CA" w:rsidRPr="00B2445D">
        <w:rPr>
          <w:lang w:val="ru-RU"/>
        </w:rPr>
        <w:t xml:space="preserve">.1 </w:t>
      </w:r>
      <w:r w:rsidR="005008CE" w:rsidRPr="00B2445D">
        <w:rPr>
          <w:lang w:val="ru-RU"/>
        </w:rPr>
        <w:t xml:space="preserve">Применение </w:t>
      </w:r>
      <w:proofErr w:type="spellStart"/>
      <w:r w:rsidR="005008CE" w:rsidRPr="00B2445D">
        <w:rPr>
          <w:lang w:val="ru-RU"/>
        </w:rPr>
        <w:t>и</w:t>
      </w:r>
      <w:r w:rsidR="005B4CC4" w:rsidRPr="00B2445D">
        <w:rPr>
          <w:lang w:val="ru-RU"/>
        </w:rPr>
        <w:t>нтегро</w:t>
      </w:r>
      <w:proofErr w:type="spellEnd"/>
      <w:r w:rsidR="005B4CC4" w:rsidRPr="00B2445D">
        <w:rPr>
          <w:lang w:val="ru-RU"/>
        </w:rPr>
        <w:t>-интерполяционн</w:t>
      </w:r>
      <w:r w:rsidR="005008CE" w:rsidRPr="00B2445D">
        <w:rPr>
          <w:lang w:val="ru-RU"/>
        </w:rPr>
        <w:t>ого</w:t>
      </w:r>
      <w:r w:rsidR="005B4CC4" w:rsidRPr="00B2445D">
        <w:rPr>
          <w:lang w:val="ru-RU"/>
        </w:rPr>
        <w:t xml:space="preserve"> метод</w:t>
      </w:r>
      <w:r w:rsidR="005008CE" w:rsidRPr="00B2445D">
        <w:rPr>
          <w:lang w:val="ru-RU"/>
        </w:rPr>
        <w:t>а</w:t>
      </w:r>
      <w:r w:rsidR="005B4CC4" w:rsidRPr="00B2445D">
        <w:rPr>
          <w:lang w:val="ru-RU"/>
        </w:rPr>
        <w:t xml:space="preserve"> разностной аппроксимации</w:t>
      </w:r>
      <w:r w:rsidR="005008CE" w:rsidRPr="00B2445D">
        <w:rPr>
          <w:lang w:val="ru-RU"/>
        </w:rPr>
        <w:t xml:space="preserve"> в решении</w:t>
      </w:r>
      <w:r w:rsidR="005B4CC4" w:rsidRPr="00B2445D">
        <w:rPr>
          <w:lang w:val="ru-RU"/>
        </w:rPr>
        <w:t xml:space="preserve"> уравнения </w:t>
      </w:r>
      <w:r w:rsidR="005008CE" w:rsidRPr="00B2445D">
        <w:rPr>
          <w:lang w:val="ru-RU"/>
        </w:rPr>
        <w:t>продольных</w:t>
      </w:r>
      <w:r w:rsidR="005B4CC4" w:rsidRPr="00B2445D">
        <w:rPr>
          <w:lang w:val="ru-RU"/>
        </w:rPr>
        <w:t xml:space="preserve"> колебаний стержня</w:t>
      </w:r>
      <w:bookmarkEnd w:id="32"/>
      <w:bookmarkEnd w:id="33"/>
    </w:p>
    <w:p w:rsidR="005B4CC4" w:rsidRPr="005B4CC4" w:rsidRDefault="005B4CC4" w:rsidP="000D4FC0">
      <w:pPr>
        <w:rPr>
          <w:szCs w:val="28"/>
          <w:lang w:val="ru-RU"/>
        </w:rPr>
      </w:pPr>
      <w:r w:rsidRPr="005B4CC4">
        <w:rPr>
          <w:szCs w:val="28"/>
          <w:lang w:val="ru-RU"/>
        </w:rPr>
        <w:t xml:space="preserve">Построим расчетную сетку во временной </w:t>
      </w:r>
      <w:proofErr w:type="gramStart"/>
      <w:r w:rsidRPr="005B4CC4">
        <w:rPr>
          <w:szCs w:val="28"/>
          <w:lang w:val="ru-RU"/>
        </w:rPr>
        <w:t xml:space="preserve">области </w:t>
      </w:r>
      <w:r w:rsidR="00CF2066" w:rsidRPr="0089354E">
        <w:rPr>
          <w:position w:val="-6"/>
          <w:szCs w:val="28"/>
          <w:lang w:val="ru-RU"/>
        </w:rPr>
        <w:object w:dxaOrig="1020" w:dyaOrig="300">
          <v:shape id="_x0000_i1379" type="#_x0000_t75" style="width:50.7pt;height:15.05pt" o:ole="">
            <v:imagedata r:id="rId716" o:title=""/>
          </v:shape>
          <o:OLEObject Type="Embed" ProgID="Equation.3" ShapeID="_x0000_i1379" DrawAspect="Content" ObjectID="_1704635479" r:id="rId717"/>
        </w:object>
      </w:r>
      <w:r w:rsidRPr="005B4CC4">
        <w:rPr>
          <w:szCs w:val="28"/>
          <w:lang w:val="ru-RU"/>
        </w:rPr>
        <w:t>:</w:t>
      </w:r>
      <w:proofErr w:type="gramEnd"/>
    </w:p>
    <w:p w:rsidR="005B4CC4" w:rsidRPr="005B4CC4" w:rsidRDefault="005B4CC4" w:rsidP="007D3349">
      <w:pPr>
        <w:pStyle w:val="aff4"/>
      </w:pPr>
      <w:r w:rsidRPr="005B4CC4">
        <w:tab/>
      </w:r>
      <w:r w:rsidR="00CF2066" w:rsidRPr="0089354E">
        <w:rPr>
          <w:position w:val="-34"/>
        </w:rPr>
        <w:object w:dxaOrig="4360" w:dyaOrig="820">
          <v:shape id="_x0000_i1380" type="#_x0000_t75" style="width:218.5pt;height:41.3pt" o:ole="">
            <v:imagedata r:id="rId718" o:title=""/>
          </v:shape>
          <o:OLEObject Type="Embed" ProgID="Equation.3" ShapeID="_x0000_i1380" DrawAspect="Content" ObjectID="_1704635480" r:id="rId719"/>
        </w:object>
      </w:r>
      <w:r w:rsidRPr="005B4CC4">
        <w:t>.</w:t>
      </w:r>
      <w:r w:rsidRPr="005B4CC4">
        <w:tab/>
        <w:t>(</w:t>
      </w:r>
      <w:r w:rsidR="005E28C4">
        <w:t>3</w:t>
      </w:r>
      <w:r w:rsidR="000D4FC0">
        <w:t>.1</w:t>
      </w:r>
      <w:r>
        <w:t>)</w:t>
      </w:r>
    </w:p>
    <w:p w:rsidR="005B4CC4" w:rsidRPr="005B4CC4" w:rsidRDefault="005B4CC4" w:rsidP="005B4CC4">
      <w:pPr>
        <w:rPr>
          <w:szCs w:val="28"/>
          <w:lang w:val="ru-RU"/>
        </w:rPr>
      </w:pPr>
      <w:r w:rsidRPr="005B4CC4">
        <w:rPr>
          <w:szCs w:val="28"/>
          <w:lang w:val="ru-RU"/>
        </w:rPr>
        <w:t xml:space="preserve">и пространственной </w:t>
      </w:r>
      <w:proofErr w:type="gramStart"/>
      <w:r w:rsidRPr="005B4CC4">
        <w:rPr>
          <w:szCs w:val="28"/>
          <w:lang w:val="ru-RU"/>
        </w:rPr>
        <w:t>области</w:t>
      </w:r>
      <w:r w:rsidR="0089354E">
        <w:rPr>
          <w:szCs w:val="28"/>
          <w:lang w:val="ru-RU"/>
        </w:rPr>
        <w:t xml:space="preserve"> </w:t>
      </w:r>
      <w:r w:rsidR="00CF2066" w:rsidRPr="0089354E">
        <w:rPr>
          <w:position w:val="-6"/>
          <w:szCs w:val="28"/>
          <w:lang w:val="ru-RU"/>
        </w:rPr>
        <w:object w:dxaOrig="999" w:dyaOrig="300">
          <v:shape id="_x0000_i1381" type="#_x0000_t75" style="width:50.1pt;height:15.05pt" o:ole="">
            <v:imagedata r:id="rId720" o:title=""/>
          </v:shape>
          <o:OLEObject Type="Embed" ProgID="Equation.3" ShapeID="_x0000_i1381" DrawAspect="Content" ObjectID="_1704635481" r:id="rId721"/>
        </w:object>
      </w:r>
      <w:r w:rsidRPr="005B4CC4">
        <w:rPr>
          <w:szCs w:val="28"/>
          <w:lang w:val="ru-RU"/>
        </w:rPr>
        <w:t>:</w:t>
      </w:r>
      <w:proofErr w:type="gramEnd"/>
    </w:p>
    <w:p w:rsidR="005B4CC4" w:rsidRPr="005B4CC4" w:rsidRDefault="005B4CC4" w:rsidP="007D3349">
      <w:pPr>
        <w:pStyle w:val="aff4"/>
      </w:pPr>
      <w:r w:rsidRPr="005B4CC4">
        <w:tab/>
      </w:r>
      <w:r w:rsidR="00CF2066" w:rsidRPr="0089354E">
        <w:rPr>
          <w:position w:val="-38"/>
        </w:rPr>
        <w:object w:dxaOrig="4140" w:dyaOrig="900">
          <v:shape id="_x0000_i1382" type="#_x0000_t75" style="width:207.25pt;height:45.1pt" o:ole="">
            <v:imagedata r:id="rId722" o:title=""/>
          </v:shape>
          <o:OLEObject Type="Embed" ProgID="Equation.3" ShapeID="_x0000_i1382" DrawAspect="Content" ObjectID="_1704635482" r:id="rId723"/>
        </w:object>
      </w:r>
      <w:r w:rsidRPr="005B4CC4">
        <w:t>.</w:t>
      </w:r>
      <w:r w:rsidRPr="005B4CC4">
        <w:tab/>
      </w:r>
      <w:r w:rsidR="000D4FC0" w:rsidRPr="005B4CC4">
        <w:t>(</w:t>
      </w:r>
      <w:r w:rsidR="005E28C4">
        <w:t>3</w:t>
      </w:r>
      <w:r w:rsidR="000D4FC0">
        <w:t>.2)</w:t>
      </w:r>
    </w:p>
    <w:p w:rsidR="005B4CC4" w:rsidRPr="005B4CC4" w:rsidRDefault="005B4CC4" w:rsidP="001C1661">
      <w:pPr>
        <w:ind w:firstLine="567"/>
        <w:rPr>
          <w:szCs w:val="28"/>
          <w:lang w:val="ru-RU"/>
        </w:rPr>
      </w:pPr>
      <w:r w:rsidRPr="005B4CC4">
        <w:rPr>
          <w:szCs w:val="28"/>
          <w:lang w:val="ru-RU"/>
        </w:rPr>
        <w:t>Внутри расчетной области</w:t>
      </w:r>
      <w:r w:rsidR="00642432" w:rsidRPr="00642432">
        <w:rPr>
          <w:szCs w:val="28"/>
          <w:lang w:val="ru-RU"/>
        </w:rPr>
        <w:t xml:space="preserve"> </w:t>
      </w:r>
      <w:r w:rsidR="00642432">
        <w:rPr>
          <w:szCs w:val="28"/>
          <w:lang w:val="ru-RU"/>
        </w:rPr>
        <w:t>проведём</w:t>
      </w:r>
      <w:r w:rsidRPr="005B4CC4">
        <w:rPr>
          <w:szCs w:val="28"/>
          <w:lang w:val="ru-RU"/>
        </w:rPr>
        <w:t xml:space="preserve"> разностную аппроксимацию уравнения </w:t>
      </w:r>
      <w:r w:rsidR="00CD2965">
        <w:rPr>
          <w:szCs w:val="28"/>
          <w:lang w:val="ru-RU"/>
        </w:rPr>
        <w:t>(2</w:t>
      </w:r>
      <w:r w:rsidR="000D4FC0">
        <w:rPr>
          <w:szCs w:val="28"/>
          <w:lang w:val="ru-RU"/>
        </w:rPr>
        <w:t>.</w:t>
      </w:r>
      <w:r w:rsidR="002C7123">
        <w:rPr>
          <w:szCs w:val="28"/>
          <w:lang w:val="ru-RU"/>
        </w:rPr>
        <w:t>24</w:t>
      </w:r>
      <w:r w:rsidRPr="005B4CC4">
        <w:rPr>
          <w:szCs w:val="28"/>
          <w:lang w:val="ru-RU"/>
        </w:rPr>
        <w:t xml:space="preserve">) </w:t>
      </w:r>
      <w:proofErr w:type="spellStart"/>
      <w:r w:rsidRPr="005B4CC4">
        <w:rPr>
          <w:szCs w:val="28"/>
          <w:lang w:val="ru-RU"/>
        </w:rPr>
        <w:t>ин</w:t>
      </w:r>
      <w:r w:rsidR="000D4FC0">
        <w:rPr>
          <w:szCs w:val="28"/>
          <w:lang w:val="ru-RU"/>
        </w:rPr>
        <w:t>тегро</w:t>
      </w:r>
      <w:proofErr w:type="spellEnd"/>
      <w:r w:rsidR="000D4FC0">
        <w:rPr>
          <w:szCs w:val="28"/>
          <w:lang w:val="ru-RU"/>
        </w:rPr>
        <w:t xml:space="preserve">-интерполяционным </w:t>
      </w:r>
      <w:r w:rsidR="000D4FC0" w:rsidRPr="002720C2">
        <w:rPr>
          <w:szCs w:val="28"/>
          <w:lang w:val="ru-RU"/>
        </w:rPr>
        <w:t>методом</w:t>
      </w:r>
      <w:r w:rsidR="00C92A22" w:rsidRPr="002720C2">
        <w:rPr>
          <w:szCs w:val="28"/>
          <w:lang w:val="ru-RU"/>
        </w:rPr>
        <w:t xml:space="preserve"> [</w:t>
      </w:r>
      <w:r w:rsidR="002720C2" w:rsidRPr="002720C2">
        <w:rPr>
          <w:szCs w:val="28"/>
          <w:lang w:val="ru-RU"/>
        </w:rPr>
        <w:t>40</w:t>
      </w:r>
      <w:r w:rsidR="00C92A22" w:rsidRPr="002720C2">
        <w:rPr>
          <w:szCs w:val="28"/>
          <w:lang w:val="ru-RU"/>
        </w:rPr>
        <w:t>]</w:t>
      </w:r>
      <w:r w:rsidR="000D4FC0" w:rsidRPr="002720C2">
        <w:rPr>
          <w:szCs w:val="28"/>
          <w:lang w:val="ru-RU"/>
        </w:rPr>
        <w:t>.</w:t>
      </w:r>
    </w:p>
    <w:p w:rsidR="006C55A2" w:rsidRDefault="000D4FC0" w:rsidP="005B4CC4">
      <w:pPr>
        <w:pStyle w:val="aff4"/>
      </w:pPr>
      <w:r>
        <w:t>Запишем уравнение в виде:</w:t>
      </w:r>
    </w:p>
    <w:p w:rsidR="000D4FC0" w:rsidRDefault="000D4FC0" w:rsidP="005B4CC4">
      <w:pPr>
        <w:pStyle w:val="aff4"/>
        <w:rPr>
          <w:szCs w:val="28"/>
        </w:rPr>
      </w:pPr>
      <w:r>
        <w:tab/>
      </w:r>
      <w:r w:rsidR="00CF2066" w:rsidRPr="0089354E">
        <w:rPr>
          <w:position w:val="-28"/>
        </w:rPr>
        <w:object w:dxaOrig="5200" w:dyaOrig="760">
          <v:shape id="_x0000_i1383" type="#_x0000_t75" style="width:260.45pt;height:38.2pt" o:ole="">
            <v:imagedata r:id="rId724" o:title=""/>
          </v:shape>
          <o:OLEObject Type="Embed" ProgID="Equation.3" ShapeID="_x0000_i1383" DrawAspect="Content" ObjectID="_1704635483" r:id="rId725"/>
        </w:object>
      </w:r>
      <w:r w:rsidR="00642432">
        <w:t>,</w:t>
      </w:r>
      <w:r>
        <w:tab/>
      </w:r>
      <w:r w:rsidRPr="005B4CC4">
        <w:rPr>
          <w:szCs w:val="28"/>
        </w:rPr>
        <w:t>(</w:t>
      </w:r>
      <w:r w:rsidR="005E28C4">
        <w:rPr>
          <w:szCs w:val="28"/>
        </w:rPr>
        <w:t>3</w:t>
      </w:r>
      <w:r>
        <w:rPr>
          <w:szCs w:val="28"/>
        </w:rPr>
        <w:t>.3)</w:t>
      </w:r>
    </w:p>
    <w:p w:rsidR="000D4FC0" w:rsidRPr="000D4FC0" w:rsidRDefault="00642432" w:rsidP="00642432">
      <w:pPr>
        <w:rPr>
          <w:szCs w:val="28"/>
          <w:lang w:val="ru-RU"/>
        </w:rPr>
      </w:pPr>
      <w:r>
        <w:rPr>
          <w:szCs w:val="28"/>
          <w:lang w:val="ru-RU"/>
        </w:rPr>
        <w:t>п</w:t>
      </w:r>
      <w:r w:rsidR="000D4FC0" w:rsidRPr="000D4FC0">
        <w:rPr>
          <w:szCs w:val="28"/>
          <w:lang w:val="ru-RU"/>
        </w:rPr>
        <w:t xml:space="preserve">роинтегрируем уравнение </w:t>
      </w:r>
      <w:r w:rsidR="006B2192">
        <w:rPr>
          <w:szCs w:val="28"/>
          <w:lang w:val="ru-RU"/>
        </w:rPr>
        <w:t>во</w:t>
      </w:r>
      <w:r w:rsidR="000D4FC0" w:rsidRPr="000D4FC0">
        <w:rPr>
          <w:szCs w:val="28"/>
          <w:lang w:val="ru-RU"/>
        </w:rPr>
        <w:t xml:space="preserve"> </w:t>
      </w:r>
      <w:proofErr w:type="gramStart"/>
      <w:r w:rsidR="000D4FC0" w:rsidRPr="000D4FC0">
        <w:rPr>
          <w:szCs w:val="28"/>
          <w:lang w:val="ru-RU"/>
        </w:rPr>
        <w:t>временной</w:t>
      </w:r>
      <w:r w:rsidR="002720C2">
        <w:rPr>
          <w:szCs w:val="28"/>
          <w:lang w:val="ru-RU"/>
        </w:rPr>
        <w:t xml:space="preserve"> </w:t>
      </w:r>
      <w:r w:rsidR="00CF2066" w:rsidRPr="002720C2">
        <w:rPr>
          <w:position w:val="-12"/>
          <w:szCs w:val="28"/>
          <w:lang w:val="ru-RU"/>
        </w:rPr>
        <w:object w:dxaOrig="880" w:dyaOrig="380">
          <v:shape id="_x0000_i1384" type="#_x0000_t75" style="width:44.45pt;height:18.8pt" o:ole="">
            <v:imagedata r:id="rId726" o:title=""/>
          </v:shape>
          <o:OLEObject Type="Embed" ProgID="Equation.3" ShapeID="_x0000_i1384" DrawAspect="Content" ObjectID="_1704635484" r:id="rId727"/>
        </w:object>
      </w:r>
      <w:r w:rsidR="000D4FC0" w:rsidRPr="000D4FC0">
        <w:rPr>
          <w:szCs w:val="28"/>
          <w:lang w:val="ru-RU"/>
        </w:rPr>
        <w:t xml:space="preserve"> </w:t>
      </w:r>
      <w:r w:rsidR="006B2192">
        <w:rPr>
          <w:szCs w:val="28"/>
          <w:lang w:val="ru-RU"/>
        </w:rPr>
        <w:t>и</w:t>
      </w:r>
      <w:proofErr w:type="gramEnd"/>
      <w:r w:rsidR="006B2192">
        <w:rPr>
          <w:szCs w:val="28"/>
          <w:lang w:val="ru-RU"/>
        </w:rPr>
        <w:t xml:space="preserve"> пространственной </w:t>
      </w:r>
      <w:r w:rsidR="006B2192">
        <w:rPr>
          <w:szCs w:val="28"/>
          <w:lang w:val="ru-RU"/>
        </w:rPr>
        <w:br/>
      </w:r>
      <w:r w:rsidR="00CF2066" w:rsidRPr="002720C2">
        <w:rPr>
          <w:position w:val="-12"/>
          <w:szCs w:val="28"/>
          <w:lang w:val="ru-RU"/>
        </w:rPr>
        <w:object w:dxaOrig="1500" w:dyaOrig="380">
          <v:shape id="_x0000_i1385" type="#_x0000_t75" style="width:75.15pt;height:18.8pt" o:ole="">
            <v:imagedata r:id="rId728" o:title=""/>
          </v:shape>
          <o:OLEObject Type="Embed" ProgID="Equation.3" ShapeID="_x0000_i1385" DrawAspect="Content" ObjectID="_1704635485" r:id="rId729"/>
        </w:object>
      </w:r>
      <w:r w:rsidR="006B2192" w:rsidRPr="006B2192">
        <w:rPr>
          <w:szCs w:val="28"/>
          <w:lang w:val="ru-RU"/>
        </w:rPr>
        <w:t xml:space="preserve"> </w:t>
      </w:r>
      <w:r w:rsidR="000D4FC0" w:rsidRPr="000D4FC0">
        <w:rPr>
          <w:szCs w:val="28"/>
          <w:lang w:val="ru-RU"/>
        </w:rPr>
        <w:t>областях:</w:t>
      </w:r>
    </w:p>
    <w:p w:rsidR="000D4FC0" w:rsidRPr="00602711" w:rsidRDefault="000D4FC0" w:rsidP="000D4FC0">
      <w:pPr>
        <w:pStyle w:val="aff4"/>
      </w:pPr>
      <w:r>
        <w:tab/>
      </w:r>
      <w:r w:rsidR="00CF2066" w:rsidRPr="0089354E">
        <w:rPr>
          <w:position w:val="-56"/>
        </w:rPr>
        <w:object w:dxaOrig="7100" w:dyaOrig="1240">
          <v:shape id="_x0000_i1386" type="#_x0000_t75" style="width:354.35pt;height:62pt" o:ole="">
            <v:imagedata r:id="rId730" o:title=""/>
          </v:shape>
          <o:OLEObject Type="Embed" ProgID="Equation.3" ShapeID="_x0000_i1386" DrawAspect="Content" ObjectID="_1704635486" r:id="rId731"/>
        </w:object>
      </w:r>
      <w:r w:rsidR="00642432">
        <w:t>,</w:t>
      </w:r>
      <w:r>
        <w:tab/>
      </w:r>
      <w:r w:rsidRPr="005B4CC4">
        <w:t>(</w:t>
      </w:r>
      <w:r w:rsidR="005E28C4">
        <w:t>3</w:t>
      </w:r>
      <w:r>
        <w:t>.4)</w:t>
      </w:r>
    </w:p>
    <w:p w:rsidR="000D4FC0" w:rsidRDefault="000D4FC0" w:rsidP="000D4FC0">
      <w:pPr>
        <w:rPr>
          <w:szCs w:val="28"/>
          <w:lang w:val="ru-RU"/>
        </w:rPr>
      </w:pPr>
      <w:r w:rsidRPr="000D4FC0">
        <w:rPr>
          <w:szCs w:val="28"/>
          <w:lang w:val="ru-RU"/>
        </w:rPr>
        <w:t xml:space="preserve">вычислим интеграл по времени и по пространству: </w:t>
      </w:r>
    </w:p>
    <w:p w:rsidR="000D4FC0" w:rsidRDefault="006237CE" w:rsidP="006237CE">
      <w:pPr>
        <w:pStyle w:val="aff4"/>
        <w:rPr>
          <w:lang w:val="en-US"/>
        </w:rPr>
      </w:pPr>
      <w:r w:rsidRPr="00602711">
        <w:tab/>
      </w:r>
      <w:r w:rsidR="00CF2066" w:rsidRPr="0089354E">
        <w:rPr>
          <w:position w:val="-56"/>
        </w:rPr>
        <w:object w:dxaOrig="3440" w:dyaOrig="1240">
          <v:shape id="_x0000_i1387" type="#_x0000_t75" style="width:171.55pt;height:62pt" o:ole="">
            <v:imagedata r:id="rId732" o:title=""/>
          </v:shape>
          <o:OLEObject Type="Embed" ProgID="Equation.3" ShapeID="_x0000_i1387" DrawAspect="Content" ObjectID="_1704635487" r:id="rId733"/>
        </w:object>
      </w:r>
      <w:r>
        <w:rPr>
          <w:lang w:val="en-US"/>
        </w:rPr>
        <w:tab/>
      </w:r>
    </w:p>
    <w:p w:rsidR="006237CE" w:rsidRDefault="006237CE" w:rsidP="006237CE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89354E">
        <w:rPr>
          <w:position w:val="-48"/>
          <w:lang w:val="en-US"/>
        </w:rPr>
        <w:object w:dxaOrig="5820" w:dyaOrig="1100">
          <v:shape id="_x0000_i1388" type="#_x0000_t75" style="width:291.15pt;height:54.45pt" o:ole="">
            <v:imagedata r:id="rId734" o:title=""/>
          </v:shape>
          <o:OLEObject Type="Embed" ProgID="Equation.3" ShapeID="_x0000_i1388" DrawAspect="Content" ObjectID="_1704635488" r:id="rId735"/>
        </w:object>
      </w:r>
      <w:r>
        <w:rPr>
          <w:lang w:val="en-US"/>
        </w:rPr>
        <w:tab/>
      </w:r>
    </w:p>
    <w:p w:rsidR="00DD044E" w:rsidRPr="00602711" w:rsidRDefault="001C1661" w:rsidP="006237CE">
      <w:pPr>
        <w:pStyle w:val="aff4"/>
      </w:pPr>
      <w:r>
        <w:rPr>
          <w:lang w:val="en-US"/>
        </w:rPr>
        <w:tab/>
      </w:r>
      <w:r w:rsidR="00CF2066" w:rsidRPr="0089354E">
        <w:rPr>
          <w:position w:val="-44"/>
          <w:lang w:val="en-US"/>
        </w:rPr>
        <w:object w:dxaOrig="5679" w:dyaOrig="1020">
          <v:shape id="_x0000_i1389" type="#_x0000_t75" style="width:284.25pt;height:50.7pt" o:ole="">
            <v:imagedata r:id="rId736" o:title=""/>
          </v:shape>
          <o:OLEObject Type="Embed" ProgID="Equation.3" ShapeID="_x0000_i1389" DrawAspect="Content" ObjectID="_1704635489" r:id="rId737"/>
        </w:object>
      </w:r>
      <w:r w:rsidRPr="00EA4718">
        <w:tab/>
      </w:r>
      <w:r w:rsidR="00B77927" w:rsidRPr="005B4CC4">
        <w:t>(</w:t>
      </w:r>
      <w:r w:rsidR="005E28C4">
        <w:t>3</w:t>
      </w:r>
      <w:r w:rsidR="00B77927">
        <w:t>.</w:t>
      </w:r>
      <w:r w:rsidR="00B77927" w:rsidRPr="00602711">
        <w:t>5</w:t>
      </w:r>
      <w:r w:rsidR="00B77927">
        <w:t>)</w:t>
      </w:r>
    </w:p>
    <w:p w:rsidR="001C1661" w:rsidRPr="00602711" w:rsidRDefault="001C1661" w:rsidP="006237CE">
      <w:pPr>
        <w:pStyle w:val="aff4"/>
      </w:pPr>
      <w:r w:rsidRPr="00602711">
        <w:lastRenderedPageBreak/>
        <w:tab/>
      </w:r>
      <w:r w:rsidR="00CF2066" w:rsidRPr="0089354E">
        <w:rPr>
          <w:position w:val="-48"/>
        </w:rPr>
        <w:object w:dxaOrig="4160" w:dyaOrig="1100">
          <v:shape id="_x0000_i1390" type="#_x0000_t75" style="width:207.85pt;height:54.45pt" o:ole="">
            <v:imagedata r:id="rId738" o:title=""/>
          </v:shape>
          <o:OLEObject Type="Embed" ProgID="Equation.3" ShapeID="_x0000_i1390" DrawAspect="Content" ObjectID="_1704635490" r:id="rId739"/>
        </w:object>
      </w:r>
      <w:r w:rsidRPr="00602711">
        <w:t>,</w:t>
      </w:r>
      <w:r w:rsidRPr="00602711">
        <w:tab/>
      </w:r>
    </w:p>
    <w:p w:rsidR="001C1661" w:rsidRPr="00602711" w:rsidRDefault="001C1661" w:rsidP="001C1661">
      <w:pPr>
        <w:pStyle w:val="aff4"/>
      </w:pPr>
      <w:r w:rsidRPr="00602711">
        <w:tab/>
      </w:r>
      <w:r w:rsidR="00CF2066" w:rsidRPr="0089354E">
        <w:rPr>
          <w:position w:val="-36"/>
        </w:rPr>
        <w:object w:dxaOrig="2900" w:dyaOrig="880">
          <v:shape id="_x0000_i1391" type="#_x0000_t75" style="width:144.65pt;height:44.45pt" o:ole="">
            <v:imagedata r:id="rId740" o:title=""/>
          </v:shape>
          <o:OLEObject Type="Embed" ProgID="Equation.3" ShapeID="_x0000_i1391" DrawAspect="Content" ObjectID="_1704635491" r:id="rId741"/>
        </w:object>
      </w:r>
      <w:r w:rsidRPr="00602711">
        <w:t>,</w:t>
      </w:r>
      <w:r w:rsidRPr="00602711">
        <w:tab/>
      </w:r>
    </w:p>
    <w:p w:rsidR="001C1661" w:rsidRPr="00680297" w:rsidRDefault="00642432" w:rsidP="009371B4">
      <w:pPr>
        <w:rPr>
          <w:szCs w:val="28"/>
          <w:lang w:val="ru-RU"/>
        </w:rPr>
      </w:pPr>
      <w:r>
        <w:rPr>
          <w:szCs w:val="28"/>
          <w:lang w:val="ru-RU"/>
        </w:rPr>
        <w:t>у</w:t>
      </w:r>
      <w:r w:rsidR="001C1661" w:rsidRPr="001C1661">
        <w:rPr>
          <w:szCs w:val="28"/>
          <w:lang w:val="ru-RU"/>
        </w:rPr>
        <w:t xml:space="preserve">простим </w:t>
      </w:r>
      <w:r w:rsidR="009371B4">
        <w:rPr>
          <w:szCs w:val="28"/>
          <w:lang w:val="ru-RU"/>
        </w:rPr>
        <w:t>выражения</w:t>
      </w:r>
      <w:r w:rsidR="00680297" w:rsidRPr="00680297">
        <w:rPr>
          <w:szCs w:val="28"/>
          <w:lang w:val="ru-RU"/>
        </w:rPr>
        <w:t>:</w:t>
      </w:r>
    </w:p>
    <w:p w:rsidR="001C1661" w:rsidRPr="00602711" w:rsidRDefault="001C1661" w:rsidP="001C1661">
      <w:pPr>
        <w:pStyle w:val="aff4"/>
        <w:rPr>
          <w:szCs w:val="28"/>
        </w:rPr>
      </w:pPr>
      <w:r w:rsidRPr="00602711">
        <w:tab/>
      </w:r>
      <w:r w:rsidR="00CF2066" w:rsidRPr="0089354E">
        <w:rPr>
          <w:position w:val="-40"/>
        </w:rPr>
        <w:object w:dxaOrig="2580" w:dyaOrig="940">
          <v:shape id="_x0000_i1392" type="#_x0000_t75" style="width:128.95pt;height:46.95pt" o:ole="">
            <v:imagedata r:id="rId742" o:title=""/>
          </v:shape>
          <o:OLEObject Type="Embed" ProgID="Equation.3" ShapeID="_x0000_i1392" DrawAspect="Content" ObjectID="_1704635492" r:id="rId743"/>
        </w:object>
      </w:r>
      <w:r w:rsidRPr="00602711">
        <w:t>,</w:t>
      </w:r>
      <w:r w:rsidR="001332C9">
        <w:t xml:space="preserve"> </w:t>
      </w:r>
      <w:r w:rsidR="00CF2066" w:rsidRPr="0089354E">
        <w:rPr>
          <w:position w:val="-40"/>
        </w:rPr>
        <w:object w:dxaOrig="2640" w:dyaOrig="940">
          <v:shape id="_x0000_i1393" type="#_x0000_t75" style="width:132.1pt;height:46.95pt" o:ole="">
            <v:imagedata r:id="rId744" o:title=""/>
          </v:shape>
          <o:OLEObject Type="Embed" ProgID="Equation.3" ShapeID="_x0000_i1393" DrawAspect="Content" ObjectID="_1704635493" r:id="rId745"/>
        </w:object>
      </w:r>
      <w:r w:rsidR="005A05F2" w:rsidRPr="00602711">
        <w:t>,</w:t>
      </w:r>
      <w:r w:rsidR="001332C9" w:rsidRPr="00EA4718">
        <w:t xml:space="preserve"> </w:t>
      </w:r>
      <w:r w:rsidR="00CF2066" w:rsidRPr="0089354E">
        <w:rPr>
          <w:position w:val="-40"/>
        </w:rPr>
        <w:object w:dxaOrig="3300" w:dyaOrig="940">
          <v:shape id="_x0000_i1394" type="#_x0000_t75" style="width:165.3pt;height:46.95pt" o:ole="">
            <v:imagedata r:id="rId746" o:title=""/>
          </v:shape>
          <o:OLEObject Type="Embed" ProgID="Equation.3" ShapeID="_x0000_i1394" DrawAspect="Content" ObjectID="_1704635494" r:id="rId747"/>
        </w:object>
      </w:r>
      <w:r w:rsidR="001332C9" w:rsidRPr="00EA4718">
        <w:t>,</w:t>
      </w:r>
      <w:r w:rsidRPr="00602711">
        <w:tab/>
      </w:r>
      <w:r w:rsidR="005E28C4">
        <w:t>(3</w:t>
      </w:r>
      <w:r w:rsidR="00B77927">
        <w:t>.</w:t>
      </w:r>
      <w:r w:rsidR="00B77927" w:rsidRPr="00602711">
        <w:t>6</w:t>
      </w:r>
      <w:r w:rsidR="00B77927">
        <w:t>)</w:t>
      </w:r>
    </w:p>
    <w:p w:rsidR="001C1661" w:rsidRPr="00602711" w:rsidRDefault="001C1661" w:rsidP="001C1661">
      <w:pPr>
        <w:rPr>
          <w:szCs w:val="28"/>
          <w:lang w:val="ru-RU"/>
        </w:rPr>
      </w:pPr>
      <w:r w:rsidRPr="001C1661">
        <w:rPr>
          <w:szCs w:val="28"/>
          <w:lang w:val="ru-RU"/>
        </w:rPr>
        <w:t xml:space="preserve">и проинтегрировав по пространству и времени: </w:t>
      </w:r>
    </w:p>
    <w:p w:rsidR="00B77927" w:rsidRPr="00B77927" w:rsidRDefault="00B77927" w:rsidP="00B77927">
      <w:pPr>
        <w:pStyle w:val="aff4"/>
        <w:rPr>
          <w:lang w:val="en-US"/>
        </w:rPr>
      </w:pPr>
      <w:r w:rsidRPr="00602711">
        <w:tab/>
      </w:r>
      <w:r w:rsidR="00CF2066" w:rsidRPr="00AB0CB1">
        <w:rPr>
          <w:position w:val="-40"/>
        </w:rPr>
        <w:object w:dxaOrig="5600" w:dyaOrig="940">
          <v:shape id="_x0000_i1395" type="#_x0000_t75" style="width:279.85pt;height:46.95pt" o:ole="">
            <v:imagedata r:id="rId748" o:title=""/>
          </v:shape>
          <o:OLEObject Type="Embed" ProgID="Equation.3" ShapeID="_x0000_i1395" DrawAspect="Content" ObjectID="_1704635495" r:id="rId749"/>
        </w:object>
      </w:r>
      <w:r>
        <w:rPr>
          <w:lang w:val="en-US"/>
        </w:rPr>
        <w:tab/>
      </w:r>
    </w:p>
    <w:p w:rsidR="00B77927" w:rsidRPr="006B2192" w:rsidRDefault="00B77927" w:rsidP="00B77927">
      <w:pPr>
        <w:pStyle w:val="aff4"/>
      </w:pPr>
      <w:r>
        <w:rPr>
          <w:lang w:val="en-US"/>
        </w:rPr>
        <w:tab/>
      </w:r>
      <w:r w:rsidR="00CF2066" w:rsidRPr="00AB0CB1">
        <w:rPr>
          <w:position w:val="-44"/>
          <w:lang w:val="en-US"/>
        </w:rPr>
        <w:object w:dxaOrig="5240" w:dyaOrig="1020">
          <v:shape id="_x0000_i1396" type="#_x0000_t75" style="width:261.7pt;height:50.7pt" o:ole="">
            <v:imagedata r:id="rId750" o:title=""/>
          </v:shape>
          <o:OLEObject Type="Embed" ProgID="Equation.3" ShapeID="_x0000_i1396" DrawAspect="Content" ObjectID="_1704635496" r:id="rId751"/>
        </w:object>
      </w:r>
      <w:r w:rsidRPr="006F6E8F">
        <w:tab/>
      </w:r>
      <w:r w:rsidR="005E28C4">
        <w:t>(3</w:t>
      </w:r>
      <w:r w:rsidR="007D3349">
        <w:t>.</w:t>
      </w:r>
      <w:r w:rsidR="007D3349" w:rsidRPr="006B2192">
        <w:t>7</w:t>
      </w:r>
      <w:r w:rsidR="007D3349">
        <w:t>)</w:t>
      </w:r>
    </w:p>
    <w:p w:rsidR="007D3349" w:rsidRPr="006B2192" w:rsidRDefault="007D3349" w:rsidP="00B77927">
      <w:pPr>
        <w:pStyle w:val="aff4"/>
      </w:pPr>
      <w:r w:rsidRPr="006B2192">
        <w:tab/>
      </w:r>
      <w:r w:rsidR="00CF2066" w:rsidRPr="007D3349">
        <w:rPr>
          <w:position w:val="-18"/>
        </w:rPr>
        <w:object w:dxaOrig="2160" w:dyaOrig="499">
          <v:shape id="_x0000_i1397" type="#_x0000_t75" style="width:108.3pt;height:25.05pt;mso-position-horizontal:absolute" o:ole="">
            <v:imagedata r:id="rId752" o:title=""/>
          </v:shape>
          <o:OLEObject Type="Embed" ProgID="Equation.3" ShapeID="_x0000_i1397" DrawAspect="Content" ObjectID="_1704635497" r:id="rId753"/>
        </w:object>
      </w:r>
      <w:r w:rsidRPr="006B2192">
        <w:t>,</w:t>
      </w:r>
      <w:r w:rsidRPr="006B2192">
        <w:tab/>
      </w:r>
    </w:p>
    <w:p w:rsidR="001C1661" w:rsidRPr="006B2192" w:rsidRDefault="00642432" w:rsidP="001C1661">
      <w:pPr>
        <w:pStyle w:val="aff4"/>
        <w:rPr>
          <w:szCs w:val="28"/>
        </w:rPr>
      </w:pPr>
      <w:r>
        <w:rPr>
          <w:szCs w:val="28"/>
        </w:rPr>
        <w:t>р</w:t>
      </w:r>
      <w:r w:rsidR="007D3349">
        <w:rPr>
          <w:szCs w:val="28"/>
        </w:rPr>
        <w:t xml:space="preserve">азделим все выражение </w:t>
      </w:r>
      <w:proofErr w:type="gramStart"/>
      <w:r w:rsidR="007D3349">
        <w:rPr>
          <w:szCs w:val="28"/>
        </w:rPr>
        <w:t>на</w:t>
      </w:r>
      <w:r w:rsidR="002720C2" w:rsidRPr="002720C2">
        <w:rPr>
          <w:szCs w:val="28"/>
        </w:rPr>
        <w:t xml:space="preserve"> </w:t>
      </w:r>
      <w:r w:rsidR="00CF2066" w:rsidRPr="002720C2">
        <w:rPr>
          <w:position w:val="-6"/>
          <w:szCs w:val="28"/>
          <w:lang w:val="en-US"/>
        </w:rPr>
        <w:object w:dxaOrig="499" w:dyaOrig="300">
          <v:shape id="_x0000_i1398" type="#_x0000_t75" style="width:25.05pt;height:15.05pt" o:ole="">
            <v:imagedata r:id="rId754" o:title=""/>
          </v:shape>
          <o:OLEObject Type="Embed" ProgID="Equation.3" ShapeID="_x0000_i1398" DrawAspect="Content" ObjectID="_1704635498" r:id="rId755"/>
        </w:object>
      </w:r>
      <w:r w:rsidR="007D3349" w:rsidRPr="006B2192">
        <w:rPr>
          <w:szCs w:val="28"/>
        </w:rPr>
        <w:t>:</w:t>
      </w:r>
      <w:proofErr w:type="gramEnd"/>
    </w:p>
    <w:p w:rsidR="007D3349" w:rsidRPr="00B77927" w:rsidRDefault="007D3349" w:rsidP="007D3349">
      <w:pPr>
        <w:pStyle w:val="aff4"/>
        <w:rPr>
          <w:lang w:val="en-US"/>
        </w:rPr>
      </w:pPr>
      <w:r w:rsidRPr="006B2192">
        <w:tab/>
      </w:r>
      <w:r w:rsidR="00CF2066" w:rsidRPr="00BF5F28">
        <w:rPr>
          <w:position w:val="-40"/>
        </w:rPr>
        <w:object w:dxaOrig="4959" w:dyaOrig="940">
          <v:shape id="_x0000_i1399" type="#_x0000_t75" style="width:247.95pt;height:46.95pt;mso-position-horizontal:absolute" o:ole="">
            <v:imagedata r:id="rId756" o:title=""/>
          </v:shape>
          <o:OLEObject Type="Embed" ProgID="Equation.3" ShapeID="_x0000_i1399" DrawAspect="Content" ObjectID="_1704635499" r:id="rId757"/>
        </w:object>
      </w:r>
      <w:r>
        <w:rPr>
          <w:lang w:val="en-US"/>
        </w:rPr>
        <w:tab/>
      </w:r>
    </w:p>
    <w:p w:rsidR="007D3349" w:rsidRPr="00602711" w:rsidRDefault="007D3349" w:rsidP="007D3349">
      <w:pPr>
        <w:pStyle w:val="aff4"/>
      </w:pPr>
      <w:r>
        <w:rPr>
          <w:lang w:val="en-US"/>
        </w:rPr>
        <w:tab/>
      </w:r>
      <w:r w:rsidR="00CF2066" w:rsidRPr="007D3349">
        <w:rPr>
          <w:position w:val="-28"/>
        </w:rPr>
        <w:object w:dxaOrig="5020" w:dyaOrig="1300">
          <v:shape id="_x0000_i1400" type="#_x0000_t75" style="width:251.05pt;height:65.1pt" o:ole="">
            <v:imagedata r:id="rId758" o:title=""/>
          </v:shape>
          <o:OLEObject Type="Embed" ProgID="Equation.3" ShapeID="_x0000_i1400" DrawAspect="Content" ObjectID="_1704635500" r:id="rId759"/>
        </w:object>
      </w:r>
      <w:r w:rsidRPr="00EA4718">
        <w:tab/>
      </w:r>
      <w:r w:rsidR="005E28C4">
        <w:t>(3</w:t>
      </w:r>
      <w:r>
        <w:t>.</w:t>
      </w:r>
      <w:r w:rsidRPr="00602711">
        <w:t>8</w:t>
      </w:r>
      <w:r>
        <w:t>)</w:t>
      </w:r>
    </w:p>
    <w:p w:rsidR="007D3349" w:rsidRPr="007D3349" w:rsidRDefault="007D3349" w:rsidP="007D3349">
      <w:pPr>
        <w:pStyle w:val="aff4"/>
      </w:pPr>
      <w:r w:rsidRPr="00602711">
        <w:tab/>
      </w:r>
      <w:r w:rsidR="00CF2066" w:rsidRPr="00AB0CB1">
        <w:rPr>
          <w:position w:val="-28"/>
        </w:rPr>
        <w:object w:dxaOrig="1860" w:dyaOrig="840">
          <v:shape id="_x0000_i1401" type="#_x0000_t75" style="width:93.3pt;height:41.95pt" o:ole="">
            <v:imagedata r:id="rId760" o:title=""/>
          </v:shape>
          <o:OLEObject Type="Embed" ProgID="Equation.3" ShapeID="_x0000_i1401" DrawAspect="Content" ObjectID="_1704635501" r:id="rId761"/>
        </w:object>
      </w:r>
      <w:r w:rsidRPr="007D3349">
        <w:t>,</w:t>
      </w:r>
      <w:r w:rsidRPr="007D3349">
        <w:tab/>
      </w:r>
    </w:p>
    <w:p w:rsidR="007D3349" w:rsidRPr="007D3349" w:rsidRDefault="00642432" w:rsidP="00304525">
      <w:pPr>
        <w:ind w:firstLine="567"/>
        <w:rPr>
          <w:szCs w:val="28"/>
          <w:lang w:val="ru-RU"/>
        </w:rPr>
      </w:pPr>
      <w:r w:rsidRPr="00CB7BFF">
        <w:rPr>
          <w:szCs w:val="28"/>
          <w:lang w:val="ru-RU"/>
        </w:rPr>
        <w:t>р</w:t>
      </w:r>
      <w:r w:rsidR="007D3349" w:rsidRPr="00CB7BFF">
        <w:rPr>
          <w:szCs w:val="28"/>
          <w:lang w:val="ru-RU"/>
        </w:rPr>
        <w:t>ассмотрим</w:t>
      </w:r>
      <w:r w:rsidR="007D3349" w:rsidRPr="007D3349">
        <w:rPr>
          <w:szCs w:val="28"/>
          <w:lang w:val="ru-RU"/>
        </w:rPr>
        <w:t xml:space="preserve"> каждое слагаемое </w:t>
      </w:r>
      <w:r w:rsidR="007D3349">
        <w:rPr>
          <w:szCs w:val="28"/>
          <w:lang w:val="ru-RU"/>
        </w:rPr>
        <w:t>по отдельности</w:t>
      </w:r>
      <w:r w:rsidR="007D3349" w:rsidRPr="007D3349">
        <w:rPr>
          <w:szCs w:val="28"/>
          <w:lang w:val="ru-RU"/>
        </w:rPr>
        <w:t>. Подставим левую разностную аппроксимацию производной по времени</w:t>
      </w:r>
    </w:p>
    <w:p w:rsidR="007D3349" w:rsidRPr="007D3349" w:rsidRDefault="007D3349" w:rsidP="007D3349">
      <w:pPr>
        <w:pStyle w:val="aff4"/>
      </w:pPr>
      <w:r w:rsidRPr="00602711">
        <w:tab/>
      </w:r>
      <w:r w:rsidR="00CF2066" w:rsidRPr="007D3349">
        <w:rPr>
          <w:position w:val="-38"/>
        </w:rPr>
        <w:object w:dxaOrig="2079" w:dyaOrig="880">
          <v:shape id="_x0000_i1402" type="#_x0000_t75" style="width:104.55pt;height:44.45pt;mso-position-horizontal:absolute" o:ole="">
            <v:imagedata r:id="rId762" o:title=""/>
          </v:shape>
          <o:OLEObject Type="Embed" ProgID="Equation.3" ShapeID="_x0000_i1402" DrawAspect="Content" ObjectID="_1704635502" r:id="rId763"/>
        </w:object>
      </w:r>
      <w:r w:rsidR="005A05F2" w:rsidRPr="00602711">
        <w:t>,</w:t>
      </w:r>
      <w:r w:rsidRPr="007D3349">
        <w:tab/>
      </w:r>
      <w:r w:rsidR="005E28C4">
        <w:t>(3</w:t>
      </w:r>
      <w:r>
        <w:t>.</w:t>
      </w:r>
      <w:r w:rsidRPr="007D3349">
        <w:t>9</w:t>
      </w:r>
      <w:r>
        <w:t>)</w:t>
      </w:r>
    </w:p>
    <w:p w:rsidR="007D3349" w:rsidRPr="007D3349" w:rsidRDefault="007D3349" w:rsidP="007D3349">
      <w:pPr>
        <w:rPr>
          <w:szCs w:val="28"/>
          <w:lang w:val="ru-RU"/>
        </w:rPr>
      </w:pPr>
      <w:r w:rsidRPr="007D3349">
        <w:rPr>
          <w:szCs w:val="28"/>
          <w:lang w:val="ru-RU"/>
        </w:rPr>
        <w:t xml:space="preserve">в </w:t>
      </w:r>
      <w:r w:rsidRPr="007D3349">
        <w:rPr>
          <w:bCs/>
          <w:szCs w:val="28"/>
          <w:lang w:val="ru-RU"/>
        </w:rPr>
        <w:t>первое слагаемое</w:t>
      </w:r>
      <w:r w:rsidRPr="007D3349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</w:t>
      </w:r>
      <w:r w:rsidRPr="007D3349">
        <w:rPr>
          <w:szCs w:val="28"/>
          <w:lang w:val="ru-RU"/>
        </w:rPr>
        <w:t xml:space="preserve"> получим</w:t>
      </w:r>
      <w:r>
        <w:rPr>
          <w:szCs w:val="28"/>
          <w:lang w:val="ru-RU"/>
        </w:rPr>
        <w:t>:</w:t>
      </w:r>
    </w:p>
    <w:p w:rsidR="007D3349" w:rsidRPr="00C54ADB" w:rsidRDefault="00602711" w:rsidP="00602711">
      <w:pPr>
        <w:pStyle w:val="aff4"/>
        <w:rPr>
          <w:szCs w:val="28"/>
        </w:rPr>
      </w:pPr>
      <w:r w:rsidRPr="00C54ADB">
        <w:lastRenderedPageBreak/>
        <w:tab/>
      </w:r>
      <w:r w:rsidR="00CF2066" w:rsidRPr="00602711">
        <w:rPr>
          <w:position w:val="-40"/>
        </w:rPr>
        <w:object w:dxaOrig="5600" w:dyaOrig="940">
          <v:shape id="_x0000_i1403" type="#_x0000_t75" style="width:279.85pt;height:46.95pt" o:ole="">
            <v:imagedata r:id="rId764" o:title=""/>
          </v:shape>
          <o:OLEObject Type="Embed" ProgID="Equation.3" ShapeID="_x0000_i1403" DrawAspect="Content" ObjectID="_1704635503" r:id="rId765"/>
        </w:object>
      </w:r>
      <w:r w:rsidR="00642432">
        <w:t>.</w:t>
      </w:r>
      <w:r w:rsidRPr="00C54ADB">
        <w:tab/>
      </w:r>
      <w:r w:rsidR="005E28C4">
        <w:t>(3</w:t>
      </w:r>
      <w:r>
        <w:t>.</w:t>
      </w:r>
      <w:r w:rsidRPr="00C54ADB">
        <w:t>10</w:t>
      </w:r>
      <w:r>
        <w:t>)</w:t>
      </w:r>
    </w:p>
    <w:p w:rsidR="00304525" w:rsidRPr="00304525" w:rsidRDefault="00304525" w:rsidP="00D21CCF">
      <w:pPr>
        <w:ind w:firstLine="567"/>
        <w:rPr>
          <w:szCs w:val="28"/>
          <w:lang w:val="ru-RU"/>
        </w:rPr>
      </w:pPr>
      <w:r>
        <w:rPr>
          <w:szCs w:val="28"/>
          <w:lang w:val="ru-RU"/>
        </w:rPr>
        <w:t xml:space="preserve">Далее </w:t>
      </w:r>
      <w:r w:rsidRPr="00304525">
        <w:rPr>
          <w:szCs w:val="28"/>
          <w:lang w:val="ru-RU"/>
        </w:rPr>
        <w:t xml:space="preserve">подставим центральную разностную аппроксимацию производной в </w:t>
      </w:r>
      <w:proofErr w:type="gramStart"/>
      <w:r w:rsidRPr="00304525">
        <w:rPr>
          <w:szCs w:val="28"/>
          <w:lang w:val="ru-RU"/>
        </w:rPr>
        <w:t xml:space="preserve">точках </w:t>
      </w:r>
      <w:r w:rsidR="00CF2066" w:rsidRPr="002720C2">
        <w:rPr>
          <w:position w:val="-12"/>
          <w:szCs w:val="28"/>
          <w:lang w:val="ru-RU"/>
        </w:rPr>
        <w:object w:dxaOrig="639" w:dyaOrig="380">
          <v:shape id="_x0000_i1404" type="#_x0000_t75" style="width:31.95pt;height:18.8pt" o:ole="">
            <v:imagedata r:id="rId766" o:title=""/>
          </v:shape>
          <o:OLEObject Type="Embed" ProgID="Equation.3" ShapeID="_x0000_i1404" DrawAspect="Content" ObjectID="_1704635504" r:id="rId767"/>
        </w:object>
      </w:r>
      <w:r w:rsidR="002720C2" w:rsidRPr="002720C2">
        <w:rPr>
          <w:i/>
          <w:szCs w:val="28"/>
          <w:lang w:val="ru-RU"/>
        </w:rPr>
        <w:t xml:space="preserve"> </w:t>
      </w:r>
      <w:r w:rsidR="0051329B" w:rsidRPr="0051329B">
        <w:rPr>
          <w:szCs w:val="28"/>
          <w:lang w:val="ru-RU"/>
        </w:rPr>
        <w:t>и</w:t>
      </w:r>
      <w:proofErr w:type="gramEnd"/>
      <w:r w:rsidR="0051329B">
        <w:rPr>
          <w:i/>
          <w:szCs w:val="28"/>
          <w:lang w:val="ru-RU"/>
        </w:rPr>
        <w:t xml:space="preserve"> </w:t>
      </w:r>
      <w:r w:rsidR="00CF2066" w:rsidRPr="002720C2">
        <w:rPr>
          <w:position w:val="-12"/>
          <w:szCs w:val="28"/>
          <w:lang w:val="ru-RU"/>
        </w:rPr>
        <w:object w:dxaOrig="639" w:dyaOrig="380">
          <v:shape id="_x0000_i1405" type="#_x0000_t75" style="width:31.95pt;height:18.8pt" o:ole="">
            <v:imagedata r:id="rId768" o:title=""/>
          </v:shape>
          <o:OLEObject Type="Embed" ProgID="Equation.3" ShapeID="_x0000_i1405" DrawAspect="Content" ObjectID="_1704635505" r:id="rId769"/>
        </w:object>
      </w:r>
      <w:r w:rsidRPr="00304525">
        <w:rPr>
          <w:szCs w:val="28"/>
          <w:lang w:val="ru-RU"/>
        </w:rPr>
        <w:t>:</w:t>
      </w:r>
    </w:p>
    <w:p w:rsidR="007D3349" w:rsidRDefault="00304525" w:rsidP="007D3349">
      <w:pPr>
        <w:pStyle w:val="aff4"/>
        <w:rPr>
          <w:lang w:val="en-US"/>
        </w:rPr>
      </w:pPr>
      <w:r>
        <w:tab/>
      </w:r>
      <w:r w:rsidR="00CF2066" w:rsidRPr="003D0361">
        <w:rPr>
          <w:position w:val="-40"/>
        </w:rPr>
        <w:object w:dxaOrig="3879" w:dyaOrig="900">
          <v:shape id="_x0000_i1406" type="#_x0000_t75" style="width:194.1pt;height:45.1pt" o:ole="">
            <v:imagedata r:id="rId770" o:title=""/>
          </v:shape>
          <o:OLEObject Type="Embed" ProgID="Equation.3" ShapeID="_x0000_i1406" DrawAspect="Content" ObjectID="_1704635506" r:id="rId771"/>
        </w:object>
      </w:r>
      <w:r>
        <w:rPr>
          <w:lang w:val="en-US"/>
        </w:rPr>
        <w:t>,</w:t>
      </w:r>
      <w:r>
        <w:tab/>
      </w:r>
    </w:p>
    <w:p w:rsidR="00304525" w:rsidRDefault="00304525" w:rsidP="007D3349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3D0361">
        <w:rPr>
          <w:position w:val="-40"/>
        </w:rPr>
        <w:object w:dxaOrig="3860" w:dyaOrig="900">
          <v:shape id="_x0000_i1407" type="#_x0000_t75" style="width:192.85pt;height:45.1pt" o:ole="">
            <v:imagedata r:id="rId772" o:title=""/>
          </v:shape>
          <o:OLEObject Type="Embed" ProgID="Equation.3" ShapeID="_x0000_i1407" DrawAspect="Content" ObjectID="_1704635507" r:id="rId773"/>
        </w:object>
      </w:r>
      <w:r w:rsidR="005A05F2">
        <w:rPr>
          <w:lang w:val="en-US"/>
        </w:rPr>
        <w:t>.</w:t>
      </w:r>
      <w:r>
        <w:rPr>
          <w:lang w:val="en-US"/>
        </w:rPr>
        <w:tab/>
      </w:r>
      <w:r w:rsidR="005E28C4">
        <w:t>(3</w:t>
      </w:r>
      <w:r w:rsidR="00602711">
        <w:t>.</w:t>
      </w:r>
      <w:r w:rsidR="00602711">
        <w:rPr>
          <w:lang w:val="en-US"/>
        </w:rPr>
        <w:t>11</w:t>
      </w:r>
      <w:r w:rsidR="00602711">
        <w:t>)</w:t>
      </w:r>
    </w:p>
    <w:p w:rsidR="00304525" w:rsidRDefault="00304525" w:rsidP="00304525">
      <w:pPr>
        <w:rPr>
          <w:szCs w:val="28"/>
        </w:rPr>
      </w:pPr>
      <w:proofErr w:type="spellStart"/>
      <w:r>
        <w:rPr>
          <w:szCs w:val="28"/>
        </w:rPr>
        <w:t>Запишем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разность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слагаемых</w:t>
      </w:r>
      <w:proofErr w:type="spellEnd"/>
      <w:r>
        <w:rPr>
          <w:szCs w:val="28"/>
        </w:rPr>
        <w:t>:</w:t>
      </w:r>
    </w:p>
    <w:p w:rsidR="00304525" w:rsidRPr="005A05F2" w:rsidRDefault="005A05F2" w:rsidP="005A05F2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BF5F28">
        <w:rPr>
          <w:position w:val="-28"/>
        </w:rPr>
        <w:object w:dxaOrig="4800" w:dyaOrig="1300">
          <v:shape id="_x0000_i1408" type="#_x0000_t75" style="width:239.8pt;height:65.1pt" o:ole="">
            <v:imagedata r:id="rId774" o:title=""/>
          </v:shape>
          <o:OLEObject Type="Embed" ProgID="Equation.3" ShapeID="_x0000_i1408" DrawAspect="Content" ObjectID="_1704635508" r:id="rId775"/>
        </w:object>
      </w:r>
      <w:r>
        <w:rPr>
          <w:lang w:val="en-US"/>
        </w:rPr>
        <w:tab/>
      </w:r>
    </w:p>
    <w:p w:rsidR="00304525" w:rsidRPr="00C54ADB" w:rsidRDefault="005A05F2" w:rsidP="007D3349">
      <w:pPr>
        <w:pStyle w:val="aff4"/>
      </w:pPr>
      <w:r>
        <w:rPr>
          <w:lang w:val="en-US"/>
        </w:rPr>
        <w:tab/>
      </w:r>
      <w:r w:rsidR="00CF2066" w:rsidRPr="00AB0CB1">
        <w:rPr>
          <w:position w:val="-28"/>
          <w:lang w:val="en-US"/>
        </w:rPr>
        <w:object w:dxaOrig="6600" w:dyaOrig="1100">
          <v:shape id="_x0000_i1409" type="#_x0000_t75" style="width:329.95pt;height:54.45pt" o:ole="">
            <v:imagedata r:id="rId776" o:title=""/>
          </v:shape>
          <o:OLEObject Type="Embed" ProgID="Equation.3" ShapeID="_x0000_i1409" DrawAspect="Content" ObjectID="_1704635509" r:id="rId777"/>
        </w:object>
      </w:r>
      <w:r w:rsidRPr="00C54ADB">
        <w:tab/>
      </w:r>
      <w:r w:rsidR="005E28C4">
        <w:t>(3</w:t>
      </w:r>
      <w:r w:rsidR="00602711">
        <w:t>.</w:t>
      </w:r>
      <w:r w:rsidR="00602711" w:rsidRPr="00C54ADB">
        <w:t>12</w:t>
      </w:r>
      <w:r w:rsidR="00602711">
        <w:t>)</w:t>
      </w:r>
    </w:p>
    <w:p w:rsidR="00304525" w:rsidRPr="005A05F2" w:rsidRDefault="005A05F2" w:rsidP="007D3349">
      <w:pPr>
        <w:pStyle w:val="aff4"/>
      </w:pPr>
      <w:r w:rsidRPr="00C54ADB">
        <w:tab/>
      </w:r>
      <w:r w:rsidR="00CF2066" w:rsidRPr="00AB0CB1">
        <w:rPr>
          <w:position w:val="-32"/>
        </w:rPr>
        <w:object w:dxaOrig="8500" w:dyaOrig="800">
          <v:shape id="_x0000_i1410" type="#_x0000_t75" style="width:425.1pt;height:40.05pt" o:ole="">
            <v:imagedata r:id="rId778" o:title=""/>
          </v:shape>
          <o:OLEObject Type="Embed" ProgID="Equation.3" ShapeID="_x0000_i1410" DrawAspect="Content" ObjectID="_1704635510" r:id="rId779"/>
        </w:object>
      </w:r>
      <w:r w:rsidRPr="005A05F2">
        <w:t>.</w:t>
      </w:r>
      <w:r w:rsidRPr="005A05F2">
        <w:tab/>
      </w:r>
    </w:p>
    <w:p w:rsidR="005A05F2" w:rsidRPr="005A05F2" w:rsidRDefault="00602711" w:rsidP="00D21CCF">
      <w:pPr>
        <w:ind w:right="-2" w:firstLine="567"/>
        <w:rPr>
          <w:szCs w:val="28"/>
          <w:lang w:val="ru-RU"/>
        </w:rPr>
      </w:pPr>
      <w:r>
        <w:rPr>
          <w:szCs w:val="28"/>
          <w:lang w:val="ru-RU"/>
        </w:rPr>
        <w:t xml:space="preserve">Подставим </w:t>
      </w:r>
      <w:r w:rsidRPr="00602711">
        <w:rPr>
          <w:szCs w:val="28"/>
          <w:lang w:val="ru-RU"/>
        </w:rPr>
        <w:t>слагаемые в исходное уравнение</w:t>
      </w:r>
      <w:r>
        <w:rPr>
          <w:szCs w:val="28"/>
          <w:lang w:val="ru-RU"/>
        </w:rPr>
        <w:t>,</w:t>
      </w:r>
      <w:r w:rsidRPr="005A05F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</w:t>
      </w:r>
      <w:r w:rsidR="005A05F2" w:rsidRPr="005A05F2">
        <w:rPr>
          <w:szCs w:val="28"/>
          <w:lang w:val="ru-RU"/>
        </w:rPr>
        <w:t xml:space="preserve">группируем коэффициенты </w:t>
      </w:r>
      <w:proofErr w:type="gramStart"/>
      <w:r w:rsidR="005A05F2" w:rsidRPr="005A05F2">
        <w:rPr>
          <w:szCs w:val="28"/>
          <w:lang w:val="ru-RU"/>
        </w:rPr>
        <w:t xml:space="preserve">относительно </w:t>
      </w:r>
      <w:r w:rsidR="00CF2066" w:rsidRPr="001F1BA2">
        <w:rPr>
          <w:position w:val="-12"/>
        </w:rPr>
        <w:object w:dxaOrig="320" w:dyaOrig="440">
          <v:shape id="_x0000_i1411" type="#_x0000_t75" style="width:15.65pt;height:21.9pt" o:ole="">
            <v:imagedata r:id="rId780" o:title=""/>
          </v:shape>
          <o:OLEObject Type="Embed" ProgID="Equation.3" ShapeID="_x0000_i1411" DrawAspect="Content" ObjectID="_1704635511" r:id="rId781"/>
        </w:object>
      </w:r>
      <w:r w:rsidR="005A05F2" w:rsidRPr="005A05F2">
        <w:rPr>
          <w:szCs w:val="28"/>
          <w:lang w:val="ru-RU"/>
        </w:rPr>
        <w:t xml:space="preserve"> и</w:t>
      </w:r>
      <w:proofErr w:type="gramEnd"/>
      <w:r w:rsidR="005A05F2" w:rsidRPr="005A05F2">
        <w:rPr>
          <w:szCs w:val="28"/>
          <w:lang w:val="ru-RU"/>
        </w:rPr>
        <w:t xml:space="preserve"> выпишем свободные коэффициенты:</w:t>
      </w:r>
    </w:p>
    <w:p w:rsidR="00E05F31" w:rsidRPr="00602711" w:rsidRDefault="00602711" w:rsidP="007D3349">
      <w:pPr>
        <w:pStyle w:val="aff4"/>
        <w:rPr>
          <w:lang w:val="en-US"/>
        </w:rPr>
      </w:pPr>
      <w:r w:rsidRPr="00C54ADB">
        <w:tab/>
      </w:r>
      <w:r w:rsidR="00CF2066" w:rsidRPr="00AB0CB1">
        <w:rPr>
          <w:position w:val="-32"/>
        </w:rPr>
        <w:object w:dxaOrig="7600" w:dyaOrig="780">
          <v:shape id="_x0000_i1412" type="#_x0000_t75" style="width:380.65pt;height:38.8pt" o:ole="">
            <v:imagedata r:id="rId782" o:title=""/>
          </v:shape>
          <o:OLEObject Type="Embed" ProgID="Equation.3" ShapeID="_x0000_i1412" DrawAspect="Content" ObjectID="_1704635512" r:id="rId783"/>
        </w:object>
      </w:r>
      <w:r>
        <w:rPr>
          <w:lang w:val="en-US"/>
        </w:rPr>
        <w:tab/>
      </w:r>
    </w:p>
    <w:p w:rsidR="00602711" w:rsidRPr="00D21CCF" w:rsidRDefault="00602711" w:rsidP="007D3349">
      <w:pPr>
        <w:pStyle w:val="aff4"/>
      </w:pPr>
      <w:r>
        <w:rPr>
          <w:lang w:val="en-US"/>
        </w:rPr>
        <w:tab/>
      </w:r>
      <w:r w:rsidR="00CF2066" w:rsidRPr="00602711">
        <w:rPr>
          <w:position w:val="-38"/>
        </w:rPr>
        <w:object w:dxaOrig="7820" w:dyaOrig="900">
          <v:shape id="_x0000_i1413" type="#_x0000_t75" style="width:390.7pt;height:45.1pt;mso-position-horizontal:absolute" o:ole="">
            <v:imagedata r:id="rId784" o:title=""/>
          </v:shape>
          <o:OLEObject Type="Embed" ProgID="Equation.3" ShapeID="_x0000_i1413" DrawAspect="Content" ObjectID="_1704635513" r:id="rId785"/>
        </w:object>
      </w:r>
      <w:r w:rsidRPr="00D21CCF">
        <w:tab/>
      </w:r>
      <w:r w:rsidR="005E28C4">
        <w:t>(3</w:t>
      </w:r>
      <w:r>
        <w:t>.</w:t>
      </w:r>
      <w:r w:rsidRPr="00D21CCF">
        <w:t>13</w:t>
      </w:r>
      <w:r>
        <w:t>)</w:t>
      </w:r>
    </w:p>
    <w:p w:rsidR="00602711" w:rsidRPr="00602711" w:rsidRDefault="00602711" w:rsidP="00D21CCF">
      <w:pPr>
        <w:ind w:firstLine="567"/>
        <w:rPr>
          <w:szCs w:val="28"/>
          <w:lang w:val="ru-RU"/>
        </w:rPr>
      </w:pPr>
      <w:r w:rsidRPr="00602711">
        <w:rPr>
          <w:szCs w:val="28"/>
          <w:lang w:val="ru-RU"/>
        </w:rPr>
        <w:t>На левой границе услови</w:t>
      </w:r>
      <w:r w:rsidR="00D21CCF">
        <w:rPr>
          <w:szCs w:val="28"/>
          <w:lang w:val="ru-RU"/>
        </w:rPr>
        <w:t>е</w:t>
      </w:r>
      <w:r w:rsidRPr="00602711">
        <w:rPr>
          <w:szCs w:val="28"/>
          <w:lang w:val="ru-RU"/>
        </w:rPr>
        <w:t xml:space="preserve"> закрепления будут иметь вид:</w:t>
      </w:r>
    </w:p>
    <w:p w:rsidR="00602711" w:rsidRPr="00D21CCF" w:rsidRDefault="00FF339C" w:rsidP="00FF339C">
      <w:pPr>
        <w:pStyle w:val="aff4"/>
      </w:pPr>
      <w:r w:rsidRPr="00C54ADB">
        <w:tab/>
      </w:r>
      <w:r w:rsidR="00CF2066" w:rsidRPr="00602711">
        <w:rPr>
          <w:position w:val="-12"/>
        </w:rPr>
        <w:object w:dxaOrig="1200" w:dyaOrig="440">
          <v:shape id="_x0000_i1414" type="#_x0000_t75" style="width:60.1pt;height:21.9pt" o:ole="">
            <v:imagedata r:id="rId786" o:title=""/>
          </v:shape>
          <o:OLEObject Type="Embed" ProgID="Equation.3" ShapeID="_x0000_i1414" DrawAspect="Content" ObjectID="_1704635514" r:id="rId787"/>
        </w:object>
      </w:r>
      <w:r w:rsidR="00602711" w:rsidRPr="00D21CCF">
        <w:t>,</w:t>
      </w:r>
      <w:r>
        <w:tab/>
      </w:r>
      <w:r w:rsidR="005E28C4">
        <w:t>(3</w:t>
      </w:r>
      <w:r>
        <w:t>.</w:t>
      </w:r>
      <w:r w:rsidRPr="00D21CCF">
        <w:t>1</w:t>
      </w:r>
      <w:r w:rsidRPr="00F8759F">
        <w:t>4</w:t>
      </w:r>
      <w:r>
        <w:t>)</w:t>
      </w:r>
    </w:p>
    <w:p w:rsidR="00D21CCF" w:rsidRPr="00602711" w:rsidRDefault="00D21CCF" w:rsidP="00D21CCF">
      <w:pPr>
        <w:ind w:firstLine="567"/>
        <w:rPr>
          <w:szCs w:val="28"/>
          <w:lang w:val="ru-RU"/>
        </w:rPr>
      </w:pPr>
      <w:r>
        <w:rPr>
          <w:szCs w:val="28"/>
          <w:lang w:val="ru-RU"/>
        </w:rPr>
        <w:t>В</w:t>
      </w:r>
      <w:r w:rsidRPr="00602711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опорной точке</w:t>
      </w:r>
      <w:r w:rsidRPr="00602711">
        <w:rPr>
          <w:szCs w:val="28"/>
          <w:lang w:val="ru-RU"/>
        </w:rPr>
        <w:t xml:space="preserve"> услови</w:t>
      </w:r>
      <w:r>
        <w:rPr>
          <w:szCs w:val="28"/>
          <w:lang w:val="ru-RU"/>
        </w:rPr>
        <w:t>е</w:t>
      </w:r>
      <w:r w:rsidRPr="00602711">
        <w:rPr>
          <w:szCs w:val="28"/>
          <w:lang w:val="ru-RU"/>
        </w:rPr>
        <w:t>:</w:t>
      </w:r>
    </w:p>
    <w:p w:rsidR="00602711" w:rsidRPr="00F8759F" w:rsidRDefault="00D21CCF" w:rsidP="007D3349">
      <w:pPr>
        <w:pStyle w:val="aff4"/>
        <w:rPr>
          <w:szCs w:val="28"/>
        </w:rPr>
      </w:pPr>
      <w:r>
        <w:rPr>
          <w:szCs w:val="28"/>
        </w:rPr>
        <w:tab/>
      </w:r>
      <w:r w:rsidR="00CF2066" w:rsidRPr="00AB0CB1">
        <w:rPr>
          <w:position w:val="-16"/>
          <w:szCs w:val="28"/>
        </w:rPr>
        <w:object w:dxaOrig="780" w:dyaOrig="480">
          <v:shape id="_x0000_i1415" type="#_x0000_t75" style="width:38.8pt;height:23.8pt" o:ole="">
            <v:imagedata r:id="rId788" o:title=""/>
          </v:shape>
          <o:OLEObject Type="Embed" ProgID="Equation.3" ShapeID="_x0000_i1415" DrawAspect="Content" ObjectID="_1704635515" r:id="rId789"/>
        </w:object>
      </w:r>
      <w:r w:rsidR="00642432">
        <w:rPr>
          <w:szCs w:val="28"/>
        </w:rPr>
        <w:t>,</w:t>
      </w:r>
      <w:r>
        <w:rPr>
          <w:szCs w:val="28"/>
        </w:rPr>
        <w:tab/>
      </w:r>
      <w:r w:rsidR="005E28C4">
        <w:rPr>
          <w:szCs w:val="28"/>
        </w:rPr>
        <w:t>(3</w:t>
      </w:r>
      <w:r w:rsidR="00EA4718" w:rsidRPr="00F8759F">
        <w:rPr>
          <w:szCs w:val="28"/>
        </w:rPr>
        <w:t>.15)</w:t>
      </w:r>
    </w:p>
    <w:p w:rsidR="00D21CCF" w:rsidRPr="00602711" w:rsidRDefault="00D21CCF" w:rsidP="00D21CCF">
      <w:pPr>
        <w:ind w:firstLine="567"/>
        <w:rPr>
          <w:szCs w:val="28"/>
          <w:lang w:val="ru-RU"/>
        </w:rPr>
      </w:pPr>
      <w:r w:rsidRPr="00602711">
        <w:rPr>
          <w:szCs w:val="28"/>
          <w:lang w:val="ru-RU"/>
        </w:rPr>
        <w:lastRenderedPageBreak/>
        <w:t xml:space="preserve">На </w:t>
      </w:r>
      <w:r>
        <w:rPr>
          <w:szCs w:val="28"/>
          <w:lang w:val="ru-RU"/>
        </w:rPr>
        <w:t>правой границе</w:t>
      </w:r>
      <w:r w:rsidR="00EA4718">
        <w:rPr>
          <w:szCs w:val="28"/>
          <w:lang w:val="ru-RU"/>
        </w:rPr>
        <w:t xml:space="preserve"> с учётом дульного тормоза</w:t>
      </w:r>
      <w:r w:rsidRPr="00602711">
        <w:rPr>
          <w:szCs w:val="28"/>
          <w:lang w:val="ru-RU"/>
        </w:rPr>
        <w:t>:</w:t>
      </w:r>
    </w:p>
    <w:p w:rsidR="00747A0B" w:rsidRPr="00C307D4" w:rsidRDefault="00EA4718" w:rsidP="00EA4718">
      <w:pPr>
        <w:pStyle w:val="aff4"/>
        <w:ind w:firstLine="567"/>
      </w:pPr>
      <w:r w:rsidRPr="00F8759F">
        <w:tab/>
      </w:r>
      <w:r w:rsidR="00CF2066" w:rsidRPr="00AB0CB1">
        <w:rPr>
          <w:position w:val="-28"/>
        </w:rPr>
        <w:object w:dxaOrig="4860" w:dyaOrig="760">
          <v:shape id="_x0000_i1416" type="#_x0000_t75" style="width:242.9pt;height:38.2pt" o:ole="">
            <v:imagedata r:id="rId790" o:title=""/>
          </v:shape>
          <o:OLEObject Type="Embed" ProgID="Equation.3" ShapeID="_x0000_i1416" DrawAspect="Content" ObjectID="_1704635516" r:id="rId791"/>
        </w:object>
      </w:r>
      <w:r w:rsidRPr="00C307D4">
        <w:t>,</w:t>
      </w:r>
      <w:r w:rsidRPr="00C307D4">
        <w:tab/>
      </w:r>
      <w:r w:rsidR="005E28C4">
        <w:t>(3</w:t>
      </w:r>
      <w:r w:rsidRPr="00C307D4">
        <w:t>.16)</w:t>
      </w:r>
    </w:p>
    <w:p w:rsidR="00EA4718" w:rsidRPr="00C307D4" w:rsidRDefault="00747A0B" w:rsidP="00747A0B">
      <w:pPr>
        <w:ind w:right="-2" w:firstLine="567"/>
        <w:rPr>
          <w:szCs w:val="28"/>
          <w:lang w:val="ru-RU"/>
        </w:rPr>
      </w:pPr>
      <w:r>
        <w:rPr>
          <w:szCs w:val="28"/>
          <w:lang w:val="ru-RU"/>
        </w:rPr>
        <w:t>С</w:t>
      </w:r>
      <w:r w:rsidRPr="005A05F2">
        <w:rPr>
          <w:szCs w:val="28"/>
          <w:lang w:val="ru-RU"/>
        </w:rPr>
        <w:t xml:space="preserve">группируем коэффициенты </w:t>
      </w:r>
      <w:proofErr w:type="gramStart"/>
      <w:r w:rsidRPr="005A05F2">
        <w:rPr>
          <w:szCs w:val="28"/>
          <w:lang w:val="ru-RU"/>
        </w:rPr>
        <w:t>относительно</w:t>
      </w:r>
      <w:r w:rsidR="00AB0CB1" w:rsidRPr="00AB0CB1">
        <w:rPr>
          <w:szCs w:val="28"/>
          <w:lang w:val="ru-RU"/>
        </w:rPr>
        <w:t xml:space="preserve"> </w:t>
      </w:r>
      <w:r w:rsidR="00CF2066" w:rsidRPr="00AB0CB1">
        <w:rPr>
          <w:position w:val="-12"/>
          <w:szCs w:val="28"/>
          <w:lang w:val="ru-RU"/>
        </w:rPr>
        <w:object w:dxaOrig="320" w:dyaOrig="440">
          <v:shape id="_x0000_i1417" type="#_x0000_t75" style="width:15.65pt;height:21.9pt" o:ole="">
            <v:imagedata r:id="rId792" o:title=""/>
          </v:shape>
          <o:OLEObject Type="Embed" ProgID="Equation.3" ShapeID="_x0000_i1417" DrawAspect="Content" ObjectID="_1704635517" r:id="rId793"/>
        </w:object>
      </w:r>
      <w:r w:rsidRPr="005A05F2">
        <w:rPr>
          <w:szCs w:val="28"/>
          <w:lang w:val="ru-RU"/>
        </w:rPr>
        <w:t xml:space="preserve"> и</w:t>
      </w:r>
      <w:proofErr w:type="gramEnd"/>
      <w:r w:rsidRPr="005A05F2">
        <w:rPr>
          <w:szCs w:val="28"/>
          <w:lang w:val="ru-RU"/>
        </w:rPr>
        <w:t xml:space="preserve"> выпишем свободные коэффициенты:</w:t>
      </w:r>
    </w:p>
    <w:p w:rsidR="00747A0B" w:rsidRPr="00EA4718" w:rsidRDefault="00747A0B" w:rsidP="00EA4718">
      <w:pPr>
        <w:pStyle w:val="aff4"/>
      </w:pPr>
      <w:r w:rsidRPr="00324B6B">
        <w:tab/>
      </w:r>
      <w:r w:rsidR="00CF2066" w:rsidRPr="00AB0CB1">
        <w:rPr>
          <w:position w:val="-34"/>
        </w:rPr>
        <w:object w:dxaOrig="6000" w:dyaOrig="820">
          <v:shape id="_x0000_i1418" type="#_x0000_t75" style="width:299.9pt;height:41.3pt" o:ole="">
            <v:imagedata r:id="rId794" o:title=""/>
          </v:shape>
          <o:OLEObject Type="Embed" ProgID="Equation.3" ShapeID="_x0000_i1418" DrawAspect="Content" ObjectID="_1704635518" r:id="rId795"/>
        </w:object>
      </w:r>
      <w:r w:rsidR="00EA4718" w:rsidRPr="00F8759F">
        <w:t>,</w:t>
      </w:r>
      <w:r w:rsidRPr="00EA4718">
        <w:tab/>
      </w:r>
      <w:r w:rsidR="005E28C4">
        <w:t>(3</w:t>
      </w:r>
      <w:r>
        <w:t>.</w:t>
      </w:r>
      <w:r w:rsidRPr="00D21CCF">
        <w:t>1</w:t>
      </w:r>
      <w:r w:rsidR="00EA4718" w:rsidRPr="00F8759F">
        <w:t>7</w:t>
      </w:r>
      <w:r>
        <w:t>)</w:t>
      </w:r>
    </w:p>
    <w:p w:rsidR="00324B6B" w:rsidRPr="00324B6B" w:rsidRDefault="00324B6B" w:rsidP="00A81FC6">
      <w:pPr>
        <w:rPr>
          <w:lang w:val="ru-RU"/>
        </w:rPr>
      </w:pPr>
      <w:r w:rsidRPr="00324B6B">
        <w:rPr>
          <w:lang w:val="ru-RU"/>
        </w:rPr>
        <w:t xml:space="preserve">С учетом начальной </w:t>
      </w:r>
      <w:proofErr w:type="gramStart"/>
      <w:r w:rsidRPr="00324B6B">
        <w:rPr>
          <w:lang w:val="ru-RU"/>
        </w:rPr>
        <w:t>скорости</w:t>
      </w:r>
      <w:r w:rsidR="00AB0CB1" w:rsidRPr="00AB0CB1">
        <w:rPr>
          <w:lang w:val="ru-RU"/>
        </w:rPr>
        <w:t xml:space="preserve"> </w:t>
      </w:r>
      <w:r w:rsidR="00CF2066" w:rsidRPr="004065E3">
        <w:rPr>
          <w:position w:val="-28"/>
          <w:lang w:val="ru-RU"/>
        </w:rPr>
        <w:object w:dxaOrig="1760" w:dyaOrig="720">
          <v:shape id="_x0000_i1419" type="#_x0000_t75" style="width:87.65pt;height:36.3pt" o:ole="">
            <v:imagedata r:id="rId796" o:title=""/>
          </v:shape>
          <o:OLEObject Type="Embed" ProgID="Equation.3" ShapeID="_x0000_i1419" DrawAspect="Content" ObjectID="_1704635519" r:id="rId797"/>
        </w:object>
      </w:r>
      <w:r>
        <w:rPr>
          <w:lang w:val="ru-RU"/>
        </w:rPr>
        <w:t xml:space="preserve"> вычисляются</w:t>
      </w:r>
      <w:proofErr w:type="gramEnd"/>
      <w:r w:rsidRPr="00324B6B">
        <w:rPr>
          <w:lang w:val="ru-RU"/>
        </w:rPr>
        <w:t>:</w:t>
      </w:r>
    </w:p>
    <w:p w:rsidR="00324B6B" w:rsidRPr="00C54ADB" w:rsidRDefault="00324B6B" w:rsidP="00324B6B">
      <w:pPr>
        <w:pStyle w:val="aff4"/>
        <w:rPr>
          <w:szCs w:val="28"/>
        </w:rPr>
      </w:pPr>
      <w:r w:rsidRPr="00C54ADB">
        <w:tab/>
      </w:r>
      <w:r w:rsidR="00CF2066" w:rsidRPr="004065E3">
        <w:rPr>
          <w:position w:val="-28"/>
        </w:rPr>
        <w:object w:dxaOrig="2460" w:dyaOrig="760">
          <v:shape id="_x0000_i1420" type="#_x0000_t75" style="width:122.7pt;height:38.2pt" o:ole="">
            <v:imagedata r:id="rId798" o:title=""/>
          </v:shape>
          <o:OLEObject Type="Embed" ProgID="Equation.3" ShapeID="_x0000_i1420" DrawAspect="Content" ObjectID="_1704635520" r:id="rId799"/>
        </w:object>
      </w:r>
      <w:r w:rsidR="00A81FC6" w:rsidRPr="00C54ADB">
        <w:t>,</w:t>
      </w:r>
      <w:r w:rsidRPr="00C54ADB">
        <w:tab/>
      </w:r>
      <w:r w:rsidR="005E28C4">
        <w:t>(3</w:t>
      </w:r>
      <w:r>
        <w:t>.</w:t>
      </w:r>
      <w:r w:rsidRPr="00D21CCF">
        <w:t>1</w:t>
      </w:r>
      <w:r w:rsidR="00EA4718" w:rsidRPr="00F8759F">
        <w:t>8</w:t>
      </w:r>
      <w:r>
        <w:t>)</w:t>
      </w:r>
    </w:p>
    <w:p w:rsidR="00324B6B" w:rsidRPr="00C54ADB" w:rsidRDefault="00324B6B" w:rsidP="00324B6B">
      <w:pPr>
        <w:rPr>
          <w:szCs w:val="28"/>
          <w:lang w:val="ru-RU"/>
        </w:rPr>
      </w:pPr>
      <w:r w:rsidRPr="00C54ADB">
        <w:rPr>
          <w:szCs w:val="28"/>
          <w:lang w:val="ru-RU"/>
        </w:rPr>
        <w:t>которое подставляется в выражение:</w:t>
      </w:r>
    </w:p>
    <w:p w:rsidR="00324B6B" w:rsidRDefault="00324B6B" w:rsidP="00324B6B">
      <w:pPr>
        <w:pStyle w:val="aff4"/>
        <w:rPr>
          <w:szCs w:val="28"/>
        </w:rPr>
      </w:pPr>
      <w:r w:rsidRPr="00C54ADB">
        <w:tab/>
      </w:r>
      <w:r w:rsidR="00CF2066" w:rsidRPr="004065E3">
        <w:rPr>
          <w:position w:val="-28"/>
        </w:rPr>
        <w:object w:dxaOrig="4819" w:dyaOrig="1100">
          <v:shape id="_x0000_i1421" type="#_x0000_t75" style="width:240.4pt;height:54.45pt;mso-position-horizontal:absolute" o:ole="">
            <v:imagedata r:id="rId800" o:title=""/>
          </v:shape>
          <o:OLEObject Type="Embed" ProgID="Equation.3" ShapeID="_x0000_i1421" DrawAspect="Content" ObjectID="_1704635521" r:id="rId801"/>
        </w:object>
      </w:r>
      <w:r w:rsidR="00642432">
        <w:t>.</w:t>
      </w:r>
      <w:r>
        <w:tab/>
      </w:r>
      <w:r w:rsidR="005E28C4">
        <w:t>(3</w:t>
      </w:r>
      <w:r>
        <w:t>.</w:t>
      </w:r>
      <w:r w:rsidR="00EA4718" w:rsidRPr="00F8759F">
        <w:t>19</w:t>
      </w:r>
      <w:r>
        <w:t>)</w:t>
      </w:r>
    </w:p>
    <w:p w:rsidR="00747A0B" w:rsidRDefault="00324B6B" w:rsidP="00747A0B">
      <w:pPr>
        <w:pStyle w:val="aff4"/>
      </w:pPr>
      <w:r>
        <w:t>Таким образом, получили следующую вычислительную схему:</w:t>
      </w:r>
    </w:p>
    <w:p w:rsidR="00324B6B" w:rsidRDefault="00324B6B" w:rsidP="00747A0B">
      <w:pPr>
        <w:pStyle w:val="aff4"/>
      </w:pPr>
      <w:r>
        <w:tab/>
      </w:r>
      <w:r w:rsidR="00CF2066" w:rsidRPr="004065E3">
        <w:rPr>
          <w:position w:val="-12"/>
        </w:rPr>
        <w:object w:dxaOrig="1200" w:dyaOrig="440">
          <v:shape id="_x0000_i1422" type="#_x0000_t75" style="width:60.1pt;height:21.9pt" o:ole="">
            <v:imagedata r:id="rId802" o:title=""/>
          </v:shape>
          <o:OLEObject Type="Embed" ProgID="Equation.3" ShapeID="_x0000_i1422" DrawAspect="Content" ObjectID="_1704635522" r:id="rId803"/>
        </w:object>
      </w:r>
      <w:r>
        <w:t>,</w:t>
      </w:r>
      <w:r>
        <w:tab/>
      </w:r>
    </w:p>
    <w:p w:rsidR="00324B6B" w:rsidRDefault="00324B6B" w:rsidP="00747A0B">
      <w:pPr>
        <w:pStyle w:val="aff4"/>
      </w:pPr>
      <w:r>
        <w:rPr>
          <w:szCs w:val="28"/>
        </w:rPr>
        <w:tab/>
      </w:r>
      <w:r w:rsidR="00CF2066" w:rsidRPr="004065E3">
        <w:rPr>
          <w:position w:val="-16"/>
          <w:szCs w:val="28"/>
        </w:rPr>
        <w:object w:dxaOrig="780" w:dyaOrig="480">
          <v:shape id="_x0000_i1423" type="#_x0000_t75" style="width:38.8pt;height:23.8pt" o:ole="">
            <v:imagedata r:id="rId804" o:title=""/>
          </v:shape>
          <o:OLEObject Type="Embed" ProgID="Equation.3" ShapeID="_x0000_i1423" DrawAspect="Content" ObjectID="_1704635523" r:id="rId805"/>
        </w:object>
      </w:r>
      <w:r>
        <w:rPr>
          <w:szCs w:val="28"/>
        </w:rPr>
        <w:t>,</w:t>
      </w:r>
      <w:r>
        <w:tab/>
      </w:r>
    </w:p>
    <w:p w:rsidR="00324B6B" w:rsidRPr="00602711" w:rsidRDefault="00324B6B" w:rsidP="00EA4718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AB0CB1">
        <w:rPr>
          <w:position w:val="-32"/>
          <w:lang w:val="en-US"/>
        </w:rPr>
        <w:object w:dxaOrig="7820" w:dyaOrig="780">
          <v:shape id="_x0000_i1424" type="#_x0000_t75" style="width:390.7pt;height:38.8pt" o:ole="">
            <v:imagedata r:id="rId806" o:title=""/>
          </v:shape>
          <o:OLEObject Type="Embed" ProgID="Equation.3" ShapeID="_x0000_i1424" DrawAspect="Content" ObjectID="_1704635524" r:id="rId807"/>
        </w:object>
      </w:r>
      <w:r>
        <w:rPr>
          <w:lang w:val="en-US"/>
        </w:rPr>
        <w:tab/>
      </w:r>
    </w:p>
    <w:p w:rsidR="00324B6B" w:rsidRPr="00F8759F" w:rsidRDefault="00324B6B" w:rsidP="00324B6B">
      <w:pPr>
        <w:pStyle w:val="aff4"/>
      </w:pPr>
      <w:r>
        <w:rPr>
          <w:lang w:val="en-US"/>
        </w:rPr>
        <w:tab/>
      </w:r>
      <w:r w:rsidR="00CF2066" w:rsidRPr="00AB0CB1">
        <w:rPr>
          <w:position w:val="-36"/>
          <w:lang w:val="en-US"/>
        </w:rPr>
        <w:object w:dxaOrig="7780" w:dyaOrig="920">
          <v:shape id="_x0000_i1425" type="#_x0000_t75" style="width:389.45pt;height:45.7pt" o:ole="">
            <v:imagedata r:id="rId808" o:title=""/>
          </v:shape>
          <o:OLEObject Type="Embed" ProgID="Equation.3" ShapeID="_x0000_i1425" DrawAspect="Content" ObjectID="_1704635525" r:id="rId809"/>
        </w:object>
      </w:r>
      <w:r w:rsidR="006B6A24" w:rsidRPr="00F8759F">
        <w:t>,</w:t>
      </w:r>
      <w:r w:rsidRPr="00D21CCF">
        <w:tab/>
      </w:r>
      <w:r w:rsidR="005E28C4">
        <w:t>(3</w:t>
      </w:r>
      <w:r w:rsidR="000A2B05" w:rsidRPr="00F8759F">
        <w:t>.20)</w:t>
      </w:r>
    </w:p>
    <w:p w:rsidR="006B6A24" w:rsidRPr="00F8759F" w:rsidRDefault="00324B6B" w:rsidP="006B6A24">
      <w:pPr>
        <w:pStyle w:val="aff4"/>
        <w:rPr>
          <w:szCs w:val="28"/>
        </w:rPr>
      </w:pPr>
      <w:r>
        <w:t xml:space="preserve">где </w:t>
      </w:r>
      <w:proofErr w:type="spellStart"/>
      <w:r w:rsidR="00AB0CB1" w:rsidRPr="00AB0CB1">
        <w:rPr>
          <w:i/>
          <w:lang w:val="en-US"/>
        </w:rPr>
        <w:t>i</w:t>
      </w:r>
      <w:proofErr w:type="spellEnd"/>
      <w:r w:rsidR="00AB0CB1" w:rsidRPr="00AB0CB1">
        <w:rPr>
          <w:i/>
          <w:lang w:val="en-US"/>
        </w:rPr>
        <w:t> </w:t>
      </w:r>
      <w:r w:rsidR="00AB0CB1" w:rsidRPr="00EF3A06">
        <w:rPr>
          <w:i/>
        </w:rPr>
        <w:t>=</w:t>
      </w:r>
      <w:r w:rsidR="00AB0CB1" w:rsidRPr="00AB0CB1">
        <w:rPr>
          <w:i/>
          <w:lang w:val="en-US"/>
        </w:rPr>
        <w:t> </w:t>
      </w:r>
      <w:proofErr w:type="gramStart"/>
      <w:r w:rsidR="00AB0CB1" w:rsidRPr="00EF3A06">
        <w:rPr>
          <w:i/>
        </w:rPr>
        <w:t>1,…</w:t>
      </w:r>
      <w:proofErr w:type="gramEnd"/>
      <w:r w:rsidR="00AB0CB1" w:rsidRPr="00AB0CB1">
        <w:rPr>
          <w:i/>
          <w:lang w:val="en-US"/>
        </w:rPr>
        <w:t>p</w:t>
      </w:r>
      <w:r w:rsidR="0051329B">
        <w:rPr>
          <w:i/>
        </w:rPr>
        <w:t> </w:t>
      </w:r>
      <w:r w:rsidR="00AB0CB1" w:rsidRPr="00EF3A06">
        <w:rPr>
          <w:i/>
        </w:rPr>
        <w:t>-</w:t>
      </w:r>
      <w:r w:rsidR="0051329B">
        <w:rPr>
          <w:i/>
        </w:rPr>
        <w:t> </w:t>
      </w:r>
      <w:r w:rsidR="00AB0CB1" w:rsidRPr="00EF3A06">
        <w:rPr>
          <w:i/>
        </w:rPr>
        <w:t>1,</w:t>
      </w:r>
      <w:r w:rsidR="00AB0CB1" w:rsidRPr="00AB0CB1">
        <w:rPr>
          <w:i/>
          <w:lang w:val="en-US"/>
        </w:rPr>
        <w:t>p</w:t>
      </w:r>
      <w:r w:rsidR="0051329B">
        <w:rPr>
          <w:i/>
        </w:rPr>
        <w:t> </w:t>
      </w:r>
      <w:r w:rsidR="00AB0CB1" w:rsidRPr="00EF3A06">
        <w:rPr>
          <w:i/>
        </w:rPr>
        <w:t>+</w:t>
      </w:r>
      <w:r w:rsidR="0051329B">
        <w:rPr>
          <w:i/>
        </w:rPr>
        <w:t> </w:t>
      </w:r>
      <w:r w:rsidR="00AB0CB1" w:rsidRPr="00EF3A06">
        <w:rPr>
          <w:i/>
        </w:rPr>
        <w:t>1,…</w:t>
      </w:r>
      <w:r w:rsidR="00AB0CB1" w:rsidRPr="00AB0CB1">
        <w:rPr>
          <w:i/>
          <w:lang w:val="en-US"/>
        </w:rPr>
        <w:t>I</w:t>
      </w:r>
      <w:r w:rsidR="0051329B">
        <w:rPr>
          <w:i/>
        </w:rPr>
        <w:t> </w:t>
      </w:r>
      <w:r w:rsidR="00AB0CB1" w:rsidRPr="00EF3A06">
        <w:rPr>
          <w:i/>
        </w:rPr>
        <w:t>-</w:t>
      </w:r>
      <w:r w:rsidR="0051329B">
        <w:rPr>
          <w:i/>
        </w:rPr>
        <w:t> </w:t>
      </w:r>
      <w:r w:rsidR="00AB0CB1" w:rsidRPr="00EF3A06">
        <w:rPr>
          <w:i/>
        </w:rPr>
        <w:t>1</w:t>
      </w:r>
      <w:r w:rsidR="006B6A24" w:rsidRPr="00F8759F">
        <w:rPr>
          <w:szCs w:val="28"/>
        </w:rPr>
        <w:t>.</w:t>
      </w:r>
    </w:p>
    <w:p w:rsidR="00EA4718" w:rsidRPr="00F8759F" w:rsidRDefault="00EA4718" w:rsidP="006B6A24">
      <w:pPr>
        <w:pStyle w:val="aff4"/>
        <w:rPr>
          <w:szCs w:val="28"/>
        </w:rPr>
      </w:pPr>
      <w:r w:rsidRPr="00F8759F">
        <w:tab/>
      </w:r>
      <w:r w:rsidR="00CF2066" w:rsidRPr="00AB0CB1">
        <w:rPr>
          <w:position w:val="-34"/>
        </w:rPr>
        <w:object w:dxaOrig="6000" w:dyaOrig="820">
          <v:shape id="_x0000_i1426" type="#_x0000_t75" style="width:299.9pt;height:41.3pt" o:ole="">
            <v:imagedata r:id="rId810" o:title=""/>
          </v:shape>
          <o:OLEObject Type="Embed" ProgID="Equation.3" ShapeID="_x0000_i1426" DrawAspect="Content" ObjectID="_1704635526" r:id="rId811"/>
        </w:object>
      </w:r>
      <w:r w:rsidRPr="00F8759F">
        <w:t>,</w:t>
      </w:r>
      <w:r w:rsidRPr="00F8759F">
        <w:tab/>
      </w:r>
    </w:p>
    <w:p w:rsidR="00836F30" w:rsidRDefault="00982928" w:rsidP="005008CE">
      <w:pPr>
        <w:pStyle w:val="aff4"/>
        <w:ind w:firstLine="567"/>
      </w:pPr>
      <w:r>
        <w:t>Р</w:t>
      </w:r>
      <w:r w:rsidR="00F343E6">
        <w:t>ешени</w:t>
      </w:r>
      <w:r>
        <w:t>е</w:t>
      </w:r>
      <w:r w:rsidR="00F343E6">
        <w:t xml:space="preserve"> системы </w:t>
      </w:r>
      <w:r w:rsidR="003D0719">
        <w:t xml:space="preserve">линейных алгебраических уравнений (СЛАУ) </w:t>
      </w:r>
      <w:r w:rsidR="005E28C4">
        <w:t>(3</w:t>
      </w:r>
      <w:r w:rsidR="00F343E6">
        <w:t xml:space="preserve">.20) </w:t>
      </w:r>
      <w:r>
        <w:t>находим методом Гаусса или прогонки</w:t>
      </w:r>
      <w:r w:rsidR="00F343E6">
        <w:t xml:space="preserve"> </w:t>
      </w:r>
      <w:r w:rsidR="007D32C7">
        <w:t>[</w:t>
      </w:r>
      <w:r w:rsidR="002720C2">
        <w:t>41</w:t>
      </w:r>
      <w:r>
        <w:t xml:space="preserve">, </w:t>
      </w:r>
      <w:r w:rsidR="002720C2">
        <w:t>42</w:t>
      </w:r>
      <w:r w:rsidR="00F343E6" w:rsidRPr="00F343E6">
        <w:t>]</w:t>
      </w:r>
      <w:r w:rsidR="00F343E6">
        <w:t>.</w:t>
      </w:r>
    </w:p>
    <w:p w:rsidR="005008CE" w:rsidRDefault="005008CE" w:rsidP="005008CE">
      <w:pPr>
        <w:pStyle w:val="aff4"/>
        <w:ind w:firstLine="567"/>
      </w:pPr>
      <w:r>
        <w:lastRenderedPageBreak/>
        <w:t>Далее применим данный метод к решению уравнений поперечных колебаний.</w:t>
      </w:r>
    </w:p>
    <w:p w:rsidR="002720C2" w:rsidRPr="00324B6B" w:rsidRDefault="002720C2" w:rsidP="005008CE">
      <w:pPr>
        <w:pStyle w:val="aff4"/>
        <w:ind w:firstLine="567"/>
      </w:pPr>
    </w:p>
    <w:p w:rsidR="005008CE" w:rsidRPr="00B2445D" w:rsidRDefault="00DD5482" w:rsidP="00B2445D">
      <w:pPr>
        <w:pStyle w:val="2"/>
        <w:rPr>
          <w:lang w:val="ru-RU"/>
        </w:rPr>
      </w:pPr>
      <w:bookmarkStart w:id="34" w:name="_Toc87623915"/>
      <w:bookmarkStart w:id="35" w:name="_Toc89096752"/>
      <w:r>
        <w:rPr>
          <w:lang w:val="ru-RU"/>
        </w:rPr>
        <w:t>3</w:t>
      </w:r>
      <w:r w:rsidR="005008CE" w:rsidRPr="00B2445D">
        <w:rPr>
          <w:lang w:val="ru-RU"/>
        </w:rPr>
        <w:t xml:space="preserve">.2 Применение </w:t>
      </w:r>
      <w:proofErr w:type="spellStart"/>
      <w:r w:rsidR="005008CE" w:rsidRPr="00B2445D">
        <w:rPr>
          <w:lang w:val="ru-RU"/>
        </w:rPr>
        <w:t>интегро</w:t>
      </w:r>
      <w:proofErr w:type="spellEnd"/>
      <w:r w:rsidR="005008CE" w:rsidRPr="00B2445D">
        <w:rPr>
          <w:lang w:val="ru-RU"/>
        </w:rPr>
        <w:t>-интерполяционного метода разностной аппроксимации в решении уравнения поперечных колебаний стержня</w:t>
      </w:r>
      <w:bookmarkEnd w:id="34"/>
      <w:bookmarkEnd w:id="35"/>
    </w:p>
    <w:p w:rsidR="006B6A24" w:rsidRDefault="005008CE" w:rsidP="005008CE">
      <w:pPr>
        <w:ind w:firstLine="567"/>
        <w:rPr>
          <w:lang w:val="ru-RU"/>
        </w:rPr>
      </w:pPr>
      <w:r>
        <w:rPr>
          <w:lang w:val="ru-RU"/>
        </w:rPr>
        <w:t xml:space="preserve">Рассмотрим уравнение поперечных колебаний </w:t>
      </w:r>
      <w:r w:rsidR="00CD2965">
        <w:rPr>
          <w:lang w:val="ru-RU"/>
        </w:rPr>
        <w:t>(2</w:t>
      </w:r>
      <w:r>
        <w:rPr>
          <w:lang w:val="ru-RU"/>
        </w:rPr>
        <w:t>.2</w:t>
      </w:r>
      <w:r w:rsidR="002C7123">
        <w:rPr>
          <w:lang w:val="ru-RU"/>
        </w:rPr>
        <w:t>9</w:t>
      </w:r>
      <w:r>
        <w:rPr>
          <w:lang w:val="ru-RU"/>
        </w:rPr>
        <w:t>)</w:t>
      </w:r>
      <w:r w:rsidR="00D865BE">
        <w:rPr>
          <w:lang w:val="ru-RU"/>
        </w:rPr>
        <w:t xml:space="preserve"> и расчётную сетку </w:t>
      </w:r>
      <w:r w:rsidR="005E28C4">
        <w:rPr>
          <w:lang w:val="ru-RU"/>
        </w:rPr>
        <w:t>(3</w:t>
      </w:r>
      <w:r w:rsidR="00D865BE">
        <w:rPr>
          <w:lang w:val="ru-RU"/>
        </w:rPr>
        <w:t xml:space="preserve">.1), </w:t>
      </w:r>
      <w:r w:rsidR="005E28C4">
        <w:rPr>
          <w:lang w:val="ru-RU"/>
        </w:rPr>
        <w:t>(3</w:t>
      </w:r>
      <w:r w:rsidR="00D865BE">
        <w:rPr>
          <w:lang w:val="ru-RU"/>
        </w:rPr>
        <w:t>.2)</w:t>
      </w:r>
      <w:r>
        <w:rPr>
          <w:lang w:val="ru-RU"/>
        </w:rPr>
        <w:t xml:space="preserve">, т.к. уравнения колебаний в </w:t>
      </w:r>
      <w:proofErr w:type="gramStart"/>
      <w:r>
        <w:rPr>
          <w:lang w:val="ru-RU"/>
        </w:rPr>
        <w:t>плоскостях</w:t>
      </w:r>
      <w:r w:rsidR="002720C2" w:rsidRPr="002720C2">
        <w:rPr>
          <w:lang w:val="ru-RU"/>
        </w:rPr>
        <w:t xml:space="preserve"> </w:t>
      </w:r>
      <w:r w:rsidR="00CF2066" w:rsidRPr="002720C2">
        <w:rPr>
          <w:position w:val="-12"/>
          <w:lang w:val="ru-RU"/>
        </w:rPr>
        <w:object w:dxaOrig="520" w:dyaOrig="360">
          <v:shape id="_x0000_i1427" type="#_x0000_t75" style="width:26.3pt;height:18.15pt" o:ole="">
            <v:imagedata r:id="rId812" o:title=""/>
          </v:shape>
          <o:OLEObject Type="Embed" ProgID="Equation.3" ShapeID="_x0000_i1427" DrawAspect="Content" ObjectID="_1704635527" r:id="rId813"/>
        </w:object>
      </w:r>
      <w:r>
        <w:rPr>
          <w:lang w:val="ru-RU"/>
        </w:rPr>
        <w:t xml:space="preserve"> и</w:t>
      </w:r>
      <w:proofErr w:type="gramEnd"/>
      <w:r>
        <w:rPr>
          <w:lang w:val="ru-RU"/>
        </w:rPr>
        <w:t xml:space="preserve"> </w:t>
      </w:r>
      <w:r w:rsidR="00CF2066" w:rsidRPr="002720C2">
        <w:rPr>
          <w:position w:val="-6"/>
          <w:lang w:val="ru-RU"/>
        </w:rPr>
        <w:object w:dxaOrig="499" w:dyaOrig="300">
          <v:shape id="_x0000_i1428" type="#_x0000_t75" style="width:25.05pt;height:15.05pt" o:ole="">
            <v:imagedata r:id="rId814" o:title=""/>
          </v:shape>
          <o:OLEObject Type="Embed" ProgID="Equation.3" ShapeID="_x0000_i1428" DrawAspect="Content" ObjectID="_1704635528" r:id="rId815"/>
        </w:object>
      </w:r>
      <w:r w:rsidRPr="005008CE">
        <w:rPr>
          <w:lang w:val="ru-RU"/>
        </w:rPr>
        <w:t xml:space="preserve"> </w:t>
      </w:r>
      <w:r>
        <w:rPr>
          <w:lang w:val="ru-RU"/>
        </w:rPr>
        <w:t>идентичны, то ограничимся колебаниями в плоскости</w:t>
      </w:r>
      <w:r w:rsidR="00AB0CB1" w:rsidRPr="00AB0CB1">
        <w:rPr>
          <w:lang w:val="ru-RU"/>
        </w:rPr>
        <w:t xml:space="preserve"> </w:t>
      </w:r>
      <w:r w:rsidR="00CF2066" w:rsidRPr="002720C2">
        <w:rPr>
          <w:position w:val="-12"/>
          <w:lang w:val="ru-RU"/>
        </w:rPr>
        <w:object w:dxaOrig="520" w:dyaOrig="360">
          <v:shape id="_x0000_i1429" type="#_x0000_t75" style="width:26.3pt;height:18.15pt" o:ole="">
            <v:imagedata r:id="rId816" o:title=""/>
          </v:shape>
          <o:OLEObject Type="Embed" ProgID="Equation.3" ShapeID="_x0000_i1429" DrawAspect="Content" ObjectID="_1704635529" r:id="rId817"/>
        </w:object>
      </w:r>
      <w:r>
        <w:rPr>
          <w:lang w:val="ru-RU"/>
        </w:rPr>
        <w:t>.</w:t>
      </w:r>
    </w:p>
    <w:p w:rsidR="005008CE" w:rsidRDefault="008E62D8" w:rsidP="005008CE">
      <w:pPr>
        <w:ind w:firstLine="567"/>
        <w:rPr>
          <w:lang w:val="ru-RU"/>
        </w:rPr>
      </w:pPr>
      <w:r>
        <w:rPr>
          <w:lang w:val="ru-RU"/>
        </w:rPr>
        <w:t>Также заметим, что слагаемые, описывающие технологические неровности и поля температур являются известными величинами, поэтому они будут вынесены отдельно:</w:t>
      </w:r>
    </w:p>
    <w:p w:rsidR="008E62D8" w:rsidRPr="008A2F43" w:rsidRDefault="008E62D8" w:rsidP="008E62D8">
      <w:pPr>
        <w:pStyle w:val="aff4"/>
      </w:pPr>
      <w:r>
        <w:tab/>
      </w:r>
      <w:r w:rsidR="00CF2066" w:rsidRPr="00AB0CB1">
        <w:rPr>
          <w:position w:val="-32"/>
        </w:rPr>
        <w:object w:dxaOrig="5400" w:dyaOrig="800">
          <v:shape id="_x0000_i1430" type="#_x0000_t75" style="width:269.85pt;height:40.05pt" o:ole="">
            <v:imagedata r:id="rId818" o:title=""/>
          </v:shape>
          <o:OLEObject Type="Embed" ProgID="Equation.3" ShapeID="_x0000_i1430" DrawAspect="Content" ObjectID="_1704635530" r:id="rId819"/>
        </w:object>
      </w:r>
      <w:r>
        <w:tab/>
      </w:r>
      <w:r w:rsidR="005E28C4">
        <w:t>(3</w:t>
      </w:r>
      <w:r w:rsidRPr="003D13A9">
        <w:t>.</w:t>
      </w:r>
      <w:r w:rsidRPr="005B4CC4">
        <w:t>21</w:t>
      </w:r>
      <w:r w:rsidRPr="003D13A9">
        <w:t>)</w:t>
      </w:r>
    </w:p>
    <w:p w:rsidR="008E62D8" w:rsidRPr="00373D54" w:rsidRDefault="008E62D8" w:rsidP="008E62D8">
      <w:pPr>
        <w:pStyle w:val="aff4"/>
      </w:pPr>
      <w:r w:rsidRPr="008A2F43">
        <w:tab/>
      </w:r>
      <w:r w:rsidR="00CF2066" w:rsidRPr="00AB0CB1">
        <w:rPr>
          <w:position w:val="-36"/>
        </w:rPr>
        <w:object w:dxaOrig="3560" w:dyaOrig="859">
          <v:shape id="_x0000_i1431" type="#_x0000_t75" style="width:177.8pt;height:42.55pt" o:ole="">
            <v:imagedata r:id="rId820" o:title=""/>
          </v:shape>
          <o:OLEObject Type="Embed" ProgID="Equation.3" ShapeID="_x0000_i1431" DrawAspect="Content" ObjectID="_1704635531" r:id="rId821"/>
        </w:object>
      </w:r>
      <w:r w:rsidRPr="00373D54">
        <w:t>,</w:t>
      </w:r>
      <w:r w:rsidRPr="00373D54">
        <w:tab/>
      </w:r>
    </w:p>
    <w:p w:rsidR="008E62D8" w:rsidRPr="00C54ADB" w:rsidRDefault="008E62D8" w:rsidP="008E62D8">
      <w:pPr>
        <w:pStyle w:val="aff4"/>
      </w:pPr>
      <w:r w:rsidRPr="00C54ADB">
        <w:tab/>
      </w:r>
      <w:r w:rsidR="00CF2066" w:rsidRPr="00AB0CB1">
        <w:rPr>
          <w:position w:val="-32"/>
        </w:rPr>
        <w:object w:dxaOrig="3220" w:dyaOrig="780">
          <v:shape id="_x0000_i1432" type="#_x0000_t75" style="width:161.55pt;height:38.8pt" o:ole="">
            <v:imagedata r:id="rId822" o:title=""/>
          </v:shape>
          <o:OLEObject Type="Embed" ProgID="Equation.3" ShapeID="_x0000_i1432" DrawAspect="Content" ObjectID="_1704635532" r:id="rId823"/>
        </w:object>
      </w:r>
      <w:r>
        <w:t>,</w:t>
      </w:r>
      <w:r w:rsidRPr="00C54ADB">
        <w:tab/>
      </w:r>
    </w:p>
    <w:p w:rsidR="008E62D8" w:rsidRPr="00C54ADB" w:rsidRDefault="008E62D8" w:rsidP="008E62D8">
      <w:pPr>
        <w:pStyle w:val="aff4"/>
      </w:pPr>
      <w:r w:rsidRPr="00C54ADB">
        <w:tab/>
      </w:r>
      <w:r w:rsidR="00CF2066" w:rsidRPr="00AB0CB1">
        <w:rPr>
          <w:position w:val="-40"/>
        </w:rPr>
        <w:object w:dxaOrig="2659" w:dyaOrig="940">
          <v:shape id="_x0000_i1433" type="#_x0000_t75" style="width:132.75pt;height:46.95pt" o:ole="">
            <v:imagedata r:id="rId824" o:title=""/>
          </v:shape>
          <o:OLEObject Type="Embed" ProgID="Equation.3" ShapeID="_x0000_i1433" DrawAspect="Content" ObjectID="_1704635533" r:id="rId825"/>
        </w:object>
      </w:r>
      <w:r>
        <w:t>,</w:t>
      </w:r>
      <w:r w:rsidRPr="00C54ADB">
        <w:tab/>
      </w:r>
    </w:p>
    <w:p w:rsidR="00093E3B" w:rsidRDefault="00093E3B" w:rsidP="00093E3B">
      <w:pPr>
        <w:rPr>
          <w:szCs w:val="28"/>
          <w:lang w:val="ru-RU"/>
        </w:rPr>
      </w:pPr>
      <w:r w:rsidRPr="00C54ADB">
        <w:rPr>
          <w:szCs w:val="28"/>
          <w:lang w:val="ru-RU"/>
        </w:rPr>
        <w:t xml:space="preserve">вычислим интеграл по времени и по пространству: </w:t>
      </w:r>
    </w:p>
    <w:p w:rsidR="00C54ADB" w:rsidRDefault="00C54ADB" w:rsidP="00C54ADB">
      <w:pPr>
        <w:pStyle w:val="aff4"/>
      </w:pPr>
      <w:r>
        <w:tab/>
      </w:r>
      <w:r w:rsidR="00CF2066" w:rsidRPr="00123860">
        <w:rPr>
          <w:position w:val="-56"/>
        </w:rPr>
        <w:object w:dxaOrig="3400" w:dyaOrig="1240">
          <v:shape id="_x0000_i1434" type="#_x0000_t75" style="width:170.3pt;height:62pt" o:ole="">
            <v:imagedata r:id="rId826" o:title=""/>
          </v:shape>
          <o:OLEObject Type="Embed" ProgID="Equation.3" ShapeID="_x0000_i1434" DrawAspect="Content" ObjectID="_1704635534" r:id="rId827"/>
        </w:object>
      </w:r>
      <w:r>
        <w:tab/>
      </w:r>
      <w:r w:rsidR="005E28C4">
        <w:t>(3</w:t>
      </w:r>
      <w:r w:rsidR="00E91F49" w:rsidRPr="003D13A9">
        <w:t>.</w:t>
      </w:r>
      <w:r w:rsidR="00E91F49" w:rsidRPr="005B4CC4">
        <w:t>2</w:t>
      </w:r>
      <w:r w:rsidR="00E91F49">
        <w:rPr>
          <w:lang w:val="en-US"/>
        </w:rPr>
        <w:t>2</w:t>
      </w:r>
      <w:r w:rsidR="00E91F49" w:rsidRPr="003D13A9">
        <w:t>)</w:t>
      </w:r>
    </w:p>
    <w:p w:rsidR="00C54ADB" w:rsidRDefault="00C54ADB" w:rsidP="00C54ADB">
      <w:pPr>
        <w:pStyle w:val="aff4"/>
      </w:pPr>
      <w:r>
        <w:tab/>
      </w:r>
      <w:r w:rsidR="00CF2066" w:rsidRPr="00AB0CB1">
        <w:rPr>
          <w:position w:val="-58"/>
        </w:rPr>
        <w:object w:dxaOrig="8280" w:dyaOrig="1300">
          <v:shape id="_x0000_i1435" type="#_x0000_t75" style="width:413.85pt;height:65.1pt;mso-position-horizontal:absolute" o:ole="">
            <v:imagedata r:id="rId828" o:title=""/>
          </v:shape>
          <o:OLEObject Type="Embed" ProgID="Equation.3" ShapeID="_x0000_i1435" DrawAspect="Content" ObjectID="_1704635535" r:id="rId829"/>
        </w:object>
      </w:r>
      <w:r>
        <w:tab/>
      </w:r>
    </w:p>
    <w:p w:rsidR="00C54ADB" w:rsidRDefault="00C54ADB" w:rsidP="00C54ADB">
      <w:pPr>
        <w:pStyle w:val="aff4"/>
        <w:rPr>
          <w:lang w:val="en-US"/>
        </w:rPr>
      </w:pPr>
      <w:r>
        <w:lastRenderedPageBreak/>
        <w:tab/>
      </w:r>
      <w:r w:rsidR="00CF2066" w:rsidRPr="00AB0CB1">
        <w:rPr>
          <w:position w:val="-62"/>
        </w:rPr>
        <w:object w:dxaOrig="5920" w:dyaOrig="1380">
          <v:shape id="_x0000_i1436" type="#_x0000_t75" style="width:296.15pt;height:68.85pt" o:ole="">
            <v:imagedata r:id="rId830" o:title=""/>
          </v:shape>
          <o:OLEObject Type="Embed" ProgID="Equation.3" ShapeID="_x0000_i1436" DrawAspect="Content" ObjectID="_1704635536" r:id="rId831"/>
        </w:object>
      </w:r>
      <w:r>
        <w:tab/>
      </w:r>
    </w:p>
    <w:p w:rsidR="00C54ADB" w:rsidRPr="00E91F49" w:rsidRDefault="001332C9" w:rsidP="00C54ADB">
      <w:pPr>
        <w:pStyle w:val="aff4"/>
        <w:rPr>
          <w:szCs w:val="28"/>
        </w:rPr>
      </w:pPr>
      <w:r>
        <w:rPr>
          <w:lang w:val="en-US"/>
        </w:rPr>
        <w:tab/>
      </w:r>
      <w:r w:rsidR="00CF2066" w:rsidRPr="004065E3">
        <w:rPr>
          <w:position w:val="-40"/>
          <w:lang w:val="en-US"/>
        </w:rPr>
        <w:object w:dxaOrig="5620" w:dyaOrig="940">
          <v:shape id="_x0000_i1437" type="#_x0000_t75" style="width:281.1pt;height:46.95pt" o:ole="">
            <v:imagedata r:id="rId832" o:title=""/>
          </v:shape>
          <o:OLEObject Type="Embed" ProgID="Equation.3" ShapeID="_x0000_i1437" DrawAspect="Content" ObjectID="_1704635537" r:id="rId833"/>
        </w:object>
      </w:r>
      <w:r w:rsidR="00E91F49">
        <w:t>.</w:t>
      </w:r>
      <w:r w:rsidRPr="00E91F49">
        <w:tab/>
      </w:r>
    </w:p>
    <w:p w:rsidR="00E91F49" w:rsidRPr="00E91F49" w:rsidRDefault="00E91F49" w:rsidP="00E91F49">
      <w:pPr>
        <w:rPr>
          <w:szCs w:val="28"/>
          <w:lang w:val="ru-RU"/>
        </w:rPr>
      </w:pPr>
      <w:r>
        <w:rPr>
          <w:szCs w:val="28"/>
          <w:lang w:val="ru-RU"/>
        </w:rPr>
        <w:t>Проинтегрируем</w:t>
      </w:r>
      <w:r w:rsidRPr="00E91F49">
        <w:rPr>
          <w:szCs w:val="28"/>
          <w:lang w:val="ru-RU"/>
        </w:rPr>
        <w:t xml:space="preserve"> по пространству и времени</w:t>
      </w:r>
      <w:r>
        <w:rPr>
          <w:szCs w:val="28"/>
          <w:lang w:val="ru-RU"/>
        </w:rPr>
        <w:t xml:space="preserve">, и поделим </w:t>
      </w:r>
      <w:proofErr w:type="gramStart"/>
      <w:r>
        <w:rPr>
          <w:szCs w:val="28"/>
          <w:lang w:val="ru-RU"/>
        </w:rPr>
        <w:t>на</w:t>
      </w:r>
      <w:r w:rsidR="002720C2" w:rsidRPr="002720C2">
        <w:rPr>
          <w:szCs w:val="28"/>
          <w:lang w:val="ru-RU"/>
        </w:rPr>
        <w:t xml:space="preserve"> </w:t>
      </w:r>
      <w:r w:rsidR="00CF2066" w:rsidRPr="002720C2">
        <w:rPr>
          <w:position w:val="-6"/>
          <w:szCs w:val="28"/>
        </w:rPr>
        <w:object w:dxaOrig="499" w:dyaOrig="300">
          <v:shape id="_x0000_i1438" type="#_x0000_t75" style="width:25.05pt;height:15.05pt" o:ole="">
            <v:imagedata r:id="rId834" o:title=""/>
          </v:shape>
          <o:OLEObject Type="Embed" ProgID="Equation.3" ShapeID="_x0000_i1438" DrawAspect="Content" ObjectID="_1704635538" r:id="rId835"/>
        </w:object>
      </w:r>
      <w:r w:rsidR="002720C2">
        <w:rPr>
          <w:szCs w:val="28"/>
          <w:lang w:val="ru-RU"/>
        </w:rPr>
        <w:t>:</w:t>
      </w:r>
      <w:proofErr w:type="gramEnd"/>
    </w:p>
    <w:p w:rsidR="00E91F49" w:rsidRDefault="00E91F49" w:rsidP="00E91F49">
      <w:pPr>
        <w:pStyle w:val="aff4"/>
      </w:pPr>
      <w:r>
        <w:tab/>
      </w:r>
      <w:r w:rsidR="00CF2066" w:rsidRPr="004065E3">
        <w:rPr>
          <w:position w:val="-28"/>
        </w:rPr>
        <w:object w:dxaOrig="2640" w:dyaOrig="760">
          <v:shape id="_x0000_i1439" type="#_x0000_t75" style="width:132.1pt;height:38.2pt" o:ole="">
            <v:imagedata r:id="rId836" o:title=""/>
          </v:shape>
          <o:OLEObject Type="Embed" ProgID="Equation.3" ShapeID="_x0000_i1439" DrawAspect="Content" ObjectID="_1704635539" r:id="rId837"/>
        </w:object>
      </w:r>
      <w:r>
        <w:tab/>
      </w:r>
      <w:r w:rsidR="005E28C4">
        <w:t>(3</w:t>
      </w:r>
      <w:r w:rsidRPr="003D13A9">
        <w:t>.</w:t>
      </w:r>
      <w:r w:rsidRPr="005B4CC4">
        <w:t>2</w:t>
      </w:r>
      <w:r w:rsidR="0058195D">
        <w:t>3</w:t>
      </w:r>
      <w:r w:rsidRPr="003D13A9">
        <w:t>)</w:t>
      </w:r>
    </w:p>
    <w:p w:rsidR="00E91F49" w:rsidRDefault="00E91F49" w:rsidP="00E91F49">
      <w:pPr>
        <w:pStyle w:val="aff4"/>
      </w:pPr>
      <w:r>
        <w:tab/>
      </w:r>
      <w:r w:rsidR="00CF2066" w:rsidRPr="00E91F49">
        <w:rPr>
          <w:position w:val="-28"/>
        </w:rPr>
        <w:object w:dxaOrig="7600" w:dyaOrig="1400">
          <v:shape id="_x0000_i1440" type="#_x0000_t75" style="width:380.65pt;height:69.5pt" o:ole="">
            <v:imagedata r:id="rId838" o:title=""/>
          </v:shape>
          <o:OLEObject Type="Embed" ProgID="Equation.3" ShapeID="_x0000_i1440" DrawAspect="Content" ObjectID="_1704635540" r:id="rId839"/>
        </w:object>
      </w:r>
      <w:r>
        <w:tab/>
      </w:r>
    </w:p>
    <w:p w:rsidR="00E91F49" w:rsidRDefault="00E91F49" w:rsidP="00E91F49">
      <w:pPr>
        <w:pStyle w:val="aff4"/>
        <w:rPr>
          <w:lang w:val="en-US"/>
        </w:rPr>
      </w:pPr>
      <w:r>
        <w:tab/>
      </w:r>
      <w:r w:rsidR="00CF2066" w:rsidRPr="00E91F49">
        <w:rPr>
          <w:position w:val="-28"/>
        </w:rPr>
        <w:object w:dxaOrig="5120" w:dyaOrig="1460">
          <v:shape id="_x0000_i1441" type="#_x0000_t75" style="width:255.45pt;height:72.65pt" o:ole="">
            <v:imagedata r:id="rId840" o:title=""/>
          </v:shape>
          <o:OLEObject Type="Embed" ProgID="Equation.3" ShapeID="_x0000_i1441" DrawAspect="Content" ObjectID="_1704635541" r:id="rId841"/>
        </w:object>
      </w:r>
      <w:r>
        <w:tab/>
      </w:r>
    </w:p>
    <w:p w:rsidR="00E91F49" w:rsidRPr="00E91F49" w:rsidRDefault="00E91F49" w:rsidP="00E91F49">
      <w:pPr>
        <w:pStyle w:val="aff4"/>
        <w:rPr>
          <w:szCs w:val="28"/>
        </w:rPr>
      </w:pPr>
      <w:r>
        <w:rPr>
          <w:lang w:val="en-US"/>
        </w:rPr>
        <w:tab/>
      </w:r>
      <w:r w:rsidR="00CF2066" w:rsidRPr="0032775B">
        <w:rPr>
          <w:position w:val="-18"/>
        </w:rPr>
        <w:object w:dxaOrig="4380" w:dyaOrig="499">
          <v:shape id="_x0000_i1442" type="#_x0000_t75" style="width:219.15pt;height:25.05pt;mso-position-horizontal:absolute" o:ole="">
            <v:imagedata r:id="rId842" o:title=""/>
          </v:shape>
          <o:OLEObject Type="Embed" ProgID="Equation.3" ShapeID="_x0000_i1442" DrawAspect="Content" ObjectID="_1704635542" r:id="rId843"/>
        </w:object>
      </w:r>
      <w:r>
        <w:t>.</w:t>
      </w:r>
      <w:r w:rsidRPr="00E91F49">
        <w:tab/>
      </w:r>
    </w:p>
    <w:p w:rsidR="00B92303" w:rsidRPr="00E91F49" w:rsidRDefault="00E91F49" w:rsidP="00E91F49">
      <w:pPr>
        <w:ind w:firstLine="709"/>
        <w:rPr>
          <w:szCs w:val="28"/>
          <w:lang w:val="ru-RU"/>
        </w:rPr>
      </w:pPr>
      <w:r w:rsidRPr="00E91F49">
        <w:rPr>
          <w:lang w:val="ru-RU"/>
        </w:rPr>
        <w:t xml:space="preserve">Рассмотрим второе слагаемое </w:t>
      </w:r>
      <w:r>
        <w:rPr>
          <w:szCs w:val="28"/>
          <w:lang w:val="ru-RU"/>
        </w:rPr>
        <w:t>и</w:t>
      </w:r>
      <w:r w:rsidRPr="00E91F49">
        <w:rPr>
          <w:szCs w:val="28"/>
          <w:lang w:val="ru-RU"/>
        </w:rPr>
        <w:t xml:space="preserve"> подставим центральную разностную аппроксимацию производной в </w:t>
      </w:r>
      <w:proofErr w:type="gramStart"/>
      <w:r w:rsidRPr="00E91F49">
        <w:rPr>
          <w:szCs w:val="28"/>
          <w:lang w:val="ru-RU"/>
        </w:rPr>
        <w:t>точках</w:t>
      </w:r>
      <w:r w:rsidR="002720C2" w:rsidRPr="002720C2">
        <w:rPr>
          <w:szCs w:val="28"/>
          <w:lang w:val="ru-RU"/>
        </w:rPr>
        <w:t xml:space="preserve"> </w:t>
      </w:r>
      <w:r w:rsidR="00CF2066" w:rsidRPr="002720C2">
        <w:rPr>
          <w:position w:val="-12"/>
          <w:szCs w:val="28"/>
          <w:lang w:val="ru-RU"/>
        </w:rPr>
        <w:object w:dxaOrig="639" w:dyaOrig="380">
          <v:shape id="_x0000_i1443" type="#_x0000_t75" style="width:31.95pt;height:18.8pt" o:ole="">
            <v:imagedata r:id="rId844" o:title=""/>
          </v:shape>
          <o:OLEObject Type="Embed" ProgID="Equation.3" ShapeID="_x0000_i1443" DrawAspect="Content" ObjectID="_1704635543" r:id="rId845"/>
        </w:object>
      </w:r>
      <w:r w:rsidRPr="00E91F49">
        <w:rPr>
          <w:szCs w:val="28"/>
          <w:lang w:val="ru-RU"/>
        </w:rPr>
        <w:t xml:space="preserve"> </w:t>
      </w:r>
      <w:r w:rsidR="0051329B" w:rsidRPr="0051329B">
        <w:rPr>
          <w:szCs w:val="28"/>
          <w:lang w:val="ru-RU"/>
        </w:rPr>
        <w:t>и</w:t>
      </w:r>
      <w:proofErr w:type="gramEnd"/>
      <w:r w:rsidR="002720C2" w:rsidRPr="002720C2">
        <w:rPr>
          <w:i/>
          <w:szCs w:val="28"/>
          <w:lang w:val="ru-RU"/>
        </w:rPr>
        <w:t xml:space="preserve"> </w:t>
      </w:r>
      <w:r w:rsidR="00CF2066" w:rsidRPr="002720C2">
        <w:rPr>
          <w:position w:val="-12"/>
          <w:szCs w:val="28"/>
          <w:lang w:val="ru-RU"/>
        </w:rPr>
        <w:object w:dxaOrig="639" w:dyaOrig="380">
          <v:shape id="_x0000_i1444" type="#_x0000_t75" style="width:31.95pt;height:18.8pt" o:ole="">
            <v:imagedata r:id="rId846" o:title=""/>
          </v:shape>
          <o:OLEObject Type="Embed" ProgID="Equation.3" ShapeID="_x0000_i1444" DrawAspect="Content" ObjectID="_1704635544" r:id="rId847"/>
        </w:object>
      </w:r>
      <w:r w:rsidRPr="00E91F49">
        <w:rPr>
          <w:szCs w:val="28"/>
          <w:lang w:val="ru-RU"/>
        </w:rPr>
        <w:t>:</w:t>
      </w:r>
    </w:p>
    <w:p w:rsidR="00E91F49" w:rsidRDefault="00DD1D98" w:rsidP="00DD1D98">
      <w:pPr>
        <w:pStyle w:val="aff4"/>
        <w:rPr>
          <w:lang w:val="en-US"/>
        </w:rPr>
      </w:pPr>
      <w:r w:rsidRPr="00F8759F">
        <w:tab/>
      </w:r>
      <w:r w:rsidR="00CF2066" w:rsidRPr="00AB0CB1">
        <w:rPr>
          <w:position w:val="-56"/>
        </w:rPr>
        <w:object w:dxaOrig="8500" w:dyaOrig="1060">
          <v:shape id="_x0000_i1445" type="#_x0000_t75" style="width:425.1pt;height:53.2pt" o:ole="">
            <v:imagedata r:id="rId848" o:title=""/>
          </v:shape>
          <o:OLEObject Type="Embed" ProgID="Equation.3" ShapeID="_x0000_i1445" DrawAspect="Content" ObjectID="_1704635545" r:id="rId849"/>
        </w:object>
      </w:r>
      <w:r>
        <w:rPr>
          <w:lang w:val="en-US"/>
        </w:rPr>
        <w:t>,</w:t>
      </w:r>
      <w:r>
        <w:rPr>
          <w:lang w:val="en-US"/>
        </w:rPr>
        <w:tab/>
      </w:r>
    </w:p>
    <w:p w:rsidR="00DD1D98" w:rsidRDefault="00DD1D98" w:rsidP="00DD1D98">
      <w:pPr>
        <w:pStyle w:val="aff4"/>
      </w:pPr>
      <w:r>
        <w:t>Введём обозначение:</w:t>
      </w:r>
    </w:p>
    <w:p w:rsidR="00DD1D98" w:rsidRDefault="00DD1D98" w:rsidP="00DD1D98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996BC0">
        <w:rPr>
          <w:position w:val="-28"/>
          <w:lang w:val="en-US"/>
        </w:rPr>
        <w:object w:dxaOrig="4459" w:dyaOrig="1100">
          <v:shape id="_x0000_i1446" type="#_x0000_t75" style="width:222.9pt;height:54.45pt" o:ole="">
            <v:imagedata r:id="rId850" o:title=""/>
          </v:shape>
          <o:OLEObject Type="Embed" ProgID="Equation.3" ShapeID="_x0000_i1446" DrawAspect="Content" ObjectID="_1704635546" r:id="rId851"/>
        </w:object>
      </w:r>
      <w:r>
        <w:rPr>
          <w:lang w:val="en-US"/>
        </w:rPr>
        <w:t>,</w:t>
      </w:r>
      <w:r>
        <w:rPr>
          <w:lang w:val="en-US"/>
        </w:rPr>
        <w:tab/>
      </w:r>
    </w:p>
    <w:p w:rsidR="00A15393" w:rsidRPr="00A274F8" w:rsidRDefault="00A15393" w:rsidP="00DD1D98">
      <w:pPr>
        <w:pStyle w:val="aff4"/>
        <w:rPr>
          <w:lang w:val="en-US"/>
        </w:rPr>
      </w:pPr>
      <w:r>
        <w:t>тогда получим:</w:t>
      </w:r>
      <w:r w:rsidR="00A274F8" w:rsidRPr="00A274F8">
        <w:rPr>
          <w:lang w:val="en-US"/>
        </w:rPr>
        <w:t xml:space="preserve"> </w:t>
      </w:r>
    </w:p>
    <w:p w:rsidR="00A15393" w:rsidRDefault="00A15393" w:rsidP="00A15393">
      <w:pPr>
        <w:pStyle w:val="aff4"/>
      </w:pPr>
      <w:r>
        <w:tab/>
      </w:r>
      <w:r w:rsidR="00CF2066" w:rsidRPr="00CC1BF3">
        <w:rPr>
          <w:position w:val="-28"/>
        </w:rPr>
        <w:object w:dxaOrig="2640" w:dyaOrig="760">
          <v:shape id="_x0000_i1447" type="#_x0000_t75" style="width:132.1pt;height:38.2pt" o:ole="">
            <v:imagedata r:id="rId852" o:title=""/>
          </v:shape>
          <o:OLEObject Type="Embed" ProgID="Equation.3" ShapeID="_x0000_i1447" DrawAspect="Content" ObjectID="_1704635547" r:id="rId853"/>
        </w:object>
      </w:r>
      <w:r>
        <w:tab/>
      </w:r>
      <w:r w:rsidR="005E28C4">
        <w:t>(3</w:t>
      </w:r>
      <w:r w:rsidRPr="003D13A9">
        <w:t>.</w:t>
      </w:r>
      <w:r w:rsidRPr="005B4CC4">
        <w:t>2</w:t>
      </w:r>
      <w:r>
        <w:t>4</w:t>
      </w:r>
      <w:r w:rsidRPr="003D13A9">
        <w:t>)</w:t>
      </w:r>
    </w:p>
    <w:p w:rsidR="00A15393" w:rsidRDefault="00A15393" w:rsidP="00A15393">
      <w:pPr>
        <w:pStyle w:val="aff4"/>
      </w:pPr>
      <w:r>
        <w:tab/>
      </w:r>
      <w:r w:rsidR="00CF2066" w:rsidRPr="00123860">
        <w:rPr>
          <w:position w:val="-24"/>
        </w:rPr>
        <w:object w:dxaOrig="4200" w:dyaOrig="560">
          <v:shape id="_x0000_i1448" type="#_x0000_t75" style="width:209.75pt;height:27.55pt" o:ole="">
            <v:imagedata r:id="rId854" o:title=""/>
          </v:shape>
          <o:OLEObject Type="Embed" ProgID="Equation.3" ShapeID="_x0000_i1448" DrawAspect="Content" ObjectID="_1704635548" r:id="rId855"/>
        </w:object>
      </w:r>
      <w:r>
        <w:tab/>
      </w:r>
    </w:p>
    <w:p w:rsidR="00A15393" w:rsidRPr="00C56BC2" w:rsidRDefault="00A15393" w:rsidP="00C56BC2">
      <w:pPr>
        <w:pStyle w:val="aff4"/>
      </w:pPr>
      <w:r>
        <w:lastRenderedPageBreak/>
        <w:tab/>
      </w:r>
      <w:r w:rsidR="00CF2066" w:rsidRPr="00C56BC2">
        <w:rPr>
          <w:position w:val="-28"/>
        </w:rPr>
        <w:object w:dxaOrig="5120" w:dyaOrig="1460">
          <v:shape id="_x0000_i1449" type="#_x0000_t75" style="width:255.45pt;height:72.65pt;mso-position-vertical:absolute" o:ole="">
            <v:imagedata r:id="rId856" o:title=""/>
          </v:shape>
          <o:OLEObject Type="Embed" ProgID="Equation.3" ShapeID="_x0000_i1449" DrawAspect="Content" ObjectID="_1704635549" r:id="rId857"/>
        </w:object>
      </w:r>
      <w:r>
        <w:tab/>
      </w:r>
    </w:p>
    <w:p w:rsidR="00C56BC2" w:rsidRDefault="00C56BC2" w:rsidP="00C56BC2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32775B">
        <w:rPr>
          <w:position w:val="-18"/>
        </w:rPr>
        <w:object w:dxaOrig="4380" w:dyaOrig="499">
          <v:shape id="_x0000_i1450" type="#_x0000_t75" style="width:219.15pt;height:25.05pt;mso-position-horizontal:absolute" o:ole="">
            <v:imagedata r:id="rId858" o:title=""/>
          </v:shape>
          <o:OLEObject Type="Embed" ProgID="Equation.3" ShapeID="_x0000_i1450" DrawAspect="Content" ObjectID="_1704635550" r:id="rId859"/>
        </w:object>
      </w:r>
      <w:r>
        <w:rPr>
          <w:lang w:val="en-US"/>
        </w:rPr>
        <w:t>,</w:t>
      </w:r>
      <w:r>
        <w:rPr>
          <w:lang w:val="en-US"/>
        </w:rPr>
        <w:tab/>
      </w:r>
    </w:p>
    <w:p w:rsidR="00C56BC2" w:rsidRPr="00274E02" w:rsidRDefault="00274E02" w:rsidP="00C56BC2">
      <w:pPr>
        <w:pStyle w:val="aff4"/>
        <w:rPr>
          <w:lang w:val="en-US"/>
        </w:rPr>
      </w:pPr>
      <w:r>
        <w:t>Распишем 3-е слагаемое:</w:t>
      </w:r>
    </w:p>
    <w:p w:rsidR="00274E02" w:rsidRPr="002B4E8D" w:rsidRDefault="00486EAE" w:rsidP="00C56BC2">
      <w:pPr>
        <w:pStyle w:val="aff4"/>
      </w:pPr>
      <w:r>
        <w:rPr>
          <w:lang w:val="en-US"/>
        </w:rPr>
        <w:tab/>
      </w:r>
      <w:r w:rsidR="00CF2066" w:rsidRPr="00A274F8">
        <w:rPr>
          <w:position w:val="-60"/>
          <w:lang w:val="en-US"/>
        </w:rPr>
        <w:object w:dxaOrig="5860" w:dyaOrig="1540">
          <v:shape id="_x0000_i1451" type="#_x0000_t75" style="width:293pt;height:77pt;mso-position-horizontal:absolute" o:ole="">
            <v:imagedata r:id="rId860" o:title=""/>
          </v:shape>
          <o:OLEObject Type="Embed" ProgID="Equation.3" ShapeID="_x0000_i1451" DrawAspect="Content" ObjectID="_1704635551" r:id="rId861"/>
        </w:object>
      </w:r>
      <w:r>
        <w:rPr>
          <w:lang w:val="en-US"/>
        </w:rPr>
        <w:tab/>
      </w:r>
      <w:r w:rsidR="005E28C4">
        <w:t>(3</w:t>
      </w:r>
      <w:r w:rsidR="002B4E8D">
        <w:t>.25)</w:t>
      </w:r>
    </w:p>
    <w:p w:rsidR="00486EAE" w:rsidRPr="00486EAE" w:rsidRDefault="00486EAE" w:rsidP="00C56BC2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0B12BD">
        <w:rPr>
          <w:position w:val="-28"/>
        </w:rPr>
        <w:object w:dxaOrig="6060" w:dyaOrig="1100">
          <v:shape id="_x0000_i1452" type="#_x0000_t75" style="width:303.05pt;height:54.45pt" o:ole="">
            <v:imagedata r:id="rId862" o:title=""/>
          </v:shape>
          <o:OLEObject Type="Embed" ProgID="Equation.3" ShapeID="_x0000_i1452" DrawAspect="Content" ObjectID="_1704635552" r:id="rId863"/>
        </w:object>
      </w:r>
      <w:r>
        <w:rPr>
          <w:lang w:val="en-US"/>
        </w:rPr>
        <w:tab/>
      </w:r>
    </w:p>
    <w:p w:rsidR="00DB0AF3" w:rsidRDefault="00486EAE" w:rsidP="00C56BC2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0B12BD">
        <w:rPr>
          <w:position w:val="-28"/>
        </w:rPr>
        <w:object w:dxaOrig="7760" w:dyaOrig="780">
          <v:shape id="_x0000_i1453" type="#_x0000_t75" style="width:387.55pt;height:38.8pt" o:ole="">
            <v:imagedata r:id="rId864" o:title=""/>
          </v:shape>
          <o:OLEObject Type="Embed" ProgID="Equation.3" ShapeID="_x0000_i1453" DrawAspect="Content" ObjectID="_1704635553" r:id="rId865"/>
        </w:object>
      </w:r>
      <w:r w:rsidR="00DB0AF3">
        <w:rPr>
          <w:lang w:val="en-US"/>
        </w:rPr>
        <w:t>,</w:t>
      </w:r>
      <w:r>
        <w:rPr>
          <w:lang w:val="en-US"/>
        </w:rPr>
        <w:tab/>
      </w:r>
    </w:p>
    <w:p w:rsidR="00486EAE" w:rsidRPr="00486EAE" w:rsidRDefault="00486EAE" w:rsidP="00486EAE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123860">
        <w:rPr>
          <w:position w:val="-60"/>
        </w:rPr>
        <w:object w:dxaOrig="5860" w:dyaOrig="1540">
          <v:shape id="_x0000_i1454" type="#_x0000_t75" style="width:293pt;height:77pt" o:ole="">
            <v:imagedata r:id="rId866" o:title=""/>
          </v:shape>
          <o:OLEObject Type="Embed" ProgID="Equation.3" ShapeID="_x0000_i1454" DrawAspect="Content" ObjectID="_1704635554" r:id="rId867"/>
        </w:object>
      </w:r>
      <w:r>
        <w:rPr>
          <w:lang w:val="en-US"/>
        </w:rPr>
        <w:tab/>
      </w:r>
      <w:r w:rsidR="005E28C4">
        <w:t>(3</w:t>
      </w:r>
      <w:r w:rsidR="002B4E8D">
        <w:t>.26)</w:t>
      </w:r>
    </w:p>
    <w:p w:rsidR="00486EAE" w:rsidRPr="00486EAE" w:rsidRDefault="00486EAE" w:rsidP="00486EAE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0B12BD">
        <w:rPr>
          <w:position w:val="-28"/>
        </w:rPr>
        <w:object w:dxaOrig="5960" w:dyaOrig="1100">
          <v:shape id="_x0000_i1455" type="#_x0000_t75" style="width:297.4pt;height:54.45pt" o:ole="">
            <v:imagedata r:id="rId868" o:title=""/>
          </v:shape>
          <o:OLEObject Type="Embed" ProgID="Equation.3" ShapeID="_x0000_i1455" DrawAspect="Content" ObjectID="_1704635555" r:id="rId869"/>
        </w:object>
      </w:r>
      <w:r>
        <w:rPr>
          <w:lang w:val="en-US"/>
        </w:rPr>
        <w:tab/>
      </w:r>
    </w:p>
    <w:p w:rsidR="00486EAE" w:rsidRPr="00AC468A" w:rsidRDefault="00486EAE" w:rsidP="00486EAE">
      <w:pPr>
        <w:pStyle w:val="aff4"/>
      </w:pPr>
      <w:r>
        <w:rPr>
          <w:lang w:val="en-US"/>
        </w:rPr>
        <w:tab/>
      </w:r>
      <w:r w:rsidR="00CF2066" w:rsidRPr="000B12BD">
        <w:rPr>
          <w:position w:val="-28"/>
        </w:rPr>
        <w:object w:dxaOrig="7940" w:dyaOrig="780">
          <v:shape id="_x0000_i1456" type="#_x0000_t75" style="width:396.3pt;height:38.8pt" o:ole="">
            <v:imagedata r:id="rId870" o:title=""/>
          </v:shape>
          <o:OLEObject Type="Embed" ProgID="Equation.3" ShapeID="_x0000_i1456" DrawAspect="Content" ObjectID="_1704635556" r:id="rId871"/>
        </w:object>
      </w:r>
      <w:r w:rsidRPr="00AC468A">
        <w:t>,</w:t>
      </w:r>
      <w:r w:rsidRPr="00AC468A">
        <w:tab/>
      </w:r>
    </w:p>
    <w:p w:rsidR="00486EAE" w:rsidRDefault="00AC468A" w:rsidP="00C56BC2">
      <w:pPr>
        <w:pStyle w:val="aff4"/>
      </w:pPr>
      <w:r>
        <w:t>Подставим полученные значения</w:t>
      </w:r>
      <w:r w:rsidR="002B4E8D">
        <w:t xml:space="preserve"> в 3-е слагаемое</w:t>
      </w:r>
      <w:r>
        <w:t>:</w:t>
      </w:r>
    </w:p>
    <w:p w:rsidR="00AC468A" w:rsidRDefault="002B4E8D" w:rsidP="002B4E8D">
      <w:pPr>
        <w:pStyle w:val="aff4"/>
      </w:pPr>
      <w:r>
        <w:tab/>
      </w:r>
      <w:r w:rsidR="00CF2066" w:rsidRPr="000B12BD">
        <w:rPr>
          <w:position w:val="-28"/>
        </w:rPr>
        <w:object w:dxaOrig="4920" w:dyaOrig="1460">
          <v:shape id="_x0000_i1457" type="#_x0000_t75" style="width:246.05pt;height:72.65pt;mso-position-horizontal:absolute" o:ole="">
            <v:imagedata r:id="rId872" o:title=""/>
          </v:shape>
          <o:OLEObject Type="Embed" ProgID="Equation.3" ShapeID="_x0000_i1457" DrawAspect="Content" ObjectID="_1704635557" r:id="rId873"/>
        </w:object>
      </w:r>
      <w:r>
        <w:tab/>
      </w:r>
      <w:r w:rsidR="005E28C4">
        <w:t>(3</w:t>
      </w:r>
      <w:r>
        <w:t>.27)</w:t>
      </w:r>
    </w:p>
    <w:p w:rsidR="002B4E8D" w:rsidRDefault="002B4E8D" w:rsidP="002B4E8D">
      <w:pPr>
        <w:pStyle w:val="aff4"/>
      </w:pPr>
      <w:r>
        <w:tab/>
      </w:r>
      <w:r w:rsidR="00CF2066" w:rsidRPr="000B12BD">
        <w:rPr>
          <w:position w:val="-28"/>
        </w:rPr>
        <w:object w:dxaOrig="7720" w:dyaOrig="780">
          <v:shape id="_x0000_i1458" type="#_x0000_t75" style="width:386.3pt;height:38.8pt;mso-position-horizontal:absolute;mso-position-vertical:absolute" o:ole="">
            <v:imagedata r:id="rId874" o:title=""/>
          </v:shape>
          <o:OLEObject Type="Embed" ProgID="Equation.3" ShapeID="_x0000_i1458" DrawAspect="Content" ObjectID="_1704635558" r:id="rId875"/>
        </w:object>
      </w:r>
      <w:r>
        <w:tab/>
      </w:r>
    </w:p>
    <w:p w:rsidR="00AC468A" w:rsidRDefault="002B4E8D" w:rsidP="002B4E8D">
      <w:pPr>
        <w:pStyle w:val="aff4"/>
      </w:pPr>
      <w:r>
        <w:lastRenderedPageBreak/>
        <w:tab/>
      </w:r>
      <w:r w:rsidR="00CF2066" w:rsidRPr="000B12BD">
        <w:rPr>
          <w:position w:val="-28"/>
        </w:rPr>
        <w:object w:dxaOrig="4020" w:dyaOrig="780">
          <v:shape id="_x0000_i1459" type="#_x0000_t75" style="width:200.95pt;height:38.8pt" o:ole="">
            <v:imagedata r:id="rId876" o:title=""/>
          </v:shape>
          <o:OLEObject Type="Embed" ProgID="Equation.3" ShapeID="_x0000_i1459" DrawAspect="Content" ObjectID="_1704635559" r:id="rId877"/>
        </w:object>
      </w:r>
      <w:r>
        <w:t>,</w:t>
      </w:r>
      <w:r w:rsidR="00330678">
        <w:tab/>
      </w:r>
    </w:p>
    <w:p w:rsidR="002B4E8D" w:rsidRDefault="002B4E8D" w:rsidP="002B4E8D">
      <w:pPr>
        <w:pStyle w:val="aff4"/>
      </w:pPr>
      <w:r>
        <w:t>Подставим полученные выражения в исходное уравнение:</w:t>
      </w:r>
    </w:p>
    <w:p w:rsidR="002B4E8D" w:rsidRDefault="002B4E8D" w:rsidP="002B4E8D">
      <w:pPr>
        <w:pStyle w:val="aff4"/>
      </w:pPr>
      <w:r>
        <w:tab/>
      </w:r>
      <w:r w:rsidR="00CF2066" w:rsidRPr="00E91F49">
        <w:rPr>
          <w:position w:val="-28"/>
        </w:rPr>
        <w:object w:dxaOrig="2600" w:dyaOrig="760">
          <v:shape id="_x0000_i1460" type="#_x0000_t75" style="width:129.6pt;height:38.2pt" o:ole="">
            <v:imagedata r:id="rId878" o:title=""/>
          </v:shape>
          <o:OLEObject Type="Embed" ProgID="Equation.3" ShapeID="_x0000_i1460" DrawAspect="Content" ObjectID="_1704635560" r:id="rId879"/>
        </w:object>
      </w:r>
      <w:r>
        <w:tab/>
      </w:r>
      <w:r w:rsidR="005E28C4">
        <w:t>(3</w:t>
      </w:r>
      <w:r w:rsidRPr="003D13A9">
        <w:t>.</w:t>
      </w:r>
      <w:r w:rsidRPr="005B4CC4">
        <w:t>2</w:t>
      </w:r>
      <w:r>
        <w:t>8</w:t>
      </w:r>
      <w:r w:rsidRPr="003D13A9">
        <w:t>)</w:t>
      </w:r>
    </w:p>
    <w:p w:rsidR="002B4E8D" w:rsidRDefault="002B4E8D" w:rsidP="002B4E8D">
      <w:pPr>
        <w:pStyle w:val="aff4"/>
      </w:pPr>
      <w:r>
        <w:tab/>
      </w:r>
      <w:r w:rsidR="00CF2066" w:rsidRPr="00A274F8">
        <w:rPr>
          <w:position w:val="-24"/>
        </w:rPr>
        <w:object w:dxaOrig="4420" w:dyaOrig="560">
          <v:shape id="_x0000_i1461" type="#_x0000_t75" style="width:221pt;height:27.55pt;mso-position-horizontal:absolute" o:ole="">
            <v:imagedata r:id="rId880" o:title=""/>
          </v:shape>
          <o:OLEObject Type="Embed" ProgID="Equation.3" ShapeID="_x0000_i1461" DrawAspect="Content" ObjectID="_1704635561" r:id="rId881"/>
        </w:object>
      </w:r>
      <w:r>
        <w:tab/>
      </w:r>
    </w:p>
    <w:p w:rsidR="002B4E8D" w:rsidRDefault="002B4E8D" w:rsidP="002B4E8D">
      <w:pPr>
        <w:pStyle w:val="aff4"/>
      </w:pPr>
      <w:r>
        <w:tab/>
      </w:r>
      <w:r w:rsidR="00CF2066" w:rsidRPr="00A274F8">
        <w:rPr>
          <w:position w:val="-28"/>
        </w:rPr>
        <w:object w:dxaOrig="7699" w:dyaOrig="780">
          <v:shape id="_x0000_i1462" type="#_x0000_t75" style="width:384.4pt;height:38.8pt" o:ole="">
            <v:imagedata r:id="rId882" o:title=""/>
          </v:shape>
          <o:OLEObject Type="Embed" ProgID="Equation.3" ShapeID="_x0000_i1462" DrawAspect="Content" ObjectID="_1704635562" r:id="rId883"/>
        </w:object>
      </w:r>
      <w:r>
        <w:tab/>
      </w:r>
    </w:p>
    <w:p w:rsidR="002B4E8D" w:rsidRPr="00C56BC2" w:rsidRDefault="002B4E8D" w:rsidP="002B4E8D">
      <w:pPr>
        <w:pStyle w:val="aff4"/>
      </w:pPr>
      <w:r>
        <w:tab/>
      </w:r>
      <w:r w:rsidR="00CF2066" w:rsidRPr="00A274F8">
        <w:rPr>
          <w:position w:val="-28"/>
        </w:rPr>
        <w:object w:dxaOrig="4180" w:dyaOrig="780">
          <v:shape id="_x0000_i1463" type="#_x0000_t75" style="width:209.1pt;height:38.8pt;mso-position-horizontal:absolute" o:ole="">
            <v:imagedata r:id="rId884" o:title=""/>
          </v:shape>
          <o:OLEObject Type="Embed" ProgID="Equation.3" ShapeID="_x0000_i1463" DrawAspect="Content" ObjectID="_1704635563" r:id="rId885"/>
        </w:object>
      </w:r>
      <w:r>
        <w:tab/>
      </w:r>
    </w:p>
    <w:p w:rsidR="002B4E8D" w:rsidRPr="002B4E8D" w:rsidRDefault="002B4E8D" w:rsidP="002B4E8D">
      <w:pPr>
        <w:pStyle w:val="aff4"/>
      </w:pPr>
      <w:r w:rsidRPr="00A274F8">
        <w:tab/>
      </w:r>
      <w:r w:rsidR="00CF2066" w:rsidRPr="00A274F8">
        <w:rPr>
          <w:position w:val="-18"/>
        </w:rPr>
        <w:object w:dxaOrig="4380" w:dyaOrig="499">
          <v:shape id="_x0000_i1464" type="#_x0000_t75" style="width:219.15pt;height:25.05pt" o:ole="">
            <v:imagedata r:id="rId886" o:title=""/>
          </v:shape>
          <o:OLEObject Type="Embed" ProgID="Equation.3" ShapeID="_x0000_i1464" DrawAspect="Content" ObjectID="_1704635564" r:id="rId887"/>
        </w:object>
      </w:r>
      <w:r w:rsidRPr="002B4E8D">
        <w:t>,</w:t>
      </w:r>
      <w:r w:rsidRPr="002B4E8D">
        <w:tab/>
      </w:r>
    </w:p>
    <w:p w:rsidR="002B4E8D" w:rsidRPr="002B4E8D" w:rsidRDefault="002B4E8D" w:rsidP="002B4E8D">
      <w:pPr>
        <w:ind w:right="-2" w:firstLine="567"/>
        <w:rPr>
          <w:szCs w:val="28"/>
          <w:lang w:val="ru-RU"/>
        </w:rPr>
      </w:pPr>
      <w:r>
        <w:rPr>
          <w:szCs w:val="28"/>
          <w:lang w:val="ru-RU"/>
        </w:rPr>
        <w:t>С</w:t>
      </w:r>
      <w:r w:rsidRPr="005A05F2">
        <w:rPr>
          <w:szCs w:val="28"/>
          <w:lang w:val="ru-RU"/>
        </w:rPr>
        <w:t xml:space="preserve">группируем коэффициенты </w:t>
      </w:r>
      <w:proofErr w:type="gramStart"/>
      <w:r w:rsidRPr="005A05F2">
        <w:rPr>
          <w:szCs w:val="28"/>
          <w:lang w:val="ru-RU"/>
        </w:rPr>
        <w:t xml:space="preserve">относительно </w:t>
      </w:r>
      <w:r w:rsidR="00CF2066" w:rsidRPr="002B4E8D">
        <w:rPr>
          <w:position w:val="-12"/>
        </w:rPr>
        <w:object w:dxaOrig="320" w:dyaOrig="440">
          <v:shape id="_x0000_i1465" type="#_x0000_t75" style="width:15.65pt;height:21.9pt" o:ole="">
            <v:imagedata r:id="rId888" o:title=""/>
          </v:shape>
          <o:OLEObject Type="Embed" ProgID="Equation.3" ShapeID="_x0000_i1465" DrawAspect="Content" ObjectID="_1704635565" r:id="rId889"/>
        </w:object>
      </w:r>
      <w:r w:rsidRPr="005A05F2">
        <w:rPr>
          <w:szCs w:val="28"/>
          <w:lang w:val="ru-RU"/>
        </w:rPr>
        <w:t xml:space="preserve"> и</w:t>
      </w:r>
      <w:proofErr w:type="gramEnd"/>
      <w:r w:rsidRPr="005A05F2">
        <w:rPr>
          <w:szCs w:val="28"/>
          <w:lang w:val="ru-RU"/>
        </w:rPr>
        <w:t xml:space="preserve"> выпишем свободные коэффициенты:</w:t>
      </w:r>
    </w:p>
    <w:p w:rsidR="002B4E8D" w:rsidRPr="00E510E3" w:rsidRDefault="00E510E3" w:rsidP="002B4E8D">
      <w:pPr>
        <w:pStyle w:val="aff4"/>
        <w:rPr>
          <w:lang w:val="en-US"/>
        </w:rPr>
      </w:pPr>
      <w:r w:rsidRPr="00F8759F">
        <w:tab/>
      </w:r>
      <w:r w:rsidR="00CF2066" w:rsidRPr="00E510E3">
        <w:rPr>
          <w:position w:val="-34"/>
        </w:rPr>
        <w:object w:dxaOrig="5660" w:dyaOrig="820">
          <v:shape id="_x0000_i1466" type="#_x0000_t75" style="width:283pt;height:41.3pt" o:ole="">
            <v:imagedata r:id="rId890" o:title=""/>
          </v:shape>
          <o:OLEObject Type="Embed" ProgID="Equation.3" ShapeID="_x0000_i1466" DrawAspect="Content" ObjectID="_1704635566" r:id="rId891"/>
        </w:object>
      </w:r>
      <w:r>
        <w:rPr>
          <w:lang w:val="en-US"/>
        </w:rPr>
        <w:tab/>
      </w:r>
      <w:r w:rsidR="005E28C4">
        <w:t>(3</w:t>
      </w:r>
      <w:r w:rsidR="00EB4354" w:rsidRPr="003D13A9">
        <w:t>.</w:t>
      </w:r>
      <w:r w:rsidR="00EB4354" w:rsidRPr="005B4CC4">
        <w:t>2</w:t>
      </w:r>
      <w:r w:rsidR="00EB4354">
        <w:rPr>
          <w:lang w:val="en-US"/>
        </w:rPr>
        <w:t>9</w:t>
      </w:r>
      <w:r w:rsidR="00EB4354" w:rsidRPr="003D13A9">
        <w:t>)</w:t>
      </w:r>
    </w:p>
    <w:p w:rsidR="00E510E3" w:rsidRPr="00E510E3" w:rsidRDefault="00E510E3" w:rsidP="002B4E8D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123860">
        <w:rPr>
          <w:position w:val="-38"/>
        </w:rPr>
        <w:object w:dxaOrig="6720" w:dyaOrig="900">
          <v:shape id="_x0000_i1467" type="#_x0000_t75" style="width:336.2pt;height:45.1pt" o:ole="">
            <v:imagedata r:id="rId892" o:title=""/>
          </v:shape>
          <o:OLEObject Type="Embed" ProgID="Equation.3" ShapeID="_x0000_i1467" DrawAspect="Content" ObjectID="_1704635567" r:id="rId893"/>
        </w:object>
      </w:r>
      <w:r>
        <w:rPr>
          <w:lang w:val="en-US"/>
        </w:rPr>
        <w:tab/>
      </w:r>
    </w:p>
    <w:p w:rsidR="00E510E3" w:rsidRDefault="00E510E3" w:rsidP="002B4E8D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E510E3">
        <w:rPr>
          <w:position w:val="-34"/>
        </w:rPr>
        <w:object w:dxaOrig="5800" w:dyaOrig="820">
          <v:shape id="_x0000_i1468" type="#_x0000_t75" style="width:290.5pt;height:41.3pt" o:ole="">
            <v:imagedata r:id="rId894" o:title=""/>
          </v:shape>
          <o:OLEObject Type="Embed" ProgID="Equation.3" ShapeID="_x0000_i1468" DrawAspect="Content" ObjectID="_1704635568" r:id="rId895"/>
        </w:object>
      </w:r>
      <w:r>
        <w:rPr>
          <w:lang w:val="en-US"/>
        </w:rPr>
        <w:t>,</w:t>
      </w:r>
      <w:r>
        <w:rPr>
          <w:lang w:val="en-US"/>
        </w:rPr>
        <w:tab/>
      </w:r>
    </w:p>
    <w:p w:rsidR="00F42CB8" w:rsidRDefault="00F42CB8" w:rsidP="002B4E8D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0B12BD">
        <w:rPr>
          <w:position w:val="-28"/>
        </w:rPr>
        <w:object w:dxaOrig="6000" w:dyaOrig="760">
          <v:shape id="_x0000_i1469" type="#_x0000_t75" style="width:299.9pt;height:38.2pt" o:ole="">
            <v:imagedata r:id="rId896" o:title=""/>
          </v:shape>
          <o:OLEObject Type="Embed" ProgID="Equation.3" ShapeID="_x0000_i1469" DrawAspect="Content" ObjectID="_1704635569" r:id="rId897"/>
        </w:object>
      </w:r>
      <w:r>
        <w:rPr>
          <w:lang w:val="en-US"/>
        </w:rPr>
        <w:tab/>
      </w:r>
    </w:p>
    <w:p w:rsidR="00EB4354" w:rsidRDefault="00EB4354" w:rsidP="002B4E8D">
      <w:pPr>
        <w:pStyle w:val="aff4"/>
      </w:pPr>
      <w:r>
        <w:t>На левой границе условия закрепления будут иметь вид:</w:t>
      </w:r>
    </w:p>
    <w:p w:rsidR="00EB4354" w:rsidRPr="004F2F08" w:rsidRDefault="00EB4354" w:rsidP="002B4E8D">
      <w:pPr>
        <w:pStyle w:val="aff4"/>
      </w:pPr>
      <w:r w:rsidRPr="00F8759F">
        <w:tab/>
      </w:r>
      <w:r w:rsidR="00CF2066" w:rsidRPr="000B12BD">
        <w:rPr>
          <w:position w:val="-12"/>
        </w:rPr>
        <w:object w:dxaOrig="760" w:dyaOrig="440">
          <v:shape id="_x0000_i1470" type="#_x0000_t75" style="width:38.2pt;height:21.9pt" o:ole="">
            <v:imagedata r:id="rId898" o:title=""/>
          </v:shape>
          <o:OLEObject Type="Embed" ProgID="Equation.3" ShapeID="_x0000_i1470" DrawAspect="Content" ObjectID="_1704635570" r:id="rId899"/>
        </w:object>
      </w:r>
      <w:r>
        <w:t>,</w:t>
      </w:r>
      <w:r w:rsidRPr="004F2F08">
        <w:tab/>
      </w:r>
      <w:r w:rsidR="005E28C4">
        <w:t>(3</w:t>
      </w:r>
      <w:r w:rsidR="009403D9" w:rsidRPr="003D13A9">
        <w:t>.</w:t>
      </w:r>
      <w:r w:rsidR="009403D9" w:rsidRPr="004F2F08">
        <w:t>30</w:t>
      </w:r>
      <w:r w:rsidR="009403D9" w:rsidRPr="003D13A9">
        <w:t>)</w:t>
      </w:r>
    </w:p>
    <w:p w:rsidR="00EB4354" w:rsidRPr="004F2F08" w:rsidRDefault="00EB4354" w:rsidP="002B4E8D">
      <w:pPr>
        <w:pStyle w:val="aff4"/>
      </w:pPr>
      <w:r w:rsidRPr="004F2F08">
        <w:tab/>
      </w:r>
      <w:r w:rsidR="00CF2066" w:rsidRPr="00EB4354">
        <w:rPr>
          <w:position w:val="-28"/>
        </w:rPr>
        <w:object w:dxaOrig="1719" w:dyaOrig="760">
          <v:shape id="_x0000_i1471" type="#_x0000_t75" style="width:86.4pt;height:38.2pt" o:ole="">
            <v:imagedata r:id="rId900" o:title=""/>
          </v:shape>
          <o:OLEObject Type="Embed" ProgID="Equation.3" ShapeID="_x0000_i1471" DrawAspect="Content" ObjectID="_1704635571" r:id="rId901"/>
        </w:object>
      </w:r>
      <w:r w:rsidRPr="004F2F08">
        <w:t>,</w:t>
      </w:r>
      <w:r w:rsidRPr="004F2F08">
        <w:tab/>
      </w:r>
      <w:r w:rsidR="005E28C4">
        <w:t>(3</w:t>
      </w:r>
      <w:r w:rsidR="009403D9" w:rsidRPr="003D13A9">
        <w:t>.</w:t>
      </w:r>
      <w:r w:rsidR="009403D9" w:rsidRPr="004F2F08">
        <w:t>31</w:t>
      </w:r>
      <w:r w:rsidR="009403D9" w:rsidRPr="003D13A9">
        <w:t>)</w:t>
      </w:r>
    </w:p>
    <w:p w:rsidR="00EB4354" w:rsidRDefault="00EB4354" w:rsidP="002B4E8D">
      <w:pPr>
        <w:pStyle w:val="aff4"/>
      </w:pPr>
      <w:r>
        <w:t>В опорной точке:</w:t>
      </w:r>
    </w:p>
    <w:p w:rsidR="00EB4354" w:rsidRPr="00F8759F" w:rsidRDefault="00EB4354" w:rsidP="002B4E8D">
      <w:pPr>
        <w:pStyle w:val="aff4"/>
      </w:pPr>
      <w:r>
        <w:tab/>
      </w:r>
      <w:r w:rsidR="00CF2066" w:rsidRPr="00EB4354">
        <w:rPr>
          <w:position w:val="-12"/>
        </w:rPr>
        <w:object w:dxaOrig="800" w:dyaOrig="440">
          <v:shape id="_x0000_i1472" type="#_x0000_t75" style="width:40.05pt;height:21.9pt" o:ole="">
            <v:imagedata r:id="rId902" o:title=""/>
          </v:shape>
          <o:OLEObject Type="Embed" ProgID="Equation.3" ShapeID="_x0000_i1472" DrawAspect="Content" ObjectID="_1704635572" r:id="rId903"/>
        </w:object>
      </w:r>
      <w:r>
        <w:tab/>
      </w:r>
      <w:r w:rsidR="005E28C4">
        <w:t>(3</w:t>
      </w:r>
      <w:r w:rsidR="009403D9" w:rsidRPr="003D13A9">
        <w:t>.</w:t>
      </w:r>
      <w:r w:rsidR="009403D9" w:rsidRPr="00F8759F">
        <w:t>32</w:t>
      </w:r>
      <w:r w:rsidR="009403D9" w:rsidRPr="003D13A9">
        <w:t>)</w:t>
      </w:r>
    </w:p>
    <w:p w:rsidR="00EB4354" w:rsidRDefault="005F4282" w:rsidP="00911559">
      <w:pPr>
        <w:pStyle w:val="aff4"/>
        <w:ind w:firstLine="567"/>
      </w:pPr>
      <w:r>
        <w:lastRenderedPageBreak/>
        <w:t xml:space="preserve">Проведём аппроксимацию разностной схемы на правой границе </w:t>
      </w:r>
      <w:proofErr w:type="gramStart"/>
      <w:r>
        <w:t>при</w:t>
      </w:r>
      <w:r w:rsidR="006D2B6C" w:rsidRPr="006D2B6C">
        <w:t xml:space="preserve"> </w:t>
      </w:r>
      <w:r w:rsidR="00CF2066" w:rsidRPr="002720C2">
        <w:rPr>
          <w:position w:val="-6"/>
        </w:rPr>
        <w:object w:dxaOrig="920" w:dyaOrig="300">
          <v:shape id="_x0000_i1473" type="#_x0000_t75" style="width:45.7pt;height:15.05pt" o:ole="">
            <v:imagedata r:id="rId904" o:title=""/>
          </v:shape>
          <o:OLEObject Type="Embed" ProgID="Equation.3" ShapeID="_x0000_i1473" DrawAspect="Content" ObjectID="_1704635573" r:id="rId905"/>
        </w:object>
      </w:r>
      <w:r w:rsidR="009403D9" w:rsidRPr="009403D9">
        <w:t>,</w:t>
      </w:r>
      <w:proofErr w:type="gramEnd"/>
      <w:r w:rsidR="009403D9" w:rsidRPr="009403D9">
        <w:t xml:space="preserve"> </w:t>
      </w:r>
      <w:r w:rsidR="009403D9">
        <w:t>распишем 3-е слагаемое:</w:t>
      </w:r>
    </w:p>
    <w:p w:rsidR="009403D9" w:rsidRPr="009403D9" w:rsidRDefault="009403D9" w:rsidP="00EB4354">
      <w:pPr>
        <w:pStyle w:val="aff4"/>
      </w:pPr>
      <w:r>
        <w:tab/>
      </w:r>
      <w:r w:rsidR="00CF2066" w:rsidRPr="00C56BC2">
        <w:rPr>
          <w:position w:val="-28"/>
        </w:rPr>
        <w:object w:dxaOrig="4700" w:dyaOrig="1460">
          <v:shape id="_x0000_i1474" type="#_x0000_t75" style="width:234.8pt;height:72.65pt" o:ole="">
            <v:imagedata r:id="rId906" o:title=""/>
          </v:shape>
          <o:OLEObject Type="Embed" ProgID="Equation.3" ShapeID="_x0000_i1474" DrawAspect="Content" ObjectID="_1704635574" r:id="rId907"/>
        </w:object>
      </w:r>
      <w:r>
        <w:tab/>
      </w:r>
    </w:p>
    <w:p w:rsidR="009403D9" w:rsidRPr="002B4E8D" w:rsidRDefault="009403D9" w:rsidP="009403D9">
      <w:pPr>
        <w:pStyle w:val="aff4"/>
      </w:pPr>
      <w:r>
        <w:rPr>
          <w:lang w:val="en-US"/>
        </w:rPr>
        <w:tab/>
      </w:r>
      <w:r w:rsidR="00CF2066" w:rsidRPr="006D2B6C">
        <w:rPr>
          <w:position w:val="-60"/>
        </w:rPr>
        <w:object w:dxaOrig="6039" w:dyaOrig="1540">
          <v:shape id="_x0000_i1475" type="#_x0000_t75" style="width:302.4pt;height:77pt" o:ole="">
            <v:imagedata r:id="rId908" o:title=""/>
          </v:shape>
          <o:OLEObject Type="Embed" ProgID="Equation.3" ShapeID="_x0000_i1475" DrawAspect="Content" ObjectID="_1704635575" r:id="rId909"/>
        </w:object>
      </w:r>
      <w:r>
        <w:rPr>
          <w:lang w:val="en-US"/>
        </w:rPr>
        <w:tab/>
      </w:r>
    </w:p>
    <w:p w:rsidR="00EB4354" w:rsidRDefault="009403D9" w:rsidP="00EB4354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9403D9">
        <w:rPr>
          <w:position w:val="-28"/>
        </w:rPr>
        <w:object w:dxaOrig="5100" w:dyaOrig="1100">
          <v:shape id="_x0000_i1476" type="#_x0000_t75" style="width:254.8pt;height:54.45pt;mso-position-horizontal:absolute" o:ole="">
            <v:imagedata r:id="rId910" o:title=""/>
          </v:shape>
          <o:OLEObject Type="Embed" ProgID="Equation.3" ShapeID="_x0000_i1476" DrawAspect="Content" ObjectID="_1704635576" r:id="rId911"/>
        </w:object>
      </w:r>
      <w:r>
        <w:rPr>
          <w:lang w:val="en-US"/>
        </w:rPr>
        <w:tab/>
      </w:r>
      <w:r w:rsidR="005E28C4">
        <w:t>(3</w:t>
      </w:r>
      <w:r w:rsidRPr="003D13A9">
        <w:t>.</w:t>
      </w:r>
      <w:r>
        <w:rPr>
          <w:lang w:val="en-US"/>
        </w:rPr>
        <w:t>33</w:t>
      </w:r>
      <w:r w:rsidRPr="003D13A9">
        <w:t>)</w:t>
      </w:r>
    </w:p>
    <w:p w:rsidR="009403D9" w:rsidRPr="009403D9" w:rsidRDefault="009403D9" w:rsidP="00EB4354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0B12BD">
        <w:rPr>
          <w:position w:val="-28"/>
        </w:rPr>
        <w:object w:dxaOrig="5140" w:dyaOrig="760">
          <v:shape id="_x0000_i1477" type="#_x0000_t75" style="width:257.3pt;height:38.2pt;mso-position-horizontal:absolute" o:ole="">
            <v:imagedata r:id="rId912" o:title=""/>
          </v:shape>
          <o:OLEObject Type="Embed" ProgID="Equation.3" ShapeID="_x0000_i1477" DrawAspect="Content" ObjectID="_1704635577" r:id="rId913"/>
        </w:object>
      </w:r>
      <w:r>
        <w:rPr>
          <w:lang w:val="en-US"/>
        </w:rPr>
        <w:tab/>
      </w:r>
    </w:p>
    <w:p w:rsidR="009403D9" w:rsidRPr="002B4E8D" w:rsidRDefault="009403D9" w:rsidP="009403D9">
      <w:pPr>
        <w:pStyle w:val="aff4"/>
      </w:pPr>
      <w:r>
        <w:rPr>
          <w:lang w:val="en-US"/>
        </w:rPr>
        <w:tab/>
      </w:r>
      <w:r w:rsidR="00CF2066" w:rsidRPr="006D2B6C">
        <w:rPr>
          <w:position w:val="-60"/>
        </w:rPr>
        <w:object w:dxaOrig="6399" w:dyaOrig="1540">
          <v:shape id="_x0000_i1478" type="#_x0000_t75" style="width:320.55pt;height:77pt;mso-position-vertical:absolute" o:ole="">
            <v:imagedata r:id="rId914" o:title=""/>
          </v:shape>
          <o:OLEObject Type="Embed" ProgID="Equation.3" ShapeID="_x0000_i1478" DrawAspect="Content" ObjectID="_1704635578" r:id="rId915"/>
        </w:object>
      </w:r>
      <w:r>
        <w:rPr>
          <w:lang w:val="en-US"/>
        </w:rPr>
        <w:tab/>
      </w:r>
    </w:p>
    <w:p w:rsidR="009403D9" w:rsidRDefault="009403D9" w:rsidP="009403D9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9403D9">
        <w:rPr>
          <w:position w:val="-28"/>
        </w:rPr>
        <w:object w:dxaOrig="6720" w:dyaOrig="1100">
          <v:shape id="_x0000_i1479" type="#_x0000_t75" style="width:336.2pt;height:54.45pt;mso-position-vertical:absolute" o:ole="">
            <v:imagedata r:id="rId916" o:title=""/>
          </v:shape>
          <o:OLEObject Type="Embed" ProgID="Equation.3" ShapeID="_x0000_i1479" DrawAspect="Content" ObjectID="_1704635579" r:id="rId917"/>
        </w:object>
      </w:r>
      <w:r>
        <w:rPr>
          <w:lang w:val="en-US"/>
        </w:rPr>
        <w:tab/>
      </w:r>
      <w:r w:rsidR="005E28C4">
        <w:t>(3</w:t>
      </w:r>
      <w:r w:rsidRPr="003D13A9">
        <w:t>.</w:t>
      </w:r>
      <w:r>
        <w:rPr>
          <w:lang w:val="en-US"/>
        </w:rPr>
        <w:t>3</w:t>
      </w:r>
      <w:r w:rsidR="00911559">
        <w:rPr>
          <w:lang w:val="en-US"/>
        </w:rPr>
        <w:t>4</w:t>
      </w:r>
      <w:r w:rsidRPr="003D13A9">
        <w:t>)</w:t>
      </w:r>
    </w:p>
    <w:p w:rsidR="009403D9" w:rsidRDefault="009403D9" w:rsidP="009403D9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0B12BD">
        <w:rPr>
          <w:position w:val="-28"/>
        </w:rPr>
        <w:object w:dxaOrig="8740" w:dyaOrig="780">
          <v:shape id="_x0000_i1480" type="#_x0000_t75" style="width:437.65pt;height:38.8pt" o:ole="">
            <v:imagedata r:id="rId918" o:title=""/>
          </v:shape>
          <o:OLEObject Type="Embed" ProgID="Equation.3" ShapeID="_x0000_i1480" DrawAspect="Content" ObjectID="_1704635580" r:id="rId919"/>
        </w:object>
      </w:r>
      <w:r>
        <w:rPr>
          <w:lang w:val="en-US"/>
        </w:rPr>
        <w:tab/>
      </w:r>
    </w:p>
    <w:p w:rsidR="00207950" w:rsidRPr="00207950" w:rsidRDefault="00207950" w:rsidP="009403D9">
      <w:pPr>
        <w:pStyle w:val="aff4"/>
      </w:pPr>
      <w:r>
        <w:t>Подставим в исходную разность:</w:t>
      </w:r>
    </w:p>
    <w:p w:rsidR="007B1892" w:rsidRDefault="007B1892" w:rsidP="002B4E8D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0B12BD">
        <w:rPr>
          <w:position w:val="-28"/>
        </w:rPr>
        <w:object w:dxaOrig="4980" w:dyaOrig="1460">
          <v:shape id="_x0000_i1481" type="#_x0000_t75" style="width:249.2pt;height:72.65pt" o:ole="">
            <v:imagedata r:id="rId920" o:title=""/>
          </v:shape>
          <o:OLEObject Type="Embed" ProgID="Equation.3" ShapeID="_x0000_i1481" DrawAspect="Content" ObjectID="_1704635581" r:id="rId921"/>
        </w:object>
      </w:r>
      <w:r>
        <w:rPr>
          <w:lang w:val="en-US"/>
        </w:rPr>
        <w:tab/>
      </w:r>
    </w:p>
    <w:p w:rsidR="00EB4354" w:rsidRPr="00911559" w:rsidRDefault="00911559" w:rsidP="002B4E8D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C56BC2">
        <w:rPr>
          <w:position w:val="-28"/>
        </w:rPr>
        <w:object w:dxaOrig="5260" w:dyaOrig="760">
          <v:shape id="_x0000_i1482" type="#_x0000_t75" style="width:262.95pt;height:38.2pt" o:ole="">
            <v:imagedata r:id="rId922" o:title=""/>
          </v:shape>
          <o:OLEObject Type="Embed" ProgID="Equation.3" ShapeID="_x0000_i1482" DrawAspect="Content" ObjectID="_1704635582" r:id="rId923"/>
        </w:object>
      </w:r>
      <w:r>
        <w:rPr>
          <w:lang w:val="en-US"/>
        </w:rPr>
        <w:tab/>
      </w:r>
    </w:p>
    <w:p w:rsidR="00911559" w:rsidRPr="00911559" w:rsidRDefault="00911559" w:rsidP="002B4E8D">
      <w:pPr>
        <w:pStyle w:val="aff4"/>
        <w:rPr>
          <w:lang w:val="en-US"/>
        </w:rPr>
      </w:pPr>
      <w:r>
        <w:rPr>
          <w:lang w:val="en-US"/>
        </w:rPr>
        <w:lastRenderedPageBreak/>
        <w:tab/>
      </w:r>
      <w:r w:rsidR="00CF2066" w:rsidRPr="00693D5F">
        <w:rPr>
          <w:position w:val="-28"/>
        </w:rPr>
        <w:object w:dxaOrig="9060" w:dyaOrig="780">
          <v:shape id="_x0000_i1483" type="#_x0000_t75" style="width:453.3pt;height:38.8pt" o:ole="">
            <v:imagedata r:id="rId924" o:title=""/>
          </v:shape>
          <o:OLEObject Type="Embed" ProgID="Equation.3" ShapeID="_x0000_i1483" DrawAspect="Content" ObjectID="_1704635583" r:id="rId925"/>
        </w:object>
      </w:r>
      <w:r>
        <w:rPr>
          <w:lang w:val="en-US"/>
        </w:rPr>
        <w:tab/>
      </w:r>
    </w:p>
    <w:p w:rsidR="00911559" w:rsidRDefault="00DC485B" w:rsidP="002B4E8D">
      <w:pPr>
        <w:pStyle w:val="aff4"/>
        <w:rPr>
          <w:lang w:val="en-US"/>
        </w:rPr>
      </w:pPr>
      <w:r>
        <w:rPr>
          <w:lang w:val="en-US"/>
        </w:rPr>
        <w:tab/>
      </w:r>
      <w:r w:rsidR="00CF2066" w:rsidRPr="00D97A23">
        <w:rPr>
          <w:position w:val="-34"/>
        </w:rPr>
        <w:object w:dxaOrig="8840" w:dyaOrig="820">
          <v:shape id="_x0000_i1484" type="#_x0000_t75" style="width:441.4pt;height:41.3pt;mso-position-horizontal:absolute" o:ole="">
            <v:imagedata r:id="rId926" o:title=""/>
          </v:shape>
          <o:OLEObject Type="Embed" ProgID="Equation.3" ShapeID="_x0000_i1484" DrawAspect="Content" ObjectID="_1704635584" r:id="rId927"/>
        </w:object>
      </w:r>
      <w:r>
        <w:rPr>
          <w:lang w:val="en-US"/>
        </w:rPr>
        <w:tab/>
      </w:r>
    </w:p>
    <w:p w:rsidR="00693D5F" w:rsidRPr="00F8759F" w:rsidRDefault="00693D5F" w:rsidP="002B4E8D">
      <w:pPr>
        <w:pStyle w:val="aff4"/>
      </w:pPr>
      <w:r>
        <w:rPr>
          <w:lang w:val="en-US"/>
        </w:rPr>
        <w:tab/>
      </w:r>
      <w:r w:rsidR="00CF2066" w:rsidRPr="00D97A23">
        <w:rPr>
          <w:position w:val="-34"/>
        </w:rPr>
        <w:object w:dxaOrig="3940" w:dyaOrig="820">
          <v:shape id="_x0000_i1485" type="#_x0000_t75" style="width:197.2pt;height:41.3pt" o:ole="">
            <v:imagedata r:id="rId928" o:title=""/>
          </v:shape>
          <o:OLEObject Type="Embed" ProgID="Equation.3" ShapeID="_x0000_i1485" DrawAspect="Content" ObjectID="_1704635585" r:id="rId929"/>
        </w:object>
      </w:r>
      <w:r w:rsidRPr="00F8759F">
        <w:t>,</w:t>
      </w:r>
      <w:r w:rsidRPr="00F8759F">
        <w:tab/>
      </w:r>
      <w:r w:rsidR="005E28C4">
        <w:t>(3</w:t>
      </w:r>
      <w:r w:rsidR="00AC5112" w:rsidRPr="003D13A9">
        <w:t>.</w:t>
      </w:r>
      <w:r w:rsidR="00AC5112" w:rsidRPr="00C378A2">
        <w:t>3</w:t>
      </w:r>
      <w:r w:rsidR="00AC5112">
        <w:t>5</w:t>
      </w:r>
      <w:r w:rsidR="00AC5112" w:rsidRPr="003D13A9">
        <w:t>)</w:t>
      </w:r>
    </w:p>
    <w:p w:rsidR="00C307D4" w:rsidRPr="002B4E8D" w:rsidRDefault="00C307D4" w:rsidP="00C307D4">
      <w:pPr>
        <w:ind w:right="-2" w:firstLine="567"/>
        <w:rPr>
          <w:szCs w:val="28"/>
          <w:lang w:val="ru-RU"/>
        </w:rPr>
      </w:pPr>
      <w:r w:rsidRPr="00C307D4">
        <w:rPr>
          <w:lang w:val="ru-RU"/>
        </w:rPr>
        <w:t>Подставим полученные выражения в исходное уравнение</w:t>
      </w:r>
      <w:r>
        <w:rPr>
          <w:lang w:val="ru-RU"/>
        </w:rPr>
        <w:t>,</w:t>
      </w:r>
      <w:r w:rsidRPr="00C307D4">
        <w:rPr>
          <w:lang w:val="ru-RU"/>
        </w:rPr>
        <w:t xml:space="preserve"> </w:t>
      </w:r>
      <w:r>
        <w:rPr>
          <w:szCs w:val="28"/>
          <w:lang w:val="ru-RU"/>
        </w:rPr>
        <w:t>с</w:t>
      </w:r>
      <w:r w:rsidRPr="005A05F2">
        <w:rPr>
          <w:szCs w:val="28"/>
          <w:lang w:val="ru-RU"/>
        </w:rPr>
        <w:t xml:space="preserve">группируем коэффициенты </w:t>
      </w:r>
      <w:proofErr w:type="gramStart"/>
      <w:r w:rsidRPr="005A05F2">
        <w:rPr>
          <w:szCs w:val="28"/>
          <w:lang w:val="ru-RU"/>
        </w:rPr>
        <w:t xml:space="preserve">относительно </w:t>
      </w:r>
      <w:r w:rsidR="00CF2066" w:rsidRPr="00C307D4">
        <w:rPr>
          <w:position w:val="-12"/>
        </w:rPr>
        <w:object w:dxaOrig="320" w:dyaOrig="440">
          <v:shape id="_x0000_i1486" type="#_x0000_t75" style="width:15.65pt;height:21.9pt" o:ole="">
            <v:imagedata r:id="rId930" o:title=""/>
          </v:shape>
          <o:OLEObject Type="Embed" ProgID="Equation.3" ShapeID="_x0000_i1486" DrawAspect="Content" ObjectID="_1704635586" r:id="rId931"/>
        </w:object>
      </w:r>
      <w:r w:rsidRPr="005A05F2">
        <w:rPr>
          <w:szCs w:val="28"/>
          <w:lang w:val="ru-RU"/>
        </w:rPr>
        <w:t xml:space="preserve"> и</w:t>
      </w:r>
      <w:proofErr w:type="gramEnd"/>
      <w:r w:rsidRPr="005A05F2">
        <w:rPr>
          <w:szCs w:val="28"/>
          <w:lang w:val="ru-RU"/>
        </w:rPr>
        <w:t xml:space="preserve"> выпишем свободные коэффициенты:</w:t>
      </w:r>
    </w:p>
    <w:p w:rsidR="00012A84" w:rsidRDefault="00012A84" w:rsidP="00012A84">
      <w:pPr>
        <w:pStyle w:val="aff4"/>
        <w:rPr>
          <w:lang w:val="en-US"/>
        </w:rPr>
      </w:pPr>
      <w:r w:rsidRPr="00F8759F">
        <w:tab/>
      </w:r>
      <w:r w:rsidR="00CF2066" w:rsidRPr="00D97A23">
        <w:rPr>
          <w:position w:val="-34"/>
        </w:rPr>
        <w:object w:dxaOrig="8600" w:dyaOrig="820">
          <v:shape id="_x0000_i1487" type="#_x0000_t75" style="width:429.5pt;height:41.3pt" o:ole="">
            <v:imagedata r:id="rId932" o:title=""/>
          </v:shape>
          <o:OLEObject Type="Embed" ProgID="Equation.3" ShapeID="_x0000_i1487" DrawAspect="Content" ObjectID="_1704635587" r:id="rId933"/>
        </w:object>
      </w:r>
      <w:r>
        <w:rPr>
          <w:lang w:val="en-US"/>
        </w:rPr>
        <w:tab/>
      </w:r>
    </w:p>
    <w:p w:rsidR="00012A84" w:rsidRPr="00426FE2" w:rsidRDefault="00012A84" w:rsidP="00012A84">
      <w:pPr>
        <w:pStyle w:val="aff4"/>
      </w:pPr>
      <w:r>
        <w:rPr>
          <w:lang w:val="en-US"/>
        </w:rPr>
        <w:tab/>
      </w:r>
      <w:r w:rsidR="00CF2066" w:rsidRPr="00D97A23">
        <w:rPr>
          <w:position w:val="-34"/>
        </w:rPr>
        <w:object w:dxaOrig="6280" w:dyaOrig="820">
          <v:shape id="_x0000_i1488" type="#_x0000_t75" style="width:314.3pt;height:41.3pt" o:ole="">
            <v:imagedata r:id="rId934" o:title=""/>
          </v:shape>
          <o:OLEObject Type="Embed" ProgID="Equation.3" ShapeID="_x0000_i1488" DrawAspect="Content" ObjectID="_1704635588" r:id="rId935"/>
        </w:object>
      </w:r>
      <w:r w:rsidRPr="00426FE2">
        <w:tab/>
      </w:r>
      <w:r w:rsidR="005E28C4">
        <w:t>(3</w:t>
      </w:r>
      <w:r w:rsidR="00C67456" w:rsidRPr="003D13A9">
        <w:t>.</w:t>
      </w:r>
      <w:r w:rsidR="00C67456" w:rsidRPr="00426FE2">
        <w:t>3</w:t>
      </w:r>
      <w:r w:rsidR="00AC5112">
        <w:t>6</w:t>
      </w:r>
      <w:r w:rsidR="00C67456" w:rsidRPr="003D13A9">
        <w:t>)</w:t>
      </w:r>
    </w:p>
    <w:p w:rsidR="00012A84" w:rsidRPr="00426FE2" w:rsidRDefault="00012A84" w:rsidP="00012A84">
      <w:pPr>
        <w:pStyle w:val="aff4"/>
      </w:pPr>
      <w:r w:rsidRPr="00426FE2">
        <w:tab/>
      </w:r>
      <w:r w:rsidR="00CF2066" w:rsidRPr="000B12BD">
        <w:rPr>
          <w:position w:val="-28"/>
        </w:rPr>
        <w:object w:dxaOrig="8919" w:dyaOrig="760">
          <v:shape id="_x0000_i1489" type="#_x0000_t75" style="width:446.4pt;height:38.2pt;mso-position-horizontal:absolute" o:ole="">
            <v:imagedata r:id="rId936" o:title=""/>
          </v:shape>
          <o:OLEObject Type="Embed" ProgID="Equation.3" ShapeID="_x0000_i1489" DrawAspect="Content" ObjectID="_1704635589" r:id="rId937"/>
        </w:object>
      </w:r>
      <w:r w:rsidRPr="00426FE2">
        <w:t>,</w:t>
      </w:r>
      <w:r w:rsidRPr="00426FE2">
        <w:tab/>
      </w:r>
    </w:p>
    <w:p w:rsidR="00426FE2" w:rsidRDefault="00426FE2" w:rsidP="00426FE2">
      <w:pPr>
        <w:pStyle w:val="aff4"/>
        <w:ind w:firstLine="567"/>
      </w:pPr>
      <w:r>
        <w:t xml:space="preserve">Проведём аппроксимацию разностной схемы на правой границе </w:t>
      </w:r>
      <w:proofErr w:type="gramStart"/>
      <w:r>
        <w:t>при</w:t>
      </w:r>
      <w:r w:rsidR="00092989" w:rsidRPr="006B2192">
        <w:t xml:space="preserve"> </w:t>
      </w:r>
      <w:r w:rsidR="00CF2066" w:rsidRPr="002720C2">
        <w:rPr>
          <w:position w:val="-6"/>
        </w:rPr>
        <w:object w:dxaOrig="580" w:dyaOrig="300">
          <v:shape id="_x0000_i1490" type="#_x0000_t75" style="width:29.45pt;height:15.05pt" o:ole="">
            <v:imagedata r:id="rId938" o:title=""/>
          </v:shape>
          <o:OLEObject Type="Embed" ProgID="Equation.3" ShapeID="_x0000_i1490" DrawAspect="Content" ObjectID="_1704635590" r:id="rId939"/>
        </w:object>
      </w:r>
      <w:r>
        <w:t>:</w:t>
      </w:r>
      <w:proofErr w:type="gramEnd"/>
    </w:p>
    <w:p w:rsidR="005808B3" w:rsidRDefault="005808B3" w:rsidP="00426FE2">
      <w:pPr>
        <w:pStyle w:val="aff4"/>
        <w:ind w:firstLine="567"/>
        <w:rPr>
          <w:lang w:val="en-US"/>
        </w:rPr>
      </w:pPr>
      <w:r>
        <w:tab/>
      </w:r>
      <w:r w:rsidR="00CF2066" w:rsidRPr="006B2192">
        <w:rPr>
          <w:position w:val="-54"/>
        </w:rPr>
        <w:object w:dxaOrig="6880" w:dyaOrig="1080">
          <v:shape id="_x0000_i1491" type="#_x0000_t75" style="width:344.35pt;height:53.85pt" o:ole="">
            <v:imagedata r:id="rId940" o:title=""/>
          </v:shape>
          <o:OLEObject Type="Embed" ProgID="Equation.3" ShapeID="_x0000_i1491" DrawAspect="Content" ObjectID="_1704635591" r:id="rId941"/>
        </w:object>
      </w:r>
      <w:r>
        <w:rPr>
          <w:lang w:val="en-US"/>
        </w:rPr>
        <w:t>,</w:t>
      </w:r>
      <w:r>
        <w:tab/>
      </w:r>
    </w:p>
    <w:p w:rsidR="005808B3" w:rsidRDefault="005808B3" w:rsidP="00426FE2">
      <w:pPr>
        <w:pStyle w:val="aff4"/>
        <w:ind w:firstLine="567"/>
        <w:rPr>
          <w:lang w:val="en-US"/>
        </w:rPr>
      </w:pPr>
      <w:r>
        <w:rPr>
          <w:lang w:val="en-US"/>
        </w:rPr>
        <w:tab/>
      </w:r>
      <w:r w:rsidR="00CF2066" w:rsidRPr="00E91F49">
        <w:rPr>
          <w:position w:val="-28"/>
        </w:rPr>
        <w:object w:dxaOrig="7080" w:dyaOrig="1400">
          <v:shape id="_x0000_i1492" type="#_x0000_t75" style="width:353.75pt;height:69.5pt" o:ole="">
            <v:imagedata r:id="rId942" o:title=""/>
          </v:shape>
          <o:OLEObject Type="Embed" ProgID="Equation.3" ShapeID="_x0000_i1492" DrawAspect="Content" ObjectID="_1704635592" r:id="rId943"/>
        </w:object>
      </w:r>
      <w:r>
        <w:rPr>
          <w:lang w:val="en-US"/>
        </w:rPr>
        <w:tab/>
      </w:r>
    </w:p>
    <w:p w:rsidR="005808B3" w:rsidRPr="005808B3" w:rsidRDefault="005808B3" w:rsidP="00426FE2">
      <w:pPr>
        <w:pStyle w:val="aff4"/>
        <w:ind w:firstLine="567"/>
        <w:rPr>
          <w:lang w:val="en-US"/>
        </w:rPr>
      </w:pPr>
      <w:r>
        <w:rPr>
          <w:lang w:val="en-US"/>
        </w:rPr>
        <w:tab/>
      </w:r>
      <w:r w:rsidR="00CF2066" w:rsidRPr="00D605F7">
        <w:rPr>
          <w:position w:val="-12"/>
        </w:rPr>
        <w:object w:dxaOrig="1760" w:dyaOrig="440">
          <v:shape id="_x0000_i1493" type="#_x0000_t75" style="width:87.65pt;height:21.9pt" o:ole="">
            <v:imagedata r:id="rId944" o:title=""/>
          </v:shape>
          <o:OLEObject Type="Embed" ProgID="Equation.3" ShapeID="_x0000_i1493" DrawAspect="Content" ObjectID="_1704635593" r:id="rId945"/>
        </w:object>
      </w:r>
      <w:r>
        <w:rPr>
          <w:lang w:val="en-US"/>
        </w:rPr>
        <w:t>,</w:t>
      </w:r>
      <w:r>
        <w:rPr>
          <w:lang w:val="en-US"/>
        </w:rPr>
        <w:tab/>
      </w:r>
      <w:r w:rsidR="005E28C4">
        <w:t>(3</w:t>
      </w:r>
      <w:r w:rsidR="00CE6235" w:rsidRPr="003D13A9">
        <w:t>.</w:t>
      </w:r>
      <w:r w:rsidR="00CE6235" w:rsidRPr="00426FE2">
        <w:t>3</w:t>
      </w:r>
      <w:r w:rsidR="00CE6235">
        <w:t>7</w:t>
      </w:r>
      <w:r w:rsidR="00CE6235" w:rsidRPr="003D13A9">
        <w:t>)</w:t>
      </w:r>
    </w:p>
    <w:p w:rsidR="00C307D4" w:rsidRDefault="00426FE2" w:rsidP="00426FE2">
      <w:pPr>
        <w:pStyle w:val="aff4"/>
        <w:rPr>
          <w:lang w:val="en-US"/>
        </w:rPr>
      </w:pPr>
      <w:r>
        <w:tab/>
      </w:r>
      <w:r w:rsidR="00CF2066" w:rsidRPr="00C56BC2">
        <w:rPr>
          <w:position w:val="-28"/>
        </w:rPr>
        <w:object w:dxaOrig="4800" w:dyaOrig="1460">
          <v:shape id="_x0000_i1494" type="#_x0000_t75" style="width:239.8pt;height:72.65pt" o:ole="">
            <v:imagedata r:id="rId946" o:title=""/>
          </v:shape>
          <o:OLEObject Type="Embed" ProgID="Equation.3" ShapeID="_x0000_i1494" DrawAspect="Content" ObjectID="_1704635594" r:id="rId947"/>
        </w:object>
      </w:r>
      <w:r>
        <w:rPr>
          <w:lang w:val="en-US"/>
        </w:rPr>
        <w:tab/>
      </w:r>
    </w:p>
    <w:p w:rsidR="00426FE2" w:rsidRPr="00D97A23" w:rsidRDefault="00426FE2" w:rsidP="00426FE2">
      <w:pPr>
        <w:pStyle w:val="aff4"/>
      </w:pPr>
      <w:r>
        <w:rPr>
          <w:lang w:val="en-US"/>
        </w:rPr>
        <w:tab/>
      </w:r>
      <w:r w:rsidR="00CF2066" w:rsidRPr="00426FE2">
        <w:rPr>
          <w:position w:val="-28"/>
        </w:rPr>
        <w:object w:dxaOrig="6640" w:dyaOrig="760">
          <v:shape id="_x0000_i1495" type="#_x0000_t75" style="width:332.45pt;height:38.2pt" o:ole="">
            <v:imagedata r:id="rId948" o:title=""/>
          </v:shape>
          <o:OLEObject Type="Embed" ProgID="Equation.3" ShapeID="_x0000_i1495" DrawAspect="Content" ObjectID="_1704635595" r:id="rId949"/>
        </w:object>
      </w:r>
      <w:r w:rsidRPr="00D97A23">
        <w:t>,</w:t>
      </w:r>
      <w:r w:rsidRPr="00D97A23">
        <w:tab/>
      </w:r>
    </w:p>
    <w:p w:rsidR="009371B4" w:rsidRPr="00680297" w:rsidRDefault="009371B4" w:rsidP="009371B4">
      <w:pPr>
        <w:rPr>
          <w:szCs w:val="28"/>
          <w:lang w:val="ru-RU"/>
        </w:rPr>
      </w:pPr>
      <w:r w:rsidRPr="001C1661">
        <w:rPr>
          <w:szCs w:val="28"/>
          <w:lang w:val="ru-RU"/>
        </w:rPr>
        <w:lastRenderedPageBreak/>
        <w:t xml:space="preserve">Упростим </w:t>
      </w:r>
      <w:r>
        <w:rPr>
          <w:szCs w:val="28"/>
          <w:lang w:val="ru-RU"/>
        </w:rPr>
        <w:t>выражения</w:t>
      </w:r>
      <w:r w:rsidRPr="00680297">
        <w:rPr>
          <w:szCs w:val="28"/>
          <w:lang w:val="ru-RU"/>
        </w:rPr>
        <w:t>:</w:t>
      </w:r>
    </w:p>
    <w:p w:rsidR="00680297" w:rsidRPr="00D97A23" w:rsidRDefault="006B5B24" w:rsidP="00426FE2">
      <w:pPr>
        <w:pStyle w:val="aff4"/>
      </w:pPr>
      <w:r w:rsidRPr="00D97A23">
        <w:tab/>
      </w:r>
      <w:r w:rsidR="00CF2066" w:rsidRPr="00680297">
        <w:rPr>
          <w:position w:val="-26"/>
        </w:rPr>
        <w:object w:dxaOrig="1680" w:dyaOrig="700">
          <v:shape id="_x0000_i1496" type="#_x0000_t75" style="width:83.9pt;height:35.05pt" o:ole="">
            <v:imagedata r:id="rId950" o:title=""/>
          </v:shape>
          <o:OLEObject Type="Embed" ProgID="Equation.3" ShapeID="_x0000_i1496" DrawAspect="Content" ObjectID="_1704635596" r:id="rId951"/>
        </w:object>
      </w:r>
      <w:r w:rsidR="009371B4">
        <w:t xml:space="preserve">, </w:t>
      </w:r>
      <w:r w:rsidR="00CF2066" w:rsidRPr="00680297">
        <w:rPr>
          <w:position w:val="-26"/>
        </w:rPr>
        <w:object w:dxaOrig="1860" w:dyaOrig="700">
          <v:shape id="_x0000_i1497" type="#_x0000_t75" style="width:93.3pt;height:35.05pt" o:ole="">
            <v:imagedata r:id="rId952" o:title=""/>
          </v:shape>
          <o:OLEObject Type="Embed" ProgID="Equation.3" ShapeID="_x0000_i1497" DrawAspect="Content" ObjectID="_1704635597" r:id="rId953"/>
        </w:object>
      </w:r>
      <w:r w:rsidRPr="00D97A23">
        <w:t xml:space="preserve">, </w:t>
      </w:r>
      <w:r w:rsidR="00CF2066" w:rsidRPr="00A15393">
        <w:rPr>
          <w:position w:val="-28"/>
        </w:rPr>
        <w:object w:dxaOrig="3879" w:dyaOrig="840">
          <v:shape id="_x0000_i1498" type="#_x0000_t75" style="width:194.1pt;height:41.95pt;mso-position-vertical:absolute" o:ole="">
            <v:imagedata r:id="rId954" o:title=""/>
          </v:shape>
          <o:OLEObject Type="Embed" ProgID="Equation.3" ShapeID="_x0000_i1498" DrawAspect="Content" ObjectID="_1704635598" r:id="rId955"/>
        </w:object>
      </w:r>
      <w:r w:rsidR="00D97A23" w:rsidRPr="00D97A23">
        <w:t>.</w:t>
      </w:r>
      <w:r w:rsidRPr="00D97A23">
        <w:tab/>
      </w:r>
      <w:r w:rsidR="005E28C4">
        <w:t>(3</w:t>
      </w:r>
      <w:r w:rsidR="00CE6235" w:rsidRPr="003D13A9">
        <w:t>.</w:t>
      </w:r>
      <w:r w:rsidR="00CE6235" w:rsidRPr="00426FE2">
        <w:t>3</w:t>
      </w:r>
      <w:r w:rsidR="00CE6235">
        <w:t>8</w:t>
      </w:r>
      <w:r w:rsidR="00CE6235" w:rsidRPr="003D13A9">
        <w:t>)</w:t>
      </w:r>
    </w:p>
    <w:p w:rsidR="00426FE2" w:rsidRPr="002B4E8D" w:rsidRDefault="00426FE2" w:rsidP="00426FE2">
      <w:pPr>
        <w:ind w:right="-2" w:firstLine="567"/>
        <w:rPr>
          <w:szCs w:val="28"/>
          <w:lang w:val="ru-RU"/>
        </w:rPr>
      </w:pPr>
      <w:r w:rsidRPr="00C307D4">
        <w:rPr>
          <w:lang w:val="ru-RU"/>
        </w:rPr>
        <w:t>Подставим полученные выражения в исходное уравнение</w:t>
      </w:r>
      <w:r>
        <w:rPr>
          <w:lang w:val="ru-RU"/>
        </w:rPr>
        <w:t>,</w:t>
      </w:r>
      <w:r w:rsidRPr="00C307D4">
        <w:rPr>
          <w:lang w:val="ru-RU"/>
        </w:rPr>
        <w:t xml:space="preserve"> </w:t>
      </w:r>
      <w:r>
        <w:rPr>
          <w:szCs w:val="28"/>
          <w:lang w:val="ru-RU"/>
        </w:rPr>
        <w:t>с</w:t>
      </w:r>
      <w:r w:rsidRPr="005A05F2">
        <w:rPr>
          <w:szCs w:val="28"/>
          <w:lang w:val="ru-RU"/>
        </w:rPr>
        <w:t xml:space="preserve">группируем коэффициенты </w:t>
      </w:r>
      <w:proofErr w:type="gramStart"/>
      <w:r w:rsidRPr="005A05F2">
        <w:rPr>
          <w:szCs w:val="28"/>
          <w:lang w:val="ru-RU"/>
        </w:rPr>
        <w:t xml:space="preserve">относительно </w:t>
      </w:r>
      <w:r w:rsidR="00CF2066" w:rsidRPr="00C307D4">
        <w:rPr>
          <w:position w:val="-12"/>
        </w:rPr>
        <w:object w:dxaOrig="320" w:dyaOrig="440">
          <v:shape id="_x0000_i1499" type="#_x0000_t75" style="width:15.65pt;height:21.9pt" o:ole="">
            <v:imagedata r:id="rId956" o:title=""/>
          </v:shape>
          <o:OLEObject Type="Embed" ProgID="Equation.3" ShapeID="_x0000_i1499" DrawAspect="Content" ObjectID="_1704635599" r:id="rId957"/>
        </w:object>
      </w:r>
      <w:r w:rsidRPr="005A05F2">
        <w:rPr>
          <w:szCs w:val="28"/>
          <w:lang w:val="ru-RU"/>
        </w:rPr>
        <w:t xml:space="preserve"> и</w:t>
      </w:r>
      <w:proofErr w:type="gramEnd"/>
      <w:r w:rsidRPr="005A05F2">
        <w:rPr>
          <w:szCs w:val="28"/>
          <w:lang w:val="ru-RU"/>
        </w:rPr>
        <w:t xml:space="preserve"> выпишем свободные коэффициенты:</w:t>
      </w:r>
    </w:p>
    <w:p w:rsidR="00426FE2" w:rsidRPr="00990603" w:rsidRDefault="00426FE2" w:rsidP="00426FE2">
      <w:pPr>
        <w:pStyle w:val="aff4"/>
        <w:rPr>
          <w:lang w:val="en-US"/>
        </w:rPr>
      </w:pPr>
      <w:r w:rsidRPr="009371B4">
        <w:tab/>
      </w:r>
      <w:r w:rsidR="00CF2066" w:rsidRPr="00D97A23">
        <w:rPr>
          <w:position w:val="-34"/>
        </w:rPr>
        <w:object w:dxaOrig="7960" w:dyaOrig="820">
          <v:shape id="_x0000_i1500" type="#_x0000_t75" style="width:398.2pt;height:41.3pt" o:ole="">
            <v:imagedata r:id="rId958" o:title=""/>
          </v:shape>
          <o:OLEObject Type="Embed" ProgID="Equation.3" ShapeID="_x0000_i1500" DrawAspect="Content" ObjectID="_1704635600" r:id="rId959"/>
        </w:object>
      </w:r>
      <w:r>
        <w:rPr>
          <w:lang w:val="en-US"/>
        </w:rPr>
        <w:tab/>
      </w:r>
    </w:p>
    <w:p w:rsidR="00426FE2" w:rsidRPr="00744BC1" w:rsidRDefault="00426FE2" w:rsidP="00426FE2">
      <w:pPr>
        <w:pStyle w:val="aff4"/>
      </w:pPr>
      <w:r w:rsidRPr="00426FE2">
        <w:tab/>
      </w:r>
      <w:r w:rsidR="00CF2066" w:rsidRPr="000B12BD">
        <w:rPr>
          <w:position w:val="-28"/>
        </w:rPr>
        <w:object w:dxaOrig="5760" w:dyaOrig="760">
          <v:shape id="_x0000_i1501" type="#_x0000_t75" style="width:4in;height:38.2pt" o:ole="">
            <v:imagedata r:id="rId960" o:title=""/>
          </v:shape>
          <o:OLEObject Type="Embed" ProgID="Equation.3" ShapeID="_x0000_i1501" DrawAspect="Content" ObjectID="_1704635601" r:id="rId961"/>
        </w:object>
      </w:r>
      <w:r w:rsidRPr="00426FE2">
        <w:tab/>
      </w:r>
      <w:r w:rsidR="005E28C4">
        <w:t>(3</w:t>
      </w:r>
      <w:r w:rsidR="00D865BE" w:rsidRPr="00744BC1">
        <w:t>.3</w:t>
      </w:r>
      <w:r w:rsidR="00CE6235">
        <w:t>9</w:t>
      </w:r>
      <w:r w:rsidR="00D865BE" w:rsidRPr="00744BC1">
        <w:t>)</w:t>
      </w:r>
    </w:p>
    <w:p w:rsidR="001F214A" w:rsidRPr="00426FE2" w:rsidRDefault="001F214A" w:rsidP="00426FE2">
      <w:pPr>
        <w:pStyle w:val="aff4"/>
      </w:pPr>
      <w:r>
        <w:tab/>
      </w:r>
      <w:r w:rsidR="00CF2066" w:rsidRPr="008F58EA">
        <w:rPr>
          <w:position w:val="-18"/>
        </w:rPr>
        <w:object w:dxaOrig="4020" w:dyaOrig="499">
          <v:shape id="_x0000_i1502" type="#_x0000_t75" style="width:200.95pt;height:25.05pt" o:ole="">
            <v:imagedata r:id="rId962" o:title=""/>
          </v:shape>
          <o:OLEObject Type="Embed" ProgID="Equation.3" ShapeID="_x0000_i1502" DrawAspect="Content" ObjectID="_1704635602" r:id="rId963"/>
        </w:object>
      </w:r>
      <w:r>
        <w:t>.</w:t>
      </w:r>
      <w:r>
        <w:tab/>
      </w:r>
    </w:p>
    <w:p w:rsidR="00426FE2" w:rsidRDefault="00837EFB" w:rsidP="00426FE2">
      <w:pPr>
        <w:pStyle w:val="aff4"/>
      </w:pPr>
      <w:r>
        <w:t xml:space="preserve">Для поперечных колебаний в </w:t>
      </w:r>
      <w:proofErr w:type="gramStart"/>
      <w:r>
        <w:t xml:space="preserve">плоскости </w:t>
      </w:r>
      <w:r w:rsidR="00CF2066" w:rsidRPr="002720C2">
        <w:rPr>
          <w:position w:val="-6"/>
        </w:rPr>
        <w:object w:dxaOrig="499" w:dyaOrig="300">
          <v:shape id="_x0000_i1503" type="#_x0000_t75" style="width:25.05pt;height:15.05pt" o:ole="">
            <v:imagedata r:id="rId964" o:title=""/>
          </v:shape>
          <o:OLEObject Type="Embed" ProgID="Equation.3" ShapeID="_x0000_i1503" DrawAspect="Content" ObjectID="_1704635603" r:id="rId965"/>
        </w:object>
      </w:r>
      <w:r w:rsidR="002720C2" w:rsidRPr="002720C2">
        <w:rPr>
          <w:i/>
        </w:rPr>
        <w:t xml:space="preserve"> </w:t>
      </w:r>
      <w:r>
        <w:t>рассуждения</w:t>
      </w:r>
      <w:proofErr w:type="gramEnd"/>
      <w:r>
        <w:t xml:space="preserve"> аналогичны.</w:t>
      </w:r>
    </w:p>
    <w:p w:rsidR="00B2445D" w:rsidRDefault="00B2445D" w:rsidP="00426FE2">
      <w:pPr>
        <w:pStyle w:val="aff4"/>
      </w:pPr>
    </w:p>
    <w:p w:rsidR="00BD48E6" w:rsidRDefault="00DD5482" w:rsidP="00B2445D">
      <w:pPr>
        <w:pStyle w:val="2"/>
        <w:rPr>
          <w:lang w:val="ru-RU"/>
        </w:rPr>
      </w:pPr>
      <w:bookmarkStart w:id="36" w:name="_Toc87623916"/>
      <w:bookmarkStart w:id="37" w:name="_Toc89096753"/>
      <w:r>
        <w:rPr>
          <w:lang w:val="ru-RU"/>
        </w:rPr>
        <w:t>3</w:t>
      </w:r>
      <w:r w:rsidR="00BD48E6">
        <w:rPr>
          <w:lang w:val="ru-RU"/>
        </w:rPr>
        <w:t>.</w:t>
      </w:r>
      <w:r w:rsidR="00BD48E6" w:rsidRPr="00BD48E6">
        <w:rPr>
          <w:lang w:val="ru-RU"/>
        </w:rPr>
        <w:t>3</w:t>
      </w:r>
      <w:r w:rsidR="00BD48E6">
        <w:rPr>
          <w:lang w:val="ru-RU"/>
        </w:rPr>
        <w:t xml:space="preserve"> Применение </w:t>
      </w:r>
      <w:proofErr w:type="spellStart"/>
      <w:r w:rsidR="00BD48E6" w:rsidRPr="008A4AF2">
        <w:rPr>
          <w:lang w:val="ru-RU"/>
        </w:rPr>
        <w:t>интегро</w:t>
      </w:r>
      <w:proofErr w:type="spellEnd"/>
      <w:r w:rsidR="00BD48E6" w:rsidRPr="008A4AF2">
        <w:rPr>
          <w:lang w:val="ru-RU"/>
        </w:rPr>
        <w:t>-интерполяционного метода разностной</w:t>
      </w:r>
      <w:r w:rsidR="00BD48E6" w:rsidRPr="00B2445D">
        <w:rPr>
          <w:lang w:val="ru-RU"/>
        </w:rPr>
        <w:t xml:space="preserve"> </w:t>
      </w:r>
      <w:r w:rsidR="00BD48E6" w:rsidRPr="008A4AF2">
        <w:rPr>
          <w:lang w:val="ru-RU"/>
        </w:rPr>
        <w:t xml:space="preserve">аппроксимации в решении уравнения </w:t>
      </w:r>
      <w:r w:rsidR="00D865BE" w:rsidRPr="008A4AF2">
        <w:rPr>
          <w:lang w:val="ru-RU"/>
        </w:rPr>
        <w:t>начального прогиба в продольном</w:t>
      </w:r>
      <w:r w:rsidR="00D865BE" w:rsidRPr="00B2445D">
        <w:rPr>
          <w:lang w:val="ru-RU"/>
        </w:rPr>
        <w:t xml:space="preserve"> </w:t>
      </w:r>
      <w:r w:rsidR="00D865BE" w:rsidRPr="008A4AF2">
        <w:rPr>
          <w:lang w:val="ru-RU"/>
        </w:rPr>
        <w:t>направлении</w:t>
      </w:r>
      <w:bookmarkEnd w:id="36"/>
      <w:bookmarkEnd w:id="37"/>
    </w:p>
    <w:p w:rsidR="00D865BE" w:rsidRPr="005B4CC4" w:rsidRDefault="00D865BE" w:rsidP="00D865BE">
      <w:pPr>
        <w:ind w:firstLine="567"/>
        <w:rPr>
          <w:szCs w:val="28"/>
          <w:lang w:val="ru-RU"/>
        </w:rPr>
      </w:pPr>
      <w:r w:rsidRPr="00D865BE">
        <w:rPr>
          <w:lang w:val="ru-RU"/>
        </w:rPr>
        <w:t xml:space="preserve">Будем использовать сетку по </w:t>
      </w:r>
      <w:r w:rsidRPr="005B4CC4">
        <w:rPr>
          <w:szCs w:val="28"/>
          <w:lang w:val="ru-RU"/>
        </w:rPr>
        <w:t>пространственной области</w:t>
      </w:r>
      <w:r w:rsidRPr="00D865BE">
        <w:rPr>
          <w:szCs w:val="28"/>
          <w:lang w:val="ru-RU"/>
        </w:rPr>
        <w:t xml:space="preserve"> </w:t>
      </w:r>
      <w:r w:rsidR="005E28C4">
        <w:rPr>
          <w:szCs w:val="28"/>
          <w:lang w:val="ru-RU"/>
        </w:rPr>
        <w:t>(3</w:t>
      </w:r>
      <w:r w:rsidRPr="00D865BE">
        <w:rPr>
          <w:szCs w:val="28"/>
          <w:lang w:val="ru-RU"/>
        </w:rPr>
        <w:t>.2),</w:t>
      </w:r>
      <w:r>
        <w:rPr>
          <w:szCs w:val="28"/>
          <w:lang w:val="ru-RU"/>
        </w:rPr>
        <w:t xml:space="preserve"> проведём</w:t>
      </w:r>
      <w:r w:rsidRPr="00D865B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5B4CC4">
        <w:rPr>
          <w:szCs w:val="28"/>
          <w:lang w:val="ru-RU"/>
        </w:rPr>
        <w:t xml:space="preserve">нутри разностную аппроксимацию уравнения </w:t>
      </w:r>
      <w:r w:rsidR="00CD2965">
        <w:rPr>
          <w:szCs w:val="28"/>
          <w:lang w:val="ru-RU"/>
        </w:rPr>
        <w:t>(2</w:t>
      </w:r>
      <w:r>
        <w:rPr>
          <w:szCs w:val="28"/>
          <w:lang w:val="ru-RU"/>
        </w:rPr>
        <w:t>.</w:t>
      </w:r>
      <w:r w:rsidR="002C7123">
        <w:rPr>
          <w:szCs w:val="28"/>
          <w:lang w:val="ru-RU"/>
        </w:rPr>
        <w:t>39</w:t>
      </w:r>
      <w:r w:rsidRPr="005B4CC4">
        <w:rPr>
          <w:szCs w:val="28"/>
          <w:lang w:val="ru-RU"/>
        </w:rPr>
        <w:t xml:space="preserve">) </w:t>
      </w:r>
      <w:proofErr w:type="spellStart"/>
      <w:r w:rsidRPr="005B4CC4">
        <w:rPr>
          <w:szCs w:val="28"/>
          <w:lang w:val="ru-RU"/>
        </w:rPr>
        <w:t>ин</w:t>
      </w:r>
      <w:r>
        <w:rPr>
          <w:szCs w:val="28"/>
          <w:lang w:val="ru-RU"/>
        </w:rPr>
        <w:t>тегро</w:t>
      </w:r>
      <w:proofErr w:type="spellEnd"/>
      <w:r>
        <w:rPr>
          <w:szCs w:val="28"/>
          <w:lang w:val="ru-RU"/>
        </w:rPr>
        <w:t>-интерполяционным методом внутри расчётной области.</w:t>
      </w:r>
    </w:p>
    <w:p w:rsidR="00D865BE" w:rsidRDefault="00D865BE" w:rsidP="00D865BE">
      <w:pPr>
        <w:pStyle w:val="aff4"/>
      </w:pPr>
      <w:r>
        <w:t>Запишем уравнение в виде:</w:t>
      </w:r>
    </w:p>
    <w:p w:rsidR="00BD48E6" w:rsidRPr="00D865BE" w:rsidRDefault="00D865BE" w:rsidP="00754CC7">
      <w:pPr>
        <w:pStyle w:val="aff4"/>
      </w:pPr>
      <w:r>
        <w:tab/>
      </w:r>
      <w:r w:rsidR="00CF2066" w:rsidRPr="00D865BE">
        <w:rPr>
          <w:position w:val="-32"/>
        </w:rPr>
        <w:object w:dxaOrig="4040" w:dyaOrig="780">
          <v:shape id="_x0000_i1504" type="#_x0000_t75" style="width:201.6pt;height:38.8pt;mso-position-vertical:absolute" o:ole="">
            <v:imagedata r:id="rId966" o:title=""/>
          </v:shape>
          <o:OLEObject Type="Embed" ProgID="Equation.3" ShapeID="_x0000_i1504" DrawAspect="Content" ObjectID="_1704635604" r:id="rId967"/>
        </w:object>
      </w:r>
      <w:r w:rsidRPr="00D865BE">
        <w:t>,</w:t>
      </w:r>
      <w:r>
        <w:tab/>
      </w:r>
      <w:r w:rsidR="005E28C4">
        <w:t>(3</w:t>
      </w:r>
      <w:r w:rsidRPr="00D865BE">
        <w:t>.</w:t>
      </w:r>
      <w:r w:rsidR="00CE6235">
        <w:t>40</w:t>
      </w:r>
      <w:r w:rsidRPr="00D865BE">
        <w:t>)</w:t>
      </w:r>
    </w:p>
    <w:p w:rsidR="00D865BE" w:rsidRPr="000D4FC0" w:rsidRDefault="00754CC7" w:rsidP="00754CC7">
      <w:pPr>
        <w:rPr>
          <w:szCs w:val="28"/>
          <w:lang w:val="ru-RU"/>
        </w:rPr>
      </w:pPr>
      <w:r>
        <w:rPr>
          <w:szCs w:val="28"/>
          <w:lang w:val="ru-RU"/>
        </w:rPr>
        <w:t>п</w:t>
      </w:r>
      <w:r w:rsidR="00D865BE" w:rsidRPr="000D4FC0">
        <w:rPr>
          <w:szCs w:val="28"/>
          <w:lang w:val="ru-RU"/>
        </w:rPr>
        <w:t>роинтегрируем уравнение</w:t>
      </w:r>
      <w:r w:rsidR="00C6058B">
        <w:rPr>
          <w:szCs w:val="28"/>
          <w:lang w:val="ru-RU"/>
        </w:rPr>
        <w:t xml:space="preserve"> в</w:t>
      </w:r>
      <w:r w:rsidR="00D865BE" w:rsidRPr="000D4FC0">
        <w:rPr>
          <w:szCs w:val="28"/>
          <w:lang w:val="ru-RU"/>
        </w:rPr>
        <w:t xml:space="preserve"> </w:t>
      </w:r>
      <w:proofErr w:type="gramStart"/>
      <w:r w:rsidR="0051329B">
        <w:rPr>
          <w:szCs w:val="28"/>
          <w:lang w:val="ru-RU"/>
        </w:rPr>
        <w:t>пространственной</w:t>
      </w:r>
      <w:r w:rsidR="002720C2" w:rsidRPr="002720C2">
        <w:rPr>
          <w:szCs w:val="28"/>
          <w:lang w:val="ru-RU"/>
        </w:rPr>
        <w:t xml:space="preserve"> </w:t>
      </w:r>
      <w:r w:rsidR="00CF2066" w:rsidRPr="002720C2">
        <w:rPr>
          <w:position w:val="-12"/>
          <w:szCs w:val="28"/>
          <w:lang w:val="ru-RU"/>
        </w:rPr>
        <w:object w:dxaOrig="1500" w:dyaOrig="380">
          <v:shape id="_x0000_i1505" type="#_x0000_t75" style="width:75.15pt;height:18.8pt" o:ole="">
            <v:imagedata r:id="rId968" o:title=""/>
          </v:shape>
          <o:OLEObject Type="Embed" ProgID="Equation.3" ShapeID="_x0000_i1505" DrawAspect="Content" ObjectID="_1704635605" r:id="rId969"/>
        </w:object>
      </w:r>
      <w:r w:rsidR="00D865BE" w:rsidRPr="000D4FC0">
        <w:rPr>
          <w:szCs w:val="28"/>
          <w:lang w:val="ru-RU"/>
        </w:rPr>
        <w:t xml:space="preserve"> област</w:t>
      </w:r>
      <w:r w:rsidR="00D865BE">
        <w:rPr>
          <w:szCs w:val="28"/>
          <w:lang w:val="ru-RU"/>
        </w:rPr>
        <w:t>и</w:t>
      </w:r>
      <w:proofErr w:type="gramEnd"/>
      <w:r w:rsidR="00D865BE" w:rsidRPr="000D4FC0">
        <w:rPr>
          <w:szCs w:val="28"/>
          <w:lang w:val="ru-RU"/>
        </w:rPr>
        <w:t>:</w:t>
      </w:r>
    </w:p>
    <w:p w:rsidR="00D865BE" w:rsidRPr="00602711" w:rsidRDefault="00D865BE" w:rsidP="00D865BE">
      <w:pPr>
        <w:pStyle w:val="aff4"/>
      </w:pPr>
      <w:r>
        <w:tab/>
      </w:r>
      <w:r w:rsidR="00CF2066" w:rsidRPr="00D865BE">
        <w:rPr>
          <w:position w:val="-50"/>
        </w:rPr>
        <w:object w:dxaOrig="4880" w:dyaOrig="1120">
          <v:shape id="_x0000_i1506" type="#_x0000_t75" style="width:243.55pt;height:56.35pt" o:ole="">
            <v:imagedata r:id="rId970" o:title=""/>
          </v:shape>
          <o:OLEObject Type="Embed" ProgID="Equation.3" ShapeID="_x0000_i1506" DrawAspect="Content" ObjectID="_1704635606" r:id="rId971"/>
        </w:object>
      </w:r>
      <w:r w:rsidR="00754CC7">
        <w:t>,</w:t>
      </w:r>
      <w:r>
        <w:tab/>
      </w:r>
      <w:r w:rsidR="005E28C4">
        <w:t>(3</w:t>
      </w:r>
      <w:r>
        <w:t>.</w:t>
      </w:r>
      <w:r w:rsidR="00CE6235">
        <w:t>41</w:t>
      </w:r>
      <w:r>
        <w:t>)</w:t>
      </w:r>
    </w:p>
    <w:p w:rsidR="00D865BE" w:rsidRDefault="00D865BE" w:rsidP="00D865BE">
      <w:pPr>
        <w:rPr>
          <w:szCs w:val="28"/>
          <w:lang w:val="ru-RU"/>
        </w:rPr>
      </w:pPr>
      <w:r w:rsidRPr="000D4FC0">
        <w:rPr>
          <w:szCs w:val="28"/>
          <w:lang w:val="ru-RU"/>
        </w:rPr>
        <w:t xml:space="preserve">вычислим интеграл </w:t>
      </w:r>
      <w:r w:rsidR="00754CC7">
        <w:rPr>
          <w:szCs w:val="28"/>
          <w:lang w:val="ru-RU"/>
        </w:rPr>
        <w:t>по пространству:</w:t>
      </w:r>
    </w:p>
    <w:p w:rsidR="00744BC1" w:rsidRPr="00602711" w:rsidRDefault="00744BC1" w:rsidP="00744BC1">
      <w:pPr>
        <w:pStyle w:val="aff4"/>
      </w:pPr>
      <w:r>
        <w:tab/>
      </w:r>
      <w:r w:rsidR="00CF2066" w:rsidRPr="00744BC1">
        <w:rPr>
          <w:position w:val="-52"/>
        </w:rPr>
        <w:object w:dxaOrig="6120" w:dyaOrig="999">
          <v:shape id="_x0000_i1507" type="#_x0000_t75" style="width:306.15pt;height:50.1pt" o:ole="">
            <v:imagedata r:id="rId972" o:title=""/>
          </v:shape>
          <o:OLEObject Type="Embed" ProgID="Equation.3" ShapeID="_x0000_i1507" DrawAspect="Content" ObjectID="_1704635607" r:id="rId973"/>
        </w:object>
      </w:r>
      <w:r>
        <w:t>,</w:t>
      </w:r>
      <w:r>
        <w:tab/>
      </w:r>
      <w:r w:rsidR="005E28C4">
        <w:t>(3</w:t>
      </w:r>
      <w:r>
        <w:t>.</w:t>
      </w:r>
      <w:r w:rsidR="00AC5112">
        <w:t>4</w:t>
      </w:r>
      <w:r w:rsidR="00CE6235">
        <w:t>2</w:t>
      </w:r>
      <w:r>
        <w:t>)</w:t>
      </w:r>
    </w:p>
    <w:p w:rsidR="00D865BE" w:rsidRPr="00C378A2" w:rsidRDefault="00E4570C" w:rsidP="00E4570C">
      <w:pPr>
        <w:pStyle w:val="aff4"/>
        <w:rPr>
          <w:szCs w:val="28"/>
        </w:rPr>
      </w:pPr>
      <w:r w:rsidRPr="00E91F49">
        <w:rPr>
          <w:szCs w:val="28"/>
        </w:rPr>
        <w:lastRenderedPageBreak/>
        <w:t xml:space="preserve">подставим центральную разностную аппроксимацию производной в </w:t>
      </w:r>
      <w:proofErr w:type="gramStart"/>
      <w:r w:rsidRPr="00E91F49">
        <w:rPr>
          <w:szCs w:val="28"/>
        </w:rPr>
        <w:t xml:space="preserve">точках </w:t>
      </w:r>
      <w:r w:rsidR="00CF2066" w:rsidRPr="00AF36CE">
        <w:rPr>
          <w:position w:val="-12"/>
        </w:rPr>
        <w:object w:dxaOrig="620" w:dyaOrig="380">
          <v:shape id="_x0000_i1508" type="#_x0000_t75" style="width:30.7pt;height:18.8pt" o:ole="">
            <v:imagedata r:id="rId974" o:title=""/>
          </v:shape>
          <o:OLEObject Type="Embed" ProgID="Equation.3" ShapeID="_x0000_i1508" DrawAspect="Content" ObjectID="_1704635608" r:id="rId975"/>
        </w:object>
      </w:r>
      <w:r w:rsidR="0051329B" w:rsidRPr="0051329B">
        <w:rPr>
          <w:szCs w:val="28"/>
        </w:rPr>
        <w:t xml:space="preserve"> и</w:t>
      </w:r>
      <w:proofErr w:type="gramEnd"/>
      <w:r w:rsidR="0051329B" w:rsidRPr="0051329B">
        <w:rPr>
          <w:szCs w:val="28"/>
        </w:rPr>
        <w:t xml:space="preserve"> </w:t>
      </w:r>
      <w:r w:rsidR="00CF2066" w:rsidRPr="00AF36CE">
        <w:rPr>
          <w:position w:val="-12"/>
        </w:rPr>
        <w:object w:dxaOrig="639" w:dyaOrig="380">
          <v:shape id="_x0000_i1509" type="#_x0000_t75" style="width:31.95pt;height:18.8pt" o:ole="">
            <v:imagedata r:id="rId976" o:title=""/>
          </v:shape>
          <o:OLEObject Type="Embed" ProgID="Equation.3" ShapeID="_x0000_i1509" DrawAspect="Content" ObjectID="_1704635609" r:id="rId977"/>
        </w:object>
      </w:r>
      <w:r w:rsidRPr="00E91F49">
        <w:rPr>
          <w:szCs w:val="28"/>
        </w:rPr>
        <w:t>:</w:t>
      </w:r>
    </w:p>
    <w:p w:rsidR="00E4570C" w:rsidRPr="00602711" w:rsidRDefault="00E4570C" w:rsidP="00E4570C">
      <w:pPr>
        <w:pStyle w:val="aff4"/>
      </w:pPr>
      <w:r>
        <w:tab/>
      </w:r>
      <w:r w:rsidR="00CF2066" w:rsidRPr="00E4570C">
        <w:rPr>
          <w:position w:val="-28"/>
        </w:rPr>
        <w:object w:dxaOrig="7580" w:dyaOrig="740">
          <v:shape id="_x0000_i1510" type="#_x0000_t75" style="width:378.8pt;height:36.95pt" o:ole="">
            <v:imagedata r:id="rId978" o:title=""/>
          </v:shape>
          <o:OLEObject Type="Embed" ProgID="Equation.3" ShapeID="_x0000_i1510" DrawAspect="Content" ObjectID="_1704635610" r:id="rId979"/>
        </w:object>
      </w:r>
      <w:r>
        <w:t>,</w:t>
      </w:r>
      <w:r>
        <w:tab/>
      </w:r>
      <w:r w:rsidR="005E28C4">
        <w:t>(3</w:t>
      </w:r>
      <w:r>
        <w:t>.</w:t>
      </w:r>
      <w:r w:rsidRPr="00E4570C">
        <w:t>4</w:t>
      </w:r>
      <w:r w:rsidR="00CE6235">
        <w:t>3</w:t>
      </w:r>
      <w:r>
        <w:t>)</w:t>
      </w:r>
    </w:p>
    <w:p w:rsidR="00E4570C" w:rsidRPr="002B4E8D" w:rsidRDefault="00E4570C" w:rsidP="00E4570C">
      <w:pPr>
        <w:ind w:right="-2" w:firstLine="567"/>
        <w:rPr>
          <w:szCs w:val="28"/>
          <w:lang w:val="ru-RU"/>
        </w:rPr>
      </w:pPr>
      <w:r>
        <w:rPr>
          <w:szCs w:val="28"/>
          <w:lang w:val="ru-RU"/>
        </w:rPr>
        <w:t>с</w:t>
      </w:r>
      <w:r w:rsidRPr="005A05F2">
        <w:rPr>
          <w:szCs w:val="28"/>
          <w:lang w:val="ru-RU"/>
        </w:rPr>
        <w:t xml:space="preserve">группируем коэффициенты </w:t>
      </w:r>
      <w:proofErr w:type="gramStart"/>
      <w:r w:rsidRPr="005A05F2">
        <w:rPr>
          <w:szCs w:val="28"/>
          <w:lang w:val="ru-RU"/>
        </w:rPr>
        <w:t xml:space="preserve">относительно </w:t>
      </w:r>
      <w:r w:rsidR="00CF2066" w:rsidRPr="00586B17">
        <w:rPr>
          <w:position w:val="-12"/>
        </w:rPr>
        <w:object w:dxaOrig="279" w:dyaOrig="380">
          <v:shape id="_x0000_i1511" type="#_x0000_t75" style="width:14.4pt;height:18.8pt" o:ole="">
            <v:imagedata r:id="rId980" o:title=""/>
          </v:shape>
          <o:OLEObject Type="Embed" ProgID="Equation.3" ShapeID="_x0000_i1511" DrawAspect="Content" ObjectID="_1704635611" r:id="rId981"/>
        </w:object>
      </w:r>
      <w:r w:rsidRPr="005A05F2">
        <w:rPr>
          <w:szCs w:val="28"/>
          <w:lang w:val="ru-RU"/>
        </w:rPr>
        <w:t xml:space="preserve"> и</w:t>
      </w:r>
      <w:proofErr w:type="gramEnd"/>
      <w:r w:rsidRPr="005A05F2">
        <w:rPr>
          <w:szCs w:val="28"/>
          <w:lang w:val="ru-RU"/>
        </w:rPr>
        <w:t xml:space="preserve"> выпишем свободные коэффициенты:</w:t>
      </w:r>
    </w:p>
    <w:p w:rsidR="00586B17" w:rsidRDefault="00E4570C" w:rsidP="00E4570C">
      <w:pPr>
        <w:pStyle w:val="aff4"/>
        <w:rPr>
          <w:lang w:val="en-US"/>
        </w:rPr>
      </w:pPr>
      <w:r>
        <w:tab/>
      </w:r>
      <w:r w:rsidR="00CF2066" w:rsidRPr="00E4570C">
        <w:rPr>
          <w:position w:val="-32"/>
        </w:rPr>
        <w:object w:dxaOrig="8020" w:dyaOrig="780">
          <v:shape id="_x0000_i1512" type="#_x0000_t75" style="width:401.3pt;height:38.8pt" o:ole="">
            <v:imagedata r:id="rId982" o:title=""/>
          </v:shape>
          <o:OLEObject Type="Embed" ProgID="Equation.3" ShapeID="_x0000_i1512" DrawAspect="Content" ObjectID="_1704635612" r:id="rId983"/>
        </w:object>
      </w:r>
      <w:r>
        <w:tab/>
      </w:r>
    </w:p>
    <w:p w:rsidR="00E4570C" w:rsidRPr="00602711" w:rsidRDefault="00586B17" w:rsidP="00E4570C">
      <w:pPr>
        <w:pStyle w:val="aff4"/>
      </w:pPr>
      <w:r>
        <w:rPr>
          <w:lang w:val="en-US"/>
        </w:rPr>
        <w:tab/>
      </w:r>
      <w:r w:rsidR="00CF2066" w:rsidRPr="00205031">
        <w:rPr>
          <w:position w:val="-14"/>
        </w:rPr>
        <w:object w:dxaOrig="2120" w:dyaOrig="400">
          <v:shape id="_x0000_i1513" type="#_x0000_t75" style="width:105.8pt;height:20.05pt;mso-position-horizontal:absolute" o:ole="">
            <v:imagedata r:id="rId984" o:title=""/>
          </v:shape>
          <o:OLEObject Type="Embed" ProgID="Equation.3" ShapeID="_x0000_i1513" DrawAspect="Content" ObjectID="_1704635613" r:id="rId985"/>
        </w:object>
      </w:r>
      <w:r>
        <w:t>,</w:t>
      </w:r>
      <w:r w:rsidRPr="00586B17">
        <w:tab/>
      </w:r>
      <w:r w:rsidR="005E28C4">
        <w:t>(3</w:t>
      </w:r>
      <w:r w:rsidR="00E4570C">
        <w:t>.</w:t>
      </w:r>
      <w:r w:rsidR="00E4570C" w:rsidRPr="00E4570C">
        <w:t>4</w:t>
      </w:r>
      <w:r w:rsidR="00CE6235">
        <w:t>4</w:t>
      </w:r>
      <w:r w:rsidR="00E4570C">
        <w:t>)</w:t>
      </w:r>
    </w:p>
    <w:p w:rsidR="00586B17" w:rsidRDefault="00586B17" w:rsidP="00586B17">
      <w:pPr>
        <w:pStyle w:val="aff4"/>
      </w:pPr>
      <w:r>
        <w:t xml:space="preserve">проведём аппроксимацию разностной схемы на левой границе </w:t>
      </w:r>
      <w:proofErr w:type="gramStart"/>
      <w:r>
        <w:t>при</w:t>
      </w:r>
      <w:r w:rsidR="002720C2" w:rsidRPr="002720C2">
        <w:t xml:space="preserve"> </w:t>
      </w:r>
      <w:r w:rsidR="00CF2066" w:rsidRPr="002720C2">
        <w:rPr>
          <w:position w:val="-6"/>
        </w:rPr>
        <w:object w:dxaOrig="580" w:dyaOrig="300">
          <v:shape id="_x0000_i1514" type="#_x0000_t75" style="width:29.45pt;height:15.05pt" o:ole="">
            <v:imagedata r:id="rId986" o:title=""/>
          </v:shape>
          <o:OLEObject Type="Embed" ProgID="Equation.3" ShapeID="_x0000_i1514" DrawAspect="Content" ObjectID="_1704635614" r:id="rId987"/>
        </w:object>
      </w:r>
      <w:r>
        <w:t>:</w:t>
      </w:r>
      <w:proofErr w:type="gramEnd"/>
    </w:p>
    <w:p w:rsidR="00586B17" w:rsidRPr="00C378A2" w:rsidRDefault="00433EE4" w:rsidP="00E4570C">
      <w:pPr>
        <w:pStyle w:val="aff4"/>
      </w:pPr>
      <w:r w:rsidRPr="00C378A2">
        <w:tab/>
      </w:r>
      <w:r w:rsidR="00CF2066" w:rsidRPr="0009632E">
        <w:rPr>
          <w:position w:val="-14"/>
        </w:rPr>
        <w:object w:dxaOrig="1060" w:dyaOrig="400">
          <v:shape id="_x0000_i1515" type="#_x0000_t75" style="width:53.2pt;height:20.05pt" o:ole="">
            <v:imagedata r:id="rId988" o:title=""/>
          </v:shape>
          <o:OLEObject Type="Embed" ProgID="Equation.3" ShapeID="_x0000_i1515" DrawAspect="Content" ObjectID="_1704635615" r:id="rId989"/>
        </w:object>
      </w:r>
      <w:r w:rsidRPr="00C378A2">
        <w:t>,</w:t>
      </w:r>
      <w:r w:rsidRPr="00C378A2">
        <w:tab/>
      </w:r>
      <w:r w:rsidR="005E28C4">
        <w:t>(3</w:t>
      </w:r>
      <w:r>
        <w:t>.</w:t>
      </w:r>
      <w:r w:rsidRPr="00E4570C">
        <w:t>4</w:t>
      </w:r>
      <w:r w:rsidR="00CE6235">
        <w:t>5</w:t>
      </w:r>
      <w:r>
        <w:t>)</w:t>
      </w:r>
    </w:p>
    <w:p w:rsidR="0009632E" w:rsidRDefault="0009632E" w:rsidP="0009632E">
      <w:pPr>
        <w:pStyle w:val="aff4"/>
      </w:pPr>
      <w:r>
        <w:t xml:space="preserve">проведём аппроксимацию разностной схемы на левой границе </w:t>
      </w:r>
      <w:proofErr w:type="gramStart"/>
      <w:r>
        <w:t>при</w:t>
      </w:r>
      <w:r w:rsidR="002720C2" w:rsidRPr="002720C2">
        <w:t xml:space="preserve"> </w:t>
      </w:r>
      <w:r w:rsidR="00CF2066" w:rsidRPr="002720C2">
        <w:rPr>
          <w:i/>
          <w:position w:val="-6"/>
          <w:lang w:val="en-US"/>
        </w:rPr>
        <w:object w:dxaOrig="580" w:dyaOrig="300">
          <v:shape id="_x0000_i1516" type="#_x0000_t75" style="width:29.45pt;height:15.05pt" o:ole="">
            <v:imagedata r:id="rId990" o:title=""/>
          </v:shape>
          <o:OLEObject Type="Embed" ProgID="Equation.3" ShapeID="_x0000_i1516" DrawAspect="Content" ObjectID="_1704635616" r:id="rId991"/>
        </w:object>
      </w:r>
      <w:r>
        <w:t>:</w:t>
      </w:r>
      <w:proofErr w:type="gramEnd"/>
    </w:p>
    <w:p w:rsidR="0009632E" w:rsidRPr="00602711" w:rsidRDefault="0009632E" w:rsidP="0009632E">
      <w:pPr>
        <w:pStyle w:val="aff4"/>
      </w:pPr>
      <w:r>
        <w:tab/>
      </w:r>
      <w:r w:rsidR="00CF2066" w:rsidRPr="00205031">
        <w:rPr>
          <w:position w:val="-28"/>
        </w:rPr>
        <w:object w:dxaOrig="2100" w:dyaOrig="740">
          <v:shape id="_x0000_i1517" type="#_x0000_t75" style="width:105.2pt;height:36.95pt;mso-position-horizontal:absolute" o:ole="">
            <v:imagedata r:id="rId992" o:title=""/>
          </v:shape>
          <o:OLEObject Type="Embed" ProgID="Equation.3" ShapeID="_x0000_i1517" DrawAspect="Content" ObjectID="_1704635617" r:id="rId993"/>
        </w:object>
      </w:r>
      <w:r>
        <w:t>,</w:t>
      </w:r>
      <w:r>
        <w:tab/>
      </w:r>
      <w:r w:rsidR="005E28C4">
        <w:t>(3</w:t>
      </w:r>
      <w:r>
        <w:t>.</w:t>
      </w:r>
      <w:r w:rsidRPr="0009632E">
        <w:t>4</w:t>
      </w:r>
      <w:r w:rsidR="00CE6235">
        <w:t>6</w:t>
      </w:r>
      <w:r>
        <w:t>)</w:t>
      </w:r>
    </w:p>
    <w:p w:rsidR="0009632E" w:rsidRDefault="0009632E" w:rsidP="00E4570C">
      <w:pPr>
        <w:pStyle w:val="aff4"/>
      </w:pPr>
      <w:r>
        <w:t>Далее</w:t>
      </w:r>
      <w:r w:rsidR="00CE6235">
        <w:t xml:space="preserve"> определим поперечные деформации в начальный момент времени.</w:t>
      </w:r>
    </w:p>
    <w:p w:rsidR="003D0719" w:rsidRPr="0009632E" w:rsidRDefault="003D0719" w:rsidP="00E4570C">
      <w:pPr>
        <w:pStyle w:val="aff4"/>
      </w:pPr>
    </w:p>
    <w:p w:rsidR="00FF2930" w:rsidRDefault="00DD5482" w:rsidP="00B2445D">
      <w:pPr>
        <w:pStyle w:val="2"/>
        <w:rPr>
          <w:lang w:val="ru-RU"/>
        </w:rPr>
      </w:pPr>
      <w:bookmarkStart w:id="38" w:name="_Toc87623917"/>
      <w:bookmarkStart w:id="39" w:name="_Toc89096754"/>
      <w:r>
        <w:rPr>
          <w:lang w:val="ru-RU"/>
        </w:rPr>
        <w:t>3</w:t>
      </w:r>
      <w:r w:rsidR="00FF2930">
        <w:rPr>
          <w:lang w:val="ru-RU"/>
        </w:rPr>
        <w:t>.</w:t>
      </w:r>
      <w:r w:rsidR="009A7DC1">
        <w:rPr>
          <w:lang w:val="ru-RU"/>
        </w:rPr>
        <w:t>4</w:t>
      </w:r>
      <w:r w:rsidR="00FF2930">
        <w:rPr>
          <w:lang w:val="ru-RU"/>
        </w:rPr>
        <w:t xml:space="preserve"> Применение </w:t>
      </w:r>
      <w:proofErr w:type="spellStart"/>
      <w:r w:rsidR="00FF2930" w:rsidRPr="008A4AF2">
        <w:rPr>
          <w:lang w:val="ru-RU"/>
        </w:rPr>
        <w:t>интегро</w:t>
      </w:r>
      <w:proofErr w:type="spellEnd"/>
      <w:r w:rsidR="00FF2930" w:rsidRPr="008A4AF2">
        <w:rPr>
          <w:lang w:val="ru-RU"/>
        </w:rPr>
        <w:t>-интерполяционного метода разностной</w:t>
      </w:r>
      <w:r w:rsidR="00FF2930" w:rsidRPr="00B2445D">
        <w:rPr>
          <w:lang w:val="ru-RU"/>
        </w:rPr>
        <w:t xml:space="preserve"> </w:t>
      </w:r>
      <w:r w:rsidR="00FF2930" w:rsidRPr="008A4AF2">
        <w:rPr>
          <w:lang w:val="ru-RU"/>
        </w:rPr>
        <w:t>аппроксимации в решении уравнения начального прогиба в поперечном</w:t>
      </w:r>
      <w:r w:rsidR="00FF2930" w:rsidRPr="00B2445D">
        <w:rPr>
          <w:lang w:val="ru-RU"/>
        </w:rPr>
        <w:t xml:space="preserve"> </w:t>
      </w:r>
      <w:r w:rsidR="00FF2930" w:rsidRPr="008A4AF2">
        <w:rPr>
          <w:lang w:val="ru-RU"/>
        </w:rPr>
        <w:t>направлении</w:t>
      </w:r>
      <w:bookmarkEnd w:id="38"/>
      <w:bookmarkEnd w:id="39"/>
    </w:p>
    <w:p w:rsidR="00FF2930" w:rsidRPr="005B4CC4" w:rsidRDefault="00FF2930" w:rsidP="00FF2930">
      <w:pPr>
        <w:ind w:firstLine="567"/>
        <w:rPr>
          <w:szCs w:val="28"/>
          <w:lang w:val="ru-RU"/>
        </w:rPr>
      </w:pPr>
      <w:r w:rsidRPr="00D865BE">
        <w:rPr>
          <w:lang w:val="ru-RU"/>
        </w:rPr>
        <w:t xml:space="preserve">Будем использовать сетку по </w:t>
      </w:r>
      <w:r w:rsidRPr="005B4CC4">
        <w:rPr>
          <w:szCs w:val="28"/>
          <w:lang w:val="ru-RU"/>
        </w:rPr>
        <w:t>пространственной области</w:t>
      </w:r>
      <w:r w:rsidRPr="00D865BE">
        <w:rPr>
          <w:szCs w:val="28"/>
          <w:lang w:val="ru-RU"/>
        </w:rPr>
        <w:t xml:space="preserve"> </w:t>
      </w:r>
      <w:r w:rsidR="005E28C4">
        <w:rPr>
          <w:szCs w:val="28"/>
          <w:lang w:val="ru-RU"/>
        </w:rPr>
        <w:t>(3</w:t>
      </w:r>
      <w:r w:rsidRPr="00D865BE">
        <w:rPr>
          <w:szCs w:val="28"/>
          <w:lang w:val="ru-RU"/>
        </w:rPr>
        <w:t>.2),</w:t>
      </w:r>
      <w:r>
        <w:rPr>
          <w:szCs w:val="28"/>
          <w:lang w:val="ru-RU"/>
        </w:rPr>
        <w:t xml:space="preserve"> проведём</w:t>
      </w:r>
      <w:r w:rsidRPr="00D865BE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Pr="005B4CC4">
        <w:rPr>
          <w:szCs w:val="28"/>
          <w:lang w:val="ru-RU"/>
        </w:rPr>
        <w:t xml:space="preserve">нутри разностную аппроксимацию уравнения </w:t>
      </w:r>
      <w:r w:rsidR="00CD2965">
        <w:rPr>
          <w:szCs w:val="28"/>
          <w:lang w:val="ru-RU"/>
        </w:rPr>
        <w:t>(2</w:t>
      </w:r>
      <w:r>
        <w:rPr>
          <w:szCs w:val="28"/>
          <w:lang w:val="ru-RU"/>
        </w:rPr>
        <w:t>.</w:t>
      </w:r>
      <w:r w:rsidR="002C7123">
        <w:rPr>
          <w:szCs w:val="28"/>
          <w:lang w:val="ru-RU"/>
        </w:rPr>
        <w:t>43</w:t>
      </w:r>
      <w:r w:rsidRPr="005B4CC4">
        <w:rPr>
          <w:szCs w:val="28"/>
          <w:lang w:val="ru-RU"/>
        </w:rPr>
        <w:t xml:space="preserve">) </w:t>
      </w:r>
      <w:proofErr w:type="spellStart"/>
      <w:r w:rsidRPr="005B4CC4">
        <w:rPr>
          <w:szCs w:val="28"/>
          <w:lang w:val="ru-RU"/>
        </w:rPr>
        <w:t>ин</w:t>
      </w:r>
      <w:r>
        <w:rPr>
          <w:szCs w:val="28"/>
          <w:lang w:val="ru-RU"/>
        </w:rPr>
        <w:t>тегро</w:t>
      </w:r>
      <w:proofErr w:type="spellEnd"/>
      <w:r>
        <w:rPr>
          <w:szCs w:val="28"/>
          <w:lang w:val="ru-RU"/>
        </w:rPr>
        <w:t>-интерполяционным методом внутри расчётной области.</w:t>
      </w:r>
    </w:p>
    <w:p w:rsidR="00FF2930" w:rsidRDefault="00FF2930" w:rsidP="00FF2930">
      <w:pPr>
        <w:pStyle w:val="aff4"/>
      </w:pPr>
      <w:r>
        <w:t>Запишем уравнение в виде:</w:t>
      </w:r>
    </w:p>
    <w:p w:rsidR="00A72C48" w:rsidRPr="005B4CC4" w:rsidRDefault="00A72C48" w:rsidP="00A72C48">
      <w:pPr>
        <w:pStyle w:val="aff4"/>
      </w:pPr>
      <w:r w:rsidRPr="002E35B0">
        <w:tab/>
      </w:r>
      <w:r w:rsidR="00CF2066" w:rsidRPr="00C6058B">
        <w:rPr>
          <w:position w:val="-36"/>
        </w:rPr>
        <w:object w:dxaOrig="5460" w:dyaOrig="859">
          <v:shape id="_x0000_i1518" type="#_x0000_t75" style="width:272.95pt;height:42.55pt;mso-position-vertical:absolute" o:ole="">
            <v:imagedata r:id="rId994" o:title=""/>
          </v:shape>
          <o:OLEObject Type="Embed" ProgID="Equation.3" ShapeID="_x0000_i1518" DrawAspect="Content" ObjectID="_1704635618" r:id="rId995"/>
        </w:object>
      </w:r>
      <w:r w:rsidRPr="005B4CC4">
        <w:t>,</w:t>
      </w:r>
      <w:r>
        <w:tab/>
      </w:r>
      <w:r w:rsidR="005E28C4">
        <w:t>(3</w:t>
      </w:r>
      <w:r w:rsidRPr="003D13A9">
        <w:t>.</w:t>
      </w:r>
      <w:r w:rsidR="00C6058B">
        <w:t>4</w:t>
      </w:r>
      <w:r w:rsidR="00CE6235">
        <w:t>7</w:t>
      </w:r>
      <w:r w:rsidRPr="003D13A9">
        <w:t>)</w:t>
      </w:r>
    </w:p>
    <w:p w:rsidR="00FF2930" w:rsidRDefault="00C6058B" w:rsidP="00C6058B">
      <w:pPr>
        <w:pStyle w:val="aff4"/>
      </w:pPr>
      <w:r>
        <w:tab/>
      </w:r>
      <w:r w:rsidR="00CF2066" w:rsidRPr="00205031">
        <w:rPr>
          <w:position w:val="-32"/>
        </w:rPr>
        <w:object w:dxaOrig="3480" w:dyaOrig="780">
          <v:shape id="_x0000_i1519" type="#_x0000_t75" style="width:174.05pt;height:38.8pt" o:ole="">
            <v:imagedata r:id="rId996" o:title=""/>
          </v:shape>
          <o:OLEObject Type="Embed" ProgID="Equation.3" ShapeID="_x0000_i1519" DrawAspect="Content" ObjectID="_1704635619" r:id="rId997"/>
        </w:object>
      </w:r>
      <w:r>
        <w:tab/>
      </w:r>
    </w:p>
    <w:p w:rsidR="00C6058B" w:rsidRPr="000D4FC0" w:rsidRDefault="00C6058B" w:rsidP="00C6058B">
      <w:pPr>
        <w:rPr>
          <w:szCs w:val="28"/>
          <w:lang w:val="ru-RU"/>
        </w:rPr>
      </w:pPr>
      <w:r>
        <w:rPr>
          <w:szCs w:val="28"/>
          <w:lang w:val="ru-RU"/>
        </w:rPr>
        <w:t>п</w:t>
      </w:r>
      <w:r w:rsidRPr="000D4FC0">
        <w:rPr>
          <w:szCs w:val="28"/>
          <w:lang w:val="ru-RU"/>
        </w:rPr>
        <w:t xml:space="preserve">роинтегрируем уравнение </w:t>
      </w:r>
      <w:r>
        <w:rPr>
          <w:szCs w:val="28"/>
          <w:lang w:val="ru-RU"/>
        </w:rPr>
        <w:t xml:space="preserve">в </w:t>
      </w:r>
      <w:proofErr w:type="gramStart"/>
      <w:r w:rsidRPr="000D4FC0">
        <w:rPr>
          <w:szCs w:val="28"/>
          <w:lang w:val="ru-RU"/>
        </w:rPr>
        <w:t>пространственной</w:t>
      </w:r>
      <w:r w:rsidR="002720C2" w:rsidRPr="002720C2">
        <w:rPr>
          <w:szCs w:val="28"/>
          <w:lang w:val="ru-RU"/>
        </w:rPr>
        <w:t xml:space="preserve"> </w:t>
      </w:r>
      <w:r w:rsidR="00CF2066" w:rsidRPr="002720C2">
        <w:rPr>
          <w:position w:val="-12"/>
          <w:szCs w:val="28"/>
          <w:lang w:val="ru-RU"/>
        </w:rPr>
        <w:object w:dxaOrig="1500" w:dyaOrig="380">
          <v:shape id="_x0000_i1520" type="#_x0000_t75" style="width:75.15pt;height:18.8pt" o:ole="">
            <v:imagedata r:id="rId998" o:title=""/>
          </v:shape>
          <o:OLEObject Type="Embed" ProgID="Equation.3" ShapeID="_x0000_i1520" DrawAspect="Content" ObjectID="_1704635620" r:id="rId999"/>
        </w:object>
      </w:r>
      <w:r w:rsidR="002720C2" w:rsidRPr="002720C2">
        <w:rPr>
          <w:szCs w:val="28"/>
          <w:lang w:val="ru-RU"/>
        </w:rPr>
        <w:t xml:space="preserve"> </w:t>
      </w:r>
      <w:r w:rsidRPr="000D4FC0">
        <w:rPr>
          <w:szCs w:val="28"/>
          <w:lang w:val="ru-RU"/>
        </w:rPr>
        <w:t>област</w:t>
      </w:r>
      <w:r>
        <w:rPr>
          <w:szCs w:val="28"/>
          <w:lang w:val="ru-RU"/>
        </w:rPr>
        <w:t>и</w:t>
      </w:r>
      <w:proofErr w:type="gramEnd"/>
      <w:r w:rsidRPr="000D4FC0">
        <w:rPr>
          <w:szCs w:val="28"/>
          <w:lang w:val="ru-RU"/>
        </w:rPr>
        <w:t>:</w:t>
      </w:r>
    </w:p>
    <w:p w:rsidR="00C6058B" w:rsidRPr="00602711" w:rsidRDefault="00C6058B" w:rsidP="00C6058B">
      <w:pPr>
        <w:pStyle w:val="aff4"/>
      </w:pPr>
      <w:r>
        <w:lastRenderedPageBreak/>
        <w:tab/>
      </w:r>
      <w:r w:rsidR="00CF2066" w:rsidRPr="006B2192">
        <w:rPr>
          <w:position w:val="-56"/>
        </w:rPr>
        <w:object w:dxaOrig="6380" w:dyaOrig="1240">
          <v:shape id="_x0000_i1521" type="#_x0000_t75" style="width:318.7pt;height:62pt" o:ole="">
            <v:imagedata r:id="rId1000" o:title=""/>
          </v:shape>
          <o:OLEObject Type="Embed" ProgID="Equation.3" ShapeID="_x0000_i1521" DrawAspect="Content" ObjectID="_1704635621" r:id="rId1001"/>
        </w:object>
      </w:r>
      <w:r>
        <w:t>,</w:t>
      </w:r>
      <w:r>
        <w:tab/>
      </w:r>
      <w:r w:rsidR="005E28C4">
        <w:t>(3</w:t>
      </w:r>
      <w:r>
        <w:t>.4</w:t>
      </w:r>
      <w:r w:rsidR="00CE6235">
        <w:t>8</w:t>
      </w:r>
      <w:r>
        <w:t>)</w:t>
      </w:r>
    </w:p>
    <w:p w:rsidR="00C6058B" w:rsidRDefault="00C6058B" w:rsidP="00C6058B">
      <w:pPr>
        <w:pStyle w:val="aff4"/>
        <w:rPr>
          <w:szCs w:val="28"/>
        </w:rPr>
      </w:pPr>
      <w:r w:rsidRPr="000D4FC0">
        <w:rPr>
          <w:szCs w:val="28"/>
        </w:rPr>
        <w:t xml:space="preserve">вычислим интеграл </w:t>
      </w:r>
      <w:r>
        <w:rPr>
          <w:szCs w:val="28"/>
        </w:rPr>
        <w:t>по пространству:</w:t>
      </w:r>
    </w:p>
    <w:p w:rsidR="00C6058B" w:rsidRPr="00AC5112" w:rsidRDefault="00330678" w:rsidP="00330678">
      <w:pPr>
        <w:pStyle w:val="aff4"/>
      </w:pPr>
      <w:r w:rsidRPr="00AC5112">
        <w:tab/>
      </w:r>
      <w:r w:rsidR="00CF2066" w:rsidRPr="006B2192">
        <w:rPr>
          <w:position w:val="-60"/>
        </w:rPr>
        <w:object w:dxaOrig="5260" w:dyaOrig="1120">
          <v:shape id="_x0000_i1522" type="#_x0000_t75" style="width:262.95pt;height:56.35pt" o:ole="">
            <v:imagedata r:id="rId1002" o:title=""/>
          </v:shape>
          <o:OLEObject Type="Embed" ProgID="Equation.3" ShapeID="_x0000_i1522" DrawAspect="Content" ObjectID="_1704635622" r:id="rId1003"/>
        </w:object>
      </w:r>
      <w:r w:rsidR="00C6058B">
        <w:tab/>
      </w:r>
      <w:r w:rsidR="005E28C4">
        <w:t>(3</w:t>
      </w:r>
      <w:r w:rsidR="00C6058B">
        <w:t>.4</w:t>
      </w:r>
      <w:r w:rsidR="00CE6235">
        <w:t>9</w:t>
      </w:r>
      <w:r w:rsidR="00C6058B">
        <w:t>)</w:t>
      </w:r>
    </w:p>
    <w:p w:rsidR="00330678" w:rsidRPr="00AC5112" w:rsidRDefault="00330678" w:rsidP="00330678">
      <w:pPr>
        <w:pStyle w:val="aff4"/>
      </w:pPr>
      <w:r w:rsidRPr="00AC5112">
        <w:tab/>
      </w:r>
      <w:r w:rsidR="00CF2066" w:rsidRPr="00205031">
        <w:rPr>
          <w:position w:val="-14"/>
        </w:rPr>
        <w:object w:dxaOrig="3940" w:dyaOrig="460">
          <v:shape id="_x0000_i1523" type="#_x0000_t75" style="width:197.2pt;height:23.15pt" o:ole="">
            <v:imagedata r:id="rId1004" o:title=""/>
          </v:shape>
          <o:OLEObject Type="Embed" ProgID="Equation.3" ShapeID="_x0000_i1523" DrawAspect="Content" ObjectID="_1704635623" r:id="rId1005"/>
        </w:object>
      </w:r>
      <w:r w:rsidRPr="00AC5112">
        <w:t>,</w:t>
      </w:r>
      <w:r w:rsidRPr="00AC5112">
        <w:tab/>
      </w:r>
    </w:p>
    <w:p w:rsidR="00C6058B" w:rsidRDefault="00330678" w:rsidP="00C6058B">
      <w:pPr>
        <w:pStyle w:val="aff4"/>
      </w:pPr>
      <w:r>
        <w:t>Распишем первую разность</w:t>
      </w:r>
      <w:r w:rsidR="002A6677" w:rsidRPr="00AC5112">
        <w:t xml:space="preserve">, </w:t>
      </w:r>
      <w:proofErr w:type="spellStart"/>
      <w:proofErr w:type="gramStart"/>
      <w:r w:rsidR="002A6677">
        <w:t>переобозначив</w:t>
      </w:r>
      <w:proofErr w:type="spellEnd"/>
      <w:r w:rsidR="002720C2" w:rsidRPr="002720C2">
        <w:t xml:space="preserve"> </w:t>
      </w:r>
      <w:r w:rsidR="00CF2066" w:rsidRPr="002720C2">
        <w:rPr>
          <w:position w:val="-14"/>
          <w:lang w:val="en-US"/>
        </w:rPr>
        <w:object w:dxaOrig="1080" w:dyaOrig="400">
          <v:shape id="_x0000_i1524" type="#_x0000_t75" style="width:53.85pt;height:20.05pt" o:ole="">
            <v:imagedata r:id="rId1006" o:title=""/>
          </v:shape>
          <o:OLEObject Type="Embed" ProgID="Equation.3" ShapeID="_x0000_i1524" DrawAspect="Content" ObjectID="_1704635624" r:id="rId1007"/>
        </w:object>
      </w:r>
      <w:r>
        <w:t>:</w:t>
      </w:r>
      <w:proofErr w:type="gramEnd"/>
    </w:p>
    <w:p w:rsidR="00330678" w:rsidRDefault="00330678" w:rsidP="00C6058B">
      <w:pPr>
        <w:pStyle w:val="aff4"/>
      </w:pPr>
      <w:r>
        <w:tab/>
      </w:r>
      <w:r w:rsidR="00CF2066" w:rsidRPr="006B2192">
        <w:rPr>
          <w:position w:val="-60"/>
        </w:rPr>
        <w:object w:dxaOrig="5260" w:dyaOrig="1120">
          <v:shape id="_x0000_i1525" type="#_x0000_t75" style="width:262.95pt;height:56.35pt" o:ole="">
            <v:imagedata r:id="rId1008" o:title=""/>
          </v:shape>
          <o:OLEObject Type="Embed" ProgID="Equation.3" ShapeID="_x0000_i1525" DrawAspect="Content" ObjectID="_1704635625" r:id="rId1009"/>
        </w:object>
      </w:r>
      <w:r>
        <w:tab/>
      </w:r>
      <w:r w:rsidR="005E28C4">
        <w:t>(3</w:t>
      </w:r>
      <w:r w:rsidR="002A6677">
        <w:t>.</w:t>
      </w:r>
      <w:r w:rsidR="00CE6235">
        <w:t>50</w:t>
      </w:r>
      <w:r w:rsidR="002A6677">
        <w:t>)</w:t>
      </w:r>
    </w:p>
    <w:p w:rsidR="00330678" w:rsidRDefault="00330678" w:rsidP="00330678">
      <w:pPr>
        <w:pStyle w:val="aff4"/>
      </w:pPr>
      <w:r>
        <w:tab/>
      </w:r>
      <w:r w:rsidR="00CF2066" w:rsidRPr="000B12BD">
        <w:rPr>
          <w:position w:val="-28"/>
        </w:rPr>
        <w:object w:dxaOrig="7780" w:dyaOrig="740">
          <v:shape id="_x0000_i1526" type="#_x0000_t75" style="width:389.45pt;height:36.95pt;mso-position-horizontal:absolute" o:ole="">
            <v:imagedata r:id="rId1010" o:title=""/>
          </v:shape>
          <o:OLEObject Type="Embed" ProgID="Equation.3" ShapeID="_x0000_i1526" DrawAspect="Content" ObjectID="_1704635626" r:id="rId1011"/>
        </w:object>
      </w:r>
      <w:r>
        <w:tab/>
      </w:r>
    </w:p>
    <w:p w:rsidR="00330678" w:rsidRDefault="00330678" w:rsidP="00330678">
      <w:pPr>
        <w:pStyle w:val="aff4"/>
      </w:pPr>
      <w:r>
        <w:tab/>
      </w:r>
      <w:r w:rsidR="00CF2066" w:rsidRPr="000B12BD">
        <w:rPr>
          <w:position w:val="-28"/>
        </w:rPr>
        <w:object w:dxaOrig="3960" w:dyaOrig="740">
          <v:shape id="_x0000_i1527" type="#_x0000_t75" style="width:197.85pt;height:36.95pt;mso-position-vertical:absolute" o:ole="">
            <v:imagedata r:id="rId1012" o:title=""/>
          </v:shape>
          <o:OLEObject Type="Embed" ProgID="Equation.3" ShapeID="_x0000_i1527" DrawAspect="Content" ObjectID="_1704635627" r:id="rId1013"/>
        </w:object>
      </w:r>
      <w:r>
        <w:t>,</w:t>
      </w:r>
      <w:r>
        <w:tab/>
      </w:r>
    </w:p>
    <w:p w:rsidR="002A6677" w:rsidRPr="002B4E8D" w:rsidRDefault="002A6677" w:rsidP="002A6677">
      <w:pPr>
        <w:ind w:right="-2"/>
        <w:rPr>
          <w:szCs w:val="28"/>
          <w:lang w:val="ru-RU"/>
        </w:rPr>
      </w:pPr>
      <w:r>
        <w:rPr>
          <w:szCs w:val="28"/>
          <w:lang w:val="ru-RU"/>
        </w:rPr>
        <w:t>с</w:t>
      </w:r>
      <w:r w:rsidRPr="005A05F2">
        <w:rPr>
          <w:szCs w:val="28"/>
          <w:lang w:val="ru-RU"/>
        </w:rPr>
        <w:t xml:space="preserve">группируем коэффициенты </w:t>
      </w:r>
      <w:proofErr w:type="gramStart"/>
      <w:r w:rsidRPr="005A05F2">
        <w:rPr>
          <w:szCs w:val="28"/>
          <w:lang w:val="ru-RU"/>
        </w:rPr>
        <w:t xml:space="preserve">относительно </w:t>
      </w:r>
      <w:r w:rsidR="00CF2066" w:rsidRPr="00AF36CE">
        <w:rPr>
          <w:position w:val="-12"/>
        </w:rPr>
        <w:object w:dxaOrig="279" w:dyaOrig="380">
          <v:shape id="_x0000_i1528" type="#_x0000_t75" style="width:14.4pt;height:18.8pt" o:ole="">
            <v:imagedata r:id="rId1014" o:title=""/>
          </v:shape>
          <o:OLEObject Type="Embed" ProgID="Equation.3" ShapeID="_x0000_i1528" DrawAspect="Content" ObjectID="_1704635628" r:id="rId1015"/>
        </w:object>
      </w:r>
      <w:r w:rsidRPr="005A05F2">
        <w:rPr>
          <w:szCs w:val="28"/>
          <w:lang w:val="ru-RU"/>
        </w:rPr>
        <w:t xml:space="preserve"> и</w:t>
      </w:r>
      <w:proofErr w:type="gramEnd"/>
      <w:r w:rsidRPr="005A05F2">
        <w:rPr>
          <w:szCs w:val="28"/>
          <w:lang w:val="ru-RU"/>
        </w:rPr>
        <w:t xml:space="preserve"> выпишем свободные коэффициенты:</w:t>
      </w:r>
    </w:p>
    <w:p w:rsidR="002A6677" w:rsidRDefault="002A6677" w:rsidP="002A6677">
      <w:pPr>
        <w:pStyle w:val="aff4"/>
      </w:pPr>
      <w:r>
        <w:tab/>
      </w:r>
      <w:r w:rsidR="00CF2066" w:rsidRPr="002A6677">
        <w:rPr>
          <w:position w:val="-34"/>
        </w:rPr>
        <w:object w:dxaOrig="8480" w:dyaOrig="820">
          <v:shape id="_x0000_i1529" type="#_x0000_t75" style="width:423.85pt;height:41.3pt" o:ole="">
            <v:imagedata r:id="rId1016" o:title=""/>
          </v:shape>
          <o:OLEObject Type="Embed" ProgID="Equation.3" ShapeID="_x0000_i1529" DrawAspect="Content" ObjectID="_1704635629" r:id="rId1017"/>
        </w:object>
      </w:r>
      <w:r>
        <w:tab/>
      </w:r>
    </w:p>
    <w:p w:rsidR="002A6677" w:rsidRDefault="002A6677" w:rsidP="002A6677">
      <w:pPr>
        <w:pStyle w:val="aff4"/>
      </w:pPr>
      <w:r>
        <w:tab/>
      </w:r>
      <w:r w:rsidR="00CF2066" w:rsidRPr="002A6677">
        <w:rPr>
          <w:position w:val="-34"/>
        </w:rPr>
        <w:object w:dxaOrig="8059" w:dyaOrig="820">
          <v:shape id="_x0000_i1530" type="#_x0000_t75" style="width:403.2pt;height:41.3pt" o:ole="">
            <v:imagedata r:id="rId1018" o:title=""/>
          </v:shape>
          <o:OLEObject Type="Embed" ProgID="Equation.3" ShapeID="_x0000_i1530" DrawAspect="Content" ObjectID="_1704635630" r:id="rId1019"/>
        </w:object>
      </w:r>
      <w:r>
        <w:t>,</w:t>
      </w:r>
      <w:r>
        <w:tab/>
      </w:r>
      <w:r w:rsidR="005E28C4">
        <w:t>(3</w:t>
      </w:r>
      <w:r>
        <w:t>.</w:t>
      </w:r>
      <w:r w:rsidR="00CE6235">
        <w:t>51</w:t>
      </w:r>
      <w:r>
        <w:t>)</w:t>
      </w:r>
    </w:p>
    <w:p w:rsidR="00433EE4" w:rsidRDefault="00AC5112" w:rsidP="00AC5112">
      <w:pPr>
        <w:pStyle w:val="aff4"/>
      </w:pPr>
      <w:r>
        <w:t xml:space="preserve">воспользуемся формулой </w:t>
      </w:r>
      <w:r w:rsidR="005E28C4">
        <w:t>(3</w:t>
      </w:r>
      <w:r>
        <w:t>.35) при</w:t>
      </w:r>
      <w:r w:rsidR="002A6677">
        <w:t xml:space="preserve"> аппроксимаци</w:t>
      </w:r>
      <w:r>
        <w:t>и</w:t>
      </w:r>
      <w:r w:rsidR="002A6677">
        <w:t xml:space="preserve"> разностной схемы </w:t>
      </w:r>
      <w:proofErr w:type="gramStart"/>
      <w:r w:rsidR="002A6677">
        <w:t>при</w:t>
      </w:r>
      <w:r w:rsidR="006B2192" w:rsidRPr="006B2192">
        <w:t xml:space="preserve"> </w:t>
      </w:r>
      <w:r w:rsidR="00CF2066" w:rsidRPr="003877B9">
        <w:rPr>
          <w:position w:val="-6"/>
        </w:rPr>
        <w:object w:dxaOrig="920" w:dyaOrig="300">
          <v:shape id="_x0000_i1531" type="#_x0000_t75" style="width:45.7pt;height:15.05pt" o:ole="">
            <v:imagedata r:id="rId1020" o:title=""/>
          </v:shape>
          <o:OLEObject Type="Embed" ProgID="Equation.3" ShapeID="_x0000_i1531" DrawAspect="Content" ObjectID="_1704635631" r:id="rId1021"/>
        </w:object>
      </w:r>
      <w:r w:rsidR="002A6677">
        <w:t>:</w:t>
      </w:r>
      <w:proofErr w:type="gramEnd"/>
    </w:p>
    <w:p w:rsidR="00AC5112" w:rsidRDefault="00AC5112" w:rsidP="00AC5112">
      <w:pPr>
        <w:pStyle w:val="aff4"/>
        <w:rPr>
          <w:lang w:val="en-US"/>
        </w:rPr>
      </w:pPr>
      <w:r w:rsidRPr="00F8759F">
        <w:tab/>
      </w:r>
      <w:r w:rsidR="00CF2066" w:rsidRPr="00D97A23">
        <w:rPr>
          <w:position w:val="-34"/>
        </w:rPr>
        <w:object w:dxaOrig="5360" w:dyaOrig="820">
          <v:shape id="_x0000_i1532" type="#_x0000_t75" style="width:267.95pt;height:41.3pt;mso-position-vertical:absolute" o:ole="">
            <v:imagedata r:id="rId1022" o:title=""/>
          </v:shape>
          <o:OLEObject Type="Embed" ProgID="Equation.3" ShapeID="_x0000_i1532" DrawAspect="Content" ObjectID="_1704635632" r:id="rId1023"/>
        </w:object>
      </w:r>
      <w:r>
        <w:rPr>
          <w:lang w:val="en-US"/>
        </w:rPr>
        <w:tab/>
      </w:r>
    </w:p>
    <w:p w:rsidR="00AC5112" w:rsidRPr="00426FE2" w:rsidRDefault="00AC5112" w:rsidP="00AC5112">
      <w:pPr>
        <w:pStyle w:val="aff4"/>
      </w:pPr>
      <w:r>
        <w:rPr>
          <w:lang w:val="en-US"/>
        </w:rPr>
        <w:tab/>
      </w:r>
      <w:r w:rsidR="00CF2066" w:rsidRPr="00D97A23">
        <w:rPr>
          <w:position w:val="-34"/>
        </w:rPr>
        <w:object w:dxaOrig="5500" w:dyaOrig="820">
          <v:shape id="_x0000_i1533" type="#_x0000_t75" style="width:275.5pt;height:41.3pt" o:ole="">
            <v:imagedata r:id="rId1024" o:title=""/>
          </v:shape>
          <o:OLEObject Type="Embed" ProgID="Equation.3" ShapeID="_x0000_i1533" DrawAspect="Content" ObjectID="_1704635633" r:id="rId1025"/>
        </w:object>
      </w:r>
      <w:r w:rsidRPr="00426FE2">
        <w:tab/>
      </w:r>
      <w:r w:rsidR="005E28C4">
        <w:t>(3</w:t>
      </w:r>
      <w:r w:rsidRPr="003D13A9">
        <w:t>.</w:t>
      </w:r>
      <w:r w:rsidR="00CE6235">
        <w:t>52</w:t>
      </w:r>
      <w:r w:rsidRPr="003D13A9">
        <w:t>)</w:t>
      </w:r>
    </w:p>
    <w:p w:rsidR="00AC5112" w:rsidRPr="00426FE2" w:rsidRDefault="00AC5112" w:rsidP="00AC5112">
      <w:pPr>
        <w:pStyle w:val="aff4"/>
      </w:pPr>
      <w:r w:rsidRPr="00426FE2">
        <w:lastRenderedPageBreak/>
        <w:tab/>
      </w:r>
      <w:r w:rsidR="00CF2066" w:rsidRPr="000B12BD">
        <w:rPr>
          <w:position w:val="-28"/>
        </w:rPr>
        <w:object w:dxaOrig="6619" w:dyaOrig="740">
          <v:shape id="_x0000_i1534" type="#_x0000_t75" style="width:330.55pt;height:36.95pt" o:ole="">
            <v:imagedata r:id="rId1026" o:title=""/>
          </v:shape>
          <o:OLEObject Type="Embed" ProgID="Equation.3" ShapeID="_x0000_i1534" DrawAspect="Content" ObjectID="_1704635634" r:id="rId1027"/>
        </w:object>
      </w:r>
      <w:r w:rsidRPr="00426FE2">
        <w:t>,</w:t>
      </w:r>
      <w:r w:rsidRPr="00426FE2">
        <w:tab/>
      </w:r>
    </w:p>
    <w:p w:rsidR="00CE6235" w:rsidRDefault="00CE6235" w:rsidP="00CE6235">
      <w:pPr>
        <w:pStyle w:val="aff4"/>
      </w:pPr>
      <w:r>
        <w:t xml:space="preserve">воспользуемся формулой </w:t>
      </w:r>
      <w:r w:rsidR="005E28C4">
        <w:t>(3</w:t>
      </w:r>
      <w:r>
        <w:t xml:space="preserve">.37) при аппроксимации разностной схемы </w:t>
      </w:r>
      <w:proofErr w:type="gramStart"/>
      <w:r>
        <w:t>при</w:t>
      </w:r>
      <w:r w:rsidR="006B2192" w:rsidRPr="006B2192">
        <w:t xml:space="preserve"> </w:t>
      </w:r>
      <w:r w:rsidR="00CF2066" w:rsidRPr="003877B9">
        <w:rPr>
          <w:position w:val="-6"/>
        </w:rPr>
        <w:object w:dxaOrig="580" w:dyaOrig="300">
          <v:shape id="_x0000_i1535" type="#_x0000_t75" style="width:29.45pt;height:15.05pt" o:ole="">
            <v:imagedata r:id="rId1028" o:title=""/>
          </v:shape>
          <o:OLEObject Type="Embed" ProgID="Equation.3" ShapeID="_x0000_i1535" DrawAspect="Content" ObjectID="_1704635635" r:id="rId1029"/>
        </w:object>
      </w:r>
      <w:r>
        <w:t>:</w:t>
      </w:r>
      <w:proofErr w:type="gramEnd"/>
    </w:p>
    <w:p w:rsidR="00CE6235" w:rsidRPr="00990603" w:rsidRDefault="00CE6235" w:rsidP="00CE6235">
      <w:pPr>
        <w:pStyle w:val="aff4"/>
        <w:rPr>
          <w:lang w:val="en-US"/>
        </w:rPr>
      </w:pPr>
      <w:r w:rsidRPr="009371B4">
        <w:tab/>
      </w:r>
      <w:r w:rsidR="00CF2066" w:rsidRPr="00D97A23">
        <w:rPr>
          <w:position w:val="-34"/>
        </w:rPr>
        <w:object w:dxaOrig="6080" w:dyaOrig="820">
          <v:shape id="_x0000_i1536" type="#_x0000_t75" style="width:303.65pt;height:41.3pt" o:ole="">
            <v:imagedata r:id="rId1030" o:title=""/>
          </v:shape>
          <o:OLEObject Type="Embed" ProgID="Equation.3" ShapeID="_x0000_i1536" DrawAspect="Content" ObjectID="_1704635636" r:id="rId1031"/>
        </w:object>
      </w:r>
      <w:r>
        <w:rPr>
          <w:lang w:val="en-US"/>
        </w:rPr>
        <w:tab/>
      </w:r>
    </w:p>
    <w:p w:rsidR="00AC5112" w:rsidRPr="009A7DC1" w:rsidRDefault="00CE6235" w:rsidP="00AC5112">
      <w:pPr>
        <w:pStyle w:val="aff4"/>
      </w:pPr>
      <w:r w:rsidRPr="00426FE2">
        <w:tab/>
      </w:r>
      <w:r w:rsidR="00CF2066" w:rsidRPr="000B12BD">
        <w:rPr>
          <w:position w:val="-28"/>
        </w:rPr>
        <w:object w:dxaOrig="6020" w:dyaOrig="740">
          <v:shape id="_x0000_i1537" type="#_x0000_t75" style="width:300.5pt;height:36.95pt;mso-position-horizontal:absolute" o:ole="">
            <v:imagedata r:id="rId1032" o:title=""/>
          </v:shape>
          <o:OLEObject Type="Embed" ProgID="Equation.3" ShapeID="_x0000_i1537" DrawAspect="Content" ObjectID="_1704635637" r:id="rId1033"/>
        </w:object>
      </w:r>
      <w:r w:rsidRPr="009A7DC1">
        <w:t>.</w:t>
      </w:r>
      <w:r w:rsidRPr="00426FE2">
        <w:tab/>
      </w:r>
      <w:r w:rsidR="005E28C4">
        <w:t>(3</w:t>
      </w:r>
      <w:r w:rsidRPr="00744BC1">
        <w:t>.</w:t>
      </w:r>
      <w:r>
        <w:t>53</w:t>
      </w:r>
      <w:r w:rsidRPr="00744BC1">
        <w:t>)</w:t>
      </w:r>
    </w:p>
    <w:p w:rsidR="00CE6235" w:rsidRDefault="009A7DC1" w:rsidP="00CE6235">
      <w:pPr>
        <w:pStyle w:val="aff4"/>
        <w:ind w:firstLine="567"/>
      </w:pPr>
      <w:r>
        <w:t xml:space="preserve">Для поперечных деформаций в </w:t>
      </w:r>
      <w:proofErr w:type="gramStart"/>
      <w:r>
        <w:t>плоскости</w:t>
      </w:r>
      <w:r w:rsidR="003877B9" w:rsidRPr="003877B9">
        <w:t xml:space="preserve"> </w:t>
      </w:r>
      <w:r w:rsidR="00CF2066" w:rsidRPr="003877B9">
        <w:rPr>
          <w:position w:val="-6"/>
        </w:rPr>
        <w:object w:dxaOrig="499" w:dyaOrig="300">
          <v:shape id="_x0000_i1538" type="#_x0000_t75" style="width:25.05pt;height:15.05pt" o:ole="">
            <v:imagedata r:id="rId1034" o:title=""/>
          </v:shape>
          <o:OLEObject Type="Embed" ProgID="Equation.3" ShapeID="_x0000_i1538" DrawAspect="Content" ObjectID="_1704635638" r:id="rId1035"/>
        </w:object>
      </w:r>
      <w:r>
        <w:t xml:space="preserve"> рассуждения</w:t>
      </w:r>
      <w:proofErr w:type="gramEnd"/>
      <w:r>
        <w:t xml:space="preserve"> аналогичны. </w:t>
      </w:r>
      <w:r w:rsidR="00CE6235">
        <w:t>Далее распишем численный метод решения уравнения теплопроводности в одномерной осесимметричной постановке.</w:t>
      </w:r>
    </w:p>
    <w:p w:rsidR="0051329B" w:rsidRDefault="0051329B" w:rsidP="00CE6235">
      <w:pPr>
        <w:pStyle w:val="aff4"/>
        <w:ind w:firstLine="567"/>
      </w:pPr>
    </w:p>
    <w:p w:rsidR="009A7DC1" w:rsidRDefault="00DD5482" w:rsidP="00B2445D">
      <w:pPr>
        <w:pStyle w:val="2"/>
        <w:rPr>
          <w:lang w:val="ru-RU"/>
        </w:rPr>
      </w:pPr>
      <w:bookmarkStart w:id="40" w:name="_Toc87623918"/>
      <w:bookmarkStart w:id="41" w:name="_Toc89096755"/>
      <w:r>
        <w:rPr>
          <w:lang w:val="ru-RU"/>
        </w:rPr>
        <w:t>3</w:t>
      </w:r>
      <w:r w:rsidR="009A7DC1">
        <w:rPr>
          <w:lang w:val="ru-RU"/>
        </w:rPr>
        <w:t xml:space="preserve">.5 Применение </w:t>
      </w:r>
      <w:proofErr w:type="spellStart"/>
      <w:r w:rsidR="009A7DC1" w:rsidRPr="008A4AF2">
        <w:rPr>
          <w:lang w:val="ru-RU"/>
        </w:rPr>
        <w:t>интегро</w:t>
      </w:r>
      <w:proofErr w:type="spellEnd"/>
      <w:r w:rsidR="009A7DC1" w:rsidRPr="008A4AF2">
        <w:rPr>
          <w:lang w:val="ru-RU"/>
        </w:rPr>
        <w:t>-интерполяционного метода разностной</w:t>
      </w:r>
      <w:r w:rsidR="009A7DC1" w:rsidRPr="00B2445D">
        <w:rPr>
          <w:lang w:val="ru-RU"/>
        </w:rPr>
        <w:t xml:space="preserve"> </w:t>
      </w:r>
      <w:r w:rsidR="009A7DC1" w:rsidRPr="008A4AF2">
        <w:rPr>
          <w:lang w:val="ru-RU"/>
        </w:rPr>
        <w:t>аппроксимации в решении уравнения теплопроводности</w:t>
      </w:r>
      <w:bookmarkEnd w:id="40"/>
      <w:bookmarkEnd w:id="41"/>
    </w:p>
    <w:p w:rsidR="009B3051" w:rsidRPr="005B4CC4" w:rsidRDefault="009B3051" w:rsidP="009B3051">
      <w:pPr>
        <w:pStyle w:val="aff4"/>
        <w:ind w:firstLine="567"/>
        <w:rPr>
          <w:szCs w:val="28"/>
        </w:rPr>
      </w:pPr>
      <w:r>
        <w:t xml:space="preserve">Будем использовать расчётную сетку по времени </w:t>
      </w:r>
      <w:r w:rsidR="005E28C4">
        <w:t>(3</w:t>
      </w:r>
      <w:r>
        <w:t xml:space="preserve">.1), при этом введём радиальную </w:t>
      </w:r>
      <w:proofErr w:type="gramStart"/>
      <w:r>
        <w:t>сетку</w:t>
      </w:r>
      <w:r w:rsidRPr="005B4CC4">
        <w:rPr>
          <w:szCs w:val="28"/>
        </w:rPr>
        <w:t xml:space="preserve"> </w:t>
      </w:r>
      <w:r w:rsidR="00CF2066" w:rsidRPr="009B3051">
        <w:rPr>
          <w:position w:val="-12"/>
          <w:szCs w:val="28"/>
        </w:rPr>
        <w:object w:dxaOrig="1120" w:dyaOrig="380">
          <v:shape id="_x0000_i1539" type="#_x0000_t75" style="width:56.35pt;height:18.8pt" o:ole="">
            <v:imagedata r:id="rId1036" o:title=""/>
          </v:shape>
          <o:OLEObject Type="Embed" ProgID="Equation.3" ShapeID="_x0000_i1539" DrawAspect="Content" ObjectID="_1704635639" r:id="rId1037"/>
        </w:object>
      </w:r>
      <w:r w:rsidRPr="005B4CC4">
        <w:rPr>
          <w:szCs w:val="28"/>
        </w:rPr>
        <w:t>:</w:t>
      </w:r>
      <w:proofErr w:type="gramEnd"/>
    </w:p>
    <w:p w:rsidR="009B3051" w:rsidRPr="005B4CC4" w:rsidRDefault="009B3051" w:rsidP="009B3051">
      <w:pPr>
        <w:pStyle w:val="aff4"/>
      </w:pPr>
      <w:r w:rsidRPr="005B4CC4">
        <w:tab/>
      </w:r>
      <w:r w:rsidR="00CF2066" w:rsidRPr="00AE674E">
        <w:rPr>
          <w:position w:val="-38"/>
        </w:rPr>
        <w:object w:dxaOrig="4980" w:dyaOrig="900">
          <v:shape id="_x0000_i1540" type="#_x0000_t75" style="width:249.2pt;height:45.1pt" o:ole="">
            <v:imagedata r:id="rId1038" o:title=""/>
          </v:shape>
          <o:OLEObject Type="Embed" ProgID="Equation.3" ShapeID="_x0000_i1540" DrawAspect="Content" ObjectID="_1704635640" r:id="rId1039"/>
        </w:object>
      </w:r>
      <w:r w:rsidRPr="005B4CC4">
        <w:t>.</w:t>
      </w:r>
      <w:r w:rsidRPr="005B4CC4">
        <w:tab/>
      </w:r>
      <w:r w:rsidR="005E28C4">
        <w:t>(3</w:t>
      </w:r>
      <w:r>
        <w:t>.</w:t>
      </w:r>
      <w:r w:rsidRPr="00642432">
        <w:t>54</w:t>
      </w:r>
      <w:r>
        <w:t>)</w:t>
      </w:r>
    </w:p>
    <w:p w:rsidR="00642432" w:rsidRPr="005B4CC4" w:rsidRDefault="00642432" w:rsidP="00642432">
      <w:pPr>
        <w:ind w:firstLine="567"/>
        <w:rPr>
          <w:szCs w:val="28"/>
          <w:lang w:val="ru-RU"/>
        </w:rPr>
      </w:pPr>
      <w:r w:rsidRPr="005B4CC4">
        <w:rPr>
          <w:szCs w:val="28"/>
          <w:lang w:val="ru-RU"/>
        </w:rPr>
        <w:t xml:space="preserve">Внутри расчетной области </w:t>
      </w:r>
      <w:r>
        <w:rPr>
          <w:szCs w:val="28"/>
          <w:lang w:val="ru-RU"/>
        </w:rPr>
        <w:t xml:space="preserve">проведём </w:t>
      </w:r>
      <w:r w:rsidRPr="005B4CC4">
        <w:rPr>
          <w:szCs w:val="28"/>
          <w:lang w:val="ru-RU"/>
        </w:rPr>
        <w:t xml:space="preserve">разностную аппроксимацию уравнения </w:t>
      </w:r>
      <w:r w:rsidR="005E28C4">
        <w:rPr>
          <w:szCs w:val="28"/>
          <w:lang w:val="ru-RU"/>
        </w:rPr>
        <w:t>(2</w:t>
      </w:r>
      <w:r>
        <w:rPr>
          <w:szCs w:val="28"/>
          <w:lang w:val="ru-RU"/>
        </w:rPr>
        <w:t>.</w:t>
      </w:r>
      <w:r w:rsidR="002C7123">
        <w:rPr>
          <w:szCs w:val="28"/>
          <w:lang w:val="ru-RU"/>
        </w:rPr>
        <w:t>68</w:t>
      </w:r>
      <w:r w:rsidRPr="005B4CC4">
        <w:rPr>
          <w:szCs w:val="28"/>
          <w:lang w:val="ru-RU"/>
        </w:rPr>
        <w:t xml:space="preserve">) </w:t>
      </w:r>
      <w:proofErr w:type="spellStart"/>
      <w:r w:rsidRPr="005B4CC4">
        <w:rPr>
          <w:szCs w:val="28"/>
          <w:lang w:val="ru-RU"/>
        </w:rPr>
        <w:t>ин</w:t>
      </w:r>
      <w:r>
        <w:rPr>
          <w:szCs w:val="28"/>
          <w:lang w:val="ru-RU"/>
        </w:rPr>
        <w:t>тегро</w:t>
      </w:r>
      <w:proofErr w:type="spellEnd"/>
      <w:r>
        <w:rPr>
          <w:szCs w:val="28"/>
          <w:lang w:val="ru-RU"/>
        </w:rPr>
        <w:t>-интерполяционным методом.</w:t>
      </w:r>
    </w:p>
    <w:p w:rsidR="00642432" w:rsidRDefault="00642432" w:rsidP="00642432">
      <w:pPr>
        <w:pStyle w:val="aff4"/>
      </w:pPr>
      <w:r>
        <w:t>Запишем уравнение в виде:</w:t>
      </w:r>
    </w:p>
    <w:p w:rsidR="00642432" w:rsidRDefault="00642432" w:rsidP="00642432">
      <w:pPr>
        <w:pStyle w:val="aff4"/>
        <w:rPr>
          <w:szCs w:val="28"/>
        </w:rPr>
      </w:pPr>
      <w:r>
        <w:tab/>
      </w:r>
      <w:r w:rsidR="00CF2066" w:rsidRPr="00F71600">
        <w:rPr>
          <w:position w:val="-28"/>
        </w:rPr>
        <w:object w:dxaOrig="4560" w:dyaOrig="760">
          <v:shape id="_x0000_i1541" type="#_x0000_t75" style="width:227.9pt;height:38.2pt" o:ole="">
            <v:imagedata r:id="rId1040" o:title=""/>
          </v:shape>
          <o:OLEObject Type="Embed" ProgID="Equation.3" ShapeID="_x0000_i1541" DrawAspect="Content" ObjectID="_1704635641" r:id="rId1041"/>
        </w:object>
      </w:r>
      <w:r>
        <w:t>,</w:t>
      </w:r>
      <w:r>
        <w:tab/>
      </w:r>
      <w:r w:rsidR="005E28C4">
        <w:rPr>
          <w:szCs w:val="28"/>
        </w:rPr>
        <w:t>(3</w:t>
      </w:r>
      <w:r>
        <w:rPr>
          <w:szCs w:val="28"/>
        </w:rPr>
        <w:t>.</w:t>
      </w:r>
      <w:r w:rsidR="00B8484E" w:rsidRPr="00764B66">
        <w:rPr>
          <w:szCs w:val="28"/>
        </w:rPr>
        <w:t>55</w:t>
      </w:r>
      <w:r>
        <w:rPr>
          <w:szCs w:val="28"/>
        </w:rPr>
        <w:t>)</w:t>
      </w:r>
    </w:p>
    <w:p w:rsidR="00642432" w:rsidRPr="000D4FC0" w:rsidRDefault="003877B9" w:rsidP="00642432">
      <w:pPr>
        <w:ind w:firstLine="567"/>
        <w:rPr>
          <w:szCs w:val="28"/>
          <w:lang w:val="ru-RU"/>
        </w:rPr>
      </w:pPr>
      <w:r w:rsidRPr="003877B9">
        <w:rPr>
          <w:szCs w:val="28"/>
          <w:lang w:val="ru-RU"/>
        </w:rPr>
        <w:t>проведём интегр</w:t>
      </w:r>
      <w:r>
        <w:rPr>
          <w:szCs w:val="28"/>
          <w:lang w:val="ru-RU"/>
        </w:rPr>
        <w:t>ирование</w:t>
      </w:r>
      <w:r w:rsidR="00642432" w:rsidRPr="000D4FC0">
        <w:rPr>
          <w:szCs w:val="28"/>
          <w:lang w:val="ru-RU"/>
        </w:rPr>
        <w:t xml:space="preserve"> уравнени</w:t>
      </w:r>
      <w:r>
        <w:rPr>
          <w:szCs w:val="28"/>
          <w:lang w:val="ru-RU"/>
        </w:rPr>
        <w:t>я</w:t>
      </w:r>
      <w:r w:rsidR="00642432" w:rsidRPr="000D4FC0">
        <w:rPr>
          <w:szCs w:val="28"/>
          <w:lang w:val="ru-RU"/>
        </w:rPr>
        <w:t xml:space="preserve"> во </w:t>
      </w:r>
      <w:proofErr w:type="gramStart"/>
      <w:r w:rsidR="00642432" w:rsidRPr="000D4FC0">
        <w:rPr>
          <w:szCs w:val="28"/>
          <w:lang w:val="ru-RU"/>
        </w:rPr>
        <w:t>временной</w:t>
      </w:r>
      <w:r>
        <w:rPr>
          <w:szCs w:val="28"/>
          <w:lang w:val="ru-RU"/>
        </w:rPr>
        <w:t xml:space="preserve"> </w:t>
      </w:r>
      <w:r w:rsidR="00CF2066" w:rsidRPr="003877B9">
        <w:rPr>
          <w:position w:val="-12"/>
          <w:szCs w:val="28"/>
          <w:lang w:val="ru-RU"/>
        </w:rPr>
        <w:object w:dxaOrig="880" w:dyaOrig="380">
          <v:shape id="_x0000_i1542" type="#_x0000_t75" style="width:44.45pt;height:18.8pt" o:ole="">
            <v:imagedata r:id="rId1042" o:title=""/>
          </v:shape>
          <o:OLEObject Type="Embed" ProgID="Equation.3" ShapeID="_x0000_i1542" DrawAspect="Content" ObjectID="_1704635642" r:id="rId1043"/>
        </w:object>
      </w:r>
      <w:r w:rsidR="00642432" w:rsidRPr="000D4FC0">
        <w:rPr>
          <w:szCs w:val="28"/>
          <w:lang w:val="ru-RU"/>
        </w:rPr>
        <w:t xml:space="preserve"> </w:t>
      </w:r>
      <w:r w:rsidR="0051329B">
        <w:rPr>
          <w:szCs w:val="28"/>
          <w:lang w:val="ru-RU"/>
        </w:rPr>
        <w:t>и</w:t>
      </w:r>
      <w:proofErr w:type="gramEnd"/>
      <w:r w:rsidR="0051329B">
        <w:rPr>
          <w:szCs w:val="28"/>
          <w:lang w:val="ru-RU"/>
        </w:rPr>
        <w:t xml:space="preserve"> пространственной</w:t>
      </w:r>
      <w:r w:rsidRPr="003877B9">
        <w:rPr>
          <w:szCs w:val="28"/>
          <w:lang w:val="ru-RU"/>
        </w:rPr>
        <w:t xml:space="preserve"> </w:t>
      </w:r>
      <w:r w:rsidR="00CF2066" w:rsidRPr="003877B9">
        <w:rPr>
          <w:position w:val="-12"/>
          <w:szCs w:val="28"/>
          <w:lang w:val="ru-RU"/>
        </w:rPr>
        <w:object w:dxaOrig="1400" w:dyaOrig="380">
          <v:shape id="_x0000_i1543" type="#_x0000_t75" style="width:69.5pt;height:18.8pt" o:ole="">
            <v:imagedata r:id="rId1044" o:title=""/>
          </v:shape>
          <o:OLEObject Type="Embed" ProgID="Equation.3" ShapeID="_x0000_i1543" DrawAspect="Content" ObjectID="_1704635643" r:id="rId1045"/>
        </w:object>
      </w:r>
      <w:r w:rsidR="0051329B">
        <w:rPr>
          <w:szCs w:val="28"/>
          <w:lang w:val="ru-RU"/>
        </w:rPr>
        <w:t xml:space="preserve"> </w:t>
      </w:r>
      <w:r w:rsidR="00642432" w:rsidRPr="000D4FC0">
        <w:rPr>
          <w:szCs w:val="28"/>
          <w:lang w:val="ru-RU"/>
        </w:rPr>
        <w:t>областях:</w:t>
      </w:r>
    </w:p>
    <w:p w:rsidR="00642432" w:rsidRPr="00602711" w:rsidRDefault="00642432" w:rsidP="00642432">
      <w:pPr>
        <w:pStyle w:val="aff4"/>
      </w:pPr>
      <w:r>
        <w:tab/>
      </w:r>
      <w:r w:rsidR="00CF2066" w:rsidRPr="0051329B">
        <w:rPr>
          <w:position w:val="-56"/>
        </w:rPr>
        <w:object w:dxaOrig="4540" w:dyaOrig="1240">
          <v:shape id="_x0000_i1544" type="#_x0000_t75" style="width:227.25pt;height:62pt" o:ole="">
            <v:imagedata r:id="rId1046" o:title=""/>
          </v:shape>
          <o:OLEObject Type="Embed" ProgID="Equation.3" ShapeID="_x0000_i1544" DrawAspect="Content" ObjectID="_1704635644" r:id="rId1047"/>
        </w:object>
      </w:r>
      <w:r>
        <w:t>,</w:t>
      </w:r>
      <w:r>
        <w:tab/>
      </w:r>
      <w:r w:rsidR="005E28C4">
        <w:t>(3</w:t>
      </w:r>
      <w:r>
        <w:t>.</w:t>
      </w:r>
      <w:r w:rsidR="00B8484E" w:rsidRPr="00764B66">
        <w:t>56</w:t>
      </w:r>
      <w:r>
        <w:t>)</w:t>
      </w:r>
    </w:p>
    <w:p w:rsidR="00642432" w:rsidRPr="00764B66" w:rsidRDefault="0051329B" w:rsidP="00642432">
      <w:pPr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для компактности </w:t>
      </w:r>
      <w:proofErr w:type="gramStart"/>
      <w:r>
        <w:rPr>
          <w:szCs w:val="28"/>
          <w:lang w:val="ru-RU"/>
        </w:rPr>
        <w:t>вместо</w:t>
      </w:r>
      <w:r w:rsidR="003877B9" w:rsidRPr="003877B9">
        <w:rPr>
          <w:szCs w:val="28"/>
          <w:lang w:val="ru-RU"/>
        </w:rPr>
        <w:t xml:space="preserve"> </w:t>
      </w:r>
      <w:r w:rsidR="00CF2066" w:rsidRPr="003877B9">
        <w:rPr>
          <w:position w:val="-12"/>
          <w:szCs w:val="28"/>
        </w:rPr>
        <w:object w:dxaOrig="279" w:dyaOrig="380">
          <v:shape id="_x0000_i1545" type="#_x0000_t75" style="width:14.4pt;height:18.8pt" o:ole="">
            <v:imagedata r:id="rId1048" o:title=""/>
          </v:shape>
          <o:OLEObject Type="Embed" ProgID="Equation.3" ShapeID="_x0000_i1545" DrawAspect="Content" ObjectID="_1704635645" r:id="rId1049"/>
        </w:object>
      </w:r>
      <w:r>
        <w:rPr>
          <w:szCs w:val="28"/>
          <w:lang w:val="ru-RU"/>
        </w:rPr>
        <w:t xml:space="preserve"> будем</w:t>
      </w:r>
      <w:proofErr w:type="gramEnd"/>
      <w:r>
        <w:rPr>
          <w:szCs w:val="28"/>
          <w:lang w:val="ru-RU"/>
        </w:rPr>
        <w:t xml:space="preserve"> записывать </w:t>
      </w:r>
      <w:r w:rsidR="00CF2066" w:rsidRPr="003877B9">
        <w:rPr>
          <w:position w:val="-4"/>
          <w:szCs w:val="28"/>
          <w:lang w:val="ru-RU"/>
        </w:rPr>
        <w:object w:dxaOrig="240" w:dyaOrig="279">
          <v:shape id="_x0000_i1546" type="#_x0000_t75" style="width:11.9pt;height:14.4pt" o:ole="">
            <v:imagedata r:id="rId1050" o:title=""/>
          </v:shape>
          <o:OLEObject Type="Embed" ProgID="Equation.3" ShapeID="_x0000_i1546" DrawAspect="Content" ObjectID="_1704635646" r:id="rId1051"/>
        </w:object>
      </w:r>
      <w:r>
        <w:rPr>
          <w:i/>
          <w:szCs w:val="28"/>
          <w:lang w:val="ru-RU"/>
        </w:rPr>
        <w:t>.</w:t>
      </w:r>
      <w:r w:rsidRPr="0051329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В</w:t>
      </w:r>
      <w:r w:rsidR="00642432" w:rsidRPr="000D4FC0">
        <w:rPr>
          <w:szCs w:val="28"/>
          <w:lang w:val="ru-RU"/>
        </w:rPr>
        <w:t xml:space="preserve">ычислим интеграл по времени и по </w:t>
      </w:r>
      <w:r w:rsidR="00642432">
        <w:rPr>
          <w:szCs w:val="28"/>
          <w:lang w:val="ru-RU"/>
        </w:rPr>
        <w:t>радиусу:</w:t>
      </w:r>
    </w:p>
    <w:p w:rsidR="00642432" w:rsidRDefault="00642432" w:rsidP="00642432">
      <w:pPr>
        <w:pStyle w:val="aff4"/>
        <w:rPr>
          <w:lang w:val="en-US"/>
        </w:rPr>
      </w:pPr>
      <w:r w:rsidRPr="00602711">
        <w:tab/>
      </w:r>
      <w:r w:rsidR="00CF2066" w:rsidRPr="006237CE">
        <w:rPr>
          <w:position w:val="-50"/>
        </w:rPr>
        <w:object w:dxaOrig="2260" w:dyaOrig="1120">
          <v:shape id="_x0000_i1547" type="#_x0000_t75" style="width:113.3pt;height:56.35pt" o:ole="">
            <v:imagedata r:id="rId1052" o:title=""/>
          </v:shape>
          <o:OLEObject Type="Embed" ProgID="Equation.3" ShapeID="_x0000_i1547" DrawAspect="Content" ObjectID="_1704635647" r:id="rId1053"/>
        </w:object>
      </w:r>
      <w:r>
        <w:rPr>
          <w:lang w:val="en-US"/>
        </w:rPr>
        <w:tab/>
      </w:r>
    </w:p>
    <w:p w:rsidR="00642432" w:rsidRPr="003E4FED" w:rsidRDefault="00642432" w:rsidP="00642432">
      <w:pPr>
        <w:pStyle w:val="aff4"/>
      </w:pPr>
      <w:r>
        <w:rPr>
          <w:lang w:val="en-US"/>
        </w:rPr>
        <w:tab/>
      </w:r>
      <w:r w:rsidR="00CF2066" w:rsidRPr="00B8484E">
        <w:rPr>
          <w:position w:val="-42"/>
        </w:rPr>
        <w:object w:dxaOrig="6020" w:dyaOrig="980">
          <v:shape id="_x0000_i1548" type="#_x0000_t75" style="width:300.5pt;height:48.85pt" o:ole="">
            <v:imagedata r:id="rId1054" o:title=""/>
          </v:shape>
          <o:OLEObject Type="Embed" ProgID="Equation.3" ShapeID="_x0000_i1548" DrawAspect="Content" ObjectID="_1704635648" r:id="rId1055"/>
        </w:object>
      </w:r>
      <w:r w:rsidR="00B8484E" w:rsidRPr="003E4FED">
        <w:t>,</w:t>
      </w:r>
      <w:r w:rsidRPr="003E4FED">
        <w:tab/>
      </w:r>
      <w:r w:rsidR="005E28C4">
        <w:t>(3</w:t>
      </w:r>
      <w:r w:rsidR="00B8484E">
        <w:t>.</w:t>
      </w:r>
      <w:r w:rsidR="00B8484E" w:rsidRPr="003E4FED">
        <w:t>57</w:t>
      </w:r>
      <w:r w:rsidR="00B8484E">
        <w:t>)</w:t>
      </w:r>
    </w:p>
    <w:p w:rsidR="003E4FED" w:rsidRPr="00764B66" w:rsidRDefault="003E4FED" w:rsidP="003E4FED">
      <w:pPr>
        <w:rPr>
          <w:szCs w:val="28"/>
          <w:lang w:val="ru-RU"/>
        </w:rPr>
      </w:pPr>
      <w:r w:rsidRPr="001C1661">
        <w:rPr>
          <w:szCs w:val="28"/>
          <w:lang w:val="ru-RU"/>
        </w:rPr>
        <w:t>и проинтегрировав по пространству и времени</w:t>
      </w:r>
      <w:r w:rsidRPr="003E4FED">
        <w:rPr>
          <w:szCs w:val="28"/>
          <w:lang w:val="ru-RU"/>
        </w:rPr>
        <w:t xml:space="preserve">, </w:t>
      </w:r>
      <w:r>
        <w:rPr>
          <w:szCs w:val="28"/>
          <w:lang w:val="ru-RU"/>
        </w:rPr>
        <w:t>получим:</w:t>
      </w:r>
    </w:p>
    <w:p w:rsidR="003E4FED" w:rsidRDefault="003E4FED" w:rsidP="003E4FED">
      <w:pPr>
        <w:pStyle w:val="aff4"/>
        <w:rPr>
          <w:lang w:val="en-US"/>
        </w:rPr>
      </w:pPr>
      <w:r w:rsidRPr="00602711">
        <w:tab/>
      </w:r>
      <w:r w:rsidR="00CF2066" w:rsidRPr="003E4FED">
        <w:rPr>
          <w:position w:val="-12"/>
        </w:rPr>
        <w:object w:dxaOrig="2060" w:dyaOrig="440">
          <v:shape id="_x0000_i1549" type="#_x0000_t75" style="width:102.7pt;height:21.9pt;mso-position-horizontal:absolute" o:ole="">
            <v:imagedata r:id="rId1056" o:title=""/>
          </v:shape>
          <o:OLEObject Type="Embed" ProgID="Equation.3" ShapeID="_x0000_i1549" DrawAspect="Content" ObjectID="_1704635649" r:id="rId1057"/>
        </w:object>
      </w:r>
      <w:r>
        <w:rPr>
          <w:lang w:val="en-US"/>
        </w:rPr>
        <w:tab/>
      </w:r>
    </w:p>
    <w:p w:rsidR="003E4FED" w:rsidRPr="00555957" w:rsidRDefault="003E4FED" w:rsidP="003E4FED">
      <w:pPr>
        <w:pStyle w:val="aff4"/>
      </w:pPr>
      <w:r>
        <w:rPr>
          <w:lang w:val="en-US"/>
        </w:rPr>
        <w:tab/>
      </w:r>
      <w:r w:rsidR="00CF2066" w:rsidRPr="003E4FED">
        <w:rPr>
          <w:position w:val="-38"/>
        </w:rPr>
        <w:object w:dxaOrig="5940" w:dyaOrig="900">
          <v:shape id="_x0000_i1550" type="#_x0000_t75" style="width:296.75pt;height:45.1pt" o:ole="">
            <v:imagedata r:id="rId1058" o:title=""/>
          </v:shape>
          <o:OLEObject Type="Embed" ProgID="Equation.3" ShapeID="_x0000_i1550" DrawAspect="Content" ObjectID="_1704635650" r:id="rId1059"/>
        </w:object>
      </w:r>
      <w:r w:rsidRPr="003E4FED">
        <w:t>,</w:t>
      </w:r>
      <w:r w:rsidRPr="003E4FED">
        <w:tab/>
      </w:r>
      <w:r w:rsidR="005E28C4">
        <w:t>(3</w:t>
      </w:r>
      <w:r>
        <w:t>.</w:t>
      </w:r>
      <w:r w:rsidRPr="003E4FED">
        <w:t>5</w:t>
      </w:r>
      <w:r w:rsidR="00555957" w:rsidRPr="00555957">
        <w:t>8</w:t>
      </w:r>
      <w:r>
        <w:t>)</w:t>
      </w:r>
    </w:p>
    <w:p w:rsidR="00555957" w:rsidRDefault="00555957" w:rsidP="003E4FED">
      <w:pPr>
        <w:pStyle w:val="aff4"/>
      </w:pPr>
      <w:r>
        <w:t xml:space="preserve">разделим обе части уравнения </w:t>
      </w:r>
      <w:proofErr w:type="gramStart"/>
      <w:r>
        <w:t xml:space="preserve">на </w:t>
      </w:r>
      <w:r w:rsidR="00CF2066" w:rsidRPr="00555957">
        <w:rPr>
          <w:position w:val="-6"/>
        </w:rPr>
        <w:object w:dxaOrig="660" w:dyaOrig="300">
          <v:shape id="_x0000_i1551" type="#_x0000_t75" style="width:33.2pt;height:15.05pt" o:ole="">
            <v:imagedata r:id="rId1060" o:title=""/>
          </v:shape>
          <o:OLEObject Type="Embed" ProgID="Equation.3" ShapeID="_x0000_i1551" DrawAspect="Content" ObjectID="_1704635651" r:id="rId1061"/>
        </w:object>
      </w:r>
      <w:r>
        <w:t>:</w:t>
      </w:r>
      <w:proofErr w:type="gramEnd"/>
    </w:p>
    <w:p w:rsidR="00555957" w:rsidRDefault="00555957" w:rsidP="00555957">
      <w:pPr>
        <w:pStyle w:val="aff4"/>
        <w:rPr>
          <w:lang w:val="en-US"/>
        </w:rPr>
      </w:pPr>
      <w:r w:rsidRPr="00602711">
        <w:tab/>
      </w:r>
      <w:r w:rsidR="00CF2066" w:rsidRPr="00555957">
        <w:rPr>
          <w:position w:val="-28"/>
        </w:rPr>
        <w:object w:dxaOrig="1840" w:dyaOrig="780">
          <v:shape id="_x0000_i1552" type="#_x0000_t75" style="width:92.05pt;height:38.8pt" o:ole="">
            <v:imagedata r:id="rId1062" o:title=""/>
          </v:shape>
          <o:OLEObject Type="Embed" ProgID="Equation.3" ShapeID="_x0000_i1552" DrawAspect="Content" ObjectID="_1704635652" r:id="rId1063"/>
        </w:object>
      </w:r>
      <w:r>
        <w:rPr>
          <w:lang w:val="en-US"/>
        </w:rPr>
        <w:tab/>
      </w:r>
    </w:p>
    <w:p w:rsidR="00555957" w:rsidRPr="00555957" w:rsidRDefault="00555957" w:rsidP="00555957">
      <w:pPr>
        <w:pStyle w:val="aff4"/>
      </w:pPr>
      <w:r>
        <w:rPr>
          <w:lang w:val="en-US"/>
        </w:rPr>
        <w:tab/>
      </w:r>
      <w:r w:rsidR="00CF2066" w:rsidRPr="003E4FED">
        <w:rPr>
          <w:position w:val="-38"/>
        </w:rPr>
        <w:object w:dxaOrig="5899" w:dyaOrig="900">
          <v:shape id="_x0000_i1553" type="#_x0000_t75" style="width:294.9pt;height:45.1pt" o:ole="">
            <v:imagedata r:id="rId1064" o:title=""/>
          </v:shape>
          <o:OLEObject Type="Embed" ProgID="Equation.3" ShapeID="_x0000_i1553" DrawAspect="Content" ObjectID="_1704635653" r:id="rId1065"/>
        </w:object>
      </w:r>
      <w:r w:rsidRPr="003E4FED">
        <w:t>,</w:t>
      </w:r>
      <w:r w:rsidRPr="003E4FED">
        <w:tab/>
      </w:r>
      <w:r w:rsidR="005E28C4">
        <w:t>(3</w:t>
      </w:r>
      <w:r>
        <w:t>.</w:t>
      </w:r>
      <w:r w:rsidRPr="003E4FED">
        <w:t>5</w:t>
      </w:r>
      <w:r>
        <w:t>9)</w:t>
      </w:r>
    </w:p>
    <w:p w:rsidR="00555957" w:rsidRPr="002B4E8D" w:rsidRDefault="00555957" w:rsidP="00555957">
      <w:pPr>
        <w:ind w:right="-2"/>
        <w:rPr>
          <w:szCs w:val="28"/>
          <w:lang w:val="ru-RU"/>
        </w:rPr>
      </w:pPr>
      <w:r>
        <w:rPr>
          <w:szCs w:val="28"/>
          <w:lang w:val="ru-RU"/>
        </w:rPr>
        <w:t>с</w:t>
      </w:r>
      <w:r w:rsidRPr="005A05F2">
        <w:rPr>
          <w:szCs w:val="28"/>
          <w:lang w:val="ru-RU"/>
        </w:rPr>
        <w:t xml:space="preserve">группируем коэффициенты </w:t>
      </w:r>
      <w:proofErr w:type="gramStart"/>
      <w:r w:rsidRPr="005A05F2">
        <w:rPr>
          <w:szCs w:val="28"/>
          <w:lang w:val="ru-RU"/>
        </w:rPr>
        <w:t xml:space="preserve">относительно </w:t>
      </w:r>
      <w:r w:rsidR="00CF2066" w:rsidRPr="00965CF9">
        <w:rPr>
          <w:position w:val="-12"/>
        </w:rPr>
        <w:object w:dxaOrig="360" w:dyaOrig="440">
          <v:shape id="_x0000_i1554" type="#_x0000_t75" style="width:18.15pt;height:21.9pt" o:ole="">
            <v:imagedata r:id="rId1066" o:title=""/>
          </v:shape>
          <o:OLEObject Type="Embed" ProgID="Equation.3" ShapeID="_x0000_i1554" DrawAspect="Content" ObjectID="_1704635654" r:id="rId1067"/>
        </w:object>
      </w:r>
      <w:r w:rsidRPr="005A05F2">
        <w:rPr>
          <w:szCs w:val="28"/>
          <w:lang w:val="ru-RU"/>
        </w:rPr>
        <w:t xml:space="preserve"> и</w:t>
      </w:r>
      <w:proofErr w:type="gramEnd"/>
      <w:r w:rsidRPr="005A05F2">
        <w:rPr>
          <w:szCs w:val="28"/>
          <w:lang w:val="ru-RU"/>
        </w:rPr>
        <w:t xml:space="preserve"> выпишем свободные коэффициенты:</w:t>
      </w:r>
    </w:p>
    <w:p w:rsidR="00B8484E" w:rsidRPr="00555957" w:rsidRDefault="00555957" w:rsidP="00642432">
      <w:pPr>
        <w:pStyle w:val="aff4"/>
        <w:rPr>
          <w:lang w:val="en-US"/>
        </w:rPr>
      </w:pPr>
      <w:r w:rsidRPr="00764B66">
        <w:tab/>
      </w:r>
      <w:r w:rsidR="00030E66">
        <w:rPr>
          <w:position w:val="-36"/>
        </w:rPr>
        <w:pict>
          <v:shape id="_x0000_i1555" type="#_x0000_t75" style="width:403.2pt;height:43.2pt">
            <v:imagedata r:id="rId1068" o:title=""/>
          </v:shape>
        </w:pict>
      </w:r>
      <w:r>
        <w:rPr>
          <w:lang w:val="en-US"/>
        </w:rPr>
        <w:tab/>
      </w:r>
    </w:p>
    <w:p w:rsidR="00555957" w:rsidRDefault="00555957" w:rsidP="00642432">
      <w:pPr>
        <w:pStyle w:val="aff4"/>
      </w:pPr>
      <w:r>
        <w:rPr>
          <w:lang w:val="en-US"/>
        </w:rPr>
        <w:tab/>
      </w:r>
      <w:r w:rsidR="00030E66">
        <w:rPr>
          <w:position w:val="-36"/>
        </w:rPr>
        <w:pict>
          <v:shape id="_x0000_i1556" type="#_x0000_t75" style="width:209.1pt;height:43.2pt">
            <v:imagedata r:id="rId1069" o:title=""/>
          </v:shape>
        </w:pict>
      </w:r>
      <w:r w:rsidR="0025734E">
        <w:t>,</w:t>
      </w:r>
      <w:r w:rsidRPr="0025734E">
        <w:tab/>
      </w:r>
      <w:r w:rsidR="005E28C4">
        <w:t>(3</w:t>
      </w:r>
      <w:r>
        <w:t>.</w:t>
      </w:r>
      <w:r w:rsidRPr="0025734E">
        <w:t>60</w:t>
      </w:r>
      <w:r>
        <w:t>)</w:t>
      </w:r>
    </w:p>
    <w:p w:rsidR="0025734E" w:rsidRDefault="00C37D6D" w:rsidP="00642432">
      <w:pPr>
        <w:pStyle w:val="aff4"/>
      </w:pPr>
      <w:r>
        <w:t>н</w:t>
      </w:r>
      <w:r w:rsidR="0025734E">
        <w:t>а левой границе</w:t>
      </w:r>
      <w:r w:rsidR="00A827FD">
        <w:t xml:space="preserve"> условие примет вид</w:t>
      </w:r>
      <w:r w:rsidR="0025734E">
        <w:t>:</w:t>
      </w:r>
    </w:p>
    <w:p w:rsidR="0025734E" w:rsidRPr="00764B66" w:rsidRDefault="0025734E" w:rsidP="00642432">
      <w:pPr>
        <w:pStyle w:val="aff4"/>
      </w:pPr>
      <w:r>
        <w:tab/>
      </w:r>
      <w:r w:rsidR="00CF2066" w:rsidRPr="00A827FD">
        <w:rPr>
          <w:position w:val="-26"/>
        </w:rPr>
        <w:object w:dxaOrig="4120" w:dyaOrig="760">
          <v:shape id="_x0000_i1557" type="#_x0000_t75" style="width:206pt;height:38.2pt" o:ole="">
            <v:imagedata r:id="rId1070" o:title=""/>
          </v:shape>
          <o:OLEObject Type="Embed" ProgID="Equation.3" ShapeID="_x0000_i1557" DrawAspect="Content" ObjectID="_1704635655" r:id="rId1071"/>
        </w:object>
      </w:r>
      <w:r w:rsidR="00C37D6D">
        <w:t>,</w:t>
      </w:r>
      <w:r>
        <w:tab/>
      </w:r>
    </w:p>
    <w:p w:rsidR="00C37D6D" w:rsidRDefault="00C37D6D" w:rsidP="00C37D6D">
      <w:pPr>
        <w:ind w:right="-2"/>
        <w:rPr>
          <w:szCs w:val="28"/>
          <w:lang w:val="ru-RU"/>
        </w:rPr>
      </w:pPr>
      <w:r>
        <w:rPr>
          <w:szCs w:val="28"/>
          <w:lang w:val="ru-RU"/>
        </w:rPr>
        <w:t>после группировки коэффициентов получим</w:t>
      </w:r>
      <w:r w:rsidRPr="005A05F2">
        <w:rPr>
          <w:szCs w:val="28"/>
          <w:lang w:val="ru-RU"/>
        </w:rPr>
        <w:t>:</w:t>
      </w:r>
    </w:p>
    <w:p w:rsidR="00C37D6D" w:rsidRPr="00C37D6D" w:rsidRDefault="00C37D6D" w:rsidP="00C37D6D">
      <w:pPr>
        <w:pStyle w:val="aff4"/>
      </w:pPr>
      <w:r w:rsidRPr="00764B66">
        <w:tab/>
      </w:r>
      <w:r w:rsidR="00CF2066" w:rsidRPr="00C37D6D">
        <w:rPr>
          <w:position w:val="-32"/>
        </w:rPr>
        <w:object w:dxaOrig="4720" w:dyaOrig="780">
          <v:shape id="_x0000_i1558" type="#_x0000_t75" style="width:236.05pt;height:38.8pt" o:ole="">
            <v:imagedata r:id="rId1072" o:title=""/>
          </v:shape>
          <o:OLEObject Type="Embed" ProgID="Equation.3" ShapeID="_x0000_i1558" DrawAspect="Content" ObjectID="_1704635656" r:id="rId1073"/>
        </w:object>
      </w:r>
      <w:r>
        <w:t>,</w:t>
      </w:r>
      <w:r>
        <w:tab/>
      </w:r>
      <w:r w:rsidR="005E28C4">
        <w:t>(3</w:t>
      </w:r>
      <w:r>
        <w:t>.</w:t>
      </w:r>
      <w:r w:rsidRPr="0025734E">
        <w:t>6</w:t>
      </w:r>
      <w:r>
        <w:t>1)</w:t>
      </w:r>
    </w:p>
    <w:p w:rsidR="00C37D6D" w:rsidRPr="00764B66" w:rsidRDefault="00C37D6D" w:rsidP="00C37D6D">
      <w:pPr>
        <w:pStyle w:val="aff4"/>
      </w:pPr>
      <w:r>
        <w:lastRenderedPageBreak/>
        <w:t>на правой границе условие примет вид:</w:t>
      </w:r>
    </w:p>
    <w:p w:rsidR="00C37D6D" w:rsidRPr="00C20A1C" w:rsidRDefault="00C37D6D" w:rsidP="00C37D6D">
      <w:pPr>
        <w:pStyle w:val="aff4"/>
      </w:pPr>
      <w:r>
        <w:tab/>
      </w:r>
      <w:r w:rsidR="00CF2066" w:rsidRPr="00A827FD">
        <w:rPr>
          <w:position w:val="-26"/>
        </w:rPr>
        <w:object w:dxaOrig="3820" w:dyaOrig="760">
          <v:shape id="_x0000_i1559" type="#_x0000_t75" style="width:190.95pt;height:38.2pt" o:ole="">
            <v:imagedata r:id="rId1074" o:title=""/>
          </v:shape>
          <o:OLEObject Type="Embed" ProgID="Equation.3" ShapeID="_x0000_i1559" DrawAspect="Content" ObjectID="_1704635657" r:id="rId1075"/>
        </w:object>
      </w:r>
      <w:r>
        <w:t>,</w:t>
      </w:r>
      <w:r>
        <w:tab/>
      </w:r>
    </w:p>
    <w:p w:rsidR="00C37D6D" w:rsidRDefault="00C37D6D" w:rsidP="00C37D6D">
      <w:pPr>
        <w:ind w:right="-2"/>
        <w:rPr>
          <w:szCs w:val="28"/>
          <w:lang w:val="ru-RU"/>
        </w:rPr>
      </w:pPr>
      <w:r>
        <w:rPr>
          <w:szCs w:val="28"/>
          <w:lang w:val="ru-RU"/>
        </w:rPr>
        <w:t>после группировки коэффициентов получим</w:t>
      </w:r>
      <w:r w:rsidRPr="005A05F2">
        <w:rPr>
          <w:szCs w:val="28"/>
          <w:lang w:val="ru-RU"/>
        </w:rPr>
        <w:t>:</w:t>
      </w:r>
    </w:p>
    <w:p w:rsidR="00C37D6D" w:rsidRDefault="00C37D6D" w:rsidP="00C37D6D">
      <w:pPr>
        <w:pStyle w:val="aff4"/>
      </w:pPr>
      <w:r w:rsidRPr="00C20A1C">
        <w:tab/>
      </w:r>
      <w:r w:rsidR="00CF2066" w:rsidRPr="00C37D6D">
        <w:rPr>
          <w:position w:val="-32"/>
        </w:rPr>
        <w:object w:dxaOrig="3879" w:dyaOrig="780">
          <v:shape id="_x0000_i1560" type="#_x0000_t75" style="width:194.1pt;height:38.8pt" o:ole="">
            <v:imagedata r:id="rId1076" o:title=""/>
          </v:shape>
          <o:OLEObject Type="Embed" ProgID="Equation.3" ShapeID="_x0000_i1560" DrawAspect="Content" ObjectID="_1704635658" r:id="rId1077"/>
        </w:object>
      </w:r>
      <w:r>
        <w:t>,</w:t>
      </w:r>
      <w:r>
        <w:tab/>
      </w:r>
      <w:r w:rsidR="005E28C4">
        <w:t>(3</w:t>
      </w:r>
      <w:r>
        <w:t>.</w:t>
      </w:r>
      <w:r w:rsidRPr="0025734E">
        <w:t>6</w:t>
      </w:r>
      <w:r>
        <w:t>2)</w:t>
      </w:r>
    </w:p>
    <w:p w:rsidR="00BB3CDA" w:rsidRDefault="00BB3CDA" w:rsidP="00BB3CDA">
      <w:pPr>
        <w:pStyle w:val="aff4"/>
        <w:ind w:firstLine="567"/>
      </w:pPr>
      <w:r>
        <w:t>Далее перейдём к разработке программных комплексов решения поставленных задач и моделированию.</w:t>
      </w:r>
    </w:p>
    <w:p w:rsidR="003877B9" w:rsidRDefault="003877B9" w:rsidP="00BB3CDA">
      <w:pPr>
        <w:pStyle w:val="aff4"/>
        <w:ind w:firstLine="567"/>
      </w:pPr>
    </w:p>
    <w:p w:rsidR="00027658" w:rsidRDefault="00DD5482" w:rsidP="00027658">
      <w:pPr>
        <w:pStyle w:val="2"/>
        <w:rPr>
          <w:lang w:val="ru-RU"/>
        </w:rPr>
      </w:pPr>
      <w:bookmarkStart w:id="42" w:name="_Toc89096756"/>
      <w:r>
        <w:rPr>
          <w:lang w:val="ru-RU"/>
        </w:rPr>
        <w:t>3</w:t>
      </w:r>
      <w:r w:rsidR="00027658">
        <w:rPr>
          <w:lang w:val="ru-RU"/>
        </w:rPr>
        <w:t>.6 Применение численного интегрирования к решению уравнений внутренней</w:t>
      </w:r>
      <w:r w:rsidR="002C7123">
        <w:rPr>
          <w:lang w:val="ru-RU"/>
        </w:rPr>
        <w:t xml:space="preserve"> и внешней</w:t>
      </w:r>
      <w:r w:rsidR="00027658">
        <w:rPr>
          <w:lang w:val="ru-RU"/>
        </w:rPr>
        <w:t xml:space="preserve"> баллистики</w:t>
      </w:r>
      <w:bookmarkEnd w:id="42"/>
    </w:p>
    <w:p w:rsidR="00027658" w:rsidRPr="00A64495" w:rsidRDefault="007B07E0" w:rsidP="00027658">
      <w:pPr>
        <w:pStyle w:val="affa"/>
        <w:rPr>
          <w:color w:val="000000"/>
        </w:rPr>
      </w:pPr>
      <w:r>
        <w:rPr>
          <w:color w:val="000000"/>
          <w:lang w:val="ru-RU"/>
        </w:rPr>
        <w:t>Численное и</w:t>
      </w:r>
      <w:r w:rsidRPr="00A64495">
        <w:rPr>
          <w:color w:val="000000"/>
        </w:rPr>
        <w:t>нтегрирован</w:t>
      </w:r>
      <w:r>
        <w:rPr>
          <w:color w:val="000000"/>
          <w:lang w:val="ru-RU"/>
        </w:rPr>
        <w:t>ие</w:t>
      </w:r>
      <w:r>
        <w:rPr>
          <w:color w:val="000000"/>
        </w:rPr>
        <w:t xml:space="preserve"> </w:t>
      </w:r>
      <w:r w:rsidR="00027658" w:rsidRPr="00A64495">
        <w:rPr>
          <w:color w:val="000000"/>
        </w:rPr>
        <w:t xml:space="preserve">уравнений </w:t>
      </w:r>
      <w:r w:rsidR="005E28C4">
        <w:rPr>
          <w:color w:val="000000"/>
        </w:rPr>
        <w:t>(2</w:t>
      </w:r>
      <w:r w:rsidR="00027658" w:rsidRPr="00A64495">
        <w:rPr>
          <w:color w:val="000000"/>
          <w:lang w:val="ru-RU"/>
        </w:rPr>
        <w:t>.</w:t>
      </w:r>
      <w:r w:rsidR="00A1601C">
        <w:rPr>
          <w:color w:val="000000"/>
          <w:lang w:val="ru-RU"/>
        </w:rPr>
        <w:t>74</w:t>
      </w:r>
      <w:r w:rsidR="00027658" w:rsidRPr="00A64495">
        <w:rPr>
          <w:color w:val="000000"/>
        </w:rPr>
        <w:t>)</w:t>
      </w:r>
      <w:r w:rsidR="00A1601C">
        <w:rPr>
          <w:color w:val="000000"/>
          <w:lang w:val="ru-RU"/>
        </w:rPr>
        <w:t>,</w:t>
      </w:r>
      <w:r w:rsidR="00027658" w:rsidRPr="00A64495">
        <w:rPr>
          <w:color w:val="000000"/>
          <w:lang w:val="ru-RU"/>
        </w:rPr>
        <w:t xml:space="preserve"> </w:t>
      </w:r>
      <w:r w:rsidR="005E28C4">
        <w:rPr>
          <w:color w:val="000000"/>
        </w:rPr>
        <w:t>(2</w:t>
      </w:r>
      <w:r w:rsidR="00027658" w:rsidRPr="00A64495">
        <w:rPr>
          <w:color w:val="000000"/>
          <w:lang w:val="ru-RU"/>
        </w:rPr>
        <w:t>.</w:t>
      </w:r>
      <w:r w:rsidR="00A1601C">
        <w:rPr>
          <w:color w:val="000000"/>
          <w:lang w:val="ru-RU"/>
        </w:rPr>
        <w:t>79</w:t>
      </w:r>
      <w:r w:rsidR="00027658" w:rsidRPr="00A64495">
        <w:rPr>
          <w:color w:val="000000"/>
        </w:rPr>
        <w:t>)</w:t>
      </w:r>
      <w:r w:rsidR="00A1601C">
        <w:rPr>
          <w:color w:val="000000"/>
          <w:lang w:val="ru-RU"/>
        </w:rPr>
        <w:t>, (2.91) и (2.94)</w:t>
      </w:r>
      <w:r w:rsidR="00027658" w:rsidRPr="00A64495">
        <w:rPr>
          <w:color w:val="000000"/>
        </w:rPr>
        <w:t xml:space="preserve"> </w:t>
      </w:r>
      <w:r>
        <w:rPr>
          <w:color w:val="000000"/>
          <w:lang w:val="ru-RU"/>
        </w:rPr>
        <w:t>проводилось</w:t>
      </w:r>
      <w:r w:rsidR="00A1601C">
        <w:rPr>
          <w:color w:val="000000"/>
        </w:rPr>
        <w:t xml:space="preserve"> с помощью</w:t>
      </w:r>
      <w:r>
        <w:rPr>
          <w:color w:val="000000"/>
          <w:lang w:val="ru-RU"/>
        </w:rPr>
        <w:t xml:space="preserve"> </w:t>
      </w:r>
      <w:r w:rsidR="00027658">
        <w:rPr>
          <w:color w:val="000000"/>
          <w:lang w:val="ru-RU"/>
        </w:rPr>
        <w:t>метод</w:t>
      </w:r>
      <w:r>
        <w:rPr>
          <w:color w:val="000000"/>
          <w:lang w:val="ru-RU"/>
        </w:rPr>
        <w:t>а</w:t>
      </w:r>
      <w:r w:rsidR="00027658" w:rsidRPr="00A64495">
        <w:rPr>
          <w:color w:val="000000"/>
        </w:rPr>
        <w:t xml:space="preserve"> Рунге-Кутта</w:t>
      </w:r>
      <w:r w:rsidR="00027658" w:rsidRPr="00A64495">
        <w:rPr>
          <w:color w:val="000000"/>
          <w:lang w:val="ru-RU"/>
        </w:rPr>
        <w:t xml:space="preserve"> 4-го порядка точности</w:t>
      </w:r>
      <w:r w:rsidR="00027658" w:rsidRPr="00A64495">
        <w:rPr>
          <w:color w:val="000000"/>
        </w:rPr>
        <w:t xml:space="preserve"> [</w:t>
      </w:r>
      <w:r w:rsidR="003877B9" w:rsidRPr="003877B9">
        <w:rPr>
          <w:color w:val="000000"/>
          <w:lang w:val="ru-RU"/>
        </w:rPr>
        <w:t>43</w:t>
      </w:r>
      <w:r w:rsidR="00027658" w:rsidRPr="00A64495">
        <w:rPr>
          <w:color w:val="000000"/>
        </w:rPr>
        <w:t>].</w:t>
      </w:r>
    </w:p>
    <w:p w:rsidR="00027658" w:rsidRPr="00027658" w:rsidRDefault="00027658" w:rsidP="00027658">
      <w:pPr>
        <w:tabs>
          <w:tab w:val="left" w:pos="709"/>
        </w:tabs>
        <w:ind w:firstLine="709"/>
        <w:rPr>
          <w:szCs w:val="28"/>
          <w:lang w:val="ru-RU"/>
        </w:rPr>
      </w:pPr>
      <w:r w:rsidRPr="00027658">
        <w:rPr>
          <w:szCs w:val="28"/>
          <w:lang w:val="ru-RU"/>
        </w:rPr>
        <w:t>Рассмотрим задачу Коши для уравнения</w:t>
      </w:r>
    </w:p>
    <w:p w:rsidR="00027658" w:rsidRPr="00027658" w:rsidRDefault="00027658" w:rsidP="00027658">
      <w:pPr>
        <w:pStyle w:val="aff4"/>
      </w:pPr>
      <w:r>
        <w:tab/>
      </w:r>
      <w:r w:rsidR="00CF2066" w:rsidRPr="00A64495">
        <w:rPr>
          <w:position w:val="-28"/>
        </w:rPr>
        <w:object w:dxaOrig="1640" w:dyaOrig="720">
          <v:shape id="_x0000_i1561" type="#_x0000_t75" style="width:82pt;height:36.3pt" o:ole="">
            <v:imagedata r:id="rId1078" o:title=""/>
          </v:shape>
          <o:OLEObject Type="Embed" ProgID="Equation.3" ShapeID="_x0000_i1561" DrawAspect="Content" ObjectID="_1704635659" r:id="rId1079"/>
        </w:object>
      </w:r>
      <w:r w:rsidRPr="00027658">
        <w:t xml:space="preserve">, </w:t>
      </w:r>
      <w:r w:rsidR="00CF2066" w:rsidRPr="00A64495">
        <w:rPr>
          <w:position w:val="-6"/>
        </w:rPr>
        <w:object w:dxaOrig="580" w:dyaOrig="300">
          <v:shape id="_x0000_i1562" type="#_x0000_t75" style="width:29.45pt;height:15.05pt" o:ole="">
            <v:imagedata r:id="rId1080" o:title=""/>
          </v:shape>
          <o:OLEObject Type="Embed" ProgID="Equation.3" ShapeID="_x0000_i1562" DrawAspect="Content" ObjectID="_1704635660" r:id="rId1081"/>
        </w:object>
      </w:r>
      <w:r w:rsidRPr="00027658">
        <w:t xml:space="preserve">, </w:t>
      </w:r>
      <w:r w:rsidR="00CF2066" w:rsidRPr="00A64495">
        <w:rPr>
          <w:position w:val="-12"/>
        </w:rPr>
        <w:object w:dxaOrig="1040" w:dyaOrig="380">
          <v:shape id="_x0000_i1563" type="#_x0000_t75" style="width:51.95pt;height:18.8pt" o:ole="">
            <v:imagedata r:id="rId1082" o:title=""/>
          </v:shape>
          <o:OLEObject Type="Embed" ProgID="Equation.3" ShapeID="_x0000_i1563" DrawAspect="Content" ObjectID="_1704635661" r:id="rId1083"/>
        </w:object>
      </w:r>
      <w:r w:rsidRPr="00027658">
        <w:t>.</w:t>
      </w:r>
      <w:r>
        <w:tab/>
      </w:r>
      <w:r w:rsidR="005E28C4">
        <w:t>(3</w:t>
      </w:r>
      <w:r>
        <w:t>.63)</w:t>
      </w:r>
    </w:p>
    <w:p w:rsidR="00027658" w:rsidRPr="00027658" w:rsidRDefault="00027658" w:rsidP="00027658">
      <w:pPr>
        <w:tabs>
          <w:tab w:val="left" w:pos="709"/>
        </w:tabs>
        <w:ind w:firstLine="709"/>
        <w:rPr>
          <w:szCs w:val="28"/>
          <w:lang w:val="ru-RU"/>
        </w:rPr>
      </w:pPr>
      <w:r w:rsidRPr="00027658">
        <w:rPr>
          <w:szCs w:val="28"/>
          <w:lang w:val="ru-RU"/>
        </w:rPr>
        <w:t>Явный метод Рунге-Кутта состоит в следующем.</w:t>
      </w:r>
      <w:r w:rsidR="00A1601C">
        <w:rPr>
          <w:szCs w:val="28"/>
          <w:lang w:val="ru-RU"/>
        </w:rPr>
        <w:t xml:space="preserve"> </w:t>
      </w:r>
      <w:r w:rsidRPr="00027658">
        <w:rPr>
          <w:szCs w:val="28"/>
          <w:lang w:val="ru-RU"/>
        </w:rPr>
        <w:t xml:space="preserve">Вводится сеточная </w:t>
      </w:r>
      <w:proofErr w:type="gramStart"/>
      <w:r w:rsidRPr="00A1601C">
        <w:rPr>
          <w:szCs w:val="28"/>
          <w:lang w:val="ru-RU"/>
        </w:rPr>
        <w:t xml:space="preserve">функция </w:t>
      </w:r>
      <w:r w:rsidR="00CF2066" w:rsidRPr="00A1601C">
        <w:rPr>
          <w:position w:val="-12"/>
          <w:szCs w:val="28"/>
        </w:rPr>
        <w:object w:dxaOrig="1160" w:dyaOrig="440">
          <v:shape id="_x0000_i1564" type="#_x0000_t75" style="width:57.6pt;height:21.9pt" o:ole="">
            <v:imagedata r:id="rId1084" o:title=""/>
          </v:shape>
          <o:OLEObject Type="Embed" ProgID="Equation.3" ShapeID="_x0000_i1564" DrawAspect="Content" ObjectID="_1704635662" r:id="rId1085"/>
        </w:object>
      </w:r>
      <w:r w:rsidR="00A1601C" w:rsidRPr="00A1601C">
        <w:rPr>
          <w:szCs w:val="28"/>
          <w:lang w:val="ru-RU"/>
        </w:rPr>
        <w:t>,</w:t>
      </w:r>
      <w:proofErr w:type="gramEnd"/>
      <w:r w:rsidR="00A1601C" w:rsidRPr="00A1601C">
        <w:rPr>
          <w:szCs w:val="28"/>
          <w:lang w:val="ru-RU"/>
        </w:rPr>
        <w:t xml:space="preserve"> с</w:t>
      </w:r>
      <w:r w:rsidR="00A1601C">
        <w:rPr>
          <w:szCs w:val="28"/>
          <w:lang w:val="ru-RU"/>
        </w:rPr>
        <w:t xml:space="preserve"> шагом</w:t>
      </w:r>
      <w:r w:rsidR="00A1601C" w:rsidRPr="00A1601C">
        <w:rPr>
          <w:szCs w:val="28"/>
          <w:lang w:val="ru-RU"/>
        </w:rPr>
        <w:t xml:space="preserve"> </w:t>
      </w:r>
      <w:r w:rsidR="00CF2066" w:rsidRPr="00A1601C">
        <w:rPr>
          <w:position w:val="-6"/>
          <w:szCs w:val="28"/>
          <w:lang w:val="ru-RU"/>
        </w:rPr>
        <w:object w:dxaOrig="200" w:dyaOrig="240">
          <v:shape id="_x0000_i1565" type="#_x0000_t75" style="width:10pt;height:11.9pt" o:ole="">
            <v:imagedata r:id="rId1086" o:title=""/>
          </v:shape>
          <o:OLEObject Type="Embed" ProgID="Equation.3" ShapeID="_x0000_i1565" DrawAspect="Content" ObjectID="_1704635663" r:id="rId1087"/>
        </w:object>
      </w:r>
      <w:r w:rsidR="00A1601C">
        <w:rPr>
          <w:szCs w:val="28"/>
          <w:lang w:val="ru-RU"/>
        </w:rPr>
        <w:t xml:space="preserve"> по временной координате</w:t>
      </w:r>
      <w:r w:rsidRPr="00027658">
        <w:rPr>
          <w:szCs w:val="28"/>
          <w:lang w:val="ru-RU"/>
        </w:rPr>
        <w:t>. Последовательно вычисляются функции</w:t>
      </w:r>
    </w:p>
    <w:p w:rsidR="00027658" w:rsidRPr="00027658" w:rsidRDefault="00CF2066" w:rsidP="00027658">
      <w:pPr>
        <w:tabs>
          <w:tab w:val="left" w:pos="540"/>
        </w:tabs>
        <w:jc w:val="center"/>
        <w:rPr>
          <w:szCs w:val="28"/>
          <w:lang w:val="ru-RU"/>
        </w:rPr>
      </w:pPr>
      <w:r w:rsidRPr="00A64495">
        <w:rPr>
          <w:position w:val="-12"/>
          <w:szCs w:val="28"/>
        </w:rPr>
        <w:object w:dxaOrig="1740" w:dyaOrig="440">
          <v:shape id="_x0000_i1566" type="#_x0000_t75" style="width:87.05pt;height:21.9pt" o:ole="">
            <v:imagedata r:id="rId1088" o:title=""/>
          </v:shape>
          <o:OLEObject Type="Embed" ProgID="Equation.3" ShapeID="_x0000_i1566" DrawAspect="Content" ObjectID="_1704635664" r:id="rId1089"/>
        </w:object>
      </w:r>
      <w:r w:rsidR="00027658" w:rsidRPr="00027658">
        <w:rPr>
          <w:szCs w:val="28"/>
          <w:lang w:val="ru-RU"/>
        </w:rPr>
        <w:t xml:space="preserve">, </w:t>
      </w:r>
      <w:r w:rsidRPr="00A64495">
        <w:rPr>
          <w:position w:val="-38"/>
          <w:szCs w:val="28"/>
        </w:rPr>
        <w:object w:dxaOrig="3280" w:dyaOrig="900">
          <v:shape id="_x0000_i1567" type="#_x0000_t75" style="width:164.05pt;height:45.1pt" o:ole="">
            <v:imagedata r:id="rId1090" o:title=""/>
          </v:shape>
          <o:OLEObject Type="Embed" ProgID="Equation.3" ShapeID="_x0000_i1567" DrawAspect="Content" ObjectID="_1704635665" r:id="rId1091"/>
        </w:object>
      </w:r>
      <w:r w:rsidR="00027658" w:rsidRPr="00027658">
        <w:rPr>
          <w:szCs w:val="28"/>
          <w:lang w:val="ru-RU"/>
        </w:rPr>
        <w:t>,</w:t>
      </w:r>
    </w:p>
    <w:p w:rsidR="00027658" w:rsidRPr="00027658" w:rsidRDefault="00CF2066" w:rsidP="00027658">
      <w:pPr>
        <w:tabs>
          <w:tab w:val="left" w:pos="540"/>
        </w:tabs>
        <w:jc w:val="center"/>
        <w:rPr>
          <w:szCs w:val="28"/>
          <w:lang w:val="ru-RU"/>
        </w:rPr>
      </w:pPr>
      <w:r w:rsidRPr="00A64495">
        <w:rPr>
          <w:position w:val="-38"/>
          <w:szCs w:val="28"/>
        </w:rPr>
        <w:object w:dxaOrig="3320" w:dyaOrig="900">
          <v:shape id="_x0000_i1568" type="#_x0000_t75" style="width:165.9pt;height:45.1pt" o:ole="">
            <v:imagedata r:id="rId1092" o:title=""/>
          </v:shape>
          <o:OLEObject Type="Embed" ProgID="Equation.3" ShapeID="_x0000_i1568" DrawAspect="Content" ObjectID="_1704635666" r:id="rId1093"/>
        </w:object>
      </w:r>
      <w:r w:rsidR="00027658" w:rsidRPr="00027658">
        <w:rPr>
          <w:szCs w:val="28"/>
          <w:lang w:val="ru-RU"/>
        </w:rPr>
        <w:t xml:space="preserve">, </w:t>
      </w:r>
      <w:r w:rsidRPr="00A64495">
        <w:rPr>
          <w:position w:val="-12"/>
          <w:szCs w:val="28"/>
        </w:rPr>
        <w:object w:dxaOrig="3060" w:dyaOrig="440">
          <v:shape id="_x0000_i1569" type="#_x0000_t75" style="width:152.75pt;height:21.9pt" o:ole="">
            <v:imagedata r:id="rId1094" o:title=""/>
          </v:shape>
          <o:OLEObject Type="Embed" ProgID="Equation.3" ShapeID="_x0000_i1569" DrawAspect="Content" ObjectID="_1704635667" r:id="rId1095"/>
        </w:object>
      </w:r>
    </w:p>
    <w:p w:rsidR="00027658" w:rsidRPr="00027658" w:rsidRDefault="00027658" w:rsidP="00027658">
      <w:pPr>
        <w:rPr>
          <w:szCs w:val="28"/>
          <w:lang w:val="ru-RU"/>
        </w:rPr>
      </w:pPr>
      <w:r w:rsidRPr="00027658">
        <w:rPr>
          <w:szCs w:val="28"/>
          <w:lang w:val="ru-RU"/>
        </w:rPr>
        <w:t xml:space="preserve">и находится новое </w:t>
      </w:r>
      <w:proofErr w:type="gramStart"/>
      <w:r w:rsidRPr="00027658">
        <w:rPr>
          <w:szCs w:val="28"/>
          <w:lang w:val="ru-RU"/>
        </w:rPr>
        <w:t xml:space="preserve">значение </w:t>
      </w:r>
      <w:r w:rsidR="00CF2066" w:rsidRPr="00A64495">
        <w:rPr>
          <w:position w:val="-12"/>
          <w:szCs w:val="28"/>
        </w:rPr>
        <w:object w:dxaOrig="1579" w:dyaOrig="440">
          <v:shape id="_x0000_i1570" type="#_x0000_t75" style="width:78.9pt;height:21.9pt" o:ole="">
            <v:imagedata r:id="rId1096" o:title=""/>
          </v:shape>
          <o:OLEObject Type="Embed" ProgID="Equation.3" ShapeID="_x0000_i1570" DrawAspect="Content" ObjectID="_1704635668" r:id="rId1097"/>
        </w:object>
      </w:r>
      <w:r w:rsidRPr="00027658">
        <w:rPr>
          <w:szCs w:val="28"/>
          <w:lang w:val="ru-RU"/>
        </w:rPr>
        <w:t xml:space="preserve"> по</w:t>
      </w:r>
      <w:proofErr w:type="gramEnd"/>
      <w:r w:rsidRPr="00027658">
        <w:rPr>
          <w:szCs w:val="28"/>
          <w:lang w:val="ru-RU"/>
        </w:rPr>
        <w:t xml:space="preserve"> формуле:</w:t>
      </w:r>
    </w:p>
    <w:p w:rsidR="00027658" w:rsidRPr="00027658" w:rsidRDefault="00027658" w:rsidP="00027658">
      <w:pPr>
        <w:pStyle w:val="aff4"/>
      </w:pPr>
      <w:r>
        <w:tab/>
      </w:r>
      <w:r w:rsidR="00CF2066" w:rsidRPr="00A64495">
        <w:rPr>
          <w:position w:val="-28"/>
        </w:rPr>
        <w:object w:dxaOrig="4880" w:dyaOrig="780">
          <v:shape id="_x0000_i1571" type="#_x0000_t75" style="width:243.55pt;height:38.8pt" o:ole="">
            <v:imagedata r:id="rId1098" o:title=""/>
          </v:shape>
          <o:OLEObject Type="Embed" ProgID="Equation.3" ShapeID="_x0000_i1571" DrawAspect="Content" ObjectID="_1704635669" r:id="rId1099"/>
        </w:object>
      </w:r>
      <w:r w:rsidRPr="00027658">
        <w:t>.</w:t>
      </w:r>
      <w:r>
        <w:tab/>
      </w:r>
      <w:r w:rsidR="005E28C4">
        <w:t>(3</w:t>
      </w:r>
      <w:r w:rsidRPr="00027658">
        <w:t>.</w:t>
      </w:r>
      <w:r>
        <w:t>64</w:t>
      </w:r>
      <w:r w:rsidRPr="00027658">
        <w:t>)</w:t>
      </w:r>
    </w:p>
    <w:p w:rsidR="00027658" w:rsidRPr="00A64495" w:rsidRDefault="00027658" w:rsidP="00027658">
      <w:pPr>
        <w:pStyle w:val="affa"/>
        <w:ind w:firstLine="0"/>
        <w:rPr>
          <w:lang w:val="ru-RU"/>
        </w:rPr>
      </w:pPr>
      <w:r w:rsidRPr="00A64495">
        <w:rPr>
          <w:lang w:val="ru-RU"/>
        </w:rPr>
        <w:t xml:space="preserve">При </w:t>
      </w:r>
      <w:proofErr w:type="gramStart"/>
      <w:r w:rsidRPr="00A64495">
        <w:rPr>
          <w:lang w:val="ru-RU"/>
        </w:rPr>
        <w:t xml:space="preserve">этом </w:t>
      </w:r>
      <w:r w:rsidR="00CF2066" w:rsidRPr="00A64495">
        <w:rPr>
          <w:position w:val="-20"/>
        </w:rPr>
        <w:object w:dxaOrig="2180" w:dyaOrig="540">
          <v:shape id="_x0000_i1572" type="#_x0000_t75" style="width:108.95pt;height:26.9pt" o:ole="">
            <v:imagedata r:id="rId1100" o:title=""/>
          </v:shape>
          <o:OLEObject Type="Embed" ProgID="Equation.3" ShapeID="_x0000_i1572" DrawAspect="Content" ObjectID="_1704635670" r:id="rId1101"/>
        </w:object>
      </w:r>
      <w:r w:rsidRPr="00A64495">
        <w:rPr>
          <w:lang w:val="ru-RU"/>
        </w:rPr>
        <w:t>.</w:t>
      </w:r>
      <w:proofErr w:type="gramEnd"/>
    </w:p>
    <w:p w:rsidR="00E672D6" w:rsidRPr="00B2445D" w:rsidRDefault="00DD5482" w:rsidP="00B2445D">
      <w:pPr>
        <w:pStyle w:val="1"/>
        <w:rPr>
          <w:lang w:val="ru-RU"/>
        </w:rPr>
      </w:pPr>
      <w:bookmarkStart w:id="43" w:name="_Toc87623919"/>
      <w:bookmarkStart w:id="44" w:name="_Toc89096757"/>
      <w:r>
        <w:rPr>
          <w:lang w:val="ru-RU"/>
        </w:rPr>
        <w:lastRenderedPageBreak/>
        <w:t>4</w:t>
      </w:r>
      <w:r w:rsidR="00B2445D">
        <w:rPr>
          <w:lang w:val="ru-RU"/>
        </w:rPr>
        <w:t xml:space="preserve"> </w:t>
      </w:r>
      <w:r w:rsidR="00E672D6" w:rsidRPr="00B2445D">
        <w:rPr>
          <w:lang w:val="ru-RU"/>
        </w:rPr>
        <w:t>Разработка программного комплекса моделирования НДС и колебаний ствола</w:t>
      </w:r>
      <w:bookmarkEnd w:id="43"/>
      <w:bookmarkEnd w:id="44"/>
    </w:p>
    <w:p w:rsidR="00EA70E2" w:rsidRPr="00B2445D" w:rsidRDefault="00DD5482" w:rsidP="00B2445D">
      <w:pPr>
        <w:pStyle w:val="2"/>
        <w:rPr>
          <w:lang w:val="ru-RU"/>
        </w:rPr>
      </w:pPr>
      <w:bookmarkStart w:id="45" w:name="_Toc87623920"/>
      <w:bookmarkStart w:id="46" w:name="_Toc89096758"/>
      <w:r>
        <w:rPr>
          <w:lang w:val="ru-RU"/>
        </w:rPr>
        <w:t>4</w:t>
      </w:r>
      <w:r w:rsidR="0089354E" w:rsidRPr="00B2445D">
        <w:rPr>
          <w:lang w:val="ru-RU"/>
        </w:rPr>
        <w:t xml:space="preserve">.1 </w:t>
      </w:r>
      <w:r w:rsidR="00232324" w:rsidRPr="00B2445D">
        <w:rPr>
          <w:lang w:val="ru-RU"/>
        </w:rPr>
        <w:t>Выбор языка программирования</w:t>
      </w:r>
      <w:bookmarkEnd w:id="45"/>
      <w:bookmarkEnd w:id="46"/>
    </w:p>
    <w:p w:rsidR="00745E1D" w:rsidRDefault="0004014C" w:rsidP="0004014C">
      <w:pPr>
        <w:ind w:firstLine="567"/>
        <w:rPr>
          <w:lang w:val="ru-RU" w:bidi="ar-SA"/>
        </w:rPr>
      </w:pPr>
      <w:r>
        <w:rPr>
          <w:lang w:val="ru-RU" w:bidi="ar-SA"/>
        </w:rPr>
        <w:t xml:space="preserve">Разработка комплекса велась в среде </w:t>
      </w:r>
      <w:r>
        <w:rPr>
          <w:lang w:bidi="ar-SA"/>
        </w:rPr>
        <w:t>Visual</w:t>
      </w:r>
      <w:r w:rsidRPr="0004014C">
        <w:rPr>
          <w:lang w:val="ru-RU" w:bidi="ar-SA"/>
        </w:rPr>
        <w:t xml:space="preserve"> </w:t>
      </w:r>
      <w:r>
        <w:rPr>
          <w:lang w:bidi="ar-SA"/>
        </w:rPr>
        <w:t>Studio</w:t>
      </w:r>
      <w:r w:rsidRPr="0004014C">
        <w:rPr>
          <w:lang w:val="ru-RU" w:bidi="ar-SA"/>
        </w:rPr>
        <w:t xml:space="preserve"> 2019</w:t>
      </w:r>
      <w:r>
        <w:rPr>
          <w:lang w:val="ru-RU" w:bidi="ar-SA"/>
        </w:rPr>
        <w:t xml:space="preserve"> </w:t>
      </w:r>
      <w:r>
        <w:rPr>
          <w:lang w:bidi="ar-SA"/>
        </w:rPr>
        <w:t>Community</w:t>
      </w:r>
      <w:r w:rsidRPr="0004014C">
        <w:rPr>
          <w:lang w:val="ru-RU" w:bidi="ar-SA"/>
        </w:rPr>
        <w:t xml:space="preserve">, </w:t>
      </w:r>
      <w:r>
        <w:rPr>
          <w:lang w:val="ru-RU" w:bidi="ar-SA"/>
        </w:rPr>
        <w:t xml:space="preserve">данное ПО бесплатно для некоммерческого использования и в то же время имеет удобный и понятный интерфейс, технологию </w:t>
      </w:r>
      <w:proofErr w:type="spellStart"/>
      <w:r>
        <w:rPr>
          <w:lang w:val="ru-RU" w:bidi="ar-SA"/>
        </w:rPr>
        <w:t>автодополнения</w:t>
      </w:r>
      <w:proofErr w:type="spellEnd"/>
      <w:r>
        <w:rPr>
          <w:lang w:val="ru-RU" w:bidi="ar-SA"/>
        </w:rPr>
        <w:t xml:space="preserve"> </w:t>
      </w:r>
      <w:r>
        <w:rPr>
          <w:lang w:bidi="ar-SA"/>
        </w:rPr>
        <w:t>IntelliSense</w:t>
      </w:r>
      <w:r w:rsidRPr="0004014C">
        <w:rPr>
          <w:lang w:val="ru-RU" w:bidi="ar-SA"/>
        </w:rPr>
        <w:t>,</w:t>
      </w:r>
      <w:r>
        <w:rPr>
          <w:lang w:val="ru-RU" w:bidi="ar-SA"/>
        </w:rPr>
        <w:t xml:space="preserve"> которая ускоряет написание программ и позволяет избегать </w:t>
      </w:r>
      <w:r w:rsidR="00745E1D">
        <w:rPr>
          <w:lang w:val="ru-RU" w:bidi="ar-SA"/>
        </w:rPr>
        <w:t xml:space="preserve">многих ошибок при написании кода. В качестве языка программирования был выбран </w:t>
      </w:r>
      <w:r w:rsidR="00745E1D">
        <w:rPr>
          <w:lang w:bidi="ar-SA"/>
        </w:rPr>
        <w:t>C</w:t>
      </w:r>
      <w:r w:rsidR="00745E1D" w:rsidRPr="00745E1D">
        <w:rPr>
          <w:lang w:val="ru-RU" w:bidi="ar-SA"/>
        </w:rPr>
        <w:t>#</w:t>
      </w:r>
      <w:r w:rsidR="00076628">
        <w:rPr>
          <w:lang w:val="ru-RU" w:bidi="ar-SA"/>
        </w:rPr>
        <w:t xml:space="preserve">, </w:t>
      </w:r>
      <w:r w:rsidR="00076628" w:rsidRPr="00232324">
        <w:rPr>
          <w:lang w:val="ru-RU" w:bidi="ar-SA"/>
        </w:rPr>
        <w:t>.</w:t>
      </w:r>
      <w:r w:rsidR="00076628" w:rsidRPr="00A1601C">
        <w:rPr>
          <w:lang w:bidi="ar-SA"/>
        </w:rPr>
        <w:t>Net</w:t>
      </w:r>
      <w:r w:rsidR="00076628" w:rsidRPr="00A1601C">
        <w:rPr>
          <w:lang w:val="ru-RU" w:bidi="ar-SA"/>
        </w:rPr>
        <w:t xml:space="preserve"> </w:t>
      </w:r>
      <w:r w:rsidR="00076628" w:rsidRPr="00A1601C">
        <w:rPr>
          <w:lang w:bidi="ar-SA"/>
        </w:rPr>
        <w:t>Framework</w:t>
      </w:r>
      <w:r w:rsidR="00076628" w:rsidRPr="00A1601C">
        <w:rPr>
          <w:lang w:val="ru-RU" w:bidi="ar-SA"/>
        </w:rPr>
        <w:t xml:space="preserve"> 4.7.2</w:t>
      </w:r>
      <w:r w:rsidR="00745E1D" w:rsidRPr="00A1601C">
        <w:rPr>
          <w:lang w:val="ru-RU" w:bidi="ar-SA"/>
        </w:rPr>
        <w:t>. Из</w:t>
      </w:r>
      <w:r w:rsidR="00745E1D">
        <w:rPr>
          <w:lang w:val="ru-RU" w:bidi="ar-SA"/>
        </w:rPr>
        <w:t xml:space="preserve"> преимуществ данного языка стоит отметить</w:t>
      </w:r>
      <w:r w:rsidR="00232324" w:rsidRPr="00232324">
        <w:rPr>
          <w:lang w:val="ru-RU" w:bidi="ar-SA"/>
        </w:rPr>
        <w:t xml:space="preserve"> </w:t>
      </w:r>
      <w:r w:rsidR="00317250">
        <w:rPr>
          <w:lang w:val="ru-RU" w:bidi="ar-SA"/>
        </w:rPr>
        <w:t>[4</w:t>
      </w:r>
      <w:r w:rsidR="003877B9" w:rsidRPr="00C05BDB">
        <w:rPr>
          <w:lang w:val="ru-RU" w:bidi="ar-SA"/>
        </w:rPr>
        <w:t>4</w:t>
      </w:r>
      <w:r w:rsidR="00232324" w:rsidRPr="004D449E">
        <w:rPr>
          <w:lang w:val="ru-RU" w:bidi="ar-SA"/>
        </w:rPr>
        <w:t xml:space="preserve">, </w:t>
      </w:r>
      <w:r w:rsidR="00317250">
        <w:rPr>
          <w:lang w:val="ru-RU" w:bidi="ar-SA"/>
        </w:rPr>
        <w:t>4</w:t>
      </w:r>
      <w:r w:rsidR="003877B9" w:rsidRPr="00C05BDB">
        <w:rPr>
          <w:lang w:val="ru-RU" w:bidi="ar-SA"/>
        </w:rPr>
        <w:t>5</w:t>
      </w:r>
      <w:r w:rsidR="00232324" w:rsidRPr="004D449E">
        <w:rPr>
          <w:lang w:val="ru-RU" w:bidi="ar-SA"/>
        </w:rPr>
        <w:t xml:space="preserve">, </w:t>
      </w:r>
      <w:r w:rsidR="00317250">
        <w:rPr>
          <w:lang w:val="ru-RU" w:bidi="ar-SA"/>
        </w:rPr>
        <w:t>4</w:t>
      </w:r>
      <w:r w:rsidR="003877B9" w:rsidRPr="00C05BDB">
        <w:rPr>
          <w:lang w:val="ru-RU" w:bidi="ar-SA"/>
        </w:rPr>
        <w:t>6</w:t>
      </w:r>
      <w:r w:rsidR="00232324" w:rsidRPr="004D449E">
        <w:rPr>
          <w:lang w:val="ru-RU" w:bidi="ar-SA"/>
        </w:rPr>
        <w:t>]</w:t>
      </w:r>
      <w:r w:rsidR="00745E1D">
        <w:rPr>
          <w:lang w:val="ru-RU" w:bidi="ar-SA"/>
        </w:rPr>
        <w:t>:</w:t>
      </w:r>
    </w:p>
    <w:p w:rsidR="0004014C" w:rsidRDefault="00745E1D" w:rsidP="00745E1D">
      <w:pPr>
        <w:pStyle w:val="ab"/>
        <w:numPr>
          <w:ilvl w:val="0"/>
          <w:numId w:val="30"/>
        </w:numPr>
        <w:ind w:left="567" w:hanging="283"/>
        <w:rPr>
          <w:lang w:val="ru-RU" w:bidi="ar-SA"/>
        </w:rPr>
      </w:pPr>
      <w:r w:rsidRPr="00745E1D">
        <w:rPr>
          <w:lang w:val="ru-RU" w:bidi="ar-SA"/>
        </w:rPr>
        <w:t>объектно-ориентированный подход, что позволяет работать по принципу черного ящика;</w:t>
      </w:r>
    </w:p>
    <w:p w:rsidR="00745E1D" w:rsidRPr="00745E1D" w:rsidRDefault="00745E1D" w:rsidP="00745E1D">
      <w:pPr>
        <w:pStyle w:val="ab"/>
        <w:numPr>
          <w:ilvl w:val="0"/>
          <w:numId w:val="30"/>
        </w:numPr>
        <w:ind w:left="567" w:hanging="283"/>
        <w:rPr>
          <w:lang w:val="ru-RU" w:bidi="ar-SA"/>
        </w:rPr>
      </w:pPr>
      <w:r>
        <w:rPr>
          <w:lang w:val="ru-RU" w:bidi="ar-SA"/>
        </w:rPr>
        <w:t>достаточное количество готовых конструкций</w:t>
      </w:r>
      <w:r>
        <w:rPr>
          <w:lang w:bidi="ar-SA"/>
        </w:rPr>
        <w:t>;</w:t>
      </w:r>
    </w:p>
    <w:p w:rsidR="00745E1D" w:rsidRDefault="00745E1D" w:rsidP="00745E1D">
      <w:pPr>
        <w:pStyle w:val="ab"/>
        <w:numPr>
          <w:ilvl w:val="0"/>
          <w:numId w:val="30"/>
        </w:numPr>
        <w:ind w:left="567" w:hanging="283"/>
        <w:rPr>
          <w:lang w:val="ru-RU" w:bidi="ar-SA"/>
        </w:rPr>
      </w:pPr>
      <w:r>
        <w:rPr>
          <w:lang w:val="ru-RU" w:bidi="ar-SA"/>
        </w:rPr>
        <w:t>большое количество библиотек и шаблонов</w:t>
      </w:r>
      <w:r w:rsidRPr="00745E1D">
        <w:rPr>
          <w:lang w:val="ru-RU" w:bidi="ar-SA"/>
        </w:rPr>
        <w:t>;</w:t>
      </w:r>
    </w:p>
    <w:p w:rsidR="00745E1D" w:rsidRDefault="00745E1D" w:rsidP="00745E1D">
      <w:pPr>
        <w:pStyle w:val="ab"/>
        <w:numPr>
          <w:ilvl w:val="0"/>
          <w:numId w:val="30"/>
        </w:numPr>
        <w:ind w:left="567" w:hanging="283"/>
        <w:rPr>
          <w:lang w:val="ru-RU" w:bidi="ar-SA"/>
        </w:rPr>
      </w:pPr>
      <w:r>
        <w:rPr>
          <w:lang w:val="ru-RU" w:bidi="ar-SA"/>
        </w:rPr>
        <w:t>строгая типизация, позволяющая защититься от опечаток.</w:t>
      </w:r>
    </w:p>
    <w:p w:rsidR="00745E1D" w:rsidRDefault="00745E1D" w:rsidP="00745E1D">
      <w:pPr>
        <w:rPr>
          <w:lang w:val="ru-RU" w:bidi="ar-SA"/>
        </w:rPr>
      </w:pPr>
      <w:r>
        <w:rPr>
          <w:lang w:val="ru-RU" w:bidi="ar-SA"/>
        </w:rPr>
        <w:t>Далее недостатки:</w:t>
      </w:r>
    </w:p>
    <w:p w:rsidR="00745E1D" w:rsidRDefault="00745E1D" w:rsidP="00745E1D">
      <w:pPr>
        <w:pStyle w:val="ab"/>
        <w:numPr>
          <w:ilvl w:val="0"/>
          <w:numId w:val="31"/>
        </w:numPr>
        <w:ind w:left="567" w:hanging="283"/>
        <w:rPr>
          <w:lang w:val="ru-RU" w:bidi="ar-SA"/>
        </w:rPr>
      </w:pPr>
      <w:r>
        <w:rPr>
          <w:lang w:val="ru-RU" w:bidi="ar-SA"/>
        </w:rPr>
        <w:t>лёгкое дизассемблирование – слабая защи</w:t>
      </w:r>
      <w:r w:rsidR="00A1601C">
        <w:rPr>
          <w:lang w:val="ru-RU" w:bidi="ar-SA"/>
        </w:rPr>
        <w:t>та целостности</w:t>
      </w:r>
      <w:r>
        <w:rPr>
          <w:lang w:val="ru-RU" w:bidi="ar-SA"/>
        </w:rPr>
        <w:t xml:space="preserve"> </w:t>
      </w:r>
      <w:r w:rsidR="00A1601C">
        <w:rPr>
          <w:lang w:val="ru-RU" w:bidi="ar-SA"/>
        </w:rPr>
        <w:t xml:space="preserve">исходного кода от </w:t>
      </w:r>
      <w:r w:rsidR="00BD4DAF">
        <w:rPr>
          <w:lang w:val="ru-RU" w:bidi="ar-SA"/>
        </w:rPr>
        <w:t>злоумышленников</w:t>
      </w:r>
      <w:r w:rsidRPr="00745E1D">
        <w:rPr>
          <w:lang w:val="ru-RU" w:bidi="ar-SA"/>
        </w:rPr>
        <w:t>;</w:t>
      </w:r>
    </w:p>
    <w:p w:rsidR="00745E1D" w:rsidRPr="00745E1D" w:rsidRDefault="00745E1D" w:rsidP="00745E1D">
      <w:pPr>
        <w:pStyle w:val="ab"/>
        <w:numPr>
          <w:ilvl w:val="0"/>
          <w:numId w:val="31"/>
        </w:numPr>
        <w:ind w:left="567" w:hanging="283"/>
        <w:rPr>
          <w:lang w:val="ru-RU" w:bidi="ar-SA"/>
        </w:rPr>
      </w:pPr>
      <w:r>
        <w:rPr>
          <w:lang w:val="ru-RU" w:bidi="ar-SA"/>
        </w:rPr>
        <w:t>медленный первый запуск программы</w:t>
      </w:r>
      <w:r>
        <w:rPr>
          <w:lang w:bidi="ar-SA"/>
        </w:rPr>
        <w:t>;</w:t>
      </w:r>
    </w:p>
    <w:p w:rsidR="00745E1D" w:rsidRDefault="00076628" w:rsidP="00745E1D">
      <w:pPr>
        <w:pStyle w:val="ab"/>
        <w:numPr>
          <w:ilvl w:val="0"/>
          <w:numId w:val="31"/>
        </w:numPr>
        <w:ind w:left="567" w:hanging="283"/>
        <w:rPr>
          <w:lang w:val="ru-RU" w:bidi="ar-SA"/>
        </w:rPr>
      </w:pPr>
      <w:r>
        <w:rPr>
          <w:lang w:val="ru-RU" w:bidi="ar-SA"/>
        </w:rPr>
        <w:t>язык не используется повсеместно.</w:t>
      </w:r>
    </w:p>
    <w:p w:rsidR="006E05AF" w:rsidRDefault="006E05AF" w:rsidP="00076628">
      <w:pPr>
        <w:ind w:firstLine="567"/>
        <w:rPr>
          <w:lang w:val="ru-RU" w:bidi="ar-SA"/>
        </w:rPr>
      </w:pPr>
      <w:r w:rsidRPr="00340A6C">
        <w:rPr>
          <w:lang w:val="ru-RU" w:bidi="ar-SA"/>
        </w:rPr>
        <w:t xml:space="preserve">Для импорта и экспорта данных о стволе, снаряде и порохе использовался формат </w:t>
      </w:r>
      <w:r w:rsidRPr="00340A6C">
        <w:rPr>
          <w:lang w:bidi="ar-SA"/>
        </w:rPr>
        <w:t>JSON</w:t>
      </w:r>
      <w:r w:rsidRPr="00340A6C">
        <w:rPr>
          <w:lang w:val="ru-RU" w:bidi="ar-SA"/>
        </w:rPr>
        <w:t xml:space="preserve">. Данный формат позволяет представлять сведения об объектах в </w:t>
      </w:r>
      <w:r w:rsidR="001D1EF8">
        <w:rPr>
          <w:lang w:val="ru-RU" w:bidi="ar-SA"/>
        </w:rPr>
        <w:t xml:space="preserve">визуально </w:t>
      </w:r>
      <w:r w:rsidRPr="00340A6C">
        <w:rPr>
          <w:lang w:val="ru-RU" w:bidi="ar-SA"/>
        </w:rPr>
        <w:t>удобном виде</w:t>
      </w:r>
      <w:r w:rsidR="008843E9" w:rsidRPr="008843E9">
        <w:rPr>
          <w:lang w:val="ru-RU" w:bidi="ar-SA"/>
        </w:rPr>
        <w:t xml:space="preserve"> [4</w:t>
      </w:r>
      <w:r w:rsidR="003877B9" w:rsidRPr="003877B9">
        <w:rPr>
          <w:lang w:val="ru-RU" w:bidi="ar-SA"/>
        </w:rPr>
        <w:t>7</w:t>
      </w:r>
      <w:r w:rsidR="008843E9" w:rsidRPr="008843E9">
        <w:rPr>
          <w:lang w:val="ru-RU" w:bidi="ar-SA"/>
        </w:rPr>
        <w:t>]</w:t>
      </w:r>
      <w:r w:rsidRPr="00340A6C">
        <w:rPr>
          <w:lang w:val="ru-RU" w:bidi="ar-SA"/>
        </w:rPr>
        <w:t xml:space="preserve">. </w:t>
      </w:r>
      <w:r w:rsidR="001D1EF8">
        <w:rPr>
          <w:lang w:val="ru-RU" w:bidi="ar-SA"/>
        </w:rPr>
        <w:t>В сравнении</w:t>
      </w:r>
      <w:r w:rsidRPr="00340A6C">
        <w:rPr>
          <w:lang w:val="ru-RU" w:bidi="ar-SA"/>
        </w:rPr>
        <w:t xml:space="preserve"> с </w:t>
      </w:r>
      <w:r w:rsidRPr="00340A6C">
        <w:rPr>
          <w:lang w:bidi="ar-SA"/>
        </w:rPr>
        <w:t>XML</w:t>
      </w:r>
      <w:r w:rsidRPr="00340A6C">
        <w:rPr>
          <w:lang w:val="ru-RU" w:bidi="ar-SA"/>
        </w:rPr>
        <w:t>, файл</w:t>
      </w:r>
      <w:r w:rsidR="001D1EF8">
        <w:rPr>
          <w:lang w:val="ru-RU" w:bidi="ar-SA"/>
        </w:rPr>
        <w:t>ы формата</w:t>
      </w:r>
      <w:r w:rsidRPr="00340A6C">
        <w:rPr>
          <w:lang w:val="ru-RU" w:bidi="ar-SA"/>
        </w:rPr>
        <w:t xml:space="preserve"> </w:t>
      </w:r>
      <w:r w:rsidRPr="00340A6C">
        <w:rPr>
          <w:lang w:bidi="ar-SA"/>
        </w:rPr>
        <w:t>JSON</w:t>
      </w:r>
      <w:r w:rsidRPr="00340A6C">
        <w:rPr>
          <w:lang w:val="ru-RU" w:bidi="ar-SA"/>
        </w:rPr>
        <w:t xml:space="preserve"> </w:t>
      </w:r>
      <w:r w:rsidR="00340A6C" w:rsidRPr="00340A6C">
        <w:rPr>
          <w:lang w:val="ru-RU" w:bidi="ar-SA"/>
        </w:rPr>
        <w:t xml:space="preserve">меньше, </w:t>
      </w:r>
      <w:r w:rsidR="001D1EF8">
        <w:rPr>
          <w:lang w:val="ru-RU" w:bidi="ar-SA"/>
        </w:rPr>
        <w:t>и имеют более понятный</w:t>
      </w:r>
      <w:r w:rsidR="00340A6C" w:rsidRPr="00340A6C">
        <w:rPr>
          <w:lang w:val="ru-RU" w:bidi="ar-SA"/>
        </w:rPr>
        <w:t xml:space="preserve"> синтаксис.</w:t>
      </w:r>
    </w:p>
    <w:p w:rsidR="0089354E" w:rsidRDefault="0089354E" w:rsidP="00076628">
      <w:pPr>
        <w:ind w:firstLine="567"/>
        <w:rPr>
          <w:lang w:val="ru-RU" w:bidi="ar-SA"/>
        </w:rPr>
      </w:pPr>
    </w:p>
    <w:p w:rsidR="00C36113" w:rsidRDefault="00DD5482" w:rsidP="00B2445D">
      <w:pPr>
        <w:pStyle w:val="2"/>
        <w:rPr>
          <w:lang w:val="ru-RU"/>
        </w:rPr>
      </w:pPr>
      <w:bookmarkStart w:id="47" w:name="_Toc87623921"/>
      <w:bookmarkStart w:id="48" w:name="_Toc89096759"/>
      <w:r>
        <w:rPr>
          <w:lang w:val="ru-RU"/>
        </w:rPr>
        <w:t>4</w:t>
      </w:r>
      <w:r w:rsidR="0089354E">
        <w:rPr>
          <w:lang w:val="ru-RU"/>
        </w:rPr>
        <w:t xml:space="preserve">.2 </w:t>
      </w:r>
      <w:r w:rsidR="00C36113">
        <w:rPr>
          <w:lang w:val="ru-RU"/>
        </w:rPr>
        <w:t>Описание программного комплекса</w:t>
      </w:r>
      <w:bookmarkEnd w:id="47"/>
      <w:bookmarkEnd w:id="48"/>
    </w:p>
    <w:p w:rsidR="002703C4" w:rsidRPr="002703C4" w:rsidRDefault="002703C4" w:rsidP="002703C4">
      <w:pPr>
        <w:ind w:firstLine="567"/>
        <w:rPr>
          <w:szCs w:val="28"/>
          <w:lang w:val="ru-RU" w:eastAsia="ru-RU" w:bidi="ar-SA"/>
        </w:rPr>
      </w:pPr>
      <w:r w:rsidRPr="002703C4">
        <w:rPr>
          <w:szCs w:val="28"/>
          <w:lang w:val="ru-RU" w:eastAsia="ru-RU" w:bidi="ar-SA"/>
        </w:rPr>
        <w:t xml:space="preserve">Разработанный программный комплекс предоставляет возможность пользователю через специальный интерфейс задавать произвольные </w:t>
      </w:r>
      <w:r w:rsidRPr="002703C4">
        <w:rPr>
          <w:szCs w:val="28"/>
          <w:lang w:val="ru-RU" w:eastAsia="ru-RU" w:bidi="ar-SA"/>
        </w:rPr>
        <w:lastRenderedPageBreak/>
        <w:t xml:space="preserve">параметры заряда, снаряда и ствола, и моделировать ряд задач: внутренняя баллистика, внешняя баллистика, колебания в различных направлениях с учётом или без температурных эффектов, одиночные выстрели и стрельбу очередями. Структура программного комплекса представлена на рисунке </w:t>
      </w:r>
      <w:r w:rsidR="00BD4DAF">
        <w:rPr>
          <w:szCs w:val="28"/>
          <w:lang w:val="ru-RU" w:eastAsia="ru-RU" w:bidi="ar-SA"/>
        </w:rPr>
        <w:t>4</w:t>
      </w:r>
      <w:r>
        <w:rPr>
          <w:szCs w:val="28"/>
          <w:lang w:val="ru-RU" w:eastAsia="ru-RU" w:bidi="ar-SA"/>
        </w:rPr>
        <w:t>.</w:t>
      </w:r>
      <w:r w:rsidR="00E672D6">
        <w:rPr>
          <w:szCs w:val="28"/>
          <w:lang w:val="ru-RU" w:eastAsia="ru-RU" w:bidi="ar-SA"/>
        </w:rPr>
        <w:t>1</w:t>
      </w:r>
      <w:r w:rsidRPr="002703C4">
        <w:rPr>
          <w:szCs w:val="28"/>
          <w:lang w:val="ru-RU" w:eastAsia="ru-RU" w:bidi="ar-SA"/>
        </w:rPr>
        <w:t>.</w:t>
      </w:r>
    </w:p>
    <w:p w:rsidR="002703C4" w:rsidRPr="002703C4" w:rsidRDefault="002703C4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703C4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3ED5703F" wp14:editId="1D400392">
            <wp:extent cx="5940000" cy="3927105"/>
            <wp:effectExtent l="0" t="0" r="0" b="0"/>
            <wp:docPr id="12" name="Рисунок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"/>
                    <pic:cNvPicPr>
                      <a:picLocks noChangeAspect="1" noChangeArrowheads="1"/>
                    </pic:cNvPicPr>
                  </pic:nvPicPr>
                  <pic:blipFill>
                    <a:blip r:embed="rId1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000" cy="392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3C4" w:rsidRPr="00866CB4" w:rsidRDefault="002703C4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BD4DAF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1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Структура программного комплекса</w:t>
      </w:r>
    </w:p>
    <w:p w:rsidR="002703C4" w:rsidRPr="002703C4" w:rsidRDefault="002703C4" w:rsidP="002703C4">
      <w:pPr>
        <w:ind w:firstLine="567"/>
        <w:jc w:val="left"/>
        <w:rPr>
          <w:noProof/>
          <w:szCs w:val="28"/>
          <w:lang w:val="ru-RU" w:eastAsia="ru-RU" w:bidi="ar-SA"/>
        </w:rPr>
      </w:pPr>
      <w:r w:rsidRPr="002703C4">
        <w:rPr>
          <w:noProof/>
          <w:szCs w:val="28"/>
          <w:lang w:val="ru-RU" w:eastAsia="ru-RU" w:bidi="ar-SA"/>
        </w:rPr>
        <w:t>Рассмотрим каждый модуль по отдельности:</w:t>
      </w:r>
    </w:p>
    <w:p w:rsidR="002703C4" w:rsidRPr="002703C4" w:rsidRDefault="002703C4" w:rsidP="002703C4">
      <w:pPr>
        <w:pStyle w:val="ab"/>
        <w:numPr>
          <w:ilvl w:val="0"/>
          <w:numId w:val="32"/>
        </w:numPr>
        <w:ind w:left="567" w:hanging="283"/>
        <w:rPr>
          <w:noProof/>
          <w:szCs w:val="28"/>
          <w:lang w:val="ru-RU" w:eastAsia="ru-RU" w:bidi="ar-SA"/>
        </w:rPr>
      </w:pPr>
      <w:r w:rsidRPr="002703C4">
        <w:rPr>
          <w:noProof/>
          <w:szCs w:val="28"/>
          <w:lang w:val="ru-RU" w:eastAsia="ru-RU" w:bidi="ar-SA"/>
        </w:rPr>
        <w:t>Модуль расчёта задачи внутренней баллистики предназначен для решения основной задачи внутренней баллистики в термодинамической постановке, в осреднённых параметрах, с учётом формы ствола.</w:t>
      </w:r>
    </w:p>
    <w:p w:rsidR="002703C4" w:rsidRPr="002703C4" w:rsidRDefault="002703C4" w:rsidP="002703C4">
      <w:pPr>
        <w:pStyle w:val="ab"/>
        <w:numPr>
          <w:ilvl w:val="0"/>
          <w:numId w:val="32"/>
        </w:numPr>
        <w:ind w:left="567" w:hanging="283"/>
        <w:rPr>
          <w:noProof/>
          <w:szCs w:val="28"/>
          <w:lang w:val="ru-RU" w:eastAsia="ru-RU" w:bidi="ar-SA"/>
        </w:rPr>
      </w:pPr>
      <w:r w:rsidRPr="002703C4">
        <w:rPr>
          <w:noProof/>
          <w:szCs w:val="28"/>
          <w:lang w:val="ru-RU" w:eastAsia="ru-RU" w:bidi="ar-SA"/>
        </w:rPr>
        <w:t>Модуль расчёта периода последействия предназначен для определения таких параметров, как давление, температура газа и др. после вылета снаряда из ствола.</w:t>
      </w:r>
    </w:p>
    <w:p w:rsidR="002703C4" w:rsidRPr="002703C4" w:rsidRDefault="002703C4" w:rsidP="002703C4">
      <w:pPr>
        <w:pStyle w:val="ab"/>
        <w:numPr>
          <w:ilvl w:val="0"/>
          <w:numId w:val="32"/>
        </w:numPr>
        <w:ind w:left="567" w:hanging="283"/>
        <w:rPr>
          <w:noProof/>
          <w:szCs w:val="28"/>
          <w:lang w:val="ru-RU" w:eastAsia="ru-RU" w:bidi="ar-SA"/>
        </w:rPr>
      </w:pPr>
      <w:r w:rsidRPr="002703C4">
        <w:rPr>
          <w:noProof/>
          <w:szCs w:val="28"/>
          <w:lang w:val="ru-RU" w:eastAsia="ru-RU" w:bidi="ar-SA"/>
        </w:rPr>
        <w:t>Модуль расчёта температурного поля – определяет распределение температуры в стволе при выстреле.</w:t>
      </w:r>
    </w:p>
    <w:p w:rsidR="002703C4" w:rsidRPr="002703C4" w:rsidRDefault="002703C4" w:rsidP="002703C4">
      <w:pPr>
        <w:pStyle w:val="ab"/>
        <w:numPr>
          <w:ilvl w:val="0"/>
          <w:numId w:val="32"/>
        </w:numPr>
        <w:ind w:left="567" w:hanging="283"/>
        <w:rPr>
          <w:noProof/>
          <w:szCs w:val="28"/>
          <w:lang w:val="ru-RU" w:eastAsia="ru-RU" w:bidi="ar-SA"/>
        </w:rPr>
      </w:pPr>
      <w:r w:rsidRPr="002703C4">
        <w:rPr>
          <w:noProof/>
          <w:szCs w:val="28"/>
          <w:lang w:val="ru-RU" w:eastAsia="ru-RU" w:bidi="ar-SA"/>
        </w:rPr>
        <w:t>Модуль расчёта колебаний ствола предназначен для решения задач НДС и колебаний ствола различного рода, вызванных выстрелом.</w:t>
      </w:r>
    </w:p>
    <w:p w:rsidR="002703C4" w:rsidRPr="002703C4" w:rsidRDefault="002703C4" w:rsidP="002703C4">
      <w:pPr>
        <w:pStyle w:val="ab"/>
        <w:numPr>
          <w:ilvl w:val="0"/>
          <w:numId w:val="32"/>
        </w:numPr>
        <w:ind w:left="567" w:hanging="283"/>
        <w:rPr>
          <w:noProof/>
          <w:szCs w:val="28"/>
          <w:lang w:val="ru-RU" w:eastAsia="ru-RU" w:bidi="ar-SA"/>
        </w:rPr>
      </w:pPr>
      <w:r w:rsidRPr="002703C4">
        <w:rPr>
          <w:noProof/>
          <w:szCs w:val="28"/>
          <w:lang w:val="ru-RU" w:eastAsia="ru-RU" w:bidi="ar-SA"/>
        </w:rPr>
        <w:lastRenderedPageBreak/>
        <w:t>Модуль расчёта внешней баллистики определяет траекторию полёта снаряда</w:t>
      </w:r>
      <w:r>
        <w:rPr>
          <w:noProof/>
          <w:szCs w:val="28"/>
          <w:lang w:val="ru-RU" w:eastAsia="ru-RU" w:bidi="ar-SA"/>
        </w:rPr>
        <w:t xml:space="preserve"> при заданных параметрах стрельбы</w:t>
      </w:r>
      <w:r w:rsidRPr="002703C4">
        <w:rPr>
          <w:noProof/>
          <w:szCs w:val="28"/>
          <w:lang w:val="ru-RU" w:eastAsia="ru-RU" w:bidi="ar-SA"/>
        </w:rPr>
        <w:t>.</w:t>
      </w:r>
    </w:p>
    <w:p w:rsidR="002703C4" w:rsidRPr="002703C4" w:rsidRDefault="002703C4" w:rsidP="00843232">
      <w:pPr>
        <w:ind w:firstLine="567"/>
        <w:rPr>
          <w:noProof/>
          <w:szCs w:val="28"/>
          <w:lang w:val="ru-RU" w:eastAsia="ru-RU" w:bidi="ar-SA"/>
        </w:rPr>
      </w:pPr>
      <w:r w:rsidRPr="00843232">
        <w:rPr>
          <w:noProof/>
          <w:szCs w:val="28"/>
          <w:lang w:val="ru-RU" w:eastAsia="ru-RU" w:bidi="ar-SA"/>
        </w:rPr>
        <w:t>Интерфейс ввода данных представлен на рисун</w:t>
      </w:r>
      <w:r w:rsidRPr="002703C4">
        <w:rPr>
          <w:noProof/>
          <w:szCs w:val="28"/>
          <w:lang w:val="ru-RU" w:eastAsia="ru-RU" w:bidi="ar-SA"/>
        </w:rPr>
        <w:t>к</w:t>
      </w:r>
      <w:r w:rsidRPr="00843232">
        <w:rPr>
          <w:noProof/>
          <w:szCs w:val="28"/>
          <w:lang w:val="ru-RU" w:eastAsia="ru-RU" w:bidi="ar-SA"/>
        </w:rPr>
        <w:t>е</w:t>
      </w:r>
      <w:r w:rsidRPr="002703C4">
        <w:rPr>
          <w:noProof/>
          <w:szCs w:val="28"/>
          <w:lang w:val="ru-RU" w:eastAsia="ru-RU" w:bidi="ar-SA"/>
        </w:rPr>
        <w:t xml:space="preserve"> </w:t>
      </w:r>
      <w:r w:rsidR="00BD4DAF">
        <w:rPr>
          <w:noProof/>
          <w:szCs w:val="28"/>
          <w:lang w:val="ru-RU" w:eastAsia="ru-RU" w:bidi="ar-SA"/>
        </w:rPr>
        <w:t>4</w:t>
      </w:r>
      <w:r w:rsidRPr="00843232">
        <w:rPr>
          <w:noProof/>
          <w:szCs w:val="28"/>
          <w:lang w:val="ru-RU" w:eastAsia="ru-RU" w:bidi="ar-SA"/>
        </w:rPr>
        <w:t>.</w:t>
      </w:r>
      <w:r w:rsidR="00E672D6">
        <w:rPr>
          <w:noProof/>
          <w:szCs w:val="28"/>
          <w:lang w:val="ru-RU" w:eastAsia="ru-RU" w:bidi="ar-SA"/>
        </w:rPr>
        <w:t>2</w:t>
      </w:r>
      <w:r w:rsidRPr="00843232">
        <w:rPr>
          <w:noProof/>
          <w:szCs w:val="28"/>
          <w:lang w:val="ru-RU" w:eastAsia="ru-RU" w:bidi="ar-SA"/>
        </w:rPr>
        <w:t>.</w:t>
      </w:r>
      <w:r w:rsidRPr="002703C4">
        <w:rPr>
          <w:noProof/>
          <w:szCs w:val="28"/>
          <w:lang w:val="ru-RU" w:eastAsia="ru-RU" w:bidi="ar-SA"/>
        </w:rPr>
        <w:t xml:space="preserve"> </w:t>
      </w:r>
      <w:r w:rsidR="003573C1" w:rsidRPr="00843232">
        <w:rPr>
          <w:noProof/>
          <w:szCs w:val="28"/>
          <w:lang w:val="ru-RU" w:eastAsia="ru-RU" w:bidi="ar-SA"/>
        </w:rPr>
        <w:t xml:space="preserve">С помощью данного интерфейса пользователь может импортировать, экспортировать и редактировать исходные данные задачи. </w:t>
      </w:r>
      <w:r w:rsidR="00843232" w:rsidRPr="00843232">
        <w:rPr>
          <w:noProof/>
          <w:szCs w:val="28"/>
          <w:lang w:val="ru-RU" w:eastAsia="ru-RU" w:bidi="ar-SA"/>
        </w:rPr>
        <w:t>Визуализация</w:t>
      </w:r>
      <w:r w:rsidRPr="002703C4">
        <w:rPr>
          <w:noProof/>
          <w:szCs w:val="28"/>
          <w:lang w:val="ru-RU" w:eastAsia="ru-RU" w:bidi="ar-SA"/>
        </w:rPr>
        <w:t xml:space="preserve"> 3</w:t>
      </w:r>
      <w:r w:rsidRPr="002703C4">
        <w:rPr>
          <w:noProof/>
          <w:szCs w:val="28"/>
          <w:lang w:eastAsia="ru-RU" w:bidi="ar-SA"/>
        </w:rPr>
        <w:t>D</w:t>
      </w:r>
      <w:r w:rsidRPr="002703C4">
        <w:rPr>
          <w:noProof/>
          <w:szCs w:val="28"/>
          <w:lang w:val="ru-RU" w:eastAsia="ru-RU" w:bidi="ar-SA"/>
        </w:rPr>
        <w:t xml:space="preserve"> модели </w:t>
      </w:r>
      <w:r w:rsidR="00843232" w:rsidRPr="00843232">
        <w:rPr>
          <w:noProof/>
          <w:szCs w:val="28"/>
          <w:lang w:val="ru-RU" w:eastAsia="ru-RU" w:bidi="ar-SA"/>
        </w:rPr>
        <w:t>проводилась</w:t>
      </w:r>
      <w:r w:rsidRPr="002703C4">
        <w:rPr>
          <w:noProof/>
          <w:szCs w:val="28"/>
          <w:lang w:val="ru-RU" w:eastAsia="ru-RU" w:bidi="ar-SA"/>
        </w:rPr>
        <w:t xml:space="preserve"> средствами </w:t>
      </w:r>
      <w:r w:rsidRPr="002703C4">
        <w:rPr>
          <w:noProof/>
          <w:szCs w:val="28"/>
          <w:lang w:eastAsia="ru-RU" w:bidi="ar-SA"/>
        </w:rPr>
        <w:t>OpenGL</w:t>
      </w:r>
      <w:r w:rsidRPr="002703C4">
        <w:rPr>
          <w:noProof/>
          <w:szCs w:val="28"/>
          <w:lang w:val="ru-RU" w:eastAsia="ru-RU" w:bidi="ar-SA"/>
        </w:rPr>
        <w:t>.</w:t>
      </w:r>
    </w:p>
    <w:p w:rsidR="002703C4" w:rsidRPr="002703C4" w:rsidRDefault="002703C4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703C4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3BD5C25E" wp14:editId="128E712F">
            <wp:extent cx="5940000" cy="4212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21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C4" w:rsidRPr="00866CB4" w:rsidRDefault="002703C4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BD4DAF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2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Интерфейс программного комплекса</w:t>
      </w:r>
    </w:p>
    <w:p w:rsidR="00843232" w:rsidRDefault="00843232" w:rsidP="00843232">
      <w:pPr>
        <w:ind w:firstLine="567"/>
        <w:rPr>
          <w:szCs w:val="28"/>
          <w:lang w:val="ru-RU" w:eastAsia="ru-RU" w:bidi="ar-SA"/>
        </w:rPr>
      </w:pPr>
      <w:r>
        <w:rPr>
          <w:szCs w:val="28"/>
          <w:lang w:val="ru-RU" w:eastAsia="ru-RU" w:bidi="ar-SA"/>
        </w:rPr>
        <w:t>Рассмотрим пример работы с разработанным программным комплексом.</w:t>
      </w:r>
    </w:p>
    <w:p w:rsidR="00B2445D" w:rsidRDefault="00B2445D" w:rsidP="00843232">
      <w:pPr>
        <w:ind w:firstLine="567"/>
        <w:rPr>
          <w:szCs w:val="28"/>
          <w:lang w:val="ru-RU" w:eastAsia="ru-RU" w:bidi="ar-SA"/>
        </w:rPr>
      </w:pPr>
    </w:p>
    <w:p w:rsidR="00843232" w:rsidRDefault="00DD5482" w:rsidP="00B2445D">
      <w:pPr>
        <w:pStyle w:val="2"/>
        <w:rPr>
          <w:lang w:val="ru-RU"/>
        </w:rPr>
      </w:pPr>
      <w:bookmarkStart w:id="49" w:name="_Toc87623922"/>
      <w:bookmarkStart w:id="50" w:name="_Toc89096760"/>
      <w:r>
        <w:rPr>
          <w:lang w:val="ru-RU"/>
        </w:rPr>
        <w:t>4</w:t>
      </w:r>
      <w:r w:rsidR="0089354E">
        <w:rPr>
          <w:lang w:val="ru-RU"/>
        </w:rPr>
        <w:t xml:space="preserve">.3 </w:t>
      </w:r>
      <w:r w:rsidR="0010582C">
        <w:rPr>
          <w:lang w:val="ru-RU"/>
        </w:rPr>
        <w:t>Работа</w:t>
      </w:r>
      <w:r w:rsidR="005B54C7">
        <w:rPr>
          <w:lang w:val="ru-RU"/>
        </w:rPr>
        <w:t xml:space="preserve"> в</w:t>
      </w:r>
      <w:r w:rsidR="00706BA2">
        <w:rPr>
          <w:lang w:val="ru-RU"/>
        </w:rPr>
        <w:t xml:space="preserve"> программно</w:t>
      </w:r>
      <w:r w:rsidR="0089354E">
        <w:rPr>
          <w:lang w:val="ru-RU"/>
        </w:rPr>
        <w:t>м комплексе моделирования НДС</w:t>
      </w:r>
      <w:r w:rsidR="0089354E">
        <w:rPr>
          <w:lang w:val="ru-RU"/>
        </w:rPr>
        <w:br/>
      </w:r>
      <w:r w:rsidR="005B54C7">
        <w:rPr>
          <w:lang w:val="ru-RU"/>
        </w:rPr>
        <w:t>и колебаний ствола</w:t>
      </w:r>
      <w:bookmarkEnd w:id="49"/>
      <w:bookmarkEnd w:id="50"/>
    </w:p>
    <w:p w:rsidR="00843232" w:rsidRDefault="00706BA2" w:rsidP="00706BA2">
      <w:pPr>
        <w:ind w:firstLine="567"/>
        <w:rPr>
          <w:szCs w:val="28"/>
          <w:lang w:val="ru-RU" w:eastAsia="ru-RU" w:bidi="ar-SA"/>
        </w:rPr>
      </w:pPr>
      <w:r>
        <w:rPr>
          <w:szCs w:val="28"/>
          <w:lang w:val="ru-RU" w:eastAsia="ru-RU" w:bidi="ar-SA"/>
        </w:rPr>
        <w:t>Добавление нового ствола и задание его характеристик происходит из контекстного меню при нажатии на ветку «Ствол» – «Добавить», в результате</w:t>
      </w:r>
      <w:r w:rsidR="00BA73B5">
        <w:rPr>
          <w:szCs w:val="28"/>
          <w:lang w:val="ru-RU" w:eastAsia="ru-RU" w:bidi="ar-SA"/>
        </w:rPr>
        <w:t xml:space="preserve"> </w:t>
      </w:r>
      <w:r>
        <w:rPr>
          <w:szCs w:val="28"/>
          <w:lang w:val="ru-RU" w:eastAsia="ru-RU" w:bidi="ar-SA"/>
        </w:rPr>
        <w:t>открывается окно задания ствола (</w:t>
      </w:r>
      <w:r w:rsidR="00BD4DAF">
        <w:rPr>
          <w:szCs w:val="28"/>
          <w:lang w:val="ru-RU" w:eastAsia="ru-RU" w:bidi="ar-SA"/>
        </w:rPr>
        <w:t>р</w:t>
      </w:r>
      <w:r>
        <w:rPr>
          <w:szCs w:val="28"/>
          <w:lang w:val="ru-RU" w:eastAsia="ru-RU" w:bidi="ar-SA"/>
        </w:rPr>
        <w:t xml:space="preserve">исунок </w:t>
      </w:r>
      <w:r w:rsidR="00BD4DAF">
        <w:rPr>
          <w:szCs w:val="28"/>
          <w:lang w:val="ru-RU" w:eastAsia="ru-RU" w:bidi="ar-SA"/>
        </w:rPr>
        <w:t>4</w:t>
      </w:r>
      <w:r>
        <w:rPr>
          <w:szCs w:val="28"/>
          <w:lang w:val="ru-RU" w:eastAsia="ru-RU" w:bidi="ar-SA"/>
        </w:rPr>
        <w:t>.</w:t>
      </w:r>
      <w:r w:rsidR="00E672D6">
        <w:rPr>
          <w:szCs w:val="28"/>
          <w:lang w:val="ru-RU" w:eastAsia="ru-RU" w:bidi="ar-SA"/>
        </w:rPr>
        <w:t>3</w:t>
      </w:r>
      <w:r>
        <w:rPr>
          <w:szCs w:val="28"/>
          <w:lang w:val="ru-RU" w:eastAsia="ru-RU" w:bidi="ar-SA"/>
        </w:rPr>
        <w:t>).</w:t>
      </w:r>
    </w:p>
    <w:p w:rsidR="00706BA2" w:rsidRPr="00612188" w:rsidRDefault="00706BA2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7D98D42A" wp14:editId="6B104305">
            <wp:extent cx="5907600" cy="67752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6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A2" w:rsidRPr="00866CB4" w:rsidRDefault="00706BA2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3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Окно задания ствола</w:t>
      </w:r>
    </w:p>
    <w:p w:rsidR="00B42797" w:rsidRDefault="00706BA2" w:rsidP="00B42797">
      <w:pPr>
        <w:ind w:firstLine="567"/>
        <w:rPr>
          <w:lang w:val="ru-RU"/>
        </w:rPr>
      </w:pPr>
      <w:r>
        <w:rPr>
          <w:lang w:val="ru-RU"/>
        </w:rPr>
        <w:t xml:space="preserve">В открывшемся окне задаются основные физические характеристики ствола. </w:t>
      </w:r>
      <w:r w:rsidR="00B42797">
        <w:rPr>
          <w:lang w:val="ru-RU"/>
        </w:rPr>
        <w:t>Также можно задать геометрию ствола (</w:t>
      </w:r>
      <w:r w:rsidR="00052173">
        <w:rPr>
          <w:lang w:val="ru-RU"/>
        </w:rPr>
        <w:t>р</w:t>
      </w:r>
      <w:r w:rsidR="00B42797">
        <w:rPr>
          <w:lang w:val="ru-RU"/>
        </w:rPr>
        <w:t xml:space="preserve">исунок </w:t>
      </w:r>
      <w:r w:rsidR="00052173">
        <w:rPr>
          <w:lang w:val="ru-RU"/>
        </w:rPr>
        <w:t>4</w:t>
      </w:r>
      <w:r w:rsidR="00B42797">
        <w:rPr>
          <w:lang w:val="ru-RU"/>
        </w:rPr>
        <w:t>.</w:t>
      </w:r>
      <w:r w:rsidR="00E672D6">
        <w:rPr>
          <w:lang w:val="ru-RU"/>
        </w:rPr>
        <w:t>4</w:t>
      </w:r>
      <w:r w:rsidR="00B42797">
        <w:rPr>
          <w:lang w:val="ru-RU"/>
        </w:rPr>
        <w:t>) и точки опоры (</w:t>
      </w:r>
      <w:r w:rsidR="00052173">
        <w:rPr>
          <w:lang w:val="ru-RU"/>
        </w:rPr>
        <w:t>рисунок 4</w:t>
      </w:r>
      <w:r w:rsidR="00B42797">
        <w:rPr>
          <w:lang w:val="ru-RU"/>
        </w:rPr>
        <w:t>.</w:t>
      </w:r>
      <w:r w:rsidR="00E672D6">
        <w:rPr>
          <w:lang w:val="ru-RU"/>
        </w:rPr>
        <w:t>5</w:t>
      </w:r>
      <w:r w:rsidR="00B42797">
        <w:rPr>
          <w:lang w:val="ru-RU"/>
        </w:rPr>
        <w:t>).</w:t>
      </w:r>
    </w:p>
    <w:p w:rsidR="00B42797" w:rsidRPr="00612188" w:rsidRDefault="00B42797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69E80914" wp14:editId="05B1449F">
            <wp:extent cx="5907600" cy="71352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71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7" w:rsidRPr="00866CB4" w:rsidRDefault="00052173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>
        <w:rPr>
          <w:rFonts w:eastAsiaTheme="minorHAnsi"/>
          <w:noProof/>
          <w:sz w:val="24"/>
          <w:szCs w:val="24"/>
          <w:lang w:val="ru-RU" w:eastAsia="ru-RU" w:bidi="ar-SA"/>
        </w:rPr>
        <w:t>Рисунок 4</w:t>
      </w:r>
      <w:r w:rsidR="00B42797"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="00B42797"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Окно задания геометрии</w:t>
      </w:r>
    </w:p>
    <w:p w:rsidR="00706BA2" w:rsidRPr="00630567" w:rsidRDefault="00B42797" w:rsidP="00B42797">
      <w:pPr>
        <w:ind w:firstLine="567"/>
        <w:rPr>
          <w:lang w:val="ru-RU"/>
        </w:rPr>
      </w:pPr>
      <w:r>
        <w:rPr>
          <w:lang w:val="ru-RU"/>
        </w:rPr>
        <w:t>Меню настройки геометрии позволяет добавлять и удалять секции ствола. Задание секции происходить с помощью координаты</w:t>
      </w:r>
      <w:r w:rsidR="00A94EFA" w:rsidRPr="00A94EFA">
        <w:rPr>
          <w:lang w:val="ru-RU"/>
        </w:rPr>
        <w:t xml:space="preserve"> </w:t>
      </w:r>
      <w:r w:rsidR="00A94EFA" w:rsidRPr="00A94EFA">
        <w:rPr>
          <w:i/>
        </w:rPr>
        <w:t>x</w:t>
      </w:r>
      <w:r w:rsidRPr="00B42797">
        <w:rPr>
          <w:lang w:val="ru-RU"/>
        </w:rPr>
        <w:t xml:space="preserve">, </w:t>
      </w:r>
      <w:r>
        <w:rPr>
          <w:lang w:val="ru-RU"/>
        </w:rPr>
        <w:t>внутреннего и внешнего диаметра.</w:t>
      </w:r>
    </w:p>
    <w:p w:rsidR="00706BA2" w:rsidRPr="00612188" w:rsidRDefault="00B42797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7CA24101" wp14:editId="77A4BADF">
            <wp:extent cx="5907600" cy="2466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>
                      <a:off x="0" y="0"/>
                      <a:ext cx="5907600" cy="24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7" w:rsidRPr="00866CB4" w:rsidRDefault="00052173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>
        <w:rPr>
          <w:rFonts w:eastAsiaTheme="minorHAnsi"/>
          <w:noProof/>
          <w:sz w:val="24"/>
          <w:szCs w:val="24"/>
          <w:lang w:val="ru-RU" w:eastAsia="ru-RU" w:bidi="ar-SA"/>
        </w:rPr>
        <w:t>Рисунок 4</w:t>
      </w:r>
      <w:r w:rsidR="00B42797"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5</w:t>
      </w:r>
      <w:r w:rsidR="00B42797"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Окно задания опорных точек</w:t>
      </w:r>
    </w:p>
    <w:p w:rsidR="00B42797" w:rsidRDefault="00B42797" w:rsidP="00B42797">
      <w:pPr>
        <w:ind w:firstLine="567"/>
        <w:rPr>
          <w:lang w:val="ru-RU"/>
        </w:rPr>
      </w:pPr>
      <w:r>
        <w:rPr>
          <w:lang w:val="ru-RU"/>
        </w:rPr>
        <w:t>При редактировании созданного ствола открываются аналогичные окна с ранее заполненными данными.</w:t>
      </w:r>
    </w:p>
    <w:p w:rsidR="00B42797" w:rsidRDefault="00B42797" w:rsidP="00B42797">
      <w:pPr>
        <w:ind w:firstLine="567"/>
        <w:rPr>
          <w:lang w:val="ru-RU"/>
        </w:rPr>
      </w:pPr>
      <w:r>
        <w:rPr>
          <w:lang w:val="ru-RU"/>
        </w:rPr>
        <w:t xml:space="preserve">Структура файла </w:t>
      </w:r>
      <w:r>
        <w:t>JSON</w:t>
      </w:r>
      <w:r w:rsidR="0052109F">
        <w:rPr>
          <w:lang w:val="ru-RU"/>
        </w:rPr>
        <w:t xml:space="preserve"> для ствола</w:t>
      </w:r>
      <w:r w:rsidRPr="00B42797">
        <w:rPr>
          <w:lang w:val="ru-RU"/>
        </w:rPr>
        <w:t xml:space="preserve"> </w:t>
      </w:r>
      <w:r w:rsidR="00052173">
        <w:rPr>
          <w:lang w:val="ru-RU"/>
        </w:rPr>
        <w:t>представлена на рисунке 4</w:t>
      </w:r>
      <w:r>
        <w:rPr>
          <w:lang w:val="ru-RU"/>
        </w:rPr>
        <w:t>.</w:t>
      </w:r>
      <w:r w:rsidR="00E672D6">
        <w:rPr>
          <w:lang w:val="ru-RU"/>
        </w:rPr>
        <w:t>6</w:t>
      </w:r>
      <w:r>
        <w:rPr>
          <w:lang w:val="ru-RU"/>
        </w:rPr>
        <w:t>.</w:t>
      </w:r>
    </w:p>
    <w:p w:rsidR="00B42797" w:rsidRPr="00612188" w:rsidRDefault="00BA73B5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05A1F26E" wp14:editId="30DE0B5A">
            <wp:extent cx="4496427" cy="308653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797" w:rsidRPr="00866CB4" w:rsidRDefault="00052173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>
        <w:rPr>
          <w:rFonts w:eastAsiaTheme="minorHAnsi"/>
          <w:noProof/>
          <w:sz w:val="24"/>
          <w:szCs w:val="24"/>
          <w:lang w:val="ru-RU" w:eastAsia="ru-RU" w:bidi="ar-SA"/>
        </w:rPr>
        <w:t>Рисунок 4</w:t>
      </w:r>
      <w:r w:rsidR="00B42797"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6</w:t>
      </w:r>
      <w:r w:rsidR="00B42797"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Структура файла JSON для ствола 2А36</w:t>
      </w:r>
    </w:p>
    <w:p w:rsidR="00BA73B5" w:rsidRDefault="00BA73B5" w:rsidP="00BA73B5">
      <w:pPr>
        <w:ind w:firstLine="567"/>
        <w:rPr>
          <w:szCs w:val="28"/>
          <w:lang w:val="ru-RU" w:eastAsia="ru-RU" w:bidi="ar-SA"/>
        </w:rPr>
      </w:pPr>
      <w:r>
        <w:rPr>
          <w:lang w:val="ru-RU"/>
        </w:rPr>
        <w:t xml:space="preserve">Далее рассмотрим процесс добавления данных о снаряде. </w:t>
      </w:r>
      <w:r>
        <w:rPr>
          <w:szCs w:val="28"/>
          <w:lang w:val="ru-RU" w:eastAsia="ru-RU" w:bidi="ar-SA"/>
        </w:rPr>
        <w:t>Задание происходит из контекстного меню при нажатии на ветку «Снаряд» – «Добавить», в результате открывается окн</w:t>
      </w:r>
      <w:r w:rsidR="00052173">
        <w:rPr>
          <w:szCs w:val="28"/>
          <w:lang w:val="ru-RU" w:eastAsia="ru-RU" w:bidi="ar-SA"/>
        </w:rPr>
        <w:t>о задания снаряда (рисунок 4</w:t>
      </w:r>
      <w:r>
        <w:rPr>
          <w:szCs w:val="28"/>
          <w:lang w:val="ru-RU" w:eastAsia="ru-RU" w:bidi="ar-SA"/>
        </w:rPr>
        <w:t>.</w:t>
      </w:r>
      <w:r w:rsidR="00E672D6">
        <w:rPr>
          <w:szCs w:val="28"/>
          <w:lang w:val="ru-RU" w:eastAsia="ru-RU" w:bidi="ar-SA"/>
        </w:rPr>
        <w:t>7</w:t>
      </w:r>
      <w:r>
        <w:rPr>
          <w:szCs w:val="28"/>
          <w:lang w:val="ru-RU" w:eastAsia="ru-RU" w:bidi="ar-SA"/>
        </w:rPr>
        <w:t>).</w:t>
      </w:r>
    </w:p>
    <w:p w:rsidR="00B42797" w:rsidRPr="00612188" w:rsidRDefault="00BA73B5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516647AC" wp14:editId="5BD8725E">
            <wp:extent cx="5906324" cy="40486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B5" w:rsidRPr="00866CB4" w:rsidRDefault="00BA73B5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7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Меню добавления снаряда</w:t>
      </w:r>
    </w:p>
    <w:p w:rsidR="00BA73B5" w:rsidRDefault="00483ED1" w:rsidP="0052109F">
      <w:pPr>
        <w:ind w:firstLine="567"/>
        <w:rPr>
          <w:lang w:val="ru-RU"/>
        </w:rPr>
      </w:pPr>
      <w:r>
        <w:rPr>
          <w:lang w:val="ru-RU"/>
        </w:rPr>
        <w:t>При задании подкалиберного снаряда можно задать массу снаряда после вылета из ствола.</w:t>
      </w:r>
    </w:p>
    <w:p w:rsidR="0052109F" w:rsidRDefault="0052109F" w:rsidP="0052109F">
      <w:pPr>
        <w:ind w:firstLine="567"/>
        <w:rPr>
          <w:lang w:val="ru-RU"/>
        </w:rPr>
      </w:pPr>
      <w:r>
        <w:rPr>
          <w:lang w:val="ru-RU"/>
        </w:rPr>
        <w:t xml:space="preserve">Структура файла </w:t>
      </w:r>
      <w:r>
        <w:t>JSON</w:t>
      </w:r>
      <w:r>
        <w:rPr>
          <w:lang w:val="ru-RU"/>
        </w:rPr>
        <w:t xml:space="preserve"> для снаряда</w:t>
      </w:r>
      <w:r w:rsidRPr="00B42797">
        <w:rPr>
          <w:lang w:val="ru-RU"/>
        </w:rPr>
        <w:t xml:space="preserve"> </w:t>
      </w:r>
      <w:r>
        <w:rPr>
          <w:lang w:val="ru-RU"/>
        </w:rPr>
        <w:t xml:space="preserve">представлена на рисунке </w:t>
      </w:r>
      <w:r w:rsidR="00052173">
        <w:rPr>
          <w:lang w:val="ru-RU"/>
        </w:rPr>
        <w:t>4</w:t>
      </w:r>
      <w:r>
        <w:rPr>
          <w:lang w:val="ru-RU"/>
        </w:rPr>
        <w:t>.</w:t>
      </w:r>
      <w:r w:rsidR="00E672D6">
        <w:rPr>
          <w:lang w:val="ru-RU"/>
        </w:rPr>
        <w:t>8</w:t>
      </w:r>
      <w:r>
        <w:rPr>
          <w:lang w:val="ru-RU"/>
        </w:rPr>
        <w:t>.</w:t>
      </w:r>
    </w:p>
    <w:p w:rsidR="0052109F" w:rsidRPr="00612188" w:rsidRDefault="0052109F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19A854AC" wp14:editId="69C4F9C3">
            <wp:extent cx="2305372" cy="1562318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9F" w:rsidRPr="00866CB4" w:rsidRDefault="0052109F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8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Структура файла JSON для снаряда</w:t>
      </w:r>
    </w:p>
    <w:p w:rsidR="0052109F" w:rsidRDefault="0052109F" w:rsidP="0052109F">
      <w:pPr>
        <w:ind w:firstLine="567"/>
        <w:rPr>
          <w:szCs w:val="28"/>
          <w:lang w:val="ru-RU" w:eastAsia="ru-RU" w:bidi="ar-SA"/>
        </w:rPr>
      </w:pPr>
      <w:r>
        <w:rPr>
          <w:lang w:val="ru-RU"/>
        </w:rPr>
        <w:t xml:space="preserve">Далее рассмотрим процесс добавления данных о заряда. </w:t>
      </w:r>
      <w:r>
        <w:rPr>
          <w:szCs w:val="28"/>
          <w:lang w:val="ru-RU" w:eastAsia="ru-RU" w:bidi="ar-SA"/>
        </w:rPr>
        <w:t>Задание происходит из контекстного меню при нажатии на ветку «Заряд» – «Добавить», в результате открывается окно задания</w:t>
      </w:r>
      <w:r w:rsidR="005B54C7" w:rsidRPr="005B54C7">
        <w:rPr>
          <w:szCs w:val="28"/>
          <w:lang w:val="ru-RU" w:eastAsia="ru-RU" w:bidi="ar-SA"/>
        </w:rPr>
        <w:t xml:space="preserve"> </w:t>
      </w:r>
      <w:r w:rsidR="005B54C7">
        <w:rPr>
          <w:szCs w:val="28"/>
          <w:lang w:val="ru-RU" w:eastAsia="ru-RU" w:bidi="ar-SA"/>
        </w:rPr>
        <w:t>типа</w:t>
      </w:r>
      <w:r>
        <w:rPr>
          <w:szCs w:val="28"/>
          <w:lang w:val="ru-RU" w:eastAsia="ru-RU" w:bidi="ar-SA"/>
        </w:rPr>
        <w:t xml:space="preserve"> </w:t>
      </w:r>
      <w:r w:rsidR="005B54C7">
        <w:rPr>
          <w:szCs w:val="28"/>
          <w:lang w:val="ru-RU" w:eastAsia="ru-RU" w:bidi="ar-SA"/>
        </w:rPr>
        <w:t>пороха</w:t>
      </w:r>
      <w:r>
        <w:rPr>
          <w:szCs w:val="28"/>
          <w:lang w:val="ru-RU" w:eastAsia="ru-RU" w:bidi="ar-SA"/>
        </w:rPr>
        <w:t xml:space="preserve"> (</w:t>
      </w:r>
      <w:r w:rsidR="00052173">
        <w:rPr>
          <w:szCs w:val="28"/>
          <w:lang w:val="ru-RU" w:eastAsia="ru-RU" w:bidi="ar-SA"/>
        </w:rPr>
        <w:t>рисунок 4</w:t>
      </w:r>
      <w:r>
        <w:rPr>
          <w:szCs w:val="28"/>
          <w:lang w:val="ru-RU" w:eastAsia="ru-RU" w:bidi="ar-SA"/>
        </w:rPr>
        <w:t>.</w:t>
      </w:r>
      <w:r w:rsidR="00E672D6">
        <w:rPr>
          <w:szCs w:val="28"/>
          <w:lang w:val="ru-RU" w:eastAsia="ru-RU" w:bidi="ar-SA"/>
        </w:rPr>
        <w:t>9</w:t>
      </w:r>
      <w:r>
        <w:rPr>
          <w:szCs w:val="28"/>
          <w:lang w:val="ru-RU" w:eastAsia="ru-RU" w:bidi="ar-SA"/>
        </w:rPr>
        <w:t>).</w:t>
      </w:r>
    </w:p>
    <w:p w:rsidR="005B54C7" w:rsidRPr="00612188" w:rsidRDefault="005B54C7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44AE9F48" wp14:editId="7A216724">
            <wp:extent cx="2457793" cy="175284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C7" w:rsidRPr="00866CB4" w:rsidRDefault="00052173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>
        <w:rPr>
          <w:rFonts w:eastAsiaTheme="minorHAnsi"/>
          <w:noProof/>
          <w:sz w:val="24"/>
          <w:szCs w:val="24"/>
          <w:lang w:val="ru-RU" w:eastAsia="ru-RU" w:bidi="ar-SA"/>
        </w:rPr>
        <w:t>Рисунок 4</w:t>
      </w:r>
      <w:r w:rsidR="005B54C7"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9</w:t>
      </w:r>
      <w:r w:rsidR="005B54C7"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Меню задания типа пороха</w:t>
      </w:r>
    </w:p>
    <w:p w:rsidR="005B54C7" w:rsidRPr="005B54C7" w:rsidRDefault="005B54C7" w:rsidP="005B54C7">
      <w:pPr>
        <w:ind w:firstLine="567"/>
        <w:rPr>
          <w:szCs w:val="28"/>
          <w:lang w:val="ru-RU" w:eastAsia="ru-RU" w:bidi="ar-SA"/>
        </w:rPr>
      </w:pPr>
      <w:r>
        <w:rPr>
          <w:szCs w:val="28"/>
          <w:lang w:val="ru-RU" w:eastAsia="ru-RU" w:bidi="ar-SA"/>
        </w:rPr>
        <w:t xml:space="preserve">После чего задаются основные геометрические и физические характеристики пороха </w:t>
      </w:r>
      <w:r w:rsidR="00052173">
        <w:rPr>
          <w:szCs w:val="28"/>
          <w:lang w:val="ru-RU" w:eastAsia="ru-RU" w:bidi="ar-SA"/>
        </w:rPr>
        <w:t>(рисунок 4</w:t>
      </w:r>
      <w:r>
        <w:rPr>
          <w:szCs w:val="28"/>
          <w:lang w:val="ru-RU" w:eastAsia="ru-RU" w:bidi="ar-SA"/>
        </w:rPr>
        <w:t>.1</w:t>
      </w:r>
      <w:r w:rsidR="00E672D6">
        <w:rPr>
          <w:szCs w:val="28"/>
          <w:lang w:val="ru-RU" w:eastAsia="ru-RU" w:bidi="ar-SA"/>
        </w:rPr>
        <w:t>0</w:t>
      </w:r>
      <w:r>
        <w:rPr>
          <w:szCs w:val="28"/>
          <w:lang w:val="ru-RU" w:eastAsia="ru-RU" w:bidi="ar-SA"/>
        </w:rPr>
        <w:t>).</w:t>
      </w:r>
    </w:p>
    <w:p w:rsidR="0052109F" w:rsidRPr="00612188" w:rsidRDefault="005B54C7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6E7ED60C" wp14:editId="12E681E0">
            <wp:extent cx="5906324" cy="574437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9F" w:rsidRPr="00866CB4" w:rsidRDefault="0052109F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.1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0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Меню добавления заряда</w:t>
      </w:r>
    </w:p>
    <w:p w:rsidR="0052109F" w:rsidRDefault="0052109F" w:rsidP="0052109F">
      <w:pPr>
        <w:ind w:firstLine="567"/>
        <w:rPr>
          <w:lang w:val="ru-RU"/>
        </w:rPr>
      </w:pPr>
      <w:r>
        <w:rPr>
          <w:lang w:val="ru-RU"/>
        </w:rPr>
        <w:t xml:space="preserve">Структура файла </w:t>
      </w:r>
      <w:r>
        <w:t>JSON</w:t>
      </w:r>
      <w:r>
        <w:rPr>
          <w:lang w:val="ru-RU"/>
        </w:rPr>
        <w:t xml:space="preserve"> для заряда</w:t>
      </w:r>
      <w:r w:rsidRPr="00B42797">
        <w:rPr>
          <w:lang w:val="ru-RU"/>
        </w:rPr>
        <w:t xml:space="preserve"> </w:t>
      </w:r>
      <w:r>
        <w:rPr>
          <w:lang w:val="ru-RU"/>
        </w:rPr>
        <w:t xml:space="preserve">представлена на рисунке </w:t>
      </w:r>
      <w:r w:rsidR="00052173">
        <w:rPr>
          <w:lang w:val="ru-RU"/>
        </w:rPr>
        <w:t>4</w:t>
      </w:r>
      <w:r>
        <w:rPr>
          <w:lang w:val="ru-RU"/>
        </w:rPr>
        <w:t>.1</w:t>
      </w:r>
      <w:r w:rsidR="00E672D6">
        <w:rPr>
          <w:lang w:val="ru-RU"/>
        </w:rPr>
        <w:t>1</w:t>
      </w:r>
      <w:r>
        <w:rPr>
          <w:lang w:val="ru-RU"/>
        </w:rPr>
        <w:t>.</w:t>
      </w:r>
    </w:p>
    <w:p w:rsidR="0052109F" w:rsidRPr="00612188" w:rsidRDefault="005B54C7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30111710" wp14:editId="1AAE8C7E">
            <wp:extent cx="2553056" cy="259116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9F" w:rsidRPr="00866CB4" w:rsidRDefault="0052109F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.1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1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Структура файла JSON для заряда</w:t>
      </w:r>
    </w:p>
    <w:p w:rsidR="00952C3B" w:rsidRDefault="005B54C7" w:rsidP="0052109F">
      <w:pPr>
        <w:ind w:firstLine="567"/>
        <w:rPr>
          <w:lang w:val="ru-RU"/>
        </w:rPr>
      </w:pPr>
      <w:r>
        <w:rPr>
          <w:lang w:val="ru-RU"/>
        </w:rPr>
        <w:t>Далее рассмотрим процесс</w:t>
      </w:r>
      <w:r w:rsidR="00B87656">
        <w:rPr>
          <w:lang w:val="ru-RU"/>
        </w:rPr>
        <w:t xml:space="preserve"> задания параметров решателя.</w:t>
      </w:r>
      <w:r w:rsidR="00952C3B">
        <w:rPr>
          <w:lang w:val="ru-RU"/>
        </w:rPr>
        <w:t xml:space="preserve"> </w:t>
      </w:r>
      <w:r w:rsidR="00022492">
        <w:rPr>
          <w:lang w:val="ru-RU"/>
        </w:rPr>
        <w:t>Структура меню</w:t>
      </w:r>
      <w:r w:rsidR="00952C3B" w:rsidRPr="00952C3B">
        <w:rPr>
          <w:lang w:val="ru-RU"/>
        </w:rPr>
        <w:t xml:space="preserve"> «</w:t>
      </w:r>
      <w:r w:rsidR="00952C3B">
        <w:rPr>
          <w:lang w:val="ru-RU"/>
        </w:rPr>
        <w:t>Дополнительные параметры</w:t>
      </w:r>
      <w:r w:rsidR="00952C3B" w:rsidRPr="00952C3B">
        <w:rPr>
          <w:lang w:val="ru-RU"/>
        </w:rPr>
        <w:t>»</w:t>
      </w:r>
      <w:r w:rsidR="00022492">
        <w:rPr>
          <w:lang w:val="ru-RU"/>
        </w:rPr>
        <w:t xml:space="preserve"> представлена на</w:t>
      </w:r>
      <w:r w:rsidR="00952C3B" w:rsidRPr="00952C3B">
        <w:rPr>
          <w:lang w:val="ru-RU"/>
        </w:rPr>
        <w:t xml:space="preserve"> </w:t>
      </w:r>
      <w:r w:rsidR="00022492">
        <w:rPr>
          <w:lang w:val="ru-RU"/>
        </w:rPr>
        <w:t>рисун</w:t>
      </w:r>
      <w:r w:rsidR="00952C3B">
        <w:rPr>
          <w:lang w:val="ru-RU"/>
        </w:rPr>
        <w:t>к</w:t>
      </w:r>
      <w:r w:rsidR="00022492">
        <w:rPr>
          <w:lang w:val="ru-RU"/>
        </w:rPr>
        <w:t>е</w:t>
      </w:r>
      <w:r w:rsidR="00952C3B">
        <w:rPr>
          <w:lang w:val="ru-RU"/>
        </w:rPr>
        <w:t xml:space="preserve"> </w:t>
      </w:r>
      <w:r w:rsidR="00052173">
        <w:rPr>
          <w:lang w:val="ru-RU"/>
        </w:rPr>
        <w:t>4</w:t>
      </w:r>
      <w:r w:rsidR="00952C3B">
        <w:rPr>
          <w:lang w:val="ru-RU"/>
        </w:rPr>
        <w:t>.</w:t>
      </w:r>
      <w:r w:rsidR="00E672D6">
        <w:rPr>
          <w:lang w:val="ru-RU"/>
        </w:rPr>
        <w:t>12</w:t>
      </w:r>
      <w:r w:rsidR="00952C3B">
        <w:rPr>
          <w:lang w:val="ru-RU"/>
        </w:rPr>
        <w:t>.</w:t>
      </w:r>
    </w:p>
    <w:p w:rsidR="00952C3B" w:rsidRPr="00612188" w:rsidRDefault="00952C3B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355082C9" wp14:editId="6CB617A8">
            <wp:extent cx="5906324" cy="2743583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C3B" w:rsidRPr="00866CB4" w:rsidRDefault="00952C3B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12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Меню задания дополнительных параметров</w:t>
      </w:r>
    </w:p>
    <w:p w:rsidR="008C1F7A" w:rsidRDefault="008C1F7A" w:rsidP="008C1F7A">
      <w:pPr>
        <w:ind w:firstLine="567"/>
        <w:rPr>
          <w:lang w:val="ru-RU"/>
        </w:rPr>
      </w:pPr>
      <w:r>
        <w:rPr>
          <w:lang w:val="ru-RU"/>
        </w:rPr>
        <w:t>Структура меню</w:t>
      </w:r>
      <w:r w:rsidRPr="00952C3B">
        <w:rPr>
          <w:lang w:val="ru-RU"/>
        </w:rPr>
        <w:t xml:space="preserve"> «</w:t>
      </w:r>
      <w:r>
        <w:rPr>
          <w:lang w:val="ru-RU"/>
        </w:rPr>
        <w:t>Внутренняя баллистика и последействие</w:t>
      </w:r>
      <w:r w:rsidRPr="00952C3B">
        <w:rPr>
          <w:lang w:val="ru-RU"/>
        </w:rPr>
        <w:t>»</w:t>
      </w:r>
      <w:r>
        <w:rPr>
          <w:lang w:val="ru-RU"/>
        </w:rPr>
        <w:t xml:space="preserve"> представлена на</w:t>
      </w:r>
      <w:r w:rsidRPr="00952C3B">
        <w:rPr>
          <w:lang w:val="ru-RU"/>
        </w:rPr>
        <w:t xml:space="preserve"> </w:t>
      </w:r>
      <w:r>
        <w:rPr>
          <w:lang w:val="ru-RU"/>
        </w:rPr>
        <w:t xml:space="preserve">рисунке </w:t>
      </w:r>
      <w:r w:rsidR="00052173">
        <w:rPr>
          <w:lang w:val="ru-RU"/>
        </w:rPr>
        <w:t>4</w:t>
      </w:r>
      <w:r>
        <w:rPr>
          <w:lang w:val="ru-RU"/>
        </w:rPr>
        <w:t>.</w:t>
      </w:r>
      <w:r w:rsidR="00E672D6">
        <w:rPr>
          <w:lang w:val="ru-RU"/>
        </w:rPr>
        <w:t>13</w:t>
      </w:r>
      <w:r>
        <w:rPr>
          <w:lang w:val="ru-RU"/>
        </w:rPr>
        <w:t>.</w:t>
      </w:r>
    </w:p>
    <w:p w:rsidR="008C1F7A" w:rsidRPr="00612188" w:rsidRDefault="008C1F7A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20B6828B" wp14:editId="14BAC160">
            <wp:extent cx="5906324" cy="274358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7A" w:rsidRPr="00866CB4" w:rsidRDefault="008C1F7A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13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Меню задания параметров внутренней баллистики и последействия</w:t>
      </w:r>
    </w:p>
    <w:p w:rsidR="008C1F7A" w:rsidRDefault="008C1F7A" w:rsidP="008C1F7A">
      <w:pPr>
        <w:ind w:firstLine="567"/>
        <w:rPr>
          <w:lang w:val="ru-RU"/>
        </w:rPr>
      </w:pPr>
      <w:r>
        <w:rPr>
          <w:lang w:val="ru-RU"/>
        </w:rPr>
        <w:t>Структура меню</w:t>
      </w:r>
      <w:r w:rsidRPr="00952C3B">
        <w:rPr>
          <w:lang w:val="ru-RU"/>
        </w:rPr>
        <w:t xml:space="preserve"> «</w:t>
      </w:r>
      <w:r>
        <w:rPr>
          <w:lang w:val="ru-RU"/>
        </w:rPr>
        <w:t>Внешняя баллистика</w:t>
      </w:r>
      <w:r w:rsidRPr="00952C3B">
        <w:rPr>
          <w:lang w:val="ru-RU"/>
        </w:rPr>
        <w:t>»</w:t>
      </w:r>
      <w:r>
        <w:rPr>
          <w:lang w:val="ru-RU"/>
        </w:rPr>
        <w:t xml:space="preserve"> представлена на</w:t>
      </w:r>
      <w:r w:rsidRPr="00952C3B">
        <w:rPr>
          <w:lang w:val="ru-RU"/>
        </w:rPr>
        <w:t xml:space="preserve"> </w:t>
      </w:r>
      <w:r>
        <w:rPr>
          <w:lang w:val="ru-RU"/>
        </w:rPr>
        <w:t xml:space="preserve">рисунке </w:t>
      </w:r>
      <w:r w:rsidR="00052173">
        <w:rPr>
          <w:lang w:val="ru-RU"/>
        </w:rPr>
        <w:t>4</w:t>
      </w:r>
      <w:r>
        <w:rPr>
          <w:lang w:val="ru-RU"/>
        </w:rPr>
        <w:t>.</w:t>
      </w:r>
      <w:r w:rsidR="00E672D6">
        <w:rPr>
          <w:lang w:val="ru-RU"/>
        </w:rPr>
        <w:t>14</w:t>
      </w:r>
      <w:r>
        <w:rPr>
          <w:lang w:val="ru-RU"/>
        </w:rPr>
        <w:t>.</w:t>
      </w:r>
    </w:p>
    <w:p w:rsidR="008C1F7A" w:rsidRPr="00612188" w:rsidRDefault="008C1F7A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5B99402A" wp14:editId="213F5F41">
            <wp:extent cx="5906324" cy="3077004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7A" w:rsidRPr="00866CB4" w:rsidRDefault="008C1F7A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14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Меню задания параметров внешней баллистики</w:t>
      </w:r>
    </w:p>
    <w:p w:rsidR="008C1F7A" w:rsidRDefault="008C1F7A" w:rsidP="008C1F7A">
      <w:pPr>
        <w:ind w:firstLine="567"/>
        <w:rPr>
          <w:lang w:val="ru-RU"/>
        </w:rPr>
      </w:pPr>
      <w:r>
        <w:rPr>
          <w:lang w:val="ru-RU"/>
        </w:rPr>
        <w:t>Структура меню</w:t>
      </w:r>
      <w:r w:rsidRPr="00952C3B">
        <w:rPr>
          <w:lang w:val="ru-RU"/>
        </w:rPr>
        <w:t xml:space="preserve"> «</w:t>
      </w:r>
      <w:r>
        <w:rPr>
          <w:lang w:val="ru-RU"/>
        </w:rPr>
        <w:t>Колебания</w:t>
      </w:r>
      <w:r w:rsidRPr="00952C3B">
        <w:rPr>
          <w:lang w:val="ru-RU"/>
        </w:rPr>
        <w:t>»</w:t>
      </w:r>
      <w:r>
        <w:rPr>
          <w:lang w:val="ru-RU"/>
        </w:rPr>
        <w:t xml:space="preserve"> представлена на</w:t>
      </w:r>
      <w:r w:rsidRPr="00952C3B">
        <w:rPr>
          <w:lang w:val="ru-RU"/>
        </w:rPr>
        <w:t xml:space="preserve"> </w:t>
      </w:r>
      <w:r>
        <w:rPr>
          <w:lang w:val="ru-RU"/>
        </w:rPr>
        <w:t xml:space="preserve">рисунке </w:t>
      </w:r>
      <w:r w:rsidR="00052173">
        <w:rPr>
          <w:lang w:val="ru-RU"/>
        </w:rPr>
        <w:t>4</w:t>
      </w:r>
      <w:r>
        <w:rPr>
          <w:lang w:val="ru-RU"/>
        </w:rPr>
        <w:t>.</w:t>
      </w:r>
      <w:r w:rsidR="00E672D6">
        <w:rPr>
          <w:lang w:val="ru-RU"/>
        </w:rPr>
        <w:t>15</w:t>
      </w:r>
      <w:r>
        <w:rPr>
          <w:lang w:val="ru-RU"/>
        </w:rPr>
        <w:t>.</w:t>
      </w:r>
    </w:p>
    <w:p w:rsidR="008C1F7A" w:rsidRPr="00612188" w:rsidRDefault="008C1F7A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17360BD8" wp14:editId="0F711F09">
            <wp:extent cx="5906324" cy="2962688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7A" w:rsidRPr="00866CB4" w:rsidRDefault="008C1F7A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E672D6" w:rsidRPr="00866CB4">
        <w:rPr>
          <w:rFonts w:eastAsiaTheme="minorHAnsi"/>
          <w:noProof/>
          <w:sz w:val="24"/>
          <w:szCs w:val="24"/>
          <w:lang w:val="ru-RU" w:eastAsia="ru-RU" w:bidi="ar-SA"/>
        </w:rPr>
        <w:t>15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Меню задания параметров колебаний</w:t>
      </w:r>
    </w:p>
    <w:p w:rsidR="00E672D6" w:rsidRDefault="008C1F7A" w:rsidP="0052109F">
      <w:pPr>
        <w:ind w:firstLine="567"/>
        <w:rPr>
          <w:lang w:val="ru-RU"/>
        </w:rPr>
      </w:pPr>
      <w:r>
        <w:rPr>
          <w:lang w:val="ru-RU"/>
        </w:rPr>
        <w:t>После заполнения всех вышеперечисленных меню необходимо нажать на ветку «Решить» и дождаться окончания расчёта.</w:t>
      </w:r>
      <w:r w:rsidR="00E672D6">
        <w:rPr>
          <w:lang w:val="ru-RU"/>
        </w:rPr>
        <w:t xml:space="preserve"> После расчёта можно визуализировать движение снаряда по стволу и колебания ствола с помощью ветки «Визуализировать». Подробная информация по расчёту находится на соответствующих вкладках.</w:t>
      </w:r>
    </w:p>
    <w:p w:rsidR="00E672D6" w:rsidRDefault="00E672D6">
      <w:pPr>
        <w:spacing w:line="240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E672D6" w:rsidRPr="00B2445D" w:rsidRDefault="00DD5482" w:rsidP="00B2445D">
      <w:pPr>
        <w:pStyle w:val="1"/>
        <w:keepLines w:val="0"/>
        <w:suppressAutoHyphens/>
        <w:ind w:left="709"/>
        <w:rPr>
          <w:bCs w:val="0"/>
          <w:lang w:val="ru-RU" w:eastAsia="x-none"/>
        </w:rPr>
      </w:pPr>
      <w:bookmarkStart w:id="51" w:name="_Toc87623923"/>
      <w:bookmarkStart w:id="52" w:name="_Toc89096761"/>
      <w:r>
        <w:rPr>
          <w:bCs w:val="0"/>
          <w:lang w:val="ru-RU" w:eastAsia="x-none"/>
        </w:rPr>
        <w:lastRenderedPageBreak/>
        <w:t>5</w:t>
      </w:r>
      <w:r w:rsidR="00B2445D" w:rsidRPr="00B2445D">
        <w:rPr>
          <w:bCs w:val="0"/>
          <w:lang w:val="ru-RU" w:eastAsia="x-none"/>
        </w:rPr>
        <w:t xml:space="preserve"> </w:t>
      </w:r>
      <w:r w:rsidR="00E672D6" w:rsidRPr="00B2445D">
        <w:rPr>
          <w:bCs w:val="0"/>
          <w:lang w:val="ru-RU" w:eastAsia="x-none"/>
        </w:rPr>
        <w:t xml:space="preserve">Моделирование </w:t>
      </w:r>
      <w:r w:rsidR="005A140B" w:rsidRPr="00B2445D">
        <w:rPr>
          <w:bCs w:val="0"/>
          <w:lang w:val="ru-RU" w:eastAsia="x-none"/>
        </w:rPr>
        <w:t>НДС и колебаний ствола</w:t>
      </w:r>
      <w:bookmarkEnd w:id="51"/>
      <w:bookmarkEnd w:id="52"/>
    </w:p>
    <w:p w:rsidR="00E672D6" w:rsidRDefault="00DD5482" w:rsidP="00B2445D">
      <w:pPr>
        <w:pStyle w:val="2"/>
        <w:rPr>
          <w:lang w:val="ru-RU"/>
        </w:rPr>
      </w:pPr>
      <w:bookmarkStart w:id="53" w:name="_Toc87623924"/>
      <w:bookmarkStart w:id="54" w:name="_Toc89096762"/>
      <w:r>
        <w:rPr>
          <w:lang w:val="ru-RU"/>
        </w:rPr>
        <w:t>5</w:t>
      </w:r>
      <w:r w:rsidR="0089354E">
        <w:rPr>
          <w:lang w:val="ru-RU"/>
        </w:rPr>
        <w:t xml:space="preserve">.1 </w:t>
      </w:r>
      <w:r w:rsidR="00E672D6">
        <w:rPr>
          <w:lang w:val="ru-RU"/>
        </w:rPr>
        <w:t>Описание орудий</w:t>
      </w:r>
      <w:bookmarkEnd w:id="53"/>
      <w:bookmarkEnd w:id="54"/>
    </w:p>
    <w:p w:rsidR="00E672D6" w:rsidRDefault="00E672D6" w:rsidP="00E672D6">
      <w:pPr>
        <w:pStyle w:val="aff4"/>
        <w:ind w:firstLine="567"/>
        <w:rPr>
          <w:szCs w:val="28"/>
        </w:rPr>
      </w:pPr>
      <w:r>
        <w:rPr>
          <w:szCs w:val="28"/>
        </w:rPr>
        <w:t xml:space="preserve">Рассмотрим следующие установки: </w:t>
      </w:r>
      <w:r>
        <w:t xml:space="preserve">2А72 </w:t>
      </w:r>
      <w:r>
        <w:rPr>
          <w:szCs w:val="28"/>
        </w:rPr>
        <w:t xml:space="preserve">и </w:t>
      </w:r>
      <w:r>
        <w:t>2А36</w:t>
      </w:r>
      <w:r>
        <w:rPr>
          <w:szCs w:val="28"/>
        </w:rPr>
        <w:t xml:space="preserve">. Внешний вид </w:t>
      </w:r>
      <w:r>
        <w:t xml:space="preserve">2А72 </w:t>
      </w:r>
      <w:r>
        <w:rPr>
          <w:szCs w:val="28"/>
        </w:rPr>
        <w:t xml:space="preserve">представлен на рисунке </w:t>
      </w:r>
      <w:r w:rsidR="00052173">
        <w:rPr>
          <w:szCs w:val="28"/>
        </w:rPr>
        <w:t>5</w:t>
      </w:r>
      <w:r>
        <w:rPr>
          <w:szCs w:val="28"/>
        </w:rPr>
        <w:t xml:space="preserve">.1, а </w:t>
      </w:r>
      <w:r>
        <w:t>2А36</w:t>
      </w:r>
      <w:r>
        <w:rPr>
          <w:szCs w:val="28"/>
        </w:rPr>
        <w:t xml:space="preserve"> на рисунке </w:t>
      </w:r>
      <w:r w:rsidR="00052173">
        <w:rPr>
          <w:szCs w:val="28"/>
        </w:rPr>
        <w:t>5</w:t>
      </w:r>
      <w:r>
        <w:rPr>
          <w:szCs w:val="28"/>
        </w:rPr>
        <w:t>.2.</w:t>
      </w:r>
    </w:p>
    <w:p w:rsidR="00E672D6" w:rsidRPr="00612188" w:rsidRDefault="00E672D6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01C04D47" wp14:editId="49614853">
            <wp:extent cx="5934075" cy="11079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/>
                    <pic:cNvPicPr>
                      <a:picLocks noChangeAspect="1" noChangeArrowheads="1"/>
                    </pic:cNvPicPr>
                  </pic:nvPicPr>
                  <pic:blipFill>
                    <a:blip r:embed="rId1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916" cy="112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D6" w:rsidRPr="00866CB4" w:rsidRDefault="00E672D6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5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.1 – 30 мм пушка 2А72</w:t>
      </w:r>
    </w:p>
    <w:p w:rsidR="00E672D6" w:rsidRPr="00612188" w:rsidRDefault="00E672D6" w:rsidP="00612188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34208673" wp14:editId="5ED2C2A4">
            <wp:extent cx="5825534" cy="37820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/>
                    <pic:cNvPicPr>
                      <a:picLocks noChangeAspect="1" noChangeArrowheads="1"/>
                    </pic:cNvPicPr>
                  </pic:nvPicPr>
                  <pic:blipFill>
                    <a:blip r:embed="rId1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759" cy="379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2D6" w:rsidRPr="00866CB4" w:rsidRDefault="00E672D6" w:rsidP="00866CB4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5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.2 – 152 мм гаубица 2А36</w:t>
      </w:r>
    </w:p>
    <w:p w:rsidR="00866CB4" w:rsidRDefault="00E672D6" w:rsidP="00E672D6">
      <w:pPr>
        <w:pStyle w:val="aff4"/>
        <w:ind w:firstLine="567"/>
      </w:pPr>
      <w:r>
        <w:t xml:space="preserve">Информация о характеристиках установки 2А72, снарядов и заряда приведена в таблицах </w:t>
      </w:r>
      <w:r w:rsidR="00052173">
        <w:t>5</w:t>
      </w:r>
      <w:r>
        <w:t xml:space="preserve">.1 – </w:t>
      </w:r>
      <w:r w:rsidR="00052173">
        <w:t>5</w:t>
      </w:r>
      <w:r>
        <w:t>.4.</w:t>
      </w:r>
      <w:r w:rsidR="00866CB4" w:rsidRPr="00866CB4">
        <w:t xml:space="preserve"> </w:t>
      </w:r>
      <w:r w:rsidR="00866CB4">
        <w:t>Опишем неровности ствола функцией вида:</w:t>
      </w:r>
    </w:p>
    <w:p w:rsidR="00866CB4" w:rsidRPr="00C01E4F" w:rsidRDefault="00866CB4" w:rsidP="00866CB4">
      <w:pPr>
        <w:pStyle w:val="aff4"/>
        <w:rPr>
          <w:lang w:val="en-US"/>
        </w:rPr>
      </w:pPr>
      <w:r>
        <w:tab/>
      </w:r>
      <w:r w:rsidR="00CF2066" w:rsidRPr="00866CB4">
        <w:rPr>
          <w:position w:val="-34"/>
        </w:rPr>
        <w:object w:dxaOrig="2540" w:dyaOrig="820">
          <v:shape id="_x0000_i1573" type="#_x0000_t75" style="width:126.45pt;height:41.3pt" o:ole="">
            <v:imagedata r:id="rId1119" o:title=""/>
          </v:shape>
          <o:OLEObject Type="Embed" ProgID="Equation.3" ShapeID="_x0000_i1573" DrawAspect="Content" ObjectID="_1704635671" r:id="rId1120"/>
        </w:object>
      </w:r>
      <w:proofErr w:type="gramStart"/>
      <w:r>
        <w:rPr>
          <w:lang w:val="en-US"/>
        </w:rPr>
        <w:t xml:space="preserve">, </w:t>
      </w:r>
      <w:proofErr w:type="gramEnd"/>
      <w:r w:rsidR="00CF2066" w:rsidRPr="00866CB4">
        <w:rPr>
          <w:position w:val="-12"/>
        </w:rPr>
        <w:object w:dxaOrig="1040" w:dyaOrig="380">
          <v:shape id="_x0000_i1574" type="#_x0000_t75" style="width:51.95pt;height:18.8pt" o:ole="">
            <v:imagedata r:id="rId1121" o:title=""/>
          </v:shape>
          <o:OLEObject Type="Embed" ProgID="Equation.3" ShapeID="_x0000_i1574" DrawAspect="Content" ObjectID="_1704635672" r:id="rId1122"/>
        </w:object>
      </w:r>
      <w:r>
        <w:t>,</w:t>
      </w:r>
      <w:r>
        <w:tab/>
      </w:r>
      <w:r w:rsidR="00C01E4F">
        <w:rPr>
          <w:lang w:val="en-US"/>
        </w:rPr>
        <w:t>(</w:t>
      </w:r>
      <w:r w:rsidR="00052173">
        <w:t>5</w:t>
      </w:r>
      <w:r w:rsidR="00C01E4F">
        <w:rPr>
          <w:lang w:val="en-US"/>
        </w:rPr>
        <w:t>.1)</w:t>
      </w:r>
    </w:p>
    <w:p w:rsidR="00866CB4" w:rsidRDefault="00866CB4" w:rsidP="00866CB4">
      <w:pPr>
        <w:pStyle w:val="aff4"/>
        <w:rPr>
          <w:lang w:val="en-US"/>
        </w:rPr>
      </w:pPr>
      <w:r>
        <w:tab/>
      </w:r>
      <w:r w:rsidR="00CF2066" w:rsidRPr="00866CB4">
        <w:rPr>
          <w:position w:val="-34"/>
        </w:rPr>
        <w:object w:dxaOrig="2500" w:dyaOrig="820">
          <v:shape id="_x0000_i1575" type="#_x0000_t75" style="width:125.2pt;height:41.3pt" o:ole="">
            <v:imagedata r:id="rId1123" o:title=""/>
          </v:shape>
          <o:OLEObject Type="Embed" ProgID="Equation.3" ShapeID="_x0000_i1575" DrawAspect="Content" ObjectID="_1704635673" r:id="rId1124"/>
        </w:object>
      </w:r>
      <w:r>
        <w:rPr>
          <w:lang w:val="en-US"/>
        </w:rPr>
        <w:t xml:space="preserve">, </w:t>
      </w:r>
      <w:r w:rsidR="00CF2066" w:rsidRPr="00866CB4">
        <w:rPr>
          <w:position w:val="-12"/>
        </w:rPr>
        <w:object w:dxaOrig="1020" w:dyaOrig="380">
          <v:shape id="_x0000_i1576" type="#_x0000_t75" style="width:50.7pt;height:18.8pt" o:ole="">
            <v:imagedata r:id="rId1125" o:title=""/>
          </v:shape>
          <o:OLEObject Type="Embed" ProgID="Equation.3" ShapeID="_x0000_i1576" DrawAspect="Content" ObjectID="_1704635674" r:id="rId1126"/>
        </w:object>
      </w:r>
      <w:r w:rsidR="00C01E4F">
        <w:t>.</w:t>
      </w:r>
      <w:r>
        <w:tab/>
      </w:r>
      <w:r w:rsidR="00C01E4F">
        <w:rPr>
          <w:lang w:val="en-US"/>
        </w:rPr>
        <w:t>(</w:t>
      </w:r>
      <w:r w:rsidR="00052173">
        <w:t>5</w:t>
      </w:r>
      <w:r w:rsidR="00C01E4F">
        <w:rPr>
          <w:lang w:val="en-US"/>
        </w:rPr>
        <w:t>.2)</w:t>
      </w:r>
    </w:p>
    <w:p w:rsidR="00F27381" w:rsidRPr="00C01E4F" w:rsidRDefault="00F27381" w:rsidP="00866CB4">
      <w:pPr>
        <w:pStyle w:val="aff4"/>
        <w:rPr>
          <w:lang w:val="en-US"/>
        </w:rPr>
      </w:pPr>
    </w:p>
    <w:p w:rsidR="00E672D6" w:rsidRPr="007147C9" w:rsidRDefault="00E672D6" w:rsidP="00E672D6">
      <w:pPr>
        <w:pStyle w:val="aff4"/>
        <w:rPr>
          <w:sz w:val="24"/>
        </w:rPr>
      </w:pPr>
      <w:r w:rsidRPr="007147C9">
        <w:rPr>
          <w:sz w:val="24"/>
        </w:rPr>
        <w:lastRenderedPageBreak/>
        <w:t xml:space="preserve">Таблица </w:t>
      </w:r>
      <w:r w:rsidR="00052173">
        <w:rPr>
          <w:sz w:val="24"/>
        </w:rPr>
        <w:t>5</w:t>
      </w:r>
      <w:r w:rsidRPr="007147C9">
        <w:rPr>
          <w:sz w:val="24"/>
        </w:rPr>
        <w:t>.1 – Характеристики установки 2А72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391"/>
        <w:gridCol w:w="2393"/>
        <w:gridCol w:w="2393"/>
        <w:gridCol w:w="2393"/>
      </w:tblGrid>
      <w:tr w:rsidR="00E672D6" w:rsidTr="0000217D">
        <w:tc>
          <w:tcPr>
            <w:tcW w:w="2392" w:type="dxa"/>
            <w:vAlign w:val="center"/>
          </w:tcPr>
          <w:p w:rsidR="00E672D6" w:rsidRPr="007147C9" w:rsidRDefault="00E672D6" w:rsidP="0000217D">
            <w:pPr>
              <w:pStyle w:val="aff4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Параметр</w:t>
            </w:r>
          </w:p>
        </w:tc>
        <w:tc>
          <w:tcPr>
            <w:tcW w:w="2393" w:type="dxa"/>
            <w:vAlign w:val="center"/>
          </w:tcPr>
          <w:p w:rsidR="00E672D6" w:rsidRPr="007147C9" w:rsidRDefault="00E672D6" w:rsidP="0000217D">
            <w:pPr>
              <w:pStyle w:val="aff4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Обозначение</w:t>
            </w:r>
          </w:p>
        </w:tc>
        <w:tc>
          <w:tcPr>
            <w:tcW w:w="2393" w:type="dxa"/>
            <w:vAlign w:val="center"/>
          </w:tcPr>
          <w:p w:rsidR="00E672D6" w:rsidRPr="007147C9" w:rsidRDefault="00E672D6" w:rsidP="0000217D">
            <w:pPr>
              <w:pStyle w:val="aff4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Размерность</w:t>
            </w:r>
          </w:p>
        </w:tc>
        <w:tc>
          <w:tcPr>
            <w:tcW w:w="2393" w:type="dxa"/>
            <w:vAlign w:val="center"/>
          </w:tcPr>
          <w:p w:rsidR="00E672D6" w:rsidRPr="007147C9" w:rsidRDefault="00E672D6" w:rsidP="0000217D">
            <w:pPr>
              <w:pStyle w:val="aff4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Значение</w:t>
            </w:r>
          </w:p>
        </w:tc>
      </w:tr>
      <w:tr w:rsidR="007147C9" w:rsidTr="00FC432A">
        <w:tc>
          <w:tcPr>
            <w:tcW w:w="2392" w:type="dxa"/>
          </w:tcPr>
          <w:p w:rsidR="007147C9" w:rsidRPr="000254EE" w:rsidRDefault="007147C9" w:rsidP="007147C9">
            <w:pPr>
              <w:spacing w:line="240" w:lineRule="auto"/>
              <w:rPr>
                <w:sz w:val="24"/>
                <w:szCs w:val="24"/>
                <w:lang w:val="ru-RU"/>
              </w:rPr>
            </w:pPr>
            <w:r w:rsidRPr="000254EE">
              <w:rPr>
                <w:sz w:val="24"/>
                <w:szCs w:val="24"/>
                <w:lang w:val="ru-RU"/>
              </w:rPr>
              <w:t>Плотность металла ствола</w:t>
            </w:r>
          </w:p>
        </w:tc>
        <w:tc>
          <w:tcPr>
            <w:tcW w:w="2393" w:type="dxa"/>
            <w:vAlign w:val="center"/>
          </w:tcPr>
          <w:p w:rsidR="007147C9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ρ</w:t>
            </w:r>
          </w:p>
        </w:tc>
        <w:tc>
          <w:tcPr>
            <w:tcW w:w="2393" w:type="dxa"/>
            <w:vAlign w:val="center"/>
          </w:tcPr>
          <w:p w:rsidR="007147C9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D804BE">
              <w:rPr>
                <w:sz w:val="24"/>
                <w:szCs w:val="24"/>
                <w:lang w:val="ru-RU"/>
              </w:rPr>
              <w:t>кг/м</w:t>
            </w:r>
            <w:r w:rsidRPr="00D804BE">
              <w:rPr>
                <w:sz w:val="24"/>
                <w:szCs w:val="24"/>
                <w:vertAlign w:val="superscript"/>
                <w:lang w:val="ru-RU"/>
              </w:rPr>
              <w:t>3</w:t>
            </w:r>
          </w:p>
        </w:tc>
        <w:tc>
          <w:tcPr>
            <w:tcW w:w="2393" w:type="dxa"/>
            <w:vAlign w:val="center"/>
          </w:tcPr>
          <w:p w:rsidR="007147C9" w:rsidRPr="004D449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7850</w:t>
            </w:r>
          </w:p>
        </w:tc>
      </w:tr>
      <w:tr w:rsidR="007147C9" w:rsidTr="00FC432A">
        <w:tc>
          <w:tcPr>
            <w:tcW w:w="2392" w:type="dxa"/>
          </w:tcPr>
          <w:p w:rsidR="007147C9" w:rsidRPr="000254EE" w:rsidRDefault="007147C9" w:rsidP="007147C9">
            <w:pPr>
              <w:spacing w:line="240" w:lineRule="auto"/>
              <w:rPr>
                <w:sz w:val="24"/>
                <w:szCs w:val="24"/>
                <w:lang w:val="ru-RU"/>
              </w:rPr>
            </w:pPr>
            <w:r w:rsidRPr="000254EE">
              <w:rPr>
                <w:sz w:val="24"/>
                <w:szCs w:val="24"/>
                <w:lang w:val="ru-RU"/>
              </w:rPr>
              <w:t>Объём каморы</w:t>
            </w:r>
          </w:p>
        </w:tc>
        <w:tc>
          <w:tcPr>
            <w:tcW w:w="2393" w:type="dxa"/>
            <w:vAlign w:val="center"/>
          </w:tcPr>
          <w:p w:rsidR="007147C9" w:rsidRPr="007147C9" w:rsidRDefault="007147C9" w:rsidP="007147C9">
            <w:pPr>
              <w:spacing w:line="240" w:lineRule="auto"/>
              <w:jc w:val="center"/>
              <w:rPr>
                <w:i/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W</w:t>
            </w:r>
          </w:p>
        </w:tc>
        <w:tc>
          <w:tcPr>
            <w:tcW w:w="2393" w:type="dxa"/>
            <w:vAlign w:val="center"/>
          </w:tcPr>
          <w:p w:rsidR="007147C9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D804BE">
              <w:rPr>
                <w:sz w:val="24"/>
                <w:szCs w:val="24"/>
                <w:lang w:val="ru-RU"/>
              </w:rPr>
              <w:t>м</w:t>
            </w:r>
            <w:r w:rsidRPr="00D804BE">
              <w:rPr>
                <w:sz w:val="24"/>
                <w:szCs w:val="24"/>
                <w:vertAlign w:val="superscript"/>
                <w:lang w:val="ru-RU"/>
              </w:rPr>
              <w:t>3</w:t>
            </w:r>
          </w:p>
        </w:tc>
        <w:tc>
          <w:tcPr>
            <w:tcW w:w="2393" w:type="dxa"/>
            <w:vAlign w:val="center"/>
          </w:tcPr>
          <w:p w:rsidR="007147C9" w:rsidRPr="004D449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0,000302</w:t>
            </w:r>
          </w:p>
        </w:tc>
      </w:tr>
      <w:tr w:rsidR="007147C9" w:rsidTr="00FC432A">
        <w:tc>
          <w:tcPr>
            <w:tcW w:w="2392" w:type="dxa"/>
          </w:tcPr>
          <w:p w:rsidR="007147C9" w:rsidRPr="004D449E" w:rsidRDefault="007147C9" w:rsidP="007147C9">
            <w:pPr>
              <w:spacing w:line="240" w:lineRule="auto"/>
              <w:rPr>
                <w:sz w:val="24"/>
                <w:lang w:val="ru-RU"/>
              </w:rPr>
            </w:pPr>
            <w:r w:rsidRPr="004D449E">
              <w:rPr>
                <w:sz w:val="24"/>
                <w:lang w:val="ru-RU"/>
              </w:rPr>
              <w:t>Длина каморы</w:t>
            </w:r>
          </w:p>
        </w:tc>
        <w:tc>
          <w:tcPr>
            <w:tcW w:w="2393" w:type="dxa"/>
            <w:vAlign w:val="center"/>
          </w:tcPr>
          <w:p w:rsidR="007147C9" w:rsidRPr="007147C9" w:rsidRDefault="007147C9" w:rsidP="007147C9">
            <w:pPr>
              <w:spacing w:line="240" w:lineRule="auto"/>
              <w:jc w:val="center"/>
              <w:rPr>
                <w:vertAlign w:val="subscript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L</w:t>
            </w:r>
            <w:r>
              <w:rPr>
                <w:sz w:val="24"/>
                <w:szCs w:val="24"/>
                <w:vertAlign w:val="subscript"/>
                <w:lang w:val="ru-RU"/>
              </w:rPr>
              <w:t>км</w:t>
            </w:r>
          </w:p>
        </w:tc>
        <w:tc>
          <w:tcPr>
            <w:tcW w:w="2393" w:type="dxa"/>
            <w:vAlign w:val="center"/>
          </w:tcPr>
          <w:p w:rsidR="007147C9" w:rsidRPr="007147C9" w:rsidRDefault="007147C9" w:rsidP="007147C9">
            <w:pPr>
              <w:spacing w:line="240" w:lineRule="auto"/>
              <w:jc w:val="center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7147C9" w:rsidRPr="004D449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0,147</w:t>
            </w:r>
          </w:p>
        </w:tc>
      </w:tr>
      <w:tr w:rsidR="007147C9" w:rsidTr="00FC432A">
        <w:tc>
          <w:tcPr>
            <w:tcW w:w="2392" w:type="dxa"/>
          </w:tcPr>
          <w:p w:rsidR="007147C9" w:rsidRPr="000254EE" w:rsidRDefault="007147C9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Число нарезов ствола</w:t>
            </w:r>
          </w:p>
        </w:tc>
        <w:tc>
          <w:tcPr>
            <w:tcW w:w="2393" w:type="dxa"/>
            <w:vAlign w:val="center"/>
          </w:tcPr>
          <w:p w:rsidR="007147C9" w:rsidRPr="007147C9" w:rsidRDefault="007147C9" w:rsidP="007147C9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7147C9">
              <w:rPr>
                <w:i/>
                <w:sz w:val="24"/>
                <w:szCs w:val="24"/>
              </w:rPr>
              <w:t>n</w:t>
            </w:r>
          </w:p>
        </w:tc>
        <w:tc>
          <w:tcPr>
            <w:tcW w:w="2393" w:type="dxa"/>
            <w:vAlign w:val="center"/>
          </w:tcPr>
          <w:p w:rsidR="007147C9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0254EE">
              <w:rPr>
                <w:sz w:val="24"/>
                <w:szCs w:val="24"/>
                <w:lang w:val="ru-RU"/>
              </w:rPr>
              <w:t>–</w:t>
            </w:r>
          </w:p>
        </w:tc>
        <w:tc>
          <w:tcPr>
            <w:tcW w:w="2393" w:type="dxa"/>
            <w:vAlign w:val="center"/>
          </w:tcPr>
          <w:p w:rsidR="007147C9" w:rsidRPr="004D449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16</w:t>
            </w:r>
          </w:p>
        </w:tc>
      </w:tr>
      <w:tr w:rsidR="007147C9" w:rsidTr="00FC432A">
        <w:tc>
          <w:tcPr>
            <w:tcW w:w="2392" w:type="dxa"/>
          </w:tcPr>
          <w:p w:rsidR="007147C9" w:rsidRPr="000254EE" w:rsidRDefault="007147C9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Крутизна нарезов</w:t>
            </w:r>
          </w:p>
        </w:tc>
        <w:tc>
          <w:tcPr>
            <w:tcW w:w="2393" w:type="dxa"/>
            <w:vAlign w:val="center"/>
          </w:tcPr>
          <w:p w:rsidR="007147C9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η</w:t>
            </w:r>
          </w:p>
        </w:tc>
        <w:tc>
          <w:tcPr>
            <w:tcW w:w="2393" w:type="dxa"/>
            <w:vAlign w:val="center"/>
          </w:tcPr>
          <w:p w:rsidR="007147C9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клб</w:t>
            </w:r>
            <w:proofErr w:type="spellEnd"/>
            <w:r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393" w:type="dxa"/>
            <w:vAlign w:val="center"/>
          </w:tcPr>
          <w:p w:rsidR="007147C9" w:rsidRPr="004D449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23,8</w:t>
            </w:r>
          </w:p>
        </w:tc>
      </w:tr>
      <w:tr w:rsidR="007147C9" w:rsidTr="00FC432A">
        <w:tc>
          <w:tcPr>
            <w:tcW w:w="2392" w:type="dxa"/>
          </w:tcPr>
          <w:p w:rsidR="007147C9" w:rsidRPr="000254EE" w:rsidRDefault="007147C9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Коэффициент трения</w:t>
            </w:r>
          </w:p>
        </w:tc>
        <w:tc>
          <w:tcPr>
            <w:tcW w:w="2393" w:type="dxa"/>
            <w:vAlign w:val="center"/>
          </w:tcPr>
          <w:p w:rsidR="007147C9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f</w:t>
            </w:r>
            <w:proofErr w:type="spellStart"/>
            <w:r w:rsidRPr="007147C9">
              <w:rPr>
                <w:sz w:val="24"/>
                <w:szCs w:val="24"/>
                <w:vertAlign w:val="subscript"/>
                <w:lang w:val="ru-RU"/>
              </w:rPr>
              <w:t>тр</w:t>
            </w:r>
            <w:proofErr w:type="spellEnd"/>
          </w:p>
        </w:tc>
        <w:tc>
          <w:tcPr>
            <w:tcW w:w="2393" w:type="dxa"/>
            <w:vAlign w:val="center"/>
          </w:tcPr>
          <w:p w:rsidR="007147C9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0254EE">
              <w:rPr>
                <w:sz w:val="24"/>
                <w:szCs w:val="24"/>
                <w:lang w:val="ru-RU"/>
              </w:rPr>
              <w:t>–</w:t>
            </w:r>
          </w:p>
        </w:tc>
        <w:tc>
          <w:tcPr>
            <w:tcW w:w="2393" w:type="dxa"/>
            <w:vAlign w:val="center"/>
          </w:tcPr>
          <w:p w:rsidR="007147C9" w:rsidRPr="004D449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0,11</w:t>
            </w:r>
          </w:p>
        </w:tc>
      </w:tr>
      <w:tr w:rsidR="007147C9" w:rsidTr="00FC432A">
        <w:tc>
          <w:tcPr>
            <w:tcW w:w="2392" w:type="dxa"/>
          </w:tcPr>
          <w:p w:rsidR="007147C9" w:rsidRPr="000254EE" w:rsidRDefault="007147C9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Теплоёмкость металла установки</w:t>
            </w:r>
          </w:p>
        </w:tc>
        <w:tc>
          <w:tcPr>
            <w:tcW w:w="2393" w:type="dxa"/>
            <w:vAlign w:val="center"/>
          </w:tcPr>
          <w:p w:rsidR="007147C9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c</w:t>
            </w:r>
            <w:r w:rsidRPr="007147C9">
              <w:rPr>
                <w:sz w:val="24"/>
                <w:szCs w:val="24"/>
                <w:vertAlign w:val="subscript"/>
                <w:lang w:val="ru-RU"/>
              </w:rPr>
              <w:t>уст</w:t>
            </w:r>
          </w:p>
        </w:tc>
        <w:tc>
          <w:tcPr>
            <w:tcW w:w="2393" w:type="dxa"/>
            <w:vAlign w:val="center"/>
          </w:tcPr>
          <w:p w:rsidR="007147C9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Дж</w:t>
            </w:r>
            <w:proofErr w:type="gramStart"/>
            <w:r>
              <w:rPr>
                <w:sz w:val="24"/>
                <w:szCs w:val="24"/>
                <w:lang w:val="ru-RU"/>
              </w:rPr>
              <w:t>/(</w:t>
            </w:r>
            <w:proofErr w:type="gramEnd"/>
            <w:r>
              <w:rPr>
                <w:sz w:val="24"/>
                <w:szCs w:val="24"/>
                <w:lang w:val="ru-RU"/>
              </w:rPr>
              <w:t>кг К)</w:t>
            </w:r>
          </w:p>
        </w:tc>
        <w:tc>
          <w:tcPr>
            <w:tcW w:w="2393" w:type="dxa"/>
            <w:vAlign w:val="center"/>
          </w:tcPr>
          <w:p w:rsidR="007147C9" w:rsidRPr="004D449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567</w:t>
            </w:r>
          </w:p>
        </w:tc>
      </w:tr>
      <w:tr w:rsidR="007147C9" w:rsidTr="00FC432A">
        <w:tc>
          <w:tcPr>
            <w:tcW w:w="2392" w:type="dxa"/>
          </w:tcPr>
          <w:p w:rsidR="007147C9" w:rsidRPr="000254EE" w:rsidRDefault="007147C9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Теплопроводность металла установки</w:t>
            </w:r>
          </w:p>
        </w:tc>
        <w:tc>
          <w:tcPr>
            <w:tcW w:w="2393" w:type="dxa"/>
            <w:vAlign w:val="center"/>
          </w:tcPr>
          <w:p w:rsidR="007147C9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λ</w:t>
            </w:r>
            <w:r w:rsidRPr="007147C9">
              <w:rPr>
                <w:sz w:val="24"/>
                <w:szCs w:val="24"/>
                <w:vertAlign w:val="subscript"/>
                <w:lang w:val="ru-RU"/>
              </w:rPr>
              <w:t>уст</w:t>
            </w:r>
            <w:proofErr w:type="spellEnd"/>
          </w:p>
        </w:tc>
        <w:tc>
          <w:tcPr>
            <w:tcW w:w="2393" w:type="dxa"/>
            <w:vAlign w:val="center"/>
          </w:tcPr>
          <w:p w:rsidR="007147C9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Вт</w:t>
            </w:r>
            <w:proofErr w:type="gramStart"/>
            <w:r>
              <w:rPr>
                <w:sz w:val="24"/>
                <w:szCs w:val="24"/>
                <w:lang w:val="ru-RU"/>
              </w:rPr>
              <w:t>/(</w:t>
            </w:r>
            <w:proofErr w:type="gramEnd"/>
            <w:r>
              <w:rPr>
                <w:sz w:val="24"/>
                <w:szCs w:val="24"/>
                <w:lang w:val="ru-RU"/>
              </w:rPr>
              <w:t>м</w:t>
            </w:r>
            <w:r>
              <w:rPr>
                <w:sz w:val="24"/>
                <w:szCs w:val="24"/>
                <w:vertAlign w:val="superscript"/>
                <w:lang w:val="ru-RU"/>
              </w:rPr>
              <w:t xml:space="preserve">2 </w:t>
            </w:r>
            <w:r>
              <w:rPr>
                <w:sz w:val="24"/>
                <w:szCs w:val="24"/>
                <w:lang w:val="ru-RU"/>
              </w:rPr>
              <w:t>К)</w:t>
            </w:r>
          </w:p>
        </w:tc>
        <w:tc>
          <w:tcPr>
            <w:tcW w:w="2393" w:type="dxa"/>
            <w:vAlign w:val="center"/>
          </w:tcPr>
          <w:p w:rsidR="007147C9" w:rsidRPr="004D449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32</w:t>
            </w:r>
          </w:p>
        </w:tc>
      </w:tr>
    </w:tbl>
    <w:p w:rsidR="00E672D6" w:rsidRPr="007147C9" w:rsidRDefault="00E672D6" w:rsidP="00E672D6">
      <w:pPr>
        <w:pStyle w:val="aff4"/>
        <w:spacing w:before="240"/>
        <w:rPr>
          <w:sz w:val="24"/>
        </w:rPr>
      </w:pPr>
      <w:r w:rsidRPr="007147C9">
        <w:rPr>
          <w:sz w:val="24"/>
        </w:rPr>
        <w:t xml:space="preserve">Таблица </w:t>
      </w:r>
      <w:r w:rsidR="00052173">
        <w:rPr>
          <w:sz w:val="24"/>
        </w:rPr>
        <w:t>5</w:t>
      </w:r>
      <w:r w:rsidRPr="007147C9">
        <w:rPr>
          <w:sz w:val="24"/>
        </w:rPr>
        <w:t>.</w:t>
      </w:r>
      <w:r w:rsidRPr="007147C9">
        <w:rPr>
          <w:sz w:val="24"/>
          <w:lang w:val="en-US"/>
        </w:rPr>
        <w:t>2</w:t>
      </w:r>
      <w:r w:rsidRPr="007147C9">
        <w:rPr>
          <w:sz w:val="24"/>
        </w:rPr>
        <w:t xml:space="preserve"> – Геометрия установки 2А72</w:t>
      </w:r>
    </w:p>
    <w:tbl>
      <w:tblPr>
        <w:tblStyle w:val="aff2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8"/>
        <w:gridCol w:w="2977"/>
      </w:tblGrid>
      <w:tr w:rsidR="007147C9" w:rsidRPr="00577DA7" w:rsidTr="0000217D">
        <w:trPr>
          <w:trHeight w:val="412"/>
          <w:jc w:val="center"/>
        </w:trPr>
        <w:tc>
          <w:tcPr>
            <w:tcW w:w="3114" w:type="dxa"/>
            <w:vAlign w:val="center"/>
          </w:tcPr>
          <w:p w:rsidR="007147C9" w:rsidRPr="007147C9" w:rsidRDefault="007147C9" w:rsidP="0000217D">
            <w:pPr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 xml:space="preserve">Координата </w:t>
            </w:r>
            <w:r w:rsidRPr="007147C9">
              <w:rPr>
                <w:i/>
                <w:sz w:val="24"/>
                <w:szCs w:val="24"/>
              </w:rPr>
              <w:t>x</w:t>
            </w:r>
            <w:r w:rsidRPr="007147C9">
              <w:rPr>
                <w:sz w:val="24"/>
                <w:szCs w:val="24"/>
                <w:lang w:val="ru-RU"/>
              </w:rPr>
              <w:t xml:space="preserve"> участка, м</w:t>
            </w:r>
          </w:p>
        </w:tc>
        <w:tc>
          <w:tcPr>
            <w:tcW w:w="3118" w:type="dxa"/>
            <w:vAlign w:val="center"/>
          </w:tcPr>
          <w:p w:rsidR="007147C9" w:rsidRPr="007147C9" w:rsidRDefault="007147C9" w:rsidP="0000217D">
            <w:pPr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Внутренний радиус</w:t>
            </w:r>
            <w:r w:rsidRPr="007147C9">
              <w:rPr>
                <w:sz w:val="24"/>
                <w:szCs w:val="24"/>
              </w:rPr>
              <w:t xml:space="preserve"> </w:t>
            </w:r>
            <w:r w:rsidRPr="007147C9">
              <w:rPr>
                <w:i/>
                <w:sz w:val="24"/>
                <w:szCs w:val="24"/>
              </w:rPr>
              <w:t>r</w:t>
            </w:r>
            <w:r w:rsidRPr="007147C9">
              <w:rPr>
                <w:sz w:val="24"/>
                <w:szCs w:val="24"/>
                <w:vertAlign w:val="subscript"/>
              </w:rPr>
              <w:t>1</w:t>
            </w:r>
            <w:r w:rsidRPr="007147C9">
              <w:rPr>
                <w:sz w:val="24"/>
                <w:szCs w:val="24"/>
                <w:lang w:val="ru-RU"/>
              </w:rPr>
              <w:t>, м</w:t>
            </w:r>
          </w:p>
        </w:tc>
        <w:tc>
          <w:tcPr>
            <w:tcW w:w="2977" w:type="dxa"/>
            <w:vAlign w:val="center"/>
          </w:tcPr>
          <w:p w:rsidR="007147C9" w:rsidRPr="007147C9" w:rsidRDefault="007147C9" w:rsidP="0000217D">
            <w:pPr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Внешний радиус</w:t>
            </w:r>
            <w:r w:rsidRPr="007147C9">
              <w:rPr>
                <w:sz w:val="24"/>
                <w:szCs w:val="24"/>
              </w:rPr>
              <w:t xml:space="preserve"> </w:t>
            </w:r>
            <w:r w:rsidRPr="007147C9">
              <w:rPr>
                <w:i/>
                <w:sz w:val="24"/>
                <w:szCs w:val="24"/>
              </w:rPr>
              <w:t>r</w:t>
            </w:r>
            <w:r w:rsidRPr="007147C9">
              <w:rPr>
                <w:sz w:val="24"/>
                <w:szCs w:val="24"/>
                <w:vertAlign w:val="subscript"/>
              </w:rPr>
              <w:t>2</w:t>
            </w:r>
            <w:r w:rsidRPr="007147C9">
              <w:rPr>
                <w:sz w:val="24"/>
                <w:szCs w:val="24"/>
                <w:lang w:val="ru-RU"/>
              </w:rPr>
              <w:t>, м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0,02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</w:rPr>
              <w:t>0,</w:t>
            </w:r>
            <w:r w:rsidRPr="007147C9">
              <w:rPr>
                <w:sz w:val="24"/>
                <w:szCs w:val="24"/>
                <w:lang w:val="ru-RU"/>
              </w:rPr>
              <w:t>039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0,132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0,02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0,039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0,34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0,015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0,03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1,858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0,015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0,02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2,4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0,0</w:t>
            </w:r>
            <w:r w:rsidRPr="007147C9">
              <w:rPr>
                <w:sz w:val="24"/>
                <w:szCs w:val="24"/>
                <w:lang w:val="ru-RU"/>
              </w:rPr>
              <w:t>15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  <w:lang w:val="ru-RU"/>
              </w:rPr>
              <w:t>0,02</w:t>
            </w:r>
          </w:p>
        </w:tc>
      </w:tr>
    </w:tbl>
    <w:p w:rsidR="00E672D6" w:rsidRPr="007147C9" w:rsidRDefault="00E672D6" w:rsidP="00E672D6">
      <w:pPr>
        <w:pStyle w:val="aff4"/>
        <w:spacing w:before="240"/>
        <w:rPr>
          <w:sz w:val="24"/>
        </w:rPr>
      </w:pPr>
      <w:r w:rsidRPr="007147C9">
        <w:rPr>
          <w:sz w:val="24"/>
        </w:rPr>
        <w:t xml:space="preserve">Таблица </w:t>
      </w:r>
      <w:r w:rsidR="00052173">
        <w:rPr>
          <w:sz w:val="24"/>
        </w:rPr>
        <w:t>5</w:t>
      </w:r>
      <w:r w:rsidRPr="007147C9">
        <w:rPr>
          <w:sz w:val="24"/>
        </w:rPr>
        <w:t>.3 – Характеристики осколочно-фугасного снаряда для 2А72</w:t>
      </w:r>
    </w:p>
    <w:tbl>
      <w:tblPr>
        <w:tblStyle w:val="aff2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2587"/>
        <w:gridCol w:w="2478"/>
        <w:gridCol w:w="1889"/>
      </w:tblGrid>
      <w:tr w:rsidR="00E672D6" w:rsidRPr="00577DA7" w:rsidTr="0000217D">
        <w:trPr>
          <w:trHeight w:val="412"/>
          <w:jc w:val="center"/>
        </w:trPr>
        <w:tc>
          <w:tcPr>
            <w:tcW w:w="2617" w:type="dxa"/>
            <w:vAlign w:val="center"/>
          </w:tcPr>
          <w:p w:rsidR="00E672D6" w:rsidRPr="007147C9" w:rsidRDefault="00E672D6" w:rsidP="0000217D">
            <w:pPr>
              <w:pStyle w:val="aff4"/>
              <w:spacing w:line="240" w:lineRule="auto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Параметр</w:t>
            </w:r>
          </w:p>
        </w:tc>
        <w:tc>
          <w:tcPr>
            <w:tcW w:w="2587" w:type="dxa"/>
            <w:vAlign w:val="center"/>
          </w:tcPr>
          <w:p w:rsidR="00E672D6" w:rsidRPr="007147C9" w:rsidRDefault="00E672D6" w:rsidP="0000217D">
            <w:pPr>
              <w:pStyle w:val="aff4"/>
              <w:spacing w:line="240" w:lineRule="auto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Обозначение</w:t>
            </w:r>
          </w:p>
        </w:tc>
        <w:tc>
          <w:tcPr>
            <w:tcW w:w="2478" w:type="dxa"/>
            <w:vAlign w:val="center"/>
          </w:tcPr>
          <w:p w:rsidR="00E672D6" w:rsidRPr="007147C9" w:rsidRDefault="00E672D6" w:rsidP="0000217D">
            <w:pPr>
              <w:pStyle w:val="aff4"/>
              <w:spacing w:line="240" w:lineRule="auto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Размерность</w:t>
            </w:r>
          </w:p>
        </w:tc>
        <w:tc>
          <w:tcPr>
            <w:tcW w:w="1889" w:type="dxa"/>
            <w:vAlign w:val="center"/>
          </w:tcPr>
          <w:p w:rsidR="00E672D6" w:rsidRPr="007147C9" w:rsidRDefault="00E672D6" w:rsidP="0000217D">
            <w:pPr>
              <w:pStyle w:val="aff4"/>
              <w:spacing w:line="240" w:lineRule="auto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Значение</w:t>
            </w:r>
          </w:p>
        </w:tc>
      </w:tr>
      <w:tr w:rsidR="001E364F" w:rsidRPr="00577DA7" w:rsidTr="00FC432A">
        <w:trPr>
          <w:trHeight w:val="299"/>
          <w:jc w:val="center"/>
        </w:trPr>
        <w:tc>
          <w:tcPr>
            <w:tcW w:w="2617" w:type="dxa"/>
            <w:shd w:val="clear" w:color="auto" w:fill="auto"/>
            <w:vAlign w:val="center"/>
          </w:tcPr>
          <w:p w:rsidR="001E364F" w:rsidRPr="007147C9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Масса</w:t>
            </w:r>
          </w:p>
        </w:tc>
        <w:tc>
          <w:tcPr>
            <w:tcW w:w="2587" w:type="dxa"/>
            <w:shd w:val="clear" w:color="auto" w:fill="auto"/>
            <w:vAlign w:val="center"/>
          </w:tcPr>
          <w:p w:rsidR="001E364F" w:rsidRPr="007147C9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q</w:t>
            </w:r>
            <w:proofErr w:type="spellStart"/>
            <w:r w:rsidRPr="007147C9">
              <w:rPr>
                <w:sz w:val="24"/>
                <w:szCs w:val="24"/>
                <w:vertAlign w:val="subscript"/>
                <w:lang w:val="ru-RU"/>
              </w:rPr>
              <w:t>сн</w:t>
            </w:r>
            <w:proofErr w:type="spellEnd"/>
          </w:p>
        </w:tc>
        <w:tc>
          <w:tcPr>
            <w:tcW w:w="2478" w:type="dxa"/>
            <w:shd w:val="clear" w:color="auto" w:fill="auto"/>
            <w:vAlign w:val="center"/>
          </w:tcPr>
          <w:p w:rsidR="001E364F" w:rsidRPr="007147C9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кг</w:t>
            </w:r>
          </w:p>
        </w:tc>
        <w:tc>
          <w:tcPr>
            <w:tcW w:w="1889" w:type="dxa"/>
          </w:tcPr>
          <w:p w:rsidR="001E364F" w:rsidRPr="004D449E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0,389</w:t>
            </w:r>
          </w:p>
        </w:tc>
      </w:tr>
      <w:tr w:rsidR="001E364F" w:rsidRPr="00577DA7" w:rsidTr="00FC432A">
        <w:trPr>
          <w:trHeight w:val="299"/>
          <w:jc w:val="center"/>
        </w:trPr>
        <w:tc>
          <w:tcPr>
            <w:tcW w:w="2617" w:type="dxa"/>
            <w:shd w:val="clear" w:color="auto" w:fill="auto"/>
            <w:vAlign w:val="center"/>
          </w:tcPr>
          <w:p w:rsidR="001E364F" w:rsidRPr="007147C9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Дульная скорость</w:t>
            </w:r>
          </w:p>
        </w:tc>
        <w:tc>
          <w:tcPr>
            <w:tcW w:w="2587" w:type="dxa"/>
            <w:shd w:val="clear" w:color="auto" w:fill="auto"/>
            <w:vAlign w:val="center"/>
          </w:tcPr>
          <w:p w:rsidR="001E364F" w:rsidRPr="007147C9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v</w:t>
            </w:r>
            <w:r w:rsidRPr="007147C9">
              <w:rPr>
                <w:sz w:val="24"/>
                <w:szCs w:val="24"/>
                <w:vertAlign w:val="subscript"/>
                <w:lang w:val="ru-RU"/>
              </w:rPr>
              <w:t>д</w:t>
            </w:r>
          </w:p>
        </w:tc>
        <w:tc>
          <w:tcPr>
            <w:tcW w:w="2478" w:type="dxa"/>
            <w:shd w:val="clear" w:color="auto" w:fill="auto"/>
            <w:vAlign w:val="center"/>
          </w:tcPr>
          <w:p w:rsidR="001E364F" w:rsidRPr="007147C9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м/с</w:t>
            </w:r>
          </w:p>
        </w:tc>
        <w:tc>
          <w:tcPr>
            <w:tcW w:w="1889" w:type="dxa"/>
          </w:tcPr>
          <w:p w:rsidR="001E364F" w:rsidRPr="004D449E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950</w:t>
            </w:r>
          </w:p>
        </w:tc>
      </w:tr>
      <w:tr w:rsidR="001E364F" w:rsidRPr="00577DA7" w:rsidTr="00FC432A">
        <w:trPr>
          <w:trHeight w:val="299"/>
          <w:jc w:val="center"/>
        </w:trPr>
        <w:tc>
          <w:tcPr>
            <w:tcW w:w="2617" w:type="dxa"/>
            <w:shd w:val="clear" w:color="auto" w:fill="auto"/>
            <w:vAlign w:val="center"/>
          </w:tcPr>
          <w:p w:rsidR="001E364F" w:rsidRPr="007147C9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Максимальное давление</w:t>
            </w:r>
          </w:p>
        </w:tc>
        <w:tc>
          <w:tcPr>
            <w:tcW w:w="2587" w:type="dxa"/>
            <w:shd w:val="clear" w:color="auto" w:fill="auto"/>
            <w:vAlign w:val="center"/>
          </w:tcPr>
          <w:p w:rsidR="001E364F" w:rsidRPr="007147C9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p</w:t>
            </w:r>
            <w:r w:rsidRPr="007147C9">
              <w:rPr>
                <w:sz w:val="24"/>
                <w:szCs w:val="24"/>
                <w:vertAlign w:val="subscript"/>
                <w:lang w:val="ru-RU"/>
              </w:rPr>
              <w:t>макс</w:t>
            </w:r>
          </w:p>
        </w:tc>
        <w:tc>
          <w:tcPr>
            <w:tcW w:w="2478" w:type="dxa"/>
            <w:shd w:val="clear" w:color="auto" w:fill="auto"/>
            <w:vAlign w:val="center"/>
          </w:tcPr>
          <w:p w:rsidR="001E364F" w:rsidRPr="007147C9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МПа</w:t>
            </w:r>
          </w:p>
        </w:tc>
        <w:tc>
          <w:tcPr>
            <w:tcW w:w="1889" w:type="dxa"/>
          </w:tcPr>
          <w:p w:rsidR="001E364F" w:rsidRPr="004D449E" w:rsidRDefault="001E364F" w:rsidP="00DA14DD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3</w:t>
            </w:r>
            <w:r w:rsidR="00DA14DD">
              <w:rPr>
                <w:sz w:val="24"/>
                <w:szCs w:val="24"/>
                <w:lang w:val="ru-RU"/>
              </w:rPr>
              <w:t>70</w:t>
            </w:r>
          </w:p>
        </w:tc>
      </w:tr>
    </w:tbl>
    <w:p w:rsidR="00E672D6" w:rsidRDefault="00E672D6" w:rsidP="00E672D6">
      <w:pPr>
        <w:spacing w:line="240" w:lineRule="auto"/>
        <w:jc w:val="left"/>
        <w:rPr>
          <w:rFonts w:eastAsiaTheme="minorHAnsi"/>
          <w:lang w:val="ru-RU"/>
        </w:rPr>
      </w:pPr>
      <w:r>
        <w:br w:type="page"/>
      </w:r>
    </w:p>
    <w:p w:rsidR="00E672D6" w:rsidRPr="0000217D" w:rsidRDefault="00E672D6" w:rsidP="00E672D6">
      <w:pPr>
        <w:pStyle w:val="aff4"/>
        <w:spacing w:before="240"/>
        <w:rPr>
          <w:sz w:val="24"/>
        </w:rPr>
      </w:pPr>
      <w:r w:rsidRPr="0000217D">
        <w:rPr>
          <w:sz w:val="24"/>
        </w:rPr>
        <w:lastRenderedPageBreak/>
        <w:t xml:space="preserve">Таблица </w:t>
      </w:r>
      <w:r w:rsidR="00052173">
        <w:rPr>
          <w:sz w:val="24"/>
        </w:rPr>
        <w:t>5</w:t>
      </w:r>
      <w:r w:rsidRPr="0000217D">
        <w:rPr>
          <w:sz w:val="24"/>
        </w:rPr>
        <w:t>.4 – Характеристики пороха осколочно-фугасного снаряда для 2А72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391"/>
        <w:gridCol w:w="2393"/>
        <w:gridCol w:w="2393"/>
        <w:gridCol w:w="2393"/>
      </w:tblGrid>
      <w:tr w:rsidR="00E672D6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pStyle w:val="aff4"/>
              <w:jc w:val="center"/>
              <w:rPr>
                <w:sz w:val="24"/>
              </w:rPr>
            </w:pPr>
            <w:r w:rsidRPr="001E364F">
              <w:rPr>
                <w:sz w:val="24"/>
              </w:rPr>
              <w:t>Параметр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pStyle w:val="aff4"/>
              <w:jc w:val="center"/>
              <w:rPr>
                <w:sz w:val="24"/>
              </w:rPr>
            </w:pPr>
            <w:r w:rsidRPr="001E364F">
              <w:rPr>
                <w:sz w:val="24"/>
              </w:rPr>
              <w:t>Обозначение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pStyle w:val="aff4"/>
              <w:jc w:val="center"/>
              <w:rPr>
                <w:sz w:val="24"/>
              </w:rPr>
            </w:pPr>
            <w:r w:rsidRPr="001E364F">
              <w:rPr>
                <w:sz w:val="24"/>
              </w:rPr>
              <w:t>Размерность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pStyle w:val="aff4"/>
              <w:jc w:val="center"/>
              <w:rPr>
                <w:sz w:val="24"/>
              </w:rPr>
            </w:pPr>
            <w:r w:rsidRPr="001E364F">
              <w:rPr>
                <w:sz w:val="24"/>
              </w:rPr>
              <w:t>Значение</w:t>
            </w:r>
          </w:p>
        </w:tc>
      </w:tr>
      <w:tr w:rsidR="001E364F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Масса пороха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ω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кг</w:t>
            </w:r>
          </w:p>
        </w:tc>
        <w:tc>
          <w:tcPr>
            <w:tcW w:w="2393" w:type="dxa"/>
            <w:vAlign w:val="center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0,121</w:t>
            </w:r>
          </w:p>
        </w:tc>
      </w:tr>
      <w:tr w:rsidR="001E364F" w:rsidRPr="00B754A0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Число каналов в пороховом элементе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i/>
                <w:sz w:val="24"/>
                <w:szCs w:val="24"/>
                <w:lang w:val="ru-RU"/>
              </w:rPr>
            </w:pPr>
            <w:r w:rsidRPr="001E364F">
              <w:rPr>
                <w:i/>
                <w:sz w:val="24"/>
                <w:szCs w:val="24"/>
              </w:rPr>
              <w:t>n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</w:rPr>
              <w:t>–</w:t>
            </w:r>
          </w:p>
        </w:tc>
        <w:tc>
          <w:tcPr>
            <w:tcW w:w="2393" w:type="dxa"/>
            <w:vAlign w:val="center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</w:rPr>
            </w:pPr>
            <w:r w:rsidRPr="004D449E">
              <w:rPr>
                <w:sz w:val="24"/>
                <w:szCs w:val="24"/>
              </w:rPr>
              <w:t>7</w:t>
            </w:r>
          </w:p>
        </w:tc>
      </w:tr>
      <w:tr w:rsidR="001E364F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Плотность порохового элемента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δ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vertAlign w:val="superscript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кг/м</w:t>
            </w:r>
            <w:r w:rsidRPr="001E364F">
              <w:rPr>
                <w:sz w:val="24"/>
                <w:szCs w:val="24"/>
                <w:vertAlign w:val="superscript"/>
                <w:lang w:val="ru-RU"/>
              </w:rPr>
              <w:t>3</w:t>
            </w:r>
          </w:p>
        </w:tc>
        <w:tc>
          <w:tcPr>
            <w:tcW w:w="2393" w:type="dxa"/>
            <w:vAlign w:val="center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1550</w:t>
            </w:r>
          </w:p>
        </w:tc>
      </w:tr>
      <w:tr w:rsidR="001E364F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Длина порохового элемента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L</w:t>
            </w:r>
            <w:r w:rsidRPr="001E364F">
              <w:rPr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</w:rPr>
            </w:pPr>
            <w:r w:rsidRPr="004D449E">
              <w:rPr>
                <w:sz w:val="24"/>
                <w:szCs w:val="24"/>
              </w:rPr>
              <w:t>0,0046</w:t>
            </w:r>
          </w:p>
        </w:tc>
      </w:tr>
      <w:tr w:rsidR="001E364F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Внешний диаметр порохового элемента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D</w:t>
            </w:r>
            <w:r w:rsidRPr="001E364F">
              <w:rPr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0,0033</w:t>
            </w:r>
          </w:p>
        </w:tc>
      </w:tr>
      <w:tr w:rsidR="001E364F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Диаметр канала порохового элемента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d</w:t>
            </w:r>
            <w:r w:rsidRPr="001E364F">
              <w:rPr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</w:rPr>
            </w:pPr>
            <w:r w:rsidRPr="004D449E">
              <w:rPr>
                <w:sz w:val="24"/>
                <w:szCs w:val="24"/>
                <w:lang w:val="ru-RU"/>
              </w:rPr>
              <w:t>0,00</w:t>
            </w:r>
            <w:r w:rsidRPr="004D449E">
              <w:rPr>
                <w:sz w:val="24"/>
                <w:szCs w:val="24"/>
              </w:rPr>
              <w:t>021</w:t>
            </w:r>
          </w:p>
        </w:tc>
      </w:tr>
      <w:tr w:rsidR="001E364F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Толщина горящего свода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1E364F">
              <w:rPr>
                <w:i/>
                <w:sz w:val="24"/>
                <w:szCs w:val="24"/>
              </w:rPr>
              <w:t>e</w:t>
            </w:r>
            <w:r w:rsidRPr="001E364F">
              <w:rPr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</w:rPr>
            </w:pPr>
            <w:r w:rsidRPr="004D449E">
              <w:rPr>
                <w:sz w:val="24"/>
                <w:szCs w:val="24"/>
              </w:rPr>
              <w:t>0,0006675</w:t>
            </w:r>
          </w:p>
        </w:tc>
      </w:tr>
      <w:tr w:rsidR="001E364F" w:rsidRPr="00DA0FC3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Сила пороха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f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Дж/кг</w:t>
            </w:r>
          </w:p>
        </w:tc>
        <w:tc>
          <w:tcPr>
            <w:tcW w:w="2393" w:type="dxa"/>
          </w:tcPr>
          <w:p w:rsidR="001E364F" w:rsidRPr="004D449E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1015000</w:t>
            </w:r>
          </w:p>
        </w:tc>
      </w:tr>
      <w:tr w:rsidR="001E364F" w:rsidRPr="00DA0FC3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Единичная скорость горения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u</w:t>
            </w:r>
            <w:r w:rsidRPr="001E364F">
              <w:rPr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  <w:r w:rsidRPr="001E364F">
              <w:rPr>
                <w:sz w:val="24"/>
                <w:szCs w:val="24"/>
                <w:vertAlign w:val="superscript"/>
                <w:lang w:val="ru-RU"/>
              </w:rPr>
              <w:t>3</w:t>
            </w:r>
            <w:proofErr w:type="gramStart"/>
            <w:r w:rsidRPr="001E364F">
              <w:rPr>
                <w:sz w:val="24"/>
                <w:szCs w:val="24"/>
                <w:lang w:val="ru-RU"/>
              </w:rPr>
              <w:t>/(</w:t>
            </w:r>
            <w:proofErr w:type="gramEnd"/>
            <w:r w:rsidRPr="001E364F">
              <w:rPr>
                <w:sz w:val="24"/>
                <w:szCs w:val="24"/>
                <w:lang w:val="ru-RU"/>
              </w:rPr>
              <w:t>Н с)</w:t>
            </w:r>
          </w:p>
        </w:tc>
        <w:tc>
          <w:tcPr>
            <w:tcW w:w="2393" w:type="dxa"/>
          </w:tcPr>
          <w:p w:rsidR="001E364F" w:rsidRPr="004D449E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0,96</w:t>
            </w:r>
            <w:r w:rsidRPr="001E364F">
              <w:rPr>
                <w:sz w:val="24"/>
                <w:szCs w:val="24"/>
              </w:rPr>
              <w:t>·10</w:t>
            </w:r>
            <w:r w:rsidRPr="001E364F">
              <w:rPr>
                <w:sz w:val="24"/>
                <w:szCs w:val="24"/>
                <w:vertAlign w:val="superscript"/>
              </w:rPr>
              <w:t>–</w:t>
            </w:r>
            <w:r>
              <w:rPr>
                <w:sz w:val="24"/>
                <w:szCs w:val="24"/>
                <w:vertAlign w:val="superscript"/>
                <w:lang w:val="ru-RU"/>
              </w:rPr>
              <w:t>9</w:t>
            </w:r>
          </w:p>
        </w:tc>
      </w:tr>
      <w:tr w:rsidR="001E364F" w:rsidRPr="00DA0FC3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Удельная газовая постоянная продуктов горения пороха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R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Дж</w:t>
            </w:r>
            <w:proofErr w:type="gramStart"/>
            <w:r w:rsidRPr="001E364F">
              <w:rPr>
                <w:sz w:val="24"/>
                <w:szCs w:val="24"/>
                <w:lang w:val="ru-RU"/>
              </w:rPr>
              <w:t>/(</w:t>
            </w:r>
            <w:proofErr w:type="gramEnd"/>
            <w:r w:rsidRPr="001E364F">
              <w:rPr>
                <w:sz w:val="24"/>
                <w:szCs w:val="24"/>
                <w:lang w:val="ru-RU"/>
              </w:rPr>
              <w:t>кг К)</w:t>
            </w:r>
          </w:p>
        </w:tc>
        <w:tc>
          <w:tcPr>
            <w:tcW w:w="2393" w:type="dxa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34</w:t>
            </w:r>
            <w:r w:rsidRPr="004D449E">
              <w:rPr>
                <w:sz w:val="24"/>
                <w:szCs w:val="24"/>
              </w:rPr>
              <w:t>1,4</w:t>
            </w:r>
          </w:p>
        </w:tc>
      </w:tr>
      <w:tr w:rsidR="001E364F" w:rsidRPr="005B523E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Удельная теплоёмкость ПГП при постоянном давлении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1E364F">
              <w:rPr>
                <w:i/>
                <w:sz w:val="24"/>
                <w:szCs w:val="24"/>
              </w:rPr>
              <w:t>c</w:t>
            </w:r>
            <w:r w:rsidRPr="001E364F">
              <w:rPr>
                <w:sz w:val="24"/>
                <w:szCs w:val="24"/>
                <w:vertAlign w:val="subscript"/>
              </w:rPr>
              <w:t>p</w:t>
            </w:r>
            <w:proofErr w:type="spellEnd"/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  <w:lang w:val="ru-RU"/>
              </w:rPr>
              <w:t>Дж</w:t>
            </w:r>
            <w:proofErr w:type="gramStart"/>
            <w:r w:rsidRPr="001E364F">
              <w:rPr>
                <w:sz w:val="24"/>
                <w:szCs w:val="24"/>
                <w:lang w:val="ru-RU"/>
              </w:rPr>
              <w:t>/(</w:t>
            </w:r>
            <w:proofErr w:type="gramEnd"/>
            <w:r w:rsidRPr="001E364F">
              <w:rPr>
                <w:sz w:val="24"/>
                <w:szCs w:val="24"/>
                <w:lang w:val="ru-RU"/>
              </w:rPr>
              <w:t>кг К)</w:t>
            </w:r>
          </w:p>
        </w:tc>
        <w:tc>
          <w:tcPr>
            <w:tcW w:w="2393" w:type="dxa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1838,8</w:t>
            </w:r>
          </w:p>
        </w:tc>
      </w:tr>
      <w:tr w:rsidR="001E364F" w:rsidRPr="005B523E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Удельная теплоёмкость ПГП при постоянном объёме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i/>
                <w:sz w:val="24"/>
                <w:szCs w:val="24"/>
              </w:rPr>
              <w:t>c</w:t>
            </w:r>
            <w:r w:rsidRPr="001E364F">
              <w:rPr>
                <w:sz w:val="24"/>
                <w:szCs w:val="24"/>
                <w:vertAlign w:val="subscript"/>
              </w:rPr>
              <w:t>v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Дж</w:t>
            </w:r>
            <w:proofErr w:type="gramStart"/>
            <w:r w:rsidRPr="001E364F">
              <w:rPr>
                <w:sz w:val="24"/>
                <w:szCs w:val="24"/>
                <w:lang w:val="ru-RU"/>
              </w:rPr>
              <w:t>/(</w:t>
            </w:r>
            <w:proofErr w:type="gramEnd"/>
            <w:r w:rsidRPr="001E364F">
              <w:rPr>
                <w:sz w:val="24"/>
                <w:szCs w:val="24"/>
                <w:lang w:val="ru-RU"/>
              </w:rPr>
              <w:t>кг К)</w:t>
            </w:r>
          </w:p>
        </w:tc>
        <w:tc>
          <w:tcPr>
            <w:tcW w:w="2393" w:type="dxa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1497,4</w:t>
            </w:r>
          </w:p>
        </w:tc>
      </w:tr>
      <w:tr w:rsidR="001E364F" w:rsidRPr="00DA0FC3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Безразмерный коэффициент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</w:rPr>
              <w:t>θ =</w:t>
            </w:r>
            <w:r w:rsidRPr="001E364F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1E364F">
              <w:rPr>
                <w:i/>
                <w:sz w:val="24"/>
                <w:szCs w:val="24"/>
              </w:rPr>
              <w:t>c</w:t>
            </w:r>
            <w:r w:rsidRPr="001E364F">
              <w:rPr>
                <w:sz w:val="24"/>
                <w:szCs w:val="24"/>
                <w:vertAlign w:val="subscript"/>
              </w:rPr>
              <w:t>p</w:t>
            </w:r>
            <w:proofErr w:type="spellEnd"/>
            <w:r w:rsidRPr="001E364F">
              <w:rPr>
                <w:sz w:val="24"/>
                <w:szCs w:val="24"/>
              </w:rPr>
              <w:t xml:space="preserve"> /</w:t>
            </w:r>
            <w:r w:rsidRPr="001E364F">
              <w:rPr>
                <w:i/>
                <w:sz w:val="24"/>
                <w:szCs w:val="24"/>
              </w:rPr>
              <w:t xml:space="preserve"> c</w:t>
            </w:r>
            <w:r w:rsidR="003877B9">
              <w:rPr>
                <w:sz w:val="24"/>
                <w:szCs w:val="24"/>
                <w:vertAlign w:val="subscript"/>
              </w:rPr>
              <w:t>v</w:t>
            </w:r>
            <w:r w:rsidR="003877B9">
              <w:rPr>
                <w:sz w:val="24"/>
                <w:szCs w:val="24"/>
              </w:rPr>
              <w:t xml:space="preserve"> </w:t>
            </w:r>
            <w:r w:rsidRPr="001E364F">
              <w:rPr>
                <w:sz w:val="24"/>
                <w:szCs w:val="24"/>
              </w:rPr>
              <w:t>– 1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–</w:t>
            </w:r>
          </w:p>
        </w:tc>
        <w:tc>
          <w:tcPr>
            <w:tcW w:w="2393" w:type="dxa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0,228</w:t>
            </w:r>
          </w:p>
        </w:tc>
      </w:tr>
      <w:tr w:rsidR="001E364F" w:rsidRPr="00DA0FC3" w:rsidTr="00DD3BF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pStyle w:val="Default"/>
              <w:rPr>
                <w:lang w:val="ru-RU"/>
              </w:rPr>
            </w:pPr>
            <w:proofErr w:type="spellStart"/>
            <w:r w:rsidRPr="001E364F">
              <w:t>Коволюм</w:t>
            </w:r>
            <w:proofErr w:type="spellEnd"/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</w:rPr>
              <w:t>α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  <w:r w:rsidRPr="001E364F">
              <w:rPr>
                <w:sz w:val="24"/>
                <w:szCs w:val="24"/>
                <w:vertAlign w:val="superscript"/>
                <w:lang w:val="ru-RU"/>
              </w:rPr>
              <w:t>3</w:t>
            </w:r>
            <w:r w:rsidRPr="001E364F">
              <w:rPr>
                <w:sz w:val="24"/>
                <w:szCs w:val="24"/>
                <w:lang w:val="ru-RU"/>
              </w:rPr>
              <w:t>/кг</w:t>
            </w:r>
          </w:p>
        </w:tc>
        <w:tc>
          <w:tcPr>
            <w:tcW w:w="2393" w:type="dxa"/>
          </w:tcPr>
          <w:p w:rsidR="001E364F" w:rsidRPr="004D449E" w:rsidRDefault="001E364F" w:rsidP="001E364F">
            <w:pPr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0,00102</w:t>
            </w:r>
          </w:p>
        </w:tc>
      </w:tr>
      <w:tr w:rsidR="0000217D" w:rsidRPr="00DA0FC3" w:rsidTr="00DD3BFF">
        <w:tc>
          <w:tcPr>
            <w:tcW w:w="2392" w:type="dxa"/>
            <w:vAlign w:val="center"/>
          </w:tcPr>
          <w:p w:rsidR="0000217D" w:rsidRPr="001E364F" w:rsidRDefault="0000217D" w:rsidP="0000217D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E364F">
              <w:rPr>
                <w:sz w:val="24"/>
                <w:szCs w:val="24"/>
              </w:rPr>
              <w:t>Теплопроводность</w:t>
            </w:r>
            <w:proofErr w:type="spellEnd"/>
            <w:r w:rsidRPr="001E364F">
              <w:rPr>
                <w:sz w:val="24"/>
                <w:szCs w:val="24"/>
              </w:rPr>
              <w:t xml:space="preserve"> </w:t>
            </w:r>
            <w:proofErr w:type="spellStart"/>
            <w:r w:rsidRPr="001E364F">
              <w:rPr>
                <w:sz w:val="24"/>
                <w:szCs w:val="24"/>
              </w:rPr>
              <w:t>продуктов</w:t>
            </w:r>
            <w:proofErr w:type="spellEnd"/>
          </w:p>
          <w:p w:rsidR="0000217D" w:rsidRPr="001E364F" w:rsidRDefault="0000217D" w:rsidP="0000217D">
            <w:pPr>
              <w:pStyle w:val="Default"/>
            </w:pPr>
            <w:proofErr w:type="spellStart"/>
            <w:r w:rsidRPr="001E364F">
              <w:t>горения</w:t>
            </w:r>
            <w:proofErr w:type="spellEnd"/>
            <w:r w:rsidRPr="001E364F">
              <w:t xml:space="preserve"> </w:t>
            </w:r>
            <w:proofErr w:type="spellStart"/>
            <w:r w:rsidRPr="001E364F">
              <w:t>пороха</w:t>
            </w:r>
            <w:proofErr w:type="spellEnd"/>
          </w:p>
        </w:tc>
        <w:tc>
          <w:tcPr>
            <w:tcW w:w="2393" w:type="dxa"/>
            <w:vAlign w:val="center"/>
          </w:tcPr>
          <w:p w:rsidR="0000217D" w:rsidRPr="001E364F" w:rsidRDefault="0000217D" w:rsidP="0000217D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λ</w:t>
            </w:r>
            <w:r w:rsidRPr="001E364F">
              <w:rPr>
                <w:sz w:val="24"/>
                <w:szCs w:val="24"/>
                <w:vertAlign w:val="subscript"/>
                <w:lang w:val="ru-RU"/>
              </w:rPr>
              <w:t>ПГП</w:t>
            </w:r>
            <w:proofErr w:type="spellEnd"/>
          </w:p>
        </w:tc>
        <w:tc>
          <w:tcPr>
            <w:tcW w:w="2393" w:type="dxa"/>
            <w:vAlign w:val="center"/>
          </w:tcPr>
          <w:p w:rsidR="0000217D" w:rsidRPr="001E364F" w:rsidRDefault="0000217D" w:rsidP="000021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</w:rPr>
              <w:t>Н/(</w:t>
            </w:r>
            <w:proofErr w:type="spellStart"/>
            <w:r w:rsidRPr="001E364F">
              <w:rPr>
                <w:sz w:val="24"/>
                <w:szCs w:val="24"/>
              </w:rPr>
              <w:t>с·К</w:t>
            </w:r>
            <w:proofErr w:type="spellEnd"/>
            <w:r w:rsidRPr="001E364F">
              <w:rPr>
                <w:sz w:val="24"/>
                <w:szCs w:val="24"/>
              </w:rPr>
              <w:t>)</w:t>
            </w:r>
          </w:p>
        </w:tc>
        <w:tc>
          <w:tcPr>
            <w:tcW w:w="2393" w:type="dxa"/>
            <w:vAlign w:val="center"/>
          </w:tcPr>
          <w:p w:rsidR="0000217D" w:rsidRPr="001E364F" w:rsidRDefault="0000217D" w:rsidP="000021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</w:rPr>
              <w:t>0,117</w:t>
            </w:r>
          </w:p>
        </w:tc>
      </w:tr>
      <w:tr w:rsidR="0000217D" w:rsidRPr="00DA0FC3" w:rsidTr="00DD3BFF">
        <w:tc>
          <w:tcPr>
            <w:tcW w:w="2392" w:type="dxa"/>
            <w:vAlign w:val="center"/>
          </w:tcPr>
          <w:p w:rsidR="0000217D" w:rsidRPr="001E364F" w:rsidRDefault="0000217D" w:rsidP="0000217D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E364F">
              <w:rPr>
                <w:sz w:val="24"/>
                <w:szCs w:val="24"/>
              </w:rPr>
              <w:t>Вязкость</w:t>
            </w:r>
            <w:proofErr w:type="spellEnd"/>
          </w:p>
          <w:p w:rsidR="0000217D" w:rsidRPr="001E364F" w:rsidRDefault="0000217D" w:rsidP="0000217D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E364F">
              <w:rPr>
                <w:sz w:val="24"/>
                <w:szCs w:val="24"/>
              </w:rPr>
              <w:t>продуктов</w:t>
            </w:r>
            <w:proofErr w:type="spellEnd"/>
          </w:p>
          <w:p w:rsidR="0000217D" w:rsidRPr="001E364F" w:rsidRDefault="0000217D" w:rsidP="0000217D">
            <w:pPr>
              <w:pStyle w:val="Default"/>
            </w:pPr>
            <w:proofErr w:type="spellStart"/>
            <w:r w:rsidRPr="001E364F">
              <w:t>горения</w:t>
            </w:r>
            <w:proofErr w:type="spellEnd"/>
            <w:r w:rsidRPr="001E364F">
              <w:t xml:space="preserve"> </w:t>
            </w:r>
            <w:proofErr w:type="spellStart"/>
            <w:r w:rsidRPr="001E364F">
              <w:t>пороха</w:t>
            </w:r>
            <w:proofErr w:type="spellEnd"/>
          </w:p>
        </w:tc>
        <w:tc>
          <w:tcPr>
            <w:tcW w:w="2393" w:type="dxa"/>
            <w:vAlign w:val="center"/>
          </w:tcPr>
          <w:p w:rsidR="0000217D" w:rsidRPr="001E364F" w:rsidRDefault="0000217D" w:rsidP="0000217D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μ</w:t>
            </w:r>
            <w:r w:rsidRPr="001E364F">
              <w:rPr>
                <w:sz w:val="24"/>
                <w:szCs w:val="24"/>
                <w:vertAlign w:val="subscript"/>
                <w:lang w:val="ru-RU"/>
              </w:rPr>
              <w:t>ПГП</w:t>
            </w:r>
            <w:proofErr w:type="spellEnd"/>
          </w:p>
        </w:tc>
        <w:tc>
          <w:tcPr>
            <w:tcW w:w="2393" w:type="dxa"/>
            <w:vAlign w:val="center"/>
          </w:tcPr>
          <w:p w:rsidR="0000217D" w:rsidRPr="001E364F" w:rsidRDefault="0000217D" w:rsidP="0000217D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1E364F">
              <w:rPr>
                <w:sz w:val="24"/>
                <w:szCs w:val="24"/>
              </w:rPr>
              <w:t>кг</w:t>
            </w:r>
            <w:proofErr w:type="spellEnd"/>
            <w:r w:rsidRPr="001E364F">
              <w:rPr>
                <w:sz w:val="24"/>
                <w:szCs w:val="24"/>
              </w:rPr>
              <w:t>/(</w:t>
            </w:r>
            <w:proofErr w:type="spellStart"/>
            <w:r w:rsidRPr="001E364F">
              <w:rPr>
                <w:sz w:val="24"/>
                <w:szCs w:val="24"/>
              </w:rPr>
              <w:t>м·с</w:t>
            </w:r>
            <w:proofErr w:type="spellEnd"/>
            <w:r w:rsidRPr="001E364F">
              <w:rPr>
                <w:sz w:val="24"/>
                <w:szCs w:val="24"/>
              </w:rPr>
              <w:t>)</w:t>
            </w:r>
          </w:p>
        </w:tc>
        <w:tc>
          <w:tcPr>
            <w:tcW w:w="2393" w:type="dxa"/>
            <w:vAlign w:val="center"/>
          </w:tcPr>
          <w:p w:rsidR="0000217D" w:rsidRPr="001E364F" w:rsidRDefault="0000217D" w:rsidP="0000217D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</w:rPr>
              <w:t>5,18·10</w:t>
            </w:r>
            <w:r w:rsidRPr="001E364F">
              <w:rPr>
                <w:sz w:val="24"/>
                <w:szCs w:val="24"/>
                <w:vertAlign w:val="superscript"/>
              </w:rPr>
              <w:t>–5</w:t>
            </w:r>
          </w:p>
        </w:tc>
      </w:tr>
    </w:tbl>
    <w:p w:rsidR="00E672D6" w:rsidRPr="00DD33C4" w:rsidRDefault="00E672D6" w:rsidP="00E672D6">
      <w:pPr>
        <w:spacing w:line="240" w:lineRule="auto"/>
        <w:jc w:val="left"/>
        <w:rPr>
          <w:lang w:val="ru-RU"/>
        </w:rPr>
      </w:pPr>
      <w:r w:rsidRPr="00DD33C4">
        <w:rPr>
          <w:lang w:val="ru-RU"/>
        </w:rPr>
        <w:br w:type="page"/>
      </w:r>
    </w:p>
    <w:p w:rsidR="00E672D6" w:rsidRPr="00F27381" w:rsidRDefault="00E672D6" w:rsidP="00E672D6">
      <w:pPr>
        <w:pStyle w:val="aff4"/>
        <w:ind w:firstLine="567"/>
      </w:pPr>
      <w:r>
        <w:lastRenderedPageBreak/>
        <w:t xml:space="preserve">Информация о характеристиках </w:t>
      </w:r>
      <w:r w:rsidRPr="00EB1CB5">
        <w:t xml:space="preserve">152 мм гаубицы 2А36 </w:t>
      </w:r>
      <w:r>
        <w:t>представлена</w:t>
      </w:r>
      <w:r w:rsidRPr="00EB1CB5">
        <w:t xml:space="preserve"> в таблицах </w:t>
      </w:r>
      <w:r w:rsidR="00052173">
        <w:t>5</w:t>
      </w:r>
      <w:r w:rsidRPr="00EB1CB5">
        <w:t>.</w:t>
      </w:r>
      <w:r>
        <w:t>5</w:t>
      </w:r>
      <w:r w:rsidRPr="00EB1CB5">
        <w:t xml:space="preserve"> – </w:t>
      </w:r>
      <w:r w:rsidR="00052173">
        <w:t>5</w:t>
      </w:r>
      <w:r w:rsidRPr="00EB1CB5">
        <w:t>.</w:t>
      </w:r>
      <w:r>
        <w:t>8</w:t>
      </w:r>
      <w:r w:rsidR="00AE75DD">
        <w:t xml:space="preserve">. </w:t>
      </w:r>
      <w:r w:rsidR="00C01E4F">
        <w:t>Опишем неровности ствола функцией вида:</w:t>
      </w:r>
    </w:p>
    <w:p w:rsidR="00C01E4F" w:rsidRPr="00C01E4F" w:rsidRDefault="00C01E4F" w:rsidP="00C01E4F">
      <w:pPr>
        <w:pStyle w:val="aff4"/>
        <w:rPr>
          <w:lang w:val="en-US"/>
        </w:rPr>
      </w:pPr>
      <w:r>
        <w:tab/>
      </w:r>
      <w:r w:rsidR="00CF2066" w:rsidRPr="00866CB4">
        <w:rPr>
          <w:position w:val="-34"/>
        </w:rPr>
        <w:object w:dxaOrig="2720" w:dyaOrig="820">
          <v:shape id="_x0000_i1577" type="#_x0000_t75" style="width:135.85pt;height:41.3pt" o:ole="">
            <v:imagedata r:id="rId1127" o:title=""/>
          </v:shape>
          <o:OLEObject Type="Embed" ProgID="Equation.3" ShapeID="_x0000_i1577" DrawAspect="Content" ObjectID="_1704635675" r:id="rId1128"/>
        </w:object>
      </w:r>
      <w:proofErr w:type="gramStart"/>
      <w:r>
        <w:rPr>
          <w:lang w:val="en-US"/>
        </w:rPr>
        <w:t xml:space="preserve">, </w:t>
      </w:r>
      <w:proofErr w:type="gramEnd"/>
      <w:r w:rsidR="00CF2066" w:rsidRPr="00866CB4">
        <w:rPr>
          <w:position w:val="-12"/>
        </w:rPr>
        <w:object w:dxaOrig="1040" w:dyaOrig="380">
          <v:shape id="_x0000_i1578" type="#_x0000_t75" style="width:51.95pt;height:18.8pt" o:ole="">
            <v:imagedata r:id="rId1121" o:title=""/>
          </v:shape>
          <o:OLEObject Type="Embed" ProgID="Equation.3" ShapeID="_x0000_i1578" DrawAspect="Content" ObjectID="_1704635676" r:id="rId1129"/>
        </w:object>
      </w:r>
      <w:r>
        <w:t>,</w:t>
      </w:r>
      <w:r>
        <w:tab/>
      </w:r>
      <w:r>
        <w:rPr>
          <w:lang w:val="en-US"/>
        </w:rPr>
        <w:t>(</w:t>
      </w:r>
      <w:r w:rsidR="00052173">
        <w:t>5</w:t>
      </w:r>
      <w:r>
        <w:rPr>
          <w:lang w:val="en-US"/>
        </w:rPr>
        <w:t>.3)</w:t>
      </w:r>
    </w:p>
    <w:p w:rsidR="00C01E4F" w:rsidRPr="00C01E4F" w:rsidRDefault="00C01E4F" w:rsidP="00C01E4F">
      <w:pPr>
        <w:pStyle w:val="aff4"/>
        <w:rPr>
          <w:lang w:val="en-US"/>
        </w:rPr>
      </w:pPr>
      <w:r>
        <w:tab/>
      </w:r>
      <w:r w:rsidR="00CF2066" w:rsidRPr="00866CB4">
        <w:rPr>
          <w:position w:val="-34"/>
        </w:rPr>
        <w:object w:dxaOrig="2700" w:dyaOrig="820">
          <v:shape id="_x0000_i1579" type="#_x0000_t75" style="width:135.25pt;height:41.3pt" o:ole="">
            <v:imagedata r:id="rId1130" o:title=""/>
          </v:shape>
          <o:OLEObject Type="Embed" ProgID="Equation.3" ShapeID="_x0000_i1579" DrawAspect="Content" ObjectID="_1704635677" r:id="rId1131"/>
        </w:object>
      </w:r>
      <w:r>
        <w:rPr>
          <w:lang w:val="en-US"/>
        </w:rPr>
        <w:t xml:space="preserve">, </w:t>
      </w:r>
      <w:r w:rsidR="00CF2066" w:rsidRPr="00866CB4">
        <w:rPr>
          <w:position w:val="-12"/>
        </w:rPr>
        <w:object w:dxaOrig="1020" w:dyaOrig="380">
          <v:shape id="_x0000_i1580" type="#_x0000_t75" style="width:50.7pt;height:18.8pt" o:ole="">
            <v:imagedata r:id="rId1132" o:title=""/>
          </v:shape>
          <o:OLEObject Type="Embed" ProgID="Equation.3" ShapeID="_x0000_i1580" DrawAspect="Content" ObjectID="_1704635678" r:id="rId1133"/>
        </w:object>
      </w:r>
      <w:r>
        <w:t>.</w:t>
      </w:r>
      <w:r>
        <w:tab/>
      </w:r>
      <w:r>
        <w:rPr>
          <w:lang w:val="en-US"/>
        </w:rPr>
        <w:t>(</w:t>
      </w:r>
      <w:r w:rsidR="00052173">
        <w:t>5</w:t>
      </w:r>
      <w:r>
        <w:rPr>
          <w:lang w:val="en-US"/>
        </w:rPr>
        <w:t>.4)</w:t>
      </w:r>
    </w:p>
    <w:p w:rsidR="00E672D6" w:rsidRPr="007147C9" w:rsidRDefault="00E672D6" w:rsidP="00E672D6">
      <w:pPr>
        <w:pStyle w:val="aff4"/>
        <w:rPr>
          <w:sz w:val="24"/>
        </w:rPr>
      </w:pPr>
      <w:r w:rsidRPr="007147C9">
        <w:rPr>
          <w:sz w:val="24"/>
        </w:rPr>
        <w:t xml:space="preserve">Таблица </w:t>
      </w:r>
      <w:r w:rsidR="00052173">
        <w:rPr>
          <w:sz w:val="24"/>
        </w:rPr>
        <w:t>5</w:t>
      </w:r>
      <w:r w:rsidRPr="007147C9">
        <w:rPr>
          <w:sz w:val="24"/>
        </w:rPr>
        <w:t>.5 – Характеристики установки 2А36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2391"/>
        <w:gridCol w:w="2393"/>
        <w:gridCol w:w="2393"/>
        <w:gridCol w:w="2393"/>
      </w:tblGrid>
      <w:tr w:rsidR="00E672D6" w:rsidTr="00FC432A">
        <w:tc>
          <w:tcPr>
            <w:tcW w:w="2392" w:type="dxa"/>
          </w:tcPr>
          <w:p w:rsidR="00E672D6" w:rsidRPr="007147C9" w:rsidRDefault="00E672D6" w:rsidP="00FC432A">
            <w:pPr>
              <w:pStyle w:val="aff4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Параметр</w:t>
            </w:r>
          </w:p>
        </w:tc>
        <w:tc>
          <w:tcPr>
            <w:tcW w:w="2393" w:type="dxa"/>
          </w:tcPr>
          <w:p w:rsidR="00E672D6" w:rsidRPr="007147C9" w:rsidRDefault="00E672D6" w:rsidP="00FC432A">
            <w:pPr>
              <w:pStyle w:val="aff4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Обозначение</w:t>
            </w:r>
          </w:p>
        </w:tc>
        <w:tc>
          <w:tcPr>
            <w:tcW w:w="2393" w:type="dxa"/>
          </w:tcPr>
          <w:p w:rsidR="00E672D6" w:rsidRPr="007147C9" w:rsidRDefault="00E672D6" w:rsidP="00FC432A">
            <w:pPr>
              <w:pStyle w:val="aff4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Размерность</w:t>
            </w:r>
          </w:p>
        </w:tc>
        <w:tc>
          <w:tcPr>
            <w:tcW w:w="2393" w:type="dxa"/>
          </w:tcPr>
          <w:p w:rsidR="00E672D6" w:rsidRPr="007147C9" w:rsidRDefault="00E672D6" w:rsidP="00FC432A">
            <w:pPr>
              <w:pStyle w:val="aff4"/>
              <w:jc w:val="center"/>
              <w:rPr>
                <w:sz w:val="24"/>
              </w:rPr>
            </w:pPr>
            <w:r w:rsidRPr="007147C9">
              <w:rPr>
                <w:sz w:val="24"/>
              </w:rPr>
              <w:t>Значение</w:t>
            </w:r>
          </w:p>
        </w:tc>
      </w:tr>
      <w:tr w:rsidR="00E672D6" w:rsidTr="00FC432A">
        <w:tc>
          <w:tcPr>
            <w:tcW w:w="2392" w:type="dxa"/>
          </w:tcPr>
          <w:p w:rsidR="00E672D6" w:rsidRPr="000254EE" w:rsidRDefault="00E672D6" w:rsidP="007147C9">
            <w:pPr>
              <w:spacing w:line="240" w:lineRule="auto"/>
              <w:rPr>
                <w:sz w:val="24"/>
                <w:szCs w:val="24"/>
                <w:lang w:val="ru-RU"/>
              </w:rPr>
            </w:pPr>
            <w:r w:rsidRPr="000254EE">
              <w:rPr>
                <w:sz w:val="24"/>
                <w:szCs w:val="24"/>
                <w:lang w:val="ru-RU"/>
              </w:rPr>
              <w:t>Плотность металла ствола</w:t>
            </w:r>
          </w:p>
        </w:tc>
        <w:tc>
          <w:tcPr>
            <w:tcW w:w="2393" w:type="dxa"/>
            <w:vAlign w:val="center"/>
          </w:tcPr>
          <w:p w:rsidR="00E672D6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</w:rPr>
              <w:t>ρ</w:t>
            </w:r>
          </w:p>
        </w:tc>
        <w:tc>
          <w:tcPr>
            <w:tcW w:w="2393" w:type="dxa"/>
            <w:vAlign w:val="center"/>
          </w:tcPr>
          <w:p w:rsidR="00E672D6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D804BE">
              <w:rPr>
                <w:sz w:val="24"/>
                <w:szCs w:val="24"/>
                <w:lang w:val="ru-RU"/>
              </w:rPr>
              <w:t>кг/м</w:t>
            </w:r>
            <w:r w:rsidRPr="00D804BE">
              <w:rPr>
                <w:sz w:val="24"/>
                <w:szCs w:val="24"/>
                <w:vertAlign w:val="superscript"/>
                <w:lang w:val="ru-RU"/>
              </w:rPr>
              <w:t>3</w:t>
            </w:r>
          </w:p>
        </w:tc>
        <w:tc>
          <w:tcPr>
            <w:tcW w:w="2393" w:type="dxa"/>
            <w:vAlign w:val="center"/>
          </w:tcPr>
          <w:p w:rsidR="00E672D6" w:rsidRPr="004D449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7850</w:t>
            </w:r>
          </w:p>
        </w:tc>
      </w:tr>
      <w:tr w:rsidR="00E672D6" w:rsidTr="00FC432A">
        <w:tc>
          <w:tcPr>
            <w:tcW w:w="2392" w:type="dxa"/>
          </w:tcPr>
          <w:p w:rsidR="00E672D6" w:rsidRPr="000254EE" w:rsidRDefault="00E672D6" w:rsidP="007147C9">
            <w:pPr>
              <w:spacing w:line="240" w:lineRule="auto"/>
              <w:rPr>
                <w:sz w:val="24"/>
                <w:szCs w:val="24"/>
                <w:lang w:val="ru-RU"/>
              </w:rPr>
            </w:pPr>
            <w:r w:rsidRPr="000254EE">
              <w:rPr>
                <w:sz w:val="24"/>
                <w:szCs w:val="24"/>
                <w:lang w:val="ru-RU"/>
              </w:rPr>
              <w:t>Объём каморы</w:t>
            </w:r>
          </w:p>
        </w:tc>
        <w:tc>
          <w:tcPr>
            <w:tcW w:w="2393" w:type="dxa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i/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W</w:t>
            </w:r>
          </w:p>
        </w:tc>
        <w:tc>
          <w:tcPr>
            <w:tcW w:w="2393" w:type="dxa"/>
            <w:vAlign w:val="center"/>
          </w:tcPr>
          <w:p w:rsidR="00E672D6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D804BE">
              <w:rPr>
                <w:sz w:val="24"/>
                <w:szCs w:val="24"/>
                <w:lang w:val="ru-RU"/>
              </w:rPr>
              <w:t>м</w:t>
            </w:r>
            <w:r w:rsidRPr="00D804BE">
              <w:rPr>
                <w:sz w:val="24"/>
                <w:szCs w:val="24"/>
                <w:vertAlign w:val="superscript"/>
                <w:lang w:val="ru-RU"/>
              </w:rPr>
              <w:t>3</w:t>
            </w:r>
          </w:p>
        </w:tc>
        <w:tc>
          <w:tcPr>
            <w:tcW w:w="2393" w:type="dxa"/>
            <w:vAlign w:val="center"/>
          </w:tcPr>
          <w:p w:rsidR="00E672D6" w:rsidRPr="004D449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0,033988</w:t>
            </w:r>
          </w:p>
        </w:tc>
      </w:tr>
      <w:tr w:rsidR="00E672D6" w:rsidRPr="00217BE9" w:rsidTr="00FC432A">
        <w:tc>
          <w:tcPr>
            <w:tcW w:w="2392" w:type="dxa"/>
          </w:tcPr>
          <w:p w:rsidR="00E672D6" w:rsidRPr="004D449E" w:rsidRDefault="00E672D6" w:rsidP="007147C9">
            <w:pPr>
              <w:spacing w:line="240" w:lineRule="auto"/>
              <w:rPr>
                <w:sz w:val="24"/>
                <w:lang w:val="ru-RU"/>
              </w:rPr>
            </w:pPr>
            <w:r w:rsidRPr="004D449E">
              <w:rPr>
                <w:sz w:val="24"/>
                <w:lang w:val="ru-RU"/>
              </w:rPr>
              <w:t>Длина каморы</w:t>
            </w:r>
          </w:p>
        </w:tc>
        <w:tc>
          <w:tcPr>
            <w:tcW w:w="2393" w:type="dxa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vertAlign w:val="subscript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L</w:t>
            </w:r>
            <w:r>
              <w:rPr>
                <w:sz w:val="24"/>
                <w:szCs w:val="24"/>
                <w:vertAlign w:val="subscript"/>
                <w:lang w:val="ru-RU"/>
              </w:rPr>
              <w:t>км</w:t>
            </w:r>
          </w:p>
        </w:tc>
        <w:tc>
          <w:tcPr>
            <w:tcW w:w="2393" w:type="dxa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E672D6" w:rsidRPr="004D449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1,093</w:t>
            </w:r>
          </w:p>
        </w:tc>
      </w:tr>
      <w:tr w:rsidR="00E672D6" w:rsidTr="00FC432A">
        <w:tc>
          <w:tcPr>
            <w:tcW w:w="2392" w:type="dxa"/>
          </w:tcPr>
          <w:p w:rsidR="00E672D6" w:rsidRPr="000254EE" w:rsidRDefault="00E672D6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Число нарезов ствола</w:t>
            </w:r>
          </w:p>
        </w:tc>
        <w:tc>
          <w:tcPr>
            <w:tcW w:w="2393" w:type="dxa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7147C9">
              <w:rPr>
                <w:i/>
                <w:sz w:val="24"/>
                <w:szCs w:val="24"/>
              </w:rPr>
              <w:t>n</w:t>
            </w:r>
          </w:p>
        </w:tc>
        <w:tc>
          <w:tcPr>
            <w:tcW w:w="2393" w:type="dxa"/>
            <w:vAlign w:val="center"/>
          </w:tcPr>
          <w:p w:rsidR="00E672D6" w:rsidRPr="000254E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0254EE">
              <w:rPr>
                <w:sz w:val="24"/>
                <w:szCs w:val="24"/>
                <w:lang w:val="ru-RU"/>
              </w:rPr>
              <w:t>–</w:t>
            </w:r>
          </w:p>
        </w:tc>
        <w:tc>
          <w:tcPr>
            <w:tcW w:w="2393" w:type="dxa"/>
            <w:vAlign w:val="center"/>
          </w:tcPr>
          <w:p w:rsidR="00E672D6" w:rsidRPr="004D449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40</w:t>
            </w:r>
          </w:p>
        </w:tc>
      </w:tr>
      <w:tr w:rsidR="00E672D6" w:rsidTr="00FC432A">
        <w:tc>
          <w:tcPr>
            <w:tcW w:w="2392" w:type="dxa"/>
          </w:tcPr>
          <w:p w:rsidR="00E672D6" w:rsidRPr="000254EE" w:rsidRDefault="00E672D6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Крутизна нарезов</w:t>
            </w:r>
          </w:p>
        </w:tc>
        <w:tc>
          <w:tcPr>
            <w:tcW w:w="2393" w:type="dxa"/>
            <w:vAlign w:val="center"/>
          </w:tcPr>
          <w:p w:rsidR="00E672D6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η</w:t>
            </w:r>
          </w:p>
        </w:tc>
        <w:tc>
          <w:tcPr>
            <w:tcW w:w="2393" w:type="dxa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клб</w:t>
            </w:r>
            <w:proofErr w:type="spellEnd"/>
            <w:r>
              <w:rPr>
                <w:sz w:val="24"/>
                <w:szCs w:val="24"/>
                <w:lang w:val="ru-RU"/>
              </w:rPr>
              <w:t>.</w:t>
            </w:r>
          </w:p>
        </w:tc>
        <w:tc>
          <w:tcPr>
            <w:tcW w:w="2393" w:type="dxa"/>
            <w:vAlign w:val="center"/>
          </w:tcPr>
          <w:p w:rsidR="00E672D6" w:rsidRPr="004D449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25</w:t>
            </w:r>
          </w:p>
        </w:tc>
      </w:tr>
      <w:tr w:rsidR="00E672D6" w:rsidTr="00FC432A">
        <w:tc>
          <w:tcPr>
            <w:tcW w:w="2392" w:type="dxa"/>
          </w:tcPr>
          <w:p w:rsidR="00E672D6" w:rsidRPr="000254EE" w:rsidRDefault="00E672D6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Коэффициент трения</w:t>
            </w:r>
          </w:p>
        </w:tc>
        <w:tc>
          <w:tcPr>
            <w:tcW w:w="2393" w:type="dxa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f</w:t>
            </w:r>
            <w:proofErr w:type="spellStart"/>
            <w:r w:rsidRPr="007147C9">
              <w:rPr>
                <w:sz w:val="24"/>
                <w:szCs w:val="24"/>
                <w:vertAlign w:val="subscript"/>
                <w:lang w:val="ru-RU"/>
              </w:rPr>
              <w:t>тр</w:t>
            </w:r>
            <w:proofErr w:type="spellEnd"/>
          </w:p>
        </w:tc>
        <w:tc>
          <w:tcPr>
            <w:tcW w:w="2393" w:type="dxa"/>
            <w:vAlign w:val="center"/>
          </w:tcPr>
          <w:p w:rsidR="00E672D6" w:rsidRPr="000254E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0254EE">
              <w:rPr>
                <w:sz w:val="24"/>
                <w:szCs w:val="24"/>
                <w:lang w:val="ru-RU"/>
              </w:rPr>
              <w:t>–</w:t>
            </w:r>
          </w:p>
        </w:tc>
        <w:tc>
          <w:tcPr>
            <w:tcW w:w="2393" w:type="dxa"/>
            <w:vAlign w:val="center"/>
          </w:tcPr>
          <w:p w:rsidR="00E672D6" w:rsidRPr="004D449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0,11</w:t>
            </w:r>
          </w:p>
        </w:tc>
      </w:tr>
      <w:tr w:rsidR="00E672D6" w:rsidTr="00FC432A">
        <w:tc>
          <w:tcPr>
            <w:tcW w:w="2392" w:type="dxa"/>
          </w:tcPr>
          <w:p w:rsidR="00E672D6" w:rsidRPr="000254EE" w:rsidRDefault="00E672D6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Теплоёмкость металла установки</w:t>
            </w:r>
          </w:p>
        </w:tc>
        <w:tc>
          <w:tcPr>
            <w:tcW w:w="2393" w:type="dxa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c</w:t>
            </w:r>
            <w:r w:rsidRPr="007147C9">
              <w:rPr>
                <w:sz w:val="24"/>
                <w:szCs w:val="24"/>
                <w:vertAlign w:val="subscript"/>
                <w:lang w:val="ru-RU"/>
              </w:rPr>
              <w:t>уст</w:t>
            </w:r>
          </w:p>
        </w:tc>
        <w:tc>
          <w:tcPr>
            <w:tcW w:w="2393" w:type="dxa"/>
            <w:vAlign w:val="center"/>
          </w:tcPr>
          <w:p w:rsidR="00E672D6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Дж</w:t>
            </w:r>
            <w:proofErr w:type="gramStart"/>
            <w:r>
              <w:rPr>
                <w:sz w:val="24"/>
                <w:szCs w:val="24"/>
                <w:lang w:val="ru-RU"/>
              </w:rPr>
              <w:t>/(</w:t>
            </w:r>
            <w:proofErr w:type="gramEnd"/>
            <w:r>
              <w:rPr>
                <w:sz w:val="24"/>
                <w:szCs w:val="24"/>
                <w:lang w:val="ru-RU"/>
              </w:rPr>
              <w:t>кг К)</w:t>
            </w:r>
          </w:p>
        </w:tc>
        <w:tc>
          <w:tcPr>
            <w:tcW w:w="2393" w:type="dxa"/>
            <w:vAlign w:val="center"/>
          </w:tcPr>
          <w:p w:rsidR="00E672D6" w:rsidRPr="004D449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462</w:t>
            </w:r>
          </w:p>
        </w:tc>
      </w:tr>
      <w:tr w:rsidR="00E672D6" w:rsidTr="00FC432A">
        <w:tc>
          <w:tcPr>
            <w:tcW w:w="2392" w:type="dxa"/>
          </w:tcPr>
          <w:p w:rsidR="00E672D6" w:rsidRPr="000254EE" w:rsidRDefault="00E672D6" w:rsidP="007147C9">
            <w:pPr>
              <w:pStyle w:val="Default"/>
              <w:jc w:val="both"/>
              <w:rPr>
                <w:lang w:val="ru-RU"/>
              </w:rPr>
            </w:pPr>
            <w:r w:rsidRPr="000254EE">
              <w:rPr>
                <w:lang w:val="ru-RU"/>
              </w:rPr>
              <w:t>Теплопроводность металла установки</w:t>
            </w:r>
          </w:p>
        </w:tc>
        <w:tc>
          <w:tcPr>
            <w:tcW w:w="2393" w:type="dxa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λ</w:t>
            </w:r>
            <w:r w:rsidRPr="007147C9">
              <w:rPr>
                <w:sz w:val="24"/>
                <w:szCs w:val="24"/>
                <w:vertAlign w:val="subscript"/>
                <w:lang w:val="ru-RU"/>
              </w:rPr>
              <w:t>уст</w:t>
            </w:r>
            <w:proofErr w:type="spellEnd"/>
          </w:p>
        </w:tc>
        <w:tc>
          <w:tcPr>
            <w:tcW w:w="2393" w:type="dxa"/>
            <w:vAlign w:val="center"/>
          </w:tcPr>
          <w:p w:rsidR="00E672D6" w:rsidRPr="000254EE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Вт</w:t>
            </w:r>
            <w:proofErr w:type="gramStart"/>
            <w:r>
              <w:rPr>
                <w:sz w:val="24"/>
                <w:szCs w:val="24"/>
                <w:lang w:val="ru-RU"/>
              </w:rPr>
              <w:t>/(</w:t>
            </w:r>
            <w:proofErr w:type="gramEnd"/>
            <w:r>
              <w:rPr>
                <w:sz w:val="24"/>
                <w:szCs w:val="24"/>
                <w:lang w:val="ru-RU"/>
              </w:rPr>
              <w:t>м</w:t>
            </w:r>
            <w:r>
              <w:rPr>
                <w:sz w:val="24"/>
                <w:szCs w:val="24"/>
                <w:vertAlign w:val="superscript"/>
                <w:lang w:val="ru-RU"/>
              </w:rPr>
              <w:t xml:space="preserve">2 </w:t>
            </w:r>
            <w:r>
              <w:rPr>
                <w:sz w:val="24"/>
                <w:szCs w:val="24"/>
                <w:lang w:val="ru-RU"/>
              </w:rPr>
              <w:t>К)</w:t>
            </w:r>
          </w:p>
        </w:tc>
        <w:tc>
          <w:tcPr>
            <w:tcW w:w="2393" w:type="dxa"/>
            <w:vAlign w:val="center"/>
          </w:tcPr>
          <w:p w:rsidR="00E672D6" w:rsidRPr="004D449E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4D449E">
              <w:rPr>
                <w:sz w:val="24"/>
                <w:szCs w:val="24"/>
                <w:lang w:val="ru-RU"/>
              </w:rPr>
              <w:t>47</w:t>
            </w:r>
          </w:p>
        </w:tc>
      </w:tr>
    </w:tbl>
    <w:p w:rsidR="00E672D6" w:rsidRPr="007147C9" w:rsidRDefault="00E672D6" w:rsidP="00E672D6">
      <w:pPr>
        <w:pStyle w:val="aff4"/>
        <w:spacing w:before="240"/>
        <w:rPr>
          <w:sz w:val="24"/>
        </w:rPr>
      </w:pPr>
      <w:r w:rsidRPr="007147C9">
        <w:rPr>
          <w:sz w:val="24"/>
        </w:rPr>
        <w:t xml:space="preserve">Таблица </w:t>
      </w:r>
      <w:r w:rsidR="00052173">
        <w:rPr>
          <w:sz w:val="24"/>
        </w:rPr>
        <w:t>5</w:t>
      </w:r>
      <w:r w:rsidRPr="007147C9">
        <w:rPr>
          <w:sz w:val="24"/>
        </w:rPr>
        <w:t>.6 – Геометрия установки 2А36</w:t>
      </w:r>
    </w:p>
    <w:tbl>
      <w:tblPr>
        <w:tblStyle w:val="aff2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8"/>
        <w:gridCol w:w="2977"/>
      </w:tblGrid>
      <w:tr w:rsidR="00E672D6" w:rsidRPr="00577DA7" w:rsidTr="00FC432A">
        <w:trPr>
          <w:trHeight w:val="412"/>
          <w:jc w:val="center"/>
        </w:trPr>
        <w:tc>
          <w:tcPr>
            <w:tcW w:w="3114" w:type="dxa"/>
          </w:tcPr>
          <w:p w:rsidR="00E672D6" w:rsidRPr="007147C9" w:rsidRDefault="00E672D6" w:rsidP="00FC432A">
            <w:pPr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 xml:space="preserve">Координата </w:t>
            </w:r>
            <w:r w:rsidRPr="007147C9">
              <w:rPr>
                <w:i/>
                <w:sz w:val="24"/>
                <w:szCs w:val="24"/>
              </w:rPr>
              <w:t>x</w:t>
            </w:r>
            <w:r w:rsidRPr="007147C9">
              <w:rPr>
                <w:sz w:val="24"/>
                <w:szCs w:val="24"/>
                <w:lang w:val="ru-RU"/>
              </w:rPr>
              <w:t xml:space="preserve"> участка, м</w:t>
            </w:r>
          </w:p>
        </w:tc>
        <w:tc>
          <w:tcPr>
            <w:tcW w:w="3118" w:type="dxa"/>
          </w:tcPr>
          <w:p w:rsidR="00E672D6" w:rsidRPr="007147C9" w:rsidRDefault="00E672D6" w:rsidP="00FC432A">
            <w:pPr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Внутренний радиус</w:t>
            </w:r>
            <w:r w:rsidRPr="007147C9">
              <w:rPr>
                <w:sz w:val="24"/>
                <w:szCs w:val="24"/>
              </w:rPr>
              <w:t xml:space="preserve"> </w:t>
            </w:r>
            <w:r w:rsidRPr="007147C9">
              <w:rPr>
                <w:i/>
                <w:sz w:val="24"/>
                <w:szCs w:val="24"/>
              </w:rPr>
              <w:t>r</w:t>
            </w:r>
            <w:r w:rsidRPr="007147C9">
              <w:rPr>
                <w:sz w:val="24"/>
                <w:szCs w:val="24"/>
                <w:vertAlign w:val="subscript"/>
              </w:rPr>
              <w:t>1</w:t>
            </w:r>
            <w:r w:rsidRPr="007147C9">
              <w:rPr>
                <w:sz w:val="24"/>
                <w:szCs w:val="24"/>
                <w:lang w:val="ru-RU"/>
              </w:rPr>
              <w:t>, м</w:t>
            </w:r>
          </w:p>
        </w:tc>
        <w:tc>
          <w:tcPr>
            <w:tcW w:w="2977" w:type="dxa"/>
          </w:tcPr>
          <w:p w:rsidR="00E672D6" w:rsidRPr="007147C9" w:rsidRDefault="00E672D6" w:rsidP="00FC432A">
            <w:pPr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Внешний радиус</w:t>
            </w:r>
            <w:r w:rsidRPr="007147C9">
              <w:rPr>
                <w:sz w:val="24"/>
                <w:szCs w:val="24"/>
              </w:rPr>
              <w:t xml:space="preserve"> </w:t>
            </w:r>
            <w:r w:rsidRPr="007147C9">
              <w:rPr>
                <w:i/>
                <w:sz w:val="24"/>
                <w:szCs w:val="24"/>
              </w:rPr>
              <w:t>r</w:t>
            </w:r>
            <w:r w:rsidRPr="007147C9">
              <w:rPr>
                <w:sz w:val="24"/>
                <w:szCs w:val="24"/>
                <w:vertAlign w:val="subscript"/>
              </w:rPr>
              <w:t>2</w:t>
            </w:r>
            <w:r w:rsidRPr="007147C9">
              <w:rPr>
                <w:sz w:val="24"/>
                <w:szCs w:val="24"/>
                <w:lang w:val="ru-RU"/>
              </w:rPr>
              <w:t>, м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0,108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0,202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0,244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0,1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0,202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0,255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0,1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0,168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1,315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0,084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</w:rPr>
              <w:t>0</w:t>
            </w:r>
            <w:r w:rsidRPr="007147C9">
              <w:rPr>
                <w:sz w:val="24"/>
                <w:szCs w:val="24"/>
                <w:lang w:val="ru-RU"/>
              </w:rPr>
              <w:t>,168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1,376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0,076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0,135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2,579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0,076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0,135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2,643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0,076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0,12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3114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7,562</w:t>
            </w:r>
          </w:p>
        </w:tc>
        <w:tc>
          <w:tcPr>
            <w:tcW w:w="3118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0,076</w:t>
            </w:r>
          </w:p>
        </w:tc>
        <w:tc>
          <w:tcPr>
            <w:tcW w:w="297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0,101</w:t>
            </w:r>
          </w:p>
        </w:tc>
      </w:tr>
    </w:tbl>
    <w:p w:rsidR="00E672D6" w:rsidRPr="007147C9" w:rsidRDefault="00E672D6" w:rsidP="00E672D6">
      <w:pPr>
        <w:pStyle w:val="aff4"/>
        <w:spacing w:before="240"/>
        <w:rPr>
          <w:sz w:val="24"/>
        </w:rPr>
      </w:pPr>
      <w:r w:rsidRPr="007147C9">
        <w:rPr>
          <w:sz w:val="24"/>
        </w:rPr>
        <w:t xml:space="preserve">Таблица </w:t>
      </w:r>
      <w:r w:rsidR="00052173">
        <w:rPr>
          <w:sz w:val="24"/>
        </w:rPr>
        <w:t>5</w:t>
      </w:r>
      <w:r w:rsidRPr="007147C9">
        <w:rPr>
          <w:sz w:val="24"/>
        </w:rPr>
        <w:t>.7 – Характеристики осколочно-фугасного снаряда для 2А36</w:t>
      </w:r>
    </w:p>
    <w:tbl>
      <w:tblPr>
        <w:tblStyle w:val="aff2"/>
        <w:tblW w:w="0" w:type="auto"/>
        <w:jc w:val="center"/>
        <w:tblLook w:val="04A0" w:firstRow="1" w:lastRow="0" w:firstColumn="1" w:lastColumn="0" w:noHBand="0" w:noVBand="1"/>
      </w:tblPr>
      <w:tblGrid>
        <w:gridCol w:w="2616"/>
        <w:gridCol w:w="2587"/>
        <w:gridCol w:w="2478"/>
        <w:gridCol w:w="1889"/>
      </w:tblGrid>
      <w:tr w:rsidR="00E672D6" w:rsidRPr="00577DA7" w:rsidTr="001E364F">
        <w:trPr>
          <w:trHeight w:val="412"/>
          <w:jc w:val="center"/>
        </w:trPr>
        <w:tc>
          <w:tcPr>
            <w:tcW w:w="2617" w:type="dxa"/>
            <w:vAlign w:val="center"/>
          </w:tcPr>
          <w:p w:rsidR="00E672D6" w:rsidRPr="007147C9" w:rsidRDefault="00E672D6" w:rsidP="001E364F">
            <w:pPr>
              <w:pStyle w:val="aff4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Параметр</w:t>
            </w:r>
          </w:p>
        </w:tc>
        <w:tc>
          <w:tcPr>
            <w:tcW w:w="2587" w:type="dxa"/>
            <w:vAlign w:val="center"/>
          </w:tcPr>
          <w:p w:rsidR="00E672D6" w:rsidRPr="007147C9" w:rsidRDefault="00E672D6" w:rsidP="001E364F">
            <w:pPr>
              <w:pStyle w:val="aff4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Обозначение</w:t>
            </w:r>
          </w:p>
        </w:tc>
        <w:tc>
          <w:tcPr>
            <w:tcW w:w="2478" w:type="dxa"/>
            <w:vAlign w:val="center"/>
          </w:tcPr>
          <w:p w:rsidR="00E672D6" w:rsidRPr="007147C9" w:rsidRDefault="00E672D6" w:rsidP="001E364F">
            <w:pPr>
              <w:pStyle w:val="aff4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Размерность</w:t>
            </w:r>
          </w:p>
        </w:tc>
        <w:tc>
          <w:tcPr>
            <w:tcW w:w="1889" w:type="dxa"/>
            <w:vAlign w:val="center"/>
          </w:tcPr>
          <w:p w:rsidR="00E672D6" w:rsidRPr="007147C9" w:rsidRDefault="00E672D6" w:rsidP="001E364F">
            <w:pPr>
              <w:pStyle w:val="aff4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Значение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261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Масса</w:t>
            </w:r>
          </w:p>
        </w:tc>
        <w:tc>
          <w:tcPr>
            <w:tcW w:w="2587" w:type="dxa"/>
            <w:shd w:val="clear" w:color="auto" w:fill="auto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q</w:t>
            </w:r>
            <w:proofErr w:type="spellStart"/>
            <w:r w:rsidRPr="007147C9">
              <w:rPr>
                <w:sz w:val="24"/>
                <w:szCs w:val="24"/>
                <w:vertAlign w:val="subscript"/>
                <w:lang w:val="ru-RU"/>
              </w:rPr>
              <w:t>сн</w:t>
            </w:r>
            <w:proofErr w:type="spellEnd"/>
          </w:p>
        </w:tc>
        <w:tc>
          <w:tcPr>
            <w:tcW w:w="2478" w:type="dxa"/>
            <w:shd w:val="clear" w:color="auto" w:fill="auto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кг</w:t>
            </w:r>
          </w:p>
        </w:tc>
        <w:tc>
          <w:tcPr>
            <w:tcW w:w="1889" w:type="dxa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147C9">
              <w:rPr>
                <w:sz w:val="24"/>
                <w:szCs w:val="24"/>
              </w:rPr>
              <w:t>46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261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Дульная скорость</w:t>
            </w:r>
          </w:p>
        </w:tc>
        <w:tc>
          <w:tcPr>
            <w:tcW w:w="2587" w:type="dxa"/>
            <w:shd w:val="clear" w:color="auto" w:fill="auto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v</w:t>
            </w:r>
            <w:r w:rsidRPr="007147C9">
              <w:rPr>
                <w:sz w:val="24"/>
                <w:szCs w:val="24"/>
                <w:vertAlign w:val="subscript"/>
                <w:lang w:val="ru-RU"/>
              </w:rPr>
              <w:t>д</w:t>
            </w:r>
          </w:p>
        </w:tc>
        <w:tc>
          <w:tcPr>
            <w:tcW w:w="2478" w:type="dxa"/>
            <w:shd w:val="clear" w:color="auto" w:fill="auto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м/с</w:t>
            </w:r>
          </w:p>
        </w:tc>
        <w:tc>
          <w:tcPr>
            <w:tcW w:w="1889" w:type="dxa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945</w:t>
            </w:r>
          </w:p>
        </w:tc>
      </w:tr>
      <w:tr w:rsidR="00E672D6" w:rsidRPr="00577DA7" w:rsidTr="00FC432A">
        <w:trPr>
          <w:trHeight w:val="299"/>
          <w:jc w:val="center"/>
        </w:trPr>
        <w:tc>
          <w:tcPr>
            <w:tcW w:w="2617" w:type="dxa"/>
            <w:shd w:val="clear" w:color="auto" w:fill="auto"/>
            <w:vAlign w:val="center"/>
          </w:tcPr>
          <w:p w:rsidR="00E672D6" w:rsidRPr="007147C9" w:rsidRDefault="00E672D6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sz w:val="24"/>
                <w:szCs w:val="24"/>
                <w:lang w:val="ru-RU"/>
              </w:rPr>
              <w:t>Максимальное давление</w:t>
            </w:r>
          </w:p>
        </w:tc>
        <w:tc>
          <w:tcPr>
            <w:tcW w:w="2587" w:type="dxa"/>
            <w:shd w:val="clear" w:color="auto" w:fill="auto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7147C9">
              <w:rPr>
                <w:i/>
                <w:sz w:val="24"/>
                <w:szCs w:val="24"/>
              </w:rPr>
              <w:t>p</w:t>
            </w:r>
            <w:r w:rsidRPr="007147C9">
              <w:rPr>
                <w:sz w:val="24"/>
                <w:szCs w:val="24"/>
                <w:vertAlign w:val="subscript"/>
                <w:lang w:val="ru-RU"/>
              </w:rPr>
              <w:t>макс</w:t>
            </w:r>
          </w:p>
        </w:tc>
        <w:tc>
          <w:tcPr>
            <w:tcW w:w="2478" w:type="dxa"/>
            <w:shd w:val="clear" w:color="auto" w:fill="auto"/>
            <w:vAlign w:val="center"/>
          </w:tcPr>
          <w:p w:rsidR="00E672D6" w:rsidRPr="007147C9" w:rsidRDefault="007147C9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МПа</w:t>
            </w:r>
          </w:p>
        </w:tc>
        <w:tc>
          <w:tcPr>
            <w:tcW w:w="1889" w:type="dxa"/>
          </w:tcPr>
          <w:p w:rsidR="00E672D6" w:rsidRPr="007147C9" w:rsidRDefault="00DA14DD" w:rsidP="007147C9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340</w:t>
            </w:r>
          </w:p>
        </w:tc>
      </w:tr>
    </w:tbl>
    <w:p w:rsidR="00F27381" w:rsidRDefault="00F27381" w:rsidP="00E672D6">
      <w:pPr>
        <w:pStyle w:val="aff4"/>
        <w:spacing w:before="240"/>
        <w:rPr>
          <w:sz w:val="24"/>
        </w:rPr>
      </w:pPr>
    </w:p>
    <w:p w:rsidR="00E672D6" w:rsidRPr="007147C9" w:rsidRDefault="00E672D6" w:rsidP="00E672D6">
      <w:pPr>
        <w:pStyle w:val="aff4"/>
        <w:spacing w:before="240"/>
        <w:rPr>
          <w:sz w:val="24"/>
        </w:rPr>
      </w:pPr>
      <w:r w:rsidRPr="007147C9">
        <w:rPr>
          <w:sz w:val="24"/>
        </w:rPr>
        <w:lastRenderedPageBreak/>
        <w:t xml:space="preserve">Таблица </w:t>
      </w:r>
      <w:r w:rsidR="00052173">
        <w:rPr>
          <w:sz w:val="24"/>
        </w:rPr>
        <w:t>5</w:t>
      </w:r>
      <w:r w:rsidRPr="007147C9">
        <w:rPr>
          <w:sz w:val="24"/>
        </w:rPr>
        <w:t>.8 – Характеристики пороха осколочно-фугасного снаряда для 2А36</w:t>
      </w:r>
    </w:p>
    <w:tbl>
      <w:tblPr>
        <w:tblStyle w:val="aff2"/>
        <w:tblW w:w="9571" w:type="dxa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E672D6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pStyle w:val="aff4"/>
              <w:jc w:val="center"/>
              <w:rPr>
                <w:sz w:val="24"/>
              </w:rPr>
            </w:pPr>
            <w:r w:rsidRPr="001E364F">
              <w:rPr>
                <w:sz w:val="24"/>
              </w:rPr>
              <w:t>Параметр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pStyle w:val="aff4"/>
              <w:jc w:val="center"/>
              <w:rPr>
                <w:sz w:val="24"/>
              </w:rPr>
            </w:pPr>
            <w:r w:rsidRPr="001E364F">
              <w:rPr>
                <w:sz w:val="24"/>
              </w:rPr>
              <w:t>Обозначение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pStyle w:val="aff4"/>
              <w:jc w:val="center"/>
              <w:rPr>
                <w:sz w:val="24"/>
              </w:rPr>
            </w:pPr>
            <w:r w:rsidRPr="001E364F">
              <w:rPr>
                <w:sz w:val="24"/>
              </w:rPr>
              <w:t>Размерность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pStyle w:val="aff4"/>
              <w:jc w:val="center"/>
              <w:rPr>
                <w:sz w:val="24"/>
              </w:rPr>
            </w:pPr>
            <w:r w:rsidRPr="001E364F">
              <w:rPr>
                <w:sz w:val="24"/>
              </w:rPr>
              <w:t>Значение</w:t>
            </w:r>
          </w:p>
        </w:tc>
      </w:tr>
      <w:tr w:rsidR="00E672D6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Масса пороха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ω</w:t>
            </w:r>
          </w:p>
        </w:tc>
        <w:tc>
          <w:tcPr>
            <w:tcW w:w="2393" w:type="dxa"/>
            <w:vAlign w:val="center"/>
          </w:tcPr>
          <w:p w:rsidR="00E672D6" w:rsidRPr="001E364F" w:rsidRDefault="00D804BE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кг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</w:rPr>
              <w:t>19</w:t>
            </w:r>
          </w:p>
        </w:tc>
      </w:tr>
      <w:tr w:rsidR="00E672D6" w:rsidRPr="00B754A0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Число каналов в пороховом элементе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i/>
                <w:sz w:val="24"/>
                <w:szCs w:val="24"/>
                <w:lang w:val="ru-RU"/>
              </w:rPr>
            </w:pPr>
            <w:r w:rsidRPr="001E364F">
              <w:rPr>
                <w:i/>
                <w:sz w:val="24"/>
                <w:szCs w:val="24"/>
              </w:rPr>
              <w:t>n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</w:rPr>
              <w:t>–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</w:rPr>
              <w:t>7</w:t>
            </w:r>
          </w:p>
        </w:tc>
      </w:tr>
      <w:tr w:rsidR="00E672D6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Плотность порохового элемента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δ</w:t>
            </w:r>
          </w:p>
        </w:tc>
        <w:tc>
          <w:tcPr>
            <w:tcW w:w="2393" w:type="dxa"/>
            <w:vAlign w:val="center"/>
          </w:tcPr>
          <w:p w:rsidR="00E672D6" w:rsidRPr="001E364F" w:rsidRDefault="00D804BE" w:rsidP="001E364F">
            <w:pPr>
              <w:spacing w:line="240" w:lineRule="auto"/>
              <w:jc w:val="center"/>
              <w:rPr>
                <w:sz w:val="24"/>
                <w:szCs w:val="24"/>
                <w:vertAlign w:val="superscript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кг/м</w:t>
            </w:r>
            <w:r w:rsidRPr="001E364F">
              <w:rPr>
                <w:sz w:val="24"/>
                <w:szCs w:val="24"/>
                <w:vertAlign w:val="superscript"/>
                <w:lang w:val="ru-RU"/>
              </w:rPr>
              <w:t>3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1520</w:t>
            </w:r>
          </w:p>
        </w:tc>
      </w:tr>
      <w:tr w:rsidR="00E672D6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Длина порохового элемента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L</w:t>
            </w:r>
            <w:r w:rsidRPr="001E364F">
              <w:rPr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2393" w:type="dxa"/>
            <w:vAlign w:val="center"/>
          </w:tcPr>
          <w:p w:rsidR="00E672D6" w:rsidRPr="001E364F" w:rsidRDefault="00D804BE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</w:rPr>
              <w:t>0,0</w:t>
            </w:r>
            <w:r w:rsidRPr="001E364F">
              <w:rPr>
                <w:sz w:val="24"/>
                <w:szCs w:val="24"/>
                <w:lang w:val="ru-RU"/>
              </w:rPr>
              <w:t>19</w:t>
            </w:r>
          </w:p>
        </w:tc>
      </w:tr>
      <w:tr w:rsidR="00E672D6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Внешний диаметр порохового элемента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D</w:t>
            </w:r>
            <w:r w:rsidRPr="001E364F">
              <w:rPr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2393" w:type="dxa"/>
            <w:vAlign w:val="center"/>
          </w:tcPr>
          <w:p w:rsidR="00E672D6" w:rsidRPr="001E364F" w:rsidRDefault="00D804BE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0,0115</w:t>
            </w:r>
          </w:p>
        </w:tc>
      </w:tr>
      <w:tr w:rsidR="00E672D6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Диаметр канала порохового элемента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d</w:t>
            </w:r>
            <w:r w:rsidRPr="001E364F">
              <w:rPr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2393" w:type="dxa"/>
            <w:vAlign w:val="center"/>
          </w:tcPr>
          <w:p w:rsidR="00E672D6" w:rsidRPr="001E364F" w:rsidRDefault="00D804BE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0,00</w:t>
            </w:r>
            <w:r w:rsidRPr="001E364F">
              <w:rPr>
                <w:sz w:val="24"/>
                <w:szCs w:val="24"/>
              </w:rPr>
              <w:t>0</w:t>
            </w:r>
            <w:r w:rsidRPr="001E364F">
              <w:rPr>
                <w:sz w:val="24"/>
                <w:szCs w:val="24"/>
                <w:lang w:val="ru-RU"/>
              </w:rPr>
              <w:t>9</w:t>
            </w:r>
          </w:p>
        </w:tc>
      </w:tr>
      <w:tr w:rsidR="00E672D6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Толщина горящего свода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tabs>
                <w:tab w:val="center" w:pos="1020"/>
                <w:tab w:val="right" w:pos="2040"/>
              </w:tabs>
              <w:spacing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 w:rsidRPr="001E364F">
              <w:rPr>
                <w:i/>
                <w:sz w:val="24"/>
                <w:szCs w:val="24"/>
              </w:rPr>
              <w:t>e</w:t>
            </w:r>
            <w:r w:rsidRPr="001E364F">
              <w:rPr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2393" w:type="dxa"/>
            <w:vAlign w:val="center"/>
          </w:tcPr>
          <w:p w:rsidR="00E672D6" w:rsidRPr="001E364F" w:rsidRDefault="00D804BE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</w:rPr>
              <w:t>0,00</w:t>
            </w:r>
            <w:r w:rsidRPr="001E364F">
              <w:rPr>
                <w:sz w:val="24"/>
                <w:szCs w:val="24"/>
                <w:lang w:val="ru-RU"/>
              </w:rPr>
              <w:t>22</w:t>
            </w:r>
          </w:p>
        </w:tc>
      </w:tr>
      <w:tr w:rsidR="00E672D6" w:rsidRPr="00DA0FC3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Сила пороха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f</w:t>
            </w:r>
          </w:p>
        </w:tc>
        <w:tc>
          <w:tcPr>
            <w:tcW w:w="2393" w:type="dxa"/>
            <w:vAlign w:val="center"/>
          </w:tcPr>
          <w:p w:rsidR="00E672D6" w:rsidRPr="001E364F" w:rsidRDefault="00D804BE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Дж/кг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900000</w:t>
            </w:r>
          </w:p>
        </w:tc>
      </w:tr>
      <w:tr w:rsidR="00E672D6" w:rsidRPr="00DA0FC3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Единичная скорость горения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u</w:t>
            </w:r>
            <w:r w:rsidRPr="001E364F">
              <w:rPr>
                <w:sz w:val="24"/>
                <w:szCs w:val="24"/>
                <w:vertAlign w:val="subscript"/>
              </w:rPr>
              <w:t>1</w:t>
            </w:r>
          </w:p>
        </w:tc>
        <w:tc>
          <w:tcPr>
            <w:tcW w:w="2393" w:type="dxa"/>
            <w:vAlign w:val="center"/>
          </w:tcPr>
          <w:p w:rsidR="00E672D6" w:rsidRPr="001E364F" w:rsidRDefault="00D804BE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  <w:r w:rsidRPr="001E364F">
              <w:rPr>
                <w:sz w:val="24"/>
                <w:szCs w:val="24"/>
                <w:vertAlign w:val="superscript"/>
                <w:lang w:val="ru-RU"/>
              </w:rPr>
              <w:t>3</w:t>
            </w:r>
            <w:proofErr w:type="gramStart"/>
            <w:r w:rsidRPr="001E364F">
              <w:rPr>
                <w:sz w:val="24"/>
                <w:szCs w:val="24"/>
                <w:lang w:val="ru-RU"/>
              </w:rPr>
              <w:t>/(</w:t>
            </w:r>
            <w:proofErr w:type="gramEnd"/>
            <w:r w:rsidRPr="001E364F">
              <w:rPr>
                <w:sz w:val="24"/>
                <w:szCs w:val="24"/>
                <w:lang w:val="ru-RU"/>
              </w:rPr>
              <w:t>Н с)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0,775</w:t>
            </w:r>
            <w:r w:rsidRPr="001E364F">
              <w:rPr>
                <w:sz w:val="24"/>
                <w:szCs w:val="24"/>
              </w:rPr>
              <w:t>·10</w:t>
            </w:r>
            <w:r w:rsidRPr="001E364F">
              <w:rPr>
                <w:sz w:val="24"/>
                <w:szCs w:val="24"/>
                <w:vertAlign w:val="superscript"/>
              </w:rPr>
              <w:t>–</w:t>
            </w:r>
            <w:r>
              <w:rPr>
                <w:sz w:val="24"/>
                <w:szCs w:val="24"/>
                <w:vertAlign w:val="superscript"/>
                <w:lang w:val="ru-RU"/>
              </w:rPr>
              <w:t>9</w:t>
            </w:r>
          </w:p>
        </w:tc>
      </w:tr>
      <w:tr w:rsidR="00E672D6" w:rsidRPr="00DA0FC3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Удельная газовая постоянная продуктов горения пороха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spacing w:line="240" w:lineRule="auto"/>
              <w:jc w:val="center"/>
              <w:rPr>
                <w:i/>
                <w:sz w:val="24"/>
                <w:szCs w:val="24"/>
              </w:rPr>
            </w:pPr>
            <w:r w:rsidRPr="001E364F">
              <w:rPr>
                <w:i/>
                <w:sz w:val="24"/>
                <w:szCs w:val="24"/>
              </w:rPr>
              <w:t>R</w:t>
            </w:r>
          </w:p>
        </w:tc>
        <w:tc>
          <w:tcPr>
            <w:tcW w:w="2393" w:type="dxa"/>
            <w:vAlign w:val="center"/>
          </w:tcPr>
          <w:p w:rsidR="00E672D6" w:rsidRPr="001E364F" w:rsidRDefault="00C9735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Дж</w:t>
            </w:r>
            <w:proofErr w:type="gramStart"/>
            <w:r w:rsidRPr="001E364F">
              <w:rPr>
                <w:sz w:val="24"/>
                <w:szCs w:val="24"/>
                <w:lang w:val="ru-RU"/>
              </w:rPr>
              <w:t>/(</w:t>
            </w:r>
            <w:proofErr w:type="gramEnd"/>
            <w:r w:rsidRPr="001E364F">
              <w:rPr>
                <w:sz w:val="24"/>
                <w:szCs w:val="24"/>
                <w:lang w:val="ru-RU"/>
              </w:rPr>
              <w:t>кг К)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341,4</w:t>
            </w:r>
          </w:p>
        </w:tc>
      </w:tr>
      <w:tr w:rsidR="00E672D6" w:rsidRPr="005B523E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Удельная теплоёмкость ПГП при постоянном давлении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 w:rsidRPr="001E364F">
              <w:rPr>
                <w:i/>
                <w:sz w:val="24"/>
                <w:szCs w:val="24"/>
              </w:rPr>
              <w:t>c</w:t>
            </w:r>
            <w:r w:rsidRPr="001E364F">
              <w:rPr>
                <w:sz w:val="24"/>
                <w:szCs w:val="24"/>
                <w:vertAlign w:val="subscript"/>
              </w:rPr>
              <w:t>p</w:t>
            </w:r>
            <w:proofErr w:type="spellEnd"/>
          </w:p>
        </w:tc>
        <w:tc>
          <w:tcPr>
            <w:tcW w:w="2393" w:type="dxa"/>
            <w:vAlign w:val="center"/>
          </w:tcPr>
          <w:p w:rsidR="00E672D6" w:rsidRPr="001E364F" w:rsidRDefault="00C97356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  <w:lang w:val="ru-RU"/>
              </w:rPr>
              <w:t>Дж</w:t>
            </w:r>
            <w:proofErr w:type="gramStart"/>
            <w:r w:rsidRPr="001E364F">
              <w:rPr>
                <w:sz w:val="24"/>
                <w:szCs w:val="24"/>
                <w:lang w:val="ru-RU"/>
              </w:rPr>
              <w:t>/(</w:t>
            </w:r>
            <w:proofErr w:type="gramEnd"/>
            <w:r w:rsidRPr="001E364F">
              <w:rPr>
                <w:sz w:val="24"/>
                <w:szCs w:val="24"/>
                <w:lang w:val="ru-RU"/>
              </w:rPr>
              <w:t>кг К)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1838,8</w:t>
            </w:r>
          </w:p>
        </w:tc>
      </w:tr>
      <w:tr w:rsidR="00E672D6" w:rsidRPr="005B523E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Удельная теплоёмкость ПГП при постоянном объёме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i/>
                <w:sz w:val="24"/>
                <w:szCs w:val="24"/>
              </w:rPr>
              <w:t>c</w:t>
            </w:r>
            <w:r w:rsidRPr="001E364F">
              <w:rPr>
                <w:sz w:val="24"/>
                <w:szCs w:val="24"/>
                <w:vertAlign w:val="subscript"/>
              </w:rPr>
              <w:t>v</w:t>
            </w:r>
          </w:p>
        </w:tc>
        <w:tc>
          <w:tcPr>
            <w:tcW w:w="2393" w:type="dxa"/>
            <w:vAlign w:val="center"/>
          </w:tcPr>
          <w:p w:rsidR="00E672D6" w:rsidRPr="001E364F" w:rsidRDefault="00C9735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Дж</w:t>
            </w:r>
            <w:proofErr w:type="gramStart"/>
            <w:r w:rsidRPr="001E364F">
              <w:rPr>
                <w:sz w:val="24"/>
                <w:szCs w:val="24"/>
                <w:lang w:val="ru-RU"/>
              </w:rPr>
              <w:t>/(</w:t>
            </w:r>
            <w:proofErr w:type="gramEnd"/>
            <w:r w:rsidRPr="001E364F">
              <w:rPr>
                <w:sz w:val="24"/>
                <w:szCs w:val="24"/>
                <w:lang w:val="ru-RU"/>
              </w:rPr>
              <w:t>кг К)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1497,4</w:t>
            </w:r>
          </w:p>
        </w:tc>
      </w:tr>
      <w:tr w:rsidR="00E672D6" w:rsidRPr="00DA0FC3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left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Безразмерный коэффициент</w:t>
            </w:r>
          </w:p>
        </w:tc>
        <w:tc>
          <w:tcPr>
            <w:tcW w:w="2393" w:type="dxa"/>
            <w:vAlign w:val="center"/>
          </w:tcPr>
          <w:p w:rsidR="00E672D6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</w:rPr>
              <w:t>θ =</w:t>
            </w:r>
            <w:r w:rsidRPr="001E364F">
              <w:rPr>
                <w:i/>
                <w:sz w:val="24"/>
                <w:szCs w:val="24"/>
              </w:rPr>
              <w:t xml:space="preserve"> </w:t>
            </w:r>
            <w:proofErr w:type="spellStart"/>
            <w:r w:rsidRPr="001E364F">
              <w:rPr>
                <w:i/>
                <w:sz w:val="24"/>
                <w:szCs w:val="24"/>
              </w:rPr>
              <w:t>c</w:t>
            </w:r>
            <w:r w:rsidRPr="001E364F">
              <w:rPr>
                <w:sz w:val="24"/>
                <w:szCs w:val="24"/>
                <w:vertAlign w:val="subscript"/>
              </w:rPr>
              <w:t>p</w:t>
            </w:r>
            <w:proofErr w:type="spellEnd"/>
            <w:r w:rsidRPr="001E364F">
              <w:rPr>
                <w:sz w:val="24"/>
                <w:szCs w:val="24"/>
              </w:rPr>
              <w:t xml:space="preserve"> /</w:t>
            </w:r>
            <w:r w:rsidRPr="001E364F">
              <w:rPr>
                <w:i/>
                <w:sz w:val="24"/>
                <w:szCs w:val="24"/>
              </w:rPr>
              <w:t xml:space="preserve"> c</w:t>
            </w:r>
            <w:r w:rsidRPr="001E364F">
              <w:rPr>
                <w:sz w:val="24"/>
                <w:szCs w:val="24"/>
                <w:vertAlign w:val="subscript"/>
              </w:rPr>
              <w:t xml:space="preserve">v </w:t>
            </w:r>
            <w:r w:rsidRPr="001E364F">
              <w:rPr>
                <w:sz w:val="24"/>
                <w:szCs w:val="24"/>
              </w:rPr>
              <w:t>– 1</w:t>
            </w:r>
          </w:p>
        </w:tc>
        <w:tc>
          <w:tcPr>
            <w:tcW w:w="2393" w:type="dxa"/>
            <w:vAlign w:val="center"/>
          </w:tcPr>
          <w:p w:rsidR="00E672D6" w:rsidRPr="001E364F" w:rsidRDefault="00C9735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–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0,228</w:t>
            </w:r>
          </w:p>
        </w:tc>
      </w:tr>
      <w:tr w:rsidR="00E672D6" w:rsidRPr="00DA0FC3" w:rsidTr="001E364F">
        <w:tc>
          <w:tcPr>
            <w:tcW w:w="2392" w:type="dxa"/>
            <w:vAlign w:val="center"/>
          </w:tcPr>
          <w:p w:rsidR="00E672D6" w:rsidRPr="001E364F" w:rsidRDefault="00E672D6" w:rsidP="001E364F">
            <w:pPr>
              <w:pStyle w:val="Default"/>
              <w:rPr>
                <w:lang w:val="ru-RU"/>
              </w:rPr>
            </w:pPr>
            <w:proofErr w:type="spellStart"/>
            <w:r w:rsidRPr="001E364F">
              <w:t>Коволюм</w:t>
            </w:r>
            <w:proofErr w:type="spellEnd"/>
          </w:p>
        </w:tc>
        <w:tc>
          <w:tcPr>
            <w:tcW w:w="2393" w:type="dxa"/>
            <w:vAlign w:val="center"/>
          </w:tcPr>
          <w:p w:rsidR="00E672D6" w:rsidRPr="001E364F" w:rsidRDefault="00C9735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</w:rPr>
              <w:t>α</w:t>
            </w:r>
          </w:p>
        </w:tc>
        <w:tc>
          <w:tcPr>
            <w:tcW w:w="2393" w:type="dxa"/>
            <w:vAlign w:val="center"/>
          </w:tcPr>
          <w:p w:rsidR="00E672D6" w:rsidRPr="001E364F" w:rsidRDefault="00C9735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м</w:t>
            </w:r>
            <w:r w:rsidRPr="001E364F">
              <w:rPr>
                <w:sz w:val="24"/>
                <w:szCs w:val="24"/>
                <w:vertAlign w:val="superscript"/>
                <w:lang w:val="ru-RU"/>
              </w:rPr>
              <w:t>3</w:t>
            </w:r>
            <w:r w:rsidRPr="001E364F">
              <w:rPr>
                <w:sz w:val="24"/>
                <w:szCs w:val="24"/>
                <w:lang w:val="ru-RU"/>
              </w:rPr>
              <w:t>/кг</w:t>
            </w:r>
          </w:p>
        </w:tc>
        <w:tc>
          <w:tcPr>
            <w:tcW w:w="2393" w:type="dxa"/>
            <w:vAlign w:val="center"/>
          </w:tcPr>
          <w:p w:rsidR="00E672D6" w:rsidRPr="001E364F" w:rsidRDefault="00E672D6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r w:rsidRPr="001E364F">
              <w:rPr>
                <w:sz w:val="24"/>
                <w:szCs w:val="24"/>
                <w:lang w:val="ru-RU"/>
              </w:rPr>
              <w:t>0,00095</w:t>
            </w:r>
          </w:p>
        </w:tc>
      </w:tr>
      <w:tr w:rsidR="001E364F" w:rsidRPr="00DA0FC3" w:rsidTr="001E364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E364F">
              <w:rPr>
                <w:sz w:val="24"/>
                <w:szCs w:val="24"/>
              </w:rPr>
              <w:t>Теплопроводность</w:t>
            </w:r>
            <w:proofErr w:type="spellEnd"/>
            <w:r w:rsidRPr="001E364F">
              <w:rPr>
                <w:sz w:val="24"/>
                <w:szCs w:val="24"/>
              </w:rPr>
              <w:t xml:space="preserve"> </w:t>
            </w:r>
            <w:proofErr w:type="spellStart"/>
            <w:r w:rsidRPr="001E364F">
              <w:rPr>
                <w:sz w:val="24"/>
                <w:szCs w:val="24"/>
              </w:rPr>
              <w:t>продуктов</w:t>
            </w:r>
            <w:proofErr w:type="spellEnd"/>
          </w:p>
          <w:p w:rsidR="001E364F" w:rsidRPr="001E364F" w:rsidRDefault="001E364F" w:rsidP="001E364F">
            <w:pPr>
              <w:pStyle w:val="Default"/>
            </w:pPr>
            <w:proofErr w:type="spellStart"/>
            <w:r w:rsidRPr="001E364F">
              <w:t>горения</w:t>
            </w:r>
            <w:proofErr w:type="spellEnd"/>
            <w:r w:rsidRPr="001E364F">
              <w:t xml:space="preserve"> </w:t>
            </w:r>
            <w:proofErr w:type="spellStart"/>
            <w:r w:rsidRPr="001E364F">
              <w:t>пороха</w:t>
            </w:r>
            <w:proofErr w:type="spellEnd"/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λ</w:t>
            </w:r>
            <w:r w:rsidRPr="001E364F">
              <w:rPr>
                <w:sz w:val="24"/>
                <w:szCs w:val="24"/>
                <w:vertAlign w:val="subscript"/>
                <w:lang w:val="ru-RU"/>
              </w:rPr>
              <w:t>ПГП</w:t>
            </w:r>
            <w:proofErr w:type="spellEnd"/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</w:rPr>
              <w:t>Н/(</w:t>
            </w:r>
            <w:proofErr w:type="spellStart"/>
            <w:r w:rsidRPr="001E364F">
              <w:rPr>
                <w:sz w:val="24"/>
                <w:szCs w:val="24"/>
              </w:rPr>
              <w:t>с·К</w:t>
            </w:r>
            <w:proofErr w:type="spellEnd"/>
            <w:r w:rsidRPr="001E364F">
              <w:rPr>
                <w:sz w:val="24"/>
                <w:szCs w:val="24"/>
              </w:rPr>
              <w:t>)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</w:rPr>
              <w:t>0,117</w:t>
            </w:r>
          </w:p>
        </w:tc>
      </w:tr>
      <w:tr w:rsidR="001E364F" w:rsidRPr="00DA0FC3" w:rsidTr="001E364F">
        <w:tc>
          <w:tcPr>
            <w:tcW w:w="2392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E364F">
              <w:rPr>
                <w:sz w:val="24"/>
                <w:szCs w:val="24"/>
              </w:rPr>
              <w:t>Вязкость</w:t>
            </w:r>
            <w:proofErr w:type="spellEnd"/>
          </w:p>
          <w:p w:rsidR="001E364F" w:rsidRPr="001E364F" w:rsidRDefault="001E364F" w:rsidP="001E364F">
            <w:pPr>
              <w:spacing w:line="240" w:lineRule="auto"/>
              <w:jc w:val="left"/>
              <w:rPr>
                <w:sz w:val="24"/>
                <w:szCs w:val="24"/>
              </w:rPr>
            </w:pPr>
            <w:proofErr w:type="spellStart"/>
            <w:r w:rsidRPr="001E364F">
              <w:rPr>
                <w:sz w:val="24"/>
                <w:szCs w:val="24"/>
              </w:rPr>
              <w:t>продуктов</w:t>
            </w:r>
            <w:proofErr w:type="spellEnd"/>
          </w:p>
          <w:p w:rsidR="001E364F" w:rsidRPr="001E364F" w:rsidRDefault="001E364F" w:rsidP="001E364F">
            <w:pPr>
              <w:pStyle w:val="Default"/>
            </w:pPr>
            <w:proofErr w:type="spellStart"/>
            <w:r w:rsidRPr="001E364F">
              <w:t>горения</w:t>
            </w:r>
            <w:proofErr w:type="spellEnd"/>
            <w:r w:rsidRPr="001E364F">
              <w:t xml:space="preserve"> </w:t>
            </w:r>
            <w:proofErr w:type="spellStart"/>
            <w:r w:rsidRPr="001E364F">
              <w:t>пороха</w:t>
            </w:r>
            <w:proofErr w:type="spellEnd"/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  <w:lang w:val="ru-RU"/>
              </w:rPr>
            </w:pPr>
            <w:proofErr w:type="spellStart"/>
            <w:r>
              <w:rPr>
                <w:sz w:val="24"/>
                <w:szCs w:val="24"/>
                <w:lang w:val="ru-RU"/>
              </w:rPr>
              <w:t>μ</w:t>
            </w:r>
            <w:r w:rsidRPr="001E364F">
              <w:rPr>
                <w:sz w:val="24"/>
                <w:szCs w:val="24"/>
                <w:vertAlign w:val="subscript"/>
                <w:lang w:val="ru-RU"/>
              </w:rPr>
              <w:t>ПГП</w:t>
            </w:r>
            <w:proofErr w:type="spellEnd"/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1E364F">
              <w:rPr>
                <w:sz w:val="24"/>
                <w:szCs w:val="24"/>
              </w:rPr>
              <w:t>кг</w:t>
            </w:r>
            <w:proofErr w:type="spellEnd"/>
            <w:r w:rsidRPr="001E364F">
              <w:rPr>
                <w:sz w:val="24"/>
                <w:szCs w:val="24"/>
              </w:rPr>
              <w:t>/(</w:t>
            </w:r>
            <w:proofErr w:type="spellStart"/>
            <w:r w:rsidRPr="001E364F">
              <w:rPr>
                <w:sz w:val="24"/>
                <w:szCs w:val="24"/>
              </w:rPr>
              <w:t>м·с</w:t>
            </w:r>
            <w:proofErr w:type="spellEnd"/>
            <w:r w:rsidRPr="001E364F">
              <w:rPr>
                <w:sz w:val="24"/>
                <w:szCs w:val="24"/>
              </w:rPr>
              <w:t>)</w:t>
            </w:r>
          </w:p>
        </w:tc>
        <w:tc>
          <w:tcPr>
            <w:tcW w:w="2393" w:type="dxa"/>
            <w:vAlign w:val="center"/>
          </w:tcPr>
          <w:p w:rsidR="001E364F" w:rsidRPr="001E364F" w:rsidRDefault="001E364F" w:rsidP="001E364F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1E364F">
              <w:rPr>
                <w:sz w:val="24"/>
                <w:szCs w:val="24"/>
              </w:rPr>
              <w:t>5,18·10</w:t>
            </w:r>
            <w:r w:rsidRPr="001E364F">
              <w:rPr>
                <w:sz w:val="24"/>
                <w:szCs w:val="24"/>
                <w:vertAlign w:val="superscript"/>
              </w:rPr>
              <w:t>–5</w:t>
            </w:r>
          </w:p>
        </w:tc>
      </w:tr>
    </w:tbl>
    <w:p w:rsidR="00E672D6" w:rsidRDefault="00E672D6" w:rsidP="00F27381">
      <w:pPr>
        <w:pStyle w:val="aff4"/>
        <w:spacing w:before="120"/>
        <w:ind w:firstLine="567"/>
      </w:pPr>
      <w:r>
        <w:t xml:space="preserve">Далее рассмотрим </w:t>
      </w:r>
      <w:r w:rsidR="00630567">
        <w:t>решение задачи внутренней баллистики, начального прогиба и колебаний ствола.</w:t>
      </w:r>
    </w:p>
    <w:p w:rsidR="00F27381" w:rsidRDefault="00F27381" w:rsidP="00F27381">
      <w:pPr>
        <w:pStyle w:val="aff4"/>
        <w:spacing w:before="120"/>
        <w:ind w:firstLine="567"/>
      </w:pPr>
    </w:p>
    <w:p w:rsidR="00E672D6" w:rsidRPr="00B42797" w:rsidRDefault="00DD5482" w:rsidP="00B2445D">
      <w:pPr>
        <w:pStyle w:val="2"/>
        <w:rPr>
          <w:lang w:val="ru-RU"/>
        </w:rPr>
      </w:pPr>
      <w:bookmarkStart w:id="55" w:name="_Toc87623925"/>
      <w:bookmarkStart w:id="56" w:name="_Toc89096763"/>
      <w:r>
        <w:rPr>
          <w:lang w:val="ru-RU"/>
        </w:rPr>
        <w:lastRenderedPageBreak/>
        <w:t>5</w:t>
      </w:r>
      <w:r w:rsidR="0089354E">
        <w:rPr>
          <w:lang w:val="ru-RU"/>
        </w:rPr>
        <w:t xml:space="preserve">.2 </w:t>
      </w:r>
      <w:r w:rsidR="00F91665">
        <w:rPr>
          <w:lang w:val="ru-RU"/>
        </w:rPr>
        <w:t>Результаты моделирования</w:t>
      </w:r>
      <w:bookmarkEnd w:id="55"/>
      <w:bookmarkEnd w:id="56"/>
    </w:p>
    <w:p w:rsidR="005976B6" w:rsidRDefault="0010582C" w:rsidP="002776A5">
      <w:pPr>
        <w:ind w:firstLine="567"/>
        <w:jc w:val="left"/>
        <w:rPr>
          <w:lang w:val="ru-RU"/>
        </w:rPr>
      </w:pPr>
      <w:r>
        <w:rPr>
          <w:lang w:val="ru-RU"/>
        </w:rPr>
        <w:t>Решим</w:t>
      </w:r>
      <w:r w:rsidR="0052745C">
        <w:rPr>
          <w:lang w:val="ru-RU"/>
        </w:rPr>
        <w:t xml:space="preserve"> задачу внутренней баллистики</w:t>
      </w:r>
      <w:r w:rsidR="002776A5">
        <w:rPr>
          <w:lang w:val="ru-RU"/>
        </w:rPr>
        <w:t xml:space="preserve"> в термодинамической постановке</w:t>
      </w:r>
      <w:r w:rsidR="002776A5" w:rsidRPr="002776A5">
        <w:rPr>
          <w:lang w:val="ru-RU"/>
        </w:rPr>
        <w:t xml:space="preserve">, </w:t>
      </w:r>
      <w:r w:rsidR="002776A5">
        <w:rPr>
          <w:lang w:val="ru-RU"/>
        </w:rPr>
        <w:t>описанную в пункте 1.8.</w:t>
      </w:r>
      <w:r>
        <w:rPr>
          <w:lang w:val="ru-RU"/>
        </w:rPr>
        <w:t xml:space="preserve"> Отобразим на рисунке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F27381">
        <w:rPr>
          <w:lang w:val="ru-RU"/>
        </w:rPr>
        <w:t>3</w:t>
      </w:r>
      <w:r>
        <w:rPr>
          <w:lang w:val="ru-RU"/>
        </w:rPr>
        <w:t xml:space="preserve"> распределение давления на дно канала, на снаряд и осреднённое значение, также по второстепенной оси </w:t>
      </w:r>
      <w:proofErr w:type="spellStart"/>
      <w:r w:rsidRPr="0010582C">
        <w:rPr>
          <w:i/>
        </w:rPr>
        <w:t>Oy</w:t>
      </w:r>
      <w:proofErr w:type="spellEnd"/>
      <w:r w:rsidRPr="0010582C">
        <w:rPr>
          <w:i/>
          <w:lang w:val="ru-RU"/>
        </w:rPr>
        <w:t xml:space="preserve"> </w:t>
      </w:r>
      <w:r w:rsidRPr="0010582C">
        <w:rPr>
          <w:lang w:val="ru-RU"/>
        </w:rPr>
        <w:t>отобразим скорость снаряда</w:t>
      </w:r>
      <w:r>
        <w:rPr>
          <w:lang w:val="ru-RU"/>
        </w:rPr>
        <w:t xml:space="preserve"> для 30 мм пушки</w:t>
      </w:r>
      <w:r w:rsidRPr="0010582C">
        <w:rPr>
          <w:lang w:val="ru-RU"/>
        </w:rPr>
        <w:t>.</w:t>
      </w:r>
    </w:p>
    <w:p w:rsidR="0018307C" w:rsidRPr="000F25D6" w:rsidRDefault="00D804BE" w:rsidP="000F25D6">
      <w:pPr>
        <w:pStyle w:val="aff4"/>
        <w:spacing w:line="240" w:lineRule="auto"/>
        <w:jc w:val="center"/>
        <w:rPr>
          <w:noProof/>
          <w:sz w:val="24"/>
          <w:szCs w:val="24"/>
          <w:lang w:eastAsia="ru-RU" w:bidi="ar-SA"/>
        </w:rPr>
      </w:pPr>
      <w:r w:rsidRPr="000F25D6">
        <w:rPr>
          <w:noProof/>
          <w:sz w:val="24"/>
          <w:szCs w:val="24"/>
          <w:lang w:eastAsia="ru-RU" w:bidi="ar-SA"/>
        </w:rPr>
        <w:drawing>
          <wp:inline distT="0" distB="0" distL="0" distR="0" wp14:anchorId="4A0DAC78" wp14:editId="099E4779">
            <wp:extent cx="4261816" cy="4352924"/>
            <wp:effectExtent l="0" t="0" r="5715" b="10160"/>
            <wp:docPr id="6" name="Диаграмма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4"/>
              </a:graphicData>
            </a:graphic>
          </wp:inline>
        </w:drawing>
      </w:r>
    </w:p>
    <w:p w:rsidR="0018307C" w:rsidRPr="002F555C" w:rsidRDefault="0018307C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F27381">
        <w:rPr>
          <w:noProof/>
          <w:sz w:val="24"/>
          <w:szCs w:val="24"/>
          <w:lang w:val="ru-RU" w:eastAsia="ru-RU" w:bidi="ar-SA"/>
        </w:rPr>
        <w:t>3</w:t>
      </w:r>
      <w:r w:rsidRPr="002F555C">
        <w:rPr>
          <w:noProof/>
          <w:sz w:val="24"/>
          <w:szCs w:val="24"/>
          <w:lang w:val="ru-RU" w:eastAsia="ru-RU" w:bidi="ar-SA"/>
        </w:rPr>
        <w:t xml:space="preserve"> – Распределение давлений и скорость снаряда при выстреле</w:t>
      </w:r>
      <w:r w:rsidRPr="002F555C">
        <w:rPr>
          <w:noProof/>
          <w:sz w:val="24"/>
          <w:szCs w:val="24"/>
          <w:lang w:val="ru-RU" w:eastAsia="ru-RU" w:bidi="ar-SA"/>
        </w:rPr>
        <w:br/>
      </w:r>
      <w:r w:rsidR="002F555C">
        <w:rPr>
          <w:noProof/>
          <w:sz w:val="24"/>
          <w:szCs w:val="24"/>
          <w:lang w:val="ru-RU" w:eastAsia="ru-RU" w:bidi="ar-SA"/>
        </w:rPr>
        <w:t>из</w:t>
      </w:r>
      <w:r w:rsidRPr="002F555C">
        <w:rPr>
          <w:noProof/>
          <w:sz w:val="24"/>
          <w:szCs w:val="24"/>
          <w:lang w:val="ru-RU" w:eastAsia="ru-RU" w:bidi="ar-SA"/>
        </w:rPr>
        <w:t xml:space="preserve"> 30 мм пушки</w:t>
      </w:r>
    </w:p>
    <w:p w:rsidR="00F91665" w:rsidRDefault="00F91665" w:rsidP="00F91665">
      <w:pPr>
        <w:ind w:firstLine="567"/>
        <w:rPr>
          <w:lang w:val="ru-RU"/>
        </w:rPr>
      </w:pPr>
      <w:r>
        <w:rPr>
          <w:lang w:val="ru-RU"/>
        </w:rPr>
        <w:t>Из рисунка видно, что значения давления в стволе и скорости снаряда совпадают с известными экспери</w:t>
      </w:r>
      <w:r w:rsidR="00052173">
        <w:rPr>
          <w:lang w:val="ru-RU"/>
        </w:rPr>
        <w:t>ментальными данными из таблицы 5</w:t>
      </w:r>
      <w:r>
        <w:rPr>
          <w:lang w:val="ru-RU"/>
        </w:rPr>
        <w:t xml:space="preserve">.3, при этом отклонение </w:t>
      </w:r>
      <w:r w:rsidR="00DA14DD">
        <w:rPr>
          <w:lang w:val="ru-RU"/>
        </w:rPr>
        <w:t xml:space="preserve">дульной </w:t>
      </w:r>
      <w:r>
        <w:rPr>
          <w:lang w:val="ru-RU"/>
        </w:rPr>
        <w:t>скорости</w:t>
      </w:r>
      <w:r w:rsidR="00DA14DD">
        <w:rPr>
          <w:lang w:val="ru-RU"/>
        </w:rPr>
        <w:t xml:space="preserve"> составило </w:t>
      </w:r>
      <w:r>
        <w:rPr>
          <w:lang w:val="ru-RU"/>
        </w:rPr>
        <w:t>7,3%.</w:t>
      </w:r>
    </w:p>
    <w:p w:rsidR="0018307C" w:rsidRDefault="00F91665" w:rsidP="00F91665">
      <w:pPr>
        <w:ind w:firstLine="567"/>
        <w:rPr>
          <w:lang w:val="ru-RU"/>
        </w:rPr>
      </w:pPr>
      <w:r>
        <w:rPr>
          <w:lang w:val="ru-RU"/>
        </w:rPr>
        <w:t>Далее построим аналогичн</w:t>
      </w:r>
      <w:r w:rsidR="00052173">
        <w:rPr>
          <w:lang w:val="ru-RU"/>
        </w:rPr>
        <w:t>ый график для 152 мм пушки (рисунок 5</w:t>
      </w:r>
      <w:r>
        <w:rPr>
          <w:lang w:val="ru-RU"/>
        </w:rPr>
        <w:t>.</w:t>
      </w:r>
      <w:r w:rsidR="00F27381">
        <w:rPr>
          <w:lang w:val="ru-RU"/>
        </w:rPr>
        <w:t>4</w:t>
      </w:r>
      <w:r>
        <w:rPr>
          <w:lang w:val="ru-RU"/>
        </w:rPr>
        <w:t>).</w:t>
      </w:r>
    </w:p>
    <w:p w:rsidR="00F91665" w:rsidRDefault="00D804BE" w:rsidP="00047A1E">
      <w:pPr>
        <w:spacing w:line="240" w:lineRule="auto"/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18289233" wp14:editId="677D6C91">
            <wp:extent cx="4238625" cy="4352924"/>
            <wp:effectExtent l="0" t="0" r="0" b="0"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5"/>
              </a:graphicData>
            </a:graphic>
          </wp:inline>
        </w:drawing>
      </w:r>
    </w:p>
    <w:p w:rsidR="00F91665" w:rsidRPr="0018307C" w:rsidRDefault="00052173" w:rsidP="00047A1E">
      <w:pPr>
        <w:spacing w:after="120" w:line="240" w:lineRule="auto"/>
        <w:jc w:val="center"/>
        <w:rPr>
          <w:sz w:val="24"/>
          <w:lang w:val="ru-RU"/>
        </w:rPr>
      </w:pPr>
      <w:r>
        <w:rPr>
          <w:sz w:val="24"/>
          <w:lang w:val="ru-RU"/>
        </w:rPr>
        <w:t>Рисунок 5</w:t>
      </w:r>
      <w:r w:rsidR="00F91665" w:rsidRPr="0018307C">
        <w:rPr>
          <w:sz w:val="24"/>
          <w:lang w:val="ru-RU"/>
        </w:rPr>
        <w:t>.</w:t>
      </w:r>
      <w:r w:rsidR="00F27381">
        <w:rPr>
          <w:sz w:val="24"/>
          <w:lang w:val="ru-RU"/>
        </w:rPr>
        <w:t>4</w:t>
      </w:r>
      <w:r w:rsidR="00F91665" w:rsidRPr="0018307C">
        <w:rPr>
          <w:sz w:val="24"/>
          <w:lang w:val="ru-RU"/>
        </w:rPr>
        <w:t xml:space="preserve"> – Распределение </w:t>
      </w:r>
      <w:r w:rsidR="00F91665" w:rsidRPr="002F555C">
        <w:rPr>
          <w:noProof/>
          <w:sz w:val="24"/>
          <w:szCs w:val="24"/>
          <w:lang w:val="ru-RU" w:eastAsia="ru-RU" w:bidi="ar-SA"/>
        </w:rPr>
        <w:t>давлений</w:t>
      </w:r>
      <w:r w:rsidR="00F91665" w:rsidRPr="0018307C">
        <w:rPr>
          <w:sz w:val="24"/>
          <w:lang w:val="ru-RU"/>
        </w:rPr>
        <w:t xml:space="preserve"> и скорость снаряда при выстреле</w:t>
      </w:r>
      <w:r w:rsidR="00F91665" w:rsidRPr="0018307C">
        <w:rPr>
          <w:sz w:val="24"/>
          <w:lang w:val="ru-RU"/>
        </w:rPr>
        <w:br/>
      </w:r>
      <w:r w:rsidR="002F555C">
        <w:rPr>
          <w:sz w:val="24"/>
          <w:lang w:val="ru-RU"/>
        </w:rPr>
        <w:t>из</w:t>
      </w:r>
      <w:r w:rsidR="00F91665" w:rsidRPr="0018307C">
        <w:rPr>
          <w:sz w:val="24"/>
          <w:lang w:val="ru-RU"/>
        </w:rPr>
        <w:t xml:space="preserve"> </w:t>
      </w:r>
      <w:r w:rsidR="00F91665">
        <w:rPr>
          <w:sz w:val="24"/>
          <w:lang w:val="ru-RU"/>
        </w:rPr>
        <w:t>152</w:t>
      </w:r>
      <w:r w:rsidR="00F91665" w:rsidRPr="0018307C">
        <w:rPr>
          <w:sz w:val="24"/>
          <w:lang w:val="ru-RU"/>
        </w:rPr>
        <w:t xml:space="preserve"> мм </w:t>
      </w:r>
      <w:r w:rsidR="00F91665">
        <w:rPr>
          <w:sz w:val="24"/>
          <w:lang w:val="ru-RU"/>
        </w:rPr>
        <w:t>гаубицы</w:t>
      </w:r>
    </w:p>
    <w:p w:rsidR="00113BB2" w:rsidRPr="00D804BE" w:rsidRDefault="00113BB2" w:rsidP="00113BB2">
      <w:pPr>
        <w:ind w:firstLine="567"/>
        <w:rPr>
          <w:lang w:val="ru-RU"/>
        </w:rPr>
      </w:pPr>
      <w:r>
        <w:rPr>
          <w:lang w:val="ru-RU"/>
        </w:rPr>
        <w:t>Из рисунка видно, что значения давления в стволе и скорости снаряда совпадают с известными экспери</w:t>
      </w:r>
      <w:r w:rsidR="00052173">
        <w:rPr>
          <w:lang w:val="ru-RU"/>
        </w:rPr>
        <w:t>ментальными данными из таблицы 5</w:t>
      </w:r>
      <w:r>
        <w:rPr>
          <w:lang w:val="ru-RU"/>
        </w:rPr>
        <w:t xml:space="preserve">.7, при этом отклонение </w:t>
      </w:r>
      <w:r w:rsidR="00DA14DD">
        <w:rPr>
          <w:lang w:val="ru-RU"/>
        </w:rPr>
        <w:t xml:space="preserve">дульной скорости </w:t>
      </w:r>
      <w:r>
        <w:rPr>
          <w:lang w:val="ru-RU"/>
        </w:rPr>
        <w:t>1,6%.</w:t>
      </w:r>
    </w:p>
    <w:p w:rsidR="0018307C" w:rsidRPr="00891973" w:rsidRDefault="00F91665" w:rsidP="00F91665">
      <w:pPr>
        <w:ind w:firstLine="567"/>
        <w:rPr>
          <w:lang w:val="ru-RU"/>
        </w:rPr>
      </w:pPr>
      <w:r>
        <w:rPr>
          <w:lang w:val="ru-RU"/>
        </w:rPr>
        <w:t xml:space="preserve">Построим графики распределения давления </w:t>
      </w:r>
      <w:r w:rsidR="00C935A3">
        <w:rPr>
          <w:lang w:val="ru-RU"/>
        </w:rPr>
        <w:t>с учётом решения задачи последействия (</w:t>
      </w:r>
      <w:r w:rsidR="00052173">
        <w:rPr>
          <w:lang w:val="ru-RU"/>
        </w:rPr>
        <w:t>р</w:t>
      </w:r>
      <w:r w:rsidR="009B5A50">
        <w:rPr>
          <w:lang w:val="ru-RU"/>
        </w:rPr>
        <w:t xml:space="preserve">исунки </w:t>
      </w:r>
      <w:r w:rsidR="00052173">
        <w:rPr>
          <w:lang w:val="ru-RU"/>
        </w:rPr>
        <w:t>5</w:t>
      </w:r>
      <w:r w:rsidR="00C935A3">
        <w:rPr>
          <w:lang w:val="ru-RU"/>
        </w:rPr>
        <w:t>.</w:t>
      </w:r>
      <w:r w:rsidR="00F27381">
        <w:rPr>
          <w:lang w:val="ru-RU"/>
        </w:rPr>
        <w:t>5</w:t>
      </w:r>
      <w:r w:rsidR="00052173">
        <w:rPr>
          <w:lang w:val="ru-RU"/>
        </w:rPr>
        <w:t xml:space="preserve"> и 5</w:t>
      </w:r>
      <w:r w:rsidR="00C935A3">
        <w:rPr>
          <w:lang w:val="ru-RU"/>
        </w:rPr>
        <w:t>.</w:t>
      </w:r>
      <w:r w:rsidR="00F27381">
        <w:rPr>
          <w:lang w:val="ru-RU"/>
        </w:rPr>
        <w:t>6</w:t>
      </w:r>
      <w:r w:rsidR="00C935A3">
        <w:rPr>
          <w:lang w:val="ru-RU"/>
        </w:rPr>
        <w:t>)</w:t>
      </w:r>
      <w:r w:rsidR="00A54852">
        <w:rPr>
          <w:lang w:val="ru-RU"/>
        </w:rPr>
        <w:t>.</w:t>
      </w:r>
      <w:r w:rsidR="00C935A3">
        <w:rPr>
          <w:lang w:val="ru-RU"/>
        </w:rPr>
        <w:t xml:space="preserve"> </w:t>
      </w:r>
      <w:r w:rsidR="00A54852">
        <w:rPr>
          <w:lang w:val="ru-RU"/>
        </w:rPr>
        <w:t>Д</w:t>
      </w:r>
      <w:r w:rsidR="00C935A3">
        <w:rPr>
          <w:lang w:val="ru-RU"/>
        </w:rPr>
        <w:t>анные</w:t>
      </w:r>
      <w:r w:rsidR="00A54852">
        <w:rPr>
          <w:lang w:val="ru-RU"/>
        </w:rPr>
        <w:t xml:space="preserve"> массивы значений</w:t>
      </w:r>
      <w:r w:rsidR="00C935A3">
        <w:rPr>
          <w:lang w:val="ru-RU"/>
        </w:rPr>
        <w:t xml:space="preserve"> необходимы для решения задачи колебаний после вылета снаряда из ствола.</w:t>
      </w:r>
      <w:r w:rsidR="00A54852">
        <w:rPr>
          <w:lang w:val="ru-RU"/>
        </w:rPr>
        <w:t xml:space="preserve"> Для 30 мм пушки будем рассматривать стрельбу очередью из 5 выстрелов с темпом стрельбы 4000 </w:t>
      </w:r>
      <w:proofErr w:type="spellStart"/>
      <w:proofErr w:type="gramStart"/>
      <w:r w:rsidR="00A54852">
        <w:rPr>
          <w:lang w:val="ru-RU"/>
        </w:rPr>
        <w:t>выст</w:t>
      </w:r>
      <w:proofErr w:type="spellEnd"/>
      <w:r w:rsidR="00A54852">
        <w:rPr>
          <w:lang w:val="ru-RU"/>
        </w:rPr>
        <w:t>./</w:t>
      </w:r>
      <w:proofErr w:type="gramEnd"/>
      <w:r w:rsidR="00A54852">
        <w:rPr>
          <w:lang w:val="ru-RU"/>
        </w:rPr>
        <w:t>мин.</w:t>
      </w:r>
      <w:r w:rsidR="00891973">
        <w:rPr>
          <w:lang w:val="ru-RU"/>
        </w:rPr>
        <w:t xml:space="preserve"> Угол возвышения для 152 мм пушки был принят </w:t>
      </w:r>
      <w:r w:rsidR="00891973" w:rsidRPr="00891973">
        <w:rPr>
          <w:lang w:val="ru-RU"/>
        </w:rPr>
        <w:t>30</w:t>
      </w:r>
      <w:r w:rsidR="00891973" w:rsidRPr="00891973">
        <w:rPr>
          <w:color w:val="202124"/>
          <w:shd w:val="clear" w:color="auto" w:fill="FFFFFF"/>
        </w:rPr>
        <w:t>°</w:t>
      </w:r>
      <w:r w:rsidR="00891973">
        <w:rPr>
          <w:color w:val="202124"/>
          <w:shd w:val="clear" w:color="auto" w:fill="FFFFFF"/>
          <w:lang w:val="ru-RU"/>
        </w:rPr>
        <w:t>, для 30 мм – 5</w:t>
      </w:r>
      <w:r w:rsidR="00891973" w:rsidRPr="00891973">
        <w:rPr>
          <w:color w:val="202124"/>
          <w:shd w:val="clear" w:color="auto" w:fill="FFFFFF"/>
        </w:rPr>
        <w:t>°</w:t>
      </w:r>
      <w:r w:rsidR="00891973">
        <w:rPr>
          <w:color w:val="202124"/>
          <w:shd w:val="clear" w:color="auto" w:fill="FFFFFF"/>
          <w:lang w:val="ru-RU"/>
        </w:rPr>
        <w:t>.</w:t>
      </w:r>
    </w:p>
    <w:p w:rsidR="00C935A3" w:rsidRDefault="00D804BE" w:rsidP="00047A1E">
      <w:pPr>
        <w:spacing w:line="240" w:lineRule="auto"/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51BADFCD" wp14:editId="09288F3F">
            <wp:extent cx="5940425" cy="3376930"/>
            <wp:effectExtent l="0" t="0" r="0" b="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6"/>
              </a:graphicData>
            </a:graphic>
          </wp:inline>
        </w:drawing>
      </w:r>
    </w:p>
    <w:p w:rsidR="00C935A3" w:rsidRDefault="00052173" w:rsidP="00047A1E">
      <w:pPr>
        <w:spacing w:after="120" w:line="240" w:lineRule="auto"/>
        <w:jc w:val="center"/>
        <w:rPr>
          <w:sz w:val="24"/>
          <w:lang w:val="ru-RU"/>
        </w:rPr>
      </w:pPr>
      <w:r>
        <w:rPr>
          <w:sz w:val="24"/>
          <w:lang w:val="ru-RU"/>
        </w:rPr>
        <w:t>Рисунок 5</w:t>
      </w:r>
      <w:r w:rsidR="00C935A3" w:rsidRPr="0018307C">
        <w:rPr>
          <w:sz w:val="24"/>
          <w:lang w:val="ru-RU"/>
        </w:rPr>
        <w:t>.</w:t>
      </w:r>
      <w:r w:rsidR="00F27381">
        <w:rPr>
          <w:sz w:val="24"/>
          <w:lang w:val="ru-RU"/>
        </w:rPr>
        <w:t>5</w:t>
      </w:r>
      <w:r w:rsidR="00C935A3" w:rsidRPr="0018307C">
        <w:rPr>
          <w:sz w:val="24"/>
          <w:lang w:val="ru-RU"/>
        </w:rPr>
        <w:t xml:space="preserve"> – Распределение давлени</w:t>
      </w:r>
      <w:r w:rsidR="00C935A3">
        <w:rPr>
          <w:sz w:val="24"/>
          <w:lang w:val="ru-RU"/>
        </w:rPr>
        <w:t>я с учётом последействия</w:t>
      </w:r>
      <w:r w:rsidR="002F555C">
        <w:rPr>
          <w:sz w:val="24"/>
          <w:lang w:val="ru-RU"/>
        </w:rPr>
        <w:br/>
      </w:r>
      <w:r w:rsidR="00C935A3">
        <w:rPr>
          <w:sz w:val="24"/>
          <w:lang w:val="ru-RU"/>
        </w:rPr>
        <w:t>при стрельбе очередью</w:t>
      </w:r>
      <w:r w:rsidR="002F555C">
        <w:rPr>
          <w:sz w:val="24"/>
          <w:lang w:val="ru-RU"/>
        </w:rPr>
        <w:t xml:space="preserve">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C935A3" w:rsidRPr="00113BB2" w:rsidRDefault="00D804BE" w:rsidP="00047A1E">
      <w:pPr>
        <w:spacing w:line="240" w:lineRule="auto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40C1A35" wp14:editId="0F56578C">
            <wp:extent cx="5940425" cy="3376930"/>
            <wp:effectExtent l="0" t="0" r="0" b="0"/>
            <wp:docPr id="15" name="Диаграмма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7"/>
              </a:graphicData>
            </a:graphic>
          </wp:inline>
        </w:drawing>
      </w:r>
    </w:p>
    <w:p w:rsidR="00C935A3" w:rsidRPr="0018307C" w:rsidRDefault="00052173" w:rsidP="00047A1E">
      <w:pPr>
        <w:spacing w:after="120" w:line="240" w:lineRule="auto"/>
        <w:jc w:val="center"/>
        <w:rPr>
          <w:sz w:val="24"/>
          <w:lang w:val="ru-RU"/>
        </w:rPr>
      </w:pPr>
      <w:r>
        <w:rPr>
          <w:sz w:val="24"/>
          <w:lang w:val="ru-RU"/>
        </w:rPr>
        <w:t>Рисунок 5</w:t>
      </w:r>
      <w:r w:rsidR="00C935A3" w:rsidRPr="0018307C">
        <w:rPr>
          <w:sz w:val="24"/>
          <w:lang w:val="ru-RU"/>
        </w:rPr>
        <w:t>.</w:t>
      </w:r>
      <w:r w:rsidR="00F27381">
        <w:rPr>
          <w:sz w:val="24"/>
          <w:lang w:val="ru-RU"/>
        </w:rPr>
        <w:t>6</w:t>
      </w:r>
      <w:r w:rsidR="00C935A3" w:rsidRPr="0018307C">
        <w:rPr>
          <w:sz w:val="24"/>
          <w:lang w:val="ru-RU"/>
        </w:rPr>
        <w:t xml:space="preserve"> – Распределение давлени</w:t>
      </w:r>
      <w:r w:rsidR="00C935A3">
        <w:rPr>
          <w:sz w:val="24"/>
          <w:lang w:val="ru-RU"/>
        </w:rPr>
        <w:t xml:space="preserve">я с учётом </w:t>
      </w:r>
      <w:r w:rsidR="00C935A3" w:rsidRPr="002F555C">
        <w:rPr>
          <w:noProof/>
          <w:sz w:val="24"/>
          <w:szCs w:val="24"/>
          <w:lang w:val="ru-RU" w:eastAsia="ru-RU" w:bidi="ar-SA"/>
        </w:rPr>
        <w:t>последействия</w:t>
      </w:r>
      <w:r w:rsidR="002F555C">
        <w:rPr>
          <w:noProof/>
          <w:sz w:val="24"/>
          <w:szCs w:val="24"/>
          <w:lang w:val="ru-RU" w:eastAsia="ru-RU" w:bidi="ar-SA"/>
        </w:rPr>
        <w:br/>
      </w:r>
      <w:r w:rsidR="002F555C">
        <w:rPr>
          <w:sz w:val="24"/>
          <w:lang w:val="ru-RU"/>
        </w:rPr>
        <w:t>при выстреле из</w:t>
      </w:r>
      <w:r w:rsidR="00C935A3" w:rsidRPr="0018307C">
        <w:rPr>
          <w:sz w:val="24"/>
          <w:lang w:val="ru-RU"/>
        </w:rPr>
        <w:t xml:space="preserve"> </w:t>
      </w:r>
      <w:r w:rsidR="00C935A3">
        <w:rPr>
          <w:sz w:val="24"/>
          <w:lang w:val="ru-RU"/>
        </w:rPr>
        <w:t>152</w:t>
      </w:r>
      <w:r w:rsidR="00C935A3" w:rsidRPr="0018307C">
        <w:rPr>
          <w:sz w:val="24"/>
          <w:lang w:val="ru-RU"/>
        </w:rPr>
        <w:t xml:space="preserve"> мм </w:t>
      </w:r>
      <w:r w:rsidR="00C935A3">
        <w:rPr>
          <w:sz w:val="24"/>
          <w:lang w:val="ru-RU"/>
        </w:rPr>
        <w:t>гаубицы</w:t>
      </w:r>
    </w:p>
    <w:p w:rsidR="0018307C" w:rsidRDefault="00C935A3" w:rsidP="00C935A3">
      <w:pPr>
        <w:ind w:firstLine="567"/>
        <w:rPr>
          <w:lang w:val="ru-RU"/>
        </w:rPr>
      </w:pPr>
      <w:r>
        <w:rPr>
          <w:lang w:val="ru-RU"/>
        </w:rPr>
        <w:t xml:space="preserve">Т.к. при решении задачи колебаний учитываются температуры ствола, построим график температуры </w:t>
      </w:r>
      <w:proofErr w:type="spellStart"/>
      <w:r>
        <w:rPr>
          <w:lang w:val="ru-RU"/>
        </w:rPr>
        <w:t>газопороховой</w:t>
      </w:r>
      <w:proofErr w:type="spellEnd"/>
      <w:r>
        <w:rPr>
          <w:lang w:val="ru-RU"/>
        </w:rPr>
        <w:t xml:space="preserve"> смеси в зависимости от времени (</w:t>
      </w:r>
      <w:r w:rsidR="00052173">
        <w:rPr>
          <w:lang w:val="ru-RU"/>
        </w:rPr>
        <w:t>р</w:t>
      </w:r>
      <w:r w:rsidR="009B5A50">
        <w:rPr>
          <w:lang w:val="ru-RU"/>
        </w:rPr>
        <w:t xml:space="preserve">исунки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F27381">
        <w:rPr>
          <w:lang w:val="ru-RU"/>
        </w:rPr>
        <w:t>7</w:t>
      </w:r>
      <w:r w:rsidR="00052173">
        <w:rPr>
          <w:lang w:val="ru-RU"/>
        </w:rPr>
        <w:t xml:space="preserve"> и 5</w:t>
      </w:r>
      <w:r>
        <w:rPr>
          <w:lang w:val="ru-RU"/>
        </w:rPr>
        <w:t>.</w:t>
      </w:r>
      <w:r w:rsidR="00F27381">
        <w:rPr>
          <w:lang w:val="ru-RU"/>
        </w:rPr>
        <w:t>8</w:t>
      </w:r>
      <w:r>
        <w:rPr>
          <w:lang w:val="ru-RU"/>
        </w:rPr>
        <w:t>).</w:t>
      </w:r>
    </w:p>
    <w:p w:rsidR="00C935A3" w:rsidRPr="002F555C" w:rsidRDefault="00047A1E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7E6945BC" wp14:editId="27A54020">
            <wp:extent cx="5940425" cy="3376930"/>
            <wp:effectExtent l="0" t="0" r="0" b="0"/>
            <wp:docPr id="18" name="Диаграмма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8"/>
              </a:graphicData>
            </a:graphic>
          </wp:inline>
        </w:drawing>
      </w:r>
    </w:p>
    <w:p w:rsidR="00C935A3" w:rsidRPr="002F555C" w:rsidRDefault="00052173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>
        <w:rPr>
          <w:noProof/>
          <w:sz w:val="24"/>
          <w:szCs w:val="24"/>
          <w:lang w:val="ru-RU" w:eastAsia="ru-RU" w:bidi="ar-SA"/>
        </w:rPr>
        <w:t>Рисунок 5</w:t>
      </w:r>
      <w:r w:rsidR="00C935A3" w:rsidRPr="002F555C">
        <w:rPr>
          <w:noProof/>
          <w:sz w:val="24"/>
          <w:szCs w:val="24"/>
          <w:lang w:val="ru-RU" w:eastAsia="ru-RU" w:bidi="ar-SA"/>
        </w:rPr>
        <w:t>.</w:t>
      </w:r>
      <w:r w:rsidR="00F27381">
        <w:rPr>
          <w:noProof/>
          <w:sz w:val="24"/>
          <w:szCs w:val="24"/>
          <w:lang w:val="ru-RU" w:eastAsia="ru-RU" w:bidi="ar-SA"/>
        </w:rPr>
        <w:t>7</w:t>
      </w:r>
      <w:r w:rsidR="00C935A3" w:rsidRPr="002F555C">
        <w:rPr>
          <w:noProof/>
          <w:sz w:val="24"/>
          <w:szCs w:val="24"/>
          <w:lang w:val="ru-RU" w:eastAsia="ru-RU" w:bidi="ar-SA"/>
        </w:rPr>
        <w:t xml:space="preserve"> – Распределение температуры с учётом последействия</w:t>
      </w:r>
      <w:r w:rsidR="002F555C">
        <w:rPr>
          <w:noProof/>
          <w:sz w:val="24"/>
          <w:szCs w:val="24"/>
          <w:lang w:val="ru-RU" w:eastAsia="ru-RU" w:bidi="ar-SA"/>
        </w:rPr>
        <w:br/>
      </w:r>
      <w:r w:rsidR="002F555C">
        <w:rPr>
          <w:sz w:val="24"/>
          <w:lang w:val="ru-RU"/>
        </w:rPr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C935A3" w:rsidRPr="002F555C" w:rsidRDefault="000F25D6" w:rsidP="00047A1E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0999C4CD" wp14:editId="6B1F9049">
            <wp:extent cx="5940425" cy="3376930"/>
            <wp:effectExtent l="0" t="0" r="0" b="0"/>
            <wp:docPr id="7" name="Диаграмма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9"/>
              </a:graphicData>
            </a:graphic>
          </wp:inline>
        </w:drawing>
      </w:r>
    </w:p>
    <w:p w:rsidR="00C935A3" w:rsidRPr="002F555C" w:rsidRDefault="00052173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>
        <w:rPr>
          <w:noProof/>
          <w:sz w:val="24"/>
          <w:szCs w:val="24"/>
          <w:lang w:val="ru-RU" w:eastAsia="ru-RU" w:bidi="ar-SA"/>
        </w:rPr>
        <w:t>Рисунок 5</w:t>
      </w:r>
      <w:r w:rsidR="00C935A3" w:rsidRPr="002F555C">
        <w:rPr>
          <w:noProof/>
          <w:sz w:val="24"/>
          <w:szCs w:val="24"/>
          <w:lang w:val="ru-RU" w:eastAsia="ru-RU" w:bidi="ar-SA"/>
        </w:rPr>
        <w:t>.</w:t>
      </w:r>
      <w:r w:rsidR="00F27381">
        <w:rPr>
          <w:noProof/>
          <w:sz w:val="24"/>
          <w:szCs w:val="24"/>
          <w:lang w:val="ru-RU" w:eastAsia="ru-RU" w:bidi="ar-SA"/>
        </w:rPr>
        <w:t>8</w:t>
      </w:r>
      <w:r w:rsidR="00C935A3" w:rsidRPr="002F555C">
        <w:rPr>
          <w:noProof/>
          <w:sz w:val="24"/>
          <w:szCs w:val="24"/>
          <w:lang w:val="ru-RU" w:eastAsia="ru-RU" w:bidi="ar-SA"/>
        </w:rPr>
        <w:t xml:space="preserve"> – Распределение температуры с учётом последействия для 152 мм гаубицы</w:t>
      </w:r>
    </w:p>
    <w:p w:rsidR="0018307C" w:rsidRDefault="00C935A3" w:rsidP="00C935A3">
      <w:pPr>
        <w:ind w:firstLine="567"/>
        <w:rPr>
          <w:lang w:val="ru-RU"/>
        </w:rPr>
      </w:pPr>
      <w:r>
        <w:rPr>
          <w:lang w:val="ru-RU"/>
        </w:rPr>
        <w:t>Построим эпюру давления</w:t>
      </w:r>
      <w:r w:rsidR="00F61B39">
        <w:rPr>
          <w:lang w:val="ru-RU"/>
        </w:rPr>
        <w:t xml:space="preserve"> и скорости газа</w:t>
      </w:r>
      <w:r w:rsidR="00052173">
        <w:rPr>
          <w:lang w:val="ru-RU"/>
        </w:rPr>
        <w:t xml:space="preserve"> внутри канала ствола (р</w:t>
      </w:r>
      <w:r w:rsidR="009B5A50">
        <w:rPr>
          <w:lang w:val="ru-RU"/>
        </w:rPr>
        <w:t xml:space="preserve">исунки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9A0186">
        <w:rPr>
          <w:lang w:val="ru-RU"/>
        </w:rPr>
        <w:t>9</w:t>
      </w:r>
      <w:r w:rsidR="00052173">
        <w:rPr>
          <w:lang w:val="ru-RU"/>
        </w:rPr>
        <w:t xml:space="preserve"> и 5</w:t>
      </w:r>
      <w:r>
        <w:rPr>
          <w:lang w:val="ru-RU"/>
        </w:rPr>
        <w:t>.</w:t>
      </w:r>
      <w:r w:rsidR="009A0186">
        <w:rPr>
          <w:lang w:val="ru-RU"/>
        </w:rPr>
        <w:t>10</w:t>
      </w:r>
      <w:r>
        <w:rPr>
          <w:lang w:val="ru-RU"/>
        </w:rPr>
        <w:t>)</w:t>
      </w:r>
      <w:r w:rsidR="00A54852">
        <w:rPr>
          <w:lang w:val="ru-RU"/>
        </w:rPr>
        <w:t>.</w:t>
      </w:r>
    </w:p>
    <w:p w:rsidR="00F61B39" w:rsidRPr="003877B9" w:rsidRDefault="0099476D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3877B9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34EF39FB" wp14:editId="58901698">
            <wp:extent cx="5940425" cy="3176905"/>
            <wp:effectExtent l="0" t="0" r="0" b="0"/>
            <wp:docPr id="21" name="Диаграмма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0"/>
              </a:graphicData>
            </a:graphic>
          </wp:inline>
        </w:drawing>
      </w:r>
    </w:p>
    <w:p w:rsidR="00F61B39" w:rsidRPr="003877B9" w:rsidRDefault="00F61B39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3877B9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 w:rsidRPr="003877B9">
        <w:rPr>
          <w:noProof/>
          <w:sz w:val="24"/>
          <w:szCs w:val="24"/>
          <w:lang w:val="ru-RU" w:eastAsia="ru-RU" w:bidi="ar-SA"/>
        </w:rPr>
        <w:t>5</w:t>
      </w:r>
      <w:r w:rsidRPr="003877B9">
        <w:rPr>
          <w:noProof/>
          <w:sz w:val="24"/>
          <w:szCs w:val="24"/>
          <w:lang w:val="ru-RU" w:eastAsia="ru-RU" w:bidi="ar-SA"/>
        </w:rPr>
        <w:t>.</w:t>
      </w:r>
      <w:r w:rsidR="009A0186" w:rsidRPr="003877B9">
        <w:rPr>
          <w:noProof/>
          <w:sz w:val="24"/>
          <w:szCs w:val="24"/>
          <w:lang w:val="ru-RU" w:eastAsia="ru-RU" w:bidi="ar-SA"/>
        </w:rPr>
        <w:t>9</w:t>
      </w:r>
      <w:r w:rsidRPr="003877B9">
        <w:rPr>
          <w:noProof/>
          <w:sz w:val="24"/>
          <w:szCs w:val="24"/>
          <w:lang w:val="ru-RU" w:eastAsia="ru-RU" w:bidi="ar-SA"/>
        </w:rPr>
        <w:t xml:space="preserve"> – Эпюра</w:t>
      </w:r>
      <w:r w:rsidR="00C1523A" w:rsidRPr="003877B9">
        <w:rPr>
          <w:noProof/>
          <w:sz w:val="24"/>
          <w:szCs w:val="24"/>
          <w:lang w:val="ru-RU" w:eastAsia="ru-RU" w:bidi="ar-SA"/>
        </w:rPr>
        <w:t xml:space="preserve"> максимальных</w:t>
      </w:r>
      <w:r w:rsidRPr="003877B9">
        <w:rPr>
          <w:noProof/>
          <w:sz w:val="24"/>
          <w:szCs w:val="24"/>
          <w:lang w:val="ru-RU" w:eastAsia="ru-RU" w:bidi="ar-SA"/>
        </w:rPr>
        <w:t xml:space="preserve"> да</w:t>
      </w:r>
      <w:r w:rsidR="002F555C" w:rsidRPr="003877B9">
        <w:rPr>
          <w:noProof/>
          <w:sz w:val="24"/>
          <w:szCs w:val="24"/>
          <w:lang w:val="ru-RU" w:eastAsia="ru-RU" w:bidi="ar-SA"/>
        </w:rPr>
        <w:t>влени</w:t>
      </w:r>
      <w:r w:rsidR="00C1523A" w:rsidRPr="003877B9">
        <w:rPr>
          <w:noProof/>
          <w:sz w:val="24"/>
          <w:szCs w:val="24"/>
          <w:lang w:val="ru-RU" w:eastAsia="ru-RU" w:bidi="ar-SA"/>
        </w:rPr>
        <w:t>й</w:t>
      </w:r>
      <w:r w:rsidR="002F555C" w:rsidRPr="003877B9">
        <w:rPr>
          <w:noProof/>
          <w:sz w:val="24"/>
          <w:szCs w:val="24"/>
          <w:lang w:val="ru-RU" w:eastAsia="ru-RU" w:bidi="ar-SA"/>
        </w:rPr>
        <w:t xml:space="preserve"> и скорости газа в стволе</w:t>
      </w:r>
      <w:r w:rsidR="002F555C" w:rsidRPr="003877B9">
        <w:rPr>
          <w:noProof/>
          <w:sz w:val="24"/>
          <w:szCs w:val="24"/>
          <w:lang w:val="ru-RU" w:eastAsia="ru-RU" w:bidi="ar-SA"/>
        </w:rPr>
        <w:br/>
      </w:r>
      <w:r w:rsidR="002F555C" w:rsidRPr="003877B9">
        <w:rPr>
          <w:sz w:val="24"/>
          <w:lang w:val="ru-RU"/>
        </w:rPr>
        <w:t>при стрельбе очередью из 30 мм пушки</w:t>
      </w:r>
    </w:p>
    <w:p w:rsidR="00F61B39" w:rsidRPr="003877B9" w:rsidRDefault="0099476D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3877B9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2ABF98D7" wp14:editId="13573EDC">
            <wp:extent cx="5940425" cy="3176905"/>
            <wp:effectExtent l="0" t="0" r="0" b="0"/>
            <wp:docPr id="28" name="Диаграмма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1"/>
              </a:graphicData>
            </a:graphic>
          </wp:inline>
        </w:drawing>
      </w:r>
    </w:p>
    <w:p w:rsidR="00F61B39" w:rsidRPr="002F555C" w:rsidRDefault="00052173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3877B9">
        <w:rPr>
          <w:noProof/>
          <w:sz w:val="24"/>
          <w:szCs w:val="24"/>
          <w:lang w:val="ru-RU" w:eastAsia="ru-RU" w:bidi="ar-SA"/>
        </w:rPr>
        <w:t>Рисунок 5</w:t>
      </w:r>
      <w:r w:rsidR="00F61B39" w:rsidRPr="003877B9">
        <w:rPr>
          <w:noProof/>
          <w:sz w:val="24"/>
          <w:szCs w:val="24"/>
          <w:lang w:val="ru-RU" w:eastAsia="ru-RU" w:bidi="ar-SA"/>
        </w:rPr>
        <w:t>.</w:t>
      </w:r>
      <w:r w:rsidR="009A0186" w:rsidRPr="003877B9">
        <w:rPr>
          <w:noProof/>
          <w:sz w:val="24"/>
          <w:szCs w:val="24"/>
          <w:lang w:val="ru-RU" w:eastAsia="ru-RU" w:bidi="ar-SA"/>
        </w:rPr>
        <w:t>10</w:t>
      </w:r>
      <w:r w:rsidR="00F61B39" w:rsidRPr="003877B9">
        <w:rPr>
          <w:noProof/>
          <w:sz w:val="24"/>
          <w:szCs w:val="24"/>
          <w:lang w:val="ru-RU" w:eastAsia="ru-RU" w:bidi="ar-SA"/>
        </w:rPr>
        <w:t xml:space="preserve"> – Эпюра </w:t>
      </w:r>
      <w:r w:rsidRPr="003877B9">
        <w:rPr>
          <w:noProof/>
          <w:sz w:val="24"/>
          <w:szCs w:val="24"/>
          <w:lang w:val="ru-RU" w:eastAsia="ru-RU" w:bidi="ar-SA"/>
        </w:rPr>
        <w:t xml:space="preserve">максимальных давлений </w:t>
      </w:r>
      <w:r w:rsidR="00F61B39" w:rsidRPr="003877B9">
        <w:rPr>
          <w:noProof/>
          <w:sz w:val="24"/>
          <w:szCs w:val="24"/>
          <w:lang w:val="ru-RU" w:eastAsia="ru-RU" w:bidi="ar-SA"/>
        </w:rPr>
        <w:t>и скорости</w:t>
      </w:r>
      <w:r w:rsidR="00F61B39" w:rsidRPr="002F555C">
        <w:rPr>
          <w:noProof/>
          <w:sz w:val="24"/>
          <w:szCs w:val="24"/>
          <w:lang w:val="ru-RU" w:eastAsia="ru-RU" w:bidi="ar-SA"/>
        </w:rPr>
        <w:t xml:space="preserve"> газа в стволе</w:t>
      </w:r>
      <w:r w:rsidR="002F555C">
        <w:rPr>
          <w:sz w:val="24"/>
          <w:lang w:val="ru-RU"/>
        </w:rPr>
        <w:br/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F61B39" w:rsidRDefault="00977D58" w:rsidP="00C935A3">
      <w:pPr>
        <w:ind w:firstLine="567"/>
        <w:rPr>
          <w:lang w:val="ru-RU"/>
        </w:rPr>
      </w:pPr>
      <w:r>
        <w:rPr>
          <w:lang w:val="ru-RU"/>
        </w:rPr>
        <w:t>Эпюру температ</w:t>
      </w:r>
      <w:r w:rsidR="00052173">
        <w:rPr>
          <w:lang w:val="ru-RU"/>
        </w:rPr>
        <w:t>уры газа отобразим на рисунках 5</w:t>
      </w:r>
      <w:r>
        <w:rPr>
          <w:lang w:val="ru-RU"/>
        </w:rPr>
        <w:t>.</w:t>
      </w:r>
      <w:r w:rsidR="009A0186">
        <w:rPr>
          <w:lang w:val="ru-RU"/>
        </w:rPr>
        <w:t>11</w:t>
      </w:r>
      <w:r w:rsidR="00052173">
        <w:rPr>
          <w:lang w:val="ru-RU"/>
        </w:rPr>
        <w:t xml:space="preserve"> и 5</w:t>
      </w:r>
      <w:r>
        <w:rPr>
          <w:lang w:val="ru-RU"/>
        </w:rPr>
        <w:t>.</w:t>
      </w:r>
      <w:r w:rsidR="009A0186">
        <w:rPr>
          <w:lang w:val="ru-RU"/>
        </w:rPr>
        <w:t>12</w:t>
      </w:r>
      <w:r>
        <w:rPr>
          <w:lang w:val="ru-RU"/>
        </w:rPr>
        <w:t>.</w:t>
      </w:r>
    </w:p>
    <w:p w:rsidR="00977D58" w:rsidRPr="002F555C" w:rsidRDefault="0099476D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15132DBB" wp14:editId="1BCE0E11">
            <wp:extent cx="5940425" cy="3176905"/>
            <wp:effectExtent l="0" t="0" r="0" b="0"/>
            <wp:docPr id="25" name="Диаграмма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2"/>
              </a:graphicData>
            </a:graphic>
          </wp:inline>
        </w:drawing>
      </w:r>
    </w:p>
    <w:p w:rsidR="00977D58" w:rsidRPr="002F555C" w:rsidRDefault="00977D58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11</w:t>
      </w:r>
      <w:r w:rsidRPr="002F555C">
        <w:rPr>
          <w:noProof/>
          <w:sz w:val="24"/>
          <w:szCs w:val="24"/>
          <w:lang w:val="ru-RU" w:eastAsia="ru-RU" w:bidi="ar-SA"/>
        </w:rPr>
        <w:t xml:space="preserve"> – </w:t>
      </w:r>
      <w:r w:rsidRPr="003877B9">
        <w:rPr>
          <w:noProof/>
          <w:sz w:val="24"/>
          <w:szCs w:val="24"/>
          <w:lang w:val="ru-RU" w:eastAsia="ru-RU" w:bidi="ar-SA"/>
        </w:rPr>
        <w:t>Эпюра</w:t>
      </w:r>
      <w:r w:rsidR="00C1523A" w:rsidRPr="003877B9">
        <w:rPr>
          <w:noProof/>
          <w:sz w:val="24"/>
          <w:szCs w:val="24"/>
          <w:lang w:val="ru-RU" w:eastAsia="ru-RU" w:bidi="ar-SA"/>
        </w:rPr>
        <w:t xml:space="preserve"> максимальн</w:t>
      </w:r>
      <w:r w:rsidR="00052173" w:rsidRPr="003877B9">
        <w:rPr>
          <w:noProof/>
          <w:sz w:val="24"/>
          <w:szCs w:val="24"/>
          <w:lang w:val="ru-RU" w:eastAsia="ru-RU" w:bidi="ar-SA"/>
        </w:rPr>
        <w:t>ой</w:t>
      </w:r>
      <w:r w:rsidRPr="003877B9">
        <w:rPr>
          <w:noProof/>
          <w:sz w:val="24"/>
          <w:szCs w:val="24"/>
          <w:lang w:val="ru-RU" w:eastAsia="ru-RU" w:bidi="ar-SA"/>
        </w:rPr>
        <w:t xml:space="preserve"> температуры газа</w:t>
      </w:r>
      <w:r w:rsidRPr="002F555C">
        <w:rPr>
          <w:noProof/>
          <w:sz w:val="24"/>
          <w:szCs w:val="24"/>
          <w:lang w:val="ru-RU" w:eastAsia="ru-RU" w:bidi="ar-SA"/>
        </w:rPr>
        <w:t xml:space="preserve"> в стволе</w:t>
      </w:r>
      <w:r w:rsidR="002F555C">
        <w:rPr>
          <w:noProof/>
          <w:sz w:val="24"/>
          <w:szCs w:val="24"/>
          <w:lang w:val="ru-RU" w:eastAsia="ru-RU" w:bidi="ar-SA"/>
        </w:rPr>
        <w:br/>
      </w:r>
      <w:r w:rsidR="002F555C">
        <w:rPr>
          <w:sz w:val="24"/>
          <w:lang w:val="ru-RU"/>
        </w:rPr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977D58" w:rsidRPr="002F555C" w:rsidRDefault="0099476D" w:rsidP="0099476D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4AFE5F51" wp14:editId="1B9B88A9">
            <wp:extent cx="5940425" cy="3176905"/>
            <wp:effectExtent l="0" t="0" r="0" b="0"/>
            <wp:docPr id="29" name="Диаграмма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3"/>
              </a:graphicData>
            </a:graphic>
          </wp:inline>
        </w:drawing>
      </w:r>
    </w:p>
    <w:p w:rsidR="00977D58" w:rsidRPr="002F555C" w:rsidRDefault="00977D58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12</w:t>
      </w:r>
      <w:r w:rsidRPr="002F555C">
        <w:rPr>
          <w:noProof/>
          <w:sz w:val="24"/>
          <w:szCs w:val="24"/>
          <w:lang w:val="ru-RU" w:eastAsia="ru-RU" w:bidi="ar-SA"/>
        </w:rPr>
        <w:t xml:space="preserve"> – </w:t>
      </w:r>
      <w:r w:rsidRPr="00052173">
        <w:rPr>
          <w:noProof/>
          <w:sz w:val="24"/>
          <w:szCs w:val="24"/>
          <w:lang w:val="ru-RU" w:eastAsia="ru-RU" w:bidi="ar-SA"/>
        </w:rPr>
        <w:t>Эпюра</w:t>
      </w:r>
      <w:r w:rsidR="00052173" w:rsidRPr="00052173">
        <w:rPr>
          <w:noProof/>
          <w:sz w:val="24"/>
          <w:szCs w:val="24"/>
          <w:lang w:val="ru-RU" w:eastAsia="ru-RU" w:bidi="ar-SA"/>
        </w:rPr>
        <w:t xml:space="preserve"> максимальной </w:t>
      </w:r>
      <w:r w:rsidRPr="00052173">
        <w:rPr>
          <w:noProof/>
          <w:sz w:val="24"/>
          <w:szCs w:val="24"/>
          <w:lang w:val="ru-RU" w:eastAsia="ru-RU" w:bidi="ar-SA"/>
        </w:rPr>
        <w:t>температуры газа в стволе</w:t>
      </w:r>
      <w:r w:rsidR="002F555C" w:rsidRPr="00052173">
        <w:rPr>
          <w:sz w:val="24"/>
          <w:lang w:val="ru-RU"/>
        </w:rPr>
        <w:br/>
        <w:t>при стрельбе очередью из 30 мм пушки</w:t>
      </w:r>
    </w:p>
    <w:p w:rsidR="00ED0BE5" w:rsidRDefault="00ED0BE5" w:rsidP="00C935A3">
      <w:pPr>
        <w:ind w:firstLine="567"/>
        <w:rPr>
          <w:lang w:val="ru-RU"/>
        </w:rPr>
      </w:pPr>
      <w:r>
        <w:rPr>
          <w:lang w:val="ru-RU"/>
        </w:rPr>
        <w:t>На рисунках 4.</w:t>
      </w:r>
      <w:r w:rsidR="009A0186">
        <w:rPr>
          <w:lang w:val="ru-RU"/>
        </w:rPr>
        <w:t>13</w:t>
      </w:r>
      <w:r>
        <w:rPr>
          <w:lang w:val="ru-RU"/>
        </w:rPr>
        <w:t>, 4.</w:t>
      </w:r>
      <w:r w:rsidR="009A0186">
        <w:rPr>
          <w:lang w:val="ru-RU"/>
        </w:rPr>
        <w:t>14</w:t>
      </w:r>
      <w:r>
        <w:rPr>
          <w:lang w:val="ru-RU"/>
        </w:rPr>
        <w:t xml:space="preserve"> </w:t>
      </w:r>
      <w:r w:rsidRPr="00052173">
        <w:rPr>
          <w:lang w:val="ru-RU"/>
        </w:rPr>
        <w:t>построим эпюру температуры</w:t>
      </w:r>
      <w:r>
        <w:rPr>
          <w:lang w:val="ru-RU"/>
        </w:rPr>
        <w:t xml:space="preserve"> </w:t>
      </w:r>
      <w:r w:rsidR="00052173">
        <w:rPr>
          <w:lang w:val="ru-RU"/>
        </w:rPr>
        <w:t xml:space="preserve">поверхности </w:t>
      </w:r>
      <w:r>
        <w:rPr>
          <w:lang w:val="ru-RU"/>
        </w:rPr>
        <w:t>ствола.</w:t>
      </w:r>
    </w:p>
    <w:p w:rsidR="00ED0BE5" w:rsidRPr="002F555C" w:rsidRDefault="00551F7C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38D673E4" wp14:editId="1628CA06">
            <wp:extent cx="5940425" cy="3176905"/>
            <wp:effectExtent l="0" t="0" r="0" b="0"/>
            <wp:docPr id="34" name="Диаграмма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4"/>
              </a:graphicData>
            </a:graphic>
          </wp:inline>
        </w:drawing>
      </w:r>
    </w:p>
    <w:p w:rsidR="00ED0BE5" w:rsidRPr="002F555C" w:rsidRDefault="00ED0BE5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052173">
        <w:rPr>
          <w:noProof/>
          <w:sz w:val="24"/>
          <w:szCs w:val="24"/>
          <w:lang w:val="ru-RU" w:eastAsia="ru-RU" w:bidi="ar-SA"/>
        </w:rPr>
        <w:t>.</w:t>
      </w:r>
      <w:r w:rsidR="009A0186" w:rsidRPr="00052173">
        <w:rPr>
          <w:noProof/>
          <w:sz w:val="24"/>
          <w:szCs w:val="24"/>
          <w:lang w:val="ru-RU" w:eastAsia="ru-RU" w:bidi="ar-SA"/>
        </w:rPr>
        <w:t>13</w:t>
      </w:r>
      <w:r w:rsidRPr="00052173">
        <w:rPr>
          <w:noProof/>
          <w:sz w:val="24"/>
          <w:szCs w:val="24"/>
          <w:lang w:val="ru-RU" w:eastAsia="ru-RU" w:bidi="ar-SA"/>
        </w:rPr>
        <w:t xml:space="preserve"> – Эпюра</w:t>
      </w:r>
      <w:r w:rsidR="00052173" w:rsidRPr="00052173">
        <w:rPr>
          <w:noProof/>
          <w:sz w:val="24"/>
          <w:szCs w:val="24"/>
          <w:lang w:val="ru-RU" w:eastAsia="ru-RU" w:bidi="ar-SA"/>
        </w:rPr>
        <w:t xml:space="preserve"> </w:t>
      </w:r>
      <w:r w:rsidRPr="00052173">
        <w:rPr>
          <w:noProof/>
          <w:sz w:val="24"/>
          <w:szCs w:val="24"/>
          <w:lang w:val="ru-RU" w:eastAsia="ru-RU" w:bidi="ar-SA"/>
        </w:rPr>
        <w:t xml:space="preserve">температуры </w:t>
      </w:r>
      <w:r w:rsidR="00052173" w:rsidRPr="00052173">
        <w:rPr>
          <w:noProof/>
          <w:sz w:val="24"/>
          <w:szCs w:val="24"/>
          <w:lang w:val="ru-RU" w:eastAsia="ru-RU" w:bidi="ar-SA"/>
        </w:rPr>
        <w:t xml:space="preserve">поверхности </w:t>
      </w:r>
      <w:r w:rsidRPr="00052173">
        <w:rPr>
          <w:noProof/>
          <w:sz w:val="24"/>
          <w:szCs w:val="24"/>
          <w:lang w:val="ru-RU" w:eastAsia="ru-RU" w:bidi="ar-SA"/>
        </w:rPr>
        <w:t>ствола</w:t>
      </w:r>
      <w:r w:rsidR="002F555C" w:rsidRPr="00052173">
        <w:rPr>
          <w:noProof/>
          <w:sz w:val="24"/>
          <w:szCs w:val="24"/>
          <w:lang w:val="ru-RU" w:eastAsia="ru-RU" w:bidi="ar-SA"/>
        </w:rPr>
        <w:br/>
      </w:r>
      <w:r w:rsidR="002F555C" w:rsidRPr="00052173">
        <w:rPr>
          <w:sz w:val="24"/>
          <w:lang w:val="ru-RU"/>
        </w:rPr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ED0BE5" w:rsidRPr="002F555C" w:rsidRDefault="00551F7C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35DAF3A4" wp14:editId="2BC19B8B">
            <wp:extent cx="5940425" cy="3176905"/>
            <wp:effectExtent l="0" t="0" r="0" b="0"/>
            <wp:docPr id="39" name="Диаграмма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5"/>
              </a:graphicData>
            </a:graphic>
          </wp:inline>
        </w:drawing>
      </w:r>
    </w:p>
    <w:p w:rsidR="00ED0BE5" w:rsidRPr="002F555C" w:rsidRDefault="00ED0BE5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14</w:t>
      </w:r>
      <w:r w:rsidRPr="002F555C">
        <w:rPr>
          <w:noProof/>
          <w:sz w:val="24"/>
          <w:szCs w:val="24"/>
          <w:lang w:val="ru-RU" w:eastAsia="ru-RU" w:bidi="ar-SA"/>
        </w:rPr>
        <w:t xml:space="preserve"> – Эпюра температуры </w:t>
      </w:r>
      <w:r w:rsidR="00052173" w:rsidRPr="00052173">
        <w:rPr>
          <w:noProof/>
          <w:sz w:val="24"/>
          <w:szCs w:val="24"/>
          <w:lang w:val="ru-RU" w:eastAsia="ru-RU" w:bidi="ar-SA"/>
        </w:rPr>
        <w:t xml:space="preserve">поверхности </w:t>
      </w:r>
      <w:r w:rsidRPr="002F555C">
        <w:rPr>
          <w:noProof/>
          <w:sz w:val="24"/>
          <w:szCs w:val="24"/>
          <w:lang w:val="ru-RU" w:eastAsia="ru-RU" w:bidi="ar-SA"/>
        </w:rPr>
        <w:t>ствола для 152 мм гаубицы</w:t>
      </w:r>
    </w:p>
    <w:p w:rsidR="00977D58" w:rsidRDefault="00977D58" w:rsidP="00C935A3">
      <w:pPr>
        <w:ind w:firstLine="567"/>
        <w:rPr>
          <w:lang w:val="ru-RU"/>
        </w:rPr>
      </w:pPr>
      <w:r>
        <w:rPr>
          <w:lang w:val="ru-RU"/>
        </w:rPr>
        <w:t xml:space="preserve">Определим начальный прогиб для рассматриваемых орудий, результаты представлены на рисунках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9A0186">
        <w:rPr>
          <w:lang w:val="ru-RU"/>
        </w:rPr>
        <w:t>15</w:t>
      </w:r>
      <w:r>
        <w:rPr>
          <w:lang w:val="ru-RU"/>
        </w:rPr>
        <w:t xml:space="preserve"> и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9A0186">
        <w:rPr>
          <w:lang w:val="ru-RU"/>
        </w:rPr>
        <w:t>16</w:t>
      </w:r>
      <w:r>
        <w:rPr>
          <w:lang w:val="ru-RU"/>
        </w:rPr>
        <w:t xml:space="preserve"> для 30 мм пушки и 152 мм гаубицы соответственно.</w:t>
      </w:r>
    </w:p>
    <w:p w:rsidR="00977D58" w:rsidRPr="002F555C" w:rsidRDefault="007059FE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3D78E97B" wp14:editId="62A1E02F">
            <wp:extent cx="5940425" cy="3293745"/>
            <wp:effectExtent l="0" t="0" r="0" b="0"/>
            <wp:docPr id="46" name="Диаграмма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6"/>
              </a:graphicData>
            </a:graphic>
          </wp:inline>
        </w:drawing>
      </w:r>
    </w:p>
    <w:p w:rsidR="00977D58" w:rsidRPr="002F555C" w:rsidRDefault="00977D58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15</w:t>
      </w:r>
      <w:r w:rsidRPr="002F555C">
        <w:rPr>
          <w:noProof/>
          <w:sz w:val="24"/>
          <w:szCs w:val="24"/>
          <w:lang w:val="ru-RU" w:eastAsia="ru-RU" w:bidi="ar-SA"/>
        </w:rPr>
        <w:t xml:space="preserve"> – Начальный прогиб 30 мм пушки</w:t>
      </w:r>
    </w:p>
    <w:p w:rsidR="00977D58" w:rsidRPr="002F555C" w:rsidRDefault="007059FE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7722565E" wp14:editId="7B58588B">
            <wp:extent cx="5940425" cy="3293745"/>
            <wp:effectExtent l="0" t="0" r="0" b="0"/>
            <wp:docPr id="51" name="Диаграмма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7"/>
              </a:graphicData>
            </a:graphic>
          </wp:inline>
        </w:drawing>
      </w:r>
    </w:p>
    <w:p w:rsidR="00977D58" w:rsidRPr="002F555C" w:rsidRDefault="00977D58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16</w:t>
      </w:r>
      <w:r w:rsidRPr="002F555C">
        <w:rPr>
          <w:noProof/>
          <w:sz w:val="24"/>
          <w:szCs w:val="24"/>
          <w:lang w:val="ru-RU" w:eastAsia="ru-RU" w:bidi="ar-SA"/>
        </w:rPr>
        <w:t xml:space="preserve"> – Начальный прогиб 152 мм гаубицы</w:t>
      </w:r>
    </w:p>
    <w:p w:rsidR="00891973" w:rsidRDefault="00891973" w:rsidP="00ED0BE5">
      <w:pPr>
        <w:ind w:firstLine="567"/>
        <w:rPr>
          <w:lang w:val="ru-RU"/>
        </w:rPr>
      </w:pPr>
      <w:r>
        <w:rPr>
          <w:lang w:val="ru-RU"/>
        </w:rPr>
        <w:t>Как видно из представленных выше рисунков, под действием силы тяжести дульный срез отклоняется на 2,3 мм и 11 мм соответственно.</w:t>
      </w:r>
    </w:p>
    <w:p w:rsidR="00977D58" w:rsidRDefault="00ED0BE5" w:rsidP="00ED0BE5">
      <w:pPr>
        <w:ind w:firstLine="567"/>
        <w:rPr>
          <w:lang w:val="ru-RU"/>
        </w:rPr>
      </w:pPr>
      <w:r>
        <w:rPr>
          <w:lang w:val="ru-RU"/>
        </w:rPr>
        <w:t>Построим график перемещений конца ствола при продольных и поперечных колебаниях в плоскостях</w:t>
      </w:r>
      <w:r w:rsidR="00891973">
        <w:rPr>
          <w:lang w:val="ru-RU"/>
        </w:rPr>
        <w:t xml:space="preserve"> </w:t>
      </w:r>
      <w:r w:rsidR="00891973" w:rsidRPr="00891973">
        <w:rPr>
          <w:i/>
        </w:rPr>
        <w:t>Oxy</w:t>
      </w:r>
      <w:r w:rsidR="00891973" w:rsidRPr="00891973">
        <w:rPr>
          <w:lang w:val="ru-RU"/>
        </w:rPr>
        <w:t xml:space="preserve"> </w:t>
      </w:r>
      <w:r w:rsidR="00891973">
        <w:rPr>
          <w:lang w:val="ru-RU"/>
        </w:rPr>
        <w:t xml:space="preserve">и </w:t>
      </w:r>
      <w:proofErr w:type="spellStart"/>
      <w:r w:rsidR="00891973" w:rsidRPr="00891973">
        <w:rPr>
          <w:i/>
        </w:rPr>
        <w:t>Oxz</w:t>
      </w:r>
      <w:proofErr w:type="spellEnd"/>
      <w:r>
        <w:rPr>
          <w:lang w:val="ru-RU"/>
        </w:rPr>
        <w:t xml:space="preserve"> для рассматриваемых орудий (</w:t>
      </w:r>
      <w:r w:rsidR="00052173">
        <w:rPr>
          <w:lang w:val="ru-RU"/>
        </w:rPr>
        <w:t>р</w:t>
      </w:r>
      <w:r>
        <w:rPr>
          <w:lang w:val="ru-RU"/>
        </w:rPr>
        <w:t xml:space="preserve">исунки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9A0186">
        <w:rPr>
          <w:lang w:val="ru-RU"/>
        </w:rPr>
        <w:t>17</w:t>
      </w:r>
      <w:r>
        <w:rPr>
          <w:lang w:val="ru-RU"/>
        </w:rPr>
        <w:t xml:space="preserve"> – </w:t>
      </w:r>
      <w:r w:rsidR="00052173">
        <w:rPr>
          <w:lang w:val="ru-RU"/>
        </w:rPr>
        <w:t>5</w:t>
      </w:r>
      <w:r>
        <w:rPr>
          <w:lang w:val="ru-RU"/>
        </w:rPr>
        <w:t>.2</w:t>
      </w:r>
      <w:r w:rsidR="009A0186">
        <w:rPr>
          <w:lang w:val="ru-RU"/>
        </w:rPr>
        <w:t>2</w:t>
      </w:r>
      <w:r>
        <w:rPr>
          <w:lang w:val="ru-RU"/>
        </w:rPr>
        <w:t>).</w:t>
      </w:r>
    </w:p>
    <w:p w:rsidR="00ED0BE5" w:rsidRPr="002F555C" w:rsidRDefault="007059FE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0749CB34" wp14:editId="3505435D">
            <wp:extent cx="5940425" cy="3140075"/>
            <wp:effectExtent l="0" t="0" r="0" b="0"/>
            <wp:docPr id="52" name="Диаграмма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8"/>
              </a:graphicData>
            </a:graphic>
          </wp:inline>
        </w:drawing>
      </w:r>
    </w:p>
    <w:p w:rsidR="00ED0BE5" w:rsidRPr="002F555C" w:rsidRDefault="00052173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>
        <w:rPr>
          <w:noProof/>
          <w:sz w:val="24"/>
          <w:szCs w:val="24"/>
          <w:lang w:val="ru-RU" w:eastAsia="ru-RU" w:bidi="ar-SA"/>
        </w:rPr>
        <w:t>Рисунок 5</w:t>
      </w:r>
      <w:r w:rsidR="009A0186">
        <w:rPr>
          <w:noProof/>
          <w:sz w:val="24"/>
          <w:szCs w:val="24"/>
          <w:lang w:val="ru-RU" w:eastAsia="ru-RU" w:bidi="ar-SA"/>
        </w:rPr>
        <w:t>.17</w:t>
      </w:r>
      <w:r w:rsidR="00ED0BE5" w:rsidRPr="002F555C">
        <w:rPr>
          <w:noProof/>
          <w:sz w:val="24"/>
          <w:szCs w:val="24"/>
          <w:lang w:val="ru-RU" w:eastAsia="ru-RU" w:bidi="ar-SA"/>
        </w:rPr>
        <w:t xml:space="preserve"> – Продольные перемещения </w:t>
      </w:r>
      <w:r w:rsidR="009B5A50" w:rsidRPr="002F555C">
        <w:rPr>
          <w:noProof/>
          <w:sz w:val="24"/>
          <w:szCs w:val="24"/>
          <w:lang w:val="ru-RU" w:eastAsia="ru-RU" w:bidi="ar-SA"/>
        </w:rPr>
        <w:t>дульного среза</w:t>
      </w:r>
      <w:r w:rsidR="002F555C">
        <w:rPr>
          <w:noProof/>
          <w:sz w:val="24"/>
          <w:szCs w:val="24"/>
          <w:lang w:val="ru-RU" w:eastAsia="ru-RU" w:bidi="ar-SA"/>
        </w:rPr>
        <w:br/>
      </w:r>
      <w:r w:rsidR="002F555C">
        <w:rPr>
          <w:sz w:val="24"/>
          <w:lang w:val="ru-RU"/>
        </w:rPr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ED0BE5" w:rsidRPr="002F555C" w:rsidRDefault="007059FE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25F6067A" wp14:editId="6A6338EE">
            <wp:extent cx="5940425" cy="3176905"/>
            <wp:effectExtent l="0" t="0" r="0" b="0"/>
            <wp:docPr id="53" name="Диаграмма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9"/>
              </a:graphicData>
            </a:graphic>
          </wp:inline>
        </w:drawing>
      </w:r>
    </w:p>
    <w:p w:rsidR="00ED0BE5" w:rsidRDefault="00052173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>
        <w:rPr>
          <w:noProof/>
          <w:sz w:val="24"/>
          <w:szCs w:val="24"/>
          <w:lang w:val="ru-RU" w:eastAsia="ru-RU" w:bidi="ar-SA"/>
        </w:rPr>
        <w:t>Рисунок 5</w:t>
      </w:r>
      <w:r w:rsidR="00ED0BE5"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18</w:t>
      </w:r>
      <w:r w:rsidR="00ED0BE5" w:rsidRPr="002F555C">
        <w:rPr>
          <w:noProof/>
          <w:sz w:val="24"/>
          <w:szCs w:val="24"/>
          <w:lang w:val="ru-RU" w:eastAsia="ru-RU" w:bidi="ar-SA"/>
        </w:rPr>
        <w:t xml:space="preserve"> – Продольные перемещения </w:t>
      </w:r>
      <w:r w:rsidR="009B5A50" w:rsidRPr="002F555C">
        <w:rPr>
          <w:noProof/>
          <w:sz w:val="24"/>
          <w:szCs w:val="24"/>
          <w:lang w:val="ru-RU" w:eastAsia="ru-RU" w:bidi="ar-SA"/>
        </w:rPr>
        <w:t xml:space="preserve">дульного среза </w:t>
      </w:r>
      <w:r w:rsidR="002F555C">
        <w:rPr>
          <w:noProof/>
          <w:sz w:val="24"/>
          <w:szCs w:val="24"/>
          <w:lang w:val="ru-RU" w:eastAsia="ru-RU" w:bidi="ar-SA"/>
        </w:rPr>
        <w:t>при выстреле из</w:t>
      </w:r>
      <w:r w:rsidR="00ED0BE5" w:rsidRPr="002F555C">
        <w:rPr>
          <w:noProof/>
          <w:sz w:val="24"/>
          <w:szCs w:val="24"/>
          <w:lang w:val="ru-RU" w:eastAsia="ru-RU" w:bidi="ar-SA"/>
        </w:rPr>
        <w:t xml:space="preserve"> 152 мм гаубицы</w:t>
      </w:r>
    </w:p>
    <w:p w:rsidR="00891973" w:rsidRPr="00891973" w:rsidRDefault="00052173" w:rsidP="00891973">
      <w:pPr>
        <w:ind w:firstLine="567"/>
        <w:rPr>
          <w:noProof/>
          <w:szCs w:val="24"/>
          <w:lang w:val="ru-RU" w:eastAsia="ru-RU" w:bidi="ar-SA"/>
        </w:rPr>
      </w:pPr>
      <w:r>
        <w:rPr>
          <w:noProof/>
          <w:szCs w:val="24"/>
          <w:lang w:val="ru-RU" w:eastAsia="ru-RU" w:bidi="ar-SA"/>
        </w:rPr>
        <w:t>Из рисунка 5</w:t>
      </w:r>
      <w:r w:rsidR="00891973">
        <w:rPr>
          <w:noProof/>
          <w:szCs w:val="24"/>
          <w:lang w:val="ru-RU" w:eastAsia="ru-RU" w:bidi="ar-SA"/>
        </w:rPr>
        <w:t>.</w:t>
      </w:r>
      <w:r w:rsidR="009A0186">
        <w:rPr>
          <w:noProof/>
          <w:szCs w:val="24"/>
          <w:lang w:val="ru-RU" w:eastAsia="ru-RU" w:bidi="ar-SA"/>
        </w:rPr>
        <w:t>18</w:t>
      </w:r>
      <w:r w:rsidR="00891973">
        <w:rPr>
          <w:noProof/>
          <w:szCs w:val="24"/>
          <w:lang w:val="ru-RU" w:eastAsia="ru-RU" w:bidi="ar-SA"/>
        </w:rPr>
        <w:t xml:space="preserve"> видно, что при заданном темпе стрельбы продольные колебания накладываются и ствол не успевает</w:t>
      </w:r>
      <w:r>
        <w:rPr>
          <w:noProof/>
          <w:szCs w:val="24"/>
          <w:lang w:val="ru-RU" w:eastAsia="ru-RU" w:bidi="ar-SA"/>
        </w:rPr>
        <w:t xml:space="preserve"> стабилизироваться. Из рисунка 5</w:t>
      </w:r>
      <w:r w:rsidR="00891973">
        <w:rPr>
          <w:noProof/>
          <w:szCs w:val="24"/>
          <w:lang w:val="ru-RU" w:eastAsia="ru-RU" w:bidi="ar-SA"/>
        </w:rPr>
        <w:t>.</w:t>
      </w:r>
      <w:r w:rsidR="009A0186">
        <w:rPr>
          <w:noProof/>
          <w:szCs w:val="24"/>
          <w:lang w:val="ru-RU" w:eastAsia="ru-RU" w:bidi="ar-SA"/>
        </w:rPr>
        <w:t>18</w:t>
      </w:r>
      <w:r w:rsidR="00891973">
        <w:rPr>
          <w:noProof/>
          <w:szCs w:val="24"/>
          <w:lang w:val="ru-RU" w:eastAsia="ru-RU" w:bidi="ar-SA"/>
        </w:rPr>
        <w:t xml:space="preserve"> видим, что колебания от выстрела затухают спустя 120 мс, однако присутствуют деформации связанные с нагревом ствола.</w:t>
      </w:r>
    </w:p>
    <w:p w:rsidR="00ED0BE5" w:rsidRPr="002F555C" w:rsidRDefault="00FD15BC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7B8BEEA7" wp14:editId="424F87F6">
            <wp:extent cx="5940425" cy="3168015"/>
            <wp:effectExtent l="0" t="0" r="0" b="0"/>
            <wp:docPr id="42" name="Диаграмма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0"/>
              </a:graphicData>
            </a:graphic>
          </wp:inline>
        </w:drawing>
      </w:r>
    </w:p>
    <w:p w:rsidR="00ED0BE5" w:rsidRPr="002F555C" w:rsidRDefault="00052173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>
        <w:rPr>
          <w:noProof/>
          <w:sz w:val="24"/>
          <w:szCs w:val="24"/>
          <w:lang w:val="ru-RU" w:eastAsia="ru-RU" w:bidi="ar-SA"/>
        </w:rPr>
        <w:t>Рисунок 5</w:t>
      </w:r>
      <w:r w:rsidR="00ED0BE5"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19</w:t>
      </w:r>
      <w:r w:rsidR="00ED0BE5" w:rsidRPr="002F555C">
        <w:rPr>
          <w:noProof/>
          <w:sz w:val="24"/>
          <w:szCs w:val="24"/>
          <w:lang w:val="ru-RU" w:eastAsia="ru-RU" w:bidi="ar-SA"/>
        </w:rPr>
        <w:t xml:space="preserve"> – Поперечные перемещения </w:t>
      </w:r>
      <w:r w:rsidR="009B5A50" w:rsidRPr="002F555C">
        <w:rPr>
          <w:noProof/>
          <w:sz w:val="24"/>
          <w:szCs w:val="24"/>
          <w:lang w:val="ru-RU" w:eastAsia="ru-RU" w:bidi="ar-SA"/>
        </w:rPr>
        <w:t xml:space="preserve">дульного среза </w:t>
      </w:r>
      <w:r w:rsidR="00ED0BE5" w:rsidRPr="002F555C">
        <w:rPr>
          <w:noProof/>
          <w:sz w:val="24"/>
          <w:szCs w:val="24"/>
          <w:lang w:val="ru-RU" w:eastAsia="ru-RU" w:bidi="ar-SA"/>
        </w:rPr>
        <w:t xml:space="preserve">в плоскости </w:t>
      </w:r>
      <w:r w:rsidR="00ED0BE5" w:rsidRPr="00D33FBE">
        <w:rPr>
          <w:i/>
          <w:noProof/>
          <w:sz w:val="24"/>
          <w:szCs w:val="24"/>
          <w:lang w:val="ru-RU" w:eastAsia="ru-RU" w:bidi="ar-SA"/>
        </w:rPr>
        <w:t>Oxy</w:t>
      </w:r>
      <w:r w:rsidR="002F555C">
        <w:rPr>
          <w:sz w:val="24"/>
          <w:lang w:val="ru-RU"/>
        </w:rPr>
        <w:br/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ED0BE5" w:rsidRPr="002F555C" w:rsidRDefault="007059FE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001FB59F" wp14:editId="5B8752A7">
            <wp:extent cx="5940425" cy="3173095"/>
            <wp:effectExtent l="0" t="0" r="0" b="0"/>
            <wp:docPr id="56" name="Диаграмма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1"/>
              </a:graphicData>
            </a:graphic>
          </wp:inline>
        </w:drawing>
      </w:r>
    </w:p>
    <w:p w:rsidR="00ED0BE5" w:rsidRDefault="00052173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>
        <w:rPr>
          <w:noProof/>
          <w:sz w:val="24"/>
          <w:szCs w:val="24"/>
          <w:lang w:val="ru-RU" w:eastAsia="ru-RU" w:bidi="ar-SA"/>
        </w:rPr>
        <w:t>Рисунок 5</w:t>
      </w:r>
      <w:r w:rsidR="00ED0BE5"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20</w:t>
      </w:r>
      <w:r w:rsidR="00ED0BE5" w:rsidRPr="002F555C">
        <w:rPr>
          <w:noProof/>
          <w:sz w:val="24"/>
          <w:szCs w:val="24"/>
          <w:lang w:val="ru-RU" w:eastAsia="ru-RU" w:bidi="ar-SA"/>
        </w:rPr>
        <w:t xml:space="preserve"> – Поперечные перемещения </w:t>
      </w:r>
      <w:r w:rsidR="009B5A50" w:rsidRPr="002F555C">
        <w:rPr>
          <w:noProof/>
          <w:sz w:val="24"/>
          <w:szCs w:val="24"/>
          <w:lang w:val="ru-RU" w:eastAsia="ru-RU" w:bidi="ar-SA"/>
        </w:rPr>
        <w:t xml:space="preserve">дульного среза </w:t>
      </w:r>
      <w:r w:rsidR="00ED0BE5" w:rsidRPr="002F555C">
        <w:rPr>
          <w:noProof/>
          <w:sz w:val="24"/>
          <w:szCs w:val="24"/>
          <w:lang w:val="ru-RU" w:eastAsia="ru-RU" w:bidi="ar-SA"/>
        </w:rPr>
        <w:t xml:space="preserve">в плоскости </w:t>
      </w:r>
      <w:r w:rsidR="00ED0BE5" w:rsidRPr="00D33FBE">
        <w:rPr>
          <w:i/>
          <w:noProof/>
          <w:sz w:val="24"/>
          <w:szCs w:val="24"/>
          <w:lang w:val="ru-RU" w:eastAsia="ru-RU" w:bidi="ar-SA"/>
        </w:rPr>
        <w:t>Oxy</w:t>
      </w:r>
      <w:r w:rsidR="002F555C">
        <w:rPr>
          <w:noProof/>
          <w:sz w:val="24"/>
          <w:szCs w:val="24"/>
          <w:lang w:val="ru-RU" w:eastAsia="ru-RU" w:bidi="ar-SA"/>
        </w:rPr>
        <w:br/>
        <w:t>при выстреле из</w:t>
      </w:r>
      <w:r w:rsidR="002F555C" w:rsidRPr="002F555C">
        <w:rPr>
          <w:noProof/>
          <w:sz w:val="24"/>
          <w:szCs w:val="24"/>
          <w:lang w:val="ru-RU" w:eastAsia="ru-RU" w:bidi="ar-SA"/>
        </w:rPr>
        <w:t xml:space="preserve"> 152 мм гаубицы</w:t>
      </w:r>
    </w:p>
    <w:p w:rsidR="00FE7E13" w:rsidRDefault="00052173" w:rsidP="00FE7E13">
      <w:pPr>
        <w:ind w:firstLine="567"/>
        <w:rPr>
          <w:noProof/>
          <w:szCs w:val="24"/>
          <w:lang w:val="ru-RU" w:eastAsia="ru-RU" w:bidi="ar-SA"/>
        </w:rPr>
      </w:pPr>
      <w:r>
        <w:rPr>
          <w:noProof/>
          <w:szCs w:val="24"/>
          <w:lang w:val="ru-RU" w:eastAsia="ru-RU" w:bidi="ar-SA"/>
        </w:rPr>
        <w:t>Из рисунка 5</w:t>
      </w:r>
      <w:r w:rsidR="00A112F8">
        <w:rPr>
          <w:noProof/>
          <w:szCs w:val="24"/>
          <w:lang w:val="ru-RU" w:eastAsia="ru-RU" w:bidi="ar-SA"/>
        </w:rPr>
        <w:t>.</w:t>
      </w:r>
      <w:r w:rsidR="009A0186">
        <w:rPr>
          <w:noProof/>
          <w:szCs w:val="24"/>
          <w:lang w:val="ru-RU" w:eastAsia="ru-RU" w:bidi="ar-SA"/>
        </w:rPr>
        <w:t>19</w:t>
      </w:r>
      <w:r w:rsidR="00A112F8">
        <w:rPr>
          <w:noProof/>
          <w:szCs w:val="24"/>
          <w:lang w:val="ru-RU" w:eastAsia="ru-RU" w:bidi="ar-SA"/>
        </w:rPr>
        <w:t xml:space="preserve"> видно, что при стрельбе очередью амплитуда колебаний увеличивается с каждым выстрелом и составляет 0,9 мм, пери</w:t>
      </w:r>
      <w:r>
        <w:rPr>
          <w:noProof/>
          <w:szCs w:val="24"/>
          <w:lang w:val="ru-RU" w:eastAsia="ru-RU" w:bidi="ar-SA"/>
        </w:rPr>
        <w:t>од колебаний 15 мс. Из рисунка 5</w:t>
      </w:r>
      <w:r w:rsidR="00A112F8">
        <w:rPr>
          <w:noProof/>
          <w:szCs w:val="24"/>
          <w:lang w:val="ru-RU" w:eastAsia="ru-RU" w:bidi="ar-SA"/>
        </w:rPr>
        <w:t>.</w:t>
      </w:r>
      <w:r w:rsidR="009A0186">
        <w:rPr>
          <w:noProof/>
          <w:szCs w:val="24"/>
          <w:lang w:val="ru-RU" w:eastAsia="ru-RU" w:bidi="ar-SA"/>
        </w:rPr>
        <w:t>20</w:t>
      </w:r>
      <w:r w:rsidR="00A112F8">
        <w:rPr>
          <w:noProof/>
          <w:szCs w:val="24"/>
          <w:lang w:val="ru-RU" w:eastAsia="ru-RU" w:bidi="ar-SA"/>
        </w:rPr>
        <w:t xml:space="preserve"> видно, что при выстреле из 152 пушки амплитуда колебаний 7 мм, период 150 мс</w:t>
      </w:r>
      <w:r w:rsidR="00D546A1">
        <w:rPr>
          <w:noProof/>
          <w:szCs w:val="24"/>
          <w:lang w:val="ru-RU" w:eastAsia="ru-RU" w:bidi="ar-SA"/>
        </w:rPr>
        <w:t xml:space="preserve">. </w:t>
      </w:r>
      <w:r w:rsidR="00FE7E13">
        <w:rPr>
          <w:noProof/>
          <w:szCs w:val="24"/>
          <w:lang w:val="ru-RU" w:eastAsia="ru-RU" w:bidi="ar-SA"/>
        </w:rPr>
        <w:t>С помощью метода наименьших квадратов колебани</w:t>
      </w:r>
      <w:r w:rsidR="004C4990">
        <w:rPr>
          <w:noProof/>
          <w:szCs w:val="24"/>
          <w:lang w:val="ru-RU" w:eastAsia="ru-RU" w:bidi="ar-SA"/>
        </w:rPr>
        <w:t>я</w:t>
      </w:r>
      <w:r w:rsidR="00FE7E13">
        <w:rPr>
          <w:noProof/>
          <w:szCs w:val="24"/>
          <w:lang w:val="ru-RU" w:eastAsia="ru-RU" w:bidi="ar-SA"/>
        </w:rPr>
        <w:t xml:space="preserve"> можно оценить функцией вида</w:t>
      </w:r>
      <w:r w:rsidR="004C4990" w:rsidRPr="004C4990">
        <w:rPr>
          <w:noProof/>
          <w:szCs w:val="24"/>
          <w:lang w:val="ru-RU" w:eastAsia="ru-RU" w:bidi="ar-SA"/>
        </w:rPr>
        <w:t xml:space="preserve"> (</w:t>
      </w:r>
      <w:r w:rsidR="004C4990">
        <w:rPr>
          <w:noProof/>
          <w:szCs w:val="24"/>
          <w:lang w:val="ru-RU" w:eastAsia="ru-RU" w:bidi="ar-SA"/>
        </w:rPr>
        <w:t>рисунок 5.21</w:t>
      </w:r>
      <w:r w:rsidR="004C4990" w:rsidRPr="004C4990">
        <w:rPr>
          <w:noProof/>
          <w:szCs w:val="24"/>
          <w:lang w:val="ru-RU" w:eastAsia="ru-RU" w:bidi="ar-SA"/>
        </w:rPr>
        <w:t>)</w:t>
      </w:r>
      <w:r w:rsidR="00FE7E13">
        <w:rPr>
          <w:noProof/>
          <w:szCs w:val="24"/>
          <w:lang w:val="ru-RU" w:eastAsia="ru-RU" w:bidi="ar-SA"/>
        </w:rPr>
        <w:t>:</w:t>
      </w:r>
    </w:p>
    <w:p w:rsidR="00FE7E13" w:rsidRDefault="00FE7E13" w:rsidP="00FE7E13">
      <w:pPr>
        <w:pStyle w:val="aff4"/>
        <w:rPr>
          <w:noProof/>
          <w:lang w:eastAsia="ru-RU" w:bidi="ar-SA"/>
        </w:rPr>
      </w:pPr>
      <w:r>
        <w:rPr>
          <w:noProof/>
          <w:lang w:eastAsia="ru-RU" w:bidi="ar-SA"/>
        </w:rPr>
        <w:lastRenderedPageBreak/>
        <w:tab/>
      </w:r>
      <w:r w:rsidR="00CF2066" w:rsidRPr="004C4990">
        <w:rPr>
          <w:noProof/>
          <w:position w:val="-34"/>
          <w:lang w:eastAsia="ru-RU" w:bidi="ar-SA"/>
        </w:rPr>
        <w:object w:dxaOrig="4660" w:dyaOrig="820">
          <v:shape id="_x0000_i1581" type="#_x0000_t75" style="width:233.55pt;height:41.3pt" o:ole="">
            <v:imagedata r:id="rId1152" o:title=""/>
          </v:shape>
          <o:OLEObject Type="Embed" ProgID="Equation.3" ShapeID="_x0000_i1581" DrawAspect="Content" ObjectID="_1704635679" r:id="rId1153"/>
        </w:object>
      </w:r>
      <w:r w:rsidR="004C4990">
        <w:rPr>
          <w:noProof/>
          <w:lang w:val="en-US" w:eastAsia="ru-RU" w:bidi="ar-SA"/>
        </w:rPr>
        <w:t>,</w:t>
      </w:r>
      <w:r w:rsidRPr="004C4990">
        <w:rPr>
          <w:noProof/>
          <w:lang w:eastAsia="ru-RU" w:bidi="ar-SA"/>
        </w:rPr>
        <w:tab/>
        <w:t>(</w:t>
      </w:r>
      <w:r w:rsidR="00052173" w:rsidRPr="004C4990">
        <w:rPr>
          <w:noProof/>
          <w:lang w:eastAsia="ru-RU" w:bidi="ar-SA"/>
        </w:rPr>
        <w:t>5.5</w:t>
      </w:r>
      <w:r w:rsidRPr="004C4990">
        <w:rPr>
          <w:noProof/>
          <w:lang w:eastAsia="ru-RU" w:bidi="ar-SA"/>
        </w:rPr>
        <w:t>)</w:t>
      </w:r>
    </w:p>
    <w:p w:rsidR="004C4990" w:rsidRDefault="004C4990" w:rsidP="00D33FBE">
      <w:pPr>
        <w:pStyle w:val="aff4"/>
        <w:jc w:val="center"/>
        <w:rPr>
          <w:noProof/>
          <w:lang w:eastAsia="ru-RU" w:bidi="ar-SA"/>
        </w:rPr>
      </w:pPr>
      <w:r>
        <w:rPr>
          <w:noProof/>
          <w:lang w:eastAsia="ru-RU" w:bidi="ar-SA"/>
        </w:rPr>
        <w:drawing>
          <wp:inline distT="0" distB="0" distL="0" distR="0" wp14:anchorId="39BFFAD8" wp14:editId="146CF269">
            <wp:extent cx="5010912" cy="2933395"/>
            <wp:effectExtent l="0" t="0" r="0" b="0"/>
            <wp:docPr id="49" name="Диаграмма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4"/>
              </a:graphicData>
            </a:graphic>
          </wp:inline>
        </w:drawing>
      </w:r>
    </w:p>
    <w:p w:rsidR="004C4990" w:rsidRDefault="004C4990" w:rsidP="004C4990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>
        <w:rPr>
          <w:noProof/>
          <w:sz w:val="24"/>
          <w:szCs w:val="24"/>
          <w:lang w:val="ru-RU" w:eastAsia="ru-RU" w:bidi="ar-SA"/>
        </w:rPr>
        <w:t>Рисунок 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>
        <w:rPr>
          <w:noProof/>
          <w:sz w:val="24"/>
          <w:szCs w:val="24"/>
          <w:lang w:val="ru-RU" w:eastAsia="ru-RU" w:bidi="ar-SA"/>
        </w:rPr>
        <w:t>2</w:t>
      </w:r>
      <w:r w:rsidRPr="004C4990">
        <w:rPr>
          <w:noProof/>
          <w:sz w:val="24"/>
          <w:szCs w:val="24"/>
          <w:lang w:val="ru-RU" w:eastAsia="ru-RU" w:bidi="ar-SA"/>
        </w:rPr>
        <w:t>1</w:t>
      </w:r>
      <w:r w:rsidRPr="002F555C">
        <w:rPr>
          <w:noProof/>
          <w:sz w:val="24"/>
          <w:szCs w:val="24"/>
          <w:lang w:val="ru-RU" w:eastAsia="ru-RU" w:bidi="ar-SA"/>
        </w:rPr>
        <w:t xml:space="preserve"> – </w:t>
      </w:r>
      <w:r>
        <w:rPr>
          <w:noProof/>
          <w:sz w:val="24"/>
          <w:szCs w:val="24"/>
          <w:lang w:val="ru-RU" w:eastAsia="ru-RU" w:bidi="ar-SA"/>
        </w:rPr>
        <w:t xml:space="preserve">Аппроксимация поперечных колебаний ствола </w:t>
      </w:r>
    </w:p>
    <w:p w:rsidR="00891973" w:rsidRPr="00A112F8" w:rsidRDefault="00A112F8" w:rsidP="00A112F8">
      <w:pPr>
        <w:ind w:firstLine="567"/>
        <w:rPr>
          <w:noProof/>
          <w:szCs w:val="24"/>
          <w:lang w:val="ru-RU" w:eastAsia="ru-RU" w:bidi="ar-SA"/>
        </w:rPr>
      </w:pPr>
      <w:r>
        <w:rPr>
          <w:noProof/>
          <w:szCs w:val="24"/>
          <w:lang w:val="ru-RU" w:eastAsia="ru-RU" w:bidi="ar-SA"/>
        </w:rPr>
        <w:t xml:space="preserve">При данной скорости затухания можно </w:t>
      </w:r>
      <w:r w:rsidR="003877B9">
        <w:rPr>
          <w:noProof/>
          <w:szCs w:val="24"/>
          <w:lang w:val="ru-RU" w:eastAsia="ru-RU" w:bidi="ar-SA"/>
        </w:rPr>
        <w:t>оценить</w:t>
      </w:r>
      <w:r>
        <w:rPr>
          <w:noProof/>
          <w:szCs w:val="24"/>
          <w:lang w:val="ru-RU" w:eastAsia="ru-RU" w:bidi="ar-SA"/>
        </w:rPr>
        <w:t xml:space="preserve">, что время затухания </w:t>
      </w:r>
      <w:r w:rsidR="00D546A1">
        <w:rPr>
          <w:noProof/>
          <w:szCs w:val="24"/>
          <w:lang w:val="ru-RU" w:eastAsia="ru-RU" w:bidi="ar-SA"/>
        </w:rPr>
        <w:t xml:space="preserve">составит </w:t>
      </w:r>
      <w:r w:rsidR="000F6485">
        <w:rPr>
          <w:noProof/>
          <w:szCs w:val="24"/>
          <w:lang w:val="ru-RU" w:eastAsia="ru-RU" w:bidi="ar-SA"/>
        </w:rPr>
        <w:t>порядка</w:t>
      </w:r>
      <w:r w:rsidR="00D546A1">
        <w:rPr>
          <w:noProof/>
          <w:szCs w:val="24"/>
          <w:lang w:val="ru-RU" w:eastAsia="ru-RU" w:bidi="ar-SA"/>
        </w:rPr>
        <w:t xml:space="preserve"> 10 сек</w:t>
      </w:r>
      <w:r w:rsidR="004C4990">
        <w:rPr>
          <w:noProof/>
          <w:szCs w:val="24"/>
          <w:lang w:val="ru-RU" w:eastAsia="ru-RU" w:bidi="ar-SA"/>
        </w:rPr>
        <w:t xml:space="preserve">, </w:t>
      </w:r>
      <w:proofErr w:type="gramStart"/>
      <w:r w:rsidR="004C4990">
        <w:rPr>
          <w:noProof/>
          <w:szCs w:val="24"/>
          <w:lang w:val="ru-RU" w:eastAsia="ru-RU" w:bidi="ar-SA"/>
        </w:rPr>
        <w:t xml:space="preserve">т.е. </w:t>
      </w:r>
      <w:bookmarkStart w:id="57" w:name="_GoBack"/>
      <w:r w:rsidR="00CF2066" w:rsidRPr="00AF36CE">
        <w:rPr>
          <w:position w:val="-10"/>
        </w:rPr>
        <w:object w:dxaOrig="2000" w:dyaOrig="420">
          <v:shape id="_x0000_i1582" type="#_x0000_t75" style="width:99.55pt;height:21.3pt" o:ole="">
            <v:imagedata r:id="rId1155" o:title=""/>
          </v:shape>
          <o:OLEObject Type="Embed" ProgID="Equation.3" ShapeID="_x0000_i1582" DrawAspect="Content" ObjectID="_1704635680" r:id="rId1156"/>
        </w:object>
      </w:r>
      <w:bookmarkEnd w:id="57"/>
      <w:r w:rsidR="00D33FBE">
        <w:rPr>
          <w:lang w:val="ru-RU"/>
        </w:rPr>
        <w:t>,</w:t>
      </w:r>
      <w:proofErr w:type="gramEnd"/>
      <w:r w:rsidR="00D33FBE">
        <w:rPr>
          <w:lang w:val="ru-RU"/>
        </w:rPr>
        <w:t xml:space="preserve"> амплитуда колебаний при этом будет менее 1</w:t>
      </w:r>
      <w:r w:rsidR="00D33FBE">
        <w:t> </w:t>
      </w:r>
      <w:r w:rsidR="00D33FBE" w:rsidRPr="00C05BDB">
        <w:rPr>
          <w:lang w:val="ru-RU"/>
        </w:rPr>
        <w:t xml:space="preserve">% </w:t>
      </w:r>
      <w:r w:rsidR="00D33FBE">
        <w:rPr>
          <w:lang w:val="ru-RU"/>
        </w:rPr>
        <w:t>от максимальной</w:t>
      </w:r>
      <w:r w:rsidR="000F6485">
        <w:rPr>
          <w:noProof/>
          <w:szCs w:val="24"/>
          <w:lang w:val="ru-RU" w:eastAsia="ru-RU" w:bidi="ar-SA"/>
        </w:rPr>
        <w:t>.</w:t>
      </w:r>
      <w:r w:rsidR="00D546A1">
        <w:rPr>
          <w:noProof/>
          <w:szCs w:val="24"/>
          <w:lang w:val="ru-RU" w:eastAsia="ru-RU" w:bidi="ar-SA"/>
        </w:rPr>
        <w:t xml:space="preserve"> </w:t>
      </w:r>
      <w:r w:rsidR="000F6485">
        <w:rPr>
          <w:noProof/>
          <w:szCs w:val="24"/>
          <w:lang w:val="ru-RU" w:eastAsia="ru-RU" w:bidi="ar-SA"/>
        </w:rPr>
        <w:t>Полученного времени затухания достаточно для ведения стрельбы со стандартным темпом</w:t>
      </w:r>
      <w:r w:rsidR="00D546A1">
        <w:rPr>
          <w:noProof/>
          <w:szCs w:val="24"/>
          <w:lang w:val="ru-RU" w:eastAsia="ru-RU" w:bidi="ar-SA"/>
        </w:rPr>
        <w:t xml:space="preserve"> в 3 – 4 выстр./мин.</w:t>
      </w:r>
    </w:p>
    <w:p w:rsidR="00ED0BE5" w:rsidRPr="002F555C" w:rsidRDefault="00FD15BC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717AABDB" wp14:editId="0A1FDAF6">
            <wp:extent cx="5940000" cy="3171600"/>
            <wp:effectExtent l="0" t="0" r="0" b="0"/>
            <wp:docPr id="44" name="Диаграмма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7"/>
              </a:graphicData>
            </a:graphic>
          </wp:inline>
        </w:drawing>
      </w:r>
    </w:p>
    <w:p w:rsidR="00ED0BE5" w:rsidRPr="002F555C" w:rsidRDefault="00ED0BE5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2</w:t>
      </w:r>
      <w:r w:rsidR="00D33FBE">
        <w:rPr>
          <w:noProof/>
          <w:sz w:val="24"/>
          <w:szCs w:val="24"/>
          <w:lang w:val="ru-RU" w:eastAsia="ru-RU" w:bidi="ar-SA"/>
        </w:rPr>
        <w:t>2</w:t>
      </w:r>
      <w:r w:rsidRPr="002F555C">
        <w:rPr>
          <w:noProof/>
          <w:sz w:val="24"/>
          <w:szCs w:val="24"/>
          <w:lang w:val="ru-RU" w:eastAsia="ru-RU" w:bidi="ar-SA"/>
        </w:rPr>
        <w:t xml:space="preserve"> – Поперечные перемещения </w:t>
      </w:r>
      <w:r w:rsidR="009B5A50" w:rsidRPr="002F555C">
        <w:rPr>
          <w:noProof/>
          <w:sz w:val="24"/>
          <w:szCs w:val="24"/>
          <w:lang w:val="ru-RU" w:eastAsia="ru-RU" w:bidi="ar-SA"/>
        </w:rPr>
        <w:t xml:space="preserve">дульного среза </w:t>
      </w:r>
      <w:r w:rsidRPr="002F555C">
        <w:rPr>
          <w:noProof/>
          <w:sz w:val="24"/>
          <w:szCs w:val="24"/>
          <w:lang w:val="ru-RU" w:eastAsia="ru-RU" w:bidi="ar-SA"/>
        </w:rPr>
        <w:t xml:space="preserve">в плоскости </w:t>
      </w:r>
      <w:r w:rsidRPr="00D33FBE">
        <w:rPr>
          <w:i/>
          <w:noProof/>
          <w:sz w:val="24"/>
          <w:szCs w:val="24"/>
          <w:lang w:val="ru-RU" w:eastAsia="ru-RU" w:bidi="ar-SA"/>
        </w:rPr>
        <w:t>Oxz</w:t>
      </w:r>
      <w:r w:rsidR="002F555C">
        <w:rPr>
          <w:noProof/>
          <w:sz w:val="24"/>
          <w:szCs w:val="24"/>
          <w:lang w:val="ru-RU" w:eastAsia="ru-RU" w:bidi="ar-SA"/>
        </w:rPr>
        <w:br/>
      </w:r>
      <w:r w:rsidR="002F555C">
        <w:rPr>
          <w:sz w:val="24"/>
          <w:lang w:val="ru-RU"/>
        </w:rPr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ED0BE5" w:rsidRPr="002F555C" w:rsidRDefault="008E5B87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031FC026" wp14:editId="741B2ECB">
            <wp:extent cx="5940425" cy="3122930"/>
            <wp:effectExtent l="0" t="0" r="0" b="0"/>
            <wp:docPr id="62" name="Диаграмма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8"/>
              </a:graphicData>
            </a:graphic>
          </wp:inline>
        </w:drawing>
      </w:r>
    </w:p>
    <w:p w:rsidR="002F555C" w:rsidRPr="002F555C" w:rsidRDefault="00ED0BE5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2</w:t>
      </w:r>
      <w:r w:rsidR="00D33FBE">
        <w:rPr>
          <w:noProof/>
          <w:sz w:val="24"/>
          <w:szCs w:val="24"/>
          <w:lang w:val="ru-RU" w:eastAsia="ru-RU" w:bidi="ar-SA"/>
        </w:rPr>
        <w:t>3</w:t>
      </w:r>
      <w:r w:rsidRPr="002F555C">
        <w:rPr>
          <w:noProof/>
          <w:sz w:val="24"/>
          <w:szCs w:val="24"/>
          <w:lang w:val="ru-RU" w:eastAsia="ru-RU" w:bidi="ar-SA"/>
        </w:rPr>
        <w:t xml:space="preserve"> – Поперечные перемещения </w:t>
      </w:r>
      <w:r w:rsidR="009B5A50" w:rsidRPr="002F555C">
        <w:rPr>
          <w:noProof/>
          <w:sz w:val="24"/>
          <w:szCs w:val="24"/>
          <w:lang w:val="ru-RU" w:eastAsia="ru-RU" w:bidi="ar-SA"/>
        </w:rPr>
        <w:t>дульного среза</w:t>
      </w:r>
      <w:r w:rsidRPr="002F555C">
        <w:rPr>
          <w:noProof/>
          <w:sz w:val="24"/>
          <w:szCs w:val="24"/>
          <w:lang w:val="ru-RU" w:eastAsia="ru-RU" w:bidi="ar-SA"/>
        </w:rPr>
        <w:t xml:space="preserve"> в плоскости </w:t>
      </w:r>
      <w:r w:rsidRPr="00D33FBE">
        <w:rPr>
          <w:i/>
          <w:noProof/>
          <w:sz w:val="24"/>
          <w:szCs w:val="24"/>
          <w:lang w:val="ru-RU" w:eastAsia="ru-RU" w:bidi="ar-SA"/>
        </w:rPr>
        <w:t>Oxz</w:t>
      </w:r>
      <w:r w:rsidR="002F555C">
        <w:rPr>
          <w:noProof/>
          <w:sz w:val="24"/>
          <w:szCs w:val="24"/>
          <w:lang w:val="ru-RU" w:eastAsia="ru-RU" w:bidi="ar-SA"/>
        </w:rPr>
        <w:br/>
        <w:t>при выстреле из</w:t>
      </w:r>
      <w:r w:rsidR="002F555C" w:rsidRPr="002F555C">
        <w:rPr>
          <w:noProof/>
          <w:sz w:val="24"/>
          <w:szCs w:val="24"/>
          <w:lang w:val="ru-RU" w:eastAsia="ru-RU" w:bidi="ar-SA"/>
        </w:rPr>
        <w:t xml:space="preserve"> 152 мм гаубицы</w:t>
      </w:r>
    </w:p>
    <w:p w:rsidR="000F6485" w:rsidRDefault="000F6485" w:rsidP="00ED0BE5">
      <w:pPr>
        <w:ind w:firstLine="567"/>
        <w:rPr>
          <w:lang w:val="ru-RU"/>
        </w:rPr>
      </w:pPr>
      <w:r>
        <w:rPr>
          <w:lang w:val="ru-RU"/>
        </w:rPr>
        <w:t xml:space="preserve">Из </w:t>
      </w:r>
      <w:r w:rsidRPr="00D33FBE">
        <w:rPr>
          <w:lang w:val="ru-RU"/>
        </w:rPr>
        <w:t>рисунков</w:t>
      </w:r>
      <w:r w:rsidR="00D33FBE">
        <w:rPr>
          <w:lang w:val="ru-RU"/>
        </w:rPr>
        <w:t xml:space="preserve"> 5.22 и 5.23</w:t>
      </w:r>
      <w:r>
        <w:rPr>
          <w:lang w:val="ru-RU"/>
        </w:rPr>
        <w:t xml:space="preserve"> выше видно, что </w:t>
      </w:r>
      <w:r w:rsidR="00D33FBE">
        <w:rPr>
          <w:lang w:val="ru-RU"/>
        </w:rPr>
        <w:t>из-за</w:t>
      </w:r>
      <w:r>
        <w:rPr>
          <w:lang w:val="ru-RU"/>
        </w:rPr>
        <w:t xml:space="preserve"> неровностей возникают боковые колебания ствола, что в большей степени заметно при стрельбе очередями.</w:t>
      </w:r>
    </w:p>
    <w:p w:rsidR="00ED0BE5" w:rsidRDefault="009B5A50" w:rsidP="00ED0BE5">
      <w:pPr>
        <w:ind w:firstLine="567"/>
        <w:rPr>
          <w:lang w:val="ru-RU"/>
        </w:rPr>
      </w:pPr>
      <w:r>
        <w:rPr>
          <w:lang w:val="ru-RU"/>
        </w:rPr>
        <w:t>Решим задачу внешней баллистики с учётом колебаний ствола, для этого определим углы наклона ствола с учётом колебаний (</w:t>
      </w:r>
      <w:r w:rsidR="00052173">
        <w:rPr>
          <w:lang w:val="ru-RU"/>
        </w:rPr>
        <w:t>р</w:t>
      </w:r>
      <w:r>
        <w:rPr>
          <w:lang w:val="ru-RU"/>
        </w:rPr>
        <w:t>исунки</w:t>
      </w:r>
      <w:r w:rsidR="0080426F">
        <w:rPr>
          <w:lang w:val="ru-RU"/>
        </w:rPr>
        <w:t xml:space="preserve"> </w:t>
      </w:r>
      <w:r w:rsidR="00052173">
        <w:rPr>
          <w:lang w:val="ru-RU"/>
        </w:rPr>
        <w:t>5</w:t>
      </w:r>
      <w:r w:rsidR="0080426F">
        <w:rPr>
          <w:lang w:val="ru-RU"/>
        </w:rPr>
        <w:t>.</w:t>
      </w:r>
      <w:r w:rsidR="009A0186">
        <w:rPr>
          <w:lang w:val="ru-RU"/>
        </w:rPr>
        <w:t>2</w:t>
      </w:r>
      <w:r w:rsidR="00D33FBE">
        <w:rPr>
          <w:lang w:val="ru-RU"/>
        </w:rPr>
        <w:t>4</w:t>
      </w:r>
      <w:r w:rsidR="0080426F">
        <w:rPr>
          <w:lang w:val="ru-RU"/>
        </w:rPr>
        <w:t xml:space="preserve"> </w:t>
      </w:r>
      <w:r w:rsidR="0080426F" w:rsidRPr="0080426F">
        <w:rPr>
          <w:lang w:val="ru-RU"/>
        </w:rPr>
        <w:t>–</w:t>
      </w:r>
      <w:r>
        <w:rPr>
          <w:lang w:val="ru-RU"/>
        </w:rPr>
        <w:t xml:space="preserve">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9A0186">
        <w:rPr>
          <w:lang w:val="ru-RU"/>
        </w:rPr>
        <w:t>2</w:t>
      </w:r>
      <w:r w:rsidR="00D33FBE">
        <w:rPr>
          <w:lang w:val="ru-RU"/>
        </w:rPr>
        <w:t>7</w:t>
      </w:r>
      <w:r w:rsidR="008A1FFF">
        <w:rPr>
          <w:lang w:val="ru-RU"/>
        </w:rPr>
        <w:t>).</w:t>
      </w:r>
    </w:p>
    <w:p w:rsidR="009B5A50" w:rsidRPr="002F555C" w:rsidRDefault="006F6E8F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51DF1C68" wp14:editId="77519985">
            <wp:extent cx="5940425" cy="3159760"/>
            <wp:effectExtent l="0" t="0" r="0" b="0"/>
            <wp:docPr id="32" name="Диаграмма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9"/>
              </a:graphicData>
            </a:graphic>
          </wp:inline>
        </w:drawing>
      </w:r>
    </w:p>
    <w:p w:rsidR="009B5A50" w:rsidRPr="002F555C" w:rsidRDefault="009B5A50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2</w:t>
      </w:r>
      <w:r w:rsidR="00D33FBE">
        <w:rPr>
          <w:noProof/>
          <w:sz w:val="24"/>
          <w:szCs w:val="24"/>
          <w:lang w:val="ru-RU" w:eastAsia="ru-RU" w:bidi="ar-SA"/>
        </w:rPr>
        <w:t>4</w:t>
      </w:r>
      <w:r w:rsidRPr="002F555C">
        <w:rPr>
          <w:noProof/>
          <w:sz w:val="24"/>
          <w:szCs w:val="24"/>
          <w:lang w:val="ru-RU" w:eastAsia="ru-RU" w:bidi="ar-SA"/>
        </w:rPr>
        <w:t xml:space="preserve"> – Углы </w:t>
      </w:r>
      <w:r w:rsidR="002E797A">
        <w:rPr>
          <w:noProof/>
          <w:sz w:val="24"/>
          <w:szCs w:val="24"/>
          <w:lang w:val="ru-RU" w:eastAsia="ru-RU" w:bidi="ar-SA"/>
        </w:rPr>
        <w:t>бросания</w:t>
      </w:r>
      <w:r w:rsidR="002E797A" w:rsidRPr="002E797A">
        <w:rPr>
          <w:noProof/>
          <w:sz w:val="24"/>
          <w:szCs w:val="24"/>
          <w:lang w:val="ru-RU" w:eastAsia="ru-RU" w:bidi="ar-SA"/>
        </w:rPr>
        <w:t xml:space="preserve"> </w:t>
      </w:r>
      <w:r w:rsidR="002E797A" w:rsidRPr="002F555C">
        <w:rPr>
          <w:noProof/>
          <w:sz w:val="24"/>
          <w:szCs w:val="24"/>
          <w:lang w:val="ru-RU" w:eastAsia="ru-RU" w:bidi="ar-SA"/>
        </w:rPr>
        <w:t xml:space="preserve">в плоскости </w:t>
      </w:r>
      <w:r w:rsidR="002E797A">
        <w:rPr>
          <w:i/>
          <w:noProof/>
          <w:sz w:val="24"/>
          <w:szCs w:val="24"/>
          <w:lang w:val="ru-RU" w:eastAsia="ru-RU" w:bidi="ar-SA"/>
        </w:rPr>
        <w:t>Ox</w:t>
      </w:r>
      <w:r w:rsidR="002E797A">
        <w:rPr>
          <w:i/>
          <w:noProof/>
          <w:sz w:val="24"/>
          <w:szCs w:val="24"/>
          <w:lang w:eastAsia="ru-RU" w:bidi="ar-SA"/>
        </w:rPr>
        <w:t>y</w:t>
      </w:r>
      <w:r w:rsidR="002F555C">
        <w:rPr>
          <w:noProof/>
          <w:sz w:val="24"/>
          <w:szCs w:val="24"/>
          <w:lang w:val="ru-RU" w:eastAsia="ru-RU" w:bidi="ar-SA"/>
        </w:rPr>
        <w:br/>
      </w:r>
      <w:r w:rsidR="002F555C">
        <w:rPr>
          <w:sz w:val="24"/>
          <w:lang w:val="ru-RU"/>
        </w:rPr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9B5A50" w:rsidRPr="002F555C" w:rsidRDefault="008E5B87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107B780F" wp14:editId="6BB98AEC">
            <wp:extent cx="5940425" cy="3173095"/>
            <wp:effectExtent l="0" t="0" r="0" b="0"/>
            <wp:docPr id="65" name="Диаграмма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0"/>
              </a:graphicData>
            </a:graphic>
          </wp:inline>
        </w:drawing>
      </w:r>
    </w:p>
    <w:p w:rsidR="00ED0BE5" w:rsidRDefault="009B5A50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2</w:t>
      </w:r>
      <w:r w:rsidR="00D33FBE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 xml:space="preserve"> – Углы </w:t>
      </w:r>
      <w:r w:rsidR="00787235">
        <w:rPr>
          <w:noProof/>
          <w:sz w:val="24"/>
          <w:szCs w:val="24"/>
          <w:lang w:val="ru-RU" w:eastAsia="ru-RU" w:bidi="ar-SA"/>
        </w:rPr>
        <w:t>бросания</w:t>
      </w:r>
      <w:r w:rsidR="002E797A">
        <w:rPr>
          <w:noProof/>
          <w:sz w:val="24"/>
          <w:szCs w:val="24"/>
          <w:lang w:val="ru-RU" w:eastAsia="ru-RU" w:bidi="ar-SA"/>
        </w:rPr>
        <w:t xml:space="preserve"> </w:t>
      </w:r>
      <w:r w:rsidR="002E797A" w:rsidRPr="002F555C">
        <w:rPr>
          <w:noProof/>
          <w:sz w:val="24"/>
          <w:szCs w:val="24"/>
          <w:lang w:val="ru-RU" w:eastAsia="ru-RU" w:bidi="ar-SA"/>
        </w:rPr>
        <w:t xml:space="preserve">в плоскости </w:t>
      </w:r>
      <w:r w:rsidR="002E797A">
        <w:rPr>
          <w:i/>
          <w:noProof/>
          <w:sz w:val="24"/>
          <w:szCs w:val="24"/>
          <w:lang w:val="ru-RU" w:eastAsia="ru-RU" w:bidi="ar-SA"/>
        </w:rPr>
        <w:t>Ox</w:t>
      </w:r>
      <w:r w:rsidR="002E797A">
        <w:rPr>
          <w:i/>
          <w:noProof/>
          <w:sz w:val="24"/>
          <w:szCs w:val="24"/>
          <w:lang w:eastAsia="ru-RU" w:bidi="ar-SA"/>
        </w:rPr>
        <w:t>y</w:t>
      </w:r>
      <w:r w:rsidRPr="002F555C">
        <w:rPr>
          <w:noProof/>
          <w:sz w:val="24"/>
          <w:szCs w:val="24"/>
          <w:lang w:val="ru-RU" w:eastAsia="ru-RU" w:bidi="ar-SA"/>
        </w:rPr>
        <w:t xml:space="preserve"> </w:t>
      </w:r>
      <w:r w:rsidR="00A54852">
        <w:rPr>
          <w:noProof/>
          <w:sz w:val="24"/>
          <w:szCs w:val="24"/>
          <w:lang w:val="ru-RU" w:eastAsia="ru-RU" w:bidi="ar-SA"/>
        </w:rPr>
        <w:t>при выстреле из</w:t>
      </w:r>
      <w:r w:rsidR="00A54852" w:rsidRPr="002F555C">
        <w:rPr>
          <w:noProof/>
          <w:sz w:val="24"/>
          <w:szCs w:val="24"/>
          <w:lang w:val="ru-RU" w:eastAsia="ru-RU" w:bidi="ar-SA"/>
        </w:rPr>
        <w:t xml:space="preserve"> 152 мм гаубицы</w:t>
      </w:r>
    </w:p>
    <w:p w:rsidR="00A445CD" w:rsidRPr="00A445CD" w:rsidRDefault="00A445CD" w:rsidP="00A445CD">
      <w:pPr>
        <w:spacing w:after="120"/>
        <w:ind w:firstLine="567"/>
        <w:rPr>
          <w:noProof/>
          <w:szCs w:val="24"/>
          <w:lang w:val="ru-RU" w:eastAsia="ru-RU" w:bidi="ar-SA"/>
        </w:rPr>
      </w:pPr>
      <w:r>
        <w:rPr>
          <w:noProof/>
          <w:szCs w:val="24"/>
          <w:lang w:val="ru-RU" w:eastAsia="ru-RU" w:bidi="ar-SA"/>
        </w:rPr>
        <w:t xml:space="preserve">Из рисунка </w:t>
      </w:r>
      <w:r w:rsidR="00052173">
        <w:rPr>
          <w:noProof/>
          <w:szCs w:val="24"/>
          <w:lang w:val="ru-RU" w:eastAsia="ru-RU" w:bidi="ar-SA"/>
        </w:rPr>
        <w:t>5</w:t>
      </w:r>
      <w:r>
        <w:rPr>
          <w:noProof/>
          <w:szCs w:val="24"/>
          <w:lang w:val="ru-RU" w:eastAsia="ru-RU" w:bidi="ar-SA"/>
        </w:rPr>
        <w:t>.</w:t>
      </w:r>
      <w:r w:rsidR="009A0186">
        <w:rPr>
          <w:noProof/>
          <w:szCs w:val="24"/>
          <w:lang w:val="ru-RU" w:eastAsia="ru-RU" w:bidi="ar-SA"/>
        </w:rPr>
        <w:t>2</w:t>
      </w:r>
      <w:r w:rsidR="00D33FBE">
        <w:rPr>
          <w:noProof/>
          <w:szCs w:val="24"/>
          <w:lang w:val="ru-RU" w:eastAsia="ru-RU" w:bidi="ar-SA"/>
        </w:rPr>
        <w:t>4</w:t>
      </w:r>
      <w:r>
        <w:rPr>
          <w:noProof/>
          <w:szCs w:val="24"/>
          <w:lang w:val="ru-RU" w:eastAsia="ru-RU" w:bidi="ar-SA"/>
        </w:rPr>
        <w:t xml:space="preserve"> можно сделать вывод, что не смотря на большую амплитуду колебаний, углы вылета снаряда из ствола </w:t>
      </w:r>
      <w:r w:rsidR="008A1FFF">
        <w:rPr>
          <w:noProof/>
          <w:szCs w:val="24"/>
          <w:lang w:val="ru-RU" w:eastAsia="ru-RU" w:bidi="ar-SA"/>
        </w:rPr>
        <w:t>изменяются незначительно.</w:t>
      </w:r>
    </w:p>
    <w:p w:rsidR="0080426F" w:rsidRPr="002F555C" w:rsidRDefault="006F6E8F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481377C5" wp14:editId="2DE69A1B">
            <wp:extent cx="5940000" cy="3171600"/>
            <wp:effectExtent l="0" t="0" r="3810" b="10160"/>
            <wp:docPr id="35" name="Диаграмма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1"/>
              </a:graphicData>
            </a:graphic>
          </wp:inline>
        </w:drawing>
      </w:r>
    </w:p>
    <w:p w:rsidR="0080426F" w:rsidRPr="002F555C" w:rsidRDefault="0080426F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2</w:t>
      </w:r>
      <w:r w:rsidR="00D33FBE">
        <w:rPr>
          <w:noProof/>
          <w:sz w:val="24"/>
          <w:szCs w:val="24"/>
          <w:lang w:val="ru-RU" w:eastAsia="ru-RU" w:bidi="ar-SA"/>
        </w:rPr>
        <w:t>6</w:t>
      </w:r>
      <w:r w:rsidRPr="002F555C">
        <w:rPr>
          <w:noProof/>
          <w:sz w:val="24"/>
          <w:szCs w:val="24"/>
          <w:lang w:val="ru-RU" w:eastAsia="ru-RU" w:bidi="ar-SA"/>
        </w:rPr>
        <w:t xml:space="preserve"> – </w:t>
      </w:r>
      <w:r w:rsidR="002E797A" w:rsidRPr="002F555C">
        <w:rPr>
          <w:noProof/>
          <w:sz w:val="24"/>
          <w:szCs w:val="24"/>
          <w:lang w:val="ru-RU" w:eastAsia="ru-RU" w:bidi="ar-SA"/>
        </w:rPr>
        <w:t xml:space="preserve">Углы </w:t>
      </w:r>
      <w:r w:rsidR="002E797A">
        <w:rPr>
          <w:noProof/>
          <w:sz w:val="24"/>
          <w:szCs w:val="24"/>
          <w:lang w:val="ru-RU" w:eastAsia="ru-RU" w:bidi="ar-SA"/>
        </w:rPr>
        <w:t xml:space="preserve">бросания </w:t>
      </w:r>
      <w:r w:rsidRPr="002F555C">
        <w:rPr>
          <w:noProof/>
          <w:sz w:val="24"/>
          <w:szCs w:val="24"/>
          <w:lang w:val="ru-RU" w:eastAsia="ru-RU" w:bidi="ar-SA"/>
        </w:rPr>
        <w:t xml:space="preserve">в плоскости </w:t>
      </w:r>
      <w:r w:rsidRPr="00D33FBE">
        <w:rPr>
          <w:i/>
          <w:noProof/>
          <w:sz w:val="24"/>
          <w:szCs w:val="24"/>
          <w:lang w:val="ru-RU" w:eastAsia="ru-RU" w:bidi="ar-SA"/>
        </w:rPr>
        <w:t>Oxz</w:t>
      </w:r>
      <w:r w:rsidR="002F555C">
        <w:rPr>
          <w:noProof/>
          <w:sz w:val="24"/>
          <w:szCs w:val="24"/>
          <w:lang w:val="ru-RU" w:eastAsia="ru-RU" w:bidi="ar-SA"/>
        </w:rPr>
        <w:br/>
      </w:r>
      <w:r w:rsidR="002F555C">
        <w:rPr>
          <w:sz w:val="24"/>
          <w:lang w:val="ru-RU"/>
        </w:rPr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80426F" w:rsidRPr="002F555C" w:rsidRDefault="000D145D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02B2D9F9" wp14:editId="2260E8F8">
            <wp:extent cx="5940425" cy="3195955"/>
            <wp:effectExtent l="0" t="0" r="0" b="0"/>
            <wp:docPr id="68" name="Диаграмма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2"/>
              </a:graphicData>
            </a:graphic>
          </wp:inline>
        </w:drawing>
      </w:r>
    </w:p>
    <w:p w:rsidR="0080426F" w:rsidRDefault="0080426F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2</w:t>
      </w:r>
      <w:r w:rsidR="00D33FBE">
        <w:rPr>
          <w:noProof/>
          <w:sz w:val="24"/>
          <w:szCs w:val="24"/>
          <w:lang w:val="ru-RU" w:eastAsia="ru-RU" w:bidi="ar-SA"/>
        </w:rPr>
        <w:t>7</w:t>
      </w:r>
      <w:r w:rsidRPr="002F555C">
        <w:rPr>
          <w:noProof/>
          <w:sz w:val="24"/>
          <w:szCs w:val="24"/>
          <w:lang w:val="ru-RU" w:eastAsia="ru-RU" w:bidi="ar-SA"/>
        </w:rPr>
        <w:t xml:space="preserve"> – </w:t>
      </w:r>
      <w:r w:rsidR="002E797A" w:rsidRPr="002F555C">
        <w:rPr>
          <w:noProof/>
          <w:sz w:val="24"/>
          <w:szCs w:val="24"/>
          <w:lang w:val="ru-RU" w:eastAsia="ru-RU" w:bidi="ar-SA"/>
        </w:rPr>
        <w:t xml:space="preserve">Углы </w:t>
      </w:r>
      <w:r w:rsidR="002E797A">
        <w:rPr>
          <w:noProof/>
          <w:sz w:val="24"/>
          <w:szCs w:val="24"/>
          <w:lang w:val="ru-RU" w:eastAsia="ru-RU" w:bidi="ar-SA"/>
        </w:rPr>
        <w:t xml:space="preserve">бросания </w:t>
      </w:r>
      <w:r w:rsidRPr="002F555C">
        <w:rPr>
          <w:noProof/>
          <w:sz w:val="24"/>
          <w:szCs w:val="24"/>
          <w:lang w:val="ru-RU" w:eastAsia="ru-RU" w:bidi="ar-SA"/>
        </w:rPr>
        <w:t xml:space="preserve">в плоскости </w:t>
      </w:r>
      <w:r w:rsidRPr="00D33FBE">
        <w:rPr>
          <w:i/>
          <w:noProof/>
          <w:sz w:val="24"/>
          <w:szCs w:val="24"/>
          <w:lang w:val="ru-RU" w:eastAsia="ru-RU" w:bidi="ar-SA"/>
        </w:rPr>
        <w:t>Oxz</w:t>
      </w:r>
      <w:r w:rsidR="00A54852">
        <w:rPr>
          <w:noProof/>
          <w:sz w:val="24"/>
          <w:szCs w:val="24"/>
          <w:lang w:val="ru-RU" w:eastAsia="ru-RU" w:bidi="ar-SA"/>
        </w:rPr>
        <w:t xml:space="preserve"> при выстреле из</w:t>
      </w:r>
      <w:r w:rsidR="00A54852" w:rsidRPr="002F555C">
        <w:rPr>
          <w:noProof/>
          <w:sz w:val="24"/>
          <w:szCs w:val="24"/>
          <w:lang w:val="ru-RU" w:eastAsia="ru-RU" w:bidi="ar-SA"/>
        </w:rPr>
        <w:t xml:space="preserve"> 152 мм гаубицы</w:t>
      </w:r>
    </w:p>
    <w:p w:rsidR="008A1FFF" w:rsidRDefault="008A1FFF" w:rsidP="008A1FFF">
      <w:pPr>
        <w:ind w:firstLine="567"/>
        <w:rPr>
          <w:noProof/>
          <w:szCs w:val="24"/>
          <w:lang w:val="ru-RU" w:eastAsia="ru-RU" w:bidi="ar-SA"/>
        </w:rPr>
      </w:pPr>
      <w:r>
        <w:rPr>
          <w:noProof/>
          <w:szCs w:val="24"/>
          <w:lang w:val="ru-RU" w:eastAsia="ru-RU" w:bidi="ar-SA"/>
        </w:rPr>
        <w:t xml:space="preserve">Из рисунков </w:t>
      </w:r>
      <w:r w:rsidR="00052173">
        <w:rPr>
          <w:noProof/>
          <w:szCs w:val="24"/>
          <w:lang w:val="ru-RU" w:eastAsia="ru-RU" w:bidi="ar-SA"/>
        </w:rPr>
        <w:t>5</w:t>
      </w:r>
      <w:r>
        <w:rPr>
          <w:noProof/>
          <w:szCs w:val="24"/>
          <w:lang w:val="ru-RU" w:eastAsia="ru-RU" w:bidi="ar-SA"/>
        </w:rPr>
        <w:t>.</w:t>
      </w:r>
      <w:r w:rsidR="009A0186">
        <w:rPr>
          <w:noProof/>
          <w:szCs w:val="24"/>
          <w:lang w:val="ru-RU" w:eastAsia="ru-RU" w:bidi="ar-SA"/>
        </w:rPr>
        <w:t>2</w:t>
      </w:r>
      <w:r w:rsidR="00D33FBE">
        <w:rPr>
          <w:noProof/>
          <w:szCs w:val="24"/>
          <w:lang w:val="ru-RU" w:eastAsia="ru-RU" w:bidi="ar-SA"/>
        </w:rPr>
        <w:t>6</w:t>
      </w:r>
      <w:r>
        <w:rPr>
          <w:noProof/>
          <w:szCs w:val="24"/>
          <w:lang w:val="ru-RU" w:eastAsia="ru-RU" w:bidi="ar-SA"/>
        </w:rPr>
        <w:t xml:space="preserve"> и </w:t>
      </w:r>
      <w:r w:rsidR="00052173">
        <w:rPr>
          <w:noProof/>
          <w:szCs w:val="24"/>
          <w:lang w:val="ru-RU" w:eastAsia="ru-RU" w:bidi="ar-SA"/>
        </w:rPr>
        <w:t>5</w:t>
      </w:r>
      <w:r>
        <w:rPr>
          <w:noProof/>
          <w:szCs w:val="24"/>
          <w:lang w:val="ru-RU" w:eastAsia="ru-RU" w:bidi="ar-SA"/>
        </w:rPr>
        <w:t>.</w:t>
      </w:r>
      <w:r w:rsidR="009A0186">
        <w:rPr>
          <w:noProof/>
          <w:szCs w:val="24"/>
          <w:lang w:val="ru-RU" w:eastAsia="ru-RU" w:bidi="ar-SA"/>
        </w:rPr>
        <w:t>2</w:t>
      </w:r>
      <w:r w:rsidR="00D33FBE">
        <w:rPr>
          <w:noProof/>
          <w:szCs w:val="24"/>
          <w:lang w:val="ru-RU" w:eastAsia="ru-RU" w:bidi="ar-SA"/>
        </w:rPr>
        <w:t>7</w:t>
      </w:r>
      <w:r>
        <w:rPr>
          <w:noProof/>
          <w:szCs w:val="24"/>
          <w:lang w:val="ru-RU" w:eastAsia="ru-RU" w:bidi="ar-SA"/>
        </w:rPr>
        <w:t xml:space="preserve"> заметно, что смещение дульного среза в плоскости </w:t>
      </w:r>
      <w:r w:rsidRPr="008A1FFF">
        <w:rPr>
          <w:i/>
          <w:noProof/>
          <w:szCs w:val="24"/>
          <w:lang w:eastAsia="ru-RU" w:bidi="ar-SA"/>
        </w:rPr>
        <w:t>Oxz</w:t>
      </w:r>
      <w:r w:rsidRPr="008A1FFF">
        <w:rPr>
          <w:noProof/>
          <w:szCs w:val="24"/>
          <w:lang w:val="ru-RU" w:eastAsia="ru-RU" w:bidi="ar-SA"/>
        </w:rPr>
        <w:t xml:space="preserve"> </w:t>
      </w:r>
      <w:r>
        <w:rPr>
          <w:noProof/>
          <w:szCs w:val="24"/>
          <w:lang w:val="ru-RU" w:eastAsia="ru-RU" w:bidi="ar-SA"/>
        </w:rPr>
        <w:t>также незначительное для одиночного выстрела, однако при высоком темпе стрельбы может оказывать влияние из-за наложения колебаний.</w:t>
      </w:r>
    </w:p>
    <w:p w:rsidR="008A1FFF" w:rsidRPr="008A1FFF" w:rsidRDefault="008A1FFF" w:rsidP="008A1FFF">
      <w:pPr>
        <w:ind w:firstLine="567"/>
        <w:rPr>
          <w:noProof/>
          <w:szCs w:val="24"/>
          <w:lang w:val="ru-RU" w:eastAsia="ru-RU" w:bidi="ar-SA"/>
        </w:rPr>
      </w:pPr>
      <w:r>
        <w:rPr>
          <w:lang w:val="ru-RU"/>
        </w:rPr>
        <w:t xml:space="preserve">Построим графики скорости движения дульного среза при выстреле (см. Рисунки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9A0186">
        <w:rPr>
          <w:lang w:val="ru-RU"/>
        </w:rPr>
        <w:t>2</w:t>
      </w:r>
      <w:r w:rsidR="00D33FBE">
        <w:rPr>
          <w:lang w:val="ru-RU"/>
        </w:rPr>
        <w:t>8</w:t>
      </w:r>
      <w:r>
        <w:rPr>
          <w:lang w:val="ru-RU"/>
        </w:rPr>
        <w:t xml:space="preserve"> и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9A0186">
        <w:rPr>
          <w:lang w:val="ru-RU"/>
        </w:rPr>
        <w:t>2</w:t>
      </w:r>
      <w:r w:rsidR="00D33FBE">
        <w:rPr>
          <w:lang w:val="ru-RU"/>
        </w:rPr>
        <w:t>9</w:t>
      </w:r>
      <w:r>
        <w:rPr>
          <w:lang w:val="ru-RU"/>
        </w:rPr>
        <w:t>).</w:t>
      </w:r>
    </w:p>
    <w:p w:rsidR="0080426F" w:rsidRPr="002F555C" w:rsidRDefault="00FA7B0F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7AD63ED2" wp14:editId="0834EF23">
            <wp:extent cx="5940000" cy="3171600"/>
            <wp:effectExtent l="0" t="0" r="0" b="0"/>
            <wp:docPr id="41" name="Диаграмма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3"/>
              </a:graphicData>
            </a:graphic>
          </wp:inline>
        </w:drawing>
      </w:r>
    </w:p>
    <w:p w:rsidR="009B5A50" w:rsidRPr="002F555C" w:rsidRDefault="009B5A50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2</w:t>
      </w:r>
      <w:r w:rsidR="00D33FBE">
        <w:rPr>
          <w:noProof/>
          <w:sz w:val="24"/>
          <w:szCs w:val="24"/>
          <w:lang w:val="ru-RU" w:eastAsia="ru-RU" w:bidi="ar-SA"/>
        </w:rPr>
        <w:t>8</w:t>
      </w:r>
      <w:r w:rsidRPr="002F555C">
        <w:rPr>
          <w:noProof/>
          <w:sz w:val="24"/>
          <w:szCs w:val="24"/>
          <w:lang w:val="ru-RU" w:eastAsia="ru-RU" w:bidi="ar-SA"/>
        </w:rPr>
        <w:t xml:space="preserve"> – Скорость перемещения дульного среза в плоскости </w:t>
      </w:r>
      <w:r w:rsidRPr="00D33FBE">
        <w:rPr>
          <w:i/>
          <w:noProof/>
          <w:sz w:val="24"/>
          <w:szCs w:val="24"/>
          <w:lang w:val="ru-RU" w:eastAsia="ru-RU" w:bidi="ar-SA"/>
        </w:rPr>
        <w:t>Oxy</w:t>
      </w:r>
      <w:r w:rsidR="002F555C">
        <w:rPr>
          <w:noProof/>
          <w:sz w:val="24"/>
          <w:szCs w:val="24"/>
          <w:lang w:val="ru-RU" w:eastAsia="ru-RU" w:bidi="ar-SA"/>
        </w:rPr>
        <w:br/>
        <w:t>п</w:t>
      </w:r>
      <w:proofErr w:type="spellStart"/>
      <w:r w:rsidR="002F555C">
        <w:rPr>
          <w:sz w:val="24"/>
          <w:lang w:val="ru-RU"/>
        </w:rPr>
        <w:t>ри</w:t>
      </w:r>
      <w:proofErr w:type="spellEnd"/>
      <w:r w:rsidR="002F555C">
        <w:rPr>
          <w:sz w:val="24"/>
          <w:lang w:val="ru-RU"/>
        </w:rPr>
        <w:t xml:space="preserve">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D027CA" w:rsidRPr="002F555C" w:rsidRDefault="00BB52FD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71C6B41B" wp14:editId="6EF857F5">
            <wp:extent cx="5940425" cy="3173095"/>
            <wp:effectExtent l="0" t="0" r="0" b="0"/>
            <wp:docPr id="71" name="Диаграмма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4"/>
              </a:graphicData>
            </a:graphic>
          </wp:inline>
        </w:drawing>
      </w:r>
    </w:p>
    <w:p w:rsidR="009B5A50" w:rsidRPr="002F555C" w:rsidRDefault="009B5A50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2</w:t>
      </w:r>
      <w:r w:rsidR="00D33FBE">
        <w:rPr>
          <w:noProof/>
          <w:sz w:val="24"/>
          <w:szCs w:val="24"/>
          <w:lang w:val="ru-RU" w:eastAsia="ru-RU" w:bidi="ar-SA"/>
        </w:rPr>
        <w:t>9</w:t>
      </w:r>
      <w:r w:rsidRPr="002F555C">
        <w:rPr>
          <w:noProof/>
          <w:sz w:val="24"/>
          <w:szCs w:val="24"/>
          <w:lang w:val="ru-RU" w:eastAsia="ru-RU" w:bidi="ar-SA"/>
        </w:rPr>
        <w:t xml:space="preserve"> – Скорость перемещения дульного среза в плоскости </w:t>
      </w:r>
      <w:r w:rsidRPr="00D33FBE">
        <w:rPr>
          <w:i/>
          <w:noProof/>
          <w:sz w:val="24"/>
          <w:szCs w:val="24"/>
          <w:lang w:val="ru-RU" w:eastAsia="ru-RU" w:bidi="ar-SA"/>
        </w:rPr>
        <w:t>Oxy</w:t>
      </w:r>
      <w:r w:rsidR="00A54852">
        <w:rPr>
          <w:noProof/>
          <w:sz w:val="24"/>
          <w:szCs w:val="24"/>
          <w:lang w:val="ru-RU" w:eastAsia="ru-RU" w:bidi="ar-SA"/>
        </w:rPr>
        <w:br/>
        <w:t>при выстреле из</w:t>
      </w:r>
      <w:r w:rsidR="00A54852" w:rsidRPr="002F555C">
        <w:rPr>
          <w:noProof/>
          <w:sz w:val="24"/>
          <w:szCs w:val="24"/>
          <w:lang w:val="ru-RU" w:eastAsia="ru-RU" w:bidi="ar-SA"/>
        </w:rPr>
        <w:t xml:space="preserve"> 152 мм гаубицы</w:t>
      </w:r>
    </w:p>
    <w:p w:rsidR="0080426F" w:rsidRPr="002F555C" w:rsidRDefault="00FA7B0F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48533E6D" wp14:editId="3C8EAF25">
            <wp:extent cx="5940000" cy="3171600"/>
            <wp:effectExtent l="0" t="0" r="0" b="0"/>
            <wp:docPr id="48" name="Диаграмма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5"/>
              </a:graphicData>
            </a:graphic>
          </wp:inline>
        </w:drawing>
      </w:r>
    </w:p>
    <w:p w:rsidR="0080426F" w:rsidRPr="002F555C" w:rsidRDefault="0080426F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D33FBE">
        <w:rPr>
          <w:noProof/>
          <w:sz w:val="24"/>
          <w:szCs w:val="24"/>
          <w:lang w:val="ru-RU" w:eastAsia="ru-RU" w:bidi="ar-SA"/>
        </w:rPr>
        <w:t>30</w:t>
      </w:r>
      <w:r w:rsidRPr="002F555C">
        <w:rPr>
          <w:noProof/>
          <w:sz w:val="24"/>
          <w:szCs w:val="24"/>
          <w:lang w:val="ru-RU" w:eastAsia="ru-RU" w:bidi="ar-SA"/>
        </w:rPr>
        <w:t xml:space="preserve"> – Скорость перемещения дульного среза в плоскости </w:t>
      </w:r>
      <w:r w:rsidRPr="00D33FBE">
        <w:rPr>
          <w:i/>
          <w:noProof/>
          <w:sz w:val="24"/>
          <w:szCs w:val="24"/>
          <w:lang w:val="ru-RU" w:eastAsia="ru-RU" w:bidi="ar-SA"/>
        </w:rPr>
        <w:t>Oxz</w:t>
      </w:r>
      <w:r w:rsidR="002F555C">
        <w:rPr>
          <w:noProof/>
          <w:sz w:val="24"/>
          <w:szCs w:val="24"/>
          <w:lang w:val="ru-RU" w:eastAsia="ru-RU" w:bidi="ar-SA"/>
        </w:rPr>
        <w:br/>
      </w:r>
      <w:r w:rsidR="002F555C">
        <w:rPr>
          <w:sz w:val="24"/>
          <w:lang w:val="ru-RU"/>
        </w:rPr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</w:p>
    <w:p w:rsidR="0080426F" w:rsidRPr="002F555C" w:rsidRDefault="00BB52FD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48E1E639" wp14:editId="1D49F300">
            <wp:extent cx="5940425" cy="3173095"/>
            <wp:effectExtent l="0" t="0" r="0" b="0"/>
            <wp:docPr id="81" name="Диаграмма 8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6"/>
              </a:graphicData>
            </a:graphic>
          </wp:inline>
        </w:drawing>
      </w:r>
    </w:p>
    <w:p w:rsidR="0080426F" w:rsidRPr="002F555C" w:rsidRDefault="0080426F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3</w:t>
      </w:r>
      <w:r w:rsidR="00D33FBE">
        <w:rPr>
          <w:noProof/>
          <w:sz w:val="24"/>
          <w:szCs w:val="24"/>
          <w:lang w:val="ru-RU" w:eastAsia="ru-RU" w:bidi="ar-SA"/>
        </w:rPr>
        <w:t>1</w:t>
      </w:r>
      <w:r w:rsidRPr="002F555C">
        <w:rPr>
          <w:noProof/>
          <w:sz w:val="24"/>
          <w:szCs w:val="24"/>
          <w:lang w:val="ru-RU" w:eastAsia="ru-RU" w:bidi="ar-SA"/>
        </w:rPr>
        <w:t xml:space="preserve"> – Скорость перемещения дульного среза в плоскости </w:t>
      </w:r>
      <w:r w:rsidRPr="00D33FBE">
        <w:rPr>
          <w:i/>
          <w:noProof/>
          <w:sz w:val="24"/>
          <w:szCs w:val="24"/>
          <w:lang w:val="ru-RU" w:eastAsia="ru-RU" w:bidi="ar-SA"/>
        </w:rPr>
        <w:t>Oxz</w:t>
      </w:r>
      <w:r w:rsidR="00A54852">
        <w:rPr>
          <w:noProof/>
          <w:sz w:val="24"/>
          <w:szCs w:val="24"/>
          <w:lang w:val="ru-RU" w:eastAsia="ru-RU" w:bidi="ar-SA"/>
        </w:rPr>
        <w:br/>
        <w:t>при выстреле из</w:t>
      </w:r>
      <w:r w:rsidR="00A54852" w:rsidRPr="002F555C">
        <w:rPr>
          <w:noProof/>
          <w:sz w:val="24"/>
          <w:szCs w:val="24"/>
          <w:lang w:val="ru-RU" w:eastAsia="ru-RU" w:bidi="ar-SA"/>
        </w:rPr>
        <w:t xml:space="preserve"> 152 мм гаубицы</w:t>
      </w:r>
    </w:p>
    <w:p w:rsidR="00ED0BE5" w:rsidRPr="00D804BE" w:rsidRDefault="00BC282E" w:rsidP="00ED0BE5">
      <w:pPr>
        <w:ind w:firstLine="567"/>
        <w:rPr>
          <w:lang w:val="ru-RU"/>
        </w:rPr>
      </w:pPr>
      <w:r w:rsidRPr="00BC282E">
        <w:rPr>
          <w:lang w:val="ru-RU"/>
        </w:rPr>
        <w:t xml:space="preserve">Определим </w:t>
      </w:r>
      <w:r w:rsidR="005406A9" w:rsidRPr="00BC282E">
        <w:rPr>
          <w:lang w:val="ru-RU"/>
        </w:rPr>
        <w:t>траектори</w:t>
      </w:r>
      <w:r w:rsidRPr="00BC282E">
        <w:rPr>
          <w:lang w:val="ru-RU"/>
        </w:rPr>
        <w:t>и</w:t>
      </w:r>
      <w:r w:rsidR="005406A9" w:rsidRPr="00BC282E">
        <w:rPr>
          <w:lang w:val="ru-RU"/>
        </w:rPr>
        <w:t xml:space="preserve"> полёта снаряд</w:t>
      </w:r>
      <w:r w:rsidRPr="00BC282E">
        <w:rPr>
          <w:lang w:val="ru-RU"/>
        </w:rPr>
        <w:t>ов</w:t>
      </w:r>
      <w:r w:rsidR="005406A9" w:rsidRPr="00BC282E">
        <w:rPr>
          <w:lang w:val="ru-RU"/>
        </w:rPr>
        <w:t xml:space="preserve"> </w:t>
      </w:r>
      <w:r w:rsidRPr="00BC282E">
        <w:rPr>
          <w:lang w:val="ru-RU"/>
        </w:rPr>
        <w:t>при стрельбе из 30 мм автоматической пушки по воздушной цели на расстоянии 2 000 м и при стрельбе из 152 мм гаубицы по наземной цели. Р</w:t>
      </w:r>
      <w:r w:rsidR="005406A9" w:rsidRPr="00BC282E">
        <w:rPr>
          <w:lang w:val="ru-RU"/>
        </w:rPr>
        <w:t>езультаты</w:t>
      </w:r>
      <w:r w:rsidRPr="00BC282E">
        <w:rPr>
          <w:lang w:val="ru-RU"/>
        </w:rPr>
        <w:t xml:space="preserve"> расчётов</w:t>
      </w:r>
      <w:r w:rsidR="005406A9" w:rsidRPr="00BC282E">
        <w:rPr>
          <w:lang w:val="ru-RU"/>
        </w:rPr>
        <w:t xml:space="preserve"> представлены на рисунках </w:t>
      </w:r>
      <w:r w:rsidR="00052173" w:rsidRPr="00BC282E">
        <w:rPr>
          <w:lang w:val="ru-RU"/>
        </w:rPr>
        <w:t>5</w:t>
      </w:r>
      <w:r w:rsidR="005406A9" w:rsidRPr="00BC282E">
        <w:rPr>
          <w:lang w:val="ru-RU"/>
        </w:rPr>
        <w:t>.</w:t>
      </w:r>
      <w:r w:rsidR="009A0186" w:rsidRPr="00BC282E">
        <w:rPr>
          <w:lang w:val="ru-RU"/>
        </w:rPr>
        <w:t>31</w:t>
      </w:r>
      <w:r w:rsidR="005406A9" w:rsidRPr="00BC282E">
        <w:rPr>
          <w:lang w:val="ru-RU"/>
        </w:rPr>
        <w:t xml:space="preserve"> и </w:t>
      </w:r>
      <w:r w:rsidR="00052173" w:rsidRPr="00BC282E">
        <w:rPr>
          <w:lang w:val="ru-RU"/>
        </w:rPr>
        <w:t>5</w:t>
      </w:r>
      <w:r w:rsidR="005406A9" w:rsidRPr="00BC282E">
        <w:rPr>
          <w:lang w:val="ru-RU"/>
        </w:rPr>
        <w:t>.</w:t>
      </w:r>
      <w:r w:rsidR="009A0186" w:rsidRPr="00BC282E">
        <w:rPr>
          <w:lang w:val="ru-RU"/>
        </w:rPr>
        <w:t>32</w:t>
      </w:r>
      <w:r w:rsidRPr="00BC282E">
        <w:rPr>
          <w:lang w:val="ru-RU"/>
        </w:rPr>
        <w:t>.</w:t>
      </w:r>
    </w:p>
    <w:p w:rsidR="005406A9" w:rsidRPr="002F555C" w:rsidRDefault="00A36358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>
        <w:rPr>
          <w:noProof/>
          <w:lang w:val="ru-RU" w:eastAsia="ru-RU" w:bidi="ar-SA"/>
        </w:rPr>
        <w:drawing>
          <wp:inline distT="0" distB="0" distL="0" distR="0" wp14:anchorId="26ACBFC4" wp14:editId="3A6AEF22">
            <wp:extent cx="5939790" cy="3467100"/>
            <wp:effectExtent l="0" t="0" r="0" b="0"/>
            <wp:docPr id="50" name="Диаграмма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7"/>
              </a:graphicData>
            </a:graphic>
          </wp:inline>
        </w:drawing>
      </w:r>
    </w:p>
    <w:p w:rsidR="005406A9" w:rsidRPr="00C20C9D" w:rsidRDefault="005406A9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3</w:t>
      </w:r>
      <w:r w:rsidR="00D33FBE">
        <w:rPr>
          <w:noProof/>
          <w:sz w:val="24"/>
          <w:szCs w:val="24"/>
          <w:lang w:val="ru-RU" w:eastAsia="ru-RU" w:bidi="ar-SA"/>
        </w:rPr>
        <w:t>2</w:t>
      </w:r>
      <w:r w:rsidRPr="002F555C">
        <w:rPr>
          <w:noProof/>
          <w:sz w:val="24"/>
          <w:szCs w:val="24"/>
          <w:lang w:val="ru-RU" w:eastAsia="ru-RU" w:bidi="ar-SA"/>
        </w:rPr>
        <w:t xml:space="preserve"> – Траектории полёта снаряд</w:t>
      </w:r>
      <w:r w:rsidR="002F555C">
        <w:rPr>
          <w:noProof/>
          <w:sz w:val="24"/>
          <w:szCs w:val="24"/>
          <w:lang w:val="ru-RU" w:eastAsia="ru-RU" w:bidi="ar-SA"/>
        </w:rPr>
        <w:t xml:space="preserve">ов </w:t>
      </w:r>
      <w:r w:rsidR="002F555C">
        <w:rPr>
          <w:sz w:val="24"/>
          <w:lang w:val="ru-RU"/>
        </w:rPr>
        <w:t>при стрельбе очередью из 30</w:t>
      </w:r>
      <w:r w:rsidR="002F555C" w:rsidRPr="0018307C">
        <w:rPr>
          <w:sz w:val="24"/>
          <w:lang w:val="ru-RU"/>
        </w:rPr>
        <w:t xml:space="preserve"> мм </w:t>
      </w:r>
      <w:r w:rsidR="002F555C">
        <w:rPr>
          <w:sz w:val="24"/>
          <w:lang w:val="ru-RU"/>
        </w:rPr>
        <w:t>пушки</w:t>
      </w:r>
      <w:r w:rsidR="00C20C9D">
        <w:rPr>
          <w:sz w:val="24"/>
          <w:lang w:val="ru-RU"/>
        </w:rPr>
        <w:br/>
        <w:t>по цели на расстоянии 2 000 м</w:t>
      </w:r>
    </w:p>
    <w:p w:rsidR="00ED0BE5" w:rsidRPr="002F555C" w:rsidRDefault="008353ED" w:rsidP="002F555C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lastRenderedPageBreak/>
        <w:drawing>
          <wp:inline distT="0" distB="0" distL="0" distR="0" wp14:anchorId="3B4A398D" wp14:editId="298EB336">
            <wp:extent cx="5940425" cy="3355975"/>
            <wp:effectExtent l="0" t="0" r="0" b="0"/>
            <wp:docPr id="88" name="Диаграмма 8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8"/>
              </a:graphicData>
            </a:graphic>
          </wp:inline>
        </w:drawing>
      </w:r>
    </w:p>
    <w:p w:rsidR="00ED0BE5" w:rsidRPr="002F555C" w:rsidRDefault="005406A9" w:rsidP="002F555C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3</w:t>
      </w:r>
      <w:r w:rsidR="00D33FBE">
        <w:rPr>
          <w:noProof/>
          <w:sz w:val="24"/>
          <w:szCs w:val="24"/>
          <w:lang w:val="ru-RU" w:eastAsia="ru-RU" w:bidi="ar-SA"/>
        </w:rPr>
        <w:t>3</w:t>
      </w:r>
      <w:r w:rsidRPr="002F555C">
        <w:rPr>
          <w:noProof/>
          <w:sz w:val="24"/>
          <w:szCs w:val="24"/>
          <w:lang w:val="ru-RU" w:eastAsia="ru-RU" w:bidi="ar-SA"/>
        </w:rPr>
        <w:t xml:space="preserve"> – Траектории полёта снаряда </w:t>
      </w:r>
      <w:r w:rsidR="00A54852">
        <w:rPr>
          <w:noProof/>
          <w:sz w:val="24"/>
          <w:szCs w:val="24"/>
          <w:lang w:val="ru-RU" w:eastAsia="ru-RU" w:bidi="ar-SA"/>
        </w:rPr>
        <w:t>при выстреле из</w:t>
      </w:r>
      <w:r w:rsidR="00A54852" w:rsidRPr="002F555C">
        <w:rPr>
          <w:noProof/>
          <w:sz w:val="24"/>
          <w:szCs w:val="24"/>
          <w:lang w:val="ru-RU" w:eastAsia="ru-RU" w:bidi="ar-SA"/>
        </w:rPr>
        <w:t xml:space="preserve"> 152 мм гаубицы</w:t>
      </w:r>
    </w:p>
    <w:p w:rsidR="008A1FFF" w:rsidRPr="00D978DD" w:rsidRDefault="008A1FFF" w:rsidP="008A1FFF">
      <w:pPr>
        <w:ind w:firstLine="567"/>
        <w:jc w:val="left"/>
        <w:rPr>
          <w:lang w:val="ru-RU"/>
        </w:rPr>
      </w:pPr>
      <w:r w:rsidRPr="008A1FFF">
        <w:rPr>
          <w:lang w:val="ru-RU"/>
        </w:rPr>
        <w:t>Из</w:t>
      </w:r>
      <w:r>
        <w:rPr>
          <w:lang w:val="ru-RU"/>
        </w:rPr>
        <w:t xml:space="preserve"> рисунка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9A0186">
        <w:rPr>
          <w:lang w:val="ru-RU"/>
        </w:rPr>
        <w:t>3</w:t>
      </w:r>
      <w:r w:rsidR="00D33FBE">
        <w:rPr>
          <w:lang w:val="ru-RU"/>
        </w:rPr>
        <w:t>2</w:t>
      </w:r>
      <w:r>
        <w:rPr>
          <w:lang w:val="ru-RU"/>
        </w:rPr>
        <w:t xml:space="preserve"> видно, что при стрельбе очередью из 5 выстрелов кучность стрельбы достаточно высокая и влияние колебаний</w:t>
      </w:r>
      <w:r w:rsidR="00C50FD1">
        <w:rPr>
          <w:lang w:val="ru-RU"/>
        </w:rPr>
        <w:t xml:space="preserve"> не критично</w:t>
      </w:r>
      <w:r w:rsidR="00C20C9D">
        <w:rPr>
          <w:lang w:val="ru-RU"/>
        </w:rPr>
        <w:t xml:space="preserve">. </w:t>
      </w:r>
      <w:r w:rsidR="00C50FD1">
        <w:rPr>
          <w:lang w:val="ru-RU"/>
        </w:rPr>
        <w:t>При рассмотрении стрельбы по воздушной цели на расстоянии 2</w:t>
      </w:r>
      <w:r w:rsidR="00D978DD">
        <w:rPr>
          <w:lang w:val="ru-RU"/>
        </w:rPr>
        <w:t> </w:t>
      </w:r>
      <w:r w:rsidR="00C20C9D">
        <w:rPr>
          <w:lang w:val="ru-RU"/>
        </w:rPr>
        <w:t>000</w:t>
      </w:r>
      <w:r w:rsidR="00C50FD1">
        <w:rPr>
          <w:lang w:val="ru-RU"/>
        </w:rPr>
        <w:t xml:space="preserve"> разброс составляет </w:t>
      </w:r>
      <w:r w:rsidR="00A814A9">
        <w:rPr>
          <w:lang w:val="ru-RU"/>
        </w:rPr>
        <w:t>0</w:t>
      </w:r>
      <w:r w:rsidR="00466480" w:rsidRPr="00466480">
        <w:rPr>
          <w:lang w:val="ru-RU"/>
        </w:rPr>
        <w:t>,</w:t>
      </w:r>
      <w:r w:rsidR="00A36358">
        <w:rPr>
          <w:lang w:val="ru-RU"/>
        </w:rPr>
        <w:t>182</w:t>
      </w:r>
      <w:r w:rsidR="00C50FD1">
        <w:rPr>
          <w:lang w:val="ru-RU"/>
        </w:rPr>
        <w:t xml:space="preserve"> м, при СКО</w:t>
      </w:r>
      <w:r w:rsidR="00466480">
        <w:rPr>
          <w:lang w:val="ru-RU"/>
        </w:rPr>
        <w:t xml:space="preserve"> 0,</w:t>
      </w:r>
      <w:r w:rsidR="00A36358">
        <w:rPr>
          <w:lang w:val="ru-RU"/>
        </w:rPr>
        <w:t>048</w:t>
      </w:r>
      <w:r w:rsidR="00C50FD1">
        <w:rPr>
          <w:lang w:val="ru-RU"/>
        </w:rPr>
        <w:t xml:space="preserve"> м.</w:t>
      </w:r>
    </w:p>
    <w:p w:rsidR="00C50FD1" w:rsidRDefault="00A36358" w:rsidP="00114D9D">
      <w:pPr>
        <w:ind w:firstLine="567"/>
        <w:jc w:val="center"/>
        <w:rPr>
          <w:lang w:val="ru-RU"/>
        </w:rPr>
      </w:pPr>
      <w:r>
        <w:rPr>
          <w:noProof/>
          <w:lang w:val="ru-RU" w:eastAsia="ru-RU" w:bidi="ar-SA"/>
        </w:rPr>
        <w:drawing>
          <wp:inline distT="0" distB="0" distL="0" distR="0" wp14:anchorId="7FEC6DBA" wp14:editId="1E9DBBAC">
            <wp:extent cx="3208630" cy="2880000"/>
            <wp:effectExtent l="0" t="0" r="11430" b="15875"/>
            <wp:docPr id="54" name="Диаграмма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9"/>
              </a:graphicData>
            </a:graphic>
          </wp:inline>
        </w:drawing>
      </w:r>
    </w:p>
    <w:p w:rsidR="00114D9D" w:rsidRPr="002F555C" w:rsidRDefault="00114D9D" w:rsidP="00114D9D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BC282E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 w:rsidRPr="00BC282E">
        <w:rPr>
          <w:noProof/>
          <w:sz w:val="24"/>
          <w:szCs w:val="24"/>
          <w:lang w:val="ru-RU" w:eastAsia="ru-RU" w:bidi="ar-SA"/>
        </w:rPr>
        <w:t>5</w:t>
      </w:r>
      <w:r w:rsidRPr="00BC282E">
        <w:rPr>
          <w:noProof/>
          <w:sz w:val="24"/>
          <w:szCs w:val="24"/>
          <w:lang w:val="ru-RU" w:eastAsia="ru-RU" w:bidi="ar-SA"/>
        </w:rPr>
        <w:t>.</w:t>
      </w:r>
      <w:r w:rsidR="009A0186" w:rsidRPr="00BC282E">
        <w:rPr>
          <w:noProof/>
          <w:sz w:val="24"/>
          <w:szCs w:val="24"/>
          <w:lang w:val="ru-RU" w:eastAsia="ru-RU" w:bidi="ar-SA"/>
        </w:rPr>
        <w:t>3</w:t>
      </w:r>
      <w:r w:rsidR="00D33FBE">
        <w:rPr>
          <w:noProof/>
          <w:sz w:val="24"/>
          <w:szCs w:val="24"/>
          <w:lang w:val="ru-RU" w:eastAsia="ru-RU" w:bidi="ar-SA"/>
        </w:rPr>
        <w:t>4</w:t>
      </w:r>
      <w:r w:rsidRPr="00BC282E">
        <w:rPr>
          <w:noProof/>
          <w:sz w:val="24"/>
          <w:szCs w:val="24"/>
          <w:lang w:val="ru-RU" w:eastAsia="ru-RU" w:bidi="ar-SA"/>
        </w:rPr>
        <w:t xml:space="preserve"> – </w:t>
      </w:r>
      <w:r w:rsidR="00D978DD" w:rsidRPr="00BC282E">
        <w:rPr>
          <w:noProof/>
          <w:sz w:val="24"/>
          <w:szCs w:val="24"/>
          <w:lang w:val="ru-RU" w:eastAsia="ru-RU" w:bidi="ar-SA"/>
        </w:rPr>
        <w:t xml:space="preserve">Разброс снарядов </w:t>
      </w:r>
      <w:r w:rsidR="00466480" w:rsidRPr="00BC282E">
        <w:rPr>
          <w:noProof/>
          <w:sz w:val="24"/>
          <w:szCs w:val="24"/>
          <w:lang w:val="ru-RU" w:eastAsia="ru-RU" w:bidi="ar-SA"/>
        </w:rPr>
        <w:t>при стрельбе очередью из 5 выстрелов</w:t>
      </w:r>
      <w:r w:rsidR="00C20C9D" w:rsidRPr="00BC282E">
        <w:rPr>
          <w:noProof/>
          <w:sz w:val="24"/>
          <w:szCs w:val="24"/>
          <w:lang w:val="ru-RU" w:eastAsia="ru-RU" w:bidi="ar-SA"/>
        </w:rPr>
        <w:br/>
        <w:t>по цели на расстоянии 2 000 м</w:t>
      </w:r>
    </w:p>
    <w:p w:rsidR="00D978DD" w:rsidRDefault="0043648F" w:rsidP="00466480">
      <w:pPr>
        <w:ind w:firstLine="567"/>
        <w:rPr>
          <w:lang w:val="ru-RU"/>
        </w:rPr>
      </w:pPr>
      <w:r>
        <w:rPr>
          <w:lang w:val="ru-RU"/>
        </w:rPr>
        <w:t>Увеличим число выстрелов до 15, рез</w:t>
      </w:r>
      <w:r w:rsidR="00D33FBE">
        <w:rPr>
          <w:lang w:val="ru-RU"/>
        </w:rPr>
        <w:t>ультаты представлены на рисунке</w:t>
      </w:r>
      <w:r>
        <w:rPr>
          <w:lang w:val="ru-RU"/>
        </w:rPr>
        <w:t xml:space="preserve"> </w:t>
      </w:r>
      <w:r w:rsidR="00052173">
        <w:rPr>
          <w:lang w:val="ru-RU"/>
        </w:rPr>
        <w:t>5</w:t>
      </w:r>
      <w:r>
        <w:rPr>
          <w:lang w:val="ru-RU"/>
        </w:rPr>
        <w:t>.</w:t>
      </w:r>
      <w:r w:rsidR="009A0186">
        <w:rPr>
          <w:lang w:val="ru-RU"/>
        </w:rPr>
        <w:t>3</w:t>
      </w:r>
      <w:r w:rsidR="00D33FBE">
        <w:rPr>
          <w:lang w:val="ru-RU"/>
        </w:rPr>
        <w:t>5</w:t>
      </w:r>
      <w:r>
        <w:rPr>
          <w:lang w:val="ru-RU"/>
        </w:rPr>
        <w:t>.</w:t>
      </w:r>
    </w:p>
    <w:p w:rsidR="0043648F" w:rsidRDefault="00BC282E" w:rsidP="0043648F">
      <w:pPr>
        <w:ind w:firstLine="567"/>
        <w:jc w:val="center"/>
        <w:rPr>
          <w:lang w:val="ru-RU"/>
        </w:rPr>
      </w:pPr>
      <w:r>
        <w:rPr>
          <w:noProof/>
          <w:lang w:val="ru-RU" w:eastAsia="ru-RU" w:bidi="ar-SA"/>
        </w:rPr>
        <w:lastRenderedPageBreak/>
        <w:drawing>
          <wp:inline distT="0" distB="0" distL="0" distR="0" wp14:anchorId="11036419" wp14:editId="04D96A3F">
            <wp:extent cx="4399255" cy="2880000"/>
            <wp:effectExtent l="0" t="0" r="1905" b="15875"/>
            <wp:docPr id="55" name="Диаграмма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70"/>
              </a:graphicData>
            </a:graphic>
          </wp:inline>
        </w:drawing>
      </w:r>
    </w:p>
    <w:p w:rsidR="0043648F" w:rsidRPr="002F555C" w:rsidRDefault="0043648F" w:rsidP="0043648F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 w:rsidR="009A0186">
        <w:rPr>
          <w:noProof/>
          <w:sz w:val="24"/>
          <w:szCs w:val="24"/>
          <w:lang w:val="ru-RU" w:eastAsia="ru-RU" w:bidi="ar-SA"/>
        </w:rPr>
        <w:t>3</w:t>
      </w:r>
      <w:r w:rsidR="00D33FBE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 xml:space="preserve"> – </w:t>
      </w:r>
      <w:r>
        <w:rPr>
          <w:noProof/>
          <w:sz w:val="24"/>
          <w:szCs w:val="24"/>
          <w:lang w:val="ru-RU" w:eastAsia="ru-RU" w:bidi="ar-SA"/>
        </w:rPr>
        <w:t>Разброс снарядов на дистанции 2</w:t>
      </w:r>
      <w:r w:rsidR="00BC282E">
        <w:rPr>
          <w:noProof/>
          <w:sz w:val="24"/>
          <w:szCs w:val="24"/>
          <w:lang w:val="ru-RU" w:eastAsia="ru-RU" w:bidi="ar-SA"/>
        </w:rPr>
        <w:t> 000 м</w:t>
      </w:r>
      <w:r>
        <w:rPr>
          <w:noProof/>
          <w:sz w:val="24"/>
          <w:szCs w:val="24"/>
          <w:lang w:val="ru-RU" w:eastAsia="ru-RU" w:bidi="ar-SA"/>
        </w:rPr>
        <w:t>,</w:t>
      </w:r>
      <w:r>
        <w:rPr>
          <w:noProof/>
          <w:sz w:val="24"/>
          <w:szCs w:val="24"/>
          <w:lang w:val="ru-RU" w:eastAsia="ru-RU" w:bidi="ar-SA"/>
        </w:rPr>
        <w:br/>
        <w:t>при стрельбе очередью из 15 выстрелов</w:t>
      </w:r>
    </w:p>
    <w:p w:rsidR="00B2445D" w:rsidRDefault="00A814A9" w:rsidP="00A814A9">
      <w:pPr>
        <w:ind w:firstLine="567"/>
        <w:rPr>
          <w:lang w:val="ru-RU"/>
        </w:rPr>
      </w:pPr>
      <w:r>
        <w:rPr>
          <w:lang w:val="ru-RU"/>
        </w:rPr>
        <w:t>Из рисунков выше видно, что разброс значительно увеличился с 0,</w:t>
      </w:r>
      <w:r w:rsidR="00BC282E">
        <w:rPr>
          <w:lang w:val="ru-RU"/>
        </w:rPr>
        <w:t>182 м</w:t>
      </w:r>
      <w:r>
        <w:rPr>
          <w:lang w:val="ru-RU"/>
        </w:rPr>
        <w:t xml:space="preserve"> до 2,7</w:t>
      </w:r>
      <w:r w:rsidR="00BC282E">
        <w:rPr>
          <w:lang w:val="ru-RU"/>
        </w:rPr>
        <w:t>72</w:t>
      </w:r>
      <w:r>
        <w:rPr>
          <w:lang w:val="ru-RU"/>
        </w:rPr>
        <w:t xml:space="preserve"> м. Из чего можно сделать вывод, что длина очереди значительно влияет на точность стрельбы.</w:t>
      </w:r>
    </w:p>
    <w:p w:rsidR="00B5647F" w:rsidRDefault="00B5647F" w:rsidP="00A814A9">
      <w:pPr>
        <w:ind w:firstLine="567"/>
        <w:rPr>
          <w:lang w:val="ru-RU"/>
        </w:rPr>
      </w:pPr>
    </w:p>
    <w:p w:rsidR="00B5647F" w:rsidRPr="00B5647F" w:rsidRDefault="00DD5482" w:rsidP="00B5647F">
      <w:pPr>
        <w:pStyle w:val="2"/>
        <w:rPr>
          <w:lang w:val="ru-RU"/>
        </w:rPr>
      </w:pPr>
      <w:bookmarkStart w:id="58" w:name="_Toc89096764"/>
      <w:r>
        <w:rPr>
          <w:lang w:val="ru-RU"/>
        </w:rPr>
        <w:t>5</w:t>
      </w:r>
      <w:r w:rsidR="00B5647F">
        <w:rPr>
          <w:lang w:val="ru-RU"/>
        </w:rPr>
        <w:t>.</w:t>
      </w:r>
      <w:r w:rsidR="00B5647F" w:rsidRPr="00B5647F">
        <w:rPr>
          <w:lang w:val="ru-RU"/>
        </w:rPr>
        <w:t>3</w:t>
      </w:r>
      <w:r w:rsidR="00B5647F">
        <w:rPr>
          <w:lang w:val="ru-RU"/>
        </w:rPr>
        <w:t xml:space="preserve"> </w:t>
      </w:r>
      <w:r w:rsidR="00116A13">
        <w:rPr>
          <w:lang w:val="ru-RU"/>
        </w:rPr>
        <w:t>Р</w:t>
      </w:r>
      <w:r w:rsidR="00B5647F">
        <w:rPr>
          <w:lang w:val="ru-RU"/>
        </w:rPr>
        <w:t>езультат</w:t>
      </w:r>
      <w:r w:rsidR="00116A13">
        <w:rPr>
          <w:lang w:val="ru-RU"/>
        </w:rPr>
        <w:t>ы</w:t>
      </w:r>
      <w:r w:rsidR="00B5647F">
        <w:rPr>
          <w:lang w:val="ru-RU"/>
        </w:rPr>
        <w:t xml:space="preserve"> моделирования </w:t>
      </w:r>
      <w:r w:rsidR="00116A13">
        <w:rPr>
          <w:lang w:val="ru-RU"/>
        </w:rPr>
        <w:t>в</w:t>
      </w:r>
      <w:r w:rsidR="00B5647F">
        <w:rPr>
          <w:lang w:val="ru-RU"/>
        </w:rPr>
        <w:t xml:space="preserve"> </w:t>
      </w:r>
      <w:proofErr w:type="spellStart"/>
      <w:r w:rsidR="00B5647F">
        <w:t>Ansys</w:t>
      </w:r>
      <w:bookmarkEnd w:id="58"/>
      <w:proofErr w:type="spellEnd"/>
    </w:p>
    <w:p w:rsidR="00F27381" w:rsidRDefault="00F27381" w:rsidP="00A814A9">
      <w:pPr>
        <w:ind w:firstLine="567"/>
        <w:rPr>
          <w:lang w:val="ru-RU"/>
        </w:rPr>
      </w:pPr>
      <w:r>
        <w:rPr>
          <w:lang w:val="ru-RU"/>
        </w:rPr>
        <w:t>Создадим 3</w:t>
      </w:r>
      <w:r>
        <w:t>D</w:t>
      </w:r>
      <w:r w:rsidRPr="00F27381">
        <w:rPr>
          <w:lang w:val="ru-RU"/>
        </w:rPr>
        <w:t xml:space="preserve"> </w:t>
      </w:r>
      <w:r>
        <w:rPr>
          <w:lang w:val="ru-RU"/>
        </w:rPr>
        <w:t xml:space="preserve">модели рассматриваемых орудий и боеприпасов. Результаты для 30 мм пушки представлены на рисунках </w:t>
      </w:r>
      <w:r w:rsidR="00052173">
        <w:rPr>
          <w:lang w:val="ru-RU"/>
        </w:rPr>
        <w:t>5</w:t>
      </w:r>
      <w:r w:rsidR="009A0186">
        <w:rPr>
          <w:lang w:val="ru-RU"/>
        </w:rPr>
        <w:t>.3</w:t>
      </w:r>
      <w:r w:rsidR="00D33FBE">
        <w:rPr>
          <w:lang w:val="ru-RU"/>
        </w:rPr>
        <w:t>6</w:t>
      </w:r>
      <w:r w:rsidR="009A0186">
        <w:rPr>
          <w:lang w:val="ru-RU"/>
        </w:rPr>
        <w:t> – </w:t>
      </w:r>
      <w:r w:rsidR="00052173">
        <w:rPr>
          <w:lang w:val="ru-RU"/>
        </w:rPr>
        <w:t>5</w:t>
      </w:r>
      <w:r w:rsidR="009A0186">
        <w:rPr>
          <w:lang w:val="ru-RU"/>
        </w:rPr>
        <w:t>.3</w:t>
      </w:r>
      <w:r w:rsidR="00D33FBE">
        <w:rPr>
          <w:lang w:val="ru-RU"/>
        </w:rPr>
        <w:t>8</w:t>
      </w:r>
      <w:r>
        <w:rPr>
          <w:lang w:val="ru-RU"/>
        </w:rPr>
        <w:t>.</w:t>
      </w:r>
    </w:p>
    <w:p w:rsidR="00F27381" w:rsidRPr="00612188" w:rsidRDefault="00F27381" w:rsidP="00F27381">
      <w:pPr>
        <w:spacing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612188">
        <w:rPr>
          <w:noProof/>
          <w:sz w:val="24"/>
          <w:szCs w:val="24"/>
          <w:lang w:val="ru-RU" w:eastAsia="ru-RU" w:bidi="ar-SA"/>
        </w:rPr>
        <w:drawing>
          <wp:inline distT="0" distB="0" distL="0" distR="0" wp14:anchorId="26A5783A" wp14:editId="350214AD">
            <wp:extent cx="5940000" cy="10563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40000" cy="105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81" w:rsidRPr="000F25D6" w:rsidRDefault="00F27381" w:rsidP="00F27381">
      <w:pPr>
        <w:pStyle w:val="aff4"/>
        <w:spacing w:after="120" w:line="240" w:lineRule="auto"/>
        <w:jc w:val="center"/>
        <w:rPr>
          <w:noProof/>
          <w:sz w:val="24"/>
          <w:szCs w:val="24"/>
          <w:lang w:eastAsia="ru-RU" w:bidi="ar-SA"/>
        </w:rPr>
      </w:pPr>
      <w:r w:rsidRPr="000F25D6">
        <w:rPr>
          <w:noProof/>
          <w:sz w:val="24"/>
          <w:szCs w:val="24"/>
          <w:lang w:eastAsia="ru-RU" w:bidi="ar-SA"/>
        </w:rPr>
        <w:t xml:space="preserve">Рисунок </w:t>
      </w:r>
      <w:r w:rsidR="00052173">
        <w:rPr>
          <w:noProof/>
          <w:sz w:val="24"/>
          <w:szCs w:val="24"/>
          <w:lang w:eastAsia="ru-RU" w:bidi="ar-SA"/>
        </w:rPr>
        <w:t>5</w:t>
      </w:r>
      <w:r w:rsidRPr="000F25D6">
        <w:rPr>
          <w:noProof/>
          <w:sz w:val="24"/>
          <w:szCs w:val="24"/>
          <w:lang w:eastAsia="ru-RU" w:bidi="ar-SA"/>
        </w:rPr>
        <w:t>.3</w:t>
      </w:r>
      <w:r w:rsidR="00D33FBE">
        <w:rPr>
          <w:noProof/>
          <w:sz w:val="24"/>
          <w:szCs w:val="24"/>
          <w:lang w:eastAsia="ru-RU" w:bidi="ar-SA"/>
        </w:rPr>
        <w:t>6</w:t>
      </w:r>
      <w:r w:rsidRPr="000F25D6">
        <w:rPr>
          <w:noProof/>
          <w:sz w:val="24"/>
          <w:szCs w:val="24"/>
          <w:lang w:eastAsia="ru-RU" w:bidi="ar-SA"/>
        </w:rPr>
        <w:t xml:space="preserve"> – Трёхмерная модель каморы с ОФ боеприпасом для 30 мм пушки 2А72</w:t>
      </w:r>
      <w:r>
        <w:rPr>
          <w:noProof/>
          <w:sz w:val="24"/>
          <w:szCs w:val="24"/>
          <w:lang w:eastAsia="ru-RU" w:bidi="ar-SA"/>
        </w:rPr>
        <w:br/>
      </w:r>
      <w:r w:rsidRPr="000F25D6">
        <w:rPr>
          <w:noProof/>
          <w:sz w:val="24"/>
          <w:szCs w:val="24"/>
          <w:lang w:eastAsia="ru-RU" w:bidi="ar-SA"/>
        </w:rPr>
        <w:t>в ANSYS</w:t>
      </w:r>
    </w:p>
    <w:p w:rsidR="00F27381" w:rsidRPr="000F25D6" w:rsidRDefault="00F27381" w:rsidP="00F27381">
      <w:pPr>
        <w:pStyle w:val="aff4"/>
        <w:spacing w:line="240" w:lineRule="auto"/>
        <w:jc w:val="center"/>
        <w:rPr>
          <w:noProof/>
          <w:sz w:val="24"/>
          <w:szCs w:val="24"/>
          <w:lang w:eastAsia="ru-RU" w:bidi="ar-SA"/>
        </w:rPr>
      </w:pPr>
      <w:r w:rsidRPr="000F25D6">
        <w:rPr>
          <w:noProof/>
          <w:sz w:val="24"/>
          <w:szCs w:val="24"/>
          <w:lang w:eastAsia="ru-RU" w:bidi="ar-SA"/>
        </w:rPr>
        <w:lastRenderedPageBreak/>
        <w:drawing>
          <wp:inline distT="0" distB="0" distL="0" distR="0" wp14:anchorId="2BDFEEE4" wp14:editId="48DC6397">
            <wp:extent cx="5940000" cy="72064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40000" cy="72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25D6">
        <w:rPr>
          <w:noProof/>
          <w:sz w:val="24"/>
          <w:szCs w:val="24"/>
          <w:lang w:eastAsia="ru-RU" w:bidi="ar-SA"/>
        </w:rPr>
        <w:drawing>
          <wp:inline distT="0" distB="0" distL="0" distR="0" wp14:anchorId="49E56BA0" wp14:editId="015EB5D1">
            <wp:extent cx="1628775" cy="151931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>
                      <a:off x="0" y="0"/>
                      <a:ext cx="1639050" cy="152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81" w:rsidRPr="00866CB4" w:rsidRDefault="00F27381" w:rsidP="00F27381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5</w:t>
      </w:r>
      <w:r w:rsidR="009A0186">
        <w:rPr>
          <w:rFonts w:eastAsiaTheme="minorHAnsi"/>
          <w:noProof/>
          <w:sz w:val="24"/>
          <w:szCs w:val="24"/>
          <w:lang w:val="ru-RU" w:eastAsia="ru-RU" w:bidi="ar-SA"/>
        </w:rPr>
        <w:t>.3</w:t>
      </w:r>
      <w:r w:rsidR="00D33FBE">
        <w:rPr>
          <w:rFonts w:eastAsiaTheme="minorHAnsi"/>
          <w:noProof/>
          <w:sz w:val="24"/>
          <w:szCs w:val="24"/>
          <w:lang w:val="ru-RU" w:eastAsia="ru-RU" w:bidi="ar-SA"/>
        </w:rPr>
        <w:t>7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Трёхмерная модель ствола 30 мм пушки 2А72 в ANSYS</w:t>
      </w:r>
    </w:p>
    <w:p w:rsidR="00F27381" w:rsidRPr="000F25D6" w:rsidRDefault="00F27381" w:rsidP="00F27381">
      <w:pPr>
        <w:pStyle w:val="aff4"/>
        <w:spacing w:line="240" w:lineRule="auto"/>
        <w:jc w:val="center"/>
        <w:rPr>
          <w:noProof/>
          <w:sz w:val="24"/>
          <w:szCs w:val="24"/>
          <w:lang w:eastAsia="ru-RU" w:bidi="ar-SA"/>
        </w:rPr>
      </w:pPr>
      <w:r w:rsidRPr="000F25D6">
        <w:rPr>
          <w:noProof/>
          <w:sz w:val="24"/>
          <w:szCs w:val="24"/>
          <w:lang w:eastAsia="ru-RU" w:bidi="ar-SA"/>
        </w:rPr>
        <w:drawing>
          <wp:inline distT="0" distB="0" distL="0" distR="0" wp14:anchorId="2971BA7D" wp14:editId="0B0C23A8">
            <wp:extent cx="5940000" cy="94814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4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81" w:rsidRPr="00866CB4" w:rsidRDefault="00F27381" w:rsidP="00F27381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5</w:t>
      </w:r>
      <w:r w:rsidR="009A0186">
        <w:rPr>
          <w:rFonts w:eastAsiaTheme="minorHAnsi"/>
          <w:noProof/>
          <w:sz w:val="24"/>
          <w:szCs w:val="24"/>
          <w:lang w:val="ru-RU" w:eastAsia="ru-RU" w:bidi="ar-SA"/>
        </w:rPr>
        <w:t>.3</w:t>
      </w:r>
      <w:r w:rsidR="00D33FBE">
        <w:rPr>
          <w:rFonts w:eastAsiaTheme="minorHAnsi"/>
          <w:noProof/>
          <w:sz w:val="24"/>
          <w:szCs w:val="24"/>
          <w:lang w:val="ru-RU" w:eastAsia="ru-RU" w:bidi="ar-SA"/>
        </w:rPr>
        <w:t>8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Трёхмерная модель ОФ боеприпаса для 2А72 в ANSYS</w:t>
      </w:r>
    </w:p>
    <w:p w:rsidR="00F27381" w:rsidRDefault="00F27381" w:rsidP="00A814A9">
      <w:pPr>
        <w:ind w:firstLine="567"/>
        <w:rPr>
          <w:lang w:val="ru-RU"/>
        </w:rPr>
      </w:pPr>
      <w:r w:rsidRPr="009A0186">
        <w:rPr>
          <w:lang w:val="ru-RU"/>
        </w:rPr>
        <w:t xml:space="preserve">Трёхмерные модели 152 мм гаубицы и ОФС представлены на рисунках </w:t>
      </w:r>
      <w:r w:rsidR="00052173">
        <w:rPr>
          <w:lang w:val="ru-RU"/>
        </w:rPr>
        <w:t>5</w:t>
      </w:r>
      <w:r w:rsidR="009A0186" w:rsidRPr="009A0186">
        <w:rPr>
          <w:lang w:val="ru-RU"/>
        </w:rPr>
        <w:t>.</w:t>
      </w:r>
      <w:r w:rsidR="00BC282E">
        <w:rPr>
          <w:lang w:val="ru-RU"/>
        </w:rPr>
        <w:t>3</w:t>
      </w:r>
      <w:r w:rsidR="00D33FBE">
        <w:rPr>
          <w:lang w:val="ru-RU"/>
        </w:rPr>
        <w:t>9</w:t>
      </w:r>
      <w:r w:rsidR="009A0186" w:rsidRPr="009A0186">
        <w:rPr>
          <w:lang w:val="ru-RU"/>
        </w:rPr>
        <w:t xml:space="preserve"> – </w:t>
      </w:r>
      <w:r w:rsidR="00052173">
        <w:rPr>
          <w:lang w:val="ru-RU"/>
        </w:rPr>
        <w:t>5</w:t>
      </w:r>
      <w:r w:rsidR="009A0186" w:rsidRPr="009A0186">
        <w:rPr>
          <w:lang w:val="ru-RU"/>
        </w:rPr>
        <w:t>.4</w:t>
      </w:r>
      <w:r w:rsidR="00D33FBE">
        <w:rPr>
          <w:lang w:val="ru-RU"/>
        </w:rPr>
        <w:t>1</w:t>
      </w:r>
      <w:r w:rsidRPr="009A0186">
        <w:rPr>
          <w:lang w:val="ru-RU"/>
        </w:rPr>
        <w:t>.</w:t>
      </w:r>
    </w:p>
    <w:p w:rsidR="00F27381" w:rsidRPr="000F25D6" w:rsidRDefault="00F27381" w:rsidP="00F27381">
      <w:pPr>
        <w:pStyle w:val="aff4"/>
        <w:spacing w:line="240" w:lineRule="auto"/>
        <w:jc w:val="center"/>
        <w:rPr>
          <w:noProof/>
          <w:sz w:val="24"/>
          <w:szCs w:val="24"/>
          <w:lang w:eastAsia="ru-RU" w:bidi="ar-SA"/>
        </w:rPr>
      </w:pPr>
      <w:r w:rsidRPr="000F25D6">
        <w:rPr>
          <w:noProof/>
          <w:sz w:val="24"/>
          <w:szCs w:val="24"/>
          <w:lang w:eastAsia="ru-RU" w:bidi="ar-SA"/>
        </w:rPr>
        <w:drawing>
          <wp:inline distT="0" distB="0" distL="0" distR="0" wp14:anchorId="2421F170" wp14:editId="4538124E">
            <wp:extent cx="5940000" cy="93287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93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81" w:rsidRPr="000F25D6" w:rsidRDefault="00F27381" w:rsidP="00F27381">
      <w:pPr>
        <w:pStyle w:val="aff4"/>
        <w:spacing w:line="240" w:lineRule="auto"/>
        <w:jc w:val="center"/>
        <w:rPr>
          <w:noProof/>
          <w:sz w:val="24"/>
          <w:szCs w:val="24"/>
          <w:lang w:eastAsia="ru-RU" w:bidi="ar-SA"/>
        </w:rPr>
      </w:pPr>
      <w:r w:rsidRPr="000F25D6">
        <w:rPr>
          <w:noProof/>
          <w:sz w:val="24"/>
          <w:szCs w:val="24"/>
          <w:lang w:eastAsia="ru-RU" w:bidi="ar-SA"/>
        </w:rPr>
        <w:t xml:space="preserve">Рисунок </w:t>
      </w:r>
      <w:r w:rsidR="00052173">
        <w:rPr>
          <w:noProof/>
          <w:sz w:val="24"/>
          <w:szCs w:val="24"/>
          <w:lang w:eastAsia="ru-RU" w:bidi="ar-SA"/>
        </w:rPr>
        <w:t>5</w:t>
      </w:r>
      <w:r w:rsidRPr="000F25D6">
        <w:rPr>
          <w:noProof/>
          <w:sz w:val="24"/>
          <w:szCs w:val="24"/>
          <w:lang w:eastAsia="ru-RU" w:bidi="ar-SA"/>
        </w:rPr>
        <w:t>.</w:t>
      </w:r>
      <w:r w:rsidR="00BC282E">
        <w:rPr>
          <w:noProof/>
          <w:sz w:val="24"/>
          <w:szCs w:val="24"/>
          <w:lang w:eastAsia="ru-RU" w:bidi="ar-SA"/>
        </w:rPr>
        <w:t>3</w:t>
      </w:r>
      <w:r w:rsidR="00D33FBE">
        <w:rPr>
          <w:noProof/>
          <w:sz w:val="24"/>
          <w:szCs w:val="24"/>
          <w:lang w:eastAsia="ru-RU" w:bidi="ar-SA"/>
        </w:rPr>
        <w:t>9</w:t>
      </w:r>
      <w:r w:rsidRPr="000F25D6">
        <w:rPr>
          <w:noProof/>
          <w:sz w:val="24"/>
          <w:szCs w:val="24"/>
          <w:lang w:eastAsia="ru-RU" w:bidi="ar-SA"/>
        </w:rPr>
        <w:t xml:space="preserve"> – Трёхмерная модель каморы с ОФ боеприпасом для 152 мм пушки 2А36 в ANSYS</w:t>
      </w:r>
    </w:p>
    <w:p w:rsidR="00F27381" w:rsidRPr="000F25D6" w:rsidRDefault="00F27381" w:rsidP="00F27381">
      <w:pPr>
        <w:pStyle w:val="aff4"/>
        <w:spacing w:line="240" w:lineRule="auto"/>
        <w:jc w:val="center"/>
        <w:rPr>
          <w:noProof/>
          <w:sz w:val="24"/>
          <w:szCs w:val="24"/>
          <w:lang w:eastAsia="ru-RU" w:bidi="ar-SA"/>
        </w:rPr>
      </w:pPr>
      <w:r w:rsidRPr="000F25D6">
        <w:rPr>
          <w:noProof/>
          <w:sz w:val="24"/>
          <w:szCs w:val="24"/>
          <w:lang w:eastAsia="ru-RU" w:bidi="ar-SA"/>
        </w:rPr>
        <w:drawing>
          <wp:inline distT="0" distB="0" distL="0" distR="0" wp14:anchorId="13231228" wp14:editId="437C3783">
            <wp:extent cx="5940000" cy="79258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79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81" w:rsidRPr="000F25D6" w:rsidRDefault="00F27381" w:rsidP="00F27381">
      <w:pPr>
        <w:pStyle w:val="aff4"/>
        <w:spacing w:line="240" w:lineRule="auto"/>
        <w:jc w:val="center"/>
        <w:rPr>
          <w:noProof/>
          <w:sz w:val="24"/>
          <w:szCs w:val="24"/>
          <w:lang w:eastAsia="ru-RU" w:bidi="ar-SA"/>
        </w:rPr>
      </w:pPr>
      <w:r w:rsidRPr="000F25D6">
        <w:rPr>
          <w:noProof/>
          <w:sz w:val="24"/>
          <w:szCs w:val="24"/>
          <w:lang w:eastAsia="ru-RU" w:bidi="ar-SA"/>
        </w:rPr>
        <w:drawing>
          <wp:inline distT="0" distB="0" distL="0" distR="0" wp14:anchorId="0F6A7229" wp14:editId="01AA5302">
            <wp:extent cx="2175794" cy="195473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>
                      <a:off x="0" y="0"/>
                      <a:ext cx="2186666" cy="196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81" w:rsidRPr="00866CB4" w:rsidRDefault="00F27381" w:rsidP="00F27381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5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D33FBE">
        <w:rPr>
          <w:rFonts w:eastAsiaTheme="minorHAnsi"/>
          <w:noProof/>
          <w:sz w:val="24"/>
          <w:szCs w:val="24"/>
          <w:lang w:val="ru-RU" w:eastAsia="ru-RU" w:bidi="ar-SA"/>
        </w:rPr>
        <w:t>40</w:t>
      </w:r>
      <w:r w:rsidR="009A0186">
        <w:rPr>
          <w:rFonts w:eastAsiaTheme="minorHAnsi"/>
          <w:noProof/>
          <w:sz w:val="24"/>
          <w:szCs w:val="24"/>
          <w:lang w:val="ru-RU" w:eastAsia="ru-RU" w:bidi="ar-SA"/>
        </w:rPr>
        <w:t xml:space="preserve"> 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– Трёхмерная модель ствола 152 мм пушки 2А36 в ANSYS</w:t>
      </w:r>
    </w:p>
    <w:p w:rsidR="00F27381" w:rsidRPr="000F25D6" w:rsidRDefault="00F27381" w:rsidP="00F27381">
      <w:pPr>
        <w:pStyle w:val="aff4"/>
        <w:spacing w:line="240" w:lineRule="auto"/>
        <w:jc w:val="center"/>
        <w:rPr>
          <w:noProof/>
          <w:sz w:val="24"/>
          <w:szCs w:val="24"/>
          <w:lang w:eastAsia="ru-RU" w:bidi="ar-SA"/>
        </w:rPr>
      </w:pPr>
      <w:r w:rsidRPr="000F25D6">
        <w:rPr>
          <w:noProof/>
          <w:sz w:val="24"/>
          <w:szCs w:val="24"/>
          <w:lang w:eastAsia="ru-RU" w:bidi="ar-SA"/>
        </w:rPr>
        <w:lastRenderedPageBreak/>
        <w:drawing>
          <wp:inline distT="0" distB="0" distL="0" distR="0" wp14:anchorId="7E3F2B78" wp14:editId="5873A031">
            <wp:extent cx="5940000" cy="102552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0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381" w:rsidRPr="00866CB4" w:rsidRDefault="00F27381" w:rsidP="00F27381">
      <w:pPr>
        <w:spacing w:after="120" w:line="240" w:lineRule="auto"/>
        <w:jc w:val="center"/>
        <w:rPr>
          <w:rFonts w:eastAsiaTheme="minorHAnsi"/>
          <w:noProof/>
          <w:sz w:val="24"/>
          <w:szCs w:val="24"/>
          <w:lang w:val="ru-RU" w:eastAsia="ru-RU" w:bidi="ar-SA"/>
        </w:rPr>
      </w:pP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rFonts w:eastAsiaTheme="minorHAnsi"/>
          <w:noProof/>
          <w:sz w:val="24"/>
          <w:szCs w:val="24"/>
          <w:lang w:val="ru-RU" w:eastAsia="ru-RU" w:bidi="ar-SA"/>
        </w:rPr>
        <w:t>5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>.</w:t>
      </w:r>
      <w:r w:rsidR="009A0186">
        <w:rPr>
          <w:rFonts w:eastAsiaTheme="minorHAnsi"/>
          <w:noProof/>
          <w:sz w:val="24"/>
          <w:szCs w:val="24"/>
          <w:lang w:val="ru-RU" w:eastAsia="ru-RU" w:bidi="ar-SA"/>
        </w:rPr>
        <w:t>4</w:t>
      </w:r>
      <w:r w:rsidR="00D33FBE">
        <w:rPr>
          <w:rFonts w:eastAsiaTheme="minorHAnsi"/>
          <w:noProof/>
          <w:sz w:val="24"/>
          <w:szCs w:val="24"/>
          <w:lang w:val="ru-RU" w:eastAsia="ru-RU" w:bidi="ar-SA"/>
        </w:rPr>
        <w:t>1</w:t>
      </w:r>
      <w:r w:rsidRPr="00866CB4">
        <w:rPr>
          <w:rFonts w:eastAsiaTheme="minorHAnsi"/>
          <w:noProof/>
          <w:sz w:val="24"/>
          <w:szCs w:val="24"/>
          <w:lang w:val="ru-RU" w:eastAsia="ru-RU" w:bidi="ar-SA"/>
        </w:rPr>
        <w:t xml:space="preserve"> – Трёхмерная модель ОФ боеприпаса для 2А36 в ANSYS</w:t>
      </w:r>
    </w:p>
    <w:p w:rsidR="00B5647F" w:rsidRDefault="0093494B" w:rsidP="00A814A9">
      <w:pPr>
        <w:ind w:firstLine="567"/>
        <w:rPr>
          <w:lang w:val="ru-RU"/>
        </w:rPr>
      </w:pPr>
      <w:r>
        <w:rPr>
          <w:lang w:val="ru-RU"/>
        </w:rPr>
        <w:t xml:space="preserve">Построим расчётную сетку в </w:t>
      </w:r>
      <w:proofErr w:type="spellStart"/>
      <w:r>
        <w:t>Ansys</w:t>
      </w:r>
      <w:proofErr w:type="spellEnd"/>
      <w:r w:rsidRPr="0093494B">
        <w:rPr>
          <w:lang w:val="ru-RU"/>
        </w:rPr>
        <w:t xml:space="preserve"> </w:t>
      </w:r>
      <w:r>
        <w:rPr>
          <w:lang w:val="ru-RU"/>
        </w:rPr>
        <w:t xml:space="preserve">для рассматриваемых орудий. Расчётная сетка для 30 мм автоматической пушки представлена на рисунке </w:t>
      </w:r>
      <w:r w:rsidR="00052173">
        <w:rPr>
          <w:lang w:val="ru-RU"/>
        </w:rPr>
        <w:t>5</w:t>
      </w:r>
      <w:r>
        <w:rPr>
          <w:lang w:val="ru-RU"/>
        </w:rPr>
        <w:t>.4</w:t>
      </w:r>
      <w:r w:rsidR="00D33FBE">
        <w:rPr>
          <w:lang w:val="ru-RU"/>
        </w:rPr>
        <w:t>2</w:t>
      </w:r>
      <w:r>
        <w:rPr>
          <w:lang w:val="ru-RU"/>
        </w:rPr>
        <w:t xml:space="preserve">, для 152 мм гаубицы – на рисунке </w:t>
      </w:r>
      <w:r w:rsidR="00052173">
        <w:rPr>
          <w:lang w:val="ru-RU"/>
        </w:rPr>
        <w:t>5</w:t>
      </w:r>
      <w:r>
        <w:rPr>
          <w:lang w:val="ru-RU"/>
        </w:rPr>
        <w:t>.4</w:t>
      </w:r>
      <w:r w:rsidR="00D33FBE">
        <w:rPr>
          <w:lang w:val="ru-RU"/>
        </w:rPr>
        <w:t>3</w:t>
      </w:r>
      <w:r>
        <w:rPr>
          <w:lang w:val="ru-RU"/>
        </w:rPr>
        <w:t>.</w:t>
      </w:r>
      <w:r w:rsidR="00A9625A">
        <w:rPr>
          <w:lang w:val="ru-RU"/>
        </w:rPr>
        <w:t xml:space="preserve"> При этом для 30 мм пушки угол возвышения равен 5°, а для 152 мм гаубицы – 30°.</w:t>
      </w:r>
    </w:p>
    <w:p w:rsidR="0093494B" w:rsidRPr="0093494B" w:rsidRDefault="004160C5" w:rsidP="00E12681">
      <w:pPr>
        <w:jc w:val="center"/>
      </w:pPr>
      <w:r w:rsidRPr="004160C5">
        <w:rPr>
          <w:noProof/>
          <w:lang w:val="ru-RU" w:eastAsia="ru-RU" w:bidi="ar-SA"/>
        </w:rPr>
        <w:drawing>
          <wp:inline distT="0" distB="0" distL="0" distR="0" wp14:anchorId="258533DF" wp14:editId="571D533E">
            <wp:extent cx="5940000" cy="258636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58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4B" w:rsidRPr="002F555C" w:rsidRDefault="0093494B" w:rsidP="00E12681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>
        <w:rPr>
          <w:noProof/>
          <w:sz w:val="24"/>
          <w:szCs w:val="24"/>
          <w:lang w:val="ru-RU" w:eastAsia="ru-RU" w:bidi="ar-SA"/>
        </w:rPr>
        <w:t>4</w:t>
      </w:r>
      <w:r w:rsidR="00D33FBE">
        <w:rPr>
          <w:noProof/>
          <w:sz w:val="24"/>
          <w:szCs w:val="24"/>
          <w:lang w:val="ru-RU" w:eastAsia="ru-RU" w:bidi="ar-SA"/>
        </w:rPr>
        <w:t>2</w:t>
      </w:r>
      <w:r w:rsidRPr="002F555C">
        <w:rPr>
          <w:noProof/>
          <w:sz w:val="24"/>
          <w:szCs w:val="24"/>
          <w:lang w:val="ru-RU" w:eastAsia="ru-RU" w:bidi="ar-SA"/>
        </w:rPr>
        <w:t xml:space="preserve"> – </w:t>
      </w:r>
      <w:r>
        <w:rPr>
          <w:noProof/>
          <w:sz w:val="24"/>
          <w:szCs w:val="24"/>
          <w:lang w:val="ru-RU" w:eastAsia="ru-RU" w:bidi="ar-SA"/>
        </w:rPr>
        <w:t>Расчётная сетка для</w:t>
      </w:r>
      <w:r w:rsidRPr="0093494B">
        <w:rPr>
          <w:noProof/>
          <w:sz w:val="24"/>
          <w:szCs w:val="24"/>
          <w:lang w:val="ru-RU" w:eastAsia="ru-RU" w:bidi="ar-SA"/>
        </w:rPr>
        <w:t xml:space="preserve"> </w:t>
      </w:r>
      <w:r>
        <w:rPr>
          <w:noProof/>
          <w:sz w:val="24"/>
          <w:szCs w:val="24"/>
          <w:lang w:val="ru-RU" w:eastAsia="ru-RU" w:bidi="ar-SA"/>
        </w:rPr>
        <w:t>ствола 30 мм автоматической пушки</w:t>
      </w:r>
    </w:p>
    <w:p w:rsidR="0093494B" w:rsidRDefault="004160C5" w:rsidP="00E12681">
      <w:pPr>
        <w:jc w:val="center"/>
        <w:rPr>
          <w:lang w:val="ru-RU"/>
        </w:rPr>
      </w:pPr>
      <w:r w:rsidRPr="004160C5">
        <w:rPr>
          <w:noProof/>
          <w:lang w:val="ru-RU" w:eastAsia="ru-RU" w:bidi="ar-SA"/>
        </w:rPr>
        <w:drawing>
          <wp:inline distT="0" distB="0" distL="0" distR="0" wp14:anchorId="7621DEDE" wp14:editId="69125AD1">
            <wp:extent cx="5940000" cy="260606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0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94B" w:rsidRPr="002F555C" w:rsidRDefault="0093494B" w:rsidP="00E12681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>
        <w:rPr>
          <w:noProof/>
          <w:sz w:val="24"/>
          <w:szCs w:val="24"/>
          <w:lang w:val="ru-RU" w:eastAsia="ru-RU" w:bidi="ar-SA"/>
        </w:rPr>
        <w:t>4</w:t>
      </w:r>
      <w:r w:rsidR="00D33FBE">
        <w:rPr>
          <w:noProof/>
          <w:sz w:val="24"/>
          <w:szCs w:val="24"/>
          <w:lang w:val="ru-RU" w:eastAsia="ru-RU" w:bidi="ar-SA"/>
        </w:rPr>
        <w:t>3</w:t>
      </w:r>
      <w:r w:rsidRPr="002F555C">
        <w:rPr>
          <w:noProof/>
          <w:sz w:val="24"/>
          <w:szCs w:val="24"/>
          <w:lang w:val="ru-RU" w:eastAsia="ru-RU" w:bidi="ar-SA"/>
        </w:rPr>
        <w:t xml:space="preserve"> – </w:t>
      </w:r>
      <w:r w:rsidR="00E12681">
        <w:rPr>
          <w:noProof/>
          <w:sz w:val="24"/>
          <w:szCs w:val="24"/>
          <w:lang w:val="ru-RU" w:eastAsia="ru-RU" w:bidi="ar-SA"/>
        </w:rPr>
        <w:t>Расчётная сетка для</w:t>
      </w:r>
      <w:r w:rsidR="00E12681" w:rsidRPr="0093494B">
        <w:rPr>
          <w:noProof/>
          <w:sz w:val="24"/>
          <w:szCs w:val="24"/>
          <w:lang w:val="ru-RU" w:eastAsia="ru-RU" w:bidi="ar-SA"/>
        </w:rPr>
        <w:t xml:space="preserve"> </w:t>
      </w:r>
      <w:r w:rsidR="00E12681">
        <w:rPr>
          <w:noProof/>
          <w:sz w:val="24"/>
          <w:szCs w:val="24"/>
          <w:lang w:val="ru-RU" w:eastAsia="ru-RU" w:bidi="ar-SA"/>
        </w:rPr>
        <w:t>ствола 152 мм гаубицы</w:t>
      </w:r>
    </w:p>
    <w:p w:rsidR="0093494B" w:rsidRDefault="0093494B" w:rsidP="00A814A9">
      <w:pPr>
        <w:ind w:firstLine="567"/>
        <w:rPr>
          <w:lang w:val="ru-RU"/>
        </w:rPr>
      </w:pPr>
      <w:r>
        <w:rPr>
          <w:lang w:val="ru-RU"/>
        </w:rPr>
        <w:lastRenderedPageBreak/>
        <w:t xml:space="preserve">Результаты моделирования начального прогиба в </w:t>
      </w:r>
      <w:proofErr w:type="spellStart"/>
      <w:r>
        <w:t>Ansys</w:t>
      </w:r>
      <w:proofErr w:type="spellEnd"/>
      <w:r w:rsidRPr="0093494B">
        <w:rPr>
          <w:lang w:val="ru-RU"/>
        </w:rPr>
        <w:t xml:space="preserve"> </w:t>
      </w:r>
      <w:r w:rsidR="00E12681">
        <w:rPr>
          <w:lang w:val="ru-RU"/>
        </w:rPr>
        <w:t xml:space="preserve">представлены на рисунке </w:t>
      </w:r>
      <w:r w:rsidR="00052173">
        <w:rPr>
          <w:lang w:val="ru-RU"/>
        </w:rPr>
        <w:t>5</w:t>
      </w:r>
      <w:r w:rsidR="00E12681">
        <w:rPr>
          <w:lang w:val="ru-RU"/>
        </w:rPr>
        <w:t>.4</w:t>
      </w:r>
      <w:r w:rsidR="00D33FBE">
        <w:rPr>
          <w:lang w:val="ru-RU"/>
        </w:rPr>
        <w:t>4</w:t>
      </w:r>
      <w:r w:rsidR="00BC282E">
        <w:rPr>
          <w:lang w:val="ru-RU"/>
        </w:rPr>
        <w:t xml:space="preserve"> </w:t>
      </w:r>
      <w:r w:rsidR="00E12681">
        <w:rPr>
          <w:lang w:val="ru-RU"/>
        </w:rPr>
        <w:t xml:space="preserve">для 30 мм пушки и на рисунке </w:t>
      </w:r>
      <w:r w:rsidR="00052173">
        <w:rPr>
          <w:lang w:val="ru-RU"/>
        </w:rPr>
        <w:t>5</w:t>
      </w:r>
      <w:r w:rsidR="00E12681">
        <w:rPr>
          <w:lang w:val="ru-RU"/>
        </w:rPr>
        <w:t>.4</w:t>
      </w:r>
      <w:r w:rsidR="00D33FBE">
        <w:rPr>
          <w:lang w:val="ru-RU"/>
        </w:rPr>
        <w:t>5</w:t>
      </w:r>
      <w:r w:rsidR="00E12681">
        <w:rPr>
          <w:lang w:val="ru-RU"/>
        </w:rPr>
        <w:t xml:space="preserve"> – для 152 мм гаубицы.</w:t>
      </w:r>
    </w:p>
    <w:p w:rsidR="00E12681" w:rsidRDefault="004160C5" w:rsidP="00E12681">
      <w:pPr>
        <w:rPr>
          <w:lang w:val="ru-RU"/>
        </w:rPr>
      </w:pPr>
      <w:r w:rsidRPr="004160C5">
        <w:rPr>
          <w:noProof/>
          <w:lang w:val="ru-RU" w:eastAsia="ru-RU" w:bidi="ar-SA"/>
        </w:rPr>
        <w:drawing>
          <wp:inline distT="0" distB="0" distL="0" distR="0" wp14:anchorId="653C0E13" wp14:editId="1D2610F0">
            <wp:extent cx="5940000" cy="2586364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58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81" w:rsidRPr="002F555C" w:rsidRDefault="00E12681" w:rsidP="00E12681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>
        <w:rPr>
          <w:noProof/>
          <w:sz w:val="24"/>
          <w:szCs w:val="24"/>
          <w:lang w:val="ru-RU" w:eastAsia="ru-RU" w:bidi="ar-SA"/>
        </w:rPr>
        <w:t>4</w:t>
      </w:r>
      <w:r w:rsidR="00D33FBE">
        <w:rPr>
          <w:noProof/>
          <w:sz w:val="24"/>
          <w:szCs w:val="24"/>
          <w:lang w:val="ru-RU" w:eastAsia="ru-RU" w:bidi="ar-SA"/>
        </w:rPr>
        <w:t>4</w:t>
      </w:r>
      <w:r w:rsidRPr="002F555C">
        <w:rPr>
          <w:noProof/>
          <w:sz w:val="24"/>
          <w:szCs w:val="24"/>
          <w:lang w:val="ru-RU" w:eastAsia="ru-RU" w:bidi="ar-SA"/>
        </w:rPr>
        <w:t xml:space="preserve"> –</w:t>
      </w:r>
      <w:r w:rsidR="00071A86">
        <w:rPr>
          <w:noProof/>
          <w:sz w:val="24"/>
          <w:szCs w:val="24"/>
          <w:lang w:val="ru-RU" w:eastAsia="ru-RU" w:bidi="ar-SA"/>
        </w:rPr>
        <w:t xml:space="preserve"> Деформации при </w:t>
      </w:r>
      <w:r>
        <w:rPr>
          <w:noProof/>
          <w:sz w:val="24"/>
          <w:szCs w:val="24"/>
          <w:lang w:val="ru-RU" w:eastAsia="ru-RU" w:bidi="ar-SA"/>
        </w:rPr>
        <w:t>начально</w:t>
      </w:r>
      <w:r w:rsidR="00071A86">
        <w:rPr>
          <w:noProof/>
          <w:sz w:val="24"/>
          <w:szCs w:val="24"/>
          <w:lang w:val="ru-RU" w:eastAsia="ru-RU" w:bidi="ar-SA"/>
        </w:rPr>
        <w:t>м</w:t>
      </w:r>
      <w:r>
        <w:rPr>
          <w:noProof/>
          <w:sz w:val="24"/>
          <w:szCs w:val="24"/>
          <w:lang w:val="ru-RU" w:eastAsia="ru-RU" w:bidi="ar-SA"/>
        </w:rPr>
        <w:t xml:space="preserve"> прогиб</w:t>
      </w:r>
      <w:r w:rsidR="00071A86">
        <w:rPr>
          <w:noProof/>
          <w:sz w:val="24"/>
          <w:szCs w:val="24"/>
          <w:lang w:val="ru-RU" w:eastAsia="ru-RU" w:bidi="ar-SA"/>
        </w:rPr>
        <w:t>е</w:t>
      </w:r>
      <w:r>
        <w:rPr>
          <w:noProof/>
          <w:sz w:val="24"/>
          <w:szCs w:val="24"/>
          <w:lang w:val="ru-RU" w:eastAsia="ru-RU" w:bidi="ar-SA"/>
        </w:rPr>
        <w:t xml:space="preserve"> ствола 30 мм автоматической пушки</w:t>
      </w:r>
    </w:p>
    <w:p w:rsidR="00E12681" w:rsidRPr="009274E4" w:rsidRDefault="00B70428" w:rsidP="00E12681">
      <w:pPr>
        <w:rPr>
          <w:lang w:val="ru-RU"/>
        </w:rPr>
      </w:pPr>
      <w:r w:rsidRPr="00B70428">
        <w:rPr>
          <w:noProof/>
          <w:lang w:val="ru-RU" w:eastAsia="ru-RU" w:bidi="ar-SA"/>
        </w:rPr>
        <w:drawing>
          <wp:inline distT="0" distB="0" distL="0" distR="0" wp14:anchorId="006E7BD7" wp14:editId="6E783F62">
            <wp:extent cx="5940000" cy="2611771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1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81" w:rsidRPr="002F555C" w:rsidRDefault="00E12681" w:rsidP="00E12681">
      <w:pPr>
        <w:spacing w:after="120" w:line="240" w:lineRule="auto"/>
        <w:jc w:val="center"/>
        <w:rPr>
          <w:noProof/>
          <w:sz w:val="24"/>
          <w:szCs w:val="24"/>
          <w:lang w:val="ru-RU" w:eastAsia="ru-RU" w:bidi="ar-SA"/>
        </w:rPr>
      </w:pPr>
      <w:r w:rsidRPr="009274E4">
        <w:rPr>
          <w:noProof/>
          <w:sz w:val="24"/>
          <w:szCs w:val="24"/>
          <w:lang w:val="ru-RU" w:eastAsia="ru-RU" w:bidi="ar-SA"/>
        </w:rPr>
        <w:t xml:space="preserve">Рисунок </w:t>
      </w:r>
      <w:r w:rsidR="00052173">
        <w:rPr>
          <w:noProof/>
          <w:sz w:val="24"/>
          <w:szCs w:val="24"/>
          <w:lang w:val="ru-RU" w:eastAsia="ru-RU" w:bidi="ar-SA"/>
        </w:rPr>
        <w:t>5</w:t>
      </w:r>
      <w:r w:rsidRPr="009274E4">
        <w:rPr>
          <w:noProof/>
          <w:sz w:val="24"/>
          <w:szCs w:val="24"/>
          <w:lang w:val="ru-RU" w:eastAsia="ru-RU" w:bidi="ar-SA"/>
        </w:rPr>
        <w:t>.4</w:t>
      </w:r>
      <w:r w:rsidR="00D33FBE">
        <w:rPr>
          <w:noProof/>
          <w:sz w:val="24"/>
          <w:szCs w:val="24"/>
          <w:lang w:val="ru-RU" w:eastAsia="ru-RU" w:bidi="ar-SA"/>
        </w:rPr>
        <w:t>5</w:t>
      </w:r>
      <w:r w:rsidRPr="009274E4">
        <w:rPr>
          <w:noProof/>
          <w:sz w:val="24"/>
          <w:szCs w:val="24"/>
          <w:lang w:val="ru-RU" w:eastAsia="ru-RU" w:bidi="ar-SA"/>
        </w:rPr>
        <w:t xml:space="preserve"> –</w:t>
      </w:r>
      <w:r w:rsidR="00071A86" w:rsidRPr="009274E4">
        <w:rPr>
          <w:noProof/>
          <w:sz w:val="24"/>
          <w:szCs w:val="24"/>
          <w:lang w:val="ru-RU" w:eastAsia="ru-RU" w:bidi="ar-SA"/>
        </w:rPr>
        <w:t xml:space="preserve"> Деформации при начальном прогибе ствола 152 мм гаубицы</w:t>
      </w:r>
    </w:p>
    <w:p w:rsidR="00867B69" w:rsidRPr="001A57EC" w:rsidRDefault="00867B69" w:rsidP="00867B69">
      <w:pPr>
        <w:ind w:firstLine="567"/>
        <w:rPr>
          <w:lang w:val="ru-RU"/>
        </w:rPr>
      </w:pPr>
      <w:r>
        <w:rPr>
          <w:lang w:val="ru-RU"/>
        </w:rPr>
        <w:t>Из рисунков выше видно, что для 30 мм автоматической пушки отклонение дульного среза от положения равновесия составило 2,2</w:t>
      </w:r>
      <w:r w:rsidR="004160C5">
        <w:rPr>
          <w:lang w:val="ru-RU"/>
        </w:rPr>
        <w:t>79</w:t>
      </w:r>
      <w:r>
        <w:rPr>
          <w:lang w:val="ru-RU"/>
        </w:rPr>
        <w:t xml:space="preserve"> мм, а для 152 мм гаубицы – </w:t>
      </w:r>
      <w:r w:rsidRPr="00B70428">
        <w:rPr>
          <w:lang w:val="ru-RU"/>
        </w:rPr>
        <w:t>1</w:t>
      </w:r>
      <w:r w:rsidR="00B70428" w:rsidRPr="00B70428">
        <w:rPr>
          <w:lang w:val="ru-RU"/>
        </w:rPr>
        <w:t>0</w:t>
      </w:r>
      <w:r w:rsidRPr="00B70428">
        <w:rPr>
          <w:lang w:val="ru-RU"/>
        </w:rPr>
        <w:t>,</w:t>
      </w:r>
      <w:r w:rsidR="00B70428" w:rsidRPr="00B70428">
        <w:rPr>
          <w:lang w:val="ru-RU"/>
        </w:rPr>
        <w:t>963</w:t>
      </w:r>
      <w:r w:rsidRPr="00B70428">
        <w:rPr>
          <w:lang w:val="ru-RU"/>
        </w:rPr>
        <w:t xml:space="preserve"> мм.</w:t>
      </w:r>
      <w:r>
        <w:rPr>
          <w:lang w:val="ru-RU"/>
        </w:rPr>
        <w:t xml:space="preserve"> При моделировании в одномерной постановке для 30 мм пушки величина начального прогиба составляет 2,291 мм, а для 152 мм гаубицы – 11,027</w:t>
      </w:r>
      <w:r w:rsidR="001A57EC">
        <w:rPr>
          <w:lang w:val="ru-RU"/>
        </w:rPr>
        <w:t xml:space="preserve">. Таким образом отклонение результатов от </w:t>
      </w:r>
      <w:proofErr w:type="spellStart"/>
      <w:r w:rsidR="001A57EC">
        <w:t>Ansys</w:t>
      </w:r>
      <w:proofErr w:type="spellEnd"/>
      <w:r w:rsidR="001A57EC" w:rsidRPr="00A9625A">
        <w:rPr>
          <w:lang w:val="ru-RU"/>
        </w:rPr>
        <w:t xml:space="preserve"> </w:t>
      </w:r>
      <w:r w:rsidR="001A57EC">
        <w:rPr>
          <w:lang w:val="ru-RU"/>
        </w:rPr>
        <w:t>составило 0,</w:t>
      </w:r>
      <w:r w:rsidR="004160C5">
        <w:rPr>
          <w:lang w:val="ru-RU"/>
        </w:rPr>
        <w:t>53</w:t>
      </w:r>
      <w:r w:rsidR="001A57EC">
        <w:rPr>
          <w:lang w:val="ru-RU"/>
        </w:rPr>
        <w:t xml:space="preserve">% </w:t>
      </w:r>
      <w:r w:rsidR="001A57EC" w:rsidRPr="009274E4">
        <w:rPr>
          <w:lang w:val="ru-RU"/>
        </w:rPr>
        <w:t xml:space="preserve">и </w:t>
      </w:r>
      <w:r w:rsidR="009274E4" w:rsidRPr="009274E4">
        <w:rPr>
          <w:lang w:val="ru-RU"/>
        </w:rPr>
        <w:t>0</w:t>
      </w:r>
      <w:r w:rsidR="001A57EC" w:rsidRPr="00A9625A">
        <w:rPr>
          <w:lang w:val="ru-RU"/>
        </w:rPr>
        <w:t>,</w:t>
      </w:r>
      <w:r w:rsidR="00B70428" w:rsidRPr="00A9625A">
        <w:rPr>
          <w:lang w:val="ru-RU"/>
        </w:rPr>
        <w:t>58</w:t>
      </w:r>
      <w:r w:rsidR="001A57EC" w:rsidRPr="00A9625A">
        <w:rPr>
          <w:lang w:val="ru-RU"/>
        </w:rPr>
        <w:t xml:space="preserve">% </w:t>
      </w:r>
      <w:r w:rsidR="001A57EC" w:rsidRPr="009274E4">
        <w:rPr>
          <w:lang w:val="ru-RU"/>
        </w:rPr>
        <w:t>соответственно</w:t>
      </w:r>
      <w:r w:rsidR="001A57EC">
        <w:rPr>
          <w:lang w:val="ru-RU"/>
        </w:rPr>
        <w:t>.</w:t>
      </w:r>
    </w:p>
    <w:p w:rsidR="00E12681" w:rsidRDefault="00071A86" w:rsidP="00071A86">
      <w:pPr>
        <w:ind w:firstLine="567"/>
        <w:rPr>
          <w:lang w:val="ru-RU"/>
        </w:rPr>
      </w:pPr>
      <w:r>
        <w:rPr>
          <w:lang w:val="ru-RU"/>
        </w:rPr>
        <w:t xml:space="preserve">С помощью </w:t>
      </w:r>
      <w:proofErr w:type="spellStart"/>
      <w:r>
        <w:t>Ansys</w:t>
      </w:r>
      <w:proofErr w:type="spellEnd"/>
      <w:r w:rsidRPr="00071A86">
        <w:rPr>
          <w:lang w:val="ru-RU"/>
        </w:rPr>
        <w:t xml:space="preserve"> </w:t>
      </w:r>
      <w:r>
        <w:rPr>
          <w:lang w:val="ru-RU"/>
        </w:rPr>
        <w:t xml:space="preserve">определим напряжения, возникающие при начальном прогибе, результате представлены на рисунках </w:t>
      </w:r>
      <w:r w:rsidR="0076074B">
        <w:rPr>
          <w:lang w:val="ru-RU"/>
        </w:rPr>
        <w:t>5</w:t>
      </w:r>
      <w:r>
        <w:rPr>
          <w:lang w:val="ru-RU"/>
        </w:rPr>
        <w:t>.4</w:t>
      </w:r>
      <w:r w:rsidR="00D33FBE">
        <w:rPr>
          <w:lang w:val="ru-RU"/>
        </w:rPr>
        <w:t>6</w:t>
      </w:r>
      <w:r>
        <w:rPr>
          <w:lang w:val="ru-RU"/>
        </w:rPr>
        <w:t xml:space="preserve">, </w:t>
      </w:r>
      <w:r w:rsidR="0076074B">
        <w:rPr>
          <w:lang w:val="ru-RU"/>
        </w:rPr>
        <w:t>5</w:t>
      </w:r>
      <w:r>
        <w:rPr>
          <w:lang w:val="ru-RU"/>
        </w:rPr>
        <w:t>.4</w:t>
      </w:r>
      <w:r w:rsidR="00D33FBE">
        <w:rPr>
          <w:lang w:val="ru-RU"/>
        </w:rPr>
        <w:t>7</w:t>
      </w:r>
      <w:r>
        <w:rPr>
          <w:lang w:val="ru-RU"/>
        </w:rPr>
        <w:t>.</w:t>
      </w:r>
    </w:p>
    <w:p w:rsidR="00071A86" w:rsidRDefault="004160C5" w:rsidP="00E12681">
      <w:pPr>
        <w:rPr>
          <w:lang w:val="ru-RU"/>
        </w:rPr>
      </w:pPr>
      <w:r w:rsidRPr="004160C5">
        <w:rPr>
          <w:noProof/>
          <w:lang w:val="ru-RU" w:eastAsia="ru-RU" w:bidi="ar-SA"/>
        </w:rPr>
        <w:lastRenderedPageBreak/>
        <w:drawing>
          <wp:inline distT="0" distB="0" distL="0" distR="0" wp14:anchorId="01FE3396" wp14:editId="5605983E">
            <wp:extent cx="5940000" cy="258636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58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86" w:rsidRPr="00071A86" w:rsidRDefault="00071A86" w:rsidP="00071A86">
      <w:pPr>
        <w:spacing w:after="120" w:line="240" w:lineRule="auto"/>
        <w:jc w:val="center"/>
        <w:rPr>
          <w:lang w:val="ru-RU"/>
        </w:rPr>
      </w:pPr>
      <w:r w:rsidRPr="002F555C">
        <w:rPr>
          <w:noProof/>
          <w:sz w:val="24"/>
          <w:szCs w:val="24"/>
          <w:lang w:val="ru-RU" w:eastAsia="ru-RU" w:bidi="ar-SA"/>
        </w:rPr>
        <w:t xml:space="preserve">Рисунок </w:t>
      </w:r>
      <w:r w:rsidR="0076074B">
        <w:rPr>
          <w:noProof/>
          <w:sz w:val="24"/>
          <w:szCs w:val="24"/>
          <w:lang w:val="ru-RU" w:eastAsia="ru-RU" w:bidi="ar-SA"/>
        </w:rPr>
        <w:t>5</w:t>
      </w:r>
      <w:r w:rsidRPr="002F555C">
        <w:rPr>
          <w:noProof/>
          <w:sz w:val="24"/>
          <w:szCs w:val="24"/>
          <w:lang w:val="ru-RU" w:eastAsia="ru-RU" w:bidi="ar-SA"/>
        </w:rPr>
        <w:t>.</w:t>
      </w:r>
      <w:r>
        <w:rPr>
          <w:noProof/>
          <w:sz w:val="24"/>
          <w:szCs w:val="24"/>
          <w:lang w:val="ru-RU" w:eastAsia="ru-RU" w:bidi="ar-SA"/>
        </w:rPr>
        <w:t>4</w:t>
      </w:r>
      <w:r w:rsidR="00D33FBE">
        <w:rPr>
          <w:noProof/>
          <w:sz w:val="24"/>
          <w:szCs w:val="24"/>
          <w:lang w:val="ru-RU" w:eastAsia="ru-RU" w:bidi="ar-SA"/>
        </w:rPr>
        <w:t>6</w:t>
      </w:r>
      <w:r w:rsidRPr="002F555C">
        <w:rPr>
          <w:noProof/>
          <w:sz w:val="24"/>
          <w:szCs w:val="24"/>
          <w:lang w:val="ru-RU" w:eastAsia="ru-RU" w:bidi="ar-SA"/>
        </w:rPr>
        <w:t xml:space="preserve"> – </w:t>
      </w:r>
      <w:r>
        <w:rPr>
          <w:noProof/>
          <w:sz w:val="24"/>
          <w:szCs w:val="24"/>
          <w:lang w:val="ru-RU" w:eastAsia="ru-RU" w:bidi="ar-SA"/>
        </w:rPr>
        <w:t>Напряжения при начальном прогибе ствола 30 мм автоматической пушки</w:t>
      </w:r>
    </w:p>
    <w:p w:rsidR="00071A86" w:rsidRPr="009274E4" w:rsidRDefault="00B70428" w:rsidP="00071A86">
      <w:pPr>
        <w:rPr>
          <w:lang w:val="ru-RU"/>
        </w:rPr>
      </w:pPr>
      <w:r w:rsidRPr="00B70428">
        <w:rPr>
          <w:noProof/>
          <w:lang w:val="ru-RU" w:eastAsia="ru-RU" w:bidi="ar-SA"/>
        </w:rPr>
        <w:drawing>
          <wp:inline distT="0" distB="0" distL="0" distR="0" wp14:anchorId="6F3CB718" wp14:editId="685B2B44">
            <wp:extent cx="5940000" cy="258857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58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86" w:rsidRPr="00071A86" w:rsidRDefault="00071A86" w:rsidP="00071A86">
      <w:pPr>
        <w:spacing w:after="120" w:line="240" w:lineRule="auto"/>
        <w:jc w:val="center"/>
        <w:rPr>
          <w:lang w:val="ru-RU"/>
        </w:rPr>
      </w:pPr>
      <w:r w:rsidRPr="009274E4">
        <w:rPr>
          <w:noProof/>
          <w:sz w:val="24"/>
          <w:szCs w:val="24"/>
          <w:lang w:val="ru-RU" w:eastAsia="ru-RU" w:bidi="ar-SA"/>
        </w:rPr>
        <w:t xml:space="preserve">Рисунок </w:t>
      </w:r>
      <w:r w:rsidR="0076074B">
        <w:rPr>
          <w:noProof/>
          <w:sz w:val="24"/>
          <w:szCs w:val="24"/>
          <w:lang w:val="ru-RU" w:eastAsia="ru-RU" w:bidi="ar-SA"/>
        </w:rPr>
        <w:t>5</w:t>
      </w:r>
      <w:r w:rsidRPr="009274E4">
        <w:rPr>
          <w:noProof/>
          <w:sz w:val="24"/>
          <w:szCs w:val="24"/>
          <w:lang w:val="ru-RU" w:eastAsia="ru-RU" w:bidi="ar-SA"/>
        </w:rPr>
        <w:t>.4</w:t>
      </w:r>
      <w:r w:rsidR="00D33FBE">
        <w:rPr>
          <w:noProof/>
          <w:sz w:val="24"/>
          <w:szCs w:val="24"/>
          <w:lang w:val="ru-RU" w:eastAsia="ru-RU" w:bidi="ar-SA"/>
        </w:rPr>
        <w:t>7</w:t>
      </w:r>
      <w:r w:rsidRPr="009274E4">
        <w:rPr>
          <w:noProof/>
          <w:sz w:val="24"/>
          <w:szCs w:val="24"/>
          <w:lang w:val="ru-RU" w:eastAsia="ru-RU" w:bidi="ar-SA"/>
        </w:rPr>
        <w:t xml:space="preserve"> – Напряжения при начальном прогибе ствола 152 мм гаубицы</w:t>
      </w:r>
    </w:p>
    <w:p w:rsidR="00071A86" w:rsidRDefault="009274E4" w:rsidP="009274E4">
      <w:pPr>
        <w:ind w:firstLine="567"/>
        <w:jc w:val="left"/>
        <w:rPr>
          <w:lang w:val="ru-RU"/>
        </w:rPr>
      </w:pPr>
      <w:r>
        <w:rPr>
          <w:lang w:val="ru-RU"/>
        </w:rPr>
        <w:t>Из рисунков выше видно, что максимальное значение напряжений, возникающих в стволе равны 7,</w:t>
      </w:r>
      <w:r w:rsidR="004160C5">
        <w:rPr>
          <w:lang w:val="ru-RU"/>
        </w:rPr>
        <w:t>22</w:t>
      </w:r>
      <w:r>
        <w:rPr>
          <w:lang w:val="ru-RU"/>
        </w:rPr>
        <w:t xml:space="preserve"> МПа и </w:t>
      </w:r>
      <w:r w:rsidR="00B70428" w:rsidRPr="00B70428">
        <w:rPr>
          <w:lang w:val="ru-RU"/>
        </w:rPr>
        <w:t>19</w:t>
      </w:r>
      <w:r>
        <w:rPr>
          <w:lang w:val="ru-RU"/>
        </w:rPr>
        <w:t>,</w:t>
      </w:r>
      <w:r w:rsidR="00B70428" w:rsidRPr="00B70428">
        <w:rPr>
          <w:lang w:val="ru-RU"/>
        </w:rPr>
        <w:t>01</w:t>
      </w:r>
      <w:r>
        <w:rPr>
          <w:lang w:val="ru-RU"/>
        </w:rPr>
        <w:t xml:space="preserve"> МПа соответственно.</w:t>
      </w:r>
    </w:p>
    <w:p w:rsidR="00B2445D" w:rsidRDefault="00B2445D">
      <w:pPr>
        <w:spacing w:line="240" w:lineRule="auto"/>
        <w:jc w:val="left"/>
        <w:rPr>
          <w:lang w:val="ru-RU"/>
        </w:rPr>
      </w:pPr>
      <w:r>
        <w:rPr>
          <w:lang w:val="ru-RU"/>
        </w:rPr>
        <w:br w:type="page"/>
      </w:r>
    </w:p>
    <w:p w:rsidR="00B2445D" w:rsidRDefault="00B2445D" w:rsidP="00B2445D">
      <w:pPr>
        <w:jc w:val="center"/>
        <w:outlineLvl w:val="0"/>
        <w:rPr>
          <w:szCs w:val="28"/>
          <w:lang w:val="ru-RU" w:eastAsia="ru-RU" w:bidi="ar-SA"/>
        </w:rPr>
      </w:pPr>
      <w:bookmarkStart w:id="59" w:name="_Toc87623926"/>
      <w:bookmarkStart w:id="60" w:name="_Toc89096765"/>
      <w:r>
        <w:rPr>
          <w:szCs w:val="28"/>
          <w:lang w:val="ru-RU" w:eastAsia="ru-RU" w:bidi="ar-SA"/>
        </w:rPr>
        <w:lastRenderedPageBreak/>
        <w:t>ЗАКЛЮЧЕНИЕ</w:t>
      </w:r>
      <w:bookmarkEnd w:id="59"/>
      <w:bookmarkEnd w:id="60"/>
    </w:p>
    <w:p w:rsidR="004E1C61" w:rsidRDefault="004E1C61" w:rsidP="00AC030C">
      <w:pPr>
        <w:ind w:firstLine="567"/>
        <w:rPr>
          <w:szCs w:val="28"/>
          <w:lang w:val="ru-RU"/>
        </w:rPr>
      </w:pPr>
    </w:p>
    <w:p w:rsidR="00D7739F" w:rsidRPr="00D7739F" w:rsidRDefault="00D7739F" w:rsidP="00AC030C">
      <w:pPr>
        <w:ind w:firstLine="567"/>
        <w:rPr>
          <w:szCs w:val="28"/>
          <w:lang w:val="ru-RU"/>
        </w:rPr>
      </w:pPr>
      <w:r w:rsidRPr="00D7739F">
        <w:rPr>
          <w:szCs w:val="28"/>
          <w:lang w:val="ru-RU"/>
        </w:rPr>
        <w:t xml:space="preserve">В результате выполнения </w:t>
      </w:r>
      <w:r w:rsidR="00AC030C">
        <w:rPr>
          <w:szCs w:val="28"/>
          <w:lang w:val="ru-RU"/>
        </w:rPr>
        <w:t>выпускной-квалификационной</w:t>
      </w:r>
      <w:r w:rsidRPr="00D7739F">
        <w:rPr>
          <w:szCs w:val="28"/>
          <w:lang w:val="ru-RU"/>
        </w:rPr>
        <w:t xml:space="preserve"> работы, посвященной математическому моделированию</w:t>
      </w:r>
      <w:r w:rsidR="00AC030C">
        <w:rPr>
          <w:szCs w:val="28"/>
          <w:lang w:val="ru-RU"/>
        </w:rPr>
        <w:t xml:space="preserve"> </w:t>
      </w:r>
      <w:r w:rsidR="00AC030C" w:rsidRPr="00AC030C">
        <w:rPr>
          <w:szCs w:val="28"/>
          <w:lang w:val="ru-RU"/>
        </w:rPr>
        <w:t>напряжённо-деформированного состояния</w:t>
      </w:r>
      <w:r w:rsidR="00AC030C">
        <w:rPr>
          <w:szCs w:val="28"/>
          <w:lang w:val="ru-RU"/>
        </w:rPr>
        <w:t xml:space="preserve"> </w:t>
      </w:r>
      <w:r w:rsidR="00AC030C" w:rsidRPr="00AC030C">
        <w:rPr>
          <w:szCs w:val="28"/>
          <w:lang w:val="ru-RU"/>
        </w:rPr>
        <w:t>и колебаний ствола при выстреле</w:t>
      </w:r>
      <w:r w:rsidRPr="00D7739F">
        <w:rPr>
          <w:szCs w:val="28"/>
          <w:lang w:val="ru-RU"/>
        </w:rPr>
        <w:t>, выполнен следующий объем работ:</w:t>
      </w:r>
    </w:p>
    <w:p w:rsidR="00D7739F" w:rsidRPr="00AC030C" w:rsidRDefault="00AC030C" w:rsidP="00D7739F">
      <w:pPr>
        <w:numPr>
          <w:ilvl w:val="0"/>
          <w:numId w:val="40"/>
        </w:numPr>
        <w:tabs>
          <w:tab w:val="left" w:pos="1134"/>
        </w:tabs>
        <w:ind w:left="0" w:firstLine="567"/>
        <w:rPr>
          <w:szCs w:val="28"/>
          <w:lang w:val="ru-RU"/>
        </w:rPr>
      </w:pPr>
      <w:r>
        <w:rPr>
          <w:szCs w:val="28"/>
          <w:lang w:val="ru-RU"/>
        </w:rPr>
        <w:t>Изучены и представлены математические модели:</w:t>
      </w:r>
    </w:p>
    <w:p w:rsidR="00D7739F" w:rsidRPr="00D7739F" w:rsidRDefault="00D7739F" w:rsidP="00D7739F">
      <w:pPr>
        <w:numPr>
          <w:ilvl w:val="0"/>
          <w:numId w:val="41"/>
        </w:numPr>
        <w:tabs>
          <w:tab w:val="left" w:pos="1134"/>
        </w:tabs>
        <w:ind w:left="0" w:firstLine="567"/>
        <w:rPr>
          <w:szCs w:val="28"/>
          <w:lang w:val="ru-RU"/>
        </w:rPr>
      </w:pPr>
      <w:r w:rsidRPr="00D7739F">
        <w:rPr>
          <w:szCs w:val="28"/>
          <w:lang w:val="ru-RU"/>
        </w:rPr>
        <w:t xml:space="preserve">внутренней баллистики на основе термодинамического подхода в </w:t>
      </w:r>
      <w:proofErr w:type="spellStart"/>
      <w:r w:rsidRPr="00D7739F">
        <w:rPr>
          <w:szCs w:val="28"/>
          <w:lang w:val="ru-RU"/>
        </w:rPr>
        <w:t>нульмерной</w:t>
      </w:r>
      <w:proofErr w:type="spellEnd"/>
      <w:r w:rsidRPr="00D7739F">
        <w:rPr>
          <w:szCs w:val="28"/>
          <w:lang w:val="ru-RU"/>
        </w:rPr>
        <w:t xml:space="preserve"> постановке, с учетом зависимостей для распределения давления и скорости газа в ствольных системах при больших </w:t>
      </w:r>
      <w:proofErr w:type="spellStart"/>
      <w:r w:rsidRPr="00D7739F">
        <w:rPr>
          <w:szCs w:val="28"/>
          <w:lang w:val="ru-RU"/>
        </w:rPr>
        <w:t>уширениях</w:t>
      </w:r>
      <w:proofErr w:type="spellEnd"/>
      <w:r w:rsidRPr="00D7739F">
        <w:rPr>
          <w:szCs w:val="28"/>
          <w:lang w:val="ru-RU"/>
        </w:rPr>
        <w:t xml:space="preserve"> камеры</w:t>
      </w:r>
      <w:r w:rsidR="00AC030C">
        <w:rPr>
          <w:szCs w:val="28"/>
          <w:lang w:val="ru-RU"/>
        </w:rPr>
        <w:t>, а также с учётом трения снаряда о ствол</w:t>
      </w:r>
      <w:r w:rsidRPr="00D7739F">
        <w:rPr>
          <w:szCs w:val="28"/>
          <w:lang w:val="ru-RU"/>
        </w:rPr>
        <w:t>;</w:t>
      </w:r>
    </w:p>
    <w:p w:rsidR="00D7739F" w:rsidRDefault="00D7739F" w:rsidP="00D7739F">
      <w:pPr>
        <w:numPr>
          <w:ilvl w:val="0"/>
          <w:numId w:val="41"/>
        </w:numPr>
        <w:tabs>
          <w:tab w:val="left" w:pos="1134"/>
        </w:tabs>
        <w:ind w:left="0" w:firstLine="567"/>
        <w:rPr>
          <w:szCs w:val="28"/>
          <w:lang w:val="ru-RU"/>
        </w:rPr>
      </w:pPr>
      <w:r w:rsidRPr="00D7739F">
        <w:rPr>
          <w:szCs w:val="28"/>
          <w:lang w:val="ru-RU"/>
        </w:rPr>
        <w:t>теплового нагружения ствола артиллерийского орудия в осесимметричной постановке;</w:t>
      </w:r>
    </w:p>
    <w:p w:rsidR="00AC030C" w:rsidRPr="00AC030C" w:rsidRDefault="00AC030C" w:rsidP="00212E76">
      <w:pPr>
        <w:numPr>
          <w:ilvl w:val="0"/>
          <w:numId w:val="41"/>
        </w:numPr>
        <w:tabs>
          <w:tab w:val="left" w:pos="1134"/>
        </w:tabs>
        <w:ind w:left="0" w:firstLine="567"/>
        <w:rPr>
          <w:szCs w:val="28"/>
          <w:lang w:val="ru-RU"/>
        </w:rPr>
      </w:pPr>
      <w:r w:rsidRPr="00AC030C">
        <w:rPr>
          <w:szCs w:val="28"/>
          <w:lang w:val="ru-RU"/>
        </w:rPr>
        <w:t xml:space="preserve">начального прогиба ствола, </w:t>
      </w:r>
      <w:r>
        <w:rPr>
          <w:szCs w:val="28"/>
          <w:lang w:val="ru-RU"/>
        </w:rPr>
        <w:t>в продольном и поперечном направлении</w:t>
      </w:r>
      <w:r w:rsidRPr="00AC030C">
        <w:rPr>
          <w:szCs w:val="28"/>
          <w:lang w:val="ru-RU"/>
        </w:rPr>
        <w:t>;</w:t>
      </w:r>
    </w:p>
    <w:p w:rsidR="00D7739F" w:rsidRPr="00D7739F" w:rsidRDefault="00AC030C" w:rsidP="00D7739F">
      <w:pPr>
        <w:numPr>
          <w:ilvl w:val="0"/>
          <w:numId w:val="41"/>
        </w:numPr>
        <w:tabs>
          <w:tab w:val="left" w:pos="1134"/>
        </w:tabs>
        <w:ind w:left="0" w:firstLine="567"/>
        <w:rPr>
          <w:szCs w:val="28"/>
          <w:lang w:val="ru-RU"/>
        </w:rPr>
      </w:pPr>
      <w:r>
        <w:rPr>
          <w:szCs w:val="28"/>
          <w:lang w:val="ru-RU"/>
        </w:rPr>
        <w:t>колебаний</w:t>
      </w:r>
      <w:r w:rsidR="00D7739F" w:rsidRPr="00D7739F">
        <w:rPr>
          <w:szCs w:val="28"/>
          <w:lang w:val="ru-RU"/>
        </w:rPr>
        <w:t xml:space="preserve"> ствола</w:t>
      </w:r>
      <w:r>
        <w:rPr>
          <w:szCs w:val="28"/>
          <w:lang w:val="ru-RU"/>
        </w:rPr>
        <w:t xml:space="preserve"> </w:t>
      </w:r>
      <w:r w:rsidR="00D7739F" w:rsidRPr="00D7739F">
        <w:rPr>
          <w:szCs w:val="28"/>
          <w:lang w:val="ru-RU"/>
        </w:rPr>
        <w:t>артиллерийского орудия</w:t>
      </w:r>
      <w:r w:rsidR="00DA14DD">
        <w:rPr>
          <w:szCs w:val="28"/>
          <w:lang w:val="ru-RU"/>
        </w:rPr>
        <w:t xml:space="preserve"> в плоскостях </w:t>
      </w:r>
      <w:r w:rsidR="00DA14DD" w:rsidRPr="00AC030C">
        <w:rPr>
          <w:i/>
          <w:szCs w:val="28"/>
        </w:rPr>
        <w:t>Oxy</w:t>
      </w:r>
      <w:r w:rsidR="00DA14DD" w:rsidRPr="00AC030C">
        <w:rPr>
          <w:szCs w:val="28"/>
          <w:lang w:val="ru-RU"/>
        </w:rPr>
        <w:t xml:space="preserve"> </w:t>
      </w:r>
      <w:r w:rsidR="00DA14DD">
        <w:rPr>
          <w:szCs w:val="28"/>
          <w:lang w:val="ru-RU"/>
        </w:rPr>
        <w:t xml:space="preserve">и </w:t>
      </w:r>
      <w:proofErr w:type="spellStart"/>
      <w:r w:rsidR="00DA14DD" w:rsidRPr="00AC030C">
        <w:rPr>
          <w:i/>
          <w:szCs w:val="28"/>
        </w:rPr>
        <w:t>Oxz</w:t>
      </w:r>
      <w:proofErr w:type="spellEnd"/>
      <w:r w:rsidR="00D7739F" w:rsidRPr="00D7739F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в одномерной </w:t>
      </w:r>
      <w:r w:rsidR="00D7739F" w:rsidRPr="00D7739F">
        <w:rPr>
          <w:szCs w:val="28"/>
          <w:lang w:val="ru-RU"/>
        </w:rPr>
        <w:t>постановке</w:t>
      </w:r>
      <w:r>
        <w:rPr>
          <w:szCs w:val="28"/>
          <w:lang w:val="ru-RU"/>
        </w:rPr>
        <w:t xml:space="preserve"> с учётом технологических неровностей, массы дульного тормоза, трения снаряда о ствол</w:t>
      </w:r>
      <w:r w:rsidR="00DA14DD">
        <w:rPr>
          <w:szCs w:val="28"/>
          <w:lang w:val="ru-RU"/>
        </w:rPr>
        <w:t>, стрельбы очередью</w:t>
      </w:r>
      <w:r>
        <w:rPr>
          <w:szCs w:val="28"/>
          <w:lang w:val="ru-RU"/>
        </w:rPr>
        <w:t xml:space="preserve"> и теплового нагружения</w:t>
      </w:r>
      <w:r w:rsidR="00D7739F" w:rsidRPr="00D7739F">
        <w:rPr>
          <w:szCs w:val="28"/>
          <w:lang w:val="ru-RU"/>
        </w:rPr>
        <w:t>.</w:t>
      </w:r>
    </w:p>
    <w:p w:rsidR="00D7739F" w:rsidRPr="00D7739F" w:rsidRDefault="00D7739F" w:rsidP="00D7739F">
      <w:pPr>
        <w:numPr>
          <w:ilvl w:val="0"/>
          <w:numId w:val="40"/>
        </w:numPr>
        <w:tabs>
          <w:tab w:val="left" w:pos="1134"/>
        </w:tabs>
        <w:ind w:left="0" w:firstLine="567"/>
        <w:rPr>
          <w:szCs w:val="28"/>
          <w:lang w:val="ru-RU"/>
        </w:rPr>
      </w:pPr>
      <w:r w:rsidRPr="00D7739F">
        <w:rPr>
          <w:szCs w:val="28"/>
          <w:lang w:val="ru-RU"/>
        </w:rPr>
        <w:t>Представлены численные методы и разработаны алгоритмы решения задач:</w:t>
      </w:r>
    </w:p>
    <w:p w:rsidR="00D7739F" w:rsidRPr="00D7739F" w:rsidRDefault="00D7739F" w:rsidP="00D7739F">
      <w:pPr>
        <w:numPr>
          <w:ilvl w:val="0"/>
          <w:numId w:val="41"/>
        </w:numPr>
        <w:tabs>
          <w:tab w:val="left" w:pos="1134"/>
        </w:tabs>
        <w:ind w:left="0" w:firstLine="567"/>
        <w:rPr>
          <w:szCs w:val="28"/>
          <w:lang w:val="ru-RU"/>
        </w:rPr>
      </w:pPr>
      <w:r w:rsidRPr="00D7739F">
        <w:rPr>
          <w:szCs w:val="28"/>
          <w:lang w:val="ru-RU"/>
        </w:rPr>
        <w:t>внутренней баллистики в термодинамической постановке на основе явного метода Рунге-Кутты 4-го порядка точности;</w:t>
      </w:r>
    </w:p>
    <w:p w:rsidR="00D7739F" w:rsidRPr="00D7739F" w:rsidRDefault="00D7739F" w:rsidP="00D7739F">
      <w:pPr>
        <w:numPr>
          <w:ilvl w:val="0"/>
          <w:numId w:val="41"/>
        </w:numPr>
        <w:tabs>
          <w:tab w:val="left" w:pos="1134"/>
        </w:tabs>
        <w:ind w:left="0" w:firstLine="567"/>
        <w:rPr>
          <w:szCs w:val="28"/>
          <w:lang w:val="ru-RU"/>
        </w:rPr>
      </w:pPr>
      <w:r w:rsidRPr="00D7739F">
        <w:rPr>
          <w:szCs w:val="28"/>
          <w:lang w:val="ru-RU"/>
        </w:rPr>
        <w:t xml:space="preserve">теплопроводности на основе неявного конечно-разностного метода </w:t>
      </w:r>
      <w:r w:rsidR="00DA14DD">
        <w:rPr>
          <w:szCs w:val="28"/>
          <w:lang w:val="ru-RU"/>
        </w:rPr>
        <w:t>2</w:t>
      </w:r>
      <w:r w:rsidRPr="00D7739F">
        <w:rPr>
          <w:szCs w:val="28"/>
          <w:lang w:val="ru-RU"/>
        </w:rPr>
        <w:t>-го порядка точности;</w:t>
      </w:r>
    </w:p>
    <w:p w:rsidR="00D7739F" w:rsidRPr="00D7739F" w:rsidRDefault="00DA14DD" w:rsidP="00D7739F">
      <w:pPr>
        <w:numPr>
          <w:ilvl w:val="0"/>
          <w:numId w:val="41"/>
        </w:numPr>
        <w:tabs>
          <w:tab w:val="left" w:pos="1134"/>
        </w:tabs>
        <w:ind w:left="0" w:firstLine="567"/>
        <w:rPr>
          <w:szCs w:val="28"/>
          <w:lang w:val="ru-RU"/>
        </w:rPr>
      </w:pPr>
      <w:r>
        <w:rPr>
          <w:szCs w:val="28"/>
          <w:lang w:val="ru-RU"/>
        </w:rPr>
        <w:t>колебаний</w:t>
      </w:r>
      <w:r w:rsidRPr="00D7739F">
        <w:rPr>
          <w:szCs w:val="28"/>
          <w:lang w:val="ru-RU"/>
        </w:rPr>
        <w:t xml:space="preserve"> ствола</w:t>
      </w:r>
      <w:r>
        <w:rPr>
          <w:szCs w:val="28"/>
          <w:lang w:val="ru-RU"/>
        </w:rPr>
        <w:t xml:space="preserve"> </w:t>
      </w:r>
      <w:r w:rsidRPr="00D7739F">
        <w:rPr>
          <w:szCs w:val="28"/>
          <w:lang w:val="ru-RU"/>
        </w:rPr>
        <w:t>артиллерийского орудия</w:t>
      </w:r>
      <w:r>
        <w:rPr>
          <w:szCs w:val="28"/>
          <w:lang w:val="ru-RU"/>
        </w:rPr>
        <w:t xml:space="preserve"> в плоскостях </w:t>
      </w:r>
      <w:r w:rsidRPr="00AC030C">
        <w:rPr>
          <w:i/>
          <w:szCs w:val="28"/>
        </w:rPr>
        <w:t>Oxy</w:t>
      </w:r>
      <w:r w:rsidRPr="00AC030C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и </w:t>
      </w:r>
      <w:proofErr w:type="spellStart"/>
      <w:r w:rsidRPr="00AC030C">
        <w:rPr>
          <w:i/>
          <w:szCs w:val="28"/>
        </w:rPr>
        <w:t>Oxz</w:t>
      </w:r>
      <w:proofErr w:type="spellEnd"/>
      <w:r w:rsidR="00D7739F" w:rsidRPr="00D7739F">
        <w:rPr>
          <w:szCs w:val="28"/>
          <w:lang w:val="ru-RU"/>
        </w:rPr>
        <w:t xml:space="preserve"> на основе неявного конечно-разностного метода 2-го порядка точности.</w:t>
      </w:r>
    </w:p>
    <w:p w:rsidR="00D7739F" w:rsidRPr="00D7739F" w:rsidRDefault="00D7739F" w:rsidP="00DA14DD">
      <w:pPr>
        <w:numPr>
          <w:ilvl w:val="0"/>
          <w:numId w:val="40"/>
        </w:numPr>
        <w:tabs>
          <w:tab w:val="left" w:pos="1134"/>
        </w:tabs>
        <w:rPr>
          <w:szCs w:val="28"/>
          <w:lang w:val="ru-RU"/>
        </w:rPr>
      </w:pPr>
      <w:r w:rsidRPr="00D7739F">
        <w:rPr>
          <w:szCs w:val="28"/>
          <w:lang w:val="ru-RU"/>
        </w:rPr>
        <w:t xml:space="preserve">Создана программа </w:t>
      </w:r>
      <w:r w:rsidR="00DA14DD" w:rsidRPr="00DA14DD">
        <w:rPr>
          <w:szCs w:val="28"/>
          <w:lang w:val="ru-RU"/>
        </w:rPr>
        <w:t>RU 2021619374</w:t>
      </w:r>
      <w:r w:rsidRPr="00D7739F">
        <w:rPr>
          <w:szCs w:val="28"/>
          <w:lang w:val="ru-RU"/>
        </w:rPr>
        <w:t xml:space="preserve"> «</w:t>
      </w:r>
      <w:r w:rsidR="00DA14DD">
        <w:rPr>
          <w:szCs w:val="28"/>
          <w:lang w:val="ru-RU"/>
        </w:rPr>
        <w:t>П</w:t>
      </w:r>
      <w:r w:rsidR="00DA14DD" w:rsidRPr="00DA14DD">
        <w:rPr>
          <w:szCs w:val="28"/>
          <w:lang w:val="ru-RU"/>
        </w:rPr>
        <w:t>рограмма для расчета продольно-поперечных колебаний ствола артиллерийского орудия</w:t>
      </w:r>
      <w:r w:rsidRPr="00D7739F">
        <w:rPr>
          <w:szCs w:val="28"/>
          <w:lang w:val="ru-RU"/>
        </w:rPr>
        <w:t xml:space="preserve">», </w:t>
      </w:r>
      <w:r w:rsidRPr="00D7739F">
        <w:rPr>
          <w:szCs w:val="28"/>
          <w:lang w:val="ru-RU"/>
        </w:rPr>
        <w:lastRenderedPageBreak/>
        <w:t xml:space="preserve">содержащая вычислительные модули для решения основной задачи внутренней баллистики, задачи теплопроводности и задачи </w:t>
      </w:r>
      <w:r w:rsidR="00DA14DD">
        <w:rPr>
          <w:szCs w:val="28"/>
          <w:lang w:val="ru-RU"/>
        </w:rPr>
        <w:t>колебаний ствола артиллерийского орудия</w:t>
      </w:r>
      <w:r w:rsidRPr="00D7739F">
        <w:rPr>
          <w:szCs w:val="28"/>
          <w:lang w:val="ru-RU"/>
        </w:rPr>
        <w:t>.</w:t>
      </w:r>
    </w:p>
    <w:p w:rsidR="00D7739F" w:rsidRPr="00DA14DD" w:rsidRDefault="00D7739F" w:rsidP="00D7739F">
      <w:pPr>
        <w:numPr>
          <w:ilvl w:val="0"/>
          <w:numId w:val="40"/>
        </w:numPr>
        <w:tabs>
          <w:tab w:val="left" w:pos="1134"/>
        </w:tabs>
        <w:ind w:left="0" w:firstLine="567"/>
        <w:rPr>
          <w:szCs w:val="28"/>
          <w:lang w:val="ru-RU"/>
        </w:rPr>
      </w:pPr>
      <w:r w:rsidRPr="00D7739F">
        <w:rPr>
          <w:szCs w:val="28"/>
          <w:lang w:val="ru-RU"/>
        </w:rPr>
        <w:t xml:space="preserve">Проведена верификация и </w:t>
      </w:r>
      <w:proofErr w:type="spellStart"/>
      <w:r w:rsidRPr="00D7739F">
        <w:rPr>
          <w:szCs w:val="28"/>
          <w:lang w:val="ru-RU"/>
        </w:rPr>
        <w:t>валидация</w:t>
      </w:r>
      <w:proofErr w:type="spellEnd"/>
      <w:r w:rsidRPr="00D7739F">
        <w:rPr>
          <w:szCs w:val="28"/>
          <w:lang w:val="ru-RU"/>
        </w:rPr>
        <w:t xml:space="preserve"> математических моделей с использованием разработанной программы. </w:t>
      </w:r>
      <w:r w:rsidRPr="00DA14DD">
        <w:rPr>
          <w:szCs w:val="28"/>
          <w:lang w:val="ru-RU"/>
        </w:rPr>
        <w:t>В частности,</w:t>
      </w:r>
    </w:p>
    <w:p w:rsidR="00D7739F" w:rsidRPr="00D7739F" w:rsidRDefault="00D7739F" w:rsidP="00D7739F">
      <w:pPr>
        <w:numPr>
          <w:ilvl w:val="0"/>
          <w:numId w:val="41"/>
        </w:numPr>
        <w:tabs>
          <w:tab w:val="left" w:pos="1134"/>
        </w:tabs>
        <w:ind w:left="0" w:firstLine="567"/>
        <w:rPr>
          <w:szCs w:val="28"/>
          <w:lang w:val="ru-RU"/>
        </w:rPr>
      </w:pPr>
      <w:r w:rsidRPr="00D7739F">
        <w:rPr>
          <w:szCs w:val="28"/>
          <w:lang w:val="ru-RU"/>
        </w:rPr>
        <w:t xml:space="preserve">при сравнении расчетных значений </w:t>
      </w:r>
      <w:proofErr w:type="spellStart"/>
      <w:r w:rsidRPr="00D7739F">
        <w:rPr>
          <w:szCs w:val="28"/>
          <w:lang w:val="ru-RU"/>
        </w:rPr>
        <w:t>внутрибаллистических</w:t>
      </w:r>
      <w:proofErr w:type="spellEnd"/>
      <w:r w:rsidRPr="00D7739F">
        <w:rPr>
          <w:szCs w:val="28"/>
          <w:lang w:val="ru-RU"/>
        </w:rPr>
        <w:t xml:space="preserve"> параметров с </w:t>
      </w:r>
      <w:r w:rsidR="004E1C61">
        <w:rPr>
          <w:szCs w:val="28"/>
          <w:lang w:val="ru-RU"/>
        </w:rPr>
        <w:t>известными значениями, отклонение дульной скорости составило 7,3% и 1,6%</w:t>
      </w:r>
      <w:r w:rsidRPr="00D7739F">
        <w:rPr>
          <w:szCs w:val="28"/>
          <w:lang w:val="ru-RU"/>
        </w:rPr>
        <w:t>;</w:t>
      </w:r>
    </w:p>
    <w:p w:rsidR="00D7739F" w:rsidRPr="00695C5B" w:rsidRDefault="00D7739F" w:rsidP="00D7739F">
      <w:pPr>
        <w:numPr>
          <w:ilvl w:val="0"/>
          <w:numId w:val="41"/>
        </w:numPr>
        <w:tabs>
          <w:tab w:val="left" w:pos="1134"/>
        </w:tabs>
        <w:ind w:left="0" w:firstLine="567"/>
        <w:rPr>
          <w:szCs w:val="28"/>
          <w:lang w:val="ru-RU"/>
        </w:rPr>
      </w:pPr>
      <w:proofErr w:type="spellStart"/>
      <w:r w:rsidRPr="00695C5B">
        <w:rPr>
          <w:szCs w:val="28"/>
          <w:lang w:val="ru-RU"/>
        </w:rPr>
        <w:t>валидация</w:t>
      </w:r>
      <w:proofErr w:type="spellEnd"/>
      <w:r w:rsidRPr="00695C5B">
        <w:rPr>
          <w:szCs w:val="28"/>
          <w:lang w:val="ru-RU"/>
        </w:rPr>
        <w:t xml:space="preserve"> разработанной программы расчета </w:t>
      </w:r>
      <w:r w:rsidR="004E1C61" w:rsidRPr="00695C5B">
        <w:rPr>
          <w:szCs w:val="28"/>
          <w:lang w:val="ru-RU"/>
        </w:rPr>
        <w:t>начального прогиба ствола</w:t>
      </w:r>
      <w:r w:rsidRPr="00695C5B">
        <w:rPr>
          <w:szCs w:val="28"/>
          <w:lang w:val="ru-RU"/>
        </w:rPr>
        <w:t xml:space="preserve"> с результатами решения задачи в </w:t>
      </w:r>
      <w:proofErr w:type="spellStart"/>
      <w:r w:rsidRPr="00695C5B">
        <w:rPr>
          <w:szCs w:val="28"/>
        </w:rPr>
        <w:t>Ansys</w:t>
      </w:r>
      <w:proofErr w:type="spellEnd"/>
      <w:r w:rsidRPr="00695C5B">
        <w:rPr>
          <w:szCs w:val="28"/>
          <w:lang w:val="ru-RU"/>
        </w:rPr>
        <w:t xml:space="preserve"> показала, что отклонение </w:t>
      </w:r>
      <w:r w:rsidR="00695C5B" w:rsidRPr="00695C5B">
        <w:rPr>
          <w:szCs w:val="28"/>
          <w:lang w:val="ru-RU"/>
        </w:rPr>
        <w:t xml:space="preserve">деформаций для дульного среза </w:t>
      </w:r>
      <w:r w:rsidRPr="00695C5B">
        <w:rPr>
          <w:szCs w:val="28"/>
          <w:lang w:val="ru-RU"/>
        </w:rPr>
        <w:t xml:space="preserve">не превышает </w:t>
      </w:r>
      <w:r w:rsidR="00695C5B" w:rsidRPr="00695C5B">
        <w:rPr>
          <w:szCs w:val="28"/>
          <w:lang w:val="ru-RU"/>
        </w:rPr>
        <w:t>1</w:t>
      </w:r>
      <w:r w:rsidRPr="00695C5B">
        <w:rPr>
          <w:szCs w:val="28"/>
        </w:rPr>
        <w:t> </w:t>
      </w:r>
      <w:r w:rsidRPr="00695C5B">
        <w:rPr>
          <w:szCs w:val="28"/>
          <w:lang w:val="ru-RU"/>
        </w:rPr>
        <w:t>%.</w:t>
      </w:r>
    </w:p>
    <w:p w:rsidR="00D7739F" w:rsidRPr="004E1C61" w:rsidRDefault="004E1C61" w:rsidP="004E1C61">
      <w:pPr>
        <w:numPr>
          <w:ilvl w:val="0"/>
          <w:numId w:val="40"/>
        </w:numPr>
        <w:tabs>
          <w:tab w:val="left" w:pos="1134"/>
        </w:tabs>
        <w:ind w:left="0" w:firstLine="567"/>
        <w:rPr>
          <w:szCs w:val="28"/>
          <w:lang w:val="ru-RU"/>
        </w:rPr>
      </w:pPr>
      <w:r>
        <w:rPr>
          <w:szCs w:val="28"/>
          <w:lang w:val="ru-RU"/>
        </w:rPr>
        <w:t>О</w:t>
      </w:r>
      <w:r w:rsidR="00D7739F" w:rsidRPr="004E1C61">
        <w:rPr>
          <w:szCs w:val="28"/>
          <w:lang w:val="ru-RU"/>
        </w:rPr>
        <w:t xml:space="preserve">пределены зависимости </w:t>
      </w:r>
      <w:proofErr w:type="spellStart"/>
      <w:r w:rsidR="00D7739F" w:rsidRPr="004E1C61">
        <w:rPr>
          <w:szCs w:val="28"/>
          <w:lang w:val="ru-RU"/>
        </w:rPr>
        <w:t>внутрибаллистических</w:t>
      </w:r>
      <w:proofErr w:type="spellEnd"/>
      <w:r w:rsidR="00D7739F" w:rsidRPr="004E1C61">
        <w:rPr>
          <w:szCs w:val="28"/>
          <w:lang w:val="ru-RU"/>
        </w:rPr>
        <w:t xml:space="preserve"> параметров от времени для </w:t>
      </w:r>
      <w:r>
        <w:rPr>
          <w:szCs w:val="28"/>
          <w:lang w:val="ru-RU"/>
        </w:rPr>
        <w:t>30 мм автоматической пушки и 152 мм гаубицы</w:t>
      </w:r>
      <w:r w:rsidR="00D7739F" w:rsidRPr="004E1C61">
        <w:rPr>
          <w:szCs w:val="28"/>
          <w:lang w:val="ru-RU"/>
        </w:rPr>
        <w:t>. Максимальная температура газа составила 3</w:t>
      </w:r>
      <w:r w:rsidR="00D7739F" w:rsidRPr="004E1C61">
        <w:rPr>
          <w:szCs w:val="28"/>
        </w:rPr>
        <w:t> </w:t>
      </w:r>
      <w:r>
        <w:rPr>
          <w:szCs w:val="28"/>
          <w:lang w:val="ru-RU"/>
        </w:rPr>
        <w:t>000</w:t>
      </w:r>
      <w:r w:rsidR="00D7739F" w:rsidRPr="004E1C61">
        <w:rPr>
          <w:szCs w:val="28"/>
        </w:rPr>
        <w:t> </w:t>
      </w:r>
      <w:r w:rsidR="00D7739F" w:rsidRPr="004E1C61">
        <w:rPr>
          <w:szCs w:val="28"/>
          <w:lang w:val="ru-RU"/>
        </w:rPr>
        <w:t xml:space="preserve">К и </w:t>
      </w:r>
      <w:r>
        <w:rPr>
          <w:szCs w:val="28"/>
          <w:lang w:val="ru-RU"/>
        </w:rPr>
        <w:t>2 </w:t>
      </w:r>
      <w:proofErr w:type="gramStart"/>
      <w:r>
        <w:rPr>
          <w:szCs w:val="28"/>
          <w:lang w:val="ru-RU"/>
        </w:rPr>
        <w:t>600</w:t>
      </w:r>
      <w:r w:rsidRPr="004E1C61">
        <w:rPr>
          <w:szCs w:val="28"/>
          <w:lang w:val="ru-RU"/>
        </w:rPr>
        <w:t xml:space="preserve"> </w:t>
      </w:r>
      <w:r w:rsidRPr="004E1C61">
        <w:rPr>
          <w:szCs w:val="28"/>
        </w:rPr>
        <w:t> </w:t>
      </w:r>
      <w:r w:rsidRPr="004E1C61">
        <w:rPr>
          <w:szCs w:val="28"/>
          <w:lang w:val="ru-RU"/>
        </w:rPr>
        <w:t>К</w:t>
      </w:r>
      <w:proofErr w:type="gramEnd"/>
      <w:r w:rsidR="00D7739F" w:rsidRPr="004E1C61">
        <w:rPr>
          <w:szCs w:val="28"/>
          <w:lang w:val="ru-RU"/>
        </w:rPr>
        <w:t xml:space="preserve">, максимальное давление – </w:t>
      </w:r>
      <w:r>
        <w:rPr>
          <w:szCs w:val="28"/>
          <w:lang w:val="ru-RU"/>
        </w:rPr>
        <w:t>370</w:t>
      </w:r>
      <w:r w:rsidR="00D7739F" w:rsidRPr="004E1C61">
        <w:rPr>
          <w:szCs w:val="28"/>
          <w:lang w:val="ru-RU"/>
        </w:rPr>
        <w:t xml:space="preserve"> и </w:t>
      </w:r>
      <w:r>
        <w:rPr>
          <w:szCs w:val="28"/>
          <w:lang w:val="ru-RU"/>
        </w:rPr>
        <w:t>340 МПа соответственно</w:t>
      </w:r>
      <w:r w:rsidR="00D7739F" w:rsidRPr="004E1C61">
        <w:rPr>
          <w:szCs w:val="28"/>
          <w:lang w:val="ru-RU"/>
        </w:rPr>
        <w:t>;</w:t>
      </w:r>
    </w:p>
    <w:p w:rsidR="004E1C61" w:rsidRPr="004E1C61" w:rsidRDefault="00D75E11" w:rsidP="004E1C61">
      <w:pPr>
        <w:numPr>
          <w:ilvl w:val="0"/>
          <w:numId w:val="40"/>
        </w:numPr>
        <w:tabs>
          <w:tab w:val="left" w:pos="1134"/>
        </w:tabs>
        <w:ind w:left="0" w:firstLine="567"/>
        <w:rPr>
          <w:lang w:val="ru-RU"/>
        </w:rPr>
      </w:pPr>
      <w:r>
        <w:rPr>
          <w:szCs w:val="28"/>
          <w:lang w:val="ru-RU"/>
        </w:rPr>
        <w:t>Определены величины колебаний, возникающих при стрельбе одиночным выстрелом, а также очередями. Исследовано влияние колебаний на кучность стрельбы.</w:t>
      </w:r>
    </w:p>
    <w:p w:rsidR="000E0D40" w:rsidRDefault="000E0D40">
      <w:pPr>
        <w:spacing w:line="240" w:lineRule="auto"/>
        <w:jc w:val="left"/>
        <w:rPr>
          <w:rFonts w:eastAsiaTheme="minorHAnsi"/>
          <w:lang w:val="ru-RU"/>
        </w:rPr>
      </w:pPr>
      <w:r w:rsidRPr="001601BB">
        <w:rPr>
          <w:lang w:val="ru-RU"/>
        </w:rPr>
        <w:br w:type="page"/>
      </w:r>
    </w:p>
    <w:p w:rsidR="000966AA" w:rsidRDefault="000E0D40" w:rsidP="00B2445D">
      <w:pPr>
        <w:jc w:val="center"/>
        <w:outlineLvl w:val="0"/>
        <w:rPr>
          <w:szCs w:val="28"/>
          <w:lang w:val="ru-RU" w:eastAsia="ru-RU" w:bidi="ar-SA"/>
        </w:rPr>
      </w:pPr>
      <w:bookmarkStart w:id="61" w:name="_Toc87623927"/>
      <w:bookmarkStart w:id="62" w:name="_Toc89096766"/>
      <w:r w:rsidRPr="00B2445D">
        <w:rPr>
          <w:szCs w:val="28"/>
          <w:lang w:val="ru-RU" w:eastAsia="ru-RU" w:bidi="ar-SA"/>
        </w:rPr>
        <w:lastRenderedPageBreak/>
        <w:t>СПИСОК ЛИТЕРАТУРЫ</w:t>
      </w:r>
      <w:bookmarkEnd w:id="61"/>
      <w:bookmarkEnd w:id="62"/>
    </w:p>
    <w:p w:rsidR="00B2445D" w:rsidRPr="00B2445D" w:rsidRDefault="00B2445D" w:rsidP="00B2445D">
      <w:pPr>
        <w:rPr>
          <w:lang w:val="ru-RU" w:eastAsia="ru-RU" w:bidi="ar-SA"/>
        </w:rPr>
      </w:pPr>
    </w:p>
    <w:p w:rsidR="00DC6199" w:rsidRPr="00DC6199" w:rsidRDefault="00DC6199" w:rsidP="00DC6199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DC6199">
        <w:rPr>
          <w:lang w:val="ru-RU" w:bidi="ar-SA"/>
        </w:rPr>
        <w:t>Суфиянов</w:t>
      </w:r>
      <w:proofErr w:type="spellEnd"/>
      <w:r w:rsidRPr="00DC6199">
        <w:rPr>
          <w:lang w:val="ru-RU" w:bidi="ar-SA"/>
        </w:rPr>
        <w:t xml:space="preserve"> В.Г., </w:t>
      </w:r>
      <w:proofErr w:type="spellStart"/>
      <w:r w:rsidRPr="00DC6199">
        <w:rPr>
          <w:lang w:val="ru-RU" w:bidi="ar-SA"/>
        </w:rPr>
        <w:t>Русяк</w:t>
      </w:r>
      <w:proofErr w:type="spellEnd"/>
      <w:r w:rsidRPr="00DC6199">
        <w:rPr>
          <w:lang w:val="ru-RU" w:bidi="ar-SA"/>
        </w:rPr>
        <w:t xml:space="preserve"> И.Г. Результаты математического имитационного моделирования поля поражения при подрыве осколочно-пучкового снаряда ICOC'2020: Сборник трудов Десятой Всероссийской конференции, </w:t>
      </w:r>
      <w:r w:rsidR="00F2529E">
        <w:rPr>
          <w:lang w:val="ru-RU" w:bidi="ar-SA"/>
        </w:rPr>
        <w:t>Ижевск.</w:t>
      </w:r>
      <w:r w:rsidR="004D225C">
        <w:rPr>
          <w:lang w:val="ru-RU" w:bidi="ar-SA"/>
        </w:rPr>
        <w:t xml:space="preserve"> 2020 г.</w:t>
      </w:r>
      <w:r w:rsidRPr="00DC6199">
        <w:rPr>
          <w:lang w:val="ru-RU" w:bidi="ar-SA"/>
        </w:rPr>
        <w:t xml:space="preserve"> 294-299 </w:t>
      </w:r>
      <w:r>
        <w:rPr>
          <w:lang w:val="ru-RU" w:bidi="ar-SA"/>
        </w:rPr>
        <w:t>с</w:t>
      </w:r>
      <w:r w:rsidRPr="00DC6199">
        <w:rPr>
          <w:lang w:val="ru-RU" w:bidi="ar-SA"/>
        </w:rPr>
        <w:t>.</w:t>
      </w:r>
    </w:p>
    <w:p w:rsidR="004107AA" w:rsidRPr="001D29A6" w:rsidRDefault="004107AA" w:rsidP="001D29A6">
      <w:pPr>
        <w:numPr>
          <w:ilvl w:val="0"/>
          <w:numId w:val="28"/>
        </w:numPr>
        <w:tabs>
          <w:tab w:val="clear" w:pos="720"/>
        </w:tabs>
        <w:ind w:left="0" w:firstLine="0"/>
        <w:rPr>
          <w:lang w:val="ru-RU" w:bidi="ar-SA"/>
        </w:rPr>
      </w:pPr>
      <w:r w:rsidRPr="001D29A6">
        <w:rPr>
          <w:lang w:val="ru-RU" w:bidi="ar-SA"/>
        </w:rPr>
        <w:t xml:space="preserve">Серебряков М.Е. Внутренняя баллистика ствольных систем и пороховых </w:t>
      </w:r>
      <w:r w:rsidR="00F2529E">
        <w:rPr>
          <w:lang w:val="ru-RU" w:bidi="ar-SA"/>
        </w:rPr>
        <w:t xml:space="preserve">ракет. – М.: </w:t>
      </w:r>
      <w:proofErr w:type="spellStart"/>
      <w:r w:rsidR="00F2529E">
        <w:rPr>
          <w:lang w:val="ru-RU" w:bidi="ar-SA"/>
        </w:rPr>
        <w:t>Оборонгиз</w:t>
      </w:r>
      <w:proofErr w:type="spellEnd"/>
      <w:r w:rsidR="00F2529E">
        <w:rPr>
          <w:lang w:val="ru-RU" w:bidi="ar-SA"/>
        </w:rPr>
        <w:t>.</w:t>
      </w:r>
      <w:r w:rsidR="004D225C" w:rsidRPr="001D29A6">
        <w:rPr>
          <w:lang w:val="ru-RU" w:bidi="ar-SA"/>
        </w:rPr>
        <w:t xml:space="preserve"> 1962</w:t>
      </w:r>
      <w:r w:rsidR="00F2529E">
        <w:rPr>
          <w:lang w:val="ru-RU" w:bidi="ar-SA"/>
        </w:rPr>
        <w:t xml:space="preserve"> г</w:t>
      </w:r>
      <w:r w:rsidR="004D225C" w:rsidRPr="001D29A6">
        <w:rPr>
          <w:lang w:val="ru-RU" w:bidi="ar-SA"/>
        </w:rPr>
        <w:t xml:space="preserve">. </w:t>
      </w:r>
      <w:r w:rsidRPr="001D29A6">
        <w:rPr>
          <w:lang w:val="ru-RU" w:bidi="ar-SA"/>
        </w:rPr>
        <w:t>705 с.</w:t>
      </w:r>
    </w:p>
    <w:p w:rsidR="00B065FA" w:rsidRDefault="00B065FA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bidi="ar-SA"/>
        </w:rPr>
      </w:pPr>
      <w:proofErr w:type="spellStart"/>
      <w:r w:rsidRPr="00B065FA">
        <w:rPr>
          <w:lang w:bidi="ar-SA"/>
        </w:rPr>
        <w:t>R</w:t>
      </w:r>
      <w:r w:rsidRPr="00981344">
        <w:rPr>
          <w:lang w:bidi="ar-SA"/>
        </w:rPr>
        <w:t>é</w:t>
      </w:r>
      <w:r w:rsidRPr="00B065FA">
        <w:rPr>
          <w:lang w:bidi="ar-SA"/>
        </w:rPr>
        <w:t>sal</w:t>
      </w:r>
      <w:proofErr w:type="spellEnd"/>
      <w:r w:rsidRPr="00981344">
        <w:rPr>
          <w:lang w:bidi="ar-SA"/>
        </w:rPr>
        <w:t xml:space="preserve"> </w:t>
      </w:r>
      <w:r w:rsidRPr="00B065FA">
        <w:rPr>
          <w:lang w:bidi="ar-SA"/>
        </w:rPr>
        <w:t>H</w:t>
      </w:r>
      <w:r w:rsidRPr="00981344">
        <w:rPr>
          <w:lang w:bidi="ar-SA"/>
        </w:rPr>
        <w:t xml:space="preserve">.  </w:t>
      </w:r>
      <w:proofErr w:type="spellStart"/>
      <w:r w:rsidRPr="00B065FA">
        <w:rPr>
          <w:lang w:bidi="ar-SA"/>
        </w:rPr>
        <w:t>Recherches</w:t>
      </w:r>
      <w:proofErr w:type="spellEnd"/>
      <w:r w:rsidRPr="00981344">
        <w:rPr>
          <w:lang w:bidi="ar-SA"/>
        </w:rPr>
        <w:t xml:space="preserve"> </w:t>
      </w:r>
      <w:proofErr w:type="spellStart"/>
      <w:r w:rsidRPr="00B065FA">
        <w:rPr>
          <w:lang w:bidi="ar-SA"/>
        </w:rPr>
        <w:t>sur</w:t>
      </w:r>
      <w:proofErr w:type="spellEnd"/>
      <w:r w:rsidRPr="00981344">
        <w:rPr>
          <w:lang w:bidi="ar-SA"/>
        </w:rPr>
        <w:t xml:space="preserve"> </w:t>
      </w:r>
      <w:r w:rsidRPr="00B065FA">
        <w:rPr>
          <w:lang w:bidi="ar-SA"/>
        </w:rPr>
        <w:t>le</w:t>
      </w:r>
      <w:r w:rsidRPr="00981344">
        <w:rPr>
          <w:lang w:bidi="ar-SA"/>
        </w:rPr>
        <w:t xml:space="preserve"> </w:t>
      </w:r>
      <w:proofErr w:type="spellStart"/>
      <w:r w:rsidR="00067106">
        <w:rPr>
          <w:lang w:bidi="ar-SA"/>
        </w:rPr>
        <w:t>ovement</w:t>
      </w:r>
      <w:proofErr w:type="spellEnd"/>
      <w:r w:rsidRPr="00981344">
        <w:rPr>
          <w:lang w:bidi="ar-SA"/>
        </w:rPr>
        <w:t xml:space="preserve"> </w:t>
      </w:r>
      <w:r w:rsidRPr="00B065FA">
        <w:rPr>
          <w:lang w:bidi="ar-SA"/>
        </w:rPr>
        <w:t>des</w:t>
      </w:r>
      <w:r w:rsidRPr="00981344">
        <w:rPr>
          <w:lang w:bidi="ar-SA"/>
        </w:rPr>
        <w:t xml:space="preserve"> </w:t>
      </w:r>
      <w:r w:rsidRPr="00B065FA">
        <w:rPr>
          <w:lang w:bidi="ar-SA"/>
        </w:rPr>
        <w:t>projectiles</w:t>
      </w:r>
      <w:r w:rsidRPr="00981344">
        <w:rPr>
          <w:lang w:bidi="ar-SA"/>
        </w:rPr>
        <w:t xml:space="preserve"> </w:t>
      </w:r>
      <w:proofErr w:type="spellStart"/>
      <w:r w:rsidRPr="00B065FA">
        <w:rPr>
          <w:lang w:bidi="ar-SA"/>
        </w:rPr>
        <w:t>dans</w:t>
      </w:r>
      <w:proofErr w:type="spellEnd"/>
      <w:r w:rsidRPr="00981344">
        <w:rPr>
          <w:lang w:bidi="ar-SA"/>
        </w:rPr>
        <w:t xml:space="preserve"> </w:t>
      </w:r>
      <w:r w:rsidRPr="00B065FA">
        <w:rPr>
          <w:lang w:bidi="ar-SA"/>
        </w:rPr>
        <w:t>les</w:t>
      </w:r>
      <w:r w:rsidRPr="00981344">
        <w:rPr>
          <w:lang w:bidi="ar-SA"/>
        </w:rPr>
        <w:t xml:space="preserve"> </w:t>
      </w:r>
      <w:proofErr w:type="spellStart"/>
      <w:r w:rsidRPr="00B065FA">
        <w:rPr>
          <w:lang w:bidi="ar-SA"/>
        </w:rPr>
        <w:t>armes</w:t>
      </w:r>
      <w:proofErr w:type="spellEnd"/>
      <w:r w:rsidRPr="00981344">
        <w:rPr>
          <w:lang w:bidi="ar-SA"/>
        </w:rPr>
        <w:t xml:space="preserve"> à </w:t>
      </w:r>
      <w:proofErr w:type="spellStart"/>
      <w:r w:rsidRPr="00B065FA">
        <w:rPr>
          <w:lang w:bidi="ar-SA"/>
        </w:rPr>
        <w:t>feu</w:t>
      </w:r>
      <w:proofErr w:type="spellEnd"/>
      <w:r w:rsidRPr="00981344">
        <w:rPr>
          <w:lang w:bidi="ar-SA"/>
        </w:rPr>
        <w:t xml:space="preserve">, </w:t>
      </w:r>
      <w:proofErr w:type="spellStart"/>
      <w:r w:rsidRPr="00B065FA">
        <w:rPr>
          <w:lang w:bidi="ar-SA"/>
        </w:rPr>
        <w:t>bas</w:t>
      </w:r>
      <w:r w:rsidRPr="00981344">
        <w:rPr>
          <w:lang w:bidi="ar-SA"/>
        </w:rPr>
        <w:t>é</w:t>
      </w:r>
      <w:r w:rsidRPr="00B065FA">
        <w:rPr>
          <w:lang w:bidi="ar-SA"/>
        </w:rPr>
        <w:t>es</w:t>
      </w:r>
      <w:proofErr w:type="spellEnd"/>
      <w:r w:rsidRPr="00981344">
        <w:rPr>
          <w:lang w:bidi="ar-SA"/>
        </w:rPr>
        <w:t xml:space="preserve"> </w:t>
      </w:r>
      <w:proofErr w:type="spellStart"/>
      <w:r w:rsidRPr="00B065FA">
        <w:rPr>
          <w:lang w:bidi="ar-SA"/>
        </w:rPr>
        <w:t>sur</w:t>
      </w:r>
      <w:proofErr w:type="spellEnd"/>
      <w:r w:rsidRPr="00981344">
        <w:rPr>
          <w:lang w:bidi="ar-SA"/>
        </w:rPr>
        <w:t xml:space="preserve"> </w:t>
      </w:r>
      <w:r w:rsidRPr="00B065FA">
        <w:rPr>
          <w:lang w:bidi="ar-SA"/>
        </w:rPr>
        <w:t>la</w:t>
      </w:r>
      <w:r w:rsidRPr="00981344">
        <w:rPr>
          <w:lang w:bidi="ar-SA"/>
        </w:rPr>
        <w:t xml:space="preserve"> </w:t>
      </w:r>
      <w:proofErr w:type="spellStart"/>
      <w:r w:rsidRPr="00B065FA">
        <w:rPr>
          <w:lang w:bidi="ar-SA"/>
        </w:rPr>
        <w:t>th</w:t>
      </w:r>
      <w:r w:rsidRPr="00981344">
        <w:rPr>
          <w:lang w:bidi="ar-SA"/>
        </w:rPr>
        <w:t>é</w:t>
      </w:r>
      <w:r w:rsidRPr="00B065FA">
        <w:rPr>
          <w:lang w:bidi="ar-SA"/>
        </w:rPr>
        <w:t>orie</w:t>
      </w:r>
      <w:proofErr w:type="spellEnd"/>
      <w:r w:rsidRPr="00981344">
        <w:rPr>
          <w:lang w:bidi="ar-SA"/>
        </w:rPr>
        <w:t xml:space="preserve"> </w:t>
      </w:r>
      <w:proofErr w:type="spellStart"/>
      <w:r w:rsidRPr="00B065FA">
        <w:rPr>
          <w:lang w:bidi="ar-SA"/>
        </w:rPr>
        <w:t>m</w:t>
      </w:r>
      <w:r w:rsidRPr="00981344">
        <w:rPr>
          <w:lang w:bidi="ar-SA"/>
        </w:rPr>
        <w:t>é</w:t>
      </w:r>
      <w:r w:rsidRPr="00B065FA">
        <w:rPr>
          <w:lang w:bidi="ar-SA"/>
        </w:rPr>
        <w:t>canique</w:t>
      </w:r>
      <w:proofErr w:type="spellEnd"/>
      <w:r w:rsidRPr="00981344">
        <w:rPr>
          <w:lang w:bidi="ar-SA"/>
        </w:rPr>
        <w:t xml:space="preserve"> </w:t>
      </w:r>
      <w:r w:rsidRPr="00B065FA">
        <w:rPr>
          <w:lang w:bidi="ar-SA"/>
        </w:rPr>
        <w:t>de</w:t>
      </w:r>
      <w:r w:rsidRPr="00981344">
        <w:rPr>
          <w:lang w:bidi="ar-SA"/>
        </w:rPr>
        <w:t xml:space="preserve"> </w:t>
      </w:r>
      <w:r w:rsidRPr="00B065FA">
        <w:rPr>
          <w:lang w:bidi="ar-SA"/>
        </w:rPr>
        <w:t>la</w:t>
      </w:r>
      <w:r w:rsidRPr="00981344">
        <w:rPr>
          <w:lang w:bidi="ar-SA"/>
        </w:rPr>
        <w:t xml:space="preserve"> </w:t>
      </w:r>
      <w:proofErr w:type="spellStart"/>
      <w:r w:rsidRPr="00B065FA">
        <w:rPr>
          <w:lang w:bidi="ar-SA"/>
        </w:rPr>
        <w:t>chaleur</w:t>
      </w:r>
      <w:proofErr w:type="spellEnd"/>
      <w:r w:rsidRPr="00981344">
        <w:rPr>
          <w:lang w:bidi="ar-SA"/>
        </w:rPr>
        <w:t xml:space="preserve"> // </w:t>
      </w:r>
      <w:proofErr w:type="spellStart"/>
      <w:r w:rsidRPr="00B065FA">
        <w:rPr>
          <w:lang w:bidi="ar-SA"/>
        </w:rPr>
        <w:t>Comptes</w:t>
      </w:r>
      <w:proofErr w:type="spellEnd"/>
      <w:r w:rsidRPr="00B065FA">
        <w:rPr>
          <w:lang w:bidi="ar-SA"/>
        </w:rPr>
        <w:t xml:space="preserve"> </w:t>
      </w:r>
      <w:proofErr w:type="spellStart"/>
      <w:r w:rsidRPr="00B065FA">
        <w:rPr>
          <w:lang w:bidi="ar-SA"/>
        </w:rPr>
        <w:t>Rendus</w:t>
      </w:r>
      <w:proofErr w:type="spellEnd"/>
      <w:r w:rsidRPr="00B065FA">
        <w:rPr>
          <w:lang w:bidi="ar-SA"/>
        </w:rPr>
        <w:t xml:space="preserve"> des Séances de </w:t>
      </w:r>
      <w:proofErr w:type="spellStart"/>
      <w:r w:rsidRPr="00B065FA">
        <w:rPr>
          <w:lang w:bidi="ar-SA"/>
        </w:rPr>
        <w:t>l</w:t>
      </w:r>
      <w:r w:rsidR="00067106">
        <w:rPr>
          <w:lang w:bidi="ar-SA"/>
        </w:rPr>
        <w:t>’</w:t>
      </w:r>
      <w:r w:rsidRPr="00B065FA">
        <w:rPr>
          <w:lang w:bidi="ar-SA"/>
        </w:rPr>
        <w:t>Académie</w:t>
      </w:r>
      <w:proofErr w:type="spellEnd"/>
      <w:r w:rsidRPr="00B065FA">
        <w:rPr>
          <w:lang w:bidi="ar-SA"/>
        </w:rPr>
        <w:t xml:space="preserve"> des Scienc</w:t>
      </w:r>
      <w:r w:rsidR="004D225C">
        <w:rPr>
          <w:lang w:bidi="ar-SA"/>
        </w:rPr>
        <w:t>es. – 1864. – Vol. 58.</w:t>
      </w:r>
      <w:r w:rsidR="004107AA">
        <w:rPr>
          <w:lang w:bidi="ar-SA"/>
        </w:rPr>
        <w:t xml:space="preserve"> 500-</w:t>
      </w:r>
      <w:r w:rsidRPr="00B065FA">
        <w:rPr>
          <w:lang w:bidi="ar-SA"/>
        </w:rPr>
        <w:t>501</w:t>
      </w:r>
      <w:r w:rsidR="004107AA">
        <w:rPr>
          <w:lang w:bidi="ar-SA"/>
        </w:rPr>
        <w:t xml:space="preserve"> p</w:t>
      </w:r>
      <w:r w:rsidRPr="00B065FA">
        <w:rPr>
          <w:lang w:bidi="ar-SA"/>
        </w:rPr>
        <w:t>.</w:t>
      </w:r>
    </w:p>
    <w:p w:rsidR="00B065FA" w:rsidRDefault="00B065FA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bidi="ar-SA"/>
        </w:rPr>
      </w:pPr>
      <w:proofErr w:type="spellStart"/>
      <w:r w:rsidRPr="00B065FA">
        <w:rPr>
          <w:lang w:bidi="ar-SA"/>
        </w:rPr>
        <w:t>Sarrau</w:t>
      </w:r>
      <w:proofErr w:type="spellEnd"/>
      <w:r w:rsidRPr="00B065FA">
        <w:rPr>
          <w:lang w:bidi="ar-SA"/>
        </w:rPr>
        <w:t xml:space="preserve"> </w:t>
      </w:r>
      <w:r>
        <w:rPr>
          <w:lang w:bidi="ar-SA"/>
        </w:rPr>
        <w:t>E.</w:t>
      </w:r>
      <w:r w:rsidRPr="00B065FA">
        <w:rPr>
          <w:lang w:bidi="ar-SA"/>
        </w:rPr>
        <w:t xml:space="preserve">, </w:t>
      </w:r>
      <w:r>
        <w:rPr>
          <w:lang w:bidi="ar-SA"/>
        </w:rPr>
        <w:t>L</w:t>
      </w:r>
      <w:r w:rsidRPr="00B065FA">
        <w:rPr>
          <w:lang w:bidi="ar-SA"/>
        </w:rPr>
        <w:t xml:space="preserve">es effects de la </w:t>
      </w:r>
      <w:proofErr w:type="spellStart"/>
      <w:r w:rsidRPr="00B065FA">
        <w:rPr>
          <w:lang w:bidi="ar-SA"/>
        </w:rPr>
        <w:t>poudre</w:t>
      </w:r>
      <w:proofErr w:type="spellEnd"/>
      <w:r w:rsidRPr="00B065FA">
        <w:rPr>
          <w:lang w:bidi="ar-SA"/>
        </w:rPr>
        <w:t xml:space="preserve"> </w:t>
      </w:r>
      <w:proofErr w:type="spellStart"/>
      <w:r w:rsidRPr="00B065FA">
        <w:rPr>
          <w:lang w:bidi="ar-SA"/>
        </w:rPr>
        <w:t>dans</w:t>
      </w:r>
      <w:proofErr w:type="spellEnd"/>
      <w:r w:rsidRPr="00B065FA">
        <w:rPr>
          <w:lang w:bidi="ar-SA"/>
        </w:rPr>
        <w:t xml:space="preserve"> les </w:t>
      </w:r>
      <w:proofErr w:type="spellStart"/>
      <w:r w:rsidRPr="00B065FA">
        <w:rPr>
          <w:lang w:bidi="ar-SA"/>
        </w:rPr>
        <w:t>armes</w:t>
      </w:r>
      <w:proofErr w:type="spellEnd"/>
      <w:r w:rsidRPr="00B065FA">
        <w:rPr>
          <w:lang w:bidi="ar-SA"/>
        </w:rPr>
        <w:t>.</w:t>
      </w:r>
      <w:r w:rsidR="00F221EC">
        <w:rPr>
          <w:lang w:bidi="ar-SA"/>
        </w:rPr>
        <w:t xml:space="preserve"> – Paris,</w:t>
      </w:r>
      <w:r w:rsidRPr="00B065FA">
        <w:rPr>
          <w:lang w:bidi="ar-SA"/>
        </w:rPr>
        <w:t xml:space="preserve"> 1876.</w:t>
      </w:r>
      <w:r w:rsidR="001D29A6" w:rsidRPr="001D29A6">
        <w:rPr>
          <w:lang w:bidi="ar-SA"/>
        </w:rPr>
        <w:t xml:space="preserve"> 7</w:t>
      </w:r>
      <w:r w:rsidR="001D29A6">
        <w:rPr>
          <w:lang w:val="ru-RU" w:bidi="ar-SA"/>
        </w:rPr>
        <w:t xml:space="preserve">0 </w:t>
      </w:r>
      <w:r w:rsidR="001D29A6">
        <w:rPr>
          <w:lang w:bidi="ar-SA"/>
        </w:rPr>
        <w:t>p.</w:t>
      </w:r>
    </w:p>
    <w:p w:rsidR="00F221EC" w:rsidRPr="00F2529E" w:rsidRDefault="00F221EC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bidi="ar-SA"/>
        </w:rPr>
      </w:pPr>
      <w:proofErr w:type="spellStart"/>
      <w:r w:rsidRPr="0010684D">
        <w:rPr>
          <w:lang w:val="ru-RU" w:bidi="ar-SA"/>
        </w:rPr>
        <w:t>Русяк</w:t>
      </w:r>
      <w:proofErr w:type="spellEnd"/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И</w:t>
      </w:r>
      <w:r w:rsidRPr="00981344">
        <w:rPr>
          <w:lang w:val="ru-RU" w:bidi="ar-SA"/>
        </w:rPr>
        <w:t xml:space="preserve">. </w:t>
      </w:r>
      <w:r w:rsidRPr="0010684D">
        <w:rPr>
          <w:lang w:val="ru-RU" w:bidi="ar-SA"/>
        </w:rPr>
        <w:t>Г</w:t>
      </w:r>
      <w:r w:rsidRPr="00981344">
        <w:rPr>
          <w:lang w:val="ru-RU" w:bidi="ar-SA"/>
        </w:rPr>
        <w:t xml:space="preserve">., </w:t>
      </w:r>
      <w:proofErr w:type="spellStart"/>
      <w:r w:rsidRPr="0010684D">
        <w:rPr>
          <w:lang w:val="ru-RU" w:bidi="ar-SA"/>
        </w:rPr>
        <w:t>Липанов</w:t>
      </w:r>
      <w:proofErr w:type="spellEnd"/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А</w:t>
      </w:r>
      <w:r w:rsidRPr="00981344">
        <w:rPr>
          <w:lang w:val="ru-RU" w:bidi="ar-SA"/>
        </w:rPr>
        <w:t xml:space="preserve">. </w:t>
      </w:r>
      <w:r w:rsidRPr="0010684D">
        <w:rPr>
          <w:lang w:val="ru-RU" w:bidi="ar-SA"/>
        </w:rPr>
        <w:t>М</w:t>
      </w:r>
      <w:r w:rsidRPr="00981344">
        <w:rPr>
          <w:lang w:val="ru-RU" w:bidi="ar-SA"/>
        </w:rPr>
        <w:t xml:space="preserve">., </w:t>
      </w:r>
      <w:r w:rsidRPr="0010684D">
        <w:rPr>
          <w:lang w:val="ru-RU" w:bidi="ar-SA"/>
        </w:rPr>
        <w:t>Ушаков</w:t>
      </w:r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В</w:t>
      </w:r>
      <w:r w:rsidRPr="00981344">
        <w:rPr>
          <w:lang w:val="ru-RU" w:bidi="ar-SA"/>
        </w:rPr>
        <w:t xml:space="preserve">. </w:t>
      </w:r>
      <w:r w:rsidRPr="0010684D">
        <w:rPr>
          <w:lang w:val="ru-RU" w:bidi="ar-SA"/>
        </w:rPr>
        <w:t>М</w:t>
      </w:r>
      <w:r w:rsidRPr="00981344">
        <w:rPr>
          <w:lang w:val="ru-RU" w:bidi="ar-SA"/>
        </w:rPr>
        <w:t xml:space="preserve">., </w:t>
      </w:r>
      <w:r w:rsidRPr="0010684D">
        <w:rPr>
          <w:lang w:val="ru-RU" w:bidi="ar-SA"/>
        </w:rPr>
        <w:t>Физические</w:t>
      </w:r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основы</w:t>
      </w:r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и</w:t>
      </w:r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газовая</w:t>
      </w:r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динамика</w:t>
      </w:r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горения</w:t>
      </w:r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порохов</w:t>
      </w:r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в</w:t>
      </w:r>
      <w:r w:rsidRPr="00981344">
        <w:rPr>
          <w:lang w:val="ru-RU" w:bidi="ar-SA"/>
        </w:rPr>
        <w:t xml:space="preserve"> </w:t>
      </w:r>
      <w:r w:rsidRPr="0010684D">
        <w:rPr>
          <w:lang w:val="ru-RU" w:bidi="ar-SA"/>
        </w:rPr>
        <w:t>артиллерий</w:t>
      </w:r>
      <w:r w:rsidR="004107AA">
        <w:rPr>
          <w:lang w:val="ru-RU" w:bidi="ar-SA"/>
        </w:rPr>
        <w:t>ских</w:t>
      </w:r>
      <w:r w:rsidR="004107AA" w:rsidRPr="00981344">
        <w:rPr>
          <w:lang w:val="ru-RU" w:bidi="ar-SA"/>
        </w:rPr>
        <w:t xml:space="preserve"> </w:t>
      </w:r>
      <w:r w:rsidR="004107AA">
        <w:rPr>
          <w:lang w:val="ru-RU" w:bidi="ar-SA"/>
        </w:rPr>
        <w:t>системах</w:t>
      </w:r>
      <w:r w:rsidR="004107AA" w:rsidRPr="00981344">
        <w:rPr>
          <w:lang w:val="ru-RU" w:bidi="ar-SA"/>
        </w:rPr>
        <w:t xml:space="preserve">. – </w:t>
      </w:r>
      <w:r w:rsidR="004107AA">
        <w:rPr>
          <w:lang w:val="ru-RU" w:bidi="ar-SA"/>
        </w:rPr>
        <w:t>Москва</w:t>
      </w:r>
      <w:r w:rsidR="00F2529E" w:rsidRPr="00981344">
        <w:rPr>
          <w:lang w:val="ru-RU" w:bidi="ar-SA"/>
        </w:rPr>
        <w:t>.</w:t>
      </w:r>
      <w:r w:rsidR="004107AA" w:rsidRPr="00981344">
        <w:rPr>
          <w:lang w:val="ru-RU" w:bidi="ar-SA"/>
        </w:rPr>
        <w:t xml:space="preserve"> </w:t>
      </w:r>
      <w:r w:rsidR="004107AA" w:rsidRPr="00F2529E">
        <w:rPr>
          <w:lang w:bidi="ar-SA"/>
        </w:rPr>
        <w:t>2016</w:t>
      </w:r>
      <w:r w:rsidR="00F2529E">
        <w:rPr>
          <w:lang w:val="ru-RU" w:bidi="ar-SA"/>
        </w:rPr>
        <w:t xml:space="preserve"> г</w:t>
      </w:r>
      <w:r w:rsidR="004107AA" w:rsidRPr="00F2529E">
        <w:rPr>
          <w:lang w:bidi="ar-SA"/>
        </w:rPr>
        <w:t>.</w:t>
      </w:r>
      <w:r w:rsidRPr="00F2529E">
        <w:rPr>
          <w:lang w:bidi="ar-SA"/>
        </w:rPr>
        <w:t xml:space="preserve"> 455 </w:t>
      </w:r>
      <w:r w:rsidRPr="0010684D">
        <w:rPr>
          <w:lang w:val="ru-RU" w:bidi="ar-SA"/>
        </w:rPr>
        <w:t>с</w:t>
      </w:r>
      <w:r w:rsidRPr="00F2529E">
        <w:rPr>
          <w:lang w:bidi="ar-SA"/>
        </w:rPr>
        <w:t>.</w:t>
      </w:r>
    </w:p>
    <w:p w:rsidR="006E7039" w:rsidRDefault="0017397F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bidi="ar-SA"/>
        </w:rPr>
      </w:pPr>
      <w:proofErr w:type="spellStart"/>
      <w:r>
        <w:rPr>
          <w:lang w:bidi="ar-SA"/>
        </w:rPr>
        <w:t>Procházka</w:t>
      </w:r>
      <w:proofErr w:type="spellEnd"/>
      <w:r>
        <w:rPr>
          <w:lang w:bidi="ar-SA"/>
        </w:rPr>
        <w:t xml:space="preserve"> S., </w:t>
      </w:r>
      <w:proofErr w:type="spellStart"/>
      <w:r>
        <w:rPr>
          <w:lang w:bidi="ar-SA"/>
        </w:rPr>
        <w:t>Seman</w:t>
      </w:r>
      <w:proofErr w:type="spellEnd"/>
      <w:r>
        <w:rPr>
          <w:lang w:bidi="ar-SA"/>
        </w:rPr>
        <w:t xml:space="preserve"> P., </w:t>
      </w:r>
      <w:proofErr w:type="spellStart"/>
      <w:r>
        <w:rPr>
          <w:lang w:bidi="ar-SA"/>
        </w:rPr>
        <w:t>Vídeňka</w:t>
      </w:r>
      <w:proofErr w:type="spellEnd"/>
      <w:r>
        <w:rPr>
          <w:lang w:bidi="ar-SA"/>
        </w:rPr>
        <w:t xml:space="preserve"> M. Deformation of the cannon barrel when projectile goes by muzzle. Proceedings of 9</w:t>
      </w:r>
      <w:r w:rsidRPr="00067106">
        <w:rPr>
          <w:vertAlign w:val="superscript"/>
          <w:lang w:bidi="ar-SA"/>
        </w:rPr>
        <w:t>th</w:t>
      </w:r>
      <w:r>
        <w:rPr>
          <w:lang w:bidi="ar-SA"/>
        </w:rPr>
        <w:t xml:space="preserve"> Sympo</w:t>
      </w:r>
      <w:r w:rsidR="00F2529E">
        <w:rPr>
          <w:lang w:bidi="ar-SA"/>
        </w:rPr>
        <w:t>sium on Weapon Systems.</w:t>
      </w:r>
      <w:r w:rsidR="004107AA">
        <w:rPr>
          <w:lang w:bidi="ar-SA"/>
        </w:rPr>
        <w:t xml:space="preserve"> 2009</w:t>
      </w:r>
      <w:r w:rsidR="00F2529E">
        <w:rPr>
          <w:lang w:bidi="ar-SA"/>
        </w:rPr>
        <w:t>.</w:t>
      </w:r>
      <w:r>
        <w:rPr>
          <w:lang w:bidi="ar-SA"/>
        </w:rPr>
        <w:t xml:space="preserve"> 43-49</w:t>
      </w:r>
      <w:r w:rsidR="004107AA">
        <w:rPr>
          <w:lang w:bidi="ar-SA"/>
        </w:rPr>
        <w:t xml:space="preserve"> p</w:t>
      </w:r>
      <w:r>
        <w:rPr>
          <w:lang w:bidi="ar-SA"/>
        </w:rPr>
        <w:t>.</w:t>
      </w:r>
    </w:p>
    <w:p w:rsidR="0010684D" w:rsidRDefault="0017397F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bidi="ar-SA"/>
        </w:rPr>
      </w:pPr>
      <w:r>
        <w:rPr>
          <w:lang w:bidi="ar-SA"/>
        </w:rPr>
        <w:t>Zhang X. B., Wang Y. Z. Analysis of dynamic characteristics for rarefaction wave gun during the launching. Journal of Applied Mechan</w:t>
      </w:r>
      <w:r w:rsidR="004107AA">
        <w:rPr>
          <w:lang w:bidi="ar-SA"/>
        </w:rPr>
        <w:t xml:space="preserve">ics, Vol. 77, Issue 5, 2010. </w:t>
      </w:r>
      <w:r>
        <w:rPr>
          <w:lang w:bidi="ar-SA"/>
        </w:rPr>
        <w:t>1003-1013</w:t>
      </w:r>
      <w:r w:rsidR="004107AA">
        <w:rPr>
          <w:lang w:bidi="ar-SA"/>
        </w:rPr>
        <w:t xml:space="preserve"> p</w:t>
      </w:r>
      <w:r>
        <w:rPr>
          <w:lang w:bidi="ar-SA"/>
        </w:rPr>
        <w:t>.</w:t>
      </w:r>
    </w:p>
    <w:p w:rsidR="0017397F" w:rsidRDefault="0017397F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bidi="ar-SA"/>
        </w:rPr>
      </w:pPr>
      <w:proofErr w:type="spellStart"/>
      <w:r>
        <w:rPr>
          <w:lang w:bidi="ar-SA"/>
        </w:rPr>
        <w:t>Nadeem</w:t>
      </w:r>
      <w:proofErr w:type="spellEnd"/>
      <w:r>
        <w:rPr>
          <w:lang w:bidi="ar-SA"/>
        </w:rPr>
        <w:t xml:space="preserve"> Ahmed, Brown Rod D., Hameed </w:t>
      </w:r>
      <w:proofErr w:type="spellStart"/>
      <w:r>
        <w:rPr>
          <w:lang w:bidi="ar-SA"/>
        </w:rPr>
        <w:t>Amer</w:t>
      </w:r>
      <w:proofErr w:type="spellEnd"/>
      <w:r>
        <w:rPr>
          <w:lang w:bidi="ar-SA"/>
        </w:rPr>
        <w:t xml:space="preserve"> Finite element modelling and simulation of gun dynamics using ANSYS. 10</w:t>
      </w:r>
      <w:r w:rsidRPr="00067106">
        <w:rPr>
          <w:vertAlign w:val="superscript"/>
          <w:lang w:bidi="ar-SA"/>
        </w:rPr>
        <w:t>th</w:t>
      </w:r>
      <w:r>
        <w:rPr>
          <w:lang w:bidi="ar-SA"/>
        </w:rPr>
        <w:t xml:space="preserve"> International Conference on Computer </w:t>
      </w:r>
      <w:r w:rsidR="004107AA">
        <w:rPr>
          <w:lang w:bidi="ar-SA"/>
        </w:rPr>
        <w:t>Modeling and Simulation, 2008.</w:t>
      </w:r>
      <w:r>
        <w:rPr>
          <w:lang w:bidi="ar-SA"/>
        </w:rPr>
        <w:t xml:space="preserve"> 18-22</w:t>
      </w:r>
      <w:r w:rsidR="004107AA">
        <w:rPr>
          <w:lang w:bidi="ar-SA"/>
        </w:rPr>
        <w:t xml:space="preserve"> p</w:t>
      </w:r>
      <w:r>
        <w:rPr>
          <w:lang w:bidi="ar-SA"/>
        </w:rPr>
        <w:t>.</w:t>
      </w:r>
    </w:p>
    <w:p w:rsidR="00CD3592" w:rsidRPr="0010684D" w:rsidRDefault="004176E2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10684D">
        <w:rPr>
          <w:lang w:val="ru-RU" w:bidi="ar-SA"/>
        </w:rPr>
        <w:t>Суфиянов</w:t>
      </w:r>
      <w:proofErr w:type="spellEnd"/>
      <w:r w:rsidRPr="00E35B12">
        <w:rPr>
          <w:lang w:val="ru-RU" w:bidi="ar-SA"/>
        </w:rPr>
        <w:t xml:space="preserve"> </w:t>
      </w:r>
      <w:r w:rsidRPr="0010684D">
        <w:rPr>
          <w:lang w:val="ru-RU" w:bidi="ar-SA"/>
        </w:rPr>
        <w:t>В</w:t>
      </w:r>
      <w:r w:rsidRPr="00E35B12">
        <w:rPr>
          <w:lang w:val="ru-RU" w:bidi="ar-SA"/>
        </w:rPr>
        <w:t>.</w:t>
      </w:r>
      <w:r w:rsidRPr="0010684D">
        <w:rPr>
          <w:lang w:val="ru-RU" w:bidi="ar-SA"/>
        </w:rPr>
        <w:t>Г</w:t>
      </w:r>
      <w:r w:rsidRPr="00E35B12">
        <w:rPr>
          <w:lang w:val="ru-RU" w:bidi="ar-SA"/>
        </w:rPr>
        <w:t xml:space="preserve">., </w:t>
      </w:r>
      <w:r w:rsidRPr="0010684D">
        <w:rPr>
          <w:lang w:val="ru-RU" w:bidi="ar-SA"/>
        </w:rPr>
        <w:t>Нефёдов</w:t>
      </w:r>
      <w:r w:rsidRPr="00E35B12">
        <w:rPr>
          <w:lang w:val="ru-RU" w:bidi="ar-SA"/>
        </w:rPr>
        <w:t xml:space="preserve"> </w:t>
      </w:r>
      <w:r w:rsidRPr="0010684D">
        <w:rPr>
          <w:lang w:val="ru-RU" w:bidi="ar-SA"/>
        </w:rPr>
        <w:t>Д</w:t>
      </w:r>
      <w:r w:rsidRPr="00E35B12">
        <w:rPr>
          <w:lang w:val="ru-RU" w:bidi="ar-SA"/>
        </w:rPr>
        <w:t>.</w:t>
      </w:r>
      <w:r w:rsidRPr="0010684D">
        <w:rPr>
          <w:lang w:val="ru-RU" w:bidi="ar-SA"/>
        </w:rPr>
        <w:t>Г</w:t>
      </w:r>
      <w:r w:rsidRPr="00E35B12">
        <w:rPr>
          <w:lang w:val="ru-RU" w:bidi="ar-SA"/>
        </w:rPr>
        <w:t xml:space="preserve">., </w:t>
      </w:r>
      <w:r w:rsidRPr="0010684D">
        <w:rPr>
          <w:lang w:val="ru-RU" w:bidi="ar-SA"/>
        </w:rPr>
        <w:t>Клюкин</w:t>
      </w:r>
      <w:r w:rsidRPr="00E35B12">
        <w:rPr>
          <w:lang w:val="ru-RU" w:bidi="ar-SA"/>
        </w:rPr>
        <w:t xml:space="preserve"> </w:t>
      </w:r>
      <w:r w:rsidRPr="0010684D">
        <w:rPr>
          <w:lang w:val="ru-RU" w:bidi="ar-SA"/>
        </w:rPr>
        <w:t>Д</w:t>
      </w:r>
      <w:r w:rsidRPr="00E35B12">
        <w:rPr>
          <w:lang w:val="ru-RU" w:bidi="ar-SA"/>
        </w:rPr>
        <w:t>.</w:t>
      </w:r>
      <w:r w:rsidRPr="0010684D">
        <w:rPr>
          <w:lang w:val="ru-RU" w:bidi="ar-SA"/>
        </w:rPr>
        <w:t>А</w:t>
      </w:r>
      <w:r w:rsidRPr="00E35B12">
        <w:rPr>
          <w:lang w:val="ru-RU" w:bidi="ar-SA"/>
        </w:rPr>
        <w:t xml:space="preserve">. </w:t>
      </w:r>
      <w:r w:rsidRPr="0010684D">
        <w:rPr>
          <w:lang w:val="ru-RU" w:bidi="ar-SA"/>
        </w:rPr>
        <w:t>Результаты</w:t>
      </w:r>
      <w:r w:rsidRPr="00E35B12">
        <w:rPr>
          <w:lang w:val="ru-RU" w:bidi="ar-SA"/>
        </w:rPr>
        <w:t xml:space="preserve"> </w:t>
      </w:r>
      <w:r w:rsidRPr="0010684D">
        <w:rPr>
          <w:lang w:val="ru-RU" w:bidi="ar-SA"/>
        </w:rPr>
        <w:t>математического</w:t>
      </w:r>
      <w:r w:rsidRPr="00E35B12">
        <w:rPr>
          <w:lang w:val="ru-RU" w:bidi="ar-SA"/>
        </w:rPr>
        <w:t xml:space="preserve"> </w:t>
      </w:r>
      <w:r w:rsidRPr="0010684D">
        <w:rPr>
          <w:lang w:val="ru-RU" w:bidi="ar-SA"/>
        </w:rPr>
        <w:t>моделирования</w:t>
      </w:r>
      <w:r w:rsidRPr="00E35B12">
        <w:rPr>
          <w:lang w:val="ru-RU" w:bidi="ar-SA"/>
        </w:rPr>
        <w:t xml:space="preserve"> </w:t>
      </w:r>
      <w:r w:rsidRPr="0010684D">
        <w:rPr>
          <w:lang w:val="ru-RU" w:bidi="ar-SA"/>
        </w:rPr>
        <w:t>колебаний</w:t>
      </w:r>
      <w:r w:rsidRPr="00E35B12">
        <w:rPr>
          <w:lang w:val="ru-RU" w:bidi="ar-SA"/>
        </w:rPr>
        <w:t xml:space="preserve"> </w:t>
      </w:r>
      <w:r w:rsidRPr="0010684D">
        <w:rPr>
          <w:lang w:val="ru-RU" w:bidi="ar-SA"/>
        </w:rPr>
        <w:t>ствола</w:t>
      </w:r>
      <w:r w:rsidRPr="00E35B12">
        <w:rPr>
          <w:lang w:val="ru-RU" w:bidi="ar-SA"/>
        </w:rPr>
        <w:t xml:space="preserve"> </w:t>
      </w:r>
      <w:r w:rsidRPr="0010684D">
        <w:rPr>
          <w:lang w:val="ru-RU" w:bidi="ar-SA"/>
        </w:rPr>
        <w:t>при выстреле в одномерной постановке // Выставка инноваций – 2020 (весенняя сессия)</w:t>
      </w:r>
      <w:r w:rsidR="007D32C7">
        <w:rPr>
          <w:lang w:val="ru-RU" w:bidi="ar-SA"/>
        </w:rPr>
        <w:t>.</w:t>
      </w:r>
      <w:r w:rsidRPr="0010684D">
        <w:rPr>
          <w:lang w:val="ru-RU" w:bidi="ar-SA"/>
        </w:rPr>
        <w:t xml:space="preserve"> Ижевск</w:t>
      </w:r>
      <w:r w:rsidR="007D32C7">
        <w:rPr>
          <w:lang w:val="ru-RU" w:bidi="ar-SA"/>
        </w:rPr>
        <w:t>.</w:t>
      </w:r>
      <w:r w:rsidR="004107AA">
        <w:rPr>
          <w:lang w:val="ru-RU" w:bidi="ar-SA"/>
        </w:rPr>
        <w:t xml:space="preserve"> 2020 г. </w:t>
      </w:r>
      <w:r w:rsidRPr="0010684D">
        <w:rPr>
          <w:lang w:val="ru-RU" w:bidi="ar-SA"/>
        </w:rPr>
        <w:t>101-105</w:t>
      </w:r>
      <w:r w:rsidR="004107AA" w:rsidRPr="004107AA">
        <w:rPr>
          <w:lang w:val="ru-RU" w:bidi="ar-SA"/>
        </w:rPr>
        <w:t xml:space="preserve"> </w:t>
      </w:r>
      <w:r w:rsidR="004107AA">
        <w:rPr>
          <w:lang w:val="ru-RU" w:bidi="ar-SA"/>
        </w:rPr>
        <w:t>с</w:t>
      </w:r>
      <w:r w:rsidRPr="0010684D">
        <w:rPr>
          <w:lang w:val="ru-RU" w:bidi="ar-SA"/>
        </w:rPr>
        <w:t>.</w:t>
      </w:r>
    </w:p>
    <w:p w:rsidR="00CD3592" w:rsidRPr="0010684D" w:rsidRDefault="00CD3592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10684D">
        <w:rPr>
          <w:lang w:val="ru-RU" w:bidi="ar-SA"/>
        </w:rPr>
        <w:lastRenderedPageBreak/>
        <w:t>Игнатов А.В., Богомолов С.Н., Федянин Н.Д. Метод расчета свободных поперечных колебаний ствола автоматической пушки при заданном условии закрепления // Известия Тульского государственного университета. Техническ</w:t>
      </w:r>
      <w:r w:rsidR="004107AA">
        <w:rPr>
          <w:lang w:val="ru-RU" w:bidi="ar-SA"/>
        </w:rPr>
        <w:t>ие науки. 2017</w:t>
      </w:r>
      <w:r w:rsidR="007D32C7">
        <w:rPr>
          <w:lang w:val="ru-RU" w:bidi="ar-SA"/>
        </w:rPr>
        <w:t xml:space="preserve"> г</w:t>
      </w:r>
      <w:r w:rsidR="004107AA">
        <w:rPr>
          <w:lang w:val="ru-RU" w:bidi="ar-SA"/>
        </w:rPr>
        <w:t xml:space="preserve">. </w:t>
      </w:r>
      <w:r w:rsidRPr="0010684D">
        <w:rPr>
          <w:lang w:val="ru-RU" w:bidi="ar-SA"/>
        </w:rPr>
        <w:t>70-77</w:t>
      </w:r>
      <w:r w:rsidR="004107AA">
        <w:rPr>
          <w:lang w:val="ru-RU" w:bidi="ar-SA"/>
        </w:rPr>
        <w:t xml:space="preserve"> с</w:t>
      </w:r>
      <w:r w:rsidRPr="0010684D">
        <w:rPr>
          <w:lang w:val="ru-RU" w:bidi="ar-SA"/>
        </w:rPr>
        <w:t>.</w:t>
      </w:r>
    </w:p>
    <w:p w:rsidR="00CC6DF8" w:rsidRDefault="00CC6DF8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10684D">
        <w:rPr>
          <w:lang w:val="ru-RU" w:bidi="ar-SA"/>
        </w:rPr>
        <w:t>Суфиянов</w:t>
      </w:r>
      <w:proofErr w:type="spellEnd"/>
      <w:r w:rsidRPr="0010684D">
        <w:rPr>
          <w:lang w:val="ru-RU" w:bidi="ar-SA"/>
        </w:rPr>
        <w:t xml:space="preserve"> В. Г. Математическое моделирование напряженно-деформированного состояния ствола при выстреле // Интеллектуальные </w:t>
      </w:r>
      <w:r w:rsidR="007D32C7">
        <w:rPr>
          <w:lang w:val="ru-RU" w:bidi="ar-SA"/>
        </w:rPr>
        <w:t>системы в производстве. Ижевск.</w:t>
      </w:r>
      <w:r w:rsidRPr="0010684D">
        <w:rPr>
          <w:lang w:val="ru-RU" w:bidi="ar-SA"/>
        </w:rPr>
        <w:t xml:space="preserve"> 2016</w:t>
      </w:r>
      <w:r w:rsidR="007D32C7">
        <w:rPr>
          <w:lang w:val="ru-RU" w:bidi="ar-SA"/>
        </w:rPr>
        <w:t xml:space="preserve"> г</w:t>
      </w:r>
      <w:r w:rsidRPr="0010684D">
        <w:rPr>
          <w:lang w:val="ru-RU" w:bidi="ar-SA"/>
        </w:rPr>
        <w:t>.</w:t>
      </w:r>
      <w:r w:rsidR="004107AA">
        <w:rPr>
          <w:lang w:val="ru-RU" w:bidi="ar-SA"/>
        </w:rPr>
        <w:t xml:space="preserve"> </w:t>
      </w:r>
      <w:r w:rsidR="00A237E0" w:rsidRPr="0010684D">
        <w:rPr>
          <w:lang w:val="ru-RU" w:bidi="ar-SA"/>
        </w:rPr>
        <w:t>13-17</w:t>
      </w:r>
      <w:r w:rsidR="004107AA">
        <w:rPr>
          <w:lang w:val="ru-RU" w:bidi="ar-SA"/>
        </w:rPr>
        <w:t xml:space="preserve"> с</w:t>
      </w:r>
      <w:r w:rsidR="00A237E0" w:rsidRPr="0010684D">
        <w:rPr>
          <w:lang w:val="ru-RU" w:bidi="ar-SA"/>
        </w:rPr>
        <w:t>.</w:t>
      </w:r>
    </w:p>
    <w:p w:rsidR="00CB3C3C" w:rsidRDefault="00CB3C3C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CB3C3C">
        <w:rPr>
          <w:lang w:val="ru-RU"/>
        </w:rPr>
        <w:t>Русяк</w:t>
      </w:r>
      <w:proofErr w:type="spellEnd"/>
      <w:r>
        <w:rPr>
          <w:lang w:val="ru-RU"/>
        </w:rPr>
        <w:t xml:space="preserve"> </w:t>
      </w:r>
      <w:r w:rsidRPr="00CB3C3C">
        <w:rPr>
          <w:lang w:val="ru-RU"/>
        </w:rPr>
        <w:t xml:space="preserve">И. Г., </w:t>
      </w:r>
      <w:proofErr w:type="spellStart"/>
      <w:r w:rsidRPr="00CB3C3C">
        <w:rPr>
          <w:lang w:val="ru-RU"/>
        </w:rPr>
        <w:t>Тененев</w:t>
      </w:r>
      <w:proofErr w:type="spellEnd"/>
      <w:r>
        <w:rPr>
          <w:lang w:val="ru-RU"/>
        </w:rPr>
        <w:t xml:space="preserve"> </w:t>
      </w:r>
      <w:r w:rsidRPr="00CB3C3C">
        <w:rPr>
          <w:lang w:val="ru-RU"/>
        </w:rPr>
        <w:t>В. А., Моделирование баллистики артиллерийского выстрела с учетом пространственного распределения параметров и противодавления, Компьютерные исследования и моделирование</w:t>
      </w:r>
      <w:r w:rsidR="007D32C7">
        <w:rPr>
          <w:lang w:val="ru-RU"/>
        </w:rPr>
        <w:t>.</w:t>
      </w:r>
      <w:r w:rsidR="004107AA">
        <w:rPr>
          <w:lang w:val="ru-RU"/>
        </w:rPr>
        <w:t xml:space="preserve"> 2020</w:t>
      </w:r>
      <w:r w:rsidR="007D32C7">
        <w:rPr>
          <w:lang w:val="ru-RU"/>
        </w:rPr>
        <w:t xml:space="preserve"> г</w:t>
      </w:r>
      <w:r w:rsidR="004107AA">
        <w:rPr>
          <w:lang w:val="ru-RU"/>
        </w:rPr>
        <w:t>. 1123-</w:t>
      </w:r>
      <w:r w:rsidRPr="00CB3C3C">
        <w:rPr>
          <w:lang w:val="ru-RU"/>
        </w:rPr>
        <w:t>1147</w:t>
      </w:r>
      <w:r w:rsidR="004107AA">
        <w:rPr>
          <w:lang w:val="ru-RU"/>
        </w:rPr>
        <w:t xml:space="preserve"> с.</w:t>
      </w:r>
    </w:p>
    <w:p w:rsidR="00F2529E" w:rsidRDefault="00F2529E" w:rsidP="00F2529E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0F7D65">
        <w:rPr>
          <w:lang w:val="ru-RU" w:bidi="ar-SA"/>
        </w:rPr>
        <w:t>Дьяконов</w:t>
      </w:r>
      <w:r w:rsidRPr="00981344">
        <w:rPr>
          <w:lang w:bidi="ar-SA"/>
        </w:rPr>
        <w:t xml:space="preserve"> </w:t>
      </w:r>
      <w:r w:rsidRPr="000F7D65">
        <w:rPr>
          <w:lang w:val="ru-RU" w:bidi="ar-SA"/>
        </w:rPr>
        <w:t>В</w:t>
      </w:r>
      <w:r w:rsidRPr="00981344">
        <w:rPr>
          <w:lang w:bidi="ar-SA"/>
        </w:rPr>
        <w:t xml:space="preserve">. </w:t>
      </w:r>
      <w:r w:rsidRPr="000F7D65">
        <w:rPr>
          <w:lang w:val="ru-RU" w:bidi="ar-SA"/>
        </w:rPr>
        <w:t>П</w:t>
      </w:r>
      <w:r w:rsidRPr="00981344">
        <w:rPr>
          <w:lang w:bidi="ar-SA"/>
        </w:rPr>
        <w:t xml:space="preserve">. </w:t>
      </w:r>
      <w:r w:rsidRPr="000F7D65">
        <w:rPr>
          <w:lang w:bidi="ar-SA"/>
        </w:rPr>
        <w:t>MATLAB</w:t>
      </w:r>
      <w:r w:rsidRPr="00981344">
        <w:rPr>
          <w:lang w:bidi="ar-SA"/>
        </w:rPr>
        <w:t xml:space="preserve"> 6/6.1/6.5 + </w:t>
      </w:r>
      <w:r w:rsidRPr="000F7D65">
        <w:rPr>
          <w:lang w:bidi="ar-SA"/>
        </w:rPr>
        <w:t>Simulink</w:t>
      </w:r>
      <w:r w:rsidRPr="00981344">
        <w:rPr>
          <w:lang w:bidi="ar-SA"/>
        </w:rPr>
        <w:t xml:space="preserve"> 4/5. </w:t>
      </w:r>
      <w:r w:rsidRPr="000F7D65">
        <w:rPr>
          <w:lang w:val="ru-RU" w:bidi="ar-SA"/>
        </w:rPr>
        <w:t xml:space="preserve">Основы применения. Полное руководство пользователя. </w:t>
      </w:r>
      <w:r w:rsidRPr="00CB4595">
        <w:rPr>
          <w:lang w:val="ru-RU" w:bidi="ar-SA"/>
        </w:rPr>
        <w:t>–</w:t>
      </w:r>
      <w:r w:rsidR="007D32C7">
        <w:rPr>
          <w:lang w:val="ru-RU" w:bidi="ar-SA"/>
        </w:rPr>
        <w:t xml:space="preserve"> М.: «СОЛОН-Пресс».</w:t>
      </w:r>
      <w:r w:rsidRPr="000F7D65">
        <w:rPr>
          <w:lang w:val="ru-RU" w:bidi="ar-SA"/>
        </w:rPr>
        <w:t xml:space="preserve"> 2002</w:t>
      </w:r>
      <w:r w:rsidR="007D32C7">
        <w:rPr>
          <w:lang w:val="ru-RU" w:bidi="ar-SA"/>
        </w:rPr>
        <w:t xml:space="preserve"> г</w:t>
      </w:r>
      <w:r w:rsidRPr="000F7D65">
        <w:rPr>
          <w:lang w:val="ru-RU" w:bidi="ar-SA"/>
        </w:rPr>
        <w:t>. 768 с.</w:t>
      </w:r>
    </w:p>
    <w:p w:rsidR="00F2529E" w:rsidRDefault="00F2529E" w:rsidP="00F2529E">
      <w:pPr>
        <w:pStyle w:val="ab"/>
        <w:numPr>
          <w:ilvl w:val="0"/>
          <w:numId w:val="28"/>
        </w:numPr>
        <w:tabs>
          <w:tab w:val="clear" w:pos="720"/>
        </w:tabs>
        <w:ind w:left="0" w:firstLine="0"/>
        <w:rPr>
          <w:lang w:val="ru-RU" w:bidi="ar-SA"/>
        </w:rPr>
      </w:pPr>
      <w:r w:rsidRPr="000F7D65">
        <w:rPr>
          <w:lang w:val="ru-RU" w:bidi="ar-SA"/>
        </w:rPr>
        <w:t>Басов</w:t>
      </w:r>
      <w:r w:rsidRPr="00981344">
        <w:rPr>
          <w:lang w:bidi="ar-SA"/>
        </w:rPr>
        <w:t xml:space="preserve"> </w:t>
      </w:r>
      <w:r w:rsidRPr="000F7D65">
        <w:rPr>
          <w:lang w:val="ru-RU" w:bidi="ar-SA"/>
        </w:rPr>
        <w:t>К</w:t>
      </w:r>
      <w:r w:rsidRPr="00981344">
        <w:rPr>
          <w:lang w:bidi="ar-SA"/>
        </w:rPr>
        <w:t xml:space="preserve">. </w:t>
      </w:r>
      <w:r w:rsidRPr="000F7D65">
        <w:rPr>
          <w:lang w:val="ru-RU" w:bidi="ar-SA"/>
        </w:rPr>
        <w:t>А</w:t>
      </w:r>
      <w:r w:rsidRPr="00981344">
        <w:rPr>
          <w:lang w:bidi="ar-SA"/>
        </w:rPr>
        <w:t xml:space="preserve">. </w:t>
      </w:r>
      <w:r w:rsidRPr="000F7D65">
        <w:rPr>
          <w:lang w:bidi="ar-SA"/>
        </w:rPr>
        <w:t>ANSYS</w:t>
      </w:r>
      <w:r w:rsidRPr="00981344">
        <w:rPr>
          <w:lang w:bidi="ar-SA"/>
        </w:rPr>
        <w:t xml:space="preserve"> </w:t>
      </w:r>
      <w:r w:rsidRPr="000F7D65">
        <w:rPr>
          <w:lang w:val="ru-RU" w:bidi="ar-SA"/>
        </w:rPr>
        <w:t>и</w:t>
      </w:r>
      <w:r w:rsidRPr="00981344">
        <w:rPr>
          <w:lang w:bidi="ar-SA"/>
        </w:rPr>
        <w:t xml:space="preserve"> </w:t>
      </w:r>
      <w:r w:rsidRPr="000F7D65">
        <w:rPr>
          <w:lang w:bidi="ar-SA"/>
        </w:rPr>
        <w:t>LMS</w:t>
      </w:r>
      <w:r w:rsidRPr="00981344">
        <w:rPr>
          <w:lang w:bidi="ar-SA"/>
        </w:rPr>
        <w:t xml:space="preserve"> </w:t>
      </w:r>
      <w:r w:rsidRPr="000F7D65">
        <w:rPr>
          <w:lang w:bidi="ar-SA"/>
        </w:rPr>
        <w:t>Virtual</w:t>
      </w:r>
      <w:r w:rsidRPr="00981344">
        <w:rPr>
          <w:lang w:bidi="ar-SA"/>
        </w:rPr>
        <w:t xml:space="preserve"> </w:t>
      </w:r>
      <w:r w:rsidRPr="000F7D65">
        <w:rPr>
          <w:lang w:bidi="ar-SA"/>
        </w:rPr>
        <w:t>Lab</w:t>
      </w:r>
      <w:r w:rsidRPr="00981344">
        <w:rPr>
          <w:lang w:bidi="ar-SA"/>
        </w:rPr>
        <w:t xml:space="preserve">. </w:t>
      </w:r>
      <w:r w:rsidRPr="000F7D65">
        <w:rPr>
          <w:lang w:val="ru-RU" w:bidi="ar-SA"/>
        </w:rPr>
        <w:t xml:space="preserve">Геометрическое моделирование. </w:t>
      </w:r>
      <w:r>
        <w:rPr>
          <w:lang w:val="ru-RU" w:bidi="ar-SA"/>
        </w:rPr>
        <w:t>–</w:t>
      </w:r>
      <w:r w:rsidR="007D32C7">
        <w:rPr>
          <w:lang w:val="ru-RU" w:bidi="ar-SA"/>
        </w:rPr>
        <w:t xml:space="preserve"> М.: ДМК Пресс.</w:t>
      </w:r>
      <w:r w:rsidRPr="000F7D65">
        <w:rPr>
          <w:lang w:val="ru-RU" w:bidi="ar-SA"/>
        </w:rPr>
        <w:t xml:space="preserve"> 2006</w:t>
      </w:r>
      <w:r w:rsidR="007D32C7">
        <w:rPr>
          <w:lang w:val="ru-RU" w:bidi="ar-SA"/>
        </w:rPr>
        <w:t xml:space="preserve"> г</w:t>
      </w:r>
      <w:r w:rsidRPr="000F7D65">
        <w:rPr>
          <w:lang w:val="ru-RU" w:bidi="ar-SA"/>
        </w:rPr>
        <w:t xml:space="preserve">. 240 </w:t>
      </w:r>
      <w:r>
        <w:rPr>
          <w:lang w:val="ru-RU" w:bidi="ar-SA"/>
        </w:rPr>
        <w:t>с</w:t>
      </w:r>
      <w:r w:rsidRPr="000F7D65">
        <w:rPr>
          <w:lang w:val="ru-RU" w:bidi="ar-SA"/>
        </w:rPr>
        <w:t>.</w:t>
      </w:r>
    </w:p>
    <w:p w:rsidR="00F2529E" w:rsidRPr="00CD3DFB" w:rsidRDefault="00F2529E" w:rsidP="00F2529E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CD3DFB">
        <w:rPr>
          <w:lang w:val="ru-RU" w:bidi="ar-SA"/>
        </w:rPr>
        <w:t xml:space="preserve">Фархутдинов В.Ф., Тарасов В.И., Соловьев А.Н., Борисенко О.Н., Смолкина Д.Н., Кузьменко М В. и др. Обзор возможностей по обработке геометрических и построению сеточных моделей в </w:t>
      </w:r>
      <w:proofErr w:type="spellStart"/>
      <w:r w:rsidRPr="00CD3DFB">
        <w:rPr>
          <w:lang w:val="ru-RU" w:bidi="ar-SA"/>
        </w:rPr>
        <w:t>ЛОГОС.Препост</w:t>
      </w:r>
      <w:proofErr w:type="spellEnd"/>
      <w:r w:rsidRPr="00CD3DFB">
        <w:rPr>
          <w:lang w:val="ru-RU" w:bidi="ar-SA"/>
        </w:rPr>
        <w:t xml:space="preserve"> // Труды XIV Международной конференции «</w:t>
      </w:r>
      <w:proofErr w:type="spellStart"/>
      <w:r w:rsidRPr="00CD3DFB">
        <w:rPr>
          <w:lang w:val="ru-RU" w:bidi="ar-SA"/>
        </w:rPr>
        <w:t>Супервычисления</w:t>
      </w:r>
      <w:proofErr w:type="spellEnd"/>
      <w:r w:rsidRPr="00CD3DFB">
        <w:rPr>
          <w:lang w:val="ru-RU" w:bidi="ar-SA"/>
        </w:rPr>
        <w:t xml:space="preserve"> и математи</w:t>
      </w:r>
      <w:r>
        <w:rPr>
          <w:lang w:val="ru-RU" w:bidi="ar-SA"/>
        </w:rPr>
        <w:t>ческое моделирование». 2013</w:t>
      </w:r>
      <w:r w:rsidR="007D32C7">
        <w:rPr>
          <w:lang w:val="ru-RU" w:bidi="ar-SA"/>
        </w:rPr>
        <w:t xml:space="preserve"> г</w:t>
      </w:r>
      <w:r>
        <w:rPr>
          <w:lang w:val="ru-RU" w:bidi="ar-SA"/>
        </w:rPr>
        <w:t xml:space="preserve">. </w:t>
      </w:r>
      <w:r w:rsidRPr="00CD3DFB">
        <w:rPr>
          <w:lang w:val="ru-RU" w:bidi="ar-SA"/>
        </w:rPr>
        <w:t>585</w:t>
      </w:r>
      <w:r>
        <w:rPr>
          <w:lang w:val="ru-RU" w:bidi="ar-SA"/>
        </w:rPr>
        <w:t>-</w:t>
      </w:r>
      <w:r w:rsidRPr="00CD3DFB">
        <w:rPr>
          <w:lang w:val="ru-RU" w:bidi="ar-SA"/>
        </w:rPr>
        <w:t>592</w:t>
      </w:r>
      <w:r>
        <w:rPr>
          <w:lang w:val="ru-RU" w:bidi="ar-SA"/>
        </w:rPr>
        <w:t xml:space="preserve"> с</w:t>
      </w:r>
      <w:r w:rsidRPr="00CD3DFB">
        <w:rPr>
          <w:lang w:val="ru-RU" w:bidi="ar-SA"/>
        </w:rPr>
        <w:t>.</w:t>
      </w:r>
    </w:p>
    <w:p w:rsidR="00A237E0" w:rsidRDefault="00A237E0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10684D">
        <w:rPr>
          <w:lang w:val="ru-RU" w:bidi="ar-SA"/>
        </w:rPr>
        <w:t>Русяк</w:t>
      </w:r>
      <w:proofErr w:type="spellEnd"/>
      <w:r w:rsidRPr="0010684D">
        <w:rPr>
          <w:lang w:val="ru-RU" w:bidi="ar-SA"/>
        </w:rPr>
        <w:t xml:space="preserve"> И. Г., </w:t>
      </w:r>
      <w:proofErr w:type="spellStart"/>
      <w:r w:rsidRPr="0010684D">
        <w:rPr>
          <w:lang w:val="ru-RU" w:bidi="ar-SA"/>
        </w:rPr>
        <w:t>Суфиянов</w:t>
      </w:r>
      <w:proofErr w:type="spellEnd"/>
      <w:r w:rsidRPr="0010684D">
        <w:rPr>
          <w:lang w:val="ru-RU" w:bidi="ar-SA"/>
        </w:rPr>
        <w:t xml:space="preserve"> В.Г., Клюкин Д.А. Исследование влияния упругих деформаций и колебаний ствола на точность стрельбы // Интеллектуальные системы в</w:t>
      </w:r>
      <w:r w:rsidR="004D225C">
        <w:rPr>
          <w:lang w:val="ru-RU" w:bidi="ar-SA"/>
        </w:rPr>
        <w:t xml:space="preserve"> производстве. 2020</w:t>
      </w:r>
      <w:r w:rsidR="007D32C7">
        <w:rPr>
          <w:lang w:val="ru-RU" w:bidi="ar-SA"/>
        </w:rPr>
        <w:t xml:space="preserve"> г</w:t>
      </w:r>
      <w:r w:rsidR="004D225C">
        <w:rPr>
          <w:lang w:val="ru-RU" w:bidi="ar-SA"/>
        </w:rPr>
        <w:t>.</w:t>
      </w:r>
      <w:r w:rsidRPr="0010684D">
        <w:rPr>
          <w:lang w:val="ru-RU" w:bidi="ar-SA"/>
        </w:rPr>
        <w:t xml:space="preserve"> 98-108</w:t>
      </w:r>
      <w:r w:rsidR="004D225C">
        <w:rPr>
          <w:lang w:val="ru-RU" w:bidi="ar-SA"/>
        </w:rPr>
        <w:t xml:space="preserve"> с</w:t>
      </w:r>
      <w:r w:rsidRPr="0010684D">
        <w:rPr>
          <w:lang w:val="ru-RU" w:bidi="ar-SA"/>
        </w:rPr>
        <w:t>.</w:t>
      </w:r>
    </w:p>
    <w:p w:rsidR="00F2529E" w:rsidRPr="0010684D" w:rsidRDefault="00F2529E" w:rsidP="00F2529E">
      <w:pPr>
        <w:pStyle w:val="ab"/>
        <w:numPr>
          <w:ilvl w:val="0"/>
          <w:numId w:val="28"/>
        </w:numPr>
        <w:tabs>
          <w:tab w:val="clear" w:pos="720"/>
        </w:tabs>
        <w:ind w:left="0" w:firstLine="0"/>
        <w:rPr>
          <w:lang w:val="ru-RU" w:bidi="ar-SA"/>
        </w:rPr>
      </w:pPr>
      <w:r w:rsidRPr="00F2529E">
        <w:rPr>
          <w:lang w:val="ru-RU" w:bidi="ar-SA"/>
        </w:rPr>
        <w:t>Воен</w:t>
      </w:r>
      <w:r>
        <w:rPr>
          <w:lang w:val="ru-RU" w:bidi="ar-SA"/>
        </w:rPr>
        <w:t>ный энциклопедический словарь. –</w:t>
      </w:r>
      <w:r w:rsidRPr="00F2529E">
        <w:rPr>
          <w:lang w:val="ru-RU" w:bidi="ar-SA"/>
        </w:rPr>
        <w:t xml:space="preserve"> Москва: Военное издательство Министерства обороны союза СССР</w:t>
      </w:r>
      <w:r w:rsidR="007D32C7">
        <w:rPr>
          <w:lang w:val="ru-RU" w:bidi="ar-SA"/>
        </w:rPr>
        <w:t>.</w:t>
      </w:r>
      <w:r w:rsidRPr="00F2529E">
        <w:rPr>
          <w:lang w:val="ru-RU" w:bidi="ar-SA"/>
        </w:rPr>
        <w:t xml:space="preserve"> 1986</w:t>
      </w:r>
      <w:r w:rsidR="007D32C7">
        <w:rPr>
          <w:lang w:val="ru-RU" w:bidi="ar-SA"/>
        </w:rPr>
        <w:t xml:space="preserve"> г</w:t>
      </w:r>
      <w:r w:rsidRPr="00F2529E">
        <w:rPr>
          <w:lang w:val="ru-RU" w:bidi="ar-SA"/>
        </w:rPr>
        <w:t>. 863 с</w:t>
      </w:r>
      <w:r>
        <w:rPr>
          <w:lang w:val="ru-RU" w:bidi="ar-SA"/>
        </w:rPr>
        <w:t>.</w:t>
      </w:r>
    </w:p>
    <w:p w:rsidR="00A237E0" w:rsidRPr="0010684D" w:rsidRDefault="00A237E0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10684D">
        <w:rPr>
          <w:lang w:val="ru-RU" w:bidi="ar-SA"/>
        </w:rPr>
        <w:t xml:space="preserve">Хоменко Ю. П., Ищенко А. Н., </w:t>
      </w:r>
      <w:proofErr w:type="spellStart"/>
      <w:r w:rsidRPr="0010684D">
        <w:rPr>
          <w:lang w:val="ru-RU" w:bidi="ar-SA"/>
        </w:rPr>
        <w:t>Касимов</w:t>
      </w:r>
      <w:proofErr w:type="spellEnd"/>
      <w:r w:rsidRPr="0010684D">
        <w:rPr>
          <w:lang w:val="ru-RU" w:bidi="ar-SA"/>
        </w:rPr>
        <w:t xml:space="preserve"> В.З. Математическое моделирование </w:t>
      </w:r>
      <w:proofErr w:type="spellStart"/>
      <w:r w:rsidRPr="0010684D">
        <w:rPr>
          <w:lang w:val="ru-RU" w:bidi="ar-SA"/>
        </w:rPr>
        <w:t>внутрибаллистических</w:t>
      </w:r>
      <w:proofErr w:type="spellEnd"/>
      <w:r w:rsidRPr="0010684D">
        <w:rPr>
          <w:lang w:val="ru-RU" w:bidi="ar-SA"/>
        </w:rPr>
        <w:t xml:space="preserve"> процессов в ствольных </w:t>
      </w:r>
      <w:proofErr w:type="spellStart"/>
      <w:r w:rsidRPr="0010684D">
        <w:rPr>
          <w:lang w:val="ru-RU" w:bidi="ar-SA"/>
        </w:rPr>
        <w:t>сист</w:t>
      </w:r>
      <w:r w:rsidR="007D32C7">
        <w:rPr>
          <w:lang w:val="ru-RU" w:bidi="ar-SA"/>
        </w:rPr>
        <w:t>емах.Новосибирск</w:t>
      </w:r>
      <w:proofErr w:type="spellEnd"/>
      <w:r w:rsidR="007D32C7">
        <w:rPr>
          <w:lang w:val="ru-RU" w:bidi="ar-SA"/>
        </w:rPr>
        <w:t>: Изд-во СО РАН.</w:t>
      </w:r>
      <w:r w:rsidRPr="0010684D">
        <w:rPr>
          <w:lang w:val="ru-RU" w:bidi="ar-SA"/>
        </w:rPr>
        <w:t xml:space="preserve"> 1999</w:t>
      </w:r>
      <w:r w:rsidR="007D32C7">
        <w:rPr>
          <w:lang w:val="ru-RU" w:bidi="ar-SA"/>
        </w:rPr>
        <w:t xml:space="preserve"> г</w:t>
      </w:r>
      <w:r w:rsidR="004D225C">
        <w:rPr>
          <w:lang w:val="ru-RU" w:bidi="ar-SA"/>
        </w:rPr>
        <w:t>.</w:t>
      </w:r>
      <w:r w:rsidRPr="0010684D">
        <w:rPr>
          <w:lang w:val="ru-RU" w:bidi="ar-SA"/>
        </w:rPr>
        <w:t xml:space="preserve"> 256 с.</w:t>
      </w:r>
    </w:p>
    <w:p w:rsidR="006016D1" w:rsidRPr="0010684D" w:rsidRDefault="006016D1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10684D">
        <w:rPr>
          <w:lang w:val="ru-RU" w:bidi="ar-SA"/>
        </w:rPr>
        <w:lastRenderedPageBreak/>
        <w:t xml:space="preserve">Орлов Б. В., </w:t>
      </w:r>
      <w:proofErr w:type="spellStart"/>
      <w:r w:rsidRPr="0010684D">
        <w:rPr>
          <w:lang w:val="ru-RU" w:bidi="ar-SA"/>
        </w:rPr>
        <w:t>Ларман</w:t>
      </w:r>
      <w:proofErr w:type="spellEnd"/>
      <w:r w:rsidRPr="0010684D">
        <w:rPr>
          <w:lang w:val="ru-RU" w:bidi="ar-SA"/>
        </w:rPr>
        <w:t xml:space="preserve"> Э. К., Маликов В. Г. Устройство и проектирование стволов артиллерийских оруди</w:t>
      </w:r>
      <w:r w:rsidR="007D32C7">
        <w:rPr>
          <w:lang w:val="ru-RU" w:bidi="ar-SA"/>
        </w:rPr>
        <w:t>й. – М.: Машиностроение.</w:t>
      </w:r>
      <w:r w:rsidR="004D225C">
        <w:rPr>
          <w:lang w:val="ru-RU" w:bidi="ar-SA"/>
        </w:rPr>
        <w:t xml:space="preserve"> 1976</w:t>
      </w:r>
      <w:r w:rsidR="007D32C7">
        <w:rPr>
          <w:lang w:val="ru-RU" w:bidi="ar-SA"/>
        </w:rPr>
        <w:t xml:space="preserve"> г</w:t>
      </w:r>
      <w:r w:rsidR="004D225C">
        <w:rPr>
          <w:lang w:val="ru-RU" w:bidi="ar-SA"/>
        </w:rPr>
        <w:t>.</w:t>
      </w:r>
      <w:r w:rsidRPr="0010684D">
        <w:rPr>
          <w:lang w:val="ru-RU" w:bidi="ar-SA"/>
        </w:rPr>
        <w:t xml:space="preserve"> 432 с.</w:t>
      </w:r>
    </w:p>
    <w:p w:rsidR="00F14EAD" w:rsidRDefault="0083360C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10684D">
        <w:rPr>
          <w:lang w:val="ru-RU" w:bidi="ar-SA"/>
        </w:rPr>
        <w:t xml:space="preserve">Арефьев М. Г., Карпов Л. И. Производство стволов стрелкового оружия. Под редакцией академика генерал-лейтенанта артиллерии А.А. Благонравова. </w:t>
      </w:r>
      <w:r w:rsidR="00067106">
        <w:rPr>
          <w:lang w:val="ru-RU" w:bidi="ar-SA"/>
        </w:rPr>
        <w:t>–</w:t>
      </w:r>
      <w:r w:rsidRPr="0010684D">
        <w:rPr>
          <w:lang w:val="ru-RU" w:bidi="ar-SA"/>
        </w:rPr>
        <w:t xml:space="preserve">М.: НКАП </w:t>
      </w:r>
      <w:proofErr w:type="spellStart"/>
      <w:r w:rsidRPr="0010684D">
        <w:rPr>
          <w:lang w:val="ru-RU" w:bidi="ar-SA"/>
        </w:rPr>
        <w:t>Оборонгиз</w:t>
      </w:r>
      <w:proofErr w:type="spellEnd"/>
      <w:r w:rsidRPr="0010684D">
        <w:rPr>
          <w:lang w:val="ru-RU" w:bidi="ar-SA"/>
        </w:rPr>
        <w:t>. Главная ре</w:t>
      </w:r>
      <w:r w:rsidR="007D32C7">
        <w:rPr>
          <w:lang w:val="ru-RU" w:bidi="ar-SA"/>
        </w:rPr>
        <w:t>дакция вооружения и боеприпасов.</w:t>
      </w:r>
      <w:r w:rsidRPr="0010684D">
        <w:rPr>
          <w:lang w:val="ru-RU" w:bidi="ar-SA"/>
        </w:rPr>
        <w:t xml:space="preserve"> 1945</w:t>
      </w:r>
      <w:r w:rsidR="007D32C7">
        <w:rPr>
          <w:lang w:val="ru-RU" w:bidi="ar-SA"/>
        </w:rPr>
        <w:t xml:space="preserve"> г</w:t>
      </w:r>
      <w:r w:rsidR="000F7D65" w:rsidRPr="007D32C7">
        <w:rPr>
          <w:lang w:val="ru-RU" w:bidi="ar-SA"/>
        </w:rPr>
        <w:t>.</w:t>
      </w:r>
      <w:r w:rsidRPr="0010684D">
        <w:rPr>
          <w:lang w:val="ru-RU" w:bidi="ar-SA"/>
        </w:rPr>
        <w:t xml:space="preserve"> 118 с.</w:t>
      </w:r>
    </w:p>
    <w:p w:rsidR="00CB3C3C" w:rsidRPr="0010684D" w:rsidRDefault="00CB3C3C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CB3C3C">
        <w:rPr>
          <w:lang w:val="ru-RU"/>
        </w:rPr>
        <w:t>Стружанов</w:t>
      </w:r>
      <w:proofErr w:type="spellEnd"/>
      <w:r w:rsidRPr="00CB3C3C">
        <w:rPr>
          <w:lang w:val="ru-RU"/>
        </w:rPr>
        <w:t>, В. В.</w:t>
      </w:r>
      <w:r w:rsidR="0076164F" w:rsidRPr="0076164F">
        <w:rPr>
          <w:lang w:val="ru-RU"/>
        </w:rPr>
        <w:t xml:space="preserve">, </w:t>
      </w:r>
      <w:proofErr w:type="spellStart"/>
      <w:r w:rsidR="0076164F" w:rsidRPr="00CB3C3C">
        <w:rPr>
          <w:lang w:val="ru-RU"/>
        </w:rPr>
        <w:t>Бурмашева</w:t>
      </w:r>
      <w:proofErr w:type="spellEnd"/>
      <w:r w:rsidR="0076164F" w:rsidRPr="0076164F">
        <w:rPr>
          <w:lang w:val="ru-RU"/>
        </w:rPr>
        <w:t xml:space="preserve"> </w:t>
      </w:r>
      <w:r w:rsidR="0076164F" w:rsidRPr="00CB3C3C">
        <w:rPr>
          <w:lang w:val="ru-RU"/>
        </w:rPr>
        <w:t>Н. В.</w:t>
      </w:r>
      <w:r w:rsidRPr="00CB3C3C">
        <w:rPr>
          <w:lang w:val="ru-RU"/>
        </w:rPr>
        <w:t xml:space="preserve"> Теория упругости: основные </w:t>
      </w:r>
      <w:proofErr w:type="gramStart"/>
      <w:r w:rsidRPr="00CB3C3C">
        <w:rPr>
          <w:lang w:val="ru-RU"/>
        </w:rPr>
        <w:t>положения :</w:t>
      </w:r>
      <w:proofErr w:type="gramEnd"/>
      <w:r w:rsidRPr="00CB3C3C">
        <w:rPr>
          <w:lang w:val="ru-RU"/>
        </w:rPr>
        <w:t xml:space="preserve"> учеб. </w:t>
      </w:r>
      <w:r w:rsidR="0076164F" w:rsidRPr="00CB3C3C">
        <w:rPr>
          <w:lang w:val="ru-RU"/>
        </w:rPr>
        <w:t>П</w:t>
      </w:r>
      <w:r w:rsidRPr="00CB3C3C">
        <w:rPr>
          <w:lang w:val="ru-RU"/>
        </w:rPr>
        <w:t>особие</w:t>
      </w:r>
      <w:r w:rsidR="0076164F" w:rsidRPr="00A01822">
        <w:rPr>
          <w:lang w:val="ru-RU"/>
        </w:rPr>
        <w:t>.</w:t>
      </w:r>
      <w:r w:rsidRPr="00CB3C3C">
        <w:rPr>
          <w:lang w:val="ru-RU"/>
        </w:rPr>
        <w:t xml:space="preserve"> М-во науки и </w:t>
      </w:r>
      <w:proofErr w:type="spellStart"/>
      <w:r w:rsidRPr="00CB3C3C">
        <w:rPr>
          <w:lang w:val="ru-RU"/>
        </w:rPr>
        <w:t>высш</w:t>
      </w:r>
      <w:proofErr w:type="spellEnd"/>
      <w:r w:rsidRPr="00CB3C3C">
        <w:rPr>
          <w:lang w:val="ru-RU"/>
        </w:rPr>
        <w:t xml:space="preserve">. образования Рос. Федерации, Урал. </w:t>
      </w:r>
      <w:proofErr w:type="spellStart"/>
      <w:r w:rsidRPr="00CB3C3C">
        <w:rPr>
          <w:lang w:val="ru-RU"/>
        </w:rPr>
        <w:t>федер</w:t>
      </w:r>
      <w:proofErr w:type="spellEnd"/>
      <w:r w:rsidRPr="00CB3C3C">
        <w:rPr>
          <w:lang w:val="ru-RU"/>
        </w:rPr>
        <w:t xml:space="preserve">. ун-т. – </w:t>
      </w:r>
      <w:proofErr w:type="gramStart"/>
      <w:r w:rsidRPr="00CB3C3C">
        <w:rPr>
          <w:lang w:val="ru-RU"/>
        </w:rPr>
        <w:t>Екатеринбур</w:t>
      </w:r>
      <w:r w:rsidR="007D32C7">
        <w:rPr>
          <w:lang w:val="ru-RU"/>
        </w:rPr>
        <w:t>г :</w:t>
      </w:r>
      <w:proofErr w:type="gramEnd"/>
      <w:r w:rsidR="007D32C7">
        <w:rPr>
          <w:lang w:val="ru-RU"/>
        </w:rPr>
        <w:t xml:space="preserve"> Изд-во Урал. ун-та.</w:t>
      </w:r>
      <w:r w:rsidR="004D225C">
        <w:rPr>
          <w:lang w:val="ru-RU"/>
        </w:rPr>
        <w:t xml:space="preserve"> 2019</w:t>
      </w:r>
      <w:r w:rsidR="007D32C7">
        <w:rPr>
          <w:lang w:val="ru-RU"/>
        </w:rPr>
        <w:t xml:space="preserve"> г</w:t>
      </w:r>
      <w:r w:rsidR="004D225C">
        <w:rPr>
          <w:lang w:val="ru-RU"/>
        </w:rPr>
        <w:t xml:space="preserve">. </w:t>
      </w:r>
      <w:r w:rsidR="001D29A6">
        <w:rPr>
          <w:lang w:val="ru-RU"/>
        </w:rPr>
        <w:t>204</w:t>
      </w:r>
      <w:r w:rsidR="001D29A6">
        <w:t> </w:t>
      </w:r>
      <w:r w:rsidRPr="00CB3C3C">
        <w:rPr>
          <w:lang w:val="ru-RU"/>
        </w:rPr>
        <w:t>с.</w:t>
      </w:r>
    </w:p>
    <w:p w:rsidR="0010684D" w:rsidRPr="0010684D" w:rsidRDefault="0010684D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10684D">
        <w:rPr>
          <w:lang w:val="ru-RU" w:bidi="ar-SA"/>
        </w:rPr>
        <w:t>Беляев Н. М. Сопротивление материалов. Главная редакция физико-математич</w:t>
      </w:r>
      <w:r w:rsidR="007D32C7">
        <w:rPr>
          <w:lang w:val="ru-RU" w:bidi="ar-SA"/>
        </w:rPr>
        <w:t>еской литературы изд-ва «Наука».</w:t>
      </w:r>
      <w:r w:rsidRPr="0010684D">
        <w:rPr>
          <w:lang w:val="ru-RU" w:bidi="ar-SA"/>
        </w:rPr>
        <w:t xml:space="preserve"> 1976 г.</w:t>
      </w:r>
      <w:r w:rsidR="004D225C">
        <w:rPr>
          <w:lang w:val="ru-RU" w:bidi="ar-SA"/>
        </w:rPr>
        <w:t xml:space="preserve"> </w:t>
      </w:r>
      <w:r w:rsidRPr="0010684D">
        <w:rPr>
          <w:lang w:val="ru-RU" w:bidi="ar-SA"/>
        </w:rPr>
        <w:t>608</w:t>
      </w:r>
      <w:r w:rsidR="000F7D65" w:rsidRPr="000F7D65">
        <w:rPr>
          <w:lang w:val="ru-RU" w:bidi="ar-SA"/>
        </w:rPr>
        <w:t xml:space="preserve"> </w:t>
      </w:r>
      <w:r w:rsidR="000F7D65">
        <w:rPr>
          <w:lang w:bidi="ar-SA"/>
        </w:rPr>
        <w:t>c</w:t>
      </w:r>
      <w:r w:rsidRPr="0010684D">
        <w:rPr>
          <w:lang w:val="ru-RU" w:bidi="ar-SA"/>
        </w:rPr>
        <w:t>.</w:t>
      </w:r>
    </w:p>
    <w:p w:rsidR="0083360C" w:rsidRPr="0010684D" w:rsidRDefault="0083360C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10684D">
        <w:rPr>
          <w:lang w:val="ru-RU" w:bidi="ar-SA"/>
        </w:rPr>
        <w:t xml:space="preserve">Бубенчиков А. М. </w:t>
      </w:r>
      <w:r w:rsidR="00081F72" w:rsidRPr="0010684D">
        <w:rPr>
          <w:lang w:val="ru-RU" w:bidi="ar-SA"/>
        </w:rPr>
        <w:t>Трение и теплообмен при неустановившемся турбулентном течении газа в канале // Численные методы механики сплошной сре</w:t>
      </w:r>
      <w:r w:rsidR="007D32C7">
        <w:rPr>
          <w:lang w:val="ru-RU" w:bidi="ar-SA"/>
        </w:rPr>
        <w:t>ды.</w:t>
      </w:r>
      <w:r w:rsidR="004D225C">
        <w:rPr>
          <w:lang w:val="ru-RU" w:bidi="ar-SA"/>
        </w:rPr>
        <w:t xml:space="preserve"> 1986</w:t>
      </w:r>
      <w:r w:rsidR="007D32C7">
        <w:rPr>
          <w:lang w:val="ru-RU" w:bidi="ar-SA"/>
        </w:rPr>
        <w:t xml:space="preserve"> г</w:t>
      </w:r>
      <w:r w:rsidR="004D225C">
        <w:rPr>
          <w:lang w:val="ru-RU" w:bidi="ar-SA"/>
        </w:rPr>
        <w:t>. 10-</w:t>
      </w:r>
      <w:r w:rsidR="00081F72" w:rsidRPr="0010684D">
        <w:rPr>
          <w:lang w:val="ru-RU" w:bidi="ar-SA"/>
        </w:rPr>
        <w:t>24</w:t>
      </w:r>
      <w:r w:rsidR="004D225C">
        <w:rPr>
          <w:lang w:val="ru-RU" w:bidi="ar-SA"/>
        </w:rPr>
        <w:t xml:space="preserve"> с</w:t>
      </w:r>
      <w:r w:rsidR="00081F72" w:rsidRPr="0010684D">
        <w:rPr>
          <w:lang w:val="ru-RU" w:bidi="ar-SA"/>
        </w:rPr>
        <w:t>.</w:t>
      </w:r>
    </w:p>
    <w:p w:rsidR="00081F72" w:rsidRDefault="00081F72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10684D">
        <w:rPr>
          <w:lang w:val="ru-RU" w:bidi="ar-SA"/>
        </w:rPr>
        <w:t xml:space="preserve">Тимошенко С. П., </w:t>
      </w:r>
      <w:proofErr w:type="spellStart"/>
      <w:r w:rsidRPr="0010684D">
        <w:rPr>
          <w:lang w:val="ru-RU" w:bidi="ar-SA"/>
        </w:rPr>
        <w:t>Гудьер</w:t>
      </w:r>
      <w:proofErr w:type="spellEnd"/>
      <w:r w:rsidRPr="0010684D">
        <w:rPr>
          <w:lang w:val="ru-RU" w:bidi="ar-SA"/>
        </w:rPr>
        <w:t xml:space="preserve"> Дж. Теория упругости: Пер. с англ./ Под ред. Г. С. Шапиро. 2-е изд. – М.: Наука</w:t>
      </w:r>
      <w:r w:rsidR="007D32C7">
        <w:rPr>
          <w:lang w:val="ru-RU" w:bidi="ar-SA"/>
        </w:rPr>
        <w:t>.</w:t>
      </w:r>
      <w:r w:rsidR="004D225C">
        <w:rPr>
          <w:lang w:val="ru-RU" w:bidi="ar-SA"/>
        </w:rPr>
        <w:t xml:space="preserve"> 1979</w:t>
      </w:r>
      <w:r w:rsidR="007D32C7">
        <w:rPr>
          <w:lang w:val="ru-RU" w:bidi="ar-SA"/>
        </w:rPr>
        <w:t xml:space="preserve"> г</w:t>
      </w:r>
      <w:r w:rsidR="004D225C">
        <w:rPr>
          <w:lang w:val="ru-RU" w:bidi="ar-SA"/>
        </w:rPr>
        <w:t xml:space="preserve">. </w:t>
      </w:r>
      <w:r w:rsidRPr="0010684D">
        <w:rPr>
          <w:lang w:val="ru-RU" w:bidi="ar-SA"/>
        </w:rPr>
        <w:t>560 с.</w:t>
      </w:r>
    </w:p>
    <w:p w:rsidR="00A1197C" w:rsidRPr="0010684D" w:rsidRDefault="00A1197C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A1197C">
        <w:rPr>
          <w:lang w:val="ru-RU" w:bidi="ar-SA"/>
        </w:rPr>
        <w:t>Демидович</w:t>
      </w:r>
      <w:proofErr w:type="spellEnd"/>
      <w:r w:rsidRPr="00A1197C">
        <w:rPr>
          <w:lang w:val="ru-RU" w:bidi="ar-SA"/>
        </w:rPr>
        <w:t xml:space="preserve"> Б.П., Марон И.А. Осн</w:t>
      </w:r>
      <w:r>
        <w:rPr>
          <w:lang w:val="ru-RU" w:bidi="ar-SA"/>
        </w:rPr>
        <w:t xml:space="preserve">овы вычислительной математики. </w:t>
      </w:r>
      <w:r w:rsidRPr="00A1197C">
        <w:rPr>
          <w:lang w:val="ru-RU" w:bidi="ar-SA"/>
        </w:rPr>
        <w:t>–</w:t>
      </w:r>
      <w:r>
        <w:rPr>
          <w:lang w:val="ru-RU" w:bidi="ar-SA"/>
        </w:rPr>
        <w:t xml:space="preserve"> 2. </w:t>
      </w:r>
      <w:r w:rsidRPr="00A1197C">
        <w:rPr>
          <w:lang w:val="ru-RU" w:bidi="ar-SA"/>
        </w:rPr>
        <w:t>–</w:t>
      </w:r>
      <w:r>
        <w:rPr>
          <w:lang w:val="ru-RU" w:bidi="ar-SA"/>
        </w:rPr>
        <w:t xml:space="preserve"> </w:t>
      </w:r>
      <w:proofErr w:type="spellStart"/>
      <w:r w:rsidR="007D32C7">
        <w:rPr>
          <w:lang w:val="ru-RU" w:bidi="ar-SA"/>
        </w:rPr>
        <w:t>Физматлит</w:t>
      </w:r>
      <w:proofErr w:type="spellEnd"/>
      <w:r w:rsidR="007D32C7">
        <w:rPr>
          <w:lang w:val="ru-RU" w:bidi="ar-SA"/>
        </w:rPr>
        <w:t>.</w:t>
      </w:r>
      <w:r>
        <w:rPr>
          <w:lang w:val="ru-RU" w:bidi="ar-SA"/>
        </w:rPr>
        <w:t xml:space="preserve"> 1963</w:t>
      </w:r>
      <w:r w:rsidR="007D32C7">
        <w:rPr>
          <w:lang w:val="ru-RU" w:bidi="ar-SA"/>
        </w:rPr>
        <w:t xml:space="preserve"> г</w:t>
      </w:r>
      <w:r>
        <w:rPr>
          <w:lang w:val="ru-RU" w:bidi="ar-SA"/>
        </w:rPr>
        <w:t xml:space="preserve">. </w:t>
      </w:r>
      <w:r w:rsidR="000F7D65" w:rsidRPr="007D32C7">
        <w:rPr>
          <w:lang w:val="ru-RU" w:bidi="ar-SA"/>
        </w:rPr>
        <w:t xml:space="preserve">659 </w:t>
      </w:r>
      <w:r w:rsidR="000F7D65">
        <w:rPr>
          <w:lang w:bidi="ar-SA"/>
        </w:rPr>
        <w:t>c</w:t>
      </w:r>
      <w:r w:rsidRPr="00A1197C">
        <w:rPr>
          <w:lang w:val="ru-RU" w:bidi="ar-SA"/>
        </w:rPr>
        <w:t>.</w:t>
      </w:r>
    </w:p>
    <w:p w:rsidR="003C3FD7" w:rsidRDefault="003C3FD7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10684D">
        <w:rPr>
          <w:lang w:val="ru-RU" w:bidi="ar-SA"/>
        </w:rPr>
        <w:t>Серебряков М. Е. Внутренняя баллистика ствольных систем и пороховых ракет. Третье издание дополненное и пе</w:t>
      </w:r>
      <w:r w:rsidR="007D32C7">
        <w:rPr>
          <w:lang w:val="ru-RU" w:bidi="ar-SA"/>
        </w:rPr>
        <w:t xml:space="preserve">реработанное. </w:t>
      </w:r>
      <w:proofErr w:type="spellStart"/>
      <w:r w:rsidR="007D32C7">
        <w:rPr>
          <w:lang w:val="ru-RU" w:bidi="ar-SA"/>
        </w:rPr>
        <w:t>Оборонгиз</w:t>
      </w:r>
      <w:proofErr w:type="spellEnd"/>
      <w:r w:rsidR="007D32C7">
        <w:rPr>
          <w:lang w:val="ru-RU" w:bidi="ar-SA"/>
        </w:rPr>
        <w:t>. Москва.</w:t>
      </w:r>
      <w:r w:rsidRPr="0010684D">
        <w:rPr>
          <w:lang w:val="ru-RU" w:bidi="ar-SA"/>
        </w:rPr>
        <w:t xml:space="preserve"> 196</w:t>
      </w:r>
      <w:r w:rsidR="004D225C">
        <w:rPr>
          <w:lang w:val="ru-RU" w:bidi="ar-SA"/>
        </w:rPr>
        <w:t>2</w:t>
      </w:r>
      <w:r w:rsidR="007D32C7">
        <w:rPr>
          <w:lang w:val="ru-RU" w:bidi="ar-SA"/>
        </w:rPr>
        <w:t xml:space="preserve"> г</w:t>
      </w:r>
      <w:r w:rsidR="004D225C">
        <w:rPr>
          <w:lang w:val="ru-RU" w:bidi="ar-SA"/>
        </w:rPr>
        <w:t>.</w:t>
      </w:r>
      <w:r w:rsidRPr="0010684D">
        <w:rPr>
          <w:lang w:val="ru-RU" w:bidi="ar-SA"/>
        </w:rPr>
        <w:t xml:space="preserve"> 703 с.</w:t>
      </w:r>
    </w:p>
    <w:p w:rsidR="00E0598B" w:rsidRDefault="00E0598B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E0598B">
        <w:rPr>
          <w:lang w:val="ru-RU" w:bidi="ar-SA"/>
        </w:rPr>
        <w:t>Савельев И.</w:t>
      </w:r>
      <w:r w:rsidR="00B31A62" w:rsidRPr="00B31A62">
        <w:rPr>
          <w:lang w:val="ru-RU" w:bidi="ar-SA"/>
        </w:rPr>
        <w:t xml:space="preserve"> </w:t>
      </w:r>
      <w:r w:rsidRPr="00E0598B">
        <w:rPr>
          <w:lang w:val="ru-RU" w:bidi="ar-SA"/>
        </w:rPr>
        <w:t xml:space="preserve">В. Курс общей физики. </w:t>
      </w:r>
      <w:proofErr w:type="gramStart"/>
      <w:r w:rsidRPr="00E0598B">
        <w:rPr>
          <w:lang w:val="ru-RU" w:bidi="ar-SA"/>
        </w:rPr>
        <w:t>Механик</w:t>
      </w:r>
      <w:r w:rsidR="007D32C7">
        <w:rPr>
          <w:lang w:val="ru-RU" w:bidi="ar-SA"/>
        </w:rPr>
        <w:t>а.-</w:t>
      </w:r>
      <w:proofErr w:type="gramEnd"/>
      <w:r w:rsidR="007D32C7">
        <w:rPr>
          <w:lang w:val="ru-RU" w:bidi="ar-SA"/>
        </w:rPr>
        <w:t xml:space="preserve"> М. : Наука. </w:t>
      </w:r>
      <w:proofErr w:type="spellStart"/>
      <w:r w:rsidR="007D32C7">
        <w:rPr>
          <w:lang w:val="ru-RU" w:bidi="ar-SA"/>
        </w:rPr>
        <w:t>Физматлит</w:t>
      </w:r>
      <w:proofErr w:type="spellEnd"/>
      <w:r w:rsidR="007D32C7">
        <w:rPr>
          <w:lang w:val="ru-RU" w:bidi="ar-SA"/>
        </w:rPr>
        <w:t>.</w:t>
      </w:r>
      <w:r w:rsidR="004D225C">
        <w:rPr>
          <w:lang w:val="ru-RU" w:bidi="ar-SA"/>
        </w:rPr>
        <w:t xml:space="preserve"> 2004</w:t>
      </w:r>
      <w:r w:rsidR="007D32C7">
        <w:rPr>
          <w:lang w:val="ru-RU" w:bidi="ar-SA"/>
        </w:rPr>
        <w:t xml:space="preserve"> г</w:t>
      </w:r>
      <w:r w:rsidRPr="00E0598B">
        <w:rPr>
          <w:lang w:val="ru-RU" w:bidi="ar-SA"/>
        </w:rPr>
        <w:t>.</w:t>
      </w:r>
      <w:r w:rsidR="001D29A6" w:rsidRPr="00E35B12">
        <w:rPr>
          <w:lang w:val="ru-RU" w:bidi="ar-SA"/>
        </w:rPr>
        <w:t xml:space="preserve"> 336 </w:t>
      </w:r>
      <w:r w:rsidR="001D29A6">
        <w:rPr>
          <w:lang w:bidi="ar-SA"/>
        </w:rPr>
        <w:t>c</w:t>
      </w:r>
      <w:r w:rsidR="001D29A6" w:rsidRPr="00E35B12">
        <w:rPr>
          <w:lang w:val="ru-RU" w:bidi="ar-SA"/>
        </w:rPr>
        <w:t>.</w:t>
      </w:r>
    </w:p>
    <w:p w:rsidR="00713573" w:rsidRDefault="00713573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713573">
        <w:rPr>
          <w:lang w:val="ru-RU" w:bidi="ar-SA"/>
        </w:rPr>
        <w:t xml:space="preserve">Самарский А.А., </w:t>
      </w:r>
      <w:proofErr w:type="spellStart"/>
      <w:r w:rsidRPr="00713573">
        <w:rPr>
          <w:lang w:val="ru-RU" w:bidi="ar-SA"/>
        </w:rPr>
        <w:t>Вабищевич</w:t>
      </w:r>
      <w:proofErr w:type="spellEnd"/>
      <w:r w:rsidRPr="00713573">
        <w:rPr>
          <w:lang w:val="ru-RU" w:bidi="ar-SA"/>
        </w:rPr>
        <w:t xml:space="preserve"> П.Н. Вычислительная теплоп</w:t>
      </w:r>
      <w:r w:rsidR="004D225C">
        <w:rPr>
          <w:lang w:val="ru-RU" w:bidi="ar-SA"/>
        </w:rPr>
        <w:t xml:space="preserve">ередача. – М.: </w:t>
      </w:r>
      <w:proofErr w:type="spellStart"/>
      <w:r w:rsidR="004D225C">
        <w:rPr>
          <w:lang w:val="ru-RU" w:bidi="ar-SA"/>
        </w:rPr>
        <w:t>Едиториал</w:t>
      </w:r>
      <w:proofErr w:type="spellEnd"/>
      <w:r w:rsidR="004D225C">
        <w:rPr>
          <w:lang w:val="ru-RU" w:bidi="ar-SA"/>
        </w:rPr>
        <w:t xml:space="preserve"> УРСС.</w:t>
      </w:r>
      <w:r w:rsidRPr="00713573">
        <w:rPr>
          <w:lang w:val="ru-RU" w:bidi="ar-SA"/>
        </w:rPr>
        <w:t xml:space="preserve"> 784 с.</w:t>
      </w:r>
    </w:p>
    <w:p w:rsidR="00713573" w:rsidRPr="00713573" w:rsidRDefault="002009EF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>
        <w:rPr>
          <w:lang w:val="ru-RU" w:bidi="ar-SA"/>
        </w:rPr>
        <w:t>Кутателадзе</w:t>
      </w:r>
      <w:proofErr w:type="spellEnd"/>
      <w:r>
        <w:rPr>
          <w:lang w:val="ru-RU" w:bidi="ar-SA"/>
        </w:rPr>
        <w:t xml:space="preserve"> С. С. Основы теории теплообмена, Новосибирск, «Наука». 1970</w:t>
      </w:r>
      <w:r w:rsidR="007D32C7">
        <w:rPr>
          <w:lang w:val="ru-RU" w:bidi="ar-SA"/>
        </w:rPr>
        <w:t xml:space="preserve"> г</w:t>
      </w:r>
      <w:r w:rsidR="000F7D65" w:rsidRPr="004D225C">
        <w:rPr>
          <w:lang w:val="ru-RU" w:bidi="ar-SA"/>
        </w:rPr>
        <w:t>.</w:t>
      </w:r>
      <w:r w:rsidR="004D225C">
        <w:rPr>
          <w:lang w:val="ru-RU" w:bidi="ar-SA"/>
        </w:rPr>
        <w:t xml:space="preserve"> </w:t>
      </w:r>
      <w:r>
        <w:rPr>
          <w:lang w:val="ru-RU" w:bidi="ar-SA"/>
        </w:rPr>
        <w:t>649 с.</w:t>
      </w:r>
    </w:p>
    <w:p w:rsidR="00B31A62" w:rsidRDefault="00B31A62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B31A62">
        <w:rPr>
          <w:lang w:val="ru-RU" w:bidi="ar-SA"/>
        </w:rPr>
        <w:lastRenderedPageBreak/>
        <w:t>Сивухин</w:t>
      </w:r>
      <w:proofErr w:type="spellEnd"/>
      <w:r w:rsidRPr="00B31A62">
        <w:rPr>
          <w:lang w:val="ru-RU" w:bidi="ar-SA"/>
        </w:rPr>
        <w:t xml:space="preserve"> Д. В. Общий курс физики: термодинамика и молекулярная </w:t>
      </w:r>
      <w:r>
        <w:rPr>
          <w:lang w:val="ru-RU" w:bidi="ar-SA"/>
        </w:rPr>
        <w:t xml:space="preserve">физика. </w:t>
      </w:r>
      <w:r w:rsidRPr="00B31A62">
        <w:rPr>
          <w:lang w:val="ru-RU" w:bidi="ar-SA"/>
        </w:rPr>
        <w:t>–</w:t>
      </w:r>
      <w:r w:rsidR="007D32C7">
        <w:rPr>
          <w:lang w:val="ru-RU" w:bidi="ar-SA"/>
        </w:rPr>
        <w:t xml:space="preserve"> М.: </w:t>
      </w:r>
      <w:proofErr w:type="spellStart"/>
      <w:r w:rsidR="007D32C7">
        <w:rPr>
          <w:lang w:val="ru-RU" w:bidi="ar-SA"/>
        </w:rPr>
        <w:t>Физматлит</w:t>
      </w:r>
      <w:proofErr w:type="spellEnd"/>
      <w:r w:rsidR="007D32C7">
        <w:rPr>
          <w:lang w:val="ru-RU" w:bidi="ar-SA"/>
        </w:rPr>
        <w:t>.</w:t>
      </w:r>
      <w:r>
        <w:rPr>
          <w:lang w:val="ru-RU" w:bidi="ar-SA"/>
        </w:rPr>
        <w:t xml:space="preserve"> 2006</w:t>
      </w:r>
      <w:r w:rsidR="007D32C7">
        <w:rPr>
          <w:lang w:val="ru-RU" w:bidi="ar-SA"/>
        </w:rPr>
        <w:t xml:space="preserve"> г</w:t>
      </w:r>
      <w:r>
        <w:rPr>
          <w:lang w:val="ru-RU" w:bidi="ar-SA"/>
        </w:rPr>
        <w:t xml:space="preserve">. </w:t>
      </w:r>
      <w:r w:rsidR="000F7D65" w:rsidRPr="000F7D65">
        <w:rPr>
          <w:lang w:val="ru-RU" w:bidi="ar-SA"/>
        </w:rPr>
        <w:t xml:space="preserve">345 </w:t>
      </w:r>
      <w:r w:rsidR="000F7D65">
        <w:rPr>
          <w:lang w:bidi="ar-SA"/>
        </w:rPr>
        <w:t>c</w:t>
      </w:r>
      <w:r w:rsidRPr="00B31A62">
        <w:rPr>
          <w:lang w:val="ru-RU" w:bidi="ar-SA"/>
        </w:rPr>
        <w:t>.</w:t>
      </w:r>
    </w:p>
    <w:p w:rsidR="00A27511" w:rsidRPr="007D32C7" w:rsidRDefault="00A27511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>
        <w:rPr>
          <w:lang w:bidi="ar-SA"/>
        </w:rPr>
        <w:t>Grollman</w:t>
      </w:r>
      <w:proofErr w:type="spellEnd"/>
      <w:r w:rsidRPr="00981344">
        <w:rPr>
          <w:lang w:bidi="ar-SA"/>
        </w:rPr>
        <w:t xml:space="preserve"> </w:t>
      </w:r>
      <w:r>
        <w:rPr>
          <w:lang w:bidi="ar-SA"/>
        </w:rPr>
        <w:t>R</w:t>
      </w:r>
      <w:r w:rsidRPr="00981344">
        <w:rPr>
          <w:lang w:bidi="ar-SA"/>
        </w:rPr>
        <w:t xml:space="preserve">. </w:t>
      </w:r>
      <w:proofErr w:type="spellStart"/>
      <w:r>
        <w:rPr>
          <w:lang w:bidi="ar-SA"/>
        </w:rPr>
        <w:t>Ledus</w:t>
      </w:r>
      <w:proofErr w:type="spellEnd"/>
      <w:r w:rsidRPr="00981344">
        <w:rPr>
          <w:lang w:bidi="ar-SA"/>
        </w:rPr>
        <w:t xml:space="preserve"> </w:t>
      </w:r>
      <w:r>
        <w:rPr>
          <w:lang w:bidi="ar-SA"/>
        </w:rPr>
        <w:t>Revisited</w:t>
      </w:r>
      <w:r w:rsidRPr="00981344">
        <w:rPr>
          <w:lang w:bidi="ar-SA"/>
        </w:rPr>
        <w:t xml:space="preserve"> // </w:t>
      </w:r>
      <w:r>
        <w:rPr>
          <w:lang w:bidi="ar-SA"/>
        </w:rPr>
        <w:t>Ballistic</w:t>
      </w:r>
      <w:r w:rsidRPr="00981344">
        <w:rPr>
          <w:lang w:bidi="ar-SA"/>
        </w:rPr>
        <w:t xml:space="preserve"> </w:t>
      </w:r>
      <w:r>
        <w:rPr>
          <w:lang w:bidi="ar-SA"/>
        </w:rPr>
        <w:t>Research</w:t>
      </w:r>
      <w:r w:rsidRPr="00981344">
        <w:rPr>
          <w:lang w:bidi="ar-SA"/>
        </w:rPr>
        <w:t xml:space="preserve"> </w:t>
      </w:r>
      <w:r>
        <w:rPr>
          <w:lang w:bidi="ar-SA"/>
        </w:rPr>
        <w:t>Lab</w:t>
      </w:r>
      <w:r w:rsidRPr="00981344">
        <w:rPr>
          <w:lang w:bidi="ar-SA"/>
        </w:rPr>
        <w:t>. 1978.</w:t>
      </w:r>
      <w:r w:rsidR="001D29A6" w:rsidRPr="00981344">
        <w:rPr>
          <w:lang w:bidi="ar-SA"/>
        </w:rPr>
        <w:t xml:space="preserve"> </w:t>
      </w:r>
      <w:r w:rsidR="001D29A6" w:rsidRPr="007D32C7">
        <w:rPr>
          <w:lang w:val="ru-RU" w:bidi="ar-SA"/>
        </w:rPr>
        <w:t xml:space="preserve">29 </w:t>
      </w:r>
      <w:r w:rsidR="001D29A6">
        <w:rPr>
          <w:lang w:bidi="ar-SA"/>
        </w:rPr>
        <w:t>p</w:t>
      </w:r>
      <w:r w:rsidR="001D29A6" w:rsidRPr="007D32C7">
        <w:rPr>
          <w:lang w:val="ru-RU" w:bidi="ar-SA"/>
        </w:rPr>
        <w:t>.</w:t>
      </w:r>
    </w:p>
    <w:p w:rsidR="00A27511" w:rsidRPr="00A27511" w:rsidRDefault="00A27511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>
        <w:rPr>
          <w:lang w:bidi="ar-SA"/>
        </w:rPr>
        <w:t>Mayer</w:t>
      </w:r>
      <w:r w:rsidRPr="00981344">
        <w:rPr>
          <w:lang w:bidi="ar-SA"/>
        </w:rPr>
        <w:t xml:space="preserve"> </w:t>
      </w:r>
      <w:r>
        <w:rPr>
          <w:lang w:bidi="ar-SA"/>
        </w:rPr>
        <w:t>I</w:t>
      </w:r>
      <w:r w:rsidRPr="00981344">
        <w:rPr>
          <w:lang w:bidi="ar-SA"/>
        </w:rPr>
        <w:t xml:space="preserve">. </w:t>
      </w:r>
      <w:r>
        <w:rPr>
          <w:lang w:bidi="ar-SA"/>
        </w:rPr>
        <w:t>E</w:t>
      </w:r>
      <w:r w:rsidRPr="00981344">
        <w:rPr>
          <w:lang w:bidi="ar-SA"/>
        </w:rPr>
        <w:t xml:space="preserve">., </w:t>
      </w:r>
      <w:r>
        <w:rPr>
          <w:lang w:bidi="ar-SA"/>
        </w:rPr>
        <w:t>Hart</w:t>
      </w:r>
      <w:r w:rsidRPr="00981344">
        <w:rPr>
          <w:lang w:bidi="ar-SA"/>
        </w:rPr>
        <w:t xml:space="preserve"> </w:t>
      </w:r>
      <w:r>
        <w:rPr>
          <w:lang w:bidi="ar-SA"/>
        </w:rPr>
        <w:t>B</w:t>
      </w:r>
      <w:r w:rsidRPr="00981344">
        <w:rPr>
          <w:lang w:bidi="ar-SA"/>
        </w:rPr>
        <w:t xml:space="preserve">. </w:t>
      </w:r>
      <w:r>
        <w:rPr>
          <w:lang w:bidi="ar-SA"/>
        </w:rPr>
        <w:t>I</w:t>
      </w:r>
      <w:r w:rsidRPr="00981344">
        <w:rPr>
          <w:lang w:bidi="ar-SA"/>
        </w:rPr>
        <w:t xml:space="preserve">. </w:t>
      </w:r>
      <w:r>
        <w:rPr>
          <w:lang w:bidi="ar-SA"/>
        </w:rPr>
        <w:t>Simplified</w:t>
      </w:r>
      <w:r w:rsidRPr="00981344">
        <w:rPr>
          <w:lang w:bidi="ar-SA"/>
        </w:rPr>
        <w:t xml:space="preserve"> </w:t>
      </w:r>
      <w:r>
        <w:rPr>
          <w:lang w:bidi="ar-SA"/>
        </w:rPr>
        <w:t>equations</w:t>
      </w:r>
      <w:r w:rsidRPr="00981344">
        <w:rPr>
          <w:lang w:bidi="ar-SA"/>
        </w:rPr>
        <w:t xml:space="preserve"> </w:t>
      </w:r>
      <w:r>
        <w:rPr>
          <w:lang w:bidi="ar-SA"/>
        </w:rPr>
        <w:t xml:space="preserve">of interior ballistics // J. Franklin Institute. </w:t>
      </w:r>
      <w:r w:rsidRPr="00A27511">
        <w:rPr>
          <w:lang w:val="ru-RU" w:bidi="ar-SA"/>
        </w:rPr>
        <w:t xml:space="preserve">1945. </w:t>
      </w:r>
      <w:proofErr w:type="spellStart"/>
      <w:r>
        <w:rPr>
          <w:lang w:bidi="ar-SA"/>
        </w:rPr>
        <w:t>Vol</w:t>
      </w:r>
      <w:proofErr w:type="spellEnd"/>
      <w:r w:rsidRPr="00A27511">
        <w:rPr>
          <w:lang w:val="ru-RU" w:bidi="ar-SA"/>
        </w:rPr>
        <w:t xml:space="preserve">. </w:t>
      </w:r>
      <w:r w:rsidRPr="001D29A6">
        <w:rPr>
          <w:lang w:val="ru-RU" w:bidi="ar-SA"/>
        </w:rPr>
        <w:t xml:space="preserve">240. </w:t>
      </w:r>
      <w:r>
        <w:rPr>
          <w:lang w:val="ru-RU" w:bidi="ar-SA"/>
        </w:rPr>
        <w:t>№</w:t>
      </w:r>
      <w:r w:rsidRPr="001D29A6">
        <w:rPr>
          <w:lang w:val="ru-RU" w:bidi="ar-SA"/>
        </w:rPr>
        <w:t>5.</w:t>
      </w:r>
      <w:r w:rsidR="001D29A6" w:rsidRPr="001D29A6">
        <w:rPr>
          <w:lang w:val="ru-RU" w:bidi="ar-SA"/>
        </w:rPr>
        <w:t xml:space="preserve"> 4</w:t>
      </w:r>
      <w:r w:rsidR="001D29A6">
        <w:rPr>
          <w:lang w:bidi="ar-SA"/>
        </w:rPr>
        <w:t>01-411 p.</w:t>
      </w:r>
    </w:p>
    <w:p w:rsidR="00B31A62" w:rsidRDefault="00067106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>
        <w:rPr>
          <w:lang w:val="ru-RU" w:bidi="ar-SA"/>
        </w:rPr>
        <w:t>Русяк</w:t>
      </w:r>
      <w:proofErr w:type="spellEnd"/>
      <w:r>
        <w:rPr>
          <w:lang w:val="ru-RU" w:bidi="ar-SA"/>
        </w:rPr>
        <w:t xml:space="preserve"> И. Г., </w:t>
      </w:r>
      <w:proofErr w:type="spellStart"/>
      <w:r>
        <w:rPr>
          <w:lang w:val="ru-RU" w:bidi="ar-SA"/>
        </w:rPr>
        <w:t>Тененев</w:t>
      </w:r>
      <w:proofErr w:type="spellEnd"/>
      <w:r>
        <w:rPr>
          <w:lang w:val="ru-RU" w:bidi="ar-SA"/>
        </w:rPr>
        <w:t xml:space="preserve"> В. А., </w:t>
      </w:r>
      <w:proofErr w:type="spellStart"/>
      <w:r>
        <w:rPr>
          <w:lang w:val="ru-RU" w:bidi="ar-SA"/>
        </w:rPr>
        <w:t>Дряхлов</w:t>
      </w:r>
      <w:proofErr w:type="spellEnd"/>
      <w:r>
        <w:rPr>
          <w:lang w:val="ru-RU" w:bidi="ar-SA"/>
        </w:rPr>
        <w:t xml:space="preserve"> Р. Р. Р</w:t>
      </w:r>
      <w:r w:rsidRPr="00067106">
        <w:rPr>
          <w:lang w:val="ru-RU" w:bidi="ar-SA"/>
        </w:rPr>
        <w:t xml:space="preserve">ешение задачи </w:t>
      </w:r>
      <w:r>
        <w:rPr>
          <w:lang w:val="ru-RU" w:bidi="ar-SA"/>
        </w:rPr>
        <w:t>Л</w:t>
      </w:r>
      <w:r w:rsidRPr="00067106">
        <w:rPr>
          <w:lang w:val="ru-RU" w:bidi="ar-SA"/>
        </w:rPr>
        <w:t>агранжа с использованием физико-математических моделей различной размерности</w:t>
      </w:r>
      <w:r>
        <w:rPr>
          <w:lang w:val="ru-RU" w:bidi="ar-SA"/>
        </w:rPr>
        <w:t xml:space="preserve"> // </w:t>
      </w:r>
      <w:proofErr w:type="spellStart"/>
      <w:r>
        <w:rPr>
          <w:lang w:val="ru-RU" w:bidi="ar-SA"/>
        </w:rPr>
        <w:t>В</w:t>
      </w:r>
      <w:r w:rsidRPr="00067106">
        <w:rPr>
          <w:lang w:val="ru-RU" w:bidi="ar-SA"/>
        </w:rPr>
        <w:t>нутрикамерные</w:t>
      </w:r>
      <w:proofErr w:type="spellEnd"/>
      <w:r w:rsidRPr="00067106">
        <w:rPr>
          <w:lang w:val="ru-RU" w:bidi="ar-SA"/>
        </w:rPr>
        <w:t xml:space="preserve"> процессы и горение в установках на твердом топливе и ствольных системах (</w:t>
      </w:r>
      <w:r>
        <w:rPr>
          <w:lang w:bidi="ar-SA"/>
        </w:rPr>
        <w:t>ICOC</w:t>
      </w:r>
      <w:r w:rsidR="007D32C7">
        <w:rPr>
          <w:lang w:val="ru-RU" w:bidi="ar-SA"/>
        </w:rPr>
        <w:t>'2020).</w:t>
      </w:r>
      <w:r w:rsidRPr="00067106">
        <w:rPr>
          <w:lang w:val="ru-RU" w:bidi="ar-SA"/>
        </w:rPr>
        <w:t xml:space="preserve"> Ижевск</w:t>
      </w:r>
      <w:r w:rsidR="007D32C7">
        <w:rPr>
          <w:lang w:val="ru-RU" w:bidi="ar-SA"/>
        </w:rPr>
        <w:t>. 2020 г</w:t>
      </w:r>
      <w:r w:rsidRPr="00067106">
        <w:rPr>
          <w:lang w:val="ru-RU" w:bidi="ar-SA"/>
        </w:rPr>
        <w:t>.</w:t>
      </w:r>
      <w:r w:rsidR="001D29A6" w:rsidRPr="001D29A6">
        <w:rPr>
          <w:lang w:val="ru-RU" w:bidi="ar-SA"/>
        </w:rPr>
        <w:t xml:space="preserve"> 2</w:t>
      </w:r>
      <w:r w:rsidR="001D29A6" w:rsidRPr="007D32C7">
        <w:rPr>
          <w:lang w:val="ru-RU" w:bidi="ar-SA"/>
        </w:rPr>
        <w:t xml:space="preserve">71-283 </w:t>
      </w:r>
      <w:r w:rsidR="001D29A6">
        <w:rPr>
          <w:lang w:bidi="ar-SA"/>
        </w:rPr>
        <w:t>c</w:t>
      </w:r>
      <w:r w:rsidR="001D29A6" w:rsidRPr="007D32C7">
        <w:rPr>
          <w:lang w:val="ru-RU" w:bidi="ar-SA"/>
        </w:rPr>
        <w:t>.</w:t>
      </w:r>
    </w:p>
    <w:p w:rsidR="00FA2968" w:rsidRDefault="00FA2968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FA2968">
        <w:rPr>
          <w:lang w:val="ru-RU"/>
        </w:rPr>
        <w:t>Бетехтин</w:t>
      </w:r>
      <w:proofErr w:type="spellEnd"/>
      <w:r w:rsidRPr="00FA2968">
        <w:rPr>
          <w:lang w:val="ru-RU"/>
        </w:rPr>
        <w:t xml:space="preserve"> С. А., </w:t>
      </w:r>
      <w:proofErr w:type="spellStart"/>
      <w:r w:rsidRPr="00FA2968">
        <w:rPr>
          <w:lang w:val="ru-RU"/>
        </w:rPr>
        <w:t>Виницкий</w:t>
      </w:r>
      <w:proofErr w:type="spellEnd"/>
      <w:r w:rsidRPr="00FA2968">
        <w:rPr>
          <w:lang w:val="ru-RU"/>
        </w:rPr>
        <w:t xml:space="preserve"> А. М., Горохов М. С., Станюкович К. П., Федотов И. Д. Газодинамические основы внутренней баллистики. </w:t>
      </w:r>
      <w:r>
        <w:rPr>
          <w:lang w:val="ru-RU"/>
        </w:rPr>
        <w:t>–</w:t>
      </w:r>
      <w:r w:rsidR="007D32C7">
        <w:rPr>
          <w:lang w:val="ru-RU"/>
        </w:rPr>
        <w:t xml:space="preserve"> М.: </w:t>
      </w:r>
      <w:proofErr w:type="spellStart"/>
      <w:r w:rsidR="007D32C7">
        <w:rPr>
          <w:lang w:val="ru-RU"/>
        </w:rPr>
        <w:t>Оборонгиз</w:t>
      </w:r>
      <w:proofErr w:type="spellEnd"/>
      <w:r w:rsidR="007D32C7">
        <w:rPr>
          <w:lang w:val="ru-RU"/>
        </w:rPr>
        <w:t>.</w:t>
      </w:r>
      <w:r w:rsidRPr="00FA2968">
        <w:rPr>
          <w:lang w:val="ru-RU"/>
        </w:rPr>
        <w:t xml:space="preserve"> 1957</w:t>
      </w:r>
      <w:r w:rsidR="007D32C7">
        <w:rPr>
          <w:lang w:val="ru-RU"/>
        </w:rPr>
        <w:t xml:space="preserve"> г</w:t>
      </w:r>
      <w:r w:rsidRPr="00FA2968">
        <w:rPr>
          <w:lang w:val="ru-RU"/>
        </w:rPr>
        <w:t>. 386 с.</w:t>
      </w:r>
    </w:p>
    <w:p w:rsidR="00CD3DFB" w:rsidRDefault="00CD3DFB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r w:rsidRPr="00CD3DFB">
        <w:rPr>
          <w:lang w:val="ru-RU" w:bidi="ar-SA"/>
        </w:rPr>
        <w:t>Н.Н. Семёнов. Тепловая теория горения и взр</w:t>
      </w:r>
      <w:r w:rsidR="007D32C7">
        <w:rPr>
          <w:lang w:val="ru-RU" w:bidi="ar-SA"/>
        </w:rPr>
        <w:t>ывов. // УФН.</w:t>
      </w:r>
      <w:r w:rsidRPr="00CD3DFB">
        <w:rPr>
          <w:lang w:val="ru-RU" w:bidi="ar-SA"/>
        </w:rPr>
        <w:t xml:space="preserve"> В.</w:t>
      </w:r>
      <w:r>
        <w:rPr>
          <w:lang w:val="ru-RU" w:bidi="ar-SA"/>
        </w:rPr>
        <w:t> </w:t>
      </w:r>
      <w:r w:rsidR="007D32C7">
        <w:rPr>
          <w:lang w:val="ru-RU" w:bidi="ar-SA"/>
        </w:rPr>
        <w:t>3.</w:t>
      </w:r>
      <w:r w:rsidR="004D225C">
        <w:rPr>
          <w:lang w:val="ru-RU" w:bidi="ar-SA"/>
        </w:rPr>
        <w:t xml:space="preserve"> Т. XXIII.</w:t>
      </w:r>
      <w:r w:rsidR="007D32C7">
        <w:rPr>
          <w:lang w:val="ru-RU" w:bidi="ar-SA"/>
        </w:rPr>
        <w:t xml:space="preserve"> 1940 г.</w:t>
      </w:r>
      <w:r w:rsidRPr="00CD3DFB">
        <w:rPr>
          <w:lang w:val="ru-RU" w:bidi="ar-SA"/>
        </w:rPr>
        <w:t xml:space="preserve"> 251</w:t>
      </w:r>
      <w:r w:rsidR="004D225C">
        <w:rPr>
          <w:lang w:val="ru-RU" w:bidi="ar-SA"/>
        </w:rPr>
        <w:t>-</w:t>
      </w:r>
      <w:r w:rsidRPr="00CD3DFB">
        <w:rPr>
          <w:lang w:val="ru-RU" w:bidi="ar-SA"/>
        </w:rPr>
        <w:t>292</w:t>
      </w:r>
      <w:r w:rsidR="004D225C">
        <w:rPr>
          <w:lang w:val="ru-RU" w:bidi="ar-SA"/>
        </w:rPr>
        <w:t xml:space="preserve"> с</w:t>
      </w:r>
      <w:r w:rsidRPr="00CD3DFB">
        <w:rPr>
          <w:lang w:val="ru-RU" w:bidi="ar-SA"/>
        </w:rPr>
        <w:t>.</w:t>
      </w:r>
    </w:p>
    <w:p w:rsidR="009921E8" w:rsidRDefault="009921E8" w:rsidP="000D221B">
      <w:pPr>
        <w:pStyle w:val="ab"/>
        <w:numPr>
          <w:ilvl w:val="0"/>
          <w:numId w:val="28"/>
        </w:numPr>
        <w:tabs>
          <w:tab w:val="clear" w:pos="720"/>
          <w:tab w:val="num" w:pos="0"/>
        </w:tabs>
        <w:ind w:left="0" w:firstLine="0"/>
        <w:rPr>
          <w:lang w:val="ru-RU" w:bidi="ar-SA"/>
        </w:rPr>
      </w:pPr>
      <w:proofErr w:type="spellStart"/>
      <w:r w:rsidRPr="009921E8">
        <w:rPr>
          <w:lang w:val="ru-RU" w:bidi="ar-SA"/>
        </w:rPr>
        <w:t>Русяк</w:t>
      </w:r>
      <w:proofErr w:type="spellEnd"/>
      <w:r w:rsidRPr="009921E8">
        <w:rPr>
          <w:lang w:val="ru-RU" w:bidi="ar-SA"/>
        </w:rPr>
        <w:t xml:space="preserve"> И.Г., </w:t>
      </w:r>
      <w:proofErr w:type="spellStart"/>
      <w:r w:rsidRPr="009921E8">
        <w:rPr>
          <w:lang w:val="ru-RU" w:bidi="ar-SA"/>
        </w:rPr>
        <w:t>Липанов</w:t>
      </w:r>
      <w:proofErr w:type="spellEnd"/>
      <w:r w:rsidRPr="009921E8">
        <w:rPr>
          <w:lang w:val="ru-RU" w:bidi="ar-SA"/>
        </w:rPr>
        <w:t xml:space="preserve"> А.М., Ушаков В.М. Физические основы и газовая динамика горения порохов в артиллерийских системах: монография. – М.–Ижевск: Институт ком</w:t>
      </w:r>
      <w:r w:rsidR="007D32C7">
        <w:rPr>
          <w:lang w:val="ru-RU" w:bidi="ar-SA"/>
        </w:rPr>
        <w:t>пьютерных исследований.</w:t>
      </w:r>
      <w:r w:rsidR="004D225C">
        <w:rPr>
          <w:lang w:val="ru-RU" w:bidi="ar-SA"/>
        </w:rPr>
        <w:t xml:space="preserve"> 2016</w:t>
      </w:r>
      <w:r w:rsidR="007D32C7">
        <w:rPr>
          <w:lang w:val="ru-RU" w:bidi="ar-SA"/>
        </w:rPr>
        <w:t xml:space="preserve"> г</w:t>
      </w:r>
      <w:r w:rsidR="004D225C">
        <w:rPr>
          <w:lang w:val="ru-RU" w:bidi="ar-SA"/>
        </w:rPr>
        <w:t xml:space="preserve">. </w:t>
      </w:r>
      <w:r w:rsidRPr="009921E8">
        <w:rPr>
          <w:lang w:val="ru-RU" w:bidi="ar-SA"/>
        </w:rPr>
        <w:t>456 с.</w:t>
      </w:r>
    </w:p>
    <w:p w:rsidR="00EC6219" w:rsidRPr="00F134CE" w:rsidRDefault="00EC6219" w:rsidP="00EC6219">
      <w:pPr>
        <w:numPr>
          <w:ilvl w:val="0"/>
          <w:numId w:val="28"/>
        </w:numPr>
        <w:tabs>
          <w:tab w:val="clear" w:pos="720"/>
        </w:tabs>
        <w:ind w:left="0" w:firstLine="0"/>
        <w:rPr>
          <w:szCs w:val="28"/>
        </w:rPr>
      </w:pPr>
      <w:r w:rsidRPr="00EC6219">
        <w:rPr>
          <w:szCs w:val="28"/>
          <w:lang w:val="ru-RU"/>
        </w:rPr>
        <w:t xml:space="preserve">Королев С.А., </w:t>
      </w:r>
      <w:proofErr w:type="spellStart"/>
      <w:r w:rsidRPr="00EC6219">
        <w:rPr>
          <w:szCs w:val="28"/>
          <w:lang w:val="ru-RU"/>
        </w:rPr>
        <w:t>Карсканов</w:t>
      </w:r>
      <w:proofErr w:type="spellEnd"/>
      <w:r w:rsidRPr="00EC6219">
        <w:rPr>
          <w:szCs w:val="28"/>
          <w:lang w:val="ru-RU"/>
        </w:rPr>
        <w:t xml:space="preserve"> С.А. Математическое моделирование обтекания тела вращения сверхзвуковым потоком газа // Вестник Удмуртского университета. </w:t>
      </w:r>
      <w:proofErr w:type="spellStart"/>
      <w:r w:rsidRPr="00F134CE">
        <w:rPr>
          <w:szCs w:val="28"/>
        </w:rPr>
        <w:t>Математик</w:t>
      </w:r>
      <w:r>
        <w:rPr>
          <w:szCs w:val="28"/>
        </w:rPr>
        <w:t>а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Механика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Компьютерные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науки</w:t>
      </w:r>
      <w:proofErr w:type="spellEnd"/>
      <w:r w:rsidRPr="00F134CE">
        <w:rPr>
          <w:szCs w:val="28"/>
        </w:rPr>
        <w:t xml:space="preserve">. </w:t>
      </w:r>
      <w:r>
        <w:rPr>
          <w:szCs w:val="28"/>
        </w:rPr>
        <w:t>–</w:t>
      </w:r>
      <w:r w:rsidRPr="00F134CE">
        <w:rPr>
          <w:szCs w:val="28"/>
        </w:rPr>
        <w:t xml:space="preserve"> 2014. </w:t>
      </w:r>
      <w:r>
        <w:rPr>
          <w:szCs w:val="28"/>
        </w:rPr>
        <w:t xml:space="preserve">– </w:t>
      </w:r>
      <w:r w:rsidRPr="00F134CE">
        <w:rPr>
          <w:szCs w:val="28"/>
        </w:rPr>
        <w:t>№3. 123-133</w:t>
      </w:r>
      <w:r>
        <w:rPr>
          <w:szCs w:val="28"/>
        </w:rPr>
        <w:t xml:space="preserve"> с</w:t>
      </w:r>
      <w:r w:rsidRPr="00F134CE">
        <w:rPr>
          <w:szCs w:val="28"/>
        </w:rPr>
        <w:t>.</w:t>
      </w:r>
    </w:p>
    <w:p w:rsidR="00CB7BFF" w:rsidRPr="004A2E89" w:rsidRDefault="00CB7BFF" w:rsidP="00CB7BFF">
      <w:pPr>
        <w:pStyle w:val="ab"/>
        <w:numPr>
          <w:ilvl w:val="0"/>
          <w:numId w:val="28"/>
        </w:numPr>
        <w:tabs>
          <w:tab w:val="clear" w:pos="720"/>
        </w:tabs>
        <w:ind w:left="0" w:firstLine="0"/>
      </w:pPr>
      <w:proofErr w:type="spellStart"/>
      <w:r w:rsidRPr="004A2E89">
        <w:t>Hairer</w:t>
      </w:r>
      <w:proofErr w:type="spellEnd"/>
      <w:r w:rsidRPr="004A2E89">
        <w:t xml:space="preserve"> E., </w:t>
      </w:r>
      <w:proofErr w:type="spellStart"/>
      <w:r w:rsidRPr="004A2E89">
        <w:t>Norsett</w:t>
      </w:r>
      <w:proofErr w:type="spellEnd"/>
      <w:r w:rsidRPr="004A2E89">
        <w:t xml:space="preserve"> S.P., </w:t>
      </w:r>
      <w:proofErr w:type="spellStart"/>
      <w:r w:rsidRPr="004A2E89">
        <w:t>Wanner</w:t>
      </w:r>
      <w:proofErr w:type="spellEnd"/>
      <w:r w:rsidRPr="004A2E89">
        <w:t xml:space="preserve"> G. Solving Ordinary Differential </w:t>
      </w:r>
      <w:proofErr w:type="spellStart"/>
      <w:r w:rsidRPr="004A2E89">
        <w:t>Equations.Vol</w:t>
      </w:r>
      <w:proofErr w:type="spellEnd"/>
      <w:r w:rsidRPr="004A2E89">
        <w:t>. 1. – Berlin: Springer–</w:t>
      </w:r>
      <w:proofErr w:type="spellStart"/>
      <w:r w:rsidRPr="004A2E89">
        <w:t>Verlag</w:t>
      </w:r>
      <w:proofErr w:type="spellEnd"/>
      <w:r w:rsidRPr="004A2E89">
        <w:t>, 1991. – 528 p.</w:t>
      </w:r>
    </w:p>
    <w:p w:rsidR="00CB7BFF" w:rsidRDefault="00CB7BFF" w:rsidP="00CB7BFF">
      <w:pPr>
        <w:pStyle w:val="ab"/>
        <w:numPr>
          <w:ilvl w:val="0"/>
          <w:numId w:val="28"/>
        </w:numPr>
        <w:tabs>
          <w:tab w:val="clear" w:pos="720"/>
        </w:tabs>
        <w:ind w:left="0" w:firstLine="0"/>
      </w:pPr>
      <w:proofErr w:type="spellStart"/>
      <w:r w:rsidRPr="004A2E89">
        <w:t>Lipanov</w:t>
      </w:r>
      <w:proofErr w:type="spellEnd"/>
      <w:r w:rsidRPr="004A2E89">
        <w:t xml:space="preserve"> A.M., </w:t>
      </w:r>
      <w:proofErr w:type="spellStart"/>
      <w:r w:rsidRPr="004A2E89">
        <w:t>Korolev</w:t>
      </w:r>
      <w:proofErr w:type="spellEnd"/>
      <w:r w:rsidRPr="004A2E89">
        <w:t xml:space="preserve"> S.A., </w:t>
      </w:r>
      <w:proofErr w:type="spellStart"/>
      <w:r w:rsidRPr="004A2E89">
        <w:t>Rusyak</w:t>
      </w:r>
      <w:proofErr w:type="spellEnd"/>
      <w:r w:rsidRPr="004A2E89">
        <w:t xml:space="preserve"> I.G. Optimization of aerodynamic form of projectile for solving the problem of shooting range increasing. XXV Conference on High-Energy Processes in Condensed Matter (HEPCM 2017).AIP. Conf. Proc. 1893. – AIP Publishing, 2017</w:t>
      </w:r>
      <w:proofErr w:type="gramStart"/>
      <w:r w:rsidRPr="004A2E89">
        <w:t>.–</w:t>
      </w:r>
      <w:proofErr w:type="gramEnd"/>
      <w:r w:rsidRPr="004A2E89">
        <w:t xml:space="preserve"> P. 030085.DOI: 10.1063/1.5007543.</w:t>
      </w:r>
    </w:p>
    <w:p w:rsidR="00EC6219" w:rsidRPr="00EC6219" w:rsidRDefault="00EC6219" w:rsidP="00EC6219">
      <w:pPr>
        <w:pStyle w:val="ab"/>
        <w:numPr>
          <w:ilvl w:val="0"/>
          <w:numId w:val="28"/>
        </w:numPr>
        <w:tabs>
          <w:tab w:val="clear" w:pos="720"/>
        </w:tabs>
        <w:ind w:left="0" w:firstLine="0"/>
        <w:rPr>
          <w:lang w:val="ru-RU"/>
        </w:rPr>
      </w:pPr>
      <w:r w:rsidRPr="00EC6219">
        <w:rPr>
          <w:lang w:val="ru-RU"/>
        </w:rPr>
        <w:t>Самарский А.А. Введение в теорию раз</w:t>
      </w:r>
      <w:r>
        <w:rPr>
          <w:lang w:val="ru-RU"/>
        </w:rPr>
        <w:t>ностных схем. М.: Наука, 1971 г.</w:t>
      </w:r>
      <w:r w:rsidRPr="00EC6219">
        <w:rPr>
          <w:lang w:val="ru-RU"/>
        </w:rPr>
        <w:t xml:space="preserve"> 553 с.</w:t>
      </w:r>
    </w:p>
    <w:p w:rsidR="00676B20" w:rsidRPr="00F343E6" w:rsidRDefault="00F343E6" w:rsidP="000F7D65">
      <w:pPr>
        <w:pStyle w:val="ab"/>
        <w:numPr>
          <w:ilvl w:val="0"/>
          <w:numId w:val="28"/>
        </w:numPr>
        <w:tabs>
          <w:tab w:val="clear" w:pos="720"/>
        </w:tabs>
        <w:ind w:left="0" w:firstLine="0"/>
        <w:rPr>
          <w:lang w:val="ru-RU" w:bidi="ar-SA"/>
        </w:rPr>
      </w:pPr>
      <w:r w:rsidRPr="00F343E6">
        <w:rPr>
          <w:lang w:val="ru-RU"/>
        </w:rPr>
        <w:lastRenderedPageBreak/>
        <w:t>Бахвалов Н. С., Жидков Н. П., Кобельков Г. М. Численные методы. – М.: Бин</w:t>
      </w:r>
      <w:r w:rsidR="004D225C">
        <w:rPr>
          <w:lang w:val="ru-RU"/>
        </w:rPr>
        <w:t>ом. Лаборатория знаний, 2011</w:t>
      </w:r>
      <w:r w:rsidR="007D32C7">
        <w:rPr>
          <w:lang w:val="ru-RU"/>
        </w:rPr>
        <w:t xml:space="preserve"> г</w:t>
      </w:r>
      <w:r w:rsidR="004D225C">
        <w:rPr>
          <w:lang w:val="ru-RU"/>
        </w:rPr>
        <w:t xml:space="preserve">. </w:t>
      </w:r>
      <w:r w:rsidRPr="00F343E6">
        <w:rPr>
          <w:lang w:val="ru-RU"/>
        </w:rPr>
        <w:t>640 с</w:t>
      </w:r>
      <w:r w:rsidRPr="0010582C">
        <w:rPr>
          <w:lang w:val="ru-RU"/>
        </w:rPr>
        <w:t>.</w:t>
      </w:r>
    </w:p>
    <w:p w:rsidR="00F343E6" w:rsidRDefault="00982928" w:rsidP="000F7D65">
      <w:pPr>
        <w:pStyle w:val="ab"/>
        <w:numPr>
          <w:ilvl w:val="0"/>
          <w:numId w:val="28"/>
        </w:numPr>
        <w:tabs>
          <w:tab w:val="clear" w:pos="720"/>
        </w:tabs>
        <w:ind w:left="0" w:firstLine="0"/>
        <w:rPr>
          <w:lang w:val="ru-RU" w:bidi="ar-SA"/>
        </w:rPr>
      </w:pPr>
      <w:r w:rsidRPr="00982928">
        <w:rPr>
          <w:lang w:val="ru-RU"/>
        </w:rPr>
        <w:t xml:space="preserve">Самарский А. А., </w:t>
      </w:r>
      <w:proofErr w:type="spellStart"/>
      <w:r w:rsidRPr="00982928">
        <w:rPr>
          <w:lang w:val="ru-RU"/>
        </w:rPr>
        <w:t>Гулин</w:t>
      </w:r>
      <w:proofErr w:type="spellEnd"/>
      <w:r w:rsidRPr="00982928">
        <w:rPr>
          <w:lang w:val="ru-RU"/>
        </w:rPr>
        <w:t xml:space="preserve"> А. В. Численные методы математической физики. </w:t>
      </w:r>
      <w:r>
        <w:rPr>
          <w:lang w:val="ru-RU"/>
        </w:rPr>
        <w:t>–</w:t>
      </w:r>
      <w:r w:rsidRPr="00982928">
        <w:rPr>
          <w:lang w:val="ru-RU"/>
        </w:rPr>
        <w:t xml:space="preserve"> М.: Научный мир, 2003</w:t>
      </w:r>
      <w:r w:rsidR="007D32C7">
        <w:rPr>
          <w:lang w:val="ru-RU"/>
        </w:rPr>
        <w:t xml:space="preserve"> г</w:t>
      </w:r>
      <w:r w:rsidRPr="00982928">
        <w:rPr>
          <w:lang w:val="ru-RU"/>
        </w:rPr>
        <w:t>. 316 с.</w:t>
      </w:r>
    </w:p>
    <w:p w:rsidR="007B07E0" w:rsidRPr="004D225C" w:rsidRDefault="007B07E0" w:rsidP="007B07E0">
      <w:pPr>
        <w:numPr>
          <w:ilvl w:val="0"/>
          <w:numId w:val="28"/>
        </w:numPr>
        <w:tabs>
          <w:tab w:val="clear" w:pos="720"/>
        </w:tabs>
        <w:ind w:left="0" w:firstLine="0"/>
        <w:rPr>
          <w:szCs w:val="28"/>
          <w:lang w:val="ru-RU"/>
        </w:rPr>
      </w:pPr>
      <w:r w:rsidRPr="007B07E0">
        <w:rPr>
          <w:szCs w:val="28"/>
          <w:lang w:val="ru-RU"/>
        </w:rPr>
        <w:t xml:space="preserve">Основы теплопередачи в авиационной и ракетно-космической технике. </w:t>
      </w:r>
      <w:r w:rsidRPr="004D225C">
        <w:rPr>
          <w:szCs w:val="28"/>
          <w:lang w:val="ru-RU"/>
        </w:rPr>
        <w:t>Под редакцией В.</w:t>
      </w:r>
      <w:r w:rsidRPr="00A64495">
        <w:rPr>
          <w:szCs w:val="28"/>
        </w:rPr>
        <w:t> </w:t>
      </w:r>
      <w:r w:rsidRPr="004D225C">
        <w:rPr>
          <w:szCs w:val="28"/>
          <w:lang w:val="ru-RU"/>
        </w:rPr>
        <w:t>К.</w:t>
      </w:r>
      <w:r w:rsidRPr="00A64495">
        <w:rPr>
          <w:szCs w:val="28"/>
        </w:rPr>
        <w:t> </w:t>
      </w:r>
      <w:r w:rsidRPr="004D225C">
        <w:rPr>
          <w:szCs w:val="28"/>
          <w:lang w:val="ru-RU"/>
        </w:rPr>
        <w:t>Кошкина</w:t>
      </w:r>
      <w:r w:rsidR="004D225C" w:rsidRPr="004D225C">
        <w:rPr>
          <w:szCs w:val="28"/>
          <w:lang w:val="ru-RU"/>
        </w:rPr>
        <w:t>.</w:t>
      </w:r>
      <w:r w:rsidR="004D225C">
        <w:rPr>
          <w:szCs w:val="28"/>
        </w:rPr>
        <w:t> </w:t>
      </w:r>
      <w:r w:rsidR="004D225C" w:rsidRPr="004D225C">
        <w:rPr>
          <w:szCs w:val="28"/>
          <w:lang w:val="ru-RU"/>
        </w:rPr>
        <w:noBreakHyphen/>
      </w:r>
      <w:r w:rsidR="004D225C">
        <w:rPr>
          <w:szCs w:val="28"/>
        </w:rPr>
        <w:t> </w:t>
      </w:r>
      <w:r w:rsidR="007D32C7">
        <w:rPr>
          <w:szCs w:val="28"/>
          <w:lang w:val="ru-RU"/>
        </w:rPr>
        <w:t>М.: Машиностроение.</w:t>
      </w:r>
      <w:r w:rsidR="004D225C" w:rsidRPr="004D225C">
        <w:rPr>
          <w:szCs w:val="28"/>
          <w:lang w:val="ru-RU"/>
        </w:rPr>
        <w:t xml:space="preserve"> 1975</w:t>
      </w:r>
      <w:r w:rsidR="007D32C7">
        <w:rPr>
          <w:szCs w:val="28"/>
          <w:lang w:val="ru-RU"/>
        </w:rPr>
        <w:t xml:space="preserve"> г</w:t>
      </w:r>
      <w:r w:rsidR="004D225C" w:rsidRPr="004D225C">
        <w:rPr>
          <w:szCs w:val="28"/>
          <w:lang w:val="ru-RU"/>
        </w:rPr>
        <w:t xml:space="preserve">. </w:t>
      </w:r>
      <w:r w:rsidRPr="004D225C">
        <w:rPr>
          <w:szCs w:val="28"/>
          <w:lang w:val="ru-RU"/>
        </w:rPr>
        <w:t>623</w:t>
      </w:r>
      <w:r w:rsidRPr="00A64495">
        <w:rPr>
          <w:szCs w:val="28"/>
        </w:rPr>
        <w:t> </w:t>
      </w:r>
      <w:r w:rsidRPr="004D225C">
        <w:rPr>
          <w:szCs w:val="28"/>
          <w:lang w:val="ru-RU"/>
        </w:rPr>
        <w:t>с.</w:t>
      </w:r>
    </w:p>
    <w:p w:rsidR="006E05AF" w:rsidRPr="007D32C7" w:rsidRDefault="006E05AF" w:rsidP="006E05AF">
      <w:pPr>
        <w:pStyle w:val="ab"/>
        <w:numPr>
          <w:ilvl w:val="0"/>
          <w:numId w:val="28"/>
        </w:numPr>
        <w:tabs>
          <w:tab w:val="clear" w:pos="720"/>
        </w:tabs>
        <w:ind w:left="0" w:firstLine="0"/>
        <w:rPr>
          <w:lang w:bidi="ar-SA"/>
        </w:rPr>
      </w:pPr>
      <w:r>
        <w:rPr>
          <w:lang w:val="ru-RU"/>
        </w:rPr>
        <w:t>Джон</w:t>
      </w:r>
      <w:r w:rsidRPr="00981344">
        <w:t xml:space="preserve"> </w:t>
      </w:r>
      <w:r>
        <w:rPr>
          <w:lang w:val="ru-RU"/>
        </w:rPr>
        <w:t>Шарп</w:t>
      </w:r>
      <w:r w:rsidRPr="00981344">
        <w:t xml:space="preserve">. </w:t>
      </w:r>
      <w:r w:rsidRPr="004D449E">
        <w:t>Microsoft</w:t>
      </w:r>
      <w:r w:rsidRPr="00981344">
        <w:t xml:space="preserve"> </w:t>
      </w:r>
      <w:r w:rsidRPr="004D449E">
        <w:t>Visual</w:t>
      </w:r>
      <w:r w:rsidRPr="00981344">
        <w:t xml:space="preserve"> </w:t>
      </w:r>
      <w:r w:rsidRPr="004D449E">
        <w:t>C</w:t>
      </w:r>
      <w:r w:rsidRPr="00981344">
        <w:t xml:space="preserve">#. </w:t>
      </w:r>
      <w:r w:rsidRPr="006E05AF">
        <w:rPr>
          <w:lang w:val="ru-RU"/>
        </w:rPr>
        <w:t>Подробное</w:t>
      </w:r>
      <w:r w:rsidRPr="007D32C7">
        <w:t xml:space="preserve"> </w:t>
      </w:r>
      <w:r w:rsidRPr="006E05AF">
        <w:rPr>
          <w:lang w:val="ru-RU"/>
        </w:rPr>
        <w:t>руководство</w:t>
      </w:r>
      <w:r w:rsidRPr="007D32C7">
        <w:t xml:space="preserve"> – </w:t>
      </w:r>
      <w:r>
        <w:rPr>
          <w:lang w:val="ru-RU"/>
        </w:rPr>
        <w:t>Питер</w:t>
      </w:r>
      <w:r w:rsidR="007D32C7" w:rsidRPr="007D32C7">
        <w:t>.</w:t>
      </w:r>
      <w:r w:rsidRPr="007D32C7">
        <w:t xml:space="preserve"> 2017. 848 </w:t>
      </w:r>
      <w:r w:rsidRPr="00982928">
        <w:rPr>
          <w:lang w:val="ru-RU"/>
        </w:rPr>
        <w:t>с</w:t>
      </w:r>
      <w:r w:rsidRPr="007D32C7">
        <w:t>.</w:t>
      </w:r>
    </w:p>
    <w:p w:rsidR="00340A6C" w:rsidRPr="00340A6C" w:rsidRDefault="00340A6C" w:rsidP="004D449E">
      <w:pPr>
        <w:pStyle w:val="ab"/>
        <w:numPr>
          <w:ilvl w:val="0"/>
          <w:numId w:val="28"/>
        </w:numPr>
        <w:tabs>
          <w:tab w:val="clear" w:pos="720"/>
        </w:tabs>
        <w:ind w:left="0" w:firstLine="0"/>
        <w:rPr>
          <w:rFonts w:eastAsiaTheme="minorHAnsi"/>
        </w:rPr>
      </w:pPr>
      <w:proofErr w:type="spellStart"/>
      <w:r w:rsidRPr="00340A6C">
        <w:rPr>
          <w:lang w:bidi="ar-SA"/>
        </w:rPr>
        <w:t>Serhan</w:t>
      </w:r>
      <w:proofErr w:type="spellEnd"/>
      <w:r w:rsidRPr="007D32C7">
        <w:rPr>
          <w:lang w:bidi="ar-SA"/>
        </w:rPr>
        <w:t xml:space="preserve"> </w:t>
      </w:r>
      <w:proofErr w:type="spellStart"/>
      <w:r w:rsidRPr="00340A6C">
        <w:rPr>
          <w:lang w:bidi="ar-SA"/>
        </w:rPr>
        <w:t>Yamacli</w:t>
      </w:r>
      <w:proofErr w:type="spellEnd"/>
      <w:r w:rsidRPr="007D32C7">
        <w:rPr>
          <w:lang w:bidi="ar-SA"/>
        </w:rPr>
        <w:t xml:space="preserve">. </w:t>
      </w:r>
      <w:r w:rsidRPr="00340A6C">
        <w:rPr>
          <w:lang w:bidi="ar-SA"/>
        </w:rPr>
        <w:t>Beginner</w:t>
      </w:r>
      <w:r w:rsidRPr="007D32C7">
        <w:rPr>
          <w:lang w:bidi="ar-SA"/>
        </w:rPr>
        <w:t>'</w:t>
      </w:r>
      <w:r w:rsidRPr="00340A6C">
        <w:rPr>
          <w:lang w:bidi="ar-SA"/>
        </w:rPr>
        <w:t>s</w:t>
      </w:r>
      <w:r w:rsidRPr="007D32C7">
        <w:rPr>
          <w:lang w:bidi="ar-SA"/>
        </w:rPr>
        <w:t xml:space="preserve"> </w:t>
      </w:r>
      <w:r w:rsidRPr="00340A6C">
        <w:rPr>
          <w:lang w:bidi="ar-SA"/>
        </w:rPr>
        <w:t>Guide</w:t>
      </w:r>
      <w:r w:rsidRPr="007D32C7">
        <w:rPr>
          <w:lang w:bidi="ar-SA"/>
        </w:rPr>
        <w:t xml:space="preserve"> </w:t>
      </w:r>
      <w:r w:rsidRPr="00340A6C">
        <w:rPr>
          <w:lang w:bidi="ar-SA"/>
        </w:rPr>
        <w:t>to C# Programming: A Practical Approach in Visual Studio</w:t>
      </w:r>
      <w:r>
        <w:rPr>
          <w:lang w:bidi="ar-SA"/>
        </w:rPr>
        <w:t xml:space="preserve">. – </w:t>
      </w:r>
      <w:proofErr w:type="spellStart"/>
      <w:r w:rsidRPr="00340A6C">
        <w:rPr>
          <w:lang w:bidi="ar-SA"/>
        </w:rPr>
        <w:t>CreateSpace</w:t>
      </w:r>
      <w:proofErr w:type="spellEnd"/>
      <w:r w:rsidR="007D32C7">
        <w:rPr>
          <w:lang w:bidi="ar-SA"/>
        </w:rPr>
        <w:t>.</w:t>
      </w:r>
      <w:r w:rsidRPr="00340A6C">
        <w:rPr>
          <w:lang w:bidi="ar-SA"/>
        </w:rPr>
        <w:t xml:space="preserve"> </w:t>
      </w:r>
      <w:r w:rsidR="004D225C">
        <w:rPr>
          <w:lang w:bidi="ar-SA"/>
        </w:rPr>
        <w:t xml:space="preserve">2017. </w:t>
      </w:r>
      <w:r>
        <w:rPr>
          <w:lang w:bidi="ar-SA"/>
        </w:rPr>
        <w:t>440 p.</w:t>
      </w:r>
    </w:p>
    <w:p w:rsidR="00340A6C" w:rsidRDefault="00340A6C" w:rsidP="004D449E">
      <w:pPr>
        <w:pStyle w:val="ab"/>
        <w:numPr>
          <w:ilvl w:val="0"/>
          <w:numId w:val="28"/>
        </w:numPr>
        <w:tabs>
          <w:tab w:val="clear" w:pos="720"/>
        </w:tabs>
        <w:ind w:left="0" w:firstLine="0"/>
        <w:rPr>
          <w:rFonts w:eastAsiaTheme="minorHAnsi"/>
        </w:rPr>
      </w:pPr>
      <w:r w:rsidRPr="00340A6C">
        <w:rPr>
          <w:rFonts w:eastAsiaTheme="minorHAnsi"/>
        </w:rPr>
        <w:t>Christian Nagel</w:t>
      </w:r>
      <w:r>
        <w:rPr>
          <w:rFonts w:eastAsiaTheme="minorHAnsi"/>
        </w:rPr>
        <w:t xml:space="preserve">. </w:t>
      </w:r>
      <w:r w:rsidRPr="00340A6C">
        <w:rPr>
          <w:rFonts w:eastAsiaTheme="minorHAnsi"/>
        </w:rPr>
        <w:t>Professional C# 7 and .NET Core 2.0</w:t>
      </w:r>
      <w:r>
        <w:rPr>
          <w:rFonts w:eastAsiaTheme="minorHAnsi"/>
        </w:rPr>
        <w:t xml:space="preserve">. – </w:t>
      </w:r>
      <w:proofErr w:type="spellStart"/>
      <w:r w:rsidRPr="00340A6C">
        <w:rPr>
          <w:rFonts w:eastAsiaTheme="minorHAnsi"/>
        </w:rPr>
        <w:t>Wrox</w:t>
      </w:r>
      <w:proofErr w:type="spellEnd"/>
      <w:r w:rsidR="007D32C7">
        <w:rPr>
          <w:rFonts w:eastAsiaTheme="minorHAnsi"/>
        </w:rPr>
        <w:t>.</w:t>
      </w:r>
      <w:r w:rsidR="004D225C">
        <w:rPr>
          <w:rFonts w:eastAsiaTheme="minorHAnsi"/>
        </w:rPr>
        <w:t xml:space="preserve"> 2018. </w:t>
      </w:r>
      <w:r w:rsidR="00CD61D0">
        <w:rPr>
          <w:rFonts w:eastAsiaTheme="minorHAnsi"/>
        </w:rPr>
        <w:t>1440 </w:t>
      </w:r>
      <w:r>
        <w:rPr>
          <w:rFonts w:eastAsiaTheme="minorHAnsi"/>
        </w:rPr>
        <w:t>p.</w:t>
      </w:r>
    </w:p>
    <w:p w:rsidR="00340A6C" w:rsidRPr="00340A6C" w:rsidRDefault="00340A6C" w:rsidP="004D449E">
      <w:pPr>
        <w:pStyle w:val="ab"/>
        <w:numPr>
          <w:ilvl w:val="0"/>
          <w:numId w:val="28"/>
        </w:numPr>
        <w:tabs>
          <w:tab w:val="clear" w:pos="720"/>
        </w:tabs>
        <w:ind w:left="0" w:firstLine="0"/>
        <w:rPr>
          <w:rFonts w:eastAsiaTheme="minorHAnsi"/>
        </w:rPr>
      </w:pPr>
      <w:r w:rsidRPr="00340A6C">
        <w:rPr>
          <w:rFonts w:eastAsiaTheme="minorHAnsi"/>
        </w:rPr>
        <w:t xml:space="preserve">Joel </w:t>
      </w:r>
      <w:proofErr w:type="spellStart"/>
      <w:r w:rsidRPr="00340A6C">
        <w:rPr>
          <w:rFonts w:eastAsiaTheme="minorHAnsi"/>
        </w:rPr>
        <w:t>Recinos</w:t>
      </w:r>
      <w:proofErr w:type="spellEnd"/>
      <w:r>
        <w:rPr>
          <w:rFonts w:eastAsiaTheme="minorHAnsi"/>
        </w:rPr>
        <w:t xml:space="preserve">. </w:t>
      </w:r>
      <w:r w:rsidRPr="00340A6C">
        <w:rPr>
          <w:rFonts w:eastAsiaTheme="minorHAnsi"/>
        </w:rPr>
        <w:t>Json.NET Declassified</w:t>
      </w:r>
      <w:r>
        <w:rPr>
          <w:rFonts w:eastAsiaTheme="minorHAnsi"/>
        </w:rPr>
        <w:t xml:space="preserve">. – </w:t>
      </w:r>
      <w:r w:rsidRPr="00340A6C">
        <w:rPr>
          <w:rFonts w:eastAsiaTheme="minorHAnsi"/>
        </w:rPr>
        <w:t>Long Beach Tech Press</w:t>
      </w:r>
      <w:r w:rsidR="007D32C7">
        <w:rPr>
          <w:rFonts w:eastAsiaTheme="minorHAnsi"/>
        </w:rPr>
        <w:t>.</w:t>
      </w:r>
      <w:r>
        <w:rPr>
          <w:rFonts w:eastAsiaTheme="minorHAnsi"/>
        </w:rPr>
        <w:t xml:space="preserve"> 2018.</w:t>
      </w:r>
      <w:r w:rsidR="00773465">
        <w:rPr>
          <w:rFonts w:eastAsiaTheme="minorHAnsi"/>
        </w:rPr>
        <w:t xml:space="preserve"> </w:t>
      </w:r>
      <w:r>
        <w:rPr>
          <w:rFonts w:eastAsiaTheme="minorHAnsi"/>
        </w:rPr>
        <w:t>192 p.</w:t>
      </w:r>
    </w:p>
    <w:p w:rsidR="00A317C6" w:rsidRPr="00340A6C" w:rsidRDefault="00A317C6" w:rsidP="00916AB0">
      <w:pPr>
        <w:pStyle w:val="ab"/>
        <w:ind w:left="0"/>
        <w:rPr>
          <w:rFonts w:eastAsiaTheme="minorHAnsi"/>
        </w:rPr>
      </w:pPr>
    </w:p>
    <w:sectPr w:rsidR="00A317C6" w:rsidRPr="00340A6C" w:rsidSect="00A94EFA">
      <w:pgSz w:w="11906" w:h="16838" w:code="9"/>
      <w:pgMar w:top="1134" w:right="851" w:bottom="1134" w:left="1701" w:header="720" w:footer="170" w:gutter="0"/>
      <w:pgNumType w:start="3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0E66" w:rsidRPr="00246055" w:rsidRDefault="00030E66" w:rsidP="00246055">
      <w:pPr>
        <w:spacing w:line="240" w:lineRule="auto"/>
      </w:pPr>
      <w:r>
        <w:separator/>
      </w:r>
    </w:p>
  </w:endnote>
  <w:endnote w:type="continuationSeparator" w:id="0">
    <w:p w:rsidR="00030E66" w:rsidRPr="00246055" w:rsidRDefault="00030E66" w:rsidP="002460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ndale Sans UI">
    <w:altName w:val="Times New Roman"/>
    <w:charset w:val="0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4"/>
      </w:rPr>
      <w:id w:val="2127340316"/>
      <w:docPartObj>
        <w:docPartGallery w:val="Page Numbers (Bottom of Page)"/>
        <w:docPartUnique/>
      </w:docPartObj>
    </w:sdtPr>
    <w:sdtContent>
      <w:p w:rsidR="00030E66" w:rsidRPr="001B2AF9" w:rsidRDefault="00030E66">
        <w:pPr>
          <w:pStyle w:val="afa"/>
          <w:jc w:val="center"/>
          <w:rPr>
            <w:sz w:val="24"/>
          </w:rPr>
        </w:pPr>
        <w:r w:rsidRPr="001B2AF9">
          <w:rPr>
            <w:sz w:val="24"/>
          </w:rPr>
          <w:fldChar w:fldCharType="begin"/>
        </w:r>
        <w:r w:rsidRPr="001B2AF9">
          <w:rPr>
            <w:sz w:val="24"/>
          </w:rPr>
          <w:instrText>PAGE   \* MERGEFORMAT</w:instrText>
        </w:r>
        <w:r w:rsidRPr="001B2AF9">
          <w:rPr>
            <w:sz w:val="24"/>
          </w:rPr>
          <w:fldChar w:fldCharType="separate"/>
        </w:r>
        <w:r w:rsidR="009B0B1D" w:rsidRPr="009B0B1D">
          <w:rPr>
            <w:noProof/>
            <w:sz w:val="24"/>
            <w:lang w:val="ru-RU"/>
          </w:rPr>
          <w:t>91</w:t>
        </w:r>
        <w:r w:rsidRPr="001B2AF9">
          <w:rPr>
            <w:noProof/>
            <w:sz w:val="24"/>
            <w:lang w:val="ru-RU"/>
          </w:rPr>
          <w:fldChar w:fldCharType="end"/>
        </w:r>
      </w:p>
    </w:sdtContent>
  </w:sdt>
  <w:p w:rsidR="00030E66" w:rsidRPr="00C62CBB" w:rsidRDefault="00030E66" w:rsidP="00C62CBB">
    <w:pPr>
      <w:pStyle w:val="afa"/>
      <w:jc w:val="center"/>
      <w:rPr>
        <w:lang w:val="ru-RU"/>
      </w:rPr>
    </w:pPr>
  </w:p>
  <w:p w:rsidR="00030E66" w:rsidRDefault="00030E66"/>
  <w:p w:rsidR="00030E66" w:rsidRDefault="00030E66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0E66" w:rsidRDefault="00030E66">
    <w:pPr>
      <w:pStyle w:val="afa"/>
      <w:jc w:val="center"/>
    </w:pPr>
  </w:p>
  <w:p w:rsidR="00030E66" w:rsidRDefault="00030E66">
    <w:pPr>
      <w:pStyle w:val="af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0E66" w:rsidRPr="00246055" w:rsidRDefault="00030E66" w:rsidP="00246055">
      <w:pPr>
        <w:spacing w:line="240" w:lineRule="auto"/>
      </w:pPr>
      <w:r>
        <w:separator/>
      </w:r>
    </w:p>
  </w:footnote>
  <w:footnote w:type="continuationSeparator" w:id="0">
    <w:p w:rsidR="00030E66" w:rsidRPr="00246055" w:rsidRDefault="00030E66" w:rsidP="0024605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89766A"/>
    <w:multiLevelType w:val="hybridMultilevel"/>
    <w:tmpl w:val="81504C64"/>
    <w:lvl w:ilvl="0" w:tplc="47F291B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0747685E"/>
    <w:multiLevelType w:val="hybridMultilevel"/>
    <w:tmpl w:val="7A56AE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864425"/>
    <w:multiLevelType w:val="hybridMultilevel"/>
    <w:tmpl w:val="162CE1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DD0ECB"/>
    <w:multiLevelType w:val="multilevel"/>
    <w:tmpl w:val="54B89F3C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195E610B"/>
    <w:multiLevelType w:val="hybridMultilevel"/>
    <w:tmpl w:val="DF8203FA"/>
    <w:lvl w:ilvl="0" w:tplc="2FA0650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1B34636D"/>
    <w:multiLevelType w:val="multilevel"/>
    <w:tmpl w:val="25B625C2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567" w:hanging="432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06C0E40"/>
    <w:multiLevelType w:val="hybridMultilevel"/>
    <w:tmpl w:val="DC70313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20ED5639"/>
    <w:multiLevelType w:val="multilevel"/>
    <w:tmpl w:val="10169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216A2803"/>
    <w:multiLevelType w:val="hybridMultilevel"/>
    <w:tmpl w:val="53E04D0A"/>
    <w:lvl w:ilvl="0" w:tplc="2A38F93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217C51C2"/>
    <w:multiLevelType w:val="hybridMultilevel"/>
    <w:tmpl w:val="9AD4553E"/>
    <w:lvl w:ilvl="0" w:tplc="FA6E154A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1E178D1"/>
    <w:multiLevelType w:val="multilevel"/>
    <w:tmpl w:val="148E128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246E4EFF"/>
    <w:multiLevelType w:val="hybridMultilevel"/>
    <w:tmpl w:val="B02C2F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6FA08B3"/>
    <w:multiLevelType w:val="multilevel"/>
    <w:tmpl w:val="DE700F6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>
    <w:nsid w:val="286B52DA"/>
    <w:multiLevelType w:val="hybridMultilevel"/>
    <w:tmpl w:val="72E6679E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C1446D2"/>
    <w:multiLevelType w:val="multilevel"/>
    <w:tmpl w:val="97F05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5">
    <w:nsid w:val="2C6733F5"/>
    <w:multiLevelType w:val="hybridMultilevel"/>
    <w:tmpl w:val="E4BA7A2C"/>
    <w:lvl w:ilvl="0" w:tplc="6CCC61B8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EB80CF9"/>
    <w:multiLevelType w:val="hybridMultilevel"/>
    <w:tmpl w:val="2F0C3568"/>
    <w:lvl w:ilvl="0" w:tplc="04190011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>
    <w:nsid w:val="2F7C540D"/>
    <w:multiLevelType w:val="hybridMultilevel"/>
    <w:tmpl w:val="894CB738"/>
    <w:lvl w:ilvl="0" w:tplc="0660135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>
    <w:nsid w:val="2F8952DC"/>
    <w:multiLevelType w:val="hybridMultilevel"/>
    <w:tmpl w:val="0EF421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313A33C7"/>
    <w:multiLevelType w:val="multilevel"/>
    <w:tmpl w:val="54B89F3C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0">
    <w:nsid w:val="32390301"/>
    <w:multiLevelType w:val="multilevel"/>
    <w:tmpl w:val="C4963CB0"/>
    <w:lvl w:ilvl="0">
      <w:start w:val="1"/>
      <w:numFmt w:val="decimal"/>
      <w:pStyle w:val="Arial10p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>
    <w:nsid w:val="3D954516"/>
    <w:multiLevelType w:val="hybridMultilevel"/>
    <w:tmpl w:val="09C05BE6"/>
    <w:lvl w:ilvl="0" w:tplc="1B90B2E2">
      <w:start w:val="1"/>
      <w:numFmt w:val="decimal"/>
      <w:lvlText w:val="%1."/>
      <w:lvlJc w:val="left"/>
      <w:pPr>
        <w:ind w:left="927" w:hanging="360"/>
      </w:pPr>
      <w:rPr>
        <w:i w:val="0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22">
    <w:nsid w:val="3EE064E5"/>
    <w:multiLevelType w:val="multilevel"/>
    <w:tmpl w:val="DE700F6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>
    <w:nsid w:val="3F8223E5"/>
    <w:multiLevelType w:val="hybridMultilevel"/>
    <w:tmpl w:val="A052F722"/>
    <w:lvl w:ilvl="0" w:tplc="647442A0">
      <w:start w:val="1"/>
      <w:numFmt w:val="decimal"/>
      <w:lvlText w:val="%1)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>
    <w:nsid w:val="44B810D1"/>
    <w:multiLevelType w:val="hybridMultilevel"/>
    <w:tmpl w:val="A4A4BD52"/>
    <w:lvl w:ilvl="0" w:tplc="39EED65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46DB75DE"/>
    <w:multiLevelType w:val="hybridMultilevel"/>
    <w:tmpl w:val="420885C4"/>
    <w:lvl w:ilvl="0" w:tplc="D23C04D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>
    <w:nsid w:val="4D4045DB"/>
    <w:multiLevelType w:val="hybridMultilevel"/>
    <w:tmpl w:val="58E8467E"/>
    <w:lvl w:ilvl="0" w:tplc="9D66E4F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>
    <w:nsid w:val="4D6D1F54"/>
    <w:multiLevelType w:val="hybridMultilevel"/>
    <w:tmpl w:val="A2E006FC"/>
    <w:lvl w:ilvl="0" w:tplc="39EED65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>
    <w:nsid w:val="4DF61D97"/>
    <w:multiLevelType w:val="hybridMultilevel"/>
    <w:tmpl w:val="E9B67654"/>
    <w:lvl w:ilvl="0" w:tplc="0C2E8444">
      <w:start w:val="1"/>
      <w:numFmt w:val="decimal"/>
      <w:lvlText w:val="%1."/>
      <w:lvlJc w:val="left"/>
      <w:pPr>
        <w:ind w:left="720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0BA38D9"/>
    <w:multiLevelType w:val="hybridMultilevel"/>
    <w:tmpl w:val="58E8467E"/>
    <w:lvl w:ilvl="0" w:tplc="9D66E4F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>
    <w:nsid w:val="512C4254"/>
    <w:multiLevelType w:val="multilevel"/>
    <w:tmpl w:val="10169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536465C9"/>
    <w:multiLevelType w:val="multilevel"/>
    <w:tmpl w:val="10169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554757AE"/>
    <w:multiLevelType w:val="hybridMultilevel"/>
    <w:tmpl w:val="58E8467E"/>
    <w:lvl w:ilvl="0" w:tplc="9D66E4F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3">
    <w:nsid w:val="55D46ED8"/>
    <w:multiLevelType w:val="multilevel"/>
    <w:tmpl w:val="54B89F3C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4">
    <w:nsid w:val="589234EF"/>
    <w:multiLevelType w:val="hybridMultilevel"/>
    <w:tmpl w:val="D5581E24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>
    <w:nsid w:val="593A50CD"/>
    <w:multiLevelType w:val="hybridMultilevel"/>
    <w:tmpl w:val="F87AF46A"/>
    <w:lvl w:ilvl="0" w:tplc="FFB2D280">
      <w:start w:val="1"/>
      <w:numFmt w:val="decimal"/>
      <w:lvlText w:val="%1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6">
    <w:nsid w:val="60DC2946"/>
    <w:multiLevelType w:val="multilevel"/>
    <w:tmpl w:val="63701C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7">
    <w:nsid w:val="69861222"/>
    <w:multiLevelType w:val="multilevel"/>
    <w:tmpl w:val="CE7845DC"/>
    <w:styleLink w:val="WW8Num14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38">
    <w:nsid w:val="6A1F02BD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9">
    <w:nsid w:val="6B450976"/>
    <w:multiLevelType w:val="hybridMultilevel"/>
    <w:tmpl w:val="3D60DADE"/>
    <w:lvl w:ilvl="0" w:tplc="AB10F380">
      <w:start w:val="1"/>
      <w:numFmt w:val="decimal"/>
      <w:lvlText w:val="%1)"/>
      <w:lvlJc w:val="left"/>
      <w:pPr>
        <w:ind w:left="987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0">
    <w:nsid w:val="76D6357F"/>
    <w:multiLevelType w:val="hybridMultilevel"/>
    <w:tmpl w:val="163679A0"/>
    <w:lvl w:ilvl="0" w:tplc="90CA0E34">
      <w:start w:val="1"/>
      <w:numFmt w:val="decimal"/>
      <w:lvlText w:val="%1)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1">
    <w:nsid w:val="78594C93"/>
    <w:multiLevelType w:val="hybridMultilevel"/>
    <w:tmpl w:val="7A36F8DC"/>
    <w:lvl w:ilvl="0" w:tplc="9F7A9742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  <w:rPr>
        <w:rFonts w:hint="default"/>
      </w:rPr>
    </w:lvl>
    <w:lvl w:ilvl="1" w:tplc="57B89486">
      <w:numFmt w:val="none"/>
      <w:lvlText w:val=""/>
      <w:lvlJc w:val="left"/>
      <w:pPr>
        <w:tabs>
          <w:tab w:val="num" w:pos="360"/>
        </w:tabs>
      </w:pPr>
    </w:lvl>
    <w:lvl w:ilvl="2" w:tplc="802CB396">
      <w:numFmt w:val="none"/>
      <w:lvlText w:val=""/>
      <w:lvlJc w:val="left"/>
      <w:pPr>
        <w:tabs>
          <w:tab w:val="num" w:pos="360"/>
        </w:tabs>
      </w:pPr>
    </w:lvl>
    <w:lvl w:ilvl="3" w:tplc="1FD0C25E">
      <w:numFmt w:val="none"/>
      <w:lvlText w:val=""/>
      <w:lvlJc w:val="left"/>
      <w:pPr>
        <w:tabs>
          <w:tab w:val="num" w:pos="360"/>
        </w:tabs>
      </w:pPr>
    </w:lvl>
    <w:lvl w:ilvl="4" w:tplc="1632DEC6">
      <w:numFmt w:val="none"/>
      <w:lvlText w:val=""/>
      <w:lvlJc w:val="left"/>
      <w:pPr>
        <w:tabs>
          <w:tab w:val="num" w:pos="360"/>
        </w:tabs>
      </w:pPr>
    </w:lvl>
    <w:lvl w:ilvl="5" w:tplc="DE725EB8">
      <w:numFmt w:val="none"/>
      <w:lvlText w:val=""/>
      <w:lvlJc w:val="left"/>
      <w:pPr>
        <w:tabs>
          <w:tab w:val="num" w:pos="360"/>
        </w:tabs>
      </w:pPr>
    </w:lvl>
    <w:lvl w:ilvl="6" w:tplc="52725B80">
      <w:numFmt w:val="none"/>
      <w:lvlText w:val=""/>
      <w:lvlJc w:val="left"/>
      <w:pPr>
        <w:tabs>
          <w:tab w:val="num" w:pos="360"/>
        </w:tabs>
      </w:pPr>
    </w:lvl>
    <w:lvl w:ilvl="7" w:tplc="AE1041A8">
      <w:numFmt w:val="none"/>
      <w:lvlText w:val=""/>
      <w:lvlJc w:val="left"/>
      <w:pPr>
        <w:tabs>
          <w:tab w:val="num" w:pos="360"/>
        </w:tabs>
      </w:pPr>
    </w:lvl>
    <w:lvl w:ilvl="8" w:tplc="5E3223FA">
      <w:numFmt w:val="none"/>
      <w:lvlText w:val=""/>
      <w:lvlJc w:val="left"/>
      <w:pPr>
        <w:tabs>
          <w:tab w:val="num" w:pos="360"/>
        </w:tabs>
      </w:pPr>
    </w:lvl>
  </w:abstractNum>
  <w:abstractNum w:abstractNumId="42">
    <w:nsid w:val="7AD22DC7"/>
    <w:multiLevelType w:val="multilevel"/>
    <w:tmpl w:val="ADC62F0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3">
    <w:nsid w:val="7C3B31EC"/>
    <w:multiLevelType w:val="hybridMultilevel"/>
    <w:tmpl w:val="FE441C12"/>
    <w:lvl w:ilvl="0" w:tplc="AF7476A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4">
    <w:nsid w:val="7D6C75FF"/>
    <w:multiLevelType w:val="multilevel"/>
    <w:tmpl w:val="EBDE4DDA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5">
    <w:nsid w:val="7E7B0379"/>
    <w:multiLevelType w:val="hybridMultilevel"/>
    <w:tmpl w:val="DA3E1FF6"/>
    <w:lvl w:ilvl="0" w:tplc="F6A4AC26">
      <w:start w:val="1"/>
      <w:numFmt w:val="decimal"/>
      <w:lvlText w:val="%1"/>
      <w:lvlJc w:val="center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20"/>
  </w:num>
  <w:num w:numId="2">
    <w:abstractNumId w:val="28"/>
  </w:num>
  <w:num w:numId="3">
    <w:abstractNumId w:val="37"/>
  </w:num>
  <w:num w:numId="4">
    <w:abstractNumId w:val="40"/>
  </w:num>
  <w:num w:numId="5">
    <w:abstractNumId w:val="23"/>
  </w:num>
  <w:num w:numId="6">
    <w:abstractNumId w:val="18"/>
  </w:num>
  <w:num w:numId="7">
    <w:abstractNumId w:val="30"/>
  </w:num>
  <w:num w:numId="8">
    <w:abstractNumId w:val="5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25"/>
  </w:num>
  <w:num w:numId="11">
    <w:abstractNumId w:val="32"/>
  </w:num>
  <w:num w:numId="12">
    <w:abstractNumId w:val="26"/>
  </w:num>
  <w:num w:numId="13">
    <w:abstractNumId w:val="29"/>
  </w:num>
  <w:num w:numId="14">
    <w:abstractNumId w:val="0"/>
  </w:num>
  <w:num w:numId="15">
    <w:abstractNumId w:val="8"/>
  </w:num>
  <w:num w:numId="16">
    <w:abstractNumId w:val="43"/>
  </w:num>
  <w:num w:numId="17">
    <w:abstractNumId w:val="17"/>
  </w:num>
  <w:num w:numId="18">
    <w:abstractNumId w:val="10"/>
  </w:num>
  <w:num w:numId="19">
    <w:abstractNumId w:val="38"/>
  </w:num>
  <w:num w:numId="20">
    <w:abstractNumId w:val="14"/>
  </w:num>
  <w:num w:numId="21">
    <w:abstractNumId w:val="39"/>
  </w:num>
  <w:num w:numId="22">
    <w:abstractNumId w:val="4"/>
  </w:num>
  <w:num w:numId="23">
    <w:abstractNumId w:val="36"/>
  </w:num>
  <w:num w:numId="24">
    <w:abstractNumId w:val="42"/>
  </w:num>
  <w:num w:numId="25">
    <w:abstractNumId w:val="22"/>
  </w:num>
  <w:num w:numId="26">
    <w:abstractNumId w:val="31"/>
  </w:num>
  <w:num w:numId="27">
    <w:abstractNumId w:val="33"/>
  </w:num>
  <w:num w:numId="28">
    <w:abstractNumId w:val="7"/>
  </w:num>
  <w:num w:numId="29">
    <w:abstractNumId w:val="19"/>
  </w:num>
  <w:num w:numId="30">
    <w:abstractNumId w:val="6"/>
  </w:num>
  <w:num w:numId="31">
    <w:abstractNumId w:val="1"/>
  </w:num>
  <w:num w:numId="32">
    <w:abstractNumId w:val="34"/>
  </w:num>
  <w:num w:numId="33">
    <w:abstractNumId w:val="3"/>
  </w:num>
  <w:num w:numId="34">
    <w:abstractNumId w:val="12"/>
  </w:num>
  <w:num w:numId="35">
    <w:abstractNumId w:val="35"/>
  </w:num>
  <w:num w:numId="36">
    <w:abstractNumId w:val="44"/>
  </w:num>
  <w:num w:numId="37">
    <w:abstractNumId w:val="15"/>
  </w:num>
  <w:num w:numId="38">
    <w:abstractNumId w:val="13"/>
  </w:num>
  <w:num w:numId="39">
    <w:abstractNumId w:val="41"/>
  </w:num>
  <w:num w:numId="40">
    <w:abstractNumId w:val="16"/>
  </w:num>
  <w:num w:numId="41">
    <w:abstractNumId w:val="9"/>
  </w:num>
  <w:num w:numId="42">
    <w:abstractNumId w:val="45"/>
  </w:num>
  <w:num w:numId="4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2"/>
  </w:num>
  <w:num w:numId="45">
    <w:abstractNumId w:val="24"/>
  </w:num>
  <w:num w:numId="46">
    <w:abstractNumId w:val="27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attachedTemplate r:id="rId1"/>
  <w:defaultTabStop w:val="709"/>
  <w:drawingGridHorizontalSpacing w:val="140"/>
  <w:displayHorizontalDrawingGridEvery w:val="2"/>
  <w:characterSpacingControl w:val="doNotCompress"/>
  <w:hdrShapeDefaults>
    <o:shapedefaults v:ext="edit" spidmax="307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44E32"/>
    <w:rsid w:val="00000EDA"/>
    <w:rsid w:val="0000217D"/>
    <w:rsid w:val="000042EC"/>
    <w:rsid w:val="0000554F"/>
    <w:rsid w:val="00006D88"/>
    <w:rsid w:val="00006DFA"/>
    <w:rsid w:val="00007C6D"/>
    <w:rsid w:val="00007D70"/>
    <w:rsid w:val="00012A84"/>
    <w:rsid w:val="000157F8"/>
    <w:rsid w:val="00017F65"/>
    <w:rsid w:val="000208F4"/>
    <w:rsid w:val="000211AC"/>
    <w:rsid w:val="00022180"/>
    <w:rsid w:val="0002241C"/>
    <w:rsid w:val="00022492"/>
    <w:rsid w:val="00022688"/>
    <w:rsid w:val="00024145"/>
    <w:rsid w:val="00024983"/>
    <w:rsid w:val="000254EE"/>
    <w:rsid w:val="0002593E"/>
    <w:rsid w:val="00026C2B"/>
    <w:rsid w:val="0002710D"/>
    <w:rsid w:val="000271FA"/>
    <w:rsid w:val="00027658"/>
    <w:rsid w:val="00030E66"/>
    <w:rsid w:val="000325BF"/>
    <w:rsid w:val="000336FB"/>
    <w:rsid w:val="00033CA9"/>
    <w:rsid w:val="00033DE3"/>
    <w:rsid w:val="00035609"/>
    <w:rsid w:val="00035EA7"/>
    <w:rsid w:val="0004014C"/>
    <w:rsid w:val="00041C0A"/>
    <w:rsid w:val="00044DE0"/>
    <w:rsid w:val="00045086"/>
    <w:rsid w:val="00046034"/>
    <w:rsid w:val="00047132"/>
    <w:rsid w:val="0004726E"/>
    <w:rsid w:val="00047A1E"/>
    <w:rsid w:val="00050233"/>
    <w:rsid w:val="00050235"/>
    <w:rsid w:val="00051AE2"/>
    <w:rsid w:val="00052173"/>
    <w:rsid w:val="0005265E"/>
    <w:rsid w:val="00054CB0"/>
    <w:rsid w:val="00055355"/>
    <w:rsid w:val="0005590B"/>
    <w:rsid w:val="000569AD"/>
    <w:rsid w:val="00060525"/>
    <w:rsid w:val="000607A0"/>
    <w:rsid w:val="00060FE6"/>
    <w:rsid w:val="000612A7"/>
    <w:rsid w:val="00061FE4"/>
    <w:rsid w:val="000635A2"/>
    <w:rsid w:val="00065386"/>
    <w:rsid w:val="0006590A"/>
    <w:rsid w:val="00065B61"/>
    <w:rsid w:val="00066BDD"/>
    <w:rsid w:val="00067106"/>
    <w:rsid w:val="00071372"/>
    <w:rsid w:val="00071616"/>
    <w:rsid w:val="00071A1F"/>
    <w:rsid w:val="00071A86"/>
    <w:rsid w:val="00073F38"/>
    <w:rsid w:val="00074732"/>
    <w:rsid w:val="00075032"/>
    <w:rsid w:val="00075235"/>
    <w:rsid w:val="000765C2"/>
    <w:rsid w:val="00076628"/>
    <w:rsid w:val="00076BE4"/>
    <w:rsid w:val="0008033C"/>
    <w:rsid w:val="00081DEE"/>
    <w:rsid w:val="00081F72"/>
    <w:rsid w:val="00082C78"/>
    <w:rsid w:val="0008487D"/>
    <w:rsid w:val="00085D5F"/>
    <w:rsid w:val="00085F3D"/>
    <w:rsid w:val="000866BE"/>
    <w:rsid w:val="00086CE1"/>
    <w:rsid w:val="00086F83"/>
    <w:rsid w:val="000872FC"/>
    <w:rsid w:val="000877E0"/>
    <w:rsid w:val="000878C7"/>
    <w:rsid w:val="00087BDD"/>
    <w:rsid w:val="00091C7D"/>
    <w:rsid w:val="00092989"/>
    <w:rsid w:val="000937DE"/>
    <w:rsid w:val="00093E3B"/>
    <w:rsid w:val="0009623A"/>
    <w:rsid w:val="0009632E"/>
    <w:rsid w:val="000966AA"/>
    <w:rsid w:val="000A01F4"/>
    <w:rsid w:val="000A0409"/>
    <w:rsid w:val="000A0E39"/>
    <w:rsid w:val="000A2B05"/>
    <w:rsid w:val="000A2DDC"/>
    <w:rsid w:val="000A69FC"/>
    <w:rsid w:val="000A7195"/>
    <w:rsid w:val="000B18E4"/>
    <w:rsid w:val="000B257D"/>
    <w:rsid w:val="000B2C36"/>
    <w:rsid w:val="000B3E4F"/>
    <w:rsid w:val="000B6F3D"/>
    <w:rsid w:val="000C0B05"/>
    <w:rsid w:val="000C2198"/>
    <w:rsid w:val="000C26D8"/>
    <w:rsid w:val="000C4D39"/>
    <w:rsid w:val="000C4FDC"/>
    <w:rsid w:val="000C51BA"/>
    <w:rsid w:val="000C5719"/>
    <w:rsid w:val="000C589C"/>
    <w:rsid w:val="000C6682"/>
    <w:rsid w:val="000D02AC"/>
    <w:rsid w:val="000D0CFB"/>
    <w:rsid w:val="000D145D"/>
    <w:rsid w:val="000D221B"/>
    <w:rsid w:val="000D241E"/>
    <w:rsid w:val="000D2F4D"/>
    <w:rsid w:val="000D32E6"/>
    <w:rsid w:val="000D369E"/>
    <w:rsid w:val="000D3D04"/>
    <w:rsid w:val="000D4815"/>
    <w:rsid w:val="000D4FC0"/>
    <w:rsid w:val="000D6181"/>
    <w:rsid w:val="000D72B6"/>
    <w:rsid w:val="000D7B88"/>
    <w:rsid w:val="000E005A"/>
    <w:rsid w:val="000E0461"/>
    <w:rsid w:val="000E0D40"/>
    <w:rsid w:val="000E15EA"/>
    <w:rsid w:val="000E177B"/>
    <w:rsid w:val="000E2CE2"/>
    <w:rsid w:val="000E3A7F"/>
    <w:rsid w:val="000E4E66"/>
    <w:rsid w:val="000E630D"/>
    <w:rsid w:val="000E6AC7"/>
    <w:rsid w:val="000E6E1D"/>
    <w:rsid w:val="000E7C64"/>
    <w:rsid w:val="000F25D6"/>
    <w:rsid w:val="000F38B1"/>
    <w:rsid w:val="000F6485"/>
    <w:rsid w:val="000F6804"/>
    <w:rsid w:val="000F6BED"/>
    <w:rsid w:val="000F6EE8"/>
    <w:rsid w:val="000F7D65"/>
    <w:rsid w:val="0010117E"/>
    <w:rsid w:val="001016CF"/>
    <w:rsid w:val="0010245C"/>
    <w:rsid w:val="001028C9"/>
    <w:rsid w:val="00103B73"/>
    <w:rsid w:val="00103C68"/>
    <w:rsid w:val="001050D6"/>
    <w:rsid w:val="001055CE"/>
    <w:rsid w:val="0010582C"/>
    <w:rsid w:val="00106099"/>
    <w:rsid w:val="0010662F"/>
    <w:rsid w:val="0010684D"/>
    <w:rsid w:val="001078D2"/>
    <w:rsid w:val="001116F8"/>
    <w:rsid w:val="00111C8F"/>
    <w:rsid w:val="001121C4"/>
    <w:rsid w:val="001132C2"/>
    <w:rsid w:val="00113AAB"/>
    <w:rsid w:val="00113BB2"/>
    <w:rsid w:val="00114D9D"/>
    <w:rsid w:val="001158E2"/>
    <w:rsid w:val="00116A13"/>
    <w:rsid w:val="00116DAC"/>
    <w:rsid w:val="00117E64"/>
    <w:rsid w:val="00120C13"/>
    <w:rsid w:val="0012269B"/>
    <w:rsid w:val="00123061"/>
    <w:rsid w:val="00123708"/>
    <w:rsid w:val="00123860"/>
    <w:rsid w:val="00123DD7"/>
    <w:rsid w:val="00125CE5"/>
    <w:rsid w:val="001261AE"/>
    <w:rsid w:val="0012658F"/>
    <w:rsid w:val="0012763A"/>
    <w:rsid w:val="001302F6"/>
    <w:rsid w:val="001304C8"/>
    <w:rsid w:val="00132CAD"/>
    <w:rsid w:val="001332C9"/>
    <w:rsid w:val="001347F2"/>
    <w:rsid w:val="0013560B"/>
    <w:rsid w:val="00137D5D"/>
    <w:rsid w:val="001416CA"/>
    <w:rsid w:val="001423DF"/>
    <w:rsid w:val="001431B2"/>
    <w:rsid w:val="0014367F"/>
    <w:rsid w:val="00143790"/>
    <w:rsid w:val="00143CC2"/>
    <w:rsid w:val="00144354"/>
    <w:rsid w:val="00145329"/>
    <w:rsid w:val="00146251"/>
    <w:rsid w:val="00146FA8"/>
    <w:rsid w:val="00147F41"/>
    <w:rsid w:val="00150C02"/>
    <w:rsid w:val="0015152B"/>
    <w:rsid w:val="00152C80"/>
    <w:rsid w:val="001561E2"/>
    <w:rsid w:val="001570A1"/>
    <w:rsid w:val="001576CB"/>
    <w:rsid w:val="001601BB"/>
    <w:rsid w:val="00160707"/>
    <w:rsid w:val="00160D69"/>
    <w:rsid w:val="00161048"/>
    <w:rsid w:val="00162EE1"/>
    <w:rsid w:val="00163AF0"/>
    <w:rsid w:val="00164AB0"/>
    <w:rsid w:val="001662F1"/>
    <w:rsid w:val="00167021"/>
    <w:rsid w:val="00167822"/>
    <w:rsid w:val="00170EB3"/>
    <w:rsid w:val="00171459"/>
    <w:rsid w:val="00171ABB"/>
    <w:rsid w:val="001736CE"/>
    <w:rsid w:val="0017397F"/>
    <w:rsid w:val="00173B32"/>
    <w:rsid w:val="001808A2"/>
    <w:rsid w:val="00182D3F"/>
    <w:rsid w:val="0018307C"/>
    <w:rsid w:val="00183936"/>
    <w:rsid w:val="00183C81"/>
    <w:rsid w:val="001841F8"/>
    <w:rsid w:val="00184601"/>
    <w:rsid w:val="0018466E"/>
    <w:rsid w:val="001854FA"/>
    <w:rsid w:val="001859A6"/>
    <w:rsid w:val="00186726"/>
    <w:rsid w:val="00187381"/>
    <w:rsid w:val="001900C6"/>
    <w:rsid w:val="0019053E"/>
    <w:rsid w:val="00190D2A"/>
    <w:rsid w:val="00193397"/>
    <w:rsid w:val="00193826"/>
    <w:rsid w:val="00197246"/>
    <w:rsid w:val="001A22F2"/>
    <w:rsid w:val="001A2635"/>
    <w:rsid w:val="001A28C1"/>
    <w:rsid w:val="001A42E7"/>
    <w:rsid w:val="001A57EC"/>
    <w:rsid w:val="001A6329"/>
    <w:rsid w:val="001A63ED"/>
    <w:rsid w:val="001A673A"/>
    <w:rsid w:val="001A6984"/>
    <w:rsid w:val="001A7B9A"/>
    <w:rsid w:val="001B0063"/>
    <w:rsid w:val="001B076D"/>
    <w:rsid w:val="001B2AF9"/>
    <w:rsid w:val="001B2F41"/>
    <w:rsid w:val="001B37DE"/>
    <w:rsid w:val="001B4543"/>
    <w:rsid w:val="001B51F0"/>
    <w:rsid w:val="001B64D3"/>
    <w:rsid w:val="001C0364"/>
    <w:rsid w:val="001C1179"/>
    <w:rsid w:val="001C1661"/>
    <w:rsid w:val="001C57B8"/>
    <w:rsid w:val="001C6329"/>
    <w:rsid w:val="001C77AC"/>
    <w:rsid w:val="001C7856"/>
    <w:rsid w:val="001D13A7"/>
    <w:rsid w:val="001D1EF8"/>
    <w:rsid w:val="001D29A6"/>
    <w:rsid w:val="001D55F5"/>
    <w:rsid w:val="001D7A9C"/>
    <w:rsid w:val="001D7C70"/>
    <w:rsid w:val="001E0675"/>
    <w:rsid w:val="001E15DD"/>
    <w:rsid w:val="001E17E6"/>
    <w:rsid w:val="001E190D"/>
    <w:rsid w:val="001E2414"/>
    <w:rsid w:val="001E2C1C"/>
    <w:rsid w:val="001E364F"/>
    <w:rsid w:val="001E3E6C"/>
    <w:rsid w:val="001E4CC5"/>
    <w:rsid w:val="001E51FD"/>
    <w:rsid w:val="001E5C5F"/>
    <w:rsid w:val="001E5D3B"/>
    <w:rsid w:val="001E6617"/>
    <w:rsid w:val="001E74AB"/>
    <w:rsid w:val="001E79D3"/>
    <w:rsid w:val="001F0115"/>
    <w:rsid w:val="001F0D30"/>
    <w:rsid w:val="001F185B"/>
    <w:rsid w:val="001F1AFA"/>
    <w:rsid w:val="001F214A"/>
    <w:rsid w:val="001F2C3C"/>
    <w:rsid w:val="001F3698"/>
    <w:rsid w:val="001F3B4D"/>
    <w:rsid w:val="001F4F59"/>
    <w:rsid w:val="001F5E0B"/>
    <w:rsid w:val="001F5F38"/>
    <w:rsid w:val="001F6044"/>
    <w:rsid w:val="001F7428"/>
    <w:rsid w:val="001F7D4D"/>
    <w:rsid w:val="00200826"/>
    <w:rsid w:val="0020084C"/>
    <w:rsid w:val="002009EF"/>
    <w:rsid w:val="00202042"/>
    <w:rsid w:val="00202A6F"/>
    <w:rsid w:val="0020444A"/>
    <w:rsid w:val="002049FD"/>
    <w:rsid w:val="002052AA"/>
    <w:rsid w:val="002070E3"/>
    <w:rsid w:val="00207950"/>
    <w:rsid w:val="00207E06"/>
    <w:rsid w:val="00207EAE"/>
    <w:rsid w:val="0021086D"/>
    <w:rsid w:val="0021126A"/>
    <w:rsid w:val="00211ED8"/>
    <w:rsid w:val="002125F3"/>
    <w:rsid w:val="00212DF4"/>
    <w:rsid w:val="00212E76"/>
    <w:rsid w:val="002135F6"/>
    <w:rsid w:val="002135FC"/>
    <w:rsid w:val="00215915"/>
    <w:rsid w:val="00216C0A"/>
    <w:rsid w:val="00217BE9"/>
    <w:rsid w:val="00221E2C"/>
    <w:rsid w:val="00223453"/>
    <w:rsid w:val="00223F71"/>
    <w:rsid w:val="002241B6"/>
    <w:rsid w:val="00224E11"/>
    <w:rsid w:val="00225F85"/>
    <w:rsid w:val="002270FF"/>
    <w:rsid w:val="00227B06"/>
    <w:rsid w:val="00230189"/>
    <w:rsid w:val="00230FFC"/>
    <w:rsid w:val="00232324"/>
    <w:rsid w:val="002337A5"/>
    <w:rsid w:val="00233DA5"/>
    <w:rsid w:val="0023609C"/>
    <w:rsid w:val="00236FB8"/>
    <w:rsid w:val="002377C9"/>
    <w:rsid w:val="00237844"/>
    <w:rsid w:val="00240084"/>
    <w:rsid w:val="00241EA3"/>
    <w:rsid w:val="00246055"/>
    <w:rsid w:val="002462CB"/>
    <w:rsid w:val="00246565"/>
    <w:rsid w:val="00250D12"/>
    <w:rsid w:val="00250E2A"/>
    <w:rsid w:val="00251BB1"/>
    <w:rsid w:val="00253148"/>
    <w:rsid w:val="0025376A"/>
    <w:rsid w:val="00256685"/>
    <w:rsid w:val="0025734E"/>
    <w:rsid w:val="00260717"/>
    <w:rsid w:val="00260D0F"/>
    <w:rsid w:val="002627AB"/>
    <w:rsid w:val="00265960"/>
    <w:rsid w:val="002676A0"/>
    <w:rsid w:val="002703C4"/>
    <w:rsid w:val="00270DCC"/>
    <w:rsid w:val="002711B3"/>
    <w:rsid w:val="002720C2"/>
    <w:rsid w:val="00272C38"/>
    <w:rsid w:val="00273463"/>
    <w:rsid w:val="00274222"/>
    <w:rsid w:val="00274E02"/>
    <w:rsid w:val="00275805"/>
    <w:rsid w:val="002776A5"/>
    <w:rsid w:val="00283707"/>
    <w:rsid w:val="00284D1C"/>
    <w:rsid w:val="00285A06"/>
    <w:rsid w:val="0028684C"/>
    <w:rsid w:val="0028713B"/>
    <w:rsid w:val="00287BE5"/>
    <w:rsid w:val="002908FA"/>
    <w:rsid w:val="00290A47"/>
    <w:rsid w:val="002923CE"/>
    <w:rsid w:val="002A17E3"/>
    <w:rsid w:val="002A3AC7"/>
    <w:rsid w:val="002A439B"/>
    <w:rsid w:val="002A6677"/>
    <w:rsid w:val="002A7621"/>
    <w:rsid w:val="002B01AE"/>
    <w:rsid w:val="002B1432"/>
    <w:rsid w:val="002B1622"/>
    <w:rsid w:val="002B269F"/>
    <w:rsid w:val="002B2ACD"/>
    <w:rsid w:val="002B2B33"/>
    <w:rsid w:val="002B4E8D"/>
    <w:rsid w:val="002B5C85"/>
    <w:rsid w:val="002B5E8C"/>
    <w:rsid w:val="002B60E4"/>
    <w:rsid w:val="002B6629"/>
    <w:rsid w:val="002C1AD4"/>
    <w:rsid w:val="002C26B3"/>
    <w:rsid w:val="002C30B6"/>
    <w:rsid w:val="002C4438"/>
    <w:rsid w:val="002C4721"/>
    <w:rsid w:val="002C4E47"/>
    <w:rsid w:val="002C5F45"/>
    <w:rsid w:val="002C7042"/>
    <w:rsid w:val="002C7123"/>
    <w:rsid w:val="002C7EA6"/>
    <w:rsid w:val="002D0935"/>
    <w:rsid w:val="002D25B5"/>
    <w:rsid w:val="002D2D1D"/>
    <w:rsid w:val="002D3029"/>
    <w:rsid w:val="002D31D8"/>
    <w:rsid w:val="002D358F"/>
    <w:rsid w:val="002D3DF2"/>
    <w:rsid w:val="002D413A"/>
    <w:rsid w:val="002D69D5"/>
    <w:rsid w:val="002D7157"/>
    <w:rsid w:val="002E050E"/>
    <w:rsid w:val="002E1575"/>
    <w:rsid w:val="002E179A"/>
    <w:rsid w:val="002E317D"/>
    <w:rsid w:val="002E33BF"/>
    <w:rsid w:val="002E350B"/>
    <w:rsid w:val="002E35B0"/>
    <w:rsid w:val="002E3942"/>
    <w:rsid w:val="002E43EF"/>
    <w:rsid w:val="002E493E"/>
    <w:rsid w:val="002E6E38"/>
    <w:rsid w:val="002E7760"/>
    <w:rsid w:val="002E797A"/>
    <w:rsid w:val="002E7BE9"/>
    <w:rsid w:val="002F116D"/>
    <w:rsid w:val="002F1EF8"/>
    <w:rsid w:val="002F27D0"/>
    <w:rsid w:val="002F49EA"/>
    <w:rsid w:val="002F555C"/>
    <w:rsid w:val="002F5A7B"/>
    <w:rsid w:val="002F729C"/>
    <w:rsid w:val="002F7B00"/>
    <w:rsid w:val="002F7D42"/>
    <w:rsid w:val="0030280C"/>
    <w:rsid w:val="0030371E"/>
    <w:rsid w:val="00303EF9"/>
    <w:rsid w:val="00304525"/>
    <w:rsid w:val="0030555D"/>
    <w:rsid w:val="00306476"/>
    <w:rsid w:val="00306496"/>
    <w:rsid w:val="00306B02"/>
    <w:rsid w:val="00307276"/>
    <w:rsid w:val="003072A0"/>
    <w:rsid w:val="00307735"/>
    <w:rsid w:val="00307E67"/>
    <w:rsid w:val="003122D0"/>
    <w:rsid w:val="003158C6"/>
    <w:rsid w:val="00316D7D"/>
    <w:rsid w:val="00317250"/>
    <w:rsid w:val="00317871"/>
    <w:rsid w:val="0032068B"/>
    <w:rsid w:val="00320F35"/>
    <w:rsid w:val="00321447"/>
    <w:rsid w:val="003232E4"/>
    <w:rsid w:val="00323D82"/>
    <w:rsid w:val="00324B6B"/>
    <w:rsid w:val="003253BC"/>
    <w:rsid w:val="0032561B"/>
    <w:rsid w:val="003266CA"/>
    <w:rsid w:val="003266F6"/>
    <w:rsid w:val="0032775B"/>
    <w:rsid w:val="00330678"/>
    <w:rsid w:val="0033087D"/>
    <w:rsid w:val="00331A02"/>
    <w:rsid w:val="00332540"/>
    <w:rsid w:val="00334695"/>
    <w:rsid w:val="0033559C"/>
    <w:rsid w:val="00337518"/>
    <w:rsid w:val="00337DC5"/>
    <w:rsid w:val="003401CB"/>
    <w:rsid w:val="00340A6C"/>
    <w:rsid w:val="003420E5"/>
    <w:rsid w:val="003423C2"/>
    <w:rsid w:val="00344507"/>
    <w:rsid w:val="00346762"/>
    <w:rsid w:val="00346A05"/>
    <w:rsid w:val="003479F7"/>
    <w:rsid w:val="0035160F"/>
    <w:rsid w:val="003518A3"/>
    <w:rsid w:val="003543DC"/>
    <w:rsid w:val="00354862"/>
    <w:rsid w:val="0035486A"/>
    <w:rsid w:val="00355953"/>
    <w:rsid w:val="003573C1"/>
    <w:rsid w:val="003578C1"/>
    <w:rsid w:val="00360CE4"/>
    <w:rsid w:val="00361C63"/>
    <w:rsid w:val="00362EE8"/>
    <w:rsid w:val="003706C9"/>
    <w:rsid w:val="00373D54"/>
    <w:rsid w:val="00374FE3"/>
    <w:rsid w:val="003756D9"/>
    <w:rsid w:val="003759E0"/>
    <w:rsid w:val="00376C05"/>
    <w:rsid w:val="003811B4"/>
    <w:rsid w:val="003813DF"/>
    <w:rsid w:val="00381EAD"/>
    <w:rsid w:val="00382003"/>
    <w:rsid w:val="00382425"/>
    <w:rsid w:val="0038245E"/>
    <w:rsid w:val="00382659"/>
    <w:rsid w:val="00384100"/>
    <w:rsid w:val="00385016"/>
    <w:rsid w:val="00385CC3"/>
    <w:rsid w:val="003877B9"/>
    <w:rsid w:val="003923E0"/>
    <w:rsid w:val="00392A16"/>
    <w:rsid w:val="00392BFB"/>
    <w:rsid w:val="00394D83"/>
    <w:rsid w:val="00395BC3"/>
    <w:rsid w:val="00397D29"/>
    <w:rsid w:val="003A37FA"/>
    <w:rsid w:val="003A5503"/>
    <w:rsid w:val="003A6B30"/>
    <w:rsid w:val="003A6DCE"/>
    <w:rsid w:val="003A70B5"/>
    <w:rsid w:val="003A74E7"/>
    <w:rsid w:val="003B24C3"/>
    <w:rsid w:val="003B4699"/>
    <w:rsid w:val="003B59F7"/>
    <w:rsid w:val="003C0AFD"/>
    <w:rsid w:val="003C22A1"/>
    <w:rsid w:val="003C3DF2"/>
    <w:rsid w:val="003C3FD7"/>
    <w:rsid w:val="003C6513"/>
    <w:rsid w:val="003C6AAA"/>
    <w:rsid w:val="003C7F08"/>
    <w:rsid w:val="003D0361"/>
    <w:rsid w:val="003D0719"/>
    <w:rsid w:val="003D0A23"/>
    <w:rsid w:val="003D13A9"/>
    <w:rsid w:val="003D237B"/>
    <w:rsid w:val="003D3842"/>
    <w:rsid w:val="003D4399"/>
    <w:rsid w:val="003D56BE"/>
    <w:rsid w:val="003E0393"/>
    <w:rsid w:val="003E24FB"/>
    <w:rsid w:val="003E426B"/>
    <w:rsid w:val="003E4496"/>
    <w:rsid w:val="003E4FED"/>
    <w:rsid w:val="003E50CA"/>
    <w:rsid w:val="003E5452"/>
    <w:rsid w:val="003E6158"/>
    <w:rsid w:val="003F03B8"/>
    <w:rsid w:val="003F0645"/>
    <w:rsid w:val="003F4A3B"/>
    <w:rsid w:val="003F6FCE"/>
    <w:rsid w:val="003F7091"/>
    <w:rsid w:val="003F73C1"/>
    <w:rsid w:val="003F7441"/>
    <w:rsid w:val="00400A59"/>
    <w:rsid w:val="00400D04"/>
    <w:rsid w:val="004046A0"/>
    <w:rsid w:val="00405057"/>
    <w:rsid w:val="004064C7"/>
    <w:rsid w:val="004065E3"/>
    <w:rsid w:val="004069A2"/>
    <w:rsid w:val="00407CAC"/>
    <w:rsid w:val="004106EB"/>
    <w:rsid w:val="004107AA"/>
    <w:rsid w:val="00410DD5"/>
    <w:rsid w:val="004132DF"/>
    <w:rsid w:val="00413E84"/>
    <w:rsid w:val="004158E8"/>
    <w:rsid w:val="004160C5"/>
    <w:rsid w:val="004176E2"/>
    <w:rsid w:val="00422843"/>
    <w:rsid w:val="00426812"/>
    <w:rsid w:val="00426FE2"/>
    <w:rsid w:val="00427193"/>
    <w:rsid w:val="00427F2A"/>
    <w:rsid w:val="00430697"/>
    <w:rsid w:val="00431CA1"/>
    <w:rsid w:val="00431E98"/>
    <w:rsid w:val="00432BD3"/>
    <w:rsid w:val="00433EE4"/>
    <w:rsid w:val="00434474"/>
    <w:rsid w:val="00434504"/>
    <w:rsid w:val="0043580E"/>
    <w:rsid w:val="00435D63"/>
    <w:rsid w:val="0043648F"/>
    <w:rsid w:val="004428A3"/>
    <w:rsid w:val="00442B0C"/>
    <w:rsid w:val="00443254"/>
    <w:rsid w:val="00443544"/>
    <w:rsid w:val="00445768"/>
    <w:rsid w:val="004458FE"/>
    <w:rsid w:val="00446201"/>
    <w:rsid w:val="00450338"/>
    <w:rsid w:val="00452E77"/>
    <w:rsid w:val="0045356E"/>
    <w:rsid w:val="00453E03"/>
    <w:rsid w:val="00455992"/>
    <w:rsid w:val="004562C6"/>
    <w:rsid w:val="00456852"/>
    <w:rsid w:val="00465BD8"/>
    <w:rsid w:val="00466480"/>
    <w:rsid w:val="004671ED"/>
    <w:rsid w:val="0046742B"/>
    <w:rsid w:val="0046796D"/>
    <w:rsid w:val="0047116A"/>
    <w:rsid w:val="00472557"/>
    <w:rsid w:val="0047263C"/>
    <w:rsid w:val="00473264"/>
    <w:rsid w:val="004758A3"/>
    <w:rsid w:val="00476A21"/>
    <w:rsid w:val="00477D90"/>
    <w:rsid w:val="00480CE9"/>
    <w:rsid w:val="0048187E"/>
    <w:rsid w:val="00483282"/>
    <w:rsid w:val="00483ED1"/>
    <w:rsid w:val="00484F06"/>
    <w:rsid w:val="00486419"/>
    <w:rsid w:val="00486424"/>
    <w:rsid w:val="00486DF3"/>
    <w:rsid w:val="00486EAE"/>
    <w:rsid w:val="00487497"/>
    <w:rsid w:val="00487CC9"/>
    <w:rsid w:val="00487E05"/>
    <w:rsid w:val="00490BEF"/>
    <w:rsid w:val="00491527"/>
    <w:rsid w:val="004915E7"/>
    <w:rsid w:val="00492128"/>
    <w:rsid w:val="00492DEB"/>
    <w:rsid w:val="004947A3"/>
    <w:rsid w:val="00494F0C"/>
    <w:rsid w:val="004953AE"/>
    <w:rsid w:val="00496ADC"/>
    <w:rsid w:val="004A0743"/>
    <w:rsid w:val="004A1386"/>
    <w:rsid w:val="004A15FE"/>
    <w:rsid w:val="004A1643"/>
    <w:rsid w:val="004A1AAC"/>
    <w:rsid w:val="004A1B59"/>
    <w:rsid w:val="004A1BBE"/>
    <w:rsid w:val="004A3916"/>
    <w:rsid w:val="004A5CB6"/>
    <w:rsid w:val="004A74AE"/>
    <w:rsid w:val="004A7562"/>
    <w:rsid w:val="004A761E"/>
    <w:rsid w:val="004B1C61"/>
    <w:rsid w:val="004B1EE1"/>
    <w:rsid w:val="004B5CA8"/>
    <w:rsid w:val="004B75B2"/>
    <w:rsid w:val="004C286D"/>
    <w:rsid w:val="004C2CD6"/>
    <w:rsid w:val="004C30AA"/>
    <w:rsid w:val="004C3765"/>
    <w:rsid w:val="004C48D5"/>
    <w:rsid w:val="004C4990"/>
    <w:rsid w:val="004C5FDA"/>
    <w:rsid w:val="004C5FF3"/>
    <w:rsid w:val="004C66E5"/>
    <w:rsid w:val="004C6FAD"/>
    <w:rsid w:val="004D0289"/>
    <w:rsid w:val="004D225C"/>
    <w:rsid w:val="004D449E"/>
    <w:rsid w:val="004D478B"/>
    <w:rsid w:val="004D58E8"/>
    <w:rsid w:val="004E0A8D"/>
    <w:rsid w:val="004E18EE"/>
    <w:rsid w:val="004E19A9"/>
    <w:rsid w:val="004E1C61"/>
    <w:rsid w:val="004E5D00"/>
    <w:rsid w:val="004E6382"/>
    <w:rsid w:val="004E6439"/>
    <w:rsid w:val="004E68B8"/>
    <w:rsid w:val="004E7B08"/>
    <w:rsid w:val="004F17DC"/>
    <w:rsid w:val="004F25C1"/>
    <w:rsid w:val="004F29D2"/>
    <w:rsid w:val="004F2F08"/>
    <w:rsid w:val="004F32DC"/>
    <w:rsid w:val="004F344F"/>
    <w:rsid w:val="004F3AC4"/>
    <w:rsid w:val="004F671D"/>
    <w:rsid w:val="004F6DF4"/>
    <w:rsid w:val="004F78AB"/>
    <w:rsid w:val="005008CE"/>
    <w:rsid w:val="00500D35"/>
    <w:rsid w:val="005045FB"/>
    <w:rsid w:val="00506F8D"/>
    <w:rsid w:val="005070CA"/>
    <w:rsid w:val="00507698"/>
    <w:rsid w:val="00507DC2"/>
    <w:rsid w:val="00512C6C"/>
    <w:rsid w:val="0051329B"/>
    <w:rsid w:val="005136C0"/>
    <w:rsid w:val="00514B2B"/>
    <w:rsid w:val="005153C5"/>
    <w:rsid w:val="00515795"/>
    <w:rsid w:val="00517EF3"/>
    <w:rsid w:val="00520CC5"/>
    <w:rsid w:val="00520CFD"/>
    <w:rsid w:val="0052109F"/>
    <w:rsid w:val="005229DD"/>
    <w:rsid w:val="00522E69"/>
    <w:rsid w:val="00522E85"/>
    <w:rsid w:val="00524286"/>
    <w:rsid w:val="00524AEE"/>
    <w:rsid w:val="005252DD"/>
    <w:rsid w:val="00527227"/>
    <w:rsid w:val="0052745C"/>
    <w:rsid w:val="0052776D"/>
    <w:rsid w:val="005323BC"/>
    <w:rsid w:val="00532DC5"/>
    <w:rsid w:val="00532DEE"/>
    <w:rsid w:val="0053308B"/>
    <w:rsid w:val="0053368F"/>
    <w:rsid w:val="00533CD8"/>
    <w:rsid w:val="00535CCA"/>
    <w:rsid w:val="0053692A"/>
    <w:rsid w:val="00536B4D"/>
    <w:rsid w:val="005377B3"/>
    <w:rsid w:val="005406A9"/>
    <w:rsid w:val="00540BB1"/>
    <w:rsid w:val="00543526"/>
    <w:rsid w:val="00544884"/>
    <w:rsid w:val="00544FD8"/>
    <w:rsid w:val="00551F7C"/>
    <w:rsid w:val="00552EB7"/>
    <w:rsid w:val="005536A5"/>
    <w:rsid w:val="00554A45"/>
    <w:rsid w:val="00555957"/>
    <w:rsid w:val="00555E6A"/>
    <w:rsid w:val="0055649E"/>
    <w:rsid w:val="005567C4"/>
    <w:rsid w:val="00556D56"/>
    <w:rsid w:val="00562412"/>
    <w:rsid w:val="0056246C"/>
    <w:rsid w:val="00562EA7"/>
    <w:rsid w:val="00563D11"/>
    <w:rsid w:val="00565A27"/>
    <w:rsid w:val="00565D8A"/>
    <w:rsid w:val="0056619C"/>
    <w:rsid w:val="00566541"/>
    <w:rsid w:val="0056713B"/>
    <w:rsid w:val="00567E39"/>
    <w:rsid w:val="0057019E"/>
    <w:rsid w:val="00570482"/>
    <w:rsid w:val="0057288B"/>
    <w:rsid w:val="005734A5"/>
    <w:rsid w:val="005739BA"/>
    <w:rsid w:val="0057474F"/>
    <w:rsid w:val="00574933"/>
    <w:rsid w:val="0057785C"/>
    <w:rsid w:val="00580328"/>
    <w:rsid w:val="005808B3"/>
    <w:rsid w:val="00580EFA"/>
    <w:rsid w:val="00580F62"/>
    <w:rsid w:val="0058195D"/>
    <w:rsid w:val="00583D43"/>
    <w:rsid w:val="00585418"/>
    <w:rsid w:val="005857CC"/>
    <w:rsid w:val="005860BA"/>
    <w:rsid w:val="00586532"/>
    <w:rsid w:val="00586B17"/>
    <w:rsid w:val="00587C43"/>
    <w:rsid w:val="00591D7C"/>
    <w:rsid w:val="005939C4"/>
    <w:rsid w:val="00594266"/>
    <w:rsid w:val="0059494D"/>
    <w:rsid w:val="00594ACD"/>
    <w:rsid w:val="00596A5B"/>
    <w:rsid w:val="005976B6"/>
    <w:rsid w:val="005979C8"/>
    <w:rsid w:val="00597B2E"/>
    <w:rsid w:val="00597E2E"/>
    <w:rsid w:val="005A05F2"/>
    <w:rsid w:val="005A063E"/>
    <w:rsid w:val="005A140B"/>
    <w:rsid w:val="005A1A46"/>
    <w:rsid w:val="005A3E03"/>
    <w:rsid w:val="005A41CA"/>
    <w:rsid w:val="005A4D9C"/>
    <w:rsid w:val="005A4E2E"/>
    <w:rsid w:val="005A552B"/>
    <w:rsid w:val="005A5934"/>
    <w:rsid w:val="005A5F70"/>
    <w:rsid w:val="005A69D1"/>
    <w:rsid w:val="005B1B14"/>
    <w:rsid w:val="005B2021"/>
    <w:rsid w:val="005B4141"/>
    <w:rsid w:val="005B4CC4"/>
    <w:rsid w:val="005B523E"/>
    <w:rsid w:val="005B54C7"/>
    <w:rsid w:val="005B5BD8"/>
    <w:rsid w:val="005B60A9"/>
    <w:rsid w:val="005B72EF"/>
    <w:rsid w:val="005B7533"/>
    <w:rsid w:val="005C1BB3"/>
    <w:rsid w:val="005C287A"/>
    <w:rsid w:val="005C2FA9"/>
    <w:rsid w:val="005C4026"/>
    <w:rsid w:val="005C4CE9"/>
    <w:rsid w:val="005C4EDC"/>
    <w:rsid w:val="005C5CF8"/>
    <w:rsid w:val="005C5F0C"/>
    <w:rsid w:val="005C64DC"/>
    <w:rsid w:val="005C675F"/>
    <w:rsid w:val="005D02EE"/>
    <w:rsid w:val="005D043F"/>
    <w:rsid w:val="005D2A81"/>
    <w:rsid w:val="005D3AB5"/>
    <w:rsid w:val="005D58E0"/>
    <w:rsid w:val="005D5E40"/>
    <w:rsid w:val="005D6579"/>
    <w:rsid w:val="005D6636"/>
    <w:rsid w:val="005E0D54"/>
    <w:rsid w:val="005E28C4"/>
    <w:rsid w:val="005E310E"/>
    <w:rsid w:val="005E32A2"/>
    <w:rsid w:val="005E4A03"/>
    <w:rsid w:val="005E5070"/>
    <w:rsid w:val="005E5337"/>
    <w:rsid w:val="005E5945"/>
    <w:rsid w:val="005F091C"/>
    <w:rsid w:val="005F12FD"/>
    <w:rsid w:val="005F1D62"/>
    <w:rsid w:val="005F2D56"/>
    <w:rsid w:val="005F3BA0"/>
    <w:rsid w:val="005F4282"/>
    <w:rsid w:val="005F4C58"/>
    <w:rsid w:val="006016D1"/>
    <w:rsid w:val="00601F8A"/>
    <w:rsid w:val="00602711"/>
    <w:rsid w:val="00602795"/>
    <w:rsid w:val="00603162"/>
    <w:rsid w:val="00603E26"/>
    <w:rsid w:val="00605D30"/>
    <w:rsid w:val="00607C5D"/>
    <w:rsid w:val="0061082A"/>
    <w:rsid w:val="0061089B"/>
    <w:rsid w:val="00610C77"/>
    <w:rsid w:val="00611B20"/>
    <w:rsid w:val="00611BFA"/>
    <w:rsid w:val="00611F1D"/>
    <w:rsid w:val="00612188"/>
    <w:rsid w:val="006121FF"/>
    <w:rsid w:val="00612F15"/>
    <w:rsid w:val="00613C05"/>
    <w:rsid w:val="006145A9"/>
    <w:rsid w:val="00614624"/>
    <w:rsid w:val="00614960"/>
    <w:rsid w:val="006168FB"/>
    <w:rsid w:val="00616E6D"/>
    <w:rsid w:val="006176BD"/>
    <w:rsid w:val="00620342"/>
    <w:rsid w:val="00620C39"/>
    <w:rsid w:val="00622715"/>
    <w:rsid w:val="006237CE"/>
    <w:rsid w:val="00623910"/>
    <w:rsid w:val="00624537"/>
    <w:rsid w:val="006253CF"/>
    <w:rsid w:val="00625E66"/>
    <w:rsid w:val="00626D7E"/>
    <w:rsid w:val="00627054"/>
    <w:rsid w:val="00630567"/>
    <w:rsid w:val="0063104D"/>
    <w:rsid w:val="00632C3F"/>
    <w:rsid w:val="006344D9"/>
    <w:rsid w:val="006403B9"/>
    <w:rsid w:val="006404EF"/>
    <w:rsid w:val="00640BB3"/>
    <w:rsid w:val="00641ED0"/>
    <w:rsid w:val="00642432"/>
    <w:rsid w:val="006424D6"/>
    <w:rsid w:val="00642A96"/>
    <w:rsid w:val="006431DA"/>
    <w:rsid w:val="0064478E"/>
    <w:rsid w:val="006451E4"/>
    <w:rsid w:val="006466C7"/>
    <w:rsid w:val="00646EF3"/>
    <w:rsid w:val="006517FC"/>
    <w:rsid w:val="00652091"/>
    <w:rsid w:val="0065269D"/>
    <w:rsid w:val="00652F91"/>
    <w:rsid w:val="00653072"/>
    <w:rsid w:val="00660715"/>
    <w:rsid w:val="00660CBD"/>
    <w:rsid w:val="00662029"/>
    <w:rsid w:val="00662AC2"/>
    <w:rsid w:val="00664056"/>
    <w:rsid w:val="00665C20"/>
    <w:rsid w:val="00665DED"/>
    <w:rsid w:val="00667383"/>
    <w:rsid w:val="00673080"/>
    <w:rsid w:val="00674D20"/>
    <w:rsid w:val="0067571E"/>
    <w:rsid w:val="006767D3"/>
    <w:rsid w:val="00676B20"/>
    <w:rsid w:val="00676E5E"/>
    <w:rsid w:val="00677973"/>
    <w:rsid w:val="00680297"/>
    <w:rsid w:val="0068162F"/>
    <w:rsid w:val="00681712"/>
    <w:rsid w:val="00681864"/>
    <w:rsid w:val="00683972"/>
    <w:rsid w:val="006873A5"/>
    <w:rsid w:val="006874FE"/>
    <w:rsid w:val="00693D5F"/>
    <w:rsid w:val="0069475F"/>
    <w:rsid w:val="00694B9D"/>
    <w:rsid w:val="00695C5B"/>
    <w:rsid w:val="00696665"/>
    <w:rsid w:val="00696A95"/>
    <w:rsid w:val="00697BCE"/>
    <w:rsid w:val="006A187D"/>
    <w:rsid w:val="006A1F99"/>
    <w:rsid w:val="006A294F"/>
    <w:rsid w:val="006A444B"/>
    <w:rsid w:val="006A54AA"/>
    <w:rsid w:val="006A59FB"/>
    <w:rsid w:val="006A63F0"/>
    <w:rsid w:val="006A6C69"/>
    <w:rsid w:val="006B02B0"/>
    <w:rsid w:val="006B16A5"/>
    <w:rsid w:val="006B1B50"/>
    <w:rsid w:val="006B2184"/>
    <w:rsid w:val="006B2192"/>
    <w:rsid w:val="006B21D8"/>
    <w:rsid w:val="006B232C"/>
    <w:rsid w:val="006B4CE7"/>
    <w:rsid w:val="006B5B24"/>
    <w:rsid w:val="006B5C17"/>
    <w:rsid w:val="006B6A24"/>
    <w:rsid w:val="006B7032"/>
    <w:rsid w:val="006B7889"/>
    <w:rsid w:val="006B7C91"/>
    <w:rsid w:val="006C1A31"/>
    <w:rsid w:val="006C1FFD"/>
    <w:rsid w:val="006C2460"/>
    <w:rsid w:val="006C399F"/>
    <w:rsid w:val="006C526C"/>
    <w:rsid w:val="006C55A2"/>
    <w:rsid w:val="006C62D1"/>
    <w:rsid w:val="006D1C6B"/>
    <w:rsid w:val="006D2B6C"/>
    <w:rsid w:val="006D38F8"/>
    <w:rsid w:val="006D4B2A"/>
    <w:rsid w:val="006D74C9"/>
    <w:rsid w:val="006D7537"/>
    <w:rsid w:val="006D770C"/>
    <w:rsid w:val="006E05AF"/>
    <w:rsid w:val="006E4455"/>
    <w:rsid w:val="006E537B"/>
    <w:rsid w:val="006E66E0"/>
    <w:rsid w:val="006E6C0C"/>
    <w:rsid w:val="006E7039"/>
    <w:rsid w:val="006F051A"/>
    <w:rsid w:val="006F05A2"/>
    <w:rsid w:val="006F29DB"/>
    <w:rsid w:val="006F2C05"/>
    <w:rsid w:val="006F34DE"/>
    <w:rsid w:val="006F5BF9"/>
    <w:rsid w:val="006F6D82"/>
    <w:rsid w:val="006F6E8F"/>
    <w:rsid w:val="006F71CB"/>
    <w:rsid w:val="007005DF"/>
    <w:rsid w:val="00700764"/>
    <w:rsid w:val="00701227"/>
    <w:rsid w:val="007014A9"/>
    <w:rsid w:val="00704BC9"/>
    <w:rsid w:val="00704C10"/>
    <w:rsid w:val="007056A5"/>
    <w:rsid w:val="007059FE"/>
    <w:rsid w:val="00706AE6"/>
    <w:rsid w:val="00706BA2"/>
    <w:rsid w:val="007075A7"/>
    <w:rsid w:val="007077F1"/>
    <w:rsid w:val="007106BB"/>
    <w:rsid w:val="007112D9"/>
    <w:rsid w:val="00713573"/>
    <w:rsid w:val="007147C9"/>
    <w:rsid w:val="00714A3A"/>
    <w:rsid w:val="00715DBE"/>
    <w:rsid w:val="00716F16"/>
    <w:rsid w:val="00717A3D"/>
    <w:rsid w:val="00720363"/>
    <w:rsid w:val="0072058A"/>
    <w:rsid w:val="007211A2"/>
    <w:rsid w:val="00721321"/>
    <w:rsid w:val="00721426"/>
    <w:rsid w:val="00721626"/>
    <w:rsid w:val="00723320"/>
    <w:rsid w:val="00723E6D"/>
    <w:rsid w:val="007272BC"/>
    <w:rsid w:val="00727AFE"/>
    <w:rsid w:val="00730592"/>
    <w:rsid w:val="0073068C"/>
    <w:rsid w:val="00730FAA"/>
    <w:rsid w:val="007325DA"/>
    <w:rsid w:val="00732F1D"/>
    <w:rsid w:val="0073305E"/>
    <w:rsid w:val="007339DB"/>
    <w:rsid w:val="00735951"/>
    <w:rsid w:val="00736039"/>
    <w:rsid w:val="00736AB6"/>
    <w:rsid w:val="007401EF"/>
    <w:rsid w:val="00740A15"/>
    <w:rsid w:val="00744BC1"/>
    <w:rsid w:val="00745E1D"/>
    <w:rsid w:val="00746C75"/>
    <w:rsid w:val="0074700B"/>
    <w:rsid w:val="00747A0B"/>
    <w:rsid w:val="007504BF"/>
    <w:rsid w:val="00750909"/>
    <w:rsid w:val="00750E5E"/>
    <w:rsid w:val="00751585"/>
    <w:rsid w:val="00752533"/>
    <w:rsid w:val="00754CC7"/>
    <w:rsid w:val="00755216"/>
    <w:rsid w:val="0076074B"/>
    <w:rsid w:val="0076164F"/>
    <w:rsid w:val="007620F5"/>
    <w:rsid w:val="007628DB"/>
    <w:rsid w:val="00763417"/>
    <w:rsid w:val="00763BA7"/>
    <w:rsid w:val="00764B66"/>
    <w:rsid w:val="0076583D"/>
    <w:rsid w:val="00766D77"/>
    <w:rsid w:val="00767D03"/>
    <w:rsid w:val="00771D62"/>
    <w:rsid w:val="00773465"/>
    <w:rsid w:val="007737EE"/>
    <w:rsid w:val="00780E2E"/>
    <w:rsid w:val="00780E99"/>
    <w:rsid w:val="00780F05"/>
    <w:rsid w:val="00783643"/>
    <w:rsid w:val="00787235"/>
    <w:rsid w:val="00790F83"/>
    <w:rsid w:val="007934AF"/>
    <w:rsid w:val="00794740"/>
    <w:rsid w:val="007949B8"/>
    <w:rsid w:val="007951AD"/>
    <w:rsid w:val="007957EE"/>
    <w:rsid w:val="00795B6D"/>
    <w:rsid w:val="007961A4"/>
    <w:rsid w:val="00796D8B"/>
    <w:rsid w:val="007A06D6"/>
    <w:rsid w:val="007A262E"/>
    <w:rsid w:val="007A35B9"/>
    <w:rsid w:val="007A460B"/>
    <w:rsid w:val="007A6BF4"/>
    <w:rsid w:val="007A6F0C"/>
    <w:rsid w:val="007A7A4B"/>
    <w:rsid w:val="007B07E0"/>
    <w:rsid w:val="007B1892"/>
    <w:rsid w:val="007B1E7C"/>
    <w:rsid w:val="007B2913"/>
    <w:rsid w:val="007B6F2A"/>
    <w:rsid w:val="007C13CF"/>
    <w:rsid w:val="007C28C4"/>
    <w:rsid w:val="007C4EA7"/>
    <w:rsid w:val="007C556E"/>
    <w:rsid w:val="007C6D18"/>
    <w:rsid w:val="007C6F71"/>
    <w:rsid w:val="007C7804"/>
    <w:rsid w:val="007D01E8"/>
    <w:rsid w:val="007D0861"/>
    <w:rsid w:val="007D1033"/>
    <w:rsid w:val="007D11DE"/>
    <w:rsid w:val="007D29E1"/>
    <w:rsid w:val="007D32C7"/>
    <w:rsid w:val="007D3349"/>
    <w:rsid w:val="007D5557"/>
    <w:rsid w:val="007E0813"/>
    <w:rsid w:val="007E1C5E"/>
    <w:rsid w:val="007E2EBE"/>
    <w:rsid w:val="007E61D0"/>
    <w:rsid w:val="007E7C40"/>
    <w:rsid w:val="007F0C0E"/>
    <w:rsid w:val="007F0F1C"/>
    <w:rsid w:val="007F0F85"/>
    <w:rsid w:val="007F274E"/>
    <w:rsid w:val="007F29E0"/>
    <w:rsid w:val="007F391A"/>
    <w:rsid w:val="007F3A90"/>
    <w:rsid w:val="007F42B5"/>
    <w:rsid w:val="007F70CD"/>
    <w:rsid w:val="008004B0"/>
    <w:rsid w:val="0080149F"/>
    <w:rsid w:val="00801BF5"/>
    <w:rsid w:val="00802C7F"/>
    <w:rsid w:val="008033A4"/>
    <w:rsid w:val="00803880"/>
    <w:rsid w:val="0080426F"/>
    <w:rsid w:val="00805699"/>
    <w:rsid w:val="00807DD3"/>
    <w:rsid w:val="00807EDF"/>
    <w:rsid w:val="00811854"/>
    <w:rsid w:val="008121A9"/>
    <w:rsid w:val="008124F2"/>
    <w:rsid w:val="00812D8F"/>
    <w:rsid w:val="00815FAE"/>
    <w:rsid w:val="008169F0"/>
    <w:rsid w:val="008171C5"/>
    <w:rsid w:val="0082229C"/>
    <w:rsid w:val="00823426"/>
    <w:rsid w:val="00823441"/>
    <w:rsid w:val="00823AF8"/>
    <w:rsid w:val="008250FE"/>
    <w:rsid w:val="00825F5F"/>
    <w:rsid w:val="008311F3"/>
    <w:rsid w:val="008321B0"/>
    <w:rsid w:val="00832780"/>
    <w:rsid w:val="0083360C"/>
    <w:rsid w:val="00834845"/>
    <w:rsid w:val="008353ED"/>
    <w:rsid w:val="00836C13"/>
    <w:rsid w:val="00836F30"/>
    <w:rsid w:val="0083758B"/>
    <w:rsid w:val="00837EFB"/>
    <w:rsid w:val="00841007"/>
    <w:rsid w:val="008411E8"/>
    <w:rsid w:val="00841930"/>
    <w:rsid w:val="00843232"/>
    <w:rsid w:val="00843913"/>
    <w:rsid w:val="0084434A"/>
    <w:rsid w:val="00844BF8"/>
    <w:rsid w:val="0084601F"/>
    <w:rsid w:val="00850566"/>
    <w:rsid w:val="00851DB2"/>
    <w:rsid w:val="00851DCD"/>
    <w:rsid w:val="008539AC"/>
    <w:rsid w:val="0085414C"/>
    <w:rsid w:val="00854182"/>
    <w:rsid w:val="0085442E"/>
    <w:rsid w:val="00854C00"/>
    <w:rsid w:val="00860A39"/>
    <w:rsid w:val="00861BF4"/>
    <w:rsid w:val="00863802"/>
    <w:rsid w:val="00863DF4"/>
    <w:rsid w:val="0086499D"/>
    <w:rsid w:val="00864FE9"/>
    <w:rsid w:val="00865939"/>
    <w:rsid w:val="00866CB4"/>
    <w:rsid w:val="00866F9E"/>
    <w:rsid w:val="00867B69"/>
    <w:rsid w:val="00870C78"/>
    <w:rsid w:val="00870D4F"/>
    <w:rsid w:val="00871292"/>
    <w:rsid w:val="008712B6"/>
    <w:rsid w:val="008728E3"/>
    <w:rsid w:val="0087383D"/>
    <w:rsid w:val="00875BFE"/>
    <w:rsid w:val="008763EA"/>
    <w:rsid w:val="0087798C"/>
    <w:rsid w:val="0088163E"/>
    <w:rsid w:val="00881946"/>
    <w:rsid w:val="00883D9D"/>
    <w:rsid w:val="008843E9"/>
    <w:rsid w:val="008849A1"/>
    <w:rsid w:val="0088504D"/>
    <w:rsid w:val="0088573D"/>
    <w:rsid w:val="00886390"/>
    <w:rsid w:val="00886E74"/>
    <w:rsid w:val="00887CE6"/>
    <w:rsid w:val="00890EBD"/>
    <w:rsid w:val="008913AD"/>
    <w:rsid w:val="00891973"/>
    <w:rsid w:val="0089354E"/>
    <w:rsid w:val="00893711"/>
    <w:rsid w:val="00893D20"/>
    <w:rsid w:val="00894132"/>
    <w:rsid w:val="008941DE"/>
    <w:rsid w:val="008949EC"/>
    <w:rsid w:val="0089712B"/>
    <w:rsid w:val="008A0C2E"/>
    <w:rsid w:val="008A1FFF"/>
    <w:rsid w:val="008A2F43"/>
    <w:rsid w:val="008A4AF2"/>
    <w:rsid w:val="008A6F46"/>
    <w:rsid w:val="008A7110"/>
    <w:rsid w:val="008A7939"/>
    <w:rsid w:val="008A7FF7"/>
    <w:rsid w:val="008B1F96"/>
    <w:rsid w:val="008B3A7F"/>
    <w:rsid w:val="008B3C1B"/>
    <w:rsid w:val="008B7A2B"/>
    <w:rsid w:val="008C00C3"/>
    <w:rsid w:val="008C073F"/>
    <w:rsid w:val="008C1F7A"/>
    <w:rsid w:val="008C1FFE"/>
    <w:rsid w:val="008C3028"/>
    <w:rsid w:val="008C388C"/>
    <w:rsid w:val="008C3A02"/>
    <w:rsid w:val="008C435E"/>
    <w:rsid w:val="008C4BC9"/>
    <w:rsid w:val="008C51EE"/>
    <w:rsid w:val="008C5587"/>
    <w:rsid w:val="008C59AE"/>
    <w:rsid w:val="008D0842"/>
    <w:rsid w:val="008D35BD"/>
    <w:rsid w:val="008D3C80"/>
    <w:rsid w:val="008D61BB"/>
    <w:rsid w:val="008E2037"/>
    <w:rsid w:val="008E2D93"/>
    <w:rsid w:val="008E3E06"/>
    <w:rsid w:val="008E422E"/>
    <w:rsid w:val="008E42AC"/>
    <w:rsid w:val="008E574D"/>
    <w:rsid w:val="008E5B87"/>
    <w:rsid w:val="008E5E79"/>
    <w:rsid w:val="008E62D8"/>
    <w:rsid w:val="008F0060"/>
    <w:rsid w:val="008F0505"/>
    <w:rsid w:val="008F1314"/>
    <w:rsid w:val="008F1B1B"/>
    <w:rsid w:val="008F1D44"/>
    <w:rsid w:val="008F2526"/>
    <w:rsid w:val="008F4B1A"/>
    <w:rsid w:val="008F5114"/>
    <w:rsid w:val="008F5C6E"/>
    <w:rsid w:val="008F7244"/>
    <w:rsid w:val="0090118B"/>
    <w:rsid w:val="0090157B"/>
    <w:rsid w:val="00904AD8"/>
    <w:rsid w:val="00904E56"/>
    <w:rsid w:val="0090502A"/>
    <w:rsid w:val="009070C8"/>
    <w:rsid w:val="009072C0"/>
    <w:rsid w:val="00911559"/>
    <w:rsid w:val="009115A6"/>
    <w:rsid w:val="0091171B"/>
    <w:rsid w:val="0091297C"/>
    <w:rsid w:val="0091335C"/>
    <w:rsid w:val="00913B5B"/>
    <w:rsid w:val="00914304"/>
    <w:rsid w:val="00914361"/>
    <w:rsid w:val="00915F33"/>
    <w:rsid w:val="00915F5D"/>
    <w:rsid w:val="00916408"/>
    <w:rsid w:val="00916446"/>
    <w:rsid w:val="00916AB0"/>
    <w:rsid w:val="00917332"/>
    <w:rsid w:val="00917DA6"/>
    <w:rsid w:val="0092101A"/>
    <w:rsid w:val="00921A53"/>
    <w:rsid w:val="00921E5C"/>
    <w:rsid w:val="0092308D"/>
    <w:rsid w:val="00923A02"/>
    <w:rsid w:val="00925924"/>
    <w:rsid w:val="009266F1"/>
    <w:rsid w:val="009274E4"/>
    <w:rsid w:val="00927699"/>
    <w:rsid w:val="009278E5"/>
    <w:rsid w:val="0093062A"/>
    <w:rsid w:val="00930E7C"/>
    <w:rsid w:val="00930F14"/>
    <w:rsid w:val="00931B59"/>
    <w:rsid w:val="009327C8"/>
    <w:rsid w:val="00933454"/>
    <w:rsid w:val="00933675"/>
    <w:rsid w:val="009346AC"/>
    <w:rsid w:val="0093494B"/>
    <w:rsid w:val="0093540C"/>
    <w:rsid w:val="00935AF0"/>
    <w:rsid w:val="00935EA8"/>
    <w:rsid w:val="00937028"/>
    <w:rsid w:val="009370C9"/>
    <w:rsid w:val="009371B4"/>
    <w:rsid w:val="00940194"/>
    <w:rsid w:val="009403D9"/>
    <w:rsid w:val="00940E68"/>
    <w:rsid w:val="009414AB"/>
    <w:rsid w:val="00941B73"/>
    <w:rsid w:val="00941D1A"/>
    <w:rsid w:val="00941FFF"/>
    <w:rsid w:val="009431B8"/>
    <w:rsid w:val="00943469"/>
    <w:rsid w:val="00943C71"/>
    <w:rsid w:val="00943CD8"/>
    <w:rsid w:val="009466E4"/>
    <w:rsid w:val="009466E9"/>
    <w:rsid w:val="0094740D"/>
    <w:rsid w:val="00947751"/>
    <w:rsid w:val="00947A3F"/>
    <w:rsid w:val="00947B25"/>
    <w:rsid w:val="0095153C"/>
    <w:rsid w:val="00951608"/>
    <w:rsid w:val="009521A5"/>
    <w:rsid w:val="0095245D"/>
    <w:rsid w:val="00952C3B"/>
    <w:rsid w:val="00953118"/>
    <w:rsid w:val="009531A5"/>
    <w:rsid w:val="009533F1"/>
    <w:rsid w:val="00953536"/>
    <w:rsid w:val="0095393B"/>
    <w:rsid w:val="0095429C"/>
    <w:rsid w:val="00954E7C"/>
    <w:rsid w:val="009550BA"/>
    <w:rsid w:val="009555DB"/>
    <w:rsid w:val="00955F45"/>
    <w:rsid w:val="009569A2"/>
    <w:rsid w:val="00956CC8"/>
    <w:rsid w:val="00961D89"/>
    <w:rsid w:val="00964464"/>
    <w:rsid w:val="00964622"/>
    <w:rsid w:val="00964A79"/>
    <w:rsid w:val="009670DD"/>
    <w:rsid w:val="009676E9"/>
    <w:rsid w:val="00970069"/>
    <w:rsid w:val="00970685"/>
    <w:rsid w:val="0097109B"/>
    <w:rsid w:val="00971D3D"/>
    <w:rsid w:val="009728AB"/>
    <w:rsid w:val="009744C5"/>
    <w:rsid w:val="0097552A"/>
    <w:rsid w:val="00975EB1"/>
    <w:rsid w:val="00977D58"/>
    <w:rsid w:val="00981344"/>
    <w:rsid w:val="0098137C"/>
    <w:rsid w:val="00982279"/>
    <w:rsid w:val="00982928"/>
    <w:rsid w:val="00983122"/>
    <w:rsid w:val="00984D55"/>
    <w:rsid w:val="00986189"/>
    <w:rsid w:val="00990603"/>
    <w:rsid w:val="009921E8"/>
    <w:rsid w:val="0099296F"/>
    <w:rsid w:val="00992C01"/>
    <w:rsid w:val="0099338B"/>
    <w:rsid w:val="00994418"/>
    <w:rsid w:val="0099476D"/>
    <w:rsid w:val="00995959"/>
    <w:rsid w:val="00996B72"/>
    <w:rsid w:val="00996BC0"/>
    <w:rsid w:val="0099751B"/>
    <w:rsid w:val="009977A0"/>
    <w:rsid w:val="009A0186"/>
    <w:rsid w:val="009A16D0"/>
    <w:rsid w:val="009A2488"/>
    <w:rsid w:val="009A34CA"/>
    <w:rsid w:val="009A5C1D"/>
    <w:rsid w:val="009A65AD"/>
    <w:rsid w:val="009A7DC1"/>
    <w:rsid w:val="009B0B1D"/>
    <w:rsid w:val="009B12C9"/>
    <w:rsid w:val="009B19BF"/>
    <w:rsid w:val="009B3051"/>
    <w:rsid w:val="009B3EA6"/>
    <w:rsid w:val="009B4DE6"/>
    <w:rsid w:val="009B58BD"/>
    <w:rsid w:val="009B5A50"/>
    <w:rsid w:val="009B6B4D"/>
    <w:rsid w:val="009B6C07"/>
    <w:rsid w:val="009B6F61"/>
    <w:rsid w:val="009B7C1E"/>
    <w:rsid w:val="009C01C3"/>
    <w:rsid w:val="009C18F4"/>
    <w:rsid w:val="009C5DFB"/>
    <w:rsid w:val="009C6FA3"/>
    <w:rsid w:val="009D0791"/>
    <w:rsid w:val="009D21AF"/>
    <w:rsid w:val="009D3FE8"/>
    <w:rsid w:val="009D427F"/>
    <w:rsid w:val="009D648B"/>
    <w:rsid w:val="009D6C75"/>
    <w:rsid w:val="009D7988"/>
    <w:rsid w:val="009D7C43"/>
    <w:rsid w:val="009E0DE0"/>
    <w:rsid w:val="009E378B"/>
    <w:rsid w:val="009E38C3"/>
    <w:rsid w:val="009E3ABE"/>
    <w:rsid w:val="009E3EA4"/>
    <w:rsid w:val="009E5299"/>
    <w:rsid w:val="009F085D"/>
    <w:rsid w:val="009F0A98"/>
    <w:rsid w:val="009F2503"/>
    <w:rsid w:val="009F35E6"/>
    <w:rsid w:val="009F4BC5"/>
    <w:rsid w:val="009F6EF6"/>
    <w:rsid w:val="009F750E"/>
    <w:rsid w:val="009F7E67"/>
    <w:rsid w:val="00A00C35"/>
    <w:rsid w:val="00A01822"/>
    <w:rsid w:val="00A03973"/>
    <w:rsid w:val="00A03FFC"/>
    <w:rsid w:val="00A05C6D"/>
    <w:rsid w:val="00A06552"/>
    <w:rsid w:val="00A06F04"/>
    <w:rsid w:val="00A10A6F"/>
    <w:rsid w:val="00A112F8"/>
    <w:rsid w:val="00A1149B"/>
    <w:rsid w:val="00A1151F"/>
    <w:rsid w:val="00A1197C"/>
    <w:rsid w:val="00A11C03"/>
    <w:rsid w:val="00A13007"/>
    <w:rsid w:val="00A13DC3"/>
    <w:rsid w:val="00A142C7"/>
    <w:rsid w:val="00A146B1"/>
    <w:rsid w:val="00A14ABA"/>
    <w:rsid w:val="00A152AC"/>
    <w:rsid w:val="00A15393"/>
    <w:rsid w:val="00A15772"/>
    <w:rsid w:val="00A15DF9"/>
    <w:rsid w:val="00A1601C"/>
    <w:rsid w:val="00A16CCE"/>
    <w:rsid w:val="00A17EF7"/>
    <w:rsid w:val="00A20CA0"/>
    <w:rsid w:val="00A237E0"/>
    <w:rsid w:val="00A23D46"/>
    <w:rsid w:val="00A2553D"/>
    <w:rsid w:val="00A2617A"/>
    <w:rsid w:val="00A27173"/>
    <w:rsid w:val="00A274F8"/>
    <w:rsid w:val="00A27511"/>
    <w:rsid w:val="00A316C1"/>
    <w:rsid w:val="00A317C6"/>
    <w:rsid w:val="00A31C51"/>
    <w:rsid w:val="00A32468"/>
    <w:rsid w:val="00A3476A"/>
    <w:rsid w:val="00A36358"/>
    <w:rsid w:val="00A37DDF"/>
    <w:rsid w:val="00A37FF3"/>
    <w:rsid w:val="00A401F5"/>
    <w:rsid w:val="00A428B1"/>
    <w:rsid w:val="00A429C8"/>
    <w:rsid w:val="00A440CB"/>
    <w:rsid w:val="00A44494"/>
    <w:rsid w:val="00A445CD"/>
    <w:rsid w:val="00A45526"/>
    <w:rsid w:val="00A45B21"/>
    <w:rsid w:val="00A4756A"/>
    <w:rsid w:val="00A47A1E"/>
    <w:rsid w:val="00A502FC"/>
    <w:rsid w:val="00A5033D"/>
    <w:rsid w:val="00A50A4A"/>
    <w:rsid w:val="00A519B1"/>
    <w:rsid w:val="00A53136"/>
    <w:rsid w:val="00A53882"/>
    <w:rsid w:val="00A5450B"/>
    <w:rsid w:val="00A54852"/>
    <w:rsid w:val="00A54B2C"/>
    <w:rsid w:val="00A54BA7"/>
    <w:rsid w:val="00A60E9E"/>
    <w:rsid w:val="00A626D1"/>
    <w:rsid w:val="00A63CBA"/>
    <w:rsid w:val="00A65D5C"/>
    <w:rsid w:val="00A66860"/>
    <w:rsid w:val="00A67358"/>
    <w:rsid w:val="00A67607"/>
    <w:rsid w:val="00A707A3"/>
    <w:rsid w:val="00A70DA8"/>
    <w:rsid w:val="00A71F73"/>
    <w:rsid w:val="00A72C48"/>
    <w:rsid w:val="00A73236"/>
    <w:rsid w:val="00A73E0F"/>
    <w:rsid w:val="00A7487F"/>
    <w:rsid w:val="00A761E7"/>
    <w:rsid w:val="00A77372"/>
    <w:rsid w:val="00A80014"/>
    <w:rsid w:val="00A814A9"/>
    <w:rsid w:val="00A814AC"/>
    <w:rsid w:val="00A81FC6"/>
    <w:rsid w:val="00A827FD"/>
    <w:rsid w:val="00A83744"/>
    <w:rsid w:val="00A83CA6"/>
    <w:rsid w:val="00A847D3"/>
    <w:rsid w:val="00A85060"/>
    <w:rsid w:val="00A85177"/>
    <w:rsid w:val="00A856C6"/>
    <w:rsid w:val="00A86744"/>
    <w:rsid w:val="00A91103"/>
    <w:rsid w:val="00A93CA7"/>
    <w:rsid w:val="00A94EFA"/>
    <w:rsid w:val="00A953C0"/>
    <w:rsid w:val="00A95B26"/>
    <w:rsid w:val="00A9625A"/>
    <w:rsid w:val="00AA043E"/>
    <w:rsid w:val="00AA1C81"/>
    <w:rsid w:val="00AA1D4A"/>
    <w:rsid w:val="00AA7D66"/>
    <w:rsid w:val="00AB01BD"/>
    <w:rsid w:val="00AB0CB1"/>
    <w:rsid w:val="00AB14C8"/>
    <w:rsid w:val="00AB168B"/>
    <w:rsid w:val="00AB3B45"/>
    <w:rsid w:val="00AB4713"/>
    <w:rsid w:val="00AC030C"/>
    <w:rsid w:val="00AC1F9B"/>
    <w:rsid w:val="00AC25E5"/>
    <w:rsid w:val="00AC2B8B"/>
    <w:rsid w:val="00AC468A"/>
    <w:rsid w:val="00AC5112"/>
    <w:rsid w:val="00AC5B7E"/>
    <w:rsid w:val="00AC6589"/>
    <w:rsid w:val="00AC6F7F"/>
    <w:rsid w:val="00AC7C75"/>
    <w:rsid w:val="00AD032F"/>
    <w:rsid w:val="00AD166B"/>
    <w:rsid w:val="00AD2526"/>
    <w:rsid w:val="00AD3A3B"/>
    <w:rsid w:val="00AD432E"/>
    <w:rsid w:val="00AD4CE6"/>
    <w:rsid w:val="00AD592E"/>
    <w:rsid w:val="00AD67BC"/>
    <w:rsid w:val="00AD6BFF"/>
    <w:rsid w:val="00AE0189"/>
    <w:rsid w:val="00AE0DDB"/>
    <w:rsid w:val="00AE4B22"/>
    <w:rsid w:val="00AE4FB6"/>
    <w:rsid w:val="00AE5E40"/>
    <w:rsid w:val="00AE7401"/>
    <w:rsid w:val="00AE7511"/>
    <w:rsid w:val="00AE75DD"/>
    <w:rsid w:val="00AE77F9"/>
    <w:rsid w:val="00AE7BE2"/>
    <w:rsid w:val="00AF16B7"/>
    <w:rsid w:val="00AF1888"/>
    <w:rsid w:val="00AF2966"/>
    <w:rsid w:val="00AF45A2"/>
    <w:rsid w:val="00AF493D"/>
    <w:rsid w:val="00AF4FE7"/>
    <w:rsid w:val="00AF6495"/>
    <w:rsid w:val="00AF6D29"/>
    <w:rsid w:val="00AF6ED3"/>
    <w:rsid w:val="00B00B72"/>
    <w:rsid w:val="00B00E98"/>
    <w:rsid w:val="00B01A91"/>
    <w:rsid w:val="00B02D2E"/>
    <w:rsid w:val="00B0355C"/>
    <w:rsid w:val="00B038E3"/>
    <w:rsid w:val="00B04387"/>
    <w:rsid w:val="00B04FCB"/>
    <w:rsid w:val="00B05319"/>
    <w:rsid w:val="00B065FA"/>
    <w:rsid w:val="00B06D86"/>
    <w:rsid w:val="00B10044"/>
    <w:rsid w:val="00B10870"/>
    <w:rsid w:val="00B11A98"/>
    <w:rsid w:val="00B1298E"/>
    <w:rsid w:val="00B12DC2"/>
    <w:rsid w:val="00B13697"/>
    <w:rsid w:val="00B14CD2"/>
    <w:rsid w:val="00B156D1"/>
    <w:rsid w:val="00B158C2"/>
    <w:rsid w:val="00B15B5C"/>
    <w:rsid w:val="00B17397"/>
    <w:rsid w:val="00B20AF4"/>
    <w:rsid w:val="00B21CF6"/>
    <w:rsid w:val="00B22355"/>
    <w:rsid w:val="00B2445D"/>
    <w:rsid w:val="00B24704"/>
    <w:rsid w:val="00B24E4B"/>
    <w:rsid w:val="00B251EA"/>
    <w:rsid w:val="00B25487"/>
    <w:rsid w:val="00B25D8D"/>
    <w:rsid w:val="00B261DA"/>
    <w:rsid w:val="00B26677"/>
    <w:rsid w:val="00B30D5D"/>
    <w:rsid w:val="00B30ECB"/>
    <w:rsid w:val="00B31184"/>
    <w:rsid w:val="00B31A62"/>
    <w:rsid w:val="00B31AFE"/>
    <w:rsid w:val="00B324DA"/>
    <w:rsid w:val="00B33C2E"/>
    <w:rsid w:val="00B3458F"/>
    <w:rsid w:val="00B3462B"/>
    <w:rsid w:val="00B34944"/>
    <w:rsid w:val="00B36DE9"/>
    <w:rsid w:val="00B36E56"/>
    <w:rsid w:val="00B37737"/>
    <w:rsid w:val="00B40927"/>
    <w:rsid w:val="00B41613"/>
    <w:rsid w:val="00B42797"/>
    <w:rsid w:val="00B42852"/>
    <w:rsid w:val="00B43384"/>
    <w:rsid w:val="00B434D1"/>
    <w:rsid w:val="00B4353E"/>
    <w:rsid w:val="00B43B5F"/>
    <w:rsid w:val="00B44F4A"/>
    <w:rsid w:val="00B45E38"/>
    <w:rsid w:val="00B45EBF"/>
    <w:rsid w:val="00B477DF"/>
    <w:rsid w:val="00B5040E"/>
    <w:rsid w:val="00B51486"/>
    <w:rsid w:val="00B53835"/>
    <w:rsid w:val="00B54E28"/>
    <w:rsid w:val="00B5647F"/>
    <w:rsid w:val="00B626F7"/>
    <w:rsid w:val="00B635BA"/>
    <w:rsid w:val="00B63BE3"/>
    <w:rsid w:val="00B64B2F"/>
    <w:rsid w:val="00B655AF"/>
    <w:rsid w:val="00B70428"/>
    <w:rsid w:val="00B70F67"/>
    <w:rsid w:val="00B71165"/>
    <w:rsid w:val="00B730F8"/>
    <w:rsid w:val="00B754A0"/>
    <w:rsid w:val="00B75F9C"/>
    <w:rsid w:val="00B75FE0"/>
    <w:rsid w:val="00B777CF"/>
    <w:rsid w:val="00B77927"/>
    <w:rsid w:val="00B80F94"/>
    <w:rsid w:val="00B819C1"/>
    <w:rsid w:val="00B8311B"/>
    <w:rsid w:val="00B8484E"/>
    <w:rsid w:val="00B84C32"/>
    <w:rsid w:val="00B8690D"/>
    <w:rsid w:val="00B8751D"/>
    <w:rsid w:val="00B87656"/>
    <w:rsid w:val="00B90D20"/>
    <w:rsid w:val="00B92303"/>
    <w:rsid w:val="00B92C62"/>
    <w:rsid w:val="00B968E1"/>
    <w:rsid w:val="00BA0A38"/>
    <w:rsid w:val="00BA0E22"/>
    <w:rsid w:val="00BA1223"/>
    <w:rsid w:val="00BA2D7E"/>
    <w:rsid w:val="00BA3D20"/>
    <w:rsid w:val="00BA4979"/>
    <w:rsid w:val="00BA4A8A"/>
    <w:rsid w:val="00BA4C3F"/>
    <w:rsid w:val="00BA4D79"/>
    <w:rsid w:val="00BA5A6A"/>
    <w:rsid w:val="00BA6391"/>
    <w:rsid w:val="00BA65B0"/>
    <w:rsid w:val="00BA6D8B"/>
    <w:rsid w:val="00BA73B5"/>
    <w:rsid w:val="00BB2591"/>
    <w:rsid w:val="00BB2FB8"/>
    <w:rsid w:val="00BB3264"/>
    <w:rsid w:val="00BB32C0"/>
    <w:rsid w:val="00BB3CDA"/>
    <w:rsid w:val="00BB4700"/>
    <w:rsid w:val="00BB52FD"/>
    <w:rsid w:val="00BB6FCD"/>
    <w:rsid w:val="00BB7A34"/>
    <w:rsid w:val="00BC00D2"/>
    <w:rsid w:val="00BC282E"/>
    <w:rsid w:val="00BC6D49"/>
    <w:rsid w:val="00BD2006"/>
    <w:rsid w:val="00BD299F"/>
    <w:rsid w:val="00BD3093"/>
    <w:rsid w:val="00BD4447"/>
    <w:rsid w:val="00BD48E6"/>
    <w:rsid w:val="00BD4A0F"/>
    <w:rsid w:val="00BD4DAF"/>
    <w:rsid w:val="00BD6577"/>
    <w:rsid w:val="00BD6B9F"/>
    <w:rsid w:val="00BE25C4"/>
    <w:rsid w:val="00BE266D"/>
    <w:rsid w:val="00BE2C2D"/>
    <w:rsid w:val="00BE4415"/>
    <w:rsid w:val="00BE580B"/>
    <w:rsid w:val="00BE5B15"/>
    <w:rsid w:val="00BE5DA8"/>
    <w:rsid w:val="00BF0F40"/>
    <w:rsid w:val="00BF1C2E"/>
    <w:rsid w:val="00BF21D0"/>
    <w:rsid w:val="00BF2357"/>
    <w:rsid w:val="00BF3B4A"/>
    <w:rsid w:val="00BF4180"/>
    <w:rsid w:val="00BF4383"/>
    <w:rsid w:val="00BF5CDB"/>
    <w:rsid w:val="00BF5DB1"/>
    <w:rsid w:val="00BF78B1"/>
    <w:rsid w:val="00C00327"/>
    <w:rsid w:val="00C00333"/>
    <w:rsid w:val="00C01334"/>
    <w:rsid w:val="00C01E4F"/>
    <w:rsid w:val="00C0286F"/>
    <w:rsid w:val="00C0358B"/>
    <w:rsid w:val="00C04662"/>
    <w:rsid w:val="00C04955"/>
    <w:rsid w:val="00C04DF3"/>
    <w:rsid w:val="00C04FAC"/>
    <w:rsid w:val="00C05BDB"/>
    <w:rsid w:val="00C060BB"/>
    <w:rsid w:val="00C0656B"/>
    <w:rsid w:val="00C06785"/>
    <w:rsid w:val="00C06AC6"/>
    <w:rsid w:val="00C0752C"/>
    <w:rsid w:val="00C07645"/>
    <w:rsid w:val="00C0795D"/>
    <w:rsid w:val="00C10BAC"/>
    <w:rsid w:val="00C11750"/>
    <w:rsid w:val="00C1188C"/>
    <w:rsid w:val="00C121B8"/>
    <w:rsid w:val="00C12E6F"/>
    <w:rsid w:val="00C13EED"/>
    <w:rsid w:val="00C14286"/>
    <w:rsid w:val="00C149D9"/>
    <w:rsid w:val="00C1523A"/>
    <w:rsid w:val="00C17257"/>
    <w:rsid w:val="00C17E92"/>
    <w:rsid w:val="00C20A1C"/>
    <w:rsid w:val="00C20C9D"/>
    <w:rsid w:val="00C2151D"/>
    <w:rsid w:val="00C21CAE"/>
    <w:rsid w:val="00C222C9"/>
    <w:rsid w:val="00C22D36"/>
    <w:rsid w:val="00C2638C"/>
    <w:rsid w:val="00C2643D"/>
    <w:rsid w:val="00C307D4"/>
    <w:rsid w:val="00C3091D"/>
    <w:rsid w:val="00C31537"/>
    <w:rsid w:val="00C349CC"/>
    <w:rsid w:val="00C3542E"/>
    <w:rsid w:val="00C36113"/>
    <w:rsid w:val="00C3777C"/>
    <w:rsid w:val="00C37837"/>
    <w:rsid w:val="00C378A2"/>
    <w:rsid w:val="00C37D6D"/>
    <w:rsid w:val="00C40071"/>
    <w:rsid w:val="00C41D2D"/>
    <w:rsid w:val="00C42D15"/>
    <w:rsid w:val="00C45716"/>
    <w:rsid w:val="00C45799"/>
    <w:rsid w:val="00C50FD1"/>
    <w:rsid w:val="00C5364D"/>
    <w:rsid w:val="00C538C3"/>
    <w:rsid w:val="00C54259"/>
    <w:rsid w:val="00C54ADB"/>
    <w:rsid w:val="00C56BC2"/>
    <w:rsid w:val="00C56F77"/>
    <w:rsid w:val="00C57C45"/>
    <w:rsid w:val="00C6036C"/>
    <w:rsid w:val="00C6058B"/>
    <w:rsid w:val="00C62CBB"/>
    <w:rsid w:val="00C63788"/>
    <w:rsid w:val="00C63C40"/>
    <w:rsid w:val="00C647EA"/>
    <w:rsid w:val="00C65C1E"/>
    <w:rsid w:val="00C66342"/>
    <w:rsid w:val="00C67456"/>
    <w:rsid w:val="00C67A07"/>
    <w:rsid w:val="00C67E6F"/>
    <w:rsid w:val="00C71AA9"/>
    <w:rsid w:val="00C72719"/>
    <w:rsid w:val="00C72D59"/>
    <w:rsid w:val="00C73B8A"/>
    <w:rsid w:val="00C75689"/>
    <w:rsid w:val="00C75C07"/>
    <w:rsid w:val="00C8002E"/>
    <w:rsid w:val="00C80495"/>
    <w:rsid w:val="00C80541"/>
    <w:rsid w:val="00C81DFA"/>
    <w:rsid w:val="00C826D7"/>
    <w:rsid w:val="00C83D73"/>
    <w:rsid w:val="00C84E31"/>
    <w:rsid w:val="00C85EB1"/>
    <w:rsid w:val="00C8735F"/>
    <w:rsid w:val="00C875E8"/>
    <w:rsid w:val="00C9196C"/>
    <w:rsid w:val="00C9252F"/>
    <w:rsid w:val="00C92A22"/>
    <w:rsid w:val="00C935A3"/>
    <w:rsid w:val="00C939C1"/>
    <w:rsid w:val="00C94CA6"/>
    <w:rsid w:val="00C95248"/>
    <w:rsid w:val="00C95CBA"/>
    <w:rsid w:val="00C968A5"/>
    <w:rsid w:val="00C97356"/>
    <w:rsid w:val="00CA2C0D"/>
    <w:rsid w:val="00CA2C73"/>
    <w:rsid w:val="00CA395A"/>
    <w:rsid w:val="00CA3AB3"/>
    <w:rsid w:val="00CA4017"/>
    <w:rsid w:val="00CA7A24"/>
    <w:rsid w:val="00CA7B3C"/>
    <w:rsid w:val="00CA7D33"/>
    <w:rsid w:val="00CA7DB6"/>
    <w:rsid w:val="00CB189C"/>
    <w:rsid w:val="00CB2179"/>
    <w:rsid w:val="00CB3720"/>
    <w:rsid w:val="00CB3C3C"/>
    <w:rsid w:val="00CB4595"/>
    <w:rsid w:val="00CB45EF"/>
    <w:rsid w:val="00CB6B3B"/>
    <w:rsid w:val="00CB6EA8"/>
    <w:rsid w:val="00CB7BFF"/>
    <w:rsid w:val="00CB7EBF"/>
    <w:rsid w:val="00CC01ED"/>
    <w:rsid w:val="00CC030F"/>
    <w:rsid w:val="00CC1837"/>
    <w:rsid w:val="00CC1BF3"/>
    <w:rsid w:val="00CC2674"/>
    <w:rsid w:val="00CC3AEF"/>
    <w:rsid w:val="00CC3B6F"/>
    <w:rsid w:val="00CC4EDB"/>
    <w:rsid w:val="00CC60FE"/>
    <w:rsid w:val="00CC6587"/>
    <w:rsid w:val="00CC68E7"/>
    <w:rsid w:val="00CC6AF5"/>
    <w:rsid w:val="00CC6DF8"/>
    <w:rsid w:val="00CD12C0"/>
    <w:rsid w:val="00CD2965"/>
    <w:rsid w:val="00CD2FFA"/>
    <w:rsid w:val="00CD3592"/>
    <w:rsid w:val="00CD3768"/>
    <w:rsid w:val="00CD3DFB"/>
    <w:rsid w:val="00CD5537"/>
    <w:rsid w:val="00CD61D0"/>
    <w:rsid w:val="00CD6EAE"/>
    <w:rsid w:val="00CD7DA8"/>
    <w:rsid w:val="00CE0526"/>
    <w:rsid w:val="00CE0F27"/>
    <w:rsid w:val="00CE176B"/>
    <w:rsid w:val="00CE177C"/>
    <w:rsid w:val="00CE1889"/>
    <w:rsid w:val="00CE336C"/>
    <w:rsid w:val="00CE5557"/>
    <w:rsid w:val="00CE6235"/>
    <w:rsid w:val="00CF065A"/>
    <w:rsid w:val="00CF0E64"/>
    <w:rsid w:val="00CF2066"/>
    <w:rsid w:val="00CF2B3E"/>
    <w:rsid w:val="00CF3A60"/>
    <w:rsid w:val="00CF4586"/>
    <w:rsid w:val="00CF5D19"/>
    <w:rsid w:val="00CF60F4"/>
    <w:rsid w:val="00CF6F36"/>
    <w:rsid w:val="00CF700D"/>
    <w:rsid w:val="00CF7D2D"/>
    <w:rsid w:val="00D0030F"/>
    <w:rsid w:val="00D00652"/>
    <w:rsid w:val="00D00C1C"/>
    <w:rsid w:val="00D01143"/>
    <w:rsid w:val="00D014DE"/>
    <w:rsid w:val="00D027CA"/>
    <w:rsid w:val="00D036A4"/>
    <w:rsid w:val="00D03B8C"/>
    <w:rsid w:val="00D06A9A"/>
    <w:rsid w:val="00D07096"/>
    <w:rsid w:val="00D07823"/>
    <w:rsid w:val="00D07ED1"/>
    <w:rsid w:val="00D10107"/>
    <w:rsid w:val="00D11ED3"/>
    <w:rsid w:val="00D13D6C"/>
    <w:rsid w:val="00D13F42"/>
    <w:rsid w:val="00D141DC"/>
    <w:rsid w:val="00D14F7B"/>
    <w:rsid w:val="00D152B2"/>
    <w:rsid w:val="00D158C0"/>
    <w:rsid w:val="00D15B2B"/>
    <w:rsid w:val="00D15C80"/>
    <w:rsid w:val="00D164AC"/>
    <w:rsid w:val="00D16EAA"/>
    <w:rsid w:val="00D21CCF"/>
    <w:rsid w:val="00D226F6"/>
    <w:rsid w:val="00D229F4"/>
    <w:rsid w:val="00D23544"/>
    <w:rsid w:val="00D2485E"/>
    <w:rsid w:val="00D26DF0"/>
    <w:rsid w:val="00D27260"/>
    <w:rsid w:val="00D273F8"/>
    <w:rsid w:val="00D27591"/>
    <w:rsid w:val="00D304F1"/>
    <w:rsid w:val="00D30F6E"/>
    <w:rsid w:val="00D31C87"/>
    <w:rsid w:val="00D31DE6"/>
    <w:rsid w:val="00D33FBE"/>
    <w:rsid w:val="00D34A7A"/>
    <w:rsid w:val="00D354DF"/>
    <w:rsid w:val="00D44432"/>
    <w:rsid w:val="00D447B9"/>
    <w:rsid w:val="00D44EB9"/>
    <w:rsid w:val="00D4690A"/>
    <w:rsid w:val="00D46A20"/>
    <w:rsid w:val="00D4730C"/>
    <w:rsid w:val="00D4740C"/>
    <w:rsid w:val="00D47B52"/>
    <w:rsid w:val="00D47DA4"/>
    <w:rsid w:val="00D50BB3"/>
    <w:rsid w:val="00D52328"/>
    <w:rsid w:val="00D527AB"/>
    <w:rsid w:val="00D52BAA"/>
    <w:rsid w:val="00D5409A"/>
    <w:rsid w:val="00D546A1"/>
    <w:rsid w:val="00D54ECB"/>
    <w:rsid w:val="00D56185"/>
    <w:rsid w:val="00D562DC"/>
    <w:rsid w:val="00D563E8"/>
    <w:rsid w:val="00D5666C"/>
    <w:rsid w:val="00D57700"/>
    <w:rsid w:val="00D57DF9"/>
    <w:rsid w:val="00D600B4"/>
    <w:rsid w:val="00D60188"/>
    <w:rsid w:val="00D60668"/>
    <w:rsid w:val="00D62A01"/>
    <w:rsid w:val="00D62AFE"/>
    <w:rsid w:val="00D63837"/>
    <w:rsid w:val="00D647D5"/>
    <w:rsid w:val="00D64EEC"/>
    <w:rsid w:val="00D65044"/>
    <w:rsid w:val="00D65AA4"/>
    <w:rsid w:val="00D67018"/>
    <w:rsid w:val="00D70540"/>
    <w:rsid w:val="00D70A63"/>
    <w:rsid w:val="00D73EB5"/>
    <w:rsid w:val="00D744D5"/>
    <w:rsid w:val="00D74F7C"/>
    <w:rsid w:val="00D75E11"/>
    <w:rsid w:val="00D76D5B"/>
    <w:rsid w:val="00D7739F"/>
    <w:rsid w:val="00D804BE"/>
    <w:rsid w:val="00D81415"/>
    <w:rsid w:val="00D81FFB"/>
    <w:rsid w:val="00D82649"/>
    <w:rsid w:val="00D82714"/>
    <w:rsid w:val="00D83141"/>
    <w:rsid w:val="00D84B95"/>
    <w:rsid w:val="00D84DD6"/>
    <w:rsid w:val="00D850B8"/>
    <w:rsid w:val="00D865BE"/>
    <w:rsid w:val="00D906F5"/>
    <w:rsid w:val="00D913DE"/>
    <w:rsid w:val="00D92293"/>
    <w:rsid w:val="00D93079"/>
    <w:rsid w:val="00D93DC2"/>
    <w:rsid w:val="00D94DBE"/>
    <w:rsid w:val="00D95219"/>
    <w:rsid w:val="00D95B96"/>
    <w:rsid w:val="00D964F2"/>
    <w:rsid w:val="00D97579"/>
    <w:rsid w:val="00D978DD"/>
    <w:rsid w:val="00D97A23"/>
    <w:rsid w:val="00DA0EF3"/>
    <w:rsid w:val="00DA0FC3"/>
    <w:rsid w:val="00DA129C"/>
    <w:rsid w:val="00DA1452"/>
    <w:rsid w:val="00DA14DD"/>
    <w:rsid w:val="00DA249D"/>
    <w:rsid w:val="00DA55BB"/>
    <w:rsid w:val="00DA70DD"/>
    <w:rsid w:val="00DA71CA"/>
    <w:rsid w:val="00DB0AF3"/>
    <w:rsid w:val="00DB1C17"/>
    <w:rsid w:val="00DB321D"/>
    <w:rsid w:val="00DB5B30"/>
    <w:rsid w:val="00DC04A4"/>
    <w:rsid w:val="00DC17FF"/>
    <w:rsid w:val="00DC483F"/>
    <w:rsid w:val="00DC485B"/>
    <w:rsid w:val="00DC549F"/>
    <w:rsid w:val="00DC593F"/>
    <w:rsid w:val="00DC6199"/>
    <w:rsid w:val="00DC79D0"/>
    <w:rsid w:val="00DD044E"/>
    <w:rsid w:val="00DD168D"/>
    <w:rsid w:val="00DD1D98"/>
    <w:rsid w:val="00DD220A"/>
    <w:rsid w:val="00DD242F"/>
    <w:rsid w:val="00DD2F02"/>
    <w:rsid w:val="00DD33C4"/>
    <w:rsid w:val="00DD3AC2"/>
    <w:rsid w:val="00DD3BFF"/>
    <w:rsid w:val="00DD3DDB"/>
    <w:rsid w:val="00DD4733"/>
    <w:rsid w:val="00DD4736"/>
    <w:rsid w:val="00DD5482"/>
    <w:rsid w:val="00DD550A"/>
    <w:rsid w:val="00DE02CA"/>
    <w:rsid w:val="00DE3B10"/>
    <w:rsid w:val="00DE59B0"/>
    <w:rsid w:val="00DE79DD"/>
    <w:rsid w:val="00DF0EDF"/>
    <w:rsid w:val="00DF1389"/>
    <w:rsid w:val="00DF16CF"/>
    <w:rsid w:val="00DF1A4F"/>
    <w:rsid w:val="00DF405D"/>
    <w:rsid w:val="00DF7368"/>
    <w:rsid w:val="00DF73EC"/>
    <w:rsid w:val="00E0167D"/>
    <w:rsid w:val="00E01ABC"/>
    <w:rsid w:val="00E030DE"/>
    <w:rsid w:val="00E037E1"/>
    <w:rsid w:val="00E03F7C"/>
    <w:rsid w:val="00E0598B"/>
    <w:rsid w:val="00E05CE1"/>
    <w:rsid w:val="00E05F31"/>
    <w:rsid w:val="00E065F8"/>
    <w:rsid w:val="00E078BE"/>
    <w:rsid w:val="00E07E9F"/>
    <w:rsid w:val="00E1061C"/>
    <w:rsid w:val="00E12681"/>
    <w:rsid w:val="00E131C2"/>
    <w:rsid w:val="00E1430F"/>
    <w:rsid w:val="00E22049"/>
    <w:rsid w:val="00E22D83"/>
    <w:rsid w:val="00E23FDA"/>
    <w:rsid w:val="00E24176"/>
    <w:rsid w:val="00E2418B"/>
    <w:rsid w:val="00E25729"/>
    <w:rsid w:val="00E262AE"/>
    <w:rsid w:val="00E278A1"/>
    <w:rsid w:val="00E31591"/>
    <w:rsid w:val="00E31ADB"/>
    <w:rsid w:val="00E32E67"/>
    <w:rsid w:val="00E331E1"/>
    <w:rsid w:val="00E33ED5"/>
    <w:rsid w:val="00E34E07"/>
    <w:rsid w:val="00E35B12"/>
    <w:rsid w:val="00E3698E"/>
    <w:rsid w:val="00E374C1"/>
    <w:rsid w:val="00E43544"/>
    <w:rsid w:val="00E43737"/>
    <w:rsid w:val="00E44092"/>
    <w:rsid w:val="00E44E32"/>
    <w:rsid w:val="00E45495"/>
    <w:rsid w:val="00E4570C"/>
    <w:rsid w:val="00E45C5E"/>
    <w:rsid w:val="00E50639"/>
    <w:rsid w:val="00E510E3"/>
    <w:rsid w:val="00E51C38"/>
    <w:rsid w:val="00E522F7"/>
    <w:rsid w:val="00E53A07"/>
    <w:rsid w:val="00E53C10"/>
    <w:rsid w:val="00E53EE8"/>
    <w:rsid w:val="00E540B0"/>
    <w:rsid w:val="00E57AF6"/>
    <w:rsid w:val="00E605A2"/>
    <w:rsid w:val="00E60EFC"/>
    <w:rsid w:val="00E6130F"/>
    <w:rsid w:val="00E6226D"/>
    <w:rsid w:val="00E63F19"/>
    <w:rsid w:val="00E66554"/>
    <w:rsid w:val="00E66A23"/>
    <w:rsid w:val="00E672D6"/>
    <w:rsid w:val="00E67E2D"/>
    <w:rsid w:val="00E7047F"/>
    <w:rsid w:val="00E721CB"/>
    <w:rsid w:val="00E725E0"/>
    <w:rsid w:val="00E72E8D"/>
    <w:rsid w:val="00E733E9"/>
    <w:rsid w:val="00E741DA"/>
    <w:rsid w:val="00E74AE5"/>
    <w:rsid w:val="00E74B8A"/>
    <w:rsid w:val="00E751BD"/>
    <w:rsid w:val="00E7644D"/>
    <w:rsid w:val="00E76BD9"/>
    <w:rsid w:val="00E77039"/>
    <w:rsid w:val="00E77720"/>
    <w:rsid w:val="00E77A45"/>
    <w:rsid w:val="00E802A7"/>
    <w:rsid w:val="00E83426"/>
    <w:rsid w:val="00E83699"/>
    <w:rsid w:val="00E83736"/>
    <w:rsid w:val="00E866B9"/>
    <w:rsid w:val="00E8675E"/>
    <w:rsid w:val="00E9086F"/>
    <w:rsid w:val="00E9125F"/>
    <w:rsid w:val="00E91757"/>
    <w:rsid w:val="00E91F49"/>
    <w:rsid w:val="00E9229F"/>
    <w:rsid w:val="00E92EE2"/>
    <w:rsid w:val="00E92FD8"/>
    <w:rsid w:val="00E93E28"/>
    <w:rsid w:val="00E9483A"/>
    <w:rsid w:val="00E95048"/>
    <w:rsid w:val="00E969F1"/>
    <w:rsid w:val="00E976CC"/>
    <w:rsid w:val="00E978B7"/>
    <w:rsid w:val="00EA06A1"/>
    <w:rsid w:val="00EA211C"/>
    <w:rsid w:val="00EA2C50"/>
    <w:rsid w:val="00EA4718"/>
    <w:rsid w:val="00EA4F08"/>
    <w:rsid w:val="00EA56DB"/>
    <w:rsid w:val="00EA70E2"/>
    <w:rsid w:val="00EB18A9"/>
    <w:rsid w:val="00EB1CB5"/>
    <w:rsid w:val="00EB1EA9"/>
    <w:rsid w:val="00EB206D"/>
    <w:rsid w:val="00EB20C4"/>
    <w:rsid w:val="00EB2C5D"/>
    <w:rsid w:val="00EB2C9F"/>
    <w:rsid w:val="00EB2F8B"/>
    <w:rsid w:val="00EB3B81"/>
    <w:rsid w:val="00EB4354"/>
    <w:rsid w:val="00EB4A9D"/>
    <w:rsid w:val="00EB5079"/>
    <w:rsid w:val="00EB58EB"/>
    <w:rsid w:val="00EB6C69"/>
    <w:rsid w:val="00EC0BF1"/>
    <w:rsid w:val="00EC0C47"/>
    <w:rsid w:val="00EC1321"/>
    <w:rsid w:val="00EC1BCB"/>
    <w:rsid w:val="00EC271A"/>
    <w:rsid w:val="00EC3D53"/>
    <w:rsid w:val="00EC44D8"/>
    <w:rsid w:val="00EC56EA"/>
    <w:rsid w:val="00EC6219"/>
    <w:rsid w:val="00ED0B15"/>
    <w:rsid w:val="00ED0BE5"/>
    <w:rsid w:val="00ED0E76"/>
    <w:rsid w:val="00ED285A"/>
    <w:rsid w:val="00ED2CD8"/>
    <w:rsid w:val="00ED2E90"/>
    <w:rsid w:val="00ED439B"/>
    <w:rsid w:val="00ED4A42"/>
    <w:rsid w:val="00ED54C1"/>
    <w:rsid w:val="00EE0BDF"/>
    <w:rsid w:val="00EE0DB7"/>
    <w:rsid w:val="00EE1999"/>
    <w:rsid w:val="00EE24BB"/>
    <w:rsid w:val="00EE587D"/>
    <w:rsid w:val="00EE62E9"/>
    <w:rsid w:val="00EE78D8"/>
    <w:rsid w:val="00EE7981"/>
    <w:rsid w:val="00EF044A"/>
    <w:rsid w:val="00EF2DCB"/>
    <w:rsid w:val="00EF3A06"/>
    <w:rsid w:val="00EF3CB5"/>
    <w:rsid w:val="00EF3E70"/>
    <w:rsid w:val="00EF455D"/>
    <w:rsid w:val="00EF4573"/>
    <w:rsid w:val="00EF4673"/>
    <w:rsid w:val="00EF52D3"/>
    <w:rsid w:val="00EF6942"/>
    <w:rsid w:val="00F006BC"/>
    <w:rsid w:val="00F0077B"/>
    <w:rsid w:val="00F00C9A"/>
    <w:rsid w:val="00F02CFE"/>
    <w:rsid w:val="00F04037"/>
    <w:rsid w:val="00F07E8E"/>
    <w:rsid w:val="00F11045"/>
    <w:rsid w:val="00F11C8A"/>
    <w:rsid w:val="00F120E6"/>
    <w:rsid w:val="00F12C96"/>
    <w:rsid w:val="00F133B8"/>
    <w:rsid w:val="00F143EE"/>
    <w:rsid w:val="00F14D6A"/>
    <w:rsid w:val="00F14EAD"/>
    <w:rsid w:val="00F20357"/>
    <w:rsid w:val="00F20447"/>
    <w:rsid w:val="00F2119C"/>
    <w:rsid w:val="00F21854"/>
    <w:rsid w:val="00F21996"/>
    <w:rsid w:val="00F21E3C"/>
    <w:rsid w:val="00F221EC"/>
    <w:rsid w:val="00F22DCF"/>
    <w:rsid w:val="00F237AF"/>
    <w:rsid w:val="00F24C76"/>
    <w:rsid w:val="00F24DCF"/>
    <w:rsid w:val="00F2529E"/>
    <w:rsid w:val="00F2532A"/>
    <w:rsid w:val="00F25B68"/>
    <w:rsid w:val="00F25E65"/>
    <w:rsid w:val="00F27381"/>
    <w:rsid w:val="00F277AA"/>
    <w:rsid w:val="00F27B62"/>
    <w:rsid w:val="00F309B9"/>
    <w:rsid w:val="00F30D63"/>
    <w:rsid w:val="00F32349"/>
    <w:rsid w:val="00F343E6"/>
    <w:rsid w:val="00F35B26"/>
    <w:rsid w:val="00F35B96"/>
    <w:rsid w:val="00F36D72"/>
    <w:rsid w:val="00F37F1E"/>
    <w:rsid w:val="00F40A8E"/>
    <w:rsid w:val="00F42385"/>
    <w:rsid w:val="00F42CB8"/>
    <w:rsid w:val="00F43A34"/>
    <w:rsid w:val="00F442C2"/>
    <w:rsid w:val="00F474AE"/>
    <w:rsid w:val="00F50751"/>
    <w:rsid w:val="00F51704"/>
    <w:rsid w:val="00F5330B"/>
    <w:rsid w:val="00F55543"/>
    <w:rsid w:val="00F55B6D"/>
    <w:rsid w:val="00F561CA"/>
    <w:rsid w:val="00F5703E"/>
    <w:rsid w:val="00F5733C"/>
    <w:rsid w:val="00F579EF"/>
    <w:rsid w:val="00F60EA5"/>
    <w:rsid w:val="00F61A0B"/>
    <w:rsid w:val="00F61A8F"/>
    <w:rsid w:val="00F61B39"/>
    <w:rsid w:val="00F62A7C"/>
    <w:rsid w:val="00F70137"/>
    <w:rsid w:val="00F70380"/>
    <w:rsid w:val="00F70FB3"/>
    <w:rsid w:val="00F71600"/>
    <w:rsid w:val="00F731A0"/>
    <w:rsid w:val="00F73B72"/>
    <w:rsid w:val="00F7467C"/>
    <w:rsid w:val="00F74FC4"/>
    <w:rsid w:val="00F76360"/>
    <w:rsid w:val="00F77214"/>
    <w:rsid w:val="00F83160"/>
    <w:rsid w:val="00F856DD"/>
    <w:rsid w:val="00F85C84"/>
    <w:rsid w:val="00F8759F"/>
    <w:rsid w:val="00F87CB5"/>
    <w:rsid w:val="00F9013B"/>
    <w:rsid w:val="00F90569"/>
    <w:rsid w:val="00F91665"/>
    <w:rsid w:val="00F93912"/>
    <w:rsid w:val="00F93E50"/>
    <w:rsid w:val="00F93EA6"/>
    <w:rsid w:val="00F93F15"/>
    <w:rsid w:val="00F9435B"/>
    <w:rsid w:val="00F95407"/>
    <w:rsid w:val="00F9616A"/>
    <w:rsid w:val="00FA0293"/>
    <w:rsid w:val="00FA1F8D"/>
    <w:rsid w:val="00FA27E1"/>
    <w:rsid w:val="00FA2920"/>
    <w:rsid w:val="00FA2968"/>
    <w:rsid w:val="00FA3E6C"/>
    <w:rsid w:val="00FA3EE8"/>
    <w:rsid w:val="00FA4768"/>
    <w:rsid w:val="00FA55E7"/>
    <w:rsid w:val="00FA63B3"/>
    <w:rsid w:val="00FA63BF"/>
    <w:rsid w:val="00FA6FB1"/>
    <w:rsid w:val="00FA7B0F"/>
    <w:rsid w:val="00FA7B3C"/>
    <w:rsid w:val="00FA7FD2"/>
    <w:rsid w:val="00FB1EF9"/>
    <w:rsid w:val="00FB25D0"/>
    <w:rsid w:val="00FB33EB"/>
    <w:rsid w:val="00FB3B65"/>
    <w:rsid w:val="00FB4EA5"/>
    <w:rsid w:val="00FB5AE3"/>
    <w:rsid w:val="00FC0718"/>
    <w:rsid w:val="00FC0DD4"/>
    <w:rsid w:val="00FC1987"/>
    <w:rsid w:val="00FC2F9A"/>
    <w:rsid w:val="00FC3AE2"/>
    <w:rsid w:val="00FC3DB5"/>
    <w:rsid w:val="00FC432A"/>
    <w:rsid w:val="00FC599F"/>
    <w:rsid w:val="00FC5FFA"/>
    <w:rsid w:val="00FC6DFE"/>
    <w:rsid w:val="00FC7200"/>
    <w:rsid w:val="00FC72B3"/>
    <w:rsid w:val="00FC77D7"/>
    <w:rsid w:val="00FD01D4"/>
    <w:rsid w:val="00FD0388"/>
    <w:rsid w:val="00FD15BC"/>
    <w:rsid w:val="00FD15C0"/>
    <w:rsid w:val="00FD340E"/>
    <w:rsid w:val="00FD4124"/>
    <w:rsid w:val="00FD53C4"/>
    <w:rsid w:val="00FD7686"/>
    <w:rsid w:val="00FD7C67"/>
    <w:rsid w:val="00FE0E85"/>
    <w:rsid w:val="00FE1485"/>
    <w:rsid w:val="00FE230C"/>
    <w:rsid w:val="00FE2B5E"/>
    <w:rsid w:val="00FE4B14"/>
    <w:rsid w:val="00FE6767"/>
    <w:rsid w:val="00FE6F4F"/>
    <w:rsid w:val="00FE754A"/>
    <w:rsid w:val="00FE775E"/>
    <w:rsid w:val="00FE7E13"/>
    <w:rsid w:val="00FF0E3B"/>
    <w:rsid w:val="00FF2930"/>
    <w:rsid w:val="00FF339C"/>
    <w:rsid w:val="00FF4353"/>
    <w:rsid w:val="00FF5790"/>
    <w:rsid w:val="00FF6979"/>
    <w:rsid w:val="00FF7263"/>
    <w:rsid w:val="00FF75BD"/>
    <w:rsid w:val="00FF7781"/>
    <w:rsid w:val="00FF7D3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1"/>
    <o:shapelayout v:ext="edit">
      <o:idmap v:ext="edit" data="1"/>
    </o:shapelayout>
  </w:shapeDefaults>
  <w:decimalSymbol w:val=","/>
  <w:listSeparator w:val=";"/>
  <w15:docId w15:val="{F733AA56-77F1-4DD1-BE87-AEDE84C96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A0E39"/>
    <w:pPr>
      <w:spacing w:line="360" w:lineRule="auto"/>
      <w:jc w:val="both"/>
    </w:pPr>
    <w:rPr>
      <w:sz w:val="28"/>
      <w:szCs w:val="22"/>
      <w:lang w:val="en-US" w:eastAsia="en-US" w:bidi="en-US"/>
    </w:rPr>
  </w:style>
  <w:style w:type="paragraph" w:styleId="1">
    <w:name w:val="heading 1"/>
    <w:aliases w:val="Head 1,Наименование раздела,Заг. ненумер. раздела,Заг.ненум.разд,разд без номера,разд без номера1,разд без номера2,разд,Название раздела без номера,разд без номера:&lt;Название&gt;,Caa.iaioi.?aca,Caa. iaioia?. ?acaaea,(,Заголов,1,h1,app heading 1"/>
    <w:basedOn w:val="a"/>
    <w:next w:val="a"/>
    <w:link w:val="10"/>
    <w:qFormat/>
    <w:rsid w:val="00FA7FD2"/>
    <w:pPr>
      <w:keepNext/>
      <w:keepLines/>
      <w:jc w:val="center"/>
      <w:outlineLvl w:val="0"/>
    </w:pPr>
    <w:rPr>
      <w:b/>
      <w:bCs/>
      <w:szCs w:val="28"/>
      <w:lang w:bidi="ar-SA"/>
    </w:rPr>
  </w:style>
  <w:style w:type="paragraph" w:styleId="2">
    <w:name w:val="heading 2"/>
    <w:basedOn w:val="a"/>
    <w:next w:val="a"/>
    <w:link w:val="20"/>
    <w:uiPriority w:val="9"/>
    <w:qFormat/>
    <w:rsid w:val="00B2445D"/>
    <w:pPr>
      <w:keepNext/>
      <w:keepLines/>
      <w:jc w:val="center"/>
      <w:outlineLvl w:val="1"/>
    </w:pPr>
    <w:rPr>
      <w:b/>
      <w:bCs/>
      <w:szCs w:val="26"/>
      <w:lang w:bidi="ar-SA"/>
    </w:rPr>
  </w:style>
  <w:style w:type="paragraph" w:styleId="3">
    <w:name w:val="heading 3"/>
    <w:basedOn w:val="a"/>
    <w:next w:val="a"/>
    <w:link w:val="30"/>
    <w:qFormat/>
    <w:rsid w:val="00FA7FD2"/>
    <w:pPr>
      <w:keepNext/>
      <w:keepLines/>
      <w:jc w:val="center"/>
      <w:outlineLvl w:val="2"/>
    </w:pPr>
    <w:rPr>
      <w:b/>
      <w:bCs/>
      <w:szCs w:val="20"/>
      <w:lang w:bidi="ar-SA"/>
    </w:rPr>
  </w:style>
  <w:style w:type="paragraph" w:styleId="4">
    <w:name w:val="heading 4"/>
    <w:basedOn w:val="a"/>
    <w:next w:val="a"/>
    <w:link w:val="40"/>
    <w:uiPriority w:val="9"/>
    <w:qFormat/>
    <w:rsid w:val="00A80014"/>
    <w:pPr>
      <w:keepNext/>
      <w:keepLines/>
      <w:spacing w:before="200"/>
      <w:outlineLvl w:val="3"/>
    </w:pPr>
    <w:rPr>
      <w:b/>
      <w:bCs/>
      <w:i/>
      <w:iCs/>
      <w:color w:val="4F81BD"/>
      <w:sz w:val="20"/>
      <w:szCs w:val="20"/>
      <w:lang w:bidi="ar-SA"/>
    </w:rPr>
  </w:style>
  <w:style w:type="paragraph" w:styleId="5">
    <w:name w:val="heading 5"/>
    <w:basedOn w:val="a"/>
    <w:next w:val="a"/>
    <w:link w:val="50"/>
    <w:uiPriority w:val="9"/>
    <w:qFormat/>
    <w:rsid w:val="00A80014"/>
    <w:pPr>
      <w:keepNext/>
      <w:keepLines/>
      <w:spacing w:before="200"/>
      <w:outlineLvl w:val="4"/>
    </w:pPr>
    <w:rPr>
      <w:color w:val="243F60"/>
      <w:sz w:val="20"/>
      <w:szCs w:val="20"/>
      <w:lang w:bidi="ar-SA"/>
    </w:rPr>
  </w:style>
  <w:style w:type="paragraph" w:styleId="6">
    <w:name w:val="heading 6"/>
    <w:basedOn w:val="a"/>
    <w:next w:val="a"/>
    <w:link w:val="60"/>
    <w:uiPriority w:val="9"/>
    <w:qFormat/>
    <w:rsid w:val="00A80014"/>
    <w:pPr>
      <w:keepNext/>
      <w:keepLines/>
      <w:spacing w:before="200"/>
      <w:outlineLvl w:val="5"/>
    </w:pPr>
    <w:rPr>
      <w:i/>
      <w:iCs/>
      <w:color w:val="243F60"/>
      <w:sz w:val="20"/>
      <w:szCs w:val="20"/>
      <w:lang w:bidi="ar-SA"/>
    </w:rPr>
  </w:style>
  <w:style w:type="paragraph" w:styleId="7">
    <w:name w:val="heading 7"/>
    <w:aliases w:val="Переч_а),Переч_1),перечисление с цифрами,Переч. –,Org Heading 5,h5,Переч.  ),а),Перечисление цифры),1.1.1.1 Текст подпункта,1.1.1.1 Текст подпункта после названия пункта,текс,Переч.  1),Ia?a?.  1),Ia?a?. –,ia?a?eneaiea n oeo?aie,Ia?a?.  ),a)"/>
    <w:basedOn w:val="a"/>
    <w:next w:val="a"/>
    <w:link w:val="70"/>
    <w:qFormat/>
    <w:rsid w:val="00A80014"/>
    <w:pPr>
      <w:keepNext/>
      <w:keepLines/>
      <w:spacing w:before="200"/>
      <w:outlineLvl w:val="6"/>
    </w:pPr>
    <w:rPr>
      <w:i/>
      <w:iCs/>
      <w:color w:val="404040"/>
      <w:sz w:val="20"/>
      <w:szCs w:val="20"/>
      <w:lang w:bidi="ar-SA"/>
    </w:rPr>
  </w:style>
  <w:style w:type="paragraph" w:styleId="8">
    <w:name w:val="heading 8"/>
    <w:basedOn w:val="a"/>
    <w:next w:val="a"/>
    <w:link w:val="80"/>
    <w:uiPriority w:val="9"/>
    <w:qFormat/>
    <w:rsid w:val="00A80014"/>
    <w:pPr>
      <w:keepNext/>
      <w:keepLines/>
      <w:spacing w:before="200"/>
      <w:outlineLvl w:val="7"/>
    </w:pPr>
    <w:rPr>
      <w:color w:val="4F81BD"/>
      <w:sz w:val="20"/>
      <w:szCs w:val="20"/>
      <w:lang w:bidi="ar-SA"/>
    </w:rPr>
  </w:style>
  <w:style w:type="paragraph" w:styleId="9">
    <w:name w:val="heading 9"/>
    <w:basedOn w:val="a"/>
    <w:next w:val="a"/>
    <w:link w:val="90"/>
    <w:uiPriority w:val="9"/>
    <w:qFormat/>
    <w:rsid w:val="00A80014"/>
    <w:pPr>
      <w:keepNext/>
      <w:keepLines/>
      <w:spacing w:before="200"/>
      <w:outlineLvl w:val="8"/>
    </w:pPr>
    <w:rPr>
      <w:i/>
      <w:iCs/>
      <w:color w:val="404040"/>
      <w:sz w:val="20"/>
      <w:szCs w:val="20"/>
      <w:lang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E44E32"/>
  </w:style>
  <w:style w:type="paragraph" w:styleId="a3">
    <w:name w:val="No Spacing"/>
    <w:uiPriority w:val="1"/>
    <w:qFormat/>
    <w:rsid w:val="00A80014"/>
    <w:rPr>
      <w:sz w:val="22"/>
      <w:szCs w:val="22"/>
      <w:lang w:val="en-US" w:eastAsia="en-US" w:bidi="en-US"/>
    </w:rPr>
  </w:style>
  <w:style w:type="character" w:customStyle="1" w:styleId="10">
    <w:name w:val="Заголовок 1 Знак"/>
    <w:aliases w:val="Head 1 Знак,Наименование раздела Знак,Заг. ненумер. раздела Знак,Заг.ненум.разд Знак,разд без номера Знак,разд без номера1 Знак,разд без номера2 Знак,разд Знак,Название раздела без номера Знак,разд без номера:&lt;Название&gt; Знак,( Знак"/>
    <w:link w:val="1"/>
    <w:rsid w:val="00FA7FD2"/>
    <w:rPr>
      <w:b/>
      <w:bCs/>
      <w:sz w:val="28"/>
      <w:szCs w:val="28"/>
      <w:lang w:val="en-US" w:eastAsia="en-US"/>
    </w:rPr>
  </w:style>
  <w:style w:type="character" w:customStyle="1" w:styleId="20">
    <w:name w:val="Заголовок 2 Знак"/>
    <w:link w:val="2"/>
    <w:uiPriority w:val="9"/>
    <w:rsid w:val="00B2445D"/>
    <w:rPr>
      <w:b/>
      <w:bCs/>
      <w:sz w:val="28"/>
      <w:szCs w:val="26"/>
      <w:lang w:val="en-US" w:eastAsia="en-US"/>
    </w:rPr>
  </w:style>
  <w:style w:type="character" w:customStyle="1" w:styleId="30">
    <w:name w:val="Заголовок 3 Знак"/>
    <w:link w:val="3"/>
    <w:rsid w:val="00FA7FD2"/>
    <w:rPr>
      <w:b/>
      <w:bCs/>
      <w:sz w:val="28"/>
      <w:lang w:val="en-US" w:eastAsia="en-US"/>
    </w:rPr>
  </w:style>
  <w:style w:type="character" w:customStyle="1" w:styleId="40">
    <w:name w:val="Заголовок 4 Знак"/>
    <w:link w:val="4"/>
    <w:uiPriority w:val="9"/>
    <w:rsid w:val="00A80014"/>
    <w:rPr>
      <w:rFonts w:ascii="Times New Roman" w:eastAsia="Times New Roman" w:hAnsi="Times New Roman" w:cs="Times New Roman"/>
      <w:b/>
      <w:bCs/>
      <w:i/>
      <w:iCs/>
      <w:color w:val="4F81BD"/>
    </w:rPr>
  </w:style>
  <w:style w:type="character" w:customStyle="1" w:styleId="50">
    <w:name w:val="Заголовок 5 Знак"/>
    <w:link w:val="5"/>
    <w:uiPriority w:val="9"/>
    <w:rsid w:val="00A80014"/>
    <w:rPr>
      <w:rFonts w:ascii="Times New Roman" w:eastAsia="Times New Roman" w:hAnsi="Times New Roman" w:cs="Times New Roman"/>
      <w:color w:val="243F60"/>
    </w:rPr>
  </w:style>
  <w:style w:type="character" w:customStyle="1" w:styleId="60">
    <w:name w:val="Заголовок 6 Знак"/>
    <w:link w:val="6"/>
    <w:uiPriority w:val="9"/>
    <w:rsid w:val="00A80014"/>
    <w:rPr>
      <w:rFonts w:ascii="Times New Roman" w:eastAsia="Times New Roman" w:hAnsi="Times New Roman" w:cs="Times New Roman"/>
      <w:i/>
      <w:iCs/>
      <w:color w:val="243F60"/>
    </w:rPr>
  </w:style>
  <w:style w:type="character" w:customStyle="1" w:styleId="70">
    <w:name w:val="Заголовок 7 Знак"/>
    <w:aliases w:val="Переч_а) Знак,Переч_1) Знак,перечисление с цифрами Знак,Переч. – Знак,Org Heading 5 Знак,h5 Знак,Переч.  ) Знак,а) Знак,Перечисление цифры) Знак,1.1.1.1 Текст подпункта Знак,1.1.1.1 Текст подпункта после названия пункта Знак,текс Знак"/>
    <w:link w:val="7"/>
    <w:uiPriority w:val="9"/>
    <w:rsid w:val="00A80014"/>
    <w:rPr>
      <w:rFonts w:ascii="Times New Roman" w:eastAsia="Times New Roman" w:hAnsi="Times New Roman" w:cs="Times New Roman"/>
      <w:i/>
      <w:iCs/>
      <w:color w:val="404040"/>
    </w:rPr>
  </w:style>
  <w:style w:type="character" w:customStyle="1" w:styleId="80">
    <w:name w:val="Заголовок 8 Знак"/>
    <w:link w:val="8"/>
    <w:uiPriority w:val="9"/>
    <w:rsid w:val="00A80014"/>
    <w:rPr>
      <w:rFonts w:ascii="Times New Roman" w:eastAsia="Times New Roman" w:hAnsi="Times New Roman" w:cs="Times New Roman"/>
      <w:color w:val="4F81BD"/>
      <w:sz w:val="20"/>
      <w:szCs w:val="20"/>
    </w:rPr>
  </w:style>
  <w:style w:type="character" w:customStyle="1" w:styleId="90">
    <w:name w:val="Заголовок 9 Знак"/>
    <w:link w:val="9"/>
    <w:uiPriority w:val="9"/>
    <w:rsid w:val="00A80014"/>
    <w:rPr>
      <w:rFonts w:ascii="Times New Roman" w:eastAsia="Times New Roman" w:hAnsi="Times New Roman" w:cs="Times New Roman"/>
      <w:i/>
      <w:iCs/>
      <w:color w:val="404040"/>
      <w:sz w:val="20"/>
      <w:szCs w:val="20"/>
    </w:rPr>
  </w:style>
  <w:style w:type="paragraph" w:styleId="a4">
    <w:name w:val="caption"/>
    <w:basedOn w:val="a"/>
    <w:next w:val="a"/>
    <w:uiPriority w:val="35"/>
    <w:qFormat/>
    <w:rsid w:val="00A80014"/>
    <w:pPr>
      <w:spacing w:line="240" w:lineRule="auto"/>
    </w:pPr>
    <w:rPr>
      <w:b/>
      <w:bCs/>
      <w:color w:val="4F81BD"/>
      <w:sz w:val="18"/>
      <w:szCs w:val="18"/>
    </w:rPr>
  </w:style>
  <w:style w:type="paragraph" w:styleId="a5">
    <w:name w:val="Title"/>
    <w:basedOn w:val="a"/>
    <w:next w:val="a"/>
    <w:link w:val="a6"/>
    <w:uiPriority w:val="10"/>
    <w:qFormat/>
    <w:rsid w:val="00A80014"/>
    <w:pPr>
      <w:pBdr>
        <w:bottom w:val="single" w:sz="8" w:space="4" w:color="4F81BD"/>
      </w:pBdr>
      <w:spacing w:after="300" w:line="240" w:lineRule="auto"/>
      <w:contextualSpacing/>
    </w:pPr>
    <w:rPr>
      <w:color w:val="17365D"/>
      <w:spacing w:val="5"/>
      <w:kern w:val="28"/>
      <w:sz w:val="52"/>
      <w:szCs w:val="52"/>
      <w:lang w:bidi="ar-SA"/>
    </w:rPr>
  </w:style>
  <w:style w:type="character" w:customStyle="1" w:styleId="a6">
    <w:name w:val="Название Знак"/>
    <w:link w:val="a5"/>
    <w:uiPriority w:val="10"/>
    <w:rsid w:val="00A80014"/>
    <w:rPr>
      <w:rFonts w:ascii="Times New Roman" w:eastAsia="Times New Roman" w:hAnsi="Times New Roman" w:cs="Times New Roman"/>
      <w:color w:val="17365D"/>
      <w:spacing w:val="5"/>
      <w:kern w:val="28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A80014"/>
    <w:pPr>
      <w:numPr>
        <w:ilvl w:val="1"/>
      </w:numPr>
      <w:ind w:firstLine="709"/>
    </w:pPr>
    <w:rPr>
      <w:i/>
      <w:iCs/>
      <w:color w:val="4F81BD"/>
      <w:spacing w:val="15"/>
      <w:sz w:val="24"/>
      <w:szCs w:val="24"/>
      <w:lang w:bidi="ar-SA"/>
    </w:rPr>
  </w:style>
  <w:style w:type="character" w:customStyle="1" w:styleId="a8">
    <w:name w:val="Подзаголовок Знак"/>
    <w:link w:val="a7"/>
    <w:uiPriority w:val="11"/>
    <w:rsid w:val="00A80014"/>
    <w:rPr>
      <w:rFonts w:ascii="Times New Roman" w:eastAsia="Times New Roman" w:hAnsi="Times New Roman" w:cs="Times New Roman"/>
      <w:i/>
      <w:iCs/>
      <w:color w:val="4F81BD"/>
      <w:spacing w:val="15"/>
      <w:sz w:val="24"/>
      <w:szCs w:val="24"/>
    </w:rPr>
  </w:style>
  <w:style w:type="character" w:styleId="a9">
    <w:name w:val="Strong"/>
    <w:aliases w:val="Вспомогательный"/>
    <w:qFormat/>
    <w:rsid w:val="00A80014"/>
    <w:rPr>
      <w:b/>
      <w:bCs/>
    </w:rPr>
  </w:style>
  <w:style w:type="character" w:styleId="aa">
    <w:name w:val="Emphasis"/>
    <w:qFormat/>
    <w:rsid w:val="00A80014"/>
    <w:rPr>
      <w:i/>
      <w:iCs/>
    </w:rPr>
  </w:style>
  <w:style w:type="paragraph" w:styleId="ab">
    <w:name w:val="List Paragraph"/>
    <w:basedOn w:val="a"/>
    <w:uiPriority w:val="34"/>
    <w:qFormat/>
    <w:rsid w:val="00A80014"/>
    <w:pPr>
      <w:ind w:left="720"/>
      <w:contextualSpacing/>
    </w:pPr>
  </w:style>
  <w:style w:type="paragraph" w:styleId="21">
    <w:name w:val="Quote"/>
    <w:basedOn w:val="a"/>
    <w:next w:val="a"/>
    <w:link w:val="22"/>
    <w:uiPriority w:val="29"/>
    <w:qFormat/>
    <w:rsid w:val="00A80014"/>
    <w:rPr>
      <w:i/>
      <w:iCs/>
      <w:color w:val="000000"/>
      <w:sz w:val="20"/>
      <w:szCs w:val="20"/>
      <w:lang w:bidi="ar-SA"/>
    </w:rPr>
  </w:style>
  <w:style w:type="character" w:customStyle="1" w:styleId="22">
    <w:name w:val="Цитата 2 Знак"/>
    <w:link w:val="21"/>
    <w:uiPriority w:val="29"/>
    <w:rsid w:val="00A80014"/>
    <w:rPr>
      <w:i/>
      <w:iCs/>
      <w:color w:val="000000"/>
    </w:rPr>
  </w:style>
  <w:style w:type="paragraph" w:styleId="ac">
    <w:name w:val="Intense Quote"/>
    <w:basedOn w:val="a"/>
    <w:next w:val="a"/>
    <w:link w:val="ad"/>
    <w:uiPriority w:val="30"/>
    <w:qFormat/>
    <w:rsid w:val="00A80014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  <w:sz w:val="20"/>
      <w:szCs w:val="20"/>
      <w:lang w:bidi="ar-SA"/>
    </w:rPr>
  </w:style>
  <w:style w:type="character" w:customStyle="1" w:styleId="ad">
    <w:name w:val="Выделенная цитата Знак"/>
    <w:link w:val="ac"/>
    <w:uiPriority w:val="30"/>
    <w:rsid w:val="00A80014"/>
    <w:rPr>
      <w:b/>
      <w:bCs/>
      <w:i/>
      <w:iCs/>
      <w:color w:val="4F81BD"/>
    </w:rPr>
  </w:style>
  <w:style w:type="character" w:styleId="ae">
    <w:name w:val="Subtle Emphasis"/>
    <w:uiPriority w:val="19"/>
    <w:qFormat/>
    <w:rsid w:val="00A80014"/>
    <w:rPr>
      <w:i/>
      <w:iCs/>
      <w:color w:val="808080"/>
    </w:rPr>
  </w:style>
  <w:style w:type="character" w:styleId="af">
    <w:name w:val="Intense Emphasis"/>
    <w:uiPriority w:val="21"/>
    <w:qFormat/>
    <w:rsid w:val="00A80014"/>
    <w:rPr>
      <w:b/>
      <w:bCs/>
      <w:i/>
      <w:iCs/>
      <w:color w:val="4F81BD"/>
    </w:rPr>
  </w:style>
  <w:style w:type="character" w:styleId="af0">
    <w:name w:val="Subtle Reference"/>
    <w:uiPriority w:val="31"/>
    <w:qFormat/>
    <w:rsid w:val="00A80014"/>
    <w:rPr>
      <w:smallCaps/>
      <w:color w:val="C0504D"/>
      <w:u w:val="single"/>
    </w:rPr>
  </w:style>
  <w:style w:type="character" w:styleId="af1">
    <w:name w:val="Intense Reference"/>
    <w:uiPriority w:val="32"/>
    <w:qFormat/>
    <w:rsid w:val="00A80014"/>
    <w:rPr>
      <w:b/>
      <w:bCs/>
      <w:smallCaps/>
      <w:color w:val="C0504D"/>
      <w:spacing w:val="5"/>
      <w:u w:val="single"/>
    </w:rPr>
  </w:style>
  <w:style w:type="character" w:styleId="af2">
    <w:name w:val="Book Title"/>
    <w:uiPriority w:val="33"/>
    <w:qFormat/>
    <w:rsid w:val="00A80014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qFormat/>
    <w:rsid w:val="00A80014"/>
    <w:pPr>
      <w:outlineLvl w:val="9"/>
    </w:pPr>
  </w:style>
  <w:style w:type="paragraph" w:styleId="af4">
    <w:name w:val="Balloon Text"/>
    <w:basedOn w:val="a"/>
    <w:link w:val="af5"/>
    <w:uiPriority w:val="99"/>
    <w:semiHidden/>
    <w:unhideWhenUsed/>
    <w:rsid w:val="00A80014"/>
    <w:pPr>
      <w:spacing w:line="240" w:lineRule="auto"/>
    </w:pPr>
    <w:rPr>
      <w:rFonts w:ascii="Tahoma" w:hAnsi="Tahoma"/>
      <w:sz w:val="16"/>
      <w:szCs w:val="16"/>
      <w:lang w:bidi="ar-SA"/>
    </w:rPr>
  </w:style>
  <w:style w:type="character" w:customStyle="1" w:styleId="af5">
    <w:name w:val="Текст выноски Знак"/>
    <w:link w:val="af4"/>
    <w:uiPriority w:val="99"/>
    <w:semiHidden/>
    <w:rsid w:val="00A80014"/>
    <w:rPr>
      <w:rFonts w:ascii="Tahoma" w:hAnsi="Tahoma" w:cs="Tahoma"/>
      <w:sz w:val="16"/>
      <w:szCs w:val="16"/>
    </w:rPr>
  </w:style>
  <w:style w:type="paragraph" w:styleId="af6">
    <w:name w:val="Normal (Web)"/>
    <w:basedOn w:val="a"/>
    <w:link w:val="af7"/>
    <w:uiPriority w:val="99"/>
    <w:rsid w:val="002F7B00"/>
    <w:pPr>
      <w:spacing w:before="100" w:beforeAutospacing="1" w:after="100" w:afterAutospacing="1" w:line="240" w:lineRule="auto"/>
      <w:jc w:val="left"/>
    </w:pPr>
    <w:rPr>
      <w:sz w:val="24"/>
      <w:szCs w:val="24"/>
      <w:lang w:val="ru-RU" w:eastAsia="ru-RU" w:bidi="ar-SA"/>
    </w:rPr>
  </w:style>
  <w:style w:type="paragraph" w:styleId="af8">
    <w:name w:val="header"/>
    <w:basedOn w:val="a"/>
    <w:link w:val="af9"/>
    <w:uiPriority w:val="99"/>
    <w:unhideWhenUsed/>
    <w:rsid w:val="00246055"/>
    <w:pPr>
      <w:tabs>
        <w:tab w:val="center" w:pos="4677"/>
        <w:tab w:val="right" w:pos="9355"/>
      </w:tabs>
      <w:spacing w:line="240" w:lineRule="auto"/>
    </w:pPr>
    <w:rPr>
      <w:szCs w:val="20"/>
      <w:lang w:bidi="ar-SA"/>
    </w:rPr>
  </w:style>
  <w:style w:type="character" w:customStyle="1" w:styleId="af9">
    <w:name w:val="Верхний колонтитул Знак"/>
    <w:link w:val="af8"/>
    <w:uiPriority w:val="99"/>
    <w:rsid w:val="00246055"/>
    <w:rPr>
      <w:sz w:val="28"/>
    </w:rPr>
  </w:style>
  <w:style w:type="paragraph" w:styleId="afa">
    <w:name w:val="footer"/>
    <w:basedOn w:val="a"/>
    <w:link w:val="afb"/>
    <w:uiPriority w:val="99"/>
    <w:unhideWhenUsed/>
    <w:rsid w:val="00246055"/>
    <w:pPr>
      <w:tabs>
        <w:tab w:val="center" w:pos="4677"/>
        <w:tab w:val="right" w:pos="9355"/>
      </w:tabs>
      <w:spacing w:line="240" w:lineRule="auto"/>
    </w:pPr>
    <w:rPr>
      <w:szCs w:val="20"/>
      <w:lang w:bidi="ar-SA"/>
    </w:rPr>
  </w:style>
  <w:style w:type="character" w:customStyle="1" w:styleId="afb">
    <w:name w:val="Нижний колонтитул Знак"/>
    <w:link w:val="afa"/>
    <w:uiPriority w:val="99"/>
    <w:rsid w:val="00246055"/>
    <w:rPr>
      <w:sz w:val="28"/>
    </w:rPr>
  </w:style>
  <w:style w:type="paragraph" w:styleId="afc">
    <w:name w:val="Body Text Indent"/>
    <w:basedOn w:val="a"/>
    <w:link w:val="afd"/>
    <w:rsid w:val="006A6C69"/>
    <w:pPr>
      <w:widowControl w:val="0"/>
    </w:pPr>
    <w:rPr>
      <w:szCs w:val="28"/>
      <w:lang w:val="ru-RU" w:eastAsia="ru-RU" w:bidi="ar-SA"/>
    </w:rPr>
  </w:style>
  <w:style w:type="character" w:customStyle="1" w:styleId="afd">
    <w:name w:val="Основной текст с отступом Знак"/>
    <w:link w:val="afc"/>
    <w:rsid w:val="006A6C69"/>
    <w:rPr>
      <w:rFonts w:ascii="Times New Roman" w:eastAsia="Times New Roman" w:hAnsi="Times New Roman" w:cs="Times New Roman"/>
      <w:sz w:val="28"/>
      <w:szCs w:val="28"/>
      <w:lang w:val="ru-RU" w:eastAsia="ru-RU" w:bidi="ar-SA"/>
    </w:rPr>
  </w:style>
  <w:style w:type="paragraph" w:styleId="23">
    <w:name w:val="toc 2"/>
    <w:basedOn w:val="a"/>
    <w:next w:val="a"/>
    <w:autoRedefine/>
    <w:uiPriority w:val="39"/>
    <w:unhideWhenUsed/>
    <w:rsid w:val="00E35B12"/>
    <w:pPr>
      <w:tabs>
        <w:tab w:val="right" w:leader="dot" w:pos="9354"/>
      </w:tabs>
      <w:spacing w:after="100"/>
      <w:ind w:left="284"/>
      <w:jc w:val="left"/>
    </w:pPr>
  </w:style>
  <w:style w:type="character" w:styleId="afe">
    <w:name w:val="Hyperlink"/>
    <w:uiPriority w:val="99"/>
    <w:unhideWhenUsed/>
    <w:rsid w:val="006A6C69"/>
    <w:rPr>
      <w:color w:val="0000FF"/>
      <w:u w:val="single"/>
    </w:rPr>
  </w:style>
  <w:style w:type="paragraph" w:styleId="11">
    <w:name w:val="toc 1"/>
    <w:aliases w:val="bedaav - оглавление 1"/>
    <w:basedOn w:val="a"/>
    <w:next w:val="a"/>
    <w:link w:val="12"/>
    <w:autoRedefine/>
    <w:uiPriority w:val="39"/>
    <w:unhideWhenUsed/>
    <w:rsid w:val="00E35B12"/>
    <w:pPr>
      <w:tabs>
        <w:tab w:val="right" w:leader="dot" w:pos="9354"/>
      </w:tabs>
      <w:spacing w:after="100"/>
      <w:jc w:val="left"/>
    </w:pPr>
  </w:style>
  <w:style w:type="paragraph" w:styleId="aff">
    <w:name w:val="Plain Text"/>
    <w:basedOn w:val="a"/>
    <w:link w:val="aff0"/>
    <w:uiPriority w:val="99"/>
    <w:unhideWhenUsed/>
    <w:rsid w:val="00B84C32"/>
    <w:pPr>
      <w:spacing w:line="240" w:lineRule="auto"/>
      <w:jc w:val="left"/>
    </w:pPr>
    <w:rPr>
      <w:rFonts w:ascii="Consolas" w:hAnsi="Consolas"/>
      <w:sz w:val="21"/>
      <w:szCs w:val="21"/>
      <w:lang w:val="ru-RU" w:bidi="ar-SA"/>
    </w:rPr>
  </w:style>
  <w:style w:type="character" w:customStyle="1" w:styleId="aff0">
    <w:name w:val="Текст Знак"/>
    <w:link w:val="aff"/>
    <w:uiPriority w:val="99"/>
    <w:rsid w:val="00B84C32"/>
    <w:rPr>
      <w:rFonts w:ascii="Consolas" w:eastAsia="Times New Roman" w:hAnsi="Consolas"/>
      <w:sz w:val="21"/>
      <w:szCs w:val="21"/>
      <w:lang w:val="ru-RU" w:bidi="ar-SA"/>
    </w:rPr>
  </w:style>
  <w:style w:type="paragraph" w:styleId="31">
    <w:name w:val="toc 3"/>
    <w:basedOn w:val="a"/>
    <w:next w:val="a"/>
    <w:autoRedefine/>
    <w:uiPriority w:val="39"/>
    <w:unhideWhenUsed/>
    <w:rsid w:val="009533F1"/>
    <w:pPr>
      <w:widowControl w:val="0"/>
      <w:spacing w:after="100"/>
      <w:ind w:left="284"/>
    </w:pPr>
  </w:style>
  <w:style w:type="character" w:styleId="aff1">
    <w:name w:val="Placeholder Text"/>
    <w:uiPriority w:val="99"/>
    <w:semiHidden/>
    <w:rsid w:val="00BE580B"/>
    <w:rPr>
      <w:color w:val="808080"/>
    </w:rPr>
  </w:style>
  <w:style w:type="character" w:customStyle="1" w:styleId="mw-headline">
    <w:name w:val="mw-headline"/>
    <w:rsid w:val="0023609C"/>
    <w:rPr>
      <w:rFonts w:cs="Times New Roman"/>
    </w:rPr>
  </w:style>
  <w:style w:type="table" w:styleId="aff2">
    <w:name w:val="Table Grid"/>
    <w:basedOn w:val="a1"/>
    <w:uiPriority w:val="39"/>
    <w:rsid w:val="003232E4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ample">
    <w:name w:val="texample"/>
    <w:basedOn w:val="a0"/>
    <w:rsid w:val="00E44092"/>
  </w:style>
  <w:style w:type="paragraph" w:customStyle="1" w:styleId="aff3">
    <w:name w:val="Мой обычный"/>
    <w:basedOn w:val="a"/>
    <w:rsid w:val="00F02CFE"/>
    <w:pPr>
      <w:widowControl w:val="0"/>
      <w:suppressAutoHyphens/>
      <w:jc w:val="left"/>
    </w:pPr>
    <w:rPr>
      <w:rFonts w:eastAsia="Andale Sans UI"/>
      <w:kern w:val="1"/>
      <w:szCs w:val="24"/>
      <w:lang w:val="ru-RU" w:bidi="ar-SA"/>
    </w:rPr>
  </w:style>
  <w:style w:type="paragraph" w:customStyle="1" w:styleId="h4">
    <w:name w:val="h4"/>
    <w:basedOn w:val="a"/>
    <w:rsid w:val="00883D9D"/>
    <w:pPr>
      <w:spacing w:before="100" w:beforeAutospacing="1" w:after="100" w:afterAutospacing="1" w:line="240" w:lineRule="auto"/>
      <w:jc w:val="left"/>
    </w:pPr>
    <w:rPr>
      <w:sz w:val="24"/>
      <w:szCs w:val="24"/>
      <w:lang w:val="ru-RU" w:eastAsia="ru-RU" w:bidi="ar-SA"/>
    </w:rPr>
  </w:style>
  <w:style w:type="character" w:customStyle="1" w:styleId="important">
    <w:name w:val="important"/>
    <w:basedOn w:val="a0"/>
    <w:rsid w:val="00A37DDF"/>
  </w:style>
  <w:style w:type="paragraph" w:customStyle="1" w:styleId="picture">
    <w:name w:val="picture"/>
    <w:basedOn w:val="a"/>
    <w:rsid w:val="00CA7DB6"/>
    <w:pPr>
      <w:spacing w:after="100" w:afterAutospacing="1" w:line="240" w:lineRule="auto"/>
      <w:jc w:val="center"/>
    </w:pPr>
    <w:rPr>
      <w:rFonts w:ascii="Arial" w:hAnsi="Arial"/>
      <w:sz w:val="18"/>
      <w:szCs w:val="24"/>
      <w:lang w:val="ru-RU" w:eastAsia="ru-RU" w:bidi="ar-SA"/>
    </w:rPr>
  </w:style>
  <w:style w:type="paragraph" w:customStyle="1" w:styleId="Arial10pt">
    <w:name w:val="Стиль Обычный (веб) + Arial 10 pt по ширине"/>
    <w:basedOn w:val="af6"/>
    <w:rsid w:val="00CA7DB6"/>
    <w:pPr>
      <w:spacing w:before="60" w:beforeAutospacing="0" w:after="0" w:afterAutospacing="0"/>
      <w:ind w:firstLine="567"/>
      <w:jc w:val="both"/>
    </w:pPr>
    <w:rPr>
      <w:rFonts w:ascii="Arial" w:hAnsi="Arial"/>
      <w:sz w:val="18"/>
      <w:szCs w:val="20"/>
    </w:rPr>
  </w:style>
  <w:style w:type="paragraph" w:customStyle="1" w:styleId="Arial10pt2">
    <w:name w:val="Стиль Обычный (веб) + Arial 10 pt2"/>
    <w:basedOn w:val="af6"/>
    <w:link w:val="Arial10pt20"/>
    <w:autoRedefine/>
    <w:rsid w:val="00CA7DB6"/>
    <w:pPr>
      <w:numPr>
        <w:numId w:val="1"/>
      </w:numPr>
      <w:spacing w:before="60" w:beforeAutospacing="0" w:after="60" w:afterAutospacing="0"/>
      <w:jc w:val="both"/>
    </w:pPr>
    <w:rPr>
      <w:rFonts w:ascii="Arial" w:hAnsi="Arial"/>
      <w:sz w:val="18"/>
    </w:rPr>
  </w:style>
  <w:style w:type="character" w:customStyle="1" w:styleId="Arial10pt20">
    <w:name w:val="Стиль Обычный (веб) + Arial 10 pt2 Знак"/>
    <w:basedOn w:val="a0"/>
    <w:link w:val="Arial10pt2"/>
    <w:rsid w:val="00CA7DB6"/>
    <w:rPr>
      <w:rFonts w:ascii="Arial" w:hAnsi="Arial"/>
      <w:sz w:val="18"/>
      <w:szCs w:val="24"/>
    </w:rPr>
  </w:style>
  <w:style w:type="character" w:customStyle="1" w:styleId="Arial10pt0">
    <w:name w:val="Стиль Строгий + Arial 10 pt"/>
    <w:basedOn w:val="a9"/>
    <w:rsid w:val="00CA7DB6"/>
    <w:rPr>
      <w:rFonts w:ascii="Arial" w:hAnsi="Arial"/>
      <w:b/>
      <w:bCs/>
      <w:sz w:val="18"/>
    </w:rPr>
  </w:style>
  <w:style w:type="character" w:customStyle="1" w:styleId="Arial10pt1">
    <w:name w:val="Стиль Arial 10 pt"/>
    <w:basedOn w:val="a0"/>
    <w:rsid w:val="00CA7DB6"/>
    <w:rPr>
      <w:rFonts w:ascii="Arial" w:hAnsi="Arial"/>
      <w:sz w:val="18"/>
    </w:rPr>
  </w:style>
  <w:style w:type="paragraph" w:customStyle="1" w:styleId="Arial10pt21">
    <w:name w:val="Стиль Стиль Обычный (веб) + Arial 10 pt2 +"/>
    <w:basedOn w:val="Arial10pt2"/>
    <w:link w:val="Arial10pt22"/>
    <w:autoRedefine/>
    <w:rsid w:val="00CA7DB6"/>
    <w:pPr>
      <w:numPr>
        <w:numId w:val="0"/>
      </w:numPr>
      <w:tabs>
        <w:tab w:val="num" w:pos="720"/>
        <w:tab w:val="num" w:pos="900"/>
      </w:tabs>
      <w:spacing w:before="0" w:after="0"/>
      <w:ind w:left="901" w:hanging="181"/>
    </w:pPr>
  </w:style>
  <w:style w:type="character" w:customStyle="1" w:styleId="Arial10pt22">
    <w:name w:val="Стиль Стиль Обычный (веб) + Arial 10 pt2 + Знак"/>
    <w:basedOn w:val="Arial10pt20"/>
    <w:link w:val="Arial10pt21"/>
    <w:rsid w:val="00CA7DB6"/>
    <w:rPr>
      <w:rFonts w:ascii="Arial" w:hAnsi="Arial"/>
      <w:sz w:val="18"/>
      <w:szCs w:val="24"/>
    </w:rPr>
  </w:style>
  <w:style w:type="paragraph" w:customStyle="1" w:styleId="Arial10pt10">
    <w:name w:val="Стиль Обычный (веб) + Arial 10 pt по ширине1"/>
    <w:basedOn w:val="af6"/>
    <w:rsid w:val="005B60A9"/>
    <w:pPr>
      <w:spacing w:before="0" w:beforeAutospacing="0" w:after="60" w:afterAutospacing="0"/>
      <w:ind w:firstLine="567"/>
      <w:jc w:val="both"/>
    </w:pPr>
    <w:rPr>
      <w:rFonts w:ascii="Arial" w:hAnsi="Arial"/>
      <w:sz w:val="18"/>
      <w:szCs w:val="20"/>
    </w:rPr>
  </w:style>
  <w:style w:type="character" w:customStyle="1" w:styleId="af7">
    <w:name w:val="Обычный (веб) Знак"/>
    <w:basedOn w:val="a0"/>
    <w:link w:val="af6"/>
    <w:rsid w:val="005B60A9"/>
    <w:rPr>
      <w:sz w:val="24"/>
      <w:szCs w:val="24"/>
    </w:rPr>
  </w:style>
  <w:style w:type="paragraph" w:customStyle="1" w:styleId="importantArial10pt159">
    <w:name w:val="Стиль important + Arial 10 pt Слева:  159 см"/>
    <w:rsid w:val="005B60A9"/>
    <w:pPr>
      <w:spacing w:after="100" w:afterAutospacing="1"/>
      <w:ind w:left="902"/>
    </w:pPr>
    <w:rPr>
      <w:rFonts w:ascii="Arial" w:hAnsi="Arial"/>
      <w:i/>
      <w:iCs/>
      <w:color w:val="FF0000"/>
      <w:sz w:val="18"/>
    </w:rPr>
  </w:style>
  <w:style w:type="character" w:customStyle="1" w:styleId="Arial10pt3">
    <w:name w:val="Стиль Выделение + Arial 10 pt"/>
    <w:basedOn w:val="aa"/>
    <w:rsid w:val="005B60A9"/>
    <w:rPr>
      <w:rFonts w:ascii="Arial" w:hAnsi="Arial"/>
      <w:i/>
      <w:iCs/>
      <w:sz w:val="18"/>
    </w:rPr>
  </w:style>
  <w:style w:type="character" w:customStyle="1" w:styleId="Arial10pt4">
    <w:name w:val="Стиль Строгий + Arial 10 pt курсив"/>
    <w:basedOn w:val="a9"/>
    <w:rsid w:val="005B60A9"/>
    <w:rPr>
      <w:rFonts w:ascii="Arial" w:hAnsi="Arial"/>
      <w:b/>
      <w:bCs/>
      <w:i/>
      <w:iCs/>
      <w:sz w:val="18"/>
    </w:rPr>
  </w:style>
  <w:style w:type="paragraph" w:customStyle="1" w:styleId="200">
    <w:name w:val="Стиль Заголовок 2 + Слева:  0 см"/>
    <w:basedOn w:val="2"/>
    <w:rsid w:val="005B60A9"/>
    <w:pPr>
      <w:keepLines w:val="0"/>
      <w:spacing w:before="100" w:beforeAutospacing="1" w:after="100" w:afterAutospacing="1" w:line="240" w:lineRule="auto"/>
      <w:jc w:val="both"/>
    </w:pPr>
    <w:rPr>
      <w:rFonts w:ascii="Arial" w:hAnsi="Arial"/>
      <w:color w:val="008000"/>
      <w:sz w:val="24"/>
      <w:szCs w:val="20"/>
      <w:lang w:val="ru-RU" w:eastAsia="ru-RU"/>
    </w:rPr>
  </w:style>
  <w:style w:type="paragraph" w:customStyle="1" w:styleId="importantArial10pt">
    <w:name w:val="Стиль important + Arial 10 pt"/>
    <w:link w:val="importantArial10pt0"/>
    <w:rsid w:val="002923CE"/>
    <w:pPr>
      <w:spacing w:after="120"/>
      <w:ind w:left="181"/>
    </w:pPr>
    <w:rPr>
      <w:rFonts w:ascii="Arial" w:hAnsi="Arial"/>
      <w:i/>
      <w:iCs/>
      <w:color w:val="FF0000"/>
      <w:sz w:val="18"/>
      <w:szCs w:val="18"/>
    </w:rPr>
  </w:style>
  <w:style w:type="character" w:customStyle="1" w:styleId="importantArial10pt0">
    <w:name w:val="Стиль important + Arial 10 pt Знак"/>
    <w:basedOn w:val="a0"/>
    <w:link w:val="importantArial10pt"/>
    <w:rsid w:val="002923CE"/>
    <w:rPr>
      <w:rFonts w:ascii="Arial" w:hAnsi="Arial"/>
      <w:i/>
      <w:iCs/>
      <w:color w:val="FF0000"/>
      <w:sz w:val="18"/>
      <w:szCs w:val="18"/>
    </w:rPr>
  </w:style>
  <w:style w:type="character" w:customStyle="1" w:styleId="Arial10pt5">
    <w:name w:val="Стиль Выделение + Arial 10 pt Красный"/>
    <w:basedOn w:val="aa"/>
    <w:rsid w:val="002923CE"/>
    <w:rPr>
      <w:rFonts w:ascii="Arial" w:hAnsi="Arial"/>
      <w:i/>
      <w:iCs/>
      <w:color w:val="FF0000"/>
      <w:sz w:val="18"/>
    </w:rPr>
  </w:style>
  <w:style w:type="paragraph" w:customStyle="1" w:styleId="Arial10pt210pt1">
    <w:name w:val="Стиль Стиль Обычный (веб) + Arial 10 pt2 + 10 pt1"/>
    <w:basedOn w:val="Arial10pt2"/>
    <w:rsid w:val="002923CE"/>
    <w:pPr>
      <w:ind w:hanging="360"/>
    </w:pPr>
    <w:rPr>
      <w:szCs w:val="18"/>
    </w:rPr>
  </w:style>
  <w:style w:type="paragraph" w:customStyle="1" w:styleId="Arial10pt3651">
    <w:name w:val="Стиль Arial 10 pt по ширине Перед:  36 пт После:  5 пт1"/>
    <w:basedOn w:val="a"/>
    <w:rsid w:val="00D06A9A"/>
    <w:pPr>
      <w:spacing w:before="72" w:line="240" w:lineRule="auto"/>
    </w:pPr>
    <w:rPr>
      <w:rFonts w:ascii="Arial" w:hAnsi="Arial"/>
      <w:sz w:val="18"/>
      <w:szCs w:val="18"/>
      <w:lang w:val="ru-RU" w:eastAsia="ru-RU" w:bidi="ar-SA"/>
    </w:rPr>
  </w:style>
  <w:style w:type="table" w:customStyle="1" w:styleId="41">
    <w:name w:val="Таблица простая 41"/>
    <w:basedOn w:val="a1"/>
    <w:uiPriority w:val="44"/>
    <w:rsid w:val="00AC5B7E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numbering" w:customStyle="1" w:styleId="WW8Num14">
    <w:name w:val="WW8Num14"/>
    <w:basedOn w:val="a2"/>
    <w:rsid w:val="00F143EE"/>
    <w:pPr>
      <w:numPr>
        <w:numId w:val="3"/>
      </w:numPr>
    </w:pPr>
  </w:style>
  <w:style w:type="paragraph" w:customStyle="1" w:styleId="MTDisplayEquation">
    <w:name w:val="MTDisplayEquation"/>
    <w:basedOn w:val="a"/>
    <w:next w:val="a"/>
    <w:link w:val="MTDisplayEquation0"/>
    <w:rsid w:val="00A13007"/>
    <w:pPr>
      <w:tabs>
        <w:tab w:val="center" w:pos="4680"/>
        <w:tab w:val="right" w:pos="9360"/>
      </w:tabs>
    </w:pPr>
    <w:rPr>
      <w:lang w:val="ru-RU" w:bidi="ar-SA"/>
    </w:rPr>
  </w:style>
  <w:style w:type="character" w:customStyle="1" w:styleId="MTDisplayEquation0">
    <w:name w:val="MTDisplayEquation Знак"/>
    <w:basedOn w:val="a0"/>
    <w:link w:val="MTDisplayEquation"/>
    <w:rsid w:val="00A13007"/>
    <w:rPr>
      <w:sz w:val="28"/>
      <w:szCs w:val="22"/>
      <w:lang w:eastAsia="en-US"/>
    </w:rPr>
  </w:style>
  <w:style w:type="paragraph" w:customStyle="1" w:styleId="Default">
    <w:name w:val="Default"/>
    <w:rsid w:val="00771D62"/>
    <w:pPr>
      <w:autoSpaceDE w:val="0"/>
      <w:autoSpaceDN w:val="0"/>
      <w:adjustRightInd w:val="0"/>
    </w:pPr>
    <w:rPr>
      <w:color w:val="000000"/>
      <w:sz w:val="24"/>
      <w:szCs w:val="24"/>
      <w:lang w:val="en-US"/>
    </w:rPr>
  </w:style>
  <w:style w:type="paragraph" w:customStyle="1" w:styleId="13">
    <w:name w:val="Абзац списка1"/>
    <w:basedOn w:val="a"/>
    <w:rsid w:val="00E51C38"/>
    <w:pPr>
      <w:overflowPunct w:val="0"/>
      <w:autoSpaceDE w:val="0"/>
      <w:autoSpaceDN w:val="0"/>
      <w:adjustRightInd w:val="0"/>
      <w:spacing w:line="240" w:lineRule="auto"/>
      <w:ind w:left="720"/>
      <w:contextualSpacing/>
      <w:jc w:val="left"/>
    </w:pPr>
    <w:rPr>
      <w:szCs w:val="28"/>
      <w:lang w:val="ru-RU" w:eastAsia="ru-RU" w:bidi="ar-SA"/>
    </w:rPr>
  </w:style>
  <w:style w:type="paragraph" w:customStyle="1" w:styleId="aff4">
    <w:name w:val="Формулы"/>
    <w:basedOn w:val="a"/>
    <w:link w:val="aff5"/>
    <w:qFormat/>
    <w:rsid w:val="00AC6589"/>
    <w:pPr>
      <w:tabs>
        <w:tab w:val="center" w:pos="4678"/>
        <w:tab w:val="right" w:pos="9356"/>
      </w:tabs>
    </w:pPr>
    <w:rPr>
      <w:rFonts w:eastAsiaTheme="minorHAnsi"/>
      <w:lang w:val="ru-RU"/>
    </w:rPr>
  </w:style>
  <w:style w:type="character" w:customStyle="1" w:styleId="aff5">
    <w:name w:val="Формулы Знак"/>
    <w:basedOn w:val="a0"/>
    <w:link w:val="aff4"/>
    <w:rsid w:val="00AC6589"/>
    <w:rPr>
      <w:rFonts w:eastAsiaTheme="minorHAnsi"/>
      <w:sz w:val="28"/>
      <w:szCs w:val="22"/>
      <w:lang w:eastAsia="en-US" w:bidi="en-US"/>
    </w:rPr>
  </w:style>
  <w:style w:type="paragraph" w:styleId="24">
    <w:name w:val="Body Text 2"/>
    <w:basedOn w:val="a"/>
    <w:link w:val="25"/>
    <w:uiPriority w:val="99"/>
    <w:rsid w:val="00700764"/>
    <w:pPr>
      <w:spacing w:after="120" w:line="480" w:lineRule="auto"/>
      <w:jc w:val="left"/>
    </w:pPr>
    <w:rPr>
      <w:rFonts w:ascii="Calibri" w:hAnsi="Calibri"/>
      <w:color w:val="00000A"/>
      <w:sz w:val="22"/>
      <w:lang w:val="ru-RU" w:bidi="ar-SA"/>
    </w:rPr>
  </w:style>
  <w:style w:type="character" w:customStyle="1" w:styleId="25">
    <w:name w:val="Основной текст 2 Знак"/>
    <w:basedOn w:val="a0"/>
    <w:link w:val="24"/>
    <w:uiPriority w:val="99"/>
    <w:rsid w:val="00700764"/>
    <w:rPr>
      <w:rFonts w:ascii="Calibri" w:hAnsi="Calibri"/>
      <w:color w:val="00000A"/>
      <w:sz w:val="22"/>
      <w:szCs w:val="22"/>
      <w:lang w:eastAsia="en-US"/>
    </w:rPr>
  </w:style>
  <w:style w:type="character" w:styleId="aff6">
    <w:name w:val="line number"/>
    <w:basedOn w:val="a0"/>
    <w:uiPriority w:val="99"/>
    <w:semiHidden/>
    <w:unhideWhenUsed/>
    <w:rsid w:val="005536A5"/>
  </w:style>
  <w:style w:type="paragraph" w:styleId="aff7">
    <w:name w:val="Revision"/>
    <w:hidden/>
    <w:uiPriority w:val="99"/>
    <w:semiHidden/>
    <w:rsid w:val="009B7C1E"/>
    <w:rPr>
      <w:sz w:val="28"/>
      <w:szCs w:val="22"/>
      <w:lang w:val="en-US" w:eastAsia="en-US" w:bidi="en-US"/>
    </w:rPr>
  </w:style>
  <w:style w:type="paragraph" w:styleId="aff8">
    <w:name w:val="Document Map"/>
    <w:basedOn w:val="a"/>
    <w:link w:val="aff9"/>
    <w:uiPriority w:val="99"/>
    <w:semiHidden/>
    <w:unhideWhenUsed/>
    <w:rsid w:val="00796D8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f9">
    <w:name w:val="Схема документа Знак"/>
    <w:basedOn w:val="a0"/>
    <w:link w:val="aff8"/>
    <w:uiPriority w:val="99"/>
    <w:semiHidden/>
    <w:rsid w:val="00796D8B"/>
    <w:rPr>
      <w:rFonts w:ascii="Tahoma" w:hAnsi="Tahoma" w:cs="Tahoma"/>
      <w:sz w:val="16"/>
      <w:szCs w:val="16"/>
      <w:lang w:val="en-US" w:eastAsia="en-US" w:bidi="en-US"/>
    </w:rPr>
  </w:style>
  <w:style w:type="character" w:customStyle="1" w:styleId="12">
    <w:name w:val="Оглавление 1 Знак"/>
    <w:aliases w:val="bedaav - оглавление 1 Знак"/>
    <w:link w:val="11"/>
    <w:uiPriority w:val="39"/>
    <w:rsid w:val="00E35B12"/>
    <w:rPr>
      <w:sz w:val="28"/>
      <w:szCs w:val="22"/>
      <w:lang w:val="en-US" w:eastAsia="en-US" w:bidi="en-US"/>
    </w:rPr>
  </w:style>
  <w:style w:type="paragraph" w:customStyle="1" w:styleId="affa">
    <w:name w:val="Обычный ДР"/>
    <w:basedOn w:val="a"/>
    <w:link w:val="affb"/>
    <w:qFormat/>
    <w:rsid w:val="00D7739F"/>
    <w:pPr>
      <w:ind w:firstLine="709"/>
    </w:pPr>
    <w:rPr>
      <w:szCs w:val="28"/>
      <w:lang w:val="x-none" w:eastAsia="x-none" w:bidi="ar-SA"/>
    </w:rPr>
  </w:style>
  <w:style w:type="character" w:customStyle="1" w:styleId="affb">
    <w:name w:val="Обычный ДР Знак"/>
    <w:link w:val="affa"/>
    <w:rsid w:val="00D7739F"/>
    <w:rPr>
      <w:sz w:val="28"/>
      <w:szCs w:val="28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08491">
          <w:marLeft w:val="0"/>
          <w:marRight w:val="0"/>
          <w:marTop w:val="45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939148">
          <w:marLeft w:val="0"/>
          <w:marRight w:val="0"/>
          <w:marTop w:val="45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13548">
              <w:marLeft w:val="0"/>
              <w:marRight w:val="0"/>
              <w:marTop w:val="45"/>
              <w:marBottom w:val="4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136319">
          <w:marLeft w:val="0"/>
          <w:marRight w:val="0"/>
          <w:marTop w:val="45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9457">
          <w:marLeft w:val="0"/>
          <w:marRight w:val="0"/>
          <w:marTop w:val="45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3590">
          <w:marLeft w:val="0"/>
          <w:marRight w:val="0"/>
          <w:marTop w:val="45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88736">
          <w:marLeft w:val="0"/>
          <w:marRight w:val="0"/>
          <w:marTop w:val="45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93509">
          <w:marLeft w:val="0"/>
          <w:marRight w:val="0"/>
          <w:marTop w:val="45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40129">
          <w:marLeft w:val="0"/>
          <w:marRight w:val="0"/>
          <w:marTop w:val="45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25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5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4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4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1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8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95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1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75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4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9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6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0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482245">
          <w:blockQuote w:val="1"/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3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76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39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1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8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56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53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8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oleObject" Target="embeddings/oleObject6.bin"/><Relationship Id="rId170" Type="http://schemas.openxmlformats.org/officeDocument/2006/relationships/image" Target="media/image81.wmf"/><Relationship Id="rId268" Type="http://schemas.openxmlformats.org/officeDocument/2006/relationships/image" Target="media/image132.wmf"/><Relationship Id="rId475" Type="http://schemas.openxmlformats.org/officeDocument/2006/relationships/oleObject" Target="embeddings/oleObject232.bin"/><Relationship Id="rId682" Type="http://schemas.openxmlformats.org/officeDocument/2006/relationships/image" Target="media/image337.wmf"/><Relationship Id="rId128" Type="http://schemas.openxmlformats.org/officeDocument/2006/relationships/image" Target="media/image60.wmf"/><Relationship Id="rId335" Type="http://schemas.openxmlformats.org/officeDocument/2006/relationships/oleObject" Target="embeddings/oleObject162.bin"/><Relationship Id="rId542" Type="http://schemas.openxmlformats.org/officeDocument/2006/relationships/oleObject" Target="embeddings/oleObject266.bin"/><Relationship Id="rId987" Type="http://schemas.openxmlformats.org/officeDocument/2006/relationships/oleObject" Target="embeddings/oleObject489.bin"/><Relationship Id="rId1172" Type="http://schemas.openxmlformats.org/officeDocument/2006/relationships/image" Target="media/image575.png"/><Relationship Id="rId402" Type="http://schemas.openxmlformats.org/officeDocument/2006/relationships/image" Target="media/image198.wmf"/><Relationship Id="rId847" Type="http://schemas.openxmlformats.org/officeDocument/2006/relationships/oleObject" Target="embeddings/oleObject419.bin"/><Relationship Id="rId1032" Type="http://schemas.openxmlformats.org/officeDocument/2006/relationships/image" Target="media/image512.wmf"/><Relationship Id="rId707" Type="http://schemas.openxmlformats.org/officeDocument/2006/relationships/oleObject" Target="embeddings/oleObject349.bin"/><Relationship Id="rId914" Type="http://schemas.openxmlformats.org/officeDocument/2006/relationships/image" Target="media/image453.wmf"/><Relationship Id="rId43" Type="http://schemas.openxmlformats.org/officeDocument/2006/relationships/oleObject" Target="embeddings/oleObject17.bin"/><Relationship Id="rId192" Type="http://schemas.openxmlformats.org/officeDocument/2006/relationships/image" Target="media/image93.wmf"/><Relationship Id="rId497" Type="http://schemas.openxmlformats.org/officeDocument/2006/relationships/oleObject" Target="embeddings/oleObject243.bin"/><Relationship Id="rId357" Type="http://schemas.openxmlformats.org/officeDocument/2006/relationships/oleObject" Target="embeddings/oleObject173.bin"/><Relationship Id="rId217" Type="http://schemas.openxmlformats.org/officeDocument/2006/relationships/oleObject" Target="embeddings/oleObject102.bin"/><Relationship Id="rId564" Type="http://schemas.openxmlformats.org/officeDocument/2006/relationships/oleObject" Target="embeddings/oleObject277.bin"/><Relationship Id="rId771" Type="http://schemas.openxmlformats.org/officeDocument/2006/relationships/oleObject" Target="embeddings/oleObject381.bin"/><Relationship Id="rId869" Type="http://schemas.openxmlformats.org/officeDocument/2006/relationships/oleObject" Target="embeddings/oleObject430.bin"/><Relationship Id="rId424" Type="http://schemas.openxmlformats.org/officeDocument/2006/relationships/image" Target="media/image209.wmf"/><Relationship Id="rId631" Type="http://schemas.openxmlformats.org/officeDocument/2006/relationships/oleObject" Target="embeddings/oleObject311.bin"/><Relationship Id="rId729" Type="http://schemas.openxmlformats.org/officeDocument/2006/relationships/oleObject" Target="embeddings/oleObject360.bin"/><Relationship Id="rId1054" Type="http://schemas.openxmlformats.org/officeDocument/2006/relationships/image" Target="media/image523.wmf"/><Relationship Id="rId936" Type="http://schemas.openxmlformats.org/officeDocument/2006/relationships/image" Target="media/image464.wmf"/><Relationship Id="rId1121" Type="http://schemas.openxmlformats.org/officeDocument/2006/relationships/image" Target="media/image566.wmf"/><Relationship Id="rId65" Type="http://schemas.openxmlformats.org/officeDocument/2006/relationships/oleObject" Target="embeddings/oleObject28.bin"/><Relationship Id="rId281" Type="http://schemas.openxmlformats.org/officeDocument/2006/relationships/oleObject" Target="embeddings/oleObject134.bin"/><Relationship Id="rId141" Type="http://schemas.openxmlformats.org/officeDocument/2006/relationships/oleObject" Target="embeddings/oleObject66.bin"/><Relationship Id="rId379" Type="http://schemas.openxmlformats.org/officeDocument/2006/relationships/oleObject" Target="embeddings/oleObject184.bin"/><Relationship Id="rId586" Type="http://schemas.openxmlformats.org/officeDocument/2006/relationships/oleObject" Target="embeddings/oleObject288.bin"/><Relationship Id="rId793" Type="http://schemas.openxmlformats.org/officeDocument/2006/relationships/oleObject" Target="embeddings/oleObject392.bin"/><Relationship Id="rId7" Type="http://schemas.openxmlformats.org/officeDocument/2006/relationships/endnotes" Target="endnotes.xml"/><Relationship Id="rId239" Type="http://schemas.openxmlformats.org/officeDocument/2006/relationships/oleObject" Target="embeddings/oleObject113.bin"/><Relationship Id="rId446" Type="http://schemas.openxmlformats.org/officeDocument/2006/relationships/image" Target="media/image220.wmf"/><Relationship Id="rId653" Type="http://schemas.openxmlformats.org/officeDocument/2006/relationships/oleObject" Target="embeddings/oleObject322.bin"/><Relationship Id="rId1076" Type="http://schemas.openxmlformats.org/officeDocument/2006/relationships/image" Target="media/image535.wmf"/><Relationship Id="rId306" Type="http://schemas.openxmlformats.org/officeDocument/2006/relationships/image" Target="media/image151.wmf"/><Relationship Id="rId860" Type="http://schemas.openxmlformats.org/officeDocument/2006/relationships/image" Target="media/image426.wmf"/><Relationship Id="rId958" Type="http://schemas.openxmlformats.org/officeDocument/2006/relationships/image" Target="media/image475.wmf"/><Relationship Id="rId1143" Type="http://schemas.openxmlformats.org/officeDocument/2006/relationships/chart" Target="charts/chart10.xml"/><Relationship Id="rId87" Type="http://schemas.openxmlformats.org/officeDocument/2006/relationships/oleObject" Target="embeddings/oleObject39.bin"/><Relationship Id="rId513" Type="http://schemas.openxmlformats.org/officeDocument/2006/relationships/oleObject" Target="embeddings/oleObject251.bin"/><Relationship Id="rId720" Type="http://schemas.openxmlformats.org/officeDocument/2006/relationships/image" Target="media/image356.wmf"/><Relationship Id="rId818" Type="http://schemas.openxmlformats.org/officeDocument/2006/relationships/image" Target="media/image405.wmf"/><Relationship Id="rId1003" Type="http://schemas.openxmlformats.org/officeDocument/2006/relationships/oleObject" Target="embeddings/oleObject497.bin"/><Relationship Id="rId14" Type="http://schemas.openxmlformats.org/officeDocument/2006/relationships/image" Target="media/image3.wmf"/><Relationship Id="rId163" Type="http://schemas.openxmlformats.org/officeDocument/2006/relationships/oleObject" Target="embeddings/oleObject77.bin"/><Relationship Id="rId370" Type="http://schemas.openxmlformats.org/officeDocument/2006/relationships/image" Target="media/image182.wmf"/><Relationship Id="rId230" Type="http://schemas.openxmlformats.org/officeDocument/2006/relationships/image" Target="media/image113.wmf"/><Relationship Id="rId468" Type="http://schemas.openxmlformats.org/officeDocument/2006/relationships/image" Target="media/image231.wmf"/><Relationship Id="rId675" Type="http://schemas.openxmlformats.org/officeDocument/2006/relationships/oleObject" Target="embeddings/oleObject333.bin"/><Relationship Id="rId882" Type="http://schemas.openxmlformats.org/officeDocument/2006/relationships/image" Target="media/image437.wmf"/><Relationship Id="rId1098" Type="http://schemas.openxmlformats.org/officeDocument/2006/relationships/image" Target="media/image546.wmf"/><Relationship Id="rId328" Type="http://schemas.openxmlformats.org/officeDocument/2006/relationships/image" Target="media/image161.wmf"/><Relationship Id="rId535" Type="http://schemas.openxmlformats.org/officeDocument/2006/relationships/oleObject" Target="embeddings/oleObject262.bin"/><Relationship Id="rId742" Type="http://schemas.openxmlformats.org/officeDocument/2006/relationships/image" Target="media/image367.wmf"/><Relationship Id="rId1165" Type="http://schemas.openxmlformats.org/officeDocument/2006/relationships/chart" Target="charts/chart28.xml"/><Relationship Id="rId602" Type="http://schemas.openxmlformats.org/officeDocument/2006/relationships/oleObject" Target="embeddings/oleObject296.bin"/><Relationship Id="rId1025" Type="http://schemas.openxmlformats.org/officeDocument/2006/relationships/oleObject" Target="embeddings/oleObject508.bin"/><Relationship Id="rId907" Type="http://schemas.openxmlformats.org/officeDocument/2006/relationships/oleObject" Target="embeddings/oleObject449.bin"/><Relationship Id="rId36" Type="http://schemas.openxmlformats.org/officeDocument/2006/relationships/image" Target="media/image14.wmf"/><Relationship Id="rId185" Type="http://schemas.openxmlformats.org/officeDocument/2006/relationships/oleObject" Target="embeddings/oleObject88.bin"/><Relationship Id="rId392" Type="http://schemas.openxmlformats.org/officeDocument/2006/relationships/image" Target="media/image193.wmf"/><Relationship Id="rId697" Type="http://schemas.openxmlformats.org/officeDocument/2006/relationships/oleObject" Target="embeddings/oleObject344.bin"/><Relationship Id="rId252" Type="http://schemas.openxmlformats.org/officeDocument/2006/relationships/image" Target="media/image124.wmf"/><Relationship Id="rId112" Type="http://schemas.openxmlformats.org/officeDocument/2006/relationships/image" Target="media/image52.wmf"/><Relationship Id="rId557" Type="http://schemas.openxmlformats.org/officeDocument/2006/relationships/image" Target="media/image275.wmf"/><Relationship Id="rId764" Type="http://schemas.openxmlformats.org/officeDocument/2006/relationships/image" Target="media/image378.wmf"/><Relationship Id="rId971" Type="http://schemas.openxmlformats.org/officeDocument/2006/relationships/oleObject" Target="embeddings/oleObject481.bin"/><Relationship Id="rId417" Type="http://schemas.openxmlformats.org/officeDocument/2006/relationships/oleObject" Target="embeddings/oleObject203.bin"/><Relationship Id="rId624" Type="http://schemas.openxmlformats.org/officeDocument/2006/relationships/oleObject" Target="embeddings/oleObject307.bin"/><Relationship Id="rId831" Type="http://schemas.openxmlformats.org/officeDocument/2006/relationships/oleObject" Target="embeddings/oleObject411.bin"/><Relationship Id="rId1047" Type="http://schemas.openxmlformats.org/officeDocument/2006/relationships/oleObject" Target="embeddings/oleObject519.bin"/><Relationship Id="rId929" Type="http://schemas.openxmlformats.org/officeDocument/2006/relationships/oleObject" Target="embeddings/oleObject460.bin"/><Relationship Id="rId1114" Type="http://schemas.openxmlformats.org/officeDocument/2006/relationships/image" Target="media/image560.png"/><Relationship Id="rId58" Type="http://schemas.openxmlformats.org/officeDocument/2006/relationships/image" Target="media/image25.wmf"/><Relationship Id="rId274" Type="http://schemas.openxmlformats.org/officeDocument/2006/relationships/image" Target="media/image135.wmf"/><Relationship Id="rId481" Type="http://schemas.openxmlformats.org/officeDocument/2006/relationships/oleObject" Target="embeddings/oleObject235.bin"/><Relationship Id="rId134" Type="http://schemas.openxmlformats.org/officeDocument/2006/relationships/image" Target="media/image63.wmf"/><Relationship Id="rId579" Type="http://schemas.openxmlformats.org/officeDocument/2006/relationships/image" Target="media/image286.wmf"/><Relationship Id="rId786" Type="http://schemas.openxmlformats.org/officeDocument/2006/relationships/image" Target="media/image389.wmf"/><Relationship Id="rId993" Type="http://schemas.openxmlformats.org/officeDocument/2006/relationships/oleObject" Target="embeddings/oleObject492.bin"/><Relationship Id="rId341" Type="http://schemas.openxmlformats.org/officeDocument/2006/relationships/oleObject" Target="embeddings/oleObject165.bin"/><Relationship Id="rId439" Type="http://schemas.openxmlformats.org/officeDocument/2006/relationships/oleObject" Target="embeddings/oleObject214.bin"/><Relationship Id="rId646" Type="http://schemas.openxmlformats.org/officeDocument/2006/relationships/image" Target="media/image319.wmf"/><Relationship Id="rId1069" Type="http://schemas.openxmlformats.org/officeDocument/2006/relationships/image" Target="media/image531.wmf"/><Relationship Id="rId201" Type="http://schemas.openxmlformats.org/officeDocument/2006/relationships/image" Target="media/image98.wmf"/><Relationship Id="rId285" Type="http://schemas.openxmlformats.org/officeDocument/2006/relationships/oleObject" Target="embeddings/oleObject136.bin"/><Relationship Id="rId506" Type="http://schemas.openxmlformats.org/officeDocument/2006/relationships/image" Target="media/image250.wmf"/><Relationship Id="rId853" Type="http://schemas.openxmlformats.org/officeDocument/2006/relationships/oleObject" Target="embeddings/oleObject422.bin"/><Relationship Id="rId1136" Type="http://schemas.openxmlformats.org/officeDocument/2006/relationships/chart" Target="charts/chart3.xml"/><Relationship Id="rId492" Type="http://schemas.openxmlformats.org/officeDocument/2006/relationships/image" Target="media/image243.wmf"/><Relationship Id="rId713" Type="http://schemas.openxmlformats.org/officeDocument/2006/relationships/oleObject" Target="embeddings/oleObject352.bin"/><Relationship Id="rId797" Type="http://schemas.openxmlformats.org/officeDocument/2006/relationships/oleObject" Target="embeddings/oleObject394.bin"/><Relationship Id="rId920" Type="http://schemas.openxmlformats.org/officeDocument/2006/relationships/image" Target="media/image456.wmf"/><Relationship Id="rId145" Type="http://schemas.openxmlformats.org/officeDocument/2006/relationships/oleObject" Target="embeddings/oleObject68.bin"/><Relationship Id="rId352" Type="http://schemas.openxmlformats.org/officeDocument/2006/relationships/image" Target="media/image173.wmf"/><Relationship Id="rId212" Type="http://schemas.openxmlformats.org/officeDocument/2006/relationships/image" Target="media/image104.wmf"/><Relationship Id="rId657" Type="http://schemas.openxmlformats.org/officeDocument/2006/relationships/oleObject" Target="embeddings/oleObject324.bin"/><Relationship Id="rId864" Type="http://schemas.openxmlformats.org/officeDocument/2006/relationships/image" Target="media/image428.wmf"/><Relationship Id="rId296" Type="http://schemas.openxmlformats.org/officeDocument/2006/relationships/image" Target="media/image146.wmf"/><Relationship Id="rId517" Type="http://schemas.openxmlformats.org/officeDocument/2006/relationships/oleObject" Target="embeddings/oleObject253.bin"/><Relationship Id="rId724" Type="http://schemas.openxmlformats.org/officeDocument/2006/relationships/image" Target="media/image358.wmf"/><Relationship Id="rId931" Type="http://schemas.openxmlformats.org/officeDocument/2006/relationships/oleObject" Target="embeddings/oleObject461.bin"/><Relationship Id="rId1147" Type="http://schemas.openxmlformats.org/officeDocument/2006/relationships/chart" Target="charts/chart14.xml"/><Relationship Id="rId60" Type="http://schemas.openxmlformats.org/officeDocument/2006/relationships/image" Target="media/image26.wmf"/><Relationship Id="rId156" Type="http://schemas.openxmlformats.org/officeDocument/2006/relationships/image" Target="media/image74.wmf"/><Relationship Id="rId363" Type="http://schemas.openxmlformats.org/officeDocument/2006/relationships/oleObject" Target="embeddings/oleObject176.bin"/><Relationship Id="rId570" Type="http://schemas.openxmlformats.org/officeDocument/2006/relationships/oleObject" Target="embeddings/oleObject280.bin"/><Relationship Id="rId1007" Type="http://schemas.openxmlformats.org/officeDocument/2006/relationships/oleObject" Target="embeddings/oleObject499.bin"/><Relationship Id="rId223" Type="http://schemas.openxmlformats.org/officeDocument/2006/relationships/oleObject" Target="embeddings/oleObject105.bin"/><Relationship Id="rId430" Type="http://schemas.openxmlformats.org/officeDocument/2006/relationships/image" Target="media/image212.wmf"/><Relationship Id="rId668" Type="http://schemas.openxmlformats.org/officeDocument/2006/relationships/image" Target="media/image330.wmf"/><Relationship Id="rId875" Type="http://schemas.openxmlformats.org/officeDocument/2006/relationships/oleObject" Target="embeddings/oleObject433.bin"/><Relationship Id="rId1060" Type="http://schemas.openxmlformats.org/officeDocument/2006/relationships/image" Target="media/image526.wmf"/><Relationship Id="rId18" Type="http://schemas.openxmlformats.org/officeDocument/2006/relationships/image" Target="media/image5.wmf"/><Relationship Id="rId528" Type="http://schemas.openxmlformats.org/officeDocument/2006/relationships/image" Target="media/image261.wmf"/><Relationship Id="rId735" Type="http://schemas.openxmlformats.org/officeDocument/2006/relationships/oleObject" Target="embeddings/oleObject363.bin"/><Relationship Id="rId942" Type="http://schemas.openxmlformats.org/officeDocument/2006/relationships/image" Target="media/image467.wmf"/><Relationship Id="rId1158" Type="http://schemas.openxmlformats.org/officeDocument/2006/relationships/chart" Target="charts/chart21.xml"/><Relationship Id="rId167" Type="http://schemas.openxmlformats.org/officeDocument/2006/relationships/oleObject" Target="embeddings/oleObject79.bin"/><Relationship Id="rId374" Type="http://schemas.openxmlformats.org/officeDocument/2006/relationships/image" Target="media/image184.wmf"/><Relationship Id="rId581" Type="http://schemas.openxmlformats.org/officeDocument/2006/relationships/image" Target="media/image287.wmf"/><Relationship Id="rId1018" Type="http://schemas.openxmlformats.org/officeDocument/2006/relationships/image" Target="media/image505.wmf"/><Relationship Id="rId71" Type="http://schemas.openxmlformats.org/officeDocument/2006/relationships/oleObject" Target="embeddings/oleObject31.bin"/><Relationship Id="rId234" Type="http://schemas.openxmlformats.org/officeDocument/2006/relationships/image" Target="media/image115.wmf"/><Relationship Id="rId679" Type="http://schemas.openxmlformats.org/officeDocument/2006/relationships/oleObject" Target="embeddings/oleObject335.bin"/><Relationship Id="rId802" Type="http://schemas.openxmlformats.org/officeDocument/2006/relationships/image" Target="media/image397.wmf"/><Relationship Id="rId886" Type="http://schemas.openxmlformats.org/officeDocument/2006/relationships/image" Target="media/image439.wmf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441" Type="http://schemas.openxmlformats.org/officeDocument/2006/relationships/oleObject" Target="embeddings/oleObject215.bin"/><Relationship Id="rId539" Type="http://schemas.openxmlformats.org/officeDocument/2006/relationships/image" Target="media/image266.wmf"/><Relationship Id="rId746" Type="http://schemas.openxmlformats.org/officeDocument/2006/relationships/image" Target="media/image369.wmf"/><Relationship Id="rId1071" Type="http://schemas.openxmlformats.org/officeDocument/2006/relationships/oleObject" Target="embeddings/oleObject530.bin"/><Relationship Id="rId1169" Type="http://schemas.openxmlformats.org/officeDocument/2006/relationships/chart" Target="charts/chart32.xml"/><Relationship Id="rId178" Type="http://schemas.openxmlformats.org/officeDocument/2006/relationships/image" Target="media/image85.wmf"/><Relationship Id="rId301" Type="http://schemas.openxmlformats.org/officeDocument/2006/relationships/oleObject" Target="embeddings/oleObject144.bin"/><Relationship Id="rId953" Type="http://schemas.openxmlformats.org/officeDocument/2006/relationships/oleObject" Target="embeddings/oleObject472.bin"/><Relationship Id="rId1029" Type="http://schemas.openxmlformats.org/officeDocument/2006/relationships/oleObject" Target="embeddings/oleObject510.bin"/><Relationship Id="rId82" Type="http://schemas.openxmlformats.org/officeDocument/2006/relationships/image" Target="media/image37.wmf"/><Relationship Id="rId385" Type="http://schemas.openxmlformats.org/officeDocument/2006/relationships/oleObject" Target="embeddings/oleObject187.bin"/><Relationship Id="rId592" Type="http://schemas.openxmlformats.org/officeDocument/2006/relationships/oleObject" Target="embeddings/oleObject291.bin"/><Relationship Id="rId606" Type="http://schemas.openxmlformats.org/officeDocument/2006/relationships/oleObject" Target="embeddings/oleObject298.bin"/><Relationship Id="rId813" Type="http://schemas.openxmlformats.org/officeDocument/2006/relationships/oleObject" Target="embeddings/oleObject402.bin"/><Relationship Id="rId245" Type="http://schemas.openxmlformats.org/officeDocument/2006/relationships/oleObject" Target="embeddings/oleObject116.bin"/><Relationship Id="rId452" Type="http://schemas.openxmlformats.org/officeDocument/2006/relationships/image" Target="media/image223.wmf"/><Relationship Id="rId897" Type="http://schemas.openxmlformats.org/officeDocument/2006/relationships/oleObject" Target="embeddings/oleObject444.bin"/><Relationship Id="rId1082" Type="http://schemas.openxmlformats.org/officeDocument/2006/relationships/image" Target="media/image538.wmf"/><Relationship Id="rId105" Type="http://schemas.openxmlformats.org/officeDocument/2006/relationships/oleObject" Target="embeddings/oleObject48.bin"/><Relationship Id="rId312" Type="http://schemas.openxmlformats.org/officeDocument/2006/relationships/image" Target="media/image154.wmf"/><Relationship Id="rId757" Type="http://schemas.openxmlformats.org/officeDocument/2006/relationships/oleObject" Target="embeddings/oleObject374.bin"/><Relationship Id="rId964" Type="http://schemas.openxmlformats.org/officeDocument/2006/relationships/image" Target="media/image478.wmf"/><Relationship Id="rId93" Type="http://schemas.openxmlformats.org/officeDocument/2006/relationships/oleObject" Target="embeddings/oleObject42.bin"/><Relationship Id="rId189" Type="http://schemas.openxmlformats.org/officeDocument/2006/relationships/oleObject" Target="embeddings/oleObject90.bin"/><Relationship Id="rId396" Type="http://schemas.openxmlformats.org/officeDocument/2006/relationships/image" Target="media/image195.wmf"/><Relationship Id="rId617" Type="http://schemas.openxmlformats.org/officeDocument/2006/relationships/image" Target="media/image305.wmf"/><Relationship Id="rId824" Type="http://schemas.openxmlformats.org/officeDocument/2006/relationships/image" Target="media/image408.wmf"/><Relationship Id="rId256" Type="http://schemas.openxmlformats.org/officeDocument/2006/relationships/image" Target="media/image126.wmf"/><Relationship Id="rId463" Type="http://schemas.openxmlformats.org/officeDocument/2006/relationships/oleObject" Target="embeddings/oleObject226.bin"/><Relationship Id="rId670" Type="http://schemas.openxmlformats.org/officeDocument/2006/relationships/image" Target="media/image331.wmf"/><Relationship Id="rId1093" Type="http://schemas.openxmlformats.org/officeDocument/2006/relationships/oleObject" Target="embeddings/oleObject541.bin"/><Relationship Id="rId1107" Type="http://schemas.openxmlformats.org/officeDocument/2006/relationships/image" Target="media/image553.png"/><Relationship Id="rId116" Type="http://schemas.openxmlformats.org/officeDocument/2006/relationships/image" Target="media/image54.wmf"/><Relationship Id="rId323" Type="http://schemas.openxmlformats.org/officeDocument/2006/relationships/oleObject" Target="embeddings/oleObject155.bin"/><Relationship Id="rId530" Type="http://schemas.openxmlformats.org/officeDocument/2006/relationships/image" Target="media/image262.wmf"/><Relationship Id="rId768" Type="http://schemas.openxmlformats.org/officeDocument/2006/relationships/image" Target="media/image380.wmf"/><Relationship Id="rId975" Type="http://schemas.openxmlformats.org/officeDocument/2006/relationships/oleObject" Target="embeddings/oleObject483.bin"/><Relationship Id="rId1160" Type="http://schemas.openxmlformats.org/officeDocument/2006/relationships/chart" Target="charts/chart23.xml"/><Relationship Id="rId20" Type="http://schemas.openxmlformats.org/officeDocument/2006/relationships/image" Target="media/image6.wmf"/><Relationship Id="rId628" Type="http://schemas.openxmlformats.org/officeDocument/2006/relationships/image" Target="media/image310.wmf"/><Relationship Id="rId835" Type="http://schemas.openxmlformats.org/officeDocument/2006/relationships/oleObject" Target="embeddings/oleObject413.bin"/><Relationship Id="rId267" Type="http://schemas.openxmlformats.org/officeDocument/2006/relationships/oleObject" Target="embeddings/oleObject127.bin"/><Relationship Id="rId474" Type="http://schemas.openxmlformats.org/officeDocument/2006/relationships/image" Target="media/image234.wmf"/><Relationship Id="rId1020" Type="http://schemas.openxmlformats.org/officeDocument/2006/relationships/image" Target="media/image506.wmf"/><Relationship Id="rId1118" Type="http://schemas.openxmlformats.org/officeDocument/2006/relationships/image" Target="media/image564.jpeg"/><Relationship Id="rId127" Type="http://schemas.openxmlformats.org/officeDocument/2006/relationships/oleObject" Target="embeddings/oleObject59.bin"/><Relationship Id="rId681" Type="http://schemas.openxmlformats.org/officeDocument/2006/relationships/oleObject" Target="embeddings/oleObject336.bin"/><Relationship Id="rId779" Type="http://schemas.openxmlformats.org/officeDocument/2006/relationships/oleObject" Target="embeddings/oleObject385.bin"/><Relationship Id="rId902" Type="http://schemas.openxmlformats.org/officeDocument/2006/relationships/image" Target="media/image447.wmf"/><Relationship Id="rId986" Type="http://schemas.openxmlformats.org/officeDocument/2006/relationships/image" Target="media/image489.wmf"/><Relationship Id="rId31" Type="http://schemas.openxmlformats.org/officeDocument/2006/relationships/oleObject" Target="embeddings/oleObject11.bin"/><Relationship Id="rId334" Type="http://schemas.openxmlformats.org/officeDocument/2006/relationships/image" Target="media/image164.wmf"/><Relationship Id="rId541" Type="http://schemas.openxmlformats.org/officeDocument/2006/relationships/image" Target="media/image267.wmf"/><Relationship Id="rId639" Type="http://schemas.openxmlformats.org/officeDocument/2006/relationships/oleObject" Target="embeddings/oleObject315.bin"/><Relationship Id="rId1171" Type="http://schemas.openxmlformats.org/officeDocument/2006/relationships/image" Target="media/image574.png"/><Relationship Id="rId180" Type="http://schemas.openxmlformats.org/officeDocument/2006/relationships/image" Target="media/image86.wmf"/><Relationship Id="rId278" Type="http://schemas.openxmlformats.org/officeDocument/2006/relationships/image" Target="media/image137.wmf"/><Relationship Id="rId401" Type="http://schemas.openxmlformats.org/officeDocument/2006/relationships/oleObject" Target="embeddings/oleObject195.bin"/><Relationship Id="rId846" Type="http://schemas.openxmlformats.org/officeDocument/2006/relationships/image" Target="media/image419.wmf"/><Relationship Id="rId1031" Type="http://schemas.openxmlformats.org/officeDocument/2006/relationships/oleObject" Target="embeddings/oleObject511.bin"/><Relationship Id="rId1129" Type="http://schemas.openxmlformats.org/officeDocument/2006/relationships/oleObject" Target="embeddings/oleObject551.bin"/><Relationship Id="rId485" Type="http://schemas.openxmlformats.org/officeDocument/2006/relationships/oleObject" Target="embeddings/oleObject237.bin"/><Relationship Id="rId692" Type="http://schemas.openxmlformats.org/officeDocument/2006/relationships/image" Target="media/image342.wmf"/><Relationship Id="rId706" Type="http://schemas.openxmlformats.org/officeDocument/2006/relationships/image" Target="media/image349.wmf"/><Relationship Id="rId913" Type="http://schemas.openxmlformats.org/officeDocument/2006/relationships/oleObject" Target="embeddings/oleObject452.bin"/><Relationship Id="rId42" Type="http://schemas.openxmlformats.org/officeDocument/2006/relationships/image" Target="media/image17.wmf"/><Relationship Id="rId138" Type="http://schemas.openxmlformats.org/officeDocument/2006/relationships/image" Target="media/image65.wmf"/><Relationship Id="rId345" Type="http://schemas.openxmlformats.org/officeDocument/2006/relationships/oleObject" Target="embeddings/oleObject167.bin"/><Relationship Id="rId552" Type="http://schemas.openxmlformats.org/officeDocument/2006/relationships/oleObject" Target="embeddings/oleObject271.bin"/><Relationship Id="rId997" Type="http://schemas.openxmlformats.org/officeDocument/2006/relationships/oleObject" Target="embeddings/oleObject494.bin"/><Relationship Id="rId1182" Type="http://schemas.openxmlformats.org/officeDocument/2006/relationships/image" Target="media/image585.png"/><Relationship Id="rId191" Type="http://schemas.openxmlformats.org/officeDocument/2006/relationships/image" Target="media/image92.wmf"/><Relationship Id="rId205" Type="http://schemas.openxmlformats.org/officeDocument/2006/relationships/image" Target="media/image100.wmf"/><Relationship Id="rId412" Type="http://schemas.openxmlformats.org/officeDocument/2006/relationships/image" Target="media/image203.wmf"/><Relationship Id="rId857" Type="http://schemas.openxmlformats.org/officeDocument/2006/relationships/oleObject" Target="embeddings/oleObject424.bin"/><Relationship Id="rId1042" Type="http://schemas.openxmlformats.org/officeDocument/2006/relationships/image" Target="media/image517.wmf"/><Relationship Id="rId289" Type="http://schemas.openxmlformats.org/officeDocument/2006/relationships/oleObject" Target="embeddings/oleObject138.bin"/><Relationship Id="rId496" Type="http://schemas.openxmlformats.org/officeDocument/2006/relationships/image" Target="media/image245.wmf"/><Relationship Id="rId717" Type="http://schemas.openxmlformats.org/officeDocument/2006/relationships/oleObject" Target="embeddings/oleObject354.bin"/><Relationship Id="rId924" Type="http://schemas.openxmlformats.org/officeDocument/2006/relationships/image" Target="media/image458.wmf"/><Relationship Id="rId53" Type="http://schemas.openxmlformats.org/officeDocument/2006/relationships/oleObject" Target="embeddings/oleObject22.bin"/><Relationship Id="rId149" Type="http://schemas.openxmlformats.org/officeDocument/2006/relationships/oleObject" Target="embeddings/oleObject70.bin"/><Relationship Id="rId356" Type="http://schemas.openxmlformats.org/officeDocument/2006/relationships/image" Target="media/image175.wmf"/><Relationship Id="rId563" Type="http://schemas.openxmlformats.org/officeDocument/2006/relationships/image" Target="media/image278.wmf"/><Relationship Id="rId770" Type="http://schemas.openxmlformats.org/officeDocument/2006/relationships/image" Target="media/image381.wmf"/><Relationship Id="rId216" Type="http://schemas.openxmlformats.org/officeDocument/2006/relationships/image" Target="media/image106.wmf"/><Relationship Id="rId423" Type="http://schemas.openxmlformats.org/officeDocument/2006/relationships/oleObject" Target="embeddings/oleObject206.bin"/><Relationship Id="rId868" Type="http://schemas.openxmlformats.org/officeDocument/2006/relationships/image" Target="media/image430.wmf"/><Relationship Id="rId1053" Type="http://schemas.openxmlformats.org/officeDocument/2006/relationships/oleObject" Target="embeddings/oleObject522.bin"/><Relationship Id="rId630" Type="http://schemas.openxmlformats.org/officeDocument/2006/relationships/image" Target="media/image311.wmf"/><Relationship Id="rId728" Type="http://schemas.openxmlformats.org/officeDocument/2006/relationships/image" Target="media/image360.wmf"/><Relationship Id="rId935" Type="http://schemas.openxmlformats.org/officeDocument/2006/relationships/oleObject" Target="embeddings/oleObject463.bin"/><Relationship Id="rId64" Type="http://schemas.openxmlformats.org/officeDocument/2006/relationships/image" Target="media/image28.wmf"/><Relationship Id="rId367" Type="http://schemas.openxmlformats.org/officeDocument/2006/relationships/oleObject" Target="embeddings/oleObject178.bin"/><Relationship Id="rId574" Type="http://schemas.openxmlformats.org/officeDocument/2006/relationships/oleObject" Target="embeddings/oleObject282.bin"/><Relationship Id="rId1120" Type="http://schemas.openxmlformats.org/officeDocument/2006/relationships/oleObject" Target="embeddings/oleObject546.bin"/><Relationship Id="rId227" Type="http://schemas.openxmlformats.org/officeDocument/2006/relationships/oleObject" Target="embeddings/oleObject107.bin"/><Relationship Id="rId781" Type="http://schemas.openxmlformats.org/officeDocument/2006/relationships/oleObject" Target="embeddings/oleObject386.bin"/><Relationship Id="rId879" Type="http://schemas.openxmlformats.org/officeDocument/2006/relationships/oleObject" Target="embeddings/oleObject435.bin"/><Relationship Id="rId434" Type="http://schemas.openxmlformats.org/officeDocument/2006/relationships/image" Target="media/image214.wmf"/><Relationship Id="rId641" Type="http://schemas.openxmlformats.org/officeDocument/2006/relationships/oleObject" Target="embeddings/oleObject316.bin"/><Relationship Id="rId739" Type="http://schemas.openxmlformats.org/officeDocument/2006/relationships/oleObject" Target="embeddings/oleObject365.bin"/><Relationship Id="rId1064" Type="http://schemas.openxmlformats.org/officeDocument/2006/relationships/image" Target="media/image528.wmf"/><Relationship Id="rId280" Type="http://schemas.openxmlformats.org/officeDocument/2006/relationships/image" Target="media/image138.wmf"/><Relationship Id="rId501" Type="http://schemas.openxmlformats.org/officeDocument/2006/relationships/oleObject" Target="embeddings/oleObject245.bin"/><Relationship Id="rId946" Type="http://schemas.openxmlformats.org/officeDocument/2006/relationships/image" Target="media/image469.wmf"/><Relationship Id="rId1131" Type="http://schemas.openxmlformats.org/officeDocument/2006/relationships/oleObject" Target="embeddings/oleObject552.bin"/><Relationship Id="rId75" Type="http://schemas.openxmlformats.org/officeDocument/2006/relationships/oleObject" Target="embeddings/oleObject33.bin"/><Relationship Id="rId140" Type="http://schemas.openxmlformats.org/officeDocument/2006/relationships/image" Target="media/image66.wmf"/><Relationship Id="rId378" Type="http://schemas.openxmlformats.org/officeDocument/2006/relationships/image" Target="media/image186.wmf"/><Relationship Id="rId585" Type="http://schemas.openxmlformats.org/officeDocument/2006/relationships/image" Target="media/image289.wmf"/><Relationship Id="rId792" Type="http://schemas.openxmlformats.org/officeDocument/2006/relationships/image" Target="media/image392.wmf"/><Relationship Id="rId806" Type="http://schemas.openxmlformats.org/officeDocument/2006/relationships/image" Target="media/image399.wmf"/><Relationship Id="rId6" Type="http://schemas.openxmlformats.org/officeDocument/2006/relationships/footnotes" Target="footnotes.xml"/><Relationship Id="rId238" Type="http://schemas.openxmlformats.org/officeDocument/2006/relationships/image" Target="media/image117.wmf"/><Relationship Id="rId445" Type="http://schemas.openxmlformats.org/officeDocument/2006/relationships/oleObject" Target="embeddings/oleObject217.bin"/><Relationship Id="rId652" Type="http://schemas.openxmlformats.org/officeDocument/2006/relationships/image" Target="media/image322.wmf"/><Relationship Id="rId1075" Type="http://schemas.openxmlformats.org/officeDocument/2006/relationships/oleObject" Target="embeddings/oleObject532.bin"/><Relationship Id="rId291" Type="http://schemas.openxmlformats.org/officeDocument/2006/relationships/oleObject" Target="embeddings/oleObject139.bin"/><Relationship Id="rId305" Type="http://schemas.openxmlformats.org/officeDocument/2006/relationships/oleObject" Target="embeddings/oleObject146.bin"/><Relationship Id="rId512" Type="http://schemas.openxmlformats.org/officeDocument/2006/relationships/image" Target="media/image253.wmf"/><Relationship Id="rId957" Type="http://schemas.openxmlformats.org/officeDocument/2006/relationships/oleObject" Target="embeddings/oleObject474.bin"/><Relationship Id="rId1142" Type="http://schemas.openxmlformats.org/officeDocument/2006/relationships/chart" Target="charts/chart9.xml"/><Relationship Id="rId86" Type="http://schemas.openxmlformats.org/officeDocument/2006/relationships/image" Target="media/image39.wmf"/><Relationship Id="rId151" Type="http://schemas.openxmlformats.org/officeDocument/2006/relationships/oleObject" Target="embeddings/oleObject71.bin"/><Relationship Id="rId389" Type="http://schemas.openxmlformats.org/officeDocument/2006/relationships/oleObject" Target="embeddings/oleObject189.bin"/><Relationship Id="rId596" Type="http://schemas.openxmlformats.org/officeDocument/2006/relationships/oleObject" Target="embeddings/oleObject293.bin"/><Relationship Id="rId817" Type="http://schemas.openxmlformats.org/officeDocument/2006/relationships/oleObject" Target="embeddings/oleObject404.bin"/><Relationship Id="rId1002" Type="http://schemas.openxmlformats.org/officeDocument/2006/relationships/image" Target="media/image497.wmf"/><Relationship Id="rId249" Type="http://schemas.openxmlformats.org/officeDocument/2006/relationships/oleObject" Target="embeddings/oleObject118.bin"/><Relationship Id="rId456" Type="http://schemas.openxmlformats.org/officeDocument/2006/relationships/image" Target="media/image225.wmf"/><Relationship Id="rId663" Type="http://schemas.openxmlformats.org/officeDocument/2006/relationships/oleObject" Target="embeddings/oleObject327.bin"/><Relationship Id="rId870" Type="http://schemas.openxmlformats.org/officeDocument/2006/relationships/image" Target="media/image431.wmf"/><Relationship Id="rId1086" Type="http://schemas.openxmlformats.org/officeDocument/2006/relationships/image" Target="media/image540.wmf"/><Relationship Id="rId13" Type="http://schemas.openxmlformats.org/officeDocument/2006/relationships/oleObject" Target="embeddings/oleObject2.bin"/><Relationship Id="rId109" Type="http://schemas.openxmlformats.org/officeDocument/2006/relationships/oleObject" Target="embeddings/oleObject50.bin"/><Relationship Id="rId316" Type="http://schemas.openxmlformats.org/officeDocument/2006/relationships/image" Target="media/image156.wmf"/><Relationship Id="rId523" Type="http://schemas.openxmlformats.org/officeDocument/2006/relationships/oleObject" Target="embeddings/oleObject256.bin"/><Relationship Id="rId968" Type="http://schemas.openxmlformats.org/officeDocument/2006/relationships/image" Target="media/image480.wmf"/><Relationship Id="rId1153" Type="http://schemas.openxmlformats.org/officeDocument/2006/relationships/oleObject" Target="embeddings/oleObject554.bin"/><Relationship Id="rId97" Type="http://schemas.openxmlformats.org/officeDocument/2006/relationships/oleObject" Target="embeddings/oleObject44.bin"/><Relationship Id="rId730" Type="http://schemas.openxmlformats.org/officeDocument/2006/relationships/image" Target="media/image361.wmf"/><Relationship Id="rId828" Type="http://schemas.openxmlformats.org/officeDocument/2006/relationships/image" Target="media/image410.wmf"/><Relationship Id="rId1013" Type="http://schemas.openxmlformats.org/officeDocument/2006/relationships/oleObject" Target="embeddings/oleObject502.bin"/><Relationship Id="rId162" Type="http://schemas.openxmlformats.org/officeDocument/2006/relationships/image" Target="media/image77.wmf"/><Relationship Id="rId467" Type="http://schemas.openxmlformats.org/officeDocument/2006/relationships/oleObject" Target="embeddings/oleObject228.bin"/><Relationship Id="rId1097" Type="http://schemas.openxmlformats.org/officeDocument/2006/relationships/oleObject" Target="embeddings/oleObject543.bin"/><Relationship Id="rId674" Type="http://schemas.openxmlformats.org/officeDocument/2006/relationships/image" Target="media/image333.wmf"/><Relationship Id="rId881" Type="http://schemas.openxmlformats.org/officeDocument/2006/relationships/oleObject" Target="embeddings/oleObject436.bin"/><Relationship Id="rId979" Type="http://schemas.openxmlformats.org/officeDocument/2006/relationships/oleObject" Target="embeddings/oleObject485.bin"/><Relationship Id="rId24" Type="http://schemas.openxmlformats.org/officeDocument/2006/relationships/image" Target="media/image8.wmf"/><Relationship Id="rId327" Type="http://schemas.openxmlformats.org/officeDocument/2006/relationships/oleObject" Target="embeddings/oleObject158.bin"/><Relationship Id="rId534" Type="http://schemas.openxmlformats.org/officeDocument/2006/relationships/image" Target="media/image264.wmf"/><Relationship Id="rId741" Type="http://schemas.openxmlformats.org/officeDocument/2006/relationships/oleObject" Target="embeddings/oleObject366.bin"/><Relationship Id="rId839" Type="http://schemas.openxmlformats.org/officeDocument/2006/relationships/oleObject" Target="embeddings/oleObject415.bin"/><Relationship Id="rId1164" Type="http://schemas.openxmlformats.org/officeDocument/2006/relationships/chart" Target="charts/chart27.xml"/><Relationship Id="rId173" Type="http://schemas.openxmlformats.org/officeDocument/2006/relationships/oleObject" Target="embeddings/oleObject82.bin"/><Relationship Id="rId380" Type="http://schemas.openxmlformats.org/officeDocument/2006/relationships/image" Target="media/image187.wmf"/><Relationship Id="rId601" Type="http://schemas.openxmlformats.org/officeDocument/2006/relationships/image" Target="media/image297.wmf"/><Relationship Id="rId1024" Type="http://schemas.openxmlformats.org/officeDocument/2006/relationships/image" Target="media/image508.wmf"/><Relationship Id="rId240" Type="http://schemas.openxmlformats.org/officeDocument/2006/relationships/image" Target="media/image118.wmf"/><Relationship Id="rId478" Type="http://schemas.openxmlformats.org/officeDocument/2006/relationships/image" Target="media/image236.wmf"/><Relationship Id="rId685" Type="http://schemas.openxmlformats.org/officeDocument/2006/relationships/oleObject" Target="embeddings/oleObject338.bin"/><Relationship Id="rId892" Type="http://schemas.openxmlformats.org/officeDocument/2006/relationships/image" Target="media/image442.wmf"/><Relationship Id="rId906" Type="http://schemas.openxmlformats.org/officeDocument/2006/relationships/image" Target="media/image449.wmf"/><Relationship Id="rId35" Type="http://schemas.openxmlformats.org/officeDocument/2006/relationships/oleObject" Target="embeddings/oleObject13.bin"/><Relationship Id="rId100" Type="http://schemas.openxmlformats.org/officeDocument/2006/relationships/image" Target="media/image46.wmf"/><Relationship Id="rId338" Type="http://schemas.openxmlformats.org/officeDocument/2006/relationships/image" Target="media/image166.wmf"/><Relationship Id="rId545" Type="http://schemas.openxmlformats.org/officeDocument/2006/relationships/image" Target="media/image269.wmf"/><Relationship Id="rId752" Type="http://schemas.openxmlformats.org/officeDocument/2006/relationships/image" Target="media/image372.wmf"/><Relationship Id="rId1175" Type="http://schemas.openxmlformats.org/officeDocument/2006/relationships/image" Target="media/image578.png"/><Relationship Id="rId184" Type="http://schemas.openxmlformats.org/officeDocument/2006/relationships/image" Target="media/image88.wmf"/><Relationship Id="rId391" Type="http://schemas.openxmlformats.org/officeDocument/2006/relationships/oleObject" Target="embeddings/oleObject190.bin"/><Relationship Id="rId405" Type="http://schemas.openxmlformats.org/officeDocument/2006/relationships/oleObject" Target="embeddings/oleObject197.bin"/><Relationship Id="rId612" Type="http://schemas.openxmlformats.org/officeDocument/2006/relationships/oleObject" Target="embeddings/oleObject301.bin"/><Relationship Id="rId1035" Type="http://schemas.openxmlformats.org/officeDocument/2006/relationships/oleObject" Target="embeddings/oleObject513.bin"/><Relationship Id="rId251" Type="http://schemas.openxmlformats.org/officeDocument/2006/relationships/oleObject" Target="embeddings/oleObject119.bin"/><Relationship Id="rId489" Type="http://schemas.openxmlformats.org/officeDocument/2006/relationships/oleObject" Target="embeddings/oleObject239.bin"/><Relationship Id="rId696" Type="http://schemas.openxmlformats.org/officeDocument/2006/relationships/image" Target="media/image344.wmf"/><Relationship Id="rId917" Type="http://schemas.openxmlformats.org/officeDocument/2006/relationships/oleObject" Target="embeddings/oleObject454.bin"/><Relationship Id="rId1102" Type="http://schemas.openxmlformats.org/officeDocument/2006/relationships/image" Target="media/image548.wmf"/><Relationship Id="rId46" Type="http://schemas.openxmlformats.org/officeDocument/2006/relationships/image" Target="media/image19.wmf"/><Relationship Id="rId349" Type="http://schemas.openxmlformats.org/officeDocument/2006/relationships/oleObject" Target="embeddings/oleObject169.bin"/><Relationship Id="rId556" Type="http://schemas.openxmlformats.org/officeDocument/2006/relationships/oleObject" Target="embeddings/oleObject273.bin"/><Relationship Id="rId763" Type="http://schemas.openxmlformats.org/officeDocument/2006/relationships/oleObject" Target="embeddings/oleObject377.bin"/><Relationship Id="rId1186" Type="http://schemas.openxmlformats.org/officeDocument/2006/relationships/theme" Target="theme/theme1.xml"/><Relationship Id="rId111" Type="http://schemas.openxmlformats.org/officeDocument/2006/relationships/oleObject" Target="embeddings/oleObject51.bin"/><Relationship Id="rId195" Type="http://schemas.openxmlformats.org/officeDocument/2006/relationships/image" Target="media/image95.wmf"/><Relationship Id="rId209" Type="http://schemas.openxmlformats.org/officeDocument/2006/relationships/image" Target="media/image102.wmf"/><Relationship Id="rId416" Type="http://schemas.openxmlformats.org/officeDocument/2006/relationships/image" Target="media/image205.wmf"/><Relationship Id="rId970" Type="http://schemas.openxmlformats.org/officeDocument/2006/relationships/image" Target="media/image481.wmf"/><Relationship Id="rId1046" Type="http://schemas.openxmlformats.org/officeDocument/2006/relationships/image" Target="media/image519.wmf"/><Relationship Id="rId623" Type="http://schemas.openxmlformats.org/officeDocument/2006/relationships/image" Target="media/image308.wmf"/><Relationship Id="rId830" Type="http://schemas.openxmlformats.org/officeDocument/2006/relationships/image" Target="media/image411.wmf"/><Relationship Id="rId928" Type="http://schemas.openxmlformats.org/officeDocument/2006/relationships/image" Target="media/image460.wmf"/><Relationship Id="rId57" Type="http://schemas.openxmlformats.org/officeDocument/2006/relationships/oleObject" Target="embeddings/oleObject24.bin"/><Relationship Id="rId262" Type="http://schemas.openxmlformats.org/officeDocument/2006/relationships/image" Target="media/image129.wmf"/><Relationship Id="rId567" Type="http://schemas.openxmlformats.org/officeDocument/2006/relationships/image" Target="media/image280.wmf"/><Relationship Id="rId1113" Type="http://schemas.openxmlformats.org/officeDocument/2006/relationships/image" Target="media/image559.png"/><Relationship Id="rId122" Type="http://schemas.openxmlformats.org/officeDocument/2006/relationships/image" Target="media/image57.wmf"/><Relationship Id="rId774" Type="http://schemas.openxmlformats.org/officeDocument/2006/relationships/image" Target="media/image383.wmf"/><Relationship Id="rId981" Type="http://schemas.openxmlformats.org/officeDocument/2006/relationships/oleObject" Target="embeddings/oleObject486.bin"/><Relationship Id="rId1057" Type="http://schemas.openxmlformats.org/officeDocument/2006/relationships/oleObject" Target="embeddings/oleObject524.bin"/><Relationship Id="rId427" Type="http://schemas.openxmlformats.org/officeDocument/2006/relationships/oleObject" Target="embeddings/oleObject208.bin"/><Relationship Id="rId634" Type="http://schemas.openxmlformats.org/officeDocument/2006/relationships/image" Target="media/image313.wmf"/><Relationship Id="rId841" Type="http://schemas.openxmlformats.org/officeDocument/2006/relationships/oleObject" Target="embeddings/oleObject416.bin"/><Relationship Id="rId273" Type="http://schemas.openxmlformats.org/officeDocument/2006/relationships/oleObject" Target="embeddings/oleObject130.bin"/><Relationship Id="rId480" Type="http://schemas.openxmlformats.org/officeDocument/2006/relationships/image" Target="media/image237.wmf"/><Relationship Id="rId701" Type="http://schemas.openxmlformats.org/officeDocument/2006/relationships/oleObject" Target="embeddings/oleObject346.bin"/><Relationship Id="rId939" Type="http://schemas.openxmlformats.org/officeDocument/2006/relationships/oleObject" Target="embeddings/oleObject465.bin"/><Relationship Id="rId1124" Type="http://schemas.openxmlformats.org/officeDocument/2006/relationships/oleObject" Target="embeddings/oleObject548.bin"/><Relationship Id="rId68" Type="http://schemas.openxmlformats.org/officeDocument/2006/relationships/image" Target="media/image30.wmf"/><Relationship Id="rId133" Type="http://schemas.openxmlformats.org/officeDocument/2006/relationships/oleObject" Target="embeddings/oleObject62.bin"/><Relationship Id="rId340" Type="http://schemas.openxmlformats.org/officeDocument/2006/relationships/image" Target="media/image167.wmf"/><Relationship Id="rId578" Type="http://schemas.openxmlformats.org/officeDocument/2006/relationships/oleObject" Target="embeddings/oleObject284.bin"/><Relationship Id="rId785" Type="http://schemas.openxmlformats.org/officeDocument/2006/relationships/oleObject" Target="embeddings/oleObject388.bin"/><Relationship Id="rId992" Type="http://schemas.openxmlformats.org/officeDocument/2006/relationships/image" Target="media/image492.wmf"/><Relationship Id="rId200" Type="http://schemas.openxmlformats.org/officeDocument/2006/relationships/oleObject" Target="embeddings/oleObject94.bin"/><Relationship Id="rId438" Type="http://schemas.openxmlformats.org/officeDocument/2006/relationships/image" Target="media/image216.wmf"/><Relationship Id="rId645" Type="http://schemas.openxmlformats.org/officeDocument/2006/relationships/oleObject" Target="embeddings/oleObject318.bin"/><Relationship Id="rId852" Type="http://schemas.openxmlformats.org/officeDocument/2006/relationships/image" Target="media/image422.wmf"/><Relationship Id="rId1068" Type="http://schemas.openxmlformats.org/officeDocument/2006/relationships/image" Target="media/image530.wmf"/><Relationship Id="rId284" Type="http://schemas.openxmlformats.org/officeDocument/2006/relationships/image" Target="media/image140.wmf"/><Relationship Id="rId491" Type="http://schemas.openxmlformats.org/officeDocument/2006/relationships/oleObject" Target="embeddings/oleObject240.bin"/><Relationship Id="rId505" Type="http://schemas.openxmlformats.org/officeDocument/2006/relationships/oleObject" Target="embeddings/oleObject247.bin"/><Relationship Id="rId712" Type="http://schemas.openxmlformats.org/officeDocument/2006/relationships/image" Target="media/image352.wmf"/><Relationship Id="rId1135" Type="http://schemas.openxmlformats.org/officeDocument/2006/relationships/chart" Target="charts/chart2.xml"/><Relationship Id="rId79" Type="http://schemas.openxmlformats.org/officeDocument/2006/relationships/oleObject" Target="embeddings/oleObject35.bin"/><Relationship Id="rId144" Type="http://schemas.openxmlformats.org/officeDocument/2006/relationships/image" Target="media/image68.wmf"/><Relationship Id="rId589" Type="http://schemas.openxmlformats.org/officeDocument/2006/relationships/image" Target="media/image291.wmf"/><Relationship Id="rId796" Type="http://schemas.openxmlformats.org/officeDocument/2006/relationships/image" Target="media/image394.wmf"/><Relationship Id="rId351" Type="http://schemas.openxmlformats.org/officeDocument/2006/relationships/oleObject" Target="embeddings/oleObject170.bin"/><Relationship Id="rId449" Type="http://schemas.openxmlformats.org/officeDocument/2006/relationships/oleObject" Target="embeddings/oleObject219.bin"/><Relationship Id="rId656" Type="http://schemas.openxmlformats.org/officeDocument/2006/relationships/image" Target="media/image324.wmf"/><Relationship Id="rId863" Type="http://schemas.openxmlformats.org/officeDocument/2006/relationships/oleObject" Target="embeddings/oleObject427.bin"/><Relationship Id="rId1079" Type="http://schemas.openxmlformats.org/officeDocument/2006/relationships/oleObject" Target="embeddings/oleObject534.bin"/><Relationship Id="rId211" Type="http://schemas.openxmlformats.org/officeDocument/2006/relationships/oleObject" Target="embeddings/oleObject99.bin"/><Relationship Id="rId295" Type="http://schemas.openxmlformats.org/officeDocument/2006/relationships/oleObject" Target="embeddings/oleObject141.bin"/><Relationship Id="rId309" Type="http://schemas.openxmlformats.org/officeDocument/2006/relationships/oleObject" Target="embeddings/oleObject148.bin"/><Relationship Id="rId516" Type="http://schemas.openxmlformats.org/officeDocument/2006/relationships/image" Target="media/image255.wmf"/><Relationship Id="rId1146" Type="http://schemas.openxmlformats.org/officeDocument/2006/relationships/chart" Target="charts/chart13.xml"/><Relationship Id="rId723" Type="http://schemas.openxmlformats.org/officeDocument/2006/relationships/oleObject" Target="embeddings/oleObject357.bin"/><Relationship Id="rId930" Type="http://schemas.openxmlformats.org/officeDocument/2006/relationships/image" Target="media/image461.wmf"/><Relationship Id="rId1006" Type="http://schemas.openxmlformats.org/officeDocument/2006/relationships/image" Target="media/image499.wmf"/><Relationship Id="rId155" Type="http://schemas.openxmlformats.org/officeDocument/2006/relationships/oleObject" Target="embeddings/oleObject73.bin"/><Relationship Id="rId362" Type="http://schemas.openxmlformats.org/officeDocument/2006/relationships/image" Target="media/image178.wmf"/><Relationship Id="rId222" Type="http://schemas.openxmlformats.org/officeDocument/2006/relationships/image" Target="media/image109.wmf"/><Relationship Id="rId667" Type="http://schemas.openxmlformats.org/officeDocument/2006/relationships/oleObject" Target="embeddings/oleObject329.bin"/><Relationship Id="rId874" Type="http://schemas.openxmlformats.org/officeDocument/2006/relationships/image" Target="media/image433.wmf"/><Relationship Id="rId17" Type="http://schemas.openxmlformats.org/officeDocument/2006/relationships/oleObject" Target="embeddings/oleObject4.bin"/><Relationship Id="rId527" Type="http://schemas.openxmlformats.org/officeDocument/2006/relationships/oleObject" Target="embeddings/oleObject258.bin"/><Relationship Id="rId734" Type="http://schemas.openxmlformats.org/officeDocument/2006/relationships/image" Target="media/image363.wmf"/><Relationship Id="rId941" Type="http://schemas.openxmlformats.org/officeDocument/2006/relationships/oleObject" Target="embeddings/oleObject466.bin"/><Relationship Id="rId1157" Type="http://schemas.openxmlformats.org/officeDocument/2006/relationships/chart" Target="charts/chart20.xml"/><Relationship Id="rId70" Type="http://schemas.openxmlformats.org/officeDocument/2006/relationships/image" Target="media/image31.wmf"/><Relationship Id="rId166" Type="http://schemas.openxmlformats.org/officeDocument/2006/relationships/image" Target="media/image79.wmf"/><Relationship Id="rId373" Type="http://schemas.openxmlformats.org/officeDocument/2006/relationships/oleObject" Target="embeddings/oleObject181.bin"/><Relationship Id="rId580" Type="http://schemas.openxmlformats.org/officeDocument/2006/relationships/oleObject" Target="embeddings/oleObject285.bin"/><Relationship Id="rId801" Type="http://schemas.openxmlformats.org/officeDocument/2006/relationships/oleObject" Target="embeddings/oleObject396.bin"/><Relationship Id="rId1017" Type="http://schemas.openxmlformats.org/officeDocument/2006/relationships/oleObject" Target="embeddings/oleObject504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0.bin"/><Relationship Id="rId440" Type="http://schemas.openxmlformats.org/officeDocument/2006/relationships/image" Target="media/image217.wmf"/><Relationship Id="rId678" Type="http://schemas.openxmlformats.org/officeDocument/2006/relationships/image" Target="media/image335.wmf"/><Relationship Id="rId885" Type="http://schemas.openxmlformats.org/officeDocument/2006/relationships/oleObject" Target="embeddings/oleObject438.bin"/><Relationship Id="rId1070" Type="http://schemas.openxmlformats.org/officeDocument/2006/relationships/image" Target="media/image532.wmf"/><Relationship Id="rId28" Type="http://schemas.openxmlformats.org/officeDocument/2006/relationships/image" Target="media/image10.wmf"/><Relationship Id="rId300" Type="http://schemas.openxmlformats.org/officeDocument/2006/relationships/image" Target="media/image148.wmf"/><Relationship Id="rId538" Type="http://schemas.openxmlformats.org/officeDocument/2006/relationships/oleObject" Target="embeddings/oleObject264.bin"/><Relationship Id="rId745" Type="http://schemas.openxmlformats.org/officeDocument/2006/relationships/oleObject" Target="embeddings/oleObject368.bin"/><Relationship Id="rId952" Type="http://schemas.openxmlformats.org/officeDocument/2006/relationships/image" Target="media/image472.wmf"/><Relationship Id="rId1168" Type="http://schemas.openxmlformats.org/officeDocument/2006/relationships/chart" Target="charts/chart31.xml"/><Relationship Id="rId81" Type="http://schemas.openxmlformats.org/officeDocument/2006/relationships/oleObject" Target="embeddings/oleObject36.bin"/><Relationship Id="rId177" Type="http://schemas.openxmlformats.org/officeDocument/2006/relationships/oleObject" Target="embeddings/oleObject84.bin"/><Relationship Id="rId384" Type="http://schemas.openxmlformats.org/officeDocument/2006/relationships/image" Target="media/image189.wmf"/><Relationship Id="rId591" Type="http://schemas.openxmlformats.org/officeDocument/2006/relationships/image" Target="media/image292.wmf"/><Relationship Id="rId605" Type="http://schemas.openxmlformats.org/officeDocument/2006/relationships/image" Target="media/image299.wmf"/><Relationship Id="rId812" Type="http://schemas.openxmlformats.org/officeDocument/2006/relationships/image" Target="media/image402.wmf"/><Relationship Id="rId1028" Type="http://schemas.openxmlformats.org/officeDocument/2006/relationships/image" Target="media/image510.wmf"/><Relationship Id="rId244" Type="http://schemas.openxmlformats.org/officeDocument/2006/relationships/image" Target="media/image120.wmf"/><Relationship Id="rId689" Type="http://schemas.openxmlformats.org/officeDocument/2006/relationships/oleObject" Target="embeddings/oleObject340.bin"/><Relationship Id="rId896" Type="http://schemas.openxmlformats.org/officeDocument/2006/relationships/image" Target="media/image444.wmf"/><Relationship Id="rId1081" Type="http://schemas.openxmlformats.org/officeDocument/2006/relationships/oleObject" Target="embeddings/oleObject535.bin"/><Relationship Id="rId39" Type="http://schemas.openxmlformats.org/officeDocument/2006/relationships/oleObject" Target="embeddings/oleObject15.bin"/><Relationship Id="rId451" Type="http://schemas.openxmlformats.org/officeDocument/2006/relationships/oleObject" Target="embeddings/oleObject220.bin"/><Relationship Id="rId549" Type="http://schemas.openxmlformats.org/officeDocument/2006/relationships/image" Target="media/image271.wmf"/><Relationship Id="rId756" Type="http://schemas.openxmlformats.org/officeDocument/2006/relationships/image" Target="media/image374.wmf"/><Relationship Id="rId1179" Type="http://schemas.openxmlformats.org/officeDocument/2006/relationships/image" Target="media/image582.png"/><Relationship Id="rId104" Type="http://schemas.openxmlformats.org/officeDocument/2006/relationships/image" Target="media/image48.wmf"/><Relationship Id="rId188" Type="http://schemas.openxmlformats.org/officeDocument/2006/relationships/image" Target="media/image90.wmf"/><Relationship Id="rId311" Type="http://schemas.openxmlformats.org/officeDocument/2006/relationships/oleObject" Target="embeddings/oleObject149.bin"/><Relationship Id="rId395" Type="http://schemas.openxmlformats.org/officeDocument/2006/relationships/oleObject" Target="embeddings/oleObject192.bin"/><Relationship Id="rId409" Type="http://schemas.openxmlformats.org/officeDocument/2006/relationships/oleObject" Target="embeddings/oleObject199.bin"/><Relationship Id="rId963" Type="http://schemas.openxmlformats.org/officeDocument/2006/relationships/oleObject" Target="embeddings/oleObject477.bin"/><Relationship Id="rId1039" Type="http://schemas.openxmlformats.org/officeDocument/2006/relationships/oleObject" Target="embeddings/oleObject515.bin"/><Relationship Id="rId92" Type="http://schemas.openxmlformats.org/officeDocument/2006/relationships/image" Target="media/image42.wmf"/><Relationship Id="rId616" Type="http://schemas.openxmlformats.org/officeDocument/2006/relationships/oleObject" Target="embeddings/oleObject303.bin"/><Relationship Id="rId823" Type="http://schemas.openxmlformats.org/officeDocument/2006/relationships/oleObject" Target="embeddings/oleObject407.bin"/><Relationship Id="rId255" Type="http://schemas.openxmlformats.org/officeDocument/2006/relationships/oleObject" Target="embeddings/oleObject121.bin"/><Relationship Id="rId462" Type="http://schemas.openxmlformats.org/officeDocument/2006/relationships/image" Target="media/image228.wmf"/><Relationship Id="rId1092" Type="http://schemas.openxmlformats.org/officeDocument/2006/relationships/image" Target="media/image543.wmf"/><Relationship Id="rId1106" Type="http://schemas.openxmlformats.org/officeDocument/2006/relationships/image" Target="media/image552.png"/><Relationship Id="rId115" Type="http://schemas.openxmlformats.org/officeDocument/2006/relationships/oleObject" Target="embeddings/oleObject53.bin"/><Relationship Id="rId322" Type="http://schemas.openxmlformats.org/officeDocument/2006/relationships/image" Target="media/image159.wmf"/><Relationship Id="rId767" Type="http://schemas.openxmlformats.org/officeDocument/2006/relationships/oleObject" Target="embeddings/oleObject379.bin"/><Relationship Id="rId974" Type="http://schemas.openxmlformats.org/officeDocument/2006/relationships/image" Target="media/image483.wmf"/><Relationship Id="rId199" Type="http://schemas.openxmlformats.org/officeDocument/2006/relationships/image" Target="media/image97.wmf"/><Relationship Id="rId627" Type="http://schemas.openxmlformats.org/officeDocument/2006/relationships/oleObject" Target="embeddings/oleObject309.bin"/><Relationship Id="rId834" Type="http://schemas.openxmlformats.org/officeDocument/2006/relationships/image" Target="media/image413.wmf"/><Relationship Id="rId266" Type="http://schemas.openxmlformats.org/officeDocument/2006/relationships/image" Target="media/image131.wmf"/><Relationship Id="rId473" Type="http://schemas.openxmlformats.org/officeDocument/2006/relationships/oleObject" Target="embeddings/oleObject231.bin"/><Relationship Id="rId680" Type="http://schemas.openxmlformats.org/officeDocument/2006/relationships/image" Target="media/image336.wmf"/><Relationship Id="rId901" Type="http://schemas.openxmlformats.org/officeDocument/2006/relationships/oleObject" Target="embeddings/oleObject446.bin"/><Relationship Id="rId1117" Type="http://schemas.openxmlformats.org/officeDocument/2006/relationships/image" Target="media/image563.jpeg"/><Relationship Id="rId30" Type="http://schemas.openxmlformats.org/officeDocument/2006/relationships/image" Target="media/image11.wmf"/><Relationship Id="rId126" Type="http://schemas.openxmlformats.org/officeDocument/2006/relationships/image" Target="media/image59.wmf"/><Relationship Id="rId333" Type="http://schemas.openxmlformats.org/officeDocument/2006/relationships/oleObject" Target="embeddings/oleObject161.bin"/><Relationship Id="rId540" Type="http://schemas.openxmlformats.org/officeDocument/2006/relationships/oleObject" Target="embeddings/oleObject265.bin"/><Relationship Id="rId778" Type="http://schemas.openxmlformats.org/officeDocument/2006/relationships/image" Target="media/image385.wmf"/><Relationship Id="rId985" Type="http://schemas.openxmlformats.org/officeDocument/2006/relationships/oleObject" Target="embeddings/oleObject488.bin"/><Relationship Id="rId1170" Type="http://schemas.openxmlformats.org/officeDocument/2006/relationships/chart" Target="charts/chart33.xml"/><Relationship Id="rId638" Type="http://schemas.openxmlformats.org/officeDocument/2006/relationships/image" Target="media/image315.wmf"/><Relationship Id="rId845" Type="http://schemas.openxmlformats.org/officeDocument/2006/relationships/oleObject" Target="embeddings/oleObject418.bin"/><Relationship Id="rId1030" Type="http://schemas.openxmlformats.org/officeDocument/2006/relationships/image" Target="media/image511.wmf"/><Relationship Id="rId277" Type="http://schemas.openxmlformats.org/officeDocument/2006/relationships/oleObject" Target="embeddings/oleObject132.bin"/><Relationship Id="rId400" Type="http://schemas.openxmlformats.org/officeDocument/2006/relationships/image" Target="media/image197.wmf"/><Relationship Id="rId484" Type="http://schemas.openxmlformats.org/officeDocument/2006/relationships/image" Target="media/image239.wmf"/><Relationship Id="rId705" Type="http://schemas.openxmlformats.org/officeDocument/2006/relationships/oleObject" Target="embeddings/oleObject348.bin"/><Relationship Id="rId1128" Type="http://schemas.openxmlformats.org/officeDocument/2006/relationships/oleObject" Target="embeddings/oleObject550.bin"/><Relationship Id="rId137" Type="http://schemas.openxmlformats.org/officeDocument/2006/relationships/oleObject" Target="embeddings/oleObject64.bin"/><Relationship Id="rId344" Type="http://schemas.openxmlformats.org/officeDocument/2006/relationships/image" Target="media/image169.wmf"/><Relationship Id="rId691" Type="http://schemas.openxmlformats.org/officeDocument/2006/relationships/oleObject" Target="embeddings/oleObject341.bin"/><Relationship Id="rId789" Type="http://schemas.openxmlformats.org/officeDocument/2006/relationships/oleObject" Target="embeddings/oleObject390.bin"/><Relationship Id="rId912" Type="http://schemas.openxmlformats.org/officeDocument/2006/relationships/image" Target="media/image452.wmf"/><Relationship Id="rId996" Type="http://schemas.openxmlformats.org/officeDocument/2006/relationships/image" Target="media/image494.wmf"/><Relationship Id="rId41" Type="http://schemas.openxmlformats.org/officeDocument/2006/relationships/oleObject" Target="embeddings/oleObject16.bin"/><Relationship Id="rId551" Type="http://schemas.openxmlformats.org/officeDocument/2006/relationships/image" Target="media/image272.wmf"/><Relationship Id="rId649" Type="http://schemas.openxmlformats.org/officeDocument/2006/relationships/oleObject" Target="embeddings/oleObject320.bin"/><Relationship Id="rId856" Type="http://schemas.openxmlformats.org/officeDocument/2006/relationships/image" Target="media/image424.wmf"/><Relationship Id="rId1181" Type="http://schemas.openxmlformats.org/officeDocument/2006/relationships/image" Target="media/image584.png"/><Relationship Id="rId190" Type="http://schemas.openxmlformats.org/officeDocument/2006/relationships/image" Target="media/image91.wmf"/><Relationship Id="rId204" Type="http://schemas.openxmlformats.org/officeDocument/2006/relationships/oleObject" Target="embeddings/oleObject96.bin"/><Relationship Id="rId288" Type="http://schemas.openxmlformats.org/officeDocument/2006/relationships/image" Target="media/image142.wmf"/><Relationship Id="rId411" Type="http://schemas.openxmlformats.org/officeDocument/2006/relationships/oleObject" Target="embeddings/oleObject200.bin"/><Relationship Id="rId509" Type="http://schemas.openxmlformats.org/officeDocument/2006/relationships/oleObject" Target="embeddings/oleObject249.bin"/><Relationship Id="rId1041" Type="http://schemas.openxmlformats.org/officeDocument/2006/relationships/oleObject" Target="embeddings/oleObject516.bin"/><Relationship Id="rId1139" Type="http://schemas.openxmlformats.org/officeDocument/2006/relationships/chart" Target="charts/chart6.xml"/><Relationship Id="rId495" Type="http://schemas.openxmlformats.org/officeDocument/2006/relationships/oleObject" Target="embeddings/oleObject242.bin"/><Relationship Id="rId716" Type="http://schemas.openxmlformats.org/officeDocument/2006/relationships/image" Target="media/image354.wmf"/><Relationship Id="rId923" Type="http://schemas.openxmlformats.org/officeDocument/2006/relationships/oleObject" Target="embeddings/oleObject457.bin"/><Relationship Id="rId52" Type="http://schemas.openxmlformats.org/officeDocument/2006/relationships/image" Target="media/image22.wmf"/><Relationship Id="rId148" Type="http://schemas.openxmlformats.org/officeDocument/2006/relationships/image" Target="media/image70.wmf"/><Relationship Id="rId355" Type="http://schemas.openxmlformats.org/officeDocument/2006/relationships/oleObject" Target="embeddings/oleObject172.bin"/><Relationship Id="rId562" Type="http://schemas.openxmlformats.org/officeDocument/2006/relationships/oleObject" Target="embeddings/oleObject276.bin"/><Relationship Id="rId215" Type="http://schemas.openxmlformats.org/officeDocument/2006/relationships/oleObject" Target="embeddings/oleObject101.bin"/><Relationship Id="rId422" Type="http://schemas.openxmlformats.org/officeDocument/2006/relationships/image" Target="media/image208.wmf"/><Relationship Id="rId867" Type="http://schemas.openxmlformats.org/officeDocument/2006/relationships/oleObject" Target="embeddings/oleObject429.bin"/><Relationship Id="rId1052" Type="http://schemas.openxmlformats.org/officeDocument/2006/relationships/image" Target="media/image522.wmf"/><Relationship Id="rId299" Type="http://schemas.openxmlformats.org/officeDocument/2006/relationships/oleObject" Target="embeddings/oleObject143.bin"/><Relationship Id="rId727" Type="http://schemas.openxmlformats.org/officeDocument/2006/relationships/oleObject" Target="embeddings/oleObject359.bin"/><Relationship Id="rId934" Type="http://schemas.openxmlformats.org/officeDocument/2006/relationships/image" Target="media/image463.wmf"/><Relationship Id="rId63" Type="http://schemas.openxmlformats.org/officeDocument/2006/relationships/oleObject" Target="embeddings/oleObject27.bin"/><Relationship Id="rId159" Type="http://schemas.openxmlformats.org/officeDocument/2006/relationships/oleObject" Target="embeddings/oleObject75.bin"/><Relationship Id="rId366" Type="http://schemas.openxmlformats.org/officeDocument/2006/relationships/image" Target="media/image180.wmf"/><Relationship Id="rId573" Type="http://schemas.openxmlformats.org/officeDocument/2006/relationships/image" Target="media/image283.wmf"/><Relationship Id="rId780" Type="http://schemas.openxmlformats.org/officeDocument/2006/relationships/image" Target="media/image386.wmf"/><Relationship Id="rId226" Type="http://schemas.openxmlformats.org/officeDocument/2006/relationships/image" Target="media/image111.wmf"/><Relationship Id="rId433" Type="http://schemas.openxmlformats.org/officeDocument/2006/relationships/oleObject" Target="embeddings/oleObject211.bin"/><Relationship Id="rId878" Type="http://schemas.openxmlformats.org/officeDocument/2006/relationships/image" Target="media/image435.wmf"/><Relationship Id="rId1063" Type="http://schemas.openxmlformats.org/officeDocument/2006/relationships/oleObject" Target="embeddings/oleObject527.bin"/><Relationship Id="rId640" Type="http://schemas.openxmlformats.org/officeDocument/2006/relationships/image" Target="media/image316.wmf"/><Relationship Id="rId738" Type="http://schemas.openxmlformats.org/officeDocument/2006/relationships/image" Target="media/image365.wmf"/><Relationship Id="rId945" Type="http://schemas.openxmlformats.org/officeDocument/2006/relationships/oleObject" Target="embeddings/oleObject468.bin"/><Relationship Id="rId74" Type="http://schemas.openxmlformats.org/officeDocument/2006/relationships/image" Target="media/image33.wmf"/><Relationship Id="rId377" Type="http://schemas.openxmlformats.org/officeDocument/2006/relationships/oleObject" Target="embeddings/oleObject183.bin"/><Relationship Id="rId500" Type="http://schemas.openxmlformats.org/officeDocument/2006/relationships/image" Target="media/image247.wmf"/><Relationship Id="rId584" Type="http://schemas.openxmlformats.org/officeDocument/2006/relationships/oleObject" Target="embeddings/oleObject287.bin"/><Relationship Id="rId805" Type="http://schemas.openxmlformats.org/officeDocument/2006/relationships/oleObject" Target="embeddings/oleObject398.bin"/><Relationship Id="rId1130" Type="http://schemas.openxmlformats.org/officeDocument/2006/relationships/image" Target="media/image570.w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2.bin"/><Relationship Id="rId791" Type="http://schemas.openxmlformats.org/officeDocument/2006/relationships/oleObject" Target="embeddings/oleObject391.bin"/><Relationship Id="rId889" Type="http://schemas.openxmlformats.org/officeDocument/2006/relationships/oleObject" Target="embeddings/oleObject440.bin"/><Relationship Id="rId1074" Type="http://schemas.openxmlformats.org/officeDocument/2006/relationships/image" Target="media/image534.wmf"/><Relationship Id="rId444" Type="http://schemas.openxmlformats.org/officeDocument/2006/relationships/image" Target="media/image219.wmf"/><Relationship Id="rId651" Type="http://schemas.openxmlformats.org/officeDocument/2006/relationships/oleObject" Target="embeddings/oleObject321.bin"/><Relationship Id="rId749" Type="http://schemas.openxmlformats.org/officeDocument/2006/relationships/oleObject" Target="embeddings/oleObject370.bin"/><Relationship Id="rId290" Type="http://schemas.openxmlformats.org/officeDocument/2006/relationships/image" Target="media/image143.wmf"/><Relationship Id="rId304" Type="http://schemas.openxmlformats.org/officeDocument/2006/relationships/image" Target="media/image150.wmf"/><Relationship Id="rId388" Type="http://schemas.openxmlformats.org/officeDocument/2006/relationships/image" Target="media/image191.wmf"/><Relationship Id="rId511" Type="http://schemas.openxmlformats.org/officeDocument/2006/relationships/oleObject" Target="embeddings/oleObject250.bin"/><Relationship Id="rId609" Type="http://schemas.openxmlformats.org/officeDocument/2006/relationships/image" Target="media/image301.wmf"/><Relationship Id="rId956" Type="http://schemas.openxmlformats.org/officeDocument/2006/relationships/image" Target="media/image474.wmf"/><Relationship Id="rId1141" Type="http://schemas.openxmlformats.org/officeDocument/2006/relationships/chart" Target="charts/chart8.xml"/><Relationship Id="rId85" Type="http://schemas.openxmlformats.org/officeDocument/2006/relationships/oleObject" Target="embeddings/oleObject38.bin"/><Relationship Id="rId150" Type="http://schemas.openxmlformats.org/officeDocument/2006/relationships/image" Target="media/image71.wmf"/><Relationship Id="rId595" Type="http://schemas.openxmlformats.org/officeDocument/2006/relationships/image" Target="media/image294.wmf"/><Relationship Id="rId816" Type="http://schemas.openxmlformats.org/officeDocument/2006/relationships/image" Target="media/image404.wmf"/><Relationship Id="rId1001" Type="http://schemas.openxmlformats.org/officeDocument/2006/relationships/oleObject" Target="embeddings/oleObject496.bin"/><Relationship Id="rId248" Type="http://schemas.openxmlformats.org/officeDocument/2006/relationships/image" Target="media/image122.wmf"/><Relationship Id="rId455" Type="http://schemas.openxmlformats.org/officeDocument/2006/relationships/oleObject" Target="embeddings/oleObject222.bin"/><Relationship Id="rId662" Type="http://schemas.openxmlformats.org/officeDocument/2006/relationships/image" Target="media/image327.wmf"/><Relationship Id="rId1085" Type="http://schemas.openxmlformats.org/officeDocument/2006/relationships/oleObject" Target="embeddings/oleObject537.bin"/><Relationship Id="rId12" Type="http://schemas.openxmlformats.org/officeDocument/2006/relationships/image" Target="media/image2.wmf"/><Relationship Id="rId108" Type="http://schemas.openxmlformats.org/officeDocument/2006/relationships/image" Target="media/image50.wmf"/><Relationship Id="rId315" Type="http://schemas.openxmlformats.org/officeDocument/2006/relationships/oleObject" Target="embeddings/oleObject151.bin"/><Relationship Id="rId522" Type="http://schemas.openxmlformats.org/officeDocument/2006/relationships/image" Target="media/image258.wmf"/><Relationship Id="rId967" Type="http://schemas.openxmlformats.org/officeDocument/2006/relationships/oleObject" Target="embeddings/oleObject479.bin"/><Relationship Id="rId1152" Type="http://schemas.openxmlformats.org/officeDocument/2006/relationships/image" Target="media/image572.wmf"/><Relationship Id="rId96" Type="http://schemas.openxmlformats.org/officeDocument/2006/relationships/image" Target="media/image44.wmf"/><Relationship Id="rId161" Type="http://schemas.openxmlformats.org/officeDocument/2006/relationships/oleObject" Target="embeddings/oleObject76.bin"/><Relationship Id="rId399" Type="http://schemas.openxmlformats.org/officeDocument/2006/relationships/oleObject" Target="embeddings/oleObject194.bin"/><Relationship Id="rId827" Type="http://schemas.openxmlformats.org/officeDocument/2006/relationships/oleObject" Target="embeddings/oleObject409.bin"/><Relationship Id="rId1012" Type="http://schemas.openxmlformats.org/officeDocument/2006/relationships/image" Target="media/image502.wmf"/><Relationship Id="rId259" Type="http://schemas.openxmlformats.org/officeDocument/2006/relationships/oleObject" Target="embeddings/oleObject123.bin"/><Relationship Id="rId466" Type="http://schemas.openxmlformats.org/officeDocument/2006/relationships/image" Target="media/image230.wmf"/><Relationship Id="rId673" Type="http://schemas.openxmlformats.org/officeDocument/2006/relationships/oleObject" Target="embeddings/oleObject332.bin"/><Relationship Id="rId880" Type="http://schemas.openxmlformats.org/officeDocument/2006/relationships/image" Target="media/image436.wmf"/><Relationship Id="rId1096" Type="http://schemas.openxmlformats.org/officeDocument/2006/relationships/image" Target="media/image545.wmf"/><Relationship Id="rId23" Type="http://schemas.openxmlformats.org/officeDocument/2006/relationships/oleObject" Target="embeddings/oleObject7.bin"/><Relationship Id="rId119" Type="http://schemas.openxmlformats.org/officeDocument/2006/relationships/oleObject" Target="embeddings/oleObject55.bin"/><Relationship Id="rId326" Type="http://schemas.openxmlformats.org/officeDocument/2006/relationships/oleObject" Target="embeddings/oleObject157.bin"/><Relationship Id="rId533" Type="http://schemas.openxmlformats.org/officeDocument/2006/relationships/oleObject" Target="embeddings/oleObject261.bin"/><Relationship Id="rId978" Type="http://schemas.openxmlformats.org/officeDocument/2006/relationships/image" Target="media/image485.wmf"/><Relationship Id="rId1163" Type="http://schemas.openxmlformats.org/officeDocument/2006/relationships/chart" Target="charts/chart26.xml"/><Relationship Id="rId740" Type="http://schemas.openxmlformats.org/officeDocument/2006/relationships/image" Target="media/image366.wmf"/><Relationship Id="rId838" Type="http://schemas.openxmlformats.org/officeDocument/2006/relationships/image" Target="media/image415.wmf"/><Relationship Id="rId1023" Type="http://schemas.openxmlformats.org/officeDocument/2006/relationships/oleObject" Target="embeddings/oleObject507.bin"/><Relationship Id="rId172" Type="http://schemas.openxmlformats.org/officeDocument/2006/relationships/image" Target="media/image82.wmf"/><Relationship Id="rId477" Type="http://schemas.openxmlformats.org/officeDocument/2006/relationships/oleObject" Target="embeddings/oleObject233.bin"/><Relationship Id="rId600" Type="http://schemas.openxmlformats.org/officeDocument/2006/relationships/oleObject" Target="embeddings/oleObject295.bin"/><Relationship Id="rId684" Type="http://schemas.openxmlformats.org/officeDocument/2006/relationships/image" Target="media/image338.wmf"/><Relationship Id="rId337" Type="http://schemas.openxmlformats.org/officeDocument/2006/relationships/oleObject" Target="embeddings/oleObject163.bin"/><Relationship Id="rId891" Type="http://schemas.openxmlformats.org/officeDocument/2006/relationships/oleObject" Target="embeddings/oleObject441.bin"/><Relationship Id="rId905" Type="http://schemas.openxmlformats.org/officeDocument/2006/relationships/oleObject" Target="embeddings/oleObject448.bin"/><Relationship Id="rId989" Type="http://schemas.openxmlformats.org/officeDocument/2006/relationships/oleObject" Target="embeddings/oleObject490.bin"/><Relationship Id="rId34" Type="http://schemas.openxmlformats.org/officeDocument/2006/relationships/image" Target="media/image13.wmf"/><Relationship Id="rId544" Type="http://schemas.openxmlformats.org/officeDocument/2006/relationships/oleObject" Target="embeddings/oleObject267.bin"/><Relationship Id="rId751" Type="http://schemas.openxmlformats.org/officeDocument/2006/relationships/oleObject" Target="embeddings/oleObject371.bin"/><Relationship Id="rId849" Type="http://schemas.openxmlformats.org/officeDocument/2006/relationships/oleObject" Target="embeddings/oleObject420.bin"/><Relationship Id="rId1174" Type="http://schemas.openxmlformats.org/officeDocument/2006/relationships/image" Target="media/image577.png"/><Relationship Id="rId183" Type="http://schemas.openxmlformats.org/officeDocument/2006/relationships/oleObject" Target="embeddings/oleObject87.bin"/><Relationship Id="rId390" Type="http://schemas.openxmlformats.org/officeDocument/2006/relationships/image" Target="media/image192.wmf"/><Relationship Id="rId404" Type="http://schemas.openxmlformats.org/officeDocument/2006/relationships/image" Target="media/image199.wmf"/><Relationship Id="rId611" Type="http://schemas.openxmlformats.org/officeDocument/2006/relationships/image" Target="media/image302.wmf"/><Relationship Id="rId1034" Type="http://schemas.openxmlformats.org/officeDocument/2006/relationships/image" Target="media/image513.wmf"/><Relationship Id="rId250" Type="http://schemas.openxmlformats.org/officeDocument/2006/relationships/image" Target="media/image123.wmf"/><Relationship Id="rId488" Type="http://schemas.openxmlformats.org/officeDocument/2006/relationships/image" Target="media/image241.wmf"/><Relationship Id="rId695" Type="http://schemas.openxmlformats.org/officeDocument/2006/relationships/oleObject" Target="embeddings/oleObject343.bin"/><Relationship Id="rId709" Type="http://schemas.openxmlformats.org/officeDocument/2006/relationships/oleObject" Target="embeddings/oleObject350.bin"/><Relationship Id="rId916" Type="http://schemas.openxmlformats.org/officeDocument/2006/relationships/image" Target="media/image454.wmf"/><Relationship Id="rId1101" Type="http://schemas.openxmlformats.org/officeDocument/2006/relationships/oleObject" Target="embeddings/oleObject545.bin"/><Relationship Id="rId45" Type="http://schemas.openxmlformats.org/officeDocument/2006/relationships/oleObject" Target="embeddings/oleObject18.bin"/><Relationship Id="rId110" Type="http://schemas.openxmlformats.org/officeDocument/2006/relationships/image" Target="media/image51.wmf"/><Relationship Id="rId348" Type="http://schemas.openxmlformats.org/officeDocument/2006/relationships/image" Target="media/image171.wmf"/><Relationship Id="rId555" Type="http://schemas.openxmlformats.org/officeDocument/2006/relationships/image" Target="media/image274.wmf"/><Relationship Id="rId762" Type="http://schemas.openxmlformats.org/officeDocument/2006/relationships/image" Target="media/image377.wmf"/><Relationship Id="rId1185" Type="http://schemas.openxmlformats.org/officeDocument/2006/relationships/fontTable" Target="fontTable.xml"/><Relationship Id="rId194" Type="http://schemas.openxmlformats.org/officeDocument/2006/relationships/image" Target="media/image94.wmf"/><Relationship Id="rId208" Type="http://schemas.openxmlformats.org/officeDocument/2006/relationships/oleObject" Target="embeddings/oleObject98.bin"/><Relationship Id="rId415" Type="http://schemas.openxmlformats.org/officeDocument/2006/relationships/oleObject" Target="embeddings/oleObject202.bin"/><Relationship Id="rId622" Type="http://schemas.openxmlformats.org/officeDocument/2006/relationships/oleObject" Target="embeddings/oleObject306.bin"/><Relationship Id="rId1045" Type="http://schemas.openxmlformats.org/officeDocument/2006/relationships/oleObject" Target="embeddings/oleObject518.bin"/><Relationship Id="rId261" Type="http://schemas.openxmlformats.org/officeDocument/2006/relationships/oleObject" Target="embeddings/oleObject124.bin"/><Relationship Id="rId499" Type="http://schemas.openxmlformats.org/officeDocument/2006/relationships/oleObject" Target="embeddings/oleObject244.bin"/><Relationship Id="rId927" Type="http://schemas.openxmlformats.org/officeDocument/2006/relationships/oleObject" Target="embeddings/oleObject459.bin"/><Relationship Id="rId1112" Type="http://schemas.openxmlformats.org/officeDocument/2006/relationships/image" Target="media/image558.png"/><Relationship Id="rId56" Type="http://schemas.openxmlformats.org/officeDocument/2006/relationships/image" Target="media/image24.wmf"/><Relationship Id="rId359" Type="http://schemas.openxmlformats.org/officeDocument/2006/relationships/oleObject" Target="embeddings/oleObject174.bin"/><Relationship Id="rId566" Type="http://schemas.openxmlformats.org/officeDocument/2006/relationships/oleObject" Target="embeddings/oleObject278.bin"/><Relationship Id="rId773" Type="http://schemas.openxmlformats.org/officeDocument/2006/relationships/oleObject" Target="embeddings/oleObject382.bin"/><Relationship Id="rId121" Type="http://schemas.openxmlformats.org/officeDocument/2006/relationships/oleObject" Target="embeddings/oleObject56.bin"/><Relationship Id="rId219" Type="http://schemas.openxmlformats.org/officeDocument/2006/relationships/oleObject" Target="embeddings/oleObject103.bin"/><Relationship Id="rId426" Type="http://schemas.openxmlformats.org/officeDocument/2006/relationships/image" Target="media/image210.wmf"/><Relationship Id="rId633" Type="http://schemas.openxmlformats.org/officeDocument/2006/relationships/oleObject" Target="embeddings/oleObject312.bin"/><Relationship Id="rId980" Type="http://schemas.openxmlformats.org/officeDocument/2006/relationships/image" Target="media/image486.wmf"/><Relationship Id="rId1056" Type="http://schemas.openxmlformats.org/officeDocument/2006/relationships/image" Target="media/image524.wmf"/><Relationship Id="rId840" Type="http://schemas.openxmlformats.org/officeDocument/2006/relationships/image" Target="media/image416.wmf"/><Relationship Id="rId938" Type="http://schemas.openxmlformats.org/officeDocument/2006/relationships/image" Target="media/image465.wmf"/><Relationship Id="rId67" Type="http://schemas.openxmlformats.org/officeDocument/2006/relationships/oleObject" Target="embeddings/oleObject29.bin"/><Relationship Id="rId272" Type="http://schemas.openxmlformats.org/officeDocument/2006/relationships/image" Target="media/image134.wmf"/><Relationship Id="rId577" Type="http://schemas.openxmlformats.org/officeDocument/2006/relationships/image" Target="media/image285.wmf"/><Relationship Id="rId700" Type="http://schemas.openxmlformats.org/officeDocument/2006/relationships/image" Target="media/image346.wmf"/><Relationship Id="rId1123" Type="http://schemas.openxmlformats.org/officeDocument/2006/relationships/image" Target="media/image567.wmf"/><Relationship Id="rId132" Type="http://schemas.openxmlformats.org/officeDocument/2006/relationships/image" Target="media/image62.wmf"/><Relationship Id="rId784" Type="http://schemas.openxmlformats.org/officeDocument/2006/relationships/image" Target="media/image388.wmf"/><Relationship Id="rId991" Type="http://schemas.openxmlformats.org/officeDocument/2006/relationships/oleObject" Target="embeddings/oleObject491.bin"/><Relationship Id="rId1067" Type="http://schemas.openxmlformats.org/officeDocument/2006/relationships/oleObject" Target="embeddings/oleObject529.bin"/><Relationship Id="rId437" Type="http://schemas.openxmlformats.org/officeDocument/2006/relationships/oleObject" Target="embeddings/oleObject213.bin"/><Relationship Id="rId644" Type="http://schemas.openxmlformats.org/officeDocument/2006/relationships/image" Target="media/image318.wmf"/><Relationship Id="rId851" Type="http://schemas.openxmlformats.org/officeDocument/2006/relationships/oleObject" Target="embeddings/oleObject421.bin"/><Relationship Id="rId283" Type="http://schemas.openxmlformats.org/officeDocument/2006/relationships/oleObject" Target="embeddings/oleObject135.bin"/><Relationship Id="rId490" Type="http://schemas.openxmlformats.org/officeDocument/2006/relationships/image" Target="media/image242.wmf"/><Relationship Id="rId504" Type="http://schemas.openxmlformats.org/officeDocument/2006/relationships/image" Target="media/image249.wmf"/><Relationship Id="rId711" Type="http://schemas.openxmlformats.org/officeDocument/2006/relationships/oleObject" Target="embeddings/oleObject351.bin"/><Relationship Id="rId949" Type="http://schemas.openxmlformats.org/officeDocument/2006/relationships/oleObject" Target="embeddings/oleObject470.bin"/><Relationship Id="rId1134" Type="http://schemas.openxmlformats.org/officeDocument/2006/relationships/chart" Target="charts/chart1.xml"/><Relationship Id="rId78" Type="http://schemas.openxmlformats.org/officeDocument/2006/relationships/image" Target="media/image35.wmf"/><Relationship Id="rId143" Type="http://schemas.openxmlformats.org/officeDocument/2006/relationships/oleObject" Target="embeddings/oleObject67.bin"/><Relationship Id="rId350" Type="http://schemas.openxmlformats.org/officeDocument/2006/relationships/image" Target="media/image172.wmf"/><Relationship Id="rId588" Type="http://schemas.openxmlformats.org/officeDocument/2006/relationships/oleObject" Target="embeddings/oleObject289.bin"/><Relationship Id="rId795" Type="http://schemas.openxmlformats.org/officeDocument/2006/relationships/oleObject" Target="embeddings/oleObject393.bin"/><Relationship Id="rId809" Type="http://schemas.openxmlformats.org/officeDocument/2006/relationships/oleObject" Target="embeddings/oleObject400.bin"/><Relationship Id="rId9" Type="http://schemas.openxmlformats.org/officeDocument/2006/relationships/footer" Target="footer2.xml"/><Relationship Id="rId210" Type="http://schemas.openxmlformats.org/officeDocument/2006/relationships/image" Target="media/image103.wmf"/><Relationship Id="rId448" Type="http://schemas.openxmlformats.org/officeDocument/2006/relationships/image" Target="media/image221.wmf"/><Relationship Id="rId655" Type="http://schemas.openxmlformats.org/officeDocument/2006/relationships/oleObject" Target="embeddings/oleObject323.bin"/><Relationship Id="rId862" Type="http://schemas.openxmlformats.org/officeDocument/2006/relationships/image" Target="media/image427.wmf"/><Relationship Id="rId1078" Type="http://schemas.openxmlformats.org/officeDocument/2006/relationships/image" Target="media/image536.wmf"/><Relationship Id="rId294" Type="http://schemas.openxmlformats.org/officeDocument/2006/relationships/image" Target="media/image145.wmf"/><Relationship Id="rId308" Type="http://schemas.openxmlformats.org/officeDocument/2006/relationships/image" Target="media/image152.wmf"/><Relationship Id="rId515" Type="http://schemas.openxmlformats.org/officeDocument/2006/relationships/oleObject" Target="embeddings/oleObject252.bin"/><Relationship Id="rId722" Type="http://schemas.openxmlformats.org/officeDocument/2006/relationships/image" Target="media/image357.wmf"/><Relationship Id="rId1145" Type="http://schemas.openxmlformats.org/officeDocument/2006/relationships/chart" Target="charts/chart12.xml"/><Relationship Id="rId89" Type="http://schemas.openxmlformats.org/officeDocument/2006/relationships/oleObject" Target="embeddings/oleObject40.bin"/><Relationship Id="rId154" Type="http://schemas.openxmlformats.org/officeDocument/2006/relationships/image" Target="media/image73.wmf"/><Relationship Id="rId361" Type="http://schemas.openxmlformats.org/officeDocument/2006/relationships/oleObject" Target="embeddings/oleObject175.bin"/><Relationship Id="rId599" Type="http://schemas.openxmlformats.org/officeDocument/2006/relationships/image" Target="media/image296.wmf"/><Relationship Id="rId1005" Type="http://schemas.openxmlformats.org/officeDocument/2006/relationships/oleObject" Target="embeddings/oleObject498.bin"/><Relationship Id="rId459" Type="http://schemas.openxmlformats.org/officeDocument/2006/relationships/oleObject" Target="embeddings/oleObject224.bin"/><Relationship Id="rId666" Type="http://schemas.openxmlformats.org/officeDocument/2006/relationships/image" Target="media/image329.emf"/><Relationship Id="rId873" Type="http://schemas.openxmlformats.org/officeDocument/2006/relationships/oleObject" Target="embeddings/oleObject432.bin"/><Relationship Id="rId1089" Type="http://schemas.openxmlformats.org/officeDocument/2006/relationships/oleObject" Target="embeddings/oleObject539.bin"/><Relationship Id="rId16" Type="http://schemas.openxmlformats.org/officeDocument/2006/relationships/image" Target="media/image4.wmf"/><Relationship Id="rId221" Type="http://schemas.openxmlformats.org/officeDocument/2006/relationships/oleObject" Target="embeddings/oleObject104.bin"/><Relationship Id="rId319" Type="http://schemas.openxmlformats.org/officeDocument/2006/relationships/oleObject" Target="embeddings/oleObject153.bin"/><Relationship Id="rId526" Type="http://schemas.openxmlformats.org/officeDocument/2006/relationships/image" Target="media/image260.wmf"/><Relationship Id="rId1156" Type="http://schemas.openxmlformats.org/officeDocument/2006/relationships/oleObject" Target="embeddings/oleObject555.bin"/><Relationship Id="rId733" Type="http://schemas.openxmlformats.org/officeDocument/2006/relationships/oleObject" Target="embeddings/oleObject362.bin"/><Relationship Id="rId940" Type="http://schemas.openxmlformats.org/officeDocument/2006/relationships/image" Target="media/image466.wmf"/><Relationship Id="rId1016" Type="http://schemas.openxmlformats.org/officeDocument/2006/relationships/image" Target="media/image504.wmf"/><Relationship Id="rId165" Type="http://schemas.openxmlformats.org/officeDocument/2006/relationships/oleObject" Target="embeddings/oleObject78.bin"/><Relationship Id="rId372" Type="http://schemas.openxmlformats.org/officeDocument/2006/relationships/image" Target="media/image183.wmf"/><Relationship Id="rId677" Type="http://schemas.openxmlformats.org/officeDocument/2006/relationships/oleObject" Target="embeddings/oleObject334.bin"/><Relationship Id="rId800" Type="http://schemas.openxmlformats.org/officeDocument/2006/relationships/image" Target="media/image396.wmf"/><Relationship Id="rId232" Type="http://schemas.openxmlformats.org/officeDocument/2006/relationships/image" Target="media/image114.wmf"/><Relationship Id="rId884" Type="http://schemas.openxmlformats.org/officeDocument/2006/relationships/image" Target="media/image438.wmf"/><Relationship Id="rId27" Type="http://schemas.openxmlformats.org/officeDocument/2006/relationships/oleObject" Target="embeddings/oleObject9.bin"/><Relationship Id="rId537" Type="http://schemas.openxmlformats.org/officeDocument/2006/relationships/oleObject" Target="embeddings/oleObject263.bin"/><Relationship Id="rId744" Type="http://schemas.openxmlformats.org/officeDocument/2006/relationships/image" Target="media/image368.wmf"/><Relationship Id="rId951" Type="http://schemas.openxmlformats.org/officeDocument/2006/relationships/oleObject" Target="embeddings/oleObject471.bin"/><Relationship Id="rId1167" Type="http://schemas.openxmlformats.org/officeDocument/2006/relationships/chart" Target="charts/chart30.xml"/><Relationship Id="rId80" Type="http://schemas.openxmlformats.org/officeDocument/2006/relationships/image" Target="media/image36.wmf"/><Relationship Id="rId176" Type="http://schemas.openxmlformats.org/officeDocument/2006/relationships/image" Target="media/image84.wmf"/><Relationship Id="rId383" Type="http://schemas.openxmlformats.org/officeDocument/2006/relationships/oleObject" Target="embeddings/oleObject186.bin"/><Relationship Id="rId590" Type="http://schemas.openxmlformats.org/officeDocument/2006/relationships/oleObject" Target="embeddings/oleObject290.bin"/><Relationship Id="rId604" Type="http://schemas.openxmlformats.org/officeDocument/2006/relationships/oleObject" Target="embeddings/oleObject297.bin"/><Relationship Id="rId811" Type="http://schemas.openxmlformats.org/officeDocument/2006/relationships/oleObject" Target="embeddings/oleObject401.bin"/><Relationship Id="rId1027" Type="http://schemas.openxmlformats.org/officeDocument/2006/relationships/oleObject" Target="embeddings/oleObject509.bin"/><Relationship Id="rId243" Type="http://schemas.openxmlformats.org/officeDocument/2006/relationships/oleObject" Target="embeddings/oleObject115.bin"/><Relationship Id="rId450" Type="http://schemas.openxmlformats.org/officeDocument/2006/relationships/image" Target="media/image222.wmf"/><Relationship Id="rId688" Type="http://schemas.openxmlformats.org/officeDocument/2006/relationships/image" Target="media/image340.wmf"/><Relationship Id="rId895" Type="http://schemas.openxmlformats.org/officeDocument/2006/relationships/oleObject" Target="embeddings/oleObject443.bin"/><Relationship Id="rId909" Type="http://schemas.openxmlformats.org/officeDocument/2006/relationships/oleObject" Target="embeddings/oleObject450.bin"/><Relationship Id="rId1080" Type="http://schemas.openxmlformats.org/officeDocument/2006/relationships/image" Target="media/image537.wmf"/><Relationship Id="rId38" Type="http://schemas.openxmlformats.org/officeDocument/2006/relationships/image" Target="media/image15.wmf"/><Relationship Id="rId103" Type="http://schemas.openxmlformats.org/officeDocument/2006/relationships/oleObject" Target="embeddings/oleObject47.bin"/><Relationship Id="rId310" Type="http://schemas.openxmlformats.org/officeDocument/2006/relationships/image" Target="media/image153.wmf"/><Relationship Id="rId548" Type="http://schemas.openxmlformats.org/officeDocument/2006/relationships/oleObject" Target="embeddings/oleObject269.bin"/><Relationship Id="rId755" Type="http://schemas.openxmlformats.org/officeDocument/2006/relationships/oleObject" Target="embeddings/oleObject373.bin"/><Relationship Id="rId962" Type="http://schemas.openxmlformats.org/officeDocument/2006/relationships/image" Target="media/image477.wmf"/><Relationship Id="rId1178" Type="http://schemas.openxmlformats.org/officeDocument/2006/relationships/image" Target="media/image581.png"/><Relationship Id="rId91" Type="http://schemas.openxmlformats.org/officeDocument/2006/relationships/oleObject" Target="embeddings/oleObject41.bin"/><Relationship Id="rId187" Type="http://schemas.openxmlformats.org/officeDocument/2006/relationships/oleObject" Target="embeddings/oleObject89.bin"/><Relationship Id="rId394" Type="http://schemas.openxmlformats.org/officeDocument/2006/relationships/image" Target="media/image194.wmf"/><Relationship Id="rId408" Type="http://schemas.openxmlformats.org/officeDocument/2006/relationships/image" Target="media/image201.wmf"/><Relationship Id="rId615" Type="http://schemas.openxmlformats.org/officeDocument/2006/relationships/image" Target="media/image304.wmf"/><Relationship Id="rId822" Type="http://schemas.openxmlformats.org/officeDocument/2006/relationships/image" Target="media/image407.wmf"/><Relationship Id="rId1038" Type="http://schemas.openxmlformats.org/officeDocument/2006/relationships/image" Target="media/image515.wmf"/><Relationship Id="rId254" Type="http://schemas.openxmlformats.org/officeDocument/2006/relationships/image" Target="media/image125.wmf"/><Relationship Id="rId699" Type="http://schemas.openxmlformats.org/officeDocument/2006/relationships/oleObject" Target="embeddings/oleObject345.bin"/><Relationship Id="rId1091" Type="http://schemas.openxmlformats.org/officeDocument/2006/relationships/oleObject" Target="embeddings/oleObject540.bin"/><Relationship Id="rId1105" Type="http://schemas.openxmlformats.org/officeDocument/2006/relationships/image" Target="media/image551.png"/><Relationship Id="rId49" Type="http://schemas.openxmlformats.org/officeDocument/2006/relationships/oleObject" Target="embeddings/oleObject20.bin"/><Relationship Id="rId114" Type="http://schemas.openxmlformats.org/officeDocument/2006/relationships/image" Target="media/image53.wmf"/><Relationship Id="rId461" Type="http://schemas.openxmlformats.org/officeDocument/2006/relationships/oleObject" Target="embeddings/oleObject225.bin"/><Relationship Id="rId559" Type="http://schemas.openxmlformats.org/officeDocument/2006/relationships/image" Target="media/image276.wmf"/><Relationship Id="rId766" Type="http://schemas.openxmlformats.org/officeDocument/2006/relationships/image" Target="media/image379.wmf"/><Relationship Id="rId198" Type="http://schemas.openxmlformats.org/officeDocument/2006/relationships/oleObject" Target="embeddings/oleObject93.bin"/><Relationship Id="rId321" Type="http://schemas.openxmlformats.org/officeDocument/2006/relationships/oleObject" Target="embeddings/oleObject154.bin"/><Relationship Id="rId419" Type="http://schemas.openxmlformats.org/officeDocument/2006/relationships/oleObject" Target="embeddings/oleObject204.bin"/><Relationship Id="rId626" Type="http://schemas.openxmlformats.org/officeDocument/2006/relationships/oleObject" Target="embeddings/oleObject308.bin"/><Relationship Id="rId973" Type="http://schemas.openxmlformats.org/officeDocument/2006/relationships/oleObject" Target="embeddings/oleObject482.bin"/><Relationship Id="rId1049" Type="http://schemas.openxmlformats.org/officeDocument/2006/relationships/oleObject" Target="embeddings/oleObject520.bin"/><Relationship Id="rId833" Type="http://schemas.openxmlformats.org/officeDocument/2006/relationships/oleObject" Target="embeddings/oleObject412.bin"/><Relationship Id="rId1116" Type="http://schemas.openxmlformats.org/officeDocument/2006/relationships/image" Target="media/image562.png"/><Relationship Id="rId265" Type="http://schemas.openxmlformats.org/officeDocument/2006/relationships/oleObject" Target="embeddings/oleObject126.bin"/><Relationship Id="rId472" Type="http://schemas.openxmlformats.org/officeDocument/2006/relationships/image" Target="media/image233.wmf"/><Relationship Id="rId900" Type="http://schemas.openxmlformats.org/officeDocument/2006/relationships/image" Target="media/image446.wmf"/><Relationship Id="rId125" Type="http://schemas.openxmlformats.org/officeDocument/2006/relationships/oleObject" Target="embeddings/oleObject58.bin"/><Relationship Id="rId332" Type="http://schemas.openxmlformats.org/officeDocument/2006/relationships/image" Target="media/image163.wmf"/><Relationship Id="rId777" Type="http://schemas.openxmlformats.org/officeDocument/2006/relationships/oleObject" Target="embeddings/oleObject384.bin"/><Relationship Id="rId984" Type="http://schemas.openxmlformats.org/officeDocument/2006/relationships/image" Target="media/image488.wmf"/><Relationship Id="rId637" Type="http://schemas.openxmlformats.org/officeDocument/2006/relationships/oleObject" Target="embeddings/oleObject314.bin"/><Relationship Id="rId844" Type="http://schemas.openxmlformats.org/officeDocument/2006/relationships/image" Target="media/image418.wmf"/><Relationship Id="rId276" Type="http://schemas.openxmlformats.org/officeDocument/2006/relationships/image" Target="media/image136.wmf"/><Relationship Id="rId483" Type="http://schemas.openxmlformats.org/officeDocument/2006/relationships/oleObject" Target="embeddings/oleObject236.bin"/><Relationship Id="rId690" Type="http://schemas.openxmlformats.org/officeDocument/2006/relationships/image" Target="media/image341.wmf"/><Relationship Id="rId704" Type="http://schemas.openxmlformats.org/officeDocument/2006/relationships/image" Target="media/image348.wmf"/><Relationship Id="rId911" Type="http://schemas.openxmlformats.org/officeDocument/2006/relationships/oleObject" Target="embeddings/oleObject451.bin"/><Relationship Id="rId1127" Type="http://schemas.openxmlformats.org/officeDocument/2006/relationships/image" Target="media/image569.wmf"/><Relationship Id="rId40" Type="http://schemas.openxmlformats.org/officeDocument/2006/relationships/image" Target="media/image16.wmf"/><Relationship Id="rId136" Type="http://schemas.openxmlformats.org/officeDocument/2006/relationships/image" Target="media/image64.wmf"/><Relationship Id="rId343" Type="http://schemas.openxmlformats.org/officeDocument/2006/relationships/oleObject" Target="embeddings/oleObject166.bin"/><Relationship Id="rId550" Type="http://schemas.openxmlformats.org/officeDocument/2006/relationships/oleObject" Target="embeddings/oleObject270.bin"/><Relationship Id="rId788" Type="http://schemas.openxmlformats.org/officeDocument/2006/relationships/image" Target="media/image390.wmf"/><Relationship Id="rId995" Type="http://schemas.openxmlformats.org/officeDocument/2006/relationships/oleObject" Target="embeddings/oleObject493.bin"/><Relationship Id="rId1180" Type="http://schemas.openxmlformats.org/officeDocument/2006/relationships/image" Target="media/image583.png"/><Relationship Id="rId203" Type="http://schemas.openxmlformats.org/officeDocument/2006/relationships/image" Target="media/image99.wmf"/><Relationship Id="rId648" Type="http://schemas.openxmlformats.org/officeDocument/2006/relationships/image" Target="media/image320.wmf"/><Relationship Id="rId855" Type="http://schemas.openxmlformats.org/officeDocument/2006/relationships/oleObject" Target="embeddings/oleObject423.bin"/><Relationship Id="rId1040" Type="http://schemas.openxmlformats.org/officeDocument/2006/relationships/image" Target="media/image516.wmf"/><Relationship Id="rId287" Type="http://schemas.openxmlformats.org/officeDocument/2006/relationships/oleObject" Target="embeddings/oleObject137.bin"/><Relationship Id="rId410" Type="http://schemas.openxmlformats.org/officeDocument/2006/relationships/image" Target="media/image202.wmf"/><Relationship Id="rId494" Type="http://schemas.openxmlformats.org/officeDocument/2006/relationships/image" Target="media/image244.wmf"/><Relationship Id="rId508" Type="http://schemas.openxmlformats.org/officeDocument/2006/relationships/image" Target="media/image251.wmf"/><Relationship Id="rId715" Type="http://schemas.openxmlformats.org/officeDocument/2006/relationships/oleObject" Target="embeddings/oleObject353.bin"/><Relationship Id="rId922" Type="http://schemas.openxmlformats.org/officeDocument/2006/relationships/image" Target="media/image457.wmf"/><Relationship Id="rId1138" Type="http://schemas.openxmlformats.org/officeDocument/2006/relationships/chart" Target="charts/chart5.xml"/><Relationship Id="rId147" Type="http://schemas.openxmlformats.org/officeDocument/2006/relationships/oleObject" Target="embeddings/oleObject69.bin"/><Relationship Id="rId354" Type="http://schemas.openxmlformats.org/officeDocument/2006/relationships/image" Target="media/image174.wmf"/><Relationship Id="rId799" Type="http://schemas.openxmlformats.org/officeDocument/2006/relationships/oleObject" Target="embeddings/oleObject395.bin"/><Relationship Id="rId51" Type="http://schemas.openxmlformats.org/officeDocument/2006/relationships/oleObject" Target="embeddings/oleObject21.bin"/><Relationship Id="rId561" Type="http://schemas.openxmlformats.org/officeDocument/2006/relationships/image" Target="media/image277.wmf"/><Relationship Id="rId659" Type="http://schemas.openxmlformats.org/officeDocument/2006/relationships/oleObject" Target="embeddings/oleObject325.bin"/><Relationship Id="rId866" Type="http://schemas.openxmlformats.org/officeDocument/2006/relationships/image" Target="media/image429.wmf"/><Relationship Id="rId214" Type="http://schemas.openxmlformats.org/officeDocument/2006/relationships/image" Target="media/image105.wmf"/><Relationship Id="rId298" Type="http://schemas.openxmlformats.org/officeDocument/2006/relationships/image" Target="media/image147.wmf"/><Relationship Id="rId421" Type="http://schemas.openxmlformats.org/officeDocument/2006/relationships/oleObject" Target="embeddings/oleObject205.bin"/><Relationship Id="rId519" Type="http://schemas.openxmlformats.org/officeDocument/2006/relationships/oleObject" Target="embeddings/oleObject254.bin"/><Relationship Id="rId1051" Type="http://schemas.openxmlformats.org/officeDocument/2006/relationships/oleObject" Target="embeddings/oleObject521.bin"/><Relationship Id="rId1149" Type="http://schemas.openxmlformats.org/officeDocument/2006/relationships/chart" Target="charts/chart16.xml"/><Relationship Id="rId158" Type="http://schemas.openxmlformats.org/officeDocument/2006/relationships/image" Target="media/image75.wmf"/><Relationship Id="rId726" Type="http://schemas.openxmlformats.org/officeDocument/2006/relationships/image" Target="media/image359.wmf"/><Relationship Id="rId933" Type="http://schemas.openxmlformats.org/officeDocument/2006/relationships/oleObject" Target="embeddings/oleObject462.bin"/><Relationship Id="rId1009" Type="http://schemas.openxmlformats.org/officeDocument/2006/relationships/oleObject" Target="embeddings/oleObject500.bin"/><Relationship Id="rId62" Type="http://schemas.openxmlformats.org/officeDocument/2006/relationships/image" Target="media/image27.wmf"/><Relationship Id="rId365" Type="http://schemas.openxmlformats.org/officeDocument/2006/relationships/oleObject" Target="embeddings/oleObject177.bin"/><Relationship Id="rId572" Type="http://schemas.openxmlformats.org/officeDocument/2006/relationships/oleObject" Target="embeddings/oleObject281.bin"/><Relationship Id="rId225" Type="http://schemas.openxmlformats.org/officeDocument/2006/relationships/oleObject" Target="embeddings/oleObject106.bin"/><Relationship Id="rId432" Type="http://schemas.openxmlformats.org/officeDocument/2006/relationships/image" Target="media/image213.wmf"/><Relationship Id="rId877" Type="http://schemas.openxmlformats.org/officeDocument/2006/relationships/oleObject" Target="embeddings/oleObject434.bin"/><Relationship Id="rId1062" Type="http://schemas.openxmlformats.org/officeDocument/2006/relationships/image" Target="media/image527.wmf"/><Relationship Id="rId737" Type="http://schemas.openxmlformats.org/officeDocument/2006/relationships/oleObject" Target="embeddings/oleObject364.bin"/><Relationship Id="rId944" Type="http://schemas.openxmlformats.org/officeDocument/2006/relationships/image" Target="media/image468.wmf"/><Relationship Id="rId73" Type="http://schemas.openxmlformats.org/officeDocument/2006/relationships/oleObject" Target="embeddings/oleObject32.bin"/><Relationship Id="rId169" Type="http://schemas.openxmlformats.org/officeDocument/2006/relationships/oleObject" Target="embeddings/oleObject80.bin"/><Relationship Id="rId376" Type="http://schemas.openxmlformats.org/officeDocument/2006/relationships/image" Target="media/image185.wmf"/><Relationship Id="rId583" Type="http://schemas.openxmlformats.org/officeDocument/2006/relationships/image" Target="media/image288.wmf"/><Relationship Id="rId790" Type="http://schemas.openxmlformats.org/officeDocument/2006/relationships/image" Target="media/image391.wmf"/><Relationship Id="rId804" Type="http://schemas.openxmlformats.org/officeDocument/2006/relationships/image" Target="media/image398.wmf"/><Relationship Id="rId4" Type="http://schemas.openxmlformats.org/officeDocument/2006/relationships/settings" Target="settings.xml"/><Relationship Id="rId236" Type="http://schemas.openxmlformats.org/officeDocument/2006/relationships/image" Target="media/image116.wmf"/><Relationship Id="rId443" Type="http://schemas.openxmlformats.org/officeDocument/2006/relationships/oleObject" Target="embeddings/oleObject216.bin"/><Relationship Id="rId650" Type="http://schemas.openxmlformats.org/officeDocument/2006/relationships/image" Target="media/image321.wmf"/><Relationship Id="rId888" Type="http://schemas.openxmlformats.org/officeDocument/2006/relationships/image" Target="media/image440.wmf"/><Relationship Id="rId1073" Type="http://schemas.openxmlformats.org/officeDocument/2006/relationships/oleObject" Target="embeddings/oleObject531.bin"/><Relationship Id="rId303" Type="http://schemas.openxmlformats.org/officeDocument/2006/relationships/oleObject" Target="embeddings/oleObject145.bin"/><Relationship Id="rId748" Type="http://schemas.openxmlformats.org/officeDocument/2006/relationships/image" Target="media/image370.wmf"/><Relationship Id="rId955" Type="http://schemas.openxmlformats.org/officeDocument/2006/relationships/oleObject" Target="embeddings/oleObject473.bin"/><Relationship Id="rId1140" Type="http://schemas.openxmlformats.org/officeDocument/2006/relationships/chart" Target="charts/chart7.xml"/><Relationship Id="rId84" Type="http://schemas.openxmlformats.org/officeDocument/2006/relationships/image" Target="media/image38.wmf"/><Relationship Id="rId387" Type="http://schemas.openxmlformats.org/officeDocument/2006/relationships/oleObject" Target="embeddings/oleObject188.bin"/><Relationship Id="rId510" Type="http://schemas.openxmlformats.org/officeDocument/2006/relationships/image" Target="media/image252.wmf"/><Relationship Id="rId594" Type="http://schemas.openxmlformats.org/officeDocument/2006/relationships/oleObject" Target="embeddings/oleObject292.bin"/><Relationship Id="rId608" Type="http://schemas.openxmlformats.org/officeDocument/2006/relationships/oleObject" Target="embeddings/oleObject299.bin"/><Relationship Id="rId815" Type="http://schemas.openxmlformats.org/officeDocument/2006/relationships/oleObject" Target="embeddings/oleObject403.bin"/><Relationship Id="rId247" Type="http://schemas.openxmlformats.org/officeDocument/2006/relationships/oleObject" Target="embeddings/oleObject117.bin"/><Relationship Id="rId899" Type="http://schemas.openxmlformats.org/officeDocument/2006/relationships/oleObject" Target="embeddings/oleObject445.bin"/><Relationship Id="rId1000" Type="http://schemas.openxmlformats.org/officeDocument/2006/relationships/image" Target="media/image496.wmf"/><Relationship Id="rId1084" Type="http://schemas.openxmlformats.org/officeDocument/2006/relationships/image" Target="media/image539.wmf"/><Relationship Id="rId107" Type="http://schemas.openxmlformats.org/officeDocument/2006/relationships/oleObject" Target="embeddings/oleObject49.bin"/><Relationship Id="rId454" Type="http://schemas.openxmlformats.org/officeDocument/2006/relationships/image" Target="media/image224.wmf"/><Relationship Id="rId661" Type="http://schemas.openxmlformats.org/officeDocument/2006/relationships/oleObject" Target="embeddings/oleObject326.bin"/><Relationship Id="rId759" Type="http://schemas.openxmlformats.org/officeDocument/2006/relationships/oleObject" Target="embeddings/oleObject375.bin"/><Relationship Id="rId966" Type="http://schemas.openxmlformats.org/officeDocument/2006/relationships/image" Target="media/image479.wmf"/><Relationship Id="rId11" Type="http://schemas.openxmlformats.org/officeDocument/2006/relationships/oleObject" Target="embeddings/oleObject1.bin"/><Relationship Id="rId314" Type="http://schemas.openxmlformats.org/officeDocument/2006/relationships/image" Target="media/image155.wmf"/><Relationship Id="rId398" Type="http://schemas.openxmlformats.org/officeDocument/2006/relationships/image" Target="media/image196.wmf"/><Relationship Id="rId521" Type="http://schemas.openxmlformats.org/officeDocument/2006/relationships/oleObject" Target="embeddings/oleObject255.bin"/><Relationship Id="rId619" Type="http://schemas.openxmlformats.org/officeDocument/2006/relationships/image" Target="media/image306.wmf"/><Relationship Id="rId1151" Type="http://schemas.openxmlformats.org/officeDocument/2006/relationships/chart" Target="charts/chart18.xml"/><Relationship Id="rId95" Type="http://schemas.openxmlformats.org/officeDocument/2006/relationships/oleObject" Target="embeddings/oleObject43.bin"/><Relationship Id="rId160" Type="http://schemas.openxmlformats.org/officeDocument/2006/relationships/image" Target="media/image76.wmf"/><Relationship Id="rId826" Type="http://schemas.openxmlformats.org/officeDocument/2006/relationships/image" Target="media/image409.wmf"/><Relationship Id="rId1011" Type="http://schemas.openxmlformats.org/officeDocument/2006/relationships/oleObject" Target="embeddings/oleObject501.bin"/><Relationship Id="rId1109" Type="http://schemas.openxmlformats.org/officeDocument/2006/relationships/image" Target="media/image555.png"/><Relationship Id="rId258" Type="http://schemas.openxmlformats.org/officeDocument/2006/relationships/image" Target="media/image127.wmf"/><Relationship Id="rId465" Type="http://schemas.openxmlformats.org/officeDocument/2006/relationships/oleObject" Target="embeddings/oleObject227.bin"/><Relationship Id="rId672" Type="http://schemas.openxmlformats.org/officeDocument/2006/relationships/image" Target="media/image332.wmf"/><Relationship Id="rId1095" Type="http://schemas.openxmlformats.org/officeDocument/2006/relationships/oleObject" Target="embeddings/oleObject542.bin"/><Relationship Id="rId22" Type="http://schemas.openxmlformats.org/officeDocument/2006/relationships/image" Target="media/image7.wmf"/><Relationship Id="rId118" Type="http://schemas.openxmlformats.org/officeDocument/2006/relationships/image" Target="media/image55.wmf"/><Relationship Id="rId325" Type="http://schemas.openxmlformats.org/officeDocument/2006/relationships/oleObject" Target="embeddings/oleObject156.bin"/><Relationship Id="rId532" Type="http://schemas.openxmlformats.org/officeDocument/2006/relationships/image" Target="media/image263.wmf"/><Relationship Id="rId977" Type="http://schemas.openxmlformats.org/officeDocument/2006/relationships/oleObject" Target="embeddings/oleObject484.bin"/><Relationship Id="rId1162" Type="http://schemas.openxmlformats.org/officeDocument/2006/relationships/chart" Target="charts/chart25.xml"/><Relationship Id="rId171" Type="http://schemas.openxmlformats.org/officeDocument/2006/relationships/oleObject" Target="embeddings/oleObject81.bin"/><Relationship Id="rId837" Type="http://schemas.openxmlformats.org/officeDocument/2006/relationships/oleObject" Target="embeddings/oleObject414.bin"/><Relationship Id="rId1022" Type="http://schemas.openxmlformats.org/officeDocument/2006/relationships/image" Target="media/image507.wmf"/><Relationship Id="rId269" Type="http://schemas.openxmlformats.org/officeDocument/2006/relationships/oleObject" Target="embeddings/oleObject128.bin"/><Relationship Id="rId476" Type="http://schemas.openxmlformats.org/officeDocument/2006/relationships/image" Target="media/image235.wmf"/><Relationship Id="rId683" Type="http://schemas.openxmlformats.org/officeDocument/2006/relationships/oleObject" Target="embeddings/oleObject337.bin"/><Relationship Id="rId890" Type="http://schemas.openxmlformats.org/officeDocument/2006/relationships/image" Target="media/image441.wmf"/><Relationship Id="rId904" Type="http://schemas.openxmlformats.org/officeDocument/2006/relationships/image" Target="media/image448.wmf"/><Relationship Id="rId33" Type="http://schemas.openxmlformats.org/officeDocument/2006/relationships/oleObject" Target="embeddings/oleObject12.bin"/><Relationship Id="rId129" Type="http://schemas.openxmlformats.org/officeDocument/2006/relationships/oleObject" Target="embeddings/oleObject60.bin"/><Relationship Id="rId336" Type="http://schemas.openxmlformats.org/officeDocument/2006/relationships/image" Target="media/image165.wmf"/><Relationship Id="rId543" Type="http://schemas.openxmlformats.org/officeDocument/2006/relationships/image" Target="media/image268.wmf"/><Relationship Id="rId988" Type="http://schemas.openxmlformats.org/officeDocument/2006/relationships/image" Target="media/image490.wmf"/><Relationship Id="rId1173" Type="http://schemas.openxmlformats.org/officeDocument/2006/relationships/image" Target="media/image576.png"/><Relationship Id="rId182" Type="http://schemas.openxmlformats.org/officeDocument/2006/relationships/image" Target="media/image87.wmf"/><Relationship Id="rId403" Type="http://schemas.openxmlformats.org/officeDocument/2006/relationships/oleObject" Target="embeddings/oleObject196.bin"/><Relationship Id="rId750" Type="http://schemas.openxmlformats.org/officeDocument/2006/relationships/image" Target="media/image371.wmf"/><Relationship Id="rId848" Type="http://schemas.openxmlformats.org/officeDocument/2006/relationships/image" Target="media/image420.wmf"/><Relationship Id="rId1033" Type="http://schemas.openxmlformats.org/officeDocument/2006/relationships/oleObject" Target="embeddings/oleObject512.bin"/><Relationship Id="rId487" Type="http://schemas.openxmlformats.org/officeDocument/2006/relationships/oleObject" Target="embeddings/oleObject238.bin"/><Relationship Id="rId610" Type="http://schemas.openxmlformats.org/officeDocument/2006/relationships/oleObject" Target="embeddings/oleObject300.bin"/><Relationship Id="rId694" Type="http://schemas.openxmlformats.org/officeDocument/2006/relationships/image" Target="media/image343.wmf"/><Relationship Id="rId708" Type="http://schemas.openxmlformats.org/officeDocument/2006/relationships/image" Target="media/image350.wmf"/><Relationship Id="rId915" Type="http://schemas.openxmlformats.org/officeDocument/2006/relationships/oleObject" Target="embeddings/oleObject453.bin"/><Relationship Id="rId347" Type="http://schemas.openxmlformats.org/officeDocument/2006/relationships/oleObject" Target="embeddings/oleObject168.bin"/><Relationship Id="rId999" Type="http://schemas.openxmlformats.org/officeDocument/2006/relationships/oleObject" Target="embeddings/oleObject495.bin"/><Relationship Id="rId1100" Type="http://schemas.openxmlformats.org/officeDocument/2006/relationships/image" Target="media/image547.wmf"/><Relationship Id="rId1184" Type="http://schemas.openxmlformats.org/officeDocument/2006/relationships/image" Target="media/image587.png"/><Relationship Id="rId44" Type="http://schemas.openxmlformats.org/officeDocument/2006/relationships/image" Target="media/image18.wmf"/><Relationship Id="rId554" Type="http://schemas.openxmlformats.org/officeDocument/2006/relationships/oleObject" Target="embeddings/oleObject272.bin"/><Relationship Id="rId761" Type="http://schemas.openxmlformats.org/officeDocument/2006/relationships/oleObject" Target="embeddings/oleObject376.bin"/><Relationship Id="rId859" Type="http://schemas.openxmlformats.org/officeDocument/2006/relationships/oleObject" Target="embeddings/oleObject425.bin"/><Relationship Id="rId193" Type="http://schemas.openxmlformats.org/officeDocument/2006/relationships/oleObject" Target="embeddings/oleObject91.bin"/><Relationship Id="rId207" Type="http://schemas.openxmlformats.org/officeDocument/2006/relationships/image" Target="media/image101.wmf"/><Relationship Id="rId414" Type="http://schemas.openxmlformats.org/officeDocument/2006/relationships/image" Target="media/image204.wmf"/><Relationship Id="rId498" Type="http://schemas.openxmlformats.org/officeDocument/2006/relationships/image" Target="media/image246.wmf"/><Relationship Id="rId621" Type="http://schemas.openxmlformats.org/officeDocument/2006/relationships/image" Target="media/image307.wmf"/><Relationship Id="rId1044" Type="http://schemas.openxmlformats.org/officeDocument/2006/relationships/image" Target="media/image518.wmf"/><Relationship Id="rId260" Type="http://schemas.openxmlformats.org/officeDocument/2006/relationships/image" Target="media/image128.wmf"/><Relationship Id="rId719" Type="http://schemas.openxmlformats.org/officeDocument/2006/relationships/oleObject" Target="embeddings/oleObject355.bin"/><Relationship Id="rId926" Type="http://schemas.openxmlformats.org/officeDocument/2006/relationships/image" Target="media/image459.wmf"/><Relationship Id="rId1111" Type="http://schemas.openxmlformats.org/officeDocument/2006/relationships/image" Target="media/image557.png"/><Relationship Id="rId55" Type="http://schemas.openxmlformats.org/officeDocument/2006/relationships/oleObject" Target="embeddings/oleObject23.bin"/><Relationship Id="rId120" Type="http://schemas.openxmlformats.org/officeDocument/2006/relationships/image" Target="media/image56.wmf"/><Relationship Id="rId358" Type="http://schemas.openxmlformats.org/officeDocument/2006/relationships/image" Target="media/image176.wmf"/><Relationship Id="rId565" Type="http://schemas.openxmlformats.org/officeDocument/2006/relationships/image" Target="media/image279.wmf"/><Relationship Id="rId772" Type="http://schemas.openxmlformats.org/officeDocument/2006/relationships/image" Target="media/image382.wmf"/><Relationship Id="rId218" Type="http://schemas.openxmlformats.org/officeDocument/2006/relationships/image" Target="media/image107.wmf"/><Relationship Id="rId425" Type="http://schemas.openxmlformats.org/officeDocument/2006/relationships/oleObject" Target="embeddings/oleObject207.bin"/><Relationship Id="rId632" Type="http://schemas.openxmlformats.org/officeDocument/2006/relationships/image" Target="media/image312.wmf"/><Relationship Id="rId1055" Type="http://schemas.openxmlformats.org/officeDocument/2006/relationships/oleObject" Target="embeddings/oleObject523.bin"/><Relationship Id="rId271" Type="http://schemas.openxmlformats.org/officeDocument/2006/relationships/oleObject" Target="embeddings/oleObject129.bin"/><Relationship Id="rId937" Type="http://schemas.openxmlformats.org/officeDocument/2006/relationships/oleObject" Target="embeddings/oleObject464.bin"/><Relationship Id="rId1122" Type="http://schemas.openxmlformats.org/officeDocument/2006/relationships/oleObject" Target="embeddings/oleObject547.bin"/><Relationship Id="rId66" Type="http://schemas.openxmlformats.org/officeDocument/2006/relationships/image" Target="media/image29.wmf"/><Relationship Id="rId131" Type="http://schemas.openxmlformats.org/officeDocument/2006/relationships/oleObject" Target="embeddings/oleObject61.bin"/><Relationship Id="rId369" Type="http://schemas.openxmlformats.org/officeDocument/2006/relationships/oleObject" Target="embeddings/oleObject179.bin"/><Relationship Id="rId576" Type="http://schemas.openxmlformats.org/officeDocument/2006/relationships/oleObject" Target="embeddings/oleObject283.bin"/><Relationship Id="rId783" Type="http://schemas.openxmlformats.org/officeDocument/2006/relationships/oleObject" Target="embeddings/oleObject387.bin"/><Relationship Id="rId990" Type="http://schemas.openxmlformats.org/officeDocument/2006/relationships/image" Target="media/image491.wmf"/><Relationship Id="rId229" Type="http://schemas.openxmlformats.org/officeDocument/2006/relationships/oleObject" Target="embeddings/oleObject108.bin"/><Relationship Id="rId436" Type="http://schemas.openxmlformats.org/officeDocument/2006/relationships/image" Target="media/image215.wmf"/><Relationship Id="rId643" Type="http://schemas.openxmlformats.org/officeDocument/2006/relationships/oleObject" Target="embeddings/oleObject317.bin"/><Relationship Id="rId1066" Type="http://schemas.openxmlformats.org/officeDocument/2006/relationships/image" Target="media/image529.wmf"/><Relationship Id="rId850" Type="http://schemas.openxmlformats.org/officeDocument/2006/relationships/image" Target="media/image421.wmf"/><Relationship Id="rId948" Type="http://schemas.openxmlformats.org/officeDocument/2006/relationships/image" Target="media/image470.wmf"/><Relationship Id="rId1133" Type="http://schemas.openxmlformats.org/officeDocument/2006/relationships/oleObject" Target="embeddings/oleObject553.bin"/><Relationship Id="rId77" Type="http://schemas.openxmlformats.org/officeDocument/2006/relationships/oleObject" Target="embeddings/oleObject34.bin"/><Relationship Id="rId282" Type="http://schemas.openxmlformats.org/officeDocument/2006/relationships/image" Target="media/image139.wmf"/><Relationship Id="rId503" Type="http://schemas.openxmlformats.org/officeDocument/2006/relationships/oleObject" Target="embeddings/oleObject246.bin"/><Relationship Id="rId587" Type="http://schemas.openxmlformats.org/officeDocument/2006/relationships/image" Target="media/image290.wmf"/><Relationship Id="rId710" Type="http://schemas.openxmlformats.org/officeDocument/2006/relationships/image" Target="media/image351.wmf"/><Relationship Id="rId808" Type="http://schemas.openxmlformats.org/officeDocument/2006/relationships/image" Target="media/image400.wmf"/><Relationship Id="rId8" Type="http://schemas.openxmlformats.org/officeDocument/2006/relationships/footer" Target="footer1.xml"/><Relationship Id="rId142" Type="http://schemas.openxmlformats.org/officeDocument/2006/relationships/image" Target="media/image67.wmf"/><Relationship Id="rId447" Type="http://schemas.openxmlformats.org/officeDocument/2006/relationships/oleObject" Target="embeddings/oleObject218.bin"/><Relationship Id="rId794" Type="http://schemas.openxmlformats.org/officeDocument/2006/relationships/image" Target="media/image393.wmf"/><Relationship Id="rId1077" Type="http://schemas.openxmlformats.org/officeDocument/2006/relationships/oleObject" Target="embeddings/oleObject533.bin"/><Relationship Id="rId654" Type="http://schemas.openxmlformats.org/officeDocument/2006/relationships/image" Target="media/image323.wmf"/><Relationship Id="rId861" Type="http://schemas.openxmlformats.org/officeDocument/2006/relationships/oleObject" Target="embeddings/oleObject426.bin"/><Relationship Id="rId959" Type="http://schemas.openxmlformats.org/officeDocument/2006/relationships/oleObject" Target="embeddings/oleObject475.bin"/><Relationship Id="rId293" Type="http://schemas.openxmlformats.org/officeDocument/2006/relationships/oleObject" Target="embeddings/oleObject140.bin"/><Relationship Id="rId307" Type="http://schemas.openxmlformats.org/officeDocument/2006/relationships/oleObject" Target="embeddings/oleObject147.bin"/><Relationship Id="rId514" Type="http://schemas.openxmlformats.org/officeDocument/2006/relationships/image" Target="media/image254.wmf"/><Relationship Id="rId721" Type="http://schemas.openxmlformats.org/officeDocument/2006/relationships/oleObject" Target="embeddings/oleObject356.bin"/><Relationship Id="rId1144" Type="http://schemas.openxmlformats.org/officeDocument/2006/relationships/chart" Target="charts/chart11.xml"/><Relationship Id="rId88" Type="http://schemas.openxmlformats.org/officeDocument/2006/relationships/image" Target="media/image40.wmf"/><Relationship Id="rId153" Type="http://schemas.openxmlformats.org/officeDocument/2006/relationships/oleObject" Target="embeddings/oleObject72.bin"/><Relationship Id="rId360" Type="http://schemas.openxmlformats.org/officeDocument/2006/relationships/image" Target="media/image177.wmf"/><Relationship Id="rId598" Type="http://schemas.openxmlformats.org/officeDocument/2006/relationships/oleObject" Target="embeddings/oleObject294.bin"/><Relationship Id="rId819" Type="http://schemas.openxmlformats.org/officeDocument/2006/relationships/oleObject" Target="embeddings/oleObject405.bin"/><Relationship Id="rId1004" Type="http://schemas.openxmlformats.org/officeDocument/2006/relationships/image" Target="media/image498.wmf"/><Relationship Id="rId220" Type="http://schemas.openxmlformats.org/officeDocument/2006/relationships/image" Target="media/image108.wmf"/><Relationship Id="rId458" Type="http://schemas.openxmlformats.org/officeDocument/2006/relationships/image" Target="media/image226.wmf"/><Relationship Id="rId665" Type="http://schemas.openxmlformats.org/officeDocument/2006/relationships/oleObject" Target="embeddings/oleObject328.bin"/><Relationship Id="rId872" Type="http://schemas.openxmlformats.org/officeDocument/2006/relationships/image" Target="media/image432.wmf"/><Relationship Id="rId1088" Type="http://schemas.openxmlformats.org/officeDocument/2006/relationships/image" Target="media/image541.wmf"/><Relationship Id="rId15" Type="http://schemas.openxmlformats.org/officeDocument/2006/relationships/oleObject" Target="embeddings/oleObject3.bin"/><Relationship Id="rId318" Type="http://schemas.openxmlformats.org/officeDocument/2006/relationships/image" Target="media/image157.wmf"/><Relationship Id="rId525" Type="http://schemas.openxmlformats.org/officeDocument/2006/relationships/oleObject" Target="embeddings/oleObject257.bin"/><Relationship Id="rId732" Type="http://schemas.openxmlformats.org/officeDocument/2006/relationships/image" Target="media/image362.wmf"/><Relationship Id="rId1155" Type="http://schemas.openxmlformats.org/officeDocument/2006/relationships/image" Target="media/image573.wmf"/><Relationship Id="rId99" Type="http://schemas.openxmlformats.org/officeDocument/2006/relationships/oleObject" Target="embeddings/oleObject45.bin"/><Relationship Id="rId164" Type="http://schemas.openxmlformats.org/officeDocument/2006/relationships/image" Target="media/image78.wmf"/><Relationship Id="rId371" Type="http://schemas.openxmlformats.org/officeDocument/2006/relationships/oleObject" Target="embeddings/oleObject180.bin"/><Relationship Id="rId1015" Type="http://schemas.openxmlformats.org/officeDocument/2006/relationships/oleObject" Target="embeddings/oleObject503.bin"/><Relationship Id="rId469" Type="http://schemas.openxmlformats.org/officeDocument/2006/relationships/oleObject" Target="embeddings/oleObject229.bin"/><Relationship Id="rId676" Type="http://schemas.openxmlformats.org/officeDocument/2006/relationships/image" Target="media/image334.wmf"/><Relationship Id="rId883" Type="http://schemas.openxmlformats.org/officeDocument/2006/relationships/oleObject" Target="embeddings/oleObject437.bin"/><Relationship Id="rId1099" Type="http://schemas.openxmlformats.org/officeDocument/2006/relationships/oleObject" Target="embeddings/oleObject544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09.bin"/><Relationship Id="rId329" Type="http://schemas.openxmlformats.org/officeDocument/2006/relationships/oleObject" Target="embeddings/oleObject159.bin"/><Relationship Id="rId536" Type="http://schemas.openxmlformats.org/officeDocument/2006/relationships/image" Target="media/image265.wmf"/><Relationship Id="rId1166" Type="http://schemas.openxmlformats.org/officeDocument/2006/relationships/chart" Target="charts/chart29.xml"/><Relationship Id="rId175" Type="http://schemas.openxmlformats.org/officeDocument/2006/relationships/oleObject" Target="embeddings/oleObject83.bin"/><Relationship Id="rId743" Type="http://schemas.openxmlformats.org/officeDocument/2006/relationships/oleObject" Target="embeddings/oleObject367.bin"/><Relationship Id="rId950" Type="http://schemas.openxmlformats.org/officeDocument/2006/relationships/image" Target="media/image471.wmf"/><Relationship Id="rId1026" Type="http://schemas.openxmlformats.org/officeDocument/2006/relationships/image" Target="media/image509.wmf"/><Relationship Id="rId382" Type="http://schemas.openxmlformats.org/officeDocument/2006/relationships/image" Target="media/image188.wmf"/><Relationship Id="rId603" Type="http://schemas.openxmlformats.org/officeDocument/2006/relationships/image" Target="media/image298.wmf"/><Relationship Id="rId687" Type="http://schemas.openxmlformats.org/officeDocument/2006/relationships/oleObject" Target="embeddings/oleObject339.bin"/><Relationship Id="rId810" Type="http://schemas.openxmlformats.org/officeDocument/2006/relationships/image" Target="media/image401.wmf"/><Relationship Id="rId908" Type="http://schemas.openxmlformats.org/officeDocument/2006/relationships/image" Target="media/image450.wmf"/><Relationship Id="rId242" Type="http://schemas.openxmlformats.org/officeDocument/2006/relationships/image" Target="media/image119.wmf"/><Relationship Id="rId894" Type="http://schemas.openxmlformats.org/officeDocument/2006/relationships/image" Target="media/image443.wmf"/><Relationship Id="rId1177" Type="http://schemas.openxmlformats.org/officeDocument/2006/relationships/image" Target="media/image580.png"/><Relationship Id="rId37" Type="http://schemas.openxmlformats.org/officeDocument/2006/relationships/oleObject" Target="embeddings/oleObject14.bin"/><Relationship Id="rId102" Type="http://schemas.openxmlformats.org/officeDocument/2006/relationships/image" Target="media/image47.wmf"/><Relationship Id="rId547" Type="http://schemas.openxmlformats.org/officeDocument/2006/relationships/image" Target="media/image270.wmf"/><Relationship Id="rId754" Type="http://schemas.openxmlformats.org/officeDocument/2006/relationships/image" Target="media/image373.wmf"/><Relationship Id="rId961" Type="http://schemas.openxmlformats.org/officeDocument/2006/relationships/oleObject" Target="embeddings/oleObject476.bin"/><Relationship Id="rId90" Type="http://schemas.openxmlformats.org/officeDocument/2006/relationships/image" Target="media/image41.wmf"/><Relationship Id="rId186" Type="http://schemas.openxmlformats.org/officeDocument/2006/relationships/image" Target="media/image89.wmf"/><Relationship Id="rId393" Type="http://schemas.openxmlformats.org/officeDocument/2006/relationships/oleObject" Target="embeddings/oleObject191.bin"/><Relationship Id="rId407" Type="http://schemas.openxmlformats.org/officeDocument/2006/relationships/oleObject" Target="embeddings/oleObject198.bin"/><Relationship Id="rId614" Type="http://schemas.openxmlformats.org/officeDocument/2006/relationships/oleObject" Target="embeddings/oleObject302.bin"/><Relationship Id="rId821" Type="http://schemas.openxmlformats.org/officeDocument/2006/relationships/oleObject" Target="embeddings/oleObject406.bin"/><Relationship Id="rId1037" Type="http://schemas.openxmlformats.org/officeDocument/2006/relationships/oleObject" Target="embeddings/oleObject514.bin"/><Relationship Id="rId253" Type="http://schemas.openxmlformats.org/officeDocument/2006/relationships/oleObject" Target="embeddings/oleObject120.bin"/><Relationship Id="rId460" Type="http://schemas.openxmlformats.org/officeDocument/2006/relationships/image" Target="media/image227.wmf"/><Relationship Id="rId698" Type="http://schemas.openxmlformats.org/officeDocument/2006/relationships/image" Target="media/image345.wmf"/><Relationship Id="rId919" Type="http://schemas.openxmlformats.org/officeDocument/2006/relationships/oleObject" Target="embeddings/oleObject455.bin"/><Relationship Id="rId1090" Type="http://schemas.openxmlformats.org/officeDocument/2006/relationships/image" Target="media/image542.wmf"/><Relationship Id="rId1104" Type="http://schemas.openxmlformats.org/officeDocument/2006/relationships/image" Target="media/image550.png"/><Relationship Id="rId48" Type="http://schemas.openxmlformats.org/officeDocument/2006/relationships/image" Target="media/image20.wmf"/><Relationship Id="rId113" Type="http://schemas.openxmlformats.org/officeDocument/2006/relationships/oleObject" Target="embeddings/oleObject52.bin"/><Relationship Id="rId320" Type="http://schemas.openxmlformats.org/officeDocument/2006/relationships/image" Target="media/image158.wmf"/><Relationship Id="rId558" Type="http://schemas.openxmlformats.org/officeDocument/2006/relationships/oleObject" Target="embeddings/oleObject274.bin"/><Relationship Id="rId765" Type="http://schemas.openxmlformats.org/officeDocument/2006/relationships/oleObject" Target="embeddings/oleObject378.bin"/><Relationship Id="rId972" Type="http://schemas.openxmlformats.org/officeDocument/2006/relationships/image" Target="media/image482.wmf"/><Relationship Id="rId197" Type="http://schemas.openxmlformats.org/officeDocument/2006/relationships/image" Target="media/image96.wmf"/><Relationship Id="rId418" Type="http://schemas.openxmlformats.org/officeDocument/2006/relationships/image" Target="media/image206.wmf"/><Relationship Id="rId625" Type="http://schemas.openxmlformats.org/officeDocument/2006/relationships/image" Target="media/image309.wmf"/><Relationship Id="rId832" Type="http://schemas.openxmlformats.org/officeDocument/2006/relationships/image" Target="media/image412.wmf"/><Relationship Id="rId1048" Type="http://schemas.openxmlformats.org/officeDocument/2006/relationships/image" Target="media/image520.wmf"/><Relationship Id="rId264" Type="http://schemas.openxmlformats.org/officeDocument/2006/relationships/image" Target="media/image130.wmf"/><Relationship Id="rId471" Type="http://schemas.openxmlformats.org/officeDocument/2006/relationships/oleObject" Target="embeddings/oleObject230.bin"/><Relationship Id="rId1115" Type="http://schemas.openxmlformats.org/officeDocument/2006/relationships/image" Target="media/image561.png"/><Relationship Id="rId59" Type="http://schemas.openxmlformats.org/officeDocument/2006/relationships/oleObject" Target="embeddings/oleObject25.bin"/><Relationship Id="rId124" Type="http://schemas.openxmlformats.org/officeDocument/2006/relationships/image" Target="media/image58.wmf"/><Relationship Id="rId569" Type="http://schemas.openxmlformats.org/officeDocument/2006/relationships/image" Target="media/image281.wmf"/><Relationship Id="rId776" Type="http://schemas.openxmlformats.org/officeDocument/2006/relationships/image" Target="media/image384.wmf"/><Relationship Id="rId983" Type="http://schemas.openxmlformats.org/officeDocument/2006/relationships/oleObject" Target="embeddings/oleObject487.bin"/><Relationship Id="rId331" Type="http://schemas.openxmlformats.org/officeDocument/2006/relationships/oleObject" Target="embeddings/oleObject160.bin"/><Relationship Id="rId429" Type="http://schemas.openxmlformats.org/officeDocument/2006/relationships/oleObject" Target="embeddings/oleObject209.bin"/><Relationship Id="rId636" Type="http://schemas.openxmlformats.org/officeDocument/2006/relationships/image" Target="media/image314.wmf"/><Relationship Id="rId1059" Type="http://schemas.openxmlformats.org/officeDocument/2006/relationships/oleObject" Target="embeddings/oleObject525.bin"/><Relationship Id="rId843" Type="http://schemas.openxmlformats.org/officeDocument/2006/relationships/oleObject" Target="embeddings/oleObject417.bin"/><Relationship Id="rId1126" Type="http://schemas.openxmlformats.org/officeDocument/2006/relationships/oleObject" Target="embeddings/oleObject549.bin"/><Relationship Id="rId275" Type="http://schemas.openxmlformats.org/officeDocument/2006/relationships/oleObject" Target="embeddings/oleObject131.bin"/><Relationship Id="rId482" Type="http://schemas.openxmlformats.org/officeDocument/2006/relationships/image" Target="media/image238.wmf"/><Relationship Id="rId703" Type="http://schemas.openxmlformats.org/officeDocument/2006/relationships/oleObject" Target="embeddings/oleObject347.bin"/><Relationship Id="rId910" Type="http://schemas.openxmlformats.org/officeDocument/2006/relationships/image" Target="media/image451.wmf"/><Relationship Id="rId135" Type="http://schemas.openxmlformats.org/officeDocument/2006/relationships/oleObject" Target="embeddings/oleObject63.bin"/><Relationship Id="rId342" Type="http://schemas.openxmlformats.org/officeDocument/2006/relationships/image" Target="media/image168.wmf"/><Relationship Id="rId787" Type="http://schemas.openxmlformats.org/officeDocument/2006/relationships/oleObject" Target="embeddings/oleObject389.bin"/><Relationship Id="rId994" Type="http://schemas.openxmlformats.org/officeDocument/2006/relationships/image" Target="media/image493.wmf"/><Relationship Id="rId202" Type="http://schemas.openxmlformats.org/officeDocument/2006/relationships/oleObject" Target="embeddings/oleObject95.bin"/><Relationship Id="rId647" Type="http://schemas.openxmlformats.org/officeDocument/2006/relationships/oleObject" Target="embeddings/oleObject319.bin"/><Relationship Id="rId854" Type="http://schemas.openxmlformats.org/officeDocument/2006/relationships/image" Target="media/image423.wmf"/><Relationship Id="rId286" Type="http://schemas.openxmlformats.org/officeDocument/2006/relationships/image" Target="media/image141.wmf"/><Relationship Id="rId493" Type="http://schemas.openxmlformats.org/officeDocument/2006/relationships/oleObject" Target="embeddings/oleObject241.bin"/><Relationship Id="rId507" Type="http://schemas.openxmlformats.org/officeDocument/2006/relationships/oleObject" Target="embeddings/oleObject248.bin"/><Relationship Id="rId714" Type="http://schemas.openxmlformats.org/officeDocument/2006/relationships/image" Target="media/image353.wmf"/><Relationship Id="rId921" Type="http://schemas.openxmlformats.org/officeDocument/2006/relationships/oleObject" Target="embeddings/oleObject456.bin"/><Relationship Id="rId1137" Type="http://schemas.openxmlformats.org/officeDocument/2006/relationships/chart" Target="charts/chart4.xml"/><Relationship Id="rId50" Type="http://schemas.openxmlformats.org/officeDocument/2006/relationships/image" Target="media/image21.wmf"/><Relationship Id="rId146" Type="http://schemas.openxmlformats.org/officeDocument/2006/relationships/image" Target="media/image69.wmf"/><Relationship Id="rId353" Type="http://schemas.openxmlformats.org/officeDocument/2006/relationships/oleObject" Target="embeddings/oleObject171.bin"/><Relationship Id="rId560" Type="http://schemas.openxmlformats.org/officeDocument/2006/relationships/oleObject" Target="embeddings/oleObject275.bin"/><Relationship Id="rId798" Type="http://schemas.openxmlformats.org/officeDocument/2006/relationships/image" Target="media/image395.wmf"/><Relationship Id="rId213" Type="http://schemas.openxmlformats.org/officeDocument/2006/relationships/oleObject" Target="embeddings/oleObject100.bin"/><Relationship Id="rId420" Type="http://schemas.openxmlformats.org/officeDocument/2006/relationships/image" Target="media/image207.wmf"/><Relationship Id="rId658" Type="http://schemas.openxmlformats.org/officeDocument/2006/relationships/image" Target="media/image325.wmf"/><Relationship Id="rId865" Type="http://schemas.openxmlformats.org/officeDocument/2006/relationships/oleObject" Target="embeddings/oleObject428.bin"/><Relationship Id="rId1050" Type="http://schemas.openxmlformats.org/officeDocument/2006/relationships/image" Target="media/image521.wmf"/><Relationship Id="rId297" Type="http://schemas.openxmlformats.org/officeDocument/2006/relationships/oleObject" Target="embeddings/oleObject142.bin"/><Relationship Id="rId518" Type="http://schemas.openxmlformats.org/officeDocument/2006/relationships/image" Target="media/image256.wmf"/><Relationship Id="rId725" Type="http://schemas.openxmlformats.org/officeDocument/2006/relationships/oleObject" Target="embeddings/oleObject358.bin"/><Relationship Id="rId932" Type="http://schemas.openxmlformats.org/officeDocument/2006/relationships/image" Target="media/image462.wmf"/><Relationship Id="rId1148" Type="http://schemas.openxmlformats.org/officeDocument/2006/relationships/chart" Target="charts/chart15.xml"/><Relationship Id="rId157" Type="http://schemas.openxmlformats.org/officeDocument/2006/relationships/oleObject" Target="embeddings/oleObject74.bin"/><Relationship Id="rId364" Type="http://schemas.openxmlformats.org/officeDocument/2006/relationships/image" Target="media/image179.wmf"/><Relationship Id="rId1008" Type="http://schemas.openxmlformats.org/officeDocument/2006/relationships/image" Target="media/image500.wmf"/><Relationship Id="rId61" Type="http://schemas.openxmlformats.org/officeDocument/2006/relationships/oleObject" Target="embeddings/oleObject26.bin"/><Relationship Id="rId571" Type="http://schemas.openxmlformats.org/officeDocument/2006/relationships/image" Target="media/image282.wmf"/><Relationship Id="rId669" Type="http://schemas.openxmlformats.org/officeDocument/2006/relationships/oleObject" Target="embeddings/oleObject330.bin"/><Relationship Id="rId876" Type="http://schemas.openxmlformats.org/officeDocument/2006/relationships/image" Target="media/image434.wmf"/><Relationship Id="rId19" Type="http://schemas.openxmlformats.org/officeDocument/2006/relationships/oleObject" Target="embeddings/oleObject5.bin"/><Relationship Id="rId224" Type="http://schemas.openxmlformats.org/officeDocument/2006/relationships/image" Target="media/image110.wmf"/><Relationship Id="rId431" Type="http://schemas.openxmlformats.org/officeDocument/2006/relationships/oleObject" Target="embeddings/oleObject210.bin"/><Relationship Id="rId529" Type="http://schemas.openxmlformats.org/officeDocument/2006/relationships/oleObject" Target="embeddings/oleObject259.bin"/><Relationship Id="rId736" Type="http://schemas.openxmlformats.org/officeDocument/2006/relationships/image" Target="media/image364.wmf"/><Relationship Id="rId1061" Type="http://schemas.openxmlformats.org/officeDocument/2006/relationships/oleObject" Target="embeddings/oleObject526.bin"/><Relationship Id="rId1159" Type="http://schemas.openxmlformats.org/officeDocument/2006/relationships/chart" Target="charts/chart22.xml"/><Relationship Id="rId168" Type="http://schemas.openxmlformats.org/officeDocument/2006/relationships/image" Target="media/image80.wmf"/><Relationship Id="rId943" Type="http://schemas.openxmlformats.org/officeDocument/2006/relationships/oleObject" Target="embeddings/oleObject467.bin"/><Relationship Id="rId1019" Type="http://schemas.openxmlformats.org/officeDocument/2006/relationships/oleObject" Target="embeddings/oleObject505.bin"/><Relationship Id="rId72" Type="http://schemas.openxmlformats.org/officeDocument/2006/relationships/image" Target="media/image32.wmf"/><Relationship Id="rId375" Type="http://schemas.openxmlformats.org/officeDocument/2006/relationships/oleObject" Target="embeddings/oleObject182.bin"/><Relationship Id="rId582" Type="http://schemas.openxmlformats.org/officeDocument/2006/relationships/oleObject" Target="embeddings/oleObject286.bin"/><Relationship Id="rId803" Type="http://schemas.openxmlformats.org/officeDocument/2006/relationships/oleObject" Target="embeddings/oleObject397.bin"/><Relationship Id="rId3" Type="http://schemas.openxmlformats.org/officeDocument/2006/relationships/styles" Target="styles.xml"/><Relationship Id="rId235" Type="http://schemas.openxmlformats.org/officeDocument/2006/relationships/oleObject" Target="embeddings/oleObject111.bin"/><Relationship Id="rId442" Type="http://schemas.openxmlformats.org/officeDocument/2006/relationships/image" Target="media/image218.wmf"/><Relationship Id="rId887" Type="http://schemas.openxmlformats.org/officeDocument/2006/relationships/oleObject" Target="embeddings/oleObject439.bin"/><Relationship Id="rId1072" Type="http://schemas.openxmlformats.org/officeDocument/2006/relationships/image" Target="media/image533.wmf"/><Relationship Id="rId302" Type="http://schemas.openxmlformats.org/officeDocument/2006/relationships/image" Target="media/image149.wmf"/><Relationship Id="rId747" Type="http://schemas.openxmlformats.org/officeDocument/2006/relationships/oleObject" Target="embeddings/oleObject369.bin"/><Relationship Id="rId954" Type="http://schemas.openxmlformats.org/officeDocument/2006/relationships/image" Target="media/image473.wmf"/><Relationship Id="rId83" Type="http://schemas.openxmlformats.org/officeDocument/2006/relationships/oleObject" Target="embeddings/oleObject37.bin"/><Relationship Id="rId179" Type="http://schemas.openxmlformats.org/officeDocument/2006/relationships/oleObject" Target="embeddings/oleObject85.bin"/><Relationship Id="rId386" Type="http://schemas.openxmlformats.org/officeDocument/2006/relationships/image" Target="media/image190.wmf"/><Relationship Id="rId593" Type="http://schemas.openxmlformats.org/officeDocument/2006/relationships/image" Target="media/image293.wmf"/><Relationship Id="rId607" Type="http://schemas.openxmlformats.org/officeDocument/2006/relationships/image" Target="media/image300.wmf"/><Relationship Id="rId814" Type="http://schemas.openxmlformats.org/officeDocument/2006/relationships/image" Target="media/image403.wmf"/><Relationship Id="rId246" Type="http://schemas.openxmlformats.org/officeDocument/2006/relationships/image" Target="media/image121.wmf"/><Relationship Id="rId453" Type="http://schemas.openxmlformats.org/officeDocument/2006/relationships/oleObject" Target="embeddings/oleObject221.bin"/><Relationship Id="rId660" Type="http://schemas.openxmlformats.org/officeDocument/2006/relationships/image" Target="media/image326.wmf"/><Relationship Id="rId898" Type="http://schemas.openxmlformats.org/officeDocument/2006/relationships/image" Target="media/image445.wmf"/><Relationship Id="rId1083" Type="http://schemas.openxmlformats.org/officeDocument/2006/relationships/oleObject" Target="embeddings/oleObject536.bin"/><Relationship Id="rId106" Type="http://schemas.openxmlformats.org/officeDocument/2006/relationships/image" Target="media/image49.wmf"/><Relationship Id="rId313" Type="http://schemas.openxmlformats.org/officeDocument/2006/relationships/oleObject" Target="embeddings/oleObject150.bin"/><Relationship Id="rId758" Type="http://schemas.openxmlformats.org/officeDocument/2006/relationships/image" Target="media/image375.wmf"/><Relationship Id="rId965" Type="http://schemas.openxmlformats.org/officeDocument/2006/relationships/oleObject" Target="embeddings/oleObject478.bin"/><Relationship Id="rId1150" Type="http://schemas.openxmlformats.org/officeDocument/2006/relationships/chart" Target="charts/chart17.xml"/><Relationship Id="rId10" Type="http://schemas.openxmlformats.org/officeDocument/2006/relationships/image" Target="media/image1.wmf"/><Relationship Id="rId94" Type="http://schemas.openxmlformats.org/officeDocument/2006/relationships/image" Target="media/image43.wmf"/><Relationship Id="rId397" Type="http://schemas.openxmlformats.org/officeDocument/2006/relationships/oleObject" Target="embeddings/oleObject193.bin"/><Relationship Id="rId520" Type="http://schemas.openxmlformats.org/officeDocument/2006/relationships/image" Target="media/image257.wmf"/><Relationship Id="rId618" Type="http://schemas.openxmlformats.org/officeDocument/2006/relationships/oleObject" Target="embeddings/oleObject304.bin"/><Relationship Id="rId825" Type="http://schemas.openxmlformats.org/officeDocument/2006/relationships/oleObject" Target="embeddings/oleObject408.bin"/><Relationship Id="rId257" Type="http://schemas.openxmlformats.org/officeDocument/2006/relationships/oleObject" Target="embeddings/oleObject122.bin"/><Relationship Id="rId464" Type="http://schemas.openxmlformats.org/officeDocument/2006/relationships/image" Target="media/image229.wmf"/><Relationship Id="rId1010" Type="http://schemas.openxmlformats.org/officeDocument/2006/relationships/image" Target="media/image501.wmf"/><Relationship Id="rId1094" Type="http://schemas.openxmlformats.org/officeDocument/2006/relationships/image" Target="media/image544.wmf"/><Relationship Id="rId1108" Type="http://schemas.openxmlformats.org/officeDocument/2006/relationships/image" Target="media/image554.png"/><Relationship Id="rId117" Type="http://schemas.openxmlformats.org/officeDocument/2006/relationships/oleObject" Target="embeddings/oleObject54.bin"/><Relationship Id="rId671" Type="http://schemas.openxmlformats.org/officeDocument/2006/relationships/oleObject" Target="embeddings/oleObject331.bin"/><Relationship Id="rId769" Type="http://schemas.openxmlformats.org/officeDocument/2006/relationships/oleObject" Target="embeddings/oleObject380.bin"/><Relationship Id="rId976" Type="http://schemas.openxmlformats.org/officeDocument/2006/relationships/image" Target="media/image484.wmf"/><Relationship Id="rId324" Type="http://schemas.openxmlformats.org/officeDocument/2006/relationships/image" Target="media/image160.wmf"/><Relationship Id="rId531" Type="http://schemas.openxmlformats.org/officeDocument/2006/relationships/oleObject" Target="embeddings/oleObject260.bin"/><Relationship Id="rId629" Type="http://schemas.openxmlformats.org/officeDocument/2006/relationships/oleObject" Target="embeddings/oleObject310.bin"/><Relationship Id="rId1161" Type="http://schemas.openxmlformats.org/officeDocument/2006/relationships/chart" Target="charts/chart24.xml"/><Relationship Id="rId836" Type="http://schemas.openxmlformats.org/officeDocument/2006/relationships/image" Target="media/image414.wmf"/><Relationship Id="rId1021" Type="http://schemas.openxmlformats.org/officeDocument/2006/relationships/oleObject" Target="embeddings/oleObject506.bin"/><Relationship Id="rId1119" Type="http://schemas.openxmlformats.org/officeDocument/2006/relationships/image" Target="media/image565.wmf"/><Relationship Id="rId903" Type="http://schemas.openxmlformats.org/officeDocument/2006/relationships/oleObject" Target="embeddings/oleObject447.bin"/><Relationship Id="rId32" Type="http://schemas.openxmlformats.org/officeDocument/2006/relationships/image" Target="media/image12.wmf"/><Relationship Id="rId181" Type="http://schemas.openxmlformats.org/officeDocument/2006/relationships/oleObject" Target="embeddings/oleObject86.bin"/><Relationship Id="rId279" Type="http://schemas.openxmlformats.org/officeDocument/2006/relationships/oleObject" Target="embeddings/oleObject133.bin"/><Relationship Id="rId486" Type="http://schemas.openxmlformats.org/officeDocument/2006/relationships/image" Target="media/image240.wmf"/><Relationship Id="rId693" Type="http://schemas.openxmlformats.org/officeDocument/2006/relationships/oleObject" Target="embeddings/oleObject342.bin"/><Relationship Id="rId139" Type="http://schemas.openxmlformats.org/officeDocument/2006/relationships/oleObject" Target="embeddings/oleObject65.bin"/><Relationship Id="rId346" Type="http://schemas.openxmlformats.org/officeDocument/2006/relationships/image" Target="media/image170.wmf"/><Relationship Id="rId553" Type="http://schemas.openxmlformats.org/officeDocument/2006/relationships/image" Target="media/image273.wmf"/><Relationship Id="rId760" Type="http://schemas.openxmlformats.org/officeDocument/2006/relationships/image" Target="media/image376.wmf"/><Relationship Id="rId998" Type="http://schemas.openxmlformats.org/officeDocument/2006/relationships/image" Target="media/image495.wmf"/><Relationship Id="rId1183" Type="http://schemas.openxmlformats.org/officeDocument/2006/relationships/image" Target="media/image586.png"/><Relationship Id="rId206" Type="http://schemas.openxmlformats.org/officeDocument/2006/relationships/oleObject" Target="embeddings/oleObject97.bin"/><Relationship Id="rId413" Type="http://schemas.openxmlformats.org/officeDocument/2006/relationships/oleObject" Target="embeddings/oleObject201.bin"/><Relationship Id="rId858" Type="http://schemas.openxmlformats.org/officeDocument/2006/relationships/image" Target="media/image425.wmf"/><Relationship Id="rId1043" Type="http://schemas.openxmlformats.org/officeDocument/2006/relationships/oleObject" Target="embeddings/oleObject517.bin"/><Relationship Id="rId620" Type="http://schemas.openxmlformats.org/officeDocument/2006/relationships/oleObject" Target="embeddings/oleObject305.bin"/><Relationship Id="rId718" Type="http://schemas.openxmlformats.org/officeDocument/2006/relationships/image" Target="media/image355.wmf"/><Relationship Id="rId925" Type="http://schemas.openxmlformats.org/officeDocument/2006/relationships/oleObject" Target="embeddings/oleObject458.bin"/><Relationship Id="rId1110" Type="http://schemas.openxmlformats.org/officeDocument/2006/relationships/image" Target="media/image556.png"/><Relationship Id="rId54" Type="http://schemas.openxmlformats.org/officeDocument/2006/relationships/image" Target="media/image23.wmf"/><Relationship Id="rId270" Type="http://schemas.openxmlformats.org/officeDocument/2006/relationships/image" Target="media/image133.wmf"/><Relationship Id="rId130" Type="http://schemas.openxmlformats.org/officeDocument/2006/relationships/image" Target="media/image61.wmf"/><Relationship Id="rId368" Type="http://schemas.openxmlformats.org/officeDocument/2006/relationships/image" Target="media/image181.wmf"/><Relationship Id="rId575" Type="http://schemas.openxmlformats.org/officeDocument/2006/relationships/image" Target="media/image284.wmf"/><Relationship Id="rId782" Type="http://schemas.openxmlformats.org/officeDocument/2006/relationships/image" Target="media/image387.wmf"/><Relationship Id="rId228" Type="http://schemas.openxmlformats.org/officeDocument/2006/relationships/image" Target="media/image112.wmf"/><Relationship Id="rId435" Type="http://schemas.openxmlformats.org/officeDocument/2006/relationships/oleObject" Target="embeddings/oleObject212.bin"/><Relationship Id="rId642" Type="http://schemas.openxmlformats.org/officeDocument/2006/relationships/image" Target="media/image317.wmf"/><Relationship Id="rId1065" Type="http://schemas.openxmlformats.org/officeDocument/2006/relationships/oleObject" Target="embeddings/oleObject528.bin"/><Relationship Id="rId502" Type="http://schemas.openxmlformats.org/officeDocument/2006/relationships/image" Target="media/image248.wmf"/><Relationship Id="rId947" Type="http://schemas.openxmlformats.org/officeDocument/2006/relationships/oleObject" Target="embeddings/oleObject469.bin"/><Relationship Id="rId1132" Type="http://schemas.openxmlformats.org/officeDocument/2006/relationships/image" Target="media/image571.wmf"/><Relationship Id="rId76" Type="http://schemas.openxmlformats.org/officeDocument/2006/relationships/image" Target="media/image34.wmf"/><Relationship Id="rId807" Type="http://schemas.openxmlformats.org/officeDocument/2006/relationships/oleObject" Target="embeddings/oleObject399.bin"/><Relationship Id="rId292" Type="http://schemas.openxmlformats.org/officeDocument/2006/relationships/image" Target="media/image144.wmf"/><Relationship Id="rId597" Type="http://schemas.openxmlformats.org/officeDocument/2006/relationships/image" Target="media/image295.wmf"/><Relationship Id="rId152" Type="http://schemas.openxmlformats.org/officeDocument/2006/relationships/image" Target="media/image72.wmf"/><Relationship Id="rId457" Type="http://schemas.openxmlformats.org/officeDocument/2006/relationships/oleObject" Target="embeddings/oleObject223.bin"/><Relationship Id="rId1087" Type="http://schemas.openxmlformats.org/officeDocument/2006/relationships/oleObject" Target="embeddings/oleObject538.bin"/><Relationship Id="rId664" Type="http://schemas.openxmlformats.org/officeDocument/2006/relationships/image" Target="media/image328.wmf"/><Relationship Id="rId871" Type="http://schemas.openxmlformats.org/officeDocument/2006/relationships/oleObject" Target="embeddings/oleObject431.bin"/><Relationship Id="rId969" Type="http://schemas.openxmlformats.org/officeDocument/2006/relationships/oleObject" Target="embeddings/oleObject480.bin"/><Relationship Id="rId317" Type="http://schemas.openxmlformats.org/officeDocument/2006/relationships/oleObject" Target="embeddings/oleObject152.bin"/><Relationship Id="rId524" Type="http://schemas.openxmlformats.org/officeDocument/2006/relationships/image" Target="media/image259.wmf"/><Relationship Id="rId731" Type="http://schemas.openxmlformats.org/officeDocument/2006/relationships/oleObject" Target="embeddings/oleObject361.bin"/><Relationship Id="rId1154" Type="http://schemas.openxmlformats.org/officeDocument/2006/relationships/chart" Target="charts/chart19.xml"/><Relationship Id="rId98" Type="http://schemas.openxmlformats.org/officeDocument/2006/relationships/image" Target="media/image45.wmf"/><Relationship Id="rId829" Type="http://schemas.openxmlformats.org/officeDocument/2006/relationships/oleObject" Target="embeddings/oleObject410.bin"/><Relationship Id="rId1014" Type="http://schemas.openxmlformats.org/officeDocument/2006/relationships/image" Target="media/image503.wmf"/><Relationship Id="rId25" Type="http://schemas.openxmlformats.org/officeDocument/2006/relationships/oleObject" Target="embeddings/oleObject8.bin"/><Relationship Id="rId174" Type="http://schemas.openxmlformats.org/officeDocument/2006/relationships/image" Target="media/image83.wmf"/><Relationship Id="rId381" Type="http://schemas.openxmlformats.org/officeDocument/2006/relationships/oleObject" Target="embeddings/oleObject185.bin"/><Relationship Id="rId241" Type="http://schemas.openxmlformats.org/officeDocument/2006/relationships/oleObject" Target="embeddings/oleObject114.bin"/><Relationship Id="rId479" Type="http://schemas.openxmlformats.org/officeDocument/2006/relationships/oleObject" Target="embeddings/oleObject234.bin"/><Relationship Id="rId686" Type="http://schemas.openxmlformats.org/officeDocument/2006/relationships/image" Target="media/image339.wmf"/><Relationship Id="rId893" Type="http://schemas.openxmlformats.org/officeDocument/2006/relationships/oleObject" Target="embeddings/oleObject442.bin"/><Relationship Id="rId339" Type="http://schemas.openxmlformats.org/officeDocument/2006/relationships/oleObject" Target="embeddings/oleObject164.bin"/><Relationship Id="rId546" Type="http://schemas.openxmlformats.org/officeDocument/2006/relationships/oleObject" Target="embeddings/oleObject268.bin"/><Relationship Id="rId753" Type="http://schemas.openxmlformats.org/officeDocument/2006/relationships/oleObject" Target="embeddings/oleObject372.bin"/><Relationship Id="rId1176" Type="http://schemas.openxmlformats.org/officeDocument/2006/relationships/image" Target="media/image579.png"/><Relationship Id="rId101" Type="http://schemas.openxmlformats.org/officeDocument/2006/relationships/oleObject" Target="embeddings/oleObject46.bin"/><Relationship Id="rId406" Type="http://schemas.openxmlformats.org/officeDocument/2006/relationships/image" Target="media/image200.wmf"/><Relationship Id="rId960" Type="http://schemas.openxmlformats.org/officeDocument/2006/relationships/image" Target="media/image476.wmf"/><Relationship Id="rId1036" Type="http://schemas.openxmlformats.org/officeDocument/2006/relationships/image" Target="media/image514.wmf"/><Relationship Id="rId613" Type="http://schemas.openxmlformats.org/officeDocument/2006/relationships/image" Target="media/image303.wmf"/><Relationship Id="rId820" Type="http://schemas.openxmlformats.org/officeDocument/2006/relationships/image" Target="media/image406.wmf"/><Relationship Id="rId918" Type="http://schemas.openxmlformats.org/officeDocument/2006/relationships/image" Target="media/image455.wmf"/><Relationship Id="rId1103" Type="http://schemas.openxmlformats.org/officeDocument/2006/relationships/image" Target="media/image549.png"/><Relationship Id="rId47" Type="http://schemas.openxmlformats.org/officeDocument/2006/relationships/oleObject" Target="embeddings/oleObject19.bin"/><Relationship Id="rId196" Type="http://schemas.openxmlformats.org/officeDocument/2006/relationships/oleObject" Target="embeddings/oleObject92.bin"/><Relationship Id="rId263" Type="http://schemas.openxmlformats.org/officeDocument/2006/relationships/oleObject" Target="embeddings/oleObject125.bin"/><Relationship Id="rId470" Type="http://schemas.openxmlformats.org/officeDocument/2006/relationships/image" Target="media/image232.wmf"/><Relationship Id="rId123" Type="http://schemas.openxmlformats.org/officeDocument/2006/relationships/oleObject" Target="embeddings/oleObject57.bin"/><Relationship Id="rId330" Type="http://schemas.openxmlformats.org/officeDocument/2006/relationships/image" Target="media/image162.wmf"/><Relationship Id="rId568" Type="http://schemas.openxmlformats.org/officeDocument/2006/relationships/oleObject" Target="embeddings/oleObject279.bin"/><Relationship Id="rId775" Type="http://schemas.openxmlformats.org/officeDocument/2006/relationships/oleObject" Target="embeddings/oleObject383.bin"/><Relationship Id="rId982" Type="http://schemas.openxmlformats.org/officeDocument/2006/relationships/image" Target="media/image487.wmf"/><Relationship Id="rId428" Type="http://schemas.openxmlformats.org/officeDocument/2006/relationships/image" Target="media/image211.wmf"/><Relationship Id="rId635" Type="http://schemas.openxmlformats.org/officeDocument/2006/relationships/oleObject" Target="embeddings/oleObject313.bin"/><Relationship Id="rId842" Type="http://schemas.openxmlformats.org/officeDocument/2006/relationships/image" Target="media/image417.wmf"/><Relationship Id="rId1058" Type="http://schemas.openxmlformats.org/officeDocument/2006/relationships/image" Target="media/image525.wmf"/><Relationship Id="rId702" Type="http://schemas.openxmlformats.org/officeDocument/2006/relationships/image" Target="media/image347.wmf"/><Relationship Id="rId1125" Type="http://schemas.openxmlformats.org/officeDocument/2006/relationships/image" Target="media/image568.wmf"/><Relationship Id="rId69" Type="http://schemas.openxmlformats.org/officeDocument/2006/relationships/oleObject" Target="embeddings/oleObject30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&#1064;&#1072;&#1073;&#1083;&#1086;&#1085;&#1099;\Normal3.dotm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73;&#1072;&#1083;&#1083;&#1080;&#1089;&#1090;&#1080;&#1082;&#1072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P%20V%20T%20&#1084;&#1072;&#1090;&#1088;&#1080;&#1094;&#1099;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T%20&#1089;&#1090;&#1074;&#1086;&#1083;&#1072;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T%20&#1089;&#1090;&#1074;&#1086;&#1083;&#1072;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87;&#1088;&#1086;&#1075;&#1080;&#1073;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87;&#1088;&#1086;&#1075;&#1080;&#1073;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87;&#1088;&#1086;&#1076;&#1086;&#1083;&#1100;&#1085;&#1099;&#1077;.xlsx" TargetMode="External"/><Relationship Id="rId2" Type="http://schemas.microsoft.com/office/2011/relationships/chartColorStyle" Target="colors15.xml"/><Relationship Id="rId1" Type="http://schemas.microsoft.com/office/2011/relationships/chartStyle" Target="style15.xml"/><Relationship Id="rId4" Type="http://schemas.openxmlformats.org/officeDocument/2006/relationships/chartUserShapes" Target="../drawings/drawing1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87;&#1088;&#1086;&#1076;&#1086;&#1083;&#1100;&#1085;&#1099;&#1077;.xlsx" TargetMode="External"/><Relationship Id="rId2" Type="http://schemas.microsoft.com/office/2011/relationships/chartColorStyle" Target="colors16.xml"/><Relationship Id="rId1" Type="http://schemas.microsoft.com/office/2011/relationships/chartStyle" Target="style16.xml"/><Relationship Id="rId4" Type="http://schemas.openxmlformats.org/officeDocument/2006/relationships/chartUserShapes" Target="../drawings/drawing2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87;&#1086;&#1087;&#1077;&#1088;&#1077;&#1095;&#1085;&#1099;&#1077;%20oxy.xlsx" TargetMode="External"/><Relationship Id="rId2" Type="http://schemas.microsoft.com/office/2011/relationships/chartColorStyle" Target="colors17.xml"/><Relationship Id="rId1" Type="http://schemas.microsoft.com/office/2011/relationships/chartStyle" Target="style17.xml"/><Relationship Id="rId4" Type="http://schemas.openxmlformats.org/officeDocument/2006/relationships/chartUserShapes" Target="../drawings/drawing3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87;&#1086;&#1087;&#1077;&#1088;&#1077;&#1095;&#1085;&#1099;&#1077;%20oxy.xlsx" TargetMode="External"/><Relationship Id="rId2" Type="http://schemas.microsoft.com/office/2011/relationships/chartColorStyle" Target="colors18.xml"/><Relationship Id="rId1" Type="http://schemas.microsoft.com/office/2011/relationships/chartStyle" Target="style18.xml"/><Relationship Id="rId4" Type="http://schemas.openxmlformats.org/officeDocument/2006/relationships/chartUserShapes" Target="../drawings/drawing4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oleObject" Target="file:///G:\Programs\SSBV\StrainedStateAndBarrelVibrations\StrainedStateAndBarrelVibrationsComplexGeometry\StrainedStateAndBarrelVibrations\bin\Data\2&#1040;36\&#1087;&#1086;&#1087;&#1077;&#1088;&#1077;&#1095;&#1085;&#1099;&#1077;%20oxy.xlsx" TargetMode="External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73;&#1072;&#1083;&#1083;&#1080;&#1089;&#1090;&#1080;&#1082;&#1072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87;&#1086;&#1087;&#1077;&#1088;&#1077;&#1095;&#1085;&#1099;&#1077;%20oxz.xlsx" TargetMode="External"/><Relationship Id="rId2" Type="http://schemas.microsoft.com/office/2011/relationships/chartColorStyle" Target="colors20.xml"/><Relationship Id="rId1" Type="http://schemas.microsoft.com/office/2011/relationships/chartStyle" Target="style20.xml"/><Relationship Id="rId4" Type="http://schemas.openxmlformats.org/officeDocument/2006/relationships/chartUserShapes" Target="../drawings/drawing5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87;&#1086;&#1087;&#1077;&#1088;&#1077;&#1095;&#1085;&#1099;&#1077;%20oxz.xlsx" TargetMode="External"/><Relationship Id="rId2" Type="http://schemas.microsoft.com/office/2011/relationships/chartColorStyle" Target="colors21.xml"/><Relationship Id="rId1" Type="http://schemas.microsoft.com/office/2011/relationships/chartStyle" Target="style21.xml"/><Relationship Id="rId4" Type="http://schemas.openxmlformats.org/officeDocument/2006/relationships/chartUserShapes" Target="../drawings/drawing6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91;&#1075;&#1083;&#1099;%20oxy.xlsx" TargetMode="External"/><Relationship Id="rId2" Type="http://schemas.microsoft.com/office/2011/relationships/chartColorStyle" Target="colors22.xml"/><Relationship Id="rId1" Type="http://schemas.microsoft.com/office/2011/relationships/chartStyle" Target="style22.xml"/><Relationship Id="rId4" Type="http://schemas.openxmlformats.org/officeDocument/2006/relationships/chartUserShapes" Target="../drawings/drawing7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91;&#1075;&#1083;&#1099;%20oxy.xlsx" TargetMode="External"/><Relationship Id="rId2" Type="http://schemas.microsoft.com/office/2011/relationships/chartColorStyle" Target="colors23.xml"/><Relationship Id="rId1" Type="http://schemas.microsoft.com/office/2011/relationships/chartStyle" Target="style23.xml"/><Relationship Id="rId4" Type="http://schemas.openxmlformats.org/officeDocument/2006/relationships/chartUserShapes" Target="../drawings/drawing8.xml"/></Relationships>
</file>

<file path=word/charts/_rels/chart24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91;&#1075;&#1083;&#1099;%20oxz.xlsx" TargetMode="External"/><Relationship Id="rId2" Type="http://schemas.microsoft.com/office/2011/relationships/chartColorStyle" Target="colors24.xml"/><Relationship Id="rId1" Type="http://schemas.microsoft.com/office/2011/relationships/chartStyle" Target="style24.xml"/><Relationship Id="rId4" Type="http://schemas.openxmlformats.org/officeDocument/2006/relationships/chartUserShapes" Target="../drawings/drawing9.xml"/></Relationships>
</file>

<file path=word/charts/_rels/chart25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91;&#1075;&#1083;&#1099;%20oxz.xlsx" TargetMode="External"/><Relationship Id="rId2" Type="http://schemas.microsoft.com/office/2011/relationships/chartColorStyle" Target="colors25.xml"/><Relationship Id="rId1" Type="http://schemas.microsoft.com/office/2011/relationships/chartStyle" Target="style25.xml"/><Relationship Id="rId4" Type="http://schemas.openxmlformats.org/officeDocument/2006/relationships/chartUserShapes" Target="../drawings/drawing10.xml"/></Relationships>
</file>

<file path=word/charts/_rels/chart26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89;&#1082;&#1086;&#1088;&#1086;&#1089;&#1090;&#1100;%20&#1089;&#1090;&#1074;&#1086;&#1083;&#1072;%20oxy.xlsx" TargetMode="External"/><Relationship Id="rId2" Type="http://schemas.microsoft.com/office/2011/relationships/chartColorStyle" Target="colors26.xml"/><Relationship Id="rId1" Type="http://schemas.microsoft.com/office/2011/relationships/chartStyle" Target="style26.xml"/><Relationship Id="rId4" Type="http://schemas.openxmlformats.org/officeDocument/2006/relationships/chartUserShapes" Target="../drawings/drawing11.xml"/></Relationships>
</file>

<file path=word/charts/_rels/chart27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89;&#1082;&#1086;&#1088;&#1086;&#1089;&#1090;&#1100;%20&#1076;&#1091;&#1083;&#1100;&#1085;&#1086;&#1075;&#1086;%20&#1089;&#1088;&#1077;&#1079;&#1072;%20oxy.xlsx" TargetMode="External"/><Relationship Id="rId2" Type="http://schemas.microsoft.com/office/2011/relationships/chartColorStyle" Target="colors27.xml"/><Relationship Id="rId1" Type="http://schemas.microsoft.com/office/2011/relationships/chartStyle" Target="style27.xml"/><Relationship Id="rId4" Type="http://schemas.openxmlformats.org/officeDocument/2006/relationships/chartUserShapes" Target="../drawings/drawing12.xml"/></Relationships>
</file>

<file path=word/charts/_rels/chart28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89;&#1082;&#1086;&#1088;&#1086;&#1089;&#1090;&#1100;%20&#1089;&#1090;&#1074;&#1086;&#1083;&#1072;%20oxz.xlsx" TargetMode="External"/><Relationship Id="rId2" Type="http://schemas.microsoft.com/office/2011/relationships/chartColorStyle" Target="colors28.xml"/><Relationship Id="rId1" Type="http://schemas.microsoft.com/office/2011/relationships/chartStyle" Target="style28.xml"/><Relationship Id="rId4" Type="http://schemas.openxmlformats.org/officeDocument/2006/relationships/chartUserShapes" Target="../drawings/drawing13.xml"/></Relationships>
</file>

<file path=word/charts/_rels/chart29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89;&#1082;&#1086;&#1088;&#1086;&#1089;&#1090;&#1100;%20&#1076;&#1091;&#1083;&#1100;&#1085;&#1086;&#1075;&#1086;%20&#1089;&#1088;&#1077;&#1079;&#1072;%20oxz.xlsx" TargetMode="External"/><Relationship Id="rId2" Type="http://schemas.microsoft.com/office/2011/relationships/chartColorStyle" Target="colors29.xml"/><Relationship Id="rId1" Type="http://schemas.microsoft.com/office/2011/relationships/chartStyle" Target="style29.xml"/><Relationship Id="rId4" Type="http://schemas.openxmlformats.org/officeDocument/2006/relationships/chartUserShapes" Target="../drawings/drawing14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87;&#1086;&#1089;&#1083;&#1077;&#1076;&#1077;&#1081;&#1089;&#1090;&#1074;&#1080;&#1077;%20P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30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30.xml"/><Relationship Id="rId1" Type="http://schemas.microsoft.com/office/2011/relationships/chartStyle" Target="style30.xml"/><Relationship Id="rId4" Type="http://schemas.openxmlformats.org/officeDocument/2006/relationships/oleObject" Target="file:///E:\Programs\SSBV\StrainedStateAndBarrelVibrations\StrainedStateAndBarrelVibrations\StrainedStateAndBarrelVibrations\bin\Data\2&#1040;72\&#1074;&#1083;&#1080;&#1103;&#1085;&#1080;&#1077;%20&#1085;&#1072;%20&#1090;&#1088;&#1072;&#1077;&#1082;&#1090;&#1086;&#1088;&#1080;&#1102;.xlsx" TargetMode="External"/></Relationships>
</file>

<file path=word/charts/_rels/chart3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31.xml"/><Relationship Id="rId1" Type="http://schemas.microsoft.com/office/2011/relationships/chartStyle" Target="style31.xml"/><Relationship Id="rId4" Type="http://schemas.openxmlformats.org/officeDocument/2006/relationships/oleObject" Target="file:///E:\Programs\SSBV\StrainedStateAndBarrelVibrations\StrainedStateAndBarrelVibrations\StrainedStateAndBarrelVibrations\bin\Debug\Data\2&#1040;36\&#1074;&#1083;&#1080;&#1103;&#1085;&#1080;&#1077;%20&#1091;&#1075;&#1083;&#1072;%20&#1085;&#1072;%20&#1073;&#1072;&#1083;&#1083;&#1080;&#1089;&#1090;&#1080;&#1082;&#1091;.xlsx" TargetMode="External"/></Relationships>
</file>

<file path=word/charts/_rels/chart3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2.xml"/><Relationship Id="rId1" Type="http://schemas.microsoft.com/office/2011/relationships/chartStyle" Target="style32.xml"/><Relationship Id="rId5" Type="http://schemas.openxmlformats.org/officeDocument/2006/relationships/chartUserShapes" Target="../drawings/drawing15.xml"/><Relationship Id="rId4" Type="http://schemas.openxmlformats.org/officeDocument/2006/relationships/oleObject" Target="file:///E:\Programs\SSBV\StrainedStateAndBarrelVibrations\StrainedStateAndBarrelVibrations\StrainedStateAndBarrelVibrations\bin\Data\2&#1040;72\&#1074;&#1083;&#1080;&#1103;&#1085;&#1080;&#1077;%20&#1085;&#1072;%20&#1090;&#1088;&#1072;&#1077;&#1082;&#1090;&#1086;&#1088;&#1080;&#1102;.xlsx" TargetMode="External"/></Relationships>
</file>

<file path=word/charts/_rels/chart3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33.xml"/><Relationship Id="rId1" Type="http://schemas.microsoft.com/office/2011/relationships/chartStyle" Target="style33.xml"/><Relationship Id="rId4" Type="http://schemas.openxmlformats.org/officeDocument/2006/relationships/oleObject" Target="file:///E:\Programs\SSBV\StrainedStateAndBarrelVibrations\StrainedStateAndBarrelVibrations\StrainedStateAndBarrelVibrations\bin\Data\2&#1040;72\&#1074;&#1083;&#1080;&#1103;&#1085;&#1080;&#1077;%20&#1085;&#1072;%20&#1090;&#1088;&#1072;&#1077;&#1082;&#1090;&#1086;&#1088;&#1080;&#1102;.xlsx" TargetMode="Externa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87;&#1086;&#1089;&#1083;&#1077;&#1076;&#1077;&#1081;&#1089;&#1090;&#1074;&#1080;&#1077;%20P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&#1087;&#1086;&#1089;&#1083;&#1077;&#1076;&#1077;&#1081;&#1089;&#1090;&#1074;&#1080;&#1077;%20T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&#1087;&#1086;&#1089;&#1083;&#1077;&#1076;&#1077;&#1081;&#1089;&#1090;&#1074;&#1080;&#1077;%20T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P%20V%20T%20&#1084;&#1072;&#1090;&#1088;&#1080;&#1094;&#1099;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36\P%20V%20T%20&#1084;&#1072;&#1090;&#1088;&#1080;&#1094;&#1099;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E:\Programs\SSBV\StrainedStateAndBarrelVibrations\StrainedStateAndBarrelVibrations\StrainedStateAndBarrelVibrations\bin\Debug\Data\2&#1040;72\P%20V%20T%20&#1084;&#1072;&#1090;&#1088;&#1080;&#1094;&#1099;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76987075186390852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Pкн</c:v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баллистика!$B$1:$KP$1</c:f>
              <c:numCache>
                <c:formatCode>General</c:formatCode>
                <c:ptCount val="301"/>
                <c:pt idx="0">
                  <c:v>0</c:v>
                </c:pt>
                <c:pt idx="1">
                  <c:v>2.0547335611641401E-2</c:v>
                </c:pt>
                <c:pt idx="2">
                  <c:v>4.1094671223282898E-2</c:v>
                </c:pt>
                <c:pt idx="3">
                  <c:v>6.1642006834924302E-2</c:v>
                </c:pt>
                <c:pt idx="4">
                  <c:v>8.21893424465657E-2</c:v>
                </c:pt>
                <c:pt idx="5">
                  <c:v>0.10273667805820701</c:v>
                </c:pt>
                <c:pt idx="6">
                  <c:v>0.12328401366984899</c:v>
                </c:pt>
                <c:pt idx="7">
                  <c:v>0.14383134928149</c:v>
                </c:pt>
                <c:pt idx="8">
                  <c:v>0.16437868489313101</c:v>
                </c:pt>
                <c:pt idx="9">
                  <c:v>0.184926020504773</c:v>
                </c:pt>
                <c:pt idx="10">
                  <c:v>0.20547335611641401</c:v>
                </c:pt>
                <c:pt idx="11">
                  <c:v>0.226020691728056</c:v>
                </c:pt>
                <c:pt idx="12">
                  <c:v>0.24656802733969699</c:v>
                </c:pt>
                <c:pt idx="13">
                  <c:v>0.26711536295133897</c:v>
                </c:pt>
                <c:pt idx="14">
                  <c:v>0.28766269856297999</c:v>
                </c:pt>
                <c:pt idx="15">
                  <c:v>0.30821003417462101</c:v>
                </c:pt>
                <c:pt idx="16">
                  <c:v>0.32875736978626302</c:v>
                </c:pt>
                <c:pt idx="17">
                  <c:v>0.34930470539790398</c:v>
                </c:pt>
                <c:pt idx="18">
                  <c:v>0.369852041009546</c:v>
                </c:pt>
                <c:pt idx="19">
                  <c:v>0.39039937662118701</c:v>
                </c:pt>
                <c:pt idx="20">
                  <c:v>0.41094671223282903</c:v>
                </c:pt>
                <c:pt idx="21">
                  <c:v>0.43149404784446999</c:v>
                </c:pt>
                <c:pt idx="22">
                  <c:v>0.452041383456112</c:v>
                </c:pt>
                <c:pt idx="23">
                  <c:v>0.47258871906775302</c:v>
                </c:pt>
                <c:pt idx="24">
                  <c:v>0.49313605467939398</c:v>
                </c:pt>
                <c:pt idx="25">
                  <c:v>0.51368339029103605</c:v>
                </c:pt>
                <c:pt idx="26">
                  <c:v>0.53423072590267695</c:v>
                </c:pt>
                <c:pt idx="27">
                  <c:v>0.55477806151431897</c:v>
                </c:pt>
                <c:pt idx="28">
                  <c:v>0.57532539712595998</c:v>
                </c:pt>
                <c:pt idx="29">
                  <c:v>0.595872732737602</c:v>
                </c:pt>
                <c:pt idx="30">
                  <c:v>0.61642006834924301</c:v>
                </c:pt>
                <c:pt idx="31">
                  <c:v>0.63696740396088403</c:v>
                </c:pt>
                <c:pt idx="32">
                  <c:v>0.65751473957252604</c:v>
                </c:pt>
                <c:pt idx="33">
                  <c:v>0.67806207518416695</c:v>
                </c:pt>
                <c:pt idx="34">
                  <c:v>0.69860941079580896</c:v>
                </c:pt>
                <c:pt idx="35">
                  <c:v>0.71915674640744998</c:v>
                </c:pt>
                <c:pt idx="36">
                  <c:v>0.73970408201909199</c:v>
                </c:pt>
                <c:pt idx="37">
                  <c:v>0.76025141763073301</c:v>
                </c:pt>
                <c:pt idx="38">
                  <c:v>0.78079875324237402</c:v>
                </c:pt>
                <c:pt idx="39">
                  <c:v>0.80134608885401604</c:v>
                </c:pt>
                <c:pt idx="40">
                  <c:v>0.82189342446565705</c:v>
                </c:pt>
                <c:pt idx="41">
                  <c:v>0.84244076007729896</c:v>
                </c:pt>
                <c:pt idx="42">
                  <c:v>0.86298809568893997</c:v>
                </c:pt>
                <c:pt idx="43">
                  <c:v>0.88353543130058199</c:v>
                </c:pt>
                <c:pt idx="44">
                  <c:v>0.904082766912223</c:v>
                </c:pt>
                <c:pt idx="45">
                  <c:v>0.92463010252386402</c:v>
                </c:pt>
                <c:pt idx="46">
                  <c:v>0.94517743813550603</c:v>
                </c:pt>
                <c:pt idx="47">
                  <c:v>0.96572477374714705</c:v>
                </c:pt>
                <c:pt idx="48">
                  <c:v>0.98627210935878895</c:v>
                </c:pt>
                <c:pt idx="49">
                  <c:v>1.00681944497043</c:v>
                </c:pt>
                <c:pt idx="50">
                  <c:v>1.0273667805820701</c:v>
                </c:pt>
                <c:pt idx="51">
                  <c:v>1.04791411619371</c:v>
                </c:pt>
                <c:pt idx="52">
                  <c:v>1.0684614518053499</c:v>
                </c:pt>
                <c:pt idx="53">
                  <c:v>1.089008787417</c:v>
                </c:pt>
                <c:pt idx="54">
                  <c:v>1.1095561230286399</c:v>
                </c:pt>
                <c:pt idx="55">
                  <c:v>1.1301034586402801</c:v>
                </c:pt>
                <c:pt idx="56">
                  <c:v>1.15065079425192</c:v>
                </c:pt>
                <c:pt idx="57">
                  <c:v>1.1711981298635601</c:v>
                </c:pt>
                <c:pt idx="58">
                  <c:v>1.1917454654752</c:v>
                </c:pt>
                <c:pt idx="59">
                  <c:v>1.2122928010868399</c:v>
                </c:pt>
                <c:pt idx="60">
                  <c:v>1.23284013669849</c:v>
                </c:pt>
                <c:pt idx="61">
                  <c:v>1.2533874723101299</c:v>
                </c:pt>
                <c:pt idx="62">
                  <c:v>1.2739348079217701</c:v>
                </c:pt>
                <c:pt idx="63">
                  <c:v>1.29448214353341</c:v>
                </c:pt>
                <c:pt idx="64">
                  <c:v>1.3150294791450501</c:v>
                </c:pt>
                <c:pt idx="65">
                  <c:v>1.33557681475669</c:v>
                </c:pt>
                <c:pt idx="66">
                  <c:v>1.3561241503683299</c:v>
                </c:pt>
                <c:pt idx="67">
                  <c:v>1.37667148597998</c:v>
                </c:pt>
                <c:pt idx="68">
                  <c:v>1.3972188215916199</c:v>
                </c:pt>
                <c:pt idx="69">
                  <c:v>1.41776615720326</c:v>
                </c:pt>
                <c:pt idx="70">
                  <c:v>1.4383134928149</c:v>
                </c:pt>
                <c:pt idx="71">
                  <c:v>1.4588608284265401</c:v>
                </c:pt>
                <c:pt idx="72">
                  <c:v>1.47940816403818</c:v>
                </c:pt>
                <c:pt idx="73">
                  <c:v>1.4999554996498199</c:v>
                </c:pt>
                <c:pt idx="74">
                  <c:v>1.52050283526147</c:v>
                </c:pt>
                <c:pt idx="75">
                  <c:v>1.5410501708731099</c:v>
                </c:pt>
                <c:pt idx="76">
                  <c:v>1.56159750648475</c:v>
                </c:pt>
                <c:pt idx="77">
                  <c:v>1.5821448420963899</c:v>
                </c:pt>
                <c:pt idx="78">
                  <c:v>1.6026921777080301</c:v>
                </c:pt>
                <c:pt idx="79">
                  <c:v>1.62323951331967</c:v>
                </c:pt>
                <c:pt idx="80">
                  <c:v>1.6437868489313101</c:v>
                </c:pt>
                <c:pt idx="81">
                  <c:v>1.66433418454296</c:v>
                </c:pt>
                <c:pt idx="82">
                  <c:v>1.6848815201545999</c:v>
                </c:pt>
                <c:pt idx="83">
                  <c:v>1.70542885576624</c:v>
                </c:pt>
                <c:pt idx="84">
                  <c:v>1.7259761913778799</c:v>
                </c:pt>
                <c:pt idx="85">
                  <c:v>1.7465235269895201</c:v>
                </c:pt>
                <c:pt idx="86">
                  <c:v>1.76707086260116</c:v>
                </c:pt>
                <c:pt idx="87">
                  <c:v>1.7876181982128001</c:v>
                </c:pt>
                <c:pt idx="88">
                  <c:v>1.80816553382445</c:v>
                </c:pt>
                <c:pt idx="89">
                  <c:v>1.8287128694360899</c:v>
                </c:pt>
                <c:pt idx="90">
                  <c:v>1.84926020504773</c:v>
                </c:pt>
                <c:pt idx="91">
                  <c:v>1.8698075406593699</c:v>
                </c:pt>
                <c:pt idx="92">
                  <c:v>1.8903548762710101</c:v>
                </c:pt>
                <c:pt idx="93">
                  <c:v>1.91090221188265</c:v>
                </c:pt>
                <c:pt idx="94">
                  <c:v>1.9314495474942901</c:v>
                </c:pt>
                <c:pt idx="95">
                  <c:v>1.95199688310594</c:v>
                </c:pt>
                <c:pt idx="96">
                  <c:v>1.9725442187175799</c:v>
                </c:pt>
                <c:pt idx="97">
                  <c:v>1.99309155432922</c:v>
                </c:pt>
                <c:pt idx="98">
                  <c:v>2.0136388899408599</c:v>
                </c:pt>
                <c:pt idx="99">
                  <c:v>2.0341862255524998</c:v>
                </c:pt>
                <c:pt idx="100">
                  <c:v>2.0547335611641402</c:v>
                </c:pt>
                <c:pt idx="101">
                  <c:v>2.0752808967757899</c:v>
                </c:pt>
                <c:pt idx="102">
                  <c:v>2.0958282323874302</c:v>
                </c:pt>
                <c:pt idx="103">
                  <c:v>2.1163755679990701</c:v>
                </c:pt>
                <c:pt idx="104">
                  <c:v>2.13692290361071</c:v>
                </c:pt>
                <c:pt idx="105">
                  <c:v>2.1574702392223499</c:v>
                </c:pt>
                <c:pt idx="106">
                  <c:v>2.1780175748339898</c:v>
                </c:pt>
                <c:pt idx="107">
                  <c:v>2.1985649104456302</c:v>
                </c:pt>
                <c:pt idx="108">
                  <c:v>2.2191122460572701</c:v>
                </c:pt>
                <c:pt idx="109">
                  <c:v>2.2396595816689202</c:v>
                </c:pt>
                <c:pt idx="110">
                  <c:v>2.2602069172805601</c:v>
                </c:pt>
                <c:pt idx="111">
                  <c:v>2.2807542528922</c:v>
                </c:pt>
                <c:pt idx="112">
                  <c:v>2.3013015885038399</c:v>
                </c:pt>
                <c:pt idx="113">
                  <c:v>2.3218489241154798</c:v>
                </c:pt>
                <c:pt idx="114">
                  <c:v>2.3423962597271202</c:v>
                </c:pt>
                <c:pt idx="115">
                  <c:v>2.3629435953387601</c:v>
                </c:pt>
                <c:pt idx="116">
                  <c:v>2.3834909309504102</c:v>
                </c:pt>
                <c:pt idx="117">
                  <c:v>2.4040382665620501</c:v>
                </c:pt>
                <c:pt idx="118">
                  <c:v>2.42458560217369</c:v>
                </c:pt>
                <c:pt idx="119">
                  <c:v>2.4451329377853299</c:v>
                </c:pt>
                <c:pt idx="120">
                  <c:v>2.4656802733969698</c:v>
                </c:pt>
                <c:pt idx="121">
                  <c:v>2.4862276090086102</c:v>
                </c:pt>
                <c:pt idx="122">
                  <c:v>2.5067749446202501</c:v>
                </c:pt>
                <c:pt idx="123">
                  <c:v>2.5273222802319002</c:v>
                </c:pt>
                <c:pt idx="124">
                  <c:v>2.5478696158435401</c:v>
                </c:pt>
                <c:pt idx="125">
                  <c:v>2.56841695145518</c:v>
                </c:pt>
                <c:pt idx="126">
                  <c:v>2.5889642870668199</c:v>
                </c:pt>
                <c:pt idx="127">
                  <c:v>2.6095116226784598</c:v>
                </c:pt>
                <c:pt idx="128">
                  <c:v>2.6300589582901002</c:v>
                </c:pt>
                <c:pt idx="129">
                  <c:v>2.6506062939017498</c:v>
                </c:pt>
                <c:pt idx="130">
                  <c:v>2.6711536295133902</c:v>
                </c:pt>
                <c:pt idx="131">
                  <c:v>2.6917009651250301</c:v>
                </c:pt>
                <c:pt idx="132">
                  <c:v>2.71224830073667</c:v>
                </c:pt>
                <c:pt idx="133">
                  <c:v>2.7327956363483099</c:v>
                </c:pt>
                <c:pt idx="134">
                  <c:v>2.7533429719599498</c:v>
                </c:pt>
                <c:pt idx="135">
                  <c:v>2.7738903075715902</c:v>
                </c:pt>
                <c:pt idx="136">
                  <c:v>2.7944376431832398</c:v>
                </c:pt>
                <c:pt idx="137">
                  <c:v>2.8149849787948802</c:v>
                </c:pt>
                <c:pt idx="138">
                  <c:v>2.8355323144065201</c:v>
                </c:pt>
                <c:pt idx="139">
                  <c:v>2.85607965001816</c:v>
                </c:pt>
                <c:pt idx="140">
                  <c:v>2.8766269856297999</c:v>
                </c:pt>
                <c:pt idx="141">
                  <c:v>2.8971743212414398</c:v>
                </c:pt>
                <c:pt idx="142">
                  <c:v>2.9177216568530802</c:v>
                </c:pt>
                <c:pt idx="143">
                  <c:v>2.9382689924647201</c:v>
                </c:pt>
                <c:pt idx="144">
                  <c:v>2.9588163280763702</c:v>
                </c:pt>
                <c:pt idx="145">
                  <c:v>2.9793636636880101</c:v>
                </c:pt>
                <c:pt idx="146">
                  <c:v>2.99991099929965</c:v>
                </c:pt>
                <c:pt idx="147">
                  <c:v>3.0204583349112899</c:v>
                </c:pt>
                <c:pt idx="148">
                  <c:v>3.0410056705229298</c:v>
                </c:pt>
                <c:pt idx="149">
                  <c:v>3.0615530061345702</c:v>
                </c:pt>
                <c:pt idx="150">
                  <c:v>3.0821003417462101</c:v>
                </c:pt>
                <c:pt idx="151">
                  <c:v>3.1026476773578602</c:v>
                </c:pt>
                <c:pt idx="152">
                  <c:v>3.1231950129695001</c:v>
                </c:pt>
                <c:pt idx="153">
                  <c:v>3.14374234858114</c:v>
                </c:pt>
                <c:pt idx="154">
                  <c:v>3.1642896841927799</c:v>
                </c:pt>
                <c:pt idx="155">
                  <c:v>3.1848370198044198</c:v>
                </c:pt>
                <c:pt idx="156">
                  <c:v>3.2053843554160601</c:v>
                </c:pt>
                <c:pt idx="157">
                  <c:v>3.2259316910277001</c:v>
                </c:pt>
                <c:pt idx="158">
                  <c:v>3.2464790266393502</c:v>
                </c:pt>
                <c:pt idx="159">
                  <c:v>3.2670263622509901</c:v>
                </c:pt>
                <c:pt idx="160">
                  <c:v>3.28757369786263</c:v>
                </c:pt>
                <c:pt idx="161">
                  <c:v>3.3081210334742699</c:v>
                </c:pt>
                <c:pt idx="162">
                  <c:v>3.3286683690859098</c:v>
                </c:pt>
                <c:pt idx="163">
                  <c:v>3.3492157046975501</c:v>
                </c:pt>
                <c:pt idx="164">
                  <c:v>3.36976304030919</c:v>
                </c:pt>
                <c:pt idx="165">
                  <c:v>3.3903103759208402</c:v>
                </c:pt>
                <c:pt idx="166">
                  <c:v>3.4108577115324801</c:v>
                </c:pt>
                <c:pt idx="167">
                  <c:v>3.43140504714412</c:v>
                </c:pt>
                <c:pt idx="168">
                  <c:v>3.4519523827557599</c:v>
                </c:pt>
                <c:pt idx="169">
                  <c:v>3.4724997183673998</c:v>
                </c:pt>
                <c:pt idx="170">
                  <c:v>3.4930470539790401</c:v>
                </c:pt>
                <c:pt idx="171">
                  <c:v>3.51359438959068</c:v>
                </c:pt>
                <c:pt idx="172">
                  <c:v>3.5341417252023302</c:v>
                </c:pt>
                <c:pt idx="173">
                  <c:v>3.5546890608139701</c:v>
                </c:pt>
                <c:pt idx="174">
                  <c:v>3.57523639642561</c:v>
                </c:pt>
                <c:pt idx="175">
                  <c:v>3.5957837320372499</c:v>
                </c:pt>
                <c:pt idx="176">
                  <c:v>3.6163310676488898</c:v>
                </c:pt>
                <c:pt idx="177">
                  <c:v>3.6368784032605301</c:v>
                </c:pt>
                <c:pt idx="178">
                  <c:v>3.65742573887217</c:v>
                </c:pt>
                <c:pt idx="179">
                  <c:v>3.6779730744838202</c:v>
                </c:pt>
                <c:pt idx="180">
                  <c:v>3.6985204100954601</c:v>
                </c:pt>
                <c:pt idx="181">
                  <c:v>3.7190677457071</c:v>
                </c:pt>
                <c:pt idx="182">
                  <c:v>3.7396150813187399</c:v>
                </c:pt>
                <c:pt idx="183">
                  <c:v>3.7601624169303798</c:v>
                </c:pt>
                <c:pt idx="184">
                  <c:v>3.7807097525420201</c:v>
                </c:pt>
                <c:pt idx="185">
                  <c:v>3.80125708815366</c:v>
                </c:pt>
                <c:pt idx="186">
                  <c:v>3.8218044237653102</c:v>
                </c:pt>
                <c:pt idx="187">
                  <c:v>3.8423517593769501</c:v>
                </c:pt>
                <c:pt idx="188">
                  <c:v>3.86289909498859</c:v>
                </c:pt>
                <c:pt idx="189">
                  <c:v>3.8834464306002299</c:v>
                </c:pt>
                <c:pt idx="190">
                  <c:v>3.9039937662118702</c:v>
                </c:pt>
                <c:pt idx="191">
                  <c:v>3.9245411018235101</c:v>
                </c:pt>
                <c:pt idx="192">
                  <c:v>3.9450884374351598</c:v>
                </c:pt>
                <c:pt idx="193">
                  <c:v>3.9656357730468001</c:v>
                </c:pt>
                <c:pt idx="194">
                  <c:v>3.9861831086584401</c:v>
                </c:pt>
                <c:pt idx="195">
                  <c:v>4.0067304442700804</c:v>
                </c:pt>
                <c:pt idx="196">
                  <c:v>4.0272777798817199</c:v>
                </c:pt>
                <c:pt idx="197">
                  <c:v>4.0478251154933602</c:v>
                </c:pt>
                <c:pt idx="198">
                  <c:v>4.0683724511049997</c:v>
                </c:pt>
                <c:pt idx="199">
                  <c:v>4.08891978671664</c:v>
                </c:pt>
                <c:pt idx="200">
                  <c:v>4.1094671223282901</c:v>
                </c:pt>
              </c:numCache>
            </c:numRef>
          </c:xVal>
          <c:yVal>
            <c:numRef>
              <c:f>баллистика!$B$4:$KP$4</c:f>
              <c:numCache>
                <c:formatCode>General</c:formatCode>
                <c:ptCount val="301"/>
                <c:pt idx="0">
                  <c:v>5.0796925717979402</c:v>
                </c:pt>
                <c:pt idx="1">
                  <c:v>6.2960483462543202</c:v>
                </c:pt>
                <c:pt idx="2">
                  <c:v>7.5984879632049998</c:v>
                </c:pt>
                <c:pt idx="3">
                  <c:v>8.9823833600159997</c:v>
                </c:pt>
                <c:pt idx="4">
                  <c:v>10.4439287900613</c:v>
                </c:pt>
                <c:pt idx="5">
                  <c:v>11.9799398364752</c:v>
                </c:pt>
                <c:pt idx="6">
                  <c:v>13.587715399464299</c:v>
                </c:pt>
                <c:pt idx="7">
                  <c:v>15.264939352387501</c:v>
                </c:pt>
                <c:pt idx="8">
                  <c:v>17.009608313357301</c:v>
                </c:pt>
                <c:pt idx="9">
                  <c:v>18.819977244750898</c:v>
                </c:pt>
                <c:pt idx="10">
                  <c:v>20.694517598450201</c:v>
                </c:pt>
                <c:pt idx="11">
                  <c:v>22.6318845207424</c:v>
                </c:pt>
                <c:pt idx="12">
                  <c:v>24.630890746721001</c:v>
                </c:pt>
                <c:pt idx="13">
                  <c:v>26.690485530756799</c:v>
                </c:pt>
                <c:pt idx="14">
                  <c:v>28.809737433426001</c:v>
                </c:pt>
                <c:pt idx="15">
                  <c:v>30.989229589089199</c:v>
                </c:pt>
                <c:pt idx="16">
                  <c:v>33.263616827893998</c:v>
                </c:pt>
                <c:pt idx="17">
                  <c:v>35.645897534814601</c:v>
                </c:pt>
                <c:pt idx="18">
                  <c:v>38.137091243624504</c:v>
                </c:pt>
                <c:pt idx="19">
                  <c:v>40.7382402615766</c:v>
                </c:pt>
                <c:pt idx="20">
                  <c:v>43.450063593229999</c:v>
                </c:pt>
                <c:pt idx="21">
                  <c:v>46.272922401631703</c:v>
                </c:pt>
                <c:pt idx="22">
                  <c:v>49.206784635621602</c:v>
                </c:pt>
                <c:pt idx="23">
                  <c:v>52.251189211158803</c:v>
                </c:pt>
                <c:pt idx="24">
                  <c:v>55.405210205421596</c:v>
                </c:pt>
                <c:pt idx="25">
                  <c:v>58.667421594485504</c:v>
                </c:pt>
                <c:pt idx="26">
                  <c:v>62.039185969817503</c:v>
                </c:pt>
                <c:pt idx="27">
                  <c:v>65.568455729145597</c:v>
                </c:pt>
                <c:pt idx="28">
                  <c:v>69.276150614334099</c:v>
                </c:pt>
                <c:pt idx="29">
                  <c:v>73.167914387652999</c:v>
                </c:pt>
                <c:pt idx="30">
                  <c:v>77.249109860475201</c:v>
                </c:pt>
                <c:pt idx="31">
                  <c:v>81.524746645128701</c:v>
                </c:pt>
                <c:pt idx="32">
                  <c:v>85.999402920203096</c:v>
                </c:pt>
                <c:pt idx="33">
                  <c:v>90.677141456231595</c:v>
                </c:pt>
                <c:pt idx="34">
                  <c:v>95.561420305241299</c:v>
                </c:pt>
                <c:pt idx="35">
                  <c:v>100.65499873390699</c:v>
                </c:pt>
                <c:pt idx="36">
                  <c:v>105.959839174273</c:v>
                </c:pt>
                <c:pt idx="37">
                  <c:v>111.47700617578199</c:v>
                </c:pt>
                <c:pt idx="38">
                  <c:v>117.206563563833</c:v>
                </c:pt>
                <c:pt idx="39">
                  <c:v>123.147471238335</c:v>
                </c:pt>
                <c:pt idx="40">
                  <c:v>129.297483274375</c:v>
                </c:pt>
                <c:pt idx="41">
                  <c:v>135.65304920850099</c:v>
                </c:pt>
                <c:pt idx="42">
                  <c:v>142.20922059948899</c:v>
                </c:pt>
                <c:pt idx="43">
                  <c:v>148.959565131707</c:v>
                </c:pt>
                <c:pt idx="44">
                  <c:v>155.89609067183301</c:v>
                </c:pt>
                <c:pt idx="45">
                  <c:v>163.009181784443</c:v>
                </c:pt>
                <c:pt idx="46">
                  <c:v>170.28755124792499</c:v>
                </c:pt>
                <c:pt idx="47">
                  <c:v>177.71820907886101</c:v>
                </c:pt>
                <c:pt idx="48">
                  <c:v>185.28645146126399</c:v>
                </c:pt>
                <c:pt idx="49">
                  <c:v>192.97587177970701</c:v>
                </c:pt>
                <c:pt idx="50">
                  <c:v>200.76839566780501</c:v>
                </c:pt>
                <c:pt idx="51">
                  <c:v>208.644341604376</c:v>
                </c:pt>
                <c:pt idx="52">
                  <c:v>216.582508121464</c:v>
                </c:pt>
                <c:pt idx="53">
                  <c:v>224.56028813802399</c:v>
                </c:pt>
                <c:pt idx="54">
                  <c:v>232.553810311695</c:v>
                </c:pt>
                <c:pt idx="55">
                  <c:v>240.53810662454401</c:v>
                </c:pt>
                <c:pt idx="56">
                  <c:v>248.48730470707599</c:v>
                </c:pt>
                <c:pt idx="57">
                  <c:v>256.37484268180799</c:v>
                </c:pt>
                <c:pt idx="58">
                  <c:v>264.17370360009699</c:v>
                </c:pt>
                <c:pt idx="59">
                  <c:v>271.85666588200797</c:v>
                </c:pt>
                <c:pt idx="60">
                  <c:v>279.396565577746</c:v>
                </c:pt>
                <c:pt idx="61">
                  <c:v>286.76656577802203</c:v>
                </c:pt>
                <c:pt idx="62">
                  <c:v>293.94042813509702</c:v>
                </c:pt>
                <c:pt idx="63">
                  <c:v>300.89278123632698</c:v>
                </c:pt>
                <c:pt idx="64">
                  <c:v>307.59938051339299</c:v>
                </c:pt>
                <c:pt idx="65">
                  <c:v>314.03735448055801</c:v>
                </c:pt>
                <c:pt idx="66">
                  <c:v>320.18543237526598</c:v>
                </c:pt>
                <c:pt idx="67">
                  <c:v>326.024105685829</c:v>
                </c:pt>
                <c:pt idx="68">
                  <c:v>331.53597263158201</c:v>
                </c:pt>
                <c:pt idx="69">
                  <c:v>336.70564310253098</c:v>
                </c:pt>
                <c:pt idx="70">
                  <c:v>341.52000996874699</c:v>
                </c:pt>
                <c:pt idx="71">
                  <c:v>345.96829206134902</c:v>
                </c:pt>
                <c:pt idx="72">
                  <c:v>350.04208032775102</c:v>
                </c:pt>
                <c:pt idx="73">
                  <c:v>353.73534959848399</c:v>
                </c:pt>
                <c:pt idx="74">
                  <c:v>357.04443708410003</c:v>
                </c:pt>
                <c:pt idx="75">
                  <c:v>359.96798949017398</c:v>
                </c:pt>
                <c:pt idx="76">
                  <c:v>362.50688130814598</c:v>
                </c:pt>
                <c:pt idx="77">
                  <c:v>364.66410738994603</c:v>
                </c:pt>
                <c:pt idx="78">
                  <c:v>366.44465333247001</c:v>
                </c:pt>
                <c:pt idx="79">
                  <c:v>367.85534747801</c:v>
                </c:pt>
                <c:pt idx="80">
                  <c:v>368.90469848003301</c:v>
                </c:pt>
                <c:pt idx="81">
                  <c:v>369.60272239731103</c:v>
                </c:pt>
                <c:pt idx="82">
                  <c:v>369.96076317510602</c:v>
                </c:pt>
                <c:pt idx="83">
                  <c:v>369.99131016637102</c:v>
                </c:pt>
                <c:pt idx="84">
                  <c:v>369.70781605703701</c:v>
                </c:pt>
                <c:pt idx="85">
                  <c:v>369.12451820719599</c:v>
                </c:pt>
                <c:pt idx="86">
                  <c:v>368.25626602453298</c:v>
                </c:pt>
                <c:pt idx="87">
                  <c:v>367.118356566567</c:v>
                </c:pt>
                <c:pt idx="88">
                  <c:v>365.72638014157502</c:v>
                </c:pt>
                <c:pt idx="89">
                  <c:v>364.096077259531</c:v>
                </c:pt>
                <c:pt idx="90">
                  <c:v>362.243207886493</c:v>
                </c:pt>
                <c:pt idx="91">
                  <c:v>360.13859475320999</c:v>
                </c:pt>
                <c:pt idx="92">
                  <c:v>357.17900727229102</c:v>
                </c:pt>
                <c:pt idx="93">
                  <c:v>353.241936296598</c:v>
                </c:pt>
                <c:pt idx="94">
                  <c:v>348.42547325018501</c:v>
                </c:pt>
                <c:pt idx="95">
                  <c:v>342.83150410347798</c:v>
                </c:pt>
                <c:pt idx="96">
                  <c:v>336.56287843630298</c:v>
                </c:pt>
                <c:pt idx="97">
                  <c:v>329.72095465487803</c:v>
                </c:pt>
                <c:pt idx="98">
                  <c:v>322.40356946375601</c:v>
                </c:pt>
                <c:pt idx="99">
                  <c:v>314.70344515827497</c:v>
                </c:pt>
                <c:pt idx="100">
                  <c:v>306.70702047812102</c:v>
                </c:pt>
                <c:pt idx="101">
                  <c:v>298.49367045834299</c:v>
                </c:pt>
                <c:pt idx="102">
                  <c:v>290.13526772171599</c:v>
                </c:pt>
                <c:pt idx="103">
                  <c:v>281.69603107980402</c:v>
                </c:pt>
                <c:pt idx="104">
                  <c:v>273.23260588914502</c:v>
                </c:pt>
                <c:pt idx="105">
                  <c:v>264.83553360174301</c:v>
                </c:pt>
                <c:pt idx="106">
                  <c:v>256.76164639998501</c:v>
                </c:pt>
                <c:pt idx="107">
                  <c:v>249.03359636969401</c:v>
                </c:pt>
                <c:pt idx="108">
                  <c:v>241.634768342862</c:v>
                </c:pt>
                <c:pt idx="109">
                  <c:v>234.549223413622</c:v>
                </c:pt>
                <c:pt idx="110">
                  <c:v>227.76170816078101</c:v>
                </c:pt>
                <c:pt idx="111">
                  <c:v>221.25765472569199</c:v>
                </c:pt>
                <c:pt idx="112">
                  <c:v>215.02317372821099</c:v>
                </c:pt>
                <c:pt idx="113">
                  <c:v>209.045041657046</c:v>
                </c:pt>
                <c:pt idx="114">
                  <c:v>203.31068407862099</c:v>
                </c:pt>
                <c:pt idx="115">
                  <c:v>197.80815576331699</c:v>
                </c:pt>
                <c:pt idx="116">
                  <c:v>192.52611862247301</c:v>
                </c:pt>
                <c:pt idx="117">
                  <c:v>187.45381817838</c:v>
                </c:pt>
                <c:pt idx="118">
                  <c:v>182.581059147236</c:v>
                </c:pt>
                <c:pt idx="119">
                  <c:v>177.898180597107</c:v>
                </c:pt>
                <c:pt idx="120">
                  <c:v>173.39603104569201</c:v>
                </c:pt>
                <c:pt idx="121">
                  <c:v>169.065943782593</c:v>
                </c:pt>
                <c:pt idx="122">
                  <c:v>164.89971263514499</c:v>
                </c:pt>
                <c:pt idx="123">
                  <c:v>160.88956834323</c:v>
                </c:pt>
                <c:pt idx="124">
                  <c:v>157.02815566483099</c:v>
                </c:pt>
                <c:pt idx="125">
                  <c:v>153.30851129881</c:v>
                </c:pt>
                <c:pt idx="126">
                  <c:v>149.724042682863</c:v>
                </c:pt>
                <c:pt idx="127">
                  <c:v>146.26850770188099</c:v>
                </c:pt>
                <c:pt idx="128">
                  <c:v>142.93599532382299</c:v>
                </c:pt>
                <c:pt idx="129">
                  <c:v>139.72090716593101</c:v>
                </c:pt>
                <c:pt idx="130">
                  <c:v>136.61793998309699</c:v>
                </c:pt>
                <c:pt idx="131">
                  <c:v>133.62206906156501</c:v>
                </c:pt>
                <c:pt idx="132">
                  <c:v>130.72853249484601</c:v>
                </c:pt>
                <c:pt idx="133">
                  <c:v>127.932816313922</c:v>
                </c:pt>
                <c:pt idx="134">
                  <c:v>125.230663964762</c:v>
                </c:pt>
                <c:pt idx="135">
                  <c:v>122.617968740805</c:v>
                </c:pt>
                <c:pt idx="136">
                  <c:v>120.09090305013601</c:v>
                </c:pt>
                <c:pt idx="137">
                  <c:v>117.64581193058901</c:v>
                </c:pt>
                <c:pt idx="138">
                  <c:v>115.279225669542</c:v>
                </c:pt>
                <c:pt idx="139">
                  <c:v>112.987849353749</c:v>
                </c:pt>
                <c:pt idx="140">
                  <c:v>110.768553033391</c:v>
                </c:pt>
                <c:pt idx="141">
                  <c:v>108.618362466733</c:v>
                </c:pt>
                <c:pt idx="142">
                  <c:v>106.53445041290701</c:v>
                </c:pt>
                <c:pt idx="143">
                  <c:v>104.514128441507</c:v>
                </c:pt>
                <c:pt idx="144">
                  <c:v>102.554839229045</c:v>
                </c:pt>
                <c:pt idx="145">
                  <c:v>100.654149313646</c:v>
                </c:pt>
                <c:pt idx="146">
                  <c:v>98.809742280715497</c:v>
                </c:pt>
                <c:pt idx="147">
                  <c:v>97.019412353750695</c:v>
                </c:pt>
                <c:pt idx="148">
                  <c:v>95.281058365754703</c:v>
                </c:pt>
                <c:pt idx="149">
                  <c:v>93.592678088128494</c:v>
                </c:pt>
                <c:pt idx="150">
                  <c:v>91.952362895143295</c:v>
                </c:pt>
                <c:pt idx="151">
                  <c:v>90.358292743407603</c:v>
                </c:pt>
                <c:pt idx="152">
                  <c:v>88.808731446917506</c:v>
                </c:pt>
                <c:pt idx="153">
                  <c:v>87.302022229443907</c:v>
                </c:pt>
                <c:pt idx="154">
                  <c:v>85.836583537117207</c:v>
                </c:pt>
                <c:pt idx="155">
                  <c:v>84.410905095103004</c:v>
                </c:pt>
                <c:pt idx="156">
                  <c:v>83.023544193278696</c:v>
                </c:pt>
                <c:pt idx="157">
                  <c:v>81.673122186734005</c:v>
                </c:pt>
                <c:pt idx="158">
                  <c:v>80.3583211978262</c:v>
                </c:pt>
                <c:pt idx="159">
                  <c:v>79.077881007344104</c:v>
                </c:pt>
                <c:pt idx="160">
                  <c:v>77.830596123130903</c:v>
                </c:pt>
                <c:pt idx="161">
                  <c:v>76.615313015250194</c:v>
                </c:pt>
                <c:pt idx="162">
                  <c:v>75.430927507477094</c:v>
                </c:pt>
                <c:pt idx="163">
                  <c:v>74.276382315547906</c:v>
                </c:pt>
                <c:pt idx="164">
                  <c:v>73.150664723207896</c:v>
                </c:pt>
                <c:pt idx="165">
                  <c:v>72.052804387680197</c:v>
                </c:pt>
                <c:pt idx="166">
                  <c:v>70.981871266708197</c:v>
                </c:pt>
                <c:pt idx="167">
                  <c:v>69.936973659820794</c:v>
                </c:pt>
                <c:pt idx="168">
                  <c:v>68.9172563569457</c:v>
                </c:pt>
                <c:pt idx="169">
                  <c:v>67.9218988879406</c:v>
                </c:pt>
                <c:pt idx="170">
                  <c:v>66.950113867003694</c:v>
                </c:pt>
                <c:pt idx="171">
                  <c:v>66.001145426329202</c:v>
                </c:pt>
                <c:pt idx="172">
                  <c:v>65.074267733717903</c:v>
                </c:pt>
                <c:pt idx="173">
                  <c:v>64.168783589191904</c:v>
                </c:pt>
                <c:pt idx="174">
                  <c:v>63.284023095979798</c:v>
                </c:pt>
                <c:pt idx="175">
                  <c:v>62.419342401521703</c:v>
                </c:pt>
                <c:pt idx="176">
                  <c:v>61.574122504425297</c:v>
                </c:pt>
                <c:pt idx="177">
                  <c:v>60.747768123552902</c:v>
                </c:pt>
                <c:pt idx="178">
                  <c:v>59.939706625664201</c:v>
                </c:pt>
                <c:pt idx="179">
                  <c:v>59.149387008254102</c:v>
                </c:pt>
                <c:pt idx="180">
                  <c:v>58.376278934437998</c:v>
                </c:pt>
                <c:pt idx="181">
                  <c:v>57.619871816934598</c:v>
                </c:pt>
                <c:pt idx="182">
                  <c:v>56.879673948369003</c:v>
                </c:pt>
                <c:pt idx="183">
                  <c:v>56.155211675294801</c:v>
                </c:pt>
                <c:pt idx="184">
                  <c:v>55.446028613496502</c:v>
                </c:pt>
                <c:pt idx="185">
                  <c:v>54.751684902269602</c:v>
                </c:pt>
                <c:pt idx="186">
                  <c:v>54.071756495529598</c:v>
                </c:pt>
                <c:pt idx="187">
                  <c:v>53.405834487716497</c:v>
                </c:pt>
                <c:pt idx="188">
                  <c:v>52.753524472596901</c:v>
                </c:pt>
                <c:pt idx="189">
                  <c:v>52.114445933171602</c:v>
                </c:pt>
                <c:pt idx="190">
                  <c:v>51.488231660998899</c:v>
                </c:pt>
                <c:pt idx="191">
                  <c:v>50.874527203356102</c:v>
                </c:pt>
                <c:pt idx="192">
                  <c:v>50.272990336744598</c:v>
                </c:pt>
                <c:pt idx="193">
                  <c:v>49.6832905653349</c:v>
                </c:pt>
                <c:pt idx="194">
                  <c:v>49.105108643029403</c:v>
                </c:pt>
                <c:pt idx="195">
                  <c:v>48.5381361179004</c:v>
                </c:pt>
                <c:pt idx="196">
                  <c:v>47.982074897827196</c:v>
                </c:pt>
                <c:pt idx="197">
                  <c:v>47.436636836228502</c:v>
                </c:pt>
                <c:pt idx="198">
                  <c:v>46.901543336849102</c:v>
                </c:pt>
                <c:pt idx="199">
                  <c:v>46.376524976613098</c:v>
                </c:pt>
                <c:pt idx="200">
                  <c:v>45.852480609896503</c:v>
                </c:pt>
              </c:numCache>
            </c:numRef>
          </c:yVal>
          <c:smooth val="0"/>
        </c:ser>
        <c:ser>
          <c:idx val="1"/>
          <c:order val="1"/>
          <c:tx>
            <c:v>Pсн</c:v>
          </c:tx>
          <c:spPr>
            <a:ln w="28575" cap="rnd">
              <a:solidFill>
                <a:schemeClr val="tx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баллистика!$B$1:$KP$1</c:f>
              <c:numCache>
                <c:formatCode>General</c:formatCode>
                <c:ptCount val="301"/>
                <c:pt idx="0">
                  <c:v>0</c:v>
                </c:pt>
                <c:pt idx="1">
                  <c:v>2.0547335611641401E-2</c:v>
                </c:pt>
                <c:pt idx="2">
                  <c:v>4.1094671223282898E-2</c:v>
                </c:pt>
                <c:pt idx="3">
                  <c:v>6.1642006834924302E-2</c:v>
                </c:pt>
                <c:pt idx="4">
                  <c:v>8.21893424465657E-2</c:v>
                </c:pt>
                <c:pt idx="5">
                  <c:v>0.10273667805820701</c:v>
                </c:pt>
                <c:pt idx="6">
                  <c:v>0.12328401366984899</c:v>
                </c:pt>
                <c:pt idx="7">
                  <c:v>0.14383134928149</c:v>
                </c:pt>
                <c:pt idx="8">
                  <c:v>0.16437868489313101</c:v>
                </c:pt>
                <c:pt idx="9">
                  <c:v>0.184926020504773</c:v>
                </c:pt>
                <c:pt idx="10">
                  <c:v>0.20547335611641401</c:v>
                </c:pt>
                <c:pt idx="11">
                  <c:v>0.226020691728056</c:v>
                </c:pt>
                <c:pt idx="12">
                  <c:v>0.24656802733969699</c:v>
                </c:pt>
                <c:pt idx="13">
                  <c:v>0.26711536295133897</c:v>
                </c:pt>
                <c:pt idx="14">
                  <c:v>0.28766269856297999</c:v>
                </c:pt>
                <c:pt idx="15">
                  <c:v>0.30821003417462101</c:v>
                </c:pt>
                <c:pt idx="16">
                  <c:v>0.32875736978626302</c:v>
                </c:pt>
                <c:pt idx="17">
                  <c:v>0.34930470539790398</c:v>
                </c:pt>
                <c:pt idx="18">
                  <c:v>0.369852041009546</c:v>
                </c:pt>
                <c:pt idx="19">
                  <c:v>0.39039937662118701</c:v>
                </c:pt>
                <c:pt idx="20">
                  <c:v>0.41094671223282903</c:v>
                </c:pt>
                <c:pt idx="21">
                  <c:v>0.43149404784446999</c:v>
                </c:pt>
                <c:pt idx="22">
                  <c:v>0.452041383456112</c:v>
                </c:pt>
                <c:pt idx="23">
                  <c:v>0.47258871906775302</c:v>
                </c:pt>
                <c:pt idx="24">
                  <c:v>0.49313605467939398</c:v>
                </c:pt>
                <c:pt idx="25">
                  <c:v>0.51368339029103605</c:v>
                </c:pt>
                <c:pt idx="26">
                  <c:v>0.53423072590267695</c:v>
                </c:pt>
                <c:pt idx="27">
                  <c:v>0.55477806151431897</c:v>
                </c:pt>
                <c:pt idx="28">
                  <c:v>0.57532539712595998</c:v>
                </c:pt>
                <c:pt idx="29">
                  <c:v>0.595872732737602</c:v>
                </c:pt>
                <c:pt idx="30">
                  <c:v>0.61642006834924301</c:v>
                </c:pt>
                <c:pt idx="31">
                  <c:v>0.63696740396088403</c:v>
                </c:pt>
                <c:pt idx="32">
                  <c:v>0.65751473957252604</c:v>
                </c:pt>
                <c:pt idx="33">
                  <c:v>0.67806207518416695</c:v>
                </c:pt>
                <c:pt idx="34">
                  <c:v>0.69860941079580896</c:v>
                </c:pt>
                <c:pt idx="35">
                  <c:v>0.71915674640744998</c:v>
                </c:pt>
                <c:pt idx="36">
                  <c:v>0.73970408201909199</c:v>
                </c:pt>
                <c:pt idx="37">
                  <c:v>0.76025141763073301</c:v>
                </c:pt>
                <c:pt idx="38">
                  <c:v>0.78079875324237402</c:v>
                </c:pt>
                <c:pt idx="39">
                  <c:v>0.80134608885401604</c:v>
                </c:pt>
                <c:pt idx="40">
                  <c:v>0.82189342446565705</c:v>
                </c:pt>
                <c:pt idx="41">
                  <c:v>0.84244076007729896</c:v>
                </c:pt>
                <c:pt idx="42">
                  <c:v>0.86298809568893997</c:v>
                </c:pt>
                <c:pt idx="43">
                  <c:v>0.88353543130058199</c:v>
                </c:pt>
                <c:pt idx="44">
                  <c:v>0.904082766912223</c:v>
                </c:pt>
                <c:pt idx="45">
                  <c:v>0.92463010252386402</c:v>
                </c:pt>
                <c:pt idx="46">
                  <c:v>0.94517743813550603</c:v>
                </c:pt>
                <c:pt idx="47">
                  <c:v>0.96572477374714705</c:v>
                </c:pt>
                <c:pt idx="48">
                  <c:v>0.98627210935878895</c:v>
                </c:pt>
                <c:pt idx="49">
                  <c:v>1.00681944497043</c:v>
                </c:pt>
                <c:pt idx="50">
                  <c:v>1.0273667805820701</c:v>
                </c:pt>
                <c:pt idx="51">
                  <c:v>1.04791411619371</c:v>
                </c:pt>
                <c:pt idx="52">
                  <c:v>1.0684614518053499</c:v>
                </c:pt>
                <c:pt idx="53">
                  <c:v>1.089008787417</c:v>
                </c:pt>
                <c:pt idx="54">
                  <c:v>1.1095561230286399</c:v>
                </c:pt>
                <c:pt idx="55">
                  <c:v>1.1301034586402801</c:v>
                </c:pt>
                <c:pt idx="56">
                  <c:v>1.15065079425192</c:v>
                </c:pt>
                <c:pt idx="57">
                  <c:v>1.1711981298635601</c:v>
                </c:pt>
                <c:pt idx="58">
                  <c:v>1.1917454654752</c:v>
                </c:pt>
                <c:pt idx="59">
                  <c:v>1.2122928010868399</c:v>
                </c:pt>
                <c:pt idx="60">
                  <c:v>1.23284013669849</c:v>
                </c:pt>
                <c:pt idx="61">
                  <c:v>1.2533874723101299</c:v>
                </c:pt>
                <c:pt idx="62">
                  <c:v>1.2739348079217701</c:v>
                </c:pt>
                <c:pt idx="63">
                  <c:v>1.29448214353341</c:v>
                </c:pt>
                <c:pt idx="64">
                  <c:v>1.3150294791450501</c:v>
                </c:pt>
                <c:pt idx="65">
                  <c:v>1.33557681475669</c:v>
                </c:pt>
                <c:pt idx="66">
                  <c:v>1.3561241503683299</c:v>
                </c:pt>
                <c:pt idx="67">
                  <c:v>1.37667148597998</c:v>
                </c:pt>
                <c:pt idx="68">
                  <c:v>1.3972188215916199</c:v>
                </c:pt>
                <c:pt idx="69">
                  <c:v>1.41776615720326</c:v>
                </c:pt>
                <c:pt idx="70">
                  <c:v>1.4383134928149</c:v>
                </c:pt>
                <c:pt idx="71">
                  <c:v>1.4588608284265401</c:v>
                </c:pt>
                <c:pt idx="72">
                  <c:v>1.47940816403818</c:v>
                </c:pt>
                <c:pt idx="73">
                  <c:v>1.4999554996498199</c:v>
                </c:pt>
                <c:pt idx="74">
                  <c:v>1.52050283526147</c:v>
                </c:pt>
                <c:pt idx="75">
                  <c:v>1.5410501708731099</c:v>
                </c:pt>
                <c:pt idx="76">
                  <c:v>1.56159750648475</c:v>
                </c:pt>
                <c:pt idx="77">
                  <c:v>1.5821448420963899</c:v>
                </c:pt>
                <c:pt idx="78">
                  <c:v>1.6026921777080301</c:v>
                </c:pt>
                <c:pt idx="79">
                  <c:v>1.62323951331967</c:v>
                </c:pt>
                <c:pt idx="80">
                  <c:v>1.6437868489313101</c:v>
                </c:pt>
                <c:pt idx="81">
                  <c:v>1.66433418454296</c:v>
                </c:pt>
                <c:pt idx="82">
                  <c:v>1.6848815201545999</c:v>
                </c:pt>
                <c:pt idx="83">
                  <c:v>1.70542885576624</c:v>
                </c:pt>
                <c:pt idx="84">
                  <c:v>1.7259761913778799</c:v>
                </c:pt>
                <c:pt idx="85">
                  <c:v>1.7465235269895201</c:v>
                </c:pt>
                <c:pt idx="86">
                  <c:v>1.76707086260116</c:v>
                </c:pt>
                <c:pt idx="87">
                  <c:v>1.7876181982128001</c:v>
                </c:pt>
                <c:pt idx="88">
                  <c:v>1.80816553382445</c:v>
                </c:pt>
                <c:pt idx="89">
                  <c:v>1.8287128694360899</c:v>
                </c:pt>
                <c:pt idx="90">
                  <c:v>1.84926020504773</c:v>
                </c:pt>
                <c:pt idx="91">
                  <c:v>1.8698075406593699</c:v>
                </c:pt>
                <c:pt idx="92">
                  <c:v>1.8903548762710101</c:v>
                </c:pt>
                <c:pt idx="93">
                  <c:v>1.91090221188265</c:v>
                </c:pt>
                <c:pt idx="94">
                  <c:v>1.9314495474942901</c:v>
                </c:pt>
                <c:pt idx="95">
                  <c:v>1.95199688310594</c:v>
                </c:pt>
                <c:pt idx="96">
                  <c:v>1.9725442187175799</c:v>
                </c:pt>
                <c:pt idx="97">
                  <c:v>1.99309155432922</c:v>
                </c:pt>
                <c:pt idx="98">
                  <c:v>2.0136388899408599</c:v>
                </c:pt>
                <c:pt idx="99">
                  <c:v>2.0341862255524998</c:v>
                </c:pt>
                <c:pt idx="100">
                  <c:v>2.0547335611641402</c:v>
                </c:pt>
                <c:pt idx="101">
                  <c:v>2.0752808967757899</c:v>
                </c:pt>
                <c:pt idx="102">
                  <c:v>2.0958282323874302</c:v>
                </c:pt>
                <c:pt idx="103">
                  <c:v>2.1163755679990701</c:v>
                </c:pt>
                <c:pt idx="104">
                  <c:v>2.13692290361071</c:v>
                </c:pt>
                <c:pt idx="105">
                  <c:v>2.1574702392223499</c:v>
                </c:pt>
                <c:pt idx="106">
                  <c:v>2.1780175748339898</c:v>
                </c:pt>
                <c:pt idx="107">
                  <c:v>2.1985649104456302</c:v>
                </c:pt>
                <c:pt idx="108">
                  <c:v>2.2191122460572701</c:v>
                </c:pt>
                <c:pt idx="109">
                  <c:v>2.2396595816689202</c:v>
                </c:pt>
                <c:pt idx="110">
                  <c:v>2.2602069172805601</c:v>
                </c:pt>
                <c:pt idx="111">
                  <c:v>2.2807542528922</c:v>
                </c:pt>
                <c:pt idx="112">
                  <c:v>2.3013015885038399</c:v>
                </c:pt>
                <c:pt idx="113">
                  <c:v>2.3218489241154798</c:v>
                </c:pt>
                <c:pt idx="114">
                  <c:v>2.3423962597271202</c:v>
                </c:pt>
                <c:pt idx="115">
                  <c:v>2.3629435953387601</c:v>
                </c:pt>
                <c:pt idx="116">
                  <c:v>2.3834909309504102</c:v>
                </c:pt>
                <c:pt idx="117">
                  <c:v>2.4040382665620501</c:v>
                </c:pt>
                <c:pt idx="118">
                  <c:v>2.42458560217369</c:v>
                </c:pt>
                <c:pt idx="119">
                  <c:v>2.4451329377853299</c:v>
                </c:pt>
                <c:pt idx="120">
                  <c:v>2.4656802733969698</c:v>
                </c:pt>
                <c:pt idx="121">
                  <c:v>2.4862276090086102</c:v>
                </c:pt>
                <c:pt idx="122">
                  <c:v>2.5067749446202501</c:v>
                </c:pt>
                <c:pt idx="123">
                  <c:v>2.5273222802319002</c:v>
                </c:pt>
                <c:pt idx="124">
                  <c:v>2.5478696158435401</c:v>
                </c:pt>
                <c:pt idx="125">
                  <c:v>2.56841695145518</c:v>
                </c:pt>
                <c:pt idx="126">
                  <c:v>2.5889642870668199</c:v>
                </c:pt>
                <c:pt idx="127">
                  <c:v>2.6095116226784598</c:v>
                </c:pt>
                <c:pt idx="128">
                  <c:v>2.6300589582901002</c:v>
                </c:pt>
                <c:pt idx="129">
                  <c:v>2.6506062939017498</c:v>
                </c:pt>
                <c:pt idx="130">
                  <c:v>2.6711536295133902</c:v>
                </c:pt>
                <c:pt idx="131">
                  <c:v>2.6917009651250301</c:v>
                </c:pt>
                <c:pt idx="132">
                  <c:v>2.71224830073667</c:v>
                </c:pt>
                <c:pt idx="133">
                  <c:v>2.7327956363483099</c:v>
                </c:pt>
                <c:pt idx="134">
                  <c:v>2.7533429719599498</c:v>
                </c:pt>
                <c:pt idx="135">
                  <c:v>2.7738903075715902</c:v>
                </c:pt>
                <c:pt idx="136">
                  <c:v>2.7944376431832398</c:v>
                </c:pt>
                <c:pt idx="137">
                  <c:v>2.8149849787948802</c:v>
                </c:pt>
                <c:pt idx="138">
                  <c:v>2.8355323144065201</c:v>
                </c:pt>
                <c:pt idx="139">
                  <c:v>2.85607965001816</c:v>
                </c:pt>
                <c:pt idx="140">
                  <c:v>2.8766269856297999</c:v>
                </c:pt>
                <c:pt idx="141">
                  <c:v>2.8971743212414398</c:v>
                </c:pt>
                <c:pt idx="142">
                  <c:v>2.9177216568530802</c:v>
                </c:pt>
                <c:pt idx="143">
                  <c:v>2.9382689924647201</c:v>
                </c:pt>
                <c:pt idx="144">
                  <c:v>2.9588163280763702</c:v>
                </c:pt>
                <c:pt idx="145">
                  <c:v>2.9793636636880101</c:v>
                </c:pt>
                <c:pt idx="146">
                  <c:v>2.99991099929965</c:v>
                </c:pt>
                <c:pt idx="147">
                  <c:v>3.0204583349112899</c:v>
                </c:pt>
                <c:pt idx="148">
                  <c:v>3.0410056705229298</c:v>
                </c:pt>
                <c:pt idx="149">
                  <c:v>3.0615530061345702</c:v>
                </c:pt>
                <c:pt idx="150">
                  <c:v>3.0821003417462101</c:v>
                </c:pt>
                <c:pt idx="151">
                  <c:v>3.1026476773578602</c:v>
                </c:pt>
                <c:pt idx="152">
                  <c:v>3.1231950129695001</c:v>
                </c:pt>
                <c:pt idx="153">
                  <c:v>3.14374234858114</c:v>
                </c:pt>
                <c:pt idx="154">
                  <c:v>3.1642896841927799</c:v>
                </c:pt>
                <c:pt idx="155">
                  <c:v>3.1848370198044198</c:v>
                </c:pt>
                <c:pt idx="156">
                  <c:v>3.2053843554160601</c:v>
                </c:pt>
                <c:pt idx="157">
                  <c:v>3.2259316910277001</c:v>
                </c:pt>
                <c:pt idx="158">
                  <c:v>3.2464790266393502</c:v>
                </c:pt>
                <c:pt idx="159">
                  <c:v>3.2670263622509901</c:v>
                </c:pt>
                <c:pt idx="160">
                  <c:v>3.28757369786263</c:v>
                </c:pt>
                <c:pt idx="161">
                  <c:v>3.3081210334742699</c:v>
                </c:pt>
                <c:pt idx="162">
                  <c:v>3.3286683690859098</c:v>
                </c:pt>
                <c:pt idx="163">
                  <c:v>3.3492157046975501</c:v>
                </c:pt>
                <c:pt idx="164">
                  <c:v>3.36976304030919</c:v>
                </c:pt>
                <c:pt idx="165">
                  <c:v>3.3903103759208402</c:v>
                </c:pt>
                <c:pt idx="166">
                  <c:v>3.4108577115324801</c:v>
                </c:pt>
                <c:pt idx="167">
                  <c:v>3.43140504714412</c:v>
                </c:pt>
                <c:pt idx="168">
                  <c:v>3.4519523827557599</c:v>
                </c:pt>
                <c:pt idx="169">
                  <c:v>3.4724997183673998</c:v>
                </c:pt>
                <c:pt idx="170">
                  <c:v>3.4930470539790401</c:v>
                </c:pt>
                <c:pt idx="171">
                  <c:v>3.51359438959068</c:v>
                </c:pt>
                <c:pt idx="172">
                  <c:v>3.5341417252023302</c:v>
                </c:pt>
                <c:pt idx="173">
                  <c:v>3.5546890608139701</c:v>
                </c:pt>
                <c:pt idx="174">
                  <c:v>3.57523639642561</c:v>
                </c:pt>
                <c:pt idx="175">
                  <c:v>3.5957837320372499</c:v>
                </c:pt>
                <c:pt idx="176">
                  <c:v>3.6163310676488898</c:v>
                </c:pt>
                <c:pt idx="177">
                  <c:v>3.6368784032605301</c:v>
                </c:pt>
                <c:pt idx="178">
                  <c:v>3.65742573887217</c:v>
                </c:pt>
                <c:pt idx="179">
                  <c:v>3.6779730744838202</c:v>
                </c:pt>
                <c:pt idx="180">
                  <c:v>3.6985204100954601</c:v>
                </c:pt>
                <c:pt idx="181">
                  <c:v>3.7190677457071</c:v>
                </c:pt>
                <c:pt idx="182">
                  <c:v>3.7396150813187399</c:v>
                </c:pt>
                <c:pt idx="183">
                  <c:v>3.7601624169303798</c:v>
                </c:pt>
                <c:pt idx="184">
                  <c:v>3.7807097525420201</c:v>
                </c:pt>
                <c:pt idx="185">
                  <c:v>3.80125708815366</c:v>
                </c:pt>
                <c:pt idx="186">
                  <c:v>3.8218044237653102</c:v>
                </c:pt>
                <c:pt idx="187">
                  <c:v>3.8423517593769501</c:v>
                </c:pt>
                <c:pt idx="188">
                  <c:v>3.86289909498859</c:v>
                </c:pt>
                <c:pt idx="189">
                  <c:v>3.8834464306002299</c:v>
                </c:pt>
                <c:pt idx="190">
                  <c:v>3.9039937662118702</c:v>
                </c:pt>
                <c:pt idx="191">
                  <c:v>3.9245411018235101</c:v>
                </c:pt>
                <c:pt idx="192">
                  <c:v>3.9450884374351598</c:v>
                </c:pt>
                <c:pt idx="193">
                  <c:v>3.9656357730468001</c:v>
                </c:pt>
                <c:pt idx="194">
                  <c:v>3.9861831086584401</c:v>
                </c:pt>
                <c:pt idx="195">
                  <c:v>4.0067304442700804</c:v>
                </c:pt>
                <c:pt idx="196">
                  <c:v>4.0272777798817199</c:v>
                </c:pt>
                <c:pt idx="197">
                  <c:v>4.0478251154933602</c:v>
                </c:pt>
                <c:pt idx="198">
                  <c:v>4.0683724511049997</c:v>
                </c:pt>
                <c:pt idx="199">
                  <c:v>4.08891978671664</c:v>
                </c:pt>
                <c:pt idx="200">
                  <c:v>4.1094671223282901</c:v>
                </c:pt>
              </c:numCache>
            </c:numRef>
          </c:xVal>
          <c:yVal>
            <c:numRef>
              <c:f>баллистика!$B$3:$KP$3</c:f>
              <c:numCache>
                <c:formatCode>General</c:formatCode>
                <c:ptCount val="301"/>
                <c:pt idx="0">
                  <c:v>4.80595615607323</c:v>
                </c:pt>
                <c:pt idx="1">
                  <c:v>5.9567644854353299</c:v>
                </c:pt>
                <c:pt idx="2">
                  <c:v>7.1890177382699303</c:v>
                </c:pt>
                <c:pt idx="3">
                  <c:v>8.4983372507519892</c:v>
                </c:pt>
                <c:pt idx="4">
                  <c:v>9.8811223617849304</c:v>
                </c:pt>
                <c:pt idx="5">
                  <c:v>11.3343602575769</c:v>
                </c:pt>
                <c:pt idx="6">
                  <c:v>12.855495396232801</c:v>
                </c:pt>
                <c:pt idx="7">
                  <c:v>14.4423364634299</c:v>
                </c:pt>
                <c:pt idx="8">
                  <c:v>16.0929880362897</c:v>
                </c:pt>
                <c:pt idx="9">
                  <c:v>17.805799114444198</c:v>
                </c:pt>
                <c:pt idx="10">
                  <c:v>19.579323520760799</c:v>
                </c:pt>
                <c:pt idx="11">
                  <c:v>21.412288873517898</c:v>
                </c:pt>
                <c:pt idx="12">
                  <c:v>23.303571887594099</c:v>
                </c:pt>
                <c:pt idx="13">
                  <c:v>25.252178440342501</c:v>
                </c:pt>
                <c:pt idx="14">
                  <c:v>27.257227286103301</c:v>
                </c:pt>
                <c:pt idx="15">
                  <c:v>29.319270135069502</c:v>
                </c:pt>
                <c:pt idx="16">
                  <c:v>31.470843697800699</c:v>
                </c:pt>
                <c:pt idx="17">
                  <c:v>33.7233389234501</c:v>
                </c:pt>
                <c:pt idx="18">
                  <c:v>36.077370464237099</c:v>
                </c:pt>
                <c:pt idx="19">
                  <c:v>38.533585377458699</c:v>
                </c:pt>
                <c:pt idx="20">
                  <c:v>41.092282446795799</c:v>
                </c:pt>
                <c:pt idx="21">
                  <c:v>43.753377400448997</c:v>
                </c:pt>
                <c:pt idx="22">
                  <c:v>46.516367719195401</c:v>
                </c:pt>
                <c:pt idx="23">
                  <c:v>49.380297506198097</c:v>
                </c:pt>
                <c:pt idx="24">
                  <c:v>52.343722965259303</c:v>
                </c:pt>
                <c:pt idx="25">
                  <c:v>55.404679108173099</c:v>
                </c:pt>
                <c:pt idx="26">
                  <c:v>58.563788178563001</c:v>
                </c:pt>
                <c:pt idx="27">
                  <c:v>61.865628412318202</c:v>
                </c:pt>
                <c:pt idx="28">
                  <c:v>65.329127623842098</c:v>
                </c:pt>
                <c:pt idx="29">
                  <c:v>68.958694571199104</c:v>
                </c:pt>
                <c:pt idx="30">
                  <c:v>72.758389995048006</c:v>
                </c:pt>
                <c:pt idx="31">
                  <c:v>76.731856695318498</c:v>
                </c:pt>
                <c:pt idx="32">
                  <c:v>80.882245076820695</c:v>
                </c:pt>
                <c:pt idx="33">
                  <c:v>85.212134635188505</c:v>
                </c:pt>
                <c:pt idx="34">
                  <c:v>89.7234520153348</c:v>
                </c:pt>
                <c:pt idx="35">
                  <c:v>94.417386448010305</c:v>
                </c:pt>
                <c:pt idx="36">
                  <c:v>99.294303552722297</c:v>
                </c:pt>
                <c:pt idx="37">
                  <c:v>104.35365868297001</c:v>
                </c:pt>
                <c:pt idx="38">
                  <c:v>109.593911177027</c:v>
                </c:pt>
                <c:pt idx="39">
                  <c:v>115.012441057903</c:v>
                </c:pt>
                <c:pt idx="40">
                  <c:v>120.605469892188</c:v>
                </c:pt>
                <c:pt idx="41">
                  <c:v>126.367987661084</c:v>
                </c:pt>
                <c:pt idx="42">
                  <c:v>132.29368760923001</c:v>
                </c:pt>
                <c:pt idx="43">
                  <c:v>138.37491110913999</c:v>
                </c:pt>
                <c:pt idx="44">
                  <c:v>144.60260460247801</c:v>
                </c:pt>
                <c:pt idx="45">
                  <c:v>150.966290646207</c:v>
                </c:pt>
                <c:pt idx="46">
                  <c:v>157.454054995153</c:v>
                </c:pt>
                <c:pt idx="47">
                  <c:v>164.052551488034</c:v>
                </c:pt>
                <c:pt idx="48">
                  <c:v>170.747026268936</c:v>
                </c:pt>
                <c:pt idx="49">
                  <c:v>177.52136257093099</c:v>
                </c:pt>
                <c:pt idx="50">
                  <c:v>184.358146916316</c:v>
                </c:pt>
                <c:pt idx="51">
                  <c:v>191.23875715534999</c:v>
                </c:pt>
                <c:pt idx="52">
                  <c:v>198.14347228236599</c:v>
                </c:pt>
                <c:pt idx="53">
                  <c:v>205.051603447508</c:v>
                </c:pt>
                <c:pt idx="54">
                  <c:v>211.94164503980099</c:v>
                </c:pt>
                <c:pt idx="55">
                  <c:v>218.791444170549</c:v>
                </c:pt>
                <c:pt idx="56">
                  <c:v>225.57838635432901</c:v>
                </c:pt>
                <c:pt idx="57">
                  <c:v>232.27959468798801</c:v>
                </c:pt>
                <c:pt idx="58">
                  <c:v>238.872139385379</c:v>
                </c:pt>
                <c:pt idx="59">
                  <c:v>245.333254155498</c:v>
                </c:pt>
                <c:pt idx="60">
                  <c:v>251.64055563024499</c:v>
                </c:pt>
                <c:pt idx="61">
                  <c:v>257.77226186823901</c:v>
                </c:pt>
                <c:pt idx="62">
                  <c:v>263.70740589273902</c:v>
                </c:pt>
                <c:pt idx="63">
                  <c:v>269.42604026962499</c:v>
                </c:pt>
                <c:pt idx="64">
                  <c:v>274.90942889665399</c:v>
                </c:pt>
                <c:pt idx="65">
                  <c:v>280.14022245343199</c:v>
                </c:pt>
                <c:pt idx="66">
                  <c:v>285.102614344426</c:v>
                </c:pt>
                <c:pt idx="67">
                  <c:v>289.78243562336002</c:v>
                </c:pt>
                <c:pt idx="68">
                  <c:v>294.16741543209002</c:v>
                </c:pt>
                <c:pt idx="69">
                  <c:v>298.24704439330498</c:v>
                </c:pt>
                <c:pt idx="70">
                  <c:v>302.01277378259698</c:v>
                </c:pt>
                <c:pt idx="71">
                  <c:v>305.45801065354698</c:v>
                </c:pt>
                <c:pt idx="72">
                  <c:v>308.57812084980401</c:v>
                </c:pt>
                <c:pt idx="73">
                  <c:v>311.37040632896799</c:v>
                </c:pt>
                <c:pt idx="74">
                  <c:v>313.83405832183701</c:v>
                </c:pt>
                <c:pt idx="75">
                  <c:v>315.97008832533697</c:v>
                </c:pt>
                <c:pt idx="76">
                  <c:v>317.78123931874097</c:v>
                </c:pt>
                <c:pt idx="77">
                  <c:v>319.27187989195397</c:v>
                </c:pt>
                <c:pt idx="78">
                  <c:v>320.447884177665</c:v>
                </c:pt>
                <c:pt idx="79">
                  <c:v>321.31650058596898</c:v>
                </c:pt>
                <c:pt idx="80">
                  <c:v>321.88621235495998</c:v>
                </c:pt>
                <c:pt idx="81">
                  <c:v>322.16659286133898</c:v>
                </c:pt>
                <c:pt idx="82">
                  <c:v>322.16815849134798</c:v>
                </c:pt>
                <c:pt idx="83">
                  <c:v>321.90222166682599</c:v>
                </c:pt>
                <c:pt idx="84">
                  <c:v>321.38074636732301</c:v>
                </c:pt>
                <c:pt idx="85">
                  <c:v>320.61620820050501</c:v>
                </c:pt>
                <c:pt idx="86">
                  <c:v>319.62146076345499</c:v>
                </c:pt>
                <c:pt idx="87">
                  <c:v>318.409609719054</c:v>
                </c:pt>
                <c:pt idx="88">
                  <c:v>316.993895695974</c:v>
                </c:pt>
                <c:pt idx="89">
                  <c:v>315.38758681711499</c:v>
                </c:pt>
                <c:pt idx="90">
                  <c:v>313.60388137757297</c:v>
                </c:pt>
                <c:pt idx="91">
                  <c:v>311.61633083216998</c:v>
                </c:pt>
                <c:pt idx="92">
                  <c:v>308.89350471263703</c:v>
                </c:pt>
                <c:pt idx="93">
                  <c:v>305.328515296641</c:v>
                </c:pt>
                <c:pt idx="94">
                  <c:v>301.00845579789001</c:v>
                </c:pt>
                <c:pt idx="95">
                  <c:v>296.02330262621501</c:v>
                </c:pt>
                <c:pt idx="96">
                  <c:v>290.463472899875</c:v>
                </c:pt>
                <c:pt idx="97">
                  <c:v>284.41772027749801</c:v>
                </c:pt>
                <c:pt idx="98">
                  <c:v>277.97140766901902</c:v>
                </c:pt>
                <c:pt idx="99">
                  <c:v>271.205165480169</c:v>
                </c:pt>
                <c:pt idx="100">
                  <c:v>264.19392018722402</c:v>
                </c:pt>
                <c:pt idx="101">
                  <c:v>257.006260850356</c:v>
                </c:pt>
                <c:pt idx="102">
                  <c:v>249.70410039904601</c:v>
                </c:pt>
                <c:pt idx="103">
                  <c:v>242.342583323621</c:v>
                </c:pt>
                <c:pt idx="104">
                  <c:v>234.97019064554701</c:v>
                </c:pt>
                <c:pt idx="105">
                  <c:v>227.66500524731401</c:v>
                </c:pt>
                <c:pt idx="106">
                  <c:v>220.65026797103599</c:v>
                </c:pt>
                <c:pt idx="107">
                  <c:v>213.944457928845</c:v>
                </c:pt>
                <c:pt idx="108">
                  <c:v>207.53188350402201</c:v>
                </c:pt>
                <c:pt idx="109">
                  <c:v>201.397588051149</c:v>
                </c:pt>
                <c:pt idx="110">
                  <c:v>195.52734301899099</c:v>
                </c:pt>
                <c:pt idx="111">
                  <c:v>189.907634234558</c:v>
                </c:pt>
                <c:pt idx="112">
                  <c:v>184.52564308438201</c:v>
                </c:pt>
                <c:pt idx="113">
                  <c:v>179.36922399658201</c:v>
                </c:pt>
                <c:pt idx="114">
                  <c:v>174.42687935157599</c:v>
                </c:pt>
                <c:pt idx="115">
                  <c:v>169.68773272164799</c:v>
                </c:pt>
                <c:pt idx="116">
                  <c:v>165.14150115217601</c:v>
                </c:pt>
                <c:pt idx="117">
                  <c:v>160.778467043918</c:v>
                </c:pt>
                <c:pt idx="118">
                  <c:v>156.58945007054501</c:v>
                </c:pt>
                <c:pt idx="119">
                  <c:v>152.565779463805</c:v>
                </c:pt>
                <c:pt idx="120">
                  <c:v>148.69926691639</c:v>
                </c:pt>
                <c:pt idx="121">
                  <c:v>144.98218028621699</c:v>
                </c:pt>
                <c:pt idx="122">
                  <c:v>141.40721823266799</c:v>
                </c:pt>
                <c:pt idx="123">
                  <c:v>137.967485872937</c:v>
                </c:pt>
                <c:pt idx="124">
                  <c:v>134.65647151310901</c:v>
                </c:pt>
                <c:pt idx="125">
                  <c:v>131.46802448222601</c:v>
                </c:pt>
                <c:pt idx="126">
                  <c:v>128.39633407708499</c:v>
                </c:pt>
                <c:pt idx="127">
                  <c:v>125.435909609775</c:v>
                </c:pt>
                <c:pt idx="128">
                  <c:v>122.581561538004</c:v>
                </c:pt>
                <c:pt idx="129">
                  <c:v>119.828383649404</c:v>
                </c:pt>
                <c:pt idx="130">
                  <c:v>117.171736264663</c:v>
                </c:pt>
                <c:pt idx="131">
                  <c:v>114.60723041983999</c:v>
                </c:pt>
                <c:pt idx="132">
                  <c:v>112.13071298541099</c:v>
                </c:pt>
                <c:pt idx="133">
                  <c:v>109.738252677939</c:v>
                </c:pt>
                <c:pt idx="134">
                  <c:v>107.42614711195201</c:v>
                </c:pt>
                <c:pt idx="135">
                  <c:v>105.190829499931</c:v>
                </c:pt>
                <c:pt idx="136">
                  <c:v>103.028978793761</c:v>
                </c:pt>
                <c:pt idx="137">
                  <c:v>100.93742750230901</c:v>
                </c:pt>
                <c:pt idx="138">
                  <c:v>98.913171872832095</c:v>
                </c:pt>
                <c:pt idx="139">
                  <c:v>96.9533623364687</c:v>
                </c:pt>
                <c:pt idx="140">
                  <c:v>95.055294549198905</c:v>
                </c:pt>
                <c:pt idx="141">
                  <c:v>93.216400991580599</c:v>
                </c:pt>
                <c:pt idx="142">
                  <c:v>91.4342430924128</c:v>
                </c:pt>
                <c:pt idx="143">
                  <c:v>89.706503843308596</c:v>
                </c:pt>
                <c:pt idx="144">
                  <c:v>88.030980872994107</c:v>
                </c:pt>
                <c:pt idx="145">
                  <c:v>86.405579951951793</c:v>
                </c:pt>
                <c:pt idx="146">
                  <c:v>84.828308899723893</c:v>
                </c:pt>
                <c:pt idx="147">
                  <c:v>83.297271868923602</c:v>
                </c:pt>
                <c:pt idx="148">
                  <c:v>81.810663981544593</c:v>
                </c:pt>
                <c:pt idx="149">
                  <c:v>80.366766294762101</c:v>
                </c:pt>
                <c:pt idx="150">
                  <c:v>78.963941074796693</c:v>
                </c:pt>
                <c:pt idx="151">
                  <c:v>77.600627358868806</c:v>
                </c:pt>
                <c:pt idx="152">
                  <c:v>76.275336786518906</c:v>
                </c:pt>
                <c:pt idx="153">
                  <c:v>74.986649682820897</c:v>
                </c:pt>
                <c:pt idx="154">
                  <c:v>73.733211377171202</c:v>
                </c:pt>
                <c:pt idx="155">
                  <c:v>72.513728742401497</c:v>
                </c:pt>
                <c:pt idx="156">
                  <c:v>71.326966940013506</c:v>
                </c:pt>
                <c:pt idx="157">
                  <c:v>70.171746358244206</c:v>
                </c:pt>
                <c:pt idx="158">
                  <c:v>69.046939730592001</c:v>
                </c:pt>
                <c:pt idx="159">
                  <c:v>67.951469423245896</c:v>
                </c:pt>
                <c:pt idx="160">
                  <c:v>66.884304880644805</c:v>
                </c:pt>
                <c:pt idx="161">
                  <c:v>65.844460219118005</c:v>
                </c:pt>
                <c:pt idx="162">
                  <c:v>64.830991959225003</c:v>
                </c:pt>
                <c:pt idx="163">
                  <c:v>63.842996888052497</c:v>
                </c:pt>
                <c:pt idx="164">
                  <c:v>62.879610043298598</c:v>
                </c:pt>
                <c:pt idx="165">
                  <c:v>61.940002811536303</c:v>
                </c:pt>
                <c:pt idx="166">
                  <c:v>61.023381133550203</c:v>
                </c:pt>
                <c:pt idx="167">
                  <c:v>60.128983810103499</c:v>
                </c:pt>
                <c:pt idx="168">
                  <c:v>59.256080901944699</c:v>
                </c:pt>
                <c:pt idx="169">
                  <c:v>58.403972218280401</c:v>
                </c:pt>
                <c:pt idx="170">
                  <c:v>57.571985888295899</c:v>
                </c:pt>
                <c:pt idx="171">
                  <c:v>56.759477010693097</c:v>
                </c:pt>
                <c:pt idx="172">
                  <c:v>55.965826376520802</c:v>
                </c:pt>
                <c:pt idx="173">
                  <c:v>55.190439260892099</c:v>
                </c:pt>
                <c:pt idx="174">
                  <c:v>54.432744279473702</c:v>
                </c:pt>
                <c:pt idx="175">
                  <c:v>53.692192305885598</c:v>
                </c:pt>
                <c:pt idx="176">
                  <c:v>52.968255446414098</c:v>
                </c:pt>
                <c:pt idx="177">
                  <c:v>52.260426068658298</c:v>
                </c:pt>
                <c:pt idx="178">
                  <c:v>51.5682158809621</c:v>
                </c:pt>
                <c:pt idx="179">
                  <c:v>50.891155059667199</c:v>
                </c:pt>
                <c:pt idx="180">
                  <c:v>50.228791421421199</c:v>
                </c:pt>
                <c:pt idx="181">
                  <c:v>49.5806896379531</c:v>
                </c:pt>
                <c:pt idx="182">
                  <c:v>48.946430490877098</c:v>
                </c:pt>
                <c:pt idx="183">
                  <c:v>48.325610164248801</c:v>
                </c:pt>
                <c:pt idx="184">
                  <c:v>47.717839572745</c:v>
                </c:pt>
                <c:pt idx="185">
                  <c:v>47.1227437234487</c:v>
                </c:pt>
                <c:pt idx="186">
                  <c:v>46.539961109371198</c:v>
                </c:pt>
                <c:pt idx="187">
                  <c:v>45.9691431329355</c:v>
                </c:pt>
                <c:pt idx="188">
                  <c:v>45.409953557771502</c:v>
                </c:pt>
                <c:pt idx="189">
                  <c:v>44.862067987264197</c:v>
                </c:pt>
                <c:pt idx="190">
                  <c:v>44.325173368386203</c:v>
                </c:pt>
                <c:pt idx="191">
                  <c:v>43.798967519445704</c:v>
                </c:pt>
                <c:pt idx="192">
                  <c:v>43.283158680454498</c:v>
                </c:pt>
                <c:pt idx="193">
                  <c:v>42.7774650849016</c:v>
                </c:pt>
                <c:pt idx="194">
                  <c:v>42.281614551784003</c:v>
                </c:pt>
                <c:pt idx="195">
                  <c:v>41.795344096823797</c:v>
                </c:pt>
                <c:pt idx="196">
                  <c:v>41.318399561854498</c:v>
                </c:pt>
                <c:pt idx="197">
                  <c:v>40.850535261421903</c:v>
                </c:pt>
                <c:pt idx="198">
                  <c:v>40.391513645701998</c:v>
                </c:pt>
                <c:pt idx="199">
                  <c:v>39.941104978885498</c:v>
                </c:pt>
                <c:pt idx="200">
                  <c:v>39.4915020517629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5204048"/>
        <c:axId val="541147264"/>
      </c:scatterChart>
      <c:scatterChart>
        <c:scatterStyle val="lineMarker"/>
        <c:varyColors val="0"/>
        <c:ser>
          <c:idx val="2"/>
          <c:order val="2"/>
          <c:tx>
            <c:v>Vсн</c:v>
          </c:tx>
          <c:spPr>
            <a:ln w="28575" cap="rnd">
              <a:solidFill>
                <a:schemeClr val="tx1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баллистика!$B$1:$KP$1</c:f>
              <c:numCache>
                <c:formatCode>General</c:formatCode>
                <c:ptCount val="301"/>
                <c:pt idx="0">
                  <c:v>0</c:v>
                </c:pt>
                <c:pt idx="1">
                  <c:v>2.0547335611641401E-2</c:v>
                </c:pt>
                <c:pt idx="2">
                  <c:v>4.1094671223282898E-2</c:v>
                </c:pt>
                <c:pt idx="3">
                  <c:v>6.1642006834924302E-2</c:v>
                </c:pt>
                <c:pt idx="4">
                  <c:v>8.21893424465657E-2</c:v>
                </c:pt>
                <c:pt idx="5">
                  <c:v>0.10273667805820701</c:v>
                </c:pt>
                <c:pt idx="6">
                  <c:v>0.12328401366984899</c:v>
                </c:pt>
                <c:pt idx="7">
                  <c:v>0.14383134928149</c:v>
                </c:pt>
                <c:pt idx="8">
                  <c:v>0.16437868489313101</c:v>
                </c:pt>
                <c:pt idx="9">
                  <c:v>0.184926020504773</c:v>
                </c:pt>
                <c:pt idx="10">
                  <c:v>0.20547335611641401</c:v>
                </c:pt>
                <c:pt idx="11">
                  <c:v>0.226020691728056</c:v>
                </c:pt>
                <c:pt idx="12">
                  <c:v>0.24656802733969699</c:v>
                </c:pt>
                <c:pt idx="13">
                  <c:v>0.26711536295133897</c:v>
                </c:pt>
                <c:pt idx="14">
                  <c:v>0.28766269856297999</c:v>
                </c:pt>
                <c:pt idx="15">
                  <c:v>0.30821003417462101</c:v>
                </c:pt>
                <c:pt idx="16">
                  <c:v>0.32875736978626302</c:v>
                </c:pt>
                <c:pt idx="17">
                  <c:v>0.34930470539790398</c:v>
                </c:pt>
                <c:pt idx="18">
                  <c:v>0.369852041009546</c:v>
                </c:pt>
                <c:pt idx="19">
                  <c:v>0.39039937662118701</c:v>
                </c:pt>
                <c:pt idx="20">
                  <c:v>0.41094671223282903</c:v>
                </c:pt>
                <c:pt idx="21">
                  <c:v>0.43149404784446999</c:v>
                </c:pt>
                <c:pt idx="22">
                  <c:v>0.452041383456112</c:v>
                </c:pt>
                <c:pt idx="23">
                  <c:v>0.47258871906775302</c:v>
                </c:pt>
                <c:pt idx="24">
                  <c:v>0.49313605467939398</c:v>
                </c:pt>
                <c:pt idx="25">
                  <c:v>0.51368339029103605</c:v>
                </c:pt>
                <c:pt idx="26">
                  <c:v>0.53423072590267695</c:v>
                </c:pt>
                <c:pt idx="27">
                  <c:v>0.55477806151431897</c:v>
                </c:pt>
                <c:pt idx="28">
                  <c:v>0.57532539712595998</c:v>
                </c:pt>
                <c:pt idx="29">
                  <c:v>0.595872732737602</c:v>
                </c:pt>
                <c:pt idx="30">
                  <c:v>0.61642006834924301</c:v>
                </c:pt>
                <c:pt idx="31">
                  <c:v>0.63696740396088403</c:v>
                </c:pt>
                <c:pt idx="32">
                  <c:v>0.65751473957252604</c:v>
                </c:pt>
                <c:pt idx="33">
                  <c:v>0.67806207518416695</c:v>
                </c:pt>
                <c:pt idx="34">
                  <c:v>0.69860941079580896</c:v>
                </c:pt>
                <c:pt idx="35">
                  <c:v>0.71915674640744998</c:v>
                </c:pt>
                <c:pt idx="36">
                  <c:v>0.73970408201909199</c:v>
                </c:pt>
                <c:pt idx="37">
                  <c:v>0.76025141763073301</c:v>
                </c:pt>
                <c:pt idx="38">
                  <c:v>0.78079875324237402</c:v>
                </c:pt>
                <c:pt idx="39">
                  <c:v>0.80134608885401604</c:v>
                </c:pt>
                <c:pt idx="40">
                  <c:v>0.82189342446565705</c:v>
                </c:pt>
                <c:pt idx="41">
                  <c:v>0.84244076007729896</c:v>
                </c:pt>
                <c:pt idx="42">
                  <c:v>0.86298809568893997</c:v>
                </c:pt>
                <c:pt idx="43">
                  <c:v>0.88353543130058199</c:v>
                </c:pt>
                <c:pt idx="44">
                  <c:v>0.904082766912223</c:v>
                </c:pt>
                <c:pt idx="45">
                  <c:v>0.92463010252386402</c:v>
                </c:pt>
                <c:pt idx="46">
                  <c:v>0.94517743813550603</c:v>
                </c:pt>
                <c:pt idx="47">
                  <c:v>0.96572477374714705</c:v>
                </c:pt>
                <c:pt idx="48">
                  <c:v>0.98627210935878895</c:v>
                </c:pt>
                <c:pt idx="49">
                  <c:v>1.00681944497043</c:v>
                </c:pt>
                <c:pt idx="50">
                  <c:v>1.0273667805820701</c:v>
                </c:pt>
                <c:pt idx="51">
                  <c:v>1.04791411619371</c:v>
                </c:pt>
                <c:pt idx="52">
                  <c:v>1.0684614518053499</c:v>
                </c:pt>
                <c:pt idx="53">
                  <c:v>1.089008787417</c:v>
                </c:pt>
                <c:pt idx="54">
                  <c:v>1.1095561230286399</c:v>
                </c:pt>
                <c:pt idx="55">
                  <c:v>1.1301034586402801</c:v>
                </c:pt>
                <c:pt idx="56">
                  <c:v>1.15065079425192</c:v>
                </c:pt>
                <c:pt idx="57">
                  <c:v>1.1711981298635601</c:v>
                </c:pt>
                <c:pt idx="58">
                  <c:v>1.1917454654752</c:v>
                </c:pt>
                <c:pt idx="59">
                  <c:v>1.2122928010868399</c:v>
                </c:pt>
                <c:pt idx="60">
                  <c:v>1.23284013669849</c:v>
                </c:pt>
                <c:pt idx="61">
                  <c:v>1.2533874723101299</c:v>
                </c:pt>
                <c:pt idx="62">
                  <c:v>1.2739348079217701</c:v>
                </c:pt>
                <c:pt idx="63">
                  <c:v>1.29448214353341</c:v>
                </c:pt>
                <c:pt idx="64">
                  <c:v>1.3150294791450501</c:v>
                </c:pt>
                <c:pt idx="65">
                  <c:v>1.33557681475669</c:v>
                </c:pt>
                <c:pt idx="66">
                  <c:v>1.3561241503683299</c:v>
                </c:pt>
                <c:pt idx="67">
                  <c:v>1.37667148597998</c:v>
                </c:pt>
                <c:pt idx="68">
                  <c:v>1.3972188215916199</c:v>
                </c:pt>
                <c:pt idx="69">
                  <c:v>1.41776615720326</c:v>
                </c:pt>
                <c:pt idx="70">
                  <c:v>1.4383134928149</c:v>
                </c:pt>
                <c:pt idx="71">
                  <c:v>1.4588608284265401</c:v>
                </c:pt>
                <c:pt idx="72">
                  <c:v>1.47940816403818</c:v>
                </c:pt>
                <c:pt idx="73">
                  <c:v>1.4999554996498199</c:v>
                </c:pt>
                <c:pt idx="74">
                  <c:v>1.52050283526147</c:v>
                </c:pt>
                <c:pt idx="75">
                  <c:v>1.5410501708731099</c:v>
                </c:pt>
                <c:pt idx="76">
                  <c:v>1.56159750648475</c:v>
                </c:pt>
                <c:pt idx="77">
                  <c:v>1.5821448420963899</c:v>
                </c:pt>
                <c:pt idx="78">
                  <c:v>1.6026921777080301</c:v>
                </c:pt>
                <c:pt idx="79">
                  <c:v>1.62323951331967</c:v>
                </c:pt>
                <c:pt idx="80">
                  <c:v>1.6437868489313101</c:v>
                </c:pt>
                <c:pt idx="81">
                  <c:v>1.66433418454296</c:v>
                </c:pt>
                <c:pt idx="82">
                  <c:v>1.6848815201545999</c:v>
                </c:pt>
                <c:pt idx="83">
                  <c:v>1.70542885576624</c:v>
                </c:pt>
                <c:pt idx="84">
                  <c:v>1.7259761913778799</c:v>
                </c:pt>
                <c:pt idx="85">
                  <c:v>1.7465235269895201</c:v>
                </c:pt>
                <c:pt idx="86">
                  <c:v>1.76707086260116</c:v>
                </c:pt>
                <c:pt idx="87">
                  <c:v>1.7876181982128001</c:v>
                </c:pt>
                <c:pt idx="88">
                  <c:v>1.80816553382445</c:v>
                </c:pt>
                <c:pt idx="89">
                  <c:v>1.8287128694360899</c:v>
                </c:pt>
                <c:pt idx="90">
                  <c:v>1.84926020504773</c:v>
                </c:pt>
                <c:pt idx="91">
                  <c:v>1.8698075406593699</c:v>
                </c:pt>
                <c:pt idx="92">
                  <c:v>1.8903548762710101</c:v>
                </c:pt>
                <c:pt idx="93">
                  <c:v>1.91090221188265</c:v>
                </c:pt>
                <c:pt idx="94">
                  <c:v>1.9314495474942901</c:v>
                </c:pt>
                <c:pt idx="95">
                  <c:v>1.95199688310594</c:v>
                </c:pt>
                <c:pt idx="96">
                  <c:v>1.9725442187175799</c:v>
                </c:pt>
                <c:pt idx="97">
                  <c:v>1.99309155432922</c:v>
                </c:pt>
                <c:pt idx="98">
                  <c:v>2.0136388899408599</c:v>
                </c:pt>
                <c:pt idx="99">
                  <c:v>2.0341862255524998</c:v>
                </c:pt>
                <c:pt idx="100">
                  <c:v>2.0547335611641402</c:v>
                </c:pt>
                <c:pt idx="101">
                  <c:v>2.0752808967757899</c:v>
                </c:pt>
                <c:pt idx="102">
                  <c:v>2.0958282323874302</c:v>
                </c:pt>
                <c:pt idx="103">
                  <c:v>2.1163755679990701</c:v>
                </c:pt>
                <c:pt idx="104">
                  <c:v>2.13692290361071</c:v>
                </c:pt>
                <c:pt idx="105">
                  <c:v>2.1574702392223499</c:v>
                </c:pt>
                <c:pt idx="106">
                  <c:v>2.1780175748339898</c:v>
                </c:pt>
                <c:pt idx="107">
                  <c:v>2.1985649104456302</c:v>
                </c:pt>
                <c:pt idx="108">
                  <c:v>2.2191122460572701</c:v>
                </c:pt>
                <c:pt idx="109">
                  <c:v>2.2396595816689202</c:v>
                </c:pt>
                <c:pt idx="110">
                  <c:v>2.2602069172805601</c:v>
                </c:pt>
                <c:pt idx="111">
                  <c:v>2.2807542528922</c:v>
                </c:pt>
                <c:pt idx="112">
                  <c:v>2.3013015885038399</c:v>
                </c:pt>
                <c:pt idx="113">
                  <c:v>2.3218489241154798</c:v>
                </c:pt>
                <c:pt idx="114">
                  <c:v>2.3423962597271202</c:v>
                </c:pt>
                <c:pt idx="115">
                  <c:v>2.3629435953387601</c:v>
                </c:pt>
                <c:pt idx="116">
                  <c:v>2.3834909309504102</c:v>
                </c:pt>
                <c:pt idx="117">
                  <c:v>2.4040382665620501</c:v>
                </c:pt>
                <c:pt idx="118">
                  <c:v>2.42458560217369</c:v>
                </c:pt>
                <c:pt idx="119">
                  <c:v>2.4451329377853299</c:v>
                </c:pt>
                <c:pt idx="120">
                  <c:v>2.4656802733969698</c:v>
                </c:pt>
                <c:pt idx="121">
                  <c:v>2.4862276090086102</c:v>
                </c:pt>
                <c:pt idx="122">
                  <c:v>2.5067749446202501</c:v>
                </c:pt>
                <c:pt idx="123">
                  <c:v>2.5273222802319002</c:v>
                </c:pt>
                <c:pt idx="124">
                  <c:v>2.5478696158435401</c:v>
                </c:pt>
                <c:pt idx="125">
                  <c:v>2.56841695145518</c:v>
                </c:pt>
                <c:pt idx="126">
                  <c:v>2.5889642870668199</c:v>
                </c:pt>
                <c:pt idx="127">
                  <c:v>2.6095116226784598</c:v>
                </c:pt>
                <c:pt idx="128">
                  <c:v>2.6300589582901002</c:v>
                </c:pt>
                <c:pt idx="129">
                  <c:v>2.6506062939017498</c:v>
                </c:pt>
                <c:pt idx="130">
                  <c:v>2.6711536295133902</c:v>
                </c:pt>
                <c:pt idx="131">
                  <c:v>2.6917009651250301</c:v>
                </c:pt>
                <c:pt idx="132">
                  <c:v>2.71224830073667</c:v>
                </c:pt>
                <c:pt idx="133">
                  <c:v>2.7327956363483099</c:v>
                </c:pt>
                <c:pt idx="134">
                  <c:v>2.7533429719599498</c:v>
                </c:pt>
                <c:pt idx="135">
                  <c:v>2.7738903075715902</c:v>
                </c:pt>
                <c:pt idx="136">
                  <c:v>2.7944376431832398</c:v>
                </c:pt>
                <c:pt idx="137">
                  <c:v>2.8149849787948802</c:v>
                </c:pt>
                <c:pt idx="138">
                  <c:v>2.8355323144065201</c:v>
                </c:pt>
                <c:pt idx="139">
                  <c:v>2.85607965001816</c:v>
                </c:pt>
                <c:pt idx="140">
                  <c:v>2.8766269856297999</c:v>
                </c:pt>
                <c:pt idx="141">
                  <c:v>2.8971743212414398</c:v>
                </c:pt>
                <c:pt idx="142">
                  <c:v>2.9177216568530802</c:v>
                </c:pt>
                <c:pt idx="143">
                  <c:v>2.9382689924647201</c:v>
                </c:pt>
                <c:pt idx="144">
                  <c:v>2.9588163280763702</c:v>
                </c:pt>
                <c:pt idx="145">
                  <c:v>2.9793636636880101</c:v>
                </c:pt>
                <c:pt idx="146">
                  <c:v>2.99991099929965</c:v>
                </c:pt>
                <c:pt idx="147">
                  <c:v>3.0204583349112899</c:v>
                </c:pt>
                <c:pt idx="148">
                  <c:v>3.0410056705229298</c:v>
                </c:pt>
                <c:pt idx="149">
                  <c:v>3.0615530061345702</c:v>
                </c:pt>
                <c:pt idx="150">
                  <c:v>3.0821003417462101</c:v>
                </c:pt>
                <c:pt idx="151">
                  <c:v>3.1026476773578602</c:v>
                </c:pt>
                <c:pt idx="152">
                  <c:v>3.1231950129695001</c:v>
                </c:pt>
                <c:pt idx="153">
                  <c:v>3.14374234858114</c:v>
                </c:pt>
                <c:pt idx="154">
                  <c:v>3.1642896841927799</c:v>
                </c:pt>
                <c:pt idx="155">
                  <c:v>3.1848370198044198</c:v>
                </c:pt>
                <c:pt idx="156">
                  <c:v>3.2053843554160601</c:v>
                </c:pt>
                <c:pt idx="157">
                  <c:v>3.2259316910277001</c:v>
                </c:pt>
                <c:pt idx="158">
                  <c:v>3.2464790266393502</c:v>
                </c:pt>
                <c:pt idx="159">
                  <c:v>3.2670263622509901</c:v>
                </c:pt>
                <c:pt idx="160">
                  <c:v>3.28757369786263</c:v>
                </c:pt>
                <c:pt idx="161">
                  <c:v>3.3081210334742699</c:v>
                </c:pt>
                <c:pt idx="162">
                  <c:v>3.3286683690859098</c:v>
                </c:pt>
                <c:pt idx="163">
                  <c:v>3.3492157046975501</c:v>
                </c:pt>
                <c:pt idx="164">
                  <c:v>3.36976304030919</c:v>
                </c:pt>
                <c:pt idx="165">
                  <c:v>3.3903103759208402</c:v>
                </c:pt>
                <c:pt idx="166">
                  <c:v>3.4108577115324801</c:v>
                </c:pt>
                <c:pt idx="167">
                  <c:v>3.43140504714412</c:v>
                </c:pt>
                <c:pt idx="168">
                  <c:v>3.4519523827557599</c:v>
                </c:pt>
                <c:pt idx="169">
                  <c:v>3.4724997183673998</c:v>
                </c:pt>
                <c:pt idx="170">
                  <c:v>3.4930470539790401</c:v>
                </c:pt>
                <c:pt idx="171">
                  <c:v>3.51359438959068</c:v>
                </c:pt>
                <c:pt idx="172">
                  <c:v>3.5341417252023302</c:v>
                </c:pt>
                <c:pt idx="173">
                  <c:v>3.5546890608139701</c:v>
                </c:pt>
                <c:pt idx="174">
                  <c:v>3.57523639642561</c:v>
                </c:pt>
                <c:pt idx="175">
                  <c:v>3.5957837320372499</c:v>
                </c:pt>
                <c:pt idx="176">
                  <c:v>3.6163310676488898</c:v>
                </c:pt>
                <c:pt idx="177">
                  <c:v>3.6368784032605301</c:v>
                </c:pt>
                <c:pt idx="178">
                  <c:v>3.65742573887217</c:v>
                </c:pt>
                <c:pt idx="179">
                  <c:v>3.6779730744838202</c:v>
                </c:pt>
                <c:pt idx="180">
                  <c:v>3.6985204100954601</c:v>
                </c:pt>
                <c:pt idx="181">
                  <c:v>3.7190677457071</c:v>
                </c:pt>
                <c:pt idx="182">
                  <c:v>3.7396150813187399</c:v>
                </c:pt>
                <c:pt idx="183">
                  <c:v>3.7601624169303798</c:v>
                </c:pt>
                <c:pt idx="184">
                  <c:v>3.7807097525420201</c:v>
                </c:pt>
                <c:pt idx="185">
                  <c:v>3.80125708815366</c:v>
                </c:pt>
                <c:pt idx="186">
                  <c:v>3.8218044237653102</c:v>
                </c:pt>
                <c:pt idx="187">
                  <c:v>3.8423517593769501</c:v>
                </c:pt>
                <c:pt idx="188">
                  <c:v>3.86289909498859</c:v>
                </c:pt>
                <c:pt idx="189">
                  <c:v>3.8834464306002299</c:v>
                </c:pt>
                <c:pt idx="190">
                  <c:v>3.9039937662118702</c:v>
                </c:pt>
                <c:pt idx="191">
                  <c:v>3.9245411018235101</c:v>
                </c:pt>
                <c:pt idx="192">
                  <c:v>3.9450884374351598</c:v>
                </c:pt>
                <c:pt idx="193">
                  <c:v>3.9656357730468001</c:v>
                </c:pt>
                <c:pt idx="194">
                  <c:v>3.9861831086584401</c:v>
                </c:pt>
                <c:pt idx="195">
                  <c:v>4.0067304442700804</c:v>
                </c:pt>
                <c:pt idx="196">
                  <c:v>4.0272777798817199</c:v>
                </c:pt>
                <c:pt idx="197">
                  <c:v>4.0478251154933602</c:v>
                </c:pt>
                <c:pt idx="198">
                  <c:v>4.0683724511049997</c:v>
                </c:pt>
                <c:pt idx="199">
                  <c:v>4.08891978671664</c:v>
                </c:pt>
                <c:pt idx="200">
                  <c:v>4.1094671223282901</c:v>
                </c:pt>
              </c:numCache>
            </c:numRef>
          </c:xVal>
          <c:yVal>
            <c:numRef>
              <c:f>баллистика!$B$5:$KP$5</c:f>
              <c:numCache>
                <c:formatCode>General</c:formatCode>
                <c:ptCount val="3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0.78069004848952805</c:v>
                </c:pt>
                <c:pt idx="17">
                  <c:v>1.99745007267492</c:v>
                </c:pt>
                <c:pt idx="18">
                  <c:v>3.3002042907165801</c:v>
                </c:pt>
                <c:pt idx="19">
                  <c:v>4.6927568627328</c:v>
                </c:pt>
                <c:pt idx="20">
                  <c:v>6.1789297133696799</c:v>
                </c:pt>
                <c:pt idx="21">
                  <c:v>7.7625488809635304</c:v>
                </c:pt>
                <c:pt idx="22">
                  <c:v>9.4474295590494606</c:v>
                </c:pt>
                <c:pt idx="23">
                  <c:v>11.2373598234815</c:v>
                </c:pt>
                <c:pt idx="24">
                  <c:v>13.1360830574424</c:v>
                </c:pt>
                <c:pt idx="25">
                  <c:v>15.147279108421801</c:v>
                </c:pt>
                <c:pt idx="26">
                  <c:v>17.274556522847401</c:v>
                </c:pt>
                <c:pt idx="27">
                  <c:v>19.522291477831999</c:v>
                </c:pt>
                <c:pt idx="28">
                  <c:v>21.8963106315869</c:v>
                </c:pt>
                <c:pt idx="29">
                  <c:v>24.402733111115499</c:v>
                </c:pt>
                <c:pt idx="30">
                  <c:v>27.047836365922699</c:v>
                </c:pt>
                <c:pt idx="31">
                  <c:v>29.838041883457102</c:v>
                </c:pt>
                <c:pt idx="32">
                  <c:v>32.779898208014799</c:v>
                </c:pt>
                <c:pt idx="33">
                  <c:v>35.880061102254601</c:v>
                </c:pt>
                <c:pt idx="34">
                  <c:v>39.145270711026498</c:v>
                </c:pt>
                <c:pt idx="35">
                  <c:v>42.582325614026502</c:v>
                </c:pt>
                <c:pt idx="36">
                  <c:v>46.198053687255303</c:v>
                </c:pt>
                <c:pt idx="37">
                  <c:v>49.999279733649402</c:v>
                </c:pt>
                <c:pt idx="38">
                  <c:v>53.992789890673102</c:v>
                </c:pt>
                <c:pt idx="39">
                  <c:v>58.185292876952502</c:v>
                </c:pt>
                <c:pt idx="40">
                  <c:v>62.583378200828299</c:v>
                </c:pt>
                <c:pt idx="41">
                  <c:v>67.193471520301998</c:v>
                </c:pt>
                <c:pt idx="42">
                  <c:v>72.0217874152533</c:v>
                </c:pt>
                <c:pt idx="43">
                  <c:v>77.074279907685394</c:v>
                </c:pt>
                <c:pt idx="44">
                  <c:v>82.356591142437594</c:v>
                </c:pt>
                <c:pt idx="45">
                  <c:v>87.873998717337997</c:v>
                </c:pt>
                <c:pt idx="46">
                  <c:v>93.631362225889902</c:v>
                </c:pt>
                <c:pt idx="47">
                  <c:v>99.633069644847495</c:v>
                </c:pt>
                <c:pt idx="48">
                  <c:v>105.882984260852</c:v>
                </c:pt>
                <c:pt idx="49">
                  <c:v>112.38439288200399</c:v>
                </c:pt>
                <c:pt idx="50">
                  <c:v>119.13995611931701</c:v>
                </c:pt>
                <c:pt idx="51">
                  <c:v>126.15166154697199</c:v>
                </c:pt>
                <c:pt idx="52">
                  <c:v>133.42078055720501</c:v>
                </c:pt>
                <c:pt idx="53">
                  <c:v>140.9478297137</c:v>
                </c:pt>
                <c:pt idx="54">
                  <c:v>148.73253737561799</c:v>
                </c:pt>
                <c:pt idx="55">
                  <c:v>156.77381631212199</c:v>
                </c:pt>
                <c:pt idx="56">
                  <c:v>165.06974295492199</c:v>
                </c:pt>
                <c:pt idx="57">
                  <c:v>173.61754384467801</c:v>
                </c:pt>
                <c:pt idx="58">
                  <c:v>182.413589717842</c:v>
                </c:pt>
                <c:pt idx="59">
                  <c:v>191.45339755604601</c:v>
                </c:pt>
                <c:pt idx="60">
                  <c:v>200.73164078345101</c:v>
                </c:pt>
                <c:pt idx="61">
                  <c:v>210.24216765213001</c:v>
                </c:pt>
                <c:pt idx="62">
                  <c:v>219.97802770555899</c:v>
                </c:pt>
                <c:pt idx="63">
                  <c:v>229.93150605992199</c:v>
                </c:pt>
                <c:pt idx="64">
                  <c:v>240.09416509651399</c:v>
                </c:pt>
                <c:pt idx="65">
                  <c:v>250.45689302043999</c:v>
                </c:pt>
                <c:pt idx="66">
                  <c:v>261.00995861506698</c:v>
                </c:pt>
                <c:pt idx="67">
                  <c:v>271.74309367330198</c:v>
                </c:pt>
                <c:pt idx="68">
                  <c:v>282.64546866667501</c:v>
                </c:pt>
                <c:pt idx="69">
                  <c:v>293.70589437185799</c:v>
                </c:pt>
                <c:pt idx="70">
                  <c:v>304.91280429112402</c:v>
                </c:pt>
                <c:pt idx="71">
                  <c:v>316.25434920500902</c:v>
                </c:pt>
                <c:pt idx="72">
                  <c:v>327.71847033296501</c:v>
                </c:pt>
                <c:pt idx="73">
                  <c:v>339.29297212298098</c:v>
                </c:pt>
                <c:pt idx="74">
                  <c:v>350.96559373791899</c:v>
                </c:pt>
                <c:pt idx="75">
                  <c:v>362.72407837226001</c:v>
                </c:pt>
                <c:pt idx="76">
                  <c:v>374.55623961519802</c:v>
                </c:pt>
                <c:pt idx="77">
                  <c:v>386.45002417107901</c:v>
                </c:pt>
                <c:pt idx="78">
                  <c:v>398.39357035267898</c:v>
                </c:pt>
                <c:pt idx="79">
                  <c:v>410.37526187308902</c:v>
                </c:pt>
                <c:pt idx="80">
                  <c:v>422.38377657445398</c:v>
                </c:pt>
                <c:pt idx="81">
                  <c:v>434.40812984332001</c:v>
                </c:pt>
                <c:pt idx="82">
                  <c:v>446.43771256975401</c:v>
                </c:pt>
                <c:pt idx="83">
                  <c:v>458.46232360832602</c:v>
                </c:pt>
                <c:pt idx="84">
                  <c:v>470.47219679128199</c:v>
                </c:pt>
                <c:pt idx="85">
                  <c:v>482.45802262637199</c:v>
                </c:pt>
                <c:pt idx="86">
                  <c:v>494.41096488264901</c:v>
                </c:pt>
                <c:pt idx="87">
                  <c:v>506.322672326717</c:v>
                </c:pt>
                <c:pt idx="88">
                  <c:v>518.18528591913605</c:v>
                </c:pt>
                <c:pt idx="89">
                  <c:v>529.99144181637803</c:v>
                </c:pt>
                <c:pt idx="90">
                  <c:v>541.73427054840101</c:v>
                </c:pt>
                <c:pt idx="91">
                  <c:v>553.40723642674595</c:v>
                </c:pt>
                <c:pt idx="92">
                  <c:v>564.99394585623202</c:v>
                </c:pt>
                <c:pt idx="93">
                  <c:v>576.46300770518201</c:v>
                </c:pt>
                <c:pt idx="94">
                  <c:v>587.784591042854</c:v>
                </c:pt>
                <c:pt idx="95">
                  <c:v>598.93217861667495</c:v>
                </c:pt>
                <c:pt idx="96">
                  <c:v>609.88262794480897</c:v>
                </c:pt>
                <c:pt idx="97">
                  <c:v>620.61614735831802</c:v>
                </c:pt>
                <c:pt idx="98">
                  <c:v>631.11620044560402</c:v>
                </c:pt>
                <c:pt idx="99">
                  <c:v>641.36935321649401</c:v>
                </c:pt>
                <c:pt idx="100">
                  <c:v>651.36507816066796</c:v>
                </c:pt>
                <c:pt idx="101">
                  <c:v>661.09552846587405</c:v>
                </c:pt>
                <c:pt idx="102">
                  <c:v>670.55529423190103</c:v>
                </c:pt>
                <c:pt idx="103">
                  <c:v>679.74115079184799</c:v>
                </c:pt>
                <c:pt idx="104">
                  <c:v>688.651807420257</c:v>
                </c:pt>
                <c:pt idx="105">
                  <c:v>697.28789409696697</c:v>
                </c:pt>
                <c:pt idx="106">
                  <c:v>705.65626115026703</c:v>
                </c:pt>
                <c:pt idx="107">
                  <c:v>713.76853678227496</c:v>
                </c:pt>
                <c:pt idx="108">
                  <c:v>721.635960150796</c:v>
                </c:pt>
                <c:pt idx="109">
                  <c:v>729.26919826698099</c:v>
                </c:pt>
                <c:pt idx="110">
                  <c:v>736.67837333281295</c:v>
                </c:pt>
                <c:pt idx="111">
                  <c:v>743.87308968820196</c:v>
                </c:pt>
                <c:pt idx="112">
                  <c:v>750.86246014583799</c:v>
                </c:pt>
                <c:pt idx="113">
                  <c:v>757.65513155045801</c:v>
                </c:pt>
                <c:pt idx="114">
                  <c:v>764.25930944622701</c:v>
                </c:pt>
                <c:pt idx="115">
                  <c:v>770.68278177367699</c:v>
                </c:pt>
                <c:pt idx="116">
                  <c:v>776.93294154764601</c:v>
                </c:pt>
                <c:pt idx="117">
                  <c:v>783.01680849130196</c:v>
                </c:pt>
                <c:pt idx="118">
                  <c:v>788.941049619821</c:v>
                </c:pt>
                <c:pt idx="119">
                  <c:v>794.71199878152402</c:v>
                </c:pt>
                <c:pt idx="120">
                  <c:v>800.33567517508004</c:v>
                </c:pt>
                <c:pt idx="121">
                  <c:v>805.81780086948004</c:v>
                </c:pt>
                <c:pt idx="122">
                  <c:v>811.163817359267</c:v>
                </c:pt>
                <c:pt idx="123">
                  <c:v>816.37890119159204</c:v>
                </c:pt>
                <c:pt idx="124">
                  <c:v>821.46797870428702</c:v>
                </c:pt>
                <c:pt idx="125">
                  <c:v>826.43573991569497</c:v>
                </c:pt>
                <c:pt idx="126">
                  <c:v>831.28665160762205</c:v>
                </c:pt>
                <c:pt idx="127">
                  <c:v>836.02496964279896</c:v>
                </c:pt>
                <c:pt idx="128">
                  <c:v>840.65475055765296</c:v>
                </c:pt>
                <c:pt idx="129">
                  <c:v>845.17986247033605</c:v>
                </c:pt>
                <c:pt idx="130">
                  <c:v>849.603995342703</c:v>
                </c:pt>
                <c:pt idx="131">
                  <c:v>853.93067063355795</c:v>
                </c:pt>
                <c:pt idx="132">
                  <c:v>858.16325037893296</c:v>
                </c:pt>
                <c:pt idx="133">
                  <c:v>862.30494573356998</c:v>
                </c:pt>
                <c:pt idx="134">
                  <c:v>866.35880268633798</c:v>
                </c:pt>
                <c:pt idx="135">
                  <c:v>870.32779887034496</c:v>
                </c:pt>
                <c:pt idx="136">
                  <c:v>874.21471686155201</c:v>
                </c:pt>
                <c:pt idx="137">
                  <c:v>878.02224002880405</c:v>
                </c:pt>
                <c:pt idx="138">
                  <c:v>881.752936564126</c:v>
                </c:pt>
                <c:pt idx="139">
                  <c:v>885.40926541592398</c:v>
                </c:pt>
                <c:pt idx="140">
                  <c:v>888.99358187667895</c:v>
                </c:pt>
                <c:pt idx="141">
                  <c:v>892.50814284669605</c:v>
                </c:pt>
                <c:pt idx="142">
                  <c:v>895.95511179407902</c:v>
                </c:pt>
                <c:pt idx="143">
                  <c:v>899.33656342991105</c:v>
                </c:pt>
                <c:pt idx="144">
                  <c:v>902.65448811635395</c:v>
                </c:pt>
                <c:pt idx="145">
                  <c:v>905.91079602428601</c:v>
                </c:pt>
                <c:pt idx="146">
                  <c:v>909.10732105602494</c:v>
                </c:pt>
                <c:pt idx="147">
                  <c:v>912.24582454768199</c:v>
                </c:pt>
                <c:pt idx="148">
                  <c:v>915.32799876474303</c:v>
                </c:pt>
                <c:pt idx="149">
                  <c:v>918.35547020361696</c:v>
                </c:pt>
                <c:pt idx="150">
                  <c:v>921.32980271102394</c:v>
                </c:pt>
                <c:pt idx="151">
                  <c:v>924.25250043237304</c:v>
                </c:pt>
                <c:pt idx="152">
                  <c:v>927.12501059952206</c:v>
                </c:pt>
                <c:pt idx="153">
                  <c:v>929.94872616763803</c:v>
                </c:pt>
                <c:pt idx="154">
                  <c:v>932.72498831027406</c:v>
                </c:pt>
                <c:pt idx="155">
                  <c:v>935.45508878115697</c:v>
                </c:pt>
                <c:pt idx="156">
                  <c:v>938.14027215064095</c:v>
                </c:pt>
                <c:pt idx="157">
                  <c:v>940.781737924288</c:v>
                </c:pt>
                <c:pt idx="158">
                  <c:v>943.38064255052495</c:v>
                </c:pt>
                <c:pt idx="159">
                  <c:v>945.93810132390297</c:v>
                </c:pt>
                <c:pt idx="160">
                  <c:v>948.45519019006804</c:v>
                </c:pt>
                <c:pt idx="161">
                  <c:v>950.93294745814205</c:v>
                </c:pt>
                <c:pt idx="162">
                  <c:v>953.37237542589003</c:v>
                </c:pt>
                <c:pt idx="163">
                  <c:v>955.77444192265102</c:v>
                </c:pt>
                <c:pt idx="164">
                  <c:v>958.14008177477399</c:v>
                </c:pt>
                <c:pt idx="165">
                  <c:v>960.47019819792501</c:v>
                </c:pt>
                <c:pt idx="166">
                  <c:v>962.76566412041598</c:v>
                </c:pt>
                <c:pt idx="167">
                  <c:v>965.02732344142305</c:v>
                </c:pt>
                <c:pt idx="168">
                  <c:v>967.25599222771996</c:v>
                </c:pt>
                <c:pt idx="169">
                  <c:v>969.45245985234203</c:v>
                </c:pt>
                <c:pt idx="170">
                  <c:v>971.61749007838705</c:v>
                </c:pt>
                <c:pt idx="171">
                  <c:v>973.75182209094601</c:v>
                </c:pt>
                <c:pt idx="172">
                  <c:v>975.85617148000301</c:v>
                </c:pt>
                <c:pt idx="173">
                  <c:v>977.93123117693301</c:v>
                </c:pt>
                <c:pt idx="174">
                  <c:v>979.97767234712796</c:v>
                </c:pt>
                <c:pt idx="175">
                  <c:v>981.99614524105903</c:v>
                </c:pt>
                <c:pt idx="176">
                  <c:v>983.98728000600704</c:v>
                </c:pt>
                <c:pt idx="177">
                  <c:v>985.95168746053503</c:v>
                </c:pt>
                <c:pt idx="178">
                  <c:v>987.88995983363202</c:v>
                </c:pt>
                <c:pt idx="179">
                  <c:v>989.80267147040797</c:v>
                </c:pt>
                <c:pt idx="180">
                  <c:v>991.69037950604002</c:v>
                </c:pt>
                <c:pt idx="181">
                  <c:v>993.55362450962002</c:v>
                </c:pt>
                <c:pt idx="182">
                  <c:v>995.39293109944003</c:v>
                </c:pt>
                <c:pt idx="183">
                  <c:v>997.20880853116205</c:v>
                </c:pt>
                <c:pt idx="184">
                  <c:v>999.00175126024806</c:v>
                </c:pt>
                <c:pt idx="185">
                  <c:v>1000.77223947994</c:v>
                </c:pt>
                <c:pt idx="186">
                  <c:v>1002.52073963601</c:v>
                </c:pt>
                <c:pt idx="187">
                  <c:v>1004.24770491943</c:v>
                </c:pt>
                <c:pt idx="188">
                  <c:v>1005.9535757380399</c:v>
                </c:pt>
                <c:pt idx="189">
                  <c:v>1007.6387801682801</c:v>
                </c:pt>
                <c:pt idx="190">
                  <c:v>1009.3037343879</c:v>
                </c:pt>
                <c:pt idx="191">
                  <c:v>1010.94884309059</c:v>
                </c:pt>
                <c:pt idx="192">
                  <c:v>1012.57449988345</c:v>
                </c:pt>
                <c:pt idx="193">
                  <c:v>1014.18108766803</c:v>
                </c:pt>
                <c:pt idx="194">
                  <c:v>1015.76897900576</c:v>
                </c:pt>
                <c:pt idx="195">
                  <c:v>1017.3385364685799</c:v>
                </c:pt>
                <c:pt idx="196">
                  <c:v>1018.89011297527</c:v>
                </c:pt>
                <c:pt idx="197">
                  <c:v>1020.4240521144</c:v>
                </c:pt>
                <c:pt idx="198">
                  <c:v>1021.94068845431</c:v>
                </c:pt>
                <c:pt idx="199">
                  <c:v>1023.44034784082</c:v>
                </c:pt>
                <c:pt idx="200">
                  <c:v>1024.9488984372399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9832144"/>
        <c:axId val="541147808"/>
      </c:scatterChart>
      <c:valAx>
        <c:axId val="535204048"/>
        <c:scaling>
          <c:orientation val="minMax"/>
          <c:max val="4.2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8911235370803462"/>
              <c:y val="0.914956315289648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1147264"/>
        <c:crosses val="autoZero"/>
        <c:crossBetween val="midCat"/>
      </c:valAx>
      <c:valAx>
        <c:axId val="541147264"/>
        <c:scaling>
          <c:orientation val="minMax"/>
          <c:max val="420"/>
          <c:min val="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p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МПа</a:t>
                </a:r>
              </a:p>
            </c:rich>
          </c:tx>
          <c:layout>
            <c:manualLayout>
              <c:xMode val="edge"/>
              <c:yMode val="edge"/>
              <c:x val="9.3893011254839436E-3"/>
              <c:y val="1.6189221272554635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5204048"/>
        <c:crosses val="autoZero"/>
        <c:crossBetween val="midCat"/>
        <c:majorUnit val="60"/>
      </c:valAx>
      <c:valAx>
        <c:axId val="541147808"/>
        <c:scaling>
          <c:orientation val="minMax"/>
          <c:max val="1120"/>
          <c:min val="0"/>
        </c:scaling>
        <c:delete val="0"/>
        <c:axPos val="r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v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м/с</a:t>
                </a:r>
              </a:p>
            </c:rich>
          </c:tx>
          <c:layout>
            <c:manualLayout>
              <c:xMode val="edge"/>
              <c:yMode val="edge"/>
              <c:x val="0.85250960493468153"/>
              <c:y val="1.5578584995251662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269832144"/>
        <c:crosses val="max"/>
        <c:crossBetween val="midCat"/>
        <c:majorUnit val="160"/>
      </c:valAx>
      <c:valAx>
        <c:axId val="26983214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4114780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61910132692526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T(x,t)</c:v>
          </c:tx>
          <c:spPr>
            <a:ln w="2222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'P матрица'!$C$550:$GU$550</c:f>
              <c:numCache>
                <c:formatCode>General</c:formatCode>
                <c:ptCount val="201"/>
                <c:pt idx="0">
                  <c:v>0</c:v>
                </c:pt>
                <c:pt idx="1">
                  <c:v>3.7810000000000003E-2</c:v>
                </c:pt>
                <c:pt idx="2">
                  <c:v>7.5620000000000007E-2</c:v>
                </c:pt>
                <c:pt idx="3">
                  <c:v>0.11343</c:v>
                </c:pt>
                <c:pt idx="4">
                  <c:v>0.15124000000000001</c:v>
                </c:pt>
                <c:pt idx="5">
                  <c:v>0.18905</c:v>
                </c:pt>
                <c:pt idx="6">
                  <c:v>0.22686000000000001</c:v>
                </c:pt>
                <c:pt idx="7">
                  <c:v>0.26467000000000002</c:v>
                </c:pt>
                <c:pt idx="8">
                  <c:v>0.30248000000000003</c:v>
                </c:pt>
                <c:pt idx="9">
                  <c:v>0.34028999999999998</c:v>
                </c:pt>
                <c:pt idx="10">
                  <c:v>0.37809999999999999</c:v>
                </c:pt>
                <c:pt idx="11">
                  <c:v>0.41591</c:v>
                </c:pt>
                <c:pt idx="12">
                  <c:v>0.45372000000000001</c:v>
                </c:pt>
                <c:pt idx="13">
                  <c:v>0.49153000000000002</c:v>
                </c:pt>
                <c:pt idx="14">
                  <c:v>0.52934000000000003</c:v>
                </c:pt>
                <c:pt idx="15">
                  <c:v>0.56715000000000004</c:v>
                </c:pt>
                <c:pt idx="16">
                  <c:v>0.60496000000000005</c:v>
                </c:pt>
                <c:pt idx="17">
                  <c:v>0.64276999999999995</c:v>
                </c:pt>
                <c:pt idx="18">
                  <c:v>0.68057999999999996</c:v>
                </c:pt>
                <c:pt idx="19">
                  <c:v>0.71838999999999997</c:v>
                </c:pt>
                <c:pt idx="20">
                  <c:v>0.75619999999999998</c:v>
                </c:pt>
                <c:pt idx="21">
                  <c:v>0.79400999999999999</c:v>
                </c:pt>
                <c:pt idx="22">
                  <c:v>0.83182</c:v>
                </c:pt>
                <c:pt idx="23">
                  <c:v>0.86963000000000001</c:v>
                </c:pt>
                <c:pt idx="24">
                  <c:v>0.90744000000000002</c:v>
                </c:pt>
                <c:pt idx="25">
                  <c:v>0.94525000000000003</c:v>
                </c:pt>
                <c:pt idx="26">
                  <c:v>0.98306000000000004</c:v>
                </c:pt>
                <c:pt idx="27">
                  <c:v>1.0208699999999999</c:v>
                </c:pt>
                <c:pt idx="28">
                  <c:v>1.0586800000000001</c:v>
                </c:pt>
                <c:pt idx="29">
                  <c:v>1.09649</c:v>
                </c:pt>
                <c:pt idx="30">
                  <c:v>1.1343000000000001</c:v>
                </c:pt>
                <c:pt idx="31">
                  <c:v>1.17211</c:v>
                </c:pt>
                <c:pt idx="32">
                  <c:v>1.2099200000000001</c:v>
                </c:pt>
                <c:pt idx="33">
                  <c:v>1.24773</c:v>
                </c:pt>
                <c:pt idx="34">
                  <c:v>1.2855399999999999</c:v>
                </c:pt>
                <c:pt idx="35">
                  <c:v>1.32335</c:v>
                </c:pt>
                <c:pt idx="36">
                  <c:v>1.3611599999999999</c:v>
                </c:pt>
                <c:pt idx="37">
                  <c:v>1.39897</c:v>
                </c:pt>
                <c:pt idx="38">
                  <c:v>1.4367799999999999</c:v>
                </c:pt>
                <c:pt idx="39">
                  <c:v>1.4745900000000001</c:v>
                </c:pt>
                <c:pt idx="40">
                  <c:v>1.5124</c:v>
                </c:pt>
                <c:pt idx="41">
                  <c:v>1.5502100000000001</c:v>
                </c:pt>
                <c:pt idx="42">
                  <c:v>1.58802</c:v>
                </c:pt>
                <c:pt idx="43">
                  <c:v>1.6258300000000001</c:v>
                </c:pt>
                <c:pt idx="44">
                  <c:v>1.66364</c:v>
                </c:pt>
                <c:pt idx="45">
                  <c:v>1.7014499999999999</c:v>
                </c:pt>
                <c:pt idx="46">
                  <c:v>1.73926</c:v>
                </c:pt>
                <c:pt idx="47">
                  <c:v>1.7770699999999999</c:v>
                </c:pt>
                <c:pt idx="48">
                  <c:v>1.81488</c:v>
                </c:pt>
                <c:pt idx="49">
                  <c:v>1.8526899999999999</c:v>
                </c:pt>
                <c:pt idx="50">
                  <c:v>1.8905000000000001</c:v>
                </c:pt>
                <c:pt idx="51">
                  <c:v>1.92831</c:v>
                </c:pt>
                <c:pt idx="52">
                  <c:v>1.9661200000000001</c:v>
                </c:pt>
                <c:pt idx="53">
                  <c:v>2.00393</c:v>
                </c:pt>
                <c:pt idx="54">
                  <c:v>2.0417399999999999</c:v>
                </c:pt>
                <c:pt idx="55">
                  <c:v>2.0795499999999998</c:v>
                </c:pt>
                <c:pt idx="56">
                  <c:v>2.1173600000000001</c:v>
                </c:pt>
                <c:pt idx="57">
                  <c:v>2.15517</c:v>
                </c:pt>
                <c:pt idx="58">
                  <c:v>2.1929799999999999</c:v>
                </c:pt>
                <c:pt idx="59">
                  <c:v>2.2307899999999998</c:v>
                </c:pt>
                <c:pt idx="60">
                  <c:v>2.2686000000000002</c:v>
                </c:pt>
                <c:pt idx="61">
                  <c:v>2.3064100000000001</c:v>
                </c:pt>
                <c:pt idx="62">
                  <c:v>2.34422</c:v>
                </c:pt>
                <c:pt idx="63">
                  <c:v>2.3820299999999999</c:v>
                </c:pt>
                <c:pt idx="64">
                  <c:v>2.4198400000000002</c:v>
                </c:pt>
                <c:pt idx="65">
                  <c:v>2.4576500000000001</c:v>
                </c:pt>
                <c:pt idx="66">
                  <c:v>2.49546</c:v>
                </c:pt>
                <c:pt idx="67">
                  <c:v>2.5332699999999999</c:v>
                </c:pt>
                <c:pt idx="68">
                  <c:v>2.5710799999999998</c:v>
                </c:pt>
                <c:pt idx="69">
                  <c:v>2.6088900000000002</c:v>
                </c:pt>
                <c:pt idx="70">
                  <c:v>2.6467000000000001</c:v>
                </c:pt>
                <c:pt idx="71">
                  <c:v>2.68451</c:v>
                </c:pt>
                <c:pt idx="72">
                  <c:v>2.7223199999999999</c:v>
                </c:pt>
                <c:pt idx="73">
                  <c:v>2.7601300000000002</c:v>
                </c:pt>
                <c:pt idx="74">
                  <c:v>2.7979400000000001</c:v>
                </c:pt>
                <c:pt idx="75">
                  <c:v>2.83575</c:v>
                </c:pt>
                <c:pt idx="76">
                  <c:v>2.8735599999999999</c:v>
                </c:pt>
                <c:pt idx="77">
                  <c:v>2.9113699999999998</c:v>
                </c:pt>
                <c:pt idx="78">
                  <c:v>2.9491800000000001</c:v>
                </c:pt>
                <c:pt idx="79">
                  <c:v>2.98699</c:v>
                </c:pt>
                <c:pt idx="80">
                  <c:v>3.0247999999999999</c:v>
                </c:pt>
                <c:pt idx="81">
                  <c:v>3.0626099999999998</c:v>
                </c:pt>
                <c:pt idx="82">
                  <c:v>3.1004200000000002</c:v>
                </c:pt>
                <c:pt idx="83">
                  <c:v>3.1382300000000001</c:v>
                </c:pt>
                <c:pt idx="84">
                  <c:v>3.17604</c:v>
                </c:pt>
                <c:pt idx="85">
                  <c:v>3.2138499999999999</c:v>
                </c:pt>
                <c:pt idx="86">
                  <c:v>3.2516600000000002</c:v>
                </c:pt>
                <c:pt idx="87">
                  <c:v>3.2894700000000001</c:v>
                </c:pt>
                <c:pt idx="88">
                  <c:v>3.32728</c:v>
                </c:pt>
                <c:pt idx="89">
                  <c:v>3.3650899999999999</c:v>
                </c:pt>
                <c:pt idx="90">
                  <c:v>3.4028999999999998</c:v>
                </c:pt>
                <c:pt idx="91">
                  <c:v>3.4407100000000002</c:v>
                </c:pt>
                <c:pt idx="92">
                  <c:v>3.4785200000000001</c:v>
                </c:pt>
                <c:pt idx="93">
                  <c:v>3.51633</c:v>
                </c:pt>
                <c:pt idx="94">
                  <c:v>3.5541399999999999</c:v>
                </c:pt>
                <c:pt idx="95">
                  <c:v>3.5919500000000002</c:v>
                </c:pt>
                <c:pt idx="96">
                  <c:v>3.6297600000000001</c:v>
                </c:pt>
                <c:pt idx="97">
                  <c:v>3.66757</c:v>
                </c:pt>
                <c:pt idx="98">
                  <c:v>3.7053799999999999</c:v>
                </c:pt>
                <c:pt idx="99">
                  <c:v>3.7431899999999998</c:v>
                </c:pt>
                <c:pt idx="100">
                  <c:v>3.7810000000000001</c:v>
                </c:pt>
                <c:pt idx="101">
                  <c:v>3.81881</c:v>
                </c:pt>
                <c:pt idx="102">
                  <c:v>3.8566199999999999</c:v>
                </c:pt>
                <c:pt idx="103">
                  <c:v>3.8944299999999998</c:v>
                </c:pt>
                <c:pt idx="104">
                  <c:v>3.9322400000000002</c:v>
                </c:pt>
                <c:pt idx="105">
                  <c:v>3.9700500000000001</c:v>
                </c:pt>
                <c:pt idx="106">
                  <c:v>4.00786</c:v>
                </c:pt>
                <c:pt idx="107">
                  <c:v>4.0456700000000003</c:v>
                </c:pt>
                <c:pt idx="108">
                  <c:v>4.0834799999999998</c:v>
                </c:pt>
                <c:pt idx="109">
                  <c:v>4.1212900000000001</c:v>
                </c:pt>
                <c:pt idx="110">
                  <c:v>4.1590999999999996</c:v>
                </c:pt>
                <c:pt idx="111">
                  <c:v>4.1969099999999999</c:v>
                </c:pt>
                <c:pt idx="112">
                  <c:v>4.2347200000000003</c:v>
                </c:pt>
                <c:pt idx="113">
                  <c:v>4.2725299999999997</c:v>
                </c:pt>
                <c:pt idx="114">
                  <c:v>4.3103400000000001</c:v>
                </c:pt>
                <c:pt idx="115">
                  <c:v>4.3481500000000004</c:v>
                </c:pt>
                <c:pt idx="116">
                  <c:v>4.3859599999999999</c:v>
                </c:pt>
                <c:pt idx="117">
                  <c:v>4.4237700000000002</c:v>
                </c:pt>
                <c:pt idx="118">
                  <c:v>4.4615799999999997</c:v>
                </c:pt>
                <c:pt idx="119">
                  <c:v>4.49939</c:v>
                </c:pt>
                <c:pt idx="120">
                  <c:v>4.5372000000000003</c:v>
                </c:pt>
                <c:pt idx="121">
                  <c:v>4.5750099999999998</c:v>
                </c:pt>
                <c:pt idx="122">
                  <c:v>4.6128200000000001</c:v>
                </c:pt>
                <c:pt idx="123">
                  <c:v>4.6506299999999996</c:v>
                </c:pt>
                <c:pt idx="124">
                  <c:v>4.6884399999999999</c:v>
                </c:pt>
                <c:pt idx="125">
                  <c:v>4.7262500000000003</c:v>
                </c:pt>
                <c:pt idx="126">
                  <c:v>4.7640599999999997</c:v>
                </c:pt>
                <c:pt idx="127">
                  <c:v>4.8018700000000001</c:v>
                </c:pt>
                <c:pt idx="128">
                  <c:v>4.8396800000000004</c:v>
                </c:pt>
                <c:pt idx="129">
                  <c:v>4.8774899999999999</c:v>
                </c:pt>
                <c:pt idx="130">
                  <c:v>4.9153000000000002</c:v>
                </c:pt>
                <c:pt idx="131">
                  <c:v>4.9531099999999997</c:v>
                </c:pt>
                <c:pt idx="132">
                  <c:v>4.99092</c:v>
                </c:pt>
                <c:pt idx="133">
                  <c:v>5.0287300000000004</c:v>
                </c:pt>
                <c:pt idx="134">
                  <c:v>5.0665399999999998</c:v>
                </c:pt>
                <c:pt idx="135">
                  <c:v>5.1043500000000002</c:v>
                </c:pt>
                <c:pt idx="136">
                  <c:v>5.1421599999999996</c:v>
                </c:pt>
                <c:pt idx="137">
                  <c:v>5.17997</c:v>
                </c:pt>
                <c:pt idx="138">
                  <c:v>5.2177800000000003</c:v>
                </c:pt>
                <c:pt idx="139">
                  <c:v>5.2555899999999998</c:v>
                </c:pt>
                <c:pt idx="140">
                  <c:v>5.2934000000000001</c:v>
                </c:pt>
                <c:pt idx="141">
                  <c:v>5.3312099999999996</c:v>
                </c:pt>
                <c:pt idx="142">
                  <c:v>5.3690199999999999</c:v>
                </c:pt>
                <c:pt idx="143">
                  <c:v>5.4068300000000002</c:v>
                </c:pt>
                <c:pt idx="144">
                  <c:v>5.4446399999999997</c:v>
                </c:pt>
                <c:pt idx="145">
                  <c:v>5.48245</c:v>
                </c:pt>
                <c:pt idx="146">
                  <c:v>5.5202600000000004</c:v>
                </c:pt>
                <c:pt idx="147">
                  <c:v>5.5580699999999998</c:v>
                </c:pt>
                <c:pt idx="148">
                  <c:v>5.5958800000000002</c:v>
                </c:pt>
                <c:pt idx="149">
                  <c:v>5.6336899999999996</c:v>
                </c:pt>
                <c:pt idx="150">
                  <c:v>5.6715</c:v>
                </c:pt>
                <c:pt idx="151">
                  <c:v>5.7093100000000003</c:v>
                </c:pt>
                <c:pt idx="152">
                  <c:v>5.7471199999999998</c:v>
                </c:pt>
                <c:pt idx="153">
                  <c:v>5.7849300000000001</c:v>
                </c:pt>
                <c:pt idx="154">
                  <c:v>5.8227399999999996</c:v>
                </c:pt>
                <c:pt idx="155">
                  <c:v>5.8605499999999999</c:v>
                </c:pt>
                <c:pt idx="156">
                  <c:v>5.8983600000000003</c:v>
                </c:pt>
                <c:pt idx="157">
                  <c:v>5.9361699999999997</c:v>
                </c:pt>
                <c:pt idx="158">
                  <c:v>5.9739800000000001</c:v>
                </c:pt>
                <c:pt idx="159">
                  <c:v>6.0117900000000004</c:v>
                </c:pt>
                <c:pt idx="160">
                  <c:v>6.0495999999999999</c:v>
                </c:pt>
                <c:pt idx="161">
                  <c:v>6.0874100000000002</c:v>
                </c:pt>
                <c:pt idx="162">
                  <c:v>6.1252199999999997</c:v>
                </c:pt>
                <c:pt idx="163">
                  <c:v>6.16303</c:v>
                </c:pt>
                <c:pt idx="164">
                  <c:v>6.2008400000000004</c:v>
                </c:pt>
                <c:pt idx="165">
                  <c:v>6.2386499999999998</c:v>
                </c:pt>
                <c:pt idx="166">
                  <c:v>6.2764600000000002</c:v>
                </c:pt>
                <c:pt idx="167">
                  <c:v>6.3142699999999996</c:v>
                </c:pt>
                <c:pt idx="168">
                  <c:v>6.3520799999999999</c:v>
                </c:pt>
                <c:pt idx="169">
                  <c:v>6.3898900000000003</c:v>
                </c:pt>
                <c:pt idx="170">
                  <c:v>6.4276999999999997</c:v>
                </c:pt>
                <c:pt idx="171">
                  <c:v>6.4655100000000001</c:v>
                </c:pt>
                <c:pt idx="172">
                  <c:v>6.5033200000000004</c:v>
                </c:pt>
                <c:pt idx="173">
                  <c:v>6.5411299999999999</c:v>
                </c:pt>
                <c:pt idx="174">
                  <c:v>6.5789400000000002</c:v>
                </c:pt>
                <c:pt idx="175">
                  <c:v>6.6167499999999997</c:v>
                </c:pt>
                <c:pt idx="176">
                  <c:v>6.65456</c:v>
                </c:pt>
                <c:pt idx="177">
                  <c:v>6.6923700000000004</c:v>
                </c:pt>
                <c:pt idx="178">
                  <c:v>6.7301799999999998</c:v>
                </c:pt>
                <c:pt idx="179">
                  <c:v>6.7679900000000002</c:v>
                </c:pt>
                <c:pt idx="180">
                  <c:v>6.8057999999999996</c:v>
                </c:pt>
                <c:pt idx="181">
                  <c:v>6.84361</c:v>
                </c:pt>
                <c:pt idx="182">
                  <c:v>6.8814200000000003</c:v>
                </c:pt>
                <c:pt idx="183">
                  <c:v>6.9192299999999998</c:v>
                </c:pt>
                <c:pt idx="184">
                  <c:v>6.9570400000000001</c:v>
                </c:pt>
                <c:pt idx="185">
                  <c:v>6.9948499999999996</c:v>
                </c:pt>
                <c:pt idx="186">
                  <c:v>7.0326599999999999</c:v>
                </c:pt>
                <c:pt idx="187">
                  <c:v>7.0704700000000003</c:v>
                </c:pt>
                <c:pt idx="188">
                  <c:v>7.1082799999999997</c:v>
                </c:pt>
                <c:pt idx="189">
                  <c:v>7.1460900000000001</c:v>
                </c:pt>
                <c:pt idx="190">
                  <c:v>7.1839000000000004</c:v>
                </c:pt>
                <c:pt idx="191">
                  <c:v>7.2217099999999999</c:v>
                </c:pt>
                <c:pt idx="192">
                  <c:v>7.2595200000000002</c:v>
                </c:pt>
                <c:pt idx="193">
                  <c:v>7.2973299999999997</c:v>
                </c:pt>
                <c:pt idx="194">
                  <c:v>7.33514</c:v>
                </c:pt>
                <c:pt idx="195">
                  <c:v>7.3729500000000003</c:v>
                </c:pt>
                <c:pt idx="196">
                  <c:v>7.4107599999999998</c:v>
                </c:pt>
                <c:pt idx="197">
                  <c:v>7.4485700000000001</c:v>
                </c:pt>
                <c:pt idx="198">
                  <c:v>7.4863799999999996</c:v>
                </c:pt>
                <c:pt idx="199">
                  <c:v>7.5241899999999999</c:v>
                </c:pt>
                <c:pt idx="200">
                  <c:v>7.5620000000000003</c:v>
                </c:pt>
              </c:numCache>
            </c:numRef>
          </c:xVal>
          <c:yVal>
            <c:numRef>
              <c:f>'P матрица'!$C$551:$GU$551</c:f>
              <c:numCache>
                <c:formatCode>General</c:formatCode>
                <c:ptCount val="201"/>
                <c:pt idx="0">
                  <c:v>2703.2518211000101</c:v>
                </c:pt>
                <c:pt idx="1">
                  <c:v>2703.0164031027498</c:v>
                </c:pt>
                <c:pt idx="2">
                  <c:v>2702.2905771698101</c:v>
                </c:pt>
                <c:pt idx="3">
                  <c:v>2701.0625492112299</c:v>
                </c:pt>
                <c:pt idx="4">
                  <c:v>2699.3199575665099</c:v>
                </c:pt>
                <c:pt idx="5">
                  <c:v>2697.0498384471398</c:v>
                </c:pt>
                <c:pt idx="6">
                  <c:v>2694.2385888230801</c:v>
                </c:pt>
                <c:pt idx="7">
                  <c:v>2690.88341430322</c:v>
                </c:pt>
                <c:pt idx="8">
                  <c:v>2687.01006597067</c:v>
                </c:pt>
                <c:pt idx="9">
                  <c:v>2682.6099829107302</c:v>
                </c:pt>
                <c:pt idx="10">
                  <c:v>2677.6767619984598</c:v>
                </c:pt>
                <c:pt idx="11">
                  <c:v>2672.2038502953201</c:v>
                </c:pt>
                <c:pt idx="12">
                  <c:v>2666.1845406419202</c:v>
                </c:pt>
                <c:pt idx="13">
                  <c:v>2659.6119670942398</c:v>
                </c:pt>
                <c:pt idx="14">
                  <c:v>2652.4791001968501</c:v>
                </c:pt>
                <c:pt idx="15">
                  <c:v>2644.7787420862901</c:v>
                </c:pt>
                <c:pt idx="16">
                  <c:v>2636.5035214173199</c:v>
                </c:pt>
                <c:pt idx="17">
                  <c:v>2627.6458881047702</c:v>
                </c:pt>
                <c:pt idx="18">
                  <c:v>2618.19810787286</c:v>
                </c:pt>
                <c:pt idx="19">
                  <c:v>2608.1522566039098</c:v>
                </c:pt>
                <c:pt idx="20">
                  <c:v>2597.5002144776199</c:v>
                </c:pt>
                <c:pt idx="21">
                  <c:v>2586.2336598920001</c:v>
                </c:pt>
                <c:pt idx="22">
                  <c:v>2574.3440631561198</c:v>
                </c:pt>
                <c:pt idx="23">
                  <c:v>2561.8226799449799</c:v>
                </c:pt>
                <c:pt idx="24">
                  <c:v>2548.6605445056098</c:v>
                </c:pt>
                <c:pt idx="25">
                  <c:v>2534.8484626035802</c:v>
                </c:pt>
                <c:pt idx="26">
                  <c:v>2520.3770041980702</c:v>
                </c:pt>
                <c:pt idx="27">
                  <c:v>2505.2364958334301</c:v>
                </c:pt>
                <c:pt idx="28">
                  <c:v>2489.4170127341099</c:v>
                </c:pt>
                <c:pt idx="29">
                  <c:v>2470.7167758895198</c:v>
                </c:pt>
                <c:pt idx="30">
                  <c:v>2453.2639374946598</c:v>
                </c:pt>
                <c:pt idx="31">
                  <c:v>2438.5388575973302</c:v>
                </c:pt>
                <c:pt idx="32">
                  <c:v>2424.5794323104901</c:v>
                </c:pt>
                <c:pt idx="33">
                  <c:v>2410.3697185413098</c:v>
                </c:pt>
                <c:pt idx="34">
                  <c:v>2398.4224088216401</c:v>
                </c:pt>
                <c:pt idx="35">
                  <c:v>2383.5357008756</c:v>
                </c:pt>
                <c:pt idx="36">
                  <c:v>2349.4453212328599</c:v>
                </c:pt>
                <c:pt idx="37">
                  <c:v>2327.9670007745199</c:v>
                </c:pt>
                <c:pt idx="38">
                  <c:v>2320.0914477466799</c:v>
                </c:pt>
                <c:pt idx="39">
                  <c:v>2312.86506704163</c:v>
                </c:pt>
                <c:pt idx="40">
                  <c:v>2305.9586328700402</c:v>
                </c:pt>
                <c:pt idx="41">
                  <c:v>2299.0184583353998</c:v>
                </c:pt>
                <c:pt idx="42">
                  <c:v>2292.0650300205298</c:v>
                </c:pt>
                <c:pt idx="43">
                  <c:v>2285.0488785208199</c:v>
                </c:pt>
                <c:pt idx="44">
                  <c:v>2278.0325482539802</c:v>
                </c:pt>
                <c:pt idx="45">
                  <c:v>2270.98267930882</c:v>
                </c:pt>
                <c:pt idx="46">
                  <c:v>2263.88222066463</c:v>
                </c:pt>
                <c:pt idx="47">
                  <c:v>2256.8086097130999</c:v>
                </c:pt>
                <c:pt idx="48">
                  <c:v>2249.69263129209</c:v>
                </c:pt>
                <c:pt idx="49">
                  <c:v>2242.5442536658302</c:v>
                </c:pt>
                <c:pt idx="50">
                  <c:v>2235.42309664507</c:v>
                </c:pt>
                <c:pt idx="51">
                  <c:v>2228.2671821393901</c:v>
                </c:pt>
                <c:pt idx="52">
                  <c:v>2221.0895400059399</c:v>
                </c:pt>
                <c:pt idx="53">
                  <c:v>2213.9404100915299</c:v>
                </c:pt>
                <c:pt idx="54">
                  <c:v>2206.76663415859</c:v>
                </c:pt>
                <c:pt idx="55">
                  <c:v>2199.5754309602698</c:v>
                </c:pt>
                <c:pt idx="56">
                  <c:v>2192.4240259688499</c:v>
                </c:pt>
                <c:pt idx="57">
                  <c:v>2185.2522231569701</c:v>
                </c:pt>
                <c:pt idx="58">
                  <c:v>2178.06198328959</c:v>
                </c:pt>
                <c:pt idx="59">
                  <c:v>2170.9232108467399</c:v>
                </c:pt>
                <c:pt idx="60">
                  <c:v>2163.7690501656002</c:v>
                </c:pt>
                <c:pt idx="61">
                  <c:v>2156.6009660183399</c:v>
                </c:pt>
                <c:pt idx="62">
                  <c:v>2149.4808884327699</c:v>
                </c:pt>
                <c:pt idx="63">
                  <c:v>2142.3571956759001</c:v>
                </c:pt>
                <c:pt idx="64">
                  <c:v>2135.22306966524</c:v>
                </c:pt>
                <c:pt idx="65">
                  <c:v>2128.1333086459499</c:v>
                </c:pt>
                <c:pt idx="66">
                  <c:v>2121.05037711472</c:v>
                </c:pt>
                <c:pt idx="67">
                  <c:v>2113.95958811525</c:v>
                </c:pt>
                <c:pt idx="68">
                  <c:v>2106.9107052327699</c:v>
                </c:pt>
                <c:pt idx="69">
                  <c:v>2099.87659369112</c:v>
                </c:pt>
                <c:pt idx="70">
                  <c:v>2092.8364173250302</c:v>
                </c:pt>
                <c:pt idx="71">
                  <c:v>2085.8379316934102</c:v>
                </c:pt>
                <c:pt idx="72">
                  <c:v>2078.8587472949298</c:v>
                </c:pt>
                <c:pt idx="73">
                  <c:v>2071.87462984583</c:v>
                </c:pt>
                <c:pt idx="74">
                  <c:v>2064.9350700008099</c:v>
                </c:pt>
                <c:pt idx="75">
                  <c:v>2058.0152341296198</c:v>
                </c:pt>
                <c:pt idx="76">
                  <c:v>2051.0920974750602</c:v>
                </c:pt>
                <c:pt idx="77">
                  <c:v>2044.3005952542901</c:v>
                </c:pt>
                <c:pt idx="78">
                  <c:v>2037.6848843509299</c:v>
                </c:pt>
                <c:pt idx="79">
                  <c:v>2031.2085718973401</c:v>
                </c:pt>
                <c:pt idx="80">
                  <c:v>2024.8789709626999</c:v>
                </c:pt>
                <c:pt idx="81">
                  <c:v>2018.6859716505401</c:v>
                </c:pt>
                <c:pt idx="82">
                  <c:v>2012.6174319342499</c:v>
                </c:pt>
                <c:pt idx="83">
                  <c:v>2006.67665656955</c:v>
                </c:pt>
                <c:pt idx="84">
                  <c:v>2000.84898374207</c:v>
                </c:pt>
                <c:pt idx="85">
                  <c:v>1995.13288017325</c:v>
                </c:pt>
                <c:pt idx="86">
                  <c:v>1989.5276775274499</c:v>
                </c:pt>
                <c:pt idx="87">
                  <c:v>1983.9993331049</c:v>
                </c:pt>
                <c:pt idx="88">
                  <c:v>1978.6024351542101</c:v>
                </c:pt>
                <c:pt idx="89">
                  <c:v>1973.28891800624</c:v>
                </c:pt>
                <c:pt idx="90">
                  <c:v>1968.06423690875</c:v>
                </c:pt>
                <c:pt idx="91">
                  <c:v>1962.9356538516899</c:v>
                </c:pt>
                <c:pt idx="92">
                  <c:v>1957.8830300964801</c:v>
                </c:pt>
                <c:pt idx="93">
                  <c:v>1952.9060738399701</c:v>
                </c:pt>
                <c:pt idx="94">
                  <c:v>1948.0202828568599</c:v>
                </c:pt>
                <c:pt idx="95">
                  <c:v>1943.20385268573</c:v>
                </c:pt>
                <c:pt idx="96">
                  <c:v>1938.4551265008499</c:v>
                </c:pt>
                <c:pt idx="97">
                  <c:v>1933.7769916001801</c:v>
                </c:pt>
                <c:pt idx="98">
                  <c:v>1929.15988682081</c:v>
                </c:pt>
                <c:pt idx="99">
                  <c:v>1924.6221615278801</c:v>
                </c:pt>
                <c:pt idx="100">
                  <c:v>1920.1449596816201</c:v>
                </c:pt>
                <c:pt idx="101">
                  <c:v>1915.7268798349901</c:v>
                </c:pt>
                <c:pt idx="102">
                  <c:v>1911.3765122130201</c:v>
                </c:pt>
                <c:pt idx="103">
                  <c:v>1907.0846306659</c:v>
                </c:pt>
                <c:pt idx="104">
                  <c:v>1902.8471300471599</c:v>
                </c:pt>
                <c:pt idx="105">
                  <c:v>1898.6627911338501</c:v>
                </c:pt>
                <c:pt idx="106">
                  <c:v>1894.5304283370201</c:v>
                </c:pt>
                <c:pt idx="107">
                  <c:v>1890.4488888153301</c:v>
                </c:pt>
                <c:pt idx="108">
                  <c:v>1886.4246173818301</c:v>
                </c:pt>
                <c:pt idx="109">
                  <c:v>1882.44972772694</c:v>
                </c:pt>
                <c:pt idx="110">
                  <c:v>1878.52182009781</c:v>
                </c:pt>
                <c:pt idx="111">
                  <c:v>1874.63988956922</c:v>
                </c:pt>
                <c:pt idx="112">
                  <c:v>1870.79018424326</c:v>
                </c:pt>
                <c:pt idx="113">
                  <c:v>1866.99907524848</c:v>
                </c:pt>
                <c:pt idx="114">
                  <c:v>1863.2510464989</c:v>
                </c:pt>
                <c:pt idx="115">
                  <c:v>1859.54519940514</c:v>
                </c:pt>
                <c:pt idx="116">
                  <c:v>1855.88396591634</c:v>
                </c:pt>
                <c:pt idx="117">
                  <c:v>1852.2647690916499</c:v>
                </c:pt>
                <c:pt idx="118">
                  <c:v>1848.6848158344801</c:v>
                </c:pt>
                <c:pt idx="119">
                  <c:v>1845.1433191389001</c:v>
                </c:pt>
                <c:pt idx="120">
                  <c:v>1841.6395130113499</c:v>
                </c:pt>
                <c:pt idx="121">
                  <c:v>1838.1726518534799</c:v>
                </c:pt>
                <c:pt idx="122">
                  <c:v>1834.74200986138</c:v>
                </c:pt>
                <c:pt idx="123">
                  <c:v>1831.3468804408201</c:v>
                </c:pt>
                <c:pt idx="124">
                  <c:v>1827.9865756386</c:v>
                </c:pt>
                <c:pt idx="125">
                  <c:v>1824.66042558954</c:v>
                </c:pt>
                <c:pt idx="126">
                  <c:v>1821.3677779791501</c:v>
                </c:pt>
                <c:pt idx="127">
                  <c:v>1818.0972313643099</c:v>
                </c:pt>
                <c:pt idx="128">
                  <c:v>1814.8711391460699</c:v>
                </c:pt>
                <c:pt idx="129">
                  <c:v>1811.6766579160801</c:v>
                </c:pt>
                <c:pt idx="130">
                  <c:v>1808.51320125697</c:v>
                </c:pt>
                <c:pt idx="131">
                  <c:v>1805.3801978247</c:v>
                </c:pt>
                <c:pt idx="132">
                  <c:v>1802.2770908990001</c:v>
                </c:pt>
                <c:pt idx="133">
                  <c:v>1799.20333794721</c:v>
                </c:pt>
                <c:pt idx="134">
                  <c:v>1796.1584102014299</c:v>
                </c:pt>
                <c:pt idx="135">
                  <c:v>1793.14179224861</c:v>
                </c:pt>
                <c:pt idx="136">
                  <c:v>1790.15298163322</c:v>
                </c:pt>
                <c:pt idx="137">
                  <c:v>1787.19148847212</c:v>
                </c:pt>
                <c:pt idx="138">
                  <c:v>1784.2569660859299</c:v>
                </c:pt>
                <c:pt idx="139">
                  <c:v>1781.34871238849</c:v>
                </c:pt>
                <c:pt idx="140">
                  <c:v>1778.46625086422</c:v>
                </c:pt>
                <c:pt idx="141">
                  <c:v>1775.60931217129</c:v>
                </c:pt>
                <c:pt idx="142">
                  <c:v>1772.77747259289</c:v>
                </c:pt>
                <c:pt idx="143">
                  <c:v>1769.9613510065701</c:v>
                </c:pt>
                <c:pt idx="144">
                  <c:v>1767.1793013356801</c:v>
                </c:pt>
                <c:pt idx="145">
                  <c:v>1764.4212516023199</c:v>
                </c:pt>
                <c:pt idx="146">
                  <c:v>1761.6865917456601</c:v>
                </c:pt>
                <c:pt idx="147">
                  <c:v>1758.9749394825801</c:v>
                </c:pt>
                <c:pt idx="148">
                  <c:v>1756.28592157293</c:v>
                </c:pt>
                <c:pt idx="149">
                  <c:v>1753.61917355733</c:v>
                </c:pt>
                <c:pt idx="150">
                  <c:v>1750.97433950352</c:v>
                </c:pt>
                <c:pt idx="151">
                  <c:v>1748.35107176057</c:v>
                </c:pt>
                <c:pt idx="152">
                  <c:v>1745.7490307211799</c:v>
                </c:pt>
                <c:pt idx="153">
                  <c:v>1743.16788459127</c:v>
                </c:pt>
                <c:pt idx="154">
                  <c:v>1740.6073091671501</c:v>
                </c:pt>
                <c:pt idx="155">
                  <c:v>1738.06698761961</c:v>
                </c:pt>
                <c:pt idx="156">
                  <c:v>1735.54661028493</c:v>
                </c:pt>
                <c:pt idx="157">
                  <c:v>1733.0458744626201</c:v>
                </c:pt>
                <c:pt idx="158">
                  <c:v>1730.5442785436801</c:v>
                </c:pt>
                <c:pt idx="159">
                  <c:v>1728.02852568705</c:v>
                </c:pt>
                <c:pt idx="160">
                  <c:v>1725.49861589272</c:v>
                </c:pt>
                <c:pt idx="161">
                  <c:v>1722.95454916068</c:v>
                </c:pt>
                <c:pt idx="162">
                  <c:v>1720.39632549096</c:v>
                </c:pt>
                <c:pt idx="163">
                  <c:v>1717.82394488353</c:v>
                </c:pt>
                <c:pt idx="164">
                  <c:v>1715.2374073384101</c:v>
                </c:pt>
                <c:pt idx="165">
                  <c:v>1712.6367128555901</c:v>
                </c:pt>
                <c:pt idx="166">
                  <c:v>1710.0218614350799</c:v>
                </c:pt>
                <c:pt idx="167">
                  <c:v>1707.3928530768601</c:v>
                </c:pt>
                <c:pt idx="168">
                  <c:v>1704.7496877809499</c:v>
                </c:pt>
                <c:pt idx="169">
                  <c:v>1702.09236554734</c:v>
                </c:pt>
                <c:pt idx="170">
                  <c:v>1699.42088637603</c:v>
                </c:pt>
                <c:pt idx="171">
                  <c:v>1696.7352502670201</c:v>
                </c:pt>
                <c:pt idx="172">
                  <c:v>1694.03545722032</c:v>
                </c:pt>
                <c:pt idx="173">
                  <c:v>1691.3215072359101</c:v>
                </c:pt>
                <c:pt idx="174">
                  <c:v>1688.59340031381</c:v>
                </c:pt>
                <c:pt idx="175">
                  <c:v>1685.85113645401</c:v>
                </c:pt>
                <c:pt idx="176">
                  <c:v>1683.0947156565101</c:v>
                </c:pt>
                <c:pt idx="177">
                  <c:v>1680.32413792131</c:v>
                </c:pt>
                <c:pt idx="178">
                  <c:v>1677.5394032484201</c:v>
                </c:pt>
                <c:pt idx="179">
                  <c:v>1674.74051163782</c:v>
                </c:pt>
                <c:pt idx="180">
                  <c:v>1671.92746308953</c:v>
                </c:pt>
                <c:pt idx="181">
                  <c:v>1669.1002576035401</c:v>
                </c:pt>
                <c:pt idx="182">
                  <c:v>1666.25889517985</c:v>
                </c:pt>
                <c:pt idx="183">
                  <c:v>1663.4033758184601</c:v>
                </c:pt>
                <c:pt idx="184">
                  <c:v>1660.53369951937</c:v>
                </c:pt>
                <c:pt idx="185">
                  <c:v>1657.64986628259</c:v>
                </c:pt>
                <c:pt idx="186">
                  <c:v>1654.7518761081101</c:v>
                </c:pt>
                <c:pt idx="187">
                  <c:v>1651.83972899592</c:v>
                </c:pt>
                <c:pt idx="188">
                  <c:v>1648.9134249460401</c:v>
                </c:pt>
                <c:pt idx="189">
                  <c:v>1645.97296395847</c:v>
                </c:pt>
                <c:pt idx="190">
                  <c:v>1643.01834603319</c:v>
                </c:pt>
                <c:pt idx="191">
                  <c:v>1640.0495711702099</c:v>
                </c:pt>
                <c:pt idx="192">
                  <c:v>1637.0666393695401</c:v>
                </c:pt>
                <c:pt idx="193">
                  <c:v>1634.0695506311699</c:v>
                </c:pt>
                <c:pt idx="194">
                  <c:v>1631.0583049551001</c:v>
                </c:pt>
                <c:pt idx="195">
                  <c:v>1628.0329023413301</c:v>
                </c:pt>
                <c:pt idx="196">
                  <c:v>1624.99334278986</c:v>
                </c:pt>
                <c:pt idx="197">
                  <c:v>1621.9396263007</c:v>
                </c:pt>
                <c:pt idx="198">
                  <c:v>1618.87175287383</c:v>
                </c:pt>
                <c:pt idx="199">
                  <c:v>1615.2723923851099</c:v>
                </c:pt>
                <c:pt idx="200">
                  <c:v>1612.2233682594799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753232"/>
        <c:axId val="549751600"/>
      </c:scatterChart>
      <c:valAx>
        <c:axId val="549753232"/>
        <c:scaling>
          <c:orientation val="minMax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x, </a:t>
                </a:r>
                <a:r>
                  <a:rPr lang="ru-RU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0.94240866604662121"/>
              <c:y val="0.8672594868275884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51600"/>
        <c:crossesAt val="-0.2"/>
        <c:crossBetween val="midCat"/>
      </c:valAx>
      <c:valAx>
        <c:axId val="549751600"/>
        <c:scaling>
          <c:orientation val="minMax"/>
          <c:max val="3000"/>
          <c:min val="150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</a:t>
                </a:r>
              </a:p>
            </c:rich>
          </c:tx>
          <c:layout>
            <c:manualLayout>
              <c:xMode val="edge"/>
              <c:yMode val="edge"/>
              <c:x val="4.0619989310529125E-2"/>
              <c:y val="8.487505921643863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5323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61910132692526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Ts</c:v>
          </c:tx>
          <c:spPr>
            <a:ln w="2222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'T ствола'!$B$1:$GT$1</c:f>
              <c:numCache>
                <c:formatCode>General</c:formatCode>
                <c:ptCount val="201"/>
                <c:pt idx="0">
                  <c:v>0</c:v>
                </c:pt>
                <c:pt idx="1">
                  <c:v>1.2E-2</c:v>
                </c:pt>
                <c:pt idx="2">
                  <c:v>2.4E-2</c:v>
                </c:pt>
                <c:pt idx="3">
                  <c:v>3.5999999999999997E-2</c:v>
                </c:pt>
                <c:pt idx="4">
                  <c:v>4.8000000000000001E-2</c:v>
                </c:pt>
                <c:pt idx="5">
                  <c:v>0.06</c:v>
                </c:pt>
                <c:pt idx="6">
                  <c:v>7.1999999999999995E-2</c:v>
                </c:pt>
                <c:pt idx="7">
                  <c:v>8.4000000000000005E-2</c:v>
                </c:pt>
                <c:pt idx="8">
                  <c:v>9.6000000000000002E-2</c:v>
                </c:pt>
                <c:pt idx="9">
                  <c:v>0.108</c:v>
                </c:pt>
                <c:pt idx="10">
                  <c:v>0.12</c:v>
                </c:pt>
                <c:pt idx="11">
                  <c:v>0.13200000000000001</c:v>
                </c:pt>
                <c:pt idx="12">
                  <c:v>0.14399999999999999</c:v>
                </c:pt>
                <c:pt idx="13">
                  <c:v>0.156</c:v>
                </c:pt>
                <c:pt idx="14">
                  <c:v>0.16800000000000001</c:v>
                </c:pt>
                <c:pt idx="15">
                  <c:v>0.18</c:v>
                </c:pt>
                <c:pt idx="16">
                  <c:v>0.192</c:v>
                </c:pt>
                <c:pt idx="17">
                  <c:v>0.20399999999999999</c:v>
                </c:pt>
                <c:pt idx="18">
                  <c:v>0.216</c:v>
                </c:pt>
                <c:pt idx="19">
                  <c:v>0.22800000000000001</c:v>
                </c:pt>
                <c:pt idx="20">
                  <c:v>0.24</c:v>
                </c:pt>
                <c:pt idx="21">
                  <c:v>0.252</c:v>
                </c:pt>
                <c:pt idx="22">
                  <c:v>0.26400000000000001</c:v>
                </c:pt>
                <c:pt idx="23">
                  <c:v>0.27600000000000002</c:v>
                </c:pt>
                <c:pt idx="24">
                  <c:v>0.28799999999999998</c:v>
                </c:pt>
                <c:pt idx="25">
                  <c:v>0.3</c:v>
                </c:pt>
                <c:pt idx="26">
                  <c:v>0.312</c:v>
                </c:pt>
                <c:pt idx="27">
                  <c:v>0.32400000000000001</c:v>
                </c:pt>
                <c:pt idx="28">
                  <c:v>0.33600000000000002</c:v>
                </c:pt>
                <c:pt idx="29">
                  <c:v>0.34799999999999998</c:v>
                </c:pt>
                <c:pt idx="30">
                  <c:v>0.36</c:v>
                </c:pt>
                <c:pt idx="31">
                  <c:v>0.372</c:v>
                </c:pt>
                <c:pt idx="32">
                  <c:v>0.38400000000000001</c:v>
                </c:pt>
                <c:pt idx="33">
                  <c:v>0.39600000000000002</c:v>
                </c:pt>
                <c:pt idx="34">
                  <c:v>0.40799999999999997</c:v>
                </c:pt>
                <c:pt idx="35">
                  <c:v>0.42</c:v>
                </c:pt>
                <c:pt idx="36">
                  <c:v>0.432</c:v>
                </c:pt>
                <c:pt idx="37">
                  <c:v>0.44400000000000001</c:v>
                </c:pt>
                <c:pt idx="38">
                  <c:v>0.45600000000000002</c:v>
                </c:pt>
                <c:pt idx="39">
                  <c:v>0.46800000000000003</c:v>
                </c:pt>
                <c:pt idx="40">
                  <c:v>0.48</c:v>
                </c:pt>
                <c:pt idx="41">
                  <c:v>0.49199999999999999</c:v>
                </c:pt>
                <c:pt idx="42">
                  <c:v>0.504</c:v>
                </c:pt>
                <c:pt idx="43">
                  <c:v>0.51600000000000001</c:v>
                </c:pt>
                <c:pt idx="44">
                  <c:v>0.52800000000000002</c:v>
                </c:pt>
                <c:pt idx="45">
                  <c:v>0.54</c:v>
                </c:pt>
                <c:pt idx="46">
                  <c:v>0.55200000000000005</c:v>
                </c:pt>
                <c:pt idx="47">
                  <c:v>0.56399999999999995</c:v>
                </c:pt>
                <c:pt idx="48">
                  <c:v>0.57599999999999996</c:v>
                </c:pt>
                <c:pt idx="49">
                  <c:v>0.58799999999999997</c:v>
                </c:pt>
                <c:pt idx="50">
                  <c:v>0.6</c:v>
                </c:pt>
                <c:pt idx="51">
                  <c:v>0.61199999999999999</c:v>
                </c:pt>
                <c:pt idx="52">
                  <c:v>0.624</c:v>
                </c:pt>
                <c:pt idx="53">
                  <c:v>0.63600000000000001</c:v>
                </c:pt>
                <c:pt idx="54">
                  <c:v>0.64800000000000002</c:v>
                </c:pt>
                <c:pt idx="55">
                  <c:v>0.66</c:v>
                </c:pt>
                <c:pt idx="56">
                  <c:v>0.67200000000000004</c:v>
                </c:pt>
                <c:pt idx="57">
                  <c:v>0.68400000000000005</c:v>
                </c:pt>
                <c:pt idx="58">
                  <c:v>0.69599999999999995</c:v>
                </c:pt>
                <c:pt idx="59">
                  <c:v>0.70799999999999996</c:v>
                </c:pt>
                <c:pt idx="60">
                  <c:v>0.72</c:v>
                </c:pt>
                <c:pt idx="61">
                  <c:v>0.73199999999999998</c:v>
                </c:pt>
                <c:pt idx="62">
                  <c:v>0.74399999999999999</c:v>
                </c:pt>
                <c:pt idx="63">
                  <c:v>0.75600000000000001</c:v>
                </c:pt>
                <c:pt idx="64">
                  <c:v>0.76800000000000002</c:v>
                </c:pt>
                <c:pt idx="65">
                  <c:v>0.78</c:v>
                </c:pt>
                <c:pt idx="66">
                  <c:v>0.79200000000000004</c:v>
                </c:pt>
                <c:pt idx="67">
                  <c:v>0.80400000000000005</c:v>
                </c:pt>
                <c:pt idx="68">
                  <c:v>0.81599999999999995</c:v>
                </c:pt>
                <c:pt idx="69">
                  <c:v>0.82799999999999996</c:v>
                </c:pt>
                <c:pt idx="70">
                  <c:v>0.84</c:v>
                </c:pt>
                <c:pt idx="71">
                  <c:v>0.85199999999999998</c:v>
                </c:pt>
                <c:pt idx="72">
                  <c:v>0.86399999999999999</c:v>
                </c:pt>
                <c:pt idx="73">
                  <c:v>0.876</c:v>
                </c:pt>
                <c:pt idx="74">
                  <c:v>0.88800000000000001</c:v>
                </c:pt>
                <c:pt idx="75">
                  <c:v>0.9</c:v>
                </c:pt>
                <c:pt idx="76">
                  <c:v>0.91200000000000003</c:v>
                </c:pt>
                <c:pt idx="77">
                  <c:v>0.92400000000000004</c:v>
                </c:pt>
                <c:pt idx="78">
                  <c:v>0.93600000000000005</c:v>
                </c:pt>
                <c:pt idx="79">
                  <c:v>0.94799999999999995</c:v>
                </c:pt>
                <c:pt idx="80">
                  <c:v>0.96</c:v>
                </c:pt>
                <c:pt idx="81">
                  <c:v>0.97199999999999998</c:v>
                </c:pt>
                <c:pt idx="82">
                  <c:v>0.98399999999999999</c:v>
                </c:pt>
                <c:pt idx="83">
                  <c:v>0.996</c:v>
                </c:pt>
                <c:pt idx="84">
                  <c:v>1.008</c:v>
                </c:pt>
                <c:pt idx="85">
                  <c:v>1.02</c:v>
                </c:pt>
                <c:pt idx="86">
                  <c:v>1.032</c:v>
                </c:pt>
                <c:pt idx="87">
                  <c:v>1.044</c:v>
                </c:pt>
                <c:pt idx="88">
                  <c:v>1.056</c:v>
                </c:pt>
                <c:pt idx="89">
                  <c:v>1.0680000000000001</c:v>
                </c:pt>
                <c:pt idx="90">
                  <c:v>1.08</c:v>
                </c:pt>
                <c:pt idx="91">
                  <c:v>1.0920000000000001</c:v>
                </c:pt>
                <c:pt idx="92">
                  <c:v>1.1040000000000001</c:v>
                </c:pt>
                <c:pt idx="93">
                  <c:v>1.1160000000000001</c:v>
                </c:pt>
                <c:pt idx="94">
                  <c:v>1.1279999999999999</c:v>
                </c:pt>
                <c:pt idx="95">
                  <c:v>1.1399999999999999</c:v>
                </c:pt>
                <c:pt idx="96">
                  <c:v>1.1519999999999999</c:v>
                </c:pt>
                <c:pt idx="97">
                  <c:v>1.1639999999999999</c:v>
                </c:pt>
                <c:pt idx="98">
                  <c:v>1.1759999999999999</c:v>
                </c:pt>
                <c:pt idx="99">
                  <c:v>1.1879999999999999</c:v>
                </c:pt>
                <c:pt idx="100">
                  <c:v>1.2</c:v>
                </c:pt>
                <c:pt idx="101">
                  <c:v>1.212</c:v>
                </c:pt>
                <c:pt idx="102">
                  <c:v>1.224</c:v>
                </c:pt>
                <c:pt idx="103">
                  <c:v>1.236</c:v>
                </c:pt>
                <c:pt idx="104">
                  <c:v>1.248</c:v>
                </c:pt>
                <c:pt idx="105">
                  <c:v>1.26</c:v>
                </c:pt>
                <c:pt idx="106">
                  <c:v>1.272</c:v>
                </c:pt>
                <c:pt idx="107">
                  <c:v>1.284</c:v>
                </c:pt>
                <c:pt idx="108">
                  <c:v>1.296</c:v>
                </c:pt>
                <c:pt idx="109">
                  <c:v>1.3080000000000001</c:v>
                </c:pt>
                <c:pt idx="110">
                  <c:v>1.32</c:v>
                </c:pt>
                <c:pt idx="111">
                  <c:v>1.3320000000000001</c:v>
                </c:pt>
                <c:pt idx="112">
                  <c:v>1.3440000000000001</c:v>
                </c:pt>
                <c:pt idx="113">
                  <c:v>1.3560000000000001</c:v>
                </c:pt>
                <c:pt idx="114">
                  <c:v>1.3680000000000001</c:v>
                </c:pt>
                <c:pt idx="115">
                  <c:v>1.38</c:v>
                </c:pt>
                <c:pt idx="116">
                  <c:v>1.3919999999999999</c:v>
                </c:pt>
                <c:pt idx="117">
                  <c:v>1.4039999999999999</c:v>
                </c:pt>
                <c:pt idx="118">
                  <c:v>1.4159999999999999</c:v>
                </c:pt>
                <c:pt idx="119">
                  <c:v>1.4279999999999999</c:v>
                </c:pt>
                <c:pt idx="120">
                  <c:v>1.44</c:v>
                </c:pt>
                <c:pt idx="121">
                  <c:v>1.452</c:v>
                </c:pt>
                <c:pt idx="122">
                  <c:v>1.464</c:v>
                </c:pt>
                <c:pt idx="123">
                  <c:v>1.476</c:v>
                </c:pt>
                <c:pt idx="124">
                  <c:v>1.488</c:v>
                </c:pt>
                <c:pt idx="125">
                  <c:v>1.5</c:v>
                </c:pt>
                <c:pt idx="126">
                  <c:v>1.512</c:v>
                </c:pt>
                <c:pt idx="127">
                  <c:v>1.524</c:v>
                </c:pt>
                <c:pt idx="128">
                  <c:v>1.536</c:v>
                </c:pt>
                <c:pt idx="129">
                  <c:v>1.548</c:v>
                </c:pt>
                <c:pt idx="130">
                  <c:v>1.56</c:v>
                </c:pt>
                <c:pt idx="131">
                  <c:v>1.5720000000000001</c:v>
                </c:pt>
                <c:pt idx="132">
                  <c:v>1.5840000000000001</c:v>
                </c:pt>
                <c:pt idx="133">
                  <c:v>1.5960000000000001</c:v>
                </c:pt>
                <c:pt idx="134">
                  <c:v>1.6080000000000001</c:v>
                </c:pt>
                <c:pt idx="135">
                  <c:v>1.62</c:v>
                </c:pt>
                <c:pt idx="136">
                  <c:v>1.6319999999999999</c:v>
                </c:pt>
                <c:pt idx="137">
                  <c:v>1.6439999999999999</c:v>
                </c:pt>
                <c:pt idx="138">
                  <c:v>1.6559999999999999</c:v>
                </c:pt>
                <c:pt idx="139">
                  <c:v>1.6679999999999999</c:v>
                </c:pt>
                <c:pt idx="140">
                  <c:v>1.68</c:v>
                </c:pt>
                <c:pt idx="141">
                  <c:v>1.6919999999999999</c:v>
                </c:pt>
                <c:pt idx="142">
                  <c:v>1.704</c:v>
                </c:pt>
                <c:pt idx="143">
                  <c:v>1.716</c:v>
                </c:pt>
                <c:pt idx="144">
                  <c:v>1.728</c:v>
                </c:pt>
                <c:pt idx="145">
                  <c:v>1.74</c:v>
                </c:pt>
                <c:pt idx="146">
                  <c:v>1.752</c:v>
                </c:pt>
                <c:pt idx="147">
                  <c:v>1.764</c:v>
                </c:pt>
                <c:pt idx="148">
                  <c:v>1.776</c:v>
                </c:pt>
                <c:pt idx="149">
                  <c:v>1.788</c:v>
                </c:pt>
                <c:pt idx="150">
                  <c:v>1.8</c:v>
                </c:pt>
                <c:pt idx="151">
                  <c:v>1.8120000000000001</c:v>
                </c:pt>
                <c:pt idx="152">
                  <c:v>1.8240000000000001</c:v>
                </c:pt>
                <c:pt idx="153">
                  <c:v>1.8360000000000001</c:v>
                </c:pt>
                <c:pt idx="154">
                  <c:v>1.8480000000000001</c:v>
                </c:pt>
                <c:pt idx="155">
                  <c:v>1.86</c:v>
                </c:pt>
                <c:pt idx="156">
                  <c:v>1.8720000000000001</c:v>
                </c:pt>
                <c:pt idx="157">
                  <c:v>1.8839999999999999</c:v>
                </c:pt>
                <c:pt idx="158">
                  <c:v>1.8959999999999999</c:v>
                </c:pt>
                <c:pt idx="159">
                  <c:v>1.9079999999999999</c:v>
                </c:pt>
                <c:pt idx="160">
                  <c:v>1.92</c:v>
                </c:pt>
                <c:pt idx="161">
                  <c:v>1.9319999999999999</c:v>
                </c:pt>
                <c:pt idx="162">
                  <c:v>1.944</c:v>
                </c:pt>
                <c:pt idx="163">
                  <c:v>1.956</c:v>
                </c:pt>
                <c:pt idx="164">
                  <c:v>1.968</c:v>
                </c:pt>
                <c:pt idx="165">
                  <c:v>1.98</c:v>
                </c:pt>
                <c:pt idx="166">
                  <c:v>1.992</c:v>
                </c:pt>
                <c:pt idx="167">
                  <c:v>2.004</c:v>
                </c:pt>
                <c:pt idx="168">
                  <c:v>2.016</c:v>
                </c:pt>
                <c:pt idx="169">
                  <c:v>2.028</c:v>
                </c:pt>
                <c:pt idx="170">
                  <c:v>2.04</c:v>
                </c:pt>
                <c:pt idx="171">
                  <c:v>2.052</c:v>
                </c:pt>
                <c:pt idx="172">
                  <c:v>2.0640000000000001</c:v>
                </c:pt>
                <c:pt idx="173">
                  <c:v>2.0760000000000001</c:v>
                </c:pt>
                <c:pt idx="174">
                  <c:v>2.0880000000000001</c:v>
                </c:pt>
                <c:pt idx="175">
                  <c:v>2.1</c:v>
                </c:pt>
                <c:pt idx="176">
                  <c:v>2.1120000000000001</c:v>
                </c:pt>
                <c:pt idx="177">
                  <c:v>2.1240000000000001</c:v>
                </c:pt>
                <c:pt idx="178">
                  <c:v>2.1360000000000001</c:v>
                </c:pt>
                <c:pt idx="179">
                  <c:v>2.1480000000000001</c:v>
                </c:pt>
                <c:pt idx="180">
                  <c:v>2.16</c:v>
                </c:pt>
                <c:pt idx="181">
                  <c:v>2.1720000000000002</c:v>
                </c:pt>
                <c:pt idx="182">
                  <c:v>2.1840000000000002</c:v>
                </c:pt>
                <c:pt idx="183">
                  <c:v>2.1960000000000002</c:v>
                </c:pt>
                <c:pt idx="184">
                  <c:v>2.2080000000000002</c:v>
                </c:pt>
                <c:pt idx="185">
                  <c:v>2.2200000000000002</c:v>
                </c:pt>
                <c:pt idx="186">
                  <c:v>2.2320000000000002</c:v>
                </c:pt>
                <c:pt idx="187">
                  <c:v>2.2440000000000002</c:v>
                </c:pt>
                <c:pt idx="188">
                  <c:v>2.2559999999999998</c:v>
                </c:pt>
                <c:pt idx="189">
                  <c:v>2.2679999999999998</c:v>
                </c:pt>
                <c:pt idx="190">
                  <c:v>2.2799999999999998</c:v>
                </c:pt>
                <c:pt idx="191">
                  <c:v>2.2919999999999998</c:v>
                </c:pt>
                <c:pt idx="192">
                  <c:v>2.3039999999999998</c:v>
                </c:pt>
                <c:pt idx="193">
                  <c:v>2.3159999999999998</c:v>
                </c:pt>
                <c:pt idx="194">
                  <c:v>2.3279999999999998</c:v>
                </c:pt>
                <c:pt idx="195">
                  <c:v>2.34</c:v>
                </c:pt>
                <c:pt idx="196">
                  <c:v>2.3519999999999999</c:v>
                </c:pt>
                <c:pt idx="197">
                  <c:v>2.3639999999999999</c:v>
                </c:pt>
                <c:pt idx="198">
                  <c:v>2.3759999999999999</c:v>
                </c:pt>
                <c:pt idx="199">
                  <c:v>2.3879999999999999</c:v>
                </c:pt>
                <c:pt idx="200">
                  <c:v>2.4</c:v>
                </c:pt>
              </c:numCache>
            </c:numRef>
          </c:xVal>
          <c:yVal>
            <c:numRef>
              <c:f>'T ствола'!$B$4:$GT$4</c:f>
              <c:numCache>
                <c:formatCode>General</c:formatCode>
                <c:ptCount val="201"/>
                <c:pt idx="0">
                  <c:v>1740.8359070463969</c:v>
                </c:pt>
                <c:pt idx="1">
                  <c:v>1740.8359070463969</c:v>
                </c:pt>
                <c:pt idx="2">
                  <c:v>1740.8359070463969</c:v>
                </c:pt>
                <c:pt idx="3">
                  <c:v>1740.8359070463969</c:v>
                </c:pt>
                <c:pt idx="4">
                  <c:v>1740.8359070463969</c:v>
                </c:pt>
                <c:pt idx="5">
                  <c:v>1740.8359070463969</c:v>
                </c:pt>
                <c:pt idx="6">
                  <c:v>1740.8359070463969</c:v>
                </c:pt>
                <c:pt idx="7">
                  <c:v>1740.8359070463969</c:v>
                </c:pt>
                <c:pt idx="8">
                  <c:v>1740.8359070463969</c:v>
                </c:pt>
                <c:pt idx="9">
                  <c:v>1740.8359070463969</c:v>
                </c:pt>
                <c:pt idx="10">
                  <c:v>1735.8825494593168</c:v>
                </c:pt>
                <c:pt idx="11">
                  <c:v>1736.3682471257428</c:v>
                </c:pt>
                <c:pt idx="12">
                  <c:v>1728.5468730044408</c:v>
                </c:pt>
                <c:pt idx="13">
                  <c:v>1710.0277718717689</c:v>
                </c:pt>
                <c:pt idx="14">
                  <c:v>1695.7361826507897</c:v>
                </c:pt>
                <c:pt idx="15">
                  <c:v>1681.9051812431819</c:v>
                </c:pt>
                <c:pt idx="16">
                  <c:v>1668.5180019327399</c:v>
                </c:pt>
                <c:pt idx="17">
                  <c:v>1655.5699619565189</c:v>
                </c:pt>
                <c:pt idx="18">
                  <c:v>1642.9870851608757</c:v>
                </c:pt>
                <c:pt idx="19">
                  <c:v>1630.766419947756</c:v>
                </c:pt>
                <c:pt idx="20">
                  <c:v>1618.8406934587999</c:v>
                </c:pt>
                <c:pt idx="21">
                  <c:v>1607.1672296569188</c:v>
                </c:pt>
                <c:pt idx="22">
                  <c:v>1595.7284437774049</c:v>
                </c:pt>
                <c:pt idx="23">
                  <c:v>1584.4298771344681</c:v>
                </c:pt>
                <c:pt idx="24">
                  <c:v>1573.2591832996359</c:v>
                </c:pt>
                <c:pt idx="25">
                  <c:v>1562.1034997750348</c:v>
                </c:pt>
                <c:pt idx="26">
                  <c:v>1550.8063039567487</c:v>
                </c:pt>
                <c:pt idx="27">
                  <c:v>1539.254145152913</c:v>
                </c:pt>
                <c:pt idx="28">
                  <c:v>1527.450724872695</c:v>
                </c:pt>
                <c:pt idx="29">
                  <c:v>1518.5325731379157</c:v>
                </c:pt>
                <c:pt idx="30">
                  <c:v>1510.5328076439648</c:v>
                </c:pt>
                <c:pt idx="31">
                  <c:v>1502.4679077607218</c:v>
                </c:pt>
                <c:pt idx="32">
                  <c:v>1494.4296027832709</c:v>
                </c:pt>
                <c:pt idx="33">
                  <c:v>1486.3521382693129</c:v>
                </c:pt>
                <c:pt idx="34">
                  <c:v>1478.2301702629861</c:v>
                </c:pt>
                <c:pt idx="35">
                  <c:v>1470.1449590904228</c:v>
                </c:pt>
                <c:pt idx="36">
                  <c:v>1462.0435558241099</c:v>
                </c:pt>
                <c:pt idx="37">
                  <c:v>1453.9431581549907</c:v>
                </c:pt>
                <c:pt idx="38">
                  <c:v>1445.7918562208167</c:v>
                </c:pt>
                <c:pt idx="39">
                  <c:v>1437.710078172872</c:v>
                </c:pt>
                <c:pt idx="40">
                  <c:v>1429.6430194869199</c:v>
                </c:pt>
                <c:pt idx="41">
                  <c:v>1421.5655967123869</c:v>
                </c:pt>
                <c:pt idx="42">
                  <c:v>1413.4896711895119</c:v>
                </c:pt>
                <c:pt idx="43">
                  <c:v>1405.4879763538599</c:v>
                </c:pt>
                <c:pt idx="44">
                  <c:v>1397.454391925025</c:v>
                </c:pt>
                <c:pt idx="45">
                  <c:v>1389.4525402905838</c:v>
                </c:pt>
                <c:pt idx="46">
                  <c:v>1381.5295170870129</c:v>
                </c:pt>
                <c:pt idx="47">
                  <c:v>1373.5918743295908</c:v>
                </c:pt>
                <c:pt idx="48">
                  <c:v>1365.692441229312</c:v>
                </c:pt>
                <c:pt idx="49">
                  <c:v>1357.8021785250298</c:v>
                </c:pt>
                <c:pt idx="50">
                  <c:v>1349.482467390008</c:v>
                </c:pt>
                <c:pt idx="51">
                  <c:v>1341.539980797716</c:v>
                </c:pt>
                <c:pt idx="52">
                  <c:v>1333.706697705732</c:v>
                </c:pt>
                <c:pt idx="53">
                  <c:v>1326.010723607094</c:v>
                </c:pt>
                <c:pt idx="54">
                  <c:v>1317.8817260279789</c:v>
                </c:pt>
                <c:pt idx="55">
                  <c:v>1310.4868481157248</c:v>
                </c:pt>
                <c:pt idx="56">
                  <c:v>1303.2149130589889</c:v>
                </c:pt>
                <c:pt idx="57">
                  <c:v>1296.06228417085</c:v>
                </c:pt>
                <c:pt idx="58">
                  <c:v>1288.4579150220818</c:v>
                </c:pt>
                <c:pt idx="59">
                  <c:v>1281.5620927815719</c:v>
                </c:pt>
                <c:pt idx="60">
                  <c:v>1274.7728078444518</c:v>
                </c:pt>
                <c:pt idx="61">
                  <c:v>1268.0868182858749</c:v>
                </c:pt>
                <c:pt idx="62">
                  <c:v>1261.5009598014949</c:v>
                </c:pt>
                <c:pt idx="63">
                  <c:v>1255.0121473870258</c:v>
                </c:pt>
                <c:pt idx="64">
                  <c:v>1248.068639037157</c:v>
                </c:pt>
                <c:pt idx="65">
                  <c:v>1241.7832980354199</c:v>
                </c:pt>
                <c:pt idx="66">
                  <c:v>1235.58462306048</c:v>
                </c:pt>
                <c:pt idx="67">
                  <c:v>1229.4699390950129</c:v>
                </c:pt>
                <c:pt idx="68">
                  <c:v>1223.4366475570889</c:v>
                </c:pt>
                <c:pt idx="69">
                  <c:v>1217.4822253598829</c:v>
                </c:pt>
                <c:pt idx="70">
                  <c:v>1211.604223761512</c:v>
                </c:pt>
                <c:pt idx="71">
                  <c:v>1205.8002670420699</c:v>
                </c:pt>
                <c:pt idx="72">
                  <c:v>1200.0680510397669</c:v>
                </c:pt>
                <c:pt idx="73">
                  <c:v>1193.8668498832319</c:v>
                </c:pt>
                <c:pt idx="74">
                  <c:v>1188.2796705941</c:v>
                </c:pt>
                <c:pt idx="75">
                  <c:v>1182.75679194078</c:v>
                </c:pt>
                <c:pt idx="76">
                  <c:v>1177.2962350386579</c:v>
                </c:pt>
                <c:pt idx="77">
                  <c:v>1171.8960812706421</c:v>
                </c:pt>
                <c:pt idx="78">
                  <c:v>1166.554470551288</c:v>
                </c:pt>
                <c:pt idx="79">
                  <c:v>1161.269599584115</c:v>
                </c:pt>
                <c:pt idx="80">
                  <c:v>1156.0397201212718</c:v>
                </c:pt>
                <c:pt idx="81">
                  <c:v>1150.8631372328509</c:v>
                </c:pt>
                <c:pt idx="82">
                  <c:v>1145.738207593063</c:v>
                </c:pt>
                <c:pt idx="83">
                  <c:v>1140.663337788128</c:v>
                </c:pt>
                <c:pt idx="84">
                  <c:v>1135.6369826504499</c:v>
                </c:pt>
                <c:pt idx="85">
                  <c:v>1130.6576436230318</c:v>
                </c:pt>
                <c:pt idx="86">
                  <c:v>1125.7238671570778</c:v>
                </c:pt>
                <c:pt idx="87">
                  <c:v>1120.8342431448118</c:v>
                </c:pt>
                <c:pt idx="88">
                  <c:v>1115.9874033900689</c:v>
                </c:pt>
                <c:pt idx="89">
                  <c:v>1111.1820201170008</c:v>
                </c:pt>
                <c:pt idx="90">
                  <c:v>1106.4168045192919</c:v>
                </c:pt>
                <c:pt idx="91">
                  <c:v>1101.6905053489579</c:v>
                </c:pt>
                <c:pt idx="92">
                  <c:v>1097.0019075462999</c:v>
                </c:pt>
                <c:pt idx="93">
                  <c:v>1092.3498309106599</c:v>
                </c:pt>
                <c:pt idx="94">
                  <c:v>1087.7331288116229</c:v>
                </c:pt>
                <c:pt idx="95">
                  <c:v>1083.1506869407769</c:v>
                </c:pt>
                <c:pt idx="96">
                  <c:v>1078.6014221033729</c:v>
                </c:pt>
                <c:pt idx="97">
                  <c:v>1074.0842810491638</c:v>
                </c:pt>
                <c:pt idx="98">
                  <c:v>1069.5982393421009</c:v>
                </c:pt>
                <c:pt idx="99">
                  <c:v>1065.142300267612</c:v>
                </c:pt>
                <c:pt idx="100">
                  <c:v>1060.7154937772609</c:v>
                </c:pt>
                <c:pt idx="101">
                  <c:v>1056.3168754689739</c:v>
                </c:pt>
                <c:pt idx="102">
                  <c:v>1051.9455256029789</c:v>
                </c:pt>
                <c:pt idx="103">
                  <c:v>1047.600548151549</c:v>
                </c:pt>
                <c:pt idx="104">
                  <c:v>1043.2810698819251</c:v>
                </c:pt>
                <c:pt idx="105">
                  <c:v>1038.9862394716979</c:v>
                </c:pt>
                <c:pt idx="106">
                  <c:v>1034.715226654816</c:v>
                </c:pt>
                <c:pt idx="107">
                  <c:v>1030.467221398286</c:v>
                </c:pt>
                <c:pt idx="108">
                  <c:v>1026.2414331073519</c:v>
                </c:pt>
                <c:pt idx="109">
                  <c:v>1022.037089859464</c:v>
                </c:pt>
                <c:pt idx="110">
                  <c:v>1017.8534376644899</c:v>
                </c:pt>
                <c:pt idx="111">
                  <c:v>1013.6897397518359</c:v>
                </c:pt>
                <c:pt idx="112">
                  <c:v>1009.5452758822551</c:v>
                </c:pt>
                <c:pt idx="113">
                  <c:v>1005.4193416837569</c:v>
                </c:pt>
                <c:pt idx="114">
                  <c:v>1001.311248011284</c:v>
                </c:pt>
                <c:pt idx="115">
                  <c:v>997.2203203281199</c:v>
                </c:pt>
                <c:pt idx="116">
                  <c:v>993.14589810958898</c:v>
                </c:pt>
                <c:pt idx="117">
                  <c:v>989.08733426641595</c:v>
                </c:pt>
                <c:pt idx="118">
                  <c:v>985.04399458874491</c:v>
                </c:pt>
                <c:pt idx="119">
                  <c:v>981.01525720874201</c:v>
                </c:pt>
                <c:pt idx="120">
                  <c:v>977.00051208161494</c:v>
                </c:pt>
                <c:pt idx="121">
                  <c:v>972.99916048384682</c:v>
                </c:pt>
                <c:pt idx="122">
                  <c:v>969.63945899867883</c:v>
                </c:pt>
                <c:pt idx="123">
                  <c:v>965.66806219605394</c:v>
                </c:pt>
                <c:pt idx="124">
                  <c:v>961.708306797413</c:v>
                </c:pt>
                <c:pt idx="125">
                  <c:v>957.7596318502309</c:v>
                </c:pt>
                <c:pt idx="126">
                  <c:v>953.82148565482794</c:v>
                </c:pt>
                <c:pt idx="127">
                  <c:v>949.89332534154096</c:v>
                </c:pt>
                <c:pt idx="128">
                  <c:v>945.97461646089494</c:v>
                </c:pt>
                <c:pt idx="129">
                  <c:v>942.0648325871299</c:v>
                </c:pt>
                <c:pt idx="130">
                  <c:v>938.1634549338379</c:v>
                </c:pt>
                <c:pt idx="131">
                  <c:v>934.26997198156994</c:v>
                </c:pt>
                <c:pt idx="132">
                  <c:v>930.38387911638392</c:v>
                </c:pt>
                <c:pt idx="133">
                  <c:v>926.504678279411</c:v>
                </c:pt>
                <c:pt idx="134">
                  <c:v>922.63187762646589</c:v>
                </c:pt>
                <c:pt idx="135">
                  <c:v>918.76499119752202</c:v>
                </c:pt>
                <c:pt idx="136">
                  <c:v>915.56562537290199</c:v>
                </c:pt>
                <c:pt idx="137">
                  <c:v>911.71423098657283</c:v>
                </c:pt>
                <c:pt idx="138">
                  <c:v>907.86726954975791</c:v>
                </c:pt>
                <c:pt idx="139">
                  <c:v>904.02427484868792</c:v>
                </c:pt>
                <c:pt idx="140">
                  <c:v>900.18478511197588</c:v>
                </c:pt>
                <c:pt idx="141">
                  <c:v>896.34834272340686</c:v>
                </c:pt>
                <c:pt idx="142">
                  <c:v>892.51449394288284</c:v>
                </c:pt>
                <c:pt idx="143">
                  <c:v>888.68278863335297</c:v>
                </c:pt>
                <c:pt idx="144">
                  <c:v>884.8527799946379</c:v>
                </c:pt>
                <c:pt idx="145">
                  <c:v>881.024024303185</c:v>
                </c:pt>
                <c:pt idx="146">
                  <c:v>877.19608065781995</c:v>
                </c:pt>
                <c:pt idx="147">
                  <c:v>874.05586772751803</c:v>
                </c:pt>
                <c:pt idx="148">
                  <c:v>870.23324740981298</c:v>
                </c:pt>
                <c:pt idx="149">
                  <c:v>866.41006181116097</c:v>
                </c:pt>
                <c:pt idx="150">
                  <c:v>862.58587903044895</c:v>
                </c:pt>
                <c:pt idx="151">
                  <c:v>858.76026882244901</c:v>
                </c:pt>
                <c:pt idx="152">
                  <c:v>854.93280236863791</c:v>
                </c:pt>
                <c:pt idx="153">
                  <c:v>851.10305205242787</c:v>
                </c:pt>
                <c:pt idx="154">
                  <c:v>847.27059123746187</c:v>
                </c:pt>
                <c:pt idx="155">
                  <c:v>843.43499405024988</c:v>
                </c:pt>
                <c:pt idx="156">
                  <c:v>839.59583516487692</c:v>
                </c:pt>
                <c:pt idx="157">
                  <c:v>836.46357182194799</c:v>
                </c:pt>
                <c:pt idx="158">
                  <c:v>832.62082266542905</c:v>
                </c:pt>
                <c:pt idx="159">
                  <c:v>828.77316192684987</c:v>
                </c:pt>
                <c:pt idx="160">
                  <c:v>824.92016487607987</c:v>
                </c:pt>
                <c:pt idx="161">
                  <c:v>821.06140629909896</c:v>
                </c:pt>
                <c:pt idx="162">
                  <c:v>817.19646029597106</c:v>
                </c:pt>
                <c:pt idx="163">
                  <c:v>813.32490008086802</c:v>
                </c:pt>
                <c:pt idx="164">
                  <c:v>809.44629778369688</c:v>
                </c:pt>
                <c:pt idx="165">
                  <c:v>805.56022425294498</c:v>
                </c:pt>
                <c:pt idx="166">
                  <c:v>802.39748801944904</c:v>
                </c:pt>
                <c:pt idx="167">
                  <c:v>798.49975163950603</c:v>
                </c:pt>
                <c:pt idx="168">
                  <c:v>794.59316878386903</c:v>
                </c:pt>
                <c:pt idx="169">
                  <c:v>790.67730382565401</c:v>
                </c:pt>
                <c:pt idx="170">
                  <c:v>786.75171887053</c:v>
                </c:pt>
                <c:pt idx="171">
                  <c:v>782.81597356265092</c:v>
                </c:pt>
                <c:pt idx="172">
                  <c:v>778.86962489160305</c:v>
                </c:pt>
                <c:pt idx="173">
                  <c:v>774.91222699900788</c:v>
                </c:pt>
                <c:pt idx="174">
                  <c:v>771.691285012599</c:v>
                </c:pt>
                <c:pt idx="175">
                  <c:v>767.71478495466999</c:v>
                </c:pt>
                <c:pt idx="176">
                  <c:v>763.72579862151997</c:v>
                </c:pt>
                <c:pt idx="177">
                  <c:v>759.72386740008506</c:v>
                </c:pt>
                <c:pt idx="178">
                  <c:v>755.70852882974395</c:v>
                </c:pt>
                <c:pt idx="179">
                  <c:v>751.67931640473694</c:v>
                </c:pt>
                <c:pt idx="180">
                  <c:v>747.63575937581993</c:v>
                </c:pt>
                <c:pt idx="181">
                  <c:v>743.57738255019797</c:v>
                </c:pt>
                <c:pt idx="182">
                  <c:v>740.26881388730885</c:v>
                </c:pt>
                <c:pt idx="183">
                  <c:v>736.18341596442986</c:v>
                </c:pt>
                <c:pt idx="184">
                  <c:v>732.08166145397502</c:v>
                </c:pt>
                <c:pt idx="185">
                  <c:v>727.96305580756803</c:v>
                </c:pt>
                <c:pt idx="186">
                  <c:v>723.82709897161305</c:v>
                </c:pt>
                <c:pt idx="187">
                  <c:v>719.67328517574003</c:v>
                </c:pt>
                <c:pt idx="188">
                  <c:v>715.50110271891299</c:v>
                </c:pt>
                <c:pt idx="189">
                  <c:v>712.08827699708297</c:v>
                </c:pt>
                <c:pt idx="190">
                  <c:v>707.88160885815796</c:v>
                </c:pt>
                <c:pt idx="191">
                  <c:v>703.65491365873197</c:v>
                </c:pt>
                <c:pt idx="192">
                  <c:v>699.40765404949593</c:v>
                </c:pt>
                <c:pt idx="193">
                  <c:v>695.1392855907668</c:v>
                </c:pt>
                <c:pt idx="194">
                  <c:v>690.84925651840842</c:v>
                </c:pt>
                <c:pt idx="195">
                  <c:v>686.53700750702058</c:v>
                </c:pt>
                <c:pt idx="196">
                  <c:v>682.20197142859297</c:v>
                </c:pt>
                <c:pt idx="197">
                  <c:v>678.63832074260597</c:v>
                </c:pt>
                <c:pt idx="198">
                  <c:v>674.2593975094403</c:v>
                </c:pt>
                <c:pt idx="199">
                  <c:v>669.83326256820885</c:v>
                </c:pt>
                <c:pt idx="200">
                  <c:v>666.19845405983096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758672"/>
        <c:axId val="549756496"/>
      </c:scatterChart>
      <c:valAx>
        <c:axId val="549758672"/>
        <c:scaling>
          <c:orientation val="minMax"/>
          <c:max val="2.4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x, </a:t>
                </a:r>
                <a:r>
                  <a:rPr lang="ru-RU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0.94240866604662121"/>
              <c:y val="0.8792522911449980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56496"/>
        <c:crossesAt val="-0.2"/>
        <c:crossBetween val="midCat"/>
        <c:majorUnit val="0.4"/>
      </c:valAx>
      <c:valAx>
        <c:axId val="549756496"/>
        <c:scaling>
          <c:orientation val="minMax"/>
          <c:min val="60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Ts</a:t>
                </a:r>
                <a:r>
                  <a:rPr lang="en-US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</a:t>
                </a:r>
              </a:p>
            </c:rich>
          </c:tx>
          <c:layout>
            <c:manualLayout>
              <c:xMode val="edge"/>
              <c:yMode val="edge"/>
              <c:x val="4.0619989310529125E-2"/>
              <c:y val="4.923030433708278E-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5867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61910132692526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Ts</c:v>
          </c:tx>
          <c:spPr>
            <a:ln w="2222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T!$B$1:$GT$1</c:f>
              <c:numCache>
                <c:formatCode>General</c:formatCode>
                <c:ptCount val="201"/>
                <c:pt idx="0">
                  <c:v>0</c:v>
                </c:pt>
                <c:pt idx="1">
                  <c:v>3.7810000000000003E-2</c:v>
                </c:pt>
                <c:pt idx="2">
                  <c:v>7.5620000000000007E-2</c:v>
                </c:pt>
                <c:pt idx="3">
                  <c:v>0.11343</c:v>
                </c:pt>
                <c:pt idx="4">
                  <c:v>0.15124000000000001</c:v>
                </c:pt>
                <c:pt idx="5">
                  <c:v>0.18905</c:v>
                </c:pt>
                <c:pt idx="6">
                  <c:v>0.22686000000000001</c:v>
                </c:pt>
                <c:pt idx="7">
                  <c:v>0.26467000000000002</c:v>
                </c:pt>
                <c:pt idx="8">
                  <c:v>0.30248000000000003</c:v>
                </c:pt>
                <c:pt idx="9">
                  <c:v>0.34028999999999998</c:v>
                </c:pt>
                <c:pt idx="10">
                  <c:v>0.37809999999999999</c:v>
                </c:pt>
                <c:pt idx="11">
                  <c:v>0.41591</c:v>
                </c:pt>
                <c:pt idx="12">
                  <c:v>0.45372000000000001</c:v>
                </c:pt>
                <c:pt idx="13">
                  <c:v>0.49153000000000002</c:v>
                </c:pt>
                <c:pt idx="14">
                  <c:v>0.52934000000000003</c:v>
                </c:pt>
                <c:pt idx="15">
                  <c:v>0.56715000000000004</c:v>
                </c:pt>
                <c:pt idx="16">
                  <c:v>0.60496000000000005</c:v>
                </c:pt>
                <c:pt idx="17">
                  <c:v>0.64276999999999995</c:v>
                </c:pt>
                <c:pt idx="18">
                  <c:v>0.68057999999999996</c:v>
                </c:pt>
                <c:pt idx="19">
                  <c:v>0.71838999999999997</c:v>
                </c:pt>
                <c:pt idx="20">
                  <c:v>0.75619999999999998</c:v>
                </c:pt>
                <c:pt idx="21">
                  <c:v>0.79400999999999999</c:v>
                </c:pt>
                <c:pt idx="22">
                  <c:v>0.83182</c:v>
                </c:pt>
                <c:pt idx="23">
                  <c:v>0.86963000000000001</c:v>
                </c:pt>
                <c:pt idx="24">
                  <c:v>0.90744000000000002</c:v>
                </c:pt>
                <c:pt idx="25">
                  <c:v>0.94525000000000003</c:v>
                </c:pt>
                <c:pt idx="26">
                  <c:v>0.98306000000000004</c:v>
                </c:pt>
                <c:pt idx="27">
                  <c:v>1.0208699999999999</c:v>
                </c:pt>
                <c:pt idx="28">
                  <c:v>1.0586800000000001</c:v>
                </c:pt>
                <c:pt idx="29">
                  <c:v>1.09649</c:v>
                </c:pt>
                <c:pt idx="30">
                  <c:v>1.1343000000000001</c:v>
                </c:pt>
                <c:pt idx="31">
                  <c:v>1.17211</c:v>
                </c:pt>
                <c:pt idx="32">
                  <c:v>1.2099200000000001</c:v>
                </c:pt>
                <c:pt idx="33">
                  <c:v>1.24773</c:v>
                </c:pt>
                <c:pt idx="34">
                  <c:v>1.2855399999999999</c:v>
                </c:pt>
                <c:pt idx="35">
                  <c:v>1.32335</c:v>
                </c:pt>
                <c:pt idx="36">
                  <c:v>1.3611599999999999</c:v>
                </c:pt>
                <c:pt idx="37">
                  <c:v>1.39897</c:v>
                </c:pt>
                <c:pt idx="38">
                  <c:v>1.4367799999999999</c:v>
                </c:pt>
                <c:pt idx="39">
                  <c:v>1.4745900000000001</c:v>
                </c:pt>
                <c:pt idx="40">
                  <c:v>1.5124</c:v>
                </c:pt>
                <c:pt idx="41">
                  <c:v>1.5502100000000001</c:v>
                </c:pt>
                <c:pt idx="42">
                  <c:v>1.58802</c:v>
                </c:pt>
                <c:pt idx="43">
                  <c:v>1.6258300000000001</c:v>
                </c:pt>
                <c:pt idx="44">
                  <c:v>1.66364</c:v>
                </c:pt>
                <c:pt idx="45">
                  <c:v>1.7014499999999999</c:v>
                </c:pt>
                <c:pt idx="46">
                  <c:v>1.73926</c:v>
                </c:pt>
                <c:pt idx="47">
                  <c:v>1.7770699999999999</c:v>
                </c:pt>
                <c:pt idx="48">
                  <c:v>1.81488</c:v>
                </c:pt>
                <c:pt idx="49">
                  <c:v>1.8526899999999999</c:v>
                </c:pt>
                <c:pt idx="50">
                  <c:v>1.8905000000000001</c:v>
                </c:pt>
                <c:pt idx="51">
                  <c:v>1.92831</c:v>
                </c:pt>
                <c:pt idx="52">
                  <c:v>1.9661200000000001</c:v>
                </c:pt>
                <c:pt idx="53">
                  <c:v>2.00393</c:v>
                </c:pt>
                <c:pt idx="54">
                  <c:v>2.0417399999999999</c:v>
                </c:pt>
                <c:pt idx="55">
                  <c:v>2.0795499999999998</c:v>
                </c:pt>
                <c:pt idx="56">
                  <c:v>2.1173600000000001</c:v>
                </c:pt>
                <c:pt idx="57">
                  <c:v>2.15517</c:v>
                </c:pt>
                <c:pt idx="58">
                  <c:v>2.1929799999999999</c:v>
                </c:pt>
                <c:pt idx="59">
                  <c:v>2.2307899999999998</c:v>
                </c:pt>
                <c:pt idx="60">
                  <c:v>2.2686000000000002</c:v>
                </c:pt>
                <c:pt idx="61">
                  <c:v>2.3064100000000001</c:v>
                </c:pt>
                <c:pt idx="62">
                  <c:v>2.34422</c:v>
                </c:pt>
                <c:pt idx="63">
                  <c:v>2.3820299999999999</c:v>
                </c:pt>
                <c:pt idx="64">
                  <c:v>2.4198400000000002</c:v>
                </c:pt>
                <c:pt idx="65">
                  <c:v>2.4576500000000001</c:v>
                </c:pt>
                <c:pt idx="66">
                  <c:v>2.49546</c:v>
                </c:pt>
                <c:pt idx="67">
                  <c:v>2.5332699999999999</c:v>
                </c:pt>
                <c:pt idx="68">
                  <c:v>2.5710799999999998</c:v>
                </c:pt>
                <c:pt idx="69">
                  <c:v>2.6088900000000002</c:v>
                </c:pt>
                <c:pt idx="70">
                  <c:v>2.6467000000000001</c:v>
                </c:pt>
                <c:pt idx="71">
                  <c:v>2.68451</c:v>
                </c:pt>
                <c:pt idx="72">
                  <c:v>2.7223199999999999</c:v>
                </c:pt>
                <c:pt idx="73">
                  <c:v>2.7601300000000002</c:v>
                </c:pt>
                <c:pt idx="74">
                  <c:v>2.7979400000000001</c:v>
                </c:pt>
                <c:pt idx="75">
                  <c:v>2.83575</c:v>
                </c:pt>
                <c:pt idx="76">
                  <c:v>2.8735599999999999</c:v>
                </c:pt>
                <c:pt idx="77">
                  <c:v>2.9113699999999998</c:v>
                </c:pt>
                <c:pt idx="78">
                  <c:v>2.9491800000000001</c:v>
                </c:pt>
                <c:pt idx="79">
                  <c:v>2.98699</c:v>
                </c:pt>
                <c:pt idx="80">
                  <c:v>3.0247999999999999</c:v>
                </c:pt>
                <c:pt idx="81">
                  <c:v>3.0626099999999998</c:v>
                </c:pt>
                <c:pt idx="82">
                  <c:v>3.1004200000000002</c:v>
                </c:pt>
                <c:pt idx="83">
                  <c:v>3.1382300000000001</c:v>
                </c:pt>
                <c:pt idx="84">
                  <c:v>3.17604</c:v>
                </c:pt>
                <c:pt idx="85">
                  <c:v>3.2138499999999999</c:v>
                </c:pt>
                <c:pt idx="86">
                  <c:v>3.2516600000000002</c:v>
                </c:pt>
                <c:pt idx="87">
                  <c:v>3.2894700000000001</c:v>
                </c:pt>
                <c:pt idx="88">
                  <c:v>3.32728</c:v>
                </c:pt>
                <c:pt idx="89">
                  <c:v>3.3650899999999999</c:v>
                </c:pt>
                <c:pt idx="90">
                  <c:v>3.4028999999999998</c:v>
                </c:pt>
                <c:pt idx="91">
                  <c:v>3.4407100000000002</c:v>
                </c:pt>
                <c:pt idx="92">
                  <c:v>3.4785200000000001</c:v>
                </c:pt>
                <c:pt idx="93">
                  <c:v>3.51633</c:v>
                </c:pt>
                <c:pt idx="94">
                  <c:v>3.5541399999999999</c:v>
                </c:pt>
                <c:pt idx="95">
                  <c:v>3.5919500000000002</c:v>
                </c:pt>
                <c:pt idx="96">
                  <c:v>3.6297600000000001</c:v>
                </c:pt>
                <c:pt idx="97">
                  <c:v>3.66757</c:v>
                </c:pt>
                <c:pt idx="98">
                  <c:v>3.7053799999999999</c:v>
                </c:pt>
                <c:pt idx="99">
                  <c:v>3.7431899999999998</c:v>
                </c:pt>
                <c:pt idx="100">
                  <c:v>3.7810000000000001</c:v>
                </c:pt>
                <c:pt idx="101">
                  <c:v>3.81881</c:v>
                </c:pt>
                <c:pt idx="102">
                  <c:v>3.8566199999999999</c:v>
                </c:pt>
                <c:pt idx="103">
                  <c:v>3.8944299999999998</c:v>
                </c:pt>
                <c:pt idx="104">
                  <c:v>3.9322400000000002</c:v>
                </c:pt>
                <c:pt idx="105">
                  <c:v>3.9700500000000001</c:v>
                </c:pt>
                <c:pt idx="106">
                  <c:v>4.00786</c:v>
                </c:pt>
                <c:pt idx="107">
                  <c:v>4.0456700000000003</c:v>
                </c:pt>
                <c:pt idx="108">
                  <c:v>4.0834799999999998</c:v>
                </c:pt>
                <c:pt idx="109">
                  <c:v>4.1212900000000001</c:v>
                </c:pt>
                <c:pt idx="110">
                  <c:v>4.1590999999999996</c:v>
                </c:pt>
                <c:pt idx="111">
                  <c:v>4.1969099999999999</c:v>
                </c:pt>
                <c:pt idx="112">
                  <c:v>4.2347200000000003</c:v>
                </c:pt>
                <c:pt idx="113">
                  <c:v>4.2725299999999997</c:v>
                </c:pt>
                <c:pt idx="114">
                  <c:v>4.3103400000000001</c:v>
                </c:pt>
                <c:pt idx="115">
                  <c:v>4.3481500000000004</c:v>
                </c:pt>
                <c:pt idx="116">
                  <c:v>4.3859599999999999</c:v>
                </c:pt>
                <c:pt idx="117">
                  <c:v>4.4237700000000002</c:v>
                </c:pt>
                <c:pt idx="118">
                  <c:v>4.4615799999999997</c:v>
                </c:pt>
                <c:pt idx="119">
                  <c:v>4.49939</c:v>
                </c:pt>
                <c:pt idx="120">
                  <c:v>4.5372000000000003</c:v>
                </c:pt>
                <c:pt idx="121">
                  <c:v>4.5750099999999998</c:v>
                </c:pt>
                <c:pt idx="122">
                  <c:v>4.6128200000000001</c:v>
                </c:pt>
                <c:pt idx="123">
                  <c:v>4.6506299999999996</c:v>
                </c:pt>
                <c:pt idx="124">
                  <c:v>4.6884399999999999</c:v>
                </c:pt>
                <c:pt idx="125">
                  <c:v>4.7262500000000003</c:v>
                </c:pt>
                <c:pt idx="126">
                  <c:v>4.7640599999999997</c:v>
                </c:pt>
                <c:pt idx="127">
                  <c:v>4.8018700000000001</c:v>
                </c:pt>
                <c:pt idx="128">
                  <c:v>4.8396800000000004</c:v>
                </c:pt>
                <c:pt idx="129">
                  <c:v>4.8774899999999999</c:v>
                </c:pt>
                <c:pt idx="130">
                  <c:v>4.9153000000000002</c:v>
                </c:pt>
                <c:pt idx="131">
                  <c:v>4.9531099999999997</c:v>
                </c:pt>
                <c:pt idx="132">
                  <c:v>4.99092</c:v>
                </c:pt>
                <c:pt idx="133">
                  <c:v>5.0287300000000004</c:v>
                </c:pt>
                <c:pt idx="134">
                  <c:v>5.0665399999999998</c:v>
                </c:pt>
                <c:pt idx="135">
                  <c:v>5.1043500000000002</c:v>
                </c:pt>
                <c:pt idx="136">
                  <c:v>5.1421599999999996</c:v>
                </c:pt>
                <c:pt idx="137">
                  <c:v>5.17997</c:v>
                </c:pt>
                <c:pt idx="138">
                  <c:v>5.2177800000000003</c:v>
                </c:pt>
                <c:pt idx="139">
                  <c:v>5.2555899999999998</c:v>
                </c:pt>
                <c:pt idx="140">
                  <c:v>5.2934000000000001</c:v>
                </c:pt>
                <c:pt idx="141">
                  <c:v>5.3312099999999996</c:v>
                </c:pt>
                <c:pt idx="142">
                  <c:v>5.3690199999999999</c:v>
                </c:pt>
                <c:pt idx="143">
                  <c:v>5.4068300000000002</c:v>
                </c:pt>
                <c:pt idx="144">
                  <c:v>5.4446399999999997</c:v>
                </c:pt>
                <c:pt idx="145">
                  <c:v>5.48245</c:v>
                </c:pt>
                <c:pt idx="146">
                  <c:v>5.5202600000000004</c:v>
                </c:pt>
                <c:pt idx="147">
                  <c:v>5.5580699999999998</c:v>
                </c:pt>
                <c:pt idx="148">
                  <c:v>5.5958800000000002</c:v>
                </c:pt>
                <c:pt idx="149">
                  <c:v>5.6336899999999996</c:v>
                </c:pt>
                <c:pt idx="150">
                  <c:v>5.6715</c:v>
                </c:pt>
                <c:pt idx="151">
                  <c:v>5.7093100000000003</c:v>
                </c:pt>
                <c:pt idx="152">
                  <c:v>5.7471199999999998</c:v>
                </c:pt>
                <c:pt idx="153">
                  <c:v>5.7849300000000001</c:v>
                </c:pt>
                <c:pt idx="154">
                  <c:v>5.8227399999999996</c:v>
                </c:pt>
                <c:pt idx="155">
                  <c:v>5.8605499999999999</c:v>
                </c:pt>
                <c:pt idx="156">
                  <c:v>5.8983600000000003</c:v>
                </c:pt>
                <c:pt idx="157">
                  <c:v>5.9361699999999997</c:v>
                </c:pt>
                <c:pt idx="158">
                  <c:v>5.9739800000000001</c:v>
                </c:pt>
                <c:pt idx="159">
                  <c:v>6.0117900000000004</c:v>
                </c:pt>
                <c:pt idx="160">
                  <c:v>6.0495999999999999</c:v>
                </c:pt>
                <c:pt idx="161">
                  <c:v>6.0874100000000002</c:v>
                </c:pt>
                <c:pt idx="162">
                  <c:v>6.1252199999999997</c:v>
                </c:pt>
                <c:pt idx="163">
                  <c:v>6.16303</c:v>
                </c:pt>
                <c:pt idx="164">
                  <c:v>6.2008400000000004</c:v>
                </c:pt>
                <c:pt idx="165">
                  <c:v>6.2386499999999998</c:v>
                </c:pt>
                <c:pt idx="166">
                  <c:v>6.2764600000000002</c:v>
                </c:pt>
                <c:pt idx="167">
                  <c:v>6.3142699999999996</c:v>
                </c:pt>
                <c:pt idx="168">
                  <c:v>6.3520799999999999</c:v>
                </c:pt>
                <c:pt idx="169">
                  <c:v>6.3898900000000003</c:v>
                </c:pt>
                <c:pt idx="170">
                  <c:v>6.4276999999999997</c:v>
                </c:pt>
                <c:pt idx="171">
                  <c:v>6.4655100000000001</c:v>
                </c:pt>
                <c:pt idx="172">
                  <c:v>6.5033200000000004</c:v>
                </c:pt>
                <c:pt idx="173">
                  <c:v>6.5411299999999999</c:v>
                </c:pt>
                <c:pt idx="174">
                  <c:v>6.5789400000000002</c:v>
                </c:pt>
                <c:pt idx="175">
                  <c:v>6.6167499999999997</c:v>
                </c:pt>
                <c:pt idx="176">
                  <c:v>6.65456</c:v>
                </c:pt>
                <c:pt idx="177">
                  <c:v>6.6923700000000004</c:v>
                </c:pt>
                <c:pt idx="178">
                  <c:v>6.7301799999999998</c:v>
                </c:pt>
                <c:pt idx="179">
                  <c:v>6.7679900000000002</c:v>
                </c:pt>
                <c:pt idx="180">
                  <c:v>6.8057999999999996</c:v>
                </c:pt>
                <c:pt idx="181">
                  <c:v>6.84361</c:v>
                </c:pt>
                <c:pt idx="182">
                  <c:v>6.8814200000000003</c:v>
                </c:pt>
                <c:pt idx="183">
                  <c:v>6.9192299999999998</c:v>
                </c:pt>
                <c:pt idx="184">
                  <c:v>6.9570400000000001</c:v>
                </c:pt>
                <c:pt idx="185">
                  <c:v>6.9948499999999996</c:v>
                </c:pt>
                <c:pt idx="186">
                  <c:v>7.0326599999999999</c:v>
                </c:pt>
                <c:pt idx="187">
                  <c:v>7.0704700000000003</c:v>
                </c:pt>
                <c:pt idx="188">
                  <c:v>7.1082799999999997</c:v>
                </c:pt>
                <c:pt idx="189">
                  <c:v>7.1460900000000001</c:v>
                </c:pt>
                <c:pt idx="190">
                  <c:v>7.1839000000000004</c:v>
                </c:pt>
                <c:pt idx="191">
                  <c:v>7.2217099999999999</c:v>
                </c:pt>
                <c:pt idx="192">
                  <c:v>7.2595200000000002</c:v>
                </c:pt>
                <c:pt idx="193">
                  <c:v>7.2973299999999997</c:v>
                </c:pt>
                <c:pt idx="194">
                  <c:v>7.33514</c:v>
                </c:pt>
                <c:pt idx="195">
                  <c:v>7.3729500000000003</c:v>
                </c:pt>
                <c:pt idx="196">
                  <c:v>7.4107599999999998</c:v>
                </c:pt>
                <c:pt idx="197">
                  <c:v>7.4485700000000001</c:v>
                </c:pt>
                <c:pt idx="198">
                  <c:v>7.4863799999999996</c:v>
                </c:pt>
                <c:pt idx="199">
                  <c:v>7.5241899999999999</c:v>
                </c:pt>
                <c:pt idx="200">
                  <c:v>7.5620000000000003</c:v>
                </c:pt>
              </c:numCache>
            </c:numRef>
          </c:xVal>
          <c:yVal>
            <c:numRef>
              <c:f>T!$B$4:$GT$4</c:f>
              <c:numCache>
                <c:formatCode>General</c:formatCode>
                <c:ptCount val="201"/>
                <c:pt idx="0">
                  <c:v>1481.4401816578754</c:v>
                </c:pt>
                <c:pt idx="1">
                  <c:v>1481.4401816578754</c:v>
                </c:pt>
                <c:pt idx="2">
                  <c:v>1481.4401816578754</c:v>
                </c:pt>
                <c:pt idx="3">
                  <c:v>1481.4401816578754</c:v>
                </c:pt>
                <c:pt idx="4">
                  <c:v>1481.4401816578754</c:v>
                </c:pt>
                <c:pt idx="5">
                  <c:v>1481.4401816578754</c:v>
                </c:pt>
                <c:pt idx="6">
                  <c:v>1481.4401816578754</c:v>
                </c:pt>
                <c:pt idx="7">
                  <c:v>1481.4401816578754</c:v>
                </c:pt>
                <c:pt idx="8">
                  <c:v>1481.4401816578754</c:v>
                </c:pt>
                <c:pt idx="9">
                  <c:v>1481.4401816578754</c:v>
                </c:pt>
                <c:pt idx="10">
                  <c:v>1481.4401816578754</c:v>
                </c:pt>
                <c:pt idx="11">
                  <c:v>1481.4401816578754</c:v>
                </c:pt>
                <c:pt idx="12">
                  <c:v>1481.4401816578754</c:v>
                </c:pt>
                <c:pt idx="13">
                  <c:v>1481.4401816578754</c:v>
                </c:pt>
                <c:pt idx="14">
                  <c:v>1481.4401816578754</c:v>
                </c:pt>
                <c:pt idx="15">
                  <c:v>1481.4401816578754</c:v>
                </c:pt>
                <c:pt idx="16">
                  <c:v>1481.4401816578754</c:v>
                </c:pt>
                <c:pt idx="17">
                  <c:v>1481.4401816578754</c:v>
                </c:pt>
                <c:pt idx="18">
                  <c:v>1481.4401816578754</c:v>
                </c:pt>
                <c:pt idx="19">
                  <c:v>1481.4401816578754</c:v>
                </c:pt>
                <c:pt idx="20">
                  <c:v>1481.4401816578754</c:v>
                </c:pt>
                <c:pt idx="21">
                  <c:v>1481.4401816578754</c:v>
                </c:pt>
                <c:pt idx="22">
                  <c:v>1481.4401816578754</c:v>
                </c:pt>
                <c:pt idx="23">
                  <c:v>1473.888564172099</c:v>
                </c:pt>
                <c:pt idx="24">
                  <c:v>1466.2334765761207</c:v>
                </c:pt>
                <c:pt idx="25">
                  <c:v>1458.4780609714087</c:v>
                </c:pt>
                <c:pt idx="26">
                  <c:v>1450.6222444241923</c:v>
                </c:pt>
                <c:pt idx="27">
                  <c:v>1442.6732070799283</c:v>
                </c:pt>
                <c:pt idx="28">
                  <c:v>1434.6393388702754</c:v>
                </c:pt>
                <c:pt idx="29">
                  <c:v>1426.485286813376</c:v>
                </c:pt>
                <c:pt idx="30">
                  <c:v>1418.2614126769811</c:v>
                </c:pt>
                <c:pt idx="31">
                  <c:v>1409.9798026610711</c:v>
                </c:pt>
                <c:pt idx="32">
                  <c:v>1401.6345322739394</c:v>
                </c:pt>
                <c:pt idx="33">
                  <c:v>1393.2302833708852</c:v>
                </c:pt>
                <c:pt idx="34">
                  <c:v>1384.7720020810495</c:v>
                </c:pt>
                <c:pt idx="35">
                  <c:v>1370.1179510476632</c:v>
                </c:pt>
                <c:pt idx="36">
                  <c:v>1327.3640330261328</c:v>
                </c:pt>
                <c:pt idx="37">
                  <c:v>1301.921978231856</c:v>
                </c:pt>
                <c:pt idx="38">
                  <c:v>1294.0398304941871</c:v>
                </c:pt>
                <c:pt idx="39">
                  <c:v>1286.1755313995916</c:v>
                </c:pt>
                <c:pt idx="40">
                  <c:v>1278.3455577256036</c:v>
                </c:pt>
                <c:pt idx="41">
                  <c:v>1270.5357787275743</c:v>
                </c:pt>
                <c:pt idx="42">
                  <c:v>1262.7607041826091</c:v>
                </c:pt>
                <c:pt idx="43">
                  <c:v>1255.0109843771547</c:v>
                </c:pt>
                <c:pt idx="44">
                  <c:v>1247.2840994132903</c:v>
                </c:pt>
                <c:pt idx="45">
                  <c:v>1239.6041573492591</c:v>
                </c:pt>
                <c:pt idx="46">
                  <c:v>1231.9372009427705</c:v>
                </c:pt>
                <c:pt idx="47">
                  <c:v>1224.3269698298116</c:v>
                </c:pt>
                <c:pt idx="48">
                  <c:v>1216.725139787533</c:v>
                </c:pt>
                <c:pt idx="49">
                  <c:v>1209.1813243279971</c:v>
                </c:pt>
                <c:pt idx="50">
                  <c:v>1201.6548772407166</c:v>
                </c:pt>
                <c:pt idx="51">
                  <c:v>1194.1721463747931</c:v>
                </c:pt>
                <c:pt idx="52">
                  <c:v>1186.7264756715842</c:v>
                </c:pt>
                <c:pt idx="53">
                  <c:v>1179.3067265541708</c:v>
                </c:pt>
                <c:pt idx="54">
                  <c:v>1171.9443409248313</c:v>
                </c:pt>
                <c:pt idx="55">
                  <c:v>1164.6027718372845</c:v>
                </c:pt>
                <c:pt idx="56">
                  <c:v>1157.317266498974</c:v>
                </c:pt>
                <c:pt idx="57">
                  <c:v>1150.0589787587974</c:v>
                </c:pt>
                <c:pt idx="58">
                  <c:v>1142.8448987595837</c:v>
                </c:pt>
                <c:pt idx="59">
                  <c:v>1135.6764069866997</c:v>
                </c:pt>
                <c:pt idx="60">
                  <c:v>1128.5323886310141</c:v>
                </c:pt>
                <c:pt idx="61">
                  <c:v>1121.4540040325689</c:v>
                </c:pt>
                <c:pt idx="62">
                  <c:v>1114.4026219655279</c:v>
                </c:pt>
                <c:pt idx="63">
                  <c:v>1107.3945919750438</c:v>
                </c:pt>
                <c:pt idx="64">
                  <c:v>1100.4372624227317</c:v>
                </c:pt>
                <c:pt idx="65">
                  <c:v>1093.5005879171351</c:v>
                </c:pt>
                <c:pt idx="66">
                  <c:v>1086.6384592271888</c:v>
                </c:pt>
                <c:pt idx="67">
                  <c:v>1079.7995145166351</c:v>
                </c:pt>
                <c:pt idx="68">
                  <c:v>1073.0079970634495</c:v>
                </c:pt>
                <c:pt idx="69">
                  <c:v>1054.3681064731493</c:v>
                </c:pt>
                <c:pt idx="70">
                  <c:v>1030.2195062796793</c:v>
                </c:pt>
                <c:pt idx="71">
                  <c:v>1023.4011466560473</c:v>
                </c:pt>
                <c:pt idx="72">
                  <c:v>1016.5962308169713</c:v>
                </c:pt>
                <c:pt idx="73">
                  <c:v>1009.8600818442625</c:v>
                </c:pt>
                <c:pt idx="74">
                  <c:v>1003.1603415613276</c:v>
                </c:pt>
                <c:pt idx="75">
                  <c:v>996.50195413769586</c:v>
                </c:pt>
                <c:pt idx="76">
                  <c:v>989.89823857272654</c:v>
                </c:pt>
                <c:pt idx="77">
                  <c:v>983.30865336282989</c:v>
                </c:pt>
                <c:pt idx="78">
                  <c:v>976.8143421143044</c:v>
                </c:pt>
                <c:pt idx="79">
                  <c:v>970.40326101231688</c:v>
                </c:pt>
                <c:pt idx="80">
                  <c:v>964.07374462979305</c:v>
                </c:pt>
                <c:pt idx="81">
                  <c:v>957.82413732742361</c:v>
                </c:pt>
                <c:pt idx="82">
                  <c:v>951.65279686131657</c:v>
                </c:pt>
                <c:pt idx="83">
                  <c:v>945.56400001789655</c:v>
                </c:pt>
                <c:pt idx="84">
                  <c:v>939.55171163898171</c:v>
                </c:pt>
                <c:pt idx="85">
                  <c:v>933.61217758846806</c:v>
                </c:pt>
                <c:pt idx="86">
                  <c:v>927.74386056062474</c:v>
                </c:pt>
                <c:pt idx="87">
                  <c:v>921.9355825076567</c:v>
                </c:pt>
                <c:pt idx="88">
                  <c:v>916.20514398889793</c:v>
                </c:pt>
                <c:pt idx="89">
                  <c:v>910.54146705285939</c:v>
                </c:pt>
                <c:pt idx="90">
                  <c:v>904.94312285237902</c:v>
                </c:pt>
                <c:pt idx="91">
                  <c:v>899.40871177002839</c:v>
                </c:pt>
                <c:pt idx="92">
                  <c:v>893.93211048965759</c:v>
                </c:pt>
                <c:pt idx="93">
                  <c:v>888.52504483906569</c:v>
                </c:pt>
                <c:pt idx="94">
                  <c:v>883.17739599775473</c:v>
                </c:pt>
                <c:pt idx="95">
                  <c:v>877.88790750466035</c:v>
                </c:pt>
                <c:pt idx="96">
                  <c:v>872.6553524127263</c:v>
                </c:pt>
                <c:pt idx="97">
                  <c:v>867.47853308113133</c:v>
                </c:pt>
                <c:pt idx="98">
                  <c:v>862.35628089855811</c:v>
                </c:pt>
                <c:pt idx="99">
                  <c:v>857.28745594679322</c:v>
                </c:pt>
                <c:pt idx="100">
                  <c:v>852.27094661301999</c:v>
                </c:pt>
                <c:pt idx="101">
                  <c:v>847.3161734390153</c:v>
                </c:pt>
                <c:pt idx="102">
                  <c:v>842.40114187217375</c:v>
                </c:pt>
                <c:pt idx="103">
                  <c:v>837.53525794890959</c:v>
                </c:pt>
                <c:pt idx="104">
                  <c:v>832.7175187213162</c:v>
                </c:pt>
                <c:pt idx="105">
                  <c:v>827.94694687199956</c:v>
                </c:pt>
                <c:pt idx="106">
                  <c:v>823.22121368799446</c:v>
                </c:pt>
                <c:pt idx="107">
                  <c:v>818.53817029461459</c:v>
                </c:pt>
                <c:pt idx="108">
                  <c:v>813.9067061856166</c:v>
                </c:pt>
                <c:pt idx="109">
                  <c:v>809.31897932745801</c:v>
                </c:pt>
                <c:pt idx="110">
                  <c:v>804.77404281019415</c:v>
                </c:pt>
                <c:pt idx="111">
                  <c:v>800.27104988614622</c:v>
                </c:pt>
                <c:pt idx="112">
                  <c:v>795.80917615934754</c:v>
                </c:pt>
                <c:pt idx="113">
                  <c:v>791.38761898392158</c:v>
                </c:pt>
                <c:pt idx="114">
                  <c:v>787.01709361584903</c:v>
                </c:pt>
                <c:pt idx="115">
                  <c:v>782.67393558823881</c:v>
                </c:pt>
                <c:pt idx="116">
                  <c:v>778.36881231569248</c:v>
                </c:pt>
                <c:pt idx="117">
                  <c:v>774.10100225629412</c:v>
                </c:pt>
                <c:pt idx="118">
                  <c:v>769.86980270554795</c:v>
                </c:pt>
                <c:pt idx="119">
                  <c:v>765.67770202634097</c:v>
                </c:pt>
                <c:pt idx="120">
                  <c:v>761.52201019568531</c:v>
                </c:pt>
                <c:pt idx="121">
                  <c:v>757.40097867298334</c:v>
                </c:pt>
                <c:pt idx="122">
                  <c:v>753.31396689913504</c:v>
                </c:pt>
                <c:pt idx="123">
                  <c:v>749.27267032907048</c:v>
                </c:pt>
                <c:pt idx="124">
                  <c:v>745.24698826279905</c:v>
                </c:pt>
                <c:pt idx="125">
                  <c:v>741.25916328177777</c:v>
                </c:pt>
                <c:pt idx="126">
                  <c:v>737.30413763417243</c:v>
                </c:pt>
                <c:pt idx="127">
                  <c:v>733.3839959535951</c:v>
                </c:pt>
                <c:pt idx="128">
                  <c:v>729.49434230032114</c:v>
                </c:pt>
                <c:pt idx="129">
                  <c:v>725.63463716253273</c:v>
                </c:pt>
                <c:pt idx="130">
                  <c:v>721.81739292611951</c:v>
                </c:pt>
                <c:pt idx="131">
                  <c:v>718.01613639502079</c:v>
                </c:pt>
                <c:pt idx="132">
                  <c:v>714.24428286719944</c:v>
                </c:pt>
                <c:pt idx="133">
                  <c:v>710.50482233139451</c:v>
                </c:pt>
                <c:pt idx="134">
                  <c:v>706.79277641462727</c:v>
                </c:pt>
                <c:pt idx="135">
                  <c:v>703.10767720042224</c:v>
                </c:pt>
                <c:pt idx="136">
                  <c:v>699.4627820555329</c:v>
                </c:pt>
                <c:pt idx="137">
                  <c:v>695.83034491172054</c:v>
                </c:pt>
                <c:pt idx="138">
                  <c:v>692.22829157031572</c:v>
                </c:pt>
                <c:pt idx="139">
                  <c:v>688.65233595576717</c:v>
                </c:pt>
                <c:pt idx="140">
                  <c:v>685.1010956087639</c:v>
                </c:pt>
                <c:pt idx="141">
                  <c:v>681.58848162624736</c:v>
                </c:pt>
                <c:pt idx="142">
                  <c:v>678.08559684147201</c:v>
                </c:pt>
                <c:pt idx="143">
                  <c:v>674.61186910962601</c:v>
                </c:pt>
                <c:pt idx="144">
                  <c:v>671.15759501041464</c:v>
                </c:pt>
                <c:pt idx="145">
                  <c:v>667.73043913396771</c:v>
                </c:pt>
                <c:pt idx="146">
                  <c:v>664.32560371952638</c:v>
                </c:pt>
                <c:pt idx="147">
                  <c:v>660.95990197347157</c:v>
                </c:pt>
                <c:pt idx="148">
                  <c:v>657.60478357505872</c:v>
                </c:pt>
                <c:pt idx="149">
                  <c:v>654.27086020252159</c:v>
                </c:pt>
                <c:pt idx="150">
                  <c:v>650.95779866566181</c:v>
                </c:pt>
                <c:pt idx="151">
                  <c:v>647.66578976131916</c:v>
                </c:pt>
                <c:pt idx="152">
                  <c:v>644.41534897883423</c:v>
                </c:pt>
                <c:pt idx="153">
                  <c:v>641.1690856253864</c:v>
                </c:pt>
                <c:pt idx="154">
                  <c:v>637.94232963751153</c:v>
                </c:pt>
                <c:pt idx="155">
                  <c:v>634.73499304277027</c:v>
                </c:pt>
                <c:pt idx="156">
                  <c:v>631.55247631703639</c:v>
                </c:pt>
                <c:pt idx="157">
                  <c:v>628.40505223700222</c:v>
                </c:pt>
                <c:pt idx="158">
                  <c:v>625.2594801632855</c:v>
                </c:pt>
                <c:pt idx="159">
                  <c:v>622.13286422028693</c:v>
                </c:pt>
                <c:pt idx="160">
                  <c:v>619.02908632299795</c:v>
                </c:pt>
                <c:pt idx="161">
                  <c:v>615.95985587426617</c:v>
                </c:pt>
                <c:pt idx="162">
                  <c:v>612.8906640801124</c:v>
                </c:pt>
                <c:pt idx="163">
                  <c:v>609.84095797622103</c:v>
                </c:pt>
                <c:pt idx="164">
                  <c:v>606.81124636881839</c:v>
                </c:pt>
                <c:pt idx="165">
                  <c:v>603.79470191094515</c:v>
                </c:pt>
                <c:pt idx="166">
                  <c:v>600.81568905316817</c:v>
                </c:pt>
                <c:pt idx="167">
                  <c:v>597.8392287352882</c:v>
                </c:pt>
                <c:pt idx="168">
                  <c:v>594.87958042998014</c:v>
                </c:pt>
                <c:pt idx="169">
                  <c:v>591.93509468791979</c:v>
                </c:pt>
                <c:pt idx="170">
                  <c:v>589.02616184999783</c:v>
                </c:pt>
                <c:pt idx="171">
                  <c:v>586.11762261471631</c:v>
                </c:pt>
                <c:pt idx="172">
                  <c:v>583.22347983738655</c:v>
                </c:pt>
                <c:pt idx="173">
                  <c:v>580.34352517919388</c:v>
                </c:pt>
                <c:pt idx="174">
                  <c:v>577.50267465818126</c:v>
                </c:pt>
                <c:pt idx="175">
                  <c:v>574.65667276926047</c:v>
                </c:pt>
                <c:pt idx="176">
                  <c:v>571.8241382264473</c:v>
                </c:pt>
                <c:pt idx="177">
                  <c:v>569.00856303326839</c:v>
                </c:pt>
                <c:pt idx="178">
                  <c:v>566.20834740922214</c:v>
                </c:pt>
                <c:pt idx="179">
                  <c:v>563.44160081657367</c:v>
                </c:pt>
                <c:pt idx="180">
                  <c:v>560.6693292139945</c:v>
                </c:pt>
                <c:pt idx="181">
                  <c:v>557.91307912672096</c:v>
                </c:pt>
                <c:pt idx="182">
                  <c:v>555.16894119682638</c:v>
                </c:pt>
                <c:pt idx="183">
                  <c:v>552.45978846854257</c:v>
                </c:pt>
                <c:pt idx="184">
                  <c:v>549.74553149509461</c:v>
                </c:pt>
                <c:pt idx="185">
                  <c:v>547.04275210232026</c:v>
                </c:pt>
                <c:pt idx="186">
                  <c:v>544.35224718479662</c:v>
                </c:pt>
                <c:pt idx="187">
                  <c:v>541.68912235213611</c:v>
                </c:pt>
                <c:pt idx="188">
                  <c:v>539.00853612752235</c:v>
                </c:pt>
                <c:pt idx="189">
                  <c:v>536.33272003460775</c:v>
                </c:pt>
                <c:pt idx="190">
                  <c:v>533.68478714781088</c:v>
                </c:pt>
                <c:pt idx="191">
                  <c:v>531.01858279402563</c:v>
                </c:pt>
                <c:pt idx="192">
                  <c:v>528.35698905901324</c:v>
                </c:pt>
                <c:pt idx="193">
                  <c:v>525.69995126071535</c:v>
                </c:pt>
                <c:pt idx="194">
                  <c:v>523.0715289928047</c:v>
                </c:pt>
                <c:pt idx="195">
                  <c:v>520.42369073059206</c:v>
                </c:pt>
                <c:pt idx="196">
                  <c:v>517.78024798525735</c:v>
                </c:pt>
                <c:pt idx="197">
                  <c:v>515.14114551222019</c:v>
                </c:pt>
                <c:pt idx="198">
                  <c:v>512.53146050576152</c:v>
                </c:pt>
                <c:pt idx="199">
                  <c:v>509.36926396256422</c:v>
                </c:pt>
                <c:pt idx="200">
                  <c:v>506.7842193229165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752144"/>
        <c:axId val="549753776"/>
      </c:scatterChart>
      <c:valAx>
        <c:axId val="549752144"/>
        <c:scaling>
          <c:orientation val="minMax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x, </a:t>
                </a:r>
                <a:r>
                  <a:rPr lang="ru-RU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0.94240866604662121"/>
              <c:y val="0.8792522911449980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53776"/>
        <c:crossesAt val="-0.2"/>
        <c:crossBetween val="midCat"/>
      </c:valAx>
      <c:valAx>
        <c:axId val="549753776"/>
        <c:scaling>
          <c:orientation val="minMax"/>
          <c:min val="40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Ts</a:t>
                </a:r>
                <a:r>
                  <a:rPr lang="en-US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</a:t>
                </a:r>
              </a:p>
            </c:rich>
          </c:tx>
          <c:layout>
            <c:manualLayout>
              <c:xMode val="edge"/>
              <c:yMode val="edge"/>
              <c:x val="1.4965259219668627E-2"/>
              <c:y val="4.4899044825073451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52144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61910132692526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v0</c:v>
          </c:tx>
          <c:spPr>
            <a:ln w="2222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прогиб!$B$1:$GT$1</c:f>
              <c:numCache>
                <c:formatCode>General</c:formatCode>
                <c:ptCount val="201"/>
                <c:pt idx="0">
                  <c:v>0</c:v>
                </c:pt>
                <c:pt idx="1">
                  <c:v>1.2E-2</c:v>
                </c:pt>
                <c:pt idx="2">
                  <c:v>2.4E-2</c:v>
                </c:pt>
                <c:pt idx="3">
                  <c:v>3.5999999999999997E-2</c:v>
                </c:pt>
                <c:pt idx="4">
                  <c:v>4.8000000000000001E-2</c:v>
                </c:pt>
                <c:pt idx="5">
                  <c:v>0.06</c:v>
                </c:pt>
                <c:pt idx="6">
                  <c:v>7.1999999999999995E-2</c:v>
                </c:pt>
                <c:pt idx="7">
                  <c:v>8.4000000000000005E-2</c:v>
                </c:pt>
                <c:pt idx="8">
                  <c:v>9.6000000000000002E-2</c:v>
                </c:pt>
                <c:pt idx="9">
                  <c:v>0.108</c:v>
                </c:pt>
                <c:pt idx="10">
                  <c:v>0.12</c:v>
                </c:pt>
                <c:pt idx="11">
                  <c:v>0.13200000000000001</c:v>
                </c:pt>
                <c:pt idx="12">
                  <c:v>0.14399999999999999</c:v>
                </c:pt>
                <c:pt idx="13">
                  <c:v>0.156</c:v>
                </c:pt>
                <c:pt idx="14">
                  <c:v>0.16800000000000001</c:v>
                </c:pt>
                <c:pt idx="15">
                  <c:v>0.18</c:v>
                </c:pt>
                <c:pt idx="16">
                  <c:v>0.192</c:v>
                </c:pt>
                <c:pt idx="17">
                  <c:v>0.20399999999999999</c:v>
                </c:pt>
                <c:pt idx="18">
                  <c:v>0.216</c:v>
                </c:pt>
                <c:pt idx="19">
                  <c:v>0.22800000000000001</c:v>
                </c:pt>
                <c:pt idx="20">
                  <c:v>0.24</c:v>
                </c:pt>
                <c:pt idx="21">
                  <c:v>0.252</c:v>
                </c:pt>
                <c:pt idx="22">
                  <c:v>0.26400000000000001</c:v>
                </c:pt>
                <c:pt idx="23">
                  <c:v>0.27600000000000002</c:v>
                </c:pt>
                <c:pt idx="24">
                  <c:v>0.28799999999999998</c:v>
                </c:pt>
                <c:pt idx="25">
                  <c:v>0.3</c:v>
                </c:pt>
                <c:pt idx="26">
                  <c:v>0.312</c:v>
                </c:pt>
                <c:pt idx="27">
                  <c:v>0.32400000000000001</c:v>
                </c:pt>
                <c:pt idx="28">
                  <c:v>0.33600000000000002</c:v>
                </c:pt>
                <c:pt idx="29">
                  <c:v>0.34799999999999998</c:v>
                </c:pt>
                <c:pt idx="30">
                  <c:v>0.36</c:v>
                </c:pt>
                <c:pt idx="31">
                  <c:v>0.372</c:v>
                </c:pt>
                <c:pt idx="32">
                  <c:v>0.38400000000000001</c:v>
                </c:pt>
                <c:pt idx="33">
                  <c:v>0.39600000000000002</c:v>
                </c:pt>
                <c:pt idx="34">
                  <c:v>0.40799999999999997</c:v>
                </c:pt>
                <c:pt idx="35">
                  <c:v>0.42</c:v>
                </c:pt>
                <c:pt idx="36">
                  <c:v>0.432</c:v>
                </c:pt>
                <c:pt idx="37">
                  <c:v>0.44400000000000001</c:v>
                </c:pt>
                <c:pt idx="38">
                  <c:v>0.45600000000000002</c:v>
                </c:pt>
                <c:pt idx="39">
                  <c:v>0.46800000000000003</c:v>
                </c:pt>
                <c:pt idx="40">
                  <c:v>0.48</c:v>
                </c:pt>
                <c:pt idx="41">
                  <c:v>0.49199999999999999</c:v>
                </c:pt>
                <c:pt idx="42">
                  <c:v>0.504</c:v>
                </c:pt>
                <c:pt idx="43">
                  <c:v>0.51600000000000001</c:v>
                </c:pt>
                <c:pt idx="44">
                  <c:v>0.52800000000000002</c:v>
                </c:pt>
                <c:pt idx="45">
                  <c:v>0.54</c:v>
                </c:pt>
                <c:pt idx="46">
                  <c:v>0.55200000000000005</c:v>
                </c:pt>
                <c:pt idx="47">
                  <c:v>0.56399999999999995</c:v>
                </c:pt>
                <c:pt idx="48">
                  <c:v>0.57599999999999996</c:v>
                </c:pt>
                <c:pt idx="49">
                  <c:v>0.58799999999999997</c:v>
                </c:pt>
                <c:pt idx="50">
                  <c:v>0.6</c:v>
                </c:pt>
                <c:pt idx="51">
                  <c:v>0.61199999999999999</c:v>
                </c:pt>
                <c:pt idx="52">
                  <c:v>0.624</c:v>
                </c:pt>
                <c:pt idx="53">
                  <c:v>0.63600000000000001</c:v>
                </c:pt>
                <c:pt idx="54">
                  <c:v>0.64800000000000002</c:v>
                </c:pt>
                <c:pt idx="55">
                  <c:v>0.66</c:v>
                </c:pt>
                <c:pt idx="56">
                  <c:v>0.67200000000000004</c:v>
                </c:pt>
                <c:pt idx="57">
                  <c:v>0.68400000000000005</c:v>
                </c:pt>
                <c:pt idx="58">
                  <c:v>0.69599999999999995</c:v>
                </c:pt>
                <c:pt idx="59">
                  <c:v>0.70799999999999996</c:v>
                </c:pt>
                <c:pt idx="60">
                  <c:v>0.72</c:v>
                </c:pt>
                <c:pt idx="61">
                  <c:v>0.73199999999999998</c:v>
                </c:pt>
                <c:pt idx="62">
                  <c:v>0.74399999999999999</c:v>
                </c:pt>
                <c:pt idx="63">
                  <c:v>0.75600000000000001</c:v>
                </c:pt>
                <c:pt idx="64">
                  <c:v>0.76800000000000002</c:v>
                </c:pt>
                <c:pt idx="65">
                  <c:v>0.78</c:v>
                </c:pt>
                <c:pt idx="66">
                  <c:v>0.79200000000000004</c:v>
                </c:pt>
                <c:pt idx="67">
                  <c:v>0.80400000000000005</c:v>
                </c:pt>
                <c:pt idx="68">
                  <c:v>0.81599999999999995</c:v>
                </c:pt>
                <c:pt idx="69">
                  <c:v>0.82799999999999996</c:v>
                </c:pt>
                <c:pt idx="70">
                  <c:v>0.84</c:v>
                </c:pt>
                <c:pt idx="71">
                  <c:v>0.85199999999999998</c:v>
                </c:pt>
                <c:pt idx="72">
                  <c:v>0.86399999999999999</c:v>
                </c:pt>
                <c:pt idx="73">
                  <c:v>0.876</c:v>
                </c:pt>
                <c:pt idx="74">
                  <c:v>0.88800000000000001</c:v>
                </c:pt>
                <c:pt idx="75">
                  <c:v>0.9</c:v>
                </c:pt>
                <c:pt idx="76">
                  <c:v>0.91200000000000003</c:v>
                </c:pt>
                <c:pt idx="77">
                  <c:v>0.92400000000000004</c:v>
                </c:pt>
                <c:pt idx="78">
                  <c:v>0.93600000000000005</c:v>
                </c:pt>
                <c:pt idx="79">
                  <c:v>0.94799999999999995</c:v>
                </c:pt>
                <c:pt idx="80">
                  <c:v>0.96</c:v>
                </c:pt>
                <c:pt idx="81">
                  <c:v>0.97199999999999998</c:v>
                </c:pt>
                <c:pt idx="82">
                  <c:v>0.98399999999999999</c:v>
                </c:pt>
                <c:pt idx="83">
                  <c:v>0.996</c:v>
                </c:pt>
                <c:pt idx="84">
                  <c:v>1.008</c:v>
                </c:pt>
                <c:pt idx="85">
                  <c:v>1.02</c:v>
                </c:pt>
                <c:pt idx="86">
                  <c:v>1.032</c:v>
                </c:pt>
                <c:pt idx="87">
                  <c:v>1.044</c:v>
                </c:pt>
                <c:pt idx="88">
                  <c:v>1.056</c:v>
                </c:pt>
                <c:pt idx="89">
                  <c:v>1.0680000000000001</c:v>
                </c:pt>
                <c:pt idx="90">
                  <c:v>1.08</c:v>
                </c:pt>
                <c:pt idx="91">
                  <c:v>1.0920000000000001</c:v>
                </c:pt>
                <c:pt idx="92">
                  <c:v>1.1040000000000001</c:v>
                </c:pt>
                <c:pt idx="93">
                  <c:v>1.1160000000000001</c:v>
                </c:pt>
                <c:pt idx="94">
                  <c:v>1.1279999999999999</c:v>
                </c:pt>
                <c:pt idx="95">
                  <c:v>1.1399999999999999</c:v>
                </c:pt>
                <c:pt idx="96">
                  <c:v>1.1519999999999999</c:v>
                </c:pt>
                <c:pt idx="97">
                  <c:v>1.1639999999999999</c:v>
                </c:pt>
                <c:pt idx="98">
                  <c:v>1.1759999999999999</c:v>
                </c:pt>
                <c:pt idx="99">
                  <c:v>1.1879999999999999</c:v>
                </c:pt>
                <c:pt idx="100">
                  <c:v>1.2</c:v>
                </c:pt>
                <c:pt idx="101">
                  <c:v>1.212</c:v>
                </c:pt>
                <c:pt idx="102">
                  <c:v>1.224</c:v>
                </c:pt>
                <c:pt idx="103">
                  <c:v>1.236</c:v>
                </c:pt>
                <c:pt idx="104">
                  <c:v>1.248</c:v>
                </c:pt>
                <c:pt idx="105">
                  <c:v>1.26</c:v>
                </c:pt>
                <c:pt idx="106">
                  <c:v>1.272</c:v>
                </c:pt>
                <c:pt idx="107">
                  <c:v>1.284</c:v>
                </c:pt>
                <c:pt idx="108">
                  <c:v>1.296</c:v>
                </c:pt>
                <c:pt idx="109">
                  <c:v>1.3080000000000001</c:v>
                </c:pt>
                <c:pt idx="110">
                  <c:v>1.32</c:v>
                </c:pt>
                <c:pt idx="111">
                  <c:v>1.3320000000000001</c:v>
                </c:pt>
                <c:pt idx="112">
                  <c:v>1.3440000000000001</c:v>
                </c:pt>
                <c:pt idx="113">
                  <c:v>1.3560000000000001</c:v>
                </c:pt>
                <c:pt idx="114">
                  <c:v>1.3680000000000001</c:v>
                </c:pt>
                <c:pt idx="115">
                  <c:v>1.38</c:v>
                </c:pt>
                <c:pt idx="116">
                  <c:v>1.3919999999999999</c:v>
                </c:pt>
                <c:pt idx="117">
                  <c:v>1.4039999999999999</c:v>
                </c:pt>
                <c:pt idx="118">
                  <c:v>1.4159999999999999</c:v>
                </c:pt>
                <c:pt idx="119">
                  <c:v>1.4279999999999999</c:v>
                </c:pt>
                <c:pt idx="120">
                  <c:v>1.44</c:v>
                </c:pt>
                <c:pt idx="121">
                  <c:v>1.452</c:v>
                </c:pt>
                <c:pt idx="122">
                  <c:v>1.464</c:v>
                </c:pt>
                <c:pt idx="123">
                  <c:v>1.476</c:v>
                </c:pt>
                <c:pt idx="124">
                  <c:v>1.488</c:v>
                </c:pt>
                <c:pt idx="125">
                  <c:v>1.5</c:v>
                </c:pt>
                <c:pt idx="126">
                  <c:v>1.512</c:v>
                </c:pt>
                <c:pt idx="127">
                  <c:v>1.524</c:v>
                </c:pt>
                <c:pt idx="128">
                  <c:v>1.536</c:v>
                </c:pt>
                <c:pt idx="129">
                  <c:v>1.548</c:v>
                </c:pt>
                <c:pt idx="130">
                  <c:v>1.56</c:v>
                </c:pt>
                <c:pt idx="131">
                  <c:v>1.5720000000000001</c:v>
                </c:pt>
                <c:pt idx="132">
                  <c:v>1.5840000000000001</c:v>
                </c:pt>
                <c:pt idx="133">
                  <c:v>1.5960000000000001</c:v>
                </c:pt>
                <c:pt idx="134">
                  <c:v>1.6080000000000001</c:v>
                </c:pt>
                <c:pt idx="135">
                  <c:v>1.62</c:v>
                </c:pt>
                <c:pt idx="136">
                  <c:v>1.6319999999999999</c:v>
                </c:pt>
                <c:pt idx="137">
                  <c:v>1.6439999999999999</c:v>
                </c:pt>
                <c:pt idx="138">
                  <c:v>1.6559999999999999</c:v>
                </c:pt>
                <c:pt idx="139">
                  <c:v>1.6679999999999999</c:v>
                </c:pt>
                <c:pt idx="140">
                  <c:v>1.68</c:v>
                </c:pt>
                <c:pt idx="141">
                  <c:v>1.6919999999999999</c:v>
                </c:pt>
                <c:pt idx="142">
                  <c:v>1.704</c:v>
                </c:pt>
                <c:pt idx="143">
                  <c:v>1.716</c:v>
                </c:pt>
                <c:pt idx="144">
                  <c:v>1.728</c:v>
                </c:pt>
                <c:pt idx="145">
                  <c:v>1.74</c:v>
                </c:pt>
                <c:pt idx="146">
                  <c:v>1.752</c:v>
                </c:pt>
                <c:pt idx="147">
                  <c:v>1.764</c:v>
                </c:pt>
                <c:pt idx="148">
                  <c:v>1.776</c:v>
                </c:pt>
                <c:pt idx="149">
                  <c:v>1.788</c:v>
                </c:pt>
                <c:pt idx="150">
                  <c:v>1.8</c:v>
                </c:pt>
                <c:pt idx="151">
                  <c:v>1.8120000000000001</c:v>
                </c:pt>
                <c:pt idx="152">
                  <c:v>1.8240000000000001</c:v>
                </c:pt>
                <c:pt idx="153">
                  <c:v>1.8360000000000001</c:v>
                </c:pt>
                <c:pt idx="154">
                  <c:v>1.8480000000000001</c:v>
                </c:pt>
                <c:pt idx="155">
                  <c:v>1.86</c:v>
                </c:pt>
                <c:pt idx="156">
                  <c:v>1.8720000000000001</c:v>
                </c:pt>
                <c:pt idx="157">
                  <c:v>1.8839999999999999</c:v>
                </c:pt>
                <c:pt idx="158">
                  <c:v>1.8959999999999999</c:v>
                </c:pt>
                <c:pt idx="159">
                  <c:v>1.9079999999999999</c:v>
                </c:pt>
                <c:pt idx="160">
                  <c:v>1.92</c:v>
                </c:pt>
                <c:pt idx="161">
                  <c:v>1.9319999999999999</c:v>
                </c:pt>
                <c:pt idx="162">
                  <c:v>1.944</c:v>
                </c:pt>
                <c:pt idx="163">
                  <c:v>1.956</c:v>
                </c:pt>
                <c:pt idx="164">
                  <c:v>1.968</c:v>
                </c:pt>
                <c:pt idx="165">
                  <c:v>1.98</c:v>
                </c:pt>
                <c:pt idx="166">
                  <c:v>1.992</c:v>
                </c:pt>
                <c:pt idx="167">
                  <c:v>2.004</c:v>
                </c:pt>
                <c:pt idx="168">
                  <c:v>2.016</c:v>
                </c:pt>
                <c:pt idx="169">
                  <c:v>2.028</c:v>
                </c:pt>
                <c:pt idx="170">
                  <c:v>2.04</c:v>
                </c:pt>
                <c:pt idx="171">
                  <c:v>2.052</c:v>
                </c:pt>
                <c:pt idx="172">
                  <c:v>2.0640000000000001</c:v>
                </c:pt>
                <c:pt idx="173">
                  <c:v>2.0760000000000001</c:v>
                </c:pt>
                <c:pt idx="174">
                  <c:v>2.0880000000000001</c:v>
                </c:pt>
                <c:pt idx="175">
                  <c:v>2.1</c:v>
                </c:pt>
                <c:pt idx="176">
                  <c:v>2.1120000000000001</c:v>
                </c:pt>
                <c:pt idx="177">
                  <c:v>2.1240000000000001</c:v>
                </c:pt>
                <c:pt idx="178">
                  <c:v>2.1360000000000001</c:v>
                </c:pt>
                <c:pt idx="179">
                  <c:v>2.1480000000000001</c:v>
                </c:pt>
                <c:pt idx="180">
                  <c:v>2.16</c:v>
                </c:pt>
                <c:pt idx="181">
                  <c:v>2.1720000000000002</c:v>
                </c:pt>
                <c:pt idx="182">
                  <c:v>2.1840000000000002</c:v>
                </c:pt>
                <c:pt idx="183">
                  <c:v>2.1960000000000002</c:v>
                </c:pt>
                <c:pt idx="184">
                  <c:v>2.2080000000000002</c:v>
                </c:pt>
                <c:pt idx="185">
                  <c:v>2.2200000000000002</c:v>
                </c:pt>
                <c:pt idx="186">
                  <c:v>2.2320000000000002</c:v>
                </c:pt>
                <c:pt idx="187">
                  <c:v>2.2440000000000002</c:v>
                </c:pt>
                <c:pt idx="188">
                  <c:v>2.2559999999999998</c:v>
                </c:pt>
                <c:pt idx="189">
                  <c:v>2.2679999999999998</c:v>
                </c:pt>
                <c:pt idx="190">
                  <c:v>2.2799999999999998</c:v>
                </c:pt>
                <c:pt idx="191">
                  <c:v>2.2919999999999998</c:v>
                </c:pt>
                <c:pt idx="192">
                  <c:v>2.3039999999999998</c:v>
                </c:pt>
                <c:pt idx="193">
                  <c:v>2.3159999999999998</c:v>
                </c:pt>
                <c:pt idx="194">
                  <c:v>2.3279999999999998</c:v>
                </c:pt>
                <c:pt idx="195">
                  <c:v>2.34</c:v>
                </c:pt>
                <c:pt idx="196">
                  <c:v>2.3519999999999999</c:v>
                </c:pt>
                <c:pt idx="197">
                  <c:v>2.3639999999999999</c:v>
                </c:pt>
                <c:pt idx="198">
                  <c:v>2.3759999999999999</c:v>
                </c:pt>
                <c:pt idx="199">
                  <c:v>2.3879999999999999</c:v>
                </c:pt>
                <c:pt idx="200">
                  <c:v>2.4</c:v>
                </c:pt>
              </c:numCache>
            </c:numRef>
          </c:xVal>
          <c:yVal>
            <c:numRef>
              <c:f>прогиб!$B$2:$GT$2</c:f>
              <c:numCache>
                <c:formatCode>General</c:formatCode>
                <c:ptCount val="201"/>
                <c:pt idx="0">
                  <c:v>0</c:v>
                </c:pt>
                <c:pt idx="1">
                  <c:v>0</c:v>
                </c:pt>
                <c:pt idx="2">
                  <c:v>-1.09619042027357E-4</c:v>
                </c:pt>
                <c:pt idx="3">
                  <c:v>-3.2732966347175601E-4</c:v>
                </c:pt>
                <c:pt idx="4">
                  <c:v>-6.5162085136449897E-4</c:v>
                </c:pt>
                <c:pt idx="5">
                  <c:v>-1.0809980424206799E-3</c:v>
                </c:pt>
                <c:pt idx="6">
                  <c:v>-1.6139831230806399E-3</c:v>
                </c:pt>
                <c:pt idx="7">
                  <c:v>-2.2491144295507001E-3</c:v>
                </c:pt>
                <c:pt idx="8">
                  <c:v>-2.98494674784325E-3</c:v>
                </c:pt>
                <c:pt idx="9">
                  <c:v>-3.8200513138160201E-3</c:v>
                </c:pt>
                <c:pt idx="10">
                  <c:v>-4.7530158132198302E-3</c:v>
                </c:pt>
                <c:pt idx="11">
                  <c:v>-5.7824443817583301E-3</c:v>
                </c:pt>
                <c:pt idx="12">
                  <c:v>-6.9066546399293698E-3</c:v>
                </c:pt>
                <c:pt idx="13">
                  <c:v>-8.1246198480835405E-3</c:v>
                </c:pt>
                <c:pt idx="14">
                  <c:v>-9.4388135816039793E-3</c:v>
                </c:pt>
                <c:pt idx="15">
                  <c:v>-1.08527882528717E-2</c:v>
                </c:pt>
                <c:pt idx="16">
                  <c:v>-1.2370299859025E-2</c:v>
                </c:pt>
                <c:pt idx="17">
                  <c:v>-1.39953230994248E-2</c:v>
                </c:pt>
                <c:pt idx="18">
                  <c:v>-1.5732067903492401E-2</c:v>
                </c:pt>
                <c:pt idx="19">
                  <c:v>-1.7584997530618499E-2</c:v>
                </c:pt>
                <c:pt idx="20">
                  <c:v>-1.9558848426225999E-2</c:v>
                </c:pt>
                <c:pt idx="21">
                  <c:v>-2.1658652044148598E-2</c:v>
                </c:pt>
                <c:pt idx="22">
                  <c:v>-2.3889758875936799E-2</c:v>
                </c:pt>
                <c:pt idx="23">
                  <c:v>-2.62578649634123E-2</c:v>
                </c:pt>
                <c:pt idx="24">
                  <c:v>-2.87690412128116E-2</c:v>
                </c:pt>
                <c:pt idx="25">
                  <c:v>-3.1429765878515599E-2</c:v>
                </c:pt>
                <c:pt idx="26">
                  <c:v>-3.4246960643260702E-2</c:v>
                </c:pt>
                <c:pt idx="27">
                  <c:v>-3.7228030791916E-2</c:v>
                </c:pt>
                <c:pt idx="28">
                  <c:v>-4.03809100599576E-2</c:v>
                </c:pt>
                <c:pt idx="29">
                  <c:v>-4.3714107410755002E-2</c:v>
                </c:pt>
                <c:pt idx="30">
                  <c:v>-4.7229012378789702E-2</c:v>
                </c:pt>
                <c:pt idx="31">
                  <c:v>-5.0924510693559903E-2</c:v>
                </c:pt>
                <c:pt idx="32">
                  <c:v>-5.47994854225127E-2</c:v>
                </c:pt>
                <c:pt idx="33">
                  <c:v>-5.8852816979557999E-2</c:v>
                </c:pt>
                <c:pt idx="34">
                  <c:v>-6.30833831339047E-2</c:v>
                </c:pt>
                <c:pt idx="35">
                  <c:v>-6.7490059019262097E-2</c:v>
                </c:pt>
                <c:pt idx="36">
                  <c:v>-7.2071717143434105E-2</c:v>
                </c:pt>
                <c:pt idx="37">
                  <c:v>-7.6827227398315004E-2</c:v>
                </c:pt>
                <c:pt idx="38">
                  <c:v>-8.1755457070295898E-2</c:v>
                </c:pt>
                <c:pt idx="39">
                  <c:v>-8.6855270851091002E-2</c:v>
                </c:pt>
                <c:pt idx="40">
                  <c:v>-9.2125530848994205E-2</c:v>
                </c:pt>
                <c:pt idx="41">
                  <c:v>-9.7565096600573997E-2</c:v>
                </c:pt>
                <c:pt idx="42">
                  <c:v>-0.103172825082819</c:v>
                </c:pt>
                <c:pt idx="43">
                  <c:v>-0.108947570725741</c:v>
                </c:pt>
                <c:pt idx="44">
                  <c:v>-0.114888185425453</c:v>
                </c:pt>
                <c:pt idx="45">
                  <c:v>-0.12099351855772</c:v>
                </c:pt>
                <c:pt idx="46">
                  <c:v>-0.12726241699200999</c:v>
                </c:pt>
                <c:pt idx="47">
                  <c:v>-0.13369372510604199</c:v>
                </c:pt>
                <c:pt idx="48">
                  <c:v>-0.14028628480085401</c:v>
                </c:pt>
                <c:pt idx="49">
                  <c:v>-0.14703893551639</c:v>
                </c:pt>
                <c:pt idx="50">
                  <c:v>-0.15395051424763601</c:v>
                </c:pt>
                <c:pt idx="51">
                  <c:v>-0.161019855561296</c:v>
                </c:pt>
                <c:pt idx="52">
                  <c:v>-0.16824579161303799</c:v>
                </c:pt>
                <c:pt idx="53">
                  <c:v>-0.17562715216531999</c:v>
                </c:pt>
                <c:pt idx="54">
                  <c:v>-0.183162764605795</c:v>
                </c:pt>
                <c:pt idx="55">
                  <c:v>-0.19085145396632999</c:v>
                </c:pt>
                <c:pt idx="56">
                  <c:v>-0.19869204294264001</c:v>
                </c:pt>
                <c:pt idx="57">
                  <c:v>-0.20668335191455101</c:v>
                </c:pt>
                <c:pt idx="58">
                  <c:v>-0.21482419896691601</c:v>
                </c:pt>
                <c:pt idx="59">
                  <c:v>-0.223113399911187</c:v>
                </c:pt>
                <c:pt idx="60">
                  <c:v>-0.23154976830766799</c:v>
                </c:pt>
                <c:pt idx="61">
                  <c:v>-0.240132115488459</c:v>
                </c:pt>
                <c:pt idx="62">
                  <c:v>-0.24885925058111699</c:v>
                </c:pt>
                <c:pt idx="63">
                  <c:v>-0.25772998053303198</c:v>
                </c:pt>
                <c:pt idx="64">
                  <c:v>-0.266743110136554</c:v>
                </c:pt>
                <c:pt idx="65">
                  <c:v>-0.27589744205488198</c:v>
                </c:pt>
                <c:pt idx="66">
                  <c:v>-0.28519177684873398</c:v>
                </c:pt>
                <c:pt idx="67">
                  <c:v>-0.294624913003803</c:v>
                </c:pt>
                <c:pt idx="68">
                  <c:v>-0.30419564695904699</c:v>
                </c:pt>
                <c:pt idx="69">
                  <c:v>-0.313902773135808</c:v>
                </c:pt>
                <c:pt idx="70">
                  <c:v>-0.32374508396778101</c:v>
                </c:pt>
                <c:pt idx="71">
                  <c:v>-0.33372136993187201</c:v>
                </c:pt>
                <c:pt idx="72">
                  <c:v>-0.34383041957994898</c:v>
                </c:pt>
                <c:pt idx="73">
                  <c:v>-0.35407101957151099</c:v>
                </c:pt>
                <c:pt idx="74">
                  <c:v>-0.364441954707309</c:v>
                </c:pt>
                <c:pt idx="75">
                  <c:v>-0.37494200796391702</c:v>
                </c:pt>
                <c:pt idx="76">
                  <c:v>-0.38556996052931197</c:v>
                </c:pt>
                <c:pt idx="77">
                  <c:v>-0.39632459183945101</c:v>
                </c:pt>
                <c:pt idx="78">
                  <c:v>-0.40720467961589502</c:v>
                </c:pt>
                <c:pt idx="79">
                  <c:v>-0.418208999904495</c:v>
                </c:pt>
                <c:pt idx="80">
                  <c:v>-0.42933632711517</c:v>
                </c:pt>
                <c:pt idx="81">
                  <c:v>-0.44058543406279799</c:v>
                </c:pt>
                <c:pt idx="82">
                  <c:v>-0.45195509200926098</c:v>
                </c:pt>
                <c:pt idx="83">
                  <c:v>-0.463444070706653</c:v>
                </c:pt>
                <c:pt idx="84">
                  <c:v>-0.47505113844170199</c:v>
                </c:pt>
                <c:pt idx="85">
                  <c:v>-0.48677506208141902</c:v>
                </c:pt>
                <c:pt idx="86">
                  <c:v>-0.49861460712001598</c:v>
                </c:pt>
                <c:pt idx="87">
                  <c:v>-0.51056853772711897</c:v>
                </c:pt>
                <c:pt idx="88">
                  <c:v>-0.52263561679731196</c:v>
                </c:pt>
                <c:pt idx="89">
                  <c:v>-0.53481460600105002</c:v>
                </c:pt>
                <c:pt idx="90">
                  <c:v>-0.54710426583696103</c:v>
                </c:pt>
                <c:pt idx="91">
                  <c:v>-0.55950335568559695</c:v>
                </c:pt>
                <c:pt idx="92">
                  <c:v>-0.57201063386464301</c:v>
                </c:pt>
                <c:pt idx="93">
                  <c:v>-0.58462485768565597</c:v>
                </c:pt>
                <c:pt idx="94">
                  <c:v>-0.597344783512332</c:v>
                </c:pt>
                <c:pt idx="95">
                  <c:v>-0.61016916682038602</c:v>
                </c:pt>
                <c:pt idx="96">
                  <c:v>-0.62309676225905297</c:v>
                </c:pt>
                <c:pt idx="97">
                  <c:v>-0.63612632371426503</c:v>
                </c:pt>
                <c:pt idx="98">
                  <c:v>-0.64925660437355703</c:v>
                </c:pt>
                <c:pt idx="99">
                  <c:v>-0.66248635679272805</c:v>
                </c:pt>
                <c:pt idx="100">
                  <c:v>-0.67581433296433302</c:v>
                </c:pt>
                <c:pt idx="101">
                  <c:v>-0.68923928438801896</c:v>
                </c:pt>
                <c:pt idx="102">
                  <c:v>-0.70275996214279701</c:v>
                </c:pt>
                <c:pt idx="103">
                  <c:v>-0.71637511696126099</c:v>
                </c:pt>
                <c:pt idx="104">
                  <c:v>-0.73008349930583605</c:v>
                </c:pt>
                <c:pt idx="105">
                  <c:v>-0.743883859447101</c:v>
                </c:pt>
                <c:pt idx="106">
                  <c:v>-0.75777494754424102</c:v>
                </c:pt>
                <c:pt idx="107">
                  <c:v>-0.77175551372769602</c:v>
                </c:pt>
                <c:pt idx="108">
                  <c:v>-0.78582430818406002</c:v>
                </c:pt>
                <c:pt idx="109">
                  <c:v>-0.799980081243295</c:v>
                </c:pt>
                <c:pt idx="110">
                  <c:v>-0.81422158346833295</c:v>
                </c:pt>
                <c:pt idx="111">
                  <c:v>-0.82854756574712096</c:v>
                </c:pt>
                <c:pt idx="112">
                  <c:v>-0.84295677938718705</c:v>
                </c:pt>
                <c:pt idx="113">
                  <c:v>-0.857447976212799</c:v>
                </c:pt>
                <c:pt idx="114">
                  <c:v>-0.87201990866478696</c:v>
                </c:pt>
                <c:pt idx="115">
                  <c:v>-0.88667132990311603</c:v>
                </c:pt>
                <c:pt idx="116">
                  <c:v>-0.90140099391227502</c:v>
                </c:pt>
                <c:pt idx="117">
                  <c:v>-0.91620765560957895</c:v>
                </c:pt>
                <c:pt idx="118">
                  <c:v>-0.93109007095645402</c:v>
                </c:pt>
                <c:pt idx="119">
                  <c:v>-0.94604699707281703</c:v>
                </c:pt>
                <c:pt idx="120">
                  <c:v>-0.96107719235461297</c:v>
                </c:pt>
                <c:pt idx="121">
                  <c:v>-0.97617941659463903</c:v>
                </c:pt>
                <c:pt idx="122">
                  <c:v>-0.991352431106717</c:v>
                </c:pt>
                <c:pt idx="123">
                  <c:v>-1.00659499885335</c:v>
                </c:pt>
                <c:pt idx="124">
                  <c:v>-1.02190588457695</c:v>
                </c:pt>
                <c:pt idx="125">
                  <c:v>-1.0372838549347401</c:v>
                </c:pt>
                <c:pt idx="126">
                  <c:v>-1.0527276786375099</c:v>
                </c:pt>
                <c:pt idx="127">
                  <c:v>-1.06823612659219</c:v>
                </c:pt>
                <c:pt idx="128">
                  <c:v>-1.08380797204857</c:v>
                </c:pt>
                <c:pt idx="129">
                  <c:v>-1.09944199075016</c:v>
                </c:pt>
                <c:pt idx="130">
                  <c:v>-1.1151369610892901</c:v>
                </c:pt>
                <c:pt idx="131">
                  <c:v>-1.1308916642667499</c:v>
                </c:pt>
                <c:pt idx="132">
                  <c:v>-1.14670488445593</c:v>
                </c:pt>
                <c:pt idx="133">
                  <c:v>-1.1625754089717599</c:v>
                </c:pt>
                <c:pt idx="134">
                  <c:v>-1.17850202844449</c:v>
                </c:pt>
                <c:pt idx="135">
                  <c:v>-1.19448353699857</c:v>
                </c:pt>
                <c:pt idx="136">
                  <c:v>-1.21051873243664</c:v>
                </c:pt>
                <c:pt idx="137">
                  <c:v>-1.22660641642907</c:v>
                </c:pt>
                <c:pt idx="138">
                  <c:v>-1.2427453947089699</c:v>
                </c:pt>
                <c:pt idx="139">
                  <c:v>-1.25893447727295</c:v>
                </c:pt>
                <c:pt idx="140">
                  <c:v>-1.2751724785879099</c:v>
                </c:pt>
                <c:pt idx="141">
                  <c:v>-1.29145821780394</c:v>
                </c:pt>
                <c:pt idx="142">
                  <c:v>-1.3077905189736501</c:v>
                </c:pt>
                <c:pt idx="143">
                  <c:v>-1.32416821127802</c:v>
                </c:pt>
                <c:pt idx="144">
                  <c:v>-1.34059012925918</c:v>
                </c:pt>
                <c:pt idx="145">
                  <c:v>-1.3570551130602</c:v>
                </c:pt>
                <c:pt idx="146">
                  <c:v>-1.37356200867224</c:v>
                </c:pt>
                <c:pt idx="147">
                  <c:v>-1.3901096681893099</c:v>
                </c:pt>
                <c:pt idx="148">
                  <c:v>-1.4066969500708599</c:v>
                </c:pt>
                <c:pt idx="149">
                  <c:v>-1.42332271941255</c:v>
                </c:pt>
                <c:pt idx="150">
                  <c:v>-1.4399858482255301</c:v>
                </c:pt>
                <c:pt idx="151">
                  <c:v>-1.4566852157243899</c:v>
                </c:pt>
                <c:pt idx="152">
                  <c:v>-1.4734197086243599</c:v>
                </c:pt>
                <c:pt idx="153">
                  <c:v>-1.4901882214478199</c:v>
                </c:pt>
                <c:pt idx="154">
                  <c:v>-1.5069896568407699</c:v>
                </c:pt>
                <c:pt idx="155">
                  <c:v>-1.5238229258993401</c:v>
                </c:pt>
                <c:pt idx="156">
                  <c:v>-1.54068694850704</c:v>
                </c:pt>
                <c:pt idx="157">
                  <c:v>-1.5575806536829</c:v>
                </c:pt>
                <c:pt idx="158">
                  <c:v>-1.5745029799411401</c:v>
                </c:pt>
                <c:pt idx="159">
                  <c:v>-1.59145287566267</c:v>
                </c:pt>
                <c:pt idx="160">
                  <c:v>-1.6084292994790399</c:v>
                </c:pt>
                <c:pt idx="161">
                  <c:v>-1.6254312206691801</c:v>
                </c:pt>
                <c:pt idx="162">
                  <c:v>-1.6424576195696701</c:v>
                </c:pt>
                <c:pt idx="163">
                  <c:v>-1.6595074879989</c:v>
                </c:pt>
                <c:pt idx="164">
                  <c:v>-1.6765798296957499</c:v>
                </c:pt>
                <c:pt idx="165">
                  <c:v>-1.6936736607735501</c:v>
                </c:pt>
                <c:pt idx="166">
                  <c:v>-1.7107880101897901</c:v>
                </c:pt>
                <c:pt idx="167">
                  <c:v>-1.72792192023226</c:v>
                </c:pt>
                <c:pt idx="168">
                  <c:v>-1.7450744470225401</c:v>
                </c:pt>
                <c:pt idx="169">
                  <c:v>-1.7622446610373499</c:v>
                </c:pt>
                <c:pt idx="170">
                  <c:v>-1.77943164764867</c:v>
                </c:pt>
                <c:pt idx="171">
                  <c:v>-1.7966345076835499</c:v>
                </c:pt>
                <c:pt idx="172">
                  <c:v>-1.81385235800427</c:v>
                </c:pt>
                <c:pt idx="173">
                  <c:v>-1.8310843321100501</c:v>
                </c:pt>
                <c:pt idx="174">
                  <c:v>-1.84832958076108</c:v>
                </c:pt>
                <c:pt idx="175">
                  <c:v>-1.86558727262609</c:v>
                </c:pt>
                <c:pt idx="176">
                  <c:v>-1.8828565949543601</c:v>
                </c:pt>
                <c:pt idx="177">
                  <c:v>-1.9001367542736201</c:v>
                </c:pt>
                <c:pt idx="178">
                  <c:v>-1.9174269771147301</c:v>
                </c:pt>
                <c:pt idx="179">
                  <c:v>-1.9347265107648099</c:v>
                </c:pt>
                <c:pt idx="180">
                  <c:v>-1.95203462404994</c:v>
                </c:pt>
                <c:pt idx="181">
                  <c:v>-1.96935060814895</c:v>
                </c:pt>
                <c:pt idx="182">
                  <c:v>-1.98667377744008</c:v>
                </c:pt>
                <c:pt idx="183">
                  <c:v>-2.0040034703818099</c:v>
                </c:pt>
                <c:pt idx="184">
                  <c:v>-2.0213390504299298</c:v>
                </c:pt>
                <c:pt idx="185">
                  <c:v>-2.0386799069925798</c:v>
                </c:pt>
                <c:pt idx="186">
                  <c:v>-2.0560254564253002</c:v>
                </c:pt>
                <c:pt idx="187">
                  <c:v>-2.0733751430681702</c:v>
                </c:pt>
                <c:pt idx="188">
                  <c:v>-2.0907284403273398</c:v>
                </c:pt>
                <c:pt idx="189">
                  <c:v>-2.1080848518034099</c:v>
                </c:pt>
                <c:pt idx="190">
                  <c:v>-2.1254439124690898</c:v>
                </c:pt>
                <c:pt idx="191">
                  <c:v>-2.1428051898990699</c:v>
                </c:pt>
                <c:pt idx="192">
                  <c:v>-2.1601682855548598</c:v>
                </c:pt>
                <c:pt idx="193">
                  <c:v>-2.1775328361279098</c:v>
                </c:pt>
                <c:pt idx="194">
                  <c:v>-2.1948985149442302</c:v>
                </c:pt>
                <c:pt idx="195">
                  <c:v>-2.2122650334341998</c:v>
                </c:pt>
                <c:pt idx="196">
                  <c:v>-2.2296321426713499</c:v>
                </c:pt>
                <c:pt idx="197">
                  <c:v>-2.24699963498436</c:v>
                </c:pt>
                <c:pt idx="198">
                  <c:v>-2.2643673456465998</c:v>
                </c:pt>
                <c:pt idx="199">
                  <c:v>-2.2817351546481</c:v>
                </c:pt>
                <c:pt idx="200">
                  <c:v>-2.2991029885549299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761936"/>
        <c:axId val="549754320"/>
      </c:scatterChart>
      <c:valAx>
        <c:axId val="549761936"/>
        <c:scaling>
          <c:orientation val="minMax"/>
          <c:max val="2.4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x, </a:t>
                </a:r>
                <a:r>
                  <a:rPr lang="ru-RU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0.94027077187238284"/>
              <c:y val="0.8599733737736223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54320"/>
        <c:crossesAt val="-3"/>
        <c:crossBetween val="midCat"/>
        <c:majorUnit val="0.4"/>
      </c:valAx>
      <c:valAx>
        <c:axId val="549754320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l-GR" sz="1200" i="0" cap="none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υ</a:t>
                </a:r>
                <a:r>
                  <a:rPr lang="en-US" sz="1200" i="0" cap="none" baseline="-250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0</a:t>
                </a:r>
                <a:r>
                  <a:rPr lang="en-US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мм</a:t>
                </a:r>
              </a:p>
            </c:rich>
          </c:tx>
          <c:layout>
            <c:manualLayout>
              <c:xMode val="edge"/>
              <c:yMode val="edge"/>
              <c:x val="4.2252532436652251E-2"/>
              <c:y val="2.2375745541928737E-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6193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61910132692526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v0</c:v>
          </c:tx>
          <c:spPr>
            <a:ln w="2222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прогиб!$B$1:$GT$1</c:f>
              <c:numCache>
                <c:formatCode>General</c:formatCode>
                <c:ptCount val="201"/>
                <c:pt idx="0">
                  <c:v>0</c:v>
                </c:pt>
                <c:pt idx="1">
                  <c:v>3.7810000000000003E-2</c:v>
                </c:pt>
                <c:pt idx="2">
                  <c:v>7.5620000000000007E-2</c:v>
                </c:pt>
                <c:pt idx="3">
                  <c:v>0.11343</c:v>
                </c:pt>
                <c:pt idx="4">
                  <c:v>0.15124000000000001</c:v>
                </c:pt>
                <c:pt idx="5">
                  <c:v>0.18905</c:v>
                </c:pt>
                <c:pt idx="6">
                  <c:v>0.22686000000000001</c:v>
                </c:pt>
                <c:pt idx="7">
                  <c:v>0.26467000000000002</c:v>
                </c:pt>
                <c:pt idx="8">
                  <c:v>0.30248000000000003</c:v>
                </c:pt>
                <c:pt idx="9">
                  <c:v>0.34028999999999998</c:v>
                </c:pt>
                <c:pt idx="10">
                  <c:v>0.37809999999999999</c:v>
                </c:pt>
                <c:pt idx="11">
                  <c:v>0.41591</c:v>
                </c:pt>
                <c:pt idx="12">
                  <c:v>0.45372000000000001</c:v>
                </c:pt>
                <c:pt idx="13">
                  <c:v>0.49153000000000002</c:v>
                </c:pt>
                <c:pt idx="14">
                  <c:v>0.52934000000000003</c:v>
                </c:pt>
                <c:pt idx="15">
                  <c:v>0.56715000000000004</c:v>
                </c:pt>
                <c:pt idx="16">
                  <c:v>0.60496000000000005</c:v>
                </c:pt>
                <c:pt idx="17">
                  <c:v>0.64276999999999995</c:v>
                </c:pt>
                <c:pt idx="18">
                  <c:v>0.68057999999999996</c:v>
                </c:pt>
                <c:pt idx="19">
                  <c:v>0.71838999999999997</c:v>
                </c:pt>
                <c:pt idx="20">
                  <c:v>0.75619999999999998</c:v>
                </c:pt>
                <c:pt idx="21">
                  <c:v>0.79400999999999999</c:v>
                </c:pt>
                <c:pt idx="22">
                  <c:v>0.83182</c:v>
                </c:pt>
                <c:pt idx="23">
                  <c:v>0.86963000000000001</c:v>
                </c:pt>
                <c:pt idx="24">
                  <c:v>0.90744000000000002</c:v>
                </c:pt>
                <c:pt idx="25">
                  <c:v>0.94525000000000003</c:v>
                </c:pt>
                <c:pt idx="26">
                  <c:v>0.98306000000000004</c:v>
                </c:pt>
                <c:pt idx="27">
                  <c:v>1.0208699999999999</c:v>
                </c:pt>
                <c:pt idx="28">
                  <c:v>1.0586800000000001</c:v>
                </c:pt>
                <c:pt idx="29">
                  <c:v>1.09649</c:v>
                </c:pt>
                <c:pt idx="30">
                  <c:v>1.1343000000000001</c:v>
                </c:pt>
                <c:pt idx="31">
                  <c:v>1.17211</c:v>
                </c:pt>
                <c:pt idx="32">
                  <c:v>1.2099200000000001</c:v>
                </c:pt>
                <c:pt idx="33">
                  <c:v>1.24773</c:v>
                </c:pt>
                <c:pt idx="34">
                  <c:v>1.2855399999999999</c:v>
                </c:pt>
                <c:pt idx="35">
                  <c:v>1.32335</c:v>
                </c:pt>
                <c:pt idx="36">
                  <c:v>1.3611599999999999</c:v>
                </c:pt>
                <c:pt idx="37">
                  <c:v>1.39897</c:v>
                </c:pt>
                <c:pt idx="38">
                  <c:v>1.4367799999999999</c:v>
                </c:pt>
                <c:pt idx="39">
                  <c:v>1.4745900000000001</c:v>
                </c:pt>
                <c:pt idx="40">
                  <c:v>1.5124</c:v>
                </c:pt>
                <c:pt idx="41">
                  <c:v>1.5502100000000001</c:v>
                </c:pt>
                <c:pt idx="42">
                  <c:v>1.58802</c:v>
                </c:pt>
                <c:pt idx="43">
                  <c:v>1.6258300000000001</c:v>
                </c:pt>
                <c:pt idx="44">
                  <c:v>1.66364</c:v>
                </c:pt>
                <c:pt idx="45">
                  <c:v>1.7014499999999999</c:v>
                </c:pt>
                <c:pt idx="46">
                  <c:v>1.73926</c:v>
                </c:pt>
                <c:pt idx="47">
                  <c:v>1.7770699999999999</c:v>
                </c:pt>
                <c:pt idx="48">
                  <c:v>1.81488</c:v>
                </c:pt>
                <c:pt idx="49">
                  <c:v>1.8526899999999999</c:v>
                </c:pt>
                <c:pt idx="50">
                  <c:v>1.8905000000000001</c:v>
                </c:pt>
                <c:pt idx="51">
                  <c:v>1.92831</c:v>
                </c:pt>
                <c:pt idx="52">
                  <c:v>1.9661200000000001</c:v>
                </c:pt>
                <c:pt idx="53">
                  <c:v>2.00393</c:v>
                </c:pt>
                <c:pt idx="54">
                  <c:v>2.0417399999999999</c:v>
                </c:pt>
                <c:pt idx="55">
                  <c:v>2.0795499999999998</c:v>
                </c:pt>
                <c:pt idx="56">
                  <c:v>2.1173600000000001</c:v>
                </c:pt>
                <c:pt idx="57">
                  <c:v>2.15517</c:v>
                </c:pt>
                <c:pt idx="58">
                  <c:v>2.1929799999999999</c:v>
                </c:pt>
                <c:pt idx="59">
                  <c:v>2.2307899999999998</c:v>
                </c:pt>
                <c:pt idx="60">
                  <c:v>2.2686000000000002</c:v>
                </c:pt>
                <c:pt idx="61">
                  <c:v>2.3064100000000001</c:v>
                </c:pt>
                <c:pt idx="62">
                  <c:v>2.34422</c:v>
                </c:pt>
                <c:pt idx="63">
                  <c:v>2.3820299999999999</c:v>
                </c:pt>
                <c:pt idx="64">
                  <c:v>2.4198400000000002</c:v>
                </c:pt>
                <c:pt idx="65">
                  <c:v>2.4576500000000001</c:v>
                </c:pt>
                <c:pt idx="66">
                  <c:v>2.49546</c:v>
                </c:pt>
                <c:pt idx="67">
                  <c:v>2.5332699999999999</c:v>
                </c:pt>
                <c:pt idx="68">
                  <c:v>2.5710799999999998</c:v>
                </c:pt>
                <c:pt idx="69">
                  <c:v>2.6088900000000002</c:v>
                </c:pt>
                <c:pt idx="70">
                  <c:v>2.6467000000000001</c:v>
                </c:pt>
                <c:pt idx="71">
                  <c:v>2.68451</c:v>
                </c:pt>
                <c:pt idx="72">
                  <c:v>2.7223199999999999</c:v>
                </c:pt>
                <c:pt idx="73">
                  <c:v>2.7601300000000002</c:v>
                </c:pt>
                <c:pt idx="74">
                  <c:v>2.7979400000000001</c:v>
                </c:pt>
                <c:pt idx="75">
                  <c:v>2.83575</c:v>
                </c:pt>
                <c:pt idx="76">
                  <c:v>2.8735599999999999</c:v>
                </c:pt>
                <c:pt idx="77">
                  <c:v>2.9113699999999998</c:v>
                </c:pt>
                <c:pt idx="78">
                  <c:v>2.9491800000000001</c:v>
                </c:pt>
                <c:pt idx="79">
                  <c:v>2.98699</c:v>
                </c:pt>
                <c:pt idx="80">
                  <c:v>3.0247999999999999</c:v>
                </c:pt>
                <c:pt idx="81">
                  <c:v>3.0626099999999998</c:v>
                </c:pt>
                <c:pt idx="82">
                  <c:v>3.1004200000000002</c:v>
                </c:pt>
                <c:pt idx="83">
                  <c:v>3.1382300000000001</c:v>
                </c:pt>
                <c:pt idx="84">
                  <c:v>3.17604</c:v>
                </c:pt>
                <c:pt idx="85">
                  <c:v>3.2138499999999999</c:v>
                </c:pt>
                <c:pt idx="86">
                  <c:v>3.2516600000000002</c:v>
                </c:pt>
                <c:pt idx="87">
                  <c:v>3.2894700000000001</c:v>
                </c:pt>
                <c:pt idx="88">
                  <c:v>3.32728</c:v>
                </c:pt>
                <c:pt idx="89">
                  <c:v>3.3650899999999999</c:v>
                </c:pt>
                <c:pt idx="90">
                  <c:v>3.4028999999999998</c:v>
                </c:pt>
                <c:pt idx="91">
                  <c:v>3.4407100000000002</c:v>
                </c:pt>
                <c:pt idx="92">
                  <c:v>3.4785200000000001</c:v>
                </c:pt>
                <c:pt idx="93">
                  <c:v>3.51633</c:v>
                </c:pt>
                <c:pt idx="94">
                  <c:v>3.5541399999999999</c:v>
                </c:pt>
                <c:pt idx="95">
                  <c:v>3.5919500000000002</c:v>
                </c:pt>
                <c:pt idx="96">
                  <c:v>3.6297600000000001</c:v>
                </c:pt>
                <c:pt idx="97">
                  <c:v>3.66757</c:v>
                </c:pt>
                <c:pt idx="98">
                  <c:v>3.7053799999999999</c:v>
                </c:pt>
                <c:pt idx="99">
                  <c:v>3.7431899999999998</c:v>
                </c:pt>
                <c:pt idx="100">
                  <c:v>3.7810000000000001</c:v>
                </c:pt>
                <c:pt idx="101">
                  <c:v>3.81881</c:v>
                </c:pt>
                <c:pt idx="102">
                  <c:v>3.8566199999999999</c:v>
                </c:pt>
                <c:pt idx="103">
                  <c:v>3.8944299999999998</c:v>
                </c:pt>
                <c:pt idx="104">
                  <c:v>3.9322400000000002</c:v>
                </c:pt>
                <c:pt idx="105">
                  <c:v>3.9700500000000001</c:v>
                </c:pt>
                <c:pt idx="106">
                  <c:v>4.00786</c:v>
                </c:pt>
                <c:pt idx="107">
                  <c:v>4.0456700000000003</c:v>
                </c:pt>
                <c:pt idx="108">
                  <c:v>4.0834799999999998</c:v>
                </c:pt>
                <c:pt idx="109">
                  <c:v>4.1212900000000001</c:v>
                </c:pt>
                <c:pt idx="110">
                  <c:v>4.1590999999999996</c:v>
                </c:pt>
                <c:pt idx="111">
                  <c:v>4.1969099999999999</c:v>
                </c:pt>
                <c:pt idx="112">
                  <c:v>4.2347200000000003</c:v>
                </c:pt>
                <c:pt idx="113">
                  <c:v>4.2725299999999997</c:v>
                </c:pt>
                <c:pt idx="114">
                  <c:v>4.3103400000000001</c:v>
                </c:pt>
                <c:pt idx="115">
                  <c:v>4.3481500000000004</c:v>
                </c:pt>
                <c:pt idx="116">
                  <c:v>4.3859599999999999</c:v>
                </c:pt>
                <c:pt idx="117">
                  <c:v>4.4237700000000002</c:v>
                </c:pt>
                <c:pt idx="118">
                  <c:v>4.4615799999999997</c:v>
                </c:pt>
                <c:pt idx="119">
                  <c:v>4.49939</c:v>
                </c:pt>
                <c:pt idx="120">
                  <c:v>4.5372000000000003</c:v>
                </c:pt>
                <c:pt idx="121">
                  <c:v>4.5750099999999998</c:v>
                </c:pt>
                <c:pt idx="122">
                  <c:v>4.6128200000000001</c:v>
                </c:pt>
                <c:pt idx="123">
                  <c:v>4.6506299999999996</c:v>
                </c:pt>
                <c:pt idx="124">
                  <c:v>4.6884399999999999</c:v>
                </c:pt>
                <c:pt idx="125">
                  <c:v>4.7262500000000003</c:v>
                </c:pt>
                <c:pt idx="126">
                  <c:v>4.7640599999999997</c:v>
                </c:pt>
                <c:pt idx="127">
                  <c:v>4.8018700000000001</c:v>
                </c:pt>
                <c:pt idx="128">
                  <c:v>4.8396800000000004</c:v>
                </c:pt>
                <c:pt idx="129">
                  <c:v>4.8774899999999999</c:v>
                </c:pt>
                <c:pt idx="130">
                  <c:v>4.9153000000000002</c:v>
                </c:pt>
                <c:pt idx="131">
                  <c:v>4.9531099999999997</c:v>
                </c:pt>
                <c:pt idx="132">
                  <c:v>4.99092</c:v>
                </c:pt>
                <c:pt idx="133">
                  <c:v>5.0287300000000004</c:v>
                </c:pt>
                <c:pt idx="134">
                  <c:v>5.0665399999999998</c:v>
                </c:pt>
                <c:pt idx="135">
                  <c:v>5.1043500000000002</c:v>
                </c:pt>
                <c:pt idx="136">
                  <c:v>5.1421599999999996</c:v>
                </c:pt>
                <c:pt idx="137">
                  <c:v>5.17997</c:v>
                </c:pt>
                <c:pt idx="138">
                  <c:v>5.2177800000000003</c:v>
                </c:pt>
                <c:pt idx="139">
                  <c:v>5.2555899999999998</c:v>
                </c:pt>
                <c:pt idx="140">
                  <c:v>5.2934000000000001</c:v>
                </c:pt>
                <c:pt idx="141">
                  <c:v>5.3312099999999996</c:v>
                </c:pt>
                <c:pt idx="142">
                  <c:v>5.3690199999999999</c:v>
                </c:pt>
                <c:pt idx="143">
                  <c:v>5.4068300000000002</c:v>
                </c:pt>
                <c:pt idx="144">
                  <c:v>5.4446399999999997</c:v>
                </c:pt>
                <c:pt idx="145">
                  <c:v>5.48245</c:v>
                </c:pt>
                <c:pt idx="146">
                  <c:v>5.5202600000000004</c:v>
                </c:pt>
                <c:pt idx="147">
                  <c:v>5.5580699999999998</c:v>
                </c:pt>
                <c:pt idx="148">
                  <c:v>5.5958800000000002</c:v>
                </c:pt>
                <c:pt idx="149">
                  <c:v>5.6336899999999996</c:v>
                </c:pt>
                <c:pt idx="150">
                  <c:v>5.6715</c:v>
                </c:pt>
                <c:pt idx="151">
                  <c:v>5.7093100000000003</c:v>
                </c:pt>
                <c:pt idx="152">
                  <c:v>5.7471199999999998</c:v>
                </c:pt>
                <c:pt idx="153">
                  <c:v>5.7849300000000001</c:v>
                </c:pt>
                <c:pt idx="154">
                  <c:v>5.8227399999999996</c:v>
                </c:pt>
                <c:pt idx="155">
                  <c:v>5.8605499999999999</c:v>
                </c:pt>
                <c:pt idx="156">
                  <c:v>5.8983600000000003</c:v>
                </c:pt>
                <c:pt idx="157">
                  <c:v>5.9361699999999997</c:v>
                </c:pt>
                <c:pt idx="158">
                  <c:v>5.9739800000000001</c:v>
                </c:pt>
                <c:pt idx="159">
                  <c:v>6.0117900000000004</c:v>
                </c:pt>
                <c:pt idx="160">
                  <c:v>6.0495999999999999</c:v>
                </c:pt>
                <c:pt idx="161">
                  <c:v>6.0874100000000002</c:v>
                </c:pt>
                <c:pt idx="162">
                  <c:v>6.1252199999999997</c:v>
                </c:pt>
                <c:pt idx="163">
                  <c:v>6.16303</c:v>
                </c:pt>
                <c:pt idx="164">
                  <c:v>6.2008400000000004</c:v>
                </c:pt>
                <c:pt idx="165">
                  <c:v>6.2386499999999998</c:v>
                </c:pt>
                <c:pt idx="166">
                  <c:v>6.2764600000000002</c:v>
                </c:pt>
                <c:pt idx="167">
                  <c:v>6.3142699999999996</c:v>
                </c:pt>
                <c:pt idx="168">
                  <c:v>6.3520799999999999</c:v>
                </c:pt>
                <c:pt idx="169">
                  <c:v>6.3898900000000003</c:v>
                </c:pt>
                <c:pt idx="170">
                  <c:v>6.4276999999999997</c:v>
                </c:pt>
                <c:pt idx="171">
                  <c:v>6.4655100000000001</c:v>
                </c:pt>
                <c:pt idx="172">
                  <c:v>6.5033200000000004</c:v>
                </c:pt>
                <c:pt idx="173">
                  <c:v>6.5411299999999999</c:v>
                </c:pt>
                <c:pt idx="174">
                  <c:v>6.5789400000000002</c:v>
                </c:pt>
                <c:pt idx="175">
                  <c:v>6.6167499999999997</c:v>
                </c:pt>
                <c:pt idx="176">
                  <c:v>6.65456</c:v>
                </c:pt>
                <c:pt idx="177">
                  <c:v>6.6923700000000004</c:v>
                </c:pt>
                <c:pt idx="178">
                  <c:v>6.7301799999999998</c:v>
                </c:pt>
                <c:pt idx="179">
                  <c:v>6.7679900000000002</c:v>
                </c:pt>
                <c:pt idx="180">
                  <c:v>6.8057999999999996</c:v>
                </c:pt>
                <c:pt idx="181">
                  <c:v>6.84361</c:v>
                </c:pt>
                <c:pt idx="182">
                  <c:v>6.8814200000000003</c:v>
                </c:pt>
                <c:pt idx="183">
                  <c:v>6.9192299999999998</c:v>
                </c:pt>
                <c:pt idx="184">
                  <c:v>6.9570400000000001</c:v>
                </c:pt>
                <c:pt idx="185">
                  <c:v>6.9948499999999996</c:v>
                </c:pt>
                <c:pt idx="186">
                  <c:v>7.0326599999999999</c:v>
                </c:pt>
                <c:pt idx="187">
                  <c:v>7.0704700000000003</c:v>
                </c:pt>
                <c:pt idx="188">
                  <c:v>7.1082799999999997</c:v>
                </c:pt>
                <c:pt idx="189">
                  <c:v>7.1460900000000001</c:v>
                </c:pt>
                <c:pt idx="190">
                  <c:v>7.1839000000000004</c:v>
                </c:pt>
                <c:pt idx="191">
                  <c:v>7.2217099999999999</c:v>
                </c:pt>
                <c:pt idx="192">
                  <c:v>7.2595200000000002</c:v>
                </c:pt>
                <c:pt idx="193">
                  <c:v>7.2973299999999997</c:v>
                </c:pt>
                <c:pt idx="194">
                  <c:v>7.33514</c:v>
                </c:pt>
                <c:pt idx="195">
                  <c:v>7.3729500000000003</c:v>
                </c:pt>
                <c:pt idx="196">
                  <c:v>7.4107599999999998</c:v>
                </c:pt>
                <c:pt idx="197">
                  <c:v>7.4485700000000001</c:v>
                </c:pt>
                <c:pt idx="198">
                  <c:v>7.4863799999999996</c:v>
                </c:pt>
                <c:pt idx="199">
                  <c:v>7.5241899999999999</c:v>
                </c:pt>
                <c:pt idx="200">
                  <c:v>7.5620000000000003</c:v>
                </c:pt>
              </c:numCache>
            </c:numRef>
          </c:xVal>
          <c:yVal>
            <c:numRef>
              <c:f>прогиб!$B$2:$GT$2</c:f>
              <c:numCache>
                <c:formatCode>General</c:formatCode>
                <c:ptCount val="201"/>
                <c:pt idx="0">
                  <c:v>0</c:v>
                </c:pt>
                <c:pt idx="1">
                  <c:v>0</c:v>
                </c:pt>
                <c:pt idx="2">
                  <c:v>-2.7896477205474401E-4</c:v>
                </c:pt>
                <c:pt idx="3">
                  <c:v>-8.3210179607751198E-4</c:v>
                </c:pt>
                <c:pt idx="4">
                  <c:v>-1.6547429852637201E-3</c:v>
                </c:pt>
                <c:pt idx="5">
                  <c:v>-2.74234109235314E-3</c:v>
                </c:pt>
                <c:pt idx="6">
                  <c:v>-4.0904663213187599E-3</c:v>
                </c:pt>
                <c:pt idx="7">
                  <c:v>-5.6948031328763896E-3</c:v>
                </c:pt>
                <c:pt idx="8">
                  <c:v>-7.8657833307045795E-3</c:v>
                </c:pt>
                <c:pt idx="9">
                  <c:v>-1.0594041923706801E-2</c:v>
                </c:pt>
                <c:pt idx="10">
                  <c:v>-1.38703749799909E-2</c:v>
                </c:pt>
                <c:pt idx="11">
                  <c:v>-1.76857366889441E-2</c:v>
                </c:pt>
                <c:pt idx="12">
                  <c:v>-2.2031236543235001E-2</c:v>
                </c:pt>
                <c:pt idx="13">
                  <c:v>-2.68981366205799E-2</c:v>
                </c:pt>
                <c:pt idx="14">
                  <c:v>-3.2277848966961099E-2</c:v>
                </c:pt>
                <c:pt idx="15">
                  <c:v>-3.81619330773618E-2</c:v>
                </c:pt>
                <c:pt idx="16">
                  <c:v>-4.4542093470267198E-2</c:v>
                </c:pt>
                <c:pt idx="17">
                  <c:v>-5.1410177352353301E-2</c:v>
                </c:pt>
                <c:pt idx="18">
                  <c:v>-5.8758172369950602E-2</c:v>
                </c:pt>
                <c:pt idx="19">
                  <c:v>-6.6578204444022696E-2</c:v>
                </c:pt>
                <c:pt idx="20">
                  <c:v>-7.4862535685549195E-2</c:v>
                </c:pt>
                <c:pt idx="21">
                  <c:v>-8.3603562388337396E-2</c:v>
                </c:pt>
                <c:pt idx="22">
                  <c:v>-9.2793813096423206E-2</c:v>
                </c:pt>
                <c:pt idx="23">
                  <c:v>-0.102425946743343</c:v>
                </c:pt>
                <c:pt idx="24">
                  <c:v>-0.11249275086067601</c:v>
                </c:pt>
                <c:pt idx="25">
                  <c:v>-0.122987139853376</c:v>
                </c:pt>
                <c:pt idx="26">
                  <c:v>-0.13390215333950101</c:v>
                </c:pt>
                <c:pt idx="27">
                  <c:v>-0.145230954552071</c:v>
                </c:pt>
                <c:pt idx="28">
                  <c:v>-0.15696682880086399</c:v>
                </c:pt>
                <c:pt idx="29">
                  <c:v>-0.16910318199206101</c:v>
                </c:pt>
                <c:pt idx="30">
                  <c:v>-0.18163353920372399</c:v>
                </c:pt>
                <c:pt idx="31">
                  <c:v>-0.194551553613064</c:v>
                </c:pt>
                <c:pt idx="32">
                  <c:v>-0.20785100511646701</c:v>
                </c:pt>
                <c:pt idx="33">
                  <c:v>-0.221525799002704</c:v>
                </c:pt>
                <c:pt idx="34">
                  <c:v>-0.23556996467552799</c:v>
                </c:pt>
                <c:pt idx="35">
                  <c:v>-0.24997765441877401</c:v>
                </c:pt>
                <c:pt idx="36">
                  <c:v>-0.26478606889217698</c:v>
                </c:pt>
                <c:pt idx="37">
                  <c:v>-0.280285262028381</c:v>
                </c:pt>
                <c:pt idx="38">
                  <c:v>-0.29665433327220297</c:v>
                </c:pt>
                <c:pt idx="39">
                  <c:v>-0.31388111983358502</c:v>
                </c:pt>
                <c:pt idx="40">
                  <c:v>-0.33195359706662803</c:v>
                </c:pt>
                <c:pt idx="41">
                  <c:v>-0.35085987850474198</c:v>
                </c:pt>
                <c:pt idx="42">
                  <c:v>-0.370588215879609</c:v>
                </c:pt>
                <c:pt idx="43">
                  <c:v>-0.39112699912600402</c:v>
                </c:pt>
                <c:pt idx="44">
                  <c:v>-0.412464756386548</c:v>
                </c:pt>
                <c:pt idx="45">
                  <c:v>-0.434590154016401</c:v>
                </c:pt>
                <c:pt idx="46">
                  <c:v>-0.45749199658788903</c:v>
                </c:pt>
                <c:pt idx="47">
                  <c:v>-0.48115922689506602</c:v>
                </c:pt>
                <c:pt idx="48">
                  <c:v>-0.50558092595822202</c:v>
                </c:pt>
                <c:pt idx="49">
                  <c:v>-0.53074628752325503</c:v>
                </c:pt>
                <c:pt idx="50">
                  <c:v>-0.55664461806606302</c:v>
                </c:pt>
                <c:pt idx="51">
                  <c:v>-0.58326533679685799</c:v>
                </c:pt>
                <c:pt idx="52">
                  <c:v>-0.61059797566444396</c:v>
                </c:pt>
                <c:pt idx="53">
                  <c:v>-0.63863217936042105</c:v>
                </c:pt>
                <c:pt idx="54">
                  <c:v>-0.66735770532334604</c:v>
                </c:pt>
                <c:pt idx="55">
                  <c:v>-0.69676442374282599</c:v>
                </c:pt>
                <c:pt idx="56">
                  <c:v>-0.72684231756356699</c:v>
                </c:pt>
                <c:pt idx="57">
                  <c:v>-0.75758148248935497</c:v>
                </c:pt>
                <c:pt idx="58">
                  <c:v>-0.78897212698699204</c:v>
                </c:pt>
                <c:pt idx="59">
                  <c:v>-0.82100457229017099</c:v>
                </c:pt>
                <c:pt idx="60">
                  <c:v>-0.85366925240329405</c:v>
                </c:pt>
                <c:pt idx="61">
                  <c:v>-0.88695671410524601</c:v>
                </c:pt>
                <c:pt idx="62">
                  <c:v>-0.92085761695309898</c:v>
                </c:pt>
                <c:pt idx="63">
                  <c:v>-0.95536273328577404</c:v>
                </c:pt>
                <c:pt idx="64">
                  <c:v>-0.99046294822764103</c:v>
                </c:pt>
                <c:pt idx="65">
                  <c:v>-1.02614925969207</c:v>
                </c:pt>
                <c:pt idx="66">
                  <c:v>-1.06241277838492</c:v>
                </c:pt>
                <c:pt idx="67">
                  <c:v>-1.09924472780798</c:v>
                </c:pt>
                <c:pt idx="68">
                  <c:v>-1.13663644424154</c:v>
                </c:pt>
                <c:pt idx="69">
                  <c:v>-1.1745793767191199</c:v>
                </c:pt>
                <c:pt idx="70">
                  <c:v>-1.2132123330443301</c:v>
                </c:pt>
                <c:pt idx="71">
                  <c:v>-1.2527635271595901</c:v>
                </c:pt>
                <c:pt idx="72">
                  <c:v>-1.29322402704165</c:v>
                </c:pt>
                <c:pt idx="73">
                  <c:v>-1.3345849117741999</c:v>
                </c:pt>
                <c:pt idx="74">
                  <c:v>-1.3768372718495501</c:v>
                </c:pt>
                <c:pt idx="75">
                  <c:v>-1.41997220949889</c:v>
                </c:pt>
                <c:pt idx="76">
                  <c:v>-1.46398083897049</c:v>
                </c:pt>
                <c:pt idx="77">
                  <c:v>-1.5088542868116499</c:v>
                </c:pt>
                <c:pt idx="78">
                  <c:v>-1.5545836921543399</c:v>
                </c:pt>
                <c:pt idx="79">
                  <c:v>-1.6011602070047199</c:v>
                </c:pt>
                <c:pt idx="80">
                  <c:v>-1.64857499653643</c:v>
                </c:pt>
                <c:pt idx="81">
                  <c:v>-1.69681923938788</c:v>
                </c:pt>
                <c:pt idx="82">
                  <c:v>-1.7458841279635</c:v>
                </c:pt>
                <c:pt idx="83">
                  <c:v>-1.7957608687390201</c:v>
                </c:pt>
                <c:pt idx="84">
                  <c:v>-1.8464406825708899</c:v>
                </c:pt>
                <c:pt idx="85">
                  <c:v>-1.89791480500987</c:v>
                </c:pt>
                <c:pt idx="86">
                  <c:v>-1.9501744866188899</c:v>
                </c:pt>
                <c:pt idx="87">
                  <c:v>-2.0032109932951299</c:v>
                </c:pt>
                <c:pt idx="88">
                  <c:v>-2.0570156065966598</c:v>
                </c:pt>
                <c:pt idx="89">
                  <c:v>-2.1115796240733502</c:v>
                </c:pt>
                <c:pt idx="90">
                  <c:v>-2.1668943596024102</c:v>
                </c:pt>
                <c:pt idx="91">
                  <c:v>-2.2229511437285399</c:v>
                </c:pt>
                <c:pt idx="92">
                  <c:v>-2.2797413240087199</c:v>
                </c:pt>
                <c:pt idx="93">
                  <c:v>-2.3372562653617202</c:v>
                </c:pt>
                <c:pt idx="94">
                  <c:v>-2.3954873504225498</c:v>
                </c:pt>
                <c:pt idx="95">
                  <c:v>-2.45442597990175</c:v>
                </c:pt>
                <c:pt idx="96">
                  <c:v>-2.5140635729496901</c:v>
                </c:pt>
                <c:pt idx="97">
                  <c:v>-2.5743915675259301</c:v>
                </c:pt>
                <c:pt idx="98">
                  <c:v>-2.6354014207738299</c:v>
                </c:pt>
                <c:pt idx="99">
                  <c:v>-2.6970846094002998</c:v>
                </c:pt>
                <c:pt idx="100">
                  <c:v>-2.7594326300610001</c:v>
                </c:pt>
                <c:pt idx="101">
                  <c:v>-2.8224369997508698</c:v>
                </c:pt>
                <c:pt idx="102">
                  <c:v>-2.8860892562003002</c:v>
                </c:pt>
                <c:pt idx="103">
                  <c:v>-2.9503809582768499</c:v>
                </c:pt>
                <c:pt idx="104">
                  <c:v>-3.0153036863926901</c:v>
                </c:pt>
                <c:pt idx="105">
                  <c:v>-3.0808490429179298</c:v>
                </c:pt>
                <c:pt idx="106">
                  <c:v>-3.1470086525997898</c:v>
                </c:pt>
                <c:pt idx="107">
                  <c:v>-3.21377416298786</c:v>
                </c:pt>
                <c:pt idx="108">
                  <c:v>-3.2811372448654699</c:v>
                </c:pt>
                <c:pt idx="109">
                  <c:v>-3.3490895926873199</c:v>
                </c:pt>
                <c:pt idx="110">
                  <c:v>-3.41762292502343</c:v>
                </c:pt>
                <c:pt idx="111">
                  <c:v>-3.4867289850095902</c:v>
                </c:pt>
                <c:pt idx="112">
                  <c:v>-3.55639954080439</c:v>
                </c:pt>
                <c:pt idx="113">
                  <c:v>-3.62662638605295</c:v>
                </c:pt>
                <c:pt idx="114">
                  <c:v>-3.6974013403574699</c:v>
                </c:pt>
                <c:pt idx="115">
                  <c:v>-3.7687162497547502</c:v>
                </c:pt>
                <c:pt idx="116">
                  <c:v>-3.8405629872007498</c:v>
                </c:pt>
                <c:pt idx="117">
                  <c:v>-3.9129334530624198</c:v>
                </c:pt>
                <c:pt idx="118">
                  <c:v>-3.9858195756168402</c:v>
                </c:pt>
                <c:pt idx="119">
                  <c:v>-4.0592133115578104</c:v>
                </c:pt>
                <c:pt idx="120">
                  <c:v>-4.1331066465100896</c:v>
                </c:pt>
                <c:pt idx="121">
                  <c:v>-4.2074915955514101</c:v>
                </c:pt>
                <c:pt idx="122">
                  <c:v>-4.2823602037423596</c:v>
                </c:pt>
                <c:pt idx="123">
                  <c:v>-4.3577045466643902</c:v>
                </c:pt>
                <c:pt idx="124">
                  <c:v>-4.4335167309659198</c:v>
                </c:pt>
                <c:pt idx="125">
                  <c:v>-4.5097888949169196</c:v>
                </c:pt>
                <c:pt idx="126">
                  <c:v>-4.5865132089719696</c:v>
                </c:pt>
                <c:pt idx="127">
                  <c:v>-4.6636818763420402</c:v>
                </c:pt>
                <c:pt idx="128">
                  <c:v>-4.7412871335750904</c:v>
                </c:pt>
                <c:pt idx="129">
                  <c:v>-4.8193212511457801</c:v>
                </c:pt>
                <c:pt idx="130">
                  <c:v>-4.8977765340542696</c:v>
                </c:pt>
                <c:pt idx="131">
                  <c:v>-4.9766453224345701</c:v>
                </c:pt>
                <c:pt idx="132">
                  <c:v>-5.0559199921723303</c:v>
                </c:pt>
                <c:pt idx="133">
                  <c:v>-5.1355929555324904</c:v>
                </c:pt>
                <c:pt idx="134">
                  <c:v>-5.2156566617968698</c:v>
                </c:pt>
                <c:pt idx="135">
                  <c:v>-5.2961035979119302</c:v>
                </c:pt>
                <c:pt idx="136">
                  <c:v>-5.3769262891468603</c:v>
                </c:pt>
                <c:pt idx="137">
                  <c:v>-5.4581172997623497</c:v>
                </c:pt>
                <c:pt idx="138">
                  <c:v>-5.5396692336899802</c:v>
                </c:pt>
                <c:pt idx="139">
                  <c:v>-5.62157473522287</c:v>
                </c:pt>
                <c:pt idx="140">
                  <c:v>-5.7038264897173399</c:v>
                </c:pt>
                <c:pt idx="141">
                  <c:v>-5.7864172243062004</c:v>
                </c:pt>
                <c:pt idx="142">
                  <c:v>-5.8693397086237296</c:v>
                </c:pt>
                <c:pt idx="143">
                  <c:v>-5.95258675554253</c:v>
                </c:pt>
                <c:pt idx="144">
                  <c:v>-6.0361512219227098</c:v>
                </c:pt>
                <c:pt idx="145">
                  <c:v>-6.12002600937344</c:v>
                </c:pt>
                <c:pt idx="146">
                  <c:v>-6.2042040650273398</c:v>
                </c:pt>
                <c:pt idx="147">
                  <c:v>-6.2886783823277597</c:v>
                </c:pt>
                <c:pt idx="148">
                  <c:v>-6.3734420018294502</c:v>
                </c:pt>
                <c:pt idx="149">
                  <c:v>-6.4584880120127099</c:v>
                </c:pt>
                <c:pt idx="150">
                  <c:v>-6.5438095501114297</c:v>
                </c:pt>
                <c:pt idx="151">
                  <c:v>-6.6293998029553496</c:v>
                </c:pt>
                <c:pt idx="152">
                  <c:v>-6.7152520078266704</c:v>
                </c:pt>
                <c:pt idx="153">
                  <c:v>-6.8013594533316102</c:v>
                </c:pt>
                <c:pt idx="154">
                  <c:v>-6.8877154802869303</c:v>
                </c:pt>
                <c:pt idx="155">
                  <c:v>-6.9743134826220201</c:v>
                </c:pt>
                <c:pt idx="156">
                  <c:v>-7.0611469082967204</c:v>
                </c:pt>
                <c:pt idx="157">
                  <c:v>-7.14820926023532</c:v>
                </c:pt>
                <c:pt idx="158">
                  <c:v>-7.23549409727707</c:v>
                </c:pt>
                <c:pt idx="159">
                  <c:v>-7.3229950351435704</c:v>
                </c:pt>
                <c:pt idx="160">
                  <c:v>-7.4107057474234397</c:v>
                </c:pt>
                <c:pt idx="161">
                  <c:v>-7.4986199665746804</c:v>
                </c:pt>
                <c:pt idx="162">
                  <c:v>-7.5867314849450596</c:v>
                </c:pt>
                <c:pt idx="163">
                  <c:v>-7.6750341558110096</c:v>
                </c:pt>
                <c:pt idx="164">
                  <c:v>-7.76352189443549</c:v>
                </c:pt>
                <c:pt idx="165">
                  <c:v>-7.8521886791451596</c:v>
                </c:pt>
                <c:pt idx="166">
                  <c:v>-7.9410285524273796</c:v>
                </c:pt>
                <c:pt idx="167">
                  <c:v>-8.0300356220475102</c:v>
                </c:pt>
                <c:pt idx="168">
                  <c:v>-8.1192040621870198</c:v>
                </c:pt>
                <c:pt idx="169">
                  <c:v>-8.2085281146027604</c:v>
                </c:pt>
                <c:pt idx="170">
                  <c:v>-8.2980020898081008</c:v>
                </c:pt>
                <c:pt idx="171">
                  <c:v>-8.3876203682763606</c:v>
                </c:pt>
                <c:pt idx="172">
                  <c:v>-8.4773774016670096</c:v>
                </c:pt>
                <c:pt idx="173">
                  <c:v>-8.5672677140753493</c:v>
                </c:pt>
                <c:pt idx="174">
                  <c:v>-8.6572859033061693</c:v>
                </c:pt>
                <c:pt idx="175">
                  <c:v>-8.7474266421718703</c:v>
                </c:pt>
                <c:pt idx="176">
                  <c:v>-8.8376846798158901</c:v>
                </c:pt>
                <c:pt idx="177">
                  <c:v>-8.9280548430618207</c:v>
                </c:pt>
                <c:pt idx="178">
                  <c:v>-9.0185320377890399</c:v>
                </c:pt>
                <c:pt idx="179">
                  <c:v>-9.1091112503354204</c:v>
                </c:pt>
                <c:pt idx="180">
                  <c:v>-9.1997875489278407</c:v>
                </c:pt>
                <c:pt idx="181">
                  <c:v>-9.2905560851412705</c:v>
                </c:pt>
                <c:pt idx="182">
                  <c:v>-9.3814120953870095</c:v>
                </c:pt>
                <c:pt idx="183">
                  <c:v>-9.4723509024310193</c:v>
                </c:pt>
                <c:pt idx="184">
                  <c:v>-9.5633679169428891</c:v>
                </c:pt>
                <c:pt idx="185">
                  <c:v>-9.6544586390765303</c:v>
                </c:pt>
                <c:pt idx="186">
                  <c:v>-9.7456186600831494</c:v>
                </c:pt>
                <c:pt idx="187">
                  <c:v>-9.8368436639575698</c:v>
                </c:pt>
                <c:pt idx="188">
                  <c:v>-9.9281294291186697</c:v>
                </c:pt>
                <c:pt idx="189">
                  <c:v>-10.0194718301249</c:v>
                </c:pt>
                <c:pt idx="190">
                  <c:v>-10.110866839425601</c:v>
                </c:pt>
                <c:pt idx="191">
                  <c:v>-10.2023105291498</c:v>
                </c:pt>
                <c:pt idx="192">
                  <c:v>-10.2937990729323</c:v>
                </c:pt>
                <c:pt idx="193">
                  <c:v>-10.385328747779299</c:v>
                </c:pt>
                <c:pt idx="194">
                  <c:v>-10.476895935973801</c:v>
                </c:pt>
                <c:pt idx="195">
                  <c:v>-10.5684971270225</c:v>
                </c:pt>
                <c:pt idx="196">
                  <c:v>-10.660128919644601</c:v>
                </c:pt>
                <c:pt idx="197">
                  <c:v>-10.7517880238044</c:v>
                </c:pt>
                <c:pt idx="198">
                  <c:v>-10.843471262789</c:v>
                </c:pt>
                <c:pt idx="199">
                  <c:v>-10.9351755753309</c:v>
                </c:pt>
                <c:pt idx="200">
                  <c:v>-11.0268980177795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760304"/>
        <c:axId val="549761392"/>
      </c:scatterChart>
      <c:valAx>
        <c:axId val="549760304"/>
        <c:scaling>
          <c:orientation val="minMax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x, </a:t>
                </a:r>
                <a:r>
                  <a:rPr lang="ru-RU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0.94240866604662121"/>
              <c:y val="0.8792522911449980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61392"/>
        <c:crossesAt val="-12"/>
        <c:crossBetween val="midCat"/>
      </c:valAx>
      <c:valAx>
        <c:axId val="549761392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l-GR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υ</a:t>
                </a:r>
                <a:r>
                  <a:rPr lang="ru-RU" sz="1200" baseline="-250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0</a:t>
                </a:r>
                <a:r>
                  <a:rPr lang="ru-RU" sz="1200" baseline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мм</a:t>
                </a:r>
              </a:p>
            </c:rich>
          </c:tx>
          <c:layout>
            <c:manualLayout>
              <c:xMode val="edge"/>
              <c:yMode val="edge"/>
              <c:x val="4.0114638262413876E-2"/>
              <c:y val="2.2375745541928737E-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60304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901844461223164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продольные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продольные!$B$1:$HCO$1</c:f>
              <c:numCache>
                <c:formatCode>General</c:formatCode>
                <c:ptCount val="5500"/>
                <c:pt idx="0">
                  <c:v>0</c:v>
                </c:pt>
                <c:pt idx="1">
                  <c:v>1.3687278298814101E-2</c:v>
                </c:pt>
                <c:pt idx="2">
                  <c:v>2.7374556597628202E-2</c:v>
                </c:pt>
                <c:pt idx="3">
                  <c:v>4.1061834896442301E-2</c:v>
                </c:pt>
                <c:pt idx="4">
                  <c:v>5.4749113195256403E-2</c:v>
                </c:pt>
                <c:pt idx="5">
                  <c:v>6.8436391494070506E-2</c:v>
                </c:pt>
                <c:pt idx="6">
                  <c:v>8.2123669792884602E-2</c:v>
                </c:pt>
                <c:pt idx="7">
                  <c:v>9.5810948091698697E-2</c:v>
                </c:pt>
                <c:pt idx="8">
                  <c:v>0.109498226390513</c:v>
                </c:pt>
                <c:pt idx="9">
                  <c:v>0.123185504689327</c:v>
                </c:pt>
                <c:pt idx="10">
                  <c:v>0.13687278298814101</c:v>
                </c:pt>
                <c:pt idx="11">
                  <c:v>0.15056006128695501</c:v>
                </c:pt>
                <c:pt idx="12">
                  <c:v>0.16424733958576901</c:v>
                </c:pt>
                <c:pt idx="13">
                  <c:v>0.17793461788458301</c:v>
                </c:pt>
                <c:pt idx="14">
                  <c:v>0.19162189618339701</c:v>
                </c:pt>
                <c:pt idx="15">
                  <c:v>0.205309174482212</c:v>
                </c:pt>
                <c:pt idx="16">
                  <c:v>0.218996452781026</c:v>
                </c:pt>
                <c:pt idx="17">
                  <c:v>0.23268373107984</c:v>
                </c:pt>
                <c:pt idx="18">
                  <c:v>0.246371009378654</c:v>
                </c:pt>
                <c:pt idx="19">
                  <c:v>0.26005828767746803</c:v>
                </c:pt>
                <c:pt idx="20">
                  <c:v>0.27374556597628202</c:v>
                </c:pt>
                <c:pt idx="21">
                  <c:v>0.28743284427509602</c:v>
                </c:pt>
                <c:pt idx="22">
                  <c:v>0.30112012257391002</c:v>
                </c:pt>
                <c:pt idx="23">
                  <c:v>0.31480740087272402</c:v>
                </c:pt>
                <c:pt idx="24">
                  <c:v>0.32849467917153902</c:v>
                </c:pt>
                <c:pt idx="25">
                  <c:v>0.34218195747035302</c:v>
                </c:pt>
                <c:pt idx="26">
                  <c:v>0.35586923576916701</c:v>
                </c:pt>
                <c:pt idx="27">
                  <c:v>0.36955651406798101</c:v>
                </c:pt>
                <c:pt idx="28">
                  <c:v>0.38324379236679501</c:v>
                </c:pt>
                <c:pt idx="29">
                  <c:v>0.39693107066560901</c:v>
                </c:pt>
                <c:pt idx="30">
                  <c:v>0.41061834896442301</c:v>
                </c:pt>
                <c:pt idx="31">
                  <c:v>0.42430562726323701</c:v>
                </c:pt>
                <c:pt idx="32">
                  <c:v>0.437992905562051</c:v>
                </c:pt>
                <c:pt idx="33">
                  <c:v>0.451680183860866</c:v>
                </c:pt>
                <c:pt idx="34">
                  <c:v>0.46536746215968</c:v>
                </c:pt>
                <c:pt idx="35">
                  <c:v>0.479054740458494</c:v>
                </c:pt>
                <c:pt idx="36">
                  <c:v>0.492742018757308</c:v>
                </c:pt>
                <c:pt idx="37">
                  <c:v>0.50642929705612205</c:v>
                </c:pt>
                <c:pt idx="38">
                  <c:v>0.52011657535493605</c:v>
                </c:pt>
                <c:pt idx="39">
                  <c:v>0.53380385365375005</c:v>
                </c:pt>
                <c:pt idx="40">
                  <c:v>0.54749113195256405</c:v>
                </c:pt>
                <c:pt idx="41">
                  <c:v>0.56117841025137805</c:v>
                </c:pt>
                <c:pt idx="42">
                  <c:v>0.57486568855019204</c:v>
                </c:pt>
                <c:pt idx="43">
                  <c:v>0.58855296684900704</c:v>
                </c:pt>
                <c:pt idx="44">
                  <c:v>0.60224024514782104</c:v>
                </c:pt>
                <c:pt idx="45">
                  <c:v>0.61592752344663504</c:v>
                </c:pt>
                <c:pt idx="46">
                  <c:v>0.62961480174544904</c:v>
                </c:pt>
                <c:pt idx="47">
                  <c:v>0.64330208004426304</c:v>
                </c:pt>
                <c:pt idx="48">
                  <c:v>0.65698935834307703</c:v>
                </c:pt>
                <c:pt idx="49">
                  <c:v>0.67067663664189103</c:v>
                </c:pt>
                <c:pt idx="50">
                  <c:v>0.68436391494070503</c:v>
                </c:pt>
                <c:pt idx="51">
                  <c:v>0.69805119323951903</c:v>
                </c:pt>
                <c:pt idx="52">
                  <c:v>0.71173847153833303</c:v>
                </c:pt>
                <c:pt idx="53">
                  <c:v>0.72542574983714803</c:v>
                </c:pt>
                <c:pt idx="54">
                  <c:v>0.73911302813596202</c:v>
                </c:pt>
                <c:pt idx="55">
                  <c:v>0.75280030643477602</c:v>
                </c:pt>
                <c:pt idx="56">
                  <c:v>0.76648758473359002</c:v>
                </c:pt>
                <c:pt idx="57">
                  <c:v>0.78017486303240402</c:v>
                </c:pt>
                <c:pt idx="58">
                  <c:v>0.79386214133121802</c:v>
                </c:pt>
                <c:pt idx="59">
                  <c:v>0.80754941963003202</c:v>
                </c:pt>
                <c:pt idx="60">
                  <c:v>0.82123669792884602</c:v>
                </c:pt>
                <c:pt idx="61">
                  <c:v>0.83492397622766001</c:v>
                </c:pt>
                <c:pt idx="62">
                  <c:v>0.84861125452647501</c:v>
                </c:pt>
                <c:pt idx="63">
                  <c:v>0.86229853282528901</c:v>
                </c:pt>
                <c:pt idx="64">
                  <c:v>0.87598581112410301</c:v>
                </c:pt>
                <c:pt idx="65">
                  <c:v>0.88967308942291701</c:v>
                </c:pt>
                <c:pt idx="66">
                  <c:v>0.90336036772173101</c:v>
                </c:pt>
                <c:pt idx="67">
                  <c:v>0.917047646020545</c:v>
                </c:pt>
                <c:pt idx="68">
                  <c:v>0.930734924319359</c:v>
                </c:pt>
                <c:pt idx="69">
                  <c:v>0.944422202618173</c:v>
                </c:pt>
                <c:pt idx="70">
                  <c:v>0.958109480916987</c:v>
                </c:pt>
                <c:pt idx="71">
                  <c:v>0.971796759215802</c:v>
                </c:pt>
                <c:pt idx="72">
                  <c:v>0.985484037514616</c:v>
                </c:pt>
                <c:pt idx="73">
                  <c:v>0.99917131581342999</c:v>
                </c:pt>
                <c:pt idx="74">
                  <c:v>1.0128585941122401</c:v>
                </c:pt>
                <c:pt idx="75">
                  <c:v>1.0265458724110601</c:v>
                </c:pt>
                <c:pt idx="76">
                  <c:v>1.0402331507098701</c:v>
                </c:pt>
                <c:pt idx="77">
                  <c:v>1.0539204290086901</c:v>
                </c:pt>
                <c:pt idx="78">
                  <c:v>1.0676077073075001</c:v>
                </c:pt>
                <c:pt idx="79">
                  <c:v>1.0812949856063101</c:v>
                </c:pt>
                <c:pt idx="80">
                  <c:v>1.0949822639051301</c:v>
                </c:pt>
                <c:pt idx="81">
                  <c:v>1.1086695422039401</c:v>
                </c:pt>
                <c:pt idx="82">
                  <c:v>1.1223568205027601</c:v>
                </c:pt>
                <c:pt idx="83">
                  <c:v>1.1360440988015701</c:v>
                </c:pt>
                <c:pt idx="84">
                  <c:v>1.1497313771003801</c:v>
                </c:pt>
                <c:pt idx="85">
                  <c:v>1.1634186553992001</c:v>
                </c:pt>
                <c:pt idx="86">
                  <c:v>1.1771059336980101</c:v>
                </c:pt>
                <c:pt idx="87">
                  <c:v>1.1907932119968301</c:v>
                </c:pt>
                <c:pt idx="88">
                  <c:v>1.2044804902956401</c:v>
                </c:pt>
                <c:pt idx="89">
                  <c:v>1.2181677685944601</c:v>
                </c:pt>
                <c:pt idx="90">
                  <c:v>1.2318550468932701</c:v>
                </c:pt>
                <c:pt idx="91">
                  <c:v>1.2455423251920801</c:v>
                </c:pt>
                <c:pt idx="92">
                  <c:v>1.2592296034909001</c:v>
                </c:pt>
                <c:pt idx="93">
                  <c:v>1.2729168817897101</c:v>
                </c:pt>
                <c:pt idx="94">
                  <c:v>1.2866041600885301</c:v>
                </c:pt>
                <c:pt idx="95">
                  <c:v>1.3002914383873401</c:v>
                </c:pt>
                <c:pt idx="96">
                  <c:v>1.3139787166861501</c:v>
                </c:pt>
                <c:pt idx="97">
                  <c:v>1.3276659949849701</c:v>
                </c:pt>
                <c:pt idx="98">
                  <c:v>1.3413532732837801</c:v>
                </c:pt>
                <c:pt idx="99">
                  <c:v>1.3550405515826001</c:v>
                </c:pt>
                <c:pt idx="100">
                  <c:v>1.3687278298814101</c:v>
                </c:pt>
                <c:pt idx="101">
                  <c:v>1.3824151081802201</c:v>
                </c:pt>
                <c:pt idx="102">
                  <c:v>1.3961023864790401</c:v>
                </c:pt>
                <c:pt idx="103">
                  <c:v>1.4097896647778501</c:v>
                </c:pt>
                <c:pt idx="104">
                  <c:v>1.4234769430766701</c:v>
                </c:pt>
                <c:pt idx="105">
                  <c:v>1.4371642213754801</c:v>
                </c:pt>
                <c:pt idx="106">
                  <c:v>1.4508514996743</c:v>
                </c:pt>
                <c:pt idx="107">
                  <c:v>1.4645387779731101</c:v>
                </c:pt>
                <c:pt idx="108">
                  <c:v>1.4782260562719201</c:v>
                </c:pt>
                <c:pt idx="109">
                  <c:v>1.49191333457074</c:v>
                </c:pt>
                <c:pt idx="110">
                  <c:v>1.50560061286955</c:v>
                </c:pt>
                <c:pt idx="111">
                  <c:v>1.51928789116837</c:v>
                </c:pt>
                <c:pt idx="112">
                  <c:v>1.53297516946718</c:v>
                </c:pt>
                <c:pt idx="113">
                  <c:v>1.54666244776599</c:v>
                </c:pt>
                <c:pt idx="114">
                  <c:v>1.56034972606481</c:v>
                </c:pt>
                <c:pt idx="115">
                  <c:v>1.57403700436362</c:v>
                </c:pt>
                <c:pt idx="116">
                  <c:v>1.58772428266244</c:v>
                </c:pt>
                <c:pt idx="117">
                  <c:v>1.60141156096125</c:v>
                </c:pt>
                <c:pt idx="118">
                  <c:v>1.61509883926006</c:v>
                </c:pt>
                <c:pt idx="119">
                  <c:v>1.62878611755888</c:v>
                </c:pt>
                <c:pt idx="120">
                  <c:v>1.64247339585769</c:v>
                </c:pt>
                <c:pt idx="121">
                  <c:v>1.65616067415651</c:v>
                </c:pt>
                <c:pt idx="122">
                  <c:v>1.66984795245532</c:v>
                </c:pt>
                <c:pt idx="123">
                  <c:v>1.68353523075414</c:v>
                </c:pt>
                <c:pt idx="124">
                  <c:v>1.69722250905295</c:v>
                </c:pt>
                <c:pt idx="125">
                  <c:v>1.71090978735176</c:v>
                </c:pt>
                <c:pt idx="126">
                  <c:v>1.72459706565058</c:v>
                </c:pt>
                <c:pt idx="127">
                  <c:v>1.73828434394939</c:v>
                </c:pt>
                <c:pt idx="128">
                  <c:v>1.75197162224821</c:v>
                </c:pt>
                <c:pt idx="129">
                  <c:v>1.76565890054702</c:v>
                </c:pt>
                <c:pt idx="130">
                  <c:v>1.77934617884583</c:v>
                </c:pt>
                <c:pt idx="131">
                  <c:v>1.79303345714465</c:v>
                </c:pt>
                <c:pt idx="132">
                  <c:v>1.80672073544346</c:v>
                </c:pt>
                <c:pt idx="133">
                  <c:v>1.82040801374228</c:v>
                </c:pt>
                <c:pt idx="134">
                  <c:v>1.83409529204109</c:v>
                </c:pt>
                <c:pt idx="135">
                  <c:v>1.8477825703399</c:v>
                </c:pt>
                <c:pt idx="136">
                  <c:v>1.86146984863872</c:v>
                </c:pt>
                <c:pt idx="137">
                  <c:v>1.87515712693753</c:v>
                </c:pt>
                <c:pt idx="138">
                  <c:v>1.88884440523635</c:v>
                </c:pt>
                <c:pt idx="139">
                  <c:v>1.90253168353516</c:v>
                </c:pt>
                <c:pt idx="140">
                  <c:v>1.91621896183397</c:v>
                </c:pt>
                <c:pt idx="141">
                  <c:v>1.92990624013279</c:v>
                </c:pt>
                <c:pt idx="142">
                  <c:v>1.9435935184316</c:v>
                </c:pt>
                <c:pt idx="143">
                  <c:v>1.95728079673042</c:v>
                </c:pt>
                <c:pt idx="144">
                  <c:v>1.97096807502923</c:v>
                </c:pt>
                <c:pt idx="145">
                  <c:v>1.98465535332805</c:v>
                </c:pt>
                <c:pt idx="146">
                  <c:v>1.99834263162686</c:v>
                </c:pt>
                <c:pt idx="147">
                  <c:v>2.01202990992567</c:v>
                </c:pt>
                <c:pt idx="148">
                  <c:v>2.02571718822449</c:v>
                </c:pt>
                <c:pt idx="149">
                  <c:v>2.0394044665233002</c:v>
                </c:pt>
                <c:pt idx="150">
                  <c:v>2.0530917448221202</c:v>
                </c:pt>
                <c:pt idx="151">
                  <c:v>2.06677902312093</c:v>
                </c:pt>
                <c:pt idx="152">
                  <c:v>2.0804663014197402</c:v>
                </c:pt>
                <c:pt idx="153">
                  <c:v>2.0941535797185602</c:v>
                </c:pt>
                <c:pt idx="154">
                  <c:v>2.10784085801737</c:v>
                </c:pt>
                <c:pt idx="155">
                  <c:v>2.12152813631619</c:v>
                </c:pt>
                <c:pt idx="156">
                  <c:v>2.1352154146150002</c:v>
                </c:pt>
                <c:pt idx="157">
                  <c:v>2.14890269291381</c:v>
                </c:pt>
                <c:pt idx="158">
                  <c:v>2.16258997121263</c:v>
                </c:pt>
                <c:pt idx="159">
                  <c:v>2.1762772495114402</c:v>
                </c:pt>
                <c:pt idx="160">
                  <c:v>2.1899645278102602</c:v>
                </c:pt>
                <c:pt idx="161">
                  <c:v>2.20365180610907</c:v>
                </c:pt>
                <c:pt idx="162">
                  <c:v>2.21733908440789</c:v>
                </c:pt>
                <c:pt idx="163">
                  <c:v>2.2310263627067002</c:v>
                </c:pt>
                <c:pt idx="164">
                  <c:v>2.24471364100551</c:v>
                </c:pt>
                <c:pt idx="165">
                  <c:v>2.25840091930433</c:v>
                </c:pt>
                <c:pt idx="166">
                  <c:v>2.2720881976031402</c:v>
                </c:pt>
                <c:pt idx="167">
                  <c:v>2.2857754759019602</c:v>
                </c:pt>
                <c:pt idx="168">
                  <c:v>2.29946275420077</c:v>
                </c:pt>
                <c:pt idx="169">
                  <c:v>2.3131500324995802</c:v>
                </c:pt>
                <c:pt idx="170">
                  <c:v>2.3268373107984002</c:v>
                </c:pt>
                <c:pt idx="171">
                  <c:v>2.34052458909721</c:v>
                </c:pt>
                <c:pt idx="172">
                  <c:v>2.3542118673960299</c:v>
                </c:pt>
                <c:pt idx="173">
                  <c:v>2.3678991456948402</c:v>
                </c:pt>
                <c:pt idx="174">
                  <c:v>2.3815864239936499</c:v>
                </c:pt>
                <c:pt idx="175">
                  <c:v>2.3952737022924699</c:v>
                </c:pt>
                <c:pt idx="176">
                  <c:v>2.4089609805912802</c:v>
                </c:pt>
                <c:pt idx="177">
                  <c:v>2.4226482588901002</c:v>
                </c:pt>
                <c:pt idx="178">
                  <c:v>2.4363355371889099</c:v>
                </c:pt>
                <c:pt idx="179">
                  <c:v>2.4500228154877299</c:v>
                </c:pt>
                <c:pt idx="180">
                  <c:v>2.4637100937865402</c:v>
                </c:pt>
                <c:pt idx="181">
                  <c:v>2.4773973720853499</c:v>
                </c:pt>
                <c:pt idx="182">
                  <c:v>2.4910846503841699</c:v>
                </c:pt>
                <c:pt idx="183">
                  <c:v>2.5047719286829802</c:v>
                </c:pt>
                <c:pt idx="184">
                  <c:v>2.5184592069818001</c:v>
                </c:pt>
                <c:pt idx="185">
                  <c:v>2.5321464852806099</c:v>
                </c:pt>
                <c:pt idx="186">
                  <c:v>2.5458337635794202</c:v>
                </c:pt>
                <c:pt idx="187">
                  <c:v>2.5595210418782401</c:v>
                </c:pt>
                <c:pt idx="188">
                  <c:v>2.5732083201770499</c:v>
                </c:pt>
                <c:pt idx="189">
                  <c:v>2.5868955984758699</c:v>
                </c:pt>
                <c:pt idx="190">
                  <c:v>2.6005828767746801</c:v>
                </c:pt>
                <c:pt idx="191">
                  <c:v>2.6142701550734899</c:v>
                </c:pt>
                <c:pt idx="192">
                  <c:v>2.6279574333723099</c:v>
                </c:pt>
                <c:pt idx="193">
                  <c:v>2.6416447116711201</c:v>
                </c:pt>
                <c:pt idx="194">
                  <c:v>2.6553319899699401</c:v>
                </c:pt>
                <c:pt idx="195">
                  <c:v>2.6690192682687499</c:v>
                </c:pt>
                <c:pt idx="196">
                  <c:v>2.6827065465675601</c:v>
                </c:pt>
                <c:pt idx="197">
                  <c:v>2.6963938248663801</c:v>
                </c:pt>
                <c:pt idx="198">
                  <c:v>2.7100811031651899</c:v>
                </c:pt>
                <c:pt idx="199">
                  <c:v>2.7237683814640099</c:v>
                </c:pt>
                <c:pt idx="200">
                  <c:v>2.7374556597628201</c:v>
                </c:pt>
                <c:pt idx="201">
                  <c:v>2.7511429380616401</c:v>
                </c:pt>
                <c:pt idx="202">
                  <c:v>2.7648302163604499</c:v>
                </c:pt>
                <c:pt idx="203">
                  <c:v>2.7785174946592601</c:v>
                </c:pt>
                <c:pt idx="204">
                  <c:v>2.7922047729580801</c:v>
                </c:pt>
                <c:pt idx="205">
                  <c:v>2.8058920512568899</c:v>
                </c:pt>
                <c:pt idx="206">
                  <c:v>2.8195793295557099</c:v>
                </c:pt>
                <c:pt idx="207">
                  <c:v>2.8332666078545201</c:v>
                </c:pt>
                <c:pt idx="208">
                  <c:v>2.8469538861533299</c:v>
                </c:pt>
                <c:pt idx="209">
                  <c:v>2.8606411644521499</c:v>
                </c:pt>
                <c:pt idx="210">
                  <c:v>2.8743284427509601</c:v>
                </c:pt>
                <c:pt idx="211">
                  <c:v>2.8880157210497801</c:v>
                </c:pt>
                <c:pt idx="212">
                  <c:v>2.9017029993485899</c:v>
                </c:pt>
                <c:pt idx="213">
                  <c:v>2.9153902776474001</c:v>
                </c:pt>
                <c:pt idx="214">
                  <c:v>2.9290775559462201</c:v>
                </c:pt>
                <c:pt idx="215">
                  <c:v>2.9427648342450299</c:v>
                </c:pt>
                <c:pt idx="216">
                  <c:v>2.9564521125438499</c:v>
                </c:pt>
                <c:pt idx="217">
                  <c:v>2.9701393908426601</c:v>
                </c:pt>
                <c:pt idx="218">
                  <c:v>2.9838266691414801</c:v>
                </c:pt>
                <c:pt idx="219">
                  <c:v>2.9975139474402899</c:v>
                </c:pt>
                <c:pt idx="220">
                  <c:v>3.0112012257391001</c:v>
                </c:pt>
                <c:pt idx="221">
                  <c:v>3.0248885040379201</c:v>
                </c:pt>
                <c:pt idx="222">
                  <c:v>3.0385757823367299</c:v>
                </c:pt>
                <c:pt idx="223">
                  <c:v>3.0522630606355499</c:v>
                </c:pt>
                <c:pt idx="224">
                  <c:v>3.0659503389343601</c:v>
                </c:pt>
                <c:pt idx="225">
                  <c:v>3.0796376172331699</c:v>
                </c:pt>
                <c:pt idx="226">
                  <c:v>3.0933248955319899</c:v>
                </c:pt>
                <c:pt idx="227">
                  <c:v>3.1070121738308001</c:v>
                </c:pt>
                <c:pt idx="228">
                  <c:v>3.1206994521296201</c:v>
                </c:pt>
                <c:pt idx="229">
                  <c:v>3.1343867304284299</c:v>
                </c:pt>
                <c:pt idx="230">
                  <c:v>3.1480740087272401</c:v>
                </c:pt>
                <c:pt idx="231">
                  <c:v>3.1617612870260601</c:v>
                </c:pt>
                <c:pt idx="232">
                  <c:v>3.1754485653248699</c:v>
                </c:pt>
                <c:pt idx="233">
                  <c:v>3.1891358436236898</c:v>
                </c:pt>
                <c:pt idx="234">
                  <c:v>3.2028231219225001</c:v>
                </c:pt>
                <c:pt idx="235">
                  <c:v>3.2165104002213099</c:v>
                </c:pt>
                <c:pt idx="236">
                  <c:v>3.2301976785201298</c:v>
                </c:pt>
                <c:pt idx="237">
                  <c:v>3.2438849568189401</c:v>
                </c:pt>
                <c:pt idx="238">
                  <c:v>3.2575722351177601</c:v>
                </c:pt>
                <c:pt idx="239">
                  <c:v>3.2712595134165698</c:v>
                </c:pt>
                <c:pt idx="240">
                  <c:v>3.2849467917153898</c:v>
                </c:pt>
                <c:pt idx="241">
                  <c:v>3.2986340700142001</c:v>
                </c:pt>
                <c:pt idx="242">
                  <c:v>3.3123213483130098</c:v>
                </c:pt>
                <c:pt idx="243">
                  <c:v>3.3260086266118298</c:v>
                </c:pt>
                <c:pt idx="244">
                  <c:v>3.3396959049106401</c:v>
                </c:pt>
                <c:pt idx="245">
                  <c:v>3.3533831832094601</c:v>
                </c:pt>
                <c:pt idx="246">
                  <c:v>3.3670704615082698</c:v>
                </c:pt>
                <c:pt idx="247">
                  <c:v>3.3807577398070801</c:v>
                </c:pt>
                <c:pt idx="248">
                  <c:v>3.3944450181059</c:v>
                </c:pt>
                <c:pt idx="249">
                  <c:v>3.4081322964047098</c:v>
                </c:pt>
                <c:pt idx="250">
                  <c:v>3.4218195747035298</c:v>
                </c:pt>
                <c:pt idx="251">
                  <c:v>3.43550685300234</c:v>
                </c:pt>
                <c:pt idx="252">
                  <c:v>3.4491941313011498</c:v>
                </c:pt>
                <c:pt idx="253">
                  <c:v>3.4628814095999698</c:v>
                </c:pt>
                <c:pt idx="254">
                  <c:v>3.47656868789878</c:v>
                </c:pt>
                <c:pt idx="255">
                  <c:v>3.4902559661976</c:v>
                </c:pt>
                <c:pt idx="256">
                  <c:v>3.5039432444964098</c:v>
                </c:pt>
                <c:pt idx="257">
                  <c:v>3.5176305227952298</c:v>
                </c:pt>
                <c:pt idx="258">
                  <c:v>3.53131780109404</c:v>
                </c:pt>
                <c:pt idx="259">
                  <c:v>3.5450050793928498</c:v>
                </c:pt>
                <c:pt idx="260">
                  <c:v>3.5586923576916698</c:v>
                </c:pt>
                <c:pt idx="261">
                  <c:v>3.57237963599048</c:v>
                </c:pt>
                <c:pt idx="262">
                  <c:v>3.5860669142893</c:v>
                </c:pt>
                <c:pt idx="263">
                  <c:v>3.5997541925881098</c:v>
                </c:pt>
                <c:pt idx="264">
                  <c:v>3.61344147088692</c:v>
                </c:pt>
                <c:pt idx="265">
                  <c:v>3.62712874918574</c:v>
                </c:pt>
                <c:pt idx="266">
                  <c:v>3.6408160274845498</c:v>
                </c:pt>
                <c:pt idx="267">
                  <c:v>3.6545033057833698</c:v>
                </c:pt>
                <c:pt idx="268">
                  <c:v>3.66819058408218</c:v>
                </c:pt>
                <c:pt idx="269">
                  <c:v>3.6818778623809898</c:v>
                </c:pt>
                <c:pt idx="270">
                  <c:v>3.6955651406798098</c:v>
                </c:pt>
                <c:pt idx="271">
                  <c:v>3.70925241897862</c:v>
                </c:pt>
                <c:pt idx="272">
                  <c:v>3.72293969727744</c:v>
                </c:pt>
                <c:pt idx="273">
                  <c:v>3.7366269755762498</c:v>
                </c:pt>
                <c:pt idx="274">
                  <c:v>3.75031425387506</c:v>
                </c:pt>
                <c:pt idx="275">
                  <c:v>3.76400153217388</c:v>
                </c:pt>
                <c:pt idx="276">
                  <c:v>3.7776888104726898</c:v>
                </c:pt>
                <c:pt idx="277">
                  <c:v>3.7913760887715098</c:v>
                </c:pt>
                <c:pt idx="278">
                  <c:v>3.80506336707032</c:v>
                </c:pt>
                <c:pt idx="279">
                  <c:v>3.81875064536914</c:v>
                </c:pt>
                <c:pt idx="280">
                  <c:v>3.8324379236679502</c:v>
                </c:pt>
                <c:pt idx="281">
                  <c:v>3.84612520196676</c:v>
                </c:pt>
                <c:pt idx="282">
                  <c:v>3.85981248026558</c:v>
                </c:pt>
                <c:pt idx="283">
                  <c:v>3.8734997585643902</c:v>
                </c:pt>
                <c:pt idx="284">
                  <c:v>3.8871870368632102</c:v>
                </c:pt>
                <c:pt idx="285">
                  <c:v>3.90087431516202</c:v>
                </c:pt>
                <c:pt idx="286">
                  <c:v>3.9145615934608302</c:v>
                </c:pt>
                <c:pt idx="287">
                  <c:v>3.9282488717596502</c:v>
                </c:pt>
                <c:pt idx="288">
                  <c:v>3.94193615005846</c:v>
                </c:pt>
                <c:pt idx="289">
                  <c:v>3.95562342835728</c:v>
                </c:pt>
                <c:pt idx="290">
                  <c:v>3.9693107066560902</c:v>
                </c:pt>
                <c:pt idx="291">
                  <c:v>3.9829979849549</c:v>
                </c:pt>
                <c:pt idx="292">
                  <c:v>3.99668526325372</c:v>
                </c:pt>
                <c:pt idx="293">
                  <c:v>4.0103725415525302</c:v>
                </c:pt>
                <c:pt idx="294">
                  <c:v>4.0240598198513498</c:v>
                </c:pt>
                <c:pt idx="295">
                  <c:v>4.0377470981501604</c:v>
                </c:pt>
                <c:pt idx="296">
                  <c:v>4.05143437644898</c:v>
                </c:pt>
                <c:pt idx="297">
                  <c:v>4.0651216547477897</c:v>
                </c:pt>
                <c:pt idx="298">
                  <c:v>4.0788089330466004</c:v>
                </c:pt>
                <c:pt idx="299">
                  <c:v>4.09249621134542</c:v>
                </c:pt>
                <c:pt idx="300">
                  <c:v>4.1061834896442297</c:v>
                </c:pt>
                <c:pt idx="301">
                  <c:v>4.1198707679430502</c:v>
                </c:pt>
                <c:pt idx="302">
                  <c:v>4.13355804624186</c:v>
                </c:pt>
                <c:pt idx="303">
                  <c:v>4.1472453245406697</c:v>
                </c:pt>
                <c:pt idx="304">
                  <c:v>4.1609326028394902</c:v>
                </c:pt>
                <c:pt idx="305">
                  <c:v>4.1746198811383</c:v>
                </c:pt>
                <c:pt idx="306">
                  <c:v>4.1883071594371204</c:v>
                </c:pt>
                <c:pt idx="307">
                  <c:v>4.2019944377359302</c:v>
                </c:pt>
                <c:pt idx="308">
                  <c:v>4.21568171603474</c:v>
                </c:pt>
                <c:pt idx="309">
                  <c:v>4.2293689943335604</c:v>
                </c:pt>
                <c:pt idx="310">
                  <c:v>4.2430562726323702</c:v>
                </c:pt>
                <c:pt idx="311">
                  <c:v>4.2567435509311897</c:v>
                </c:pt>
                <c:pt idx="312">
                  <c:v>4.2704308292300004</c:v>
                </c:pt>
                <c:pt idx="313">
                  <c:v>4.2841181075288199</c:v>
                </c:pt>
                <c:pt idx="314">
                  <c:v>4.2978053858276297</c:v>
                </c:pt>
                <c:pt idx="315">
                  <c:v>4.3114926641264404</c:v>
                </c:pt>
                <c:pt idx="316">
                  <c:v>4.3251799424252599</c:v>
                </c:pt>
                <c:pt idx="317">
                  <c:v>4.3388672207240697</c:v>
                </c:pt>
                <c:pt idx="318">
                  <c:v>4.3525544990228902</c:v>
                </c:pt>
                <c:pt idx="319">
                  <c:v>4.3662417773216999</c:v>
                </c:pt>
                <c:pt idx="320">
                  <c:v>4.3799290556205097</c:v>
                </c:pt>
                <c:pt idx="321">
                  <c:v>4.3936163339193302</c:v>
                </c:pt>
                <c:pt idx="322">
                  <c:v>4.4073036122181399</c:v>
                </c:pt>
                <c:pt idx="323">
                  <c:v>4.4209908905169604</c:v>
                </c:pt>
                <c:pt idx="324">
                  <c:v>4.4346781688157701</c:v>
                </c:pt>
                <c:pt idx="325">
                  <c:v>4.4483654471145799</c:v>
                </c:pt>
                <c:pt idx="326">
                  <c:v>4.4620527254134004</c:v>
                </c:pt>
                <c:pt idx="327">
                  <c:v>4.4757400037122101</c:v>
                </c:pt>
                <c:pt idx="328">
                  <c:v>4.4894272820110297</c:v>
                </c:pt>
                <c:pt idx="329">
                  <c:v>4.5031145603098404</c:v>
                </c:pt>
                <c:pt idx="330">
                  <c:v>4.5168018386086501</c:v>
                </c:pt>
                <c:pt idx="331">
                  <c:v>4.5304891169074697</c:v>
                </c:pt>
                <c:pt idx="332">
                  <c:v>4.5441763952062804</c:v>
                </c:pt>
                <c:pt idx="333">
                  <c:v>4.5578636735050999</c:v>
                </c:pt>
                <c:pt idx="334">
                  <c:v>4.5715509518039097</c:v>
                </c:pt>
                <c:pt idx="335">
                  <c:v>4.5852382301027301</c:v>
                </c:pt>
                <c:pt idx="336">
                  <c:v>4.5989255084015399</c:v>
                </c:pt>
                <c:pt idx="337">
                  <c:v>4.6126127867003497</c:v>
                </c:pt>
                <c:pt idx="338">
                  <c:v>4.6263000649991701</c:v>
                </c:pt>
                <c:pt idx="339">
                  <c:v>4.6399873432979799</c:v>
                </c:pt>
                <c:pt idx="340">
                  <c:v>4.6536746215968003</c:v>
                </c:pt>
                <c:pt idx="341">
                  <c:v>4.6673618998956101</c:v>
                </c:pt>
                <c:pt idx="342">
                  <c:v>4.6810491781944199</c:v>
                </c:pt>
                <c:pt idx="343">
                  <c:v>4.6947364564932403</c:v>
                </c:pt>
                <c:pt idx="344">
                  <c:v>4.7084237347920501</c:v>
                </c:pt>
                <c:pt idx="345">
                  <c:v>4.7221110130908697</c:v>
                </c:pt>
                <c:pt idx="346">
                  <c:v>4.7357982913896803</c:v>
                </c:pt>
                <c:pt idx="347">
                  <c:v>4.7494855696884901</c:v>
                </c:pt>
                <c:pt idx="348">
                  <c:v>4.7631728479873097</c:v>
                </c:pt>
                <c:pt idx="349">
                  <c:v>4.7768601262861203</c:v>
                </c:pt>
                <c:pt idx="350">
                  <c:v>4.7905474045849399</c:v>
                </c:pt>
                <c:pt idx="351">
                  <c:v>4.8042346828837497</c:v>
                </c:pt>
                <c:pt idx="352">
                  <c:v>4.8179219611825701</c:v>
                </c:pt>
                <c:pt idx="353">
                  <c:v>4.8316092394813799</c:v>
                </c:pt>
                <c:pt idx="354">
                  <c:v>4.8452965177801897</c:v>
                </c:pt>
                <c:pt idx="355">
                  <c:v>4.8589837960790101</c:v>
                </c:pt>
                <c:pt idx="356">
                  <c:v>4.8726710743778199</c:v>
                </c:pt>
                <c:pt idx="357">
                  <c:v>4.8863583526766403</c:v>
                </c:pt>
                <c:pt idx="358">
                  <c:v>4.9000456309754501</c:v>
                </c:pt>
                <c:pt idx="359">
                  <c:v>4.9137329092742599</c:v>
                </c:pt>
                <c:pt idx="360">
                  <c:v>4.9274201875730803</c:v>
                </c:pt>
                <c:pt idx="361">
                  <c:v>4.9411074658718901</c:v>
                </c:pt>
                <c:pt idx="362">
                  <c:v>4.9547947441707096</c:v>
                </c:pt>
                <c:pt idx="363">
                  <c:v>4.9684820224695203</c:v>
                </c:pt>
                <c:pt idx="364">
                  <c:v>4.9821693007683301</c:v>
                </c:pt>
                <c:pt idx="365">
                  <c:v>4.9958565790671496</c:v>
                </c:pt>
                <c:pt idx="366">
                  <c:v>5.0095438573659603</c:v>
                </c:pt>
                <c:pt idx="367">
                  <c:v>5.0232311356647799</c:v>
                </c:pt>
                <c:pt idx="368">
                  <c:v>5.0369184139635896</c:v>
                </c:pt>
                <c:pt idx="369">
                  <c:v>5.0506056922624003</c:v>
                </c:pt>
                <c:pt idx="370">
                  <c:v>5.0642929705612199</c:v>
                </c:pt>
                <c:pt idx="371">
                  <c:v>5.0779802488600296</c:v>
                </c:pt>
                <c:pt idx="372">
                  <c:v>5.0916675271588501</c:v>
                </c:pt>
                <c:pt idx="373">
                  <c:v>5.1053548054576599</c:v>
                </c:pt>
                <c:pt idx="374">
                  <c:v>5.1190420837564803</c:v>
                </c:pt>
                <c:pt idx="375">
                  <c:v>5.1327293620552901</c:v>
                </c:pt>
                <c:pt idx="376">
                  <c:v>5.1464166403540998</c:v>
                </c:pt>
                <c:pt idx="377">
                  <c:v>5.1601039186529203</c:v>
                </c:pt>
                <c:pt idx="378">
                  <c:v>5.1737911969517301</c:v>
                </c:pt>
                <c:pt idx="379">
                  <c:v>5.1874784752505496</c:v>
                </c:pt>
                <c:pt idx="380">
                  <c:v>5.2011657535493603</c:v>
                </c:pt>
                <c:pt idx="381">
                  <c:v>5.2148530318481701</c:v>
                </c:pt>
                <c:pt idx="382">
                  <c:v>5.2285403101469896</c:v>
                </c:pt>
                <c:pt idx="383">
                  <c:v>5.2422275884458003</c:v>
                </c:pt>
                <c:pt idx="384">
                  <c:v>5.2559148667446198</c:v>
                </c:pt>
                <c:pt idx="385">
                  <c:v>5.2696021450434296</c:v>
                </c:pt>
                <c:pt idx="386">
                  <c:v>5.2832894233422403</c:v>
                </c:pt>
                <c:pt idx="387">
                  <c:v>5.2969767016410598</c:v>
                </c:pt>
                <c:pt idx="388">
                  <c:v>5.3106639799398696</c:v>
                </c:pt>
                <c:pt idx="389">
                  <c:v>5.32435125823869</c:v>
                </c:pt>
                <c:pt idx="390">
                  <c:v>5.3380385365374998</c:v>
                </c:pt>
                <c:pt idx="391">
                  <c:v>5.3517258148363203</c:v>
                </c:pt>
                <c:pt idx="392">
                  <c:v>5.36541309313513</c:v>
                </c:pt>
                <c:pt idx="393">
                  <c:v>5.3791003714339398</c:v>
                </c:pt>
                <c:pt idx="394">
                  <c:v>5.3927876497327603</c:v>
                </c:pt>
                <c:pt idx="395">
                  <c:v>5.40647492803157</c:v>
                </c:pt>
                <c:pt idx="396">
                  <c:v>5.4201622063303896</c:v>
                </c:pt>
                <c:pt idx="397">
                  <c:v>5.4338494846292003</c:v>
                </c:pt>
                <c:pt idx="398">
                  <c:v>5.44753676292801</c:v>
                </c:pt>
                <c:pt idx="399">
                  <c:v>5.4612240412268296</c:v>
                </c:pt>
                <c:pt idx="400">
                  <c:v>5.4749113195256403</c:v>
                </c:pt>
                <c:pt idx="401">
                  <c:v>5.4885985978244598</c:v>
                </c:pt>
                <c:pt idx="402">
                  <c:v>5.5022858761232696</c:v>
                </c:pt>
                <c:pt idx="403">
                  <c:v>5.5159731544220802</c:v>
                </c:pt>
                <c:pt idx="404">
                  <c:v>5.5296604327208998</c:v>
                </c:pt>
                <c:pt idx="405">
                  <c:v>5.5433477110197096</c:v>
                </c:pt>
                <c:pt idx="406">
                  <c:v>5.55703498931853</c:v>
                </c:pt>
                <c:pt idx="407">
                  <c:v>5.5707222676173398</c:v>
                </c:pt>
                <c:pt idx="408">
                  <c:v>5.5844095459161496</c:v>
                </c:pt>
                <c:pt idx="409">
                  <c:v>5.59809682421497</c:v>
                </c:pt>
                <c:pt idx="410">
                  <c:v>5.6117841025137798</c:v>
                </c:pt>
                <c:pt idx="411">
                  <c:v>5.6254713808126002</c:v>
                </c:pt>
                <c:pt idx="412">
                  <c:v>5.63915865911141</c:v>
                </c:pt>
                <c:pt idx="413">
                  <c:v>5.6528459374102296</c:v>
                </c:pt>
                <c:pt idx="414">
                  <c:v>5.6665332157090402</c:v>
                </c:pt>
                <c:pt idx="415">
                  <c:v>5.68022049400785</c:v>
                </c:pt>
                <c:pt idx="416">
                  <c:v>5.6939077723066696</c:v>
                </c:pt>
                <c:pt idx="417">
                  <c:v>5.7075950506054802</c:v>
                </c:pt>
                <c:pt idx="418">
                  <c:v>5.7212823289042998</c:v>
                </c:pt>
                <c:pt idx="419">
                  <c:v>5.7349696072031104</c:v>
                </c:pt>
                <c:pt idx="420">
                  <c:v>5.7486568855019202</c:v>
                </c:pt>
                <c:pt idx="421">
                  <c:v>5.7623441638007398</c:v>
                </c:pt>
                <c:pt idx="422">
                  <c:v>5.7760314420995504</c:v>
                </c:pt>
                <c:pt idx="423">
                  <c:v>5.78971872039837</c:v>
                </c:pt>
                <c:pt idx="424">
                  <c:v>5.8034059986971798</c:v>
                </c:pt>
                <c:pt idx="425">
                  <c:v>5.8170932769959904</c:v>
                </c:pt>
                <c:pt idx="426">
                  <c:v>5.83078055529481</c:v>
                </c:pt>
                <c:pt idx="427">
                  <c:v>5.8444678335936198</c:v>
                </c:pt>
                <c:pt idx="428">
                  <c:v>5.8581551118924402</c:v>
                </c:pt>
                <c:pt idx="429">
                  <c:v>5.87184239019125</c:v>
                </c:pt>
                <c:pt idx="430">
                  <c:v>5.8855296684900704</c:v>
                </c:pt>
                <c:pt idx="431">
                  <c:v>5.8992169467888802</c:v>
                </c:pt>
                <c:pt idx="432">
                  <c:v>5.91290422508769</c:v>
                </c:pt>
                <c:pt idx="433">
                  <c:v>5.9265915033865104</c:v>
                </c:pt>
                <c:pt idx="434">
                  <c:v>5.9402787816853202</c:v>
                </c:pt>
                <c:pt idx="435">
                  <c:v>5.9539660599841397</c:v>
                </c:pt>
                <c:pt idx="436">
                  <c:v>5.9676533382829504</c:v>
                </c:pt>
                <c:pt idx="437">
                  <c:v>5.9813406165817602</c:v>
                </c:pt>
                <c:pt idx="438">
                  <c:v>5.9950278948805797</c:v>
                </c:pt>
                <c:pt idx="439">
                  <c:v>6.0087151731793904</c:v>
                </c:pt>
                <c:pt idx="440">
                  <c:v>6.02240245147821</c:v>
                </c:pt>
                <c:pt idx="441">
                  <c:v>6.0360897297770197</c:v>
                </c:pt>
                <c:pt idx="442">
                  <c:v>6.0497770080758304</c:v>
                </c:pt>
                <c:pt idx="443">
                  <c:v>6.06346428637465</c:v>
                </c:pt>
                <c:pt idx="444">
                  <c:v>6.0771515646734597</c:v>
                </c:pt>
                <c:pt idx="445">
                  <c:v>6.0908388429722802</c:v>
                </c:pt>
                <c:pt idx="446">
                  <c:v>6.10452612127109</c:v>
                </c:pt>
                <c:pt idx="447">
                  <c:v>6.1182133995699104</c:v>
                </c:pt>
                <c:pt idx="448">
                  <c:v>6.1319006778687202</c:v>
                </c:pt>
                <c:pt idx="449">
                  <c:v>6.14558795616753</c:v>
                </c:pt>
                <c:pt idx="450">
                  <c:v>6.1592752344663504</c:v>
                </c:pt>
                <c:pt idx="451">
                  <c:v>6.1729625127651602</c:v>
                </c:pt>
                <c:pt idx="452">
                  <c:v>6.1866497910639797</c:v>
                </c:pt>
                <c:pt idx="453">
                  <c:v>6.2003370693627904</c:v>
                </c:pt>
                <c:pt idx="454">
                  <c:v>6.2140243476616002</c:v>
                </c:pt>
                <c:pt idx="455">
                  <c:v>6.2277116259604197</c:v>
                </c:pt>
                <c:pt idx="456">
                  <c:v>6.2413989042592304</c:v>
                </c:pt>
                <c:pt idx="457">
                  <c:v>6.2550861825580499</c:v>
                </c:pt>
                <c:pt idx="458">
                  <c:v>6.2687734608568597</c:v>
                </c:pt>
                <c:pt idx="459">
                  <c:v>6.2824607391556704</c:v>
                </c:pt>
                <c:pt idx="460">
                  <c:v>6.2961480174544899</c:v>
                </c:pt>
                <c:pt idx="461">
                  <c:v>6.3098352957532997</c:v>
                </c:pt>
                <c:pt idx="462">
                  <c:v>6.3235225740521201</c:v>
                </c:pt>
                <c:pt idx="463">
                  <c:v>6.3372098523509299</c:v>
                </c:pt>
                <c:pt idx="464">
                  <c:v>6.3508971306497504</c:v>
                </c:pt>
                <c:pt idx="465">
                  <c:v>6.3645844089485601</c:v>
                </c:pt>
                <c:pt idx="466">
                  <c:v>6.3782716872473699</c:v>
                </c:pt>
                <c:pt idx="467">
                  <c:v>6.3919589655461904</c:v>
                </c:pt>
                <c:pt idx="468">
                  <c:v>6.4056462438450001</c:v>
                </c:pt>
                <c:pt idx="469">
                  <c:v>6.4193335221438197</c:v>
                </c:pt>
                <c:pt idx="470">
                  <c:v>6.4330208004426304</c:v>
                </c:pt>
                <c:pt idx="471">
                  <c:v>6.4467080787414401</c:v>
                </c:pt>
                <c:pt idx="472">
                  <c:v>6.4603953570402597</c:v>
                </c:pt>
                <c:pt idx="473">
                  <c:v>6.4740826353390704</c:v>
                </c:pt>
                <c:pt idx="474">
                  <c:v>6.4877699136378899</c:v>
                </c:pt>
                <c:pt idx="475">
                  <c:v>6.5014571919366997</c:v>
                </c:pt>
                <c:pt idx="476">
                  <c:v>6.5151444702355104</c:v>
                </c:pt>
                <c:pt idx="477">
                  <c:v>6.5288317485343299</c:v>
                </c:pt>
                <c:pt idx="478">
                  <c:v>6.5425190268331397</c:v>
                </c:pt>
                <c:pt idx="479">
                  <c:v>6.5562063051319601</c:v>
                </c:pt>
                <c:pt idx="480">
                  <c:v>6.5698935834307699</c:v>
                </c:pt>
                <c:pt idx="481">
                  <c:v>6.5835808617295903</c:v>
                </c:pt>
                <c:pt idx="482">
                  <c:v>6.5972681400284001</c:v>
                </c:pt>
                <c:pt idx="483">
                  <c:v>6.6109554183272099</c:v>
                </c:pt>
                <c:pt idx="484">
                  <c:v>6.6246426966260303</c:v>
                </c:pt>
                <c:pt idx="485">
                  <c:v>6.6383299749248401</c:v>
                </c:pt>
                <c:pt idx="486">
                  <c:v>6.6520172532236597</c:v>
                </c:pt>
                <c:pt idx="487">
                  <c:v>6.6657045315224703</c:v>
                </c:pt>
                <c:pt idx="488">
                  <c:v>6.6793918098212801</c:v>
                </c:pt>
                <c:pt idx="489">
                  <c:v>6.6930790881200997</c:v>
                </c:pt>
                <c:pt idx="490">
                  <c:v>6.7067663664189103</c:v>
                </c:pt>
                <c:pt idx="491">
                  <c:v>6.7204536447177299</c:v>
                </c:pt>
                <c:pt idx="492">
                  <c:v>6.7341409230165397</c:v>
                </c:pt>
                <c:pt idx="493">
                  <c:v>6.7478282013153503</c:v>
                </c:pt>
                <c:pt idx="494">
                  <c:v>6.7615154796141699</c:v>
                </c:pt>
                <c:pt idx="495">
                  <c:v>6.7752027579129797</c:v>
                </c:pt>
                <c:pt idx="496">
                  <c:v>6.7888900362118001</c:v>
                </c:pt>
                <c:pt idx="497">
                  <c:v>6.8025773145106099</c:v>
                </c:pt>
                <c:pt idx="498">
                  <c:v>6.8162645928094303</c:v>
                </c:pt>
                <c:pt idx="499">
                  <c:v>6.8299518711082401</c:v>
                </c:pt>
                <c:pt idx="500">
                  <c:v>6.8436391494070499</c:v>
                </c:pt>
                <c:pt idx="501">
                  <c:v>6.8573264277058703</c:v>
                </c:pt>
                <c:pt idx="502">
                  <c:v>6.8710137060046801</c:v>
                </c:pt>
                <c:pt idx="503">
                  <c:v>6.8847009843034996</c:v>
                </c:pt>
                <c:pt idx="504">
                  <c:v>6.8983882626023103</c:v>
                </c:pt>
                <c:pt idx="505">
                  <c:v>6.9120755409011201</c:v>
                </c:pt>
                <c:pt idx="506">
                  <c:v>6.9257628191999396</c:v>
                </c:pt>
                <c:pt idx="507">
                  <c:v>6.9394500974987503</c:v>
                </c:pt>
                <c:pt idx="508">
                  <c:v>6.9531373757975699</c:v>
                </c:pt>
                <c:pt idx="509">
                  <c:v>6.9668246540963796</c:v>
                </c:pt>
                <c:pt idx="510">
                  <c:v>6.9805119323951903</c:v>
                </c:pt>
                <c:pt idx="511">
                  <c:v>6.9941992106940098</c:v>
                </c:pt>
                <c:pt idx="512">
                  <c:v>7.0078864889928196</c:v>
                </c:pt>
                <c:pt idx="513">
                  <c:v>7.0215737672916401</c:v>
                </c:pt>
                <c:pt idx="514">
                  <c:v>7.0352610455904498</c:v>
                </c:pt>
                <c:pt idx="515">
                  <c:v>7.0489483238892703</c:v>
                </c:pt>
                <c:pt idx="516">
                  <c:v>7.0626356021880801</c:v>
                </c:pt>
                <c:pt idx="517">
                  <c:v>7.0763228804868898</c:v>
                </c:pt>
                <c:pt idx="518">
                  <c:v>7.0900101587857103</c:v>
                </c:pt>
                <c:pt idx="519">
                  <c:v>7.1036974370845201</c:v>
                </c:pt>
                <c:pt idx="520">
                  <c:v>7.1173847153833396</c:v>
                </c:pt>
                <c:pt idx="521">
                  <c:v>7.1310719936821503</c:v>
                </c:pt>
                <c:pt idx="522">
                  <c:v>7.1447592719809601</c:v>
                </c:pt>
                <c:pt idx="523">
                  <c:v>7.1584465502797796</c:v>
                </c:pt>
                <c:pt idx="524">
                  <c:v>7.1721338285785903</c:v>
                </c:pt>
                <c:pt idx="525">
                  <c:v>7.1858211068774098</c:v>
                </c:pt>
                <c:pt idx="526">
                  <c:v>7.1995083851762196</c:v>
                </c:pt>
                <c:pt idx="527">
                  <c:v>7.2131956634750303</c:v>
                </c:pt>
                <c:pt idx="528">
                  <c:v>7.2268829417738498</c:v>
                </c:pt>
                <c:pt idx="529">
                  <c:v>7.2405702200726596</c:v>
                </c:pt>
                <c:pt idx="530">
                  <c:v>7.25425749837148</c:v>
                </c:pt>
                <c:pt idx="531">
                  <c:v>7.2679447766702898</c:v>
                </c:pt>
                <c:pt idx="532">
                  <c:v>7.2816320549690996</c:v>
                </c:pt>
                <c:pt idx="533">
                  <c:v>7.29531933326792</c:v>
                </c:pt>
                <c:pt idx="534">
                  <c:v>7.3090066115667298</c:v>
                </c:pt>
                <c:pt idx="535">
                  <c:v>7.3226938898655503</c:v>
                </c:pt>
                <c:pt idx="536">
                  <c:v>7.33638116816436</c:v>
                </c:pt>
                <c:pt idx="537">
                  <c:v>7.3500684464631796</c:v>
                </c:pt>
                <c:pt idx="538">
                  <c:v>7.3637557247619903</c:v>
                </c:pt>
                <c:pt idx="539">
                  <c:v>7.3774430030608</c:v>
                </c:pt>
                <c:pt idx="540">
                  <c:v>7.3911302813596196</c:v>
                </c:pt>
                <c:pt idx="541">
                  <c:v>7.4048175596584302</c:v>
                </c:pt>
                <c:pt idx="542">
                  <c:v>7.4185048379572498</c:v>
                </c:pt>
                <c:pt idx="543">
                  <c:v>7.4321921162560596</c:v>
                </c:pt>
                <c:pt idx="544">
                  <c:v>7.4458793945548702</c:v>
                </c:pt>
                <c:pt idx="545">
                  <c:v>7.4595666728536898</c:v>
                </c:pt>
                <c:pt idx="546">
                  <c:v>7.4732539511524996</c:v>
                </c:pt>
                <c:pt idx="547">
                  <c:v>7.48694122945132</c:v>
                </c:pt>
                <c:pt idx="548">
                  <c:v>7.5006285077501298</c:v>
                </c:pt>
                <c:pt idx="549">
                  <c:v>7.5143157860489396</c:v>
                </c:pt>
                <c:pt idx="550">
                  <c:v>7.52800306434776</c:v>
                </c:pt>
                <c:pt idx="551">
                  <c:v>7.5416903426465698</c:v>
                </c:pt>
                <c:pt idx="552">
                  <c:v>7.5553776209453902</c:v>
                </c:pt>
                <c:pt idx="553">
                  <c:v>7.5690648992442</c:v>
                </c:pt>
                <c:pt idx="554">
                  <c:v>7.5827521775430196</c:v>
                </c:pt>
                <c:pt idx="555">
                  <c:v>7.5964394558418302</c:v>
                </c:pt>
                <c:pt idx="556">
                  <c:v>7.61012673414064</c:v>
                </c:pt>
                <c:pt idx="557">
                  <c:v>7.6238140124394604</c:v>
                </c:pt>
                <c:pt idx="558">
                  <c:v>7.6375012907382702</c:v>
                </c:pt>
                <c:pt idx="559">
                  <c:v>7.6511885690370898</c:v>
                </c:pt>
                <c:pt idx="560">
                  <c:v>7.6648758473359004</c:v>
                </c:pt>
                <c:pt idx="561">
                  <c:v>7.6785631256347102</c:v>
                </c:pt>
                <c:pt idx="562">
                  <c:v>7.6922504039335298</c:v>
                </c:pt>
                <c:pt idx="563">
                  <c:v>7.7059376822323404</c:v>
                </c:pt>
                <c:pt idx="564">
                  <c:v>7.71962496053116</c:v>
                </c:pt>
                <c:pt idx="565">
                  <c:v>7.7333122388299698</c:v>
                </c:pt>
                <c:pt idx="566">
                  <c:v>7.7469995171287804</c:v>
                </c:pt>
                <c:pt idx="567">
                  <c:v>7.7606867954276</c:v>
                </c:pt>
                <c:pt idx="568">
                  <c:v>7.7743740737264098</c:v>
                </c:pt>
                <c:pt idx="569">
                  <c:v>7.7880613520252302</c:v>
                </c:pt>
                <c:pt idx="570">
                  <c:v>7.80174863032404</c:v>
                </c:pt>
                <c:pt idx="571">
                  <c:v>7.8154359086228498</c:v>
                </c:pt>
                <c:pt idx="572">
                  <c:v>7.8291231869216702</c:v>
                </c:pt>
                <c:pt idx="573">
                  <c:v>7.84281046522048</c:v>
                </c:pt>
                <c:pt idx="574">
                  <c:v>7.8564977435193004</c:v>
                </c:pt>
                <c:pt idx="575">
                  <c:v>7.8701850218181102</c:v>
                </c:pt>
                <c:pt idx="576">
                  <c:v>7.8838723001169297</c:v>
                </c:pt>
                <c:pt idx="577">
                  <c:v>7.8975595784157404</c:v>
                </c:pt>
                <c:pt idx="578">
                  <c:v>7.9112468567145502</c:v>
                </c:pt>
                <c:pt idx="579">
                  <c:v>7.9249341350133697</c:v>
                </c:pt>
                <c:pt idx="580">
                  <c:v>7.9386214133121804</c:v>
                </c:pt>
                <c:pt idx="581">
                  <c:v>7.952308691611</c:v>
                </c:pt>
                <c:pt idx="582">
                  <c:v>7.9659959699098097</c:v>
                </c:pt>
                <c:pt idx="583">
                  <c:v>7.9796832482086204</c:v>
                </c:pt>
                <c:pt idx="584">
                  <c:v>7.99337052650744</c:v>
                </c:pt>
                <c:pt idx="585">
                  <c:v>8.0070578048062497</c:v>
                </c:pt>
                <c:pt idx="586">
                  <c:v>8.0207450831050693</c:v>
                </c:pt>
                <c:pt idx="587">
                  <c:v>8.03443236140388</c:v>
                </c:pt>
                <c:pt idx="588">
                  <c:v>8.0481196397026906</c:v>
                </c:pt>
                <c:pt idx="589">
                  <c:v>8.0618069180015102</c:v>
                </c:pt>
                <c:pt idx="590">
                  <c:v>8.0754941963003208</c:v>
                </c:pt>
                <c:pt idx="591">
                  <c:v>8.0891814745991404</c:v>
                </c:pt>
                <c:pt idx="592">
                  <c:v>8.1028687528979493</c:v>
                </c:pt>
                <c:pt idx="593">
                  <c:v>8.1165560311967706</c:v>
                </c:pt>
                <c:pt idx="594">
                  <c:v>8.1302433094955795</c:v>
                </c:pt>
                <c:pt idx="595">
                  <c:v>8.1439305877943902</c:v>
                </c:pt>
                <c:pt idx="596">
                  <c:v>8.1576178660932097</c:v>
                </c:pt>
                <c:pt idx="597">
                  <c:v>8.1713051443920204</c:v>
                </c:pt>
                <c:pt idx="598">
                  <c:v>8.1849924226908293</c:v>
                </c:pt>
                <c:pt idx="599">
                  <c:v>8.1986797009896506</c:v>
                </c:pt>
                <c:pt idx="600">
                  <c:v>8.2123669792884595</c:v>
                </c:pt>
                <c:pt idx="601">
                  <c:v>8.2260542575872808</c:v>
                </c:pt>
                <c:pt idx="602">
                  <c:v>8.2397415358860897</c:v>
                </c:pt>
                <c:pt idx="603">
                  <c:v>8.2534288141849093</c:v>
                </c:pt>
                <c:pt idx="604">
                  <c:v>8.2671160924837199</c:v>
                </c:pt>
                <c:pt idx="605">
                  <c:v>8.2808033707825306</c:v>
                </c:pt>
                <c:pt idx="606">
                  <c:v>8.2944906490813501</c:v>
                </c:pt>
                <c:pt idx="607">
                  <c:v>8.3081779273801608</c:v>
                </c:pt>
                <c:pt idx="608">
                  <c:v>8.3218652056789804</c:v>
                </c:pt>
                <c:pt idx="609">
                  <c:v>8.3355524839777893</c:v>
                </c:pt>
                <c:pt idx="610">
                  <c:v>8.3492397622766106</c:v>
                </c:pt>
                <c:pt idx="611">
                  <c:v>8.3629270405754195</c:v>
                </c:pt>
                <c:pt idx="612">
                  <c:v>8.3766143188742301</c:v>
                </c:pt>
                <c:pt idx="613">
                  <c:v>8.3903015971730497</c:v>
                </c:pt>
                <c:pt idx="614">
                  <c:v>8.4039888754718604</c:v>
                </c:pt>
                <c:pt idx="615">
                  <c:v>8.4176761537706692</c:v>
                </c:pt>
                <c:pt idx="616">
                  <c:v>8.4313634320694906</c:v>
                </c:pt>
                <c:pt idx="617">
                  <c:v>8.4450507103682995</c:v>
                </c:pt>
                <c:pt idx="618">
                  <c:v>8.4587379886671208</c:v>
                </c:pt>
                <c:pt idx="619">
                  <c:v>8.4724252669659297</c:v>
                </c:pt>
                <c:pt idx="620">
                  <c:v>8.4861125452647492</c:v>
                </c:pt>
                <c:pt idx="621">
                  <c:v>8.4997998235635599</c:v>
                </c:pt>
                <c:pt idx="622">
                  <c:v>8.5134871018623706</c:v>
                </c:pt>
                <c:pt idx="623">
                  <c:v>8.5271743801611901</c:v>
                </c:pt>
                <c:pt idx="624">
                  <c:v>8.5408616584600008</c:v>
                </c:pt>
                <c:pt idx="625">
                  <c:v>8.5545489367588203</c:v>
                </c:pt>
                <c:pt idx="626">
                  <c:v>8.5682362150576292</c:v>
                </c:pt>
                <c:pt idx="627">
                  <c:v>8.5819234933564505</c:v>
                </c:pt>
                <c:pt idx="628">
                  <c:v>8.5956107716552594</c:v>
                </c:pt>
                <c:pt idx="629">
                  <c:v>8.6092980499540701</c:v>
                </c:pt>
                <c:pt idx="630">
                  <c:v>8.6229853282528897</c:v>
                </c:pt>
                <c:pt idx="631">
                  <c:v>8.6366726065517003</c:v>
                </c:pt>
                <c:pt idx="632">
                  <c:v>8.6503598848505092</c:v>
                </c:pt>
                <c:pt idx="633">
                  <c:v>8.6640471631493305</c:v>
                </c:pt>
                <c:pt idx="634">
                  <c:v>8.6777344414481394</c:v>
                </c:pt>
                <c:pt idx="635">
                  <c:v>8.6914217197469608</c:v>
                </c:pt>
                <c:pt idx="636">
                  <c:v>8.7051089980457697</c:v>
                </c:pt>
                <c:pt idx="637">
                  <c:v>8.7187962763445892</c:v>
                </c:pt>
                <c:pt idx="638">
                  <c:v>8.7324835546433999</c:v>
                </c:pt>
                <c:pt idx="639">
                  <c:v>8.7461708329422105</c:v>
                </c:pt>
                <c:pt idx="640">
                  <c:v>8.7598581112410301</c:v>
                </c:pt>
                <c:pt idx="641">
                  <c:v>8.7735453895398408</c:v>
                </c:pt>
                <c:pt idx="642">
                  <c:v>8.7872326678386603</c:v>
                </c:pt>
                <c:pt idx="643">
                  <c:v>8.8009199461374692</c:v>
                </c:pt>
                <c:pt idx="644">
                  <c:v>8.8146072244362799</c:v>
                </c:pt>
                <c:pt idx="645">
                  <c:v>8.8282945027350994</c:v>
                </c:pt>
                <c:pt idx="646">
                  <c:v>8.8419817810339101</c:v>
                </c:pt>
                <c:pt idx="647">
                  <c:v>8.8556690593327296</c:v>
                </c:pt>
                <c:pt idx="648">
                  <c:v>8.8693563376315403</c:v>
                </c:pt>
                <c:pt idx="649">
                  <c:v>8.8830436159303492</c:v>
                </c:pt>
                <c:pt idx="650">
                  <c:v>8.8967308942291705</c:v>
                </c:pt>
                <c:pt idx="651">
                  <c:v>8.9104181725279794</c:v>
                </c:pt>
                <c:pt idx="652">
                  <c:v>8.9241054508268007</c:v>
                </c:pt>
                <c:pt idx="653">
                  <c:v>8.9377927291256096</c:v>
                </c:pt>
                <c:pt idx="654">
                  <c:v>8.9514800074244292</c:v>
                </c:pt>
                <c:pt idx="655">
                  <c:v>8.9651672857232398</c:v>
                </c:pt>
                <c:pt idx="656">
                  <c:v>8.9788545640220505</c:v>
                </c:pt>
                <c:pt idx="657">
                  <c:v>8.9925418423208701</c:v>
                </c:pt>
                <c:pt idx="658">
                  <c:v>9.0062291206196807</c:v>
                </c:pt>
                <c:pt idx="659">
                  <c:v>9.0199163989185003</c:v>
                </c:pt>
                <c:pt idx="660">
                  <c:v>9.0336036772173092</c:v>
                </c:pt>
                <c:pt idx="661">
                  <c:v>9.0472909555161198</c:v>
                </c:pt>
                <c:pt idx="662">
                  <c:v>9.0609782338149394</c:v>
                </c:pt>
                <c:pt idx="663">
                  <c:v>9.0746655121137501</c:v>
                </c:pt>
                <c:pt idx="664">
                  <c:v>9.0883527904125696</c:v>
                </c:pt>
                <c:pt idx="665">
                  <c:v>9.1020400687113803</c:v>
                </c:pt>
                <c:pt idx="666">
                  <c:v>9.1157273470101892</c:v>
                </c:pt>
                <c:pt idx="667">
                  <c:v>9.1294146253090105</c:v>
                </c:pt>
                <c:pt idx="668">
                  <c:v>9.1431019036078194</c:v>
                </c:pt>
                <c:pt idx="669">
                  <c:v>9.1567891819066407</c:v>
                </c:pt>
                <c:pt idx="670">
                  <c:v>9.1704764602054496</c:v>
                </c:pt>
                <c:pt idx="671">
                  <c:v>9.1841637385042691</c:v>
                </c:pt>
                <c:pt idx="672">
                  <c:v>9.1978510168030798</c:v>
                </c:pt>
                <c:pt idx="673">
                  <c:v>9.2115382951018905</c:v>
                </c:pt>
                <c:pt idx="674">
                  <c:v>9.22522557340071</c:v>
                </c:pt>
                <c:pt idx="675">
                  <c:v>9.2389128516995207</c:v>
                </c:pt>
                <c:pt idx="676">
                  <c:v>9.2526001299983296</c:v>
                </c:pt>
                <c:pt idx="677">
                  <c:v>9.2662874082971491</c:v>
                </c:pt>
                <c:pt idx="678">
                  <c:v>9.2799746865959598</c:v>
                </c:pt>
                <c:pt idx="679">
                  <c:v>9.2936619648947794</c:v>
                </c:pt>
                <c:pt idx="680">
                  <c:v>9.30734924319359</c:v>
                </c:pt>
                <c:pt idx="681">
                  <c:v>9.3210365214924096</c:v>
                </c:pt>
                <c:pt idx="682">
                  <c:v>9.3347237997912202</c:v>
                </c:pt>
                <c:pt idx="683">
                  <c:v>9.3484110780900291</c:v>
                </c:pt>
                <c:pt idx="684">
                  <c:v>9.3620983563888505</c:v>
                </c:pt>
                <c:pt idx="685">
                  <c:v>9.3757856346876594</c:v>
                </c:pt>
                <c:pt idx="686">
                  <c:v>9.3894729129864807</c:v>
                </c:pt>
                <c:pt idx="687">
                  <c:v>9.4031601912852896</c:v>
                </c:pt>
                <c:pt idx="688">
                  <c:v>9.4168474695841091</c:v>
                </c:pt>
                <c:pt idx="689">
                  <c:v>9.4305347478829198</c:v>
                </c:pt>
                <c:pt idx="690">
                  <c:v>9.4442220261817305</c:v>
                </c:pt>
                <c:pt idx="691">
                  <c:v>9.45790930448055</c:v>
                </c:pt>
                <c:pt idx="692">
                  <c:v>9.4715965827793607</c:v>
                </c:pt>
                <c:pt idx="693">
                  <c:v>9.4852838610781696</c:v>
                </c:pt>
                <c:pt idx="694">
                  <c:v>9.4989711393769891</c:v>
                </c:pt>
                <c:pt idx="695">
                  <c:v>9.5126584176757998</c:v>
                </c:pt>
                <c:pt idx="696">
                  <c:v>9.5263456959746193</c:v>
                </c:pt>
                <c:pt idx="697">
                  <c:v>9.54003297427343</c:v>
                </c:pt>
                <c:pt idx="698">
                  <c:v>9.5537202525722495</c:v>
                </c:pt>
                <c:pt idx="699">
                  <c:v>9.5674075308710602</c:v>
                </c:pt>
                <c:pt idx="700">
                  <c:v>9.5810948091698709</c:v>
                </c:pt>
                <c:pt idx="701">
                  <c:v>9.5947820874686904</c:v>
                </c:pt>
                <c:pt idx="702">
                  <c:v>9.6084693657674993</c:v>
                </c:pt>
                <c:pt idx="703">
                  <c:v>9.6221566440663207</c:v>
                </c:pt>
                <c:pt idx="704">
                  <c:v>9.6358439223651295</c:v>
                </c:pt>
                <c:pt idx="705">
                  <c:v>9.6495312006639509</c:v>
                </c:pt>
                <c:pt idx="706">
                  <c:v>9.6632184789627598</c:v>
                </c:pt>
                <c:pt idx="707">
                  <c:v>9.6769057572615704</c:v>
                </c:pt>
                <c:pt idx="708">
                  <c:v>9.69059303556039</c:v>
                </c:pt>
                <c:pt idx="709">
                  <c:v>9.7042803138592006</c:v>
                </c:pt>
                <c:pt idx="710">
                  <c:v>9.7179675921580095</c:v>
                </c:pt>
                <c:pt idx="711">
                  <c:v>9.7316548704568309</c:v>
                </c:pt>
                <c:pt idx="712">
                  <c:v>9.7453421487556398</c:v>
                </c:pt>
                <c:pt idx="713">
                  <c:v>9.7590294270544593</c:v>
                </c:pt>
                <c:pt idx="714">
                  <c:v>9.77271670535327</c:v>
                </c:pt>
                <c:pt idx="715">
                  <c:v>9.7864039836520895</c:v>
                </c:pt>
                <c:pt idx="716">
                  <c:v>9.8000912619509002</c:v>
                </c:pt>
                <c:pt idx="717">
                  <c:v>9.8137785402497109</c:v>
                </c:pt>
                <c:pt idx="718">
                  <c:v>9.8274658185485304</c:v>
                </c:pt>
                <c:pt idx="719">
                  <c:v>9.8411530968473393</c:v>
                </c:pt>
                <c:pt idx="720">
                  <c:v>9.8548403751461606</c:v>
                </c:pt>
                <c:pt idx="721">
                  <c:v>9.8685276534449695</c:v>
                </c:pt>
                <c:pt idx="722">
                  <c:v>9.8822149317437802</c:v>
                </c:pt>
                <c:pt idx="723">
                  <c:v>9.8959022100425997</c:v>
                </c:pt>
                <c:pt idx="724">
                  <c:v>9.9095894883414104</c:v>
                </c:pt>
                <c:pt idx="725">
                  <c:v>9.92327676664023</c:v>
                </c:pt>
                <c:pt idx="726">
                  <c:v>9.9369640449390406</c:v>
                </c:pt>
                <c:pt idx="727">
                  <c:v>9.9506513232378495</c:v>
                </c:pt>
                <c:pt idx="728">
                  <c:v>9.9643386015366708</c:v>
                </c:pt>
                <c:pt idx="729">
                  <c:v>9.9780258798354797</c:v>
                </c:pt>
                <c:pt idx="730">
                  <c:v>9.9917131581342993</c:v>
                </c:pt>
                <c:pt idx="731">
                  <c:v>10.005400436433099</c:v>
                </c:pt>
                <c:pt idx="732">
                  <c:v>10.019087714731899</c:v>
                </c:pt>
                <c:pt idx="733">
                  <c:v>10.032774993030699</c:v>
                </c:pt>
                <c:pt idx="734">
                  <c:v>10.046462271329601</c:v>
                </c:pt>
                <c:pt idx="735">
                  <c:v>10.060149549628401</c:v>
                </c:pt>
                <c:pt idx="736">
                  <c:v>10.073836827927201</c:v>
                </c:pt>
                <c:pt idx="737">
                  <c:v>10.087524106226001</c:v>
                </c:pt>
                <c:pt idx="738">
                  <c:v>10.101211384524801</c:v>
                </c:pt>
                <c:pt idx="739">
                  <c:v>10.114898662823601</c:v>
                </c:pt>
                <c:pt idx="740">
                  <c:v>10.128585941122401</c:v>
                </c:pt>
                <c:pt idx="741">
                  <c:v>10.1422732194213</c:v>
                </c:pt>
                <c:pt idx="742">
                  <c:v>10.1559604977201</c:v>
                </c:pt>
                <c:pt idx="743">
                  <c:v>10.1696477760189</c:v>
                </c:pt>
                <c:pt idx="744">
                  <c:v>10.1833350543177</c:v>
                </c:pt>
                <c:pt idx="745">
                  <c:v>10.1970223326165</c:v>
                </c:pt>
                <c:pt idx="746">
                  <c:v>10.2107096109153</c:v>
                </c:pt>
                <c:pt idx="747">
                  <c:v>10.2243968892141</c:v>
                </c:pt>
                <c:pt idx="748">
                  <c:v>10.238084167513</c:v>
                </c:pt>
                <c:pt idx="749">
                  <c:v>10.2517714458118</c:v>
                </c:pt>
                <c:pt idx="750">
                  <c:v>10.2654587241106</c:v>
                </c:pt>
                <c:pt idx="751">
                  <c:v>10.2791460024094</c:v>
                </c:pt>
                <c:pt idx="752">
                  <c:v>10.2928332807082</c:v>
                </c:pt>
                <c:pt idx="753">
                  <c:v>10.306520559007</c:v>
                </c:pt>
                <c:pt idx="754">
                  <c:v>10.3202078373058</c:v>
                </c:pt>
                <c:pt idx="755">
                  <c:v>10.3338951156046</c:v>
                </c:pt>
                <c:pt idx="756">
                  <c:v>10.347582393903499</c:v>
                </c:pt>
                <c:pt idx="757">
                  <c:v>10.361269672202299</c:v>
                </c:pt>
                <c:pt idx="758">
                  <c:v>10.374956950501099</c:v>
                </c:pt>
                <c:pt idx="759">
                  <c:v>10.388644228799899</c:v>
                </c:pt>
                <c:pt idx="760">
                  <c:v>10.402331507098699</c:v>
                </c:pt>
                <c:pt idx="761">
                  <c:v>10.416018785397499</c:v>
                </c:pt>
                <c:pt idx="762">
                  <c:v>10.429706063696299</c:v>
                </c:pt>
                <c:pt idx="763">
                  <c:v>10.443393341995201</c:v>
                </c:pt>
                <c:pt idx="764">
                  <c:v>10.457080620294001</c:v>
                </c:pt>
                <c:pt idx="765">
                  <c:v>10.470767898592801</c:v>
                </c:pt>
                <c:pt idx="766">
                  <c:v>10.484455176891601</c:v>
                </c:pt>
                <c:pt idx="767">
                  <c:v>10.498142455190401</c:v>
                </c:pt>
                <c:pt idx="768">
                  <c:v>10.511829733489201</c:v>
                </c:pt>
                <c:pt idx="769">
                  <c:v>10.525517011788001</c:v>
                </c:pt>
                <c:pt idx="770">
                  <c:v>10.5392042900869</c:v>
                </c:pt>
                <c:pt idx="771">
                  <c:v>10.5528915683857</c:v>
                </c:pt>
                <c:pt idx="772">
                  <c:v>10.5665788466845</c:v>
                </c:pt>
                <c:pt idx="773">
                  <c:v>10.5802661249833</c:v>
                </c:pt>
                <c:pt idx="774">
                  <c:v>10.5939534032821</c:v>
                </c:pt>
                <c:pt idx="775">
                  <c:v>10.6076406815809</c:v>
                </c:pt>
                <c:pt idx="776">
                  <c:v>10.6213279598797</c:v>
                </c:pt>
                <c:pt idx="777">
                  <c:v>10.6350152381786</c:v>
                </c:pt>
                <c:pt idx="778">
                  <c:v>10.6487025164774</c:v>
                </c:pt>
                <c:pt idx="779">
                  <c:v>10.6623897947762</c:v>
                </c:pt>
                <c:pt idx="780">
                  <c:v>10.676077073075</c:v>
                </c:pt>
                <c:pt idx="781">
                  <c:v>10.6897643513738</c:v>
                </c:pt>
                <c:pt idx="782">
                  <c:v>10.7034516296726</c:v>
                </c:pt>
                <c:pt idx="783">
                  <c:v>10.7171389079714</c:v>
                </c:pt>
                <c:pt idx="784">
                  <c:v>10.730826186270299</c:v>
                </c:pt>
                <c:pt idx="785">
                  <c:v>10.744513464569099</c:v>
                </c:pt>
                <c:pt idx="786">
                  <c:v>10.758200742867899</c:v>
                </c:pt>
                <c:pt idx="787">
                  <c:v>10.771888021166699</c:v>
                </c:pt>
                <c:pt idx="788">
                  <c:v>10.785575299465499</c:v>
                </c:pt>
                <c:pt idx="789">
                  <c:v>10.799262577764299</c:v>
                </c:pt>
                <c:pt idx="790">
                  <c:v>10.812949856063099</c:v>
                </c:pt>
                <c:pt idx="791">
                  <c:v>10.826637134362</c:v>
                </c:pt>
                <c:pt idx="792">
                  <c:v>10.8403244126608</c:v>
                </c:pt>
                <c:pt idx="793">
                  <c:v>10.854011690959601</c:v>
                </c:pt>
                <c:pt idx="794">
                  <c:v>10.867698969258401</c:v>
                </c:pt>
                <c:pt idx="795">
                  <c:v>10.881386247557201</c:v>
                </c:pt>
                <c:pt idx="796">
                  <c:v>10.895073525856001</c:v>
                </c:pt>
                <c:pt idx="797">
                  <c:v>10.908760804154801</c:v>
                </c:pt>
                <c:pt idx="798">
                  <c:v>10.9224480824537</c:v>
                </c:pt>
                <c:pt idx="799">
                  <c:v>10.9361353607525</c:v>
                </c:pt>
                <c:pt idx="800">
                  <c:v>10.9498226390513</c:v>
                </c:pt>
                <c:pt idx="801">
                  <c:v>10.9635099173501</c:v>
                </c:pt>
                <c:pt idx="802">
                  <c:v>10.9771971956489</c:v>
                </c:pt>
                <c:pt idx="803">
                  <c:v>10.9908844739477</c:v>
                </c:pt>
                <c:pt idx="804">
                  <c:v>11.0045717522465</c:v>
                </c:pt>
                <c:pt idx="805">
                  <c:v>11.0182590305454</c:v>
                </c:pt>
                <c:pt idx="806">
                  <c:v>11.0319463088442</c:v>
                </c:pt>
                <c:pt idx="807">
                  <c:v>11.045633587143</c:v>
                </c:pt>
                <c:pt idx="808">
                  <c:v>11.0593208654418</c:v>
                </c:pt>
                <c:pt idx="809">
                  <c:v>11.0730081437406</c:v>
                </c:pt>
                <c:pt idx="810">
                  <c:v>11.0866954220394</c:v>
                </c:pt>
                <c:pt idx="811">
                  <c:v>11.1003827003382</c:v>
                </c:pt>
                <c:pt idx="812">
                  <c:v>11.114069978637101</c:v>
                </c:pt>
                <c:pt idx="813">
                  <c:v>11.127757256935899</c:v>
                </c:pt>
                <c:pt idx="814">
                  <c:v>11.141444535234699</c:v>
                </c:pt>
                <c:pt idx="815">
                  <c:v>11.155131813533499</c:v>
                </c:pt>
                <c:pt idx="816">
                  <c:v>11.168819091832299</c:v>
                </c:pt>
                <c:pt idx="817">
                  <c:v>11.182506370131099</c:v>
                </c:pt>
                <c:pt idx="818">
                  <c:v>11.196193648429899</c:v>
                </c:pt>
                <c:pt idx="819">
                  <c:v>11.2098809267288</c:v>
                </c:pt>
                <c:pt idx="820">
                  <c:v>11.2235682050276</c:v>
                </c:pt>
                <c:pt idx="821">
                  <c:v>11.2372554833264</c:v>
                </c:pt>
                <c:pt idx="822">
                  <c:v>11.2509427616252</c:v>
                </c:pt>
                <c:pt idx="823">
                  <c:v>11.264630039924</c:v>
                </c:pt>
                <c:pt idx="824">
                  <c:v>11.2783173182228</c:v>
                </c:pt>
                <c:pt idx="825">
                  <c:v>11.2920045965216</c:v>
                </c:pt>
                <c:pt idx="826">
                  <c:v>11.3056918748205</c:v>
                </c:pt>
                <c:pt idx="827">
                  <c:v>11.3193791531193</c:v>
                </c:pt>
                <c:pt idx="828">
                  <c:v>11.3330664314181</c:v>
                </c:pt>
                <c:pt idx="829">
                  <c:v>11.3467537097169</c:v>
                </c:pt>
                <c:pt idx="830">
                  <c:v>11.3604409880157</c:v>
                </c:pt>
                <c:pt idx="831">
                  <c:v>11.3741282663145</c:v>
                </c:pt>
                <c:pt idx="832">
                  <c:v>11.3878155446133</c:v>
                </c:pt>
                <c:pt idx="833">
                  <c:v>11.4015028229121</c:v>
                </c:pt>
                <c:pt idx="834">
                  <c:v>11.415190101211</c:v>
                </c:pt>
                <c:pt idx="835">
                  <c:v>11.4288773795098</c:v>
                </c:pt>
                <c:pt idx="836">
                  <c:v>11.4425646578086</c:v>
                </c:pt>
                <c:pt idx="837">
                  <c:v>11.4562519361074</c:v>
                </c:pt>
                <c:pt idx="838">
                  <c:v>11.4699392144062</c:v>
                </c:pt>
                <c:pt idx="839">
                  <c:v>11.483626492705</c:v>
                </c:pt>
                <c:pt idx="840">
                  <c:v>11.4973137710038</c:v>
                </c:pt>
                <c:pt idx="841">
                  <c:v>11.511001049302701</c:v>
                </c:pt>
                <c:pt idx="842">
                  <c:v>11.524688327601501</c:v>
                </c:pt>
                <c:pt idx="843">
                  <c:v>11.538375605900301</c:v>
                </c:pt>
                <c:pt idx="844">
                  <c:v>11.552062884199101</c:v>
                </c:pt>
                <c:pt idx="845">
                  <c:v>11.565750162497899</c:v>
                </c:pt>
                <c:pt idx="846">
                  <c:v>11.579437440796699</c:v>
                </c:pt>
                <c:pt idx="847">
                  <c:v>11.593124719095499</c:v>
                </c:pt>
                <c:pt idx="848">
                  <c:v>11.6068119973944</c:v>
                </c:pt>
                <c:pt idx="849">
                  <c:v>11.6204992756932</c:v>
                </c:pt>
                <c:pt idx="850">
                  <c:v>11.634186553992</c:v>
                </c:pt>
                <c:pt idx="851">
                  <c:v>11.6478738322908</c:v>
                </c:pt>
                <c:pt idx="852">
                  <c:v>11.6615611105896</c:v>
                </c:pt>
                <c:pt idx="853">
                  <c:v>11.6752483888884</c:v>
                </c:pt>
                <c:pt idx="854">
                  <c:v>11.6889356671872</c:v>
                </c:pt>
                <c:pt idx="855">
                  <c:v>11.7026229454861</c:v>
                </c:pt>
                <c:pt idx="856">
                  <c:v>11.7163102237849</c:v>
                </c:pt>
                <c:pt idx="857">
                  <c:v>11.7299975020837</c:v>
                </c:pt>
                <c:pt idx="858">
                  <c:v>11.7436847803825</c:v>
                </c:pt>
                <c:pt idx="859">
                  <c:v>11.7573720586813</c:v>
                </c:pt>
                <c:pt idx="860">
                  <c:v>11.7710593369801</c:v>
                </c:pt>
                <c:pt idx="861">
                  <c:v>11.7847466152789</c:v>
                </c:pt>
                <c:pt idx="862">
                  <c:v>11.798433893577799</c:v>
                </c:pt>
                <c:pt idx="863">
                  <c:v>11.812121171876599</c:v>
                </c:pt>
                <c:pt idx="864">
                  <c:v>11.825808450175399</c:v>
                </c:pt>
                <c:pt idx="865">
                  <c:v>11.8394957284742</c:v>
                </c:pt>
                <c:pt idx="866">
                  <c:v>11.853183006773</c:v>
                </c:pt>
                <c:pt idx="867">
                  <c:v>11.8668702850718</c:v>
                </c:pt>
                <c:pt idx="868">
                  <c:v>11.8805575633706</c:v>
                </c:pt>
                <c:pt idx="869">
                  <c:v>11.894244841669501</c:v>
                </c:pt>
                <c:pt idx="870">
                  <c:v>11.907932119968301</c:v>
                </c:pt>
                <c:pt idx="871">
                  <c:v>11.921619398267101</c:v>
                </c:pt>
                <c:pt idx="872">
                  <c:v>11.935306676565901</c:v>
                </c:pt>
                <c:pt idx="873">
                  <c:v>11.948993954864701</c:v>
                </c:pt>
                <c:pt idx="874">
                  <c:v>11.962681233163501</c:v>
                </c:pt>
                <c:pt idx="875">
                  <c:v>11.976368511462301</c:v>
                </c:pt>
                <c:pt idx="876">
                  <c:v>11.9900557897612</c:v>
                </c:pt>
                <c:pt idx="877">
                  <c:v>12.00374306806</c:v>
                </c:pt>
                <c:pt idx="878">
                  <c:v>12.0174303463588</c:v>
                </c:pt>
                <c:pt idx="879">
                  <c:v>12.0311176246576</c:v>
                </c:pt>
                <c:pt idx="880">
                  <c:v>12.0448049029564</c:v>
                </c:pt>
                <c:pt idx="881">
                  <c:v>12.0584921812552</c:v>
                </c:pt>
                <c:pt idx="882">
                  <c:v>12.072179459554</c:v>
                </c:pt>
                <c:pt idx="883">
                  <c:v>12.0858667378529</c:v>
                </c:pt>
                <c:pt idx="884">
                  <c:v>12.0995540161517</c:v>
                </c:pt>
                <c:pt idx="885">
                  <c:v>12.1132412944505</c:v>
                </c:pt>
                <c:pt idx="886">
                  <c:v>12.1269285727493</c:v>
                </c:pt>
                <c:pt idx="887">
                  <c:v>12.1406158510481</c:v>
                </c:pt>
                <c:pt idx="888">
                  <c:v>12.1543031293469</c:v>
                </c:pt>
                <c:pt idx="889">
                  <c:v>12.1679904076457</c:v>
                </c:pt>
                <c:pt idx="890">
                  <c:v>12.181677685944599</c:v>
                </c:pt>
                <c:pt idx="891">
                  <c:v>12.195364964243399</c:v>
                </c:pt>
                <c:pt idx="892">
                  <c:v>12.209052242542199</c:v>
                </c:pt>
                <c:pt idx="893">
                  <c:v>12.222739520840999</c:v>
                </c:pt>
                <c:pt idx="894">
                  <c:v>12.236426799139799</c:v>
                </c:pt>
                <c:pt idx="895">
                  <c:v>12.250114077438599</c:v>
                </c:pt>
                <c:pt idx="896">
                  <c:v>12.263801355737399</c:v>
                </c:pt>
                <c:pt idx="897">
                  <c:v>12.277488634036301</c:v>
                </c:pt>
                <c:pt idx="898">
                  <c:v>12.291175912335101</c:v>
                </c:pt>
                <c:pt idx="899">
                  <c:v>12.304863190633901</c:v>
                </c:pt>
                <c:pt idx="900">
                  <c:v>12.318550468932701</c:v>
                </c:pt>
                <c:pt idx="901">
                  <c:v>12.332237747231501</c:v>
                </c:pt>
                <c:pt idx="902">
                  <c:v>12.345925025530301</c:v>
                </c:pt>
                <c:pt idx="903">
                  <c:v>12.359612303829101</c:v>
                </c:pt>
                <c:pt idx="904">
                  <c:v>12.373299582128</c:v>
                </c:pt>
                <c:pt idx="905">
                  <c:v>12.3869868604268</c:v>
                </c:pt>
                <c:pt idx="906">
                  <c:v>12.4006741387256</c:v>
                </c:pt>
                <c:pt idx="907">
                  <c:v>12.4143614170244</c:v>
                </c:pt>
                <c:pt idx="908">
                  <c:v>12.4280486953232</c:v>
                </c:pt>
                <c:pt idx="909">
                  <c:v>12.441735973622</c:v>
                </c:pt>
                <c:pt idx="910">
                  <c:v>12.4554232519208</c:v>
                </c:pt>
                <c:pt idx="911">
                  <c:v>12.4691105302197</c:v>
                </c:pt>
                <c:pt idx="912">
                  <c:v>12.4827978085185</c:v>
                </c:pt>
                <c:pt idx="913">
                  <c:v>12.4964850868173</c:v>
                </c:pt>
                <c:pt idx="914">
                  <c:v>12.5101723651161</c:v>
                </c:pt>
                <c:pt idx="915">
                  <c:v>12.5238596434149</c:v>
                </c:pt>
                <c:pt idx="916">
                  <c:v>12.5375469217137</c:v>
                </c:pt>
                <c:pt idx="917">
                  <c:v>12.5512342000125</c:v>
                </c:pt>
                <c:pt idx="918">
                  <c:v>12.5649214783113</c:v>
                </c:pt>
                <c:pt idx="919">
                  <c:v>12.578608756610199</c:v>
                </c:pt>
                <c:pt idx="920">
                  <c:v>12.592296034908999</c:v>
                </c:pt>
                <c:pt idx="921">
                  <c:v>12.605983313207799</c:v>
                </c:pt>
                <c:pt idx="922">
                  <c:v>12.619670591506599</c:v>
                </c:pt>
                <c:pt idx="923">
                  <c:v>12.633357869805399</c:v>
                </c:pt>
                <c:pt idx="924">
                  <c:v>12.647045148104199</c:v>
                </c:pt>
                <c:pt idx="925">
                  <c:v>12.660732426402999</c:v>
                </c:pt>
                <c:pt idx="926">
                  <c:v>12.674419704701901</c:v>
                </c:pt>
                <c:pt idx="927">
                  <c:v>12.688106983000701</c:v>
                </c:pt>
                <c:pt idx="928">
                  <c:v>12.701794261299501</c:v>
                </c:pt>
                <c:pt idx="929">
                  <c:v>12.715481539598301</c:v>
                </c:pt>
                <c:pt idx="930">
                  <c:v>12.729168817897101</c:v>
                </c:pt>
                <c:pt idx="931">
                  <c:v>12.742856096195901</c:v>
                </c:pt>
                <c:pt idx="932">
                  <c:v>12.756543374494701</c:v>
                </c:pt>
                <c:pt idx="933">
                  <c:v>12.7702306527936</c:v>
                </c:pt>
                <c:pt idx="934">
                  <c:v>12.7839179310924</c:v>
                </c:pt>
                <c:pt idx="935">
                  <c:v>12.7976052093912</c:v>
                </c:pt>
                <c:pt idx="936">
                  <c:v>12.81129248769</c:v>
                </c:pt>
                <c:pt idx="937">
                  <c:v>12.8249797659888</c:v>
                </c:pt>
                <c:pt idx="938">
                  <c:v>12.8386670442876</c:v>
                </c:pt>
                <c:pt idx="939">
                  <c:v>12.8523543225864</c:v>
                </c:pt>
                <c:pt idx="940">
                  <c:v>12.8660416008853</c:v>
                </c:pt>
                <c:pt idx="941">
                  <c:v>12.8797288791841</c:v>
                </c:pt>
                <c:pt idx="942">
                  <c:v>12.8934161574829</c:v>
                </c:pt>
                <c:pt idx="943">
                  <c:v>12.9071034357817</c:v>
                </c:pt>
                <c:pt idx="944">
                  <c:v>12.9207907140805</c:v>
                </c:pt>
                <c:pt idx="945">
                  <c:v>12.9344779923793</c:v>
                </c:pt>
                <c:pt idx="946">
                  <c:v>12.9481652706781</c:v>
                </c:pt>
                <c:pt idx="947">
                  <c:v>12.961852548976999</c:v>
                </c:pt>
                <c:pt idx="948">
                  <c:v>12.975539827275799</c:v>
                </c:pt>
                <c:pt idx="949">
                  <c:v>12.989227105574599</c:v>
                </c:pt>
                <c:pt idx="950">
                  <c:v>13.002914383873399</c:v>
                </c:pt>
                <c:pt idx="951">
                  <c:v>13.016601662172199</c:v>
                </c:pt>
                <c:pt idx="952">
                  <c:v>13.030288940470999</c:v>
                </c:pt>
                <c:pt idx="953">
                  <c:v>13.043976218769799</c:v>
                </c:pt>
                <c:pt idx="954">
                  <c:v>13.057663497068701</c:v>
                </c:pt>
                <c:pt idx="955">
                  <c:v>13.071350775367501</c:v>
                </c:pt>
                <c:pt idx="956">
                  <c:v>13.085038053666301</c:v>
                </c:pt>
                <c:pt idx="957">
                  <c:v>13.098725331965101</c:v>
                </c:pt>
                <c:pt idx="958">
                  <c:v>13.112412610263901</c:v>
                </c:pt>
                <c:pt idx="959">
                  <c:v>13.126099888562701</c:v>
                </c:pt>
                <c:pt idx="960">
                  <c:v>13.139787166861501</c:v>
                </c:pt>
                <c:pt idx="961">
                  <c:v>13.1534744451604</c:v>
                </c:pt>
                <c:pt idx="962">
                  <c:v>13.1671617234592</c:v>
                </c:pt>
                <c:pt idx="963">
                  <c:v>13.180849001758</c:v>
                </c:pt>
                <c:pt idx="964">
                  <c:v>13.1945362800568</c:v>
                </c:pt>
                <c:pt idx="965">
                  <c:v>13.2082235583556</c:v>
                </c:pt>
                <c:pt idx="966">
                  <c:v>13.2219108366544</c:v>
                </c:pt>
                <c:pt idx="967">
                  <c:v>13.2355981149532</c:v>
                </c:pt>
                <c:pt idx="968">
                  <c:v>13.2492853932521</c:v>
                </c:pt>
                <c:pt idx="969">
                  <c:v>13.2629726715509</c:v>
                </c:pt>
                <c:pt idx="970">
                  <c:v>13.2766599498497</c:v>
                </c:pt>
                <c:pt idx="971">
                  <c:v>13.2903472281485</c:v>
                </c:pt>
                <c:pt idx="972">
                  <c:v>13.3040345064473</c:v>
                </c:pt>
                <c:pt idx="973">
                  <c:v>13.3177217847461</c:v>
                </c:pt>
                <c:pt idx="974">
                  <c:v>13.3314090630449</c:v>
                </c:pt>
                <c:pt idx="975">
                  <c:v>13.345096341343799</c:v>
                </c:pt>
                <c:pt idx="976">
                  <c:v>13.358783619642599</c:v>
                </c:pt>
                <c:pt idx="977">
                  <c:v>13.372470897941399</c:v>
                </c:pt>
                <c:pt idx="978">
                  <c:v>13.386158176240199</c:v>
                </c:pt>
                <c:pt idx="979">
                  <c:v>13.399845454538999</c:v>
                </c:pt>
                <c:pt idx="980">
                  <c:v>13.413532732837799</c:v>
                </c:pt>
                <c:pt idx="981">
                  <c:v>13.427220011136599</c:v>
                </c:pt>
                <c:pt idx="982">
                  <c:v>13.440907289435501</c:v>
                </c:pt>
                <c:pt idx="983">
                  <c:v>13.454594567734301</c:v>
                </c:pt>
                <c:pt idx="984">
                  <c:v>13.468281846033101</c:v>
                </c:pt>
                <c:pt idx="985">
                  <c:v>13.481969124331901</c:v>
                </c:pt>
                <c:pt idx="986">
                  <c:v>13.495656402630701</c:v>
                </c:pt>
                <c:pt idx="987">
                  <c:v>13.509343680929501</c:v>
                </c:pt>
                <c:pt idx="988">
                  <c:v>13.523030959228301</c:v>
                </c:pt>
                <c:pt idx="989">
                  <c:v>13.5367182375272</c:v>
                </c:pt>
                <c:pt idx="990">
                  <c:v>13.550405515826</c:v>
                </c:pt>
                <c:pt idx="991">
                  <c:v>13.5640927941248</c:v>
                </c:pt>
                <c:pt idx="992">
                  <c:v>13.5777800724236</c:v>
                </c:pt>
                <c:pt idx="993">
                  <c:v>13.5914673507224</c:v>
                </c:pt>
                <c:pt idx="994">
                  <c:v>13.6051546290212</c:v>
                </c:pt>
                <c:pt idx="995">
                  <c:v>13.61884190732</c:v>
                </c:pt>
                <c:pt idx="996">
                  <c:v>13.6325291856189</c:v>
                </c:pt>
                <c:pt idx="997">
                  <c:v>13.6462164639177</c:v>
                </c:pt>
                <c:pt idx="998">
                  <c:v>13.6599037422165</c:v>
                </c:pt>
                <c:pt idx="999">
                  <c:v>13.6735910205153</c:v>
                </c:pt>
                <c:pt idx="1000">
                  <c:v>13.6872782988141</c:v>
                </c:pt>
                <c:pt idx="1001">
                  <c:v>13.7009655771129</c:v>
                </c:pt>
                <c:pt idx="1002">
                  <c:v>13.7146528554117</c:v>
                </c:pt>
                <c:pt idx="1003">
                  <c:v>13.7283401337105</c:v>
                </c:pt>
                <c:pt idx="1004">
                  <c:v>13.742027412009399</c:v>
                </c:pt>
                <c:pt idx="1005">
                  <c:v>13.755714690308199</c:v>
                </c:pt>
                <c:pt idx="1006">
                  <c:v>13.769401968606999</c:v>
                </c:pt>
                <c:pt idx="1007">
                  <c:v>13.783089246905799</c:v>
                </c:pt>
                <c:pt idx="1008">
                  <c:v>13.796776525204599</c:v>
                </c:pt>
                <c:pt idx="1009">
                  <c:v>13.810463803503399</c:v>
                </c:pt>
                <c:pt idx="1010">
                  <c:v>13.824151081802199</c:v>
                </c:pt>
                <c:pt idx="1011">
                  <c:v>13.837838360101101</c:v>
                </c:pt>
                <c:pt idx="1012">
                  <c:v>13.851525638399901</c:v>
                </c:pt>
                <c:pt idx="1013">
                  <c:v>13.865212916698701</c:v>
                </c:pt>
                <c:pt idx="1014">
                  <c:v>13.878900194997501</c:v>
                </c:pt>
                <c:pt idx="1015">
                  <c:v>13.892587473296301</c:v>
                </c:pt>
                <c:pt idx="1016">
                  <c:v>13.906274751595101</c:v>
                </c:pt>
                <c:pt idx="1017">
                  <c:v>13.919962029893901</c:v>
                </c:pt>
                <c:pt idx="1018">
                  <c:v>13.9336493081928</c:v>
                </c:pt>
                <c:pt idx="1019">
                  <c:v>13.9473365864916</c:v>
                </c:pt>
                <c:pt idx="1020">
                  <c:v>13.9610238647904</c:v>
                </c:pt>
                <c:pt idx="1021">
                  <c:v>13.9747111430892</c:v>
                </c:pt>
                <c:pt idx="1022">
                  <c:v>13.988398421388</c:v>
                </c:pt>
                <c:pt idx="1023">
                  <c:v>14.0020856996868</c:v>
                </c:pt>
                <c:pt idx="1024">
                  <c:v>14.0157729779856</c:v>
                </c:pt>
                <c:pt idx="1025">
                  <c:v>14.0294602562845</c:v>
                </c:pt>
                <c:pt idx="1026">
                  <c:v>14.0431475345833</c:v>
                </c:pt>
                <c:pt idx="1027">
                  <c:v>14.0568348128821</c:v>
                </c:pt>
                <c:pt idx="1028">
                  <c:v>14.0705220911809</c:v>
                </c:pt>
                <c:pt idx="1029">
                  <c:v>14.0842093694797</c:v>
                </c:pt>
                <c:pt idx="1030">
                  <c:v>14.0978966477785</c:v>
                </c:pt>
                <c:pt idx="1031">
                  <c:v>14.1115839260773</c:v>
                </c:pt>
                <c:pt idx="1032">
                  <c:v>14.125271204376199</c:v>
                </c:pt>
                <c:pt idx="1033">
                  <c:v>14.138958482674999</c:v>
                </c:pt>
                <c:pt idx="1034">
                  <c:v>14.152645760973799</c:v>
                </c:pt>
                <c:pt idx="1035">
                  <c:v>14.166333039272599</c:v>
                </c:pt>
                <c:pt idx="1036">
                  <c:v>14.180020317571399</c:v>
                </c:pt>
                <c:pt idx="1037">
                  <c:v>14.193707595870199</c:v>
                </c:pt>
                <c:pt idx="1038">
                  <c:v>14.207394874168999</c:v>
                </c:pt>
                <c:pt idx="1039">
                  <c:v>14.221082152467901</c:v>
                </c:pt>
                <c:pt idx="1040">
                  <c:v>14.234769430766701</c:v>
                </c:pt>
                <c:pt idx="1041">
                  <c:v>14.248456709065501</c:v>
                </c:pt>
                <c:pt idx="1042">
                  <c:v>14.262143987364301</c:v>
                </c:pt>
                <c:pt idx="1043">
                  <c:v>14.275831265663101</c:v>
                </c:pt>
                <c:pt idx="1044">
                  <c:v>14.289518543961901</c:v>
                </c:pt>
                <c:pt idx="1045">
                  <c:v>14.303205822260701</c:v>
                </c:pt>
                <c:pt idx="1046">
                  <c:v>14.3168931005596</c:v>
                </c:pt>
                <c:pt idx="1047">
                  <c:v>14.3305803788584</c:v>
                </c:pt>
                <c:pt idx="1048">
                  <c:v>14.3442676571572</c:v>
                </c:pt>
                <c:pt idx="1049">
                  <c:v>14.357954935456</c:v>
                </c:pt>
                <c:pt idx="1050">
                  <c:v>14.3716422137548</c:v>
                </c:pt>
                <c:pt idx="1051">
                  <c:v>14.3853294920536</c:v>
                </c:pt>
                <c:pt idx="1052">
                  <c:v>14.3990167703524</c:v>
                </c:pt>
                <c:pt idx="1053">
                  <c:v>14.4127040486513</c:v>
                </c:pt>
                <c:pt idx="1054">
                  <c:v>14.4263913269501</c:v>
                </c:pt>
                <c:pt idx="1055">
                  <c:v>14.4400786052489</c:v>
                </c:pt>
                <c:pt idx="1056">
                  <c:v>14.4537658835477</c:v>
                </c:pt>
                <c:pt idx="1057">
                  <c:v>14.4674531618465</c:v>
                </c:pt>
                <c:pt idx="1058">
                  <c:v>14.4811404401453</c:v>
                </c:pt>
                <c:pt idx="1059">
                  <c:v>14.4948277184441</c:v>
                </c:pt>
                <c:pt idx="1060">
                  <c:v>14.508514996742999</c:v>
                </c:pt>
                <c:pt idx="1061">
                  <c:v>14.522202275041799</c:v>
                </c:pt>
                <c:pt idx="1062">
                  <c:v>14.535889553340599</c:v>
                </c:pt>
                <c:pt idx="1063">
                  <c:v>14.549576831639399</c:v>
                </c:pt>
                <c:pt idx="1064">
                  <c:v>14.563264109938199</c:v>
                </c:pt>
                <c:pt idx="1065">
                  <c:v>14.576951388236999</c:v>
                </c:pt>
                <c:pt idx="1066">
                  <c:v>14.590638666535799</c:v>
                </c:pt>
                <c:pt idx="1067">
                  <c:v>14.6043259448347</c:v>
                </c:pt>
                <c:pt idx="1068">
                  <c:v>14.6180132231335</c:v>
                </c:pt>
                <c:pt idx="1069">
                  <c:v>14.6317005014323</c:v>
                </c:pt>
                <c:pt idx="1070">
                  <c:v>14.645387779731101</c:v>
                </c:pt>
                <c:pt idx="1071">
                  <c:v>14.659075058029901</c:v>
                </c:pt>
                <c:pt idx="1072">
                  <c:v>14.672762336328701</c:v>
                </c:pt>
                <c:pt idx="1073">
                  <c:v>14.686449614627501</c:v>
                </c:pt>
                <c:pt idx="1074">
                  <c:v>14.7001368929264</c:v>
                </c:pt>
                <c:pt idx="1075">
                  <c:v>14.7138241712252</c:v>
                </c:pt>
                <c:pt idx="1076">
                  <c:v>14.727511449524</c:v>
                </c:pt>
                <c:pt idx="1077">
                  <c:v>14.7411987278228</c:v>
                </c:pt>
                <c:pt idx="1078">
                  <c:v>14.7548860061216</c:v>
                </c:pt>
                <c:pt idx="1079">
                  <c:v>14.7685732844204</c:v>
                </c:pt>
                <c:pt idx="1080">
                  <c:v>14.7822605627192</c:v>
                </c:pt>
                <c:pt idx="1081">
                  <c:v>14.795947841018</c:v>
                </c:pt>
                <c:pt idx="1082">
                  <c:v>14.8096351193169</c:v>
                </c:pt>
                <c:pt idx="1083">
                  <c:v>14.8233223976157</c:v>
                </c:pt>
                <c:pt idx="1084">
                  <c:v>14.8370096759145</c:v>
                </c:pt>
                <c:pt idx="1085">
                  <c:v>14.8506969542133</c:v>
                </c:pt>
                <c:pt idx="1086">
                  <c:v>14.8643842325121</c:v>
                </c:pt>
                <c:pt idx="1087">
                  <c:v>14.8780715108109</c:v>
                </c:pt>
                <c:pt idx="1088">
                  <c:v>14.8917587891097</c:v>
                </c:pt>
                <c:pt idx="1089">
                  <c:v>14.905446067408599</c:v>
                </c:pt>
                <c:pt idx="1090">
                  <c:v>14.919133345707399</c:v>
                </c:pt>
                <c:pt idx="1091">
                  <c:v>14.932820624006199</c:v>
                </c:pt>
                <c:pt idx="1092">
                  <c:v>14.946507902304999</c:v>
                </c:pt>
                <c:pt idx="1093">
                  <c:v>14.960195180603799</c:v>
                </c:pt>
                <c:pt idx="1094">
                  <c:v>14.973882458902599</c:v>
                </c:pt>
                <c:pt idx="1095">
                  <c:v>14.987569737201399</c:v>
                </c:pt>
                <c:pt idx="1096">
                  <c:v>15.0012570155003</c:v>
                </c:pt>
                <c:pt idx="1097">
                  <c:v>15.0149442937991</c:v>
                </c:pt>
                <c:pt idx="1098">
                  <c:v>15.0286315720979</c:v>
                </c:pt>
                <c:pt idx="1099">
                  <c:v>15.0423188503967</c:v>
                </c:pt>
                <c:pt idx="1100">
                  <c:v>15.0560061286955</c:v>
                </c:pt>
                <c:pt idx="1101">
                  <c:v>15.0696934069943</c:v>
                </c:pt>
                <c:pt idx="1102">
                  <c:v>15.0833806852931</c:v>
                </c:pt>
                <c:pt idx="1103">
                  <c:v>15.097067963592</c:v>
                </c:pt>
                <c:pt idx="1104">
                  <c:v>15.1107552418908</c:v>
                </c:pt>
                <c:pt idx="1105">
                  <c:v>15.1244425201896</c:v>
                </c:pt>
                <c:pt idx="1106">
                  <c:v>15.1381297984884</c:v>
                </c:pt>
                <c:pt idx="1107">
                  <c:v>15.1518170767872</c:v>
                </c:pt>
                <c:pt idx="1108">
                  <c:v>15.165504355086</c:v>
                </c:pt>
                <c:pt idx="1109">
                  <c:v>15.1791916333848</c:v>
                </c:pt>
                <c:pt idx="1110">
                  <c:v>15.1928789116837</c:v>
                </c:pt>
                <c:pt idx="1111">
                  <c:v>15.2065661899825</c:v>
                </c:pt>
                <c:pt idx="1112">
                  <c:v>15.2202534682813</c:v>
                </c:pt>
                <c:pt idx="1113">
                  <c:v>15.2339407465801</c:v>
                </c:pt>
                <c:pt idx="1114">
                  <c:v>15.2476280248789</c:v>
                </c:pt>
                <c:pt idx="1115">
                  <c:v>15.2613153031777</c:v>
                </c:pt>
                <c:pt idx="1116">
                  <c:v>15.2750025814765</c:v>
                </c:pt>
                <c:pt idx="1117">
                  <c:v>15.288689859775401</c:v>
                </c:pt>
                <c:pt idx="1118">
                  <c:v>15.302377138074201</c:v>
                </c:pt>
                <c:pt idx="1119">
                  <c:v>15.316064416373001</c:v>
                </c:pt>
                <c:pt idx="1120">
                  <c:v>15.329751694671801</c:v>
                </c:pt>
                <c:pt idx="1121">
                  <c:v>15.343438972970601</c:v>
                </c:pt>
                <c:pt idx="1122">
                  <c:v>15.357126251269399</c:v>
                </c:pt>
                <c:pt idx="1123">
                  <c:v>15.370813529568199</c:v>
                </c:pt>
                <c:pt idx="1124">
                  <c:v>15.3845008078671</c:v>
                </c:pt>
                <c:pt idx="1125">
                  <c:v>15.3981880861659</c:v>
                </c:pt>
                <c:pt idx="1126">
                  <c:v>15.4118753644647</c:v>
                </c:pt>
                <c:pt idx="1127">
                  <c:v>15.4255626427635</c:v>
                </c:pt>
                <c:pt idx="1128">
                  <c:v>15.4392499210623</c:v>
                </c:pt>
                <c:pt idx="1129">
                  <c:v>15.4529371993611</c:v>
                </c:pt>
                <c:pt idx="1130">
                  <c:v>15.4666244776599</c:v>
                </c:pt>
                <c:pt idx="1131">
                  <c:v>15.4803117559588</c:v>
                </c:pt>
                <c:pt idx="1132">
                  <c:v>15.4939990342576</c:v>
                </c:pt>
                <c:pt idx="1133">
                  <c:v>15.5076863125564</c:v>
                </c:pt>
                <c:pt idx="1134">
                  <c:v>15.5213735908552</c:v>
                </c:pt>
                <c:pt idx="1135">
                  <c:v>15.535060869154</c:v>
                </c:pt>
                <c:pt idx="1136">
                  <c:v>15.5487481474528</c:v>
                </c:pt>
                <c:pt idx="1137">
                  <c:v>15.5624354257516</c:v>
                </c:pt>
                <c:pt idx="1138">
                  <c:v>15.576122704050499</c:v>
                </c:pt>
                <c:pt idx="1139">
                  <c:v>15.589809982349299</c:v>
                </c:pt>
                <c:pt idx="1140">
                  <c:v>15.603497260648099</c:v>
                </c:pt>
                <c:pt idx="1141">
                  <c:v>15.6171845389469</c:v>
                </c:pt>
                <c:pt idx="1142">
                  <c:v>15.6308718172457</c:v>
                </c:pt>
                <c:pt idx="1143">
                  <c:v>15.6445590955445</c:v>
                </c:pt>
                <c:pt idx="1144">
                  <c:v>15.6582463738433</c:v>
                </c:pt>
                <c:pt idx="1145">
                  <c:v>15.671933652142201</c:v>
                </c:pt>
                <c:pt idx="1146">
                  <c:v>15.685620930441001</c:v>
                </c:pt>
                <c:pt idx="1147">
                  <c:v>15.699308208739801</c:v>
                </c:pt>
                <c:pt idx="1148">
                  <c:v>15.712995487038601</c:v>
                </c:pt>
                <c:pt idx="1149">
                  <c:v>15.726682765337401</c:v>
                </c:pt>
                <c:pt idx="1150">
                  <c:v>15.740370043636201</c:v>
                </c:pt>
                <c:pt idx="1151">
                  <c:v>15.754057321935001</c:v>
                </c:pt>
                <c:pt idx="1152">
                  <c:v>15.7677446002339</c:v>
                </c:pt>
                <c:pt idx="1153">
                  <c:v>15.7814318785327</c:v>
                </c:pt>
                <c:pt idx="1154">
                  <c:v>15.7951191568315</c:v>
                </c:pt>
                <c:pt idx="1155">
                  <c:v>15.8088064351303</c:v>
                </c:pt>
                <c:pt idx="1156">
                  <c:v>15.8224937134291</c:v>
                </c:pt>
                <c:pt idx="1157">
                  <c:v>15.8361809917279</c:v>
                </c:pt>
                <c:pt idx="1158">
                  <c:v>15.8498682700267</c:v>
                </c:pt>
                <c:pt idx="1159">
                  <c:v>15.8635555483255</c:v>
                </c:pt>
                <c:pt idx="1160">
                  <c:v>15.8772428266244</c:v>
                </c:pt>
                <c:pt idx="1161">
                  <c:v>15.8909301049232</c:v>
                </c:pt>
                <c:pt idx="1162">
                  <c:v>15.904617383222</c:v>
                </c:pt>
                <c:pt idx="1163">
                  <c:v>15.9183046615208</c:v>
                </c:pt>
                <c:pt idx="1164">
                  <c:v>15.9319919398196</c:v>
                </c:pt>
                <c:pt idx="1165">
                  <c:v>15.9456792181184</c:v>
                </c:pt>
                <c:pt idx="1166">
                  <c:v>15.9593664964172</c:v>
                </c:pt>
                <c:pt idx="1167">
                  <c:v>15.973053774716099</c:v>
                </c:pt>
                <c:pt idx="1168">
                  <c:v>15.986741053014899</c:v>
                </c:pt>
                <c:pt idx="1169">
                  <c:v>16.000428331313699</c:v>
                </c:pt>
                <c:pt idx="1170">
                  <c:v>16.014115609612499</c:v>
                </c:pt>
                <c:pt idx="1171">
                  <c:v>16.027802887911299</c:v>
                </c:pt>
                <c:pt idx="1172">
                  <c:v>16.041490166210099</c:v>
                </c:pt>
                <c:pt idx="1173">
                  <c:v>16.055177444508899</c:v>
                </c:pt>
                <c:pt idx="1174">
                  <c:v>16.068864722807799</c:v>
                </c:pt>
                <c:pt idx="1175">
                  <c:v>16.082552001106599</c:v>
                </c:pt>
                <c:pt idx="1176">
                  <c:v>16.096239279405399</c:v>
                </c:pt>
                <c:pt idx="1177">
                  <c:v>16.109926557704199</c:v>
                </c:pt>
                <c:pt idx="1178">
                  <c:v>16.123613836002999</c:v>
                </c:pt>
                <c:pt idx="1179">
                  <c:v>16.137301114301799</c:v>
                </c:pt>
                <c:pt idx="1180">
                  <c:v>16.150988392600599</c:v>
                </c:pt>
                <c:pt idx="1181">
                  <c:v>16.164675670899499</c:v>
                </c:pt>
                <c:pt idx="1182">
                  <c:v>16.178362949198299</c:v>
                </c:pt>
                <c:pt idx="1183">
                  <c:v>16.192050227497099</c:v>
                </c:pt>
                <c:pt idx="1184">
                  <c:v>16.205737505795899</c:v>
                </c:pt>
                <c:pt idx="1185">
                  <c:v>16.219424784094699</c:v>
                </c:pt>
                <c:pt idx="1186">
                  <c:v>16.233112062393499</c:v>
                </c:pt>
                <c:pt idx="1187">
                  <c:v>16.246799340692299</c:v>
                </c:pt>
                <c:pt idx="1188">
                  <c:v>16.260486618991202</c:v>
                </c:pt>
                <c:pt idx="1189">
                  <c:v>16.274173897290002</c:v>
                </c:pt>
                <c:pt idx="1190">
                  <c:v>16.287861175588802</c:v>
                </c:pt>
                <c:pt idx="1191">
                  <c:v>16.301548453887602</c:v>
                </c:pt>
                <c:pt idx="1192">
                  <c:v>16.315235732186402</c:v>
                </c:pt>
                <c:pt idx="1193">
                  <c:v>16.328923010485202</c:v>
                </c:pt>
                <c:pt idx="1194">
                  <c:v>16.342610288784002</c:v>
                </c:pt>
                <c:pt idx="1195">
                  <c:v>16.356297567082901</c:v>
                </c:pt>
                <c:pt idx="1196">
                  <c:v>16.369984845381701</c:v>
                </c:pt>
                <c:pt idx="1197">
                  <c:v>16.383672123680501</c:v>
                </c:pt>
                <c:pt idx="1198">
                  <c:v>16.397359401979301</c:v>
                </c:pt>
                <c:pt idx="1199">
                  <c:v>16.411046680278101</c:v>
                </c:pt>
                <c:pt idx="1200">
                  <c:v>16.424733958576901</c:v>
                </c:pt>
                <c:pt idx="1201">
                  <c:v>16.438421236875701</c:v>
                </c:pt>
                <c:pt idx="1202">
                  <c:v>16.452108515174601</c:v>
                </c:pt>
                <c:pt idx="1203">
                  <c:v>16.465795793473401</c:v>
                </c:pt>
                <c:pt idx="1204">
                  <c:v>16.479483071772201</c:v>
                </c:pt>
                <c:pt idx="1205">
                  <c:v>16.493170350071001</c:v>
                </c:pt>
                <c:pt idx="1206">
                  <c:v>16.506857628369801</c:v>
                </c:pt>
                <c:pt idx="1207">
                  <c:v>16.520544906668601</c:v>
                </c:pt>
                <c:pt idx="1208">
                  <c:v>16.534232184967401</c:v>
                </c:pt>
                <c:pt idx="1209">
                  <c:v>16.5479194632663</c:v>
                </c:pt>
                <c:pt idx="1210">
                  <c:v>16.5616067415651</c:v>
                </c:pt>
                <c:pt idx="1211">
                  <c:v>16.5752940198639</c:v>
                </c:pt>
                <c:pt idx="1212">
                  <c:v>16.5889812981627</c:v>
                </c:pt>
                <c:pt idx="1213">
                  <c:v>16.6026685764615</c:v>
                </c:pt>
                <c:pt idx="1214">
                  <c:v>16.6163558547603</c:v>
                </c:pt>
                <c:pt idx="1215">
                  <c:v>16.6300431330591</c:v>
                </c:pt>
                <c:pt idx="1216">
                  <c:v>16.643730411358</c:v>
                </c:pt>
                <c:pt idx="1217">
                  <c:v>16.6574176896568</c:v>
                </c:pt>
                <c:pt idx="1218">
                  <c:v>16.6711049679556</c:v>
                </c:pt>
                <c:pt idx="1219">
                  <c:v>16.6847922462544</c:v>
                </c:pt>
                <c:pt idx="1220">
                  <c:v>16.6984795245532</c:v>
                </c:pt>
                <c:pt idx="1221">
                  <c:v>16.712166802852</c:v>
                </c:pt>
                <c:pt idx="1222">
                  <c:v>16.7258540811508</c:v>
                </c:pt>
                <c:pt idx="1223">
                  <c:v>16.739541359449699</c:v>
                </c:pt>
                <c:pt idx="1224">
                  <c:v>16.753228637748499</c:v>
                </c:pt>
                <c:pt idx="1225">
                  <c:v>16.766915916047299</c:v>
                </c:pt>
                <c:pt idx="1226">
                  <c:v>16.780603194346099</c:v>
                </c:pt>
                <c:pt idx="1227">
                  <c:v>16.794290472644899</c:v>
                </c:pt>
                <c:pt idx="1228">
                  <c:v>16.807977750943699</c:v>
                </c:pt>
                <c:pt idx="1229">
                  <c:v>16.821665029242499</c:v>
                </c:pt>
                <c:pt idx="1230">
                  <c:v>16.835352307541299</c:v>
                </c:pt>
                <c:pt idx="1231">
                  <c:v>16.849039585840199</c:v>
                </c:pt>
                <c:pt idx="1232">
                  <c:v>16.862726864138999</c:v>
                </c:pt>
                <c:pt idx="1233">
                  <c:v>16.876414142437799</c:v>
                </c:pt>
                <c:pt idx="1234">
                  <c:v>16.890101420736599</c:v>
                </c:pt>
                <c:pt idx="1235">
                  <c:v>16.903788699035399</c:v>
                </c:pt>
                <c:pt idx="1236">
                  <c:v>16.917475977334199</c:v>
                </c:pt>
                <c:pt idx="1237">
                  <c:v>16.931163255632999</c:v>
                </c:pt>
                <c:pt idx="1238">
                  <c:v>16.944850533931898</c:v>
                </c:pt>
                <c:pt idx="1239">
                  <c:v>16.958537812230698</c:v>
                </c:pt>
                <c:pt idx="1240">
                  <c:v>16.972225090529498</c:v>
                </c:pt>
                <c:pt idx="1241">
                  <c:v>16.985912368828298</c:v>
                </c:pt>
                <c:pt idx="1242">
                  <c:v>16.999599647127098</c:v>
                </c:pt>
                <c:pt idx="1243">
                  <c:v>17.013286925425898</c:v>
                </c:pt>
                <c:pt idx="1244">
                  <c:v>17.026974203724698</c:v>
                </c:pt>
                <c:pt idx="1245">
                  <c:v>17.040661482023602</c:v>
                </c:pt>
                <c:pt idx="1246">
                  <c:v>17.054348760322402</c:v>
                </c:pt>
                <c:pt idx="1247">
                  <c:v>17.068036038621202</c:v>
                </c:pt>
                <c:pt idx="1248">
                  <c:v>17.081723316920002</c:v>
                </c:pt>
                <c:pt idx="1249">
                  <c:v>17.095410595218802</c:v>
                </c:pt>
                <c:pt idx="1250">
                  <c:v>17.109097873517602</c:v>
                </c:pt>
                <c:pt idx="1251">
                  <c:v>17.122785151816402</c:v>
                </c:pt>
                <c:pt idx="1252">
                  <c:v>17.136472430115301</c:v>
                </c:pt>
                <c:pt idx="1253">
                  <c:v>17.150159708414101</c:v>
                </c:pt>
                <c:pt idx="1254">
                  <c:v>17.163846986712901</c:v>
                </c:pt>
                <c:pt idx="1255">
                  <c:v>17.177534265011701</c:v>
                </c:pt>
                <c:pt idx="1256">
                  <c:v>17.191221543310501</c:v>
                </c:pt>
                <c:pt idx="1257">
                  <c:v>17.204908821609301</c:v>
                </c:pt>
                <c:pt idx="1258">
                  <c:v>17.218596099908101</c:v>
                </c:pt>
                <c:pt idx="1259">
                  <c:v>17.232283378207001</c:v>
                </c:pt>
                <c:pt idx="1260">
                  <c:v>17.245970656505801</c:v>
                </c:pt>
                <c:pt idx="1261">
                  <c:v>17.259657934804601</c:v>
                </c:pt>
                <c:pt idx="1262">
                  <c:v>17.273345213103401</c:v>
                </c:pt>
                <c:pt idx="1263">
                  <c:v>17.287032491402201</c:v>
                </c:pt>
                <c:pt idx="1264">
                  <c:v>17.300719769701001</c:v>
                </c:pt>
                <c:pt idx="1265">
                  <c:v>17.314407047999801</c:v>
                </c:pt>
                <c:pt idx="1266">
                  <c:v>17.3280943262987</c:v>
                </c:pt>
                <c:pt idx="1267">
                  <c:v>17.3417816045975</c:v>
                </c:pt>
                <c:pt idx="1268">
                  <c:v>17.3554688828963</c:v>
                </c:pt>
                <c:pt idx="1269">
                  <c:v>17.3691561611951</c:v>
                </c:pt>
                <c:pt idx="1270">
                  <c:v>17.3828434394939</c:v>
                </c:pt>
                <c:pt idx="1271">
                  <c:v>17.3965307177927</c:v>
                </c:pt>
                <c:pt idx="1272">
                  <c:v>17.4102179960915</c:v>
                </c:pt>
                <c:pt idx="1273">
                  <c:v>17.4239052743904</c:v>
                </c:pt>
                <c:pt idx="1274">
                  <c:v>17.4375925526892</c:v>
                </c:pt>
                <c:pt idx="1275">
                  <c:v>17.451279830988</c:v>
                </c:pt>
                <c:pt idx="1276">
                  <c:v>17.4649671092868</c:v>
                </c:pt>
                <c:pt idx="1277">
                  <c:v>17.4786543875856</c:v>
                </c:pt>
                <c:pt idx="1278">
                  <c:v>17.4923416658844</c:v>
                </c:pt>
                <c:pt idx="1279">
                  <c:v>17.5060289441832</c:v>
                </c:pt>
                <c:pt idx="1280">
                  <c:v>17.519716222482099</c:v>
                </c:pt>
                <c:pt idx="1281">
                  <c:v>17.533403500780899</c:v>
                </c:pt>
                <c:pt idx="1282">
                  <c:v>17.547090779079699</c:v>
                </c:pt>
                <c:pt idx="1283">
                  <c:v>17.560778057378499</c:v>
                </c:pt>
                <c:pt idx="1284">
                  <c:v>17.574465335677299</c:v>
                </c:pt>
                <c:pt idx="1285">
                  <c:v>17.588152613976099</c:v>
                </c:pt>
                <c:pt idx="1286">
                  <c:v>17.601839892274899</c:v>
                </c:pt>
                <c:pt idx="1287">
                  <c:v>17.615527170573799</c:v>
                </c:pt>
                <c:pt idx="1288">
                  <c:v>17.629214448872599</c:v>
                </c:pt>
                <c:pt idx="1289">
                  <c:v>17.642901727171399</c:v>
                </c:pt>
                <c:pt idx="1290">
                  <c:v>17.656589005470199</c:v>
                </c:pt>
                <c:pt idx="1291">
                  <c:v>17.670276283768999</c:v>
                </c:pt>
                <c:pt idx="1292">
                  <c:v>17.683963562067799</c:v>
                </c:pt>
                <c:pt idx="1293">
                  <c:v>17.697650840366599</c:v>
                </c:pt>
                <c:pt idx="1294">
                  <c:v>17.711338118665498</c:v>
                </c:pt>
                <c:pt idx="1295">
                  <c:v>17.725025396964298</c:v>
                </c:pt>
                <c:pt idx="1296">
                  <c:v>17.738712675263098</c:v>
                </c:pt>
                <c:pt idx="1297">
                  <c:v>17.752399953561898</c:v>
                </c:pt>
                <c:pt idx="1298">
                  <c:v>17.766087231860698</c:v>
                </c:pt>
                <c:pt idx="1299">
                  <c:v>17.779774510159498</c:v>
                </c:pt>
                <c:pt idx="1300">
                  <c:v>17.793461788458298</c:v>
                </c:pt>
                <c:pt idx="1301">
                  <c:v>17.807149066757201</c:v>
                </c:pt>
                <c:pt idx="1302">
                  <c:v>17.820836345056001</c:v>
                </c:pt>
                <c:pt idx="1303">
                  <c:v>17.834523623354801</c:v>
                </c:pt>
                <c:pt idx="1304">
                  <c:v>17.848210901653601</c:v>
                </c:pt>
                <c:pt idx="1305">
                  <c:v>17.861898179952401</c:v>
                </c:pt>
                <c:pt idx="1306">
                  <c:v>17.875585458251201</c:v>
                </c:pt>
                <c:pt idx="1307">
                  <c:v>17.889272736550001</c:v>
                </c:pt>
                <c:pt idx="1308">
                  <c:v>17.902960014848901</c:v>
                </c:pt>
                <c:pt idx="1309">
                  <c:v>17.916647293147701</c:v>
                </c:pt>
                <c:pt idx="1310">
                  <c:v>17.930334571446501</c:v>
                </c:pt>
                <c:pt idx="1311">
                  <c:v>17.944021849745301</c:v>
                </c:pt>
                <c:pt idx="1312">
                  <c:v>17.957709128044101</c:v>
                </c:pt>
                <c:pt idx="1313">
                  <c:v>17.971396406342901</c:v>
                </c:pt>
                <c:pt idx="1314">
                  <c:v>17.985083684641701</c:v>
                </c:pt>
                <c:pt idx="1315">
                  <c:v>17.998770962940601</c:v>
                </c:pt>
                <c:pt idx="1316">
                  <c:v>18.012458241239401</c:v>
                </c:pt>
                <c:pt idx="1317">
                  <c:v>18.026145519538201</c:v>
                </c:pt>
                <c:pt idx="1318">
                  <c:v>18.039832797837001</c:v>
                </c:pt>
                <c:pt idx="1319">
                  <c:v>18.053520076135801</c:v>
                </c:pt>
                <c:pt idx="1320">
                  <c:v>18.067207354434601</c:v>
                </c:pt>
                <c:pt idx="1321">
                  <c:v>18.080894632733401</c:v>
                </c:pt>
                <c:pt idx="1322">
                  <c:v>18.094581911032201</c:v>
                </c:pt>
                <c:pt idx="1323">
                  <c:v>18.1082691893311</c:v>
                </c:pt>
                <c:pt idx="1324">
                  <c:v>18.1219564676299</c:v>
                </c:pt>
                <c:pt idx="1325">
                  <c:v>18.1356437459287</c:v>
                </c:pt>
                <c:pt idx="1326">
                  <c:v>18.1493310242275</c:v>
                </c:pt>
                <c:pt idx="1327">
                  <c:v>18.1630183025263</c:v>
                </c:pt>
                <c:pt idx="1328">
                  <c:v>18.1767055808251</c:v>
                </c:pt>
                <c:pt idx="1329">
                  <c:v>18.1903928591239</c:v>
                </c:pt>
                <c:pt idx="1330">
                  <c:v>18.2040801374228</c:v>
                </c:pt>
                <c:pt idx="1331">
                  <c:v>18.2177674157216</c:v>
                </c:pt>
                <c:pt idx="1332">
                  <c:v>18.2314546940204</c:v>
                </c:pt>
                <c:pt idx="1333">
                  <c:v>18.2451419723192</c:v>
                </c:pt>
                <c:pt idx="1334">
                  <c:v>18.258829250618</c:v>
                </c:pt>
                <c:pt idx="1335">
                  <c:v>18.2725165289168</c:v>
                </c:pt>
                <c:pt idx="1336">
                  <c:v>18.2862038072156</c:v>
                </c:pt>
                <c:pt idx="1337">
                  <c:v>18.299891085514499</c:v>
                </c:pt>
                <c:pt idx="1338">
                  <c:v>18.313578363813299</c:v>
                </c:pt>
                <c:pt idx="1339">
                  <c:v>18.327265642112099</c:v>
                </c:pt>
                <c:pt idx="1340">
                  <c:v>18.340952920410899</c:v>
                </c:pt>
                <c:pt idx="1341">
                  <c:v>18.354640198709699</c:v>
                </c:pt>
                <c:pt idx="1342">
                  <c:v>18.368327477008499</c:v>
                </c:pt>
                <c:pt idx="1343">
                  <c:v>18.382014755307299</c:v>
                </c:pt>
                <c:pt idx="1344">
                  <c:v>18.395702033606199</c:v>
                </c:pt>
                <c:pt idx="1345">
                  <c:v>18.409389311904999</c:v>
                </c:pt>
                <c:pt idx="1346">
                  <c:v>18.423076590203799</c:v>
                </c:pt>
                <c:pt idx="1347">
                  <c:v>18.436763868502599</c:v>
                </c:pt>
                <c:pt idx="1348">
                  <c:v>18.450451146801399</c:v>
                </c:pt>
                <c:pt idx="1349">
                  <c:v>18.464138425100199</c:v>
                </c:pt>
                <c:pt idx="1350">
                  <c:v>18.477825703398999</c:v>
                </c:pt>
                <c:pt idx="1351">
                  <c:v>18.491512981697898</c:v>
                </c:pt>
                <c:pt idx="1352">
                  <c:v>18.505200259996698</c:v>
                </c:pt>
                <c:pt idx="1353">
                  <c:v>18.518887538295498</c:v>
                </c:pt>
                <c:pt idx="1354">
                  <c:v>18.532574816594298</c:v>
                </c:pt>
                <c:pt idx="1355">
                  <c:v>18.546262094893098</c:v>
                </c:pt>
                <c:pt idx="1356">
                  <c:v>18.559949373191898</c:v>
                </c:pt>
                <c:pt idx="1357">
                  <c:v>18.573636651490698</c:v>
                </c:pt>
                <c:pt idx="1358">
                  <c:v>18.587323929789601</c:v>
                </c:pt>
                <c:pt idx="1359">
                  <c:v>18.601011208088401</c:v>
                </c:pt>
                <c:pt idx="1360">
                  <c:v>18.614698486387201</c:v>
                </c:pt>
                <c:pt idx="1361">
                  <c:v>18.628385764686001</c:v>
                </c:pt>
                <c:pt idx="1362">
                  <c:v>18.642073042984801</c:v>
                </c:pt>
                <c:pt idx="1363">
                  <c:v>18.655760321283601</c:v>
                </c:pt>
                <c:pt idx="1364">
                  <c:v>18.669447599582401</c:v>
                </c:pt>
                <c:pt idx="1365">
                  <c:v>18.683134877881301</c:v>
                </c:pt>
                <c:pt idx="1366">
                  <c:v>18.696822156180101</c:v>
                </c:pt>
                <c:pt idx="1367">
                  <c:v>18.710509434478901</c:v>
                </c:pt>
                <c:pt idx="1368">
                  <c:v>18.724196712777701</c:v>
                </c:pt>
                <c:pt idx="1369">
                  <c:v>18.737883991076501</c:v>
                </c:pt>
                <c:pt idx="1370">
                  <c:v>18.751571269375301</c:v>
                </c:pt>
                <c:pt idx="1371">
                  <c:v>18.765258547674101</c:v>
                </c:pt>
                <c:pt idx="1372">
                  <c:v>18.778945825973</c:v>
                </c:pt>
                <c:pt idx="1373">
                  <c:v>18.7926331042718</c:v>
                </c:pt>
                <c:pt idx="1374">
                  <c:v>18.8063203825706</c:v>
                </c:pt>
                <c:pt idx="1375">
                  <c:v>18.8200076608694</c:v>
                </c:pt>
                <c:pt idx="1376">
                  <c:v>18.8336949391682</c:v>
                </c:pt>
                <c:pt idx="1377">
                  <c:v>18.847382217467</c:v>
                </c:pt>
                <c:pt idx="1378">
                  <c:v>18.8610694957658</c:v>
                </c:pt>
                <c:pt idx="1379">
                  <c:v>18.8747567740647</c:v>
                </c:pt>
                <c:pt idx="1380">
                  <c:v>18.8884440523635</c:v>
                </c:pt>
                <c:pt idx="1381">
                  <c:v>18.9021313306623</c:v>
                </c:pt>
                <c:pt idx="1382">
                  <c:v>18.9158186089611</c:v>
                </c:pt>
                <c:pt idx="1383">
                  <c:v>18.9295058872599</c:v>
                </c:pt>
                <c:pt idx="1384">
                  <c:v>18.9431931655587</c:v>
                </c:pt>
                <c:pt idx="1385">
                  <c:v>18.9568804438575</c:v>
                </c:pt>
                <c:pt idx="1386">
                  <c:v>18.9705677221564</c:v>
                </c:pt>
                <c:pt idx="1387">
                  <c:v>18.9842550004552</c:v>
                </c:pt>
                <c:pt idx="1388">
                  <c:v>18.997942278754</c:v>
                </c:pt>
                <c:pt idx="1389">
                  <c:v>19.0116295570528</c:v>
                </c:pt>
                <c:pt idx="1390">
                  <c:v>19.0253168353516</c:v>
                </c:pt>
                <c:pt idx="1391">
                  <c:v>19.0390041136504</c:v>
                </c:pt>
                <c:pt idx="1392">
                  <c:v>19.0526913919492</c:v>
                </c:pt>
                <c:pt idx="1393">
                  <c:v>19.066378670248</c:v>
                </c:pt>
                <c:pt idx="1394">
                  <c:v>19.080065948546899</c:v>
                </c:pt>
                <c:pt idx="1395">
                  <c:v>19.093753226845699</c:v>
                </c:pt>
                <c:pt idx="1396">
                  <c:v>19.107440505144499</c:v>
                </c:pt>
                <c:pt idx="1397">
                  <c:v>19.121127783443299</c:v>
                </c:pt>
                <c:pt idx="1398">
                  <c:v>19.134815061742099</c:v>
                </c:pt>
                <c:pt idx="1399">
                  <c:v>19.148502340040899</c:v>
                </c:pt>
                <c:pt idx="1400">
                  <c:v>19.162189618339699</c:v>
                </c:pt>
                <c:pt idx="1401">
                  <c:v>19.175876896638599</c:v>
                </c:pt>
                <c:pt idx="1402">
                  <c:v>19.189564174937399</c:v>
                </c:pt>
                <c:pt idx="1403">
                  <c:v>19.203251453236199</c:v>
                </c:pt>
                <c:pt idx="1404">
                  <c:v>19.216938731534999</c:v>
                </c:pt>
                <c:pt idx="1405">
                  <c:v>19.230626009833799</c:v>
                </c:pt>
                <c:pt idx="1406">
                  <c:v>19.244313288132599</c:v>
                </c:pt>
                <c:pt idx="1407">
                  <c:v>19.258000566431399</c:v>
                </c:pt>
                <c:pt idx="1408">
                  <c:v>19.271687844730302</c:v>
                </c:pt>
                <c:pt idx="1409">
                  <c:v>19.285375123029102</c:v>
                </c:pt>
                <c:pt idx="1410">
                  <c:v>19.299062401327902</c:v>
                </c:pt>
                <c:pt idx="1411">
                  <c:v>19.312749679626702</c:v>
                </c:pt>
                <c:pt idx="1412">
                  <c:v>19.326436957925502</c:v>
                </c:pt>
                <c:pt idx="1413">
                  <c:v>19.340124236224302</c:v>
                </c:pt>
                <c:pt idx="1414">
                  <c:v>19.353811514523098</c:v>
                </c:pt>
                <c:pt idx="1415">
                  <c:v>19.367498792822001</c:v>
                </c:pt>
                <c:pt idx="1416">
                  <c:v>19.381186071120801</c:v>
                </c:pt>
                <c:pt idx="1417">
                  <c:v>19.394873349419601</c:v>
                </c:pt>
                <c:pt idx="1418">
                  <c:v>19.408560627718401</c:v>
                </c:pt>
                <c:pt idx="1419">
                  <c:v>19.422247906017201</c:v>
                </c:pt>
                <c:pt idx="1420">
                  <c:v>19.435935184316001</c:v>
                </c:pt>
                <c:pt idx="1421">
                  <c:v>19.449622462614801</c:v>
                </c:pt>
                <c:pt idx="1422">
                  <c:v>19.463309740913701</c:v>
                </c:pt>
                <c:pt idx="1423">
                  <c:v>19.476997019212501</c:v>
                </c:pt>
                <c:pt idx="1424">
                  <c:v>19.490684297511301</c:v>
                </c:pt>
                <c:pt idx="1425">
                  <c:v>19.504371575810101</c:v>
                </c:pt>
                <c:pt idx="1426">
                  <c:v>19.518058854108901</c:v>
                </c:pt>
                <c:pt idx="1427">
                  <c:v>19.531746132407701</c:v>
                </c:pt>
                <c:pt idx="1428">
                  <c:v>19.545433410706501</c:v>
                </c:pt>
                <c:pt idx="1429">
                  <c:v>19.5591206890054</c:v>
                </c:pt>
                <c:pt idx="1430">
                  <c:v>19.5728079673042</c:v>
                </c:pt>
                <c:pt idx="1431">
                  <c:v>19.586495245603</c:v>
                </c:pt>
                <c:pt idx="1432">
                  <c:v>19.6001825239018</c:v>
                </c:pt>
                <c:pt idx="1433">
                  <c:v>19.6138698022006</c:v>
                </c:pt>
                <c:pt idx="1434">
                  <c:v>19.6275570804994</c:v>
                </c:pt>
                <c:pt idx="1435">
                  <c:v>19.6412443587982</c:v>
                </c:pt>
                <c:pt idx="1436">
                  <c:v>19.6549316370971</c:v>
                </c:pt>
                <c:pt idx="1437">
                  <c:v>19.6686189153959</c:v>
                </c:pt>
                <c:pt idx="1438">
                  <c:v>19.6823061936947</c:v>
                </c:pt>
                <c:pt idx="1439">
                  <c:v>19.6959934719935</c:v>
                </c:pt>
                <c:pt idx="1440">
                  <c:v>19.7096807502923</c:v>
                </c:pt>
                <c:pt idx="1441">
                  <c:v>19.7233680285911</c:v>
                </c:pt>
                <c:pt idx="1442">
                  <c:v>19.7370553068899</c:v>
                </c:pt>
                <c:pt idx="1443">
                  <c:v>19.750742585188799</c:v>
                </c:pt>
                <c:pt idx="1444">
                  <c:v>19.764429863487599</c:v>
                </c:pt>
                <c:pt idx="1445">
                  <c:v>19.778117141786399</c:v>
                </c:pt>
                <c:pt idx="1446">
                  <c:v>19.791804420085199</c:v>
                </c:pt>
                <c:pt idx="1447">
                  <c:v>19.805491698383999</c:v>
                </c:pt>
                <c:pt idx="1448">
                  <c:v>19.819178976682799</c:v>
                </c:pt>
                <c:pt idx="1449">
                  <c:v>19.832866254981599</c:v>
                </c:pt>
                <c:pt idx="1450">
                  <c:v>19.846553533280499</c:v>
                </c:pt>
                <c:pt idx="1451">
                  <c:v>19.860240811579299</c:v>
                </c:pt>
                <c:pt idx="1452">
                  <c:v>19.873928089878099</c:v>
                </c:pt>
                <c:pt idx="1453">
                  <c:v>19.887615368176899</c:v>
                </c:pt>
                <c:pt idx="1454">
                  <c:v>19.901302646475699</c:v>
                </c:pt>
                <c:pt idx="1455">
                  <c:v>19.914989924774499</c:v>
                </c:pt>
                <c:pt idx="1456">
                  <c:v>19.928677203073299</c:v>
                </c:pt>
                <c:pt idx="1457">
                  <c:v>19.942364481372199</c:v>
                </c:pt>
                <c:pt idx="1458">
                  <c:v>19.956051759670999</c:v>
                </c:pt>
                <c:pt idx="1459">
                  <c:v>19.969739037969799</c:v>
                </c:pt>
                <c:pt idx="1460">
                  <c:v>19.983426316268599</c:v>
                </c:pt>
                <c:pt idx="1461">
                  <c:v>19.997113594567399</c:v>
                </c:pt>
                <c:pt idx="1462">
                  <c:v>20.010800872866199</c:v>
                </c:pt>
                <c:pt idx="1463">
                  <c:v>20.024488151164999</c:v>
                </c:pt>
                <c:pt idx="1464">
                  <c:v>20.038175429463902</c:v>
                </c:pt>
                <c:pt idx="1465">
                  <c:v>20.051862707762702</c:v>
                </c:pt>
                <c:pt idx="1466">
                  <c:v>20.065549986061502</c:v>
                </c:pt>
                <c:pt idx="1467">
                  <c:v>20.079237264360302</c:v>
                </c:pt>
                <c:pt idx="1468">
                  <c:v>20.092924542659102</c:v>
                </c:pt>
                <c:pt idx="1469">
                  <c:v>20.106611820957902</c:v>
                </c:pt>
                <c:pt idx="1470">
                  <c:v>20.120299099256702</c:v>
                </c:pt>
                <c:pt idx="1471">
                  <c:v>20.133986377555601</c:v>
                </c:pt>
                <c:pt idx="1472">
                  <c:v>20.147673655854401</c:v>
                </c:pt>
                <c:pt idx="1473">
                  <c:v>20.161360934153201</c:v>
                </c:pt>
                <c:pt idx="1474">
                  <c:v>20.175048212452001</c:v>
                </c:pt>
                <c:pt idx="1475">
                  <c:v>20.188735490750801</c:v>
                </c:pt>
                <c:pt idx="1476">
                  <c:v>20.202422769049601</c:v>
                </c:pt>
                <c:pt idx="1477">
                  <c:v>20.216110047348401</c:v>
                </c:pt>
                <c:pt idx="1478">
                  <c:v>20.229797325647201</c:v>
                </c:pt>
                <c:pt idx="1479">
                  <c:v>20.243484603946101</c:v>
                </c:pt>
                <c:pt idx="1480">
                  <c:v>20.257171882244901</c:v>
                </c:pt>
                <c:pt idx="1481">
                  <c:v>20.270859160543701</c:v>
                </c:pt>
                <c:pt idx="1482">
                  <c:v>20.284546438842501</c:v>
                </c:pt>
                <c:pt idx="1483">
                  <c:v>20.298233717141301</c:v>
                </c:pt>
                <c:pt idx="1484">
                  <c:v>20.311920995440101</c:v>
                </c:pt>
                <c:pt idx="1485">
                  <c:v>20.325608273738901</c:v>
                </c:pt>
                <c:pt idx="1486">
                  <c:v>20.3392955520378</c:v>
                </c:pt>
                <c:pt idx="1487">
                  <c:v>20.3529828303366</c:v>
                </c:pt>
                <c:pt idx="1488">
                  <c:v>20.3666701086354</c:v>
                </c:pt>
                <c:pt idx="1489">
                  <c:v>20.3803573869342</c:v>
                </c:pt>
                <c:pt idx="1490">
                  <c:v>20.394044665233</c:v>
                </c:pt>
                <c:pt idx="1491">
                  <c:v>20.4077319435318</c:v>
                </c:pt>
                <c:pt idx="1492">
                  <c:v>20.4214192218306</c:v>
                </c:pt>
                <c:pt idx="1493">
                  <c:v>20.4351065001295</c:v>
                </c:pt>
                <c:pt idx="1494">
                  <c:v>20.4487937784283</c:v>
                </c:pt>
                <c:pt idx="1495">
                  <c:v>20.4624810567271</c:v>
                </c:pt>
                <c:pt idx="1496">
                  <c:v>20.4761683350259</c:v>
                </c:pt>
                <c:pt idx="1497">
                  <c:v>20.4898556133247</c:v>
                </c:pt>
                <c:pt idx="1498">
                  <c:v>20.5035428916235</c:v>
                </c:pt>
                <c:pt idx="1499">
                  <c:v>20.5172301699223</c:v>
                </c:pt>
                <c:pt idx="1500">
                  <c:v>20.530917448221199</c:v>
                </c:pt>
                <c:pt idx="1501">
                  <c:v>20.544604726519999</c:v>
                </c:pt>
                <c:pt idx="1502">
                  <c:v>20.558292004818799</c:v>
                </c:pt>
                <c:pt idx="1503">
                  <c:v>20.571979283117599</c:v>
                </c:pt>
                <c:pt idx="1504">
                  <c:v>20.585666561416399</c:v>
                </c:pt>
                <c:pt idx="1505">
                  <c:v>20.599353839715199</c:v>
                </c:pt>
                <c:pt idx="1506">
                  <c:v>20.613041118013999</c:v>
                </c:pt>
                <c:pt idx="1507">
                  <c:v>20.626728396312899</c:v>
                </c:pt>
                <c:pt idx="1508">
                  <c:v>20.640415674611699</c:v>
                </c:pt>
                <c:pt idx="1509">
                  <c:v>20.654102952910499</c:v>
                </c:pt>
                <c:pt idx="1510">
                  <c:v>20.667790231209299</c:v>
                </c:pt>
                <c:pt idx="1511">
                  <c:v>20.681477509508099</c:v>
                </c:pt>
                <c:pt idx="1512">
                  <c:v>20.695164787806899</c:v>
                </c:pt>
                <c:pt idx="1513">
                  <c:v>20.708852066105699</c:v>
                </c:pt>
                <c:pt idx="1514">
                  <c:v>20.722539344404598</c:v>
                </c:pt>
                <c:pt idx="1515">
                  <c:v>20.736226622703398</c:v>
                </c:pt>
                <c:pt idx="1516">
                  <c:v>20.749913901002198</c:v>
                </c:pt>
                <c:pt idx="1517">
                  <c:v>20.763601179300998</c:v>
                </c:pt>
                <c:pt idx="1518">
                  <c:v>20.777288457599798</c:v>
                </c:pt>
                <c:pt idx="1519">
                  <c:v>20.790975735898598</c:v>
                </c:pt>
                <c:pt idx="1520">
                  <c:v>20.804663014197398</c:v>
                </c:pt>
                <c:pt idx="1521">
                  <c:v>20.818350292496302</c:v>
                </c:pt>
                <c:pt idx="1522">
                  <c:v>20.832037570795102</c:v>
                </c:pt>
                <c:pt idx="1523">
                  <c:v>20.845724849093902</c:v>
                </c:pt>
                <c:pt idx="1524">
                  <c:v>20.859412127392702</c:v>
                </c:pt>
                <c:pt idx="1525">
                  <c:v>20.873099405691502</c:v>
                </c:pt>
                <c:pt idx="1526">
                  <c:v>20.886786683990302</c:v>
                </c:pt>
                <c:pt idx="1527">
                  <c:v>20.900473962289102</c:v>
                </c:pt>
                <c:pt idx="1528">
                  <c:v>20.914161240588001</c:v>
                </c:pt>
                <c:pt idx="1529">
                  <c:v>20.927848518886801</c:v>
                </c:pt>
                <c:pt idx="1530">
                  <c:v>20.941535797185601</c:v>
                </c:pt>
                <c:pt idx="1531">
                  <c:v>20.955223075484401</c:v>
                </c:pt>
                <c:pt idx="1532">
                  <c:v>20.968910353783201</c:v>
                </c:pt>
                <c:pt idx="1533">
                  <c:v>20.982597632082001</c:v>
                </c:pt>
                <c:pt idx="1534">
                  <c:v>20.996284910380801</c:v>
                </c:pt>
                <c:pt idx="1535">
                  <c:v>21.009972188679701</c:v>
                </c:pt>
                <c:pt idx="1536">
                  <c:v>21.023659466978501</c:v>
                </c:pt>
                <c:pt idx="1537">
                  <c:v>21.037346745277301</c:v>
                </c:pt>
                <c:pt idx="1538">
                  <c:v>21.051034023576101</c:v>
                </c:pt>
                <c:pt idx="1539">
                  <c:v>21.064721301874901</c:v>
                </c:pt>
                <c:pt idx="1540">
                  <c:v>21.078408580173701</c:v>
                </c:pt>
                <c:pt idx="1541">
                  <c:v>21.092095858472501</c:v>
                </c:pt>
                <c:pt idx="1542">
                  <c:v>21.1057831367714</c:v>
                </c:pt>
                <c:pt idx="1543">
                  <c:v>21.1194704150702</c:v>
                </c:pt>
                <c:pt idx="1544">
                  <c:v>21.133157693369</c:v>
                </c:pt>
                <c:pt idx="1545">
                  <c:v>21.1468449716678</c:v>
                </c:pt>
                <c:pt idx="1546">
                  <c:v>21.1605322499666</c:v>
                </c:pt>
                <c:pt idx="1547">
                  <c:v>21.1742195282654</c:v>
                </c:pt>
                <c:pt idx="1548">
                  <c:v>21.1879068065642</c:v>
                </c:pt>
                <c:pt idx="1549">
                  <c:v>21.2015940848631</c:v>
                </c:pt>
                <c:pt idx="1550">
                  <c:v>21.2152813631619</c:v>
                </c:pt>
                <c:pt idx="1551">
                  <c:v>21.2289686414607</c:v>
                </c:pt>
                <c:pt idx="1552">
                  <c:v>21.2426559197595</c:v>
                </c:pt>
                <c:pt idx="1553">
                  <c:v>21.2563431980583</c:v>
                </c:pt>
                <c:pt idx="1554">
                  <c:v>21.2700304763571</c:v>
                </c:pt>
                <c:pt idx="1555">
                  <c:v>21.2837177546559</c:v>
                </c:pt>
                <c:pt idx="1556">
                  <c:v>21.297405032954799</c:v>
                </c:pt>
                <c:pt idx="1557">
                  <c:v>21.311092311253599</c:v>
                </c:pt>
                <c:pt idx="1558">
                  <c:v>21.324779589552399</c:v>
                </c:pt>
                <c:pt idx="1559">
                  <c:v>21.338466867851199</c:v>
                </c:pt>
                <c:pt idx="1560">
                  <c:v>21.352154146149999</c:v>
                </c:pt>
                <c:pt idx="1561">
                  <c:v>21.365841424448799</c:v>
                </c:pt>
                <c:pt idx="1562">
                  <c:v>21.379528702747599</c:v>
                </c:pt>
                <c:pt idx="1563">
                  <c:v>21.393215981046399</c:v>
                </c:pt>
                <c:pt idx="1564">
                  <c:v>21.406903259345299</c:v>
                </c:pt>
                <c:pt idx="1565">
                  <c:v>21.420590537644099</c:v>
                </c:pt>
                <c:pt idx="1566">
                  <c:v>21.434277815942899</c:v>
                </c:pt>
                <c:pt idx="1567">
                  <c:v>21.447965094241699</c:v>
                </c:pt>
                <c:pt idx="1568">
                  <c:v>21.461652372540499</c:v>
                </c:pt>
                <c:pt idx="1569">
                  <c:v>21.475339650839299</c:v>
                </c:pt>
                <c:pt idx="1570">
                  <c:v>21.489026929138099</c:v>
                </c:pt>
                <c:pt idx="1571">
                  <c:v>21.502714207436998</c:v>
                </c:pt>
                <c:pt idx="1572">
                  <c:v>21.516401485735798</c:v>
                </c:pt>
                <c:pt idx="1573">
                  <c:v>21.530088764034598</c:v>
                </c:pt>
                <c:pt idx="1574">
                  <c:v>21.543776042333398</c:v>
                </c:pt>
                <c:pt idx="1575">
                  <c:v>21.557463320632198</c:v>
                </c:pt>
                <c:pt idx="1576">
                  <c:v>21.571150598930998</c:v>
                </c:pt>
                <c:pt idx="1577">
                  <c:v>21.584837877229798</c:v>
                </c:pt>
                <c:pt idx="1578">
                  <c:v>21.598525155528701</c:v>
                </c:pt>
                <c:pt idx="1579">
                  <c:v>21.612212433827501</c:v>
                </c:pt>
                <c:pt idx="1580">
                  <c:v>21.625899712126301</c:v>
                </c:pt>
                <c:pt idx="1581">
                  <c:v>21.639586990425101</c:v>
                </c:pt>
                <c:pt idx="1582">
                  <c:v>21.653274268723901</c:v>
                </c:pt>
                <c:pt idx="1583">
                  <c:v>21.666961547022701</c:v>
                </c:pt>
                <c:pt idx="1584">
                  <c:v>21.680648825321502</c:v>
                </c:pt>
                <c:pt idx="1585">
                  <c:v>21.694336103620401</c:v>
                </c:pt>
                <c:pt idx="1586">
                  <c:v>21.708023381919201</c:v>
                </c:pt>
                <c:pt idx="1587">
                  <c:v>21.721710660218001</c:v>
                </c:pt>
                <c:pt idx="1588">
                  <c:v>21.735397938516801</c:v>
                </c:pt>
                <c:pt idx="1589">
                  <c:v>21.749085216815601</c:v>
                </c:pt>
                <c:pt idx="1590">
                  <c:v>21.762772495114401</c:v>
                </c:pt>
                <c:pt idx="1591">
                  <c:v>21.776459773413201</c:v>
                </c:pt>
                <c:pt idx="1592">
                  <c:v>21.790147051712101</c:v>
                </c:pt>
                <c:pt idx="1593">
                  <c:v>21.803834330010901</c:v>
                </c:pt>
                <c:pt idx="1594">
                  <c:v>21.817521608309701</c:v>
                </c:pt>
                <c:pt idx="1595">
                  <c:v>21.831208886608501</c:v>
                </c:pt>
                <c:pt idx="1596">
                  <c:v>21.844896164907301</c:v>
                </c:pt>
                <c:pt idx="1597">
                  <c:v>21.858583443206101</c:v>
                </c:pt>
                <c:pt idx="1598">
                  <c:v>21.872270721504901</c:v>
                </c:pt>
                <c:pt idx="1599">
                  <c:v>21.8859579998038</c:v>
                </c:pt>
                <c:pt idx="1600">
                  <c:v>21.8996452781026</c:v>
                </c:pt>
                <c:pt idx="1601">
                  <c:v>21.9133325564014</c:v>
                </c:pt>
                <c:pt idx="1602">
                  <c:v>21.9270198347002</c:v>
                </c:pt>
                <c:pt idx="1603">
                  <c:v>21.940707112999</c:v>
                </c:pt>
                <c:pt idx="1604">
                  <c:v>21.9543943912978</c:v>
                </c:pt>
                <c:pt idx="1605">
                  <c:v>21.9680816695966</c:v>
                </c:pt>
                <c:pt idx="1606">
                  <c:v>21.9817689478955</c:v>
                </c:pt>
                <c:pt idx="1607">
                  <c:v>21.9954562261943</c:v>
                </c:pt>
                <c:pt idx="1608">
                  <c:v>22.0091435044931</c:v>
                </c:pt>
                <c:pt idx="1609">
                  <c:v>22.0228307827919</c:v>
                </c:pt>
                <c:pt idx="1610">
                  <c:v>22.0365180610907</c:v>
                </c:pt>
                <c:pt idx="1611">
                  <c:v>22.0502053393895</c:v>
                </c:pt>
                <c:pt idx="1612">
                  <c:v>22.0638926176883</c:v>
                </c:pt>
                <c:pt idx="1613">
                  <c:v>22.077579895987199</c:v>
                </c:pt>
                <c:pt idx="1614">
                  <c:v>22.091267174285999</c:v>
                </c:pt>
                <c:pt idx="1615">
                  <c:v>22.104954452584799</c:v>
                </c:pt>
                <c:pt idx="1616">
                  <c:v>22.118641730883599</c:v>
                </c:pt>
                <c:pt idx="1617">
                  <c:v>22.132329009182399</c:v>
                </c:pt>
                <c:pt idx="1618">
                  <c:v>22.146016287481199</c:v>
                </c:pt>
                <c:pt idx="1619">
                  <c:v>22.159703565779999</c:v>
                </c:pt>
                <c:pt idx="1620">
                  <c:v>22.173390844078899</c:v>
                </c:pt>
                <c:pt idx="1621">
                  <c:v>22.187078122377699</c:v>
                </c:pt>
                <c:pt idx="1622">
                  <c:v>22.200765400676499</c:v>
                </c:pt>
                <c:pt idx="1623">
                  <c:v>22.214452678975299</c:v>
                </c:pt>
                <c:pt idx="1624">
                  <c:v>22.228139957274099</c:v>
                </c:pt>
                <c:pt idx="1625">
                  <c:v>22.241827235572899</c:v>
                </c:pt>
                <c:pt idx="1626">
                  <c:v>22.255514513871699</c:v>
                </c:pt>
                <c:pt idx="1627">
                  <c:v>22.269201792170598</c:v>
                </c:pt>
                <c:pt idx="1628">
                  <c:v>22.282889070469398</c:v>
                </c:pt>
                <c:pt idx="1629">
                  <c:v>22.296576348768198</c:v>
                </c:pt>
                <c:pt idx="1630">
                  <c:v>22.310263627066998</c:v>
                </c:pt>
                <c:pt idx="1631">
                  <c:v>22.323950905365798</c:v>
                </c:pt>
                <c:pt idx="1632">
                  <c:v>22.337638183664598</c:v>
                </c:pt>
                <c:pt idx="1633">
                  <c:v>22.351325461963398</c:v>
                </c:pt>
                <c:pt idx="1634">
                  <c:v>22.365012740262198</c:v>
                </c:pt>
                <c:pt idx="1635">
                  <c:v>22.378700018561101</c:v>
                </c:pt>
                <c:pt idx="1636">
                  <c:v>22.392387296859901</c:v>
                </c:pt>
                <c:pt idx="1637">
                  <c:v>22.406074575158701</c:v>
                </c:pt>
                <c:pt idx="1638">
                  <c:v>22.419761853457501</c:v>
                </c:pt>
                <c:pt idx="1639">
                  <c:v>22.433449131756301</c:v>
                </c:pt>
                <c:pt idx="1640">
                  <c:v>22.447136410055101</c:v>
                </c:pt>
                <c:pt idx="1641">
                  <c:v>22.460823688353901</c:v>
                </c:pt>
                <c:pt idx="1642">
                  <c:v>22.474510966652801</c:v>
                </c:pt>
                <c:pt idx="1643">
                  <c:v>22.488198244951601</c:v>
                </c:pt>
                <c:pt idx="1644">
                  <c:v>22.501885523250401</c:v>
                </c:pt>
                <c:pt idx="1645">
                  <c:v>22.515572801549201</c:v>
                </c:pt>
                <c:pt idx="1646">
                  <c:v>22.529260079848001</c:v>
                </c:pt>
                <c:pt idx="1647">
                  <c:v>22.542947358146801</c:v>
                </c:pt>
                <c:pt idx="1648">
                  <c:v>22.556634636445601</c:v>
                </c:pt>
                <c:pt idx="1649">
                  <c:v>22.5703219147445</c:v>
                </c:pt>
                <c:pt idx="1650">
                  <c:v>22.5840091930433</c:v>
                </c:pt>
                <c:pt idx="1651">
                  <c:v>22.5976964713421</c:v>
                </c:pt>
                <c:pt idx="1652">
                  <c:v>22.6113837496409</c:v>
                </c:pt>
                <c:pt idx="1653">
                  <c:v>22.6250710279397</c:v>
                </c:pt>
                <c:pt idx="1654">
                  <c:v>22.6387583062385</c:v>
                </c:pt>
                <c:pt idx="1655">
                  <c:v>22.652445584537301</c:v>
                </c:pt>
                <c:pt idx="1656">
                  <c:v>22.6661328628362</c:v>
                </c:pt>
                <c:pt idx="1657">
                  <c:v>22.679820141135</c:v>
                </c:pt>
                <c:pt idx="1658">
                  <c:v>22.6935074194338</c:v>
                </c:pt>
                <c:pt idx="1659">
                  <c:v>22.7071946977326</c:v>
                </c:pt>
                <c:pt idx="1660">
                  <c:v>22.7208819760314</c:v>
                </c:pt>
                <c:pt idx="1661">
                  <c:v>22.7345692543302</c:v>
                </c:pt>
                <c:pt idx="1662">
                  <c:v>22.748256532629</c:v>
                </c:pt>
                <c:pt idx="1663">
                  <c:v>22.7619438109279</c:v>
                </c:pt>
                <c:pt idx="1664">
                  <c:v>22.7756310892267</c:v>
                </c:pt>
                <c:pt idx="1665">
                  <c:v>22.7893183675255</c:v>
                </c:pt>
                <c:pt idx="1666">
                  <c:v>22.8030056458243</c:v>
                </c:pt>
                <c:pt idx="1667">
                  <c:v>22.8166929241231</c:v>
                </c:pt>
                <c:pt idx="1668">
                  <c:v>22.8303802024219</c:v>
                </c:pt>
                <c:pt idx="1669">
                  <c:v>22.8440674807207</c:v>
                </c:pt>
                <c:pt idx="1670">
                  <c:v>22.857754759019599</c:v>
                </c:pt>
                <c:pt idx="1671">
                  <c:v>22.871442037318399</c:v>
                </c:pt>
                <c:pt idx="1672">
                  <c:v>22.885129315617199</c:v>
                </c:pt>
                <c:pt idx="1673">
                  <c:v>22.898816593915999</c:v>
                </c:pt>
                <c:pt idx="1674">
                  <c:v>22.912503872214799</c:v>
                </c:pt>
                <c:pt idx="1675">
                  <c:v>22.926191150513599</c:v>
                </c:pt>
                <c:pt idx="1676">
                  <c:v>22.939878428812399</c:v>
                </c:pt>
                <c:pt idx="1677">
                  <c:v>22.953565707111299</c:v>
                </c:pt>
                <c:pt idx="1678">
                  <c:v>22.967252985410099</c:v>
                </c:pt>
                <c:pt idx="1679">
                  <c:v>22.980940263708899</c:v>
                </c:pt>
                <c:pt idx="1680">
                  <c:v>22.994627542007699</c:v>
                </c:pt>
                <c:pt idx="1681">
                  <c:v>23.008314820306499</c:v>
                </c:pt>
                <c:pt idx="1682">
                  <c:v>23.022002098605299</c:v>
                </c:pt>
                <c:pt idx="1683">
                  <c:v>23.035689376904099</c:v>
                </c:pt>
                <c:pt idx="1684">
                  <c:v>23.049376655203002</c:v>
                </c:pt>
                <c:pt idx="1685">
                  <c:v>23.063063933501802</c:v>
                </c:pt>
                <c:pt idx="1686">
                  <c:v>23.076751211800602</c:v>
                </c:pt>
                <c:pt idx="1687">
                  <c:v>23.090438490099402</c:v>
                </c:pt>
                <c:pt idx="1688">
                  <c:v>23.104125768398202</c:v>
                </c:pt>
                <c:pt idx="1689">
                  <c:v>23.117813046697002</c:v>
                </c:pt>
                <c:pt idx="1690">
                  <c:v>23.131500324995798</c:v>
                </c:pt>
                <c:pt idx="1691">
                  <c:v>23.145187603294701</c:v>
                </c:pt>
                <c:pt idx="1692">
                  <c:v>23.158874881593501</c:v>
                </c:pt>
                <c:pt idx="1693">
                  <c:v>23.172562159892301</c:v>
                </c:pt>
                <c:pt idx="1694">
                  <c:v>23.186249438191101</c:v>
                </c:pt>
                <c:pt idx="1695">
                  <c:v>23.199936716489901</c:v>
                </c:pt>
                <c:pt idx="1696">
                  <c:v>23.213623994788701</c:v>
                </c:pt>
                <c:pt idx="1697">
                  <c:v>23.227311273087501</c:v>
                </c:pt>
                <c:pt idx="1698">
                  <c:v>23.240998551386401</c:v>
                </c:pt>
                <c:pt idx="1699">
                  <c:v>23.254685829685201</c:v>
                </c:pt>
                <c:pt idx="1700">
                  <c:v>23.268373107984001</c:v>
                </c:pt>
                <c:pt idx="1701">
                  <c:v>23.282060386282801</c:v>
                </c:pt>
                <c:pt idx="1702">
                  <c:v>23.295747664581601</c:v>
                </c:pt>
                <c:pt idx="1703">
                  <c:v>23.309434942880401</c:v>
                </c:pt>
                <c:pt idx="1704">
                  <c:v>23.323122221179201</c:v>
                </c:pt>
                <c:pt idx="1705">
                  <c:v>23.3368094994781</c:v>
                </c:pt>
                <c:pt idx="1706">
                  <c:v>23.3504967777769</c:v>
                </c:pt>
                <c:pt idx="1707">
                  <c:v>23.3641840560757</c:v>
                </c:pt>
                <c:pt idx="1708">
                  <c:v>23.3778713343745</c:v>
                </c:pt>
                <c:pt idx="1709">
                  <c:v>23.3915586126733</c:v>
                </c:pt>
                <c:pt idx="1710">
                  <c:v>23.4052458909721</c:v>
                </c:pt>
                <c:pt idx="1711">
                  <c:v>23.4189331692709</c:v>
                </c:pt>
                <c:pt idx="1712">
                  <c:v>23.4326204475698</c:v>
                </c:pt>
                <c:pt idx="1713">
                  <c:v>23.4463077258686</c:v>
                </c:pt>
                <c:pt idx="1714">
                  <c:v>23.4599950041674</c:v>
                </c:pt>
                <c:pt idx="1715">
                  <c:v>23.4736822824662</c:v>
                </c:pt>
                <c:pt idx="1716">
                  <c:v>23.487369560765</c:v>
                </c:pt>
                <c:pt idx="1717">
                  <c:v>23.5010568390638</c:v>
                </c:pt>
                <c:pt idx="1718">
                  <c:v>23.5147441173626</c:v>
                </c:pt>
                <c:pt idx="1719">
                  <c:v>23.528431395661499</c:v>
                </c:pt>
                <c:pt idx="1720">
                  <c:v>23.542118673960299</c:v>
                </c:pt>
                <c:pt idx="1721">
                  <c:v>23.555805952259099</c:v>
                </c:pt>
                <c:pt idx="1722">
                  <c:v>23.569493230557899</c:v>
                </c:pt>
                <c:pt idx="1723">
                  <c:v>23.583180508856699</c:v>
                </c:pt>
                <c:pt idx="1724">
                  <c:v>23.596867787155499</c:v>
                </c:pt>
                <c:pt idx="1725">
                  <c:v>23.610555065454299</c:v>
                </c:pt>
                <c:pt idx="1726">
                  <c:v>23.6242423437531</c:v>
                </c:pt>
                <c:pt idx="1727">
                  <c:v>23.637929622051999</c:v>
                </c:pt>
                <c:pt idx="1728">
                  <c:v>23.651616900350799</c:v>
                </c:pt>
                <c:pt idx="1729">
                  <c:v>23.665304178649599</c:v>
                </c:pt>
                <c:pt idx="1730">
                  <c:v>23.678991456948399</c:v>
                </c:pt>
                <c:pt idx="1731">
                  <c:v>23.692678735247199</c:v>
                </c:pt>
                <c:pt idx="1732">
                  <c:v>23.706366013545999</c:v>
                </c:pt>
                <c:pt idx="1733">
                  <c:v>23.720053291844799</c:v>
                </c:pt>
                <c:pt idx="1734">
                  <c:v>23.733740570143699</c:v>
                </c:pt>
                <c:pt idx="1735">
                  <c:v>23.747427848442499</c:v>
                </c:pt>
                <c:pt idx="1736">
                  <c:v>23.761115126741299</c:v>
                </c:pt>
                <c:pt idx="1737">
                  <c:v>23.774802405040099</c:v>
                </c:pt>
                <c:pt idx="1738">
                  <c:v>23.788489683338899</c:v>
                </c:pt>
                <c:pt idx="1739">
                  <c:v>23.802176961637699</c:v>
                </c:pt>
                <c:pt idx="1740">
                  <c:v>23.815864239936499</c:v>
                </c:pt>
                <c:pt idx="1741">
                  <c:v>23.829551518235402</c:v>
                </c:pt>
                <c:pt idx="1742">
                  <c:v>23.843238796534202</c:v>
                </c:pt>
                <c:pt idx="1743">
                  <c:v>23.856926074833002</c:v>
                </c:pt>
                <c:pt idx="1744">
                  <c:v>23.870613353131802</c:v>
                </c:pt>
                <c:pt idx="1745">
                  <c:v>23.884300631430602</c:v>
                </c:pt>
                <c:pt idx="1746">
                  <c:v>23.897987909729402</c:v>
                </c:pt>
                <c:pt idx="1747">
                  <c:v>23.911675188028202</c:v>
                </c:pt>
                <c:pt idx="1748">
                  <c:v>23.925362466327101</c:v>
                </c:pt>
                <c:pt idx="1749">
                  <c:v>23.939049744625901</c:v>
                </c:pt>
                <c:pt idx="1750">
                  <c:v>23.952737022924701</c:v>
                </c:pt>
                <c:pt idx="1751">
                  <c:v>23.966424301223501</c:v>
                </c:pt>
                <c:pt idx="1752">
                  <c:v>23.980111579522301</c:v>
                </c:pt>
                <c:pt idx="1753">
                  <c:v>23.993798857821101</c:v>
                </c:pt>
                <c:pt idx="1754">
                  <c:v>24.007486136119901</c:v>
                </c:pt>
                <c:pt idx="1755">
                  <c:v>24.021173414418801</c:v>
                </c:pt>
                <c:pt idx="1756">
                  <c:v>24.034860692717601</c:v>
                </c:pt>
                <c:pt idx="1757">
                  <c:v>24.048547971016401</c:v>
                </c:pt>
                <c:pt idx="1758">
                  <c:v>24.062235249315201</c:v>
                </c:pt>
                <c:pt idx="1759">
                  <c:v>24.075922527614001</c:v>
                </c:pt>
                <c:pt idx="1760">
                  <c:v>24.089609805912801</c:v>
                </c:pt>
                <c:pt idx="1761">
                  <c:v>24.103297084211601</c:v>
                </c:pt>
                <c:pt idx="1762">
                  <c:v>24.1169843625105</c:v>
                </c:pt>
                <c:pt idx="1763">
                  <c:v>24.1306716408093</c:v>
                </c:pt>
                <c:pt idx="1764">
                  <c:v>24.1443589191081</c:v>
                </c:pt>
                <c:pt idx="1765">
                  <c:v>24.1580461974069</c:v>
                </c:pt>
                <c:pt idx="1766">
                  <c:v>24.1717334757057</c:v>
                </c:pt>
                <c:pt idx="1767">
                  <c:v>24.1854207540045</c:v>
                </c:pt>
                <c:pt idx="1768">
                  <c:v>24.1991080323033</c:v>
                </c:pt>
                <c:pt idx="1769">
                  <c:v>24.2127953106022</c:v>
                </c:pt>
                <c:pt idx="1770">
                  <c:v>24.226482588901</c:v>
                </c:pt>
                <c:pt idx="1771">
                  <c:v>24.2401698671998</c:v>
                </c:pt>
                <c:pt idx="1772">
                  <c:v>24.2538571454986</c:v>
                </c:pt>
                <c:pt idx="1773">
                  <c:v>24.2675444237974</c:v>
                </c:pt>
                <c:pt idx="1774">
                  <c:v>24.2812317020962</c:v>
                </c:pt>
                <c:pt idx="1775">
                  <c:v>24.294918980395</c:v>
                </c:pt>
                <c:pt idx="1776">
                  <c:v>24.308606258693899</c:v>
                </c:pt>
                <c:pt idx="1777">
                  <c:v>24.322293536992699</c:v>
                </c:pt>
                <c:pt idx="1778">
                  <c:v>24.335980815291499</c:v>
                </c:pt>
                <c:pt idx="1779">
                  <c:v>24.349668093590299</c:v>
                </c:pt>
                <c:pt idx="1780">
                  <c:v>24.363355371889099</c:v>
                </c:pt>
                <c:pt idx="1781">
                  <c:v>24.377042650187899</c:v>
                </c:pt>
                <c:pt idx="1782">
                  <c:v>24.390729928486699</c:v>
                </c:pt>
                <c:pt idx="1783">
                  <c:v>24.404417206785599</c:v>
                </c:pt>
                <c:pt idx="1784">
                  <c:v>24.418104485084399</c:v>
                </c:pt>
                <c:pt idx="1785">
                  <c:v>24.431791763383199</c:v>
                </c:pt>
                <c:pt idx="1786">
                  <c:v>24.445479041681999</c:v>
                </c:pt>
                <c:pt idx="1787">
                  <c:v>24.459166319980799</c:v>
                </c:pt>
                <c:pt idx="1788">
                  <c:v>24.472853598279599</c:v>
                </c:pt>
                <c:pt idx="1789">
                  <c:v>24.486540876578399</c:v>
                </c:pt>
                <c:pt idx="1790">
                  <c:v>24.500228154877199</c:v>
                </c:pt>
                <c:pt idx="1791">
                  <c:v>24.513915433176098</c:v>
                </c:pt>
                <c:pt idx="1792">
                  <c:v>24.527602711474898</c:v>
                </c:pt>
                <c:pt idx="1793">
                  <c:v>24.541289989773698</c:v>
                </c:pt>
                <c:pt idx="1794">
                  <c:v>24.554977268072498</c:v>
                </c:pt>
                <c:pt idx="1795">
                  <c:v>24.568664546371298</c:v>
                </c:pt>
                <c:pt idx="1796">
                  <c:v>24.582351824670098</c:v>
                </c:pt>
                <c:pt idx="1797">
                  <c:v>24.596039102968899</c:v>
                </c:pt>
                <c:pt idx="1798">
                  <c:v>24.609726381267802</c:v>
                </c:pt>
                <c:pt idx="1799">
                  <c:v>24.623413659566602</c:v>
                </c:pt>
                <c:pt idx="1800">
                  <c:v>24.637100937865402</c:v>
                </c:pt>
                <c:pt idx="1801">
                  <c:v>24.650788216164202</c:v>
                </c:pt>
                <c:pt idx="1802">
                  <c:v>24.664475494463002</c:v>
                </c:pt>
                <c:pt idx="1803">
                  <c:v>24.678162772761802</c:v>
                </c:pt>
                <c:pt idx="1804">
                  <c:v>24.691850051060602</c:v>
                </c:pt>
                <c:pt idx="1805">
                  <c:v>24.705537329359501</c:v>
                </c:pt>
                <c:pt idx="1806">
                  <c:v>24.719224607658301</c:v>
                </c:pt>
                <c:pt idx="1807">
                  <c:v>24.732911885957101</c:v>
                </c:pt>
                <c:pt idx="1808">
                  <c:v>24.746599164255901</c:v>
                </c:pt>
                <c:pt idx="1809">
                  <c:v>24.760286442554701</c:v>
                </c:pt>
                <c:pt idx="1810">
                  <c:v>24.773973720853501</c:v>
                </c:pt>
                <c:pt idx="1811">
                  <c:v>24.787660999152301</c:v>
                </c:pt>
                <c:pt idx="1812">
                  <c:v>24.801348277451201</c:v>
                </c:pt>
                <c:pt idx="1813">
                  <c:v>24.815035555750001</c:v>
                </c:pt>
                <c:pt idx="1814">
                  <c:v>24.828722834048801</c:v>
                </c:pt>
                <c:pt idx="1815">
                  <c:v>24.842410112347601</c:v>
                </c:pt>
                <c:pt idx="1816">
                  <c:v>24.856097390646401</c:v>
                </c:pt>
                <c:pt idx="1817">
                  <c:v>24.869784668945201</c:v>
                </c:pt>
                <c:pt idx="1818">
                  <c:v>24.883471947244001</c:v>
                </c:pt>
                <c:pt idx="1819">
                  <c:v>24.8971592255429</c:v>
                </c:pt>
                <c:pt idx="1820">
                  <c:v>24.9108465038417</c:v>
                </c:pt>
                <c:pt idx="1821">
                  <c:v>24.9245337821405</c:v>
                </c:pt>
                <c:pt idx="1822">
                  <c:v>24.9382210604393</c:v>
                </c:pt>
                <c:pt idx="1823">
                  <c:v>24.9519083387381</c:v>
                </c:pt>
                <c:pt idx="1824">
                  <c:v>24.9655956170369</c:v>
                </c:pt>
                <c:pt idx="1825">
                  <c:v>24.9792828953357</c:v>
                </c:pt>
                <c:pt idx="1826">
                  <c:v>24.9929701736346</c:v>
                </c:pt>
                <c:pt idx="1827">
                  <c:v>25.0066574519334</c:v>
                </c:pt>
                <c:pt idx="1828">
                  <c:v>25.0203447302322</c:v>
                </c:pt>
                <c:pt idx="1829">
                  <c:v>25.034032008531</c:v>
                </c:pt>
                <c:pt idx="1830">
                  <c:v>25.0477192868298</c:v>
                </c:pt>
                <c:pt idx="1831">
                  <c:v>25.0614065651286</c:v>
                </c:pt>
                <c:pt idx="1832">
                  <c:v>25.0750938434274</c:v>
                </c:pt>
                <c:pt idx="1833">
                  <c:v>25.088781121726299</c:v>
                </c:pt>
                <c:pt idx="1834">
                  <c:v>25.102468400025099</c:v>
                </c:pt>
                <c:pt idx="1835">
                  <c:v>25.116155678323899</c:v>
                </c:pt>
                <c:pt idx="1836">
                  <c:v>25.129842956622699</c:v>
                </c:pt>
                <c:pt idx="1837">
                  <c:v>25.143530234921499</c:v>
                </c:pt>
                <c:pt idx="1838">
                  <c:v>25.157217513220299</c:v>
                </c:pt>
                <c:pt idx="1839">
                  <c:v>25.170904791519099</c:v>
                </c:pt>
                <c:pt idx="1840">
                  <c:v>25.184592069817999</c:v>
                </c:pt>
                <c:pt idx="1841">
                  <c:v>25.198279348116799</c:v>
                </c:pt>
                <c:pt idx="1842">
                  <c:v>25.211966626415599</c:v>
                </c:pt>
                <c:pt idx="1843">
                  <c:v>25.225653904714399</c:v>
                </c:pt>
                <c:pt idx="1844">
                  <c:v>25.239341183013199</c:v>
                </c:pt>
                <c:pt idx="1845">
                  <c:v>25.253028461311999</c:v>
                </c:pt>
                <c:pt idx="1846">
                  <c:v>25.266715739610799</c:v>
                </c:pt>
                <c:pt idx="1847">
                  <c:v>25.280403017909698</c:v>
                </c:pt>
                <c:pt idx="1848">
                  <c:v>25.294090296208498</c:v>
                </c:pt>
                <c:pt idx="1849">
                  <c:v>25.307777574507298</c:v>
                </c:pt>
                <c:pt idx="1850">
                  <c:v>25.321464852806098</c:v>
                </c:pt>
                <c:pt idx="1851">
                  <c:v>25.335152131104898</c:v>
                </c:pt>
                <c:pt idx="1852">
                  <c:v>25.348839409403698</c:v>
                </c:pt>
                <c:pt idx="1853">
                  <c:v>25.362526687702498</c:v>
                </c:pt>
                <c:pt idx="1854">
                  <c:v>25.376213966001401</c:v>
                </c:pt>
                <c:pt idx="1855">
                  <c:v>25.389901244300201</c:v>
                </c:pt>
                <c:pt idx="1856">
                  <c:v>25.403588522599001</c:v>
                </c:pt>
                <c:pt idx="1857">
                  <c:v>25.417275800897801</c:v>
                </c:pt>
                <c:pt idx="1858">
                  <c:v>25.430963079196601</c:v>
                </c:pt>
                <c:pt idx="1859">
                  <c:v>25.444650357495401</c:v>
                </c:pt>
                <c:pt idx="1860">
                  <c:v>25.458337635794202</c:v>
                </c:pt>
                <c:pt idx="1861">
                  <c:v>25.472024914093101</c:v>
                </c:pt>
                <c:pt idx="1862">
                  <c:v>25.485712192391901</c:v>
                </c:pt>
                <c:pt idx="1863">
                  <c:v>25.499399470690701</c:v>
                </c:pt>
                <c:pt idx="1864">
                  <c:v>25.513086748989501</c:v>
                </c:pt>
                <c:pt idx="1865">
                  <c:v>25.526774027288301</c:v>
                </c:pt>
                <c:pt idx="1866">
                  <c:v>25.540461305587101</c:v>
                </c:pt>
                <c:pt idx="1867">
                  <c:v>25.554148583885901</c:v>
                </c:pt>
                <c:pt idx="1868">
                  <c:v>25.567835862184801</c:v>
                </c:pt>
                <c:pt idx="1869">
                  <c:v>25.581523140483601</c:v>
                </c:pt>
                <c:pt idx="1870">
                  <c:v>25.595210418782401</c:v>
                </c:pt>
                <c:pt idx="1871">
                  <c:v>25.608897697081201</c:v>
                </c:pt>
                <c:pt idx="1872">
                  <c:v>25.622584975380001</c:v>
                </c:pt>
                <c:pt idx="1873">
                  <c:v>25.636272253678801</c:v>
                </c:pt>
                <c:pt idx="1874">
                  <c:v>25.649959531977601</c:v>
                </c:pt>
                <c:pt idx="1875">
                  <c:v>25.6636468102765</c:v>
                </c:pt>
                <c:pt idx="1876">
                  <c:v>25.6773340885753</c:v>
                </c:pt>
                <c:pt idx="1877">
                  <c:v>25.6910213668741</c:v>
                </c:pt>
                <c:pt idx="1878">
                  <c:v>25.7047086451729</c:v>
                </c:pt>
                <c:pt idx="1879">
                  <c:v>25.7183959234717</c:v>
                </c:pt>
                <c:pt idx="1880">
                  <c:v>25.7320832017705</c:v>
                </c:pt>
                <c:pt idx="1881">
                  <c:v>25.7457704800693</c:v>
                </c:pt>
                <c:pt idx="1882">
                  <c:v>25.7594577583681</c:v>
                </c:pt>
                <c:pt idx="1883">
                  <c:v>25.773145036667</c:v>
                </c:pt>
                <c:pt idx="1884">
                  <c:v>25.7868323149658</c:v>
                </c:pt>
                <c:pt idx="1885">
                  <c:v>25.8005195932646</c:v>
                </c:pt>
                <c:pt idx="1886">
                  <c:v>25.8142068715634</c:v>
                </c:pt>
                <c:pt idx="1887">
                  <c:v>25.8278941498622</c:v>
                </c:pt>
                <c:pt idx="1888">
                  <c:v>25.841581428161</c:v>
                </c:pt>
                <c:pt idx="1889">
                  <c:v>25.8552687064598</c:v>
                </c:pt>
                <c:pt idx="1890">
                  <c:v>25.868955984758699</c:v>
                </c:pt>
                <c:pt idx="1891">
                  <c:v>25.882643263057499</c:v>
                </c:pt>
                <c:pt idx="1892">
                  <c:v>25.896330541356299</c:v>
                </c:pt>
                <c:pt idx="1893">
                  <c:v>25.910017819655099</c:v>
                </c:pt>
                <c:pt idx="1894">
                  <c:v>25.923705097953899</c:v>
                </c:pt>
                <c:pt idx="1895">
                  <c:v>25.937392376252699</c:v>
                </c:pt>
                <c:pt idx="1896">
                  <c:v>25.951079654551499</c:v>
                </c:pt>
                <c:pt idx="1897">
                  <c:v>25.964766932850399</c:v>
                </c:pt>
                <c:pt idx="1898">
                  <c:v>25.978454211149199</c:v>
                </c:pt>
                <c:pt idx="1899">
                  <c:v>25.992141489447999</c:v>
                </c:pt>
                <c:pt idx="1900">
                  <c:v>26.005828767746799</c:v>
                </c:pt>
                <c:pt idx="1901">
                  <c:v>26.019516046045599</c:v>
                </c:pt>
                <c:pt idx="1902">
                  <c:v>26.033203324344399</c:v>
                </c:pt>
                <c:pt idx="1903">
                  <c:v>26.046890602643199</c:v>
                </c:pt>
                <c:pt idx="1904">
                  <c:v>26.060577880942098</c:v>
                </c:pt>
                <c:pt idx="1905">
                  <c:v>26.074265159240898</c:v>
                </c:pt>
                <c:pt idx="1906">
                  <c:v>26.087952437539698</c:v>
                </c:pt>
                <c:pt idx="1907">
                  <c:v>26.101639715838498</c:v>
                </c:pt>
                <c:pt idx="1908">
                  <c:v>26.115326994137298</c:v>
                </c:pt>
                <c:pt idx="1909">
                  <c:v>26.129014272436098</c:v>
                </c:pt>
                <c:pt idx="1910">
                  <c:v>26.142701550734898</c:v>
                </c:pt>
                <c:pt idx="1911">
                  <c:v>26.156388829033801</c:v>
                </c:pt>
                <c:pt idx="1912">
                  <c:v>26.170076107332601</c:v>
                </c:pt>
                <c:pt idx="1913">
                  <c:v>26.183763385631401</c:v>
                </c:pt>
                <c:pt idx="1914">
                  <c:v>26.197450663930201</c:v>
                </c:pt>
                <c:pt idx="1915">
                  <c:v>26.211137942229001</c:v>
                </c:pt>
                <c:pt idx="1916">
                  <c:v>26.224825220527801</c:v>
                </c:pt>
                <c:pt idx="1917">
                  <c:v>26.238512498826601</c:v>
                </c:pt>
                <c:pt idx="1918">
                  <c:v>26.252199777125501</c:v>
                </c:pt>
                <c:pt idx="1919">
                  <c:v>26.265887055424301</c:v>
                </c:pt>
                <c:pt idx="1920">
                  <c:v>26.279574333723101</c:v>
                </c:pt>
                <c:pt idx="1921">
                  <c:v>26.293261612021901</c:v>
                </c:pt>
                <c:pt idx="1922">
                  <c:v>26.306948890320701</c:v>
                </c:pt>
                <c:pt idx="1923">
                  <c:v>26.320636168619501</c:v>
                </c:pt>
                <c:pt idx="1924">
                  <c:v>26.334323446918301</c:v>
                </c:pt>
                <c:pt idx="1925">
                  <c:v>26.3480107252172</c:v>
                </c:pt>
                <c:pt idx="1926">
                  <c:v>26.361698003516</c:v>
                </c:pt>
                <c:pt idx="1927">
                  <c:v>26.3753852818148</c:v>
                </c:pt>
                <c:pt idx="1928">
                  <c:v>26.3890725601136</c:v>
                </c:pt>
                <c:pt idx="1929">
                  <c:v>26.4027598384124</c:v>
                </c:pt>
                <c:pt idx="1930">
                  <c:v>26.4164471167112</c:v>
                </c:pt>
                <c:pt idx="1931">
                  <c:v>26.430134395010001</c:v>
                </c:pt>
                <c:pt idx="1932">
                  <c:v>26.4438216733089</c:v>
                </c:pt>
                <c:pt idx="1933">
                  <c:v>26.4575089516077</c:v>
                </c:pt>
                <c:pt idx="1934">
                  <c:v>26.4711962299065</c:v>
                </c:pt>
                <c:pt idx="1935">
                  <c:v>26.4848835082053</c:v>
                </c:pt>
                <c:pt idx="1936">
                  <c:v>26.4985707865041</c:v>
                </c:pt>
                <c:pt idx="1937">
                  <c:v>26.5122580648029</c:v>
                </c:pt>
                <c:pt idx="1938">
                  <c:v>26.5259453431017</c:v>
                </c:pt>
                <c:pt idx="1939">
                  <c:v>26.5396326214006</c:v>
                </c:pt>
                <c:pt idx="1940">
                  <c:v>26.5533198996994</c:v>
                </c:pt>
                <c:pt idx="1941">
                  <c:v>26.5670071779982</c:v>
                </c:pt>
                <c:pt idx="1942">
                  <c:v>26.580694456297</c:v>
                </c:pt>
                <c:pt idx="1943">
                  <c:v>26.5943817345958</c:v>
                </c:pt>
                <c:pt idx="1944">
                  <c:v>26.6080690128946</c:v>
                </c:pt>
                <c:pt idx="1945">
                  <c:v>26.6217562911934</c:v>
                </c:pt>
                <c:pt idx="1946">
                  <c:v>26.6354435694922</c:v>
                </c:pt>
                <c:pt idx="1947">
                  <c:v>26.649130847791099</c:v>
                </c:pt>
                <c:pt idx="1948">
                  <c:v>26.662818126089899</c:v>
                </c:pt>
                <c:pt idx="1949">
                  <c:v>26.676505404388699</c:v>
                </c:pt>
                <c:pt idx="1950">
                  <c:v>26.690192682687499</c:v>
                </c:pt>
                <c:pt idx="1951">
                  <c:v>26.703879960986299</c:v>
                </c:pt>
                <c:pt idx="1952">
                  <c:v>26.717567239285099</c:v>
                </c:pt>
                <c:pt idx="1953">
                  <c:v>26.731254517583899</c:v>
                </c:pt>
                <c:pt idx="1954">
                  <c:v>26.744941795882799</c:v>
                </c:pt>
                <c:pt idx="1955">
                  <c:v>26.758629074181599</c:v>
                </c:pt>
                <c:pt idx="1956">
                  <c:v>26.772316352480399</c:v>
                </c:pt>
                <c:pt idx="1957">
                  <c:v>26.786003630779199</c:v>
                </c:pt>
                <c:pt idx="1958">
                  <c:v>26.799690909077999</c:v>
                </c:pt>
                <c:pt idx="1959">
                  <c:v>26.813378187376799</c:v>
                </c:pt>
                <c:pt idx="1960">
                  <c:v>26.827065465675599</c:v>
                </c:pt>
                <c:pt idx="1961">
                  <c:v>26.840752743974502</c:v>
                </c:pt>
                <c:pt idx="1962">
                  <c:v>26.854440022273302</c:v>
                </c:pt>
                <c:pt idx="1963">
                  <c:v>26.868127300572102</c:v>
                </c:pt>
                <c:pt idx="1964">
                  <c:v>26.881814578870902</c:v>
                </c:pt>
                <c:pt idx="1965">
                  <c:v>26.895501857169702</c:v>
                </c:pt>
                <c:pt idx="1966">
                  <c:v>26.909189135468502</c:v>
                </c:pt>
                <c:pt idx="1967">
                  <c:v>26.922876413767298</c:v>
                </c:pt>
                <c:pt idx="1968">
                  <c:v>26.936563692066201</c:v>
                </c:pt>
                <c:pt idx="1969">
                  <c:v>26.950250970365001</c:v>
                </c:pt>
                <c:pt idx="1970">
                  <c:v>26.963938248663801</c:v>
                </c:pt>
                <c:pt idx="1971">
                  <c:v>26.977625526962601</c:v>
                </c:pt>
                <c:pt idx="1972">
                  <c:v>26.991312805261401</c:v>
                </c:pt>
                <c:pt idx="1973">
                  <c:v>27.005000083560201</c:v>
                </c:pt>
                <c:pt idx="1974">
                  <c:v>27.018687361859001</c:v>
                </c:pt>
                <c:pt idx="1975">
                  <c:v>27.032374640157901</c:v>
                </c:pt>
                <c:pt idx="1976">
                  <c:v>27.046061918456701</c:v>
                </c:pt>
                <c:pt idx="1977">
                  <c:v>27.059749196755501</c:v>
                </c:pt>
                <c:pt idx="1978">
                  <c:v>27.073436475054301</c:v>
                </c:pt>
                <c:pt idx="1979">
                  <c:v>27.087123753353101</c:v>
                </c:pt>
                <c:pt idx="1980">
                  <c:v>27.100811031651901</c:v>
                </c:pt>
                <c:pt idx="1981">
                  <c:v>27.114498309950701</c:v>
                </c:pt>
                <c:pt idx="1982">
                  <c:v>27.1281855882496</c:v>
                </c:pt>
                <c:pt idx="1983">
                  <c:v>27.1418728665484</c:v>
                </c:pt>
                <c:pt idx="1984">
                  <c:v>27.1555601448472</c:v>
                </c:pt>
                <c:pt idx="1985">
                  <c:v>27.169247423146</c:v>
                </c:pt>
                <c:pt idx="1986">
                  <c:v>27.1829347014448</c:v>
                </c:pt>
                <c:pt idx="1987">
                  <c:v>27.1966219797436</c:v>
                </c:pt>
                <c:pt idx="1988">
                  <c:v>27.2103092580424</c:v>
                </c:pt>
                <c:pt idx="1989">
                  <c:v>27.2239965363413</c:v>
                </c:pt>
                <c:pt idx="1990">
                  <c:v>27.2376838146401</c:v>
                </c:pt>
                <c:pt idx="1991">
                  <c:v>27.2513710929389</c:v>
                </c:pt>
                <c:pt idx="1992">
                  <c:v>27.2650583712377</c:v>
                </c:pt>
                <c:pt idx="1993">
                  <c:v>27.2787456495365</c:v>
                </c:pt>
                <c:pt idx="1994">
                  <c:v>27.2924329278353</c:v>
                </c:pt>
                <c:pt idx="1995">
                  <c:v>27.3061202061341</c:v>
                </c:pt>
                <c:pt idx="1996">
                  <c:v>27.319807484432999</c:v>
                </c:pt>
                <c:pt idx="1997">
                  <c:v>27.333494762731799</c:v>
                </c:pt>
                <c:pt idx="1998">
                  <c:v>27.347182041030599</c:v>
                </c:pt>
                <c:pt idx="1999">
                  <c:v>27.360869319329399</c:v>
                </c:pt>
                <c:pt idx="2000">
                  <c:v>27.374556597628199</c:v>
                </c:pt>
                <c:pt idx="2001">
                  <c:v>27.388243875926999</c:v>
                </c:pt>
                <c:pt idx="2002">
                  <c:v>27.4019311542258</c:v>
                </c:pt>
                <c:pt idx="2003">
                  <c:v>27.415618432524699</c:v>
                </c:pt>
                <c:pt idx="2004">
                  <c:v>27.429305710823499</c:v>
                </c:pt>
                <c:pt idx="2005">
                  <c:v>27.442992989122299</c:v>
                </c:pt>
                <c:pt idx="2006">
                  <c:v>27.456680267421099</c:v>
                </c:pt>
                <c:pt idx="2007">
                  <c:v>27.470367545719899</c:v>
                </c:pt>
                <c:pt idx="2008">
                  <c:v>27.484054824018699</c:v>
                </c:pt>
                <c:pt idx="2009">
                  <c:v>27.497742102317499</c:v>
                </c:pt>
                <c:pt idx="2010">
                  <c:v>27.511429380616399</c:v>
                </c:pt>
                <c:pt idx="2011">
                  <c:v>27.525116658915199</c:v>
                </c:pt>
                <c:pt idx="2012">
                  <c:v>27.538803937213999</c:v>
                </c:pt>
                <c:pt idx="2013">
                  <c:v>27.552491215512799</c:v>
                </c:pt>
                <c:pt idx="2014">
                  <c:v>27.566178493811599</c:v>
                </c:pt>
                <c:pt idx="2015">
                  <c:v>27.579865772110399</c:v>
                </c:pt>
                <c:pt idx="2016">
                  <c:v>27.593553050409199</c:v>
                </c:pt>
                <c:pt idx="2017">
                  <c:v>27.607240328708102</c:v>
                </c:pt>
                <c:pt idx="2018">
                  <c:v>27.620927607006902</c:v>
                </c:pt>
                <c:pt idx="2019">
                  <c:v>27.634614885305702</c:v>
                </c:pt>
                <c:pt idx="2020">
                  <c:v>27.648302163604502</c:v>
                </c:pt>
                <c:pt idx="2021">
                  <c:v>27.661989441903302</c:v>
                </c:pt>
                <c:pt idx="2022">
                  <c:v>27.675676720202102</c:v>
                </c:pt>
                <c:pt idx="2023">
                  <c:v>27.689363998500902</c:v>
                </c:pt>
                <c:pt idx="2024">
                  <c:v>27.703051276799801</c:v>
                </c:pt>
                <c:pt idx="2025">
                  <c:v>27.716738555098601</c:v>
                </c:pt>
                <c:pt idx="2026">
                  <c:v>27.730425833397401</c:v>
                </c:pt>
                <c:pt idx="2027">
                  <c:v>27.744113111696201</c:v>
                </c:pt>
                <c:pt idx="2028">
                  <c:v>27.757800389995001</c:v>
                </c:pt>
                <c:pt idx="2029">
                  <c:v>27.771487668293801</c:v>
                </c:pt>
                <c:pt idx="2030">
                  <c:v>27.785174946592601</c:v>
                </c:pt>
                <c:pt idx="2031">
                  <c:v>27.798862224891501</c:v>
                </c:pt>
                <c:pt idx="2032">
                  <c:v>27.812549503190301</c:v>
                </c:pt>
                <c:pt idx="2033">
                  <c:v>27.826236781489101</c:v>
                </c:pt>
                <c:pt idx="2034">
                  <c:v>27.839924059787901</c:v>
                </c:pt>
                <c:pt idx="2035">
                  <c:v>27.853611338086701</c:v>
                </c:pt>
                <c:pt idx="2036">
                  <c:v>27.867298616385501</c:v>
                </c:pt>
                <c:pt idx="2037">
                  <c:v>27.880985894684301</c:v>
                </c:pt>
                <c:pt idx="2038">
                  <c:v>27.894673172983101</c:v>
                </c:pt>
                <c:pt idx="2039">
                  <c:v>27.908360451282</c:v>
                </c:pt>
                <c:pt idx="2040">
                  <c:v>27.9220477295808</c:v>
                </c:pt>
                <c:pt idx="2041">
                  <c:v>27.9357350078796</c:v>
                </c:pt>
                <c:pt idx="2042">
                  <c:v>27.9494222861784</c:v>
                </c:pt>
                <c:pt idx="2043">
                  <c:v>27.9631095644772</c:v>
                </c:pt>
                <c:pt idx="2044">
                  <c:v>27.976796842776</c:v>
                </c:pt>
                <c:pt idx="2045">
                  <c:v>27.9904841210748</c:v>
                </c:pt>
                <c:pt idx="2046">
                  <c:v>28.0041713993737</c:v>
                </c:pt>
                <c:pt idx="2047">
                  <c:v>28.0178586776725</c:v>
                </c:pt>
                <c:pt idx="2048">
                  <c:v>28.0315459559713</c:v>
                </c:pt>
                <c:pt idx="2049">
                  <c:v>28.0452332342701</c:v>
                </c:pt>
                <c:pt idx="2050">
                  <c:v>28.0589205125689</c:v>
                </c:pt>
                <c:pt idx="2051">
                  <c:v>28.0726077908677</c:v>
                </c:pt>
                <c:pt idx="2052">
                  <c:v>28.0862950691665</c:v>
                </c:pt>
                <c:pt idx="2053">
                  <c:v>28.099982347465399</c:v>
                </c:pt>
                <c:pt idx="2054">
                  <c:v>28.113669625764199</c:v>
                </c:pt>
                <c:pt idx="2055">
                  <c:v>28.127356904062999</c:v>
                </c:pt>
                <c:pt idx="2056">
                  <c:v>28.141044182361799</c:v>
                </c:pt>
                <c:pt idx="2057">
                  <c:v>28.154731460660599</c:v>
                </c:pt>
                <c:pt idx="2058">
                  <c:v>28.168418738959399</c:v>
                </c:pt>
                <c:pt idx="2059">
                  <c:v>28.182106017258199</c:v>
                </c:pt>
                <c:pt idx="2060">
                  <c:v>28.195793295557099</c:v>
                </c:pt>
                <c:pt idx="2061">
                  <c:v>28.209480573855899</c:v>
                </c:pt>
                <c:pt idx="2062">
                  <c:v>28.223167852154699</c:v>
                </c:pt>
                <c:pt idx="2063">
                  <c:v>28.236855130453499</c:v>
                </c:pt>
                <c:pt idx="2064">
                  <c:v>28.250542408752299</c:v>
                </c:pt>
                <c:pt idx="2065">
                  <c:v>28.264229687051099</c:v>
                </c:pt>
                <c:pt idx="2066">
                  <c:v>28.277916965349899</c:v>
                </c:pt>
                <c:pt idx="2067">
                  <c:v>28.291604243648798</c:v>
                </c:pt>
                <c:pt idx="2068">
                  <c:v>28.305291521947598</c:v>
                </c:pt>
                <c:pt idx="2069">
                  <c:v>28.318978800246398</c:v>
                </c:pt>
                <c:pt idx="2070">
                  <c:v>28.332666078545198</c:v>
                </c:pt>
                <c:pt idx="2071">
                  <c:v>28.346353356843998</c:v>
                </c:pt>
                <c:pt idx="2072">
                  <c:v>28.360040635142798</c:v>
                </c:pt>
                <c:pt idx="2073">
                  <c:v>28.373727913441599</c:v>
                </c:pt>
                <c:pt idx="2074">
                  <c:v>28.387415191740502</c:v>
                </c:pt>
                <c:pt idx="2075">
                  <c:v>28.401102470039302</c:v>
                </c:pt>
                <c:pt idx="2076">
                  <c:v>28.414789748338102</c:v>
                </c:pt>
                <c:pt idx="2077">
                  <c:v>28.428477026636902</c:v>
                </c:pt>
                <c:pt idx="2078">
                  <c:v>28.442164304935702</c:v>
                </c:pt>
                <c:pt idx="2079">
                  <c:v>28.455851583234502</c:v>
                </c:pt>
                <c:pt idx="2080">
                  <c:v>28.469538861533302</c:v>
                </c:pt>
                <c:pt idx="2081">
                  <c:v>28.483226139832201</c:v>
                </c:pt>
                <c:pt idx="2082">
                  <c:v>28.496913418131001</c:v>
                </c:pt>
                <c:pt idx="2083">
                  <c:v>28.510600696429801</c:v>
                </c:pt>
                <c:pt idx="2084">
                  <c:v>28.524287974728601</c:v>
                </c:pt>
                <c:pt idx="2085">
                  <c:v>28.537975253027401</c:v>
                </c:pt>
                <c:pt idx="2086">
                  <c:v>28.551662531326201</c:v>
                </c:pt>
                <c:pt idx="2087">
                  <c:v>28.565349809625001</c:v>
                </c:pt>
                <c:pt idx="2088">
                  <c:v>28.579037087923901</c:v>
                </c:pt>
                <c:pt idx="2089">
                  <c:v>28.592724366222701</c:v>
                </c:pt>
                <c:pt idx="2090">
                  <c:v>28.606411644521501</c:v>
                </c:pt>
                <c:pt idx="2091">
                  <c:v>28.620098922820301</c:v>
                </c:pt>
                <c:pt idx="2092">
                  <c:v>28.633786201119101</c:v>
                </c:pt>
                <c:pt idx="2093">
                  <c:v>28.647473479417901</c:v>
                </c:pt>
                <c:pt idx="2094">
                  <c:v>28.661160757716701</c:v>
                </c:pt>
                <c:pt idx="2095">
                  <c:v>28.6748480360156</c:v>
                </c:pt>
                <c:pt idx="2096">
                  <c:v>28.6885353143144</c:v>
                </c:pt>
                <c:pt idx="2097">
                  <c:v>28.7022225926132</c:v>
                </c:pt>
                <c:pt idx="2098">
                  <c:v>28.715909870912</c:v>
                </c:pt>
                <c:pt idx="2099">
                  <c:v>28.7295971492108</c:v>
                </c:pt>
                <c:pt idx="2100">
                  <c:v>28.7432844275096</c:v>
                </c:pt>
                <c:pt idx="2101">
                  <c:v>28.7569717058084</c:v>
                </c:pt>
                <c:pt idx="2102">
                  <c:v>28.7706589841073</c:v>
                </c:pt>
                <c:pt idx="2103">
                  <c:v>28.7843462624061</c:v>
                </c:pt>
                <c:pt idx="2104">
                  <c:v>28.7980335407049</c:v>
                </c:pt>
                <c:pt idx="2105">
                  <c:v>28.8117208190037</c:v>
                </c:pt>
                <c:pt idx="2106">
                  <c:v>28.8254080973025</c:v>
                </c:pt>
                <c:pt idx="2107">
                  <c:v>28.8390953756013</c:v>
                </c:pt>
                <c:pt idx="2108">
                  <c:v>28.8527826539001</c:v>
                </c:pt>
                <c:pt idx="2109">
                  <c:v>28.866469932198999</c:v>
                </c:pt>
                <c:pt idx="2110">
                  <c:v>28.880157210497799</c:v>
                </c:pt>
                <c:pt idx="2111">
                  <c:v>28.893844488796599</c:v>
                </c:pt>
                <c:pt idx="2112">
                  <c:v>28.907531767095399</c:v>
                </c:pt>
                <c:pt idx="2113">
                  <c:v>28.921219045394199</c:v>
                </c:pt>
                <c:pt idx="2114">
                  <c:v>28.934906323692999</c:v>
                </c:pt>
                <c:pt idx="2115">
                  <c:v>28.948593601991799</c:v>
                </c:pt>
                <c:pt idx="2116">
                  <c:v>28.962280880290599</c:v>
                </c:pt>
                <c:pt idx="2117">
                  <c:v>28.975968158589499</c:v>
                </c:pt>
                <c:pt idx="2118">
                  <c:v>28.989655436888299</c:v>
                </c:pt>
                <c:pt idx="2119">
                  <c:v>29.003342715187099</c:v>
                </c:pt>
                <c:pt idx="2120">
                  <c:v>29.017029993485899</c:v>
                </c:pt>
                <c:pt idx="2121">
                  <c:v>29.030717271784699</c:v>
                </c:pt>
                <c:pt idx="2122">
                  <c:v>29.044404550083499</c:v>
                </c:pt>
                <c:pt idx="2123">
                  <c:v>29.058091828382299</c:v>
                </c:pt>
                <c:pt idx="2124">
                  <c:v>29.071779106681198</c:v>
                </c:pt>
                <c:pt idx="2125">
                  <c:v>29.085466384979998</c:v>
                </c:pt>
                <c:pt idx="2126">
                  <c:v>29.099153663278798</c:v>
                </c:pt>
                <c:pt idx="2127">
                  <c:v>29.112840941577598</c:v>
                </c:pt>
                <c:pt idx="2128">
                  <c:v>29.126528219876398</c:v>
                </c:pt>
                <c:pt idx="2129">
                  <c:v>29.140215498175198</c:v>
                </c:pt>
                <c:pt idx="2130">
                  <c:v>29.153902776473998</c:v>
                </c:pt>
                <c:pt idx="2131">
                  <c:v>29.167590054772901</c:v>
                </c:pt>
                <c:pt idx="2132">
                  <c:v>29.181277333071701</c:v>
                </c:pt>
                <c:pt idx="2133">
                  <c:v>29.194964611370501</c:v>
                </c:pt>
                <c:pt idx="2134">
                  <c:v>29.208651889669301</c:v>
                </c:pt>
                <c:pt idx="2135">
                  <c:v>29.222339167968101</c:v>
                </c:pt>
                <c:pt idx="2136">
                  <c:v>29.236026446266902</c:v>
                </c:pt>
                <c:pt idx="2137">
                  <c:v>29.249713724565702</c:v>
                </c:pt>
                <c:pt idx="2138">
                  <c:v>29.263401002864601</c:v>
                </c:pt>
                <c:pt idx="2139">
                  <c:v>29.277088281163401</c:v>
                </c:pt>
                <c:pt idx="2140">
                  <c:v>29.290775559462201</c:v>
                </c:pt>
                <c:pt idx="2141">
                  <c:v>29.304462837761001</c:v>
                </c:pt>
                <c:pt idx="2142">
                  <c:v>29.318150116059801</c:v>
                </c:pt>
                <c:pt idx="2143">
                  <c:v>29.331837394358601</c:v>
                </c:pt>
                <c:pt idx="2144">
                  <c:v>29.345524672657401</c:v>
                </c:pt>
                <c:pt idx="2145">
                  <c:v>29.359211950956301</c:v>
                </c:pt>
                <c:pt idx="2146">
                  <c:v>29.372899229255101</c:v>
                </c:pt>
                <c:pt idx="2147">
                  <c:v>29.386586507553901</c:v>
                </c:pt>
                <c:pt idx="2148">
                  <c:v>29.400273785852701</c:v>
                </c:pt>
                <c:pt idx="2149">
                  <c:v>29.413961064151501</c:v>
                </c:pt>
                <c:pt idx="2150">
                  <c:v>29.427648342450301</c:v>
                </c:pt>
                <c:pt idx="2151">
                  <c:v>29.441335620749101</c:v>
                </c:pt>
                <c:pt idx="2152">
                  <c:v>29.455022899048</c:v>
                </c:pt>
                <c:pt idx="2153">
                  <c:v>29.4687101773468</c:v>
                </c:pt>
                <c:pt idx="2154">
                  <c:v>29.4823974556456</c:v>
                </c:pt>
                <c:pt idx="2155">
                  <c:v>29.4960847339444</c:v>
                </c:pt>
                <c:pt idx="2156">
                  <c:v>29.5097720122432</c:v>
                </c:pt>
                <c:pt idx="2157">
                  <c:v>29.523459290542</c:v>
                </c:pt>
                <c:pt idx="2158">
                  <c:v>29.5371465688408</c:v>
                </c:pt>
                <c:pt idx="2159">
                  <c:v>29.5508338471397</c:v>
                </c:pt>
                <c:pt idx="2160">
                  <c:v>29.5645211254385</c:v>
                </c:pt>
                <c:pt idx="2161">
                  <c:v>29.5782084037373</c:v>
                </c:pt>
                <c:pt idx="2162">
                  <c:v>29.5918956820361</c:v>
                </c:pt>
                <c:pt idx="2163">
                  <c:v>29.6055829603349</c:v>
                </c:pt>
                <c:pt idx="2164">
                  <c:v>29.6192702386337</c:v>
                </c:pt>
                <c:pt idx="2165">
                  <c:v>29.6329575169325</c:v>
                </c:pt>
                <c:pt idx="2166">
                  <c:v>29.646644795231399</c:v>
                </c:pt>
                <c:pt idx="2167">
                  <c:v>29.660332073530199</c:v>
                </c:pt>
                <c:pt idx="2168">
                  <c:v>29.674019351828999</c:v>
                </c:pt>
                <c:pt idx="2169">
                  <c:v>29.687706630127799</c:v>
                </c:pt>
                <c:pt idx="2170">
                  <c:v>29.701393908426599</c:v>
                </c:pt>
                <c:pt idx="2171">
                  <c:v>29.715081186725399</c:v>
                </c:pt>
                <c:pt idx="2172">
                  <c:v>29.728768465024199</c:v>
                </c:pt>
                <c:pt idx="2173">
                  <c:v>29.742455743323099</c:v>
                </c:pt>
                <c:pt idx="2174">
                  <c:v>29.756143021621899</c:v>
                </c:pt>
                <c:pt idx="2175">
                  <c:v>29.769830299920699</c:v>
                </c:pt>
                <c:pt idx="2176">
                  <c:v>29.783517578219499</c:v>
                </c:pt>
                <c:pt idx="2177">
                  <c:v>29.797204856518299</c:v>
                </c:pt>
                <c:pt idx="2178">
                  <c:v>29.810892134817099</c:v>
                </c:pt>
                <c:pt idx="2179">
                  <c:v>29.824579413115899</c:v>
                </c:pt>
                <c:pt idx="2180">
                  <c:v>29.838266691414798</c:v>
                </c:pt>
                <c:pt idx="2181">
                  <c:v>29.851953969713598</c:v>
                </c:pt>
                <c:pt idx="2182">
                  <c:v>29.865641248012398</c:v>
                </c:pt>
                <c:pt idx="2183">
                  <c:v>29.879328526311198</c:v>
                </c:pt>
                <c:pt idx="2184">
                  <c:v>29.893015804609998</c:v>
                </c:pt>
                <c:pt idx="2185">
                  <c:v>29.906703082908798</c:v>
                </c:pt>
                <c:pt idx="2186">
                  <c:v>29.920390361207598</c:v>
                </c:pt>
                <c:pt idx="2187">
                  <c:v>29.934077639506501</c:v>
                </c:pt>
                <c:pt idx="2188">
                  <c:v>29.947764917805301</c:v>
                </c:pt>
                <c:pt idx="2189">
                  <c:v>29.961452196104101</c:v>
                </c:pt>
                <c:pt idx="2190">
                  <c:v>29.975139474402901</c:v>
                </c:pt>
                <c:pt idx="2191">
                  <c:v>29.988826752701701</c:v>
                </c:pt>
                <c:pt idx="2192">
                  <c:v>30.002514031000501</c:v>
                </c:pt>
                <c:pt idx="2193">
                  <c:v>30.016201309299301</c:v>
                </c:pt>
                <c:pt idx="2194">
                  <c:v>30.029888587598101</c:v>
                </c:pt>
                <c:pt idx="2195">
                  <c:v>30.043575865897001</c:v>
                </c:pt>
                <c:pt idx="2196">
                  <c:v>30.057263144195801</c:v>
                </c:pt>
                <c:pt idx="2197">
                  <c:v>30.070950422494601</c:v>
                </c:pt>
                <c:pt idx="2198">
                  <c:v>30.084637700793401</c:v>
                </c:pt>
                <c:pt idx="2199">
                  <c:v>30.098324979092201</c:v>
                </c:pt>
                <c:pt idx="2200">
                  <c:v>30.112012257391001</c:v>
                </c:pt>
                <c:pt idx="2201">
                  <c:v>30.125699535689801</c:v>
                </c:pt>
                <c:pt idx="2202">
                  <c:v>30.1393868139887</c:v>
                </c:pt>
                <c:pt idx="2203">
                  <c:v>30.1530740922875</c:v>
                </c:pt>
                <c:pt idx="2204">
                  <c:v>30.1667613705863</c:v>
                </c:pt>
                <c:pt idx="2205">
                  <c:v>30.1804486488851</c:v>
                </c:pt>
                <c:pt idx="2206">
                  <c:v>30.1941359271839</c:v>
                </c:pt>
                <c:pt idx="2207">
                  <c:v>30.207823205482701</c:v>
                </c:pt>
                <c:pt idx="2208">
                  <c:v>30.221510483781501</c:v>
                </c:pt>
                <c:pt idx="2209">
                  <c:v>30.2351977620804</c:v>
                </c:pt>
                <c:pt idx="2210">
                  <c:v>30.2488850403792</c:v>
                </c:pt>
                <c:pt idx="2211">
                  <c:v>30.262572318678</c:v>
                </c:pt>
                <c:pt idx="2212">
                  <c:v>30.2762595969768</c:v>
                </c:pt>
                <c:pt idx="2213">
                  <c:v>30.2899468752756</c:v>
                </c:pt>
                <c:pt idx="2214">
                  <c:v>30.3036341535744</c:v>
                </c:pt>
                <c:pt idx="2215">
                  <c:v>30.3173214318732</c:v>
                </c:pt>
                <c:pt idx="2216">
                  <c:v>30.3310087101721</c:v>
                </c:pt>
                <c:pt idx="2217">
                  <c:v>30.3446959884709</c:v>
                </c:pt>
                <c:pt idx="2218">
                  <c:v>30.3583832667697</c:v>
                </c:pt>
                <c:pt idx="2219">
                  <c:v>30.3720705450685</c:v>
                </c:pt>
                <c:pt idx="2220">
                  <c:v>30.3857578233673</c:v>
                </c:pt>
                <c:pt idx="2221">
                  <c:v>30.3994451016661</c:v>
                </c:pt>
                <c:pt idx="2222">
                  <c:v>30.4131323799649</c:v>
                </c:pt>
                <c:pt idx="2223">
                  <c:v>30.426819658263799</c:v>
                </c:pt>
                <c:pt idx="2224">
                  <c:v>30.440506936562599</c:v>
                </c:pt>
                <c:pt idx="2225">
                  <c:v>30.454194214861399</c:v>
                </c:pt>
                <c:pt idx="2226">
                  <c:v>30.467881493160199</c:v>
                </c:pt>
                <c:pt idx="2227">
                  <c:v>30.481568771458999</c:v>
                </c:pt>
                <c:pt idx="2228">
                  <c:v>30.495256049757799</c:v>
                </c:pt>
                <c:pt idx="2229">
                  <c:v>30.508943328056599</c:v>
                </c:pt>
                <c:pt idx="2230">
                  <c:v>30.522630606355499</c:v>
                </c:pt>
                <c:pt idx="2231">
                  <c:v>30.536317884654299</c:v>
                </c:pt>
                <c:pt idx="2232">
                  <c:v>30.550005162953099</c:v>
                </c:pt>
                <c:pt idx="2233">
                  <c:v>30.563692441251899</c:v>
                </c:pt>
                <c:pt idx="2234">
                  <c:v>30.577379719550699</c:v>
                </c:pt>
                <c:pt idx="2235">
                  <c:v>30.591066997849499</c:v>
                </c:pt>
                <c:pt idx="2236">
                  <c:v>30.604754276148299</c:v>
                </c:pt>
                <c:pt idx="2237">
                  <c:v>30.618441554447202</c:v>
                </c:pt>
                <c:pt idx="2238">
                  <c:v>30.632128832746002</c:v>
                </c:pt>
                <c:pt idx="2239">
                  <c:v>30.645816111044802</c:v>
                </c:pt>
                <c:pt idx="2240">
                  <c:v>30.659503389343602</c:v>
                </c:pt>
                <c:pt idx="2241">
                  <c:v>30.673190667642402</c:v>
                </c:pt>
                <c:pt idx="2242">
                  <c:v>30.686877945941202</c:v>
                </c:pt>
                <c:pt idx="2243">
                  <c:v>30.700565224239998</c:v>
                </c:pt>
                <c:pt idx="2244">
                  <c:v>30.714252502538901</c:v>
                </c:pt>
                <c:pt idx="2245">
                  <c:v>30.727939780837701</c:v>
                </c:pt>
                <c:pt idx="2246">
                  <c:v>30.741627059136501</c:v>
                </c:pt>
                <c:pt idx="2247">
                  <c:v>30.755314337435301</c:v>
                </c:pt>
                <c:pt idx="2248">
                  <c:v>30.769001615734101</c:v>
                </c:pt>
                <c:pt idx="2249">
                  <c:v>30.782688894032901</c:v>
                </c:pt>
                <c:pt idx="2250">
                  <c:v>30.796376172331701</c:v>
                </c:pt>
                <c:pt idx="2251">
                  <c:v>30.810063450630601</c:v>
                </c:pt>
                <c:pt idx="2252">
                  <c:v>30.823750728929401</c:v>
                </c:pt>
                <c:pt idx="2253">
                  <c:v>30.837438007228201</c:v>
                </c:pt>
                <c:pt idx="2254">
                  <c:v>30.851125285527001</c:v>
                </c:pt>
                <c:pt idx="2255">
                  <c:v>30.864812563825801</c:v>
                </c:pt>
                <c:pt idx="2256">
                  <c:v>30.878499842124601</c:v>
                </c:pt>
                <c:pt idx="2257">
                  <c:v>30.892187120423401</c:v>
                </c:pt>
                <c:pt idx="2258">
                  <c:v>30.9058743987223</c:v>
                </c:pt>
                <c:pt idx="2259">
                  <c:v>30.9195616770211</c:v>
                </c:pt>
                <c:pt idx="2260">
                  <c:v>30.9332489553199</c:v>
                </c:pt>
                <c:pt idx="2261">
                  <c:v>30.9469362336187</c:v>
                </c:pt>
                <c:pt idx="2262">
                  <c:v>30.9606235119175</c:v>
                </c:pt>
                <c:pt idx="2263">
                  <c:v>30.9743107902163</c:v>
                </c:pt>
                <c:pt idx="2264">
                  <c:v>30.9879980685151</c:v>
                </c:pt>
                <c:pt idx="2265">
                  <c:v>31.001685346814</c:v>
                </c:pt>
                <c:pt idx="2266">
                  <c:v>31.0153726251128</c:v>
                </c:pt>
                <c:pt idx="2267">
                  <c:v>31.0290599034116</c:v>
                </c:pt>
                <c:pt idx="2268">
                  <c:v>31.0427471817104</c:v>
                </c:pt>
                <c:pt idx="2269">
                  <c:v>31.0564344600092</c:v>
                </c:pt>
                <c:pt idx="2270">
                  <c:v>31.070121738308</c:v>
                </c:pt>
                <c:pt idx="2271">
                  <c:v>31.0838090166068</c:v>
                </c:pt>
                <c:pt idx="2272">
                  <c:v>31.097496294905699</c:v>
                </c:pt>
                <c:pt idx="2273">
                  <c:v>31.111183573204499</c:v>
                </c:pt>
                <c:pt idx="2274">
                  <c:v>31.124870851503299</c:v>
                </c:pt>
                <c:pt idx="2275">
                  <c:v>31.138558129802099</c:v>
                </c:pt>
                <c:pt idx="2276">
                  <c:v>31.152245408100899</c:v>
                </c:pt>
                <c:pt idx="2277">
                  <c:v>31.165932686399699</c:v>
                </c:pt>
                <c:pt idx="2278">
                  <c:v>31.1796199646985</c:v>
                </c:pt>
                <c:pt idx="2279">
                  <c:v>31.1933072429973</c:v>
                </c:pt>
                <c:pt idx="2280">
                  <c:v>31.206994521296199</c:v>
                </c:pt>
                <c:pt idx="2281">
                  <c:v>31.220681799594999</c:v>
                </c:pt>
                <c:pt idx="2282">
                  <c:v>31.234369077893799</c:v>
                </c:pt>
                <c:pt idx="2283">
                  <c:v>31.248056356192599</c:v>
                </c:pt>
                <c:pt idx="2284">
                  <c:v>31.261743634491399</c:v>
                </c:pt>
                <c:pt idx="2285">
                  <c:v>31.275430912790199</c:v>
                </c:pt>
                <c:pt idx="2286">
                  <c:v>31.289118191088999</c:v>
                </c:pt>
                <c:pt idx="2287">
                  <c:v>31.302805469387899</c:v>
                </c:pt>
                <c:pt idx="2288">
                  <c:v>31.316492747686699</c:v>
                </c:pt>
                <c:pt idx="2289">
                  <c:v>31.330180025985499</c:v>
                </c:pt>
                <c:pt idx="2290">
                  <c:v>31.343867304284299</c:v>
                </c:pt>
                <c:pt idx="2291">
                  <c:v>31.357554582583099</c:v>
                </c:pt>
                <c:pt idx="2292">
                  <c:v>31.371241860881899</c:v>
                </c:pt>
                <c:pt idx="2293">
                  <c:v>31.384929139180699</c:v>
                </c:pt>
                <c:pt idx="2294">
                  <c:v>31.398616417479602</c:v>
                </c:pt>
                <c:pt idx="2295">
                  <c:v>31.412303695778402</c:v>
                </c:pt>
                <c:pt idx="2296">
                  <c:v>31.425990974077202</c:v>
                </c:pt>
                <c:pt idx="2297">
                  <c:v>31.439678252376002</c:v>
                </c:pt>
                <c:pt idx="2298">
                  <c:v>31.453365530674802</c:v>
                </c:pt>
                <c:pt idx="2299">
                  <c:v>31.467052808973602</c:v>
                </c:pt>
                <c:pt idx="2300">
                  <c:v>31.480740087272402</c:v>
                </c:pt>
                <c:pt idx="2301">
                  <c:v>31.494427365571301</c:v>
                </c:pt>
                <c:pt idx="2302">
                  <c:v>31.508114643870101</c:v>
                </c:pt>
                <c:pt idx="2303">
                  <c:v>31.521801922168901</c:v>
                </c:pt>
                <c:pt idx="2304">
                  <c:v>31.535489200467701</c:v>
                </c:pt>
                <c:pt idx="2305">
                  <c:v>31.549176478766501</c:v>
                </c:pt>
                <c:pt idx="2306">
                  <c:v>31.562863757065301</c:v>
                </c:pt>
                <c:pt idx="2307">
                  <c:v>31.576551035364101</c:v>
                </c:pt>
                <c:pt idx="2308">
                  <c:v>31.590238313663001</c:v>
                </c:pt>
                <c:pt idx="2309">
                  <c:v>31.603925591961801</c:v>
                </c:pt>
                <c:pt idx="2310">
                  <c:v>31.617612870260601</c:v>
                </c:pt>
                <c:pt idx="2311">
                  <c:v>31.631300148559401</c:v>
                </c:pt>
                <c:pt idx="2312">
                  <c:v>31.644987426858201</c:v>
                </c:pt>
                <c:pt idx="2313">
                  <c:v>31.658674705157001</c:v>
                </c:pt>
                <c:pt idx="2314">
                  <c:v>31.672361983455801</c:v>
                </c:pt>
                <c:pt idx="2315">
                  <c:v>31.6860492617547</c:v>
                </c:pt>
                <c:pt idx="2316">
                  <c:v>31.6997365400535</c:v>
                </c:pt>
                <c:pt idx="2317">
                  <c:v>31.7134238183523</c:v>
                </c:pt>
                <c:pt idx="2318">
                  <c:v>31.7271110966511</c:v>
                </c:pt>
                <c:pt idx="2319">
                  <c:v>31.7407983749499</c:v>
                </c:pt>
                <c:pt idx="2320">
                  <c:v>31.7544856532487</c:v>
                </c:pt>
                <c:pt idx="2321">
                  <c:v>31.7681729315475</c:v>
                </c:pt>
                <c:pt idx="2322">
                  <c:v>31.7818602098464</c:v>
                </c:pt>
                <c:pt idx="2323">
                  <c:v>31.7955474881452</c:v>
                </c:pt>
                <c:pt idx="2324">
                  <c:v>31.809234766444</c:v>
                </c:pt>
                <c:pt idx="2325">
                  <c:v>31.8229220447428</c:v>
                </c:pt>
                <c:pt idx="2326">
                  <c:v>31.8366093230416</c:v>
                </c:pt>
                <c:pt idx="2327">
                  <c:v>31.8502966013404</c:v>
                </c:pt>
                <c:pt idx="2328">
                  <c:v>31.8639838796392</c:v>
                </c:pt>
                <c:pt idx="2329">
                  <c:v>31.877671157938099</c:v>
                </c:pt>
                <c:pt idx="2330">
                  <c:v>31.891358436236899</c:v>
                </c:pt>
                <c:pt idx="2331">
                  <c:v>31.905045714535699</c:v>
                </c:pt>
                <c:pt idx="2332">
                  <c:v>31.918732992834499</c:v>
                </c:pt>
                <c:pt idx="2333">
                  <c:v>31.932420271133299</c:v>
                </c:pt>
                <c:pt idx="2334">
                  <c:v>31.946107549432099</c:v>
                </c:pt>
                <c:pt idx="2335">
                  <c:v>31.959794827730899</c:v>
                </c:pt>
                <c:pt idx="2336">
                  <c:v>31.973482106029799</c:v>
                </c:pt>
                <c:pt idx="2337">
                  <c:v>31.987169384328599</c:v>
                </c:pt>
                <c:pt idx="2338">
                  <c:v>32.000856662627399</c:v>
                </c:pt>
                <c:pt idx="2339">
                  <c:v>32.014543940926202</c:v>
                </c:pt>
                <c:pt idx="2340">
                  <c:v>32.028231219224999</c:v>
                </c:pt>
                <c:pt idx="2341">
                  <c:v>32.041918497523803</c:v>
                </c:pt>
                <c:pt idx="2342">
                  <c:v>32.055605775822599</c:v>
                </c:pt>
                <c:pt idx="2343">
                  <c:v>32.069293054121502</c:v>
                </c:pt>
                <c:pt idx="2344">
                  <c:v>32.082980332420298</c:v>
                </c:pt>
                <c:pt idx="2345">
                  <c:v>32.096667610719102</c:v>
                </c:pt>
                <c:pt idx="2346">
                  <c:v>32.110354889017898</c:v>
                </c:pt>
                <c:pt idx="2347">
                  <c:v>32.124042167316702</c:v>
                </c:pt>
                <c:pt idx="2348">
                  <c:v>32.137729445615498</c:v>
                </c:pt>
                <c:pt idx="2349">
                  <c:v>32.151416723914302</c:v>
                </c:pt>
                <c:pt idx="2350">
                  <c:v>32.165104002213099</c:v>
                </c:pt>
                <c:pt idx="2351">
                  <c:v>32.178791280512002</c:v>
                </c:pt>
                <c:pt idx="2352">
                  <c:v>32.192478558810798</c:v>
                </c:pt>
                <c:pt idx="2353">
                  <c:v>32.206165837109602</c:v>
                </c:pt>
                <c:pt idx="2354">
                  <c:v>32.219853115408398</c:v>
                </c:pt>
                <c:pt idx="2355">
                  <c:v>32.233540393707202</c:v>
                </c:pt>
                <c:pt idx="2356">
                  <c:v>32.247227672005998</c:v>
                </c:pt>
                <c:pt idx="2357">
                  <c:v>32.260914950304901</c:v>
                </c:pt>
                <c:pt idx="2358">
                  <c:v>32.274602228603698</c:v>
                </c:pt>
                <c:pt idx="2359">
                  <c:v>32.288289506902501</c:v>
                </c:pt>
                <c:pt idx="2360">
                  <c:v>32.301976785201298</c:v>
                </c:pt>
                <c:pt idx="2361">
                  <c:v>32.315664063500101</c:v>
                </c:pt>
                <c:pt idx="2362">
                  <c:v>32.329351341798898</c:v>
                </c:pt>
                <c:pt idx="2363">
                  <c:v>32.343038620097701</c:v>
                </c:pt>
                <c:pt idx="2364">
                  <c:v>32.356725898396498</c:v>
                </c:pt>
                <c:pt idx="2365">
                  <c:v>32.370413176695401</c:v>
                </c:pt>
                <c:pt idx="2366">
                  <c:v>32.384100454994197</c:v>
                </c:pt>
                <c:pt idx="2367">
                  <c:v>32.397787733293001</c:v>
                </c:pt>
                <c:pt idx="2368">
                  <c:v>32.411475011591797</c:v>
                </c:pt>
                <c:pt idx="2369">
                  <c:v>32.425162289890601</c:v>
                </c:pt>
                <c:pt idx="2370">
                  <c:v>32.438849568189397</c:v>
                </c:pt>
                <c:pt idx="2371">
                  <c:v>32.452536846488201</c:v>
                </c:pt>
                <c:pt idx="2372">
                  <c:v>32.466224124787097</c:v>
                </c:pt>
                <c:pt idx="2373">
                  <c:v>32.4799114030859</c:v>
                </c:pt>
                <c:pt idx="2374">
                  <c:v>32.493598681384697</c:v>
                </c:pt>
                <c:pt idx="2375">
                  <c:v>32.5072859596835</c:v>
                </c:pt>
                <c:pt idx="2376">
                  <c:v>32.520973237982297</c:v>
                </c:pt>
                <c:pt idx="2377">
                  <c:v>32.5346605162811</c:v>
                </c:pt>
                <c:pt idx="2378">
                  <c:v>32.548347794579897</c:v>
                </c:pt>
                <c:pt idx="2379">
                  <c:v>32.5620350728788</c:v>
                </c:pt>
                <c:pt idx="2380">
                  <c:v>32.575722351177603</c:v>
                </c:pt>
                <c:pt idx="2381">
                  <c:v>32.5894096294764</c:v>
                </c:pt>
                <c:pt idx="2382">
                  <c:v>32.603096907775203</c:v>
                </c:pt>
                <c:pt idx="2383">
                  <c:v>32.616784186074</c:v>
                </c:pt>
                <c:pt idx="2384">
                  <c:v>32.630471464372803</c:v>
                </c:pt>
                <c:pt idx="2385">
                  <c:v>32.6441587426716</c:v>
                </c:pt>
                <c:pt idx="2386">
                  <c:v>32.657846020970503</c:v>
                </c:pt>
                <c:pt idx="2387">
                  <c:v>32.671533299269299</c:v>
                </c:pt>
                <c:pt idx="2388">
                  <c:v>32.685220577568103</c:v>
                </c:pt>
                <c:pt idx="2389">
                  <c:v>32.698907855866899</c:v>
                </c:pt>
                <c:pt idx="2390">
                  <c:v>32.712595134165703</c:v>
                </c:pt>
                <c:pt idx="2391">
                  <c:v>32.726282412464499</c:v>
                </c:pt>
                <c:pt idx="2392">
                  <c:v>32.739969690763303</c:v>
                </c:pt>
                <c:pt idx="2393">
                  <c:v>32.753656969062199</c:v>
                </c:pt>
                <c:pt idx="2394">
                  <c:v>32.767344247361002</c:v>
                </c:pt>
                <c:pt idx="2395">
                  <c:v>32.781031525659799</c:v>
                </c:pt>
                <c:pt idx="2396">
                  <c:v>32.794718803958602</c:v>
                </c:pt>
                <c:pt idx="2397">
                  <c:v>32.808406082257399</c:v>
                </c:pt>
                <c:pt idx="2398">
                  <c:v>32.822093360556202</c:v>
                </c:pt>
                <c:pt idx="2399">
                  <c:v>32.835780638854999</c:v>
                </c:pt>
                <c:pt idx="2400">
                  <c:v>32.849467917153902</c:v>
                </c:pt>
                <c:pt idx="2401">
                  <c:v>32.863155195452698</c:v>
                </c:pt>
                <c:pt idx="2402">
                  <c:v>32.876842473751502</c:v>
                </c:pt>
                <c:pt idx="2403">
                  <c:v>32.890529752050298</c:v>
                </c:pt>
                <c:pt idx="2404">
                  <c:v>32.904217030349102</c:v>
                </c:pt>
                <c:pt idx="2405">
                  <c:v>32.917904308647898</c:v>
                </c:pt>
                <c:pt idx="2406">
                  <c:v>32.931591586946702</c:v>
                </c:pt>
                <c:pt idx="2407">
                  <c:v>32.945278865245598</c:v>
                </c:pt>
                <c:pt idx="2408">
                  <c:v>32.958966143544401</c:v>
                </c:pt>
                <c:pt idx="2409">
                  <c:v>32.972653421843198</c:v>
                </c:pt>
                <c:pt idx="2410">
                  <c:v>32.986340700142001</c:v>
                </c:pt>
                <c:pt idx="2411">
                  <c:v>33.000027978440798</c:v>
                </c:pt>
                <c:pt idx="2412">
                  <c:v>33.013715256739602</c:v>
                </c:pt>
                <c:pt idx="2413">
                  <c:v>33.027402535038398</c:v>
                </c:pt>
                <c:pt idx="2414">
                  <c:v>33.041089813337301</c:v>
                </c:pt>
                <c:pt idx="2415">
                  <c:v>33.054777091636097</c:v>
                </c:pt>
                <c:pt idx="2416">
                  <c:v>33.068464369934901</c:v>
                </c:pt>
                <c:pt idx="2417">
                  <c:v>33.082151648233697</c:v>
                </c:pt>
                <c:pt idx="2418">
                  <c:v>33.095838926532501</c:v>
                </c:pt>
                <c:pt idx="2419">
                  <c:v>33.109526204831297</c:v>
                </c:pt>
                <c:pt idx="2420">
                  <c:v>33.123213483130101</c:v>
                </c:pt>
                <c:pt idx="2421">
                  <c:v>33.136900761428898</c:v>
                </c:pt>
                <c:pt idx="2422">
                  <c:v>33.150588039727801</c:v>
                </c:pt>
                <c:pt idx="2423">
                  <c:v>33.164275318026597</c:v>
                </c:pt>
                <c:pt idx="2424">
                  <c:v>33.177962596325401</c:v>
                </c:pt>
                <c:pt idx="2425">
                  <c:v>33.191649874624197</c:v>
                </c:pt>
                <c:pt idx="2426">
                  <c:v>33.205337152923001</c:v>
                </c:pt>
                <c:pt idx="2427">
                  <c:v>33.219024431221797</c:v>
                </c:pt>
                <c:pt idx="2428">
                  <c:v>33.2327117095207</c:v>
                </c:pt>
                <c:pt idx="2429">
                  <c:v>33.246398987819497</c:v>
                </c:pt>
                <c:pt idx="2430">
                  <c:v>33.2600862661183</c:v>
                </c:pt>
                <c:pt idx="2431">
                  <c:v>33.273773544417097</c:v>
                </c:pt>
                <c:pt idx="2432">
                  <c:v>33.2874608227159</c:v>
                </c:pt>
                <c:pt idx="2433">
                  <c:v>33.301148101014697</c:v>
                </c:pt>
                <c:pt idx="2434">
                  <c:v>33.3148353793135</c:v>
                </c:pt>
                <c:pt idx="2435">
                  <c:v>33.328522657612297</c:v>
                </c:pt>
                <c:pt idx="2436">
                  <c:v>33.3422099359112</c:v>
                </c:pt>
                <c:pt idx="2437">
                  <c:v>33.355897214210003</c:v>
                </c:pt>
                <c:pt idx="2438">
                  <c:v>33.3695844925088</c:v>
                </c:pt>
                <c:pt idx="2439">
                  <c:v>33.383271770807603</c:v>
                </c:pt>
                <c:pt idx="2440">
                  <c:v>33.3969590491064</c:v>
                </c:pt>
                <c:pt idx="2441">
                  <c:v>33.410646327405203</c:v>
                </c:pt>
                <c:pt idx="2442">
                  <c:v>33.424333605704</c:v>
                </c:pt>
                <c:pt idx="2443">
                  <c:v>33.438020884002903</c:v>
                </c:pt>
                <c:pt idx="2444">
                  <c:v>33.451708162301699</c:v>
                </c:pt>
                <c:pt idx="2445">
                  <c:v>33.465395440600503</c:v>
                </c:pt>
                <c:pt idx="2446">
                  <c:v>33.479082718899299</c:v>
                </c:pt>
                <c:pt idx="2447">
                  <c:v>33.492769997198103</c:v>
                </c:pt>
                <c:pt idx="2448">
                  <c:v>33.506457275496899</c:v>
                </c:pt>
                <c:pt idx="2449">
                  <c:v>33.520144553795703</c:v>
                </c:pt>
                <c:pt idx="2450">
                  <c:v>33.533831832094599</c:v>
                </c:pt>
                <c:pt idx="2451">
                  <c:v>33.547519110393402</c:v>
                </c:pt>
                <c:pt idx="2452">
                  <c:v>33.561206388692199</c:v>
                </c:pt>
                <c:pt idx="2453">
                  <c:v>33.574893666991002</c:v>
                </c:pt>
                <c:pt idx="2454">
                  <c:v>33.588580945289799</c:v>
                </c:pt>
                <c:pt idx="2455">
                  <c:v>33.602268223588602</c:v>
                </c:pt>
                <c:pt idx="2456">
                  <c:v>33.615955501887399</c:v>
                </c:pt>
                <c:pt idx="2457">
                  <c:v>33.629642780186302</c:v>
                </c:pt>
                <c:pt idx="2458">
                  <c:v>33.643330058485098</c:v>
                </c:pt>
                <c:pt idx="2459">
                  <c:v>33.657017336783902</c:v>
                </c:pt>
                <c:pt idx="2460">
                  <c:v>33.670704615082698</c:v>
                </c:pt>
                <c:pt idx="2461">
                  <c:v>33.684391893381502</c:v>
                </c:pt>
                <c:pt idx="2462">
                  <c:v>33.698079171680298</c:v>
                </c:pt>
                <c:pt idx="2463">
                  <c:v>33.711766449979102</c:v>
                </c:pt>
                <c:pt idx="2464">
                  <c:v>33.725453728277998</c:v>
                </c:pt>
                <c:pt idx="2465">
                  <c:v>33.739141006576801</c:v>
                </c:pt>
                <c:pt idx="2466">
                  <c:v>33.752828284875598</c:v>
                </c:pt>
                <c:pt idx="2467">
                  <c:v>33.766515563174401</c:v>
                </c:pt>
                <c:pt idx="2468">
                  <c:v>33.780202841473198</c:v>
                </c:pt>
                <c:pt idx="2469">
                  <c:v>33.793890119772001</c:v>
                </c:pt>
                <c:pt idx="2470">
                  <c:v>33.807577398070798</c:v>
                </c:pt>
                <c:pt idx="2471">
                  <c:v>33.821264676369701</c:v>
                </c:pt>
                <c:pt idx="2472">
                  <c:v>33.834951954668497</c:v>
                </c:pt>
                <c:pt idx="2473">
                  <c:v>33.848639232967301</c:v>
                </c:pt>
                <c:pt idx="2474">
                  <c:v>33.862326511266097</c:v>
                </c:pt>
                <c:pt idx="2475">
                  <c:v>33.876013789564901</c:v>
                </c:pt>
                <c:pt idx="2476">
                  <c:v>33.889701067863697</c:v>
                </c:pt>
                <c:pt idx="2477">
                  <c:v>33.903388346162501</c:v>
                </c:pt>
                <c:pt idx="2478">
                  <c:v>33.917075624461397</c:v>
                </c:pt>
                <c:pt idx="2479">
                  <c:v>33.9307629027602</c:v>
                </c:pt>
                <c:pt idx="2480">
                  <c:v>33.944450181058997</c:v>
                </c:pt>
                <c:pt idx="2481">
                  <c:v>33.9581374593578</c:v>
                </c:pt>
                <c:pt idx="2482">
                  <c:v>33.971824737656597</c:v>
                </c:pt>
                <c:pt idx="2483">
                  <c:v>33.9855120159554</c:v>
                </c:pt>
                <c:pt idx="2484">
                  <c:v>33.999199294254197</c:v>
                </c:pt>
                <c:pt idx="2485">
                  <c:v>34.0128865725531</c:v>
                </c:pt>
                <c:pt idx="2486">
                  <c:v>34.026573850851896</c:v>
                </c:pt>
                <c:pt idx="2487">
                  <c:v>34.0402611291507</c:v>
                </c:pt>
                <c:pt idx="2488">
                  <c:v>34.053948407449496</c:v>
                </c:pt>
                <c:pt idx="2489">
                  <c:v>34.0676356857483</c:v>
                </c:pt>
                <c:pt idx="2490">
                  <c:v>34.081322964047096</c:v>
                </c:pt>
                <c:pt idx="2491">
                  <c:v>34.0950102423459</c:v>
                </c:pt>
                <c:pt idx="2492">
                  <c:v>34.108697520644803</c:v>
                </c:pt>
                <c:pt idx="2493">
                  <c:v>34.1223847989436</c:v>
                </c:pt>
                <c:pt idx="2494">
                  <c:v>34.136072077242403</c:v>
                </c:pt>
                <c:pt idx="2495">
                  <c:v>34.1497593555412</c:v>
                </c:pt>
                <c:pt idx="2496">
                  <c:v>34.163446633840003</c:v>
                </c:pt>
                <c:pt idx="2497">
                  <c:v>34.1771339121388</c:v>
                </c:pt>
                <c:pt idx="2498">
                  <c:v>34.190821190437603</c:v>
                </c:pt>
                <c:pt idx="2499">
                  <c:v>34.2045084687364</c:v>
                </c:pt>
                <c:pt idx="2500">
                  <c:v>34.218195747035303</c:v>
                </c:pt>
                <c:pt idx="2501">
                  <c:v>34.231883025334099</c:v>
                </c:pt>
                <c:pt idx="2502">
                  <c:v>34.245570303632903</c:v>
                </c:pt>
                <c:pt idx="2503">
                  <c:v>34.259257581931699</c:v>
                </c:pt>
                <c:pt idx="2504">
                  <c:v>34.272944860230503</c:v>
                </c:pt>
                <c:pt idx="2505">
                  <c:v>34.286632138529299</c:v>
                </c:pt>
                <c:pt idx="2506">
                  <c:v>34.300319416828202</c:v>
                </c:pt>
                <c:pt idx="2507">
                  <c:v>34.314006695126999</c:v>
                </c:pt>
                <c:pt idx="2508">
                  <c:v>34.327693973425802</c:v>
                </c:pt>
                <c:pt idx="2509">
                  <c:v>34.341381251724599</c:v>
                </c:pt>
                <c:pt idx="2510">
                  <c:v>34.355068530023402</c:v>
                </c:pt>
                <c:pt idx="2511">
                  <c:v>34.368755808322199</c:v>
                </c:pt>
                <c:pt idx="2512">
                  <c:v>34.382443086621002</c:v>
                </c:pt>
                <c:pt idx="2513">
                  <c:v>34.396130364919799</c:v>
                </c:pt>
                <c:pt idx="2514">
                  <c:v>34.409817643218702</c:v>
                </c:pt>
                <c:pt idx="2515">
                  <c:v>34.423504921517498</c:v>
                </c:pt>
                <c:pt idx="2516">
                  <c:v>34.437192199816302</c:v>
                </c:pt>
                <c:pt idx="2517">
                  <c:v>34.450879478115098</c:v>
                </c:pt>
                <c:pt idx="2518">
                  <c:v>34.464566756413902</c:v>
                </c:pt>
                <c:pt idx="2519">
                  <c:v>34.478254034712698</c:v>
                </c:pt>
                <c:pt idx="2520">
                  <c:v>34.491941313011502</c:v>
                </c:pt>
                <c:pt idx="2521">
                  <c:v>34.505628591310398</c:v>
                </c:pt>
                <c:pt idx="2522">
                  <c:v>34.519315869609201</c:v>
                </c:pt>
                <c:pt idx="2523">
                  <c:v>34.533003147907998</c:v>
                </c:pt>
                <c:pt idx="2524">
                  <c:v>34.546690426206801</c:v>
                </c:pt>
                <c:pt idx="2525">
                  <c:v>34.560377704505598</c:v>
                </c:pt>
                <c:pt idx="2526">
                  <c:v>34.574064982804401</c:v>
                </c:pt>
                <c:pt idx="2527">
                  <c:v>34.587752261103198</c:v>
                </c:pt>
                <c:pt idx="2528">
                  <c:v>34.601439539402101</c:v>
                </c:pt>
                <c:pt idx="2529">
                  <c:v>34.615126817700897</c:v>
                </c:pt>
                <c:pt idx="2530">
                  <c:v>34.628814095999701</c:v>
                </c:pt>
                <c:pt idx="2531">
                  <c:v>34.642501374298497</c:v>
                </c:pt>
                <c:pt idx="2532">
                  <c:v>34.656188652597301</c:v>
                </c:pt>
                <c:pt idx="2533">
                  <c:v>34.669875930896097</c:v>
                </c:pt>
                <c:pt idx="2534">
                  <c:v>34.683563209194901</c:v>
                </c:pt>
                <c:pt idx="2535">
                  <c:v>34.697250487493797</c:v>
                </c:pt>
                <c:pt idx="2536">
                  <c:v>34.7109377657926</c:v>
                </c:pt>
                <c:pt idx="2537">
                  <c:v>34.724625044091397</c:v>
                </c:pt>
                <c:pt idx="2538">
                  <c:v>34.7383123223902</c:v>
                </c:pt>
                <c:pt idx="2539">
                  <c:v>34.751999600688997</c:v>
                </c:pt>
                <c:pt idx="2540">
                  <c:v>34.7656868789878</c:v>
                </c:pt>
                <c:pt idx="2541">
                  <c:v>34.779374157286597</c:v>
                </c:pt>
                <c:pt idx="2542">
                  <c:v>34.7930614355855</c:v>
                </c:pt>
                <c:pt idx="2543">
                  <c:v>34.806748713884303</c:v>
                </c:pt>
                <c:pt idx="2544">
                  <c:v>34.8204359921831</c:v>
                </c:pt>
                <c:pt idx="2545">
                  <c:v>34.834123270481903</c:v>
                </c:pt>
                <c:pt idx="2546">
                  <c:v>34.8478105487807</c:v>
                </c:pt>
                <c:pt idx="2547">
                  <c:v>34.861497827079504</c:v>
                </c:pt>
                <c:pt idx="2548">
                  <c:v>34.8751851053783</c:v>
                </c:pt>
                <c:pt idx="2549">
                  <c:v>34.888872383677203</c:v>
                </c:pt>
                <c:pt idx="2550">
                  <c:v>34.902559661975999</c:v>
                </c:pt>
                <c:pt idx="2551">
                  <c:v>34.916246940274803</c:v>
                </c:pt>
                <c:pt idx="2552">
                  <c:v>34.929934218573599</c:v>
                </c:pt>
                <c:pt idx="2553">
                  <c:v>34.943621496872403</c:v>
                </c:pt>
                <c:pt idx="2554">
                  <c:v>34.957308775171199</c:v>
                </c:pt>
                <c:pt idx="2555">
                  <c:v>34.970996053470003</c:v>
                </c:pt>
                <c:pt idx="2556">
                  <c:v>34.984683331768899</c:v>
                </c:pt>
                <c:pt idx="2557">
                  <c:v>34.998370610067703</c:v>
                </c:pt>
                <c:pt idx="2558">
                  <c:v>35.012057888366499</c:v>
                </c:pt>
                <c:pt idx="2559">
                  <c:v>35.025745166665303</c:v>
                </c:pt>
                <c:pt idx="2560">
                  <c:v>35.039432444964099</c:v>
                </c:pt>
                <c:pt idx="2561">
                  <c:v>35.053119723262903</c:v>
                </c:pt>
                <c:pt idx="2562">
                  <c:v>35.066807001561699</c:v>
                </c:pt>
                <c:pt idx="2563">
                  <c:v>35.080494279860602</c:v>
                </c:pt>
                <c:pt idx="2564">
                  <c:v>35.094181558159399</c:v>
                </c:pt>
                <c:pt idx="2565">
                  <c:v>35.107868836458202</c:v>
                </c:pt>
                <c:pt idx="2566">
                  <c:v>35.121556114756999</c:v>
                </c:pt>
                <c:pt idx="2567">
                  <c:v>35.135243393055802</c:v>
                </c:pt>
                <c:pt idx="2568">
                  <c:v>35.148930671354599</c:v>
                </c:pt>
                <c:pt idx="2569">
                  <c:v>35.162617949653402</c:v>
                </c:pt>
                <c:pt idx="2570">
                  <c:v>35.176305227952298</c:v>
                </c:pt>
                <c:pt idx="2571">
                  <c:v>35.189992506251102</c:v>
                </c:pt>
                <c:pt idx="2572">
                  <c:v>35.203679784549898</c:v>
                </c:pt>
                <c:pt idx="2573">
                  <c:v>35.217367062848702</c:v>
                </c:pt>
                <c:pt idx="2574">
                  <c:v>35.231054341147498</c:v>
                </c:pt>
                <c:pt idx="2575">
                  <c:v>35.244741619446302</c:v>
                </c:pt>
                <c:pt idx="2576">
                  <c:v>35.258428897745098</c:v>
                </c:pt>
                <c:pt idx="2577">
                  <c:v>35.272116176044001</c:v>
                </c:pt>
                <c:pt idx="2578">
                  <c:v>35.285803454342798</c:v>
                </c:pt>
                <c:pt idx="2579">
                  <c:v>35.299490732641601</c:v>
                </c:pt>
                <c:pt idx="2580">
                  <c:v>35.313178010940398</c:v>
                </c:pt>
                <c:pt idx="2581">
                  <c:v>35.326865289239201</c:v>
                </c:pt>
                <c:pt idx="2582">
                  <c:v>35.340552567537998</c:v>
                </c:pt>
                <c:pt idx="2583">
                  <c:v>35.354239845836801</c:v>
                </c:pt>
                <c:pt idx="2584">
                  <c:v>35.367927124135598</c:v>
                </c:pt>
                <c:pt idx="2585">
                  <c:v>35.381614402434501</c:v>
                </c:pt>
                <c:pt idx="2586">
                  <c:v>35.395301680733297</c:v>
                </c:pt>
                <c:pt idx="2587">
                  <c:v>35.408988959032101</c:v>
                </c:pt>
                <c:pt idx="2588">
                  <c:v>35.422676237330897</c:v>
                </c:pt>
                <c:pt idx="2589">
                  <c:v>35.436363515629701</c:v>
                </c:pt>
                <c:pt idx="2590">
                  <c:v>35.450050793928497</c:v>
                </c:pt>
                <c:pt idx="2591">
                  <c:v>35.4637380722274</c:v>
                </c:pt>
                <c:pt idx="2592">
                  <c:v>35.477425350526197</c:v>
                </c:pt>
                <c:pt idx="2593">
                  <c:v>35.491112628825</c:v>
                </c:pt>
                <c:pt idx="2594">
                  <c:v>35.504799907123797</c:v>
                </c:pt>
                <c:pt idx="2595">
                  <c:v>35.5184871854226</c:v>
                </c:pt>
                <c:pt idx="2596">
                  <c:v>35.532174463721397</c:v>
                </c:pt>
                <c:pt idx="2597">
                  <c:v>35.5458617420202</c:v>
                </c:pt>
                <c:pt idx="2598">
                  <c:v>35.559549020318997</c:v>
                </c:pt>
                <c:pt idx="2599">
                  <c:v>35.5732362986179</c:v>
                </c:pt>
                <c:pt idx="2600">
                  <c:v>35.586923576916703</c:v>
                </c:pt>
                <c:pt idx="2601">
                  <c:v>35.6006108552155</c:v>
                </c:pt>
                <c:pt idx="2602">
                  <c:v>35.614298133514303</c:v>
                </c:pt>
                <c:pt idx="2603">
                  <c:v>35.6279854118131</c:v>
                </c:pt>
                <c:pt idx="2604">
                  <c:v>35.641672690111903</c:v>
                </c:pt>
                <c:pt idx="2605">
                  <c:v>35.655359968410799</c:v>
                </c:pt>
                <c:pt idx="2606">
                  <c:v>35.669047246709603</c:v>
                </c:pt>
                <c:pt idx="2607">
                  <c:v>35.682734525008399</c:v>
                </c:pt>
                <c:pt idx="2608">
                  <c:v>35.696421803307203</c:v>
                </c:pt>
                <c:pt idx="2609">
                  <c:v>35.710109081605999</c:v>
                </c:pt>
                <c:pt idx="2610">
                  <c:v>35.723796359904803</c:v>
                </c:pt>
                <c:pt idx="2611">
                  <c:v>35.737483638203599</c:v>
                </c:pt>
                <c:pt idx="2612">
                  <c:v>35.751170916502403</c:v>
                </c:pt>
                <c:pt idx="2613">
                  <c:v>35.764858194801299</c:v>
                </c:pt>
                <c:pt idx="2614">
                  <c:v>35.778545473100102</c:v>
                </c:pt>
                <c:pt idx="2615">
                  <c:v>35.792232751398899</c:v>
                </c:pt>
                <c:pt idx="2616">
                  <c:v>35.805920029697702</c:v>
                </c:pt>
                <c:pt idx="2617">
                  <c:v>35.819607307996499</c:v>
                </c:pt>
                <c:pt idx="2618">
                  <c:v>35.833294586295303</c:v>
                </c:pt>
                <c:pt idx="2619">
                  <c:v>35.846981864594099</c:v>
                </c:pt>
                <c:pt idx="2620">
                  <c:v>35.860669142893002</c:v>
                </c:pt>
                <c:pt idx="2621">
                  <c:v>35.874356421191798</c:v>
                </c:pt>
                <c:pt idx="2622">
                  <c:v>35.888043699490602</c:v>
                </c:pt>
                <c:pt idx="2623">
                  <c:v>35.901730977789398</c:v>
                </c:pt>
                <c:pt idx="2624">
                  <c:v>35.915418256088202</c:v>
                </c:pt>
                <c:pt idx="2625">
                  <c:v>35.929105534386998</c:v>
                </c:pt>
                <c:pt idx="2626">
                  <c:v>35.942792812685802</c:v>
                </c:pt>
                <c:pt idx="2627">
                  <c:v>35.956480090984698</c:v>
                </c:pt>
                <c:pt idx="2628">
                  <c:v>35.970167369283502</c:v>
                </c:pt>
                <c:pt idx="2629">
                  <c:v>35.983854647582298</c:v>
                </c:pt>
                <c:pt idx="2630">
                  <c:v>35.997541925881102</c:v>
                </c:pt>
                <c:pt idx="2631">
                  <c:v>36.011229204179898</c:v>
                </c:pt>
                <c:pt idx="2632">
                  <c:v>36.024916482478702</c:v>
                </c:pt>
                <c:pt idx="2633">
                  <c:v>36.038603760777498</c:v>
                </c:pt>
                <c:pt idx="2634">
                  <c:v>36.052291039076401</c:v>
                </c:pt>
                <c:pt idx="2635">
                  <c:v>36.065978317375198</c:v>
                </c:pt>
                <c:pt idx="2636">
                  <c:v>36.079665595674001</c:v>
                </c:pt>
                <c:pt idx="2637">
                  <c:v>36.093352873972798</c:v>
                </c:pt>
                <c:pt idx="2638">
                  <c:v>36.107040152271601</c:v>
                </c:pt>
                <c:pt idx="2639">
                  <c:v>36.120727430570398</c:v>
                </c:pt>
                <c:pt idx="2640">
                  <c:v>36.134414708869201</c:v>
                </c:pt>
                <c:pt idx="2641">
                  <c:v>36.148101987168097</c:v>
                </c:pt>
                <c:pt idx="2642">
                  <c:v>36.161789265466901</c:v>
                </c:pt>
                <c:pt idx="2643">
                  <c:v>36.175476543765697</c:v>
                </c:pt>
                <c:pt idx="2644">
                  <c:v>36.189163822064501</c:v>
                </c:pt>
                <c:pt idx="2645">
                  <c:v>36.202851100363297</c:v>
                </c:pt>
                <c:pt idx="2646">
                  <c:v>36.216538378662101</c:v>
                </c:pt>
                <c:pt idx="2647">
                  <c:v>36.230225656960897</c:v>
                </c:pt>
                <c:pt idx="2648">
                  <c:v>36.2439129352598</c:v>
                </c:pt>
                <c:pt idx="2649">
                  <c:v>36.257600213558597</c:v>
                </c:pt>
                <c:pt idx="2650">
                  <c:v>36.2712874918574</c:v>
                </c:pt>
                <c:pt idx="2651">
                  <c:v>36.284974770156197</c:v>
                </c:pt>
                <c:pt idx="2652">
                  <c:v>36.298662048455</c:v>
                </c:pt>
                <c:pt idx="2653">
                  <c:v>36.312349326753797</c:v>
                </c:pt>
                <c:pt idx="2654">
                  <c:v>36.3260366050526</c:v>
                </c:pt>
                <c:pt idx="2655">
                  <c:v>36.339723883351503</c:v>
                </c:pt>
                <c:pt idx="2656">
                  <c:v>36.3534111616503</c:v>
                </c:pt>
                <c:pt idx="2657">
                  <c:v>36.367098439949103</c:v>
                </c:pt>
                <c:pt idx="2658">
                  <c:v>36.3807857182479</c:v>
                </c:pt>
                <c:pt idx="2659">
                  <c:v>36.394472996546703</c:v>
                </c:pt>
                <c:pt idx="2660">
                  <c:v>36.4081602748455</c:v>
                </c:pt>
                <c:pt idx="2661">
                  <c:v>36.421847553144303</c:v>
                </c:pt>
                <c:pt idx="2662">
                  <c:v>36.435534831443199</c:v>
                </c:pt>
                <c:pt idx="2663">
                  <c:v>36.449222109742003</c:v>
                </c:pt>
                <c:pt idx="2664">
                  <c:v>36.462909388040799</c:v>
                </c:pt>
                <c:pt idx="2665">
                  <c:v>36.476596666339603</c:v>
                </c:pt>
                <c:pt idx="2666">
                  <c:v>36.490283944638399</c:v>
                </c:pt>
                <c:pt idx="2667">
                  <c:v>36.503971222937203</c:v>
                </c:pt>
                <c:pt idx="2668">
                  <c:v>36.517658501235999</c:v>
                </c:pt>
                <c:pt idx="2669">
                  <c:v>36.531345779534803</c:v>
                </c:pt>
                <c:pt idx="2670">
                  <c:v>36.545033057833699</c:v>
                </c:pt>
                <c:pt idx="2671">
                  <c:v>36.558720336132502</c:v>
                </c:pt>
                <c:pt idx="2672">
                  <c:v>36.572407614431299</c:v>
                </c:pt>
                <c:pt idx="2673">
                  <c:v>36.586094892730102</c:v>
                </c:pt>
                <c:pt idx="2674">
                  <c:v>36.599782171028899</c:v>
                </c:pt>
                <c:pt idx="2675">
                  <c:v>36.613469449327702</c:v>
                </c:pt>
                <c:pt idx="2676">
                  <c:v>36.627156727626499</c:v>
                </c:pt>
                <c:pt idx="2677">
                  <c:v>36.640844005925402</c:v>
                </c:pt>
                <c:pt idx="2678">
                  <c:v>36.654531284224198</c:v>
                </c:pt>
                <c:pt idx="2679">
                  <c:v>36.668218562523002</c:v>
                </c:pt>
                <c:pt idx="2680">
                  <c:v>36.681905840821798</c:v>
                </c:pt>
                <c:pt idx="2681">
                  <c:v>36.695593119120602</c:v>
                </c:pt>
                <c:pt idx="2682">
                  <c:v>36.709280397419398</c:v>
                </c:pt>
                <c:pt idx="2683">
                  <c:v>36.722967675718202</c:v>
                </c:pt>
                <c:pt idx="2684">
                  <c:v>36.736654954017098</c:v>
                </c:pt>
                <c:pt idx="2685">
                  <c:v>36.750342232315901</c:v>
                </c:pt>
                <c:pt idx="2686">
                  <c:v>36.764029510614698</c:v>
                </c:pt>
                <c:pt idx="2687">
                  <c:v>36.777716788913501</c:v>
                </c:pt>
                <c:pt idx="2688">
                  <c:v>36.791404067212298</c:v>
                </c:pt>
                <c:pt idx="2689">
                  <c:v>36.805091345511102</c:v>
                </c:pt>
                <c:pt idx="2690">
                  <c:v>36.818778623809898</c:v>
                </c:pt>
                <c:pt idx="2691">
                  <c:v>36.832465902108801</c:v>
                </c:pt>
                <c:pt idx="2692">
                  <c:v>36.846153180407597</c:v>
                </c:pt>
                <c:pt idx="2693">
                  <c:v>36.859840458706401</c:v>
                </c:pt>
                <c:pt idx="2694">
                  <c:v>36.873527737005197</c:v>
                </c:pt>
                <c:pt idx="2695">
                  <c:v>36.887215015304001</c:v>
                </c:pt>
                <c:pt idx="2696">
                  <c:v>36.900902293602797</c:v>
                </c:pt>
                <c:pt idx="2697">
                  <c:v>36.914589571901601</c:v>
                </c:pt>
                <c:pt idx="2698">
                  <c:v>36.928276850200497</c:v>
                </c:pt>
                <c:pt idx="2699">
                  <c:v>36.941964128499301</c:v>
                </c:pt>
                <c:pt idx="2700">
                  <c:v>36.955651406798097</c:v>
                </c:pt>
                <c:pt idx="2701">
                  <c:v>36.969338685096901</c:v>
                </c:pt>
                <c:pt idx="2702">
                  <c:v>36.983025963395697</c:v>
                </c:pt>
                <c:pt idx="2703">
                  <c:v>36.996713241694501</c:v>
                </c:pt>
                <c:pt idx="2704">
                  <c:v>37.010400519993297</c:v>
                </c:pt>
                <c:pt idx="2705">
                  <c:v>37.0240877982922</c:v>
                </c:pt>
                <c:pt idx="2706">
                  <c:v>37.037775076590997</c:v>
                </c:pt>
                <c:pt idx="2707">
                  <c:v>37.0514623548898</c:v>
                </c:pt>
                <c:pt idx="2708">
                  <c:v>37.065149633188597</c:v>
                </c:pt>
                <c:pt idx="2709">
                  <c:v>37.0788369114874</c:v>
                </c:pt>
                <c:pt idx="2710">
                  <c:v>37.092524189786197</c:v>
                </c:pt>
                <c:pt idx="2711">
                  <c:v>37.106211468085</c:v>
                </c:pt>
                <c:pt idx="2712">
                  <c:v>37.119898746383903</c:v>
                </c:pt>
                <c:pt idx="2713">
                  <c:v>37.1335860246827</c:v>
                </c:pt>
                <c:pt idx="2714">
                  <c:v>37.147273302981503</c:v>
                </c:pt>
                <c:pt idx="2715">
                  <c:v>37.1609605812803</c:v>
                </c:pt>
                <c:pt idx="2716">
                  <c:v>37.174647859579103</c:v>
                </c:pt>
                <c:pt idx="2717">
                  <c:v>37.1883351378779</c:v>
                </c:pt>
                <c:pt idx="2718">
                  <c:v>37.202022416176703</c:v>
                </c:pt>
                <c:pt idx="2719">
                  <c:v>37.215709694475599</c:v>
                </c:pt>
                <c:pt idx="2720">
                  <c:v>37.229396972774403</c:v>
                </c:pt>
                <c:pt idx="2721">
                  <c:v>37.243084251073199</c:v>
                </c:pt>
                <c:pt idx="2722">
                  <c:v>37.256771529372003</c:v>
                </c:pt>
                <c:pt idx="2723">
                  <c:v>37.270458807670799</c:v>
                </c:pt>
                <c:pt idx="2724">
                  <c:v>37.284146085969603</c:v>
                </c:pt>
                <c:pt idx="2725">
                  <c:v>37.297833364268399</c:v>
                </c:pt>
                <c:pt idx="2726">
                  <c:v>37.311520642567302</c:v>
                </c:pt>
                <c:pt idx="2727">
                  <c:v>37.325207920866099</c:v>
                </c:pt>
                <c:pt idx="2728">
                  <c:v>37.338895199164902</c:v>
                </c:pt>
                <c:pt idx="2729">
                  <c:v>37.352582477463699</c:v>
                </c:pt>
                <c:pt idx="2730">
                  <c:v>37.366269755762502</c:v>
                </c:pt>
                <c:pt idx="2731">
                  <c:v>37.379957034061299</c:v>
                </c:pt>
                <c:pt idx="2732">
                  <c:v>37.393644312360102</c:v>
                </c:pt>
                <c:pt idx="2733">
                  <c:v>37.407331590658899</c:v>
                </c:pt>
                <c:pt idx="2734">
                  <c:v>37.421018868957802</c:v>
                </c:pt>
                <c:pt idx="2735">
                  <c:v>37.434706147256598</c:v>
                </c:pt>
                <c:pt idx="2736">
                  <c:v>37.448393425555402</c:v>
                </c:pt>
                <c:pt idx="2737">
                  <c:v>37.462080703854198</c:v>
                </c:pt>
                <c:pt idx="2738">
                  <c:v>37.475767982153002</c:v>
                </c:pt>
                <c:pt idx="2739">
                  <c:v>37.489455260451798</c:v>
                </c:pt>
                <c:pt idx="2740">
                  <c:v>37.503142538750701</c:v>
                </c:pt>
                <c:pt idx="2741">
                  <c:v>37.516829817049498</c:v>
                </c:pt>
                <c:pt idx="2742">
                  <c:v>37.530517095348301</c:v>
                </c:pt>
                <c:pt idx="2743">
                  <c:v>37.544204373647098</c:v>
                </c:pt>
                <c:pt idx="2744">
                  <c:v>37.557891651945901</c:v>
                </c:pt>
                <c:pt idx="2745">
                  <c:v>37.571578930244698</c:v>
                </c:pt>
                <c:pt idx="2746">
                  <c:v>37.585266208543501</c:v>
                </c:pt>
                <c:pt idx="2747">
                  <c:v>37.598953486842298</c:v>
                </c:pt>
                <c:pt idx="2748">
                  <c:v>37.612640765141201</c:v>
                </c:pt>
                <c:pt idx="2749">
                  <c:v>37.626328043439997</c:v>
                </c:pt>
                <c:pt idx="2750">
                  <c:v>37.640015321738801</c:v>
                </c:pt>
                <c:pt idx="2751">
                  <c:v>37.653702600037597</c:v>
                </c:pt>
                <c:pt idx="2752">
                  <c:v>37.667389878336401</c:v>
                </c:pt>
                <c:pt idx="2753">
                  <c:v>37.681077156635197</c:v>
                </c:pt>
                <c:pt idx="2754">
                  <c:v>37.6947644349341</c:v>
                </c:pt>
                <c:pt idx="2755">
                  <c:v>37.708451713232897</c:v>
                </c:pt>
                <c:pt idx="2756">
                  <c:v>37.7221389915317</c:v>
                </c:pt>
                <c:pt idx="2757">
                  <c:v>37.735826269830497</c:v>
                </c:pt>
                <c:pt idx="2758">
                  <c:v>37.7495135481293</c:v>
                </c:pt>
                <c:pt idx="2759">
                  <c:v>37.763200826428097</c:v>
                </c:pt>
                <c:pt idx="2760">
                  <c:v>37.776888104726901</c:v>
                </c:pt>
                <c:pt idx="2761">
                  <c:v>37.790575383025697</c:v>
                </c:pt>
                <c:pt idx="2762">
                  <c:v>37.8042626613246</c:v>
                </c:pt>
                <c:pt idx="2763">
                  <c:v>37.817949939623396</c:v>
                </c:pt>
                <c:pt idx="2764">
                  <c:v>37.8316372179222</c:v>
                </c:pt>
                <c:pt idx="2765">
                  <c:v>37.845324496220996</c:v>
                </c:pt>
                <c:pt idx="2766">
                  <c:v>37.8590117745198</c:v>
                </c:pt>
                <c:pt idx="2767">
                  <c:v>37.872699052818596</c:v>
                </c:pt>
                <c:pt idx="2768">
                  <c:v>37.8863863311174</c:v>
                </c:pt>
                <c:pt idx="2769">
                  <c:v>37.900073609416303</c:v>
                </c:pt>
                <c:pt idx="2770">
                  <c:v>37.9137608877151</c:v>
                </c:pt>
                <c:pt idx="2771">
                  <c:v>37.927448166013903</c:v>
                </c:pt>
                <c:pt idx="2772">
                  <c:v>37.9411354443127</c:v>
                </c:pt>
                <c:pt idx="2773">
                  <c:v>37.954822722611503</c:v>
                </c:pt>
                <c:pt idx="2774">
                  <c:v>37.9685100009103</c:v>
                </c:pt>
                <c:pt idx="2775">
                  <c:v>37.982197279209103</c:v>
                </c:pt>
                <c:pt idx="2776">
                  <c:v>37.995884557507999</c:v>
                </c:pt>
                <c:pt idx="2777">
                  <c:v>38.009571835806803</c:v>
                </c:pt>
                <c:pt idx="2778">
                  <c:v>38.023259114105599</c:v>
                </c:pt>
                <c:pt idx="2779">
                  <c:v>38.036946392404403</c:v>
                </c:pt>
                <c:pt idx="2780">
                  <c:v>38.050633670703199</c:v>
                </c:pt>
                <c:pt idx="2781">
                  <c:v>38.064320949002003</c:v>
                </c:pt>
                <c:pt idx="2782">
                  <c:v>38.078008227300799</c:v>
                </c:pt>
                <c:pt idx="2783">
                  <c:v>38.091695505599702</c:v>
                </c:pt>
                <c:pt idx="2784">
                  <c:v>38.105382783898499</c:v>
                </c:pt>
                <c:pt idx="2785">
                  <c:v>38.119070062197302</c:v>
                </c:pt>
                <c:pt idx="2786">
                  <c:v>38.132757340496099</c:v>
                </c:pt>
                <c:pt idx="2787">
                  <c:v>38.146444618794902</c:v>
                </c:pt>
                <c:pt idx="2788">
                  <c:v>38.160131897093699</c:v>
                </c:pt>
                <c:pt idx="2789">
                  <c:v>38.173819175392502</c:v>
                </c:pt>
                <c:pt idx="2790">
                  <c:v>38.187506453691398</c:v>
                </c:pt>
                <c:pt idx="2791">
                  <c:v>38.201193731990202</c:v>
                </c:pt>
                <c:pt idx="2792">
                  <c:v>38.214881010288998</c:v>
                </c:pt>
                <c:pt idx="2793">
                  <c:v>38.228568288587802</c:v>
                </c:pt>
                <c:pt idx="2794">
                  <c:v>38.242255566886598</c:v>
                </c:pt>
                <c:pt idx="2795">
                  <c:v>38.255942845185402</c:v>
                </c:pt>
                <c:pt idx="2796">
                  <c:v>38.269630123484198</c:v>
                </c:pt>
                <c:pt idx="2797">
                  <c:v>38.283317401783101</c:v>
                </c:pt>
                <c:pt idx="2798">
                  <c:v>38.297004680081898</c:v>
                </c:pt>
                <c:pt idx="2799">
                  <c:v>38.310691958380701</c:v>
                </c:pt>
                <c:pt idx="2800">
                  <c:v>38.324379236679498</c:v>
                </c:pt>
                <c:pt idx="2801">
                  <c:v>38.338066514978301</c:v>
                </c:pt>
                <c:pt idx="2802">
                  <c:v>38.351753793277098</c:v>
                </c:pt>
                <c:pt idx="2803">
                  <c:v>38.365441071575901</c:v>
                </c:pt>
                <c:pt idx="2804">
                  <c:v>38.379128349874797</c:v>
                </c:pt>
                <c:pt idx="2805">
                  <c:v>38.392815628173601</c:v>
                </c:pt>
                <c:pt idx="2806">
                  <c:v>38.406502906472397</c:v>
                </c:pt>
                <c:pt idx="2807">
                  <c:v>38.420190184771201</c:v>
                </c:pt>
                <c:pt idx="2808">
                  <c:v>38.433877463069997</c:v>
                </c:pt>
                <c:pt idx="2809">
                  <c:v>38.447564741368801</c:v>
                </c:pt>
                <c:pt idx="2810">
                  <c:v>38.461252019667597</c:v>
                </c:pt>
                <c:pt idx="2811">
                  <c:v>38.4749392979665</c:v>
                </c:pt>
                <c:pt idx="2812">
                  <c:v>38.488626576265297</c:v>
                </c:pt>
                <c:pt idx="2813">
                  <c:v>38.5023138545641</c:v>
                </c:pt>
                <c:pt idx="2814">
                  <c:v>38.516001132862897</c:v>
                </c:pt>
                <c:pt idx="2815">
                  <c:v>38.5296884111617</c:v>
                </c:pt>
                <c:pt idx="2816">
                  <c:v>38.543375689460497</c:v>
                </c:pt>
                <c:pt idx="2817">
                  <c:v>38.5570629677593</c:v>
                </c:pt>
                <c:pt idx="2818">
                  <c:v>38.570750246058203</c:v>
                </c:pt>
                <c:pt idx="2819">
                  <c:v>38.584437524357</c:v>
                </c:pt>
                <c:pt idx="2820">
                  <c:v>38.598124802655803</c:v>
                </c:pt>
                <c:pt idx="2821">
                  <c:v>38.6118120809546</c:v>
                </c:pt>
                <c:pt idx="2822">
                  <c:v>38.625499359253403</c:v>
                </c:pt>
                <c:pt idx="2823">
                  <c:v>38.6391866375522</c:v>
                </c:pt>
                <c:pt idx="2824">
                  <c:v>38.652873915851004</c:v>
                </c:pt>
                <c:pt idx="2825">
                  <c:v>38.666561194149899</c:v>
                </c:pt>
                <c:pt idx="2826">
                  <c:v>38.680248472448703</c:v>
                </c:pt>
                <c:pt idx="2827">
                  <c:v>38.693935750747499</c:v>
                </c:pt>
                <c:pt idx="2828">
                  <c:v>38.707623029046303</c:v>
                </c:pt>
                <c:pt idx="2829">
                  <c:v>38.721310307345099</c:v>
                </c:pt>
                <c:pt idx="2830">
                  <c:v>38.734997585643903</c:v>
                </c:pt>
                <c:pt idx="2831">
                  <c:v>38.7486848639427</c:v>
                </c:pt>
                <c:pt idx="2832">
                  <c:v>38.762372142241503</c:v>
                </c:pt>
                <c:pt idx="2833">
                  <c:v>38.776059420540399</c:v>
                </c:pt>
                <c:pt idx="2834">
                  <c:v>38.789746698839203</c:v>
                </c:pt>
                <c:pt idx="2835">
                  <c:v>38.803433977137999</c:v>
                </c:pt>
                <c:pt idx="2836">
                  <c:v>38.817121255436803</c:v>
                </c:pt>
                <c:pt idx="2837">
                  <c:v>38.830808533735599</c:v>
                </c:pt>
                <c:pt idx="2838">
                  <c:v>38.844495812034403</c:v>
                </c:pt>
                <c:pt idx="2839">
                  <c:v>38.858183090333199</c:v>
                </c:pt>
                <c:pt idx="2840">
                  <c:v>38.871870368632102</c:v>
                </c:pt>
                <c:pt idx="2841">
                  <c:v>38.885557646930899</c:v>
                </c:pt>
                <c:pt idx="2842">
                  <c:v>38.899244925229702</c:v>
                </c:pt>
                <c:pt idx="2843">
                  <c:v>38.912932203528499</c:v>
                </c:pt>
                <c:pt idx="2844">
                  <c:v>38.926619481827302</c:v>
                </c:pt>
                <c:pt idx="2845">
                  <c:v>38.940306760126099</c:v>
                </c:pt>
                <c:pt idx="2846">
                  <c:v>38.953994038424902</c:v>
                </c:pt>
                <c:pt idx="2847">
                  <c:v>38.967681316723798</c:v>
                </c:pt>
                <c:pt idx="2848">
                  <c:v>38.981368595022602</c:v>
                </c:pt>
                <c:pt idx="2849">
                  <c:v>38.995055873321398</c:v>
                </c:pt>
                <c:pt idx="2850">
                  <c:v>39.008743151620202</c:v>
                </c:pt>
                <c:pt idx="2851">
                  <c:v>39.022430429918998</c:v>
                </c:pt>
                <c:pt idx="2852">
                  <c:v>39.036117708217802</c:v>
                </c:pt>
                <c:pt idx="2853">
                  <c:v>39.049804986516598</c:v>
                </c:pt>
                <c:pt idx="2854">
                  <c:v>39.063492264815501</c:v>
                </c:pt>
                <c:pt idx="2855">
                  <c:v>39.077179543114298</c:v>
                </c:pt>
                <c:pt idx="2856">
                  <c:v>39.090866821413101</c:v>
                </c:pt>
                <c:pt idx="2857">
                  <c:v>39.104554099711898</c:v>
                </c:pt>
                <c:pt idx="2858">
                  <c:v>39.118241378010701</c:v>
                </c:pt>
                <c:pt idx="2859">
                  <c:v>39.131928656309498</c:v>
                </c:pt>
                <c:pt idx="2860">
                  <c:v>39.145615934608301</c:v>
                </c:pt>
                <c:pt idx="2861">
                  <c:v>39.159303212907197</c:v>
                </c:pt>
                <c:pt idx="2862">
                  <c:v>39.172990491206001</c:v>
                </c:pt>
                <c:pt idx="2863">
                  <c:v>39.186677769504797</c:v>
                </c:pt>
                <c:pt idx="2864">
                  <c:v>39.200365047803601</c:v>
                </c:pt>
                <c:pt idx="2865">
                  <c:v>39.214052326102397</c:v>
                </c:pt>
                <c:pt idx="2866">
                  <c:v>39.227739604401201</c:v>
                </c:pt>
                <c:pt idx="2867">
                  <c:v>39.241426882699997</c:v>
                </c:pt>
                <c:pt idx="2868">
                  <c:v>39.2551141609989</c:v>
                </c:pt>
                <c:pt idx="2869">
                  <c:v>39.268801439297697</c:v>
                </c:pt>
                <c:pt idx="2870">
                  <c:v>39.2824887175965</c:v>
                </c:pt>
                <c:pt idx="2871">
                  <c:v>39.296175995895297</c:v>
                </c:pt>
                <c:pt idx="2872">
                  <c:v>39.3098632741941</c:v>
                </c:pt>
                <c:pt idx="2873">
                  <c:v>39.323550552492897</c:v>
                </c:pt>
                <c:pt idx="2874">
                  <c:v>39.3372378307917</c:v>
                </c:pt>
                <c:pt idx="2875">
                  <c:v>39.350925109090603</c:v>
                </c:pt>
                <c:pt idx="2876">
                  <c:v>39.3646123873894</c:v>
                </c:pt>
                <c:pt idx="2877">
                  <c:v>39.378299665688203</c:v>
                </c:pt>
                <c:pt idx="2878">
                  <c:v>39.391986943987</c:v>
                </c:pt>
                <c:pt idx="2879">
                  <c:v>39.405674222285803</c:v>
                </c:pt>
                <c:pt idx="2880">
                  <c:v>39.4193615005846</c:v>
                </c:pt>
                <c:pt idx="2881">
                  <c:v>39.433048778883403</c:v>
                </c:pt>
                <c:pt idx="2882">
                  <c:v>39.446736057182299</c:v>
                </c:pt>
                <c:pt idx="2883">
                  <c:v>39.460423335481103</c:v>
                </c:pt>
                <c:pt idx="2884">
                  <c:v>39.474110613779899</c:v>
                </c:pt>
                <c:pt idx="2885">
                  <c:v>39.487797892078703</c:v>
                </c:pt>
                <c:pt idx="2886">
                  <c:v>39.501485170377499</c:v>
                </c:pt>
                <c:pt idx="2887">
                  <c:v>39.515172448676303</c:v>
                </c:pt>
                <c:pt idx="2888">
                  <c:v>39.528859726975099</c:v>
                </c:pt>
                <c:pt idx="2889">
                  <c:v>39.542547005274002</c:v>
                </c:pt>
                <c:pt idx="2890">
                  <c:v>39.556234283572799</c:v>
                </c:pt>
                <c:pt idx="2891">
                  <c:v>39.569921561871602</c:v>
                </c:pt>
                <c:pt idx="2892">
                  <c:v>39.583608840170399</c:v>
                </c:pt>
                <c:pt idx="2893">
                  <c:v>39.597296118469202</c:v>
                </c:pt>
                <c:pt idx="2894">
                  <c:v>39.610983396767999</c:v>
                </c:pt>
                <c:pt idx="2895">
                  <c:v>39.624670675066803</c:v>
                </c:pt>
                <c:pt idx="2896">
                  <c:v>39.638357953365599</c:v>
                </c:pt>
                <c:pt idx="2897">
                  <c:v>39.652045231664502</c:v>
                </c:pt>
                <c:pt idx="2898">
                  <c:v>39.665732509963298</c:v>
                </c:pt>
                <c:pt idx="2899">
                  <c:v>39.679419788262102</c:v>
                </c:pt>
                <c:pt idx="2900">
                  <c:v>39.693107066560898</c:v>
                </c:pt>
                <c:pt idx="2901">
                  <c:v>39.706794344859702</c:v>
                </c:pt>
                <c:pt idx="2902">
                  <c:v>39.720481623158499</c:v>
                </c:pt>
                <c:pt idx="2903">
                  <c:v>39.734168901457402</c:v>
                </c:pt>
                <c:pt idx="2904">
                  <c:v>39.747856179756198</c:v>
                </c:pt>
                <c:pt idx="2905">
                  <c:v>39.761543458055002</c:v>
                </c:pt>
                <c:pt idx="2906">
                  <c:v>39.775230736353798</c:v>
                </c:pt>
                <c:pt idx="2907">
                  <c:v>39.788918014652602</c:v>
                </c:pt>
                <c:pt idx="2908">
                  <c:v>39.802605292951398</c:v>
                </c:pt>
                <c:pt idx="2909">
                  <c:v>39.816292571250202</c:v>
                </c:pt>
                <c:pt idx="2910">
                  <c:v>39.829979849548998</c:v>
                </c:pt>
                <c:pt idx="2911">
                  <c:v>39.843667127847901</c:v>
                </c:pt>
                <c:pt idx="2912">
                  <c:v>39.857354406146698</c:v>
                </c:pt>
                <c:pt idx="2913">
                  <c:v>39.871041684445501</c:v>
                </c:pt>
                <c:pt idx="2914">
                  <c:v>39.884728962744298</c:v>
                </c:pt>
                <c:pt idx="2915">
                  <c:v>39.898416241043101</c:v>
                </c:pt>
                <c:pt idx="2916">
                  <c:v>39.912103519341898</c:v>
                </c:pt>
                <c:pt idx="2917">
                  <c:v>39.925790797640701</c:v>
                </c:pt>
                <c:pt idx="2918">
                  <c:v>39.939478075939597</c:v>
                </c:pt>
                <c:pt idx="2919">
                  <c:v>39.953165354238401</c:v>
                </c:pt>
                <c:pt idx="2920">
                  <c:v>39.966852632537197</c:v>
                </c:pt>
                <c:pt idx="2921">
                  <c:v>39.980539910836001</c:v>
                </c:pt>
                <c:pt idx="2922">
                  <c:v>39.994227189134797</c:v>
                </c:pt>
                <c:pt idx="2923">
                  <c:v>40.007914467433601</c:v>
                </c:pt>
                <c:pt idx="2924">
                  <c:v>40.021601745732397</c:v>
                </c:pt>
                <c:pt idx="2925">
                  <c:v>40.0352890240313</c:v>
                </c:pt>
                <c:pt idx="2926">
                  <c:v>40.048976302330097</c:v>
                </c:pt>
                <c:pt idx="2927">
                  <c:v>40.0626635806289</c:v>
                </c:pt>
                <c:pt idx="2928">
                  <c:v>40.076350858927697</c:v>
                </c:pt>
                <c:pt idx="2929">
                  <c:v>40.0900381372265</c:v>
                </c:pt>
                <c:pt idx="2930">
                  <c:v>40.103725415525297</c:v>
                </c:pt>
                <c:pt idx="2931">
                  <c:v>40.1174126938241</c:v>
                </c:pt>
                <c:pt idx="2932">
                  <c:v>40.131099972123003</c:v>
                </c:pt>
                <c:pt idx="2933">
                  <c:v>40.1447872504218</c:v>
                </c:pt>
                <c:pt idx="2934">
                  <c:v>40.158474528720603</c:v>
                </c:pt>
                <c:pt idx="2935">
                  <c:v>40.1721618070194</c:v>
                </c:pt>
                <c:pt idx="2936">
                  <c:v>40.185849085318203</c:v>
                </c:pt>
                <c:pt idx="2937">
                  <c:v>40.199536363617</c:v>
                </c:pt>
                <c:pt idx="2938">
                  <c:v>40.213223641915803</c:v>
                </c:pt>
                <c:pt idx="2939">
                  <c:v>40.226910920214699</c:v>
                </c:pt>
                <c:pt idx="2940">
                  <c:v>40.240598198513503</c:v>
                </c:pt>
                <c:pt idx="2941">
                  <c:v>40.254285476812299</c:v>
                </c:pt>
                <c:pt idx="2942">
                  <c:v>40.267972755111103</c:v>
                </c:pt>
                <c:pt idx="2943">
                  <c:v>40.281660033409899</c:v>
                </c:pt>
                <c:pt idx="2944">
                  <c:v>40.295347311708703</c:v>
                </c:pt>
                <c:pt idx="2945">
                  <c:v>40.309034590007499</c:v>
                </c:pt>
                <c:pt idx="2946">
                  <c:v>40.322721868306402</c:v>
                </c:pt>
                <c:pt idx="2947">
                  <c:v>40.336409146605199</c:v>
                </c:pt>
                <c:pt idx="2948">
                  <c:v>40.350096424904002</c:v>
                </c:pt>
                <c:pt idx="2949">
                  <c:v>40.363783703202799</c:v>
                </c:pt>
                <c:pt idx="2950">
                  <c:v>40.377470981501602</c:v>
                </c:pt>
                <c:pt idx="2951">
                  <c:v>40.391158259800399</c:v>
                </c:pt>
                <c:pt idx="2952">
                  <c:v>40.404845538099202</c:v>
                </c:pt>
                <c:pt idx="2953">
                  <c:v>40.418532816398098</c:v>
                </c:pt>
                <c:pt idx="2954">
                  <c:v>40.432220094696902</c:v>
                </c:pt>
                <c:pt idx="2955">
                  <c:v>40.445907372995698</c:v>
                </c:pt>
                <c:pt idx="2956">
                  <c:v>40.459594651294502</c:v>
                </c:pt>
                <c:pt idx="2957">
                  <c:v>40.473281929593298</c:v>
                </c:pt>
                <c:pt idx="2958">
                  <c:v>40.486969207892102</c:v>
                </c:pt>
                <c:pt idx="2959">
                  <c:v>40.500656486190898</c:v>
                </c:pt>
                <c:pt idx="2960">
                  <c:v>40.514343764489801</c:v>
                </c:pt>
                <c:pt idx="2961">
                  <c:v>40.528031042788598</c:v>
                </c:pt>
                <c:pt idx="2962">
                  <c:v>40.541718321087401</c:v>
                </c:pt>
                <c:pt idx="2963">
                  <c:v>40.555405599386198</c:v>
                </c:pt>
                <c:pt idx="2964">
                  <c:v>40.569092877685001</c:v>
                </c:pt>
                <c:pt idx="2965">
                  <c:v>40.582780155983798</c:v>
                </c:pt>
                <c:pt idx="2966">
                  <c:v>40.596467434282602</c:v>
                </c:pt>
                <c:pt idx="2967">
                  <c:v>40.610154712581497</c:v>
                </c:pt>
                <c:pt idx="2968">
                  <c:v>40.623841990880301</c:v>
                </c:pt>
                <c:pt idx="2969">
                  <c:v>40.637529269179097</c:v>
                </c:pt>
                <c:pt idx="2970">
                  <c:v>40.651216547477901</c:v>
                </c:pt>
                <c:pt idx="2971">
                  <c:v>40.664903825776697</c:v>
                </c:pt>
                <c:pt idx="2972">
                  <c:v>40.678591104075501</c:v>
                </c:pt>
                <c:pt idx="2973">
                  <c:v>40.692278382374298</c:v>
                </c:pt>
                <c:pt idx="2974">
                  <c:v>40.705965660673201</c:v>
                </c:pt>
                <c:pt idx="2975">
                  <c:v>40.719652938971997</c:v>
                </c:pt>
                <c:pt idx="2976">
                  <c:v>40.733340217270801</c:v>
                </c:pt>
                <c:pt idx="2977">
                  <c:v>40.747027495569597</c:v>
                </c:pt>
                <c:pt idx="2978">
                  <c:v>40.760714773868401</c:v>
                </c:pt>
                <c:pt idx="2979">
                  <c:v>40.774402052167197</c:v>
                </c:pt>
                <c:pt idx="2980">
                  <c:v>40.788089330466001</c:v>
                </c:pt>
                <c:pt idx="2981">
                  <c:v>40.801776608764797</c:v>
                </c:pt>
                <c:pt idx="2982">
                  <c:v>40.8154638870637</c:v>
                </c:pt>
                <c:pt idx="2983">
                  <c:v>40.829151165362497</c:v>
                </c:pt>
                <c:pt idx="2984">
                  <c:v>40.8428384436613</c:v>
                </c:pt>
                <c:pt idx="2985">
                  <c:v>40.856525721960097</c:v>
                </c:pt>
                <c:pt idx="2986">
                  <c:v>40.8702130002589</c:v>
                </c:pt>
                <c:pt idx="2987">
                  <c:v>40.883900278557697</c:v>
                </c:pt>
                <c:pt idx="2988">
                  <c:v>40.8975875568566</c:v>
                </c:pt>
                <c:pt idx="2989">
                  <c:v>40.911274835155403</c:v>
                </c:pt>
                <c:pt idx="2990">
                  <c:v>40.9249621134542</c:v>
                </c:pt>
                <c:pt idx="2991">
                  <c:v>40.938649391753003</c:v>
                </c:pt>
                <c:pt idx="2992">
                  <c:v>40.9523366700518</c:v>
                </c:pt>
                <c:pt idx="2993">
                  <c:v>40.966023948350603</c:v>
                </c:pt>
                <c:pt idx="2994">
                  <c:v>40.9797112266494</c:v>
                </c:pt>
                <c:pt idx="2995">
                  <c:v>40.993398504948203</c:v>
                </c:pt>
                <c:pt idx="2996">
                  <c:v>41.007085783247099</c:v>
                </c:pt>
                <c:pt idx="2997">
                  <c:v>41.020773061545903</c:v>
                </c:pt>
                <c:pt idx="2998">
                  <c:v>41.034460339844699</c:v>
                </c:pt>
                <c:pt idx="2999">
                  <c:v>41.048147618143503</c:v>
                </c:pt>
                <c:pt idx="3000">
                  <c:v>41.061834896442299</c:v>
                </c:pt>
                <c:pt idx="3001">
                  <c:v>41.075522174741103</c:v>
                </c:pt>
                <c:pt idx="3002">
                  <c:v>41.089209453039899</c:v>
                </c:pt>
                <c:pt idx="3003">
                  <c:v>41.102896731338802</c:v>
                </c:pt>
                <c:pt idx="3004">
                  <c:v>41.116584009637599</c:v>
                </c:pt>
                <c:pt idx="3005">
                  <c:v>41.130271287936402</c:v>
                </c:pt>
                <c:pt idx="3006">
                  <c:v>41.143958566235199</c:v>
                </c:pt>
                <c:pt idx="3007">
                  <c:v>41.157645844534002</c:v>
                </c:pt>
                <c:pt idx="3008">
                  <c:v>41.171333122832799</c:v>
                </c:pt>
                <c:pt idx="3009">
                  <c:v>41.185020401131602</c:v>
                </c:pt>
                <c:pt idx="3010">
                  <c:v>41.198707679430498</c:v>
                </c:pt>
                <c:pt idx="3011">
                  <c:v>41.212394957729302</c:v>
                </c:pt>
                <c:pt idx="3012">
                  <c:v>41.226082236028098</c:v>
                </c:pt>
                <c:pt idx="3013">
                  <c:v>41.239769514326902</c:v>
                </c:pt>
                <c:pt idx="3014">
                  <c:v>41.253456792625698</c:v>
                </c:pt>
                <c:pt idx="3015">
                  <c:v>41.267144070924502</c:v>
                </c:pt>
                <c:pt idx="3016">
                  <c:v>41.280831349223298</c:v>
                </c:pt>
                <c:pt idx="3017">
                  <c:v>41.294518627522201</c:v>
                </c:pt>
                <c:pt idx="3018">
                  <c:v>41.308205905820998</c:v>
                </c:pt>
                <c:pt idx="3019">
                  <c:v>41.321893184119801</c:v>
                </c:pt>
                <c:pt idx="3020">
                  <c:v>41.335580462418598</c:v>
                </c:pt>
                <c:pt idx="3021">
                  <c:v>41.349267740717401</c:v>
                </c:pt>
                <c:pt idx="3022">
                  <c:v>41.362955019016198</c:v>
                </c:pt>
                <c:pt idx="3023">
                  <c:v>41.376642297315001</c:v>
                </c:pt>
                <c:pt idx="3024">
                  <c:v>41.390329575613897</c:v>
                </c:pt>
                <c:pt idx="3025">
                  <c:v>41.404016853912701</c:v>
                </c:pt>
                <c:pt idx="3026">
                  <c:v>41.417704132211497</c:v>
                </c:pt>
                <c:pt idx="3027">
                  <c:v>41.431391410510301</c:v>
                </c:pt>
                <c:pt idx="3028">
                  <c:v>41.445078688809097</c:v>
                </c:pt>
                <c:pt idx="3029">
                  <c:v>41.458765967107901</c:v>
                </c:pt>
                <c:pt idx="3030">
                  <c:v>41.472453245406697</c:v>
                </c:pt>
                <c:pt idx="3031">
                  <c:v>41.4861405237056</c:v>
                </c:pt>
                <c:pt idx="3032">
                  <c:v>41.499827802004397</c:v>
                </c:pt>
                <c:pt idx="3033">
                  <c:v>41.5135150803032</c:v>
                </c:pt>
                <c:pt idx="3034">
                  <c:v>41.527202358601997</c:v>
                </c:pt>
                <c:pt idx="3035">
                  <c:v>41.5408896369008</c:v>
                </c:pt>
                <c:pt idx="3036">
                  <c:v>41.554576915199597</c:v>
                </c:pt>
                <c:pt idx="3037">
                  <c:v>41.568264193498401</c:v>
                </c:pt>
                <c:pt idx="3038">
                  <c:v>41.581951471797296</c:v>
                </c:pt>
                <c:pt idx="3039">
                  <c:v>41.5956387500961</c:v>
                </c:pt>
                <c:pt idx="3040">
                  <c:v>41.609326028394896</c:v>
                </c:pt>
                <c:pt idx="3041">
                  <c:v>41.6230133066937</c:v>
                </c:pt>
                <c:pt idx="3042">
                  <c:v>41.636700584992496</c:v>
                </c:pt>
                <c:pt idx="3043">
                  <c:v>41.6503878632913</c:v>
                </c:pt>
                <c:pt idx="3044">
                  <c:v>41.664075141590097</c:v>
                </c:pt>
                <c:pt idx="3045">
                  <c:v>41.677762419889</c:v>
                </c:pt>
                <c:pt idx="3046">
                  <c:v>41.691449698187803</c:v>
                </c:pt>
                <c:pt idx="3047">
                  <c:v>41.7051369764866</c:v>
                </c:pt>
                <c:pt idx="3048">
                  <c:v>41.718824254785403</c:v>
                </c:pt>
                <c:pt idx="3049">
                  <c:v>41.7325115330842</c:v>
                </c:pt>
                <c:pt idx="3050">
                  <c:v>41.746198811383003</c:v>
                </c:pt>
                <c:pt idx="3051">
                  <c:v>41.7598860896818</c:v>
                </c:pt>
                <c:pt idx="3052">
                  <c:v>41.773573367980703</c:v>
                </c:pt>
                <c:pt idx="3053">
                  <c:v>41.787260646279499</c:v>
                </c:pt>
                <c:pt idx="3054">
                  <c:v>41.800947924578303</c:v>
                </c:pt>
                <c:pt idx="3055">
                  <c:v>41.814635202877099</c:v>
                </c:pt>
                <c:pt idx="3056">
                  <c:v>41.828322481175903</c:v>
                </c:pt>
                <c:pt idx="3057">
                  <c:v>41.842009759474699</c:v>
                </c:pt>
                <c:pt idx="3058">
                  <c:v>41.855697037773503</c:v>
                </c:pt>
                <c:pt idx="3059">
                  <c:v>41.869384316072299</c:v>
                </c:pt>
                <c:pt idx="3060">
                  <c:v>41.883071594371202</c:v>
                </c:pt>
                <c:pt idx="3061">
                  <c:v>41.896758872669999</c:v>
                </c:pt>
                <c:pt idx="3062">
                  <c:v>41.910446150968802</c:v>
                </c:pt>
                <c:pt idx="3063">
                  <c:v>41.924133429267599</c:v>
                </c:pt>
                <c:pt idx="3064">
                  <c:v>41.937820707566402</c:v>
                </c:pt>
                <c:pt idx="3065">
                  <c:v>41.951507985865199</c:v>
                </c:pt>
                <c:pt idx="3066">
                  <c:v>41.965195264164102</c:v>
                </c:pt>
                <c:pt idx="3067">
                  <c:v>41.978882542462898</c:v>
                </c:pt>
                <c:pt idx="3068">
                  <c:v>41.992569820761702</c:v>
                </c:pt>
                <c:pt idx="3069">
                  <c:v>42.006257099060498</c:v>
                </c:pt>
                <c:pt idx="3070">
                  <c:v>42.019944377359302</c:v>
                </c:pt>
                <c:pt idx="3071">
                  <c:v>42.033631655658098</c:v>
                </c:pt>
                <c:pt idx="3072">
                  <c:v>42.047318933956902</c:v>
                </c:pt>
                <c:pt idx="3073">
                  <c:v>42.061006212255698</c:v>
                </c:pt>
                <c:pt idx="3074">
                  <c:v>42.074693490554601</c:v>
                </c:pt>
                <c:pt idx="3075">
                  <c:v>42.088380768853398</c:v>
                </c:pt>
                <c:pt idx="3076">
                  <c:v>42.102068047152201</c:v>
                </c:pt>
                <c:pt idx="3077">
                  <c:v>42.115755325450998</c:v>
                </c:pt>
                <c:pt idx="3078">
                  <c:v>42.129442603749801</c:v>
                </c:pt>
                <c:pt idx="3079">
                  <c:v>42.143129882048598</c:v>
                </c:pt>
                <c:pt idx="3080">
                  <c:v>42.156817160347401</c:v>
                </c:pt>
                <c:pt idx="3081">
                  <c:v>42.170504438646297</c:v>
                </c:pt>
                <c:pt idx="3082">
                  <c:v>42.184191716945101</c:v>
                </c:pt>
                <c:pt idx="3083">
                  <c:v>42.197878995243897</c:v>
                </c:pt>
                <c:pt idx="3084">
                  <c:v>42.211566273542701</c:v>
                </c:pt>
                <c:pt idx="3085">
                  <c:v>42.225253551841497</c:v>
                </c:pt>
                <c:pt idx="3086">
                  <c:v>42.238940830140301</c:v>
                </c:pt>
                <c:pt idx="3087">
                  <c:v>42.252628108439097</c:v>
                </c:pt>
                <c:pt idx="3088">
                  <c:v>42.266315386738</c:v>
                </c:pt>
                <c:pt idx="3089">
                  <c:v>42.280002665036797</c:v>
                </c:pt>
                <c:pt idx="3090">
                  <c:v>42.2936899433356</c:v>
                </c:pt>
                <c:pt idx="3091">
                  <c:v>42.307377221634397</c:v>
                </c:pt>
                <c:pt idx="3092">
                  <c:v>42.3210644999332</c:v>
                </c:pt>
                <c:pt idx="3093">
                  <c:v>42.334751778231997</c:v>
                </c:pt>
                <c:pt idx="3094">
                  <c:v>42.3484390565308</c:v>
                </c:pt>
                <c:pt idx="3095">
                  <c:v>42.362126334829703</c:v>
                </c:pt>
                <c:pt idx="3096">
                  <c:v>42.3758136131285</c:v>
                </c:pt>
                <c:pt idx="3097">
                  <c:v>42.389500891427303</c:v>
                </c:pt>
                <c:pt idx="3098">
                  <c:v>42.4031881697261</c:v>
                </c:pt>
                <c:pt idx="3099">
                  <c:v>42.416875448024904</c:v>
                </c:pt>
                <c:pt idx="3100">
                  <c:v>42.4305627263237</c:v>
                </c:pt>
                <c:pt idx="3101">
                  <c:v>42.444250004622504</c:v>
                </c:pt>
                <c:pt idx="3102">
                  <c:v>42.457937282921399</c:v>
                </c:pt>
                <c:pt idx="3103">
                  <c:v>42.471624561220203</c:v>
                </c:pt>
                <c:pt idx="3104">
                  <c:v>42.485311839518999</c:v>
                </c:pt>
                <c:pt idx="3105">
                  <c:v>42.498999117817803</c:v>
                </c:pt>
                <c:pt idx="3106">
                  <c:v>42.512686396116599</c:v>
                </c:pt>
                <c:pt idx="3107">
                  <c:v>42.526373674415403</c:v>
                </c:pt>
                <c:pt idx="3108">
                  <c:v>42.5400609527142</c:v>
                </c:pt>
                <c:pt idx="3109">
                  <c:v>42.553748231013103</c:v>
                </c:pt>
                <c:pt idx="3110">
                  <c:v>42.567435509311899</c:v>
                </c:pt>
                <c:pt idx="3111">
                  <c:v>42.581122787610703</c:v>
                </c:pt>
                <c:pt idx="3112">
                  <c:v>42.594810065909499</c:v>
                </c:pt>
                <c:pt idx="3113">
                  <c:v>42.608497344208303</c:v>
                </c:pt>
                <c:pt idx="3114">
                  <c:v>42.622184622507099</c:v>
                </c:pt>
                <c:pt idx="3115">
                  <c:v>42.635871900805903</c:v>
                </c:pt>
                <c:pt idx="3116">
                  <c:v>42.649559179104799</c:v>
                </c:pt>
                <c:pt idx="3117">
                  <c:v>42.663246457403602</c:v>
                </c:pt>
                <c:pt idx="3118">
                  <c:v>42.676933735702399</c:v>
                </c:pt>
                <c:pt idx="3119">
                  <c:v>42.690621014001202</c:v>
                </c:pt>
                <c:pt idx="3120">
                  <c:v>42.704308292299999</c:v>
                </c:pt>
                <c:pt idx="3121">
                  <c:v>42.717995570598802</c:v>
                </c:pt>
                <c:pt idx="3122">
                  <c:v>42.731682848897599</c:v>
                </c:pt>
                <c:pt idx="3123">
                  <c:v>42.745370127196502</c:v>
                </c:pt>
                <c:pt idx="3124">
                  <c:v>42.759057405495298</c:v>
                </c:pt>
                <c:pt idx="3125">
                  <c:v>42.772744683794102</c:v>
                </c:pt>
                <c:pt idx="3126">
                  <c:v>42.786431962092898</c:v>
                </c:pt>
                <c:pt idx="3127">
                  <c:v>42.800119240391702</c:v>
                </c:pt>
                <c:pt idx="3128">
                  <c:v>42.813806518690498</c:v>
                </c:pt>
                <c:pt idx="3129">
                  <c:v>42.827493796989302</c:v>
                </c:pt>
                <c:pt idx="3130">
                  <c:v>42.841181075288198</c:v>
                </c:pt>
                <c:pt idx="3131">
                  <c:v>42.854868353587001</c:v>
                </c:pt>
                <c:pt idx="3132">
                  <c:v>42.868555631885798</c:v>
                </c:pt>
                <c:pt idx="3133">
                  <c:v>42.882242910184601</c:v>
                </c:pt>
                <c:pt idx="3134">
                  <c:v>42.895930188483398</c:v>
                </c:pt>
                <c:pt idx="3135">
                  <c:v>42.909617466782201</c:v>
                </c:pt>
                <c:pt idx="3136">
                  <c:v>42.923304745080998</c:v>
                </c:pt>
                <c:pt idx="3137">
                  <c:v>42.936992023379901</c:v>
                </c:pt>
                <c:pt idx="3138">
                  <c:v>42.950679301678697</c:v>
                </c:pt>
                <c:pt idx="3139">
                  <c:v>42.964366579977501</c:v>
                </c:pt>
                <c:pt idx="3140">
                  <c:v>42.978053858276297</c:v>
                </c:pt>
                <c:pt idx="3141">
                  <c:v>42.991741136575101</c:v>
                </c:pt>
                <c:pt idx="3142">
                  <c:v>43.005428414873897</c:v>
                </c:pt>
                <c:pt idx="3143">
                  <c:v>43.019115693172701</c:v>
                </c:pt>
                <c:pt idx="3144">
                  <c:v>43.032802971471497</c:v>
                </c:pt>
                <c:pt idx="3145">
                  <c:v>43.0464902497704</c:v>
                </c:pt>
                <c:pt idx="3146">
                  <c:v>43.060177528069197</c:v>
                </c:pt>
                <c:pt idx="3147">
                  <c:v>43.073864806368</c:v>
                </c:pt>
                <c:pt idx="3148">
                  <c:v>43.087552084666797</c:v>
                </c:pt>
                <c:pt idx="3149">
                  <c:v>43.1012393629656</c:v>
                </c:pt>
                <c:pt idx="3150">
                  <c:v>43.114926641264397</c:v>
                </c:pt>
                <c:pt idx="3151">
                  <c:v>43.1286139195633</c:v>
                </c:pt>
                <c:pt idx="3152">
                  <c:v>43.142301197862103</c:v>
                </c:pt>
                <c:pt idx="3153">
                  <c:v>43.1559884761609</c:v>
                </c:pt>
                <c:pt idx="3154">
                  <c:v>43.169675754459703</c:v>
                </c:pt>
                <c:pt idx="3155">
                  <c:v>43.1833630327585</c:v>
                </c:pt>
                <c:pt idx="3156">
                  <c:v>43.197050311057303</c:v>
                </c:pt>
                <c:pt idx="3157">
                  <c:v>43.2107375893561</c:v>
                </c:pt>
                <c:pt idx="3158">
                  <c:v>43.224424867654903</c:v>
                </c:pt>
                <c:pt idx="3159">
                  <c:v>43.238112145953799</c:v>
                </c:pt>
                <c:pt idx="3160">
                  <c:v>43.251799424252603</c:v>
                </c:pt>
                <c:pt idx="3161">
                  <c:v>43.265486702551399</c:v>
                </c:pt>
                <c:pt idx="3162">
                  <c:v>43.279173980850203</c:v>
                </c:pt>
                <c:pt idx="3163">
                  <c:v>43.292861259148999</c:v>
                </c:pt>
                <c:pt idx="3164">
                  <c:v>43.306548537447803</c:v>
                </c:pt>
                <c:pt idx="3165">
                  <c:v>43.320235815746599</c:v>
                </c:pt>
                <c:pt idx="3166">
                  <c:v>43.333923094045502</c:v>
                </c:pt>
                <c:pt idx="3167">
                  <c:v>43.347610372344299</c:v>
                </c:pt>
                <c:pt idx="3168">
                  <c:v>43.361297650643102</c:v>
                </c:pt>
                <c:pt idx="3169">
                  <c:v>43.374984928941899</c:v>
                </c:pt>
                <c:pt idx="3170">
                  <c:v>43.388672207240703</c:v>
                </c:pt>
                <c:pt idx="3171">
                  <c:v>43.402359485539499</c:v>
                </c:pt>
                <c:pt idx="3172">
                  <c:v>43.416046763838303</c:v>
                </c:pt>
                <c:pt idx="3173">
                  <c:v>43.429734042137198</c:v>
                </c:pt>
                <c:pt idx="3174">
                  <c:v>43.443421320436002</c:v>
                </c:pt>
                <c:pt idx="3175">
                  <c:v>43.457108598734798</c:v>
                </c:pt>
                <c:pt idx="3176">
                  <c:v>43.470795877033602</c:v>
                </c:pt>
                <c:pt idx="3177">
                  <c:v>43.484483155332398</c:v>
                </c:pt>
                <c:pt idx="3178">
                  <c:v>43.498170433631202</c:v>
                </c:pt>
                <c:pt idx="3179">
                  <c:v>43.511857711929999</c:v>
                </c:pt>
                <c:pt idx="3180">
                  <c:v>43.525544990228902</c:v>
                </c:pt>
                <c:pt idx="3181">
                  <c:v>43.539232268527698</c:v>
                </c:pt>
                <c:pt idx="3182">
                  <c:v>43.552919546826502</c:v>
                </c:pt>
                <c:pt idx="3183">
                  <c:v>43.566606825125298</c:v>
                </c:pt>
                <c:pt idx="3184">
                  <c:v>43.580294103424102</c:v>
                </c:pt>
                <c:pt idx="3185">
                  <c:v>43.593981381722898</c:v>
                </c:pt>
                <c:pt idx="3186">
                  <c:v>43.607668660021702</c:v>
                </c:pt>
                <c:pt idx="3187">
                  <c:v>43.621355938320598</c:v>
                </c:pt>
                <c:pt idx="3188">
                  <c:v>43.635043216619401</c:v>
                </c:pt>
                <c:pt idx="3189">
                  <c:v>43.648730494918198</c:v>
                </c:pt>
                <c:pt idx="3190">
                  <c:v>43.662417773217001</c:v>
                </c:pt>
                <c:pt idx="3191">
                  <c:v>43.676105051515798</c:v>
                </c:pt>
                <c:pt idx="3192">
                  <c:v>43.689792329814601</c:v>
                </c:pt>
                <c:pt idx="3193">
                  <c:v>43.703479608113398</c:v>
                </c:pt>
                <c:pt idx="3194">
                  <c:v>43.717166886412301</c:v>
                </c:pt>
                <c:pt idx="3195">
                  <c:v>43.730854164711097</c:v>
                </c:pt>
                <c:pt idx="3196">
                  <c:v>43.744541443009901</c:v>
                </c:pt>
                <c:pt idx="3197">
                  <c:v>43.758228721308697</c:v>
                </c:pt>
                <c:pt idx="3198">
                  <c:v>43.771915999607501</c:v>
                </c:pt>
                <c:pt idx="3199">
                  <c:v>43.785603277906297</c:v>
                </c:pt>
                <c:pt idx="3200">
                  <c:v>43.799290556205101</c:v>
                </c:pt>
                <c:pt idx="3201">
                  <c:v>43.812977834503997</c:v>
                </c:pt>
                <c:pt idx="3202">
                  <c:v>43.8266651128028</c:v>
                </c:pt>
                <c:pt idx="3203">
                  <c:v>43.840352391101597</c:v>
                </c:pt>
                <c:pt idx="3204">
                  <c:v>43.8540396694004</c:v>
                </c:pt>
                <c:pt idx="3205">
                  <c:v>43.867726947699197</c:v>
                </c:pt>
                <c:pt idx="3206">
                  <c:v>43.881414225998</c:v>
                </c:pt>
                <c:pt idx="3207">
                  <c:v>43.895101504296797</c:v>
                </c:pt>
                <c:pt idx="3208">
                  <c:v>43.9087887825957</c:v>
                </c:pt>
                <c:pt idx="3209">
                  <c:v>43.922476060894503</c:v>
                </c:pt>
                <c:pt idx="3210">
                  <c:v>43.9361633391933</c:v>
                </c:pt>
                <c:pt idx="3211">
                  <c:v>43.949850617492103</c:v>
                </c:pt>
                <c:pt idx="3212">
                  <c:v>43.9635378957909</c:v>
                </c:pt>
                <c:pt idx="3213">
                  <c:v>43.977225174089703</c:v>
                </c:pt>
                <c:pt idx="3214">
                  <c:v>43.9909124523885</c:v>
                </c:pt>
                <c:pt idx="3215">
                  <c:v>44.004599730687403</c:v>
                </c:pt>
                <c:pt idx="3216">
                  <c:v>44.018287008986199</c:v>
                </c:pt>
                <c:pt idx="3217">
                  <c:v>44.031974287285003</c:v>
                </c:pt>
                <c:pt idx="3218">
                  <c:v>44.045661565583799</c:v>
                </c:pt>
                <c:pt idx="3219">
                  <c:v>44.059348843882603</c:v>
                </c:pt>
                <c:pt idx="3220">
                  <c:v>44.073036122181399</c:v>
                </c:pt>
                <c:pt idx="3221">
                  <c:v>44.086723400480203</c:v>
                </c:pt>
                <c:pt idx="3222">
                  <c:v>44.100410678778999</c:v>
                </c:pt>
                <c:pt idx="3223">
                  <c:v>44.114097957077902</c:v>
                </c:pt>
                <c:pt idx="3224">
                  <c:v>44.127785235376699</c:v>
                </c:pt>
                <c:pt idx="3225">
                  <c:v>44.141472513675502</c:v>
                </c:pt>
                <c:pt idx="3226">
                  <c:v>44.155159791974299</c:v>
                </c:pt>
                <c:pt idx="3227">
                  <c:v>44.168847070273102</c:v>
                </c:pt>
                <c:pt idx="3228">
                  <c:v>44.182534348571899</c:v>
                </c:pt>
                <c:pt idx="3229">
                  <c:v>44.196221626870702</c:v>
                </c:pt>
                <c:pt idx="3230">
                  <c:v>44.209908905169598</c:v>
                </c:pt>
                <c:pt idx="3231">
                  <c:v>44.223596183468402</c:v>
                </c:pt>
                <c:pt idx="3232">
                  <c:v>44.237283461767198</c:v>
                </c:pt>
                <c:pt idx="3233">
                  <c:v>44.250970740066002</c:v>
                </c:pt>
                <c:pt idx="3234">
                  <c:v>44.264658018364798</c:v>
                </c:pt>
                <c:pt idx="3235">
                  <c:v>44.278345296663602</c:v>
                </c:pt>
                <c:pt idx="3236">
                  <c:v>44.292032574962398</c:v>
                </c:pt>
                <c:pt idx="3237">
                  <c:v>44.305719853261301</c:v>
                </c:pt>
                <c:pt idx="3238">
                  <c:v>44.319407131560098</c:v>
                </c:pt>
                <c:pt idx="3239">
                  <c:v>44.333094409858901</c:v>
                </c:pt>
                <c:pt idx="3240">
                  <c:v>44.346781688157698</c:v>
                </c:pt>
                <c:pt idx="3241">
                  <c:v>44.360468966456502</c:v>
                </c:pt>
                <c:pt idx="3242">
                  <c:v>44.374156244755298</c:v>
                </c:pt>
                <c:pt idx="3243">
                  <c:v>44.387843523054102</c:v>
                </c:pt>
                <c:pt idx="3244">
                  <c:v>44.401530801352997</c:v>
                </c:pt>
                <c:pt idx="3245">
                  <c:v>44.415218079651801</c:v>
                </c:pt>
                <c:pt idx="3246">
                  <c:v>44.428905357950597</c:v>
                </c:pt>
                <c:pt idx="3247">
                  <c:v>44.442592636249401</c:v>
                </c:pt>
                <c:pt idx="3248">
                  <c:v>44.456279914548197</c:v>
                </c:pt>
                <c:pt idx="3249">
                  <c:v>44.469967192847001</c:v>
                </c:pt>
                <c:pt idx="3250">
                  <c:v>44.483654471145798</c:v>
                </c:pt>
                <c:pt idx="3251">
                  <c:v>44.497341749444701</c:v>
                </c:pt>
                <c:pt idx="3252">
                  <c:v>44.511029027743497</c:v>
                </c:pt>
                <c:pt idx="3253">
                  <c:v>44.524716306042301</c:v>
                </c:pt>
                <c:pt idx="3254">
                  <c:v>44.538403584341097</c:v>
                </c:pt>
                <c:pt idx="3255">
                  <c:v>44.552090862639901</c:v>
                </c:pt>
                <c:pt idx="3256">
                  <c:v>44.565778140938697</c:v>
                </c:pt>
                <c:pt idx="3257">
                  <c:v>44.579465419237501</c:v>
                </c:pt>
                <c:pt idx="3258">
                  <c:v>44.593152697536397</c:v>
                </c:pt>
                <c:pt idx="3259">
                  <c:v>44.6068399758352</c:v>
                </c:pt>
                <c:pt idx="3260">
                  <c:v>44.620527254133997</c:v>
                </c:pt>
                <c:pt idx="3261">
                  <c:v>44.6342145324328</c:v>
                </c:pt>
                <c:pt idx="3262">
                  <c:v>44.647901810731597</c:v>
                </c:pt>
                <c:pt idx="3263">
                  <c:v>44.6615890890304</c:v>
                </c:pt>
                <c:pt idx="3264">
                  <c:v>44.675276367329197</c:v>
                </c:pt>
                <c:pt idx="3265">
                  <c:v>44.6889636456281</c:v>
                </c:pt>
                <c:pt idx="3266">
                  <c:v>44.702650923926903</c:v>
                </c:pt>
                <c:pt idx="3267">
                  <c:v>44.7163382022257</c:v>
                </c:pt>
                <c:pt idx="3268">
                  <c:v>44.730025480524503</c:v>
                </c:pt>
                <c:pt idx="3269">
                  <c:v>44.7437127588233</c:v>
                </c:pt>
                <c:pt idx="3270">
                  <c:v>44.757400037122103</c:v>
                </c:pt>
                <c:pt idx="3271">
                  <c:v>44.7710873154209</c:v>
                </c:pt>
                <c:pt idx="3272">
                  <c:v>44.784774593719803</c:v>
                </c:pt>
                <c:pt idx="3273">
                  <c:v>44.798461872018599</c:v>
                </c:pt>
                <c:pt idx="3274">
                  <c:v>44.812149150317403</c:v>
                </c:pt>
                <c:pt idx="3275">
                  <c:v>44.825836428616199</c:v>
                </c:pt>
                <c:pt idx="3276">
                  <c:v>44.839523706915003</c:v>
                </c:pt>
                <c:pt idx="3277">
                  <c:v>44.853210985213799</c:v>
                </c:pt>
                <c:pt idx="3278">
                  <c:v>44.866898263512603</c:v>
                </c:pt>
                <c:pt idx="3279">
                  <c:v>44.880585541811499</c:v>
                </c:pt>
                <c:pt idx="3280">
                  <c:v>44.894272820110302</c:v>
                </c:pt>
                <c:pt idx="3281">
                  <c:v>44.907960098409099</c:v>
                </c:pt>
                <c:pt idx="3282">
                  <c:v>44.921647376707902</c:v>
                </c:pt>
                <c:pt idx="3283">
                  <c:v>44.935334655006699</c:v>
                </c:pt>
                <c:pt idx="3284">
                  <c:v>44.949021933305502</c:v>
                </c:pt>
                <c:pt idx="3285">
                  <c:v>44.962709211604299</c:v>
                </c:pt>
                <c:pt idx="3286">
                  <c:v>44.976396489903202</c:v>
                </c:pt>
                <c:pt idx="3287">
                  <c:v>44.990083768201998</c:v>
                </c:pt>
                <c:pt idx="3288">
                  <c:v>45.003771046500802</c:v>
                </c:pt>
                <c:pt idx="3289">
                  <c:v>45.017458324799598</c:v>
                </c:pt>
                <c:pt idx="3290">
                  <c:v>45.031145603098402</c:v>
                </c:pt>
                <c:pt idx="3291">
                  <c:v>45.044832881397198</c:v>
                </c:pt>
                <c:pt idx="3292">
                  <c:v>45.058520159696002</c:v>
                </c:pt>
                <c:pt idx="3293">
                  <c:v>45.072207437994798</c:v>
                </c:pt>
                <c:pt idx="3294">
                  <c:v>45.085894716293701</c:v>
                </c:pt>
                <c:pt idx="3295">
                  <c:v>45.099581994592498</c:v>
                </c:pt>
                <c:pt idx="3296">
                  <c:v>45.113269272891301</c:v>
                </c:pt>
                <c:pt idx="3297">
                  <c:v>45.126956551190098</c:v>
                </c:pt>
                <c:pt idx="3298">
                  <c:v>45.140643829488901</c:v>
                </c:pt>
                <c:pt idx="3299">
                  <c:v>45.154331107787698</c:v>
                </c:pt>
                <c:pt idx="3300">
                  <c:v>45.168018386086601</c:v>
                </c:pt>
                <c:pt idx="3301">
                  <c:v>45.181705664385397</c:v>
                </c:pt>
                <c:pt idx="3302">
                  <c:v>45.195392942684201</c:v>
                </c:pt>
                <c:pt idx="3303">
                  <c:v>45.209080220982997</c:v>
                </c:pt>
                <c:pt idx="3304">
                  <c:v>45.222767499281801</c:v>
                </c:pt>
                <c:pt idx="3305">
                  <c:v>45.236454777580597</c:v>
                </c:pt>
                <c:pt idx="3306">
                  <c:v>45.250142055879401</c:v>
                </c:pt>
                <c:pt idx="3307">
                  <c:v>45.263829334178197</c:v>
                </c:pt>
                <c:pt idx="3308">
                  <c:v>45.2775166124771</c:v>
                </c:pt>
                <c:pt idx="3309">
                  <c:v>45.291203890775897</c:v>
                </c:pt>
                <c:pt idx="3310">
                  <c:v>45.3048911690747</c:v>
                </c:pt>
                <c:pt idx="3311">
                  <c:v>45.318578447373497</c:v>
                </c:pt>
                <c:pt idx="3312">
                  <c:v>45.332265725672301</c:v>
                </c:pt>
                <c:pt idx="3313">
                  <c:v>45.345953003971097</c:v>
                </c:pt>
                <c:pt idx="3314">
                  <c:v>45.35964028227</c:v>
                </c:pt>
                <c:pt idx="3315">
                  <c:v>45.373327560568796</c:v>
                </c:pt>
                <c:pt idx="3316">
                  <c:v>45.3870148388676</c:v>
                </c:pt>
                <c:pt idx="3317">
                  <c:v>45.400702117166396</c:v>
                </c:pt>
                <c:pt idx="3318">
                  <c:v>45.4143893954652</c:v>
                </c:pt>
                <c:pt idx="3319">
                  <c:v>45.428076673763996</c:v>
                </c:pt>
                <c:pt idx="3320">
                  <c:v>45.4417639520628</c:v>
                </c:pt>
                <c:pt idx="3321">
                  <c:v>45.455451230361597</c:v>
                </c:pt>
                <c:pt idx="3322">
                  <c:v>45.4691385086605</c:v>
                </c:pt>
                <c:pt idx="3323">
                  <c:v>45.482825786959303</c:v>
                </c:pt>
                <c:pt idx="3324">
                  <c:v>45.4965130652581</c:v>
                </c:pt>
                <c:pt idx="3325">
                  <c:v>45.510200343556903</c:v>
                </c:pt>
                <c:pt idx="3326">
                  <c:v>45.5238876218557</c:v>
                </c:pt>
                <c:pt idx="3327">
                  <c:v>45.537574900154503</c:v>
                </c:pt>
                <c:pt idx="3328">
                  <c:v>45.5512621784533</c:v>
                </c:pt>
                <c:pt idx="3329">
                  <c:v>45.564949456752203</c:v>
                </c:pt>
                <c:pt idx="3330">
                  <c:v>45.578636735050999</c:v>
                </c:pt>
                <c:pt idx="3331">
                  <c:v>45.592324013349803</c:v>
                </c:pt>
                <c:pt idx="3332">
                  <c:v>45.606011291648599</c:v>
                </c:pt>
                <c:pt idx="3333">
                  <c:v>45.619698569947403</c:v>
                </c:pt>
                <c:pt idx="3334">
                  <c:v>45.633385848246199</c:v>
                </c:pt>
                <c:pt idx="3335">
                  <c:v>45.647073126545003</c:v>
                </c:pt>
                <c:pt idx="3336">
                  <c:v>45.660760404843899</c:v>
                </c:pt>
                <c:pt idx="3337">
                  <c:v>45.674447683142702</c:v>
                </c:pt>
                <c:pt idx="3338">
                  <c:v>45.688134961441499</c:v>
                </c:pt>
                <c:pt idx="3339">
                  <c:v>45.701822239740302</c:v>
                </c:pt>
                <c:pt idx="3340">
                  <c:v>45.715509518039099</c:v>
                </c:pt>
                <c:pt idx="3341">
                  <c:v>45.729196796337902</c:v>
                </c:pt>
                <c:pt idx="3342">
                  <c:v>45.742884074636699</c:v>
                </c:pt>
                <c:pt idx="3343">
                  <c:v>45.756571352935602</c:v>
                </c:pt>
                <c:pt idx="3344">
                  <c:v>45.770258631234398</c:v>
                </c:pt>
                <c:pt idx="3345">
                  <c:v>45.783945909533202</c:v>
                </c:pt>
                <c:pt idx="3346">
                  <c:v>45.797633187831998</c:v>
                </c:pt>
                <c:pt idx="3347">
                  <c:v>45.811320466130802</c:v>
                </c:pt>
                <c:pt idx="3348">
                  <c:v>45.825007744429598</c:v>
                </c:pt>
                <c:pt idx="3349">
                  <c:v>45.838695022728402</c:v>
                </c:pt>
                <c:pt idx="3350">
                  <c:v>45.852382301027298</c:v>
                </c:pt>
                <c:pt idx="3351">
                  <c:v>45.866069579326101</c:v>
                </c:pt>
                <c:pt idx="3352">
                  <c:v>45.879756857624898</c:v>
                </c:pt>
                <c:pt idx="3353">
                  <c:v>45.893444135923701</c:v>
                </c:pt>
                <c:pt idx="3354">
                  <c:v>45.907131414222498</c:v>
                </c:pt>
                <c:pt idx="3355">
                  <c:v>45.920818692521301</c:v>
                </c:pt>
                <c:pt idx="3356">
                  <c:v>45.934505970820098</c:v>
                </c:pt>
                <c:pt idx="3357">
                  <c:v>45.948193249119001</c:v>
                </c:pt>
                <c:pt idx="3358">
                  <c:v>45.961880527417797</c:v>
                </c:pt>
                <c:pt idx="3359">
                  <c:v>45.975567805716601</c:v>
                </c:pt>
                <c:pt idx="3360">
                  <c:v>45.989255084015397</c:v>
                </c:pt>
                <c:pt idx="3361">
                  <c:v>46.002942362314201</c:v>
                </c:pt>
                <c:pt idx="3362">
                  <c:v>46.016629640612997</c:v>
                </c:pt>
                <c:pt idx="3363">
                  <c:v>46.030316918911801</c:v>
                </c:pt>
                <c:pt idx="3364">
                  <c:v>46.044004197210697</c:v>
                </c:pt>
                <c:pt idx="3365">
                  <c:v>46.0576914755095</c:v>
                </c:pt>
                <c:pt idx="3366">
                  <c:v>46.071378753808297</c:v>
                </c:pt>
                <c:pt idx="3367">
                  <c:v>46.0850660321071</c:v>
                </c:pt>
                <c:pt idx="3368">
                  <c:v>46.098753310405897</c:v>
                </c:pt>
                <c:pt idx="3369">
                  <c:v>46.1124405887047</c:v>
                </c:pt>
                <c:pt idx="3370">
                  <c:v>46.126127867003497</c:v>
                </c:pt>
                <c:pt idx="3371">
                  <c:v>46.1398151453024</c:v>
                </c:pt>
                <c:pt idx="3372">
                  <c:v>46.153502423601203</c:v>
                </c:pt>
                <c:pt idx="3373">
                  <c:v>46.1671897019</c:v>
                </c:pt>
                <c:pt idx="3374">
                  <c:v>46.180876980198803</c:v>
                </c:pt>
                <c:pt idx="3375">
                  <c:v>46.1945642584976</c:v>
                </c:pt>
                <c:pt idx="3376">
                  <c:v>46.208251536796404</c:v>
                </c:pt>
                <c:pt idx="3377">
                  <c:v>46.2219388150952</c:v>
                </c:pt>
                <c:pt idx="3378">
                  <c:v>46.235626093394103</c:v>
                </c:pt>
                <c:pt idx="3379">
                  <c:v>46.249313371692899</c:v>
                </c:pt>
                <c:pt idx="3380">
                  <c:v>46.263000649991703</c:v>
                </c:pt>
                <c:pt idx="3381">
                  <c:v>46.276687928290499</c:v>
                </c:pt>
                <c:pt idx="3382">
                  <c:v>46.290375206589303</c:v>
                </c:pt>
                <c:pt idx="3383">
                  <c:v>46.3040624848881</c:v>
                </c:pt>
                <c:pt idx="3384">
                  <c:v>46.317749763186903</c:v>
                </c:pt>
                <c:pt idx="3385">
                  <c:v>46.3314370414857</c:v>
                </c:pt>
                <c:pt idx="3386">
                  <c:v>46.345124319784603</c:v>
                </c:pt>
                <c:pt idx="3387">
                  <c:v>46.358811598083399</c:v>
                </c:pt>
                <c:pt idx="3388">
                  <c:v>46.372498876382203</c:v>
                </c:pt>
                <c:pt idx="3389">
                  <c:v>46.386186154680999</c:v>
                </c:pt>
                <c:pt idx="3390">
                  <c:v>46.399873432979803</c:v>
                </c:pt>
                <c:pt idx="3391">
                  <c:v>46.413560711278599</c:v>
                </c:pt>
                <c:pt idx="3392">
                  <c:v>46.427247989577403</c:v>
                </c:pt>
                <c:pt idx="3393">
                  <c:v>46.440935267876299</c:v>
                </c:pt>
                <c:pt idx="3394">
                  <c:v>46.454622546175102</c:v>
                </c:pt>
                <c:pt idx="3395">
                  <c:v>46.468309824473899</c:v>
                </c:pt>
                <c:pt idx="3396">
                  <c:v>46.481997102772702</c:v>
                </c:pt>
                <c:pt idx="3397">
                  <c:v>46.495684381071499</c:v>
                </c:pt>
                <c:pt idx="3398">
                  <c:v>46.509371659370302</c:v>
                </c:pt>
                <c:pt idx="3399">
                  <c:v>46.523058937669099</c:v>
                </c:pt>
                <c:pt idx="3400">
                  <c:v>46.536746215968002</c:v>
                </c:pt>
                <c:pt idx="3401">
                  <c:v>46.550433494266798</c:v>
                </c:pt>
                <c:pt idx="3402">
                  <c:v>46.564120772565602</c:v>
                </c:pt>
                <c:pt idx="3403">
                  <c:v>46.577808050864398</c:v>
                </c:pt>
                <c:pt idx="3404">
                  <c:v>46.591495329163202</c:v>
                </c:pt>
                <c:pt idx="3405">
                  <c:v>46.605182607461998</c:v>
                </c:pt>
                <c:pt idx="3406">
                  <c:v>46.618869885760802</c:v>
                </c:pt>
                <c:pt idx="3407">
                  <c:v>46.632557164059698</c:v>
                </c:pt>
                <c:pt idx="3408">
                  <c:v>46.646244442358501</c:v>
                </c:pt>
                <c:pt idx="3409">
                  <c:v>46.659931720657298</c:v>
                </c:pt>
                <c:pt idx="3410">
                  <c:v>46.673618998956101</c:v>
                </c:pt>
                <c:pt idx="3411">
                  <c:v>46.687306277254898</c:v>
                </c:pt>
                <c:pt idx="3412">
                  <c:v>46.700993555553701</c:v>
                </c:pt>
                <c:pt idx="3413">
                  <c:v>46.714680833852498</c:v>
                </c:pt>
                <c:pt idx="3414">
                  <c:v>46.728368112151401</c:v>
                </c:pt>
                <c:pt idx="3415">
                  <c:v>46.742055390450197</c:v>
                </c:pt>
                <c:pt idx="3416">
                  <c:v>46.755742668749001</c:v>
                </c:pt>
                <c:pt idx="3417">
                  <c:v>46.769429947047797</c:v>
                </c:pt>
                <c:pt idx="3418">
                  <c:v>46.783117225346601</c:v>
                </c:pt>
                <c:pt idx="3419">
                  <c:v>46.796804503645397</c:v>
                </c:pt>
                <c:pt idx="3420">
                  <c:v>46.810491781944201</c:v>
                </c:pt>
                <c:pt idx="3421">
                  <c:v>46.824179060243097</c:v>
                </c:pt>
                <c:pt idx="3422">
                  <c:v>46.8378663385419</c:v>
                </c:pt>
                <c:pt idx="3423">
                  <c:v>46.851553616840697</c:v>
                </c:pt>
                <c:pt idx="3424">
                  <c:v>46.8652408951395</c:v>
                </c:pt>
                <c:pt idx="3425">
                  <c:v>46.878928173438297</c:v>
                </c:pt>
                <c:pt idx="3426">
                  <c:v>46.8926154517371</c:v>
                </c:pt>
                <c:pt idx="3427">
                  <c:v>46.906302730035897</c:v>
                </c:pt>
                <c:pt idx="3428">
                  <c:v>46.9199900083348</c:v>
                </c:pt>
                <c:pt idx="3429">
                  <c:v>46.933677286633603</c:v>
                </c:pt>
                <c:pt idx="3430">
                  <c:v>46.9473645649324</c:v>
                </c:pt>
                <c:pt idx="3431">
                  <c:v>46.961051843231203</c:v>
                </c:pt>
                <c:pt idx="3432">
                  <c:v>46.97473912153</c:v>
                </c:pt>
                <c:pt idx="3433">
                  <c:v>46.988426399828803</c:v>
                </c:pt>
                <c:pt idx="3434">
                  <c:v>47.0021136781276</c:v>
                </c:pt>
                <c:pt idx="3435">
                  <c:v>47.015800956426503</c:v>
                </c:pt>
                <c:pt idx="3436">
                  <c:v>47.029488234725299</c:v>
                </c:pt>
                <c:pt idx="3437">
                  <c:v>47.043175513024103</c:v>
                </c:pt>
                <c:pt idx="3438">
                  <c:v>47.056862791322899</c:v>
                </c:pt>
                <c:pt idx="3439">
                  <c:v>47.070550069621703</c:v>
                </c:pt>
                <c:pt idx="3440">
                  <c:v>47.084237347920499</c:v>
                </c:pt>
                <c:pt idx="3441">
                  <c:v>47.097924626219303</c:v>
                </c:pt>
                <c:pt idx="3442">
                  <c:v>47.111611904518199</c:v>
                </c:pt>
                <c:pt idx="3443">
                  <c:v>47.125299182817002</c:v>
                </c:pt>
                <c:pt idx="3444">
                  <c:v>47.138986461115799</c:v>
                </c:pt>
                <c:pt idx="3445">
                  <c:v>47.152673739414602</c:v>
                </c:pt>
                <c:pt idx="3446">
                  <c:v>47.166361017713399</c:v>
                </c:pt>
                <c:pt idx="3447">
                  <c:v>47.180048296012203</c:v>
                </c:pt>
                <c:pt idx="3448">
                  <c:v>47.193735574310999</c:v>
                </c:pt>
                <c:pt idx="3449">
                  <c:v>47.207422852609902</c:v>
                </c:pt>
                <c:pt idx="3450">
                  <c:v>47.221110130908698</c:v>
                </c:pt>
                <c:pt idx="3451">
                  <c:v>47.234797409207502</c:v>
                </c:pt>
                <c:pt idx="3452">
                  <c:v>47.248484687506298</c:v>
                </c:pt>
                <c:pt idx="3453">
                  <c:v>47.262171965805102</c:v>
                </c:pt>
                <c:pt idx="3454">
                  <c:v>47.275859244103899</c:v>
                </c:pt>
                <c:pt idx="3455">
                  <c:v>47.289546522402702</c:v>
                </c:pt>
                <c:pt idx="3456">
                  <c:v>47.303233800701499</c:v>
                </c:pt>
                <c:pt idx="3457">
                  <c:v>47.316921079000402</c:v>
                </c:pt>
                <c:pt idx="3458">
                  <c:v>47.330608357299198</c:v>
                </c:pt>
                <c:pt idx="3459">
                  <c:v>47.344295635598002</c:v>
                </c:pt>
                <c:pt idx="3460">
                  <c:v>47.357982913896798</c:v>
                </c:pt>
                <c:pt idx="3461">
                  <c:v>47.371670192195602</c:v>
                </c:pt>
                <c:pt idx="3462">
                  <c:v>47.385357470494398</c:v>
                </c:pt>
                <c:pt idx="3463">
                  <c:v>47.399044748793301</c:v>
                </c:pt>
                <c:pt idx="3464">
                  <c:v>47.412732027092098</c:v>
                </c:pt>
                <c:pt idx="3465">
                  <c:v>47.426419305390901</c:v>
                </c:pt>
                <c:pt idx="3466">
                  <c:v>47.440106583689698</c:v>
                </c:pt>
                <c:pt idx="3467">
                  <c:v>47.453793861988501</c:v>
                </c:pt>
                <c:pt idx="3468">
                  <c:v>47.467481140287298</c:v>
                </c:pt>
                <c:pt idx="3469">
                  <c:v>47.481168418586101</c:v>
                </c:pt>
                <c:pt idx="3470">
                  <c:v>47.494855696884898</c:v>
                </c:pt>
                <c:pt idx="3471">
                  <c:v>47.508542975183801</c:v>
                </c:pt>
                <c:pt idx="3472">
                  <c:v>47.522230253482597</c:v>
                </c:pt>
                <c:pt idx="3473">
                  <c:v>47.535917531781401</c:v>
                </c:pt>
                <c:pt idx="3474">
                  <c:v>47.549604810080197</c:v>
                </c:pt>
                <c:pt idx="3475">
                  <c:v>47.563292088379001</c:v>
                </c:pt>
                <c:pt idx="3476">
                  <c:v>47.576979366677797</c:v>
                </c:pt>
                <c:pt idx="3477">
                  <c:v>47.590666644976601</c:v>
                </c:pt>
                <c:pt idx="3478">
                  <c:v>47.604353923275497</c:v>
                </c:pt>
                <c:pt idx="3479">
                  <c:v>47.6180412015743</c:v>
                </c:pt>
                <c:pt idx="3480">
                  <c:v>47.631728479873097</c:v>
                </c:pt>
                <c:pt idx="3481">
                  <c:v>47.6454157581719</c:v>
                </c:pt>
                <c:pt idx="3482">
                  <c:v>47.659103036470697</c:v>
                </c:pt>
                <c:pt idx="3483">
                  <c:v>47.6727903147695</c:v>
                </c:pt>
                <c:pt idx="3484">
                  <c:v>47.686477593068297</c:v>
                </c:pt>
                <c:pt idx="3485">
                  <c:v>47.7001648713672</c:v>
                </c:pt>
                <c:pt idx="3486">
                  <c:v>47.713852149666003</c:v>
                </c:pt>
                <c:pt idx="3487">
                  <c:v>47.7275394279648</c:v>
                </c:pt>
                <c:pt idx="3488">
                  <c:v>47.741226706263603</c:v>
                </c:pt>
                <c:pt idx="3489">
                  <c:v>47.7549139845624</c:v>
                </c:pt>
                <c:pt idx="3490">
                  <c:v>47.768601262861203</c:v>
                </c:pt>
                <c:pt idx="3491">
                  <c:v>47.78228854116</c:v>
                </c:pt>
                <c:pt idx="3492">
                  <c:v>47.795975819458903</c:v>
                </c:pt>
                <c:pt idx="3493">
                  <c:v>47.809663097757699</c:v>
                </c:pt>
                <c:pt idx="3494">
                  <c:v>47.823350376056503</c:v>
                </c:pt>
                <c:pt idx="3495">
                  <c:v>47.837037654355299</c:v>
                </c:pt>
                <c:pt idx="3496">
                  <c:v>47.850724932654103</c:v>
                </c:pt>
                <c:pt idx="3497">
                  <c:v>47.864412210952899</c:v>
                </c:pt>
                <c:pt idx="3498">
                  <c:v>47.878099489251703</c:v>
                </c:pt>
                <c:pt idx="3499">
                  <c:v>47.891786767550599</c:v>
                </c:pt>
                <c:pt idx="3500">
                  <c:v>47.905474045849402</c:v>
                </c:pt>
                <c:pt idx="3501">
                  <c:v>47.919161324148199</c:v>
                </c:pt>
                <c:pt idx="3502">
                  <c:v>47.932848602447002</c:v>
                </c:pt>
                <c:pt idx="3503">
                  <c:v>47.946535880745799</c:v>
                </c:pt>
                <c:pt idx="3504">
                  <c:v>47.960223159044602</c:v>
                </c:pt>
                <c:pt idx="3505">
                  <c:v>47.973910437343399</c:v>
                </c:pt>
                <c:pt idx="3506">
                  <c:v>47.987597715642302</c:v>
                </c:pt>
                <c:pt idx="3507">
                  <c:v>48.001284993941098</c:v>
                </c:pt>
                <c:pt idx="3508">
                  <c:v>48.014972272239902</c:v>
                </c:pt>
                <c:pt idx="3509">
                  <c:v>48.028659550538698</c:v>
                </c:pt>
                <c:pt idx="3510">
                  <c:v>48.042346828837502</c:v>
                </c:pt>
                <c:pt idx="3511">
                  <c:v>48.056034107136298</c:v>
                </c:pt>
                <c:pt idx="3512">
                  <c:v>48.069721385435102</c:v>
                </c:pt>
                <c:pt idx="3513">
                  <c:v>48.083408663733998</c:v>
                </c:pt>
                <c:pt idx="3514">
                  <c:v>48.097095942032801</c:v>
                </c:pt>
                <c:pt idx="3515">
                  <c:v>48.110783220331598</c:v>
                </c:pt>
                <c:pt idx="3516">
                  <c:v>48.124470498630401</c:v>
                </c:pt>
                <c:pt idx="3517">
                  <c:v>48.138157776929198</c:v>
                </c:pt>
                <c:pt idx="3518">
                  <c:v>48.151845055228002</c:v>
                </c:pt>
                <c:pt idx="3519">
                  <c:v>48.165532333526798</c:v>
                </c:pt>
                <c:pt idx="3520">
                  <c:v>48.179219611825701</c:v>
                </c:pt>
                <c:pt idx="3521">
                  <c:v>48.192906890124497</c:v>
                </c:pt>
                <c:pt idx="3522">
                  <c:v>48.206594168423301</c:v>
                </c:pt>
                <c:pt idx="3523">
                  <c:v>48.220281446722097</c:v>
                </c:pt>
                <c:pt idx="3524">
                  <c:v>48.233968725020901</c:v>
                </c:pt>
                <c:pt idx="3525">
                  <c:v>48.247656003319698</c:v>
                </c:pt>
                <c:pt idx="3526">
                  <c:v>48.261343281618501</c:v>
                </c:pt>
                <c:pt idx="3527">
                  <c:v>48.275030559917397</c:v>
                </c:pt>
                <c:pt idx="3528">
                  <c:v>48.288717838216201</c:v>
                </c:pt>
                <c:pt idx="3529">
                  <c:v>48.302405116514997</c:v>
                </c:pt>
                <c:pt idx="3530">
                  <c:v>48.316092394813801</c:v>
                </c:pt>
                <c:pt idx="3531">
                  <c:v>48.329779673112597</c:v>
                </c:pt>
                <c:pt idx="3532">
                  <c:v>48.343466951411401</c:v>
                </c:pt>
                <c:pt idx="3533">
                  <c:v>48.357154229710197</c:v>
                </c:pt>
                <c:pt idx="3534">
                  <c:v>48.3708415080091</c:v>
                </c:pt>
                <c:pt idx="3535">
                  <c:v>48.384528786307897</c:v>
                </c:pt>
                <c:pt idx="3536">
                  <c:v>48.3982160646067</c:v>
                </c:pt>
                <c:pt idx="3537">
                  <c:v>48.411903342905497</c:v>
                </c:pt>
                <c:pt idx="3538">
                  <c:v>48.4255906212043</c:v>
                </c:pt>
                <c:pt idx="3539">
                  <c:v>48.439277899503097</c:v>
                </c:pt>
                <c:pt idx="3540">
                  <c:v>48.4529651778019</c:v>
                </c:pt>
                <c:pt idx="3541">
                  <c:v>48.466652456100697</c:v>
                </c:pt>
                <c:pt idx="3542">
                  <c:v>48.4803397343996</c:v>
                </c:pt>
                <c:pt idx="3543">
                  <c:v>48.494027012698403</c:v>
                </c:pt>
                <c:pt idx="3544">
                  <c:v>48.5077142909972</c:v>
                </c:pt>
                <c:pt idx="3545">
                  <c:v>48.521401569296003</c:v>
                </c:pt>
                <c:pt idx="3546">
                  <c:v>48.5350888475948</c:v>
                </c:pt>
                <c:pt idx="3547">
                  <c:v>48.548776125893603</c:v>
                </c:pt>
                <c:pt idx="3548">
                  <c:v>48.5624634041924</c:v>
                </c:pt>
                <c:pt idx="3549">
                  <c:v>48.576150682491303</c:v>
                </c:pt>
                <c:pt idx="3550">
                  <c:v>48.589837960790099</c:v>
                </c:pt>
                <c:pt idx="3551">
                  <c:v>48.603525239088903</c:v>
                </c:pt>
                <c:pt idx="3552">
                  <c:v>48.617212517387699</c:v>
                </c:pt>
                <c:pt idx="3553">
                  <c:v>48.630899795686503</c:v>
                </c:pt>
                <c:pt idx="3554">
                  <c:v>48.644587073985299</c:v>
                </c:pt>
                <c:pt idx="3555">
                  <c:v>48.658274352284103</c:v>
                </c:pt>
                <c:pt idx="3556">
                  <c:v>48.671961630582999</c:v>
                </c:pt>
                <c:pt idx="3557">
                  <c:v>48.685648908881802</c:v>
                </c:pt>
                <c:pt idx="3558">
                  <c:v>48.699336187180599</c:v>
                </c:pt>
                <c:pt idx="3559">
                  <c:v>48.713023465479402</c:v>
                </c:pt>
                <c:pt idx="3560">
                  <c:v>48.726710743778199</c:v>
                </c:pt>
                <c:pt idx="3561">
                  <c:v>48.740398022077002</c:v>
                </c:pt>
                <c:pt idx="3562">
                  <c:v>48.754085300375799</c:v>
                </c:pt>
                <c:pt idx="3563">
                  <c:v>48.767772578674702</c:v>
                </c:pt>
                <c:pt idx="3564">
                  <c:v>48.781459856973498</c:v>
                </c:pt>
                <c:pt idx="3565">
                  <c:v>48.795147135272302</c:v>
                </c:pt>
                <c:pt idx="3566">
                  <c:v>48.808834413571098</c:v>
                </c:pt>
                <c:pt idx="3567">
                  <c:v>48.822521691869902</c:v>
                </c:pt>
                <c:pt idx="3568">
                  <c:v>48.836208970168698</c:v>
                </c:pt>
                <c:pt idx="3569">
                  <c:v>48.849896248467502</c:v>
                </c:pt>
                <c:pt idx="3570">
                  <c:v>48.863583526766398</c:v>
                </c:pt>
                <c:pt idx="3571">
                  <c:v>48.877270805065201</c:v>
                </c:pt>
                <c:pt idx="3572">
                  <c:v>48.890958083363998</c:v>
                </c:pt>
                <c:pt idx="3573">
                  <c:v>48.904645361662801</c:v>
                </c:pt>
                <c:pt idx="3574">
                  <c:v>48.918332639961598</c:v>
                </c:pt>
                <c:pt idx="3575">
                  <c:v>48.932019918260401</c:v>
                </c:pt>
                <c:pt idx="3576">
                  <c:v>48.945707196559198</c:v>
                </c:pt>
                <c:pt idx="3577">
                  <c:v>48.959394474858101</c:v>
                </c:pt>
                <c:pt idx="3578">
                  <c:v>48.973081753156897</c:v>
                </c:pt>
                <c:pt idx="3579">
                  <c:v>48.986769031455701</c:v>
                </c:pt>
                <c:pt idx="3580">
                  <c:v>49.000456309754497</c:v>
                </c:pt>
                <c:pt idx="3581">
                  <c:v>49.014143588053301</c:v>
                </c:pt>
                <c:pt idx="3582">
                  <c:v>49.027830866352097</c:v>
                </c:pt>
                <c:pt idx="3583">
                  <c:v>49.041518144650901</c:v>
                </c:pt>
                <c:pt idx="3584">
                  <c:v>49.055205422949797</c:v>
                </c:pt>
                <c:pt idx="3585">
                  <c:v>49.0688927012486</c:v>
                </c:pt>
                <c:pt idx="3586">
                  <c:v>49.082579979547397</c:v>
                </c:pt>
                <c:pt idx="3587">
                  <c:v>49.0962672578462</c:v>
                </c:pt>
                <c:pt idx="3588">
                  <c:v>49.109954536144997</c:v>
                </c:pt>
                <c:pt idx="3589">
                  <c:v>49.123641814443801</c:v>
                </c:pt>
                <c:pt idx="3590">
                  <c:v>49.137329092742597</c:v>
                </c:pt>
                <c:pt idx="3591">
                  <c:v>49.1510163710415</c:v>
                </c:pt>
                <c:pt idx="3592">
                  <c:v>49.164703649340296</c:v>
                </c:pt>
                <c:pt idx="3593">
                  <c:v>49.1783909276391</c:v>
                </c:pt>
                <c:pt idx="3594">
                  <c:v>49.192078205937896</c:v>
                </c:pt>
                <c:pt idx="3595">
                  <c:v>49.2057654842367</c:v>
                </c:pt>
                <c:pt idx="3596">
                  <c:v>49.219452762535497</c:v>
                </c:pt>
                <c:pt idx="3597">
                  <c:v>49.2331400408343</c:v>
                </c:pt>
                <c:pt idx="3598">
                  <c:v>49.246827319133203</c:v>
                </c:pt>
                <c:pt idx="3599">
                  <c:v>49.260514597432</c:v>
                </c:pt>
                <c:pt idx="3600">
                  <c:v>49.274201875730803</c:v>
                </c:pt>
                <c:pt idx="3601">
                  <c:v>49.2878891540296</c:v>
                </c:pt>
                <c:pt idx="3602">
                  <c:v>49.301576432328403</c:v>
                </c:pt>
                <c:pt idx="3603">
                  <c:v>49.3152637106272</c:v>
                </c:pt>
                <c:pt idx="3604">
                  <c:v>49.328950988926003</c:v>
                </c:pt>
                <c:pt idx="3605">
                  <c:v>49.3426382672248</c:v>
                </c:pt>
                <c:pt idx="3606">
                  <c:v>49.356325545523703</c:v>
                </c:pt>
                <c:pt idx="3607">
                  <c:v>49.370012823822499</c:v>
                </c:pt>
                <c:pt idx="3608">
                  <c:v>49.383700102121303</c:v>
                </c:pt>
                <c:pt idx="3609">
                  <c:v>49.397387380420099</c:v>
                </c:pt>
                <c:pt idx="3610">
                  <c:v>49.411074658718903</c:v>
                </c:pt>
                <c:pt idx="3611">
                  <c:v>49.424761937017699</c:v>
                </c:pt>
                <c:pt idx="3612">
                  <c:v>49.438449215316602</c:v>
                </c:pt>
                <c:pt idx="3613">
                  <c:v>49.452136493615399</c:v>
                </c:pt>
                <c:pt idx="3614">
                  <c:v>49.465823771914202</c:v>
                </c:pt>
                <c:pt idx="3615">
                  <c:v>49.479511050212999</c:v>
                </c:pt>
                <c:pt idx="3616">
                  <c:v>49.493198328511802</c:v>
                </c:pt>
                <c:pt idx="3617">
                  <c:v>49.506885606810599</c:v>
                </c:pt>
                <c:pt idx="3618">
                  <c:v>49.520572885109402</c:v>
                </c:pt>
                <c:pt idx="3619">
                  <c:v>49.534260163408199</c:v>
                </c:pt>
                <c:pt idx="3620">
                  <c:v>49.547947441707102</c:v>
                </c:pt>
                <c:pt idx="3621">
                  <c:v>49.561634720005898</c:v>
                </c:pt>
                <c:pt idx="3622">
                  <c:v>49.575321998304702</c:v>
                </c:pt>
                <c:pt idx="3623">
                  <c:v>49.589009276603498</c:v>
                </c:pt>
                <c:pt idx="3624">
                  <c:v>49.602696554902302</c:v>
                </c:pt>
                <c:pt idx="3625">
                  <c:v>49.616383833201098</c:v>
                </c:pt>
                <c:pt idx="3626">
                  <c:v>49.630071111500001</c:v>
                </c:pt>
                <c:pt idx="3627">
                  <c:v>49.643758389798798</c:v>
                </c:pt>
                <c:pt idx="3628">
                  <c:v>49.657445668097601</c:v>
                </c:pt>
                <c:pt idx="3629">
                  <c:v>49.671132946396398</c:v>
                </c:pt>
                <c:pt idx="3630">
                  <c:v>49.684820224695201</c:v>
                </c:pt>
                <c:pt idx="3631">
                  <c:v>49.698507502993998</c:v>
                </c:pt>
                <c:pt idx="3632">
                  <c:v>49.712194781292801</c:v>
                </c:pt>
                <c:pt idx="3633">
                  <c:v>49.725882059591598</c:v>
                </c:pt>
                <c:pt idx="3634">
                  <c:v>49.739569337890501</c:v>
                </c:pt>
                <c:pt idx="3635">
                  <c:v>49.753256616189297</c:v>
                </c:pt>
                <c:pt idx="3636">
                  <c:v>49.766943894488101</c:v>
                </c:pt>
                <c:pt idx="3637">
                  <c:v>49.780631172786897</c:v>
                </c:pt>
                <c:pt idx="3638">
                  <c:v>49.794318451085701</c:v>
                </c:pt>
                <c:pt idx="3639">
                  <c:v>49.808005729384497</c:v>
                </c:pt>
                <c:pt idx="3640">
                  <c:v>49.821693007683301</c:v>
                </c:pt>
                <c:pt idx="3641">
                  <c:v>49.835380285982197</c:v>
                </c:pt>
                <c:pt idx="3642">
                  <c:v>49.849067564281</c:v>
                </c:pt>
                <c:pt idx="3643">
                  <c:v>49.862754842579797</c:v>
                </c:pt>
                <c:pt idx="3644">
                  <c:v>49.8764421208786</c:v>
                </c:pt>
                <c:pt idx="3645">
                  <c:v>49.890129399177397</c:v>
                </c:pt>
                <c:pt idx="3646">
                  <c:v>49.9038166774762</c:v>
                </c:pt>
                <c:pt idx="3647">
                  <c:v>49.917503955774997</c:v>
                </c:pt>
                <c:pt idx="3648">
                  <c:v>49.9311912340739</c:v>
                </c:pt>
                <c:pt idx="3649">
                  <c:v>49.944878512372703</c:v>
                </c:pt>
                <c:pt idx="3650">
                  <c:v>49.9585657906715</c:v>
                </c:pt>
                <c:pt idx="3651">
                  <c:v>49.972253068970304</c:v>
                </c:pt>
                <c:pt idx="3652">
                  <c:v>49.9859403472691</c:v>
                </c:pt>
                <c:pt idx="3653">
                  <c:v>49.999627625567904</c:v>
                </c:pt>
                <c:pt idx="3654">
                  <c:v>50.0133149038667</c:v>
                </c:pt>
                <c:pt idx="3655">
                  <c:v>50.027002182165603</c:v>
                </c:pt>
                <c:pt idx="3656">
                  <c:v>50.040689460464399</c:v>
                </c:pt>
                <c:pt idx="3657">
                  <c:v>50.054376738763203</c:v>
                </c:pt>
                <c:pt idx="3658">
                  <c:v>50.068064017061999</c:v>
                </c:pt>
                <c:pt idx="3659">
                  <c:v>50.081751295360803</c:v>
                </c:pt>
                <c:pt idx="3660">
                  <c:v>50.0954385736596</c:v>
                </c:pt>
                <c:pt idx="3661">
                  <c:v>50.109125851958403</c:v>
                </c:pt>
                <c:pt idx="3662">
                  <c:v>50.122813130257299</c:v>
                </c:pt>
                <c:pt idx="3663">
                  <c:v>50.136500408556103</c:v>
                </c:pt>
                <c:pt idx="3664">
                  <c:v>50.150187686854899</c:v>
                </c:pt>
                <c:pt idx="3665">
                  <c:v>50.163874965153703</c:v>
                </c:pt>
                <c:pt idx="3666">
                  <c:v>50.177562243452499</c:v>
                </c:pt>
                <c:pt idx="3667">
                  <c:v>50.191249521751303</c:v>
                </c:pt>
                <c:pt idx="3668">
                  <c:v>50.204936800050099</c:v>
                </c:pt>
                <c:pt idx="3669">
                  <c:v>50.218624078349002</c:v>
                </c:pt>
                <c:pt idx="3670">
                  <c:v>50.232311356647799</c:v>
                </c:pt>
                <c:pt idx="3671">
                  <c:v>50.245998634946602</c:v>
                </c:pt>
                <c:pt idx="3672">
                  <c:v>50.259685913245399</c:v>
                </c:pt>
                <c:pt idx="3673">
                  <c:v>50.273373191544202</c:v>
                </c:pt>
                <c:pt idx="3674">
                  <c:v>50.287060469842999</c:v>
                </c:pt>
                <c:pt idx="3675">
                  <c:v>50.300747748141802</c:v>
                </c:pt>
                <c:pt idx="3676">
                  <c:v>50.314435026440698</c:v>
                </c:pt>
                <c:pt idx="3677">
                  <c:v>50.328122304739502</c:v>
                </c:pt>
                <c:pt idx="3678">
                  <c:v>50.341809583038298</c:v>
                </c:pt>
                <c:pt idx="3679">
                  <c:v>50.355496861337102</c:v>
                </c:pt>
                <c:pt idx="3680">
                  <c:v>50.369184139635898</c:v>
                </c:pt>
                <c:pt idx="3681">
                  <c:v>50.382871417934702</c:v>
                </c:pt>
                <c:pt idx="3682">
                  <c:v>50.396558696233498</c:v>
                </c:pt>
                <c:pt idx="3683">
                  <c:v>50.410245974532401</c:v>
                </c:pt>
                <c:pt idx="3684">
                  <c:v>50.423933252831198</c:v>
                </c:pt>
                <c:pt idx="3685">
                  <c:v>50.437620531130001</c:v>
                </c:pt>
                <c:pt idx="3686">
                  <c:v>50.451307809428798</c:v>
                </c:pt>
                <c:pt idx="3687">
                  <c:v>50.464995087727601</c:v>
                </c:pt>
                <c:pt idx="3688">
                  <c:v>50.478682366026398</c:v>
                </c:pt>
                <c:pt idx="3689">
                  <c:v>50.492369644325201</c:v>
                </c:pt>
                <c:pt idx="3690">
                  <c:v>50.506056922624097</c:v>
                </c:pt>
                <c:pt idx="3691">
                  <c:v>50.519744200922901</c:v>
                </c:pt>
                <c:pt idx="3692">
                  <c:v>50.533431479221697</c:v>
                </c:pt>
                <c:pt idx="3693">
                  <c:v>50.547118757520501</c:v>
                </c:pt>
                <c:pt idx="3694">
                  <c:v>50.560806035819297</c:v>
                </c:pt>
                <c:pt idx="3695">
                  <c:v>50.574493314118101</c:v>
                </c:pt>
                <c:pt idx="3696">
                  <c:v>50.588180592416897</c:v>
                </c:pt>
                <c:pt idx="3697">
                  <c:v>50.6018678707158</c:v>
                </c:pt>
                <c:pt idx="3698">
                  <c:v>50.615555149014597</c:v>
                </c:pt>
                <c:pt idx="3699">
                  <c:v>50.6292424273134</c:v>
                </c:pt>
                <c:pt idx="3700">
                  <c:v>50.642929705612197</c:v>
                </c:pt>
                <c:pt idx="3701">
                  <c:v>50.656616983911</c:v>
                </c:pt>
                <c:pt idx="3702">
                  <c:v>50.670304262209797</c:v>
                </c:pt>
                <c:pt idx="3703">
                  <c:v>50.6839915405086</c:v>
                </c:pt>
                <c:pt idx="3704">
                  <c:v>50.697678818807397</c:v>
                </c:pt>
                <c:pt idx="3705">
                  <c:v>50.7113660971063</c:v>
                </c:pt>
                <c:pt idx="3706">
                  <c:v>50.725053375405103</c:v>
                </c:pt>
                <c:pt idx="3707">
                  <c:v>50.7387406537039</c:v>
                </c:pt>
                <c:pt idx="3708">
                  <c:v>50.752427932002703</c:v>
                </c:pt>
                <c:pt idx="3709">
                  <c:v>50.7661152103015</c:v>
                </c:pt>
                <c:pt idx="3710">
                  <c:v>50.779802488600303</c:v>
                </c:pt>
                <c:pt idx="3711">
                  <c:v>50.793489766899199</c:v>
                </c:pt>
                <c:pt idx="3712">
                  <c:v>50.807177045198003</c:v>
                </c:pt>
                <c:pt idx="3713">
                  <c:v>50.820864323496799</c:v>
                </c:pt>
                <c:pt idx="3714">
                  <c:v>50.834551601795603</c:v>
                </c:pt>
                <c:pt idx="3715">
                  <c:v>50.848238880094399</c:v>
                </c:pt>
                <c:pt idx="3716">
                  <c:v>50.861926158393203</c:v>
                </c:pt>
                <c:pt idx="3717">
                  <c:v>50.875613436691999</c:v>
                </c:pt>
                <c:pt idx="3718">
                  <c:v>50.889300714990803</c:v>
                </c:pt>
                <c:pt idx="3719">
                  <c:v>50.902987993289699</c:v>
                </c:pt>
                <c:pt idx="3720">
                  <c:v>50.916675271588502</c:v>
                </c:pt>
                <c:pt idx="3721">
                  <c:v>50.930362549887299</c:v>
                </c:pt>
                <c:pt idx="3722">
                  <c:v>50.944049828186103</c:v>
                </c:pt>
                <c:pt idx="3723">
                  <c:v>50.957737106484899</c:v>
                </c:pt>
                <c:pt idx="3724">
                  <c:v>50.971424384783703</c:v>
                </c:pt>
                <c:pt idx="3725">
                  <c:v>50.985111663082499</c:v>
                </c:pt>
                <c:pt idx="3726">
                  <c:v>50.998798941381402</c:v>
                </c:pt>
                <c:pt idx="3727">
                  <c:v>51.012486219680198</c:v>
                </c:pt>
                <c:pt idx="3728">
                  <c:v>51.026173497979002</c:v>
                </c:pt>
                <c:pt idx="3729">
                  <c:v>51.039860776277798</c:v>
                </c:pt>
                <c:pt idx="3730">
                  <c:v>51.053548054576602</c:v>
                </c:pt>
                <c:pt idx="3731">
                  <c:v>51.067235332875399</c:v>
                </c:pt>
                <c:pt idx="3732">
                  <c:v>51.080922611174202</c:v>
                </c:pt>
                <c:pt idx="3733">
                  <c:v>51.094609889473098</c:v>
                </c:pt>
                <c:pt idx="3734">
                  <c:v>51.108297167771902</c:v>
                </c:pt>
                <c:pt idx="3735">
                  <c:v>51.121984446070698</c:v>
                </c:pt>
                <c:pt idx="3736">
                  <c:v>51.135671724369502</c:v>
                </c:pt>
                <c:pt idx="3737">
                  <c:v>51.149359002668298</c:v>
                </c:pt>
                <c:pt idx="3738">
                  <c:v>51.163046280967102</c:v>
                </c:pt>
                <c:pt idx="3739">
                  <c:v>51.176733559265898</c:v>
                </c:pt>
                <c:pt idx="3740">
                  <c:v>51.190420837564801</c:v>
                </c:pt>
                <c:pt idx="3741">
                  <c:v>51.204108115863598</c:v>
                </c:pt>
                <c:pt idx="3742">
                  <c:v>51.217795394162401</c:v>
                </c:pt>
                <c:pt idx="3743">
                  <c:v>51.231482672461198</c:v>
                </c:pt>
                <c:pt idx="3744">
                  <c:v>51.245169950760001</c:v>
                </c:pt>
                <c:pt idx="3745">
                  <c:v>51.258857229058798</c:v>
                </c:pt>
                <c:pt idx="3746">
                  <c:v>51.272544507357601</c:v>
                </c:pt>
                <c:pt idx="3747">
                  <c:v>51.286231785656497</c:v>
                </c:pt>
                <c:pt idx="3748">
                  <c:v>51.299919063955301</c:v>
                </c:pt>
                <c:pt idx="3749">
                  <c:v>51.313606342254097</c:v>
                </c:pt>
                <c:pt idx="3750">
                  <c:v>51.327293620552901</c:v>
                </c:pt>
                <c:pt idx="3751">
                  <c:v>51.340980898851697</c:v>
                </c:pt>
                <c:pt idx="3752">
                  <c:v>51.354668177150501</c:v>
                </c:pt>
                <c:pt idx="3753">
                  <c:v>51.368355455449297</c:v>
                </c:pt>
                <c:pt idx="3754">
                  <c:v>51.3820427337482</c:v>
                </c:pt>
                <c:pt idx="3755">
                  <c:v>51.395730012046997</c:v>
                </c:pt>
                <c:pt idx="3756">
                  <c:v>51.4094172903458</c:v>
                </c:pt>
                <c:pt idx="3757">
                  <c:v>51.423104568644597</c:v>
                </c:pt>
                <c:pt idx="3758">
                  <c:v>51.4367918469434</c:v>
                </c:pt>
                <c:pt idx="3759">
                  <c:v>51.450479125242197</c:v>
                </c:pt>
                <c:pt idx="3760">
                  <c:v>51.464166403541</c:v>
                </c:pt>
                <c:pt idx="3761">
                  <c:v>51.477853681839903</c:v>
                </c:pt>
                <c:pt idx="3762">
                  <c:v>51.4915409601387</c:v>
                </c:pt>
                <c:pt idx="3763">
                  <c:v>51.505228238437503</c:v>
                </c:pt>
                <c:pt idx="3764">
                  <c:v>51.5189155167363</c:v>
                </c:pt>
                <c:pt idx="3765">
                  <c:v>51.532602795035103</c:v>
                </c:pt>
                <c:pt idx="3766">
                  <c:v>51.5462900733339</c:v>
                </c:pt>
                <c:pt idx="3767">
                  <c:v>51.559977351632703</c:v>
                </c:pt>
                <c:pt idx="3768">
                  <c:v>51.573664629931599</c:v>
                </c:pt>
                <c:pt idx="3769">
                  <c:v>51.587351908230403</c:v>
                </c:pt>
                <c:pt idx="3770">
                  <c:v>51.601039186529199</c:v>
                </c:pt>
                <c:pt idx="3771">
                  <c:v>51.614726464828003</c:v>
                </c:pt>
                <c:pt idx="3772">
                  <c:v>51.628413743126799</c:v>
                </c:pt>
                <c:pt idx="3773">
                  <c:v>51.642101021425603</c:v>
                </c:pt>
                <c:pt idx="3774">
                  <c:v>51.655788299724399</c:v>
                </c:pt>
                <c:pt idx="3775">
                  <c:v>51.669475578023302</c:v>
                </c:pt>
                <c:pt idx="3776">
                  <c:v>51.683162856322099</c:v>
                </c:pt>
                <c:pt idx="3777">
                  <c:v>51.696850134620902</c:v>
                </c:pt>
                <c:pt idx="3778">
                  <c:v>51.710537412919699</c:v>
                </c:pt>
                <c:pt idx="3779">
                  <c:v>51.724224691218502</c:v>
                </c:pt>
                <c:pt idx="3780">
                  <c:v>51.737911969517299</c:v>
                </c:pt>
                <c:pt idx="3781">
                  <c:v>51.751599247816102</c:v>
                </c:pt>
                <c:pt idx="3782">
                  <c:v>51.765286526114899</c:v>
                </c:pt>
                <c:pt idx="3783">
                  <c:v>51.778973804413802</c:v>
                </c:pt>
                <c:pt idx="3784">
                  <c:v>51.792661082712598</c:v>
                </c:pt>
                <c:pt idx="3785">
                  <c:v>51.806348361011402</c:v>
                </c:pt>
                <c:pt idx="3786">
                  <c:v>51.820035639310198</c:v>
                </c:pt>
                <c:pt idx="3787">
                  <c:v>51.833722917609002</c:v>
                </c:pt>
                <c:pt idx="3788">
                  <c:v>51.847410195907798</c:v>
                </c:pt>
                <c:pt idx="3789">
                  <c:v>51.861097474206602</c:v>
                </c:pt>
                <c:pt idx="3790">
                  <c:v>51.874784752505498</c:v>
                </c:pt>
                <c:pt idx="3791">
                  <c:v>51.888472030804301</c:v>
                </c:pt>
                <c:pt idx="3792">
                  <c:v>51.902159309103098</c:v>
                </c:pt>
                <c:pt idx="3793">
                  <c:v>51.915846587401902</c:v>
                </c:pt>
                <c:pt idx="3794">
                  <c:v>51.929533865700698</c:v>
                </c:pt>
                <c:pt idx="3795">
                  <c:v>51.943221143999502</c:v>
                </c:pt>
                <c:pt idx="3796">
                  <c:v>51.956908422298298</c:v>
                </c:pt>
                <c:pt idx="3797">
                  <c:v>51.970595700597201</c:v>
                </c:pt>
                <c:pt idx="3798">
                  <c:v>51.984282978895997</c:v>
                </c:pt>
                <c:pt idx="3799">
                  <c:v>51.997970257194801</c:v>
                </c:pt>
                <c:pt idx="3800">
                  <c:v>52.011657535493597</c:v>
                </c:pt>
                <c:pt idx="3801">
                  <c:v>52.025344813792401</c:v>
                </c:pt>
                <c:pt idx="3802">
                  <c:v>52.039032092091198</c:v>
                </c:pt>
                <c:pt idx="3803">
                  <c:v>52.052719370390001</c:v>
                </c:pt>
                <c:pt idx="3804">
                  <c:v>52.066406648688897</c:v>
                </c:pt>
                <c:pt idx="3805">
                  <c:v>52.080093926987701</c:v>
                </c:pt>
                <c:pt idx="3806">
                  <c:v>52.093781205286497</c:v>
                </c:pt>
                <c:pt idx="3807">
                  <c:v>52.107468483585301</c:v>
                </c:pt>
                <c:pt idx="3808">
                  <c:v>52.121155761884097</c:v>
                </c:pt>
                <c:pt idx="3809">
                  <c:v>52.134843040182901</c:v>
                </c:pt>
                <c:pt idx="3810">
                  <c:v>52.148530318481697</c:v>
                </c:pt>
                <c:pt idx="3811">
                  <c:v>52.1622175967806</c:v>
                </c:pt>
                <c:pt idx="3812">
                  <c:v>52.175904875079397</c:v>
                </c:pt>
                <c:pt idx="3813">
                  <c:v>52.1895921533782</c:v>
                </c:pt>
                <c:pt idx="3814">
                  <c:v>52.203279431676997</c:v>
                </c:pt>
                <c:pt idx="3815">
                  <c:v>52.2169667099758</c:v>
                </c:pt>
                <c:pt idx="3816">
                  <c:v>52.230653988274597</c:v>
                </c:pt>
                <c:pt idx="3817">
                  <c:v>52.2443412665734</c:v>
                </c:pt>
                <c:pt idx="3818">
                  <c:v>52.258028544872303</c:v>
                </c:pt>
                <c:pt idx="3819">
                  <c:v>52.2717158231711</c:v>
                </c:pt>
                <c:pt idx="3820">
                  <c:v>52.285403101469903</c:v>
                </c:pt>
                <c:pt idx="3821">
                  <c:v>52.2990903797687</c:v>
                </c:pt>
                <c:pt idx="3822">
                  <c:v>52.312777658067503</c:v>
                </c:pt>
                <c:pt idx="3823">
                  <c:v>52.3264649363663</c:v>
                </c:pt>
                <c:pt idx="3824">
                  <c:v>52.340152214665103</c:v>
                </c:pt>
                <c:pt idx="3825">
                  <c:v>52.353839492963999</c:v>
                </c:pt>
                <c:pt idx="3826">
                  <c:v>52.367526771262803</c:v>
                </c:pt>
                <c:pt idx="3827">
                  <c:v>52.381214049561599</c:v>
                </c:pt>
                <c:pt idx="3828">
                  <c:v>52.394901327860403</c:v>
                </c:pt>
                <c:pt idx="3829">
                  <c:v>52.408588606159199</c:v>
                </c:pt>
                <c:pt idx="3830">
                  <c:v>52.422275884458003</c:v>
                </c:pt>
                <c:pt idx="3831">
                  <c:v>52.435963162756799</c:v>
                </c:pt>
                <c:pt idx="3832">
                  <c:v>52.449650441055702</c:v>
                </c:pt>
                <c:pt idx="3833">
                  <c:v>52.463337719354499</c:v>
                </c:pt>
                <c:pt idx="3834">
                  <c:v>52.477024997653302</c:v>
                </c:pt>
                <c:pt idx="3835">
                  <c:v>52.490712275952099</c:v>
                </c:pt>
                <c:pt idx="3836">
                  <c:v>52.504399554250902</c:v>
                </c:pt>
                <c:pt idx="3837">
                  <c:v>52.518086832549699</c:v>
                </c:pt>
                <c:pt idx="3838">
                  <c:v>52.531774110848502</c:v>
                </c:pt>
                <c:pt idx="3839">
                  <c:v>52.545461389147398</c:v>
                </c:pt>
                <c:pt idx="3840">
                  <c:v>52.559148667446202</c:v>
                </c:pt>
                <c:pt idx="3841">
                  <c:v>52.572835945744998</c:v>
                </c:pt>
                <c:pt idx="3842">
                  <c:v>52.586523224043802</c:v>
                </c:pt>
                <c:pt idx="3843">
                  <c:v>52.600210502342598</c:v>
                </c:pt>
                <c:pt idx="3844">
                  <c:v>52.613897780641402</c:v>
                </c:pt>
                <c:pt idx="3845">
                  <c:v>52.627585058940198</c:v>
                </c:pt>
                <c:pt idx="3846">
                  <c:v>52.641272337239101</c:v>
                </c:pt>
                <c:pt idx="3847">
                  <c:v>52.654959615537898</c:v>
                </c:pt>
                <c:pt idx="3848">
                  <c:v>52.668646893836701</c:v>
                </c:pt>
                <c:pt idx="3849">
                  <c:v>52.682334172135498</c:v>
                </c:pt>
                <c:pt idx="3850">
                  <c:v>52.696021450434301</c:v>
                </c:pt>
                <c:pt idx="3851">
                  <c:v>52.709708728733098</c:v>
                </c:pt>
                <c:pt idx="3852">
                  <c:v>52.723396007031901</c:v>
                </c:pt>
                <c:pt idx="3853">
                  <c:v>52.737083285330698</c:v>
                </c:pt>
                <c:pt idx="3854">
                  <c:v>52.750770563629601</c:v>
                </c:pt>
                <c:pt idx="3855">
                  <c:v>52.764457841928397</c:v>
                </c:pt>
                <c:pt idx="3856">
                  <c:v>52.778145120227201</c:v>
                </c:pt>
                <c:pt idx="3857">
                  <c:v>52.791832398525997</c:v>
                </c:pt>
                <c:pt idx="3858">
                  <c:v>52.805519676824801</c:v>
                </c:pt>
                <c:pt idx="3859">
                  <c:v>52.819206955123597</c:v>
                </c:pt>
                <c:pt idx="3860">
                  <c:v>52.8328942334225</c:v>
                </c:pt>
                <c:pt idx="3861">
                  <c:v>52.846581511721297</c:v>
                </c:pt>
                <c:pt idx="3862">
                  <c:v>52.8602687900201</c:v>
                </c:pt>
                <c:pt idx="3863">
                  <c:v>52.873956068318897</c:v>
                </c:pt>
                <c:pt idx="3864">
                  <c:v>52.887643346617701</c:v>
                </c:pt>
                <c:pt idx="3865">
                  <c:v>52.901330624916497</c:v>
                </c:pt>
                <c:pt idx="3866">
                  <c:v>52.915017903215301</c:v>
                </c:pt>
                <c:pt idx="3867">
                  <c:v>52.928705181514097</c:v>
                </c:pt>
                <c:pt idx="3868">
                  <c:v>52.942392459813</c:v>
                </c:pt>
                <c:pt idx="3869">
                  <c:v>52.956079738111796</c:v>
                </c:pt>
                <c:pt idx="3870">
                  <c:v>52.9697670164106</c:v>
                </c:pt>
                <c:pt idx="3871">
                  <c:v>52.983454294709396</c:v>
                </c:pt>
                <c:pt idx="3872">
                  <c:v>52.9971415730082</c:v>
                </c:pt>
                <c:pt idx="3873">
                  <c:v>53.010828851306997</c:v>
                </c:pt>
                <c:pt idx="3874">
                  <c:v>53.0245161296059</c:v>
                </c:pt>
                <c:pt idx="3875">
                  <c:v>53.038203407904703</c:v>
                </c:pt>
                <c:pt idx="3876">
                  <c:v>53.0518906862035</c:v>
                </c:pt>
                <c:pt idx="3877">
                  <c:v>53.065577964502303</c:v>
                </c:pt>
                <c:pt idx="3878">
                  <c:v>53.0792652428011</c:v>
                </c:pt>
                <c:pt idx="3879">
                  <c:v>53.092952521099903</c:v>
                </c:pt>
                <c:pt idx="3880">
                  <c:v>53.1066397993987</c:v>
                </c:pt>
                <c:pt idx="3881">
                  <c:v>53.120327077697503</c:v>
                </c:pt>
                <c:pt idx="3882">
                  <c:v>53.134014355996399</c:v>
                </c:pt>
                <c:pt idx="3883">
                  <c:v>53.147701634295203</c:v>
                </c:pt>
                <c:pt idx="3884">
                  <c:v>53.161388912593999</c:v>
                </c:pt>
                <c:pt idx="3885">
                  <c:v>53.175076190892803</c:v>
                </c:pt>
                <c:pt idx="3886">
                  <c:v>53.188763469191599</c:v>
                </c:pt>
                <c:pt idx="3887">
                  <c:v>53.202450747490403</c:v>
                </c:pt>
                <c:pt idx="3888">
                  <c:v>53.216138025789199</c:v>
                </c:pt>
                <c:pt idx="3889">
                  <c:v>53.229825304088102</c:v>
                </c:pt>
                <c:pt idx="3890">
                  <c:v>53.243512582386899</c:v>
                </c:pt>
                <c:pt idx="3891">
                  <c:v>53.257199860685702</c:v>
                </c:pt>
                <c:pt idx="3892">
                  <c:v>53.270887138984499</c:v>
                </c:pt>
                <c:pt idx="3893">
                  <c:v>53.284574417283302</c:v>
                </c:pt>
                <c:pt idx="3894">
                  <c:v>53.298261695582099</c:v>
                </c:pt>
                <c:pt idx="3895">
                  <c:v>53.311948973880902</c:v>
                </c:pt>
                <c:pt idx="3896">
                  <c:v>53.325636252179798</c:v>
                </c:pt>
                <c:pt idx="3897">
                  <c:v>53.339323530478602</c:v>
                </c:pt>
                <c:pt idx="3898">
                  <c:v>53.353010808777398</c:v>
                </c:pt>
                <c:pt idx="3899">
                  <c:v>53.366698087076202</c:v>
                </c:pt>
                <c:pt idx="3900">
                  <c:v>53.380385365374998</c:v>
                </c:pt>
                <c:pt idx="3901">
                  <c:v>53.394072643673802</c:v>
                </c:pt>
                <c:pt idx="3902">
                  <c:v>53.407759921972598</c:v>
                </c:pt>
                <c:pt idx="3903">
                  <c:v>53.421447200271501</c:v>
                </c:pt>
                <c:pt idx="3904">
                  <c:v>53.435134478570298</c:v>
                </c:pt>
                <c:pt idx="3905">
                  <c:v>53.448821756869101</c:v>
                </c:pt>
                <c:pt idx="3906">
                  <c:v>53.462509035167898</c:v>
                </c:pt>
                <c:pt idx="3907">
                  <c:v>53.476196313466701</c:v>
                </c:pt>
                <c:pt idx="3908">
                  <c:v>53.489883591765498</c:v>
                </c:pt>
                <c:pt idx="3909">
                  <c:v>53.503570870064301</c:v>
                </c:pt>
                <c:pt idx="3910">
                  <c:v>53.517258148363197</c:v>
                </c:pt>
                <c:pt idx="3911">
                  <c:v>53.530945426662001</c:v>
                </c:pt>
                <c:pt idx="3912">
                  <c:v>53.544632704960797</c:v>
                </c:pt>
                <c:pt idx="3913">
                  <c:v>53.558319983259601</c:v>
                </c:pt>
                <c:pt idx="3914">
                  <c:v>53.572007261558397</c:v>
                </c:pt>
                <c:pt idx="3915">
                  <c:v>53.585694539857201</c:v>
                </c:pt>
                <c:pt idx="3916">
                  <c:v>53.599381818155997</c:v>
                </c:pt>
                <c:pt idx="3917">
                  <c:v>53.6130690964549</c:v>
                </c:pt>
                <c:pt idx="3918">
                  <c:v>53.626756374753697</c:v>
                </c:pt>
                <c:pt idx="3919">
                  <c:v>53.6404436530525</c:v>
                </c:pt>
                <c:pt idx="3920">
                  <c:v>53.654130931351297</c:v>
                </c:pt>
                <c:pt idx="3921">
                  <c:v>53.6678182096501</c:v>
                </c:pt>
                <c:pt idx="3922">
                  <c:v>53.681505487948897</c:v>
                </c:pt>
                <c:pt idx="3923">
                  <c:v>53.6951927662477</c:v>
                </c:pt>
                <c:pt idx="3924">
                  <c:v>53.708880044546603</c:v>
                </c:pt>
                <c:pt idx="3925">
                  <c:v>53.7225673228454</c:v>
                </c:pt>
                <c:pt idx="3926">
                  <c:v>53.736254601144203</c:v>
                </c:pt>
                <c:pt idx="3927">
                  <c:v>53.749941879443</c:v>
                </c:pt>
                <c:pt idx="3928">
                  <c:v>53.763629157741804</c:v>
                </c:pt>
                <c:pt idx="3929">
                  <c:v>53.7773164360406</c:v>
                </c:pt>
                <c:pt idx="3930">
                  <c:v>53.791003714339404</c:v>
                </c:pt>
                <c:pt idx="3931">
                  <c:v>53.804690992638299</c:v>
                </c:pt>
                <c:pt idx="3932">
                  <c:v>53.818378270937103</c:v>
                </c:pt>
                <c:pt idx="3933">
                  <c:v>53.832065549235899</c:v>
                </c:pt>
                <c:pt idx="3934">
                  <c:v>53.845752827534703</c:v>
                </c:pt>
                <c:pt idx="3935">
                  <c:v>53.8594401058335</c:v>
                </c:pt>
                <c:pt idx="3936">
                  <c:v>53.873127384132303</c:v>
                </c:pt>
                <c:pt idx="3937">
                  <c:v>53.8868146624311</c:v>
                </c:pt>
                <c:pt idx="3938">
                  <c:v>53.900501940730003</c:v>
                </c:pt>
                <c:pt idx="3939">
                  <c:v>53.914189219028799</c:v>
                </c:pt>
                <c:pt idx="3940">
                  <c:v>53.927876497327603</c:v>
                </c:pt>
                <c:pt idx="3941">
                  <c:v>53.941563775626399</c:v>
                </c:pt>
                <c:pt idx="3942">
                  <c:v>53.955251053925203</c:v>
                </c:pt>
                <c:pt idx="3943">
                  <c:v>53.968938332223999</c:v>
                </c:pt>
                <c:pt idx="3944">
                  <c:v>53.982625610522803</c:v>
                </c:pt>
                <c:pt idx="3945">
                  <c:v>53.996312888821599</c:v>
                </c:pt>
                <c:pt idx="3946">
                  <c:v>54.010000167120502</c:v>
                </c:pt>
                <c:pt idx="3947">
                  <c:v>54.023687445419299</c:v>
                </c:pt>
                <c:pt idx="3948">
                  <c:v>54.037374723718102</c:v>
                </c:pt>
                <c:pt idx="3949">
                  <c:v>54.051062002016899</c:v>
                </c:pt>
                <c:pt idx="3950">
                  <c:v>54.064749280315702</c:v>
                </c:pt>
                <c:pt idx="3951">
                  <c:v>54.078436558614499</c:v>
                </c:pt>
                <c:pt idx="3952">
                  <c:v>54.092123836913302</c:v>
                </c:pt>
                <c:pt idx="3953">
                  <c:v>54.105811115212198</c:v>
                </c:pt>
                <c:pt idx="3954">
                  <c:v>54.119498393511002</c:v>
                </c:pt>
                <c:pt idx="3955">
                  <c:v>54.133185671809798</c:v>
                </c:pt>
                <c:pt idx="3956">
                  <c:v>54.146872950108602</c:v>
                </c:pt>
                <c:pt idx="3957">
                  <c:v>54.160560228407398</c:v>
                </c:pt>
                <c:pt idx="3958">
                  <c:v>54.174247506706202</c:v>
                </c:pt>
                <c:pt idx="3959">
                  <c:v>54.187934785004998</c:v>
                </c:pt>
                <c:pt idx="3960">
                  <c:v>54.201622063303901</c:v>
                </c:pt>
                <c:pt idx="3961">
                  <c:v>54.215309341602698</c:v>
                </c:pt>
                <c:pt idx="3962">
                  <c:v>54.228996619901501</c:v>
                </c:pt>
                <c:pt idx="3963">
                  <c:v>54.242683898200298</c:v>
                </c:pt>
                <c:pt idx="3964">
                  <c:v>54.256371176499101</c:v>
                </c:pt>
                <c:pt idx="3965">
                  <c:v>54.270058454797898</c:v>
                </c:pt>
                <c:pt idx="3966">
                  <c:v>54.283745733096701</c:v>
                </c:pt>
                <c:pt idx="3967">
                  <c:v>54.297433011395597</c:v>
                </c:pt>
                <c:pt idx="3968">
                  <c:v>54.311120289694401</c:v>
                </c:pt>
                <c:pt idx="3969">
                  <c:v>54.324807567993197</c:v>
                </c:pt>
                <c:pt idx="3970">
                  <c:v>54.338494846292001</c:v>
                </c:pt>
                <c:pt idx="3971">
                  <c:v>54.352182124590797</c:v>
                </c:pt>
                <c:pt idx="3972">
                  <c:v>54.365869402889601</c:v>
                </c:pt>
                <c:pt idx="3973">
                  <c:v>54.379556681188397</c:v>
                </c:pt>
                <c:pt idx="3974">
                  <c:v>54.3932439594873</c:v>
                </c:pt>
                <c:pt idx="3975">
                  <c:v>54.406931237786097</c:v>
                </c:pt>
                <c:pt idx="3976">
                  <c:v>54.4206185160849</c:v>
                </c:pt>
                <c:pt idx="3977">
                  <c:v>54.434305794383697</c:v>
                </c:pt>
                <c:pt idx="3978">
                  <c:v>54.4479930726825</c:v>
                </c:pt>
                <c:pt idx="3979">
                  <c:v>54.461680350981297</c:v>
                </c:pt>
                <c:pt idx="3980">
                  <c:v>54.4753676292801</c:v>
                </c:pt>
                <c:pt idx="3981">
                  <c:v>54.489054907579003</c:v>
                </c:pt>
                <c:pt idx="3982">
                  <c:v>54.5027421858778</c:v>
                </c:pt>
                <c:pt idx="3983">
                  <c:v>54.516429464176603</c:v>
                </c:pt>
                <c:pt idx="3984">
                  <c:v>54.5301167424754</c:v>
                </c:pt>
                <c:pt idx="3985">
                  <c:v>54.543804020774203</c:v>
                </c:pt>
                <c:pt idx="3986">
                  <c:v>54.557491299073</c:v>
                </c:pt>
                <c:pt idx="3987">
                  <c:v>54.571178577371803</c:v>
                </c:pt>
                <c:pt idx="3988">
                  <c:v>54.584865855670699</c:v>
                </c:pt>
                <c:pt idx="3989">
                  <c:v>54.598553133969503</c:v>
                </c:pt>
                <c:pt idx="3990">
                  <c:v>54.612240412268299</c:v>
                </c:pt>
                <c:pt idx="3991">
                  <c:v>54.625927690567103</c:v>
                </c:pt>
                <c:pt idx="3992">
                  <c:v>54.639614968865899</c:v>
                </c:pt>
                <c:pt idx="3993">
                  <c:v>54.653302247164703</c:v>
                </c:pt>
                <c:pt idx="3994">
                  <c:v>54.666989525463499</c:v>
                </c:pt>
                <c:pt idx="3995">
                  <c:v>54.680676803762402</c:v>
                </c:pt>
                <c:pt idx="3996">
                  <c:v>54.694364082061199</c:v>
                </c:pt>
                <c:pt idx="3997">
                  <c:v>54.708051360360002</c:v>
                </c:pt>
                <c:pt idx="3998">
                  <c:v>54.721738638658799</c:v>
                </c:pt>
                <c:pt idx="3999">
                  <c:v>54.735425916957603</c:v>
                </c:pt>
                <c:pt idx="4000">
                  <c:v>54.749113195256399</c:v>
                </c:pt>
                <c:pt idx="4001">
                  <c:v>54.762800473555203</c:v>
                </c:pt>
                <c:pt idx="4002">
                  <c:v>54.776487751854098</c:v>
                </c:pt>
                <c:pt idx="4003">
                  <c:v>54.790175030152902</c:v>
                </c:pt>
                <c:pt idx="4004">
                  <c:v>54.803862308451698</c:v>
                </c:pt>
                <c:pt idx="4005">
                  <c:v>54.817549586750502</c:v>
                </c:pt>
                <c:pt idx="4006">
                  <c:v>54.831236865049299</c:v>
                </c:pt>
                <c:pt idx="4007">
                  <c:v>54.844924143348102</c:v>
                </c:pt>
                <c:pt idx="4008">
                  <c:v>54.858611421646899</c:v>
                </c:pt>
                <c:pt idx="4009">
                  <c:v>54.872298699945802</c:v>
                </c:pt>
                <c:pt idx="4010">
                  <c:v>54.885985978244598</c:v>
                </c:pt>
                <c:pt idx="4011">
                  <c:v>54.899673256543402</c:v>
                </c:pt>
                <c:pt idx="4012">
                  <c:v>54.913360534842198</c:v>
                </c:pt>
                <c:pt idx="4013">
                  <c:v>54.927047813141002</c:v>
                </c:pt>
                <c:pt idx="4014">
                  <c:v>54.940735091439798</c:v>
                </c:pt>
                <c:pt idx="4015">
                  <c:v>54.954422369738602</c:v>
                </c:pt>
                <c:pt idx="4016">
                  <c:v>54.968109648037398</c:v>
                </c:pt>
                <c:pt idx="4017">
                  <c:v>54.981796926336301</c:v>
                </c:pt>
                <c:pt idx="4018">
                  <c:v>54.995484204635098</c:v>
                </c:pt>
                <c:pt idx="4019">
                  <c:v>55.009171482933901</c:v>
                </c:pt>
                <c:pt idx="4020">
                  <c:v>55.022858761232698</c:v>
                </c:pt>
                <c:pt idx="4021">
                  <c:v>55.036546039531501</c:v>
                </c:pt>
                <c:pt idx="4022">
                  <c:v>55.050233317830298</c:v>
                </c:pt>
                <c:pt idx="4023">
                  <c:v>55.063920596129201</c:v>
                </c:pt>
                <c:pt idx="4024">
                  <c:v>55.077607874427997</c:v>
                </c:pt>
                <c:pt idx="4025">
                  <c:v>55.091295152726801</c:v>
                </c:pt>
                <c:pt idx="4026">
                  <c:v>55.104982431025597</c:v>
                </c:pt>
                <c:pt idx="4027">
                  <c:v>55.118669709324401</c:v>
                </c:pt>
                <c:pt idx="4028">
                  <c:v>55.132356987623197</c:v>
                </c:pt>
                <c:pt idx="4029">
                  <c:v>55.146044265922001</c:v>
                </c:pt>
                <c:pt idx="4030">
                  <c:v>55.159731544220797</c:v>
                </c:pt>
                <c:pt idx="4031">
                  <c:v>55.1734188225197</c:v>
                </c:pt>
                <c:pt idx="4032">
                  <c:v>55.187106100818497</c:v>
                </c:pt>
                <c:pt idx="4033">
                  <c:v>55.2007933791173</c:v>
                </c:pt>
                <c:pt idx="4034">
                  <c:v>55.214480657416097</c:v>
                </c:pt>
                <c:pt idx="4035">
                  <c:v>55.2281679357149</c:v>
                </c:pt>
                <c:pt idx="4036">
                  <c:v>55.241855214013697</c:v>
                </c:pt>
                <c:pt idx="4037">
                  <c:v>55.2555424923125</c:v>
                </c:pt>
                <c:pt idx="4038">
                  <c:v>55.269229770611403</c:v>
                </c:pt>
                <c:pt idx="4039">
                  <c:v>55.2829170489102</c:v>
                </c:pt>
                <c:pt idx="4040">
                  <c:v>55.296604327209003</c:v>
                </c:pt>
                <c:pt idx="4041">
                  <c:v>55.3102916055078</c:v>
                </c:pt>
                <c:pt idx="4042">
                  <c:v>55.323978883806603</c:v>
                </c:pt>
                <c:pt idx="4043">
                  <c:v>55.3376661621054</c:v>
                </c:pt>
                <c:pt idx="4044">
                  <c:v>55.351353440404203</c:v>
                </c:pt>
                <c:pt idx="4045">
                  <c:v>55.365040718703099</c:v>
                </c:pt>
                <c:pt idx="4046">
                  <c:v>55.378727997001903</c:v>
                </c:pt>
                <c:pt idx="4047">
                  <c:v>55.392415275300699</c:v>
                </c:pt>
                <c:pt idx="4048">
                  <c:v>55.406102553599503</c:v>
                </c:pt>
                <c:pt idx="4049">
                  <c:v>55.419789831898299</c:v>
                </c:pt>
                <c:pt idx="4050">
                  <c:v>55.433477110197103</c:v>
                </c:pt>
                <c:pt idx="4051">
                  <c:v>55.447164388495899</c:v>
                </c:pt>
                <c:pt idx="4052">
                  <c:v>55.460851666794802</c:v>
                </c:pt>
                <c:pt idx="4053">
                  <c:v>55.474538945093599</c:v>
                </c:pt>
                <c:pt idx="4054">
                  <c:v>55.488226223392402</c:v>
                </c:pt>
                <c:pt idx="4055">
                  <c:v>55.501913501691199</c:v>
                </c:pt>
                <c:pt idx="4056">
                  <c:v>55.515600779990002</c:v>
                </c:pt>
                <c:pt idx="4057">
                  <c:v>55.529288058288799</c:v>
                </c:pt>
                <c:pt idx="4058">
                  <c:v>55.542975336587602</c:v>
                </c:pt>
                <c:pt idx="4059">
                  <c:v>55.556662614886498</c:v>
                </c:pt>
                <c:pt idx="4060">
                  <c:v>55.570349893185302</c:v>
                </c:pt>
                <c:pt idx="4061">
                  <c:v>55.584037171484098</c:v>
                </c:pt>
                <c:pt idx="4062">
                  <c:v>55.597724449782902</c:v>
                </c:pt>
                <c:pt idx="4063">
                  <c:v>55.611411728081698</c:v>
                </c:pt>
                <c:pt idx="4064">
                  <c:v>55.625099006380502</c:v>
                </c:pt>
                <c:pt idx="4065">
                  <c:v>55.638786284679298</c:v>
                </c:pt>
                <c:pt idx="4066">
                  <c:v>55.652473562978201</c:v>
                </c:pt>
                <c:pt idx="4067">
                  <c:v>55.666160841276998</c:v>
                </c:pt>
                <c:pt idx="4068">
                  <c:v>55.679848119575801</c:v>
                </c:pt>
                <c:pt idx="4069">
                  <c:v>55.693535397874598</c:v>
                </c:pt>
                <c:pt idx="4070">
                  <c:v>55.707222676173402</c:v>
                </c:pt>
                <c:pt idx="4071">
                  <c:v>55.720909954472198</c:v>
                </c:pt>
                <c:pt idx="4072">
                  <c:v>55.734597232771002</c:v>
                </c:pt>
                <c:pt idx="4073">
                  <c:v>55.748284511069897</c:v>
                </c:pt>
                <c:pt idx="4074">
                  <c:v>55.761971789368701</c:v>
                </c:pt>
                <c:pt idx="4075">
                  <c:v>55.775659067667497</c:v>
                </c:pt>
                <c:pt idx="4076">
                  <c:v>55.789346345966301</c:v>
                </c:pt>
                <c:pt idx="4077">
                  <c:v>55.803033624265098</c:v>
                </c:pt>
                <c:pt idx="4078">
                  <c:v>55.816720902563901</c:v>
                </c:pt>
                <c:pt idx="4079">
                  <c:v>55.830408180862698</c:v>
                </c:pt>
                <c:pt idx="4080">
                  <c:v>55.844095459161601</c:v>
                </c:pt>
                <c:pt idx="4081">
                  <c:v>55.857782737460397</c:v>
                </c:pt>
                <c:pt idx="4082">
                  <c:v>55.871470015759201</c:v>
                </c:pt>
                <c:pt idx="4083">
                  <c:v>55.885157294057997</c:v>
                </c:pt>
                <c:pt idx="4084">
                  <c:v>55.898844572356801</c:v>
                </c:pt>
                <c:pt idx="4085">
                  <c:v>55.912531850655597</c:v>
                </c:pt>
                <c:pt idx="4086">
                  <c:v>55.926219128954401</c:v>
                </c:pt>
                <c:pt idx="4087">
                  <c:v>55.939906407253297</c:v>
                </c:pt>
                <c:pt idx="4088">
                  <c:v>55.9535936855521</c:v>
                </c:pt>
                <c:pt idx="4089">
                  <c:v>55.967280963850897</c:v>
                </c:pt>
                <c:pt idx="4090">
                  <c:v>55.9809682421497</c:v>
                </c:pt>
                <c:pt idx="4091">
                  <c:v>55.994655520448497</c:v>
                </c:pt>
                <c:pt idx="4092">
                  <c:v>56.0083427987473</c:v>
                </c:pt>
                <c:pt idx="4093">
                  <c:v>56.022030077046097</c:v>
                </c:pt>
                <c:pt idx="4094">
                  <c:v>56.035717355345</c:v>
                </c:pt>
                <c:pt idx="4095">
                  <c:v>56.049404633643803</c:v>
                </c:pt>
                <c:pt idx="4096">
                  <c:v>56.0630919119426</c:v>
                </c:pt>
                <c:pt idx="4097">
                  <c:v>56.076779190241403</c:v>
                </c:pt>
                <c:pt idx="4098">
                  <c:v>56.0904664685402</c:v>
                </c:pt>
                <c:pt idx="4099">
                  <c:v>56.104153746839003</c:v>
                </c:pt>
                <c:pt idx="4100">
                  <c:v>56.1178410251378</c:v>
                </c:pt>
                <c:pt idx="4101">
                  <c:v>56.131528303436603</c:v>
                </c:pt>
                <c:pt idx="4102">
                  <c:v>56.145215581735499</c:v>
                </c:pt>
                <c:pt idx="4103">
                  <c:v>56.158902860034303</c:v>
                </c:pt>
                <c:pt idx="4104">
                  <c:v>56.172590138333099</c:v>
                </c:pt>
                <c:pt idx="4105">
                  <c:v>56.186277416631903</c:v>
                </c:pt>
                <c:pt idx="4106">
                  <c:v>56.199964694930699</c:v>
                </c:pt>
                <c:pt idx="4107">
                  <c:v>56.213651973229503</c:v>
                </c:pt>
                <c:pt idx="4108">
                  <c:v>56.227339251528299</c:v>
                </c:pt>
                <c:pt idx="4109">
                  <c:v>56.241026529827202</c:v>
                </c:pt>
                <c:pt idx="4110">
                  <c:v>56.254713808125999</c:v>
                </c:pt>
                <c:pt idx="4111">
                  <c:v>56.268401086424802</c:v>
                </c:pt>
                <c:pt idx="4112">
                  <c:v>56.282088364723599</c:v>
                </c:pt>
                <c:pt idx="4113">
                  <c:v>56.295775643022402</c:v>
                </c:pt>
                <c:pt idx="4114">
                  <c:v>56.309462921321199</c:v>
                </c:pt>
                <c:pt idx="4115">
                  <c:v>56.323150199620002</c:v>
                </c:pt>
                <c:pt idx="4116">
                  <c:v>56.336837477918898</c:v>
                </c:pt>
                <c:pt idx="4117">
                  <c:v>56.350524756217702</c:v>
                </c:pt>
                <c:pt idx="4118">
                  <c:v>56.364212034516498</c:v>
                </c:pt>
                <c:pt idx="4119">
                  <c:v>56.377899312815302</c:v>
                </c:pt>
                <c:pt idx="4120">
                  <c:v>56.391586591114098</c:v>
                </c:pt>
                <c:pt idx="4121">
                  <c:v>56.405273869412902</c:v>
                </c:pt>
                <c:pt idx="4122">
                  <c:v>56.418961147711698</c:v>
                </c:pt>
                <c:pt idx="4123">
                  <c:v>56.432648426010601</c:v>
                </c:pt>
                <c:pt idx="4124">
                  <c:v>56.446335704309398</c:v>
                </c:pt>
                <c:pt idx="4125">
                  <c:v>56.460022982608201</c:v>
                </c:pt>
                <c:pt idx="4126">
                  <c:v>56.473710260906998</c:v>
                </c:pt>
                <c:pt idx="4127">
                  <c:v>56.487397539205801</c:v>
                </c:pt>
                <c:pt idx="4128">
                  <c:v>56.501084817504598</c:v>
                </c:pt>
                <c:pt idx="4129">
                  <c:v>56.514772095803401</c:v>
                </c:pt>
                <c:pt idx="4130">
                  <c:v>56.528459374102297</c:v>
                </c:pt>
                <c:pt idx="4131">
                  <c:v>56.542146652401101</c:v>
                </c:pt>
                <c:pt idx="4132">
                  <c:v>56.555833930699897</c:v>
                </c:pt>
                <c:pt idx="4133">
                  <c:v>56.569521208998701</c:v>
                </c:pt>
                <c:pt idx="4134">
                  <c:v>56.583208487297497</c:v>
                </c:pt>
                <c:pt idx="4135">
                  <c:v>56.596895765596301</c:v>
                </c:pt>
                <c:pt idx="4136">
                  <c:v>56.610583043895097</c:v>
                </c:pt>
                <c:pt idx="4137">
                  <c:v>56.624270322194</c:v>
                </c:pt>
                <c:pt idx="4138">
                  <c:v>56.637957600492797</c:v>
                </c:pt>
                <c:pt idx="4139">
                  <c:v>56.6516448787916</c:v>
                </c:pt>
                <c:pt idx="4140">
                  <c:v>56.665332157090397</c:v>
                </c:pt>
                <c:pt idx="4141">
                  <c:v>56.679019435389201</c:v>
                </c:pt>
                <c:pt idx="4142">
                  <c:v>56.692706713687997</c:v>
                </c:pt>
                <c:pt idx="4143">
                  <c:v>56.706393991986801</c:v>
                </c:pt>
                <c:pt idx="4144">
                  <c:v>56.720081270285696</c:v>
                </c:pt>
                <c:pt idx="4145">
                  <c:v>56.7337685485845</c:v>
                </c:pt>
                <c:pt idx="4146">
                  <c:v>56.747455826883296</c:v>
                </c:pt>
                <c:pt idx="4147">
                  <c:v>56.7611431051821</c:v>
                </c:pt>
                <c:pt idx="4148">
                  <c:v>56.774830383480897</c:v>
                </c:pt>
                <c:pt idx="4149">
                  <c:v>56.7885176617797</c:v>
                </c:pt>
                <c:pt idx="4150">
                  <c:v>56.802204940078497</c:v>
                </c:pt>
                <c:pt idx="4151">
                  <c:v>56.8158922183774</c:v>
                </c:pt>
                <c:pt idx="4152">
                  <c:v>56.829579496676203</c:v>
                </c:pt>
                <c:pt idx="4153">
                  <c:v>56.843266774975</c:v>
                </c:pt>
                <c:pt idx="4154">
                  <c:v>56.856954053273803</c:v>
                </c:pt>
                <c:pt idx="4155">
                  <c:v>56.8706413315726</c:v>
                </c:pt>
                <c:pt idx="4156">
                  <c:v>56.884328609871403</c:v>
                </c:pt>
                <c:pt idx="4157">
                  <c:v>56.8980158881702</c:v>
                </c:pt>
                <c:pt idx="4158">
                  <c:v>56.911703166469103</c:v>
                </c:pt>
                <c:pt idx="4159">
                  <c:v>56.925390444767899</c:v>
                </c:pt>
                <c:pt idx="4160">
                  <c:v>56.939077723066703</c:v>
                </c:pt>
                <c:pt idx="4161">
                  <c:v>56.952765001365499</c:v>
                </c:pt>
                <c:pt idx="4162">
                  <c:v>56.966452279664303</c:v>
                </c:pt>
                <c:pt idx="4163">
                  <c:v>56.980139557963099</c:v>
                </c:pt>
                <c:pt idx="4164">
                  <c:v>56.993826836261903</c:v>
                </c:pt>
                <c:pt idx="4165">
                  <c:v>57.007514114560699</c:v>
                </c:pt>
                <c:pt idx="4166">
                  <c:v>57.021201392859602</c:v>
                </c:pt>
                <c:pt idx="4167">
                  <c:v>57.034888671158399</c:v>
                </c:pt>
                <c:pt idx="4168">
                  <c:v>57.048575949457202</c:v>
                </c:pt>
                <c:pt idx="4169">
                  <c:v>57.062263227755999</c:v>
                </c:pt>
                <c:pt idx="4170">
                  <c:v>57.075950506054802</c:v>
                </c:pt>
                <c:pt idx="4171">
                  <c:v>57.089637784353599</c:v>
                </c:pt>
                <c:pt idx="4172">
                  <c:v>57.103325062652502</c:v>
                </c:pt>
                <c:pt idx="4173">
                  <c:v>57.117012340951298</c:v>
                </c:pt>
                <c:pt idx="4174">
                  <c:v>57.130699619250102</c:v>
                </c:pt>
                <c:pt idx="4175">
                  <c:v>57.144386897548898</c:v>
                </c:pt>
                <c:pt idx="4176">
                  <c:v>57.158074175847702</c:v>
                </c:pt>
                <c:pt idx="4177">
                  <c:v>57.171761454146498</c:v>
                </c:pt>
                <c:pt idx="4178">
                  <c:v>57.185448732445302</c:v>
                </c:pt>
                <c:pt idx="4179">
                  <c:v>57.199136010744098</c:v>
                </c:pt>
                <c:pt idx="4180">
                  <c:v>57.212823289043001</c:v>
                </c:pt>
                <c:pt idx="4181">
                  <c:v>57.226510567341798</c:v>
                </c:pt>
                <c:pt idx="4182">
                  <c:v>57.240197845640601</c:v>
                </c:pt>
                <c:pt idx="4183">
                  <c:v>57.253885123939398</c:v>
                </c:pt>
                <c:pt idx="4184">
                  <c:v>57.267572402238201</c:v>
                </c:pt>
                <c:pt idx="4185">
                  <c:v>57.281259680536998</c:v>
                </c:pt>
                <c:pt idx="4186">
                  <c:v>57.294946958835901</c:v>
                </c:pt>
                <c:pt idx="4187">
                  <c:v>57.308634237134697</c:v>
                </c:pt>
                <c:pt idx="4188">
                  <c:v>57.322321515433501</c:v>
                </c:pt>
                <c:pt idx="4189">
                  <c:v>57.336008793732297</c:v>
                </c:pt>
                <c:pt idx="4190">
                  <c:v>57.349696072031101</c:v>
                </c:pt>
                <c:pt idx="4191">
                  <c:v>57.363383350329897</c:v>
                </c:pt>
                <c:pt idx="4192">
                  <c:v>57.377070628628701</c:v>
                </c:pt>
                <c:pt idx="4193">
                  <c:v>57.390757906927497</c:v>
                </c:pt>
                <c:pt idx="4194">
                  <c:v>57.4044451852264</c:v>
                </c:pt>
                <c:pt idx="4195">
                  <c:v>57.418132463525197</c:v>
                </c:pt>
                <c:pt idx="4196">
                  <c:v>57.431819741824</c:v>
                </c:pt>
                <c:pt idx="4197">
                  <c:v>57.445507020122797</c:v>
                </c:pt>
                <c:pt idx="4198">
                  <c:v>57.4591942984216</c:v>
                </c:pt>
                <c:pt idx="4199">
                  <c:v>57.472881576720397</c:v>
                </c:pt>
                <c:pt idx="4200">
                  <c:v>57.4865688550192</c:v>
                </c:pt>
                <c:pt idx="4201">
                  <c:v>57.500256133318103</c:v>
                </c:pt>
                <c:pt idx="4202">
                  <c:v>57.5139434116169</c:v>
                </c:pt>
                <c:pt idx="4203">
                  <c:v>57.527630689915703</c:v>
                </c:pt>
                <c:pt idx="4204">
                  <c:v>57.5413179682145</c:v>
                </c:pt>
                <c:pt idx="4205">
                  <c:v>57.555005246513304</c:v>
                </c:pt>
                <c:pt idx="4206">
                  <c:v>57.5686925248121</c:v>
                </c:pt>
                <c:pt idx="4207">
                  <c:v>57.582379803110904</c:v>
                </c:pt>
                <c:pt idx="4208">
                  <c:v>57.596067081409799</c:v>
                </c:pt>
                <c:pt idx="4209">
                  <c:v>57.609754359708603</c:v>
                </c:pt>
                <c:pt idx="4210">
                  <c:v>57.623441638007399</c:v>
                </c:pt>
                <c:pt idx="4211">
                  <c:v>57.637128916306203</c:v>
                </c:pt>
                <c:pt idx="4212">
                  <c:v>57.650816194605</c:v>
                </c:pt>
                <c:pt idx="4213">
                  <c:v>57.664503472903803</c:v>
                </c:pt>
                <c:pt idx="4214">
                  <c:v>57.6781907512026</c:v>
                </c:pt>
                <c:pt idx="4215">
                  <c:v>57.691878029501503</c:v>
                </c:pt>
                <c:pt idx="4216">
                  <c:v>57.705565307800299</c:v>
                </c:pt>
                <c:pt idx="4217">
                  <c:v>57.719252586099103</c:v>
                </c:pt>
                <c:pt idx="4218">
                  <c:v>57.732939864397899</c:v>
                </c:pt>
                <c:pt idx="4219">
                  <c:v>57.746627142696703</c:v>
                </c:pt>
                <c:pt idx="4220">
                  <c:v>57.760314420995499</c:v>
                </c:pt>
                <c:pt idx="4221">
                  <c:v>57.774001699294303</c:v>
                </c:pt>
                <c:pt idx="4222">
                  <c:v>57.787688977593199</c:v>
                </c:pt>
                <c:pt idx="4223">
                  <c:v>57.801376255892002</c:v>
                </c:pt>
                <c:pt idx="4224">
                  <c:v>57.815063534190799</c:v>
                </c:pt>
                <c:pt idx="4225">
                  <c:v>57.828750812489602</c:v>
                </c:pt>
                <c:pt idx="4226">
                  <c:v>57.842438090788399</c:v>
                </c:pt>
                <c:pt idx="4227">
                  <c:v>57.856125369087202</c:v>
                </c:pt>
                <c:pt idx="4228">
                  <c:v>57.869812647385999</c:v>
                </c:pt>
                <c:pt idx="4229">
                  <c:v>57.883499925684902</c:v>
                </c:pt>
                <c:pt idx="4230">
                  <c:v>57.897187203983698</c:v>
                </c:pt>
                <c:pt idx="4231">
                  <c:v>57.910874482282502</c:v>
                </c:pt>
                <c:pt idx="4232">
                  <c:v>57.924561760581298</c:v>
                </c:pt>
                <c:pt idx="4233">
                  <c:v>57.938249038880102</c:v>
                </c:pt>
                <c:pt idx="4234">
                  <c:v>57.951936317178898</c:v>
                </c:pt>
                <c:pt idx="4235">
                  <c:v>57.965623595477702</c:v>
                </c:pt>
                <c:pt idx="4236">
                  <c:v>57.979310873776598</c:v>
                </c:pt>
                <c:pt idx="4237">
                  <c:v>57.992998152075401</c:v>
                </c:pt>
                <c:pt idx="4238">
                  <c:v>58.006685430374198</c:v>
                </c:pt>
                <c:pt idx="4239">
                  <c:v>58.020372708673001</c:v>
                </c:pt>
                <c:pt idx="4240">
                  <c:v>58.034059986971798</c:v>
                </c:pt>
                <c:pt idx="4241">
                  <c:v>58.047747265270601</c:v>
                </c:pt>
                <c:pt idx="4242">
                  <c:v>58.061434543569398</c:v>
                </c:pt>
                <c:pt idx="4243">
                  <c:v>58.075121821868301</c:v>
                </c:pt>
                <c:pt idx="4244">
                  <c:v>58.088809100167097</c:v>
                </c:pt>
                <c:pt idx="4245">
                  <c:v>58.102496378465901</c:v>
                </c:pt>
                <c:pt idx="4246">
                  <c:v>58.116183656764697</c:v>
                </c:pt>
                <c:pt idx="4247">
                  <c:v>58.129870935063501</c:v>
                </c:pt>
                <c:pt idx="4248">
                  <c:v>58.143558213362297</c:v>
                </c:pt>
                <c:pt idx="4249">
                  <c:v>58.157245491661101</c:v>
                </c:pt>
                <c:pt idx="4250">
                  <c:v>58.170932769959997</c:v>
                </c:pt>
                <c:pt idx="4251">
                  <c:v>58.1846200482588</c:v>
                </c:pt>
                <c:pt idx="4252">
                  <c:v>58.198307326557597</c:v>
                </c:pt>
                <c:pt idx="4253">
                  <c:v>58.2119946048564</c:v>
                </c:pt>
                <c:pt idx="4254">
                  <c:v>58.225681883155197</c:v>
                </c:pt>
                <c:pt idx="4255">
                  <c:v>58.239369161454</c:v>
                </c:pt>
                <c:pt idx="4256">
                  <c:v>58.253056439752797</c:v>
                </c:pt>
                <c:pt idx="4257">
                  <c:v>58.2667437180517</c:v>
                </c:pt>
                <c:pt idx="4258">
                  <c:v>58.280430996350503</c:v>
                </c:pt>
                <c:pt idx="4259">
                  <c:v>58.2941182746493</c:v>
                </c:pt>
                <c:pt idx="4260">
                  <c:v>58.307805552948103</c:v>
                </c:pt>
                <c:pt idx="4261">
                  <c:v>58.3214928312469</c:v>
                </c:pt>
                <c:pt idx="4262">
                  <c:v>58.335180109545703</c:v>
                </c:pt>
                <c:pt idx="4263">
                  <c:v>58.3488673878445</c:v>
                </c:pt>
                <c:pt idx="4264">
                  <c:v>58.362554666143303</c:v>
                </c:pt>
                <c:pt idx="4265">
                  <c:v>58.376241944442199</c:v>
                </c:pt>
                <c:pt idx="4266">
                  <c:v>58.389929222741003</c:v>
                </c:pt>
                <c:pt idx="4267">
                  <c:v>58.403616501039799</c:v>
                </c:pt>
                <c:pt idx="4268">
                  <c:v>58.417303779338603</c:v>
                </c:pt>
                <c:pt idx="4269">
                  <c:v>58.430991057637399</c:v>
                </c:pt>
                <c:pt idx="4270">
                  <c:v>58.444678335936203</c:v>
                </c:pt>
                <c:pt idx="4271">
                  <c:v>58.458365614234999</c:v>
                </c:pt>
                <c:pt idx="4272">
                  <c:v>58.472052892533902</c:v>
                </c:pt>
                <c:pt idx="4273">
                  <c:v>58.485740170832699</c:v>
                </c:pt>
                <c:pt idx="4274">
                  <c:v>58.499427449131502</c:v>
                </c:pt>
                <c:pt idx="4275">
                  <c:v>58.513114727430299</c:v>
                </c:pt>
                <c:pt idx="4276">
                  <c:v>58.526802005729103</c:v>
                </c:pt>
                <c:pt idx="4277">
                  <c:v>58.540489284027899</c:v>
                </c:pt>
                <c:pt idx="4278">
                  <c:v>58.554176562326703</c:v>
                </c:pt>
                <c:pt idx="4279">
                  <c:v>58.567863840625598</c:v>
                </c:pt>
                <c:pt idx="4280">
                  <c:v>58.581551118924402</c:v>
                </c:pt>
                <c:pt idx="4281">
                  <c:v>58.595238397223198</c:v>
                </c:pt>
                <c:pt idx="4282">
                  <c:v>58.608925675522002</c:v>
                </c:pt>
                <c:pt idx="4283">
                  <c:v>58.622612953820799</c:v>
                </c:pt>
                <c:pt idx="4284">
                  <c:v>58.636300232119602</c:v>
                </c:pt>
                <c:pt idx="4285">
                  <c:v>58.649987510418399</c:v>
                </c:pt>
                <c:pt idx="4286">
                  <c:v>58.663674788717302</c:v>
                </c:pt>
                <c:pt idx="4287">
                  <c:v>58.677362067016098</c:v>
                </c:pt>
                <c:pt idx="4288">
                  <c:v>58.691049345314902</c:v>
                </c:pt>
                <c:pt idx="4289">
                  <c:v>58.704736623613698</c:v>
                </c:pt>
                <c:pt idx="4290">
                  <c:v>58.718423901912502</c:v>
                </c:pt>
                <c:pt idx="4291">
                  <c:v>58.732111180211298</c:v>
                </c:pt>
                <c:pt idx="4292">
                  <c:v>58.745798458510102</c:v>
                </c:pt>
                <c:pt idx="4293">
                  <c:v>58.759485736808998</c:v>
                </c:pt>
                <c:pt idx="4294">
                  <c:v>58.773173015107801</c:v>
                </c:pt>
                <c:pt idx="4295">
                  <c:v>58.786860293406598</c:v>
                </c:pt>
                <c:pt idx="4296">
                  <c:v>58.800547571705401</c:v>
                </c:pt>
                <c:pt idx="4297">
                  <c:v>58.814234850004198</c:v>
                </c:pt>
                <c:pt idx="4298">
                  <c:v>58.827922128303001</c:v>
                </c:pt>
                <c:pt idx="4299">
                  <c:v>58.841609406601798</c:v>
                </c:pt>
                <c:pt idx="4300">
                  <c:v>58.855296684900701</c:v>
                </c:pt>
                <c:pt idx="4301">
                  <c:v>58.868983963199497</c:v>
                </c:pt>
                <c:pt idx="4302">
                  <c:v>58.882671241498301</c:v>
                </c:pt>
                <c:pt idx="4303">
                  <c:v>58.896358519797097</c:v>
                </c:pt>
                <c:pt idx="4304">
                  <c:v>58.910045798095901</c:v>
                </c:pt>
                <c:pt idx="4305">
                  <c:v>58.923733076394697</c:v>
                </c:pt>
                <c:pt idx="4306">
                  <c:v>58.937420354693501</c:v>
                </c:pt>
                <c:pt idx="4307">
                  <c:v>58.951107632992397</c:v>
                </c:pt>
                <c:pt idx="4308">
                  <c:v>58.9647949112912</c:v>
                </c:pt>
                <c:pt idx="4309">
                  <c:v>58.978482189589997</c:v>
                </c:pt>
                <c:pt idx="4310">
                  <c:v>58.9921694678888</c:v>
                </c:pt>
                <c:pt idx="4311">
                  <c:v>59.005856746187597</c:v>
                </c:pt>
                <c:pt idx="4312">
                  <c:v>59.0195440244864</c:v>
                </c:pt>
                <c:pt idx="4313">
                  <c:v>59.033231302785197</c:v>
                </c:pt>
                <c:pt idx="4314">
                  <c:v>59.0469185810841</c:v>
                </c:pt>
                <c:pt idx="4315">
                  <c:v>59.060605859382903</c:v>
                </c:pt>
                <c:pt idx="4316">
                  <c:v>59.0742931376817</c:v>
                </c:pt>
                <c:pt idx="4317">
                  <c:v>59.087980415980503</c:v>
                </c:pt>
                <c:pt idx="4318">
                  <c:v>59.1016676942793</c:v>
                </c:pt>
                <c:pt idx="4319">
                  <c:v>59.115354972578103</c:v>
                </c:pt>
                <c:pt idx="4320">
                  <c:v>59.1290422508769</c:v>
                </c:pt>
                <c:pt idx="4321">
                  <c:v>59.142729529175803</c:v>
                </c:pt>
                <c:pt idx="4322">
                  <c:v>59.156416807474599</c:v>
                </c:pt>
                <c:pt idx="4323">
                  <c:v>59.170104085773403</c:v>
                </c:pt>
                <c:pt idx="4324">
                  <c:v>59.183791364072199</c:v>
                </c:pt>
                <c:pt idx="4325">
                  <c:v>59.197478642371003</c:v>
                </c:pt>
                <c:pt idx="4326">
                  <c:v>59.211165920669799</c:v>
                </c:pt>
                <c:pt idx="4327">
                  <c:v>59.224853198968603</c:v>
                </c:pt>
                <c:pt idx="4328">
                  <c:v>59.238540477267399</c:v>
                </c:pt>
                <c:pt idx="4329">
                  <c:v>59.252227755566302</c:v>
                </c:pt>
                <c:pt idx="4330">
                  <c:v>59.265915033865099</c:v>
                </c:pt>
                <c:pt idx="4331">
                  <c:v>59.279602312163902</c:v>
                </c:pt>
                <c:pt idx="4332">
                  <c:v>59.293289590462699</c:v>
                </c:pt>
                <c:pt idx="4333">
                  <c:v>59.306976868761502</c:v>
                </c:pt>
                <c:pt idx="4334">
                  <c:v>59.320664147060299</c:v>
                </c:pt>
                <c:pt idx="4335">
                  <c:v>59.334351425359202</c:v>
                </c:pt>
                <c:pt idx="4336">
                  <c:v>59.348038703657998</c:v>
                </c:pt>
                <c:pt idx="4337">
                  <c:v>59.361725981956802</c:v>
                </c:pt>
                <c:pt idx="4338">
                  <c:v>59.375413260255598</c:v>
                </c:pt>
                <c:pt idx="4339">
                  <c:v>59.389100538554402</c:v>
                </c:pt>
                <c:pt idx="4340">
                  <c:v>59.402787816853198</c:v>
                </c:pt>
                <c:pt idx="4341">
                  <c:v>59.416475095152002</c:v>
                </c:pt>
                <c:pt idx="4342">
                  <c:v>59.430162373450798</c:v>
                </c:pt>
                <c:pt idx="4343">
                  <c:v>59.443849651749701</c:v>
                </c:pt>
                <c:pt idx="4344">
                  <c:v>59.457536930048498</c:v>
                </c:pt>
                <c:pt idx="4345">
                  <c:v>59.471224208347301</c:v>
                </c:pt>
                <c:pt idx="4346">
                  <c:v>59.484911486646098</c:v>
                </c:pt>
                <c:pt idx="4347">
                  <c:v>59.498598764944902</c:v>
                </c:pt>
                <c:pt idx="4348">
                  <c:v>59.512286043243698</c:v>
                </c:pt>
                <c:pt idx="4349">
                  <c:v>59.525973321542502</c:v>
                </c:pt>
                <c:pt idx="4350">
                  <c:v>59.539660599841397</c:v>
                </c:pt>
                <c:pt idx="4351">
                  <c:v>59.553347878140201</c:v>
                </c:pt>
                <c:pt idx="4352">
                  <c:v>59.567035156438997</c:v>
                </c:pt>
                <c:pt idx="4353">
                  <c:v>59.580722434737801</c:v>
                </c:pt>
                <c:pt idx="4354">
                  <c:v>59.594409713036598</c:v>
                </c:pt>
                <c:pt idx="4355">
                  <c:v>59.608096991335401</c:v>
                </c:pt>
                <c:pt idx="4356">
                  <c:v>59.621784269634198</c:v>
                </c:pt>
                <c:pt idx="4357">
                  <c:v>59.635471547933101</c:v>
                </c:pt>
                <c:pt idx="4358">
                  <c:v>59.649158826231897</c:v>
                </c:pt>
                <c:pt idx="4359">
                  <c:v>59.662846104530701</c:v>
                </c:pt>
                <c:pt idx="4360">
                  <c:v>59.676533382829497</c:v>
                </c:pt>
                <c:pt idx="4361">
                  <c:v>59.690220661128301</c:v>
                </c:pt>
                <c:pt idx="4362">
                  <c:v>59.703907939427097</c:v>
                </c:pt>
                <c:pt idx="4363">
                  <c:v>59.717595217725901</c:v>
                </c:pt>
                <c:pt idx="4364">
                  <c:v>59.731282496024797</c:v>
                </c:pt>
                <c:pt idx="4365">
                  <c:v>59.7449697743236</c:v>
                </c:pt>
                <c:pt idx="4366">
                  <c:v>59.758657052622397</c:v>
                </c:pt>
                <c:pt idx="4367">
                  <c:v>59.7723443309212</c:v>
                </c:pt>
                <c:pt idx="4368">
                  <c:v>59.786031609219997</c:v>
                </c:pt>
                <c:pt idx="4369">
                  <c:v>59.7997188875188</c:v>
                </c:pt>
                <c:pt idx="4370">
                  <c:v>59.813406165817597</c:v>
                </c:pt>
                <c:pt idx="4371">
                  <c:v>59.8270934441165</c:v>
                </c:pt>
                <c:pt idx="4372">
                  <c:v>59.840780722415303</c:v>
                </c:pt>
                <c:pt idx="4373">
                  <c:v>59.8544680007141</c:v>
                </c:pt>
                <c:pt idx="4374">
                  <c:v>59.868155279012903</c:v>
                </c:pt>
                <c:pt idx="4375">
                  <c:v>59.8818425573117</c:v>
                </c:pt>
                <c:pt idx="4376">
                  <c:v>59.895529835610503</c:v>
                </c:pt>
                <c:pt idx="4377">
                  <c:v>59.9092171139093</c:v>
                </c:pt>
                <c:pt idx="4378">
                  <c:v>59.922904392208203</c:v>
                </c:pt>
                <c:pt idx="4379">
                  <c:v>59.936591670506999</c:v>
                </c:pt>
                <c:pt idx="4380">
                  <c:v>59.950278948805803</c:v>
                </c:pt>
                <c:pt idx="4381">
                  <c:v>59.963966227104599</c:v>
                </c:pt>
                <c:pt idx="4382">
                  <c:v>59.977653505403403</c:v>
                </c:pt>
                <c:pt idx="4383">
                  <c:v>59.991340783702199</c:v>
                </c:pt>
                <c:pt idx="4384">
                  <c:v>60.005028062001003</c:v>
                </c:pt>
                <c:pt idx="4385">
                  <c:v>60.018715340299899</c:v>
                </c:pt>
                <c:pt idx="4386">
                  <c:v>60.032402618598702</c:v>
                </c:pt>
                <c:pt idx="4387">
                  <c:v>60.046089896897499</c:v>
                </c:pt>
                <c:pt idx="4388">
                  <c:v>60.059777175196302</c:v>
                </c:pt>
                <c:pt idx="4389">
                  <c:v>60.073464453495099</c:v>
                </c:pt>
                <c:pt idx="4390">
                  <c:v>60.087151731793902</c:v>
                </c:pt>
                <c:pt idx="4391">
                  <c:v>60.100839010092699</c:v>
                </c:pt>
                <c:pt idx="4392">
                  <c:v>60.114526288391602</c:v>
                </c:pt>
                <c:pt idx="4393">
                  <c:v>60.128213566690398</c:v>
                </c:pt>
                <c:pt idx="4394">
                  <c:v>60.141900844989202</c:v>
                </c:pt>
                <c:pt idx="4395">
                  <c:v>60.155588123287998</c:v>
                </c:pt>
                <c:pt idx="4396">
                  <c:v>60.169275401586802</c:v>
                </c:pt>
                <c:pt idx="4397">
                  <c:v>60.182962679885598</c:v>
                </c:pt>
                <c:pt idx="4398">
                  <c:v>60.196649958184402</c:v>
                </c:pt>
                <c:pt idx="4399">
                  <c:v>60.210337236483298</c:v>
                </c:pt>
                <c:pt idx="4400">
                  <c:v>60.224024514782101</c:v>
                </c:pt>
                <c:pt idx="4401">
                  <c:v>60.237711793080898</c:v>
                </c:pt>
                <c:pt idx="4402">
                  <c:v>60.251399071379701</c:v>
                </c:pt>
                <c:pt idx="4403">
                  <c:v>60.265086349678498</c:v>
                </c:pt>
                <c:pt idx="4404">
                  <c:v>60.278773627977301</c:v>
                </c:pt>
                <c:pt idx="4405">
                  <c:v>60.292460906276098</c:v>
                </c:pt>
                <c:pt idx="4406">
                  <c:v>60.306148184575001</c:v>
                </c:pt>
                <c:pt idx="4407">
                  <c:v>60.319835462873797</c:v>
                </c:pt>
                <c:pt idx="4408">
                  <c:v>60.333522741172601</c:v>
                </c:pt>
                <c:pt idx="4409">
                  <c:v>60.347210019471397</c:v>
                </c:pt>
                <c:pt idx="4410">
                  <c:v>60.360897297770201</c:v>
                </c:pt>
                <c:pt idx="4411">
                  <c:v>60.374584576068997</c:v>
                </c:pt>
                <c:pt idx="4412">
                  <c:v>60.388271854367801</c:v>
                </c:pt>
                <c:pt idx="4413">
                  <c:v>60.401959132666597</c:v>
                </c:pt>
                <c:pt idx="4414">
                  <c:v>60.4156464109655</c:v>
                </c:pt>
                <c:pt idx="4415">
                  <c:v>60.429333689264297</c:v>
                </c:pt>
                <c:pt idx="4416">
                  <c:v>60.4430209675631</c:v>
                </c:pt>
                <c:pt idx="4417">
                  <c:v>60.456708245861897</c:v>
                </c:pt>
                <c:pt idx="4418">
                  <c:v>60.470395524160701</c:v>
                </c:pt>
                <c:pt idx="4419">
                  <c:v>60.484082802459497</c:v>
                </c:pt>
                <c:pt idx="4420">
                  <c:v>60.4977700807584</c:v>
                </c:pt>
                <c:pt idx="4421">
                  <c:v>60.511457359057196</c:v>
                </c:pt>
                <c:pt idx="4422">
                  <c:v>60.525144637356</c:v>
                </c:pt>
                <c:pt idx="4423">
                  <c:v>60.538831915654796</c:v>
                </c:pt>
                <c:pt idx="4424">
                  <c:v>60.5525191939536</c:v>
                </c:pt>
                <c:pt idx="4425">
                  <c:v>60.566206472252397</c:v>
                </c:pt>
                <c:pt idx="4426">
                  <c:v>60.5798937505512</c:v>
                </c:pt>
                <c:pt idx="4427">
                  <c:v>60.593581028849997</c:v>
                </c:pt>
                <c:pt idx="4428">
                  <c:v>60.6072683071489</c:v>
                </c:pt>
                <c:pt idx="4429">
                  <c:v>60.620955585447703</c:v>
                </c:pt>
                <c:pt idx="4430">
                  <c:v>60.6346428637465</c:v>
                </c:pt>
                <c:pt idx="4431">
                  <c:v>60.648330142045303</c:v>
                </c:pt>
                <c:pt idx="4432">
                  <c:v>60.6620174203441</c:v>
                </c:pt>
                <c:pt idx="4433">
                  <c:v>60.675704698642903</c:v>
                </c:pt>
                <c:pt idx="4434">
                  <c:v>60.6893919769417</c:v>
                </c:pt>
                <c:pt idx="4435">
                  <c:v>60.703079255240603</c:v>
                </c:pt>
                <c:pt idx="4436">
                  <c:v>60.716766533539399</c:v>
                </c:pt>
                <c:pt idx="4437">
                  <c:v>60.730453811838203</c:v>
                </c:pt>
                <c:pt idx="4438">
                  <c:v>60.744141090136999</c:v>
                </c:pt>
                <c:pt idx="4439">
                  <c:v>60.757828368435803</c:v>
                </c:pt>
                <c:pt idx="4440">
                  <c:v>60.771515646734599</c:v>
                </c:pt>
                <c:pt idx="4441">
                  <c:v>60.785202925033403</c:v>
                </c:pt>
                <c:pt idx="4442">
                  <c:v>60.798890203332299</c:v>
                </c:pt>
                <c:pt idx="4443">
                  <c:v>60.812577481631102</c:v>
                </c:pt>
                <c:pt idx="4444">
                  <c:v>60.826264759929899</c:v>
                </c:pt>
                <c:pt idx="4445">
                  <c:v>60.839952038228702</c:v>
                </c:pt>
                <c:pt idx="4446">
                  <c:v>60.853639316527499</c:v>
                </c:pt>
                <c:pt idx="4447">
                  <c:v>60.867326594826302</c:v>
                </c:pt>
                <c:pt idx="4448">
                  <c:v>60.881013873125099</c:v>
                </c:pt>
                <c:pt idx="4449">
                  <c:v>60.894701151424002</c:v>
                </c:pt>
                <c:pt idx="4450">
                  <c:v>60.908388429722798</c:v>
                </c:pt>
                <c:pt idx="4451">
                  <c:v>60.922075708021602</c:v>
                </c:pt>
                <c:pt idx="4452">
                  <c:v>60.935762986320398</c:v>
                </c:pt>
                <c:pt idx="4453">
                  <c:v>60.949450264619202</c:v>
                </c:pt>
                <c:pt idx="4454">
                  <c:v>60.963137542917998</c:v>
                </c:pt>
                <c:pt idx="4455">
                  <c:v>60.976824821216802</c:v>
                </c:pt>
                <c:pt idx="4456">
                  <c:v>60.990512099515698</c:v>
                </c:pt>
                <c:pt idx="4457">
                  <c:v>61.004199377814501</c:v>
                </c:pt>
                <c:pt idx="4458">
                  <c:v>61.017886656113298</c:v>
                </c:pt>
                <c:pt idx="4459">
                  <c:v>61.031573934412101</c:v>
                </c:pt>
                <c:pt idx="4460">
                  <c:v>61.045261212710898</c:v>
                </c:pt>
                <c:pt idx="4461">
                  <c:v>61.058948491009701</c:v>
                </c:pt>
                <c:pt idx="4462">
                  <c:v>61.072635769308498</c:v>
                </c:pt>
                <c:pt idx="4463">
                  <c:v>61.086323047607401</c:v>
                </c:pt>
                <c:pt idx="4464">
                  <c:v>61.100010325906197</c:v>
                </c:pt>
                <c:pt idx="4465">
                  <c:v>61.113697604205001</c:v>
                </c:pt>
                <c:pt idx="4466">
                  <c:v>61.127384882503797</c:v>
                </c:pt>
                <c:pt idx="4467">
                  <c:v>61.141072160802601</c:v>
                </c:pt>
                <c:pt idx="4468">
                  <c:v>61.154759439101397</c:v>
                </c:pt>
                <c:pt idx="4469">
                  <c:v>61.168446717400201</c:v>
                </c:pt>
                <c:pt idx="4470">
                  <c:v>61.182133995699097</c:v>
                </c:pt>
                <c:pt idx="4471">
                  <c:v>61.1958212739979</c:v>
                </c:pt>
                <c:pt idx="4472">
                  <c:v>61.209508552296697</c:v>
                </c:pt>
                <c:pt idx="4473">
                  <c:v>61.2231958305955</c:v>
                </c:pt>
                <c:pt idx="4474">
                  <c:v>61.236883108894297</c:v>
                </c:pt>
                <c:pt idx="4475">
                  <c:v>61.2505703871931</c:v>
                </c:pt>
                <c:pt idx="4476">
                  <c:v>61.264257665491897</c:v>
                </c:pt>
                <c:pt idx="4477">
                  <c:v>61.2779449437908</c:v>
                </c:pt>
                <c:pt idx="4478">
                  <c:v>61.291632222089603</c:v>
                </c:pt>
                <c:pt idx="4479">
                  <c:v>61.3053195003884</c:v>
                </c:pt>
                <c:pt idx="4480">
                  <c:v>61.319006778687204</c:v>
                </c:pt>
                <c:pt idx="4481">
                  <c:v>61.332694056986</c:v>
                </c:pt>
                <c:pt idx="4482">
                  <c:v>61.346381335284804</c:v>
                </c:pt>
                <c:pt idx="4483">
                  <c:v>61.3600686135836</c:v>
                </c:pt>
                <c:pt idx="4484">
                  <c:v>61.373755891882503</c:v>
                </c:pt>
                <c:pt idx="4485">
                  <c:v>61.387443170181299</c:v>
                </c:pt>
                <c:pt idx="4486">
                  <c:v>61.401130448480103</c:v>
                </c:pt>
                <c:pt idx="4487">
                  <c:v>61.414817726778899</c:v>
                </c:pt>
                <c:pt idx="4488">
                  <c:v>61.428505005077703</c:v>
                </c:pt>
                <c:pt idx="4489">
                  <c:v>61.4421922833765</c:v>
                </c:pt>
                <c:pt idx="4490">
                  <c:v>61.455879561675303</c:v>
                </c:pt>
                <c:pt idx="4491">
                  <c:v>61.4695668399741</c:v>
                </c:pt>
                <c:pt idx="4492">
                  <c:v>61.483254118273003</c:v>
                </c:pt>
                <c:pt idx="4493">
                  <c:v>61.496941396571799</c:v>
                </c:pt>
                <c:pt idx="4494">
                  <c:v>61.510628674870603</c:v>
                </c:pt>
                <c:pt idx="4495">
                  <c:v>61.524315953169399</c:v>
                </c:pt>
                <c:pt idx="4496">
                  <c:v>61.538003231468203</c:v>
                </c:pt>
                <c:pt idx="4497">
                  <c:v>61.551690509766999</c:v>
                </c:pt>
                <c:pt idx="4498">
                  <c:v>61.565377788065902</c:v>
                </c:pt>
                <c:pt idx="4499">
                  <c:v>61.579065066364699</c:v>
                </c:pt>
                <c:pt idx="4500">
                  <c:v>61.592752344663502</c:v>
                </c:pt>
                <c:pt idx="4501">
                  <c:v>61.606439622962299</c:v>
                </c:pt>
                <c:pt idx="4502">
                  <c:v>61.620126901261102</c:v>
                </c:pt>
                <c:pt idx="4503">
                  <c:v>61.633814179559899</c:v>
                </c:pt>
                <c:pt idx="4504">
                  <c:v>61.647501457858702</c:v>
                </c:pt>
                <c:pt idx="4505">
                  <c:v>61.661188736157499</c:v>
                </c:pt>
                <c:pt idx="4506">
                  <c:v>61.674876014456402</c:v>
                </c:pt>
                <c:pt idx="4507">
                  <c:v>61.688563292755198</c:v>
                </c:pt>
                <c:pt idx="4508">
                  <c:v>61.702250571054002</c:v>
                </c:pt>
                <c:pt idx="4509">
                  <c:v>61.715937849352798</c:v>
                </c:pt>
                <c:pt idx="4510">
                  <c:v>61.729625127651602</c:v>
                </c:pt>
                <c:pt idx="4511">
                  <c:v>61.743312405950398</c:v>
                </c:pt>
                <c:pt idx="4512">
                  <c:v>61.756999684249202</c:v>
                </c:pt>
                <c:pt idx="4513">
                  <c:v>61.770686962548098</c:v>
                </c:pt>
                <c:pt idx="4514">
                  <c:v>61.784374240846901</c:v>
                </c:pt>
                <c:pt idx="4515">
                  <c:v>61.798061519145698</c:v>
                </c:pt>
                <c:pt idx="4516">
                  <c:v>61.811748797444501</c:v>
                </c:pt>
                <c:pt idx="4517">
                  <c:v>61.825436075743298</c:v>
                </c:pt>
                <c:pt idx="4518">
                  <c:v>61.839123354042101</c:v>
                </c:pt>
                <c:pt idx="4519">
                  <c:v>61.852810632340898</c:v>
                </c:pt>
                <c:pt idx="4520">
                  <c:v>61.866497910639801</c:v>
                </c:pt>
                <c:pt idx="4521">
                  <c:v>61.880185188938597</c:v>
                </c:pt>
                <c:pt idx="4522">
                  <c:v>61.893872467237401</c:v>
                </c:pt>
                <c:pt idx="4523">
                  <c:v>61.907559745536197</c:v>
                </c:pt>
                <c:pt idx="4524">
                  <c:v>61.921247023835001</c:v>
                </c:pt>
                <c:pt idx="4525">
                  <c:v>61.934934302133797</c:v>
                </c:pt>
                <c:pt idx="4526">
                  <c:v>61.948621580432601</c:v>
                </c:pt>
                <c:pt idx="4527">
                  <c:v>61.962308858731497</c:v>
                </c:pt>
                <c:pt idx="4528">
                  <c:v>61.9759961370303</c:v>
                </c:pt>
                <c:pt idx="4529">
                  <c:v>61.989683415329097</c:v>
                </c:pt>
                <c:pt idx="4530">
                  <c:v>62.0033706936279</c:v>
                </c:pt>
                <c:pt idx="4531">
                  <c:v>62.017057971926697</c:v>
                </c:pt>
                <c:pt idx="4532">
                  <c:v>62.0307452502255</c:v>
                </c:pt>
                <c:pt idx="4533">
                  <c:v>62.044432528524297</c:v>
                </c:pt>
                <c:pt idx="4534">
                  <c:v>62.0581198068232</c:v>
                </c:pt>
                <c:pt idx="4535">
                  <c:v>62.071807085122003</c:v>
                </c:pt>
                <c:pt idx="4536">
                  <c:v>62.0854943634208</c:v>
                </c:pt>
                <c:pt idx="4537">
                  <c:v>62.099181641719603</c:v>
                </c:pt>
                <c:pt idx="4538">
                  <c:v>62.1128689200184</c:v>
                </c:pt>
                <c:pt idx="4539">
                  <c:v>62.126556198317203</c:v>
                </c:pt>
                <c:pt idx="4540">
                  <c:v>62.140243476616</c:v>
                </c:pt>
                <c:pt idx="4541">
                  <c:v>62.153930754914903</c:v>
                </c:pt>
                <c:pt idx="4542">
                  <c:v>62.167618033213699</c:v>
                </c:pt>
                <c:pt idx="4543">
                  <c:v>62.181305311512503</c:v>
                </c:pt>
                <c:pt idx="4544">
                  <c:v>62.194992589811299</c:v>
                </c:pt>
                <c:pt idx="4545">
                  <c:v>62.208679868110103</c:v>
                </c:pt>
                <c:pt idx="4546">
                  <c:v>62.222367146408899</c:v>
                </c:pt>
                <c:pt idx="4547">
                  <c:v>62.236054424707703</c:v>
                </c:pt>
                <c:pt idx="4548">
                  <c:v>62.249741703006599</c:v>
                </c:pt>
                <c:pt idx="4549">
                  <c:v>62.263428981305402</c:v>
                </c:pt>
                <c:pt idx="4550">
                  <c:v>62.277116259604199</c:v>
                </c:pt>
                <c:pt idx="4551">
                  <c:v>62.290803537903003</c:v>
                </c:pt>
                <c:pt idx="4552">
                  <c:v>62.304490816201799</c:v>
                </c:pt>
                <c:pt idx="4553">
                  <c:v>62.318178094500603</c:v>
                </c:pt>
                <c:pt idx="4554">
                  <c:v>62.331865372799399</c:v>
                </c:pt>
                <c:pt idx="4555">
                  <c:v>62.345552651098302</c:v>
                </c:pt>
                <c:pt idx="4556">
                  <c:v>62.359239929397098</c:v>
                </c:pt>
                <c:pt idx="4557">
                  <c:v>62.372927207695902</c:v>
                </c:pt>
                <c:pt idx="4558">
                  <c:v>62.386614485994698</c:v>
                </c:pt>
                <c:pt idx="4559">
                  <c:v>62.400301764293502</c:v>
                </c:pt>
                <c:pt idx="4560">
                  <c:v>62.413989042592299</c:v>
                </c:pt>
                <c:pt idx="4561">
                  <c:v>62.427676320891102</c:v>
                </c:pt>
                <c:pt idx="4562">
                  <c:v>62.441363599189899</c:v>
                </c:pt>
                <c:pt idx="4563">
                  <c:v>62.455050877488802</c:v>
                </c:pt>
                <c:pt idx="4564">
                  <c:v>62.468738155787598</c:v>
                </c:pt>
                <c:pt idx="4565">
                  <c:v>62.482425434086402</c:v>
                </c:pt>
                <c:pt idx="4566">
                  <c:v>62.496112712385198</c:v>
                </c:pt>
                <c:pt idx="4567">
                  <c:v>62.509799990684002</c:v>
                </c:pt>
                <c:pt idx="4568">
                  <c:v>62.523487268982798</c:v>
                </c:pt>
                <c:pt idx="4569">
                  <c:v>62.537174547281701</c:v>
                </c:pt>
                <c:pt idx="4570">
                  <c:v>62.550861825580498</c:v>
                </c:pt>
                <c:pt idx="4571">
                  <c:v>62.564549103879301</c:v>
                </c:pt>
                <c:pt idx="4572">
                  <c:v>62.578236382178098</c:v>
                </c:pt>
                <c:pt idx="4573">
                  <c:v>62.591923660476901</c:v>
                </c:pt>
                <c:pt idx="4574">
                  <c:v>62.605610938775698</c:v>
                </c:pt>
                <c:pt idx="4575">
                  <c:v>62.619298217074501</c:v>
                </c:pt>
                <c:pt idx="4576">
                  <c:v>62.632985495373298</c:v>
                </c:pt>
                <c:pt idx="4577">
                  <c:v>62.646672773672201</c:v>
                </c:pt>
                <c:pt idx="4578">
                  <c:v>62.660360051970997</c:v>
                </c:pt>
                <c:pt idx="4579">
                  <c:v>62.674047330269801</c:v>
                </c:pt>
                <c:pt idx="4580">
                  <c:v>62.687734608568597</c:v>
                </c:pt>
                <c:pt idx="4581">
                  <c:v>62.701421886867401</c:v>
                </c:pt>
                <c:pt idx="4582">
                  <c:v>62.715109165166197</c:v>
                </c:pt>
                <c:pt idx="4583">
                  <c:v>62.7287964434651</c:v>
                </c:pt>
                <c:pt idx="4584">
                  <c:v>62.742483721763897</c:v>
                </c:pt>
                <c:pt idx="4585">
                  <c:v>62.7561710000627</c:v>
                </c:pt>
                <c:pt idx="4586">
                  <c:v>62.769858278361497</c:v>
                </c:pt>
                <c:pt idx="4587">
                  <c:v>62.7835455566603</c:v>
                </c:pt>
                <c:pt idx="4588">
                  <c:v>62.797232834959097</c:v>
                </c:pt>
                <c:pt idx="4589">
                  <c:v>62.8109201132579</c:v>
                </c:pt>
                <c:pt idx="4590">
                  <c:v>62.824607391556697</c:v>
                </c:pt>
                <c:pt idx="4591">
                  <c:v>62.8382946698556</c:v>
                </c:pt>
                <c:pt idx="4592">
                  <c:v>62.851981948154403</c:v>
                </c:pt>
                <c:pt idx="4593">
                  <c:v>62.8656692264532</c:v>
                </c:pt>
                <c:pt idx="4594">
                  <c:v>62.879356504752003</c:v>
                </c:pt>
                <c:pt idx="4595">
                  <c:v>62.8930437830508</c:v>
                </c:pt>
                <c:pt idx="4596">
                  <c:v>62.906731061349603</c:v>
                </c:pt>
                <c:pt idx="4597">
                  <c:v>62.9204183396484</c:v>
                </c:pt>
                <c:pt idx="4598">
                  <c:v>62.934105617947303</c:v>
                </c:pt>
                <c:pt idx="4599">
                  <c:v>62.947792896246099</c:v>
                </c:pt>
                <c:pt idx="4600">
                  <c:v>62.961480174544903</c:v>
                </c:pt>
                <c:pt idx="4601">
                  <c:v>62.975167452843699</c:v>
                </c:pt>
                <c:pt idx="4602">
                  <c:v>62.988854731142503</c:v>
                </c:pt>
                <c:pt idx="4603">
                  <c:v>63.002542009441299</c:v>
                </c:pt>
                <c:pt idx="4604">
                  <c:v>63.016229287740103</c:v>
                </c:pt>
                <c:pt idx="4605">
                  <c:v>63.029916566038999</c:v>
                </c:pt>
                <c:pt idx="4606">
                  <c:v>63.043603844337802</c:v>
                </c:pt>
                <c:pt idx="4607">
                  <c:v>63.057291122636599</c:v>
                </c:pt>
                <c:pt idx="4608">
                  <c:v>63.070978400935402</c:v>
                </c:pt>
                <c:pt idx="4609">
                  <c:v>63.084665679234199</c:v>
                </c:pt>
                <c:pt idx="4610">
                  <c:v>63.098352957533002</c:v>
                </c:pt>
                <c:pt idx="4611">
                  <c:v>63.112040235831799</c:v>
                </c:pt>
                <c:pt idx="4612">
                  <c:v>63.125727514130702</c:v>
                </c:pt>
                <c:pt idx="4613">
                  <c:v>63.139414792429498</c:v>
                </c:pt>
                <c:pt idx="4614">
                  <c:v>63.153102070728302</c:v>
                </c:pt>
                <c:pt idx="4615">
                  <c:v>63.166789349027098</c:v>
                </c:pt>
                <c:pt idx="4616">
                  <c:v>63.180476627325902</c:v>
                </c:pt>
                <c:pt idx="4617">
                  <c:v>63.194163905624698</c:v>
                </c:pt>
                <c:pt idx="4618">
                  <c:v>63.207851183923502</c:v>
                </c:pt>
                <c:pt idx="4619">
                  <c:v>63.221538462222398</c:v>
                </c:pt>
                <c:pt idx="4620">
                  <c:v>63.235225740521201</c:v>
                </c:pt>
                <c:pt idx="4621">
                  <c:v>63.248913018819998</c:v>
                </c:pt>
                <c:pt idx="4622">
                  <c:v>63.262600297118802</c:v>
                </c:pt>
                <c:pt idx="4623">
                  <c:v>63.276287575417598</c:v>
                </c:pt>
                <c:pt idx="4624">
                  <c:v>63.289974853716402</c:v>
                </c:pt>
                <c:pt idx="4625">
                  <c:v>63.303662132015198</c:v>
                </c:pt>
                <c:pt idx="4626">
                  <c:v>63.317349410314101</c:v>
                </c:pt>
                <c:pt idx="4627">
                  <c:v>63.331036688612897</c:v>
                </c:pt>
                <c:pt idx="4628">
                  <c:v>63.344723966911701</c:v>
                </c:pt>
                <c:pt idx="4629">
                  <c:v>63.358411245210497</c:v>
                </c:pt>
                <c:pt idx="4630">
                  <c:v>63.372098523509301</c:v>
                </c:pt>
                <c:pt idx="4631">
                  <c:v>63.385785801808098</c:v>
                </c:pt>
                <c:pt idx="4632">
                  <c:v>63.399473080106901</c:v>
                </c:pt>
                <c:pt idx="4633">
                  <c:v>63.413160358405797</c:v>
                </c:pt>
                <c:pt idx="4634">
                  <c:v>63.426847636704601</c:v>
                </c:pt>
                <c:pt idx="4635">
                  <c:v>63.440534915003397</c:v>
                </c:pt>
                <c:pt idx="4636">
                  <c:v>63.454222193302201</c:v>
                </c:pt>
                <c:pt idx="4637">
                  <c:v>63.467909471600997</c:v>
                </c:pt>
                <c:pt idx="4638">
                  <c:v>63.481596749899801</c:v>
                </c:pt>
                <c:pt idx="4639">
                  <c:v>63.495284028198597</c:v>
                </c:pt>
                <c:pt idx="4640">
                  <c:v>63.5089713064975</c:v>
                </c:pt>
                <c:pt idx="4641">
                  <c:v>63.522658584796297</c:v>
                </c:pt>
                <c:pt idx="4642">
                  <c:v>63.5363458630951</c:v>
                </c:pt>
                <c:pt idx="4643">
                  <c:v>63.550033141393897</c:v>
                </c:pt>
                <c:pt idx="4644">
                  <c:v>63.5637204196927</c:v>
                </c:pt>
                <c:pt idx="4645">
                  <c:v>63.577407697991497</c:v>
                </c:pt>
                <c:pt idx="4646">
                  <c:v>63.5910949762903</c:v>
                </c:pt>
                <c:pt idx="4647">
                  <c:v>63.604782254589203</c:v>
                </c:pt>
                <c:pt idx="4648">
                  <c:v>63.618469532888</c:v>
                </c:pt>
                <c:pt idx="4649">
                  <c:v>63.632156811186803</c:v>
                </c:pt>
                <c:pt idx="4650">
                  <c:v>63.6458440894856</c:v>
                </c:pt>
                <c:pt idx="4651">
                  <c:v>63.659531367784403</c:v>
                </c:pt>
                <c:pt idx="4652">
                  <c:v>63.6732186460832</c:v>
                </c:pt>
                <c:pt idx="4653">
                  <c:v>63.686905924382003</c:v>
                </c:pt>
                <c:pt idx="4654">
                  <c:v>63.7005932026808</c:v>
                </c:pt>
                <c:pt idx="4655">
                  <c:v>63.714280480979703</c:v>
                </c:pt>
                <c:pt idx="4656">
                  <c:v>63.727967759278499</c:v>
                </c:pt>
                <c:pt idx="4657">
                  <c:v>63.741655037577303</c:v>
                </c:pt>
                <c:pt idx="4658">
                  <c:v>63.755342315876099</c:v>
                </c:pt>
                <c:pt idx="4659">
                  <c:v>63.769029594174903</c:v>
                </c:pt>
                <c:pt idx="4660">
                  <c:v>63.782716872473699</c:v>
                </c:pt>
                <c:pt idx="4661">
                  <c:v>63.796404150772503</c:v>
                </c:pt>
                <c:pt idx="4662">
                  <c:v>63.810091429071399</c:v>
                </c:pt>
                <c:pt idx="4663">
                  <c:v>63.823778707370202</c:v>
                </c:pt>
                <c:pt idx="4664">
                  <c:v>63.837465985668999</c:v>
                </c:pt>
                <c:pt idx="4665">
                  <c:v>63.851153263967802</c:v>
                </c:pt>
                <c:pt idx="4666">
                  <c:v>63.864840542266599</c:v>
                </c:pt>
                <c:pt idx="4667">
                  <c:v>63.878527820565402</c:v>
                </c:pt>
                <c:pt idx="4668">
                  <c:v>63.892215098864199</c:v>
                </c:pt>
                <c:pt idx="4669">
                  <c:v>63.905902377163102</c:v>
                </c:pt>
                <c:pt idx="4670">
                  <c:v>63.919589655461898</c:v>
                </c:pt>
                <c:pt idx="4671">
                  <c:v>63.933276933760702</c:v>
                </c:pt>
                <c:pt idx="4672">
                  <c:v>63.946964212059498</c:v>
                </c:pt>
                <c:pt idx="4673">
                  <c:v>63.960651490358302</c:v>
                </c:pt>
                <c:pt idx="4674">
                  <c:v>63.974338768657098</c:v>
                </c:pt>
                <c:pt idx="4675">
                  <c:v>63.988026046955902</c:v>
                </c:pt>
                <c:pt idx="4676">
                  <c:v>64.001713325254798</c:v>
                </c:pt>
                <c:pt idx="4677">
                  <c:v>64.015400603553601</c:v>
                </c:pt>
                <c:pt idx="4678">
                  <c:v>64.029087881852405</c:v>
                </c:pt>
                <c:pt idx="4679">
                  <c:v>64.042775160151194</c:v>
                </c:pt>
                <c:pt idx="4680">
                  <c:v>64.056462438449998</c:v>
                </c:pt>
                <c:pt idx="4681">
                  <c:v>64.070149716748801</c:v>
                </c:pt>
                <c:pt idx="4682">
                  <c:v>64.083836995047605</c:v>
                </c:pt>
                <c:pt idx="4683">
                  <c:v>64.097524273346494</c:v>
                </c:pt>
                <c:pt idx="4684">
                  <c:v>64.111211551645297</c:v>
                </c:pt>
                <c:pt idx="4685">
                  <c:v>64.124898829944101</c:v>
                </c:pt>
                <c:pt idx="4686">
                  <c:v>64.138586108242905</c:v>
                </c:pt>
                <c:pt idx="4687">
                  <c:v>64.152273386541694</c:v>
                </c:pt>
                <c:pt idx="4688">
                  <c:v>64.165960664840497</c:v>
                </c:pt>
                <c:pt idx="4689">
                  <c:v>64.179647943139301</c:v>
                </c:pt>
                <c:pt idx="4690">
                  <c:v>64.193335221438204</c:v>
                </c:pt>
                <c:pt idx="4691">
                  <c:v>64.207022499736993</c:v>
                </c:pt>
                <c:pt idx="4692">
                  <c:v>64.220709778035797</c:v>
                </c:pt>
                <c:pt idx="4693">
                  <c:v>64.234397056334601</c:v>
                </c:pt>
                <c:pt idx="4694">
                  <c:v>64.248084334633404</c:v>
                </c:pt>
                <c:pt idx="4695">
                  <c:v>64.261771612932193</c:v>
                </c:pt>
                <c:pt idx="4696">
                  <c:v>64.275458891230997</c:v>
                </c:pt>
                <c:pt idx="4697">
                  <c:v>64.2891461695299</c:v>
                </c:pt>
                <c:pt idx="4698">
                  <c:v>64.302833447828704</c:v>
                </c:pt>
                <c:pt idx="4699">
                  <c:v>64.316520726127493</c:v>
                </c:pt>
                <c:pt idx="4700">
                  <c:v>64.330208004426296</c:v>
                </c:pt>
                <c:pt idx="4701">
                  <c:v>64.3438952827251</c:v>
                </c:pt>
                <c:pt idx="4702">
                  <c:v>64.357582561023904</c:v>
                </c:pt>
                <c:pt idx="4703">
                  <c:v>64.371269839322693</c:v>
                </c:pt>
                <c:pt idx="4704">
                  <c:v>64.384957117621596</c:v>
                </c:pt>
                <c:pt idx="4705">
                  <c:v>64.3986443959204</c:v>
                </c:pt>
                <c:pt idx="4706">
                  <c:v>64.412331674219203</c:v>
                </c:pt>
                <c:pt idx="4707">
                  <c:v>64.426018952518007</c:v>
                </c:pt>
                <c:pt idx="4708">
                  <c:v>64.439706230816796</c:v>
                </c:pt>
                <c:pt idx="4709">
                  <c:v>64.4533935091156</c:v>
                </c:pt>
                <c:pt idx="4710">
                  <c:v>64.467080787414403</c:v>
                </c:pt>
                <c:pt idx="4711">
                  <c:v>64.480768065713207</c:v>
                </c:pt>
                <c:pt idx="4712">
                  <c:v>64.494455344012096</c:v>
                </c:pt>
                <c:pt idx="4713">
                  <c:v>64.508142622310899</c:v>
                </c:pt>
                <c:pt idx="4714">
                  <c:v>64.521829900609703</c:v>
                </c:pt>
                <c:pt idx="4715">
                  <c:v>64.535517178908506</c:v>
                </c:pt>
                <c:pt idx="4716">
                  <c:v>64.549204457207296</c:v>
                </c:pt>
                <c:pt idx="4717">
                  <c:v>64.562891735506099</c:v>
                </c:pt>
                <c:pt idx="4718">
                  <c:v>64.576579013804903</c:v>
                </c:pt>
                <c:pt idx="4719">
                  <c:v>64.590266292103806</c:v>
                </c:pt>
                <c:pt idx="4720">
                  <c:v>64.603953570402595</c:v>
                </c:pt>
                <c:pt idx="4721">
                  <c:v>64.617640848701399</c:v>
                </c:pt>
                <c:pt idx="4722">
                  <c:v>64.631328127000202</c:v>
                </c:pt>
                <c:pt idx="4723">
                  <c:v>64.645015405299006</c:v>
                </c:pt>
                <c:pt idx="4724">
                  <c:v>64.658702683597795</c:v>
                </c:pt>
                <c:pt idx="4725">
                  <c:v>64.672389961896698</c:v>
                </c:pt>
                <c:pt idx="4726">
                  <c:v>64.686077240195502</c:v>
                </c:pt>
                <c:pt idx="4727">
                  <c:v>64.699764518494305</c:v>
                </c:pt>
                <c:pt idx="4728">
                  <c:v>64.713451796793095</c:v>
                </c:pt>
                <c:pt idx="4729">
                  <c:v>64.727139075091898</c:v>
                </c:pt>
                <c:pt idx="4730">
                  <c:v>64.740826353390702</c:v>
                </c:pt>
                <c:pt idx="4731">
                  <c:v>64.754513631689505</c:v>
                </c:pt>
                <c:pt idx="4732">
                  <c:v>64.768200909988394</c:v>
                </c:pt>
                <c:pt idx="4733">
                  <c:v>64.781888188287198</c:v>
                </c:pt>
                <c:pt idx="4734">
                  <c:v>64.795575466586001</c:v>
                </c:pt>
                <c:pt idx="4735">
                  <c:v>64.809262744884805</c:v>
                </c:pt>
                <c:pt idx="4736">
                  <c:v>64.822950023183594</c:v>
                </c:pt>
                <c:pt idx="4737">
                  <c:v>64.836637301482398</c:v>
                </c:pt>
                <c:pt idx="4738">
                  <c:v>64.850324579781201</c:v>
                </c:pt>
                <c:pt idx="4739">
                  <c:v>64.864011858080005</c:v>
                </c:pt>
                <c:pt idx="4740">
                  <c:v>64.877699136378894</c:v>
                </c:pt>
                <c:pt idx="4741">
                  <c:v>64.891386414677697</c:v>
                </c:pt>
                <c:pt idx="4742">
                  <c:v>64.905073692976501</c:v>
                </c:pt>
                <c:pt idx="4743">
                  <c:v>64.918760971275304</c:v>
                </c:pt>
                <c:pt idx="4744">
                  <c:v>64.932448249574094</c:v>
                </c:pt>
                <c:pt idx="4745">
                  <c:v>64.946135527872897</c:v>
                </c:pt>
                <c:pt idx="4746">
                  <c:v>64.959822806171701</c:v>
                </c:pt>
                <c:pt idx="4747">
                  <c:v>64.973510084470604</c:v>
                </c:pt>
                <c:pt idx="4748">
                  <c:v>64.987197362769393</c:v>
                </c:pt>
                <c:pt idx="4749">
                  <c:v>65.000884641068197</c:v>
                </c:pt>
                <c:pt idx="4750">
                  <c:v>65.014571919367</c:v>
                </c:pt>
                <c:pt idx="4751">
                  <c:v>65.028259197665804</c:v>
                </c:pt>
                <c:pt idx="4752">
                  <c:v>65.041946475964593</c:v>
                </c:pt>
                <c:pt idx="4753">
                  <c:v>65.055633754263397</c:v>
                </c:pt>
                <c:pt idx="4754">
                  <c:v>65.0693210325623</c:v>
                </c:pt>
                <c:pt idx="4755">
                  <c:v>65.083008310861103</c:v>
                </c:pt>
                <c:pt idx="4756">
                  <c:v>65.096695589159907</c:v>
                </c:pt>
                <c:pt idx="4757">
                  <c:v>65.110382867458696</c:v>
                </c:pt>
                <c:pt idx="4758">
                  <c:v>65.1240701457575</c:v>
                </c:pt>
                <c:pt idx="4759">
                  <c:v>65.137757424056304</c:v>
                </c:pt>
                <c:pt idx="4760">
                  <c:v>65.151444702355207</c:v>
                </c:pt>
                <c:pt idx="4761">
                  <c:v>65.165131980653996</c:v>
                </c:pt>
                <c:pt idx="4762">
                  <c:v>65.178819258952799</c:v>
                </c:pt>
                <c:pt idx="4763">
                  <c:v>65.192506537251603</c:v>
                </c:pt>
                <c:pt idx="4764">
                  <c:v>65.206193815550407</c:v>
                </c:pt>
                <c:pt idx="4765">
                  <c:v>65.219881093849196</c:v>
                </c:pt>
                <c:pt idx="4766">
                  <c:v>65.233568372148</c:v>
                </c:pt>
                <c:pt idx="4767">
                  <c:v>65.247255650446803</c:v>
                </c:pt>
                <c:pt idx="4768">
                  <c:v>65.260942928745706</c:v>
                </c:pt>
                <c:pt idx="4769">
                  <c:v>65.274630207044495</c:v>
                </c:pt>
                <c:pt idx="4770">
                  <c:v>65.288317485343299</c:v>
                </c:pt>
                <c:pt idx="4771">
                  <c:v>65.302004763642103</c:v>
                </c:pt>
                <c:pt idx="4772">
                  <c:v>65.315692041940906</c:v>
                </c:pt>
                <c:pt idx="4773">
                  <c:v>65.329379320239696</c:v>
                </c:pt>
                <c:pt idx="4774">
                  <c:v>65.343066598538499</c:v>
                </c:pt>
                <c:pt idx="4775">
                  <c:v>65.356753876837402</c:v>
                </c:pt>
                <c:pt idx="4776">
                  <c:v>65.370441155136206</c:v>
                </c:pt>
                <c:pt idx="4777">
                  <c:v>65.384128433434995</c:v>
                </c:pt>
                <c:pt idx="4778">
                  <c:v>65.397815711733799</c:v>
                </c:pt>
                <c:pt idx="4779">
                  <c:v>65.411502990032602</c:v>
                </c:pt>
                <c:pt idx="4780">
                  <c:v>65.425190268331406</c:v>
                </c:pt>
                <c:pt idx="4781">
                  <c:v>65.438877546630195</c:v>
                </c:pt>
                <c:pt idx="4782">
                  <c:v>65.452564824929098</c:v>
                </c:pt>
                <c:pt idx="4783">
                  <c:v>65.466252103227902</c:v>
                </c:pt>
                <c:pt idx="4784">
                  <c:v>65.479939381526705</c:v>
                </c:pt>
                <c:pt idx="4785">
                  <c:v>65.493626659825495</c:v>
                </c:pt>
                <c:pt idx="4786">
                  <c:v>65.507313938124298</c:v>
                </c:pt>
                <c:pt idx="4787">
                  <c:v>65.521001216423102</c:v>
                </c:pt>
                <c:pt idx="4788">
                  <c:v>65.534688494721905</c:v>
                </c:pt>
                <c:pt idx="4789">
                  <c:v>65.548375773020794</c:v>
                </c:pt>
                <c:pt idx="4790">
                  <c:v>65.562063051319598</c:v>
                </c:pt>
                <c:pt idx="4791">
                  <c:v>65.575750329618401</c:v>
                </c:pt>
                <c:pt idx="4792">
                  <c:v>65.589437607917205</c:v>
                </c:pt>
                <c:pt idx="4793">
                  <c:v>65.603124886215994</c:v>
                </c:pt>
                <c:pt idx="4794">
                  <c:v>65.616812164514798</c:v>
                </c:pt>
                <c:pt idx="4795">
                  <c:v>65.630499442813601</c:v>
                </c:pt>
                <c:pt idx="4796">
                  <c:v>65.644186721112405</c:v>
                </c:pt>
                <c:pt idx="4797">
                  <c:v>65.657873999411294</c:v>
                </c:pt>
                <c:pt idx="4798">
                  <c:v>65.671561277710097</c:v>
                </c:pt>
                <c:pt idx="4799">
                  <c:v>65.685248556008901</c:v>
                </c:pt>
                <c:pt idx="4800">
                  <c:v>65.698935834307704</c:v>
                </c:pt>
                <c:pt idx="4801">
                  <c:v>65.712623112606494</c:v>
                </c:pt>
                <c:pt idx="4802">
                  <c:v>65.726310390905297</c:v>
                </c:pt>
                <c:pt idx="4803">
                  <c:v>65.7399976692042</c:v>
                </c:pt>
                <c:pt idx="4804">
                  <c:v>65.753684947503004</c:v>
                </c:pt>
                <c:pt idx="4805">
                  <c:v>65.767372225801793</c:v>
                </c:pt>
                <c:pt idx="4806">
                  <c:v>65.781059504100597</c:v>
                </c:pt>
                <c:pt idx="4807">
                  <c:v>65.7947467823994</c:v>
                </c:pt>
                <c:pt idx="4808">
                  <c:v>65.808434060698204</c:v>
                </c:pt>
                <c:pt idx="4809">
                  <c:v>65.822121338996993</c:v>
                </c:pt>
                <c:pt idx="4810">
                  <c:v>65.835808617295896</c:v>
                </c:pt>
                <c:pt idx="4811">
                  <c:v>65.8494958955947</c:v>
                </c:pt>
                <c:pt idx="4812">
                  <c:v>65.863183173893503</c:v>
                </c:pt>
                <c:pt idx="4813">
                  <c:v>65.876870452192307</c:v>
                </c:pt>
                <c:pt idx="4814">
                  <c:v>65.890557730491096</c:v>
                </c:pt>
                <c:pt idx="4815">
                  <c:v>65.9042450087899</c:v>
                </c:pt>
                <c:pt idx="4816">
                  <c:v>65.917932287088703</c:v>
                </c:pt>
                <c:pt idx="4817">
                  <c:v>65.931619565387606</c:v>
                </c:pt>
                <c:pt idx="4818">
                  <c:v>65.945306843686396</c:v>
                </c:pt>
                <c:pt idx="4819">
                  <c:v>65.958994121985199</c:v>
                </c:pt>
                <c:pt idx="4820">
                  <c:v>65.972681400284003</c:v>
                </c:pt>
                <c:pt idx="4821">
                  <c:v>65.986368678582807</c:v>
                </c:pt>
                <c:pt idx="4822">
                  <c:v>66.000055956881596</c:v>
                </c:pt>
                <c:pt idx="4823">
                  <c:v>66.013743235180399</c:v>
                </c:pt>
                <c:pt idx="4824">
                  <c:v>66.027430513479203</c:v>
                </c:pt>
                <c:pt idx="4825">
                  <c:v>66.041117791778106</c:v>
                </c:pt>
                <c:pt idx="4826">
                  <c:v>66.054805070076895</c:v>
                </c:pt>
                <c:pt idx="4827">
                  <c:v>66.068492348375699</c:v>
                </c:pt>
                <c:pt idx="4828">
                  <c:v>66.082179626674503</c:v>
                </c:pt>
                <c:pt idx="4829">
                  <c:v>66.095866904973306</c:v>
                </c:pt>
                <c:pt idx="4830">
                  <c:v>66.109554183272095</c:v>
                </c:pt>
                <c:pt idx="4831">
                  <c:v>66.123241461570899</c:v>
                </c:pt>
                <c:pt idx="4832">
                  <c:v>66.136928739869802</c:v>
                </c:pt>
                <c:pt idx="4833">
                  <c:v>66.150616018168606</c:v>
                </c:pt>
                <c:pt idx="4834">
                  <c:v>66.164303296467395</c:v>
                </c:pt>
                <c:pt idx="4835">
                  <c:v>66.177990574766199</c:v>
                </c:pt>
                <c:pt idx="4836">
                  <c:v>66.191677853065002</c:v>
                </c:pt>
                <c:pt idx="4837">
                  <c:v>66.205365131363806</c:v>
                </c:pt>
                <c:pt idx="4838">
                  <c:v>66.219052409662694</c:v>
                </c:pt>
                <c:pt idx="4839">
                  <c:v>66.232739687961498</c:v>
                </c:pt>
                <c:pt idx="4840">
                  <c:v>66.246426966260302</c:v>
                </c:pt>
                <c:pt idx="4841">
                  <c:v>66.260114244559105</c:v>
                </c:pt>
                <c:pt idx="4842">
                  <c:v>66.273801522857894</c:v>
                </c:pt>
                <c:pt idx="4843">
                  <c:v>66.287488801156698</c:v>
                </c:pt>
                <c:pt idx="4844">
                  <c:v>66.301176079455502</c:v>
                </c:pt>
                <c:pt idx="4845">
                  <c:v>66.314863357754305</c:v>
                </c:pt>
                <c:pt idx="4846">
                  <c:v>66.328550636053194</c:v>
                </c:pt>
                <c:pt idx="4847">
                  <c:v>66.342237914351998</c:v>
                </c:pt>
                <c:pt idx="4848">
                  <c:v>66.355925192650801</c:v>
                </c:pt>
                <c:pt idx="4849">
                  <c:v>66.369612470949605</c:v>
                </c:pt>
                <c:pt idx="4850">
                  <c:v>66.383299749248394</c:v>
                </c:pt>
                <c:pt idx="4851">
                  <c:v>66.396987027547198</c:v>
                </c:pt>
                <c:pt idx="4852">
                  <c:v>66.410674305846001</c:v>
                </c:pt>
                <c:pt idx="4853">
                  <c:v>66.424361584144904</c:v>
                </c:pt>
                <c:pt idx="4854">
                  <c:v>66.438048862443694</c:v>
                </c:pt>
                <c:pt idx="4855">
                  <c:v>66.451736140742497</c:v>
                </c:pt>
                <c:pt idx="4856">
                  <c:v>66.465423419041301</c:v>
                </c:pt>
                <c:pt idx="4857">
                  <c:v>66.479110697340104</c:v>
                </c:pt>
                <c:pt idx="4858">
                  <c:v>66.492797975638894</c:v>
                </c:pt>
                <c:pt idx="4859">
                  <c:v>66.506485253937697</c:v>
                </c:pt>
                <c:pt idx="4860">
                  <c:v>66.5201725322366</c:v>
                </c:pt>
                <c:pt idx="4861">
                  <c:v>66.533859810535404</c:v>
                </c:pt>
                <c:pt idx="4862">
                  <c:v>66.547547088834193</c:v>
                </c:pt>
                <c:pt idx="4863">
                  <c:v>66.561234367132997</c:v>
                </c:pt>
                <c:pt idx="4864">
                  <c:v>66.5749216454318</c:v>
                </c:pt>
                <c:pt idx="4865">
                  <c:v>66.588608923730604</c:v>
                </c:pt>
                <c:pt idx="4866">
                  <c:v>66.602296202029393</c:v>
                </c:pt>
                <c:pt idx="4867">
                  <c:v>66.615983480328296</c:v>
                </c:pt>
                <c:pt idx="4868">
                  <c:v>66.6296707586271</c:v>
                </c:pt>
                <c:pt idx="4869">
                  <c:v>66.643358036925903</c:v>
                </c:pt>
                <c:pt idx="4870">
                  <c:v>66.657045315224707</c:v>
                </c:pt>
                <c:pt idx="4871">
                  <c:v>66.670732593523496</c:v>
                </c:pt>
                <c:pt idx="4872">
                  <c:v>66.6844198718223</c:v>
                </c:pt>
                <c:pt idx="4873">
                  <c:v>66.698107150121103</c:v>
                </c:pt>
                <c:pt idx="4874">
                  <c:v>66.711794428420006</c:v>
                </c:pt>
                <c:pt idx="4875">
                  <c:v>66.725481706718796</c:v>
                </c:pt>
                <c:pt idx="4876">
                  <c:v>66.739168985017599</c:v>
                </c:pt>
                <c:pt idx="4877">
                  <c:v>66.752856263316403</c:v>
                </c:pt>
                <c:pt idx="4878">
                  <c:v>66.766543541615206</c:v>
                </c:pt>
                <c:pt idx="4879">
                  <c:v>66.780230819913996</c:v>
                </c:pt>
                <c:pt idx="4880">
                  <c:v>66.793918098212799</c:v>
                </c:pt>
                <c:pt idx="4881">
                  <c:v>66.807605376511603</c:v>
                </c:pt>
                <c:pt idx="4882">
                  <c:v>66.821292654810506</c:v>
                </c:pt>
                <c:pt idx="4883">
                  <c:v>66.834979933109295</c:v>
                </c:pt>
                <c:pt idx="4884">
                  <c:v>66.848667211408099</c:v>
                </c:pt>
                <c:pt idx="4885">
                  <c:v>66.862354489706902</c:v>
                </c:pt>
                <c:pt idx="4886">
                  <c:v>66.876041768005706</c:v>
                </c:pt>
                <c:pt idx="4887">
                  <c:v>66.889729046304495</c:v>
                </c:pt>
                <c:pt idx="4888">
                  <c:v>66.903416324603398</c:v>
                </c:pt>
                <c:pt idx="4889">
                  <c:v>66.917103602902202</c:v>
                </c:pt>
                <c:pt idx="4890">
                  <c:v>66.930790881201006</c:v>
                </c:pt>
                <c:pt idx="4891">
                  <c:v>66.944478159499795</c:v>
                </c:pt>
                <c:pt idx="4892">
                  <c:v>66.958165437798598</c:v>
                </c:pt>
                <c:pt idx="4893">
                  <c:v>66.971852716097402</c:v>
                </c:pt>
                <c:pt idx="4894">
                  <c:v>66.985539994396206</c:v>
                </c:pt>
                <c:pt idx="4895">
                  <c:v>66.999227272695094</c:v>
                </c:pt>
                <c:pt idx="4896">
                  <c:v>67.012914550993898</c:v>
                </c:pt>
                <c:pt idx="4897">
                  <c:v>67.026601829292701</c:v>
                </c:pt>
                <c:pt idx="4898">
                  <c:v>67.040289107591505</c:v>
                </c:pt>
                <c:pt idx="4899">
                  <c:v>67.053976385890294</c:v>
                </c:pt>
                <c:pt idx="4900">
                  <c:v>67.067663664189098</c:v>
                </c:pt>
                <c:pt idx="4901">
                  <c:v>67.081350942487902</c:v>
                </c:pt>
                <c:pt idx="4902">
                  <c:v>67.095038220786705</c:v>
                </c:pt>
                <c:pt idx="4903">
                  <c:v>67.108725499085594</c:v>
                </c:pt>
                <c:pt idx="4904">
                  <c:v>67.122412777384397</c:v>
                </c:pt>
                <c:pt idx="4905">
                  <c:v>67.136100055683201</c:v>
                </c:pt>
                <c:pt idx="4906">
                  <c:v>67.149787333982005</c:v>
                </c:pt>
                <c:pt idx="4907">
                  <c:v>67.163474612280794</c:v>
                </c:pt>
                <c:pt idx="4908">
                  <c:v>67.177161890579598</c:v>
                </c:pt>
                <c:pt idx="4909">
                  <c:v>67.190849168878401</c:v>
                </c:pt>
                <c:pt idx="4910">
                  <c:v>67.204536447177304</c:v>
                </c:pt>
                <c:pt idx="4911">
                  <c:v>67.218223725476093</c:v>
                </c:pt>
                <c:pt idx="4912">
                  <c:v>67.231911003774897</c:v>
                </c:pt>
                <c:pt idx="4913">
                  <c:v>67.245598282073701</c:v>
                </c:pt>
                <c:pt idx="4914">
                  <c:v>67.259285560372504</c:v>
                </c:pt>
                <c:pt idx="4915">
                  <c:v>67.272972838671294</c:v>
                </c:pt>
                <c:pt idx="4916">
                  <c:v>67.286660116970097</c:v>
                </c:pt>
                <c:pt idx="4917">
                  <c:v>67.300347395269</c:v>
                </c:pt>
                <c:pt idx="4918">
                  <c:v>67.314034673567804</c:v>
                </c:pt>
                <c:pt idx="4919">
                  <c:v>67.327721951866593</c:v>
                </c:pt>
                <c:pt idx="4920">
                  <c:v>67.341409230165397</c:v>
                </c:pt>
                <c:pt idx="4921">
                  <c:v>67.3550965084642</c:v>
                </c:pt>
                <c:pt idx="4922">
                  <c:v>67.368783786763004</c:v>
                </c:pt>
                <c:pt idx="4923">
                  <c:v>67.382471065061907</c:v>
                </c:pt>
                <c:pt idx="4924">
                  <c:v>67.396158343360696</c:v>
                </c:pt>
                <c:pt idx="4925">
                  <c:v>67.4098456216595</c:v>
                </c:pt>
                <c:pt idx="4926">
                  <c:v>67.423532899958303</c:v>
                </c:pt>
                <c:pt idx="4927">
                  <c:v>67.437220178257107</c:v>
                </c:pt>
                <c:pt idx="4928">
                  <c:v>67.450907456555896</c:v>
                </c:pt>
                <c:pt idx="4929">
                  <c:v>67.4645947348547</c:v>
                </c:pt>
                <c:pt idx="4930">
                  <c:v>67.478282013153503</c:v>
                </c:pt>
                <c:pt idx="4931">
                  <c:v>67.491969291452406</c:v>
                </c:pt>
                <c:pt idx="4932">
                  <c:v>67.505656569751196</c:v>
                </c:pt>
                <c:pt idx="4933">
                  <c:v>67.519343848049999</c:v>
                </c:pt>
                <c:pt idx="4934">
                  <c:v>67.533031126348803</c:v>
                </c:pt>
                <c:pt idx="4935">
                  <c:v>67.546718404647606</c:v>
                </c:pt>
                <c:pt idx="4936">
                  <c:v>67.560405682946396</c:v>
                </c:pt>
                <c:pt idx="4937">
                  <c:v>67.574092961245199</c:v>
                </c:pt>
                <c:pt idx="4938">
                  <c:v>67.587780239544102</c:v>
                </c:pt>
                <c:pt idx="4939">
                  <c:v>67.601467517842906</c:v>
                </c:pt>
                <c:pt idx="4940">
                  <c:v>67.615154796141695</c:v>
                </c:pt>
                <c:pt idx="4941">
                  <c:v>67.628842074440499</c:v>
                </c:pt>
                <c:pt idx="4942">
                  <c:v>67.642529352739302</c:v>
                </c:pt>
                <c:pt idx="4943">
                  <c:v>67.656216631038106</c:v>
                </c:pt>
                <c:pt idx="4944">
                  <c:v>67.669903909336895</c:v>
                </c:pt>
                <c:pt idx="4945">
                  <c:v>67.683591187635798</c:v>
                </c:pt>
                <c:pt idx="4946">
                  <c:v>67.697278465934602</c:v>
                </c:pt>
                <c:pt idx="4947">
                  <c:v>67.710965744233405</c:v>
                </c:pt>
                <c:pt idx="4948">
                  <c:v>67.724653022532195</c:v>
                </c:pt>
                <c:pt idx="4949">
                  <c:v>67.738340300830998</c:v>
                </c:pt>
                <c:pt idx="4950">
                  <c:v>67.752027579129802</c:v>
                </c:pt>
                <c:pt idx="4951">
                  <c:v>67.765714857428605</c:v>
                </c:pt>
                <c:pt idx="4952">
                  <c:v>67.779402135727494</c:v>
                </c:pt>
                <c:pt idx="4953">
                  <c:v>67.793089414026298</c:v>
                </c:pt>
                <c:pt idx="4954">
                  <c:v>67.806776692325101</c:v>
                </c:pt>
                <c:pt idx="4955">
                  <c:v>67.820463970623905</c:v>
                </c:pt>
                <c:pt idx="4956">
                  <c:v>67.834151248922694</c:v>
                </c:pt>
                <c:pt idx="4957">
                  <c:v>67.847838527221498</c:v>
                </c:pt>
                <c:pt idx="4958">
                  <c:v>67.861525805520301</c:v>
                </c:pt>
                <c:pt idx="4959">
                  <c:v>67.875213083819105</c:v>
                </c:pt>
                <c:pt idx="4960">
                  <c:v>67.888900362117994</c:v>
                </c:pt>
                <c:pt idx="4961">
                  <c:v>67.902587640416797</c:v>
                </c:pt>
                <c:pt idx="4962">
                  <c:v>67.916274918715601</c:v>
                </c:pt>
                <c:pt idx="4963">
                  <c:v>67.929962197014405</c:v>
                </c:pt>
                <c:pt idx="4964">
                  <c:v>67.943649475313194</c:v>
                </c:pt>
                <c:pt idx="4965">
                  <c:v>67.957336753611997</c:v>
                </c:pt>
                <c:pt idx="4966">
                  <c:v>67.971024031910801</c:v>
                </c:pt>
                <c:pt idx="4967">
                  <c:v>67.984711310209704</c:v>
                </c:pt>
                <c:pt idx="4968">
                  <c:v>67.998398588508493</c:v>
                </c:pt>
                <c:pt idx="4969">
                  <c:v>68.012085866807297</c:v>
                </c:pt>
                <c:pt idx="4970">
                  <c:v>68.025773145106101</c:v>
                </c:pt>
                <c:pt idx="4971">
                  <c:v>68.039460423404904</c:v>
                </c:pt>
                <c:pt idx="4972">
                  <c:v>68.053147701703693</c:v>
                </c:pt>
                <c:pt idx="4973">
                  <c:v>68.066834980002596</c:v>
                </c:pt>
                <c:pt idx="4974">
                  <c:v>68.0805222583014</c:v>
                </c:pt>
                <c:pt idx="4975">
                  <c:v>68.094209536600204</c:v>
                </c:pt>
                <c:pt idx="4976">
                  <c:v>68.107896814898993</c:v>
                </c:pt>
                <c:pt idx="4977">
                  <c:v>68.121584093197797</c:v>
                </c:pt>
                <c:pt idx="4978">
                  <c:v>68.1352713714966</c:v>
                </c:pt>
                <c:pt idx="4979">
                  <c:v>68.148958649795404</c:v>
                </c:pt>
                <c:pt idx="4980">
                  <c:v>68.162645928094307</c:v>
                </c:pt>
                <c:pt idx="4981">
                  <c:v>68.176333206393096</c:v>
                </c:pt>
                <c:pt idx="4982">
                  <c:v>68.1900204846919</c:v>
                </c:pt>
                <c:pt idx="4983">
                  <c:v>68.203707762990703</c:v>
                </c:pt>
                <c:pt idx="4984">
                  <c:v>68.217395041289507</c:v>
                </c:pt>
                <c:pt idx="4985">
                  <c:v>68.231082319588296</c:v>
                </c:pt>
                <c:pt idx="4986">
                  <c:v>68.2447695978871</c:v>
                </c:pt>
                <c:pt idx="4987">
                  <c:v>68.258456876185903</c:v>
                </c:pt>
                <c:pt idx="4988">
                  <c:v>68.272144154484806</c:v>
                </c:pt>
                <c:pt idx="4989">
                  <c:v>68.285831432783596</c:v>
                </c:pt>
                <c:pt idx="4990">
                  <c:v>68.299518711082399</c:v>
                </c:pt>
                <c:pt idx="4991">
                  <c:v>68.313205989381203</c:v>
                </c:pt>
                <c:pt idx="4992">
                  <c:v>68.326893267680006</c:v>
                </c:pt>
                <c:pt idx="4993">
                  <c:v>68.340580545978796</c:v>
                </c:pt>
                <c:pt idx="4994">
                  <c:v>68.354267824277599</c:v>
                </c:pt>
                <c:pt idx="4995">
                  <c:v>68.367955102576502</c:v>
                </c:pt>
                <c:pt idx="4996">
                  <c:v>68.381642380875306</c:v>
                </c:pt>
                <c:pt idx="4997">
                  <c:v>68.395329659174095</c:v>
                </c:pt>
                <c:pt idx="4998">
                  <c:v>68.409016937472899</c:v>
                </c:pt>
                <c:pt idx="4999">
                  <c:v>68.422704215771702</c:v>
                </c:pt>
                <c:pt idx="5000">
                  <c:v>68.436391494070506</c:v>
                </c:pt>
                <c:pt idx="5001">
                  <c:v>68.450078772369295</c:v>
                </c:pt>
                <c:pt idx="5002">
                  <c:v>68.463766050668198</c:v>
                </c:pt>
                <c:pt idx="5003">
                  <c:v>68.477453328967002</c:v>
                </c:pt>
                <c:pt idx="5004">
                  <c:v>68.491140607265805</c:v>
                </c:pt>
                <c:pt idx="5005">
                  <c:v>68.504827885564595</c:v>
                </c:pt>
                <c:pt idx="5006">
                  <c:v>68.518515163863398</c:v>
                </c:pt>
                <c:pt idx="5007">
                  <c:v>68.532202442162202</c:v>
                </c:pt>
                <c:pt idx="5008">
                  <c:v>68.545889720461005</c:v>
                </c:pt>
                <c:pt idx="5009">
                  <c:v>68.559576998759894</c:v>
                </c:pt>
                <c:pt idx="5010">
                  <c:v>68.573264277058698</c:v>
                </c:pt>
                <c:pt idx="5011">
                  <c:v>68.586951555357501</c:v>
                </c:pt>
                <c:pt idx="5012">
                  <c:v>68.600638833656305</c:v>
                </c:pt>
                <c:pt idx="5013">
                  <c:v>68.614326111955094</c:v>
                </c:pt>
                <c:pt idx="5014">
                  <c:v>68.628013390253898</c:v>
                </c:pt>
                <c:pt idx="5015">
                  <c:v>68.641700668552701</c:v>
                </c:pt>
                <c:pt idx="5016">
                  <c:v>68.655387946851604</c:v>
                </c:pt>
                <c:pt idx="5017">
                  <c:v>68.669075225150394</c:v>
                </c:pt>
                <c:pt idx="5018">
                  <c:v>68.682762503449197</c:v>
                </c:pt>
                <c:pt idx="5019">
                  <c:v>68.696449781748001</c:v>
                </c:pt>
                <c:pt idx="5020">
                  <c:v>68.710137060046804</c:v>
                </c:pt>
                <c:pt idx="5021">
                  <c:v>68.723824338345594</c:v>
                </c:pt>
                <c:pt idx="5022">
                  <c:v>68.737511616644397</c:v>
                </c:pt>
                <c:pt idx="5023">
                  <c:v>68.7511988949433</c:v>
                </c:pt>
                <c:pt idx="5024">
                  <c:v>68.764886173242104</c:v>
                </c:pt>
                <c:pt idx="5025">
                  <c:v>68.778573451540893</c:v>
                </c:pt>
                <c:pt idx="5026">
                  <c:v>68.792260729839697</c:v>
                </c:pt>
                <c:pt idx="5027">
                  <c:v>68.8059480081385</c:v>
                </c:pt>
                <c:pt idx="5028">
                  <c:v>68.819635286437304</c:v>
                </c:pt>
                <c:pt idx="5029">
                  <c:v>68.833322564736093</c:v>
                </c:pt>
                <c:pt idx="5030">
                  <c:v>68.847009843034996</c:v>
                </c:pt>
                <c:pt idx="5031">
                  <c:v>68.8606971213338</c:v>
                </c:pt>
                <c:pt idx="5032">
                  <c:v>68.874384399632604</c:v>
                </c:pt>
                <c:pt idx="5033">
                  <c:v>68.888071677931407</c:v>
                </c:pt>
                <c:pt idx="5034">
                  <c:v>68.901758956230196</c:v>
                </c:pt>
                <c:pt idx="5035">
                  <c:v>68.915446234529</c:v>
                </c:pt>
                <c:pt idx="5036">
                  <c:v>68.929133512827804</c:v>
                </c:pt>
                <c:pt idx="5037">
                  <c:v>68.942820791126707</c:v>
                </c:pt>
                <c:pt idx="5038">
                  <c:v>68.956508069425496</c:v>
                </c:pt>
                <c:pt idx="5039">
                  <c:v>68.970195347724299</c:v>
                </c:pt>
                <c:pt idx="5040">
                  <c:v>68.983882626023103</c:v>
                </c:pt>
                <c:pt idx="5041">
                  <c:v>68.997569904321907</c:v>
                </c:pt>
                <c:pt idx="5042">
                  <c:v>69.011257182620696</c:v>
                </c:pt>
                <c:pt idx="5043">
                  <c:v>69.0249444609195</c:v>
                </c:pt>
                <c:pt idx="5044">
                  <c:v>69.038631739218303</c:v>
                </c:pt>
                <c:pt idx="5045">
                  <c:v>69.052319017517206</c:v>
                </c:pt>
                <c:pt idx="5046">
                  <c:v>69.066006295815995</c:v>
                </c:pt>
                <c:pt idx="5047">
                  <c:v>69.079693574114799</c:v>
                </c:pt>
                <c:pt idx="5048">
                  <c:v>69.093380852413603</c:v>
                </c:pt>
                <c:pt idx="5049">
                  <c:v>69.107068130712406</c:v>
                </c:pt>
                <c:pt idx="5050">
                  <c:v>69.120755409011196</c:v>
                </c:pt>
                <c:pt idx="5051">
                  <c:v>69.134442687310099</c:v>
                </c:pt>
                <c:pt idx="5052">
                  <c:v>69.148129965608902</c:v>
                </c:pt>
                <c:pt idx="5053">
                  <c:v>69.161817243907706</c:v>
                </c:pt>
                <c:pt idx="5054">
                  <c:v>69.175504522206495</c:v>
                </c:pt>
                <c:pt idx="5055">
                  <c:v>69.189191800505299</c:v>
                </c:pt>
                <c:pt idx="5056">
                  <c:v>69.202879078804102</c:v>
                </c:pt>
                <c:pt idx="5057">
                  <c:v>69.216566357102906</c:v>
                </c:pt>
                <c:pt idx="5058">
                  <c:v>69.230253635401795</c:v>
                </c:pt>
                <c:pt idx="5059">
                  <c:v>69.243940913700598</c:v>
                </c:pt>
                <c:pt idx="5060">
                  <c:v>69.257628191999402</c:v>
                </c:pt>
                <c:pt idx="5061">
                  <c:v>69.271315470298205</c:v>
                </c:pt>
                <c:pt idx="5062">
                  <c:v>69.285002748596995</c:v>
                </c:pt>
                <c:pt idx="5063">
                  <c:v>69.298690026895798</c:v>
                </c:pt>
                <c:pt idx="5064">
                  <c:v>69.312377305194602</c:v>
                </c:pt>
                <c:pt idx="5065">
                  <c:v>69.326064583493405</c:v>
                </c:pt>
                <c:pt idx="5066">
                  <c:v>69.339751861792294</c:v>
                </c:pt>
                <c:pt idx="5067">
                  <c:v>69.353439140091098</c:v>
                </c:pt>
                <c:pt idx="5068">
                  <c:v>69.367126418389901</c:v>
                </c:pt>
                <c:pt idx="5069">
                  <c:v>69.380813696688705</c:v>
                </c:pt>
                <c:pt idx="5070">
                  <c:v>69.394500974987494</c:v>
                </c:pt>
                <c:pt idx="5071">
                  <c:v>69.408188253286298</c:v>
                </c:pt>
                <c:pt idx="5072">
                  <c:v>69.421875531585101</c:v>
                </c:pt>
                <c:pt idx="5073">
                  <c:v>69.435562809884004</c:v>
                </c:pt>
                <c:pt idx="5074">
                  <c:v>69.449250088182794</c:v>
                </c:pt>
                <c:pt idx="5075">
                  <c:v>69.462937366481597</c:v>
                </c:pt>
                <c:pt idx="5076">
                  <c:v>69.476624644780401</c:v>
                </c:pt>
                <c:pt idx="5077">
                  <c:v>69.490311923079204</c:v>
                </c:pt>
                <c:pt idx="5078">
                  <c:v>69.503999201377994</c:v>
                </c:pt>
                <c:pt idx="5079">
                  <c:v>69.517686479676797</c:v>
                </c:pt>
                <c:pt idx="5080">
                  <c:v>69.5313737579757</c:v>
                </c:pt>
                <c:pt idx="5081">
                  <c:v>69.545061036274504</c:v>
                </c:pt>
                <c:pt idx="5082">
                  <c:v>69.558748314573293</c:v>
                </c:pt>
                <c:pt idx="5083">
                  <c:v>69.572435592872097</c:v>
                </c:pt>
                <c:pt idx="5084">
                  <c:v>69.5861228711709</c:v>
                </c:pt>
                <c:pt idx="5085">
                  <c:v>69.599810149469704</c:v>
                </c:pt>
                <c:pt idx="5086">
                  <c:v>69.613497427768607</c:v>
                </c:pt>
                <c:pt idx="5087">
                  <c:v>69.627184706067396</c:v>
                </c:pt>
                <c:pt idx="5088">
                  <c:v>69.6408719843662</c:v>
                </c:pt>
                <c:pt idx="5089">
                  <c:v>69.654559262665003</c:v>
                </c:pt>
                <c:pt idx="5090">
                  <c:v>69.668246540963807</c:v>
                </c:pt>
                <c:pt idx="5091">
                  <c:v>69.681933819262596</c:v>
                </c:pt>
                <c:pt idx="5092">
                  <c:v>69.6956210975614</c:v>
                </c:pt>
                <c:pt idx="5093">
                  <c:v>69.709308375860203</c:v>
                </c:pt>
                <c:pt idx="5094">
                  <c:v>69.722995654159106</c:v>
                </c:pt>
                <c:pt idx="5095">
                  <c:v>69.736682932457896</c:v>
                </c:pt>
                <c:pt idx="5096">
                  <c:v>69.750370210756699</c:v>
                </c:pt>
                <c:pt idx="5097">
                  <c:v>69.764057489055503</c:v>
                </c:pt>
                <c:pt idx="5098">
                  <c:v>69.777744767354307</c:v>
                </c:pt>
                <c:pt idx="5099">
                  <c:v>69.791432045653096</c:v>
                </c:pt>
                <c:pt idx="5100">
                  <c:v>69.805119323951899</c:v>
                </c:pt>
                <c:pt idx="5101">
                  <c:v>69.818806602250802</c:v>
                </c:pt>
                <c:pt idx="5102">
                  <c:v>69.832493880549606</c:v>
                </c:pt>
                <c:pt idx="5103">
                  <c:v>69.846181158848395</c:v>
                </c:pt>
                <c:pt idx="5104">
                  <c:v>69.859868437147199</c:v>
                </c:pt>
                <c:pt idx="5105">
                  <c:v>69.873555715446003</c:v>
                </c:pt>
                <c:pt idx="5106">
                  <c:v>69.887242993744806</c:v>
                </c:pt>
                <c:pt idx="5107">
                  <c:v>69.900930272043595</c:v>
                </c:pt>
                <c:pt idx="5108">
                  <c:v>69.914617550342498</c:v>
                </c:pt>
                <c:pt idx="5109">
                  <c:v>69.928304828641302</c:v>
                </c:pt>
                <c:pt idx="5110">
                  <c:v>69.941992106940106</c:v>
                </c:pt>
                <c:pt idx="5111">
                  <c:v>69.955679385238895</c:v>
                </c:pt>
                <c:pt idx="5112">
                  <c:v>69.969366663537699</c:v>
                </c:pt>
                <c:pt idx="5113">
                  <c:v>69.983053941836502</c:v>
                </c:pt>
                <c:pt idx="5114">
                  <c:v>69.996741220135306</c:v>
                </c:pt>
                <c:pt idx="5115">
                  <c:v>70.010428498434194</c:v>
                </c:pt>
                <c:pt idx="5116">
                  <c:v>70.024115776732998</c:v>
                </c:pt>
                <c:pt idx="5117">
                  <c:v>70.037803055031802</c:v>
                </c:pt>
                <c:pt idx="5118">
                  <c:v>70.051490333330605</c:v>
                </c:pt>
                <c:pt idx="5119">
                  <c:v>70.065177611629395</c:v>
                </c:pt>
                <c:pt idx="5120">
                  <c:v>70.078864889928198</c:v>
                </c:pt>
                <c:pt idx="5121">
                  <c:v>70.092552168227002</c:v>
                </c:pt>
                <c:pt idx="5122">
                  <c:v>70.106239446525805</c:v>
                </c:pt>
                <c:pt idx="5123">
                  <c:v>70.119926724824694</c:v>
                </c:pt>
                <c:pt idx="5124">
                  <c:v>70.133614003123498</c:v>
                </c:pt>
                <c:pt idx="5125">
                  <c:v>70.147301281422301</c:v>
                </c:pt>
                <c:pt idx="5126">
                  <c:v>70.160988559721105</c:v>
                </c:pt>
                <c:pt idx="5127">
                  <c:v>70.174675838019894</c:v>
                </c:pt>
                <c:pt idx="5128">
                  <c:v>70.188363116318698</c:v>
                </c:pt>
                <c:pt idx="5129">
                  <c:v>70.202050394617501</c:v>
                </c:pt>
                <c:pt idx="5130">
                  <c:v>70.215737672916404</c:v>
                </c:pt>
                <c:pt idx="5131">
                  <c:v>70.229424951215194</c:v>
                </c:pt>
                <c:pt idx="5132">
                  <c:v>70.243112229513997</c:v>
                </c:pt>
                <c:pt idx="5133">
                  <c:v>70.256799507812801</c:v>
                </c:pt>
                <c:pt idx="5134">
                  <c:v>70.270486786111604</c:v>
                </c:pt>
                <c:pt idx="5135">
                  <c:v>70.284174064410394</c:v>
                </c:pt>
                <c:pt idx="5136">
                  <c:v>70.297861342709297</c:v>
                </c:pt>
                <c:pt idx="5137">
                  <c:v>70.3115486210081</c:v>
                </c:pt>
                <c:pt idx="5138">
                  <c:v>70.325235899306904</c:v>
                </c:pt>
                <c:pt idx="5139">
                  <c:v>70.338923177605693</c:v>
                </c:pt>
                <c:pt idx="5140">
                  <c:v>70.352610455904497</c:v>
                </c:pt>
                <c:pt idx="5141">
                  <c:v>70.3662977342033</c:v>
                </c:pt>
                <c:pt idx="5142">
                  <c:v>70.379985012502104</c:v>
                </c:pt>
                <c:pt idx="5143">
                  <c:v>70.393672290801007</c:v>
                </c:pt>
                <c:pt idx="5144">
                  <c:v>70.407359569099796</c:v>
                </c:pt>
                <c:pt idx="5145">
                  <c:v>70.4210468473986</c:v>
                </c:pt>
                <c:pt idx="5146">
                  <c:v>70.434734125697403</c:v>
                </c:pt>
                <c:pt idx="5147">
                  <c:v>70.448421403996207</c:v>
                </c:pt>
                <c:pt idx="5148">
                  <c:v>70.462108682294996</c:v>
                </c:pt>
                <c:pt idx="5149">
                  <c:v>70.4757959605938</c:v>
                </c:pt>
                <c:pt idx="5150">
                  <c:v>70.489483238892603</c:v>
                </c:pt>
                <c:pt idx="5151">
                  <c:v>70.503170517191506</c:v>
                </c:pt>
                <c:pt idx="5152">
                  <c:v>70.516857795490296</c:v>
                </c:pt>
                <c:pt idx="5153">
                  <c:v>70.530545073789099</c:v>
                </c:pt>
                <c:pt idx="5154">
                  <c:v>70.544232352087903</c:v>
                </c:pt>
                <c:pt idx="5155">
                  <c:v>70.557919630386706</c:v>
                </c:pt>
                <c:pt idx="5156">
                  <c:v>70.571606908685496</c:v>
                </c:pt>
                <c:pt idx="5157">
                  <c:v>70.585294186984299</c:v>
                </c:pt>
                <c:pt idx="5158">
                  <c:v>70.598981465283202</c:v>
                </c:pt>
                <c:pt idx="5159">
                  <c:v>70.612668743582006</c:v>
                </c:pt>
                <c:pt idx="5160">
                  <c:v>70.626356021880795</c:v>
                </c:pt>
                <c:pt idx="5161">
                  <c:v>70.640043300179599</c:v>
                </c:pt>
                <c:pt idx="5162">
                  <c:v>70.653730578478402</c:v>
                </c:pt>
                <c:pt idx="5163">
                  <c:v>70.667417856777206</c:v>
                </c:pt>
                <c:pt idx="5164">
                  <c:v>70.681105135075995</c:v>
                </c:pt>
                <c:pt idx="5165">
                  <c:v>70.694792413374898</c:v>
                </c:pt>
                <c:pt idx="5166">
                  <c:v>70.708479691673702</c:v>
                </c:pt>
                <c:pt idx="5167">
                  <c:v>70.722166969972506</c:v>
                </c:pt>
                <c:pt idx="5168">
                  <c:v>70.735854248271295</c:v>
                </c:pt>
                <c:pt idx="5169">
                  <c:v>70.749541526570098</c:v>
                </c:pt>
                <c:pt idx="5170">
                  <c:v>70.763228804868902</c:v>
                </c:pt>
                <c:pt idx="5171">
                  <c:v>70.776916083167706</c:v>
                </c:pt>
                <c:pt idx="5172">
                  <c:v>70.790603361466594</c:v>
                </c:pt>
                <c:pt idx="5173">
                  <c:v>70.804290639765398</c:v>
                </c:pt>
                <c:pt idx="5174">
                  <c:v>70.817977918064202</c:v>
                </c:pt>
                <c:pt idx="5175">
                  <c:v>70.831665196363005</c:v>
                </c:pt>
                <c:pt idx="5176">
                  <c:v>70.845352474661794</c:v>
                </c:pt>
                <c:pt idx="5177">
                  <c:v>70.859039752960598</c:v>
                </c:pt>
                <c:pt idx="5178">
                  <c:v>70.872727031259402</c:v>
                </c:pt>
                <c:pt idx="5179">
                  <c:v>70.886414309558305</c:v>
                </c:pt>
                <c:pt idx="5180">
                  <c:v>70.900101587857094</c:v>
                </c:pt>
                <c:pt idx="5181">
                  <c:v>70.913788866155897</c:v>
                </c:pt>
                <c:pt idx="5182">
                  <c:v>70.927476144454701</c:v>
                </c:pt>
                <c:pt idx="5183">
                  <c:v>70.941163422753505</c:v>
                </c:pt>
                <c:pt idx="5184">
                  <c:v>70.954850701052294</c:v>
                </c:pt>
                <c:pt idx="5185">
                  <c:v>70.968537979351098</c:v>
                </c:pt>
                <c:pt idx="5186">
                  <c:v>70.982225257650001</c:v>
                </c:pt>
                <c:pt idx="5187">
                  <c:v>70.995912535948804</c:v>
                </c:pt>
                <c:pt idx="5188">
                  <c:v>71.009599814247593</c:v>
                </c:pt>
                <c:pt idx="5189">
                  <c:v>71.023287092546397</c:v>
                </c:pt>
                <c:pt idx="5190">
                  <c:v>71.036974370845201</c:v>
                </c:pt>
                <c:pt idx="5191">
                  <c:v>71.050661649144004</c:v>
                </c:pt>
                <c:pt idx="5192">
                  <c:v>71.064348927442794</c:v>
                </c:pt>
                <c:pt idx="5193">
                  <c:v>71.078036205741697</c:v>
                </c:pt>
                <c:pt idx="5194">
                  <c:v>71.0917234840405</c:v>
                </c:pt>
                <c:pt idx="5195">
                  <c:v>71.105410762339304</c:v>
                </c:pt>
                <c:pt idx="5196">
                  <c:v>71.119098040638093</c:v>
                </c:pt>
                <c:pt idx="5197">
                  <c:v>71.132785318936897</c:v>
                </c:pt>
                <c:pt idx="5198">
                  <c:v>71.1464725972357</c:v>
                </c:pt>
                <c:pt idx="5199">
                  <c:v>71.160159875534504</c:v>
                </c:pt>
                <c:pt idx="5200">
                  <c:v>71.173847153833407</c:v>
                </c:pt>
                <c:pt idx="5201">
                  <c:v>71.187534432132196</c:v>
                </c:pt>
                <c:pt idx="5202">
                  <c:v>71.201221710431</c:v>
                </c:pt>
                <c:pt idx="5203">
                  <c:v>71.214908988729803</c:v>
                </c:pt>
                <c:pt idx="5204">
                  <c:v>71.228596267028607</c:v>
                </c:pt>
                <c:pt idx="5205">
                  <c:v>71.242283545327396</c:v>
                </c:pt>
                <c:pt idx="5206">
                  <c:v>71.2559708236262</c:v>
                </c:pt>
                <c:pt idx="5207">
                  <c:v>71.269658101925003</c:v>
                </c:pt>
                <c:pt idx="5208">
                  <c:v>71.283345380223906</c:v>
                </c:pt>
                <c:pt idx="5209">
                  <c:v>71.297032658522696</c:v>
                </c:pt>
                <c:pt idx="5210">
                  <c:v>71.310719936821499</c:v>
                </c:pt>
                <c:pt idx="5211">
                  <c:v>71.324407215120303</c:v>
                </c:pt>
                <c:pt idx="5212">
                  <c:v>71.338094493419106</c:v>
                </c:pt>
                <c:pt idx="5213">
                  <c:v>71.351781771717896</c:v>
                </c:pt>
                <c:pt idx="5214">
                  <c:v>71.365469050016699</c:v>
                </c:pt>
                <c:pt idx="5215">
                  <c:v>71.379156328315602</c:v>
                </c:pt>
                <c:pt idx="5216">
                  <c:v>71.392843606614406</c:v>
                </c:pt>
                <c:pt idx="5217">
                  <c:v>71.406530884913195</c:v>
                </c:pt>
                <c:pt idx="5218">
                  <c:v>71.420218163211999</c:v>
                </c:pt>
                <c:pt idx="5219">
                  <c:v>71.433905441510802</c:v>
                </c:pt>
                <c:pt idx="5220">
                  <c:v>71.447592719809606</c:v>
                </c:pt>
                <c:pt idx="5221">
                  <c:v>71.461279998108495</c:v>
                </c:pt>
                <c:pt idx="5222">
                  <c:v>71.474967276407298</c:v>
                </c:pt>
                <c:pt idx="5223">
                  <c:v>71.488654554706102</c:v>
                </c:pt>
                <c:pt idx="5224">
                  <c:v>71.502341833004905</c:v>
                </c:pt>
                <c:pt idx="5225">
                  <c:v>71.516029111303695</c:v>
                </c:pt>
                <c:pt idx="5226">
                  <c:v>71.529716389602498</c:v>
                </c:pt>
                <c:pt idx="5227">
                  <c:v>71.543403667901302</c:v>
                </c:pt>
                <c:pt idx="5228">
                  <c:v>71.557090946200105</c:v>
                </c:pt>
                <c:pt idx="5229">
                  <c:v>71.570778224498994</c:v>
                </c:pt>
                <c:pt idx="5230">
                  <c:v>71.584465502797798</c:v>
                </c:pt>
                <c:pt idx="5231">
                  <c:v>71.598152781096601</c:v>
                </c:pt>
                <c:pt idx="5232">
                  <c:v>71.611840059395405</c:v>
                </c:pt>
                <c:pt idx="5233">
                  <c:v>71.625527337694194</c:v>
                </c:pt>
                <c:pt idx="5234">
                  <c:v>71.639214615992998</c:v>
                </c:pt>
                <c:pt idx="5235">
                  <c:v>71.652901894291801</c:v>
                </c:pt>
                <c:pt idx="5236">
                  <c:v>71.666589172590704</c:v>
                </c:pt>
                <c:pt idx="5237">
                  <c:v>71.680276450889494</c:v>
                </c:pt>
                <c:pt idx="5238">
                  <c:v>71.693963729188297</c:v>
                </c:pt>
                <c:pt idx="5239">
                  <c:v>71.707651007487101</c:v>
                </c:pt>
                <c:pt idx="5240">
                  <c:v>71.721338285785905</c:v>
                </c:pt>
                <c:pt idx="5241">
                  <c:v>71.735025564084694</c:v>
                </c:pt>
                <c:pt idx="5242">
                  <c:v>71.748712842383497</c:v>
                </c:pt>
                <c:pt idx="5243">
                  <c:v>71.7624001206824</c:v>
                </c:pt>
                <c:pt idx="5244">
                  <c:v>71.776087398981204</c:v>
                </c:pt>
                <c:pt idx="5245">
                  <c:v>71.789774677279993</c:v>
                </c:pt>
                <c:pt idx="5246">
                  <c:v>71.803461955578797</c:v>
                </c:pt>
                <c:pt idx="5247">
                  <c:v>71.817149233877601</c:v>
                </c:pt>
                <c:pt idx="5248">
                  <c:v>71.830836512176404</c:v>
                </c:pt>
                <c:pt idx="5249">
                  <c:v>71.844523790475193</c:v>
                </c:pt>
                <c:pt idx="5250">
                  <c:v>71.858211068774096</c:v>
                </c:pt>
                <c:pt idx="5251">
                  <c:v>71.8718983470729</c:v>
                </c:pt>
                <c:pt idx="5252">
                  <c:v>71.885585625371704</c:v>
                </c:pt>
                <c:pt idx="5253">
                  <c:v>71.899272903670493</c:v>
                </c:pt>
                <c:pt idx="5254">
                  <c:v>71.912960181969297</c:v>
                </c:pt>
                <c:pt idx="5255">
                  <c:v>71.9266474602681</c:v>
                </c:pt>
                <c:pt idx="5256">
                  <c:v>71.940334738566904</c:v>
                </c:pt>
                <c:pt idx="5257">
                  <c:v>71.954022016865807</c:v>
                </c:pt>
                <c:pt idx="5258">
                  <c:v>71.967709295164596</c:v>
                </c:pt>
                <c:pt idx="5259">
                  <c:v>71.9813965734634</c:v>
                </c:pt>
                <c:pt idx="5260">
                  <c:v>71.995083851762203</c:v>
                </c:pt>
                <c:pt idx="5261">
                  <c:v>72.008771130061007</c:v>
                </c:pt>
                <c:pt idx="5262">
                  <c:v>72.022458408359796</c:v>
                </c:pt>
                <c:pt idx="5263">
                  <c:v>72.0361456866586</c:v>
                </c:pt>
                <c:pt idx="5264">
                  <c:v>72.049832964957503</c:v>
                </c:pt>
                <c:pt idx="5265">
                  <c:v>72.063520243256306</c:v>
                </c:pt>
                <c:pt idx="5266">
                  <c:v>72.077207521555096</c:v>
                </c:pt>
                <c:pt idx="5267">
                  <c:v>72.090894799853899</c:v>
                </c:pt>
                <c:pt idx="5268">
                  <c:v>72.104582078152703</c:v>
                </c:pt>
                <c:pt idx="5269">
                  <c:v>72.118269356451506</c:v>
                </c:pt>
                <c:pt idx="5270">
                  <c:v>72.131956634750296</c:v>
                </c:pt>
                <c:pt idx="5271">
                  <c:v>72.145643913049199</c:v>
                </c:pt>
                <c:pt idx="5272">
                  <c:v>72.159331191348002</c:v>
                </c:pt>
                <c:pt idx="5273">
                  <c:v>72.173018469646806</c:v>
                </c:pt>
                <c:pt idx="5274">
                  <c:v>72.186705747945595</c:v>
                </c:pt>
                <c:pt idx="5275">
                  <c:v>72.200393026244399</c:v>
                </c:pt>
                <c:pt idx="5276">
                  <c:v>72.214080304543202</c:v>
                </c:pt>
                <c:pt idx="5277">
                  <c:v>72.227767582842006</c:v>
                </c:pt>
                <c:pt idx="5278">
                  <c:v>72.241454861140895</c:v>
                </c:pt>
                <c:pt idx="5279">
                  <c:v>72.255142139439698</c:v>
                </c:pt>
                <c:pt idx="5280">
                  <c:v>72.268829417738502</c:v>
                </c:pt>
                <c:pt idx="5281">
                  <c:v>72.282516696037305</c:v>
                </c:pt>
                <c:pt idx="5282">
                  <c:v>72.296203974336095</c:v>
                </c:pt>
                <c:pt idx="5283">
                  <c:v>72.309891252634898</c:v>
                </c:pt>
                <c:pt idx="5284">
                  <c:v>72.323578530933702</c:v>
                </c:pt>
                <c:pt idx="5285">
                  <c:v>72.337265809232505</c:v>
                </c:pt>
                <c:pt idx="5286">
                  <c:v>72.350953087531394</c:v>
                </c:pt>
                <c:pt idx="5287">
                  <c:v>72.364640365830198</c:v>
                </c:pt>
                <c:pt idx="5288">
                  <c:v>72.378327644129001</c:v>
                </c:pt>
                <c:pt idx="5289">
                  <c:v>72.392014922427805</c:v>
                </c:pt>
                <c:pt idx="5290">
                  <c:v>72.405702200726594</c:v>
                </c:pt>
                <c:pt idx="5291">
                  <c:v>72.419389479025398</c:v>
                </c:pt>
                <c:pt idx="5292">
                  <c:v>72.433076757324201</c:v>
                </c:pt>
                <c:pt idx="5293">
                  <c:v>72.446764035623104</c:v>
                </c:pt>
                <c:pt idx="5294">
                  <c:v>72.460451313921894</c:v>
                </c:pt>
                <c:pt idx="5295">
                  <c:v>72.474138592220697</c:v>
                </c:pt>
                <c:pt idx="5296">
                  <c:v>72.487825870519501</c:v>
                </c:pt>
                <c:pt idx="5297">
                  <c:v>72.501513148818304</c:v>
                </c:pt>
                <c:pt idx="5298">
                  <c:v>72.515200427117094</c:v>
                </c:pt>
                <c:pt idx="5299">
                  <c:v>72.528887705415997</c:v>
                </c:pt>
                <c:pt idx="5300">
                  <c:v>72.5425749837148</c:v>
                </c:pt>
                <c:pt idx="5301">
                  <c:v>72.556262262013604</c:v>
                </c:pt>
                <c:pt idx="5302">
                  <c:v>72.569949540312393</c:v>
                </c:pt>
                <c:pt idx="5303">
                  <c:v>72.583636818611197</c:v>
                </c:pt>
                <c:pt idx="5304">
                  <c:v>72.59732409691</c:v>
                </c:pt>
                <c:pt idx="5305">
                  <c:v>72.611011375208804</c:v>
                </c:pt>
                <c:pt idx="5306">
                  <c:v>72.624698653507707</c:v>
                </c:pt>
                <c:pt idx="5307">
                  <c:v>72.638385931806496</c:v>
                </c:pt>
                <c:pt idx="5308">
                  <c:v>72.6520732101053</c:v>
                </c:pt>
                <c:pt idx="5309">
                  <c:v>72.665760488404104</c:v>
                </c:pt>
                <c:pt idx="5310">
                  <c:v>72.679447766702907</c:v>
                </c:pt>
                <c:pt idx="5311">
                  <c:v>72.693135045001696</c:v>
                </c:pt>
                <c:pt idx="5312">
                  <c:v>72.7068223233005</c:v>
                </c:pt>
                <c:pt idx="5313">
                  <c:v>72.720509601599304</c:v>
                </c:pt>
                <c:pt idx="5314">
                  <c:v>72.734196879898207</c:v>
                </c:pt>
                <c:pt idx="5315">
                  <c:v>72.747884158196996</c:v>
                </c:pt>
                <c:pt idx="5316">
                  <c:v>72.7615714364958</c:v>
                </c:pt>
                <c:pt idx="5317">
                  <c:v>72.775258714794603</c:v>
                </c:pt>
                <c:pt idx="5318">
                  <c:v>72.788945993093407</c:v>
                </c:pt>
                <c:pt idx="5319">
                  <c:v>72.802633271392196</c:v>
                </c:pt>
                <c:pt idx="5320">
                  <c:v>72.816320549691</c:v>
                </c:pt>
                <c:pt idx="5321">
                  <c:v>72.830007827989903</c:v>
                </c:pt>
                <c:pt idx="5322">
                  <c:v>72.843695106288706</c:v>
                </c:pt>
                <c:pt idx="5323">
                  <c:v>72.857382384587495</c:v>
                </c:pt>
                <c:pt idx="5324">
                  <c:v>72.871069662886299</c:v>
                </c:pt>
                <c:pt idx="5325">
                  <c:v>72.884756941185103</c:v>
                </c:pt>
                <c:pt idx="5326">
                  <c:v>72.898444219483906</c:v>
                </c:pt>
                <c:pt idx="5327">
                  <c:v>72.912131497782696</c:v>
                </c:pt>
                <c:pt idx="5328">
                  <c:v>72.925818776081599</c:v>
                </c:pt>
                <c:pt idx="5329">
                  <c:v>72.939506054380402</c:v>
                </c:pt>
                <c:pt idx="5330">
                  <c:v>72.953193332679206</c:v>
                </c:pt>
                <c:pt idx="5331">
                  <c:v>72.966880610977995</c:v>
                </c:pt>
                <c:pt idx="5332">
                  <c:v>72.980567889276799</c:v>
                </c:pt>
                <c:pt idx="5333">
                  <c:v>72.994255167575602</c:v>
                </c:pt>
                <c:pt idx="5334">
                  <c:v>73.007942445874406</c:v>
                </c:pt>
                <c:pt idx="5335">
                  <c:v>73.021629724173295</c:v>
                </c:pt>
                <c:pt idx="5336">
                  <c:v>73.035317002472098</c:v>
                </c:pt>
                <c:pt idx="5337">
                  <c:v>73.049004280770902</c:v>
                </c:pt>
                <c:pt idx="5338">
                  <c:v>73.062691559069705</c:v>
                </c:pt>
                <c:pt idx="5339">
                  <c:v>73.076378837368495</c:v>
                </c:pt>
                <c:pt idx="5340">
                  <c:v>73.090066115667298</c:v>
                </c:pt>
                <c:pt idx="5341">
                  <c:v>73.103753393966102</c:v>
                </c:pt>
                <c:pt idx="5342">
                  <c:v>73.117440672264905</c:v>
                </c:pt>
                <c:pt idx="5343">
                  <c:v>73.131127950563794</c:v>
                </c:pt>
                <c:pt idx="5344">
                  <c:v>73.144815228862598</c:v>
                </c:pt>
                <c:pt idx="5345">
                  <c:v>73.158502507161401</c:v>
                </c:pt>
                <c:pt idx="5346">
                  <c:v>73.172189785460205</c:v>
                </c:pt>
                <c:pt idx="5347">
                  <c:v>73.185877063758994</c:v>
                </c:pt>
                <c:pt idx="5348">
                  <c:v>73.199564342057798</c:v>
                </c:pt>
                <c:pt idx="5349">
                  <c:v>73.213251620356701</c:v>
                </c:pt>
                <c:pt idx="5350">
                  <c:v>73.226938898655504</c:v>
                </c:pt>
                <c:pt idx="5351">
                  <c:v>73.240626176954294</c:v>
                </c:pt>
                <c:pt idx="5352">
                  <c:v>73.254313455253097</c:v>
                </c:pt>
                <c:pt idx="5353">
                  <c:v>73.268000733551901</c:v>
                </c:pt>
                <c:pt idx="5354">
                  <c:v>73.281688011850704</c:v>
                </c:pt>
                <c:pt idx="5355">
                  <c:v>73.295375290149494</c:v>
                </c:pt>
                <c:pt idx="5356">
                  <c:v>73.309062568448397</c:v>
                </c:pt>
                <c:pt idx="5357">
                  <c:v>73.3227498467472</c:v>
                </c:pt>
                <c:pt idx="5358">
                  <c:v>73.336437125046004</c:v>
                </c:pt>
                <c:pt idx="5359">
                  <c:v>73.350124403344793</c:v>
                </c:pt>
                <c:pt idx="5360">
                  <c:v>73.363811681643597</c:v>
                </c:pt>
                <c:pt idx="5361">
                  <c:v>73.3774989599424</c:v>
                </c:pt>
                <c:pt idx="5362">
                  <c:v>73.391186238241204</c:v>
                </c:pt>
                <c:pt idx="5363">
                  <c:v>73.404873516540107</c:v>
                </c:pt>
                <c:pt idx="5364">
                  <c:v>73.418560794838896</c:v>
                </c:pt>
                <c:pt idx="5365">
                  <c:v>73.4322480731377</c:v>
                </c:pt>
                <c:pt idx="5366">
                  <c:v>73.445935351436503</c:v>
                </c:pt>
                <c:pt idx="5367">
                  <c:v>73.459622629735307</c:v>
                </c:pt>
                <c:pt idx="5368">
                  <c:v>73.473309908034096</c:v>
                </c:pt>
                <c:pt idx="5369">
                  <c:v>73.4869971863329</c:v>
                </c:pt>
                <c:pt idx="5370">
                  <c:v>73.500684464631703</c:v>
                </c:pt>
                <c:pt idx="5371">
                  <c:v>73.514371742930607</c:v>
                </c:pt>
                <c:pt idx="5372">
                  <c:v>73.528059021229396</c:v>
                </c:pt>
                <c:pt idx="5373">
                  <c:v>73.541746299528199</c:v>
                </c:pt>
                <c:pt idx="5374">
                  <c:v>73.555433577827003</c:v>
                </c:pt>
                <c:pt idx="5375">
                  <c:v>73.569120856125807</c:v>
                </c:pt>
                <c:pt idx="5376">
                  <c:v>73.582808134424596</c:v>
                </c:pt>
                <c:pt idx="5377">
                  <c:v>73.596495412723399</c:v>
                </c:pt>
                <c:pt idx="5378">
                  <c:v>73.610182691022302</c:v>
                </c:pt>
                <c:pt idx="5379">
                  <c:v>73.623869969321106</c:v>
                </c:pt>
                <c:pt idx="5380">
                  <c:v>73.637557247619895</c:v>
                </c:pt>
                <c:pt idx="5381">
                  <c:v>73.651244525918699</c:v>
                </c:pt>
                <c:pt idx="5382">
                  <c:v>73.664931804217503</c:v>
                </c:pt>
                <c:pt idx="5383">
                  <c:v>73.678619082516306</c:v>
                </c:pt>
                <c:pt idx="5384">
                  <c:v>73.692306360815195</c:v>
                </c:pt>
                <c:pt idx="5385">
                  <c:v>73.705993639113998</c:v>
                </c:pt>
                <c:pt idx="5386">
                  <c:v>73.719680917412802</c:v>
                </c:pt>
                <c:pt idx="5387">
                  <c:v>73.733368195711606</c:v>
                </c:pt>
                <c:pt idx="5388">
                  <c:v>73.747055474010395</c:v>
                </c:pt>
                <c:pt idx="5389">
                  <c:v>73.760742752309199</c:v>
                </c:pt>
                <c:pt idx="5390">
                  <c:v>73.774430030608002</c:v>
                </c:pt>
                <c:pt idx="5391">
                  <c:v>73.788117308906806</c:v>
                </c:pt>
                <c:pt idx="5392">
                  <c:v>73.801804587205694</c:v>
                </c:pt>
                <c:pt idx="5393">
                  <c:v>73.815491865504498</c:v>
                </c:pt>
                <c:pt idx="5394">
                  <c:v>73.829179143803302</c:v>
                </c:pt>
                <c:pt idx="5395">
                  <c:v>73.842866422102105</c:v>
                </c:pt>
                <c:pt idx="5396">
                  <c:v>73.856553700400895</c:v>
                </c:pt>
                <c:pt idx="5397">
                  <c:v>73.870240978699698</c:v>
                </c:pt>
                <c:pt idx="5398">
                  <c:v>73.883928256998502</c:v>
                </c:pt>
                <c:pt idx="5399">
                  <c:v>73.897615535297405</c:v>
                </c:pt>
                <c:pt idx="5400">
                  <c:v>73.911302813596194</c:v>
                </c:pt>
                <c:pt idx="5401">
                  <c:v>73.924990091894998</c:v>
                </c:pt>
                <c:pt idx="5402">
                  <c:v>73.938677370193801</c:v>
                </c:pt>
                <c:pt idx="5403">
                  <c:v>73.952364648492605</c:v>
                </c:pt>
                <c:pt idx="5404">
                  <c:v>73.966051926791394</c:v>
                </c:pt>
                <c:pt idx="5405">
                  <c:v>73.979739205090198</c:v>
                </c:pt>
                <c:pt idx="5406">
                  <c:v>73.993426483389101</c:v>
                </c:pt>
                <c:pt idx="5407">
                  <c:v>74.007113761687904</c:v>
                </c:pt>
                <c:pt idx="5408">
                  <c:v>74.020801039986694</c:v>
                </c:pt>
                <c:pt idx="5409">
                  <c:v>74.034488318285497</c:v>
                </c:pt>
                <c:pt idx="5410">
                  <c:v>74.048175596584301</c:v>
                </c:pt>
                <c:pt idx="5411">
                  <c:v>74.061862874883104</c:v>
                </c:pt>
                <c:pt idx="5412">
                  <c:v>74.075550153181894</c:v>
                </c:pt>
                <c:pt idx="5413">
                  <c:v>74.089237431480797</c:v>
                </c:pt>
                <c:pt idx="5414">
                  <c:v>74.1029247097796</c:v>
                </c:pt>
                <c:pt idx="5415">
                  <c:v>74.116611988078404</c:v>
                </c:pt>
                <c:pt idx="5416">
                  <c:v>74.130299266377193</c:v>
                </c:pt>
                <c:pt idx="5417">
                  <c:v>74.143986544675997</c:v>
                </c:pt>
                <c:pt idx="5418">
                  <c:v>74.1576738229748</c:v>
                </c:pt>
                <c:pt idx="5419">
                  <c:v>74.171361101273604</c:v>
                </c:pt>
                <c:pt idx="5420">
                  <c:v>74.185048379572507</c:v>
                </c:pt>
                <c:pt idx="5421">
                  <c:v>74.198735657871296</c:v>
                </c:pt>
                <c:pt idx="5422">
                  <c:v>74.2124229361701</c:v>
                </c:pt>
                <c:pt idx="5423">
                  <c:v>74.226110214468903</c:v>
                </c:pt>
                <c:pt idx="5424">
                  <c:v>74.239797492767707</c:v>
                </c:pt>
                <c:pt idx="5425">
                  <c:v>74.253484771066496</c:v>
                </c:pt>
                <c:pt idx="5426">
                  <c:v>74.2671720493653</c:v>
                </c:pt>
                <c:pt idx="5427">
                  <c:v>74.280859327664203</c:v>
                </c:pt>
                <c:pt idx="5428">
                  <c:v>74.294546605963006</c:v>
                </c:pt>
                <c:pt idx="5429">
                  <c:v>74.308233884261796</c:v>
                </c:pt>
                <c:pt idx="5430">
                  <c:v>74.321921162560599</c:v>
                </c:pt>
                <c:pt idx="5431">
                  <c:v>74.335608440859403</c:v>
                </c:pt>
                <c:pt idx="5432">
                  <c:v>74.349295719158206</c:v>
                </c:pt>
                <c:pt idx="5433">
                  <c:v>74.362982997456996</c:v>
                </c:pt>
                <c:pt idx="5434">
                  <c:v>74.376670275755899</c:v>
                </c:pt>
                <c:pt idx="5435">
                  <c:v>74.390357554054702</c:v>
                </c:pt>
                <c:pt idx="5436">
                  <c:v>74.404044832353506</c:v>
                </c:pt>
                <c:pt idx="5437">
                  <c:v>74.417732110652295</c:v>
                </c:pt>
                <c:pt idx="5438">
                  <c:v>74.431419388951099</c:v>
                </c:pt>
                <c:pt idx="5439">
                  <c:v>74.445106667249902</c:v>
                </c:pt>
                <c:pt idx="5440">
                  <c:v>74.458793945548706</c:v>
                </c:pt>
                <c:pt idx="5441">
                  <c:v>74.472481223847595</c:v>
                </c:pt>
                <c:pt idx="5442">
                  <c:v>74.486168502146398</c:v>
                </c:pt>
                <c:pt idx="5443">
                  <c:v>74.499855780445202</c:v>
                </c:pt>
                <c:pt idx="5444">
                  <c:v>74.513543058744006</c:v>
                </c:pt>
                <c:pt idx="5445">
                  <c:v>74.527230337042795</c:v>
                </c:pt>
                <c:pt idx="5446">
                  <c:v>74.540917615341598</c:v>
                </c:pt>
                <c:pt idx="5447">
                  <c:v>74.554604893640402</c:v>
                </c:pt>
                <c:pt idx="5448">
                  <c:v>74.568292171939206</c:v>
                </c:pt>
                <c:pt idx="5449">
                  <c:v>74.581979450238094</c:v>
                </c:pt>
                <c:pt idx="5450">
                  <c:v>74.595666728536898</c:v>
                </c:pt>
                <c:pt idx="5451">
                  <c:v>74.609354006835702</c:v>
                </c:pt>
                <c:pt idx="5452">
                  <c:v>74.623041285134505</c:v>
                </c:pt>
                <c:pt idx="5453">
                  <c:v>74.636728563433294</c:v>
                </c:pt>
                <c:pt idx="5454">
                  <c:v>74.650415841732098</c:v>
                </c:pt>
                <c:pt idx="5455">
                  <c:v>74.664103120030902</c:v>
                </c:pt>
                <c:pt idx="5456">
                  <c:v>74.677790398329805</c:v>
                </c:pt>
                <c:pt idx="5457">
                  <c:v>74.691477676628594</c:v>
                </c:pt>
                <c:pt idx="5458">
                  <c:v>74.705164954927398</c:v>
                </c:pt>
                <c:pt idx="5459">
                  <c:v>74.718852233226201</c:v>
                </c:pt>
                <c:pt idx="5460">
                  <c:v>74.732539511525005</c:v>
                </c:pt>
                <c:pt idx="5461">
                  <c:v>74.746226789823794</c:v>
                </c:pt>
                <c:pt idx="5462">
                  <c:v>74.759914068122598</c:v>
                </c:pt>
                <c:pt idx="5463">
                  <c:v>74.773601346421501</c:v>
                </c:pt>
                <c:pt idx="5464">
                  <c:v>74.787288624720304</c:v>
                </c:pt>
                <c:pt idx="5465">
                  <c:v>74.800975903019093</c:v>
                </c:pt>
                <c:pt idx="5466">
                  <c:v>74.814663181317897</c:v>
                </c:pt>
                <c:pt idx="5467">
                  <c:v>74.828350459616701</c:v>
                </c:pt>
                <c:pt idx="5468">
                  <c:v>74.842037737915504</c:v>
                </c:pt>
                <c:pt idx="5469">
                  <c:v>74.855725016214393</c:v>
                </c:pt>
                <c:pt idx="5470">
                  <c:v>74.869412294513197</c:v>
                </c:pt>
                <c:pt idx="5471">
                  <c:v>74.883099572812</c:v>
                </c:pt>
                <c:pt idx="5472">
                  <c:v>74.896786851110804</c:v>
                </c:pt>
                <c:pt idx="5473">
                  <c:v>74.910474129409593</c:v>
                </c:pt>
                <c:pt idx="5474">
                  <c:v>74.924161407708397</c:v>
                </c:pt>
                <c:pt idx="5475">
                  <c:v>74.9378486860072</c:v>
                </c:pt>
                <c:pt idx="5476">
                  <c:v>74.951535964306004</c:v>
                </c:pt>
                <c:pt idx="5477">
                  <c:v>74.965223242604907</c:v>
                </c:pt>
                <c:pt idx="5478">
                  <c:v>74.978910520903696</c:v>
                </c:pt>
                <c:pt idx="5479">
                  <c:v>74.9925977992025</c:v>
                </c:pt>
                <c:pt idx="5480">
                  <c:v>75.006285077501303</c:v>
                </c:pt>
                <c:pt idx="5481">
                  <c:v>75.019972355800107</c:v>
                </c:pt>
                <c:pt idx="5482">
                  <c:v>75.033659634098896</c:v>
                </c:pt>
                <c:pt idx="5483">
                  <c:v>75.0473469123977</c:v>
                </c:pt>
                <c:pt idx="5484">
                  <c:v>75.061034190696603</c:v>
                </c:pt>
                <c:pt idx="5485">
                  <c:v>75.074721468995406</c:v>
                </c:pt>
                <c:pt idx="5486">
                  <c:v>75.088408747294196</c:v>
                </c:pt>
                <c:pt idx="5487">
                  <c:v>75.102096025592999</c:v>
                </c:pt>
                <c:pt idx="5488">
                  <c:v>75.115783303891803</c:v>
                </c:pt>
                <c:pt idx="5489">
                  <c:v>75.129470582190606</c:v>
                </c:pt>
                <c:pt idx="5490">
                  <c:v>75.143157860489396</c:v>
                </c:pt>
                <c:pt idx="5491">
                  <c:v>75.156845138788299</c:v>
                </c:pt>
                <c:pt idx="5492">
                  <c:v>75.170532417087102</c:v>
                </c:pt>
                <c:pt idx="5493">
                  <c:v>75.184219695385906</c:v>
                </c:pt>
                <c:pt idx="5494">
                  <c:v>75.197906973684695</c:v>
                </c:pt>
                <c:pt idx="5495">
                  <c:v>75.211594251983499</c:v>
                </c:pt>
                <c:pt idx="5496">
                  <c:v>75.225281530282302</c:v>
                </c:pt>
                <c:pt idx="5497">
                  <c:v>75.238968808581106</c:v>
                </c:pt>
                <c:pt idx="5498">
                  <c:v>75.252656086879995</c:v>
                </c:pt>
                <c:pt idx="5499">
                  <c:v>75.266343365178798</c:v>
                </c:pt>
              </c:numCache>
            </c:numRef>
          </c:xVal>
          <c:yVal>
            <c:numRef>
              <c:f>продольные!$B$2:$HCO$2</c:f>
              <c:numCache>
                <c:formatCode>0.00</c:formatCode>
                <c:ptCount val="5500"/>
                <c:pt idx="0">
                  <c:v>-5.85255177701136E-8</c:v>
                </c:pt>
                <c:pt idx="1">
                  <c:v>1.1255307261535699E-7</c:v>
                </c:pt>
                <c:pt idx="2">
                  <c:v>2.78227705600817E-7</c:v>
                </c:pt>
                <c:pt idx="3">
                  <c:v>4.5369587347013098E-7</c:v>
                </c:pt>
                <c:pt idx="4">
                  <c:v>6.3898041807603704E-7</c:v>
                </c:pt>
                <c:pt idx="5">
                  <c:v>8.3464146711619099E-7</c:v>
                </c:pt>
                <c:pt idx="6">
                  <c:v>1.04123847123674E-6</c:v>
                </c:pt>
                <c:pt idx="7">
                  <c:v>1.25932380083497E-6</c:v>
                </c:pt>
                <c:pt idx="8">
                  <c:v>1.4894442537661801E-6</c:v>
                </c:pt>
                <c:pt idx="9">
                  <c:v>1.73214171455191E-6</c:v>
                </c:pt>
                <c:pt idx="10">
                  <c:v>1.9879539371638E-6</c:v>
                </c:pt>
                <c:pt idx="11">
                  <c:v>2.2574157168375199E-6</c:v>
                </c:pt>
                <c:pt idx="12">
                  <c:v>2.5410607768560502E-6</c:v>
                </c:pt>
                <c:pt idx="13">
                  <c:v>2.8394246844503899E-6</c:v>
                </c:pt>
                <c:pt idx="14">
                  <c:v>3.1530487478878299E-6</c:v>
                </c:pt>
                <c:pt idx="15">
                  <c:v>3.4824838012351301E-6</c:v>
                </c:pt>
                <c:pt idx="16">
                  <c:v>3.8282907303739501E-6</c:v>
                </c:pt>
                <c:pt idx="17">
                  <c:v>4.1910314538476299E-6</c:v>
                </c:pt>
                <c:pt idx="18">
                  <c:v>4.5712403041483198E-6</c:v>
                </c:pt>
                <c:pt idx="19">
                  <c:v>4.9693625611136204E-6</c:v>
                </c:pt>
                <c:pt idx="20">
                  <c:v>5.3856461276397503E-6</c:v>
                </c:pt>
                <c:pt idx="21">
                  <c:v>5.8199760113085297E-6</c:v>
                </c:pt>
                <c:pt idx="22">
                  <c:v>6.27165064775716E-6</c:v>
                </c:pt>
                <c:pt idx="23">
                  <c:v>6.7391137507717001E-6</c:v>
                </c:pt>
                <c:pt idx="24">
                  <c:v>7.2196726490652799E-6</c:v>
                </c:pt>
                <c:pt idx="25">
                  <c:v>7.7092493689340802E-6</c:v>
                </c:pt>
                <c:pt idx="26">
                  <c:v>8.2022187097850598E-6</c:v>
                </c:pt>
                <c:pt idx="27">
                  <c:v>8.6913839966175407E-6</c:v>
                </c:pt>
                <c:pt idx="28">
                  <c:v>9.1681246979290906E-6</c:v>
                </c:pt>
                <c:pt idx="29">
                  <c:v>9.6227230766641404E-6</c:v>
                </c:pt>
                <c:pt idx="30">
                  <c:v>1.00448453181337E-5</c:v>
                </c:pt>
                <c:pt idx="31">
                  <c:v>1.0424123756311201E-5</c:v>
                </c:pt>
                <c:pt idx="32">
                  <c:v>1.0750767966411801E-5</c:v>
                </c:pt>
                <c:pt idx="33">
                  <c:v>1.10161279922674E-5</c:v>
                </c:pt>
                <c:pt idx="34">
                  <c:v>1.1213143326897801E-5</c:v>
                </c:pt>
                <c:pt idx="35">
                  <c:v>1.1336633171421701E-5</c:v>
                </c:pt>
                <c:pt idx="36">
                  <c:v>1.13834111476554E-5</c:v>
                </c:pt>
                <c:pt idx="37">
                  <c:v>1.13522345802917E-5</c:v>
                </c:pt>
                <c:pt idx="38">
                  <c:v>1.1243619404996001E-5</c:v>
                </c:pt>
                <c:pt idx="39">
                  <c:v>1.10595637356578E-5</c:v>
                </c:pt>
                <c:pt idx="40">
                  <c:v>1.0803225781495899E-5</c:v>
                </c:pt>
                <c:pt idx="41">
                  <c:v>1.04785968847514E-5</c:v>
                </c:pt>
                <c:pt idx="42">
                  <c:v>1.00902008231054E-5</c:v>
                </c:pt>
                <c:pt idx="43">
                  <c:v>9.6428391611158194E-6</c:v>
                </c:pt>
                <c:pt idx="44">
                  <c:v>9.1413916592307493E-6</c:v>
                </c:pt>
                <c:pt idx="45">
                  <c:v>8.5906718871958492E-6</c:v>
                </c:pt>
                <c:pt idx="46">
                  <c:v>7.9953316616794694E-6</c:v>
                </c:pt>
                <c:pt idx="47">
                  <c:v>7.35980358882541E-6</c:v>
                </c:pt>
                <c:pt idx="48">
                  <c:v>6.6882685314228603E-6</c:v>
                </c:pt>
                <c:pt idx="49">
                  <c:v>5.9846340561465301E-6</c:v>
                </c:pt>
                <c:pt idx="50">
                  <c:v>5.25251087646443E-6</c:v>
                </c:pt>
                <c:pt idx="51">
                  <c:v>4.4951771007355601E-6</c:v>
                </c:pt>
                <c:pt idx="52">
                  <c:v>3.7155246702829702E-6</c:v>
                </c:pt>
                <c:pt idx="53">
                  <c:v>2.9159882898850201E-6</c:v>
                </c:pt>
                <c:pt idx="54">
                  <c:v>2.09846350543252E-6</c:v>
                </c:pt>
                <c:pt idx="55">
                  <c:v>1.2642261152584701E-6</c:v>
                </c:pt>
                <c:pt idx="56">
                  <c:v>4.1386851017605499E-7</c:v>
                </c:pt>
                <c:pt idx="57">
                  <c:v>-4.52731149961217E-7</c:v>
                </c:pt>
                <c:pt idx="58">
                  <c:v>-1.3363941215321601E-6</c:v>
                </c:pt>
                <c:pt idx="59">
                  <c:v>-2.2385738789018999E-6</c:v>
                </c:pt>
                <c:pt idx="60">
                  <c:v>-3.1612376215002E-6</c:v>
                </c:pt>
                <c:pt idx="61">
                  <c:v>-4.1067056043483402E-6</c:v>
                </c:pt>
                <c:pt idx="62">
                  <c:v>-5.0774640420675897E-6</c:v>
                </c:pt>
                <c:pt idx="63">
                  <c:v>-6.0759713509607001E-6</c:v>
                </c:pt>
                <c:pt idx="64">
                  <c:v>-7.1044782957869098E-6</c:v>
                </c:pt>
                <c:pt idx="65">
                  <c:v>-8.1648802915102892E-6</c:v>
                </c:pt>
                <c:pt idx="66">
                  <c:v>-9.2586153444940603E-6</c:v>
                </c:pt>
                <c:pt idx="67">
                  <c:v>-1.0386614914322999E-5</c:v>
                </c:pt>
                <c:pt idx="68">
                  <c:v>-1.15493084269252E-5</c:v>
                </c:pt>
                <c:pt idx="69">
                  <c:v>-1.27466762147535E-5</c:v>
                </c:pt>
                <c:pt idx="70">
                  <c:v>-1.3978340950200101E-5</c:v>
                </c:pt>
                <c:pt idx="71">
                  <c:v>-1.5243684475932299E-5</c:v>
                </c:pt>
                <c:pt idx="72">
                  <c:v>-1.65419753048205E-5</c:v>
                </c:pt>
                <c:pt idx="73">
                  <c:v>-1.7872491734780201E-5</c:v>
                </c:pt>
                <c:pt idx="74">
                  <c:v>-1.9234626220355199E-5</c:v>
                </c:pt>
                <c:pt idx="75">
                  <c:v>-2.06279582022577E-5</c:v>
                </c:pt>
                <c:pt idx="76">
                  <c:v>-2.2052285083869399E-5</c:v>
                </c:pt>
                <c:pt idx="77">
                  <c:v>-2.3507604714789999E-5</c:v>
                </c:pt>
                <c:pt idx="78">
                  <c:v>-2.4994047821498201E-5</c:v>
                </c:pt>
                <c:pt idx="79">
                  <c:v>-2.6511765166963899E-5</c:v>
                </c:pt>
                <c:pt idx="80">
                  <c:v>-2.8060780995856198E-5</c:v>
                </c:pt>
                <c:pt idx="81">
                  <c:v>-2.96408299496256E-5</c:v>
                </c:pt>
                <c:pt idx="82">
                  <c:v>-3.1251197101445702E-5</c:v>
                </c:pt>
                <c:pt idx="83">
                  <c:v>-3.2890578315174298E-5</c:v>
                </c:pt>
                <c:pt idx="84">
                  <c:v>-3.4556970180763701E-5</c:v>
                </c:pt>
                <c:pt idx="85">
                  <c:v>-3.6247586626336402E-5</c:v>
                </c:pt>
                <c:pt idx="86">
                  <c:v>-3.7958786382906998E-5</c:v>
                </c:pt>
                <c:pt idx="87">
                  <c:v>-3.9685986751257401E-5</c:v>
                </c:pt>
                <c:pt idx="88">
                  <c:v>-4.1423539654102898E-5</c:v>
                </c:pt>
                <c:pt idx="89">
                  <c:v>-4.3164558856621003E-5</c:v>
                </c:pt>
                <c:pt idx="90">
                  <c:v>-4.4900711641151098E-5</c:v>
                </c:pt>
                <c:pt idx="91">
                  <c:v>-4.6622018217357197E-5</c:v>
                </c:pt>
                <c:pt idx="92">
                  <c:v>-4.83167275034474E-5</c:v>
                </c:pt>
                <c:pt idx="93">
                  <c:v>-4.9971346950183901E-5</c:v>
                </c:pt>
                <c:pt idx="94">
                  <c:v>-5.1570888145536501E-5</c:v>
                </c:pt>
                <c:pt idx="95">
                  <c:v>-5.3099347880631597E-5</c:v>
                </c:pt>
                <c:pt idx="96">
                  <c:v>-5.4540384892597797E-5</c:v>
                </c:pt>
                <c:pt idx="97">
                  <c:v>-5.5878092815604597E-5</c:v>
                </c:pt>
                <c:pt idx="98">
                  <c:v>-5.7097730273639702E-5</c:v>
                </c:pt>
                <c:pt idx="99">
                  <c:v>-5.81862653705014E-5</c:v>
                </c:pt>
                <c:pt idx="100">
                  <c:v>-5.9132628726808303E-5</c:v>
                </c:pt>
                <c:pt idx="101">
                  <c:v>-5.9927637437022902E-5</c:v>
                </c:pt>
                <c:pt idx="102">
                  <c:v>-6.05636315271961E-5</c:v>
                </c:pt>
                <c:pt idx="103">
                  <c:v>-6.10339305861171E-5</c:v>
                </c:pt>
                <c:pt idx="104">
                  <c:v>-6.1332252171068696E-5</c:v>
                </c:pt>
                <c:pt idx="105">
                  <c:v>-6.1452227880851905E-5</c:v>
                </c:pt>
                <c:pt idx="106">
                  <c:v>-6.1387113362191894E-5</c:v>
                </c:pt>
                <c:pt idx="107">
                  <c:v>-6.1129730302957895E-5</c:v>
                </c:pt>
                <c:pt idx="108">
                  <c:v>-6.0672619856098298E-5</c:v>
                </c:pt>
                <c:pt idx="109">
                  <c:v>-6.00083422720453E-5</c:v>
                </c:pt>
                <c:pt idx="110">
                  <c:v>-5.91298334564865E-5</c:v>
                </c:pt>
                <c:pt idx="111">
                  <c:v>-5.8030724904283097E-5</c:v>
                </c:pt>
                <c:pt idx="112">
                  <c:v>-5.6705544055455398E-5</c:v>
                </c:pt>
                <c:pt idx="113">
                  <c:v>-5.5149732694600199E-5</c:v>
                </c:pt>
                <c:pt idx="114">
                  <c:v>-5.3359449274218199E-5</c:v>
                </c:pt>
                <c:pt idx="115">
                  <c:v>-5.1331156836973503E-5</c:v>
                </c:pt>
                <c:pt idx="116">
                  <c:v>-4.9061040648879103E-5</c:v>
                </c:pt>
                <c:pt idx="117">
                  <c:v>-4.6544343812335501E-5</c:v>
                </c:pt>
                <c:pt idx="118">
                  <c:v>-4.3774744854207797E-5</c:v>
                </c:pt>
                <c:pt idx="119">
                  <c:v>-4.0743915534778001E-5</c:v>
                </c:pt>
                <c:pt idx="120">
                  <c:v>-3.7441379279173501E-5</c:v>
                </c:pt>
                <c:pt idx="121">
                  <c:v>-3.3854738370174001E-5</c:v>
                </c:pt>
                <c:pt idx="122">
                  <c:v>-2.9970260623228601E-5</c:v>
                </c:pt>
                <c:pt idx="123">
                  <c:v>-2.5773733116094299E-5</c:v>
                </c:pt>
                <c:pt idx="124">
                  <c:v>-2.1251425212130399E-5</c:v>
                </c:pt>
                <c:pt idx="125">
                  <c:v>-1.6390975014542801E-5</c:v>
                </c:pt>
                <c:pt idx="126">
                  <c:v>-1.1182030897498201E-5</c:v>
                </c:pt>
                <c:pt idx="127">
                  <c:v>-5.61653756250648E-6</c:v>
                </c:pt>
                <c:pt idx="128">
                  <c:v>3.1136236994655299E-7</c:v>
                </c:pt>
                <c:pt idx="129">
                  <c:v>6.6057564592281001E-6</c:v>
                </c:pt>
                <c:pt idx="130">
                  <c:v>1.3269598951942699E-5</c:v>
                </c:pt>
                <c:pt idx="131">
                  <c:v>2.0305397195414101E-5</c:v>
                </c:pt>
                <c:pt idx="132">
                  <c:v>2.7715784038699701E-5</c:v>
                </c:pt>
                <c:pt idx="133">
                  <c:v>3.5503832793903698E-5</c:v>
                </c:pt>
                <c:pt idx="134">
                  <c:v>4.3673006637639799E-5</c:v>
                </c:pt>
                <c:pt idx="135">
                  <c:v>5.2226672247123403E-5</c:v>
                </c:pt>
                <c:pt idx="136">
                  <c:v>6.1167138614530694E-5</c:v>
                </c:pt>
                <c:pt idx="137">
                  <c:v>7.0494202921823299E-5</c:v>
                </c:pt>
                <c:pt idx="138">
                  <c:v>8.0203200067758697E-5</c:v>
                </c:pt>
                <c:pt idx="139">
                  <c:v>9.0282571458263496E-5</c:v>
                </c:pt>
                <c:pt idx="140">
                  <c:v>1.00711005439838E-4</c:v>
                </c:pt>
                <c:pt idx="141">
                  <c:v>1.1145426670051599E-4</c:v>
                </c:pt>
                <c:pt idx="142">
                  <c:v>1.2246192612230301E-4</c:v>
                </c:pt>
                <c:pt idx="143">
                  <c:v>1.3366431338868599E-4</c:v>
                </c:pt>
                <c:pt idx="144">
                  <c:v>1.44970116354219E-4</c:v>
                </c:pt>
                <c:pt idx="145">
                  <c:v>1.5626511059061999E-4</c:v>
                </c:pt>
                <c:pt idx="146">
                  <c:v>1.6741248892710399E-4</c:v>
                </c:pt>
                <c:pt idx="147">
                  <c:v>1.78255156541642E-4</c:v>
                </c:pt>
                <c:pt idx="148">
                  <c:v>1.886201649428E-4</c:v>
                </c:pt>
                <c:pt idx="149">
                  <c:v>1.9832520234810299E-4</c:v>
                </c:pt>
                <c:pt idx="150">
                  <c:v>2.0718677929823301E-4</c:v>
                </c:pt>
                <c:pt idx="151">
                  <c:v>2.1502949450096401E-4</c:v>
                </c:pt>
                <c:pt idx="152">
                  <c:v>2.2169558080630401E-4</c:v>
                </c:pt>
                <c:pt idx="153">
                  <c:v>2.2705384651661501E-4</c:v>
                </c:pt>
                <c:pt idx="154">
                  <c:v>2.3100715732339799E-4</c:v>
                </c:pt>
                <c:pt idx="155">
                  <c:v>2.33497744863584E-4</c:v>
                </c:pt>
                <c:pt idx="156">
                  <c:v>2.3450985807315901E-4</c:v>
                </c:pt>
                <c:pt idx="157">
                  <c:v>2.3406955897212301E-4</c:v>
                </c:pt>
                <c:pt idx="158">
                  <c:v>2.32241763751002E-4</c:v>
                </c:pt>
                <c:pt idx="159">
                  <c:v>2.29124901515889E-4</c:v>
                </c:pt>
                <c:pt idx="160">
                  <c:v>2.24843772669469E-4</c:v>
                </c:pt>
                <c:pt idx="161">
                  <c:v>2.19541315682484E-4</c:v>
                </c:pt>
                <c:pt idx="162">
                  <c:v>2.1337002930334301E-4</c:v>
                </c:pt>
                <c:pt idx="163">
                  <c:v>2.0648375486121499E-4</c:v>
                </c:pt>
                <c:pt idx="164">
                  <c:v>1.99030416670482E-4</c:v>
                </c:pt>
                <c:pt idx="165">
                  <c:v>1.91146167367092E-4</c:v>
                </c:pt>
                <c:pt idx="166">
                  <c:v>1.8295120865768501E-4</c:v>
                </c:pt>
                <c:pt idx="167">
                  <c:v>1.74547374272047E-4</c:v>
                </c:pt>
                <c:pt idx="168">
                  <c:v>1.6601738771368699E-4</c:v>
                </c:pt>
                <c:pt idx="169">
                  <c:v>1.57425559090625E-4</c:v>
                </c:pt>
                <c:pt idx="170">
                  <c:v>1.48819578043616E-4</c:v>
                </c:pt>
                <c:pt idx="171">
                  <c:v>1.4023300512476099E-4</c:v>
                </c:pt>
                <c:pt idx="172">
                  <c:v>1.3168806663721E-4</c:v>
                </c:pt>
                <c:pt idx="173">
                  <c:v>1.23198413195542E-4</c:v>
                </c:pt>
                <c:pt idx="174">
                  <c:v>1.14771595465845E-4</c:v>
                </c:pt>
                <c:pt idx="175">
                  <c:v>1.06411119932266E-4</c:v>
                </c:pt>
                <c:pt idx="176">
                  <c:v>9.8118050003515703E-5</c:v>
                </c:pt>
                <c:pt idx="177">
                  <c:v>8.9892195500935494E-5</c:v>
                </c:pt>
                <c:pt idx="178">
                  <c:v>8.17329782830663E-5</c:v>
                </c:pt>
                <c:pt idx="179">
                  <c:v>7.3640074396625504E-5</c:v>
                </c:pt>
                <c:pt idx="180">
                  <c:v>6.5613919864606601E-5</c:v>
                </c:pt>
                <c:pt idx="181">
                  <c:v>5.76561355292571E-5</c:v>
                </c:pt>
                <c:pt idx="182">
                  <c:v>4.9769884699253198E-5</c:v>
                </c:pt>
                <c:pt idx="183">
                  <c:v>4.1960137686665398E-5</c:v>
                </c:pt>
                <c:pt idx="184">
                  <c:v>3.4233796073131801E-5</c:v>
                </c:pt>
                <c:pt idx="185">
                  <c:v>2.6599641937306799E-5</c:v>
                </c:pt>
                <c:pt idx="186">
                  <c:v>1.9068125884142301E-5</c:v>
                </c:pt>
                <c:pt idx="187">
                  <c:v>1.1651073147793099E-5</c:v>
                </c:pt>
                <c:pt idx="188">
                  <c:v>4.3614310240503698E-6</c:v>
                </c:pt>
                <c:pt idx="189">
                  <c:v>-2.7868345194957799E-6</c:v>
                </c:pt>
                <c:pt idx="190">
                  <c:v>-9.7786710539052504E-6</c:v>
                </c:pt>
                <c:pt idx="191">
                  <c:v>-1.6597802987311799E-5</c:v>
                </c:pt>
                <c:pt idx="192">
                  <c:v>-2.3226724916083999E-5</c:v>
                </c:pt>
                <c:pt idx="193">
                  <c:v>-2.9647027049289701E-5</c:v>
                </c:pt>
                <c:pt idx="194">
                  <c:v>-3.5840138399807703E-5</c:v>
                </c:pt>
                <c:pt idx="195">
                  <c:v>-4.1788373851323197E-5</c:v>
                </c:pt>
                <c:pt idx="196">
                  <c:v>-4.74759739742367E-5</c:v>
                </c:pt>
                <c:pt idx="197">
                  <c:v>-5.2889726441568603E-5</c:v>
                </c:pt>
                <c:pt idx="198">
                  <c:v>-5.80188140568225E-5</c:v>
                </c:pt>
                <c:pt idx="199">
                  <c:v>-6.28537432890235E-5</c:v>
                </c:pt>
                <c:pt idx="200">
                  <c:v>-6.7384504712720704E-5</c:v>
                </c:pt>
                <c:pt idx="201">
                  <c:v>-7.1598402120794306E-5</c:v>
                </c:pt>
                <c:pt idx="202">
                  <c:v>-7.5478156635004295E-5</c:v>
                </c:pt>
                <c:pt idx="203">
                  <c:v>-7.9000873190528803E-5</c:v>
                </c:pt>
                <c:pt idx="204">
                  <c:v>-8.2138235545445906E-5</c:v>
                </c:pt>
                <c:pt idx="205">
                  <c:v>-8.4857931414530698E-5</c:v>
                </c:pt>
                <c:pt idx="206">
                  <c:v>-8.7125922088332301E-5</c:v>
                </c:pt>
                <c:pt idx="207">
                  <c:v>-8.8908902902562202E-5</c:v>
                </c:pt>
                <c:pt idx="208">
                  <c:v>-9.0176257314170593E-5</c:v>
                </c:pt>
                <c:pt idx="209">
                  <c:v>-9.0901007759646606E-5</c:v>
                </c:pt>
                <c:pt idx="210">
                  <c:v>-9.1059633042809697E-5</c:v>
                </c:pt>
                <c:pt idx="211">
                  <c:v>-9.0631013045458695E-5</c:v>
                </c:pt>
                <c:pt idx="212">
                  <c:v>-8.9595034320008002E-5</c:v>
                </c:pt>
                <c:pt idx="213">
                  <c:v>-8.7931460051580106E-5</c:v>
                </c:pt>
                <c:pt idx="214">
                  <c:v>-8.5619536027337501E-5</c:v>
                </c:pt>
                <c:pt idx="215">
                  <c:v>-8.2638544085681799E-5</c:v>
                </c:pt>
                <c:pt idx="216">
                  <c:v>-7.8969230816013799E-5</c:v>
                </c:pt>
                <c:pt idx="217">
                  <c:v>-7.4595822871460397E-5</c:v>
                </c:pt>
                <c:pt idx="218">
                  <c:v>-6.9508238905320398E-5</c:v>
                </c:pt>
                <c:pt idx="219">
                  <c:v>-6.3704121456831001E-5</c:v>
                </c:pt>
                <c:pt idx="220">
                  <c:v>-5.7190405670363099E-5</c:v>
                </c:pt>
                <c:pt idx="221">
                  <c:v>-4.9984268915146201E-5</c:v>
                </c:pt>
                <c:pt idx="222">
                  <c:v>-4.2113426048811399E-5</c:v>
                </c:pt>
                <c:pt idx="223">
                  <c:v>-3.3615826018205701E-5</c:v>
                </c:pt>
                <c:pt idx="224">
                  <c:v>-2.453886366564E-5</c:v>
                </c:pt>
                <c:pt idx="225">
                  <c:v>-1.49382593428594E-5</c:v>
                </c:pt>
                <c:pt idx="226">
                  <c:v>-4.8767906770899604E-6</c:v>
                </c:pt>
                <c:pt idx="227">
                  <c:v>5.5769315500726401E-6</c:v>
                </c:pt>
                <c:pt idx="228">
                  <c:v>1.6349522539448199E-5</c:v>
                </c:pt>
                <c:pt idx="229">
                  <c:v>2.73637870183233E-5</c:v>
                </c:pt>
                <c:pt idx="230">
                  <c:v>3.8539905241189502E-5</c:v>
                </c:pt>
                <c:pt idx="231">
                  <c:v>4.9797283067697603E-5</c:v>
                </c:pt>
                <c:pt idx="232">
                  <c:v>6.1057318861725796E-5</c:v>
                </c:pt>
                <c:pt idx="233">
                  <c:v>7.2246835711749693E-5</c:v>
                </c:pt>
                <c:pt idx="234">
                  <c:v>8.3301365709825495E-5</c:v>
                </c:pt>
                <c:pt idx="235">
                  <c:v>9.4167227773897801E-5</c:v>
                </c:pt>
                <c:pt idx="236">
                  <c:v>1.0480163121474E-4</c:v>
                </c:pt>
                <c:pt idx="237">
                  <c:v>1.15170754131088E-4</c:v>
                </c:pt>
                <c:pt idx="238">
                  <c:v>1.25246514764044E-4</c:v>
                </c:pt>
                <c:pt idx="239">
                  <c:v>1.3500317233820401E-4</c:v>
                </c:pt>
                <c:pt idx="240">
                  <c:v>1.44414754465004E-4</c:v>
                </c:pt>
                <c:pt idx="241">
                  <c:v>1.5345372390736901E-4</c:v>
                </c:pt>
                <c:pt idx="242">
                  <c:v>1.6209069199294199E-4</c:v>
                </c:pt>
                <c:pt idx="243">
                  <c:v>1.7029483848855301E-4</c:v>
                </c:pt>
                <c:pt idx="244">
                  <c:v>1.78035088207198E-4</c:v>
                </c:pt>
                <c:pt idx="245">
                  <c:v>1.85282497873119E-4</c:v>
                </c:pt>
                <c:pt idx="246">
                  <c:v>1.9201404114411999E-4</c:v>
                </c:pt>
                <c:pt idx="247">
                  <c:v>1.98216973970422E-4</c:v>
                </c:pt>
                <c:pt idx="248">
                  <c:v>2.03891982579628E-4</c:v>
                </c:pt>
                <c:pt idx="249">
                  <c:v>2.09053307235466E-4</c:v>
                </c:pt>
                <c:pt idx="250">
                  <c:v>2.13725142316515E-4</c:v>
                </c:pt>
                <c:pt idx="251">
                  <c:v>2.1793504680323999E-4</c:v>
                </c:pt>
                <c:pt idx="252">
                  <c:v>2.2170616059298E-4</c:v>
                </c:pt>
                <c:pt idx="253">
                  <c:v>2.25050739007645E-4</c:v>
                </c:pt>
                <c:pt idx="254">
                  <c:v>2.2796780112902801E-4</c:v>
                </c:pt>
                <c:pt idx="255">
                  <c:v>2.30446669182518E-4</c:v>
                </c:pt>
                <c:pt idx="256">
                  <c:v>2.32475413538269E-4</c:v>
                </c:pt>
                <c:pt idx="257">
                  <c:v>2.3405015717144201E-4</c:v>
                </c:pt>
                <c:pt idx="258">
                  <c:v>2.3518031627843799E-4</c:v>
                </c:pt>
                <c:pt idx="259">
                  <c:v>2.3588715112965401E-4</c:v>
                </c:pt>
                <c:pt idx="260">
                  <c:v>2.3619631170706401E-4</c:v>
                </c:pt>
                <c:pt idx="261">
                  <c:v>2.36127201172725E-4</c:v>
                </c:pt>
                <c:pt idx="262">
                  <c:v>2.3568371049540899E-4</c:v>
                </c:pt>
                <c:pt idx="263">
                  <c:v>2.34852154327803E-4</c:v>
                </c:pt>
                <c:pt idx="264">
                  <c:v>2.3360971588933801E-4</c:v>
                </c:pt>
                <c:pt idx="265">
                  <c:v>2.31939636700937E-4</c:v>
                </c:pt>
                <c:pt idx="266">
                  <c:v>2.29843607435187E-4</c:v>
                </c:pt>
                <c:pt idx="267">
                  <c:v>2.2734341452047E-4</c:v>
                </c:pt>
                <c:pt idx="268">
                  <c:v>2.2446916144722501E-4</c:v>
                </c:pt>
                <c:pt idx="269">
                  <c:v>2.2123966820733701E-4</c:v>
                </c:pt>
                <c:pt idx="270">
                  <c:v>2.1765048458681499E-4</c:v>
                </c:pt>
                <c:pt idx="271">
                  <c:v>2.1368253510269E-4</c:v>
                </c:pt>
                <c:pt idx="272">
                  <c:v>2.0932554784275299E-4</c:v>
                </c:pt>
                <c:pt idx="273">
                  <c:v>2.04595651557022E-4</c:v>
                </c:pt>
                <c:pt idx="274">
                  <c:v>1.9953305516838299E-4</c:v>
                </c:pt>
                <c:pt idx="275">
                  <c:v>1.9418418502168501E-4</c:v>
                </c:pt>
                <c:pt idx="276">
                  <c:v>1.8857171373628501E-4</c:v>
                </c:pt>
                <c:pt idx="277">
                  <c:v>1.8267625560142501E-4</c:v>
                </c:pt>
                <c:pt idx="278">
                  <c:v>1.7646064597588799E-4</c:v>
                </c:pt>
                <c:pt idx="279">
                  <c:v>1.69918794531625E-4</c:v>
                </c:pt>
                <c:pt idx="280">
                  <c:v>1.6309826680244901E-4</c:v>
                </c:pt>
                <c:pt idx="281">
                  <c:v>1.5607792434715599E-4</c:v>
                </c:pt>
                <c:pt idx="282">
                  <c:v>1.4892792301056799E-4</c:v>
                </c:pt>
                <c:pt idx="283">
                  <c:v>1.4164051639995999E-4</c:v>
                </c:pt>
                <c:pt idx="284">
                  <c:v>1.34153917839618E-4</c:v>
                </c:pt>
                <c:pt idx="285">
                  <c:v>1.2646396108122499E-4</c:v>
                </c:pt>
                <c:pt idx="286">
                  <c:v>1.1866419076273899E-4</c:v>
                </c:pt>
                <c:pt idx="287">
                  <c:v>1.10881567195695E-4</c:v>
                </c:pt>
                <c:pt idx="288">
                  <c:v>1.03200854885075E-4</c:v>
                </c:pt>
                <c:pt idx="289">
                  <c:v>9.5494275563940594E-5</c:v>
                </c:pt>
                <c:pt idx="290">
                  <c:v>8.7702561150519696E-5</c:v>
                </c:pt>
                <c:pt idx="291">
                  <c:v>7.9988687379809004E-5</c:v>
                </c:pt>
                <c:pt idx="292">
                  <c:v>7.25524429319256E-5</c:v>
                </c:pt>
                <c:pt idx="293">
                  <c:v>6.5481591903083396E-5</c:v>
                </c:pt>
                <c:pt idx="294">
                  <c:v>5.87659369936901E-5</c:v>
                </c:pt>
                <c:pt idx="295">
                  <c:v>5.18449445550537E-5</c:v>
                </c:pt>
                <c:pt idx="296">
                  <c:v>4.5148884288524501E-5</c:v>
                </c:pt>
                <c:pt idx="297">
                  <c:v>3.9092029859840001E-5</c:v>
                </c:pt>
                <c:pt idx="298">
                  <c:v>3.3684552318118803E-5</c:v>
                </c:pt>
                <c:pt idx="299">
                  <c:v>2.8808189739330698E-5</c:v>
                </c:pt>
                <c:pt idx="300">
                  <c:v>2.57761363649809E-5</c:v>
                </c:pt>
                <c:pt idx="301">
                  <c:v>3.1793957128699599E-5</c:v>
                </c:pt>
                <c:pt idx="302">
                  <c:v>3.9519495666723397E-5</c:v>
                </c:pt>
                <c:pt idx="303">
                  <c:v>4.7335909415397703E-5</c:v>
                </c:pt>
                <c:pt idx="304">
                  <c:v>5.5056175196658697E-5</c:v>
                </c:pt>
                <c:pt idx="305">
                  <c:v>6.2698951334184594E-5</c:v>
                </c:pt>
                <c:pt idx="306">
                  <c:v>7.0301988785217905E-5</c:v>
                </c:pt>
                <c:pt idx="307">
                  <c:v>7.7899698413486597E-5</c:v>
                </c:pt>
                <c:pt idx="308">
                  <c:v>8.5521370266572201E-5</c:v>
                </c:pt>
                <c:pt idx="309">
                  <c:v>9.3191293078771805E-5</c:v>
                </c:pt>
                <c:pt idx="310">
                  <c:v>1.0092903162357E-4</c:v>
                </c:pt>
                <c:pt idx="311">
                  <c:v>1.08749736133339E-4</c:v>
                </c:pt>
                <c:pt idx="312">
                  <c:v>1.1666447389977E-4</c:v>
                </c:pt>
                <c:pt idx="313">
                  <c:v>1.2468057889711699E-4</c:v>
                </c:pt>
                <c:pt idx="314">
                  <c:v>1.3280201483594799E-4</c:v>
                </c:pt>
                <c:pt idx="315">
                  <c:v>1.41029746393643E-4</c:v>
                </c:pt>
                <c:pt idx="316">
                  <c:v>1.49362112892497E-4</c:v>
                </c:pt>
                <c:pt idx="317">
                  <c:v>1.57795198515921E-4</c:v>
                </c:pt>
                <c:pt idx="318">
                  <c:v>1.66323193236866E-4</c:v>
                </c:pt>
                <c:pt idx="319">
                  <c:v>1.74938738820406E-4</c:v>
                </c:pt>
                <c:pt idx="320">
                  <c:v>1.8363325432687401E-4</c:v>
                </c:pt>
                <c:pt idx="321">
                  <c:v>1.9239723529383999E-4</c:v>
                </c:pt>
                <c:pt idx="322">
                  <c:v>2.01220520179779E-4</c:v>
                </c:pt>
                <c:pt idx="323">
                  <c:v>2.10092516907113E-4</c:v>
                </c:pt>
                <c:pt idx="324">
                  <c:v>2.19002381874952E-4</c:v>
                </c:pt>
                <c:pt idx="325">
                  <c:v>2.2793914417686099E-4</c:v>
                </c:pt>
                <c:pt idx="326">
                  <c:v>2.3689176945629E-4</c:v>
                </c:pt>
                <c:pt idx="327">
                  <c:v>2.45849161105234E-4</c:v>
                </c:pt>
                <c:pt idx="328">
                  <c:v>2.5480010119803201E-4</c:v>
                </c:pt>
                <c:pt idx="329">
                  <c:v>2.6373313905163202E-4</c:v>
                </c:pt>
                <c:pt idx="330">
                  <c:v>2.72636440682519E-4</c:v>
                </c:pt>
                <c:pt idx="331">
                  <c:v>2.8149761663747602E-4</c:v>
                </c:pt>
                <c:pt idx="332">
                  <c:v>2.9030354780082901E-4</c:v>
                </c:pt>
                <c:pt idx="333">
                  <c:v>2.9904022828144402E-4</c:v>
                </c:pt>
                <c:pt idx="334">
                  <c:v>3.0769264130693299E-4</c:v>
                </c:pt>
                <c:pt idx="335">
                  <c:v>3.1624467864030002E-4</c:v>
                </c:pt>
                <c:pt idx="336">
                  <c:v>3.2467910720510701E-4</c:v>
                </c:pt>
                <c:pt idx="337">
                  <c:v>3.3297757937619999E-4</c:v>
                </c:pt>
                <c:pt idx="338">
                  <c:v>3.4112067678297101E-4</c:v>
                </c:pt>
                <c:pt idx="339">
                  <c:v>3.4908797233717902E-4</c:v>
                </c:pt>
                <c:pt idx="340">
                  <c:v>3.56858092127608E-4</c:v>
                </c:pt>
                <c:pt idx="341">
                  <c:v>3.6440875810596498E-4</c:v>
                </c:pt>
                <c:pt idx="342">
                  <c:v>3.7171679412552599E-4</c:v>
                </c:pt>
                <c:pt idx="343">
                  <c:v>3.7875808166188503E-4</c:v>
                </c:pt>
                <c:pt idx="344">
                  <c:v>3.8550745706415101E-4</c:v>
                </c:pt>
                <c:pt idx="345">
                  <c:v>3.91938548990232E-4</c:v>
                </c:pt>
                <c:pt idx="346">
                  <c:v>3.9802356227737598E-4</c:v>
                </c:pt>
                <c:pt idx="347">
                  <c:v>4.0373302240090901E-4</c:v>
                </c:pt>
                <c:pt idx="348">
                  <c:v>4.09035502413088E-4</c:v>
                </c:pt>
                <c:pt idx="349">
                  <c:v>4.13897361378257E-4</c:v>
                </c:pt>
                <c:pt idx="350">
                  <c:v>4.1828252937595498E-4</c:v>
                </c:pt>
                <c:pt idx="351">
                  <c:v>4.2215237865116101E-4</c:v>
                </c:pt>
                <c:pt idx="352">
                  <c:v>4.25465722930659E-4</c:v>
                </c:pt>
                <c:pt idx="353">
                  <c:v>4.2817898674009201E-4</c:v>
                </c:pt>
                <c:pt idx="354">
                  <c:v>4.3024658318724103E-4</c:v>
                </c:pt>
                <c:pt idx="355">
                  <c:v>4.3162153162988099E-4</c:v>
                </c:pt>
                <c:pt idx="356">
                  <c:v>4.3225633559882797E-4</c:v>
                </c:pt>
                <c:pt idx="357">
                  <c:v>4.32104126276034E-4</c:v>
                </c:pt>
                <c:pt idx="358">
                  <c:v>4.3112005813928202E-4</c:v>
                </c:pt>
                <c:pt idx="359">
                  <c:v>4.2926292201210498E-4</c:v>
                </c:pt>
                <c:pt idx="360">
                  <c:v>4.2649691819502002E-4</c:v>
                </c:pt>
                <c:pt idx="361">
                  <c:v>4.2279351060384098E-4</c:v>
                </c:pt>
                <c:pt idx="362">
                  <c:v>4.1813326425101002E-4</c:v>
                </c:pt>
                <c:pt idx="363">
                  <c:v>4.1250755541104902E-4</c:v>
                </c:pt>
                <c:pt idx="364">
                  <c:v>4.0592003860393601E-4</c:v>
                </c:pt>
                <c:pt idx="365">
                  <c:v>3.9838775870999998E-4</c:v>
                </c:pt>
                <c:pt idx="366">
                  <c:v>3.8994181079416302E-4</c:v>
                </c:pt>
                <c:pt idx="367">
                  <c:v>3.8062747415162299E-4</c:v>
                </c:pt>
                <c:pt idx="368">
                  <c:v>3.7050377910596399E-4</c:v>
                </c:pt>
                <c:pt idx="369">
                  <c:v>3.5964250254992498E-4</c:v>
                </c:pt>
                <c:pt idx="370">
                  <c:v>3.48126627695672E-4</c:v>
                </c:pt>
                <c:pt idx="371">
                  <c:v>3.3604834120025298E-4</c:v>
                </c:pt>
                <c:pt idx="372">
                  <c:v>3.2350667306176598E-4</c:v>
                </c:pt>
                <c:pt idx="373">
                  <c:v>3.1060490832174602E-4</c:v>
                </c:pt>
                <c:pt idx="374">
                  <c:v>2.9744791249702098E-4</c:v>
                </c:pt>
                <c:pt idx="375">
                  <c:v>2.8413951384416398E-4</c:v>
                </c:pt>
                <c:pt idx="376">
                  <c:v>2.7078007536041602E-4</c:v>
                </c:pt>
                <c:pt idx="377">
                  <c:v>2.5746436936108198E-4</c:v>
                </c:pt>
                <c:pt idx="378">
                  <c:v>2.4427983999630003E-4</c:v>
                </c:pt>
                <c:pt idx="379">
                  <c:v>2.3130530721495899E-4</c:v>
                </c:pt>
                <c:pt idx="380">
                  <c:v>2.1861013267081899E-4</c:v>
                </c:pt>
                <c:pt idx="381">
                  <c:v>2.0625383691786801E-4</c:v>
                </c:pt>
                <c:pt idx="382">
                  <c:v>1.94286130465095E-4</c:v>
                </c:pt>
                <c:pt idx="383">
                  <c:v>1.82747300629575E-4</c:v>
                </c:pt>
                <c:pt idx="384">
                  <c:v>1.71668882584043E-4</c:v>
                </c:pt>
                <c:pt idx="385">
                  <c:v>1.6107453666726801E-4</c:v>
                </c:pt>
                <c:pt idx="386">
                  <c:v>1.5098105433089301E-4</c:v>
                </c:pt>
                <c:pt idx="387">
                  <c:v>1.4139942092063299E-4</c:v>
                </c:pt>
                <c:pt idx="388">
                  <c:v>1.32335873392143E-4</c:v>
                </c:pt>
                <c:pt idx="389">
                  <c:v>1.2379290348313101E-4</c:v>
                </c:pt>
                <c:pt idx="390">
                  <c:v>1.15770170307449E-4</c:v>
                </c:pt>
                <c:pt idx="391">
                  <c:v>1.0826529951053099E-4</c:v>
                </c:pt>
                <c:pt idx="392">
                  <c:v>1.0127455802675599E-4</c:v>
                </c:pt>
                <c:pt idx="393">
                  <c:v>9.4793403435098302E-5</c:v>
                </c:pt>
                <c:pt idx="394">
                  <c:v>8.8816914569876006E-5</c:v>
                </c:pt>
                <c:pt idx="395">
                  <c:v>8.3340115341780301E-5</c:v>
                </c:pt>
                <c:pt idx="396">
                  <c:v>7.8358206816702094E-5</c:v>
                </c:pt>
                <c:pt idx="397">
                  <c:v>7.3866723795280398E-5</c:v>
                </c:pt>
                <c:pt idx="398">
                  <c:v>6.98616318284731E-5</c:v>
                </c:pt>
                <c:pt idx="399">
                  <c:v>6.6339379212612202E-5</c:v>
                </c:pt>
                <c:pt idx="400">
                  <c:v>6.32969164285371E-5</c:v>
                </c:pt>
                <c:pt idx="401">
                  <c:v>6.0731693067287702E-5</c:v>
                </c:pt>
                <c:pt idx="402">
                  <c:v>5.8641639792606098E-5</c:v>
                </c:pt>
                <c:pt idx="403">
                  <c:v>5.7025140525740103E-5</c:v>
                </c:pt>
                <c:pt idx="404">
                  <c:v>5.5880997927491903E-5</c:v>
                </c:pt>
                <c:pt idx="405">
                  <c:v>5.5208393462988798E-5</c:v>
                </c:pt>
                <c:pt idx="406">
                  <c:v>5.5006841887568497E-5</c:v>
                </c:pt>
                <c:pt idx="407">
                  <c:v>5.5276138878218398E-5</c:v>
                </c:pt>
                <c:pt idx="408">
                  <c:v>5.6016299728190699E-5</c:v>
                </c:pt>
                <c:pt idx="409">
                  <c:v>5.7227486491267999E-5</c:v>
                </c:pt>
                <c:pt idx="410">
                  <c:v>5.8909920677848197E-5</c:v>
                </c:pt>
                <c:pt idx="411">
                  <c:v>6.1063778546102405E-5</c:v>
                </c:pt>
                <c:pt idx="412">
                  <c:v>6.3689066185450803E-5</c:v>
                </c:pt>
                <c:pt idx="413">
                  <c:v>6.6785471951994797E-5</c:v>
                </c:pt>
                <c:pt idx="414">
                  <c:v>7.0352194386775495E-5</c:v>
                </c:pt>
                <c:pt idx="415">
                  <c:v>7.4387744528972997E-5</c:v>
                </c:pt>
                <c:pt idx="416">
                  <c:v>7.8889722524536806E-5</c:v>
                </c:pt>
                <c:pt idx="417">
                  <c:v>8.3854569614711505E-5</c:v>
                </c:pt>
                <c:pt idx="418">
                  <c:v>8.9277297944441504E-5</c:v>
                </c:pt>
                <c:pt idx="419">
                  <c:v>9.51512021184212E-5</c:v>
                </c:pt>
                <c:pt idx="420">
                  <c:v>1.01467557997027E-4</c:v>
                </c:pt>
                <c:pt idx="421">
                  <c:v>1.08215315794175E-4</c:v>
                </c:pt>
                <c:pt idx="422">
                  <c:v>1.1538079602962799E-4</c:v>
                </c:pt>
                <c:pt idx="423">
                  <c:v>1.2294739820550699E-4</c:v>
                </c:pt>
                <c:pt idx="424">
                  <c:v>1.3089533312296599E-4</c:v>
                </c:pt>
                <c:pt idx="425">
                  <c:v>1.39201390435397E-4</c:v>
                </c:pt>
                <c:pt idx="426">
                  <c:v>1.47838753264116E-4</c:v>
                </c:pt>
                <c:pt idx="427">
                  <c:v>1.5677687141363501E-4</c:v>
                </c:pt>
                <c:pt idx="428">
                  <c:v>1.6598140387242299E-4</c:v>
                </c:pt>
                <c:pt idx="429">
                  <c:v>1.75414239856984E-4</c:v>
                </c:pt>
                <c:pt idx="430">
                  <c:v>1.85033605670641E-4</c:v>
                </c:pt>
                <c:pt idx="431">
                  <c:v>1.9479426215705499E-4</c:v>
                </c:pt>
                <c:pt idx="432">
                  <c:v>2.0464779461950401E-4</c:v>
                </c:pt>
                <c:pt idx="433">
                  <c:v>2.1454299386861999E-4</c:v>
                </c:pt>
                <c:pt idx="434">
                  <c:v>2.24426323696893E-4</c:v>
                </c:pt>
                <c:pt idx="435">
                  <c:v>2.3424246671844499E-4</c:v>
                </c:pt>
                <c:pt idx="436">
                  <c:v>2.43934937326025E-4</c:v>
                </c:pt>
                <c:pt idx="437">
                  <c:v>2.5344674766994798E-4</c:v>
                </c:pt>
                <c:pt idx="438">
                  <c:v>2.6272111020886303E-4</c:v>
                </c:pt>
                <c:pt idx="439">
                  <c:v>2.71702158649801E-4</c:v>
                </c:pt>
                <c:pt idx="440">
                  <c:v>2.8033566808306499E-4</c:v>
                </c:pt>
                <c:pt idx="441">
                  <c:v>2.8856975488600399E-4</c:v>
                </c:pt>
                <c:pt idx="442">
                  <c:v>2.9635553753580899E-4</c:v>
                </c:pt>
                <c:pt idx="443">
                  <c:v>3.0364774080880697E-4</c:v>
                </c:pt>
                <c:pt idx="444">
                  <c:v>3.1040522788397399E-4</c:v>
                </c:pt>
                <c:pt idx="445">
                  <c:v>3.1659144750587499E-4</c:v>
                </c:pt>
                <c:pt idx="446">
                  <c:v>3.2217478646104201E-4</c:v>
                </c:pt>
                <c:pt idx="447">
                  <c:v>3.2712882102470302E-4</c:v>
                </c:pt>
                <c:pt idx="448">
                  <c:v>3.31432464573115E-4</c:v>
                </c:pt>
                <c:pt idx="449">
                  <c:v>3.3507001206145901E-4</c:v>
                </c:pt>
                <c:pt idx="450">
                  <c:v>3.38031085378273E-4</c:v>
                </c:pt>
                <c:pt idx="451">
                  <c:v>3.4031048656343502E-4</c:v>
                </c:pt>
                <c:pt idx="452">
                  <c:v>3.4190796840211199E-4</c:v>
                </c:pt>
                <c:pt idx="453">
                  <c:v>3.4282793389710502E-4</c:v>
                </c:pt>
                <c:pt idx="454">
                  <c:v>3.4307907752611101E-4</c:v>
                </c:pt>
                <c:pt idx="455">
                  <c:v>3.4267398199193898E-4</c:v>
                </c:pt>
                <c:pt idx="456">
                  <c:v>3.4162868438887198E-4</c:v>
                </c:pt>
                <c:pt idx="457">
                  <c:v>3.3996222538199201E-4</c:v>
                </c:pt>
                <c:pt idx="458">
                  <c:v>3.3769619419668701E-4</c:v>
                </c:pt>
                <c:pt idx="459">
                  <c:v>3.3485428102828901E-4</c:v>
                </c:pt>
                <c:pt idx="460">
                  <c:v>3.3146184700287102E-4</c:v>
                </c:pt>
                <c:pt idx="461">
                  <c:v>3.2754552014934698E-4</c:v>
                </c:pt>
                <c:pt idx="462">
                  <c:v>3.2313282407746502E-4</c:v>
                </c:pt>
                <c:pt idx="463">
                  <c:v>3.1825184428551598E-4</c:v>
                </c:pt>
                <c:pt idx="464">
                  <c:v>3.1293093532313101E-4</c:v>
                </c:pt>
                <c:pt idx="465">
                  <c:v>3.0719847047096802E-4</c:v>
                </c:pt>
                <c:pt idx="466">
                  <c:v>3.0108263421661303E-4</c:v>
                </c:pt>
                <c:pt idx="467">
                  <c:v>2.94611256633941E-4</c:v>
                </c:pt>
                <c:pt idx="468">
                  <c:v>2.87811687824872E-4</c:v>
                </c:pt>
                <c:pt idx="469">
                  <c:v>2.8071070985684902E-4</c:v>
                </c:pt>
                <c:pt idx="470">
                  <c:v>2.7333448311346798E-4</c:v>
                </c:pt>
                <c:pt idx="471">
                  <c:v>2.6570852364701802E-4</c:v>
                </c:pt>
                <c:pt idx="472">
                  <c:v>2.5785770795167098E-4</c:v>
                </c:pt>
                <c:pt idx="473">
                  <c:v>2.4980630153223298E-4</c:v>
                </c:pt>
                <c:pt idx="474">
                  <c:v>2.4157800769263E-4</c:v>
                </c:pt>
                <c:pt idx="475">
                  <c:v>2.3319603307888199E-4</c:v>
                </c:pt>
                <c:pt idx="476">
                  <c:v>2.2468316665457601E-4</c:v>
                </c:pt>
                <c:pt idx="477">
                  <c:v>2.1606186893900899E-4</c:v>
                </c:pt>
                <c:pt idx="478">
                  <c:v>2.0735436848076701E-4</c:v>
                </c:pt>
                <c:pt idx="479">
                  <c:v>1.98582762660141E-4</c:v>
                </c:pt>
                <c:pt idx="480">
                  <c:v>1.89769120006107E-4</c:v>
                </c:pt>
                <c:pt idx="481">
                  <c:v>1.80935581276768E-4</c:v>
                </c:pt>
                <c:pt idx="482">
                  <c:v>1.7210445659053799E-4</c:v>
                </c:pt>
                <c:pt idx="483">
                  <c:v>1.63298315917365E-4</c:v>
                </c:pt>
                <c:pt idx="484">
                  <c:v>1.54540070256745E-4</c:v>
                </c:pt>
                <c:pt idx="485">
                  <c:v>1.4585304085587401E-4</c:v>
                </c:pt>
                <c:pt idx="486">
                  <c:v>1.3726101387208299E-4</c:v>
                </c:pt>
                <c:pt idx="487">
                  <c:v>1.2878827797328801E-4</c:v>
                </c:pt>
                <c:pt idx="488">
                  <c:v>1.20459642512425E-4</c:v>
                </c:pt>
                <c:pt idx="489">
                  <c:v>1.12300434118163E-4</c:v>
                </c:pt>
                <c:pt idx="490">
                  <c:v>1.04336469823421E-4</c:v>
                </c:pt>
                <c:pt idx="491">
                  <c:v>9.6594005210366105E-5</c:v>
                </c:pt>
                <c:pt idx="492">
                  <c:v>8.9099656486796099E-5</c:v>
                </c:pt>
                <c:pt idx="493">
                  <c:v>8.1880295920707096E-5</c:v>
                </c:pt>
                <c:pt idx="494">
                  <c:v>7.4962920639672399E-5</c:v>
                </c:pt>
                <c:pt idx="495">
                  <c:v>6.8374495437329596E-5</c:v>
                </c:pt>
                <c:pt idx="496">
                  <c:v>6.2141770904649904E-5</c:v>
                </c:pt>
                <c:pt idx="497">
                  <c:v>5.6291078899258302E-5</c:v>
                </c:pt>
                <c:pt idx="498">
                  <c:v>5.0848108059656497E-5</c:v>
                </c:pt>
                <c:pt idx="499">
                  <c:v>4.5837662738768102E-5</c:v>
                </c:pt>
                <c:pt idx="500">
                  <c:v>4.1283409348014901E-5</c:v>
                </c:pt>
                <c:pt idx="501">
                  <c:v>3.7207614644723103E-5</c:v>
                </c:pt>
                <c:pt idx="502">
                  <c:v>3.3630880939099102E-5</c:v>
                </c:pt>
                <c:pt idx="503">
                  <c:v>3.0571883521946301E-5</c:v>
                </c:pt>
                <c:pt idx="504">
                  <c:v>2.80471158039522E-5</c:v>
                </c:pt>
                <c:pt idx="505">
                  <c:v>2.60706476994767E-5</c:v>
                </c:pt>
                <c:pt idx="506">
                  <c:v>2.46539026752197E-5</c:v>
                </c:pt>
                <c:pt idx="507">
                  <c:v>2.3805458615475799E-5</c:v>
                </c:pt>
                <c:pt idx="508">
                  <c:v>2.35308772353007E-5</c:v>
                </c:pt>
                <c:pt idx="509">
                  <c:v>2.3832566211014301E-5</c:v>
                </c:pt>
                <c:pt idx="510">
                  <c:v>2.47096775097154E-5</c:v>
                </c:pt>
                <c:pt idx="511">
                  <c:v>2.61580446064253E-5</c:v>
                </c:pt>
                <c:pt idx="512">
                  <c:v>2.8170160403717499E-5</c:v>
                </c:pt>
                <c:pt idx="513">
                  <c:v>3.0735196741879803E-5</c:v>
                </c:pt>
                <c:pt idx="514">
                  <c:v>3.3839065437350802E-5</c:v>
                </c:pt>
                <c:pt idx="515">
                  <c:v>3.7464519843617702E-5</c:v>
                </c:pt>
                <c:pt idx="516">
                  <c:v>4.1591295021627098E-5</c:v>
                </c:pt>
                <c:pt idx="517">
                  <c:v>4.61962837639622E-5</c:v>
                </c:pt>
                <c:pt idx="518">
                  <c:v>5.1253744963647999E-5</c:v>
                </c:pt>
                <c:pt idx="519">
                  <c:v>5.6735540175722699E-5</c:v>
                </c:pt>
                <c:pt idx="520">
                  <c:v>6.2611393704418405E-5</c:v>
                </c:pt>
                <c:pt idx="521">
                  <c:v>6.8849171172622901E-5</c:v>
                </c:pt>
                <c:pt idx="522">
                  <c:v>7.5415171299649699E-5</c:v>
                </c:pt>
                <c:pt idx="523">
                  <c:v>8.2274425529304697E-5</c:v>
                </c:pt>
                <c:pt idx="524">
                  <c:v>8.9391000208755903E-5</c:v>
                </c:pt>
                <c:pt idx="525">
                  <c:v>9.6728296211094294E-5</c:v>
                </c:pt>
                <c:pt idx="526">
                  <c:v>1.04249341207923E-4</c:v>
                </c:pt>
                <c:pt idx="527">
                  <c:v>1.11917070216742E-4</c:v>
                </c:pt>
                <c:pt idx="528">
                  <c:v>1.1969459055276399E-4</c:v>
                </c:pt>
                <c:pt idx="529">
                  <c:v>1.27545427885924E-4</c:v>
                </c:pt>
                <c:pt idx="530">
                  <c:v>1.3543375072047099E-4</c:v>
                </c:pt>
                <c:pt idx="531">
                  <c:v>1.4332457125594699E-4</c:v>
                </c:pt>
                <c:pt idx="532">
                  <c:v>1.51183921234885E-4</c:v>
                </c:pt>
                <c:pt idx="533">
                  <c:v>1.58979002015979E-4</c:v>
                </c:pt>
                <c:pt idx="534">
                  <c:v>1.6667830871588499E-4</c:v>
                </c:pt>
                <c:pt idx="535">
                  <c:v>1.74251728824456E-4</c:v>
                </c:pt>
                <c:pt idx="536">
                  <c:v>1.81670616206411E-4</c:v>
                </c:pt>
                <c:pt idx="537">
                  <c:v>1.8890784184893899E-4</c:v>
                </c:pt>
                <c:pt idx="538">
                  <c:v>1.9593782309433499E-4</c:v>
                </c:pt>
                <c:pt idx="539">
                  <c:v>2.0273653340644799E-4</c:v>
                </c:pt>
                <c:pt idx="540">
                  <c:v>2.0928149495920599E-4</c:v>
                </c:pt>
                <c:pt idx="541">
                  <c:v>2.1555175650602099E-4</c:v>
                </c:pt>
                <c:pt idx="542">
                  <c:v>2.2152785909366899E-4</c:v>
                </c:pt>
                <c:pt idx="543">
                  <c:v>2.2719179222750001E-4</c:v>
                </c:pt>
                <c:pt idx="544">
                  <c:v>2.3252694308175501E-4</c:v>
                </c:pt>
                <c:pt idx="545">
                  <c:v>2.3751804128496401E-4</c:v>
                </c:pt>
                <c:pt idx="546">
                  <c:v>2.4215110170174701E-4</c:v>
                </c:pt>
                <c:pt idx="547">
                  <c:v>2.4641336748471401E-4</c:v>
                </c:pt>
                <c:pt idx="548">
                  <c:v>2.5029325548905202E-4</c:v>
                </c:pt>
                <c:pt idx="549">
                  <c:v>2.5378030593322E-4</c:v>
                </c:pt>
                <c:pt idx="550">
                  <c:v>2.56865137956655E-4</c:v>
                </c:pt>
                <c:pt idx="551">
                  <c:v>2.5953941247411501E-4</c:v>
                </c:pt>
                <c:pt idx="552">
                  <c:v>2.6179580346020901E-4</c:v>
                </c:pt>
                <c:pt idx="553">
                  <c:v>2.6362797852068901E-4</c:v>
                </c:pt>
                <c:pt idx="554">
                  <c:v>2.65030589322731E-4</c:v>
                </c:pt>
                <c:pt idx="555">
                  <c:v>2.6599927216818903E-4</c:v>
                </c:pt>
                <c:pt idx="556">
                  <c:v>2.6653065870526E-4</c:v>
                </c:pt>
                <c:pt idx="557">
                  <c:v>2.6662239648863299E-4</c:v>
                </c:pt>
                <c:pt idx="558">
                  <c:v>2.6627317881988899E-4</c:v>
                </c:pt>
                <c:pt idx="559">
                  <c:v>2.6548278303252298E-4</c:v>
                </c:pt>
                <c:pt idx="560">
                  <c:v>2.6425211613377499E-4</c:v>
                </c:pt>
                <c:pt idx="561">
                  <c:v>2.6258326648271902E-4</c:v>
                </c:pt>
                <c:pt idx="562">
                  <c:v>2.60479559975244E-4</c:v>
                </c:pt>
                <c:pt idx="563">
                  <c:v>2.57945619026154E-4</c:v>
                </c:pt>
                <c:pt idx="564">
                  <c:v>2.5498742249079298E-4</c:v>
                </c:pt>
                <c:pt idx="565">
                  <c:v>2.5161236455755902E-4</c:v>
                </c:pt>
                <c:pt idx="566">
                  <c:v>2.47829310571727E-4</c:v>
                </c:pt>
                <c:pt idx="567">
                  <c:v>2.4364864772333301E-4</c:v>
                </c:pt>
                <c:pt idx="568">
                  <c:v>2.39082328549362E-4</c:v>
                </c:pt>
                <c:pt idx="569">
                  <c:v>2.3414390526455299E-4</c:v>
                </c:pt>
                <c:pt idx="570">
                  <c:v>2.28848553045756E-4</c:v>
                </c:pt>
                <c:pt idx="571">
                  <c:v>2.2321308055096501E-4</c:v>
                </c:pt>
                <c:pt idx="572">
                  <c:v>2.17255926153776E-4</c:v>
                </c:pt>
                <c:pt idx="573">
                  <c:v>2.1099713861343099E-4</c:v>
                </c:pt>
                <c:pt idx="574">
                  <c:v>2.04458341175457E-4</c:v>
                </c:pt>
                <c:pt idx="575">
                  <c:v>1.9766267840219201E-4</c:v>
                </c:pt>
                <c:pt idx="576">
                  <c:v>1.90634745359783E-4</c:v>
                </c:pt>
                <c:pt idx="577">
                  <c:v>1.8340049913092299E-4</c:v>
                </c:pt>
                <c:pt idx="578">
                  <c:v>1.7598715297263901E-4</c:v>
                </c:pt>
                <c:pt idx="579">
                  <c:v>1.68423053787495E-4</c:v>
                </c:pt>
                <c:pt idx="580">
                  <c:v>1.60737543916034E-4</c:v>
                </c:pt>
                <c:pt idx="581">
                  <c:v>1.52960808579833E-4</c:v>
                </c:pt>
                <c:pt idx="582">
                  <c:v>1.4512371060024199E-4</c:v>
                </c:pt>
                <c:pt idx="583">
                  <c:v>1.37257614280377E-4</c:v>
                </c:pt>
                <c:pt idx="584">
                  <c:v>1.2939420056086399E-4</c:v>
                </c:pt>
                <c:pt idx="585">
                  <c:v>1.21565275737868E-4</c:v>
                </c:pt>
                <c:pt idx="586">
                  <c:v>1.13802576160923E-4</c:v>
                </c:pt>
                <c:pt idx="587">
                  <c:v>1.0613757140532E-4</c:v>
                </c:pt>
                <c:pt idx="588">
                  <c:v>9.8601268437969702E-5</c:v>
                </c:pt>
                <c:pt idx="589">
                  <c:v>9.1224019266813601E-5</c:v>
                </c:pt>
                <c:pt idx="590">
                  <c:v>8.4035334483578697E-5</c:v>
                </c:pt>
                <c:pt idx="591">
                  <c:v>7.7063704980771098E-5</c:v>
                </c:pt>
                <c:pt idx="592">
                  <c:v>7.0336433950403496E-5</c:v>
                </c:pt>
                <c:pt idx="593">
                  <c:v>6.3879481059157803E-5</c:v>
                </c:pt>
                <c:pt idx="594">
                  <c:v>5.7717320448551798E-5</c:v>
                </c:pt>
                <c:pt idx="595">
                  <c:v>5.1872813935905899E-5</c:v>
                </c:pt>
                <c:pt idx="596">
                  <c:v>4.6367100499669003E-5</c:v>
                </c:pt>
                <c:pt idx="597">
                  <c:v>4.1219502828370202E-5</c:v>
                </c:pt>
                <c:pt idx="598">
                  <c:v>3.6447451403548403E-5</c:v>
                </c:pt>
                <c:pt idx="599">
                  <c:v>3.2066426280713203E-5</c:v>
                </c:pt>
                <c:pt idx="600">
                  <c:v>2.8089916435572501E-5</c:v>
                </c:pt>
                <c:pt idx="601">
                  <c:v>2.4529396261722601E-5</c:v>
                </c:pt>
                <c:pt idx="602">
                  <c:v>2.13943185463678E-5</c:v>
                </c:pt>
                <c:pt idx="603">
                  <c:v>1.8692123017214901E-5</c:v>
                </c:pt>
                <c:pt idx="604">
                  <c:v>1.64282593504156E-5</c:v>
                </c:pt>
                <c:pt idx="605">
                  <c:v>1.4606223359297401E-5</c:v>
                </c:pt>
                <c:pt idx="606">
                  <c:v>1.32276049486885E-5</c:v>
                </c:pt>
                <c:pt idx="607">
                  <c:v>1.22921463210096E-5</c:v>
                </c:pt>
                <c:pt idx="608">
                  <c:v>1.17978088581965E-5</c:v>
                </c:pt>
                <c:pt idx="609">
                  <c:v>1.17408470773021E-5</c:v>
                </c:pt>
                <c:pt idx="610">
                  <c:v>1.21158880659082E-5</c:v>
                </c:pt>
                <c:pt idx="611">
                  <c:v>1.2916014844193199E-5</c:v>
                </c:pt>
                <c:pt idx="612">
                  <c:v>1.41328521709993E-5</c:v>
                </c:pt>
                <c:pt idx="613">
                  <c:v>1.57566534084024E-5</c:v>
                </c:pt>
                <c:pt idx="614">
                  <c:v>1.7776387179611099E-5</c:v>
                </c:pt>
                <c:pt idx="615">
                  <c:v>2.0179822694746699E-5</c:v>
                </c:pt>
                <c:pt idx="616">
                  <c:v>2.29536127742378E-5</c:v>
                </c:pt>
                <c:pt idx="617">
                  <c:v>2.6083373766183799E-5</c:v>
                </c:pt>
                <c:pt idx="618">
                  <c:v>2.9553761728062299E-5</c:v>
                </c:pt>
                <c:pt idx="619">
                  <c:v>3.3348544420631101E-5</c:v>
                </c:pt>
                <c:pt idx="620">
                  <c:v>3.7450668838965199E-5</c:v>
                </c:pt>
                <c:pt idx="621">
                  <c:v>4.18423241786476E-5</c:v>
                </c:pt>
                <c:pt idx="622">
                  <c:v>4.6505000300791797E-5</c:v>
                </c:pt>
                <c:pt idx="623">
                  <c:v>5.1419541914679299E-5</c:v>
                </c:pt>
                <c:pt idx="624">
                  <c:v>5.6566198838538801E-5</c:v>
                </c:pt>
                <c:pt idx="625">
                  <c:v>6.19246728248736E-5</c:v>
                </c:pt>
                <c:pt idx="626">
                  <c:v>6.7474161544643302E-5</c:v>
                </c:pt>
                <c:pt idx="627">
                  <c:v>7.3193400412763603E-5</c:v>
                </c:pt>
                <c:pt idx="628">
                  <c:v>7.9060703004457103E-5</c:v>
                </c:pt>
                <c:pt idx="629">
                  <c:v>8.5054000857003097E-5</c:v>
                </c:pt>
                <c:pt idx="630">
                  <c:v>9.1150883473862095E-5</c:v>
                </c:pt>
                <c:pt idx="631">
                  <c:v>9.7328639347877904E-5</c:v>
                </c:pt>
                <c:pt idx="632">
                  <c:v>1.03564298797576E-4</c:v>
                </c:pt>
                <c:pt idx="633">
                  <c:v>1.09834679366212E-4</c:v>
                </c:pt>
                <c:pt idx="634">
                  <c:v>1.16116434468318E-4</c:v>
                </c:pt>
                <c:pt idx="635">
                  <c:v>1.2238610588452599E-4</c:v>
                </c:pt>
                <c:pt idx="636">
                  <c:v>1.28620180604399E-4</c:v>
                </c:pt>
                <c:pt idx="637">
                  <c:v>1.3479515240101699E-4</c:v>
                </c:pt>
                <c:pt idx="638">
                  <c:v>1.4088758839275999E-4</c:v>
                </c:pt>
                <c:pt idx="639">
                  <c:v>1.46874200709921E-4</c:v>
                </c:pt>
                <c:pt idx="640">
                  <c:v>1.5273192323940501E-4</c:v>
                </c:pt>
                <c:pt idx="641">
                  <c:v>1.5843799327317E-4</c:v>
                </c:pt>
                <c:pt idx="642">
                  <c:v>1.6397003773830401E-4</c:v>
                </c:pt>
                <c:pt idx="643">
                  <c:v>1.6930616354219799E-4</c:v>
                </c:pt>
                <c:pt idx="644">
                  <c:v>1.7442505142826201E-4</c:v>
                </c:pt>
                <c:pt idx="645">
                  <c:v>1.79306052609242E-4</c:v>
                </c:pt>
                <c:pt idx="646">
                  <c:v>1.8392928732933301E-4</c:v>
                </c:pt>
                <c:pt idx="647">
                  <c:v>1.8827574440560401E-4</c:v>
                </c:pt>
                <c:pt idx="648">
                  <c:v>1.9232738071606599E-4</c:v>
                </c:pt>
                <c:pt idx="649">
                  <c:v>1.9606721953809399E-4</c:v>
                </c:pt>
                <c:pt idx="650">
                  <c:v>1.99479446598169E-4</c:v>
                </c:pt>
                <c:pt idx="651">
                  <c:v>2.02549502673322E-4</c:v>
                </c:pt>
                <c:pt idx="652">
                  <c:v>2.0526417158661E-4</c:v>
                </c:pt>
                <c:pt idx="653">
                  <c:v>2.0761166246356899E-4</c:v>
                </c:pt>
                <c:pt idx="654">
                  <c:v>2.0958168516337501E-4</c:v>
                </c:pt>
                <c:pt idx="655">
                  <c:v>2.11165517866441E-4</c:v>
                </c:pt>
                <c:pt idx="656">
                  <c:v>2.1235606588792001E-4</c:v>
                </c:pt>
                <c:pt idx="657">
                  <c:v>2.1314791089221201E-4</c:v>
                </c:pt>
                <c:pt idx="658">
                  <c:v>2.13537349804843E-4</c:v>
                </c:pt>
                <c:pt idx="659">
                  <c:v>2.13522422852327E-4</c:v>
                </c:pt>
                <c:pt idx="660">
                  <c:v>2.13102930305074E-4</c:v>
                </c:pt>
                <c:pt idx="661">
                  <c:v>2.1228043764993899E-4</c:v>
                </c:pt>
                <c:pt idx="662">
                  <c:v>2.1105826907452801E-4</c:v>
                </c:pt>
                <c:pt idx="663">
                  <c:v>2.09441489301632E-4</c:v>
                </c:pt>
                <c:pt idx="664">
                  <c:v>2.07436873966032E-4</c:v>
                </c:pt>
                <c:pt idx="665">
                  <c:v>2.0505286887437E-4</c:v>
                </c:pt>
                <c:pt idx="666">
                  <c:v>2.02299538628921E-4</c:v>
                </c:pt>
                <c:pt idx="667">
                  <c:v>1.9918850522539401E-4</c:v>
                </c:pt>
                <c:pt idx="668">
                  <c:v>1.95732877350958E-4</c:v>
                </c:pt>
                <c:pt idx="669">
                  <c:v>1.9194717120964199E-4</c:v>
                </c:pt>
                <c:pt idx="670">
                  <c:v>1.8784722378650801E-4</c:v>
                </c:pt>
                <c:pt idx="671">
                  <c:v>1.8345009952835099E-4</c:v>
                </c:pt>
                <c:pt idx="672">
                  <c:v>1.7877399146651099E-4</c:v>
                </c:pt>
                <c:pt idx="673">
                  <c:v>1.7383811783619799E-4</c:v>
                </c:pt>
                <c:pt idx="674">
                  <c:v>1.6866261525684699E-4</c:v>
                </c:pt>
                <c:pt idx="675">
                  <c:v>1.6326842952977199E-4</c:v>
                </c:pt>
                <c:pt idx="676">
                  <c:v>1.5767720508374599E-4</c:v>
                </c:pt>
                <c:pt idx="677">
                  <c:v>1.51911174057291E-4</c:v>
                </c:pt>
                <c:pt idx="678">
                  <c:v>1.45993045949922E-4</c:v>
                </c:pt>
                <c:pt idx="679">
                  <c:v>1.3994589870512799E-4</c:v>
                </c:pt>
                <c:pt idx="680">
                  <c:v>1.33793072007498E-4</c:v>
                </c:pt>
                <c:pt idx="681">
                  <c:v>1.27558063487158E-4</c:v>
                </c:pt>
                <c:pt idx="682">
                  <c:v>1.21264428428861E-4</c:v>
                </c:pt>
                <c:pt idx="683">
                  <c:v>1.1493568348296099E-4</c:v>
                </c:pt>
                <c:pt idx="684">
                  <c:v>1.0859521477327399E-4</c:v>
                </c:pt>
                <c:pt idx="685">
                  <c:v>1.02266190694796E-4</c:v>
                </c:pt>
                <c:pt idx="686">
                  <c:v>9.5971479594533906E-5</c:v>
                </c:pt>
                <c:pt idx="687">
                  <c:v>8.97335724331922E-5</c:v>
                </c:pt>
                <c:pt idx="688">
                  <c:v>8.3574510436122104E-5</c:v>
                </c:pt>
                <c:pt idx="689">
                  <c:v>7.7515817660244097E-5</c:v>
                </c:pt>
                <c:pt idx="690">
                  <c:v>7.1578438331101299E-5</c:v>
                </c:pt>
                <c:pt idx="691">
                  <c:v>6.5782678741855907E-5</c:v>
                </c:pt>
                <c:pt idx="692">
                  <c:v>6.0148153454822201E-5</c:v>
                </c:pt>
                <c:pt idx="693">
                  <c:v>5.4693735506634601E-5</c:v>
                </c:pt>
                <c:pt idx="694">
                  <c:v>4.9437510290709903E-5</c:v>
                </c:pt>
                <c:pt idx="695">
                  <c:v>4.4396732775361799E-5</c:v>
                </c:pt>
                <c:pt idx="696">
                  <c:v>3.95877877125451E-5</c:v>
                </c:pt>
                <c:pt idx="697">
                  <c:v>3.5026152500320599E-5</c:v>
                </c:pt>
                <c:pt idx="698">
                  <c:v>3.0726362381037501E-5</c:v>
                </c:pt>
                <c:pt idx="699">
                  <c:v>2.6701977686046201E-5</c:v>
                </c:pt>
                <c:pt idx="700">
                  <c:v>2.2965552875374901E-5</c:v>
                </c:pt>
                <c:pt idx="701">
                  <c:v>1.95286071659864E-5</c:v>
                </c:pt>
                <c:pt idx="702">
                  <c:v>1.64015965935718E-5</c:v>
                </c:pt>
                <c:pt idx="703">
                  <c:v>1.35938874088502E-5</c:v>
                </c:pt>
                <c:pt idx="704">
                  <c:v>1.11137307684418E-5</c:v>
                </c:pt>
                <c:pt idx="705">
                  <c:v>8.9682387409676499E-6</c:v>
                </c:pt>
                <c:pt idx="706">
                  <c:v>7.1633617094763703E-6</c:v>
                </c:pt>
                <c:pt idx="707">
                  <c:v>5.7038673100189498E-6</c:v>
                </c:pt>
                <c:pt idx="708">
                  <c:v>4.5933211016527396E-6</c:v>
                </c:pt>
                <c:pt idx="709">
                  <c:v>3.8340692139201796E-6</c:v>
                </c:pt>
                <c:pt idx="710">
                  <c:v>3.4272232625888E-6</c:v>
                </c:pt>
                <c:pt idx="711">
                  <c:v>3.37264786198875E-6</c:v>
                </c:pt>
                <c:pt idx="712">
                  <c:v>3.6689510916341999E-6</c:v>
                </c:pt>
                <c:pt idx="713">
                  <c:v>4.31347829515442E-6</c:v>
                </c:pt>
                <c:pt idx="714">
                  <c:v>5.3023096002795396E-6</c:v>
                </c:pt>
                <c:pt idx="715">
                  <c:v>6.6302615493347602E-6</c:v>
                </c:pt>
                <c:pt idx="716">
                  <c:v>8.2908932202294808E-6</c:v>
                </c:pt>
                <c:pt idx="717">
                  <c:v>1.02765171983441E-5</c:v>
                </c:pt>
                <c:pt idx="718">
                  <c:v>1.25782157303022E-5</c:v>
                </c:pt>
                <c:pt idx="719">
                  <c:v>1.51858623518685E-5</c:v>
                </c:pt>
                <c:pt idx="720">
                  <c:v>1.8088149234841299E-5</c:v>
                </c:pt>
                <c:pt idx="721">
                  <c:v>2.12726204426965E-5</c:v>
                </c:pt>
                <c:pt idx="722">
                  <c:v>2.4725711222957801E-5</c:v>
                </c:pt>
                <c:pt idx="723">
                  <c:v>2.8432793397003001E-5</c:v>
                </c:pt>
                <c:pt idx="724">
                  <c:v>3.2378226836596098E-5</c:v>
                </c:pt>
                <c:pt idx="725">
                  <c:v>3.6545416942247698E-5</c:v>
                </c:pt>
                <c:pt idx="726">
                  <c:v>4.09168779630213E-5</c:v>
                </c:pt>
                <c:pt idx="727">
                  <c:v>4.5474301922083402E-5</c:v>
                </c:pt>
                <c:pt idx="728">
                  <c:v>5.0198632838612103E-5</c:v>
                </c:pt>
                <c:pt idx="729">
                  <c:v>5.5070145866058903E-5</c:v>
                </c:pt>
                <c:pt idx="730">
                  <c:v>6.0068530900544502E-5</c:v>
                </c:pt>
                <c:pt idx="731">
                  <c:v>6.5172980152613293E-5</c:v>
                </c:pt>
                <c:pt idx="732">
                  <c:v>7.0362279121795299E-5</c:v>
                </c:pt>
                <c:pt idx="733">
                  <c:v>7.5614900367399694E-5</c:v>
                </c:pt>
                <c:pt idx="734">
                  <c:v>8.0909099431491206E-5</c:v>
                </c:pt>
                <c:pt idx="735">
                  <c:v>8.6223012241703695E-5</c:v>
                </c:pt>
                <c:pt idx="736">
                  <c:v>9.1534753302851001E-5</c:v>
                </c:pt>
                <c:pt idx="737">
                  <c:v>9.6822513977428207E-5</c:v>
                </c:pt>
                <c:pt idx="738">
                  <c:v>1.0206466015609401E-4</c:v>
                </c:pt>
                <c:pt idx="739">
                  <c:v>1.0723982862991101E-4</c:v>
                </c:pt>
                <c:pt idx="740">
                  <c:v>1.12327021496138E-4</c:v>
                </c:pt>
                <c:pt idx="741">
                  <c:v>1.1730569795821699E-4</c:v>
                </c:pt>
                <c:pt idx="742">
                  <c:v>1.2215586291750699E-4</c:v>
                </c:pt>
                <c:pt idx="743">
                  <c:v>1.2685815179856299E-4</c:v>
                </c:pt>
                <c:pt idx="744">
                  <c:v>1.3139391110026399E-4</c:v>
                </c:pt>
                <c:pt idx="745">
                  <c:v>1.3574527422092499E-4</c:v>
                </c:pt>
                <c:pt idx="746">
                  <c:v>1.3989523216541901E-4</c:v>
                </c:pt>
                <c:pt idx="747">
                  <c:v>1.43827698805276E-4</c:v>
                </c:pt>
                <c:pt idx="748">
                  <c:v>1.47527570427344E-4</c:v>
                </c:pt>
                <c:pt idx="749">
                  <c:v>1.5098077937187199E-4</c:v>
                </c:pt>
                <c:pt idx="750">
                  <c:v>1.5417434162549201E-4</c:v>
                </c:pt>
                <c:pt idx="751">
                  <c:v>1.57096398297556E-4</c:v>
                </c:pt>
                <c:pt idx="752">
                  <c:v>1.5973625096848699E-4</c:v>
                </c:pt>
                <c:pt idx="753">
                  <c:v>1.6208439095537501E-4</c:v>
                </c:pt>
                <c:pt idx="754">
                  <c:v>1.64132522592106E-4</c:v>
                </c:pt>
                <c:pt idx="755">
                  <c:v>1.6587358066815001E-4</c:v>
                </c:pt>
                <c:pt idx="756">
                  <c:v>1.6730174221121701E-4</c:v>
                </c:pt>
                <c:pt idx="757">
                  <c:v>1.6841243283387399E-4</c:v>
                </c:pt>
                <c:pt idx="758">
                  <c:v>1.69202327892581E-4</c:v>
                </c:pt>
                <c:pt idx="759">
                  <c:v>1.6966934872938299E-4</c:v>
                </c:pt>
                <c:pt idx="760">
                  <c:v>1.69812654281631E-4</c:v>
                </c:pt>
                <c:pt idx="761">
                  <c:v>1.6963262835382E-4</c:v>
                </c:pt>
                <c:pt idx="762">
                  <c:v>1.6913086284811401E-4</c:v>
                </c:pt>
                <c:pt idx="763">
                  <c:v>1.6831013724689201E-4</c:v>
                </c:pt>
                <c:pt idx="764">
                  <c:v>1.671743946321E-4</c:v>
                </c:pt>
                <c:pt idx="765">
                  <c:v>1.65728714513026E-4</c:v>
                </c:pt>
                <c:pt idx="766">
                  <c:v>1.63979282716958E-4</c:v>
                </c:pt>
                <c:pt idx="767">
                  <c:v>1.6193335857681601E-4</c:v>
                </c:pt>
                <c:pt idx="768">
                  <c:v>1.59599239627027E-4</c:v>
                </c:pt>
                <c:pt idx="769">
                  <c:v>1.56986223994492E-4</c:v>
                </c:pt>
                <c:pt idx="770">
                  <c:v>1.54104570646253E-4</c:v>
                </c:pt>
                <c:pt idx="771">
                  <c:v>1.5096545763025601E-4</c:v>
                </c:pt>
                <c:pt idx="772">
                  <c:v>1.4758093842112899E-4</c:v>
                </c:pt>
                <c:pt idx="773">
                  <c:v>1.4396389646000401E-4</c:v>
                </c:pt>
                <c:pt idx="774">
                  <c:v>1.4012799795663601E-4</c:v>
                </c:pt>
                <c:pt idx="775">
                  <c:v>1.36087643004115E-4</c:v>
                </c:pt>
                <c:pt idx="776">
                  <c:v>1.3185791504180601E-4</c:v>
                </c:pt>
                <c:pt idx="777">
                  <c:v>1.2745452869114101E-4</c:v>
                </c:pt>
                <c:pt idx="778">
                  <c:v>1.2289377598198299E-4</c:v>
                </c:pt>
                <c:pt idx="779">
                  <c:v>1.18192470984499E-4</c:v>
                </c:pt>
                <c:pt idx="780">
                  <c:v>1.13367892863071E-4</c:v>
                </c:pt>
                <c:pt idx="781">
                  <c:v>1.08437727374639E-4</c:v>
                </c:pt>
                <c:pt idx="782">
                  <c:v>1.03420006843905E-4</c:v>
                </c:pt>
                <c:pt idx="783">
                  <c:v>9.8333048661782999E-5</c:v>
                </c:pt>
                <c:pt idx="784">
                  <c:v>9.31953923710873E-5</c:v>
                </c:pt>
                <c:pt idx="785">
                  <c:v>8.8025735424191405E-5</c:v>
                </c:pt>
                <c:pt idx="786">
                  <c:v>8.2842867720892701E-5</c:v>
                </c:pt>
                <c:pt idx="787">
                  <c:v>7.7665605060306595E-5</c:v>
                </c:pt>
                <c:pt idx="788">
                  <c:v>7.2512721667759405E-5</c:v>
                </c:pt>
                <c:pt idx="789">
                  <c:v>6.7402881985647795E-5</c:v>
                </c:pt>
                <c:pt idx="790">
                  <c:v>6.2354571945431506E-5</c:v>
                </c:pt>
                <c:pt idx="791">
                  <c:v>5.7386029965632598E-5</c:v>
                </c:pt>
                <c:pt idx="792">
                  <c:v>5.2515177947242697E-5</c:v>
                </c:pt>
                <c:pt idx="793">
                  <c:v>4.7759552562643198E-5</c:v>
                </c:pt>
                <c:pt idx="794">
                  <c:v>4.3136237156385101E-5</c:v>
                </c:pt>
                <c:pt idx="795">
                  <c:v>3.86617945953919E-5</c:v>
                </c:pt>
                <c:pt idx="796">
                  <c:v>3.4352201421818602E-5</c:v>
                </c:pt>
                <c:pt idx="797">
                  <c:v>3.0222783673481499E-5</c:v>
                </c:pt>
                <c:pt idx="798">
                  <c:v>2.6288154744105899E-5</c:v>
                </c:pt>
                <c:pt idx="799">
                  <c:v>2.2562155658347301E-5</c:v>
                </c:pt>
                <c:pt idx="800">
                  <c:v>1.90577981344343E-5</c:v>
                </c:pt>
                <c:pt idx="801">
                  <c:v>1.5787210800287599E-5</c:v>
                </c:pt>
                <c:pt idx="802">
                  <c:v>1.27615889170744E-5</c:v>
                </c:pt>
                <c:pt idx="803">
                  <c:v>9.9911479474917699E-6</c:v>
                </c:pt>
                <c:pt idx="804">
                  <c:v>7.48508128480486E-6</c:v>
                </c:pt>
                <c:pt idx="805">
                  <c:v>5.2515224331021699E-6</c:v>
                </c:pt>
                <c:pt idx="806">
                  <c:v>3.2975118997181601E-6</c:v>
                </c:pt>
                <c:pt idx="807">
                  <c:v>1.6289690277555E-6</c:v>
                </c:pt>
                <c:pt idx="808">
                  <c:v>2.5066896060971501E-7</c:v>
                </c:pt>
                <c:pt idx="809">
                  <c:v>-8.33775108094083E-7</c:v>
                </c:pt>
                <c:pt idx="810">
                  <c:v>-1.62192428611247E-6</c:v>
                </c:pt>
                <c:pt idx="811">
                  <c:v>-2.1125208643354602E-6</c:v>
                </c:pt>
                <c:pt idx="812">
                  <c:v>-2.3054896995388999E-6</c:v>
                </c:pt>
                <c:pt idx="813">
                  <c:v>-2.2019341112716399E-6</c:v>
                </c:pt>
                <c:pt idx="814">
                  <c:v>-1.8041263476738001E-6</c:v>
                </c:pt>
                <c:pt idx="815">
                  <c:v>-1.11549271547895E-6</c:v>
                </c:pt>
                <c:pt idx="816">
                  <c:v>-1.4059350814329699E-7</c:v>
                </c:pt>
                <c:pt idx="817">
                  <c:v>1.1149020975456099E-6</c:v>
                </c:pt>
                <c:pt idx="818">
                  <c:v>2.6442459723610799E-6</c:v>
                </c:pt>
                <c:pt idx="819">
                  <c:v>4.4396455584862004E-6</c:v>
                </c:pt>
                <c:pt idx="820">
                  <c:v>6.4923027247239699E-6</c:v>
                </c:pt>
                <c:pt idx="821">
                  <c:v>8.7924566681559998E-6</c:v>
                </c:pt>
                <c:pt idx="822">
                  <c:v>1.13294305579362E-5</c:v>
                </c:pt>
                <c:pt idx="823">
                  <c:v>1.4091681601530401E-5</c:v>
                </c:pt>
                <c:pt idx="824">
                  <c:v>1.7066854202388699E-5</c:v>
                </c:pt>
                <c:pt idx="825">
                  <c:v>2.0241835870729201E-5</c:v>
                </c:pt>
                <c:pt idx="826">
                  <c:v>2.3602815545687601E-5</c:v>
                </c:pt>
                <c:pt idx="827">
                  <c:v>2.7135343987385699E-5</c:v>
                </c:pt>
                <c:pt idx="828">
                  <c:v>3.0824395901228699E-5</c:v>
                </c:pt>
                <c:pt idx="829">
                  <c:v>3.4654433463675398E-5</c:v>
                </c:pt>
                <c:pt idx="830">
                  <c:v>3.8609470928485697E-5</c:v>
                </c:pt>
                <c:pt idx="831">
                  <c:v>4.2673140004662597E-5</c:v>
                </c:pt>
                <c:pt idx="832">
                  <c:v>4.6828755711558902E-5</c:v>
                </c:pt>
                <c:pt idx="833">
                  <c:v>5.1059382432498003E-5</c:v>
                </c:pt>
                <c:pt idx="834">
                  <c:v>5.5347899905315898E-5</c:v>
                </c:pt>
                <c:pt idx="835">
                  <c:v>5.9677068906053997E-5</c:v>
                </c:pt>
                <c:pt idx="836">
                  <c:v>6.4029596400184101E-5</c:v>
                </c:pt>
                <c:pt idx="837">
                  <c:v>6.8388199953836796E-5</c:v>
                </c:pt>
                <c:pt idx="838">
                  <c:v>7.2735671215152294E-5</c:v>
                </c:pt>
                <c:pt idx="839">
                  <c:v>7.7054938292743603E-5</c:v>
                </c:pt>
                <c:pt idx="840">
                  <c:v>8.1329126874052205E-5</c:v>
                </c:pt>
                <c:pt idx="841">
                  <c:v>8.5541619940840606E-5</c:v>
                </c:pt>
                <c:pt idx="842">
                  <c:v>8.9676115951993395E-5</c:v>
                </c:pt>
                <c:pt idx="843">
                  <c:v>9.3716685375045002E-5</c:v>
                </c:pt>
                <c:pt idx="844">
                  <c:v>9.7647825457324098E-5</c:v>
                </c:pt>
                <c:pt idx="845">
                  <c:v>1.01454513135252E-4</c:v>
                </c:pt>
                <c:pt idx="846">
                  <c:v>1.0512225598618899E-4</c:v>
                </c:pt>
                <c:pt idx="847">
                  <c:v>1.08637141131312E-4</c:v>
                </c:pt>
                <c:pt idx="848">
                  <c:v>1.1198588200053599E-4</c:v>
                </c:pt>
                <c:pt idx="849">
                  <c:v>1.1515586287145399E-4</c:v>
                </c:pt>
                <c:pt idx="850">
                  <c:v>1.18135181094097E-4</c:v>
                </c:pt>
                <c:pt idx="851">
                  <c:v>1.2091268691197399E-4</c:v>
                </c:pt>
                <c:pt idx="852">
                  <c:v>1.23478020787883E-4</c:v>
                </c:pt>
                <c:pt idx="853">
                  <c:v>1.2582164814036701E-4</c:v>
                </c:pt>
                <c:pt idx="854">
                  <c:v>1.2793489139403301E-4</c:v>
                </c:pt>
                <c:pt idx="855">
                  <c:v>1.29809959244272E-4</c:v>
                </c:pt>
                <c:pt idx="856">
                  <c:v>1.3143997303472101E-4</c:v>
                </c:pt>
                <c:pt idx="857">
                  <c:v>1.3281899014423899E-4</c:v>
                </c:pt>
                <c:pt idx="858">
                  <c:v>1.33942024279649E-4</c:v>
                </c:pt>
                <c:pt idx="859">
                  <c:v>1.34805062571067E-4</c:v>
                </c:pt>
                <c:pt idx="860">
                  <c:v>1.35405079368778E-4</c:v>
                </c:pt>
                <c:pt idx="861">
                  <c:v>1.35740046644292E-4</c:v>
                </c:pt>
                <c:pt idx="862">
                  <c:v>1.3580894090368701E-4</c:v>
                </c:pt>
                <c:pt idx="863">
                  <c:v>1.35611746528738E-4</c:v>
                </c:pt>
                <c:pt idx="864">
                  <c:v>1.35149455470628E-4</c:v>
                </c:pt>
                <c:pt idx="865">
                  <c:v>1.3442406323235299E-4</c:v>
                </c:pt>
                <c:pt idx="866">
                  <c:v>1.3343856108915701E-4</c:v>
                </c:pt>
                <c:pt idx="867">
                  <c:v>1.3219692451148099E-4</c:v>
                </c:pt>
                <c:pt idx="868">
                  <c:v>1.3070409777179699E-4</c:v>
                </c:pt>
                <c:pt idx="869">
                  <c:v>1.28965974735196E-4</c:v>
                </c:pt>
                <c:pt idx="870">
                  <c:v>1.2698937585352399E-4</c:v>
                </c:pt>
                <c:pt idx="871">
                  <c:v>1.2478202140398201E-4</c:v>
                </c:pt>
                <c:pt idx="872">
                  <c:v>1.2235250103515599E-4</c:v>
                </c:pt>
                <c:pt idx="873">
                  <c:v>1.19710239706109E-4</c:v>
                </c:pt>
                <c:pt idx="874">
                  <c:v>1.1686546012728201E-4</c:v>
                </c:pt>
                <c:pt idx="875">
                  <c:v>1.13829141834994E-4</c:v>
                </c:pt>
                <c:pt idx="876">
                  <c:v>1.1061297705417301E-4</c:v>
                </c:pt>
                <c:pt idx="877">
                  <c:v>1.07229323526196E-4</c:v>
                </c:pt>
                <c:pt idx="878">
                  <c:v>1.03691154500019E-4</c:v>
                </c:pt>
                <c:pt idx="879">
                  <c:v>1.0001200610491799E-4</c:v>
                </c:pt>
                <c:pt idx="880">
                  <c:v>9.6205922341805299E-5</c:v>
                </c:pt>
                <c:pt idx="881">
                  <c:v>9.2287397947011301E-5</c:v>
                </c:pt>
                <c:pt idx="882">
                  <c:v>8.82713193973359E-5</c:v>
                </c:pt>
                <c:pt idx="883">
                  <c:v>8.4172904337989103E-5</c:v>
                </c:pt>
                <c:pt idx="884">
                  <c:v>8.0007639725480605E-5</c:v>
                </c:pt>
                <c:pt idx="885">
                  <c:v>7.5791218985540103E-5</c:v>
                </c:pt>
                <c:pt idx="886">
                  <c:v>7.1539478491629207E-5</c:v>
                </c:pt>
                <c:pt idx="887">
                  <c:v>6.7268333672516003E-5</c:v>
                </c:pt>
                <c:pt idx="888">
                  <c:v>6.29937150577144E-5</c:v>
                </c:pt>
                <c:pt idx="889">
                  <c:v>5.8731504567378097E-5</c:v>
                </c:pt>
                <c:pt idx="890">
                  <c:v>5.44974723485648E-5</c:v>
                </c:pt>
                <c:pt idx="891">
                  <c:v>5.0307214452751203E-5</c:v>
                </c:pt>
                <c:pt idx="892">
                  <c:v>4.6176091640234497E-5</c:v>
                </c:pt>
                <c:pt idx="893">
                  <c:v>4.2119169585768599E-5</c:v>
                </c:pt>
                <c:pt idx="894">
                  <c:v>3.8151160746657197E-5</c:v>
                </c:pt>
                <c:pt idx="895">
                  <c:v>3.42863681397745E-5</c:v>
                </c:pt>
                <c:pt idx="896">
                  <c:v>3.0538631257845602E-5</c:v>
                </c:pt>
                <c:pt idx="897">
                  <c:v>2.6921274338041899E-5</c:v>
                </c:pt>
                <c:pt idx="898">
                  <c:v>2.34470571777824E-5</c:v>
                </c:pt>
                <c:pt idx="899">
                  <c:v>2.0128128673832902E-5</c:v>
                </c:pt>
                <c:pt idx="900">
                  <c:v>1.6975983241619999E-5</c:v>
                </c:pt>
                <c:pt idx="901">
                  <c:v>1.40014202523591E-5</c:v>
                </c:pt>
                <c:pt idx="902">
                  <c:v>1.12145066063768E-5</c:v>
                </c:pt>
                <c:pt idx="903">
                  <c:v>8.6245425420923703E-6</c:v>
                </c:pt>
                <c:pt idx="904">
                  <c:v>6.2400307617140196E-6</c:v>
                </c:pt>
                <c:pt idx="905">
                  <c:v>4.0686489369705599E-6</c:v>
                </c:pt>
                <c:pt idx="906">
                  <c:v>2.1172256412867401E-6</c:v>
                </c:pt>
                <c:pt idx="907">
                  <c:v>3.9171973884168898E-7</c:v>
                </c:pt>
                <c:pt idx="908">
                  <c:v>-1.1027967539839099E-6</c:v>
                </c:pt>
                <c:pt idx="909">
                  <c:v>-2.3621523330990501E-6</c:v>
                </c:pt>
                <c:pt idx="910">
                  <c:v>-3.3830862081570101E-6</c:v>
                </c:pt>
                <c:pt idx="911">
                  <c:v>-4.1632550635509396E-6</c:v>
                </c:pt>
                <c:pt idx="912">
                  <c:v>-4.7012364119536202E-6</c:v>
                </c:pt>
                <c:pt idx="913">
                  <c:v>-4.9965285827453103E-6</c:v>
                </c:pt>
                <c:pt idx="914">
                  <c:v>-5.0495473959926199E-6</c:v>
                </c:pt>
                <c:pt idx="915">
                  <c:v>-4.86161958002182E-6</c:v>
                </c:pt>
                <c:pt idx="916">
                  <c:v>-4.43497299717131E-6</c:v>
                </c:pt>
                <c:pt idx="917">
                  <c:v>-3.7727237481214701E-6</c:v>
                </c:pt>
                <c:pt idx="918">
                  <c:v>-2.8788602304071802E-6</c:v>
                </c:pt>
                <c:pt idx="919">
                  <c:v>-1.75822423144524E-6</c:v>
                </c:pt>
                <c:pt idx="920">
                  <c:v>-4.1648914078461101E-7</c:v>
                </c:pt>
                <c:pt idx="921">
                  <c:v>1.13986462956119E-6</c:v>
                </c:pt>
                <c:pt idx="922">
                  <c:v>2.9035769237924602E-6</c:v>
                </c:pt>
                <c:pt idx="923">
                  <c:v>4.8666377230457303E-6</c:v>
                </c:pt>
                <c:pt idx="924">
                  <c:v>7.0203195270223699E-6</c:v>
                </c:pt>
                <c:pt idx="925">
                  <c:v>9.3552121310131399E-6</c:v>
                </c:pt>
                <c:pt idx="926">
                  <c:v>1.1861259688163299E-5</c:v>
                </c:pt>
                <c:pt idx="927">
                  <c:v>1.45277999418515E-5</c:v>
                </c:pt>
                <c:pt idx="928">
                  <c:v>1.7343605507723602E-5</c:v>
                </c:pt>
                <c:pt idx="929">
                  <c:v>2.0296927079213101E-5</c:v>
                </c:pt>
                <c:pt idx="930">
                  <c:v>2.33755384243035E-5</c:v>
                </c:pt>
                <c:pt idx="931">
                  <c:v>2.65667830348665E-5</c:v>
                </c:pt>
                <c:pt idx="932">
                  <c:v>2.9857622283192801E-5</c:v>
                </c:pt>
                <c:pt idx="933">
                  <c:v>3.3234684933382703E-5</c:v>
                </c:pt>
                <c:pt idx="934">
                  <c:v>3.6684317848165502E-5</c:v>
                </c:pt>
                <c:pt idx="935">
                  <c:v>4.0192637724564201E-5</c:v>
                </c:pt>
                <c:pt idx="936">
                  <c:v>4.3745583684730203E-5</c:v>
                </c:pt>
                <c:pt idx="937">
                  <c:v>4.7328970541356902E-5</c:v>
                </c:pt>
                <c:pt idx="938">
                  <c:v>5.0928542550477497E-5</c:v>
                </c:pt>
                <c:pt idx="939">
                  <c:v>5.4530027458283702E-5</c:v>
                </c:pt>
                <c:pt idx="940">
                  <c:v>5.8119190643018201E-5</c:v>
                </c:pt>
                <c:pt idx="941">
                  <c:v>6.1681889148112296E-5</c:v>
                </c:pt>
                <c:pt idx="942">
                  <c:v>6.5204125398709599E-5</c:v>
                </c:pt>
                <c:pt idx="943">
                  <c:v>6.8672100390640105E-5</c:v>
                </c:pt>
                <c:pt idx="944">
                  <c:v>7.2072266138918694E-5</c:v>
                </c:pt>
                <c:pt idx="945">
                  <c:v>7.5391377172025298E-5</c:v>
                </c:pt>
                <c:pt idx="946">
                  <c:v>7.8616540858670697E-5</c:v>
                </c:pt>
                <c:pt idx="947">
                  <c:v>8.1735266355538404E-5</c:v>
                </c:pt>
                <c:pt idx="948">
                  <c:v>8.4735511967658705E-5</c:v>
                </c:pt>
                <c:pt idx="949">
                  <c:v>8.7605730717657998E-5</c:v>
                </c:pt>
                <c:pt idx="950">
                  <c:v>9.0334913926143497E-5</c:v>
                </c:pt>
                <c:pt idx="951">
                  <c:v>9.2912632612920606E-5</c:v>
                </c:pt>
                <c:pt idx="952">
                  <c:v>9.5329076537569205E-5</c:v>
                </c:pt>
                <c:pt idx="953">
                  <c:v>9.7575090708080898E-5</c:v>
                </c:pt>
                <c:pt idx="954">
                  <c:v>9.9642209197700997E-5</c:v>
                </c:pt>
                <c:pt idx="955">
                  <c:v>1.0152268612276E-4</c:v>
                </c:pt>
                <c:pt idx="956">
                  <c:v>1.03209523647993E-4</c:v>
                </c:pt>
                <c:pt idx="957">
                  <c:v>1.0469649690053199E-4</c:v>
                </c:pt>
                <c:pt idx="958">
                  <c:v>1.05978175689274E-4</c:v>
                </c:pt>
                <c:pt idx="959">
                  <c:v>1.07049942942548E-4</c:v>
                </c:pt>
                <c:pt idx="960">
                  <c:v>1.07908009793734E-4</c:v>
                </c:pt>
                <c:pt idx="961">
                  <c:v>1.0854942726166999E-4</c:v>
                </c:pt>
                <c:pt idx="962">
                  <c:v>1.0897209449002E-4</c:v>
                </c:pt>
                <c:pt idx="963">
                  <c:v>1.0917476352724099E-4</c:v>
                </c:pt>
                <c:pt idx="964">
                  <c:v>1.0915704064613199E-4</c:v>
                </c:pt>
                <c:pt idx="965">
                  <c:v>1.08919384219105E-4</c:v>
                </c:pt>
                <c:pt idx="966">
                  <c:v>1.08463099182E-4</c:v>
                </c:pt>
                <c:pt idx="967">
                  <c:v>1.07790328135573E-4</c:v>
                </c:pt>
                <c:pt idx="968">
                  <c:v>1.06904039149303E-4</c:v>
                </c:pt>
                <c:pt idx="969">
                  <c:v>1.05808010347037E-4</c:v>
                </c:pt>
                <c:pt idx="970">
                  <c:v>1.04506811367986E-4</c:v>
                </c:pt>
                <c:pt idx="971">
                  <c:v>1.03005781809603E-4</c:v>
                </c:pt>
                <c:pt idx="972">
                  <c:v>1.01311006770973E-4</c:v>
                </c:pt>
                <c:pt idx="973">
                  <c:v>9.9429289626329904E-5</c:v>
                </c:pt>
                <c:pt idx="974">
                  <c:v>9.7368122168228394E-5</c:v>
                </c:pt>
                <c:pt idx="975">
                  <c:v>9.5135652268755097E-5</c:v>
                </c:pt>
                <c:pt idx="976">
                  <c:v>9.2740649214837295E-5</c:v>
                </c:pt>
                <c:pt idx="977">
                  <c:v>9.01924668803541E-5</c:v>
                </c:pt>
                <c:pt idx="978">
                  <c:v>8.7501004903291194E-5</c:v>
                </c:pt>
                <c:pt idx="979">
                  <c:v>8.4676668040699894E-5</c:v>
                </c:pt>
                <c:pt idx="980">
                  <c:v>8.1730323877745497E-5</c:v>
                </c:pt>
                <c:pt idx="981">
                  <c:v>7.8673259069729899E-5</c:v>
                </c:pt>
                <c:pt idx="982">
                  <c:v>7.5517134297700702E-5</c:v>
                </c:pt>
                <c:pt idx="983">
                  <c:v>7.2273938119191898E-5</c:v>
                </c:pt>
                <c:pt idx="984">
                  <c:v>6.8955939895841203E-5</c:v>
                </c:pt>
                <c:pt idx="985">
                  <c:v>6.5575641979183594E-5</c:v>
                </c:pt>
                <c:pt idx="986">
                  <c:v>6.2145731334885604E-5</c:v>
                </c:pt>
                <c:pt idx="987">
                  <c:v>5.86790307841516E-5</c:v>
                </c:pt>
                <c:pt idx="988">
                  <c:v>5.5188450039050298E-5</c:v>
                </c:pt>
                <c:pt idx="989">
                  <c:v>5.1686936706155301E-5</c:v>
                </c:pt>
                <c:pt idx="990">
                  <c:v>4.8187427430216497E-5</c:v>
                </c:pt>
                <c:pt idx="991">
                  <c:v>4.4702799346631299E-5</c:v>
                </c:pt>
                <c:pt idx="992">
                  <c:v>4.1245822008309601E-5</c:v>
                </c:pt>
                <c:pt idx="993">
                  <c:v>3.7829109949152498E-5</c:v>
                </c:pt>
                <c:pt idx="994">
                  <c:v>3.4465076042825197E-5</c:v>
                </c:pt>
                <c:pt idx="995">
                  <c:v>3.1165885811802799E-5</c:v>
                </c:pt>
                <c:pt idx="996">
                  <c:v>2.7943412837822701E-5</c:v>
                </c:pt>
                <c:pt idx="997">
                  <c:v>2.4809195420877199E-5</c:v>
                </c:pt>
                <c:pt idx="998">
                  <c:v>2.1774394629722301E-5</c:v>
                </c:pt>
                <c:pt idx="999">
                  <c:v>1.88497538825414E-5</c:v>
                </c:pt>
                <c:pt idx="1000">
                  <c:v>1.60455601918669E-5</c:v>
                </c:pt>
                <c:pt idx="1001">
                  <c:v>1.33716072031002E-5</c:v>
                </c:pt>
                <c:pt idx="1002">
                  <c:v>1.08371601509435E-5</c:v>
                </c:pt>
                <c:pt idx="1003">
                  <c:v>8.4509228527454908E-6</c:v>
                </c:pt>
                <c:pt idx="1004">
                  <c:v>6.2210068521148502E-6</c:v>
                </c:pt>
                <c:pt idx="1005">
                  <c:v>4.1549028201492704E-6</c:v>
                </c:pt>
                <c:pt idx="1006">
                  <c:v>2.2594543152246701E-6</c:v>
                </c:pt>
                <c:pt idx="1007">
                  <c:v>5.4083399546022396E-7</c:v>
                </c:pt>
                <c:pt idx="1008">
                  <c:v>-9.9547762930532308E-7</c:v>
                </c:pt>
                <c:pt idx="1009">
                  <c:v>-2.3447108269421402E-6</c:v>
                </c:pt>
                <c:pt idx="1010">
                  <c:v>-3.5028225830149502E-6</c:v>
                </c:pt>
                <c:pt idx="1011">
                  <c:v>-4.4665097892060901E-6</c:v>
                </c:pt>
                <c:pt idx="1012">
                  <c:v>-5.2332196272728398E-6</c:v>
                </c:pt>
                <c:pt idx="1013">
                  <c:v>-5.8011571053312197E-6</c:v>
                </c:pt>
                <c:pt idx="1014">
                  <c:v>-6.1692897134129902E-6</c:v>
                </c:pt>
                <c:pt idx="1015">
                  <c:v>-6.3373491758267504E-6</c:v>
                </c:pt>
                <c:pt idx="1016">
                  <c:v>-6.3058302888308898E-6</c:v>
                </c:pt>
                <c:pt idx="1017">
                  <c:v>-6.0759868434482496E-6</c:v>
                </c:pt>
                <c:pt idx="1018">
                  <c:v>-5.6498246448648E-6</c:v>
                </c:pt>
                <c:pt idx="1019">
                  <c:v>-5.0300916516946498E-6</c:v>
                </c:pt>
                <c:pt idx="1020">
                  <c:v>-4.2202652703906597E-6</c:v>
                </c:pt>
                <c:pt idx="1021">
                  <c:v>-3.2245368521589898E-6</c:v>
                </c:pt>
                <c:pt idx="1022">
                  <c:v>-2.04779345181469E-6</c:v>
                </c:pt>
                <c:pt idx="1023">
                  <c:v>-6.9559692001050703E-7</c:v>
                </c:pt>
                <c:pt idx="1024">
                  <c:v>8.2583958790622798E-7</c:v>
                </c:pt>
                <c:pt idx="1025">
                  <c:v>2.5096775915907699E-6</c:v>
                </c:pt>
                <c:pt idx="1026">
                  <c:v>4.3484816479207002E-6</c:v>
                </c:pt>
                <c:pt idx="1027">
                  <c:v>6.3342499789287302E-6</c:v>
                </c:pt>
                <c:pt idx="1028">
                  <c:v>8.4584472383818601E-6</c:v>
                </c:pt>
                <c:pt idx="1029">
                  <c:v>1.0712039280282901E-5</c:v>
                </c:pt>
                <c:pt idx="1030">
                  <c:v>1.3085529783590199E-5</c:v>
                </c:pt>
                <c:pt idx="1031">
                  <c:v>1.5568998579215401E-5</c:v>
                </c:pt>
                <c:pt idx="1032">
                  <c:v>1.8152141517930101E-5</c:v>
                </c:pt>
                <c:pt idx="1033">
                  <c:v>2.0824311711243201E-5</c:v>
                </c:pt>
                <c:pt idx="1034">
                  <c:v>2.35745619716496E-5</c:v>
                </c:pt>
                <c:pt idx="1035">
                  <c:v>2.6391688273927E-5</c:v>
                </c:pt>
                <c:pt idx="1036">
                  <c:v>2.9264274055405E-5</c:v>
                </c:pt>
                <c:pt idx="1037">
                  <c:v>3.2180735170360299E-5</c:v>
                </c:pt>
                <c:pt idx="1038">
                  <c:v>3.5129365311910803E-5</c:v>
                </c:pt>
                <c:pt idx="1039">
                  <c:v>3.80983817139917E-5</c:v>
                </c:pt>
                <c:pt idx="1040">
                  <c:v>4.1075970946174998E-5</c:v>
                </c:pt>
                <c:pt idx="1041">
                  <c:v>4.4050334615233999E-5</c:v>
                </c:pt>
                <c:pt idx="1042">
                  <c:v>4.7009734789412099E-5</c:v>
                </c:pt>
                <c:pt idx="1043">
                  <c:v>4.9942538964301002E-5</c:v>
                </c:pt>
                <c:pt idx="1044">
                  <c:v>5.2837264393024397E-5</c:v>
                </c:pt>
                <c:pt idx="1045">
                  <c:v>5.5682621608002803E-5</c:v>
                </c:pt>
                <c:pt idx="1046">
                  <c:v>5.8467556966895098E-5</c:v>
                </c:pt>
                <c:pt idx="1047">
                  <c:v>6.1181294061309898E-5</c:v>
                </c:pt>
                <c:pt idx="1048">
                  <c:v>6.3813373833495701E-5</c:v>
                </c:pt>
                <c:pt idx="1049">
                  <c:v>6.6353693253384596E-5</c:v>
                </c:pt>
                <c:pt idx="1050">
                  <c:v>6.8792542416025996E-5</c:v>
                </c:pt>
                <c:pt idx="1051">
                  <c:v>7.1120639927525002E-5</c:v>
                </c:pt>
                <c:pt idx="1052">
                  <c:v>7.3329166456047705E-5</c:v>
                </c:pt>
                <c:pt idx="1053">
                  <c:v>7.5409796333196795E-5</c:v>
                </c:pt>
                <c:pt idx="1054">
                  <c:v>7.7354727100049906E-5</c:v>
                </c:pt>
                <c:pt idx="1055">
                  <c:v>7.9156706901321996E-5</c:v>
                </c:pt>
                <c:pt idx="1056">
                  <c:v>8.0809059640422204E-5</c:v>
                </c:pt>
                <c:pt idx="1057">
                  <c:v>8.2305707817568099E-5</c:v>
                </c:pt>
                <c:pt idx="1058">
                  <c:v>8.3641192982559696E-5</c:v>
                </c:pt>
                <c:pt idx="1059">
                  <c:v>8.4810693743259694E-5</c:v>
                </c:pt>
                <c:pt idx="1060">
                  <c:v>8.5810041280246304E-5</c:v>
                </c:pt>
                <c:pt idx="1061">
                  <c:v>8.6635732327467304E-5</c:v>
                </c:pt>
                <c:pt idx="1062">
                  <c:v>8.7284939588012198E-5</c:v>
                </c:pt>
                <c:pt idx="1063">
                  <c:v>8.7755519563302594E-5</c:v>
                </c:pt>
                <c:pt idx="1064">
                  <c:v>8.8046017783077504E-5</c:v>
                </c:pt>
                <c:pt idx="1065">
                  <c:v>8.8155671432497802E-5</c:v>
                </c:pt>
                <c:pt idx="1066">
                  <c:v>8.8084409381508204E-5</c:v>
                </c:pt>
                <c:pt idx="1067">
                  <c:v>8.7832849630267896E-5</c:v>
                </c:pt>
                <c:pt idx="1068">
                  <c:v>8.7402294192988399E-5</c:v>
                </c:pt>
                <c:pt idx="1069">
                  <c:v>8.6794721450898096E-5</c:v>
                </c:pt>
                <c:pt idx="1070">
                  <c:v>8.6012776013278704E-5</c:v>
                </c:pt>
                <c:pt idx="1071">
                  <c:v>8.5059756133591707E-5</c:v>
                </c:pt>
                <c:pt idx="1072">
                  <c:v>8.3939598735632698E-5</c:v>
                </c:pt>
                <c:pt idx="1073">
                  <c:v>8.26568621124005E-5</c:v>
                </c:pt>
                <c:pt idx="1074">
                  <c:v>8.1216706367959502E-5</c:v>
                </c:pt>
                <c:pt idx="1075">
                  <c:v>7.9624871679980701E-5</c:v>
                </c:pt>
                <c:pt idx="1076">
                  <c:v>7.7887654467875898E-5</c:v>
                </c:pt>
                <c:pt idx="1077">
                  <c:v>7.6011881558462596E-5</c:v>
                </c:pt>
                <c:pt idx="1078">
                  <c:v>7.4004882447912301E-5</c:v>
                </c:pt>
                <c:pt idx="1079">
                  <c:v>7.1874459765313003E-5</c:v>
                </c:pt>
                <c:pt idx="1080">
                  <c:v>6.9628858049503403E-5</c:v>
                </c:pt>
                <c:pt idx="1081">
                  <c:v>6.7276730956883005E-5</c:v>
                </c:pt>
                <c:pt idx="1082">
                  <c:v>6.4827107023646396E-5</c:v>
                </c:pt>
                <c:pt idx="1083">
                  <c:v>6.2289354111302102E-5</c:v>
                </c:pt>
                <c:pt idx="1084">
                  <c:v>5.9673142669378098E-5</c:v>
                </c:pt>
                <c:pt idx="1085">
                  <c:v>5.69884079538731E-5</c:v>
                </c:pt>
                <c:pt idx="1086">
                  <c:v>5.4245311344230297E-5</c:v>
                </c:pt>
                <c:pt idx="1087">
                  <c:v>5.14542009053723E-5</c:v>
                </c:pt>
                <c:pt idx="1088">
                  <c:v>4.8625571344601299E-5</c:v>
                </c:pt>
                <c:pt idx="1089">
                  <c:v>4.5770023515904898E-5</c:v>
                </c:pt>
                <c:pt idx="1090">
                  <c:v>4.2898223626387097E-5</c:v>
                </c:pt>
                <c:pt idx="1091">
                  <c:v>4.0020862301135498E-5</c:v>
                </c:pt>
                <c:pt idx="1092">
                  <c:v>3.7148613663811597E-5</c:v>
                </c:pt>
                <c:pt idx="1093">
                  <c:v>3.4292094590592998E-5</c:v>
                </c:pt>
                <c:pt idx="1094">
                  <c:v>3.1461824294777003E-5</c:v>
                </c:pt>
                <c:pt idx="1095">
                  <c:v>2.8668184398368202E-5</c:v>
                </c:pt>
                <c:pt idx="1096">
                  <c:v>2.59213796452985E-5</c:v>
                </c:pt>
                <c:pt idx="1097">
                  <c:v>2.3231399408569899E-5</c:v>
                </c:pt>
                <c:pt idx="1098">
                  <c:v>2.0607980140557401E-5</c:v>
                </c:pt>
                <c:pt idx="1099">
                  <c:v>1.8060568911978501E-5</c:v>
                </c:pt>
                <c:pt idx="1100">
                  <c:v>1.55982881806224E-5</c:v>
                </c:pt>
                <c:pt idx="1101">
                  <c:v>1.31267963392376E-5</c:v>
                </c:pt>
                <c:pt idx="1102">
                  <c:v>1.06591209386873E-5</c:v>
                </c:pt>
                <c:pt idx="1103">
                  <c:v>8.2077955048953801E-6</c:v>
                </c:pt>
                <c:pt idx="1104">
                  <c:v>5.7845970017934497E-6</c:v>
                </c:pt>
                <c:pt idx="1105">
                  <c:v>3.4005300691772099E-6</c:v>
                </c:pt>
                <c:pt idx="1106">
                  <c:v>1.0658319444273301E-6</c:v>
                </c:pt>
                <c:pt idx="1107">
                  <c:v>-1.2100236629004701E-6</c:v>
                </c:pt>
                <c:pt idx="1108">
                  <c:v>-3.4183242912091401E-6</c:v>
                </c:pt>
                <c:pt idx="1109">
                  <c:v>-5.5511177053297604E-6</c:v>
                </c:pt>
                <c:pt idx="1110">
                  <c:v>-7.6012123989745297E-6</c:v>
                </c:pt>
                <c:pt idx="1111">
                  <c:v>-9.5621810399896801E-6</c:v>
                </c:pt>
                <c:pt idx="1112">
                  <c:v>-1.1428370286935499E-5</c:v>
                </c:pt>
                <c:pt idx="1113">
                  <c:v>-1.3194923525434499E-5</c:v>
                </c:pt>
                <c:pt idx="1114">
                  <c:v>-1.48578271882091E-5</c:v>
                </c:pt>
                <c:pt idx="1115">
                  <c:v>-1.6413995567628002E-5</c:v>
                </c:pt>
                <c:pt idx="1116">
                  <c:v>-1.78614114781062E-5</c:v>
                </c:pt>
                <c:pt idx="1117">
                  <c:v>-1.9199337845543801E-5</c:v>
                </c:pt>
                <c:pt idx="1118">
                  <c:v>-2.0428605044540699E-5</c:v>
                </c:pt>
                <c:pt idx="1119">
                  <c:v>-2.15519584051707E-5</c:v>
                </c:pt>
                <c:pt idx="1120">
                  <c:v>-2.2574420463560901E-5</c:v>
                </c:pt>
                <c:pt idx="1121">
                  <c:v>-2.3503588213041699E-5</c:v>
                </c:pt>
                <c:pt idx="1122">
                  <c:v>-2.43497562437765E-5</c:v>
                </c:pt>
                <c:pt idx="1123">
                  <c:v>-2.5125744330983799E-5</c:v>
                </c:pt>
                <c:pt idx="1124">
                  <c:v>-2.5846323891707501E-5</c:v>
                </c:pt>
                <c:pt idx="1125">
                  <c:v>-2.6527187490040398E-5</c:v>
                </c:pt>
                <c:pt idx="1126">
                  <c:v>-2.7183485818554799E-5</c:v>
                </c:pt>
                <c:pt idx="1127">
                  <c:v>-2.7828053596275E-5</c:v>
                </c:pt>
                <c:pt idx="1128">
                  <c:v>-2.84695378558421E-5</c:v>
                </c:pt>
                <c:pt idx="1129">
                  <c:v>-2.9110704838995001E-5</c:v>
                </c:pt>
                <c:pt idx="1130">
                  <c:v>-2.9747215354326899E-5</c:v>
                </c:pt>
                <c:pt idx="1131">
                  <c:v>-3.03671139170844E-5</c:v>
                </c:pt>
                <c:pt idx="1132">
                  <c:v>-3.0951179354835998E-5</c:v>
                </c:pt>
                <c:pt idx="1133">
                  <c:v>-3.1474152248375701E-5</c:v>
                </c:pt>
                <c:pt idx="1134">
                  <c:v>-3.1906714699073898E-5</c:v>
                </c:pt>
                <c:pt idx="1135">
                  <c:v>-3.2217979238183603E-5</c:v>
                </c:pt>
                <c:pt idx="1136">
                  <c:v>-3.2378169428966802E-5</c:v>
                </c:pt>
                <c:pt idx="1137">
                  <c:v>-3.2361157227540799E-5</c:v>
                </c:pt>
                <c:pt idx="1138">
                  <c:v>-3.21465609445393E-5</c:v>
                </c:pt>
                <c:pt idx="1139">
                  <c:v>-3.1721190672584197E-5</c:v>
                </c:pt>
                <c:pt idx="1140">
                  <c:v>-3.1079735823471901E-5</c:v>
                </c:pt>
                <c:pt idx="1141">
                  <c:v>-3.02247002149563E-5</c:v>
                </c:pt>
                <c:pt idx="1142">
                  <c:v>-2.91656848989554E-5</c:v>
                </c:pt>
                <c:pt idx="1143">
                  <c:v>-2.7918184715604099E-5</c:v>
                </c:pt>
                <c:pt idx="1144">
                  <c:v>-2.6502096075683601E-5</c:v>
                </c:pt>
                <c:pt idx="1145">
                  <c:v>-2.49401325096094E-5</c:v>
                </c:pt>
                <c:pt idx="1146">
                  <c:v>-2.32563180652929E-5</c:v>
                </c:pt>
                <c:pt idx="1147">
                  <c:v>-2.1474686313140401E-5</c:v>
                </c:pt>
                <c:pt idx="1148">
                  <c:v>-1.96182642954598E-5</c:v>
                </c:pt>
                <c:pt idx="1149">
                  <c:v>-1.7708374301800299E-5</c:v>
                </c:pt>
                <c:pt idx="1150">
                  <c:v>-1.57642472469804E-5</c:v>
                </c:pt>
                <c:pt idx="1151">
                  <c:v>-1.38029122852851E-5</c:v>
                </c:pt>
                <c:pt idx="1152">
                  <c:v>-1.18393084844363E-5</c:v>
                </c:pt>
                <c:pt idx="1153">
                  <c:v>-9.8865548751419697E-6</c:v>
                </c:pt>
                <c:pt idx="1154">
                  <c:v>-7.95631336170722E-6</c:v>
                </c:pt>
                <c:pt idx="1155">
                  <c:v>-6.0591831707859603E-6</c:v>
                </c:pt>
                <c:pt idx="1156">
                  <c:v>-4.2050742796086001E-6</c:v>
                </c:pt>
                <c:pt idx="1157">
                  <c:v>-2.4035193288782899E-6</c:v>
                </c:pt>
                <c:pt idx="1158">
                  <c:v>-6.6389763482202801E-7</c:v>
                </c:pt>
                <c:pt idx="1159">
                  <c:v>1.0044402974988999E-6</c:v>
                </c:pt>
                <c:pt idx="1160">
                  <c:v>2.5921453750498302E-6</c:v>
                </c:pt>
                <c:pt idx="1161">
                  <c:v>4.0899255233972897E-6</c:v>
                </c:pt>
                <c:pt idx="1162">
                  <c:v>5.4886619081760803E-6</c:v>
                </c:pt>
                <c:pt idx="1163">
                  <c:v>6.7795592165029399E-6</c:v>
                </c:pt>
                <c:pt idx="1164">
                  <c:v>7.9543034318211092E-6</c:v>
                </c:pt>
                <c:pt idx="1165">
                  <c:v>9.0052040841347703E-6</c:v>
                </c:pt>
                <c:pt idx="1166">
                  <c:v>9.9253040069273901E-6</c:v>
                </c:pt>
                <c:pt idx="1167">
                  <c:v>1.07084469049907E-5</c:v>
                </c:pt>
                <c:pt idx="1168">
                  <c:v>1.1349300299466799E-5</c:v>
                </c:pt>
                <c:pt idx="1169">
                  <c:v>1.1843337684784E-5</c:v>
                </c:pt>
                <c:pt idx="1170">
                  <c:v>1.21867883977464E-5</c:v>
                </c:pt>
                <c:pt idx="1171">
                  <c:v>1.23765665555819E-5</c:v>
                </c:pt>
                <c:pt idx="1172">
                  <c:v>1.2410191607567399E-5</c:v>
                </c:pt>
                <c:pt idx="1173">
                  <c:v>1.2285712920759901E-5</c:v>
                </c:pt>
                <c:pt idx="1174">
                  <c:v>1.2001649774874E-5</c:v>
                </c:pt>
                <c:pt idx="1175">
                  <c:v>1.15569564097101E-5</c:v>
                </c:pt>
                <c:pt idx="1176">
                  <c:v>1.0951019314042099E-5</c:v>
                </c:pt>
                <c:pt idx="1177">
                  <c:v>1.01836904993117E-5</c:v>
                </c:pt>
                <c:pt idx="1178">
                  <c:v>9.2553558009153793E-6</c:v>
                </c:pt>
                <c:pt idx="1179">
                  <c:v>8.1670314035951292E-6</c:v>
                </c:pt>
                <c:pt idx="1180">
                  <c:v>6.9204756108512498E-6</c:v>
                </c:pt>
                <c:pt idx="1181">
                  <c:v>5.51829797329248E-6</c:v>
                </c:pt>
                <c:pt idx="1182">
                  <c:v>3.96404631789926E-6</c:v>
                </c:pt>
                <c:pt idx="1183">
                  <c:v>2.26225576744908E-6</c:v>
                </c:pt>
                <c:pt idx="1184">
                  <c:v>4.1845309170660799E-7</c:v>
                </c:pt>
                <c:pt idx="1185">
                  <c:v>-1.56087670629176E-6</c:v>
                </c:pt>
                <c:pt idx="1186">
                  <c:v>-3.6683404015365899E-6</c:v>
                </c:pt>
                <c:pt idx="1187">
                  <c:v>-5.8956722311720103E-6</c:v>
                </c:pt>
                <c:pt idx="1188">
                  <c:v>-8.2337243760512895E-6</c:v>
                </c:pt>
                <c:pt idx="1189">
                  <c:v>-1.0672394483335501E-5</c:v>
                </c:pt>
                <c:pt idx="1190">
                  <c:v>-1.3200497802343599E-5</c:v>
                </c:pt>
                <c:pt idx="1191">
                  <c:v>-1.58056229510208E-5</c:v>
                </c:pt>
                <c:pt idx="1192">
                  <c:v>-1.8474037319274501E-5</c:v>
                </c:pt>
                <c:pt idx="1193">
                  <c:v>-2.1190718575615899E-5</c:v>
                </c:pt>
                <c:pt idx="1194">
                  <c:v>-2.3939573715678899E-5</c:v>
                </c:pt>
                <c:pt idx="1195">
                  <c:v>-2.6703865340227701E-5</c:v>
                </c:pt>
                <c:pt idx="1196">
                  <c:v>-2.94668053033269E-5</c:v>
                </c:pt>
                <c:pt idx="1197">
                  <c:v>-3.2212216173287803E-5</c:v>
                </c:pt>
                <c:pt idx="1198">
                  <c:v>-3.4925121940085703E-5</c:v>
                </c:pt>
                <c:pt idx="1199">
                  <c:v>-3.7592127299949697E-5</c:v>
                </c:pt>
                <c:pt idx="1200">
                  <c:v>-4.0201484338210899E-5</c:v>
                </c:pt>
                <c:pt idx="1201">
                  <c:v>-4.2742816882144398E-5</c:v>
                </c:pt>
                <c:pt idx="1202">
                  <c:v>-4.5206555139263003E-5</c:v>
                </c:pt>
                <c:pt idx="1203">
                  <c:v>-4.7583201546646202E-5</c:v>
                </c:pt>
                <c:pt idx="1204">
                  <c:v>-4.9862583332746098E-5</c:v>
                </c:pt>
                <c:pt idx="1205">
                  <c:v>-5.20332403949116E-5</c:v>
                </c:pt>
                <c:pt idx="1206">
                  <c:v>-5.4082054631482099E-5</c:v>
                </c:pt>
                <c:pt idx="1207">
                  <c:v>-5.5994164720389997E-5</c:v>
                </c:pt>
                <c:pt idx="1208">
                  <c:v>-5.7753147410562402E-5</c:v>
                </c:pt>
                <c:pt idx="1209">
                  <c:v>-5.9341397687055501E-5</c:v>
                </c:pt>
                <c:pt idx="1210">
                  <c:v>-6.0740612798798099E-5</c:v>
                </c:pt>
                <c:pt idx="1211">
                  <c:v>-6.1932278488867996E-5</c:v>
                </c:pt>
                <c:pt idx="1212">
                  <c:v>-6.28980649121593E-5</c:v>
                </c:pt>
                <c:pt idx="1213">
                  <c:v>-6.3620059691572896E-5</c:v>
                </c:pt>
                <c:pt idx="1214">
                  <c:v>-6.4080793951616795E-5</c:v>
                </c:pt>
                <c:pt idx="1215">
                  <c:v>-6.4263053742356598E-5</c:v>
                </c:pt>
                <c:pt idx="1216">
                  <c:v>-6.4149513034486894E-5</c:v>
                </c:pt>
                <c:pt idx="1217">
                  <c:v>-6.3722270342346203E-5</c:v>
                </c:pt>
                <c:pt idx="1218">
                  <c:v>-6.2962408613802893E-5</c:v>
                </c:pt>
                <c:pt idx="1219">
                  <c:v>-6.1849713962783503E-5</c:v>
                </c:pt>
                <c:pt idx="1220">
                  <c:v>-6.0362672219572902E-5</c:v>
                </c:pt>
                <c:pt idx="1221">
                  <c:v>-5.8478810676835799E-5</c:v>
                </c:pt>
                <c:pt idx="1222">
                  <c:v>-5.6175375145306201E-5</c:v>
                </c:pt>
                <c:pt idx="1223">
                  <c:v>-5.3430249181765298E-5</c:v>
                </c:pt>
                <c:pt idx="1224">
                  <c:v>-5.0222957005617901E-5</c:v>
                </c:pt>
                <c:pt idx="1225">
                  <c:v>-4.6535563897100097E-5</c:v>
                </c:pt>
                <c:pt idx="1226">
                  <c:v>-4.2353306283979901E-5</c:v>
                </c:pt>
                <c:pt idx="1227">
                  <c:v>-3.7664842875498398E-5</c:v>
                </c:pt>
                <c:pt idx="1228">
                  <c:v>-3.2462101291914101E-5</c:v>
                </c:pt>
                <c:pt idx="1229">
                  <c:v>-2.6739779761033801E-5</c:v>
                </c:pt>
                <c:pt idx="1230">
                  <c:v>-2.04946308398782E-5</c:v>
                </c:pt>
                <c:pt idx="1231">
                  <c:v>-1.3724691560159899E-5</c:v>
                </c:pt>
                <c:pt idx="1232">
                  <c:v>-6.4286293626692604E-6</c:v>
                </c:pt>
                <c:pt idx="1233">
                  <c:v>1.39464828377279E-6</c:v>
                </c:pt>
                <c:pt idx="1234">
                  <c:v>9.7460092601315202E-6</c:v>
                </c:pt>
                <c:pt idx="1235">
                  <c:v>1.8625665070525299E-5</c:v>
                </c:pt>
                <c:pt idx="1236">
                  <c:v>2.8032252184714401E-5</c:v>
                </c:pt>
                <c:pt idx="1237">
                  <c:v>3.7961408404193803E-5</c:v>
                </c:pt>
                <c:pt idx="1238">
                  <c:v>4.8403841499955801E-5</c:v>
                </c:pt>
                <c:pt idx="1239">
                  <c:v>5.9342906859402299E-5</c:v>
                </c:pt>
                <c:pt idx="1240">
                  <c:v>7.0751748211693097E-5</c:v>
                </c:pt>
                <c:pt idx="1241">
                  <c:v>8.2590121282366901E-5</c:v>
                </c:pt>
                <c:pt idx="1242">
                  <c:v>9.4801115551657004E-5</c:v>
                </c:pt>
                <c:pt idx="1243">
                  <c:v>1.07308101463507E-4</c:v>
                </c:pt>
                <c:pt idx="1244">
                  <c:v>1.20012333345151E-4</c:v>
                </c:pt>
                <c:pt idx="1245">
                  <c:v>1.3279169832464E-4</c:v>
                </c:pt>
                <c:pt idx="1246">
                  <c:v>1.45501087547485E-4</c:v>
                </c:pt>
                <c:pt idx="1247">
                  <c:v>1.57974760090481E-4</c:v>
                </c:pt>
                <c:pt idx="1248">
                  <c:v>1.7003087489995001E-4</c:v>
                </c:pt>
                <c:pt idx="1249">
                  <c:v>1.81478106527254E-4</c:v>
                </c:pt>
                <c:pt idx="1250">
                  <c:v>1.9212397775807499E-4</c:v>
                </c:pt>
                <c:pt idx="1251">
                  <c:v>2.0178428476361399E-4</c:v>
                </c:pt>
                <c:pt idx="1252">
                  <c:v>2.1029280269753799E-4</c:v>
                </c:pt>
                <c:pt idx="1253">
                  <c:v>2.17510373814708E-4</c:v>
                </c:pt>
                <c:pt idx="1254">
                  <c:v>2.2333251079308499E-4</c:v>
                </c:pt>
                <c:pt idx="1255">
                  <c:v>2.27694790767096E-4</c:v>
                </c:pt>
                <c:pt idx="1256">
                  <c:v>2.3057554919602501E-4</c:v>
                </c:pt>
                <c:pt idx="1257">
                  <c:v>2.3199567238743301E-4</c:v>
                </c:pt>
                <c:pt idx="1258">
                  <c:v>2.32015591178161E-4</c:v>
                </c:pt>
                <c:pt idx="1259">
                  <c:v>2.3072985380636501E-4</c:v>
                </c:pt>
                <c:pt idx="1260">
                  <c:v>2.28259868766639E-4</c:v>
                </c:pt>
                <c:pt idx="1261">
                  <c:v>2.24745537137303E-4</c:v>
                </c:pt>
                <c:pt idx="1262">
                  <c:v>2.2033653277912899E-4</c:v>
                </c:pt>
                <c:pt idx="1263">
                  <c:v>2.1518394584408299E-4</c:v>
                </c:pt>
                <c:pt idx="1264">
                  <c:v>2.0943289688310301E-4</c:v>
                </c:pt>
                <c:pt idx="1265">
                  <c:v>2.0321657553237701E-4</c:v>
                </c:pt>
                <c:pt idx="1266">
                  <c:v>1.9665197894261401E-4</c:v>
                </c:pt>
                <c:pt idx="1267">
                  <c:v>1.8983743889245701E-4</c:v>
                </c:pt>
                <c:pt idx="1268">
                  <c:v>1.82851849967045E-4</c:v>
                </c:pt>
                <c:pt idx="1269">
                  <c:v>1.75755360888321E-4</c:v>
                </c:pt>
                <c:pt idx="1270">
                  <c:v>1.68591182405858E-4</c:v>
                </c:pt>
                <c:pt idx="1271">
                  <c:v>1.6138810977954501E-4</c:v>
                </c:pt>
                <c:pt idx="1272">
                  <c:v>1.54163360566908E-4</c:v>
                </c:pt>
                <c:pt idx="1273">
                  <c:v>1.4692538434353501E-4</c:v>
                </c:pt>
                <c:pt idx="1274">
                  <c:v>1.3967639526388999E-4</c:v>
                </c:pt>
                <c:pt idx="1275">
                  <c:v>1.32414488924959E-4</c:v>
                </c:pt>
                <c:pt idx="1276">
                  <c:v>1.2513530839493799E-4</c:v>
                </c:pt>
                <c:pt idx="1277">
                  <c:v>1.17833302482789E-4</c:v>
                </c:pt>
                <c:pt idx="1278">
                  <c:v>1.10502664031658E-4</c:v>
                </c:pt>
                <c:pt idx="1279">
                  <c:v>1.03138048251686E-4</c:v>
                </c:pt>
                <c:pt idx="1280">
                  <c:v>9.5735157175339696E-5</c:v>
                </c:pt>
                <c:pt idx="1281">
                  <c:v>8.8291243848745394E-5</c:v>
                </c:pt>
                <c:pt idx="1282">
                  <c:v>8.0805547434948904E-5</c:v>
                </c:pt>
                <c:pt idx="1283">
                  <c:v>7.3279630197434806E-5</c:v>
                </c:pt>
                <c:pt idx="1284">
                  <c:v>6.5717566096895795E-5</c:v>
                </c:pt>
                <c:pt idx="1285">
                  <c:v>5.8125943987973398E-5</c:v>
                </c:pt>
                <c:pt idx="1286">
                  <c:v>5.0513698698216501E-5</c:v>
                </c:pt>
                <c:pt idx="1287">
                  <c:v>4.2891850650460702E-5</c:v>
                </c:pt>
                <c:pt idx="1288">
                  <c:v>3.5273279877475598E-5</c:v>
                </c:pt>
                <c:pt idx="1289">
                  <c:v>2.76726443920018E-5</c:v>
                </c:pt>
                <c:pt idx="1290">
                  <c:v>2.0106464679859299E-5</c:v>
                </c:pt>
                <c:pt idx="1291">
                  <c:v>1.25932685464341E-5</c:v>
                </c:pt>
                <c:pt idx="1292">
                  <c:v>5.1535914791068797E-6</c:v>
                </c:pt>
                <c:pt idx="1293">
                  <c:v>-2.1903750760147299E-6</c:v>
                </c:pt>
                <c:pt idx="1294">
                  <c:v>-9.4155752061201603E-6</c:v>
                </c:pt>
                <c:pt idx="1295">
                  <c:v>-1.6499202041609201E-5</c:v>
                </c:pt>
                <c:pt idx="1296">
                  <c:v>-2.3419812553159801E-5</c:v>
                </c:pt>
                <c:pt idx="1297">
                  <c:v>-3.0158019849140901E-5</c:v>
                </c:pt>
                <c:pt idx="1298">
                  <c:v>-3.6696396668494E-5</c:v>
                </c:pt>
                <c:pt idx="1299">
                  <c:v>-4.30184383109029E-5</c:v>
                </c:pt>
                <c:pt idx="1300">
                  <c:v>-4.9106739098440497E-5</c:v>
                </c:pt>
                <c:pt idx="1301">
                  <c:v>-5.4940830126292297E-5</c:v>
                </c:pt>
                <c:pt idx="1302">
                  <c:v>-6.0495300845208401E-5</c:v>
                </c:pt>
                <c:pt idx="1303">
                  <c:v>-6.5738807889060703E-5</c:v>
                </c:pt>
                <c:pt idx="1304">
                  <c:v>-7.0634347003144197E-5</c:v>
                </c:pt>
                <c:pt idx="1305">
                  <c:v>-7.5140788392631902E-5</c:v>
                </c:pt>
                <c:pt idx="1306">
                  <c:v>-7.9215276556046597E-5</c:v>
                </c:pt>
                <c:pt idx="1307">
                  <c:v>-8.2815819190891295E-5</c:v>
                </c:pt>
                <c:pt idx="1308">
                  <c:v>-8.5903344796338E-5</c:v>
                </c:pt>
                <c:pt idx="1309">
                  <c:v>-8.8442715675230997E-5</c:v>
                </c:pt>
                <c:pt idx="1310">
                  <c:v>-9.0402561893461101E-5</c:v>
                </c:pt>
                <c:pt idx="1311">
                  <c:v>-9.1754206070753698E-5</c:v>
                </c:pt>
                <c:pt idx="1312">
                  <c:v>-9.2470231082616706E-5</c:v>
                </c:pt>
                <c:pt idx="1313">
                  <c:v>-9.2523315341964097E-5</c:v>
                </c:pt>
                <c:pt idx="1314">
                  <c:v>-9.1885824279361203E-5</c:v>
                </c:pt>
                <c:pt idx="1315">
                  <c:v>-9.05303778212964E-5</c:v>
                </c:pt>
                <c:pt idx="1316">
                  <c:v>-8.8431320383498195E-5</c:v>
                </c:pt>
                <c:pt idx="1317">
                  <c:v>-8.55667960886365E-5</c:v>
                </c:pt>
                <c:pt idx="1318">
                  <c:v>-8.19210270159759E-5</c:v>
                </c:pt>
                <c:pt idx="1319">
                  <c:v>-7.7486405931930806E-5</c:v>
                </c:pt>
                <c:pt idx="1320">
                  <c:v>-7.2265111562214897E-5</c:v>
                </c:pt>
                <c:pt idx="1321">
                  <c:v>-6.6270085843716996E-5</c:v>
                </c:pt>
                <c:pt idx="1322">
                  <c:v>-5.9525337230241301E-5</c:v>
                </c:pt>
                <c:pt idx="1323">
                  <c:v>-5.2065628015949598E-5</c:v>
                </c:pt>
                <c:pt idx="1324">
                  <c:v>-4.3935663710647997E-5</c:v>
                </c:pt>
                <c:pt idx="1325">
                  <c:v>-3.5188942725823799E-5</c:v>
                </c:pt>
                <c:pt idx="1326">
                  <c:v>-2.58864579572866E-5</c:v>
                </c:pt>
                <c:pt idx="1327">
                  <c:v>-1.60954500458885E-5</c:v>
                </c:pt>
                <c:pt idx="1328">
                  <c:v>-5.8883374837859997E-6</c:v>
                </c:pt>
                <c:pt idx="1329">
                  <c:v>4.6582514827543497E-6</c:v>
                </c:pt>
                <c:pt idx="1330">
                  <c:v>1.54646820791189E-5</c:v>
                </c:pt>
                <c:pt idx="1331">
                  <c:v>2.6450218464892599E-5</c:v>
                </c:pt>
                <c:pt idx="1332">
                  <c:v>3.7535899447031699E-5</c:v>
                </c:pt>
                <c:pt idx="1333">
                  <c:v>4.8648120787911898E-5</c:v>
                </c:pt>
                <c:pt idx="1334">
                  <c:v>5.9722067786898499E-5</c:v>
                </c:pt>
                <c:pt idx="1335">
                  <c:v>7.0703882392577494E-5</c:v>
                </c:pt>
                <c:pt idx="1336">
                  <c:v>8.1550754533399604E-5</c:v>
                </c:pt>
                <c:pt idx="1337">
                  <c:v>9.2228882373911905E-5</c:v>
                </c:pt>
                <c:pt idx="1338">
                  <c:v>1.02710056962615E-4</c:v>
                </c:pt>
                <c:pt idx="1339">
                  <c:v>1.12968068473963E-4</c:v>
                </c:pt>
                <c:pt idx="1340">
                  <c:v>1.2297598468165099E-4</c:v>
                </c:pt>
                <c:pt idx="1341">
                  <c:v>1.3270473590868399E-4</c:v>
                </c:pt>
                <c:pt idx="1342">
                  <c:v>1.42122802150189E-4</c:v>
                </c:pt>
                <c:pt idx="1343">
                  <c:v>1.5119664510464701E-4</c:v>
                </c:pt>
                <c:pt idx="1344">
                  <c:v>1.5989194493750799E-4</c:v>
                </c:pt>
                <c:pt idx="1345">
                  <c:v>1.68176130445475E-4</c:v>
                </c:pt>
                <c:pt idx="1346">
                  <c:v>1.7602240705107201E-4</c:v>
                </c:pt>
                <c:pt idx="1347">
                  <c:v>1.83414414217547E-4</c:v>
                </c:pt>
                <c:pt idx="1348">
                  <c:v>1.9034959797962001E-4</c:v>
                </c:pt>
                <c:pt idx="1349">
                  <c:v>1.96839372004784E-4</c:v>
                </c:pt>
                <c:pt idx="1350">
                  <c:v>2.0290531756249699E-4</c:v>
                </c:pt>
                <c:pt idx="1351">
                  <c:v>2.08572197316511E-4</c:v>
                </c:pt>
                <c:pt idx="1352">
                  <c:v>2.1385968853316901E-4</c:v>
                </c:pt>
                <c:pt idx="1353">
                  <c:v>2.1877551172122E-4</c:v>
                </c:pt>
                <c:pt idx="1354">
                  <c:v>2.23312943773103E-4</c:v>
                </c:pt>
                <c:pt idx="1355">
                  <c:v>2.2745462461227901E-4</c:v>
                </c:pt>
                <c:pt idx="1356">
                  <c:v>2.31181612603556E-4</c:v>
                </c:pt>
                <c:pt idx="1357">
                  <c:v>2.3448336347342601E-4</c:v>
                </c:pt>
                <c:pt idx="1358">
                  <c:v>2.37363362235841E-4</c:v>
                </c:pt>
                <c:pt idx="1359">
                  <c:v>2.3983759460136699E-4</c:v>
                </c:pt>
                <c:pt idx="1360">
                  <c:v>2.41926585387123E-4</c:v>
                </c:pt>
                <c:pt idx="1361">
                  <c:v>2.4364401766401299E-4</c:v>
                </c:pt>
                <c:pt idx="1362">
                  <c:v>2.44986813030742E-4</c:v>
                </c:pt>
                <c:pt idx="1363">
                  <c:v>2.4593294908300899E-4</c:v>
                </c:pt>
                <c:pt idx="1364">
                  <c:v>2.4645059063743301E-4</c:v>
                </c:pt>
                <c:pt idx="1365">
                  <c:v>2.4651449097292099E-4</c:v>
                </c:pt>
                <c:pt idx="1366">
                  <c:v>2.4611937857834298E-4</c:v>
                </c:pt>
                <c:pt idx="1367">
                  <c:v>2.4528176011756798E-4</c:v>
                </c:pt>
                <c:pt idx="1368">
                  <c:v>2.4402722769508299E-4</c:v>
                </c:pt>
                <c:pt idx="1369">
                  <c:v>2.4236930158055299E-4</c:v>
                </c:pt>
                <c:pt idx="1370">
                  <c:v>2.4029650599714799E-4</c:v>
                </c:pt>
                <c:pt idx="1371">
                  <c:v>2.37781786159284E-4</c:v>
                </c:pt>
                <c:pt idx="1372">
                  <c:v>2.34807936341366E-4</c:v>
                </c:pt>
                <c:pt idx="1373">
                  <c:v>2.3138668800000599E-4</c:v>
                </c:pt>
                <c:pt idx="1374">
                  <c:v>2.27556184046488E-4</c:v>
                </c:pt>
                <c:pt idx="1375">
                  <c:v>2.23361594372972E-4</c:v>
                </c:pt>
                <c:pt idx="1376">
                  <c:v>2.1882252057470501E-4</c:v>
                </c:pt>
                <c:pt idx="1377">
                  <c:v>2.1391305614498499E-4</c:v>
                </c:pt>
                <c:pt idx="1378">
                  <c:v>2.08588249735096E-4</c:v>
                </c:pt>
                <c:pt idx="1379">
                  <c:v>2.0283737326464999E-4</c:v>
                </c:pt>
                <c:pt idx="1380">
                  <c:v>1.9670853223919399E-4</c:v>
                </c:pt>
                <c:pt idx="1381">
                  <c:v>1.90284251712706E-4</c:v>
                </c:pt>
                <c:pt idx="1382">
                  <c:v>1.8363782791142101E-4</c:v>
                </c:pt>
                <c:pt idx="1383">
                  <c:v>1.7675752949291199E-4</c:v>
                </c:pt>
                <c:pt idx="1384">
                  <c:v>1.69572701049567E-4</c:v>
                </c:pt>
                <c:pt idx="1385">
                  <c:v>1.6207614932203001E-4</c:v>
                </c:pt>
                <c:pt idx="1386">
                  <c:v>1.54368085969504E-4</c:v>
                </c:pt>
                <c:pt idx="1387">
                  <c:v>1.4658557359061201E-4</c:v>
                </c:pt>
                <c:pt idx="1388">
                  <c:v>1.3881959705695801E-4</c:v>
                </c:pt>
                <c:pt idx="1389">
                  <c:v>1.3092742417471901E-4</c:v>
                </c:pt>
                <c:pt idx="1390">
                  <c:v>1.2284208960005899E-4</c:v>
                </c:pt>
                <c:pt idx="1391">
                  <c:v>1.14741739962305E-4</c:v>
                </c:pt>
                <c:pt idx="1392">
                  <c:v>1.0684536082061201E-4</c:v>
                </c:pt>
                <c:pt idx="1393">
                  <c:v>9.9248681601736799E-5</c:v>
                </c:pt>
                <c:pt idx="1394">
                  <c:v>9.1939852204999306E-5</c:v>
                </c:pt>
                <c:pt idx="1395">
                  <c:v>8.42981816026395E-5</c:v>
                </c:pt>
                <c:pt idx="1396">
                  <c:v>7.6799573665221698E-5</c:v>
                </c:pt>
                <c:pt idx="1397">
                  <c:v>6.99027754627299E-5</c:v>
                </c:pt>
                <c:pt idx="1398">
                  <c:v>6.3619807128314002E-5</c:v>
                </c:pt>
                <c:pt idx="1399">
                  <c:v>5.7820878049763999E-5</c:v>
                </c:pt>
                <c:pt idx="1400">
                  <c:v>5.3966674950188599E-5</c:v>
                </c:pt>
                <c:pt idx="1401">
                  <c:v>6.0075375819291597E-5</c:v>
                </c:pt>
                <c:pt idx="1402">
                  <c:v>6.7990206958507899E-5</c:v>
                </c:pt>
                <c:pt idx="1403">
                  <c:v>7.5919110758593001E-5</c:v>
                </c:pt>
                <c:pt idx="1404">
                  <c:v>8.3655263173802803E-5</c:v>
                </c:pt>
                <c:pt idx="1405">
                  <c:v>9.1221834459553498E-5</c:v>
                </c:pt>
                <c:pt idx="1406">
                  <c:v>9.8663789496063902E-5</c:v>
                </c:pt>
                <c:pt idx="1407">
                  <c:v>1.0602290145889999E-4</c:v>
                </c:pt>
                <c:pt idx="1408">
                  <c:v>1.13335741794697E-4</c:v>
                </c:pt>
                <c:pt idx="1409">
                  <c:v>1.20633782731411E-4</c:v>
                </c:pt>
                <c:pt idx="1410">
                  <c:v>1.2794367210454199E-4</c:v>
                </c:pt>
                <c:pt idx="1411">
                  <c:v>1.35287540710998E-4</c:v>
                </c:pt>
                <c:pt idx="1412">
                  <c:v>1.4268333157839501E-4</c:v>
                </c:pt>
                <c:pt idx="1413">
                  <c:v>1.50145146940644E-4</c:v>
                </c:pt>
                <c:pt idx="1414">
                  <c:v>1.5768360824273801E-4</c:v>
                </c:pt>
                <c:pt idx="1415">
                  <c:v>1.65306223769953E-4</c:v>
                </c:pt>
                <c:pt idx="1416">
                  <c:v>1.7301775796501299E-4</c:v>
                </c:pt>
                <c:pt idx="1417">
                  <c:v>1.80820596283426E-4</c:v>
                </c:pt>
                <c:pt idx="1418">
                  <c:v>1.8871509951874101E-4</c:v>
                </c:pt>
                <c:pt idx="1419">
                  <c:v>1.96699941746376E-4</c:v>
                </c:pt>
                <c:pt idx="1420">
                  <c:v>2.04772426154946E-4</c:v>
                </c:pt>
                <c:pt idx="1421">
                  <c:v>2.1292877286018601E-4</c:v>
                </c:pt>
                <c:pt idx="1422">
                  <c:v>2.21164372284525E-4</c:v>
                </c:pt>
                <c:pt idx="1423">
                  <c:v>2.2947399702441599E-4</c:v>
                </c:pt>
                <c:pt idx="1424">
                  <c:v>2.3785196473844399E-4</c:v>
                </c:pt>
                <c:pt idx="1425">
                  <c:v>2.46292245022232E-4</c:v>
                </c:pt>
                <c:pt idx="1426">
                  <c:v>2.5478850498861802E-4</c:v>
                </c:pt>
                <c:pt idx="1427">
                  <c:v>2.6333409158516398E-4</c:v>
                </c:pt>
                <c:pt idx="1428">
                  <c:v>2.7192195339258298E-4</c:v>
                </c:pt>
                <c:pt idx="1429">
                  <c:v>2.8054451015549801E-4</c:v>
                </c:pt>
                <c:pt idx="1430">
                  <c:v>2.8919348366637299E-4</c:v>
                </c:pt>
                <c:pt idx="1431">
                  <c:v>2.9785970780152099E-4</c:v>
                </c:pt>
                <c:pt idx="1432">
                  <c:v>3.0653293758445299E-4</c:v>
                </c:pt>
                <c:pt idx="1433">
                  <c:v>3.1520167658250598E-4</c:v>
                </c:pt>
                <c:pt idx="1434">
                  <c:v>3.2385303867675801E-4</c:v>
                </c:pt>
                <c:pt idx="1435">
                  <c:v>3.3247265472464299E-4</c:v>
                </c:pt>
                <c:pt idx="1436">
                  <c:v>3.4104462768261301E-4</c:v>
                </c:pt>
                <c:pt idx="1437">
                  <c:v>3.4955153239586299E-4</c:v>
                </c:pt>
                <c:pt idx="1438">
                  <c:v>3.5797444952147701E-4</c:v>
                </c:pt>
                <c:pt idx="1439">
                  <c:v>3.6629301779897698E-4</c:v>
                </c:pt>
                <c:pt idx="1440">
                  <c:v>3.7448548572427599E-4</c:v>
                </c:pt>
                <c:pt idx="1441">
                  <c:v>3.8252874292485199E-4</c:v>
                </c:pt>
                <c:pt idx="1442">
                  <c:v>3.9039831319925898E-4</c:v>
                </c:pt>
                <c:pt idx="1443">
                  <c:v>3.98068295068248E-4</c:v>
                </c:pt>
                <c:pt idx="1444">
                  <c:v>4.0551124142487998E-4</c:v>
                </c:pt>
                <c:pt idx="1445">
                  <c:v>4.1269797701240897E-4</c:v>
                </c:pt>
                <c:pt idx="1446">
                  <c:v>4.1959736050810998E-4</c:v>
                </c:pt>
                <c:pt idx="1447">
                  <c:v>4.26176006450116E-4</c:v>
                </c:pt>
                <c:pt idx="1448">
                  <c:v>4.3239799062080397E-4</c:v>
                </c:pt>
                <c:pt idx="1449">
                  <c:v>4.3822457030340999E-4</c:v>
                </c:pt>
                <c:pt idx="1450">
                  <c:v>4.4361395754979302E-4</c:v>
                </c:pt>
                <c:pt idx="1451">
                  <c:v>4.4852118868890799E-4</c:v>
                </c:pt>
                <c:pt idx="1452">
                  <c:v>4.5289813616754699E-4</c:v>
                </c:pt>
                <c:pt idx="1453">
                  <c:v>4.566937088027E-4</c:v>
                </c:pt>
                <c:pt idx="1454">
                  <c:v>4.5985428299026403E-4</c:v>
                </c:pt>
                <c:pt idx="1455">
                  <c:v>4.6232439978609801E-4</c:v>
                </c:pt>
                <c:pt idx="1456">
                  <c:v>4.6404775067592998E-4</c:v>
                </c:pt>
                <c:pt idx="1457">
                  <c:v>4.6496845824158602E-4</c:v>
                </c:pt>
                <c:pt idx="1458">
                  <c:v>4.6503263725498298E-4</c:v>
                </c:pt>
                <c:pt idx="1459">
                  <c:v>4.6419019802128298E-4</c:v>
                </c:pt>
                <c:pt idx="1460">
                  <c:v>4.6239682871092801E-4</c:v>
                </c:pt>
                <c:pt idx="1461">
                  <c:v>4.5961606919621499E-4</c:v>
                </c:pt>
                <c:pt idx="1462">
                  <c:v>4.5582136815871198E-4</c:v>
                </c:pt>
                <c:pt idx="1463">
                  <c:v>4.50998000675048E-4</c:v>
                </c:pt>
                <c:pt idx="1464">
                  <c:v>4.4514471756841503E-4</c:v>
                </c:pt>
                <c:pt idx="1465">
                  <c:v>4.3827500232200301E-4</c:v>
                </c:pt>
                <c:pt idx="1466">
                  <c:v>4.3041782707552102E-4</c:v>
                </c:pt>
                <c:pt idx="1467">
                  <c:v>4.2161782571782799E-4</c:v>
                </c:pt>
                <c:pt idx="1468">
                  <c:v>4.1193483759421299E-4</c:v>
                </c:pt>
                <c:pt idx="1469">
                  <c:v>4.0144281693348902E-4</c:v>
                </c:pt>
                <c:pt idx="1470">
                  <c:v>3.90228146965672E-4</c:v>
                </c:pt>
                <c:pt idx="1471">
                  <c:v>3.7838743962665203E-4</c:v>
                </c:pt>
                <c:pt idx="1472">
                  <c:v>3.6602493762450202E-4</c:v>
                </c:pt>
                <c:pt idx="1473">
                  <c:v>3.5324966199671502E-4</c:v>
                </c:pt>
                <c:pt idx="1474">
                  <c:v>3.4017246270565701E-4</c:v>
                </c:pt>
                <c:pt idx="1475">
                  <c:v>3.2690313122834901E-4</c:v>
                </c:pt>
                <c:pt idx="1476">
                  <c:v>3.1354772285153E-4</c:v>
                </c:pt>
                <c:pt idx="1477">
                  <c:v>3.0020621415830298E-4</c:v>
                </c:pt>
                <c:pt idx="1478">
                  <c:v>2.8697059070702301E-4</c:v>
                </c:pt>
                <c:pt idx="1479">
                  <c:v>2.7392342452593602E-4</c:v>
                </c:pt>
                <c:pt idx="1480">
                  <c:v>2.6113696435767198E-4</c:v>
                </c:pt>
                <c:pt idx="1481">
                  <c:v>2.48672726947023E-4</c:v>
                </c:pt>
                <c:pt idx="1482">
                  <c:v>2.3658154786413801E-4</c:v>
                </c:pt>
                <c:pt idx="1483">
                  <c:v>2.24904027371422E-4</c:v>
                </c:pt>
                <c:pt idx="1484">
                  <c:v>2.13671291731148E-4</c:v>
                </c:pt>
                <c:pt idx="1485">
                  <c:v>2.0290598325916801E-4</c:v>
                </c:pt>
                <c:pt idx="1486">
                  <c:v>1.92623392717833E-4</c:v>
                </c:pt>
                <c:pt idx="1487">
                  <c:v>1.82832654074553E-4</c:v>
                </c:pt>
                <c:pt idx="1488">
                  <c:v>1.7353793263318699E-4</c:v>
                </c:pt>
                <c:pt idx="1489">
                  <c:v>1.64739551342074E-4</c:v>
                </c:pt>
                <c:pt idx="1490">
                  <c:v>1.5643501503197999E-4</c:v>
                </c:pt>
                <c:pt idx="1491">
                  <c:v>1.4861990700036501E-4</c:v>
                </c:pt>
                <c:pt idx="1492">
                  <c:v>1.4128864561883299E-4</c:v>
                </c:pt>
                <c:pt idx="1493">
                  <c:v>1.34435099746911E-4</c:v>
                </c:pt>
                <c:pt idx="1494">
                  <c:v>1.2805307029478601E-4</c:v>
                </c:pt>
                <c:pt idx="1495">
                  <c:v>1.2213665121231301E-4</c:v>
                </c:pt>
                <c:pt idx="1496">
                  <c:v>1.16680486661736E-4</c:v>
                </c:pt>
                <c:pt idx="1497">
                  <c:v>1.1167994249778E-4</c:v>
                </c:pt>
                <c:pt idx="1498">
                  <c:v>1.0713120986709101E-4</c:v>
                </c:pt>
                <c:pt idx="1499">
                  <c:v>1.03031357213599E-4</c:v>
                </c:pt>
                <c:pt idx="1500">
                  <c:v>9.9378344678443403E-5</c:v>
                </c:pt>
                <c:pt idx="1501">
                  <c:v>9.61710121951835E-5</c:v>
                </c:pt>
                <c:pt idx="1502">
                  <c:v>9.3409049807518705E-5</c:v>
                </c:pt>
                <c:pt idx="1503">
                  <c:v>9.1092956098968796E-5</c:v>
                </c:pt>
                <c:pt idx="1504">
                  <c:v>8.9223988264325202E-5</c:v>
                </c:pt>
                <c:pt idx="1505">
                  <c:v>8.7804105347477596E-5</c:v>
                </c:pt>
                <c:pt idx="1506">
                  <c:v>8.68359045448605E-5</c:v>
                </c:pt>
                <c:pt idx="1507">
                  <c:v>8.6322549219569296E-5</c:v>
                </c:pt>
                <c:pt idx="1508">
                  <c:v>8.6267686360559295E-5</c:v>
                </c:pt>
                <c:pt idx="1509">
                  <c:v>8.6675350620184002E-5</c:v>
                </c:pt>
                <c:pt idx="1510">
                  <c:v>8.7549851740104293E-5</c:v>
                </c:pt>
                <c:pt idx="1511">
                  <c:v>8.8895642106558105E-5</c:v>
                </c:pt>
                <c:pt idx="1512">
                  <c:v>9.0717161346971501E-5</c:v>
                </c:pt>
                <c:pt idx="1513">
                  <c:v>9.3018655285358699E-5</c:v>
                </c:pt>
                <c:pt idx="1514">
                  <c:v>9.5803967213638897E-5</c:v>
                </c:pt>
                <c:pt idx="1515">
                  <c:v>9.9076300310335706E-5</c:v>
                </c:pt>
                <c:pt idx="1516">
                  <c:v>1.0283795114308001E-4</c:v>
                </c:pt>
                <c:pt idx="1517">
                  <c:v>1.07090015513315E-4</c:v>
                </c:pt>
                <c:pt idx="1518">
                  <c:v>1.11832069413268E-4</c:v>
                </c:pt>
                <c:pt idx="1519">
                  <c:v>1.1706182952251501E-4</c:v>
                </c:pt>
                <c:pt idx="1520">
                  <c:v>1.22774799412375E-4</c:v>
                </c:pt>
                <c:pt idx="1521">
                  <c:v>1.28963909371647E-4</c:v>
                </c:pt>
                <c:pt idx="1522">
                  <c:v>1.35619159422928E-4</c:v>
                </c:pt>
                <c:pt idx="1523">
                  <c:v>1.42727276560896E-4</c:v>
                </c:pt>
                <c:pt idx="1524">
                  <c:v>1.50271398404281E-4</c:v>
                </c:pt>
                <c:pt idx="1525">
                  <c:v>1.5823079620687401E-4</c:v>
                </c:pt>
                <c:pt idx="1526">
                  <c:v>1.66580650425774E-4</c:v>
                </c:pt>
                <c:pt idx="1527">
                  <c:v>1.75291891722383E-4</c:v>
                </c:pt>
                <c:pt idx="1528">
                  <c:v>1.8433111932480899E-4</c:v>
                </c:pt>
                <c:pt idx="1529">
                  <c:v>1.9366060709325101E-4</c:v>
                </c:pt>
                <c:pt idx="1530">
                  <c:v>2.0323840542329201E-4</c:v>
                </c:pt>
                <c:pt idx="1531">
                  <c:v>2.13018544354812E-4</c:v>
                </c:pt>
                <c:pt idx="1532">
                  <c:v>2.2295134002342699E-4</c:v>
                </c:pt>
                <c:pt idx="1533">
                  <c:v>2.3298380302791801E-4</c:v>
                </c:pt>
                <c:pt idx="1534">
                  <c:v>2.43060143549998E-4</c:v>
                </c:pt>
                <c:pt idx="1535">
                  <c:v>2.53122364330151E-4</c:v>
                </c:pt>
                <c:pt idx="1536">
                  <c:v>2.6311092906221398E-4</c:v>
                </c:pt>
                <c:pt idx="1537">
                  <c:v>2.7296549060434698E-4</c:v>
                </c:pt>
                <c:pt idx="1538">
                  <c:v>2.8262566078485798E-4</c:v>
                </c:pt>
                <c:pt idx="1539">
                  <c:v>2.9203180165263799E-4</c:v>
                </c:pt>
                <c:pt idx="1540">
                  <c:v>3.0112581689271598E-4</c:v>
                </c:pt>
                <c:pt idx="1541">
                  <c:v>3.09851921864441E-4</c:v>
                </c:pt>
                <c:pt idx="1542">
                  <c:v>3.1815737134234799E-4</c:v>
                </c:pt>
                <c:pt idx="1543">
                  <c:v>3.2599312551891E-4</c:v>
                </c:pt>
                <c:pt idx="1544">
                  <c:v>3.3331443708840098E-4</c:v>
                </c:pt>
                <c:pt idx="1545">
                  <c:v>3.4008134515492601E-4</c:v>
                </c:pt>
                <c:pt idx="1546">
                  <c:v>3.4625906514447398E-4</c:v>
                </c:pt>
                <c:pt idx="1547">
                  <c:v>3.5181826767599899E-4</c:v>
                </c:pt>
                <c:pt idx="1548">
                  <c:v>3.5673524327296802E-4</c:v>
                </c:pt>
                <c:pt idx="1549">
                  <c:v>3.6099195368629802E-4</c:v>
                </c:pt>
                <c:pt idx="1550">
                  <c:v>3.6457597427466302E-4</c:v>
                </c:pt>
                <c:pt idx="1551">
                  <c:v>3.6748033519133898E-4</c:v>
                </c:pt>
                <c:pt idx="1552">
                  <c:v>3.6970327192956701E-4</c:v>
                </c:pt>
                <c:pt idx="1553">
                  <c:v>3.7124789798651003E-4</c:v>
                </c:pt>
                <c:pt idx="1554">
                  <c:v>3.7212181396280498E-4</c:v>
                </c:pt>
                <c:pt idx="1555">
                  <c:v>3.7233666830192597E-4</c:v>
                </c:pt>
                <c:pt idx="1556">
                  <c:v>3.7190768510887798E-4</c:v>
                </c:pt>
                <c:pt idx="1557">
                  <c:v>3.7085317412091401E-4</c:v>
                </c:pt>
                <c:pt idx="1558">
                  <c:v>3.6919403700980298E-4</c:v>
                </c:pt>
                <c:pt idx="1559">
                  <c:v>3.6695328287090898E-4</c:v>
                </c:pt>
                <c:pt idx="1560">
                  <c:v>3.64155564105554E-4</c:v>
                </c:pt>
                <c:pt idx="1561">
                  <c:v>3.6082674204092102E-4</c:v>
                </c:pt>
                <c:pt idx="1562">
                  <c:v>3.5699348966423603E-4</c:v>
                </c:pt>
                <c:pt idx="1563">
                  <c:v>3.5268293687486902E-4</c:v>
                </c:pt>
                <c:pt idx="1564">
                  <c:v>3.4792236176554799E-4</c:v>
                </c:pt>
                <c:pt idx="1565">
                  <c:v>3.4273892970188198E-4</c:v>
                </c:pt>
                <c:pt idx="1566">
                  <c:v>3.37159480429324E-4</c:v>
                </c:pt>
                <c:pt idx="1567">
                  <c:v>3.3121036213129898E-4</c:v>
                </c:pt>
                <c:pt idx="1568">
                  <c:v>3.2491731030639297E-4</c:v>
                </c:pt>
                <c:pt idx="1569">
                  <c:v>3.1830536852516699E-4</c:v>
                </c:pt>
                <c:pt idx="1570">
                  <c:v>3.1139884755383099E-4</c:v>
                </c:pt>
                <c:pt idx="1571">
                  <c:v>3.0422131896778998E-4</c:v>
                </c:pt>
                <c:pt idx="1572">
                  <c:v>2.96795639190925E-4</c:v>
                </c:pt>
                <c:pt idx="1573">
                  <c:v>2.8914399985044702E-4</c:v>
                </c:pt>
                <c:pt idx="1574">
                  <c:v>2.8128800039519899E-4</c:v>
                </c:pt>
                <c:pt idx="1575">
                  <c:v>2.73248739051929E-4</c:v>
                </c:pt>
                <c:pt idx="1576">
                  <c:v>2.6504691835749802E-4</c:v>
                </c:pt>
                <c:pt idx="1577">
                  <c:v>2.5670296167842102E-4</c:v>
                </c:pt>
                <c:pt idx="1578">
                  <c:v>2.4823713729210401E-4</c:v>
                </c:pt>
                <c:pt idx="1579">
                  <c:v>2.3966968674269499E-4</c:v>
                </c:pt>
                <c:pt idx="1580">
                  <c:v>2.3102095429139099E-4</c:v>
                </c:pt>
                <c:pt idx="1581">
                  <c:v>2.22311514355427E-4</c:v>
                </c:pt>
                <c:pt idx="1582">
                  <c:v>2.13562293876576E-4</c:v>
                </c:pt>
                <c:pt idx="1583">
                  <c:v>2.0479468658812601E-4</c:v>
                </c:pt>
                <c:pt idx="1584">
                  <c:v>1.96030656172109E-4</c:v>
                </c:pt>
                <c:pt idx="1585">
                  <c:v>1.8729282533133201E-4</c:v>
                </c:pt>
                <c:pt idx="1586">
                  <c:v>1.78604547860066E-4</c:v>
                </c:pt>
                <c:pt idx="1587">
                  <c:v>1.6998996089964799E-4</c:v>
                </c:pt>
                <c:pt idx="1588">
                  <c:v>1.61474014725811E-4</c:v>
                </c:pt>
                <c:pt idx="1589">
                  <c:v>1.5308247764636999E-4</c:v>
                </c:pt>
                <c:pt idx="1590">
                  <c:v>1.4484191390052499E-4</c:v>
                </c:pt>
                <c:pt idx="1591">
                  <c:v>1.3677963285032001E-4</c:v>
                </c:pt>
                <c:pt idx="1592">
                  <c:v>1.2892360824183E-4</c:v>
                </c:pt>
                <c:pt idx="1593">
                  <c:v>1.21302366884887E-4</c:v>
                </c:pt>
                <c:pt idx="1594">
                  <c:v>1.1394484674684899E-4</c:v>
                </c:pt>
                <c:pt idx="1595">
                  <c:v>1.06880225164751E-4</c:v>
                </c:pt>
                <c:pt idx="1596">
                  <c:v>1.0013771863324E-4</c:v>
                </c:pt>
                <c:pt idx="1597">
                  <c:v>9.3746356401234703E-5</c:v>
                </c:pt>
                <c:pt idx="1598">
                  <c:v>8.7734730883752795E-5</c:v>
                </c:pt>
                <c:pt idx="1599">
                  <c:v>8.2130728639944701E-5</c:v>
                </c:pt>
                <c:pt idx="1600">
                  <c:v>7.6961246356714905E-5</c:v>
                </c:pt>
                <c:pt idx="1601">
                  <c:v>7.2251896882152296E-5</c:v>
                </c:pt>
                <c:pt idx="1602">
                  <c:v>6.8026710848885494E-5</c:v>
                </c:pt>
                <c:pt idx="1603">
                  <c:v>6.4307839791759807E-5</c:v>
                </c:pt>
                <c:pt idx="1604">
                  <c:v>6.1115266878286804E-5</c:v>
                </c:pt>
                <c:pt idx="1605">
                  <c:v>5.8466531420463799E-5</c:v>
                </c:pt>
                <c:pt idx="1606">
                  <c:v>5.6376473214902698E-5</c:v>
                </c:pt>
                <c:pt idx="1607">
                  <c:v>5.4857002463102198E-5</c:v>
                </c:pt>
                <c:pt idx="1608">
                  <c:v>5.3916900560010302E-5</c:v>
                </c:pt>
                <c:pt idx="1609">
                  <c:v>5.3561656418060401E-5</c:v>
                </c:pt>
                <c:pt idx="1610">
                  <c:v>5.3793342233010999E-5</c:v>
                </c:pt>
                <c:pt idx="1611">
                  <c:v>5.4610531719973899E-5</c:v>
                </c:pt>
                <c:pt idx="1612">
                  <c:v>5.6008262880284201E-5</c:v>
                </c:pt>
                <c:pt idx="1613">
                  <c:v>5.7978046333064501E-5</c:v>
                </c:pt>
                <c:pt idx="1614">
                  <c:v>6.0507919192265802E-5</c:v>
                </c:pt>
                <c:pt idx="1615">
                  <c:v>6.3582543424226803E-5</c:v>
                </c:pt>
                <c:pt idx="1616">
                  <c:v>6.7183346615321999E-5</c:v>
                </c:pt>
                <c:pt idx="1617">
                  <c:v>7.1288702145073704E-5</c:v>
                </c:pt>
                <c:pt idx="1618">
                  <c:v>7.5874144925027205E-5</c:v>
                </c:pt>
                <c:pt idx="1619">
                  <c:v>8.0912618151345202E-5</c:v>
                </c:pt>
                <c:pt idx="1620">
                  <c:v>8.6374745948078301E-5</c:v>
                </c:pt>
                <c:pt idx="1621">
                  <c:v>9.2229126361401595E-5</c:v>
                </c:pt>
                <c:pt idx="1622">
                  <c:v>9.8442638909881195E-5</c:v>
                </c:pt>
                <c:pt idx="1623">
                  <c:v>1.04980760803238E-4</c:v>
                </c:pt>
                <c:pt idx="1624">
                  <c:v>1.1180788600760501E-4</c:v>
                </c:pt>
                <c:pt idx="1625">
                  <c:v>1.18887641549267E-4</c:v>
                </c:pt>
                <c:pt idx="1626">
                  <c:v>1.2618319579707699E-4</c:v>
                </c:pt>
                <c:pt idx="1627">
                  <c:v>1.33657553928324E-4</c:v>
                </c:pt>
                <c:pt idx="1628">
                  <c:v>1.41273836343119E-4</c:v>
                </c:pt>
                <c:pt idx="1629">
                  <c:v>1.4899553642598899E-4</c:v>
                </c:pt>
                <c:pt idx="1630">
                  <c:v>1.56786754737184E-4</c:v>
                </c:pt>
                <c:pt idx="1631">
                  <c:v>1.6461240742729499E-4</c:v>
                </c:pt>
                <c:pt idx="1632">
                  <c:v>1.7243840738512999E-4</c:v>
                </c:pt>
                <c:pt idx="1633">
                  <c:v>1.8023181733039601E-4</c:v>
                </c:pt>
                <c:pt idx="1634">
                  <c:v>1.8796097473156899E-4</c:v>
                </c:pt>
                <c:pt idx="1635">
                  <c:v>1.95595589050552E-4</c:v>
                </c:pt>
                <c:pt idx="1636">
                  <c:v>2.0310681237708901E-4</c:v>
                </c:pt>
                <c:pt idx="1637">
                  <c:v>2.10467285008546E-4</c:v>
                </c:pt>
                <c:pt idx="1638">
                  <c:v>2.1765115794861401E-4</c:v>
                </c:pt>
                <c:pt idx="1639">
                  <c:v>2.24634094638668E-4</c:v>
                </c:pt>
                <c:pt idx="1640">
                  <c:v>2.31393254497342E-4</c:v>
                </c:pt>
                <c:pt idx="1641">
                  <c:v>2.3790726102907399E-4</c:v>
                </c:pt>
                <c:pt idx="1642">
                  <c:v>2.44156157374342E-4</c:v>
                </c:pt>
                <c:pt idx="1643">
                  <c:v>2.5012135221783699E-4</c:v>
                </c:pt>
                <c:pt idx="1644">
                  <c:v>2.5578555895173398E-4</c:v>
                </c:pt>
                <c:pt idx="1645">
                  <c:v>2.6113273091577898E-4</c:v>
                </c:pt>
                <c:pt idx="1646">
                  <c:v>2.6614799541066898E-4</c:v>
                </c:pt>
                <c:pt idx="1647">
                  <c:v>2.7081758901274799E-4</c:v>
                </c:pt>
                <c:pt idx="1648">
                  <c:v>2.7512879651252301E-4</c:v>
                </c:pt>
                <c:pt idx="1649">
                  <c:v>2.7906989556289197E-4</c:v>
                </c:pt>
                <c:pt idx="1650">
                  <c:v>2.8263010886067402E-4</c:v>
                </c:pt>
                <c:pt idx="1651">
                  <c:v>2.8579956540195599E-4</c:v>
                </c:pt>
                <c:pt idx="1652">
                  <c:v>2.88569272052579E-4</c:v>
                </c:pt>
                <c:pt idx="1653">
                  <c:v>2.9093109636388998E-4</c:v>
                </c:pt>
                <c:pt idx="1654">
                  <c:v>2.9287776124473699E-4</c:v>
                </c:pt>
                <c:pt idx="1655">
                  <c:v>2.9440285177746299E-4</c:v>
                </c:pt>
                <c:pt idx="1656">
                  <c:v>2.9550083414224603E-4</c:v>
                </c:pt>
                <c:pt idx="1657">
                  <c:v>2.96167086294477E-4</c:v>
                </c:pt>
                <c:pt idx="1658">
                  <c:v>2.9639793972827501E-4</c:v>
                </c:pt>
                <c:pt idx="1659">
                  <c:v>2.9619073135993902E-4</c:v>
                </c:pt>
                <c:pt idx="1660">
                  <c:v>2.9554386428289899E-4</c:v>
                </c:pt>
                <c:pt idx="1661">
                  <c:v>2.9445687588526798E-4</c:v>
                </c:pt>
                <c:pt idx="1662">
                  <c:v>2.9293051158742E-4</c:v>
                </c:pt>
                <c:pt idx="1663">
                  <c:v>2.90966802254948E-4</c:v>
                </c:pt>
                <c:pt idx="1664">
                  <c:v>2.88569143176781E-4</c:v>
                </c:pt>
                <c:pt idx="1665">
                  <c:v>2.8574237237346498E-4</c:v>
                </c:pt>
                <c:pt idx="1666">
                  <c:v>2.8249284592073799E-4</c:v>
                </c:pt>
                <c:pt idx="1667">
                  <c:v>2.78828507941646E-4</c:v>
                </c:pt>
                <c:pt idx="1668">
                  <c:v>2.74758952939043E-4</c:v>
                </c:pt>
                <c:pt idx="1669">
                  <c:v>2.70295478210663E-4</c:v>
                </c:pt>
                <c:pt idx="1670">
                  <c:v>2.65451124211183E-4</c:v>
                </c:pt>
                <c:pt idx="1671">
                  <c:v>2.6024070089872601E-4</c:v>
                </c:pt>
                <c:pt idx="1672">
                  <c:v>2.54680798324574E-4</c:v>
                </c:pt>
                <c:pt idx="1673">
                  <c:v>2.48789779990641E-4</c:v>
                </c:pt>
                <c:pt idx="1674">
                  <c:v>2.42587757804412E-4</c:v>
                </c:pt>
                <c:pt idx="1675">
                  <c:v>2.36096547799209E-4</c:v>
                </c:pt>
                <c:pt idx="1676">
                  <c:v>2.29339606151383E-4</c:v>
                </c:pt>
                <c:pt idx="1677">
                  <c:v>2.2234194540708899E-4</c:v>
                </c:pt>
                <c:pt idx="1678">
                  <c:v>2.15130031220738E-4</c:v>
                </c:pt>
                <c:pt idx="1679">
                  <c:v>2.0773166029559501E-4</c:v>
                </c:pt>
                <c:pt idx="1680">
                  <c:v>2.0017582059505599E-4</c:v>
                </c:pt>
                <c:pt idx="1681">
                  <c:v>1.9249253525130999E-4</c:v>
                </c:pt>
                <c:pt idx="1682">
                  <c:v>1.84712691927851E-4</c:v>
                </c:pt>
                <c:pt idx="1683">
                  <c:v>1.7686785968526E-4</c:v>
                </c:pt>
                <c:pt idx="1684">
                  <c:v>1.68990095648952E-4</c:v>
                </c:pt>
                <c:pt idx="1685">
                  <c:v>1.61111743977043E-4</c:v>
                </c:pt>
                <c:pt idx="1686">
                  <c:v>1.5326522977174601E-4</c:v>
                </c:pt>
                <c:pt idx="1687">
                  <c:v>1.45482850665582E-4</c:v>
                </c:pt>
                <c:pt idx="1688">
                  <c:v>1.3779656884278099E-4</c:v>
                </c:pt>
                <c:pt idx="1689">
                  <c:v>1.30237806226647E-4</c:v>
                </c:pt>
                <c:pt idx="1690">
                  <c:v>1.2283724547703601E-4</c:v>
                </c:pt>
                <c:pt idx="1691">
                  <c:v>1.15624639301649E-4</c:v>
                </c:pt>
                <c:pt idx="1692">
                  <c:v>1.08628630395062E-4</c:v>
                </c:pt>
                <c:pt idx="1693">
                  <c:v>1.0187658408605999E-4</c:v>
                </c:pt>
                <c:pt idx="1694">
                  <c:v>9.5394435503518598E-5</c:v>
                </c:pt>
                <c:pt idx="1695">
                  <c:v>8.9206552771315103E-5</c:v>
                </c:pt>
                <c:pt idx="1696">
                  <c:v>8.3335617421449905E-5</c:v>
                </c:pt>
                <c:pt idx="1697">
                  <c:v>7.7802522879963094E-5</c:v>
                </c:pt>
                <c:pt idx="1698">
                  <c:v>7.2626291540564902E-5</c:v>
                </c:pt>
                <c:pt idx="1699">
                  <c:v>6.7824010604209696E-5</c:v>
                </c:pt>
                <c:pt idx="1700">
                  <c:v>6.3410786536719901E-5</c:v>
                </c:pt>
                <c:pt idx="1701">
                  <c:v>5.93997176880035E-5</c:v>
                </c:pt>
                <c:pt idx="1702">
                  <c:v>5.5801884331631899E-5</c:v>
                </c:pt>
                <c:pt idx="1703">
                  <c:v>5.2626355127872598E-5</c:v>
                </c:pt>
                <c:pt idx="1704">
                  <c:v>4.9880208791060501E-5</c:v>
                </c:pt>
                <c:pt idx="1705">
                  <c:v>4.7568569556739502E-5</c:v>
                </c:pt>
                <c:pt idx="1706">
                  <c:v>4.5694654897585001E-5</c:v>
                </c:pt>
                <c:pt idx="1707">
                  <c:v>4.4259833830931498E-5</c:v>
                </c:pt>
                <c:pt idx="1708">
                  <c:v>4.32636940950022E-5</c:v>
                </c:pt>
                <c:pt idx="1709">
                  <c:v>4.2704116444951802E-5</c:v>
                </c:pt>
                <c:pt idx="1710">
                  <c:v>4.2577354332024302E-5</c:v>
                </c:pt>
                <c:pt idx="1711">
                  <c:v>4.2878117277169501E-5</c:v>
                </c:pt>
                <c:pt idx="1712">
                  <c:v>4.3599656331417201E-5</c:v>
                </c:pt>
                <c:pt idx="1713">
                  <c:v>4.47338501256716E-5</c:v>
                </c:pt>
                <c:pt idx="1714">
                  <c:v>4.6271290148478402E-5</c:v>
                </c:pt>
                <c:pt idx="1715">
                  <c:v>4.8201364047537302E-5</c:v>
                </c:pt>
                <c:pt idx="1716">
                  <c:v>5.05123359248927E-5</c:v>
                </c:pt>
                <c:pt idx="1717">
                  <c:v>5.3191422782363202E-5</c:v>
                </c:pt>
                <c:pt idx="1718">
                  <c:v>5.6224866468381598E-5</c:v>
                </c:pt>
                <c:pt idx="1719">
                  <c:v>5.9598000675615997E-5</c:v>
                </c:pt>
                <c:pt idx="1720">
                  <c:v>6.3295312736278493E-5</c:v>
                </c:pt>
                <c:pt idx="1721">
                  <c:v>6.7300500154854296E-5</c:v>
                </c:pt>
                <c:pt idx="1722">
                  <c:v>7.1596522002339706E-5</c:v>
                </c:pt>
                <c:pt idx="1723">
                  <c:v>7.6165645468471193E-5</c:v>
                </c:pt>
                <c:pt idx="1724">
                  <c:v>8.0989488025752805E-5</c:v>
                </c:pt>
                <c:pt idx="1725">
                  <c:v>8.6049055798573501E-5</c:v>
                </c:pt>
                <c:pt idx="1726">
                  <c:v>9.1324778850005494E-5</c:v>
                </c:pt>
                <c:pt idx="1727">
                  <c:v>9.6796544196049605E-5</c:v>
                </c:pt>
                <c:pt idx="1728">
                  <c:v>1.0244372743064301E-4</c:v>
                </c:pt>
                <c:pt idx="1729">
                  <c:v>1.0824522389362301E-4</c:v>
                </c:pt>
                <c:pt idx="1730">
                  <c:v>1.1417948033745801E-4</c:v>
                </c:pt>
                <c:pt idx="1731">
                  <c:v>1.202245280468E-4</c:v>
                </c:pt>
                <c:pt idx="1732">
                  <c:v>1.2635801833810501E-4</c:v>
                </c:pt>
                <c:pt idx="1733">
                  <c:v>1.3255726131556101E-4</c:v>
                </c:pt>
                <c:pt idx="1734">
                  <c:v>1.3879926868557501E-4</c:v>
                </c:pt>
                <c:pt idx="1735">
                  <c:v>1.45060801336836E-4</c:v>
                </c:pt>
                <c:pt idx="1736">
                  <c:v>1.5131842227861399E-4</c:v>
                </c:pt>
                <c:pt idx="1737">
                  <c:v>1.57548555398929E-4</c:v>
                </c:pt>
                <c:pt idx="1738">
                  <c:v>1.6372755035941401E-4</c:v>
                </c:pt>
                <c:pt idx="1739">
                  <c:v>1.69831753788248E-4</c:v>
                </c:pt>
                <c:pt idx="1740">
                  <c:v>1.7583758676972201E-4</c:v>
                </c:pt>
                <c:pt idx="1741">
                  <c:v>1.8172162846250299E-4</c:v>
                </c:pt>
                <c:pt idx="1742">
                  <c:v>1.8746070551197899E-4</c:v>
                </c:pt>
                <c:pt idx="1743">
                  <c:v>1.9303198675896501E-4</c:v>
                </c:pt>
                <c:pt idx="1744">
                  <c:v>1.98413082591095E-4</c:v>
                </c:pt>
                <c:pt idx="1745">
                  <c:v>2.0358214813783799E-4</c:v>
                </c:pt>
                <c:pt idx="1746">
                  <c:v>2.0851798937866E-4</c:v>
                </c:pt>
                <c:pt idx="1747">
                  <c:v>2.1320017111916599E-4</c:v>
                </c:pt>
                <c:pt idx="1748">
                  <c:v>2.17609125694919E-4</c:v>
                </c:pt>
                <c:pt idx="1749">
                  <c:v>2.21726261189026E-4</c:v>
                </c:pt>
                <c:pt idx="1750">
                  <c:v>2.2553406789936601E-4</c:v>
                </c:pt>
                <c:pt idx="1751">
                  <c:v>2.2901622176552E-4</c:v>
                </c:pt>
                <c:pt idx="1752">
                  <c:v>2.3215768346487701E-4</c:v>
                </c:pt>
                <c:pt idx="1753">
                  <c:v>2.34944791911837E-4</c:v>
                </c:pt>
                <c:pt idx="1754">
                  <c:v>2.3736535094324399E-4</c:v>
                </c:pt>
                <c:pt idx="1755">
                  <c:v>2.39408708045893E-4</c:v>
                </c:pt>
                <c:pt idx="1756">
                  <c:v>2.4106582407672699E-4</c:v>
                </c:pt>
                <c:pt idx="1757">
                  <c:v>2.42329333040952E-4</c:v>
                </c:pt>
                <c:pt idx="1758">
                  <c:v>2.4319359112536201E-4</c:v>
                </c:pt>
                <c:pt idx="1759">
                  <c:v>2.4365471433075399E-4</c:v>
                </c:pt>
                <c:pt idx="1760">
                  <c:v>2.4371060420523701E-4</c:v>
                </c:pt>
                <c:pt idx="1761">
                  <c:v>2.43360961346182E-4</c:v>
                </c:pt>
                <c:pt idx="1762">
                  <c:v>2.42607286508991E-4</c:v>
                </c:pt>
                <c:pt idx="1763">
                  <c:v>2.41452869332219E-4</c:v>
                </c:pt>
                <c:pt idx="1764">
                  <c:v>2.39902764857421E-4</c:v>
                </c:pt>
                <c:pt idx="1765">
                  <c:v>2.37963758185038E-4</c:v>
                </c:pt>
                <c:pt idx="1766">
                  <c:v>2.3564431776144999E-4</c:v>
                </c:pt>
                <c:pt idx="1767">
                  <c:v>2.3295453793427301E-4</c:v>
                </c:pt>
                <c:pt idx="1768">
                  <c:v>2.2990607154034601E-4</c:v>
                </c:pt>
                <c:pt idx="1769">
                  <c:v>2.2651205340166E-4</c:v>
                </c:pt>
                <c:pt idx="1770">
                  <c:v>2.22787015696796E-4</c:v>
                </c:pt>
                <c:pt idx="1771">
                  <c:v>2.1874679624817801E-4</c:v>
                </c:pt>
                <c:pt idx="1772">
                  <c:v>2.14408440817675E-4</c:v>
                </c:pt>
                <c:pt idx="1773">
                  <c:v>2.0979010053447401E-4</c:v>
                </c:pt>
                <c:pt idx="1774">
                  <c:v>2.04910925589886E-4</c:v>
                </c:pt>
                <c:pt idx="1775">
                  <c:v>1.9979095632433199E-4</c:v>
                </c:pt>
                <c:pt idx="1776">
                  <c:v>1.9445101280319001E-4</c:v>
                </c:pt>
                <c:pt idx="1777">
                  <c:v>1.8891258393182001E-4</c:v>
                </c:pt>
                <c:pt idx="1778">
                  <c:v>1.83197717097652E-4</c:v>
                </c:pt>
                <c:pt idx="1779">
                  <c:v>1.7732890925054501E-4</c:v>
                </c:pt>
                <c:pt idx="1780">
                  <c:v>1.71329000244099E-4</c:v>
                </c:pt>
                <c:pt idx="1781">
                  <c:v>1.6522106916238701E-4</c:v>
                </c:pt>
                <c:pt idx="1782">
                  <c:v>1.5902833425127699E-4</c:v>
                </c:pt>
                <c:pt idx="1783">
                  <c:v>1.5277405696355101E-4</c:v>
                </c:pt>
                <c:pt idx="1784">
                  <c:v>1.4648145051501799E-4</c:v>
                </c:pt>
                <c:pt idx="1785">
                  <c:v>1.4017359323710099E-4</c:v>
                </c:pt>
                <c:pt idx="1786">
                  <c:v>1.3387334690241799E-4</c:v>
                </c:pt>
                <c:pt idx="1787">
                  <c:v>1.2760328009577701E-4</c:v>
                </c:pt>
                <c:pt idx="1788">
                  <c:v>1.21385596605856E-4</c:v>
                </c:pt>
                <c:pt idx="1789">
                  <c:v>1.15242068724344E-4</c:v>
                </c:pt>
                <c:pt idx="1790">
                  <c:v>1.09193975261072E-4</c:v>
                </c:pt>
                <c:pt idx="1791">
                  <c:v>1.03262044016903E-4</c:v>
                </c:pt>
                <c:pt idx="1792">
                  <c:v>9.7466398401770495E-5</c:v>
                </c:pt>
                <c:pt idx="1793">
                  <c:v>9.1826507844071102E-5</c:v>
                </c:pt>
                <c:pt idx="1794">
                  <c:v>8.6361141609817902E-5</c:v>
                </c:pt>
                <c:pt idx="1795">
                  <c:v>8.1088325635729095E-5</c:v>
                </c:pt>
                <c:pt idx="1796">
                  <c:v>7.6025301979485801E-5</c:v>
                </c:pt>
                <c:pt idx="1797">
                  <c:v>7.1188490502228105E-5</c:v>
                </c:pt>
                <c:pt idx="1798">
                  <c:v>6.6593452422214605E-5</c:v>
                </c:pt>
                <c:pt idx="1799">
                  <c:v>6.2254855413423896E-5</c:v>
                </c:pt>
                <c:pt idx="1800">
                  <c:v>5.81864399675164E-5</c:v>
                </c:pt>
                <c:pt idx="1801">
                  <c:v>5.4400986790582103E-5</c:v>
                </c:pt>
                <c:pt idx="1802">
                  <c:v>5.0910285065927602E-5</c:v>
                </c:pt>
                <c:pt idx="1803">
                  <c:v>4.7725101479118601E-5</c:v>
                </c:pt>
                <c:pt idx="1804">
                  <c:v>4.4855149969851502E-5</c:v>
                </c:pt>
                <c:pt idx="1805">
                  <c:v>4.2309062245159999E-5</c:v>
                </c:pt>
                <c:pt idx="1806">
                  <c:v>4.0094359158184001E-5</c:v>
                </c:pt>
                <c:pt idx="1807">
                  <c:v>3.8217423124450798E-5</c:v>
                </c:pt>
                <c:pt idx="1808">
                  <c:v>3.6683471811634901E-5</c:v>
                </c:pt>
                <c:pt idx="1809">
                  <c:v>3.54965333974746E-5</c:v>
                </c:pt>
                <c:pt idx="1810">
                  <c:v>3.4659423742442903E-5</c:v>
                </c:pt>
                <c:pt idx="1811">
                  <c:v>3.4173725867603599E-5</c:v>
                </c:pt>
                <c:pt idx="1812">
                  <c:v>3.4039772162694601E-5</c:v>
                </c:pt>
                <c:pt idx="1813">
                  <c:v>3.4256629773972899E-5</c:v>
                </c:pt>
                <c:pt idx="1814">
                  <c:v>3.4822089635039997E-5</c:v>
                </c:pt>
                <c:pt idx="1815">
                  <c:v>3.5732659606310397E-5</c:v>
                </c:pt>
                <c:pt idx="1816">
                  <c:v>3.6983562179800299E-5</c:v>
                </c:pt>
                <c:pt idx="1817">
                  <c:v>3.8568737185556801E-5</c:v>
                </c:pt>
                <c:pt idx="1818">
                  <c:v>4.0480849904641502E-5</c:v>
                </c:pt>
                <c:pt idx="1819">
                  <c:v>4.2711304951669099E-5</c:v>
                </c:pt>
                <c:pt idx="1820">
                  <c:v>4.52502662382705E-5</c:v>
                </c:pt>
                <c:pt idx="1821">
                  <c:v>4.8086683268482497E-5</c:v>
                </c:pt>
                <c:pt idx="1822">
                  <c:v>5.12083239491382E-5</c:v>
                </c:pt>
                <c:pt idx="1823">
                  <c:v>5.4601814024174803E-5</c:v>
                </c:pt>
                <c:pt idx="1824">
                  <c:v>5.82526831628518E-5</c:v>
                </c:pt>
                <c:pt idx="1825">
                  <c:v>6.2145417649727894E-5</c:v>
                </c:pt>
                <c:pt idx="1826">
                  <c:v>6.6263519540507701E-5</c:v>
                </c:pt>
                <c:pt idx="1827">
                  <c:v>7.0589572064163602E-5</c:v>
                </c:pt>
                <c:pt idx="1828">
                  <c:v>7.5105310969708595E-5</c:v>
                </c:pt>
                <c:pt idx="1829">
                  <c:v>7.9791701437202696E-5</c:v>
                </c:pt>
                <c:pt idx="1830">
                  <c:v>8.4629020098542695E-5</c:v>
                </c:pt>
                <c:pt idx="1831">
                  <c:v>8.9596941645675701E-5</c:v>
                </c:pt>
                <c:pt idx="1832">
                  <c:v>9.4674629443360507E-5</c:v>
                </c:pt>
                <c:pt idx="1833">
                  <c:v>9.9840829511540802E-5</c:v>
                </c:pt>
                <c:pt idx="1834">
                  <c:v>1.05073967199695E-4</c:v>
                </c:pt>
                <c:pt idx="1835">
                  <c:v>1.10352245842881E-4</c:v>
                </c:pt>
                <c:pt idx="1836">
                  <c:v>1.15653746667075E-4</c:v>
                </c:pt>
                <c:pt idx="1837">
                  <c:v>1.20956529200063E-4</c:v>
                </c:pt>
                <c:pt idx="1838">
                  <c:v>1.2623873144365901E-4</c:v>
                </c:pt>
                <c:pt idx="1839">
                  <c:v>1.3147866907311601E-4</c:v>
                </c:pt>
                <c:pt idx="1840">
                  <c:v>1.3665493295003799E-4</c:v>
                </c:pt>
                <c:pt idx="1841">
                  <c:v>1.4174648426512599E-4</c:v>
                </c:pt>
                <c:pt idx="1842">
                  <c:v>1.46732746666055E-4</c:v>
                </c:pt>
                <c:pt idx="1843">
                  <c:v>1.5159369477276601E-4</c:v>
                </c:pt>
                <c:pt idx="1844">
                  <c:v>1.5630993853630299E-4</c:v>
                </c:pt>
                <c:pt idx="1845">
                  <c:v>1.6086280295699899E-4</c:v>
                </c:pt>
                <c:pt idx="1846">
                  <c:v>1.6523440274199101E-4</c:v>
                </c:pt>
                <c:pt idx="1847">
                  <c:v>1.6940771154944599E-4</c:v>
                </c:pt>
                <c:pt idx="1848">
                  <c:v>1.7336662553620299E-4</c:v>
                </c:pt>
                <c:pt idx="1849">
                  <c:v>1.77096020995461E-4</c:v>
                </c:pt>
                <c:pt idx="1850">
                  <c:v>1.8058180594037699E-4</c:v>
                </c:pt>
                <c:pt idx="1851">
                  <c:v>1.83810965556779E-4</c:v>
                </c:pt>
                <c:pt idx="1852">
                  <c:v>1.86771601512498E-4</c:v>
                </c:pt>
                <c:pt idx="1853">
                  <c:v>1.8945296517106601E-4</c:v>
                </c:pt>
                <c:pt idx="1854">
                  <c:v>1.9184548481276001E-4</c:v>
                </c:pt>
                <c:pt idx="1855">
                  <c:v>1.9394078701548799E-4</c:v>
                </c:pt>
                <c:pt idx="1856">
                  <c:v>1.9573171239110299E-4</c:v>
                </c:pt>
                <c:pt idx="1857">
                  <c:v>1.9721232590904299E-4</c:v>
                </c:pt>
                <c:pt idx="1858">
                  <c:v>1.98377922068295E-4</c:v>
                </c:pt>
                <c:pt idx="1859">
                  <c:v>1.9922502520053199E-4</c:v>
                </c:pt>
                <c:pt idx="1860">
                  <c:v>1.99751385201876E-4</c:v>
                </c:pt>
                <c:pt idx="1861">
                  <c:v>1.9995596899819199E-4</c:v>
                </c:pt>
                <c:pt idx="1862">
                  <c:v>1.99838948049576E-4</c:v>
                </c:pt>
                <c:pt idx="1863">
                  <c:v>1.9940168219410501E-4</c:v>
                </c:pt>
                <c:pt idx="1864">
                  <c:v>1.9864670011959901E-4</c:v>
                </c:pt>
                <c:pt idx="1865">
                  <c:v>1.97577676735786E-4</c:v>
                </c:pt>
                <c:pt idx="1866">
                  <c:v>1.9619940769860801E-4</c:v>
                </c:pt>
                <c:pt idx="1867">
                  <c:v>1.94517781314311E-4</c:v>
                </c:pt>
                <c:pt idx="1868">
                  <c:v>1.9253974802429399E-4</c:v>
                </c:pt>
                <c:pt idx="1869">
                  <c:v>1.9027328764337499E-4</c:v>
                </c:pt>
                <c:pt idx="1870">
                  <c:v>1.8772737449506099E-4</c:v>
                </c:pt>
                <c:pt idx="1871">
                  <c:v>1.8491194055848399E-4</c:v>
                </c:pt>
                <c:pt idx="1872">
                  <c:v>1.81837836713785E-4</c:v>
                </c:pt>
                <c:pt idx="1873">
                  <c:v>1.78516792146662E-4</c:v>
                </c:pt>
                <c:pt idx="1874">
                  <c:v>1.7496137194929399E-4</c:v>
                </c:pt>
                <c:pt idx="1875">
                  <c:v>1.7118493293464E-4</c:v>
                </c:pt>
                <c:pt idx="1876">
                  <c:v>1.6720157766465099E-4</c:v>
                </c:pt>
                <c:pt idx="1877">
                  <c:v>1.63026106680764E-4</c:v>
                </c:pt>
                <c:pt idx="1878">
                  <c:v>1.5867396891748801E-4</c:v>
                </c:pt>
                <c:pt idx="1879">
                  <c:v>1.5416121027714901E-4</c:v>
                </c:pt>
                <c:pt idx="1880">
                  <c:v>1.4950442034606E-4</c:v>
                </c:pt>
                <c:pt idx="1881">
                  <c:v>1.44720677239497E-4</c:v>
                </c:pt>
                <c:pt idx="1882">
                  <c:v>1.39827490574736E-4</c:v>
                </c:pt>
                <c:pt idx="1883">
                  <c:v>1.3484274258776199E-4</c:v>
                </c:pt>
                <c:pt idx="1884">
                  <c:v>1.2978462742981801E-4</c:v>
                </c:pt>
                <c:pt idx="1885">
                  <c:v>1.24671588704106E-4</c:v>
                </c:pt>
                <c:pt idx="1886">
                  <c:v>1.19522255330292E-4</c:v>
                </c:pt>
                <c:pt idx="1887">
                  <c:v>1.14355375854235E-4</c:v>
                </c:pt>
                <c:pt idx="1888">
                  <c:v>1.09189751351962E-4</c:v>
                </c:pt>
                <c:pt idx="1889">
                  <c:v>1.04044167109562E-4</c:v>
                </c:pt>
                <c:pt idx="1890">
                  <c:v>9.8937323293659399E-5</c:v>
                </c:pt>
                <c:pt idx="1891">
                  <c:v>9.3887764859610398E-5</c:v>
                </c:pt>
                <c:pt idx="1892">
                  <c:v>8.8913810975892798E-5</c:v>
                </c:pt>
                <c:pt idx="1893">
                  <c:v>8.4033484272461406E-5</c:v>
                </c:pt>
                <c:pt idx="1894">
                  <c:v>7.9264440247535806E-5</c:v>
                </c:pt>
                <c:pt idx="1895">
                  <c:v>7.4623897190649905E-5</c:v>
                </c:pt>
                <c:pt idx="1896">
                  <c:v>7.0128566999287504E-5</c:v>
                </c:pt>
                <c:pt idx="1897">
                  <c:v>6.5794587281528896E-5</c:v>
                </c:pt>
                <c:pt idx="1898">
                  <c:v>6.1637455147457002E-5</c:v>
                </c:pt>
                <c:pt idx="1899">
                  <c:v>5.7671963097274299E-5</c:v>
                </c:pt>
                <c:pt idx="1900">
                  <c:v>5.39121374139806E-5</c:v>
                </c:pt>
                <c:pt idx="1901">
                  <c:v>5.0371179462927601E-5</c:v>
                </c:pt>
                <c:pt idx="1902">
                  <c:v>4.7061410289619203E-5</c:v>
                </c:pt>
                <c:pt idx="1903">
                  <c:v>4.3994218890861802E-5</c:v>
                </c:pt>
                <c:pt idx="1904">
                  <c:v>4.1180014513001202E-5</c:v>
                </c:pt>
                <c:pt idx="1905">
                  <c:v>3.86281833048194E-5</c:v>
                </c:pt>
                <c:pt idx="1906">
                  <c:v>3.6347049622094502E-5</c:v>
                </c:pt>
                <c:pt idx="1907">
                  <c:v>3.4343842246334802E-5</c:v>
                </c:pt>
                <c:pt idx="1908">
                  <c:v>3.2624665742318598E-5</c:v>
                </c:pt>
                <c:pt idx="1909">
                  <c:v>3.1194477138408698E-5</c:v>
                </c:pt>
                <c:pt idx="1910">
                  <c:v>3.00570680708115E-5</c:v>
                </c:pt>
                <c:pt idx="1911">
                  <c:v>2.9215052488683498E-5</c:v>
                </c:pt>
                <c:pt idx="1912">
                  <c:v>2.8669859971947501E-5</c:v>
                </c:pt>
                <c:pt idx="1913">
                  <c:v>2.8421734668554E-5</c:v>
                </c:pt>
                <c:pt idx="1914">
                  <c:v>2.8469739813397001E-5</c:v>
                </c:pt>
                <c:pt idx="1915">
                  <c:v>2.8811767747804702E-5</c:v>
                </c:pt>
                <c:pt idx="1916">
                  <c:v>2.9444555317114901E-5</c:v>
                </c:pt>
                <c:pt idx="1917">
                  <c:v>3.0363704484851999E-5</c:v>
                </c:pt>
                <c:pt idx="1918">
                  <c:v>3.1563707965970999E-5</c:v>
                </c:pt>
                <c:pt idx="1919">
                  <c:v>3.3037979648961401E-5</c:v>
                </c:pt>
                <c:pt idx="1920">
                  <c:v>3.4778889547659903E-5</c:v>
                </c:pt>
                <c:pt idx="1921">
                  <c:v>3.6777802998711399E-5</c:v>
                </c:pt>
                <c:pt idx="1922">
                  <c:v>3.9025123799921703E-5</c:v>
                </c:pt>
                <c:pt idx="1923">
                  <c:v>4.1510340968390702E-5</c:v>
                </c:pt>
                <c:pt idx="1924">
                  <c:v>4.4222078785331697E-5</c:v>
                </c:pt>
                <c:pt idx="1925">
                  <c:v>4.7148149786811003E-5</c:v>
                </c:pt>
                <c:pt idx="1926">
                  <c:v>5.0275610356160703E-5</c:v>
                </c:pt>
                <c:pt idx="1927">
                  <c:v>5.35908185743195E-5</c:v>
                </c:pt>
                <c:pt idx="1928">
                  <c:v>5.70794939885671E-5</c:v>
                </c:pt>
                <c:pt idx="1929">
                  <c:v>6.0726778967715297E-5</c:v>
                </c:pt>
                <c:pt idx="1930">
                  <c:v>6.4517301322416094E-5</c:v>
                </c:pt>
                <c:pt idx="1931">
                  <c:v>6.8435237882432805E-5</c:v>
                </c:pt>
                <c:pt idx="1932">
                  <c:v>7.2464378738034603E-5</c:v>
                </c:pt>
                <c:pt idx="1933">
                  <c:v>7.6588191869662905E-5</c:v>
                </c:pt>
                <c:pt idx="1934">
                  <c:v>8.0789887908188097E-5</c:v>
                </c:pt>
                <c:pt idx="1935">
                  <c:v>8.5052484786963799E-5</c:v>
                </c:pt>
                <c:pt idx="1936">
                  <c:v>8.9358872066024706E-5</c:v>
                </c:pt>
                <c:pt idx="1937">
                  <c:v>9.3691874727720197E-5</c:v>
                </c:pt>
                <c:pt idx="1938">
                  <c:v>9.8034316261427898E-5</c:v>
                </c:pt>
                <c:pt idx="1939">
                  <c:v>1.0236908087236501E-4</c:v>
                </c:pt>
                <c:pt idx="1940">
                  <c:v>1.06679174665603E-4</c:v>
                </c:pt>
                <c:pt idx="1941">
                  <c:v>1.10947785670884E-4</c:v>
                </c:pt>
                <c:pt idx="1942">
                  <c:v>1.15158342586589E-4</c:v>
                </c:pt>
                <c:pt idx="1943">
                  <c:v>1.19294572131947E-4</c:v>
                </c:pt>
                <c:pt idx="1944">
                  <c:v>1.2334055490532299E-4</c:v>
                </c:pt>
                <c:pt idx="1945">
                  <c:v>1.2728077965305901E-4</c:v>
                </c:pt>
                <c:pt idx="1946">
                  <c:v>1.31100195857933E-4</c:v>
                </c:pt>
                <c:pt idx="1947">
                  <c:v>1.3478426455889101E-4</c:v>
                </c:pt>
                <c:pt idx="1948">
                  <c:v>1.3831900731448301E-4</c:v>
                </c:pt>
                <c:pt idx="1949">
                  <c:v>1.4169105322153801E-4</c:v>
                </c:pt>
                <c:pt idx="1950">
                  <c:v>1.4488768389826401E-4</c:v>
                </c:pt>
                <c:pt idx="1951">
                  <c:v>1.4789687633750699E-4</c:v>
                </c:pt>
                <c:pt idx="1952">
                  <c:v>1.5070734353151401E-4</c:v>
                </c:pt>
                <c:pt idx="1953">
                  <c:v>1.5330857276467001E-4</c:v>
                </c:pt>
                <c:pt idx="1954">
                  <c:v>1.5569086146555999E-4</c:v>
                </c:pt>
                <c:pt idx="1955">
                  <c:v>1.5784535050471899E-4</c:v>
                </c:pt>
                <c:pt idx="1956">
                  <c:v>1.5976405481994501E-4</c:v>
                </c:pt>
                <c:pt idx="1957">
                  <c:v>1.6143989124730001E-4</c:v>
                </c:pt>
                <c:pt idx="1958">
                  <c:v>1.62866703433354E-4</c:v>
                </c:pt>
                <c:pt idx="1959">
                  <c:v>1.64039283702972E-4</c:v>
                </c:pt>
                <c:pt idx="1960">
                  <c:v>1.6495339175741301E-4</c:v>
                </c:pt>
                <c:pt idx="1961">
                  <c:v>1.6560577007977801E-4</c:v>
                </c:pt>
                <c:pt idx="1962">
                  <c:v>1.65994155929197E-4</c:v>
                </c:pt>
                <c:pt idx="1963">
                  <c:v>1.66117289811626E-4</c:v>
                </c:pt>
                <c:pt idx="1964">
                  <c:v>1.65974920323889E-4</c:v>
                </c:pt>
                <c:pt idx="1965">
                  <c:v>1.6556780527861599E-4</c:v>
                </c:pt>
                <c:pt idx="1966">
                  <c:v>1.6489770903099099E-4</c:v>
                </c:pt>
                <c:pt idx="1967">
                  <c:v>1.6396739594369501E-4</c:v>
                </c:pt>
                <c:pt idx="1968">
                  <c:v>1.62780619943922E-4</c:v>
                </c:pt>
                <c:pt idx="1969">
                  <c:v>1.6134211014577599E-4</c:v>
                </c:pt>
                <c:pt idx="1970">
                  <c:v>1.59657552532394E-4</c:v>
                </c:pt>
                <c:pt idx="1971">
                  <c:v>1.57733567714692E-4</c:v>
                </c:pt>
                <c:pt idx="1972">
                  <c:v>1.5557768480727E-4</c:v>
                </c:pt>
                <c:pt idx="1973">
                  <c:v>1.5319831148649399E-4</c:v>
                </c:pt>
                <c:pt idx="1974">
                  <c:v>1.5060470032081001E-4</c:v>
                </c:pt>
                <c:pt idx="1975">
                  <c:v>1.47806911488475E-4</c:v>
                </c:pt>
                <c:pt idx="1976">
                  <c:v>1.4481577202290401E-4</c:v>
                </c:pt>
                <c:pt idx="1977">
                  <c:v>1.41642831750255E-4</c:v>
                </c:pt>
                <c:pt idx="1978">
                  <c:v>1.38300316107439E-4</c:v>
                </c:pt>
                <c:pt idx="1979">
                  <c:v>1.34801076051101E-4</c:v>
                </c:pt>
                <c:pt idx="1980">
                  <c:v>1.3115853528893E-4</c:v>
                </c:pt>
                <c:pt idx="1981">
                  <c:v>1.2738663508367101E-4</c:v>
                </c:pt>
                <c:pt idx="1982">
                  <c:v>1.23499776897178E-4</c:v>
                </c:pt>
                <c:pt idx="1983">
                  <c:v>1.19512763156508E-4</c:v>
                </c:pt>
                <c:pt idx="1984">
                  <c:v>1.1544073643623399E-4</c:v>
                </c:pt>
                <c:pt idx="1985">
                  <c:v>1.1129911736079801E-4</c:v>
                </c:pt>
                <c:pt idx="1986">
                  <c:v>1.07103541537582E-4</c:v>
                </c:pt>
                <c:pt idx="1987">
                  <c:v>1.0286979583554201E-4</c:v>
                </c:pt>
                <c:pt idx="1988">
                  <c:v>9.8613754325626497E-5</c:v>
                </c:pt>
                <c:pt idx="1989">
                  <c:v>9.4351314197865999E-5</c:v>
                </c:pt>
                <c:pt idx="1990">
                  <c:v>9.0098331966036695E-5</c:v>
                </c:pt>
                <c:pt idx="1991">
                  <c:v>8.5870560264293295E-5</c:v>
                </c:pt>
                <c:pt idx="1992">
                  <c:v>8.1683585531282894E-5</c:v>
                </c:pt>
                <c:pt idx="1993">
                  <c:v>7.7552766866184695E-5</c:v>
                </c:pt>
                <c:pt idx="1994">
                  <c:v>7.3493176328078694E-5</c:v>
                </c:pt>
                <c:pt idx="1995">
                  <c:v>6.9519540935273404E-5</c:v>
                </c:pt>
                <c:pt idx="1996">
                  <c:v>6.5646186604965205E-5</c:v>
                </c:pt>
                <c:pt idx="1997">
                  <c:v>6.1886984256140305E-5</c:v>
                </c:pt>
                <c:pt idx="1998">
                  <c:v>5.8255298280221097E-5</c:v>
                </c:pt>
                <c:pt idx="1999">
                  <c:v>5.4763937564898199E-5</c:v>
                </c:pt>
                <c:pt idx="2000">
                  <c:v>5.1425109237132601E-5</c:v>
                </c:pt>
                <c:pt idx="2001">
                  <c:v>4.8250375271731002E-5</c:v>
                </c:pt>
                <c:pt idx="2002">
                  <c:v>4.5250612092440801E-5</c:v>
                </c:pt>
                <c:pt idx="2003">
                  <c:v>4.2435973273401403E-5</c:v>
                </c:pt>
                <c:pt idx="2004">
                  <c:v>3.9815855430250599E-5</c:v>
                </c:pt>
                <c:pt idx="2005">
                  <c:v>3.73988673723838E-5</c:v>
                </c:pt>
                <c:pt idx="2006">
                  <c:v>3.5192802570970102E-5</c:v>
                </c:pt>
                <c:pt idx="2007">
                  <c:v>3.3204614981462899E-5</c:v>
                </c:pt>
                <c:pt idx="2008">
                  <c:v>3.1440398244599702E-5</c:v>
                </c:pt>
                <c:pt idx="2009">
                  <c:v>2.99053682763337E-5</c:v>
                </c:pt>
                <c:pt idx="2010">
                  <c:v>2.86038492448021E-5</c:v>
                </c:pt>
                <c:pt idx="2011">
                  <c:v>2.7539262921332701E-5</c:v>
                </c:pt>
                <c:pt idx="2012">
                  <c:v>2.67141213825758E-5</c:v>
                </c:pt>
                <c:pt idx="2013">
                  <c:v>2.6130023032083001E-5</c:v>
                </c:pt>
                <c:pt idx="2014">
                  <c:v>2.57876519019581E-5</c:v>
                </c:pt>
                <c:pt idx="2015">
                  <c:v>2.5686780188476399E-5</c:v>
                </c:pt>
                <c:pt idx="2016">
                  <c:v>2.58262739696991E-5</c:v>
                </c:pt>
                <c:pt idx="2017">
                  <c:v>2.6204102047960599E-5</c:v>
                </c:pt>
                <c:pt idx="2018">
                  <c:v>2.6817347855548502E-5</c:v>
                </c:pt>
                <c:pt idx="2019">
                  <c:v>2.7662224357778399E-5</c:v>
                </c:pt>
                <c:pt idx="2020">
                  <c:v>2.8734091883841799E-5</c:v>
                </c:pt>
                <c:pt idx="2021">
                  <c:v>3.0027478812136101E-5</c:v>
                </c:pt>
                <c:pt idx="2022">
                  <c:v>3.1536105033122402E-5</c:v>
                </c:pt>
                <c:pt idx="2023">
                  <c:v>3.3252908108986201E-5</c:v>
                </c:pt>
                <c:pt idx="2024">
                  <c:v>3.5170072045364598E-5</c:v>
                </c:pt>
                <c:pt idx="2025">
                  <c:v>3.7279058586067401E-5</c:v>
                </c:pt>
                <c:pt idx="2026">
                  <c:v>3.9570640936969997E-5</c:v>
                </c:pt>
                <c:pt idx="2027">
                  <c:v>4.2034939820027897E-5</c:v>
                </c:pt>
                <c:pt idx="2028">
                  <c:v>4.4661461752630399E-5</c:v>
                </c:pt>
                <c:pt idx="2029">
                  <c:v>4.7439139441243102E-5</c:v>
                </c:pt>
                <c:pt idx="2030">
                  <c:v>5.0356374171505801E-5</c:v>
                </c:pt>
                <c:pt idx="2031">
                  <c:v>5.3401080069671799E-5</c:v>
                </c:pt>
                <c:pt idx="2032">
                  <c:v>5.6560730102563097E-5</c:v>
                </c:pt>
                <c:pt idx="2033">
                  <c:v>5.98224036751311E-5</c:v>
                </c:pt>
                <c:pt idx="2034">
                  <c:v>6.3172835676363E-5</c:v>
                </c:pt>
                <c:pt idx="2035">
                  <c:v>6.6598466815760406E-5</c:v>
                </c:pt>
                <c:pt idx="2036">
                  <c:v>7.0085495084062495E-5</c:v>
                </c:pt>
                <c:pt idx="2037">
                  <c:v>7.3619928163445706E-5</c:v>
                </c:pt>
                <c:pt idx="2038">
                  <c:v>7.7187636604220393E-5</c:v>
                </c:pt>
                <c:pt idx="2039">
                  <c:v>8.0774407577254305E-5</c:v>
                </c:pt>
                <c:pt idx="2040">
                  <c:v>8.4365999004095996E-5</c:v>
                </c:pt>
                <c:pt idx="2041">
                  <c:v>8.7948193860238103E-5</c:v>
                </c:pt>
                <c:pt idx="2042">
                  <c:v>9.1506854441274096E-5</c:v>
                </c:pt>
                <c:pt idx="2043">
                  <c:v>9.5027976377015097E-5</c:v>
                </c:pt>
                <c:pt idx="2044">
                  <c:v>9.8497742175079696E-5</c:v>
                </c:pt>
                <c:pt idx="2045">
                  <c:v>1.0190257407315401E-4</c:v>
                </c:pt>
                <c:pt idx="2046">
                  <c:v>1.0522918597816E-4</c:v>
                </c:pt>
                <c:pt idx="2047">
                  <c:v>1.0846463427102901E-4</c:v>
                </c:pt>
                <c:pt idx="2048">
                  <c:v>1.1159636725774201E-4</c:v>
                </c:pt>
                <c:pt idx="2049">
                  <c:v>1.14612273050792E-4</c:v>
                </c:pt>
                <c:pt idx="2050">
                  <c:v>1.17500725670258E-4</c:v>
                </c:pt>
                <c:pt idx="2051">
                  <c:v>1.2025062916030701E-4</c:v>
                </c:pt>
                <c:pt idx="2052">
                  <c:v>1.2285145952503E-4</c:v>
                </c:pt>
                <c:pt idx="2053">
                  <c:v>1.2529330429714001E-4</c:v>
                </c:pt>
                <c:pt idx="2054">
                  <c:v>1.27566899564068E-4</c:v>
                </c:pt>
                <c:pt idx="2055">
                  <c:v>1.2966366428830101E-4</c:v>
                </c:pt>
                <c:pt idx="2056">
                  <c:v>1.31575731772349E-4</c:v>
                </c:pt>
                <c:pt idx="2057">
                  <c:v>1.3329597813334601E-4</c:v>
                </c:pt>
                <c:pt idx="2058">
                  <c:v>1.3481804766783499E-4</c:v>
                </c:pt>
                <c:pt idx="2059">
                  <c:v>1.3613637500365801E-4</c:v>
                </c:pt>
                <c:pt idx="2060">
                  <c:v>1.37246203952845E-4</c:v>
                </c:pt>
                <c:pt idx="2061">
                  <c:v>1.38143602996845E-4</c:v>
                </c:pt>
                <c:pt idx="2062">
                  <c:v>1.3882547735320799E-4</c:v>
                </c:pt>
                <c:pt idx="2063">
                  <c:v>1.3928957759068E-4</c:v>
                </c:pt>
                <c:pt idx="2064">
                  <c:v>1.3953450477752899E-4</c:v>
                </c:pt>
                <c:pt idx="2065">
                  <c:v>1.39559712165538E-4</c:v>
                </c:pt>
                <c:pt idx="2066">
                  <c:v>1.39365503429383E-4</c:v>
                </c:pt>
                <c:pt idx="2067">
                  <c:v>1.3895302749786801E-4</c:v>
                </c:pt>
                <c:pt idx="2068">
                  <c:v>1.38324270029638E-4</c:v>
                </c:pt>
                <c:pt idx="2069">
                  <c:v>1.3748204160135601E-4</c:v>
                </c:pt>
                <c:pt idx="2070">
                  <c:v>1.3642996269083301E-4</c:v>
                </c:pt>
                <c:pt idx="2071">
                  <c:v>1.3517244555117801E-4</c:v>
                </c:pt>
                <c:pt idx="2072">
                  <c:v>1.3371467308457901E-4</c:v>
                </c:pt>
                <c:pt idx="2073">
                  <c:v>1.32062574835769E-4</c:v>
                </c:pt>
                <c:pt idx="2074">
                  <c:v>1.3022280023562501E-4</c:v>
                </c:pt>
                <c:pt idx="2075">
                  <c:v>1.2820268923454501E-4</c:v>
                </c:pt>
                <c:pt idx="2076">
                  <c:v>1.26010240473389E-4</c:v>
                </c:pt>
                <c:pt idx="2077">
                  <c:v>1.236540771467E-4</c:v>
                </c:pt>
                <c:pt idx="2078">
                  <c:v>1.2114341071888301E-4</c:v>
                </c:pt>
                <c:pt idx="2079">
                  <c:v>1.18488002658804E-4</c:v>
                </c:pt>
                <c:pt idx="2080">
                  <c:v>1.1569812436218901E-4</c:v>
                </c:pt>
                <c:pt idx="2081">
                  <c:v>1.12784515434074E-4</c:v>
                </c:pt>
                <c:pt idx="2082">
                  <c:v>1.0975834050565599E-4</c:v>
                </c:pt>
                <c:pt idx="2083">
                  <c:v>1.06631144761156E-4</c:v>
                </c:pt>
                <c:pt idx="2084">
                  <c:v>1.03414808350875E-4</c:v>
                </c:pt>
                <c:pt idx="2085">
                  <c:v>1.00121499866547E-4</c:v>
                </c:pt>
                <c:pt idx="2086">
                  <c:v>9.6763629054521101E-5</c:v>
                </c:pt>
                <c:pt idx="2087">
                  <c:v>9.3353798941179001E-5</c:v>
                </c:pt>
                <c:pt idx="2088">
                  <c:v>8.9904757543535604E-5</c:v>
                </c:pt>
                <c:pt idx="2089">
                  <c:v>8.6429349336158507E-5</c:v>
                </c:pt>
                <c:pt idx="2090">
                  <c:v>8.2940466643443805E-5</c:v>
                </c:pt>
                <c:pt idx="2091">
                  <c:v>7.9451001123986302E-5</c:v>
                </c:pt>
                <c:pt idx="2092">
                  <c:v>7.59737955112917E-5</c:v>
                </c:pt>
                <c:pt idx="2093">
                  <c:v>7.2521595772450002E-5</c:v>
                </c:pt>
                <c:pt idx="2094">
                  <c:v>6.9107003843627105E-5</c:v>
                </c:pt>
                <c:pt idx="2095">
                  <c:v>6.5742431098370795E-5</c:v>
                </c:pt>
                <c:pt idx="2096">
                  <c:v>6.2440052701745805E-5</c:v>
                </c:pt>
                <c:pt idx="2097">
                  <c:v>5.9211763000221902E-5</c:v>
                </c:pt>
                <c:pt idx="2098">
                  <c:v>5.6069132094013301E-5</c:v>
                </c:pt>
                <c:pt idx="2099">
                  <c:v>5.3023363735186201E-5</c:v>
                </c:pt>
                <c:pt idx="2100">
                  <c:v>5.0085254691280902E-5</c:v>
                </c:pt>
                <c:pt idx="2101">
                  <c:v>4.72651557104029E-5</c:v>
                </c:pt>
                <c:pt idx="2102">
                  <c:v>4.4572934219678003E-5</c:v>
                </c:pt>
                <c:pt idx="2103">
                  <c:v>4.2017938884599902E-5</c:v>
                </c:pt>
                <c:pt idx="2104">
                  <c:v>3.96089661520799E-5</c:v>
                </c:pt>
                <c:pt idx="2105">
                  <c:v>3.7354228894888099E-5</c:v>
                </c:pt>
                <c:pt idx="2106">
                  <c:v>3.5261327269619601E-5</c:v>
                </c:pt>
                <c:pt idx="2107">
                  <c:v>3.3337221894281903E-5</c:v>
                </c:pt>
                <c:pt idx="2108">
                  <c:v>3.1588209445046697E-5</c:v>
                </c:pt>
                <c:pt idx="2109">
                  <c:v>3.0019900764620101E-5</c:v>
                </c:pt>
                <c:pt idx="2110">
                  <c:v>2.8637201567027901E-5</c:v>
                </c:pt>
                <c:pt idx="2111">
                  <c:v>2.7444295815384598E-5</c:v>
                </c:pt>
                <c:pt idx="2112">
                  <c:v>2.6444631840406499E-5</c:v>
                </c:pt>
                <c:pt idx="2113">
                  <c:v>2.5640911258051099E-5</c:v>
                </c:pt>
                <c:pt idx="2114">
                  <c:v>2.50350807347318E-5</c:v>
                </c:pt>
                <c:pt idx="2115">
                  <c:v>2.4628326638094101E-5</c:v>
                </c:pt>
                <c:pt idx="2116">
                  <c:v>2.4421072600391301E-5</c:v>
                </c:pt>
                <c:pt idx="2117">
                  <c:v>2.4412980010100099E-5</c:v>
                </c:pt>
                <c:pt idx="2118">
                  <c:v>2.46029514356413E-5</c:v>
                </c:pt>
                <c:pt idx="2119">
                  <c:v>2.4989136972967501E-5</c:v>
                </c:pt>
                <c:pt idx="2120">
                  <c:v>2.5568943496438298E-5</c:v>
                </c:pt>
                <c:pt idx="2121">
                  <c:v>2.6339046779891399E-5</c:v>
                </c:pt>
                <c:pt idx="2122">
                  <c:v>2.72954064422321E-5</c:v>
                </c:pt>
                <c:pt idx="2123">
                  <c:v>2.843328365929E-5</c:v>
                </c:pt>
                <c:pt idx="2124">
                  <c:v>2.97472615712228E-5</c:v>
                </c:pt>
                <c:pt idx="2125">
                  <c:v>3.1231268302489302E-5</c:v>
                </c:pt>
                <c:pt idx="2126">
                  <c:v>3.2878602499448701E-5</c:v>
                </c:pt>
                <c:pt idx="2127">
                  <c:v>3.4681961279078299E-5</c:v>
                </c:pt>
                <c:pt idx="2128">
                  <c:v>3.6633470471226003E-5</c:v>
                </c:pt>
                <c:pt idx="2129">
                  <c:v>3.8724717026309398E-5</c:v>
                </c:pt>
                <c:pt idx="2130">
                  <c:v>4.0946783450534899E-5</c:v>
                </c:pt>
                <c:pt idx="2131">
                  <c:v>4.3290284121602697E-5</c:v>
                </c:pt>
                <c:pt idx="2132">
                  <c:v>4.57454033295633E-5</c:v>
                </c:pt>
                <c:pt idx="2133">
                  <c:v>4.8301934880055101E-5</c:v>
                </c:pt>
                <c:pt idx="2134">
                  <c:v>5.0949323090633203E-5</c:v>
                </c:pt>
                <c:pt idx="2135">
                  <c:v>5.3676705005333198E-5</c:v>
                </c:pt>
                <c:pt idx="2136">
                  <c:v>5.6472953648041697E-5</c:v>
                </c:pt>
                <c:pt idx="2137">
                  <c:v>5.9326722131671599E-5</c:v>
                </c:pt>
                <c:pt idx="2138">
                  <c:v>6.2226488437589498E-5</c:v>
                </c:pt>
                <c:pt idx="2139">
                  <c:v>6.5160600678207403E-5</c:v>
                </c:pt>
                <c:pt idx="2140">
                  <c:v>6.8117322655113495E-5</c:v>
                </c:pt>
                <c:pt idx="2141">
                  <c:v>7.1084879525574603E-5</c:v>
                </c:pt>
                <c:pt idx="2142">
                  <c:v>7.4051503391644205E-5</c:v>
                </c:pt>
                <c:pt idx="2143">
                  <c:v>7.70054786284333E-5</c:v>
                </c:pt>
                <c:pt idx="2144">
                  <c:v>7.9935186771296996E-5</c:v>
                </c:pt>
                <c:pt idx="2145">
                  <c:v>8.2829150785701893E-5</c:v>
                </c:pt>
                <c:pt idx="2146">
                  <c:v>8.5676078548316707E-5</c:v>
                </c:pt>
                <c:pt idx="2147">
                  <c:v>8.8464905373349695E-5</c:v>
                </c:pt>
                <c:pt idx="2148">
                  <c:v>9.1184835424273095E-5</c:v>
                </c:pt>
                <c:pt idx="2149">
                  <c:v>9.3825381857770099E-5</c:v>
                </c:pt>
                <c:pt idx="2150">
                  <c:v>9.6376405553933101E-5</c:v>
                </c:pt>
                <c:pt idx="2151">
                  <c:v>9.8828152294386503E-5</c:v>
                </c:pt>
                <c:pt idx="2152">
                  <c:v>1.01171288258017E-4</c:v>
                </c:pt>
                <c:pt idx="2153">
                  <c:v>1.0339693371232301E-4</c:v>
                </c:pt>
                <c:pt idx="2154">
                  <c:v>1.0549669478697601E-4</c:v>
                </c:pt>
                <c:pt idx="2155">
                  <c:v>1.0746269322496E-4</c:v>
                </c:pt>
                <c:pt idx="2156">
                  <c:v>1.0928759401557401E-4</c:v>
                </c:pt>
                <c:pt idx="2157">
                  <c:v>1.1096463082261701E-4</c:v>
                </c:pt>
                <c:pt idx="2158">
                  <c:v>1.12487629130129E-4</c:v>
                </c:pt>
                <c:pt idx="2159">
                  <c:v>1.13851027037166E-4</c:v>
                </c:pt>
                <c:pt idx="2160">
                  <c:v>1.1504989364217599E-4</c:v>
                </c:pt>
                <c:pt idx="2161">
                  <c:v>1.16079944966576E-4</c:v>
                </c:pt>
                <c:pt idx="2162">
                  <c:v>1.1693755737611399E-4</c:v>
                </c:pt>
                <c:pt idx="2163">
                  <c:v>1.17619778467518E-4</c:v>
                </c:pt>
                <c:pt idx="2164">
                  <c:v>1.1812433539673799E-4</c:v>
                </c:pt>
                <c:pt idx="2165">
                  <c:v>1.18449640633823E-4</c:v>
                </c:pt>
                <c:pt idx="2166">
                  <c:v>1.18594795138078E-4</c:v>
                </c:pt>
                <c:pt idx="2167">
                  <c:v>1.18559588955675E-4</c:v>
                </c:pt>
                <c:pt idx="2168">
                  <c:v>1.18344499250286E-4</c:v>
                </c:pt>
                <c:pt idx="2169">
                  <c:v>1.17950685785614E-4</c:v>
                </c:pt>
                <c:pt idx="2170">
                  <c:v>1.17379983886882E-4</c:v>
                </c:pt>
                <c:pt idx="2171">
                  <c:v>1.16634894916444E-4</c:v>
                </c:pt>
                <c:pt idx="2172">
                  <c:v>1.15718574306646E-4</c:v>
                </c:pt>
                <c:pt idx="2173">
                  <c:v>1.14634817200959E-4</c:v>
                </c:pt>
                <c:pt idx="2174">
                  <c:v>1.1338804176214101E-4</c:v>
                </c:pt>
                <c:pt idx="2175">
                  <c:v>1.11983270213869E-4</c:v>
                </c:pt>
                <c:pt idx="2176">
                  <c:v>1.10426107689741E-4</c:v>
                </c:pt>
                <c:pt idx="2177">
                  <c:v>1.08722718970986E-4</c:v>
                </c:pt>
                <c:pt idx="2178">
                  <c:v>1.0687980320138E-4</c:v>
                </c:pt>
                <c:pt idx="2179">
                  <c:v>1.04904566674945E-4</c:v>
                </c:pt>
                <c:pt idx="2180">
                  <c:v>1.02804693798831E-4</c:v>
                </c:pt>
                <c:pt idx="2181">
                  <c:v>1.00588316340401E-4</c:v>
                </c:pt>
                <c:pt idx="2182">
                  <c:v>9.8263981073912001E-5</c:v>
                </c:pt>
                <c:pt idx="2183">
                  <c:v>9.5840615948223203E-5</c:v>
                </c:pt>
                <c:pt idx="2184">
                  <c:v>9.3327494902768299E-5</c:v>
                </c:pt>
                <c:pt idx="2185">
                  <c:v>9.0734201464370294E-5</c:v>
                </c:pt>
                <c:pt idx="2186">
                  <c:v>8.8070591262509102E-5</c:v>
                </c:pt>
                <c:pt idx="2187">
                  <c:v>8.5346753605200899E-5</c:v>
                </c:pt>
                <c:pt idx="2188">
                  <c:v>8.2572972261741597E-5</c:v>
                </c:pt>
                <c:pt idx="2189">
                  <c:v>7.9759685602147096E-5</c:v>
                </c:pt>
                <c:pt idx="2190">
                  <c:v>7.6917446246150406E-5</c:v>
                </c:pt>
                <c:pt idx="2191">
                  <c:v>7.4056880377068105E-5</c:v>
                </c:pt>
                <c:pt idx="2192">
                  <c:v>7.1188646877678495E-5</c:v>
                </c:pt>
                <c:pt idx="2193">
                  <c:v>6.8323396446445106E-5</c:v>
                </c:pt>
                <c:pt idx="2194">
                  <c:v>6.5471730852938401E-5</c:v>
                </c:pt>
                <c:pt idx="2195">
                  <c:v>6.2644162491141804E-5</c:v>
                </c:pt>
                <c:pt idx="2196">
                  <c:v>5.9851074388450898E-5</c:v>
                </c:pt>
                <c:pt idx="2197">
                  <c:v>5.7102680826588902E-5</c:v>
                </c:pt>
                <c:pt idx="2198">
                  <c:v>5.4408988728347701E-5</c:v>
                </c:pt>
                <c:pt idx="2199">
                  <c:v>5.1779759961039601E-5</c:v>
                </c:pt>
                <c:pt idx="2200">
                  <c:v>4.9224474703798502E-5</c:v>
                </c:pt>
                <c:pt idx="2201">
                  <c:v>4.6536549793990102E-5</c:v>
                </c:pt>
                <c:pt idx="2202">
                  <c:v>4.3734309942841898E-5</c:v>
                </c:pt>
                <c:pt idx="2203">
                  <c:v>4.0835560393658999E-5</c:v>
                </c:pt>
                <c:pt idx="2204">
                  <c:v>3.7857056660206E-5</c:v>
                </c:pt>
                <c:pt idx="2205">
                  <c:v>3.4814498101668997E-5</c:v>
                </c:pt>
                <c:pt idx="2206">
                  <c:v>3.17225634644106E-5</c:v>
                </c:pt>
                <c:pt idx="2207">
                  <c:v>2.8594941924968102E-5</c:v>
                </c:pt>
                <c:pt idx="2208">
                  <c:v>2.5444358385586801E-5</c:v>
                </c:pt>
                <c:pt idx="2209">
                  <c:v>2.2282593729728601E-5</c:v>
                </c:pt>
                <c:pt idx="2210">
                  <c:v>1.9120499622173399E-5</c:v>
                </c:pt>
                <c:pt idx="2211">
                  <c:v>1.59680053265447E-5</c:v>
                </c:pt>
                <c:pt idx="2212">
                  <c:v>1.2834110407307701E-5</c:v>
                </c:pt>
                <c:pt idx="2213">
                  <c:v>9.7268517114764804E-6</c:v>
                </c:pt>
                <c:pt idx="2214">
                  <c:v>6.6532260383309297E-6</c:v>
                </c:pt>
                <c:pt idx="2215">
                  <c:v>3.6190431410064799E-6</c:v>
                </c:pt>
                <c:pt idx="2216">
                  <c:v>6.2868075488121896E-7</c:v>
                </c:pt>
                <c:pt idx="2217">
                  <c:v>-2.3152805799719399E-6</c:v>
                </c:pt>
                <c:pt idx="2218">
                  <c:v>-5.2125446270727303E-6</c:v>
                </c:pt>
                <c:pt idx="2219">
                  <c:v>-8.0656722398524407E-6</c:v>
                </c:pt>
                <c:pt idx="2220">
                  <c:v>-1.0880650549807E-5</c:v>
                </c:pt>
                <c:pt idx="2221">
                  <c:v>-1.3667311275543999E-5</c:v>
                </c:pt>
                <c:pt idx="2222">
                  <c:v>-1.6439405302904299E-5</c:v>
                </c:pt>
                <c:pt idx="2223">
                  <c:v>-1.9214128604437401E-5</c:v>
                </c:pt>
                <c:pt idx="2224">
                  <c:v>-2.2010933922772401E-5</c:v>
                </c:pt>
                <c:pt idx="2225">
                  <c:v>-2.4849560541222798E-5</c:v>
                </c:pt>
                <c:pt idx="2226">
                  <c:v>-2.7747361419747199E-5</c:v>
                </c:pt>
                <c:pt idx="2227">
                  <c:v>-3.0716175979131599E-5</c:v>
                </c:pt>
                <c:pt idx="2228">
                  <c:v>-3.3759148519509902E-5</c:v>
                </c:pt>
                <c:pt idx="2229">
                  <c:v>-3.68679852254738E-5</c:v>
                </c:pt>
                <c:pt idx="2230">
                  <c:v>-4.0021145646049998E-5</c:v>
                </c:pt>
                <c:pt idx="2231">
                  <c:v>-4.3183366386184097E-5</c:v>
                </c:pt>
                <c:pt idx="2232">
                  <c:v>-4.6306729141438897E-5</c:v>
                </c:pt>
                <c:pt idx="2233">
                  <c:v>-4.9333247723226003E-5</c:v>
                </c:pt>
                <c:pt idx="2234">
                  <c:v>-5.2198707805890902E-5</c:v>
                </c:pt>
                <c:pt idx="2235">
                  <c:v>-5.4837297659546998E-5</c:v>
                </c:pt>
                <c:pt idx="2236">
                  <c:v>-5.7186455440020303E-5</c:v>
                </c:pt>
                <c:pt idx="2237">
                  <c:v>-5.9191346305425603E-5</c:v>
                </c:pt>
                <c:pt idx="2238">
                  <c:v>-6.0808466177206102E-5</c:v>
                </c:pt>
                <c:pt idx="2239">
                  <c:v>-6.2008024926616604E-5</c:v>
                </c:pt>
                <c:pt idx="2240">
                  <c:v>-6.2774955176269398E-5</c:v>
                </c:pt>
                <c:pt idx="2241">
                  <c:v>-6.3108586241706295E-5</c:v>
                </c:pt>
                <c:pt idx="2242">
                  <c:v>-6.3021184060896304E-5</c:v>
                </c:pt>
                <c:pt idx="2243">
                  <c:v>-6.2535666388881505E-5</c:v>
                </c:pt>
                <c:pt idx="2244">
                  <c:v>-6.1682850305199796E-5</c:v>
                </c:pt>
                <c:pt idx="2245">
                  <c:v>-6.0498580414915399E-5</c:v>
                </c:pt>
                <c:pt idx="2246">
                  <c:v>-5.9021033860041503E-5</c:v>
                </c:pt>
                <c:pt idx="2247">
                  <c:v>-5.7288419502871803E-5</c:v>
                </c:pt>
                <c:pt idx="2248">
                  <c:v>-5.5337200617220802E-5</c:v>
                </c:pt>
                <c:pt idx="2249">
                  <c:v>-5.3200887360998299E-5</c:v>
                </c:pt>
                <c:pt idx="2250">
                  <c:v>-5.09093767878565E-5</c:v>
                </c:pt>
                <c:pt idx="2251">
                  <c:v>-4.8488768861717403E-5</c:v>
                </c:pt>
                <c:pt idx="2252">
                  <c:v>-4.5961557419122398E-5</c:v>
                </c:pt>
                <c:pt idx="2253">
                  <c:v>-4.3347083044964897E-5</c:v>
                </c:pt>
                <c:pt idx="2254">
                  <c:v>-4.0662136753875E-5</c:v>
                </c:pt>
                <c:pt idx="2255">
                  <c:v>-3.7921615270667197E-5</c:v>
                </c:pt>
                <c:pt idx="2256">
                  <c:v>-3.5139147001305697E-5</c:v>
                </c:pt>
                <c:pt idx="2257">
                  <c:v>-3.23276294892276E-5</c:v>
                </c:pt>
                <c:pt idx="2258">
                  <c:v>-2.94996418133223E-5</c:v>
                </c:pt>
                <c:pt idx="2259">
                  <c:v>-2.6667716967443999E-5</c:v>
                </c:pt>
                <c:pt idx="2260">
                  <c:v>-2.3844478060626199E-5</c:v>
                </c:pt>
                <c:pt idx="2261">
                  <c:v>-2.1042656844447498E-5</c:v>
                </c:pt>
                <c:pt idx="2262">
                  <c:v>-1.8275022735978699E-5</c:v>
                </c:pt>
                <c:pt idx="2263">
                  <c:v>-1.5554254887345998E-5</c:v>
                </c:pt>
                <c:pt idx="2264">
                  <c:v>-1.2892789332118899E-5</c:v>
                </c:pt>
                <c:pt idx="2265">
                  <c:v>-1.0302668768270201E-5</c:v>
                </c:pt>
                <c:pt idx="2266">
                  <c:v>-7.7954154590616092E-6</c:v>
                </c:pt>
                <c:pt idx="2267">
                  <c:v>-5.3819395191367297E-6</c:v>
                </c:pt>
                <c:pt idx="2268">
                  <c:v>-3.07248685086449E-6</c:v>
                </c:pt>
                <c:pt idx="2269">
                  <c:v>-8.7662423283827105E-7</c:v>
                </c:pt>
                <c:pt idx="2270">
                  <c:v>1.1967458604956799E-6</c:v>
                </c:pt>
                <c:pt idx="2271">
                  <c:v>3.13935104989334E-6</c:v>
                </c:pt>
                <c:pt idx="2272">
                  <c:v>4.9435069190065802E-6</c:v>
                </c:pt>
                <c:pt idx="2273">
                  <c:v>6.6020781800567503E-6</c:v>
                </c:pt>
                <c:pt idx="2274">
                  <c:v>8.1084531982783903E-6</c:v>
                </c:pt>
                <c:pt idx="2275">
                  <c:v>9.4565401358599303E-6</c:v>
                </c:pt>
                <c:pt idx="2276">
                  <c:v>1.06407905133378E-5</c:v>
                </c:pt>
                <c:pt idx="2277">
                  <c:v>1.16562525820941E-5</c:v>
                </c:pt>
                <c:pt idx="2278">
                  <c:v>1.24986522715217E-5</c:v>
                </c:pt>
                <c:pt idx="2279">
                  <c:v>1.3164493719326899E-5</c:v>
                </c:pt>
                <c:pt idx="2280">
                  <c:v>1.3651165351084901E-5</c:v>
                </c:pt>
                <c:pt idx="2281">
                  <c:v>1.3957032806254501E-5</c:v>
                </c:pt>
                <c:pt idx="2282">
                  <c:v>1.40814988531074E-5</c:v>
                </c:pt>
                <c:pt idx="2283">
                  <c:v>1.40250146500458E-5</c:v>
                </c:pt>
                <c:pt idx="2284">
                  <c:v>1.37890368928351E-5</c:v>
                </c:pt>
                <c:pt idx="2285">
                  <c:v>1.3375940065072799E-5</c:v>
                </c:pt>
                <c:pt idx="2286">
                  <c:v>1.27889084054071E-5</c:v>
                </c:pt>
                <c:pt idx="2287">
                  <c:v>1.20318428752739E-5</c:v>
                </c:pt>
                <c:pt idx="2288">
                  <c:v>1.11093188174795E-5</c:v>
                </c:pt>
                <c:pt idx="2289">
                  <c:v>1.0026616717697E-5</c:v>
                </c:pt>
                <c:pt idx="2290">
                  <c:v>8.7898223718910694E-6</c:v>
                </c:pt>
                <c:pt idx="2291">
                  <c:v>7.4059600952186002E-6</c:v>
                </c:pt>
                <c:pt idx="2292">
                  <c:v>5.8830942887775704E-6</c:v>
                </c:pt>
                <c:pt idx="2293">
                  <c:v>4.2303231701835096E-6</c:v>
                </c:pt>
                <c:pt idx="2294">
                  <c:v>2.4576030284051401E-6</c:v>
                </c:pt>
                <c:pt idx="2295">
                  <c:v>5.7538328427285902E-7</c:v>
                </c:pt>
                <c:pt idx="2296">
                  <c:v>-1.40590723304535E-6</c:v>
                </c:pt>
                <c:pt idx="2297">
                  <c:v>-3.4764221719853902E-6</c:v>
                </c:pt>
                <c:pt idx="2298">
                  <c:v>-5.6273681941911001E-6</c:v>
                </c:pt>
                <c:pt idx="2299">
                  <c:v>-7.8512437060824699E-6</c:v>
                </c:pt>
                <c:pt idx="2300">
                  <c:v>-1.01417470931548E-5</c:v>
                </c:pt>
                <c:pt idx="2301">
                  <c:v>-1.24933302285547E-5</c:v>
                </c:pt>
                <c:pt idx="2302">
                  <c:v>-1.49004584262339E-5</c:v>
                </c:pt>
                <c:pt idx="2303">
                  <c:v>-1.73567085998975E-5</c:v>
                </c:pt>
                <c:pt idx="2304">
                  <c:v>-1.9853872819776999E-5</c:v>
                </c:pt>
                <c:pt idx="2305">
                  <c:v>-2.23812267145755E-5</c:v>
                </c:pt>
                <c:pt idx="2306">
                  <c:v>-2.4925077322683202E-5</c:v>
                </c:pt>
                <c:pt idx="2307">
                  <c:v>-2.7468639461554301E-5</c:v>
                </c:pt>
                <c:pt idx="2308">
                  <c:v>-2.9992223039640702E-5</c:v>
                </c:pt>
                <c:pt idx="2309">
                  <c:v>-3.2473661599836499E-5</c:v>
                </c:pt>
                <c:pt idx="2310">
                  <c:v>-3.4888882281057202E-5</c:v>
                </c:pt>
                <c:pt idx="2311">
                  <c:v>-3.72125088682214E-5</c:v>
                </c:pt>
                <c:pt idx="2312">
                  <c:v>-3.9418397713997499E-5</c:v>
                </c:pt>
                <c:pt idx="2313">
                  <c:v>-4.1480025970676397E-5</c:v>
                </c:pt>
                <c:pt idx="2314">
                  <c:v>-4.3370680250554501E-5</c:v>
                </c:pt>
                <c:pt idx="2315">
                  <c:v>-4.5063431212727498E-5</c:v>
                </c:pt>
                <c:pt idx="2316">
                  <c:v>-4.6530924567635698E-5</c:v>
                </c:pt>
                <c:pt idx="2317">
                  <c:v>-4.77450663647131E-5</c:v>
                </c:pt>
                <c:pt idx="2318">
                  <c:v>-4.86767195516459E-5</c:v>
                </c:pt>
                <c:pt idx="2319">
                  <c:v>-4.9295546035150202E-5</c:v>
                </c:pt>
                <c:pt idx="2320">
                  <c:v>-4.9570112696814799E-5</c:v>
                </c:pt>
                <c:pt idx="2321">
                  <c:v>-4.9468328457687299E-5</c:v>
                </c:pt>
                <c:pt idx="2322">
                  <c:v>-4.8958201964784701E-5</c:v>
                </c:pt>
                <c:pt idx="2323">
                  <c:v>-4.8008825748028201E-5</c:v>
                </c:pt>
                <c:pt idx="2324">
                  <c:v>-4.6591427023736997E-5</c:v>
                </c:pt>
                <c:pt idx="2325">
                  <c:v>-4.4680297731605597E-5</c:v>
                </c:pt>
                <c:pt idx="2326">
                  <c:v>-4.2253435540944697E-5</c:v>
                </c:pt>
                <c:pt idx="2327">
                  <c:v>-3.9292787967240497E-5</c:v>
                </c:pt>
                <c:pt idx="2328">
                  <c:v>-3.5784076331149797E-5</c:v>
                </c:pt>
                <c:pt idx="2329">
                  <c:v>-3.17162628081658E-5</c:v>
                </c:pt>
                <c:pt idx="2330">
                  <c:v>-2.70807921674573E-5</c:v>
                </c:pt>
                <c:pt idx="2331">
                  <c:v>-2.1870777580811299E-5</c:v>
                </c:pt>
                <c:pt idx="2332">
                  <c:v>-1.6080304546054199E-5</c:v>
                </c:pt>
                <c:pt idx="2333">
                  <c:v>-9.7040046810092904E-6</c:v>
                </c:pt>
                <c:pt idx="2334">
                  <c:v>-2.7370134577894701E-6</c:v>
                </c:pt>
                <c:pt idx="2335">
                  <c:v>4.8246144204640196E-6</c:v>
                </c:pt>
                <c:pt idx="2336">
                  <c:v>1.29829915617737E-5</c:v>
                </c:pt>
                <c:pt idx="2337">
                  <c:v>2.1736968415348099E-5</c:v>
                </c:pt>
                <c:pt idx="2338">
                  <c:v>3.1080185645005601E-5</c:v>
                </c:pt>
                <c:pt idx="2339">
                  <c:v>4.0998626096438803E-5</c:v>
                </c:pt>
                <c:pt idx="2340">
                  <c:v>5.1467721965869799E-5</c:v>
                </c:pt>
                <c:pt idx="2341">
                  <c:v>6.2449139382999105E-5</c:v>
                </c:pt>
                <c:pt idx="2342">
                  <c:v>7.3887459118658204E-5</c:v>
                </c:pt>
                <c:pt idx="2343">
                  <c:v>8.5707085682016398E-5</c:v>
                </c:pt>
                <c:pt idx="2344">
                  <c:v>9.7809821238789698E-5</c:v>
                </c:pt>
                <c:pt idx="2345">
                  <c:v>1.10073601484804E-4</c:v>
                </c:pt>
                <c:pt idx="2346">
                  <c:v>1.2235287629536499E-4</c:v>
                </c:pt>
                <c:pt idx="2347">
                  <c:v>1.34481010489842E-4</c:v>
                </c:pt>
                <c:pt idx="2348">
                  <c:v>1.4627488218808601E-4</c:v>
                </c:pt>
                <c:pt idx="2349">
                  <c:v>1.5754159301627601E-4</c:v>
                </c:pt>
                <c:pt idx="2350">
                  <c:v>1.6808691778005201E-4</c:v>
                </c:pt>
                <c:pt idx="2351">
                  <c:v>1.77724860165404E-4</c:v>
                </c:pt>
                <c:pt idx="2352">
                  <c:v>1.86287490730789E-4</c:v>
                </c:pt>
                <c:pt idx="2353">
                  <c:v>1.93634156458942E-4</c:v>
                </c:pt>
                <c:pt idx="2354">
                  <c:v>1.9965918224574099E-4</c:v>
                </c:pt>
                <c:pt idx="2355">
                  <c:v>2.0429732962564699E-4</c:v>
                </c:pt>
                <c:pt idx="2356">
                  <c:v>2.0752651503283201E-4</c:v>
                </c:pt>
                <c:pt idx="2357">
                  <c:v>2.0936758377435301E-4</c:v>
                </c:pt>
                <c:pt idx="2358">
                  <c:v>2.0988124395028999E-4</c:v>
                </c:pt>
                <c:pt idx="2359">
                  <c:v>2.0916254405270199E-4</c:v>
                </c:pt>
                <c:pt idx="2360">
                  <c:v>2.0733349379004301E-4</c:v>
                </c:pt>
                <c:pt idx="2361">
                  <c:v>2.0453455821862801E-4</c:v>
                </c:pt>
                <c:pt idx="2362">
                  <c:v>2.0091579471186399E-4</c:v>
                </c:pt>
                <c:pt idx="2363">
                  <c:v>1.9662835869905501E-4</c:v>
                </c:pt>
                <c:pt idx="2364">
                  <c:v>1.91816994395553E-4</c:v>
                </c:pt>
                <c:pt idx="2365">
                  <c:v>1.8661397126084001E-4</c:v>
                </c:pt>
                <c:pt idx="2366">
                  <c:v>1.8113474561442801E-4</c:v>
                </c:pt>
                <c:pt idx="2367">
                  <c:v>1.7547543807545899E-4</c:v>
                </c:pt>
                <c:pt idx="2368">
                  <c:v>1.6971203857880899E-4</c:v>
                </c:pt>
                <c:pt idx="2369">
                  <c:v>1.6390109847481699E-4</c:v>
                </c:pt>
                <c:pt idx="2370">
                  <c:v>1.58081559176832E-4</c:v>
                </c:pt>
                <c:pt idx="2371">
                  <c:v>1.52277310793504E-4</c:v>
                </c:pt>
                <c:pt idx="2372">
                  <c:v>1.46500076963553E-4</c:v>
                </c:pt>
                <c:pt idx="2373">
                  <c:v>1.4075227877804401E-4</c:v>
                </c:pt>
                <c:pt idx="2374">
                  <c:v>1.3502962612287999E-4</c:v>
                </c:pt>
                <c:pt idx="2375">
                  <c:v>1.2932329658727501E-4</c:v>
                </c:pt>
                <c:pt idx="2376">
                  <c:v>1.2362166650365999E-4</c:v>
                </c:pt>
                <c:pt idx="2377">
                  <c:v>1.17911637462985E-4</c:v>
                </c:pt>
                <c:pt idx="2378">
                  <c:v>1.12179646418727E-4</c:v>
                </c:pt>
                <c:pt idx="2379">
                  <c:v>1.0641245937722E-4</c:v>
                </c:pt>
                <c:pt idx="2380">
                  <c:v>1.0059783412399E-4</c:v>
                </c:pt>
                <c:pt idx="2381">
                  <c:v>9.4725104209240899E-5</c:v>
                </c:pt>
                <c:pt idx="2382">
                  <c:v>8.8785693210127699E-5</c:v>
                </c:pt>
                <c:pt idx="2383">
                  <c:v>8.2773527518941603E-5</c:v>
                </c:pt>
                <c:pt idx="2384">
                  <c:v>7.6685294647727294E-5</c:v>
                </c:pt>
                <c:pt idx="2385">
                  <c:v>7.05205081055858E-5</c:v>
                </c:pt>
                <c:pt idx="2386">
                  <c:v>6.4281391826060506E-5</c:v>
                </c:pt>
                <c:pt idx="2387">
                  <c:v>5.7972666378060601E-5</c:v>
                </c:pt>
                <c:pt idx="2388">
                  <c:v>5.1601365508350402E-5</c:v>
                </c:pt>
                <c:pt idx="2389">
                  <c:v>4.5176795120597201E-5</c:v>
                </c:pt>
                <c:pt idx="2390">
                  <c:v>3.8710656172815302E-5</c:v>
                </c:pt>
                <c:pt idx="2391">
                  <c:v>3.2217222093973698E-5</c:v>
                </c:pt>
                <c:pt idx="2392">
                  <c:v>2.5713359813420499E-5</c:v>
                </c:pt>
                <c:pt idx="2393">
                  <c:v>1.9218180963964701E-5</c:v>
                </c:pt>
                <c:pt idx="2394">
                  <c:v>1.27522332799908E-5</c:v>
                </c:pt>
                <c:pt idx="2395">
                  <c:v>6.3363534584094798E-6</c:v>
                </c:pt>
                <c:pt idx="2396">
                  <c:v>-9.4885510917952805E-9</c:v>
                </c:pt>
                <c:pt idx="2397">
                  <c:v>-6.2669177827143702E-6</c:v>
                </c:pt>
                <c:pt idx="2398">
                  <c:v>-1.24190777793258E-5</c:v>
                </c:pt>
                <c:pt idx="2399">
                  <c:v>-1.8449592369160199E-5</c:v>
                </c:pt>
                <c:pt idx="2400">
                  <c:v>-2.4340722844765398E-5</c:v>
                </c:pt>
                <c:pt idx="2401">
                  <c:v>-3.0071179628739499E-5</c:v>
                </c:pt>
                <c:pt idx="2402">
                  <c:v>-3.5614227495581599E-5</c:v>
                </c:pt>
                <c:pt idx="2403">
                  <c:v>-4.0936704076525403E-5</c:v>
                </c:pt>
                <c:pt idx="2404">
                  <c:v>-4.59993374486656E-5</c:v>
                </c:pt>
                <c:pt idx="2405">
                  <c:v>-5.0758362052465303E-5</c:v>
                </c:pt>
                <c:pt idx="2406">
                  <c:v>-5.5168020875536703E-5</c:v>
                </c:pt>
                <c:pt idx="2407">
                  <c:v>-5.9183256847952702E-5</c:v>
                </c:pt>
                <c:pt idx="2408">
                  <c:v>-6.2761850048860096E-5</c:v>
                </c:pt>
                <c:pt idx="2409">
                  <c:v>-6.5865471033951204E-5</c:v>
                </c:pt>
                <c:pt idx="2410">
                  <c:v>-6.8459511711341502E-5</c:v>
                </c:pt>
                <c:pt idx="2411">
                  <c:v>-7.0511972760852504E-5</c:v>
                </c:pt>
                <c:pt idx="2412">
                  <c:v>-7.1991978221843395E-5</c:v>
                </c:pt>
                <c:pt idx="2413">
                  <c:v>-7.2868563110744104E-5</c:v>
                </c:pt>
                <c:pt idx="2414">
                  <c:v>-7.3110239668596096E-5</c:v>
                </c:pt>
                <c:pt idx="2415">
                  <c:v>-7.2685570354843906E-5</c:v>
                </c:pt>
                <c:pt idx="2416">
                  <c:v>-7.1564672831463702E-5</c:v>
                </c:pt>
                <c:pt idx="2417">
                  <c:v>-6.9721350965478202E-5</c:v>
                </c:pt>
                <c:pt idx="2418">
                  <c:v>-6.7135437417008403E-5</c:v>
                </c:pt>
                <c:pt idx="2419">
                  <c:v>-6.3794947338512099E-5</c:v>
                </c:pt>
                <c:pt idx="2420">
                  <c:v>-5.9697742365778301E-5</c:v>
                </c:pt>
                <c:pt idx="2421">
                  <c:v>-5.4852539642309702E-5</c:v>
                </c:pt>
                <c:pt idx="2422">
                  <c:v>-4.9279229202990802E-5</c:v>
                </c:pt>
                <c:pt idx="2423">
                  <c:v>-4.30085598600664E-5</c:v>
                </c:pt>
                <c:pt idx="2424">
                  <c:v>-3.60813156879991E-5</c:v>
                </c:pt>
                <c:pt idx="2425">
                  <c:v>-2.8547146907010099E-5</c:v>
                </c:pt>
                <c:pt idx="2426">
                  <c:v>-2.0463253865457699E-5</c:v>
                </c:pt>
                <c:pt idx="2427">
                  <c:v>-1.18931315857823E-5</c:v>
                </c:pt>
                <c:pt idx="2428">
                  <c:v>-2.9055041915242499E-6</c:v>
                </c:pt>
                <c:pt idx="2429">
                  <c:v>6.4266316430986498E-6</c:v>
                </c:pt>
                <c:pt idx="2430">
                  <c:v>1.6027210177413699E-5</c:v>
                </c:pt>
                <c:pt idx="2431">
                  <c:v>2.5819039774099898E-5</c:v>
                </c:pt>
                <c:pt idx="2432">
                  <c:v>3.5726769191266599E-5</c:v>
                </c:pt>
                <c:pt idx="2433">
                  <c:v>4.5680601331615602E-5</c:v>
                </c:pt>
                <c:pt idx="2434">
                  <c:v>5.5619855205524301E-5</c:v>
                </c:pt>
                <c:pt idx="2435">
                  <c:v>6.5495203261904604E-5</c:v>
                </c:pt>
                <c:pt idx="2436">
                  <c:v>7.5268731370036404E-5</c:v>
                </c:pt>
                <c:pt idx="2437">
                  <c:v>8.4911761874040405E-5</c:v>
                </c:pt>
                <c:pt idx="2438">
                  <c:v>9.4401232590823994E-5</c:v>
                </c:pt>
                <c:pt idx="2439">
                  <c:v>1.03715889676036E-4</c:v>
                </c:pt>
                <c:pt idx="2440">
                  <c:v>1.12833398581705E-4</c:v>
                </c:pt>
                <c:pt idx="2441">
                  <c:v>1.21728828804001E-4</c:v>
                </c:pt>
                <c:pt idx="2442">
                  <c:v>1.3037429651846199E-4</c:v>
                </c:pt>
                <c:pt idx="2443">
                  <c:v>1.38739390742833E-4</c:v>
                </c:pt>
                <c:pt idx="2444">
                  <c:v>1.4679245237375399E-4</c:v>
                </c:pt>
                <c:pt idx="2445">
                  <c:v>1.54503229864003E-4</c:v>
                </c:pt>
                <c:pt idx="2446">
                  <c:v>1.6184713244293001E-4</c:v>
                </c:pt>
                <c:pt idx="2447">
                  <c:v>1.68810161814862E-4</c:v>
                </c:pt>
                <c:pt idx="2448">
                  <c:v>1.7539249137060099E-4</c:v>
                </c:pt>
                <c:pt idx="2449">
                  <c:v>1.8160864653337701E-4</c:v>
                </c:pt>
                <c:pt idx="2450">
                  <c:v>1.8748348639663801E-4</c:v>
                </c:pt>
                <c:pt idx="2451">
                  <c:v>1.93044802356942E-4</c:v>
                </c:pt>
                <c:pt idx="2452">
                  <c:v>1.98314549487881E-4</c:v>
                </c:pt>
                <c:pt idx="2453">
                  <c:v>2.0330155032815099E-4</c:v>
                </c:pt>
                <c:pt idx="2454">
                  <c:v>2.0799885362475301E-4</c:v>
                </c:pt>
                <c:pt idx="2455">
                  <c:v>2.12387788878291E-4</c:v>
                </c:pt>
                <c:pt idx="2456">
                  <c:v>2.16447612706717E-4</c:v>
                </c:pt>
                <c:pt idx="2457">
                  <c:v>2.2016614275966801E-4</c:v>
                </c:pt>
                <c:pt idx="2458">
                  <c:v>2.2354576156387201E-4</c:v>
                </c:pt>
                <c:pt idx="2459">
                  <c:v>2.26601789268152E-4</c:v>
                </c:pt>
                <c:pt idx="2460">
                  <c:v>2.29353995880263E-4</c:v>
                </c:pt>
                <c:pt idx="2461">
                  <c:v>2.31814457555604E-4</c:v>
                </c:pt>
                <c:pt idx="2462">
                  <c:v>2.3397696455958601E-4</c:v>
                </c:pt>
                <c:pt idx="2463">
                  <c:v>2.3581470314246899E-4</c:v>
                </c:pt>
                <c:pt idx="2464">
                  <c:v>2.37290056879924E-4</c:v>
                </c:pt>
                <c:pt idx="2465">
                  <c:v>2.3837220432414201E-4</c:v>
                </c:pt>
                <c:pt idx="2466">
                  <c:v>2.3905148781743599E-4</c:v>
                </c:pt>
                <c:pt idx="2467">
                  <c:v>2.39341360355686E-4</c:v>
                </c:pt>
                <c:pt idx="2468">
                  <c:v>2.39264767802158E-4</c:v>
                </c:pt>
                <c:pt idx="2469">
                  <c:v>2.3883142544043701E-4</c:v>
                </c:pt>
                <c:pt idx="2470">
                  <c:v>2.38023948503457E-4</c:v>
                </c:pt>
                <c:pt idx="2471">
                  <c:v>2.3680803541458701E-4</c:v>
                </c:pt>
                <c:pt idx="2472">
                  <c:v>2.35159891147018E-4</c:v>
                </c:pt>
                <c:pt idx="2473">
                  <c:v>2.33086804445431E-4</c:v>
                </c:pt>
                <c:pt idx="2474">
                  <c:v>2.3062441691156801E-4</c:v>
                </c:pt>
                <c:pt idx="2475">
                  <c:v>2.27815818745905E-4</c:v>
                </c:pt>
                <c:pt idx="2476">
                  <c:v>2.2467633311385E-4</c:v>
                </c:pt>
                <c:pt idx="2477">
                  <c:v>2.2117194681913201E-4</c:v>
                </c:pt>
                <c:pt idx="2478">
                  <c:v>2.17247965093851E-4</c:v>
                </c:pt>
                <c:pt idx="2479">
                  <c:v>2.1288670420291101E-4</c:v>
                </c:pt>
                <c:pt idx="2480">
                  <c:v>2.08134142040038E-4</c:v>
                </c:pt>
                <c:pt idx="2481">
                  <c:v>2.03073462989153E-4</c:v>
                </c:pt>
                <c:pt idx="2482">
                  <c:v>1.97777777325115E-4</c:v>
                </c:pt>
                <c:pt idx="2483">
                  <c:v>1.92227736057293E-4</c:v>
                </c:pt>
                <c:pt idx="2484">
                  <c:v>1.86339893329492E-4</c:v>
                </c:pt>
                <c:pt idx="2485">
                  <c:v>1.8009983690780499E-4</c:v>
                </c:pt>
                <c:pt idx="2486">
                  <c:v>1.73610003134305E-4</c:v>
                </c:pt>
                <c:pt idx="2487">
                  <c:v>1.6701288515317501E-4</c:v>
                </c:pt>
                <c:pt idx="2488">
                  <c:v>1.6040080826852199E-4</c:v>
                </c:pt>
                <c:pt idx="2489">
                  <c:v>1.53611019903623E-4</c:v>
                </c:pt>
                <c:pt idx="2490">
                  <c:v>1.4656362722967201E-4</c:v>
                </c:pt>
                <c:pt idx="2491">
                  <c:v>1.3944657729742299E-4</c:v>
                </c:pt>
                <c:pt idx="2492">
                  <c:v>1.3249256544182401E-4</c:v>
                </c:pt>
                <c:pt idx="2493">
                  <c:v>1.2579970687463801E-4</c:v>
                </c:pt>
                <c:pt idx="2494">
                  <c:v>1.19348848649816E-4</c:v>
                </c:pt>
                <c:pt idx="2495">
                  <c:v>1.1245344526073401E-4</c:v>
                </c:pt>
                <c:pt idx="2496">
                  <c:v>1.0562931477264E-4</c:v>
                </c:pt>
                <c:pt idx="2497">
                  <c:v>9.9373957916224301E-5</c:v>
                </c:pt>
                <c:pt idx="2498">
                  <c:v>9.3695546546310207E-5</c:v>
                </c:pt>
                <c:pt idx="2499">
                  <c:v>8.8447108078461005E-5</c:v>
                </c:pt>
                <c:pt idx="2500">
                  <c:v>8.5231235797132699E-5</c:v>
                </c:pt>
                <c:pt idx="2501">
                  <c:v>9.2873215821057399E-5</c:v>
                </c:pt>
                <c:pt idx="2502">
                  <c:v>1.0239623877508101E-4</c:v>
                </c:pt>
                <c:pt idx="2503">
                  <c:v>1.1182778267055099E-4</c:v>
                </c:pt>
                <c:pt idx="2504">
                  <c:v>1.20936097441349E-4</c:v>
                </c:pt>
                <c:pt idx="2505">
                  <c:v>1.29743898547845E-4</c:v>
                </c:pt>
                <c:pt idx="2506">
                  <c:v>1.3829857472782099E-4</c:v>
                </c:pt>
                <c:pt idx="2507">
                  <c:v>1.4664466396264E-4</c:v>
                </c:pt>
                <c:pt idx="2508">
                  <c:v>1.54821628791024E-4</c:v>
                </c:pt>
                <c:pt idx="2509">
                  <c:v>1.6286395549847799E-4</c:v>
                </c:pt>
                <c:pt idx="2510">
                  <c:v>1.708014391537E-4</c:v>
                </c:pt>
                <c:pt idx="2511">
                  <c:v>1.7865950070618201E-4</c:v>
                </c:pt>
                <c:pt idx="2512">
                  <c:v>1.86459524816085E-4</c:v>
                </c:pt>
                <c:pt idx="2513">
                  <c:v>1.9421921416669599E-4</c:v>
                </c:pt>
                <c:pt idx="2514">
                  <c:v>2.01952955508719E-4</c:v>
                </c:pt>
                <c:pt idx="2515">
                  <c:v>2.09672191891267E-4</c:v>
                </c:pt>
                <c:pt idx="2516">
                  <c:v>2.17385794944768E-4</c:v>
                </c:pt>
                <c:pt idx="2517">
                  <c:v>2.2510043083233901E-4</c:v>
                </c:pt>
                <c:pt idx="2518">
                  <c:v>2.3282091356230099E-4</c:v>
                </c:pt>
                <c:pt idx="2519">
                  <c:v>2.4055053959685E-4</c:v>
                </c:pt>
                <c:pt idx="2520">
                  <c:v>2.48291397863849E-4</c:v>
                </c:pt>
                <c:pt idx="2521">
                  <c:v>2.5604464917487502E-4</c:v>
                </c:pt>
                <c:pt idx="2522">
                  <c:v>2.6381076861992699E-4</c:v>
                </c:pt>
                <c:pt idx="2523">
                  <c:v>2.7158974392849501E-4</c:v>
                </c:pt>
                <c:pt idx="2524">
                  <c:v>2.7938122247255903E-4</c:v>
                </c:pt>
                <c:pt idx="2525">
                  <c:v>2.87184600085353E-4</c:v>
                </c:pt>
                <c:pt idx="2526">
                  <c:v>2.9499904667542199E-4</c:v>
                </c:pt>
                <c:pt idx="2527">
                  <c:v>3.0282346696892303E-4</c:v>
                </c:pt>
                <c:pt idx="2528">
                  <c:v>3.1065639944992E-4</c:v>
                </c:pt>
                <c:pt idx="2529">
                  <c:v>3.18495862086143E-4</c:v>
                </c:pt>
                <c:pt idx="2530">
                  <c:v>3.2633915879000603E-4</c:v>
                </c:pt>
                <c:pt idx="2531">
                  <c:v>3.3418266471766799E-4</c:v>
                </c:pt>
                <c:pt idx="2532">
                  <c:v>3.4202161054085298E-4</c:v>
                </c:pt>
                <c:pt idx="2533">
                  <c:v>3.4984988519280301E-4</c:v>
                </c:pt>
                <c:pt idx="2534">
                  <c:v>3.57659873240431E-4</c:v>
                </c:pt>
                <c:pt idx="2535">
                  <c:v>3.6544233741343899E-4</c:v>
                </c:pt>
                <c:pt idx="2536">
                  <c:v>3.7318634975446E-4</c:v>
                </c:pt>
                <c:pt idx="2537">
                  <c:v>3.8087926737150198E-4</c:v>
                </c:pt>
                <c:pt idx="2538">
                  <c:v>3.8850674191186701E-4</c:v>
                </c:pt>
                <c:pt idx="2539">
                  <c:v>3.9605274651632102E-4</c:v>
                </c:pt>
                <c:pt idx="2540">
                  <c:v>4.0349960077534899E-4</c:v>
                </c:pt>
                <c:pt idx="2541">
                  <c:v>4.1082797342010098E-4</c:v>
                </c:pt>
                <c:pt idx="2542">
                  <c:v>4.1801684418286901E-4</c:v>
                </c:pt>
                <c:pt idx="2543">
                  <c:v>4.2504341027074099E-4</c:v>
                </c:pt>
                <c:pt idx="2544">
                  <c:v>4.31882928865003E-4</c:v>
                </c:pt>
                <c:pt idx="2545">
                  <c:v>4.3850849454310102E-4</c:v>
                </c:pt>
                <c:pt idx="2546">
                  <c:v>4.4489075902734199E-4</c:v>
                </c:pt>
                <c:pt idx="2547">
                  <c:v>4.5099760968536103E-4</c:v>
                </c:pt>
                <c:pt idx="2548">
                  <c:v>4.56793832225329E-4</c:v>
                </c:pt>
                <c:pt idx="2549">
                  <c:v>4.62240791513689E-4</c:v>
                </c:pt>
                <c:pt idx="2550">
                  <c:v>4.6729617183184001E-4</c:v>
                </c:pt>
                <c:pt idx="2551">
                  <c:v>4.7191382356456498E-4</c:v>
                </c:pt>
                <c:pt idx="2552">
                  <c:v>4.76043766596526E-4</c:v>
                </c:pt>
                <c:pt idx="2553">
                  <c:v>4.7963240085155802E-4</c:v>
                </c:pt>
                <c:pt idx="2554">
                  <c:v>4.8262297070650898E-4</c:v>
                </c:pt>
                <c:pt idx="2555">
                  <c:v>4.8495632179751201E-4</c:v>
                </c:pt>
                <c:pt idx="2556">
                  <c:v>4.86571975580652E-4</c:v>
                </c:pt>
                <c:pt idx="2557">
                  <c:v>4.8740952885640399E-4</c:v>
                </c:pt>
                <c:pt idx="2558">
                  <c:v>4.8741036279725602E-4</c:v>
                </c:pt>
                <c:pt idx="2559">
                  <c:v>4.8651961996410201E-4</c:v>
                </c:pt>
                <c:pt idx="2560">
                  <c:v>4.8468838018890498E-4</c:v>
                </c:pt>
                <c:pt idx="2561">
                  <c:v>4.8187593949560598E-4</c:v>
                </c:pt>
                <c:pt idx="2562">
                  <c:v>4.7805207331440801E-4</c:v>
                </c:pt>
                <c:pt idx="2563">
                  <c:v>4.7319914911356898E-4</c:v>
                </c:pt>
                <c:pt idx="2564">
                  <c:v>4.67313946931425E-4</c:v>
                </c:pt>
                <c:pt idx="2565">
                  <c:v>4.6040905112087598E-4</c:v>
                </c:pt>
                <c:pt idx="2566">
                  <c:v>4.5251369379586601E-4</c:v>
                </c:pt>
                <c:pt idx="2567">
                  <c:v>4.43673959510629E-4</c:v>
                </c:pt>
                <c:pt idx="2568">
                  <c:v>4.33952299686672E-4</c:v>
                </c:pt>
                <c:pt idx="2569">
                  <c:v>4.2342635100872298E-4</c:v>
                </c:pt>
                <c:pt idx="2570">
                  <c:v>4.1218710025828199E-4</c:v>
                </c:pt>
                <c:pt idx="2571">
                  <c:v>4.00336484199025E-4</c:v>
                </c:pt>
                <c:pt idx="2572">
                  <c:v>3.8798455264867998E-4</c:v>
                </c:pt>
                <c:pt idx="2573">
                  <c:v>3.7524635193566001E-4</c:v>
                </c:pt>
                <c:pt idx="2574">
                  <c:v>3.6223870188199401E-4</c:v>
                </c:pt>
                <c:pt idx="2575">
                  <c:v>3.4907704108753099E-4</c:v>
                </c:pt>
                <c:pt idx="2576">
                  <c:v>3.3587250299560602E-4</c:v>
                </c:pt>
                <c:pt idx="2577">
                  <c:v>3.2272936083210801E-4</c:v>
                </c:pt>
                <c:pt idx="2578">
                  <c:v>3.0974294601318701E-4</c:v>
                </c:pt>
                <c:pt idx="2579">
                  <c:v>2.96998105716195E-4</c:v>
                </c:pt>
                <c:pt idx="2580">
                  <c:v>2.8456822494107999E-4</c:v>
                </c:pt>
                <c:pt idx="2581">
                  <c:v>2.7251480025567999E-4</c:v>
                </c:pt>
                <c:pt idx="2582">
                  <c:v>2.60887519592377E-4</c:v>
                </c:pt>
                <c:pt idx="2583">
                  <c:v>2.4972477712748199E-4</c:v>
                </c:pt>
                <c:pt idx="2584">
                  <c:v>2.39054535595363E-4</c:v>
                </c:pt>
                <c:pt idx="2585">
                  <c:v>2.28895440534714E-4</c:v>
                </c:pt>
                <c:pt idx="2586">
                  <c:v>2.1925809123535099E-4</c:v>
                </c:pt>
                <c:pt idx="2587">
                  <c:v>2.1014638019723001E-4</c:v>
                </c:pt>
                <c:pt idx="2588">
                  <c:v>2.01558824973433E-4</c:v>
                </c:pt>
                <c:pt idx="2589">
                  <c:v>1.9348983144166899E-4</c:v>
                </c:pt>
                <c:pt idx="2590">
                  <c:v>1.85930844004273E-4</c:v>
                </c:pt>
                <c:pt idx="2591">
                  <c:v>1.7887135436982801E-4</c:v>
                </c:pt>
                <c:pt idx="2592">
                  <c:v>1.7229975518943499E-4</c:v>
                </c:pt>
                <c:pt idx="2593">
                  <c:v>1.6620403707748199E-4</c:v>
                </c:pt>
                <c:pt idx="2594">
                  <c:v>1.6057233700484899E-4</c:v>
                </c:pt>
                <c:pt idx="2595">
                  <c:v>1.5539335262295599E-4</c:v>
                </c:pt>
                <c:pt idx="2596">
                  <c:v>1.5065664094393E-4</c:v>
                </c:pt>
                <c:pt idx="2597">
                  <c:v>1.4635282133805799E-4</c:v>
                </c:pt>
                <c:pt idx="2598">
                  <c:v>1.4247370249235799E-4</c:v>
                </c:pt>
                <c:pt idx="2599">
                  <c:v>1.3901235131343501E-4</c:v>
                </c:pt>
                <c:pt idx="2600">
                  <c:v>1.3596311923888701E-4</c:v>
                </c:pt>
                <c:pt idx="2601">
                  <c:v>1.3332163846563799E-4</c:v>
                </c:pt>
                <c:pt idx="2602">
                  <c:v>1.31084797546788E-4</c:v>
                </c:pt>
                <c:pt idx="2603">
                  <c:v>1.2925070289554201E-4</c:v>
                </c:pt>
                <c:pt idx="2604">
                  <c:v>1.2781863012398901E-4</c:v>
                </c:pt>
                <c:pt idx="2605">
                  <c:v>1.2678896692160501E-4</c:v>
                </c:pt>
                <c:pt idx="2606">
                  <c:v>1.2616314737294901E-4</c:v>
                </c:pt>
                <c:pt idx="2607">
                  <c:v>1.2594357621811201E-4</c:v>
                </c:pt>
                <c:pt idx="2608">
                  <c:v>1.2613354054386299E-4</c:v>
                </c:pt>
                <c:pt idx="2609">
                  <c:v>1.2673710572155001E-4</c:v>
                </c:pt>
                <c:pt idx="2610">
                  <c:v>1.27758992045348E-4</c:v>
                </c:pt>
                <c:pt idx="2611">
                  <c:v>1.2920442844548699E-4</c:v>
                </c:pt>
                <c:pt idx="2612">
                  <c:v>1.3107897983983299E-4</c:v>
                </c:pt>
                <c:pt idx="2613">
                  <c:v>1.3338834513697701E-4</c:v>
                </c:pt>
                <c:pt idx="2614">
                  <c:v>1.3613812361404999E-4</c:v>
                </c:pt>
                <c:pt idx="2615">
                  <c:v>1.3933354836227901E-4</c:v>
                </c:pt>
                <c:pt idx="2616">
                  <c:v>1.4297918671790001E-4</c:v>
                </c:pt>
                <c:pt idx="2617">
                  <c:v>1.4707860905958399E-4</c:v>
                </c:pt>
                <c:pt idx="2618">
                  <c:v>1.5163402902542301E-4</c:v>
                </c:pt>
                <c:pt idx="2619">
                  <c:v>1.5664592003388801E-4</c:v>
                </c:pt>
                <c:pt idx="2620">
                  <c:v>1.62112614915581E-4</c:v>
                </c:pt>
                <c:pt idx="2621">
                  <c:v>1.68029897388762E-4</c:v>
                </c:pt>
                <c:pt idx="2622">
                  <c:v>1.7439059593844501E-4</c:v>
                </c:pt>
                <c:pt idx="2623">
                  <c:v>1.8118419227198401E-4</c:v>
                </c:pt>
                <c:pt idx="2624">
                  <c:v>1.88396457804867E-4</c:v>
                </c:pt>
                <c:pt idx="2625">
                  <c:v>1.9600913246368E-4</c:v>
                </c:pt>
                <c:pt idx="2626">
                  <c:v>2.0399966037596101E-4</c:v>
                </c:pt>
                <c:pt idx="2627">
                  <c:v>2.1234099666655901E-4</c:v>
                </c:pt>
                <c:pt idx="2628">
                  <c:v>2.2100149854416601E-4</c:v>
                </c:pt>
                <c:pt idx="2629">
                  <c:v>2.2994491212198701E-4</c:v>
                </c:pt>
                <c:pt idx="2630">
                  <c:v>2.3913046399571701E-4</c:v>
                </c:pt>
                <c:pt idx="2631">
                  <c:v>2.48513063564969E-4</c:v>
                </c:pt>
                <c:pt idx="2632">
                  <c:v>2.5804361853723701E-4</c:v>
                </c:pt>
                <c:pt idx="2633">
                  <c:v>2.6766946214017498E-4</c:v>
                </c:pt>
                <c:pt idx="2634">
                  <c:v>2.7733488646304897E-4</c:v>
                </c:pt>
                <c:pt idx="2635">
                  <c:v>2.86981772247131E-4</c:v>
                </c:pt>
                <c:pt idx="2636">
                  <c:v>2.9655030155330698E-4</c:v>
                </c:pt>
                <c:pt idx="2637">
                  <c:v>3.0597973625566001E-4</c:v>
                </c:pt>
                <c:pt idx="2638">
                  <c:v>3.1520924242941302E-4</c:v>
                </c:pt>
                <c:pt idx="2639">
                  <c:v>3.2417873857889601E-4</c:v>
                </c:pt>
                <c:pt idx="2640">
                  <c:v>3.32829744406691E-4</c:v>
                </c:pt>
                <c:pt idx="2641">
                  <c:v>3.4110620653193601E-4</c:v>
                </c:pt>
                <c:pt idx="2642">
                  <c:v>3.4895527824578798E-4</c:v>
                </c:pt>
                <c:pt idx="2643">
                  <c:v>3.5632803201340001E-4</c:v>
                </c:pt>
                <c:pt idx="2644">
                  <c:v>3.6318008591162699E-4</c:v>
                </c:pt>
                <c:pt idx="2645">
                  <c:v>3.6947212840141702E-4</c:v>
                </c:pt>
                <c:pt idx="2646">
                  <c:v>3.7517032960782901E-4</c:v>
                </c:pt>
                <c:pt idx="2647">
                  <c:v>3.8024663142697699E-4</c:v>
                </c:pt>
                <c:pt idx="2648">
                  <c:v>3.8467891309211901E-4</c:v>
                </c:pt>
                <c:pt idx="2649">
                  <c:v>3.88451033103855E-4</c:v>
                </c:pt>
                <c:pt idx="2650">
                  <c:v>3.9155275246644103E-4</c:v>
                </c:pt>
                <c:pt idx="2651">
                  <c:v>3.93979547800515E-4</c:v>
                </c:pt>
                <c:pt idx="2652">
                  <c:v>3.9573232598053199E-4</c:v>
                </c:pt>
                <c:pt idx="2653">
                  <c:v>3.9681705436902701E-4</c:v>
                </c:pt>
                <c:pt idx="2654">
                  <c:v>3.9724432242723801E-4</c:v>
                </c:pt>
                <c:pt idx="2655">
                  <c:v>3.9702885145208099E-4</c:v>
                </c:pt>
                <c:pt idx="2656">
                  <c:v>3.96188969442584E-4</c:v>
                </c:pt>
                <c:pt idx="2657">
                  <c:v>3.9474606768919102E-4</c:v>
                </c:pt>
                <c:pt idx="2658">
                  <c:v>3.9272405469034698E-4</c:v>
                </c:pt>
                <c:pt idx="2659">
                  <c:v>3.9014882153722702E-4</c:v>
                </c:pt>
                <c:pt idx="2660">
                  <c:v>3.8704773108669803E-4</c:v>
                </c:pt>
                <c:pt idx="2661">
                  <c:v>3.8344914118692598E-4</c:v>
                </c:pt>
                <c:pt idx="2662">
                  <c:v>3.7938197004862598E-4</c:v>
                </c:pt>
                <c:pt idx="2663">
                  <c:v>3.7487530967752802E-4</c:v>
                </c:pt>
                <c:pt idx="2664">
                  <c:v>3.6995809119539399E-4</c:v>
                </c:pt>
                <c:pt idx="2665">
                  <c:v>3.6465880395468301E-4</c:v>
                </c:pt>
                <c:pt idx="2666">
                  <c:v>3.59005268652554E-4</c:v>
                </c:pt>
                <c:pt idx="2667">
                  <c:v>3.5302446320940601E-4</c:v>
                </c:pt>
                <c:pt idx="2668">
                  <c:v>3.4674239901207401E-4</c:v>
                </c:pt>
                <c:pt idx="2669">
                  <c:v>3.4018404423098801E-4</c:v>
                </c:pt>
                <c:pt idx="2670">
                  <c:v>3.3337329028800499E-4</c:v>
                </c:pt>
                <c:pt idx="2671">
                  <c:v>3.2633295714994099E-4</c:v>
                </c:pt>
                <c:pt idx="2672">
                  <c:v>3.19084832916608E-4</c:v>
                </c:pt>
                <c:pt idx="2673">
                  <c:v>3.1164974312180302E-4</c:v>
                </c:pt>
                <c:pt idx="2674">
                  <c:v>3.0404764523026299E-4</c:v>
                </c:pt>
                <c:pt idx="2675">
                  <c:v>2.96297743954012E-4</c:v>
                </c:pt>
                <c:pt idx="2676">
                  <c:v>2.8841862319250701E-4</c:v>
                </c:pt>
                <c:pt idx="2677">
                  <c:v>2.8042839059307301E-4</c:v>
                </c:pt>
                <c:pt idx="2678">
                  <c:v>2.7234483090858E-4</c:v>
                </c:pt>
                <c:pt idx="2679">
                  <c:v>2.64185564482714E-4</c:v>
                </c:pt>
                <c:pt idx="2680">
                  <c:v>2.55968207311568E-4</c:v>
                </c:pt>
                <c:pt idx="2681">
                  <c:v>2.4771052921253599E-4</c:v>
                </c:pt>
                <c:pt idx="2682">
                  <c:v>2.3943060668280401E-4</c:v>
                </c:pt>
                <c:pt idx="2683">
                  <c:v>2.31146967060477E-4</c:v>
                </c:pt>
                <c:pt idx="2684">
                  <c:v>2.22878720625829E-4</c:v>
                </c:pt>
                <c:pt idx="2685">
                  <c:v>2.1464567731537099E-4</c:v>
                </c:pt>
                <c:pt idx="2686">
                  <c:v>2.06468444785574E-4</c:v>
                </c:pt>
                <c:pt idx="2687">
                  <c:v>1.98368504674412E-4</c:v>
                </c:pt>
                <c:pt idx="2688">
                  <c:v>1.9036826408417101E-4</c:v>
                </c:pt>
                <c:pt idx="2689">
                  <c:v>1.82491079562541E-4</c:v>
                </c:pt>
                <c:pt idx="2690">
                  <c:v>1.74761251201546E-4</c:v>
                </c:pt>
                <c:pt idx="2691">
                  <c:v>1.6720398491185901E-4</c:v>
                </c:pt>
                <c:pt idx="2692">
                  <c:v>1.5984532146469E-4</c:v>
                </c:pt>
                <c:pt idx="2693">
                  <c:v>1.52712031521009E-4</c:v>
                </c:pt>
                <c:pt idx="2694">
                  <c:v>1.4583147657867501E-4</c:v>
                </c:pt>
                <c:pt idx="2695">
                  <c:v>1.3923143654761099E-4</c:v>
                </c:pt>
                <c:pt idx="2696">
                  <c:v>1.3293990549165201E-4</c:v>
                </c:pt>
                <c:pt idx="2697">
                  <c:v>1.2698485792947899E-4</c:v>
                </c:pt>
                <c:pt idx="2698">
                  <c:v>1.2139398893884499E-4</c:v>
                </c:pt>
                <c:pt idx="2699">
                  <c:v>1.16194432128893E-4</c:v>
                </c:pt>
                <c:pt idx="2700">
                  <c:v>1.11412460304472E-4</c:v>
                </c:pt>
                <c:pt idx="2701">
                  <c:v>1.07073174314075E-4</c:v>
                </c:pt>
                <c:pt idx="2702">
                  <c:v>1.0320018612141499E-4</c:v>
                </c:pt>
                <c:pt idx="2703">
                  <c:v>9.9815302544648506E-5</c:v>
                </c:pt>
                <c:pt idx="2704">
                  <c:v>9.6938216346513606E-5</c:v>
                </c:pt>
                <c:pt idx="2705">
                  <c:v>9.4586211417951104E-5</c:v>
                </c:pt>
                <c:pt idx="2706">
                  <c:v>9.2773888668531599E-5</c:v>
                </c:pt>
                <c:pt idx="2707">
                  <c:v>9.1512918917277801E-5</c:v>
                </c:pt>
                <c:pt idx="2708">
                  <c:v>9.0811828572620097E-5</c:v>
                </c:pt>
                <c:pt idx="2709">
                  <c:v>9.0675823212623498E-5</c:v>
                </c:pt>
                <c:pt idx="2710">
                  <c:v>9.1106653345350197E-5</c:v>
                </c:pt>
                <c:pt idx="2711">
                  <c:v>9.2102525669299898E-5</c:v>
                </c:pt>
                <c:pt idx="2712">
                  <c:v>9.3658062095299094E-5</c:v>
                </c:pt>
                <c:pt idx="2713">
                  <c:v>9.5764307667699396E-5</c:v>
                </c:pt>
                <c:pt idx="2714">
                  <c:v>9.8408787370351099E-5</c:v>
                </c:pt>
                <c:pt idx="2715">
                  <c:v>1.01575610658428E-4</c:v>
                </c:pt>
                <c:pt idx="2716">
                  <c:v>1.05245621456996E-4</c:v>
                </c:pt>
                <c:pt idx="2717">
                  <c:v>1.09396590345295E-4</c:v>
                </c:pt>
                <c:pt idx="2718">
                  <c:v>1.14003444732638E-4</c:v>
                </c:pt>
                <c:pt idx="2719">
                  <c:v>1.1903853205355199E-4</c:v>
                </c:pt>
                <c:pt idx="2720">
                  <c:v>1.2447191038674E-4</c:v>
                </c:pt>
                <c:pt idx="2721">
                  <c:v>1.30271660448891E-4</c:v>
                </c:pt>
                <c:pt idx="2722">
                  <c:v>1.3640421263808299E-4</c:v>
                </c:pt>
                <c:pt idx="2723">
                  <c:v>1.42834682703826E-4</c:v>
                </c:pt>
                <c:pt idx="2724">
                  <c:v>1.4952720969668899E-4</c:v>
                </c:pt>
                <c:pt idx="2725">
                  <c:v>1.56445290089241E-4</c:v>
                </c:pt>
                <c:pt idx="2726">
                  <c:v>1.6355210234620499E-4</c:v>
                </c:pt>
                <c:pt idx="2727">
                  <c:v>1.70810816735339E-4</c:v>
                </c:pt>
                <c:pt idx="2728">
                  <c:v>1.78184885789209E-4</c:v>
                </c:pt>
                <c:pt idx="2729">
                  <c:v>1.85638311526817E-4</c:v>
                </c:pt>
                <c:pt idx="2730">
                  <c:v>1.9313588629769901E-4</c:v>
                </c:pt>
                <c:pt idx="2731">
                  <c:v>2.0064340489427899E-4</c:v>
                </c:pt>
                <c:pt idx="2732">
                  <c:v>2.08127846366911E-4</c:v>
                </c:pt>
                <c:pt idx="2733">
                  <c:v>2.1555752474787399E-4</c:v>
                </c:pt>
                <c:pt idx="2734">
                  <c:v>2.2290220862619499E-4</c:v>
                </c:pt>
                <c:pt idx="2735">
                  <c:v>2.3013321019781899E-4</c:v>
                </c:pt>
                <c:pt idx="2736">
                  <c:v>2.37223445032199E-4</c:v>
                </c:pt>
                <c:pt idx="2737">
                  <c:v>2.4414746433699198E-4</c:v>
                </c:pt>
                <c:pt idx="2738">
                  <c:v>2.50881461960624E-4</c:v>
                </c:pt>
                <c:pt idx="2739">
                  <c:v>2.57403258744785E-4</c:v>
                </c:pt>
                <c:pt idx="2740">
                  <c:v>2.6369226712478903E-4</c:v>
                </c:pt>
                <c:pt idx="2741">
                  <c:v>2.6972943907705799E-4</c:v>
                </c:pt>
                <c:pt idx="2742">
                  <c:v>2.7549720063362802E-4</c:v>
                </c:pt>
                <c:pt idx="2743">
                  <c:v>2.8097937622881101E-4</c:v>
                </c:pt>
                <c:pt idx="2744">
                  <c:v>2.8616110611935598E-4</c:v>
                </c:pt>
                <c:pt idx="2745">
                  <c:v>2.9102876003365302E-4</c:v>
                </c:pt>
                <c:pt idx="2746">
                  <c:v>2.9556985006491503E-4</c:v>
                </c:pt>
                <c:pt idx="2747">
                  <c:v>2.99772945635054E-4</c:v>
                </c:pt>
                <c:pt idx="2748">
                  <c:v>3.0362759312708998E-4</c:v>
                </c:pt>
                <c:pt idx="2749">
                  <c:v>3.0712424252079298E-4</c:v>
                </c:pt>
                <c:pt idx="2750">
                  <c:v>3.1025418307493302E-4</c:v>
                </c:pt>
                <c:pt idx="2751">
                  <c:v>3.1300948978540602E-4</c:v>
                </c:pt>
                <c:pt idx="2752">
                  <c:v>3.1538298201664802E-4</c:v>
                </c:pt>
                <c:pt idx="2753">
                  <c:v>3.1736819535878801E-4</c:v>
                </c:pt>
                <c:pt idx="2754">
                  <c:v>3.18959367409286E-4</c:v>
                </c:pt>
                <c:pt idx="2755">
                  <c:v>3.2015143781964899E-4</c:v>
                </c:pt>
                <c:pt idx="2756">
                  <c:v>3.20940062589409E-4</c:v>
                </c:pt>
                <c:pt idx="2757">
                  <c:v>3.21321642235396E-4</c:v>
                </c:pt>
                <c:pt idx="2758">
                  <c:v>3.2129336311881898E-4</c:v>
                </c:pt>
                <c:pt idx="2759">
                  <c:v>3.2085325088085701E-4</c:v>
                </c:pt>
                <c:pt idx="2760">
                  <c:v>3.2000023462415601E-4</c:v>
                </c:pt>
                <c:pt idx="2761">
                  <c:v>3.1873422018838899E-4</c:v>
                </c:pt>
                <c:pt idx="2762">
                  <c:v>3.1705617060798599E-4</c:v>
                </c:pt>
                <c:pt idx="2763">
                  <c:v>3.1496819161496402E-4</c:v>
                </c:pt>
                <c:pt idx="2764">
                  <c:v>3.1247361986448099E-4</c:v>
                </c:pt>
                <c:pt idx="2765">
                  <c:v>3.0957711142034399E-4</c:v>
                </c:pt>
                <c:pt idx="2766">
                  <c:v>3.06284727946522E-4</c:v>
                </c:pt>
                <c:pt idx="2767">
                  <c:v>3.0260401801229098E-4</c:v>
                </c:pt>
                <c:pt idx="2768">
                  <c:v>2.9854409093560202E-4</c:v>
                </c:pt>
                <c:pt idx="2769">
                  <c:v>2.94115680663136E-4</c:v>
                </c:pt>
                <c:pt idx="2770">
                  <c:v>2.8933119731640501E-4</c:v>
                </c:pt>
                <c:pt idx="2771">
                  <c:v>2.8420476421993297E-4</c:v>
                </c:pt>
                <c:pt idx="2772">
                  <c:v>2.7875223846743699E-4</c:v>
                </c:pt>
                <c:pt idx="2773">
                  <c:v>2.7299121337066E-4</c:v>
                </c:pt>
                <c:pt idx="2774">
                  <c:v>2.6694100146763101E-4</c:v>
                </c:pt>
                <c:pt idx="2775">
                  <c:v>2.6062259713558801E-4</c:v>
                </c:pt>
                <c:pt idx="2776">
                  <c:v>2.5405861825055198E-4</c:v>
                </c:pt>
                <c:pt idx="2777">
                  <c:v>2.4727322675141197E-4</c:v>
                </c:pt>
                <c:pt idx="2778">
                  <c:v>2.4029202839163599E-4</c:v>
                </c:pt>
                <c:pt idx="2779">
                  <c:v>2.3314195238606199E-4</c:v>
                </c:pt>
                <c:pt idx="2780">
                  <c:v>2.2585111207328899E-4</c:v>
                </c:pt>
                <c:pt idx="2781">
                  <c:v>2.1844864810574501E-4</c:v>
                </c:pt>
                <c:pt idx="2782">
                  <c:v>2.10964556039991E-4</c:v>
                </c:pt>
                <c:pt idx="2783">
                  <c:v>2.0342950052009001E-4</c:v>
                </c:pt>
                <c:pt idx="2784">
                  <c:v>1.95874618519441E-4</c:v>
                </c:pt>
                <c:pt idx="2785">
                  <c:v>1.8833131432448601E-4</c:v>
                </c:pt>
                <c:pt idx="2786">
                  <c:v>1.8083104910248299E-4</c:v>
                </c:pt>
                <c:pt idx="2787">
                  <c:v>1.7340512799147201E-4</c:v>
                </c:pt>
                <c:pt idx="2788">
                  <c:v>1.6608448768221299E-4</c:v>
                </c:pt>
                <c:pt idx="2789">
                  <c:v>1.5889948742928099E-4</c:v>
                </c:pt>
                <c:pt idx="2790">
                  <c:v>1.5187970633356401E-4</c:v>
                </c:pt>
                <c:pt idx="2791">
                  <c:v>1.4505374958455401E-4</c:v>
                </c:pt>
                <c:pt idx="2792">
                  <c:v>1.38449066143103E-4</c:v>
                </c:pt>
                <c:pt idx="2793">
                  <c:v>1.32091780089923E-4</c:v>
                </c:pt>
                <c:pt idx="2794">
                  <c:v>1.2600653756943101E-4</c:v>
                </c:pt>
                <c:pt idx="2795">
                  <c:v>1.20216370930738E-4</c:v>
                </c:pt>
                <c:pt idx="2796">
                  <c:v>1.14742581316419E-4</c:v>
                </c:pt>
                <c:pt idx="2797">
                  <c:v>1.0960464058412701E-4</c:v>
                </c:pt>
                <c:pt idx="2798">
                  <c:v>1.04820113075266E-4</c:v>
                </c:pt>
                <c:pt idx="2799">
                  <c:v>1.00404597377597E-4</c:v>
                </c:pt>
                <c:pt idx="2800">
                  <c:v>9.6371687873064596E-5</c:v>
                </c:pt>
                <c:pt idx="2801">
                  <c:v>9.27329555261572E-5</c:v>
                </c:pt>
                <c:pt idx="2802">
                  <c:v>8.9497947058358996E-5</c:v>
                </c:pt>
                <c:pt idx="2803">
                  <c:v>8.6674201376708295E-5</c:v>
                </c:pt>
                <c:pt idx="2804">
                  <c:v>8.4267281883818694E-5</c:v>
                </c:pt>
                <c:pt idx="2805">
                  <c:v>8.2280823096584304E-5</c:v>
                </c:pt>
                <c:pt idx="2806">
                  <c:v>8.0716589843641301E-5</c:v>
                </c:pt>
                <c:pt idx="2807">
                  <c:v>7.9574547198797403E-5</c:v>
                </c:pt>
                <c:pt idx="2808">
                  <c:v>7.8852939239294301E-5</c:v>
                </c:pt>
                <c:pt idx="2809">
                  <c:v>7.8548374693114298E-5</c:v>
                </c:pt>
                <c:pt idx="2810">
                  <c:v>7.8655917556849495E-5</c:v>
                </c:pt>
                <c:pt idx="2811">
                  <c:v>7.91691808223405E-5</c:v>
                </c:pt>
                <c:pt idx="2812">
                  <c:v>8.0080421543100901E-5</c:v>
                </c:pt>
                <c:pt idx="2813">
                  <c:v>8.1380635596623507E-5</c:v>
                </c:pt>
                <c:pt idx="2814">
                  <c:v>8.3059650651711293E-5</c:v>
                </c:pt>
                <c:pt idx="2815">
                  <c:v>8.5106216026378204E-5</c:v>
                </c:pt>
                <c:pt idx="2816">
                  <c:v>8.7508088316769103E-5</c:v>
                </c:pt>
                <c:pt idx="2817">
                  <c:v>9.0252111886046695E-5</c:v>
                </c:pt>
                <c:pt idx="2818">
                  <c:v>9.3324293519328203E-5</c:v>
                </c:pt>
                <c:pt idx="2819">
                  <c:v>9.6709870771706299E-5</c:v>
                </c:pt>
                <c:pt idx="2820">
                  <c:v>1.00393373756462E-4</c:v>
                </c:pt>
                <c:pt idx="2821">
                  <c:v>1.0435868033533601E-4</c:v>
                </c:pt>
                <c:pt idx="2822">
                  <c:v>1.08589064878033E-4</c:v>
                </c:pt>
                <c:pt idx="2823">
                  <c:v>1.13067240950117E-4</c:v>
                </c:pt>
                <c:pt idx="2824">
                  <c:v>1.17775398463781E-4</c:v>
                </c:pt>
                <c:pt idx="2825">
                  <c:v>1.2269523598147799E-4</c:v>
                </c:pt>
                <c:pt idx="2826">
                  <c:v>1.2780798899564099E-4</c:v>
                </c:pt>
                <c:pt idx="2827">
                  <c:v>1.33094455116422E-4</c:v>
                </c:pt>
                <c:pt idx="2828">
                  <c:v>1.3853501718204701E-4</c:v>
                </c:pt>
                <c:pt idx="2829">
                  <c:v>1.4410966536172501E-4</c:v>
                </c:pt>
                <c:pt idx="2830">
                  <c:v>1.4979801934851501E-4</c:v>
                </c:pt>
                <c:pt idx="2831">
                  <c:v>1.55579351738992E-4</c:v>
                </c:pt>
                <c:pt idx="2832">
                  <c:v>1.6143261366827999E-4</c:v>
                </c:pt>
                <c:pt idx="2833">
                  <c:v>1.6733646371403001E-4</c:v>
                </c:pt>
                <c:pt idx="2834">
                  <c:v>1.7326930100251299E-4</c:v>
                </c:pt>
                <c:pt idx="2835">
                  <c:v>1.7920930334609E-4</c:v>
                </c:pt>
                <c:pt idx="2836">
                  <c:v>1.85134471116228E-4</c:v>
                </c:pt>
                <c:pt idx="2837">
                  <c:v>1.9102267741266001E-4</c:v>
                </c:pt>
                <c:pt idx="2838">
                  <c:v>1.9685172493044201E-4</c:v>
                </c:pt>
                <c:pt idx="2839">
                  <c:v>2.02599409755871E-4</c:v>
                </c:pt>
                <c:pt idx="2840">
                  <c:v>2.0824359214327101E-4</c:v>
                </c:pt>
                <c:pt idx="2841">
                  <c:v>2.1376227414138799E-4</c:v>
                </c:pt>
                <c:pt idx="2842">
                  <c:v>2.19133683754547E-4</c:v>
                </c:pt>
                <c:pt idx="2843">
                  <c:v>2.2433636514385699E-4</c:v>
                </c:pt>
                <c:pt idx="2844">
                  <c:v>2.2934927420153E-4</c:v>
                </c:pt>
                <c:pt idx="2845">
                  <c:v>2.34151878670684E-4</c:v>
                </c:pt>
                <c:pt idx="2846">
                  <c:v>2.3872426183731699E-4</c:v>
                </c:pt>
                <c:pt idx="2847">
                  <c:v>2.43047228693814E-4</c:v>
                </c:pt>
                <c:pt idx="2848">
                  <c:v>2.4710241336720198E-4</c:v>
                </c:pt>
                <c:pt idx="2849">
                  <c:v>2.5087238652276602E-4</c:v>
                </c:pt>
                <c:pt idx="2850">
                  <c:v>2.54340761396528E-4</c:v>
                </c:pt>
                <c:pt idx="2851">
                  <c:v>2.5749229707965797E-4</c:v>
                </c:pt>
                <c:pt idx="2852">
                  <c:v>2.6031299767495102E-4</c:v>
                </c:pt>
                <c:pt idx="2853">
                  <c:v>2.6279020596997301E-4</c:v>
                </c:pt>
                <c:pt idx="2854">
                  <c:v>2.6491269032297398E-4</c:v>
                </c:pt>
                <c:pt idx="2855">
                  <c:v>2.6667072353486098E-4</c:v>
                </c:pt>
                <c:pt idx="2856">
                  <c:v>2.6805615258179E-4</c:v>
                </c:pt>
                <c:pt idx="2857">
                  <c:v>2.6906245820593102E-4</c:v>
                </c:pt>
                <c:pt idx="2858">
                  <c:v>2.6968480350399399E-4</c:v>
                </c:pt>
                <c:pt idx="2859">
                  <c:v>2.6992007081098402E-4</c:v>
                </c:pt>
                <c:pt idx="2860">
                  <c:v>2.6976688634693498E-4</c:v>
                </c:pt>
                <c:pt idx="2861">
                  <c:v>2.6922563227339201E-4</c:v>
                </c:pt>
                <c:pt idx="2862">
                  <c:v>2.68298445990276E-4</c:v>
                </c:pt>
                <c:pt idx="2863">
                  <c:v>2.6698920668865298E-4</c:v>
                </c:pt>
                <c:pt idx="2864">
                  <c:v>2.65303509356995E-4</c:v>
                </c:pt>
                <c:pt idx="2865">
                  <c:v>2.6324862661409497E-4</c:v>
                </c:pt>
                <c:pt idx="2866">
                  <c:v>2.6083345890738098E-4</c:v>
                </c:pt>
                <c:pt idx="2867">
                  <c:v>2.5806847376792601E-4</c:v>
                </c:pt>
                <c:pt idx="2868">
                  <c:v>2.5496563495001201E-4</c:v>
                </c:pt>
                <c:pt idx="2869">
                  <c:v>2.5153832240154501E-4</c:v>
                </c:pt>
                <c:pt idx="2870">
                  <c:v>2.4780124410981902E-4</c:v>
                </c:pt>
                <c:pt idx="2871">
                  <c:v>2.43770340943876E-4</c:v>
                </c:pt>
                <c:pt idx="2872">
                  <c:v>2.3946268566904299E-4</c:v>
                </c:pt>
                <c:pt idx="2873">
                  <c:v>2.3489637734080499E-4</c:v>
                </c:pt>
                <c:pt idx="2874">
                  <c:v>2.30090432294147E-4</c:v>
                </c:pt>
                <c:pt idx="2875">
                  <c:v>2.2506467293148999E-4</c:v>
                </c:pt>
                <c:pt idx="2876">
                  <c:v>2.19839615478501E-4</c:v>
                </c:pt>
                <c:pt idx="2877">
                  <c:v>2.1443635782373601E-4</c:v>
                </c:pt>
                <c:pt idx="2878">
                  <c:v>2.0887646848731999E-4</c:v>
                </c:pt>
                <c:pt idx="2879">
                  <c:v>2.03181877677699E-4</c:v>
                </c:pt>
                <c:pt idx="2880">
                  <c:v>1.97374771296379E-4</c:v>
                </c:pt>
                <c:pt idx="2881">
                  <c:v>1.9147748864113001E-4</c:v>
                </c:pt>
                <c:pt idx="2882">
                  <c:v>1.8551242444102501E-4</c:v>
                </c:pt>
                <c:pt idx="2883">
                  <c:v>1.7950193573469799E-4</c:v>
                </c:pt>
                <c:pt idx="2884">
                  <c:v>1.73468253979172E-4</c:v>
                </c:pt>
                <c:pt idx="2885">
                  <c:v>1.6743340265309899E-4</c:v>
                </c:pt>
                <c:pt idx="2886">
                  <c:v>1.61419120497982E-4</c:v>
                </c:pt>
                <c:pt idx="2887">
                  <c:v>1.55446790426229E-4</c:v>
                </c:pt>
                <c:pt idx="2888">
                  <c:v>1.4953737401800899E-4</c:v>
                </c:pt>
                <c:pt idx="2889">
                  <c:v>1.4371135143170099E-4</c:v>
                </c:pt>
                <c:pt idx="2890">
                  <c:v>1.3798866646703899E-4</c:v>
                </c:pt>
                <c:pt idx="2891">
                  <c:v>1.32388676447084E-4</c:v>
                </c:pt>
                <c:pt idx="2892">
                  <c:v>1.2693010652613501E-4</c:v>
                </c:pt>
                <c:pt idx="2893">
                  <c:v>1.21631007986178E-4</c:v>
                </c:pt>
                <c:pt idx="2894">
                  <c:v>1.16508720054924E-4</c:v>
                </c:pt>
                <c:pt idx="2895">
                  <c:v>1.1157983476404901E-4</c:v>
                </c:pt>
                <c:pt idx="2896">
                  <c:v>1.06860164366462E-4</c:v>
                </c:pt>
                <c:pt idx="2897">
                  <c:v>1.02364710845932E-4</c:v>
                </c:pt>
                <c:pt idx="2898">
                  <c:v>9.8107637080204307E-5</c:v>
                </c:pt>
                <c:pt idx="2899">
                  <c:v>9.4102239258770593E-5</c:v>
                </c:pt>
                <c:pt idx="2900">
                  <c:v>9.0360920207379597E-5</c:v>
                </c:pt>
                <c:pt idx="2901">
                  <c:v>8.6895163331594805E-5</c:v>
                </c:pt>
                <c:pt idx="2902">
                  <c:v>8.3715506959547198E-5</c:v>
                </c:pt>
                <c:pt idx="2903">
                  <c:v>8.0831518937613095E-5</c:v>
                </c:pt>
                <c:pt idx="2904">
                  <c:v>7.8251771410155297E-5</c:v>
                </c:pt>
                <c:pt idx="2905">
                  <c:v>7.5983815793699094E-5</c:v>
                </c:pt>
                <c:pt idx="2906">
                  <c:v>7.40341580349959E-5</c:v>
                </c:pt>
                <c:pt idx="2907">
                  <c:v>7.2408234319384996E-5</c:v>
                </c:pt>
                <c:pt idx="2908">
                  <c:v>7.1110387468823494E-5</c:v>
                </c:pt>
                <c:pt idx="2909">
                  <c:v>7.0143844336134696E-5</c:v>
                </c:pt>
                <c:pt idx="2910">
                  <c:v>6.9510694561805101E-5</c:v>
                </c:pt>
                <c:pt idx="2911">
                  <c:v>6.9211871110588894E-5</c:v>
                </c:pt>
                <c:pt idx="2912">
                  <c:v>6.9247133046015404E-5</c:v>
                </c:pt>
                <c:pt idx="2913">
                  <c:v>6.9615051030637998E-5</c:v>
                </c:pt>
                <c:pt idx="2914">
                  <c:v>7.0312996057750901E-5</c:v>
                </c:pt>
                <c:pt idx="2915">
                  <c:v>7.1337131925841601E-5</c:v>
                </c:pt>
                <c:pt idx="2916">
                  <c:v>7.2682411960037094E-5</c:v>
                </c:pt>
                <c:pt idx="2917">
                  <c:v>7.4342580465281406E-5</c:v>
                </c:pt>
                <c:pt idx="2918">
                  <c:v>7.6310179364307105E-5</c:v>
                </c:pt>
                <c:pt idx="2919">
                  <c:v>7.8576560430214498E-5</c:v>
                </c:pt>
                <c:pt idx="2920">
                  <c:v>8.1131903469503495E-5</c:v>
                </c:pt>
                <c:pt idx="2921">
                  <c:v>8.3965240747791196E-5</c:v>
                </c:pt>
                <c:pt idx="2922">
                  <c:v>8.7064487878469807E-5</c:v>
                </c:pt>
                <c:pt idx="2923">
                  <c:v>9.0416481315665597E-5</c:v>
                </c:pt>
                <c:pt idx="2924">
                  <c:v>9.4007022508650606E-5</c:v>
                </c:pt>
                <c:pt idx="2925">
                  <c:v>9.7820928687024304E-5</c:v>
                </c:pt>
                <c:pt idx="2926">
                  <c:v>1.0184209015629599E-4</c:v>
                </c:pt>
                <c:pt idx="2927">
                  <c:v>1.0605353389374099E-4</c:v>
                </c:pt>
                <c:pt idx="2928">
                  <c:v>1.10437493146366E-4</c:v>
                </c:pt>
                <c:pt idx="2929">
                  <c:v>1.1497548264821199E-4</c:v>
                </c:pt>
                <c:pt idx="2930">
                  <c:v>1.1964837899472801E-4</c:v>
                </c:pt>
                <c:pt idx="2931">
                  <c:v>1.2443650563898401E-4</c:v>
                </c:pt>
                <c:pt idx="2932">
                  <c:v>1.2931972190957999E-4</c:v>
                </c:pt>
                <c:pt idx="2933">
                  <c:v>1.34277515394255E-4</c:v>
                </c:pt>
                <c:pt idx="2934">
                  <c:v>1.3928909698749799E-4</c:v>
                </c:pt>
                <c:pt idx="2935">
                  <c:v>1.4433349786565901E-4</c:v>
                </c:pt>
                <c:pt idx="2936">
                  <c:v>1.49389667629571E-4</c:v>
                </c:pt>
                <c:pt idx="2937">
                  <c:v>1.54436572842985E-4</c:v>
                </c:pt>
                <c:pt idx="2938">
                  <c:v>1.5945329519500499E-4</c:v>
                </c:pt>
                <c:pt idx="2939">
                  <c:v>1.6441912852621499E-4</c:v>
                </c:pt>
                <c:pt idx="2940">
                  <c:v>1.6931367398067E-4</c:v>
                </c:pt>
                <c:pt idx="2941">
                  <c:v>1.74116932578929E-4</c:v>
                </c:pt>
                <c:pt idx="2942">
                  <c:v>1.7880939454986399E-4</c:v>
                </c:pt>
                <c:pt idx="2943">
                  <c:v>1.8337212481011299E-4</c:v>
                </c:pt>
                <c:pt idx="2944">
                  <c:v>1.8778684403866801E-4</c:v>
                </c:pt>
                <c:pt idx="2945">
                  <c:v>1.9203600485879601E-4</c:v>
                </c:pt>
                <c:pt idx="2946">
                  <c:v>1.9610286270906499E-4</c:v>
                </c:pt>
                <c:pt idx="2947">
                  <c:v>1.99971541058129E-4</c:v>
                </c:pt>
                <c:pt idx="2948">
                  <c:v>2.0362709069280901E-4</c:v>
                </c:pt>
                <c:pt idx="2949">
                  <c:v>2.0705554288433399E-4</c:v>
                </c:pt>
                <c:pt idx="2950">
                  <c:v>2.1024395631208401E-4</c:v>
                </c:pt>
                <c:pt idx="2951">
                  <c:v>2.1318045769635999E-4</c:v>
                </c:pt>
                <c:pt idx="2952">
                  <c:v>2.1585427616051199E-4</c:v>
                </c:pt>
                <c:pt idx="2953">
                  <c:v>2.18255771406836E-4</c:v>
                </c:pt>
                <c:pt idx="2954">
                  <c:v>2.2037645584928201E-4</c:v>
                </c:pt>
                <c:pt idx="2955">
                  <c:v>2.2220901089809499E-4</c:v>
                </c:pt>
                <c:pt idx="2956">
                  <c:v>2.2374729763657399E-4</c:v>
                </c:pt>
                <c:pt idx="2957">
                  <c:v>2.24986362167548E-4</c:v>
                </c:pt>
                <c:pt idx="2958">
                  <c:v>2.25922435936673E-4</c:v>
                </c:pt>
                <c:pt idx="2959">
                  <c:v>2.2655293136110701E-4</c:v>
                </c:pt>
                <c:pt idx="2960">
                  <c:v>2.2687643310548999E-4</c:v>
                </c:pt>
                <c:pt idx="2961">
                  <c:v>2.26892685352769E-4</c:v>
                </c:pt>
                <c:pt idx="2962">
                  <c:v>2.2660257541549499E-4</c:v>
                </c:pt>
                <c:pt idx="2963">
                  <c:v>2.2600811402439101E-4</c:v>
                </c:pt>
                <c:pt idx="2964">
                  <c:v>2.2511241261584101E-4</c:v>
                </c:pt>
                <c:pt idx="2965">
                  <c:v>2.2391965791927399E-4</c:v>
                </c:pt>
                <c:pt idx="2966">
                  <c:v>2.22435084120011E-4</c:v>
                </c:pt>
                <c:pt idx="2967">
                  <c:v>2.2066494284402101E-4</c:v>
                </c:pt>
                <c:pt idx="2968">
                  <c:v>2.18616471179071E-4</c:v>
                </c:pt>
                <c:pt idx="2969">
                  <c:v>2.1629785791306801E-4</c:v>
                </c:pt>
                <c:pt idx="2970">
                  <c:v>2.1371820813587101E-4</c:v>
                </c:pt>
                <c:pt idx="2971">
                  <c:v>2.1088750631662699E-4</c:v>
                </c:pt>
                <c:pt idx="2972">
                  <c:v>2.0781657793559401E-4</c:v>
                </c:pt>
                <c:pt idx="2973">
                  <c:v>2.04517049718447E-4</c:v>
                </c:pt>
                <c:pt idx="2974">
                  <c:v>2.0100130849299899E-4</c:v>
                </c:pt>
                <c:pt idx="2975">
                  <c:v>1.97282458663852E-4</c:v>
                </c:pt>
                <c:pt idx="2976">
                  <c:v>1.9337427828036E-4</c:v>
                </c:pt>
                <c:pt idx="2977">
                  <c:v>1.8929117365794299E-4</c:v>
                </c:pt>
                <c:pt idx="2978">
                  <c:v>1.85048132502617E-4</c:v>
                </c:pt>
                <c:pt idx="2979">
                  <c:v>1.80660675483851E-4</c:v>
                </c:pt>
                <c:pt idx="2980">
                  <c:v>1.76144806201661E-4</c:v>
                </c:pt>
                <c:pt idx="2981">
                  <c:v>1.7151695950013999E-4</c:v>
                </c:pt>
                <c:pt idx="2982">
                  <c:v>1.66793948091325E-4</c:v>
                </c:pt>
                <c:pt idx="2983">
                  <c:v>1.61992907470033E-4</c:v>
                </c:pt>
                <c:pt idx="2984">
                  <c:v>1.5713123912175901E-4</c:v>
                </c:pt>
                <c:pt idx="2985">
                  <c:v>1.5222655205132901E-4</c:v>
                </c:pt>
                <c:pt idx="2986">
                  <c:v>1.47296602689191E-4</c:v>
                </c:pt>
                <c:pt idx="2987">
                  <c:v>1.42359233264294E-4</c:v>
                </c:pt>
                <c:pt idx="2988">
                  <c:v>1.3743230876668799E-4</c:v>
                </c:pt>
                <c:pt idx="2989">
                  <c:v>1.3253365265846799E-4</c:v>
                </c:pt>
                <c:pt idx="2990">
                  <c:v>1.2768098152774899E-4</c:v>
                </c:pt>
                <c:pt idx="2991">
                  <c:v>1.2289183891593799E-4</c:v>
                </c:pt>
                <c:pt idx="2992">
                  <c:v>1.18183528583091E-4</c:v>
                </c:pt>
                <c:pt idx="2993">
                  <c:v>1.13573047508585E-4</c:v>
                </c:pt>
                <c:pt idx="2994">
                  <c:v>1.09077018954035E-4</c:v>
                </c:pt>
                <c:pt idx="2995">
                  <c:v>1.04711625941611E-4</c:v>
                </c:pt>
                <c:pt idx="2996">
                  <c:v>1.00492545522997E-4</c:v>
                </c:pt>
                <c:pt idx="2997">
                  <c:v>9.6434884231697105E-5</c:v>
                </c:pt>
                <c:pt idx="2998">
                  <c:v>9.2553115123675193E-5</c:v>
                </c:pt>
                <c:pt idx="2999">
                  <c:v>8.8861016818181303E-5</c:v>
                </c:pt>
                <c:pt idx="3000">
                  <c:v>8.5371614951750607E-5</c:v>
                </c:pt>
                <c:pt idx="3001">
                  <c:v>8.2097126453672603E-5</c:v>
                </c:pt>
                <c:pt idx="3002">
                  <c:v>7.9048907040717999E-5</c:v>
                </c:pt>
                <c:pt idx="3003">
                  <c:v>7.6237402312676102E-5</c:v>
                </c:pt>
                <c:pt idx="3004">
                  <c:v>7.3672102808532299E-5</c:v>
                </c:pt>
                <c:pt idx="3005">
                  <c:v>7.1361503356232004E-5</c:v>
                </c:pt>
                <c:pt idx="3006">
                  <c:v>6.9313067017350306E-5</c:v>
                </c:pt>
                <c:pt idx="3007">
                  <c:v>6.7533193892147298E-5</c:v>
                </c:pt>
                <c:pt idx="3008">
                  <c:v>6.6027195011011405E-5</c:v>
                </c:pt>
                <c:pt idx="3009">
                  <c:v>6.4799271495834401E-5</c:v>
                </c:pt>
                <c:pt idx="3010">
                  <c:v>6.3852499130127106E-5</c:v>
                </c:pt>
                <c:pt idx="3011">
                  <c:v>6.3188818430388001E-5</c:v>
                </c:pt>
                <c:pt idx="3012">
                  <c:v>6.2809030264151104E-5</c:v>
                </c:pt>
                <c:pt idx="3013">
                  <c:v>6.2712797012985495E-5</c:v>
                </c:pt>
                <c:pt idx="3014">
                  <c:v>6.2898649232262602E-5</c:v>
                </c:pt>
                <c:pt idx="3015">
                  <c:v>6.3363997714428703E-5</c:v>
                </c:pt>
                <c:pt idx="3016">
                  <c:v>6.4105150819508504E-5</c:v>
                </c:pt>
                <c:pt idx="3017">
                  <c:v>6.51173368962154E-5</c:v>
                </c:pt>
                <c:pt idx="3018">
                  <c:v>6.6394731579912903E-5</c:v>
                </c:pt>
                <c:pt idx="3019">
                  <c:v>6.7930489720222906E-5</c:v>
                </c:pt>
                <c:pt idx="3020">
                  <c:v>6.9716781661709204E-5</c:v>
                </c:pt>
                <c:pt idx="3021">
                  <c:v>7.1744833576069006E-5</c:v>
                </c:pt>
                <c:pt idx="3022">
                  <c:v>7.4004971523862896E-5</c:v>
                </c:pt>
                <c:pt idx="3023">
                  <c:v>7.6486668908113401E-5</c:v>
                </c:pt>
                <c:pt idx="3024">
                  <c:v>7.91785969711362E-5</c:v>
                </c:pt>
                <c:pt idx="3025">
                  <c:v>8.2068677979661007E-5</c:v>
                </c:pt>
                <c:pt idx="3026">
                  <c:v>8.5144140741514495E-5</c:v>
                </c:pt>
                <c:pt idx="3027">
                  <c:v>8.8391578099624799E-5</c:v>
                </c:pt>
                <c:pt idx="3028">
                  <c:v>9.1797006055579895E-5</c:v>
                </c:pt>
                <c:pt idx="3029">
                  <c:v>9.5345924185047694E-5</c:v>
                </c:pt>
                <c:pt idx="3030">
                  <c:v>9.90233770206318E-5</c:v>
                </c:pt>
                <c:pt idx="3031">
                  <c:v>1.02814016093716E-4</c:v>
                </c:pt>
                <c:pt idx="3032">
                  <c:v>1.06702162345062E-4</c:v>
                </c:pt>
                <c:pt idx="3033">
                  <c:v>1.1067186863381001E-4</c:v>
                </c:pt>
                <c:pt idx="3034">
                  <c:v>1.14706982095646E-4</c:v>
                </c:pt>
                <c:pt idx="3035">
                  <c:v>1.18791206122579E-4</c:v>
                </c:pt>
                <c:pt idx="3036">
                  <c:v>1.2290816175867099E-4</c:v>
                </c:pt>
                <c:pt idx="3037">
                  <c:v>1.2704144832755801E-4</c:v>
                </c:pt>
                <c:pt idx="3038">
                  <c:v>1.31174703128314E-4</c:v>
                </c:pt>
                <c:pt idx="3039">
                  <c:v>1.35291660055703E-4</c:v>
                </c:pt>
                <c:pt idx="3040">
                  <c:v>1.3937620701881201E-4</c:v>
                </c:pt>
                <c:pt idx="3041">
                  <c:v>1.4341244204809199E-4</c:v>
                </c:pt>
                <c:pt idx="3042">
                  <c:v>1.4738472799480999E-4</c:v>
                </c:pt>
                <c:pt idx="3043">
                  <c:v>1.5127774573856599E-4</c:v>
                </c:pt>
                <c:pt idx="3044">
                  <c:v>1.55076545827826E-4</c:v>
                </c:pt>
                <c:pt idx="3045">
                  <c:v>1.5876659848525101E-4</c:v>
                </c:pt>
                <c:pt idx="3046">
                  <c:v>1.62333841914089E-4</c:v>
                </c:pt>
                <c:pt idx="3047">
                  <c:v>1.6576472884400099E-4</c:v>
                </c:pt>
                <c:pt idx="3048">
                  <c:v>1.6904627125473301E-4</c:v>
                </c:pt>
                <c:pt idx="3049">
                  <c:v>1.7216608321404901E-4</c:v>
                </c:pt>
                <c:pt idx="3050">
                  <c:v>1.7511242176271601E-4</c:v>
                </c:pt>
                <c:pt idx="3051">
                  <c:v>1.7787422577428299E-4</c:v>
                </c:pt>
                <c:pt idx="3052">
                  <c:v>1.8044115271130499E-4</c:v>
                </c:pt>
                <c:pt idx="3053">
                  <c:v>1.82803613192839E-4</c:v>
                </c:pt>
                <c:pt idx="3054">
                  <c:v>1.8495280328090601E-4</c:v>
                </c:pt>
                <c:pt idx="3055">
                  <c:v>1.86880734386541E-4</c:v>
                </c:pt>
                <c:pt idx="3056">
                  <c:v>1.8858026068934301E-4</c:v>
                </c:pt>
                <c:pt idx="3057">
                  <c:v>1.90045103958622E-4</c:v>
                </c:pt>
                <c:pt idx="3058">
                  <c:v>1.9126987565944899E-4</c:v>
                </c:pt>
                <c:pt idx="3059">
                  <c:v>1.922500962237E-4</c:v>
                </c:pt>
                <c:pt idx="3060">
                  <c:v>1.9298221136463401E-4</c:v>
                </c:pt>
                <c:pt idx="3061">
                  <c:v>1.93463605314022E-4</c:v>
                </c:pt>
                <c:pt idx="3062">
                  <c:v>1.93692610863528E-4</c:v>
                </c:pt>
                <c:pt idx="3063">
                  <c:v>1.9366851609703401E-4</c:v>
                </c:pt>
                <c:pt idx="3064">
                  <c:v>1.93391567708056E-4</c:v>
                </c:pt>
                <c:pt idx="3065">
                  <c:v>1.92862970806332E-4</c:v>
                </c:pt>
                <c:pt idx="3066">
                  <c:v>1.92084885130019E-4</c:v>
                </c:pt>
                <c:pt idx="3067">
                  <c:v>1.91060417594746E-4</c:v>
                </c:pt>
                <c:pt idx="3068">
                  <c:v>1.8979361112777301E-4</c:v>
                </c:pt>
                <c:pt idx="3069">
                  <c:v>1.88289429754645E-4</c:v>
                </c:pt>
                <c:pt idx="3070">
                  <c:v>1.86553739926724E-4</c:v>
                </c:pt>
                <c:pt idx="3071">
                  <c:v>1.8459328810052601E-4</c:v>
                </c:pt>
                <c:pt idx="3072">
                  <c:v>1.82415674603716E-4</c:v>
                </c:pt>
                <c:pt idx="3073">
                  <c:v>1.80029323847421E-4</c:v>
                </c:pt>
                <c:pt idx="3074">
                  <c:v>1.77443450969969E-4</c:v>
                </c:pt>
                <c:pt idx="3075">
                  <c:v>1.74668025022876E-4</c:v>
                </c:pt>
                <c:pt idx="3076">
                  <c:v>1.7171372883541101E-4</c:v>
                </c:pt>
                <c:pt idx="3077">
                  <c:v>1.6859191571914E-4</c:v>
                </c:pt>
                <c:pt idx="3078">
                  <c:v>1.65314563197945E-4</c:v>
                </c:pt>
                <c:pt idx="3079">
                  <c:v>1.6189422397194401E-4</c:v>
                </c:pt>
                <c:pt idx="3080">
                  <c:v>1.58343974345028E-4</c:v>
                </c:pt>
                <c:pt idx="3081">
                  <c:v>1.5467736036515301E-4</c:v>
                </c:pt>
                <c:pt idx="3082">
                  <c:v>1.50908341943793E-4</c:v>
                </c:pt>
                <c:pt idx="3083">
                  <c:v>1.47051235235806E-4</c:v>
                </c:pt>
                <c:pt idx="3084">
                  <c:v>1.4312065357323801E-4</c:v>
                </c:pt>
                <c:pt idx="3085">
                  <c:v>1.39131447256096E-4</c:v>
                </c:pt>
                <c:pt idx="3086">
                  <c:v>1.3509864250981599E-4</c:v>
                </c:pt>
                <c:pt idx="3087">
                  <c:v>1.3103737992290799E-4</c:v>
                </c:pt>
                <c:pt idx="3088">
                  <c:v>1.2696285267914501E-4</c:v>
                </c:pt>
                <c:pt idx="3089">
                  <c:v>1.2289024489666901E-4</c:v>
                </c:pt>
                <c:pt idx="3090">
                  <c:v>1.18834670381632E-4</c:v>
                </c:pt>
                <c:pt idx="3091">
                  <c:v>1.1481111209657099E-4</c:v>
                </c:pt>
                <c:pt idx="3092">
                  <c:v>1.10834362633851E-4</c:v>
                </c:pt>
                <c:pt idx="3093">
                  <c:v>1.06918965972362E-4</c:v>
                </c:pt>
                <c:pt idx="3094">
                  <c:v>1.03079160781466E-4</c:v>
                </c:pt>
                <c:pt idx="3095">
                  <c:v>9.9328825520239198E-5</c:v>
                </c:pt>
                <c:pt idx="3096">
                  <c:v>9.5681425562627896E-5</c:v>
                </c:pt>
                <c:pt idx="3097">
                  <c:v>9.2149962560441497E-5</c:v>
                </c:pt>
                <c:pt idx="3098">
                  <c:v>8.8746926236591203E-5</c:v>
                </c:pt>
                <c:pt idx="3099">
                  <c:v>8.5484248780799398E-5</c:v>
                </c:pt>
                <c:pt idx="3100">
                  <c:v>8.2373261999541303E-5</c:v>
                </c:pt>
                <c:pt idx="3101">
                  <c:v>7.9424657351484596E-5</c:v>
                </c:pt>
                <c:pt idx="3102">
                  <c:v>7.6648448979444906E-5</c:v>
                </c:pt>
                <c:pt idx="3103">
                  <c:v>7.4053939830114602E-5</c:v>
                </c:pt>
                <c:pt idx="3104">
                  <c:v>7.1649690933784502E-5</c:v>
                </c:pt>
                <c:pt idx="3105">
                  <c:v>6.9443493898150804E-5</c:v>
                </c:pt>
                <c:pt idx="3106">
                  <c:v>6.7442346653251794E-5</c:v>
                </c:pt>
                <c:pt idx="3107">
                  <c:v>6.5652432468742703E-5</c:v>
                </c:pt>
                <c:pt idx="3108">
                  <c:v>6.4079102250188006E-5</c:v>
                </c:pt>
                <c:pt idx="3109">
                  <c:v>6.2726860107900899E-5</c:v>
                </c:pt>
                <c:pt idx="3110">
                  <c:v>6.1599352180101994E-5</c:v>
                </c:pt>
                <c:pt idx="3111">
                  <c:v>6.0699358681821301E-5</c:v>
                </c:pt>
                <c:pt idx="3112">
                  <c:v>6.0028789141973097E-5</c:v>
                </c:pt>
                <c:pt idx="3113">
                  <c:v>5.9588680783337797E-5</c:v>
                </c:pt>
                <c:pt idx="3114">
                  <c:v>5.93791999936966E-5</c:v>
                </c:pt>
                <c:pt idx="3115">
                  <c:v>5.9399646830962298E-5</c:v>
                </c:pt>
                <c:pt idx="3116">
                  <c:v>5.9648462500702797E-5</c:v>
                </c:pt>
                <c:pt idx="3117">
                  <c:v>6.0123239740813302E-5</c:v>
                </c:pt>
                <c:pt idx="3118">
                  <c:v>6.0820736045098098E-5</c:v>
                </c:pt>
                <c:pt idx="3119">
                  <c:v>6.1736889655002696E-5</c:v>
                </c:pt>
                <c:pt idx="3120">
                  <c:v>6.2866838246528306E-5</c:v>
                </c:pt>
                <c:pt idx="3121">
                  <c:v>6.4204940237297997E-5</c:v>
                </c:pt>
                <c:pt idx="3122">
                  <c:v>6.5744798636658799E-5</c:v>
                </c:pt>
                <c:pt idx="3123">
                  <c:v>6.7479287359460997E-5</c:v>
                </c:pt>
                <c:pt idx="3124">
                  <c:v>6.9400579921613395E-5</c:v>
                </c:pt>
                <c:pt idx="3125">
                  <c:v>7.1500180432553206E-5</c:v>
                </c:pt>
                <c:pt idx="3126">
                  <c:v>7.3768956796304501E-5</c:v>
                </c:pt>
                <c:pt idx="3127">
                  <c:v>7.6197176028749806E-5</c:v>
                </c:pt>
                <c:pt idx="3128">
                  <c:v>7.8774541594053894E-5</c:v>
                </c:pt>
                <c:pt idx="3129">
                  <c:v>8.1490232657848005E-5</c:v>
                </c:pt>
                <c:pt idx="3130">
                  <c:v>8.4332945148788097E-5</c:v>
                </c:pt>
                <c:pt idx="3131">
                  <c:v>8.72909345134903E-5</c:v>
                </c:pt>
                <c:pt idx="3132">
                  <c:v>9.03520600426606E-5</c:v>
                </c:pt>
                <c:pt idx="3133">
                  <c:v>9.35038306385531E-5</c:v>
                </c:pt>
                <c:pt idx="3134">
                  <c:v>9.6733451885815805E-5</c:v>
                </c:pt>
                <c:pt idx="3135">
                  <c:v>1.00027874279423E-4</c:v>
                </c:pt>
                <c:pt idx="3136">
                  <c:v>1.0337384245489E-4</c:v>
                </c:pt>
                <c:pt idx="3137">
                  <c:v>1.06757945257477E-4</c:v>
                </c:pt>
                <c:pt idx="3138">
                  <c:v>1.10166666478722E-4</c:v>
                </c:pt>
                <c:pt idx="3139">
                  <c:v>1.1358643608066501E-4</c:v>
                </c:pt>
                <c:pt idx="3140">
                  <c:v>1.1700368172058101E-4</c:v>
                </c:pt>
                <c:pt idx="3141">
                  <c:v>1.20404880382183E-4</c:v>
                </c:pt>
                <c:pt idx="3142">
                  <c:v>1.2377660991323201E-4</c:v>
                </c:pt>
                <c:pt idx="3143">
                  <c:v>1.27105600264418E-4</c:v>
                </c:pt>
                <c:pt idx="3144">
                  <c:v>1.30378784220457E-4</c:v>
                </c:pt>
                <c:pt idx="3145">
                  <c:v>1.3358334741163901E-4</c:v>
                </c:pt>
                <c:pt idx="3146">
                  <c:v>1.3670677739278101E-4</c:v>
                </c:pt>
                <c:pt idx="3147">
                  <c:v>1.39736911576624E-4</c:v>
                </c:pt>
                <c:pt idx="3148">
                  <c:v>1.4266198381040899E-4</c:v>
                </c:pt>
                <c:pt idx="3149">
                  <c:v>1.45470669387597E-4</c:v>
                </c:pt>
                <c:pt idx="3150">
                  <c:v>1.48152128291514E-4</c:v>
                </c:pt>
                <c:pt idx="3151">
                  <c:v>1.5069604647414801E-4</c:v>
                </c:pt>
                <c:pt idx="3152">
                  <c:v>1.5309267498132901E-4</c:v>
                </c:pt>
                <c:pt idx="3153">
                  <c:v>1.5533286674504401E-4</c:v>
                </c:pt>
                <c:pt idx="3154">
                  <c:v>1.5740811087461799E-4</c:v>
                </c:pt>
                <c:pt idx="3155">
                  <c:v>1.59310564290828E-4</c:v>
                </c:pt>
                <c:pt idx="3156">
                  <c:v>1.6103308056059201E-4</c:v>
                </c:pt>
                <c:pt idx="3157">
                  <c:v>1.6256923580456299E-4</c:v>
                </c:pt>
                <c:pt idx="3158">
                  <c:v>1.6391335156560599E-4</c:v>
                </c:pt>
                <c:pt idx="3159">
                  <c:v>1.6506051454257399E-4</c:v>
                </c:pt>
                <c:pt idx="3160">
                  <c:v>1.6600659311092201E-4</c:v>
                </c:pt>
                <c:pt idx="3161">
                  <c:v>1.6674825056917799E-4</c:v>
                </c:pt>
                <c:pt idx="3162">
                  <c:v>1.67282955068163E-4</c:v>
                </c:pt>
                <c:pt idx="3163">
                  <c:v>1.6760898619773399E-4</c:v>
                </c:pt>
                <c:pt idx="3164">
                  <c:v>1.6772543822365999E-4</c:v>
                </c:pt>
                <c:pt idx="3165">
                  <c:v>1.6763221998482099E-4</c:v>
                </c:pt>
                <c:pt idx="3166">
                  <c:v>1.6733005147809001E-4</c:v>
                </c:pt>
                <c:pt idx="3167">
                  <c:v>1.6682045717483299E-4</c:v>
                </c:pt>
                <c:pt idx="3168">
                  <c:v>1.66105756128865E-4</c:v>
                </c:pt>
                <c:pt idx="3169">
                  <c:v>1.65189048950733E-4</c:v>
                </c:pt>
                <c:pt idx="3170">
                  <c:v>1.6407420173732601E-4</c:v>
                </c:pt>
                <c:pt idx="3171">
                  <c:v>1.62765827058887E-4</c:v>
                </c:pt>
                <c:pt idx="3172">
                  <c:v>1.6126926211747401E-4</c:v>
                </c:pt>
                <c:pt idx="3173">
                  <c:v>1.5959054420176699E-4</c:v>
                </c:pt>
                <c:pt idx="3174">
                  <c:v>1.5773638357273199E-4</c:v>
                </c:pt>
                <c:pt idx="3175">
                  <c:v>1.55714133923144E-4</c:v>
                </c:pt>
                <c:pt idx="3176">
                  <c:v>1.53531760561171E-4</c:v>
                </c:pt>
                <c:pt idx="3177">
                  <c:v>1.5119780647432799E-4</c:v>
                </c:pt>
                <c:pt idx="3178">
                  <c:v>1.48721356435069E-4</c:v>
                </c:pt>
                <c:pt idx="3179">
                  <c:v>1.4611199931308799E-4</c:v>
                </c:pt>
                <c:pt idx="3180">
                  <c:v>1.43379788762306E-4</c:v>
                </c:pt>
                <c:pt idx="3181">
                  <c:v>1.4053520245233499E-4</c:v>
                </c:pt>
                <c:pt idx="3182">
                  <c:v>1.37589100015309E-4</c:v>
                </c:pt>
                <c:pt idx="3183">
                  <c:v>1.34552679879127E-4</c:v>
                </c:pt>
                <c:pt idx="3184">
                  <c:v>1.3143743515778601E-4</c:v>
                </c:pt>
                <c:pt idx="3185">
                  <c:v>1.2825510876837199E-4</c:v>
                </c:pt>
                <c:pt idx="3186">
                  <c:v>1.2501764794274801E-4</c:v>
                </c:pt>
                <c:pt idx="3187">
                  <c:v>1.2173715830001701E-4</c:v>
                </c:pt>
                <c:pt idx="3188">
                  <c:v>1.18425857643476E-4</c:v>
                </c:pt>
                <c:pt idx="3189">
                  <c:v>1.1509602964327201E-4</c:v>
                </c:pt>
                <c:pt idx="3190">
                  <c:v>1.1175997756313E-4</c:v>
                </c:pt>
                <c:pt idx="3191">
                  <c:v>1.0842997818665899E-4</c:v>
                </c:pt>
                <c:pt idx="3192">
                  <c:v>1.05118236095745E-4</c:v>
                </c:pt>
                <c:pt idx="3193">
                  <c:v>1.01836838450466E-4</c:v>
                </c:pt>
                <c:pt idx="3194">
                  <c:v>9.8597710416902299E-5</c:v>
                </c:pt>
                <c:pt idx="3195">
                  <c:v>9.5412571386131606E-5</c:v>
                </c:pt>
                <c:pt idx="3196">
                  <c:v>9.2292892124566702E-5</c:v>
                </c:pt>
                <c:pt idx="3197">
                  <c:v>8.9249852992689596E-5</c:v>
                </c:pt>
                <c:pt idx="3198">
                  <c:v>8.6294303366049604E-5</c:v>
                </c:pt>
                <c:pt idx="3199">
                  <c:v>8.3436722389162302E-5</c:v>
                </c:pt>
                <c:pt idx="3200">
                  <c:v>8.0687181189594695E-5</c:v>
                </c:pt>
                <c:pt idx="3201">
                  <c:v>7.8055306676028306E-5</c:v>
                </c:pt>
                <c:pt idx="3202">
                  <c:v>7.55502470404026E-5</c:v>
                </c:pt>
                <c:pt idx="3203">
                  <c:v>7.3180639080295995E-5</c:v>
                </c:pt>
                <c:pt idx="3204">
                  <c:v>7.0954577453467705E-5</c:v>
                </c:pt>
                <c:pt idx="3205">
                  <c:v>6.8879585971885505E-5</c:v>
                </c:pt>
                <c:pt idx="3206">
                  <c:v>6.69625910375687E-5</c:v>
                </c:pt>
                <c:pt idx="3207">
                  <c:v>6.5209897317125394E-5</c:v>
                </c:pt>
                <c:pt idx="3208">
                  <c:v>6.3627165745920006E-5</c:v>
                </c:pt>
                <c:pt idx="3209">
                  <c:v>6.2219393946335197E-5</c:v>
                </c:pt>
                <c:pt idx="3210">
                  <c:v>6.09908991375577E-5</c:v>
                </c:pt>
                <c:pt idx="3211">
                  <c:v>5.9945303606715102E-5</c:v>
                </c:pt>
                <c:pt idx="3212">
                  <c:v>5.9085522802992102E-5</c:v>
                </c:pt>
                <c:pt idx="3213">
                  <c:v>5.84137561075808E-5</c:v>
                </c:pt>
                <c:pt idx="3214">
                  <c:v>5.7931480322967101E-5</c:v>
                </c:pt>
                <c:pt idx="3215">
                  <c:v>5.7639445915157997E-5</c:v>
                </c:pt>
                <c:pt idx="3216">
                  <c:v>5.7537676032044202E-5</c:v>
                </c:pt>
                <c:pt idx="3217">
                  <c:v>5.7625468310211497E-5</c:v>
                </c:pt>
                <c:pt idx="3218">
                  <c:v>5.7901399471227798E-5</c:v>
                </c:pt>
                <c:pt idx="3219">
                  <c:v>5.8363332696795897E-5</c:v>
                </c:pt>
                <c:pt idx="3220">
                  <c:v>5.9008427760259697E-5</c:v>
                </c:pt>
                <c:pt idx="3221">
                  <c:v>5.9833153879858997E-5</c:v>
                </c:pt>
                <c:pt idx="3222">
                  <c:v>6.0833305246941098E-5</c:v>
                </c:pt>
                <c:pt idx="3223">
                  <c:v>6.2004019170141194E-5</c:v>
                </c:pt>
                <c:pt idx="3224">
                  <c:v>6.3339796764447901E-5</c:v>
                </c:pt>
                <c:pt idx="3225">
                  <c:v>6.4834526102160097E-5</c:v>
                </c:pt>
                <c:pt idx="3226">
                  <c:v>6.6481507731133601E-5</c:v>
                </c:pt>
                <c:pt idx="3227">
                  <c:v>6.8273482454491805E-5</c:v>
                </c:pt>
                <c:pt idx="3228">
                  <c:v>7.0202661255244805E-5</c:v>
                </c:pt>
                <c:pt idx="3229">
                  <c:v>7.2260757239109798E-5</c:v>
                </c:pt>
                <c:pt idx="3230">
                  <c:v>7.4439019459338705E-5</c:v>
                </c:pt>
                <c:pt idx="3231">
                  <c:v>7.6728268478619193E-5</c:v>
                </c:pt>
                <c:pt idx="3232">
                  <c:v>7.9118933515190507E-5</c:v>
                </c:pt>
                <c:pt idx="3233">
                  <c:v>8.1601091013269397E-5</c:v>
                </c:pt>
                <c:pt idx="3234">
                  <c:v>8.4164504471762503E-5</c:v>
                </c:pt>
                <c:pt idx="3235">
                  <c:v>8.6798665360097698E-5</c:v>
                </c:pt>
                <c:pt idx="3236">
                  <c:v>8.9492834945857804E-5</c:v>
                </c:pt>
                <c:pt idx="3237">
                  <c:v>9.2236086855777401E-5</c:v>
                </c:pt>
                <c:pt idx="3238">
                  <c:v>9.5017350189561406E-5</c:v>
                </c:pt>
                <c:pt idx="3239">
                  <c:v>9.7825453004912898E-5</c:v>
                </c:pt>
                <c:pt idx="3240">
                  <c:v>1.00649165992088E-4</c:v>
                </c:pt>
                <c:pt idx="3241">
                  <c:v>1.03477246157219E-4</c:v>
                </c:pt>
                <c:pt idx="3242">
                  <c:v>1.0629848033551999E-4</c:v>
                </c:pt>
                <c:pt idx="3243">
                  <c:v>1.09101728358261E-4</c:v>
                </c:pt>
                <c:pt idx="3244">
                  <c:v>1.1187596570105001E-4</c:v>
                </c:pt>
                <c:pt idx="3245">
                  <c:v>1.1461032544539299E-4</c:v>
                </c:pt>
                <c:pt idx="3246">
                  <c:v>1.17294139390686E-4</c:v>
                </c:pt>
                <c:pt idx="3247">
                  <c:v>1.19916978159658E-4</c:v>
                </c:pt>
                <c:pt idx="3248">
                  <c:v>1.2246869014674101E-4</c:v>
                </c:pt>
                <c:pt idx="3249">
                  <c:v>1.24939439165832E-4</c:v>
                </c:pt>
                <c:pt idx="3250">
                  <c:v>1.27319740661389E-4</c:v>
                </c:pt>
                <c:pt idx="3251">
                  <c:v>1.2960049635464001E-4</c:v>
                </c:pt>
                <c:pt idx="3252">
                  <c:v>1.3177302720486601E-4</c:v>
                </c:pt>
                <c:pt idx="3253">
                  <c:v>1.3382910457415901E-4</c:v>
                </c:pt>
                <c:pt idx="3254">
                  <c:v>1.3576097949266801E-4</c:v>
                </c:pt>
                <c:pt idx="3255">
                  <c:v>1.37561409930137E-4</c:v>
                </c:pt>
                <c:pt idx="3256">
                  <c:v>1.3922368598835299E-4</c:v>
                </c:pt>
                <c:pt idx="3257">
                  <c:v>1.4074165293804399E-4</c:v>
                </c:pt>
                <c:pt idx="3258">
                  <c:v>1.4210973203261101E-4</c:v>
                </c:pt>
                <c:pt idx="3259">
                  <c:v>1.4332293903995301E-4</c:v>
                </c:pt>
                <c:pt idx="3260">
                  <c:v>1.4437690044236099E-4</c:v>
                </c:pt>
                <c:pt idx="3261">
                  <c:v>1.4526786726316599E-4</c:v>
                </c:pt>
                <c:pt idx="3262">
                  <c:v>1.45992726487372E-4</c:v>
                </c:pt>
                <c:pt idx="3263">
                  <c:v>1.46549010051906E-4</c:v>
                </c:pt>
                <c:pt idx="3264">
                  <c:v>1.4693490138945099E-4</c:v>
                </c:pt>
                <c:pt idx="3265">
                  <c:v>1.4714923951794301E-4</c:v>
                </c:pt>
                <c:pt idx="3266">
                  <c:v>1.4719152067585599E-4</c:v>
                </c:pt>
                <c:pt idx="3267">
                  <c:v>1.47061897511248E-4</c:v>
                </c:pt>
                <c:pt idx="3268">
                  <c:v>1.4676117584031101E-4</c:v>
                </c:pt>
                <c:pt idx="3269">
                  <c:v>1.4629080899876201E-4</c:v>
                </c:pt>
                <c:pt idx="3270">
                  <c:v>1.45652889816926E-4</c:v>
                </c:pt>
                <c:pt idx="3271">
                  <c:v>1.44850140256728E-4</c:v>
                </c:pt>
                <c:pt idx="3272">
                  <c:v>1.4388589875610199E-4</c:v>
                </c:pt>
                <c:pt idx="3273">
                  <c:v>1.4276410533347499E-4</c:v>
                </c:pt>
                <c:pt idx="3274">
                  <c:v>1.4148928451206201E-4</c:v>
                </c:pt>
                <c:pt idx="3275">
                  <c:v>1.4006652613064401E-4</c:v>
                </c:pt>
                <c:pt idx="3276">
                  <c:v>1.3850146411438299E-4</c:v>
                </c:pt>
                <c:pt idx="3277">
                  <c:v>1.36800253285899E-4</c:v>
                </c:pt>
                <c:pt idx="3278">
                  <c:v>1.3496954430348499E-4</c:v>
                </c:pt>
                <c:pt idx="3279">
                  <c:v>1.33016456819728E-4</c:v>
                </c:pt>
                <c:pt idx="3280">
                  <c:v>1.30948550960116E-4</c:v>
                </c:pt>
                <c:pt idx="3281">
                  <c:v>1.2877379722727101E-4</c:v>
                </c:pt>
                <c:pt idx="3282">
                  <c:v>1.26500544942305E-4</c:v>
                </c:pt>
                <c:pt idx="3283">
                  <c:v>1.2413748934041199E-4</c:v>
                </c:pt>
                <c:pt idx="3284">
                  <c:v>1.21693637443122E-4</c:v>
                </c:pt>
                <c:pt idx="3285">
                  <c:v>1.19178272834631E-4</c:v>
                </c:pt>
                <c:pt idx="3286">
                  <c:v>1.16600919474252E-4</c:v>
                </c:pt>
                <c:pt idx="3287">
                  <c:v>1.13971304681279E-4</c:v>
                </c:pt>
                <c:pt idx="3288">
                  <c:v>1.1129932143232599E-4</c:v>
                </c:pt>
                <c:pt idx="3289">
                  <c:v>1.0859499011451101E-4</c:v>
                </c:pt>
                <c:pt idx="3290">
                  <c:v>1.05868419880671E-4</c:v>
                </c:pt>
                <c:pt idx="3291">
                  <c:v>1.03129769754987E-4</c:v>
                </c:pt>
                <c:pt idx="3292">
                  <c:v>1.00389209639076E-4</c:v>
                </c:pt>
                <c:pt idx="3293">
                  <c:v>9.7656881369630899E-5</c:v>
                </c:pt>
                <c:pt idx="3294">
                  <c:v>9.4942859979034897E-5</c:v>
                </c:pt>
                <c:pt idx="3295">
                  <c:v>9.2257115310131894E-5</c:v>
                </c:pt>
                <c:pt idx="3296">
                  <c:v>8.9609474135325106E-5</c:v>
                </c:pt>
                <c:pt idx="3297">
                  <c:v>8.7009582928518803E-5</c:v>
                </c:pt>
                <c:pt idx="3298">
                  <c:v>8.4466871436034797E-5</c:v>
                </c:pt>
                <c:pt idx="3299">
                  <c:v>8.1990517189558398E-5</c:v>
                </c:pt>
                <c:pt idx="3300">
                  <c:v>7.95894111003898E-5</c:v>
                </c:pt>
                <c:pt idx="3301">
                  <c:v>7.6943737401565806E-5</c:v>
                </c:pt>
                <c:pt idx="3302">
                  <c:v>7.4076086815433396E-5</c:v>
                </c:pt>
                <c:pt idx="3303">
                  <c:v>7.1008469118063902E-5</c:v>
                </c:pt>
                <c:pt idx="3304">
                  <c:v>6.7761519386348495E-5</c:v>
                </c:pt>
                <c:pt idx="3305">
                  <c:v>6.43545052180999E-5</c:v>
                </c:pt>
                <c:pt idx="3306">
                  <c:v>6.0805397298910003E-5</c:v>
                </c:pt>
                <c:pt idx="3307">
                  <c:v>5.71309320892287E-5</c:v>
                </c:pt>
                <c:pt idx="3308">
                  <c:v>5.3346664665163302E-5</c:v>
                </c:pt>
                <c:pt idx="3309">
                  <c:v>4.9467012773976503E-5</c:v>
                </c:pt>
                <c:pt idx="3310">
                  <c:v>4.5505291521597998E-5</c:v>
                </c:pt>
                <c:pt idx="3311">
                  <c:v>4.1473735039052398E-5</c:v>
                </c:pt>
                <c:pt idx="3312">
                  <c:v>3.73834962729204E-5</c:v>
                </c:pt>
                <c:pt idx="3313">
                  <c:v>3.32446082213684E-5</c:v>
                </c:pt>
                <c:pt idx="3314">
                  <c:v>2.9065880079085499E-5</c:v>
                </c:pt>
                <c:pt idx="3315">
                  <c:v>2.48546924707499E-5</c:v>
                </c:pt>
                <c:pt idx="3316">
                  <c:v>2.0616652503621298E-5</c:v>
                </c:pt>
                <c:pt idx="3317">
                  <c:v>1.63550792347668E-5</c:v>
                </c:pt>
                <c:pt idx="3318">
                  <c:v>1.20703209082806E-5</c:v>
                </c:pt>
                <c:pt idx="3319">
                  <c:v>7.7589608744376195E-6</c:v>
                </c:pt>
                <c:pt idx="3320">
                  <c:v>3.4130453027193499E-6</c:v>
                </c:pt>
                <c:pt idx="3321">
                  <c:v>-9.8045250672339902E-7</c:v>
                </c:pt>
                <c:pt idx="3322">
                  <c:v>-5.4396546390403299E-6</c:v>
                </c:pt>
                <c:pt idx="3323">
                  <c:v>-9.9869994972282707E-6</c:v>
                </c:pt>
                <c:pt idx="3324">
                  <c:v>-1.4647435592317299E-5</c:v>
                </c:pt>
                <c:pt idx="3325">
                  <c:v>-1.9445508669107399E-5</c:v>
                </c:pt>
                <c:pt idx="3326">
                  <c:v>-2.4401476306233901E-5</c:v>
                </c:pt>
                <c:pt idx="3327">
                  <c:v>-2.95268251253841E-5</c:v>
                </c:pt>
                <c:pt idx="3328">
                  <c:v>-3.4819777117760197E-5</c:v>
                </c:pt>
                <c:pt idx="3329">
                  <c:v>-4.0261494780750902E-5</c:v>
                </c:pt>
                <c:pt idx="3330">
                  <c:v>-4.5813686994028197E-5</c:v>
                </c:pt>
                <c:pt idx="3331">
                  <c:v>-5.1418165794219697E-5</c:v>
                </c:pt>
                <c:pt idx="3332">
                  <c:v>-5.6998630632377799E-5</c:v>
                </c:pt>
                <c:pt idx="3333">
                  <c:v>-6.2464614043126503E-5</c:v>
                </c:pt>
                <c:pt idx="3334">
                  <c:v>-6.7717180699491302E-5</c:v>
                </c:pt>
                <c:pt idx="3335">
                  <c:v>-7.2655699567225805E-5</c:v>
                </c:pt>
                <c:pt idx="3336">
                  <c:v>-7.7184857750980999E-5</c:v>
                </c:pt>
                <c:pt idx="3337">
                  <c:v>-8.1221077504898306E-5</c:v>
                </c:pt>
                <c:pt idx="3338">
                  <c:v>-8.4697626199585098E-5</c:v>
                </c:pt>
                <c:pt idx="3339">
                  <c:v>-8.7567937939790706E-5</c:v>
                </c:pt>
                <c:pt idx="3340">
                  <c:v>-8.9806944564414193E-5</c:v>
                </c:pt>
                <c:pt idx="3341">
                  <c:v>-9.1410489634164601E-5</c:v>
                </c:pt>
                <c:pt idx="3342">
                  <c:v>-9.2393126905107294E-5</c:v>
                </c:pt>
                <c:pt idx="3343">
                  <c:v>-9.2784755851428997E-5</c:v>
                </c:pt>
                <c:pt idx="3344">
                  <c:v>-9.2626610822595104E-5</c:v>
                </c:pt>
                <c:pt idx="3345">
                  <c:v>-9.1967104050086996E-5</c:v>
                </c:pt>
                <c:pt idx="3346">
                  <c:v>-9.0857944646096495E-5</c:v>
                </c:pt>
                <c:pt idx="3347">
                  <c:v>-8.9350840549604803E-5</c:v>
                </c:pt>
                <c:pt idx="3348">
                  <c:v>-8.7494962744865898E-5</c:v>
                </c:pt>
                <c:pt idx="3349">
                  <c:v>-8.5335231407486498E-5</c:v>
                </c:pt>
                <c:pt idx="3350">
                  <c:v>-8.2911385706146295E-5</c:v>
                </c:pt>
                <c:pt idx="3351">
                  <c:v>-8.0257729542601596E-5</c:v>
                </c:pt>
                <c:pt idx="3352">
                  <c:v>-7.7403405283641097E-5</c:v>
                </c:pt>
                <c:pt idx="3353">
                  <c:v>-7.4373033086344199E-5</c:v>
                </c:pt>
                <c:pt idx="3354">
                  <c:v>-7.1187559100244097E-5</c:v>
                </c:pt>
                <c:pt idx="3355">
                  <c:v>-6.7865175439321994E-5</c:v>
                </c:pt>
                <c:pt idx="3356">
                  <c:v>-6.4422202647552006E-5</c:v>
                </c:pt>
                <c:pt idx="3357">
                  <c:v>-6.0873856724136801E-5</c:v>
                </c:pt>
                <c:pt idx="3358">
                  <c:v>-5.7234853988301402E-5</c:v>
                </c:pt>
                <c:pt idx="3359">
                  <c:v>-5.3519835443742398E-5</c:v>
                </c:pt>
                <c:pt idx="3360">
                  <c:v>-4.9743615920024599E-5</c:v>
                </c:pt>
                <c:pt idx="3361">
                  <c:v>-4.5921280880153002E-5</c:v>
                </c:pt>
                <c:pt idx="3362">
                  <c:v>-4.2068164826299098E-5</c:v>
                </c:pt>
                <c:pt idx="3363">
                  <c:v>-3.8199749837621497E-5</c:v>
                </c:pt>
                <c:pt idx="3364">
                  <c:v>-3.4331521721356601E-5</c:v>
                </c:pt>
                <c:pt idx="3365">
                  <c:v>-3.0478815865957101E-5</c:v>
                </c:pt>
                <c:pt idx="3366">
                  <c:v>-2.66566767773084E-5</c:v>
                </c:pt>
                <c:pt idx="3367">
                  <c:v>-2.2879746123358199E-5</c:v>
                </c:pt>
                <c:pt idx="3368">
                  <c:v>-1.9162185369546201E-5</c:v>
                </c:pt>
                <c:pt idx="3369">
                  <c:v>-1.5517631829086101E-5</c:v>
                </c:pt>
                <c:pt idx="3370">
                  <c:v>-1.19591817716128E-5</c:v>
                </c:pt>
                <c:pt idx="3371">
                  <c:v>-8.4993912486851301E-6</c:v>
                </c:pt>
                <c:pt idx="3372">
                  <c:v>-5.1502842344477203E-6</c:v>
                </c:pt>
                <c:pt idx="3373">
                  <c:v>-1.9233580454608002E-6</c:v>
                </c:pt>
                <c:pt idx="3374">
                  <c:v>1.17042271987712E-6</c:v>
                </c:pt>
                <c:pt idx="3375">
                  <c:v>4.1206506123734697E-6</c:v>
                </c:pt>
                <c:pt idx="3376">
                  <c:v>6.9175225514099E-6</c:v>
                </c:pt>
                <c:pt idx="3377">
                  <c:v>9.5519108861932792E-6</c:v>
                </c:pt>
                <c:pt idx="3378">
                  <c:v>1.20154547915772E-5</c:v>
                </c:pt>
                <c:pt idx="3379">
                  <c:v>1.4300662826016299E-5</c:v>
                </c:pt>
                <c:pt idx="3380">
                  <c:v>1.6401011569976901E-5</c:v>
                </c:pt>
                <c:pt idx="3381">
                  <c:v>1.8311020829292001E-5</c:v>
                </c:pt>
                <c:pt idx="3382">
                  <c:v>2.0026285150490901E-5</c:v>
                </c:pt>
                <c:pt idx="3383">
                  <c:v>2.1543446277065199E-5</c:v>
                </c:pt>
                <c:pt idx="3384">
                  <c:v>2.2860102286630298E-5</c:v>
                </c:pt>
                <c:pt idx="3385">
                  <c:v>2.3974664942063601E-5</c:v>
                </c:pt>
                <c:pt idx="3386">
                  <c:v>2.48861933173514E-5</c:v>
                </c:pt>
                <c:pt idx="3387">
                  <c:v>2.55942433412159E-5</c:v>
                </c:pt>
                <c:pt idx="3388">
                  <c:v>2.6098773763296399E-5</c:v>
                </c:pt>
                <c:pt idx="3389">
                  <c:v>2.64001356093751E-5</c:v>
                </c:pt>
                <c:pt idx="3390">
                  <c:v>2.6499145301809801E-5</c:v>
                </c:pt>
                <c:pt idx="3391">
                  <c:v>2.63972077307105E-5</c:v>
                </c:pt>
                <c:pt idx="3392">
                  <c:v>2.6096425911030299E-5</c:v>
                </c:pt>
                <c:pt idx="3393">
                  <c:v>2.5599621299190301E-5</c:v>
                </c:pt>
                <c:pt idx="3394">
                  <c:v>2.49102029229088E-5</c:v>
                </c:pt>
                <c:pt idx="3395">
                  <c:v>2.4031865567900999E-5</c:v>
                </c:pt>
                <c:pt idx="3396">
                  <c:v>2.2968157974972599E-5</c:v>
                </c:pt>
                <c:pt idx="3397">
                  <c:v>2.1722022724696199E-5</c:v>
                </c:pt>
                <c:pt idx="3398">
                  <c:v>2.02954482594174E-5</c:v>
                </c:pt>
                <c:pt idx="3399">
                  <c:v>1.8689373270524099E-5</c:v>
                </c:pt>
                <c:pt idx="3400">
                  <c:v>1.69039396477718E-5</c:v>
                </c:pt>
                <c:pt idx="3401">
                  <c:v>1.49391127080222E-5</c:v>
                </c:pt>
                <c:pt idx="3402">
                  <c:v>1.27955989665073E-5</c:v>
                </c:pt>
                <c:pt idx="3403">
                  <c:v>1.04759188415907E-5</c:v>
                </c:pt>
                <c:pt idx="3404">
                  <c:v>7.9854553978423005E-6</c:v>
                </c:pt>
                <c:pt idx="3405">
                  <c:v>5.3333088230317999E-6</c:v>
                </c:pt>
                <c:pt idx="3406">
                  <c:v>2.5328335564286701E-6</c:v>
                </c:pt>
                <c:pt idx="3407">
                  <c:v>-3.98196091011388E-7</c:v>
                </c:pt>
                <c:pt idx="3408">
                  <c:v>-3.4377756209088901E-6</c:v>
                </c:pt>
                <c:pt idx="3409">
                  <c:v>-6.5601435672240396E-6</c:v>
                </c:pt>
                <c:pt idx="3410">
                  <c:v>-9.7364336501523401E-6</c:v>
                </c:pt>
                <c:pt idx="3411">
                  <c:v>-1.29353908791655E-5</c:v>
                </c:pt>
                <c:pt idx="3412">
                  <c:v>-1.61240437015425E-5</c:v>
                </c:pt>
                <c:pt idx="3413">
                  <c:v>-1.92682436364521E-5</c:v>
                </c:pt>
                <c:pt idx="3414">
                  <c:v>-2.23330128068803E-5</c:v>
                </c:pt>
                <c:pt idx="3415">
                  <c:v>-2.52826779665414E-5</c:v>
                </c:pt>
                <c:pt idx="3416">
                  <c:v>-2.8080815837781099E-5</c:v>
                </c:pt>
                <c:pt idx="3417">
                  <c:v>-3.0690083448253901E-5</c:v>
                </c:pt>
                <c:pt idx="3418">
                  <c:v>-3.30720478180887E-5</c:v>
                </c:pt>
                <c:pt idx="3419">
                  <c:v>-3.5187147894942997E-5</c:v>
                </c:pt>
                <c:pt idx="3420">
                  <c:v>-3.6994906681882099E-5</c:v>
                </c:pt>
                <c:pt idx="3421">
                  <c:v>-3.8454460380022199E-5</c:v>
                </c:pt>
                <c:pt idx="3422">
                  <c:v>-3.9525393590372898E-5</c:v>
                </c:pt>
                <c:pt idx="3423">
                  <c:v>-4.0168785420688102E-5</c:v>
                </c:pt>
                <c:pt idx="3424">
                  <c:v>-4.0348305344105198E-5</c:v>
                </c:pt>
                <c:pt idx="3425">
                  <c:v>-4.0031170200583902E-5</c:v>
                </c:pt>
                <c:pt idx="3426">
                  <c:v>-3.9188793615404098E-5</c:v>
                </c:pt>
                <c:pt idx="3427">
                  <c:v>-3.7797020767005802E-5</c:v>
                </c:pt>
                <c:pt idx="3428">
                  <c:v>-3.5835927528282802E-5</c:v>
                </c:pt>
                <c:pt idx="3429">
                  <c:v>-3.3289250913914902E-5</c:v>
                </c:pt>
                <c:pt idx="3430">
                  <c:v>-3.01435870792844E-5</c:v>
                </c:pt>
                <c:pt idx="3431">
                  <c:v>-2.6387531239987699E-5</c:v>
                </c:pt>
                <c:pt idx="3432">
                  <c:v>-2.2010938240538201E-5</c:v>
                </c:pt>
                <c:pt idx="3433">
                  <c:v>-1.70044593928113E-5</c:v>
                </c:pt>
                <c:pt idx="3434">
                  <c:v>-1.13594724084451E-5</c:v>
                </c:pt>
                <c:pt idx="3435">
                  <c:v>-5.0684797307458403E-6</c:v>
                </c:pt>
                <c:pt idx="3436">
                  <c:v>1.8739836812520001E-6</c:v>
                </c:pt>
                <c:pt idx="3437">
                  <c:v>9.4699152987716394E-6</c:v>
                </c:pt>
                <c:pt idx="3438">
                  <c:v>1.7715881162068301E-5</c:v>
                </c:pt>
                <c:pt idx="3439">
                  <c:v>2.66005419759115E-5</c:v>
                </c:pt>
                <c:pt idx="3440">
                  <c:v>3.6101726309045898E-5</c:v>
                </c:pt>
                <c:pt idx="3441">
                  <c:v>4.61831754750307E-5</c:v>
                </c:pt>
                <c:pt idx="3442">
                  <c:v>5.67911823442177E-5</c:v>
                </c:pt>
                <c:pt idx="3443">
                  <c:v>6.7851461273800106E-5</c:v>
                </c:pt>
                <c:pt idx="3444">
                  <c:v>7.9266691763952405E-5</c:v>
                </c:pt>
                <c:pt idx="3445">
                  <c:v>9.0915239826996905E-5</c:v>
                </c:pt>
                <c:pt idx="3446">
                  <c:v>1.02651546415569E-4</c:v>
                </c:pt>
                <c:pt idx="3447">
                  <c:v>1.14308563197248E-4</c:v>
                </c:pt>
                <c:pt idx="3448">
                  <c:v>1.2570241530906499E-4</c:v>
                </c:pt>
                <c:pt idx="3449">
                  <c:v>1.36639203842203E-4</c:v>
                </c:pt>
                <c:pt idx="3450">
                  <c:v>1.4692357020481899E-4</c:v>
                </c:pt>
                <c:pt idx="3451">
                  <c:v>1.5636837986526901E-4</c:v>
                </c:pt>
                <c:pt idx="3452">
                  <c:v>1.64804690088974E-4</c:v>
                </c:pt>
                <c:pt idx="3453">
                  <c:v>1.72091078140645E-4</c:v>
                </c:pt>
                <c:pt idx="3454">
                  <c:v>1.78121438036612E-4</c:v>
                </c:pt>
                <c:pt idx="3455">
                  <c:v>1.82830500949868E-4</c:v>
                </c:pt>
                <c:pt idx="3456">
                  <c:v>1.86196574754836E-4</c:v>
                </c:pt>
                <c:pt idx="3457">
                  <c:v>1.8824129625721301E-4</c:v>
                </c:pt>
                <c:pt idx="3458">
                  <c:v>1.89026502089157E-4</c:v>
                </c:pt>
                <c:pt idx="3459">
                  <c:v>1.8864860771320699E-4</c:v>
                </c:pt>
                <c:pt idx="3460">
                  <c:v>1.8723110284930901E-4</c:v>
                </c:pt>
                <c:pt idx="3461">
                  <c:v>1.8491590401215001E-4</c:v>
                </c:pt>
                <c:pt idx="3462">
                  <c:v>1.8185434483386501E-4</c:v>
                </c:pt>
                <c:pt idx="3463">
                  <c:v>1.7819854060979599E-4</c:v>
                </c:pt>
                <c:pt idx="3464">
                  <c:v>1.74093752234384E-4</c:v>
                </c:pt>
                <c:pt idx="3465">
                  <c:v>1.6967221703324101E-4</c:v>
                </c:pt>
                <c:pt idx="3466">
                  <c:v>1.6504873019909601E-4</c:v>
                </c:pt>
                <c:pt idx="3467">
                  <c:v>1.6031806923461601E-4</c:v>
                </c:pt>
                <c:pt idx="3468">
                  <c:v>1.5555417253909501E-4</c:v>
                </c:pt>
                <c:pt idx="3469">
                  <c:v>1.50810829079007E-4</c:v>
                </c:pt>
                <c:pt idx="3470">
                  <c:v>1.4612352467418001E-4</c:v>
                </c:pt>
                <c:pt idx="3471">
                  <c:v>1.4151203375398401E-4</c:v>
                </c:pt>
                <c:pt idx="3472">
                  <c:v>1.3698334831772999E-4</c:v>
                </c:pt>
                <c:pt idx="3473">
                  <c:v>1.32534593251791E-4</c:v>
                </c:pt>
                <c:pt idx="3474">
                  <c:v>1.2815567377208201E-4</c:v>
                </c:pt>
                <c:pt idx="3475">
                  <c:v>1.2383151383076299E-4</c:v>
                </c:pt>
                <c:pt idx="3476">
                  <c:v>1.1954384976503499E-4</c:v>
                </c:pt>
                <c:pt idx="3477">
                  <c:v>1.15272622808759E-4</c:v>
                </c:pt>
                <c:pt idx="3478">
                  <c:v>1.10997058918455E-4</c:v>
                </c:pt>
                <c:pt idx="3479">
                  <c:v>1.06696535900777E-4</c:v>
                </c:pt>
                <c:pt idx="3480">
                  <c:v>1.02351322664509E-4</c:v>
                </c:pt>
                <c:pt idx="3481">
                  <c:v>9.7943241436014106E-5</c:v>
                </c:pt>
                <c:pt idx="3482">
                  <c:v>9.3456259802883303E-5</c:v>
                </c:pt>
                <c:pt idx="3483">
                  <c:v>8.8876978120265603E-5</c:v>
                </c:pt>
                <c:pt idx="3484">
                  <c:v>8.4194956531534102E-5</c:v>
                </c:pt>
                <c:pt idx="3485">
                  <c:v>7.9402840731816803E-5</c:v>
                </c:pt>
                <c:pt idx="3486">
                  <c:v>7.4496299148884998E-5</c:v>
                </c:pt>
                <c:pt idx="3487">
                  <c:v>6.9473855348438105E-5</c:v>
                </c:pt>
                <c:pt idx="3488">
                  <c:v>6.4336746911850201E-5</c:v>
                </c:pt>
                <c:pt idx="3489">
                  <c:v>5.90889250335885E-5</c:v>
                </c:pt>
                <c:pt idx="3490">
                  <c:v>5.3737216033947903E-5</c:v>
                </c:pt>
                <c:pt idx="3491">
                  <c:v>4.82915317569987E-5</c:v>
                </c:pt>
                <c:pt idx="3492">
                  <c:v>4.2764911875969698E-5</c:v>
                </c:pt>
                <c:pt idx="3493">
                  <c:v>3.7173178825697297E-5</c:v>
                </c:pt>
                <c:pt idx="3494">
                  <c:v>3.1534113083405297E-5</c:v>
                </c:pt>
                <c:pt idx="3495">
                  <c:v>2.5866273577611699E-5</c:v>
                </c:pt>
                <c:pt idx="3496">
                  <c:v>2.01878024224176E-5</c:v>
                </c:pt>
                <c:pt idx="3497">
                  <c:v>1.45156622730632E-5</c:v>
                </c:pt>
                <c:pt idx="3498">
                  <c:v>8.8656944703464002E-6</c:v>
                </c:pt>
                <c:pt idx="3499">
                  <c:v>3.2536602820828E-6</c:v>
                </c:pt>
                <c:pt idx="3500">
                  <c:v>-2.3028949723250201E-6</c:v>
                </c:pt>
                <c:pt idx="3501">
                  <c:v>-7.7824253348535594E-6</c:v>
                </c:pt>
                <c:pt idx="3502">
                  <c:v>-1.31574707659199E-5</c:v>
                </c:pt>
                <c:pt idx="3503">
                  <c:v>-1.8393682897176299E-5</c:v>
                </c:pt>
                <c:pt idx="3504">
                  <c:v>-2.3450185738218901E-5</c:v>
                </c:pt>
                <c:pt idx="3505">
                  <c:v>-2.82812695165131E-5</c:v>
                </c:pt>
                <c:pt idx="3506">
                  <c:v>-3.2838992471201298E-5</c:v>
                </c:pt>
                <c:pt idx="3507">
                  <c:v>-3.70759719134123E-5</c:v>
                </c:pt>
                <c:pt idx="3508">
                  <c:v>-4.09475981370112E-5</c:v>
                </c:pt>
                <c:pt idx="3509">
                  <c:v>-4.4413125106546599E-5</c:v>
                </c:pt>
                <c:pt idx="3510">
                  <c:v>-4.7435495230251598E-5</c:v>
                </c:pt>
                <c:pt idx="3511">
                  <c:v>-4.9980186345826403E-5</c:v>
                </c:pt>
                <c:pt idx="3512">
                  <c:v>-5.2013670102032197E-5</c:v>
                </c:pt>
                <c:pt idx="3513">
                  <c:v>-5.3502148802742999E-5</c:v>
                </c:pt>
                <c:pt idx="3514">
                  <c:v>-5.4411093307970899E-5</c:v>
                </c:pt>
                <c:pt idx="3515">
                  <c:v>-5.4705818437535997E-5</c:v>
                </c:pt>
                <c:pt idx="3516">
                  <c:v>-5.4353019860724298E-5</c:v>
                </c:pt>
                <c:pt idx="3517">
                  <c:v>-5.3322957830451301E-5</c:v>
                </c:pt>
                <c:pt idx="3518">
                  <c:v>-5.1591861100043397E-5</c:v>
                </c:pt>
                <c:pt idx="3519">
                  <c:v>-4.9144138636037799E-5</c:v>
                </c:pt>
                <c:pt idx="3520">
                  <c:v>-4.5974089438233801E-5</c:v>
                </c:pt>
                <c:pt idx="3521">
                  <c:v>-4.2086940522664202E-5</c:v>
                </c:pt>
                <c:pt idx="3522">
                  <c:v>-3.74991756554365E-5</c:v>
                </c:pt>
                <c:pt idx="3523">
                  <c:v>-3.22382171696575E-5</c:v>
                </c:pt>
                <c:pt idx="3524">
                  <c:v>-2.6341587034117799E-5</c:v>
                </c:pt>
                <c:pt idx="3525">
                  <c:v>-1.98557165237325E-5</c:v>
                </c:pt>
                <c:pt idx="3526">
                  <c:v>-1.28346103150354E-5</c:v>
                </c:pt>
                <c:pt idx="3527">
                  <c:v>-5.3385801630597897E-6</c:v>
                </c:pt>
                <c:pt idx="3528">
                  <c:v>2.5668183650544398E-6</c:v>
                </c:pt>
                <c:pt idx="3529">
                  <c:v>1.0811732760563E-5</c:v>
                </c:pt>
                <c:pt idx="3530">
                  <c:v>1.9323219028767499E-5</c:v>
                </c:pt>
                <c:pt idx="3531">
                  <c:v>2.80272241192575E-5</c:v>
                </c:pt>
                <c:pt idx="3532">
                  <c:v>3.6851644185024303E-5</c:v>
                </c:pt>
                <c:pt idx="3533">
                  <c:v>4.5730170991253299E-5</c:v>
                </c:pt>
                <c:pt idx="3534">
                  <c:v>5.4605984305024901E-5</c:v>
                </c:pt>
                <c:pt idx="3535">
                  <c:v>6.3434060313625096E-5</c:v>
                </c:pt>
                <c:pt idx="3536">
                  <c:v>7.2181200948224104E-5</c:v>
                </c:pt>
                <c:pt idx="3537">
                  <c:v>8.0823720247678795E-5</c:v>
                </c:pt>
                <c:pt idx="3538">
                  <c:v>8.9343618036147706E-5</c:v>
                </c:pt>
                <c:pt idx="3539">
                  <c:v>9.7724559557844194E-5</c:v>
                </c:pt>
                <c:pt idx="3540">
                  <c:v>1.05948818875453E-4</c:v>
                </c:pt>
                <c:pt idx="3541">
                  <c:v>1.13995663181998E-4</c:v>
                </c:pt>
                <c:pt idx="3542">
                  <c:v>1.21840950528023E-4</c:v>
                </c:pt>
                <c:pt idx="3543">
                  <c:v>1.2945754951686301E-4</c:v>
                </c:pt>
                <c:pt idx="3544">
                  <c:v>1.36816659846978E-4</c:v>
                </c:pt>
                <c:pt idx="3545">
                  <c:v>1.4389059257497201E-4</c:v>
                </c:pt>
                <c:pt idx="3546">
                  <c:v>1.5065724747873201E-4</c:v>
                </c:pt>
                <c:pt idx="3547">
                  <c:v>1.57105317800173E-4</c:v>
                </c:pt>
                <c:pt idx="3548">
                  <c:v>1.6323807474149599E-4</c:v>
                </c:pt>
                <c:pt idx="3549">
                  <c:v>1.69073565543642E-4</c:v>
                </c:pt>
                <c:pt idx="3550">
                  <c:v>1.7464037508586601E-4</c:v>
                </c:pt>
                <c:pt idx="3551">
                  <c:v>1.79969807499829E-4</c:v>
                </c:pt>
                <c:pt idx="3552">
                  <c:v>1.8508661370268299E-4</c:v>
                </c:pt>
                <c:pt idx="3553">
                  <c:v>1.90001268192999E-4</c:v>
                </c:pt>
                <c:pt idx="3554">
                  <c:v>1.9470717114292499E-4</c:v>
                </c:pt>
                <c:pt idx="3555">
                  <c:v>1.99184948499358E-4</c:v>
                </c:pt>
                <c:pt idx="3556">
                  <c:v>2.0341268688748399E-4</c:v>
                </c:pt>
                <c:pt idx="3557">
                  <c:v>2.0737722004223101E-4</c:v>
                </c:pt>
                <c:pt idx="3558">
                  <c:v>2.1108050203232E-4</c:v>
                </c:pt>
                <c:pt idx="3559">
                  <c:v>2.1453787872730099E-4</c:v>
                </c:pt>
                <c:pt idx="3560">
                  <c:v>2.1776907116484101E-4</c:v>
                </c:pt>
                <c:pt idx="3561">
                  <c:v>2.2078526620449701E-4</c:v>
                </c:pt>
                <c:pt idx="3562">
                  <c:v>2.23577849346788E-4</c:v>
                </c:pt>
                <c:pt idx="3563">
                  <c:v>2.2611594816628701E-4</c:v>
                </c:pt>
                <c:pt idx="3564">
                  <c:v>2.2835690093982199E-4</c:v>
                </c:pt>
                <c:pt idx="3565">
                  <c:v>2.3026504791376701E-4</c:v>
                </c:pt>
                <c:pt idx="3566">
                  <c:v>2.3182707942476699E-4</c:v>
                </c:pt>
                <c:pt idx="3567">
                  <c:v>2.3305412391755599E-4</c:v>
                </c:pt>
                <c:pt idx="3568">
                  <c:v>2.3396720235039099E-4</c:v>
                </c:pt>
                <c:pt idx="3569">
                  <c:v>2.3457293580578199E-4</c:v>
                </c:pt>
                <c:pt idx="3570">
                  <c:v>2.3484872801879901E-4</c:v>
                </c:pt>
                <c:pt idx="3571">
                  <c:v>2.3475371217091299E-4</c:v>
                </c:pt>
                <c:pt idx="3572">
                  <c:v>2.3425816701486501E-4</c:v>
                </c:pt>
                <c:pt idx="3573">
                  <c:v>2.3336558080377999E-4</c:v>
                </c:pt>
                <c:pt idx="3574">
                  <c:v>2.32109712899735E-4</c:v>
                </c:pt>
                <c:pt idx="3575">
                  <c:v>2.3053216747471799E-4</c:v>
                </c:pt>
                <c:pt idx="3576">
                  <c:v>2.2864455527655099E-4</c:v>
                </c:pt>
                <c:pt idx="3577">
                  <c:v>2.2640529262492201E-4</c:v>
                </c:pt>
                <c:pt idx="3578">
                  <c:v>2.2375044576493399E-4</c:v>
                </c:pt>
                <c:pt idx="3579">
                  <c:v>2.2065584621355501E-4</c:v>
                </c:pt>
                <c:pt idx="3580">
                  <c:v>2.1716578009930399E-4</c:v>
                </c:pt>
                <c:pt idx="3581">
                  <c:v>2.13364490467609E-4</c:v>
                </c:pt>
                <c:pt idx="3582">
                  <c:v>2.09325262967343E-4</c:v>
                </c:pt>
                <c:pt idx="3583">
                  <c:v>2.0502145288276401E-4</c:v>
                </c:pt>
                <c:pt idx="3584">
                  <c:v>2.0035710532297901E-4</c:v>
                </c:pt>
                <c:pt idx="3585">
                  <c:v>1.9531082917172E-4</c:v>
                </c:pt>
                <c:pt idx="3586">
                  <c:v>1.8998748357634601E-4</c:v>
                </c:pt>
                <c:pt idx="3587">
                  <c:v>1.8453514798143599E-4</c:v>
                </c:pt>
                <c:pt idx="3588">
                  <c:v>1.7904760089100901E-4</c:v>
                </c:pt>
                <c:pt idx="3589">
                  <c:v>1.7334213852525899E-4</c:v>
                </c:pt>
                <c:pt idx="3590">
                  <c:v>1.6732596608466901E-4</c:v>
                </c:pt>
                <c:pt idx="3591">
                  <c:v>1.6119681321100001E-4</c:v>
                </c:pt>
                <c:pt idx="3592">
                  <c:v>1.5520102421404401E-4</c:v>
                </c:pt>
                <c:pt idx="3593">
                  <c:v>1.4943899711714699E-4</c:v>
                </c:pt>
                <c:pt idx="3594">
                  <c:v>1.4388413052326699E-4</c:v>
                </c:pt>
                <c:pt idx="3595">
                  <c:v>1.3778383692653501E-4</c:v>
                </c:pt>
                <c:pt idx="3596">
                  <c:v>1.31693620630796E-4</c:v>
                </c:pt>
                <c:pt idx="3597">
                  <c:v>1.26149468798909E-4</c:v>
                </c:pt>
                <c:pt idx="3598">
                  <c:v>1.21155399490047E-4</c:v>
                </c:pt>
                <c:pt idx="3599">
                  <c:v>1.1654691551521499E-4</c:v>
                </c:pt>
                <c:pt idx="3600">
                  <c:v>1.14068139594782E-4</c:v>
                </c:pt>
                <c:pt idx="3601">
                  <c:v>1.2335105177955499E-4</c:v>
                </c:pt>
                <c:pt idx="3602">
                  <c:v>1.3459835568941601E-4</c:v>
                </c:pt>
                <c:pt idx="3603">
                  <c:v>1.45656595026774E-4</c:v>
                </c:pt>
                <c:pt idx="3604">
                  <c:v>1.5626859191816901E-4</c:v>
                </c:pt>
                <c:pt idx="3605">
                  <c:v>1.6645607677170899E-4</c:v>
                </c:pt>
                <c:pt idx="3606">
                  <c:v>1.76268307270426E-4</c:v>
                </c:pt>
                <c:pt idx="3607">
                  <c:v>1.8575200903726301E-4</c:v>
                </c:pt>
                <c:pt idx="3608">
                  <c:v>1.9494893859584801E-4</c:v>
                </c:pt>
                <c:pt idx="3609">
                  <c:v>2.0389598159578E-4</c:v>
                </c:pt>
                <c:pt idx="3610">
                  <c:v>2.12625450472287E-4</c:v>
                </c:pt>
                <c:pt idx="3611">
                  <c:v>2.2116541374910101E-4</c:v>
                </c:pt>
                <c:pt idx="3612">
                  <c:v>2.2954004492951199E-4</c:v>
                </c:pt>
                <c:pt idx="3613">
                  <c:v>2.37769986675692E-4</c:v>
                </c:pt>
                <c:pt idx="3614">
                  <c:v>2.4587272544216202E-4</c:v>
                </c:pt>
                <c:pt idx="3615">
                  <c:v>2.5386297086816499E-4</c:v>
                </c:pt>
                <c:pt idx="3616">
                  <c:v>2.6175303358606501E-4</c:v>
                </c:pt>
                <c:pt idx="3617">
                  <c:v>2.6955319481892403E-4</c:v>
                </c:pt>
                <c:pt idx="3618">
                  <c:v>2.77272061211192E-4</c:v>
                </c:pt>
                <c:pt idx="3619">
                  <c:v>2.8491689860433002E-4</c:v>
                </c:pt>
                <c:pt idx="3620">
                  <c:v>2.9249393869290699E-4</c:v>
                </c:pt>
                <c:pt idx="3621">
                  <c:v>3.0000865246309299E-4</c:v>
                </c:pt>
                <c:pt idx="3622">
                  <c:v>3.0746598396220602E-4</c:v>
                </c:pt>
                <c:pt idx="3623">
                  <c:v>3.1487053744779203E-4</c:v>
                </c:pt>
                <c:pt idx="3624">
                  <c:v>3.2222671072574399E-4</c:v>
                </c:pt>
                <c:pt idx="3625">
                  <c:v>3.2953876805085901E-4</c:v>
                </c:pt>
                <c:pt idx="3626">
                  <c:v>3.3681084782250398E-4</c:v>
                </c:pt>
                <c:pt idx="3627">
                  <c:v>3.4404690370163997E-4</c:v>
                </c:pt>
                <c:pt idx="3628">
                  <c:v>3.51250582538069E-4</c:v>
                </c:pt>
                <c:pt idx="3629">
                  <c:v>3.5842504802468102E-4</c:v>
                </c:pt>
                <c:pt idx="3630">
                  <c:v>3.6557276435132701E-4</c:v>
                </c:pt>
                <c:pt idx="3631">
                  <c:v>3.7269525825924503E-4</c:v>
                </c:pt>
                <c:pt idx="3632">
                  <c:v>3.7979287988510401E-4</c:v>
                </c:pt>
                <c:pt idx="3633">
                  <c:v>3.8686458208674897E-4</c:v>
                </c:pt>
                <c:pt idx="3634">
                  <c:v>3.9390773451075298E-4</c:v>
                </c:pt>
                <c:pt idx="3635">
                  <c:v>4.0091798294025001E-4</c:v>
                </c:pt>
                <c:pt idx="3636">
                  <c:v>4.07889157280812E-4</c:v>
                </c:pt>
                <c:pt idx="3637">
                  <c:v>4.1481322393740799E-4</c:v>
                </c:pt>
                <c:pt idx="3638">
                  <c:v>4.2168027135249599E-4</c:v>
                </c:pt>
                <c:pt idx="3639">
                  <c:v>4.2847851200740299E-4</c:v>
                </c:pt>
                <c:pt idx="3640">
                  <c:v>4.3519428087388998E-4</c:v>
                </c:pt>
                <c:pt idx="3641">
                  <c:v>4.4181200948302703E-4</c:v>
                </c:pt>
                <c:pt idx="3642">
                  <c:v>4.4831415651826602E-4</c:v>
                </c:pt>
                <c:pt idx="3643">
                  <c:v>4.5468107997371999E-4</c:v>
                </c:pt>
                <c:pt idx="3644">
                  <c:v>4.6089084211682201E-4</c:v>
                </c:pt>
                <c:pt idx="3645">
                  <c:v>4.6691894632234203E-4</c:v>
                </c:pt>
                <c:pt idx="3646">
                  <c:v>4.7273801381052699E-4</c:v>
                </c:pt>
                <c:pt idx="3647">
                  <c:v>4.7831741790551398E-4</c:v>
                </c:pt>
                <c:pt idx="3648">
                  <c:v>4.836229030901E-4</c:v>
                </c:pt>
                <c:pt idx="3649">
                  <c:v>4.8861622529990296E-4</c:v>
                </c:pt>
                <c:pt idx="3650">
                  <c:v>4.9325485795649604E-4</c:v>
                </c:pt>
                <c:pt idx="3651">
                  <c:v>4.9749181450059205E-4</c:v>
                </c:pt>
                <c:pt idx="3652">
                  <c:v>5.0127564189188895E-4</c:v>
                </c:pt>
                <c:pt idx="3653">
                  <c:v>5.0455063987156902E-4</c:v>
                </c:pt>
                <c:pt idx="3654">
                  <c:v>5.0725735691253902E-4</c:v>
                </c:pt>
                <c:pt idx="3655">
                  <c:v>5.0933340498377801E-4</c:v>
                </c:pt>
                <c:pt idx="3656">
                  <c:v>5.1071462104324201E-4</c:v>
                </c:pt>
                <c:pt idx="3657">
                  <c:v>5.1133658347787001E-4</c:v>
                </c:pt>
                <c:pt idx="3658">
                  <c:v>5.1113646704573198E-4</c:v>
                </c:pt>
                <c:pt idx="3659">
                  <c:v>5.1005519147795701E-4</c:v>
                </c:pt>
                <c:pt idx="3660">
                  <c:v>5.0803978876390701E-4</c:v>
                </c:pt>
                <c:pt idx="3661">
                  <c:v>5.0504588495629301E-4</c:v>
                </c:pt>
                <c:pt idx="3662">
                  <c:v>5.0104016724884998E-4</c:v>
                </c:pt>
                <c:pt idx="3663">
                  <c:v>4.9600268937608904E-4</c:v>
                </c:pt>
                <c:pt idx="3664">
                  <c:v>4.8992886102225896E-4</c:v>
                </c:pt>
                <c:pt idx="3665">
                  <c:v>4.82830972076779E-4</c:v>
                </c:pt>
                <c:pt idx="3666">
                  <c:v>4.7473912120323398E-4</c:v>
                </c:pt>
                <c:pt idx="3667">
                  <c:v>4.65701449779585E-4</c:v>
                </c:pt>
                <c:pt idx="3668">
                  <c:v>4.5578362473004002E-4</c:v>
                </c:pt>
                <c:pt idx="3669">
                  <c:v>4.4506756359491097E-4</c:v>
                </c:pt>
                <c:pt idx="3670">
                  <c:v>4.3364944781373898E-4</c:v>
                </c:pt>
                <c:pt idx="3671">
                  <c:v>4.2163712056242998E-4</c:v>
                </c:pt>
                <c:pt idx="3672">
                  <c:v>4.09147008647356E-4</c:v>
                </c:pt>
                <c:pt idx="3673">
                  <c:v>3.9630073973183398E-4</c:v>
                </c:pt>
                <c:pt idx="3674">
                  <c:v>3.83221643638577E-4</c:v>
                </c:pt>
                <c:pt idx="3675">
                  <c:v>3.7003132832949E-4</c:v>
                </c:pt>
                <c:pt idx="3676">
                  <c:v>3.5684650781942498E-4</c:v>
                </c:pt>
                <c:pt idx="3677">
                  <c:v>3.4377623272831102E-4</c:v>
                </c:pt>
                <c:pt idx="3678">
                  <c:v>3.30919637668058E-4</c:v>
                </c:pt>
                <c:pt idx="3679">
                  <c:v>3.1836427723602999E-4</c:v>
                </c:pt>
                <c:pt idx="3680">
                  <c:v>3.0618507834128598E-4</c:v>
                </c:pt>
                <c:pt idx="3681">
                  <c:v>2.94443894962472E-4</c:v>
                </c:pt>
                <c:pt idx="3682">
                  <c:v>2.8318961558523197E-4</c:v>
                </c:pt>
                <c:pt idx="3683">
                  <c:v>2.7245874587821E-4</c:v>
                </c:pt>
                <c:pt idx="3684">
                  <c:v>2.6227637091890701E-4</c:v>
                </c:pt>
                <c:pt idx="3685">
                  <c:v>2.5265739266253898E-4</c:v>
                </c:pt>
                <c:pt idx="3686">
                  <c:v>2.4360793860087699E-4</c:v>
                </c:pt>
                <c:pt idx="3687">
                  <c:v>2.35126845210801E-4</c:v>
                </c:pt>
                <c:pt idx="3688">
                  <c:v>2.2720713293119499E-4</c:v>
                </c:pt>
                <c:pt idx="3689">
                  <c:v>2.1983740595521201E-4</c:v>
                </c:pt>
                <c:pt idx="3690">
                  <c:v>2.13003128085851E-4</c:v>
                </c:pt>
                <c:pt idx="3691">
                  <c:v>2.0668774354538899E-4</c:v>
                </c:pt>
                <c:pt idx="3692">
                  <c:v>2.00873627608043E-4</c:v>
                </c:pt>
                <c:pt idx="3693">
                  <c:v>1.9554286533198699E-4</c:v>
                </c:pt>
                <c:pt idx="3694">
                  <c:v>1.9067786702312299E-4</c:v>
                </c:pt>
                <c:pt idx="3695">
                  <c:v>1.86261836268617E-4</c:v>
                </c:pt>
                <c:pt idx="3696">
                  <c:v>1.8227911063139601E-4</c:v>
                </c:pt>
                <c:pt idx="3697">
                  <c:v>1.7871539680178601E-4</c:v>
                </c:pt>
                <c:pt idx="3698">
                  <c:v>1.7555792167905199E-4</c:v>
                </c:pt>
                <c:pt idx="3699">
                  <c:v>1.7279551905916699E-4</c:v>
                </c:pt>
                <c:pt idx="3700">
                  <c:v>1.7041866886479499E-4</c:v>
                </c:pt>
                <c:pt idx="3701">
                  <c:v>1.68419502629227E-4</c:v>
                </c:pt>
                <c:pt idx="3702">
                  <c:v>1.6679178560544201E-4</c:v>
                </c:pt>
                <c:pt idx="3703">
                  <c:v>1.65530882682838E-4</c:v>
                </c:pt>
                <c:pt idx="3704">
                  <c:v>1.64633712431832E-4</c:v>
                </c:pt>
                <c:pt idx="3705">
                  <c:v>1.6409869115559399E-4</c:v>
                </c:pt>
                <c:pt idx="3706">
                  <c:v>1.63925666842374E-4</c:v>
                </c:pt>
                <c:pt idx="3707">
                  <c:v>1.6411584137399001E-4</c:v>
                </c:pt>
                <c:pt idx="3708">
                  <c:v>1.6467167822515499E-4</c:v>
                </c:pt>
                <c:pt idx="3709">
                  <c:v>1.6559679214540901E-4</c:v>
                </c:pt>
                <c:pt idx="3710">
                  <c:v>1.6689581691356299E-4</c:v>
                </c:pt>
                <c:pt idx="3711">
                  <c:v>1.6857424716544E-4</c:v>
                </c:pt>
                <c:pt idx="3712">
                  <c:v>1.7063825050198301E-4</c:v>
                </c:pt>
                <c:pt idx="3713">
                  <c:v>1.7309444657889099E-4</c:v>
                </c:pt>
                <c:pt idx="3714">
                  <c:v>1.75949650659079E-4</c:v>
                </c:pt>
                <c:pt idx="3715">
                  <c:v>1.7921058017462301E-4</c:v>
                </c:pt>
                <c:pt idx="3716">
                  <c:v>1.82883524188939E-4</c:v>
                </c:pt>
                <c:pt idx="3717">
                  <c:v>1.8697397725503099E-4</c:v>
                </c:pt>
                <c:pt idx="3718">
                  <c:v>1.9148624099783599E-4</c:v>
                </c:pt>
                <c:pt idx="3719">
                  <c:v>1.96422998754123E-4</c:v>
                </c:pt>
                <c:pt idx="3720">
                  <c:v>2.0178487070742401E-4</c:v>
                </c:pt>
                <c:pt idx="3721">
                  <c:v>2.0756995906260801E-4</c:v>
                </c:pt>
                <c:pt idx="3722">
                  <c:v>2.1377339480275001E-4</c:v>
                </c:pt>
                <c:pt idx="3723">
                  <c:v>2.20386899335173E-4</c:v>
                </c:pt>
                <c:pt idx="3724">
                  <c:v>2.27398375735004E-4</c:v>
                </c:pt>
                <c:pt idx="3725">
                  <c:v>2.3479154520770999E-4</c:v>
                </c:pt>
                <c:pt idx="3726">
                  <c:v>2.4254564470483199E-4</c:v>
                </c:pt>
                <c:pt idx="3727">
                  <c:v>2.5063520125008601E-4</c:v>
                </c:pt>
                <c:pt idx="3728">
                  <c:v>2.5902989740806602E-4</c:v>
                </c:pt>
                <c:pt idx="3729">
                  <c:v>2.6769454043585402E-4</c:v>
                </c:pt>
                <c:pt idx="3730">
                  <c:v>2.7658914502325902E-4</c:v>
                </c:pt>
                <c:pt idx="3731">
                  <c:v>2.8566913622087199E-4</c:v>
                </c:pt>
                <c:pt idx="3732">
                  <c:v>2.9488567529219097E-4</c:v>
                </c:pt>
                <c:pt idx="3733">
                  <c:v>3.0418610696336402E-4</c:v>
                </c:pt>
                <c:pt idx="3734">
                  <c:v>3.13514522071697E-4</c:v>
                </c:pt>
                <c:pt idx="3735">
                  <c:v>3.2281242514501101E-4</c:v>
                </c:pt>
                <c:pt idx="3736">
                  <c:v>3.3201949220235599E-4</c:v>
                </c:pt>
                <c:pt idx="3737">
                  <c:v>3.4107440027319102E-4</c:v>
                </c:pt>
                <c:pt idx="3738">
                  <c:v>3.4991570699082901E-4</c:v>
                </c:pt>
                <c:pt idx="3739">
                  <c:v>3.58482756299905E-4</c:v>
                </c:pt>
                <c:pt idx="3740">
                  <c:v>3.66716584958117E-4</c:v>
                </c:pt>
                <c:pt idx="3741">
                  <c:v>3.74560804189818E-4</c:v>
                </c:pt>
                <c:pt idx="3742">
                  <c:v>3.8196243158683101E-4</c:v>
                </c:pt>
                <c:pt idx="3743">
                  <c:v>3.8887265011606099E-4</c:v>
                </c:pt>
                <c:pt idx="3744">
                  <c:v>3.9524747379351499E-4</c:v>
                </c:pt>
                <c:pt idx="3745">
                  <c:v>4.0104830308056698E-4</c:v>
                </c:pt>
                <c:pt idx="3746">
                  <c:v>4.0624235716990099E-4</c:v>
                </c:pt>
                <c:pt idx="3747">
                  <c:v>4.10802974846554E-4</c:v>
                </c:pt>
                <c:pt idx="3748">
                  <c:v>4.1470978030942599E-4</c:v>
                </c:pt>
                <c:pt idx="3749">
                  <c:v>4.17948714994974E-4</c:v>
                </c:pt>
                <c:pt idx="3750">
                  <c:v>4.2051194084430002E-4</c:v>
                </c:pt>
                <c:pt idx="3751">
                  <c:v>4.2239762440866797E-4</c:v>
                </c:pt>
                <c:pt idx="3752">
                  <c:v>4.2360961454201198E-4</c:v>
                </c:pt>
                <c:pt idx="3753">
                  <c:v>4.2415702906899101E-4</c:v>
                </c:pt>
                <c:pt idx="3754">
                  <c:v>4.2405376767530503E-4</c:v>
                </c:pt>
                <c:pt idx="3755">
                  <c:v>4.2331796932119898E-4</c:v>
                </c:pt>
                <c:pt idx="3756">
                  <c:v>4.2197143275013899E-4</c:v>
                </c:pt>
                <c:pt idx="3757">
                  <c:v>4.2003901821250999E-4</c:v>
                </c:pt>
                <c:pt idx="3758">
                  <c:v>4.1754804743959301E-4</c:v>
                </c:pt>
                <c:pt idx="3759">
                  <c:v>4.1452771730048299E-4</c:v>
                </c:pt>
                <c:pt idx="3760">
                  <c:v>4.1100854058209502E-4</c:v>
                </c:pt>
                <c:pt idx="3761">
                  <c:v>4.0702182508349798E-4</c:v>
                </c:pt>
                <c:pt idx="3762">
                  <c:v>4.0259919984061998E-4</c:v>
                </c:pt>
                <c:pt idx="3763">
                  <c:v>3.9777219491584801E-4</c:v>
                </c:pt>
                <c:pt idx="3764">
                  <c:v>3.9257187890308403E-4</c:v>
                </c:pt>
                <c:pt idx="3765">
                  <c:v>3.87028556196463E-4</c:v>
                </c:pt>
                <c:pt idx="3766">
                  <c:v>3.8117152421225002E-4</c:v>
                </c:pt>
                <c:pt idx="3767">
                  <c:v>3.7502888917791599E-4</c:v>
                </c:pt>
                <c:pt idx="3768">
                  <c:v>3.6862743782806499E-4</c:v>
                </c:pt>
                <c:pt idx="3769">
                  <c:v>3.6199256137255299E-4</c:v>
                </c:pt>
                <c:pt idx="3770">
                  <c:v>3.5514822741028798E-4</c:v>
                </c:pt>
                <c:pt idx="3771">
                  <c:v>3.48116995022938E-4</c:v>
                </c:pt>
                <c:pt idx="3772">
                  <c:v>3.40920068057399E-4</c:v>
                </c:pt>
                <c:pt idx="3773">
                  <c:v>3.3357738155105702E-4</c:v>
                </c:pt>
                <c:pt idx="3774">
                  <c:v>3.2610771632484001E-4</c:v>
                </c:pt>
                <c:pt idx="3775">
                  <c:v>3.1852883692301499E-4</c:v>
                </c:pt>
                <c:pt idx="3776">
                  <c:v>3.1085764827705503E-4</c:v>
                </c:pt>
                <c:pt idx="3777">
                  <c:v>3.0311036668136701E-4</c:v>
                </c:pt>
                <c:pt idx="3778">
                  <c:v>2.9530270086640799E-4</c:v>
                </c:pt>
                <c:pt idx="3779">
                  <c:v>2.8745003912268298E-4</c:v>
                </c:pt>
                <c:pt idx="3780">
                  <c:v>2.7956763855864898E-4</c:v>
                </c:pt>
                <c:pt idx="3781">
                  <c:v>2.71670812665366E-4</c:v>
                </c:pt>
                <c:pt idx="3782">
                  <c:v>2.63775113416457E-4</c:v>
                </c:pt>
                <c:pt idx="3783">
                  <c:v>2.5589650416488701E-4</c:v>
                </c:pt>
                <c:pt idx="3784">
                  <c:v>2.4805151962387198E-4</c:v>
                </c:pt>
                <c:pt idx="3785">
                  <c:v>2.4025740925643201E-4</c:v>
                </c:pt>
                <c:pt idx="3786">
                  <c:v>2.32532260466729E-4</c:v>
                </c:pt>
                <c:pt idx="3787">
                  <c:v>2.2489509810619401E-4</c:v>
                </c:pt>
                <c:pt idx="3788">
                  <c:v>2.17365956997001E-4</c:v>
                </c:pt>
                <c:pt idx="3789">
                  <c:v>2.09965924450413E-4</c:v>
                </c:pt>
                <c:pt idx="3790">
                  <c:v>2.0271715012951799E-4</c:v>
                </c:pt>
                <c:pt idx="3791">
                  <c:v>1.95642821082133E-4</c:v>
                </c:pt>
                <c:pt idx="3792">
                  <c:v>1.88767100351534E-4</c:v>
                </c:pt>
                <c:pt idx="3793">
                  <c:v>1.8211502825607399E-4</c:v>
                </c:pt>
                <c:pt idx="3794">
                  <c:v>1.75712386203314E-4</c:v>
                </c:pt>
                <c:pt idx="3795">
                  <c:v>1.69585523754083E-4</c:v>
                </c:pt>
                <c:pt idx="3796">
                  <c:v>1.63761150555496E-4</c:v>
                </c:pt>
                <c:pt idx="3797">
                  <c:v>1.5826609569339901E-4</c:v>
                </c:pt>
                <c:pt idx="3798">
                  <c:v>1.53127037944539E-4</c:v>
                </c:pt>
                <c:pt idx="3799">
                  <c:v>1.48370211304854E-4</c:v>
                </c:pt>
                <c:pt idx="3800">
                  <c:v>1.44021090999747E-4</c:v>
                </c:pt>
                <c:pt idx="3801">
                  <c:v>1.4010406591249299E-4</c:v>
                </c:pt>
                <c:pt idx="3802">
                  <c:v>1.3664210396732601E-4</c:v>
                </c:pt>
                <c:pt idx="3803">
                  <c:v>1.3365641744722499E-4</c:v>
                </c:pt>
                <c:pt idx="3804">
                  <c:v>1.31166135490424E-4</c:v>
                </c:pt>
                <c:pt idx="3805">
                  <c:v>1.29187991077887E-4</c:v>
                </c:pt>
                <c:pt idx="3806">
                  <c:v>1.2773602968678199E-4</c:v>
                </c:pt>
                <c:pt idx="3807">
                  <c:v>1.2682134644036999E-4</c:v>
                </c:pt>
                <c:pt idx="3808">
                  <c:v>1.2645185803842799E-4</c:v>
                </c:pt>
                <c:pt idx="3809">
                  <c:v>1.26632115017837E-4</c:v>
                </c:pt>
                <c:pt idx="3810">
                  <c:v>1.2736315899104301E-4</c:v>
                </c:pt>
                <c:pt idx="3811">
                  <c:v>1.2864242846800301E-4</c:v>
                </c:pt>
                <c:pt idx="3812">
                  <c:v>1.3046371571762E-4</c:v>
                </c:pt>
                <c:pt idx="3813">
                  <c:v>1.32817175904311E-4</c:v>
                </c:pt>
                <c:pt idx="3814">
                  <c:v>1.35689388483484E-4</c:v>
                </c:pt>
                <c:pt idx="3815">
                  <c:v>1.39063469596553E-4</c:v>
                </c:pt>
                <c:pt idx="3816">
                  <c:v>1.42919233011165E-4</c:v>
                </c:pt>
                <c:pt idx="3817">
                  <c:v>1.4723339604256501E-4</c:v>
                </c:pt>
                <c:pt idx="3818">
                  <c:v>1.51979825900976E-4</c:v>
                </c:pt>
                <c:pt idx="3819">
                  <c:v>1.5712982106562201E-4</c:v>
                </c:pt>
                <c:pt idx="3820">
                  <c:v>1.6265242161096199E-4</c:v>
                </c:pt>
                <c:pt idx="3821">
                  <c:v>1.68514741920309E-4</c:v>
                </c:pt>
                <c:pt idx="3822">
                  <c:v>1.7468231892473599E-4</c:v>
                </c:pt>
                <c:pt idx="3823">
                  <c:v>1.8111946890247299E-4</c:v>
                </c:pt>
                <c:pt idx="3824">
                  <c:v>1.8778964596035099E-4</c:v>
                </c:pt>
                <c:pt idx="3825">
                  <c:v>1.94655795582647E-4</c:v>
                </c:pt>
                <c:pt idx="3826">
                  <c:v>2.0168069705685601E-4</c:v>
                </c:pt>
                <c:pt idx="3827">
                  <c:v>2.0882728914889699E-4</c:v>
                </c:pt>
                <c:pt idx="3828">
                  <c:v>2.16058974077356E-4</c:v>
                </c:pt>
                <c:pt idx="3829">
                  <c:v>2.23339895600647E-4</c:v>
                </c:pt>
                <c:pt idx="3830">
                  <c:v>2.3063518785465501E-4</c:v>
                </c:pt>
                <c:pt idx="3831">
                  <c:v>2.3791119243402099E-4</c:v>
                </c:pt>
                <c:pt idx="3832">
                  <c:v>2.45135642071322E-4</c:v>
                </c:pt>
                <c:pt idx="3833">
                  <c:v>2.5227781011093197E-4</c:v>
                </c:pt>
                <c:pt idx="3834">
                  <c:v>2.5930862577690401E-4</c:v>
                </c:pt>
                <c:pt idx="3835">
                  <c:v>2.66200755978687E-4</c:v>
                </c:pt>
                <c:pt idx="3836">
                  <c:v>2.729286550706E-4</c:v>
                </c:pt>
                <c:pt idx="3837">
                  <c:v>2.7946858456981199E-4</c:v>
                </c:pt>
                <c:pt idx="3838">
                  <c:v>2.8579860533628699E-4</c:v>
                </c:pt>
                <c:pt idx="3839">
                  <c:v>2.9189854512283897E-4</c:v>
                </c:pt>
                <c:pt idx="3840">
                  <c:v>2.9774994471378402E-4</c:v>
                </c:pt>
                <c:pt idx="3841">
                  <c:v>3.0333598608851299E-4</c:v>
                </c:pt>
                <c:pt idx="3842">
                  <c:v>3.0864140617602198E-4</c:v>
                </c:pt>
                <c:pt idx="3843">
                  <c:v>3.1365239981371597E-4</c:v>
                </c:pt>
                <c:pt idx="3844">
                  <c:v>3.18356515495785E-4</c:v>
                </c:pt>
                <c:pt idx="3845">
                  <c:v>3.2274254740061002E-4</c:v>
                </c:pt>
                <c:pt idx="3846">
                  <c:v>3.2680042703110799E-4</c:v>
                </c:pt>
                <c:pt idx="3847">
                  <c:v>3.3052111759433001E-4</c:v>
                </c:pt>
                <c:pt idx="3848">
                  <c:v>3.3389651399474897E-4</c:v>
                </c:pt>
                <c:pt idx="3849">
                  <c:v>3.3691935102640302E-4</c:v>
                </c:pt>
                <c:pt idx="3850">
                  <c:v>3.39583122029069E-4</c:v>
                </c:pt>
                <c:pt idx="3851">
                  <c:v>3.4188200992885798E-4</c:v>
                </c:pt>
                <c:pt idx="3852">
                  <c:v>3.4381083221947498E-4</c:v>
                </c:pt>
                <c:pt idx="3853">
                  <c:v>3.45365001061952E-4</c:v>
                </c:pt>
                <c:pt idx="3854">
                  <c:v>3.46540499292779E-4</c:v>
                </c:pt>
                <c:pt idx="3855">
                  <c:v>3.47333872737514E-4</c:v>
                </c:pt>
                <c:pt idx="3856">
                  <c:v>3.4774223883394698E-4</c:v>
                </c:pt>
                <c:pt idx="3857">
                  <c:v>3.4776331118034599E-4</c:v>
                </c:pt>
                <c:pt idx="3858">
                  <c:v>3.4739543924536303E-4</c:v>
                </c:pt>
                <c:pt idx="3859">
                  <c:v>3.4663766211184198E-4</c:v>
                </c:pt>
                <c:pt idx="3860">
                  <c:v>3.4548977478285098E-4</c:v>
                </c:pt>
                <c:pt idx="3861">
                  <c:v>3.4395240526025099E-4</c:v>
                </c:pt>
                <c:pt idx="3862">
                  <c:v>3.42027100320033E-4</c:v>
                </c:pt>
                <c:pt idx="3863">
                  <c:v>3.3971641766041401E-4</c:v>
                </c:pt>
                <c:pt idx="3864">
                  <c:v>3.3702402189384899E-4</c:v>
                </c:pt>
                <c:pt idx="3865">
                  <c:v>3.3395478169821399E-4</c:v>
                </c:pt>
                <c:pt idx="3866">
                  <c:v>3.30514865340001E-4</c:v>
                </c:pt>
                <c:pt idx="3867">
                  <c:v>3.2671183173748703E-4</c:v>
                </c:pt>
                <c:pt idx="3868">
                  <c:v>3.2255471424723602E-4</c:v>
                </c:pt>
                <c:pt idx="3869">
                  <c:v>3.1805409443470399E-4</c:v>
                </c:pt>
                <c:pt idx="3870">
                  <c:v>3.1322216322925102E-4</c:v>
                </c:pt>
                <c:pt idx="3871">
                  <c:v>3.08072767064239E-4</c:v>
                </c:pt>
                <c:pt idx="3872">
                  <c:v>3.0262143686123001E-4</c:v>
                </c:pt>
                <c:pt idx="3873">
                  <c:v>2.9688539802894302E-4</c:v>
                </c:pt>
                <c:pt idx="3874">
                  <c:v>2.9088356000663701E-4</c:v>
                </c:pt>
                <c:pt idx="3875">
                  <c:v>2.8463648428024899E-4</c:v>
                </c:pt>
                <c:pt idx="3876">
                  <c:v>2.78166330229224E-4</c:v>
                </c:pt>
                <c:pt idx="3877">
                  <c:v>2.7149677861252599E-4</c:v>
                </c:pt>
                <c:pt idx="3878">
                  <c:v>2.64652932963243E-4</c:v>
                </c:pt>
                <c:pt idx="3879">
                  <c:v>2.57661199621243E-4</c:v>
                </c:pt>
                <c:pt idx="3880">
                  <c:v>2.5054914758127498E-4</c:v>
                </c:pt>
                <c:pt idx="3881">
                  <c:v>2.4334534975857099E-4</c:v>
                </c:pt>
                <c:pt idx="3882">
                  <c:v>2.3607920766497001E-4</c:v>
                </c:pt>
                <c:pt idx="3883">
                  <c:v>2.2878076183593899E-4</c:v>
                </c:pt>
                <c:pt idx="3884">
                  <c:v>2.21480490644409E-4</c:v>
                </c:pt>
                <c:pt idx="3885">
                  <c:v>2.14209100373671E-4</c:v>
                </c:pt>
                <c:pt idx="3886">
                  <c:v>2.0699730959353001E-4</c:v>
                </c:pt>
                <c:pt idx="3887">
                  <c:v>1.9987563098763201E-4</c:v>
                </c:pt>
                <c:pt idx="3888">
                  <c:v>1.9287415381376801E-4</c:v>
                </c:pt>
                <c:pt idx="3889">
                  <c:v>1.8602233014302901E-4</c:v>
                </c:pt>
                <c:pt idx="3890">
                  <c:v>1.7934876792008201E-4</c:v>
                </c:pt>
                <c:pt idx="3891">
                  <c:v>1.7288103371927501E-4</c:v>
                </c:pt>
                <c:pt idx="3892">
                  <c:v>1.6664546784520901E-4</c:v>
                </c:pt>
                <c:pt idx="3893">
                  <c:v>1.60667014148679E-4</c:v>
                </c:pt>
                <c:pt idx="3894">
                  <c:v>1.5496906660748E-4</c:v>
                </c:pt>
                <c:pt idx="3895">
                  <c:v>1.49573334365385E-4</c:v>
                </c:pt>
                <c:pt idx="3896">
                  <c:v>1.4449972654118E-4</c:v>
                </c:pt>
                <c:pt idx="3897">
                  <c:v>1.3976625772282099E-4</c:v>
                </c:pt>
                <c:pt idx="3898">
                  <c:v>1.3538897465932399E-4</c:v>
                </c:pt>
                <c:pt idx="3899">
                  <c:v>1.3138190426466599E-4</c:v>
                </c:pt>
                <c:pt idx="3900">
                  <c:v>1.27757022662656E-4</c:v>
                </c:pt>
                <c:pt idx="3901">
                  <c:v>1.2452424463791099E-4</c:v>
                </c:pt>
                <c:pt idx="3902">
                  <c:v>1.2169143252311E-4</c:v>
                </c:pt>
                <c:pt idx="3903">
                  <c:v>1.19264423252914E-4</c:v>
                </c:pt>
                <c:pt idx="3904">
                  <c:v>1.1724707205556E-4</c:v>
                </c:pt>
                <c:pt idx="3905">
                  <c:v>1.1564131103799699E-4</c:v>
                </c:pt>
                <c:pt idx="3906">
                  <c:v>1.1444722075232701E-4</c:v>
                </c:pt>
                <c:pt idx="3907">
                  <c:v>1.13663112711457E-4</c:v>
                </c:pt>
                <c:pt idx="3908">
                  <c:v>1.13285620750704E-4</c:v>
                </c:pt>
                <c:pt idx="3909">
                  <c:v>1.13309799108498E-4</c:v>
                </c:pt>
                <c:pt idx="3910">
                  <c:v>1.13729225121581E-4</c:v>
                </c:pt>
                <c:pt idx="3911">
                  <c:v>1.1453610449517901E-4</c:v>
                </c:pt>
                <c:pt idx="3912">
                  <c:v>1.1572137721317699E-4</c:v>
                </c:pt>
                <c:pt idx="3913">
                  <c:v>1.1727482229288601E-4</c:v>
                </c:pt>
                <c:pt idx="3914">
                  <c:v>1.19185159759119E-4</c:v>
                </c:pt>
                <c:pt idx="3915">
                  <c:v>1.21440148407707E-4</c:v>
                </c:pt>
                <c:pt idx="3916">
                  <c:v>1.24026678144158E-4</c:v>
                </c:pt>
                <c:pt idx="3917">
                  <c:v>1.2693085591344299E-4</c:v>
                </c:pt>
                <c:pt idx="3918">
                  <c:v>1.3013808447648E-4</c:v>
                </c:pt>
                <c:pt idx="3919">
                  <c:v>1.3363313353257101E-4</c:v>
                </c:pt>
                <c:pt idx="3920">
                  <c:v>1.3740020292961699E-4</c:v>
                </c:pt>
                <c:pt idx="3921">
                  <c:v>1.41422977940651E-4</c:v>
                </c:pt>
                <c:pt idx="3922">
                  <c:v>1.45684676811479E-4</c:v>
                </c:pt>
                <c:pt idx="3923">
                  <c:v>1.5016809099588401E-4</c:v>
                </c:pt>
                <c:pt idx="3924">
                  <c:v>1.54855618688181E-4</c:v>
                </c:pt>
                <c:pt idx="3925">
                  <c:v>1.5972929243457501E-4</c:v>
                </c:pt>
                <c:pt idx="3926">
                  <c:v>1.6477080175198699E-4</c:v>
                </c:pt>
                <c:pt idx="3927">
                  <c:v>1.6996151180346701E-4</c:v>
                </c:pt>
                <c:pt idx="3928">
                  <c:v>1.75282479271122E-4</c:v>
                </c:pt>
                <c:pt idx="3929">
                  <c:v>1.80714466629542E-4</c:v>
                </c:pt>
                <c:pt idx="3930">
                  <c:v>1.86237956054169E-4</c:v>
                </c:pt>
                <c:pt idx="3931">
                  <c:v>1.9183316419984299E-4</c:v>
                </c:pt>
                <c:pt idx="3932">
                  <c:v>1.9748005905529401E-4</c:v>
                </c:pt>
                <c:pt idx="3933">
                  <c:v>2.0315838002054701E-4</c:v>
                </c:pt>
                <c:pt idx="3934">
                  <c:v>2.08847662267661E-4</c:v>
                </c:pt>
                <c:pt idx="3935">
                  <c:v>2.1452726633284201E-4</c:v>
                </c:pt>
                <c:pt idx="3936">
                  <c:v>2.2017641375245099E-4</c:v>
                </c:pt>
                <c:pt idx="3937">
                  <c:v>2.2577422939958801E-4</c:v>
                </c:pt>
                <c:pt idx="3938">
                  <c:v>2.3129979100527801E-4</c:v>
                </c:pt>
                <c:pt idx="3939">
                  <c:v>2.36732186162533E-4</c:v>
                </c:pt>
                <c:pt idx="3940">
                  <c:v>2.42050576916695E-4</c:v>
                </c:pt>
                <c:pt idx="3941">
                  <c:v>2.4723427184579299E-4</c:v>
                </c:pt>
                <c:pt idx="3942">
                  <c:v>2.5226280533441803E-4</c:v>
                </c:pt>
                <c:pt idx="3943">
                  <c:v>2.5711602354834399E-4</c:v>
                </c:pt>
                <c:pt idx="3944">
                  <c:v>2.6177417642895098E-4</c:v>
                </c:pt>
                <c:pt idx="3945">
                  <c:v>2.66218014850797E-4</c:v>
                </c:pt>
                <c:pt idx="3946">
                  <c:v>2.7042889192610401E-4</c:v>
                </c:pt>
                <c:pt idx="3947">
                  <c:v>2.74388867300247E-4</c:v>
                </c:pt>
                <c:pt idx="3948">
                  <c:v>2.7808081316550899E-4</c:v>
                </c:pt>
                <c:pt idx="3949">
                  <c:v>2.81488520629095E-4</c:v>
                </c:pt>
                <c:pt idx="3950">
                  <c:v>2.84596805007687E-4</c:v>
                </c:pt>
                <c:pt idx="3951">
                  <c:v>2.8739160858608801E-4</c:v>
                </c:pt>
                <c:pt idx="3952">
                  <c:v>2.8986009937251902E-4</c:v>
                </c:pt>
                <c:pt idx="3953">
                  <c:v>2.91990764407913E-4</c:v>
                </c:pt>
                <c:pt idx="3954">
                  <c:v>2.93773496240615E-4</c:v>
                </c:pt>
                <c:pt idx="3955">
                  <c:v>2.9519967125983602E-4</c:v>
                </c:pt>
                <c:pt idx="3956">
                  <c:v>2.9626221868925701E-4</c:v>
                </c:pt>
                <c:pt idx="3957">
                  <c:v>2.9695567917378498E-4</c:v>
                </c:pt>
                <c:pt idx="3958">
                  <c:v>2.9727625204470902E-4</c:v>
                </c:pt>
                <c:pt idx="3959">
                  <c:v>2.9722183051789699E-4</c:v>
                </c:pt>
                <c:pt idx="3960">
                  <c:v>2.9679202426255202E-4</c:v>
                </c:pt>
                <c:pt idx="3961">
                  <c:v>2.9598816897028E-4</c:v>
                </c:pt>
                <c:pt idx="3962">
                  <c:v>2.94813322751751E-4</c:v>
                </c:pt>
                <c:pt idx="3963">
                  <c:v>2.9327224938678999E-4</c:v>
                </c:pt>
                <c:pt idx="3964">
                  <c:v>2.9137138864917199E-4</c:v>
                </c:pt>
                <c:pt idx="3965">
                  <c:v>2.89118814115728E-4</c:v>
                </c:pt>
                <c:pt idx="3966">
                  <c:v>2.8652417904685701E-4</c:v>
                </c:pt>
                <c:pt idx="3967">
                  <c:v>2.8359865108872003E-4</c:v>
                </c:pt>
                <c:pt idx="3968">
                  <c:v>2.8035483669330299E-4</c:v>
                </c:pt>
                <c:pt idx="3969">
                  <c:v>2.7680669627857E-4</c:v>
                </c:pt>
                <c:pt idx="3970">
                  <c:v>2.72969451255122E-4</c:v>
                </c:pt>
                <c:pt idx="3971">
                  <c:v>2.68859484126504E-4</c:v>
                </c:pt>
                <c:pt idx="3972">
                  <c:v>2.6449423292675698E-4</c:v>
                </c:pt>
                <c:pt idx="3973">
                  <c:v>2.5989208129055801E-4</c:v>
                </c:pt>
                <c:pt idx="3974">
                  <c:v>2.5507224545842601E-4</c:v>
                </c:pt>
                <c:pt idx="3975">
                  <c:v>2.5005465950289E-4</c:v>
                </c:pt>
                <c:pt idx="3976">
                  <c:v>2.4485986002218302E-4</c:v>
                </c:pt>
                <c:pt idx="3977">
                  <c:v>2.39508871487775E-4</c:v>
                </c:pt>
                <c:pt idx="3978">
                  <c:v>2.3402309335281501E-4</c:v>
                </c:pt>
                <c:pt idx="3979">
                  <c:v>2.2842418993271801E-4</c:v>
                </c:pt>
                <c:pt idx="3980">
                  <c:v>2.2273398395936399E-4</c:v>
                </c:pt>
                <c:pt idx="3981">
                  <c:v>2.16974354589461E-4</c:v>
                </c:pt>
                <c:pt idx="3982">
                  <c:v>2.11167140518583E-4</c:v>
                </c:pt>
                <c:pt idx="3983">
                  <c:v>2.0533404871818901E-4</c:v>
                </c:pt>
                <c:pt idx="3984">
                  <c:v>1.9949656917663501E-4</c:v>
                </c:pt>
                <c:pt idx="3985">
                  <c:v>1.9367589588968701E-4</c:v>
                </c:pt>
                <c:pt idx="3986">
                  <c:v>1.8789285421425599E-4</c:v>
                </c:pt>
                <c:pt idx="3987">
                  <c:v>1.8216783457344199E-4</c:v>
                </c:pt>
                <c:pt idx="3988">
                  <c:v>1.7652073238415999E-4</c:v>
                </c:pt>
                <c:pt idx="3989">
                  <c:v>1.7097089397247E-4</c:v>
                </c:pt>
                <c:pt idx="3990">
                  <c:v>1.65537068148321E-4</c:v>
                </c:pt>
                <c:pt idx="3991">
                  <c:v>1.60237363032029E-4</c:v>
                </c:pt>
                <c:pt idx="3992">
                  <c:v>1.5508920766078301E-4</c:v>
                </c:pt>
                <c:pt idx="3993">
                  <c:v>1.5010931785537399E-4</c:v>
                </c:pt>
                <c:pt idx="3994">
                  <c:v>1.4531366579583399E-4</c:v>
                </c:pt>
                <c:pt idx="3995">
                  <c:v>1.4071745273958099E-4</c:v>
                </c:pt>
                <c:pt idx="3996">
                  <c:v>1.3633508431689701E-4</c:v>
                </c:pt>
                <c:pt idx="3997">
                  <c:v>1.3218014785534301E-4</c:v>
                </c:pt>
                <c:pt idx="3998">
                  <c:v>1.2826539121620799E-4</c:v>
                </c:pt>
                <c:pt idx="3999">
                  <c:v>1.24602702671028E-4</c:v>
                </c:pt>
                <c:pt idx="4000">
                  <c:v>1.21203091403076E-4</c:v>
                </c:pt>
                <c:pt idx="4001">
                  <c:v>1.18076668285932E-4</c:v>
                </c:pt>
                <c:pt idx="4002">
                  <c:v>1.1523262666678601E-4</c:v>
                </c:pt>
                <c:pt idx="4003">
                  <c:v>1.1267922296406E-4</c:v>
                </c:pt>
                <c:pt idx="4004">
                  <c:v>1.10423756975152E-4</c:v>
                </c:pt>
                <c:pt idx="4005">
                  <c:v>1.0847255187834799E-4</c:v>
                </c:pt>
                <c:pt idx="4006">
                  <c:v>1.06830934001184E-4</c:v>
                </c:pt>
                <c:pt idx="4007">
                  <c:v>1.05503212513454E-4</c:v>
                </c:pt>
                <c:pt idx="4008">
                  <c:v>1.04492659284786E-4</c:v>
                </c:pt>
                <c:pt idx="4009">
                  <c:v>1.0380148922208999E-4</c:v>
                </c:pt>
                <c:pt idx="4010">
                  <c:v>1.03430841469677E-4</c:v>
                </c:pt>
                <c:pt idx="4011">
                  <c:v>1.03380761912633E-4</c:v>
                </c:pt>
                <c:pt idx="4012">
                  <c:v>1.0365018747096001E-4</c:v>
                </c:pt>
                <c:pt idx="4013">
                  <c:v>1.04236932706819E-4</c:v>
                </c:pt>
                <c:pt idx="4014">
                  <c:v>1.0513767928913799E-4</c:v>
                </c:pt>
                <c:pt idx="4015">
                  <c:v>1.06347968868403E-4</c:v>
                </c:pt>
                <c:pt idx="4016">
                  <c:v>1.0786219990924999E-4</c:v>
                </c:pt>
                <c:pt idx="4017">
                  <c:v>1.09673629009747E-4</c:v>
                </c:pt>
                <c:pt idx="4018">
                  <c:v>1.11774377204202E-4</c:v>
                </c:pt>
                <c:pt idx="4019">
                  <c:v>1.14155441701689E-4</c:v>
                </c:pt>
                <c:pt idx="4020">
                  <c:v>1.1680671345615201E-4</c:v>
                </c:pt>
                <c:pt idx="4021">
                  <c:v>1.19717000897043E-4</c:v>
                </c:pt>
                <c:pt idx="4022">
                  <c:v>1.2287406007342199E-4</c:v>
                </c:pt>
                <c:pt idx="4023">
                  <c:v>1.2626463138082201E-4</c:v>
                </c:pt>
                <c:pt idx="4024">
                  <c:v>1.29874482950699E-4</c:v>
                </c:pt>
                <c:pt idx="4025">
                  <c:v>1.3368846068884501E-4</c:v>
                </c:pt>
                <c:pt idx="4026">
                  <c:v>1.3769054485350001E-4</c:v>
                </c:pt>
                <c:pt idx="4027">
                  <c:v>1.4186391296823001E-4</c:v>
                </c:pt>
                <c:pt idx="4028">
                  <c:v>1.46191008770629E-4</c:v>
                </c:pt>
                <c:pt idx="4029">
                  <c:v>1.50653616807647E-4</c:v>
                </c:pt>
                <c:pt idx="4030">
                  <c:v>1.5523294220342099E-4</c:v>
                </c:pt>
                <c:pt idx="4031">
                  <c:v>1.5990969504772501E-4</c:v>
                </c:pt>
                <c:pt idx="4032">
                  <c:v>1.6466417878387699E-4</c:v>
                </c:pt>
                <c:pt idx="4033">
                  <c:v>1.6947638191553999E-4</c:v>
                </c:pt>
                <c:pt idx="4034">
                  <c:v>1.7432607230330799E-4</c:v>
                </c:pt>
                <c:pt idx="4035">
                  <c:v>1.7919289328515399E-4</c:v>
                </c:pt>
                <c:pt idx="4036">
                  <c:v>1.8405646083025201E-4</c:v>
                </c:pt>
                <c:pt idx="4037">
                  <c:v>1.88896460923706E-4</c:v>
                </c:pt>
                <c:pt idx="4038">
                  <c:v>1.9369274638030701E-4</c:v>
                </c:pt>
                <c:pt idx="4039">
                  <c:v>1.9842543229848001E-4</c:v>
                </c:pt>
                <c:pt idx="4040">
                  <c:v>2.0307498939043999E-4</c:v>
                </c:pt>
                <c:pt idx="4041">
                  <c:v>2.07622334460741E-4</c:v>
                </c:pt>
                <c:pt idx="4042">
                  <c:v>2.12048917351793E-4</c:v>
                </c:pt>
                <c:pt idx="4043">
                  <c:v>2.1633680373053601E-4</c:v>
                </c:pt>
                <c:pt idx="4044">
                  <c:v>2.20468753154018E-4</c:v>
                </c:pt>
                <c:pt idx="4045">
                  <c:v>2.2442829192172799E-4</c:v>
                </c:pt>
                <c:pt idx="4046">
                  <c:v>2.2819978029766101E-4</c:v>
                </c:pt>
                <c:pt idx="4047">
                  <c:v>2.3176847376384199E-4</c:v>
                </c:pt>
                <c:pt idx="4048">
                  <c:v>2.3512057804763801E-4</c:v>
                </c:pt>
                <c:pt idx="4049">
                  <c:v>2.3824329774625201E-4</c:v>
                </c:pt>
                <c:pt idx="4050">
                  <c:v>2.4112487845172299E-4</c:v>
                </c:pt>
                <c:pt idx="4051">
                  <c:v>2.4375464235712501E-4</c:v>
                </c:pt>
                <c:pt idx="4052">
                  <c:v>2.4612301739807902E-4</c:v>
                </c:pt>
                <c:pt idx="4053">
                  <c:v>2.4822156005205499E-4</c:v>
                </c:pt>
                <c:pt idx="4054">
                  <c:v>2.5004297198003201E-4</c:v>
                </c:pt>
                <c:pt idx="4055">
                  <c:v>2.5158111075008598E-4</c:v>
                </c:pt>
                <c:pt idx="4056">
                  <c:v>2.5283099492967901E-4</c:v>
                </c:pt>
                <c:pt idx="4057">
                  <c:v>2.5378880387220298E-4</c:v>
                </c:pt>
                <c:pt idx="4058">
                  <c:v>2.5445187255342702E-4</c:v>
                </c:pt>
                <c:pt idx="4059">
                  <c:v>2.54818681834727E-4</c:v>
                </c:pt>
                <c:pt idx="4060">
                  <c:v>2.5488884454240101E-4</c:v>
                </c:pt>
                <c:pt idx="4061">
                  <c:v>2.5466308775621101E-4</c:v>
                </c:pt>
                <c:pt idx="4062">
                  <c:v>2.5414323169594398E-4</c:v>
                </c:pt>
                <c:pt idx="4063">
                  <c:v>2.5333216558286599E-4</c:v>
                </c:pt>
                <c:pt idx="4064">
                  <c:v>2.5223382083410602E-4</c:v>
                </c:pt>
                <c:pt idx="4065">
                  <c:v>2.5085314192311502E-4</c:v>
                </c:pt>
                <c:pt idx="4066">
                  <c:v>2.4919605520934299E-4</c:v>
                </c:pt>
                <c:pt idx="4067">
                  <c:v>2.47269436006193E-4</c:v>
                </c:pt>
                <c:pt idx="4068">
                  <c:v>2.4508107411915902E-4</c:v>
                </c:pt>
                <c:pt idx="4069">
                  <c:v>2.4263963804704001E-4</c:v>
                </c:pt>
                <c:pt idx="4070">
                  <c:v>2.3995463799925801E-4</c:v>
                </c:pt>
                <c:pt idx="4071">
                  <c:v>2.37036387842758E-4</c:v>
                </c:pt>
                <c:pt idx="4072">
                  <c:v>2.33895966053736E-4</c:v>
                </c:pt>
                <c:pt idx="4073">
                  <c:v>2.30545175713572E-4</c:v>
                </c:pt>
                <c:pt idx="4074">
                  <c:v>2.2699650355566999E-4</c:v>
                </c:pt>
                <c:pt idx="4075">
                  <c:v>2.23263078041325E-4</c:v>
                </c:pt>
                <c:pt idx="4076">
                  <c:v>2.19358626418855E-4</c:v>
                </c:pt>
                <c:pt idx="4077">
                  <c:v>2.1529743070164799E-4</c:v>
                </c:pt>
                <c:pt idx="4078">
                  <c:v>2.1109428248795999E-4</c:v>
                </c:pt>
                <c:pt idx="4079">
                  <c:v>2.06764436538417E-4</c:v>
                </c:pt>
                <c:pt idx="4080">
                  <c:v>2.0232356302645599E-4</c:v>
                </c:pt>
                <c:pt idx="4081">
                  <c:v>1.9778769838236899E-4</c:v>
                </c:pt>
                <c:pt idx="4082">
                  <c:v>1.9317319466291701E-4</c:v>
                </c:pt>
                <c:pt idx="4083">
                  <c:v>1.8849666739551401E-4</c:v>
                </c:pt>
                <c:pt idx="4084">
                  <c:v>1.83774941868174E-4</c:v>
                </c:pt>
                <c:pt idx="4085">
                  <c:v>1.7902499786331001E-4</c:v>
                </c:pt>
                <c:pt idx="4086">
                  <c:v>1.7426391286434601E-4</c:v>
                </c:pt>
                <c:pt idx="4087">
                  <c:v>1.69508803798264E-4</c:v>
                </c:pt>
                <c:pt idx="4088">
                  <c:v>1.6477676741379399E-4</c:v>
                </c:pt>
                <c:pt idx="4089">
                  <c:v>1.60084819433121E-4</c:v>
                </c:pt>
                <c:pt idx="4090">
                  <c:v>1.55449832653803E-4</c:v>
                </c:pt>
                <c:pt idx="4091">
                  <c:v>1.5088847421619001E-4</c:v>
                </c:pt>
                <c:pt idx="4092">
                  <c:v>1.46417142289026E-4</c:v>
                </c:pt>
                <c:pt idx="4093">
                  <c:v>1.4205190246131599E-4</c:v>
                </c:pt>
                <c:pt idx="4094">
                  <c:v>1.37808424160999E-4</c:v>
                </c:pt>
                <c:pt idx="4095">
                  <c:v>1.3370191744981901E-4</c:v>
                </c:pt>
                <c:pt idx="4096">
                  <c:v>1.29747070568252E-4</c:v>
                </c:pt>
                <c:pt idx="4097">
                  <c:v>1.25957988623871E-4</c:v>
                </c:pt>
                <c:pt idx="4098">
                  <c:v>1.2234813383059601E-4</c:v>
                </c:pt>
                <c:pt idx="4099">
                  <c:v>1.18930267714538E-4</c:v>
                </c:pt>
                <c:pt idx="4100">
                  <c:v>1.15716395704248E-4</c:v>
                </c:pt>
                <c:pt idx="4101">
                  <c:v>1.12717714519152E-4</c:v>
                </c:pt>
                <c:pt idx="4102">
                  <c:v>1.09944562759604E-4</c:v>
                </c:pt>
                <c:pt idx="4103">
                  <c:v>1.0740637508556501E-4</c:v>
                </c:pt>
                <c:pt idx="4104">
                  <c:v>1.0511164034862E-4</c:v>
                </c:pt>
                <c:pt idx="4105">
                  <c:v>1.03067864014214E-4</c:v>
                </c:pt>
                <c:pt idx="4106">
                  <c:v>1.0128153517808E-4</c:v>
                </c:pt>
                <c:pt idx="4107">
                  <c:v>9.9758098443455105E-5</c:v>
                </c:pt>
                <c:pt idx="4108">
                  <c:v>9.8501930884391405E-5</c:v>
                </c:pt>
                <c:pt idx="4109">
                  <c:v>9.7516324276031502E-5</c:v>
                </c:pt>
                <c:pt idx="4110">
                  <c:v>9.6803472725859801E-5</c:v>
                </c:pt>
                <c:pt idx="4111">
                  <c:v>9.6364465791449805E-5</c:v>
                </c:pt>
                <c:pt idx="4112">
                  <c:v>9.6199287120924304E-5</c:v>
                </c:pt>
                <c:pt idx="4113">
                  <c:v>9.6306818603027794E-5</c:v>
                </c:pt>
                <c:pt idx="4114">
                  <c:v>9.6684849965175199E-5</c:v>
                </c:pt>
                <c:pt idx="4115">
                  <c:v>9.7330093710850296E-5</c:v>
                </c:pt>
                <c:pt idx="4116">
                  <c:v>9.82382052430028E-5</c:v>
                </c:pt>
                <c:pt idx="4117">
                  <c:v>9.9403807978281296E-5</c:v>
                </c:pt>
                <c:pt idx="4118">
                  <c:v>1.00820523218644E-4</c:v>
                </c:pt>
                <c:pt idx="4119">
                  <c:v>1.0248100451259099E-4</c:v>
                </c:pt>
                <c:pt idx="4120">
                  <c:v>1.04376976208409E-4</c:v>
                </c:pt>
                <c:pt idx="4121">
                  <c:v>1.0649927587669499E-4</c:v>
                </c:pt>
                <c:pt idx="4122">
                  <c:v>1.0883790025928401E-4</c:v>
                </c:pt>
                <c:pt idx="4123">
                  <c:v>1.1138205438663599E-4</c:v>
                </c:pt>
                <c:pt idx="4124">
                  <c:v>1.1412020349580601E-4</c:v>
                </c:pt>
                <c:pt idx="4125">
                  <c:v>1.1704012737616299E-4</c:v>
                </c:pt>
                <c:pt idx="4126">
                  <c:v>1.20128976769976E-4</c:v>
                </c:pt>
                <c:pt idx="4127">
                  <c:v>1.23373331459496E-4</c:v>
                </c:pt>
                <c:pt idx="4128">
                  <c:v>1.26759259680951E-4</c:v>
                </c:pt>
                <c:pt idx="4129">
                  <c:v>1.3027237851848301E-4</c:v>
                </c:pt>
                <c:pt idx="4130">
                  <c:v>1.3389791494707899E-4</c:v>
                </c:pt>
                <c:pt idx="4131">
                  <c:v>1.3762076721241399E-4</c:v>
                </c:pt>
                <c:pt idx="4132">
                  <c:v>1.4142556625671801E-4</c:v>
                </c:pt>
                <c:pt idx="4133">
                  <c:v>1.4529673692273E-4</c:v>
                </c:pt>
                <c:pt idx="4134">
                  <c:v>1.4921855869189099E-4</c:v>
                </c:pt>
                <c:pt idx="4135">
                  <c:v>1.5317522573766499E-4</c:v>
                </c:pt>
                <c:pt idx="4136">
                  <c:v>1.57150906099572E-4</c:v>
                </c:pt>
                <c:pt idx="4137">
                  <c:v>1.6112979980779701E-4</c:v>
                </c:pt>
                <c:pt idx="4138">
                  <c:v>1.6509619581142799E-4</c:v>
                </c:pt>
                <c:pt idx="4139">
                  <c:v>1.6903452758522999E-4</c:v>
                </c:pt>
                <c:pt idx="4140">
                  <c:v>1.7292942730977399E-4</c:v>
                </c:pt>
                <c:pt idx="4141">
                  <c:v>1.7676577853758301E-4</c:v>
                </c:pt>
                <c:pt idx="4142">
                  <c:v>1.8052876727330701E-4</c:v>
                </c:pt>
                <c:pt idx="4143">
                  <c:v>1.84203931408728E-4</c:v>
                </c:pt>
                <c:pt idx="4144">
                  <c:v>1.8777720846342399E-4</c:v>
                </c:pt>
                <c:pt idx="4145">
                  <c:v>1.91234981589195E-4</c:v>
                </c:pt>
                <c:pt idx="4146">
                  <c:v>1.9456412380090899E-4</c:v>
                </c:pt>
                <c:pt idx="4147">
                  <c:v>1.9775204039830399E-4</c:v>
                </c:pt>
                <c:pt idx="4148">
                  <c:v>2.0078670954274999E-4</c:v>
                </c:pt>
                <c:pt idx="4149">
                  <c:v>2.0365672095016299E-4</c:v>
                </c:pt>
                <c:pt idx="4150">
                  <c:v>2.0635131265652501E-4</c:v>
                </c:pt>
                <c:pt idx="4151">
                  <c:v>2.08860405806076E-4</c:v>
                </c:pt>
                <c:pt idx="4152">
                  <c:v>2.1117463740463201E-4</c:v>
                </c:pt>
                <c:pt idx="4153">
                  <c:v>2.1328539097195001E-4</c:v>
                </c:pt>
                <c:pt idx="4154">
                  <c:v>2.1518482501813599E-4</c:v>
                </c:pt>
                <c:pt idx="4155">
                  <c:v>2.1686589926005301E-4</c:v>
                </c:pt>
                <c:pt idx="4156">
                  <c:v>2.18322398485111E-4</c:v>
                </c:pt>
                <c:pt idx="4157">
                  <c:v>2.1954895396194499E-4</c:v>
                </c:pt>
                <c:pt idx="4158">
                  <c:v>2.2054106229085101E-4</c:v>
                </c:pt>
                <c:pt idx="4159">
                  <c:v>2.2129510158169099E-4</c:v>
                </c:pt>
                <c:pt idx="4160">
                  <c:v>2.21808344843692E-4</c:v>
                </c:pt>
                <c:pt idx="4161">
                  <c:v>2.2207897047036001E-4</c:v>
                </c:pt>
                <c:pt idx="4162">
                  <c:v>2.22106069703916E-4</c:v>
                </c:pt>
                <c:pt idx="4163">
                  <c:v>2.2188965096729701E-4</c:v>
                </c:pt>
                <c:pt idx="4164">
                  <c:v>2.2143064095806001E-4</c:v>
                </c:pt>
                <c:pt idx="4165">
                  <c:v>2.20730882407472E-4</c:v>
                </c:pt>
                <c:pt idx="4166">
                  <c:v>2.1979312841969499E-4</c:v>
                </c:pt>
                <c:pt idx="4167">
                  <c:v>2.1862103332012301E-4</c:v>
                </c:pt>
                <c:pt idx="4168">
                  <c:v>2.17219139958633E-4</c:v>
                </c:pt>
                <c:pt idx="4169">
                  <c:v>2.15592863432397E-4</c:v>
                </c:pt>
                <c:pt idx="4170">
                  <c:v>2.1374847121385099E-4</c:v>
                </c:pt>
                <c:pt idx="4171">
                  <c:v>2.11693059692157E-4</c:v>
                </c:pt>
                <c:pt idx="4172">
                  <c:v>2.0943452716058701E-4</c:v>
                </c:pt>
                <c:pt idx="4173">
                  <c:v>2.069815433075E-4</c:v>
                </c:pt>
                <c:pt idx="4174">
                  <c:v>2.0434351529447799E-4</c:v>
                </c:pt>
                <c:pt idx="4175">
                  <c:v>2.0153055053138299E-4</c:v>
                </c:pt>
                <c:pt idx="4176">
                  <c:v>1.9855341628422399E-4</c:v>
                </c:pt>
                <c:pt idx="4177">
                  <c:v>1.9542349627727699E-4</c:v>
                </c:pt>
                <c:pt idx="4178">
                  <c:v>1.9215274447561E-4</c:v>
                </c:pt>
                <c:pt idx="4179">
                  <c:v>1.8875363625753101E-4</c:v>
                </c:pt>
                <c:pt idx="4180">
                  <c:v>1.85239117208217E-4</c:v>
                </c:pt>
                <c:pt idx="4181">
                  <c:v>1.8162254978554699E-4</c:v>
                </c:pt>
                <c:pt idx="4182">
                  <c:v>1.7791765812661E-4</c:v>
                </c:pt>
                <c:pt idx="4183">
                  <c:v>1.7413847127834901E-4</c:v>
                </c:pt>
                <c:pt idx="4184">
                  <c:v>1.7029926514797899E-4</c:v>
                </c:pt>
                <c:pt idx="4185">
                  <c:v>1.6641450347817301E-4</c:v>
                </c:pt>
                <c:pt idx="4186">
                  <c:v>1.6249877815831601E-4</c:v>
                </c:pt>
                <c:pt idx="4187">
                  <c:v>1.58566749186391E-4</c:v>
                </c:pt>
                <c:pt idx="4188">
                  <c:v>1.5463308459631099E-4</c:v>
                </c:pt>
                <c:pt idx="4189">
                  <c:v>1.5071240066266299E-4</c:v>
                </c:pt>
                <c:pt idx="4190">
                  <c:v>1.46819202689184E-4</c:v>
                </c:pt>
                <c:pt idx="4191">
                  <c:v>1.4296782667876299E-4</c:v>
                </c:pt>
                <c:pt idx="4192">
                  <c:v>1.39172382171764E-4</c:v>
                </c:pt>
                <c:pt idx="4193">
                  <c:v>1.3544669652601899E-4</c:v>
                </c:pt>
                <c:pt idx="4194">
                  <c:v>1.3180426089637001E-4</c:v>
                </c:pt>
                <c:pt idx="4195">
                  <c:v>1.2825817815427699E-4</c:v>
                </c:pt>
                <c:pt idx="4196">
                  <c:v>1.2482111296921501E-4</c:v>
                </c:pt>
                <c:pt idx="4197">
                  <c:v>1.21505244253522E-4</c:v>
                </c:pt>
                <c:pt idx="4198">
                  <c:v>1.18322220151463E-4</c:v>
                </c:pt>
                <c:pt idx="4199">
                  <c:v>1.15283115731815E-4</c:v>
                </c:pt>
                <c:pt idx="4200">
                  <c:v>1.12398393521611E-4</c:v>
                </c:pt>
                <c:pt idx="4201">
                  <c:v>1.0967786699705E-4</c:v>
                </c:pt>
                <c:pt idx="4202">
                  <c:v>1.07130667126357E-4</c:v>
                </c:pt>
                <c:pt idx="4203">
                  <c:v>1.0476521203878E-4</c:v>
                </c:pt>
                <c:pt idx="4204">
                  <c:v>1.0258917987415E-4</c:v>
                </c:pt>
                <c:pt idx="4205">
                  <c:v>1.0060948484883199E-4</c:v>
                </c:pt>
                <c:pt idx="4206">
                  <c:v>9.8832256556459703E-5</c:v>
                </c:pt>
                <c:pt idx="4207">
                  <c:v>9.7262822505905105E-5</c:v>
                </c:pt>
                <c:pt idx="4208">
                  <c:v>9.5905693884407002E-5</c:v>
                </c:pt>
                <c:pt idx="4209">
                  <c:v>9.4764554520894103E-5</c:v>
                </c:pt>
                <c:pt idx="4210">
                  <c:v>9.38422530131824E-5</c:v>
                </c:pt>
                <c:pt idx="4211">
                  <c:v>9.3140797972986604E-5</c:v>
                </c:pt>
                <c:pt idx="4212">
                  <c:v>9.2661356334461706E-5</c:v>
                </c:pt>
                <c:pt idx="4213">
                  <c:v>9.2404254665228296E-5</c:v>
                </c:pt>
                <c:pt idx="4214">
                  <c:v>9.2368983413425204E-5</c:v>
                </c:pt>
                <c:pt idx="4215">
                  <c:v>9.2554204020132503E-5</c:v>
                </c:pt>
                <c:pt idx="4216">
                  <c:v>9.2957758823384294E-5</c:v>
                </c:pt>
                <c:pt idx="4217">
                  <c:v>9.3576683677746902E-5</c:v>
                </c:pt>
                <c:pt idx="4218">
                  <c:v>9.4407223211920999E-5</c:v>
                </c:pt>
                <c:pt idx="4219">
                  <c:v>9.5444848645827795E-5</c:v>
                </c:pt>
                <c:pt idx="4220">
                  <c:v>9.66842780879728E-5</c:v>
                </c:pt>
                <c:pt idx="4221">
                  <c:v>9.81194992333706E-5</c:v>
                </c:pt>
                <c:pt idx="4222">
                  <c:v>9.9743794381761404E-5</c:v>
                </c:pt>
                <c:pt idx="4223">
                  <c:v>1.01549767695105E-4</c:v>
                </c:pt>
                <c:pt idx="4224">
                  <c:v>1.0352937461223499E-4</c:v>
                </c:pt>
                <c:pt idx="4225">
                  <c:v>1.0567395333696801E-4</c:v>
                </c:pt>
                <c:pt idx="4226">
                  <c:v>1.07974258313786E-4</c:v>
                </c:pt>
                <c:pt idx="4227">
                  <c:v>1.10420495602344E-4</c:v>
                </c:pt>
                <c:pt idx="4228">
                  <c:v>1.13002360058453E-4</c:v>
                </c:pt>
                <c:pt idx="4229">
                  <c:v>1.15709074224815E-4</c:v>
                </c:pt>
                <c:pt idx="4230">
                  <c:v>1.1852942882965E-4</c:v>
                </c:pt>
                <c:pt idx="4231">
                  <c:v>1.21451824785452E-4</c:v>
                </c:pt>
                <c:pt idx="4232">
                  <c:v>1.2446431657352799E-4</c:v>
                </c:pt>
                <c:pt idx="4233">
                  <c:v>1.27554656892782E-4</c:v>
                </c:pt>
                <c:pt idx="4234">
                  <c:v>1.3071034244347199E-4</c:v>
                </c:pt>
                <c:pt idx="4235">
                  <c:v>1.3391866070859801E-4</c:v>
                </c:pt>
                <c:pt idx="4236">
                  <c:v>1.3716673758718201E-4</c:v>
                </c:pt>
                <c:pt idx="4237">
                  <c:v>1.4044158572533799E-4</c:v>
                </c:pt>
                <c:pt idx="4238">
                  <c:v>1.437301533826E-4</c:v>
                </c:pt>
                <c:pt idx="4239">
                  <c:v>1.4701937366294899E-4</c:v>
                </c:pt>
                <c:pt idx="4240">
                  <c:v>1.5029621393229E-4</c:v>
                </c:pt>
                <c:pt idx="4241">
                  <c:v>1.53547725237117E-4</c:v>
                </c:pt>
                <c:pt idx="4242">
                  <c:v>1.5676109153286199E-4</c:v>
                </c:pt>
                <c:pt idx="4243">
                  <c:v>1.59923678525146E-4</c:v>
                </c:pt>
                <c:pt idx="4244">
                  <c:v>1.6302308192304001E-4</c:v>
                </c:pt>
                <c:pt idx="4245">
                  <c:v>1.66047174900485E-4</c:v>
                </c:pt>
                <c:pt idx="4246">
                  <c:v>1.6898415456059301E-4</c:v>
                </c:pt>
                <c:pt idx="4247">
                  <c:v>1.71822587197458E-4</c:v>
                </c:pt>
                <c:pt idx="4248">
                  <c:v>1.7455145215170299E-4</c:v>
                </c:pt>
                <c:pt idx="4249">
                  <c:v>1.7716018405910199E-4</c:v>
                </c:pt>
                <c:pt idx="4250">
                  <c:v>1.7963871329644099E-4</c:v>
                </c:pt>
                <c:pt idx="4251">
                  <c:v>1.8197750443521701E-4</c:v>
                </c:pt>
                <c:pt idx="4252">
                  <c:v>1.8416759252184E-4</c:v>
                </c:pt>
                <c:pt idx="4253">
                  <c:v>1.86200617012628E-4</c:v>
                </c:pt>
                <c:pt idx="4254">
                  <c:v>1.8806885320302399E-4</c:v>
                </c:pt>
                <c:pt idx="4255">
                  <c:v>1.8976524100297099E-4</c:v>
                </c:pt>
                <c:pt idx="4256">
                  <c:v>1.9128341092417901E-4</c:v>
                </c:pt>
                <c:pt idx="4257">
                  <c:v>1.9261770715993601E-4</c:v>
                </c:pt>
                <c:pt idx="4258">
                  <c:v>1.9376320765402601E-4</c:v>
                </c:pt>
                <c:pt idx="4259">
                  <c:v>1.94715741072011E-4</c:v>
                </c:pt>
                <c:pt idx="4260">
                  <c:v>1.95471900605483E-4</c:v>
                </c:pt>
                <c:pt idx="4261">
                  <c:v>1.96029054557649E-4</c:v>
                </c:pt>
                <c:pt idx="4262">
                  <c:v>1.96385353676654E-4</c:v>
                </c:pt>
                <c:pt idx="4263">
                  <c:v>1.9653973522111001E-4</c:v>
                </c:pt>
                <c:pt idx="4264">
                  <c:v>1.9649192376026801E-4</c:v>
                </c:pt>
                <c:pt idx="4265">
                  <c:v>1.9624242872888899E-4</c:v>
                </c:pt>
                <c:pt idx="4266">
                  <c:v>1.9579253877405201E-4</c:v>
                </c:pt>
                <c:pt idx="4267">
                  <c:v>1.95144312947645E-4</c:v>
                </c:pt>
                <c:pt idx="4268">
                  <c:v>1.9430056881399101E-4</c:v>
                </c:pt>
                <c:pt idx="4269">
                  <c:v>1.9326486755690201E-4</c:v>
                </c:pt>
                <c:pt idx="4270">
                  <c:v>1.92041496184225E-4</c:v>
                </c:pt>
                <c:pt idx="4271">
                  <c:v>1.9063544694057399E-4</c:v>
                </c:pt>
                <c:pt idx="4272">
                  <c:v>1.8905239405047299E-4</c:v>
                </c:pt>
                <c:pt idx="4273">
                  <c:v>1.8729866792430299E-4</c:v>
                </c:pt>
                <c:pt idx="4274">
                  <c:v>1.8538122696843499E-4</c:v>
                </c:pt>
                <c:pt idx="4275">
                  <c:v>1.83307627148613E-4</c:v>
                </c:pt>
                <c:pt idx="4276">
                  <c:v>1.8108598946204701E-4</c:v>
                </c:pt>
                <c:pt idx="4277">
                  <c:v>1.7872496547884201E-4</c:v>
                </c:pt>
                <c:pt idx="4278">
                  <c:v>1.7623370111738001E-4</c:v>
                </c:pt>
                <c:pt idx="4279">
                  <c:v>1.7362179882110301E-4</c:v>
                </c:pt>
                <c:pt idx="4280">
                  <c:v>1.7089927830591501E-4</c:v>
                </c:pt>
                <c:pt idx="4281">
                  <c:v>1.6807653604825401E-4</c:v>
                </c:pt>
                <c:pt idx="4282">
                  <c:v>1.6516430368377499E-4</c:v>
                </c:pt>
                <c:pt idx="4283">
                  <c:v>1.62173605485753E-4</c:v>
                </c:pt>
                <c:pt idx="4284">
                  <c:v>1.5911571509076499E-4</c:v>
                </c:pt>
                <c:pt idx="4285">
                  <c:v>1.5600211163708201E-4</c:v>
                </c:pt>
                <c:pt idx="4286">
                  <c:v>1.5284443547863299E-4</c:v>
                </c:pt>
                <c:pt idx="4287">
                  <c:v>1.4965444363441199E-4</c:v>
                </c:pt>
                <c:pt idx="4288">
                  <c:v>1.46443965129958E-4</c:v>
                </c:pt>
                <c:pt idx="4289">
                  <c:v>1.4322485638409101E-4</c:v>
                </c:pt>
                <c:pt idx="4290">
                  <c:v>1.40008956790482E-4</c:v>
                </c:pt>
                <c:pt idx="4291">
                  <c:v>1.36808044640044E-4</c:v>
                </c:pt>
                <c:pt idx="4292">
                  <c:v>1.3363379352645001E-4</c:v>
                </c:pt>
                <c:pt idx="4293">
                  <c:v>1.3049772937349301E-4</c:v>
                </c:pt>
                <c:pt idx="4294">
                  <c:v>1.2741118821946599E-4</c:v>
                </c:pt>
                <c:pt idx="4295">
                  <c:v>1.24385274890243E-4</c:v>
                </c:pt>
                <c:pt idx="4296">
                  <c:v>1.2143082268939899E-4</c:v>
                </c:pt>
                <c:pt idx="4297">
                  <c:v>1.18558354230332E-4</c:v>
                </c:pt>
                <c:pt idx="4298">
                  <c:v>1.1577804353211001E-4</c:v>
                </c:pt>
                <c:pt idx="4299">
                  <c:v>1.13099679497511E-4</c:v>
                </c:pt>
                <c:pt idx="4300">
                  <c:v>1.10532630888401E-4</c:v>
                </c:pt>
                <c:pt idx="4301">
                  <c:v>1.08085812910278E-4</c:v>
                </c:pt>
                <c:pt idx="4302">
                  <c:v>1.0576765551429E-4</c:v>
                </c:pt>
                <c:pt idx="4303">
                  <c:v>1.03586073521377E-4</c:v>
                </c:pt>
                <c:pt idx="4304">
                  <c:v>1.0154843866926E-4</c:v>
                </c:pt>
                <c:pt idx="4305">
                  <c:v>9.9661553678757702E-5</c:v>
                </c:pt>
                <c:pt idx="4306">
                  <c:v>9.7931628431349705E-5</c:v>
                </c:pt>
                <c:pt idx="4307">
                  <c:v>9.6364258344841899E-5</c:v>
                </c:pt>
                <c:pt idx="4308">
                  <c:v>9.4964405028548699E-5</c:v>
                </c:pt>
                <c:pt idx="4309">
                  <c:v>9.3736379293373902E-5</c:v>
                </c:pt>
                <c:pt idx="4310">
                  <c:v>9.2683826585638403E-5</c:v>
                </c:pt>
                <c:pt idx="4311">
                  <c:v>9.1809714906375406E-5</c:v>
                </c:pt>
                <c:pt idx="4312">
                  <c:v>9.1116325270102803E-5</c:v>
                </c:pt>
                <c:pt idx="4313">
                  <c:v>9.0605244748781806E-5</c:v>
                </c:pt>
                <c:pt idx="4314">
                  <c:v>9.0277362137785501E-5</c:v>
                </c:pt>
                <c:pt idx="4315">
                  <c:v>9.0132866271252902E-5</c:v>
                </c:pt>
                <c:pt idx="4316">
                  <c:v>9.0171247004231306E-5</c:v>
                </c:pt>
                <c:pt idx="4317">
                  <c:v>9.0391298868548707E-5</c:v>
                </c:pt>
                <c:pt idx="4318">
                  <c:v>9.07911273984712E-5</c:v>
                </c:pt>
                <c:pt idx="4319">
                  <c:v>9.1368158110949799E-5</c:v>
                </c:pt>
                <c:pt idx="4320">
                  <c:v>9.2119148113731298E-5</c:v>
                </c:pt>
                <c:pt idx="4321">
                  <c:v>9.3040200302867598E-5</c:v>
                </c:pt>
                <c:pt idx="4322">
                  <c:v>9.4126780099320305E-5</c:v>
                </c:pt>
                <c:pt idx="4323">
                  <c:v>9.5373734662498706E-5</c:v>
                </c:pt>
                <c:pt idx="4324">
                  <c:v>9.6775314506802702E-5</c:v>
                </c:pt>
                <c:pt idx="4325">
                  <c:v>9.8325197435671603E-5</c:v>
                </c:pt>
                <c:pt idx="4326">
                  <c:v>1.00016514696358E-4</c:v>
                </c:pt>
                <c:pt idx="4327">
                  <c:v>1.0184187924777E-4</c:v>
                </c:pt>
                <c:pt idx="4328">
                  <c:v>1.03793416023342E-4</c:v>
                </c:pt>
                <c:pt idx="4329">
                  <c:v>1.0586279406110501E-4</c:v>
                </c:pt>
                <c:pt idx="4330">
                  <c:v>1.0804126036402401E-4</c:v>
                </c:pt>
                <c:pt idx="4331">
                  <c:v>1.1031967534533099E-4</c:v>
                </c:pt>
                <c:pt idx="4332">
                  <c:v>1.1268854970606301E-4</c:v>
                </c:pt>
                <c:pt idx="4333">
                  <c:v>1.15138082585425E-4</c:v>
                </c:pt>
                <c:pt idx="4334">
                  <c:v>1.17658200818935E-4</c:v>
                </c:pt>
                <c:pt idx="4335">
                  <c:v>1.20238599134643E-4</c:v>
                </c:pt>
                <c:pt idx="4336">
                  <c:v>1.22868781114095E-4</c:v>
                </c:pt>
                <c:pt idx="4337">
                  <c:v>1.25538100742089E-4</c:v>
                </c:pt>
                <c:pt idx="4338">
                  <c:v>1.2823580436774199E-4</c:v>
                </c:pt>
                <c:pt idx="4339">
                  <c:v>1.3095107289885899E-4</c:v>
                </c:pt>
                <c:pt idx="4340">
                  <c:v>1.3367306405210699E-4</c:v>
                </c:pt>
                <c:pt idx="4341">
                  <c:v>1.3639095448300101E-4</c:v>
                </c:pt>
                <c:pt idx="4342">
                  <c:v>1.3909398162216099E-4</c:v>
                </c:pt>
                <c:pt idx="4343">
                  <c:v>1.4177148504765101E-4</c:v>
                </c:pt>
                <c:pt idx="4344">
                  <c:v>1.4441294722746301E-4</c:v>
                </c:pt>
                <c:pt idx="4345">
                  <c:v>1.47008033471152E-4</c:v>
                </c:pt>
                <c:pt idx="4346">
                  <c:v>1.4954663093541E-4</c:v>
                </c:pt>
                <c:pt idx="4347">
                  <c:v>1.5201888653471499E-4</c:v>
                </c:pt>
                <c:pt idx="4348">
                  <c:v>1.5441524361512401E-4</c:v>
                </c:pt>
                <c:pt idx="4349">
                  <c:v>1.56726477256766E-4</c:v>
                </c:pt>
                <c:pt idx="4350">
                  <c:v>1.5894372807842799E-4</c:v>
                </c:pt>
                <c:pt idx="4351">
                  <c:v>1.6105853442584399E-4</c:v>
                </c:pt>
                <c:pt idx="4352">
                  <c:v>1.6306286283379701E-4</c:v>
                </c:pt>
                <c:pt idx="4353">
                  <c:v>1.6494913666082901E-4</c:v>
                </c:pt>
                <c:pt idx="4354">
                  <c:v>1.6671026280416001E-4</c:v>
                </c:pt>
                <c:pt idx="4355">
                  <c:v>1.68339656411356E-4</c:v>
                </c:pt>
                <c:pt idx="4356">
                  <c:v>1.69831263514162E-4</c:v>
                </c:pt>
                <c:pt idx="4357">
                  <c:v>1.7117958151884201E-4</c:v>
                </c:pt>
                <c:pt idx="4358">
                  <c:v>1.7237967749618099E-4</c:v>
                </c:pt>
                <c:pt idx="4359">
                  <c:v>1.73427204223007E-4</c:v>
                </c:pt>
                <c:pt idx="4360">
                  <c:v>1.74318413935681E-4</c:v>
                </c:pt>
                <c:pt idx="4361">
                  <c:v>1.7505016976443599E-4</c:v>
                </c:pt>
                <c:pt idx="4362">
                  <c:v>1.7561995482566299E-4</c:v>
                </c:pt>
                <c:pt idx="4363">
                  <c:v>1.7602587895734201E-4</c:v>
                </c:pt>
                <c:pt idx="4364">
                  <c:v>1.7626668309067301E-4</c:v>
                </c:pt>
                <c:pt idx="4365">
                  <c:v>1.76341741258661E-4</c:v>
                </c:pt>
                <c:pt idx="4366">
                  <c:v>1.7625106024991399E-4</c:v>
                </c:pt>
                <c:pt idx="4367">
                  <c:v>1.7599527692324399E-4</c:v>
                </c:pt>
                <c:pt idx="4368">
                  <c:v>1.7557565320583301E-4</c:v>
                </c:pt>
                <c:pt idx="4369">
                  <c:v>1.7499406880472801E-4</c:v>
                </c:pt>
                <c:pt idx="4370">
                  <c:v>1.74253011668318E-4</c:v>
                </c:pt>
                <c:pt idx="4371">
                  <c:v>1.7335556624115101E-4</c:v>
                </c:pt>
                <c:pt idx="4372">
                  <c:v>1.7230539956210699E-4</c:v>
                </c:pt>
                <c:pt idx="4373">
                  <c:v>1.71106745262421E-4</c:v>
                </c:pt>
                <c:pt idx="4374">
                  <c:v>1.69764385526462E-4</c:v>
                </c:pt>
                <c:pt idx="4375">
                  <c:v>1.6828363108447101E-4</c:v>
                </c:pt>
                <c:pt idx="4376">
                  <c:v>1.66670299312661E-4</c:v>
                </c:pt>
                <c:pt idx="4377">
                  <c:v>1.6493069052215701E-4</c:v>
                </c:pt>
                <c:pt idx="4378">
                  <c:v>1.6307156252424001E-4</c:v>
                </c:pt>
                <c:pt idx="4379">
                  <c:v>1.61100103565193E-4</c:v>
                </c:pt>
                <c:pt idx="4380">
                  <c:v>1.59023903729723E-4</c:v>
                </c:pt>
                <c:pt idx="4381">
                  <c:v>1.5685092491749E-4</c:v>
                </c:pt>
                <c:pt idx="4382">
                  <c:v>1.5458946950255099E-4</c:v>
                </c:pt>
                <c:pt idx="4383">
                  <c:v>1.52248147790666E-4</c:v>
                </c:pt>
                <c:pt idx="4384">
                  <c:v>1.4983584439421499E-4</c:v>
                </c:pt>
                <c:pt idx="4385">
                  <c:v>1.47361683649037E-4</c:v>
                </c:pt>
                <c:pt idx="4386">
                  <c:v>1.4483499420168199E-4</c:v>
                </c:pt>
                <c:pt idx="4387">
                  <c:v>1.4226527289941201E-4</c:v>
                </c:pt>
                <c:pt idx="4388">
                  <c:v>1.3966214811868101E-4</c:v>
                </c:pt>
                <c:pt idx="4389">
                  <c:v>1.3703534267079401E-4</c:v>
                </c:pt>
                <c:pt idx="4390">
                  <c:v>1.3439463642587999E-4</c:v>
                </c:pt>
                <c:pt idx="4391">
                  <c:v>1.3174982879825801E-4</c:v>
                </c:pt>
                <c:pt idx="4392">
                  <c:v>1.2911070123762199E-4</c:v>
                </c:pt>
                <c:pt idx="4393">
                  <c:v>1.2648697987120599E-4</c:v>
                </c:pt>
                <c:pt idx="4394">
                  <c:v>1.2388829844225599E-4</c:v>
                </c:pt>
                <c:pt idx="4395">
                  <c:v>1.21324161689551E-4</c:v>
                </c:pt>
                <c:pt idx="4396">
                  <c:v>1.18803909311572E-4</c:v>
                </c:pt>
                <c:pt idx="4397">
                  <c:v>1.1633668065699E-4</c:v>
                </c:pt>
                <c:pt idx="4398">
                  <c:v>1.13931380280603E-4</c:v>
                </c:pt>
                <c:pt idx="4399">
                  <c:v>1.11596644500572E-4</c:v>
                </c:pt>
                <c:pt idx="4400">
                  <c:v>1.09340809088879E-4</c:v>
                </c:pt>
                <c:pt idx="4401">
                  <c:v>1.06730850713231E-4</c:v>
                </c:pt>
                <c:pt idx="4402">
                  <c:v>1.03793642003376E-4</c:v>
                </c:pt>
                <c:pt idx="4403">
                  <c:v>1.0055540397431901E-4</c:v>
                </c:pt>
                <c:pt idx="4404">
                  <c:v>9.7040648812569405E-5</c:v>
                </c:pt>
                <c:pt idx="4405">
                  <c:v>9.3272200778094004E-5</c:v>
                </c:pt>
                <c:pt idx="4406">
                  <c:v>8.9271301875877099E-5</c:v>
                </c:pt>
                <c:pt idx="4407">
                  <c:v>8.5057706300273105E-5</c:v>
                </c:pt>
                <c:pt idx="4408">
                  <c:v>8.0649760967929694E-5</c:v>
                </c:pt>
                <c:pt idx="4409">
                  <c:v>7.6064473553096607E-5</c:v>
                </c:pt>
                <c:pt idx="4410">
                  <c:v>7.1317567274515795E-5</c:v>
                </c:pt>
                <c:pt idx="4411">
                  <c:v>6.6423517653938402E-5</c:v>
                </c:pt>
                <c:pt idx="4412">
                  <c:v>6.1395559668402298E-5</c:v>
                </c:pt>
                <c:pt idx="4413">
                  <c:v>5.6245643542950701E-5</c:v>
                </c:pt>
                <c:pt idx="4414">
                  <c:v>5.0984304700896999E-5</c:v>
                </c:pt>
                <c:pt idx="4415">
                  <c:v>4.5620401585659102E-5</c:v>
                </c:pt>
                <c:pt idx="4416">
                  <c:v>4.0160671118961797E-5</c:v>
                </c:pt>
                <c:pt idx="4417">
                  <c:v>3.4609065217609498E-5</c:v>
                </c:pt>
                <c:pt idx="4418">
                  <c:v>2.8965872802715099E-5</c:v>
                </c:pt>
                <c:pt idx="4419">
                  <c:v>2.3226704870847401E-5</c:v>
                </c:pt>
                <c:pt idx="4420">
                  <c:v>1.73815195729955E-5</c:v>
                </c:pt>
                <c:pt idx="4421">
                  <c:v>1.1413969627696999E-5</c:v>
                </c:pt>
                <c:pt idx="4422">
                  <c:v>5.3014323648743903E-6</c:v>
                </c:pt>
                <c:pt idx="4423">
                  <c:v>-9.8390571156973901E-7</c:v>
                </c:pt>
                <c:pt idx="4424">
                  <c:v>-7.4726243019646996E-6</c:v>
                </c:pt>
                <c:pt idx="4425">
                  <c:v>-1.41942132643867E-5</c:v>
                </c:pt>
                <c:pt idx="4426">
                  <c:v>-2.1171974144954699E-5</c:v>
                </c:pt>
                <c:pt idx="4427">
                  <c:v>-2.84171812737417E-5</c:v>
                </c:pt>
                <c:pt idx="4428">
                  <c:v>-3.5923275458456698E-5</c:v>
                </c:pt>
                <c:pt idx="4429">
                  <c:v>-4.3661016711644202E-5</c:v>
                </c:pt>
                <c:pt idx="4430">
                  <c:v>-5.15755039836426E-5</c:v>
                </c:pt>
                <c:pt idx="4431">
                  <c:v>-5.95857644850217E-5</c:v>
                </c:pt>
                <c:pt idx="4432">
                  <c:v>-6.75872536372806E-5</c:v>
                </c:pt>
                <c:pt idx="4433">
                  <c:v>-7.5457158864252E-5</c:v>
                </c:pt>
                <c:pt idx="4434">
                  <c:v>-8.30619574428701E-5</c:v>
                </c:pt>
                <c:pt idx="4435">
                  <c:v>-9.0266329578937295E-5</c:v>
                </c:pt>
                <c:pt idx="4436">
                  <c:v>-9.69423383230704E-5</c:v>
                </c:pt>
                <c:pt idx="4437">
                  <c:v>-1.02977786004237E-4</c:v>
                </c:pt>
                <c:pt idx="4438">
                  <c:v>-1.0828282994866201E-4</c:v>
                </c:pt>
                <c:pt idx="4439">
                  <c:v>-1.1279424209334401E-4</c:v>
                </c:pt>
                <c:pt idx="4440">
                  <c:v>-1.16477061769312E-4</c:v>
                </c:pt>
                <c:pt idx="4441">
                  <c:v>-1.19323749341633E-4</c:v>
                </c:pt>
                <c:pt idx="4442">
                  <c:v>-1.21351242855972E-4</c:v>
                </c:pt>
                <c:pt idx="4443">
                  <c:v>-1.2259651354225301E-4</c:v>
                </c:pt>
                <c:pt idx="4444">
                  <c:v>-1.2311129629918901E-4</c:v>
                </c:pt>
                <c:pt idx="4445">
                  <c:v>-1.2295664721034E-4</c:v>
                </c:pt>
                <c:pt idx="4446">
                  <c:v>-1.2219787626087001E-4</c:v>
                </c:pt>
                <c:pt idx="4447">
                  <c:v>-1.20900251805814E-4</c:v>
                </c:pt>
                <c:pt idx="4448">
                  <c:v>-1.19125706105569E-4</c:v>
                </c:pt>
                <c:pt idx="4449">
                  <c:v>-1.1693061496746999E-4</c:v>
                </c:pt>
                <c:pt idx="4450">
                  <c:v>-1.1436459719366499E-4</c:v>
                </c:pt>
                <c:pt idx="4451">
                  <c:v>-1.11470189938359E-4</c:v>
                </c:pt>
                <c:pt idx="4452">
                  <c:v>-1.08283205137777E-4</c:v>
                </c:pt>
                <c:pt idx="4453">
                  <c:v>-1.04833555250039E-4</c:v>
                </c:pt>
                <c:pt idx="4454">
                  <c:v>-1.01146345978848E-4</c:v>
                </c:pt>
                <c:pt idx="4455">
                  <c:v>-9.7243060971398995E-5</c:v>
                </c:pt>
                <c:pt idx="4456">
                  <c:v>-9.3142700843671004E-5</c:v>
                </c:pt>
                <c:pt idx="4457">
                  <c:v>-8.8862779867432301E-5</c:v>
                </c:pt>
                <c:pt idx="4458">
                  <c:v>-8.4420123419493505E-5</c:v>
                </c:pt>
                <c:pt idx="4459">
                  <c:v>-7.9831444471305696E-5</c:v>
                </c:pt>
                <c:pt idx="4460">
                  <c:v>-7.5113705833135101E-5</c:v>
                </c:pt>
                <c:pt idx="4461">
                  <c:v>-7.0284295424746305E-5</c:v>
                </c:pt>
                <c:pt idx="4462">
                  <c:v>-6.5361054269036706E-5</c:v>
                </c:pt>
                <c:pt idx="4463">
                  <c:v>-6.0362201727032603E-5</c:v>
                </c:pt>
                <c:pt idx="4464">
                  <c:v>-5.5306200908174498E-5</c:v>
                </c:pt>
                <c:pt idx="4465">
                  <c:v>-5.0211600875253197E-5</c:v>
                </c:pt>
                <c:pt idx="4466">
                  <c:v>-4.50968831256654E-5</c:v>
                </c:pt>
                <c:pt idx="4467">
                  <c:v>-3.9980329732501401E-5</c:v>
                </c:pt>
                <c:pt idx="4468">
                  <c:v>-3.4879921044400398E-5</c:v>
                </c:pt>
                <c:pt idx="4469">
                  <c:v>-2.9813263088687501E-5</c:v>
                </c:pt>
                <c:pt idx="4470">
                  <c:v>-2.4797539383412998E-5</c:v>
                </c:pt>
                <c:pt idx="4471">
                  <c:v>-1.98494788141067E-5</c:v>
                </c:pt>
                <c:pt idx="4472">
                  <c:v>-1.4985330234512101E-5</c:v>
                </c:pt>
                <c:pt idx="4473">
                  <c:v>-1.02208349372499E-5</c:v>
                </c:pt>
                <c:pt idx="4474">
                  <c:v>-5.5711895327578597E-6</c:v>
                </c:pt>
                <c:pt idx="4475">
                  <c:v>-1.0509937140722401E-6</c:v>
                </c:pt>
                <c:pt idx="4476">
                  <c:v>3.32582013296318E-6</c:v>
                </c:pt>
                <c:pt idx="4477">
                  <c:v>7.5460751897617098E-6</c:v>
                </c:pt>
                <c:pt idx="4478">
                  <c:v>1.15974515589551E-5</c:v>
                </c:pt>
                <c:pt idx="4479">
                  <c:v>1.5468590360365199E-5</c:v>
                </c:pt>
                <c:pt idx="4480">
                  <c:v>1.9149184440717801E-5</c:v>
                </c:pt>
                <c:pt idx="4481">
                  <c:v>2.2630035369941E-5</c:v>
                </c:pt>
                <c:pt idx="4482">
                  <c:v>2.5903056076693899E-5</c:v>
                </c:pt>
                <c:pt idx="4483">
                  <c:v>2.8961204024697601E-5</c:v>
                </c:pt>
                <c:pt idx="4484">
                  <c:v>3.1798341871496901E-5</c:v>
                </c:pt>
                <c:pt idx="4485">
                  <c:v>3.4409039459889399E-5</c:v>
                </c:pt>
                <c:pt idx="4486">
                  <c:v>3.6788348651519697E-5</c:v>
                </c:pt>
                <c:pt idx="4487">
                  <c:v>3.8931595006695197E-5</c:v>
                </c:pt>
                <c:pt idx="4488">
                  <c:v>4.0834231631439197E-5</c:v>
                </c:pt>
                <c:pt idx="4489">
                  <c:v>4.2491786914570198E-5</c:v>
                </c:pt>
                <c:pt idx="4490">
                  <c:v>4.3899910206034703E-5</c:v>
                </c:pt>
                <c:pt idx="4491">
                  <c:v>4.5054484373914397E-5</c:v>
                </c:pt>
                <c:pt idx="4492">
                  <c:v>4.5951743195895099E-5</c:v>
                </c:pt>
                <c:pt idx="4493">
                  <c:v>4.6588317928112E-5</c:v>
                </c:pt>
                <c:pt idx="4494">
                  <c:v>4.69611509997156E-5</c:v>
                </c:pt>
                <c:pt idx="4495">
                  <c:v>4.7067257040250597E-5</c:v>
                </c:pt>
                <c:pt idx="4496">
                  <c:v>4.6903372737500202E-5</c:v>
                </c:pt>
                <c:pt idx="4497">
                  <c:v>4.6465598259228097E-5</c:v>
                </c:pt>
                <c:pt idx="4498">
                  <c:v>4.5749171626038297E-5</c:v>
                </c:pt>
                <c:pt idx="4499">
                  <c:v>4.4748516037892098E-5</c:v>
                </c:pt>
                <c:pt idx="4500">
                  <c:v>4.3457653854942203E-5</c:v>
                </c:pt>
                <c:pt idx="4501">
                  <c:v>4.1871000439231699E-5</c:v>
                </c:pt>
                <c:pt idx="4502">
                  <c:v>3.9984459554043998E-5</c:v>
                </c:pt>
                <c:pt idx="4503">
                  <c:v>3.7796666864313501E-5</c:v>
                </c:pt>
                <c:pt idx="4504">
                  <c:v>3.5310190939954398E-5</c:v>
                </c:pt>
                <c:pt idx="4505">
                  <c:v>3.25325106008056E-5</c:v>
                </c:pt>
                <c:pt idx="4506">
                  <c:v>2.9476637042118899E-5</c:v>
                </c:pt>
                <c:pt idx="4507">
                  <c:v>2.61613214906021E-5</c:v>
                </c:pt>
                <c:pt idx="4508">
                  <c:v>2.2610863222579499E-5</c:v>
                </c:pt>
                <c:pt idx="4509">
                  <c:v>1.8854591770830298E-5</c:v>
                </c:pt>
                <c:pt idx="4510">
                  <c:v>1.49261327090293E-5</c:v>
                </c:pt>
                <c:pt idx="4511">
                  <c:v>1.0862578653453099E-5</c:v>
                </c:pt>
                <c:pt idx="4512">
                  <c:v>6.7036810719114197E-6</c:v>
                </c:pt>
                <c:pt idx="4513">
                  <c:v>2.4911594573178201E-6</c:v>
                </c:pt>
                <c:pt idx="4514">
                  <c:v>-1.73180484122738E-6</c:v>
                </c:pt>
                <c:pt idx="4515">
                  <c:v>-5.9208618272196298E-6</c:v>
                </c:pt>
                <c:pt idx="4516">
                  <c:v>-1.00305922471778E-5</c:v>
                </c:pt>
                <c:pt idx="4517">
                  <c:v>-1.40144826741176E-5</c:v>
                </c:pt>
                <c:pt idx="4518">
                  <c:v>-1.7824888000305501E-5</c:v>
                </c:pt>
                <c:pt idx="4519">
                  <c:v>-2.1413112905591499E-5</c:v>
                </c:pt>
                <c:pt idx="4520">
                  <c:v>-2.4729729739144701E-5</c:v>
                </c:pt>
                <c:pt idx="4521">
                  <c:v>-2.7725199366339101E-5</c:v>
                </c:pt>
                <c:pt idx="4522">
                  <c:v>-3.0350783498036499E-5</c:v>
                </c:pt>
                <c:pt idx="4523">
                  <c:v>-3.2559652346939398E-5</c:v>
                </c:pt>
                <c:pt idx="4524">
                  <c:v>-3.43080251299876E-5</c:v>
                </c:pt>
                <c:pt idx="4525">
                  <c:v>-3.5556153613453402E-5</c:v>
                </c:pt>
                <c:pt idx="4526">
                  <c:v>-3.6268979515077798E-5</c:v>
                </c:pt>
                <c:pt idx="4527">
                  <c:v>-3.6416359488407898E-5</c:v>
                </c:pt>
                <c:pt idx="4528">
                  <c:v>-3.5972839007136899E-5</c:v>
                </c:pt>
                <c:pt idx="4529">
                  <c:v>-3.4917045768078602E-5</c:v>
                </c:pt>
                <c:pt idx="4530">
                  <c:v>-3.3230843507022401E-5</c:v>
                </c:pt>
                <c:pt idx="4531">
                  <c:v>-3.0898425586136199E-5</c:v>
                </c:pt>
                <c:pt idx="4532">
                  <c:v>-2.7905531767236501E-5</c:v>
                </c:pt>
                <c:pt idx="4533">
                  <c:v>-2.4238947657404701E-5</c:v>
                </c:pt>
                <c:pt idx="4534">
                  <c:v>-1.98864064070378E-5</c:v>
                </c:pt>
                <c:pt idx="4535">
                  <c:v>-1.48369695708328E-5</c:v>
                </c:pt>
                <c:pt idx="4536">
                  <c:v>-9.0819288000005604E-6</c:v>
                </c:pt>
                <c:pt idx="4537">
                  <c:v>-2.6162460719076699E-6</c:v>
                </c:pt>
                <c:pt idx="4538">
                  <c:v>4.5594666110351801E-6</c:v>
                </c:pt>
                <c:pt idx="4539">
                  <c:v>1.24364478289684E-5</c:v>
                </c:pt>
                <c:pt idx="4540">
                  <c:v>2.0994826344125701E-5</c:v>
                </c:pt>
                <c:pt idx="4541">
                  <c:v>3.0200326632871001E-5</c:v>
                </c:pt>
                <c:pt idx="4542">
                  <c:v>4.0000866138180902E-5</c:v>
                </c:pt>
                <c:pt idx="4543">
                  <c:v>5.03233863505462E-5</c:v>
                </c:pt>
                <c:pt idx="4544">
                  <c:v>6.1071366500878798E-5</c:v>
                </c:pt>
                <c:pt idx="4545">
                  <c:v>7.2123530703917105E-5</c:v>
                </c:pt>
                <c:pt idx="4546">
                  <c:v>8.3334244422502798E-5</c:v>
                </c:pt>
                <c:pt idx="4547">
                  <c:v>9.4535985487092906E-5</c:v>
                </c:pt>
                <c:pt idx="4548">
                  <c:v>1.05544071459539E-4</c:v>
                </c:pt>
                <c:pt idx="4549">
                  <c:v>1.16163554583077E-4</c:v>
                </c:pt>
                <c:pt idx="4550">
                  <c:v>1.2619790099566299E-4</c:v>
                </c:pt>
                <c:pt idx="4551">
                  <c:v>1.3545880265005E-4</c:v>
                </c:pt>
                <c:pt idx="4552">
                  <c:v>1.4377627490322399E-4</c:v>
                </c:pt>
                <c:pt idx="4553">
                  <c:v>1.5100810345001201E-4</c:v>
                </c:pt>
                <c:pt idx="4554">
                  <c:v>1.5704773639302401E-4</c:v>
                </c:pt>
                <c:pt idx="4555">
                  <c:v>1.6182986635485401E-4</c:v>
                </c:pt>
                <c:pt idx="4556">
                  <c:v>1.6533319130781601E-4</c:v>
                </c:pt>
                <c:pt idx="4557">
                  <c:v>1.6758014503607101E-4</c:v>
                </c:pt>
                <c:pt idx="4558">
                  <c:v>1.6863370495636901E-4</c:v>
                </c:pt>
                <c:pt idx="4559">
                  <c:v>1.6859167245295299E-4</c:v>
                </c:pt>
                <c:pt idx="4560">
                  <c:v>1.6757904280939701E-4</c:v>
                </c:pt>
                <c:pt idx="4561">
                  <c:v>1.65739216030677E-4</c:v>
                </c:pt>
                <c:pt idx="4562">
                  <c:v>1.6322484037524599E-4</c:v>
                </c:pt>
                <c:pt idx="4563">
                  <c:v>1.60189035540944E-4</c:v>
                </c:pt>
                <c:pt idx="4564">
                  <c:v>1.5677762961724799E-4</c:v>
                </c:pt>
                <c:pt idx="4565">
                  <c:v>1.5312288407967701E-4</c:v>
                </c:pt>
                <c:pt idx="4566">
                  <c:v>1.4933899481222901E-4</c:v>
                </c:pt>
                <c:pt idx="4567">
                  <c:v>1.4551946329864501E-4</c:v>
                </c:pt>
                <c:pt idx="4568">
                  <c:v>1.4173624850464801E-4</c:v>
                </c:pt>
                <c:pt idx="4569">
                  <c:v>1.3804045382521401E-4</c:v>
                </c:pt>
                <c:pt idx="4570">
                  <c:v>1.3446419069760299E-4</c:v>
                </c:pt>
                <c:pt idx="4571">
                  <c:v>1.3102320315353601E-4</c:v>
                </c:pt>
                <c:pt idx="4572">
                  <c:v>1.2771984056272301E-4</c:v>
                </c:pt>
                <c:pt idx="4573">
                  <c:v>1.24546023989375E-4</c:v>
                </c:pt>
                <c:pt idx="4574">
                  <c:v>1.21485949367743E-4</c:v>
                </c:pt>
                <c:pt idx="4575">
                  <c:v>1.18518385030202E-4</c:v>
                </c:pt>
                <c:pt idx="4576">
                  <c:v>1.15618527579621E-4</c:v>
                </c:pt>
                <c:pt idx="4577">
                  <c:v>1.12759460004972E-4</c:v>
                </c:pt>
                <c:pt idx="4578">
                  <c:v>1.09913300831496E-4</c:v>
                </c:pt>
                <c:pt idx="4579">
                  <c:v>1.07052144283573E-4</c:v>
                </c:pt>
                <c:pt idx="4580">
                  <c:v>1.04148875658306E-4</c:v>
                </c:pt>
                <c:pt idx="4581">
                  <c:v>1.01177911366282E-4</c:v>
                </c:pt>
                <c:pt idx="4582">
                  <c:v>9.8115868352972106E-5</c:v>
                </c:pt>
                <c:pt idx="4583">
                  <c:v>9.4942125722156603E-5</c:v>
                </c:pt>
                <c:pt idx="4584">
                  <c:v>9.1639220075550998E-5</c:v>
                </c:pt>
                <c:pt idx="4585">
                  <c:v>8.8193031770637703E-5</c:v>
                </c:pt>
                <c:pt idx="4586">
                  <c:v>8.4592774469470494E-5</c:v>
                </c:pt>
                <c:pt idx="4587">
                  <c:v>8.0830873360370701E-5</c:v>
                </c:pt>
                <c:pt idx="4588">
                  <c:v>7.6902866002123897E-5</c:v>
                </c:pt>
                <c:pt idx="4589">
                  <c:v>7.2807442181826402E-5</c:v>
                </c:pt>
                <c:pt idx="4590">
                  <c:v>6.8546643697561295E-5</c:v>
                </c:pt>
                <c:pt idx="4591">
                  <c:v>6.4126107406427694E-5</c:v>
                </c:pt>
                <c:pt idx="4592">
                  <c:v>5.9555128489753398E-5</c:v>
                </c:pt>
                <c:pt idx="4593">
                  <c:v>5.4846318814519201E-5</c:v>
                </c:pt>
                <c:pt idx="4594">
                  <c:v>5.0014765812565E-5</c:v>
                </c:pt>
                <c:pt idx="4595">
                  <c:v>4.5076820170003602E-5</c:v>
                </c:pt>
                <c:pt idx="4596">
                  <c:v>4.0048860756067097E-5</c:v>
                </c:pt>
                <c:pt idx="4597">
                  <c:v>3.4946497341139802E-5</c:v>
                </c:pt>
                <c:pt idx="4598">
                  <c:v>2.9784610202386902E-5</c:v>
                </c:pt>
                <c:pt idx="4599">
                  <c:v>2.45783941988616E-5</c:v>
                </c:pt>
                <c:pt idx="4600">
                  <c:v>1.9345244039402502E-5</c:v>
                </c:pt>
                <c:pt idx="4601">
                  <c:v>1.4106998986336099E-5</c:v>
                </c:pt>
                <c:pt idx="4602">
                  <c:v>8.8918748500760004E-6</c:v>
                </c:pt>
                <c:pt idx="4603">
                  <c:v>3.73543089680202E-6</c:v>
                </c:pt>
                <c:pt idx="4604">
                  <c:v>-1.3198340468534599E-6</c:v>
                </c:pt>
                <c:pt idx="4605">
                  <c:v>-6.22625340679663E-6</c:v>
                </c:pt>
                <c:pt idx="4606">
                  <c:v>-1.0933694294786401E-5</c:v>
                </c:pt>
                <c:pt idx="4607">
                  <c:v>-1.5392448240628399E-5</c:v>
                </c:pt>
                <c:pt idx="4608">
                  <c:v>-1.95555217898036E-5</c:v>
                </c:pt>
                <c:pt idx="4609">
                  <c:v>-2.3379764509348901E-5</c:v>
                </c:pt>
                <c:pt idx="4610">
                  <c:v>-2.68256875897502E-5</c:v>
                </c:pt>
                <c:pt idx="4611">
                  <c:v>-2.9856270303696001E-5</c:v>
                </c:pt>
                <c:pt idx="4612">
                  <c:v>-3.24353620636368E-5</c:v>
                </c:pt>
                <c:pt idx="4613">
                  <c:v>-3.4526368351662799E-5</c:v>
                </c:pt>
                <c:pt idx="4614">
                  <c:v>-3.6091760111869799E-5</c:v>
                </c:pt>
                <c:pt idx="4615">
                  <c:v>-3.7093651381625998E-5</c:v>
                </c:pt>
                <c:pt idx="4616">
                  <c:v>-3.7495367885434897E-5</c:v>
                </c:pt>
                <c:pt idx="4617">
                  <c:v>-3.7263683281280201E-5</c:v>
                </c:pt>
                <c:pt idx="4618">
                  <c:v>-3.6371284169292401E-5</c:v>
                </c:pt>
                <c:pt idx="4619">
                  <c:v>-3.47990395646219E-5</c:v>
                </c:pt>
                <c:pt idx="4620">
                  <c:v>-3.2537756277190697E-5</c:v>
                </c:pt>
                <c:pt idx="4621">
                  <c:v>-2.95892455689027E-5</c:v>
                </c:pt>
                <c:pt idx="4622">
                  <c:v>-2.5966662939311599E-5</c:v>
                </c:pt>
                <c:pt idx="4623">
                  <c:v>-2.1694185562277901E-5</c:v>
                </c:pt>
                <c:pt idx="4624">
                  <c:v>-1.6806157615634301E-5</c:v>
                </c:pt>
                <c:pt idx="4625">
                  <c:v>-1.13458784053762E-5</c:v>
                </c:pt>
                <c:pt idx="4626">
                  <c:v>-5.3642462322078799E-6</c:v>
                </c:pt>
                <c:pt idx="4627">
                  <c:v>1.08151915019849E-6</c:v>
                </c:pt>
                <c:pt idx="4628">
                  <c:v>7.9289378506284403E-6</c:v>
                </c:pt>
                <c:pt idx="4629">
                  <c:v>1.5111207391173801E-5</c:v>
                </c:pt>
                <c:pt idx="4630">
                  <c:v>2.2558410497828902E-5</c:v>
                </c:pt>
                <c:pt idx="4631">
                  <c:v>3.0199537156569899E-5</c:v>
                </c:pt>
                <c:pt idx="4632">
                  <c:v>3.7965635205447201E-5</c:v>
                </c:pt>
                <c:pt idx="4633">
                  <c:v>4.5793789768183699E-5</c:v>
                </c:pt>
                <c:pt idx="4634">
                  <c:v>5.3630946433683201E-5</c:v>
                </c:pt>
                <c:pt idx="4635">
                  <c:v>6.1436291122005096E-5</c:v>
                </c:pt>
                <c:pt idx="4636">
                  <c:v>6.9181249106386398E-5</c:v>
                </c:pt>
                <c:pt idx="4637">
                  <c:v>7.6847035038278395E-5</c:v>
                </c:pt>
                <c:pt idx="4638">
                  <c:v>8.4420621650041294E-5</c:v>
                </c:pt>
                <c:pt idx="4639">
                  <c:v>9.1890506493910102E-5</c:v>
                </c:pt>
                <c:pt idx="4640">
                  <c:v>9.9243488102168396E-5</c:v>
                </c:pt>
                <c:pt idx="4641">
                  <c:v>1.0646295016645401E-4</c:v>
                </c:pt>
                <c:pt idx="4642">
                  <c:v>1.1352841464273301E-4</c:v>
                </c:pt>
                <c:pt idx="4643">
                  <c:v>1.20415955251237E-4</c:v>
                </c:pt>
                <c:pt idx="4644">
                  <c:v>1.2709955978827301E-4</c:v>
                </c:pt>
                <c:pt idx="4645">
                  <c:v>1.3355403523355501E-4</c:v>
                </c:pt>
                <c:pt idx="4646">
                  <c:v>1.3975970950801101E-4</c:v>
                </c:pt>
                <c:pt idx="4647">
                  <c:v>1.4570790950129499E-4</c:v>
                </c:pt>
                <c:pt idx="4648">
                  <c:v>1.51404951075692E-4</c:v>
                </c:pt>
                <c:pt idx="4649">
                  <c:v>1.5687235507721699E-4</c:v>
                </c:pt>
                <c:pt idx="4650">
                  <c:v>1.62142389069613E-4</c:v>
                </c:pt>
                <c:pt idx="4651">
                  <c:v>1.6724983207026201E-4</c:v>
                </c:pt>
                <c:pt idx="4652">
                  <c:v>1.7222219834889599E-4</c:v>
                </c:pt>
                <c:pt idx="4653">
                  <c:v>1.77071587307604E-4</c:v>
                </c:pt>
                <c:pt idx="4654">
                  <c:v>1.8179172897803101E-4</c:v>
                </c:pt>
                <c:pt idx="4655">
                  <c:v>1.86362529725919E-4</c:v>
                </c:pt>
                <c:pt idx="4656">
                  <c:v>1.90760895739823E-4</c:v>
                </c:pt>
                <c:pt idx="4657">
                  <c:v>1.9497267202172599E-4</c:v>
                </c:pt>
                <c:pt idx="4658">
                  <c:v>1.98999385019612E-4</c:v>
                </c:pt>
                <c:pt idx="4659">
                  <c:v>2.0285641281924299E-4</c:v>
                </c:pt>
                <c:pt idx="4660">
                  <c:v>2.0656343960158299E-4</c:v>
                </c:pt>
                <c:pt idx="4661">
                  <c:v>2.10130780572481E-4</c:v>
                </c:pt>
                <c:pt idx="4662">
                  <c:v>2.1354743951198201E-4</c:v>
                </c:pt>
                <c:pt idx="4663">
                  <c:v>2.1677851362515301E-4</c:v>
                </c:pt>
                <c:pt idx="4664">
                  <c:v>2.1977632932217999E-4</c:v>
                </c:pt>
                <c:pt idx="4665">
                  <c:v>2.22500426976241E-4</c:v>
                </c:pt>
                <c:pt idx="4666">
                  <c:v>2.2493388822729699E-4</c:v>
                </c:pt>
                <c:pt idx="4667">
                  <c:v>2.2708556500847601E-4</c:v>
                </c:pt>
                <c:pt idx="4668">
                  <c:v>2.28974605947115E-4</c:v>
                </c:pt>
                <c:pt idx="4669">
                  <c:v>2.3060459477891799E-4</c:v>
                </c:pt>
                <c:pt idx="4670">
                  <c:v>2.3194778458919901E-4</c:v>
                </c:pt>
                <c:pt idx="4671">
                  <c:v>2.3295680788172599E-4</c:v>
                </c:pt>
                <c:pt idx="4672">
                  <c:v>2.33596085219961E-4</c:v>
                </c:pt>
                <c:pt idx="4673">
                  <c:v>2.33865375642444E-4</c:v>
                </c:pt>
                <c:pt idx="4674">
                  <c:v>2.3379663057123101E-4</c:v>
                </c:pt>
                <c:pt idx="4675">
                  <c:v>2.3343004519077901E-4</c:v>
                </c:pt>
                <c:pt idx="4676">
                  <c:v>2.3277359725275501E-4</c:v>
                </c:pt>
                <c:pt idx="4677">
                  <c:v>2.31778214007074E-4</c:v>
                </c:pt>
                <c:pt idx="4678">
                  <c:v>2.3037080577521601E-4</c:v>
                </c:pt>
                <c:pt idx="4679">
                  <c:v>2.2852080375383499E-4</c:v>
                </c:pt>
                <c:pt idx="4680">
                  <c:v>2.26270887869294E-4</c:v>
                </c:pt>
                <c:pt idx="4681">
                  <c:v>2.23706446250712E-4</c:v>
                </c:pt>
                <c:pt idx="4682">
                  <c:v>2.20901026792084E-4</c:v>
                </c:pt>
                <c:pt idx="4683">
                  <c:v>2.17820775921806E-4</c:v>
                </c:pt>
                <c:pt idx="4684">
                  <c:v>2.1435731622927799E-4</c:v>
                </c:pt>
                <c:pt idx="4685">
                  <c:v>2.10482363624908E-4</c:v>
                </c:pt>
                <c:pt idx="4686">
                  <c:v>2.06303285118561E-4</c:v>
                </c:pt>
                <c:pt idx="4687">
                  <c:v>2.0197383047830501E-4</c:v>
                </c:pt>
                <c:pt idx="4688">
                  <c:v>1.9758931394800699E-4</c:v>
                </c:pt>
                <c:pt idx="4689">
                  <c:v>1.9294716105757199E-4</c:v>
                </c:pt>
                <c:pt idx="4690">
                  <c:v>1.87941753236929E-4</c:v>
                </c:pt>
                <c:pt idx="4691">
                  <c:v>1.8278067849335499E-4</c:v>
                </c:pt>
                <c:pt idx="4692">
                  <c:v>1.7772400327887699E-4</c:v>
                </c:pt>
                <c:pt idx="4693">
                  <c:v>1.72874478992194E-4</c:v>
                </c:pt>
                <c:pt idx="4694">
                  <c:v>1.6819812279250299E-4</c:v>
                </c:pt>
                <c:pt idx="4695">
                  <c:v>1.6287636838300401E-4</c:v>
                </c:pt>
                <c:pt idx="4696">
                  <c:v>1.5750446590096401E-4</c:v>
                </c:pt>
                <c:pt idx="4697">
                  <c:v>1.5265694480342501E-4</c:v>
                </c:pt>
                <c:pt idx="4698">
                  <c:v>1.48333721156752E-4</c:v>
                </c:pt>
                <c:pt idx="4699">
                  <c:v>1.4435282063447901E-4</c:v>
                </c:pt>
                <c:pt idx="4700">
                  <c:v>1.4259993913463701E-4</c:v>
                </c:pt>
                <c:pt idx="4701">
                  <c:v>1.5351378775789801E-4</c:v>
                </c:pt>
                <c:pt idx="4702">
                  <c:v>1.6647661440681501E-4</c:v>
                </c:pt>
                <c:pt idx="4703">
                  <c:v>1.79154058377802E-4</c:v>
                </c:pt>
                <c:pt idx="4704">
                  <c:v>1.91263539288534E-4</c:v>
                </c:pt>
                <c:pt idx="4705">
                  <c:v>2.02825821319746E-4</c:v>
                </c:pt>
                <c:pt idx="4706">
                  <c:v>2.13892044711895E-4</c:v>
                </c:pt>
                <c:pt idx="4707">
                  <c:v>2.2451113121580601E-4</c:v>
                </c:pt>
                <c:pt idx="4708">
                  <c:v>2.34727134701469E-4</c:v>
                </c:pt>
                <c:pt idx="4709">
                  <c:v>2.4457933842701198E-4</c:v>
                </c:pt>
                <c:pt idx="4710">
                  <c:v>2.5410256534779302E-4</c:v>
                </c:pt>
                <c:pt idx="4711">
                  <c:v>2.6332751966993501E-4</c:v>
                </c:pt>
                <c:pt idx="4712">
                  <c:v>2.7228114686700302E-4</c:v>
                </c:pt>
                <c:pt idx="4713">
                  <c:v>2.8098700780940098E-4</c:v>
                </c:pt>
                <c:pt idx="4714">
                  <c:v>2.8946566208863401E-4</c:v>
                </c:pt>
                <c:pt idx="4715">
                  <c:v>2.9773505469066002E-4</c:v>
                </c:pt>
                <c:pt idx="4716">
                  <c:v>3.05810899466853E-4</c:v>
                </c:pt>
                <c:pt idx="4717">
                  <c:v>3.1370705253177497E-4</c:v>
                </c:pt>
                <c:pt idx="4718">
                  <c:v>3.2143586878231401E-4</c:v>
                </c:pt>
                <c:pt idx="4719">
                  <c:v>3.2900853502609498E-4</c:v>
                </c:pt>
                <c:pt idx="4720">
                  <c:v>3.36435373482539E-4</c:v>
                </c:pt>
                <c:pt idx="4721">
                  <c:v>3.4372610945641001E-4</c:v>
                </c:pt>
                <c:pt idx="4722">
                  <c:v>3.5089009670987603E-4</c:v>
                </c:pt>
                <c:pt idx="4723">
                  <c:v>3.57936493639372E-4</c:v>
                </c:pt>
                <c:pt idx="4724">
                  <c:v>3.6487438319971101E-4</c:v>
                </c:pt>
                <c:pt idx="4725">
                  <c:v>3.7171283014733098E-4</c:v>
                </c:pt>
                <c:pt idx="4726">
                  <c:v>3.7846087108739601E-4</c:v>
                </c:pt>
                <c:pt idx="4727">
                  <c:v>3.8512743624322099E-4</c:v>
                </c:pt>
                <c:pt idx="4728">
                  <c:v>3.9172120665481499E-4</c:v>
                </c:pt>
                <c:pt idx="4729">
                  <c:v>3.9825041605155497E-4</c:v>
                </c:pt>
                <c:pt idx="4730">
                  <c:v>4.0472261199329799E-4</c:v>
                </c:pt>
                <c:pt idx="4731">
                  <c:v>4.1114439497790803E-4</c:v>
                </c:pt>
                <c:pt idx="4732">
                  <c:v>4.1752115615746702E-4</c:v>
                </c:pt>
                <c:pt idx="4733">
                  <c:v>4.23856833544947E-4</c:v>
                </c:pt>
                <c:pt idx="4734">
                  <c:v>4.30153703078292E-4</c:v>
                </c:pt>
                <c:pt idx="4735">
                  <c:v>4.3641221508708102E-4</c:v>
                </c:pt>
                <c:pt idx="4736">
                  <c:v>4.4263087941208402E-4</c:v>
                </c:pt>
                <c:pt idx="4737">
                  <c:v>4.4880619470142002E-4</c:v>
                </c:pt>
                <c:pt idx="4738">
                  <c:v>4.5493261030313698E-4</c:v>
                </c:pt>
                <c:pt idx="4739">
                  <c:v>4.6100250359867298E-4</c:v>
                </c:pt>
                <c:pt idx="4740">
                  <c:v>4.6700615222804501E-4</c:v>
                </c:pt>
                <c:pt idx="4741">
                  <c:v>4.7293167980739799E-4</c:v>
                </c:pt>
                <c:pt idx="4742">
                  <c:v>4.7876495551685798E-4</c:v>
                </c:pt>
                <c:pt idx="4743">
                  <c:v>4.8448943219605401E-4</c:v>
                </c:pt>
                <c:pt idx="4744">
                  <c:v>4.9008591401222801E-4</c:v>
                </c:pt>
                <c:pt idx="4745">
                  <c:v>4.9553225293718598E-4</c:v>
                </c:pt>
                <c:pt idx="4746">
                  <c:v>5.00802982693665E-4</c:v>
                </c:pt>
                <c:pt idx="4747">
                  <c:v>5.0586890897759201E-4</c:v>
                </c:pt>
                <c:pt idx="4748">
                  <c:v>5.1069668506475703E-4</c:v>
                </c:pt>
                <c:pt idx="4749">
                  <c:v>5.1524841175948702E-4</c:v>
                </c:pt>
                <c:pt idx="4750">
                  <c:v>5.1948130936742905E-4</c:v>
                </c:pt>
                <c:pt idx="4751">
                  <c:v>5.2334751622124095E-4</c:v>
                </c:pt>
                <c:pt idx="4752">
                  <c:v>5.2679407241548704E-4</c:v>
                </c:pt>
                <c:pt idx="4753">
                  <c:v>5.2976314790754097E-4</c:v>
                </c:pt>
                <c:pt idx="4754">
                  <c:v>5.3219257010240096E-4</c:v>
                </c:pt>
                <c:pt idx="4755">
                  <c:v>5.3401669665588305E-4</c:v>
                </c:pt>
                <c:pt idx="4756">
                  <c:v>5.3516766396275405E-4</c:v>
                </c:pt>
                <c:pt idx="4757">
                  <c:v>5.3557702055723601E-4</c:v>
                </c:pt>
                <c:pt idx="4758">
                  <c:v>5.3517772799632996E-4</c:v>
                </c:pt>
                <c:pt idx="4759">
                  <c:v>5.3390648105551596E-4</c:v>
                </c:pt>
                <c:pt idx="4760">
                  <c:v>5.3170626640626701E-4</c:v>
                </c:pt>
                <c:pt idx="4761">
                  <c:v>5.28529047276854E-4</c:v>
                </c:pt>
                <c:pt idx="4762">
                  <c:v>5.2433843434673995E-4</c:v>
                </c:pt>
                <c:pt idx="4763">
                  <c:v>5.1911218384981901E-4</c:v>
                </c:pt>
                <c:pt idx="4764">
                  <c:v>5.1284435577840005E-4</c:v>
                </c:pt>
                <c:pt idx="4765">
                  <c:v>5.0554697055081599E-4</c:v>
                </c:pt>
                <c:pt idx="4766">
                  <c:v>4.9725102258789703E-4</c:v>
                </c:pt>
                <c:pt idx="4767">
                  <c:v>4.8800674338349899E-4</c:v>
                </c:pt>
                <c:pt idx="4768">
                  <c:v>4.77883052595794E-4</c:v>
                </c:pt>
                <c:pt idx="4769">
                  <c:v>4.66966189631468E-4</c:v>
                </c:pt>
                <c:pt idx="4770">
                  <c:v>4.5535757520559901E-4</c:v>
                </c:pt>
                <c:pt idx="4771">
                  <c:v>4.4317100694517801E-4</c:v>
                </c:pt>
                <c:pt idx="4772">
                  <c:v>4.3052933990841302E-4</c:v>
                </c:pt>
                <c:pt idx="4773">
                  <c:v>4.17560837373113E-4</c:v>
                </c:pt>
                <c:pt idx="4774">
                  <c:v>4.0439539624060998E-4</c:v>
                </c:pt>
                <c:pt idx="4775">
                  <c:v>3.9116085348370601E-4</c:v>
                </c:pt>
                <c:pt idx="4776">
                  <c:v>3.7797956567255998E-4</c:v>
                </c:pt>
                <c:pt idx="4777">
                  <c:v>3.6496542489614201E-4</c:v>
                </c:pt>
                <c:pt idx="4778">
                  <c:v>3.5222143487766399E-4</c:v>
                </c:pt>
                <c:pt idx="4779">
                  <c:v>3.3983792513385001E-4</c:v>
                </c:pt>
                <c:pt idx="4780">
                  <c:v>3.2789143330412399E-4</c:v>
                </c:pt>
                <c:pt idx="4781">
                  <c:v>3.1644424065495103E-4</c:v>
                </c:pt>
                <c:pt idx="4782">
                  <c:v>3.0554450688860801E-4</c:v>
                </c:pt>
                <c:pt idx="4783">
                  <c:v>2.9522692034416898E-4</c:v>
                </c:pt>
                <c:pt idx="4784">
                  <c:v>2.8551375986222798E-4</c:v>
                </c:pt>
                <c:pt idx="4785">
                  <c:v>2.7641625520337599E-4</c:v>
                </c:pt>
                <c:pt idx="4786">
                  <c:v>2.6793613314701802E-4</c:v>
                </c:pt>
                <c:pt idx="4787">
                  <c:v>2.6006724465943399E-4</c:v>
                </c:pt>
                <c:pt idx="4788">
                  <c:v>2.5279718273761299E-4</c:v>
                </c:pt>
                <c:pt idx="4789">
                  <c:v>2.4610881845945698E-4</c:v>
                </c:pt>
                <c:pt idx="4790">
                  <c:v>2.39981702237281E-4</c:v>
                </c:pt>
                <c:pt idx="4791">
                  <c:v>2.34393296403555E-4</c:v>
                </c:pt>
                <c:pt idx="4792">
                  <c:v>2.2932002259558299E-4</c:v>
                </c:pt>
                <c:pt idx="4793">
                  <c:v>2.24738121962467E-4</c:v>
                </c:pt>
                <c:pt idx="4794">
                  <c:v>2.2062433747205499E-4</c:v>
                </c:pt>
                <c:pt idx="4795">
                  <c:v>2.16956435436367E-4</c:v>
                </c:pt>
                <c:pt idx="4796">
                  <c:v>2.13713588013366E-4</c:v>
                </c:pt>
                <c:pt idx="4797">
                  <c:v>2.1087664031704299E-4</c:v>
                </c:pt>
                <c:pt idx="4798">
                  <c:v>2.0842828543817001E-4</c:v>
                </c:pt>
                <c:pt idx="4799">
                  <c:v>2.0635316874586799E-4</c:v>
                </c:pt>
                <c:pt idx="4800">
                  <c:v>2.04637939878271E-4</c:v>
                </c:pt>
                <c:pt idx="4801">
                  <c:v>2.0327126733791999E-4</c:v>
                </c:pt>
                <c:pt idx="4802">
                  <c:v>2.02243826983154E-4</c:v>
                </c:pt>
                <c:pt idx="4803">
                  <c:v>2.01548272242418E-4</c:v>
                </c:pt>
                <c:pt idx="4804">
                  <c:v>2.01179190764514E-4</c:v>
                </c:pt>
                <c:pt idx="4805">
                  <c:v>2.0113304955875699E-4</c:v>
                </c:pt>
                <c:pt idx="4806">
                  <c:v>2.01408128512765E-4</c:v>
                </c:pt>
                <c:pt idx="4807">
                  <c:v>2.0200444049563599E-4</c:v>
                </c:pt>
                <c:pt idx="4808">
                  <c:v>2.0292363502808701E-4</c:v>
                </c:pt>
                <c:pt idx="4809">
                  <c:v>2.04168881687128E-4</c:v>
                </c:pt>
                <c:pt idx="4810">
                  <c:v>2.0574472897148899E-4</c:v>
                </c:pt>
                <c:pt idx="4811">
                  <c:v>2.07656934254723E-4</c:v>
                </c:pt>
                <c:pt idx="4812">
                  <c:v>2.09912260676695E-4</c:v>
                </c:pt>
                <c:pt idx="4813">
                  <c:v>2.1251823736238799E-4</c:v>
                </c:pt>
                <c:pt idx="4814">
                  <c:v>2.1548288020729301E-4</c:v>
                </c:pt>
                <c:pt idx="4815">
                  <c:v>2.1881437162936501E-4</c:v>
                </c:pt>
                <c:pt idx="4816">
                  <c:v>2.22520699151098E-4</c:v>
                </c:pt>
                <c:pt idx="4817">
                  <c:v>2.2660925442190199E-4</c:v>
                </c:pt>
                <c:pt idx="4818">
                  <c:v>2.3108639628330199E-4</c:v>
                </c:pt>
                <c:pt idx="4819">
                  <c:v>2.3595698365901199E-4</c:v>
                </c:pt>
                <c:pt idx="4820">
                  <c:v>2.4122388633745001E-4</c:v>
                </c:pt>
                <c:pt idx="4821">
                  <c:v>2.4688748400237599E-4</c:v>
                </c:pt>
                <c:pt idx="4822">
                  <c:v>2.5294516603647198E-4</c:v>
                </c:pt>
                <c:pt idx="4823">
                  <c:v>2.59390846538071E-4</c:v>
                </c:pt>
                <c:pt idx="4824">
                  <c:v>2.66214510513222E-4</c:v>
                </c:pt>
                <c:pt idx="4825">
                  <c:v>2.73401808198302E-4</c:v>
                </c:pt>
                <c:pt idx="4826">
                  <c:v>2.8093371481110899E-4</c:v>
                </c:pt>
                <c:pt idx="4827">
                  <c:v>2.8878627262425398E-4</c:v>
                </c:pt>
                <c:pt idx="4828">
                  <c:v>2.9693043104083599E-4</c:v>
                </c:pt>
                <c:pt idx="4829">
                  <c:v>3.0533199830811201E-4</c:v>
                </c:pt>
                <c:pt idx="4830">
                  <c:v>3.1395171565650999E-4</c:v>
                </c:pt>
                <c:pt idx="4831">
                  <c:v>3.2274546107527598E-4</c:v>
                </c:pt>
                <c:pt idx="4832">
                  <c:v>3.3166458575722502E-4</c:v>
                </c:pt>
                <c:pt idx="4833">
                  <c:v>3.4065638163293001E-4</c:v>
                </c:pt>
                <c:pt idx="4834">
                  <c:v>3.4966467357481601E-4</c:v>
                </c:pt>
                <c:pt idx="4835">
                  <c:v>3.58630525014583E-4</c:v>
                </c:pt>
                <c:pt idx="4836">
                  <c:v>3.67493041125756E-4</c:v>
                </c:pt>
                <c:pt idx="4837">
                  <c:v>3.7619024961580799E-4</c:v>
                </c:pt>
                <c:pt idx="4838">
                  <c:v>3.84660035770182E-4</c:v>
                </c:pt>
                <c:pt idx="4839">
                  <c:v>3.92841105881071E-4</c:v>
                </c:pt>
                <c:pt idx="4840">
                  <c:v>4.0067395171946701E-4</c:v>
                </c:pt>
                <c:pt idx="4841">
                  <c:v>4.0810178835666398E-4</c:v>
                </c:pt>
                <c:pt idx="4842">
                  <c:v>4.1507143843722997E-4</c:v>
                </c:pt>
                <c:pt idx="4843">
                  <c:v>4.2153413791226499E-4</c:v>
                </c:pt>
                <c:pt idx="4844">
                  <c:v>4.2744624116227998E-4</c:v>
                </c:pt>
                <c:pt idx="4845">
                  <c:v>4.3276980722157003E-4</c:v>
                </c:pt>
                <c:pt idx="4846">
                  <c:v>4.3747305326529502E-4</c:v>
                </c:pt>
                <c:pt idx="4847">
                  <c:v>4.4153066641013599E-4</c:v>
                </c:pt>
                <c:pt idx="4848">
                  <c:v>4.4492396996636998E-4</c:v>
                </c:pt>
                <c:pt idx="4849">
                  <c:v>4.4764094531922602E-4</c:v>
                </c:pt>
                <c:pt idx="4850">
                  <c:v>4.4967611537936999E-4</c:v>
                </c:pt>
                <c:pt idx="4851">
                  <c:v>4.5103029982175498E-4</c:v>
                </c:pt>
                <c:pt idx="4852">
                  <c:v>4.5171025596120598E-4</c:v>
                </c:pt>
                <c:pt idx="4853">
                  <c:v>4.5172822196925101E-4</c:v>
                </c:pt>
                <c:pt idx="4854">
                  <c:v>4.5110138114580001E-4</c:v>
                </c:pt>
                <c:pt idx="4855">
                  <c:v>4.49851267097073E-4</c:v>
                </c:pt>
                <c:pt idx="4856">
                  <c:v>4.4800312996048301E-4</c:v>
                </c:pt>
                <c:pt idx="4857">
                  <c:v>4.4558528332243899E-4</c:v>
                </c:pt>
                <c:pt idx="4858">
                  <c:v>4.42628450295047E-4</c:v>
                </c:pt>
                <c:pt idx="4859">
                  <c:v>4.3916512547602301E-4</c:v>
                </c:pt>
                <c:pt idx="4860">
                  <c:v>4.3522896735197301E-4</c:v>
                </c:pt>
                <c:pt idx="4861">
                  <c:v>4.3085423326308202E-4</c:v>
                </c:pt>
                <c:pt idx="4862">
                  <c:v>4.2607526646835101E-4</c:v>
                </c:pt>
                <c:pt idx="4863">
                  <c:v>4.2092604226496102E-4</c:v>
                </c:pt>
                <c:pt idx="4864">
                  <c:v>4.1543977763569502E-4</c:v>
                </c:pt>
                <c:pt idx="4865">
                  <c:v>4.0964860661595498E-4</c:v>
                </c:pt>
                <c:pt idx="4866">
                  <c:v>4.0358332155397502E-4</c:v>
                </c:pt>
                <c:pt idx="4867">
                  <c:v>3.9727317872733498E-4</c:v>
                </c:pt>
                <c:pt idx="4868">
                  <c:v>3.9074576539538798E-4</c:v>
                </c:pt>
                <c:pt idx="4869">
                  <c:v>3.8402692430937501E-4</c:v>
                </c:pt>
                <c:pt idx="4870">
                  <c:v>3.77140730950965E-4</c:v>
                </c:pt>
                <c:pt idx="4871">
                  <c:v>3.7010951829314303E-4</c:v>
                </c:pt>
                <c:pt idx="4872">
                  <c:v>3.62953943632912E-4</c:v>
                </c:pt>
                <c:pt idx="4873">
                  <c:v>3.5569309198600098E-4</c:v>
                </c:pt>
                <c:pt idx="4874">
                  <c:v>3.4834461061121101E-4</c:v>
                </c:pt>
                <c:pt idx="4875">
                  <c:v>3.4092486939952101E-4</c:v>
                </c:pt>
                <c:pt idx="4876">
                  <c:v>3.3344914207889898E-4</c:v>
                </c:pt>
                <c:pt idx="4877">
                  <c:v>3.25931803414669E-4</c:v>
                </c:pt>
                <c:pt idx="4878">
                  <c:v>3.1838653780023299E-4</c:v>
                </c:pt>
                <c:pt idx="4879">
                  <c:v>3.1082655481561201E-4</c:v>
                </c:pt>
                <c:pt idx="4880">
                  <c:v>3.0326480747190702E-4</c:v>
                </c:pt>
                <c:pt idx="4881">
                  <c:v>2.9571420895719501E-4</c:v>
                </c:pt>
                <c:pt idx="4882">
                  <c:v>2.8818784375952999E-4</c:v>
                </c:pt>
                <c:pt idx="4883">
                  <c:v>2.8069916907787901E-4</c:v>
                </c:pt>
                <c:pt idx="4884">
                  <c:v>2.7326220245896498E-4</c:v>
                </c:pt>
                <c:pt idx="4885">
                  <c:v>2.6589169163724599E-4</c:v>
                </c:pt>
                <c:pt idx="4886">
                  <c:v>2.5860326262830202E-4</c:v>
                </c:pt>
                <c:pt idx="4887">
                  <c:v>2.5141354225434302E-4</c:v>
                </c:pt>
                <c:pt idx="4888">
                  <c:v>2.4434025148439999E-4</c:v>
                </c:pt>
                <c:pt idx="4889">
                  <c:v>2.37402266268037E-4</c:v>
                </c:pt>
                <c:pt idx="4890">
                  <c:v>2.30619642942936E-4</c:v>
                </c:pt>
                <c:pt idx="4891">
                  <c:v>2.24013605811195E-4</c:v>
                </c:pt>
                <c:pt idx="4892">
                  <c:v>2.1760649510825601E-4</c:v>
                </c:pt>
                <c:pt idx="4893">
                  <c:v>2.1142167432763799E-4</c:v>
                </c:pt>
                <c:pt idx="4894">
                  <c:v>2.0548339670291299E-4</c:v>
                </c:pt>
                <c:pt idx="4895">
                  <c:v>1.9981663156837099E-4</c:v>
                </c:pt>
                <c:pt idx="4896">
                  <c:v>1.9444685229849E-4</c:v>
                </c:pt>
                <c:pt idx="4897">
                  <c:v>1.89399788535461E-4</c:v>
                </c:pt>
                <c:pt idx="4898">
                  <c:v>1.8470114642178201E-4</c:v>
                </c:pt>
                <c:pt idx="4899">
                  <c:v>1.80376301526501E-4</c:v>
                </c:pt>
                <c:pt idx="4900">
                  <c:v>1.76449970053565E-4</c:v>
                </c:pt>
                <c:pt idx="4901">
                  <c:v>1.72945864713398E-4</c:v>
                </c:pt>
                <c:pt idx="4902">
                  <c:v>1.69886342291351E-4</c:v>
                </c:pt>
                <c:pt idx="4903">
                  <c:v>1.6729205042943199E-4</c:v>
                </c:pt>
                <c:pt idx="4904">
                  <c:v>1.6518158142653799E-4</c:v>
                </c:pt>
                <c:pt idx="4905">
                  <c:v>1.6357114093941901E-4</c:v>
                </c:pt>
                <c:pt idx="4906">
                  <c:v>1.6247423932143901E-4</c:v>
                </c:pt>
                <c:pt idx="4907">
                  <c:v>1.6190141296660399E-4</c:v>
                </c:pt>
                <c:pt idx="4908">
                  <c:v>1.6185998243856901E-4</c:v>
                </c:pt>
                <c:pt idx="4909">
                  <c:v>1.6235385337288601E-4</c:v>
                </c:pt>
                <c:pt idx="4910">
                  <c:v>1.63383365168132E-4</c:v>
                </c:pt>
                <c:pt idx="4911">
                  <c:v>1.6494519135725001E-4</c:v>
                </c:pt>
                <c:pt idx="4912">
                  <c:v>1.6703229430973501E-4</c:v>
                </c:pt>
                <c:pt idx="4913">
                  <c:v>1.6963393559800199E-4</c:v>
                </c:pt>
                <c:pt idx="4914">
                  <c:v>1.72735742009944E-4</c:v>
                </c:pt>
                <c:pt idx="4915">
                  <c:v>1.76319825847695E-4</c:v>
                </c:pt>
                <c:pt idx="4916">
                  <c:v>1.8036495686282099E-4</c:v>
                </c:pt>
                <c:pt idx="4917">
                  <c:v>1.8484678198058999E-4</c:v>
                </c:pt>
                <c:pt idx="4918">
                  <c:v>1.89738087896854E-4</c:v>
                </c:pt>
                <c:pt idx="4919">
                  <c:v>1.95009100720828E-4</c:v>
                </c:pt>
                <c:pt idx="4920">
                  <c:v>2.00627816109939E-4</c:v>
                </c:pt>
                <c:pt idx="4921">
                  <c:v>2.06560352815616E-4</c:v>
                </c:pt>
                <c:pt idx="4922">
                  <c:v>2.1277132224063099E-4</c:v>
                </c:pt>
                <c:pt idx="4923">
                  <c:v>2.19224206500817E-4</c:v>
                </c:pt>
                <c:pt idx="4924">
                  <c:v>2.25881737580799E-4</c:v>
                </c:pt>
                <c:pt idx="4925">
                  <c:v>2.3270627046213999E-4</c:v>
                </c:pt>
                <c:pt idx="4926">
                  <c:v>2.3966014356443201E-4</c:v>
                </c:pt>
                <c:pt idx="4927">
                  <c:v>2.4670602045219698E-4</c:v>
                </c:pt>
                <c:pt idx="4928">
                  <c:v>2.5380720749597899E-4</c:v>
                </c:pt>
                <c:pt idx="4929">
                  <c:v>2.6092794300572401E-4</c:v>
                </c:pt>
                <c:pt idx="4930">
                  <c:v>2.6803365424827398E-4</c:v>
                </c:pt>
                <c:pt idx="4931">
                  <c:v>2.7509117968873599E-4</c:v>
                </c:pt>
                <c:pt idx="4932">
                  <c:v>2.8206895472910199E-4</c:v>
                </c:pt>
                <c:pt idx="4933">
                  <c:v>2.8893716013065501E-4</c:v>
                </c:pt>
                <c:pt idx="4934">
                  <c:v>2.9566783317616299E-4</c:v>
                </c:pt>
                <c:pt idx="4935">
                  <c:v>3.0223494243426699E-4</c:v>
                </c:pt>
                <c:pt idx="4936">
                  <c:v>3.0861442771595897E-4</c:v>
                </c:pt>
                <c:pt idx="4937">
                  <c:v>3.1478420745029102E-4</c:v>
                </c:pt>
                <c:pt idx="4938">
                  <c:v>3.20724156245591E-4</c:v>
                </c:pt>
                <c:pt idx="4939">
                  <c:v>3.2641605583971301E-4</c:v>
                </c:pt>
                <c:pt idx="4940">
                  <c:v>3.3184352297755299E-4</c:v>
                </c:pt>
                <c:pt idx="4941">
                  <c:v>3.3699191798848999E-4</c:v>
                </c:pt>
                <c:pt idx="4942">
                  <c:v>3.4184823797515299E-4</c:v>
                </c:pt>
                <c:pt idx="4943">
                  <c:v>3.4640099857432898E-4</c:v>
                </c:pt>
                <c:pt idx="4944">
                  <c:v>3.50640108218514E-4</c:v>
                </c:pt>
                <c:pt idx="4945">
                  <c:v>3.5455673872083701E-4</c:v>
                </c:pt>
                <c:pt idx="4946">
                  <c:v>3.58143195835527E-4</c:v>
                </c:pt>
                <c:pt idx="4947">
                  <c:v>3.61392793219258E-4</c:v>
                </c:pt>
                <c:pt idx="4948">
                  <c:v>3.6429973294374297E-4</c:v>
                </c:pt>
                <c:pt idx="4949">
                  <c:v>3.6685899539466699E-4</c:v>
                </c:pt>
                <c:pt idx="4950">
                  <c:v>3.6906624104338797E-4</c:v>
                </c:pt>
                <c:pt idx="4951">
                  <c:v>3.7091772620240302E-4</c:v>
                </c:pt>
                <c:pt idx="4952">
                  <c:v>3.72410234479166E-4</c:v>
                </c:pt>
                <c:pt idx="4953">
                  <c:v>3.7354102523104102E-4</c:v>
                </c:pt>
                <c:pt idx="4954">
                  <c:v>3.7430779990204E-4</c:v>
                </c:pt>
                <c:pt idx="4955">
                  <c:v>3.7470868669461699E-4</c:v>
                </c:pt>
                <c:pt idx="4956">
                  <c:v>3.7474224360211202E-4</c:v>
                </c:pt>
                <c:pt idx="4957">
                  <c:v>3.7440747940469898E-4</c:v>
                </c:pt>
                <c:pt idx="4958">
                  <c:v>3.7370389181913099E-4</c:v>
                </c:pt>
                <c:pt idx="4959">
                  <c:v>3.7263152159601801E-4</c:v>
                </c:pt>
                <c:pt idx="4960">
                  <c:v>3.7119102098366299E-4</c:v>
                </c:pt>
                <c:pt idx="4961">
                  <c:v>3.6938373463088101E-4</c:v>
                </c:pt>
                <c:pt idx="4962">
                  <c:v>3.6721179068911698E-4</c:v>
                </c:pt>
                <c:pt idx="4963">
                  <c:v>3.6467819960290902E-4</c:v>
                </c:pt>
                <c:pt idx="4964">
                  <c:v>3.6178695785346702E-4</c:v>
                </c:pt>
                <c:pt idx="4965">
                  <c:v>3.5854315374870898E-4</c:v>
                </c:pt>
                <c:pt idx="4966">
                  <c:v>3.5495307223958099E-4</c:v>
                </c:pt>
                <c:pt idx="4967">
                  <c:v>3.5102429569110199E-4</c:v>
                </c:pt>
                <c:pt idx="4968">
                  <c:v>3.4676579755052602E-4</c:v>
                </c:pt>
                <c:pt idx="4969">
                  <c:v>3.4218802593596702E-4</c:v>
                </c:pt>
                <c:pt idx="4970">
                  <c:v>3.3730297431704901E-4</c:v>
                </c:pt>
                <c:pt idx="4971">
                  <c:v>3.32124236673277E-4</c:v>
                </c:pt>
                <c:pt idx="4972">
                  <c:v>3.2666704479261303E-4</c:v>
                </c:pt>
                <c:pt idx="4973">
                  <c:v>3.2094828570738499E-4</c:v>
                </c:pt>
                <c:pt idx="4974">
                  <c:v>3.14986497650537E-4</c:v>
                </c:pt>
                <c:pt idx="4975">
                  <c:v>3.0880184334416001E-4</c:v>
                </c:pt>
                <c:pt idx="4976">
                  <c:v>3.0241605989470499E-4</c:v>
                </c:pt>
                <c:pt idx="4977">
                  <c:v>2.9585238505458402E-4</c:v>
                </c:pt>
                <c:pt idx="4978">
                  <c:v>2.8913546010643601E-4</c:v>
                </c:pt>
                <c:pt idx="4979">
                  <c:v>2.8229121012214798E-4</c:v>
                </c:pt>
                <c:pt idx="4980">
                  <c:v>2.75346702831521E-4</c:v>
                </c:pt>
                <c:pt idx="4981">
                  <c:v>2.6832998779328899E-4</c:v>
                </c:pt>
                <c:pt idx="4982">
                  <c:v>2.6126991798261203E-4</c:v>
                </c:pt>
                <c:pt idx="4983">
                  <c:v>2.5419595628369299E-4</c:v>
                </c:pt>
                <c:pt idx="4984">
                  <c:v>2.4713796969460399E-4</c:v>
                </c:pt>
                <c:pt idx="4985">
                  <c:v>2.4012601430614301E-4</c:v>
                </c:pt>
                <c:pt idx="4986">
                  <c:v>2.3319011430161199E-4</c:v>
                </c:pt>
                <c:pt idx="4987">
                  <c:v>2.26360038335943E-4</c:v>
                </c:pt>
                <c:pt idx="4988">
                  <c:v>2.1966507668870201E-4</c:v>
                </c:pt>
                <c:pt idx="4989">
                  <c:v>2.1313382254625399E-4</c:v>
                </c:pt>
                <c:pt idx="4990">
                  <c:v>2.06793960656087E-4</c:v>
                </c:pt>
                <c:pt idx="4991">
                  <c:v>2.0067206641500099E-4</c:v>
                </c:pt>
                <c:pt idx="4992">
                  <c:v>1.9479341820846801E-4</c:v>
                </c:pt>
                <c:pt idx="4993">
                  <c:v>1.89181825518364E-4</c:v>
                </c:pt>
                <c:pt idx="4994">
                  <c:v>1.8385947496909401E-4</c:v>
                </c:pt>
                <c:pt idx="4995">
                  <c:v>1.7884679609758599E-4</c:v>
                </c:pt>
                <c:pt idx="4996">
                  <c:v>1.74162348220915E-4</c:v>
                </c:pt>
                <c:pt idx="4997">
                  <c:v>1.69822729347178E-4</c:v>
                </c:pt>
                <c:pt idx="4998">
                  <c:v>1.65842507641239E-4</c:v>
                </c:pt>
                <c:pt idx="4999">
                  <c:v>1.6223417552755601E-4</c:v>
                </c:pt>
                <c:pt idx="5000">
                  <c:v>1.5900812609721899E-4</c:v>
                </c:pt>
                <c:pt idx="5001">
                  <c:v>1.56172651094667E-4</c:v>
                </c:pt>
                <c:pt idx="5002">
                  <c:v>1.5373395939930601E-4</c:v>
                </c:pt>
                <c:pt idx="5003">
                  <c:v>1.51696214595218E-4</c:v>
                </c:pt>
                <c:pt idx="5004">
                  <c:v>1.5006158994398301E-4</c:v>
                </c:pt>
                <c:pt idx="5005">
                  <c:v>1.4883033884551699E-4</c:v>
                </c:pt>
                <c:pt idx="5006">
                  <c:v>1.4800087869263199E-4</c:v>
                </c:pt>
                <c:pt idx="5007">
                  <c:v>1.4756988589824399E-4</c:v>
                </c:pt>
                <c:pt idx="5008">
                  <c:v>1.4753239980002799E-4</c:v>
                </c:pt>
                <c:pt idx="5009">
                  <c:v>1.4788193312483799E-4</c:v>
                </c:pt>
                <c:pt idx="5010">
                  <c:v>1.4861058672226799E-4</c:v>
                </c:pt>
                <c:pt idx="5011">
                  <c:v>1.49709166350263E-4</c:v>
                </c:pt>
                <c:pt idx="5012">
                  <c:v>1.5116729941182499E-4</c:v>
                </c:pt>
                <c:pt idx="5013">
                  <c:v>1.5297354969598999E-4</c:v>
                </c:pt>
                <c:pt idx="5014">
                  <c:v>1.55115528363293E-4</c:v>
                </c:pt>
                <c:pt idx="5015">
                  <c:v>1.5757999963041499E-4</c:v>
                </c:pt>
                <c:pt idx="5016">
                  <c:v>1.60352979844849E-4</c:v>
                </c:pt>
                <c:pt idx="5017">
                  <c:v>1.63419828892469E-4</c:v>
                </c:pt>
                <c:pt idx="5018">
                  <c:v>1.6676533314289801E-4</c:v>
                </c:pt>
                <c:pt idx="5019">
                  <c:v>1.7037377940389901E-4</c:v>
                </c:pt>
                <c:pt idx="5020">
                  <c:v>1.74229019621103E-4</c:v>
                </c:pt>
                <c:pt idx="5021">
                  <c:v>1.78314526317979E-4</c:v>
                </c:pt>
                <c:pt idx="5022">
                  <c:v>1.8261343901812199E-4</c:v>
                </c:pt>
                <c:pt idx="5023">
                  <c:v>1.87108602123256E-4</c:v>
                </c:pt>
                <c:pt idx="5024">
                  <c:v>1.9178259493163099E-4</c:v>
                </c:pt>
                <c:pt idx="5025">
                  <c:v>1.9661775466931099E-4</c:v>
                </c:pt>
                <c:pt idx="5026">
                  <c:v>2.0159619356801699E-4</c:v>
                </c:pt>
                <c:pt idx="5027">
                  <c:v>2.06699811155295E-4</c:v>
                </c:pt>
                <c:pt idx="5028">
                  <c:v>2.11910303023818E-4</c:v>
                </c:pt>
                <c:pt idx="5029">
                  <c:v>2.1720916741527199E-4</c:v>
                </c:pt>
                <c:pt idx="5030">
                  <c:v>2.2257771098976799E-4</c:v>
                </c:pt>
                <c:pt idx="5031">
                  <c:v>2.27997055153837E-4</c:v>
                </c:pt>
                <c:pt idx="5032">
                  <c:v>2.3344814428937001E-4</c:v>
                </c:pt>
                <c:pt idx="5033">
                  <c:v>2.38911757163278E-4</c:v>
                </c:pt>
                <c:pt idx="5034">
                  <c:v>2.4436852270487701E-4</c:v>
                </c:pt>
                <c:pt idx="5035">
                  <c:v>2.4979894121723297E-4</c:v>
                </c:pt>
                <c:pt idx="5036">
                  <c:v>2.5518341194268198E-4</c:v>
                </c:pt>
                <c:pt idx="5037">
                  <c:v>2.6050226773462702E-4</c:v>
                </c:pt>
                <c:pt idx="5038">
                  <c:v>2.6573581740130502E-4</c:v>
                </c:pt>
                <c:pt idx="5039">
                  <c:v>2.7086439608642202E-4</c:v>
                </c:pt>
                <c:pt idx="5040">
                  <c:v>2.7586842384084601E-4</c:v>
                </c:pt>
                <c:pt idx="5041">
                  <c:v>2.8072847232342202E-4</c:v>
                </c:pt>
                <c:pt idx="5042">
                  <c:v>2.8542533935214899E-4</c:v>
                </c:pt>
                <c:pt idx="5043">
                  <c:v>2.8994013081424901E-4</c:v>
                </c:pt>
                <c:pt idx="5044">
                  <c:v>2.9425434923959198E-4</c:v>
                </c:pt>
                <c:pt idx="5045">
                  <c:v>2.9834998815116701E-4</c:v>
                </c:pt>
                <c:pt idx="5046">
                  <c:v>3.0220963113290397E-4</c:v>
                </c:pt>
                <c:pt idx="5047">
                  <c:v>3.0581655440307199E-4</c:v>
                </c:pt>
                <c:pt idx="5048">
                  <c:v>3.0915483155404298E-4</c:v>
                </c:pt>
                <c:pt idx="5049">
                  <c:v>3.1220943901926E-4</c:v>
                </c:pt>
                <c:pt idx="5050">
                  <c:v>3.1496636075800801E-4</c:v>
                </c:pt>
                <c:pt idx="5051">
                  <c:v>3.1741269060952501E-4</c:v>
                </c:pt>
                <c:pt idx="5052">
                  <c:v>3.19536730761015E-4</c:v>
                </c:pt>
                <c:pt idx="5053">
                  <c:v>3.21328084799254E-4</c:v>
                </c:pt>
                <c:pt idx="5054">
                  <c:v>3.2277774387211397E-4</c:v>
                </c:pt>
                <c:pt idx="5055">
                  <c:v>3.23878164573086E-4</c:v>
                </c:pt>
                <c:pt idx="5056">
                  <c:v>3.2462333727670002E-4</c:v>
                </c:pt>
                <c:pt idx="5057">
                  <c:v>3.2500884379305399E-4</c:v>
                </c:pt>
                <c:pt idx="5058">
                  <c:v>3.2503190337207201E-4</c:v>
                </c:pt>
                <c:pt idx="5059">
                  <c:v>3.24691406269152E-4</c:v>
                </c:pt>
                <c:pt idx="5060">
                  <c:v>3.2398793427929198E-4</c:v>
                </c:pt>
                <c:pt idx="5061">
                  <c:v>3.2292376785230802E-4</c:v>
                </c:pt>
                <c:pt idx="5062">
                  <c:v>3.21502879613004E-4</c:v>
                </c:pt>
                <c:pt idx="5063">
                  <c:v>3.1973091432236202E-4</c:v>
                </c:pt>
                <c:pt idx="5064">
                  <c:v>3.1761515552471202E-4</c:v>
                </c:pt>
                <c:pt idx="5065">
                  <c:v>3.1516447932698001E-4</c:v>
                </c:pt>
                <c:pt idx="5066">
                  <c:v>3.1238929594547201E-4</c:v>
                </c:pt>
                <c:pt idx="5067">
                  <c:v>3.09301479829604E-4</c:v>
                </c:pt>
                <c:pt idx="5068">
                  <c:v>3.0591428932717698E-4</c:v>
                </c:pt>
                <c:pt idx="5069">
                  <c:v>3.02242276989565E-4</c:v>
                </c:pt>
                <c:pt idx="5070">
                  <c:v>2.9830119172531298E-4</c:v>
                </c:pt>
                <c:pt idx="5071">
                  <c:v>2.9410787409544798E-4</c:v>
                </c:pt>
                <c:pt idx="5072">
                  <c:v>2.8968014610239299E-4</c:v>
                </c:pt>
                <c:pt idx="5073">
                  <c:v>2.8503669685629398E-4</c:v>
                </c:pt>
                <c:pt idx="5074">
                  <c:v>2.8019696550796299E-4</c:v>
                </c:pt>
                <c:pt idx="5075">
                  <c:v>2.7518102281741299E-4</c:v>
                </c:pt>
                <c:pt idx="5076">
                  <c:v>2.7000945268229598E-4</c:v>
                </c:pt>
                <c:pt idx="5077">
                  <c:v>2.6470323488326798E-4</c:v>
                </c:pt>
                <c:pt idx="5078">
                  <c:v>2.5928363021571102E-4</c:v>
                </c:pt>
                <c:pt idx="5079">
                  <c:v>2.5377206907169003E-4</c:v>
                </c:pt>
                <c:pt idx="5080">
                  <c:v>2.48190044415668E-4</c:v>
                </c:pt>
                <c:pt idx="5081">
                  <c:v>2.4255900996510301E-4</c:v>
                </c:pt>
                <c:pt idx="5082">
                  <c:v>2.36900284246126E-4</c:v>
                </c:pt>
                <c:pt idx="5083">
                  <c:v>2.3123496104803E-4</c:v>
                </c:pt>
                <c:pt idx="5084">
                  <c:v>2.25583826651829E-4</c:v>
                </c:pt>
                <c:pt idx="5085">
                  <c:v>2.1996728406063301E-4</c:v>
                </c:pt>
                <c:pt idx="5086">
                  <c:v>2.14405284316235E-4</c:v>
                </c:pt>
                <c:pt idx="5087">
                  <c:v>2.08917264849873E-4</c:v>
                </c:pt>
                <c:pt idx="5088">
                  <c:v>2.03522094688276E-4</c:v>
                </c:pt>
                <c:pt idx="5089">
                  <c:v>1.98238026221064E-4</c:v>
                </c:pt>
                <c:pt idx="5090">
                  <c:v>1.9308265313439099E-4</c:v>
                </c:pt>
                <c:pt idx="5091">
                  <c:v>1.88072874029927E-4</c:v>
                </c:pt>
                <c:pt idx="5092">
                  <c:v>1.83224861179207E-4</c:v>
                </c:pt>
                <c:pt idx="5093">
                  <c:v>1.7855403381177099E-4</c:v>
                </c:pt>
                <c:pt idx="5094">
                  <c:v>1.7407503530188901E-4</c:v>
                </c:pt>
                <c:pt idx="5095">
                  <c:v>1.6980171360308401E-4</c:v>
                </c:pt>
                <c:pt idx="5096">
                  <c:v>1.6574710428176299E-4</c:v>
                </c:pt>
                <c:pt idx="5097">
                  <c:v>1.6192341552037501E-4</c:v>
                </c:pt>
                <c:pt idx="5098">
                  <c:v>1.5834201449567599E-4</c:v>
                </c:pt>
                <c:pt idx="5099">
                  <c:v>1.5501341458745E-4</c:v>
                </c:pt>
                <c:pt idx="5100">
                  <c:v>1.5194726293592001E-4</c:v>
                </c:pt>
                <c:pt idx="5101">
                  <c:v>1.4915232794016401E-4</c:v>
                </c:pt>
                <c:pt idx="5102">
                  <c:v>1.4663648637312099E-4</c:v>
                </c:pt>
                <c:pt idx="5103">
                  <c:v>1.44406709879035E-4</c:v>
                </c:pt>
                <c:pt idx="5104">
                  <c:v>1.4246905071413501E-4</c:v>
                </c:pt>
                <c:pt idx="5105">
                  <c:v>1.4082862668865899E-4</c:v>
                </c:pt>
                <c:pt idx="5106">
                  <c:v>1.3948960536557699E-4</c:v>
                </c:pt>
                <c:pt idx="5107">
                  <c:v>1.38455187666345E-4</c:v>
                </c:pt>
                <c:pt idx="5108">
                  <c:v>1.3772759112432199E-4</c:v>
                </c:pt>
                <c:pt idx="5109">
                  <c:v>1.3730803311020999E-4</c:v>
                </c:pt>
                <c:pt idx="5110">
                  <c:v>1.37196714428879E-4</c:v>
                </c:pt>
                <c:pt idx="5111">
                  <c:v>1.3739280375170499E-4</c:v>
                </c:pt>
                <c:pt idx="5112">
                  <c:v>1.37894423401412E-4</c:v>
                </c:pt>
                <c:pt idx="5113">
                  <c:v>1.38698637046339E-4</c:v>
                </c:pt>
                <c:pt idx="5114">
                  <c:v>1.3980143988699E-4</c:v>
                </c:pt>
                <c:pt idx="5115">
                  <c:v>1.4119775192921599E-4</c:v>
                </c:pt>
                <c:pt idx="5116">
                  <c:v>1.42881414935004E-4</c:v>
                </c:pt>
                <c:pt idx="5117">
                  <c:v>1.44845193623841E-4</c:v>
                </c:pt>
                <c:pt idx="5118">
                  <c:v>1.4708078166516199E-4</c:v>
                </c:pt>
                <c:pt idx="5119">
                  <c:v>1.4957881295634201E-4</c:v>
                </c:pt>
                <c:pt idx="5120">
                  <c:v>1.5232887862192399E-4</c:v>
                </c:pt>
                <c:pt idx="5121">
                  <c:v>1.5531955009958799E-4</c:v>
                </c:pt>
                <c:pt idx="5122">
                  <c:v>1.5853840859822199E-4</c:v>
                </c:pt>
                <c:pt idx="5123">
                  <c:v>1.6197208112508999E-4</c:v>
                </c:pt>
                <c:pt idx="5124">
                  <c:v>1.6560628318432901E-4</c:v>
                </c:pt>
                <c:pt idx="5125">
                  <c:v>1.6942586814983599E-4</c:v>
                </c:pt>
                <c:pt idx="5126">
                  <c:v>1.7341488321412799E-4</c:v>
                </c:pt>
                <c:pt idx="5127">
                  <c:v>1.7755663171300701E-4</c:v>
                </c:pt>
                <c:pt idx="5128">
                  <c:v>1.8183374152597599E-4</c:v>
                </c:pt>
                <c:pt idx="5129">
                  <c:v>1.8622823915631301E-4</c:v>
                </c:pt>
                <c:pt idx="5130">
                  <c:v>1.9072162900445999E-4</c:v>
                </c:pt>
                <c:pt idx="5131">
                  <c:v>1.9529497726568899E-4</c:v>
                </c:pt>
                <c:pt idx="5132">
                  <c:v>1.9992899980942499E-4</c:v>
                </c:pt>
                <c:pt idx="5133">
                  <c:v>2.0460415333461499E-4</c:v>
                </c:pt>
                <c:pt idx="5134">
                  <c:v>2.0930072904411001E-4</c:v>
                </c:pt>
                <c:pt idx="5135">
                  <c:v>2.13998948042239E-4</c:v>
                </c:pt>
                <c:pt idx="5136">
                  <c:v>2.1867905763405199E-4</c:v>
                </c:pt>
                <c:pt idx="5137">
                  <c:v>2.23321427692473E-4</c:v>
                </c:pt>
                <c:pt idx="5138">
                  <c:v>2.2790664626091899E-4</c:v>
                </c:pt>
                <c:pt idx="5139">
                  <c:v>2.3241561357344599E-4</c:v>
                </c:pt>
                <c:pt idx="5140">
                  <c:v>2.3682963370179601E-4</c:v>
                </c:pt>
                <c:pt idx="5141">
                  <c:v>2.4113050307797101E-4</c:v>
                </c:pt>
                <c:pt idx="5142">
                  <c:v>2.4530059519123901E-4</c:v>
                </c:pt>
                <c:pt idx="5143">
                  <c:v>2.49322940818569E-4</c:v>
                </c:pt>
                <c:pt idx="5144">
                  <c:v>2.5318130321596498E-4</c:v>
                </c:pt>
                <c:pt idx="5145">
                  <c:v>2.5686024777367899E-4</c:v>
                </c:pt>
                <c:pt idx="5146">
                  <c:v>2.60345205719053E-4</c:v>
                </c:pt>
                <c:pt idx="5147">
                  <c:v>2.6362253153522402E-4</c:v>
                </c:pt>
                <c:pt idx="5148">
                  <c:v>2.6667955385040198E-4</c:v>
                </c:pt>
                <c:pt idx="5149">
                  <c:v>2.6950461963916501E-4</c:v>
                </c:pt>
                <c:pt idx="5150">
                  <c:v>2.7208713166265399E-4</c:v>
                </c:pt>
                <c:pt idx="5151">
                  <c:v>2.7441757915708698E-4</c:v>
                </c:pt>
                <c:pt idx="5152">
                  <c:v>2.7648756185813999E-4</c:v>
                </c:pt>
                <c:pt idx="5153">
                  <c:v>2.7828980752131097E-4</c:v>
                </c:pt>
                <c:pt idx="5154">
                  <c:v>2.79818183164043E-4</c:v>
                </c:pt>
                <c:pt idx="5155">
                  <c:v>2.81067700313291E-4</c:v>
                </c:pt>
                <c:pt idx="5156">
                  <c:v>2.8203451459160399E-4</c:v>
                </c:pt>
                <c:pt idx="5157">
                  <c:v>2.8271592001492802E-4</c:v>
                </c:pt>
                <c:pt idx="5158">
                  <c:v>2.8311033840610901E-4</c:v>
                </c:pt>
                <c:pt idx="5159">
                  <c:v>2.83217304349078E-4</c:v>
                </c:pt>
                <c:pt idx="5160">
                  <c:v>2.8303744612019703E-4</c:v>
                </c:pt>
                <c:pt idx="5161">
                  <c:v>2.8257246303534903E-4</c:v>
                </c:pt>
                <c:pt idx="5162">
                  <c:v>2.8182509964462901E-4</c:v>
                </c:pt>
                <c:pt idx="5163">
                  <c:v>2.8079911719146799E-4</c:v>
                </c:pt>
                <c:pt idx="5164">
                  <c:v>2.79499262730552E-4</c:v>
                </c:pt>
                <c:pt idx="5165">
                  <c:v>2.7793123626982801E-4</c:v>
                </c:pt>
                <c:pt idx="5166">
                  <c:v>2.7610165626731198E-4</c:v>
                </c:pt>
                <c:pt idx="5167">
                  <c:v>2.7401802377439001E-4</c:v>
                </c:pt>
                <c:pt idx="5168">
                  <c:v>2.7168868547501601E-4</c:v>
                </c:pt>
                <c:pt idx="5169">
                  <c:v>2.6912279582587802E-4</c:v>
                </c:pt>
                <c:pt idx="5170">
                  <c:v>2.6633027845743398E-4</c:v>
                </c:pt>
                <c:pt idx="5171">
                  <c:v>2.63321786950856E-4</c:v>
                </c:pt>
                <c:pt idx="5172">
                  <c:v>2.6010866506262801E-4</c:v>
                </c:pt>
                <c:pt idx="5173">
                  <c:v>2.5670290642771098E-4</c:v>
                </c:pt>
                <c:pt idx="5174">
                  <c:v>2.5311711373503601E-4</c:v>
                </c:pt>
                <c:pt idx="5175">
                  <c:v>2.4936445733627998E-4</c:v>
                </c:pt>
                <c:pt idx="5176">
                  <c:v>2.4545863322129299E-4</c:v>
                </c:pt>
                <c:pt idx="5177">
                  <c:v>2.4141382027180301E-4</c:v>
                </c:pt>
                <c:pt idx="5178">
                  <c:v>2.3724463668947001E-4</c:v>
                </c:pt>
                <c:pt idx="5179">
                  <c:v>2.32966095485483E-4</c:v>
                </c:pt>
                <c:pt idx="5180">
                  <c:v>2.28593558916635E-4</c:v>
                </c:pt>
                <c:pt idx="5181">
                  <c:v>2.2414269175736299E-4</c:v>
                </c:pt>
                <c:pt idx="5182">
                  <c:v>2.1962941330823499E-4</c:v>
                </c:pt>
                <c:pt idx="5183">
                  <c:v>2.1506984805864701E-4</c:v>
                </c:pt>
                <c:pt idx="5184">
                  <c:v>2.1048027494448499E-4</c:v>
                </c:pt>
                <c:pt idx="5185">
                  <c:v>2.0587707516966499E-4</c:v>
                </c:pt>
                <c:pt idx="5186">
                  <c:v>2.0127667859306601E-4</c:v>
                </c:pt>
                <c:pt idx="5187">
                  <c:v>1.9669550871860599E-4</c:v>
                </c:pt>
                <c:pt idx="5188">
                  <c:v>1.92149926365243E-4</c:v>
                </c:pt>
                <c:pt idx="5189">
                  <c:v>1.8765617213444699E-4</c:v>
                </c:pt>
                <c:pt idx="5190">
                  <c:v>1.8323030783441401E-4</c:v>
                </c:pt>
                <c:pt idx="5191">
                  <c:v>1.7888815706172901E-4</c:v>
                </c:pt>
                <c:pt idx="5192">
                  <c:v>1.746452451816E-4</c:v>
                </c:pt>
                <c:pt idx="5193">
                  <c:v>1.7051673898604199E-4</c:v>
                </c:pt>
                <c:pt idx="5194">
                  <c:v>1.6651738634464701E-4</c:v>
                </c:pt>
                <c:pt idx="5195">
                  <c:v>1.6266145619404099E-4</c:v>
                </c:pt>
                <c:pt idx="5196">
                  <c:v>1.5896267923894901E-4</c:v>
                </c:pt>
                <c:pt idx="5197">
                  <c:v>1.5543418975938499E-4</c:v>
                </c:pt>
                <c:pt idx="5198">
                  <c:v>1.5208846893431999E-4</c:v>
                </c:pt>
                <c:pt idx="5199">
                  <c:v>1.4893729010179201E-4</c:v>
                </c:pt>
                <c:pt idx="5200">
                  <c:v>1.4599166637853801E-4</c:v>
                </c:pt>
                <c:pt idx="5201">
                  <c:v>1.4326180105876901E-4</c:v>
                </c:pt>
                <c:pt idx="5202">
                  <c:v>1.4075704120156799E-4</c:v>
                </c:pt>
                <c:pt idx="5203">
                  <c:v>1.3848583479972399E-4</c:v>
                </c:pt>
                <c:pt idx="5204">
                  <c:v>1.3645569189992199E-4</c:v>
                </c:pt>
                <c:pt idx="5205">
                  <c:v>1.34673150015426E-4</c:v>
                </c:pt>
                <c:pt idx="5206">
                  <c:v>1.3314374413818001E-4</c:v>
                </c:pt>
                <c:pt idx="5207">
                  <c:v>1.31871981618288E-4</c:v>
                </c:pt>
                <c:pt idx="5208">
                  <c:v>1.3086132213575201E-4</c:v>
                </c:pt>
                <c:pt idx="5209">
                  <c:v>1.3011416294286099E-4</c:v>
                </c:pt>
                <c:pt idx="5210">
                  <c:v>1.2963182950664499E-4</c:v>
                </c:pt>
                <c:pt idx="5211">
                  <c:v>1.29414571630081E-4</c:v>
                </c:pt>
                <c:pt idx="5212">
                  <c:v>1.2946156507920301E-4</c:v>
                </c:pt>
                <c:pt idx="5213">
                  <c:v>1.2977091869174499E-4</c:v>
                </c:pt>
                <c:pt idx="5214">
                  <c:v>1.3033968689231401E-4</c:v>
                </c:pt>
                <c:pt idx="5215">
                  <c:v>1.31163887490147E-4</c:v>
                </c:pt>
                <c:pt idx="5216">
                  <c:v>1.3223852458906001E-4</c:v>
                </c:pt>
                <c:pt idx="5217">
                  <c:v>1.3355761639587501E-4</c:v>
                </c:pt>
                <c:pt idx="5218">
                  <c:v>1.35114227674134E-4</c:v>
                </c:pt>
                <c:pt idx="5219">
                  <c:v>1.3690050655473299E-4</c:v>
                </c:pt>
                <c:pt idx="5220">
                  <c:v>1.3890772538474101E-4</c:v>
                </c:pt>
                <c:pt idx="5221">
                  <c:v>1.41126325270377E-4</c:v>
                </c:pt>
                <c:pt idx="5222">
                  <c:v>1.4354596395024701E-4</c:v>
                </c:pt>
                <c:pt idx="5223">
                  <c:v>1.4615556662043899E-4</c:v>
                </c:pt>
                <c:pt idx="5224">
                  <c:v>1.48943379324147E-4</c:v>
                </c:pt>
                <c:pt idx="5225">
                  <c:v>1.5189702451492E-4</c:v>
                </c:pt>
                <c:pt idx="5226">
                  <c:v>1.5500355840422601E-4</c:v>
                </c:pt>
                <c:pt idx="5227">
                  <c:v>1.58249529710586E-4</c:v>
                </c:pt>
                <c:pt idx="5228">
                  <c:v>1.6162103943857399E-4</c:v>
                </c:pt>
                <c:pt idx="5229">
                  <c:v>1.6510380133114599E-4</c:v>
                </c:pt>
                <c:pt idx="5230">
                  <c:v>1.6868320265749301E-4</c:v>
                </c:pt>
                <c:pt idx="5231">
                  <c:v>1.7234436502036E-4</c:v>
                </c:pt>
                <c:pt idx="5232">
                  <c:v>1.7607220489093201E-4</c:v>
                </c:pt>
                <c:pt idx="5233">
                  <c:v>1.79851493605385E-4</c:v>
                </c:pt>
                <c:pt idx="5234">
                  <c:v>1.83666916584272E-4</c:v>
                </c:pt>
                <c:pt idx="5235">
                  <c:v>1.87503131563651E-4</c:v>
                </c:pt>
                <c:pt idx="5236">
                  <c:v>1.9134482565439699E-4</c:v>
                </c:pt>
                <c:pt idx="5237">
                  <c:v>1.9517677107314899E-4</c:v>
                </c:pt>
                <c:pt idx="5238">
                  <c:v>1.9898387941404201E-4</c:v>
                </c:pt>
                <c:pt idx="5239">
                  <c:v>2.02751254354533E-4</c:v>
                </c:pt>
                <c:pt idx="5240">
                  <c:v>2.0646424271056999E-4</c:v>
                </c:pt>
                <c:pt idx="5241">
                  <c:v>2.1010848377591701E-4</c:v>
                </c:pt>
                <c:pt idx="5242">
                  <c:v>2.13669956897266E-4</c:v>
                </c:pt>
                <c:pt idx="5243">
                  <c:v>2.1713502725060699E-4</c:v>
                </c:pt>
                <c:pt idx="5244">
                  <c:v>2.20490489795163E-4</c:v>
                </c:pt>
                <c:pt idx="5245">
                  <c:v>2.2372361138886E-4</c:v>
                </c:pt>
                <c:pt idx="5246">
                  <c:v>2.2682217105398299E-4</c:v>
                </c:pt>
                <c:pt idx="5247">
                  <c:v>2.2977449838327399E-4</c:v>
                </c:pt>
                <c:pt idx="5248">
                  <c:v>2.3256951007569901E-4</c:v>
                </c:pt>
                <c:pt idx="5249">
                  <c:v>2.3519674458742499E-4</c:v>
                </c:pt>
                <c:pt idx="5250">
                  <c:v>2.3764639487775801E-4</c:v>
                </c:pt>
                <c:pt idx="5251">
                  <c:v>2.39909339222065E-4</c:v>
                </c:pt>
                <c:pt idx="5252">
                  <c:v>2.4197717005456699E-4</c:v>
                </c:pt>
                <c:pt idx="5253">
                  <c:v>2.4384222079371399E-4</c:v>
                </c:pt>
                <c:pt idx="5254">
                  <c:v>2.4549759059205802E-4</c:v>
                </c:pt>
                <c:pt idx="5255">
                  <c:v>2.4693716694170002E-4</c:v>
                </c:pt>
                <c:pt idx="5256">
                  <c:v>2.48155646055796E-4</c:v>
                </c:pt>
                <c:pt idx="5257">
                  <c:v>2.4914855093683899E-4</c:v>
                </c:pt>
                <c:pt idx="5258">
                  <c:v>2.4991224703387797E-4</c:v>
                </c:pt>
                <c:pt idx="5259">
                  <c:v>2.504439553838E-4</c:v>
                </c:pt>
                <c:pt idx="5260">
                  <c:v>2.5074176312678699E-4</c:v>
                </c:pt>
                <c:pt idx="5261">
                  <c:v>2.5080463128321801E-4</c:v>
                </c:pt>
                <c:pt idx="5262">
                  <c:v>2.5063239967895501E-4</c:v>
                </c:pt>
                <c:pt idx="5263">
                  <c:v>2.5022578890832302E-4</c:v>
                </c:pt>
                <c:pt idx="5264">
                  <c:v>2.49586399229179E-4</c:v>
                </c:pt>
                <c:pt idx="5265">
                  <c:v>2.48716706292539E-4</c:v>
                </c:pt>
                <c:pt idx="5266">
                  <c:v>2.4762005362002302E-4</c:v>
                </c:pt>
                <c:pt idx="5267">
                  <c:v>2.4630064175605902E-4</c:v>
                </c:pt>
                <c:pt idx="5268">
                  <c:v>2.4476351403805903E-4</c:v>
                </c:pt>
                <c:pt idx="5269">
                  <c:v>2.43014538946518E-4</c:v>
                </c:pt>
                <c:pt idx="5270">
                  <c:v>2.41060389017956E-4</c:v>
                </c:pt>
                <c:pt idx="5271">
                  <c:v>2.3890851632643999E-4</c:v>
                </c:pt>
                <c:pt idx="5272">
                  <c:v>2.3656712456389501E-4</c:v>
                </c:pt>
                <c:pt idx="5273">
                  <c:v>2.34045137774958E-4</c:v>
                </c:pt>
                <c:pt idx="5274">
                  <c:v>2.3135216582856899E-4</c:v>
                </c:pt>
                <c:pt idx="5275">
                  <c:v>2.2849846673520899E-4</c:v>
                </c:pt>
                <c:pt idx="5276">
                  <c:v>2.2549490594537901E-4</c:v>
                </c:pt>
                <c:pt idx="5277">
                  <c:v>2.2235291279109701E-4</c:v>
                </c:pt>
                <c:pt idx="5278">
                  <c:v>2.1908443425740001E-4</c:v>
                </c:pt>
                <c:pt idx="5279">
                  <c:v>2.15701886294763E-4</c:v>
                </c:pt>
                <c:pt idx="5280">
                  <c:v>2.1221810290552001E-4</c:v>
                </c:pt>
                <c:pt idx="5281">
                  <c:v>2.0864628325744299E-4</c:v>
                </c:pt>
                <c:pt idx="5282">
                  <c:v>2.04999937095406E-4</c:v>
                </c:pt>
                <c:pt idx="5283">
                  <c:v>2.0129282873705399E-4</c:v>
                </c:pt>
                <c:pt idx="5284">
                  <c:v>1.97538919950638E-4</c:v>
                </c:pt>
                <c:pt idx="5285">
                  <c:v>1.93752312022272E-4</c:v>
                </c:pt>
                <c:pt idx="5286">
                  <c:v>1.89947187325878E-4</c:v>
                </c:pt>
                <c:pt idx="5287">
                  <c:v>1.8613775071185101E-4</c:v>
                </c:pt>
                <c:pt idx="5288">
                  <c:v>1.8233817103004799E-4</c:v>
                </c:pt>
                <c:pt idx="5289">
                  <c:v>1.7856252309908399E-4</c:v>
                </c:pt>
                <c:pt idx="5290">
                  <c:v>1.7482473042731799E-4</c:v>
                </c:pt>
                <c:pt idx="5291">
                  <c:v>1.71138508981349E-4</c:v>
                </c:pt>
                <c:pt idx="5292">
                  <c:v>1.6751731228563599E-4</c:v>
                </c:pt>
                <c:pt idx="5293">
                  <c:v>1.6397427812218601E-4</c:v>
                </c:pt>
                <c:pt idx="5294">
                  <c:v>1.6052217708243001E-4</c:v>
                </c:pt>
                <c:pt idx="5295">
                  <c:v>1.57173363204712E-4</c:v>
                </c:pt>
                <c:pt idx="5296">
                  <c:v>1.5393972691057101E-4</c:v>
                </c:pt>
                <c:pt idx="5297">
                  <c:v>1.50832650431614E-4</c:v>
                </c:pt>
                <c:pt idx="5298">
                  <c:v>1.47862965896471E-4</c:v>
                </c:pt>
                <c:pt idx="5299">
                  <c:v>1.45040916224603E-4</c:v>
                </c:pt>
                <c:pt idx="5300">
                  <c:v>1.4237611895079601E-4</c:v>
                </c:pt>
                <c:pt idx="5301">
                  <c:v>1.3987753308147E-4</c:v>
                </c:pt>
                <c:pt idx="5302">
                  <c:v>1.37553429061676E-4</c:v>
                </c:pt>
                <c:pt idx="5303">
                  <c:v>1.3541136191018601E-4</c:v>
                </c:pt>
                <c:pt idx="5304">
                  <c:v>1.3345814755967599E-4</c:v>
                </c:pt>
                <c:pt idx="5305">
                  <c:v>1.3169984241977799E-4</c:v>
                </c:pt>
                <c:pt idx="5306">
                  <c:v>1.3014172616307901E-4</c:v>
                </c:pt>
                <c:pt idx="5307">
                  <c:v>1.28788287717955E-4</c:v>
                </c:pt>
                <c:pt idx="5308">
                  <c:v>1.2764321443769499E-4</c:v>
                </c:pt>
                <c:pt idx="5309">
                  <c:v>1.2670938440262699E-4</c:v>
                </c:pt>
                <c:pt idx="5310">
                  <c:v>1.2598886180105299E-4</c:v>
                </c:pt>
                <c:pt idx="5311">
                  <c:v>1.2548289532560299E-4</c:v>
                </c:pt>
                <c:pt idx="5312">
                  <c:v>1.2519191951417799E-4</c:v>
                </c:pt>
                <c:pt idx="5313">
                  <c:v>1.2511555895876501E-4</c:v>
                </c:pt>
                <c:pt idx="5314">
                  <c:v>1.25252635301075E-4</c:v>
                </c:pt>
                <c:pt idx="5315">
                  <c:v>1.2560117693094099E-4</c:v>
                </c:pt>
                <c:pt idx="5316">
                  <c:v>1.2615843130155501E-4</c:v>
                </c:pt>
                <c:pt idx="5317">
                  <c:v>1.2692087977479599E-4</c:v>
                </c:pt>
                <c:pt idx="5318">
                  <c:v>1.2788425490980099E-4</c:v>
                </c:pt>
                <c:pt idx="5319">
                  <c:v>1.2904356010845399E-4</c:v>
                </c:pt>
                <c:pt idx="5320">
                  <c:v>1.30393091532312E-4</c:v>
                </c:pt>
                <c:pt idx="5321">
                  <c:v>1.31926462206511E-4</c:v>
                </c:pt>
                <c:pt idx="5322">
                  <c:v>1.33636628227138E-4</c:v>
                </c:pt>
                <c:pt idx="5323">
                  <c:v>1.3551591698931001E-4</c:v>
                </c:pt>
                <c:pt idx="5324">
                  <c:v>1.37556057353496E-4</c:v>
                </c:pt>
                <c:pt idx="5325">
                  <c:v>1.3974821166737799E-4</c:v>
                </c:pt>
                <c:pt idx="5326">
                  <c:v>1.4208300955966701E-4</c:v>
                </c:pt>
                <c:pt idx="5327">
                  <c:v>1.4455058342055001E-4</c:v>
                </c:pt>
                <c:pt idx="5328">
                  <c:v>1.4714060548091899E-4</c:v>
                </c:pt>
                <c:pt idx="5329">
                  <c:v>1.4984232639913701E-4</c:v>
                </c:pt>
                <c:pt idx="5330">
                  <c:v>1.5264461525971501E-4</c:v>
                </c:pt>
                <c:pt idx="5331">
                  <c:v>1.5553600088315901E-4</c:v>
                </c:pt>
                <c:pt idx="5332">
                  <c:v>1.5850471434017901E-4</c:v>
                </c:pt>
                <c:pt idx="5333">
                  <c:v>1.6153873255676801E-4</c:v>
                </c:pt>
                <c:pt idx="5334">
                  <c:v>1.6462582288925899E-4</c:v>
                </c:pt>
                <c:pt idx="5335">
                  <c:v>1.67753588540631E-4</c:v>
                </c:pt>
                <c:pt idx="5336">
                  <c:v>1.7090951468113101E-4</c:v>
                </c:pt>
                <c:pt idx="5337">
                  <c:v>1.7408101512788999E-4</c:v>
                </c:pt>
                <c:pt idx="5338">
                  <c:v>1.7725547942984901E-4</c:v>
                </c:pt>
                <c:pt idx="5339">
                  <c:v>1.8042032019614901E-4</c:v>
                </c:pt>
                <c:pt idx="5340">
                  <c:v>1.8356302049830599E-4</c:v>
                </c:pt>
                <c:pt idx="5341">
                  <c:v>1.86671181169342E-4</c:v>
                </c:pt>
                <c:pt idx="5342">
                  <c:v>1.89732567816565E-4</c:v>
                </c:pt>
                <c:pt idx="5343">
                  <c:v>1.92735157359218E-4</c:v>
                </c:pt>
                <c:pt idx="5344">
                  <c:v>1.9566718389788399E-4</c:v>
                </c:pt>
                <c:pt idx="5345">
                  <c:v>1.98517183719377E-4</c:v>
                </c:pt>
                <c:pt idx="5346">
                  <c:v>2.0127403923924099E-4</c:v>
                </c:pt>
                <c:pt idx="5347">
                  <c:v>2.0392702168373401E-4</c:v>
                </c:pt>
                <c:pt idx="5348">
                  <c:v>2.06465832314638E-4</c:v>
                </c:pt>
                <c:pt idx="5349">
                  <c:v>2.0888064200331999E-4</c:v>
                </c:pt>
                <c:pt idx="5350">
                  <c:v>2.1116212896521601E-4</c:v>
                </c:pt>
                <c:pt idx="5351">
                  <c:v>2.1330151447240101E-4</c:v>
                </c:pt>
                <c:pt idx="5352">
                  <c:v>2.15290596370041E-4</c:v>
                </c:pt>
                <c:pt idx="5353">
                  <c:v>2.1712178023224499E-4</c:v>
                </c:pt>
                <c:pt idx="5354">
                  <c:v>2.18788108004164E-4</c:v>
                </c:pt>
                <c:pt idx="5355">
                  <c:v>2.2028328398986699E-4</c:v>
                </c:pt>
                <c:pt idx="5356">
                  <c:v>2.2160169805955201E-4</c:v>
                </c:pt>
                <c:pt idx="5357">
                  <c:v>2.22738445964849E-4</c:v>
                </c:pt>
                <c:pt idx="5358">
                  <c:v>2.2368934666710901E-4</c:v>
                </c:pt>
                <c:pt idx="5359">
                  <c:v>2.24450956600579E-4</c:v>
                </c:pt>
                <c:pt idx="5360">
                  <c:v>2.25020580809959E-4</c:v>
                </c:pt>
                <c:pt idx="5361">
                  <c:v>2.2539628091985801E-4</c:v>
                </c:pt>
                <c:pt idx="5362">
                  <c:v>2.2557687991191699E-4</c:v>
                </c:pt>
                <c:pt idx="5363">
                  <c:v>2.2556196370364999E-4</c:v>
                </c:pt>
                <c:pt idx="5364">
                  <c:v>2.2535187954111501E-4</c:v>
                </c:pt>
                <c:pt idx="5365">
                  <c:v>2.2494773123529099E-4</c:v>
                </c:pt>
                <c:pt idx="5366">
                  <c:v>2.2435137128918399E-4</c:v>
                </c:pt>
                <c:pt idx="5367">
                  <c:v>2.2356538997914899E-4</c:v>
                </c:pt>
                <c:pt idx="5368">
                  <c:v>2.2259310146951401E-4</c:v>
                </c:pt>
                <c:pt idx="5369">
                  <c:v>2.21438527054183E-4</c:v>
                </c:pt>
                <c:pt idx="5370">
                  <c:v>2.2010637563234101E-4</c:v>
                </c:pt>
                <c:pt idx="5371">
                  <c:v>2.1860202153768199E-4</c:v>
                </c:pt>
                <c:pt idx="5372">
                  <c:v>2.16931479851522E-4</c:v>
                </c:pt>
                <c:pt idx="5373">
                  <c:v>2.1510137933983999E-4</c:v>
                </c:pt>
                <c:pt idx="5374">
                  <c:v>2.1311893316256801E-4</c:v>
                </c:pt>
                <c:pt idx="5375">
                  <c:v>2.1099190751036799E-4</c:v>
                </c:pt>
                <c:pt idx="5376">
                  <c:v>2.0872858832975499E-4</c:v>
                </c:pt>
                <c:pt idx="5377">
                  <c:v>2.0633774630166699E-4</c:v>
                </c:pt>
                <c:pt idx="5378">
                  <c:v>2.0382860024162401E-4</c:v>
                </c:pt>
                <c:pt idx="5379">
                  <c:v>2.01210779091471E-4</c:v>
                </c:pt>
                <c:pt idx="5380">
                  <c:v>1.984942826734E-4</c:v>
                </c:pt>
                <c:pt idx="5381">
                  <c:v>1.9568944137674901E-4</c:v>
                </c:pt>
                <c:pt idx="5382">
                  <c:v>1.9280687494684399E-4</c:v>
                </c:pt>
                <c:pt idx="5383">
                  <c:v>1.8985745054327501E-4</c:v>
                </c:pt>
                <c:pt idx="5384">
                  <c:v>1.8685224023232399E-4</c:v>
                </c:pt>
                <c:pt idx="5385">
                  <c:v>1.8380247807511801E-4</c:v>
                </c:pt>
                <c:pt idx="5386">
                  <c:v>1.8071951696945401E-4</c:v>
                </c:pt>
                <c:pt idx="5387">
                  <c:v>1.7761478539929699E-4</c:v>
                </c:pt>
                <c:pt idx="5388">
                  <c:v>1.7449974424174199E-4</c:v>
                </c:pt>
                <c:pt idx="5389">
                  <c:v>1.7138584377695E-4</c:v>
                </c:pt>
                <c:pt idx="5390">
                  <c:v>1.6828448104215101E-4</c:v>
                </c:pt>
                <c:pt idx="5391">
                  <c:v>1.6520695766647701E-4</c:v>
                </c:pt>
                <c:pt idx="5392">
                  <c:v>1.6216443831907899E-4</c:v>
                </c:pt>
                <c:pt idx="5393">
                  <c:v>1.5916790989884799E-4</c:v>
                </c:pt>
                <c:pt idx="5394">
                  <c:v>1.56228141590022E-4</c:v>
                </c:pt>
                <c:pt idx="5395">
                  <c:v>1.5335564590412401E-4</c:v>
                </c:pt>
                <c:pt idx="5396">
                  <c:v>1.50560640825021E-4</c:v>
                </c:pt>
                <c:pt idx="5397">
                  <c:v>1.4785301317033999E-4</c:v>
                </c:pt>
                <c:pt idx="5398">
                  <c:v>1.4524228327913199E-4</c:v>
                </c:pt>
                <c:pt idx="5399">
                  <c:v>1.42737571132359E-4</c:v>
                </c:pt>
                <c:pt idx="5400">
                  <c:v>1.4034756400957001E-4</c:v>
                </c:pt>
                <c:pt idx="5401">
                  <c:v>1.38080485781888E-4</c:v>
                </c:pt>
                <c:pt idx="5402">
                  <c:v>1.3594406793813099E-4</c:v>
                </c:pt>
                <c:pt idx="5403">
                  <c:v>1.33945522437487E-4</c:v>
                </c:pt>
                <c:pt idx="5404">
                  <c:v>1.3209151647852399E-4</c:v>
                </c:pt>
                <c:pt idx="5405">
                  <c:v>1.3038814927046001E-4</c:v>
                </c:pt>
                <c:pt idx="5406">
                  <c:v>1.2884093088839501E-4</c:v>
                </c:pt>
                <c:pt idx="5407">
                  <c:v>1.27454763289637E-4</c:v>
                </c:pt>
                <c:pt idx="5408">
                  <c:v>1.2623392356316099E-4</c:v>
                </c:pt>
                <c:pt idx="5409">
                  <c:v>1.2518204947876399E-4</c:v>
                </c:pt>
                <c:pt idx="5410">
                  <c:v>1.2430212739632701E-4</c:v>
                </c:pt>
                <c:pt idx="5411">
                  <c:v>1.2359648258898799E-4</c:v>
                </c:pt>
                <c:pt idx="5412">
                  <c:v>1.2306677202676499E-4</c:v>
                </c:pt>
                <c:pt idx="5413">
                  <c:v>1.2271397965932701E-4</c:v>
                </c:pt>
                <c:pt idx="5414">
                  <c:v>1.2253841422817601E-4</c:v>
                </c:pt>
                <c:pt idx="5415">
                  <c:v>1.22539709629481E-4</c:v>
                </c:pt>
                <c:pt idx="5416">
                  <c:v>1.2271682783926099E-4</c:v>
                </c:pt>
                <c:pt idx="5417">
                  <c:v>1.23068064402542E-4</c:v>
                </c:pt>
                <c:pt idx="5418">
                  <c:v>1.2359105647761099E-4</c:v>
                </c:pt>
                <c:pt idx="5419">
                  <c:v>1.2428279341561999E-4</c:v>
                </c:pt>
                <c:pt idx="5420">
                  <c:v>1.2513962984458599E-4</c:v>
                </c:pt>
                <c:pt idx="5421">
                  <c:v>1.2615730121545799E-4</c:v>
                </c:pt>
                <c:pt idx="5422">
                  <c:v>1.27330941756395E-4</c:v>
                </c:pt>
                <c:pt idx="5423">
                  <c:v>1.28655104769868E-4</c:v>
                </c:pt>
                <c:pt idx="5424">
                  <c:v>1.3012378519573301E-4</c:v>
                </c:pt>
                <c:pt idx="5425">
                  <c:v>1.3173044435219099E-4</c:v>
                </c:pt>
                <c:pt idx="5426">
                  <c:v>1.3346803675555401E-4</c:v>
                </c:pt>
                <c:pt idx="5427">
                  <c:v>1.35329038909209E-4</c:v>
                </c:pt>
                <c:pt idx="5428">
                  <c:v>1.37305479942115E-4</c:v>
                </c:pt>
                <c:pt idx="5429">
                  <c:v>1.3938897396771399E-4</c:v>
                </c:pt>
                <c:pt idx="5430">
                  <c:v>1.4157075402542401E-4</c:v>
                </c:pt>
                <c:pt idx="5431">
                  <c:v>1.4384170745889401E-4</c:v>
                </c:pt>
                <c:pt idx="5432">
                  <c:v>1.4619241257812299E-4</c:v>
                </c:pt>
                <c:pt idx="5433">
                  <c:v>1.4861317644634801E-4</c:v>
                </c:pt>
                <c:pt idx="5434">
                  <c:v>1.51094073627413E-4</c:v>
                </c:pt>
                <c:pt idx="5435">
                  <c:v>1.5362498572514701E-4</c:v>
                </c:pt>
                <c:pt idx="5436">
                  <c:v>1.5619564154313001E-4</c:v>
                </c:pt>
                <c:pt idx="5437">
                  <c:v>1.5879565769115001E-4</c:v>
                </c:pt>
                <c:pt idx="5438">
                  <c:v>1.61414579463642E-4</c:v>
                </c:pt>
                <c:pt idx="5439">
                  <c:v>1.6404192181543E-4</c:v>
                </c:pt>
                <c:pt idx="5440">
                  <c:v>1.6666721026119101E-4</c:v>
                </c:pt>
                <c:pt idx="5441">
                  <c:v>1.6928002152710099E-4</c:v>
                </c:pt>
                <c:pt idx="5442">
                  <c:v>1.7187002378620799E-4</c:v>
                </c:pt>
                <c:pt idx="5443">
                  <c:v>1.7442701631294999E-4</c:v>
                </c:pt>
                <c:pt idx="5444">
                  <c:v>1.7694096839710599E-4</c:v>
                </c:pt>
                <c:pt idx="5445">
                  <c:v>1.7940205736295599E-4</c:v>
                </c:pt>
                <c:pt idx="5446">
                  <c:v>1.81800705545733E-4</c:v>
                </c:pt>
                <c:pt idx="5447">
                  <c:v>1.8412761608435499E-4</c:v>
                </c:pt>
                <c:pt idx="5448">
                  <c:v>1.86373807396805E-4</c:v>
                </c:pt>
                <c:pt idx="5449">
                  <c:v>1.88530646212511E-4</c:v>
                </c:pt>
                <c:pt idx="5450">
                  <c:v>1.9058987904427201E-4</c:v>
                </c:pt>
                <c:pt idx="5451">
                  <c:v>1.9254366199093401E-4</c:v>
                </c:pt>
                <c:pt idx="5452">
                  <c:v>1.9438458877077099E-4</c:v>
                </c:pt>
                <c:pt idx="5453">
                  <c:v>1.96105716894498E-4</c:v>
                </c:pt>
                <c:pt idx="5454">
                  <c:v>1.97700591895888E-4</c:v>
                </c:pt>
                <c:pt idx="5455">
                  <c:v>1.9916326954697299E-4</c:v>
                </c:pt>
                <c:pt idx="5456">
                  <c:v>2.00488335993856E-4</c:v>
                </c:pt>
                <c:pt idx="5457">
                  <c:v>2.0167092575804399E-4</c:v>
                </c:pt>
                <c:pt idx="5458">
                  <c:v>2.0270673755699099E-4</c:v>
                </c:pt>
                <c:pt idx="5459">
                  <c:v>2.0359204790616899E-4</c:v>
                </c:pt>
                <c:pt idx="5460">
                  <c:v>2.04323722473364E-4</c:v>
                </c:pt>
                <c:pt idx="5461">
                  <c:v>2.04899225164104E-4</c:v>
                </c:pt>
                <c:pt idx="5462">
                  <c:v>2.05316624925077E-4</c:v>
                </c:pt>
                <c:pt idx="5463">
                  <c:v>2.0557460026011099E-4</c:v>
                </c:pt>
                <c:pt idx="5464">
                  <c:v>2.05672441460793E-4</c:v>
                </c:pt>
                <c:pt idx="5465">
                  <c:v>2.0561005056100301E-4</c:v>
                </c:pt>
                <c:pt idx="5466">
                  <c:v>2.0538793903170899E-4</c:v>
                </c:pt>
                <c:pt idx="5467">
                  <c:v>2.0500722323914399E-4</c:v>
                </c:pt>
                <c:pt idx="5468">
                  <c:v>2.04469617696088E-4</c:v>
                </c:pt>
                <c:pt idx="5469">
                  <c:v>2.0377742614244E-4</c:v>
                </c:pt>
                <c:pt idx="5470">
                  <c:v>2.0293353049746399E-4</c:v>
                </c:pt>
                <c:pt idx="5471">
                  <c:v>2.01941377732281E-4</c:v>
                </c:pt>
                <c:pt idx="5472">
                  <c:v>2.0080496471708699E-4</c:v>
                </c:pt>
                <c:pt idx="5473">
                  <c:v>1.9952882110348699E-4</c:v>
                </c:pt>
                <c:pt idx="5474">
                  <c:v>1.98117990308084E-4</c:v>
                </c:pt>
                <c:pt idx="5475">
                  <c:v>1.96578008669106E-4</c:v>
                </c:pt>
                <c:pt idx="5476">
                  <c:v>1.94914882853418E-4</c:v>
                </c:pt>
                <c:pt idx="5477">
                  <c:v>1.9313506559675501E-4</c:v>
                </c:pt>
                <c:pt idx="5478">
                  <c:v>1.9124542986534399E-4</c:v>
                </c:pt>
                <c:pt idx="5479">
                  <c:v>1.89253241532356E-4</c:v>
                </c:pt>
                <c:pt idx="5480">
                  <c:v>1.87166130667748E-4</c:v>
                </c:pt>
                <c:pt idx="5481">
                  <c:v>1.84992061545026E-4</c:v>
                </c:pt>
                <c:pt idx="5482">
                  <c:v>1.8273930147325799E-4</c:v>
                </c:pt>
                <c:pt idx="5483">
                  <c:v>1.8041638856729499E-4</c:v>
                </c:pt>
                <c:pt idx="5484">
                  <c:v>1.7803209857346599E-4</c:v>
                </c:pt>
                <c:pt idx="5485">
                  <c:v>1.7559541087216801E-4</c:v>
                </c:pt>
                <c:pt idx="5486">
                  <c:v>1.73115473782511E-4</c:v>
                </c:pt>
                <c:pt idx="5487">
                  <c:v>1.70601569297621E-4</c:v>
                </c:pt>
                <c:pt idx="5488">
                  <c:v>1.68063077382248E-4</c:v>
                </c:pt>
                <c:pt idx="5489">
                  <c:v>1.6550943996692901E-4</c:v>
                </c:pt>
                <c:pt idx="5490">
                  <c:v>1.6295012477508201E-4</c:v>
                </c:pt>
                <c:pt idx="5491">
                  <c:v>1.6039458912103099E-4</c:v>
                </c:pt>
                <c:pt idx="5492">
                  <c:v>1.5785224381801701E-4</c:v>
                </c:pt>
                <c:pt idx="5493">
                  <c:v>1.55332417335752E-4</c:v>
                </c:pt>
                <c:pt idx="5494">
                  <c:v>1.52844320346934E-4</c:v>
                </c:pt>
                <c:pt idx="5495">
                  <c:v>1.5039701080136699E-4</c:v>
                </c:pt>
                <c:pt idx="5496">
                  <c:v>1.4799935966492101E-4</c:v>
                </c:pt>
                <c:pt idx="5497">
                  <c:v>1.4566001745847801E-4</c:v>
                </c:pt>
                <c:pt idx="5498">
                  <c:v>1.4338738172921801E-4</c:v>
                </c:pt>
                <c:pt idx="5499">
                  <c:v>1.4118956558318999E-4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576304"/>
        <c:axId val="549570864"/>
      </c:scatterChart>
      <c:valAx>
        <c:axId val="549576304"/>
        <c:scaling>
          <c:orientation val="minMax"/>
          <c:max val="75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779687480272877"/>
              <c:y val="0.8958859262915694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0864"/>
        <c:crossesAt val="-0.2"/>
        <c:crossBetween val="midCat"/>
      </c:valAx>
      <c:valAx>
        <c:axId val="549570864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u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мм</a:t>
                </a:r>
              </a:p>
            </c:rich>
          </c:tx>
          <c:layout>
            <c:manualLayout>
              <c:xMode val="edge"/>
              <c:yMode val="edge"/>
              <c:x val="4.5733428163809826E-2"/>
              <c:y val="1.1146230583664024E-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6304"/>
        <c:crosses val="autoZero"/>
        <c:crossBetween val="midCat"/>
        <c:dispUnits>
          <c:custUnit val="1.0000000000000002E-3"/>
        </c:dispUnits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046680161772935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продольные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продольные!$B$1:$MHN$1</c:f>
              <c:numCache>
                <c:formatCode>General</c:formatCode>
                <c:ptCount val="9009"/>
                <c:pt idx="0">
                  <c:v>0</c:v>
                </c:pt>
                <c:pt idx="1">
                  <c:v>5.5506258582405002E-2</c:v>
                </c:pt>
                <c:pt idx="2">
                  <c:v>0.11101251716481</c:v>
                </c:pt>
                <c:pt idx="3">
                  <c:v>0.16651877574721499</c:v>
                </c:pt>
                <c:pt idx="4">
                  <c:v>0.22202503432962001</c:v>
                </c:pt>
                <c:pt idx="5">
                  <c:v>0.277531292912025</c:v>
                </c:pt>
                <c:pt idx="6">
                  <c:v>0.33303755149442998</c:v>
                </c:pt>
                <c:pt idx="7">
                  <c:v>0.38854381007683497</c:v>
                </c:pt>
                <c:pt idx="8">
                  <c:v>0.44405006865924002</c:v>
                </c:pt>
                <c:pt idx="9">
                  <c:v>0.499556327241645</c:v>
                </c:pt>
                <c:pt idx="10">
                  <c:v>0.55506258582404999</c:v>
                </c:pt>
                <c:pt idx="11">
                  <c:v>0.61056884440645498</c:v>
                </c:pt>
                <c:pt idx="12">
                  <c:v>0.66607510298885997</c:v>
                </c:pt>
                <c:pt idx="13">
                  <c:v>0.72158136157126496</c:v>
                </c:pt>
                <c:pt idx="14">
                  <c:v>0.77708762015366994</c:v>
                </c:pt>
                <c:pt idx="15">
                  <c:v>0.83259387873607504</c:v>
                </c:pt>
                <c:pt idx="16">
                  <c:v>0.88810013731848003</c:v>
                </c:pt>
                <c:pt idx="17">
                  <c:v>0.94360639590088502</c:v>
                </c:pt>
                <c:pt idx="18">
                  <c:v>0.99911265448329001</c:v>
                </c:pt>
                <c:pt idx="19">
                  <c:v>1.05461891306569</c:v>
                </c:pt>
                <c:pt idx="20">
                  <c:v>1.1101251716481</c:v>
                </c:pt>
                <c:pt idx="21">
                  <c:v>1.1656314302305</c:v>
                </c:pt>
                <c:pt idx="22">
                  <c:v>1.22113768881291</c:v>
                </c:pt>
                <c:pt idx="23">
                  <c:v>1.27664394739531</c:v>
                </c:pt>
                <c:pt idx="24">
                  <c:v>1.3321502059777199</c:v>
                </c:pt>
                <c:pt idx="25">
                  <c:v>1.3876564645601199</c:v>
                </c:pt>
                <c:pt idx="26">
                  <c:v>1.4431627231425299</c:v>
                </c:pt>
                <c:pt idx="27">
                  <c:v>1.4986689817249299</c:v>
                </c:pt>
                <c:pt idx="28">
                  <c:v>1.5541752403073399</c:v>
                </c:pt>
                <c:pt idx="29">
                  <c:v>1.6096814988897401</c:v>
                </c:pt>
                <c:pt idx="30">
                  <c:v>1.6651877574721501</c:v>
                </c:pt>
                <c:pt idx="31">
                  <c:v>1.7206940160545501</c:v>
                </c:pt>
                <c:pt idx="32">
                  <c:v>1.7762002746369601</c:v>
                </c:pt>
                <c:pt idx="33">
                  <c:v>1.8317065332193601</c:v>
                </c:pt>
                <c:pt idx="34">
                  <c:v>1.88721279180177</c:v>
                </c:pt>
                <c:pt idx="35">
                  <c:v>1.94271905038417</c:v>
                </c:pt>
                <c:pt idx="36">
                  <c:v>1.99822530896658</c:v>
                </c:pt>
                <c:pt idx="37">
                  <c:v>2.0537315675489798</c:v>
                </c:pt>
                <c:pt idx="38">
                  <c:v>2.1092378261313902</c:v>
                </c:pt>
                <c:pt idx="39">
                  <c:v>2.16474408471379</c:v>
                </c:pt>
                <c:pt idx="40">
                  <c:v>2.2202503432962</c:v>
                </c:pt>
                <c:pt idx="41">
                  <c:v>2.2757566018786002</c:v>
                </c:pt>
                <c:pt idx="42">
                  <c:v>2.3312628604610102</c:v>
                </c:pt>
                <c:pt idx="43">
                  <c:v>2.3867691190434099</c:v>
                </c:pt>
                <c:pt idx="44">
                  <c:v>2.4422753776258199</c:v>
                </c:pt>
                <c:pt idx="45">
                  <c:v>2.4977816362082201</c:v>
                </c:pt>
                <c:pt idx="46">
                  <c:v>2.5532878947906301</c:v>
                </c:pt>
                <c:pt idx="47">
                  <c:v>2.6087941533730299</c:v>
                </c:pt>
                <c:pt idx="48">
                  <c:v>2.6643004119554399</c:v>
                </c:pt>
                <c:pt idx="49">
                  <c:v>2.7198066705378499</c:v>
                </c:pt>
                <c:pt idx="50">
                  <c:v>2.7753129291202501</c:v>
                </c:pt>
                <c:pt idx="51">
                  <c:v>2.8308191877026498</c:v>
                </c:pt>
                <c:pt idx="52">
                  <c:v>2.8863254462850598</c:v>
                </c:pt>
                <c:pt idx="53">
                  <c:v>2.94183170486746</c:v>
                </c:pt>
                <c:pt idx="54">
                  <c:v>2.99733796344987</c:v>
                </c:pt>
                <c:pt idx="55">
                  <c:v>3.0528442220322698</c:v>
                </c:pt>
                <c:pt idx="56">
                  <c:v>3.1083504806146798</c:v>
                </c:pt>
                <c:pt idx="57">
                  <c:v>3.16385673919708</c:v>
                </c:pt>
                <c:pt idx="58">
                  <c:v>3.21936299777949</c:v>
                </c:pt>
                <c:pt idx="59">
                  <c:v>3.2748692563618902</c:v>
                </c:pt>
                <c:pt idx="60">
                  <c:v>3.3303755149443002</c:v>
                </c:pt>
                <c:pt idx="61">
                  <c:v>3.3858817735266999</c:v>
                </c:pt>
                <c:pt idx="62">
                  <c:v>3.4413880321091099</c:v>
                </c:pt>
                <c:pt idx="63">
                  <c:v>3.4968942906915101</c:v>
                </c:pt>
                <c:pt idx="64">
                  <c:v>3.5524005492739201</c:v>
                </c:pt>
                <c:pt idx="65">
                  <c:v>3.6079068078563199</c:v>
                </c:pt>
                <c:pt idx="66">
                  <c:v>3.6634130664387299</c:v>
                </c:pt>
                <c:pt idx="67">
                  <c:v>3.7189193250211301</c:v>
                </c:pt>
                <c:pt idx="68">
                  <c:v>3.7744255836035401</c:v>
                </c:pt>
                <c:pt idx="69">
                  <c:v>3.8299318421859398</c:v>
                </c:pt>
                <c:pt idx="70">
                  <c:v>3.8854381007683498</c:v>
                </c:pt>
                <c:pt idx="71">
                  <c:v>3.94094435935075</c:v>
                </c:pt>
                <c:pt idx="72">
                  <c:v>3.99645061793316</c:v>
                </c:pt>
                <c:pt idx="73">
                  <c:v>4.0519568765155602</c:v>
                </c:pt>
                <c:pt idx="74">
                  <c:v>4.1074631350979702</c:v>
                </c:pt>
                <c:pt idx="75">
                  <c:v>4.1629693936803696</c:v>
                </c:pt>
                <c:pt idx="76">
                  <c:v>4.2184756522627804</c:v>
                </c:pt>
                <c:pt idx="77">
                  <c:v>4.2739819108451798</c:v>
                </c:pt>
                <c:pt idx="78">
                  <c:v>4.3294881694275897</c:v>
                </c:pt>
                <c:pt idx="79">
                  <c:v>4.38499442800999</c:v>
                </c:pt>
                <c:pt idx="80">
                  <c:v>4.4405006865923999</c:v>
                </c:pt>
                <c:pt idx="81">
                  <c:v>4.4960069451748002</c:v>
                </c:pt>
                <c:pt idx="82">
                  <c:v>4.5515132037572101</c:v>
                </c:pt>
                <c:pt idx="83">
                  <c:v>4.6070194623396103</c:v>
                </c:pt>
                <c:pt idx="84">
                  <c:v>4.6625257209220203</c:v>
                </c:pt>
                <c:pt idx="85">
                  <c:v>4.7180319795044303</c:v>
                </c:pt>
                <c:pt idx="86">
                  <c:v>4.7735382380868296</c:v>
                </c:pt>
                <c:pt idx="87">
                  <c:v>4.8290444966692299</c:v>
                </c:pt>
                <c:pt idx="88">
                  <c:v>4.8845507552516398</c:v>
                </c:pt>
                <c:pt idx="89">
                  <c:v>4.9400570138340401</c:v>
                </c:pt>
                <c:pt idx="90">
                  <c:v>4.99556327241645</c:v>
                </c:pt>
                <c:pt idx="91">
                  <c:v>5.0510695309988503</c:v>
                </c:pt>
                <c:pt idx="92">
                  <c:v>5.1065757895812602</c:v>
                </c:pt>
                <c:pt idx="93">
                  <c:v>5.1620820481636596</c:v>
                </c:pt>
                <c:pt idx="94">
                  <c:v>5.2175883067460704</c:v>
                </c:pt>
                <c:pt idx="95">
                  <c:v>5.2730945653284698</c:v>
                </c:pt>
                <c:pt idx="96">
                  <c:v>5.3286008239108797</c:v>
                </c:pt>
                <c:pt idx="97">
                  <c:v>5.38410708249328</c:v>
                </c:pt>
                <c:pt idx="98">
                  <c:v>5.4396133410756899</c:v>
                </c:pt>
                <c:pt idx="99">
                  <c:v>5.4951195996580902</c:v>
                </c:pt>
                <c:pt idx="100">
                  <c:v>5.5506258582405001</c:v>
                </c:pt>
                <c:pt idx="101">
                  <c:v>5.6061321168229004</c:v>
                </c:pt>
                <c:pt idx="102">
                  <c:v>5.6616383754053103</c:v>
                </c:pt>
                <c:pt idx="103">
                  <c:v>5.7171446339877097</c:v>
                </c:pt>
                <c:pt idx="104">
                  <c:v>5.7726508925701197</c:v>
                </c:pt>
                <c:pt idx="105">
                  <c:v>5.8281571511525199</c:v>
                </c:pt>
                <c:pt idx="106">
                  <c:v>5.8836634097349299</c:v>
                </c:pt>
                <c:pt idx="107">
                  <c:v>5.9391696683173301</c:v>
                </c:pt>
                <c:pt idx="108">
                  <c:v>5.99467592689974</c:v>
                </c:pt>
                <c:pt idx="109">
                  <c:v>6.0501821854821403</c:v>
                </c:pt>
                <c:pt idx="110">
                  <c:v>6.1056884440645502</c:v>
                </c:pt>
                <c:pt idx="111">
                  <c:v>6.1611947026469496</c:v>
                </c:pt>
                <c:pt idx="112">
                  <c:v>6.2167009612293596</c:v>
                </c:pt>
                <c:pt idx="113">
                  <c:v>6.2722072198117598</c:v>
                </c:pt>
                <c:pt idx="114">
                  <c:v>6.3277134783941698</c:v>
                </c:pt>
                <c:pt idx="115">
                  <c:v>6.38321973697657</c:v>
                </c:pt>
                <c:pt idx="116">
                  <c:v>6.43872599555898</c:v>
                </c:pt>
                <c:pt idx="117">
                  <c:v>6.4942322541413802</c:v>
                </c:pt>
                <c:pt idx="118">
                  <c:v>6.5497385127237902</c:v>
                </c:pt>
                <c:pt idx="119">
                  <c:v>6.6052447713061904</c:v>
                </c:pt>
                <c:pt idx="120">
                  <c:v>6.6607510298886003</c:v>
                </c:pt>
                <c:pt idx="121">
                  <c:v>6.7162572884709997</c:v>
                </c:pt>
                <c:pt idx="122">
                  <c:v>6.7717635470534097</c:v>
                </c:pt>
                <c:pt idx="123">
                  <c:v>6.8272698056358099</c:v>
                </c:pt>
                <c:pt idx="124">
                  <c:v>6.8827760642182199</c:v>
                </c:pt>
                <c:pt idx="125">
                  <c:v>6.9382823228006201</c:v>
                </c:pt>
                <c:pt idx="126">
                  <c:v>6.9937885813830301</c:v>
                </c:pt>
                <c:pt idx="127">
                  <c:v>7.0492948399654303</c:v>
                </c:pt>
                <c:pt idx="128">
                  <c:v>7.1048010985478403</c:v>
                </c:pt>
                <c:pt idx="129">
                  <c:v>7.1603073571302396</c:v>
                </c:pt>
                <c:pt idx="130">
                  <c:v>7.2158136157126496</c:v>
                </c:pt>
                <c:pt idx="131">
                  <c:v>7.2713198742950498</c:v>
                </c:pt>
                <c:pt idx="132">
                  <c:v>7.3268261328774598</c:v>
                </c:pt>
                <c:pt idx="133">
                  <c:v>7.38233239145986</c:v>
                </c:pt>
                <c:pt idx="134">
                  <c:v>7.43783865004227</c:v>
                </c:pt>
                <c:pt idx="135">
                  <c:v>7.4933449086246702</c:v>
                </c:pt>
                <c:pt idx="136">
                  <c:v>7.5488511672070802</c:v>
                </c:pt>
                <c:pt idx="137">
                  <c:v>7.6043574257894804</c:v>
                </c:pt>
                <c:pt idx="138">
                  <c:v>7.6598636843718904</c:v>
                </c:pt>
                <c:pt idx="139">
                  <c:v>7.7153699429542897</c:v>
                </c:pt>
                <c:pt idx="140">
                  <c:v>7.7708762015366997</c:v>
                </c:pt>
                <c:pt idx="141">
                  <c:v>7.8263824601190999</c:v>
                </c:pt>
                <c:pt idx="142">
                  <c:v>7.8818887187015099</c:v>
                </c:pt>
                <c:pt idx="143">
                  <c:v>7.9373949772839101</c:v>
                </c:pt>
                <c:pt idx="144">
                  <c:v>7.9929012358663201</c:v>
                </c:pt>
                <c:pt idx="145">
                  <c:v>8.0484074944487194</c:v>
                </c:pt>
                <c:pt idx="146">
                  <c:v>8.1039137530311294</c:v>
                </c:pt>
                <c:pt idx="147">
                  <c:v>8.1594200116135305</c:v>
                </c:pt>
                <c:pt idx="148">
                  <c:v>8.2149262701959405</c:v>
                </c:pt>
                <c:pt idx="149">
                  <c:v>8.2704325287783504</c:v>
                </c:pt>
                <c:pt idx="150">
                  <c:v>8.3259387873607498</c:v>
                </c:pt>
                <c:pt idx="151">
                  <c:v>8.3814450459431509</c:v>
                </c:pt>
                <c:pt idx="152">
                  <c:v>8.4369513045255609</c:v>
                </c:pt>
                <c:pt idx="153">
                  <c:v>8.4924575631079602</c:v>
                </c:pt>
                <c:pt idx="154">
                  <c:v>8.5479638216903702</c:v>
                </c:pt>
                <c:pt idx="155">
                  <c:v>8.6034700802727695</c:v>
                </c:pt>
                <c:pt idx="156">
                  <c:v>8.6589763388551795</c:v>
                </c:pt>
                <c:pt idx="157">
                  <c:v>8.7144825974375806</c:v>
                </c:pt>
                <c:pt idx="158">
                  <c:v>8.7699888560199906</c:v>
                </c:pt>
                <c:pt idx="159">
                  <c:v>8.8254951146023899</c:v>
                </c:pt>
                <c:pt idx="160">
                  <c:v>8.8810013731847999</c:v>
                </c:pt>
                <c:pt idx="161">
                  <c:v>8.9365076317671992</c:v>
                </c:pt>
                <c:pt idx="162">
                  <c:v>8.9920138903496092</c:v>
                </c:pt>
                <c:pt idx="163">
                  <c:v>9.0475201489320103</c:v>
                </c:pt>
                <c:pt idx="164">
                  <c:v>9.1030264075144203</c:v>
                </c:pt>
                <c:pt idx="165">
                  <c:v>9.1585326660968196</c:v>
                </c:pt>
                <c:pt idx="166">
                  <c:v>9.2140389246792296</c:v>
                </c:pt>
                <c:pt idx="167">
                  <c:v>9.2695451832616307</c:v>
                </c:pt>
                <c:pt idx="168">
                  <c:v>9.3250514418440407</c:v>
                </c:pt>
                <c:pt idx="169">
                  <c:v>9.38055770042644</c:v>
                </c:pt>
                <c:pt idx="170">
                  <c:v>9.43606395900885</c:v>
                </c:pt>
                <c:pt idx="171">
                  <c:v>9.4915702175912493</c:v>
                </c:pt>
                <c:pt idx="172">
                  <c:v>9.5470764761736593</c:v>
                </c:pt>
                <c:pt idx="173">
                  <c:v>9.6025827347560604</c:v>
                </c:pt>
                <c:pt idx="174">
                  <c:v>9.6580889933384704</c:v>
                </c:pt>
                <c:pt idx="175">
                  <c:v>9.7135952519208697</c:v>
                </c:pt>
                <c:pt idx="176">
                  <c:v>9.7691015105032797</c:v>
                </c:pt>
                <c:pt idx="177">
                  <c:v>9.8246077690856808</c:v>
                </c:pt>
                <c:pt idx="178">
                  <c:v>9.8801140276680908</c:v>
                </c:pt>
                <c:pt idx="179">
                  <c:v>9.9356202862504901</c:v>
                </c:pt>
                <c:pt idx="180">
                  <c:v>9.9911265448329001</c:v>
                </c:pt>
                <c:pt idx="181">
                  <c:v>10.046632803415299</c:v>
                </c:pt>
                <c:pt idx="182">
                  <c:v>10.102139061997701</c:v>
                </c:pt>
                <c:pt idx="183">
                  <c:v>10.1576453205801</c:v>
                </c:pt>
                <c:pt idx="184">
                  <c:v>10.213151579162499</c:v>
                </c:pt>
                <c:pt idx="185">
                  <c:v>10.2686578377449</c:v>
                </c:pt>
                <c:pt idx="186">
                  <c:v>10.3241640963273</c:v>
                </c:pt>
                <c:pt idx="187">
                  <c:v>10.379670354909701</c:v>
                </c:pt>
                <c:pt idx="188">
                  <c:v>10.4351766134921</c:v>
                </c:pt>
                <c:pt idx="189">
                  <c:v>10.490682872074499</c:v>
                </c:pt>
                <c:pt idx="190">
                  <c:v>10.5461891306569</c:v>
                </c:pt>
                <c:pt idx="191">
                  <c:v>10.601695389239399</c:v>
                </c:pt>
                <c:pt idx="192">
                  <c:v>10.6572016478218</c:v>
                </c:pt>
                <c:pt idx="193">
                  <c:v>10.7127079064042</c:v>
                </c:pt>
                <c:pt idx="194">
                  <c:v>10.768214164986601</c:v>
                </c:pt>
                <c:pt idx="195">
                  <c:v>10.823720423569</c:v>
                </c:pt>
                <c:pt idx="196">
                  <c:v>10.879226682151399</c:v>
                </c:pt>
                <c:pt idx="197">
                  <c:v>10.934732940733801</c:v>
                </c:pt>
                <c:pt idx="198">
                  <c:v>10.9902391993162</c:v>
                </c:pt>
                <c:pt idx="199">
                  <c:v>11.045745457898599</c:v>
                </c:pt>
                <c:pt idx="200">
                  <c:v>11.101251716481</c:v>
                </c:pt>
                <c:pt idx="201">
                  <c:v>11.1567579750634</c:v>
                </c:pt>
                <c:pt idx="202">
                  <c:v>11.212264233645801</c:v>
                </c:pt>
                <c:pt idx="203">
                  <c:v>11.2677704922282</c:v>
                </c:pt>
                <c:pt idx="204">
                  <c:v>11.323276750810599</c:v>
                </c:pt>
                <c:pt idx="205">
                  <c:v>11.378783009393</c:v>
                </c:pt>
                <c:pt idx="206">
                  <c:v>11.4342892679754</c:v>
                </c:pt>
                <c:pt idx="207">
                  <c:v>11.489795526557799</c:v>
                </c:pt>
                <c:pt idx="208">
                  <c:v>11.5453017851402</c:v>
                </c:pt>
                <c:pt idx="209">
                  <c:v>11.6008080437226</c:v>
                </c:pt>
                <c:pt idx="210">
                  <c:v>11.656314302305001</c:v>
                </c:pt>
                <c:pt idx="211">
                  <c:v>11.711820560887499</c:v>
                </c:pt>
                <c:pt idx="212">
                  <c:v>11.767326819469901</c:v>
                </c:pt>
                <c:pt idx="213">
                  <c:v>11.8228330780523</c:v>
                </c:pt>
                <c:pt idx="214">
                  <c:v>11.878339336634699</c:v>
                </c:pt>
                <c:pt idx="215">
                  <c:v>11.9338455952171</c:v>
                </c:pt>
                <c:pt idx="216">
                  <c:v>11.9893518537995</c:v>
                </c:pt>
                <c:pt idx="217">
                  <c:v>12.044858112381901</c:v>
                </c:pt>
                <c:pt idx="218">
                  <c:v>12.1003643709643</c:v>
                </c:pt>
                <c:pt idx="219">
                  <c:v>12.155870629546699</c:v>
                </c:pt>
                <c:pt idx="220">
                  <c:v>12.2113768881291</c:v>
                </c:pt>
                <c:pt idx="221">
                  <c:v>12.2668831467115</c:v>
                </c:pt>
                <c:pt idx="222">
                  <c:v>12.322389405293899</c:v>
                </c:pt>
                <c:pt idx="223">
                  <c:v>12.3778956638763</c:v>
                </c:pt>
                <c:pt idx="224">
                  <c:v>12.4334019224587</c:v>
                </c:pt>
                <c:pt idx="225">
                  <c:v>12.488908181041101</c:v>
                </c:pt>
                <c:pt idx="226">
                  <c:v>12.5444144396235</c:v>
                </c:pt>
                <c:pt idx="227">
                  <c:v>12.599920698205899</c:v>
                </c:pt>
                <c:pt idx="228">
                  <c:v>12.6554269567883</c:v>
                </c:pt>
                <c:pt idx="229">
                  <c:v>12.7109332153707</c:v>
                </c:pt>
                <c:pt idx="230">
                  <c:v>12.766439473953101</c:v>
                </c:pt>
                <c:pt idx="231">
                  <c:v>12.8219457325356</c:v>
                </c:pt>
                <c:pt idx="232">
                  <c:v>12.877451991118001</c:v>
                </c:pt>
                <c:pt idx="233">
                  <c:v>12.9329582497004</c:v>
                </c:pt>
                <c:pt idx="234">
                  <c:v>12.988464508282799</c:v>
                </c:pt>
                <c:pt idx="235">
                  <c:v>13.043970766865201</c:v>
                </c:pt>
                <c:pt idx="236">
                  <c:v>13.0994770254476</c:v>
                </c:pt>
                <c:pt idx="237">
                  <c:v>13.154983284029999</c:v>
                </c:pt>
                <c:pt idx="238">
                  <c:v>13.2104895426124</c:v>
                </c:pt>
                <c:pt idx="239">
                  <c:v>13.2659958011948</c:v>
                </c:pt>
                <c:pt idx="240">
                  <c:v>13.321502059777201</c:v>
                </c:pt>
                <c:pt idx="241">
                  <c:v>13.3770083183596</c:v>
                </c:pt>
                <c:pt idx="242">
                  <c:v>13.432514576941999</c:v>
                </c:pt>
                <c:pt idx="243">
                  <c:v>13.4880208355244</c:v>
                </c:pt>
                <c:pt idx="244">
                  <c:v>13.5435270941068</c:v>
                </c:pt>
                <c:pt idx="245">
                  <c:v>13.599033352689201</c:v>
                </c:pt>
                <c:pt idx="246">
                  <c:v>13.6545396112716</c:v>
                </c:pt>
                <c:pt idx="247">
                  <c:v>13.710045869854</c:v>
                </c:pt>
                <c:pt idx="248">
                  <c:v>13.765552128436401</c:v>
                </c:pt>
                <c:pt idx="249">
                  <c:v>13.8210583870188</c:v>
                </c:pt>
                <c:pt idx="250">
                  <c:v>13.876564645601199</c:v>
                </c:pt>
                <c:pt idx="251">
                  <c:v>13.9320709041837</c:v>
                </c:pt>
                <c:pt idx="252">
                  <c:v>13.987577162766099</c:v>
                </c:pt>
                <c:pt idx="253">
                  <c:v>14.0430834213485</c:v>
                </c:pt>
                <c:pt idx="254">
                  <c:v>14.0985896799309</c:v>
                </c:pt>
                <c:pt idx="255">
                  <c:v>14.154095938513301</c:v>
                </c:pt>
                <c:pt idx="256">
                  <c:v>14.2096021970957</c:v>
                </c:pt>
                <c:pt idx="257">
                  <c:v>14.265108455678099</c:v>
                </c:pt>
                <c:pt idx="258">
                  <c:v>14.3206147142605</c:v>
                </c:pt>
                <c:pt idx="259">
                  <c:v>14.3761209728429</c:v>
                </c:pt>
                <c:pt idx="260">
                  <c:v>14.431627231425299</c:v>
                </c:pt>
                <c:pt idx="261">
                  <c:v>14.4871334900077</c:v>
                </c:pt>
                <c:pt idx="262">
                  <c:v>14.5426397485901</c:v>
                </c:pt>
                <c:pt idx="263">
                  <c:v>14.598146007172501</c:v>
                </c:pt>
                <c:pt idx="264">
                  <c:v>14.6536522657549</c:v>
                </c:pt>
                <c:pt idx="265">
                  <c:v>14.709158524337299</c:v>
                </c:pt>
                <c:pt idx="266">
                  <c:v>14.7646647829197</c:v>
                </c:pt>
                <c:pt idx="267">
                  <c:v>14.8201710415021</c:v>
                </c:pt>
                <c:pt idx="268">
                  <c:v>14.875677300084501</c:v>
                </c:pt>
                <c:pt idx="269">
                  <c:v>14.9311835586669</c:v>
                </c:pt>
                <c:pt idx="270">
                  <c:v>14.986689817249299</c:v>
                </c:pt>
                <c:pt idx="271">
                  <c:v>15.0421960758318</c:v>
                </c:pt>
                <c:pt idx="272">
                  <c:v>15.097702334414199</c:v>
                </c:pt>
                <c:pt idx="273">
                  <c:v>15.153208592996601</c:v>
                </c:pt>
                <c:pt idx="274">
                  <c:v>15.208714851579</c:v>
                </c:pt>
                <c:pt idx="275">
                  <c:v>15.264221110161399</c:v>
                </c:pt>
                <c:pt idx="276">
                  <c:v>15.3197273687438</c:v>
                </c:pt>
                <c:pt idx="277">
                  <c:v>15.3752336273262</c:v>
                </c:pt>
                <c:pt idx="278">
                  <c:v>15.430739885908601</c:v>
                </c:pt>
                <c:pt idx="279">
                  <c:v>15.486246144491</c:v>
                </c:pt>
                <c:pt idx="280">
                  <c:v>15.541752403073399</c:v>
                </c:pt>
                <c:pt idx="281">
                  <c:v>15.5972586616558</c:v>
                </c:pt>
                <c:pt idx="282">
                  <c:v>15.6527649202382</c:v>
                </c:pt>
                <c:pt idx="283">
                  <c:v>15.708271178820601</c:v>
                </c:pt>
                <c:pt idx="284">
                  <c:v>15.763777437403</c:v>
                </c:pt>
                <c:pt idx="285">
                  <c:v>15.8192836959854</c:v>
                </c:pt>
                <c:pt idx="286">
                  <c:v>15.874789954567801</c:v>
                </c:pt>
                <c:pt idx="287">
                  <c:v>15.9302962131502</c:v>
                </c:pt>
                <c:pt idx="288">
                  <c:v>15.985802471732599</c:v>
                </c:pt>
                <c:pt idx="289">
                  <c:v>16.041308730314999</c:v>
                </c:pt>
                <c:pt idx="290">
                  <c:v>16.0968149888974</c:v>
                </c:pt>
                <c:pt idx="291">
                  <c:v>16.1523212474799</c:v>
                </c:pt>
                <c:pt idx="292">
                  <c:v>16.207827506062301</c:v>
                </c:pt>
                <c:pt idx="293">
                  <c:v>16.263333764644699</c:v>
                </c:pt>
                <c:pt idx="294">
                  <c:v>16.3188400232271</c:v>
                </c:pt>
                <c:pt idx="295">
                  <c:v>16.374346281809501</c:v>
                </c:pt>
                <c:pt idx="296">
                  <c:v>16.429852540391899</c:v>
                </c:pt>
                <c:pt idx="297">
                  <c:v>16.4853587989743</c:v>
                </c:pt>
                <c:pt idx="298">
                  <c:v>16.540865057556701</c:v>
                </c:pt>
                <c:pt idx="299">
                  <c:v>16.596371316139098</c:v>
                </c:pt>
                <c:pt idx="300">
                  <c:v>16.6518775747215</c:v>
                </c:pt>
                <c:pt idx="301">
                  <c:v>16.707383833303901</c:v>
                </c:pt>
                <c:pt idx="302">
                  <c:v>16.762890091886302</c:v>
                </c:pt>
                <c:pt idx="303">
                  <c:v>16.818396350468699</c:v>
                </c:pt>
                <c:pt idx="304">
                  <c:v>16.8739026090511</c:v>
                </c:pt>
                <c:pt idx="305">
                  <c:v>16.929408867633502</c:v>
                </c:pt>
                <c:pt idx="306">
                  <c:v>16.984915126215899</c:v>
                </c:pt>
                <c:pt idx="307">
                  <c:v>17.0404213847983</c:v>
                </c:pt>
                <c:pt idx="308">
                  <c:v>17.095927643380701</c:v>
                </c:pt>
                <c:pt idx="309">
                  <c:v>17.151433901963099</c:v>
                </c:pt>
                <c:pt idx="310">
                  <c:v>17.206940160545599</c:v>
                </c:pt>
                <c:pt idx="311">
                  <c:v>17.262446419128</c:v>
                </c:pt>
                <c:pt idx="312">
                  <c:v>17.317952677710402</c:v>
                </c:pt>
                <c:pt idx="313">
                  <c:v>17.373458936292799</c:v>
                </c:pt>
                <c:pt idx="314">
                  <c:v>17.4289651948752</c:v>
                </c:pt>
                <c:pt idx="315">
                  <c:v>17.484471453457601</c:v>
                </c:pt>
                <c:pt idx="316">
                  <c:v>17.539977712039999</c:v>
                </c:pt>
                <c:pt idx="317">
                  <c:v>17.5954839706224</c:v>
                </c:pt>
                <c:pt idx="318">
                  <c:v>17.650990229204801</c:v>
                </c:pt>
                <c:pt idx="319">
                  <c:v>17.706496487787199</c:v>
                </c:pt>
                <c:pt idx="320">
                  <c:v>17.7620027463696</c:v>
                </c:pt>
                <c:pt idx="321">
                  <c:v>17.817509004952001</c:v>
                </c:pt>
                <c:pt idx="322">
                  <c:v>17.873015263534398</c:v>
                </c:pt>
                <c:pt idx="323">
                  <c:v>17.9285215221168</c:v>
                </c:pt>
                <c:pt idx="324">
                  <c:v>17.984027780699201</c:v>
                </c:pt>
                <c:pt idx="325">
                  <c:v>18.039534039281602</c:v>
                </c:pt>
                <c:pt idx="326">
                  <c:v>18.095040297863999</c:v>
                </c:pt>
                <c:pt idx="327">
                  <c:v>18.1505465564464</c:v>
                </c:pt>
                <c:pt idx="328">
                  <c:v>18.206052815028801</c:v>
                </c:pt>
                <c:pt idx="329">
                  <c:v>18.261559073611199</c:v>
                </c:pt>
                <c:pt idx="330">
                  <c:v>18.3170653321937</c:v>
                </c:pt>
                <c:pt idx="331">
                  <c:v>18.372571590776101</c:v>
                </c:pt>
                <c:pt idx="332">
                  <c:v>18.428077849358498</c:v>
                </c:pt>
                <c:pt idx="333">
                  <c:v>18.483584107940899</c:v>
                </c:pt>
                <c:pt idx="334">
                  <c:v>18.5390903665233</c:v>
                </c:pt>
                <c:pt idx="335">
                  <c:v>18.594596625105702</c:v>
                </c:pt>
                <c:pt idx="336">
                  <c:v>18.650102883688099</c:v>
                </c:pt>
                <c:pt idx="337">
                  <c:v>18.7056091422705</c:v>
                </c:pt>
                <c:pt idx="338">
                  <c:v>18.761115400852901</c:v>
                </c:pt>
                <c:pt idx="339">
                  <c:v>18.816621659435299</c:v>
                </c:pt>
                <c:pt idx="340">
                  <c:v>18.8721279180177</c:v>
                </c:pt>
                <c:pt idx="341">
                  <c:v>18.927634176600101</c:v>
                </c:pt>
                <c:pt idx="342">
                  <c:v>18.983140435182499</c:v>
                </c:pt>
                <c:pt idx="343">
                  <c:v>19.0386466937649</c:v>
                </c:pt>
                <c:pt idx="344">
                  <c:v>19.094152952347301</c:v>
                </c:pt>
                <c:pt idx="345">
                  <c:v>19.149659210929698</c:v>
                </c:pt>
                <c:pt idx="346">
                  <c:v>19.205165469512099</c:v>
                </c:pt>
                <c:pt idx="347">
                  <c:v>19.260671728094501</c:v>
                </c:pt>
                <c:pt idx="348">
                  <c:v>19.316177986676902</c:v>
                </c:pt>
                <c:pt idx="349">
                  <c:v>19.371684245259299</c:v>
                </c:pt>
                <c:pt idx="350">
                  <c:v>19.4271905038417</c:v>
                </c:pt>
                <c:pt idx="351">
                  <c:v>19.482696762424201</c:v>
                </c:pt>
                <c:pt idx="352">
                  <c:v>19.538203021006598</c:v>
                </c:pt>
                <c:pt idx="353">
                  <c:v>19.593709279589</c:v>
                </c:pt>
                <c:pt idx="354">
                  <c:v>19.649215538171401</c:v>
                </c:pt>
                <c:pt idx="355">
                  <c:v>19.704721796753802</c:v>
                </c:pt>
                <c:pt idx="356">
                  <c:v>19.760228055336199</c:v>
                </c:pt>
                <c:pt idx="357">
                  <c:v>19.8157343139186</c:v>
                </c:pt>
                <c:pt idx="358">
                  <c:v>19.871240572501002</c:v>
                </c:pt>
                <c:pt idx="359">
                  <c:v>19.926746831083399</c:v>
                </c:pt>
                <c:pt idx="360">
                  <c:v>19.9822530896658</c:v>
                </c:pt>
                <c:pt idx="361">
                  <c:v>20.037759348248201</c:v>
                </c:pt>
                <c:pt idx="362">
                  <c:v>20.093265606830599</c:v>
                </c:pt>
                <c:pt idx="363">
                  <c:v>20.148771865413</c:v>
                </c:pt>
                <c:pt idx="364">
                  <c:v>20.204278123995401</c:v>
                </c:pt>
                <c:pt idx="365">
                  <c:v>20.259784382577799</c:v>
                </c:pt>
                <c:pt idx="366">
                  <c:v>20.3152906411602</c:v>
                </c:pt>
                <c:pt idx="367">
                  <c:v>20.370796899742601</c:v>
                </c:pt>
                <c:pt idx="368">
                  <c:v>20.426303158324998</c:v>
                </c:pt>
                <c:pt idx="369">
                  <c:v>20.481809416907399</c:v>
                </c:pt>
                <c:pt idx="370">
                  <c:v>20.537315675489801</c:v>
                </c:pt>
                <c:pt idx="371">
                  <c:v>20.592821934072301</c:v>
                </c:pt>
                <c:pt idx="372">
                  <c:v>20.648328192654699</c:v>
                </c:pt>
                <c:pt idx="373">
                  <c:v>20.7038344512371</c:v>
                </c:pt>
                <c:pt idx="374">
                  <c:v>20.759340709819501</c:v>
                </c:pt>
                <c:pt idx="375">
                  <c:v>20.814846968401898</c:v>
                </c:pt>
                <c:pt idx="376">
                  <c:v>20.8703532269843</c:v>
                </c:pt>
                <c:pt idx="377">
                  <c:v>20.925859485566701</c:v>
                </c:pt>
                <c:pt idx="378">
                  <c:v>20.981365744149102</c:v>
                </c:pt>
                <c:pt idx="379">
                  <c:v>21.036872002731499</c:v>
                </c:pt>
                <c:pt idx="380">
                  <c:v>21.0923782613139</c:v>
                </c:pt>
                <c:pt idx="381">
                  <c:v>21.147884519896301</c:v>
                </c:pt>
                <c:pt idx="382">
                  <c:v>21.203390778478699</c:v>
                </c:pt>
                <c:pt idx="383">
                  <c:v>21.2588970370611</c:v>
                </c:pt>
                <c:pt idx="384">
                  <c:v>21.314403295643501</c:v>
                </c:pt>
                <c:pt idx="385">
                  <c:v>21.369909554225899</c:v>
                </c:pt>
                <c:pt idx="386">
                  <c:v>21.4254158128083</c:v>
                </c:pt>
                <c:pt idx="387">
                  <c:v>21.480922071390701</c:v>
                </c:pt>
                <c:pt idx="388">
                  <c:v>21.536428329973099</c:v>
                </c:pt>
                <c:pt idx="389">
                  <c:v>21.5919345885555</c:v>
                </c:pt>
                <c:pt idx="390">
                  <c:v>21.647440847137901</c:v>
                </c:pt>
                <c:pt idx="391">
                  <c:v>21.702947105720401</c:v>
                </c:pt>
                <c:pt idx="392">
                  <c:v>21.758453364302799</c:v>
                </c:pt>
                <c:pt idx="393">
                  <c:v>21.8139596228852</c:v>
                </c:pt>
                <c:pt idx="394">
                  <c:v>21.869465881467601</c:v>
                </c:pt>
                <c:pt idx="395">
                  <c:v>21.924972140049999</c:v>
                </c:pt>
                <c:pt idx="396">
                  <c:v>21.9804783986324</c:v>
                </c:pt>
                <c:pt idx="397">
                  <c:v>22.035984657214801</c:v>
                </c:pt>
                <c:pt idx="398">
                  <c:v>22.091490915797198</c:v>
                </c:pt>
                <c:pt idx="399">
                  <c:v>22.146997174379599</c:v>
                </c:pt>
                <c:pt idx="400">
                  <c:v>22.202503432962001</c:v>
                </c:pt>
                <c:pt idx="401">
                  <c:v>22.258009691544402</c:v>
                </c:pt>
                <c:pt idx="402">
                  <c:v>22.313515950126799</c:v>
                </c:pt>
                <c:pt idx="403">
                  <c:v>22.3690222087092</c:v>
                </c:pt>
                <c:pt idx="404">
                  <c:v>22.424528467291601</c:v>
                </c:pt>
                <c:pt idx="405">
                  <c:v>22.480034725873999</c:v>
                </c:pt>
                <c:pt idx="406">
                  <c:v>22.5355409844564</c:v>
                </c:pt>
                <c:pt idx="407">
                  <c:v>22.591047243038801</c:v>
                </c:pt>
                <c:pt idx="408">
                  <c:v>22.646553501621199</c:v>
                </c:pt>
                <c:pt idx="409">
                  <c:v>22.7020597602036</c:v>
                </c:pt>
                <c:pt idx="410">
                  <c:v>22.757566018786001</c:v>
                </c:pt>
                <c:pt idx="411">
                  <c:v>22.813072277368502</c:v>
                </c:pt>
                <c:pt idx="412">
                  <c:v>22.868578535950899</c:v>
                </c:pt>
                <c:pt idx="413">
                  <c:v>22.9240847945333</c:v>
                </c:pt>
                <c:pt idx="414">
                  <c:v>22.979591053115701</c:v>
                </c:pt>
                <c:pt idx="415">
                  <c:v>23.035097311698099</c:v>
                </c:pt>
                <c:pt idx="416">
                  <c:v>23.0906035702805</c:v>
                </c:pt>
                <c:pt idx="417">
                  <c:v>23.146109828862901</c:v>
                </c:pt>
                <c:pt idx="418">
                  <c:v>23.201616087445299</c:v>
                </c:pt>
                <c:pt idx="419">
                  <c:v>23.2571223460277</c:v>
                </c:pt>
                <c:pt idx="420">
                  <c:v>23.312628604610101</c:v>
                </c:pt>
                <c:pt idx="421">
                  <c:v>23.368134863192498</c:v>
                </c:pt>
                <c:pt idx="422">
                  <c:v>23.423641121774899</c:v>
                </c:pt>
                <c:pt idx="423">
                  <c:v>23.479147380357301</c:v>
                </c:pt>
                <c:pt idx="424">
                  <c:v>23.534653638939702</c:v>
                </c:pt>
                <c:pt idx="425">
                  <c:v>23.590159897522099</c:v>
                </c:pt>
                <c:pt idx="426">
                  <c:v>23.6456661561045</c:v>
                </c:pt>
                <c:pt idx="427">
                  <c:v>23.701172414686901</c:v>
                </c:pt>
                <c:pt idx="428">
                  <c:v>23.756678673269299</c:v>
                </c:pt>
                <c:pt idx="429">
                  <c:v>23.8121849318517</c:v>
                </c:pt>
                <c:pt idx="430">
                  <c:v>23.867691190434101</c:v>
                </c:pt>
                <c:pt idx="431">
                  <c:v>23.923197449016602</c:v>
                </c:pt>
                <c:pt idx="432">
                  <c:v>23.978703707598999</c:v>
                </c:pt>
                <c:pt idx="433">
                  <c:v>24.0342099661814</c:v>
                </c:pt>
                <c:pt idx="434">
                  <c:v>24.089716224763801</c:v>
                </c:pt>
                <c:pt idx="435">
                  <c:v>24.145222483346199</c:v>
                </c:pt>
                <c:pt idx="436">
                  <c:v>24.2007287419286</c:v>
                </c:pt>
                <c:pt idx="437">
                  <c:v>24.256235000511001</c:v>
                </c:pt>
                <c:pt idx="438">
                  <c:v>24.311741259093399</c:v>
                </c:pt>
                <c:pt idx="439">
                  <c:v>24.3672475176758</c:v>
                </c:pt>
                <c:pt idx="440">
                  <c:v>24.422753776258201</c:v>
                </c:pt>
                <c:pt idx="441">
                  <c:v>24.478260034840599</c:v>
                </c:pt>
                <c:pt idx="442">
                  <c:v>24.533766293423</c:v>
                </c:pt>
                <c:pt idx="443">
                  <c:v>24.589272552005401</c:v>
                </c:pt>
                <c:pt idx="444">
                  <c:v>24.644778810587798</c:v>
                </c:pt>
                <c:pt idx="445">
                  <c:v>24.700285069170199</c:v>
                </c:pt>
                <c:pt idx="446">
                  <c:v>24.7557913277526</c:v>
                </c:pt>
                <c:pt idx="447">
                  <c:v>24.811297586335002</c:v>
                </c:pt>
                <c:pt idx="448">
                  <c:v>24.866803844917399</c:v>
                </c:pt>
                <c:pt idx="449">
                  <c:v>24.9223101034998</c:v>
                </c:pt>
                <c:pt idx="450">
                  <c:v>24.977816362082201</c:v>
                </c:pt>
                <c:pt idx="451">
                  <c:v>25.033322620664698</c:v>
                </c:pt>
                <c:pt idx="452">
                  <c:v>25.088828879247099</c:v>
                </c:pt>
                <c:pt idx="453">
                  <c:v>25.144335137829501</c:v>
                </c:pt>
                <c:pt idx="454">
                  <c:v>25.199841396411902</c:v>
                </c:pt>
                <c:pt idx="455">
                  <c:v>25.255347654994299</c:v>
                </c:pt>
                <c:pt idx="456">
                  <c:v>25.3108539135767</c:v>
                </c:pt>
                <c:pt idx="457">
                  <c:v>25.366360172159101</c:v>
                </c:pt>
                <c:pt idx="458">
                  <c:v>25.421866430741499</c:v>
                </c:pt>
                <c:pt idx="459">
                  <c:v>25.4773726893239</c:v>
                </c:pt>
                <c:pt idx="460">
                  <c:v>25.532878947906301</c:v>
                </c:pt>
                <c:pt idx="461">
                  <c:v>25.588385206488699</c:v>
                </c:pt>
                <c:pt idx="462">
                  <c:v>25.6438914650711</c:v>
                </c:pt>
                <c:pt idx="463">
                  <c:v>25.699397723653501</c:v>
                </c:pt>
                <c:pt idx="464">
                  <c:v>25.754903982235898</c:v>
                </c:pt>
                <c:pt idx="465">
                  <c:v>25.8104102408183</c:v>
                </c:pt>
                <c:pt idx="466">
                  <c:v>25.865916499400701</c:v>
                </c:pt>
                <c:pt idx="467">
                  <c:v>25.921422757983098</c:v>
                </c:pt>
                <c:pt idx="468">
                  <c:v>25.976929016565499</c:v>
                </c:pt>
                <c:pt idx="469">
                  <c:v>26.0324352751479</c:v>
                </c:pt>
                <c:pt idx="470">
                  <c:v>26.087941533730302</c:v>
                </c:pt>
                <c:pt idx="471">
                  <c:v>26.143447792312799</c:v>
                </c:pt>
                <c:pt idx="472">
                  <c:v>26.1989540508952</c:v>
                </c:pt>
                <c:pt idx="473">
                  <c:v>26.254460309477601</c:v>
                </c:pt>
                <c:pt idx="474">
                  <c:v>26.309966568059998</c:v>
                </c:pt>
                <c:pt idx="475">
                  <c:v>26.365472826642399</c:v>
                </c:pt>
                <c:pt idx="476">
                  <c:v>26.420979085224801</c:v>
                </c:pt>
                <c:pt idx="477">
                  <c:v>26.476485343807202</c:v>
                </c:pt>
                <c:pt idx="478">
                  <c:v>26.531991602389599</c:v>
                </c:pt>
                <c:pt idx="479">
                  <c:v>26.587497860972</c:v>
                </c:pt>
                <c:pt idx="480">
                  <c:v>26.643004119554401</c:v>
                </c:pt>
                <c:pt idx="481">
                  <c:v>26.698510378136799</c:v>
                </c:pt>
                <c:pt idx="482">
                  <c:v>26.7540166367192</c:v>
                </c:pt>
                <c:pt idx="483">
                  <c:v>26.809522895301601</c:v>
                </c:pt>
                <c:pt idx="484">
                  <c:v>26.865029153883999</c:v>
                </c:pt>
                <c:pt idx="485">
                  <c:v>26.9205354124664</c:v>
                </c:pt>
                <c:pt idx="486">
                  <c:v>26.976041671048801</c:v>
                </c:pt>
                <c:pt idx="487">
                  <c:v>27.031547929631198</c:v>
                </c:pt>
                <c:pt idx="488">
                  <c:v>27.0870541882136</c:v>
                </c:pt>
                <c:pt idx="489">
                  <c:v>27.142560446796001</c:v>
                </c:pt>
                <c:pt idx="490">
                  <c:v>27.198066705378402</c:v>
                </c:pt>
                <c:pt idx="491">
                  <c:v>27.253572963960899</c:v>
                </c:pt>
                <c:pt idx="492">
                  <c:v>27.3090792225433</c:v>
                </c:pt>
                <c:pt idx="493">
                  <c:v>27.364585481125701</c:v>
                </c:pt>
                <c:pt idx="494">
                  <c:v>27.420091739708099</c:v>
                </c:pt>
                <c:pt idx="495">
                  <c:v>27.4755979982905</c:v>
                </c:pt>
                <c:pt idx="496">
                  <c:v>27.531104256872901</c:v>
                </c:pt>
                <c:pt idx="497">
                  <c:v>27.586610515455298</c:v>
                </c:pt>
                <c:pt idx="498">
                  <c:v>27.642116774037699</c:v>
                </c:pt>
                <c:pt idx="499">
                  <c:v>27.697623032620101</c:v>
                </c:pt>
                <c:pt idx="500">
                  <c:v>27.753129291202502</c:v>
                </c:pt>
                <c:pt idx="501">
                  <c:v>27.808635549784899</c:v>
                </c:pt>
                <c:pt idx="502">
                  <c:v>27.8641418083673</c:v>
                </c:pt>
                <c:pt idx="503">
                  <c:v>27.919648066949701</c:v>
                </c:pt>
                <c:pt idx="504">
                  <c:v>27.975154325532099</c:v>
                </c:pt>
                <c:pt idx="505">
                  <c:v>28.0306605841145</c:v>
                </c:pt>
                <c:pt idx="506">
                  <c:v>28.086166842696901</c:v>
                </c:pt>
                <c:pt idx="507">
                  <c:v>28.141673101279299</c:v>
                </c:pt>
                <c:pt idx="508">
                  <c:v>28.1971793598617</c:v>
                </c:pt>
                <c:pt idx="509">
                  <c:v>28.252685618444101</c:v>
                </c:pt>
                <c:pt idx="510">
                  <c:v>28.308191877026498</c:v>
                </c:pt>
                <c:pt idx="511">
                  <c:v>28.363698135608999</c:v>
                </c:pt>
                <c:pt idx="512">
                  <c:v>28.4192043941914</c:v>
                </c:pt>
                <c:pt idx="513">
                  <c:v>28.474710652773801</c:v>
                </c:pt>
                <c:pt idx="514">
                  <c:v>28.530216911356199</c:v>
                </c:pt>
                <c:pt idx="515">
                  <c:v>28.5857231699386</c:v>
                </c:pt>
                <c:pt idx="516">
                  <c:v>28.641229428521001</c:v>
                </c:pt>
                <c:pt idx="517">
                  <c:v>28.696735687103399</c:v>
                </c:pt>
                <c:pt idx="518">
                  <c:v>28.7522419456858</c:v>
                </c:pt>
                <c:pt idx="519">
                  <c:v>28.807748204268201</c:v>
                </c:pt>
                <c:pt idx="520">
                  <c:v>28.863254462850598</c:v>
                </c:pt>
                <c:pt idx="521">
                  <c:v>28.918760721432999</c:v>
                </c:pt>
                <c:pt idx="522">
                  <c:v>28.9742669800154</c:v>
                </c:pt>
                <c:pt idx="523">
                  <c:v>29.029773238597802</c:v>
                </c:pt>
                <c:pt idx="524">
                  <c:v>29.085279497180199</c:v>
                </c:pt>
                <c:pt idx="525">
                  <c:v>29.1407857557626</c:v>
                </c:pt>
                <c:pt idx="526">
                  <c:v>29.196292014345001</c:v>
                </c:pt>
                <c:pt idx="527">
                  <c:v>29.251798272927399</c:v>
                </c:pt>
                <c:pt idx="528">
                  <c:v>29.3073045315098</c:v>
                </c:pt>
                <c:pt idx="529">
                  <c:v>29.362810790092201</c:v>
                </c:pt>
                <c:pt idx="530">
                  <c:v>29.418317048674599</c:v>
                </c:pt>
                <c:pt idx="531">
                  <c:v>29.473823307257099</c:v>
                </c:pt>
                <c:pt idx="532">
                  <c:v>29.5293295658395</c:v>
                </c:pt>
                <c:pt idx="533">
                  <c:v>29.584835824421901</c:v>
                </c:pt>
                <c:pt idx="534">
                  <c:v>29.640342083004299</c:v>
                </c:pt>
                <c:pt idx="535">
                  <c:v>29.6958483415867</c:v>
                </c:pt>
                <c:pt idx="536">
                  <c:v>29.751354600169101</c:v>
                </c:pt>
                <c:pt idx="537">
                  <c:v>29.806860858751499</c:v>
                </c:pt>
                <c:pt idx="538">
                  <c:v>29.8623671173339</c:v>
                </c:pt>
                <c:pt idx="539">
                  <c:v>29.917873375916301</c:v>
                </c:pt>
                <c:pt idx="540">
                  <c:v>29.973379634498698</c:v>
                </c:pt>
                <c:pt idx="541">
                  <c:v>30.0288858930811</c:v>
                </c:pt>
                <c:pt idx="542">
                  <c:v>30.084392151663501</c:v>
                </c:pt>
                <c:pt idx="543">
                  <c:v>30.139898410245902</c:v>
                </c:pt>
                <c:pt idx="544">
                  <c:v>30.195404668828299</c:v>
                </c:pt>
                <c:pt idx="545">
                  <c:v>30.2509109274107</c:v>
                </c:pt>
                <c:pt idx="546">
                  <c:v>30.306417185993102</c:v>
                </c:pt>
                <c:pt idx="547">
                  <c:v>30.361923444575499</c:v>
                </c:pt>
                <c:pt idx="548">
                  <c:v>30.4174297031579</c:v>
                </c:pt>
                <c:pt idx="549">
                  <c:v>30.472935961740301</c:v>
                </c:pt>
                <c:pt idx="550">
                  <c:v>30.528442220322699</c:v>
                </c:pt>
                <c:pt idx="551">
                  <c:v>30.583948478905199</c:v>
                </c:pt>
                <c:pt idx="552">
                  <c:v>30.639454737487601</c:v>
                </c:pt>
                <c:pt idx="553">
                  <c:v>30.694960996070002</c:v>
                </c:pt>
                <c:pt idx="554">
                  <c:v>30.750467254652399</c:v>
                </c:pt>
                <c:pt idx="555">
                  <c:v>30.8059735132348</c:v>
                </c:pt>
                <c:pt idx="556">
                  <c:v>30.861479771817201</c:v>
                </c:pt>
                <c:pt idx="557">
                  <c:v>30.916986030399599</c:v>
                </c:pt>
                <c:pt idx="558">
                  <c:v>30.972492288982</c:v>
                </c:pt>
                <c:pt idx="559">
                  <c:v>31.027998547564401</c:v>
                </c:pt>
                <c:pt idx="560">
                  <c:v>31.083504806146799</c:v>
                </c:pt>
                <c:pt idx="561">
                  <c:v>31.1390110647292</c:v>
                </c:pt>
                <c:pt idx="562">
                  <c:v>31.194517323311601</c:v>
                </c:pt>
                <c:pt idx="563">
                  <c:v>31.250023581893998</c:v>
                </c:pt>
                <c:pt idx="564">
                  <c:v>31.3055298404764</c:v>
                </c:pt>
                <c:pt idx="565">
                  <c:v>31.361036099058801</c:v>
                </c:pt>
                <c:pt idx="566">
                  <c:v>31.416542357641202</c:v>
                </c:pt>
                <c:pt idx="567">
                  <c:v>31.472048616223599</c:v>
                </c:pt>
                <c:pt idx="568">
                  <c:v>31.527554874806</c:v>
                </c:pt>
                <c:pt idx="569">
                  <c:v>31.583061133388401</c:v>
                </c:pt>
                <c:pt idx="570">
                  <c:v>31.638567391970799</c:v>
                </c:pt>
                <c:pt idx="571">
                  <c:v>31.6940736505533</c:v>
                </c:pt>
                <c:pt idx="572">
                  <c:v>31.749579909135701</c:v>
                </c:pt>
                <c:pt idx="573">
                  <c:v>31.805086167718098</c:v>
                </c:pt>
                <c:pt idx="574">
                  <c:v>31.860592426300499</c:v>
                </c:pt>
                <c:pt idx="575">
                  <c:v>31.9160986848829</c:v>
                </c:pt>
                <c:pt idx="576">
                  <c:v>31.971604943465302</c:v>
                </c:pt>
                <c:pt idx="577">
                  <c:v>32.027111202047699</c:v>
                </c:pt>
                <c:pt idx="578">
                  <c:v>32.082617460630097</c:v>
                </c:pt>
                <c:pt idx="579">
                  <c:v>32.138123719212501</c:v>
                </c:pt>
                <c:pt idx="580">
                  <c:v>32.193629977794899</c:v>
                </c:pt>
                <c:pt idx="581">
                  <c:v>32.249136236377304</c:v>
                </c:pt>
                <c:pt idx="582">
                  <c:v>32.304642494959701</c:v>
                </c:pt>
                <c:pt idx="583">
                  <c:v>32.360148753542099</c:v>
                </c:pt>
                <c:pt idx="584">
                  <c:v>32.415655012124503</c:v>
                </c:pt>
                <c:pt idx="585">
                  <c:v>32.471161270706901</c:v>
                </c:pt>
                <c:pt idx="586">
                  <c:v>32.526667529289298</c:v>
                </c:pt>
                <c:pt idx="587">
                  <c:v>32.582173787871703</c:v>
                </c:pt>
                <c:pt idx="588">
                  <c:v>32.637680046454101</c:v>
                </c:pt>
                <c:pt idx="589">
                  <c:v>32.693186305036498</c:v>
                </c:pt>
                <c:pt idx="590">
                  <c:v>32.748692563618903</c:v>
                </c:pt>
                <c:pt idx="591">
                  <c:v>32.8041988222014</c:v>
                </c:pt>
                <c:pt idx="592">
                  <c:v>32.859705080783797</c:v>
                </c:pt>
                <c:pt idx="593">
                  <c:v>32.915211339366202</c:v>
                </c:pt>
                <c:pt idx="594">
                  <c:v>32.9707175979486</c:v>
                </c:pt>
                <c:pt idx="595">
                  <c:v>33.026223856530997</c:v>
                </c:pt>
                <c:pt idx="596">
                  <c:v>33.081730115113402</c:v>
                </c:pt>
                <c:pt idx="597">
                  <c:v>33.137236373695799</c:v>
                </c:pt>
                <c:pt idx="598">
                  <c:v>33.192742632278197</c:v>
                </c:pt>
                <c:pt idx="599">
                  <c:v>33.248248890860602</c:v>
                </c:pt>
                <c:pt idx="600">
                  <c:v>33.303755149442999</c:v>
                </c:pt>
                <c:pt idx="601">
                  <c:v>33.359261408025397</c:v>
                </c:pt>
                <c:pt idx="602">
                  <c:v>33.414767666607801</c:v>
                </c:pt>
                <c:pt idx="603">
                  <c:v>33.470273925190199</c:v>
                </c:pt>
                <c:pt idx="604">
                  <c:v>33.525780183772603</c:v>
                </c:pt>
                <c:pt idx="605">
                  <c:v>33.581286442355001</c:v>
                </c:pt>
                <c:pt idx="606">
                  <c:v>33.636792700937399</c:v>
                </c:pt>
                <c:pt idx="607">
                  <c:v>33.692298959519803</c:v>
                </c:pt>
                <c:pt idx="608">
                  <c:v>33.747805218102201</c:v>
                </c:pt>
                <c:pt idx="609">
                  <c:v>33.803311476684598</c:v>
                </c:pt>
                <c:pt idx="610">
                  <c:v>33.858817735267003</c:v>
                </c:pt>
                <c:pt idx="611">
                  <c:v>33.9143239938495</c:v>
                </c:pt>
                <c:pt idx="612">
                  <c:v>33.969830252431898</c:v>
                </c:pt>
                <c:pt idx="613">
                  <c:v>34.025336511014302</c:v>
                </c:pt>
                <c:pt idx="614">
                  <c:v>34.0808427695967</c:v>
                </c:pt>
                <c:pt idx="615">
                  <c:v>34.136349028179097</c:v>
                </c:pt>
                <c:pt idx="616">
                  <c:v>34.191855286761502</c:v>
                </c:pt>
                <c:pt idx="617">
                  <c:v>34.2473615453439</c:v>
                </c:pt>
                <c:pt idx="618">
                  <c:v>34.302867803926297</c:v>
                </c:pt>
                <c:pt idx="619">
                  <c:v>34.358374062508702</c:v>
                </c:pt>
                <c:pt idx="620">
                  <c:v>34.413880321091099</c:v>
                </c:pt>
                <c:pt idx="621">
                  <c:v>34.469386579673497</c:v>
                </c:pt>
                <c:pt idx="622">
                  <c:v>34.524892838255901</c:v>
                </c:pt>
                <c:pt idx="623">
                  <c:v>34.580399096838299</c:v>
                </c:pt>
                <c:pt idx="624">
                  <c:v>34.635905355420697</c:v>
                </c:pt>
                <c:pt idx="625">
                  <c:v>34.691411614003101</c:v>
                </c:pt>
                <c:pt idx="626">
                  <c:v>34.746917872585499</c:v>
                </c:pt>
                <c:pt idx="627">
                  <c:v>34.802424131167903</c:v>
                </c:pt>
                <c:pt idx="628">
                  <c:v>34.857930389750301</c:v>
                </c:pt>
                <c:pt idx="629">
                  <c:v>34.913436648332699</c:v>
                </c:pt>
                <c:pt idx="630">
                  <c:v>34.968942906915103</c:v>
                </c:pt>
                <c:pt idx="631">
                  <c:v>35.0244491654976</c:v>
                </c:pt>
                <c:pt idx="632">
                  <c:v>35.079955424079998</c:v>
                </c:pt>
                <c:pt idx="633">
                  <c:v>35.135461682662402</c:v>
                </c:pt>
                <c:pt idx="634">
                  <c:v>35.1909679412448</c:v>
                </c:pt>
                <c:pt idx="635">
                  <c:v>35.246474199827198</c:v>
                </c:pt>
                <c:pt idx="636">
                  <c:v>35.301980458409602</c:v>
                </c:pt>
                <c:pt idx="637">
                  <c:v>35.357486716992</c:v>
                </c:pt>
                <c:pt idx="638">
                  <c:v>35.412992975574397</c:v>
                </c:pt>
                <c:pt idx="639">
                  <c:v>35.468499234156802</c:v>
                </c:pt>
                <c:pt idx="640">
                  <c:v>35.524005492739199</c:v>
                </c:pt>
                <c:pt idx="641">
                  <c:v>35.579511751321597</c:v>
                </c:pt>
                <c:pt idx="642">
                  <c:v>35.635018009904002</c:v>
                </c:pt>
                <c:pt idx="643">
                  <c:v>35.690524268486399</c:v>
                </c:pt>
                <c:pt idx="644">
                  <c:v>35.746030527068797</c:v>
                </c:pt>
                <c:pt idx="645">
                  <c:v>35.801536785651201</c:v>
                </c:pt>
                <c:pt idx="646">
                  <c:v>35.857043044233599</c:v>
                </c:pt>
                <c:pt idx="647">
                  <c:v>35.912549302815997</c:v>
                </c:pt>
                <c:pt idx="648">
                  <c:v>35.968055561398401</c:v>
                </c:pt>
                <c:pt idx="649">
                  <c:v>36.023561819980799</c:v>
                </c:pt>
                <c:pt idx="650">
                  <c:v>36.079068078563203</c:v>
                </c:pt>
                <c:pt idx="651">
                  <c:v>36.1345743371457</c:v>
                </c:pt>
                <c:pt idx="652">
                  <c:v>36.190080595728098</c:v>
                </c:pt>
                <c:pt idx="653">
                  <c:v>36.245586854310503</c:v>
                </c:pt>
                <c:pt idx="654">
                  <c:v>36.3010931128929</c:v>
                </c:pt>
                <c:pt idx="655">
                  <c:v>36.356599371475298</c:v>
                </c:pt>
                <c:pt idx="656">
                  <c:v>36.412105630057702</c:v>
                </c:pt>
                <c:pt idx="657">
                  <c:v>36.4676118886401</c:v>
                </c:pt>
                <c:pt idx="658">
                  <c:v>36.523118147222497</c:v>
                </c:pt>
                <c:pt idx="659">
                  <c:v>36.578624405804902</c:v>
                </c:pt>
                <c:pt idx="660">
                  <c:v>36.6341306643873</c:v>
                </c:pt>
                <c:pt idx="661">
                  <c:v>36.689636922969697</c:v>
                </c:pt>
                <c:pt idx="662">
                  <c:v>36.745143181552102</c:v>
                </c:pt>
                <c:pt idx="663">
                  <c:v>36.800649440134499</c:v>
                </c:pt>
                <c:pt idx="664">
                  <c:v>36.856155698716897</c:v>
                </c:pt>
                <c:pt idx="665">
                  <c:v>36.911661957299302</c:v>
                </c:pt>
                <c:pt idx="666">
                  <c:v>36.967168215881699</c:v>
                </c:pt>
                <c:pt idx="667">
                  <c:v>37.022674474464097</c:v>
                </c:pt>
                <c:pt idx="668">
                  <c:v>37.078180733046501</c:v>
                </c:pt>
                <c:pt idx="669">
                  <c:v>37.133686991628899</c:v>
                </c:pt>
                <c:pt idx="670">
                  <c:v>37.189193250211297</c:v>
                </c:pt>
                <c:pt idx="671">
                  <c:v>37.244699508793801</c:v>
                </c:pt>
                <c:pt idx="672">
                  <c:v>37.300205767376198</c:v>
                </c:pt>
                <c:pt idx="673">
                  <c:v>37.355712025958603</c:v>
                </c:pt>
                <c:pt idx="674">
                  <c:v>37.411218284541</c:v>
                </c:pt>
                <c:pt idx="675">
                  <c:v>37.466724543123398</c:v>
                </c:pt>
                <c:pt idx="676">
                  <c:v>37.522230801705803</c:v>
                </c:pt>
                <c:pt idx="677">
                  <c:v>37.5777370602882</c:v>
                </c:pt>
                <c:pt idx="678">
                  <c:v>37.633243318870598</c:v>
                </c:pt>
                <c:pt idx="679">
                  <c:v>37.688749577453002</c:v>
                </c:pt>
                <c:pt idx="680">
                  <c:v>37.7442558360354</c:v>
                </c:pt>
                <c:pt idx="681">
                  <c:v>37.799762094617797</c:v>
                </c:pt>
                <c:pt idx="682">
                  <c:v>37.855268353200202</c:v>
                </c:pt>
                <c:pt idx="683">
                  <c:v>37.9107746117826</c:v>
                </c:pt>
                <c:pt idx="684">
                  <c:v>37.966280870364997</c:v>
                </c:pt>
                <c:pt idx="685">
                  <c:v>38.021787128947402</c:v>
                </c:pt>
                <c:pt idx="686">
                  <c:v>38.077293387529799</c:v>
                </c:pt>
                <c:pt idx="687">
                  <c:v>38.132799646112197</c:v>
                </c:pt>
                <c:pt idx="688">
                  <c:v>38.188305904694602</c:v>
                </c:pt>
                <c:pt idx="689">
                  <c:v>38.243812163276999</c:v>
                </c:pt>
                <c:pt idx="690">
                  <c:v>38.299318421859397</c:v>
                </c:pt>
                <c:pt idx="691">
                  <c:v>38.354824680441901</c:v>
                </c:pt>
                <c:pt idx="692">
                  <c:v>38.410330939024298</c:v>
                </c:pt>
                <c:pt idx="693">
                  <c:v>38.465837197606703</c:v>
                </c:pt>
                <c:pt idx="694">
                  <c:v>38.521343456189101</c:v>
                </c:pt>
                <c:pt idx="695">
                  <c:v>38.576849714771498</c:v>
                </c:pt>
                <c:pt idx="696">
                  <c:v>38.632355973353903</c:v>
                </c:pt>
                <c:pt idx="697">
                  <c:v>38.6878622319363</c:v>
                </c:pt>
                <c:pt idx="698">
                  <c:v>38.743368490518698</c:v>
                </c:pt>
                <c:pt idx="699">
                  <c:v>38.798874749101103</c:v>
                </c:pt>
                <c:pt idx="700">
                  <c:v>38.8543810076835</c:v>
                </c:pt>
                <c:pt idx="701">
                  <c:v>38.909887266265898</c:v>
                </c:pt>
                <c:pt idx="702">
                  <c:v>38.965393524848302</c:v>
                </c:pt>
                <c:pt idx="703">
                  <c:v>39.0208997834307</c:v>
                </c:pt>
                <c:pt idx="704">
                  <c:v>39.076406042013097</c:v>
                </c:pt>
                <c:pt idx="705">
                  <c:v>39.131912300595502</c:v>
                </c:pt>
                <c:pt idx="706">
                  <c:v>39.1874185591779</c:v>
                </c:pt>
                <c:pt idx="707">
                  <c:v>39.242924817760297</c:v>
                </c:pt>
                <c:pt idx="708">
                  <c:v>39.298431076342702</c:v>
                </c:pt>
                <c:pt idx="709">
                  <c:v>39.353937334925099</c:v>
                </c:pt>
                <c:pt idx="710">
                  <c:v>39.409443593507497</c:v>
                </c:pt>
                <c:pt idx="711">
                  <c:v>39.464949852090001</c:v>
                </c:pt>
                <c:pt idx="712">
                  <c:v>39.520456110672399</c:v>
                </c:pt>
                <c:pt idx="713">
                  <c:v>39.575962369254803</c:v>
                </c:pt>
                <c:pt idx="714">
                  <c:v>39.631468627837201</c:v>
                </c:pt>
                <c:pt idx="715">
                  <c:v>39.686974886419598</c:v>
                </c:pt>
                <c:pt idx="716">
                  <c:v>39.742481145002003</c:v>
                </c:pt>
                <c:pt idx="717">
                  <c:v>39.797987403584401</c:v>
                </c:pt>
                <c:pt idx="718">
                  <c:v>39.853493662166798</c:v>
                </c:pt>
                <c:pt idx="719">
                  <c:v>39.908999920749203</c:v>
                </c:pt>
                <c:pt idx="720">
                  <c:v>39.9645061793316</c:v>
                </c:pt>
                <c:pt idx="721">
                  <c:v>40.020012437913998</c:v>
                </c:pt>
                <c:pt idx="722">
                  <c:v>40.075518696496403</c:v>
                </c:pt>
                <c:pt idx="723">
                  <c:v>40.1310249550788</c:v>
                </c:pt>
                <c:pt idx="724">
                  <c:v>40.186531213661198</c:v>
                </c:pt>
                <c:pt idx="725">
                  <c:v>40.242037472243602</c:v>
                </c:pt>
                <c:pt idx="726">
                  <c:v>40.297543730826</c:v>
                </c:pt>
                <c:pt idx="727">
                  <c:v>40.353049989408397</c:v>
                </c:pt>
                <c:pt idx="728">
                  <c:v>40.408556247990802</c:v>
                </c:pt>
                <c:pt idx="729">
                  <c:v>40.4640625065732</c:v>
                </c:pt>
                <c:pt idx="730">
                  <c:v>40.519568765155597</c:v>
                </c:pt>
                <c:pt idx="731">
                  <c:v>40.575075023738101</c:v>
                </c:pt>
                <c:pt idx="732">
                  <c:v>40.630581282320499</c:v>
                </c:pt>
                <c:pt idx="733">
                  <c:v>40.686087540902903</c:v>
                </c:pt>
                <c:pt idx="734">
                  <c:v>40.741593799485301</c:v>
                </c:pt>
                <c:pt idx="735">
                  <c:v>40.797100058067699</c:v>
                </c:pt>
                <c:pt idx="736">
                  <c:v>40.852606316650103</c:v>
                </c:pt>
                <c:pt idx="737">
                  <c:v>40.908112575232501</c:v>
                </c:pt>
                <c:pt idx="738">
                  <c:v>40.963618833814898</c:v>
                </c:pt>
                <c:pt idx="739">
                  <c:v>41.019125092397303</c:v>
                </c:pt>
                <c:pt idx="740">
                  <c:v>41.074631350979701</c:v>
                </c:pt>
                <c:pt idx="741">
                  <c:v>41.130137609562098</c:v>
                </c:pt>
                <c:pt idx="742">
                  <c:v>41.185643868144503</c:v>
                </c:pt>
                <c:pt idx="743">
                  <c:v>41.2411501267269</c:v>
                </c:pt>
                <c:pt idx="744">
                  <c:v>41.296656385309298</c:v>
                </c:pt>
                <c:pt idx="745">
                  <c:v>41.352162643891702</c:v>
                </c:pt>
                <c:pt idx="746">
                  <c:v>41.4076689024741</c:v>
                </c:pt>
                <c:pt idx="747">
                  <c:v>41.463175161056498</c:v>
                </c:pt>
                <c:pt idx="748">
                  <c:v>41.518681419638902</c:v>
                </c:pt>
                <c:pt idx="749">
                  <c:v>41.5741876782213</c:v>
                </c:pt>
                <c:pt idx="750">
                  <c:v>41.629693936803697</c:v>
                </c:pt>
                <c:pt idx="751">
                  <c:v>41.685200195386201</c:v>
                </c:pt>
                <c:pt idx="752">
                  <c:v>41.740706453968599</c:v>
                </c:pt>
                <c:pt idx="753">
                  <c:v>41.796212712550997</c:v>
                </c:pt>
                <c:pt idx="754">
                  <c:v>41.851718971133401</c:v>
                </c:pt>
                <c:pt idx="755">
                  <c:v>41.907225229715799</c:v>
                </c:pt>
                <c:pt idx="756">
                  <c:v>41.962731488298203</c:v>
                </c:pt>
                <c:pt idx="757">
                  <c:v>42.018237746880601</c:v>
                </c:pt>
                <c:pt idx="758">
                  <c:v>42.073744005462999</c:v>
                </c:pt>
                <c:pt idx="759">
                  <c:v>42.129250264045403</c:v>
                </c:pt>
                <c:pt idx="760">
                  <c:v>42.184756522627801</c:v>
                </c:pt>
                <c:pt idx="761">
                  <c:v>42.240262781210198</c:v>
                </c:pt>
                <c:pt idx="762">
                  <c:v>42.295769039792603</c:v>
                </c:pt>
                <c:pt idx="763">
                  <c:v>42.351275298375</c:v>
                </c:pt>
                <c:pt idx="764">
                  <c:v>42.406781556957398</c:v>
                </c:pt>
                <c:pt idx="765">
                  <c:v>42.462287815539803</c:v>
                </c:pt>
                <c:pt idx="766">
                  <c:v>42.5177940741222</c:v>
                </c:pt>
                <c:pt idx="767">
                  <c:v>42.573300332704598</c:v>
                </c:pt>
                <c:pt idx="768">
                  <c:v>42.628806591287002</c:v>
                </c:pt>
                <c:pt idx="769">
                  <c:v>42.6843128498694</c:v>
                </c:pt>
                <c:pt idx="770">
                  <c:v>42.739819108451798</c:v>
                </c:pt>
                <c:pt idx="771">
                  <c:v>42.795325367034302</c:v>
                </c:pt>
                <c:pt idx="772">
                  <c:v>42.850831625616699</c:v>
                </c:pt>
                <c:pt idx="773">
                  <c:v>42.906337884199097</c:v>
                </c:pt>
                <c:pt idx="774">
                  <c:v>42.961844142781501</c:v>
                </c:pt>
                <c:pt idx="775">
                  <c:v>43.017350401363899</c:v>
                </c:pt>
                <c:pt idx="776">
                  <c:v>43.072856659946297</c:v>
                </c:pt>
                <c:pt idx="777">
                  <c:v>43.128362918528701</c:v>
                </c:pt>
                <c:pt idx="778">
                  <c:v>43.183869177111099</c:v>
                </c:pt>
                <c:pt idx="779">
                  <c:v>43.239375435693503</c:v>
                </c:pt>
                <c:pt idx="780">
                  <c:v>43.294881694275901</c:v>
                </c:pt>
                <c:pt idx="781">
                  <c:v>43.350387952858298</c:v>
                </c:pt>
                <c:pt idx="782">
                  <c:v>43.405894211440703</c:v>
                </c:pt>
                <c:pt idx="783">
                  <c:v>43.461400470023101</c:v>
                </c:pt>
                <c:pt idx="784">
                  <c:v>43.516906728605498</c:v>
                </c:pt>
                <c:pt idx="785">
                  <c:v>43.572412987187903</c:v>
                </c:pt>
                <c:pt idx="786">
                  <c:v>43.6279192457703</c:v>
                </c:pt>
                <c:pt idx="787">
                  <c:v>43.683425504352698</c:v>
                </c:pt>
                <c:pt idx="788">
                  <c:v>43.738931762935103</c:v>
                </c:pt>
                <c:pt idx="789">
                  <c:v>43.7944380215175</c:v>
                </c:pt>
                <c:pt idx="790">
                  <c:v>43.849944280099898</c:v>
                </c:pt>
                <c:pt idx="791">
                  <c:v>43.905450538682402</c:v>
                </c:pt>
                <c:pt idx="792">
                  <c:v>43.960956797264799</c:v>
                </c:pt>
                <c:pt idx="793">
                  <c:v>44.016463055847197</c:v>
                </c:pt>
                <c:pt idx="794">
                  <c:v>44.071969314429602</c:v>
                </c:pt>
                <c:pt idx="795">
                  <c:v>44.127475573011999</c:v>
                </c:pt>
                <c:pt idx="796">
                  <c:v>44.182981831594397</c:v>
                </c:pt>
                <c:pt idx="797">
                  <c:v>44.238488090176801</c:v>
                </c:pt>
                <c:pt idx="798">
                  <c:v>44.293994348759199</c:v>
                </c:pt>
                <c:pt idx="799">
                  <c:v>44.349500607341596</c:v>
                </c:pt>
                <c:pt idx="800">
                  <c:v>44.405006865924001</c:v>
                </c:pt>
                <c:pt idx="801">
                  <c:v>44.460513124506399</c:v>
                </c:pt>
                <c:pt idx="802">
                  <c:v>44.516019383088803</c:v>
                </c:pt>
                <c:pt idx="803">
                  <c:v>44.571525641671201</c:v>
                </c:pt>
                <c:pt idx="804">
                  <c:v>44.627031900253598</c:v>
                </c:pt>
                <c:pt idx="805">
                  <c:v>44.682538158836003</c:v>
                </c:pt>
                <c:pt idx="806">
                  <c:v>44.738044417418401</c:v>
                </c:pt>
                <c:pt idx="807">
                  <c:v>44.793550676000798</c:v>
                </c:pt>
                <c:pt idx="808">
                  <c:v>44.849056934583203</c:v>
                </c:pt>
                <c:pt idx="809">
                  <c:v>44.9045631931656</c:v>
                </c:pt>
                <c:pt idx="810">
                  <c:v>44.960069451747998</c:v>
                </c:pt>
                <c:pt idx="811">
                  <c:v>45.015575710330502</c:v>
                </c:pt>
                <c:pt idx="812">
                  <c:v>45.0710819689129</c:v>
                </c:pt>
                <c:pt idx="813">
                  <c:v>45.126588227495297</c:v>
                </c:pt>
                <c:pt idx="814">
                  <c:v>45.182094486077702</c:v>
                </c:pt>
                <c:pt idx="815">
                  <c:v>45.237600744660099</c:v>
                </c:pt>
                <c:pt idx="816">
                  <c:v>45.293107003242497</c:v>
                </c:pt>
                <c:pt idx="817">
                  <c:v>45.348613261824902</c:v>
                </c:pt>
                <c:pt idx="818">
                  <c:v>45.404119520407299</c:v>
                </c:pt>
                <c:pt idx="819">
                  <c:v>45.459625778989697</c:v>
                </c:pt>
                <c:pt idx="820">
                  <c:v>45.515132037572101</c:v>
                </c:pt>
                <c:pt idx="821">
                  <c:v>45.570638296154499</c:v>
                </c:pt>
                <c:pt idx="822">
                  <c:v>45.626144554736896</c:v>
                </c:pt>
                <c:pt idx="823">
                  <c:v>45.681650813319301</c:v>
                </c:pt>
                <c:pt idx="824">
                  <c:v>45.737157071901699</c:v>
                </c:pt>
                <c:pt idx="825">
                  <c:v>45.792663330484103</c:v>
                </c:pt>
                <c:pt idx="826">
                  <c:v>45.848169589066501</c:v>
                </c:pt>
                <c:pt idx="827">
                  <c:v>45.903675847648898</c:v>
                </c:pt>
                <c:pt idx="828">
                  <c:v>45.959182106231303</c:v>
                </c:pt>
                <c:pt idx="829">
                  <c:v>46.014688364813701</c:v>
                </c:pt>
                <c:pt idx="830">
                  <c:v>46.070194623396098</c:v>
                </c:pt>
                <c:pt idx="831">
                  <c:v>46.125700881978602</c:v>
                </c:pt>
                <c:pt idx="832">
                  <c:v>46.181207140561</c:v>
                </c:pt>
                <c:pt idx="833">
                  <c:v>46.236713399143397</c:v>
                </c:pt>
                <c:pt idx="834">
                  <c:v>46.292219657725802</c:v>
                </c:pt>
                <c:pt idx="835">
                  <c:v>46.3477259163082</c:v>
                </c:pt>
                <c:pt idx="836">
                  <c:v>46.403232174890597</c:v>
                </c:pt>
                <c:pt idx="837">
                  <c:v>46.458738433473002</c:v>
                </c:pt>
                <c:pt idx="838">
                  <c:v>46.514244692055399</c:v>
                </c:pt>
                <c:pt idx="839">
                  <c:v>46.569750950637797</c:v>
                </c:pt>
                <c:pt idx="840">
                  <c:v>46.625257209220202</c:v>
                </c:pt>
                <c:pt idx="841">
                  <c:v>46.680763467802599</c:v>
                </c:pt>
                <c:pt idx="842">
                  <c:v>46.736269726384997</c:v>
                </c:pt>
                <c:pt idx="843">
                  <c:v>46.791775984967401</c:v>
                </c:pt>
                <c:pt idx="844">
                  <c:v>46.847282243549799</c:v>
                </c:pt>
                <c:pt idx="845">
                  <c:v>46.902788502132204</c:v>
                </c:pt>
                <c:pt idx="846">
                  <c:v>46.958294760714601</c:v>
                </c:pt>
                <c:pt idx="847">
                  <c:v>47.013801019296999</c:v>
                </c:pt>
                <c:pt idx="848">
                  <c:v>47.069307277879403</c:v>
                </c:pt>
                <c:pt idx="849">
                  <c:v>47.124813536461801</c:v>
                </c:pt>
                <c:pt idx="850">
                  <c:v>47.180319795044198</c:v>
                </c:pt>
                <c:pt idx="851">
                  <c:v>47.235826053626703</c:v>
                </c:pt>
                <c:pt idx="852">
                  <c:v>47.2913323122091</c:v>
                </c:pt>
                <c:pt idx="853">
                  <c:v>47.346838570791498</c:v>
                </c:pt>
                <c:pt idx="854">
                  <c:v>47.402344829373902</c:v>
                </c:pt>
                <c:pt idx="855">
                  <c:v>47.4578510879563</c:v>
                </c:pt>
                <c:pt idx="856">
                  <c:v>47.513357346538697</c:v>
                </c:pt>
                <c:pt idx="857">
                  <c:v>47.568863605121102</c:v>
                </c:pt>
                <c:pt idx="858">
                  <c:v>47.6243698637035</c:v>
                </c:pt>
                <c:pt idx="859">
                  <c:v>47.679876122285897</c:v>
                </c:pt>
                <c:pt idx="860">
                  <c:v>47.735382380868302</c:v>
                </c:pt>
                <c:pt idx="861">
                  <c:v>47.790888639450699</c:v>
                </c:pt>
                <c:pt idx="862">
                  <c:v>47.846394898033097</c:v>
                </c:pt>
                <c:pt idx="863">
                  <c:v>47.901901156615502</c:v>
                </c:pt>
                <c:pt idx="864">
                  <c:v>47.957407415197899</c:v>
                </c:pt>
                <c:pt idx="865">
                  <c:v>48.012913673780297</c:v>
                </c:pt>
                <c:pt idx="866">
                  <c:v>48.068419932362701</c:v>
                </c:pt>
                <c:pt idx="867">
                  <c:v>48.123926190945099</c:v>
                </c:pt>
                <c:pt idx="868">
                  <c:v>48.179432449527503</c:v>
                </c:pt>
                <c:pt idx="869">
                  <c:v>48.234938708109901</c:v>
                </c:pt>
                <c:pt idx="870">
                  <c:v>48.290444966692299</c:v>
                </c:pt>
                <c:pt idx="871">
                  <c:v>48.345951225274803</c:v>
                </c:pt>
                <c:pt idx="872">
                  <c:v>48.4014574838572</c:v>
                </c:pt>
                <c:pt idx="873">
                  <c:v>48.456963742439598</c:v>
                </c:pt>
                <c:pt idx="874">
                  <c:v>48.512470001022002</c:v>
                </c:pt>
                <c:pt idx="875">
                  <c:v>48.5679762596044</c:v>
                </c:pt>
                <c:pt idx="876">
                  <c:v>48.623482518186798</c:v>
                </c:pt>
                <c:pt idx="877">
                  <c:v>48.678988776769202</c:v>
                </c:pt>
                <c:pt idx="878">
                  <c:v>48.7344950353516</c:v>
                </c:pt>
                <c:pt idx="879">
                  <c:v>48.790001293933997</c:v>
                </c:pt>
                <c:pt idx="880">
                  <c:v>48.845507552516402</c:v>
                </c:pt>
                <c:pt idx="881">
                  <c:v>48.9010138110988</c:v>
                </c:pt>
                <c:pt idx="882">
                  <c:v>48.956520069681197</c:v>
                </c:pt>
                <c:pt idx="883">
                  <c:v>49.012026328263602</c:v>
                </c:pt>
                <c:pt idx="884">
                  <c:v>49.067532586845999</c:v>
                </c:pt>
                <c:pt idx="885">
                  <c:v>49.123038845428397</c:v>
                </c:pt>
                <c:pt idx="886">
                  <c:v>49.178545104010801</c:v>
                </c:pt>
                <c:pt idx="887">
                  <c:v>49.234051362593199</c:v>
                </c:pt>
                <c:pt idx="888">
                  <c:v>49.289557621175597</c:v>
                </c:pt>
                <c:pt idx="889">
                  <c:v>49.345063879758001</c:v>
                </c:pt>
                <c:pt idx="890">
                  <c:v>49.400570138340399</c:v>
                </c:pt>
                <c:pt idx="891">
                  <c:v>49.456076396922903</c:v>
                </c:pt>
                <c:pt idx="892">
                  <c:v>49.5115826555053</c:v>
                </c:pt>
                <c:pt idx="893">
                  <c:v>49.567088914087698</c:v>
                </c:pt>
                <c:pt idx="894">
                  <c:v>49.622595172670103</c:v>
                </c:pt>
                <c:pt idx="895">
                  <c:v>49.6781014312525</c:v>
                </c:pt>
                <c:pt idx="896">
                  <c:v>49.733607689834898</c:v>
                </c:pt>
                <c:pt idx="897">
                  <c:v>49.789113948417302</c:v>
                </c:pt>
                <c:pt idx="898">
                  <c:v>49.8446202069997</c:v>
                </c:pt>
                <c:pt idx="899">
                  <c:v>49.900126465582098</c:v>
                </c:pt>
                <c:pt idx="900">
                  <c:v>49.955632724164502</c:v>
                </c:pt>
                <c:pt idx="901">
                  <c:v>50.0111389827469</c:v>
                </c:pt>
                <c:pt idx="902">
                  <c:v>50.066645241329297</c:v>
                </c:pt>
                <c:pt idx="903">
                  <c:v>50.122151499911702</c:v>
                </c:pt>
                <c:pt idx="904">
                  <c:v>50.177657758494099</c:v>
                </c:pt>
                <c:pt idx="905">
                  <c:v>50.233164017076497</c:v>
                </c:pt>
                <c:pt idx="906">
                  <c:v>50.288670275658902</c:v>
                </c:pt>
                <c:pt idx="907">
                  <c:v>50.344176534241299</c:v>
                </c:pt>
                <c:pt idx="908">
                  <c:v>50.399682792823697</c:v>
                </c:pt>
                <c:pt idx="909">
                  <c:v>50.455189051406101</c:v>
                </c:pt>
                <c:pt idx="910">
                  <c:v>50.510695309988499</c:v>
                </c:pt>
                <c:pt idx="911">
                  <c:v>50.566201568571003</c:v>
                </c:pt>
                <c:pt idx="912">
                  <c:v>50.621707827153401</c:v>
                </c:pt>
                <c:pt idx="913">
                  <c:v>50.677214085735798</c:v>
                </c:pt>
                <c:pt idx="914">
                  <c:v>50.732720344318203</c:v>
                </c:pt>
                <c:pt idx="915">
                  <c:v>50.7882266029006</c:v>
                </c:pt>
                <c:pt idx="916">
                  <c:v>50.843732861482998</c:v>
                </c:pt>
                <c:pt idx="917">
                  <c:v>50.899239120065403</c:v>
                </c:pt>
                <c:pt idx="918">
                  <c:v>50.9547453786478</c:v>
                </c:pt>
                <c:pt idx="919">
                  <c:v>51.010251637230198</c:v>
                </c:pt>
                <c:pt idx="920">
                  <c:v>51.065757895812602</c:v>
                </c:pt>
                <c:pt idx="921">
                  <c:v>51.121264154395</c:v>
                </c:pt>
                <c:pt idx="922">
                  <c:v>51.176770412977397</c:v>
                </c:pt>
                <c:pt idx="923">
                  <c:v>51.232276671559802</c:v>
                </c:pt>
                <c:pt idx="924">
                  <c:v>51.2877829301422</c:v>
                </c:pt>
                <c:pt idx="925">
                  <c:v>51.343289188724597</c:v>
                </c:pt>
                <c:pt idx="926">
                  <c:v>51.398795447307002</c:v>
                </c:pt>
                <c:pt idx="927">
                  <c:v>51.454301705889399</c:v>
                </c:pt>
                <c:pt idx="928">
                  <c:v>51.509807964471797</c:v>
                </c:pt>
                <c:pt idx="929">
                  <c:v>51.565314223054202</c:v>
                </c:pt>
                <c:pt idx="930">
                  <c:v>51.620820481636599</c:v>
                </c:pt>
                <c:pt idx="931">
                  <c:v>51.676326740219103</c:v>
                </c:pt>
                <c:pt idx="932">
                  <c:v>51.731832998801501</c:v>
                </c:pt>
                <c:pt idx="933">
                  <c:v>51.787339257383898</c:v>
                </c:pt>
                <c:pt idx="934">
                  <c:v>51.842845515966303</c:v>
                </c:pt>
                <c:pt idx="935">
                  <c:v>51.898351774548701</c:v>
                </c:pt>
                <c:pt idx="936">
                  <c:v>51.953858033131098</c:v>
                </c:pt>
                <c:pt idx="937">
                  <c:v>52.009364291713503</c:v>
                </c:pt>
                <c:pt idx="938">
                  <c:v>52.0648705502959</c:v>
                </c:pt>
                <c:pt idx="939">
                  <c:v>52.120376808878298</c:v>
                </c:pt>
                <c:pt idx="940">
                  <c:v>52.175883067460703</c:v>
                </c:pt>
                <c:pt idx="941">
                  <c:v>52.2313893260431</c:v>
                </c:pt>
                <c:pt idx="942">
                  <c:v>52.286895584625498</c:v>
                </c:pt>
                <c:pt idx="943">
                  <c:v>52.342401843207902</c:v>
                </c:pt>
                <c:pt idx="944">
                  <c:v>52.3979081017903</c:v>
                </c:pt>
                <c:pt idx="945">
                  <c:v>52.453414360372697</c:v>
                </c:pt>
                <c:pt idx="946">
                  <c:v>52.508920618955102</c:v>
                </c:pt>
                <c:pt idx="947">
                  <c:v>52.5644268775375</c:v>
                </c:pt>
                <c:pt idx="948">
                  <c:v>52.619933136119897</c:v>
                </c:pt>
                <c:pt idx="949">
                  <c:v>52.675439394702302</c:v>
                </c:pt>
                <c:pt idx="950">
                  <c:v>52.730945653284699</c:v>
                </c:pt>
                <c:pt idx="951">
                  <c:v>52.786451911867204</c:v>
                </c:pt>
                <c:pt idx="952">
                  <c:v>52.841958170449601</c:v>
                </c:pt>
                <c:pt idx="953">
                  <c:v>52.897464429031999</c:v>
                </c:pt>
                <c:pt idx="954">
                  <c:v>52.952970687614403</c:v>
                </c:pt>
                <c:pt idx="955">
                  <c:v>53.008476946196801</c:v>
                </c:pt>
                <c:pt idx="956">
                  <c:v>53.063983204779198</c:v>
                </c:pt>
                <c:pt idx="957">
                  <c:v>53.119489463361603</c:v>
                </c:pt>
                <c:pt idx="958">
                  <c:v>53.174995721944001</c:v>
                </c:pt>
                <c:pt idx="959">
                  <c:v>53.230501980526398</c:v>
                </c:pt>
                <c:pt idx="960">
                  <c:v>53.286008239108803</c:v>
                </c:pt>
                <c:pt idx="961">
                  <c:v>53.3415144976912</c:v>
                </c:pt>
                <c:pt idx="962">
                  <c:v>53.397020756273598</c:v>
                </c:pt>
                <c:pt idx="963">
                  <c:v>53.452527014856003</c:v>
                </c:pt>
                <c:pt idx="964">
                  <c:v>53.5080332734384</c:v>
                </c:pt>
                <c:pt idx="965">
                  <c:v>53.563539532020798</c:v>
                </c:pt>
                <c:pt idx="966">
                  <c:v>53.619045790603202</c:v>
                </c:pt>
                <c:pt idx="967">
                  <c:v>53.6745520491856</c:v>
                </c:pt>
                <c:pt idx="968">
                  <c:v>53.730058307767997</c:v>
                </c:pt>
                <c:pt idx="969">
                  <c:v>53.785564566350402</c:v>
                </c:pt>
                <c:pt idx="970">
                  <c:v>53.8410708249328</c:v>
                </c:pt>
                <c:pt idx="971">
                  <c:v>53.896577083515197</c:v>
                </c:pt>
                <c:pt idx="972">
                  <c:v>53.952083342097701</c:v>
                </c:pt>
                <c:pt idx="973">
                  <c:v>54.007589600680099</c:v>
                </c:pt>
                <c:pt idx="974">
                  <c:v>54.063095859262503</c:v>
                </c:pt>
                <c:pt idx="975">
                  <c:v>54.118602117844901</c:v>
                </c:pt>
                <c:pt idx="976">
                  <c:v>54.174108376427299</c:v>
                </c:pt>
                <c:pt idx="977">
                  <c:v>54.229614635009703</c:v>
                </c:pt>
                <c:pt idx="978">
                  <c:v>54.285120893592101</c:v>
                </c:pt>
                <c:pt idx="979">
                  <c:v>54.340627152174498</c:v>
                </c:pt>
                <c:pt idx="980">
                  <c:v>54.396133410756903</c:v>
                </c:pt>
                <c:pt idx="981">
                  <c:v>54.451639669339301</c:v>
                </c:pt>
                <c:pt idx="982">
                  <c:v>54.507145927921698</c:v>
                </c:pt>
                <c:pt idx="983">
                  <c:v>54.562652186504103</c:v>
                </c:pt>
                <c:pt idx="984">
                  <c:v>54.6181584450865</c:v>
                </c:pt>
                <c:pt idx="985">
                  <c:v>54.673664703668898</c:v>
                </c:pt>
                <c:pt idx="986">
                  <c:v>54.729170962251303</c:v>
                </c:pt>
                <c:pt idx="987">
                  <c:v>54.7846772208337</c:v>
                </c:pt>
                <c:pt idx="988">
                  <c:v>54.840183479416098</c:v>
                </c:pt>
                <c:pt idx="989">
                  <c:v>54.895689737998502</c:v>
                </c:pt>
                <c:pt idx="990">
                  <c:v>54.9511959965809</c:v>
                </c:pt>
                <c:pt idx="991">
                  <c:v>55.006702255163297</c:v>
                </c:pt>
                <c:pt idx="992">
                  <c:v>55.062208513745801</c:v>
                </c:pt>
                <c:pt idx="993">
                  <c:v>55.117714772328199</c:v>
                </c:pt>
                <c:pt idx="994">
                  <c:v>55.173221030910597</c:v>
                </c:pt>
                <c:pt idx="995">
                  <c:v>55.228727289493001</c:v>
                </c:pt>
                <c:pt idx="996">
                  <c:v>55.284233548075399</c:v>
                </c:pt>
                <c:pt idx="997">
                  <c:v>55.339739806657803</c:v>
                </c:pt>
                <c:pt idx="998">
                  <c:v>55.395246065240201</c:v>
                </c:pt>
                <c:pt idx="999">
                  <c:v>55.450752323822599</c:v>
                </c:pt>
                <c:pt idx="1000">
                  <c:v>55.506258582405003</c:v>
                </c:pt>
                <c:pt idx="1001">
                  <c:v>55.561764840987401</c:v>
                </c:pt>
                <c:pt idx="1002">
                  <c:v>55.617271099569798</c:v>
                </c:pt>
                <c:pt idx="1003">
                  <c:v>55.672777358152203</c:v>
                </c:pt>
                <c:pt idx="1004">
                  <c:v>55.728283616734601</c:v>
                </c:pt>
                <c:pt idx="1005">
                  <c:v>55.783789875316998</c:v>
                </c:pt>
                <c:pt idx="1006">
                  <c:v>55.839296133899403</c:v>
                </c:pt>
                <c:pt idx="1007">
                  <c:v>55.8948023924818</c:v>
                </c:pt>
                <c:pt idx="1008">
                  <c:v>55.950308651064198</c:v>
                </c:pt>
                <c:pt idx="1009">
                  <c:v>56.005814909646602</c:v>
                </c:pt>
                <c:pt idx="1010">
                  <c:v>56.061321168229</c:v>
                </c:pt>
                <c:pt idx="1011">
                  <c:v>56.116827426811398</c:v>
                </c:pt>
                <c:pt idx="1012">
                  <c:v>56.172333685393902</c:v>
                </c:pt>
                <c:pt idx="1013">
                  <c:v>56.227839943976299</c:v>
                </c:pt>
                <c:pt idx="1014">
                  <c:v>56.283346202558697</c:v>
                </c:pt>
                <c:pt idx="1015">
                  <c:v>56.338852461141101</c:v>
                </c:pt>
                <c:pt idx="1016">
                  <c:v>56.394358719723499</c:v>
                </c:pt>
                <c:pt idx="1017">
                  <c:v>56.449864978305897</c:v>
                </c:pt>
                <c:pt idx="1018">
                  <c:v>56.505371236888301</c:v>
                </c:pt>
                <c:pt idx="1019">
                  <c:v>56.560877495470699</c:v>
                </c:pt>
                <c:pt idx="1020">
                  <c:v>56.616383754053103</c:v>
                </c:pt>
                <c:pt idx="1021">
                  <c:v>56.671890012635501</c:v>
                </c:pt>
                <c:pt idx="1022">
                  <c:v>56.727396271217899</c:v>
                </c:pt>
                <c:pt idx="1023">
                  <c:v>56.782902529800303</c:v>
                </c:pt>
                <c:pt idx="1024">
                  <c:v>56.838408788382701</c:v>
                </c:pt>
                <c:pt idx="1025">
                  <c:v>56.893915046965098</c:v>
                </c:pt>
                <c:pt idx="1026">
                  <c:v>56.949421305547503</c:v>
                </c:pt>
                <c:pt idx="1027">
                  <c:v>57.0049275641299</c:v>
                </c:pt>
                <c:pt idx="1028">
                  <c:v>57.060433822712298</c:v>
                </c:pt>
                <c:pt idx="1029">
                  <c:v>57.115940081294703</c:v>
                </c:pt>
                <c:pt idx="1030">
                  <c:v>57.1714463398771</c:v>
                </c:pt>
                <c:pt idx="1031">
                  <c:v>57.226952598459498</c:v>
                </c:pt>
                <c:pt idx="1032">
                  <c:v>57.282458857042002</c:v>
                </c:pt>
                <c:pt idx="1033">
                  <c:v>57.337965115624399</c:v>
                </c:pt>
                <c:pt idx="1034">
                  <c:v>57.393471374206797</c:v>
                </c:pt>
                <c:pt idx="1035">
                  <c:v>57.448977632789202</c:v>
                </c:pt>
                <c:pt idx="1036">
                  <c:v>57.504483891371599</c:v>
                </c:pt>
                <c:pt idx="1037">
                  <c:v>57.559990149953997</c:v>
                </c:pt>
                <c:pt idx="1038">
                  <c:v>57.615496408536401</c:v>
                </c:pt>
                <c:pt idx="1039">
                  <c:v>57.671002667118799</c:v>
                </c:pt>
                <c:pt idx="1040">
                  <c:v>57.726508925701197</c:v>
                </c:pt>
                <c:pt idx="1041">
                  <c:v>57.782015184283601</c:v>
                </c:pt>
                <c:pt idx="1042">
                  <c:v>57.837521442865999</c:v>
                </c:pt>
                <c:pt idx="1043">
                  <c:v>57.893027701448403</c:v>
                </c:pt>
                <c:pt idx="1044">
                  <c:v>57.948533960030801</c:v>
                </c:pt>
                <c:pt idx="1045">
                  <c:v>58.004040218613198</c:v>
                </c:pt>
                <c:pt idx="1046">
                  <c:v>58.059546477195603</c:v>
                </c:pt>
                <c:pt idx="1047">
                  <c:v>58.115052735778001</c:v>
                </c:pt>
                <c:pt idx="1048">
                  <c:v>58.170558994360398</c:v>
                </c:pt>
                <c:pt idx="1049">
                  <c:v>58.226065252942803</c:v>
                </c:pt>
                <c:pt idx="1050">
                  <c:v>58.2815715115252</c:v>
                </c:pt>
                <c:pt idx="1051">
                  <c:v>58.337077770107598</c:v>
                </c:pt>
                <c:pt idx="1052">
                  <c:v>58.392584028690102</c:v>
                </c:pt>
                <c:pt idx="1053">
                  <c:v>58.4480902872725</c:v>
                </c:pt>
                <c:pt idx="1054">
                  <c:v>58.503596545854897</c:v>
                </c:pt>
                <c:pt idx="1055">
                  <c:v>58.559102804437302</c:v>
                </c:pt>
                <c:pt idx="1056">
                  <c:v>58.614609063019699</c:v>
                </c:pt>
                <c:pt idx="1057">
                  <c:v>58.670115321602097</c:v>
                </c:pt>
                <c:pt idx="1058">
                  <c:v>58.725621580184502</c:v>
                </c:pt>
                <c:pt idx="1059">
                  <c:v>58.781127838766899</c:v>
                </c:pt>
                <c:pt idx="1060">
                  <c:v>58.836634097349297</c:v>
                </c:pt>
                <c:pt idx="1061">
                  <c:v>58.892140355931701</c:v>
                </c:pt>
                <c:pt idx="1062">
                  <c:v>58.947646614514099</c:v>
                </c:pt>
                <c:pt idx="1063">
                  <c:v>59.003152873096496</c:v>
                </c:pt>
                <c:pt idx="1064">
                  <c:v>59.058659131678901</c:v>
                </c:pt>
                <c:pt idx="1065">
                  <c:v>59.114165390261299</c:v>
                </c:pt>
                <c:pt idx="1066">
                  <c:v>59.169671648843703</c:v>
                </c:pt>
                <c:pt idx="1067">
                  <c:v>59.225177907426101</c:v>
                </c:pt>
                <c:pt idx="1068">
                  <c:v>59.280684166008498</c:v>
                </c:pt>
                <c:pt idx="1069">
                  <c:v>59.336190424590903</c:v>
                </c:pt>
                <c:pt idx="1070">
                  <c:v>59.391696683173301</c:v>
                </c:pt>
                <c:pt idx="1071">
                  <c:v>59.447202941755698</c:v>
                </c:pt>
                <c:pt idx="1072">
                  <c:v>59.502709200338202</c:v>
                </c:pt>
                <c:pt idx="1073">
                  <c:v>59.5582154589206</c:v>
                </c:pt>
                <c:pt idx="1074">
                  <c:v>59.613721717502997</c:v>
                </c:pt>
                <c:pt idx="1075">
                  <c:v>59.669227976085402</c:v>
                </c:pt>
                <c:pt idx="1076">
                  <c:v>59.7247342346678</c:v>
                </c:pt>
                <c:pt idx="1077">
                  <c:v>59.780240493250197</c:v>
                </c:pt>
                <c:pt idx="1078">
                  <c:v>59.835746751832602</c:v>
                </c:pt>
                <c:pt idx="1079">
                  <c:v>59.891253010414999</c:v>
                </c:pt>
                <c:pt idx="1080">
                  <c:v>59.946759268997397</c:v>
                </c:pt>
                <c:pt idx="1081">
                  <c:v>60.002265527579802</c:v>
                </c:pt>
                <c:pt idx="1082">
                  <c:v>60.057771786162199</c:v>
                </c:pt>
                <c:pt idx="1083">
                  <c:v>60.113278044744597</c:v>
                </c:pt>
                <c:pt idx="1084">
                  <c:v>60.168784303327001</c:v>
                </c:pt>
                <c:pt idx="1085">
                  <c:v>60.224290561909399</c:v>
                </c:pt>
                <c:pt idx="1086">
                  <c:v>60.279796820491804</c:v>
                </c:pt>
                <c:pt idx="1087">
                  <c:v>60.335303079074201</c:v>
                </c:pt>
                <c:pt idx="1088">
                  <c:v>60.390809337656599</c:v>
                </c:pt>
                <c:pt idx="1089">
                  <c:v>60.446315596239003</c:v>
                </c:pt>
                <c:pt idx="1090">
                  <c:v>60.501821854821401</c:v>
                </c:pt>
                <c:pt idx="1091">
                  <c:v>60.557328113403798</c:v>
                </c:pt>
                <c:pt idx="1092">
                  <c:v>60.612834371986303</c:v>
                </c:pt>
                <c:pt idx="1093">
                  <c:v>60.6683406305687</c:v>
                </c:pt>
                <c:pt idx="1094">
                  <c:v>60.723846889151098</c:v>
                </c:pt>
                <c:pt idx="1095">
                  <c:v>60.779353147733502</c:v>
                </c:pt>
                <c:pt idx="1096">
                  <c:v>60.8348594063159</c:v>
                </c:pt>
                <c:pt idx="1097">
                  <c:v>60.890365664898297</c:v>
                </c:pt>
                <c:pt idx="1098">
                  <c:v>60.945871923480702</c:v>
                </c:pt>
                <c:pt idx="1099">
                  <c:v>61.0013781820631</c:v>
                </c:pt>
                <c:pt idx="1100">
                  <c:v>61.056884440645497</c:v>
                </c:pt>
                <c:pt idx="1101">
                  <c:v>61.112390699227902</c:v>
                </c:pt>
                <c:pt idx="1102">
                  <c:v>61.167896957810299</c:v>
                </c:pt>
                <c:pt idx="1103">
                  <c:v>61.223403216392697</c:v>
                </c:pt>
                <c:pt idx="1104">
                  <c:v>61.278909474975102</c:v>
                </c:pt>
                <c:pt idx="1105">
                  <c:v>61.334415733557499</c:v>
                </c:pt>
                <c:pt idx="1106">
                  <c:v>61.389921992139897</c:v>
                </c:pt>
                <c:pt idx="1107">
                  <c:v>61.445428250722301</c:v>
                </c:pt>
                <c:pt idx="1108">
                  <c:v>61.500934509304699</c:v>
                </c:pt>
                <c:pt idx="1109">
                  <c:v>61.556440767887104</c:v>
                </c:pt>
                <c:pt idx="1110">
                  <c:v>61.611947026469501</c:v>
                </c:pt>
                <c:pt idx="1111">
                  <c:v>61.667453285051899</c:v>
                </c:pt>
                <c:pt idx="1112">
                  <c:v>61.722959543634403</c:v>
                </c:pt>
                <c:pt idx="1113">
                  <c:v>61.7784658022168</c:v>
                </c:pt>
                <c:pt idx="1114">
                  <c:v>61.833972060799198</c:v>
                </c:pt>
                <c:pt idx="1115">
                  <c:v>61.889478319381602</c:v>
                </c:pt>
                <c:pt idx="1116">
                  <c:v>61.944984577964</c:v>
                </c:pt>
                <c:pt idx="1117">
                  <c:v>62.000490836546398</c:v>
                </c:pt>
                <c:pt idx="1118">
                  <c:v>62.055997095128802</c:v>
                </c:pt>
                <c:pt idx="1119">
                  <c:v>62.1115033537112</c:v>
                </c:pt>
                <c:pt idx="1120">
                  <c:v>62.167009612293597</c:v>
                </c:pt>
                <c:pt idx="1121">
                  <c:v>62.222515870876002</c:v>
                </c:pt>
                <c:pt idx="1122">
                  <c:v>62.2780221294584</c:v>
                </c:pt>
                <c:pt idx="1123">
                  <c:v>62.333528388040797</c:v>
                </c:pt>
                <c:pt idx="1124">
                  <c:v>62.389034646623202</c:v>
                </c:pt>
                <c:pt idx="1125">
                  <c:v>62.444540905205599</c:v>
                </c:pt>
                <c:pt idx="1126">
                  <c:v>62.500047163787997</c:v>
                </c:pt>
                <c:pt idx="1127">
                  <c:v>62.555553422370402</c:v>
                </c:pt>
                <c:pt idx="1128">
                  <c:v>62.611059680952799</c:v>
                </c:pt>
                <c:pt idx="1129">
                  <c:v>62.666565939535197</c:v>
                </c:pt>
                <c:pt idx="1130">
                  <c:v>62.722072198117601</c:v>
                </c:pt>
                <c:pt idx="1131">
                  <c:v>62.777578456699999</c:v>
                </c:pt>
                <c:pt idx="1132">
                  <c:v>62.833084715282503</c:v>
                </c:pt>
                <c:pt idx="1133">
                  <c:v>62.8885909738649</c:v>
                </c:pt>
                <c:pt idx="1134">
                  <c:v>62.944097232447298</c:v>
                </c:pt>
                <c:pt idx="1135">
                  <c:v>62.999603491029703</c:v>
                </c:pt>
                <c:pt idx="1136">
                  <c:v>63.0551097496121</c:v>
                </c:pt>
                <c:pt idx="1137">
                  <c:v>63.110616008194498</c:v>
                </c:pt>
                <c:pt idx="1138">
                  <c:v>63.166122266776902</c:v>
                </c:pt>
                <c:pt idx="1139">
                  <c:v>63.2216285253593</c:v>
                </c:pt>
                <c:pt idx="1140">
                  <c:v>63.277134783941698</c:v>
                </c:pt>
                <c:pt idx="1141">
                  <c:v>63.332641042524102</c:v>
                </c:pt>
                <c:pt idx="1142">
                  <c:v>63.3881473011065</c:v>
                </c:pt>
                <c:pt idx="1143">
                  <c:v>63.443653559688897</c:v>
                </c:pt>
                <c:pt idx="1144">
                  <c:v>63.499159818271302</c:v>
                </c:pt>
                <c:pt idx="1145">
                  <c:v>63.5546660768537</c:v>
                </c:pt>
                <c:pt idx="1146">
                  <c:v>63.610172335436097</c:v>
                </c:pt>
                <c:pt idx="1147">
                  <c:v>63.665678594018502</c:v>
                </c:pt>
                <c:pt idx="1148">
                  <c:v>63.721184852600899</c:v>
                </c:pt>
                <c:pt idx="1149">
                  <c:v>63.776691111183297</c:v>
                </c:pt>
                <c:pt idx="1150">
                  <c:v>63.832197369765701</c:v>
                </c:pt>
                <c:pt idx="1151">
                  <c:v>63.887703628348099</c:v>
                </c:pt>
                <c:pt idx="1152">
                  <c:v>63.943209886930603</c:v>
                </c:pt>
                <c:pt idx="1153">
                  <c:v>63.998716145513001</c:v>
                </c:pt>
                <c:pt idx="1154">
                  <c:v>64.054222404095398</c:v>
                </c:pt>
                <c:pt idx="1155">
                  <c:v>64.109728662677796</c:v>
                </c:pt>
                <c:pt idx="1156">
                  <c:v>64.165234921260193</c:v>
                </c:pt>
                <c:pt idx="1157">
                  <c:v>64.220741179842605</c:v>
                </c:pt>
                <c:pt idx="1158">
                  <c:v>64.276247438425003</c:v>
                </c:pt>
                <c:pt idx="1159">
                  <c:v>64.3317536970074</c:v>
                </c:pt>
                <c:pt idx="1160">
                  <c:v>64.387259955589798</c:v>
                </c:pt>
                <c:pt idx="1161">
                  <c:v>64.442766214172195</c:v>
                </c:pt>
                <c:pt idx="1162">
                  <c:v>64.498272472754607</c:v>
                </c:pt>
                <c:pt idx="1163">
                  <c:v>64.553778731337005</c:v>
                </c:pt>
                <c:pt idx="1164">
                  <c:v>64.609284989919402</c:v>
                </c:pt>
                <c:pt idx="1165">
                  <c:v>64.6647912485018</c:v>
                </c:pt>
                <c:pt idx="1166">
                  <c:v>64.720297507084197</c:v>
                </c:pt>
                <c:pt idx="1167">
                  <c:v>64.775803765666595</c:v>
                </c:pt>
                <c:pt idx="1168">
                  <c:v>64.831310024249007</c:v>
                </c:pt>
                <c:pt idx="1169">
                  <c:v>64.886816282831404</c:v>
                </c:pt>
                <c:pt idx="1170">
                  <c:v>64.942322541413802</c:v>
                </c:pt>
                <c:pt idx="1171">
                  <c:v>64.997828799996299</c:v>
                </c:pt>
                <c:pt idx="1172">
                  <c:v>65.053335058578696</c:v>
                </c:pt>
                <c:pt idx="1173">
                  <c:v>65.108841317161094</c:v>
                </c:pt>
                <c:pt idx="1174">
                  <c:v>65.164347575743506</c:v>
                </c:pt>
                <c:pt idx="1175">
                  <c:v>65.219853834325903</c:v>
                </c:pt>
                <c:pt idx="1176">
                  <c:v>65.275360092908301</c:v>
                </c:pt>
                <c:pt idx="1177">
                  <c:v>65.330866351490698</c:v>
                </c:pt>
                <c:pt idx="1178">
                  <c:v>65.386372610073096</c:v>
                </c:pt>
                <c:pt idx="1179">
                  <c:v>65.441878868655493</c:v>
                </c:pt>
                <c:pt idx="1180">
                  <c:v>65.497385127237905</c:v>
                </c:pt>
                <c:pt idx="1181">
                  <c:v>65.552891385820303</c:v>
                </c:pt>
                <c:pt idx="1182">
                  <c:v>65.6083976444027</c:v>
                </c:pt>
                <c:pt idx="1183">
                  <c:v>65.663903902985098</c:v>
                </c:pt>
                <c:pt idx="1184">
                  <c:v>65.719410161567495</c:v>
                </c:pt>
                <c:pt idx="1185">
                  <c:v>65.774916420149907</c:v>
                </c:pt>
                <c:pt idx="1186">
                  <c:v>65.830422678732305</c:v>
                </c:pt>
                <c:pt idx="1187">
                  <c:v>65.885928937314702</c:v>
                </c:pt>
                <c:pt idx="1188">
                  <c:v>65.9414351958971</c:v>
                </c:pt>
                <c:pt idx="1189">
                  <c:v>65.996941454479497</c:v>
                </c:pt>
                <c:pt idx="1190">
                  <c:v>66.052447713061895</c:v>
                </c:pt>
                <c:pt idx="1191">
                  <c:v>66.107953971644307</c:v>
                </c:pt>
                <c:pt idx="1192">
                  <c:v>66.163460230226804</c:v>
                </c:pt>
                <c:pt idx="1193">
                  <c:v>66.218966488809201</c:v>
                </c:pt>
                <c:pt idx="1194">
                  <c:v>66.274472747391599</c:v>
                </c:pt>
                <c:pt idx="1195">
                  <c:v>66.329979005973996</c:v>
                </c:pt>
                <c:pt idx="1196">
                  <c:v>66.385485264556394</c:v>
                </c:pt>
                <c:pt idx="1197">
                  <c:v>66.440991523138806</c:v>
                </c:pt>
                <c:pt idx="1198">
                  <c:v>66.496497781721203</c:v>
                </c:pt>
                <c:pt idx="1199">
                  <c:v>66.552004040303601</c:v>
                </c:pt>
                <c:pt idx="1200">
                  <c:v>66.607510298885998</c:v>
                </c:pt>
                <c:pt idx="1201">
                  <c:v>66.663016557468396</c:v>
                </c:pt>
                <c:pt idx="1202">
                  <c:v>66.718522816050793</c:v>
                </c:pt>
                <c:pt idx="1203">
                  <c:v>66.774029074633205</c:v>
                </c:pt>
                <c:pt idx="1204">
                  <c:v>66.829535333215603</c:v>
                </c:pt>
                <c:pt idx="1205">
                  <c:v>66.885041591798</c:v>
                </c:pt>
                <c:pt idx="1206">
                  <c:v>66.940547850380398</c:v>
                </c:pt>
                <c:pt idx="1207">
                  <c:v>66.996054108962795</c:v>
                </c:pt>
                <c:pt idx="1208">
                  <c:v>67.051560367545207</c:v>
                </c:pt>
                <c:pt idx="1209">
                  <c:v>67.107066626127605</c:v>
                </c:pt>
                <c:pt idx="1210">
                  <c:v>67.162572884710002</c:v>
                </c:pt>
                <c:pt idx="1211">
                  <c:v>67.2180791432924</c:v>
                </c:pt>
                <c:pt idx="1212">
                  <c:v>67.273585401874897</c:v>
                </c:pt>
                <c:pt idx="1213">
                  <c:v>67.329091660457294</c:v>
                </c:pt>
                <c:pt idx="1214">
                  <c:v>67.384597919039706</c:v>
                </c:pt>
                <c:pt idx="1215">
                  <c:v>67.440104177622104</c:v>
                </c:pt>
                <c:pt idx="1216">
                  <c:v>67.495610436204501</c:v>
                </c:pt>
                <c:pt idx="1217">
                  <c:v>67.551116694786899</c:v>
                </c:pt>
                <c:pt idx="1218">
                  <c:v>67.606622953369296</c:v>
                </c:pt>
                <c:pt idx="1219">
                  <c:v>67.662129211951694</c:v>
                </c:pt>
                <c:pt idx="1220">
                  <c:v>67.717635470534105</c:v>
                </c:pt>
                <c:pt idx="1221">
                  <c:v>67.773141729116503</c:v>
                </c:pt>
                <c:pt idx="1222">
                  <c:v>67.828647987698901</c:v>
                </c:pt>
                <c:pt idx="1223">
                  <c:v>67.884154246281298</c:v>
                </c:pt>
                <c:pt idx="1224">
                  <c:v>67.939660504863696</c:v>
                </c:pt>
                <c:pt idx="1225">
                  <c:v>67.995166763446093</c:v>
                </c:pt>
                <c:pt idx="1226">
                  <c:v>68.050673022028505</c:v>
                </c:pt>
                <c:pt idx="1227">
                  <c:v>68.106179280610903</c:v>
                </c:pt>
                <c:pt idx="1228">
                  <c:v>68.1616855391933</c:v>
                </c:pt>
                <c:pt idx="1229">
                  <c:v>68.217191797775698</c:v>
                </c:pt>
                <c:pt idx="1230">
                  <c:v>68.272698056358095</c:v>
                </c:pt>
                <c:pt idx="1231">
                  <c:v>68.328204314940606</c:v>
                </c:pt>
                <c:pt idx="1232">
                  <c:v>68.383710573522904</c:v>
                </c:pt>
                <c:pt idx="1233">
                  <c:v>68.439216832105402</c:v>
                </c:pt>
                <c:pt idx="1234">
                  <c:v>68.494723090687799</c:v>
                </c:pt>
                <c:pt idx="1235">
                  <c:v>68.550229349270197</c:v>
                </c:pt>
                <c:pt idx="1236">
                  <c:v>68.605735607852594</c:v>
                </c:pt>
                <c:pt idx="1237">
                  <c:v>68.661241866435006</c:v>
                </c:pt>
                <c:pt idx="1238">
                  <c:v>68.716748125017403</c:v>
                </c:pt>
                <c:pt idx="1239">
                  <c:v>68.772254383599801</c:v>
                </c:pt>
                <c:pt idx="1240">
                  <c:v>68.827760642182199</c:v>
                </c:pt>
                <c:pt idx="1241">
                  <c:v>68.883266900764596</c:v>
                </c:pt>
                <c:pt idx="1242">
                  <c:v>68.938773159346994</c:v>
                </c:pt>
                <c:pt idx="1243">
                  <c:v>68.994279417929405</c:v>
                </c:pt>
                <c:pt idx="1244">
                  <c:v>69.049785676511803</c:v>
                </c:pt>
                <c:pt idx="1245">
                  <c:v>69.105291935094201</c:v>
                </c:pt>
                <c:pt idx="1246">
                  <c:v>69.160798193676598</c:v>
                </c:pt>
                <c:pt idx="1247">
                  <c:v>69.216304452258996</c:v>
                </c:pt>
                <c:pt idx="1248">
                  <c:v>69.271810710841393</c:v>
                </c:pt>
                <c:pt idx="1249">
                  <c:v>69.327316969423805</c:v>
                </c:pt>
                <c:pt idx="1250">
                  <c:v>69.382823228006202</c:v>
                </c:pt>
                <c:pt idx="1251">
                  <c:v>69.4383294865886</c:v>
                </c:pt>
                <c:pt idx="1252">
                  <c:v>69.493835745171097</c:v>
                </c:pt>
                <c:pt idx="1253">
                  <c:v>69.549342003753495</c:v>
                </c:pt>
                <c:pt idx="1254">
                  <c:v>69.604848262335906</c:v>
                </c:pt>
                <c:pt idx="1255">
                  <c:v>69.660354520918304</c:v>
                </c:pt>
                <c:pt idx="1256">
                  <c:v>69.715860779500701</c:v>
                </c:pt>
                <c:pt idx="1257">
                  <c:v>69.771367038083099</c:v>
                </c:pt>
                <c:pt idx="1258">
                  <c:v>69.826873296665497</c:v>
                </c:pt>
                <c:pt idx="1259">
                  <c:v>69.882379555247894</c:v>
                </c:pt>
                <c:pt idx="1260">
                  <c:v>69.937885813830306</c:v>
                </c:pt>
                <c:pt idx="1261">
                  <c:v>69.993392072412703</c:v>
                </c:pt>
                <c:pt idx="1262">
                  <c:v>70.048898330995101</c:v>
                </c:pt>
                <c:pt idx="1263">
                  <c:v>70.104404589577499</c:v>
                </c:pt>
                <c:pt idx="1264">
                  <c:v>70.159910848159896</c:v>
                </c:pt>
                <c:pt idx="1265">
                  <c:v>70.215417106742294</c:v>
                </c:pt>
                <c:pt idx="1266">
                  <c:v>70.270923365324705</c:v>
                </c:pt>
                <c:pt idx="1267">
                  <c:v>70.326429623907103</c:v>
                </c:pt>
                <c:pt idx="1268">
                  <c:v>70.381935882489501</c:v>
                </c:pt>
                <c:pt idx="1269">
                  <c:v>70.437442141071898</c:v>
                </c:pt>
                <c:pt idx="1270">
                  <c:v>70.492948399654296</c:v>
                </c:pt>
                <c:pt idx="1271">
                  <c:v>70.548454658236807</c:v>
                </c:pt>
                <c:pt idx="1272">
                  <c:v>70.603960916819105</c:v>
                </c:pt>
                <c:pt idx="1273">
                  <c:v>70.659467175401602</c:v>
                </c:pt>
                <c:pt idx="1274">
                  <c:v>70.714973433983999</c:v>
                </c:pt>
                <c:pt idx="1275">
                  <c:v>70.770479692566397</c:v>
                </c:pt>
                <c:pt idx="1276">
                  <c:v>70.825985951148795</c:v>
                </c:pt>
                <c:pt idx="1277">
                  <c:v>70.881492209731206</c:v>
                </c:pt>
                <c:pt idx="1278">
                  <c:v>70.936998468313604</c:v>
                </c:pt>
                <c:pt idx="1279">
                  <c:v>70.992504726896001</c:v>
                </c:pt>
                <c:pt idx="1280">
                  <c:v>71.048010985478399</c:v>
                </c:pt>
                <c:pt idx="1281">
                  <c:v>71.103517244060797</c:v>
                </c:pt>
                <c:pt idx="1282">
                  <c:v>71.159023502643194</c:v>
                </c:pt>
                <c:pt idx="1283">
                  <c:v>71.214529761225606</c:v>
                </c:pt>
                <c:pt idx="1284">
                  <c:v>71.270036019808003</c:v>
                </c:pt>
                <c:pt idx="1285">
                  <c:v>71.325542278390401</c:v>
                </c:pt>
                <c:pt idx="1286">
                  <c:v>71.381048536972799</c:v>
                </c:pt>
                <c:pt idx="1287">
                  <c:v>71.436554795555196</c:v>
                </c:pt>
                <c:pt idx="1288">
                  <c:v>71.492061054137594</c:v>
                </c:pt>
                <c:pt idx="1289">
                  <c:v>71.547567312720005</c:v>
                </c:pt>
                <c:pt idx="1290">
                  <c:v>71.603073571302403</c:v>
                </c:pt>
                <c:pt idx="1291">
                  <c:v>71.6585798298848</c:v>
                </c:pt>
                <c:pt idx="1292">
                  <c:v>71.714086088467297</c:v>
                </c:pt>
                <c:pt idx="1293">
                  <c:v>71.769592347049695</c:v>
                </c:pt>
                <c:pt idx="1294">
                  <c:v>71.825098605632107</c:v>
                </c:pt>
                <c:pt idx="1295">
                  <c:v>71.880604864214504</c:v>
                </c:pt>
                <c:pt idx="1296">
                  <c:v>71.936111122796902</c:v>
                </c:pt>
                <c:pt idx="1297">
                  <c:v>71.991617381379299</c:v>
                </c:pt>
                <c:pt idx="1298">
                  <c:v>72.047123639961697</c:v>
                </c:pt>
                <c:pt idx="1299">
                  <c:v>72.102629898544095</c:v>
                </c:pt>
                <c:pt idx="1300">
                  <c:v>72.158136157126506</c:v>
                </c:pt>
                <c:pt idx="1301">
                  <c:v>72.213642415708904</c:v>
                </c:pt>
                <c:pt idx="1302">
                  <c:v>72.269148674291301</c:v>
                </c:pt>
                <c:pt idx="1303">
                  <c:v>72.324654932873699</c:v>
                </c:pt>
                <c:pt idx="1304">
                  <c:v>72.380161191456097</c:v>
                </c:pt>
                <c:pt idx="1305">
                  <c:v>72.435667450038494</c:v>
                </c:pt>
                <c:pt idx="1306">
                  <c:v>72.491173708620906</c:v>
                </c:pt>
                <c:pt idx="1307">
                  <c:v>72.546679967203303</c:v>
                </c:pt>
                <c:pt idx="1308">
                  <c:v>72.602186225785701</c:v>
                </c:pt>
                <c:pt idx="1309">
                  <c:v>72.657692484368098</c:v>
                </c:pt>
                <c:pt idx="1310">
                  <c:v>72.713198742950496</c:v>
                </c:pt>
                <c:pt idx="1311">
                  <c:v>72.768705001532993</c:v>
                </c:pt>
                <c:pt idx="1312">
                  <c:v>72.824211260115305</c:v>
                </c:pt>
                <c:pt idx="1313">
                  <c:v>72.879717518697802</c:v>
                </c:pt>
                <c:pt idx="1314">
                  <c:v>72.9352237772802</c:v>
                </c:pt>
                <c:pt idx="1315">
                  <c:v>72.990730035862597</c:v>
                </c:pt>
                <c:pt idx="1316">
                  <c:v>73.046236294444995</c:v>
                </c:pt>
                <c:pt idx="1317">
                  <c:v>73.101742553027407</c:v>
                </c:pt>
                <c:pt idx="1318">
                  <c:v>73.157248811609804</c:v>
                </c:pt>
                <c:pt idx="1319">
                  <c:v>73.212755070192202</c:v>
                </c:pt>
                <c:pt idx="1320">
                  <c:v>73.268261328774599</c:v>
                </c:pt>
                <c:pt idx="1321">
                  <c:v>73.323767587356997</c:v>
                </c:pt>
                <c:pt idx="1322">
                  <c:v>73.379273845939395</c:v>
                </c:pt>
                <c:pt idx="1323">
                  <c:v>73.434780104521806</c:v>
                </c:pt>
                <c:pt idx="1324">
                  <c:v>73.490286363104204</c:v>
                </c:pt>
                <c:pt idx="1325">
                  <c:v>73.545792621686601</c:v>
                </c:pt>
                <c:pt idx="1326">
                  <c:v>73.601298880268999</c:v>
                </c:pt>
                <c:pt idx="1327">
                  <c:v>73.656805138851396</c:v>
                </c:pt>
                <c:pt idx="1328">
                  <c:v>73.712311397433794</c:v>
                </c:pt>
                <c:pt idx="1329">
                  <c:v>73.767817656016206</c:v>
                </c:pt>
                <c:pt idx="1330">
                  <c:v>73.823323914598603</c:v>
                </c:pt>
                <c:pt idx="1331">
                  <c:v>73.878830173181001</c:v>
                </c:pt>
                <c:pt idx="1332">
                  <c:v>73.934336431763498</c:v>
                </c:pt>
                <c:pt idx="1333">
                  <c:v>73.989842690345895</c:v>
                </c:pt>
                <c:pt idx="1334">
                  <c:v>74.045348948928293</c:v>
                </c:pt>
                <c:pt idx="1335">
                  <c:v>74.100855207510705</c:v>
                </c:pt>
                <c:pt idx="1336">
                  <c:v>74.156361466093102</c:v>
                </c:pt>
                <c:pt idx="1337">
                  <c:v>74.2118677246755</c:v>
                </c:pt>
                <c:pt idx="1338">
                  <c:v>74.267373983257897</c:v>
                </c:pt>
                <c:pt idx="1339">
                  <c:v>74.322880241840295</c:v>
                </c:pt>
                <c:pt idx="1340">
                  <c:v>74.378386500422707</c:v>
                </c:pt>
                <c:pt idx="1341">
                  <c:v>74.433892759005104</c:v>
                </c:pt>
                <c:pt idx="1342">
                  <c:v>74.489399017587502</c:v>
                </c:pt>
                <c:pt idx="1343">
                  <c:v>74.544905276169899</c:v>
                </c:pt>
                <c:pt idx="1344">
                  <c:v>74.600411534752297</c:v>
                </c:pt>
                <c:pt idx="1345">
                  <c:v>74.655917793334694</c:v>
                </c:pt>
                <c:pt idx="1346">
                  <c:v>74.711424051917106</c:v>
                </c:pt>
                <c:pt idx="1347">
                  <c:v>74.766930310499504</c:v>
                </c:pt>
                <c:pt idx="1348">
                  <c:v>74.822436569081901</c:v>
                </c:pt>
                <c:pt idx="1349">
                  <c:v>74.877942827664299</c:v>
                </c:pt>
                <c:pt idx="1350">
                  <c:v>74.933449086246696</c:v>
                </c:pt>
                <c:pt idx="1351">
                  <c:v>74.988955344829193</c:v>
                </c:pt>
                <c:pt idx="1352">
                  <c:v>75.044461603411506</c:v>
                </c:pt>
                <c:pt idx="1353">
                  <c:v>75.099967861994003</c:v>
                </c:pt>
                <c:pt idx="1354">
                  <c:v>75.1554741205764</c:v>
                </c:pt>
                <c:pt idx="1355">
                  <c:v>75.210980379158798</c:v>
                </c:pt>
                <c:pt idx="1356">
                  <c:v>75.266486637741195</c:v>
                </c:pt>
                <c:pt idx="1357">
                  <c:v>75.321992896323593</c:v>
                </c:pt>
                <c:pt idx="1358">
                  <c:v>75.377499154906005</c:v>
                </c:pt>
                <c:pt idx="1359">
                  <c:v>75.433005413488402</c:v>
                </c:pt>
                <c:pt idx="1360">
                  <c:v>75.4885116720708</c:v>
                </c:pt>
                <c:pt idx="1361">
                  <c:v>75.544017930653197</c:v>
                </c:pt>
                <c:pt idx="1362">
                  <c:v>75.599524189235595</c:v>
                </c:pt>
                <c:pt idx="1363">
                  <c:v>75.655030447818007</c:v>
                </c:pt>
                <c:pt idx="1364">
                  <c:v>75.710536706400404</c:v>
                </c:pt>
                <c:pt idx="1365">
                  <c:v>75.766042964982802</c:v>
                </c:pt>
                <c:pt idx="1366">
                  <c:v>75.821549223565199</c:v>
                </c:pt>
                <c:pt idx="1367">
                  <c:v>75.877055482147597</c:v>
                </c:pt>
                <c:pt idx="1368">
                  <c:v>75.932561740729994</c:v>
                </c:pt>
                <c:pt idx="1369">
                  <c:v>75.988067999312406</c:v>
                </c:pt>
                <c:pt idx="1370">
                  <c:v>76.043574257894804</c:v>
                </c:pt>
                <c:pt idx="1371">
                  <c:v>76.099080516477201</c:v>
                </c:pt>
                <c:pt idx="1372">
                  <c:v>76.154586775059698</c:v>
                </c:pt>
                <c:pt idx="1373">
                  <c:v>76.210093033642096</c:v>
                </c:pt>
                <c:pt idx="1374">
                  <c:v>76.265599292224493</c:v>
                </c:pt>
                <c:pt idx="1375">
                  <c:v>76.321105550806905</c:v>
                </c:pt>
                <c:pt idx="1376">
                  <c:v>76.376611809389303</c:v>
                </c:pt>
                <c:pt idx="1377">
                  <c:v>76.4321180679717</c:v>
                </c:pt>
                <c:pt idx="1378">
                  <c:v>76.487624326554098</c:v>
                </c:pt>
                <c:pt idx="1379">
                  <c:v>76.543130585136495</c:v>
                </c:pt>
                <c:pt idx="1380">
                  <c:v>76.598636843718893</c:v>
                </c:pt>
                <c:pt idx="1381">
                  <c:v>76.654143102301305</c:v>
                </c:pt>
                <c:pt idx="1382">
                  <c:v>76.709649360883702</c:v>
                </c:pt>
                <c:pt idx="1383">
                  <c:v>76.7651556194661</c:v>
                </c:pt>
                <c:pt idx="1384">
                  <c:v>76.820661878048497</c:v>
                </c:pt>
                <c:pt idx="1385">
                  <c:v>76.876168136630895</c:v>
                </c:pt>
                <c:pt idx="1386">
                  <c:v>76.931674395213307</c:v>
                </c:pt>
                <c:pt idx="1387">
                  <c:v>76.987180653795704</c:v>
                </c:pt>
                <c:pt idx="1388">
                  <c:v>77.042686912378102</c:v>
                </c:pt>
                <c:pt idx="1389">
                  <c:v>77.098193170960499</c:v>
                </c:pt>
                <c:pt idx="1390">
                  <c:v>77.153699429542897</c:v>
                </c:pt>
                <c:pt idx="1391">
                  <c:v>77.209205688125394</c:v>
                </c:pt>
                <c:pt idx="1392">
                  <c:v>77.264711946707706</c:v>
                </c:pt>
                <c:pt idx="1393">
                  <c:v>77.320218205290203</c:v>
                </c:pt>
                <c:pt idx="1394">
                  <c:v>77.375724463872601</c:v>
                </c:pt>
                <c:pt idx="1395">
                  <c:v>77.431230722454998</c:v>
                </c:pt>
                <c:pt idx="1396">
                  <c:v>77.486736981037396</c:v>
                </c:pt>
                <c:pt idx="1397">
                  <c:v>77.542243239619793</c:v>
                </c:pt>
                <c:pt idx="1398">
                  <c:v>77.597749498202205</c:v>
                </c:pt>
                <c:pt idx="1399">
                  <c:v>77.653255756784603</c:v>
                </c:pt>
                <c:pt idx="1400">
                  <c:v>77.708762015367</c:v>
                </c:pt>
                <c:pt idx="1401">
                  <c:v>77.764268273949398</c:v>
                </c:pt>
                <c:pt idx="1402">
                  <c:v>77.819774532531795</c:v>
                </c:pt>
                <c:pt idx="1403">
                  <c:v>77.875280791114207</c:v>
                </c:pt>
                <c:pt idx="1404">
                  <c:v>77.930787049696605</c:v>
                </c:pt>
                <c:pt idx="1405">
                  <c:v>77.986293308279002</c:v>
                </c:pt>
                <c:pt idx="1406">
                  <c:v>78.0417995668614</c:v>
                </c:pt>
                <c:pt idx="1407">
                  <c:v>78.097305825443797</c:v>
                </c:pt>
                <c:pt idx="1408">
                  <c:v>78.152812084026195</c:v>
                </c:pt>
                <c:pt idx="1409">
                  <c:v>78.208318342608607</c:v>
                </c:pt>
                <c:pt idx="1410">
                  <c:v>78.263824601191004</c:v>
                </c:pt>
                <c:pt idx="1411">
                  <c:v>78.319330859773402</c:v>
                </c:pt>
                <c:pt idx="1412">
                  <c:v>78.374837118355899</c:v>
                </c:pt>
                <c:pt idx="1413">
                  <c:v>78.430343376938296</c:v>
                </c:pt>
                <c:pt idx="1414">
                  <c:v>78.485849635520694</c:v>
                </c:pt>
                <c:pt idx="1415">
                  <c:v>78.541355894103106</c:v>
                </c:pt>
                <c:pt idx="1416">
                  <c:v>78.596862152685503</c:v>
                </c:pt>
                <c:pt idx="1417">
                  <c:v>78.652368411267901</c:v>
                </c:pt>
                <c:pt idx="1418">
                  <c:v>78.707874669850298</c:v>
                </c:pt>
                <c:pt idx="1419">
                  <c:v>78.763380928432696</c:v>
                </c:pt>
                <c:pt idx="1420">
                  <c:v>78.818887187015093</c:v>
                </c:pt>
                <c:pt idx="1421">
                  <c:v>78.874393445597505</c:v>
                </c:pt>
                <c:pt idx="1422">
                  <c:v>78.929899704179903</c:v>
                </c:pt>
                <c:pt idx="1423">
                  <c:v>78.9854059627623</c:v>
                </c:pt>
                <c:pt idx="1424">
                  <c:v>79.040912221344698</c:v>
                </c:pt>
                <c:pt idx="1425">
                  <c:v>79.096418479927095</c:v>
                </c:pt>
                <c:pt idx="1426">
                  <c:v>79.151924738509507</c:v>
                </c:pt>
                <c:pt idx="1427">
                  <c:v>79.207430997091905</c:v>
                </c:pt>
                <c:pt idx="1428">
                  <c:v>79.262937255674302</c:v>
                </c:pt>
                <c:pt idx="1429">
                  <c:v>79.3184435142567</c:v>
                </c:pt>
                <c:pt idx="1430">
                  <c:v>79.373949772839097</c:v>
                </c:pt>
                <c:pt idx="1431">
                  <c:v>79.429456031421594</c:v>
                </c:pt>
                <c:pt idx="1432">
                  <c:v>79.484962290003907</c:v>
                </c:pt>
                <c:pt idx="1433">
                  <c:v>79.540468548586404</c:v>
                </c:pt>
                <c:pt idx="1434">
                  <c:v>79.595974807168801</c:v>
                </c:pt>
                <c:pt idx="1435">
                  <c:v>79.651481065751199</c:v>
                </c:pt>
                <c:pt idx="1436">
                  <c:v>79.706987324333596</c:v>
                </c:pt>
                <c:pt idx="1437">
                  <c:v>79.762493582915994</c:v>
                </c:pt>
                <c:pt idx="1438">
                  <c:v>79.817999841498406</c:v>
                </c:pt>
                <c:pt idx="1439">
                  <c:v>79.873506100080803</c:v>
                </c:pt>
                <c:pt idx="1440">
                  <c:v>79.929012358663201</c:v>
                </c:pt>
                <c:pt idx="1441">
                  <c:v>79.984518617245598</c:v>
                </c:pt>
                <c:pt idx="1442">
                  <c:v>80.040024875827996</c:v>
                </c:pt>
                <c:pt idx="1443">
                  <c:v>80.095531134410393</c:v>
                </c:pt>
                <c:pt idx="1444">
                  <c:v>80.151037392992805</c:v>
                </c:pt>
                <c:pt idx="1445">
                  <c:v>80.206543651575203</c:v>
                </c:pt>
                <c:pt idx="1446">
                  <c:v>80.2620499101576</c:v>
                </c:pt>
                <c:pt idx="1447">
                  <c:v>80.317556168739998</c:v>
                </c:pt>
                <c:pt idx="1448">
                  <c:v>80.373062427322395</c:v>
                </c:pt>
                <c:pt idx="1449">
                  <c:v>80.428568685904807</c:v>
                </c:pt>
                <c:pt idx="1450">
                  <c:v>80.484074944487205</c:v>
                </c:pt>
                <c:pt idx="1451">
                  <c:v>80.539581203069602</c:v>
                </c:pt>
                <c:pt idx="1452">
                  <c:v>80.595087461652099</c:v>
                </c:pt>
                <c:pt idx="1453">
                  <c:v>80.650593720234497</c:v>
                </c:pt>
                <c:pt idx="1454">
                  <c:v>80.706099978816894</c:v>
                </c:pt>
                <c:pt idx="1455">
                  <c:v>80.761606237399306</c:v>
                </c:pt>
                <c:pt idx="1456">
                  <c:v>80.817112495981704</c:v>
                </c:pt>
                <c:pt idx="1457">
                  <c:v>80.872618754564101</c:v>
                </c:pt>
                <c:pt idx="1458">
                  <c:v>80.928125013146499</c:v>
                </c:pt>
                <c:pt idx="1459">
                  <c:v>80.983631271728896</c:v>
                </c:pt>
                <c:pt idx="1460">
                  <c:v>81.039137530311294</c:v>
                </c:pt>
                <c:pt idx="1461">
                  <c:v>81.094643788893706</c:v>
                </c:pt>
                <c:pt idx="1462">
                  <c:v>81.150150047476103</c:v>
                </c:pt>
                <c:pt idx="1463">
                  <c:v>81.205656306058501</c:v>
                </c:pt>
                <c:pt idx="1464">
                  <c:v>81.261162564640898</c:v>
                </c:pt>
                <c:pt idx="1465">
                  <c:v>81.316668823223296</c:v>
                </c:pt>
                <c:pt idx="1466">
                  <c:v>81.372175081805693</c:v>
                </c:pt>
                <c:pt idx="1467">
                  <c:v>81.427681340388105</c:v>
                </c:pt>
                <c:pt idx="1468">
                  <c:v>81.483187598970503</c:v>
                </c:pt>
                <c:pt idx="1469">
                  <c:v>81.5386938575529</c:v>
                </c:pt>
                <c:pt idx="1470">
                  <c:v>81.594200116135298</c:v>
                </c:pt>
                <c:pt idx="1471">
                  <c:v>81.649706374717795</c:v>
                </c:pt>
                <c:pt idx="1472">
                  <c:v>81.705212633300206</c:v>
                </c:pt>
                <c:pt idx="1473">
                  <c:v>81.760718891882604</c:v>
                </c:pt>
                <c:pt idx="1474">
                  <c:v>81.816225150465002</c:v>
                </c:pt>
                <c:pt idx="1475">
                  <c:v>81.871731409047399</c:v>
                </c:pt>
                <c:pt idx="1476">
                  <c:v>81.927237667629797</c:v>
                </c:pt>
                <c:pt idx="1477">
                  <c:v>81.982743926212194</c:v>
                </c:pt>
                <c:pt idx="1478">
                  <c:v>82.038250184794606</c:v>
                </c:pt>
                <c:pt idx="1479">
                  <c:v>82.093756443377004</c:v>
                </c:pt>
                <c:pt idx="1480">
                  <c:v>82.149262701959401</c:v>
                </c:pt>
                <c:pt idx="1481">
                  <c:v>82.204768960541799</c:v>
                </c:pt>
                <c:pt idx="1482">
                  <c:v>82.260275219124196</c:v>
                </c:pt>
                <c:pt idx="1483">
                  <c:v>82.315781477706594</c:v>
                </c:pt>
                <c:pt idx="1484">
                  <c:v>82.371287736289005</c:v>
                </c:pt>
                <c:pt idx="1485">
                  <c:v>82.426793994871403</c:v>
                </c:pt>
                <c:pt idx="1486">
                  <c:v>82.482300253453801</c:v>
                </c:pt>
                <c:pt idx="1487">
                  <c:v>82.537806512036198</c:v>
                </c:pt>
                <c:pt idx="1488">
                  <c:v>82.593312770618596</c:v>
                </c:pt>
                <c:pt idx="1489">
                  <c:v>82.648819029200993</c:v>
                </c:pt>
                <c:pt idx="1490">
                  <c:v>82.704325287783405</c:v>
                </c:pt>
                <c:pt idx="1491">
                  <c:v>82.759831546365803</c:v>
                </c:pt>
                <c:pt idx="1492">
                  <c:v>82.8153378049483</c:v>
                </c:pt>
                <c:pt idx="1493">
                  <c:v>82.870844063530697</c:v>
                </c:pt>
                <c:pt idx="1494">
                  <c:v>82.926350322113095</c:v>
                </c:pt>
                <c:pt idx="1495">
                  <c:v>82.981856580695506</c:v>
                </c:pt>
                <c:pt idx="1496">
                  <c:v>83.037362839277904</c:v>
                </c:pt>
                <c:pt idx="1497">
                  <c:v>83.092869097860302</c:v>
                </c:pt>
                <c:pt idx="1498">
                  <c:v>83.148375356442699</c:v>
                </c:pt>
                <c:pt idx="1499">
                  <c:v>83.203881615025097</c:v>
                </c:pt>
                <c:pt idx="1500">
                  <c:v>83.259387873607494</c:v>
                </c:pt>
                <c:pt idx="1501">
                  <c:v>83.314894132189906</c:v>
                </c:pt>
                <c:pt idx="1502">
                  <c:v>83.370400390772303</c:v>
                </c:pt>
                <c:pt idx="1503">
                  <c:v>83.425906649354701</c:v>
                </c:pt>
                <c:pt idx="1504">
                  <c:v>83.481412907937099</c:v>
                </c:pt>
                <c:pt idx="1505">
                  <c:v>83.536919166519496</c:v>
                </c:pt>
                <c:pt idx="1506">
                  <c:v>83.592425425101894</c:v>
                </c:pt>
                <c:pt idx="1507">
                  <c:v>83.647931683684305</c:v>
                </c:pt>
                <c:pt idx="1508">
                  <c:v>83.703437942266703</c:v>
                </c:pt>
                <c:pt idx="1509">
                  <c:v>83.758944200849101</c:v>
                </c:pt>
                <c:pt idx="1510">
                  <c:v>83.814450459431498</c:v>
                </c:pt>
                <c:pt idx="1511">
                  <c:v>83.869956718013995</c:v>
                </c:pt>
                <c:pt idx="1512">
                  <c:v>83.925462976596407</c:v>
                </c:pt>
                <c:pt idx="1513">
                  <c:v>83.980969235178804</c:v>
                </c:pt>
                <c:pt idx="1514">
                  <c:v>84.036475493761202</c:v>
                </c:pt>
                <c:pt idx="1515">
                  <c:v>84.0919817523436</c:v>
                </c:pt>
                <c:pt idx="1516">
                  <c:v>84.147488010925997</c:v>
                </c:pt>
                <c:pt idx="1517">
                  <c:v>84.202994269508395</c:v>
                </c:pt>
                <c:pt idx="1518">
                  <c:v>84.258500528090806</c:v>
                </c:pt>
                <c:pt idx="1519">
                  <c:v>84.314006786673204</c:v>
                </c:pt>
                <c:pt idx="1520">
                  <c:v>84.369513045255601</c:v>
                </c:pt>
                <c:pt idx="1521">
                  <c:v>84.425019303837999</c:v>
                </c:pt>
                <c:pt idx="1522">
                  <c:v>84.480525562420397</c:v>
                </c:pt>
                <c:pt idx="1523">
                  <c:v>84.536031821002794</c:v>
                </c:pt>
                <c:pt idx="1524">
                  <c:v>84.591538079585206</c:v>
                </c:pt>
                <c:pt idx="1525">
                  <c:v>84.647044338167603</c:v>
                </c:pt>
                <c:pt idx="1526">
                  <c:v>84.702550596750001</c:v>
                </c:pt>
                <c:pt idx="1527">
                  <c:v>84.758056855332399</c:v>
                </c:pt>
                <c:pt idx="1528">
                  <c:v>84.813563113914796</c:v>
                </c:pt>
                <c:pt idx="1529">
                  <c:v>84.869069372497194</c:v>
                </c:pt>
                <c:pt idx="1530">
                  <c:v>84.924575631079605</c:v>
                </c:pt>
                <c:pt idx="1531">
                  <c:v>84.980081889662003</c:v>
                </c:pt>
                <c:pt idx="1532">
                  <c:v>85.0355881482445</c:v>
                </c:pt>
                <c:pt idx="1533">
                  <c:v>85.091094406826898</c:v>
                </c:pt>
                <c:pt idx="1534">
                  <c:v>85.146600665409295</c:v>
                </c:pt>
                <c:pt idx="1535">
                  <c:v>85.202106923991707</c:v>
                </c:pt>
                <c:pt idx="1536">
                  <c:v>85.257613182574104</c:v>
                </c:pt>
                <c:pt idx="1537">
                  <c:v>85.313119441156502</c:v>
                </c:pt>
                <c:pt idx="1538">
                  <c:v>85.368625699738899</c:v>
                </c:pt>
                <c:pt idx="1539">
                  <c:v>85.424131958321297</c:v>
                </c:pt>
                <c:pt idx="1540">
                  <c:v>85.479638216903695</c:v>
                </c:pt>
                <c:pt idx="1541">
                  <c:v>85.535144475486106</c:v>
                </c:pt>
                <c:pt idx="1542">
                  <c:v>85.590650734068504</c:v>
                </c:pt>
                <c:pt idx="1543">
                  <c:v>85.646156992650901</c:v>
                </c:pt>
                <c:pt idx="1544">
                  <c:v>85.701663251233299</c:v>
                </c:pt>
                <c:pt idx="1545">
                  <c:v>85.757169509815697</c:v>
                </c:pt>
                <c:pt idx="1546">
                  <c:v>85.812675768398094</c:v>
                </c:pt>
                <c:pt idx="1547">
                  <c:v>85.868182026980506</c:v>
                </c:pt>
                <c:pt idx="1548">
                  <c:v>85.923688285562903</c:v>
                </c:pt>
                <c:pt idx="1549">
                  <c:v>85.979194544145301</c:v>
                </c:pt>
                <c:pt idx="1550">
                  <c:v>86.034700802727698</c:v>
                </c:pt>
                <c:pt idx="1551">
                  <c:v>86.090207061310196</c:v>
                </c:pt>
                <c:pt idx="1552">
                  <c:v>86.145713319892593</c:v>
                </c:pt>
                <c:pt idx="1553">
                  <c:v>86.201219578475005</c:v>
                </c:pt>
                <c:pt idx="1554">
                  <c:v>86.256725837057402</c:v>
                </c:pt>
                <c:pt idx="1555">
                  <c:v>86.3122320956398</c:v>
                </c:pt>
                <c:pt idx="1556">
                  <c:v>86.367738354222197</c:v>
                </c:pt>
                <c:pt idx="1557">
                  <c:v>86.423244612804595</c:v>
                </c:pt>
                <c:pt idx="1558">
                  <c:v>86.478750871387007</c:v>
                </c:pt>
                <c:pt idx="1559">
                  <c:v>86.534257129969404</c:v>
                </c:pt>
                <c:pt idx="1560">
                  <c:v>86.589763388551802</c:v>
                </c:pt>
                <c:pt idx="1561">
                  <c:v>86.645269647134199</c:v>
                </c:pt>
                <c:pt idx="1562">
                  <c:v>86.700775905716597</c:v>
                </c:pt>
                <c:pt idx="1563">
                  <c:v>86.756282164298995</c:v>
                </c:pt>
                <c:pt idx="1564">
                  <c:v>86.811788422881406</c:v>
                </c:pt>
                <c:pt idx="1565">
                  <c:v>86.867294681463804</c:v>
                </c:pt>
                <c:pt idx="1566">
                  <c:v>86.922800940046201</c:v>
                </c:pt>
                <c:pt idx="1567">
                  <c:v>86.978307198628599</c:v>
                </c:pt>
                <c:pt idx="1568">
                  <c:v>87.033813457210996</c:v>
                </c:pt>
                <c:pt idx="1569">
                  <c:v>87.089319715793394</c:v>
                </c:pt>
                <c:pt idx="1570">
                  <c:v>87.144825974375806</c:v>
                </c:pt>
                <c:pt idx="1571">
                  <c:v>87.200332232958203</c:v>
                </c:pt>
                <c:pt idx="1572">
                  <c:v>87.2558384915407</c:v>
                </c:pt>
                <c:pt idx="1573">
                  <c:v>87.311344750123098</c:v>
                </c:pt>
                <c:pt idx="1574">
                  <c:v>87.366851008705495</c:v>
                </c:pt>
                <c:pt idx="1575">
                  <c:v>87.422357267287893</c:v>
                </c:pt>
                <c:pt idx="1576">
                  <c:v>87.477863525870305</c:v>
                </c:pt>
                <c:pt idx="1577">
                  <c:v>87.533369784452702</c:v>
                </c:pt>
                <c:pt idx="1578">
                  <c:v>87.5888760430351</c:v>
                </c:pt>
                <c:pt idx="1579">
                  <c:v>87.644382301617497</c:v>
                </c:pt>
                <c:pt idx="1580">
                  <c:v>87.699888560199895</c:v>
                </c:pt>
                <c:pt idx="1581">
                  <c:v>87.755394818782307</c:v>
                </c:pt>
                <c:pt idx="1582">
                  <c:v>87.810901077364704</c:v>
                </c:pt>
                <c:pt idx="1583">
                  <c:v>87.866407335947102</c:v>
                </c:pt>
                <c:pt idx="1584">
                  <c:v>87.921913594529499</c:v>
                </c:pt>
                <c:pt idx="1585">
                  <c:v>87.977419853111897</c:v>
                </c:pt>
                <c:pt idx="1586">
                  <c:v>88.032926111694294</c:v>
                </c:pt>
                <c:pt idx="1587">
                  <c:v>88.088432370276706</c:v>
                </c:pt>
                <c:pt idx="1588">
                  <c:v>88.143938628859104</c:v>
                </c:pt>
                <c:pt idx="1589">
                  <c:v>88.199444887441501</c:v>
                </c:pt>
                <c:pt idx="1590">
                  <c:v>88.254951146023899</c:v>
                </c:pt>
                <c:pt idx="1591">
                  <c:v>88.310457404606396</c:v>
                </c:pt>
                <c:pt idx="1592">
                  <c:v>88.365963663188793</c:v>
                </c:pt>
                <c:pt idx="1593">
                  <c:v>88.421469921771205</c:v>
                </c:pt>
                <c:pt idx="1594">
                  <c:v>88.476976180353603</c:v>
                </c:pt>
                <c:pt idx="1595">
                  <c:v>88.532482438936</c:v>
                </c:pt>
                <c:pt idx="1596">
                  <c:v>88.587988697518398</c:v>
                </c:pt>
                <c:pt idx="1597">
                  <c:v>88.643494956100795</c:v>
                </c:pt>
                <c:pt idx="1598">
                  <c:v>88.699001214683193</c:v>
                </c:pt>
                <c:pt idx="1599">
                  <c:v>88.754507473265605</c:v>
                </c:pt>
                <c:pt idx="1600">
                  <c:v>88.810013731848002</c:v>
                </c:pt>
                <c:pt idx="1601">
                  <c:v>88.8655199904304</c:v>
                </c:pt>
                <c:pt idx="1602">
                  <c:v>88.921026249012797</c:v>
                </c:pt>
                <c:pt idx="1603">
                  <c:v>88.976532507595195</c:v>
                </c:pt>
                <c:pt idx="1604">
                  <c:v>89.032038766177607</c:v>
                </c:pt>
                <c:pt idx="1605">
                  <c:v>89.087545024760004</c:v>
                </c:pt>
                <c:pt idx="1606">
                  <c:v>89.143051283342402</c:v>
                </c:pt>
                <c:pt idx="1607">
                  <c:v>89.198557541924799</c:v>
                </c:pt>
                <c:pt idx="1608">
                  <c:v>89.254063800507197</c:v>
                </c:pt>
                <c:pt idx="1609">
                  <c:v>89.309570059089594</c:v>
                </c:pt>
                <c:pt idx="1610">
                  <c:v>89.365076317672006</c:v>
                </c:pt>
                <c:pt idx="1611">
                  <c:v>89.420582576254404</c:v>
                </c:pt>
                <c:pt idx="1612">
                  <c:v>89.476088834836901</c:v>
                </c:pt>
                <c:pt idx="1613">
                  <c:v>89.531595093419298</c:v>
                </c:pt>
                <c:pt idx="1614">
                  <c:v>89.587101352001696</c:v>
                </c:pt>
                <c:pt idx="1615">
                  <c:v>89.642607610584093</c:v>
                </c:pt>
                <c:pt idx="1616">
                  <c:v>89.698113869166505</c:v>
                </c:pt>
                <c:pt idx="1617">
                  <c:v>89.753620127748903</c:v>
                </c:pt>
                <c:pt idx="1618">
                  <c:v>89.8091263863313</c:v>
                </c:pt>
                <c:pt idx="1619">
                  <c:v>89.864632644913698</c:v>
                </c:pt>
                <c:pt idx="1620">
                  <c:v>89.920138903496095</c:v>
                </c:pt>
                <c:pt idx="1621">
                  <c:v>89.975645162078493</c:v>
                </c:pt>
                <c:pt idx="1622">
                  <c:v>90.031151420660905</c:v>
                </c:pt>
                <c:pt idx="1623">
                  <c:v>90.086657679243302</c:v>
                </c:pt>
                <c:pt idx="1624">
                  <c:v>90.1421639378257</c:v>
                </c:pt>
                <c:pt idx="1625">
                  <c:v>90.197670196408097</c:v>
                </c:pt>
                <c:pt idx="1626">
                  <c:v>90.253176454990495</c:v>
                </c:pt>
                <c:pt idx="1627">
                  <c:v>90.308682713572907</c:v>
                </c:pt>
                <c:pt idx="1628">
                  <c:v>90.364188972155304</c:v>
                </c:pt>
                <c:pt idx="1629">
                  <c:v>90.419695230737702</c:v>
                </c:pt>
                <c:pt idx="1630">
                  <c:v>90.475201489320099</c:v>
                </c:pt>
                <c:pt idx="1631">
                  <c:v>90.530707747902596</c:v>
                </c:pt>
                <c:pt idx="1632">
                  <c:v>90.586214006484994</c:v>
                </c:pt>
                <c:pt idx="1633">
                  <c:v>90.641720265067406</c:v>
                </c:pt>
                <c:pt idx="1634">
                  <c:v>90.697226523649803</c:v>
                </c:pt>
                <c:pt idx="1635">
                  <c:v>90.752732782232201</c:v>
                </c:pt>
                <c:pt idx="1636">
                  <c:v>90.808239040814598</c:v>
                </c:pt>
                <c:pt idx="1637">
                  <c:v>90.863745299396996</c:v>
                </c:pt>
                <c:pt idx="1638">
                  <c:v>90.919251557979393</c:v>
                </c:pt>
                <c:pt idx="1639">
                  <c:v>90.974757816561805</c:v>
                </c:pt>
                <c:pt idx="1640">
                  <c:v>91.030264075144203</c:v>
                </c:pt>
                <c:pt idx="1641">
                  <c:v>91.0857703337266</c:v>
                </c:pt>
                <c:pt idx="1642">
                  <c:v>91.141276592308998</c:v>
                </c:pt>
                <c:pt idx="1643">
                  <c:v>91.196782850891395</c:v>
                </c:pt>
                <c:pt idx="1644">
                  <c:v>91.252289109473793</c:v>
                </c:pt>
                <c:pt idx="1645">
                  <c:v>91.307795368056205</c:v>
                </c:pt>
                <c:pt idx="1646">
                  <c:v>91.363301626638602</c:v>
                </c:pt>
                <c:pt idx="1647">
                  <c:v>91.418807885221</c:v>
                </c:pt>
                <c:pt idx="1648">
                  <c:v>91.474314143803397</c:v>
                </c:pt>
                <c:pt idx="1649">
                  <c:v>91.529820402385795</c:v>
                </c:pt>
                <c:pt idx="1650">
                  <c:v>91.585326660968207</c:v>
                </c:pt>
                <c:pt idx="1651">
                  <c:v>91.640832919550604</c:v>
                </c:pt>
                <c:pt idx="1652">
                  <c:v>91.696339178133101</c:v>
                </c:pt>
                <c:pt idx="1653">
                  <c:v>91.751845436715499</c:v>
                </c:pt>
                <c:pt idx="1654">
                  <c:v>91.807351695297896</c:v>
                </c:pt>
                <c:pt idx="1655">
                  <c:v>91.862857953880294</c:v>
                </c:pt>
                <c:pt idx="1656">
                  <c:v>91.918364212462706</c:v>
                </c:pt>
                <c:pt idx="1657">
                  <c:v>91.973870471045103</c:v>
                </c:pt>
                <c:pt idx="1658">
                  <c:v>92.029376729627501</c:v>
                </c:pt>
                <c:pt idx="1659">
                  <c:v>92.084882988209898</c:v>
                </c:pt>
                <c:pt idx="1660">
                  <c:v>92.140389246792296</c:v>
                </c:pt>
                <c:pt idx="1661">
                  <c:v>92.195895505374693</c:v>
                </c:pt>
                <c:pt idx="1662">
                  <c:v>92.251401763957105</c:v>
                </c:pt>
                <c:pt idx="1663">
                  <c:v>92.306908022539503</c:v>
                </c:pt>
                <c:pt idx="1664">
                  <c:v>92.3624142811219</c:v>
                </c:pt>
                <c:pt idx="1665">
                  <c:v>92.417920539704298</c:v>
                </c:pt>
                <c:pt idx="1666">
                  <c:v>92.473426798286695</c:v>
                </c:pt>
                <c:pt idx="1667">
                  <c:v>92.528933056869107</c:v>
                </c:pt>
                <c:pt idx="1668">
                  <c:v>92.584439315451505</c:v>
                </c:pt>
                <c:pt idx="1669">
                  <c:v>92.639945574033902</c:v>
                </c:pt>
                <c:pt idx="1670">
                  <c:v>92.6954518326163</c:v>
                </c:pt>
                <c:pt idx="1671">
                  <c:v>92.750958091198697</c:v>
                </c:pt>
                <c:pt idx="1672">
                  <c:v>92.806464349781194</c:v>
                </c:pt>
                <c:pt idx="1673">
                  <c:v>92.861970608363606</c:v>
                </c:pt>
                <c:pt idx="1674">
                  <c:v>92.917476866946004</c:v>
                </c:pt>
                <c:pt idx="1675">
                  <c:v>92.972983125528401</c:v>
                </c:pt>
                <c:pt idx="1676">
                  <c:v>93.028489384110799</c:v>
                </c:pt>
                <c:pt idx="1677">
                  <c:v>93.083995642693196</c:v>
                </c:pt>
                <c:pt idx="1678">
                  <c:v>93.139501901275594</c:v>
                </c:pt>
                <c:pt idx="1679">
                  <c:v>93.195008159858006</c:v>
                </c:pt>
                <c:pt idx="1680">
                  <c:v>93.250514418440403</c:v>
                </c:pt>
                <c:pt idx="1681">
                  <c:v>93.306020677022801</c:v>
                </c:pt>
                <c:pt idx="1682">
                  <c:v>93.361526935605198</c:v>
                </c:pt>
                <c:pt idx="1683">
                  <c:v>93.417033194187596</c:v>
                </c:pt>
                <c:pt idx="1684">
                  <c:v>93.472539452769993</c:v>
                </c:pt>
                <c:pt idx="1685">
                  <c:v>93.528045711352405</c:v>
                </c:pt>
                <c:pt idx="1686">
                  <c:v>93.583551969934803</c:v>
                </c:pt>
                <c:pt idx="1687">
                  <c:v>93.6390582285172</c:v>
                </c:pt>
                <c:pt idx="1688">
                  <c:v>93.694564487099598</c:v>
                </c:pt>
                <c:pt idx="1689">
                  <c:v>93.750070745681995</c:v>
                </c:pt>
                <c:pt idx="1690">
                  <c:v>93.805577004264407</c:v>
                </c:pt>
                <c:pt idx="1691">
                  <c:v>93.861083262846805</c:v>
                </c:pt>
                <c:pt idx="1692">
                  <c:v>93.916589521429202</c:v>
                </c:pt>
                <c:pt idx="1693">
                  <c:v>93.972095780011699</c:v>
                </c:pt>
                <c:pt idx="1694">
                  <c:v>94.027602038594097</c:v>
                </c:pt>
                <c:pt idx="1695">
                  <c:v>94.083108297176494</c:v>
                </c:pt>
                <c:pt idx="1696">
                  <c:v>94.138614555758906</c:v>
                </c:pt>
                <c:pt idx="1697">
                  <c:v>94.194120814341304</c:v>
                </c:pt>
                <c:pt idx="1698">
                  <c:v>94.249627072923701</c:v>
                </c:pt>
                <c:pt idx="1699">
                  <c:v>94.305133331506099</c:v>
                </c:pt>
                <c:pt idx="1700">
                  <c:v>94.360639590088496</c:v>
                </c:pt>
                <c:pt idx="1701">
                  <c:v>94.416145848670894</c:v>
                </c:pt>
                <c:pt idx="1702">
                  <c:v>94.471652107253306</c:v>
                </c:pt>
                <c:pt idx="1703">
                  <c:v>94.527158365835703</c:v>
                </c:pt>
                <c:pt idx="1704">
                  <c:v>94.582664624418101</c:v>
                </c:pt>
                <c:pt idx="1705">
                  <c:v>94.638170883000498</c:v>
                </c:pt>
                <c:pt idx="1706">
                  <c:v>94.693677141582896</c:v>
                </c:pt>
                <c:pt idx="1707">
                  <c:v>94.749183400165293</c:v>
                </c:pt>
                <c:pt idx="1708">
                  <c:v>94.804689658747705</c:v>
                </c:pt>
                <c:pt idx="1709">
                  <c:v>94.860195917330103</c:v>
                </c:pt>
                <c:pt idx="1710">
                  <c:v>94.9157021759125</c:v>
                </c:pt>
                <c:pt idx="1711">
                  <c:v>94.971208434494898</c:v>
                </c:pt>
                <c:pt idx="1712">
                  <c:v>95.026714693077395</c:v>
                </c:pt>
                <c:pt idx="1713">
                  <c:v>95.082220951659806</c:v>
                </c:pt>
                <c:pt idx="1714">
                  <c:v>95.137727210242204</c:v>
                </c:pt>
                <c:pt idx="1715">
                  <c:v>95.193233468824602</c:v>
                </c:pt>
                <c:pt idx="1716">
                  <c:v>95.248739727406999</c:v>
                </c:pt>
                <c:pt idx="1717">
                  <c:v>95.304245985989397</c:v>
                </c:pt>
                <c:pt idx="1718">
                  <c:v>95.359752244571794</c:v>
                </c:pt>
                <c:pt idx="1719">
                  <c:v>95.415258503154206</c:v>
                </c:pt>
                <c:pt idx="1720">
                  <c:v>95.470764761736604</c:v>
                </c:pt>
                <c:pt idx="1721">
                  <c:v>95.526271020319001</c:v>
                </c:pt>
                <c:pt idx="1722">
                  <c:v>95.581777278901399</c:v>
                </c:pt>
                <c:pt idx="1723">
                  <c:v>95.637283537483796</c:v>
                </c:pt>
                <c:pt idx="1724">
                  <c:v>95.692789796066194</c:v>
                </c:pt>
                <c:pt idx="1725">
                  <c:v>95.748296054648605</c:v>
                </c:pt>
                <c:pt idx="1726">
                  <c:v>95.803802313231003</c:v>
                </c:pt>
                <c:pt idx="1727">
                  <c:v>95.859308571813401</c:v>
                </c:pt>
                <c:pt idx="1728">
                  <c:v>95.914814830395798</c:v>
                </c:pt>
                <c:pt idx="1729">
                  <c:v>95.970321088978196</c:v>
                </c:pt>
                <c:pt idx="1730">
                  <c:v>96.025827347560593</c:v>
                </c:pt>
                <c:pt idx="1731">
                  <c:v>96.081333606143005</c:v>
                </c:pt>
                <c:pt idx="1732">
                  <c:v>96.136839864725403</c:v>
                </c:pt>
                <c:pt idx="1733">
                  <c:v>96.1923461233079</c:v>
                </c:pt>
                <c:pt idx="1734">
                  <c:v>96.247852381890297</c:v>
                </c:pt>
                <c:pt idx="1735">
                  <c:v>96.303358640472695</c:v>
                </c:pt>
                <c:pt idx="1736">
                  <c:v>96.358864899055106</c:v>
                </c:pt>
                <c:pt idx="1737">
                  <c:v>96.414371157637504</c:v>
                </c:pt>
                <c:pt idx="1738">
                  <c:v>96.469877416219902</c:v>
                </c:pt>
                <c:pt idx="1739">
                  <c:v>96.525383674802299</c:v>
                </c:pt>
                <c:pt idx="1740">
                  <c:v>96.580889933384697</c:v>
                </c:pt>
                <c:pt idx="1741">
                  <c:v>96.636396191967094</c:v>
                </c:pt>
                <c:pt idx="1742">
                  <c:v>96.691902450549506</c:v>
                </c:pt>
                <c:pt idx="1743">
                  <c:v>96.747408709131903</c:v>
                </c:pt>
                <c:pt idx="1744">
                  <c:v>96.802914967714301</c:v>
                </c:pt>
                <c:pt idx="1745">
                  <c:v>96.858421226296699</c:v>
                </c:pt>
                <c:pt idx="1746">
                  <c:v>96.913927484879096</c:v>
                </c:pt>
                <c:pt idx="1747">
                  <c:v>96.969433743461494</c:v>
                </c:pt>
                <c:pt idx="1748">
                  <c:v>97.024940002043905</c:v>
                </c:pt>
                <c:pt idx="1749">
                  <c:v>97.080446260626303</c:v>
                </c:pt>
                <c:pt idx="1750">
                  <c:v>97.135952519208701</c:v>
                </c:pt>
                <c:pt idx="1751">
                  <c:v>97.191458777791098</c:v>
                </c:pt>
                <c:pt idx="1752">
                  <c:v>97.246965036373595</c:v>
                </c:pt>
                <c:pt idx="1753">
                  <c:v>97.302471294956007</c:v>
                </c:pt>
                <c:pt idx="1754">
                  <c:v>97.357977553538404</c:v>
                </c:pt>
                <c:pt idx="1755">
                  <c:v>97.413483812120802</c:v>
                </c:pt>
                <c:pt idx="1756">
                  <c:v>97.4689900707032</c:v>
                </c:pt>
                <c:pt idx="1757">
                  <c:v>97.524496329285597</c:v>
                </c:pt>
                <c:pt idx="1758">
                  <c:v>97.580002587867995</c:v>
                </c:pt>
                <c:pt idx="1759">
                  <c:v>97.635508846450406</c:v>
                </c:pt>
                <c:pt idx="1760">
                  <c:v>97.691015105032804</c:v>
                </c:pt>
                <c:pt idx="1761">
                  <c:v>97.746521363615201</c:v>
                </c:pt>
                <c:pt idx="1762">
                  <c:v>97.802027622197599</c:v>
                </c:pt>
                <c:pt idx="1763">
                  <c:v>97.857533880779997</c:v>
                </c:pt>
                <c:pt idx="1764">
                  <c:v>97.913040139362394</c:v>
                </c:pt>
                <c:pt idx="1765">
                  <c:v>97.968546397944806</c:v>
                </c:pt>
                <c:pt idx="1766">
                  <c:v>98.024052656527203</c:v>
                </c:pt>
                <c:pt idx="1767">
                  <c:v>98.079558915109601</c:v>
                </c:pt>
                <c:pt idx="1768">
                  <c:v>98.135065173691999</c:v>
                </c:pt>
                <c:pt idx="1769">
                  <c:v>98.190571432274396</c:v>
                </c:pt>
                <c:pt idx="1770">
                  <c:v>98.246077690856794</c:v>
                </c:pt>
                <c:pt idx="1771">
                  <c:v>98.301583949439205</c:v>
                </c:pt>
                <c:pt idx="1772">
                  <c:v>98.357090208021603</c:v>
                </c:pt>
                <c:pt idx="1773">
                  <c:v>98.4125964666041</c:v>
                </c:pt>
                <c:pt idx="1774">
                  <c:v>98.468102725186498</c:v>
                </c:pt>
                <c:pt idx="1775">
                  <c:v>98.523608983768895</c:v>
                </c:pt>
                <c:pt idx="1776">
                  <c:v>98.579115242351307</c:v>
                </c:pt>
                <c:pt idx="1777">
                  <c:v>98.634621500933704</c:v>
                </c:pt>
                <c:pt idx="1778">
                  <c:v>98.690127759516102</c:v>
                </c:pt>
                <c:pt idx="1779">
                  <c:v>98.745634018098499</c:v>
                </c:pt>
                <c:pt idx="1780">
                  <c:v>98.801140276680897</c:v>
                </c:pt>
                <c:pt idx="1781">
                  <c:v>98.856646535263295</c:v>
                </c:pt>
                <c:pt idx="1782">
                  <c:v>98.912152793845706</c:v>
                </c:pt>
                <c:pt idx="1783">
                  <c:v>98.967659052428104</c:v>
                </c:pt>
                <c:pt idx="1784">
                  <c:v>99.023165311010501</c:v>
                </c:pt>
                <c:pt idx="1785">
                  <c:v>99.078671569592899</c:v>
                </c:pt>
                <c:pt idx="1786">
                  <c:v>99.134177828175297</c:v>
                </c:pt>
                <c:pt idx="1787">
                  <c:v>99.189684086757694</c:v>
                </c:pt>
                <c:pt idx="1788">
                  <c:v>99.245190345340106</c:v>
                </c:pt>
                <c:pt idx="1789">
                  <c:v>99.300696603922503</c:v>
                </c:pt>
                <c:pt idx="1790">
                  <c:v>99.356202862504901</c:v>
                </c:pt>
                <c:pt idx="1791">
                  <c:v>99.411709121087299</c:v>
                </c:pt>
                <c:pt idx="1792">
                  <c:v>99.467215379669796</c:v>
                </c:pt>
                <c:pt idx="1793">
                  <c:v>99.522721638252193</c:v>
                </c:pt>
                <c:pt idx="1794">
                  <c:v>99.578227896834605</c:v>
                </c:pt>
                <c:pt idx="1795">
                  <c:v>99.633734155417002</c:v>
                </c:pt>
                <c:pt idx="1796">
                  <c:v>99.6892404139994</c:v>
                </c:pt>
                <c:pt idx="1797">
                  <c:v>99.744746672581797</c:v>
                </c:pt>
                <c:pt idx="1798">
                  <c:v>99.800252931164195</c:v>
                </c:pt>
                <c:pt idx="1799">
                  <c:v>99.855759189746607</c:v>
                </c:pt>
                <c:pt idx="1800">
                  <c:v>99.911265448329004</c:v>
                </c:pt>
                <c:pt idx="1801">
                  <c:v>99.966771706911402</c:v>
                </c:pt>
                <c:pt idx="1802">
                  <c:v>100.022277965494</c:v>
                </c:pt>
                <c:pt idx="1803">
                  <c:v>100.077784224076</c:v>
                </c:pt>
                <c:pt idx="1804">
                  <c:v>100.13329048265901</c:v>
                </c:pt>
                <c:pt idx="1805">
                  <c:v>100.18879674124101</c:v>
                </c:pt>
                <c:pt idx="1806">
                  <c:v>100.24430299982301</c:v>
                </c:pt>
                <c:pt idx="1807">
                  <c:v>100.299809258406</c:v>
                </c:pt>
                <c:pt idx="1808">
                  <c:v>100.355315516988</c:v>
                </c:pt>
                <c:pt idx="1809">
                  <c:v>100.41082177557099</c:v>
                </c:pt>
                <c:pt idx="1810">
                  <c:v>100.46632803415299</c:v>
                </c:pt>
                <c:pt idx="1811">
                  <c:v>100.52183429273499</c:v>
                </c:pt>
                <c:pt idx="1812">
                  <c:v>100.577340551318</c:v>
                </c:pt>
                <c:pt idx="1813">
                  <c:v>100.6328468099</c:v>
                </c:pt>
                <c:pt idx="1814">
                  <c:v>100.688353068483</c:v>
                </c:pt>
                <c:pt idx="1815">
                  <c:v>100.743859327065</c:v>
                </c:pt>
                <c:pt idx="1816">
                  <c:v>100.799365585647</c:v>
                </c:pt>
                <c:pt idx="1817">
                  <c:v>100.85487184423</c:v>
                </c:pt>
                <c:pt idx="1818">
                  <c:v>100.910378102812</c:v>
                </c:pt>
                <c:pt idx="1819">
                  <c:v>100.965884361395</c:v>
                </c:pt>
                <c:pt idx="1820">
                  <c:v>101.021390619977</c:v>
                </c:pt>
                <c:pt idx="1821">
                  <c:v>101.076896878559</c:v>
                </c:pt>
                <c:pt idx="1822">
                  <c:v>101.13240313714201</c:v>
                </c:pt>
                <c:pt idx="1823">
                  <c:v>101.18790939572401</c:v>
                </c:pt>
                <c:pt idx="1824">
                  <c:v>101.243415654307</c:v>
                </c:pt>
                <c:pt idx="1825">
                  <c:v>101.298921912889</c:v>
                </c:pt>
                <c:pt idx="1826">
                  <c:v>101.35442817147199</c:v>
                </c:pt>
                <c:pt idx="1827">
                  <c:v>101.40993443005399</c:v>
                </c:pt>
                <c:pt idx="1828">
                  <c:v>101.46544068863599</c:v>
                </c:pt>
                <c:pt idx="1829">
                  <c:v>101.520946947219</c:v>
                </c:pt>
                <c:pt idx="1830">
                  <c:v>101.576453205801</c:v>
                </c:pt>
                <c:pt idx="1831">
                  <c:v>101.631959464384</c:v>
                </c:pt>
                <c:pt idx="1832">
                  <c:v>101.687465722966</c:v>
                </c:pt>
                <c:pt idx="1833">
                  <c:v>101.742971981548</c:v>
                </c:pt>
                <c:pt idx="1834">
                  <c:v>101.798478240131</c:v>
                </c:pt>
                <c:pt idx="1835">
                  <c:v>101.853984498713</c:v>
                </c:pt>
                <c:pt idx="1836">
                  <c:v>101.909490757296</c:v>
                </c:pt>
                <c:pt idx="1837">
                  <c:v>101.964997015878</c:v>
                </c:pt>
                <c:pt idx="1838">
                  <c:v>102.02050327446</c:v>
                </c:pt>
                <c:pt idx="1839">
                  <c:v>102.07600953304301</c:v>
                </c:pt>
                <c:pt idx="1840">
                  <c:v>102.13151579162501</c:v>
                </c:pt>
                <c:pt idx="1841">
                  <c:v>102.187022050208</c:v>
                </c:pt>
                <c:pt idx="1842">
                  <c:v>102.24252830879</c:v>
                </c:pt>
                <c:pt idx="1843">
                  <c:v>102.298034567372</c:v>
                </c:pt>
                <c:pt idx="1844">
                  <c:v>102.35354082595499</c:v>
                </c:pt>
                <c:pt idx="1845">
                  <c:v>102.40904708453699</c:v>
                </c:pt>
                <c:pt idx="1846">
                  <c:v>102.46455334312</c:v>
                </c:pt>
                <c:pt idx="1847">
                  <c:v>102.520059601702</c:v>
                </c:pt>
                <c:pt idx="1848">
                  <c:v>102.575565860284</c:v>
                </c:pt>
                <c:pt idx="1849">
                  <c:v>102.631072118867</c:v>
                </c:pt>
                <c:pt idx="1850">
                  <c:v>102.686578377449</c:v>
                </c:pt>
                <c:pt idx="1851">
                  <c:v>102.742084636032</c:v>
                </c:pt>
                <c:pt idx="1852">
                  <c:v>102.797590894614</c:v>
                </c:pt>
                <c:pt idx="1853">
                  <c:v>102.853097153196</c:v>
                </c:pt>
                <c:pt idx="1854">
                  <c:v>102.908603411779</c:v>
                </c:pt>
                <c:pt idx="1855">
                  <c:v>102.964109670361</c:v>
                </c:pt>
                <c:pt idx="1856">
                  <c:v>103.01961592894401</c:v>
                </c:pt>
                <c:pt idx="1857">
                  <c:v>103.07512218752601</c:v>
                </c:pt>
                <c:pt idx="1858">
                  <c:v>103.13062844610801</c:v>
                </c:pt>
                <c:pt idx="1859">
                  <c:v>103.186134704691</c:v>
                </c:pt>
                <c:pt idx="1860">
                  <c:v>103.241640963273</c:v>
                </c:pt>
                <c:pt idx="1861">
                  <c:v>103.29714722185599</c:v>
                </c:pt>
                <c:pt idx="1862">
                  <c:v>103.35265348043799</c:v>
                </c:pt>
                <c:pt idx="1863">
                  <c:v>103.408159739021</c:v>
                </c:pt>
                <c:pt idx="1864">
                  <c:v>103.463665997603</c:v>
                </c:pt>
                <c:pt idx="1865">
                  <c:v>103.519172256185</c:v>
                </c:pt>
                <c:pt idx="1866">
                  <c:v>103.574678514768</c:v>
                </c:pt>
                <c:pt idx="1867">
                  <c:v>103.63018477335</c:v>
                </c:pt>
                <c:pt idx="1868">
                  <c:v>103.685691031933</c:v>
                </c:pt>
                <c:pt idx="1869">
                  <c:v>103.741197290515</c:v>
                </c:pt>
                <c:pt idx="1870">
                  <c:v>103.796703549097</c:v>
                </c:pt>
                <c:pt idx="1871">
                  <c:v>103.85220980768</c:v>
                </c:pt>
                <c:pt idx="1872">
                  <c:v>103.907716066262</c:v>
                </c:pt>
                <c:pt idx="1873">
                  <c:v>103.96322232484501</c:v>
                </c:pt>
                <c:pt idx="1874">
                  <c:v>104.01872858342701</c:v>
                </c:pt>
                <c:pt idx="1875">
                  <c:v>104.07423484200901</c:v>
                </c:pt>
                <c:pt idx="1876">
                  <c:v>104.129741100592</c:v>
                </c:pt>
                <c:pt idx="1877">
                  <c:v>104.185247359174</c:v>
                </c:pt>
                <c:pt idx="1878">
                  <c:v>104.24075361775699</c:v>
                </c:pt>
                <c:pt idx="1879">
                  <c:v>104.29625987633899</c:v>
                </c:pt>
                <c:pt idx="1880">
                  <c:v>104.35176613492099</c:v>
                </c:pt>
                <c:pt idx="1881">
                  <c:v>104.407272393504</c:v>
                </c:pt>
                <c:pt idx="1882">
                  <c:v>104.462778652086</c:v>
                </c:pt>
                <c:pt idx="1883">
                  <c:v>104.518284910669</c:v>
                </c:pt>
                <c:pt idx="1884">
                  <c:v>104.573791169251</c:v>
                </c:pt>
                <c:pt idx="1885">
                  <c:v>104.629297427833</c:v>
                </c:pt>
                <c:pt idx="1886">
                  <c:v>104.684803686416</c:v>
                </c:pt>
                <c:pt idx="1887">
                  <c:v>104.740309944998</c:v>
                </c:pt>
                <c:pt idx="1888">
                  <c:v>104.795816203581</c:v>
                </c:pt>
                <c:pt idx="1889">
                  <c:v>104.851322462163</c:v>
                </c:pt>
                <c:pt idx="1890">
                  <c:v>104.906828720745</c:v>
                </c:pt>
                <c:pt idx="1891">
                  <c:v>104.96233497932801</c:v>
                </c:pt>
                <c:pt idx="1892">
                  <c:v>105.01784123791001</c:v>
                </c:pt>
                <c:pt idx="1893">
                  <c:v>105.073347496493</c:v>
                </c:pt>
                <c:pt idx="1894">
                  <c:v>105.128853755075</c:v>
                </c:pt>
                <c:pt idx="1895">
                  <c:v>105.184360013657</c:v>
                </c:pt>
                <c:pt idx="1896">
                  <c:v>105.23986627223999</c:v>
                </c:pt>
                <c:pt idx="1897">
                  <c:v>105.29537253082199</c:v>
                </c:pt>
                <c:pt idx="1898">
                  <c:v>105.350878789405</c:v>
                </c:pt>
                <c:pt idx="1899">
                  <c:v>105.406385047987</c:v>
                </c:pt>
                <c:pt idx="1900">
                  <c:v>105.461891306569</c:v>
                </c:pt>
                <c:pt idx="1901">
                  <c:v>105.517397565152</c:v>
                </c:pt>
                <c:pt idx="1902">
                  <c:v>105.57290382373399</c:v>
                </c:pt>
                <c:pt idx="1903">
                  <c:v>105.628410082317</c:v>
                </c:pt>
                <c:pt idx="1904">
                  <c:v>105.683916340899</c:v>
                </c:pt>
                <c:pt idx="1905">
                  <c:v>105.739422599482</c:v>
                </c:pt>
                <c:pt idx="1906">
                  <c:v>105.794928858064</c:v>
                </c:pt>
                <c:pt idx="1907">
                  <c:v>105.850435116646</c:v>
                </c:pt>
                <c:pt idx="1908">
                  <c:v>105.90594137522901</c:v>
                </c:pt>
                <c:pt idx="1909">
                  <c:v>105.96144763381101</c:v>
                </c:pt>
                <c:pt idx="1910">
                  <c:v>106.016953892394</c:v>
                </c:pt>
                <c:pt idx="1911">
                  <c:v>106.072460150976</c:v>
                </c:pt>
                <c:pt idx="1912">
                  <c:v>106.127966409558</c:v>
                </c:pt>
                <c:pt idx="1913">
                  <c:v>106.18347266814099</c:v>
                </c:pt>
                <c:pt idx="1914">
                  <c:v>106.23897892672299</c:v>
                </c:pt>
                <c:pt idx="1915">
                  <c:v>106.294485185306</c:v>
                </c:pt>
                <c:pt idx="1916">
                  <c:v>106.349991443888</c:v>
                </c:pt>
                <c:pt idx="1917">
                  <c:v>106.40549770247</c:v>
                </c:pt>
                <c:pt idx="1918">
                  <c:v>106.461003961053</c:v>
                </c:pt>
                <c:pt idx="1919">
                  <c:v>106.51651021963499</c:v>
                </c:pt>
                <c:pt idx="1920">
                  <c:v>106.572016478218</c:v>
                </c:pt>
                <c:pt idx="1921">
                  <c:v>106.6275227368</c:v>
                </c:pt>
                <c:pt idx="1922">
                  <c:v>106.683028995382</c:v>
                </c:pt>
                <c:pt idx="1923">
                  <c:v>106.738535253965</c:v>
                </c:pt>
                <c:pt idx="1924">
                  <c:v>106.794041512547</c:v>
                </c:pt>
                <c:pt idx="1925">
                  <c:v>106.84954777113001</c:v>
                </c:pt>
                <c:pt idx="1926">
                  <c:v>106.90505402971201</c:v>
                </c:pt>
                <c:pt idx="1927">
                  <c:v>106.960560288294</c:v>
                </c:pt>
                <c:pt idx="1928">
                  <c:v>107.016066546877</c:v>
                </c:pt>
                <c:pt idx="1929">
                  <c:v>107.071572805459</c:v>
                </c:pt>
                <c:pt idx="1930">
                  <c:v>107.12707906404199</c:v>
                </c:pt>
                <c:pt idx="1931">
                  <c:v>107.18258532262401</c:v>
                </c:pt>
                <c:pt idx="1932">
                  <c:v>107.23809158120601</c:v>
                </c:pt>
                <c:pt idx="1933">
                  <c:v>107.293597839789</c:v>
                </c:pt>
                <c:pt idx="1934">
                  <c:v>107.349104098371</c:v>
                </c:pt>
                <c:pt idx="1935">
                  <c:v>107.404610356954</c:v>
                </c:pt>
                <c:pt idx="1936">
                  <c:v>107.46011661553599</c:v>
                </c:pt>
                <c:pt idx="1937">
                  <c:v>107.51562287411799</c:v>
                </c:pt>
                <c:pt idx="1938">
                  <c:v>107.571129132701</c:v>
                </c:pt>
                <c:pt idx="1939">
                  <c:v>107.626635391283</c:v>
                </c:pt>
                <c:pt idx="1940">
                  <c:v>107.682141649866</c:v>
                </c:pt>
                <c:pt idx="1941">
                  <c:v>107.737647908448</c:v>
                </c:pt>
                <c:pt idx="1942">
                  <c:v>107.79315416703</c:v>
                </c:pt>
                <c:pt idx="1943">
                  <c:v>107.84866042561301</c:v>
                </c:pt>
                <c:pt idx="1944">
                  <c:v>107.904166684195</c:v>
                </c:pt>
                <c:pt idx="1945">
                  <c:v>107.959672942778</c:v>
                </c:pt>
                <c:pt idx="1946">
                  <c:v>108.01517920136</c:v>
                </c:pt>
                <c:pt idx="1947">
                  <c:v>108.07068545994299</c:v>
                </c:pt>
                <c:pt idx="1948">
                  <c:v>108.12619171852501</c:v>
                </c:pt>
                <c:pt idx="1949">
                  <c:v>108.18169797710701</c:v>
                </c:pt>
                <c:pt idx="1950">
                  <c:v>108.23720423569</c:v>
                </c:pt>
                <c:pt idx="1951">
                  <c:v>108.292710494272</c:v>
                </c:pt>
                <c:pt idx="1952">
                  <c:v>108.348216752855</c:v>
                </c:pt>
                <c:pt idx="1953">
                  <c:v>108.40372301143699</c:v>
                </c:pt>
                <c:pt idx="1954">
                  <c:v>108.45922927001899</c:v>
                </c:pt>
                <c:pt idx="1955">
                  <c:v>108.514735528602</c:v>
                </c:pt>
                <c:pt idx="1956">
                  <c:v>108.570241787184</c:v>
                </c:pt>
                <c:pt idx="1957">
                  <c:v>108.625748045767</c:v>
                </c:pt>
                <c:pt idx="1958">
                  <c:v>108.681254304349</c:v>
                </c:pt>
                <c:pt idx="1959">
                  <c:v>108.736760562931</c:v>
                </c:pt>
                <c:pt idx="1960">
                  <c:v>108.792266821514</c:v>
                </c:pt>
                <c:pt idx="1961">
                  <c:v>108.847773080096</c:v>
                </c:pt>
                <c:pt idx="1962">
                  <c:v>108.903279338679</c:v>
                </c:pt>
                <c:pt idx="1963">
                  <c:v>108.958785597261</c:v>
                </c:pt>
                <c:pt idx="1964">
                  <c:v>109.014291855843</c:v>
                </c:pt>
                <c:pt idx="1965">
                  <c:v>109.06979811442601</c:v>
                </c:pt>
                <c:pt idx="1966">
                  <c:v>109.12530437300801</c:v>
                </c:pt>
                <c:pt idx="1967">
                  <c:v>109.180810631591</c:v>
                </c:pt>
                <c:pt idx="1968">
                  <c:v>109.236316890173</c:v>
                </c:pt>
                <c:pt idx="1969">
                  <c:v>109.291823148755</c:v>
                </c:pt>
                <c:pt idx="1970">
                  <c:v>109.34732940733799</c:v>
                </c:pt>
                <c:pt idx="1971">
                  <c:v>109.40283566591999</c:v>
                </c:pt>
                <c:pt idx="1972">
                  <c:v>109.458341924503</c:v>
                </c:pt>
                <c:pt idx="1973">
                  <c:v>109.513848183085</c:v>
                </c:pt>
                <c:pt idx="1974">
                  <c:v>109.569354441667</c:v>
                </c:pt>
                <c:pt idx="1975">
                  <c:v>109.62486070025</c:v>
                </c:pt>
                <c:pt idx="1976">
                  <c:v>109.680366958832</c:v>
                </c:pt>
                <c:pt idx="1977">
                  <c:v>109.735873217415</c:v>
                </c:pt>
                <c:pt idx="1978">
                  <c:v>109.791379475997</c:v>
                </c:pt>
                <c:pt idx="1979">
                  <c:v>109.846885734579</c:v>
                </c:pt>
                <c:pt idx="1980">
                  <c:v>109.902391993162</c:v>
                </c:pt>
                <c:pt idx="1981">
                  <c:v>109.957898251744</c:v>
                </c:pt>
                <c:pt idx="1982">
                  <c:v>110.01340451032701</c:v>
                </c:pt>
                <c:pt idx="1983">
                  <c:v>110.06891076890901</c:v>
                </c:pt>
                <c:pt idx="1984">
                  <c:v>110.124417027492</c:v>
                </c:pt>
                <c:pt idx="1985">
                  <c:v>110.179923286074</c:v>
                </c:pt>
                <c:pt idx="1986">
                  <c:v>110.235429544656</c:v>
                </c:pt>
                <c:pt idx="1987">
                  <c:v>110.29093580323899</c:v>
                </c:pt>
                <c:pt idx="1988">
                  <c:v>110.34644206182099</c:v>
                </c:pt>
                <c:pt idx="1989">
                  <c:v>110.401948320404</c:v>
                </c:pt>
                <c:pt idx="1990">
                  <c:v>110.457454578986</c:v>
                </c:pt>
                <c:pt idx="1991">
                  <c:v>110.512960837568</c:v>
                </c:pt>
                <c:pt idx="1992">
                  <c:v>110.568467096151</c:v>
                </c:pt>
                <c:pt idx="1993">
                  <c:v>110.623973354733</c:v>
                </c:pt>
                <c:pt idx="1994">
                  <c:v>110.679479613316</c:v>
                </c:pt>
                <c:pt idx="1995">
                  <c:v>110.734985871898</c:v>
                </c:pt>
                <c:pt idx="1996">
                  <c:v>110.79049213048</c:v>
                </c:pt>
                <c:pt idx="1997">
                  <c:v>110.845998389063</c:v>
                </c:pt>
                <c:pt idx="1998">
                  <c:v>110.901504647645</c:v>
                </c:pt>
                <c:pt idx="1999">
                  <c:v>110.95701090622801</c:v>
                </c:pt>
                <c:pt idx="2000">
                  <c:v>111.01251716481001</c:v>
                </c:pt>
                <c:pt idx="2001">
                  <c:v>111.06802342339201</c:v>
                </c:pt>
                <c:pt idx="2002">
                  <c:v>111.123529681975</c:v>
                </c:pt>
                <c:pt idx="2003">
                  <c:v>111.179035940557</c:v>
                </c:pt>
                <c:pt idx="2004">
                  <c:v>111.23454219913999</c:v>
                </c:pt>
                <c:pt idx="2005">
                  <c:v>111.29004845772199</c:v>
                </c:pt>
                <c:pt idx="2006">
                  <c:v>111.34555471630399</c:v>
                </c:pt>
                <c:pt idx="2007">
                  <c:v>111.401060974887</c:v>
                </c:pt>
                <c:pt idx="2008">
                  <c:v>111.456567233469</c:v>
                </c:pt>
                <c:pt idx="2009">
                  <c:v>111.512073492052</c:v>
                </c:pt>
                <c:pt idx="2010">
                  <c:v>111.567579750634</c:v>
                </c:pt>
                <c:pt idx="2011">
                  <c:v>111.623086009216</c:v>
                </c:pt>
                <c:pt idx="2012">
                  <c:v>111.678592267799</c:v>
                </c:pt>
                <c:pt idx="2013">
                  <c:v>111.734098526381</c:v>
                </c:pt>
                <c:pt idx="2014">
                  <c:v>111.789604784964</c:v>
                </c:pt>
                <c:pt idx="2015">
                  <c:v>111.845111043546</c:v>
                </c:pt>
                <c:pt idx="2016">
                  <c:v>111.900617302128</c:v>
                </c:pt>
                <c:pt idx="2017">
                  <c:v>111.95612356071101</c:v>
                </c:pt>
                <c:pt idx="2018">
                  <c:v>112.01162981929301</c:v>
                </c:pt>
                <c:pt idx="2019">
                  <c:v>112.067136077876</c:v>
                </c:pt>
                <c:pt idx="2020">
                  <c:v>112.122642336458</c:v>
                </c:pt>
                <c:pt idx="2021">
                  <c:v>112.17814859504</c:v>
                </c:pt>
                <c:pt idx="2022">
                  <c:v>112.23365485362299</c:v>
                </c:pt>
                <c:pt idx="2023">
                  <c:v>112.28916111220499</c:v>
                </c:pt>
                <c:pt idx="2024">
                  <c:v>112.344667370788</c:v>
                </c:pt>
                <c:pt idx="2025">
                  <c:v>112.40017362937</c:v>
                </c:pt>
                <c:pt idx="2026">
                  <c:v>112.455679887953</c:v>
                </c:pt>
                <c:pt idx="2027">
                  <c:v>112.511186146535</c:v>
                </c:pt>
                <c:pt idx="2028">
                  <c:v>112.566692405117</c:v>
                </c:pt>
                <c:pt idx="2029">
                  <c:v>112.6221986637</c:v>
                </c:pt>
                <c:pt idx="2030">
                  <c:v>112.677704922282</c:v>
                </c:pt>
                <c:pt idx="2031">
                  <c:v>112.733211180865</c:v>
                </c:pt>
                <c:pt idx="2032">
                  <c:v>112.788717439447</c:v>
                </c:pt>
                <c:pt idx="2033">
                  <c:v>112.844223698029</c:v>
                </c:pt>
                <c:pt idx="2034">
                  <c:v>112.89972995661201</c:v>
                </c:pt>
                <c:pt idx="2035">
                  <c:v>112.95523621519401</c:v>
                </c:pt>
                <c:pt idx="2036">
                  <c:v>113.010742473777</c:v>
                </c:pt>
                <c:pt idx="2037">
                  <c:v>113.066248732359</c:v>
                </c:pt>
                <c:pt idx="2038">
                  <c:v>113.121754990941</c:v>
                </c:pt>
                <c:pt idx="2039">
                  <c:v>113.17726124952399</c:v>
                </c:pt>
                <c:pt idx="2040">
                  <c:v>113.23276750810599</c:v>
                </c:pt>
                <c:pt idx="2041">
                  <c:v>113.288273766689</c:v>
                </c:pt>
                <c:pt idx="2042">
                  <c:v>113.343780025271</c:v>
                </c:pt>
                <c:pt idx="2043">
                  <c:v>113.399286283853</c:v>
                </c:pt>
                <c:pt idx="2044">
                  <c:v>113.454792542436</c:v>
                </c:pt>
                <c:pt idx="2045">
                  <c:v>113.510298801018</c:v>
                </c:pt>
                <c:pt idx="2046">
                  <c:v>113.565805059601</c:v>
                </c:pt>
                <c:pt idx="2047">
                  <c:v>113.621311318183</c:v>
                </c:pt>
                <c:pt idx="2048">
                  <c:v>113.676817576765</c:v>
                </c:pt>
                <c:pt idx="2049">
                  <c:v>113.732323835348</c:v>
                </c:pt>
                <c:pt idx="2050">
                  <c:v>113.78783009393</c:v>
                </c:pt>
                <c:pt idx="2051">
                  <c:v>113.84333635251301</c:v>
                </c:pt>
                <c:pt idx="2052">
                  <c:v>113.89884261109501</c:v>
                </c:pt>
                <c:pt idx="2053">
                  <c:v>113.95434886967701</c:v>
                </c:pt>
                <c:pt idx="2054">
                  <c:v>114.00985512826</c:v>
                </c:pt>
                <c:pt idx="2055">
                  <c:v>114.065361386842</c:v>
                </c:pt>
                <c:pt idx="2056">
                  <c:v>114.12086764542499</c:v>
                </c:pt>
                <c:pt idx="2057">
                  <c:v>114.17637390400699</c:v>
                </c:pt>
                <c:pt idx="2058">
                  <c:v>114.23188016258899</c:v>
                </c:pt>
                <c:pt idx="2059">
                  <c:v>114.287386421172</c:v>
                </c:pt>
                <c:pt idx="2060">
                  <c:v>114.342892679754</c:v>
                </c:pt>
                <c:pt idx="2061">
                  <c:v>114.398398938337</c:v>
                </c:pt>
                <c:pt idx="2062">
                  <c:v>114.453905196919</c:v>
                </c:pt>
                <c:pt idx="2063">
                  <c:v>114.509411455502</c:v>
                </c:pt>
                <c:pt idx="2064">
                  <c:v>114.564917714084</c:v>
                </c:pt>
                <c:pt idx="2065">
                  <c:v>114.620423972666</c:v>
                </c:pt>
                <c:pt idx="2066">
                  <c:v>114.675930231249</c:v>
                </c:pt>
                <c:pt idx="2067">
                  <c:v>114.731436489831</c:v>
                </c:pt>
                <c:pt idx="2068">
                  <c:v>114.78694274841401</c:v>
                </c:pt>
                <c:pt idx="2069">
                  <c:v>114.84244900699601</c:v>
                </c:pt>
                <c:pt idx="2070">
                  <c:v>114.89795526557801</c:v>
                </c:pt>
                <c:pt idx="2071">
                  <c:v>114.953461524161</c:v>
                </c:pt>
                <c:pt idx="2072">
                  <c:v>115.008967782743</c:v>
                </c:pt>
                <c:pt idx="2073">
                  <c:v>115.06447404132599</c:v>
                </c:pt>
                <c:pt idx="2074">
                  <c:v>115.11998029990799</c:v>
                </c:pt>
                <c:pt idx="2075">
                  <c:v>115.17548655848999</c:v>
                </c:pt>
                <c:pt idx="2076">
                  <c:v>115.230992817073</c:v>
                </c:pt>
                <c:pt idx="2077">
                  <c:v>115.286499075655</c:v>
                </c:pt>
                <c:pt idx="2078">
                  <c:v>115.342005334238</c:v>
                </c:pt>
                <c:pt idx="2079">
                  <c:v>115.39751159282</c:v>
                </c:pt>
                <c:pt idx="2080">
                  <c:v>115.453017851402</c:v>
                </c:pt>
                <c:pt idx="2081">
                  <c:v>115.508524109985</c:v>
                </c:pt>
                <c:pt idx="2082">
                  <c:v>115.564030368567</c:v>
                </c:pt>
                <c:pt idx="2083">
                  <c:v>115.61953662715</c:v>
                </c:pt>
                <c:pt idx="2084">
                  <c:v>115.675042885732</c:v>
                </c:pt>
                <c:pt idx="2085">
                  <c:v>115.730549144314</c:v>
                </c:pt>
                <c:pt idx="2086">
                  <c:v>115.78605540289701</c:v>
                </c:pt>
                <c:pt idx="2087">
                  <c:v>115.84156166147901</c:v>
                </c:pt>
                <c:pt idx="2088">
                  <c:v>115.897067920062</c:v>
                </c:pt>
                <c:pt idx="2089">
                  <c:v>115.952574178644</c:v>
                </c:pt>
                <c:pt idx="2090">
                  <c:v>116.008080437226</c:v>
                </c:pt>
                <c:pt idx="2091">
                  <c:v>116.06358669580899</c:v>
                </c:pt>
                <c:pt idx="2092">
                  <c:v>116.11909295439099</c:v>
                </c:pt>
                <c:pt idx="2093">
                  <c:v>116.174599212974</c:v>
                </c:pt>
                <c:pt idx="2094">
                  <c:v>116.230105471556</c:v>
                </c:pt>
                <c:pt idx="2095">
                  <c:v>116.285611730138</c:v>
                </c:pt>
                <c:pt idx="2096">
                  <c:v>116.341117988721</c:v>
                </c:pt>
                <c:pt idx="2097">
                  <c:v>116.396624247303</c:v>
                </c:pt>
                <c:pt idx="2098">
                  <c:v>116.452130505886</c:v>
                </c:pt>
                <c:pt idx="2099">
                  <c:v>116.507636764468</c:v>
                </c:pt>
                <c:pt idx="2100">
                  <c:v>116.56314302305</c:v>
                </c:pt>
                <c:pt idx="2101">
                  <c:v>116.618649281633</c:v>
                </c:pt>
                <c:pt idx="2102">
                  <c:v>116.674155540215</c:v>
                </c:pt>
                <c:pt idx="2103">
                  <c:v>116.72966179879801</c:v>
                </c:pt>
                <c:pt idx="2104">
                  <c:v>116.78516805738001</c:v>
                </c:pt>
                <c:pt idx="2105">
                  <c:v>116.840674315963</c:v>
                </c:pt>
                <c:pt idx="2106">
                  <c:v>116.896180574545</c:v>
                </c:pt>
                <c:pt idx="2107">
                  <c:v>116.951686833127</c:v>
                </c:pt>
                <c:pt idx="2108">
                  <c:v>117.00719309170999</c:v>
                </c:pt>
                <c:pt idx="2109">
                  <c:v>117.06269935029199</c:v>
                </c:pt>
                <c:pt idx="2110">
                  <c:v>117.118205608875</c:v>
                </c:pt>
                <c:pt idx="2111">
                  <c:v>117.173711867457</c:v>
                </c:pt>
                <c:pt idx="2112">
                  <c:v>117.229218126039</c:v>
                </c:pt>
                <c:pt idx="2113">
                  <c:v>117.284724384622</c:v>
                </c:pt>
                <c:pt idx="2114">
                  <c:v>117.34023064320399</c:v>
                </c:pt>
                <c:pt idx="2115">
                  <c:v>117.395736901787</c:v>
                </c:pt>
                <c:pt idx="2116">
                  <c:v>117.451243160369</c:v>
                </c:pt>
                <c:pt idx="2117">
                  <c:v>117.506749418951</c:v>
                </c:pt>
                <c:pt idx="2118">
                  <c:v>117.562255677534</c:v>
                </c:pt>
                <c:pt idx="2119">
                  <c:v>117.617761936116</c:v>
                </c:pt>
                <c:pt idx="2120">
                  <c:v>117.67326819469901</c:v>
                </c:pt>
                <c:pt idx="2121">
                  <c:v>117.72877445328101</c:v>
                </c:pt>
                <c:pt idx="2122">
                  <c:v>117.784280711863</c:v>
                </c:pt>
                <c:pt idx="2123">
                  <c:v>117.839786970446</c:v>
                </c:pt>
                <c:pt idx="2124">
                  <c:v>117.895293229028</c:v>
                </c:pt>
                <c:pt idx="2125">
                  <c:v>117.95079948761099</c:v>
                </c:pt>
                <c:pt idx="2126">
                  <c:v>118.00630574619299</c:v>
                </c:pt>
                <c:pt idx="2127">
                  <c:v>118.06181200477501</c:v>
                </c:pt>
                <c:pt idx="2128">
                  <c:v>118.117318263358</c:v>
                </c:pt>
                <c:pt idx="2129">
                  <c:v>118.17282452194</c:v>
                </c:pt>
                <c:pt idx="2130">
                  <c:v>118.228330780523</c:v>
                </c:pt>
                <c:pt idx="2131">
                  <c:v>118.28383703910499</c:v>
                </c:pt>
                <c:pt idx="2132">
                  <c:v>118.33934329768699</c:v>
                </c:pt>
                <c:pt idx="2133">
                  <c:v>118.39484955627</c:v>
                </c:pt>
                <c:pt idx="2134">
                  <c:v>118.450355814852</c:v>
                </c:pt>
                <c:pt idx="2135">
                  <c:v>118.505862073435</c:v>
                </c:pt>
                <c:pt idx="2136">
                  <c:v>118.561368332017</c:v>
                </c:pt>
                <c:pt idx="2137">
                  <c:v>118.616874590599</c:v>
                </c:pt>
                <c:pt idx="2138">
                  <c:v>118.67238084918201</c:v>
                </c:pt>
                <c:pt idx="2139">
                  <c:v>118.727887107764</c:v>
                </c:pt>
                <c:pt idx="2140">
                  <c:v>118.783393366347</c:v>
                </c:pt>
                <c:pt idx="2141">
                  <c:v>118.838899624929</c:v>
                </c:pt>
                <c:pt idx="2142">
                  <c:v>118.894405883511</c:v>
                </c:pt>
                <c:pt idx="2143">
                  <c:v>118.94991214209401</c:v>
                </c:pt>
                <c:pt idx="2144">
                  <c:v>119.00541840067601</c:v>
                </c:pt>
                <c:pt idx="2145">
                  <c:v>119.060924659259</c:v>
                </c:pt>
                <c:pt idx="2146">
                  <c:v>119.116430917841</c:v>
                </c:pt>
                <c:pt idx="2147">
                  <c:v>119.171937176424</c:v>
                </c:pt>
                <c:pt idx="2148">
                  <c:v>119.22744343500599</c:v>
                </c:pt>
                <c:pt idx="2149">
                  <c:v>119.28294969358799</c:v>
                </c:pt>
                <c:pt idx="2150">
                  <c:v>119.338455952171</c:v>
                </c:pt>
                <c:pt idx="2151">
                  <c:v>119.393962210753</c:v>
                </c:pt>
                <c:pt idx="2152">
                  <c:v>119.449468469336</c:v>
                </c:pt>
                <c:pt idx="2153">
                  <c:v>119.504974727918</c:v>
                </c:pt>
                <c:pt idx="2154">
                  <c:v>119.5604809865</c:v>
                </c:pt>
                <c:pt idx="2155">
                  <c:v>119.61598724508301</c:v>
                </c:pt>
                <c:pt idx="2156">
                  <c:v>119.671493503665</c:v>
                </c:pt>
                <c:pt idx="2157">
                  <c:v>119.726999762248</c:v>
                </c:pt>
                <c:pt idx="2158">
                  <c:v>119.78250602083</c:v>
                </c:pt>
                <c:pt idx="2159">
                  <c:v>119.838012279412</c:v>
                </c:pt>
                <c:pt idx="2160">
                  <c:v>119.89351853799501</c:v>
                </c:pt>
                <c:pt idx="2161">
                  <c:v>119.94902479657701</c:v>
                </c:pt>
                <c:pt idx="2162">
                  <c:v>120.00453105516</c:v>
                </c:pt>
                <c:pt idx="2163">
                  <c:v>120.060037313742</c:v>
                </c:pt>
                <c:pt idx="2164">
                  <c:v>120.115543572324</c:v>
                </c:pt>
                <c:pt idx="2165">
                  <c:v>120.17104983090699</c:v>
                </c:pt>
                <c:pt idx="2166">
                  <c:v>120.22655608948899</c:v>
                </c:pt>
                <c:pt idx="2167">
                  <c:v>120.282062348072</c:v>
                </c:pt>
                <c:pt idx="2168">
                  <c:v>120.337568606654</c:v>
                </c:pt>
                <c:pt idx="2169">
                  <c:v>120.393074865236</c:v>
                </c:pt>
                <c:pt idx="2170">
                  <c:v>120.448581123819</c:v>
                </c:pt>
                <c:pt idx="2171">
                  <c:v>120.504087382401</c:v>
                </c:pt>
                <c:pt idx="2172">
                  <c:v>120.559593640984</c:v>
                </c:pt>
                <c:pt idx="2173">
                  <c:v>120.615099899566</c:v>
                </c:pt>
                <c:pt idx="2174">
                  <c:v>120.670606158148</c:v>
                </c:pt>
                <c:pt idx="2175">
                  <c:v>120.726112416731</c:v>
                </c:pt>
                <c:pt idx="2176">
                  <c:v>120.781618675313</c:v>
                </c:pt>
                <c:pt idx="2177">
                  <c:v>120.83712493389601</c:v>
                </c:pt>
                <c:pt idx="2178">
                  <c:v>120.89263119247801</c:v>
                </c:pt>
                <c:pt idx="2179">
                  <c:v>120.94813745106001</c:v>
                </c:pt>
                <c:pt idx="2180">
                  <c:v>121.003643709643</c:v>
                </c:pt>
                <c:pt idx="2181">
                  <c:v>121.059149968225</c:v>
                </c:pt>
                <c:pt idx="2182">
                  <c:v>121.11465622680799</c:v>
                </c:pt>
                <c:pt idx="2183">
                  <c:v>121.17016248538999</c:v>
                </c:pt>
                <c:pt idx="2184">
                  <c:v>121.225668743973</c:v>
                </c:pt>
                <c:pt idx="2185">
                  <c:v>121.281175002555</c:v>
                </c:pt>
                <c:pt idx="2186">
                  <c:v>121.336681261137</c:v>
                </c:pt>
                <c:pt idx="2187">
                  <c:v>121.39218751972</c:v>
                </c:pt>
                <c:pt idx="2188">
                  <c:v>121.447693778302</c:v>
                </c:pt>
                <c:pt idx="2189">
                  <c:v>121.503200036885</c:v>
                </c:pt>
                <c:pt idx="2190">
                  <c:v>121.558706295467</c:v>
                </c:pt>
                <c:pt idx="2191">
                  <c:v>121.614212554049</c:v>
                </c:pt>
                <c:pt idx="2192">
                  <c:v>121.669718812632</c:v>
                </c:pt>
                <c:pt idx="2193">
                  <c:v>121.725225071214</c:v>
                </c:pt>
                <c:pt idx="2194">
                  <c:v>121.78073132979701</c:v>
                </c:pt>
                <c:pt idx="2195">
                  <c:v>121.83623758837901</c:v>
                </c:pt>
                <c:pt idx="2196">
                  <c:v>121.89174384696101</c:v>
                </c:pt>
                <c:pt idx="2197">
                  <c:v>121.947250105544</c:v>
                </c:pt>
                <c:pt idx="2198">
                  <c:v>122.002756364126</c:v>
                </c:pt>
                <c:pt idx="2199">
                  <c:v>122.05826262270899</c:v>
                </c:pt>
                <c:pt idx="2200">
                  <c:v>122.11376888129099</c:v>
                </c:pt>
                <c:pt idx="2201">
                  <c:v>122.16927513987299</c:v>
                </c:pt>
                <c:pt idx="2202">
                  <c:v>122.224781398456</c:v>
                </c:pt>
                <c:pt idx="2203">
                  <c:v>122.280287657038</c:v>
                </c:pt>
                <c:pt idx="2204">
                  <c:v>122.335793915621</c:v>
                </c:pt>
                <c:pt idx="2205">
                  <c:v>122.391300174203</c:v>
                </c:pt>
                <c:pt idx="2206">
                  <c:v>122.446806432785</c:v>
                </c:pt>
                <c:pt idx="2207">
                  <c:v>122.502312691368</c:v>
                </c:pt>
                <c:pt idx="2208">
                  <c:v>122.55781894995</c:v>
                </c:pt>
                <c:pt idx="2209">
                  <c:v>122.613325208533</c:v>
                </c:pt>
                <c:pt idx="2210">
                  <c:v>122.668831467115</c:v>
                </c:pt>
                <c:pt idx="2211">
                  <c:v>122.724337725697</c:v>
                </c:pt>
                <c:pt idx="2212">
                  <c:v>122.77984398428001</c:v>
                </c:pt>
                <c:pt idx="2213">
                  <c:v>122.83535024286201</c:v>
                </c:pt>
                <c:pt idx="2214">
                  <c:v>122.890856501445</c:v>
                </c:pt>
                <c:pt idx="2215">
                  <c:v>122.946362760027</c:v>
                </c:pt>
                <c:pt idx="2216">
                  <c:v>123.001869018609</c:v>
                </c:pt>
                <c:pt idx="2217">
                  <c:v>123.05737527719199</c:v>
                </c:pt>
                <c:pt idx="2218">
                  <c:v>123.11288153577399</c:v>
                </c:pt>
                <c:pt idx="2219">
                  <c:v>123.168387794357</c:v>
                </c:pt>
                <c:pt idx="2220">
                  <c:v>123.223894052939</c:v>
                </c:pt>
                <c:pt idx="2221">
                  <c:v>123.279400311521</c:v>
                </c:pt>
                <c:pt idx="2222">
                  <c:v>123.334906570104</c:v>
                </c:pt>
                <c:pt idx="2223">
                  <c:v>123.390412828686</c:v>
                </c:pt>
                <c:pt idx="2224">
                  <c:v>123.445919087269</c:v>
                </c:pt>
                <c:pt idx="2225">
                  <c:v>123.501425345851</c:v>
                </c:pt>
                <c:pt idx="2226">
                  <c:v>123.556931604434</c:v>
                </c:pt>
                <c:pt idx="2227">
                  <c:v>123.612437863016</c:v>
                </c:pt>
                <c:pt idx="2228">
                  <c:v>123.667944121598</c:v>
                </c:pt>
                <c:pt idx="2229">
                  <c:v>123.72345038018101</c:v>
                </c:pt>
                <c:pt idx="2230">
                  <c:v>123.77895663876301</c:v>
                </c:pt>
                <c:pt idx="2231">
                  <c:v>123.834462897346</c:v>
                </c:pt>
                <c:pt idx="2232">
                  <c:v>123.889969155928</c:v>
                </c:pt>
                <c:pt idx="2233">
                  <c:v>123.94547541451</c:v>
                </c:pt>
                <c:pt idx="2234">
                  <c:v>124.00098167309299</c:v>
                </c:pt>
                <c:pt idx="2235">
                  <c:v>124.05648793167499</c:v>
                </c:pt>
                <c:pt idx="2236">
                  <c:v>124.111994190258</c:v>
                </c:pt>
                <c:pt idx="2237">
                  <c:v>124.16750044884</c:v>
                </c:pt>
                <c:pt idx="2238">
                  <c:v>124.223006707422</c:v>
                </c:pt>
                <c:pt idx="2239">
                  <c:v>124.278512966005</c:v>
                </c:pt>
                <c:pt idx="2240">
                  <c:v>124.334019224587</c:v>
                </c:pt>
                <c:pt idx="2241">
                  <c:v>124.38952548317</c:v>
                </c:pt>
                <c:pt idx="2242">
                  <c:v>124.445031741752</c:v>
                </c:pt>
                <c:pt idx="2243">
                  <c:v>124.500538000334</c:v>
                </c:pt>
                <c:pt idx="2244">
                  <c:v>124.556044258917</c:v>
                </c:pt>
                <c:pt idx="2245">
                  <c:v>124.611550517499</c:v>
                </c:pt>
                <c:pt idx="2246">
                  <c:v>124.66705677608201</c:v>
                </c:pt>
                <c:pt idx="2247">
                  <c:v>124.72256303466401</c:v>
                </c:pt>
                <c:pt idx="2248">
                  <c:v>124.77806929324601</c:v>
                </c:pt>
                <c:pt idx="2249">
                  <c:v>124.833575551829</c:v>
                </c:pt>
                <c:pt idx="2250">
                  <c:v>124.889081810411</c:v>
                </c:pt>
                <c:pt idx="2251">
                  <c:v>124.94458806899399</c:v>
                </c:pt>
                <c:pt idx="2252">
                  <c:v>125.00009432757599</c:v>
                </c:pt>
                <c:pt idx="2253">
                  <c:v>125.05560058615799</c:v>
                </c:pt>
                <c:pt idx="2254">
                  <c:v>125.111106844741</c:v>
                </c:pt>
                <c:pt idx="2255">
                  <c:v>125.166613103323</c:v>
                </c:pt>
                <c:pt idx="2256">
                  <c:v>125.222119361906</c:v>
                </c:pt>
                <c:pt idx="2257">
                  <c:v>125.277625620488</c:v>
                </c:pt>
                <c:pt idx="2258">
                  <c:v>125.33313187907</c:v>
                </c:pt>
                <c:pt idx="2259">
                  <c:v>125.388638137653</c:v>
                </c:pt>
                <c:pt idx="2260">
                  <c:v>125.444144396235</c:v>
                </c:pt>
                <c:pt idx="2261">
                  <c:v>125.499650654818</c:v>
                </c:pt>
                <c:pt idx="2262">
                  <c:v>125.5551569134</c:v>
                </c:pt>
                <c:pt idx="2263">
                  <c:v>125.61066317198301</c:v>
                </c:pt>
                <c:pt idx="2264">
                  <c:v>125.66616943056501</c:v>
                </c:pt>
                <c:pt idx="2265">
                  <c:v>125.72167568914701</c:v>
                </c:pt>
                <c:pt idx="2266">
                  <c:v>125.77718194773</c:v>
                </c:pt>
                <c:pt idx="2267">
                  <c:v>125.832688206312</c:v>
                </c:pt>
                <c:pt idx="2268">
                  <c:v>125.88819446489499</c:v>
                </c:pt>
                <c:pt idx="2269">
                  <c:v>125.94370072347699</c:v>
                </c:pt>
                <c:pt idx="2270">
                  <c:v>125.99920698205899</c:v>
                </c:pt>
                <c:pt idx="2271">
                  <c:v>126.054713240642</c:v>
                </c:pt>
                <c:pt idx="2272">
                  <c:v>126.110219499224</c:v>
                </c:pt>
                <c:pt idx="2273">
                  <c:v>126.165725757807</c:v>
                </c:pt>
                <c:pt idx="2274">
                  <c:v>126.221232016389</c:v>
                </c:pt>
                <c:pt idx="2275">
                  <c:v>126.276738274971</c:v>
                </c:pt>
                <c:pt idx="2276">
                  <c:v>126.332244533554</c:v>
                </c:pt>
                <c:pt idx="2277">
                  <c:v>126.387750792136</c:v>
                </c:pt>
                <c:pt idx="2278">
                  <c:v>126.443257050719</c:v>
                </c:pt>
                <c:pt idx="2279">
                  <c:v>126.498763309301</c:v>
                </c:pt>
                <c:pt idx="2280">
                  <c:v>126.554269567883</c:v>
                </c:pt>
                <c:pt idx="2281">
                  <c:v>126.60977582646601</c:v>
                </c:pt>
                <c:pt idx="2282">
                  <c:v>126.66528208504801</c:v>
                </c:pt>
                <c:pt idx="2283">
                  <c:v>126.720788343631</c:v>
                </c:pt>
                <c:pt idx="2284">
                  <c:v>126.776294602213</c:v>
                </c:pt>
                <c:pt idx="2285">
                  <c:v>126.831800860795</c:v>
                </c:pt>
                <c:pt idx="2286">
                  <c:v>126.88730711937799</c:v>
                </c:pt>
                <c:pt idx="2287">
                  <c:v>126.94281337795999</c:v>
                </c:pt>
                <c:pt idx="2288">
                  <c:v>126.998319636543</c:v>
                </c:pt>
                <c:pt idx="2289">
                  <c:v>127.053825895125</c:v>
                </c:pt>
                <c:pt idx="2290">
                  <c:v>127.109332153707</c:v>
                </c:pt>
                <c:pt idx="2291">
                  <c:v>127.16483841229</c:v>
                </c:pt>
                <c:pt idx="2292">
                  <c:v>127.220344670872</c:v>
                </c:pt>
                <c:pt idx="2293">
                  <c:v>127.275850929455</c:v>
                </c:pt>
                <c:pt idx="2294">
                  <c:v>127.331357188037</c:v>
                </c:pt>
                <c:pt idx="2295">
                  <c:v>127.386863446619</c:v>
                </c:pt>
                <c:pt idx="2296">
                  <c:v>127.442369705202</c:v>
                </c:pt>
                <c:pt idx="2297">
                  <c:v>127.497875963784</c:v>
                </c:pt>
                <c:pt idx="2298">
                  <c:v>127.55338222236701</c:v>
                </c:pt>
                <c:pt idx="2299">
                  <c:v>127.60888848094901</c:v>
                </c:pt>
                <c:pt idx="2300">
                  <c:v>127.66439473953101</c:v>
                </c:pt>
                <c:pt idx="2301">
                  <c:v>127.719900998114</c:v>
                </c:pt>
                <c:pt idx="2302">
                  <c:v>127.775407256696</c:v>
                </c:pt>
                <c:pt idx="2303">
                  <c:v>127.83091351527899</c:v>
                </c:pt>
                <c:pt idx="2304">
                  <c:v>127.88641977386099</c:v>
                </c:pt>
                <c:pt idx="2305">
                  <c:v>127.941926032444</c:v>
                </c:pt>
                <c:pt idx="2306">
                  <c:v>127.997432291026</c:v>
                </c:pt>
                <c:pt idx="2307">
                  <c:v>128.052938549608</c:v>
                </c:pt>
                <c:pt idx="2308">
                  <c:v>128.108444808191</c:v>
                </c:pt>
                <c:pt idx="2309">
                  <c:v>128.163951066773</c:v>
                </c:pt>
                <c:pt idx="2310">
                  <c:v>128.21945732535599</c:v>
                </c:pt>
                <c:pt idx="2311">
                  <c:v>128.27496358393799</c:v>
                </c:pt>
                <c:pt idx="2312">
                  <c:v>128.33046984251999</c:v>
                </c:pt>
                <c:pt idx="2313">
                  <c:v>128.38597610110301</c:v>
                </c:pt>
                <c:pt idx="2314">
                  <c:v>128.44148235968501</c:v>
                </c:pt>
                <c:pt idx="2315">
                  <c:v>128.49698861826801</c:v>
                </c:pt>
                <c:pt idx="2316">
                  <c:v>128.55249487685001</c:v>
                </c:pt>
                <c:pt idx="2317">
                  <c:v>128.608001135432</c:v>
                </c:pt>
                <c:pt idx="2318">
                  <c:v>128.663507394015</c:v>
                </c:pt>
                <c:pt idx="2319">
                  <c:v>128.719013652597</c:v>
                </c:pt>
                <c:pt idx="2320">
                  <c:v>128.77451991117999</c:v>
                </c:pt>
                <c:pt idx="2321">
                  <c:v>128.83002616976199</c:v>
                </c:pt>
                <c:pt idx="2322">
                  <c:v>128.88553242834399</c:v>
                </c:pt>
                <c:pt idx="2323">
                  <c:v>128.94103868692699</c:v>
                </c:pt>
                <c:pt idx="2324">
                  <c:v>128.99654494550899</c:v>
                </c:pt>
                <c:pt idx="2325">
                  <c:v>129.05205120409201</c:v>
                </c:pt>
                <c:pt idx="2326">
                  <c:v>129.10755746267401</c:v>
                </c:pt>
                <c:pt idx="2327">
                  <c:v>129.16306372125601</c:v>
                </c:pt>
                <c:pt idx="2328">
                  <c:v>129.218569979839</c:v>
                </c:pt>
                <c:pt idx="2329">
                  <c:v>129.274076238421</c:v>
                </c:pt>
                <c:pt idx="2330">
                  <c:v>129.329582497004</c:v>
                </c:pt>
                <c:pt idx="2331">
                  <c:v>129.385088755586</c:v>
                </c:pt>
                <c:pt idx="2332">
                  <c:v>129.440595014168</c:v>
                </c:pt>
                <c:pt idx="2333">
                  <c:v>129.49610127275099</c:v>
                </c:pt>
                <c:pt idx="2334">
                  <c:v>129.55160753133299</c:v>
                </c:pt>
                <c:pt idx="2335">
                  <c:v>129.60711378991601</c:v>
                </c:pt>
                <c:pt idx="2336">
                  <c:v>129.66262004849801</c:v>
                </c:pt>
                <c:pt idx="2337">
                  <c:v>129.71812630708001</c:v>
                </c:pt>
                <c:pt idx="2338">
                  <c:v>129.77363256566301</c:v>
                </c:pt>
                <c:pt idx="2339">
                  <c:v>129.82913882424501</c:v>
                </c:pt>
                <c:pt idx="2340">
                  <c:v>129.884645082828</c:v>
                </c:pt>
                <c:pt idx="2341">
                  <c:v>129.94015134141</c:v>
                </c:pt>
                <c:pt idx="2342">
                  <c:v>129.995657599993</c:v>
                </c:pt>
                <c:pt idx="2343">
                  <c:v>130.05116385857499</c:v>
                </c:pt>
                <c:pt idx="2344">
                  <c:v>130.10667011715699</c:v>
                </c:pt>
                <c:pt idx="2345">
                  <c:v>130.16217637573999</c:v>
                </c:pt>
                <c:pt idx="2346">
                  <c:v>130.21768263432199</c:v>
                </c:pt>
                <c:pt idx="2347">
                  <c:v>130.27318889290501</c:v>
                </c:pt>
                <c:pt idx="2348">
                  <c:v>130.32869515148701</c:v>
                </c:pt>
                <c:pt idx="2349">
                  <c:v>130.38420141006901</c:v>
                </c:pt>
                <c:pt idx="2350">
                  <c:v>130.43970766865201</c:v>
                </c:pt>
                <c:pt idx="2351">
                  <c:v>130.495213927234</c:v>
                </c:pt>
                <c:pt idx="2352">
                  <c:v>130.550720185817</c:v>
                </c:pt>
                <c:pt idx="2353">
                  <c:v>130.606226444399</c:v>
                </c:pt>
                <c:pt idx="2354">
                  <c:v>130.661732702981</c:v>
                </c:pt>
                <c:pt idx="2355">
                  <c:v>130.71723896156399</c:v>
                </c:pt>
                <c:pt idx="2356">
                  <c:v>130.77274522014599</c:v>
                </c:pt>
                <c:pt idx="2357">
                  <c:v>130.82825147872899</c:v>
                </c:pt>
                <c:pt idx="2358">
                  <c:v>130.88375773731099</c:v>
                </c:pt>
                <c:pt idx="2359">
                  <c:v>130.93926399589299</c:v>
                </c:pt>
                <c:pt idx="2360">
                  <c:v>130.99477025447601</c:v>
                </c:pt>
                <c:pt idx="2361">
                  <c:v>131.05027651305801</c:v>
                </c:pt>
                <c:pt idx="2362">
                  <c:v>131.105782771641</c:v>
                </c:pt>
                <c:pt idx="2363">
                  <c:v>131.161289030223</c:v>
                </c:pt>
                <c:pt idx="2364">
                  <c:v>131.216795288805</c:v>
                </c:pt>
                <c:pt idx="2365">
                  <c:v>131.272301547388</c:v>
                </c:pt>
                <c:pt idx="2366">
                  <c:v>131.32780780597</c:v>
                </c:pt>
                <c:pt idx="2367">
                  <c:v>131.38331406455299</c:v>
                </c:pt>
                <c:pt idx="2368">
                  <c:v>131.43882032313499</c:v>
                </c:pt>
                <c:pt idx="2369">
                  <c:v>131.49432658171699</c:v>
                </c:pt>
                <c:pt idx="2370">
                  <c:v>131.54983284030001</c:v>
                </c:pt>
                <c:pt idx="2371">
                  <c:v>131.60533909888201</c:v>
                </c:pt>
                <c:pt idx="2372">
                  <c:v>131.66084535746501</c:v>
                </c:pt>
                <c:pt idx="2373">
                  <c:v>131.71635161604701</c:v>
                </c:pt>
                <c:pt idx="2374">
                  <c:v>131.77185787462901</c:v>
                </c:pt>
                <c:pt idx="2375">
                  <c:v>131.827364133212</c:v>
                </c:pt>
                <c:pt idx="2376">
                  <c:v>131.882870391794</c:v>
                </c:pt>
                <c:pt idx="2377">
                  <c:v>131.93837665037699</c:v>
                </c:pt>
                <c:pt idx="2378">
                  <c:v>131.99388290895899</c:v>
                </c:pt>
                <c:pt idx="2379">
                  <c:v>132.04938916754099</c:v>
                </c:pt>
                <c:pt idx="2380">
                  <c:v>132.10489542612399</c:v>
                </c:pt>
                <c:pt idx="2381">
                  <c:v>132.16040168470599</c:v>
                </c:pt>
                <c:pt idx="2382">
                  <c:v>132.21590794328901</c:v>
                </c:pt>
                <c:pt idx="2383">
                  <c:v>132.27141420187101</c:v>
                </c:pt>
                <c:pt idx="2384">
                  <c:v>132.32692046045401</c:v>
                </c:pt>
                <c:pt idx="2385">
                  <c:v>132.382426719036</c:v>
                </c:pt>
                <c:pt idx="2386">
                  <c:v>132.437932977618</c:v>
                </c:pt>
                <c:pt idx="2387">
                  <c:v>132.493439236201</c:v>
                </c:pt>
                <c:pt idx="2388">
                  <c:v>132.548945494783</c:v>
                </c:pt>
                <c:pt idx="2389">
                  <c:v>132.60445175336599</c:v>
                </c:pt>
                <c:pt idx="2390">
                  <c:v>132.65995801194799</c:v>
                </c:pt>
                <c:pt idx="2391">
                  <c:v>132.71546427052999</c:v>
                </c:pt>
                <c:pt idx="2392">
                  <c:v>132.77097052911299</c:v>
                </c:pt>
                <c:pt idx="2393">
                  <c:v>132.82647678769499</c:v>
                </c:pt>
                <c:pt idx="2394">
                  <c:v>132.88198304627801</c:v>
                </c:pt>
                <c:pt idx="2395">
                  <c:v>132.93748930486001</c:v>
                </c:pt>
                <c:pt idx="2396">
                  <c:v>132.99299556344201</c:v>
                </c:pt>
                <c:pt idx="2397">
                  <c:v>133.048501822025</c:v>
                </c:pt>
                <c:pt idx="2398">
                  <c:v>133.104008080607</c:v>
                </c:pt>
                <c:pt idx="2399">
                  <c:v>133.15951433919</c:v>
                </c:pt>
                <c:pt idx="2400">
                  <c:v>133.215020597772</c:v>
                </c:pt>
                <c:pt idx="2401">
                  <c:v>133.270526856354</c:v>
                </c:pt>
                <c:pt idx="2402">
                  <c:v>133.32603311493699</c:v>
                </c:pt>
                <c:pt idx="2403">
                  <c:v>133.38153937351899</c:v>
                </c:pt>
                <c:pt idx="2404">
                  <c:v>133.43704563210201</c:v>
                </c:pt>
                <c:pt idx="2405">
                  <c:v>133.49255189068401</c:v>
                </c:pt>
                <c:pt idx="2406">
                  <c:v>133.54805814926601</c:v>
                </c:pt>
                <c:pt idx="2407">
                  <c:v>133.60356440784901</c:v>
                </c:pt>
                <c:pt idx="2408">
                  <c:v>133.65907066643101</c:v>
                </c:pt>
                <c:pt idx="2409">
                  <c:v>133.714576925014</c:v>
                </c:pt>
                <c:pt idx="2410">
                  <c:v>133.770083183596</c:v>
                </c:pt>
                <c:pt idx="2411">
                  <c:v>133.825589442178</c:v>
                </c:pt>
                <c:pt idx="2412">
                  <c:v>133.88109570076099</c:v>
                </c:pt>
                <c:pt idx="2413">
                  <c:v>133.93660195934299</c:v>
                </c:pt>
                <c:pt idx="2414">
                  <c:v>133.99210821792599</c:v>
                </c:pt>
                <c:pt idx="2415">
                  <c:v>134.04761447650799</c:v>
                </c:pt>
                <c:pt idx="2416">
                  <c:v>134.10312073508999</c:v>
                </c:pt>
                <c:pt idx="2417">
                  <c:v>134.15862699367301</c:v>
                </c:pt>
                <c:pt idx="2418">
                  <c:v>134.21413325225501</c:v>
                </c:pt>
                <c:pt idx="2419">
                  <c:v>134.269639510838</c:v>
                </c:pt>
                <c:pt idx="2420">
                  <c:v>134.32514576942</c:v>
                </c:pt>
                <c:pt idx="2421">
                  <c:v>134.380652028002</c:v>
                </c:pt>
                <c:pt idx="2422">
                  <c:v>134.436158286585</c:v>
                </c:pt>
                <c:pt idx="2423">
                  <c:v>134.491664545167</c:v>
                </c:pt>
                <c:pt idx="2424">
                  <c:v>134.54717080374999</c:v>
                </c:pt>
                <c:pt idx="2425">
                  <c:v>134.60267706233199</c:v>
                </c:pt>
                <c:pt idx="2426">
                  <c:v>134.65818332091499</c:v>
                </c:pt>
                <c:pt idx="2427">
                  <c:v>134.71368957949699</c:v>
                </c:pt>
                <c:pt idx="2428">
                  <c:v>134.76919583807901</c:v>
                </c:pt>
                <c:pt idx="2429">
                  <c:v>134.82470209666201</c:v>
                </c:pt>
                <c:pt idx="2430">
                  <c:v>134.88020835524401</c:v>
                </c:pt>
                <c:pt idx="2431">
                  <c:v>134.935714613827</c:v>
                </c:pt>
                <c:pt idx="2432">
                  <c:v>134.991220872409</c:v>
                </c:pt>
                <c:pt idx="2433">
                  <c:v>135.046727130991</c:v>
                </c:pt>
                <c:pt idx="2434">
                  <c:v>135.102233389574</c:v>
                </c:pt>
                <c:pt idx="2435">
                  <c:v>135.157739648156</c:v>
                </c:pt>
                <c:pt idx="2436">
                  <c:v>135.21324590673899</c:v>
                </c:pt>
                <c:pt idx="2437">
                  <c:v>135.26875216532099</c:v>
                </c:pt>
                <c:pt idx="2438">
                  <c:v>135.32425842390299</c:v>
                </c:pt>
                <c:pt idx="2439">
                  <c:v>135.37976468248601</c:v>
                </c:pt>
                <c:pt idx="2440">
                  <c:v>135.43527094106801</c:v>
                </c:pt>
                <c:pt idx="2441">
                  <c:v>135.49077719965101</c:v>
                </c:pt>
                <c:pt idx="2442">
                  <c:v>135.54628345823301</c:v>
                </c:pt>
                <c:pt idx="2443">
                  <c:v>135.60178971681501</c:v>
                </c:pt>
                <c:pt idx="2444">
                  <c:v>135.657295975398</c:v>
                </c:pt>
                <c:pt idx="2445">
                  <c:v>135.71280223398</c:v>
                </c:pt>
                <c:pt idx="2446">
                  <c:v>135.76830849256299</c:v>
                </c:pt>
                <c:pt idx="2447">
                  <c:v>135.82381475114499</c:v>
                </c:pt>
                <c:pt idx="2448">
                  <c:v>135.87932100972699</c:v>
                </c:pt>
                <c:pt idx="2449">
                  <c:v>135.93482726830999</c:v>
                </c:pt>
                <c:pt idx="2450">
                  <c:v>135.99033352689199</c:v>
                </c:pt>
                <c:pt idx="2451">
                  <c:v>136.04583978547501</c:v>
                </c:pt>
                <c:pt idx="2452">
                  <c:v>136.10134604405701</c:v>
                </c:pt>
                <c:pt idx="2453">
                  <c:v>136.15685230263901</c:v>
                </c:pt>
                <c:pt idx="2454">
                  <c:v>136.212358561222</c:v>
                </c:pt>
                <c:pt idx="2455">
                  <c:v>136.267864819804</c:v>
                </c:pt>
                <c:pt idx="2456">
                  <c:v>136.323371078387</c:v>
                </c:pt>
                <c:pt idx="2457">
                  <c:v>136.378877336969</c:v>
                </c:pt>
                <c:pt idx="2458">
                  <c:v>136.434383595551</c:v>
                </c:pt>
                <c:pt idx="2459">
                  <c:v>136.48988985413399</c:v>
                </c:pt>
                <c:pt idx="2460">
                  <c:v>136.54539611271599</c:v>
                </c:pt>
                <c:pt idx="2461">
                  <c:v>136.60090237129899</c:v>
                </c:pt>
                <c:pt idx="2462">
                  <c:v>136.65640862988101</c:v>
                </c:pt>
                <c:pt idx="2463">
                  <c:v>136.71191488846301</c:v>
                </c:pt>
                <c:pt idx="2464">
                  <c:v>136.76742114704601</c:v>
                </c:pt>
                <c:pt idx="2465">
                  <c:v>136.82292740562801</c:v>
                </c:pt>
                <c:pt idx="2466">
                  <c:v>136.878433664211</c:v>
                </c:pt>
                <c:pt idx="2467">
                  <c:v>136.933939922793</c:v>
                </c:pt>
                <c:pt idx="2468">
                  <c:v>136.989446181376</c:v>
                </c:pt>
                <c:pt idx="2469">
                  <c:v>137.044952439958</c:v>
                </c:pt>
                <c:pt idx="2470">
                  <c:v>137.10045869854</c:v>
                </c:pt>
                <c:pt idx="2471">
                  <c:v>137.15596495712299</c:v>
                </c:pt>
                <c:pt idx="2472">
                  <c:v>137.21147121570499</c:v>
                </c:pt>
                <c:pt idx="2473">
                  <c:v>137.26697747428801</c:v>
                </c:pt>
                <c:pt idx="2474">
                  <c:v>137.32248373287001</c:v>
                </c:pt>
                <c:pt idx="2475">
                  <c:v>137.37798999145201</c:v>
                </c:pt>
                <c:pt idx="2476">
                  <c:v>137.43349625003501</c:v>
                </c:pt>
                <c:pt idx="2477">
                  <c:v>137.48900250861701</c:v>
                </c:pt>
                <c:pt idx="2478">
                  <c:v>137.5445087672</c:v>
                </c:pt>
                <c:pt idx="2479">
                  <c:v>137.600015025782</c:v>
                </c:pt>
                <c:pt idx="2480">
                  <c:v>137.655521284364</c:v>
                </c:pt>
                <c:pt idx="2481">
                  <c:v>137.71102754294699</c:v>
                </c:pt>
                <c:pt idx="2482">
                  <c:v>137.76653380152899</c:v>
                </c:pt>
                <c:pt idx="2483">
                  <c:v>137.82204006011199</c:v>
                </c:pt>
                <c:pt idx="2484">
                  <c:v>137.87754631869399</c:v>
                </c:pt>
                <c:pt idx="2485">
                  <c:v>137.93305257727599</c:v>
                </c:pt>
                <c:pt idx="2486">
                  <c:v>137.98855883585901</c:v>
                </c:pt>
                <c:pt idx="2487">
                  <c:v>138.04406509444101</c:v>
                </c:pt>
                <c:pt idx="2488">
                  <c:v>138.099571353024</c:v>
                </c:pt>
                <c:pt idx="2489">
                  <c:v>138.155077611606</c:v>
                </c:pt>
                <c:pt idx="2490">
                  <c:v>138.210583870188</c:v>
                </c:pt>
                <c:pt idx="2491">
                  <c:v>138.266090128771</c:v>
                </c:pt>
                <c:pt idx="2492">
                  <c:v>138.321596387353</c:v>
                </c:pt>
                <c:pt idx="2493">
                  <c:v>138.37710264593599</c:v>
                </c:pt>
                <c:pt idx="2494">
                  <c:v>138.43260890451799</c:v>
                </c:pt>
                <c:pt idx="2495">
                  <c:v>138.48811516309999</c:v>
                </c:pt>
                <c:pt idx="2496">
                  <c:v>138.54362142168301</c:v>
                </c:pt>
                <c:pt idx="2497">
                  <c:v>138.59912768026501</c:v>
                </c:pt>
                <c:pt idx="2498">
                  <c:v>138.65463393884801</c:v>
                </c:pt>
                <c:pt idx="2499">
                  <c:v>138.71014019743001</c:v>
                </c:pt>
                <c:pt idx="2500">
                  <c:v>138.76564645601201</c:v>
                </c:pt>
                <c:pt idx="2501">
                  <c:v>138.821152714595</c:v>
                </c:pt>
                <c:pt idx="2502">
                  <c:v>138.876658973177</c:v>
                </c:pt>
                <c:pt idx="2503">
                  <c:v>138.93216523176</c:v>
                </c:pt>
                <c:pt idx="2504">
                  <c:v>138.987671490342</c:v>
                </c:pt>
                <c:pt idx="2505">
                  <c:v>139.04317774892499</c:v>
                </c:pt>
                <c:pt idx="2506">
                  <c:v>139.09868400750699</c:v>
                </c:pt>
                <c:pt idx="2507">
                  <c:v>139.15419026608899</c:v>
                </c:pt>
                <c:pt idx="2508">
                  <c:v>139.20969652467201</c:v>
                </c:pt>
                <c:pt idx="2509">
                  <c:v>139.26520278325401</c:v>
                </c:pt>
                <c:pt idx="2510">
                  <c:v>139.32070904183701</c:v>
                </c:pt>
                <c:pt idx="2511">
                  <c:v>139.37621530041901</c:v>
                </c:pt>
                <c:pt idx="2512">
                  <c:v>139.43172155900101</c:v>
                </c:pt>
                <c:pt idx="2513">
                  <c:v>139.487227817584</c:v>
                </c:pt>
                <c:pt idx="2514">
                  <c:v>139.542734076166</c:v>
                </c:pt>
                <c:pt idx="2515">
                  <c:v>139.59824033474899</c:v>
                </c:pt>
                <c:pt idx="2516">
                  <c:v>139.65374659333099</c:v>
                </c:pt>
                <c:pt idx="2517">
                  <c:v>139.70925285191299</c:v>
                </c:pt>
                <c:pt idx="2518">
                  <c:v>139.76475911049599</c:v>
                </c:pt>
                <c:pt idx="2519">
                  <c:v>139.82026536907799</c:v>
                </c:pt>
                <c:pt idx="2520">
                  <c:v>139.87577162766101</c:v>
                </c:pt>
                <c:pt idx="2521">
                  <c:v>139.93127788624301</c:v>
                </c:pt>
                <c:pt idx="2522">
                  <c:v>139.98678414482501</c:v>
                </c:pt>
                <c:pt idx="2523">
                  <c:v>140.042290403408</c:v>
                </c:pt>
                <c:pt idx="2524">
                  <c:v>140.09779666199</c:v>
                </c:pt>
                <c:pt idx="2525">
                  <c:v>140.153302920573</c:v>
                </c:pt>
                <c:pt idx="2526">
                  <c:v>140.208809179155</c:v>
                </c:pt>
                <c:pt idx="2527">
                  <c:v>140.264315437737</c:v>
                </c:pt>
                <c:pt idx="2528">
                  <c:v>140.31982169631999</c:v>
                </c:pt>
                <c:pt idx="2529">
                  <c:v>140.37532795490199</c:v>
                </c:pt>
                <c:pt idx="2530">
                  <c:v>140.43083421348501</c:v>
                </c:pt>
                <c:pt idx="2531">
                  <c:v>140.48634047206701</c:v>
                </c:pt>
                <c:pt idx="2532">
                  <c:v>140.54184673064901</c:v>
                </c:pt>
                <c:pt idx="2533">
                  <c:v>140.59735298923201</c:v>
                </c:pt>
                <c:pt idx="2534">
                  <c:v>140.65285924781401</c:v>
                </c:pt>
                <c:pt idx="2535">
                  <c:v>140.708365506397</c:v>
                </c:pt>
                <c:pt idx="2536">
                  <c:v>140.763871764979</c:v>
                </c:pt>
                <c:pt idx="2537">
                  <c:v>140.819378023561</c:v>
                </c:pt>
                <c:pt idx="2538">
                  <c:v>140.874884282144</c:v>
                </c:pt>
                <c:pt idx="2539">
                  <c:v>140.93039054072599</c:v>
                </c:pt>
                <c:pt idx="2540">
                  <c:v>140.98589679930899</c:v>
                </c:pt>
                <c:pt idx="2541">
                  <c:v>141.04140305789099</c:v>
                </c:pt>
                <c:pt idx="2542">
                  <c:v>141.09690931647401</c:v>
                </c:pt>
                <c:pt idx="2543">
                  <c:v>141.15241557505601</c:v>
                </c:pt>
                <c:pt idx="2544">
                  <c:v>141.20792183363801</c:v>
                </c:pt>
                <c:pt idx="2545">
                  <c:v>141.26342809222101</c:v>
                </c:pt>
                <c:pt idx="2546">
                  <c:v>141.318934350803</c:v>
                </c:pt>
                <c:pt idx="2547">
                  <c:v>141.374440609386</c:v>
                </c:pt>
                <c:pt idx="2548">
                  <c:v>141.429946867968</c:v>
                </c:pt>
                <c:pt idx="2549">
                  <c:v>141.48545312655</c:v>
                </c:pt>
                <c:pt idx="2550">
                  <c:v>141.54095938513299</c:v>
                </c:pt>
                <c:pt idx="2551">
                  <c:v>141.59646564371499</c:v>
                </c:pt>
                <c:pt idx="2552">
                  <c:v>141.65197190229799</c:v>
                </c:pt>
                <c:pt idx="2553">
                  <c:v>141.70747816087999</c:v>
                </c:pt>
                <c:pt idx="2554">
                  <c:v>141.76298441946199</c:v>
                </c:pt>
                <c:pt idx="2555">
                  <c:v>141.81849067804501</c:v>
                </c:pt>
                <c:pt idx="2556">
                  <c:v>141.87399693662701</c:v>
                </c:pt>
                <c:pt idx="2557">
                  <c:v>141.92950319521</c:v>
                </c:pt>
                <c:pt idx="2558">
                  <c:v>141.985009453792</c:v>
                </c:pt>
                <c:pt idx="2559">
                  <c:v>142.040515712374</c:v>
                </c:pt>
                <c:pt idx="2560">
                  <c:v>142.096021970957</c:v>
                </c:pt>
                <c:pt idx="2561">
                  <c:v>142.151528229539</c:v>
                </c:pt>
                <c:pt idx="2562">
                  <c:v>142.20703448812199</c:v>
                </c:pt>
                <c:pt idx="2563">
                  <c:v>142.26254074670399</c:v>
                </c:pt>
                <c:pt idx="2564">
                  <c:v>142.31804700528599</c:v>
                </c:pt>
                <c:pt idx="2565">
                  <c:v>142.37355326386901</c:v>
                </c:pt>
                <c:pt idx="2566">
                  <c:v>142.42905952245101</c:v>
                </c:pt>
                <c:pt idx="2567">
                  <c:v>142.48456578103401</c:v>
                </c:pt>
                <c:pt idx="2568">
                  <c:v>142.54007203961601</c:v>
                </c:pt>
                <c:pt idx="2569">
                  <c:v>142.59557829819801</c:v>
                </c:pt>
                <c:pt idx="2570">
                  <c:v>142.651084556781</c:v>
                </c:pt>
                <c:pt idx="2571">
                  <c:v>142.706590815363</c:v>
                </c:pt>
                <c:pt idx="2572">
                  <c:v>142.76209707394599</c:v>
                </c:pt>
                <c:pt idx="2573">
                  <c:v>142.81760333252799</c:v>
                </c:pt>
                <c:pt idx="2574">
                  <c:v>142.87310959110999</c:v>
                </c:pt>
                <c:pt idx="2575">
                  <c:v>142.92861584969299</c:v>
                </c:pt>
                <c:pt idx="2576">
                  <c:v>142.98412210827499</c:v>
                </c:pt>
                <c:pt idx="2577">
                  <c:v>143.03962836685801</c:v>
                </c:pt>
                <c:pt idx="2578">
                  <c:v>143.09513462544001</c:v>
                </c:pt>
                <c:pt idx="2579">
                  <c:v>143.15064088402201</c:v>
                </c:pt>
                <c:pt idx="2580">
                  <c:v>143.206147142605</c:v>
                </c:pt>
                <c:pt idx="2581">
                  <c:v>143.261653401187</c:v>
                </c:pt>
                <c:pt idx="2582">
                  <c:v>143.31715965977</c:v>
                </c:pt>
                <c:pt idx="2583">
                  <c:v>143.372665918352</c:v>
                </c:pt>
                <c:pt idx="2584">
                  <c:v>143.42817217693499</c:v>
                </c:pt>
                <c:pt idx="2585">
                  <c:v>143.48367843551699</c:v>
                </c:pt>
                <c:pt idx="2586">
                  <c:v>143.53918469409899</c:v>
                </c:pt>
                <c:pt idx="2587">
                  <c:v>143.59469095268199</c:v>
                </c:pt>
                <c:pt idx="2588">
                  <c:v>143.65019721126399</c:v>
                </c:pt>
                <c:pt idx="2589">
                  <c:v>143.70570346984701</c:v>
                </c:pt>
                <c:pt idx="2590">
                  <c:v>143.76120972842901</c:v>
                </c:pt>
                <c:pt idx="2591">
                  <c:v>143.81671598701101</c:v>
                </c:pt>
                <c:pt idx="2592">
                  <c:v>143.872222245594</c:v>
                </c:pt>
                <c:pt idx="2593">
                  <c:v>143.927728504176</c:v>
                </c:pt>
                <c:pt idx="2594">
                  <c:v>143.983234762759</c:v>
                </c:pt>
                <c:pt idx="2595">
                  <c:v>144.038741021341</c:v>
                </c:pt>
                <c:pt idx="2596">
                  <c:v>144.094247279923</c:v>
                </c:pt>
                <c:pt idx="2597">
                  <c:v>144.14975353850599</c:v>
                </c:pt>
                <c:pt idx="2598">
                  <c:v>144.20525979708799</c:v>
                </c:pt>
                <c:pt idx="2599">
                  <c:v>144.26076605567101</c:v>
                </c:pt>
                <c:pt idx="2600">
                  <c:v>144.31627231425301</c:v>
                </c:pt>
                <c:pt idx="2601">
                  <c:v>144.37177857283501</c:v>
                </c:pt>
                <c:pt idx="2602">
                  <c:v>144.42728483141801</c:v>
                </c:pt>
                <c:pt idx="2603">
                  <c:v>144.48279109000001</c:v>
                </c:pt>
                <c:pt idx="2604">
                  <c:v>144.538297348583</c:v>
                </c:pt>
                <c:pt idx="2605">
                  <c:v>144.593803607165</c:v>
                </c:pt>
                <c:pt idx="2606">
                  <c:v>144.649309865747</c:v>
                </c:pt>
                <c:pt idx="2607">
                  <c:v>144.70481612432999</c:v>
                </c:pt>
                <c:pt idx="2608">
                  <c:v>144.76032238291199</c:v>
                </c:pt>
                <c:pt idx="2609">
                  <c:v>144.81582864149499</c:v>
                </c:pt>
                <c:pt idx="2610">
                  <c:v>144.87133490007699</c:v>
                </c:pt>
                <c:pt idx="2611">
                  <c:v>144.92684115865899</c:v>
                </c:pt>
                <c:pt idx="2612">
                  <c:v>144.98234741724201</c:v>
                </c:pt>
                <c:pt idx="2613">
                  <c:v>145.03785367582401</c:v>
                </c:pt>
                <c:pt idx="2614">
                  <c:v>145.093359934407</c:v>
                </c:pt>
                <c:pt idx="2615">
                  <c:v>145.148866192989</c:v>
                </c:pt>
                <c:pt idx="2616">
                  <c:v>145.204372451571</c:v>
                </c:pt>
                <c:pt idx="2617">
                  <c:v>145.259878710154</c:v>
                </c:pt>
                <c:pt idx="2618">
                  <c:v>145.315384968736</c:v>
                </c:pt>
                <c:pt idx="2619">
                  <c:v>145.37089122731899</c:v>
                </c:pt>
                <c:pt idx="2620">
                  <c:v>145.42639748590099</c:v>
                </c:pt>
                <c:pt idx="2621">
                  <c:v>145.48190374448399</c:v>
                </c:pt>
                <c:pt idx="2622">
                  <c:v>145.53741000306599</c:v>
                </c:pt>
                <c:pt idx="2623">
                  <c:v>145.59291626164801</c:v>
                </c:pt>
                <c:pt idx="2624">
                  <c:v>145.64842252023101</c:v>
                </c:pt>
                <c:pt idx="2625">
                  <c:v>145.70392877881301</c:v>
                </c:pt>
                <c:pt idx="2626">
                  <c:v>145.759435037396</c:v>
                </c:pt>
                <c:pt idx="2627">
                  <c:v>145.814941295978</c:v>
                </c:pt>
                <c:pt idx="2628">
                  <c:v>145.87044755456</c:v>
                </c:pt>
                <c:pt idx="2629">
                  <c:v>145.925953813143</c:v>
                </c:pt>
                <c:pt idx="2630">
                  <c:v>145.981460071725</c:v>
                </c:pt>
                <c:pt idx="2631">
                  <c:v>146.03696633030799</c:v>
                </c:pt>
                <c:pt idx="2632">
                  <c:v>146.09247258888999</c:v>
                </c:pt>
                <c:pt idx="2633">
                  <c:v>146.14797884747199</c:v>
                </c:pt>
                <c:pt idx="2634">
                  <c:v>146.20348510605501</c:v>
                </c:pt>
                <c:pt idx="2635">
                  <c:v>146.25899136463701</c:v>
                </c:pt>
                <c:pt idx="2636">
                  <c:v>146.31449762322001</c:v>
                </c:pt>
                <c:pt idx="2637">
                  <c:v>146.37000388180201</c:v>
                </c:pt>
                <c:pt idx="2638">
                  <c:v>146.42551014038401</c:v>
                </c:pt>
                <c:pt idx="2639">
                  <c:v>146.481016398967</c:v>
                </c:pt>
                <c:pt idx="2640">
                  <c:v>146.536522657549</c:v>
                </c:pt>
                <c:pt idx="2641">
                  <c:v>146.59202891613199</c:v>
                </c:pt>
                <c:pt idx="2642">
                  <c:v>146.64753517471399</c:v>
                </c:pt>
                <c:pt idx="2643">
                  <c:v>146.70304143329599</c:v>
                </c:pt>
                <c:pt idx="2644">
                  <c:v>146.75854769187899</c:v>
                </c:pt>
                <c:pt idx="2645">
                  <c:v>146.81405395046099</c:v>
                </c:pt>
                <c:pt idx="2646">
                  <c:v>146.86956020904401</c:v>
                </c:pt>
                <c:pt idx="2647">
                  <c:v>146.92506646762601</c:v>
                </c:pt>
                <c:pt idx="2648">
                  <c:v>146.98057272620801</c:v>
                </c:pt>
                <c:pt idx="2649">
                  <c:v>147.036078984791</c:v>
                </c:pt>
                <c:pt idx="2650">
                  <c:v>147.091585243373</c:v>
                </c:pt>
                <c:pt idx="2651">
                  <c:v>147.147091501956</c:v>
                </c:pt>
                <c:pt idx="2652">
                  <c:v>147.202597760538</c:v>
                </c:pt>
                <c:pt idx="2653">
                  <c:v>147.25810401912</c:v>
                </c:pt>
                <c:pt idx="2654">
                  <c:v>147.31361027770299</c:v>
                </c:pt>
                <c:pt idx="2655">
                  <c:v>147.36911653628499</c:v>
                </c:pt>
                <c:pt idx="2656">
                  <c:v>147.42462279486799</c:v>
                </c:pt>
                <c:pt idx="2657">
                  <c:v>147.48012905345001</c:v>
                </c:pt>
                <c:pt idx="2658">
                  <c:v>147.53563531203201</c:v>
                </c:pt>
                <c:pt idx="2659">
                  <c:v>147.59114157061501</c:v>
                </c:pt>
                <c:pt idx="2660">
                  <c:v>147.64664782919701</c:v>
                </c:pt>
                <c:pt idx="2661">
                  <c:v>147.70215408778</c:v>
                </c:pt>
                <c:pt idx="2662">
                  <c:v>147.757660346362</c:v>
                </c:pt>
                <c:pt idx="2663">
                  <c:v>147.813166604945</c:v>
                </c:pt>
                <c:pt idx="2664">
                  <c:v>147.868672863527</c:v>
                </c:pt>
                <c:pt idx="2665">
                  <c:v>147.924179122109</c:v>
                </c:pt>
                <c:pt idx="2666">
                  <c:v>147.97968538069199</c:v>
                </c:pt>
                <c:pt idx="2667">
                  <c:v>148.03519163927399</c:v>
                </c:pt>
                <c:pt idx="2668">
                  <c:v>148.09069789785701</c:v>
                </c:pt>
                <c:pt idx="2669">
                  <c:v>148.14620415643901</c:v>
                </c:pt>
                <c:pt idx="2670">
                  <c:v>148.20171041502101</c:v>
                </c:pt>
                <c:pt idx="2671">
                  <c:v>148.25721667360401</c:v>
                </c:pt>
                <c:pt idx="2672">
                  <c:v>148.31272293218601</c:v>
                </c:pt>
                <c:pt idx="2673">
                  <c:v>148.368229190769</c:v>
                </c:pt>
                <c:pt idx="2674">
                  <c:v>148.423735449351</c:v>
                </c:pt>
                <c:pt idx="2675">
                  <c:v>148.479241707933</c:v>
                </c:pt>
                <c:pt idx="2676">
                  <c:v>148.53474796651599</c:v>
                </c:pt>
                <c:pt idx="2677">
                  <c:v>148.59025422509799</c:v>
                </c:pt>
                <c:pt idx="2678">
                  <c:v>148.64576048368099</c:v>
                </c:pt>
                <c:pt idx="2679">
                  <c:v>148.70126674226299</c:v>
                </c:pt>
                <c:pt idx="2680">
                  <c:v>148.75677300084499</c:v>
                </c:pt>
                <c:pt idx="2681">
                  <c:v>148.81227925942801</c:v>
                </c:pt>
                <c:pt idx="2682">
                  <c:v>148.86778551801001</c:v>
                </c:pt>
                <c:pt idx="2683">
                  <c:v>148.923291776593</c:v>
                </c:pt>
                <c:pt idx="2684">
                  <c:v>148.978798035175</c:v>
                </c:pt>
                <c:pt idx="2685">
                  <c:v>149.034304293757</c:v>
                </c:pt>
                <c:pt idx="2686">
                  <c:v>149.08981055234</c:v>
                </c:pt>
                <c:pt idx="2687">
                  <c:v>149.145316810922</c:v>
                </c:pt>
                <c:pt idx="2688">
                  <c:v>149.20082306950499</c:v>
                </c:pt>
                <c:pt idx="2689">
                  <c:v>149.25632932808699</c:v>
                </c:pt>
                <c:pt idx="2690">
                  <c:v>149.31183558666899</c:v>
                </c:pt>
                <c:pt idx="2691">
                  <c:v>149.36734184525201</c:v>
                </c:pt>
                <c:pt idx="2692">
                  <c:v>149.42284810383401</c:v>
                </c:pt>
                <c:pt idx="2693">
                  <c:v>149.47835436241701</c:v>
                </c:pt>
                <c:pt idx="2694">
                  <c:v>149.53386062099901</c:v>
                </c:pt>
                <c:pt idx="2695">
                  <c:v>149.58936687958101</c:v>
                </c:pt>
                <c:pt idx="2696">
                  <c:v>149.644873138164</c:v>
                </c:pt>
                <c:pt idx="2697">
                  <c:v>149.700379396746</c:v>
                </c:pt>
                <c:pt idx="2698">
                  <c:v>149.755885655329</c:v>
                </c:pt>
                <c:pt idx="2699">
                  <c:v>149.811391913911</c:v>
                </c:pt>
                <c:pt idx="2700">
                  <c:v>149.86689817249299</c:v>
                </c:pt>
                <c:pt idx="2701">
                  <c:v>149.92240443107599</c:v>
                </c:pt>
                <c:pt idx="2702">
                  <c:v>149.97791068965799</c:v>
                </c:pt>
                <c:pt idx="2703">
                  <c:v>150.03341694824101</c:v>
                </c:pt>
                <c:pt idx="2704">
                  <c:v>150.08892320682301</c:v>
                </c:pt>
                <c:pt idx="2705">
                  <c:v>150.14442946540601</c:v>
                </c:pt>
                <c:pt idx="2706">
                  <c:v>150.19993572398801</c:v>
                </c:pt>
                <c:pt idx="2707">
                  <c:v>150.25544198257001</c:v>
                </c:pt>
                <c:pt idx="2708">
                  <c:v>150.310948241153</c:v>
                </c:pt>
                <c:pt idx="2709">
                  <c:v>150.366454499735</c:v>
                </c:pt>
                <c:pt idx="2710">
                  <c:v>150.42196075831799</c:v>
                </c:pt>
                <c:pt idx="2711">
                  <c:v>150.47746701689999</c:v>
                </c:pt>
                <c:pt idx="2712">
                  <c:v>150.53297327548199</c:v>
                </c:pt>
                <c:pt idx="2713">
                  <c:v>150.58847953406499</c:v>
                </c:pt>
                <c:pt idx="2714">
                  <c:v>150.64398579264699</c:v>
                </c:pt>
                <c:pt idx="2715">
                  <c:v>150.69949205123001</c:v>
                </c:pt>
                <c:pt idx="2716">
                  <c:v>150.75499830981201</c:v>
                </c:pt>
                <c:pt idx="2717">
                  <c:v>150.81050456839401</c:v>
                </c:pt>
                <c:pt idx="2718">
                  <c:v>150.866010826977</c:v>
                </c:pt>
                <c:pt idx="2719">
                  <c:v>150.921517085559</c:v>
                </c:pt>
                <c:pt idx="2720">
                  <c:v>150.977023344142</c:v>
                </c:pt>
                <c:pt idx="2721">
                  <c:v>151.032529602724</c:v>
                </c:pt>
                <c:pt idx="2722">
                  <c:v>151.088035861306</c:v>
                </c:pt>
                <c:pt idx="2723">
                  <c:v>151.14354211988899</c:v>
                </c:pt>
                <c:pt idx="2724">
                  <c:v>151.19904837847099</c:v>
                </c:pt>
                <c:pt idx="2725">
                  <c:v>151.25455463705401</c:v>
                </c:pt>
                <c:pt idx="2726">
                  <c:v>151.31006089563601</c:v>
                </c:pt>
                <c:pt idx="2727">
                  <c:v>151.36556715421801</c:v>
                </c:pt>
                <c:pt idx="2728">
                  <c:v>151.42107341280101</c:v>
                </c:pt>
                <c:pt idx="2729">
                  <c:v>151.47657967138301</c:v>
                </c:pt>
                <c:pt idx="2730">
                  <c:v>151.532085929966</c:v>
                </c:pt>
                <c:pt idx="2731">
                  <c:v>151.587592188548</c:v>
                </c:pt>
                <c:pt idx="2732">
                  <c:v>151.64309844713</c:v>
                </c:pt>
                <c:pt idx="2733">
                  <c:v>151.698604705713</c:v>
                </c:pt>
                <c:pt idx="2734">
                  <c:v>151.75411096429499</c:v>
                </c:pt>
                <c:pt idx="2735">
                  <c:v>151.80961722287799</c:v>
                </c:pt>
                <c:pt idx="2736">
                  <c:v>151.86512348145999</c:v>
                </c:pt>
                <c:pt idx="2737">
                  <c:v>151.92062974004199</c:v>
                </c:pt>
                <c:pt idx="2738">
                  <c:v>151.97613599862501</c:v>
                </c:pt>
                <c:pt idx="2739">
                  <c:v>152.03164225720701</c:v>
                </c:pt>
                <c:pt idx="2740">
                  <c:v>152.08714851579001</c:v>
                </c:pt>
                <c:pt idx="2741">
                  <c:v>152.14265477437201</c:v>
                </c:pt>
                <c:pt idx="2742">
                  <c:v>152.198161032954</c:v>
                </c:pt>
                <c:pt idx="2743">
                  <c:v>152.253667291537</c:v>
                </c:pt>
                <c:pt idx="2744">
                  <c:v>152.309173550119</c:v>
                </c:pt>
                <c:pt idx="2745">
                  <c:v>152.36467980870199</c:v>
                </c:pt>
                <c:pt idx="2746">
                  <c:v>152.42018606728399</c:v>
                </c:pt>
                <c:pt idx="2747">
                  <c:v>152.47569232586699</c:v>
                </c:pt>
                <c:pt idx="2748">
                  <c:v>152.53119858444899</c:v>
                </c:pt>
                <c:pt idx="2749">
                  <c:v>152.58670484303099</c:v>
                </c:pt>
                <c:pt idx="2750">
                  <c:v>152.64221110161401</c:v>
                </c:pt>
                <c:pt idx="2751">
                  <c:v>152.69771736019601</c:v>
                </c:pt>
                <c:pt idx="2752">
                  <c:v>152.753223618779</c:v>
                </c:pt>
                <c:pt idx="2753">
                  <c:v>152.808729877361</c:v>
                </c:pt>
                <c:pt idx="2754">
                  <c:v>152.864236135943</c:v>
                </c:pt>
                <c:pt idx="2755">
                  <c:v>152.919742394526</c:v>
                </c:pt>
                <c:pt idx="2756">
                  <c:v>152.975248653108</c:v>
                </c:pt>
                <c:pt idx="2757">
                  <c:v>153.03075491169099</c:v>
                </c:pt>
                <c:pt idx="2758">
                  <c:v>153.08626117027299</c:v>
                </c:pt>
                <c:pt idx="2759">
                  <c:v>153.14176742885499</c:v>
                </c:pt>
                <c:pt idx="2760">
                  <c:v>153.19727368743801</c:v>
                </c:pt>
                <c:pt idx="2761">
                  <c:v>153.25277994602001</c:v>
                </c:pt>
                <c:pt idx="2762">
                  <c:v>153.30828620460301</c:v>
                </c:pt>
                <c:pt idx="2763">
                  <c:v>153.36379246318501</c:v>
                </c:pt>
                <c:pt idx="2764">
                  <c:v>153.41929872176701</c:v>
                </c:pt>
                <c:pt idx="2765">
                  <c:v>153.47480498035</c:v>
                </c:pt>
                <c:pt idx="2766">
                  <c:v>153.530311238932</c:v>
                </c:pt>
                <c:pt idx="2767">
                  <c:v>153.585817497515</c:v>
                </c:pt>
                <c:pt idx="2768">
                  <c:v>153.64132375609699</c:v>
                </c:pt>
                <c:pt idx="2769">
                  <c:v>153.69683001467899</c:v>
                </c:pt>
                <c:pt idx="2770">
                  <c:v>153.75233627326199</c:v>
                </c:pt>
                <c:pt idx="2771">
                  <c:v>153.80784253184399</c:v>
                </c:pt>
                <c:pt idx="2772">
                  <c:v>153.86334879042701</c:v>
                </c:pt>
                <c:pt idx="2773">
                  <c:v>153.91885504900901</c:v>
                </c:pt>
                <c:pt idx="2774">
                  <c:v>153.97436130759101</c:v>
                </c:pt>
                <c:pt idx="2775">
                  <c:v>154.029867566174</c:v>
                </c:pt>
                <c:pt idx="2776">
                  <c:v>154.085373824756</c:v>
                </c:pt>
                <c:pt idx="2777">
                  <c:v>154.140880083339</c:v>
                </c:pt>
                <c:pt idx="2778">
                  <c:v>154.196386341921</c:v>
                </c:pt>
                <c:pt idx="2779">
                  <c:v>154.251892600503</c:v>
                </c:pt>
                <c:pt idx="2780">
                  <c:v>154.30739885908599</c:v>
                </c:pt>
                <c:pt idx="2781">
                  <c:v>154.36290511766799</c:v>
                </c:pt>
                <c:pt idx="2782">
                  <c:v>154.41841137625099</c:v>
                </c:pt>
                <c:pt idx="2783">
                  <c:v>154.47391763483299</c:v>
                </c:pt>
                <c:pt idx="2784">
                  <c:v>154.52942389341499</c:v>
                </c:pt>
                <c:pt idx="2785">
                  <c:v>154.58493015199801</c:v>
                </c:pt>
                <c:pt idx="2786">
                  <c:v>154.64043641058001</c:v>
                </c:pt>
                <c:pt idx="2787">
                  <c:v>154.695942669163</c:v>
                </c:pt>
                <c:pt idx="2788">
                  <c:v>154.751448927745</c:v>
                </c:pt>
                <c:pt idx="2789">
                  <c:v>154.806955186328</c:v>
                </c:pt>
                <c:pt idx="2790">
                  <c:v>154.86246144491</c:v>
                </c:pt>
                <c:pt idx="2791">
                  <c:v>154.917967703492</c:v>
                </c:pt>
                <c:pt idx="2792">
                  <c:v>154.97347396207499</c:v>
                </c:pt>
                <c:pt idx="2793">
                  <c:v>155.02898022065699</c:v>
                </c:pt>
                <c:pt idx="2794">
                  <c:v>155.08448647924001</c:v>
                </c:pt>
                <c:pt idx="2795">
                  <c:v>155.13999273782201</c:v>
                </c:pt>
                <c:pt idx="2796">
                  <c:v>155.19549899640401</c:v>
                </c:pt>
                <c:pt idx="2797">
                  <c:v>155.25100525498701</c:v>
                </c:pt>
                <c:pt idx="2798">
                  <c:v>155.30651151356901</c:v>
                </c:pt>
                <c:pt idx="2799">
                  <c:v>155.362017772152</c:v>
                </c:pt>
                <c:pt idx="2800">
                  <c:v>155.417524030734</c:v>
                </c:pt>
                <c:pt idx="2801">
                  <c:v>155.473030289316</c:v>
                </c:pt>
                <c:pt idx="2802">
                  <c:v>155.52853654789899</c:v>
                </c:pt>
                <c:pt idx="2803">
                  <c:v>155.58404280648099</c:v>
                </c:pt>
                <c:pt idx="2804">
                  <c:v>155.63954906506399</c:v>
                </c:pt>
                <c:pt idx="2805">
                  <c:v>155.69505532364599</c:v>
                </c:pt>
                <c:pt idx="2806">
                  <c:v>155.75056158222799</c:v>
                </c:pt>
                <c:pt idx="2807">
                  <c:v>155.80606784081101</c:v>
                </c:pt>
                <c:pt idx="2808">
                  <c:v>155.86157409939301</c:v>
                </c:pt>
                <c:pt idx="2809">
                  <c:v>155.917080357976</c:v>
                </c:pt>
                <c:pt idx="2810">
                  <c:v>155.972586616558</c:v>
                </c:pt>
                <c:pt idx="2811">
                  <c:v>156.02809287514</c:v>
                </c:pt>
                <c:pt idx="2812">
                  <c:v>156.083599133723</c:v>
                </c:pt>
                <c:pt idx="2813">
                  <c:v>156.139105392305</c:v>
                </c:pt>
                <c:pt idx="2814">
                  <c:v>156.19461165088799</c:v>
                </c:pt>
                <c:pt idx="2815">
                  <c:v>156.25011790946999</c:v>
                </c:pt>
                <c:pt idx="2816">
                  <c:v>156.30562416805199</c:v>
                </c:pt>
                <c:pt idx="2817">
                  <c:v>156.36113042663499</c:v>
                </c:pt>
                <c:pt idx="2818">
                  <c:v>156.41663668521699</c:v>
                </c:pt>
                <c:pt idx="2819">
                  <c:v>156.47214294380001</c:v>
                </c:pt>
                <c:pt idx="2820">
                  <c:v>156.52764920238201</c:v>
                </c:pt>
                <c:pt idx="2821">
                  <c:v>156.58315546096401</c:v>
                </c:pt>
                <c:pt idx="2822">
                  <c:v>156.638661719547</c:v>
                </c:pt>
                <c:pt idx="2823">
                  <c:v>156.694167978129</c:v>
                </c:pt>
                <c:pt idx="2824">
                  <c:v>156.749674236712</c:v>
                </c:pt>
                <c:pt idx="2825">
                  <c:v>156.805180495294</c:v>
                </c:pt>
                <c:pt idx="2826">
                  <c:v>156.86068675387699</c:v>
                </c:pt>
                <c:pt idx="2827">
                  <c:v>156.91619301245899</c:v>
                </c:pt>
                <c:pt idx="2828">
                  <c:v>156.97169927104099</c:v>
                </c:pt>
                <c:pt idx="2829">
                  <c:v>157.02720552962401</c:v>
                </c:pt>
                <c:pt idx="2830">
                  <c:v>157.08271178820601</c:v>
                </c:pt>
                <c:pt idx="2831">
                  <c:v>157.13821804678901</c:v>
                </c:pt>
                <c:pt idx="2832">
                  <c:v>157.19372430537101</c:v>
                </c:pt>
                <c:pt idx="2833">
                  <c:v>157.24923056395301</c:v>
                </c:pt>
                <c:pt idx="2834">
                  <c:v>157.304736822536</c:v>
                </c:pt>
                <c:pt idx="2835">
                  <c:v>157.360243081118</c:v>
                </c:pt>
                <c:pt idx="2836">
                  <c:v>157.41574933970099</c:v>
                </c:pt>
                <c:pt idx="2837">
                  <c:v>157.47125559828299</c:v>
                </c:pt>
                <c:pt idx="2838">
                  <c:v>157.52676185686499</c:v>
                </c:pt>
                <c:pt idx="2839">
                  <c:v>157.58226811544799</c:v>
                </c:pt>
                <c:pt idx="2840">
                  <c:v>157.63777437402999</c:v>
                </c:pt>
                <c:pt idx="2841">
                  <c:v>157.69328063261301</c:v>
                </c:pt>
                <c:pt idx="2842">
                  <c:v>157.74878689119501</c:v>
                </c:pt>
                <c:pt idx="2843">
                  <c:v>157.80429314977701</c:v>
                </c:pt>
                <c:pt idx="2844">
                  <c:v>157.85979940836</c:v>
                </c:pt>
                <c:pt idx="2845">
                  <c:v>157.915305666942</c:v>
                </c:pt>
                <c:pt idx="2846">
                  <c:v>157.970811925525</c:v>
                </c:pt>
                <c:pt idx="2847">
                  <c:v>158.026318184107</c:v>
                </c:pt>
                <c:pt idx="2848">
                  <c:v>158.081824442689</c:v>
                </c:pt>
                <c:pt idx="2849">
                  <c:v>158.13733070127199</c:v>
                </c:pt>
                <c:pt idx="2850">
                  <c:v>158.19283695985399</c:v>
                </c:pt>
                <c:pt idx="2851">
                  <c:v>158.24834321843699</c:v>
                </c:pt>
                <c:pt idx="2852">
                  <c:v>158.30384947701901</c:v>
                </c:pt>
                <c:pt idx="2853">
                  <c:v>158.35935573560101</c:v>
                </c:pt>
                <c:pt idx="2854">
                  <c:v>158.41486199418401</c:v>
                </c:pt>
                <c:pt idx="2855">
                  <c:v>158.47036825276601</c:v>
                </c:pt>
                <c:pt idx="2856">
                  <c:v>158.525874511349</c:v>
                </c:pt>
                <c:pt idx="2857">
                  <c:v>158.581380769931</c:v>
                </c:pt>
                <c:pt idx="2858">
                  <c:v>158.636887028513</c:v>
                </c:pt>
                <c:pt idx="2859">
                  <c:v>158.692393287096</c:v>
                </c:pt>
                <c:pt idx="2860">
                  <c:v>158.747899545678</c:v>
                </c:pt>
                <c:pt idx="2861">
                  <c:v>158.80340580426099</c:v>
                </c:pt>
                <c:pt idx="2862">
                  <c:v>158.85891206284299</c:v>
                </c:pt>
                <c:pt idx="2863">
                  <c:v>158.91441832142601</c:v>
                </c:pt>
                <c:pt idx="2864">
                  <c:v>158.96992458000801</c:v>
                </c:pt>
                <c:pt idx="2865">
                  <c:v>159.02543083859001</c:v>
                </c:pt>
                <c:pt idx="2866">
                  <c:v>159.08093709717301</c:v>
                </c:pt>
                <c:pt idx="2867">
                  <c:v>159.13644335575501</c:v>
                </c:pt>
                <c:pt idx="2868">
                  <c:v>159.191949614338</c:v>
                </c:pt>
                <c:pt idx="2869">
                  <c:v>159.24745587292</c:v>
                </c:pt>
                <c:pt idx="2870">
                  <c:v>159.302962131502</c:v>
                </c:pt>
                <c:pt idx="2871">
                  <c:v>159.35846839008499</c:v>
                </c:pt>
                <c:pt idx="2872">
                  <c:v>159.41397464866699</c:v>
                </c:pt>
                <c:pt idx="2873">
                  <c:v>159.46948090724999</c:v>
                </c:pt>
                <c:pt idx="2874">
                  <c:v>159.52498716583199</c:v>
                </c:pt>
                <c:pt idx="2875">
                  <c:v>159.58049342441399</c:v>
                </c:pt>
                <c:pt idx="2876">
                  <c:v>159.63599968299701</c:v>
                </c:pt>
                <c:pt idx="2877">
                  <c:v>159.69150594157901</c:v>
                </c:pt>
                <c:pt idx="2878">
                  <c:v>159.747012200162</c:v>
                </c:pt>
                <c:pt idx="2879">
                  <c:v>159.802518458744</c:v>
                </c:pt>
                <c:pt idx="2880">
                  <c:v>159.858024717326</c:v>
                </c:pt>
                <c:pt idx="2881">
                  <c:v>159.913530975909</c:v>
                </c:pt>
                <c:pt idx="2882">
                  <c:v>159.969037234491</c:v>
                </c:pt>
                <c:pt idx="2883">
                  <c:v>160.02454349307399</c:v>
                </c:pt>
                <c:pt idx="2884">
                  <c:v>160.08004975165599</c:v>
                </c:pt>
                <c:pt idx="2885">
                  <c:v>160.13555601023799</c:v>
                </c:pt>
                <c:pt idx="2886">
                  <c:v>160.19106226882101</c:v>
                </c:pt>
                <c:pt idx="2887">
                  <c:v>160.24656852740301</c:v>
                </c:pt>
                <c:pt idx="2888">
                  <c:v>160.30207478598601</c:v>
                </c:pt>
                <c:pt idx="2889">
                  <c:v>160.35758104456801</c:v>
                </c:pt>
                <c:pt idx="2890">
                  <c:v>160.41308730315001</c:v>
                </c:pt>
                <c:pt idx="2891">
                  <c:v>160.468593561733</c:v>
                </c:pt>
                <c:pt idx="2892">
                  <c:v>160.524099820315</c:v>
                </c:pt>
                <c:pt idx="2893">
                  <c:v>160.579606078898</c:v>
                </c:pt>
                <c:pt idx="2894">
                  <c:v>160.63511233748</c:v>
                </c:pt>
                <c:pt idx="2895">
                  <c:v>160.690618596062</c:v>
                </c:pt>
                <c:pt idx="2896">
                  <c:v>160.74612485464499</c:v>
                </c:pt>
                <c:pt idx="2897">
                  <c:v>160.80163111322699</c:v>
                </c:pt>
                <c:pt idx="2898">
                  <c:v>160.85713737181001</c:v>
                </c:pt>
                <c:pt idx="2899">
                  <c:v>160.91264363039201</c:v>
                </c:pt>
                <c:pt idx="2900">
                  <c:v>160.96814988897401</c:v>
                </c:pt>
                <c:pt idx="2901">
                  <c:v>161.02365614755701</c:v>
                </c:pt>
                <c:pt idx="2902">
                  <c:v>161.07916240613901</c:v>
                </c:pt>
                <c:pt idx="2903">
                  <c:v>161.134668664722</c:v>
                </c:pt>
                <c:pt idx="2904">
                  <c:v>161.190174923304</c:v>
                </c:pt>
                <c:pt idx="2905">
                  <c:v>161.24568118188699</c:v>
                </c:pt>
                <c:pt idx="2906">
                  <c:v>161.30118744046899</c:v>
                </c:pt>
                <c:pt idx="2907">
                  <c:v>161.35669369905099</c:v>
                </c:pt>
                <c:pt idx="2908">
                  <c:v>161.41219995763399</c:v>
                </c:pt>
                <c:pt idx="2909">
                  <c:v>161.46770621621599</c:v>
                </c:pt>
                <c:pt idx="2910">
                  <c:v>161.52321247479901</c:v>
                </c:pt>
                <c:pt idx="2911">
                  <c:v>161.57871873338101</c:v>
                </c:pt>
                <c:pt idx="2912">
                  <c:v>161.63422499196301</c:v>
                </c:pt>
                <c:pt idx="2913">
                  <c:v>161.689731250546</c:v>
                </c:pt>
                <c:pt idx="2914">
                  <c:v>161.745237509128</c:v>
                </c:pt>
                <c:pt idx="2915">
                  <c:v>161.800743767711</c:v>
                </c:pt>
                <c:pt idx="2916">
                  <c:v>161.856250026293</c:v>
                </c:pt>
                <c:pt idx="2917">
                  <c:v>161.911756284875</c:v>
                </c:pt>
                <c:pt idx="2918">
                  <c:v>161.96726254345799</c:v>
                </c:pt>
                <c:pt idx="2919">
                  <c:v>162.02276880203999</c:v>
                </c:pt>
                <c:pt idx="2920">
                  <c:v>162.07827506062301</c:v>
                </c:pt>
                <c:pt idx="2921">
                  <c:v>162.13378131920501</c:v>
                </c:pt>
                <c:pt idx="2922">
                  <c:v>162.18928757778701</c:v>
                </c:pt>
                <c:pt idx="2923">
                  <c:v>162.24479383637001</c:v>
                </c:pt>
                <c:pt idx="2924">
                  <c:v>162.30030009495201</c:v>
                </c:pt>
                <c:pt idx="2925">
                  <c:v>162.355806353535</c:v>
                </c:pt>
                <c:pt idx="2926">
                  <c:v>162.411312612117</c:v>
                </c:pt>
                <c:pt idx="2927">
                  <c:v>162.466818870699</c:v>
                </c:pt>
                <c:pt idx="2928">
                  <c:v>162.522325129282</c:v>
                </c:pt>
                <c:pt idx="2929">
                  <c:v>162.57783138786399</c:v>
                </c:pt>
                <c:pt idx="2930">
                  <c:v>162.63333764644699</c:v>
                </c:pt>
                <c:pt idx="2931">
                  <c:v>162.68884390502899</c:v>
                </c:pt>
                <c:pt idx="2932">
                  <c:v>162.74435016361099</c:v>
                </c:pt>
                <c:pt idx="2933">
                  <c:v>162.79985642219401</c:v>
                </c:pt>
                <c:pt idx="2934">
                  <c:v>162.85536268077601</c:v>
                </c:pt>
                <c:pt idx="2935">
                  <c:v>162.91086893935901</c:v>
                </c:pt>
                <c:pt idx="2936">
                  <c:v>162.96637519794101</c:v>
                </c:pt>
                <c:pt idx="2937">
                  <c:v>163.021881456523</c:v>
                </c:pt>
                <c:pt idx="2938">
                  <c:v>163.077387715106</c:v>
                </c:pt>
                <c:pt idx="2939">
                  <c:v>163.132893973688</c:v>
                </c:pt>
                <c:pt idx="2940">
                  <c:v>163.18840023227099</c:v>
                </c:pt>
                <c:pt idx="2941">
                  <c:v>163.24390649085299</c:v>
                </c:pt>
                <c:pt idx="2942">
                  <c:v>163.29941274943599</c:v>
                </c:pt>
                <c:pt idx="2943">
                  <c:v>163.35491900801799</c:v>
                </c:pt>
                <c:pt idx="2944">
                  <c:v>163.41042526659999</c:v>
                </c:pt>
                <c:pt idx="2945">
                  <c:v>163.46593152518301</c:v>
                </c:pt>
                <c:pt idx="2946">
                  <c:v>163.52143778376501</c:v>
                </c:pt>
                <c:pt idx="2947">
                  <c:v>163.576944042348</c:v>
                </c:pt>
                <c:pt idx="2948">
                  <c:v>163.63245030093</c:v>
                </c:pt>
                <c:pt idx="2949">
                  <c:v>163.687956559512</c:v>
                </c:pt>
                <c:pt idx="2950">
                  <c:v>163.743462818095</c:v>
                </c:pt>
                <c:pt idx="2951">
                  <c:v>163.798969076677</c:v>
                </c:pt>
                <c:pt idx="2952">
                  <c:v>163.85447533525999</c:v>
                </c:pt>
                <c:pt idx="2953">
                  <c:v>163.90998159384199</c:v>
                </c:pt>
                <c:pt idx="2954">
                  <c:v>163.96548785242399</c:v>
                </c:pt>
                <c:pt idx="2955">
                  <c:v>164.02099411100701</c:v>
                </c:pt>
                <c:pt idx="2956">
                  <c:v>164.07650036958901</c:v>
                </c:pt>
                <c:pt idx="2957">
                  <c:v>164.13200662817201</c:v>
                </c:pt>
                <c:pt idx="2958">
                  <c:v>164.18751288675401</c:v>
                </c:pt>
                <c:pt idx="2959">
                  <c:v>164.24301914533601</c:v>
                </c:pt>
                <c:pt idx="2960">
                  <c:v>164.298525403919</c:v>
                </c:pt>
                <c:pt idx="2961">
                  <c:v>164.354031662501</c:v>
                </c:pt>
                <c:pt idx="2962">
                  <c:v>164.409537921084</c:v>
                </c:pt>
                <c:pt idx="2963">
                  <c:v>164.46504417966599</c:v>
                </c:pt>
                <c:pt idx="2964">
                  <c:v>164.52055043824799</c:v>
                </c:pt>
                <c:pt idx="2965">
                  <c:v>164.57605669683099</c:v>
                </c:pt>
                <c:pt idx="2966">
                  <c:v>164.63156295541299</c:v>
                </c:pt>
                <c:pt idx="2967">
                  <c:v>164.68706921399601</c:v>
                </c:pt>
                <c:pt idx="2968">
                  <c:v>164.74257547257801</c:v>
                </c:pt>
                <c:pt idx="2969">
                  <c:v>164.79808173116001</c:v>
                </c:pt>
                <c:pt idx="2970">
                  <c:v>164.853587989743</c:v>
                </c:pt>
                <c:pt idx="2971">
                  <c:v>164.909094248325</c:v>
                </c:pt>
                <c:pt idx="2972">
                  <c:v>164.964600506908</c:v>
                </c:pt>
                <c:pt idx="2973">
                  <c:v>165.02010676549</c:v>
                </c:pt>
                <c:pt idx="2974">
                  <c:v>165.075613024072</c:v>
                </c:pt>
                <c:pt idx="2975">
                  <c:v>165.13111928265499</c:v>
                </c:pt>
                <c:pt idx="2976">
                  <c:v>165.18662554123699</c:v>
                </c:pt>
                <c:pt idx="2977">
                  <c:v>165.24213179981999</c:v>
                </c:pt>
                <c:pt idx="2978">
                  <c:v>165.29763805840199</c:v>
                </c:pt>
                <c:pt idx="2979">
                  <c:v>165.35314431698399</c:v>
                </c:pt>
                <c:pt idx="2980">
                  <c:v>165.40865057556701</c:v>
                </c:pt>
                <c:pt idx="2981">
                  <c:v>165.46415683414901</c:v>
                </c:pt>
                <c:pt idx="2982">
                  <c:v>165.519663092732</c:v>
                </c:pt>
                <c:pt idx="2983">
                  <c:v>165.575169351314</c:v>
                </c:pt>
                <c:pt idx="2984">
                  <c:v>165.630675609897</c:v>
                </c:pt>
                <c:pt idx="2985">
                  <c:v>165.686181868479</c:v>
                </c:pt>
                <c:pt idx="2986">
                  <c:v>165.741688127061</c:v>
                </c:pt>
                <c:pt idx="2987">
                  <c:v>165.79719438564399</c:v>
                </c:pt>
                <c:pt idx="2988">
                  <c:v>165.85270064422599</c:v>
                </c:pt>
                <c:pt idx="2989">
                  <c:v>165.90820690280901</c:v>
                </c:pt>
                <c:pt idx="2990">
                  <c:v>165.96371316139101</c:v>
                </c:pt>
                <c:pt idx="2991">
                  <c:v>166.01921941997301</c:v>
                </c:pt>
                <c:pt idx="2992">
                  <c:v>166.07472567855601</c:v>
                </c:pt>
                <c:pt idx="2993">
                  <c:v>166.13023193713801</c:v>
                </c:pt>
                <c:pt idx="2994">
                  <c:v>166.185738195721</c:v>
                </c:pt>
                <c:pt idx="2995">
                  <c:v>166.241244454303</c:v>
                </c:pt>
                <c:pt idx="2996">
                  <c:v>166.296750712885</c:v>
                </c:pt>
                <c:pt idx="2997">
                  <c:v>166.35225697146799</c:v>
                </c:pt>
                <c:pt idx="2998">
                  <c:v>166.40776323004999</c:v>
                </c:pt>
                <c:pt idx="2999">
                  <c:v>166.46326948863299</c:v>
                </c:pt>
                <c:pt idx="3000">
                  <c:v>166.51877574721499</c:v>
                </c:pt>
                <c:pt idx="3001">
                  <c:v>166.57428200579699</c:v>
                </c:pt>
                <c:pt idx="3002">
                  <c:v>166.62978826438001</c:v>
                </c:pt>
                <c:pt idx="3003">
                  <c:v>166.68529452296201</c:v>
                </c:pt>
                <c:pt idx="3004">
                  <c:v>166.740800781545</c:v>
                </c:pt>
                <c:pt idx="3005">
                  <c:v>166.796307040127</c:v>
                </c:pt>
                <c:pt idx="3006">
                  <c:v>166.851813298709</c:v>
                </c:pt>
                <c:pt idx="3007">
                  <c:v>166.907319557292</c:v>
                </c:pt>
                <c:pt idx="3008">
                  <c:v>166.962825815874</c:v>
                </c:pt>
                <c:pt idx="3009">
                  <c:v>167.01833207445699</c:v>
                </c:pt>
                <c:pt idx="3010">
                  <c:v>167.07383833303899</c:v>
                </c:pt>
                <c:pt idx="3011">
                  <c:v>167.12934459162099</c:v>
                </c:pt>
                <c:pt idx="3012">
                  <c:v>167.18485085020399</c:v>
                </c:pt>
                <c:pt idx="3013">
                  <c:v>167.24035710878599</c:v>
                </c:pt>
                <c:pt idx="3014">
                  <c:v>167.29586336736901</c:v>
                </c:pt>
                <c:pt idx="3015">
                  <c:v>167.35136962595101</c:v>
                </c:pt>
                <c:pt idx="3016">
                  <c:v>167.40687588453301</c:v>
                </c:pt>
                <c:pt idx="3017">
                  <c:v>167.462382143116</c:v>
                </c:pt>
                <c:pt idx="3018">
                  <c:v>167.517888401698</c:v>
                </c:pt>
                <c:pt idx="3019">
                  <c:v>167.573394660281</c:v>
                </c:pt>
                <c:pt idx="3020">
                  <c:v>167.628900918863</c:v>
                </c:pt>
                <c:pt idx="3021">
                  <c:v>167.684407177445</c:v>
                </c:pt>
                <c:pt idx="3022">
                  <c:v>167.73991343602799</c:v>
                </c:pt>
                <c:pt idx="3023">
                  <c:v>167.79541969460999</c:v>
                </c:pt>
                <c:pt idx="3024">
                  <c:v>167.85092595319301</c:v>
                </c:pt>
                <c:pt idx="3025">
                  <c:v>167.90643221177501</c:v>
                </c:pt>
                <c:pt idx="3026">
                  <c:v>167.96193847035801</c:v>
                </c:pt>
                <c:pt idx="3027">
                  <c:v>168.01744472894001</c:v>
                </c:pt>
                <c:pt idx="3028">
                  <c:v>168.07295098752201</c:v>
                </c:pt>
                <c:pt idx="3029">
                  <c:v>168.128457246105</c:v>
                </c:pt>
                <c:pt idx="3030">
                  <c:v>168.183963504687</c:v>
                </c:pt>
                <c:pt idx="3031">
                  <c:v>168.23946976326999</c:v>
                </c:pt>
                <c:pt idx="3032">
                  <c:v>168.29497602185199</c:v>
                </c:pt>
                <c:pt idx="3033">
                  <c:v>168.35048228043399</c:v>
                </c:pt>
                <c:pt idx="3034">
                  <c:v>168.40598853901699</c:v>
                </c:pt>
                <c:pt idx="3035">
                  <c:v>168.46149479759899</c:v>
                </c:pt>
                <c:pt idx="3036">
                  <c:v>168.51700105618201</c:v>
                </c:pt>
                <c:pt idx="3037">
                  <c:v>168.57250731476401</c:v>
                </c:pt>
                <c:pt idx="3038">
                  <c:v>168.62801357334601</c:v>
                </c:pt>
                <c:pt idx="3039">
                  <c:v>168.683519831929</c:v>
                </c:pt>
                <c:pt idx="3040">
                  <c:v>168.739026090511</c:v>
                </c:pt>
                <c:pt idx="3041">
                  <c:v>168.794532349094</c:v>
                </c:pt>
                <c:pt idx="3042">
                  <c:v>168.850038607676</c:v>
                </c:pt>
                <c:pt idx="3043">
                  <c:v>168.905544866258</c:v>
                </c:pt>
                <c:pt idx="3044">
                  <c:v>168.96105112484099</c:v>
                </c:pt>
                <c:pt idx="3045">
                  <c:v>169.01655738342299</c:v>
                </c:pt>
                <c:pt idx="3046">
                  <c:v>169.07206364200599</c:v>
                </c:pt>
                <c:pt idx="3047">
                  <c:v>169.12756990058801</c:v>
                </c:pt>
                <c:pt idx="3048">
                  <c:v>169.18307615917001</c:v>
                </c:pt>
                <c:pt idx="3049">
                  <c:v>169.23858241775301</c:v>
                </c:pt>
                <c:pt idx="3050">
                  <c:v>169.29408867633501</c:v>
                </c:pt>
                <c:pt idx="3051">
                  <c:v>169.349594934918</c:v>
                </c:pt>
                <c:pt idx="3052">
                  <c:v>169.4051011935</c:v>
                </c:pt>
                <c:pt idx="3053">
                  <c:v>169.460607452082</c:v>
                </c:pt>
                <c:pt idx="3054">
                  <c:v>169.516113710665</c:v>
                </c:pt>
                <c:pt idx="3055">
                  <c:v>169.571619969247</c:v>
                </c:pt>
                <c:pt idx="3056">
                  <c:v>169.62712622782999</c:v>
                </c:pt>
                <c:pt idx="3057">
                  <c:v>169.68263248641199</c:v>
                </c:pt>
                <c:pt idx="3058">
                  <c:v>169.73813874499399</c:v>
                </c:pt>
                <c:pt idx="3059">
                  <c:v>169.79364500357701</c:v>
                </c:pt>
                <c:pt idx="3060">
                  <c:v>169.84915126215901</c:v>
                </c:pt>
                <c:pt idx="3061">
                  <c:v>169.90465752074201</c:v>
                </c:pt>
                <c:pt idx="3062">
                  <c:v>169.96016377932401</c:v>
                </c:pt>
                <c:pt idx="3063">
                  <c:v>170.01567003790601</c:v>
                </c:pt>
                <c:pt idx="3064">
                  <c:v>170.071176296489</c:v>
                </c:pt>
                <c:pt idx="3065">
                  <c:v>170.126682555071</c:v>
                </c:pt>
                <c:pt idx="3066">
                  <c:v>170.18218881365399</c:v>
                </c:pt>
                <c:pt idx="3067">
                  <c:v>170.23769507223599</c:v>
                </c:pt>
                <c:pt idx="3068">
                  <c:v>170.29320133081899</c:v>
                </c:pt>
                <c:pt idx="3069">
                  <c:v>170.34870758940099</c:v>
                </c:pt>
                <c:pt idx="3070">
                  <c:v>170.40421384798299</c:v>
                </c:pt>
                <c:pt idx="3071">
                  <c:v>170.45972010656601</c:v>
                </c:pt>
                <c:pt idx="3072">
                  <c:v>170.51522636514801</c:v>
                </c:pt>
                <c:pt idx="3073">
                  <c:v>170.570732623731</c:v>
                </c:pt>
                <c:pt idx="3074">
                  <c:v>170.626238882313</c:v>
                </c:pt>
                <c:pt idx="3075">
                  <c:v>170.681745140895</c:v>
                </c:pt>
                <c:pt idx="3076">
                  <c:v>170.737251399478</c:v>
                </c:pt>
                <c:pt idx="3077">
                  <c:v>170.79275765806</c:v>
                </c:pt>
                <c:pt idx="3078">
                  <c:v>170.84826391664299</c:v>
                </c:pt>
                <c:pt idx="3079">
                  <c:v>170.90377017522499</c:v>
                </c:pt>
                <c:pt idx="3080">
                  <c:v>170.95927643380699</c:v>
                </c:pt>
                <c:pt idx="3081">
                  <c:v>171.01478269239001</c:v>
                </c:pt>
                <c:pt idx="3082">
                  <c:v>171.07028895097201</c:v>
                </c:pt>
                <c:pt idx="3083">
                  <c:v>171.12579520955501</c:v>
                </c:pt>
                <c:pt idx="3084">
                  <c:v>171.18130146813701</c:v>
                </c:pt>
                <c:pt idx="3085">
                  <c:v>171.23680772671901</c:v>
                </c:pt>
                <c:pt idx="3086">
                  <c:v>171.292313985302</c:v>
                </c:pt>
                <c:pt idx="3087">
                  <c:v>171.347820243884</c:v>
                </c:pt>
                <c:pt idx="3088">
                  <c:v>171.403326502467</c:v>
                </c:pt>
                <c:pt idx="3089">
                  <c:v>171.458832761049</c:v>
                </c:pt>
                <c:pt idx="3090">
                  <c:v>171.514339019631</c:v>
                </c:pt>
                <c:pt idx="3091">
                  <c:v>171.56984527821399</c:v>
                </c:pt>
                <c:pt idx="3092">
                  <c:v>171.62535153679599</c:v>
                </c:pt>
                <c:pt idx="3093">
                  <c:v>171.68085779537901</c:v>
                </c:pt>
                <c:pt idx="3094">
                  <c:v>171.73636405396101</c:v>
                </c:pt>
                <c:pt idx="3095">
                  <c:v>171.79187031254301</c:v>
                </c:pt>
                <c:pt idx="3096">
                  <c:v>171.84737657112601</c:v>
                </c:pt>
                <c:pt idx="3097">
                  <c:v>171.90288282970801</c:v>
                </c:pt>
                <c:pt idx="3098">
                  <c:v>171.958389088291</c:v>
                </c:pt>
                <c:pt idx="3099">
                  <c:v>172.013895346873</c:v>
                </c:pt>
                <c:pt idx="3100">
                  <c:v>172.069401605455</c:v>
                </c:pt>
                <c:pt idx="3101">
                  <c:v>172.12490786403799</c:v>
                </c:pt>
                <c:pt idx="3102">
                  <c:v>172.18041412261999</c:v>
                </c:pt>
                <c:pt idx="3103">
                  <c:v>172.23592038120299</c:v>
                </c:pt>
                <c:pt idx="3104">
                  <c:v>172.29142663978499</c:v>
                </c:pt>
                <c:pt idx="3105">
                  <c:v>172.34693289836699</c:v>
                </c:pt>
                <c:pt idx="3106">
                  <c:v>172.40243915695001</c:v>
                </c:pt>
                <c:pt idx="3107">
                  <c:v>172.45794541553201</c:v>
                </c:pt>
                <c:pt idx="3108">
                  <c:v>172.513451674115</c:v>
                </c:pt>
                <c:pt idx="3109">
                  <c:v>172.568957932697</c:v>
                </c:pt>
                <c:pt idx="3110">
                  <c:v>172.62446419128</c:v>
                </c:pt>
                <c:pt idx="3111">
                  <c:v>172.679970449862</c:v>
                </c:pt>
                <c:pt idx="3112">
                  <c:v>172.735476708444</c:v>
                </c:pt>
                <c:pt idx="3113">
                  <c:v>172.79098296702699</c:v>
                </c:pt>
                <c:pt idx="3114">
                  <c:v>172.84648922560899</c:v>
                </c:pt>
                <c:pt idx="3115">
                  <c:v>172.90199548419201</c:v>
                </c:pt>
                <c:pt idx="3116">
                  <c:v>172.95750174277401</c:v>
                </c:pt>
                <c:pt idx="3117">
                  <c:v>173.01300800135601</c:v>
                </c:pt>
                <c:pt idx="3118">
                  <c:v>173.06851425993901</c:v>
                </c:pt>
                <c:pt idx="3119">
                  <c:v>173.12402051852101</c:v>
                </c:pt>
                <c:pt idx="3120">
                  <c:v>173.179526777104</c:v>
                </c:pt>
                <c:pt idx="3121">
                  <c:v>173.235033035686</c:v>
                </c:pt>
                <c:pt idx="3122">
                  <c:v>173.290539294268</c:v>
                </c:pt>
                <c:pt idx="3123">
                  <c:v>173.346045552851</c:v>
                </c:pt>
                <c:pt idx="3124">
                  <c:v>173.401551811433</c:v>
                </c:pt>
                <c:pt idx="3125">
                  <c:v>173.45705807001599</c:v>
                </c:pt>
                <c:pt idx="3126">
                  <c:v>173.51256432859799</c:v>
                </c:pt>
                <c:pt idx="3127">
                  <c:v>173.56807058717999</c:v>
                </c:pt>
                <c:pt idx="3128">
                  <c:v>173.62357684576301</c:v>
                </c:pt>
                <c:pt idx="3129">
                  <c:v>173.67908310434501</c:v>
                </c:pt>
                <c:pt idx="3130">
                  <c:v>173.73458936292801</c:v>
                </c:pt>
                <c:pt idx="3131">
                  <c:v>173.79009562151001</c:v>
                </c:pt>
                <c:pt idx="3132">
                  <c:v>173.845601880092</c:v>
                </c:pt>
                <c:pt idx="3133">
                  <c:v>173.901108138675</c:v>
                </c:pt>
                <c:pt idx="3134">
                  <c:v>173.956614397257</c:v>
                </c:pt>
                <c:pt idx="3135">
                  <c:v>174.01212065583999</c:v>
                </c:pt>
                <c:pt idx="3136">
                  <c:v>174.06762691442199</c:v>
                </c:pt>
                <c:pt idx="3137">
                  <c:v>174.12313317300399</c:v>
                </c:pt>
                <c:pt idx="3138">
                  <c:v>174.17863943158699</c:v>
                </c:pt>
                <c:pt idx="3139">
                  <c:v>174.23414569016899</c:v>
                </c:pt>
                <c:pt idx="3140">
                  <c:v>174.28965194875201</c:v>
                </c:pt>
                <c:pt idx="3141">
                  <c:v>174.34515820733401</c:v>
                </c:pt>
                <c:pt idx="3142">
                  <c:v>174.40066446591601</c:v>
                </c:pt>
                <c:pt idx="3143">
                  <c:v>174.456170724499</c:v>
                </c:pt>
                <c:pt idx="3144">
                  <c:v>174.511676983081</c:v>
                </c:pt>
                <c:pt idx="3145">
                  <c:v>174.567183241664</c:v>
                </c:pt>
                <c:pt idx="3146">
                  <c:v>174.622689500246</c:v>
                </c:pt>
                <c:pt idx="3147">
                  <c:v>174.67819575882899</c:v>
                </c:pt>
                <c:pt idx="3148">
                  <c:v>174.73370201741099</c:v>
                </c:pt>
                <c:pt idx="3149">
                  <c:v>174.78920827599299</c:v>
                </c:pt>
                <c:pt idx="3150">
                  <c:v>174.84471453457601</c:v>
                </c:pt>
                <c:pt idx="3151">
                  <c:v>174.90022079315801</c:v>
                </c:pt>
                <c:pt idx="3152">
                  <c:v>174.95572705174101</c:v>
                </c:pt>
                <c:pt idx="3153">
                  <c:v>175.01123331032301</c:v>
                </c:pt>
                <c:pt idx="3154">
                  <c:v>175.06673956890501</c:v>
                </c:pt>
                <c:pt idx="3155">
                  <c:v>175.122245827488</c:v>
                </c:pt>
                <c:pt idx="3156">
                  <c:v>175.17775208607</c:v>
                </c:pt>
                <c:pt idx="3157">
                  <c:v>175.233258344653</c:v>
                </c:pt>
                <c:pt idx="3158">
                  <c:v>175.28876460323499</c:v>
                </c:pt>
                <c:pt idx="3159">
                  <c:v>175.34427086181699</c:v>
                </c:pt>
                <c:pt idx="3160">
                  <c:v>175.39977712039999</c:v>
                </c:pt>
                <c:pt idx="3161">
                  <c:v>175.45528337898199</c:v>
                </c:pt>
                <c:pt idx="3162">
                  <c:v>175.51078963756501</c:v>
                </c:pt>
                <c:pt idx="3163">
                  <c:v>175.56629589614701</c:v>
                </c:pt>
                <c:pt idx="3164">
                  <c:v>175.62180215472901</c:v>
                </c:pt>
                <c:pt idx="3165">
                  <c:v>175.67730841331201</c:v>
                </c:pt>
                <c:pt idx="3166">
                  <c:v>175.732814671894</c:v>
                </c:pt>
                <c:pt idx="3167">
                  <c:v>175.788320930477</c:v>
                </c:pt>
                <c:pt idx="3168">
                  <c:v>175.843827189059</c:v>
                </c:pt>
                <c:pt idx="3169">
                  <c:v>175.899333447641</c:v>
                </c:pt>
                <c:pt idx="3170">
                  <c:v>175.95483970622399</c:v>
                </c:pt>
                <c:pt idx="3171">
                  <c:v>176.01034596480599</c:v>
                </c:pt>
                <c:pt idx="3172">
                  <c:v>176.06585222338899</c:v>
                </c:pt>
                <c:pt idx="3173">
                  <c:v>176.12135848197099</c:v>
                </c:pt>
                <c:pt idx="3174">
                  <c:v>176.17686474055299</c:v>
                </c:pt>
                <c:pt idx="3175">
                  <c:v>176.23237099913601</c:v>
                </c:pt>
                <c:pt idx="3176">
                  <c:v>176.28787725771801</c:v>
                </c:pt>
                <c:pt idx="3177">
                  <c:v>176.343383516301</c:v>
                </c:pt>
                <c:pt idx="3178">
                  <c:v>176.398889774883</c:v>
                </c:pt>
                <c:pt idx="3179">
                  <c:v>176.454396033465</c:v>
                </c:pt>
                <c:pt idx="3180">
                  <c:v>176.509902292048</c:v>
                </c:pt>
                <c:pt idx="3181">
                  <c:v>176.56540855063</c:v>
                </c:pt>
                <c:pt idx="3182">
                  <c:v>176.62091480921299</c:v>
                </c:pt>
                <c:pt idx="3183">
                  <c:v>176.67642106779499</c:v>
                </c:pt>
                <c:pt idx="3184">
                  <c:v>176.73192732637801</c:v>
                </c:pt>
                <c:pt idx="3185">
                  <c:v>176.78743358496001</c:v>
                </c:pt>
                <c:pt idx="3186">
                  <c:v>176.84293984354201</c:v>
                </c:pt>
                <c:pt idx="3187">
                  <c:v>176.89844610212501</c:v>
                </c:pt>
                <c:pt idx="3188">
                  <c:v>176.95395236070701</c:v>
                </c:pt>
                <c:pt idx="3189">
                  <c:v>177.00945861929</c:v>
                </c:pt>
                <c:pt idx="3190">
                  <c:v>177.064964877872</c:v>
                </c:pt>
                <c:pt idx="3191">
                  <c:v>177.120471136454</c:v>
                </c:pt>
                <c:pt idx="3192">
                  <c:v>177.17597739503699</c:v>
                </c:pt>
                <c:pt idx="3193">
                  <c:v>177.23148365361899</c:v>
                </c:pt>
                <c:pt idx="3194">
                  <c:v>177.28698991220199</c:v>
                </c:pt>
                <c:pt idx="3195">
                  <c:v>177.34249617078399</c:v>
                </c:pt>
                <c:pt idx="3196">
                  <c:v>177.39800242936599</c:v>
                </c:pt>
                <c:pt idx="3197">
                  <c:v>177.45350868794901</c:v>
                </c:pt>
                <c:pt idx="3198">
                  <c:v>177.50901494653101</c:v>
                </c:pt>
                <c:pt idx="3199">
                  <c:v>177.564521205114</c:v>
                </c:pt>
                <c:pt idx="3200">
                  <c:v>177.620027463696</c:v>
                </c:pt>
                <c:pt idx="3201">
                  <c:v>177.675533722278</c:v>
                </c:pt>
                <c:pt idx="3202">
                  <c:v>177.731039980861</c:v>
                </c:pt>
                <c:pt idx="3203">
                  <c:v>177.786546239443</c:v>
                </c:pt>
                <c:pt idx="3204">
                  <c:v>177.84205249802599</c:v>
                </c:pt>
                <c:pt idx="3205">
                  <c:v>177.89755875660799</c:v>
                </c:pt>
                <c:pt idx="3206">
                  <c:v>177.95306501518999</c:v>
                </c:pt>
                <c:pt idx="3207">
                  <c:v>178.00857127377299</c:v>
                </c:pt>
                <c:pt idx="3208">
                  <c:v>178.06407753235499</c:v>
                </c:pt>
                <c:pt idx="3209">
                  <c:v>178.11958379093801</c:v>
                </c:pt>
                <c:pt idx="3210">
                  <c:v>178.17509004952001</c:v>
                </c:pt>
                <c:pt idx="3211">
                  <c:v>178.23059630810201</c:v>
                </c:pt>
                <c:pt idx="3212">
                  <c:v>178.286102566685</c:v>
                </c:pt>
                <c:pt idx="3213">
                  <c:v>178.341608825267</c:v>
                </c:pt>
                <c:pt idx="3214">
                  <c:v>178.39711508385</c:v>
                </c:pt>
                <c:pt idx="3215">
                  <c:v>178.452621342432</c:v>
                </c:pt>
                <c:pt idx="3216">
                  <c:v>178.508127601014</c:v>
                </c:pt>
                <c:pt idx="3217">
                  <c:v>178.56363385959699</c:v>
                </c:pt>
                <c:pt idx="3218">
                  <c:v>178.61914011817899</c:v>
                </c:pt>
                <c:pt idx="3219">
                  <c:v>178.67464637676201</c:v>
                </c:pt>
                <c:pt idx="3220">
                  <c:v>178.73015263534401</c:v>
                </c:pt>
                <c:pt idx="3221">
                  <c:v>178.78565889392601</c:v>
                </c:pt>
                <c:pt idx="3222">
                  <c:v>178.84116515250901</c:v>
                </c:pt>
                <c:pt idx="3223">
                  <c:v>178.89667141109101</c:v>
                </c:pt>
                <c:pt idx="3224">
                  <c:v>178.952177669674</c:v>
                </c:pt>
                <c:pt idx="3225">
                  <c:v>179.007683928256</c:v>
                </c:pt>
                <c:pt idx="3226">
                  <c:v>179.06319018683899</c:v>
                </c:pt>
                <c:pt idx="3227">
                  <c:v>179.11869644542099</c:v>
                </c:pt>
                <c:pt idx="3228">
                  <c:v>179.17420270400299</c:v>
                </c:pt>
                <c:pt idx="3229">
                  <c:v>179.22970896258599</c:v>
                </c:pt>
                <c:pt idx="3230">
                  <c:v>179.28521522116799</c:v>
                </c:pt>
                <c:pt idx="3231">
                  <c:v>179.34072147975101</c:v>
                </c:pt>
                <c:pt idx="3232">
                  <c:v>179.39622773833301</c:v>
                </c:pt>
                <c:pt idx="3233">
                  <c:v>179.45173399691501</c:v>
                </c:pt>
                <c:pt idx="3234">
                  <c:v>179.507240255498</c:v>
                </c:pt>
                <c:pt idx="3235">
                  <c:v>179.56274651408</c:v>
                </c:pt>
                <c:pt idx="3236">
                  <c:v>179.618252772663</c:v>
                </c:pt>
                <c:pt idx="3237">
                  <c:v>179.673759031245</c:v>
                </c:pt>
                <c:pt idx="3238">
                  <c:v>179.729265289827</c:v>
                </c:pt>
                <c:pt idx="3239">
                  <c:v>179.78477154840999</c:v>
                </c:pt>
                <c:pt idx="3240">
                  <c:v>179.84027780699199</c:v>
                </c:pt>
                <c:pt idx="3241">
                  <c:v>179.89578406557499</c:v>
                </c:pt>
                <c:pt idx="3242">
                  <c:v>179.95129032415699</c:v>
                </c:pt>
                <c:pt idx="3243">
                  <c:v>180.00679658273901</c:v>
                </c:pt>
                <c:pt idx="3244">
                  <c:v>180.06230284132201</c:v>
                </c:pt>
                <c:pt idx="3245">
                  <c:v>180.11780909990401</c:v>
                </c:pt>
                <c:pt idx="3246">
                  <c:v>180.173315358487</c:v>
                </c:pt>
                <c:pt idx="3247">
                  <c:v>180.228821617069</c:v>
                </c:pt>
                <c:pt idx="3248">
                  <c:v>180.284327875651</c:v>
                </c:pt>
                <c:pt idx="3249">
                  <c:v>180.339834134234</c:v>
                </c:pt>
                <c:pt idx="3250">
                  <c:v>180.395340392816</c:v>
                </c:pt>
                <c:pt idx="3251">
                  <c:v>180.45084665139899</c:v>
                </c:pt>
                <c:pt idx="3252">
                  <c:v>180.50635290998099</c:v>
                </c:pt>
                <c:pt idx="3253">
                  <c:v>180.56185916856299</c:v>
                </c:pt>
                <c:pt idx="3254">
                  <c:v>180.61736542714601</c:v>
                </c:pt>
                <c:pt idx="3255">
                  <c:v>180.67287168572801</c:v>
                </c:pt>
                <c:pt idx="3256">
                  <c:v>180.72837794431101</c:v>
                </c:pt>
                <c:pt idx="3257">
                  <c:v>180.78388420289301</c:v>
                </c:pt>
                <c:pt idx="3258">
                  <c:v>180.83939046147501</c:v>
                </c:pt>
                <c:pt idx="3259">
                  <c:v>180.894896720058</c:v>
                </c:pt>
                <c:pt idx="3260">
                  <c:v>180.95040297864</c:v>
                </c:pt>
                <c:pt idx="3261">
                  <c:v>181.00590923722299</c:v>
                </c:pt>
                <c:pt idx="3262">
                  <c:v>181.06141549580499</c:v>
                </c:pt>
                <c:pt idx="3263">
                  <c:v>181.11692175438799</c:v>
                </c:pt>
                <c:pt idx="3264">
                  <c:v>181.17242801296999</c:v>
                </c:pt>
                <c:pt idx="3265">
                  <c:v>181.22793427155199</c:v>
                </c:pt>
                <c:pt idx="3266">
                  <c:v>181.28344053013501</c:v>
                </c:pt>
                <c:pt idx="3267">
                  <c:v>181.33894678871701</c:v>
                </c:pt>
                <c:pt idx="3268">
                  <c:v>181.3944530473</c:v>
                </c:pt>
                <c:pt idx="3269">
                  <c:v>181.449959305882</c:v>
                </c:pt>
                <c:pt idx="3270">
                  <c:v>181.505465564464</c:v>
                </c:pt>
                <c:pt idx="3271">
                  <c:v>181.560971823047</c:v>
                </c:pt>
                <c:pt idx="3272">
                  <c:v>181.616478081629</c:v>
                </c:pt>
                <c:pt idx="3273">
                  <c:v>181.67198434021199</c:v>
                </c:pt>
                <c:pt idx="3274">
                  <c:v>181.72749059879399</c:v>
                </c:pt>
                <c:pt idx="3275">
                  <c:v>181.78299685737599</c:v>
                </c:pt>
                <c:pt idx="3276">
                  <c:v>181.83850311595901</c:v>
                </c:pt>
                <c:pt idx="3277">
                  <c:v>181.89400937454101</c:v>
                </c:pt>
                <c:pt idx="3278">
                  <c:v>181.94951563312401</c:v>
                </c:pt>
                <c:pt idx="3279">
                  <c:v>182.00502189170601</c:v>
                </c:pt>
                <c:pt idx="3280">
                  <c:v>182.06052815028801</c:v>
                </c:pt>
                <c:pt idx="3281">
                  <c:v>182.116034408871</c:v>
                </c:pt>
                <c:pt idx="3282">
                  <c:v>182.171540667453</c:v>
                </c:pt>
                <c:pt idx="3283">
                  <c:v>182.227046926036</c:v>
                </c:pt>
                <c:pt idx="3284">
                  <c:v>182.282553184618</c:v>
                </c:pt>
                <c:pt idx="3285">
                  <c:v>182.3380594432</c:v>
                </c:pt>
                <c:pt idx="3286">
                  <c:v>182.39356570178299</c:v>
                </c:pt>
                <c:pt idx="3287">
                  <c:v>182.44907196036499</c:v>
                </c:pt>
                <c:pt idx="3288">
                  <c:v>182.50457821894801</c:v>
                </c:pt>
                <c:pt idx="3289">
                  <c:v>182.56008447753001</c:v>
                </c:pt>
                <c:pt idx="3290">
                  <c:v>182.61559073611201</c:v>
                </c:pt>
                <c:pt idx="3291">
                  <c:v>182.67109699469501</c:v>
                </c:pt>
                <c:pt idx="3292">
                  <c:v>182.72660325327701</c:v>
                </c:pt>
                <c:pt idx="3293">
                  <c:v>182.78210951186</c:v>
                </c:pt>
                <c:pt idx="3294">
                  <c:v>182.837615770442</c:v>
                </c:pt>
                <c:pt idx="3295">
                  <c:v>182.893122029024</c:v>
                </c:pt>
                <c:pt idx="3296">
                  <c:v>182.94862828760699</c:v>
                </c:pt>
                <c:pt idx="3297">
                  <c:v>183.00413454618899</c:v>
                </c:pt>
                <c:pt idx="3298">
                  <c:v>183.05964080477199</c:v>
                </c:pt>
                <c:pt idx="3299">
                  <c:v>183.11514706335399</c:v>
                </c:pt>
                <c:pt idx="3300">
                  <c:v>183.17065332193599</c:v>
                </c:pt>
                <c:pt idx="3301">
                  <c:v>183.22615958051901</c:v>
                </c:pt>
                <c:pt idx="3302">
                  <c:v>183.28166583910101</c:v>
                </c:pt>
                <c:pt idx="3303">
                  <c:v>183.337172097684</c:v>
                </c:pt>
                <c:pt idx="3304">
                  <c:v>183.392678356266</c:v>
                </c:pt>
                <c:pt idx="3305">
                  <c:v>183.448184614849</c:v>
                </c:pt>
                <c:pt idx="3306">
                  <c:v>183.503690873431</c:v>
                </c:pt>
                <c:pt idx="3307">
                  <c:v>183.559197132013</c:v>
                </c:pt>
                <c:pt idx="3308">
                  <c:v>183.61470339059599</c:v>
                </c:pt>
                <c:pt idx="3309">
                  <c:v>183.67020964917799</c:v>
                </c:pt>
                <c:pt idx="3310">
                  <c:v>183.72571590776101</c:v>
                </c:pt>
                <c:pt idx="3311">
                  <c:v>183.78122216634301</c:v>
                </c:pt>
                <c:pt idx="3312">
                  <c:v>183.83672842492501</c:v>
                </c:pt>
                <c:pt idx="3313">
                  <c:v>183.89223468350801</c:v>
                </c:pt>
                <c:pt idx="3314">
                  <c:v>183.94774094209001</c:v>
                </c:pt>
                <c:pt idx="3315">
                  <c:v>184.003247200673</c:v>
                </c:pt>
                <c:pt idx="3316">
                  <c:v>184.058753459255</c:v>
                </c:pt>
                <c:pt idx="3317">
                  <c:v>184.114259717837</c:v>
                </c:pt>
                <c:pt idx="3318">
                  <c:v>184.16976597642</c:v>
                </c:pt>
                <c:pt idx="3319">
                  <c:v>184.225272235002</c:v>
                </c:pt>
                <c:pt idx="3320">
                  <c:v>184.28077849358499</c:v>
                </c:pt>
                <c:pt idx="3321">
                  <c:v>184.33628475216699</c:v>
                </c:pt>
                <c:pt idx="3322">
                  <c:v>184.39179101074899</c:v>
                </c:pt>
                <c:pt idx="3323">
                  <c:v>184.44729726933201</c:v>
                </c:pt>
                <c:pt idx="3324">
                  <c:v>184.50280352791401</c:v>
                </c:pt>
                <c:pt idx="3325">
                  <c:v>184.55830978649701</c:v>
                </c:pt>
                <c:pt idx="3326">
                  <c:v>184.61381604507901</c:v>
                </c:pt>
                <c:pt idx="3327">
                  <c:v>184.669322303661</c:v>
                </c:pt>
                <c:pt idx="3328">
                  <c:v>184.724828562244</c:v>
                </c:pt>
                <c:pt idx="3329">
                  <c:v>184.780334820826</c:v>
                </c:pt>
                <c:pt idx="3330">
                  <c:v>184.83584107940899</c:v>
                </c:pt>
                <c:pt idx="3331">
                  <c:v>184.89134733799099</c:v>
                </c:pt>
                <c:pt idx="3332">
                  <c:v>184.94685359657299</c:v>
                </c:pt>
                <c:pt idx="3333">
                  <c:v>185.00235985515599</c:v>
                </c:pt>
                <c:pt idx="3334">
                  <c:v>185.05786611373799</c:v>
                </c:pt>
                <c:pt idx="3335">
                  <c:v>185.11337237232101</c:v>
                </c:pt>
                <c:pt idx="3336">
                  <c:v>185.16887863090301</c:v>
                </c:pt>
                <c:pt idx="3337">
                  <c:v>185.22438488948501</c:v>
                </c:pt>
                <c:pt idx="3338">
                  <c:v>185.279891148068</c:v>
                </c:pt>
                <c:pt idx="3339">
                  <c:v>185.33539740665</c:v>
                </c:pt>
                <c:pt idx="3340">
                  <c:v>185.390903665233</c:v>
                </c:pt>
                <c:pt idx="3341">
                  <c:v>185.446409923815</c:v>
                </c:pt>
                <c:pt idx="3342">
                  <c:v>185.501916182397</c:v>
                </c:pt>
                <c:pt idx="3343">
                  <c:v>185.55742244097999</c:v>
                </c:pt>
                <c:pt idx="3344">
                  <c:v>185.61292869956199</c:v>
                </c:pt>
                <c:pt idx="3345">
                  <c:v>185.66843495814501</c:v>
                </c:pt>
                <c:pt idx="3346">
                  <c:v>185.72394121672701</c:v>
                </c:pt>
                <c:pt idx="3347">
                  <c:v>185.77944747531001</c:v>
                </c:pt>
                <c:pt idx="3348">
                  <c:v>185.83495373389201</c:v>
                </c:pt>
                <c:pt idx="3349">
                  <c:v>185.89045999247401</c:v>
                </c:pt>
                <c:pt idx="3350">
                  <c:v>185.945966251057</c:v>
                </c:pt>
                <c:pt idx="3351">
                  <c:v>186.001472509639</c:v>
                </c:pt>
                <c:pt idx="3352">
                  <c:v>186.056978768222</c:v>
                </c:pt>
                <c:pt idx="3353">
                  <c:v>186.11248502680399</c:v>
                </c:pt>
                <c:pt idx="3354">
                  <c:v>186.16799128538599</c:v>
                </c:pt>
                <c:pt idx="3355">
                  <c:v>186.22349754396899</c:v>
                </c:pt>
                <c:pt idx="3356">
                  <c:v>186.27900380255099</c:v>
                </c:pt>
                <c:pt idx="3357">
                  <c:v>186.33451006113401</c:v>
                </c:pt>
                <c:pt idx="3358">
                  <c:v>186.39001631971601</c:v>
                </c:pt>
                <c:pt idx="3359">
                  <c:v>186.44552257829801</c:v>
                </c:pt>
                <c:pt idx="3360">
                  <c:v>186.50102883688101</c:v>
                </c:pt>
                <c:pt idx="3361">
                  <c:v>186.556535095463</c:v>
                </c:pt>
                <c:pt idx="3362">
                  <c:v>186.612041354046</c:v>
                </c:pt>
                <c:pt idx="3363">
                  <c:v>186.667547612628</c:v>
                </c:pt>
                <c:pt idx="3364">
                  <c:v>186.72305387121</c:v>
                </c:pt>
                <c:pt idx="3365">
                  <c:v>186.77856012979299</c:v>
                </c:pt>
                <c:pt idx="3366">
                  <c:v>186.83406638837499</c:v>
                </c:pt>
                <c:pt idx="3367">
                  <c:v>186.88957264695799</c:v>
                </c:pt>
                <c:pt idx="3368">
                  <c:v>186.94507890553999</c:v>
                </c:pt>
                <c:pt idx="3369">
                  <c:v>187.00058516412199</c:v>
                </c:pt>
                <c:pt idx="3370">
                  <c:v>187.05609142270501</c:v>
                </c:pt>
                <c:pt idx="3371">
                  <c:v>187.11159768128701</c:v>
                </c:pt>
                <c:pt idx="3372">
                  <c:v>187.16710393987</c:v>
                </c:pt>
                <c:pt idx="3373">
                  <c:v>187.222610198452</c:v>
                </c:pt>
                <c:pt idx="3374">
                  <c:v>187.278116457034</c:v>
                </c:pt>
                <c:pt idx="3375">
                  <c:v>187.333622715617</c:v>
                </c:pt>
                <c:pt idx="3376">
                  <c:v>187.389128974199</c:v>
                </c:pt>
                <c:pt idx="3377">
                  <c:v>187.44463523278199</c:v>
                </c:pt>
                <c:pt idx="3378">
                  <c:v>187.50014149136399</c:v>
                </c:pt>
                <c:pt idx="3379">
                  <c:v>187.55564774994599</c:v>
                </c:pt>
                <c:pt idx="3380">
                  <c:v>187.61115400852901</c:v>
                </c:pt>
                <c:pt idx="3381">
                  <c:v>187.66666026711101</c:v>
                </c:pt>
                <c:pt idx="3382">
                  <c:v>187.72216652569401</c:v>
                </c:pt>
                <c:pt idx="3383">
                  <c:v>187.77767278427601</c:v>
                </c:pt>
                <c:pt idx="3384">
                  <c:v>187.83317904285801</c:v>
                </c:pt>
                <c:pt idx="3385">
                  <c:v>187.888685301441</c:v>
                </c:pt>
                <c:pt idx="3386">
                  <c:v>187.944191560023</c:v>
                </c:pt>
                <c:pt idx="3387">
                  <c:v>187.99969781860599</c:v>
                </c:pt>
                <c:pt idx="3388">
                  <c:v>188.05520407718799</c:v>
                </c:pt>
                <c:pt idx="3389">
                  <c:v>188.11071033577099</c:v>
                </c:pt>
                <c:pt idx="3390">
                  <c:v>188.16621659435299</c:v>
                </c:pt>
                <c:pt idx="3391">
                  <c:v>188.22172285293499</c:v>
                </c:pt>
                <c:pt idx="3392">
                  <c:v>188.27722911151801</c:v>
                </c:pt>
                <c:pt idx="3393">
                  <c:v>188.33273537010001</c:v>
                </c:pt>
                <c:pt idx="3394">
                  <c:v>188.38824162868301</c:v>
                </c:pt>
                <c:pt idx="3395">
                  <c:v>188.443747887265</c:v>
                </c:pt>
                <c:pt idx="3396">
                  <c:v>188.499254145847</c:v>
                </c:pt>
                <c:pt idx="3397">
                  <c:v>188.55476040443</c:v>
                </c:pt>
                <c:pt idx="3398">
                  <c:v>188.610266663012</c:v>
                </c:pt>
                <c:pt idx="3399">
                  <c:v>188.66577292159499</c:v>
                </c:pt>
                <c:pt idx="3400">
                  <c:v>188.72127918017699</c:v>
                </c:pt>
                <c:pt idx="3401">
                  <c:v>188.77678543875899</c:v>
                </c:pt>
                <c:pt idx="3402">
                  <c:v>188.83229169734199</c:v>
                </c:pt>
                <c:pt idx="3403">
                  <c:v>188.88779795592399</c:v>
                </c:pt>
                <c:pt idx="3404">
                  <c:v>188.94330421450701</c:v>
                </c:pt>
                <c:pt idx="3405">
                  <c:v>188.99881047308901</c:v>
                </c:pt>
                <c:pt idx="3406">
                  <c:v>189.05431673167101</c:v>
                </c:pt>
                <c:pt idx="3407">
                  <c:v>189.109822990254</c:v>
                </c:pt>
                <c:pt idx="3408">
                  <c:v>189.165329248836</c:v>
                </c:pt>
                <c:pt idx="3409">
                  <c:v>189.220835507419</c:v>
                </c:pt>
                <c:pt idx="3410">
                  <c:v>189.276341766001</c:v>
                </c:pt>
                <c:pt idx="3411">
                  <c:v>189.331848024583</c:v>
                </c:pt>
                <c:pt idx="3412">
                  <c:v>189.38735428316599</c:v>
                </c:pt>
                <c:pt idx="3413">
                  <c:v>189.44286054174799</c:v>
                </c:pt>
                <c:pt idx="3414">
                  <c:v>189.49836680033101</c:v>
                </c:pt>
                <c:pt idx="3415">
                  <c:v>189.55387305891301</c:v>
                </c:pt>
                <c:pt idx="3416">
                  <c:v>189.60937931749501</c:v>
                </c:pt>
                <c:pt idx="3417">
                  <c:v>189.66488557607801</c:v>
                </c:pt>
                <c:pt idx="3418">
                  <c:v>189.72039183466001</c:v>
                </c:pt>
                <c:pt idx="3419">
                  <c:v>189.775898093243</c:v>
                </c:pt>
                <c:pt idx="3420">
                  <c:v>189.831404351825</c:v>
                </c:pt>
                <c:pt idx="3421">
                  <c:v>189.886910610407</c:v>
                </c:pt>
                <c:pt idx="3422">
                  <c:v>189.94241686898999</c:v>
                </c:pt>
                <c:pt idx="3423">
                  <c:v>189.99792312757199</c:v>
                </c:pt>
                <c:pt idx="3424">
                  <c:v>190.05342938615499</c:v>
                </c:pt>
                <c:pt idx="3425">
                  <c:v>190.10893564473699</c:v>
                </c:pt>
                <c:pt idx="3426">
                  <c:v>190.16444190331899</c:v>
                </c:pt>
                <c:pt idx="3427">
                  <c:v>190.21994816190201</c:v>
                </c:pt>
                <c:pt idx="3428">
                  <c:v>190.27545442048401</c:v>
                </c:pt>
                <c:pt idx="3429">
                  <c:v>190.330960679067</c:v>
                </c:pt>
                <c:pt idx="3430">
                  <c:v>190.386466937649</c:v>
                </c:pt>
                <c:pt idx="3431">
                  <c:v>190.441973196232</c:v>
                </c:pt>
                <c:pt idx="3432">
                  <c:v>190.497479454814</c:v>
                </c:pt>
                <c:pt idx="3433">
                  <c:v>190.552985713396</c:v>
                </c:pt>
                <c:pt idx="3434">
                  <c:v>190.60849197197899</c:v>
                </c:pt>
                <c:pt idx="3435">
                  <c:v>190.66399823056099</c:v>
                </c:pt>
                <c:pt idx="3436">
                  <c:v>190.71950448914399</c:v>
                </c:pt>
                <c:pt idx="3437">
                  <c:v>190.77501074772599</c:v>
                </c:pt>
                <c:pt idx="3438">
                  <c:v>190.83051700630801</c:v>
                </c:pt>
                <c:pt idx="3439">
                  <c:v>190.88602326489101</c:v>
                </c:pt>
                <c:pt idx="3440">
                  <c:v>190.94152952347301</c:v>
                </c:pt>
                <c:pt idx="3441">
                  <c:v>190.997035782056</c:v>
                </c:pt>
                <c:pt idx="3442">
                  <c:v>191.052542040638</c:v>
                </c:pt>
                <c:pt idx="3443">
                  <c:v>191.10804829922</c:v>
                </c:pt>
                <c:pt idx="3444">
                  <c:v>191.163554557803</c:v>
                </c:pt>
                <c:pt idx="3445">
                  <c:v>191.219060816385</c:v>
                </c:pt>
                <c:pt idx="3446">
                  <c:v>191.27456707496799</c:v>
                </c:pt>
                <c:pt idx="3447">
                  <c:v>191.33007333354999</c:v>
                </c:pt>
                <c:pt idx="3448">
                  <c:v>191.38557959213199</c:v>
                </c:pt>
                <c:pt idx="3449">
                  <c:v>191.44108585071501</c:v>
                </c:pt>
                <c:pt idx="3450">
                  <c:v>191.49659210929701</c:v>
                </c:pt>
                <c:pt idx="3451">
                  <c:v>191.55209836788001</c:v>
                </c:pt>
                <c:pt idx="3452">
                  <c:v>191.60760462646201</c:v>
                </c:pt>
                <c:pt idx="3453">
                  <c:v>191.66311088504401</c:v>
                </c:pt>
                <c:pt idx="3454">
                  <c:v>191.718617143627</c:v>
                </c:pt>
                <c:pt idx="3455">
                  <c:v>191.774123402209</c:v>
                </c:pt>
                <c:pt idx="3456">
                  <c:v>191.82962966079199</c:v>
                </c:pt>
                <c:pt idx="3457">
                  <c:v>191.88513591937399</c:v>
                </c:pt>
                <c:pt idx="3458">
                  <c:v>191.94064217795599</c:v>
                </c:pt>
                <c:pt idx="3459">
                  <c:v>191.99614843653899</c:v>
                </c:pt>
                <c:pt idx="3460">
                  <c:v>192.05165469512099</c:v>
                </c:pt>
                <c:pt idx="3461">
                  <c:v>192.10716095370401</c:v>
                </c:pt>
                <c:pt idx="3462">
                  <c:v>192.16266721228601</c:v>
                </c:pt>
                <c:pt idx="3463">
                  <c:v>192.21817347086801</c:v>
                </c:pt>
                <c:pt idx="3464">
                  <c:v>192.273679729451</c:v>
                </c:pt>
                <c:pt idx="3465">
                  <c:v>192.329185988033</c:v>
                </c:pt>
                <c:pt idx="3466">
                  <c:v>192.384692246616</c:v>
                </c:pt>
                <c:pt idx="3467">
                  <c:v>192.440198505198</c:v>
                </c:pt>
                <c:pt idx="3468">
                  <c:v>192.49570476378099</c:v>
                </c:pt>
                <c:pt idx="3469">
                  <c:v>192.55121102236299</c:v>
                </c:pt>
                <c:pt idx="3470">
                  <c:v>192.60671728094499</c:v>
                </c:pt>
                <c:pt idx="3471">
                  <c:v>192.66222353952799</c:v>
                </c:pt>
                <c:pt idx="3472">
                  <c:v>192.71772979811001</c:v>
                </c:pt>
                <c:pt idx="3473">
                  <c:v>192.77323605669301</c:v>
                </c:pt>
                <c:pt idx="3474">
                  <c:v>192.82874231527501</c:v>
                </c:pt>
                <c:pt idx="3475">
                  <c:v>192.88424857385701</c:v>
                </c:pt>
                <c:pt idx="3476">
                  <c:v>192.93975483244</c:v>
                </c:pt>
                <c:pt idx="3477">
                  <c:v>192.995261091022</c:v>
                </c:pt>
                <c:pt idx="3478">
                  <c:v>193.050767349605</c:v>
                </c:pt>
                <c:pt idx="3479">
                  <c:v>193.106273608187</c:v>
                </c:pt>
                <c:pt idx="3480">
                  <c:v>193.161779866769</c:v>
                </c:pt>
                <c:pt idx="3481">
                  <c:v>193.21728612535199</c:v>
                </c:pt>
                <c:pt idx="3482">
                  <c:v>193.27279238393399</c:v>
                </c:pt>
                <c:pt idx="3483">
                  <c:v>193.32829864251701</c:v>
                </c:pt>
                <c:pt idx="3484">
                  <c:v>193.38380490109901</c:v>
                </c:pt>
                <c:pt idx="3485">
                  <c:v>193.43931115968101</c:v>
                </c:pt>
                <c:pt idx="3486">
                  <c:v>193.49481741826401</c:v>
                </c:pt>
                <c:pt idx="3487">
                  <c:v>193.55032367684601</c:v>
                </c:pt>
                <c:pt idx="3488">
                  <c:v>193.605829935429</c:v>
                </c:pt>
                <c:pt idx="3489">
                  <c:v>193.661336194011</c:v>
                </c:pt>
                <c:pt idx="3490">
                  <c:v>193.716842452593</c:v>
                </c:pt>
                <c:pt idx="3491">
                  <c:v>193.77234871117599</c:v>
                </c:pt>
                <c:pt idx="3492">
                  <c:v>193.82785496975799</c:v>
                </c:pt>
                <c:pt idx="3493">
                  <c:v>193.88336122834099</c:v>
                </c:pt>
                <c:pt idx="3494">
                  <c:v>193.93886748692299</c:v>
                </c:pt>
                <c:pt idx="3495">
                  <c:v>193.99437374550499</c:v>
                </c:pt>
                <c:pt idx="3496">
                  <c:v>194.04988000408801</c:v>
                </c:pt>
                <c:pt idx="3497">
                  <c:v>194.10538626267001</c:v>
                </c:pt>
                <c:pt idx="3498">
                  <c:v>194.160892521253</c:v>
                </c:pt>
                <c:pt idx="3499">
                  <c:v>194.216398779835</c:v>
                </c:pt>
                <c:pt idx="3500">
                  <c:v>194.271905038417</c:v>
                </c:pt>
                <c:pt idx="3501">
                  <c:v>194.327411297</c:v>
                </c:pt>
                <c:pt idx="3502">
                  <c:v>194.382917555582</c:v>
                </c:pt>
                <c:pt idx="3503">
                  <c:v>194.43842381416499</c:v>
                </c:pt>
                <c:pt idx="3504">
                  <c:v>194.49393007274699</c:v>
                </c:pt>
                <c:pt idx="3505">
                  <c:v>194.54943633133001</c:v>
                </c:pt>
                <c:pt idx="3506">
                  <c:v>194.60494258991201</c:v>
                </c:pt>
                <c:pt idx="3507">
                  <c:v>194.66044884849401</c:v>
                </c:pt>
                <c:pt idx="3508">
                  <c:v>194.71595510707701</c:v>
                </c:pt>
                <c:pt idx="3509">
                  <c:v>194.77146136565901</c:v>
                </c:pt>
                <c:pt idx="3510">
                  <c:v>194.826967624242</c:v>
                </c:pt>
                <c:pt idx="3511">
                  <c:v>194.882473882824</c:v>
                </c:pt>
                <c:pt idx="3512">
                  <c:v>194.937980141406</c:v>
                </c:pt>
                <c:pt idx="3513">
                  <c:v>194.993486399989</c:v>
                </c:pt>
                <c:pt idx="3514">
                  <c:v>195.048992658571</c:v>
                </c:pt>
                <c:pt idx="3515">
                  <c:v>195.10449891715399</c:v>
                </c:pt>
                <c:pt idx="3516">
                  <c:v>195.16000517573599</c:v>
                </c:pt>
                <c:pt idx="3517">
                  <c:v>195.21551143431799</c:v>
                </c:pt>
                <c:pt idx="3518">
                  <c:v>195.27101769290101</c:v>
                </c:pt>
                <c:pt idx="3519">
                  <c:v>195.32652395148301</c:v>
                </c:pt>
                <c:pt idx="3520">
                  <c:v>195.38203021006601</c:v>
                </c:pt>
                <c:pt idx="3521">
                  <c:v>195.43753646864801</c:v>
                </c:pt>
                <c:pt idx="3522">
                  <c:v>195.49304272723001</c:v>
                </c:pt>
                <c:pt idx="3523">
                  <c:v>195.548548985813</c:v>
                </c:pt>
                <c:pt idx="3524">
                  <c:v>195.604055244395</c:v>
                </c:pt>
                <c:pt idx="3525">
                  <c:v>195.65956150297799</c:v>
                </c:pt>
                <c:pt idx="3526">
                  <c:v>195.71506776155999</c:v>
                </c:pt>
                <c:pt idx="3527">
                  <c:v>195.77057402014199</c:v>
                </c:pt>
                <c:pt idx="3528">
                  <c:v>195.82608027872499</c:v>
                </c:pt>
                <c:pt idx="3529">
                  <c:v>195.88158653730699</c:v>
                </c:pt>
                <c:pt idx="3530">
                  <c:v>195.93709279589001</c:v>
                </c:pt>
                <c:pt idx="3531">
                  <c:v>195.99259905447201</c:v>
                </c:pt>
                <c:pt idx="3532">
                  <c:v>196.04810531305401</c:v>
                </c:pt>
                <c:pt idx="3533">
                  <c:v>196.103611571637</c:v>
                </c:pt>
                <c:pt idx="3534">
                  <c:v>196.159117830219</c:v>
                </c:pt>
                <c:pt idx="3535">
                  <c:v>196.214624088802</c:v>
                </c:pt>
                <c:pt idx="3536">
                  <c:v>196.270130347384</c:v>
                </c:pt>
                <c:pt idx="3537">
                  <c:v>196.325636605966</c:v>
                </c:pt>
                <c:pt idx="3538">
                  <c:v>196.38114286454899</c:v>
                </c:pt>
                <c:pt idx="3539">
                  <c:v>196.43664912313099</c:v>
                </c:pt>
                <c:pt idx="3540">
                  <c:v>196.49215538171401</c:v>
                </c:pt>
                <c:pt idx="3541">
                  <c:v>196.54766164029601</c:v>
                </c:pt>
                <c:pt idx="3542">
                  <c:v>196.60316789887801</c:v>
                </c:pt>
                <c:pt idx="3543">
                  <c:v>196.65867415746101</c:v>
                </c:pt>
                <c:pt idx="3544">
                  <c:v>196.71418041604301</c:v>
                </c:pt>
                <c:pt idx="3545">
                  <c:v>196.769686674626</c:v>
                </c:pt>
                <c:pt idx="3546">
                  <c:v>196.825192933208</c:v>
                </c:pt>
                <c:pt idx="3547">
                  <c:v>196.880699191791</c:v>
                </c:pt>
                <c:pt idx="3548">
                  <c:v>196.936205450373</c:v>
                </c:pt>
                <c:pt idx="3549">
                  <c:v>196.99171170895499</c:v>
                </c:pt>
                <c:pt idx="3550">
                  <c:v>197.04721796753799</c:v>
                </c:pt>
                <c:pt idx="3551">
                  <c:v>197.10272422611999</c:v>
                </c:pt>
                <c:pt idx="3552">
                  <c:v>197.15823048470301</c:v>
                </c:pt>
                <c:pt idx="3553">
                  <c:v>197.21373674328501</c:v>
                </c:pt>
                <c:pt idx="3554">
                  <c:v>197.26924300186701</c:v>
                </c:pt>
                <c:pt idx="3555">
                  <c:v>197.32474926045001</c:v>
                </c:pt>
                <c:pt idx="3556">
                  <c:v>197.380255519032</c:v>
                </c:pt>
                <c:pt idx="3557">
                  <c:v>197.435761777615</c:v>
                </c:pt>
                <c:pt idx="3558">
                  <c:v>197.491268036197</c:v>
                </c:pt>
                <c:pt idx="3559">
                  <c:v>197.546774294779</c:v>
                </c:pt>
                <c:pt idx="3560">
                  <c:v>197.60228055336199</c:v>
                </c:pt>
                <c:pt idx="3561">
                  <c:v>197.65778681194399</c:v>
                </c:pt>
                <c:pt idx="3562">
                  <c:v>197.71329307052699</c:v>
                </c:pt>
                <c:pt idx="3563">
                  <c:v>197.76879932910899</c:v>
                </c:pt>
                <c:pt idx="3564">
                  <c:v>197.82430558769099</c:v>
                </c:pt>
                <c:pt idx="3565">
                  <c:v>197.87981184627401</c:v>
                </c:pt>
                <c:pt idx="3566">
                  <c:v>197.93531810485601</c:v>
                </c:pt>
                <c:pt idx="3567">
                  <c:v>197.990824363439</c:v>
                </c:pt>
                <c:pt idx="3568">
                  <c:v>198.046330622021</c:v>
                </c:pt>
                <c:pt idx="3569">
                  <c:v>198.101836880603</c:v>
                </c:pt>
                <c:pt idx="3570">
                  <c:v>198.157343139186</c:v>
                </c:pt>
                <c:pt idx="3571">
                  <c:v>198.212849397768</c:v>
                </c:pt>
                <c:pt idx="3572">
                  <c:v>198.26835565635099</c:v>
                </c:pt>
                <c:pt idx="3573">
                  <c:v>198.32386191493299</c:v>
                </c:pt>
                <c:pt idx="3574">
                  <c:v>198.37936817351499</c:v>
                </c:pt>
                <c:pt idx="3575">
                  <c:v>198.43487443209801</c:v>
                </c:pt>
                <c:pt idx="3576">
                  <c:v>198.49038069068001</c:v>
                </c:pt>
                <c:pt idx="3577">
                  <c:v>198.54588694926301</c:v>
                </c:pt>
                <c:pt idx="3578">
                  <c:v>198.60139320784501</c:v>
                </c:pt>
                <c:pt idx="3579">
                  <c:v>198.65689946642701</c:v>
                </c:pt>
                <c:pt idx="3580">
                  <c:v>198.71240572501</c:v>
                </c:pt>
                <c:pt idx="3581">
                  <c:v>198.767911983592</c:v>
                </c:pt>
                <c:pt idx="3582">
                  <c:v>198.82341824217499</c:v>
                </c:pt>
                <c:pt idx="3583">
                  <c:v>198.87892450075699</c:v>
                </c:pt>
                <c:pt idx="3584">
                  <c:v>198.93443075933999</c:v>
                </c:pt>
                <c:pt idx="3585">
                  <c:v>198.98993701792199</c:v>
                </c:pt>
                <c:pt idx="3586">
                  <c:v>199.04544327650399</c:v>
                </c:pt>
                <c:pt idx="3587">
                  <c:v>199.10094953508701</c:v>
                </c:pt>
                <c:pt idx="3588">
                  <c:v>199.15645579366901</c:v>
                </c:pt>
                <c:pt idx="3589">
                  <c:v>199.21196205225201</c:v>
                </c:pt>
                <c:pt idx="3590">
                  <c:v>199.267468310834</c:v>
                </c:pt>
                <c:pt idx="3591">
                  <c:v>199.322974569416</c:v>
                </c:pt>
                <c:pt idx="3592">
                  <c:v>199.378480827999</c:v>
                </c:pt>
                <c:pt idx="3593">
                  <c:v>199.433987086581</c:v>
                </c:pt>
                <c:pt idx="3594">
                  <c:v>199.48949334516399</c:v>
                </c:pt>
                <c:pt idx="3595">
                  <c:v>199.54499960374599</c:v>
                </c:pt>
                <c:pt idx="3596">
                  <c:v>199.60050586232799</c:v>
                </c:pt>
                <c:pt idx="3597">
                  <c:v>199.65601212091099</c:v>
                </c:pt>
                <c:pt idx="3598">
                  <c:v>199.71151837949299</c:v>
                </c:pt>
                <c:pt idx="3599">
                  <c:v>199.76702463807601</c:v>
                </c:pt>
                <c:pt idx="3600">
                  <c:v>199.82253089665801</c:v>
                </c:pt>
                <c:pt idx="3601">
                  <c:v>199.87803715524001</c:v>
                </c:pt>
                <c:pt idx="3602">
                  <c:v>199.933543413823</c:v>
                </c:pt>
                <c:pt idx="3603">
                  <c:v>199.989049672405</c:v>
                </c:pt>
                <c:pt idx="3604">
                  <c:v>200.044555930988</c:v>
                </c:pt>
                <c:pt idx="3605">
                  <c:v>200.10006218957</c:v>
                </c:pt>
                <c:pt idx="3606">
                  <c:v>200.155568448152</c:v>
                </c:pt>
                <c:pt idx="3607">
                  <c:v>200.21107470673499</c:v>
                </c:pt>
                <c:pt idx="3608">
                  <c:v>200.26658096531699</c:v>
                </c:pt>
                <c:pt idx="3609">
                  <c:v>200.32208722390001</c:v>
                </c:pt>
                <c:pt idx="3610">
                  <c:v>200.37759348248201</c:v>
                </c:pt>
                <c:pt idx="3611">
                  <c:v>200.43309974106401</c:v>
                </c:pt>
                <c:pt idx="3612">
                  <c:v>200.48860599964701</c:v>
                </c:pt>
                <c:pt idx="3613">
                  <c:v>200.54411225822901</c:v>
                </c:pt>
                <c:pt idx="3614">
                  <c:v>200.599618516812</c:v>
                </c:pt>
                <c:pt idx="3615">
                  <c:v>200.655124775394</c:v>
                </c:pt>
                <c:pt idx="3616">
                  <c:v>200.710631033976</c:v>
                </c:pt>
                <c:pt idx="3617">
                  <c:v>200.76613729255899</c:v>
                </c:pt>
                <c:pt idx="3618">
                  <c:v>200.82164355114099</c:v>
                </c:pt>
                <c:pt idx="3619">
                  <c:v>200.87714980972399</c:v>
                </c:pt>
                <c:pt idx="3620">
                  <c:v>200.93265606830599</c:v>
                </c:pt>
                <c:pt idx="3621">
                  <c:v>200.98816232688799</c:v>
                </c:pt>
                <c:pt idx="3622">
                  <c:v>201.04366858547101</c:v>
                </c:pt>
                <c:pt idx="3623">
                  <c:v>201.09917484405301</c:v>
                </c:pt>
                <c:pt idx="3624">
                  <c:v>201.154681102636</c:v>
                </c:pt>
                <c:pt idx="3625">
                  <c:v>201.210187361218</c:v>
                </c:pt>
                <c:pt idx="3626">
                  <c:v>201.265693619801</c:v>
                </c:pt>
                <c:pt idx="3627">
                  <c:v>201.321199878383</c:v>
                </c:pt>
                <c:pt idx="3628">
                  <c:v>201.376706136965</c:v>
                </c:pt>
                <c:pt idx="3629">
                  <c:v>201.43221239554799</c:v>
                </c:pt>
                <c:pt idx="3630">
                  <c:v>201.48771865412999</c:v>
                </c:pt>
                <c:pt idx="3631">
                  <c:v>201.54322491271299</c:v>
                </c:pt>
                <c:pt idx="3632">
                  <c:v>201.59873117129499</c:v>
                </c:pt>
                <c:pt idx="3633">
                  <c:v>201.65423742987701</c:v>
                </c:pt>
                <c:pt idx="3634">
                  <c:v>201.70974368846001</c:v>
                </c:pt>
                <c:pt idx="3635">
                  <c:v>201.76524994704201</c:v>
                </c:pt>
                <c:pt idx="3636">
                  <c:v>201.820756205625</c:v>
                </c:pt>
                <c:pt idx="3637">
                  <c:v>201.876262464207</c:v>
                </c:pt>
                <c:pt idx="3638">
                  <c:v>201.931768722789</c:v>
                </c:pt>
                <c:pt idx="3639">
                  <c:v>201.987274981372</c:v>
                </c:pt>
                <c:pt idx="3640">
                  <c:v>202.042781239954</c:v>
                </c:pt>
                <c:pt idx="3641">
                  <c:v>202.09828749853699</c:v>
                </c:pt>
                <c:pt idx="3642">
                  <c:v>202.15379375711899</c:v>
                </c:pt>
                <c:pt idx="3643">
                  <c:v>202.20930001570099</c:v>
                </c:pt>
                <c:pt idx="3644">
                  <c:v>202.26480627428401</c:v>
                </c:pt>
                <c:pt idx="3645">
                  <c:v>202.32031253286601</c:v>
                </c:pt>
                <c:pt idx="3646">
                  <c:v>202.37581879144901</c:v>
                </c:pt>
                <c:pt idx="3647">
                  <c:v>202.43132505003101</c:v>
                </c:pt>
                <c:pt idx="3648">
                  <c:v>202.48683130861301</c:v>
                </c:pt>
                <c:pt idx="3649">
                  <c:v>202.542337567196</c:v>
                </c:pt>
                <c:pt idx="3650">
                  <c:v>202.597843825778</c:v>
                </c:pt>
                <c:pt idx="3651">
                  <c:v>202.65335008436099</c:v>
                </c:pt>
                <c:pt idx="3652">
                  <c:v>202.70885634294299</c:v>
                </c:pt>
                <c:pt idx="3653">
                  <c:v>202.76436260152499</c:v>
                </c:pt>
                <c:pt idx="3654">
                  <c:v>202.81986886010799</c:v>
                </c:pt>
                <c:pt idx="3655">
                  <c:v>202.87537511868999</c:v>
                </c:pt>
                <c:pt idx="3656">
                  <c:v>202.93088137727301</c:v>
                </c:pt>
                <c:pt idx="3657">
                  <c:v>202.98638763585501</c:v>
                </c:pt>
                <c:pt idx="3658">
                  <c:v>203.04189389443701</c:v>
                </c:pt>
                <c:pt idx="3659">
                  <c:v>203.09740015302</c:v>
                </c:pt>
                <c:pt idx="3660">
                  <c:v>203.152906411602</c:v>
                </c:pt>
                <c:pt idx="3661">
                  <c:v>203.208412670185</c:v>
                </c:pt>
                <c:pt idx="3662">
                  <c:v>203.263918928767</c:v>
                </c:pt>
                <c:pt idx="3663">
                  <c:v>203.31942518734999</c:v>
                </c:pt>
                <c:pt idx="3664">
                  <c:v>203.37493144593199</c:v>
                </c:pt>
                <c:pt idx="3665">
                  <c:v>203.43043770451399</c:v>
                </c:pt>
                <c:pt idx="3666">
                  <c:v>203.48594396309699</c:v>
                </c:pt>
                <c:pt idx="3667">
                  <c:v>203.54145022167901</c:v>
                </c:pt>
                <c:pt idx="3668">
                  <c:v>203.59695648026201</c:v>
                </c:pt>
                <c:pt idx="3669">
                  <c:v>203.65246273884401</c:v>
                </c:pt>
                <c:pt idx="3670">
                  <c:v>203.70796899742601</c:v>
                </c:pt>
                <c:pt idx="3671">
                  <c:v>203.763475256009</c:v>
                </c:pt>
                <c:pt idx="3672">
                  <c:v>203.818981514591</c:v>
                </c:pt>
                <c:pt idx="3673">
                  <c:v>203.874487773174</c:v>
                </c:pt>
                <c:pt idx="3674">
                  <c:v>203.929994031756</c:v>
                </c:pt>
                <c:pt idx="3675">
                  <c:v>203.985500290338</c:v>
                </c:pt>
                <c:pt idx="3676">
                  <c:v>204.04100654892099</c:v>
                </c:pt>
                <c:pt idx="3677">
                  <c:v>204.09651280750299</c:v>
                </c:pt>
                <c:pt idx="3678">
                  <c:v>204.15201906608601</c:v>
                </c:pt>
                <c:pt idx="3679">
                  <c:v>204.20752532466801</c:v>
                </c:pt>
                <c:pt idx="3680">
                  <c:v>204.26303158325001</c:v>
                </c:pt>
                <c:pt idx="3681">
                  <c:v>204.31853784183301</c:v>
                </c:pt>
                <c:pt idx="3682">
                  <c:v>204.37404410041501</c:v>
                </c:pt>
                <c:pt idx="3683">
                  <c:v>204.429550358998</c:v>
                </c:pt>
                <c:pt idx="3684">
                  <c:v>204.48505661758</c:v>
                </c:pt>
                <c:pt idx="3685">
                  <c:v>204.540562876162</c:v>
                </c:pt>
                <c:pt idx="3686">
                  <c:v>204.59606913474499</c:v>
                </c:pt>
                <c:pt idx="3687">
                  <c:v>204.65157539332699</c:v>
                </c:pt>
                <c:pt idx="3688">
                  <c:v>204.70708165190999</c:v>
                </c:pt>
                <c:pt idx="3689">
                  <c:v>204.76258791049199</c:v>
                </c:pt>
                <c:pt idx="3690">
                  <c:v>204.81809416907399</c:v>
                </c:pt>
                <c:pt idx="3691">
                  <c:v>204.87360042765701</c:v>
                </c:pt>
                <c:pt idx="3692">
                  <c:v>204.92910668623901</c:v>
                </c:pt>
                <c:pt idx="3693">
                  <c:v>204.984612944822</c:v>
                </c:pt>
                <c:pt idx="3694">
                  <c:v>205.040119203404</c:v>
                </c:pt>
                <c:pt idx="3695">
                  <c:v>205.095625461986</c:v>
                </c:pt>
                <c:pt idx="3696">
                  <c:v>205.151131720569</c:v>
                </c:pt>
                <c:pt idx="3697">
                  <c:v>205.206637979151</c:v>
                </c:pt>
                <c:pt idx="3698">
                  <c:v>205.26214423773399</c:v>
                </c:pt>
                <c:pt idx="3699">
                  <c:v>205.31765049631599</c:v>
                </c:pt>
                <c:pt idx="3700">
                  <c:v>205.37315675489799</c:v>
                </c:pt>
                <c:pt idx="3701">
                  <c:v>205.42866301348101</c:v>
                </c:pt>
                <c:pt idx="3702">
                  <c:v>205.48416927206301</c:v>
                </c:pt>
                <c:pt idx="3703">
                  <c:v>205.53967553064601</c:v>
                </c:pt>
                <c:pt idx="3704">
                  <c:v>205.59518178922801</c:v>
                </c:pt>
                <c:pt idx="3705">
                  <c:v>205.650688047811</c:v>
                </c:pt>
                <c:pt idx="3706">
                  <c:v>205.706194306393</c:v>
                </c:pt>
                <c:pt idx="3707">
                  <c:v>205.761700564975</c:v>
                </c:pt>
                <c:pt idx="3708">
                  <c:v>205.817206823558</c:v>
                </c:pt>
                <c:pt idx="3709">
                  <c:v>205.87271308214</c:v>
                </c:pt>
                <c:pt idx="3710">
                  <c:v>205.92821934072299</c:v>
                </c:pt>
                <c:pt idx="3711">
                  <c:v>205.98372559930499</c:v>
                </c:pt>
                <c:pt idx="3712">
                  <c:v>206.03923185788699</c:v>
                </c:pt>
                <c:pt idx="3713">
                  <c:v>206.09473811647001</c:v>
                </c:pt>
                <c:pt idx="3714">
                  <c:v>206.15024437505201</c:v>
                </c:pt>
                <c:pt idx="3715">
                  <c:v>206.20575063363501</c:v>
                </c:pt>
                <c:pt idx="3716">
                  <c:v>206.26125689221701</c:v>
                </c:pt>
                <c:pt idx="3717">
                  <c:v>206.31676315079901</c:v>
                </c:pt>
                <c:pt idx="3718">
                  <c:v>206.372269409382</c:v>
                </c:pt>
                <c:pt idx="3719">
                  <c:v>206.427775667964</c:v>
                </c:pt>
                <c:pt idx="3720">
                  <c:v>206.48328192654699</c:v>
                </c:pt>
                <c:pt idx="3721">
                  <c:v>206.53878818512899</c:v>
                </c:pt>
                <c:pt idx="3722">
                  <c:v>206.59429444371099</c:v>
                </c:pt>
                <c:pt idx="3723">
                  <c:v>206.64980070229399</c:v>
                </c:pt>
                <c:pt idx="3724">
                  <c:v>206.70530696087599</c:v>
                </c:pt>
                <c:pt idx="3725">
                  <c:v>206.76081321945901</c:v>
                </c:pt>
                <c:pt idx="3726">
                  <c:v>206.81631947804101</c:v>
                </c:pt>
                <c:pt idx="3727">
                  <c:v>206.87182573662301</c:v>
                </c:pt>
                <c:pt idx="3728">
                  <c:v>206.927331995206</c:v>
                </c:pt>
                <c:pt idx="3729">
                  <c:v>206.982838253788</c:v>
                </c:pt>
                <c:pt idx="3730">
                  <c:v>207.038344512371</c:v>
                </c:pt>
                <c:pt idx="3731">
                  <c:v>207.093850770953</c:v>
                </c:pt>
                <c:pt idx="3732">
                  <c:v>207.149357029535</c:v>
                </c:pt>
                <c:pt idx="3733">
                  <c:v>207.20486328811799</c:v>
                </c:pt>
                <c:pt idx="3734">
                  <c:v>207.26036954669999</c:v>
                </c:pt>
                <c:pt idx="3735">
                  <c:v>207.31587580528301</c:v>
                </c:pt>
                <c:pt idx="3736">
                  <c:v>207.37138206386501</c:v>
                </c:pt>
                <c:pt idx="3737">
                  <c:v>207.42688832244701</c:v>
                </c:pt>
                <c:pt idx="3738">
                  <c:v>207.48239458103001</c:v>
                </c:pt>
                <c:pt idx="3739">
                  <c:v>207.53790083961201</c:v>
                </c:pt>
                <c:pt idx="3740">
                  <c:v>207.593407098195</c:v>
                </c:pt>
                <c:pt idx="3741">
                  <c:v>207.648913356777</c:v>
                </c:pt>
                <c:pt idx="3742">
                  <c:v>207.704419615359</c:v>
                </c:pt>
                <c:pt idx="3743">
                  <c:v>207.759925873942</c:v>
                </c:pt>
                <c:pt idx="3744">
                  <c:v>207.81543213252399</c:v>
                </c:pt>
                <c:pt idx="3745">
                  <c:v>207.87093839110699</c:v>
                </c:pt>
                <c:pt idx="3746">
                  <c:v>207.92644464968899</c:v>
                </c:pt>
                <c:pt idx="3747">
                  <c:v>207.98195090827201</c:v>
                </c:pt>
                <c:pt idx="3748">
                  <c:v>208.03745716685401</c:v>
                </c:pt>
                <c:pt idx="3749">
                  <c:v>208.09296342543601</c:v>
                </c:pt>
                <c:pt idx="3750">
                  <c:v>208.14846968401901</c:v>
                </c:pt>
                <c:pt idx="3751">
                  <c:v>208.20397594260101</c:v>
                </c:pt>
                <c:pt idx="3752">
                  <c:v>208.259482201184</c:v>
                </c:pt>
                <c:pt idx="3753">
                  <c:v>208.314988459766</c:v>
                </c:pt>
                <c:pt idx="3754">
                  <c:v>208.370494718348</c:v>
                </c:pt>
                <c:pt idx="3755">
                  <c:v>208.42600097693099</c:v>
                </c:pt>
                <c:pt idx="3756">
                  <c:v>208.48150723551299</c:v>
                </c:pt>
                <c:pt idx="3757">
                  <c:v>208.53701349409599</c:v>
                </c:pt>
                <c:pt idx="3758">
                  <c:v>208.59251975267799</c:v>
                </c:pt>
                <c:pt idx="3759">
                  <c:v>208.64802601125999</c:v>
                </c:pt>
                <c:pt idx="3760">
                  <c:v>208.70353226984301</c:v>
                </c:pt>
                <c:pt idx="3761">
                  <c:v>208.75903852842501</c:v>
                </c:pt>
                <c:pt idx="3762">
                  <c:v>208.814544787008</c:v>
                </c:pt>
                <c:pt idx="3763">
                  <c:v>208.87005104559</c:v>
                </c:pt>
                <c:pt idx="3764">
                  <c:v>208.925557304172</c:v>
                </c:pt>
                <c:pt idx="3765">
                  <c:v>208.981063562755</c:v>
                </c:pt>
                <c:pt idx="3766">
                  <c:v>209.036569821337</c:v>
                </c:pt>
                <c:pt idx="3767">
                  <c:v>209.09207607991999</c:v>
                </c:pt>
                <c:pt idx="3768">
                  <c:v>209.14758233850199</c:v>
                </c:pt>
                <c:pt idx="3769">
                  <c:v>209.20308859708399</c:v>
                </c:pt>
                <c:pt idx="3770">
                  <c:v>209.25859485566701</c:v>
                </c:pt>
                <c:pt idx="3771">
                  <c:v>209.31410111424901</c:v>
                </c:pt>
                <c:pt idx="3772">
                  <c:v>209.36960737283201</c:v>
                </c:pt>
                <c:pt idx="3773">
                  <c:v>209.42511363141401</c:v>
                </c:pt>
                <c:pt idx="3774">
                  <c:v>209.48061988999601</c:v>
                </c:pt>
                <c:pt idx="3775">
                  <c:v>209.536126148579</c:v>
                </c:pt>
                <c:pt idx="3776">
                  <c:v>209.591632407161</c:v>
                </c:pt>
                <c:pt idx="3777">
                  <c:v>209.647138665744</c:v>
                </c:pt>
                <c:pt idx="3778">
                  <c:v>209.70264492432599</c:v>
                </c:pt>
                <c:pt idx="3779">
                  <c:v>209.75815118290799</c:v>
                </c:pt>
                <c:pt idx="3780">
                  <c:v>209.81365744149099</c:v>
                </c:pt>
                <c:pt idx="3781">
                  <c:v>209.86916370007299</c:v>
                </c:pt>
                <c:pt idx="3782">
                  <c:v>209.92466995865601</c:v>
                </c:pt>
                <c:pt idx="3783">
                  <c:v>209.98017621723801</c:v>
                </c:pt>
                <c:pt idx="3784">
                  <c:v>210.03568247582001</c:v>
                </c:pt>
                <c:pt idx="3785">
                  <c:v>210.091188734403</c:v>
                </c:pt>
                <c:pt idx="3786">
                  <c:v>210.146694992985</c:v>
                </c:pt>
                <c:pt idx="3787">
                  <c:v>210.202201251568</c:v>
                </c:pt>
                <c:pt idx="3788">
                  <c:v>210.25770751015</c:v>
                </c:pt>
                <c:pt idx="3789">
                  <c:v>210.31321376873299</c:v>
                </c:pt>
                <c:pt idx="3790">
                  <c:v>210.36872002731499</c:v>
                </c:pt>
                <c:pt idx="3791">
                  <c:v>210.42422628589699</c:v>
                </c:pt>
                <c:pt idx="3792">
                  <c:v>210.47973254447999</c:v>
                </c:pt>
                <c:pt idx="3793">
                  <c:v>210.53523880306199</c:v>
                </c:pt>
                <c:pt idx="3794">
                  <c:v>210.59074506164501</c:v>
                </c:pt>
                <c:pt idx="3795">
                  <c:v>210.64625132022701</c:v>
                </c:pt>
                <c:pt idx="3796">
                  <c:v>210.70175757880901</c:v>
                </c:pt>
                <c:pt idx="3797">
                  <c:v>210.757263837392</c:v>
                </c:pt>
                <c:pt idx="3798">
                  <c:v>210.812770095974</c:v>
                </c:pt>
                <c:pt idx="3799">
                  <c:v>210.868276354557</c:v>
                </c:pt>
                <c:pt idx="3800">
                  <c:v>210.923782613139</c:v>
                </c:pt>
                <c:pt idx="3801">
                  <c:v>210.979288871721</c:v>
                </c:pt>
                <c:pt idx="3802">
                  <c:v>211.03479513030399</c:v>
                </c:pt>
                <c:pt idx="3803">
                  <c:v>211.09030138888599</c:v>
                </c:pt>
                <c:pt idx="3804">
                  <c:v>211.14580764746901</c:v>
                </c:pt>
                <c:pt idx="3805">
                  <c:v>211.20131390605101</c:v>
                </c:pt>
                <c:pt idx="3806">
                  <c:v>211.25682016463301</c:v>
                </c:pt>
                <c:pt idx="3807">
                  <c:v>211.31232642321601</c:v>
                </c:pt>
                <c:pt idx="3808">
                  <c:v>211.36783268179801</c:v>
                </c:pt>
                <c:pt idx="3809">
                  <c:v>211.423338940381</c:v>
                </c:pt>
                <c:pt idx="3810">
                  <c:v>211.478845198963</c:v>
                </c:pt>
                <c:pt idx="3811">
                  <c:v>211.534351457545</c:v>
                </c:pt>
                <c:pt idx="3812">
                  <c:v>211.58985771612799</c:v>
                </c:pt>
                <c:pt idx="3813">
                  <c:v>211.64536397470999</c:v>
                </c:pt>
                <c:pt idx="3814">
                  <c:v>211.70087023329299</c:v>
                </c:pt>
                <c:pt idx="3815">
                  <c:v>211.75637649187499</c:v>
                </c:pt>
                <c:pt idx="3816">
                  <c:v>211.81188275045699</c:v>
                </c:pt>
                <c:pt idx="3817">
                  <c:v>211.86738900904001</c:v>
                </c:pt>
                <c:pt idx="3818">
                  <c:v>211.92289526762201</c:v>
                </c:pt>
                <c:pt idx="3819">
                  <c:v>211.978401526205</c:v>
                </c:pt>
                <c:pt idx="3820">
                  <c:v>212.033907784787</c:v>
                </c:pt>
                <c:pt idx="3821">
                  <c:v>212.089414043369</c:v>
                </c:pt>
                <c:pt idx="3822">
                  <c:v>212.144920301952</c:v>
                </c:pt>
                <c:pt idx="3823">
                  <c:v>212.200426560534</c:v>
                </c:pt>
                <c:pt idx="3824">
                  <c:v>212.25593281911699</c:v>
                </c:pt>
                <c:pt idx="3825">
                  <c:v>212.31143907769899</c:v>
                </c:pt>
                <c:pt idx="3826">
                  <c:v>212.36694533628199</c:v>
                </c:pt>
                <c:pt idx="3827">
                  <c:v>212.42245159486399</c:v>
                </c:pt>
                <c:pt idx="3828">
                  <c:v>212.47795785344599</c:v>
                </c:pt>
                <c:pt idx="3829">
                  <c:v>212.53346411202901</c:v>
                </c:pt>
                <c:pt idx="3830">
                  <c:v>212.58897037061101</c:v>
                </c:pt>
                <c:pt idx="3831">
                  <c:v>212.644476629194</c:v>
                </c:pt>
                <c:pt idx="3832">
                  <c:v>212.699982887776</c:v>
                </c:pt>
                <c:pt idx="3833">
                  <c:v>212.755489146358</c:v>
                </c:pt>
                <c:pt idx="3834">
                  <c:v>212.810995404941</c:v>
                </c:pt>
                <c:pt idx="3835">
                  <c:v>212.866501663523</c:v>
                </c:pt>
                <c:pt idx="3836">
                  <c:v>212.92200792210599</c:v>
                </c:pt>
                <c:pt idx="3837">
                  <c:v>212.97751418068799</c:v>
                </c:pt>
                <c:pt idx="3838">
                  <c:v>213.03302043926999</c:v>
                </c:pt>
                <c:pt idx="3839">
                  <c:v>213.08852669785301</c:v>
                </c:pt>
                <c:pt idx="3840">
                  <c:v>213.14403295643501</c:v>
                </c:pt>
                <c:pt idx="3841">
                  <c:v>213.19953921501801</c:v>
                </c:pt>
                <c:pt idx="3842">
                  <c:v>213.25504547360001</c:v>
                </c:pt>
                <c:pt idx="3843">
                  <c:v>213.31055173218201</c:v>
                </c:pt>
                <c:pt idx="3844">
                  <c:v>213.366057990765</c:v>
                </c:pt>
                <c:pt idx="3845">
                  <c:v>213.421564249347</c:v>
                </c:pt>
                <c:pt idx="3846">
                  <c:v>213.47707050792999</c:v>
                </c:pt>
                <c:pt idx="3847">
                  <c:v>213.53257676651199</c:v>
                </c:pt>
                <c:pt idx="3848">
                  <c:v>213.58808302509399</c:v>
                </c:pt>
                <c:pt idx="3849">
                  <c:v>213.64358928367699</c:v>
                </c:pt>
                <c:pt idx="3850">
                  <c:v>213.69909554225899</c:v>
                </c:pt>
                <c:pt idx="3851">
                  <c:v>213.75460180084201</c:v>
                </c:pt>
                <c:pt idx="3852">
                  <c:v>213.81010805942401</c:v>
                </c:pt>
                <c:pt idx="3853">
                  <c:v>213.86561431800601</c:v>
                </c:pt>
                <c:pt idx="3854">
                  <c:v>213.921120576589</c:v>
                </c:pt>
                <c:pt idx="3855">
                  <c:v>213.976626835171</c:v>
                </c:pt>
                <c:pt idx="3856">
                  <c:v>214.032133093754</c:v>
                </c:pt>
                <c:pt idx="3857">
                  <c:v>214.087639352336</c:v>
                </c:pt>
                <c:pt idx="3858">
                  <c:v>214.143145610918</c:v>
                </c:pt>
                <c:pt idx="3859">
                  <c:v>214.19865186950099</c:v>
                </c:pt>
                <c:pt idx="3860">
                  <c:v>214.25415812808299</c:v>
                </c:pt>
                <c:pt idx="3861">
                  <c:v>214.30966438666599</c:v>
                </c:pt>
                <c:pt idx="3862">
                  <c:v>214.36517064524801</c:v>
                </c:pt>
                <c:pt idx="3863">
                  <c:v>214.42067690383001</c:v>
                </c:pt>
                <c:pt idx="3864">
                  <c:v>214.47618316241301</c:v>
                </c:pt>
                <c:pt idx="3865">
                  <c:v>214.53168942099501</c:v>
                </c:pt>
                <c:pt idx="3866">
                  <c:v>214.587195679578</c:v>
                </c:pt>
                <c:pt idx="3867">
                  <c:v>214.64270193816</c:v>
                </c:pt>
                <c:pt idx="3868">
                  <c:v>214.698208196743</c:v>
                </c:pt>
                <c:pt idx="3869">
                  <c:v>214.753714455325</c:v>
                </c:pt>
                <c:pt idx="3870">
                  <c:v>214.809220713907</c:v>
                </c:pt>
                <c:pt idx="3871">
                  <c:v>214.86472697248999</c:v>
                </c:pt>
                <c:pt idx="3872">
                  <c:v>214.92023323107199</c:v>
                </c:pt>
                <c:pt idx="3873">
                  <c:v>214.97573948965501</c:v>
                </c:pt>
                <c:pt idx="3874">
                  <c:v>215.03124574823701</c:v>
                </c:pt>
                <c:pt idx="3875">
                  <c:v>215.08675200681901</c:v>
                </c:pt>
                <c:pt idx="3876">
                  <c:v>215.14225826540201</c:v>
                </c:pt>
                <c:pt idx="3877">
                  <c:v>215.19776452398401</c:v>
                </c:pt>
                <c:pt idx="3878">
                  <c:v>215.253270782567</c:v>
                </c:pt>
                <c:pt idx="3879">
                  <c:v>215.308777041149</c:v>
                </c:pt>
                <c:pt idx="3880">
                  <c:v>215.364283299731</c:v>
                </c:pt>
                <c:pt idx="3881">
                  <c:v>215.41978955831399</c:v>
                </c:pt>
                <c:pt idx="3882">
                  <c:v>215.47529581689599</c:v>
                </c:pt>
                <c:pt idx="3883">
                  <c:v>215.53080207547899</c:v>
                </c:pt>
                <c:pt idx="3884">
                  <c:v>215.58630833406099</c:v>
                </c:pt>
                <c:pt idx="3885">
                  <c:v>215.64181459264299</c:v>
                </c:pt>
                <c:pt idx="3886">
                  <c:v>215.69732085122601</c:v>
                </c:pt>
                <c:pt idx="3887">
                  <c:v>215.75282710980801</c:v>
                </c:pt>
                <c:pt idx="3888">
                  <c:v>215.808333368391</c:v>
                </c:pt>
                <c:pt idx="3889">
                  <c:v>215.863839626973</c:v>
                </c:pt>
                <c:pt idx="3890">
                  <c:v>215.919345885555</c:v>
                </c:pt>
                <c:pt idx="3891">
                  <c:v>215.974852144138</c:v>
                </c:pt>
                <c:pt idx="3892">
                  <c:v>216.03035840272</c:v>
                </c:pt>
                <c:pt idx="3893">
                  <c:v>216.08586466130299</c:v>
                </c:pt>
                <c:pt idx="3894">
                  <c:v>216.14137091988499</c:v>
                </c:pt>
                <c:pt idx="3895">
                  <c:v>216.19687717846699</c:v>
                </c:pt>
                <c:pt idx="3896">
                  <c:v>216.25238343705001</c:v>
                </c:pt>
                <c:pt idx="3897">
                  <c:v>216.30788969563201</c:v>
                </c:pt>
                <c:pt idx="3898">
                  <c:v>216.36339595421501</c:v>
                </c:pt>
                <c:pt idx="3899">
                  <c:v>216.41890221279701</c:v>
                </c:pt>
                <c:pt idx="3900">
                  <c:v>216.47440847137901</c:v>
                </c:pt>
                <c:pt idx="3901">
                  <c:v>216.529914729962</c:v>
                </c:pt>
                <c:pt idx="3902">
                  <c:v>216.585420988544</c:v>
                </c:pt>
                <c:pt idx="3903">
                  <c:v>216.640927247127</c:v>
                </c:pt>
                <c:pt idx="3904">
                  <c:v>216.696433505709</c:v>
                </c:pt>
                <c:pt idx="3905">
                  <c:v>216.75193976429199</c:v>
                </c:pt>
                <c:pt idx="3906">
                  <c:v>216.80744602287399</c:v>
                </c:pt>
                <c:pt idx="3907">
                  <c:v>216.86295228145599</c:v>
                </c:pt>
                <c:pt idx="3908">
                  <c:v>216.91845854003901</c:v>
                </c:pt>
                <c:pt idx="3909">
                  <c:v>216.97396479862101</c:v>
                </c:pt>
                <c:pt idx="3910">
                  <c:v>217.02947105720401</c:v>
                </c:pt>
                <c:pt idx="3911">
                  <c:v>217.08497731578601</c:v>
                </c:pt>
                <c:pt idx="3912">
                  <c:v>217.14048357436801</c:v>
                </c:pt>
                <c:pt idx="3913">
                  <c:v>217.195989832951</c:v>
                </c:pt>
                <c:pt idx="3914">
                  <c:v>217.251496091533</c:v>
                </c:pt>
                <c:pt idx="3915">
                  <c:v>217.30700235011599</c:v>
                </c:pt>
                <c:pt idx="3916">
                  <c:v>217.36250860869799</c:v>
                </c:pt>
                <c:pt idx="3917">
                  <c:v>217.41801486727999</c:v>
                </c:pt>
                <c:pt idx="3918">
                  <c:v>217.47352112586299</c:v>
                </c:pt>
                <c:pt idx="3919">
                  <c:v>217.52902738444499</c:v>
                </c:pt>
                <c:pt idx="3920">
                  <c:v>217.58453364302801</c:v>
                </c:pt>
                <c:pt idx="3921">
                  <c:v>217.64003990161001</c:v>
                </c:pt>
                <c:pt idx="3922">
                  <c:v>217.69554616019201</c:v>
                </c:pt>
                <c:pt idx="3923">
                  <c:v>217.751052418775</c:v>
                </c:pt>
                <c:pt idx="3924">
                  <c:v>217.806558677357</c:v>
                </c:pt>
                <c:pt idx="3925">
                  <c:v>217.86206493594</c:v>
                </c:pt>
                <c:pt idx="3926">
                  <c:v>217.917571194522</c:v>
                </c:pt>
                <c:pt idx="3927">
                  <c:v>217.973077453104</c:v>
                </c:pt>
                <c:pt idx="3928">
                  <c:v>218.02858371168699</c:v>
                </c:pt>
                <c:pt idx="3929">
                  <c:v>218.08408997026899</c:v>
                </c:pt>
                <c:pt idx="3930">
                  <c:v>218.13959622885201</c:v>
                </c:pt>
                <c:pt idx="3931">
                  <c:v>218.19510248743401</c:v>
                </c:pt>
                <c:pt idx="3932">
                  <c:v>218.25060874601601</c:v>
                </c:pt>
                <c:pt idx="3933">
                  <c:v>218.30611500459901</c:v>
                </c:pt>
                <c:pt idx="3934">
                  <c:v>218.36162126318101</c:v>
                </c:pt>
                <c:pt idx="3935">
                  <c:v>218.417127521764</c:v>
                </c:pt>
                <c:pt idx="3936">
                  <c:v>218.472633780346</c:v>
                </c:pt>
                <c:pt idx="3937">
                  <c:v>218.528140038928</c:v>
                </c:pt>
                <c:pt idx="3938">
                  <c:v>218.583646297511</c:v>
                </c:pt>
                <c:pt idx="3939">
                  <c:v>218.63915255609299</c:v>
                </c:pt>
                <c:pt idx="3940">
                  <c:v>218.69465881467599</c:v>
                </c:pt>
                <c:pt idx="3941">
                  <c:v>218.75016507325799</c:v>
                </c:pt>
                <c:pt idx="3942">
                  <c:v>218.80567133184101</c:v>
                </c:pt>
                <c:pt idx="3943">
                  <c:v>218.86117759042301</c:v>
                </c:pt>
                <c:pt idx="3944">
                  <c:v>218.91668384900501</c:v>
                </c:pt>
                <c:pt idx="3945">
                  <c:v>218.97219010758801</c:v>
                </c:pt>
                <c:pt idx="3946">
                  <c:v>219.02769636617001</c:v>
                </c:pt>
                <c:pt idx="3947">
                  <c:v>219.083202624753</c:v>
                </c:pt>
                <c:pt idx="3948">
                  <c:v>219.138708883335</c:v>
                </c:pt>
                <c:pt idx="3949">
                  <c:v>219.194215141917</c:v>
                </c:pt>
                <c:pt idx="3950">
                  <c:v>219.24972140049999</c:v>
                </c:pt>
                <c:pt idx="3951">
                  <c:v>219.30522765908199</c:v>
                </c:pt>
                <c:pt idx="3952">
                  <c:v>219.36073391766499</c:v>
                </c:pt>
                <c:pt idx="3953">
                  <c:v>219.41624017624699</c:v>
                </c:pt>
                <c:pt idx="3954">
                  <c:v>219.47174643482899</c:v>
                </c:pt>
                <c:pt idx="3955">
                  <c:v>219.52725269341201</c:v>
                </c:pt>
                <c:pt idx="3956">
                  <c:v>219.58275895199401</c:v>
                </c:pt>
                <c:pt idx="3957">
                  <c:v>219.638265210577</c:v>
                </c:pt>
                <c:pt idx="3958">
                  <c:v>219.693771469159</c:v>
                </c:pt>
                <c:pt idx="3959">
                  <c:v>219.749277727741</c:v>
                </c:pt>
                <c:pt idx="3960">
                  <c:v>219.804783986324</c:v>
                </c:pt>
                <c:pt idx="3961">
                  <c:v>219.860290244906</c:v>
                </c:pt>
                <c:pt idx="3962">
                  <c:v>219.91579650348899</c:v>
                </c:pt>
                <c:pt idx="3963">
                  <c:v>219.97130276207099</c:v>
                </c:pt>
                <c:pt idx="3964">
                  <c:v>220.02680902065299</c:v>
                </c:pt>
                <c:pt idx="3965">
                  <c:v>220.08231527923601</c:v>
                </c:pt>
                <c:pt idx="3966">
                  <c:v>220.13782153781801</c:v>
                </c:pt>
                <c:pt idx="3967">
                  <c:v>220.19332779640101</c:v>
                </c:pt>
                <c:pt idx="3968">
                  <c:v>220.24883405498301</c:v>
                </c:pt>
                <c:pt idx="3969">
                  <c:v>220.30434031356501</c:v>
                </c:pt>
                <c:pt idx="3970">
                  <c:v>220.359846572148</c:v>
                </c:pt>
                <c:pt idx="3971">
                  <c:v>220.41535283073</c:v>
                </c:pt>
                <c:pt idx="3972">
                  <c:v>220.470859089313</c:v>
                </c:pt>
                <c:pt idx="3973">
                  <c:v>220.52636534789499</c:v>
                </c:pt>
                <c:pt idx="3974">
                  <c:v>220.58187160647699</c:v>
                </c:pt>
                <c:pt idx="3975">
                  <c:v>220.63737786505999</c:v>
                </c:pt>
                <c:pt idx="3976">
                  <c:v>220.69288412364199</c:v>
                </c:pt>
                <c:pt idx="3977">
                  <c:v>220.74839038222501</c:v>
                </c:pt>
                <c:pt idx="3978">
                  <c:v>220.80389664080701</c:v>
                </c:pt>
                <c:pt idx="3979">
                  <c:v>220.85940289938901</c:v>
                </c:pt>
                <c:pt idx="3980">
                  <c:v>220.91490915797201</c:v>
                </c:pt>
                <c:pt idx="3981">
                  <c:v>220.970415416554</c:v>
                </c:pt>
                <c:pt idx="3982">
                  <c:v>221.025921675137</c:v>
                </c:pt>
                <c:pt idx="3983">
                  <c:v>221.081427933719</c:v>
                </c:pt>
                <c:pt idx="3984">
                  <c:v>221.13693419230199</c:v>
                </c:pt>
                <c:pt idx="3985">
                  <c:v>221.19244045088399</c:v>
                </c:pt>
                <c:pt idx="3986">
                  <c:v>221.24794670946599</c:v>
                </c:pt>
                <c:pt idx="3987">
                  <c:v>221.30345296804899</c:v>
                </c:pt>
                <c:pt idx="3988">
                  <c:v>221.35895922663099</c:v>
                </c:pt>
                <c:pt idx="3989">
                  <c:v>221.41446548521401</c:v>
                </c:pt>
                <c:pt idx="3990">
                  <c:v>221.46997174379601</c:v>
                </c:pt>
                <c:pt idx="3991">
                  <c:v>221.52547800237801</c:v>
                </c:pt>
                <c:pt idx="3992">
                  <c:v>221.580984260961</c:v>
                </c:pt>
                <c:pt idx="3993">
                  <c:v>221.636490519543</c:v>
                </c:pt>
                <c:pt idx="3994">
                  <c:v>221.691996778126</c:v>
                </c:pt>
                <c:pt idx="3995">
                  <c:v>221.747503036708</c:v>
                </c:pt>
                <c:pt idx="3996">
                  <c:v>221.80300929529</c:v>
                </c:pt>
                <c:pt idx="3997">
                  <c:v>221.85851555387299</c:v>
                </c:pt>
                <c:pt idx="3998">
                  <c:v>221.91402181245499</c:v>
                </c:pt>
                <c:pt idx="3999">
                  <c:v>221.96952807103801</c:v>
                </c:pt>
                <c:pt idx="4000">
                  <c:v>222.02503432962001</c:v>
                </c:pt>
                <c:pt idx="4001">
                  <c:v>222.08054058820201</c:v>
                </c:pt>
                <c:pt idx="4002">
                  <c:v>222.13604684678501</c:v>
                </c:pt>
                <c:pt idx="4003">
                  <c:v>222.19155310536701</c:v>
                </c:pt>
                <c:pt idx="4004">
                  <c:v>222.24705936395</c:v>
                </c:pt>
                <c:pt idx="4005">
                  <c:v>222.302565622532</c:v>
                </c:pt>
                <c:pt idx="4006">
                  <c:v>222.358071881114</c:v>
                </c:pt>
                <c:pt idx="4007">
                  <c:v>222.41357813969699</c:v>
                </c:pt>
                <c:pt idx="4008">
                  <c:v>222.46908439827899</c:v>
                </c:pt>
                <c:pt idx="4009">
                  <c:v>222.52459065686199</c:v>
                </c:pt>
                <c:pt idx="4010">
                  <c:v>222.58009691544399</c:v>
                </c:pt>
                <c:pt idx="4011">
                  <c:v>222.63560317402599</c:v>
                </c:pt>
                <c:pt idx="4012">
                  <c:v>222.69110943260901</c:v>
                </c:pt>
                <c:pt idx="4013">
                  <c:v>222.74661569119101</c:v>
                </c:pt>
                <c:pt idx="4014">
                  <c:v>222.802121949774</c:v>
                </c:pt>
                <c:pt idx="4015">
                  <c:v>222.857628208356</c:v>
                </c:pt>
                <c:pt idx="4016">
                  <c:v>222.913134466938</c:v>
                </c:pt>
                <c:pt idx="4017">
                  <c:v>222.968640725521</c:v>
                </c:pt>
                <c:pt idx="4018">
                  <c:v>223.024146984103</c:v>
                </c:pt>
                <c:pt idx="4019">
                  <c:v>223.07965324268599</c:v>
                </c:pt>
                <c:pt idx="4020">
                  <c:v>223.13515950126799</c:v>
                </c:pt>
                <c:pt idx="4021">
                  <c:v>223.19066575984999</c:v>
                </c:pt>
                <c:pt idx="4022">
                  <c:v>223.24617201843299</c:v>
                </c:pt>
                <c:pt idx="4023">
                  <c:v>223.30167827701499</c:v>
                </c:pt>
                <c:pt idx="4024">
                  <c:v>223.35718453559801</c:v>
                </c:pt>
                <c:pt idx="4025">
                  <c:v>223.41269079418001</c:v>
                </c:pt>
                <c:pt idx="4026">
                  <c:v>223.468197052763</c:v>
                </c:pt>
                <c:pt idx="4027">
                  <c:v>223.523703311345</c:v>
                </c:pt>
                <c:pt idx="4028">
                  <c:v>223.579209569927</c:v>
                </c:pt>
                <c:pt idx="4029">
                  <c:v>223.63471582851</c:v>
                </c:pt>
                <c:pt idx="4030">
                  <c:v>223.690222087092</c:v>
                </c:pt>
                <c:pt idx="4031">
                  <c:v>223.74572834567499</c:v>
                </c:pt>
                <c:pt idx="4032">
                  <c:v>223.80123460425699</c:v>
                </c:pt>
                <c:pt idx="4033">
                  <c:v>223.85674086283899</c:v>
                </c:pt>
                <c:pt idx="4034">
                  <c:v>223.91224712142201</c:v>
                </c:pt>
                <c:pt idx="4035">
                  <c:v>223.96775338000401</c:v>
                </c:pt>
                <c:pt idx="4036">
                  <c:v>224.02325963858701</c:v>
                </c:pt>
                <c:pt idx="4037">
                  <c:v>224.07876589716901</c:v>
                </c:pt>
                <c:pt idx="4038">
                  <c:v>224.13427215575101</c:v>
                </c:pt>
                <c:pt idx="4039">
                  <c:v>224.189778414334</c:v>
                </c:pt>
                <c:pt idx="4040">
                  <c:v>224.245284672916</c:v>
                </c:pt>
                <c:pt idx="4041">
                  <c:v>224.30079093149899</c:v>
                </c:pt>
                <c:pt idx="4042">
                  <c:v>224.35629719008099</c:v>
                </c:pt>
                <c:pt idx="4043">
                  <c:v>224.41180344866299</c:v>
                </c:pt>
                <c:pt idx="4044">
                  <c:v>224.46730970724599</c:v>
                </c:pt>
                <c:pt idx="4045">
                  <c:v>224.52281596582799</c:v>
                </c:pt>
                <c:pt idx="4046">
                  <c:v>224.57832222441101</c:v>
                </c:pt>
                <c:pt idx="4047">
                  <c:v>224.63382848299301</c:v>
                </c:pt>
                <c:pt idx="4048">
                  <c:v>224.68933474157501</c:v>
                </c:pt>
                <c:pt idx="4049">
                  <c:v>224.744841000158</c:v>
                </c:pt>
                <c:pt idx="4050">
                  <c:v>224.80034725874</c:v>
                </c:pt>
                <c:pt idx="4051">
                  <c:v>224.855853517323</c:v>
                </c:pt>
                <c:pt idx="4052">
                  <c:v>224.911359775905</c:v>
                </c:pt>
                <c:pt idx="4053">
                  <c:v>224.966866034487</c:v>
                </c:pt>
                <c:pt idx="4054">
                  <c:v>225.02237229306999</c:v>
                </c:pt>
                <c:pt idx="4055">
                  <c:v>225.07787855165199</c:v>
                </c:pt>
                <c:pt idx="4056">
                  <c:v>225.13338481023499</c:v>
                </c:pt>
                <c:pt idx="4057">
                  <c:v>225.18889106881699</c:v>
                </c:pt>
                <c:pt idx="4058">
                  <c:v>225.24439732739901</c:v>
                </c:pt>
                <c:pt idx="4059">
                  <c:v>225.29990358598201</c:v>
                </c:pt>
                <c:pt idx="4060">
                  <c:v>225.35540984456401</c:v>
                </c:pt>
                <c:pt idx="4061">
                  <c:v>225.410916103147</c:v>
                </c:pt>
                <c:pt idx="4062">
                  <c:v>225.466422361729</c:v>
                </c:pt>
                <c:pt idx="4063">
                  <c:v>225.521928620311</c:v>
                </c:pt>
                <c:pt idx="4064">
                  <c:v>225.577434878894</c:v>
                </c:pt>
                <c:pt idx="4065">
                  <c:v>225.632941137476</c:v>
                </c:pt>
                <c:pt idx="4066">
                  <c:v>225.68844739605899</c:v>
                </c:pt>
                <c:pt idx="4067">
                  <c:v>225.74395365464099</c:v>
                </c:pt>
                <c:pt idx="4068">
                  <c:v>225.79945991322401</c:v>
                </c:pt>
                <c:pt idx="4069">
                  <c:v>225.85496617180601</c:v>
                </c:pt>
                <c:pt idx="4070">
                  <c:v>225.91047243038801</c:v>
                </c:pt>
                <c:pt idx="4071">
                  <c:v>225.96597868897101</c:v>
                </c:pt>
                <c:pt idx="4072">
                  <c:v>226.02148494755301</c:v>
                </c:pt>
                <c:pt idx="4073">
                  <c:v>226.076991206136</c:v>
                </c:pt>
                <c:pt idx="4074">
                  <c:v>226.132497464718</c:v>
                </c:pt>
                <c:pt idx="4075">
                  <c:v>226.1880037233</c:v>
                </c:pt>
                <c:pt idx="4076">
                  <c:v>226.24350998188299</c:v>
                </c:pt>
                <c:pt idx="4077">
                  <c:v>226.29901624046499</c:v>
                </c:pt>
                <c:pt idx="4078">
                  <c:v>226.35452249904799</c:v>
                </c:pt>
                <c:pt idx="4079">
                  <c:v>226.41002875762999</c:v>
                </c:pt>
                <c:pt idx="4080">
                  <c:v>226.46553501621199</c:v>
                </c:pt>
                <c:pt idx="4081">
                  <c:v>226.52104127479501</c:v>
                </c:pt>
                <c:pt idx="4082">
                  <c:v>226.57654753337701</c:v>
                </c:pt>
                <c:pt idx="4083">
                  <c:v>226.63205379196</c:v>
                </c:pt>
                <c:pt idx="4084">
                  <c:v>226.687560050542</c:v>
                </c:pt>
                <c:pt idx="4085">
                  <c:v>226.743066309124</c:v>
                </c:pt>
                <c:pt idx="4086">
                  <c:v>226.798572567707</c:v>
                </c:pt>
                <c:pt idx="4087">
                  <c:v>226.854078826289</c:v>
                </c:pt>
                <c:pt idx="4088">
                  <c:v>226.90958508487199</c:v>
                </c:pt>
                <c:pt idx="4089">
                  <c:v>226.96509134345399</c:v>
                </c:pt>
                <c:pt idx="4090">
                  <c:v>227.02059760203599</c:v>
                </c:pt>
                <c:pt idx="4091">
                  <c:v>227.07610386061901</c:v>
                </c:pt>
                <c:pt idx="4092">
                  <c:v>227.13161011920101</c:v>
                </c:pt>
                <c:pt idx="4093">
                  <c:v>227.18711637778401</c:v>
                </c:pt>
                <c:pt idx="4094">
                  <c:v>227.24262263636601</c:v>
                </c:pt>
                <c:pt idx="4095">
                  <c:v>227.29812889494801</c:v>
                </c:pt>
                <c:pt idx="4096">
                  <c:v>227.353635153531</c:v>
                </c:pt>
                <c:pt idx="4097">
                  <c:v>227.409141412113</c:v>
                </c:pt>
                <c:pt idx="4098">
                  <c:v>227.464647670696</c:v>
                </c:pt>
                <c:pt idx="4099">
                  <c:v>227.520153929278</c:v>
                </c:pt>
                <c:pt idx="4100">
                  <c:v>227.57566018786</c:v>
                </c:pt>
                <c:pt idx="4101">
                  <c:v>227.63116644644299</c:v>
                </c:pt>
                <c:pt idx="4102">
                  <c:v>227.68667270502499</c:v>
                </c:pt>
                <c:pt idx="4103">
                  <c:v>227.74217896360801</c:v>
                </c:pt>
                <c:pt idx="4104">
                  <c:v>227.79768522219001</c:v>
                </c:pt>
                <c:pt idx="4105">
                  <c:v>227.85319148077201</c:v>
                </c:pt>
                <c:pt idx="4106">
                  <c:v>227.90869773935501</c:v>
                </c:pt>
                <c:pt idx="4107">
                  <c:v>227.96420399793701</c:v>
                </c:pt>
                <c:pt idx="4108">
                  <c:v>228.01971025652</c:v>
                </c:pt>
                <c:pt idx="4109">
                  <c:v>228.075216515102</c:v>
                </c:pt>
                <c:pt idx="4110">
                  <c:v>228.13072277368499</c:v>
                </c:pt>
                <c:pt idx="4111">
                  <c:v>228.18622903226699</c:v>
                </c:pt>
                <c:pt idx="4112">
                  <c:v>228.24173529084899</c:v>
                </c:pt>
                <c:pt idx="4113">
                  <c:v>228.29724154943199</c:v>
                </c:pt>
                <c:pt idx="4114">
                  <c:v>228.35274780801399</c:v>
                </c:pt>
                <c:pt idx="4115">
                  <c:v>228.40825406659701</c:v>
                </c:pt>
                <c:pt idx="4116">
                  <c:v>228.46376032517901</c:v>
                </c:pt>
                <c:pt idx="4117">
                  <c:v>228.51926658376101</c:v>
                </c:pt>
                <c:pt idx="4118">
                  <c:v>228.574772842344</c:v>
                </c:pt>
                <c:pt idx="4119">
                  <c:v>228.630279100926</c:v>
                </c:pt>
                <c:pt idx="4120">
                  <c:v>228.685785359509</c:v>
                </c:pt>
                <c:pt idx="4121">
                  <c:v>228.741291618091</c:v>
                </c:pt>
                <c:pt idx="4122">
                  <c:v>228.796797876673</c:v>
                </c:pt>
                <c:pt idx="4123">
                  <c:v>228.85230413525599</c:v>
                </c:pt>
                <c:pt idx="4124">
                  <c:v>228.90781039383799</c:v>
                </c:pt>
                <c:pt idx="4125">
                  <c:v>228.96331665242101</c:v>
                </c:pt>
                <c:pt idx="4126">
                  <c:v>229.01882291100301</c:v>
                </c:pt>
                <c:pt idx="4127">
                  <c:v>229.07432916958501</c:v>
                </c:pt>
                <c:pt idx="4128">
                  <c:v>229.12983542816801</c:v>
                </c:pt>
                <c:pt idx="4129">
                  <c:v>229.18534168675001</c:v>
                </c:pt>
                <c:pt idx="4130">
                  <c:v>229.240847945333</c:v>
                </c:pt>
                <c:pt idx="4131">
                  <c:v>229.296354203915</c:v>
                </c:pt>
                <c:pt idx="4132">
                  <c:v>229.351860462497</c:v>
                </c:pt>
                <c:pt idx="4133">
                  <c:v>229.40736672108</c:v>
                </c:pt>
                <c:pt idx="4134">
                  <c:v>229.462872979662</c:v>
                </c:pt>
                <c:pt idx="4135">
                  <c:v>229.51837923824499</c:v>
                </c:pt>
                <c:pt idx="4136">
                  <c:v>229.57388549682699</c:v>
                </c:pt>
                <c:pt idx="4137">
                  <c:v>229.62939175540899</c:v>
                </c:pt>
                <c:pt idx="4138">
                  <c:v>229.68489801399201</c:v>
                </c:pt>
                <c:pt idx="4139">
                  <c:v>229.74040427257401</c:v>
                </c:pt>
                <c:pt idx="4140">
                  <c:v>229.79591053115701</c:v>
                </c:pt>
                <c:pt idx="4141">
                  <c:v>229.85141678973901</c:v>
                </c:pt>
                <c:pt idx="4142">
                  <c:v>229.906923048321</c:v>
                </c:pt>
                <c:pt idx="4143">
                  <c:v>229.962429306904</c:v>
                </c:pt>
                <c:pt idx="4144">
                  <c:v>230.017935565486</c:v>
                </c:pt>
                <c:pt idx="4145">
                  <c:v>230.07344182406899</c:v>
                </c:pt>
                <c:pt idx="4146">
                  <c:v>230.12894808265099</c:v>
                </c:pt>
                <c:pt idx="4147">
                  <c:v>230.18445434123399</c:v>
                </c:pt>
                <c:pt idx="4148">
                  <c:v>230.23996059981599</c:v>
                </c:pt>
                <c:pt idx="4149">
                  <c:v>230.29546685839799</c:v>
                </c:pt>
                <c:pt idx="4150">
                  <c:v>230.35097311698101</c:v>
                </c:pt>
                <c:pt idx="4151">
                  <c:v>230.40647937556301</c:v>
                </c:pt>
                <c:pt idx="4152">
                  <c:v>230.461985634146</c:v>
                </c:pt>
                <c:pt idx="4153">
                  <c:v>230.517491892728</c:v>
                </c:pt>
                <c:pt idx="4154">
                  <c:v>230.57299815131</c:v>
                </c:pt>
                <c:pt idx="4155">
                  <c:v>230.628504409893</c:v>
                </c:pt>
                <c:pt idx="4156">
                  <c:v>230.684010668475</c:v>
                </c:pt>
                <c:pt idx="4157">
                  <c:v>230.73951692705799</c:v>
                </c:pt>
                <c:pt idx="4158">
                  <c:v>230.79502318563999</c:v>
                </c:pt>
                <c:pt idx="4159">
                  <c:v>230.85052944422199</c:v>
                </c:pt>
                <c:pt idx="4160">
                  <c:v>230.90603570280501</c:v>
                </c:pt>
                <c:pt idx="4161">
                  <c:v>230.96154196138701</c:v>
                </c:pt>
                <c:pt idx="4162">
                  <c:v>231.01704821997001</c:v>
                </c:pt>
                <c:pt idx="4163">
                  <c:v>231.07255447855201</c:v>
                </c:pt>
                <c:pt idx="4164">
                  <c:v>231.12806073713401</c:v>
                </c:pt>
                <c:pt idx="4165">
                  <c:v>231.183566995717</c:v>
                </c:pt>
                <c:pt idx="4166">
                  <c:v>231.239073254299</c:v>
                </c:pt>
                <c:pt idx="4167">
                  <c:v>231.294579512882</c:v>
                </c:pt>
                <c:pt idx="4168">
                  <c:v>231.35008577146399</c:v>
                </c:pt>
                <c:pt idx="4169">
                  <c:v>231.40559203004599</c:v>
                </c:pt>
                <c:pt idx="4170">
                  <c:v>231.46109828862899</c:v>
                </c:pt>
                <c:pt idx="4171">
                  <c:v>231.51660454721099</c:v>
                </c:pt>
                <c:pt idx="4172">
                  <c:v>231.57211080579401</c:v>
                </c:pt>
                <c:pt idx="4173">
                  <c:v>231.62761706437601</c:v>
                </c:pt>
                <c:pt idx="4174">
                  <c:v>231.68312332295801</c:v>
                </c:pt>
                <c:pt idx="4175">
                  <c:v>231.73862958154101</c:v>
                </c:pt>
                <c:pt idx="4176">
                  <c:v>231.794135840123</c:v>
                </c:pt>
                <c:pt idx="4177">
                  <c:v>231.849642098706</c:v>
                </c:pt>
                <c:pt idx="4178">
                  <c:v>231.905148357288</c:v>
                </c:pt>
                <c:pt idx="4179">
                  <c:v>231.96065461587</c:v>
                </c:pt>
                <c:pt idx="4180">
                  <c:v>232.01616087445299</c:v>
                </c:pt>
                <c:pt idx="4181">
                  <c:v>232.07166713303499</c:v>
                </c:pt>
                <c:pt idx="4182">
                  <c:v>232.12717339161799</c:v>
                </c:pt>
                <c:pt idx="4183">
                  <c:v>232.18267965019999</c:v>
                </c:pt>
                <c:pt idx="4184">
                  <c:v>232.23818590878199</c:v>
                </c:pt>
                <c:pt idx="4185">
                  <c:v>232.29369216736501</c:v>
                </c:pt>
                <c:pt idx="4186">
                  <c:v>232.34919842594701</c:v>
                </c:pt>
                <c:pt idx="4187">
                  <c:v>232.40470468453</c:v>
                </c:pt>
                <c:pt idx="4188">
                  <c:v>232.460210943112</c:v>
                </c:pt>
                <c:pt idx="4189">
                  <c:v>232.515717201695</c:v>
                </c:pt>
                <c:pt idx="4190">
                  <c:v>232.571223460277</c:v>
                </c:pt>
                <c:pt idx="4191">
                  <c:v>232.626729718859</c:v>
                </c:pt>
                <c:pt idx="4192">
                  <c:v>232.68223597744199</c:v>
                </c:pt>
                <c:pt idx="4193">
                  <c:v>232.73774223602399</c:v>
                </c:pt>
                <c:pt idx="4194">
                  <c:v>232.79324849460701</c:v>
                </c:pt>
                <c:pt idx="4195">
                  <c:v>232.84875475318901</c:v>
                </c:pt>
                <c:pt idx="4196">
                  <c:v>232.90426101177101</c:v>
                </c:pt>
                <c:pt idx="4197">
                  <c:v>232.95976727035401</c:v>
                </c:pt>
                <c:pt idx="4198">
                  <c:v>233.01527352893601</c:v>
                </c:pt>
                <c:pt idx="4199">
                  <c:v>233.070779787519</c:v>
                </c:pt>
                <c:pt idx="4200">
                  <c:v>233.126286046101</c:v>
                </c:pt>
                <c:pt idx="4201">
                  <c:v>233.181792304683</c:v>
                </c:pt>
                <c:pt idx="4202">
                  <c:v>233.23729856326599</c:v>
                </c:pt>
                <c:pt idx="4203">
                  <c:v>233.29280482184799</c:v>
                </c:pt>
                <c:pt idx="4204">
                  <c:v>233.34831108043099</c:v>
                </c:pt>
                <c:pt idx="4205">
                  <c:v>233.40381733901299</c:v>
                </c:pt>
                <c:pt idx="4206">
                  <c:v>233.45932359759499</c:v>
                </c:pt>
                <c:pt idx="4207">
                  <c:v>233.51482985617801</c:v>
                </c:pt>
                <c:pt idx="4208">
                  <c:v>233.57033611476001</c:v>
                </c:pt>
                <c:pt idx="4209">
                  <c:v>233.625842373343</c:v>
                </c:pt>
                <c:pt idx="4210">
                  <c:v>233.681348631925</c:v>
                </c:pt>
                <c:pt idx="4211">
                  <c:v>233.736854890507</c:v>
                </c:pt>
                <c:pt idx="4212">
                  <c:v>233.79236114909</c:v>
                </c:pt>
                <c:pt idx="4213">
                  <c:v>233.847867407672</c:v>
                </c:pt>
                <c:pt idx="4214">
                  <c:v>233.90337366625499</c:v>
                </c:pt>
                <c:pt idx="4215">
                  <c:v>233.95887992483699</c:v>
                </c:pt>
                <c:pt idx="4216">
                  <c:v>234.01438618341899</c:v>
                </c:pt>
                <c:pt idx="4217">
                  <c:v>234.06989244200199</c:v>
                </c:pt>
                <c:pt idx="4218">
                  <c:v>234.12539870058399</c:v>
                </c:pt>
                <c:pt idx="4219">
                  <c:v>234.18090495916701</c:v>
                </c:pt>
                <c:pt idx="4220">
                  <c:v>234.23641121774901</c:v>
                </c:pt>
                <c:pt idx="4221">
                  <c:v>234.29191747633101</c:v>
                </c:pt>
                <c:pt idx="4222">
                  <c:v>234.347423734914</c:v>
                </c:pt>
                <c:pt idx="4223">
                  <c:v>234.402929993496</c:v>
                </c:pt>
                <c:pt idx="4224">
                  <c:v>234.458436252079</c:v>
                </c:pt>
                <c:pt idx="4225">
                  <c:v>234.513942510661</c:v>
                </c:pt>
                <c:pt idx="4226">
                  <c:v>234.56944876924399</c:v>
                </c:pt>
                <c:pt idx="4227">
                  <c:v>234.62495502782599</c:v>
                </c:pt>
                <c:pt idx="4228">
                  <c:v>234.68046128640799</c:v>
                </c:pt>
                <c:pt idx="4229">
                  <c:v>234.73596754499101</c:v>
                </c:pt>
                <c:pt idx="4230">
                  <c:v>234.79147380357301</c:v>
                </c:pt>
                <c:pt idx="4231">
                  <c:v>234.84698006215601</c:v>
                </c:pt>
                <c:pt idx="4232">
                  <c:v>234.90248632073801</c:v>
                </c:pt>
                <c:pt idx="4233">
                  <c:v>234.95799257932001</c:v>
                </c:pt>
                <c:pt idx="4234">
                  <c:v>235.013498837903</c:v>
                </c:pt>
                <c:pt idx="4235">
                  <c:v>235.069005096485</c:v>
                </c:pt>
                <c:pt idx="4236">
                  <c:v>235.12451135506799</c:v>
                </c:pt>
                <c:pt idx="4237">
                  <c:v>235.18001761364999</c:v>
                </c:pt>
                <c:pt idx="4238">
                  <c:v>235.23552387223199</c:v>
                </c:pt>
                <c:pt idx="4239">
                  <c:v>235.29103013081499</c:v>
                </c:pt>
                <c:pt idx="4240">
                  <c:v>235.34653638939699</c:v>
                </c:pt>
                <c:pt idx="4241">
                  <c:v>235.40204264798001</c:v>
                </c:pt>
                <c:pt idx="4242">
                  <c:v>235.45754890656201</c:v>
                </c:pt>
                <c:pt idx="4243">
                  <c:v>235.51305516514401</c:v>
                </c:pt>
                <c:pt idx="4244">
                  <c:v>235.568561423727</c:v>
                </c:pt>
                <c:pt idx="4245">
                  <c:v>235.624067682309</c:v>
                </c:pt>
                <c:pt idx="4246">
                  <c:v>235.679573940892</c:v>
                </c:pt>
                <c:pt idx="4247">
                  <c:v>235.735080199474</c:v>
                </c:pt>
                <c:pt idx="4248">
                  <c:v>235.790586458056</c:v>
                </c:pt>
                <c:pt idx="4249">
                  <c:v>235.84609271663899</c:v>
                </c:pt>
                <c:pt idx="4250">
                  <c:v>235.90159897522099</c:v>
                </c:pt>
                <c:pt idx="4251">
                  <c:v>235.95710523380399</c:v>
                </c:pt>
                <c:pt idx="4252">
                  <c:v>236.01261149238599</c:v>
                </c:pt>
                <c:pt idx="4253">
                  <c:v>236.06811775096801</c:v>
                </c:pt>
                <c:pt idx="4254">
                  <c:v>236.12362400955101</c:v>
                </c:pt>
                <c:pt idx="4255">
                  <c:v>236.17913026813301</c:v>
                </c:pt>
                <c:pt idx="4256">
                  <c:v>236.234636526716</c:v>
                </c:pt>
                <c:pt idx="4257">
                  <c:v>236.290142785298</c:v>
                </c:pt>
                <c:pt idx="4258">
                  <c:v>236.34564904388</c:v>
                </c:pt>
                <c:pt idx="4259">
                  <c:v>236.401155302463</c:v>
                </c:pt>
                <c:pt idx="4260">
                  <c:v>236.456661561045</c:v>
                </c:pt>
                <c:pt idx="4261">
                  <c:v>236.51216781962799</c:v>
                </c:pt>
                <c:pt idx="4262">
                  <c:v>236.56767407820999</c:v>
                </c:pt>
                <c:pt idx="4263">
                  <c:v>236.62318033679301</c:v>
                </c:pt>
                <c:pt idx="4264">
                  <c:v>236.67868659537501</c:v>
                </c:pt>
                <c:pt idx="4265">
                  <c:v>236.73419285395701</c:v>
                </c:pt>
                <c:pt idx="4266">
                  <c:v>236.78969911254001</c:v>
                </c:pt>
                <c:pt idx="4267">
                  <c:v>236.84520537112201</c:v>
                </c:pt>
                <c:pt idx="4268">
                  <c:v>236.900711629705</c:v>
                </c:pt>
                <c:pt idx="4269">
                  <c:v>236.956217888287</c:v>
                </c:pt>
                <c:pt idx="4270">
                  <c:v>237.011724146869</c:v>
                </c:pt>
                <c:pt idx="4271">
                  <c:v>237.06723040545199</c:v>
                </c:pt>
                <c:pt idx="4272">
                  <c:v>237.12273666403399</c:v>
                </c:pt>
                <c:pt idx="4273">
                  <c:v>237.17824292261699</c:v>
                </c:pt>
                <c:pt idx="4274">
                  <c:v>237.23374918119899</c:v>
                </c:pt>
                <c:pt idx="4275">
                  <c:v>237.28925543978099</c:v>
                </c:pt>
                <c:pt idx="4276">
                  <c:v>237.34476169836401</c:v>
                </c:pt>
                <c:pt idx="4277">
                  <c:v>237.40026795694601</c:v>
                </c:pt>
                <c:pt idx="4278">
                  <c:v>237.455774215529</c:v>
                </c:pt>
                <c:pt idx="4279">
                  <c:v>237.511280474111</c:v>
                </c:pt>
                <c:pt idx="4280">
                  <c:v>237.566786732693</c:v>
                </c:pt>
                <c:pt idx="4281">
                  <c:v>237.622292991276</c:v>
                </c:pt>
                <c:pt idx="4282">
                  <c:v>237.677799249858</c:v>
                </c:pt>
                <c:pt idx="4283">
                  <c:v>237.73330550844099</c:v>
                </c:pt>
                <c:pt idx="4284">
                  <c:v>237.78881176702299</c:v>
                </c:pt>
                <c:pt idx="4285">
                  <c:v>237.84431802560499</c:v>
                </c:pt>
                <c:pt idx="4286">
                  <c:v>237.89982428418801</c:v>
                </c:pt>
                <c:pt idx="4287">
                  <c:v>237.95533054277001</c:v>
                </c:pt>
                <c:pt idx="4288">
                  <c:v>238.01083680135301</c:v>
                </c:pt>
                <c:pt idx="4289">
                  <c:v>238.06634305993501</c:v>
                </c:pt>
                <c:pt idx="4290">
                  <c:v>238.12184931851701</c:v>
                </c:pt>
                <c:pt idx="4291">
                  <c:v>238.1773555771</c:v>
                </c:pt>
                <c:pt idx="4292">
                  <c:v>238.232861835682</c:v>
                </c:pt>
                <c:pt idx="4293">
                  <c:v>238.288368094265</c:v>
                </c:pt>
                <c:pt idx="4294">
                  <c:v>238.343874352847</c:v>
                </c:pt>
                <c:pt idx="4295">
                  <c:v>238.399380611429</c:v>
                </c:pt>
                <c:pt idx="4296">
                  <c:v>238.45488687001199</c:v>
                </c:pt>
                <c:pt idx="4297">
                  <c:v>238.51039312859399</c:v>
                </c:pt>
                <c:pt idx="4298">
                  <c:v>238.56589938717701</c:v>
                </c:pt>
                <c:pt idx="4299">
                  <c:v>238.62140564575901</c:v>
                </c:pt>
                <c:pt idx="4300">
                  <c:v>238.67691190434101</c:v>
                </c:pt>
                <c:pt idx="4301">
                  <c:v>238.73241816292401</c:v>
                </c:pt>
                <c:pt idx="4302">
                  <c:v>238.78792442150601</c:v>
                </c:pt>
                <c:pt idx="4303">
                  <c:v>238.843430680089</c:v>
                </c:pt>
                <c:pt idx="4304">
                  <c:v>238.898936938671</c:v>
                </c:pt>
                <c:pt idx="4305">
                  <c:v>238.95444319725399</c:v>
                </c:pt>
                <c:pt idx="4306">
                  <c:v>239.00994945583599</c:v>
                </c:pt>
                <c:pt idx="4307">
                  <c:v>239.06545571441799</c:v>
                </c:pt>
                <c:pt idx="4308">
                  <c:v>239.12096197300099</c:v>
                </c:pt>
                <c:pt idx="4309">
                  <c:v>239.17646823158299</c:v>
                </c:pt>
                <c:pt idx="4310">
                  <c:v>239.23197449016601</c:v>
                </c:pt>
                <c:pt idx="4311">
                  <c:v>239.28748074874801</c:v>
                </c:pt>
                <c:pt idx="4312">
                  <c:v>239.34298700733001</c:v>
                </c:pt>
                <c:pt idx="4313">
                  <c:v>239.398493265913</c:v>
                </c:pt>
                <c:pt idx="4314">
                  <c:v>239.453999524495</c:v>
                </c:pt>
                <c:pt idx="4315">
                  <c:v>239.509505783078</c:v>
                </c:pt>
                <c:pt idx="4316">
                  <c:v>239.56501204166</c:v>
                </c:pt>
                <c:pt idx="4317">
                  <c:v>239.620518300242</c:v>
                </c:pt>
                <c:pt idx="4318">
                  <c:v>239.67602455882499</c:v>
                </c:pt>
                <c:pt idx="4319">
                  <c:v>239.73153081740699</c:v>
                </c:pt>
                <c:pt idx="4320">
                  <c:v>239.78703707599001</c:v>
                </c:pt>
                <c:pt idx="4321">
                  <c:v>239.84254333457201</c:v>
                </c:pt>
                <c:pt idx="4322">
                  <c:v>239.89804959315401</c:v>
                </c:pt>
                <c:pt idx="4323">
                  <c:v>239.95355585173701</c:v>
                </c:pt>
                <c:pt idx="4324">
                  <c:v>240.00906211031901</c:v>
                </c:pt>
                <c:pt idx="4325">
                  <c:v>240.064568368902</c:v>
                </c:pt>
                <c:pt idx="4326">
                  <c:v>240.120074627484</c:v>
                </c:pt>
                <c:pt idx="4327">
                  <c:v>240.175580886066</c:v>
                </c:pt>
                <c:pt idx="4328">
                  <c:v>240.231087144649</c:v>
                </c:pt>
                <c:pt idx="4329">
                  <c:v>240.286593403231</c:v>
                </c:pt>
                <c:pt idx="4330">
                  <c:v>240.34209966181399</c:v>
                </c:pt>
                <c:pt idx="4331">
                  <c:v>240.39760592039599</c:v>
                </c:pt>
                <c:pt idx="4332">
                  <c:v>240.45311217897799</c:v>
                </c:pt>
                <c:pt idx="4333">
                  <c:v>240.50861843756101</c:v>
                </c:pt>
                <c:pt idx="4334">
                  <c:v>240.56412469614301</c:v>
                </c:pt>
                <c:pt idx="4335">
                  <c:v>240.61963095472601</c:v>
                </c:pt>
                <c:pt idx="4336">
                  <c:v>240.67513721330801</c:v>
                </c:pt>
                <c:pt idx="4337">
                  <c:v>240.73064347189001</c:v>
                </c:pt>
                <c:pt idx="4338">
                  <c:v>240.786149730473</c:v>
                </c:pt>
                <c:pt idx="4339">
                  <c:v>240.841655989055</c:v>
                </c:pt>
                <c:pt idx="4340">
                  <c:v>240.89716224763799</c:v>
                </c:pt>
                <c:pt idx="4341">
                  <c:v>240.95266850621999</c:v>
                </c:pt>
                <c:pt idx="4342">
                  <c:v>241.00817476480199</c:v>
                </c:pt>
                <c:pt idx="4343">
                  <c:v>241.06368102338499</c:v>
                </c:pt>
                <c:pt idx="4344">
                  <c:v>241.11918728196699</c:v>
                </c:pt>
                <c:pt idx="4345">
                  <c:v>241.17469354055001</c:v>
                </c:pt>
                <c:pt idx="4346">
                  <c:v>241.23019979913201</c:v>
                </c:pt>
                <c:pt idx="4347">
                  <c:v>241.285706057715</c:v>
                </c:pt>
                <c:pt idx="4348">
                  <c:v>241.341212316297</c:v>
                </c:pt>
                <c:pt idx="4349">
                  <c:v>241.396718574879</c:v>
                </c:pt>
                <c:pt idx="4350">
                  <c:v>241.452224833462</c:v>
                </c:pt>
                <c:pt idx="4351">
                  <c:v>241.507731092044</c:v>
                </c:pt>
                <c:pt idx="4352">
                  <c:v>241.56323735062699</c:v>
                </c:pt>
                <c:pt idx="4353">
                  <c:v>241.61874360920899</c:v>
                </c:pt>
                <c:pt idx="4354">
                  <c:v>241.67424986779099</c:v>
                </c:pt>
                <c:pt idx="4355">
                  <c:v>241.72975612637401</c:v>
                </c:pt>
                <c:pt idx="4356">
                  <c:v>241.78526238495601</c:v>
                </c:pt>
                <c:pt idx="4357">
                  <c:v>241.84076864353901</c:v>
                </c:pt>
                <c:pt idx="4358">
                  <c:v>241.89627490212101</c:v>
                </c:pt>
                <c:pt idx="4359">
                  <c:v>241.95178116070301</c:v>
                </c:pt>
                <c:pt idx="4360">
                  <c:v>242.007287419286</c:v>
                </c:pt>
                <c:pt idx="4361">
                  <c:v>242.062793677868</c:v>
                </c:pt>
                <c:pt idx="4362">
                  <c:v>242.118299936451</c:v>
                </c:pt>
                <c:pt idx="4363">
                  <c:v>242.17380619503299</c:v>
                </c:pt>
                <c:pt idx="4364">
                  <c:v>242.22931245361499</c:v>
                </c:pt>
                <c:pt idx="4365">
                  <c:v>242.28481871219799</c:v>
                </c:pt>
                <c:pt idx="4366">
                  <c:v>242.34032497077999</c:v>
                </c:pt>
                <c:pt idx="4367">
                  <c:v>242.39583122936301</c:v>
                </c:pt>
                <c:pt idx="4368">
                  <c:v>242.45133748794501</c:v>
                </c:pt>
                <c:pt idx="4369">
                  <c:v>242.50684374652701</c:v>
                </c:pt>
                <c:pt idx="4370">
                  <c:v>242.56235000511001</c:v>
                </c:pt>
                <c:pt idx="4371">
                  <c:v>242.617856263692</c:v>
                </c:pt>
                <c:pt idx="4372">
                  <c:v>242.673362522275</c:v>
                </c:pt>
                <c:pt idx="4373">
                  <c:v>242.728868780857</c:v>
                </c:pt>
                <c:pt idx="4374">
                  <c:v>242.784375039439</c:v>
                </c:pt>
                <c:pt idx="4375">
                  <c:v>242.83988129802199</c:v>
                </c:pt>
                <c:pt idx="4376">
                  <c:v>242.89538755660399</c:v>
                </c:pt>
                <c:pt idx="4377">
                  <c:v>242.95089381518699</c:v>
                </c:pt>
                <c:pt idx="4378">
                  <c:v>243.00640007376899</c:v>
                </c:pt>
                <c:pt idx="4379">
                  <c:v>243.06190633235099</c:v>
                </c:pt>
                <c:pt idx="4380">
                  <c:v>243.11741259093401</c:v>
                </c:pt>
                <c:pt idx="4381">
                  <c:v>243.17291884951601</c:v>
                </c:pt>
                <c:pt idx="4382">
                  <c:v>243.228425108099</c:v>
                </c:pt>
                <c:pt idx="4383">
                  <c:v>243.283931366681</c:v>
                </c:pt>
                <c:pt idx="4384">
                  <c:v>243.339437625263</c:v>
                </c:pt>
                <c:pt idx="4385">
                  <c:v>243.394943883846</c:v>
                </c:pt>
                <c:pt idx="4386">
                  <c:v>243.450450142428</c:v>
                </c:pt>
                <c:pt idx="4387">
                  <c:v>243.50595640101099</c:v>
                </c:pt>
                <c:pt idx="4388">
                  <c:v>243.56146265959299</c:v>
                </c:pt>
                <c:pt idx="4389">
                  <c:v>243.61696891817601</c:v>
                </c:pt>
                <c:pt idx="4390">
                  <c:v>243.67247517675801</c:v>
                </c:pt>
                <c:pt idx="4391">
                  <c:v>243.72798143534001</c:v>
                </c:pt>
                <c:pt idx="4392">
                  <c:v>243.78348769392301</c:v>
                </c:pt>
                <c:pt idx="4393">
                  <c:v>243.83899395250501</c:v>
                </c:pt>
                <c:pt idx="4394">
                  <c:v>243.894500211088</c:v>
                </c:pt>
                <c:pt idx="4395">
                  <c:v>243.95000646967</c:v>
                </c:pt>
                <c:pt idx="4396">
                  <c:v>244.005512728252</c:v>
                </c:pt>
                <c:pt idx="4397">
                  <c:v>244.06101898683499</c:v>
                </c:pt>
                <c:pt idx="4398">
                  <c:v>244.11652524541699</c:v>
                </c:pt>
                <c:pt idx="4399">
                  <c:v>244.17203150399999</c:v>
                </c:pt>
                <c:pt idx="4400">
                  <c:v>244.22753776258199</c:v>
                </c:pt>
                <c:pt idx="4401">
                  <c:v>244.28304402116399</c:v>
                </c:pt>
                <c:pt idx="4402">
                  <c:v>244.33855027974701</c:v>
                </c:pt>
                <c:pt idx="4403">
                  <c:v>244.39405653832901</c:v>
                </c:pt>
                <c:pt idx="4404">
                  <c:v>244.44956279691201</c:v>
                </c:pt>
                <c:pt idx="4405">
                  <c:v>244.505069055494</c:v>
                </c:pt>
                <c:pt idx="4406">
                  <c:v>244.560575314076</c:v>
                </c:pt>
                <c:pt idx="4407">
                  <c:v>244.616081572659</c:v>
                </c:pt>
                <c:pt idx="4408">
                  <c:v>244.671587831241</c:v>
                </c:pt>
                <c:pt idx="4409">
                  <c:v>244.72709408982399</c:v>
                </c:pt>
                <c:pt idx="4410">
                  <c:v>244.78260034840599</c:v>
                </c:pt>
                <c:pt idx="4411">
                  <c:v>244.83810660698799</c:v>
                </c:pt>
                <c:pt idx="4412">
                  <c:v>244.89361286557099</c:v>
                </c:pt>
                <c:pt idx="4413">
                  <c:v>244.94911912415299</c:v>
                </c:pt>
                <c:pt idx="4414">
                  <c:v>245.00462538273601</c:v>
                </c:pt>
                <c:pt idx="4415">
                  <c:v>245.06013164131801</c:v>
                </c:pt>
                <c:pt idx="4416">
                  <c:v>245.11563789990001</c:v>
                </c:pt>
                <c:pt idx="4417">
                  <c:v>245.171144158483</c:v>
                </c:pt>
                <c:pt idx="4418">
                  <c:v>245.226650417065</c:v>
                </c:pt>
                <c:pt idx="4419">
                  <c:v>245.282156675648</c:v>
                </c:pt>
                <c:pt idx="4420">
                  <c:v>245.33766293423</c:v>
                </c:pt>
                <c:pt idx="4421">
                  <c:v>245.393169192812</c:v>
                </c:pt>
                <c:pt idx="4422">
                  <c:v>245.44867545139499</c:v>
                </c:pt>
                <c:pt idx="4423">
                  <c:v>245.50418170997699</c:v>
                </c:pt>
                <c:pt idx="4424">
                  <c:v>245.55968796856001</c:v>
                </c:pt>
                <c:pt idx="4425">
                  <c:v>245.61519422714201</c:v>
                </c:pt>
                <c:pt idx="4426">
                  <c:v>245.67070048572401</c:v>
                </c:pt>
                <c:pt idx="4427">
                  <c:v>245.72620674430701</c:v>
                </c:pt>
                <c:pt idx="4428">
                  <c:v>245.78171300288901</c:v>
                </c:pt>
                <c:pt idx="4429">
                  <c:v>245.837219261472</c:v>
                </c:pt>
                <c:pt idx="4430">
                  <c:v>245.892725520054</c:v>
                </c:pt>
                <c:pt idx="4431">
                  <c:v>245.94823177863699</c:v>
                </c:pt>
                <c:pt idx="4432">
                  <c:v>246.00373803721899</c:v>
                </c:pt>
                <c:pt idx="4433">
                  <c:v>246.05924429580099</c:v>
                </c:pt>
                <c:pt idx="4434">
                  <c:v>246.11475055438399</c:v>
                </c:pt>
                <c:pt idx="4435">
                  <c:v>246.17025681296599</c:v>
                </c:pt>
                <c:pt idx="4436">
                  <c:v>246.22576307154901</c:v>
                </c:pt>
                <c:pt idx="4437">
                  <c:v>246.28126933013101</c:v>
                </c:pt>
                <c:pt idx="4438">
                  <c:v>246.33677558871301</c:v>
                </c:pt>
                <c:pt idx="4439">
                  <c:v>246.392281847296</c:v>
                </c:pt>
                <c:pt idx="4440">
                  <c:v>246.447788105878</c:v>
                </c:pt>
                <c:pt idx="4441">
                  <c:v>246.503294364461</c:v>
                </c:pt>
                <c:pt idx="4442">
                  <c:v>246.558800623043</c:v>
                </c:pt>
                <c:pt idx="4443">
                  <c:v>246.614306881625</c:v>
                </c:pt>
                <c:pt idx="4444">
                  <c:v>246.66981314020799</c:v>
                </c:pt>
                <c:pt idx="4445">
                  <c:v>246.72531939878999</c:v>
                </c:pt>
                <c:pt idx="4446">
                  <c:v>246.78082565737299</c:v>
                </c:pt>
                <c:pt idx="4447">
                  <c:v>246.83633191595499</c:v>
                </c:pt>
                <c:pt idx="4448">
                  <c:v>246.89183817453701</c:v>
                </c:pt>
                <c:pt idx="4449">
                  <c:v>246.94734443312001</c:v>
                </c:pt>
                <c:pt idx="4450">
                  <c:v>247.00285069170201</c:v>
                </c:pt>
                <c:pt idx="4451">
                  <c:v>247.058356950285</c:v>
                </c:pt>
                <c:pt idx="4452">
                  <c:v>247.113863208867</c:v>
                </c:pt>
                <c:pt idx="4453">
                  <c:v>247.169369467449</c:v>
                </c:pt>
                <c:pt idx="4454">
                  <c:v>247.224875726032</c:v>
                </c:pt>
                <c:pt idx="4455">
                  <c:v>247.280381984614</c:v>
                </c:pt>
                <c:pt idx="4456">
                  <c:v>247.33588824319699</c:v>
                </c:pt>
                <c:pt idx="4457">
                  <c:v>247.39139450177899</c:v>
                </c:pt>
                <c:pt idx="4458">
                  <c:v>247.44690076036099</c:v>
                </c:pt>
                <c:pt idx="4459">
                  <c:v>247.50240701894401</c:v>
                </c:pt>
                <c:pt idx="4460">
                  <c:v>247.55791327752601</c:v>
                </c:pt>
                <c:pt idx="4461">
                  <c:v>247.61341953610901</c:v>
                </c:pt>
                <c:pt idx="4462">
                  <c:v>247.66892579469101</c:v>
                </c:pt>
                <c:pt idx="4463">
                  <c:v>247.72443205327301</c:v>
                </c:pt>
                <c:pt idx="4464">
                  <c:v>247.779938311856</c:v>
                </c:pt>
                <c:pt idx="4465">
                  <c:v>247.835444570438</c:v>
                </c:pt>
                <c:pt idx="4466">
                  <c:v>247.89095082902099</c:v>
                </c:pt>
                <c:pt idx="4467">
                  <c:v>247.94645708760299</c:v>
                </c:pt>
                <c:pt idx="4468">
                  <c:v>248.00196334618599</c:v>
                </c:pt>
                <c:pt idx="4469">
                  <c:v>248.05746960476799</c:v>
                </c:pt>
                <c:pt idx="4470">
                  <c:v>248.11297586334999</c:v>
                </c:pt>
                <c:pt idx="4471">
                  <c:v>248.16848212193301</c:v>
                </c:pt>
                <c:pt idx="4472">
                  <c:v>248.22398838051501</c:v>
                </c:pt>
                <c:pt idx="4473">
                  <c:v>248.279494639098</c:v>
                </c:pt>
                <c:pt idx="4474">
                  <c:v>248.33500089768</c:v>
                </c:pt>
                <c:pt idx="4475">
                  <c:v>248.390507156262</c:v>
                </c:pt>
                <c:pt idx="4476">
                  <c:v>248.446013414845</c:v>
                </c:pt>
                <c:pt idx="4477">
                  <c:v>248.501519673427</c:v>
                </c:pt>
                <c:pt idx="4478">
                  <c:v>248.55702593200999</c:v>
                </c:pt>
                <c:pt idx="4479">
                  <c:v>248.61253219059199</c:v>
                </c:pt>
                <c:pt idx="4480">
                  <c:v>248.66803844917399</c:v>
                </c:pt>
                <c:pt idx="4481">
                  <c:v>248.72354470775699</c:v>
                </c:pt>
                <c:pt idx="4482">
                  <c:v>248.77905096633901</c:v>
                </c:pt>
                <c:pt idx="4483">
                  <c:v>248.83455722492201</c:v>
                </c:pt>
                <c:pt idx="4484">
                  <c:v>248.89006348350401</c:v>
                </c:pt>
                <c:pt idx="4485">
                  <c:v>248.94556974208601</c:v>
                </c:pt>
                <c:pt idx="4486">
                  <c:v>249.001076000669</c:v>
                </c:pt>
                <c:pt idx="4487">
                  <c:v>249.056582259251</c:v>
                </c:pt>
                <c:pt idx="4488">
                  <c:v>249.112088517834</c:v>
                </c:pt>
                <c:pt idx="4489">
                  <c:v>249.167594776416</c:v>
                </c:pt>
                <c:pt idx="4490">
                  <c:v>249.223101034998</c:v>
                </c:pt>
                <c:pt idx="4491">
                  <c:v>249.27860729358099</c:v>
                </c:pt>
                <c:pt idx="4492">
                  <c:v>249.33411355216299</c:v>
                </c:pt>
                <c:pt idx="4493">
                  <c:v>249.38961981074601</c:v>
                </c:pt>
                <c:pt idx="4494">
                  <c:v>249.44512606932801</c:v>
                </c:pt>
                <c:pt idx="4495">
                  <c:v>249.50063232791001</c:v>
                </c:pt>
                <c:pt idx="4496">
                  <c:v>249.55613858649301</c:v>
                </c:pt>
                <c:pt idx="4497">
                  <c:v>249.61164484507501</c:v>
                </c:pt>
                <c:pt idx="4498">
                  <c:v>249.667151103658</c:v>
                </c:pt>
                <c:pt idx="4499">
                  <c:v>249.72265736224</c:v>
                </c:pt>
                <c:pt idx="4500">
                  <c:v>249.778163620822</c:v>
                </c:pt>
                <c:pt idx="4501">
                  <c:v>249.83366987940499</c:v>
                </c:pt>
                <c:pt idx="4502">
                  <c:v>249.88917613798699</c:v>
                </c:pt>
                <c:pt idx="4503">
                  <c:v>249.94468239656999</c:v>
                </c:pt>
                <c:pt idx="4504">
                  <c:v>250.00018865515199</c:v>
                </c:pt>
                <c:pt idx="4505">
                  <c:v>250.05569491373399</c:v>
                </c:pt>
                <c:pt idx="4506">
                  <c:v>250.11120117231701</c:v>
                </c:pt>
                <c:pt idx="4507">
                  <c:v>250.16670743089901</c:v>
                </c:pt>
                <c:pt idx="4508">
                  <c:v>250.222213689482</c:v>
                </c:pt>
                <c:pt idx="4509">
                  <c:v>250.277719948064</c:v>
                </c:pt>
                <c:pt idx="4510">
                  <c:v>250.333226206647</c:v>
                </c:pt>
                <c:pt idx="4511">
                  <c:v>250.388732465229</c:v>
                </c:pt>
                <c:pt idx="4512">
                  <c:v>250.444238723811</c:v>
                </c:pt>
                <c:pt idx="4513">
                  <c:v>250.49974498239399</c:v>
                </c:pt>
                <c:pt idx="4514">
                  <c:v>250.55525124097599</c:v>
                </c:pt>
                <c:pt idx="4515">
                  <c:v>250.61075749955901</c:v>
                </c:pt>
                <c:pt idx="4516">
                  <c:v>250.66626375814101</c:v>
                </c:pt>
                <c:pt idx="4517">
                  <c:v>250.72177001672301</c:v>
                </c:pt>
                <c:pt idx="4518">
                  <c:v>250.77727627530601</c:v>
                </c:pt>
                <c:pt idx="4519">
                  <c:v>250.83278253388801</c:v>
                </c:pt>
                <c:pt idx="4520">
                  <c:v>250.888288792471</c:v>
                </c:pt>
                <c:pt idx="4521">
                  <c:v>250.943795051053</c:v>
                </c:pt>
                <c:pt idx="4522">
                  <c:v>250.999301309635</c:v>
                </c:pt>
                <c:pt idx="4523">
                  <c:v>251.054807568218</c:v>
                </c:pt>
                <c:pt idx="4524">
                  <c:v>251.1103138268</c:v>
                </c:pt>
                <c:pt idx="4525">
                  <c:v>251.16582008538299</c:v>
                </c:pt>
                <c:pt idx="4526">
                  <c:v>251.22132634396499</c:v>
                </c:pt>
                <c:pt idx="4527">
                  <c:v>251.27683260254699</c:v>
                </c:pt>
                <c:pt idx="4528">
                  <c:v>251.33233886113001</c:v>
                </c:pt>
                <c:pt idx="4529">
                  <c:v>251.38784511971201</c:v>
                </c:pt>
                <c:pt idx="4530">
                  <c:v>251.44335137829501</c:v>
                </c:pt>
                <c:pt idx="4531">
                  <c:v>251.49885763687701</c:v>
                </c:pt>
                <c:pt idx="4532">
                  <c:v>251.55436389545901</c:v>
                </c:pt>
                <c:pt idx="4533">
                  <c:v>251.609870154042</c:v>
                </c:pt>
                <c:pt idx="4534">
                  <c:v>251.665376412624</c:v>
                </c:pt>
                <c:pt idx="4535">
                  <c:v>251.72088267120699</c:v>
                </c:pt>
                <c:pt idx="4536">
                  <c:v>251.77638892978899</c:v>
                </c:pt>
                <c:pt idx="4537">
                  <c:v>251.83189518837099</c:v>
                </c:pt>
                <c:pt idx="4538">
                  <c:v>251.88740144695399</c:v>
                </c:pt>
                <c:pt idx="4539">
                  <c:v>251.94290770553599</c:v>
                </c:pt>
                <c:pt idx="4540">
                  <c:v>251.99841396411901</c:v>
                </c:pt>
                <c:pt idx="4541">
                  <c:v>252.05392022270101</c:v>
                </c:pt>
                <c:pt idx="4542">
                  <c:v>252.10942648128301</c:v>
                </c:pt>
                <c:pt idx="4543">
                  <c:v>252.164932739866</c:v>
                </c:pt>
                <c:pt idx="4544">
                  <c:v>252.220438998448</c:v>
                </c:pt>
                <c:pt idx="4545">
                  <c:v>252.275945257031</c:v>
                </c:pt>
                <c:pt idx="4546">
                  <c:v>252.331451515613</c:v>
                </c:pt>
                <c:pt idx="4547">
                  <c:v>252.38695777419599</c:v>
                </c:pt>
                <c:pt idx="4548">
                  <c:v>252.44246403277799</c:v>
                </c:pt>
                <c:pt idx="4549">
                  <c:v>252.49797029135999</c:v>
                </c:pt>
                <c:pt idx="4550">
                  <c:v>252.55347654994301</c:v>
                </c:pt>
                <c:pt idx="4551">
                  <c:v>252.60898280852501</c:v>
                </c:pt>
                <c:pt idx="4552">
                  <c:v>252.66448906710801</c:v>
                </c:pt>
                <c:pt idx="4553">
                  <c:v>252.71999532569001</c:v>
                </c:pt>
                <c:pt idx="4554">
                  <c:v>252.77550158427201</c:v>
                </c:pt>
                <c:pt idx="4555">
                  <c:v>252.831007842855</c:v>
                </c:pt>
                <c:pt idx="4556">
                  <c:v>252.886514101437</c:v>
                </c:pt>
                <c:pt idx="4557">
                  <c:v>252.94202036002</c:v>
                </c:pt>
                <c:pt idx="4558">
                  <c:v>252.997526618602</c:v>
                </c:pt>
                <c:pt idx="4559">
                  <c:v>253.05303287718399</c:v>
                </c:pt>
                <c:pt idx="4560">
                  <c:v>253.10853913576699</c:v>
                </c:pt>
                <c:pt idx="4561">
                  <c:v>253.16404539434899</c:v>
                </c:pt>
                <c:pt idx="4562">
                  <c:v>253.21955165293201</c:v>
                </c:pt>
                <c:pt idx="4563">
                  <c:v>253.27505791151401</c:v>
                </c:pt>
                <c:pt idx="4564">
                  <c:v>253.33056417009601</c:v>
                </c:pt>
                <c:pt idx="4565">
                  <c:v>253.38607042867901</c:v>
                </c:pt>
                <c:pt idx="4566">
                  <c:v>253.441576687261</c:v>
                </c:pt>
                <c:pt idx="4567">
                  <c:v>253.497082945844</c:v>
                </c:pt>
                <c:pt idx="4568">
                  <c:v>253.552589204426</c:v>
                </c:pt>
                <c:pt idx="4569">
                  <c:v>253.608095463008</c:v>
                </c:pt>
                <c:pt idx="4570">
                  <c:v>253.66360172159099</c:v>
                </c:pt>
                <c:pt idx="4571">
                  <c:v>253.71910798017299</c:v>
                </c:pt>
                <c:pt idx="4572">
                  <c:v>253.77461423875599</c:v>
                </c:pt>
                <c:pt idx="4573">
                  <c:v>253.83012049733799</c:v>
                </c:pt>
                <c:pt idx="4574">
                  <c:v>253.88562675591999</c:v>
                </c:pt>
                <c:pt idx="4575">
                  <c:v>253.94113301450301</c:v>
                </c:pt>
                <c:pt idx="4576">
                  <c:v>253.99663927308501</c:v>
                </c:pt>
                <c:pt idx="4577">
                  <c:v>254.052145531668</c:v>
                </c:pt>
                <c:pt idx="4578">
                  <c:v>254.10765179025</c:v>
                </c:pt>
                <c:pt idx="4579">
                  <c:v>254.163158048832</c:v>
                </c:pt>
                <c:pt idx="4580">
                  <c:v>254.218664307415</c:v>
                </c:pt>
                <c:pt idx="4581">
                  <c:v>254.274170565997</c:v>
                </c:pt>
                <c:pt idx="4582">
                  <c:v>254.32967682457999</c:v>
                </c:pt>
                <c:pt idx="4583">
                  <c:v>254.38518308316199</c:v>
                </c:pt>
                <c:pt idx="4584">
                  <c:v>254.44068934174501</c:v>
                </c:pt>
                <c:pt idx="4585">
                  <c:v>254.49619560032701</c:v>
                </c:pt>
                <c:pt idx="4586">
                  <c:v>254.55170185890901</c:v>
                </c:pt>
                <c:pt idx="4587">
                  <c:v>254.60720811749201</c:v>
                </c:pt>
                <c:pt idx="4588">
                  <c:v>254.66271437607401</c:v>
                </c:pt>
                <c:pt idx="4589">
                  <c:v>254.718220634657</c:v>
                </c:pt>
                <c:pt idx="4590">
                  <c:v>254.773726893239</c:v>
                </c:pt>
                <c:pt idx="4591">
                  <c:v>254.829233151821</c:v>
                </c:pt>
                <c:pt idx="4592">
                  <c:v>254.88473941040399</c:v>
                </c:pt>
                <c:pt idx="4593">
                  <c:v>254.94024566898599</c:v>
                </c:pt>
                <c:pt idx="4594">
                  <c:v>254.99575192756899</c:v>
                </c:pt>
                <c:pt idx="4595">
                  <c:v>255.05125818615099</c:v>
                </c:pt>
                <c:pt idx="4596">
                  <c:v>255.10676444473299</c:v>
                </c:pt>
                <c:pt idx="4597">
                  <c:v>255.16227070331601</c:v>
                </c:pt>
                <c:pt idx="4598">
                  <c:v>255.21777696189801</c:v>
                </c:pt>
                <c:pt idx="4599">
                  <c:v>255.27328322048101</c:v>
                </c:pt>
                <c:pt idx="4600">
                  <c:v>255.328789479063</c:v>
                </c:pt>
                <c:pt idx="4601">
                  <c:v>255.384295737645</c:v>
                </c:pt>
                <c:pt idx="4602">
                  <c:v>255.439801996228</c:v>
                </c:pt>
                <c:pt idx="4603">
                  <c:v>255.49530825481</c:v>
                </c:pt>
                <c:pt idx="4604">
                  <c:v>255.55081451339299</c:v>
                </c:pt>
                <c:pt idx="4605">
                  <c:v>255.60632077197499</c:v>
                </c:pt>
                <c:pt idx="4606">
                  <c:v>255.66182703055699</c:v>
                </c:pt>
                <c:pt idx="4607">
                  <c:v>255.71733328913999</c:v>
                </c:pt>
                <c:pt idx="4608">
                  <c:v>255.77283954772199</c:v>
                </c:pt>
                <c:pt idx="4609">
                  <c:v>255.82834580630501</c:v>
                </c:pt>
                <c:pt idx="4610">
                  <c:v>255.88385206488701</c:v>
                </c:pt>
                <c:pt idx="4611">
                  <c:v>255.93935832346901</c:v>
                </c:pt>
                <c:pt idx="4612">
                  <c:v>255.994864582052</c:v>
                </c:pt>
                <c:pt idx="4613">
                  <c:v>256.050370840634</c:v>
                </c:pt>
                <c:pt idx="4614">
                  <c:v>256.10587709921703</c:v>
                </c:pt>
                <c:pt idx="4615">
                  <c:v>256.16138335779902</c:v>
                </c:pt>
                <c:pt idx="4616">
                  <c:v>256.21688961638102</c:v>
                </c:pt>
                <c:pt idx="4617">
                  <c:v>256.27239587496399</c:v>
                </c:pt>
                <c:pt idx="4618">
                  <c:v>256.32790213354599</c:v>
                </c:pt>
                <c:pt idx="4619">
                  <c:v>256.38340839212901</c:v>
                </c:pt>
                <c:pt idx="4620">
                  <c:v>256.43891465071101</c:v>
                </c:pt>
                <c:pt idx="4621">
                  <c:v>256.49442090929301</c:v>
                </c:pt>
                <c:pt idx="4622">
                  <c:v>256.54992716787598</c:v>
                </c:pt>
                <c:pt idx="4623">
                  <c:v>256.60543342645798</c:v>
                </c:pt>
                <c:pt idx="4624">
                  <c:v>256.660939685041</c:v>
                </c:pt>
                <c:pt idx="4625">
                  <c:v>256.716445943623</c:v>
                </c:pt>
                <c:pt idx="4626">
                  <c:v>256.77195220220602</c:v>
                </c:pt>
                <c:pt idx="4627">
                  <c:v>256.82745846078802</c:v>
                </c:pt>
                <c:pt idx="4628">
                  <c:v>256.88296471937002</c:v>
                </c:pt>
                <c:pt idx="4629">
                  <c:v>256.93847097795299</c:v>
                </c:pt>
                <c:pt idx="4630">
                  <c:v>256.99397723653499</c:v>
                </c:pt>
                <c:pt idx="4631">
                  <c:v>257.04948349511801</c:v>
                </c:pt>
                <c:pt idx="4632">
                  <c:v>257.10498975370001</c:v>
                </c:pt>
                <c:pt idx="4633">
                  <c:v>257.16049601228201</c:v>
                </c:pt>
                <c:pt idx="4634">
                  <c:v>257.21600227086498</c:v>
                </c:pt>
                <c:pt idx="4635">
                  <c:v>257.27150852944698</c:v>
                </c:pt>
                <c:pt idx="4636">
                  <c:v>257.32701478803</c:v>
                </c:pt>
                <c:pt idx="4637">
                  <c:v>257.382521046612</c:v>
                </c:pt>
                <c:pt idx="4638">
                  <c:v>257.438027305194</c:v>
                </c:pt>
                <c:pt idx="4639">
                  <c:v>257.49353356377702</c:v>
                </c:pt>
                <c:pt idx="4640">
                  <c:v>257.54903982235902</c:v>
                </c:pt>
                <c:pt idx="4641">
                  <c:v>257.60454608094199</c:v>
                </c:pt>
                <c:pt idx="4642">
                  <c:v>257.66005233952399</c:v>
                </c:pt>
                <c:pt idx="4643">
                  <c:v>257.71555859810599</c:v>
                </c:pt>
                <c:pt idx="4644">
                  <c:v>257.77106485668901</c:v>
                </c:pt>
                <c:pt idx="4645">
                  <c:v>257.82657111527101</c:v>
                </c:pt>
                <c:pt idx="4646">
                  <c:v>257.88207737385397</c:v>
                </c:pt>
                <c:pt idx="4647">
                  <c:v>257.93758363243597</c:v>
                </c:pt>
                <c:pt idx="4648">
                  <c:v>257.99308989101797</c:v>
                </c:pt>
                <c:pt idx="4649">
                  <c:v>258.048596149601</c:v>
                </c:pt>
                <c:pt idx="4650">
                  <c:v>258.104102408183</c:v>
                </c:pt>
                <c:pt idx="4651">
                  <c:v>258.15960866676602</c:v>
                </c:pt>
                <c:pt idx="4652">
                  <c:v>258.21511492534802</c:v>
                </c:pt>
                <c:pt idx="4653">
                  <c:v>258.27062118393002</c:v>
                </c:pt>
                <c:pt idx="4654">
                  <c:v>258.32612744251298</c:v>
                </c:pt>
                <c:pt idx="4655">
                  <c:v>258.38163370109498</c:v>
                </c:pt>
                <c:pt idx="4656">
                  <c:v>258.43713995967801</c:v>
                </c:pt>
                <c:pt idx="4657">
                  <c:v>258.49264621826001</c:v>
                </c:pt>
                <c:pt idx="4658">
                  <c:v>258.54815247684201</c:v>
                </c:pt>
                <c:pt idx="4659">
                  <c:v>258.60365873542497</c:v>
                </c:pt>
                <c:pt idx="4660">
                  <c:v>258.65916499400703</c:v>
                </c:pt>
                <c:pt idx="4661">
                  <c:v>258.71467125258999</c:v>
                </c:pt>
                <c:pt idx="4662">
                  <c:v>258.77017751117199</c:v>
                </c:pt>
                <c:pt idx="4663">
                  <c:v>258.82568376975502</c:v>
                </c:pt>
                <c:pt idx="4664">
                  <c:v>258.88119002833702</c:v>
                </c:pt>
                <c:pt idx="4665">
                  <c:v>258.93669628691902</c:v>
                </c:pt>
                <c:pt idx="4666">
                  <c:v>258.99220254550198</c:v>
                </c:pt>
                <c:pt idx="4667">
                  <c:v>259.04770880408398</c:v>
                </c:pt>
                <c:pt idx="4668">
                  <c:v>259.10321506266598</c:v>
                </c:pt>
                <c:pt idx="4669">
                  <c:v>259.158721321249</c:v>
                </c:pt>
                <c:pt idx="4670">
                  <c:v>259.214227579831</c:v>
                </c:pt>
                <c:pt idx="4671">
                  <c:v>259.26973383841403</c:v>
                </c:pt>
                <c:pt idx="4672">
                  <c:v>259.32524009699603</c:v>
                </c:pt>
                <c:pt idx="4673">
                  <c:v>259.38074635557899</c:v>
                </c:pt>
                <c:pt idx="4674">
                  <c:v>259.43625261416099</c:v>
                </c:pt>
                <c:pt idx="4675">
                  <c:v>259.49175887274299</c:v>
                </c:pt>
                <c:pt idx="4676">
                  <c:v>259.54726513132601</c:v>
                </c:pt>
                <c:pt idx="4677">
                  <c:v>259.60277138990801</c:v>
                </c:pt>
                <c:pt idx="4678">
                  <c:v>259.65827764849098</c:v>
                </c:pt>
                <c:pt idx="4679">
                  <c:v>259.71378390707298</c:v>
                </c:pt>
                <c:pt idx="4680">
                  <c:v>259.76929016565498</c:v>
                </c:pt>
                <c:pt idx="4681">
                  <c:v>259.824796424238</c:v>
                </c:pt>
                <c:pt idx="4682">
                  <c:v>259.88030268282</c:v>
                </c:pt>
                <c:pt idx="4683">
                  <c:v>259.93580894140302</c:v>
                </c:pt>
                <c:pt idx="4684">
                  <c:v>259.99131519998502</c:v>
                </c:pt>
                <c:pt idx="4685">
                  <c:v>260.04682145856702</c:v>
                </c:pt>
                <c:pt idx="4686">
                  <c:v>260.10232771714999</c:v>
                </c:pt>
                <c:pt idx="4687">
                  <c:v>260.15783397573199</c:v>
                </c:pt>
                <c:pt idx="4688">
                  <c:v>260.21334023431501</c:v>
                </c:pt>
                <c:pt idx="4689">
                  <c:v>260.26884649289701</c:v>
                </c:pt>
                <c:pt idx="4690">
                  <c:v>260.32435275147901</c:v>
                </c:pt>
                <c:pt idx="4691">
                  <c:v>260.37985901006198</c:v>
                </c:pt>
                <c:pt idx="4692">
                  <c:v>260.43536526864398</c:v>
                </c:pt>
                <c:pt idx="4693">
                  <c:v>260.490871527227</c:v>
                </c:pt>
                <c:pt idx="4694">
                  <c:v>260.546377785809</c:v>
                </c:pt>
                <c:pt idx="4695">
                  <c:v>260.601884044391</c:v>
                </c:pt>
                <c:pt idx="4696">
                  <c:v>260.65739030297402</c:v>
                </c:pt>
                <c:pt idx="4697">
                  <c:v>260.71289656155602</c:v>
                </c:pt>
                <c:pt idx="4698">
                  <c:v>260.76840282013899</c:v>
                </c:pt>
                <c:pt idx="4699">
                  <c:v>260.82390907872099</c:v>
                </c:pt>
                <c:pt idx="4700">
                  <c:v>260.87941533730401</c:v>
                </c:pt>
                <c:pt idx="4701">
                  <c:v>260.93492159588601</c:v>
                </c:pt>
                <c:pt idx="4702">
                  <c:v>260.99042785446801</c:v>
                </c:pt>
                <c:pt idx="4703">
                  <c:v>261.04593411305098</c:v>
                </c:pt>
                <c:pt idx="4704">
                  <c:v>261.10144037163298</c:v>
                </c:pt>
                <c:pt idx="4705">
                  <c:v>261.15694663021497</c:v>
                </c:pt>
                <c:pt idx="4706">
                  <c:v>261.212452888798</c:v>
                </c:pt>
                <c:pt idx="4707">
                  <c:v>261.26795914738</c:v>
                </c:pt>
                <c:pt idx="4708">
                  <c:v>261.32346540596302</c:v>
                </c:pt>
                <c:pt idx="4709">
                  <c:v>261.37897166454502</c:v>
                </c:pt>
                <c:pt idx="4710">
                  <c:v>261.43447792312799</c:v>
                </c:pt>
                <c:pt idx="4711">
                  <c:v>261.48998418170999</c:v>
                </c:pt>
                <c:pt idx="4712">
                  <c:v>261.54549044029199</c:v>
                </c:pt>
                <c:pt idx="4713">
                  <c:v>261.60099669887501</c:v>
                </c:pt>
                <c:pt idx="4714">
                  <c:v>261.65650295745701</c:v>
                </c:pt>
                <c:pt idx="4715">
                  <c:v>261.71200921603997</c:v>
                </c:pt>
                <c:pt idx="4716">
                  <c:v>261.76751547462197</c:v>
                </c:pt>
                <c:pt idx="4717">
                  <c:v>261.82302173320397</c:v>
                </c:pt>
                <c:pt idx="4718">
                  <c:v>261.878527991787</c:v>
                </c:pt>
                <c:pt idx="4719">
                  <c:v>261.934034250369</c:v>
                </c:pt>
                <c:pt idx="4720">
                  <c:v>261.98954050895202</c:v>
                </c:pt>
                <c:pt idx="4721">
                  <c:v>262.04504676753402</c:v>
                </c:pt>
                <c:pt idx="4722">
                  <c:v>262.10055302611602</c:v>
                </c:pt>
                <c:pt idx="4723">
                  <c:v>262.15605928469898</c:v>
                </c:pt>
                <c:pt idx="4724">
                  <c:v>262.21156554328098</c:v>
                </c:pt>
                <c:pt idx="4725">
                  <c:v>262.26707180186401</c:v>
                </c:pt>
                <c:pt idx="4726">
                  <c:v>262.32257806044601</c:v>
                </c:pt>
                <c:pt idx="4727">
                  <c:v>262.37808431902801</c:v>
                </c:pt>
                <c:pt idx="4728">
                  <c:v>262.43359057761103</c:v>
                </c:pt>
                <c:pt idx="4729">
                  <c:v>262.48909683619303</c:v>
                </c:pt>
                <c:pt idx="4730">
                  <c:v>262.54460309477599</c:v>
                </c:pt>
                <c:pt idx="4731">
                  <c:v>262.60010935335799</c:v>
                </c:pt>
                <c:pt idx="4732">
                  <c:v>262.65561561193999</c:v>
                </c:pt>
                <c:pt idx="4733">
                  <c:v>262.71112187052302</c:v>
                </c:pt>
                <c:pt idx="4734">
                  <c:v>262.76662812910502</c:v>
                </c:pt>
                <c:pt idx="4735">
                  <c:v>262.82213438768798</c:v>
                </c:pt>
                <c:pt idx="4736">
                  <c:v>262.87764064626998</c:v>
                </c:pt>
                <c:pt idx="4737">
                  <c:v>262.93314690485198</c:v>
                </c:pt>
                <c:pt idx="4738">
                  <c:v>262.988653163435</c:v>
                </c:pt>
                <c:pt idx="4739">
                  <c:v>263.044159422017</c:v>
                </c:pt>
                <c:pt idx="4740">
                  <c:v>263.09966568060003</c:v>
                </c:pt>
                <c:pt idx="4741">
                  <c:v>263.15517193918203</c:v>
                </c:pt>
                <c:pt idx="4742">
                  <c:v>263.21067819776403</c:v>
                </c:pt>
                <c:pt idx="4743">
                  <c:v>263.26618445634699</c:v>
                </c:pt>
                <c:pt idx="4744">
                  <c:v>263.32169071492899</c:v>
                </c:pt>
                <c:pt idx="4745">
                  <c:v>263.37719697351201</c:v>
                </c:pt>
                <c:pt idx="4746">
                  <c:v>263.43270323209401</c:v>
                </c:pt>
                <c:pt idx="4747">
                  <c:v>263.48820949067698</c:v>
                </c:pt>
                <c:pt idx="4748">
                  <c:v>263.54371574925898</c:v>
                </c:pt>
                <c:pt idx="4749">
                  <c:v>263.59922200784098</c:v>
                </c:pt>
                <c:pt idx="4750">
                  <c:v>263.654728266424</c:v>
                </c:pt>
                <c:pt idx="4751">
                  <c:v>263.710234525006</c:v>
                </c:pt>
                <c:pt idx="4752">
                  <c:v>263.76574078358902</c:v>
                </c:pt>
                <c:pt idx="4753">
                  <c:v>263.82124704217102</c:v>
                </c:pt>
                <c:pt idx="4754">
                  <c:v>263.87675330075302</c:v>
                </c:pt>
                <c:pt idx="4755">
                  <c:v>263.93225955933599</c:v>
                </c:pt>
                <c:pt idx="4756">
                  <c:v>263.98776581791799</c:v>
                </c:pt>
                <c:pt idx="4757">
                  <c:v>264.04327207650101</c:v>
                </c:pt>
                <c:pt idx="4758">
                  <c:v>264.09877833508301</c:v>
                </c:pt>
                <c:pt idx="4759">
                  <c:v>264.15428459366501</c:v>
                </c:pt>
                <c:pt idx="4760">
                  <c:v>264.20979085224798</c:v>
                </c:pt>
                <c:pt idx="4761">
                  <c:v>264.26529711082998</c:v>
                </c:pt>
                <c:pt idx="4762">
                  <c:v>264.320803369413</c:v>
                </c:pt>
                <c:pt idx="4763">
                  <c:v>264.376309627995</c:v>
                </c:pt>
                <c:pt idx="4764">
                  <c:v>264.431815886577</c:v>
                </c:pt>
                <c:pt idx="4765">
                  <c:v>264.48732214516002</c:v>
                </c:pt>
                <c:pt idx="4766">
                  <c:v>264.54282840374202</c:v>
                </c:pt>
                <c:pt idx="4767">
                  <c:v>264.59833466232499</c:v>
                </c:pt>
                <c:pt idx="4768">
                  <c:v>264.65384092090699</c:v>
                </c:pt>
                <c:pt idx="4769">
                  <c:v>264.70934717948899</c:v>
                </c:pt>
                <c:pt idx="4770">
                  <c:v>264.76485343807201</c:v>
                </c:pt>
                <c:pt idx="4771">
                  <c:v>264.82035969665401</c:v>
                </c:pt>
                <c:pt idx="4772">
                  <c:v>264.87586595523697</c:v>
                </c:pt>
                <c:pt idx="4773">
                  <c:v>264.93137221381897</c:v>
                </c:pt>
                <c:pt idx="4774">
                  <c:v>264.98687847240097</c:v>
                </c:pt>
                <c:pt idx="4775">
                  <c:v>265.042384730984</c:v>
                </c:pt>
                <c:pt idx="4776">
                  <c:v>265.097890989566</c:v>
                </c:pt>
                <c:pt idx="4777">
                  <c:v>265.15339724814902</c:v>
                </c:pt>
                <c:pt idx="4778">
                  <c:v>265.20890350673102</c:v>
                </c:pt>
                <c:pt idx="4779">
                  <c:v>265.26440976531302</c:v>
                </c:pt>
                <c:pt idx="4780">
                  <c:v>265.31991602389598</c:v>
                </c:pt>
                <c:pt idx="4781">
                  <c:v>265.37542228247798</c:v>
                </c:pt>
                <c:pt idx="4782">
                  <c:v>265.43092854106101</c:v>
                </c:pt>
                <c:pt idx="4783">
                  <c:v>265.48643479964301</c:v>
                </c:pt>
                <c:pt idx="4784">
                  <c:v>265.54194105822597</c:v>
                </c:pt>
                <c:pt idx="4785">
                  <c:v>265.59744731680797</c:v>
                </c:pt>
                <c:pt idx="4786">
                  <c:v>265.65295357538997</c:v>
                </c:pt>
                <c:pt idx="4787">
                  <c:v>265.708459833973</c:v>
                </c:pt>
                <c:pt idx="4788">
                  <c:v>265.76396609255499</c:v>
                </c:pt>
                <c:pt idx="4789">
                  <c:v>265.81947235113802</c:v>
                </c:pt>
                <c:pt idx="4790">
                  <c:v>265.87497860972002</c:v>
                </c:pt>
                <c:pt idx="4791">
                  <c:v>265.93048486830202</c:v>
                </c:pt>
                <c:pt idx="4792">
                  <c:v>265.98599112688498</c:v>
                </c:pt>
                <c:pt idx="4793">
                  <c:v>266.04149738546698</c:v>
                </c:pt>
                <c:pt idx="4794">
                  <c:v>266.09700364405001</c:v>
                </c:pt>
                <c:pt idx="4795">
                  <c:v>266.152509902632</c:v>
                </c:pt>
                <c:pt idx="4796">
                  <c:v>266.208016161214</c:v>
                </c:pt>
                <c:pt idx="4797">
                  <c:v>266.26352241979703</c:v>
                </c:pt>
                <c:pt idx="4798">
                  <c:v>266.31902867837903</c:v>
                </c:pt>
                <c:pt idx="4799">
                  <c:v>266.37453493696199</c:v>
                </c:pt>
                <c:pt idx="4800">
                  <c:v>266.43004119554399</c:v>
                </c:pt>
                <c:pt idx="4801">
                  <c:v>266.48554745412599</c:v>
                </c:pt>
                <c:pt idx="4802">
                  <c:v>266.54105371270902</c:v>
                </c:pt>
                <c:pt idx="4803">
                  <c:v>266.59655997129101</c:v>
                </c:pt>
                <c:pt idx="4804">
                  <c:v>266.65206622987398</c:v>
                </c:pt>
                <c:pt idx="4805">
                  <c:v>266.70757248845598</c:v>
                </c:pt>
                <c:pt idx="4806">
                  <c:v>266.76307874703798</c:v>
                </c:pt>
                <c:pt idx="4807">
                  <c:v>266.818585005621</c:v>
                </c:pt>
                <c:pt idx="4808">
                  <c:v>266.874091264203</c:v>
                </c:pt>
                <c:pt idx="4809">
                  <c:v>266.92959752278603</c:v>
                </c:pt>
                <c:pt idx="4810">
                  <c:v>266.98510378136803</c:v>
                </c:pt>
                <c:pt idx="4811">
                  <c:v>267.04061003995002</c:v>
                </c:pt>
                <c:pt idx="4812">
                  <c:v>267.09611629853299</c:v>
                </c:pt>
                <c:pt idx="4813">
                  <c:v>267.15162255711499</c:v>
                </c:pt>
                <c:pt idx="4814">
                  <c:v>267.20712881569801</c:v>
                </c:pt>
                <c:pt idx="4815">
                  <c:v>267.26263507428001</c:v>
                </c:pt>
                <c:pt idx="4816">
                  <c:v>267.31814133286201</c:v>
                </c:pt>
                <c:pt idx="4817">
                  <c:v>267.37364759144498</c:v>
                </c:pt>
                <c:pt idx="4818">
                  <c:v>267.42915385002698</c:v>
                </c:pt>
                <c:pt idx="4819">
                  <c:v>267.48466010861</c:v>
                </c:pt>
                <c:pt idx="4820">
                  <c:v>267.540166367192</c:v>
                </c:pt>
                <c:pt idx="4821">
                  <c:v>267.595672625774</c:v>
                </c:pt>
                <c:pt idx="4822">
                  <c:v>267.65117888435702</c:v>
                </c:pt>
                <c:pt idx="4823">
                  <c:v>267.70668514293902</c:v>
                </c:pt>
                <c:pt idx="4824">
                  <c:v>267.76219140152199</c:v>
                </c:pt>
                <c:pt idx="4825">
                  <c:v>267.81769766010399</c:v>
                </c:pt>
                <c:pt idx="4826">
                  <c:v>267.87320391868701</c:v>
                </c:pt>
                <c:pt idx="4827">
                  <c:v>267.92871017726901</c:v>
                </c:pt>
                <c:pt idx="4828">
                  <c:v>267.98421643585101</c:v>
                </c:pt>
                <c:pt idx="4829">
                  <c:v>268.03972269443398</c:v>
                </c:pt>
                <c:pt idx="4830">
                  <c:v>268.09522895301598</c:v>
                </c:pt>
                <c:pt idx="4831">
                  <c:v>268.150735211599</c:v>
                </c:pt>
                <c:pt idx="4832">
                  <c:v>268.206241470181</c:v>
                </c:pt>
                <c:pt idx="4833">
                  <c:v>268.261747728763</c:v>
                </c:pt>
                <c:pt idx="4834">
                  <c:v>268.31725398734602</c:v>
                </c:pt>
                <c:pt idx="4835">
                  <c:v>268.37276024592802</c:v>
                </c:pt>
                <c:pt idx="4836">
                  <c:v>268.42826650451099</c:v>
                </c:pt>
                <c:pt idx="4837">
                  <c:v>268.48377276309299</c:v>
                </c:pt>
                <c:pt idx="4838">
                  <c:v>268.53927902167499</c:v>
                </c:pt>
                <c:pt idx="4839">
                  <c:v>268.59478528025801</c:v>
                </c:pt>
                <c:pt idx="4840">
                  <c:v>268.65029153884001</c:v>
                </c:pt>
                <c:pt idx="4841">
                  <c:v>268.70579779742297</c:v>
                </c:pt>
                <c:pt idx="4842">
                  <c:v>268.76130405600497</c:v>
                </c:pt>
                <c:pt idx="4843">
                  <c:v>268.81681031458697</c:v>
                </c:pt>
                <c:pt idx="4844">
                  <c:v>268.87231657317</c:v>
                </c:pt>
                <c:pt idx="4845">
                  <c:v>268.927822831752</c:v>
                </c:pt>
                <c:pt idx="4846">
                  <c:v>268.98332909033502</c:v>
                </c:pt>
                <c:pt idx="4847">
                  <c:v>269.03883534891702</c:v>
                </c:pt>
                <c:pt idx="4848">
                  <c:v>269.09434160749902</c:v>
                </c:pt>
                <c:pt idx="4849">
                  <c:v>269.14984786608198</c:v>
                </c:pt>
                <c:pt idx="4850">
                  <c:v>269.20535412466398</c:v>
                </c:pt>
                <c:pt idx="4851">
                  <c:v>269.26086038324701</c:v>
                </c:pt>
                <c:pt idx="4852">
                  <c:v>269.31636664182901</c:v>
                </c:pt>
                <c:pt idx="4853">
                  <c:v>269.37187290041101</c:v>
                </c:pt>
                <c:pt idx="4854">
                  <c:v>269.42737915899397</c:v>
                </c:pt>
                <c:pt idx="4855">
                  <c:v>269.48288541757597</c:v>
                </c:pt>
                <c:pt idx="4856">
                  <c:v>269.53839167615899</c:v>
                </c:pt>
                <c:pt idx="4857">
                  <c:v>269.59389793474099</c:v>
                </c:pt>
                <c:pt idx="4858">
                  <c:v>269.64940419332299</c:v>
                </c:pt>
                <c:pt idx="4859">
                  <c:v>269.70491045190602</c:v>
                </c:pt>
                <c:pt idx="4860">
                  <c:v>269.76041671048802</c:v>
                </c:pt>
                <c:pt idx="4861">
                  <c:v>269.81592296907098</c:v>
                </c:pt>
                <c:pt idx="4862">
                  <c:v>269.87142922765298</c:v>
                </c:pt>
                <c:pt idx="4863">
                  <c:v>269.92693548623498</c:v>
                </c:pt>
                <c:pt idx="4864">
                  <c:v>269.982441744818</c:v>
                </c:pt>
                <c:pt idx="4865">
                  <c:v>270.0379480034</c:v>
                </c:pt>
                <c:pt idx="4866">
                  <c:v>270.09345426198303</c:v>
                </c:pt>
                <c:pt idx="4867">
                  <c:v>270.14896052056503</c:v>
                </c:pt>
                <c:pt idx="4868">
                  <c:v>270.20446677914799</c:v>
                </c:pt>
                <c:pt idx="4869">
                  <c:v>270.25997303772999</c:v>
                </c:pt>
                <c:pt idx="4870">
                  <c:v>270.31547929631199</c:v>
                </c:pt>
                <c:pt idx="4871">
                  <c:v>270.37098555489501</c:v>
                </c:pt>
                <c:pt idx="4872">
                  <c:v>270.42649181347701</c:v>
                </c:pt>
                <c:pt idx="4873">
                  <c:v>270.48199807205998</c:v>
                </c:pt>
                <c:pt idx="4874">
                  <c:v>270.53750433064198</c:v>
                </c:pt>
                <c:pt idx="4875">
                  <c:v>270.59301058922398</c:v>
                </c:pt>
                <c:pt idx="4876">
                  <c:v>270.648516847807</c:v>
                </c:pt>
                <c:pt idx="4877">
                  <c:v>270.704023106389</c:v>
                </c:pt>
                <c:pt idx="4878">
                  <c:v>270.75952936497202</c:v>
                </c:pt>
                <c:pt idx="4879">
                  <c:v>270.81503562355402</c:v>
                </c:pt>
                <c:pt idx="4880">
                  <c:v>270.87054188213602</c:v>
                </c:pt>
                <c:pt idx="4881">
                  <c:v>270.92604814071899</c:v>
                </c:pt>
                <c:pt idx="4882">
                  <c:v>270.98155439930099</c:v>
                </c:pt>
                <c:pt idx="4883">
                  <c:v>271.03706065788401</c:v>
                </c:pt>
                <c:pt idx="4884">
                  <c:v>271.09256691646601</c:v>
                </c:pt>
                <c:pt idx="4885">
                  <c:v>271.14807317504801</c:v>
                </c:pt>
                <c:pt idx="4886">
                  <c:v>271.20357943363098</c:v>
                </c:pt>
                <c:pt idx="4887">
                  <c:v>271.25908569221298</c:v>
                </c:pt>
                <c:pt idx="4888">
                  <c:v>271.314591950796</c:v>
                </c:pt>
                <c:pt idx="4889">
                  <c:v>271.370098209378</c:v>
                </c:pt>
                <c:pt idx="4890">
                  <c:v>271.42560446796</c:v>
                </c:pt>
                <c:pt idx="4891">
                  <c:v>271.48111072654302</c:v>
                </c:pt>
                <c:pt idx="4892">
                  <c:v>271.53661698512502</c:v>
                </c:pt>
                <c:pt idx="4893">
                  <c:v>271.59212324370799</c:v>
                </c:pt>
                <c:pt idx="4894">
                  <c:v>271.64762950228999</c:v>
                </c:pt>
                <c:pt idx="4895">
                  <c:v>271.70313576087199</c:v>
                </c:pt>
                <c:pt idx="4896">
                  <c:v>271.75864201945501</c:v>
                </c:pt>
                <c:pt idx="4897">
                  <c:v>271.81414827803701</c:v>
                </c:pt>
                <c:pt idx="4898">
                  <c:v>271.86965453661998</c:v>
                </c:pt>
                <c:pt idx="4899">
                  <c:v>271.92516079520198</c:v>
                </c:pt>
                <c:pt idx="4900">
                  <c:v>271.98066705378398</c:v>
                </c:pt>
                <c:pt idx="4901">
                  <c:v>272.036173312367</c:v>
                </c:pt>
                <c:pt idx="4902">
                  <c:v>272.091679570949</c:v>
                </c:pt>
                <c:pt idx="4903">
                  <c:v>272.14718582953202</c:v>
                </c:pt>
                <c:pt idx="4904">
                  <c:v>272.20269208811402</c:v>
                </c:pt>
                <c:pt idx="4905">
                  <c:v>272.25819834669602</c:v>
                </c:pt>
                <c:pt idx="4906">
                  <c:v>272.31370460527899</c:v>
                </c:pt>
                <c:pt idx="4907">
                  <c:v>272.36921086386099</c:v>
                </c:pt>
                <c:pt idx="4908">
                  <c:v>272.42471712244401</c:v>
                </c:pt>
                <c:pt idx="4909">
                  <c:v>272.48022338102601</c:v>
                </c:pt>
                <c:pt idx="4910">
                  <c:v>272.53572963960897</c:v>
                </c:pt>
                <c:pt idx="4911">
                  <c:v>272.59123589819097</c:v>
                </c:pt>
                <c:pt idx="4912">
                  <c:v>272.64674215677297</c:v>
                </c:pt>
                <c:pt idx="4913">
                  <c:v>272.702248415356</c:v>
                </c:pt>
                <c:pt idx="4914">
                  <c:v>272.757754673938</c:v>
                </c:pt>
                <c:pt idx="4915">
                  <c:v>272.81326093252102</c:v>
                </c:pt>
                <c:pt idx="4916">
                  <c:v>272.86876719110302</c:v>
                </c:pt>
                <c:pt idx="4917">
                  <c:v>272.92427344968502</c:v>
                </c:pt>
                <c:pt idx="4918">
                  <c:v>272.97977970826798</c:v>
                </c:pt>
                <c:pt idx="4919">
                  <c:v>273.03528596684998</c:v>
                </c:pt>
                <c:pt idx="4920">
                  <c:v>273.09079222543301</c:v>
                </c:pt>
                <c:pt idx="4921">
                  <c:v>273.14629848401501</c:v>
                </c:pt>
                <c:pt idx="4922">
                  <c:v>273.20180474259701</c:v>
                </c:pt>
                <c:pt idx="4923">
                  <c:v>273.25731100118003</c:v>
                </c:pt>
                <c:pt idx="4924">
                  <c:v>273.31281725976203</c:v>
                </c:pt>
                <c:pt idx="4925">
                  <c:v>273.36832351834499</c:v>
                </c:pt>
                <c:pt idx="4926">
                  <c:v>273.42382977692699</c:v>
                </c:pt>
                <c:pt idx="4927">
                  <c:v>273.47933603550899</c:v>
                </c:pt>
                <c:pt idx="4928">
                  <c:v>273.53484229409202</c:v>
                </c:pt>
                <c:pt idx="4929">
                  <c:v>273.59034855267402</c:v>
                </c:pt>
                <c:pt idx="4930">
                  <c:v>273.64585481125698</c:v>
                </c:pt>
                <c:pt idx="4931">
                  <c:v>273.70136106983898</c:v>
                </c:pt>
                <c:pt idx="4932">
                  <c:v>273.75686732842098</c:v>
                </c:pt>
                <c:pt idx="4933">
                  <c:v>273.812373587004</c:v>
                </c:pt>
                <c:pt idx="4934">
                  <c:v>273.867879845586</c:v>
                </c:pt>
                <c:pt idx="4935">
                  <c:v>273.92338610416903</c:v>
                </c:pt>
                <c:pt idx="4936">
                  <c:v>273.97889236275103</c:v>
                </c:pt>
                <c:pt idx="4937">
                  <c:v>274.03439862133303</c:v>
                </c:pt>
                <c:pt idx="4938">
                  <c:v>274.08990487991599</c:v>
                </c:pt>
                <c:pt idx="4939">
                  <c:v>274.14541113849799</c:v>
                </c:pt>
                <c:pt idx="4940">
                  <c:v>274.20091739708101</c:v>
                </c:pt>
                <c:pt idx="4941">
                  <c:v>274.25642365566301</c:v>
                </c:pt>
                <c:pt idx="4942">
                  <c:v>274.31192991424501</c:v>
                </c:pt>
                <c:pt idx="4943">
                  <c:v>274.36743617282798</c:v>
                </c:pt>
                <c:pt idx="4944">
                  <c:v>274.42294243140998</c:v>
                </c:pt>
                <c:pt idx="4945">
                  <c:v>274.478448689993</c:v>
                </c:pt>
                <c:pt idx="4946">
                  <c:v>274.533954948575</c:v>
                </c:pt>
                <c:pt idx="4947">
                  <c:v>274.58946120715802</c:v>
                </c:pt>
                <c:pt idx="4948">
                  <c:v>274.64496746574002</c:v>
                </c:pt>
                <c:pt idx="4949">
                  <c:v>274.70047372432202</c:v>
                </c:pt>
                <c:pt idx="4950">
                  <c:v>274.75597998290499</c:v>
                </c:pt>
                <c:pt idx="4951">
                  <c:v>274.81148624148699</c:v>
                </c:pt>
                <c:pt idx="4952">
                  <c:v>274.86699250007001</c:v>
                </c:pt>
                <c:pt idx="4953">
                  <c:v>274.92249875865201</c:v>
                </c:pt>
                <c:pt idx="4954">
                  <c:v>274.97800501723401</c:v>
                </c:pt>
                <c:pt idx="4955">
                  <c:v>275.03351127581698</c:v>
                </c:pt>
                <c:pt idx="4956">
                  <c:v>275.08901753439898</c:v>
                </c:pt>
                <c:pt idx="4957">
                  <c:v>275.144523792982</c:v>
                </c:pt>
                <c:pt idx="4958">
                  <c:v>275.200030051564</c:v>
                </c:pt>
                <c:pt idx="4959">
                  <c:v>275.255536310146</c:v>
                </c:pt>
                <c:pt idx="4960">
                  <c:v>275.31104256872902</c:v>
                </c:pt>
                <c:pt idx="4961">
                  <c:v>275.36654882731102</c:v>
                </c:pt>
                <c:pt idx="4962">
                  <c:v>275.42205508589399</c:v>
                </c:pt>
                <c:pt idx="4963">
                  <c:v>275.47756134447599</c:v>
                </c:pt>
                <c:pt idx="4964">
                  <c:v>275.53306760305799</c:v>
                </c:pt>
                <c:pt idx="4965">
                  <c:v>275.58857386164101</c:v>
                </c:pt>
                <c:pt idx="4966">
                  <c:v>275.64408012022301</c:v>
                </c:pt>
                <c:pt idx="4967">
                  <c:v>275.69958637880598</c:v>
                </c:pt>
                <c:pt idx="4968">
                  <c:v>275.75509263738797</c:v>
                </c:pt>
                <c:pt idx="4969">
                  <c:v>275.81059889596997</c:v>
                </c:pt>
                <c:pt idx="4970">
                  <c:v>275.866105154553</c:v>
                </c:pt>
                <c:pt idx="4971">
                  <c:v>275.921611413135</c:v>
                </c:pt>
                <c:pt idx="4972">
                  <c:v>275.97711767171802</c:v>
                </c:pt>
                <c:pt idx="4973">
                  <c:v>276.03262393030002</c:v>
                </c:pt>
                <c:pt idx="4974">
                  <c:v>276.08813018888202</c:v>
                </c:pt>
                <c:pt idx="4975">
                  <c:v>276.14363644746498</c:v>
                </c:pt>
                <c:pt idx="4976">
                  <c:v>276.19914270604698</c:v>
                </c:pt>
                <c:pt idx="4977">
                  <c:v>276.25464896463001</c:v>
                </c:pt>
                <c:pt idx="4978">
                  <c:v>276.31015522321201</c:v>
                </c:pt>
                <c:pt idx="4979">
                  <c:v>276.36566148179401</c:v>
                </c:pt>
                <c:pt idx="4980">
                  <c:v>276.42116774037697</c:v>
                </c:pt>
                <c:pt idx="4981">
                  <c:v>276.47667399895897</c:v>
                </c:pt>
                <c:pt idx="4982">
                  <c:v>276.532180257542</c:v>
                </c:pt>
                <c:pt idx="4983">
                  <c:v>276.58768651612399</c:v>
                </c:pt>
                <c:pt idx="4984">
                  <c:v>276.64319277470702</c:v>
                </c:pt>
                <c:pt idx="4985">
                  <c:v>276.69869903328902</c:v>
                </c:pt>
                <c:pt idx="4986">
                  <c:v>276.75420529187102</c:v>
                </c:pt>
                <c:pt idx="4987">
                  <c:v>276.80971155045398</c:v>
                </c:pt>
                <c:pt idx="4988">
                  <c:v>276.86521780903598</c:v>
                </c:pt>
                <c:pt idx="4989">
                  <c:v>276.92072406761798</c:v>
                </c:pt>
                <c:pt idx="4990">
                  <c:v>276.97623032620101</c:v>
                </c:pt>
                <c:pt idx="4991">
                  <c:v>277.031736584783</c:v>
                </c:pt>
                <c:pt idx="4992">
                  <c:v>277.08724284336603</c:v>
                </c:pt>
                <c:pt idx="4993">
                  <c:v>277.14274910194803</c:v>
                </c:pt>
                <c:pt idx="4994">
                  <c:v>277.19825536053099</c:v>
                </c:pt>
                <c:pt idx="4995">
                  <c:v>277.25376161911299</c:v>
                </c:pt>
                <c:pt idx="4996">
                  <c:v>277.30926787769499</c:v>
                </c:pt>
                <c:pt idx="4997">
                  <c:v>277.36477413627802</c:v>
                </c:pt>
                <c:pt idx="4998">
                  <c:v>277.42028039486001</c:v>
                </c:pt>
                <c:pt idx="4999">
                  <c:v>277.47578665344298</c:v>
                </c:pt>
                <c:pt idx="5000">
                  <c:v>277.53129291202498</c:v>
                </c:pt>
                <c:pt idx="5001">
                  <c:v>277.58679917060698</c:v>
                </c:pt>
                <c:pt idx="5002">
                  <c:v>277.64230542919</c:v>
                </c:pt>
                <c:pt idx="5003">
                  <c:v>277.697811687772</c:v>
                </c:pt>
                <c:pt idx="5004">
                  <c:v>277.75331794635503</c:v>
                </c:pt>
                <c:pt idx="5005">
                  <c:v>277.80882420493703</c:v>
                </c:pt>
                <c:pt idx="5006">
                  <c:v>277.86433046351902</c:v>
                </c:pt>
                <c:pt idx="5007">
                  <c:v>277.91983672210199</c:v>
                </c:pt>
                <c:pt idx="5008">
                  <c:v>277.97534298068399</c:v>
                </c:pt>
                <c:pt idx="5009">
                  <c:v>278.03084923926701</c:v>
                </c:pt>
                <c:pt idx="5010">
                  <c:v>278.08635549784901</c:v>
                </c:pt>
                <c:pt idx="5011">
                  <c:v>278.14186175643101</c:v>
                </c:pt>
                <c:pt idx="5012">
                  <c:v>278.19736801501398</c:v>
                </c:pt>
                <c:pt idx="5013">
                  <c:v>278.25287427359598</c:v>
                </c:pt>
                <c:pt idx="5014">
                  <c:v>278.308380532179</c:v>
                </c:pt>
                <c:pt idx="5015">
                  <c:v>278.363886790761</c:v>
                </c:pt>
                <c:pt idx="5016">
                  <c:v>278.419393049343</c:v>
                </c:pt>
                <c:pt idx="5017">
                  <c:v>278.47489930792602</c:v>
                </c:pt>
                <c:pt idx="5018">
                  <c:v>278.53040556650802</c:v>
                </c:pt>
                <c:pt idx="5019">
                  <c:v>278.58591182509099</c:v>
                </c:pt>
                <c:pt idx="5020">
                  <c:v>278.64141808367299</c:v>
                </c:pt>
                <c:pt idx="5021">
                  <c:v>278.69692434225601</c:v>
                </c:pt>
                <c:pt idx="5022">
                  <c:v>278.75243060083801</c:v>
                </c:pt>
                <c:pt idx="5023">
                  <c:v>278.80793685942001</c:v>
                </c:pt>
                <c:pt idx="5024">
                  <c:v>278.86344311800298</c:v>
                </c:pt>
                <c:pt idx="5025">
                  <c:v>278.91894937658498</c:v>
                </c:pt>
                <c:pt idx="5026">
                  <c:v>278.97445563516698</c:v>
                </c:pt>
                <c:pt idx="5027">
                  <c:v>279.02996189375</c:v>
                </c:pt>
                <c:pt idx="5028">
                  <c:v>279.085468152332</c:v>
                </c:pt>
                <c:pt idx="5029">
                  <c:v>279.14097441091502</c:v>
                </c:pt>
                <c:pt idx="5030">
                  <c:v>279.19648066949702</c:v>
                </c:pt>
                <c:pt idx="5031">
                  <c:v>279.25198692807999</c:v>
                </c:pt>
                <c:pt idx="5032">
                  <c:v>279.30749318666199</c:v>
                </c:pt>
                <c:pt idx="5033">
                  <c:v>279.36299944524399</c:v>
                </c:pt>
                <c:pt idx="5034">
                  <c:v>279.41850570382701</c:v>
                </c:pt>
                <c:pt idx="5035">
                  <c:v>279.47401196240901</c:v>
                </c:pt>
                <c:pt idx="5036">
                  <c:v>279.52951822099197</c:v>
                </c:pt>
                <c:pt idx="5037">
                  <c:v>279.58502447957397</c:v>
                </c:pt>
                <c:pt idx="5038">
                  <c:v>279.64053073815597</c:v>
                </c:pt>
                <c:pt idx="5039">
                  <c:v>279.696036996739</c:v>
                </c:pt>
                <c:pt idx="5040">
                  <c:v>279.751543255321</c:v>
                </c:pt>
                <c:pt idx="5041">
                  <c:v>279.80704951390402</c:v>
                </c:pt>
                <c:pt idx="5042">
                  <c:v>279.86255577248602</c:v>
                </c:pt>
                <c:pt idx="5043">
                  <c:v>279.91806203106802</c:v>
                </c:pt>
                <c:pt idx="5044">
                  <c:v>279.97356828965098</c:v>
                </c:pt>
                <c:pt idx="5045">
                  <c:v>280.02907454823298</c:v>
                </c:pt>
                <c:pt idx="5046">
                  <c:v>280.08458080681601</c:v>
                </c:pt>
                <c:pt idx="5047">
                  <c:v>280.14008706539801</c:v>
                </c:pt>
                <c:pt idx="5048">
                  <c:v>280.19559332398001</c:v>
                </c:pt>
                <c:pt idx="5049">
                  <c:v>280.25109958256297</c:v>
                </c:pt>
                <c:pt idx="5050">
                  <c:v>280.30660584114497</c:v>
                </c:pt>
                <c:pt idx="5051">
                  <c:v>280.36211209972799</c:v>
                </c:pt>
                <c:pt idx="5052">
                  <c:v>280.41761835830999</c:v>
                </c:pt>
                <c:pt idx="5053">
                  <c:v>280.47312461689199</c:v>
                </c:pt>
                <c:pt idx="5054">
                  <c:v>280.52863087547502</c:v>
                </c:pt>
                <c:pt idx="5055">
                  <c:v>280.58413713405702</c:v>
                </c:pt>
                <c:pt idx="5056">
                  <c:v>280.63964339263998</c:v>
                </c:pt>
                <c:pt idx="5057">
                  <c:v>280.69514965122198</c:v>
                </c:pt>
                <c:pt idx="5058">
                  <c:v>280.75065590980398</c:v>
                </c:pt>
                <c:pt idx="5059">
                  <c:v>280.806162168387</c:v>
                </c:pt>
                <c:pt idx="5060">
                  <c:v>280.861668426969</c:v>
                </c:pt>
                <c:pt idx="5061">
                  <c:v>280.91717468555203</c:v>
                </c:pt>
                <c:pt idx="5062">
                  <c:v>280.97268094413403</c:v>
                </c:pt>
                <c:pt idx="5063">
                  <c:v>281.02818720271603</c:v>
                </c:pt>
                <c:pt idx="5064">
                  <c:v>281.08369346129899</c:v>
                </c:pt>
                <c:pt idx="5065">
                  <c:v>281.13919971988099</c:v>
                </c:pt>
                <c:pt idx="5066">
                  <c:v>281.19470597846401</c:v>
                </c:pt>
                <c:pt idx="5067">
                  <c:v>281.25021223704601</c:v>
                </c:pt>
                <c:pt idx="5068">
                  <c:v>281.30571849562898</c:v>
                </c:pt>
                <c:pt idx="5069">
                  <c:v>281.36122475421098</c:v>
                </c:pt>
                <c:pt idx="5070">
                  <c:v>281.41673101279298</c:v>
                </c:pt>
                <c:pt idx="5071">
                  <c:v>281.472237271376</c:v>
                </c:pt>
                <c:pt idx="5072">
                  <c:v>281.527743529958</c:v>
                </c:pt>
                <c:pt idx="5073">
                  <c:v>281.58324978854102</c:v>
                </c:pt>
                <c:pt idx="5074">
                  <c:v>281.63875604712302</c:v>
                </c:pt>
                <c:pt idx="5075">
                  <c:v>281.69426230570502</c:v>
                </c:pt>
                <c:pt idx="5076">
                  <c:v>281.74976856428799</c:v>
                </c:pt>
                <c:pt idx="5077">
                  <c:v>281.80527482286999</c:v>
                </c:pt>
                <c:pt idx="5078">
                  <c:v>281.86078108145301</c:v>
                </c:pt>
                <c:pt idx="5079">
                  <c:v>281.91628734003501</c:v>
                </c:pt>
                <c:pt idx="5080">
                  <c:v>281.97179359861701</c:v>
                </c:pt>
                <c:pt idx="5081">
                  <c:v>282.02729985719998</c:v>
                </c:pt>
                <c:pt idx="5082">
                  <c:v>282.08280611578198</c:v>
                </c:pt>
                <c:pt idx="5083">
                  <c:v>282.138312374365</c:v>
                </c:pt>
                <c:pt idx="5084">
                  <c:v>282.193818632947</c:v>
                </c:pt>
                <c:pt idx="5085">
                  <c:v>282.249324891529</c:v>
                </c:pt>
                <c:pt idx="5086">
                  <c:v>282.30483115011202</c:v>
                </c:pt>
                <c:pt idx="5087">
                  <c:v>282.36033740869402</c:v>
                </c:pt>
                <c:pt idx="5088">
                  <c:v>282.41584366727699</c:v>
                </c:pt>
                <c:pt idx="5089">
                  <c:v>282.47134992585899</c:v>
                </c:pt>
                <c:pt idx="5090">
                  <c:v>282.52685618444099</c:v>
                </c:pt>
                <c:pt idx="5091">
                  <c:v>282.58236244302401</c:v>
                </c:pt>
                <c:pt idx="5092">
                  <c:v>282.63786870160601</c:v>
                </c:pt>
                <c:pt idx="5093">
                  <c:v>282.69337496018898</c:v>
                </c:pt>
                <c:pt idx="5094">
                  <c:v>282.74888121877098</c:v>
                </c:pt>
                <c:pt idx="5095">
                  <c:v>282.80438747735298</c:v>
                </c:pt>
                <c:pt idx="5096">
                  <c:v>282.859893735936</c:v>
                </c:pt>
                <c:pt idx="5097">
                  <c:v>282.915399994518</c:v>
                </c:pt>
                <c:pt idx="5098">
                  <c:v>282.97090625310102</c:v>
                </c:pt>
                <c:pt idx="5099">
                  <c:v>283.02641251168302</c:v>
                </c:pt>
                <c:pt idx="5100">
                  <c:v>283.08191877026502</c:v>
                </c:pt>
                <c:pt idx="5101">
                  <c:v>283.13742502884799</c:v>
                </c:pt>
                <c:pt idx="5102">
                  <c:v>283.19293128742999</c:v>
                </c:pt>
                <c:pt idx="5103">
                  <c:v>283.24843754601301</c:v>
                </c:pt>
                <c:pt idx="5104">
                  <c:v>283.30394380459501</c:v>
                </c:pt>
                <c:pt idx="5105">
                  <c:v>283.35945006317797</c:v>
                </c:pt>
                <c:pt idx="5106">
                  <c:v>283.41495632175997</c:v>
                </c:pt>
                <c:pt idx="5107">
                  <c:v>283.47046258034197</c:v>
                </c:pt>
                <c:pt idx="5108">
                  <c:v>283.525968838925</c:v>
                </c:pt>
                <c:pt idx="5109">
                  <c:v>283.581475097507</c:v>
                </c:pt>
                <c:pt idx="5110">
                  <c:v>283.63698135609002</c:v>
                </c:pt>
                <c:pt idx="5111">
                  <c:v>283.69248761467202</c:v>
                </c:pt>
                <c:pt idx="5112">
                  <c:v>283.74799387325402</c:v>
                </c:pt>
                <c:pt idx="5113">
                  <c:v>283.80350013183698</c:v>
                </c:pt>
                <c:pt idx="5114">
                  <c:v>283.85900639041898</c:v>
                </c:pt>
                <c:pt idx="5115">
                  <c:v>283.91451264900201</c:v>
                </c:pt>
                <c:pt idx="5116">
                  <c:v>283.97001890758401</c:v>
                </c:pt>
                <c:pt idx="5117">
                  <c:v>284.02552516616601</c:v>
                </c:pt>
                <c:pt idx="5118">
                  <c:v>284.08103142474903</c:v>
                </c:pt>
                <c:pt idx="5119">
                  <c:v>284.13653768333103</c:v>
                </c:pt>
                <c:pt idx="5120">
                  <c:v>284.19204394191399</c:v>
                </c:pt>
                <c:pt idx="5121">
                  <c:v>284.24755020049599</c:v>
                </c:pt>
                <c:pt idx="5122">
                  <c:v>284.30305645907799</c:v>
                </c:pt>
                <c:pt idx="5123">
                  <c:v>284.35856271766102</c:v>
                </c:pt>
                <c:pt idx="5124">
                  <c:v>284.41406897624302</c:v>
                </c:pt>
                <c:pt idx="5125">
                  <c:v>284.46957523482598</c:v>
                </c:pt>
                <c:pt idx="5126">
                  <c:v>284.52508149340798</c:v>
                </c:pt>
                <c:pt idx="5127">
                  <c:v>284.58058775198998</c:v>
                </c:pt>
                <c:pt idx="5128">
                  <c:v>284.636094010573</c:v>
                </c:pt>
                <c:pt idx="5129">
                  <c:v>284.691600269155</c:v>
                </c:pt>
                <c:pt idx="5130">
                  <c:v>284.74710652773803</c:v>
                </c:pt>
                <c:pt idx="5131">
                  <c:v>284.80261278632003</c:v>
                </c:pt>
                <c:pt idx="5132">
                  <c:v>284.85811904490203</c:v>
                </c:pt>
                <c:pt idx="5133">
                  <c:v>284.91362530348499</c:v>
                </c:pt>
                <c:pt idx="5134">
                  <c:v>284.96913156206699</c:v>
                </c:pt>
                <c:pt idx="5135">
                  <c:v>285.02463782065001</c:v>
                </c:pt>
                <c:pt idx="5136">
                  <c:v>285.08014407923201</c:v>
                </c:pt>
                <c:pt idx="5137">
                  <c:v>285.13565033781401</c:v>
                </c:pt>
                <c:pt idx="5138">
                  <c:v>285.19115659639698</c:v>
                </c:pt>
                <c:pt idx="5139">
                  <c:v>285.24666285497898</c:v>
                </c:pt>
                <c:pt idx="5140">
                  <c:v>285.302169113562</c:v>
                </c:pt>
                <c:pt idx="5141">
                  <c:v>285.357675372144</c:v>
                </c:pt>
                <c:pt idx="5142">
                  <c:v>285.41318163072702</c:v>
                </c:pt>
                <c:pt idx="5143">
                  <c:v>285.46868788930902</c:v>
                </c:pt>
                <c:pt idx="5144">
                  <c:v>285.52419414789102</c:v>
                </c:pt>
                <c:pt idx="5145">
                  <c:v>285.57970040647399</c:v>
                </c:pt>
                <c:pt idx="5146">
                  <c:v>285.63520666505599</c:v>
                </c:pt>
                <c:pt idx="5147">
                  <c:v>285.69071292363901</c:v>
                </c:pt>
                <c:pt idx="5148">
                  <c:v>285.74621918222101</c:v>
                </c:pt>
                <c:pt idx="5149">
                  <c:v>285.80172544080301</c:v>
                </c:pt>
                <c:pt idx="5150">
                  <c:v>285.85723169938598</c:v>
                </c:pt>
                <c:pt idx="5151">
                  <c:v>285.91273795796798</c:v>
                </c:pt>
                <c:pt idx="5152">
                  <c:v>285.968244216551</c:v>
                </c:pt>
                <c:pt idx="5153">
                  <c:v>286.023750475133</c:v>
                </c:pt>
                <c:pt idx="5154">
                  <c:v>286.079256733715</c:v>
                </c:pt>
                <c:pt idx="5155">
                  <c:v>286.13476299229802</c:v>
                </c:pt>
                <c:pt idx="5156">
                  <c:v>286.19026925088002</c:v>
                </c:pt>
                <c:pt idx="5157">
                  <c:v>286.24577550946299</c:v>
                </c:pt>
                <c:pt idx="5158">
                  <c:v>286.30128176804499</c:v>
                </c:pt>
                <c:pt idx="5159">
                  <c:v>286.35678802662699</c:v>
                </c:pt>
                <c:pt idx="5160">
                  <c:v>286.41229428521001</c:v>
                </c:pt>
                <c:pt idx="5161">
                  <c:v>286.46780054379201</c:v>
                </c:pt>
                <c:pt idx="5162">
                  <c:v>286.52330680237498</c:v>
                </c:pt>
                <c:pt idx="5163">
                  <c:v>286.57881306095697</c:v>
                </c:pt>
                <c:pt idx="5164">
                  <c:v>286.63431931953897</c:v>
                </c:pt>
                <c:pt idx="5165">
                  <c:v>286.689825578122</c:v>
                </c:pt>
                <c:pt idx="5166">
                  <c:v>286.745331836704</c:v>
                </c:pt>
                <c:pt idx="5167">
                  <c:v>286.80083809528702</c:v>
                </c:pt>
                <c:pt idx="5168">
                  <c:v>286.85634435386902</c:v>
                </c:pt>
                <c:pt idx="5169">
                  <c:v>286.91185061245102</c:v>
                </c:pt>
                <c:pt idx="5170">
                  <c:v>286.96735687103399</c:v>
                </c:pt>
                <c:pt idx="5171">
                  <c:v>287.02286312961598</c:v>
                </c:pt>
                <c:pt idx="5172">
                  <c:v>287.07836938819901</c:v>
                </c:pt>
                <c:pt idx="5173">
                  <c:v>287.13387564678101</c:v>
                </c:pt>
                <c:pt idx="5174">
                  <c:v>287.18938190536301</c:v>
                </c:pt>
                <c:pt idx="5175">
                  <c:v>287.24488816394597</c:v>
                </c:pt>
                <c:pt idx="5176">
                  <c:v>287.30039442252797</c:v>
                </c:pt>
                <c:pt idx="5177">
                  <c:v>287.355900681111</c:v>
                </c:pt>
                <c:pt idx="5178">
                  <c:v>287.41140693969299</c:v>
                </c:pt>
                <c:pt idx="5179">
                  <c:v>287.46691319827499</c:v>
                </c:pt>
                <c:pt idx="5180">
                  <c:v>287.52241945685802</c:v>
                </c:pt>
                <c:pt idx="5181">
                  <c:v>287.57792571544002</c:v>
                </c:pt>
                <c:pt idx="5182">
                  <c:v>287.63343197402298</c:v>
                </c:pt>
                <c:pt idx="5183">
                  <c:v>287.68893823260498</c:v>
                </c:pt>
                <c:pt idx="5184">
                  <c:v>287.74444449118698</c:v>
                </c:pt>
                <c:pt idx="5185">
                  <c:v>287.79995074977001</c:v>
                </c:pt>
                <c:pt idx="5186">
                  <c:v>287.855457008352</c:v>
                </c:pt>
                <c:pt idx="5187">
                  <c:v>287.91096326693503</c:v>
                </c:pt>
                <c:pt idx="5188">
                  <c:v>287.96646952551703</c:v>
                </c:pt>
                <c:pt idx="5189">
                  <c:v>288.02197578409999</c:v>
                </c:pt>
                <c:pt idx="5190">
                  <c:v>288.07748204268199</c:v>
                </c:pt>
                <c:pt idx="5191">
                  <c:v>288.13298830126399</c:v>
                </c:pt>
                <c:pt idx="5192">
                  <c:v>288.18849455984702</c:v>
                </c:pt>
                <c:pt idx="5193">
                  <c:v>288.24400081842901</c:v>
                </c:pt>
                <c:pt idx="5194">
                  <c:v>288.29950707701198</c:v>
                </c:pt>
                <c:pt idx="5195">
                  <c:v>288.35501333559398</c:v>
                </c:pt>
                <c:pt idx="5196">
                  <c:v>288.41051959417598</c:v>
                </c:pt>
                <c:pt idx="5197">
                  <c:v>288.466025852759</c:v>
                </c:pt>
                <c:pt idx="5198">
                  <c:v>288.521532111341</c:v>
                </c:pt>
                <c:pt idx="5199">
                  <c:v>288.57703836992403</c:v>
                </c:pt>
                <c:pt idx="5200">
                  <c:v>288.63254462850603</c:v>
                </c:pt>
                <c:pt idx="5201">
                  <c:v>288.68805088708802</c:v>
                </c:pt>
                <c:pt idx="5202">
                  <c:v>288.74355714567099</c:v>
                </c:pt>
                <c:pt idx="5203">
                  <c:v>288.79906340425299</c:v>
                </c:pt>
                <c:pt idx="5204">
                  <c:v>288.85456966283601</c:v>
                </c:pt>
                <c:pt idx="5205">
                  <c:v>288.91007592141801</c:v>
                </c:pt>
                <c:pt idx="5206">
                  <c:v>288.96558218000001</c:v>
                </c:pt>
                <c:pt idx="5207">
                  <c:v>289.02108843858298</c:v>
                </c:pt>
                <c:pt idx="5208">
                  <c:v>289.07659469716498</c:v>
                </c:pt>
                <c:pt idx="5209">
                  <c:v>289.132100955748</c:v>
                </c:pt>
                <c:pt idx="5210">
                  <c:v>289.18760721433</c:v>
                </c:pt>
                <c:pt idx="5211">
                  <c:v>289.243113472912</c:v>
                </c:pt>
                <c:pt idx="5212">
                  <c:v>289.29861973149502</c:v>
                </c:pt>
                <c:pt idx="5213">
                  <c:v>289.35412599007702</c:v>
                </c:pt>
                <c:pt idx="5214">
                  <c:v>289.40963224865999</c:v>
                </c:pt>
                <c:pt idx="5215">
                  <c:v>289.46513850724199</c:v>
                </c:pt>
                <c:pt idx="5216">
                  <c:v>289.52064476582399</c:v>
                </c:pt>
                <c:pt idx="5217">
                  <c:v>289.57615102440701</c:v>
                </c:pt>
                <c:pt idx="5218">
                  <c:v>289.63165728298901</c:v>
                </c:pt>
                <c:pt idx="5219">
                  <c:v>289.68716354157198</c:v>
                </c:pt>
                <c:pt idx="5220">
                  <c:v>289.74266980015398</c:v>
                </c:pt>
                <c:pt idx="5221">
                  <c:v>289.79817605873598</c:v>
                </c:pt>
                <c:pt idx="5222">
                  <c:v>289.853682317319</c:v>
                </c:pt>
                <c:pt idx="5223">
                  <c:v>289.909188575901</c:v>
                </c:pt>
                <c:pt idx="5224">
                  <c:v>289.96469483448402</c:v>
                </c:pt>
                <c:pt idx="5225">
                  <c:v>290.02020109306602</c:v>
                </c:pt>
                <c:pt idx="5226">
                  <c:v>290.07570735164899</c:v>
                </c:pt>
                <c:pt idx="5227">
                  <c:v>290.13121361023099</c:v>
                </c:pt>
                <c:pt idx="5228">
                  <c:v>290.18671986881299</c:v>
                </c:pt>
                <c:pt idx="5229">
                  <c:v>290.24222612739601</c:v>
                </c:pt>
                <c:pt idx="5230">
                  <c:v>290.29773238597801</c:v>
                </c:pt>
                <c:pt idx="5231">
                  <c:v>290.35323864456097</c:v>
                </c:pt>
                <c:pt idx="5232">
                  <c:v>290.40874490314297</c:v>
                </c:pt>
                <c:pt idx="5233">
                  <c:v>290.46425116172497</c:v>
                </c:pt>
                <c:pt idx="5234">
                  <c:v>290.519757420308</c:v>
                </c:pt>
                <c:pt idx="5235">
                  <c:v>290.57526367889</c:v>
                </c:pt>
                <c:pt idx="5236">
                  <c:v>290.63076993747302</c:v>
                </c:pt>
                <c:pt idx="5237">
                  <c:v>290.68627619605502</c:v>
                </c:pt>
                <c:pt idx="5238">
                  <c:v>290.74178245463702</c:v>
                </c:pt>
                <c:pt idx="5239">
                  <c:v>290.79728871321998</c:v>
                </c:pt>
                <c:pt idx="5240">
                  <c:v>290.85279497180198</c:v>
                </c:pt>
                <c:pt idx="5241">
                  <c:v>290.90830123038501</c:v>
                </c:pt>
                <c:pt idx="5242">
                  <c:v>290.96380748896701</c:v>
                </c:pt>
                <c:pt idx="5243">
                  <c:v>291.01931374754901</c:v>
                </c:pt>
                <c:pt idx="5244">
                  <c:v>291.07482000613197</c:v>
                </c:pt>
                <c:pt idx="5245">
                  <c:v>291.13032626471397</c:v>
                </c:pt>
                <c:pt idx="5246">
                  <c:v>291.18583252329699</c:v>
                </c:pt>
                <c:pt idx="5247">
                  <c:v>291.24133878187899</c:v>
                </c:pt>
                <c:pt idx="5248">
                  <c:v>291.29684504046099</c:v>
                </c:pt>
                <c:pt idx="5249">
                  <c:v>291.35235129904402</c:v>
                </c:pt>
                <c:pt idx="5250">
                  <c:v>291.40785755762602</c:v>
                </c:pt>
                <c:pt idx="5251">
                  <c:v>291.46336381620898</c:v>
                </c:pt>
                <c:pt idx="5252">
                  <c:v>291.51887007479098</c:v>
                </c:pt>
                <c:pt idx="5253">
                  <c:v>291.57437633337298</c:v>
                </c:pt>
                <c:pt idx="5254">
                  <c:v>291.629882591956</c:v>
                </c:pt>
                <c:pt idx="5255">
                  <c:v>291.685388850538</c:v>
                </c:pt>
                <c:pt idx="5256">
                  <c:v>291.74089510912103</c:v>
                </c:pt>
                <c:pt idx="5257">
                  <c:v>291.79640136770303</c:v>
                </c:pt>
                <c:pt idx="5258">
                  <c:v>291.85190762628503</c:v>
                </c:pt>
                <c:pt idx="5259">
                  <c:v>291.90741388486799</c:v>
                </c:pt>
                <c:pt idx="5260">
                  <c:v>291.96292014344999</c:v>
                </c:pt>
                <c:pt idx="5261">
                  <c:v>292.01842640203301</c:v>
                </c:pt>
                <c:pt idx="5262">
                  <c:v>292.07393266061501</c:v>
                </c:pt>
                <c:pt idx="5263">
                  <c:v>292.12943891919701</c:v>
                </c:pt>
                <c:pt idx="5264">
                  <c:v>292.18494517777998</c:v>
                </c:pt>
                <c:pt idx="5265">
                  <c:v>292.24045143636198</c:v>
                </c:pt>
                <c:pt idx="5266">
                  <c:v>292.295957694945</c:v>
                </c:pt>
                <c:pt idx="5267">
                  <c:v>292.351463953527</c:v>
                </c:pt>
                <c:pt idx="5268">
                  <c:v>292.40697021211002</c:v>
                </c:pt>
                <c:pt idx="5269">
                  <c:v>292.46247647069202</c:v>
                </c:pt>
                <c:pt idx="5270">
                  <c:v>292.51798272927402</c:v>
                </c:pt>
                <c:pt idx="5271">
                  <c:v>292.57348898785699</c:v>
                </c:pt>
                <c:pt idx="5272">
                  <c:v>292.62899524643899</c:v>
                </c:pt>
                <c:pt idx="5273">
                  <c:v>292.68450150502201</c:v>
                </c:pt>
                <c:pt idx="5274">
                  <c:v>292.74000776360401</c:v>
                </c:pt>
                <c:pt idx="5275">
                  <c:v>292.79551402218601</c:v>
                </c:pt>
                <c:pt idx="5276">
                  <c:v>292.85102028076898</c:v>
                </c:pt>
                <c:pt idx="5277">
                  <c:v>292.90652653935098</c:v>
                </c:pt>
                <c:pt idx="5278">
                  <c:v>292.962032797934</c:v>
                </c:pt>
                <c:pt idx="5279">
                  <c:v>293.017539056516</c:v>
                </c:pt>
                <c:pt idx="5280">
                  <c:v>293.073045315098</c:v>
                </c:pt>
                <c:pt idx="5281">
                  <c:v>293.12855157368102</c:v>
                </c:pt>
                <c:pt idx="5282">
                  <c:v>293.18405783226302</c:v>
                </c:pt>
                <c:pt idx="5283">
                  <c:v>293.23956409084599</c:v>
                </c:pt>
                <c:pt idx="5284">
                  <c:v>293.29507034942799</c:v>
                </c:pt>
                <c:pt idx="5285">
                  <c:v>293.35057660800999</c:v>
                </c:pt>
                <c:pt idx="5286">
                  <c:v>293.40608286659301</c:v>
                </c:pt>
                <c:pt idx="5287">
                  <c:v>293.46158912517501</c:v>
                </c:pt>
                <c:pt idx="5288">
                  <c:v>293.51709538375798</c:v>
                </c:pt>
                <c:pt idx="5289">
                  <c:v>293.57260164233998</c:v>
                </c:pt>
                <c:pt idx="5290">
                  <c:v>293.62810790092198</c:v>
                </c:pt>
                <c:pt idx="5291">
                  <c:v>293.683614159505</c:v>
                </c:pt>
                <c:pt idx="5292">
                  <c:v>293.739120418087</c:v>
                </c:pt>
                <c:pt idx="5293">
                  <c:v>293.79462667667002</c:v>
                </c:pt>
                <c:pt idx="5294">
                  <c:v>293.85013293525202</c:v>
                </c:pt>
                <c:pt idx="5295">
                  <c:v>293.90563919383402</c:v>
                </c:pt>
                <c:pt idx="5296">
                  <c:v>293.96114545241699</c:v>
                </c:pt>
                <c:pt idx="5297">
                  <c:v>294.01665171099899</c:v>
                </c:pt>
                <c:pt idx="5298">
                  <c:v>294.07215796958201</c:v>
                </c:pt>
                <c:pt idx="5299">
                  <c:v>294.12766422816401</c:v>
                </c:pt>
                <c:pt idx="5300">
                  <c:v>294.18317048674601</c:v>
                </c:pt>
                <c:pt idx="5301">
                  <c:v>294.23867674532897</c:v>
                </c:pt>
                <c:pt idx="5302">
                  <c:v>294.29418300391097</c:v>
                </c:pt>
                <c:pt idx="5303">
                  <c:v>294.349689262494</c:v>
                </c:pt>
                <c:pt idx="5304">
                  <c:v>294.405195521076</c:v>
                </c:pt>
                <c:pt idx="5305">
                  <c:v>294.46070177965902</c:v>
                </c:pt>
                <c:pt idx="5306">
                  <c:v>294.51620803824102</c:v>
                </c:pt>
                <c:pt idx="5307">
                  <c:v>294.57171429682302</c:v>
                </c:pt>
                <c:pt idx="5308">
                  <c:v>294.62722055540598</c:v>
                </c:pt>
                <c:pt idx="5309">
                  <c:v>294.68272681398798</c:v>
                </c:pt>
                <c:pt idx="5310">
                  <c:v>294.73823307257101</c:v>
                </c:pt>
                <c:pt idx="5311">
                  <c:v>294.79373933115301</c:v>
                </c:pt>
                <c:pt idx="5312">
                  <c:v>294.84924558973501</c:v>
                </c:pt>
                <c:pt idx="5313">
                  <c:v>294.90475184831803</c:v>
                </c:pt>
                <c:pt idx="5314">
                  <c:v>294.96025810690003</c:v>
                </c:pt>
                <c:pt idx="5315">
                  <c:v>295.01576436548299</c:v>
                </c:pt>
                <c:pt idx="5316">
                  <c:v>295.07127062406499</c:v>
                </c:pt>
                <c:pt idx="5317">
                  <c:v>295.12677688264699</c:v>
                </c:pt>
                <c:pt idx="5318">
                  <c:v>295.18228314123002</c:v>
                </c:pt>
                <c:pt idx="5319">
                  <c:v>295.23778939981202</c:v>
                </c:pt>
                <c:pt idx="5320">
                  <c:v>295.29329565839498</c:v>
                </c:pt>
                <c:pt idx="5321">
                  <c:v>295.34880191697698</c:v>
                </c:pt>
                <c:pt idx="5322">
                  <c:v>295.40430817555898</c:v>
                </c:pt>
                <c:pt idx="5323">
                  <c:v>295.459814434142</c:v>
                </c:pt>
                <c:pt idx="5324">
                  <c:v>295.515320692724</c:v>
                </c:pt>
                <c:pt idx="5325">
                  <c:v>295.57082695130703</c:v>
                </c:pt>
                <c:pt idx="5326">
                  <c:v>295.62633320988903</c:v>
                </c:pt>
                <c:pt idx="5327">
                  <c:v>295.68183946847103</c:v>
                </c:pt>
                <c:pt idx="5328">
                  <c:v>295.73734572705399</c:v>
                </c:pt>
                <c:pt idx="5329">
                  <c:v>295.79285198563599</c:v>
                </c:pt>
                <c:pt idx="5330">
                  <c:v>295.84835824421901</c:v>
                </c:pt>
                <c:pt idx="5331">
                  <c:v>295.90386450280101</c:v>
                </c:pt>
                <c:pt idx="5332">
                  <c:v>295.95937076138301</c:v>
                </c:pt>
                <c:pt idx="5333">
                  <c:v>296.01487701996598</c:v>
                </c:pt>
                <c:pt idx="5334">
                  <c:v>296.07038327854798</c:v>
                </c:pt>
                <c:pt idx="5335">
                  <c:v>296.125889537131</c:v>
                </c:pt>
                <c:pt idx="5336">
                  <c:v>296.181395795713</c:v>
                </c:pt>
                <c:pt idx="5337">
                  <c:v>296.236902054295</c:v>
                </c:pt>
                <c:pt idx="5338">
                  <c:v>296.29240831287802</c:v>
                </c:pt>
                <c:pt idx="5339">
                  <c:v>296.34791457146002</c:v>
                </c:pt>
                <c:pt idx="5340">
                  <c:v>296.40342083004299</c:v>
                </c:pt>
                <c:pt idx="5341">
                  <c:v>296.45892708862499</c:v>
                </c:pt>
                <c:pt idx="5342">
                  <c:v>296.51443334720801</c:v>
                </c:pt>
                <c:pt idx="5343">
                  <c:v>296.56993960579001</c:v>
                </c:pt>
                <c:pt idx="5344">
                  <c:v>296.62544586437201</c:v>
                </c:pt>
                <c:pt idx="5345">
                  <c:v>296.68095212295498</c:v>
                </c:pt>
                <c:pt idx="5346">
                  <c:v>296.73645838153698</c:v>
                </c:pt>
                <c:pt idx="5347">
                  <c:v>296.79196464011898</c:v>
                </c:pt>
                <c:pt idx="5348">
                  <c:v>296.847470898702</c:v>
                </c:pt>
                <c:pt idx="5349">
                  <c:v>296.902977157284</c:v>
                </c:pt>
                <c:pt idx="5350">
                  <c:v>296.95848341586702</c:v>
                </c:pt>
                <c:pt idx="5351">
                  <c:v>297.01398967444902</c:v>
                </c:pt>
                <c:pt idx="5352">
                  <c:v>297.06949593303199</c:v>
                </c:pt>
                <c:pt idx="5353">
                  <c:v>297.12500219161399</c:v>
                </c:pt>
                <c:pt idx="5354">
                  <c:v>297.18050845019599</c:v>
                </c:pt>
                <c:pt idx="5355">
                  <c:v>297.23601470877901</c:v>
                </c:pt>
                <c:pt idx="5356">
                  <c:v>297.29152096736101</c:v>
                </c:pt>
                <c:pt idx="5357">
                  <c:v>297.34702722594398</c:v>
                </c:pt>
                <c:pt idx="5358">
                  <c:v>297.40253348452597</c:v>
                </c:pt>
                <c:pt idx="5359">
                  <c:v>297.45803974310797</c:v>
                </c:pt>
                <c:pt idx="5360">
                  <c:v>297.513546001691</c:v>
                </c:pt>
                <c:pt idx="5361">
                  <c:v>297.569052260273</c:v>
                </c:pt>
                <c:pt idx="5362">
                  <c:v>297.62455851885602</c:v>
                </c:pt>
                <c:pt idx="5363">
                  <c:v>297.68006477743802</c:v>
                </c:pt>
                <c:pt idx="5364">
                  <c:v>297.73557103602002</c:v>
                </c:pt>
                <c:pt idx="5365">
                  <c:v>297.79107729460299</c:v>
                </c:pt>
                <c:pt idx="5366">
                  <c:v>297.84658355318498</c:v>
                </c:pt>
                <c:pt idx="5367">
                  <c:v>297.90208981176801</c:v>
                </c:pt>
                <c:pt idx="5368">
                  <c:v>297.95759607035001</c:v>
                </c:pt>
                <c:pt idx="5369">
                  <c:v>298.01310232893201</c:v>
                </c:pt>
                <c:pt idx="5370">
                  <c:v>298.06860858751497</c:v>
                </c:pt>
                <c:pt idx="5371">
                  <c:v>298.12411484609697</c:v>
                </c:pt>
                <c:pt idx="5372">
                  <c:v>298.17962110468</c:v>
                </c:pt>
                <c:pt idx="5373">
                  <c:v>298.235127363262</c:v>
                </c:pt>
                <c:pt idx="5374">
                  <c:v>298.29063362184399</c:v>
                </c:pt>
                <c:pt idx="5375">
                  <c:v>298.34613988042702</c:v>
                </c:pt>
                <c:pt idx="5376">
                  <c:v>298.40164613900902</c:v>
                </c:pt>
                <c:pt idx="5377">
                  <c:v>298.45715239759198</c:v>
                </c:pt>
                <c:pt idx="5378">
                  <c:v>298.51265865617398</c:v>
                </c:pt>
                <c:pt idx="5379">
                  <c:v>298.56816491475598</c:v>
                </c:pt>
                <c:pt idx="5380">
                  <c:v>298.62367117333901</c:v>
                </c:pt>
                <c:pt idx="5381">
                  <c:v>298.679177431921</c:v>
                </c:pt>
                <c:pt idx="5382">
                  <c:v>298.73468369050403</c:v>
                </c:pt>
                <c:pt idx="5383">
                  <c:v>298.79018994908603</c:v>
                </c:pt>
                <c:pt idx="5384">
                  <c:v>298.84569620766803</c:v>
                </c:pt>
                <c:pt idx="5385">
                  <c:v>298.90120246625099</c:v>
                </c:pt>
                <c:pt idx="5386">
                  <c:v>298.95670872483299</c:v>
                </c:pt>
                <c:pt idx="5387">
                  <c:v>299.01221498341602</c:v>
                </c:pt>
                <c:pt idx="5388">
                  <c:v>299.06772124199802</c:v>
                </c:pt>
                <c:pt idx="5389">
                  <c:v>299.12322750058098</c:v>
                </c:pt>
                <c:pt idx="5390">
                  <c:v>299.17873375916298</c:v>
                </c:pt>
                <c:pt idx="5391">
                  <c:v>299.23424001774498</c:v>
                </c:pt>
                <c:pt idx="5392">
                  <c:v>299.289746276328</c:v>
                </c:pt>
                <c:pt idx="5393">
                  <c:v>299.34525253491</c:v>
                </c:pt>
                <c:pt idx="5394">
                  <c:v>299.40075879349303</c:v>
                </c:pt>
                <c:pt idx="5395">
                  <c:v>299.45626505207503</c:v>
                </c:pt>
                <c:pt idx="5396">
                  <c:v>299.51177131065702</c:v>
                </c:pt>
                <c:pt idx="5397">
                  <c:v>299.56727756923999</c:v>
                </c:pt>
                <c:pt idx="5398">
                  <c:v>299.62278382782199</c:v>
                </c:pt>
                <c:pt idx="5399">
                  <c:v>299.67829008640501</c:v>
                </c:pt>
                <c:pt idx="5400">
                  <c:v>299.73379634498701</c:v>
                </c:pt>
                <c:pt idx="5401">
                  <c:v>299.78930260356901</c:v>
                </c:pt>
                <c:pt idx="5402">
                  <c:v>299.84480886215198</c:v>
                </c:pt>
                <c:pt idx="5403">
                  <c:v>299.90031512073398</c:v>
                </c:pt>
                <c:pt idx="5404">
                  <c:v>299.955821379317</c:v>
                </c:pt>
                <c:pt idx="5405">
                  <c:v>300.011327637899</c:v>
                </c:pt>
                <c:pt idx="5406">
                  <c:v>300.066833896481</c:v>
                </c:pt>
                <c:pt idx="5407">
                  <c:v>300.12234015506402</c:v>
                </c:pt>
                <c:pt idx="5408">
                  <c:v>300.17784641364602</c:v>
                </c:pt>
                <c:pt idx="5409">
                  <c:v>300.23335267222899</c:v>
                </c:pt>
                <c:pt idx="5410">
                  <c:v>300.28885893081099</c:v>
                </c:pt>
                <c:pt idx="5411">
                  <c:v>300.34436518939299</c:v>
                </c:pt>
                <c:pt idx="5412">
                  <c:v>300.39987144797601</c:v>
                </c:pt>
                <c:pt idx="5413">
                  <c:v>300.45537770655801</c:v>
                </c:pt>
                <c:pt idx="5414">
                  <c:v>300.51088396514098</c:v>
                </c:pt>
                <c:pt idx="5415">
                  <c:v>300.56639022372298</c:v>
                </c:pt>
                <c:pt idx="5416">
                  <c:v>300.62189648230498</c:v>
                </c:pt>
                <c:pt idx="5417">
                  <c:v>300.677402740888</c:v>
                </c:pt>
                <c:pt idx="5418">
                  <c:v>300.73290899947</c:v>
                </c:pt>
                <c:pt idx="5419">
                  <c:v>300.78841525805302</c:v>
                </c:pt>
                <c:pt idx="5420">
                  <c:v>300.84392151663502</c:v>
                </c:pt>
                <c:pt idx="5421">
                  <c:v>300.89942777521702</c:v>
                </c:pt>
                <c:pt idx="5422">
                  <c:v>300.95493403379999</c:v>
                </c:pt>
                <c:pt idx="5423">
                  <c:v>301.01044029238199</c:v>
                </c:pt>
                <c:pt idx="5424">
                  <c:v>301.06594655096501</c:v>
                </c:pt>
                <c:pt idx="5425">
                  <c:v>301.12145280954701</c:v>
                </c:pt>
                <c:pt idx="5426">
                  <c:v>301.17695906812997</c:v>
                </c:pt>
                <c:pt idx="5427">
                  <c:v>301.23246532671197</c:v>
                </c:pt>
                <c:pt idx="5428">
                  <c:v>301.28797158529397</c:v>
                </c:pt>
                <c:pt idx="5429">
                  <c:v>301.343477843877</c:v>
                </c:pt>
                <c:pt idx="5430">
                  <c:v>301.398984102459</c:v>
                </c:pt>
                <c:pt idx="5431">
                  <c:v>301.45449036104202</c:v>
                </c:pt>
                <c:pt idx="5432">
                  <c:v>301.50999661962402</c:v>
                </c:pt>
                <c:pt idx="5433">
                  <c:v>301.56550287820602</c:v>
                </c:pt>
                <c:pt idx="5434">
                  <c:v>301.62100913678898</c:v>
                </c:pt>
                <c:pt idx="5435">
                  <c:v>301.67651539537098</c:v>
                </c:pt>
                <c:pt idx="5436">
                  <c:v>301.73202165395401</c:v>
                </c:pt>
                <c:pt idx="5437">
                  <c:v>301.78752791253601</c:v>
                </c:pt>
                <c:pt idx="5438">
                  <c:v>301.84303417111801</c:v>
                </c:pt>
                <c:pt idx="5439">
                  <c:v>301.89854042970097</c:v>
                </c:pt>
                <c:pt idx="5440">
                  <c:v>301.95404668828297</c:v>
                </c:pt>
                <c:pt idx="5441">
                  <c:v>302.00955294686599</c:v>
                </c:pt>
                <c:pt idx="5442">
                  <c:v>302.06505920544799</c:v>
                </c:pt>
                <c:pt idx="5443">
                  <c:v>302.12056546402999</c:v>
                </c:pt>
                <c:pt idx="5444">
                  <c:v>302.17607172261302</c:v>
                </c:pt>
                <c:pt idx="5445">
                  <c:v>302.23157798119502</c:v>
                </c:pt>
                <c:pt idx="5446">
                  <c:v>302.28708423977798</c:v>
                </c:pt>
                <c:pt idx="5447">
                  <c:v>302.34259049835998</c:v>
                </c:pt>
                <c:pt idx="5448">
                  <c:v>302.39809675694198</c:v>
                </c:pt>
                <c:pt idx="5449">
                  <c:v>302.453603015525</c:v>
                </c:pt>
                <c:pt idx="5450">
                  <c:v>302.509109274107</c:v>
                </c:pt>
                <c:pt idx="5451">
                  <c:v>302.56461553269003</c:v>
                </c:pt>
                <c:pt idx="5452">
                  <c:v>302.62012179127203</c:v>
                </c:pt>
                <c:pt idx="5453">
                  <c:v>302.67562804985403</c:v>
                </c:pt>
                <c:pt idx="5454">
                  <c:v>302.73113430843699</c:v>
                </c:pt>
                <c:pt idx="5455">
                  <c:v>302.78664056701899</c:v>
                </c:pt>
                <c:pt idx="5456">
                  <c:v>302.84214682560201</c:v>
                </c:pt>
                <c:pt idx="5457">
                  <c:v>302.89765308418401</c:v>
                </c:pt>
                <c:pt idx="5458">
                  <c:v>302.95315934276601</c:v>
                </c:pt>
                <c:pt idx="5459">
                  <c:v>303.00866560134898</c:v>
                </c:pt>
                <c:pt idx="5460">
                  <c:v>303.06417185993098</c:v>
                </c:pt>
                <c:pt idx="5461">
                  <c:v>303.119678118514</c:v>
                </c:pt>
                <c:pt idx="5462">
                  <c:v>303.175184377096</c:v>
                </c:pt>
                <c:pt idx="5463">
                  <c:v>303.23069063567903</c:v>
                </c:pt>
                <c:pt idx="5464">
                  <c:v>303.28619689426102</c:v>
                </c:pt>
                <c:pt idx="5465">
                  <c:v>303.34170315284302</c:v>
                </c:pt>
                <c:pt idx="5466">
                  <c:v>303.39720941142599</c:v>
                </c:pt>
                <c:pt idx="5467">
                  <c:v>303.45271567000799</c:v>
                </c:pt>
                <c:pt idx="5468">
                  <c:v>303.50822192859101</c:v>
                </c:pt>
                <c:pt idx="5469">
                  <c:v>303.56372818717301</c:v>
                </c:pt>
                <c:pt idx="5470">
                  <c:v>303.61923444575501</c:v>
                </c:pt>
                <c:pt idx="5471">
                  <c:v>303.67474070433798</c:v>
                </c:pt>
                <c:pt idx="5472">
                  <c:v>303.73024696291998</c:v>
                </c:pt>
                <c:pt idx="5473">
                  <c:v>303.785753221503</c:v>
                </c:pt>
                <c:pt idx="5474">
                  <c:v>303.841259480085</c:v>
                </c:pt>
                <c:pt idx="5475">
                  <c:v>303.896765738667</c:v>
                </c:pt>
                <c:pt idx="5476">
                  <c:v>303.95227199725002</c:v>
                </c:pt>
                <c:pt idx="5477">
                  <c:v>304.00777825583202</c:v>
                </c:pt>
                <c:pt idx="5478">
                  <c:v>304.06328451441499</c:v>
                </c:pt>
                <c:pt idx="5479">
                  <c:v>304.11879077299699</c:v>
                </c:pt>
                <c:pt idx="5480">
                  <c:v>304.17429703157899</c:v>
                </c:pt>
                <c:pt idx="5481">
                  <c:v>304.22980329016201</c:v>
                </c:pt>
                <c:pt idx="5482">
                  <c:v>304.28530954874401</c:v>
                </c:pt>
                <c:pt idx="5483">
                  <c:v>304.34081580732698</c:v>
                </c:pt>
                <c:pt idx="5484">
                  <c:v>304.39632206590898</c:v>
                </c:pt>
                <c:pt idx="5485">
                  <c:v>304.45182832449098</c:v>
                </c:pt>
                <c:pt idx="5486">
                  <c:v>304.507334583074</c:v>
                </c:pt>
                <c:pt idx="5487">
                  <c:v>304.562840841656</c:v>
                </c:pt>
                <c:pt idx="5488">
                  <c:v>304.61834710023902</c:v>
                </c:pt>
                <c:pt idx="5489">
                  <c:v>304.67385335882102</c:v>
                </c:pt>
                <c:pt idx="5490">
                  <c:v>304.72935961740302</c:v>
                </c:pt>
                <c:pt idx="5491">
                  <c:v>304.78486587598599</c:v>
                </c:pt>
                <c:pt idx="5492">
                  <c:v>304.84037213456799</c:v>
                </c:pt>
                <c:pt idx="5493">
                  <c:v>304.89587839315101</c:v>
                </c:pt>
                <c:pt idx="5494">
                  <c:v>304.95138465173301</c:v>
                </c:pt>
                <c:pt idx="5495">
                  <c:v>305.00689091031501</c:v>
                </c:pt>
                <c:pt idx="5496">
                  <c:v>305.06239716889797</c:v>
                </c:pt>
                <c:pt idx="5497">
                  <c:v>305.11790342747997</c:v>
                </c:pt>
                <c:pt idx="5498">
                  <c:v>305.173409686063</c:v>
                </c:pt>
                <c:pt idx="5499">
                  <c:v>305.228915944645</c:v>
                </c:pt>
                <c:pt idx="5500">
                  <c:v>305.284422203227</c:v>
                </c:pt>
                <c:pt idx="5501">
                  <c:v>305.33992846181002</c:v>
                </c:pt>
                <c:pt idx="5502">
                  <c:v>305.39543472039202</c:v>
                </c:pt>
                <c:pt idx="5503">
                  <c:v>305.45094097897498</c:v>
                </c:pt>
                <c:pt idx="5504">
                  <c:v>305.50644723755698</c:v>
                </c:pt>
                <c:pt idx="5505">
                  <c:v>305.56195349613898</c:v>
                </c:pt>
                <c:pt idx="5506">
                  <c:v>305.61745975472201</c:v>
                </c:pt>
                <c:pt idx="5507">
                  <c:v>305.67296601330401</c:v>
                </c:pt>
                <c:pt idx="5508">
                  <c:v>305.72847227188697</c:v>
                </c:pt>
                <c:pt idx="5509">
                  <c:v>305.78397853046903</c:v>
                </c:pt>
                <c:pt idx="5510">
                  <c:v>305.83948478905199</c:v>
                </c:pt>
                <c:pt idx="5511">
                  <c:v>305.89499104763399</c:v>
                </c:pt>
                <c:pt idx="5512">
                  <c:v>305.95049730621599</c:v>
                </c:pt>
                <c:pt idx="5513">
                  <c:v>306.00600356479902</c:v>
                </c:pt>
                <c:pt idx="5514">
                  <c:v>306.06150982338102</c:v>
                </c:pt>
                <c:pt idx="5515">
                  <c:v>306.11701608196398</c:v>
                </c:pt>
                <c:pt idx="5516">
                  <c:v>306.17252234054598</c:v>
                </c:pt>
                <c:pt idx="5517">
                  <c:v>306.22802859912798</c:v>
                </c:pt>
                <c:pt idx="5518">
                  <c:v>306.283534857711</c:v>
                </c:pt>
                <c:pt idx="5519">
                  <c:v>306.339041116293</c:v>
                </c:pt>
                <c:pt idx="5520">
                  <c:v>306.39454737487603</c:v>
                </c:pt>
                <c:pt idx="5521">
                  <c:v>306.45005363345803</c:v>
                </c:pt>
                <c:pt idx="5522">
                  <c:v>306.50555989204003</c:v>
                </c:pt>
                <c:pt idx="5523">
                  <c:v>306.56106615062299</c:v>
                </c:pt>
                <c:pt idx="5524">
                  <c:v>306.61657240920499</c:v>
                </c:pt>
                <c:pt idx="5525">
                  <c:v>306.67207866778801</c:v>
                </c:pt>
                <c:pt idx="5526">
                  <c:v>306.72758492637001</c:v>
                </c:pt>
                <c:pt idx="5527">
                  <c:v>306.78309118495201</c:v>
                </c:pt>
                <c:pt idx="5528">
                  <c:v>306.83859744353498</c:v>
                </c:pt>
                <c:pt idx="5529">
                  <c:v>306.89410370211698</c:v>
                </c:pt>
                <c:pt idx="5530">
                  <c:v>306.9496099607</c:v>
                </c:pt>
                <c:pt idx="5531">
                  <c:v>307.005116219282</c:v>
                </c:pt>
                <c:pt idx="5532">
                  <c:v>307.060622477864</c:v>
                </c:pt>
                <c:pt idx="5533">
                  <c:v>307.11612873644702</c:v>
                </c:pt>
                <c:pt idx="5534">
                  <c:v>307.17163499502902</c:v>
                </c:pt>
                <c:pt idx="5535">
                  <c:v>307.22714125361199</c:v>
                </c:pt>
                <c:pt idx="5536">
                  <c:v>307.28264751219399</c:v>
                </c:pt>
                <c:pt idx="5537">
                  <c:v>307.33815377077599</c:v>
                </c:pt>
                <c:pt idx="5538">
                  <c:v>307.39366002935901</c:v>
                </c:pt>
                <c:pt idx="5539">
                  <c:v>307.44916628794101</c:v>
                </c:pt>
                <c:pt idx="5540">
                  <c:v>307.50467254652398</c:v>
                </c:pt>
                <c:pt idx="5541">
                  <c:v>307.56017880510598</c:v>
                </c:pt>
                <c:pt idx="5542">
                  <c:v>307.61568506368798</c:v>
                </c:pt>
                <c:pt idx="5543">
                  <c:v>307.671191322271</c:v>
                </c:pt>
                <c:pt idx="5544">
                  <c:v>307.726697580853</c:v>
                </c:pt>
                <c:pt idx="5545">
                  <c:v>307.78220383943602</c:v>
                </c:pt>
                <c:pt idx="5546">
                  <c:v>307.83771009801802</c:v>
                </c:pt>
                <c:pt idx="5547">
                  <c:v>307.89321635660099</c:v>
                </c:pt>
                <c:pt idx="5548">
                  <c:v>307.94872261518299</c:v>
                </c:pt>
                <c:pt idx="5549">
                  <c:v>308.00422887376499</c:v>
                </c:pt>
                <c:pt idx="5550">
                  <c:v>308.05973513234801</c:v>
                </c:pt>
                <c:pt idx="5551">
                  <c:v>308.11524139093001</c:v>
                </c:pt>
                <c:pt idx="5552">
                  <c:v>308.17074764951298</c:v>
                </c:pt>
                <c:pt idx="5553">
                  <c:v>308.22625390809498</c:v>
                </c:pt>
                <c:pt idx="5554">
                  <c:v>308.28176016667697</c:v>
                </c:pt>
                <c:pt idx="5555">
                  <c:v>308.33726642526</c:v>
                </c:pt>
                <c:pt idx="5556">
                  <c:v>308.392772683842</c:v>
                </c:pt>
                <c:pt idx="5557">
                  <c:v>308.44827894242502</c:v>
                </c:pt>
                <c:pt idx="5558">
                  <c:v>308.50378520100702</c:v>
                </c:pt>
                <c:pt idx="5559">
                  <c:v>308.55929145958902</c:v>
                </c:pt>
                <c:pt idx="5560">
                  <c:v>308.61479771817199</c:v>
                </c:pt>
                <c:pt idx="5561">
                  <c:v>308.67030397675398</c:v>
                </c:pt>
                <c:pt idx="5562">
                  <c:v>308.72581023533701</c:v>
                </c:pt>
                <c:pt idx="5563">
                  <c:v>308.78131649391901</c:v>
                </c:pt>
                <c:pt idx="5564">
                  <c:v>308.83682275250101</c:v>
                </c:pt>
                <c:pt idx="5565">
                  <c:v>308.89232901108397</c:v>
                </c:pt>
                <c:pt idx="5566">
                  <c:v>308.94783526966597</c:v>
                </c:pt>
                <c:pt idx="5567">
                  <c:v>309.003341528249</c:v>
                </c:pt>
                <c:pt idx="5568">
                  <c:v>309.058847786831</c:v>
                </c:pt>
                <c:pt idx="5569">
                  <c:v>309.11435404541299</c:v>
                </c:pt>
                <c:pt idx="5570">
                  <c:v>309.16986030399602</c:v>
                </c:pt>
                <c:pt idx="5571">
                  <c:v>309.22536656257802</c:v>
                </c:pt>
                <c:pt idx="5572">
                  <c:v>309.28087282116098</c:v>
                </c:pt>
                <c:pt idx="5573">
                  <c:v>309.33637907974298</c:v>
                </c:pt>
                <c:pt idx="5574">
                  <c:v>309.39188533832498</c:v>
                </c:pt>
                <c:pt idx="5575">
                  <c:v>309.44739159690801</c:v>
                </c:pt>
                <c:pt idx="5576">
                  <c:v>309.50289785549</c:v>
                </c:pt>
                <c:pt idx="5577">
                  <c:v>309.55840411407303</c:v>
                </c:pt>
                <c:pt idx="5578">
                  <c:v>309.61391037265503</c:v>
                </c:pt>
                <c:pt idx="5579">
                  <c:v>309.66941663123703</c:v>
                </c:pt>
                <c:pt idx="5580">
                  <c:v>309.72492288981999</c:v>
                </c:pt>
                <c:pt idx="5581">
                  <c:v>309.78042914840199</c:v>
                </c:pt>
                <c:pt idx="5582">
                  <c:v>309.83593540698502</c:v>
                </c:pt>
                <c:pt idx="5583">
                  <c:v>309.89144166556702</c:v>
                </c:pt>
                <c:pt idx="5584">
                  <c:v>309.94694792414901</c:v>
                </c:pt>
                <c:pt idx="5585">
                  <c:v>310.00245418273198</c:v>
                </c:pt>
                <c:pt idx="5586">
                  <c:v>310.05796044131398</c:v>
                </c:pt>
                <c:pt idx="5587">
                  <c:v>310.113466699897</c:v>
                </c:pt>
                <c:pt idx="5588">
                  <c:v>310.168972958479</c:v>
                </c:pt>
                <c:pt idx="5589">
                  <c:v>310.22447921706203</c:v>
                </c:pt>
                <c:pt idx="5590">
                  <c:v>310.27998547564403</c:v>
                </c:pt>
                <c:pt idx="5591">
                  <c:v>310.33549173422603</c:v>
                </c:pt>
                <c:pt idx="5592">
                  <c:v>310.39099799280899</c:v>
                </c:pt>
                <c:pt idx="5593">
                  <c:v>310.44650425139099</c:v>
                </c:pt>
                <c:pt idx="5594">
                  <c:v>310.50201050997401</c:v>
                </c:pt>
                <c:pt idx="5595">
                  <c:v>310.55751676855601</c:v>
                </c:pt>
                <c:pt idx="5596">
                  <c:v>310.61302302713801</c:v>
                </c:pt>
                <c:pt idx="5597">
                  <c:v>310.66852928572098</c:v>
                </c:pt>
                <c:pt idx="5598">
                  <c:v>310.72403554430298</c:v>
                </c:pt>
                <c:pt idx="5599">
                  <c:v>310.779541802886</c:v>
                </c:pt>
                <c:pt idx="5600">
                  <c:v>310.835048061468</c:v>
                </c:pt>
                <c:pt idx="5601">
                  <c:v>310.89055432005</c:v>
                </c:pt>
                <c:pt idx="5602">
                  <c:v>310.94606057863302</c:v>
                </c:pt>
                <c:pt idx="5603">
                  <c:v>311.00156683721502</c:v>
                </c:pt>
                <c:pt idx="5604">
                  <c:v>311.05707309579799</c:v>
                </c:pt>
                <c:pt idx="5605">
                  <c:v>311.11257935437999</c:v>
                </c:pt>
                <c:pt idx="5606">
                  <c:v>311.16808561296199</c:v>
                </c:pt>
                <c:pt idx="5607">
                  <c:v>311.22359187154501</c:v>
                </c:pt>
                <c:pt idx="5608">
                  <c:v>311.27909813012701</c:v>
                </c:pt>
                <c:pt idx="5609">
                  <c:v>311.33460438870998</c:v>
                </c:pt>
                <c:pt idx="5610">
                  <c:v>311.39011064729198</c:v>
                </c:pt>
                <c:pt idx="5611">
                  <c:v>311.44561690587398</c:v>
                </c:pt>
                <c:pt idx="5612">
                  <c:v>311.501123164457</c:v>
                </c:pt>
                <c:pt idx="5613">
                  <c:v>311.556629423039</c:v>
                </c:pt>
                <c:pt idx="5614">
                  <c:v>311.61213568162202</c:v>
                </c:pt>
                <c:pt idx="5615">
                  <c:v>311.66764194020402</c:v>
                </c:pt>
                <c:pt idx="5616">
                  <c:v>311.72314819878602</c:v>
                </c:pt>
                <c:pt idx="5617">
                  <c:v>311.77865445736899</c:v>
                </c:pt>
                <c:pt idx="5618">
                  <c:v>311.83416071595099</c:v>
                </c:pt>
                <c:pt idx="5619">
                  <c:v>311.88966697453401</c:v>
                </c:pt>
                <c:pt idx="5620">
                  <c:v>311.94517323311601</c:v>
                </c:pt>
                <c:pt idx="5621">
                  <c:v>312.00067949169801</c:v>
                </c:pt>
                <c:pt idx="5622">
                  <c:v>312.05618575028097</c:v>
                </c:pt>
                <c:pt idx="5623">
                  <c:v>312.11169200886297</c:v>
                </c:pt>
                <c:pt idx="5624">
                  <c:v>312.167198267446</c:v>
                </c:pt>
                <c:pt idx="5625">
                  <c:v>312.222704526028</c:v>
                </c:pt>
                <c:pt idx="5626">
                  <c:v>312.27821078461102</c:v>
                </c:pt>
                <c:pt idx="5627">
                  <c:v>312.33371704319302</c:v>
                </c:pt>
                <c:pt idx="5628">
                  <c:v>312.38922330177502</c:v>
                </c:pt>
                <c:pt idx="5629">
                  <c:v>312.44472956035798</c:v>
                </c:pt>
                <c:pt idx="5630">
                  <c:v>312.50023581893998</c:v>
                </c:pt>
                <c:pt idx="5631">
                  <c:v>312.55574207752301</c:v>
                </c:pt>
                <c:pt idx="5632">
                  <c:v>312.61124833610501</c:v>
                </c:pt>
                <c:pt idx="5633">
                  <c:v>312.66675459468701</c:v>
                </c:pt>
                <c:pt idx="5634">
                  <c:v>312.72226085326997</c:v>
                </c:pt>
                <c:pt idx="5635">
                  <c:v>312.77776711185197</c:v>
                </c:pt>
                <c:pt idx="5636">
                  <c:v>312.83327337043499</c:v>
                </c:pt>
                <c:pt idx="5637">
                  <c:v>312.88877962901699</c:v>
                </c:pt>
                <c:pt idx="5638">
                  <c:v>312.94428588759899</c:v>
                </c:pt>
                <c:pt idx="5639">
                  <c:v>312.99979214618202</c:v>
                </c:pt>
                <c:pt idx="5640">
                  <c:v>313.05529840476402</c:v>
                </c:pt>
                <c:pt idx="5641">
                  <c:v>313.11080466334698</c:v>
                </c:pt>
                <c:pt idx="5642">
                  <c:v>313.16631092192898</c:v>
                </c:pt>
                <c:pt idx="5643">
                  <c:v>313.22181718051098</c:v>
                </c:pt>
                <c:pt idx="5644">
                  <c:v>313.277323439094</c:v>
                </c:pt>
                <c:pt idx="5645">
                  <c:v>313.332829697676</c:v>
                </c:pt>
                <c:pt idx="5646">
                  <c:v>313.38833595625903</c:v>
                </c:pt>
                <c:pt idx="5647">
                  <c:v>313.44384221484103</c:v>
                </c:pt>
                <c:pt idx="5648">
                  <c:v>313.49934847342303</c:v>
                </c:pt>
                <c:pt idx="5649">
                  <c:v>313.55485473200599</c:v>
                </c:pt>
                <c:pt idx="5650">
                  <c:v>313.61036099058799</c:v>
                </c:pt>
                <c:pt idx="5651">
                  <c:v>313.66586724917101</c:v>
                </c:pt>
                <c:pt idx="5652">
                  <c:v>313.72137350775301</c:v>
                </c:pt>
                <c:pt idx="5653">
                  <c:v>313.77687976633501</c:v>
                </c:pt>
                <c:pt idx="5654">
                  <c:v>313.83238602491798</c:v>
                </c:pt>
                <c:pt idx="5655">
                  <c:v>313.88789228349998</c:v>
                </c:pt>
                <c:pt idx="5656">
                  <c:v>313.943398542083</c:v>
                </c:pt>
                <c:pt idx="5657">
                  <c:v>313.998904800665</c:v>
                </c:pt>
                <c:pt idx="5658">
                  <c:v>314.054411059247</c:v>
                </c:pt>
                <c:pt idx="5659">
                  <c:v>314.10991731783002</c:v>
                </c:pt>
                <c:pt idx="5660">
                  <c:v>314.16542357641202</c:v>
                </c:pt>
                <c:pt idx="5661">
                  <c:v>314.22092983499499</c:v>
                </c:pt>
                <c:pt idx="5662">
                  <c:v>314.27643609357699</c:v>
                </c:pt>
                <c:pt idx="5663">
                  <c:v>314.33194235216001</c:v>
                </c:pt>
                <c:pt idx="5664">
                  <c:v>314.38744861074201</c:v>
                </c:pt>
                <c:pt idx="5665">
                  <c:v>314.44295486932401</c:v>
                </c:pt>
                <c:pt idx="5666">
                  <c:v>314.49846112790698</c:v>
                </c:pt>
                <c:pt idx="5667">
                  <c:v>314.55396738648898</c:v>
                </c:pt>
                <c:pt idx="5668">
                  <c:v>314.60947364507098</c:v>
                </c:pt>
                <c:pt idx="5669">
                  <c:v>314.664979903654</c:v>
                </c:pt>
                <c:pt idx="5670">
                  <c:v>314.720486162236</c:v>
                </c:pt>
                <c:pt idx="5671">
                  <c:v>314.77599242081902</c:v>
                </c:pt>
                <c:pt idx="5672">
                  <c:v>314.83149867940102</c:v>
                </c:pt>
                <c:pt idx="5673">
                  <c:v>314.88700493798399</c:v>
                </c:pt>
                <c:pt idx="5674">
                  <c:v>314.94251119656599</c:v>
                </c:pt>
                <c:pt idx="5675">
                  <c:v>314.99801745514799</c:v>
                </c:pt>
                <c:pt idx="5676">
                  <c:v>315.05352371373101</c:v>
                </c:pt>
                <c:pt idx="5677">
                  <c:v>315.10902997231301</c:v>
                </c:pt>
                <c:pt idx="5678">
                  <c:v>315.16453623089598</c:v>
                </c:pt>
                <c:pt idx="5679">
                  <c:v>315.22004248947798</c:v>
                </c:pt>
                <c:pt idx="5680">
                  <c:v>315.27554874805998</c:v>
                </c:pt>
                <c:pt idx="5681">
                  <c:v>315.331055006643</c:v>
                </c:pt>
                <c:pt idx="5682">
                  <c:v>315.386561265225</c:v>
                </c:pt>
                <c:pt idx="5683">
                  <c:v>315.44206752380802</c:v>
                </c:pt>
                <c:pt idx="5684">
                  <c:v>315.49757378239002</c:v>
                </c:pt>
                <c:pt idx="5685">
                  <c:v>315.55308004097202</c:v>
                </c:pt>
                <c:pt idx="5686">
                  <c:v>315.60858629955499</c:v>
                </c:pt>
                <c:pt idx="5687">
                  <c:v>315.66409255813699</c:v>
                </c:pt>
                <c:pt idx="5688">
                  <c:v>315.71959881672001</c:v>
                </c:pt>
                <c:pt idx="5689">
                  <c:v>315.77510507530201</c:v>
                </c:pt>
                <c:pt idx="5690">
                  <c:v>315.83061133388401</c:v>
                </c:pt>
                <c:pt idx="5691">
                  <c:v>315.88611759246697</c:v>
                </c:pt>
                <c:pt idx="5692">
                  <c:v>315.94162385104897</c:v>
                </c:pt>
                <c:pt idx="5693">
                  <c:v>315.997130109632</c:v>
                </c:pt>
                <c:pt idx="5694">
                  <c:v>316.052636368214</c:v>
                </c:pt>
                <c:pt idx="5695">
                  <c:v>316.108142626796</c:v>
                </c:pt>
                <c:pt idx="5696">
                  <c:v>316.16364888537902</c:v>
                </c:pt>
                <c:pt idx="5697">
                  <c:v>316.21915514396102</c:v>
                </c:pt>
                <c:pt idx="5698">
                  <c:v>316.27466140254398</c:v>
                </c:pt>
                <c:pt idx="5699">
                  <c:v>316.33016766112598</c:v>
                </c:pt>
                <c:pt idx="5700">
                  <c:v>316.38567391970798</c:v>
                </c:pt>
                <c:pt idx="5701">
                  <c:v>316.44118017829101</c:v>
                </c:pt>
                <c:pt idx="5702">
                  <c:v>316.49668643687301</c:v>
                </c:pt>
                <c:pt idx="5703">
                  <c:v>316.55219269545597</c:v>
                </c:pt>
                <c:pt idx="5704">
                  <c:v>316.60769895403803</c:v>
                </c:pt>
                <c:pt idx="5705">
                  <c:v>316.66320521262003</c:v>
                </c:pt>
                <c:pt idx="5706">
                  <c:v>316.71871147120299</c:v>
                </c:pt>
                <c:pt idx="5707">
                  <c:v>316.77421772978499</c:v>
                </c:pt>
                <c:pt idx="5708">
                  <c:v>316.82972398836802</c:v>
                </c:pt>
                <c:pt idx="5709">
                  <c:v>316.88523024695002</c:v>
                </c:pt>
                <c:pt idx="5710">
                  <c:v>316.94073650553298</c:v>
                </c:pt>
                <c:pt idx="5711">
                  <c:v>316.99624276411498</c:v>
                </c:pt>
                <c:pt idx="5712">
                  <c:v>317.05174902269698</c:v>
                </c:pt>
                <c:pt idx="5713">
                  <c:v>317.10725528128</c:v>
                </c:pt>
                <c:pt idx="5714">
                  <c:v>317.162761539862</c:v>
                </c:pt>
                <c:pt idx="5715">
                  <c:v>317.21826779844503</c:v>
                </c:pt>
                <c:pt idx="5716">
                  <c:v>317.27377405702703</c:v>
                </c:pt>
                <c:pt idx="5717">
                  <c:v>317.32928031560903</c:v>
                </c:pt>
                <c:pt idx="5718">
                  <c:v>317.38478657419199</c:v>
                </c:pt>
                <c:pt idx="5719">
                  <c:v>317.44029283277399</c:v>
                </c:pt>
                <c:pt idx="5720">
                  <c:v>317.49579909135701</c:v>
                </c:pt>
                <c:pt idx="5721">
                  <c:v>317.55130534993901</c:v>
                </c:pt>
                <c:pt idx="5722">
                  <c:v>317.60681160852101</c:v>
                </c:pt>
                <c:pt idx="5723">
                  <c:v>317.66231786710398</c:v>
                </c:pt>
                <c:pt idx="5724">
                  <c:v>317.71782412568598</c:v>
                </c:pt>
                <c:pt idx="5725">
                  <c:v>317.773330384269</c:v>
                </c:pt>
                <c:pt idx="5726">
                  <c:v>317.828836642851</c:v>
                </c:pt>
                <c:pt idx="5727">
                  <c:v>317.884342901433</c:v>
                </c:pt>
                <c:pt idx="5728">
                  <c:v>317.93984916001602</c:v>
                </c:pt>
                <c:pt idx="5729">
                  <c:v>317.99535541859802</c:v>
                </c:pt>
                <c:pt idx="5730">
                  <c:v>318.05086167718099</c:v>
                </c:pt>
                <c:pt idx="5731">
                  <c:v>318.10636793576299</c:v>
                </c:pt>
                <c:pt idx="5732">
                  <c:v>318.16187419434499</c:v>
                </c:pt>
                <c:pt idx="5733">
                  <c:v>318.21738045292801</c:v>
                </c:pt>
                <c:pt idx="5734">
                  <c:v>318.27288671151001</c:v>
                </c:pt>
                <c:pt idx="5735">
                  <c:v>318.32839297009298</c:v>
                </c:pt>
                <c:pt idx="5736">
                  <c:v>318.38389922867498</c:v>
                </c:pt>
                <c:pt idx="5737">
                  <c:v>318.43940548725698</c:v>
                </c:pt>
                <c:pt idx="5738">
                  <c:v>318.49491174584</c:v>
                </c:pt>
                <c:pt idx="5739">
                  <c:v>318.550418004422</c:v>
                </c:pt>
                <c:pt idx="5740">
                  <c:v>318.60592426300502</c:v>
                </c:pt>
                <c:pt idx="5741">
                  <c:v>318.66143052158702</c:v>
                </c:pt>
                <c:pt idx="5742">
                  <c:v>318.71693678016902</c:v>
                </c:pt>
                <c:pt idx="5743">
                  <c:v>318.77244303875199</c:v>
                </c:pt>
                <c:pt idx="5744">
                  <c:v>318.82794929733399</c:v>
                </c:pt>
                <c:pt idx="5745">
                  <c:v>318.88345555591701</c:v>
                </c:pt>
                <c:pt idx="5746">
                  <c:v>318.93896181449901</c:v>
                </c:pt>
                <c:pt idx="5747">
                  <c:v>318.99446807308198</c:v>
                </c:pt>
                <c:pt idx="5748">
                  <c:v>319.04997433166398</c:v>
                </c:pt>
                <c:pt idx="5749">
                  <c:v>319.10548059024597</c:v>
                </c:pt>
                <c:pt idx="5750">
                  <c:v>319.160986848829</c:v>
                </c:pt>
                <c:pt idx="5751">
                  <c:v>319.216493107411</c:v>
                </c:pt>
                <c:pt idx="5752">
                  <c:v>319.27199936599402</c:v>
                </c:pt>
                <c:pt idx="5753">
                  <c:v>319.32750562457602</c:v>
                </c:pt>
                <c:pt idx="5754">
                  <c:v>319.38301188315802</c:v>
                </c:pt>
                <c:pt idx="5755">
                  <c:v>319.43851814174099</c:v>
                </c:pt>
                <c:pt idx="5756">
                  <c:v>319.49402440032299</c:v>
                </c:pt>
                <c:pt idx="5757">
                  <c:v>319.54953065890601</c:v>
                </c:pt>
                <c:pt idx="5758">
                  <c:v>319.60503691748801</c:v>
                </c:pt>
                <c:pt idx="5759">
                  <c:v>319.66054317607001</c:v>
                </c:pt>
                <c:pt idx="5760">
                  <c:v>319.71604943465297</c:v>
                </c:pt>
                <c:pt idx="5761">
                  <c:v>319.77155569323497</c:v>
                </c:pt>
                <c:pt idx="5762">
                  <c:v>319.827061951818</c:v>
                </c:pt>
                <c:pt idx="5763">
                  <c:v>319.8825682104</c:v>
                </c:pt>
                <c:pt idx="5764">
                  <c:v>319.93807446898199</c:v>
                </c:pt>
                <c:pt idx="5765">
                  <c:v>319.99358072756502</c:v>
                </c:pt>
                <c:pt idx="5766">
                  <c:v>320.04908698614702</c:v>
                </c:pt>
                <c:pt idx="5767">
                  <c:v>320.10459324472998</c:v>
                </c:pt>
                <c:pt idx="5768">
                  <c:v>320.16009950331198</c:v>
                </c:pt>
                <c:pt idx="5769">
                  <c:v>320.21560576189398</c:v>
                </c:pt>
                <c:pt idx="5770">
                  <c:v>320.27111202047701</c:v>
                </c:pt>
                <c:pt idx="5771">
                  <c:v>320.32661827905901</c:v>
                </c:pt>
                <c:pt idx="5772">
                  <c:v>320.38212453764203</c:v>
                </c:pt>
                <c:pt idx="5773">
                  <c:v>320.43763079622403</c:v>
                </c:pt>
                <c:pt idx="5774">
                  <c:v>320.49313705480603</c:v>
                </c:pt>
                <c:pt idx="5775">
                  <c:v>320.54864331338899</c:v>
                </c:pt>
                <c:pt idx="5776">
                  <c:v>320.60414957197099</c:v>
                </c:pt>
                <c:pt idx="5777">
                  <c:v>320.65965583055402</c:v>
                </c:pt>
                <c:pt idx="5778">
                  <c:v>320.71516208913602</c:v>
                </c:pt>
                <c:pt idx="5779">
                  <c:v>320.77066834771801</c:v>
                </c:pt>
                <c:pt idx="5780">
                  <c:v>320.82617460630098</c:v>
                </c:pt>
                <c:pt idx="5781">
                  <c:v>320.88168086488298</c:v>
                </c:pt>
                <c:pt idx="5782">
                  <c:v>320.937187123466</c:v>
                </c:pt>
                <c:pt idx="5783">
                  <c:v>320.992693382048</c:v>
                </c:pt>
                <c:pt idx="5784">
                  <c:v>321.04819964063103</c:v>
                </c:pt>
                <c:pt idx="5785">
                  <c:v>321.10370589921303</c:v>
                </c:pt>
                <c:pt idx="5786">
                  <c:v>321.15921215779503</c:v>
                </c:pt>
                <c:pt idx="5787">
                  <c:v>321.21471841637799</c:v>
                </c:pt>
                <c:pt idx="5788">
                  <c:v>321.27022467495999</c:v>
                </c:pt>
                <c:pt idx="5789">
                  <c:v>321.32573093354301</c:v>
                </c:pt>
                <c:pt idx="5790">
                  <c:v>321.38123719212501</c:v>
                </c:pt>
                <c:pt idx="5791">
                  <c:v>321.43674345070701</c:v>
                </c:pt>
                <c:pt idx="5792">
                  <c:v>321.49224970928998</c:v>
                </c:pt>
                <c:pt idx="5793">
                  <c:v>321.54775596787198</c:v>
                </c:pt>
                <c:pt idx="5794">
                  <c:v>321.603262226455</c:v>
                </c:pt>
                <c:pt idx="5795">
                  <c:v>321.658768485037</c:v>
                </c:pt>
                <c:pt idx="5796">
                  <c:v>321.714274743619</c:v>
                </c:pt>
                <c:pt idx="5797">
                  <c:v>321.76978100220202</c:v>
                </c:pt>
                <c:pt idx="5798">
                  <c:v>321.82528726078402</c:v>
                </c:pt>
                <c:pt idx="5799">
                  <c:v>321.88079351936699</c:v>
                </c:pt>
                <c:pt idx="5800">
                  <c:v>321.93629977794899</c:v>
                </c:pt>
                <c:pt idx="5801">
                  <c:v>321.99180603653099</c:v>
                </c:pt>
                <c:pt idx="5802">
                  <c:v>322.04731229511401</c:v>
                </c:pt>
                <c:pt idx="5803">
                  <c:v>322.10281855369601</c:v>
                </c:pt>
                <c:pt idx="5804">
                  <c:v>322.15832481227898</c:v>
                </c:pt>
                <c:pt idx="5805">
                  <c:v>322.21383107086098</c:v>
                </c:pt>
                <c:pt idx="5806">
                  <c:v>322.26933732944298</c:v>
                </c:pt>
                <c:pt idx="5807">
                  <c:v>322.324843588026</c:v>
                </c:pt>
                <c:pt idx="5808">
                  <c:v>322.380349846608</c:v>
                </c:pt>
                <c:pt idx="5809">
                  <c:v>322.43585610519102</c:v>
                </c:pt>
                <c:pt idx="5810">
                  <c:v>322.49136236377302</c:v>
                </c:pt>
                <c:pt idx="5811">
                  <c:v>322.54686862235502</c:v>
                </c:pt>
                <c:pt idx="5812">
                  <c:v>322.60237488093799</c:v>
                </c:pt>
                <c:pt idx="5813">
                  <c:v>322.65788113951999</c:v>
                </c:pt>
                <c:pt idx="5814">
                  <c:v>322.71338739810301</c:v>
                </c:pt>
                <c:pt idx="5815">
                  <c:v>322.76889365668501</c:v>
                </c:pt>
                <c:pt idx="5816">
                  <c:v>322.82439991526701</c:v>
                </c:pt>
                <c:pt idx="5817">
                  <c:v>322.87990617384997</c:v>
                </c:pt>
                <c:pt idx="5818">
                  <c:v>322.93541243243197</c:v>
                </c:pt>
                <c:pt idx="5819">
                  <c:v>322.990918691015</c:v>
                </c:pt>
                <c:pt idx="5820">
                  <c:v>323.046424949597</c:v>
                </c:pt>
                <c:pt idx="5821">
                  <c:v>323.101931208179</c:v>
                </c:pt>
                <c:pt idx="5822">
                  <c:v>323.15743746676202</c:v>
                </c:pt>
                <c:pt idx="5823">
                  <c:v>323.21294372534402</c:v>
                </c:pt>
                <c:pt idx="5824">
                  <c:v>323.26844998392698</c:v>
                </c:pt>
                <c:pt idx="5825">
                  <c:v>323.32395624250898</c:v>
                </c:pt>
                <c:pt idx="5826">
                  <c:v>323.37946250109201</c:v>
                </c:pt>
                <c:pt idx="5827">
                  <c:v>323.43496875967401</c:v>
                </c:pt>
                <c:pt idx="5828">
                  <c:v>323.49047501825601</c:v>
                </c:pt>
                <c:pt idx="5829">
                  <c:v>323.54598127683897</c:v>
                </c:pt>
                <c:pt idx="5830">
                  <c:v>323.60148753542097</c:v>
                </c:pt>
                <c:pt idx="5831">
                  <c:v>323.65699379400399</c:v>
                </c:pt>
                <c:pt idx="5832">
                  <c:v>323.71250005258599</c:v>
                </c:pt>
                <c:pt idx="5833">
                  <c:v>323.76800631116799</c:v>
                </c:pt>
                <c:pt idx="5834">
                  <c:v>323.82351256975102</c:v>
                </c:pt>
                <c:pt idx="5835">
                  <c:v>323.87901882833302</c:v>
                </c:pt>
                <c:pt idx="5836">
                  <c:v>323.93452508691598</c:v>
                </c:pt>
                <c:pt idx="5837">
                  <c:v>323.99003134549798</c:v>
                </c:pt>
                <c:pt idx="5838">
                  <c:v>324.04553760407998</c:v>
                </c:pt>
                <c:pt idx="5839">
                  <c:v>324.101043862663</c:v>
                </c:pt>
                <c:pt idx="5840">
                  <c:v>324.156550121245</c:v>
                </c:pt>
                <c:pt idx="5841">
                  <c:v>324.21205637982803</c:v>
                </c:pt>
                <c:pt idx="5842">
                  <c:v>324.26756263841003</c:v>
                </c:pt>
                <c:pt idx="5843">
                  <c:v>324.32306889699203</c:v>
                </c:pt>
                <c:pt idx="5844">
                  <c:v>324.37857515557499</c:v>
                </c:pt>
                <c:pt idx="5845">
                  <c:v>324.43408141415699</c:v>
                </c:pt>
                <c:pt idx="5846">
                  <c:v>324.48958767274002</c:v>
                </c:pt>
                <c:pt idx="5847">
                  <c:v>324.54509393132201</c:v>
                </c:pt>
                <c:pt idx="5848">
                  <c:v>324.60060018990401</c:v>
                </c:pt>
                <c:pt idx="5849">
                  <c:v>324.65610644848698</c:v>
                </c:pt>
                <c:pt idx="5850">
                  <c:v>324.71161270706898</c:v>
                </c:pt>
                <c:pt idx="5851">
                  <c:v>324.767118965652</c:v>
                </c:pt>
                <c:pt idx="5852">
                  <c:v>324.822625224234</c:v>
                </c:pt>
                <c:pt idx="5853">
                  <c:v>324.878131482816</c:v>
                </c:pt>
                <c:pt idx="5854">
                  <c:v>324.93363774139902</c:v>
                </c:pt>
                <c:pt idx="5855">
                  <c:v>324.98914399998102</c:v>
                </c:pt>
                <c:pt idx="5856">
                  <c:v>325.04465025856399</c:v>
                </c:pt>
                <c:pt idx="5857">
                  <c:v>325.10015651714599</c:v>
                </c:pt>
                <c:pt idx="5858">
                  <c:v>325.15566277572799</c:v>
                </c:pt>
                <c:pt idx="5859">
                  <c:v>325.21116903431101</c:v>
                </c:pt>
                <c:pt idx="5860">
                  <c:v>325.26667529289301</c:v>
                </c:pt>
                <c:pt idx="5861">
                  <c:v>325.32218155147598</c:v>
                </c:pt>
                <c:pt idx="5862">
                  <c:v>325.37768781005798</c:v>
                </c:pt>
                <c:pt idx="5863">
                  <c:v>325.43319406863998</c:v>
                </c:pt>
                <c:pt idx="5864">
                  <c:v>325.488700327223</c:v>
                </c:pt>
                <c:pt idx="5865">
                  <c:v>325.544206585805</c:v>
                </c:pt>
                <c:pt idx="5866">
                  <c:v>325.59971284438802</c:v>
                </c:pt>
                <c:pt idx="5867">
                  <c:v>325.65521910297002</c:v>
                </c:pt>
                <c:pt idx="5868">
                  <c:v>325.71072536155299</c:v>
                </c:pt>
                <c:pt idx="5869">
                  <c:v>325.76623162013499</c:v>
                </c:pt>
                <c:pt idx="5870">
                  <c:v>325.82173787871699</c:v>
                </c:pt>
                <c:pt idx="5871">
                  <c:v>325.87724413730001</c:v>
                </c:pt>
                <c:pt idx="5872">
                  <c:v>325.93275039588201</c:v>
                </c:pt>
                <c:pt idx="5873">
                  <c:v>325.98825665446498</c:v>
                </c:pt>
                <c:pt idx="5874">
                  <c:v>326.04376291304698</c:v>
                </c:pt>
                <c:pt idx="5875">
                  <c:v>326.09926917162898</c:v>
                </c:pt>
                <c:pt idx="5876">
                  <c:v>326.154775430212</c:v>
                </c:pt>
                <c:pt idx="5877">
                  <c:v>326.210281688794</c:v>
                </c:pt>
                <c:pt idx="5878">
                  <c:v>326.26578794737702</c:v>
                </c:pt>
                <c:pt idx="5879">
                  <c:v>326.32129420595902</c:v>
                </c:pt>
                <c:pt idx="5880">
                  <c:v>326.37680046454102</c:v>
                </c:pt>
                <c:pt idx="5881">
                  <c:v>326.43230672312399</c:v>
                </c:pt>
                <c:pt idx="5882">
                  <c:v>326.48781298170599</c:v>
                </c:pt>
                <c:pt idx="5883">
                  <c:v>326.54331924028901</c:v>
                </c:pt>
                <c:pt idx="5884">
                  <c:v>326.59882549887101</c:v>
                </c:pt>
                <c:pt idx="5885">
                  <c:v>326.65433175745301</c:v>
                </c:pt>
                <c:pt idx="5886">
                  <c:v>326.70983801603597</c:v>
                </c:pt>
                <c:pt idx="5887">
                  <c:v>326.76534427461797</c:v>
                </c:pt>
                <c:pt idx="5888">
                  <c:v>326.820850533201</c:v>
                </c:pt>
                <c:pt idx="5889">
                  <c:v>326.876356791783</c:v>
                </c:pt>
                <c:pt idx="5890">
                  <c:v>326.931863050365</c:v>
                </c:pt>
                <c:pt idx="5891">
                  <c:v>326.98736930894802</c:v>
                </c:pt>
                <c:pt idx="5892">
                  <c:v>327.04287556753002</c:v>
                </c:pt>
                <c:pt idx="5893">
                  <c:v>327.09838182611298</c:v>
                </c:pt>
                <c:pt idx="5894">
                  <c:v>327.15388808469498</c:v>
                </c:pt>
                <c:pt idx="5895">
                  <c:v>327.20939434327698</c:v>
                </c:pt>
                <c:pt idx="5896">
                  <c:v>327.26490060186001</c:v>
                </c:pt>
                <c:pt idx="5897">
                  <c:v>327.32040686044201</c:v>
                </c:pt>
                <c:pt idx="5898">
                  <c:v>327.37591311902497</c:v>
                </c:pt>
                <c:pt idx="5899">
                  <c:v>327.43141937760703</c:v>
                </c:pt>
                <c:pt idx="5900">
                  <c:v>327.48692563618903</c:v>
                </c:pt>
                <c:pt idx="5901">
                  <c:v>327.54243189477199</c:v>
                </c:pt>
                <c:pt idx="5902">
                  <c:v>327.59793815335399</c:v>
                </c:pt>
                <c:pt idx="5903">
                  <c:v>327.65344441193702</c:v>
                </c:pt>
                <c:pt idx="5904">
                  <c:v>327.70895067051902</c:v>
                </c:pt>
                <c:pt idx="5905">
                  <c:v>327.76445692910102</c:v>
                </c:pt>
                <c:pt idx="5906">
                  <c:v>327.81996318768398</c:v>
                </c:pt>
                <c:pt idx="5907">
                  <c:v>327.87546944626598</c:v>
                </c:pt>
                <c:pt idx="5908">
                  <c:v>327.930975704849</c:v>
                </c:pt>
                <c:pt idx="5909">
                  <c:v>327.986481963431</c:v>
                </c:pt>
                <c:pt idx="5910">
                  <c:v>328.04198822201403</c:v>
                </c:pt>
                <c:pt idx="5911">
                  <c:v>328.09749448059603</c:v>
                </c:pt>
                <c:pt idx="5912">
                  <c:v>328.15300073917803</c:v>
                </c:pt>
                <c:pt idx="5913">
                  <c:v>328.20850699776099</c:v>
                </c:pt>
                <c:pt idx="5914">
                  <c:v>328.26401325634299</c:v>
                </c:pt>
                <c:pt idx="5915">
                  <c:v>328.31951951492601</c:v>
                </c:pt>
                <c:pt idx="5916">
                  <c:v>328.37502577350801</c:v>
                </c:pt>
                <c:pt idx="5917">
                  <c:v>328.43053203209001</c:v>
                </c:pt>
                <c:pt idx="5918">
                  <c:v>328.48603829067298</c:v>
                </c:pt>
                <c:pt idx="5919">
                  <c:v>328.54154454925498</c:v>
                </c:pt>
                <c:pt idx="5920">
                  <c:v>328.597050807838</c:v>
                </c:pt>
                <c:pt idx="5921">
                  <c:v>328.65255706642</c:v>
                </c:pt>
                <c:pt idx="5922">
                  <c:v>328.708063325002</c:v>
                </c:pt>
                <c:pt idx="5923">
                  <c:v>328.76356958358502</c:v>
                </c:pt>
                <c:pt idx="5924">
                  <c:v>328.81907584216702</c:v>
                </c:pt>
                <c:pt idx="5925">
                  <c:v>328.87458210074999</c:v>
                </c:pt>
                <c:pt idx="5926">
                  <c:v>328.93008835933199</c:v>
                </c:pt>
                <c:pt idx="5927">
                  <c:v>328.98559461791399</c:v>
                </c:pt>
                <c:pt idx="5928">
                  <c:v>329.04110087649701</c:v>
                </c:pt>
                <c:pt idx="5929">
                  <c:v>329.09660713507901</c:v>
                </c:pt>
                <c:pt idx="5930">
                  <c:v>329.15211339366198</c:v>
                </c:pt>
                <c:pt idx="5931">
                  <c:v>329.20761965224398</c:v>
                </c:pt>
                <c:pt idx="5932">
                  <c:v>329.26312591082598</c:v>
                </c:pt>
                <c:pt idx="5933">
                  <c:v>329.318632169409</c:v>
                </c:pt>
                <c:pt idx="5934">
                  <c:v>329.374138427991</c:v>
                </c:pt>
                <c:pt idx="5935">
                  <c:v>329.42964468657402</c:v>
                </c:pt>
                <c:pt idx="5936">
                  <c:v>329.48515094515602</c:v>
                </c:pt>
                <c:pt idx="5937">
                  <c:v>329.54065720373802</c:v>
                </c:pt>
                <c:pt idx="5938">
                  <c:v>329.59616346232099</c:v>
                </c:pt>
                <c:pt idx="5939">
                  <c:v>329.65166972090299</c:v>
                </c:pt>
                <c:pt idx="5940">
                  <c:v>329.70717597948601</c:v>
                </c:pt>
                <c:pt idx="5941">
                  <c:v>329.76268223806801</c:v>
                </c:pt>
                <c:pt idx="5942">
                  <c:v>329.81818849665001</c:v>
                </c:pt>
                <c:pt idx="5943">
                  <c:v>329.87369475523298</c:v>
                </c:pt>
                <c:pt idx="5944">
                  <c:v>329.92920101381497</c:v>
                </c:pt>
                <c:pt idx="5945">
                  <c:v>329.984707272398</c:v>
                </c:pt>
                <c:pt idx="5946">
                  <c:v>330.04021353098</c:v>
                </c:pt>
                <c:pt idx="5947">
                  <c:v>330.09571978956302</c:v>
                </c:pt>
                <c:pt idx="5948">
                  <c:v>330.15122604814502</c:v>
                </c:pt>
                <c:pt idx="5949">
                  <c:v>330.20673230672702</c:v>
                </c:pt>
                <c:pt idx="5950">
                  <c:v>330.26223856530999</c:v>
                </c:pt>
                <c:pt idx="5951">
                  <c:v>330.31774482389199</c:v>
                </c:pt>
                <c:pt idx="5952">
                  <c:v>330.37325108247501</c:v>
                </c:pt>
                <c:pt idx="5953">
                  <c:v>330.42875734105701</c:v>
                </c:pt>
                <c:pt idx="5954">
                  <c:v>330.48426359963901</c:v>
                </c:pt>
                <c:pt idx="5955">
                  <c:v>330.53976985822197</c:v>
                </c:pt>
                <c:pt idx="5956">
                  <c:v>330.59527611680397</c:v>
                </c:pt>
                <c:pt idx="5957">
                  <c:v>330.650782375387</c:v>
                </c:pt>
                <c:pt idx="5958">
                  <c:v>330.706288633969</c:v>
                </c:pt>
                <c:pt idx="5959">
                  <c:v>330.76179489255099</c:v>
                </c:pt>
                <c:pt idx="5960">
                  <c:v>330.81730115113402</c:v>
                </c:pt>
                <c:pt idx="5961">
                  <c:v>330.87280740971602</c:v>
                </c:pt>
                <c:pt idx="5962">
                  <c:v>330.92831366829898</c:v>
                </c:pt>
                <c:pt idx="5963">
                  <c:v>330.98381992688098</c:v>
                </c:pt>
                <c:pt idx="5964">
                  <c:v>331.03932618546298</c:v>
                </c:pt>
                <c:pt idx="5965">
                  <c:v>331.09483244404601</c:v>
                </c:pt>
                <c:pt idx="5966">
                  <c:v>331.15033870262801</c:v>
                </c:pt>
                <c:pt idx="5967">
                  <c:v>331.20584496121103</c:v>
                </c:pt>
                <c:pt idx="5968">
                  <c:v>331.26135121979303</c:v>
                </c:pt>
                <c:pt idx="5969">
                  <c:v>331.31685747837503</c:v>
                </c:pt>
                <c:pt idx="5970">
                  <c:v>331.37236373695799</c:v>
                </c:pt>
                <c:pt idx="5971">
                  <c:v>331.42786999553999</c:v>
                </c:pt>
                <c:pt idx="5972">
                  <c:v>331.48337625412302</c:v>
                </c:pt>
                <c:pt idx="5973">
                  <c:v>331.53888251270502</c:v>
                </c:pt>
                <c:pt idx="5974">
                  <c:v>331.59438877128702</c:v>
                </c:pt>
                <c:pt idx="5975">
                  <c:v>331.64989502986998</c:v>
                </c:pt>
                <c:pt idx="5976">
                  <c:v>331.70540128845198</c:v>
                </c:pt>
                <c:pt idx="5977">
                  <c:v>331.760907547035</c:v>
                </c:pt>
                <c:pt idx="5978">
                  <c:v>331.816413805617</c:v>
                </c:pt>
                <c:pt idx="5979">
                  <c:v>331.871920064199</c:v>
                </c:pt>
                <c:pt idx="5980">
                  <c:v>331.92742632278203</c:v>
                </c:pt>
                <c:pt idx="5981">
                  <c:v>331.98293258136403</c:v>
                </c:pt>
                <c:pt idx="5982">
                  <c:v>332.03843883994699</c:v>
                </c:pt>
                <c:pt idx="5983">
                  <c:v>332.09394509852899</c:v>
                </c:pt>
                <c:pt idx="5984">
                  <c:v>332.14945135711201</c:v>
                </c:pt>
                <c:pt idx="5985">
                  <c:v>332.20495761569401</c:v>
                </c:pt>
                <c:pt idx="5986">
                  <c:v>332.26046387427601</c:v>
                </c:pt>
                <c:pt idx="5987">
                  <c:v>332.31597013285898</c:v>
                </c:pt>
                <c:pt idx="5988">
                  <c:v>332.37147639144098</c:v>
                </c:pt>
                <c:pt idx="5989">
                  <c:v>332.42698265002298</c:v>
                </c:pt>
                <c:pt idx="5990">
                  <c:v>332.482488908606</c:v>
                </c:pt>
                <c:pt idx="5991">
                  <c:v>332.537995167188</c:v>
                </c:pt>
                <c:pt idx="5992">
                  <c:v>332.59350142577102</c:v>
                </c:pt>
                <c:pt idx="5993">
                  <c:v>332.64900768435302</c:v>
                </c:pt>
                <c:pt idx="5994">
                  <c:v>332.70451394293599</c:v>
                </c:pt>
                <c:pt idx="5995">
                  <c:v>332.76002020151799</c:v>
                </c:pt>
                <c:pt idx="5996">
                  <c:v>332.81552646009999</c:v>
                </c:pt>
                <c:pt idx="5997">
                  <c:v>332.87103271868301</c:v>
                </c:pt>
                <c:pt idx="5998">
                  <c:v>332.92653897726501</c:v>
                </c:pt>
                <c:pt idx="5999">
                  <c:v>332.98204523584798</c:v>
                </c:pt>
                <c:pt idx="6000">
                  <c:v>333.03755149442998</c:v>
                </c:pt>
                <c:pt idx="6001">
                  <c:v>333.09305775301198</c:v>
                </c:pt>
                <c:pt idx="6002">
                  <c:v>333.148564011595</c:v>
                </c:pt>
                <c:pt idx="6003">
                  <c:v>333.204070270177</c:v>
                </c:pt>
                <c:pt idx="6004">
                  <c:v>333.25957652876002</c:v>
                </c:pt>
                <c:pt idx="6005">
                  <c:v>333.31508278734202</c:v>
                </c:pt>
                <c:pt idx="6006">
                  <c:v>333.37058904592402</c:v>
                </c:pt>
                <c:pt idx="6007">
                  <c:v>333.42609530450699</c:v>
                </c:pt>
                <c:pt idx="6008">
                  <c:v>333.48160156308899</c:v>
                </c:pt>
                <c:pt idx="6009">
                  <c:v>333.53710782167201</c:v>
                </c:pt>
                <c:pt idx="6010">
                  <c:v>333.59261408025401</c:v>
                </c:pt>
                <c:pt idx="6011">
                  <c:v>333.64812033883601</c:v>
                </c:pt>
                <c:pt idx="6012">
                  <c:v>333.70362659741897</c:v>
                </c:pt>
                <c:pt idx="6013">
                  <c:v>333.75913285600097</c:v>
                </c:pt>
                <c:pt idx="6014">
                  <c:v>333.814639114584</c:v>
                </c:pt>
                <c:pt idx="6015">
                  <c:v>333.870145373166</c:v>
                </c:pt>
                <c:pt idx="6016">
                  <c:v>333.925651631748</c:v>
                </c:pt>
                <c:pt idx="6017">
                  <c:v>333.98115789033102</c:v>
                </c:pt>
                <c:pt idx="6018">
                  <c:v>334.03666414891302</c:v>
                </c:pt>
                <c:pt idx="6019">
                  <c:v>334.09217040749598</c:v>
                </c:pt>
                <c:pt idx="6020">
                  <c:v>334.14767666607798</c:v>
                </c:pt>
                <c:pt idx="6021">
                  <c:v>334.20318292466101</c:v>
                </c:pt>
                <c:pt idx="6022">
                  <c:v>334.25868918324301</c:v>
                </c:pt>
                <c:pt idx="6023">
                  <c:v>334.31419544182501</c:v>
                </c:pt>
                <c:pt idx="6024">
                  <c:v>334.36970170040797</c:v>
                </c:pt>
                <c:pt idx="6025">
                  <c:v>334.42520795898997</c:v>
                </c:pt>
                <c:pt idx="6026">
                  <c:v>334.48071421757197</c:v>
                </c:pt>
                <c:pt idx="6027">
                  <c:v>334.53622047615499</c:v>
                </c:pt>
                <c:pt idx="6028">
                  <c:v>334.59172673473699</c:v>
                </c:pt>
                <c:pt idx="6029">
                  <c:v>334.64723299332002</c:v>
                </c:pt>
                <c:pt idx="6030">
                  <c:v>334.70273925190202</c:v>
                </c:pt>
                <c:pt idx="6031">
                  <c:v>334.75824551048498</c:v>
                </c:pt>
                <c:pt idx="6032">
                  <c:v>334.81375176906698</c:v>
                </c:pt>
                <c:pt idx="6033">
                  <c:v>334.86925802764898</c:v>
                </c:pt>
                <c:pt idx="6034">
                  <c:v>334.924764286232</c:v>
                </c:pt>
                <c:pt idx="6035">
                  <c:v>334.980270544814</c:v>
                </c:pt>
                <c:pt idx="6036">
                  <c:v>335.03577680339703</c:v>
                </c:pt>
                <c:pt idx="6037">
                  <c:v>335.09128306197903</c:v>
                </c:pt>
                <c:pt idx="6038">
                  <c:v>335.14678932056103</c:v>
                </c:pt>
                <c:pt idx="6039">
                  <c:v>335.20229557914399</c:v>
                </c:pt>
                <c:pt idx="6040">
                  <c:v>335.25780183772599</c:v>
                </c:pt>
                <c:pt idx="6041">
                  <c:v>335.31330809630902</c:v>
                </c:pt>
                <c:pt idx="6042">
                  <c:v>335.36881435489101</c:v>
                </c:pt>
                <c:pt idx="6043">
                  <c:v>335.42432061347301</c:v>
                </c:pt>
                <c:pt idx="6044">
                  <c:v>335.47982687205598</c:v>
                </c:pt>
                <c:pt idx="6045">
                  <c:v>335.53533313063798</c:v>
                </c:pt>
                <c:pt idx="6046">
                  <c:v>335.590839389221</c:v>
                </c:pt>
                <c:pt idx="6047">
                  <c:v>335.646345647803</c:v>
                </c:pt>
                <c:pt idx="6048">
                  <c:v>335.701851906385</c:v>
                </c:pt>
                <c:pt idx="6049">
                  <c:v>335.75735816496802</c:v>
                </c:pt>
                <c:pt idx="6050">
                  <c:v>335.81286442355002</c:v>
                </c:pt>
                <c:pt idx="6051">
                  <c:v>335.86837068213299</c:v>
                </c:pt>
                <c:pt idx="6052">
                  <c:v>335.92387694071499</c:v>
                </c:pt>
                <c:pt idx="6053">
                  <c:v>335.97938319929699</c:v>
                </c:pt>
                <c:pt idx="6054">
                  <c:v>336.03488945788001</c:v>
                </c:pt>
                <c:pt idx="6055">
                  <c:v>336.09039571646201</c:v>
                </c:pt>
                <c:pt idx="6056">
                  <c:v>336.14590197504498</c:v>
                </c:pt>
                <c:pt idx="6057">
                  <c:v>336.20140823362698</c:v>
                </c:pt>
                <c:pt idx="6058">
                  <c:v>336.25691449220898</c:v>
                </c:pt>
                <c:pt idx="6059">
                  <c:v>336.312420750792</c:v>
                </c:pt>
                <c:pt idx="6060">
                  <c:v>336.367927009374</c:v>
                </c:pt>
                <c:pt idx="6061">
                  <c:v>336.42343326795702</c:v>
                </c:pt>
                <c:pt idx="6062">
                  <c:v>336.47893952653902</c:v>
                </c:pt>
                <c:pt idx="6063">
                  <c:v>336.53444578512102</c:v>
                </c:pt>
                <c:pt idx="6064">
                  <c:v>336.58995204370399</c:v>
                </c:pt>
                <c:pt idx="6065">
                  <c:v>336.64545830228599</c:v>
                </c:pt>
                <c:pt idx="6066">
                  <c:v>336.70096456086901</c:v>
                </c:pt>
                <c:pt idx="6067">
                  <c:v>336.75647081945101</c:v>
                </c:pt>
                <c:pt idx="6068">
                  <c:v>336.81197707803398</c:v>
                </c:pt>
                <c:pt idx="6069">
                  <c:v>336.86748333661598</c:v>
                </c:pt>
                <c:pt idx="6070">
                  <c:v>336.92298959519798</c:v>
                </c:pt>
                <c:pt idx="6071">
                  <c:v>336.978495853781</c:v>
                </c:pt>
                <c:pt idx="6072">
                  <c:v>337.034002112363</c:v>
                </c:pt>
                <c:pt idx="6073">
                  <c:v>337.08950837094602</c:v>
                </c:pt>
                <c:pt idx="6074">
                  <c:v>337.14501462952802</c:v>
                </c:pt>
                <c:pt idx="6075">
                  <c:v>337.20052088811002</c:v>
                </c:pt>
                <c:pt idx="6076">
                  <c:v>337.25602714669299</c:v>
                </c:pt>
                <c:pt idx="6077">
                  <c:v>337.31153340527499</c:v>
                </c:pt>
                <c:pt idx="6078">
                  <c:v>337.36703966385801</c:v>
                </c:pt>
                <c:pt idx="6079">
                  <c:v>337.42254592244001</c:v>
                </c:pt>
                <c:pt idx="6080">
                  <c:v>337.47805218102201</c:v>
                </c:pt>
                <c:pt idx="6081">
                  <c:v>337.53355843960497</c:v>
                </c:pt>
                <c:pt idx="6082">
                  <c:v>337.58906469818697</c:v>
                </c:pt>
                <c:pt idx="6083">
                  <c:v>337.64457095677</c:v>
                </c:pt>
                <c:pt idx="6084">
                  <c:v>337.700077215352</c:v>
                </c:pt>
                <c:pt idx="6085">
                  <c:v>337.755583473934</c:v>
                </c:pt>
                <c:pt idx="6086">
                  <c:v>337.81108973251702</c:v>
                </c:pt>
                <c:pt idx="6087">
                  <c:v>337.86659599109902</c:v>
                </c:pt>
                <c:pt idx="6088">
                  <c:v>337.92210224968198</c:v>
                </c:pt>
                <c:pt idx="6089">
                  <c:v>337.97760850826398</c:v>
                </c:pt>
                <c:pt idx="6090">
                  <c:v>338.03311476684598</c:v>
                </c:pt>
                <c:pt idx="6091">
                  <c:v>338.08862102542901</c:v>
                </c:pt>
                <c:pt idx="6092">
                  <c:v>338.14412728401101</c:v>
                </c:pt>
                <c:pt idx="6093">
                  <c:v>338.19963354259397</c:v>
                </c:pt>
                <c:pt idx="6094">
                  <c:v>338.25513980117603</c:v>
                </c:pt>
                <c:pt idx="6095">
                  <c:v>338.31064605975803</c:v>
                </c:pt>
                <c:pt idx="6096">
                  <c:v>338.36615231834099</c:v>
                </c:pt>
                <c:pt idx="6097">
                  <c:v>338.42165857692299</c:v>
                </c:pt>
                <c:pt idx="6098">
                  <c:v>338.47716483550602</c:v>
                </c:pt>
                <c:pt idx="6099">
                  <c:v>338.53267109408802</c:v>
                </c:pt>
                <c:pt idx="6100">
                  <c:v>338.58817735267002</c:v>
                </c:pt>
                <c:pt idx="6101">
                  <c:v>338.64368361125298</c:v>
                </c:pt>
                <c:pt idx="6102">
                  <c:v>338.69918986983498</c:v>
                </c:pt>
                <c:pt idx="6103">
                  <c:v>338.754696128418</c:v>
                </c:pt>
                <c:pt idx="6104">
                  <c:v>338.810202387</c:v>
                </c:pt>
                <c:pt idx="6105">
                  <c:v>338.86570864558303</c:v>
                </c:pt>
                <c:pt idx="6106">
                  <c:v>338.92121490416503</c:v>
                </c:pt>
                <c:pt idx="6107">
                  <c:v>338.97672116274703</c:v>
                </c:pt>
                <c:pt idx="6108">
                  <c:v>339.03222742132999</c:v>
                </c:pt>
                <c:pt idx="6109">
                  <c:v>339.08773367991199</c:v>
                </c:pt>
                <c:pt idx="6110">
                  <c:v>339.14323993849501</c:v>
                </c:pt>
                <c:pt idx="6111">
                  <c:v>339.19874619707701</c:v>
                </c:pt>
                <c:pt idx="6112">
                  <c:v>339.25425245565901</c:v>
                </c:pt>
                <c:pt idx="6113">
                  <c:v>339.30975871424198</c:v>
                </c:pt>
                <c:pt idx="6114">
                  <c:v>339.36526497282398</c:v>
                </c:pt>
                <c:pt idx="6115">
                  <c:v>339.420771231407</c:v>
                </c:pt>
                <c:pt idx="6116">
                  <c:v>339.476277489989</c:v>
                </c:pt>
                <c:pt idx="6117">
                  <c:v>339.531783748571</c:v>
                </c:pt>
                <c:pt idx="6118">
                  <c:v>339.58729000715402</c:v>
                </c:pt>
                <c:pt idx="6119">
                  <c:v>339.64279626573602</c:v>
                </c:pt>
                <c:pt idx="6120">
                  <c:v>339.69830252431899</c:v>
                </c:pt>
                <c:pt idx="6121">
                  <c:v>339.75380878290099</c:v>
                </c:pt>
                <c:pt idx="6122">
                  <c:v>339.80931504148299</c:v>
                </c:pt>
                <c:pt idx="6123">
                  <c:v>339.86482130006601</c:v>
                </c:pt>
                <c:pt idx="6124">
                  <c:v>339.92032755864801</c:v>
                </c:pt>
                <c:pt idx="6125">
                  <c:v>339.97583381723098</c:v>
                </c:pt>
                <c:pt idx="6126">
                  <c:v>340.03134007581298</c:v>
                </c:pt>
                <c:pt idx="6127">
                  <c:v>340.08684633439498</c:v>
                </c:pt>
                <c:pt idx="6128">
                  <c:v>340.142352592978</c:v>
                </c:pt>
                <c:pt idx="6129">
                  <c:v>340.19785885156</c:v>
                </c:pt>
                <c:pt idx="6130">
                  <c:v>340.25336511014302</c:v>
                </c:pt>
                <c:pt idx="6131">
                  <c:v>340.30887136872502</c:v>
                </c:pt>
                <c:pt idx="6132">
                  <c:v>340.36437762730702</c:v>
                </c:pt>
                <c:pt idx="6133">
                  <c:v>340.41988388588999</c:v>
                </c:pt>
                <c:pt idx="6134">
                  <c:v>340.47539014447199</c:v>
                </c:pt>
                <c:pt idx="6135">
                  <c:v>340.53089640305501</c:v>
                </c:pt>
                <c:pt idx="6136">
                  <c:v>340.58640266163701</c:v>
                </c:pt>
                <c:pt idx="6137">
                  <c:v>340.64190892021901</c:v>
                </c:pt>
                <c:pt idx="6138">
                  <c:v>340.69741517880198</c:v>
                </c:pt>
                <c:pt idx="6139">
                  <c:v>340.75292143738397</c:v>
                </c:pt>
                <c:pt idx="6140">
                  <c:v>340.808427695967</c:v>
                </c:pt>
                <c:pt idx="6141">
                  <c:v>340.863933954549</c:v>
                </c:pt>
                <c:pt idx="6142">
                  <c:v>340.919440213131</c:v>
                </c:pt>
                <c:pt idx="6143">
                  <c:v>340.97494647171402</c:v>
                </c:pt>
                <c:pt idx="6144">
                  <c:v>341.03045273029602</c:v>
                </c:pt>
                <c:pt idx="6145">
                  <c:v>341.08595898887899</c:v>
                </c:pt>
                <c:pt idx="6146">
                  <c:v>341.14146524746099</c:v>
                </c:pt>
                <c:pt idx="6147">
                  <c:v>341.19697150604401</c:v>
                </c:pt>
                <c:pt idx="6148">
                  <c:v>341.25247776462601</c:v>
                </c:pt>
                <c:pt idx="6149">
                  <c:v>341.30798402320801</c:v>
                </c:pt>
                <c:pt idx="6150">
                  <c:v>341.36349028179097</c:v>
                </c:pt>
                <c:pt idx="6151">
                  <c:v>341.41899654037297</c:v>
                </c:pt>
                <c:pt idx="6152">
                  <c:v>341.474502798956</c:v>
                </c:pt>
                <c:pt idx="6153">
                  <c:v>341.530009057538</c:v>
                </c:pt>
                <c:pt idx="6154">
                  <c:v>341.58551531612</c:v>
                </c:pt>
                <c:pt idx="6155">
                  <c:v>341.64102157470302</c:v>
                </c:pt>
                <c:pt idx="6156">
                  <c:v>341.69652783328502</c:v>
                </c:pt>
                <c:pt idx="6157">
                  <c:v>341.75203409186798</c:v>
                </c:pt>
                <c:pt idx="6158">
                  <c:v>341.80754035044998</c:v>
                </c:pt>
                <c:pt idx="6159">
                  <c:v>341.86304660903198</c:v>
                </c:pt>
                <c:pt idx="6160">
                  <c:v>341.91855286761501</c:v>
                </c:pt>
                <c:pt idx="6161">
                  <c:v>341.97405912619701</c:v>
                </c:pt>
                <c:pt idx="6162">
                  <c:v>342.02956538478003</c:v>
                </c:pt>
                <c:pt idx="6163">
                  <c:v>342.08507164336203</c:v>
                </c:pt>
                <c:pt idx="6164">
                  <c:v>342.14057790194403</c:v>
                </c:pt>
                <c:pt idx="6165">
                  <c:v>342.19608416052699</c:v>
                </c:pt>
                <c:pt idx="6166">
                  <c:v>342.25159041910899</c:v>
                </c:pt>
                <c:pt idx="6167">
                  <c:v>342.30709667769202</c:v>
                </c:pt>
                <c:pt idx="6168">
                  <c:v>342.36260293627402</c:v>
                </c:pt>
                <c:pt idx="6169">
                  <c:v>342.41810919485602</c:v>
                </c:pt>
                <c:pt idx="6170">
                  <c:v>342.47361545343898</c:v>
                </c:pt>
                <c:pt idx="6171">
                  <c:v>342.52912171202098</c:v>
                </c:pt>
                <c:pt idx="6172">
                  <c:v>342.584627970604</c:v>
                </c:pt>
                <c:pt idx="6173">
                  <c:v>342.640134229186</c:v>
                </c:pt>
                <c:pt idx="6174">
                  <c:v>342.695640487768</c:v>
                </c:pt>
                <c:pt idx="6175">
                  <c:v>342.75114674635103</c:v>
                </c:pt>
                <c:pt idx="6176">
                  <c:v>342.80665300493303</c:v>
                </c:pt>
                <c:pt idx="6177">
                  <c:v>342.86215926351599</c:v>
                </c:pt>
                <c:pt idx="6178">
                  <c:v>342.91766552209799</c:v>
                </c:pt>
                <c:pt idx="6179">
                  <c:v>342.97317178067999</c:v>
                </c:pt>
                <c:pt idx="6180">
                  <c:v>343.02867803926301</c:v>
                </c:pt>
                <c:pt idx="6181">
                  <c:v>343.08418429784501</c:v>
                </c:pt>
                <c:pt idx="6182">
                  <c:v>343.13969055642798</c:v>
                </c:pt>
                <c:pt idx="6183">
                  <c:v>343.19519681500998</c:v>
                </c:pt>
                <c:pt idx="6184">
                  <c:v>343.25070307359198</c:v>
                </c:pt>
                <c:pt idx="6185">
                  <c:v>343.306209332175</c:v>
                </c:pt>
                <c:pt idx="6186">
                  <c:v>343.361715590757</c:v>
                </c:pt>
                <c:pt idx="6187">
                  <c:v>343.41722184934002</c:v>
                </c:pt>
                <c:pt idx="6188">
                  <c:v>343.47272810792202</c:v>
                </c:pt>
                <c:pt idx="6189">
                  <c:v>343.52823436650499</c:v>
                </c:pt>
                <c:pt idx="6190">
                  <c:v>343.58374062508699</c:v>
                </c:pt>
                <c:pt idx="6191">
                  <c:v>343.63924688366899</c:v>
                </c:pt>
                <c:pt idx="6192">
                  <c:v>343.69475314225201</c:v>
                </c:pt>
                <c:pt idx="6193">
                  <c:v>343.75025940083401</c:v>
                </c:pt>
                <c:pt idx="6194">
                  <c:v>343.80576565941698</c:v>
                </c:pt>
                <c:pt idx="6195">
                  <c:v>343.86127191799898</c:v>
                </c:pt>
                <c:pt idx="6196">
                  <c:v>343.91677817658098</c:v>
                </c:pt>
                <c:pt idx="6197">
                  <c:v>343.972284435164</c:v>
                </c:pt>
                <c:pt idx="6198">
                  <c:v>344.027790693746</c:v>
                </c:pt>
                <c:pt idx="6199">
                  <c:v>344.08329695232902</c:v>
                </c:pt>
                <c:pt idx="6200">
                  <c:v>344.13880321091102</c:v>
                </c:pt>
                <c:pt idx="6201">
                  <c:v>344.19430946949302</c:v>
                </c:pt>
                <c:pt idx="6202">
                  <c:v>344.24981572807599</c:v>
                </c:pt>
                <c:pt idx="6203">
                  <c:v>344.30532198665799</c:v>
                </c:pt>
                <c:pt idx="6204">
                  <c:v>344.36082824524101</c:v>
                </c:pt>
                <c:pt idx="6205">
                  <c:v>344.41633450382301</c:v>
                </c:pt>
                <c:pt idx="6206">
                  <c:v>344.47184076240501</c:v>
                </c:pt>
                <c:pt idx="6207">
                  <c:v>344.52734702098797</c:v>
                </c:pt>
                <c:pt idx="6208">
                  <c:v>344.58285327956997</c:v>
                </c:pt>
                <c:pt idx="6209">
                  <c:v>344.638359538153</c:v>
                </c:pt>
                <c:pt idx="6210">
                  <c:v>344.693865796735</c:v>
                </c:pt>
                <c:pt idx="6211">
                  <c:v>344.749372055317</c:v>
                </c:pt>
                <c:pt idx="6212">
                  <c:v>344.80487831390002</c:v>
                </c:pt>
                <c:pt idx="6213">
                  <c:v>344.86038457248202</c:v>
                </c:pt>
                <c:pt idx="6214">
                  <c:v>344.91589083106498</c:v>
                </c:pt>
                <c:pt idx="6215">
                  <c:v>344.97139708964698</c:v>
                </c:pt>
                <c:pt idx="6216">
                  <c:v>345.02690334822898</c:v>
                </c:pt>
                <c:pt idx="6217">
                  <c:v>345.08240960681201</c:v>
                </c:pt>
                <c:pt idx="6218">
                  <c:v>345.13791586539401</c:v>
                </c:pt>
                <c:pt idx="6219">
                  <c:v>345.19342212397697</c:v>
                </c:pt>
                <c:pt idx="6220">
                  <c:v>345.24892838255897</c:v>
                </c:pt>
                <c:pt idx="6221">
                  <c:v>345.30443464114097</c:v>
                </c:pt>
                <c:pt idx="6222">
                  <c:v>345.35994089972399</c:v>
                </c:pt>
                <c:pt idx="6223">
                  <c:v>345.41544715830599</c:v>
                </c:pt>
                <c:pt idx="6224">
                  <c:v>345.47095341688902</c:v>
                </c:pt>
                <c:pt idx="6225">
                  <c:v>345.52645967547102</c:v>
                </c:pt>
                <c:pt idx="6226">
                  <c:v>345.58196593405302</c:v>
                </c:pt>
                <c:pt idx="6227">
                  <c:v>345.63747219263598</c:v>
                </c:pt>
                <c:pt idx="6228">
                  <c:v>345.69297845121798</c:v>
                </c:pt>
                <c:pt idx="6229">
                  <c:v>345.74848470980101</c:v>
                </c:pt>
                <c:pt idx="6230">
                  <c:v>345.803990968383</c:v>
                </c:pt>
                <c:pt idx="6231">
                  <c:v>345.85949722696603</c:v>
                </c:pt>
                <c:pt idx="6232">
                  <c:v>345.91500348554803</c:v>
                </c:pt>
                <c:pt idx="6233">
                  <c:v>345.97050974413003</c:v>
                </c:pt>
                <c:pt idx="6234">
                  <c:v>346.02601600271299</c:v>
                </c:pt>
                <c:pt idx="6235">
                  <c:v>346.08152226129499</c:v>
                </c:pt>
                <c:pt idx="6236">
                  <c:v>346.13702851987802</c:v>
                </c:pt>
                <c:pt idx="6237">
                  <c:v>346.19253477846001</c:v>
                </c:pt>
                <c:pt idx="6238">
                  <c:v>346.24804103704201</c:v>
                </c:pt>
                <c:pt idx="6239">
                  <c:v>346.30354729562498</c:v>
                </c:pt>
                <c:pt idx="6240">
                  <c:v>346.35905355420698</c:v>
                </c:pt>
                <c:pt idx="6241">
                  <c:v>346.41455981279</c:v>
                </c:pt>
                <c:pt idx="6242">
                  <c:v>346.470066071372</c:v>
                </c:pt>
                <c:pt idx="6243">
                  <c:v>346.525572329954</c:v>
                </c:pt>
                <c:pt idx="6244">
                  <c:v>346.58107858853703</c:v>
                </c:pt>
                <c:pt idx="6245">
                  <c:v>346.63658484711902</c:v>
                </c:pt>
                <c:pt idx="6246">
                  <c:v>346.69209110570199</c:v>
                </c:pt>
                <c:pt idx="6247">
                  <c:v>346.74759736428399</c:v>
                </c:pt>
                <c:pt idx="6248">
                  <c:v>346.80310362286599</c:v>
                </c:pt>
                <c:pt idx="6249">
                  <c:v>346.85860988144901</c:v>
                </c:pt>
                <c:pt idx="6250">
                  <c:v>346.91411614003101</c:v>
                </c:pt>
                <c:pt idx="6251">
                  <c:v>346.96962239861398</c:v>
                </c:pt>
                <c:pt idx="6252">
                  <c:v>347.02512865719598</c:v>
                </c:pt>
                <c:pt idx="6253">
                  <c:v>347.08063491577798</c:v>
                </c:pt>
                <c:pt idx="6254">
                  <c:v>347.136141174361</c:v>
                </c:pt>
                <c:pt idx="6255">
                  <c:v>347.191647432943</c:v>
                </c:pt>
                <c:pt idx="6256">
                  <c:v>347.24715369152602</c:v>
                </c:pt>
                <c:pt idx="6257">
                  <c:v>347.30265995010802</c:v>
                </c:pt>
                <c:pt idx="6258">
                  <c:v>347.35816620869002</c:v>
                </c:pt>
                <c:pt idx="6259">
                  <c:v>347.41367246727299</c:v>
                </c:pt>
                <c:pt idx="6260">
                  <c:v>347.46917872585499</c:v>
                </c:pt>
                <c:pt idx="6261">
                  <c:v>347.52468498443801</c:v>
                </c:pt>
                <c:pt idx="6262">
                  <c:v>347.58019124302001</c:v>
                </c:pt>
                <c:pt idx="6263">
                  <c:v>347.63569750160201</c:v>
                </c:pt>
                <c:pt idx="6264">
                  <c:v>347.69120376018498</c:v>
                </c:pt>
                <c:pt idx="6265">
                  <c:v>347.74671001876698</c:v>
                </c:pt>
                <c:pt idx="6266">
                  <c:v>347.80221627735</c:v>
                </c:pt>
                <c:pt idx="6267">
                  <c:v>347.857722535932</c:v>
                </c:pt>
                <c:pt idx="6268">
                  <c:v>347.91322879451502</c:v>
                </c:pt>
                <c:pt idx="6269">
                  <c:v>347.96873505309702</c:v>
                </c:pt>
                <c:pt idx="6270">
                  <c:v>348.02424131167902</c:v>
                </c:pt>
                <c:pt idx="6271">
                  <c:v>348.07974757026199</c:v>
                </c:pt>
                <c:pt idx="6272">
                  <c:v>348.13525382884399</c:v>
                </c:pt>
                <c:pt idx="6273">
                  <c:v>348.19076008742701</c:v>
                </c:pt>
                <c:pt idx="6274">
                  <c:v>348.24626634600901</c:v>
                </c:pt>
                <c:pt idx="6275">
                  <c:v>348.30177260459101</c:v>
                </c:pt>
                <c:pt idx="6276">
                  <c:v>348.35727886317397</c:v>
                </c:pt>
                <c:pt idx="6277">
                  <c:v>348.41278512175597</c:v>
                </c:pt>
                <c:pt idx="6278">
                  <c:v>348.468291380339</c:v>
                </c:pt>
                <c:pt idx="6279">
                  <c:v>348.523797638921</c:v>
                </c:pt>
                <c:pt idx="6280">
                  <c:v>348.579303897503</c:v>
                </c:pt>
                <c:pt idx="6281">
                  <c:v>348.63481015608602</c:v>
                </c:pt>
                <c:pt idx="6282">
                  <c:v>348.69031641466802</c:v>
                </c:pt>
                <c:pt idx="6283">
                  <c:v>348.74582267325098</c:v>
                </c:pt>
                <c:pt idx="6284">
                  <c:v>348.80132893183298</c:v>
                </c:pt>
                <c:pt idx="6285">
                  <c:v>348.85683519041498</c:v>
                </c:pt>
                <c:pt idx="6286">
                  <c:v>348.91234144899801</c:v>
                </c:pt>
                <c:pt idx="6287">
                  <c:v>348.96784770758001</c:v>
                </c:pt>
                <c:pt idx="6288">
                  <c:v>349.02335396616297</c:v>
                </c:pt>
                <c:pt idx="6289">
                  <c:v>349.07886022474497</c:v>
                </c:pt>
                <c:pt idx="6290">
                  <c:v>349.13436648332703</c:v>
                </c:pt>
                <c:pt idx="6291">
                  <c:v>349.18987274190999</c:v>
                </c:pt>
                <c:pt idx="6292">
                  <c:v>349.24537900049199</c:v>
                </c:pt>
                <c:pt idx="6293">
                  <c:v>349.30088525907502</c:v>
                </c:pt>
                <c:pt idx="6294">
                  <c:v>349.35639151765702</c:v>
                </c:pt>
                <c:pt idx="6295">
                  <c:v>349.41189777623902</c:v>
                </c:pt>
                <c:pt idx="6296">
                  <c:v>349.46740403482198</c:v>
                </c:pt>
                <c:pt idx="6297">
                  <c:v>349.52291029340398</c:v>
                </c:pt>
                <c:pt idx="6298">
                  <c:v>349.578416551987</c:v>
                </c:pt>
                <c:pt idx="6299">
                  <c:v>349.633922810569</c:v>
                </c:pt>
                <c:pt idx="6300">
                  <c:v>349.689429069151</c:v>
                </c:pt>
                <c:pt idx="6301">
                  <c:v>349.74493532773403</c:v>
                </c:pt>
                <c:pt idx="6302">
                  <c:v>349.80044158631603</c:v>
                </c:pt>
                <c:pt idx="6303">
                  <c:v>349.85594784489899</c:v>
                </c:pt>
                <c:pt idx="6304">
                  <c:v>349.91145410348099</c:v>
                </c:pt>
                <c:pt idx="6305">
                  <c:v>349.96696036206401</c:v>
                </c:pt>
                <c:pt idx="6306">
                  <c:v>350.02246662064601</c:v>
                </c:pt>
                <c:pt idx="6307">
                  <c:v>350.07797287922801</c:v>
                </c:pt>
                <c:pt idx="6308">
                  <c:v>350.13347913781098</c:v>
                </c:pt>
                <c:pt idx="6309">
                  <c:v>350.18898539639298</c:v>
                </c:pt>
                <c:pt idx="6310">
                  <c:v>350.24449165497498</c:v>
                </c:pt>
                <c:pt idx="6311">
                  <c:v>350.299997913558</c:v>
                </c:pt>
                <c:pt idx="6312">
                  <c:v>350.35550417214</c:v>
                </c:pt>
                <c:pt idx="6313">
                  <c:v>350.41101043072302</c:v>
                </c:pt>
                <c:pt idx="6314">
                  <c:v>350.46651668930502</c:v>
                </c:pt>
                <c:pt idx="6315">
                  <c:v>350.52202294788799</c:v>
                </c:pt>
                <c:pt idx="6316">
                  <c:v>350.57752920646999</c:v>
                </c:pt>
                <c:pt idx="6317">
                  <c:v>350.63303546505199</c:v>
                </c:pt>
                <c:pt idx="6318">
                  <c:v>350.68854172363501</c:v>
                </c:pt>
                <c:pt idx="6319">
                  <c:v>350.74404798221701</c:v>
                </c:pt>
                <c:pt idx="6320">
                  <c:v>350.79955424079998</c:v>
                </c:pt>
                <c:pt idx="6321">
                  <c:v>350.85506049938198</c:v>
                </c:pt>
                <c:pt idx="6322">
                  <c:v>350.91056675796398</c:v>
                </c:pt>
                <c:pt idx="6323">
                  <c:v>350.966073016547</c:v>
                </c:pt>
                <c:pt idx="6324">
                  <c:v>351.021579275129</c:v>
                </c:pt>
                <c:pt idx="6325">
                  <c:v>351.07708553371202</c:v>
                </c:pt>
                <c:pt idx="6326">
                  <c:v>351.13259179229402</c:v>
                </c:pt>
                <c:pt idx="6327">
                  <c:v>351.18809805087602</c:v>
                </c:pt>
                <c:pt idx="6328">
                  <c:v>351.24360430945899</c:v>
                </c:pt>
                <c:pt idx="6329">
                  <c:v>351.29911056804099</c:v>
                </c:pt>
                <c:pt idx="6330">
                  <c:v>351.35461682662401</c:v>
                </c:pt>
                <c:pt idx="6331">
                  <c:v>351.41012308520601</c:v>
                </c:pt>
                <c:pt idx="6332">
                  <c:v>351.46562934378801</c:v>
                </c:pt>
                <c:pt idx="6333">
                  <c:v>351.52113560237098</c:v>
                </c:pt>
                <c:pt idx="6334">
                  <c:v>351.57664186095298</c:v>
                </c:pt>
                <c:pt idx="6335">
                  <c:v>351.632148119536</c:v>
                </c:pt>
                <c:pt idx="6336">
                  <c:v>351.687654378118</c:v>
                </c:pt>
                <c:pt idx="6337">
                  <c:v>351.7431606367</c:v>
                </c:pt>
                <c:pt idx="6338">
                  <c:v>351.79866689528302</c:v>
                </c:pt>
                <c:pt idx="6339">
                  <c:v>351.85417315386502</c:v>
                </c:pt>
                <c:pt idx="6340">
                  <c:v>351.90967941244799</c:v>
                </c:pt>
                <c:pt idx="6341">
                  <c:v>351.96518567102999</c:v>
                </c:pt>
                <c:pt idx="6342">
                  <c:v>352.02069192961301</c:v>
                </c:pt>
                <c:pt idx="6343">
                  <c:v>352.07619818819501</c:v>
                </c:pt>
                <c:pt idx="6344">
                  <c:v>352.13170444677701</c:v>
                </c:pt>
                <c:pt idx="6345">
                  <c:v>352.18721070535997</c:v>
                </c:pt>
                <c:pt idx="6346">
                  <c:v>352.24271696394197</c:v>
                </c:pt>
                <c:pt idx="6347">
                  <c:v>352.29822322252397</c:v>
                </c:pt>
                <c:pt idx="6348">
                  <c:v>352.353729481107</c:v>
                </c:pt>
                <c:pt idx="6349">
                  <c:v>352.409235739689</c:v>
                </c:pt>
                <c:pt idx="6350">
                  <c:v>352.46474199827202</c:v>
                </c:pt>
                <c:pt idx="6351">
                  <c:v>352.52024825685402</c:v>
                </c:pt>
                <c:pt idx="6352">
                  <c:v>352.57575451543698</c:v>
                </c:pt>
                <c:pt idx="6353">
                  <c:v>352.63126077401898</c:v>
                </c:pt>
                <c:pt idx="6354">
                  <c:v>352.68676703260098</c:v>
                </c:pt>
                <c:pt idx="6355">
                  <c:v>352.74227329118401</c:v>
                </c:pt>
                <c:pt idx="6356">
                  <c:v>352.79777954976601</c:v>
                </c:pt>
                <c:pt idx="6357">
                  <c:v>352.85328580834903</c:v>
                </c:pt>
                <c:pt idx="6358">
                  <c:v>352.90879206693103</c:v>
                </c:pt>
                <c:pt idx="6359">
                  <c:v>352.96429832551303</c:v>
                </c:pt>
                <c:pt idx="6360">
                  <c:v>353.01980458409599</c:v>
                </c:pt>
                <c:pt idx="6361">
                  <c:v>353.07531084267799</c:v>
                </c:pt>
                <c:pt idx="6362">
                  <c:v>353.13081710126102</c:v>
                </c:pt>
                <c:pt idx="6363">
                  <c:v>353.18632335984302</c:v>
                </c:pt>
                <c:pt idx="6364">
                  <c:v>353.24182961842502</c:v>
                </c:pt>
                <c:pt idx="6365">
                  <c:v>353.29733587700798</c:v>
                </c:pt>
                <c:pt idx="6366">
                  <c:v>353.35284213558998</c:v>
                </c:pt>
                <c:pt idx="6367">
                  <c:v>353.408348394173</c:v>
                </c:pt>
                <c:pt idx="6368">
                  <c:v>353.463854652755</c:v>
                </c:pt>
                <c:pt idx="6369">
                  <c:v>353.519360911337</c:v>
                </c:pt>
                <c:pt idx="6370">
                  <c:v>353.57486716992003</c:v>
                </c:pt>
                <c:pt idx="6371">
                  <c:v>353.63037342850203</c:v>
                </c:pt>
                <c:pt idx="6372">
                  <c:v>353.68587968708499</c:v>
                </c:pt>
                <c:pt idx="6373">
                  <c:v>353.74138594566699</c:v>
                </c:pt>
                <c:pt idx="6374">
                  <c:v>353.79689220424899</c:v>
                </c:pt>
                <c:pt idx="6375">
                  <c:v>353.85239846283201</c:v>
                </c:pt>
                <c:pt idx="6376">
                  <c:v>353.90790472141401</c:v>
                </c:pt>
                <c:pt idx="6377">
                  <c:v>353.96341097999698</c:v>
                </c:pt>
                <c:pt idx="6378">
                  <c:v>354.01891723857898</c:v>
                </c:pt>
                <c:pt idx="6379">
                  <c:v>354.07442349716098</c:v>
                </c:pt>
                <c:pt idx="6380">
                  <c:v>354.129929755744</c:v>
                </c:pt>
                <c:pt idx="6381">
                  <c:v>354.185436014326</c:v>
                </c:pt>
                <c:pt idx="6382">
                  <c:v>354.24094227290902</c:v>
                </c:pt>
                <c:pt idx="6383">
                  <c:v>354.29644853149102</c:v>
                </c:pt>
                <c:pt idx="6384">
                  <c:v>354.35195479007302</c:v>
                </c:pt>
                <c:pt idx="6385">
                  <c:v>354.40746104865599</c:v>
                </c:pt>
                <c:pt idx="6386">
                  <c:v>354.46296730723799</c:v>
                </c:pt>
                <c:pt idx="6387">
                  <c:v>354.51847356582101</c:v>
                </c:pt>
                <c:pt idx="6388">
                  <c:v>354.57397982440301</c:v>
                </c:pt>
                <c:pt idx="6389">
                  <c:v>354.62948608298598</c:v>
                </c:pt>
                <c:pt idx="6390">
                  <c:v>354.68499234156798</c:v>
                </c:pt>
                <c:pt idx="6391">
                  <c:v>354.74049860014998</c:v>
                </c:pt>
                <c:pt idx="6392">
                  <c:v>354.796004858733</c:v>
                </c:pt>
                <c:pt idx="6393">
                  <c:v>354.851511117315</c:v>
                </c:pt>
                <c:pt idx="6394">
                  <c:v>354.90701737589802</c:v>
                </c:pt>
                <c:pt idx="6395">
                  <c:v>354.96252363448002</c:v>
                </c:pt>
                <c:pt idx="6396">
                  <c:v>355.01802989306202</c:v>
                </c:pt>
                <c:pt idx="6397">
                  <c:v>355.07353615164499</c:v>
                </c:pt>
                <c:pt idx="6398">
                  <c:v>355.12904241022699</c:v>
                </c:pt>
                <c:pt idx="6399">
                  <c:v>355.18454866881001</c:v>
                </c:pt>
                <c:pt idx="6400">
                  <c:v>355.24005492739201</c:v>
                </c:pt>
                <c:pt idx="6401">
                  <c:v>355.29556118597401</c:v>
                </c:pt>
                <c:pt idx="6402">
                  <c:v>355.35106744455697</c:v>
                </c:pt>
                <c:pt idx="6403">
                  <c:v>355.40657370313897</c:v>
                </c:pt>
                <c:pt idx="6404">
                  <c:v>355.462079961722</c:v>
                </c:pt>
                <c:pt idx="6405">
                  <c:v>355.517586220304</c:v>
                </c:pt>
                <c:pt idx="6406">
                  <c:v>355.573092478886</c:v>
                </c:pt>
                <c:pt idx="6407">
                  <c:v>355.62859873746902</c:v>
                </c:pt>
                <c:pt idx="6408">
                  <c:v>355.68410499605102</c:v>
                </c:pt>
                <c:pt idx="6409">
                  <c:v>355.73961125463399</c:v>
                </c:pt>
                <c:pt idx="6410">
                  <c:v>355.79511751321598</c:v>
                </c:pt>
                <c:pt idx="6411">
                  <c:v>355.85062377179798</c:v>
                </c:pt>
                <c:pt idx="6412">
                  <c:v>355.90613003038101</c:v>
                </c:pt>
                <c:pt idx="6413">
                  <c:v>355.96163628896301</c:v>
                </c:pt>
                <c:pt idx="6414">
                  <c:v>356.01714254754597</c:v>
                </c:pt>
                <c:pt idx="6415">
                  <c:v>356.07264880612797</c:v>
                </c:pt>
                <c:pt idx="6416">
                  <c:v>356.12815506470997</c:v>
                </c:pt>
                <c:pt idx="6417">
                  <c:v>356.18366132329299</c:v>
                </c:pt>
                <c:pt idx="6418">
                  <c:v>356.23916758187499</c:v>
                </c:pt>
                <c:pt idx="6419">
                  <c:v>356.29467384045802</c:v>
                </c:pt>
                <c:pt idx="6420">
                  <c:v>356.35018009904002</c:v>
                </c:pt>
                <c:pt idx="6421">
                  <c:v>356.40568635762202</c:v>
                </c:pt>
                <c:pt idx="6422">
                  <c:v>356.46119261620498</c:v>
                </c:pt>
                <c:pt idx="6423">
                  <c:v>356.51669887478698</c:v>
                </c:pt>
                <c:pt idx="6424">
                  <c:v>356.57220513337001</c:v>
                </c:pt>
                <c:pt idx="6425">
                  <c:v>356.627711391952</c:v>
                </c:pt>
                <c:pt idx="6426">
                  <c:v>356.68321765053503</c:v>
                </c:pt>
                <c:pt idx="6427">
                  <c:v>356.73872390911703</c:v>
                </c:pt>
                <c:pt idx="6428">
                  <c:v>356.79423016769903</c:v>
                </c:pt>
                <c:pt idx="6429">
                  <c:v>356.84973642628199</c:v>
                </c:pt>
                <c:pt idx="6430">
                  <c:v>356.90524268486399</c:v>
                </c:pt>
                <c:pt idx="6431">
                  <c:v>356.96074894344702</c:v>
                </c:pt>
                <c:pt idx="6432">
                  <c:v>357.01625520202901</c:v>
                </c:pt>
                <c:pt idx="6433">
                  <c:v>357.07176146061101</c:v>
                </c:pt>
                <c:pt idx="6434">
                  <c:v>357.12726771919398</c:v>
                </c:pt>
                <c:pt idx="6435">
                  <c:v>357.18277397777598</c:v>
                </c:pt>
                <c:pt idx="6436">
                  <c:v>357.238280236359</c:v>
                </c:pt>
                <c:pt idx="6437">
                  <c:v>357.293786494941</c:v>
                </c:pt>
                <c:pt idx="6438">
                  <c:v>357.349292753523</c:v>
                </c:pt>
                <c:pt idx="6439">
                  <c:v>357.40479901210603</c:v>
                </c:pt>
                <c:pt idx="6440">
                  <c:v>357.46030527068802</c:v>
                </c:pt>
                <c:pt idx="6441">
                  <c:v>357.51581152927099</c:v>
                </c:pt>
                <c:pt idx="6442">
                  <c:v>357.57131778785299</c:v>
                </c:pt>
                <c:pt idx="6443">
                  <c:v>357.62682404643499</c:v>
                </c:pt>
                <c:pt idx="6444">
                  <c:v>357.68233030501801</c:v>
                </c:pt>
                <c:pt idx="6445">
                  <c:v>357.73783656360001</c:v>
                </c:pt>
                <c:pt idx="6446">
                  <c:v>357.79334282218298</c:v>
                </c:pt>
                <c:pt idx="6447">
                  <c:v>357.84884908076498</c:v>
                </c:pt>
                <c:pt idx="6448">
                  <c:v>357.90435533934698</c:v>
                </c:pt>
                <c:pt idx="6449">
                  <c:v>357.95986159793</c:v>
                </c:pt>
                <c:pt idx="6450">
                  <c:v>358.015367856512</c:v>
                </c:pt>
                <c:pt idx="6451">
                  <c:v>358.07087411509502</c:v>
                </c:pt>
                <c:pt idx="6452">
                  <c:v>358.12638037367702</c:v>
                </c:pt>
                <c:pt idx="6453">
                  <c:v>358.18188663225902</c:v>
                </c:pt>
                <c:pt idx="6454">
                  <c:v>358.23739289084199</c:v>
                </c:pt>
                <c:pt idx="6455">
                  <c:v>358.29289914942399</c:v>
                </c:pt>
                <c:pt idx="6456">
                  <c:v>358.34840540800701</c:v>
                </c:pt>
                <c:pt idx="6457">
                  <c:v>358.40391166658901</c:v>
                </c:pt>
                <c:pt idx="6458">
                  <c:v>358.45941792517101</c:v>
                </c:pt>
                <c:pt idx="6459">
                  <c:v>358.51492418375398</c:v>
                </c:pt>
                <c:pt idx="6460">
                  <c:v>358.57043044233598</c:v>
                </c:pt>
                <c:pt idx="6461">
                  <c:v>358.625936700919</c:v>
                </c:pt>
                <c:pt idx="6462">
                  <c:v>358.681442959501</c:v>
                </c:pt>
                <c:pt idx="6463">
                  <c:v>358.73694921808402</c:v>
                </c:pt>
                <c:pt idx="6464">
                  <c:v>358.79245547666602</c:v>
                </c:pt>
                <c:pt idx="6465">
                  <c:v>358.84796173524802</c:v>
                </c:pt>
                <c:pt idx="6466">
                  <c:v>358.90346799383099</c:v>
                </c:pt>
                <c:pt idx="6467">
                  <c:v>358.95897425241299</c:v>
                </c:pt>
                <c:pt idx="6468">
                  <c:v>359.01448051099601</c:v>
                </c:pt>
                <c:pt idx="6469">
                  <c:v>359.06998676957801</c:v>
                </c:pt>
                <c:pt idx="6470">
                  <c:v>359.12549302816001</c:v>
                </c:pt>
                <c:pt idx="6471">
                  <c:v>359.18099928674297</c:v>
                </c:pt>
                <c:pt idx="6472">
                  <c:v>359.23650554532497</c:v>
                </c:pt>
                <c:pt idx="6473">
                  <c:v>359.292011803908</c:v>
                </c:pt>
                <c:pt idx="6474">
                  <c:v>359.34751806249</c:v>
                </c:pt>
                <c:pt idx="6475">
                  <c:v>359.403024321072</c:v>
                </c:pt>
                <c:pt idx="6476">
                  <c:v>359.45853057965502</c:v>
                </c:pt>
                <c:pt idx="6477">
                  <c:v>359.51403683823702</c:v>
                </c:pt>
                <c:pt idx="6478">
                  <c:v>359.56954309681998</c:v>
                </c:pt>
                <c:pt idx="6479">
                  <c:v>359.62504935540198</c:v>
                </c:pt>
                <c:pt idx="6480">
                  <c:v>359.68055561398398</c:v>
                </c:pt>
                <c:pt idx="6481">
                  <c:v>359.73606187256701</c:v>
                </c:pt>
                <c:pt idx="6482">
                  <c:v>359.79156813114901</c:v>
                </c:pt>
                <c:pt idx="6483">
                  <c:v>359.84707438973197</c:v>
                </c:pt>
                <c:pt idx="6484">
                  <c:v>359.90258064831397</c:v>
                </c:pt>
                <c:pt idx="6485">
                  <c:v>359.95808690689603</c:v>
                </c:pt>
                <c:pt idx="6486">
                  <c:v>360.01359316547899</c:v>
                </c:pt>
                <c:pt idx="6487">
                  <c:v>360.06909942406099</c:v>
                </c:pt>
                <c:pt idx="6488">
                  <c:v>360.12460568264402</c:v>
                </c:pt>
                <c:pt idx="6489">
                  <c:v>360.18011194122602</c:v>
                </c:pt>
                <c:pt idx="6490">
                  <c:v>360.23561819980802</c:v>
                </c:pt>
                <c:pt idx="6491">
                  <c:v>360.29112445839098</c:v>
                </c:pt>
                <c:pt idx="6492">
                  <c:v>360.34663071697298</c:v>
                </c:pt>
                <c:pt idx="6493">
                  <c:v>360.402136975556</c:v>
                </c:pt>
                <c:pt idx="6494">
                  <c:v>360.457643234138</c:v>
                </c:pt>
                <c:pt idx="6495">
                  <c:v>360.51314949272</c:v>
                </c:pt>
                <c:pt idx="6496">
                  <c:v>360.56865575130303</c:v>
                </c:pt>
                <c:pt idx="6497">
                  <c:v>360.62416200988503</c:v>
                </c:pt>
                <c:pt idx="6498">
                  <c:v>360.67966826846799</c:v>
                </c:pt>
                <c:pt idx="6499">
                  <c:v>360.73517452704999</c:v>
                </c:pt>
                <c:pt idx="6500">
                  <c:v>360.79068078563199</c:v>
                </c:pt>
                <c:pt idx="6501">
                  <c:v>360.84618704421501</c:v>
                </c:pt>
                <c:pt idx="6502">
                  <c:v>360.90169330279701</c:v>
                </c:pt>
                <c:pt idx="6503">
                  <c:v>360.95719956137998</c:v>
                </c:pt>
                <c:pt idx="6504">
                  <c:v>361.01270581996198</c:v>
                </c:pt>
                <c:pt idx="6505">
                  <c:v>361.06821207854398</c:v>
                </c:pt>
                <c:pt idx="6506">
                  <c:v>361.123718337127</c:v>
                </c:pt>
                <c:pt idx="6507">
                  <c:v>361.179224595709</c:v>
                </c:pt>
                <c:pt idx="6508">
                  <c:v>361.23473085429202</c:v>
                </c:pt>
                <c:pt idx="6509">
                  <c:v>361.29023711287402</c:v>
                </c:pt>
                <c:pt idx="6510">
                  <c:v>361.34574337145699</c:v>
                </c:pt>
                <c:pt idx="6511">
                  <c:v>361.40124963003899</c:v>
                </c:pt>
                <c:pt idx="6512">
                  <c:v>361.45675588862099</c:v>
                </c:pt>
                <c:pt idx="6513">
                  <c:v>361.51226214720401</c:v>
                </c:pt>
                <c:pt idx="6514">
                  <c:v>361.56776840578601</c:v>
                </c:pt>
                <c:pt idx="6515">
                  <c:v>361.62327466436898</c:v>
                </c:pt>
                <c:pt idx="6516">
                  <c:v>361.67878092295098</c:v>
                </c:pt>
                <c:pt idx="6517">
                  <c:v>361.73428718153298</c:v>
                </c:pt>
                <c:pt idx="6518">
                  <c:v>361.789793440116</c:v>
                </c:pt>
                <c:pt idx="6519">
                  <c:v>361.845299698698</c:v>
                </c:pt>
                <c:pt idx="6520">
                  <c:v>361.90080595728102</c:v>
                </c:pt>
                <c:pt idx="6521">
                  <c:v>361.95631221586302</c:v>
                </c:pt>
                <c:pt idx="6522">
                  <c:v>362.01181847444502</c:v>
                </c:pt>
                <c:pt idx="6523">
                  <c:v>362.06732473302799</c:v>
                </c:pt>
                <c:pt idx="6524">
                  <c:v>362.12283099160999</c:v>
                </c:pt>
                <c:pt idx="6525">
                  <c:v>362.17833725019301</c:v>
                </c:pt>
                <c:pt idx="6526">
                  <c:v>362.23384350877501</c:v>
                </c:pt>
                <c:pt idx="6527">
                  <c:v>362.28934976735701</c:v>
                </c:pt>
                <c:pt idx="6528">
                  <c:v>362.34485602593998</c:v>
                </c:pt>
                <c:pt idx="6529">
                  <c:v>362.40036228452198</c:v>
                </c:pt>
                <c:pt idx="6530">
                  <c:v>362.455868543105</c:v>
                </c:pt>
                <c:pt idx="6531">
                  <c:v>362.511374801687</c:v>
                </c:pt>
                <c:pt idx="6532">
                  <c:v>362.566881060269</c:v>
                </c:pt>
                <c:pt idx="6533">
                  <c:v>362.62238731885202</c:v>
                </c:pt>
                <c:pt idx="6534">
                  <c:v>362.67789357743402</c:v>
                </c:pt>
                <c:pt idx="6535">
                  <c:v>362.73339983601699</c:v>
                </c:pt>
                <c:pt idx="6536">
                  <c:v>362.78890609459899</c:v>
                </c:pt>
                <c:pt idx="6537">
                  <c:v>362.84441235318099</c:v>
                </c:pt>
                <c:pt idx="6538">
                  <c:v>362.89991861176401</c:v>
                </c:pt>
                <c:pt idx="6539">
                  <c:v>362.95542487034601</c:v>
                </c:pt>
                <c:pt idx="6540">
                  <c:v>363.01093112892897</c:v>
                </c:pt>
                <c:pt idx="6541">
                  <c:v>363.06643738751097</c:v>
                </c:pt>
                <c:pt idx="6542">
                  <c:v>363.12194364609297</c:v>
                </c:pt>
                <c:pt idx="6543">
                  <c:v>363.177449904676</c:v>
                </c:pt>
                <c:pt idx="6544">
                  <c:v>363.232956163258</c:v>
                </c:pt>
                <c:pt idx="6545">
                  <c:v>363.28846242184102</c:v>
                </c:pt>
                <c:pt idx="6546">
                  <c:v>363.34396868042302</c:v>
                </c:pt>
                <c:pt idx="6547">
                  <c:v>363.39947493900598</c:v>
                </c:pt>
                <c:pt idx="6548">
                  <c:v>363.45498119758798</c:v>
                </c:pt>
                <c:pt idx="6549">
                  <c:v>363.51048745616998</c:v>
                </c:pt>
                <c:pt idx="6550">
                  <c:v>363.56599371475301</c:v>
                </c:pt>
                <c:pt idx="6551">
                  <c:v>363.62149997333501</c:v>
                </c:pt>
                <c:pt idx="6552">
                  <c:v>363.67700623191803</c:v>
                </c:pt>
                <c:pt idx="6553">
                  <c:v>363.73251249050003</c:v>
                </c:pt>
                <c:pt idx="6554">
                  <c:v>363.78801874908203</c:v>
                </c:pt>
                <c:pt idx="6555">
                  <c:v>363.84352500766499</c:v>
                </c:pt>
                <c:pt idx="6556">
                  <c:v>363.89903126624699</c:v>
                </c:pt>
                <c:pt idx="6557">
                  <c:v>363.95453752483002</c:v>
                </c:pt>
                <c:pt idx="6558">
                  <c:v>364.01004378341202</c:v>
                </c:pt>
                <c:pt idx="6559">
                  <c:v>364.06555004199402</c:v>
                </c:pt>
                <c:pt idx="6560">
                  <c:v>364.12105630057698</c:v>
                </c:pt>
                <c:pt idx="6561">
                  <c:v>364.17656255915898</c:v>
                </c:pt>
                <c:pt idx="6562">
                  <c:v>364.232068817742</c:v>
                </c:pt>
                <c:pt idx="6563">
                  <c:v>364.287575076324</c:v>
                </c:pt>
                <c:pt idx="6564">
                  <c:v>364.343081334906</c:v>
                </c:pt>
                <c:pt idx="6565">
                  <c:v>364.39858759348903</c:v>
                </c:pt>
                <c:pt idx="6566">
                  <c:v>364.45409385207103</c:v>
                </c:pt>
                <c:pt idx="6567">
                  <c:v>364.50960011065399</c:v>
                </c:pt>
                <c:pt idx="6568">
                  <c:v>364.56510636923599</c:v>
                </c:pt>
                <c:pt idx="6569">
                  <c:v>364.62061262781799</c:v>
                </c:pt>
                <c:pt idx="6570">
                  <c:v>364.67611888640101</c:v>
                </c:pt>
                <c:pt idx="6571">
                  <c:v>364.73162514498301</c:v>
                </c:pt>
                <c:pt idx="6572">
                  <c:v>364.78713140356598</c:v>
                </c:pt>
                <c:pt idx="6573">
                  <c:v>364.84263766214798</c:v>
                </c:pt>
                <c:pt idx="6574">
                  <c:v>364.89814392072998</c:v>
                </c:pt>
                <c:pt idx="6575">
                  <c:v>364.953650179313</c:v>
                </c:pt>
                <c:pt idx="6576">
                  <c:v>365.009156437895</c:v>
                </c:pt>
                <c:pt idx="6577">
                  <c:v>365.06466269647802</c:v>
                </c:pt>
                <c:pt idx="6578">
                  <c:v>365.12016895506002</c:v>
                </c:pt>
                <c:pt idx="6579">
                  <c:v>365.17567521364202</c:v>
                </c:pt>
                <c:pt idx="6580">
                  <c:v>365.23118147222499</c:v>
                </c:pt>
                <c:pt idx="6581">
                  <c:v>365.28668773080699</c:v>
                </c:pt>
                <c:pt idx="6582">
                  <c:v>365.34219398939001</c:v>
                </c:pt>
                <c:pt idx="6583">
                  <c:v>365.39770024797201</c:v>
                </c:pt>
                <c:pt idx="6584">
                  <c:v>365.45320650655401</c:v>
                </c:pt>
                <c:pt idx="6585">
                  <c:v>365.50871276513698</c:v>
                </c:pt>
                <c:pt idx="6586">
                  <c:v>365.56421902371898</c:v>
                </c:pt>
                <c:pt idx="6587">
                  <c:v>365.619725282302</c:v>
                </c:pt>
                <c:pt idx="6588">
                  <c:v>365.675231540884</c:v>
                </c:pt>
                <c:pt idx="6589">
                  <c:v>365.73073779946702</c:v>
                </c:pt>
                <c:pt idx="6590">
                  <c:v>365.78624405804902</c:v>
                </c:pt>
                <c:pt idx="6591">
                  <c:v>365.84175031663102</c:v>
                </c:pt>
                <c:pt idx="6592">
                  <c:v>365.89725657521399</c:v>
                </c:pt>
                <c:pt idx="6593">
                  <c:v>365.95276283379599</c:v>
                </c:pt>
                <c:pt idx="6594">
                  <c:v>366.00826909237901</c:v>
                </c:pt>
                <c:pt idx="6595">
                  <c:v>366.06377535096101</c:v>
                </c:pt>
                <c:pt idx="6596">
                  <c:v>366.11928160954301</c:v>
                </c:pt>
                <c:pt idx="6597">
                  <c:v>366.17478786812597</c:v>
                </c:pt>
                <c:pt idx="6598">
                  <c:v>366.23029412670797</c:v>
                </c:pt>
                <c:pt idx="6599">
                  <c:v>366.285800385291</c:v>
                </c:pt>
                <c:pt idx="6600">
                  <c:v>366.341306643873</c:v>
                </c:pt>
                <c:pt idx="6601">
                  <c:v>366.396812902455</c:v>
                </c:pt>
                <c:pt idx="6602">
                  <c:v>366.45231916103802</c:v>
                </c:pt>
                <c:pt idx="6603">
                  <c:v>366.50782541962002</c:v>
                </c:pt>
                <c:pt idx="6604">
                  <c:v>366.56333167820299</c:v>
                </c:pt>
                <c:pt idx="6605">
                  <c:v>366.61883793678498</c:v>
                </c:pt>
                <c:pt idx="6606">
                  <c:v>366.67434419536698</c:v>
                </c:pt>
                <c:pt idx="6607">
                  <c:v>366.72985045395001</c:v>
                </c:pt>
                <c:pt idx="6608">
                  <c:v>366.78535671253201</c:v>
                </c:pt>
                <c:pt idx="6609">
                  <c:v>366.84086297111497</c:v>
                </c:pt>
                <c:pt idx="6610">
                  <c:v>366.89636922969697</c:v>
                </c:pt>
                <c:pt idx="6611">
                  <c:v>366.95187548827897</c:v>
                </c:pt>
                <c:pt idx="6612">
                  <c:v>367.00738174686199</c:v>
                </c:pt>
                <c:pt idx="6613">
                  <c:v>367.06288800544399</c:v>
                </c:pt>
                <c:pt idx="6614">
                  <c:v>367.11839426402702</c:v>
                </c:pt>
                <c:pt idx="6615">
                  <c:v>367.17390052260902</c:v>
                </c:pt>
                <c:pt idx="6616">
                  <c:v>367.22940678119102</c:v>
                </c:pt>
                <c:pt idx="6617">
                  <c:v>367.28491303977398</c:v>
                </c:pt>
                <c:pt idx="6618">
                  <c:v>367.34041929835598</c:v>
                </c:pt>
                <c:pt idx="6619">
                  <c:v>367.39592555693901</c:v>
                </c:pt>
                <c:pt idx="6620">
                  <c:v>367.451431815521</c:v>
                </c:pt>
                <c:pt idx="6621">
                  <c:v>367.506938074103</c:v>
                </c:pt>
                <c:pt idx="6622">
                  <c:v>367.56244433268603</c:v>
                </c:pt>
                <c:pt idx="6623">
                  <c:v>367.61795059126803</c:v>
                </c:pt>
                <c:pt idx="6624">
                  <c:v>367.67345684985099</c:v>
                </c:pt>
                <c:pt idx="6625">
                  <c:v>367.72896310843299</c:v>
                </c:pt>
                <c:pt idx="6626">
                  <c:v>367.78446936701602</c:v>
                </c:pt>
                <c:pt idx="6627">
                  <c:v>367.83997562559802</c:v>
                </c:pt>
                <c:pt idx="6628">
                  <c:v>367.89548188418001</c:v>
                </c:pt>
                <c:pt idx="6629">
                  <c:v>367.95098814276298</c:v>
                </c:pt>
                <c:pt idx="6630">
                  <c:v>368.00649440134498</c:v>
                </c:pt>
                <c:pt idx="6631">
                  <c:v>368.062000659928</c:v>
                </c:pt>
                <c:pt idx="6632">
                  <c:v>368.11750691851</c:v>
                </c:pt>
                <c:pt idx="6633">
                  <c:v>368.173013177092</c:v>
                </c:pt>
                <c:pt idx="6634">
                  <c:v>368.22851943567503</c:v>
                </c:pt>
                <c:pt idx="6635">
                  <c:v>368.28402569425702</c:v>
                </c:pt>
                <c:pt idx="6636">
                  <c:v>368.33953195283999</c:v>
                </c:pt>
                <c:pt idx="6637">
                  <c:v>368.39503821142199</c:v>
                </c:pt>
                <c:pt idx="6638">
                  <c:v>368.45054447000399</c:v>
                </c:pt>
                <c:pt idx="6639">
                  <c:v>368.50605072858701</c:v>
                </c:pt>
                <c:pt idx="6640">
                  <c:v>368.56155698716901</c:v>
                </c:pt>
                <c:pt idx="6641">
                  <c:v>368.61706324575198</c:v>
                </c:pt>
                <c:pt idx="6642">
                  <c:v>368.67256950433398</c:v>
                </c:pt>
                <c:pt idx="6643">
                  <c:v>368.72807576291598</c:v>
                </c:pt>
                <c:pt idx="6644">
                  <c:v>368.783582021499</c:v>
                </c:pt>
                <c:pt idx="6645">
                  <c:v>368.839088280081</c:v>
                </c:pt>
                <c:pt idx="6646">
                  <c:v>368.89459453866402</c:v>
                </c:pt>
                <c:pt idx="6647">
                  <c:v>368.95010079724602</c:v>
                </c:pt>
                <c:pt idx="6648">
                  <c:v>369.00560705582802</c:v>
                </c:pt>
                <c:pt idx="6649">
                  <c:v>369.06111331441099</c:v>
                </c:pt>
                <c:pt idx="6650">
                  <c:v>369.11661957299299</c:v>
                </c:pt>
                <c:pt idx="6651">
                  <c:v>369.17212583157601</c:v>
                </c:pt>
                <c:pt idx="6652">
                  <c:v>369.22763209015801</c:v>
                </c:pt>
                <c:pt idx="6653">
                  <c:v>369.28313834874001</c:v>
                </c:pt>
                <c:pt idx="6654">
                  <c:v>369.33864460732298</c:v>
                </c:pt>
                <c:pt idx="6655">
                  <c:v>369.39415086590498</c:v>
                </c:pt>
                <c:pt idx="6656">
                  <c:v>369.449657124488</c:v>
                </c:pt>
                <c:pt idx="6657">
                  <c:v>369.50516338307</c:v>
                </c:pt>
                <c:pt idx="6658">
                  <c:v>369.560669641652</c:v>
                </c:pt>
                <c:pt idx="6659">
                  <c:v>369.61617590023502</c:v>
                </c:pt>
                <c:pt idx="6660">
                  <c:v>369.67168215881702</c:v>
                </c:pt>
                <c:pt idx="6661">
                  <c:v>369.72718841739999</c:v>
                </c:pt>
                <c:pt idx="6662">
                  <c:v>369.78269467598199</c:v>
                </c:pt>
                <c:pt idx="6663">
                  <c:v>369.83820093456501</c:v>
                </c:pt>
                <c:pt idx="6664">
                  <c:v>369.89370719314701</c:v>
                </c:pt>
                <c:pt idx="6665">
                  <c:v>369.94921345172901</c:v>
                </c:pt>
                <c:pt idx="6666">
                  <c:v>370.00471971031197</c:v>
                </c:pt>
                <c:pt idx="6667">
                  <c:v>370.06022596889397</c:v>
                </c:pt>
                <c:pt idx="6668">
                  <c:v>370.11573222747597</c:v>
                </c:pt>
                <c:pt idx="6669">
                  <c:v>370.171238486059</c:v>
                </c:pt>
                <c:pt idx="6670">
                  <c:v>370.226744744641</c:v>
                </c:pt>
                <c:pt idx="6671">
                  <c:v>370.28225100322402</c:v>
                </c:pt>
                <c:pt idx="6672">
                  <c:v>370.33775726180602</c:v>
                </c:pt>
                <c:pt idx="6673">
                  <c:v>370.39326352038898</c:v>
                </c:pt>
                <c:pt idx="6674">
                  <c:v>370.44876977897098</c:v>
                </c:pt>
                <c:pt idx="6675">
                  <c:v>370.50427603755298</c:v>
                </c:pt>
                <c:pt idx="6676">
                  <c:v>370.55978229613601</c:v>
                </c:pt>
                <c:pt idx="6677">
                  <c:v>370.61528855471801</c:v>
                </c:pt>
                <c:pt idx="6678">
                  <c:v>370.67079481330097</c:v>
                </c:pt>
                <c:pt idx="6679">
                  <c:v>370.72630107188297</c:v>
                </c:pt>
                <c:pt idx="6680">
                  <c:v>370.78180733046503</c:v>
                </c:pt>
                <c:pt idx="6681">
                  <c:v>370.83731358904799</c:v>
                </c:pt>
                <c:pt idx="6682">
                  <c:v>370.89281984762999</c:v>
                </c:pt>
                <c:pt idx="6683">
                  <c:v>370.94832610621302</c:v>
                </c:pt>
                <c:pt idx="6684">
                  <c:v>371.00383236479502</c:v>
                </c:pt>
                <c:pt idx="6685">
                  <c:v>371.05933862337702</c:v>
                </c:pt>
                <c:pt idx="6686">
                  <c:v>371.11484488195998</c:v>
                </c:pt>
                <c:pt idx="6687">
                  <c:v>371.17035114054198</c:v>
                </c:pt>
                <c:pt idx="6688">
                  <c:v>371.225857399125</c:v>
                </c:pt>
                <c:pt idx="6689">
                  <c:v>371.281363657707</c:v>
                </c:pt>
                <c:pt idx="6690">
                  <c:v>371.336869916289</c:v>
                </c:pt>
                <c:pt idx="6691">
                  <c:v>371.39237617487203</c:v>
                </c:pt>
                <c:pt idx="6692">
                  <c:v>371.44788243345403</c:v>
                </c:pt>
                <c:pt idx="6693">
                  <c:v>371.50338869203699</c:v>
                </c:pt>
                <c:pt idx="6694">
                  <c:v>371.55889495061899</c:v>
                </c:pt>
                <c:pt idx="6695">
                  <c:v>371.61440120920099</c:v>
                </c:pt>
                <c:pt idx="6696">
                  <c:v>371.66990746778401</c:v>
                </c:pt>
                <c:pt idx="6697">
                  <c:v>371.72541372636601</c:v>
                </c:pt>
                <c:pt idx="6698">
                  <c:v>371.78091998494898</c:v>
                </c:pt>
                <c:pt idx="6699">
                  <c:v>371.83642624353098</c:v>
                </c:pt>
                <c:pt idx="6700">
                  <c:v>371.89193250211298</c:v>
                </c:pt>
                <c:pt idx="6701">
                  <c:v>371.947438760696</c:v>
                </c:pt>
                <c:pt idx="6702">
                  <c:v>372.002945019278</c:v>
                </c:pt>
                <c:pt idx="6703">
                  <c:v>372.05845127786102</c:v>
                </c:pt>
                <c:pt idx="6704">
                  <c:v>372.11395753644302</c:v>
                </c:pt>
                <c:pt idx="6705">
                  <c:v>372.16946379502502</c:v>
                </c:pt>
                <c:pt idx="6706">
                  <c:v>372.22497005360799</c:v>
                </c:pt>
                <c:pt idx="6707">
                  <c:v>372.28047631218999</c:v>
                </c:pt>
                <c:pt idx="6708">
                  <c:v>372.33598257077301</c:v>
                </c:pt>
                <c:pt idx="6709">
                  <c:v>372.39148882935501</c:v>
                </c:pt>
                <c:pt idx="6710">
                  <c:v>372.44699508793798</c:v>
                </c:pt>
                <c:pt idx="6711">
                  <c:v>372.50250134651998</c:v>
                </c:pt>
                <c:pt idx="6712">
                  <c:v>372.55800760510198</c:v>
                </c:pt>
                <c:pt idx="6713">
                  <c:v>372.613513863685</c:v>
                </c:pt>
                <c:pt idx="6714">
                  <c:v>372.669020122267</c:v>
                </c:pt>
                <c:pt idx="6715">
                  <c:v>372.72452638085002</c:v>
                </c:pt>
                <c:pt idx="6716">
                  <c:v>372.78003263943202</c:v>
                </c:pt>
                <c:pt idx="6717">
                  <c:v>372.83553889801402</c:v>
                </c:pt>
                <c:pt idx="6718">
                  <c:v>372.89104515659699</c:v>
                </c:pt>
                <c:pt idx="6719">
                  <c:v>372.94655141517899</c:v>
                </c:pt>
                <c:pt idx="6720">
                  <c:v>373.00205767376201</c:v>
                </c:pt>
                <c:pt idx="6721">
                  <c:v>373.05756393234401</c:v>
                </c:pt>
                <c:pt idx="6722">
                  <c:v>373.11307019092601</c:v>
                </c:pt>
                <c:pt idx="6723">
                  <c:v>373.16857644950898</c:v>
                </c:pt>
                <c:pt idx="6724">
                  <c:v>373.22408270809098</c:v>
                </c:pt>
                <c:pt idx="6725">
                  <c:v>373.279588966674</c:v>
                </c:pt>
                <c:pt idx="6726">
                  <c:v>373.335095225256</c:v>
                </c:pt>
                <c:pt idx="6727">
                  <c:v>373.390601483838</c:v>
                </c:pt>
                <c:pt idx="6728">
                  <c:v>373.44610774242102</c:v>
                </c:pt>
                <c:pt idx="6729">
                  <c:v>373.50161400100302</c:v>
                </c:pt>
                <c:pt idx="6730">
                  <c:v>373.55712025958599</c:v>
                </c:pt>
                <c:pt idx="6731">
                  <c:v>373.61262651816799</c:v>
                </c:pt>
                <c:pt idx="6732">
                  <c:v>373.66813277674999</c:v>
                </c:pt>
                <c:pt idx="6733">
                  <c:v>373.72363903533301</c:v>
                </c:pt>
                <c:pt idx="6734">
                  <c:v>373.77914529391501</c:v>
                </c:pt>
                <c:pt idx="6735">
                  <c:v>373.83465155249797</c:v>
                </c:pt>
                <c:pt idx="6736">
                  <c:v>373.89015781107997</c:v>
                </c:pt>
                <c:pt idx="6737">
                  <c:v>373.94566406966197</c:v>
                </c:pt>
                <c:pt idx="6738">
                  <c:v>374.001170328245</c:v>
                </c:pt>
                <c:pt idx="6739">
                  <c:v>374.056676586827</c:v>
                </c:pt>
                <c:pt idx="6740">
                  <c:v>374.11218284541002</c:v>
                </c:pt>
                <c:pt idx="6741">
                  <c:v>374.16768910399202</c:v>
                </c:pt>
                <c:pt idx="6742">
                  <c:v>374.22319536257402</c:v>
                </c:pt>
                <c:pt idx="6743">
                  <c:v>374.27870162115698</c:v>
                </c:pt>
                <c:pt idx="6744">
                  <c:v>374.33420787973898</c:v>
                </c:pt>
                <c:pt idx="6745">
                  <c:v>374.38971413832201</c:v>
                </c:pt>
                <c:pt idx="6746">
                  <c:v>374.44522039690401</c:v>
                </c:pt>
                <c:pt idx="6747">
                  <c:v>374.50072665548697</c:v>
                </c:pt>
                <c:pt idx="6748">
                  <c:v>374.55623291406903</c:v>
                </c:pt>
                <c:pt idx="6749">
                  <c:v>374.61173917265103</c:v>
                </c:pt>
                <c:pt idx="6750">
                  <c:v>374.66724543123399</c:v>
                </c:pt>
                <c:pt idx="6751">
                  <c:v>374.72275168981599</c:v>
                </c:pt>
                <c:pt idx="6752">
                  <c:v>374.77825794839902</c:v>
                </c:pt>
                <c:pt idx="6753">
                  <c:v>374.83376420698102</c:v>
                </c:pt>
                <c:pt idx="6754">
                  <c:v>374.88927046556302</c:v>
                </c:pt>
                <c:pt idx="6755">
                  <c:v>374.94477672414598</c:v>
                </c:pt>
                <c:pt idx="6756">
                  <c:v>375.00028298272798</c:v>
                </c:pt>
                <c:pt idx="6757">
                  <c:v>375.055789241311</c:v>
                </c:pt>
                <c:pt idx="6758">
                  <c:v>375.111295499893</c:v>
                </c:pt>
                <c:pt idx="6759">
                  <c:v>375.166801758475</c:v>
                </c:pt>
                <c:pt idx="6760">
                  <c:v>375.22230801705803</c:v>
                </c:pt>
                <c:pt idx="6761">
                  <c:v>375.27781427564003</c:v>
                </c:pt>
                <c:pt idx="6762">
                  <c:v>375.33332053422299</c:v>
                </c:pt>
                <c:pt idx="6763">
                  <c:v>375.38882679280499</c:v>
                </c:pt>
                <c:pt idx="6764">
                  <c:v>375.44433305138699</c:v>
                </c:pt>
                <c:pt idx="6765">
                  <c:v>375.49983930997001</c:v>
                </c:pt>
                <c:pt idx="6766">
                  <c:v>375.55534556855201</c:v>
                </c:pt>
                <c:pt idx="6767">
                  <c:v>375.61085182713498</c:v>
                </c:pt>
                <c:pt idx="6768">
                  <c:v>375.66635808571698</c:v>
                </c:pt>
                <c:pt idx="6769">
                  <c:v>375.72186434429898</c:v>
                </c:pt>
                <c:pt idx="6770">
                  <c:v>375.777370602882</c:v>
                </c:pt>
                <c:pt idx="6771">
                  <c:v>375.832876861464</c:v>
                </c:pt>
                <c:pt idx="6772">
                  <c:v>375.88838312004702</c:v>
                </c:pt>
                <c:pt idx="6773">
                  <c:v>375.94388937862902</c:v>
                </c:pt>
                <c:pt idx="6774">
                  <c:v>375.99939563721102</c:v>
                </c:pt>
                <c:pt idx="6775">
                  <c:v>376.05490189579399</c:v>
                </c:pt>
                <c:pt idx="6776">
                  <c:v>376.11040815437599</c:v>
                </c:pt>
                <c:pt idx="6777">
                  <c:v>376.16591441295901</c:v>
                </c:pt>
                <c:pt idx="6778">
                  <c:v>376.22142067154101</c:v>
                </c:pt>
                <c:pt idx="6779">
                  <c:v>376.27692693012301</c:v>
                </c:pt>
                <c:pt idx="6780">
                  <c:v>376.33243318870598</c:v>
                </c:pt>
                <c:pt idx="6781">
                  <c:v>376.38793944728798</c:v>
                </c:pt>
                <c:pt idx="6782">
                  <c:v>376.443445705871</c:v>
                </c:pt>
                <c:pt idx="6783">
                  <c:v>376.498951964453</c:v>
                </c:pt>
                <c:pt idx="6784">
                  <c:v>376.55445822303602</c:v>
                </c:pt>
                <c:pt idx="6785">
                  <c:v>376.60996448161802</c:v>
                </c:pt>
                <c:pt idx="6786">
                  <c:v>376.66547074020002</c:v>
                </c:pt>
                <c:pt idx="6787">
                  <c:v>376.72097699878299</c:v>
                </c:pt>
                <c:pt idx="6788">
                  <c:v>376.77648325736499</c:v>
                </c:pt>
                <c:pt idx="6789">
                  <c:v>376.83198951594801</c:v>
                </c:pt>
                <c:pt idx="6790">
                  <c:v>376.88749577453001</c:v>
                </c:pt>
                <c:pt idx="6791">
                  <c:v>376.94300203311201</c:v>
                </c:pt>
                <c:pt idx="6792">
                  <c:v>376.99850829169498</c:v>
                </c:pt>
                <c:pt idx="6793">
                  <c:v>377.05401455027697</c:v>
                </c:pt>
                <c:pt idx="6794">
                  <c:v>377.10952080886</c:v>
                </c:pt>
                <c:pt idx="6795">
                  <c:v>377.165027067442</c:v>
                </c:pt>
                <c:pt idx="6796">
                  <c:v>377.220533326024</c:v>
                </c:pt>
                <c:pt idx="6797">
                  <c:v>377.27603958460702</c:v>
                </c:pt>
                <c:pt idx="6798">
                  <c:v>377.33154584318902</c:v>
                </c:pt>
                <c:pt idx="6799">
                  <c:v>377.38705210177199</c:v>
                </c:pt>
                <c:pt idx="6800">
                  <c:v>377.44255836035398</c:v>
                </c:pt>
                <c:pt idx="6801">
                  <c:v>377.49806461893598</c:v>
                </c:pt>
                <c:pt idx="6802">
                  <c:v>377.55357087751901</c:v>
                </c:pt>
                <c:pt idx="6803">
                  <c:v>377.60907713610101</c:v>
                </c:pt>
                <c:pt idx="6804">
                  <c:v>377.66458339468397</c:v>
                </c:pt>
                <c:pt idx="6805">
                  <c:v>377.72008965326597</c:v>
                </c:pt>
                <c:pt idx="6806">
                  <c:v>377.77559591184797</c:v>
                </c:pt>
                <c:pt idx="6807">
                  <c:v>377.831102170431</c:v>
                </c:pt>
                <c:pt idx="6808">
                  <c:v>377.88660842901299</c:v>
                </c:pt>
                <c:pt idx="6809">
                  <c:v>377.94211468759602</c:v>
                </c:pt>
                <c:pt idx="6810">
                  <c:v>377.99762094617802</c:v>
                </c:pt>
                <c:pt idx="6811">
                  <c:v>378.05312720476002</c:v>
                </c:pt>
                <c:pt idx="6812">
                  <c:v>378.10863346334298</c:v>
                </c:pt>
                <c:pt idx="6813">
                  <c:v>378.16413972192498</c:v>
                </c:pt>
                <c:pt idx="6814">
                  <c:v>378.21964598050801</c:v>
                </c:pt>
                <c:pt idx="6815">
                  <c:v>378.27515223909</c:v>
                </c:pt>
                <c:pt idx="6816">
                  <c:v>378.330658497672</c:v>
                </c:pt>
                <c:pt idx="6817">
                  <c:v>378.38616475625503</c:v>
                </c:pt>
                <c:pt idx="6818">
                  <c:v>378.44167101483703</c:v>
                </c:pt>
                <c:pt idx="6819">
                  <c:v>378.49717727341999</c:v>
                </c:pt>
                <c:pt idx="6820">
                  <c:v>378.55268353200199</c:v>
                </c:pt>
                <c:pt idx="6821">
                  <c:v>378.60818979058399</c:v>
                </c:pt>
                <c:pt idx="6822">
                  <c:v>378.66369604916702</c:v>
                </c:pt>
                <c:pt idx="6823">
                  <c:v>378.71920230774901</c:v>
                </c:pt>
                <c:pt idx="6824">
                  <c:v>378.77470856633198</c:v>
                </c:pt>
                <c:pt idx="6825">
                  <c:v>378.83021482491398</c:v>
                </c:pt>
                <c:pt idx="6826">
                  <c:v>378.88572108349598</c:v>
                </c:pt>
                <c:pt idx="6827">
                  <c:v>378.941227342079</c:v>
                </c:pt>
                <c:pt idx="6828">
                  <c:v>378.996733600661</c:v>
                </c:pt>
                <c:pt idx="6829">
                  <c:v>379.05223985924403</c:v>
                </c:pt>
                <c:pt idx="6830">
                  <c:v>379.10774611782603</c:v>
                </c:pt>
                <c:pt idx="6831">
                  <c:v>379.16325237640899</c:v>
                </c:pt>
                <c:pt idx="6832">
                  <c:v>379.21875863499099</c:v>
                </c:pt>
                <c:pt idx="6833">
                  <c:v>379.27426489357299</c:v>
                </c:pt>
                <c:pt idx="6834">
                  <c:v>379.32977115215601</c:v>
                </c:pt>
                <c:pt idx="6835">
                  <c:v>379.38527741073801</c:v>
                </c:pt>
                <c:pt idx="6836">
                  <c:v>379.44078366932098</c:v>
                </c:pt>
                <c:pt idx="6837">
                  <c:v>379.49628992790298</c:v>
                </c:pt>
                <c:pt idx="6838">
                  <c:v>379.55179618648498</c:v>
                </c:pt>
                <c:pt idx="6839">
                  <c:v>379.607302445068</c:v>
                </c:pt>
                <c:pt idx="6840">
                  <c:v>379.66280870365</c:v>
                </c:pt>
                <c:pt idx="6841">
                  <c:v>379.71831496223302</c:v>
                </c:pt>
                <c:pt idx="6842">
                  <c:v>379.77382122081502</c:v>
                </c:pt>
                <c:pt idx="6843">
                  <c:v>379.82932747939702</c:v>
                </c:pt>
                <c:pt idx="6844">
                  <c:v>379.88483373797999</c:v>
                </c:pt>
                <c:pt idx="6845">
                  <c:v>379.94033999656199</c:v>
                </c:pt>
                <c:pt idx="6846">
                  <c:v>379.99584625514501</c:v>
                </c:pt>
                <c:pt idx="6847">
                  <c:v>380.05135251372701</c:v>
                </c:pt>
                <c:pt idx="6848">
                  <c:v>380.10685877230901</c:v>
                </c:pt>
                <c:pt idx="6849">
                  <c:v>380.16236503089198</c:v>
                </c:pt>
                <c:pt idx="6850">
                  <c:v>380.21787128947398</c:v>
                </c:pt>
                <c:pt idx="6851">
                  <c:v>380.273377548057</c:v>
                </c:pt>
                <c:pt idx="6852">
                  <c:v>380.328883806639</c:v>
                </c:pt>
                <c:pt idx="6853">
                  <c:v>380.384390065221</c:v>
                </c:pt>
                <c:pt idx="6854">
                  <c:v>380.43989632380402</c:v>
                </c:pt>
                <c:pt idx="6855">
                  <c:v>380.49540258238602</c:v>
                </c:pt>
                <c:pt idx="6856">
                  <c:v>380.55090884096899</c:v>
                </c:pt>
                <c:pt idx="6857">
                  <c:v>380.60641509955099</c:v>
                </c:pt>
                <c:pt idx="6858">
                  <c:v>380.66192135813299</c:v>
                </c:pt>
                <c:pt idx="6859">
                  <c:v>380.71742761671601</c:v>
                </c:pt>
                <c:pt idx="6860">
                  <c:v>380.77293387529801</c:v>
                </c:pt>
                <c:pt idx="6861">
                  <c:v>380.82844013388097</c:v>
                </c:pt>
                <c:pt idx="6862">
                  <c:v>380.88394639246297</c:v>
                </c:pt>
                <c:pt idx="6863">
                  <c:v>380.93945265104497</c:v>
                </c:pt>
                <c:pt idx="6864">
                  <c:v>380.994958909628</c:v>
                </c:pt>
                <c:pt idx="6865">
                  <c:v>381.05046516821</c:v>
                </c:pt>
                <c:pt idx="6866">
                  <c:v>381.10597142679302</c:v>
                </c:pt>
                <c:pt idx="6867">
                  <c:v>381.16147768537502</c:v>
                </c:pt>
                <c:pt idx="6868">
                  <c:v>381.21698394395798</c:v>
                </c:pt>
                <c:pt idx="6869">
                  <c:v>381.27249020253998</c:v>
                </c:pt>
                <c:pt idx="6870">
                  <c:v>381.32799646112198</c:v>
                </c:pt>
                <c:pt idx="6871">
                  <c:v>381.38350271970501</c:v>
                </c:pt>
                <c:pt idx="6872">
                  <c:v>381.43900897828701</c:v>
                </c:pt>
                <c:pt idx="6873">
                  <c:v>381.49451523686997</c:v>
                </c:pt>
                <c:pt idx="6874">
                  <c:v>381.55002149545197</c:v>
                </c:pt>
                <c:pt idx="6875">
                  <c:v>381.60552775403397</c:v>
                </c:pt>
                <c:pt idx="6876">
                  <c:v>381.66103401261699</c:v>
                </c:pt>
                <c:pt idx="6877">
                  <c:v>381.71654027119899</c:v>
                </c:pt>
                <c:pt idx="6878">
                  <c:v>381.77204652978202</c:v>
                </c:pt>
                <c:pt idx="6879">
                  <c:v>381.82755278836402</c:v>
                </c:pt>
                <c:pt idx="6880">
                  <c:v>381.88305904694602</c:v>
                </c:pt>
                <c:pt idx="6881">
                  <c:v>381.93856530552898</c:v>
                </c:pt>
                <c:pt idx="6882">
                  <c:v>381.99407156411098</c:v>
                </c:pt>
                <c:pt idx="6883">
                  <c:v>382.049577822694</c:v>
                </c:pt>
                <c:pt idx="6884">
                  <c:v>382.105084081276</c:v>
                </c:pt>
                <c:pt idx="6885">
                  <c:v>382.160590339858</c:v>
                </c:pt>
                <c:pt idx="6886">
                  <c:v>382.21609659844103</c:v>
                </c:pt>
                <c:pt idx="6887">
                  <c:v>382.27160285702303</c:v>
                </c:pt>
                <c:pt idx="6888">
                  <c:v>382.32710911560599</c:v>
                </c:pt>
                <c:pt idx="6889">
                  <c:v>382.38261537418799</c:v>
                </c:pt>
                <c:pt idx="6890">
                  <c:v>382.43812163276999</c:v>
                </c:pt>
                <c:pt idx="6891">
                  <c:v>382.49362789135301</c:v>
                </c:pt>
                <c:pt idx="6892">
                  <c:v>382.54913414993501</c:v>
                </c:pt>
                <c:pt idx="6893">
                  <c:v>382.60464040851798</c:v>
                </c:pt>
                <c:pt idx="6894">
                  <c:v>382.66014666709998</c:v>
                </c:pt>
                <c:pt idx="6895">
                  <c:v>382.71565292568198</c:v>
                </c:pt>
                <c:pt idx="6896">
                  <c:v>382.771159184265</c:v>
                </c:pt>
                <c:pt idx="6897">
                  <c:v>382.826665442847</c:v>
                </c:pt>
                <c:pt idx="6898">
                  <c:v>382.88217170143002</c:v>
                </c:pt>
                <c:pt idx="6899">
                  <c:v>382.93767796001202</c:v>
                </c:pt>
                <c:pt idx="6900">
                  <c:v>382.99318421859402</c:v>
                </c:pt>
                <c:pt idx="6901">
                  <c:v>383.04869047717699</c:v>
                </c:pt>
                <c:pt idx="6902">
                  <c:v>383.10419673575899</c:v>
                </c:pt>
                <c:pt idx="6903">
                  <c:v>383.15970299434201</c:v>
                </c:pt>
                <c:pt idx="6904">
                  <c:v>383.21520925292401</c:v>
                </c:pt>
                <c:pt idx="6905">
                  <c:v>383.27071551150601</c:v>
                </c:pt>
                <c:pt idx="6906">
                  <c:v>383.32622177008898</c:v>
                </c:pt>
                <c:pt idx="6907">
                  <c:v>383.38172802867098</c:v>
                </c:pt>
                <c:pt idx="6908">
                  <c:v>383.437234287254</c:v>
                </c:pt>
                <c:pt idx="6909">
                  <c:v>383.492740545836</c:v>
                </c:pt>
                <c:pt idx="6910">
                  <c:v>383.54824680441902</c:v>
                </c:pt>
                <c:pt idx="6911">
                  <c:v>383.60375306300102</c:v>
                </c:pt>
                <c:pt idx="6912">
                  <c:v>383.65925932158302</c:v>
                </c:pt>
                <c:pt idx="6913">
                  <c:v>383.71476558016599</c:v>
                </c:pt>
                <c:pt idx="6914">
                  <c:v>383.77027183874799</c:v>
                </c:pt>
                <c:pt idx="6915">
                  <c:v>383.82577809733101</c:v>
                </c:pt>
                <c:pt idx="6916">
                  <c:v>383.88128435591301</c:v>
                </c:pt>
                <c:pt idx="6917">
                  <c:v>383.93679061449501</c:v>
                </c:pt>
                <c:pt idx="6918">
                  <c:v>383.99229687307798</c:v>
                </c:pt>
                <c:pt idx="6919">
                  <c:v>384.04780313165998</c:v>
                </c:pt>
                <c:pt idx="6920">
                  <c:v>384.103309390243</c:v>
                </c:pt>
                <c:pt idx="6921">
                  <c:v>384.158815648825</c:v>
                </c:pt>
                <c:pt idx="6922">
                  <c:v>384.214321907407</c:v>
                </c:pt>
                <c:pt idx="6923">
                  <c:v>384.26982816599002</c:v>
                </c:pt>
                <c:pt idx="6924">
                  <c:v>384.32533442457202</c:v>
                </c:pt>
                <c:pt idx="6925">
                  <c:v>384.38084068315499</c:v>
                </c:pt>
                <c:pt idx="6926">
                  <c:v>384.43634694173699</c:v>
                </c:pt>
                <c:pt idx="6927">
                  <c:v>384.49185320031899</c:v>
                </c:pt>
                <c:pt idx="6928">
                  <c:v>384.54735945890201</c:v>
                </c:pt>
                <c:pt idx="6929">
                  <c:v>384.60286571748401</c:v>
                </c:pt>
                <c:pt idx="6930">
                  <c:v>384.65837197606697</c:v>
                </c:pt>
                <c:pt idx="6931">
                  <c:v>384.71387823464897</c:v>
                </c:pt>
                <c:pt idx="6932">
                  <c:v>384.76938449323097</c:v>
                </c:pt>
                <c:pt idx="6933">
                  <c:v>384.824890751814</c:v>
                </c:pt>
                <c:pt idx="6934">
                  <c:v>384.880397010396</c:v>
                </c:pt>
                <c:pt idx="6935">
                  <c:v>384.93590326897902</c:v>
                </c:pt>
                <c:pt idx="6936">
                  <c:v>384.99140952756102</c:v>
                </c:pt>
                <c:pt idx="6937">
                  <c:v>385.04691578614302</c:v>
                </c:pt>
                <c:pt idx="6938">
                  <c:v>385.10242204472598</c:v>
                </c:pt>
                <c:pt idx="6939">
                  <c:v>385.15792830330798</c:v>
                </c:pt>
                <c:pt idx="6940">
                  <c:v>385.21343456189101</c:v>
                </c:pt>
                <c:pt idx="6941">
                  <c:v>385.26894082047301</c:v>
                </c:pt>
                <c:pt idx="6942">
                  <c:v>385.32444707905501</c:v>
                </c:pt>
                <c:pt idx="6943">
                  <c:v>385.37995333763803</c:v>
                </c:pt>
                <c:pt idx="6944">
                  <c:v>385.43545959622003</c:v>
                </c:pt>
                <c:pt idx="6945">
                  <c:v>385.49096585480299</c:v>
                </c:pt>
                <c:pt idx="6946">
                  <c:v>385.54647211338499</c:v>
                </c:pt>
                <c:pt idx="6947">
                  <c:v>385.60197837196802</c:v>
                </c:pt>
                <c:pt idx="6948">
                  <c:v>385.65748463055002</c:v>
                </c:pt>
                <c:pt idx="6949">
                  <c:v>385.71299088913202</c:v>
                </c:pt>
                <c:pt idx="6950">
                  <c:v>385.76849714771498</c:v>
                </c:pt>
                <c:pt idx="6951">
                  <c:v>385.82400340629698</c:v>
                </c:pt>
                <c:pt idx="6952">
                  <c:v>385.87950966488</c:v>
                </c:pt>
                <c:pt idx="6953">
                  <c:v>385.935015923462</c:v>
                </c:pt>
                <c:pt idx="6954">
                  <c:v>385.990522182044</c:v>
                </c:pt>
                <c:pt idx="6955">
                  <c:v>386.04602844062703</c:v>
                </c:pt>
                <c:pt idx="6956">
                  <c:v>386.10153469920903</c:v>
                </c:pt>
                <c:pt idx="6957">
                  <c:v>386.15704095779199</c:v>
                </c:pt>
                <c:pt idx="6958">
                  <c:v>386.21254721637399</c:v>
                </c:pt>
                <c:pt idx="6959">
                  <c:v>386.26805347495599</c:v>
                </c:pt>
                <c:pt idx="6960">
                  <c:v>386.32355973353901</c:v>
                </c:pt>
                <c:pt idx="6961">
                  <c:v>386.37906599212101</c:v>
                </c:pt>
                <c:pt idx="6962">
                  <c:v>386.43457225070398</c:v>
                </c:pt>
                <c:pt idx="6963">
                  <c:v>386.49007850928598</c:v>
                </c:pt>
                <c:pt idx="6964">
                  <c:v>386.54558476786798</c:v>
                </c:pt>
                <c:pt idx="6965">
                  <c:v>386.601091026451</c:v>
                </c:pt>
                <c:pt idx="6966">
                  <c:v>386.656597285033</c:v>
                </c:pt>
                <c:pt idx="6967">
                  <c:v>386.71210354361602</c:v>
                </c:pt>
                <c:pt idx="6968">
                  <c:v>386.76760980219802</c:v>
                </c:pt>
                <c:pt idx="6969">
                  <c:v>386.82311606078002</c:v>
                </c:pt>
                <c:pt idx="6970">
                  <c:v>386.87862231936299</c:v>
                </c:pt>
                <c:pt idx="6971">
                  <c:v>386.93412857794499</c:v>
                </c:pt>
                <c:pt idx="6972">
                  <c:v>386.98963483652801</c:v>
                </c:pt>
                <c:pt idx="6973">
                  <c:v>387.04514109511001</c:v>
                </c:pt>
                <c:pt idx="6974">
                  <c:v>387.10064735369201</c:v>
                </c:pt>
                <c:pt idx="6975">
                  <c:v>387.15615361227498</c:v>
                </c:pt>
                <c:pt idx="6976">
                  <c:v>387.21165987085698</c:v>
                </c:pt>
                <c:pt idx="6977">
                  <c:v>387.26716612944</c:v>
                </c:pt>
                <c:pt idx="6978">
                  <c:v>387.322672388022</c:v>
                </c:pt>
                <c:pt idx="6979">
                  <c:v>387.378178646604</c:v>
                </c:pt>
                <c:pt idx="6980">
                  <c:v>387.43368490518702</c:v>
                </c:pt>
                <c:pt idx="6981">
                  <c:v>387.48919116376902</c:v>
                </c:pt>
                <c:pt idx="6982">
                  <c:v>387.54469742235199</c:v>
                </c:pt>
                <c:pt idx="6983">
                  <c:v>387.60020368093399</c:v>
                </c:pt>
                <c:pt idx="6984">
                  <c:v>387.65570993951701</c:v>
                </c:pt>
                <c:pt idx="6985">
                  <c:v>387.71121619809901</c:v>
                </c:pt>
                <c:pt idx="6986">
                  <c:v>387.76672245668101</c:v>
                </c:pt>
                <c:pt idx="6987">
                  <c:v>387.82222871526398</c:v>
                </c:pt>
                <c:pt idx="6988">
                  <c:v>387.87773497384597</c:v>
                </c:pt>
                <c:pt idx="6989">
                  <c:v>387.93324123242797</c:v>
                </c:pt>
                <c:pt idx="6990">
                  <c:v>387.988747491011</c:v>
                </c:pt>
                <c:pt idx="6991">
                  <c:v>388.044253749593</c:v>
                </c:pt>
                <c:pt idx="6992">
                  <c:v>388.09976000817602</c:v>
                </c:pt>
                <c:pt idx="6993">
                  <c:v>388.15526626675802</c:v>
                </c:pt>
                <c:pt idx="6994">
                  <c:v>388.21077252534099</c:v>
                </c:pt>
                <c:pt idx="6995">
                  <c:v>388.26627878392298</c:v>
                </c:pt>
                <c:pt idx="6996">
                  <c:v>388.32178504250498</c:v>
                </c:pt>
                <c:pt idx="6997">
                  <c:v>388.37729130108801</c:v>
                </c:pt>
                <c:pt idx="6998">
                  <c:v>388.43279755967001</c:v>
                </c:pt>
                <c:pt idx="6999">
                  <c:v>388.48830381825297</c:v>
                </c:pt>
                <c:pt idx="7000">
                  <c:v>388.54381007683497</c:v>
                </c:pt>
                <c:pt idx="7001">
                  <c:v>388.59931633541697</c:v>
                </c:pt>
                <c:pt idx="7002">
                  <c:v>388.654822594</c:v>
                </c:pt>
                <c:pt idx="7003">
                  <c:v>388.71032885258199</c:v>
                </c:pt>
                <c:pt idx="7004">
                  <c:v>388.76583511116502</c:v>
                </c:pt>
                <c:pt idx="7005">
                  <c:v>388.82134136974702</c:v>
                </c:pt>
                <c:pt idx="7006">
                  <c:v>388.87684762832902</c:v>
                </c:pt>
                <c:pt idx="7007">
                  <c:v>388.93235388691198</c:v>
                </c:pt>
                <c:pt idx="7008">
                  <c:v>388.98786014549398</c:v>
                </c:pt>
                <c:pt idx="7009">
                  <c:v>389.04336640407701</c:v>
                </c:pt>
                <c:pt idx="7010">
                  <c:v>389.09887266265901</c:v>
                </c:pt>
                <c:pt idx="7011">
                  <c:v>389.154378921241</c:v>
                </c:pt>
                <c:pt idx="7012">
                  <c:v>389.20988517982403</c:v>
                </c:pt>
                <c:pt idx="7013">
                  <c:v>389.26539143840603</c:v>
                </c:pt>
                <c:pt idx="7014">
                  <c:v>389.32089769698899</c:v>
                </c:pt>
                <c:pt idx="7015">
                  <c:v>389.37640395557099</c:v>
                </c:pt>
                <c:pt idx="7016">
                  <c:v>389.43191021415299</c:v>
                </c:pt>
                <c:pt idx="7017">
                  <c:v>389.48741647273602</c:v>
                </c:pt>
                <c:pt idx="7018">
                  <c:v>389.54292273131801</c:v>
                </c:pt>
                <c:pt idx="7019">
                  <c:v>389.59842898990098</c:v>
                </c:pt>
                <c:pt idx="7020">
                  <c:v>389.65393524848298</c:v>
                </c:pt>
                <c:pt idx="7021">
                  <c:v>389.70944150706498</c:v>
                </c:pt>
                <c:pt idx="7022">
                  <c:v>389.764947765648</c:v>
                </c:pt>
                <c:pt idx="7023">
                  <c:v>389.82045402423</c:v>
                </c:pt>
                <c:pt idx="7024">
                  <c:v>389.87596028281303</c:v>
                </c:pt>
                <c:pt idx="7025">
                  <c:v>389.93146654139503</c:v>
                </c:pt>
                <c:pt idx="7026">
                  <c:v>389.98697279997702</c:v>
                </c:pt>
                <c:pt idx="7027">
                  <c:v>390.04247905855999</c:v>
                </c:pt>
                <c:pt idx="7028">
                  <c:v>390.09798531714199</c:v>
                </c:pt>
                <c:pt idx="7029">
                  <c:v>390.15349157572501</c:v>
                </c:pt>
                <c:pt idx="7030">
                  <c:v>390.20899783430701</c:v>
                </c:pt>
                <c:pt idx="7031">
                  <c:v>390.26450409288998</c:v>
                </c:pt>
                <c:pt idx="7032">
                  <c:v>390.32001035147198</c:v>
                </c:pt>
                <c:pt idx="7033">
                  <c:v>390.37551661005398</c:v>
                </c:pt>
                <c:pt idx="7034">
                  <c:v>390.431022868637</c:v>
                </c:pt>
                <c:pt idx="7035">
                  <c:v>390.486529127219</c:v>
                </c:pt>
                <c:pt idx="7036">
                  <c:v>390.54203538580202</c:v>
                </c:pt>
                <c:pt idx="7037">
                  <c:v>390.59754164438402</c:v>
                </c:pt>
                <c:pt idx="7038">
                  <c:v>390.65304790296602</c:v>
                </c:pt>
                <c:pt idx="7039">
                  <c:v>390.70855416154899</c:v>
                </c:pt>
                <c:pt idx="7040">
                  <c:v>390.76406042013099</c:v>
                </c:pt>
                <c:pt idx="7041">
                  <c:v>390.81956667871401</c:v>
                </c:pt>
                <c:pt idx="7042">
                  <c:v>390.87507293729601</c:v>
                </c:pt>
                <c:pt idx="7043">
                  <c:v>390.93057919587801</c:v>
                </c:pt>
                <c:pt idx="7044">
                  <c:v>390.98608545446098</c:v>
                </c:pt>
                <c:pt idx="7045">
                  <c:v>391.04159171304298</c:v>
                </c:pt>
                <c:pt idx="7046">
                  <c:v>391.097097971626</c:v>
                </c:pt>
                <c:pt idx="7047">
                  <c:v>391.152604230208</c:v>
                </c:pt>
                <c:pt idx="7048">
                  <c:v>391.20811048879</c:v>
                </c:pt>
                <c:pt idx="7049">
                  <c:v>391.26361674737302</c:v>
                </c:pt>
                <c:pt idx="7050">
                  <c:v>391.31912300595502</c:v>
                </c:pt>
                <c:pt idx="7051">
                  <c:v>391.37462926453799</c:v>
                </c:pt>
                <c:pt idx="7052">
                  <c:v>391.43013552311999</c:v>
                </c:pt>
                <c:pt idx="7053">
                  <c:v>391.48564178170199</c:v>
                </c:pt>
                <c:pt idx="7054">
                  <c:v>391.54114804028501</c:v>
                </c:pt>
                <c:pt idx="7055">
                  <c:v>391.59665429886701</c:v>
                </c:pt>
                <c:pt idx="7056">
                  <c:v>391.65216055744997</c:v>
                </c:pt>
                <c:pt idx="7057">
                  <c:v>391.70766681603197</c:v>
                </c:pt>
                <c:pt idx="7058">
                  <c:v>391.76317307461397</c:v>
                </c:pt>
                <c:pt idx="7059">
                  <c:v>391.818679333197</c:v>
                </c:pt>
                <c:pt idx="7060">
                  <c:v>391.874185591779</c:v>
                </c:pt>
                <c:pt idx="7061">
                  <c:v>391.92969185036202</c:v>
                </c:pt>
                <c:pt idx="7062">
                  <c:v>391.98519810894402</c:v>
                </c:pt>
                <c:pt idx="7063">
                  <c:v>392.04070436752602</c:v>
                </c:pt>
                <c:pt idx="7064">
                  <c:v>392.09621062610898</c:v>
                </c:pt>
                <c:pt idx="7065">
                  <c:v>392.15171688469098</c:v>
                </c:pt>
                <c:pt idx="7066">
                  <c:v>392.20722314327401</c:v>
                </c:pt>
                <c:pt idx="7067">
                  <c:v>392.26272940185601</c:v>
                </c:pt>
                <c:pt idx="7068">
                  <c:v>392.31823566043897</c:v>
                </c:pt>
                <c:pt idx="7069">
                  <c:v>392.37374191902097</c:v>
                </c:pt>
                <c:pt idx="7070">
                  <c:v>392.42924817760297</c:v>
                </c:pt>
                <c:pt idx="7071">
                  <c:v>392.48475443618599</c:v>
                </c:pt>
                <c:pt idx="7072">
                  <c:v>392.54026069476799</c:v>
                </c:pt>
                <c:pt idx="7073">
                  <c:v>392.59576695335102</c:v>
                </c:pt>
                <c:pt idx="7074">
                  <c:v>392.65127321193302</c:v>
                </c:pt>
                <c:pt idx="7075">
                  <c:v>392.70677947051502</c:v>
                </c:pt>
                <c:pt idx="7076">
                  <c:v>392.76228572909798</c:v>
                </c:pt>
                <c:pt idx="7077">
                  <c:v>392.81779198767998</c:v>
                </c:pt>
                <c:pt idx="7078">
                  <c:v>392.873298246263</c:v>
                </c:pt>
                <c:pt idx="7079">
                  <c:v>392.928804504845</c:v>
                </c:pt>
                <c:pt idx="7080">
                  <c:v>392.984310763427</c:v>
                </c:pt>
                <c:pt idx="7081">
                  <c:v>393.03981702201003</c:v>
                </c:pt>
                <c:pt idx="7082">
                  <c:v>393.09532328059203</c:v>
                </c:pt>
                <c:pt idx="7083">
                  <c:v>393.15082953917499</c:v>
                </c:pt>
                <c:pt idx="7084">
                  <c:v>393.20633579775699</c:v>
                </c:pt>
                <c:pt idx="7085">
                  <c:v>393.26184205633899</c:v>
                </c:pt>
                <c:pt idx="7086">
                  <c:v>393.31734831492201</c:v>
                </c:pt>
                <c:pt idx="7087">
                  <c:v>393.37285457350401</c:v>
                </c:pt>
                <c:pt idx="7088">
                  <c:v>393.42836083208698</c:v>
                </c:pt>
                <c:pt idx="7089">
                  <c:v>393.48386709066898</c:v>
                </c:pt>
                <c:pt idx="7090">
                  <c:v>393.53937334925098</c:v>
                </c:pt>
                <c:pt idx="7091">
                  <c:v>393.594879607834</c:v>
                </c:pt>
                <c:pt idx="7092">
                  <c:v>393.650385866416</c:v>
                </c:pt>
                <c:pt idx="7093">
                  <c:v>393.70589212499902</c:v>
                </c:pt>
                <c:pt idx="7094">
                  <c:v>393.76139838358102</c:v>
                </c:pt>
                <c:pt idx="7095">
                  <c:v>393.81690464216302</c:v>
                </c:pt>
                <c:pt idx="7096">
                  <c:v>393.87241090074599</c:v>
                </c:pt>
                <c:pt idx="7097">
                  <c:v>393.92791715932799</c:v>
                </c:pt>
                <c:pt idx="7098">
                  <c:v>393.98342341791101</c:v>
                </c:pt>
                <c:pt idx="7099">
                  <c:v>394.03892967649301</c:v>
                </c:pt>
                <c:pt idx="7100">
                  <c:v>394.09443593507501</c:v>
                </c:pt>
                <c:pt idx="7101">
                  <c:v>394.14994219365798</c:v>
                </c:pt>
                <c:pt idx="7102">
                  <c:v>394.20544845223998</c:v>
                </c:pt>
                <c:pt idx="7103">
                  <c:v>394.260954710823</c:v>
                </c:pt>
                <c:pt idx="7104">
                  <c:v>394.316460969405</c:v>
                </c:pt>
                <c:pt idx="7105">
                  <c:v>394.37196722798802</c:v>
                </c:pt>
                <c:pt idx="7106">
                  <c:v>394.42747348657002</c:v>
                </c:pt>
                <c:pt idx="7107">
                  <c:v>394.48297974515202</c:v>
                </c:pt>
                <c:pt idx="7108">
                  <c:v>394.53848600373499</c:v>
                </c:pt>
                <c:pt idx="7109">
                  <c:v>394.59399226231699</c:v>
                </c:pt>
                <c:pt idx="7110">
                  <c:v>394.64949852090001</c:v>
                </c:pt>
                <c:pt idx="7111">
                  <c:v>394.70500477948201</c:v>
                </c:pt>
                <c:pt idx="7112">
                  <c:v>394.76051103806401</c:v>
                </c:pt>
                <c:pt idx="7113">
                  <c:v>394.81601729664698</c:v>
                </c:pt>
                <c:pt idx="7114">
                  <c:v>394.87152355522898</c:v>
                </c:pt>
                <c:pt idx="7115">
                  <c:v>394.927029813812</c:v>
                </c:pt>
                <c:pt idx="7116">
                  <c:v>394.982536072394</c:v>
                </c:pt>
                <c:pt idx="7117">
                  <c:v>395.038042330976</c:v>
                </c:pt>
                <c:pt idx="7118">
                  <c:v>395.09354858955902</c:v>
                </c:pt>
                <c:pt idx="7119">
                  <c:v>395.14905484814102</c:v>
                </c:pt>
                <c:pt idx="7120">
                  <c:v>395.20456110672399</c:v>
                </c:pt>
                <c:pt idx="7121">
                  <c:v>395.26006736530599</c:v>
                </c:pt>
                <c:pt idx="7122">
                  <c:v>395.31557362388799</c:v>
                </c:pt>
                <c:pt idx="7123">
                  <c:v>395.37107988247101</c:v>
                </c:pt>
                <c:pt idx="7124">
                  <c:v>395.42658614105301</c:v>
                </c:pt>
                <c:pt idx="7125">
                  <c:v>395.48209239963597</c:v>
                </c:pt>
                <c:pt idx="7126">
                  <c:v>395.53759865821797</c:v>
                </c:pt>
                <c:pt idx="7127">
                  <c:v>395.59310491679997</c:v>
                </c:pt>
                <c:pt idx="7128">
                  <c:v>395.648611175383</c:v>
                </c:pt>
                <c:pt idx="7129">
                  <c:v>395.704117433965</c:v>
                </c:pt>
                <c:pt idx="7130">
                  <c:v>395.75962369254802</c:v>
                </c:pt>
                <c:pt idx="7131">
                  <c:v>395.81512995113002</c:v>
                </c:pt>
                <c:pt idx="7132">
                  <c:v>395.87063620971202</c:v>
                </c:pt>
                <c:pt idx="7133">
                  <c:v>395.92614246829498</c:v>
                </c:pt>
                <c:pt idx="7134">
                  <c:v>395.98164872687698</c:v>
                </c:pt>
                <c:pt idx="7135">
                  <c:v>396.03715498546001</c:v>
                </c:pt>
                <c:pt idx="7136">
                  <c:v>396.09266124404201</c:v>
                </c:pt>
                <c:pt idx="7137">
                  <c:v>396.14816750262401</c:v>
                </c:pt>
                <c:pt idx="7138">
                  <c:v>396.20367376120703</c:v>
                </c:pt>
                <c:pt idx="7139">
                  <c:v>396.25918001978903</c:v>
                </c:pt>
                <c:pt idx="7140">
                  <c:v>396.31468627837199</c:v>
                </c:pt>
                <c:pt idx="7141">
                  <c:v>396.37019253695399</c:v>
                </c:pt>
                <c:pt idx="7142">
                  <c:v>396.42569879553599</c:v>
                </c:pt>
                <c:pt idx="7143">
                  <c:v>396.48120505411902</c:v>
                </c:pt>
                <c:pt idx="7144">
                  <c:v>396.53671131270102</c:v>
                </c:pt>
                <c:pt idx="7145">
                  <c:v>396.59221757128398</c:v>
                </c:pt>
                <c:pt idx="7146">
                  <c:v>396.64772382986598</c:v>
                </c:pt>
                <c:pt idx="7147">
                  <c:v>396.70323008844798</c:v>
                </c:pt>
                <c:pt idx="7148">
                  <c:v>396.758736347031</c:v>
                </c:pt>
                <c:pt idx="7149">
                  <c:v>396.814242605613</c:v>
                </c:pt>
                <c:pt idx="7150">
                  <c:v>396.86974886419603</c:v>
                </c:pt>
                <c:pt idx="7151">
                  <c:v>396.92525512277803</c:v>
                </c:pt>
                <c:pt idx="7152">
                  <c:v>396.98076138136099</c:v>
                </c:pt>
                <c:pt idx="7153">
                  <c:v>397.03626763994299</c:v>
                </c:pt>
                <c:pt idx="7154">
                  <c:v>397.09177389852499</c:v>
                </c:pt>
                <c:pt idx="7155">
                  <c:v>397.14728015710801</c:v>
                </c:pt>
                <c:pt idx="7156">
                  <c:v>397.20278641569001</c:v>
                </c:pt>
                <c:pt idx="7157">
                  <c:v>397.25829267427298</c:v>
                </c:pt>
                <c:pt idx="7158">
                  <c:v>397.31379893285498</c:v>
                </c:pt>
                <c:pt idx="7159">
                  <c:v>397.36930519143698</c:v>
                </c:pt>
                <c:pt idx="7160">
                  <c:v>397.42481145002</c:v>
                </c:pt>
                <c:pt idx="7161">
                  <c:v>397.480317708602</c:v>
                </c:pt>
                <c:pt idx="7162">
                  <c:v>397.53582396718502</c:v>
                </c:pt>
                <c:pt idx="7163">
                  <c:v>397.59133022576702</c:v>
                </c:pt>
                <c:pt idx="7164">
                  <c:v>397.64683648434902</c:v>
                </c:pt>
                <c:pt idx="7165">
                  <c:v>397.70234274293199</c:v>
                </c:pt>
                <c:pt idx="7166">
                  <c:v>397.75784900151399</c:v>
                </c:pt>
                <c:pt idx="7167">
                  <c:v>397.81335526009701</c:v>
                </c:pt>
                <c:pt idx="7168">
                  <c:v>397.86886151867901</c:v>
                </c:pt>
                <c:pt idx="7169">
                  <c:v>397.92436777726101</c:v>
                </c:pt>
                <c:pt idx="7170">
                  <c:v>397.97987403584398</c:v>
                </c:pt>
                <c:pt idx="7171">
                  <c:v>398.03538029442598</c:v>
                </c:pt>
                <c:pt idx="7172">
                  <c:v>398.090886553009</c:v>
                </c:pt>
                <c:pt idx="7173">
                  <c:v>398.146392811591</c:v>
                </c:pt>
                <c:pt idx="7174">
                  <c:v>398.201899070173</c:v>
                </c:pt>
                <c:pt idx="7175">
                  <c:v>398.25740532875602</c:v>
                </c:pt>
                <c:pt idx="7176">
                  <c:v>398.31291158733802</c:v>
                </c:pt>
                <c:pt idx="7177">
                  <c:v>398.36841784592099</c:v>
                </c:pt>
                <c:pt idx="7178">
                  <c:v>398.42392410450299</c:v>
                </c:pt>
                <c:pt idx="7179">
                  <c:v>398.47943036308499</c:v>
                </c:pt>
                <c:pt idx="7180">
                  <c:v>398.53493662166801</c:v>
                </c:pt>
                <c:pt idx="7181">
                  <c:v>398.59044288025001</c:v>
                </c:pt>
                <c:pt idx="7182">
                  <c:v>398.64594913883298</c:v>
                </c:pt>
                <c:pt idx="7183">
                  <c:v>398.70145539741497</c:v>
                </c:pt>
                <c:pt idx="7184">
                  <c:v>398.75696165599697</c:v>
                </c:pt>
                <c:pt idx="7185">
                  <c:v>398.81246791458</c:v>
                </c:pt>
                <c:pt idx="7186">
                  <c:v>398.867974173162</c:v>
                </c:pt>
                <c:pt idx="7187">
                  <c:v>398.92348043174502</c:v>
                </c:pt>
                <c:pt idx="7188">
                  <c:v>398.97898669032702</c:v>
                </c:pt>
                <c:pt idx="7189">
                  <c:v>399.03449294890999</c:v>
                </c:pt>
                <c:pt idx="7190">
                  <c:v>399.08999920749199</c:v>
                </c:pt>
                <c:pt idx="7191">
                  <c:v>399.14550546607398</c:v>
                </c:pt>
                <c:pt idx="7192">
                  <c:v>399.20101172465701</c:v>
                </c:pt>
                <c:pt idx="7193">
                  <c:v>399.25651798323901</c:v>
                </c:pt>
                <c:pt idx="7194">
                  <c:v>399.31202424182197</c:v>
                </c:pt>
                <c:pt idx="7195">
                  <c:v>399.36753050040397</c:v>
                </c:pt>
                <c:pt idx="7196">
                  <c:v>399.42303675898597</c:v>
                </c:pt>
                <c:pt idx="7197">
                  <c:v>399.478543017569</c:v>
                </c:pt>
                <c:pt idx="7198">
                  <c:v>399.53404927615099</c:v>
                </c:pt>
                <c:pt idx="7199">
                  <c:v>399.58955553473402</c:v>
                </c:pt>
                <c:pt idx="7200">
                  <c:v>399.64506179331602</c:v>
                </c:pt>
                <c:pt idx="7201">
                  <c:v>399.70056805189802</c:v>
                </c:pt>
                <c:pt idx="7202">
                  <c:v>399.75607431048098</c:v>
                </c:pt>
                <c:pt idx="7203">
                  <c:v>399.81158056906298</c:v>
                </c:pt>
                <c:pt idx="7204">
                  <c:v>399.86708682764601</c:v>
                </c:pt>
                <c:pt idx="7205">
                  <c:v>399.92259308622801</c:v>
                </c:pt>
                <c:pt idx="7206">
                  <c:v>399.97809934481</c:v>
                </c:pt>
                <c:pt idx="7207">
                  <c:v>400.03360560339303</c:v>
                </c:pt>
                <c:pt idx="7208">
                  <c:v>400.08911186197503</c:v>
                </c:pt>
                <c:pt idx="7209">
                  <c:v>400.14461812055799</c:v>
                </c:pt>
                <c:pt idx="7210">
                  <c:v>400.20012437913999</c:v>
                </c:pt>
                <c:pt idx="7211">
                  <c:v>400.25563063772199</c:v>
                </c:pt>
                <c:pt idx="7212">
                  <c:v>400.31113689630502</c:v>
                </c:pt>
                <c:pt idx="7213">
                  <c:v>400.36664315488702</c:v>
                </c:pt>
                <c:pt idx="7214">
                  <c:v>400.42214941346998</c:v>
                </c:pt>
                <c:pt idx="7215">
                  <c:v>400.47765567205198</c:v>
                </c:pt>
                <c:pt idx="7216">
                  <c:v>400.53316193063398</c:v>
                </c:pt>
                <c:pt idx="7217">
                  <c:v>400.588668189217</c:v>
                </c:pt>
                <c:pt idx="7218">
                  <c:v>400.644174447799</c:v>
                </c:pt>
                <c:pt idx="7219">
                  <c:v>400.69968070638203</c:v>
                </c:pt>
                <c:pt idx="7220">
                  <c:v>400.75518696496403</c:v>
                </c:pt>
                <c:pt idx="7221">
                  <c:v>400.81069322354602</c:v>
                </c:pt>
                <c:pt idx="7222">
                  <c:v>400.86619948212899</c:v>
                </c:pt>
                <c:pt idx="7223">
                  <c:v>400.92170574071099</c:v>
                </c:pt>
                <c:pt idx="7224">
                  <c:v>400.97721199929401</c:v>
                </c:pt>
                <c:pt idx="7225">
                  <c:v>401.03271825787601</c:v>
                </c:pt>
                <c:pt idx="7226">
                  <c:v>401.08822451645801</c:v>
                </c:pt>
                <c:pt idx="7227">
                  <c:v>401.14373077504098</c:v>
                </c:pt>
                <c:pt idx="7228">
                  <c:v>401.19923703362298</c:v>
                </c:pt>
                <c:pt idx="7229">
                  <c:v>401.254743292206</c:v>
                </c:pt>
                <c:pt idx="7230">
                  <c:v>401.310249550788</c:v>
                </c:pt>
                <c:pt idx="7231">
                  <c:v>401.36575580937102</c:v>
                </c:pt>
                <c:pt idx="7232">
                  <c:v>401.42126206795302</c:v>
                </c:pt>
                <c:pt idx="7233">
                  <c:v>401.47676832653502</c:v>
                </c:pt>
                <c:pt idx="7234">
                  <c:v>401.53227458511799</c:v>
                </c:pt>
                <c:pt idx="7235">
                  <c:v>401.58778084369999</c:v>
                </c:pt>
                <c:pt idx="7236">
                  <c:v>401.64328710228301</c:v>
                </c:pt>
                <c:pt idx="7237">
                  <c:v>401.69879336086501</c:v>
                </c:pt>
                <c:pt idx="7238">
                  <c:v>401.75429961944701</c:v>
                </c:pt>
                <c:pt idx="7239">
                  <c:v>401.80980587802998</c:v>
                </c:pt>
                <c:pt idx="7240">
                  <c:v>401.86531213661198</c:v>
                </c:pt>
                <c:pt idx="7241">
                  <c:v>401.920818395195</c:v>
                </c:pt>
                <c:pt idx="7242">
                  <c:v>401.976324653777</c:v>
                </c:pt>
                <c:pt idx="7243">
                  <c:v>402.031830912359</c:v>
                </c:pt>
                <c:pt idx="7244">
                  <c:v>402.08733717094202</c:v>
                </c:pt>
                <c:pt idx="7245">
                  <c:v>402.14284342952402</c:v>
                </c:pt>
                <c:pt idx="7246">
                  <c:v>402.19834968810699</c:v>
                </c:pt>
                <c:pt idx="7247">
                  <c:v>402.25385594668899</c:v>
                </c:pt>
                <c:pt idx="7248">
                  <c:v>402.30936220527099</c:v>
                </c:pt>
                <c:pt idx="7249">
                  <c:v>402.36486846385401</c:v>
                </c:pt>
                <c:pt idx="7250">
                  <c:v>402.42037472243601</c:v>
                </c:pt>
                <c:pt idx="7251">
                  <c:v>402.47588098101897</c:v>
                </c:pt>
                <c:pt idx="7252">
                  <c:v>402.53138723960097</c:v>
                </c:pt>
                <c:pt idx="7253">
                  <c:v>402.58689349818297</c:v>
                </c:pt>
                <c:pt idx="7254">
                  <c:v>402.642399756766</c:v>
                </c:pt>
                <c:pt idx="7255">
                  <c:v>402.697906015348</c:v>
                </c:pt>
                <c:pt idx="7256">
                  <c:v>402.75341227393102</c:v>
                </c:pt>
                <c:pt idx="7257">
                  <c:v>402.80891853251302</c:v>
                </c:pt>
                <c:pt idx="7258">
                  <c:v>402.86442479109502</c:v>
                </c:pt>
                <c:pt idx="7259">
                  <c:v>402.91993104967798</c:v>
                </c:pt>
                <c:pt idx="7260">
                  <c:v>402.97543730825998</c:v>
                </c:pt>
                <c:pt idx="7261">
                  <c:v>403.03094356684301</c:v>
                </c:pt>
                <c:pt idx="7262">
                  <c:v>403.08644982542501</c:v>
                </c:pt>
                <c:pt idx="7263">
                  <c:v>403.14195608400701</c:v>
                </c:pt>
                <c:pt idx="7264">
                  <c:v>403.19746234258997</c:v>
                </c:pt>
                <c:pt idx="7265">
                  <c:v>403.25296860117197</c:v>
                </c:pt>
                <c:pt idx="7266">
                  <c:v>403.30847485975499</c:v>
                </c:pt>
                <c:pt idx="7267">
                  <c:v>403.36398111833699</c:v>
                </c:pt>
                <c:pt idx="7268">
                  <c:v>403.41948737692002</c:v>
                </c:pt>
                <c:pt idx="7269">
                  <c:v>403.47499363550202</c:v>
                </c:pt>
                <c:pt idx="7270">
                  <c:v>403.53049989408402</c:v>
                </c:pt>
                <c:pt idx="7271">
                  <c:v>403.58600615266698</c:v>
                </c:pt>
                <c:pt idx="7272">
                  <c:v>403.64151241124898</c:v>
                </c:pt>
                <c:pt idx="7273">
                  <c:v>403.697018669832</c:v>
                </c:pt>
                <c:pt idx="7274">
                  <c:v>403.752524928414</c:v>
                </c:pt>
                <c:pt idx="7275">
                  <c:v>403.808031186996</c:v>
                </c:pt>
                <c:pt idx="7276">
                  <c:v>403.86353744557903</c:v>
                </c:pt>
                <c:pt idx="7277">
                  <c:v>403.91904370416103</c:v>
                </c:pt>
                <c:pt idx="7278">
                  <c:v>403.97454996274399</c:v>
                </c:pt>
                <c:pt idx="7279">
                  <c:v>404.03005622132599</c:v>
                </c:pt>
                <c:pt idx="7280">
                  <c:v>404.08556247990799</c:v>
                </c:pt>
                <c:pt idx="7281">
                  <c:v>404.14106873849101</c:v>
                </c:pt>
                <c:pt idx="7282">
                  <c:v>404.19657499707301</c:v>
                </c:pt>
                <c:pt idx="7283">
                  <c:v>404.25208125565598</c:v>
                </c:pt>
                <c:pt idx="7284">
                  <c:v>404.30758751423798</c:v>
                </c:pt>
                <c:pt idx="7285">
                  <c:v>404.36309377281998</c:v>
                </c:pt>
                <c:pt idx="7286">
                  <c:v>404.418600031403</c:v>
                </c:pt>
                <c:pt idx="7287">
                  <c:v>404.474106289985</c:v>
                </c:pt>
                <c:pt idx="7288">
                  <c:v>404.52961254856802</c:v>
                </c:pt>
                <c:pt idx="7289">
                  <c:v>404.58511880715002</c:v>
                </c:pt>
                <c:pt idx="7290">
                  <c:v>404.64062506573202</c:v>
                </c:pt>
                <c:pt idx="7291">
                  <c:v>404.69613132431499</c:v>
                </c:pt>
                <c:pt idx="7292">
                  <c:v>404.75163758289699</c:v>
                </c:pt>
                <c:pt idx="7293">
                  <c:v>404.80714384148001</c:v>
                </c:pt>
                <c:pt idx="7294">
                  <c:v>404.86265010006201</c:v>
                </c:pt>
                <c:pt idx="7295">
                  <c:v>404.91815635864401</c:v>
                </c:pt>
                <c:pt idx="7296">
                  <c:v>404.97366261722698</c:v>
                </c:pt>
                <c:pt idx="7297">
                  <c:v>405.02916887580898</c:v>
                </c:pt>
                <c:pt idx="7298">
                  <c:v>405.084675134392</c:v>
                </c:pt>
                <c:pt idx="7299">
                  <c:v>405.140181392974</c:v>
                </c:pt>
                <c:pt idx="7300">
                  <c:v>405.195687651556</c:v>
                </c:pt>
                <c:pt idx="7301">
                  <c:v>405.25119391013902</c:v>
                </c:pt>
                <c:pt idx="7302">
                  <c:v>405.30670016872102</c:v>
                </c:pt>
                <c:pt idx="7303">
                  <c:v>405.36220642730399</c:v>
                </c:pt>
                <c:pt idx="7304">
                  <c:v>405.41771268588599</c:v>
                </c:pt>
                <c:pt idx="7305">
                  <c:v>405.47321894446901</c:v>
                </c:pt>
                <c:pt idx="7306">
                  <c:v>405.52872520305101</c:v>
                </c:pt>
                <c:pt idx="7307">
                  <c:v>405.58423146163301</c:v>
                </c:pt>
                <c:pt idx="7308">
                  <c:v>405.63973772021598</c:v>
                </c:pt>
                <c:pt idx="7309">
                  <c:v>405.69524397879798</c:v>
                </c:pt>
                <c:pt idx="7310">
                  <c:v>405.75075023737998</c:v>
                </c:pt>
                <c:pt idx="7311">
                  <c:v>405.806256495963</c:v>
                </c:pt>
                <c:pt idx="7312">
                  <c:v>405.861762754545</c:v>
                </c:pt>
                <c:pt idx="7313">
                  <c:v>405.91726901312802</c:v>
                </c:pt>
                <c:pt idx="7314">
                  <c:v>405.97277527171002</c:v>
                </c:pt>
                <c:pt idx="7315">
                  <c:v>406.02828153029299</c:v>
                </c:pt>
                <c:pt idx="7316">
                  <c:v>406.08378778887499</c:v>
                </c:pt>
                <c:pt idx="7317">
                  <c:v>406.13929404745699</c:v>
                </c:pt>
                <c:pt idx="7318">
                  <c:v>406.19480030604001</c:v>
                </c:pt>
                <c:pt idx="7319">
                  <c:v>406.25030656462201</c:v>
                </c:pt>
                <c:pt idx="7320">
                  <c:v>406.30581282320497</c:v>
                </c:pt>
                <c:pt idx="7321">
                  <c:v>406.36131908178697</c:v>
                </c:pt>
                <c:pt idx="7322">
                  <c:v>406.41682534036897</c:v>
                </c:pt>
                <c:pt idx="7323">
                  <c:v>406.472331598952</c:v>
                </c:pt>
                <c:pt idx="7324">
                  <c:v>406.527837857534</c:v>
                </c:pt>
                <c:pt idx="7325">
                  <c:v>406.58334411611702</c:v>
                </c:pt>
                <c:pt idx="7326">
                  <c:v>406.63885037469902</c:v>
                </c:pt>
                <c:pt idx="7327">
                  <c:v>406.69435663328102</c:v>
                </c:pt>
                <c:pt idx="7328">
                  <c:v>406.74986289186398</c:v>
                </c:pt>
                <c:pt idx="7329">
                  <c:v>406.80536915044598</c:v>
                </c:pt>
                <c:pt idx="7330">
                  <c:v>406.86087540902901</c:v>
                </c:pt>
                <c:pt idx="7331">
                  <c:v>406.91638166761101</c:v>
                </c:pt>
                <c:pt idx="7332">
                  <c:v>406.97188792619301</c:v>
                </c:pt>
                <c:pt idx="7333">
                  <c:v>407.02739418477603</c:v>
                </c:pt>
                <c:pt idx="7334">
                  <c:v>407.08290044335803</c:v>
                </c:pt>
                <c:pt idx="7335">
                  <c:v>407.13840670194099</c:v>
                </c:pt>
                <c:pt idx="7336">
                  <c:v>407.19391296052299</c:v>
                </c:pt>
                <c:pt idx="7337">
                  <c:v>407.24941921910499</c:v>
                </c:pt>
                <c:pt idx="7338">
                  <c:v>407.30492547768802</c:v>
                </c:pt>
                <c:pt idx="7339">
                  <c:v>407.36043173627002</c:v>
                </c:pt>
                <c:pt idx="7340">
                  <c:v>407.41593799485298</c:v>
                </c:pt>
                <c:pt idx="7341">
                  <c:v>407.47144425343498</c:v>
                </c:pt>
                <c:pt idx="7342">
                  <c:v>407.52695051201698</c:v>
                </c:pt>
                <c:pt idx="7343">
                  <c:v>407.5824567706</c:v>
                </c:pt>
                <c:pt idx="7344">
                  <c:v>407.637963029182</c:v>
                </c:pt>
                <c:pt idx="7345">
                  <c:v>407.69346928776503</c:v>
                </c:pt>
                <c:pt idx="7346">
                  <c:v>407.74897554634703</c:v>
                </c:pt>
                <c:pt idx="7347">
                  <c:v>407.80448180492903</c:v>
                </c:pt>
                <c:pt idx="7348">
                  <c:v>407.85998806351199</c:v>
                </c:pt>
                <c:pt idx="7349">
                  <c:v>407.91549432209399</c:v>
                </c:pt>
                <c:pt idx="7350">
                  <c:v>407.97100058067701</c:v>
                </c:pt>
                <c:pt idx="7351">
                  <c:v>408.02650683925901</c:v>
                </c:pt>
                <c:pt idx="7352">
                  <c:v>408.08201309784198</c:v>
                </c:pt>
                <c:pt idx="7353">
                  <c:v>408.13751935642398</c:v>
                </c:pt>
                <c:pt idx="7354">
                  <c:v>408.19302561500598</c:v>
                </c:pt>
                <c:pt idx="7355">
                  <c:v>408.248531873589</c:v>
                </c:pt>
                <c:pt idx="7356">
                  <c:v>408.304038132171</c:v>
                </c:pt>
                <c:pt idx="7357">
                  <c:v>408.35954439075402</c:v>
                </c:pt>
                <c:pt idx="7358">
                  <c:v>408.41505064933602</c:v>
                </c:pt>
                <c:pt idx="7359">
                  <c:v>408.47055690791802</c:v>
                </c:pt>
                <c:pt idx="7360">
                  <c:v>408.52606316650099</c:v>
                </c:pt>
                <c:pt idx="7361">
                  <c:v>408.58156942508299</c:v>
                </c:pt>
                <c:pt idx="7362">
                  <c:v>408.63707568366601</c:v>
                </c:pt>
                <c:pt idx="7363">
                  <c:v>408.69258194224801</c:v>
                </c:pt>
                <c:pt idx="7364">
                  <c:v>408.74808820083001</c:v>
                </c:pt>
                <c:pt idx="7365">
                  <c:v>408.80359445941298</c:v>
                </c:pt>
                <c:pt idx="7366">
                  <c:v>408.85910071799498</c:v>
                </c:pt>
                <c:pt idx="7367">
                  <c:v>408.914606976578</c:v>
                </c:pt>
                <c:pt idx="7368">
                  <c:v>408.97011323516</c:v>
                </c:pt>
                <c:pt idx="7369">
                  <c:v>409.025619493742</c:v>
                </c:pt>
                <c:pt idx="7370">
                  <c:v>409.08112575232502</c:v>
                </c:pt>
                <c:pt idx="7371">
                  <c:v>409.13663201090702</c:v>
                </c:pt>
                <c:pt idx="7372">
                  <c:v>409.19213826948999</c:v>
                </c:pt>
                <c:pt idx="7373">
                  <c:v>409.24764452807199</c:v>
                </c:pt>
                <c:pt idx="7374">
                  <c:v>409.30315078665399</c:v>
                </c:pt>
                <c:pt idx="7375">
                  <c:v>409.35865704523701</c:v>
                </c:pt>
                <c:pt idx="7376">
                  <c:v>409.41416330381901</c:v>
                </c:pt>
                <c:pt idx="7377">
                  <c:v>409.46966956240198</c:v>
                </c:pt>
                <c:pt idx="7378">
                  <c:v>409.52517582098397</c:v>
                </c:pt>
                <c:pt idx="7379">
                  <c:v>409.58068207956597</c:v>
                </c:pt>
                <c:pt idx="7380">
                  <c:v>409.636188338149</c:v>
                </c:pt>
                <c:pt idx="7381">
                  <c:v>409.691694596731</c:v>
                </c:pt>
                <c:pt idx="7382">
                  <c:v>409.74720085531402</c:v>
                </c:pt>
                <c:pt idx="7383">
                  <c:v>409.80270711389602</c:v>
                </c:pt>
                <c:pt idx="7384">
                  <c:v>409.85821337247802</c:v>
                </c:pt>
                <c:pt idx="7385">
                  <c:v>409.91371963106099</c:v>
                </c:pt>
                <c:pt idx="7386">
                  <c:v>409.96922588964298</c:v>
                </c:pt>
                <c:pt idx="7387">
                  <c:v>410.02473214822601</c:v>
                </c:pt>
                <c:pt idx="7388">
                  <c:v>410.08023840680801</c:v>
                </c:pt>
                <c:pt idx="7389">
                  <c:v>410.13574466539097</c:v>
                </c:pt>
                <c:pt idx="7390">
                  <c:v>410.19125092397297</c:v>
                </c:pt>
                <c:pt idx="7391">
                  <c:v>410.24675718255497</c:v>
                </c:pt>
                <c:pt idx="7392">
                  <c:v>410.302263441138</c:v>
                </c:pt>
                <c:pt idx="7393">
                  <c:v>410.35776969972</c:v>
                </c:pt>
                <c:pt idx="7394">
                  <c:v>410.41327595830302</c:v>
                </c:pt>
                <c:pt idx="7395">
                  <c:v>410.46878221688502</c:v>
                </c:pt>
                <c:pt idx="7396">
                  <c:v>410.52428847546702</c:v>
                </c:pt>
                <c:pt idx="7397">
                  <c:v>410.57979473404998</c:v>
                </c:pt>
                <c:pt idx="7398">
                  <c:v>410.63530099263198</c:v>
                </c:pt>
                <c:pt idx="7399">
                  <c:v>410.69080725121501</c:v>
                </c:pt>
                <c:pt idx="7400">
                  <c:v>410.74631350979701</c:v>
                </c:pt>
                <c:pt idx="7401">
                  <c:v>410.801819768379</c:v>
                </c:pt>
                <c:pt idx="7402">
                  <c:v>410.85732602696203</c:v>
                </c:pt>
                <c:pt idx="7403">
                  <c:v>410.91283228554403</c:v>
                </c:pt>
                <c:pt idx="7404">
                  <c:v>410.96833854412699</c:v>
                </c:pt>
                <c:pt idx="7405">
                  <c:v>411.02384480270899</c:v>
                </c:pt>
                <c:pt idx="7406">
                  <c:v>411.07935106129099</c:v>
                </c:pt>
                <c:pt idx="7407">
                  <c:v>411.13485731987402</c:v>
                </c:pt>
                <c:pt idx="7408">
                  <c:v>411.19036357845602</c:v>
                </c:pt>
                <c:pt idx="7409">
                  <c:v>411.24586983703898</c:v>
                </c:pt>
                <c:pt idx="7410">
                  <c:v>411.30137609562098</c:v>
                </c:pt>
                <c:pt idx="7411">
                  <c:v>411.35688235420298</c:v>
                </c:pt>
                <c:pt idx="7412">
                  <c:v>411.412388612786</c:v>
                </c:pt>
                <c:pt idx="7413">
                  <c:v>411.467894871368</c:v>
                </c:pt>
                <c:pt idx="7414">
                  <c:v>411.52340112995103</c:v>
                </c:pt>
                <c:pt idx="7415">
                  <c:v>411.57890738853303</c:v>
                </c:pt>
                <c:pt idx="7416">
                  <c:v>411.63441364711503</c:v>
                </c:pt>
                <c:pt idx="7417">
                  <c:v>411.68991990569799</c:v>
                </c:pt>
                <c:pt idx="7418">
                  <c:v>411.74542616427999</c:v>
                </c:pt>
                <c:pt idx="7419">
                  <c:v>411.80093242286301</c:v>
                </c:pt>
                <c:pt idx="7420">
                  <c:v>411.85643868144501</c:v>
                </c:pt>
                <c:pt idx="7421">
                  <c:v>411.91194494002701</c:v>
                </c:pt>
                <c:pt idx="7422">
                  <c:v>411.96745119860998</c:v>
                </c:pt>
                <c:pt idx="7423">
                  <c:v>412.02295745719198</c:v>
                </c:pt>
                <c:pt idx="7424">
                  <c:v>412.078463715775</c:v>
                </c:pt>
                <c:pt idx="7425">
                  <c:v>412.133969974357</c:v>
                </c:pt>
                <c:pt idx="7426">
                  <c:v>412.18947623294002</c:v>
                </c:pt>
                <c:pt idx="7427">
                  <c:v>412.24498249152202</c:v>
                </c:pt>
                <c:pt idx="7428">
                  <c:v>412.30048875010402</c:v>
                </c:pt>
                <c:pt idx="7429">
                  <c:v>412.35599500868699</c:v>
                </c:pt>
                <c:pt idx="7430">
                  <c:v>412.41150126726899</c:v>
                </c:pt>
                <c:pt idx="7431">
                  <c:v>412.46700752585201</c:v>
                </c:pt>
                <c:pt idx="7432">
                  <c:v>412.52251378443401</c:v>
                </c:pt>
                <c:pt idx="7433">
                  <c:v>412.57802004301601</c:v>
                </c:pt>
                <c:pt idx="7434">
                  <c:v>412.63352630159898</c:v>
                </c:pt>
                <c:pt idx="7435">
                  <c:v>412.68903256018098</c:v>
                </c:pt>
                <c:pt idx="7436">
                  <c:v>412.744538818764</c:v>
                </c:pt>
                <c:pt idx="7437">
                  <c:v>412.800045077346</c:v>
                </c:pt>
                <c:pt idx="7438">
                  <c:v>412.855551335928</c:v>
                </c:pt>
                <c:pt idx="7439">
                  <c:v>412.91105759451102</c:v>
                </c:pt>
                <c:pt idx="7440">
                  <c:v>412.96656385309302</c:v>
                </c:pt>
                <c:pt idx="7441">
                  <c:v>413.02207011167599</c:v>
                </c:pt>
                <c:pt idx="7442">
                  <c:v>413.07757637025799</c:v>
                </c:pt>
                <c:pt idx="7443">
                  <c:v>413.13308262883999</c:v>
                </c:pt>
                <c:pt idx="7444">
                  <c:v>413.18858888742301</c:v>
                </c:pt>
                <c:pt idx="7445">
                  <c:v>413.24409514600501</c:v>
                </c:pt>
                <c:pt idx="7446">
                  <c:v>413.29960140458797</c:v>
                </c:pt>
                <c:pt idx="7447">
                  <c:v>413.35510766316997</c:v>
                </c:pt>
                <c:pt idx="7448">
                  <c:v>413.41061392175197</c:v>
                </c:pt>
                <c:pt idx="7449">
                  <c:v>413.466120180335</c:v>
                </c:pt>
                <c:pt idx="7450">
                  <c:v>413.521626438917</c:v>
                </c:pt>
                <c:pt idx="7451">
                  <c:v>413.57713269750002</c:v>
                </c:pt>
                <c:pt idx="7452">
                  <c:v>413.63263895608202</c:v>
                </c:pt>
                <c:pt idx="7453">
                  <c:v>413.68814521466402</c:v>
                </c:pt>
                <c:pt idx="7454">
                  <c:v>413.74365147324698</c:v>
                </c:pt>
                <c:pt idx="7455">
                  <c:v>413.79915773182898</c:v>
                </c:pt>
                <c:pt idx="7456">
                  <c:v>413.85466399041201</c:v>
                </c:pt>
                <c:pt idx="7457">
                  <c:v>413.91017024899401</c:v>
                </c:pt>
                <c:pt idx="7458">
                  <c:v>413.96567650757601</c:v>
                </c:pt>
                <c:pt idx="7459">
                  <c:v>414.02118276615897</c:v>
                </c:pt>
                <c:pt idx="7460">
                  <c:v>414.07668902474097</c:v>
                </c:pt>
                <c:pt idx="7461">
                  <c:v>414.13219528332399</c:v>
                </c:pt>
                <c:pt idx="7462">
                  <c:v>414.18770154190599</c:v>
                </c:pt>
                <c:pt idx="7463">
                  <c:v>414.24320780048902</c:v>
                </c:pt>
                <c:pt idx="7464">
                  <c:v>414.29871405907102</c:v>
                </c:pt>
                <c:pt idx="7465">
                  <c:v>414.35422031765302</c:v>
                </c:pt>
                <c:pt idx="7466">
                  <c:v>414.40972657623598</c:v>
                </c:pt>
                <c:pt idx="7467">
                  <c:v>414.46523283481798</c:v>
                </c:pt>
                <c:pt idx="7468">
                  <c:v>414.52073909339998</c:v>
                </c:pt>
                <c:pt idx="7469">
                  <c:v>414.576245351983</c:v>
                </c:pt>
                <c:pt idx="7470">
                  <c:v>414.631751610565</c:v>
                </c:pt>
                <c:pt idx="7471">
                  <c:v>414.68725786914803</c:v>
                </c:pt>
                <c:pt idx="7472">
                  <c:v>414.74276412773003</c:v>
                </c:pt>
                <c:pt idx="7473">
                  <c:v>414.79827038631299</c:v>
                </c:pt>
                <c:pt idx="7474">
                  <c:v>414.85377664489499</c:v>
                </c:pt>
                <c:pt idx="7475">
                  <c:v>414.90928290347699</c:v>
                </c:pt>
                <c:pt idx="7476">
                  <c:v>414.96478916206001</c:v>
                </c:pt>
                <c:pt idx="7477">
                  <c:v>415.02029542064201</c:v>
                </c:pt>
                <c:pt idx="7478">
                  <c:v>415.07580167922498</c:v>
                </c:pt>
                <c:pt idx="7479">
                  <c:v>415.13130793780698</c:v>
                </c:pt>
                <c:pt idx="7480">
                  <c:v>415.18681419638898</c:v>
                </c:pt>
                <c:pt idx="7481">
                  <c:v>415.242320454972</c:v>
                </c:pt>
                <c:pt idx="7482">
                  <c:v>415.297826713554</c:v>
                </c:pt>
                <c:pt idx="7483">
                  <c:v>415.35333297213703</c:v>
                </c:pt>
                <c:pt idx="7484">
                  <c:v>415.40883923071902</c:v>
                </c:pt>
                <c:pt idx="7485">
                  <c:v>415.46434548930102</c:v>
                </c:pt>
                <c:pt idx="7486">
                  <c:v>415.51985174788399</c:v>
                </c:pt>
                <c:pt idx="7487">
                  <c:v>415.57535800646599</c:v>
                </c:pt>
                <c:pt idx="7488">
                  <c:v>415.63086426504901</c:v>
                </c:pt>
                <c:pt idx="7489">
                  <c:v>415.68637052363101</c:v>
                </c:pt>
                <c:pt idx="7490">
                  <c:v>415.74187678221301</c:v>
                </c:pt>
                <c:pt idx="7491">
                  <c:v>415.79738304079598</c:v>
                </c:pt>
                <c:pt idx="7492">
                  <c:v>415.85288929937798</c:v>
                </c:pt>
                <c:pt idx="7493">
                  <c:v>415.908395557961</c:v>
                </c:pt>
                <c:pt idx="7494">
                  <c:v>415.963901816543</c:v>
                </c:pt>
                <c:pt idx="7495">
                  <c:v>416.019408075125</c:v>
                </c:pt>
                <c:pt idx="7496">
                  <c:v>416.07491433370802</c:v>
                </c:pt>
                <c:pt idx="7497">
                  <c:v>416.13042059229002</c:v>
                </c:pt>
                <c:pt idx="7498">
                  <c:v>416.18592685087299</c:v>
                </c:pt>
                <c:pt idx="7499">
                  <c:v>416.24143310945499</c:v>
                </c:pt>
                <c:pt idx="7500">
                  <c:v>416.29693936803699</c:v>
                </c:pt>
                <c:pt idx="7501">
                  <c:v>416.35244562662001</c:v>
                </c:pt>
                <c:pt idx="7502">
                  <c:v>416.40795188520201</c:v>
                </c:pt>
                <c:pt idx="7503">
                  <c:v>416.46345814378498</c:v>
                </c:pt>
                <c:pt idx="7504">
                  <c:v>416.51896440236698</c:v>
                </c:pt>
                <c:pt idx="7505">
                  <c:v>416.57447066094898</c:v>
                </c:pt>
                <c:pt idx="7506">
                  <c:v>416.629976919532</c:v>
                </c:pt>
                <c:pt idx="7507">
                  <c:v>416.685483178114</c:v>
                </c:pt>
                <c:pt idx="7508">
                  <c:v>416.74098943669702</c:v>
                </c:pt>
                <c:pt idx="7509">
                  <c:v>416.79649569527902</c:v>
                </c:pt>
                <c:pt idx="7510">
                  <c:v>416.85200195386199</c:v>
                </c:pt>
                <c:pt idx="7511">
                  <c:v>416.90750821244399</c:v>
                </c:pt>
                <c:pt idx="7512">
                  <c:v>416.96301447102599</c:v>
                </c:pt>
                <c:pt idx="7513">
                  <c:v>417.01852072960901</c:v>
                </c:pt>
                <c:pt idx="7514">
                  <c:v>417.07402698819101</c:v>
                </c:pt>
                <c:pt idx="7515">
                  <c:v>417.12953324677397</c:v>
                </c:pt>
                <c:pt idx="7516">
                  <c:v>417.18503950535597</c:v>
                </c:pt>
                <c:pt idx="7517">
                  <c:v>417.24054576393797</c:v>
                </c:pt>
                <c:pt idx="7518">
                  <c:v>417.296052022521</c:v>
                </c:pt>
                <c:pt idx="7519">
                  <c:v>417.351558281103</c:v>
                </c:pt>
                <c:pt idx="7520">
                  <c:v>417.40706453968602</c:v>
                </c:pt>
                <c:pt idx="7521">
                  <c:v>417.46257079826802</c:v>
                </c:pt>
                <c:pt idx="7522">
                  <c:v>417.51807705685002</c:v>
                </c:pt>
                <c:pt idx="7523">
                  <c:v>417.57358331543298</c:v>
                </c:pt>
                <c:pt idx="7524">
                  <c:v>417.62908957401498</c:v>
                </c:pt>
                <c:pt idx="7525">
                  <c:v>417.68459583259801</c:v>
                </c:pt>
                <c:pt idx="7526">
                  <c:v>417.74010209118001</c:v>
                </c:pt>
                <c:pt idx="7527">
                  <c:v>417.79560834976201</c:v>
                </c:pt>
                <c:pt idx="7528">
                  <c:v>417.85111460834497</c:v>
                </c:pt>
                <c:pt idx="7529">
                  <c:v>417.90662086692703</c:v>
                </c:pt>
                <c:pt idx="7530">
                  <c:v>417.96212712550999</c:v>
                </c:pt>
                <c:pt idx="7531">
                  <c:v>418.01763338409199</c:v>
                </c:pt>
                <c:pt idx="7532">
                  <c:v>418.07313964267399</c:v>
                </c:pt>
                <c:pt idx="7533">
                  <c:v>418.12864590125702</c:v>
                </c:pt>
                <c:pt idx="7534">
                  <c:v>418.18415215983902</c:v>
                </c:pt>
                <c:pt idx="7535">
                  <c:v>418.23965841842198</c:v>
                </c:pt>
                <c:pt idx="7536">
                  <c:v>418.29516467700398</c:v>
                </c:pt>
                <c:pt idx="7537">
                  <c:v>418.35067093558598</c:v>
                </c:pt>
                <c:pt idx="7538">
                  <c:v>418.406177194169</c:v>
                </c:pt>
                <c:pt idx="7539">
                  <c:v>418.461683452751</c:v>
                </c:pt>
                <c:pt idx="7540">
                  <c:v>418.51718971133403</c:v>
                </c:pt>
                <c:pt idx="7541">
                  <c:v>418.57269596991603</c:v>
                </c:pt>
                <c:pt idx="7542">
                  <c:v>418.62820222849803</c:v>
                </c:pt>
                <c:pt idx="7543">
                  <c:v>418.68370848708099</c:v>
                </c:pt>
                <c:pt idx="7544">
                  <c:v>418.73921474566299</c:v>
                </c:pt>
                <c:pt idx="7545">
                  <c:v>418.79472100424601</c:v>
                </c:pt>
                <c:pt idx="7546">
                  <c:v>418.85022726282801</c:v>
                </c:pt>
                <c:pt idx="7547">
                  <c:v>418.90573352141098</c:v>
                </c:pt>
                <c:pt idx="7548">
                  <c:v>418.96123977999298</c:v>
                </c:pt>
                <c:pt idx="7549">
                  <c:v>419.01674603857498</c:v>
                </c:pt>
                <c:pt idx="7550">
                  <c:v>419.072252297158</c:v>
                </c:pt>
                <c:pt idx="7551">
                  <c:v>419.12775855574</c:v>
                </c:pt>
                <c:pt idx="7552">
                  <c:v>419.18326481432302</c:v>
                </c:pt>
                <c:pt idx="7553">
                  <c:v>419.23877107290502</c:v>
                </c:pt>
                <c:pt idx="7554">
                  <c:v>419.29427733148702</c:v>
                </c:pt>
                <c:pt idx="7555">
                  <c:v>419.34978359006999</c:v>
                </c:pt>
                <c:pt idx="7556">
                  <c:v>419.40528984865199</c:v>
                </c:pt>
                <c:pt idx="7557">
                  <c:v>419.46079610723501</c:v>
                </c:pt>
                <c:pt idx="7558">
                  <c:v>419.51630236581701</c:v>
                </c:pt>
                <c:pt idx="7559">
                  <c:v>419.57180862439901</c:v>
                </c:pt>
                <c:pt idx="7560">
                  <c:v>419.62731488298198</c:v>
                </c:pt>
                <c:pt idx="7561">
                  <c:v>419.68282114156398</c:v>
                </c:pt>
                <c:pt idx="7562">
                  <c:v>419.738327400147</c:v>
                </c:pt>
                <c:pt idx="7563">
                  <c:v>419.793833658729</c:v>
                </c:pt>
                <c:pt idx="7564">
                  <c:v>419.849339917311</c:v>
                </c:pt>
                <c:pt idx="7565">
                  <c:v>419.90484617589402</c:v>
                </c:pt>
                <c:pt idx="7566">
                  <c:v>419.96035243447602</c:v>
                </c:pt>
                <c:pt idx="7567">
                  <c:v>420.01585869305899</c:v>
                </c:pt>
                <c:pt idx="7568">
                  <c:v>420.07136495164099</c:v>
                </c:pt>
                <c:pt idx="7569">
                  <c:v>420.12687121022299</c:v>
                </c:pt>
                <c:pt idx="7570">
                  <c:v>420.18237746880601</c:v>
                </c:pt>
                <c:pt idx="7571">
                  <c:v>420.23788372738801</c:v>
                </c:pt>
                <c:pt idx="7572">
                  <c:v>420.29338998597098</c:v>
                </c:pt>
                <c:pt idx="7573">
                  <c:v>420.34889624455298</c:v>
                </c:pt>
                <c:pt idx="7574">
                  <c:v>420.40440250313497</c:v>
                </c:pt>
                <c:pt idx="7575">
                  <c:v>420.459908761718</c:v>
                </c:pt>
                <c:pt idx="7576">
                  <c:v>420.5154150203</c:v>
                </c:pt>
                <c:pt idx="7577">
                  <c:v>420.57092127888302</c:v>
                </c:pt>
                <c:pt idx="7578">
                  <c:v>420.62642753746502</c:v>
                </c:pt>
                <c:pt idx="7579">
                  <c:v>420.68193379604702</c:v>
                </c:pt>
                <c:pt idx="7580">
                  <c:v>420.73744005462999</c:v>
                </c:pt>
                <c:pt idx="7581">
                  <c:v>420.79294631321198</c:v>
                </c:pt>
                <c:pt idx="7582">
                  <c:v>420.84845257179501</c:v>
                </c:pt>
                <c:pt idx="7583">
                  <c:v>420.90395883037701</c:v>
                </c:pt>
                <c:pt idx="7584">
                  <c:v>420.95946508895901</c:v>
                </c:pt>
                <c:pt idx="7585">
                  <c:v>421.01497134754197</c:v>
                </c:pt>
                <c:pt idx="7586">
                  <c:v>421.07047760612397</c:v>
                </c:pt>
                <c:pt idx="7587">
                  <c:v>421.125983864707</c:v>
                </c:pt>
                <c:pt idx="7588">
                  <c:v>421.181490123289</c:v>
                </c:pt>
                <c:pt idx="7589">
                  <c:v>421.23699638187202</c:v>
                </c:pt>
                <c:pt idx="7590">
                  <c:v>421.29250264045402</c:v>
                </c:pt>
                <c:pt idx="7591">
                  <c:v>421.34800889903602</c:v>
                </c:pt>
                <c:pt idx="7592">
                  <c:v>421.40351515761898</c:v>
                </c:pt>
                <c:pt idx="7593">
                  <c:v>421.45902141620098</c:v>
                </c:pt>
                <c:pt idx="7594">
                  <c:v>421.51452767478401</c:v>
                </c:pt>
                <c:pt idx="7595">
                  <c:v>421.57003393336601</c:v>
                </c:pt>
                <c:pt idx="7596">
                  <c:v>421.62554019194801</c:v>
                </c:pt>
                <c:pt idx="7597">
                  <c:v>421.68104645053103</c:v>
                </c:pt>
                <c:pt idx="7598">
                  <c:v>421.73655270911303</c:v>
                </c:pt>
                <c:pt idx="7599">
                  <c:v>421.79205896769599</c:v>
                </c:pt>
                <c:pt idx="7600">
                  <c:v>421.84756522627799</c:v>
                </c:pt>
                <c:pt idx="7601">
                  <c:v>421.90307148485999</c:v>
                </c:pt>
                <c:pt idx="7602">
                  <c:v>421.95857774344302</c:v>
                </c:pt>
                <c:pt idx="7603">
                  <c:v>422.01408400202502</c:v>
                </c:pt>
                <c:pt idx="7604">
                  <c:v>422.06959026060798</c:v>
                </c:pt>
                <c:pt idx="7605">
                  <c:v>422.12509651918998</c:v>
                </c:pt>
                <c:pt idx="7606">
                  <c:v>422.18060277777198</c:v>
                </c:pt>
                <c:pt idx="7607">
                  <c:v>422.236109036355</c:v>
                </c:pt>
                <c:pt idx="7608">
                  <c:v>422.291615294937</c:v>
                </c:pt>
                <c:pt idx="7609">
                  <c:v>422.34712155352003</c:v>
                </c:pt>
                <c:pt idx="7610">
                  <c:v>422.40262781210203</c:v>
                </c:pt>
                <c:pt idx="7611">
                  <c:v>422.45813407068403</c:v>
                </c:pt>
                <c:pt idx="7612">
                  <c:v>422.51364032926699</c:v>
                </c:pt>
                <c:pt idx="7613">
                  <c:v>422.56914658784899</c:v>
                </c:pt>
                <c:pt idx="7614">
                  <c:v>422.62465284643201</c:v>
                </c:pt>
                <c:pt idx="7615">
                  <c:v>422.68015910501401</c:v>
                </c:pt>
                <c:pt idx="7616">
                  <c:v>422.73566536359601</c:v>
                </c:pt>
                <c:pt idx="7617">
                  <c:v>422.79117162217898</c:v>
                </c:pt>
                <c:pt idx="7618">
                  <c:v>422.84667788076098</c:v>
                </c:pt>
                <c:pt idx="7619">
                  <c:v>422.902184139344</c:v>
                </c:pt>
                <c:pt idx="7620">
                  <c:v>422.957690397926</c:v>
                </c:pt>
                <c:pt idx="7621">
                  <c:v>423.013196656508</c:v>
                </c:pt>
                <c:pt idx="7622">
                  <c:v>423.06870291509102</c:v>
                </c:pt>
                <c:pt idx="7623">
                  <c:v>423.12420917367302</c:v>
                </c:pt>
                <c:pt idx="7624">
                  <c:v>423.17971543225599</c:v>
                </c:pt>
                <c:pt idx="7625">
                  <c:v>423.23522169083799</c:v>
                </c:pt>
                <c:pt idx="7626">
                  <c:v>423.29072794942101</c:v>
                </c:pt>
                <c:pt idx="7627">
                  <c:v>423.34623420800301</c:v>
                </c:pt>
                <c:pt idx="7628">
                  <c:v>423.40174046658501</c:v>
                </c:pt>
                <c:pt idx="7629">
                  <c:v>423.45724672516798</c:v>
                </c:pt>
                <c:pt idx="7630">
                  <c:v>423.51275298374998</c:v>
                </c:pt>
                <c:pt idx="7631">
                  <c:v>423.568259242333</c:v>
                </c:pt>
                <c:pt idx="7632">
                  <c:v>423.623765500915</c:v>
                </c:pt>
                <c:pt idx="7633">
                  <c:v>423.679271759497</c:v>
                </c:pt>
                <c:pt idx="7634">
                  <c:v>423.73477801808002</c:v>
                </c:pt>
                <c:pt idx="7635">
                  <c:v>423.79028427666202</c:v>
                </c:pt>
                <c:pt idx="7636">
                  <c:v>423.84579053524499</c:v>
                </c:pt>
                <c:pt idx="7637">
                  <c:v>423.90129679382699</c:v>
                </c:pt>
                <c:pt idx="7638">
                  <c:v>423.95680305240899</c:v>
                </c:pt>
                <c:pt idx="7639">
                  <c:v>424.01230931099201</c:v>
                </c:pt>
                <c:pt idx="7640">
                  <c:v>424.06781556957401</c:v>
                </c:pt>
                <c:pt idx="7641">
                  <c:v>424.12332182815697</c:v>
                </c:pt>
                <c:pt idx="7642">
                  <c:v>424.17882808673897</c:v>
                </c:pt>
                <c:pt idx="7643">
                  <c:v>424.23433434532097</c:v>
                </c:pt>
                <c:pt idx="7644">
                  <c:v>424.289840603904</c:v>
                </c:pt>
                <c:pt idx="7645">
                  <c:v>424.345346862486</c:v>
                </c:pt>
                <c:pt idx="7646">
                  <c:v>424.40085312106902</c:v>
                </c:pt>
                <c:pt idx="7647">
                  <c:v>424.45635937965102</c:v>
                </c:pt>
                <c:pt idx="7648">
                  <c:v>424.51186563823302</c:v>
                </c:pt>
                <c:pt idx="7649">
                  <c:v>424.56737189681598</c:v>
                </c:pt>
                <c:pt idx="7650">
                  <c:v>424.62287815539798</c:v>
                </c:pt>
                <c:pt idx="7651">
                  <c:v>424.67838441398101</c:v>
                </c:pt>
                <c:pt idx="7652">
                  <c:v>424.73389067256301</c:v>
                </c:pt>
                <c:pt idx="7653">
                  <c:v>424.78939693114501</c:v>
                </c:pt>
                <c:pt idx="7654">
                  <c:v>424.84490318972797</c:v>
                </c:pt>
                <c:pt idx="7655">
                  <c:v>424.90040944830997</c:v>
                </c:pt>
                <c:pt idx="7656">
                  <c:v>424.95591570689299</c:v>
                </c:pt>
                <c:pt idx="7657">
                  <c:v>425.01142196547499</c:v>
                </c:pt>
                <c:pt idx="7658">
                  <c:v>425.06692822405699</c:v>
                </c:pt>
                <c:pt idx="7659">
                  <c:v>425.12243448264002</c:v>
                </c:pt>
                <c:pt idx="7660">
                  <c:v>425.17794074122202</c:v>
                </c:pt>
                <c:pt idx="7661">
                  <c:v>425.23344699980498</c:v>
                </c:pt>
                <c:pt idx="7662">
                  <c:v>425.28895325838698</c:v>
                </c:pt>
                <c:pt idx="7663">
                  <c:v>425.34445951696898</c:v>
                </c:pt>
                <c:pt idx="7664">
                  <c:v>425.399965775552</c:v>
                </c:pt>
                <c:pt idx="7665">
                  <c:v>425.455472034134</c:v>
                </c:pt>
                <c:pt idx="7666">
                  <c:v>425.51097829271703</c:v>
                </c:pt>
                <c:pt idx="7667">
                  <c:v>425.56648455129903</c:v>
                </c:pt>
                <c:pt idx="7668">
                  <c:v>425.62199080988103</c:v>
                </c:pt>
                <c:pt idx="7669">
                  <c:v>425.67749706846399</c:v>
                </c:pt>
                <c:pt idx="7670">
                  <c:v>425.73300332704599</c:v>
                </c:pt>
                <c:pt idx="7671">
                  <c:v>425.78850958562901</c:v>
                </c:pt>
                <c:pt idx="7672">
                  <c:v>425.84401584421101</c:v>
                </c:pt>
                <c:pt idx="7673">
                  <c:v>425.89952210279398</c:v>
                </c:pt>
                <c:pt idx="7674">
                  <c:v>425.95502836137598</c:v>
                </c:pt>
                <c:pt idx="7675">
                  <c:v>426.01053461995798</c:v>
                </c:pt>
                <c:pt idx="7676">
                  <c:v>426.066040878541</c:v>
                </c:pt>
                <c:pt idx="7677">
                  <c:v>426.121547137123</c:v>
                </c:pt>
                <c:pt idx="7678">
                  <c:v>426.17705339570603</c:v>
                </c:pt>
                <c:pt idx="7679">
                  <c:v>426.23255965428802</c:v>
                </c:pt>
                <c:pt idx="7680">
                  <c:v>426.28806591287002</c:v>
                </c:pt>
                <c:pt idx="7681">
                  <c:v>426.34357217145299</c:v>
                </c:pt>
                <c:pt idx="7682">
                  <c:v>426.39907843003499</c:v>
                </c:pt>
                <c:pt idx="7683">
                  <c:v>426.45458468861801</c:v>
                </c:pt>
                <c:pt idx="7684">
                  <c:v>426.51009094720001</c:v>
                </c:pt>
                <c:pt idx="7685">
                  <c:v>426.56559720578201</c:v>
                </c:pt>
                <c:pt idx="7686">
                  <c:v>426.62110346436498</c:v>
                </c:pt>
                <c:pt idx="7687">
                  <c:v>426.67660972294698</c:v>
                </c:pt>
                <c:pt idx="7688">
                  <c:v>426.73211598153</c:v>
                </c:pt>
                <c:pt idx="7689">
                  <c:v>426.787622240112</c:v>
                </c:pt>
                <c:pt idx="7690">
                  <c:v>426.843128498694</c:v>
                </c:pt>
                <c:pt idx="7691">
                  <c:v>426.89863475727702</c:v>
                </c:pt>
                <c:pt idx="7692">
                  <c:v>426.95414101585902</c:v>
                </c:pt>
                <c:pt idx="7693">
                  <c:v>427.00964727444199</c:v>
                </c:pt>
                <c:pt idx="7694">
                  <c:v>427.06515353302399</c:v>
                </c:pt>
                <c:pt idx="7695">
                  <c:v>427.12065979160599</c:v>
                </c:pt>
                <c:pt idx="7696">
                  <c:v>427.17616605018901</c:v>
                </c:pt>
                <c:pt idx="7697">
                  <c:v>427.23167230877101</c:v>
                </c:pt>
                <c:pt idx="7698">
                  <c:v>427.28717856735398</c:v>
                </c:pt>
                <c:pt idx="7699">
                  <c:v>427.34268482593598</c:v>
                </c:pt>
                <c:pt idx="7700">
                  <c:v>427.39819108451798</c:v>
                </c:pt>
                <c:pt idx="7701">
                  <c:v>427.453697343101</c:v>
                </c:pt>
                <c:pt idx="7702">
                  <c:v>427.509203601683</c:v>
                </c:pt>
                <c:pt idx="7703">
                  <c:v>427.56470986026602</c:v>
                </c:pt>
                <c:pt idx="7704">
                  <c:v>427.62021611884802</c:v>
                </c:pt>
                <c:pt idx="7705">
                  <c:v>427.67572237743002</c:v>
                </c:pt>
                <c:pt idx="7706">
                  <c:v>427.73122863601299</c:v>
                </c:pt>
                <c:pt idx="7707">
                  <c:v>427.78673489459499</c:v>
                </c:pt>
                <c:pt idx="7708">
                  <c:v>427.84224115317801</c:v>
                </c:pt>
                <c:pt idx="7709">
                  <c:v>427.89774741176001</c:v>
                </c:pt>
                <c:pt idx="7710">
                  <c:v>427.95325367034297</c:v>
                </c:pt>
                <c:pt idx="7711">
                  <c:v>428.00875992892497</c:v>
                </c:pt>
                <c:pt idx="7712">
                  <c:v>428.06426618750697</c:v>
                </c:pt>
                <c:pt idx="7713">
                  <c:v>428.11977244609</c:v>
                </c:pt>
                <c:pt idx="7714">
                  <c:v>428.175278704672</c:v>
                </c:pt>
                <c:pt idx="7715">
                  <c:v>428.23078496325502</c:v>
                </c:pt>
                <c:pt idx="7716">
                  <c:v>428.28629122183702</c:v>
                </c:pt>
                <c:pt idx="7717">
                  <c:v>428.34179748041902</c:v>
                </c:pt>
                <c:pt idx="7718">
                  <c:v>428.39730373900198</c:v>
                </c:pt>
                <c:pt idx="7719">
                  <c:v>428.45280999758398</c:v>
                </c:pt>
                <c:pt idx="7720">
                  <c:v>428.50831625616701</c:v>
                </c:pt>
                <c:pt idx="7721">
                  <c:v>428.56382251474901</c:v>
                </c:pt>
                <c:pt idx="7722">
                  <c:v>428.61932877333101</c:v>
                </c:pt>
                <c:pt idx="7723">
                  <c:v>428.67483503191397</c:v>
                </c:pt>
                <c:pt idx="7724">
                  <c:v>428.73034129049603</c:v>
                </c:pt>
                <c:pt idx="7725">
                  <c:v>428.78584754907899</c:v>
                </c:pt>
                <c:pt idx="7726">
                  <c:v>428.84135380766099</c:v>
                </c:pt>
                <c:pt idx="7727">
                  <c:v>428.89686006624299</c:v>
                </c:pt>
                <c:pt idx="7728">
                  <c:v>428.95236632482602</c:v>
                </c:pt>
                <c:pt idx="7729">
                  <c:v>429.00787258340802</c:v>
                </c:pt>
                <c:pt idx="7730">
                  <c:v>429.06337884199098</c:v>
                </c:pt>
                <c:pt idx="7731">
                  <c:v>429.11888510057298</c:v>
                </c:pt>
                <c:pt idx="7732">
                  <c:v>429.17439135915498</c:v>
                </c:pt>
                <c:pt idx="7733">
                  <c:v>429.229897617738</c:v>
                </c:pt>
                <c:pt idx="7734">
                  <c:v>429.28540387632</c:v>
                </c:pt>
                <c:pt idx="7735">
                  <c:v>429.34091013490303</c:v>
                </c:pt>
                <c:pt idx="7736">
                  <c:v>429.39641639348503</c:v>
                </c:pt>
                <c:pt idx="7737">
                  <c:v>429.45192265206703</c:v>
                </c:pt>
                <c:pt idx="7738">
                  <c:v>429.50742891064999</c:v>
                </c:pt>
                <c:pt idx="7739">
                  <c:v>429.56293516923199</c:v>
                </c:pt>
                <c:pt idx="7740">
                  <c:v>429.61844142781501</c:v>
                </c:pt>
                <c:pt idx="7741">
                  <c:v>429.67394768639701</c:v>
                </c:pt>
                <c:pt idx="7742">
                  <c:v>429.72945394497901</c:v>
                </c:pt>
                <c:pt idx="7743">
                  <c:v>429.78496020356198</c:v>
                </c:pt>
                <c:pt idx="7744">
                  <c:v>429.84046646214398</c:v>
                </c:pt>
                <c:pt idx="7745">
                  <c:v>429.895972720727</c:v>
                </c:pt>
                <c:pt idx="7746">
                  <c:v>429.951478979309</c:v>
                </c:pt>
                <c:pt idx="7747">
                  <c:v>430.00698523789202</c:v>
                </c:pt>
                <c:pt idx="7748">
                  <c:v>430.06249149647402</c:v>
                </c:pt>
                <c:pt idx="7749">
                  <c:v>430.11799775505602</c:v>
                </c:pt>
                <c:pt idx="7750">
                  <c:v>430.17350401363899</c:v>
                </c:pt>
                <c:pt idx="7751">
                  <c:v>430.22901027222099</c:v>
                </c:pt>
                <c:pt idx="7752">
                  <c:v>430.28451653080401</c:v>
                </c:pt>
                <c:pt idx="7753">
                  <c:v>430.34002278938601</c:v>
                </c:pt>
                <c:pt idx="7754">
                  <c:v>430.39552904796801</c:v>
                </c:pt>
                <c:pt idx="7755">
                  <c:v>430.45103530655098</c:v>
                </c:pt>
                <c:pt idx="7756">
                  <c:v>430.50654156513298</c:v>
                </c:pt>
                <c:pt idx="7757">
                  <c:v>430.562047823716</c:v>
                </c:pt>
                <c:pt idx="7758">
                  <c:v>430.617554082298</c:v>
                </c:pt>
                <c:pt idx="7759">
                  <c:v>430.67306034088</c:v>
                </c:pt>
                <c:pt idx="7760">
                  <c:v>430.72856659946302</c:v>
                </c:pt>
                <c:pt idx="7761">
                  <c:v>430.78407285804502</c:v>
                </c:pt>
                <c:pt idx="7762">
                  <c:v>430.83957911662799</c:v>
                </c:pt>
                <c:pt idx="7763">
                  <c:v>430.89508537520999</c:v>
                </c:pt>
                <c:pt idx="7764">
                  <c:v>430.95059163379199</c:v>
                </c:pt>
                <c:pt idx="7765">
                  <c:v>431.00609789237501</c:v>
                </c:pt>
                <c:pt idx="7766">
                  <c:v>431.06160415095701</c:v>
                </c:pt>
                <c:pt idx="7767">
                  <c:v>431.11711040953998</c:v>
                </c:pt>
                <c:pt idx="7768">
                  <c:v>431.17261666812198</c:v>
                </c:pt>
                <c:pt idx="7769">
                  <c:v>431.22812292670397</c:v>
                </c:pt>
                <c:pt idx="7770">
                  <c:v>431.283629185287</c:v>
                </c:pt>
                <c:pt idx="7771">
                  <c:v>431.339135443869</c:v>
                </c:pt>
                <c:pt idx="7772">
                  <c:v>431.39464170245202</c:v>
                </c:pt>
                <c:pt idx="7773">
                  <c:v>431.45014796103402</c:v>
                </c:pt>
                <c:pt idx="7774">
                  <c:v>431.50565421961602</c:v>
                </c:pt>
                <c:pt idx="7775">
                  <c:v>431.56116047819899</c:v>
                </c:pt>
                <c:pt idx="7776">
                  <c:v>431.61666673678099</c:v>
                </c:pt>
                <c:pt idx="7777">
                  <c:v>431.67217299536401</c:v>
                </c:pt>
                <c:pt idx="7778">
                  <c:v>431.72767925394601</c:v>
                </c:pt>
                <c:pt idx="7779">
                  <c:v>431.78318551252801</c:v>
                </c:pt>
                <c:pt idx="7780">
                  <c:v>431.83869177111097</c:v>
                </c:pt>
                <c:pt idx="7781">
                  <c:v>431.89419802969297</c:v>
                </c:pt>
                <c:pt idx="7782">
                  <c:v>431.949704288276</c:v>
                </c:pt>
                <c:pt idx="7783">
                  <c:v>432.005210546858</c:v>
                </c:pt>
                <c:pt idx="7784">
                  <c:v>432.06071680544102</c:v>
                </c:pt>
                <c:pt idx="7785">
                  <c:v>432.11622306402302</c:v>
                </c:pt>
                <c:pt idx="7786">
                  <c:v>432.17172932260502</c:v>
                </c:pt>
                <c:pt idx="7787">
                  <c:v>432.22723558118798</c:v>
                </c:pt>
                <c:pt idx="7788">
                  <c:v>432.28274183976998</c:v>
                </c:pt>
                <c:pt idx="7789">
                  <c:v>432.33824809835198</c:v>
                </c:pt>
                <c:pt idx="7790">
                  <c:v>432.39375435693501</c:v>
                </c:pt>
                <c:pt idx="7791">
                  <c:v>432.44926061551701</c:v>
                </c:pt>
                <c:pt idx="7792">
                  <c:v>432.50476687410003</c:v>
                </c:pt>
                <c:pt idx="7793">
                  <c:v>432.56027313268203</c:v>
                </c:pt>
                <c:pt idx="7794">
                  <c:v>432.61577939126499</c:v>
                </c:pt>
                <c:pt idx="7795">
                  <c:v>432.67128564984699</c:v>
                </c:pt>
                <c:pt idx="7796">
                  <c:v>432.72679190842899</c:v>
                </c:pt>
                <c:pt idx="7797">
                  <c:v>432.78229816701202</c:v>
                </c:pt>
                <c:pt idx="7798">
                  <c:v>432.83780442559402</c:v>
                </c:pt>
                <c:pt idx="7799">
                  <c:v>432.89331068417698</c:v>
                </c:pt>
                <c:pt idx="7800">
                  <c:v>432.94881694275898</c:v>
                </c:pt>
                <c:pt idx="7801">
                  <c:v>433.00432320134098</c:v>
                </c:pt>
                <c:pt idx="7802">
                  <c:v>433.059829459924</c:v>
                </c:pt>
                <c:pt idx="7803">
                  <c:v>433.115335718506</c:v>
                </c:pt>
                <c:pt idx="7804">
                  <c:v>433.17084197708903</c:v>
                </c:pt>
                <c:pt idx="7805">
                  <c:v>433.22634823567103</c:v>
                </c:pt>
                <c:pt idx="7806">
                  <c:v>433.28185449425303</c:v>
                </c:pt>
                <c:pt idx="7807">
                  <c:v>433.33736075283599</c:v>
                </c:pt>
                <c:pt idx="7808">
                  <c:v>433.39286701141799</c:v>
                </c:pt>
                <c:pt idx="7809">
                  <c:v>433.44837327000101</c:v>
                </c:pt>
                <c:pt idx="7810">
                  <c:v>433.50387952858301</c:v>
                </c:pt>
                <c:pt idx="7811">
                  <c:v>433.55938578716501</c:v>
                </c:pt>
                <c:pt idx="7812">
                  <c:v>433.61489204574798</c:v>
                </c:pt>
                <c:pt idx="7813">
                  <c:v>433.67039830432998</c:v>
                </c:pt>
                <c:pt idx="7814">
                  <c:v>433.725904562913</c:v>
                </c:pt>
                <c:pt idx="7815">
                  <c:v>433.781410821495</c:v>
                </c:pt>
                <c:pt idx="7816">
                  <c:v>433.836917080077</c:v>
                </c:pt>
                <c:pt idx="7817">
                  <c:v>433.89242333866002</c:v>
                </c:pt>
                <c:pt idx="7818">
                  <c:v>433.94792959724202</c:v>
                </c:pt>
                <c:pt idx="7819">
                  <c:v>434.00343585582499</c:v>
                </c:pt>
                <c:pt idx="7820">
                  <c:v>434.05894211440699</c:v>
                </c:pt>
                <c:pt idx="7821">
                  <c:v>434.11444837298899</c:v>
                </c:pt>
                <c:pt idx="7822">
                  <c:v>434.16995463157201</c:v>
                </c:pt>
                <c:pt idx="7823">
                  <c:v>434.22546089015401</c:v>
                </c:pt>
                <c:pt idx="7824">
                  <c:v>434.28096714873698</c:v>
                </c:pt>
                <c:pt idx="7825">
                  <c:v>434.33647340731898</c:v>
                </c:pt>
                <c:pt idx="7826">
                  <c:v>434.39197966590098</c:v>
                </c:pt>
                <c:pt idx="7827">
                  <c:v>434.447485924484</c:v>
                </c:pt>
                <c:pt idx="7828">
                  <c:v>434.502992183066</c:v>
                </c:pt>
                <c:pt idx="7829">
                  <c:v>434.55849844164902</c:v>
                </c:pt>
                <c:pt idx="7830">
                  <c:v>434.61400470023102</c:v>
                </c:pt>
                <c:pt idx="7831">
                  <c:v>434.66951095881399</c:v>
                </c:pt>
                <c:pt idx="7832">
                  <c:v>434.72501721739599</c:v>
                </c:pt>
                <c:pt idx="7833">
                  <c:v>434.78052347597799</c:v>
                </c:pt>
                <c:pt idx="7834">
                  <c:v>434.83602973456101</c:v>
                </c:pt>
                <c:pt idx="7835">
                  <c:v>434.89153599314301</c:v>
                </c:pt>
                <c:pt idx="7836">
                  <c:v>434.94704225172597</c:v>
                </c:pt>
                <c:pt idx="7837">
                  <c:v>435.00254851030797</c:v>
                </c:pt>
                <c:pt idx="7838">
                  <c:v>435.05805476888997</c:v>
                </c:pt>
                <c:pt idx="7839">
                  <c:v>435.113561027473</c:v>
                </c:pt>
                <c:pt idx="7840">
                  <c:v>435.169067286055</c:v>
                </c:pt>
                <c:pt idx="7841">
                  <c:v>435.22457354463802</c:v>
                </c:pt>
                <c:pt idx="7842">
                  <c:v>435.28007980322002</c:v>
                </c:pt>
                <c:pt idx="7843">
                  <c:v>435.33558606180202</c:v>
                </c:pt>
                <c:pt idx="7844">
                  <c:v>435.39109232038498</c:v>
                </c:pt>
                <c:pt idx="7845">
                  <c:v>435.44659857896698</c:v>
                </c:pt>
                <c:pt idx="7846">
                  <c:v>435.50210483755001</c:v>
                </c:pt>
                <c:pt idx="7847">
                  <c:v>435.55761109613201</c:v>
                </c:pt>
                <c:pt idx="7848">
                  <c:v>435.61311735471401</c:v>
                </c:pt>
                <c:pt idx="7849">
                  <c:v>435.66862361329697</c:v>
                </c:pt>
                <c:pt idx="7850">
                  <c:v>435.72412987187897</c:v>
                </c:pt>
                <c:pt idx="7851">
                  <c:v>435.77963613046199</c:v>
                </c:pt>
                <c:pt idx="7852">
                  <c:v>435.83514238904399</c:v>
                </c:pt>
                <c:pt idx="7853">
                  <c:v>435.89064864762599</c:v>
                </c:pt>
                <c:pt idx="7854">
                  <c:v>435.94615490620902</c:v>
                </c:pt>
                <c:pt idx="7855">
                  <c:v>436.00166116479102</c:v>
                </c:pt>
                <c:pt idx="7856">
                  <c:v>436.05716742337398</c:v>
                </c:pt>
                <c:pt idx="7857">
                  <c:v>436.11267368195598</c:v>
                </c:pt>
                <c:pt idx="7858">
                  <c:v>436.16817994053798</c:v>
                </c:pt>
                <c:pt idx="7859">
                  <c:v>436.223686199121</c:v>
                </c:pt>
                <c:pt idx="7860">
                  <c:v>436.279192457703</c:v>
                </c:pt>
                <c:pt idx="7861">
                  <c:v>436.33469871628603</c:v>
                </c:pt>
                <c:pt idx="7862">
                  <c:v>436.39020497486803</c:v>
                </c:pt>
                <c:pt idx="7863">
                  <c:v>436.44571123345003</c:v>
                </c:pt>
                <c:pt idx="7864">
                  <c:v>436.50121749203299</c:v>
                </c:pt>
                <c:pt idx="7865">
                  <c:v>436.55672375061499</c:v>
                </c:pt>
                <c:pt idx="7866">
                  <c:v>436.61223000919802</c:v>
                </c:pt>
                <c:pt idx="7867">
                  <c:v>436.66773626778001</c:v>
                </c:pt>
                <c:pt idx="7868">
                  <c:v>436.72324252636298</c:v>
                </c:pt>
                <c:pt idx="7869">
                  <c:v>436.77874878494498</c:v>
                </c:pt>
                <c:pt idx="7870">
                  <c:v>436.83425504352698</c:v>
                </c:pt>
                <c:pt idx="7871">
                  <c:v>436.88976130211</c:v>
                </c:pt>
                <c:pt idx="7872">
                  <c:v>436.945267560692</c:v>
                </c:pt>
                <c:pt idx="7873">
                  <c:v>437.00077381927503</c:v>
                </c:pt>
                <c:pt idx="7874">
                  <c:v>437.05628007785702</c:v>
                </c:pt>
                <c:pt idx="7875">
                  <c:v>437.11178633643902</c:v>
                </c:pt>
                <c:pt idx="7876">
                  <c:v>437.16729259502199</c:v>
                </c:pt>
                <c:pt idx="7877">
                  <c:v>437.22279885360399</c:v>
                </c:pt>
                <c:pt idx="7878">
                  <c:v>437.27830511218701</c:v>
                </c:pt>
                <c:pt idx="7879">
                  <c:v>437.33381137076901</c:v>
                </c:pt>
                <c:pt idx="7880">
                  <c:v>437.38931762935101</c:v>
                </c:pt>
                <c:pt idx="7881">
                  <c:v>437.44482388793398</c:v>
                </c:pt>
                <c:pt idx="7882">
                  <c:v>437.50033014651598</c:v>
                </c:pt>
                <c:pt idx="7883">
                  <c:v>437.555836405099</c:v>
                </c:pt>
                <c:pt idx="7884">
                  <c:v>437.611342663681</c:v>
                </c:pt>
                <c:pt idx="7885">
                  <c:v>437.666848922263</c:v>
                </c:pt>
                <c:pt idx="7886">
                  <c:v>437.72235518084602</c:v>
                </c:pt>
                <c:pt idx="7887">
                  <c:v>437.77786143942802</c:v>
                </c:pt>
                <c:pt idx="7888">
                  <c:v>437.83336769801099</c:v>
                </c:pt>
                <c:pt idx="7889">
                  <c:v>437.88887395659299</c:v>
                </c:pt>
                <c:pt idx="7890">
                  <c:v>437.94438021517499</c:v>
                </c:pt>
                <c:pt idx="7891">
                  <c:v>437.99988647375801</c:v>
                </c:pt>
                <c:pt idx="7892">
                  <c:v>438.05539273234001</c:v>
                </c:pt>
                <c:pt idx="7893">
                  <c:v>438.11089899092298</c:v>
                </c:pt>
                <c:pt idx="7894">
                  <c:v>438.16640524950498</c:v>
                </c:pt>
                <c:pt idx="7895">
                  <c:v>438.22191150808698</c:v>
                </c:pt>
                <c:pt idx="7896">
                  <c:v>438.27741776667</c:v>
                </c:pt>
                <c:pt idx="7897">
                  <c:v>438.332924025252</c:v>
                </c:pt>
                <c:pt idx="7898">
                  <c:v>438.38843028383502</c:v>
                </c:pt>
                <c:pt idx="7899">
                  <c:v>438.44393654241702</c:v>
                </c:pt>
                <c:pt idx="7900">
                  <c:v>438.49944280099902</c:v>
                </c:pt>
                <c:pt idx="7901">
                  <c:v>438.55494905958199</c:v>
                </c:pt>
                <c:pt idx="7902">
                  <c:v>438.61045531816399</c:v>
                </c:pt>
                <c:pt idx="7903">
                  <c:v>438.66596157674701</c:v>
                </c:pt>
                <c:pt idx="7904">
                  <c:v>438.72146783532901</c:v>
                </c:pt>
                <c:pt idx="7905">
                  <c:v>438.77697409391101</c:v>
                </c:pt>
                <c:pt idx="7906">
                  <c:v>438.83248035249397</c:v>
                </c:pt>
                <c:pt idx="7907">
                  <c:v>438.88798661107597</c:v>
                </c:pt>
                <c:pt idx="7908">
                  <c:v>438.943492869659</c:v>
                </c:pt>
                <c:pt idx="7909">
                  <c:v>438.998999128241</c:v>
                </c:pt>
                <c:pt idx="7910">
                  <c:v>439.05450538682402</c:v>
                </c:pt>
                <c:pt idx="7911">
                  <c:v>439.11001164540602</c:v>
                </c:pt>
                <c:pt idx="7912">
                  <c:v>439.16551790398802</c:v>
                </c:pt>
                <c:pt idx="7913">
                  <c:v>439.22102416257098</c:v>
                </c:pt>
                <c:pt idx="7914">
                  <c:v>439.27653042115298</c:v>
                </c:pt>
                <c:pt idx="7915">
                  <c:v>439.33203667973601</c:v>
                </c:pt>
                <c:pt idx="7916">
                  <c:v>439.38754293831801</c:v>
                </c:pt>
                <c:pt idx="7917">
                  <c:v>439.44304919690001</c:v>
                </c:pt>
                <c:pt idx="7918">
                  <c:v>439.49855545548297</c:v>
                </c:pt>
                <c:pt idx="7919">
                  <c:v>439.55406171406503</c:v>
                </c:pt>
                <c:pt idx="7920">
                  <c:v>439.60956797264799</c:v>
                </c:pt>
                <c:pt idx="7921">
                  <c:v>439.66507423122999</c:v>
                </c:pt>
                <c:pt idx="7922">
                  <c:v>439.72058048981199</c:v>
                </c:pt>
                <c:pt idx="7923">
                  <c:v>439.77608674839502</c:v>
                </c:pt>
                <c:pt idx="7924">
                  <c:v>439.83159300697702</c:v>
                </c:pt>
                <c:pt idx="7925">
                  <c:v>439.88709926555998</c:v>
                </c:pt>
                <c:pt idx="7926">
                  <c:v>439.94260552414198</c:v>
                </c:pt>
                <c:pt idx="7927">
                  <c:v>439.99811178272398</c:v>
                </c:pt>
                <c:pt idx="7928">
                  <c:v>440.053618041307</c:v>
                </c:pt>
                <c:pt idx="7929">
                  <c:v>440.109124299889</c:v>
                </c:pt>
                <c:pt idx="7930">
                  <c:v>440.16463055847203</c:v>
                </c:pt>
                <c:pt idx="7931">
                  <c:v>440.22013681705403</c:v>
                </c:pt>
                <c:pt idx="7932">
                  <c:v>440.27564307563603</c:v>
                </c:pt>
                <c:pt idx="7933">
                  <c:v>440.33114933421899</c:v>
                </c:pt>
                <c:pt idx="7934">
                  <c:v>440.38665559280099</c:v>
                </c:pt>
                <c:pt idx="7935">
                  <c:v>440.44216185138401</c:v>
                </c:pt>
                <c:pt idx="7936">
                  <c:v>440.49766810996601</c:v>
                </c:pt>
                <c:pt idx="7937">
                  <c:v>440.55317436854801</c:v>
                </c:pt>
                <c:pt idx="7938">
                  <c:v>440.60868062713098</c:v>
                </c:pt>
                <c:pt idx="7939">
                  <c:v>440.66418688571298</c:v>
                </c:pt>
                <c:pt idx="7940">
                  <c:v>440.719693144296</c:v>
                </c:pt>
                <c:pt idx="7941">
                  <c:v>440.775199402878</c:v>
                </c:pt>
                <c:pt idx="7942">
                  <c:v>440.83070566146</c:v>
                </c:pt>
                <c:pt idx="7943">
                  <c:v>440.88621192004302</c:v>
                </c:pt>
                <c:pt idx="7944">
                  <c:v>440.94171817862502</c:v>
                </c:pt>
                <c:pt idx="7945">
                  <c:v>440.99722443720799</c:v>
                </c:pt>
                <c:pt idx="7946">
                  <c:v>441.05273069578999</c:v>
                </c:pt>
                <c:pt idx="7947">
                  <c:v>441.10823695437301</c:v>
                </c:pt>
                <c:pt idx="7948">
                  <c:v>441.16374321295501</c:v>
                </c:pt>
                <c:pt idx="7949">
                  <c:v>441.21924947153701</c:v>
                </c:pt>
                <c:pt idx="7950">
                  <c:v>441.27475573011998</c:v>
                </c:pt>
                <c:pt idx="7951">
                  <c:v>441.33026198870198</c:v>
                </c:pt>
                <c:pt idx="7952">
                  <c:v>441.385768247285</c:v>
                </c:pt>
                <c:pt idx="7953">
                  <c:v>441.441274505867</c:v>
                </c:pt>
                <c:pt idx="7954">
                  <c:v>441.496780764449</c:v>
                </c:pt>
                <c:pt idx="7955">
                  <c:v>441.55228702303202</c:v>
                </c:pt>
                <c:pt idx="7956">
                  <c:v>441.60779328161402</c:v>
                </c:pt>
                <c:pt idx="7957">
                  <c:v>441.66329954019699</c:v>
                </c:pt>
                <c:pt idx="7958">
                  <c:v>441.71880579877899</c:v>
                </c:pt>
                <c:pt idx="7959">
                  <c:v>441.77431205736099</c:v>
                </c:pt>
                <c:pt idx="7960">
                  <c:v>441.82981831594401</c:v>
                </c:pt>
                <c:pt idx="7961">
                  <c:v>441.88532457452601</c:v>
                </c:pt>
                <c:pt idx="7962">
                  <c:v>441.94083083310898</c:v>
                </c:pt>
                <c:pt idx="7963">
                  <c:v>441.99633709169098</c:v>
                </c:pt>
                <c:pt idx="7964">
                  <c:v>442.05184335027297</c:v>
                </c:pt>
                <c:pt idx="7965">
                  <c:v>442.107349608856</c:v>
                </c:pt>
                <c:pt idx="7966">
                  <c:v>442.162855867438</c:v>
                </c:pt>
                <c:pt idx="7967">
                  <c:v>442.21836212602102</c:v>
                </c:pt>
                <c:pt idx="7968">
                  <c:v>442.27386838460302</c:v>
                </c:pt>
                <c:pt idx="7969">
                  <c:v>442.32937464318502</c:v>
                </c:pt>
                <c:pt idx="7970">
                  <c:v>442.38488090176799</c:v>
                </c:pt>
                <c:pt idx="7971">
                  <c:v>442.44038716034999</c:v>
                </c:pt>
                <c:pt idx="7972">
                  <c:v>442.49589341893301</c:v>
                </c:pt>
                <c:pt idx="7973">
                  <c:v>442.55139967751501</c:v>
                </c:pt>
                <c:pt idx="7974">
                  <c:v>442.60690593609701</c:v>
                </c:pt>
                <c:pt idx="7975">
                  <c:v>442.66241219467997</c:v>
                </c:pt>
                <c:pt idx="7976">
                  <c:v>442.71791845326197</c:v>
                </c:pt>
                <c:pt idx="7977">
                  <c:v>442.773424711845</c:v>
                </c:pt>
                <c:pt idx="7978">
                  <c:v>442.828930970427</c:v>
                </c:pt>
                <c:pt idx="7979">
                  <c:v>442.884437229009</c:v>
                </c:pt>
                <c:pt idx="7980">
                  <c:v>442.93994348759202</c:v>
                </c:pt>
                <c:pt idx="7981">
                  <c:v>442.99544974617402</c:v>
                </c:pt>
                <c:pt idx="7982">
                  <c:v>443.05095600475698</c:v>
                </c:pt>
                <c:pt idx="7983">
                  <c:v>443.10646226333898</c:v>
                </c:pt>
                <c:pt idx="7984">
                  <c:v>443.16196852192098</c:v>
                </c:pt>
                <c:pt idx="7985">
                  <c:v>443.21747478050401</c:v>
                </c:pt>
                <c:pt idx="7986">
                  <c:v>443.27298103908601</c:v>
                </c:pt>
                <c:pt idx="7987">
                  <c:v>443.32848729766903</c:v>
                </c:pt>
                <c:pt idx="7988">
                  <c:v>443.38399355625103</c:v>
                </c:pt>
                <c:pt idx="7989">
                  <c:v>443.43949981483303</c:v>
                </c:pt>
                <c:pt idx="7990">
                  <c:v>443.49500607341599</c:v>
                </c:pt>
                <c:pt idx="7991">
                  <c:v>443.55051233199799</c:v>
                </c:pt>
                <c:pt idx="7992">
                  <c:v>443.60601859058102</c:v>
                </c:pt>
                <c:pt idx="7993">
                  <c:v>443.66152484916302</c:v>
                </c:pt>
                <c:pt idx="7994">
                  <c:v>443.71703110774598</c:v>
                </c:pt>
                <c:pt idx="7995">
                  <c:v>443.77253736632798</c:v>
                </c:pt>
                <c:pt idx="7996">
                  <c:v>443.82804362490998</c:v>
                </c:pt>
                <c:pt idx="7997">
                  <c:v>443.883549883493</c:v>
                </c:pt>
                <c:pt idx="7998">
                  <c:v>443.939056142075</c:v>
                </c:pt>
                <c:pt idx="7999">
                  <c:v>443.99456240065803</c:v>
                </c:pt>
                <c:pt idx="8000">
                  <c:v>444.05006865924003</c:v>
                </c:pt>
                <c:pt idx="8001">
                  <c:v>444.10557491782203</c:v>
                </c:pt>
                <c:pt idx="8002">
                  <c:v>444.16108117640499</c:v>
                </c:pt>
                <c:pt idx="8003">
                  <c:v>444.21658743498699</c:v>
                </c:pt>
                <c:pt idx="8004">
                  <c:v>444.27209369357001</c:v>
                </c:pt>
                <c:pt idx="8005">
                  <c:v>444.32759995215201</c:v>
                </c:pt>
                <c:pt idx="8006">
                  <c:v>444.38310621073401</c:v>
                </c:pt>
                <c:pt idx="8007">
                  <c:v>444.43861246931698</c:v>
                </c:pt>
                <c:pt idx="8008">
                  <c:v>444.49411872789898</c:v>
                </c:pt>
                <c:pt idx="8009">
                  <c:v>444.549624986482</c:v>
                </c:pt>
                <c:pt idx="8010">
                  <c:v>444.605131245064</c:v>
                </c:pt>
                <c:pt idx="8011">
                  <c:v>444.660637503646</c:v>
                </c:pt>
                <c:pt idx="8012">
                  <c:v>444.71614376222902</c:v>
                </c:pt>
                <c:pt idx="8013">
                  <c:v>444.77165002081102</c:v>
                </c:pt>
                <c:pt idx="8014">
                  <c:v>444.82715627939399</c:v>
                </c:pt>
                <c:pt idx="8015">
                  <c:v>444.88266253797599</c:v>
                </c:pt>
                <c:pt idx="8016">
                  <c:v>444.93816879655799</c:v>
                </c:pt>
                <c:pt idx="8017">
                  <c:v>444.99367505514101</c:v>
                </c:pt>
                <c:pt idx="8018">
                  <c:v>445.04918131372301</c:v>
                </c:pt>
                <c:pt idx="8019">
                  <c:v>445.10468757230598</c:v>
                </c:pt>
                <c:pt idx="8020">
                  <c:v>445.16019383088798</c:v>
                </c:pt>
                <c:pt idx="8021">
                  <c:v>445.21570008946998</c:v>
                </c:pt>
                <c:pt idx="8022">
                  <c:v>445.271206348053</c:v>
                </c:pt>
                <c:pt idx="8023">
                  <c:v>445.326712606635</c:v>
                </c:pt>
                <c:pt idx="8024">
                  <c:v>445.38221886521802</c:v>
                </c:pt>
                <c:pt idx="8025">
                  <c:v>445.43772512380002</c:v>
                </c:pt>
                <c:pt idx="8026">
                  <c:v>445.49323138238202</c:v>
                </c:pt>
                <c:pt idx="8027">
                  <c:v>445.54873764096499</c:v>
                </c:pt>
                <c:pt idx="8028">
                  <c:v>445.60424389954699</c:v>
                </c:pt>
                <c:pt idx="8029">
                  <c:v>445.65975015813001</c:v>
                </c:pt>
                <c:pt idx="8030">
                  <c:v>445.71525641671201</c:v>
                </c:pt>
                <c:pt idx="8031">
                  <c:v>445.77076267529497</c:v>
                </c:pt>
                <c:pt idx="8032">
                  <c:v>445.82626893387697</c:v>
                </c:pt>
                <c:pt idx="8033">
                  <c:v>445.88177519245897</c:v>
                </c:pt>
                <c:pt idx="8034">
                  <c:v>445.937281451042</c:v>
                </c:pt>
                <c:pt idx="8035">
                  <c:v>445.992787709624</c:v>
                </c:pt>
                <c:pt idx="8036">
                  <c:v>446.04829396820702</c:v>
                </c:pt>
                <c:pt idx="8037">
                  <c:v>446.10380022678902</c:v>
                </c:pt>
                <c:pt idx="8038">
                  <c:v>446.15930648537102</c:v>
                </c:pt>
                <c:pt idx="8039">
                  <c:v>446.21481274395398</c:v>
                </c:pt>
                <c:pt idx="8040">
                  <c:v>446.27031900253598</c:v>
                </c:pt>
                <c:pt idx="8041">
                  <c:v>446.32582526111901</c:v>
                </c:pt>
                <c:pt idx="8042">
                  <c:v>446.38133151970101</c:v>
                </c:pt>
                <c:pt idx="8043">
                  <c:v>446.43683777828301</c:v>
                </c:pt>
                <c:pt idx="8044">
                  <c:v>446.49234403686597</c:v>
                </c:pt>
                <c:pt idx="8045">
                  <c:v>446.54785029544797</c:v>
                </c:pt>
                <c:pt idx="8046">
                  <c:v>446.603356554031</c:v>
                </c:pt>
                <c:pt idx="8047">
                  <c:v>446.65886281261299</c:v>
                </c:pt>
                <c:pt idx="8048">
                  <c:v>446.71436907119499</c:v>
                </c:pt>
                <c:pt idx="8049">
                  <c:v>446.76987532977802</c:v>
                </c:pt>
                <c:pt idx="8050">
                  <c:v>446.82538158836002</c:v>
                </c:pt>
                <c:pt idx="8051">
                  <c:v>446.88088784694298</c:v>
                </c:pt>
                <c:pt idx="8052">
                  <c:v>446.93639410552498</c:v>
                </c:pt>
                <c:pt idx="8053">
                  <c:v>446.99190036410698</c:v>
                </c:pt>
                <c:pt idx="8054">
                  <c:v>447.04740662269</c:v>
                </c:pt>
                <c:pt idx="8055">
                  <c:v>447.102912881272</c:v>
                </c:pt>
                <c:pt idx="8056">
                  <c:v>447.15841913985503</c:v>
                </c:pt>
                <c:pt idx="8057">
                  <c:v>447.21392539843703</c:v>
                </c:pt>
                <c:pt idx="8058">
                  <c:v>447.26943165701903</c:v>
                </c:pt>
                <c:pt idx="8059">
                  <c:v>447.32493791560199</c:v>
                </c:pt>
                <c:pt idx="8060">
                  <c:v>447.38044417418399</c:v>
                </c:pt>
                <c:pt idx="8061">
                  <c:v>447.43595043276702</c:v>
                </c:pt>
                <c:pt idx="8062">
                  <c:v>447.49145669134901</c:v>
                </c:pt>
                <c:pt idx="8063">
                  <c:v>447.54696294993101</c:v>
                </c:pt>
                <c:pt idx="8064">
                  <c:v>447.60246920851398</c:v>
                </c:pt>
                <c:pt idx="8065">
                  <c:v>447.65797546709598</c:v>
                </c:pt>
                <c:pt idx="8066">
                  <c:v>447.713481725679</c:v>
                </c:pt>
                <c:pt idx="8067">
                  <c:v>447.768987984261</c:v>
                </c:pt>
                <c:pt idx="8068">
                  <c:v>447.82449424284403</c:v>
                </c:pt>
                <c:pt idx="8069">
                  <c:v>447.88000050142603</c:v>
                </c:pt>
                <c:pt idx="8070">
                  <c:v>447.93550676000802</c:v>
                </c:pt>
                <c:pt idx="8071">
                  <c:v>447.99101301859099</c:v>
                </c:pt>
                <c:pt idx="8072">
                  <c:v>448.04651927717299</c:v>
                </c:pt>
                <c:pt idx="8073">
                  <c:v>448.10202553575601</c:v>
                </c:pt>
                <c:pt idx="8074">
                  <c:v>448.15753179433801</c:v>
                </c:pt>
                <c:pt idx="8075">
                  <c:v>448.21303805292001</c:v>
                </c:pt>
                <c:pt idx="8076">
                  <c:v>448.26854431150298</c:v>
                </c:pt>
                <c:pt idx="8077">
                  <c:v>448.32405057008498</c:v>
                </c:pt>
                <c:pt idx="8078">
                  <c:v>448.379556828668</c:v>
                </c:pt>
                <c:pt idx="8079">
                  <c:v>448.43506308725</c:v>
                </c:pt>
                <c:pt idx="8080">
                  <c:v>448.490569345832</c:v>
                </c:pt>
                <c:pt idx="8081">
                  <c:v>448.54607560441502</c:v>
                </c:pt>
                <c:pt idx="8082">
                  <c:v>448.60158186299702</c:v>
                </c:pt>
                <c:pt idx="8083">
                  <c:v>448.65708812157999</c:v>
                </c:pt>
                <c:pt idx="8084">
                  <c:v>448.71259438016199</c:v>
                </c:pt>
                <c:pt idx="8085">
                  <c:v>448.76810063874399</c:v>
                </c:pt>
                <c:pt idx="8086">
                  <c:v>448.82360689732701</c:v>
                </c:pt>
                <c:pt idx="8087">
                  <c:v>448.87911315590901</c:v>
                </c:pt>
                <c:pt idx="8088">
                  <c:v>448.93461941449198</c:v>
                </c:pt>
                <c:pt idx="8089">
                  <c:v>448.99012567307398</c:v>
                </c:pt>
                <c:pt idx="8090">
                  <c:v>449.04563193165598</c:v>
                </c:pt>
                <c:pt idx="8091">
                  <c:v>449.101138190239</c:v>
                </c:pt>
                <c:pt idx="8092">
                  <c:v>449.156644448821</c:v>
                </c:pt>
                <c:pt idx="8093">
                  <c:v>449.21215070740402</c:v>
                </c:pt>
                <c:pt idx="8094">
                  <c:v>449.26765696598602</c:v>
                </c:pt>
                <c:pt idx="8095">
                  <c:v>449.32316322456802</c:v>
                </c:pt>
                <c:pt idx="8096">
                  <c:v>449.37866948315099</c:v>
                </c:pt>
                <c:pt idx="8097">
                  <c:v>449.43417574173299</c:v>
                </c:pt>
                <c:pt idx="8098">
                  <c:v>449.48968200031601</c:v>
                </c:pt>
                <c:pt idx="8099">
                  <c:v>449.54518825889801</c:v>
                </c:pt>
                <c:pt idx="8100">
                  <c:v>449.60069451748001</c:v>
                </c:pt>
                <c:pt idx="8101">
                  <c:v>449.65620077606297</c:v>
                </c:pt>
                <c:pt idx="8102">
                  <c:v>449.71170703464497</c:v>
                </c:pt>
                <c:pt idx="8103">
                  <c:v>449.767213293228</c:v>
                </c:pt>
                <c:pt idx="8104">
                  <c:v>449.82271955181</c:v>
                </c:pt>
                <c:pt idx="8105">
                  <c:v>449.87822581039302</c:v>
                </c:pt>
                <c:pt idx="8106">
                  <c:v>449.93373206897502</c:v>
                </c:pt>
                <c:pt idx="8107">
                  <c:v>449.98923832755702</c:v>
                </c:pt>
                <c:pt idx="8108">
                  <c:v>450.04474458613998</c:v>
                </c:pt>
                <c:pt idx="8109">
                  <c:v>450.10025084472198</c:v>
                </c:pt>
                <c:pt idx="8110">
                  <c:v>450.15575710330501</c:v>
                </c:pt>
                <c:pt idx="8111">
                  <c:v>450.21126336188701</c:v>
                </c:pt>
                <c:pt idx="8112">
                  <c:v>450.26676962046901</c:v>
                </c:pt>
                <c:pt idx="8113">
                  <c:v>450.32227587905197</c:v>
                </c:pt>
                <c:pt idx="8114">
                  <c:v>450.37778213763397</c:v>
                </c:pt>
                <c:pt idx="8115">
                  <c:v>450.43328839621699</c:v>
                </c:pt>
                <c:pt idx="8116">
                  <c:v>450.48879465479899</c:v>
                </c:pt>
                <c:pt idx="8117">
                  <c:v>450.54430091338099</c:v>
                </c:pt>
                <c:pt idx="8118">
                  <c:v>450.59980717196402</c:v>
                </c:pt>
                <c:pt idx="8119">
                  <c:v>450.65531343054602</c:v>
                </c:pt>
                <c:pt idx="8120">
                  <c:v>450.71081968912898</c:v>
                </c:pt>
                <c:pt idx="8121">
                  <c:v>450.76632594771098</c:v>
                </c:pt>
                <c:pt idx="8122">
                  <c:v>450.82183220629298</c:v>
                </c:pt>
                <c:pt idx="8123">
                  <c:v>450.877338464876</c:v>
                </c:pt>
                <c:pt idx="8124">
                  <c:v>450.932844723458</c:v>
                </c:pt>
                <c:pt idx="8125">
                  <c:v>450.98835098204103</c:v>
                </c:pt>
                <c:pt idx="8126">
                  <c:v>451.04385724062303</c:v>
                </c:pt>
                <c:pt idx="8127">
                  <c:v>451.09936349920503</c:v>
                </c:pt>
                <c:pt idx="8128">
                  <c:v>451.15486975778799</c:v>
                </c:pt>
                <c:pt idx="8129">
                  <c:v>451.21037601636999</c:v>
                </c:pt>
                <c:pt idx="8130">
                  <c:v>451.26588227495301</c:v>
                </c:pt>
                <c:pt idx="8131">
                  <c:v>451.32138853353501</c:v>
                </c:pt>
                <c:pt idx="8132">
                  <c:v>451.37689479211701</c:v>
                </c:pt>
                <c:pt idx="8133">
                  <c:v>451.43240105069998</c:v>
                </c:pt>
                <c:pt idx="8134">
                  <c:v>451.48790730928198</c:v>
                </c:pt>
                <c:pt idx="8135">
                  <c:v>451.543413567865</c:v>
                </c:pt>
                <c:pt idx="8136">
                  <c:v>451.598919826447</c:v>
                </c:pt>
                <c:pt idx="8137">
                  <c:v>451.654426085029</c:v>
                </c:pt>
                <c:pt idx="8138">
                  <c:v>451.70993234361202</c:v>
                </c:pt>
                <c:pt idx="8139">
                  <c:v>451.76543860219402</c:v>
                </c:pt>
                <c:pt idx="8140">
                  <c:v>451.82094486077699</c:v>
                </c:pt>
                <c:pt idx="8141">
                  <c:v>451.87645111935899</c:v>
                </c:pt>
                <c:pt idx="8142">
                  <c:v>451.93195737794099</c:v>
                </c:pt>
                <c:pt idx="8143">
                  <c:v>451.98746363652401</c:v>
                </c:pt>
                <c:pt idx="8144">
                  <c:v>452.04296989510601</c:v>
                </c:pt>
                <c:pt idx="8145">
                  <c:v>452.09847615368898</c:v>
                </c:pt>
                <c:pt idx="8146">
                  <c:v>452.15398241227098</c:v>
                </c:pt>
                <c:pt idx="8147">
                  <c:v>452.20948867085298</c:v>
                </c:pt>
                <c:pt idx="8148">
                  <c:v>452.264994929436</c:v>
                </c:pt>
                <c:pt idx="8149">
                  <c:v>452.320501188018</c:v>
                </c:pt>
                <c:pt idx="8150">
                  <c:v>452.37600744660102</c:v>
                </c:pt>
                <c:pt idx="8151">
                  <c:v>452.43151370518302</c:v>
                </c:pt>
                <c:pt idx="8152">
                  <c:v>452.48701996376599</c:v>
                </c:pt>
                <c:pt idx="8153">
                  <c:v>452.54252622234799</c:v>
                </c:pt>
                <c:pt idx="8154">
                  <c:v>452.59803248092999</c:v>
                </c:pt>
                <c:pt idx="8155">
                  <c:v>452.65353873951301</c:v>
                </c:pt>
                <c:pt idx="8156">
                  <c:v>452.70904499809501</c:v>
                </c:pt>
                <c:pt idx="8157">
                  <c:v>452.76455125667798</c:v>
                </c:pt>
                <c:pt idx="8158">
                  <c:v>452.82005751525998</c:v>
                </c:pt>
                <c:pt idx="8159">
                  <c:v>452.87556377384198</c:v>
                </c:pt>
                <c:pt idx="8160">
                  <c:v>452.931070032425</c:v>
                </c:pt>
                <c:pt idx="8161">
                  <c:v>452.986576291007</c:v>
                </c:pt>
                <c:pt idx="8162">
                  <c:v>453.04208254959002</c:v>
                </c:pt>
                <c:pt idx="8163">
                  <c:v>453.09758880817202</c:v>
                </c:pt>
                <c:pt idx="8164">
                  <c:v>453.15309506675402</c:v>
                </c:pt>
                <c:pt idx="8165">
                  <c:v>453.20860132533699</c:v>
                </c:pt>
                <c:pt idx="8166">
                  <c:v>453.26410758391899</c:v>
                </c:pt>
                <c:pt idx="8167">
                  <c:v>453.31961384250201</c:v>
                </c:pt>
                <c:pt idx="8168">
                  <c:v>453.37512010108401</c:v>
                </c:pt>
                <c:pt idx="8169">
                  <c:v>453.43062635966601</c:v>
                </c:pt>
                <c:pt idx="8170">
                  <c:v>453.48613261824897</c:v>
                </c:pt>
                <c:pt idx="8171">
                  <c:v>453.54163887683097</c:v>
                </c:pt>
                <c:pt idx="8172">
                  <c:v>453.597145135414</c:v>
                </c:pt>
                <c:pt idx="8173">
                  <c:v>453.652651393996</c:v>
                </c:pt>
                <c:pt idx="8174">
                  <c:v>453.708157652578</c:v>
                </c:pt>
                <c:pt idx="8175">
                  <c:v>453.76366391116102</c:v>
                </c:pt>
                <c:pt idx="8176">
                  <c:v>453.81917016974302</c:v>
                </c:pt>
                <c:pt idx="8177">
                  <c:v>453.87467642832598</c:v>
                </c:pt>
                <c:pt idx="8178">
                  <c:v>453.93018268690798</c:v>
                </c:pt>
                <c:pt idx="8179">
                  <c:v>453.98568894548998</c:v>
                </c:pt>
                <c:pt idx="8180">
                  <c:v>454.04119520407301</c:v>
                </c:pt>
                <c:pt idx="8181">
                  <c:v>454.09670146265501</c:v>
                </c:pt>
                <c:pt idx="8182">
                  <c:v>454.15220772123803</c:v>
                </c:pt>
                <c:pt idx="8183">
                  <c:v>454.20771397982003</c:v>
                </c:pt>
                <c:pt idx="8184">
                  <c:v>454.26322023840203</c:v>
                </c:pt>
                <c:pt idx="8185">
                  <c:v>454.31872649698499</c:v>
                </c:pt>
                <c:pt idx="8186">
                  <c:v>454.37423275556699</c:v>
                </c:pt>
                <c:pt idx="8187">
                  <c:v>454.42973901415002</c:v>
                </c:pt>
                <c:pt idx="8188">
                  <c:v>454.48524527273202</c:v>
                </c:pt>
                <c:pt idx="8189">
                  <c:v>454.54075153131498</c:v>
                </c:pt>
                <c:pt idx="8190">
                  <c:v>454.59625778989698</c:v>
                </c:pt>
                <c:pt idx="8191">
                  <c:v>454.65176404847898</c:v>
                </c:pt>
                <c:pt idx="8192">
                  <c:v>454.707270307062</c:v>
                </c:pt>
                <c:pt idx="8193">
                  <c:v>454.762776565644</c:v>
                </c:pt>
                <c:pt idx="8194">
                  <c:v>454.81828282422703</c:v>
                </c:pt>
                <c:pt idx="8195">
                  <c:v>454.87378908280903</c:v>
                </c:pt>
                <c:pt idx="8196">
                  <c:v>454.92929534139103</c:v>
                </c:pt>
                <c:pt idx="8197">
                  <c:v>454.98480159997399</c:v>
                </c:pt>
                <c:pt idx="8198">
                  <c:v>455.04030785855599</c:v>
                </c:pt>
                <c:pt idx="8199">
                  <c:v>455.09581411713901</c:v>
                </c:pt>
                <c:pt idx="8200">
                  <c:v>455.15132037572101</c:v>
                </c:pt>
                <c:pt idx="8201">
                  <c:v>455.20682663430301</c:v>
                </c:pt>
                <c:pt idx="8202">
                  <c:v>455.26233289288598</c:v>
                </c:pt>
                <c:pt idx="8203">
                  <c:v>455.31783915146798</c:v>
                </c:pt>
                <c:pt idx="8204">
                  <c:v>455.373345410051</c:v>
                </c:pt>
                <c:pt idx="8205">
                  <c:v>455.428851668633</c:v>
                </c:pt>
                <c:pt idx="8206">
                  <c:v>455.484357927215</c:v>
                </c:pt>
                <c:pt idx="8207">
                  <c:v>455.53986418579802</c:v>
                </c:pt>
                <c:pt idx="8208">
                  <c:v>455.59537044438002</c:v>
                </c:pt>
                <c:pt idx="8209">
                  <c:v>455.65087670296299</c:v>
                </c:pt>
                <c:pt idx="8210">
                  <c:v>455.70638296154499</c:v>
                </c:pt>
                <c:pt idx="8211">
                  <c:v>455.76188922012699</c:v>
                </c:pt>
                <c:pt idx="8212">
                  <c:v>455.81739547871001</c:v>
                </c:pt>
                <c:pt idx="8213">
                  <c:v>455.87290173729201</c:v>
                </c:pt>
                <c:pt idx="8214">
                  <c:v>455.92840799587498</c:v>
                </c:pt>
                <c:pt idx="8215">
                  <c:v>455.98391425445698</c:v>
                </c:pt>
                <c:pt idx="8216">
                  <c:v>456.03942051303898</c:v>
                </c:pt>
                <c:pt idx="8217">
                  <c:v>456.094926771622</c:v>
                </c:pt>
                <c:pt idx="8218">
                  <c:v>456.150433030204</c:v>
                </c:pt>
                <c:pt idx="8219">
                  <c:v>456.20593928878702</c:v>
                </c:pt>
                <c:pt idx="8220">
                  <c:v>456.26144554736902</c:v>
                </c:pt>
                <c:pt idx="8221">
                  <c:v>456.31695180595102</c:v>
                </c:pt>
                <c:pt idx="8222">
                  <c:v>456.37245806453399</c:v>
                </c:pt>
                <c:pt idx="8223">
                  <c:v>456.42796432311599</c:v>
                </c:pt>
                <c:pt idx="8224">
                  <c:v>456.48347058169901</c:v>
                </c:pt>
                <c:pt idx="8225">
                  <c:v>456.53897684028101</c:v>
                </c:pt>
                <c:pt idx="8226">
                  <c:v>456.59448309886301</c:v>
                </c:pt>
                <c:pt idx="8227">
                  <c:v>456.64998935744597</c:v>
                </c:pt>
                <c:pt idx="8228">
                  <c:v>456.70549561602797</c:v>
                </c:pt>
                <c:pt idx="8229">
                  <c:v>456.761001874611</c:v>
                </c:pt>
                <c:pt idx="8230">
                  <c:v>456.816508133193</c:v>
                </c:pt>
                <c:pt idx="8231">
                  <c:v>456.87201439177602</c:v>
                </c:pt>
                <c:pt idx="8232">
                  <c:v>456.92752065035802</c:v>
                </c:pt>
                <c:pt idx="8233">
                  <c:v>456.98302690894002</c:v>
                </c:pt>
                <c:pt idx="8234">
                  <c:v>457.03853316752298</c:v>
                </c:pt>
                <c:pt idx="8235">
                  <c:v>457.09403942610498</c:v>
                </c:pt>
                <c:pt idx="8236">
                  <c:v>457.14954568468801</c:v>
                </c:pt>
                <c:pt idx="8237">
                  <c:v>457.20505194327001</c:v>
                </c:pt>
                <c:pt idx="8238">
                  <c:v>457.26055820185201</c:v>
                </c:pt>
                <c:pt idx="8239">
                  <c:v>457.31606446043497</c:v>
                </c:pt>
                <c:pt idx="8240">
                  <c:v>457.37157071901697</c:v>
                </c:pt>
                <c:pt idx="8241">
                  <c:v>457.4270769776</c:v>
                </c:pt>
                <c:pt idx="8242">
                  <c:v>457.48258323618199</c:v>
                </c:pt>
                <c:pt idx="8243">
                  <c:v>457.53808949476399</c:v>
                </c:pt>
                <c:pt idx="8244">
                  <c:v>457.59359575334702</c:v>
                </c:pt>
                <c:pt idx="8245">
                  <c:v>457.64910201192902</c:v>
                </c:pt>
                <c:pt idx="8246">
                  <c:v>457.70460827051198</c:v>
                </c:pt>
                <c:pt idx="8247">
                  <c:v>457.76011452909398</c:v>
                </c:pt>
                <c:pt idx="8248">
                  <c:v>457.81562078767598</c:v>
                </c:pt>
                <c:pt idx="8249">
                  <c:v>457.87112704625901</c:v>
                </c:pt>
                <c:pt idx="8250">
                  <c:v>457.926633304841</c:v>
                </c:pt>
                <c:pt idx="8251">
                  <c:v>457.98213956342403</c:v>
                </c:pt>
                <c:pt idx="8252">
                  <c:v>458.03764582200603</c:v>
                </c:pt>
                <c:pt idx="8253">
                  <c:v>458.09315208058803</c:v>
                </c:pt>
                <c:pt idx="8254">
                  <c:v>458.14865833917099</c:v>
                </c:pt>
                <c:pt idx="8255">
                  <c:v>458.20416459775299</c:v>
                </c:pt>
                <c:pt idx="8256">
                  <c:v>458.25967085633602</c:v>
                </c:pt>
                <c:pt idx="8257">
                  <c:v>458.31517711491801</c:v>
                </c:pt>
                <c:pt idx="8258">
                  <c:v>458.37068337350001</c:v>
                </c:pt>
                <c:pt idx="8259">
                  <c:v>458.42618963208298</c:v>
                </c:pt>
                <c:pt idx="8260">
                  <c:v>458.48169589066498</c:v>
                </c:pt>
                <c:pt idx="8261">
                  <c:v>458.537202149248</c:v>
                </c:pt>
                <c:pt idx="8262">
                  <c:v>458.59270840783</c:v>
                </c:pt>
                <c:pt idx="8263">
                  <c:v>458.648214666412</c:v>
                </c:pt>
                <c:pt idx="8264">
                  <c:v>458.70372092499503</c:v>
                </c:pt>
                <c:pt idx="8265">
                  <c:v>458.75922718357702</c:v>
                </c:pt>
                <c:pt idx="8266">
                  <c:v>458.81473344215999</c:v>
                </c:pt>
                <c:pt idx="8267">
                  <c:v>458.87023970074199</c:v>
                </c:pt>
                <c:pt idx="8268">
                  <c:v>458.92574595932501</c:v>
                </c:pt>
                <c:pt idx="8269">
                  <c:v>458.98125221790701</c:v>
                </c:pt>
                <c:pt idx="8270">
                  <c:v>459.03675847648901</c:v>
                </c:pt>
                <c:pt idx="8271">
                  <c:v>459.09226473507198</c:v>
                </c:pt>
                <c:pt idx="8272">
                  <c:v>459.14777099365398</c:v>
                </c:pt>
                <c:pt idx="8273">
                  <c:v>459.203277252237</c:v>
                </c:pt>
                <c:pt idx="8274">
                  <c:v>459.258783510819</c:v>
                </c:pt>
                <c:pt idx="8275">
                  <c:v>459.314289769401</c:v>
                </c:pt>
                <c:pt idx="8276">
                  <c:v>459.36979602798402</c:v>
                </c:pt>
                <c:pt idx="8277">
                  <c:v>459.42530228656602</c:v>
                </c:pt>
                <c:pt idx="8278">
                  <c:v>459.48080854514899</c:v>
                </c:pt>
                <c:pt idx="8279">
                  <c:v>459.53631480373099</c:v>
                </c:pt>
                <c:pt idx="8280">
                  <c:v>459.59182106231299</c:v>
                </c:pt>
                <c:pt idx="8281">
                  <c:v>459.64732732089601</c:v>
                </c:pt>
                <c:pt idx="8282">
                  <c:v>459.70283357947801</c:v>
                </c:pt>
                <c:pt idx="8283">
                  <c:v>459.75833983806098</c:v>
                </c:pt>
                <c:pt idx="8284">
                  <c:v>459.81384609664298</c:v>
                </c:pt>
                <c:pt idx="8285">
                  <c:v>459.86935235522498</c:v>
                </c:pt>
                <c:pt idx="8286">
                  <c:v>459.924858613808</c:v>
                </c:pt>
                <c:pt idx="8287">
                  <c:v>459.98036487239</c:v>
                </c:pt>
                <c:pt idx="8288">
                  <c:v>460.03587113097302</c:v>
                </c:pt>
                <c:pt idx="8289">
                  <c:v>460.09137738955502</c:v>
                </c:pt>
                <c:pt idx="8290">
                  <c:v>460.14688364813702</c:v>
                </c:pt>
                <c:pt idx="8291">
                  <c:v>460.20238990671999</c:v>
                </c:pt>
                <c:pt idx="8292">
                  <c:v>460.25789616530199</c:v>
                </c:pt>
                <c:pt idx="8293">
                  <c:v>460.31340242388501</c:v>
                </c:pt>
                <c:pt idx="8294">
                  <c:v>460.36890868246701</c:v>
                </c:pt>
                <c:pt idx="8295">
                  <c:v>460.42441494104901</c:v>
                </c:pt>
                <c:pt idx="8296">
                  <c:v>460.47992119963197</c:v>
                </c:pt>
                <c:pt idx="8297">
                  <c:v>460.53542745821397</c:v>
                </c:pt>
                <c:pt idx="8298">
                  <c:v>460.590933716797</c:v>
                </c:pt>
                <c:pt idx="8299">
                  <c:v>460.646439975379</c:v>
                </c:pt>
                <c:pt idx="8300">
                  <c:v>460.701946233961</c:v>
                </c:pt>
                <c:pt idx="8301">
                  <c:v>460.75745249254402</c:v>
                </c:pt>
                <c:pt idx="8302">
                  <c:v>460.81295875112602</c:v>
                </c:pt>
                <c:pt idx="8303">
                  <c:v>460.86846500970898</c:v>
                </c:pt>
                <c:pt idx="8304">
                  <c:v>460.92397126829098</c:v>
                </c:pt>
                <c:pt idx="8305">
                  <c:v>460.97947752687401</c:v>
                </c:pt>
                <c:pt idx="8306">
                  <c:v>461.03498378545601</c:v>
                </c:pt>
                <c:pt idx="8307">
                  <c:v>461.09049004403801</c:v>
                </c:pt>
                <c:pt idx="8308">
                  <c:v>461.14599630262097</c:v>
                </c:pt>
                <c:pt idx="8309">
                  <c:v>461.20150256120297</c:v>
                </c:pt>
                <c:pt idx="8310">
                  <c:v>461.25700881978503</c:v>
                </c:pt>
                <c:pt idx="8311">
                  <c:v>461.31251507836799</c:v>
                </c:pt>
                <c:pt idx="8312">
                  <c:v>461.36802133694999</c:v>
                </c:pt>
                <c:pt idx="8313">
                  <c:v>461.42352759553302</c:v>
                </c:pt>
                <c:pt idx="8314">
                  <c:v>461.47903385411502</c:v>
                </c:pt>
                <c:pt idx="8315">
                  <c:v>461.53454011269798</c:v>
                </c:pt>
                <c:pt idx="8316">
                  <c:v>461.59004637127998</c:v>
                </c:pt>
                <c:pt idx="8317">
                  <c:v>461.64555262986198</c:v>
                </c:pt>
                <c:pt idx="8318">
                  <c:v>461.701058888445</c:v>
                </c:pt>
                <c:pt idx="8319">
                  <c:v>461.756565147027</c:v>
                </c:pt>
                <c:pt idx="8320">
                  <c:v>461.81207140561003</c:v>
                </c:pt>
                <c:pt idx="8321">
                  <c:v>461.86757766419203</c:v>
                </c:pt>
                <c:pt idx="8322">
                  <c:v>461.92308392277403</c:v>
                </c:pt>
                <c:pt idx="8323">
                  <c:v>461.97859018135699</c:v>
                </c:pt>
                <c:pt idx="8324">
                  <c:v>462.03409643993899</c:v>
                </c:pt>
                <c:pt idx="8325">
                  <c:v>462.08960269852201</c:v>
                </c:pt>
                <c:pt idx="8326">
                  <c:v>462.14510895710401</c:v>
                </c:pt>
                <c:pt idx="8327">
                  <c:v>462.20061521568601</c:v>
                </c:pt>
                <c:pt idx="8328">
                  <c:v>462.25612147426898</c:v>
                </c:pt>
                <c:pt idx="8329">
                  <c:v>462.31162773285098</c:v>
                </c:pt>
                <c:pt idx="8330">
                  <c:v>462.367133991434</c:v>
                </c:pt>
                <c:pt idx="8331">
                  <c:v>462.422640250016</c:v>
                </c:pt>
                <c:pt idx="8332">
                  <c:v>462.478146508598</c:v>
                </c:pt>
                <c:pt idx="8333">
                  <c:v>462.53365276718102</c:v>
                </c:pt>
                <c:pt idx="8334">
                  <c:v>462.58915902576302</c:v>
                </c:pt>
                <c:pt idx="8335">
                  <c:v>462.64466528434599</c:v>
                </c:pt>
                <c:pt idx="8336">
                  <c:v>462.70017154292799</c:v>
                </c:pt>
                <c:pt idx="8337">
                  <c:v>462.75567780150999</c:v>
                </c:pt>
                <c:pt idx="8338">
                  <c:v>462.81118406009301</c:v>
                </c:pt>
                <c:pt idx="8339">
                  <c:v>462.86669031867501</c:v>
                </c:pt>
                <c:pt idx="8340">
                  <c:v>462.92219657725798</c:v>
                </c:pt>
                <c:pt idx="8341">
                  <c:v>462.97770283583998</c:v>
                </c:pt>
                <c:pt idx="8342">
                  <c:v>463.03320909442198</c:v>
                </c:pt>
                <c:pt idx="8343">
                  <c:v>463.088715353005</c:v>
                </c:pt>
                <c:pt idx="8344">
                  <c:v>463.144221611587</c:v>
                </c:pt>
                <c:pt idx="8345">
                  <c:v>463.19972787017002</c:v>
                </c:pt>
                <c:pt idx="8346">
                  <c:v>463.25523412875202</c:v>
                </c:pt>
                <c:pt idx="8347">
                  <c:v>463.31074038733402</c:v>
                </c:pt>
                <c:pt idx="8348">
                  <c:v>463.36624664591699</c:v>
                </c:pt>
                <c:pt idx="8349">
                  <c:v>463.42175290449899</c:v>
                </c:pt>
                <c:pt idx="8350">
                  <c:v>463.47725916308201</c:v>
                </c:pt>
                <c:pt idx="8351">
                  <c:v>463.53276542166401</c:v>
                </c:pt>
                <c:pt idx="8352">
                  <c:v>463.58827168024698</c:v>
                </c:pt>
                <c:pt idx="8353">
                  <c:v>463.64377793882898</c:v>
                </c:pt>
                <c:pt idx="8354">
                  <c:v>463.69928419741098</c:v>
                </c:pt>
                <c:pt idx="8355">
                  <c:v>463.754790455994</c:v>
                </c:pt>
                <c:pt idx="8356">
                  <c:v>463.810296714576</c:v>
                </c:pt>
                <c:pt idx="8357">
                  <c:v>463.86580297315902</c:v>
                </c:pt>
                <c:pt idx="8358">
                  <c:v>463.92130923174102</c:v>
                </c:pt>
                <c:pt idx="8359">
                  <c:v>463.97681549032302</c:v>
                </c:pt>
                <c:pt idx="8360">
                  <c:v>464.03232174890599</c:v>
                </c:pt>
                <c:pt idx="8361">
                  <c:v>464.08782800748799</c:v>
                </c:pt>
                <c:pt idx="8362">
                  <c:v>464.14333426607101</c:v>
                </c:pt>
                <c:pt idx="8363">
                  <c:v>464.19884052465301</c:v>
                </c:pt>
                <c:pt idx="8364">
                  <c:v>464.25434678323501</c:v>
                </c:pt>
                <c:pt idx="8365">
                  <c:v>464.30985304181797</c:v>
                </c:pt>
                <c:pt idx="8366">
                  <c:v>464.36535930039997</c:v>
                </c:pt>
                <c:pt idx="8367">
                  <c:v>464.420865558983</c:v>
                </c:pt>
                <c:pt idx="8368">
                  <c:v>464.476371817565</c:v>
                </c:pt>
                <c:pt idx="8369">
                  <c:v>464.531878076147</c:v>
                </c:pt>
                <c:pt idx="8370">
                  <c:v>464.58738433473002</c:v>
                </c:pt>
                <c:pt idx="8371">
                  <c:v>464.64289059331202</c:v>
                </c:pt>
                <c:pt idx="8372">
                  <c:v>464.69839685189498</c:v>
                </c:pt>
                <c:pt idx="8373">
                  <c:v>464.75390311047698</c:v>
                </c:pt>
                <c:pt idx="8374">
                  <c:v>464.80940936905898</c:v>
                </c:pt>
                <c:pt idx="8375">
                  <c:v>464.86491562764201</c:v>
                </c:pt>
                <c:pt idx="8376">
                  <c:v>464.92042188622401</c:v>
                </c:pt>
                <c:pt idx="8377">
                  <c:v>464.97592814480703</c:v>
                </c:pt>
                <c:pt idx="8378">
                  <c:v>465.03143440338903</c:v>
                </c:pt>
                <c:pt idx="8379">
                  <c:v>465.08694066197103</c:v>
                </c:pt>
                <c:pt idx="8380">
                  <c:v>465.14244692055399</c:v>
                </c:pt>
                <c:pt idx="8381">
                  <c:v>465.19795317913599</c:v>
                </c:pt>
                <c:pt idx="8382">
                  <c:v>465.25345943771902</c:v>
                </c:pt>
                <c:pt idx="8383">
                  <c:v>465.30896569630102</c:v>
                </c:pt>
                <c:pt idx="8384">
                  <c:v>465.36447195488302</c:v>
                </c:pt>
                <c:pt idx="8385">
                  <c:v>465.41997821346598</c:v>
                </c:pt>
                <c:pt idx="8386">
                  <c:v>465.47548447204798</c:v>
                </c:pt>
                <c:pt idx="8387">
                  <c:v>465.530990730631</c:v>
                </c:pt>
                <c:pt idx="8388">
                  <c:v>465.586496989213</c:v>
                </c:pt>
                <c:pt idx="8389">
                  <c:v>465.64200324779603</c:v>
                </c:pt>
                <c:pt idx="8390">
                  <c:v>465.69750950637803</c:v>
                </c:pt>
                <c:pt idx="8391">
                  <c:v>465.75301576496003</c:v>
                </c:pt>
                <c:pt idx="8392">
                  <c:v>465.80852202354299</c:v>
                </c:pt>
                <c:pt idx="8393">
                  <c:v>465.86402828212499</c:v>
                </c:pt>
                <c:pt idx="8394">
                  <c:v>465.91953454070801</c:v>
                </c:pt>
                <c:pt idx="8395">
                  <c:v>465.97504079929001</c:v>
                </c:pt>
                <c:pt idx="8396">
                  <c:v>466.03054705787201</c:v>
                </c:pt>
                <c:pt idx="8397">
                  <c:v>466.08605331645498</c:v>
                </c:pt>
                <c:pt idx="8398">
                  <c:v>466.14155957503698</c:v>
                </c:pt>
                <c:pt idx="8399">
                  <c:v>466.19706583362</c:v>
                </c:pt>
                <c:pt idx="8400">
                  <c:v>466.252572092202</c:v>
                </c:pt>
                <c:pt idx="8401">
                  <c:v>466.308078350784</c:v>
                </c:pt>
                <c:pt idx="8402">
                  <c:v>466.36358460936702</c:v>
                </c:pt>
                <c:pt idx="8403">
                  <c:v>466.41909086794902</c:v>
                </c:pt>
                <c:pt idx="8404">
                  <c:v>466.47459712653199</c:v>
                </c:pt>
                <c:pt idx="8405">
                  <c:v>466.53010338511399</c:v>
                </c:pt>
                <c:pt idx="8406">
                  <c:v>466.58560964369599</c:v>
                </c:pt>
                <c:pt idx="8407">
                  <c:v>466.64111590227901</c:v>
                </c:pt>
                <c:pt idx="8408">
                  <c:v>466.69662216086101</c:v>
                </c:pt>
                <c:pt idx="8409">
                  <c:v>466.75212841944398</c:v>
                </c:pt>
                <c:pt idx="8410">
                  <c:v>466.80763467802598</c:v>
                </c:pt>
                <c:pt idx="8411">
                  <c:v>466.86314093660798</c:v>
                </c:pt>
                <c:pt idx="8412">
                  <c:v>466.918647195191</c:v>
                </c:pt>
                <c:pt idx="8413">
                  <c:v>466.974153453773</c:v>
                </c:pt>
                <c:pt idx="8414">
                  <c:v>467.02965971235602</c:v>
                </c:pt>
                <c:pt idx="8415">
                  <c:v>467.08516597093802</c:v>
                </c:pt>
                <c:pt idx="8416">
                  <c:v>467.14067222952002</c:v>
                </c:pt>
                <c:pt idx="8417">
                  <c:v>467.19617848810299</c:v>
                </c:pt>
                <c:pt idx="8418">
                  <c:v>467.25168474668499</c:v>
                </c:pt>
                <c:pt idx="8419">
                  <c:v>467.30719100526801</c:v>
                </c:pt>
                <c:pt idx="8420">
                  <c:v>467.36269726385001</c:v>
                </c:pt>
                <c:pt idx="8421">
                  <c:v>467.41820352243201</c:v>
                </c:pt>
                <c:pt idx="8422">
                  <c:v>467.47370978101497</c:v>
                </c:pt>
                <c:pt idx="8423">
                  <c:v>467.52921603959697</c:v>
                </c:pt>
                <c:pt idx="8424">
                  <c:v>467.58472229818</c:v>
                </c:pt>
                <c:pt idx="8425">
                  <c:v>467.640228556762</c:v>
                </c:pt>
                <c:pt idx="8426">
                  <c:v>467.69573481534502</c:v>
                </c:pt>
                <c:pt idx="8427">
                  <c:v>467.75124107392702</c:v>
                </c:pt>
                <c:pt idx="8428">
                  <c:v>467.80674733250902</c:v>
                </c:pt>
                <c:pt idx="8429">
                  <c:v>467.86225359109199</c:v>
                </c:pt>
                <c:pt idx="8430">
                  <c:v>467.91775984967398</c:v>
                </c:pt>
                <c:pt idx="8431">
                  <c:v>467.97326610825701</c:v>
                </c:pt>
                <c:pt idx="8432">
                  <c:v>468.02877236683901</c:v>
                </c:pt>
                <c:pt idx="8433">
                  <c:v>468.08427862542101</c:v>
                </c:pt>
                <c:pt idx="8434">
                  <c:v>468.13978488400397</c:v>
                </c:pt>
                <c:pt idx="8435">
                  <c:v>468.19529114258597</c:v>
                </c:pt>
                <c:pt idx="8436">
                  <c:v>468.250797401169</c:v>
                </c:pt>
                <c:pt idx="8437">
                  <c:v>468.30630365975099</c:v>
                </c:pt>
                <c:pt idx="8438">
                  <c:v>468.36180991833299</c:v>
                </c:pt>
                <c:pt idx="8439">
                  <c:v>468.41731617691602</c:v>
                </c:pt>
                <c:pt idx="8440">
                  <c:v>468.47282243549802</c:v>
                </c:pt>
                <c:pt idx="8441">
                  <c:v>468.52832869408098</c:v>
                </c:pt>
                <c:pt idx="8442">
                  <c:v>468.58383495266298</c:v>
                </c:pt>
                <c:pt idx="8443">
                  <c:v>468.63934121124498</c:v>
                </c:pt>
                <c:pt idx="8444">
                  <c:v>468.69484746982801</c:v>
                </c:pt>
                <c:pt idx="8445">
                  <c:v>468.75035372841</c:v>
                </c:pt>
                <c:pt idx="8446">
                  <c:v>468.80585998699303</c:v>
                </c:pt>
                <c:pt idx="8447">
                  <c:v>468.86136624557503</c:v>
                </c:pt>
                <c:pt idx="8448">
                  <c:v>468.91687250415703</c:v>
                </c:pt>
                <c:pt idx="8449">
                  <c:v>468.97237876273999</c:v>
                </c:pt>
                <c:pt idx="8450">
                  <c:v>469.02788502132199</c:v>
                </c:pt>
                <c:pt idx="8451">
                  <c:v>469.08339127990502</c:v>
                </c:pt>
                <c:pt idx="8452">
                  <c:v>469.13889753848702</c:v>
                </c:pt>
                <c:pt idx="8453">
                  <c:v>469.19440379706901</c:v>
                </c:pt>
                <c:pt idx="8454">
                  <c:v>469.24991005565198</c:v>
                </c:pt>
                <c:pt idx="8455">
                  <c:v>469.30541631423398</c:v>
                </c:pt>
                <c:pt idx="8456">
                  <c:v>469.360922572817</c:v>
                </c:pt>
                <c:pt idx="8457">
                  <c:v>469.416428831399</c:v>
                </c:pt>
                <c:pt idx="8458">
                  <c:v>469.471935089981</c:v>
                </c:pt>
                <c:pt idx="8459">
                  <c:v>469.52744134856403</c:v>
                </c:pt>
                <c:pt idx="8460">
                  <c:v>469.58294760714602</c:v>
                </c:pt>
                <c:pt idx="8461">
                  <c:v>469.63845386572899</c:v>
                </c:pt>
                <c:pt idx="8462">
                  <c:v>469.69396012431099</c:v>
                </c:pt>
                <c:pt idx="8463">
                  <c:v>469.74946638289299</c:v>
                </c:pt>
                <c:pt idx="8464">
                  <c:v>469.80497264147601</c:v>
                </c:pt>
                <c:pt idx="8465">
                  <c:v>469.86047890005801</c:v>
                </c:pt>
                <c:pt idx="8466">
                  <c:v>469.91598515864098</c:v>
                </c:pt>
                <c:pt idx="8467">
                  <c:v>469.97149141722298</c:v>
                </c:pt>
                <c:pt idx="8468">
                  <c:v>470.02699767580498</c:v>
                </c:pt>
                <c:pt idx="8469">
                  <c:v>470.082503934388</c:v>
                </c:pt>
                <c:pt idx="8470">
                  <c:v>470.13801019297</c:v>
                </c:pt>
                <c:pt idx="8471">
                  <c:v>470.19351645155302</c:v>
                </c:pt>
                <c:pt idx="8472">
                  <c:v>470.24902271013502</c:v>
                </c:pt>
                <c:pt idx="8473">
                  <c:v>470.30452896871799</c:v>
                </c:pt>
                <c:pt idx="8474">
                  <c:v>470.36003522729999</c:v>
                </c:pt>
                <c:pt idx="8475">
                  <c:v>470.41554148588199</c:v>
                </c:pt>
                <c:pt idx="8476">
                  <c:v>470.47104774446501</c:v>
                </c:pt>
                <c:pt idx="8477">
                  <c:v>470.52655400304701</c:v>
                </c:pt>
                <c:pt idx="8478">
                  <c:v>470.58206026162998</c:v>
                </c:pt>
                <c:pt idx="8479">
                  <c:v>470.63756652021198</c:v>
                </c:pt>
                <c:pt idx="8480">
                  <c:v>470.69307277879398</c:v>
                </c:pt>
                <c:pt idx="8481">
                  <c:v>470.748579037377</c:v>
                </c:pt>
                <c:pt idx="8482">
                  <c:v>470.804085295959</c:v>
                </c:pt>
                <c:pt idx="8483">
                  <c:v>470.85959155454202</c:v>
                </c:pt>
                <c:pt idx="8484">
                  <c:v>470.91509781312402</c:v>
                </c:pt>
                <c:pt idx="8485">
                  <c:v>470.97060407170602</c:v>
                </c:pt>
                <c:pt idx="8486">
                  <c:v>471.02611033028899</c:v>
                </c:pt>
                <c:pt idx="8487">
                  <c:v>471.08161658887099</c:v>
                </c:pt>
                <c:pt idx="8488">
                  <c:v>471.13712284745401</c:v>
                </c:pt>
                <c:pt idx="8489">
                  <c:v>471.19262910603601</c:v>
                </c:pt>
                <c:pt idx="8490">
                  <c:v>471.24813536461801</c:v>
                </c:pt>
                <c:pt idx="8491">
                  <c:v>471.30364162320097</c:v>
                </c:pt>
                <c:pt idx="8492">
                  <c:v>471.35914788178297</c:v>
                </c:pt>
                <c:pt idx="8493">
                  <c:v>471.414654140366</c:v>
                </c:pt>
                <c:pt idx="8494">
                  <c:v>471.470160398948</c:v>
                </c:pt>
                <c:pt idx="8495">
                  <c:v>471.52566665753</c:v>
                </c:pt>
                <c:pt idx="8496">
                  <c:v>471.58117291611302</c:v>
                </c:pt>
                <c:pt idx="8497">
                  <c:v>471.63667917469502</c:v>
                </c:pt>
                <c:pt idx="8498">
                  <c:v>471.69218543327798</c:v>
                </c:pt>
                <c:pt idx="8499">
                  <c:v>471.74769169185998</c:v>
                </c:pt>
                <c:pt idx="8500">
                  <c:v>471.80319795044198</c:v>
                </c:pt>
                <c:pt idx="8501">
                  <c:v>471.85870420902501</c:v>
                </c:pt>
                <c:pt idx="8502">
                  <c:v>471.91421046760701</c:v>
                </c:pt>
                <c:pt idx="8503">
                  <c:v>471.96971672618997</c:v>
                </c:pt>
                <c:pt idx="8504">
                  <c:v>472.02522298477197</c:v>
                </c:pt>
                <c:pt idx="8505">
                  <c:v>472.08072924335403</c:v>
                </c:pt>
                <c:pt idx="8506">
                  <c:v>472.13623550193699</c:v>
                </c:pt>
                <c:pt idx="8507">
                  <c:v>472.19174176051899</c:v>
                </c:pt>
                <c:pt idx="8508">
                  <c:v>472.24724801910202</c:v>
                </c:pt>
                <c:pt idx="8509">
                  <c:v>472.30275427768402</c:v>
                </c:pt>
                <c:pt idx="8510">
                  <c:v>472.35826053626698</c:v>
                </c:pt>
                <c:pt idx="8511">
                  <c:v>472.41376679484898</c:v>
                </c:pt>
                <c:pt idx="8512">
                  <c:v>472.46927305343098</c:v>
                </c:pt>
                <c:pt idx="8513">
                  <c:v>472.524779312014</c:v>
                </c:pt>
                <c:pt idx="8514">
                  <c:v>472.580285570596</c:v>
                </c:pt>
                <c:pt idx="8515">
                  <c:v>472.63579182917903</c:v>
                </c:pt>
                <c:pt idx="8516">
                  <c:v>472.69129808776103</c:v>
                </c:pt>
                <c:pt idx="8517">
                  <c:v>472.74680434634303</c:v>
                </c:pt>
                <c:pt idx="8518">
                  <c:v>472.80231060492599</c:v>
                </c:pt>
                <c:pt idx="8519">
                  <c:v>472.85781686350799</c:v>
                </c:pt>
                <c:pt idx="8520">
                  <c:v>472.91332312209101</c:v>
                </c:pt>
                <c:pt idx="8521">
                  <c:v>472.96882938067301</c:v>
                </c:pt>
                <c:pt idx="8522">
                  <c:v>473.02433563925501</c:v>
                </c:pt>
                <c:pt idx="8523">
                  <c:v>473.07984189783798</c:v>
                </c:pt>
                <c:pt idx="8524">
                  <c:v>473.13534815641998</c:v>
                </c:pt>
                <c:pt idx="8525">
                  <c:v>473.190854415003</c:v>
                </c:pt>
                <c:pt idx="8526">
                  <c:v>473.246360673585</c:v>
                </c:pt>
                <c:pt idx="8527">
                  <c:v>473.301866932167</c:v>
                </c:pt>
                <c:pt idx="8528">
                  <c:v>473.35737319075002</c:v>
                </c:pt>
                <c:pt idx="8529">
                  <c:v>473.41287944933202</c:v>
                </c:pt>
                <c:pt idx="8530">
                  <c:v>473.46838570791499</c:v>
                </c:pt>
                <c:pt idx="8531">
                  <c:v>473.52389196649699</c:v>
                </c:pt>
                <c:pt idx="8532">
                  <c:v>473.57939822507899</c:v>
                </c:pt>
                <c:pt idx="8533">
                  <c:v>473.63490448366201</c:v>
                </c:pt>
                <c:pt idx="8534">
                  <c:v>473.69041074224401</c:v>
                </c:pt>
                <c:pt idx="8535">
                  <c:v>473.74591700082698</c:v>
                </c:pt>
                <c:pt idx="8536">
                  <c:v>473.80142325940898</c:v>
                </c:pt>
                <c:pt idx="8537">
                  <c:v>473.85692951799098</c:v>
                </c:pt>
                <c:pt idx="8538">
                  <c:v>473.912435776574</c:v>
                </c:pt>
                <c:pt idx="8539">
                  <c:v>473.967942035156</c:v>
                </c:pt>
                <c:pt idx="8540">
                  <c:v>474.02344829373902</c:v>
                </c:pt>
                <c:pt idx="8541">
                  <c:v>474.07895455232102</c:v>
                </c:pt>
                <c:pt idx="8542">
                  <c:v>474.13446081090302</c:v>
                </c:pt>
                <c:pt idx="8543">
                  <c:v>474.18996706948599</c:v>
                </c:pt>
                <c:pt idx="8544">
                  <c:v>474.24547332806799</c:v>
                </c:pt>
                <c:pt idx="8545">
                  <c:v>474.30097958665101</c:v>
                </c:pt>
                <c:pt idx="8546">
                  <c:v>474.35648584523301</c:v>
                </c:pt>
                <c:pt idx="8547">
                  <c:v>474.41199210381501</c:v>
                </c:pt>
                <c:pt idx="8548">
                  <c:v>474.46749836239798</c:v>
                </c:pt>
                <c:pt idx="8549">
                  <c:v>474.52300462097998</c:v>
                </c:pt>
                <c:pt idx="8550">
                  <c:v>474.578510879563</c:v>
                </c:pt>
                <c:pt idx="8551">
                  <c:v>474.634017138145</c:v>
                </c:pt>
                <c:pt idx="8552">
                  <c:v>474.68952339672802</c:v>
                </c:pt>
                <c:pt idx="8553">
                  <c:v>474.74502965531002</c:v>
                </c:pt>
                <c:pt idx="8554">
                  <c:v>474.80053591389202</c:v>
                </c:pt>
                <c:pt idx="8555">
                  <c:v>474.85604217247499</c:v>
                </c:pt>
                <c:pt idx="8556">
                  <c:v>474.91154843105699</c:v>
                </c:pt>
                <c:pt idx="8557">
                  <c:v>474.96705468964001</c:v>
                </c:pt>
                <c:pt idx="8558">
                  <c:v>475.02256094822201</c:v>
                </c:pt>
                <c:pt idx="8559">
                  <c:v>475.07806720680401</c:v>
                </c:pt>
                <c:pt idx="8560">
                  <c:v>475.13357346538697</c:v>
                </c:pt>
                <c:pt idx="8561">
                  <c:v>475.18907972396897</c:v>
                </c:pt>
                <c:pt idx="8562">
                  <c:v>475.244585982552</c:v>
                </c:pt>
                <c:pt idx="8563">
                  <c:v>475.300092241134</c:v>
                </c:pt>
                <c:pt idx="8564">
                  <c:v>475.355598499716</c:v>
                </c:pt>
                <c:pt idx="8565">
                  <c:v>475.41110475829902</c:v>
                </c:pt>
                <c:pt idx="8566">
                  <c:v>475.46661101688102</c:v>
                </c:pt>
                <c:pt idx="8567">
                  <c:v>475.52211727546398</c:v>
                </c:pt>
                <c:pt idx="8568">
                  <c:v>475.57762353404598</c:v>
                </c:pt>
                <c:pt idx="8569">
                  <c:v>475.63312979262798</c:v>
                </c:pt>
                <c:pt idx="8570">
                  <c:v>475.68863605121101</c:v>
                </c:pt>
                <c:pt idx="8571">
                  <c:v>475.74414230979301</c:v>
                </c:pt>
                <c:pt idx="8572">
                  <c:v>475.79964856837603</c:v>
                </c:pt>
                <c:pt idx="8573">
                  <c:v>475.85515482695803</c:v>
                </c:pt>
                <c:pt idx="8574">
                  <c:v>475.91066108554003</c:v>
                </c:pt>
                <c:pt idx="8575">
                  <c:v>475.96616734412299</c:v>
                </c:pt>
                <c:pt idx="8576">
                  <c:v>476.02167360270499</c:v>
                </c:pt>
                <c:pt idx="8577">
                  <c:v>476.07717986128802</c:v>
                </c:pt>
                <c:pt idx="8578">
                  <c:v>476.13268611987002</c:v>
                </c:pt>
                <c:pt idx="8579">
                  <c:v>476.18819237845202</c:v>
                </c:pt>
                <c:pt idx="8580">
                  <c:v>476.24369863703498</c:v>
                </c:pt>
                <c:pt idx="8581">
                  <c:v>476.29920489561698</c:v>
                </c:pt>
                <c:pt idx="8582">
                  <c:v>476.3547111542</c:v>
                </c:pt>
                <c:pt idx="8583">
                  <c:v>476.410217412782</c:v>
                </c:pt>
                <c:pt idx="8584">
                  <c:v>476.465723671364</c:v>
                </c:pt>
                <c:pt idx="8585">
                  <c:v>476.52122992994703</c:v>
                </c:pt>
                <c:pt idx="8586">
                  <c:v>476.57673618852903</c:v>
                </c:pt>
                <c:pt idx="8587">
                  <c:v>476.63224244711199</c:v>
                </c:pt>
                <c:pt idx="8588">
                  <c:v>476.68774870569399</c:v>
                </c:pt>
                <c:pt idx="8589">
                  <c:v>476.74325496427701</c:v>
                </c:pt>
                <c:pt idx="8590">
                  <c:v>476.79876122285901</c:v>
                </c:pt>
                <c:pt idx="8591">
                  <c:v>476.85426748144101</c:v>
                </c:pt>
                <c:pt idx="8592">
                  <c:v>476.90977374002398</c:v>
                </c:pt>
                <c:pt idx="8593">
                  <c:v>476.96527999860598</c:v>
                </c:pt>
                <c:pt idx="8594">
                  <c:v>477.020786257189</c:v>
                </c:pt>
                <c:pt idx="8595">
                  <c:v>477.076292515771</c:v>
                </c:pt>
                <c:pt idx="8596">
                  <c:v>477.131798774353</c:v>
                </c:pt>
                <c:pt idx="8597">
                  <c:v>477.18730503293602</c:v>
                </c:pt>
                <c:pt idx="8598">
                  <c:v>477.24281129151802</c:v>
                </c:pt>
                <c:pt idx="8599">
                  <c:v>477.29831755010099</c:v>
                </c:pt>
                <c:pt idx="8600">
                  <c:v>477.35382380868299</c:v>
                </c:pt>
                <c:pt idx="8601">
                  <c:v>477.40933006726499</c:v>
                </c:pt>
                <c:pt idx="8602">
                  <c:v>477.46483632584801</c:v>
                </c:pt>
                <c:pt idx="8603">
                  <c:v>477.52034258443001</c:v>
                </c:pt>
                <c:pt idx="8604">
                  <c:v>477.57584884301298</c:v>
                </c:pt>
                <c:pt idx="8605">
                  <c:v>477.63135510159498</c:v>
                </c:pt>
                <c:pt idx="8606">
                  <c:v>477.68686136017698</c:v>
                </c:pt>
                <c:pt idx="8607">
                  <c:v>477.74236761876</c:v>
                </c:pt>
                <c:pt idx="8608">
                  <c:v>477.797873877342</c:v>
                </c:pt>
                <c:pt idx="8609">
                  <c:v>477.85338013592502</c:v>
                </c:pt>
                <c:pt idx="8610">
                  <c:v>477.90888639450702</c:v>
                </c:pt>
                <c:pt idx="8611">
                  <c:v>477.96439265308902</c:v>
                </c:pt>
                <c:pt idx="8612">
                  <c:v>478.01989891167199</c:v>
                </c:pt>
                <c:pt idx="8613">
                  <c:v>478.07540517025399</c:v>
                </c:pt>
                <c:pt idx="8614">
                  <c:v>478.13091142883701</c:v>
                </c:pt>
                <c:pt idx="8615">
                  <c:v>478.18641768741901</c:v>
                </c:pt>
                <c:pt idx="8616">
                  <c:v>478.24192394600101</c:v>
                </c:pt>
                <c:pt idx="8617">
                  <c:v>478.29743020458397</c:v>
                </c:pt>
                <c:pt idx="8618">
                  <c:v>478.35293646316597</c:v>
                </c:pt>
                <c:pt idx="8619">
                  <c:v>478.408442721749</c:v>
                </c:pt>
                <c:pt idx="8620">
                  <c:v>478.463948980331</c:v>
                </c:pt>
                <c:pt idx="8621">
                  <c:v>478.519455238913</c:v>
                </c:pt>
                <c:pt idx="8622">
                  <c:v>478.57496149749602</c:v>
                </c:pt>
                <c:pt idx="8623">
                  <c:v>478.63046775607802</c:v>
                </c:pt>
                <c:pt idx="8624">
                  <c:v>478.68597401466099</c:v>
                </c:pt>
                <c:pt idx="8625">
                  <c:v>478.74148027324298</c:v>
                </c:pt>
                <c:pt idx="8626">
                  <c:v>478.79698653182601</c:v>
                </c:pt>
                <c:pt idx="8627">
                  <c:v>478.85249279040801</c:v>
                </c:pt>
                <c:pt idx="8628">
                  <c:v>478.90799904899001</c:v>
                </c:pt>
                <c:pt idx="8629">
                  <c:v>478.96350530757297</c:v>
                </c:pt>
                <c:pt idx="8630">
                  <c:v>479.01901156615497</c:v>
                </c:pt>
                <c:pt idx="8631">
                  <c:v>479.074517824738</c:v>
                </c:pt>
                <c:pt idx="8632">
                  <c:v>479.13002408332</c:v>
                </c:pt>
                <c:pt idx="8633">
                  <c:v>479.18553034190199</c:v>
                </c:pt>
                <c:pt idx="8634">
                  <c:v>479.24103660048502</c:v>
                </c:pt>
                <c:pt idx="8635">
                  <c:v>479.29654285906702</c:v>
                </c:pt>
                <c:pt idx="8636">
                  <c:v>479.35204911764998</c:v>
                </c:pt>
                <c:pt idx="8637">
                  <c:v>479.40755537623198</c:v>
                </c:pt>
                <c:pt idx="8638">
                  <c:v>479.46306163481398</c:v>
                </c:pt>
                <c:pt idx="8639">
                  <c:v>479.51856789339701</c:v>
                </c:pt>
                <c:pt idx="8640">
                  <c:v>479.574074151979</c:v>
                </c:pt>
                <c:pt idx="8641">
                  <c:v>479.62958041056203</c:v>
                </c:pt>
                <c:pt idx="8642">
                  <c:v>479.68508666914403</c:v>
                </c:pt>
                <c:pt idx="8643">
                  <c:v>479.74059292772603</c:v>
                </c:pt>
                <c:pt idx="8644">
                  <c:v>479.79609918630899</c:v>
                </c:pt>
                <c:pt idx="8645">
                  <c:v>479.85160544489099</c:v>
                </c:pt>
                <c:pt idx="8646">
                  <c:v>479.90711170347402</c:v>
                </c:pt>
                <c:pt idx="8647">
                  <c:v>479.96261796205602</c:v>
                </c:pt>
                <c:pt idx="8648">
                  <c:v>480.01812422063801</c:v>
                </c:pt>
                <c:pt idx="8649">
                  <c:v>480.07363047922098</c:v>
                </c:pt>
                <c:pt idx="8650">
                  <c:v>480.12913673780298</c:v>
                </c:pt>
                <c:pt idx="8651">
                  <c:v>480.184642996386</c:v>
                </c:pt>
                <c:pt idx="8652">
                  <c:v>480.240149254968</c:v>
                </c:pt>
                <c:pt idx="8653">
                  <c:v>480.29565551355</c:v>
                </c:pt>
                <c:pt idx="8654">
                  <c:v>480.35116177213303</c:v>
                </c:pt>
                <c:pt idx="8655">
                  <c:v>480.40666803071502</c:v>
                </c:pt>
                <c:pt idx="8656">
                  <c:v>480.46217428929799</c:v>
                </c:pt>
                <c:pt idx="8657">
                  <c:v>480.51768054787999</c:v>
                </c:pt>
                <c:pt idx="8658">
                  <c:v>480.57318680646199</c:v>
                </c:pt>
                <c:pt idx="8659">
                  <c:v>480.62869306504501</c:v>
                </c:pt>
                <c:pt idx="8660">
                  <c:v>480.68419932362701</c:v>
                </c:pt>
                <c:pt idx="8661">
                  <c:v>480.73970558220998</c:v>
                </c:pt>
                <c:pt idx="8662">
                  <c:v>480.79521184079198</c:v>
                </c:pt>
                <c:pt idx="8663">
                  <c:v>480.85071809937398</c:v>
                </c:pt>
                <c:pt idx="8664">
                  <c:v>480.906224357957</c:v>
                </c:pt>
                <c:pt idx="8665">
                  <c:v>480.961730616539</c:v>
                </c:pt>
                <c:pt idx="8666">
                  <c:v>481.01723687512202</c:v>
                </c:pt>
                <c:pt idx="8667">
                  <c:v>481.07274313370402</c:v>
                </c:pt>
                <c:pt idx="8668">
                  <c:v>481.12824939228602</c:v>
                </c:pt>
                <c:pt idx="8669">
                  <c:v>481.18375565086899</c:v>
                </c:pt>
                <c:pt idx="8670">
                  <c:v>481.23926190945099</c:v>
                </c:pt>
                <c:pt idx="8671">
                  <c:v>481.29476816803401</c:v>
                </c:pt>
                <c:pt idx="8672">
                  <c:v>481.35027442661601</c:v>
                </c:pt>
                <c:pt idx="8673">
                  <c:v>481.40578068519898</c:v>
                </c:pt>
                <c:pt idx="8674">
                  <c:v>481.46128694378098</c:v>
                </c:pt>
                <c:pt idx="8675">
                  <c:v>481.51679320236298</c:v>
                </c:pt>
                <c:pt idx="8676">
                  <c:v>481.572299460946</c:v>
                </c:pt>
                <c:pt idx="8677">
                  <c:v>481.627805719528</c:v>
                </c:pt>
                <c:pt idx="8678">
                  <c:v>481.68331197811102</c:v>
                </c:pt>
                <c:pt idx="8679">
                  <c:v>481.73881823669302</c:v>
                </c:pt>
                <c:pt idx="8680">
                  <c:v>481.79432449527502</c:v>
                </c:pt>
                <c:pt idx="8681">
                  <c:v>481.84983075385799</c:v>
                </c:pt>
                <c:pt idx="8682">
                  <c:v>481.90533701243999</c:v>
                </c:pt>
                <c:pt idx="8683">
                  <c:v>481.96084327102301</c:v>
                </c:pt>
                <c:pt idx="8684">
                  <c:v>482.01634952960501</c:v>
                </c:pt>
                <c:pt idx="8685">
                  <c:v>482.07185578818701</c:v>
                </c:pt>
                <c:pt idx="8686">
                  <c:v>482.12736204676997</c:v>
                </c:pt>
                <c:pt idx="8687">
                  <c:v>482.18286830535197</c:v>
                </c:pt>
                <c:pt idx="8688">
                  <c:v>482.238374563935</c:v>
                </c:pt>
                <c:pt idx="8689">
                  <c:v>482.293880822517</c:v>
                </c:pt>
                <c:pt idx="8690">
                  <c:v>482.349387081099</c:v>
                </c:pt>
                <c:pt idx="8691">
                  <c:v>482.40489333968202</c:v>
                </c:pt>
                <c:pt idx="8692">
                  <c:v>482.46039959826402</c:v>
                </c:pt>
                <c:pt idx="8693">
                  <c:v>482.51590585684698</c:v>
                </c:pt>
                <c:pt idx="8694">
                  <c:v>482.57141211542898</c:v>
                </c:pt>
                <c:pt idx="8695">
                  <c:v>482.62691837401098</c:v>
                </c:pt>
                <c:pt idx="8696">
                  <c:v>482.68242463259401</c:v>
                </c:pt>
                <c:pt idx="8697">
                  <c:v>482.73793089117601</c:v>
                </c:pt>
                <c:pt idx="8698">
                  <c:v>482.79343714975897</c:v>
                </c:pt>
                <c:pt idx="8699">
                  <c:v>482.84894340834097</c:v>
                </c:pt>
                <c:pt idx="8700">
                  <c:v>482.90444966692303</c:v>
                </c:pt>
                <c:pt idx="8701">
                  <c:v>482.95995592550599</c:v>
                </c:pt>
                <c:pt idx="8702">
                  <c:v>483.01546218408799</c:v>
                </c:pt>
                <c:pt idx="8703">
                  <c:v>483.07096844267102</c:v>
                </c:pt>
                <c:pt idx="8704">
                  <c:v>483.12647470125302</c:v>
                </c:pt>
                <c:pt idx="8705">
                  <c:v>483.18198095983502</c:v>
                </c:pt>
                <c:pt idx="8706">
                  <c:v>483.23748721841798</c:v>
                </c:pt>
                <c:pt idx="8707">
                  <c:v>483.29299347699998</c:v>
                </c:pt>
                <c:pt idx="8708">
                  <c:v>483.348499735583</c:v>
                </c:pt>
                <c:pt idx="8709">
                  <c:v>483.404005994165</c:v>
                </c:pt>
                <c:pt idx="8710">
                  <c:v>483.45951225274803</c:v>
                </c:pt>
                <c:pt idx="8711">
                  <c:v>483.51501851133003</c:v>
                </c:pt>
                <c:pt idx="8712">
                  <c:v>483.57052476991203</c:v>
                </c:pt>
                <c:pt idx="8713">
                  <c:v>483.62603102849499</c:v>
                </c:pt>
                <c:pt idx="8714">
                  <c:v>483.68153728707699</c:v>
                </c:pt>
                <c:pt idx="8715">
                  <c:v>483.73704354566001</c:v>
                </c:pt>
                <c:pt idx="8716">
                  <c:v>483.79254980424201</c:v>
                </c:pt>
                <c:pt idx="8717">
                  <c:v>483.84805606282401</c:v>
                </c:pt>
                <c:pt idx="8718">
                  <c:v>483.90356232140698</c:v>
                </c:pt>
                <c:pt idx="8719">
                  <c:v>483.95906857998898</c:v>
                </c:pt>
                <c:pt idx="8720">
                  <c:v>484.014574838572</c:v>
                </c:pt>
                <c:pt idx="8721">
                  <c:v>484.070081097154</c:v>
                </c:pt>
                <c:pt idx="8722">
                  <c:v>484.125587355736</c:v>
                </c:pt>
                <c:pt idx="8723">
                  <c:v>484.18109361431902</c:v>
                </c:pt>
                <c:pt idx="8724">
                  <c:v>484.23659987290102</c:v>
                </c:pt>
                <c:pt idx="8725">
                  <c:v>484.29210613148399</c:v>
                </c:pt>
                <c:pt idx="8726">
                  <c:v>484.34761239006599</c:v>
                </c:pt>
                <c:pt idx="8727">
                  <c:v>484.40311864864799</c:v>
                </c:pt>
                <c:pt idx="8728">
                  <c:v>484.45862490723101</c:v>
                </c:pt>
                <c:pt idx="8729">
                  <c:v>484.51413116581301</c:v>
                </c:pt>
                <c:pt idx="8730">
                  <c:v>484.56963742439598</c:v>
                </c:pt>
                <c:pt idx="8731">
                  <c:v>484.62514368297798</c:v>
                </c:pt>
                <c:pt idx="8732">
                  <c:v>484.68064994155998</c:v>
                </c:pt>
                <c:pt idx="8733">
                  <c:v>484.736156200143</c:v>
                </c:pt>
                <c:pt idx="8734">
                  <c:v>484.791662458725</c:v>
                </c:pt>
                <c:pt idx="8735">
                  <c:v>484.84716871730802</c:v>
                </c:pt>
                <c:pt idx="8736">
                  <c:v>484.90267497589002</c:v>
                </c:pt>
                <c:pt idx="8737">
                  <c:v>484.95818123447202</c:v>
                </c:pt>
                <c:pt idx="8738">
                  <c:v>485.01368749305499</c:v>
                </c:pt>
                <c:pt idx="8739">
                  <c:v>485.06919375163699</c:v>
                </c:pt>
                <c:pt idx="8740">
                  <c:v>485.12470001022001</c:v>
                </c:pt>
                <c:pt idx="8741">
                  <c:v>485.18020626880201</c:v>
                </c:pt>
                <c:pt idx="8742">
                  <c:v>485.23571252738401</c:v>
                </c:pt>
                <c:pt idx="8743">
                  <c:v>485.29121878596698</c:v>
                </c:pt>
                <c:pt idx="8744">
                  <c:v>485.34672504454898</c:v>
                </c:pt>
                <c:pt idx="8745">
                  <c:v>485.402231303132</c:v>
                </c:pt>
                <c:pt idx="8746">
                  <c:v>485.457737561714</c:v>
                </c:pt>
                <c:pt idx="8747">
                  <c:v>485.51324382029702</c:v>
                </c:pt>
                <c:pt idx="8748">
                  <c:v>485.56875007887902</c:v>
                </c:pt>
                <c:pt idx="8749">
                  <c:v>485.62425633746102</c:v>
                </c:pt>
                <c:pt idx="8750">
                  <c:v>485.67976259604399</c:v>
                </c:pt>
                <c:pt idx="8751">
                  <c:v>485.73526885462599</c:v>
                </c:pt>
                <c:pt idx="8752">
                  <c:v>485.79077511320901</c:v>
                </c:pt>
                <c:pt idx="8753">
                  <c:v>485.84628137179101</c:v>
                </c:pt>
                <c:pt idx="8754">
                  <c:v>485.90178763037301</c:v>
                </c:pt>
                <c:pt idx="8755">
                  <c:v>485.95729388895597</c:v>
                </c:pt>
                <c:pt idx="8756">
                  <c:v>486.01280014753797</c:v>
                </c:pt>
                <c:pt idx="8757">
                  <c:v>486.068306406121</c:v>
                </c:pt>
                <c:pt idx="8758">
                  <c:v>486.123812664703</c:v>
                </c:pt>
                <c:pt idx="8759">
                  <c:v>486.179318923285</c:v>
                </c:pt>
                <c:pt idx="8760">
                  <c:v>486.23482518186802</c:v>
                </c:pt>
                <c:pt idx="8761">
                  <c:v>486.29033144045002</c:v>
                </c:pt>
                <c:pt idx="8762">
                  <c:v>486.34583769903298</c:v>
                </c:pt>
                <c:pt idx="8763">
                  <c:v>486.40134395761498</c:v>
                </c:pt>
                <c:pt idx="8764">
                  <c:v>486.45685021619698</c:v>
                </c:pt>
                <c:pt idx="8765">
                  <c:v>486.51235647478001</c:v>
                </c:pt>
                <c:pt idx="8766">
                  <c:v>486.56786273336201</c:v>
                </c:pt>
                <c:pt idx="8767">
                  <c:v>486.62336899194497</c:v>
                </c:pt>
                <c:pt idx="8768">
                  <c:v>486.67887525052703</c:v>
                </c:pt>
                <c:pt idx="8769">
                  <c:v>486.73438150910903</c:v>
                </c:pt>
                <c:pt idx="8770">
                  <c:v>486.78988776769199</c:v>
                </c:pt>
                <c:pt idx="8771">
                  <c:v>486.84539402627399</c:v>
                </c:pt>
                <c:pt idx="8772">
                  <c:v>486.90090028485702</c:v>
                </c:pt>
                <c:pt idx="8773">
                  <c:v>486.95640654343902</c:v>
                </c:pt>
                <c:pt idx="8774">
                  <c:v>487.01191280202102</c:v>
                </c:pt>
                <c:pt idx="8775">
                  <c:v>487.06741906060398</c:v>
                </c:pt>
                <c:pt idx="8776">
                  <c:v>487.12292531918598</c:v>
                </c:pt>
                <c:pt idx="8777">
                  <c:v>487.178431577769</c:v>
                </c:pt>
                <c:pt idx="8778">
                  <c:v>487.233937836351</c:v>
                </c:pt>
                <c:pt idx="8779">
                  <c:v>487.289444094933</c:v>
                </c:pt>
                <c:pt idx="8780">
                  <c:v>487.34495035351603</c:v>
                </c:pt>
                <c:pt idx="8781">
                  <c:v>487.40045661209803</c:v>
                </c:pt>
                <c:pt idx="8782">
                  <c:v>487.45596287068099</c:v>
                </c:pt>
                <c:pt idx="8783">
                  <c:v>487.51146912926299</c:v>
                </c:pt>
                <c:pt idx="8784">
                  <c:v>487.56697538784601</c:v>
                </c:pt>
                <c:pt idx="8785">
                  <c:v>487.62248164642801</c:v>
                </c:pt>
                <c:pt idx="8786">
                  <c:v>487.67798790501001</c:v>
                </c:pt>
                <c:pt idx="8787">
                  <c:v>487.73349416359298</c:v>
                </c:pt>
                <c:pt idx="8788">
                  <c:v>487.78900042217498</c:v>
                </c:pt>
                <c:pt idx="8789">
                  <c:v>487.84450668075698</c:v>
                </c:pt>
                <c:pt idx="8790">
                  <c:v>487.90001293934</c:v>
                </c:pt>
                <c:pt idx="8791">
                  <c:v>487.955519197922</c:v>
                </c:pt>
                <c:pt idx="8792">
                  <c:v>488.01102545650502</c:v>
                </c:pt>
                <c:pt idx="8793">
                  <c:v>488.06653171508702</c:v>
                </c:pt>
                <c:pt idx="8794">
                  <c:v>488.12203797366999</c:v>
                </c:pt>
                <c:pt idx="8795">
                  <c:v>488.17754423225199</c:v>
                </c:pt>
                <c:pt idx="8796">
                  <c:v>488.23305049083399</c:v>
                </c:pt>
                <c:pt idx="8797">
                  <c:v>488.28855674941701</c:v>
                </c:pt>
                <c:pt idx="8798">
                  <c:v>488.34406300799901</c:v>
                </c:pt>
                <c:pt idx="8799">
                  <c:v>488.39956926658198</c:v>
                </c:pt>
                <c:pt idx="8800">
                  <c:v>488.45507552516398</c:v>
                </c:pt>
                <c:pt idx="8801">
                  <c:v>488.51058178374598</c:v>
                </c:pt>
                <c:pt idx="8802">
                  <c:v>488.566088042329</c:v>
                </c:pt>
                <c:pt idx="8803">
                  <c:v>488.621594300911</c:v>
                </c:pt>
                <c:pt idx="8804">
                  <c:v>488.67710055949402</c:v>
                </c:pt>
                <c:pt idx="8805">
                  <c:v>488.73260681807602</c:v>
                </c:pt>
                <c:pt idx="8806">
                  <c:v>488.78811307665802</c:v>
                </c:pt>
                <c:pt idx="8807">
                  <c:v>488.84361933524099</c:v>
                </c:pt>
                <c:pt idx="8808">
                  <c:v>488.89912559382299</c:v>
                </c:pt>
                <c:pt idx="8809">
                  <c:v>488.95463185240601</c:v>
                </c:pt>
                <c:pt idx="8810">
                  <c:v>489.01013811098801</c:v>
                </c:pt>
                <c:pt idx="8811">
                  <c:v>489.06564436957001</c:v>
                </c:pt>
                <c:pt idx="8812">
                  <c:v>489.12115062815298</c:v>
                </c:pt>
                <c:pt idx="8813">
                  <c:v>489.17665688673497</c:v>
                </c:pt>
                <c:pt idx="8814">
                  <c:v>489.232163145318</c:v>
                </c:pt>
                <c:pt idx="8815">
                  <c:v>489.2876694039</c:v>
                </c:pt>
                <c:pt idx="8816">
                  <c:v>489.343175662482</c:v>
                </c:pt>
                <c:pt idx="8817">
                  <c:v>489.39868192106502</c:v>
                </c:pt>
                <c:pt idx="8818">
                  <c:v>489.45418817964702</c:v>
                </c:pt>
                <c:pt idx="8819">
                  <c:v>489.50969443822999</c:v>
                </c:pt>
                <c:pt idx="8820">
                  <c:v>489.56520069681198</c:v>
                </c:pt>
                <c:pt idx="8821">
                  <c:v>489.62070695539398</c:v>
                </c:pt>
                <c:pt idx="8822">
                  <c:v>489.67621321397701</c:v>
                </c:pt>
                <c:pt idx="8823">
                  <c:v>489.73171947255901</c:v>
                </c:pt>
                <c:pt idx="8824">
                  <c:v>489.78722573114197</c:v>
                </c:pt>
                <c:pt idx="8825">
                  <c:v>489.84273198972397</c:v>
                </c:pt>
                <c:pt idx="8826">
                  <c:v>489.89823824830597</c:v>
                </c:pt>
                <c:pt idx="8827">
                  <c:v>489.953744506889</c:v>
                </c:pt>
                <c:pt idx="8828">
                  <c:v>490.00925076547099</c:v>
                </c:pt>
                <c:pt idx="8829">
                  <c:v>490.06475702405402</c:v>
                </c:pt>
                <c:pt idx="8830">
                  <c:v>490.12026328263602</c:v>
                </c:pt>
                <c:pt idx="8831">
                  <c:v>490.17576954121898</c:v>
                </c:pt>
                <c:pt idx="8832">
                  <c:v>490.23127579980098</c:v>
                </c:pt>
                <c:pt idx="8833">
                  <c:v>490.28678205838298</c:v>
                </c:pt>
                <c:pt idx="8834">
                  <c:v>490.34228831696601</c:v>
                </c:pt>
                <c:pt idx="8835">
                  <c:v>490.39779457554801</c:v>
                </c:pt>
                <c:pt idx="8836">
                  <c:v>490.45330083413103</c:v>
                </c:pt>
                <c:pt idx="8837">
                  <c:v>490.50880709271303</c:v>
                </c:pt>
                <c:pt idx="8838">
                  <c:v>490.56431335129503</c:v>
                </c:pt>
                <c:pt idx="8839">
                  <c:v>490.61981960987799</c:v>
                </c:pt>
                <c:pt idx="8840">
                  <c:v>490.67532586845999</c:v>
                </c:pt>
                <c:pt idx="8841">
                  <c:v>490.73083212704302</c:v>
                </c:pt>
                <c:pt idx="8842">
                  <c:v>490.78633838562502</c:v>
                </c:pt>
                <c:pt idx="8843">
                  <c:v>490.84184464420701</c:v>
                </c:pt>
                <c:pt idx="8844">
                  <c:v>490.89735090278998</c:v>
                </c:pt>
                <c:pt idx="8845">
                  <c:v>490.95285716137198</c:v>
                </c:pt>
                <c:pt idx="8846">
                  <c:v>491.008363419955</c:v>
                </c:pt>
                <c:pt idx="8847">
                  <c:v>491.063869678537</c:v>
                </c:pt>
                <c:pt idx="8848">
                  <c:v>491.119375937119</c:v>
                </c:pt>
                <c:pt idx="8849">
                  <c:v>491.17488219570203</c:v>
                </c:pt>
                <c:pt idx="8850">
                  <c:v>491.23038845428403</c:v>
                </c:pt>
                <c:pt idx="8851">
                  <c:v>491.28589471286699</c:v>
                </c:pt>
                <c:pt idx="8852">
                  <c:v>491.34140097144899</c:v>
                </c:pt>
                <c:pt idx="8853">
                  <c:v>491.39690723003099</c:v>
                </c:pt>
                <c:pt idx="8854">
                  <c:v>491.45241348861401</c:v>
                </c:pt>
                <c:pt idx="8855">
                  <c:v>491.50791974719601</c:v>
                </c:pt>
                <c:pt idx="8856">
                  <c:v>491.56342600577898</c:v>
                </c:pt>
                <c:pt idx="8857">
                  <c:v>491.61893226436098</c:v>
                </c:pt>
                <c:pt idx="8858">
                  <c:v>491.67443852294298</c:v>
                </c:pt>
                <c:pt idx="8859">
                  <c:v>491.729944781526</c:v>
                </c:pt>
                <c:pt idx="8860">
                  <c:v>491.785451040108</c:v>
                </c:pt>
                <c:pt idx="8861">
                  <c:v>491.84095729869102</c:v>
                </c:pt>
                <c:pt idx="8862">
                  <c:v>491.89646355727302</c:v>
                </c:pt>
                <c:pt idx="8863">
                  <c:v>491.95196981585502</c:v>
                </c:pt>
                <c:pt idx="8864">
                  <c:v>492.00747607443799</c:v>
                </c:pt>
                <c:pt idx="8865">
                  <c:v>492.06298233301999</c:v>
                </c:pt>
                <c:pt idx="8866">
                  <c:v>492.11848859160301</c:v>
                </c:pt>
                <c:pt idx="8867">
                  <c:v>492.17399485018501</c:v>
                </c:pt>
                <c:pt idx="8868">
                  <c:v>492.22950110876798</c:v>
                </c:pt>
                <c:pt idx="8869">
                  <c:v>492.28500736734998</c:v>
                </c:pt>
                <c:pt idx="8870">
                  <c:v>492.34051362593198</c:v>
                </c:pt>
                <c:pt idx="8871">
                  <c:v>492.396019884515</c:v>
                </c:pt>
                <c:pt idx="8872">
                  <c:v>492.451526143097</c:v>
                </c:pt>
                <c:pt idx="8873">
                  <c:v>492.50703240168002</c:v>
                </c:pt>
                <c:pt idx="8874">
                  <c:v>492.56253866026202</c:v>
                </c:pt>
                <c:pt idx="8875">
                  <c:v>492.61804491884402</c:v>
                </c:pt>
                <c:pt idx="8876">
                  <c:v>492.67355117742699</c:v>
                </c:pt>
                <c:pt idx="8877">
                  <c:v>492.72905743600899</c:v>
                </c:pt>
                <c:pt idx="8878">
                  <c:v>492.78456369459201</c:v>
                </c:pt>
                <c:pt idx="8879">
                  <c:v>492.84006995317401</c:v>
                </c:pt>
                <c:pt idx="8880">
                  <c:v>492.89557621175601</c:v>
                </c:pt>
                <c:pt idx="8881">
                  <c:v>492.95108247033897</c:v>
                </c:pt>
                <c:pt idx="8882">
                  <c:v>493.00658872892097</c:v>
                </c:pt>
                <c:pt idx="8883">
                  <c:v>493.062094987504</c:v>
                </c:pt>
                <c:pt idx="8884">
                  <c:v>493.117601246086</c:v>
                </c:pt>
                <c:pt idx="8885">
                  <c:v>493.173107504668</c:v>
                </c:pt>
                <c:pt idx="8886">
                  <c:v>493.22861376325102</c:v>
                </c:pt>
                <c:pt idx="8887">
                  <c:v>493.28412002183302</c:v>
                </c:pt>
                <c:pt idx="8888">
                  <c:v>493.33962628041598</c:v>
                </c:pt>
                <c:pt idx="8889">
                  <c:v>493.39513253899798</c:v>
                </c:pt>
                <c:pt idx="8890">
                  <c:v>493.45063879757998</c:v>
                </c:pt>
                <c:pt idx="8891">
                  <c:v>493.50614505616301</c:v>
                </c:pt>
                <c:pt idx="8892">
                  <c:v>493.56165131474501</c:v>
                </c:pt>
                <c:pt idx="8893">
                  <c:v>493.61715757332797</c:v>
                </c:pt>
                <c:pt idx="8894">
                  <c:v>493.67266383190997</c:v>
                </c:pt>
                <c:pt idx="8895">
                  <c:v>493.72817009049197</c:v>
                </c:pt>
                <c:pt idx="8896">
                  <c:v>493.78367634907499</c:v>
                </c:pt>
                <c:pt idx="8897">
                  <c:v>493.83918260765699</c:v>
                </c:pt>
                <c:pt idx="8898">
                  <c:v>493.89468886624002</c:v>
                </c:pt>
                <c:pt idx="8899">
                  <c:v>493.95019512482202</c:v>
                </c:pt>
                <c:pt idx="8900">
                  <c:v>494.00570138340402</c:v>
                </c:pt>
                <c:pt idx="8901">
                  <c:v>494.06120764198698</c:v>
                </c:pt>
                <c:pt idx="8902">
                  <c:v>494.11671390056898</c:v>
                </c:pt>
                <c:pt idx="8903">
                  <c:v>494.172220159152</c:v>
                </c:pt>
                <c:pt idx="8904">
                  <c:v>494.227726417734</c:v>
                </c:pt>
                <c:pt idx="8905">
                  <c:v>494.283232676316</c:v>
                </c:pt>
                <c:pt idx="8906">
                  <c:v>494.33873893489903</c:v>
                </c:pt>
                <c:pt idx="8907">
                  <c:v>494.39424519348103</c:v>
                </c:pt>
                <c:pt idx="8908">
                  <c:v>494.44975145206399</c:v>
                </c:pt>
                <c:pt idx="8909">
                  <c:v>494.50525771064599</c:v>
                </c:pt>
                <c:pt idx="8910">
                  <c:v>494.56076396922901</c:v>
                </c:pt>
                <c:pt idx="8911">
                  <c:v>494.61627022781101</c:v>
                </c:pt>
                <c:pt idx="8912">
                  <c:v>494.67177648639301</c:v>
                </c:pt>
                <c:pt idx="8913">
                  <c:v>494.72728274497598</c:v>
                </c:pt>
                <c:pt idx="8914">
                  <c:v>494.78278900355798</c:v>
                </c:pt>
                <c:pt idx="8915">
                  <c:v>494.838295262141</c:v>
                </c:pt>
                <c:pt idx="8916">
                  <c:v>494.893801520723</c:v>
                </c:pt>
                <c:pt idx="8917">
                  <c:v>494.949307779305</c:v>
                </c:pt>
                <c:pt idx="8918">
                  <c:v>495.00481403788802</c:v>
                </c:pt>
                <c:pt idx="8919">
                  <c:v>495.06032029647002</c:v>
                </c:pt>
                <c:pt idx="8920">
                  <c:v>495.11582655505299</c:v>
                </c:pt>
                <c:pt idx="8921">
                  <c:v>495.17133281363499</c:v>
                </c:pt>
                <c:pt idx="8922">
                  <c:v>495.22683907221699</c:v>
                </c:pt>
                <c:pt idx="8923">
                  <c:v>495.28234533080001</c:v>
                </c:pt>
                <c:pt idx="8924">
                  <c:v>495.33785158938201</c:v>
                </c:pt>
                <c:pt idx="8925">
                  <c:v>495.39335784796498</c:v>
                </c:pt>
                <c:pt idx="8926">
                  <c:v>495.44886410654698</c:v>
                </c:pt>
                <c:pt idx="8927">
                  <c:v>495.50437036512898</c:v>
                </c:pt>
                <c:pt idx="8928">
                  <c:v>495.559876623712</c:v>
                </c:pt>
                <c:pt idx="8929">
                  <c:v>495.615382882294</c:v>
                </c:pt>
                <c:pt idx="8930">
                  <c:v>495.67088914087702</c:v>
                </c:pt>
                <c:pt idx="8931">
                  <c:v>495.72639539945902</c:v>
                </c:pt>
                <c:pt idx="8932">
                  <c:v>495.78190165804102</c:v>
                </c:pt>
                <c:pt idx="8933">
                  <c:v>495.83740791662399</c:v>
                </c:pt>
                <c:pt idx="8934">
                  <c:v>495.89291417520599</c:v>
                </c:pt>
                <c:pt idx="8935">
                  <c:v>495.94842043378901</c:v>
                </c:pt>
                <c:pt idx="8936">
                  <c:v>496.00392669237101</c:v>
                </c:pt>
                <c:pt idx="8937">
                  <c:v>496.05943295095301</c:v>
                </c:pt>
                <c:pt idx="8938">
                  <c:v>496.11493920953598</c:v>
                </c:pt>
                <c:pt idx="8939">
                  <c:v>496.17044546811798</c:v>
                </c:pt>
                <c:pt idx="8940">
                  <c:v>496.225951726701</c:v>
                </c:pt>
                <c:pt idx="8941">
                  <c:v>496.281457985283</c:v>
                </c:pt>
                <c:pt idx="8942">
                  <c:v>496.336964243865</c:v>
                </c:pt>
                <c:pt idx="8943">
                  <c:v>496.39247050244802</c:v>
                </c:pt>
                <c:pt idx="8944">
                  <c:v>496.44797676103002</c:v>
                </c:pt>
                <c:pt idx="8945">
                  <c:v>496.50348301961299</c:v>
                </c:pt>
                <c:pt idx="8946">
                  <c:v>496.55898927819499</c:v>
                </c:pt>
                <c:pt idx="8947">
                  <c:v>496.61449553677801</c:v>
                </c:pt>
                <c:pt idx="8948">
                  <c:v>496.67000179536001</c:v>
                </c:pt>
                <c:pt idx="8949">
                  <c:v>496.72550805394201</c:v>
                </c:pt>
                <c:pt idx="8950">
                  <c:v>496.78101431252497</c:v>
                </c:pt>
                <c:pt idx="8951">
                  <c:v>496.83652057110697</c:v>
                </c:pt>
                <c:pt idx="8952">
                  <c:v>496.89202682969</c:v>
                </c:pt>
                <c:pt idx="8953">
                  <c:v>496.947533088272</c:v>
                </c:pt>
                <c:pt idx="8954">
                  <c:v>497.003039346854</c:v>
                </c:pt>
                <c:pt idx="8955">
                  <c:v>497.05854560543702</c:v>
                </c:pt>
                <c:pt idx="8956">
                  <c:v>497.11405186401902</c:v>
                </c:pt>
                <c:pt idx="8957">
                  <c:v>497.16955812260198</c:v>
                </c:pt>
                <c:pt idx="8958">
                  <c:v>497.22506438118398</c:v>
                </c:pt>
                <c:pt idx="8959">
                  <c:v>497.28057063976598</c:v>
                </c:pt>
                <c:pt idx="8960">
                  <c:v>497.33607689834901</c:v>
                </c:pt>
                <c:pt idx="8961">
                  <c:v>497.39158315693101</c:v>
                </c:pt>
                <c:pt idx="8962">
                  <c:v>497.44708941551397</c:v>
                </c:pt>
                <c:pt idx="8963">
                  <c:v>497.50259567409603</c:v>
                </c:pt>
                <c:pt idx="8964">
                  <c:v>497.55810193267803</c:v>
                </c:pt>
                <c:pt idx="8965">
                  <c:v>497.61360819126099</c:v>
                </c:pt>
                <c:pt idx="8966">
                  <c:v>497.66911444984299</c:v>
                </c:pt>
                <c:pt idx="8967">
                  <c:v>497.72462070842602</c:v>
                </c:pt>
                <c:pt idx="8968">
                  <c:v>497.78012696700802</c:v>
                </c:pt>
                <c:pt idx="8969">
                  <c:v>497.83563322559002</c:v>
                </c:pt>
                <c:pt idx="8970">
                  <c:v>497.89113948417298</c:v>
                </c:pt>
                <c:pt idx="8971">
                  <c:v>497.94664574275498</c:v>
                </c:pt>
                <c:pt idx="8972">
                  <c:v>498.002152001338</c:v>
                </c:pt>
                <c:pt idx="8973">
                  <c:v>498.05765825992</c:v>
                </c:pt>
                <c:pt idx="8974">
                  <c:v>498.113164518502</c:v>
                </c:pt>
                <c:pt idx="8975">
                  <c:v>498.16867077708503</c:v>
                </c:pt>
                <c:pt idx="8976">
                  <c:v>498.22417703566703</c:v>
                </c:pt>
                <c:pt idx="8977">
                  <c:v>498.27968329424999</c:v>
                </c:pt>
                <c:pt idx="8978">
                  <c:v>498.33518955283199</c:v>
                </c:pt>
                <c:pt idx="8979">
                  <c:v>498.39069581141399</c:v>
                </c:pt>
                <c:pt idx="8980">
                  <c:v>498.44620206999701</c:v>
                </c:pt>
                <c:pt idx="8981">
                  <c:v>498.50170832857901</c:v>
                </c:pt>
                <c:pt idx="8982">
                  <c:v>498.55721458716198</c:v>
                </c:pt>
                <c:pt idx="8983">
                  <c:v>498.61272084574398</c:v>
                </c:pt>
                <c:pt idx="8984">
                  <c:v>498.66822710432598</c:v>
                </c:pt>
                <c:pt idx="8985">
                  <c:v>498.723733362909</c:v>
                </c:pt>
                <c:pt idx="8986">
                  <c:v>498.779239621491</c:v>
                </c:pt>
                <c:pt idx="8987">
                  <c:v>498.83474588007402</c:v>
                </c:pt>
                <c:pt idx="8988">
                  <c:v>498.89025213865602</c:v>
                </c:pt>
                <c:pt idx="8989">
                  <c:v>498.94575839723802</c:v>
                </c:pt>
                <c:pt idx="8990">
                  <c:v>499.00126465582099</c:v>
                </c:pt>
                <c:pt idx="8991">
                  <c:v>499.05677091440299</c:v>
                </c:pt>
                <c:pt idx="8992">
                  <c:v>499.11227717298601</c:v>
                </c:pt>
                <c:pt idx="8993">
                  <c:v>499.16778343156801</c:v>
                </c:pt>
                <c:pt idx="8994">
                  <c:v>499.22328969015098</c:v>
                </c:pt>
                <c:pt idx="8995">
                  <c:v>499.27879594873298</c:v>
                </c:pt>
                <c:pt idx="8996">
                  <c:v>499.33430220731498</c:v>
                </c:pt>
                <c:pt idx="8997">
                  <c:v>499.389808465898</c:v>
                </c:pt>
                <c:pt idx="8998">
                  <c:v>499.44531472448</c:v>
                </c:pt>
                <c:pt idx="8999">
                  <c:v>499.50082098306302</c:v>
                </c:pt>
                <c:pt idx="9000">
                  <c:v>499.55632724164502</c:v>
                </c:pt>
                <c:pt idx="9001">
                  <c:v>499.61183350022702</c:v>
                </c:pt>
                <c:pt idx="9002">
                  <c:v>499.66733975880999</c:v>
                </c:pt>
                <c:pt idx="9003">
                  <c:v>499.72284601739199</c:v>
                </c:pt>
                <c:pt idx="9004">
                  <c:v>499.77835227597501</c:v>
                </c:pt>
                <c:pt idx="9005">
                  <c:v>499.83385853455701</c:v>
                </c:pt>
                <c:pt idx="9006">
                  <c:v>499.88936479313901</c:v>
                </c:pt>
                <c:pt idx="9007">
                  <c:v>499.94487105172198</c:v>
                </c:pt>
                <c:pt idx="9008">
                  <c:v>500.00037731030397</c:v>
                </c:pt>
              </c:numCache>
            </c:numRef>
          </c:xVal>
          <c:yVal>
            <c:numRef>
              <c:f>продольные!$B$2:$MHN$2</c:f>
              <c:numCache>
                <c:formatCode>0.00E+00</c:formatCode>
                <c:ptCount val="9009"/>
                <c:pt idx="0">
                  <c:v>-3.4167627304710102E-6</c:v>
                </c:pt>
                <c:pt idx="1">
                  <c:v>-2.5473382643056502E-6</c:v>
                </c:pt>
                <c:pt idx="2">
                  <c:v>-8.32583000491878E-7</c:v>
                </c:pt>
                <c:pt idx="3">
                  <c:v>1.71389558150866E-6</c:v>
                </c:pt>
                <c:pt idx="4">
                  <c:v>5.0856734772703302E-6</c:v>
                </c:pt>
                <c:pt idx="5">
                  <c:v>9.2817001307008595E-6</c:v>
                </c:pt>
                <c:pt idx="6">
                  <c:v>1.4305661228888E-5</c:v>
                </c:pt>
                <c:pt idx="7">
                  <c:v>2.0166890720596401E-5</c:v>
                </c:pt>
                <c:pt idx="8">
                  <c:v>2.6883542145930301E-5</c:v>
                </c:pt>
                <c:pt idx="9">
                  <c:v>3.4488782952361201E-5</c:v>
                </c:pt>
                <c:pt idx="10">
                  <c:v>4.3040379539643198E-5</c:v>
                </c:pt>
                <c:pt idx="11">
                  <c:v>5.2633135570280102E-5</c:v>
                </c:pt>
                <c:pt idx="12">
                  <c:v>6.3412423489482206E-5</c:v>
                </c:pt>
                <c:pt idx="13">
                  <c:v>7.5585919430834895E-5</c:v>
                </c:pt>
                <c:pt idx="14">
                  <c:v>8.9430058083521299E-5</c:v>
                </c:pt>
                <c:pt idx="15" formatCode="General">
                  <c:v>1.05287923447502E-4</c:v>
                </c:pt>
                <c:pt idx="16" formatCode="General">
                  <c:v>1.2355624844235499E-4</c:v>
                </c:pt>
                <c:pt idx="17" formatCode="General">
                  <c:v>1.44660653391071E-4</c:v>
                </c:pt>
                <c:pt idx="18" formatCode="General">
                  <c:v>1.6901990324620799E-4</c:v>
                </c:pt>
                <c:pt idx="19" formatCode="General">
                  <c:v>1.97001587577665E-4</c:v>
                </c:pt>
                <c:pt idx="20" formatCode="General">
                  <c:v>2.2887310996708499E-4</c:v>
                </c:pt>
                <c:pt idx="21" formatCode="General">
                  <c:v>2.6475311170992398E-4</c:v>
                </c:pt>
                <c:pt idx="22" formatCode="General">
                  <c:v>3.04569265736453E-4</c:v>
                </c:pt>
                <c:pt idx="23" formatCode="General">
                  <c:v>3.48028494210975E-4</c:v>
                </c:pt>
                <c:pt idx="24" formatCode="General">
                  <c:v>3.9460484185804899E-4</c:v>
                </c:pt>
                <c:pt idx="25" formatCode="General">
                  <c:v>4.4354840093171598E-4</c:v>
                </c:pt>
                <c:pt idx="26" formatCode="General">
                  <c:v>4.93916028064482E-4</c:v>
                </c:pt>
                <c:pt idx="27" formatCode="General">
                  <c:v>5.4462157503303596E-4</c:v>
                </c:pt>
                <c:pt idx="28" formatCode="General">
                  <c:v>5.9450057403324203E-4</c:v>
                </c:pt>
                <c:pt idx="29" formatCode="General">
                  <c:v>6.42382338409657E-4</c:v>
                </c:pt>
                <c:pt idx="30" formatCode="General">
                  <c:v>6.8716163249066297E-4</c:v>
                </c:pt>
                <c:pt idx="31" formatCode="General">
                  <c:v>7.2786251779572396E-4</c:v>
                </c:pt>
                <c:pt idx="32" formatCode="General">
                  <c:v>7.6368850893988904E-4</c:v>
                </c:pt>
                <c:pt idx="33" formatCode="General">
                  <c:v>7.9405538639683705E-4</c:v>
                </c:pt>
                <c:pt idx="34" formatCode="General">
                  <c:v>8.1860545233747198E-4</c:v>
                </c:pt>
                <c:pt idx="35" formatCode="General">
                  <c:v>8.3720425407910197E-4</c:v>
                </c:pt>
                <c:pt idx="36" formatCode="General">
                  <c:v>8.4992252876446995E-4</c:v>
                </c:pt>
                <c:pt idx="37" formatCode="General">
                  <c:v>8.57007186739494E-4</c:v>
                </c:pt>
                <c:pt idx="38" formatCode="General">
                  <c:v>8.5884553926322902E-4</c:v>
                </c:pt>
                <c:pt idx="39" formatCode="General">
                  <c:v>8.5592678854713603E-4</c:v>
                </c:pt>
                <c:pt idx="40" formatCode="General">
                  <c:v>8.4880419787741496E-4</c:v>
                </c:pt>
                <c:pt idx="41" formatCode="General">
                  <c:v>8.3806052821678396E-4</c:v>
                </c:pt>
                <c:pt idx="42" formatCode="General">
                  <c:v>8.2427843057591402E-4</c:v>
                </c:pt>
                <c:pt idx="43" formatCode="General">
                  <c:v>8.0801664917558996E-4</c:v>
                </c:pt>
                <c:pt idx="44" formatCode="General">
                  <c:v>7.8979220304749905E-4</c:v>
                </c:pt>
                <c:pt idx="45" formatCode="General">
                  <c:v>7.7006821468493503E-4</c:v>
                </c:pt>
                <c:pt idx="46" formatCode="General">
                  <c:v>7.4924674987075204E-4</c:v>
                </c:pt>
                <c:pt idx="47" formatCode="General">
                  <c:v>7.2766590278933196E-4</c:v>
                </c:pt>
                <c:pt idx="48" formatCode="General">
                  <c:v>7.0560036630664595E-4</c:v>
                </c:pt>
                <c:pt idx="49" formatCode="General">
                  <c:v>6.8326481755068096E-4</c:v>
                </c:pt>
                <c:pt idx="50" formatCode="General">
                  <c:v>6.6081956537823196E-4</c:v>
                </c:pt>
                <c:pt idx="51" formatCode="General">
                  <c:v>6.3837799201468999E-4</c:v>
                </c:pt>
                <c:pt idx="52" formatCode="General">
                  <c:v>6.1601533268648202E-4</c:v>
                </c:pt>
                <c:pt idx="53" formatCode="General">
                  <c:v>5.9377825876322102E-4</c:v>
                </c:pt>
                <c:pt idx="54" formatCode="General">
                  <c:v>5.71694584170018E-4</c:v>
                </c:pt>
                <c:pt idx="55" formatCode="General">
                  <c:v>5.4978226132365495E-4</c:v>
                </c:pt>
                <c:pt idx="56" formatCode="General">
                  <c:v>5.2805675292984505E-4</c:v>
                </c:pt>
                <c:pt idx="57" formatCode="General">
                  <c:v>5.0653593491787902E-4</c:v>
                </c:pt>
                <c:pt idx="58" formatCode="General">
                  <c:v>4.8524194286324199E-4</c:v>
                </c:pt>
                <c:pt idx="59" formatCode="General">
                  <c:v>4.6419980312385902E-4</c:v>
                </c:pt>
                <c:pt idx="60" formatCode="General">
                  <c:v>4.43433218077036E-4</c:v>
                </c:pt>
                <c:pt idx="61" formatCode="General">
                  <c:v>4.2295839262438702E-4</c:v>
                </c:pt>
                <c:pt idx="62" formatCode="General">
                  <c:v>4.02777180653859E-4</c:v>
                </c:pt>
                <c:pt idx="63" formatCode="General">
                  <c:v>3.8287100471991398E-4</c:v>
                </c:pt>
                <c:pt idx="64" formatCode="General">
                  <c:v>3.6319691654857498E-4</c:v>
                </c:pt>
                <c:pt idx="65" formatCode="General">
                  <c:v>3.4368683284375702E-4</c:v>
                </c:pt>
                <c:pt idx="66" formatCode="General">
                  <c:v>3.2425046443084198E-4</c:v>
                </c:pt>
                <c:pt idx="67" formatCode="General">
                  <c:v>3.0478185759805199E-4</c:v>
                </c:pt>
                <c:pt idx="68" formatCode="General">
                  <c:v>2.8516889955098001E-4</c:v>
                </c:pt>
                <c:pt idx="69" formatCode="General">
                  <c:v>2.6530470937332999E-4</c:v>
                </c:pt>
                <c:pt idx="70" formatCode="General">
                  <c:v>2.45099612037969E-4</c:v>
                </c:pt>
                <c:pt idx="71" formatCode="General">
                  <c:v>2.2449239710979E-4</c:v>
                </c:pt>
                <c:pt idx="72" formatCode="General">
                  <c:v>2.03459766236418E-4</c:v>
                </c:pt>
                <c:pt idx="73" formatCode="General">
                  <c:v>1.8202320621715901E-4</c:v>
                </c:pt>
                <c:pt idx="74" formatCode="General">
                  <c:v>1.60252903010845E-4</c:v>
                </c:pt>
                <c:pt idx="75" formatCode="General">
                  <c:v>1.3826865991153599E-4</c:v>
                </c:pt>
                <c:pt idx="76" formatCode="General">
                  <c:v>1.16238048852007E-4</c:v>
                </c:pt>
                <c:pt idx="77">
                  <c:v>9.4372187018619094E-5</c:v>
                </c:pt>
                <c:pt idx="78">
                  <c:v>7.2919597645537603E-5</c:v>
                </c:pt>
                <c:pt idx="79">
                  <c:v>5.2158606006817797E-5</c:v>
                </c:pt>
                <c:pt idx="80">
                  <c:v>3.23886673186026E-5</c:v>
                </c:pt>
                <c:pt idx="81">
                  <c:v>1.39209503382356E-5</c:v>
                </c:pt>
                <c:pt idx="82">
                  <c:v>-2.93156650488183E-6</c:v>
                </c:pt>
                <c:pt idx="83">
                  <c:v>-1.7864271235246001E-5</c:v>
                </c:pt>
                <c:pt idx="84">
                  <c:v>-3.0591156095915103E-5</c:v>
                </c:pt>
                <c:pt idx="85">
                  <c:v>-4.0854871985527301E-5</c:v>
                </c:pt>
                <c:pt idx="86">
                  <c:v>-4.8436289433639899E-5</c:v>
                </c:pt>
                <c:pt idx="87">
                  <c:v>-5.3163176145458001E-5</c:v>
                </c:pt>
                <c:pt idx="88">
                  <c:v>-5.4917528032600103E-5</c:v>
                </c:pt>
                <c:pt idx="89">
                  <c:v>-5.3641048778351899E-5</c:v>
                </c:pt>
                <c:pt idx="90">
                  <c:v>-4.9338288054509899E-5</c:v>
                </c:pt>
                <c:pt idx="91">
                  <c:v>-4.2077043121146699E-5</c:v>
                </c:pt>
                <c:pt idx="92">
                  <c:v>-3.19858142810852E-5</c:v>
                </c:pt>
                <c:pt idx="93">
                  <c:v>-1.9248372628039101E-5</c:v>
                </c:pt>
                <c:pt idx="94">
                  <c:v>-4.0958137359199102E-6</c:v>
                </c:pt>
                <c:pt idx="95">
                  <c:v>1.3203224552037099E-5</c:v>
                </c:pt>
                <c:pt idx="96">
                  <c:v>3.2353276533037598E-5</c:v>
                </c:pt>
                <c:pt idx="97">
                  <c:v>5.3042705390950903E-5</c:v>
                </c:pt>
                <c:pt idx="98">
                  <c:v>7.4953400248746607E-5</c:v>
                </c:pt>
                <c:pt idx="99">
                  <c:v>9.7768869021805095E-5</c:v>
                </c:pt>
                <c:pt idx="100" formatCode="General">
                  <c:v>1.2118046102203E-4</c:v>
                </c:pt>
                <c:pt idx="101" formatCode="General">
                  <c:v>1.4489186393975201E-4</c:v>
                </c:pt>
                <c:pt idx="102" formatCode="General">
                  <c:v>1.6862235167962899E-4</c:v>
                </c:pt>
                <c:pt idx="103" formatCode="General">
                  <c:v>1.92109410707394E-4</c:v>
                </c:pt>
                <c:pt idx="104" formatCode="General">
                  <c:v>2.15111289751646E-4</c:v>
                </c:pt>
                <c:pt idx="105" formatCode="General">
                  <c:v>2.3740972773819799E-4</c:v>
                </c:pt>
                <c:pt idx="106" formatCode="General">
                  <c:v>2.5881272911993498E-4</c:v>
                </c:pt>
                <c:pt idx="107" formatCode="General">
                  <c:v>2.7915693551081798E-4</c:v>
                </c:pt>
                <c:pt idx="108" formatCode="General">
                  <c:v>2.9830903225164999E-4</c:v>
                </c:pt>
                <c:pt idx="109" formatCode="General">
                  <c:v>3.1616578660714799E-4</c:v>
                </c:pt>
                <c:pt idx="110" formatCode="General">
                  <c:v>3.3265267810121701E-4</c:v>
                </c:pt>
                <c:pt idx="111" formatCode="General">
                  <c:v>3.4772149124184901E-4</c:v>
                </c:pt>
                <c:pt idx="112" formatCode="General">
                  <c:v>3.6134751503762998E-4</c:v>
                </c:pt>
                <c:pt idx="113" formatCode="General">
                  <c:v>3.7352701809527698E-4</c:v>
                </c:pt>
                <c:pt idx="114" formatCode="General">
                  <c:v>3.8427545050583099E-4</c:v>
                </c:pt>
                <c:pt idx="115" formatCode="General">
                  <c:v>3.9362648465679002E-4</c:v>
                </c:pt>
                <c:pt idx="116" formatCode="General">
                  <c:v>4.0163171359285999E-4</c:v>
                </c:pt>
                <c:pt idx="117" formatCode="General">
                  <c:v>4.0836070615639001E-4</c:v>
                </c:pt>
                <c:pt idx="118" formatCode="General">
                  <c:v>4.1390120403502601E-4</c:v>
                </c:pt>
                <c:pt idx="119" formatCode="General">
                  <c:v>4.1835946498015798E-4</c:v>
                </c:pt>
                <c:pt idx="120" formatCode="General">
                  <c:v>4.2186097837431302E-4</c:v>
                </c:pt>
                <c:pt idx="121" formatCode="General">
                  <c:v>4.2455188383556599E-4</c:v>
                </c:pt>
                <c:pt idx="122" formatCode="General">
                  <c:v>4.2660135761822798E-4</c:v>
                </c:pt>
                <c:pt idx="123" formatCode="General">
                  <c:v>4.2820502665158602E-4</c:v>
                </c:pt>
                <c:pt idx="124" formatCode="General">
                  <c:v>4.2958921314279798E-4</c:v>
                </c:pt>
                <c:pt idx="125" formatCode="General">
                  <c:v>4.3101558933820202E-4</c:v>
                </c:pt>
                <c:pt idx="126" formatCode="General">
                  <c:v>4.3278566590493702E-4</c:v>
                </c:pt>
                <c:pt idx="127" formatCode="General">
                  <c:v>4.3524441693054499E-4</c:v>
                </c:pt>
                <c:pt idx="128" formatCode="General">
                  <c:v>4.3878219578648498E-4</c:v>
                </c:pt>
                <c:pt idx="129" formatCode="General">
                  <c:v>4.43833881750523E-4</c:v>
                </c:pt>
                <c:pt idx="130" formatCode="General">
                  <c:v>4.5087395618711599E-4</c:v>
                </c:pt>
                <c:pt idx="131" formatCode="General">
                  <c:v>4.6040606295602002E-4</c:v>
                </c:pt>
                <c:pt idx="132" formatCode="General">
                  <c:v>4.7294572752929002E-4</c:v>
                </c:pt>
                <c:pt idx="133" formatCode="General">
                  <c:v>4.8899542859093302E-4</c:v>
                </c:pt>
                <c:pt idx="134" formatCode="General">
                  <c:v>5.0901216606679496E-4</c:v>
                </c:pt>
                <c:pt idx="135" formatCode="General">
                  <c:v>5.3336894221792401E-4</c:v>
                </c:pt>
                <c:pt idx="136" formatCode="General">
                  <c:v>5.6231293820390403E-4</c:v>
                </c:pt>
                <c:pt idx="137" formatCode="General">
                  <c:v>5.9592434069817199E-4</c:v>
                </c:pt>
                <c:pt idx="138" formatCode="General">
                  <c:v>6.3408048756528402E-4</c:v>
                </c:pt>
                <c:pt idx="139" formatCode="General">
                  <c:v>6.7643008103604398E-4</c:v>
                </c:pt>
                <c:pt idx="140" formatCode="General">
                  <c:v>7.2238160252001199E-4</c:v>
                </c:pt>
                <c:pt idx="141" formatCode="General">
                  <c:v>7.7110881538614603E-4</c:v>
                </c:pt>
                <c:pt idx="142" formatCode="General">
                  <c:v>8.2157452104490204E-4</c:v>
                </c:pt>
                <c:pt idx="143" formatCode="General">
                  <c:v>8.7257177232829902E-4</c:v>
                </c:pt>
                <c:pt idx="144" formatCode="General">
                  <c:v>9.2277981847317203E-4</c:v>
                </c:pt>
                <c:pt idx="145" formatCode="General">
                  <c:v>9.7083042871558604E-4</c:v>
                </c:pt>
                <c:pt idx="146" formatCode="General">
                  <c:v>1.01537914074864E-3</c:v>
                </c:pt>
                <c:pt idx="147" formatCode="General">
                  <c:v>1.0551755423993301E-3</c:v>
                </c:pt>
                <c:pt idx="148" formatCode="General">
                  <c:v>1.08912694468331E-3</c:v>
                </c:pt>
                <c:pt idx="149" formatCode="General">
                  <c:v>1.1163506592070699E-3</c:v>
                </c:pt>
                <c:pt idx="150" formatCode="General">
                  <c:v>1.13621139297714E-3</c:v>
                </c:pt>
                <c:pt idx="151" formatCode="General">
                  <c:v>1.1483418254161399E-3</c:v>
                </c:pt>
                <c:pt idx="152" formatCode="General">
                  <c:v>1.1526460443885499E-3</c:v>
                </c:pt>
                <c:pt idx="153" formatCode="General">
                  <c:v>1.14928701813985E-3</c:v>
                </c:pt>
                <c:pt idx="154" formatCode="General">
                  <c:v>1.1386605177847401E-3</c:v>
                </c:pt>
                <c:pt idx="155" formatCode="General">
                  <c:v>1.1213587567861401E-3</c:v>
                </c:pt>
                <c:pt idx="156" formatCode="General">
                  <c:v>1.0981274040274499E-3</c:v>
                </c:pt>
                <c:pt idx="157" formatCode="General">
                  <c:v>1.0698195576941999E-3</c:v>
                </c:pt>
                <c:pt idx="158" formatCode="General">
                  <c:v>1.0373498327004599E-3</c:v>
                </c:pt>
                <c:pt idx="159" formatCode="General">
                  <c:v>1.0016510785611E-3</c:v>
                </c:pt>
                <c:pt idx="160" formatCode="General">
                  <c:v>9.6363558157171105E-4</c:v>
                </c:pt>
                <c:pt idx="161" formatCode="General">
                  <c:v>9.2416203399490701E-4</c:v>
                </c:pt>
                <c:pt idx="162" formatCode="General">
                  <c:v>8.8400910292712803E-4</c:v>
                </c:pt>
                <c:pt idx="163" formatCode="General">
                  <c:v>8.4385605685911196E-4</c:v>
                </c:pt>
                <c:pt idx="164" formatCode="General">
                  <c:v>8.04270539685751E-4</c:v>
                </c:pt>
                <c:pt idx="165" formatCode="General">
                  <c:v>7.6570318300050804E-4</c:v>
                </c:pt>
                <c:pt idx="166" formatCode="General">
                  <c:v>7.2848833936127097E-4</c:v>
                </c:pt>
                <c:pt idx="167" formatCode="General">
                  <c:v>6.9284986929778604E-4</c:v>
                </c:pt>
                <c:pt idx="168" formatCode="General">
                  <c:v>6.5891069816191399E-4</c:v>
                </c:pt>
                <c:pt idx="169" formatCode="General">
                  <c:v>6.2670481816723205E-4</c:v>
                </c:pt>
                <c:pt idx="170" formatCode="General">
                  <c:v>5.9619053538052303E-4</c:v>
                </c:pt>
                <c:pt idx="171" formatCode="General">
                  <c:v>5.67263992135535E-4</c:v>
                </c:pt>
                <c:pt idx="172" formatCode="General">
                  <c:v>5.39772252271738E-4</c:v>
                </c:pt>
                <c:pt idx="173" formatCode="General">
                  <c:v>5.1352545478866704E-4</c:v>
                </c:pt>
                <c:pt idx="174" formatCode="General">
                  <c:v>4.8830770053759104E-4</c:v>
                </c:pt>
                <c:pt idx="175" formatCode="General">
                  <c:v>4.63886467575205E-4</c:v>
                </c:pt>
                <c:pt idx="176" formatCode="General">
                  <c:v>4.4002051295683299E-4</c:v>
                </c:pt>
                <c:pt idx="177" formatCode="General">
                  <c:v>4.1646645228757203E-4</c:v>
                </c:pt>
                <c:pt idx="178" formatCode="General">
                  <c:v>3.9298448762467E-4</c:v>
                </c:pt>
                <c:pt idx="179" formatCode="General">
                  <c:v>3.6934397267013801E-4</c:v>
                </c:pt>
                <c:pt idx="180" formatCode="General">
                  <c:v>3.4532951293072498E-4</c:v>
                </c:pt>
                <c:pt idx="181" formatCode="General">
                  <c:v>3.2074799285608199E-4</c:v>
                </c:pt>
                <c:pt idx="182" formatCode="General">
                  <c:v>2.9543633052768302E-4</c:v>
                </c:pt>
                <c:pt idx="183" formatCode="General">
                  <c:v>2.6926907914168701E-4</c:v>
                </c:pt>
                <c:pt idx="184" formatCode="General">
                  <c:v>2.42164527922306E-4</c:v>
                </c:pt>
                <c:pt idx="185" formatCode="General">
                  <c:v>2.1408798195534799E-4</c:v>
                </c:pt>
                <c:pt idx="186" formatCode="General">
                  <c:v>1.8505153002850201E-4</c:v>
                </c:pt>
                <c:pt idx="187" formatCode="General">
                  <c:v>1.5511071400951199E-4</c:v>
                </c:pt>
                <c:pt idx="188" formatCode="General">
                  <c:v>1.2435978979555699E-4</c:v>
                </c:pt>
                <c:pt idx="189">
                  <c:v>9.2928410235160893E-5</c:v>
                </c:pt>
                <c:pt idx="190">
                  <c:v>6.0983409280859003E-5</c:v>
                </c:pt>
                <c:pt idx="191">
                  <c:v>2.8739905635813399E-5</c:v>
                </c:pt>
                <c:pt idx="192">
                  <c:v>-3.51396435351785E-6</c:v>
                </c:pt>
                <c:pt idx="193">
                  <c:v>-3.5375307348255501E-5</c:v>
                </c:pt>
                <c:pt idx="194">
                  <c:v>-6.6267308417152895E-5</c:v>
                </c:pt>
                <c:pt idx="195">
                  <c:v>-9.5367981820925298E-5</c:v>
                </c:pt>
                <c:pt idx="196" formatCode="General">
                  <c:v>-1.2154020047251E-4</c:v>
                </c:pt>
                <c:pt idx="197" formatCode="General">
                  <c:v>-1.4328409123980399E-4</c:v>
                </c:pt>
                <c:pt idx="198" formatCode="General">
                  <c:v>-1.5873627966075401E-4</c:v>
                </c:pt>
                <c:pt idx="199" formatCode="General">
                  <c:v>-1.65736000430831E-4</c:v>
                </c:pt>
                <c:pt idx="200" formatCode="General">
                  <c:v>-1.6196505059132599E-4</c:v>
                </c:pt>
                <c:pt idx="201" formatCode="General">
                  <c:v>-1.4515018091435501E-4</c:v>
                </c:pt>
                <c:pt idx="202" formatCode="General">
                  <c:v>-1.1329889453557001E-4</c:v>
                </c:pt>
                <c:pt idx="203">
                  <c:v>-6.4928956283705298E-5</c:v>
                </c:pt>
                <c:pt idx="204">
                  <c:v>7.4827564276176198E-7</c:v>
                </c:pt>
                <c:pt idx="205">
                  <c:v>8.3720732473945001E-5</c:v>
                </c:pt>
                <c:pt idx="206" formatCode="General">
                  <c:v>1.8315848877339201E-4</c:v>
                </c:pt>
                <c:pt idx="207" formatCode="General">
                  <c:v>2.9748249710139201E-4</c:v>
                </c:pt>
                <c:pt idx="208" formatCode="General">
                  <c:v>4.2450001163432801E-4</c:v>
                </c:pt>
                <c:pt idx="209" formatCode="General">
                  <c:v>5.6157804141137701E-4</c:v>
                </c:pt>
                <c:pt idx="210" formatCode="General">
                  <c:v>7.05823710237225E-4</c:v>
                </c:pt>
                <c:pt idx="211" formatCode="General">
                  <c:v>8.5424487679394104E-4</c:v>
                </c:pt>
                <c:pt idx="212" formatCode="General">
                  <c:v>1.0038742480623401E-3</c:v>
                </c:pt>
                <c:pt idx="213" formatCode="General">
                  <c:v>1.15185259105308E-3</c:v>
                </c:pt>
                <c:pt idx="214" formatCode="General">
                  <c:v>1.2954778855792601E-3</c:v>
                </c:pt>
                <c:pt idx="215" formatCode="General">
                  <c:v>1.4322342239308501E-3</c:v>
                </c:pt>
                <c:pt idx="216" formatCode="General">
                  <c:v>1.5598154739796201E-3</c:v>
                </c:pt>
                <c:pt idx="217" formatCode="General">
                  <c:v>1.67615482893616E-3</c:v>
                </c:pt>
                <c:pt idx="218" formatCode="General">
                  <c:v>1.77946463899313E-3</c:v>
                </c:pt>
                <c:pt idx="219" formatCode="General">
                  <c:v>1.8682841140869599E-3</c:v>
                </c:pt>
                <c:pt idx="220" formatCode="General">
                  <c:v>1.9415277329765E-3</c:v>
                </c:pt>
                <c:pt idx="221" formatCode="General">
                  <c:v>1.9985254076353002E-3</c:v>
                </c:pt>
                <c:pt idx="222" formatCode="General">
                  <c:v>2.0390463876785898E-3</c:v>
                </c:pt>
                <c:pt idx="223" formatCode="General">
                  <c:v>2.0633016037195501E-3</c:v>
                </c:pt>
                <c:pt idx="224" formatCode="General">
                  <c:v>2.0719225391646699E-3</c:v>
                </c:pt>
                <c:pt idx="225" formatCode="General">
                  <c:v>2.06591790168625E-3</c:v>
                </c:pt>
                <c:pt idx="226" formatCode="General">
                  <c:v>2.04661181445628E-3</c:v>
                </c:pt>
                <c:pt idx="227" formatCode="General">
                  <c:v>2.0155687741417699E-3</c:v>
                </c:pt>
                <c:pt idx="228" formatCode="General">
                  <c:v>1.9745112449587199E-3</c:v>
                </c:pt>
                <c:pt idx="229" formatCode="General">
                  <c:v>1.92523553957922E-3</c:v>
                </c:pt>
                <c:pt idx="230" formatCode="General">
                  <c:v>1.8695306990466601E-3</c:v>
                </c:pt>
                <c:pt idx="231" formatCode="General">
                  <c:v>1.80910389322811E-3</c:v>
                </c:pt>
                <c:pt idx="232" formatCode="General">
                  <c:v>1.7455153392195899E-3</c:v>
                </c:pt>
                <c:pt idx="233" formatCode="General">
                  <c:v>1.68012651013342E-3</c:v>
                </c:pt>
                <c:pt idx="234" formatCode="General">
                  <c:v>1.6140666863625299E-3</c:v>
                </c:pt>
                <c:pt idx="235" formatCode="General">
                  <c:v>1.5482224835112E-3</c:v>
                </c:pt>
                <c:pt idx="236" formatCode="General">
                  <c:v>1.48325113790955E-3</c:v>
                </c:pt>
                <c:pt idx="237" formatCode="General">
                  <c:v>1.4196117950695201E-3</c:v>
                </c:pt>
                <c:pt idx="238" formatCode="General">
                  <c:v>1.3576030310002601E-3</c:v>
                </c:pt>
                <c:pt idx="239" formatCode="General">
                  <c:v>1.29739304162162E-3</c:v>
                </c:pt>
                <c:pt idx="240" formatCode="General">
                  <c:v>1.2390334494256799E-3</c:v>
                </c:pt>
                <c:pt idx="241" formatCode="General">
                  <c:v>1.1824574473564399E-3</c:v>
                </c:pt>
                <c:pt idx="242" formatCode="General">
                  <c:v>1.1274732860227601E-3</c:v>
                </c:pt>
                <c:pt idx="243" formatCode="General">
                  <c:v>1.0737683988786299E-3</c:v>
                </c:pt>
                <c:pt idx="244" formatCode="General">
                  <c:v>1.0209338005114201E-3</c:v>
                </c:pt>
                <c:pt idx="245" formatCode="General">
                  <c:v>9.6850523454476201E-4</c:v>
                </c:pt>
                <c:pt idx="246" formatCode="General">
                  <c:v>9.1600575702362999E-4</c:v>
                </c:pt>
                <c:pt idx="247" formatCode="General">
                  <c:v>8.6297361268790199E-4</c:v>
                </c:pt>
                <c:pt idx="248" formatCode="General">
                  <c:v>8.0897100236202303E-4</c:v>
                </c:pt>
                <c:pt idx="249" formatCode="General">
                  <c:v>7.5358355294026405E-4</c:v>
                </c:pt>
                <c:pt idx="250" formatCode="General">
                  <c:v>6.9642385609076495E-4</c:v>
                </c:pt>
                <c:pt idx="251" formatCode="General">
                  <c:v>6.3714385423557698E-4</c:v>
                </c:pt>
                <c:pt idx="252" formatCode="General">
                  <c:v>5.7545189984228395E-4</c:v>
                </c:pt>
                <c:pt idx="253" formatCode="General">
                  <c:v>5.1113051361036501E-4</c:v>
                </c:pt>
                <c:pt idx="254" formatCode="General">
                  <c:v>4.4405483028532198E-4</c:v>
                </c:pt>
                <c:pt idx="255" formatCode="General">
                  <c:v>3.7420958778739002E-4</c:v>
                </c:pt>
                <c:pt idx="256" formatCode="General">
                  <c:v>3.0169796254463598E-4</c:v>
                </c:pt>
                <c:pt idx="257" formatCode="General">
                  <c:v>2.2673985593598799E-4</c:v>
                </c:pt>
                <c:pt idx="258" formatCode="General">
                  <c:v>1.4966817832317899E-4</c:v>
                </c:pt>
                <c:pt idx="259">
                  <c:v>7.09314627736053E-5</c:v>
                </c:pt>
                <c:pt idx="260">
                  <c:v>-8.9034531167992503E-6</c:v>
                </c:pt>
                <c:pt idx="261">
                  <c:v>-8.91610715258506E-5</c:v>
                </c:pt>
                <c:pt idx="262" formatCode="General">
                  <c:v>-1.6907680060401401E-4</c:v>
                </c:pt>
                <c:pt idx="263" formatCode="General">
                  <c:v>-2.47814451532694E-4</c:v>
                </c:pt>
                <c:pt idx="264" formatCode="General">
                  <c:v>-3.2448014873368703E-4</c:v>
                </c:pt>
                <c:pt idx="265" formatCode="General">
                  <c:v>-3.98137253920488E-4</c:v>
                </c:pt>
                <c:pt idx="266" formatCode="General">
                  <c:v>-4.6781736660398701E-4</c:v>
                </c:pt>
                <c:pt idx="267" formatCode="General">
                  <c:v>-5.3253028993389105E-4</c:v>
                </c:pt>
                <c:pt idx="268" formatCode="General">
                  <c:v>-5.9129011080582996E-4</c:v>
                </c:pt>
                <c:pt idx="269" formatCode="General">
                  <c:v>-6.4315653342490796E-4</c:v>
                </c:pt>
                <c:pt idx="270" formatCode="General">
                  <c:v>-6.87279520062015E-4</c:v>
                </c:pt>
                <c:pt idx="271" formatCode="General">
                  <c:v>-7.2293584214195498E-4</c:v>
                </c:pt>
                <c:pt idx="272" formatCode="General">
                  <c:v>-7.4953675395850899E-4</c:v>
                </c:pt>
                <c:pt idx="273" formatCode="General">
                  <c:v>-7.6659831323408305E-4</c:v>
                </c:pt>
                <c:pt idx="274" formatCode="General">
                  <c:v>-7.7373793698616599E-4</c:v>
                </c:pt>
                <c:pt idx="275" formatCode="General">
                  <c:v>-7.7073061788337496E-4</c:v>
                </c:pt>
                <c:pt idx="276" formatCode="General">
                  <c:v>-7.5755502537989104E-4</c:v>
                </c:pt>
                <c:pt idx="277" formatCode="General">
                  <c:v>-7.3441686993103703E-4</c:v>
                </c:pt>
                <c:pt idx="278" formatCode="General">
                  <c:v>-7.0173947322719804E-4</c:v>
                </c:pt>
                <c:pt idx="279" formatCode="General">
                  <c:v>-6.6008189923739296E-4</c:v>
                </c:pt>
                <c:pt idx="280" formatCode="General">
                  <c:v>-6.1002846028566904E-4</c:v>
                </c:pt>
                <c:pt idx="281" formatCode="General">
                  <c:v>-5.5224633098299898E-4</c:v>
                </c:pt>
                <c:pt idx="282" formatCode="General">
                  <c:v>-4.87589538309275E-4</c:v>
                </c:pt>
                <c:pt idx="283" formatCode="General">
                  <c:v>-4.1702398235748901E-4</c:v>
                </c:pt>
                <c:pt idx="284" formatCode="General">
                  <c:v>-3.4163404517304098E-4</c:v>
                </c:pt>
                <c:pt idx="285" formatCode="General">
                  <c:v>-2.6254687238972302E-4</c:v>
                </c:pt>
                <c:pt idx="286" formatCode="General">
                  <c:v>-1.8073694757797E-4</c:v>
                </c:pt>
                <c:pt idx="287">
                  <c:v>-9.7207044712994896E-5</c:v>
                </c:pt>
                <c:pt idx="288">
                  <c:v>-1.29085246790415E-5</c:v>
                </c:pt>
                <c:pt idx="289">
                  <c:v>7.1494370742325705E-5</c:v>
                </c:pt>
                <c:pt idx="290" formatCode="General">
                  <c:v>1.5513533267210301E-4</c:v>
                </c:pt>
                <c:pt idx="291" formatCode="General">
                  <c:v>2.3729393126203401E-4</c:v>
                </c:pt>
                <c:pt idx="292" formatCode="General">
                  <c:v>3.1771884417481201E-4</c:v>
                </c:pt>
                <c:pt idx="293" formatCode="General">
                  <c:v>3.9558023281912501E-4</c:v>
                </c:pt>
                <c:pt idx="294" formatCode="General">
                  <c:v>4.7053429787916501E-4</c:v>
                </c:pt>
                <c:pt idx="295" formatCode="General">
                  <c:v>5.4289248451911299E-4</c:v>
                </c:pt>
                <c:pt idx="296" formatCode="General">
                  <c:v>6.1152568059582397E-4</c:v>
                </c:pt>
                <c:pt idx="297" formatCode="General">
                  <c:v>6.7676801204286097E-4</c:v>
                </c:pt>
                <c:pt idx="298" formatCode="General">
                  <c:v>7.39470325746333E-4</c:v>
                </c:pt>
                <c:pt idx="299" formatCode="General">
                  <c:v>7.97556804144359E-4</c:v>
                </c:pt>
                <c:pt idx="300" formatCode="General">
                  <c:v>8.5623106112445602E-4</c:v>
                </c:pt>
                <c:pt idx="301" formatCode="General">
                  <c:v>9.3723449147269902E-4</c:v>
                </c:pt>
                <c:pt idx="302" formatCode="General">
                  <c:v>1.036865312425E-3</c:v>
                </c:pt>
                <c:pt idx="303" formatCode="General">
                  <c:v>1.14823127860671E-3</c:v>
                </c:pt>
                <c:pt idx="304" formatCode="General">
                  <c:v>1.26599840080031E-3</c:v>
                </c:pt>
                <c:pt idx="305" formatCode="General">
                  <c:v>1.3864246271435301E-3</c:v>
                </c:pt>
                <c:pt idx="306" formatCode="General">
                  <c:v>1.5069251111756001E-3</c:v>
                </c:pt>
                <c:pt idx="307" formatCode="General">
                  <c:v>1.6257182481676799E-3</c:v>
                </c:pt>
                <c:pt idx="308" formatCode="General">
                  <c:v>1.74157236722456E-3</c:v>
                </c:pt>
                <c:pt idx="309" formatCode="General">
                  <c:v>1.85362741518901E-3</c:v>
                </c:pt>
                <c:pt idx="310" formatCode="General">
                  <c:v>1.9612702708098301E-3</c:v>
                </c:pt>
                <c:pt idx="311" formatCode="General">
                  <c:v>2.06404839835202E-3</c:v>
                </c:pt>
                <c:pt idx="312" formatCode="General">
                  <c:v>2.1616110027222802E-3</c:v>
                </c:pt>
                <c:pt idx="313" formatCode="General">
                  <c:v>2.25366996385567E-3</c:v>
                </c:pt>
                <c:pt idx="314" formatCode="General">
                  <c:v>2.3399749938040602E-3</c:v>
                </c:pt>
                <c:pt idx="315" formatCode="General">
                  <c:v>2.4202989664931199E-3</c:v>
                </c:pt>
                <c:pt idx="316" formatCode="General">
                  <c:v>2.4944304279242301E-3</c:v>
                </c:pt>
                <c:pt idx="317" formatCode="General">
                  <c:v>2.5621710515786999E-3</c:v>
                </c:pt>
                <c:pt idx="318" formatCode="General">
                  <c:v>2.62333635866519E-3</c:v>
                </c:pt>
                <c:pt idx="319" formatCode="General">
                  <c:v>2.6777584380512599E-3</c:v>
                </c:pt>
                <c:pt idx="320" formatCode="General">
                  <c:v>2.7252897154375999E-3</c:v>
                </c:pt>
                <c:pt idx="321" formatCode="General">
                  <c:v>2.7658070629588902E-3</c:v>
                </c:pt>
                <c:pt idx="322" formatCode="General">
                  <c:v>2.7992157316929001E-3</c:v>
                </c:pt>
                <c:pt idx="323" formatCode="General">
                  <c:v>2.8254527506468099E-3</c:v>
                </c:pt>
                <c:pt idx="324" formatCode="General">
                  <c:v>2.8444895820941099E-3</c:v>
                </c:pt>
                <c:pt idx="325" formatCode="General">
                  <c:v>2.8563339619684502E-3</c:v>
                </c:pt>
                <c:pt idx="326" formatCode="General">
                  <c:v>2.8610309824676E-3</c:v>
                </c:pt>
                <c:pt idx="327" formatCode="General">
                  <c:v>2.85866357980876E-3</c:v>
                </c:pt>
                <c:pt idx="328" formatCode="General">
                  <c:v>2.8493526556457498E-3</c:v>
                </c:pt>
                <c:pt idx="329" formatCode="General">
                  <c:v>2.8332570694228898E-3</c:v>
                </c:pt>
                <c:pt idx="330" formatCode="General">
                  <c:v>2.8105736819678899E-3</c:v>
                </c:pt>
                <c:pt idx="331" formatCode="General">
                  <c:v>2.78153751178636E-3</c:v>
                </c:pt>
                <c:pt idx="332" formatCode="General">
                  <c:v>2.7464219034754201E-3</c:v>
                </c:pt>
                <c:pt idx="333" formatCode="General">
                  <c:v>2.7055384338630401E-3</c:v>
                </c:pt>
                <c:pt idx="334" formatCode="General">
                  <c:v>2.65923613434128E-3</c:v>
                </c:pt>
                <c:pt idx="335" formatCode="General">
                  <c:v>2.60789952463408E-3</c:v>
                </c:pt>
                <c:pt idx="336" formatCode="General">
                  <c:v>2.5519449614681399E-3</c:v>
                </c:pt>
                <c:pt idx="337" formatCode="General">
                  <c:v>2.4918149166277799E-3</c:v>
                </c:pt>
                <c:pt idx="338" formatCode="General">
                  <c:v>2.4279700049358202E-3</c:v>
                </c:pt>
                <c:pt idx="339" formatCode="General">
                  <c:v>2.3608788584278599E-3</c:v>
                </c:pt>
                <c:pt idx="340" formatCode="General">
                  <c:v>2.2910062503886299E-3</c:v>
                </c:pt>
                <c:pt idx="341" formatCode="General">
                  <c:v>2.2188001685251898E-3</c:v>
                </c:pt>
                <c:pt idx="342" formatCode="General">
                  <c:v>2.1446787787161299E-3</c:v>
                </c:pt>
                <c:pt idx="343" formatCode="General">
                  <c:v>2.06901837559881E-3</c:v>
                </c:pt>
                <c:pt idx="344" formatCode="General">
                  <c:v>1.9921434612622398E-3</c:v>
                </c:pt>
                <c:pt idx="345" formatCode="General">
                  <c:v>1.91432001885825E-3</c:v>
                </c:pt>
                <c:pt idx="346" formatCode="General">
                  <c:v>1.8357528569238901E-3</c:v>
                </c:pt>
                <c:pt idx="347" formatCode="General">
                  <c:v>1.75658760683174E-3</c:v>
                </c:pt>
                <c:pt idx="348" formatCode="General">
                  <c:v>1.6769175840135001E-3</c:v>
                </c:pt>
                <c:pt idx="349" formatCode="General">
                  <c:v>1.59679530545296E-3</c:v>
                </c:pt>
                <c:pt idx="350" formatCode="General">
                  <c:v>1.51624802947427E-3</c:v>
                </c:pt>
                <c:pt idx="351" formatCode="General">
                  <c:v>1.43529629046523E-3</c:v>
                </c:pt>
                <c:pt idx="352" formatCode="General">
                  <c:v>1.35397408199722E-3</c:v>
                </c:pt>
                <c:pt idx="353" formatCode="General">
                  <c:v>1.27234913320522E-3</c:v>
                </c:pt>
                <c:pt idx="354" formatCode="General">
                  <c:v>1.1905416520854801E-3</c:v>
                </c:pt>
                <c:pt idx="355" formatCode="General">
                  <c:v>1.1087399885242499E-3</c:v>
                </c:pt>
                <c:pt idx="356" formatCode="General">
                  <c:v>1.0272118957072301E-3</c:v>
                </c:pt>
                <c:pt idx="357" formatCode="General">
                  <c:v>9.4631042020396701E-4</c:v>
                </c:pt>
                <c:pt idx="358" formatCode="General">
                  <c:v>8.6647389247641795E-4</c:v>
                </c:pt>
                <c:pt idx="359" formatCode="General">
                  <c:v>7.8821997420030305E-4</c:v>
                </c:pt>
                <c:pt idx="360" formatCode="General">
                  <c:v>7.1213419555409799E-4</c:v>
                </c:pt>
                <c:pt idx="361" formatCode="General">
                  <c:v>6.3885383587397495E-4</c:v>
                </c:pt>
                <c:pt idx="362" formatCode="General">
                  <c:v>5.6904832484609604E-4</c:v>
                </c:pt>
                <c:pt idx="363" formatCode="General">
                  <c:v>5.0339754218469703E-4</c:v>
                </c:pt>
                <c:pt idx="364" formatCode="General">
                  <c:v>4.4256946088901101E-4</c:v>
                </c:pt>
                <c:pt idx="365" formatCode="General">
                  <c:v>3.87198517931721E-4</c:v>
                </c:pt>
                <c:pt idx="366" formatCode="General">
                  <c:v>3.3786592549606099E-4</c:v>
                </c:pt>
                <c:pt idx="367" formatCode="General">
                  <c:v>2.9508288429771801E-4</c:v>
                </c:pt>
                <c:pt idx="368" formatCode="General">
                  <c:v>2.5927736178410699E-4</c:v>
                </c:pt>
                <c:pt idx="369" formatCode="General">
                  <c:v>2.30784786065777E-4</c:v>
                </c:pt>
                <c:pt idx="370" formatCode="General">
                  <c:v>2.0984271149207499E-4</c:v>
                </c:pt>
                <c:pt idx="371" formatCode="General">
                  <c:v>1.96589257342761E-4</c:v>
                </c:pt>
                <c:pt idx="372" formatCode="General">
                  <c:v>1.9106492246445401E-4</c:v>
                </c:pt>
                <c:pt idx="373" formatCode="General">
                  <c:v>1.9321724272504799E-4</c:v>
                </c:pt>
                <c:pt idx="374" formatCode="General">
                  <c:v>2.0290768428088201E-4</c:v>
                </c:pt>
                <c:pt idx="375" formatCode="General">
                  <c:v>2.19920147394857E-4</c:v>
                </c:pt>
                <c:pt idx="376" formatCode="General">
                  <c:v>2.4397048262116101E-4</c:v>
                </c:pt>
                <c:pt idx="377" formatCode="General">
                  <c:v>2.74716481479544E-4</c:v>
                </c:pt>
                <c:pt idx="378" formatCode="General">
                  <c:v>3.1176788510527001E-4</c:v>
                </c:pt>
                <c:pt idx="379" formatCode="General">
                  <c:v>3.5469604584131397E-4</c:v>
                </c:pt>
                <c:pt idx="380" formatCode="General">
                  <c:v>4.0304296943667898E-4</c:v>
                </c:pt>
                <c:pt idx="381" formatCode="General">
                  <c:v>4.5632955289018302E-4</c:v>
                </c:pt>
                <c:pt idx="382" formatCode="General">
                  <c:v>5.1406291079096405E-4</c:v>
                </c:pt>
                <c:pt idx="383" formatCode="General">
                  <c:v>5.7574274897822196E-4</c:v>
                </c:pt>
                <c:pt idx="384" formatCode="General">
                  <c:v>6.4086679769145296E-4</c:v>
                </c:pt>
                <c:pt idx="385" formatCode="General">
                  <c:v>7.0893535732689101E-4</c:v>
                </c:pt>
                <c:pt idx="386" formatCode="General">
                  <c:v>7.79455039242037E-4</c:v>
                </c:pt>
                <c:pt idx="387" formatCode="General">
                  <c:v>8.5194180278957304E-4</c:v>
                </c:pt>
                <c:pt idx="388" formatCode="General">
                  <c:v>9.2592339900067304E-4</c:v>
                </c:pt>
                <c:pt idx="389" formatCode="General">
                  <c:v>1.00094133214376E-3</c:v>
                </c:pt>
                <c:pt idx="390" formatCode="General">
                  <c:v>1.0765524438268699E-3</c:v>
                </c:pt>
                <c:pt idx="391" formatCode="General">
                  <c:v>1.15233021152896E-3</c:v>
                </c:pt>
                <c:pt idx="392" formatCode="General">
                  <c:v>1.2278658357287001E-3</c:v>
                </c:pt>
                <c:pt idx="393" formatCode="General">
                  <c:v>1.30276916864916E-3</c:v>
                </c:pt>
                <c:pt idx="394" formatCode="General">
                  <c:v>1.3766695147751E-3</c:v>
                </c:pt>
                <c:pt idx="395" formatCode="General">
                  <c:v>1.4492163106228099E-3</c:v>
                </c:pt>
                <c:pt idx="396" formatCode="General">
                  <c:v>1.52007967071557E-3</c:v>
                </c:pt>
                <c:pt idx="397" formatCode="General">
                  <c:v>1.5889507702298001E-3</c:v>
                </c:pt>
                <c:pt idx="398" formatCode="General">
                  <c:v>1.65554202396277E-3</c:v>
                </c:pt>
                <c:pt idx="399" formatCode="General">
                  <c:v>1.7195870173457601E-3</c:v>
                </c:pt>
                <c:pt idx="400" formatCode="General">
                  <c:v>1.7808401488258901E-3</c:v>
                </c:pt>
                <c:pt idx="401" formatCode="General">
                  <c:v>1.8390759540344E-3</c:v>
                </c:pt>
                <c:pt idx="402" formatCode="General">
                  <c:v>1.8940881000041299E-3</c:v>
                </c:pt>
                <c:pt idx="403" formatCode="General">
                  <c:v>1.94568806087294E-3</c:v>
                </c:pt>
                <c:pt idx="404" formatCode="General">
                  <c:v>1.99370351301488E-3</c:v>
                </c:pt>
                <c:pt idx="405" formatCode="General">
                  <c:v>2.0379765149683001E-3</c:v>
                </c:pt>
                <c:pt idx="406" formatCode="General">
                  <c:v>2.0783615632725999E-3</c:v>
                </c:pt>
                <c:pt idx="407" formatCode="General">
                  <c:v>2.11472363681064E-3</c:v>
                </c:pt>
                <c:pt idx="408" formatCode="General">
                  <c:v>2.14693635718647E-3</c:v>
                </c:pt>
                <c:pt idx="409" formatCode="General">
                  <c:v>2.17488039924005E-3</c:v>
                </c:pt>
                <c:pt idx="410" formatCode="General">
                  <c:v>2.1984422828702599E-3</c:v>
                </c:pt>
                <c:pt idx="411" formatCode="General">
                  <c:v>2.2175136645339001E-3</c:v>
                </c:pt>
                <c:pt idx="412" formatCode="General">
                  <c:v>2.2319912245602701E-3</c:v>
                </c:pt>
                <c:pt idx="413" formatCode="General">
                  <c:v>2.2417772160003E-3</c:v>
                </c:pt>
                <c:pt idx="414" formatCode="General">
                  <c:v>2.2467807040302398E-3</c:v>
                </c:pt>
                <c:pt idx="415" formatCode="General">
                  <c:v>2.24691948439065E-3</c:v>
                </c:pt>
                <c:pt idx="416" formatCode="General">
                  <c:v>2.24212262771802E-3</c:v>
                </c:pt>
                <c:pt idx="417" formatCode="General">
                  <c:v>2.23233355676876E-3</c:v>
                </c:pt>
                <c:pt idx="418" formatCode="General">
                  <c:v>2.2175135281585598E-3</c:v>
                </c:pt>
                <c:pt idx="419" formatCode="General">
                  <c:v>2.1976453617143501E-3</c:v>
                </c:pt>
                <c:pt idx="420" formatCode="General">
                  <c:v>2.1727372407144901E-3</c:v>
                </c:pt>
                <c:pt idx="421" formatCode="General">
                  <c:v>2.1428263963843598E-3</c:v>
                </c:pt>
                <c:pt idx="422" formatCode="General">
                  <c:v>2.1079824905211198E-3</c:v>
                </c:pt>
                <c:pt idx="423" formatCode="General">
                  <c:v>2.06831052082747E-3</c:v>
                </c:pt>
                <c:pt idx="424" formatCode="General">
                  <c:v>2.02395309355838E-3</c:v>
                </c:pt>
                <c:pt idx="425" formatCode="General">
                  <c:v>1.9750919359760601E-3</c:v>
                </c:pt>
                <c:pt idx="426" formatCode="General">
                  <c:v>1.92194855498378E-3</c:v>
                </c:pt>
                <c:pt idx="427" formatCode="General">
                  <c:v>1.8647839860070001E-3</c:v>
                </c:pt>
                <c:pt idx="428" formatCode="General">
                  <c:v>1.8038976154406701E-3</c:v>
                </c:pt>
                <c:pt idx="429" formatCode="General">
                  <c:v>1.73962509856353E-3</c:v>
                </c:pt>
                <c:pt idx="430" formatCode="General">
                  <c:v>1.67233543070505E-3</c:v>
                </c:pt>
                <c:pt idx="431" formatCode="General">
                  <c:v>1.6024272609190099E-3</c:v>
                </c:pt>
                <c:pt idx="432" formatCode="General">
                  <c:v>1.53032456313961E-3</c:v>
                </c:pt>
                <c:pt idx="433" formatCode="General">
                  <c:v>1.45647179888158E-3</c:v>
                </c:pt>
                <c:pt idx="434" formatCode="General">
                  <c:v>1.3813287175556701E-3</c:v>
                </c:pt>
                <c:pt idx="435" formatCode="General">
                  <c:v>1.3053649453982001E-3</c:v>
                </c:pt>
                <c:pt idx="436" formatCode="General">
                  <c:v>1.2290545122380901E-3</c:v>
                </c:pt>
                <c:pt idx="437" formatCode="General">
                  <c:v>1.1528704575507101E-3</c:v>
                </c:pt>
                <c:pt idx="438" formatCode="General">
                  <c:v>1.0772796444210701E-3</c:v>
                </c:pt>
                <c:pt idx="439" formatCode="General">
                  <c:v>1.00273789327023E-3</c:v>
                </c:pt>
                <c:pt idx="440" formatCode="General">
                  <c:v>9.2968552767413201E-4</c:v>
                </c:pt>
                <c:pt idx="441" formatCode="General">
                  <c:v>8.58543403515366E-4</c:v>
                </c:pt>
                <c:pt idx="442" formatCode="General">
                  <c:v>7.8970947117796295E-4</c:v>
                </c:pt>
                <c:pt idx="443" formatCode="General">
                  <c:v>7.2355589953071095E-4</c:v>
                </c:pt>
                <c:pt idx="444" formatCode="General">
                  <c:v>6.6042677088934301E-4</c:v>
                </c:pt>
                <c:pt idx="445" formatCode="General">
                  <c:v>6.0063633866448305E-4</c:v>
                </c:pt>
                <c:pt idx="446" formatCode="General">
                  <c:v>5.4446782445418404E-4</c:v>
                </c:pt>
                <c:pt idx="447" formatCode="General">
                  <c:v>4.9217271919746702E-4</c:v>
                </c:pt>
                <c:pt idx="448" formatCode="General">
                  <c:v>4.43970543756324E-4</c:v>
                </c:pt>
                <c:pt idx="449" formatCode="General">
                  <c:v>4.0004901786616599E-4</c:v>
                </c:pt>
                <c:pt idx="450" formatCode="General">
                  <c:v>3.60564582584595E-4</c:v>
                </c:pt>
                <c:pt idx="451" formatCode="General">
                  <c:v>3.2564321987235098E-4</c:v>
                </c:pt>
                <c:pt idx="452" formatCode="General">
                  <c:v>2.9538151339021998E-4</c:v>
                </c:pt>
                <c:pt idx="453" formatCode="General">
                  <c:v>2.6984789659205302E-4</c:v>
                </c:pt>
                <c:pt idx="454" formatCode="General">
                  <c:v>2.4908403733801398E-4</c:v>
                </c:pt>
                <c:pt idx="455" formatCode="General">
                  <c:v>2.3310631217211901E-4</c:v>
                </c:pt>
                <c:pt idx="456" formatCode="General">
                  <c:v>2.21907327781652E-4</c:v>
                </c:pt>
                <c:pt idx="457" formatCode="General">
                  <c:v>2.1545745172501401E-4</c:v>
                </c:pt>
                <c:pt idx="458" formatCode="General">
                  <c:v>2.1370631909286899E-4</c:v>
                </c:pt>
                <c:pt idx="459" formatCode="General">
                  <c:v>2.1658428624276199E-4</c:v>
                </c:pt>
                <c:pt idx="460" formatCode="General">
                  <c:v>2.2400380707494799E-4</c:v>
                </c:pt>
                <c:pt idx="461" formatCode="General">
                  <c:v>2.3586071150975699E-4</c:v>
                </c:pt>
                <c:pt idx="462" formatCode="General">
                  <c:v>2.52035369938656E-4</c:v>
                </c:pt>
                <c:pt idx="463" formatCode="General">
                  <c:v>2.7239373153071302E-4</c:v>
                </c:pt>
                <c:pt idx="464" formatCode="General">
                  <c:v>2.9678822846655002E-4</c:v>
                </c:pt>
                <c:pt idx="465" formatCode="General">
                  <c:v>3.25058542513105E-4</c:v>
                </c:pt>
                <c:pt idx="466" formatCode="General">
                  <c:v>3.5703223488511398E-4</c:v>
                </c:pt>
                <c:pt idx="467" formatCode="General">
                  <c:v>3.9252524506234603E-4</c:v>
                </c:pt>
                <c:pt idx="468" formatCode="General">
                  <c:v>4.3134226909498499E-4</c:v>
                </c:pt>
                <c:pt idx="469" formatCode="General">
                  <c:v>4.7327703283169399E-4</c:v>
                </c:pt>
                <c:pt idx="470" formatCode="General">
                  <c:v>5.1811248029580599E-4</c:v>
                </c:pt>
                <c:pt idx="471" formatCode="General">
                  <c:v>5.6562090192479903E-4</c:v>
                </c:pt>
                <c:pt idx="472" formatCode="General">
                  <c:v>6.1556403135920698E-4</c:v>
                </c:pt>
                <c:pt idx="473" formatCode="General">
                  <c:v>6.6769314269044195E-4</c:v>
                </c:pt>
                <c:pt idx="474" formatCode="General">
                  <c:v>7.2174918232965196E-4</c:v>
                </c:pt>
                <c:pt idx="475" formatCode="General">
                  <c:v>7.77462970743502E-4</c:v>
                </c:pt>
                <c:pt idx="476" formatCode="General">
                  <c:v>8.3455550906063496E-4</c:v>
                </c:pt>
                <c:pt idx="477" formatCode="General">
                  <c:v>8.9273842388420499E-4</c:v>
                </c:pt>
                <c:pt idx="478" formatCode="General">
                  <c:v>9.5171458051812195E-4</c:v>
                </c:pt>
                <c:pt idx="479" formatCode="General">
                  <c:v>1.01117889026839E-3</c:v>
                </c:pt>
                <c:pt idx="480" formatCode="General">
                  <c:v>1.0708193316328199E-3</c:v>
                </c:pt>
                <c:pt idx="481" formatCode="General">
                  <c:v>1.13031819823116E-3</c:v>
                </c:pt>
                <c:pt idx="482" formatCode="General">
                  <c:v>1.18935357850611E-3</c:v>
                </c:pt>
                <c:pt idx="483" formatCode="General">
                  <c:v>1.2476010638475801E-3</c:v>
                </c:pt>
                <c:pt idx="484" formatCode="General">
                  <c:v>1.30473567319843E-3</c:v>
                </c:pt>
                <c:pt idx="485" formatCode="General">
                  <c:v>1.3604339737457701E-3</c:v>
                </c:pt>
                <c:pt idx="486" formatCode="General">
                  <c:v>1.41437636934579E-3</c:v>
                </c:pt>
                <c:pt idx="487" formatCode="General">
                  <c:v>1.4662495212055E-3</c:v>
                </c:pt>
                <c:pt idx="488" formatCode="General">
                  <c:v>1.51574885935254E-3</c:v>
                </c:pt>
                <c:pt idx="489" formatCode="General">
                  <c:v>1.5625811388088101E-3</c:v>
                </c:pt>
                <c:pt idx="490" formatCode="General">
                  <c:v>1.6064669913288499E-3</c:v>
                </c:pt>
                <c:pt idx="491" formatCode="General">
                  <c:v>1.6471434221796699E-3</c:v>
                </c:pt>
                <c:pt idx="492" formatCode="General">
                  <c:v>1.68436620176121E-3</c:v>
                </c:pt>
                <c:pt idx="493" formatCode="General">
                  <c:v>1.71791210385713E-3</c:v>
                </c:pt>
                <c:pt idx="494" formatCode="General">
                  <c:v>1.7475809458546399E-3</c:v>
                </c:pt>
                <c:pt idx="495" formatCode="General">
                  <c:v>1.7731973912087E-3</c:v>
                </c:pt>
                <c:pt idx="496" formatCode="General">
                  <c:v>1.79461248052729E-3</c:v>
                </c:pt>
                <c:pt idx="497" formatCode="General">
                  <c:v>1.81170486465863E-3</c:v>
                </c:pt>
                <c:pt idx="498" formatCode="General">
                  <c:v>1.82438172078165E-3</c:v>
                </c:pt>
                <c:pt idx="499" formatCode="General">
                  <c:v>1.83257934044074E-3</c:v>
                </c:pt>
                <c:pt idx="500" formatCode="General">
                  <c:v>1.83626338643061E-3</c:v>
                </c:pt>
                <c:pt idx="501" formatCode="General">
                  <c:v>1.83542882314839E-3</c:v>
                </c:pt>
                <c:pt idx="502" formatCode="General">
                  <c:v>1.83009953223833E-3</c:v>
                </c:pt>
                <c:pt idx="503" formatCode="General">
                  <c:v>1.820327631842E-3</c:v>
                </c:pt>
                <c:pt idx="504" formatCode="General">
                  <c:v>1.80619252336308E-3</c:v>
                </c:pt>
                <c:pt idx="505" formatCode="General">
                  <c:v>1.7877996942318201E-3</c:v>
                </c:pt>
                <c:pt idx="506" formatCode="General">
                  <c:v>1.7652793086311801E-3</c:v>
                </c:pt>
                <c:pt idx="507" formatCode="General">
                  <c:v>1.73878462049199E-3</c:v>
                </c:pt>
                <c:pt idx="508" formatCode="General">
                  <c:v>1.70849024428764E-3</c:v>
                </c:pt>
                <c:pt idx="509" formatCode="General">
                  <c:v>1.6745903193103699E-3</c:v>
                </c:pt>
                <c:pt idx="510" formatCode="General">
                  <c:v>1.6372966022730299E-3</c:v>
                </c:pt>
                <c:pt idx="511" formatCode="General">
                  <c:v>1.5968365213611399E-3</c:v>
                </c:pt>
                <c:pt idx="512" formatCode="General">
                  <c:v>1.55345122238907E-3</c:v>
                </c:pt>
                <c:pt idx="513" formatCode="General">
                  <c:v>1.5073936346307599E-3</c:v>
                </c:pt>
                <c:pt idx="514" formatCode="General">
                  <c:v>1.4589265803474001E-3</c:v>
                </c:pt>
                <c:pt idx="515" formatCode="General">
                  <c:v>1.4083209481669399E-3</c:v>
                </c:pt>
                <c:pt idx="516" formatCode="General">
                  <c:v>1.3558539464254499E-3</c:v>
                </c:pt>
                <c:pt idx="517" formatCode="General">
                  <c:v>1.3018074484898001E-3</c:v>
                </c:pt>
                <c:pt idx="518" formatCode="General">
                  <c:v>1.24646643806531E-3</c:v>
                </c:pt>
                <c:pt idx="519" formatCode="General">
                  <c:v>1.19011755865594E-3</c:v>
                </c:pt>
                <c:pt idx="520" formatCode="General">
                  <c:v>1.13304776777993E-3</c:v>
                </c:pt>
                <c:pt idx="521" formatCode="General">
                  <c:v>1.07554309332443E-3</c:v>
                </c:pt>
                <c:pt idx="522" formatCode="General">
                  <c:v>1.0178874866095401E-3</c:v>
                </c:pt>
                <c:pt idx="523" formatCode="General">
                  <c:v>9.6036176436848102E-4</c:v>
                </c:pt>
                <c:pt idx="524" formatCode="General">
                  <c:v>9.0324262997058E-4</c:v>
                </c:pt>
                <c:pt idx="525" formatCode="General">
                  <c:v>8.4680176283270802E-4</c:v>
                </c:pt>
                <c:pt idx="526" formatCode="General">
                  <c:v>7.9130496409345096E-4</c:v>
                </c:pt>
                <c:pt idx="527" formatCode="General">
                  <c:v>7.3701134625644201E-4</c:v>
                </c:pt>
                <c:pt idx="528" formatCode="General">
                  <c:v>6.8417255463321602E-4</c:v>
                </c:pt>
                <c:pt idx="529" formatCode="General">
                  <c:v>6.3303200900825904E-4</c:v>
                </c:pt>
                <c:pt idx="530" formatCode="General">
                  <c:v>5.8382415497815698E-4</c:v>
                </c:pt>
                <c:pt idx="531" formatCode="General">
                  <c:v>5.3677371584277204E-4</c:v>
                </c:pt>
                <c:pt idx="532" formatCode="General">
                  <c:v>4.9209493770072696E-4</c:v>
                </c:pt>
                <c:pt idx="533" formatCode="General">
                  <c:v>4.4999082246811298E-4</c:v>
                </c:pt>
                <c:pt idx="534" formatCode="General">
                  <c:v>4.10652345834869E-4</c:v>
                </c:pt>
                <c:pt idx="535" formatCode="General">
                  <c:v>3.7425765962807597E-4</c:v>
                </c:pt>
                <c:pt idx="536" formatCode="General">
                  <c:v>3.4097128059072603E-4</c:v>
                </c:pt>
                <c:pt idx="537" formatCode="General">
                  <c:v>3.1094327012980502E-4</c:v>
                </c:pt>
                <c:pt idx="538" formatCode="General">
                  <c:v>2.8430841205844801E-4</c:v>
                </c:pt>
                <c:pt idx="539" formatCode="General">
                  <c:v>2.6118539767349601E-4</c:v>
                </c:pt>
                <c:pt idx="540" formatCode="General">
                  <c:v>2.41676029594435E-4</c:v>
                </c:pt>
                <c:pt idx="541" formatCode="General">
                  <c:v>2.25864457570301E-4</c:v>
                </c:pt>
                <c:pt idx="542" formatCode="General">
                  <c:v>2.13816460872972E-4</c:v>
                </c:pt>
                <c:pt idx="543" formatCode="General">
                  <c:v>2.0557879288391899E-4</c:v>
                </c:pt>
                <c:pt idx="544" formatCode="General">
                  <c:v>2.0117860400484201E-4</c:v>
                </c:pt>
                <c:pt idx="545" formatCode="General">
                  <c:v>2.0062295905271099E-4</c:v>
                </c:pt>
                <c:pt idx="546" formatCode="General">
                  <c:v>2.0389846482427699E-4</c:v>
                </c:pt>
                <c:pt idx="547" formatCode="General">
                  <c:v>2.10971022538203E-4</c:v>
                </c:pt>
                <c:pt idx="548" formatCode="General">
                  <c:v>2.2178571840532701E-4</c:v>
                </c:pt>
                <c:pt idx="549" formatCode="General">
                  <c:v>2.3626686367605101E-4</c:v>
                </c:pt>
                <c:pt idx="550" formatCode="General">
                  <c:v>2.5431819322046801E-4</c:v>
                </c:pt>
                <c:pt idx="551" formatCode="General">
                  <c:v>2.7582322907677699E-4</c:v>
                </c:pt>
                <c:pt idx="552" formatCode="General">
                  <c:v>3.0064581253307998E-4</c:v>
                </c:pt>
                <c:pt idx="553" formatCode="General">
                  <c:v>3.2863080527137601E-4</c:v>
                </c:pt>
                <c:pt idx="554" formatCode="General">
                  <c:v>3.59604956990202E-4</c:v>
                </c:pt>
                <c:pt idx="555" formatCode="General">
                  <c:v>3.9337793382569899E-4</c:v>
                </c:pt>
                <c:pt idx="556" formatCode="General">
                  <c:v>4.2974349890018002E-4</c:v>
                </c:pt>
                <c:pt idx="557" formatCode="General">
                  <c:v>4.6848083352840901E-4</c:v>
                </c:pt>
                <c:pt idx="558" formatCode="General">
                  <c:v>5.0935598508300298E-4</c:v>
                </c:pt>
                <c:pt idx="559" formatCode="General">
                  <c:v>5.5212342532963703E-4</c:v>
                </c:pt>
                <c:pt idx="560" formatCode="General">
                  <c:v>5.9652770124594501E-4</c:v>
                </c:pt>
                <c:pt idx="561" formatCode="General">
                  <c:v>6.4230515897676895E-4</c:v>
                </c:pt>
                <c:pt idx="562" formatCode="General">
                  <c:v>6.8918572067965499E-4</c:v>
                </c:pt>
                <c:pt idx="563" formatCode="General">
                  <c:v>7.3689469358943804E-4</c:v>
                </c:pt>
                <c:pt idx="564" formatCode="General">
                  <c:v>7.8515459067561696E-4</c:v>
                </c:pt>
                <c:pt idx="565" formatCode="General">
                  <c:v>8.3368694276233601E-4</c:v>
                </c:pt>
                <c:pt idx="566" formatCode="General">
                  <c:v>8.8221408289662997E-4</c:v>
                </c:pt>
                <c:pt idx="567" formatCode="General">
                  <c:v>9.3046088504255501E-4</c:v>
                </c:pt>
                <c:pt idx="568" formatCode="General">
                  <c:v>9.7815644079404709E-4</c:v>
                </c:pt>
                <c:pt idx="569" formatCode="General">
                  <c:v>1.0250356596773001E-3</c:v>
                </c:pt>
                <c:pt idx="570" formatCode="General">
                  <c:v>1.07084078068883E-3</c:v>
                </c:pt>
                <c:pt idx="571" formatCode="General">
                  <c:v>1.11532278492028E-3</c:v>
                </c:pt>
                <c:pt idx="572" formatCode="General">
                  <c:v>1.15824270138692E-3</c:v>
                </c:pt>
                <c:pt idx="573" formatCode="General">
                  <c:v>1.1993728004383399E-3</c:v>
                </c:pt>
                <c:pt idx="574" formatCode="General">
                  <c:v>1.23849767132372E-3</c:v>
                </c:pt>
                <c:pt idx="575" formatCode="General">
                  <c:v>1.27541518255533E-3</c:v>
                </c:pt>
                <c:pt idx="576" formatCode="General">
                  <c:v>1.3099373256123901E-3</c:v>
                </c:pt>
                <c:pt idx="577" formatCode="General">
                  <c:v>1.3418909442126201E-3</c:v>
                </c:pt>
                <c:pt idx="578" formatCode="General">
                  <c:v>1.37111835281912E-3</c:v>
                </c:pt>
                <c:pt idx="579" formatCode="General">
                  <c:v>1.3974778492233299E-3</c:v>
                </c:pt>
                <c:pt idx="580" formatCode="General">
                  <c:v>1.42084412693728E-3</c:v>
                </c:pt>
                <c:pt idx="581" formatCode="General">
                  <c:v>1.4411085937375799E-3</c:v>
                </c:pt>
                <c:pt idx="582" formatCode="General">
                  <c:v>1.45817960303474E-3</c:v>
                </c:pt>
                <c:pt idx="583" formatCode="General">
                  <c:v>1.47198260480726E-3</c:v>
                </c:pt>
                <c:pt idx="584" formatCode="General">
                  <c:v>1.48246022266238E-3</c:v>
                </c:pt>
                <c:pt idx="585" formatCode="General">
                  <c:v>1.4895722631907101E-3</c:v>
                </c:pt>
                <c:pt idx="586" formatCode="General">
                  <c:v>1.4932956632025601E-3</c:v>
                </c:pt>
                <c:pt idx="587" formatCode="General">
                  <c:v>1.49362437970514E-3</c:v>
                </c:pt>
                <c:pt idx="588" formatCode="General">
                  <c:v>1.4905692266418301E-3</c:v>
                </c:pt>
                <c:pt idx="589" formatCode="General">
                  <c:v>1.4841576615057599E-3</c:v>
                </c:pt>
                <c:pt idx="590" formatCode="General">
                  <c:v>1.47443352400191E-3</c:v>
                </c:pt>
                <c:pt idx="591" formatCode="General">
                  <c:v>1.4614567280035501E-3</c:v>
                </c:pt>
                <c:pt idx="592" formatCode="General">
                  <c:v>1.4453029071677E-3</c:v>
                </c:pt>
                <c:pt idx="593" formatCode="General">
                  <c:v>1.42606301377527E-3</c:v>
                </c:pt>
                <c:pt idx="594" formatCode="General">
                  <c:v>1.40384286967516E-3</c:v>
                </c:pt>
                <c:pt idx="595" formatCode="General">
                  <c:v>1.37876266766477E-3</c:v>
                </c:pt>
                <c:pt idx="596" formatCode="General">
                  <c:v>1.35095642125228E-3</c:v>
                </c:pt>
                <c:pt idx="597" formatCode="General">
                  <c:v>1.3205713605358999E-3</c:v>
                </c:pt>
                <c:pt idx="598" formatCode="General">
                  <c:v>1.2877672719099199E-3</c:v>
                </c:pt>
                <c:pt idx="599" formatCode="General">
                  <c:v>1.25271577947213E-3</c:v>
                </c:pt>
                <c:pt idx="600" formatCode="General">
                  <c:v>1.21559956635884E-3</c:v>
                </c:pt>
                <c:pt idx="601" formatCode="General">
                  <c:v>1.1766115347636001E-3</c:v>
                </c:pt>
                <c:pt idx="602" formatCode="General">
                  <c:v>1.1359539040911701E-3</c:v>
                </c:pt>
                <c:pt idx="603" formatCode="General">
                  <c:v>1.0938372475385099E-3</c:v>
                </c:pt>
                <c:pt idx="604" formatCode="General">
                  <c:v>1.05047946835774E-3</c:v>
                </c:pt>
                <c:pt idx="605" formatCode="General">
                  <c:v>1.0061047181129301E-3</c:v>
                </c:pt>
                <c:pt idx="606" formatCode="General">
                  <c:v>9.6094226036431301E-4</c:v>
                </c:pt>
                <c:pt idx="607" formatCode="General">
                  <c:v>9.1522528436631596E-4</c:v>
                </c:pt>
                <c:pt idx="608" formatCode="General">
                  <c:v>8.6918967451670402E-4</c:v>
                </c:pt>
                <c:pt idx="609" formatCode="General">
                  <c:v>8.2307274240906196E-4</c:v>
                </c:pt>
                <c:pt idx="610" formatCode="General">
                  <c:v>7.7711192938695805E-4</c:v>
                </c:pt>
                <c:pt idx="611" formatCode="General">
                  <c:v>7.31543488444392E-4</c:v>
                </c:pt>
                <c:pt idx="612" formatCode="General">
                  <c:v>6.8660115513538003E-4</c:v>
                </c:pt>
                <c:pt idx="613" formatCode="General">
                  <c:v>6.4251481782098504E-4</c:v>
                </c:pt>
                <c:pt idx="614" formatCode="General">
                  <c:v>5.9950919807469903E-4</c:v>
                </c:pt>
                <c:pt idx="615" formatCode="General">
                  <c:v>5.57802552371188E-4</c:v>
                </c:pt>
                <c:pt idx="616" formatCode="General">
                  <c:v>5.17605406289149E-4</c:v>
                </c:pt>
                <c:pt idx="617" formatCode="General">
                  <c:v>4.7911933236175299E-4</c:v>
                </c:pt>
                <c:pt idx="618" formatCode="General">
                  <c:v>4.42535782409044E-4</c:v>
                </c:pt>
                <c:pt idx="619" formatCode="General">
                  <c:v>4.0803498469230701E-4</c:v>
                </c:pt>
                <c:pt idx="620" formatCode="General">
                  <c:v>3.7578491555269799E-4</c:v>
                </c:pt>
                <c:pt idx="621" formatCode="General">
                  <c:v>3.4594035435198502E-4</c:v>
                </c:pt>
                <c:pt idx="622" formatCode="General">
                  <c:v>3.18642029542888E-4</c:v>
                </c:pt>
                <c:pt idx="623" formatCode="General">
                  <c:v>2.9401586258464099E-4</c:v>
                </c:pt>
                <c:pt idx="624" formatCode="General">
                  <c:v>2.72172315212913E-4</c:v>
                </c:pt>
                <c:pt idx="625" formatCode="General">
                  <c:v>2.5320584430117297E-4</c:v>
                </c:pt>
                <c:pt idx="626" formatCode="General">
                  <c:v>2.3719446724244599E-4</c:v>
                </c:pt>
                <c:pt idx="627" formatCode="General">
                  <c:v>2.2419943946625301E-4</c:v>
                </c:pt>
                <c:pt idx="628" formatCode="General">
                  <c:v>2.1426504441398101E-4</c:v>
                </c:pt>
                <c:pt idx="629" formatCode="General">
                  <c:v>2.07418495054431E-4</c:v>
                </c:pt>
                <c:pt idx="630" formatCode="General">
                  <c:v>2.0366994485444299E-4</c:v>
                </c:pt>
                <c:pt idx="631" formatCode="General">
                  <c:v>2.0301260504910801E-4</c:v>
                </c:pt>
                <c:pt idx="632" formatCode="General">
                  <c:v>2.0542296410021001E-4</c:v>
                </c:pt>
                <c:pt idx="633" formatCode="General">
                  <c:v>2.1086110440431599E-4</c:v>
                </c:pt>
                <c:pt idx="634" formatCode="General">
                  <c:v>2.1927111062330199E-4</c:v>
                </c:pt>
                <c:pt idx="635" formatCode="General">
                  <c:v>2.3058156346554901E-4</c:v>
                </c:pt>
                <c:pt idx="636" formatCode="General">
                  <c:v>2.4470611234694102E-4</c:v>
                </c:pt>
                <c:pt idx="637" formatCode="General">
                  <c:v>2.6154412010421E-4</c:v>
                </c:pt>
                <c:pt idx="638" formatCode="General">
                  <c:v>2.80981372812461E-4</c:v>
                </c:pt>
                <c:pt idx="639" formatCode="General">
                  <c:v>3.0289084776371198E-4</c:v>
                </c:pt>
                <c:pt idx="640" formatCode="General">
                  <c:v>3.2713353278089499E-4</c:v>
                </c:pt>
                <c:pt idx="641" formatCode="General">
                  <c:v>3.5355929025654599E-4</c:v>
                </c:pt>
                <c:pt idx="642" formatCode="General">
                  <c:v>3.82007759599926E-4</c:v>
                </c:pt>
                <c:pt idx="643" formatCode="General">
                  <c:v>4.1230929213225401E-4</c:v>
                </c:pt>
                <c:pt idx="644" formatCode="General">
                  <c:v>4.4428591286789E-4</c:v>
                </c:pt>
                <c:pt idx="645" formatCode="General">
                  <c:v>4.7775230404090401E-4</c:v>
                </c:pt>
                <c:pt idx="646" formatCode="General">
                  <c:v>5.1251680566309101E-4</c:v>
                </c:pt>
                <c:pt idx="647" formatCode="General">
                  <c:v>5.4838242881421605E-4</c:v>
                </c:pt>
                <c:pt idx="648" formatCode="General">
                  <c:v>5.8514787775269003E-4</c:v>
                </c:pt>
                <c:pt idx="649" formatCode="General">
                  <c:v>6.2260857728168705E-4</c:v>
                </c:pt>
                <c:pt idx="650" formatCode="General">
                  <c:v>6.6055770210125104E-4</c:v>
                </c:pt>
                <c:pt idx="651" formatCode="General">
                  <c:v>6.9878720511289496E-4</c:v>
                </c:pt>
                <c:pt idx="652" formatCode="General">
                  <c:v>7.37088841814377E-4</c:v>
                </c:pt>
                <c:pt idx="653" formatCode="General">
                  <c:v>7.7525518802621404E-4</c:v>
                </c:pt>
                <c:pt idx="654" formatCode="General">
                  <c:v>8.1308064822847902E-4</c:v>
                </c:pt>
                <c:pt idx="655" formatCode="General">
                  <c:v>8.5036245175965205E-4</c:v>
                </c:pt>
                <c:pt idx="656" formatCode="General">
                  <c:v>8.8690163404433597E-4</c:v>
                </c:pt>
                <c:pt idx="657" formatCode="General">
                  <c:v>9.2250399988143598E-4</c:v>
                </c:pt>
                <c:pt idx="658" formatCode="General">
                  <c:v>9.5698106564877296E-4</c:v>
                </c:pt>
                <c:pt idx="659" formatCode="General">
                  <c:v>9.90150977075344E-4</c:v>
                </c:pt>
                <c:pt idx="660" formatCode="General">
                  <c:v>1.02183939901123E-3</c:v>
                </c:pt>
                <c:pt idx="661" formatCode="General">
                  <c:v>1.0518803734005399E-3</c:v>
                </c:pt>
                <c:pt idx="662" formatCode="General">
                  <c:v>1.0801171414485701E-3</c:v>
                </c:pt>
                <c:pt idx="663" formatCode="General">
                  <c:v>1.1064029257834001E-3</c:v>
                </c:pt>
                <c:pt idx="664" formatCode="General">
                  <c:v>1.1306016682579799E-3</c:v>
                </c:pt>
                <c:pt idx="665" formatCode="General">
                  <c:v>1.1525887189321501E-3</c:v>
                </c:pt>
                <c:pt idx="666" formatCode="General">
                  <c:v>1.1722514717263999E-3</c:v>
                </c:pt>
                <c:pt idx="667" formatCode="General">
                  <c:v>1.18948994225838E-3</c:v>
                </c:pt>
                <c:pt idx="668" formatCode="General">
                  <c:v>1.2042172834668501E-3</c:v>
                </c:pt>
                <c:pt idx="669" formatCode="General">
                  <c:v>1.2163602347995601E-3</c:v>
                </c:pt>
                <c:pt idx="670" formatCode="General">
                  <c:v>1.22585950099533E-3</c:v>
                </c:pt>
                <c:pt idx="671" formatCode="General">
                  <c:v>1.2326700568248601E-3</c:v>
                </c:pt>
                <c:pt idx="672" formatCode="General">
                  <c:v>1.2367613745687201E-3</c:v>
                </c:pt>
                <c:pt idx="673" formatCode="General">
                  <c:v>1.23811757149918E-3</c:v>
                </c:pt>
                <c:pt idx="674" formatCode="General">
                  <c:v>1.2367374751890499E-3</c:v>
                </c:pt>
                <c:pt idx="675" formatCode="General">
                  <c:v>1.23263460508675E-3</c:v>
                </c:pt>
                <c:pt idx="676" formatCode="General">
                  <c:v>1.22583706946234E-3</c:v>
                </c:pt>
                <c:pt idx="677" formatCode="General">
                  <c:v>1.2163873775331399E-3</c:v>
                </c:pt>
                <c:pt idx="678" formatCode="General">
                  <c:v>1.2043421673063801E-3</c:v>
                </c:pt>
                <c:pt idx="679" formatCode="General">
                  <c:v>1.18977185041849E-3</c:v>
                </c:pt>
                <c:pt idx="680" formatCode="General">
                  <c:v>1.1727601759905499E-3</c:v>
                </c:pt>
                <c:pt idx="681" formatCode="General">
                  <c:v>1.1534037162457E-3</c:v>
                </c:pt>
                <c:pt idx="682" formatCode="General">
                  <c:v>1.1318112773326199E-3</c:v>
                </c:pt>
                <c:pt idx="683" formatCode="General">
                  <c:v>1.1081032394573401E-3</c:v>
                </c:pt>
                <c:pt idx="684" formatCode="General">
                  <c:v>1.0824108310332999E-3</c:v>
                </c:pt>
                <c:pt idx="685" formatCode="General">
                  <c:v>1.05487534210586E-3</c:v>
                </c:pt>
                <c:pt idx="686" formatCode="General">
                  <c:v>1.0256472827842201E-3</c:v>
                </c:pt>
                <c:pt idx="687" formatCode="General">
                  <c:v>9.9488549281555707E-4</c:v>
                </c:pt>
                <c:pt idx="688" formatCode="General">
                  <c:v>9.6275620875597805E-4</c:v>
                </c:pt>
                <c:pt idx="689" formatCode="General">
                  <c:v>9.2943209543095004E-4</c:v>
                </c:pt>
                <c:pt idx="690" formatCode="General">
                  <c:v>8.9509124853035904E-4</c:v>
                </c:pt>
                <c:pt idx="691" formatCode="General">
                  <c:v>8.5991617525361496E-4</c:v>
                </c:pt>
                <c:pt idx="692" formatCode="General">
                  <c:v>8.2409275990971698E-4</c:v>
                </c:pt>
                <c:pt idx="693" formatCode="General">
                  <c:v>7.8780922129109796E-4</c:v>
                </c:pt>
                <c:pt idx="694" formatCode="General">
                  <c:v>7.51255068483959E-4</c:v>
                </c:pt>
                <c:pt idx="695" formatCode="General">
                  <c:v>7.14620061559107E-4</c:v>
                </c:pt>
                <c:pt idx="696" formatCode="General">
                  <c:v>6.7809318331393201E-4</c:v>
                </c:pt>
                <c:pt idx="697" formatCode="General">
                  <c:v>6.4186162791708603E-4</c:v>
                </c:pt>
                <c:pt idx="698" formatCode="General">
                  <c:v>6.0610981195184199E-4</c:v>
                </c:pt>
                <c:pt idx="699" formatCode="General">
                  <c:v>5.7101841297143598E-4</c:v>
                </c:pt>
                <c:pt idx="700" formatCode="General">
                  <c:v>5.3676344027916404E-4</c:v>
                </c:pt>
                <c:pt idx="701" formatCode="General">
                  <c:v>5.0351534223652596E-4</c:v>
                </c:pt>
                <c:pt idx="702" formatCode="General">
                  <c:v>4.7143815399247201E-4</c:v>
                </c:pt>
                <c:pt idx="703" formatCode="General">
                  <c:v>4.4068868912330199E-4</c:v>
                </c:pt>
                <c:pt idx="704" formatCode="General">
                  <c:v>4.1141577828236601E-4</c:v>
                </c:pt>
                <c:pt idx="705" formatCode="General">
                  <c:v>3.83759557586692E-4</c:v>
                </c:pt>
                <c:pt idx="706" formatCode="General">
                  <c:v>3.5785080911820603E-4</c:v>
                </c:pt>
                <c:pt idx="707" formatCode="General">
                  <c:v>3.3381035559299697E-4</c:v>
                </c:pt>
                <c:pt idx="708" formatCode="General">
                  <c:v>3.1174851095475099E-4</c:v>
                </c:pt>
                <c:pt idx="709" formatCode="General">
                  <c:v>2.9176458837833501E-4</c:v>
                </c:pt>
                <c:pt idx="710" formatCode="General">
                  <c:v>2.7394646692565798E-4</c:v>
                </c:pt>
                <c:pt idx="711" formatCode="General">
                  <c:v>2.58370217876565E-4</c:v>
                </c:pt>
                <c:pt idx="712" formatCode="General">
                  <c:v>2.4509979155970502E-4</c:v>
                </c:pt>
                <c:pt idx="713" formatCode="General">
                  <c:v>2.3418676532860401E-4</c:v>
                </c:pt>
                <c:pt idx="714" formatCode="General">
                  <c:v>2.2567015316228599E-4</c:v>
                </c:pt>
                <c:pt idx="715" formatCode="General">
                  <c:v>2.19576277213346E-4</c:v>
                </c:pt>
                <c:pt idx="716" formatCode="General">
                  <c:v>2.15918701474485E-4</c:v>
                </c:pt>
                <c:pt idx="717" formatCode="General">
                  <c:v>2.1469822758261899E-4</c:v>
                </c:pt>
                <c:pt idx="718" formatCode="General">
                  <c:v>2.1590295262311499E-4</c:v>
                </c:pt>
                <c:pt idx="719" formatCode="General">
                  <c:v>2.1950838863141301E-4</c:v>
                </c:pt>
                <c:pt idx="720" formatCode="General">
                  <c:v>2.2547764331163399E-4</c:v>
                </c:pt>
                <c:pt idx="721" formatCode="General">
                  <c:v>2.3376166129875E-4</c:v>
                </c:pt>
                <c:pt idx="722" formatCode="General">
                  <c:v>2.4429952508040002E-4</c:v>
                </c:pt>
                <c:pt idx="723" formatCode="General">
                  <c:v>2.5701881446510899E-4</c:v>
                </c:pt>
                <c:pt idx="724" formatCode="General">
                  <c:v>2.7183602323515801E-4</c:v>
                </c:pt>
                <c:pt idx="725" formatCode="General">
                  <c:v>2.88657031355187E-4</c:v>
                </c:pt>
                <c:pt idx="726" formatCode="General">
                  <c:v>3.0737763082329302E-4</c:v>
                </c:pt>
                <c:pt idx="727" formatCode="General">
                  <c:v>3.2788410295227899E-4</c:v>
                </c:pt>
                <c:pt idx="728" formatCode="General">
                  <c:v>3.5005384455804098E-4</c:v>
                </c:pt>
                <c:pt idx="729" formatCode="General">
                  <c:v>3.7375604021381399E-4</c:v>
                </c:pt>
                <c:pt idx="730" formatCode="General">
                  <c:v>3.9885237740766398E-4</c:v>
                </c:pt>
                <c:pt idx="731" formatCode="General">
                  <c:v>4.2519780112136298E-4</c:v>
                </c:pt>
                <c:pt idx="732" formatCode="General">
                  <c:v>4.5264130403700802E-4</c:v>
                </c:pt>
                <c:pt idx="733" formatCode="General">
                  <c:v>4.8102674827901998E-4</c:v>
                </c:pt>
                <c:pt idx="734" formatCode="General">
                  <c:v>5.1019371431929505E-4</c:v>
                </c:pt>
                <c:pt idx="735" formatCode="General">
                  <c:v>5.3997837241765096E-4</c:v>
                </c:pt>
                <c:pt idx="736" formatCode="General">
                  <c:v>5.70214371743742E-4</c:v>
                </c:pt>
                <c:pt idx="737" formatCode="General">
                  <c:v>6.0073374213503495E-4</c:v>
                </c:pt>
                <c:pt idx="738" formatCode="General">
                  <c:v>6.3136780329273005E-4</c:v>
                </c:pt>
                <c:pt idx="739" formatCode="General">
                  <c:v>6.6194807610708004E-4</c:v>
                </c:pt>
                <c:pt idx="740" formatCode="General">
                  <c:v>6.9230719073859405E-4</c:v>
                </c:pt>
                <c:pt idx="741" formatCode="General">
                  <c:v>7.2227978606388503E-4</c:v>
                </c:pt>
                <c:pt idx="742" formatCode="General">
                  <c:v>7.51703395125888E-4</c:v>
                </c:pt>
                <c:pt idx="743" formatCode="General">
                  <c:v>7.8041931130789805E-4</c:v>
                </c:pt>
                <c:pt idx="744" formatCode="General">
                  <c:v>8.0827343007891799E-4</c:v>
                </c:pt>
                <c:pt idx="745" formatCode="General">
                  <c:v>8.3511706133256698E-4</c:v>
                </c:pt>
                <c:pt idx="746" formatCode="General">
                  <c:v>8.6080770756100902E-4</c:v>
                </c:pt>
                <c:pt idx="747" formatCode="General">
                  <c:v>8.8520980336595403E-4</c:v>
                </c:pt>
                <c:pt idx="748" formatCode="General">
                  <c:v>9.0819541210695304E-4</c:v>
                </c:pt>
                <c:pt idx="749" formatCode="General">
                  <c:v>9.2964487581872297E-4</c:v>
                </c:pt>
                <c:pt idx="750" formatCode="General">
                  <c:v>9.4944741488918905E-4</c:v>
                </c:pt>
                <c:pt idx="751" formatCode="General">
                  <c:v>9.6750167437334596E-4</c:v>
                </c:pt>
                <c:pt idx="752" formatCode="General">
                  <c:v>9.8371621421948692E-4</c:v>
                </c:pt>
                <c:pt idx="753" formatCode="General">
                  <c:v>9.9800994109845698E-4</c:v>
                </c:pt>
                <c:pt idx="754" formatCode="General">
                  <c:v>1.0103124799479999E-3</c:v>
                </c:pt>
                <c:pt idx="755" formatCode="General">
                  <c:v>1.02056448376778E-3</c:v>
                </c:pt>
                <c:pt idx="756" formatCode="General">
                  <c:v>1.0287178806214501E-3</c:v>
                </c:pt>
                <c:pt idx="757" formatCode="General">
                  <c:v>1.0347360572152599E-3</c:v>
                </c:pt>
                <c:pt idx="758" formatCode="General">
                  <c:v>1.0385939788247901E-3</c:v>
                </c:pt>
                <c:pt idx="759" formatCode="General">
                  <c:v>1.04027824572815E-3</c:v>
                </c:pt>
                <c:pt idx="760" formatCode="General">
                  <c:v>1.03978708667253E-3</c:v>
                </c:pt>
                <c:pt idx="761" formatCode="General">
                  <c:v>1.0371302902497301E-3</c:v>
                </c:pt>
                <c:pt idx="762" formatCode="General">
                  <c:v>1.03232907538178E-3</c:v>
                </c:pt>
                <c:pt idx="763" formatCode="General">
                  <c:v>1.0254159024208601E-3</c:v>
                </c:pt>
                <c:pt idx="764" formatCode="General">
                  <c:v>1.01643422664585E-3</c:v>
                </c:pt>
                <c:pt idx="765" formatCode="General">
                  <c:v>1.0054381961924501E-3</c:v>
                </c:pt>
                <c:pt idx="766" formatCode="General">
                  <c:v>9.9249229668421602E-4</c:v>
                </c:pt>
                <c:pt idx="767" formatCode="General">
                  <c:v>9.7767094503994206E-4</c:v>
                </c:pt>
                <c:pt idx="768" formatCode="General">
                  <c:v>9.6105803511845598E-4</c:v>
                </c:pt>
                <c:pt idx="769" formatCode="General">
                  <c:v>9.4274643802804098E-4</c:v>
                </c:pt>
                <c:pt idx="770" formatCode="General">
                  <c:v>9.2283746007469603E-4</c:v>
                </c:pt>
                <c:pt idx="771" formatCode="General">
                  <c:v>9.0144026145387004E-4</c:v>
                </c:pt>
                <c:pt idx="772" formatCode="General">
                  <c:v>8.7867123890551097E-4</c:v>
                </c:pt>
                <c:pt idx="773" formatCode="General">
                  <c:v>8.5465337565408198E-4</c:v>
                </c:pt>
                <c:pt idx="774" formatCode="General">
                  <c:v>8.2951556204521805E-4</c:v>
                </c:pt>
                <c:pt idx="775" formatCode="General">
                  <c:v>8.0339189037014001E-4</c:v>
                </c:pt>
                <c:pt idx="776" formatCode="General">
                  <c:v>7.7642092743914599E-4</c:v>
                </c:pt>
                <c:pt idx="777" formatCode="General">
                  <c:v>7.4874496852706397E-4</c:v>
                </c:pt>
                <c:pt idx="778" formatCode="General">
                  <c:v>7.2050927636719501E-4</c:v>
                </c:pt>
                <c:pt idx="779" formatCode="General">
                  <c:v>6.91861308916053E-4</c:v>
                </c:pt>
                <c:pt idx="780" formatCode="General">
                  <c:v>6.6294993964900002E-4</c:v>
                </c:pt>
                <c:pt idx="781" formatCode="General">
                  <c:v>6.3392467417631602E-4</c:v>
                </c:pt>
                <c:pt idx="782" formatCode="General">
                  <c:v>6.0493486698938296E-4</c:v>
                </c:pt>
                <c:pt idx="783" formatCode="General">
                  <c:v>5.7612894215671698E-4</c:v>
                </c:pt>
                <c:pt idx="784" formatCode="General">
                  <c:v>5.4765362178813796E-4</c:v>
                </c:pt>
                <c:pt idx="785" formatCode="General">
                  <c:v>5.1965316607110405E-4</c:v>
                </c:pt>
                <c:pt idx="786" formatCode="General">
                  <c:v>4.9226862865470395E-4</c:v>
                </c:pt>
                <c:pt idx="787" formatCode="General">
                  <c:v>4.6563713111239798E-4</c:v>
                </c:pt>
                <c:pt idx="788" formatCode="General">
                  <c:v>4.3989116015280999E-4</c:v>
                </c:pt>
                <c:pt idx="789" formatCode="General">
                  <c:v>4.1515789116742001E-4</c:v>
                </c:pt>
                <c:pt idx="790" formatCode="General">
                  <c:v>3.9155854160339703E-4</c:v>
                </c:pt>
                <c:pt idx="791" formatCode="General">
                  <c:v>3.6920775752821602E-4</c:v>
                </c:pt>
                <c:pt idx="792" formatCode="General">
                  <c:v>3.4821303660919099E-4</c:v>
                </c:pt>
                <c:pt idx="793" formatCode="General">
                  <c:v>3.2867419056518098E-4</c:v>
                </c:pt>
                <c:pt idx="794" formatCode="General">
                  <c:v>3.10682849959385E-4</c:v>
                </c:pt>
                <c:pt idx="795" formatCode="General">
                  <c:v>2.9432201399148702E-4</c:v>
                </c:pt>
                <c:pt idx="796" formatCode="General">
                  <c:v>2.7966564771513902E-4</c:v>
                </c:pt>
                <c:pt idx="797" formatCode="General">
                  <c:v>2.6677832885384201E-4</c:v>
                </c:pt>
                <c:pt idx="798" formatCode="General">
                  <c:v>2.5571494611609198E-4</c:v>
                </c:pt>
                <c:pt idx="799" formatCode="General">
                  <c:v>2.4652045062096E-4</c:v>
                </c:pt>
                <c:pt idx="800" formatCode="General">
                  <c:v>2.39229661740209E-4</c:v>
                </c:pt>
                <c:pt idx="801" formatCode="General">
                  <c:v>2.3386712834498201E-4</c:v>
                </c:pt>
                <c:pt idx="802" formatCode="General">
                  <c:v>2.3044704611673201E-4</c:v>
                </c:pt>
                <c:pt idx="803" formatCode="General">
                  <c:v>2.28973231246258E-4</c:v>
                </c:pt>
                <c:pt idx="804" formatCode="General">
                  <c:v>2.29439150504588E-4</c:v>
                </c:pt>
                <c:pt idx="805" formatCode="General">
                  <c:v>2.3182800732807199E-4</c:v>
                </c:pt>
                <c:pt idx="806" formatCode="General">
                  <c:v>2.3611288322070501E-4</c:v>
                </c:pt>
                <c:pt idx="807" formatCode="General">
                  <c:v>2.4225693344248099E-4</c:v>
                </c:pt>
                <c:pt idx="808" formatCode="General">
                  <c:v>2.5021363562667201E-4</c:v>
                </c:pt>
                <c:pt idx="809" formatCode="General">
                  <c:v>2.5992708965426201E-4</c:v>
                </c:pt>
                <c:pt idx="810" formatCode="General">
                  <c:v>2.7133236681309498E-4</c:v>
                </c:pt>
                <c:pt idx="811" formatCode="General">
                  <c:v>2.8435590598529798E-4</c:v>
                </c:pt>
                <c:pt idx="812" formatCode="General">
                  <c:v>2.9891595434132501E-4</c:v>
                </c:pt>
                <c:pt idx="813" formatCode="General">
                  <c:v>3.14923049774697E-4</c:v>
                </c:pt>
                <c:pt idx="814" formatCode="General">
                  <c:v>3.3228054208973899E-4</c:v>
                </c:pt>
                <c:pt idx="815" formatCode="General">
                  <c:v>3.5088514975668801E-4</c:v>
                </c:pt>
                <c:pt idx="816" formatCode="General">
                  <c:v>3.70627548875467E-4</c:v>
                </c:pt>
                <c:pt idx="817" formatCode="General">
                  <c:v>3.9139299084175598E-4</c:v>
                </c:pt>
                <c:pt idx="818" formatCode="General">
                  <c:v>4.1306194508713198E-4</c:v>
                </c:pt>
                <c:pt idx="819" formatCode="General">
                  <c:v>4.3551076316883402E-4</c:v>
                </c:pt>
                <c:pt idx="820" formatCode="General">
                  <c:v>4.5861236041396002E-4</c:v>
                </c:pt>
                <c:pt idx="821" formatCode="General">
                  <c:v>4.8223691127691898E-4</c:v>
                </c:pt>
                <c:pt idx="822" formatCode="General">
                  <c:v>5.0625255454694201E-4</c:v>
                </c:pt>
                <c:pt idx="823" formatCode="General">
                  <c:v>5.3052610454344402E-4</c:v>
                </c:pt>
                <c:pt idx="824" formatCode="General">
                  <c:v>5.5492376445975399E-4</c:v>
                </c:pt>
                <c:pt idx="825" formatCode="General">
                  <c:v>5.7931183805894895E-4</c:v>
                </c:pt>
                <c:pt idx="826" formatCode="General">
                  <c:v>6.0355743598785997E-4</c:v>
                </c:pt>
                <c:pt idx="827" formatCode="General">
                  <c:v>6.2752917305534896E-4</c:v>
                </c:pt>
                <c:pt idx="828" formatCode="General">
                  <c:v>6.5109785291722199E-4</c:v>
                </c:pt>
                <c:pt idx="829" formatCode="General">
                  <c:v>6.7413713672136101E-4</c:v>
                </c:pt>
                <c:pt idx="830" formatCode="General">
                  <c:v>6.9652419239133497E-4</c:v>
                </c:pt>
                <c:pt idx="831" formatCode="General">
                  <c:v>7.1814032136380702E-4</c:v>
                </c:pt>
                <c:pt idx="832" formatCode="General">
                  <c:v>7.3887155974316295E-4</c:v>
                </c:pt>
                <c:pt idx="833" formatCode="General">
                  <c:v>7.5860925099503296E-4</c:v>
                </c:pt>
                <c:pt idx="834" formatCode="General">
                  <c:v>7.7725058746772404E-4</c:v>
                </c:pt>
                <c:pt idx="835" formatCode="General">
                  <c:v>7.9469911820627696E-4</c:v>
                </c:pt>
                <c:pt idx="836" formatCode="General">
                  <c:v>8.1086522070716004E-4</c:v>
                </c:pt>
                <c:pt idx="837" formatCode="General">
                  <c:v>8.2566653445190002E-4</c:v>
                </c:pt>
                <c:pt idx="838" formatCode="General">
                  <c:v>8.39028354254746E-4</c:v>
                </c:pt>
                <c:pt idx="839" formatCode="General">
                  <c:v>8.5088398166230405E-4</c:v>
                </c:pt>
                <c:pt idx="840" formatCode="General">
                  <c:v>8.6117503285150097E-4</c:v>
                </c:pt>
                <c:pt idx="841" formatCode="General">
                  <c:v>8.6985170168604102E-4</c:v>
                </c:pt>
                <c:pt idx="842" formatCode="General">
                  <c:v>8.7687297681011403E-4</c:v>
                </c:pt>
                <c:pt idx="843" formatCode="General">
                  <c:v>8.8220681188133903E-4</c:v>
                </c:pt>
                <c:pt idx="844" formatCode="General">
                  <c:v>8.8583024827224304E-4</c:v>
                </c:pt>
                <c:pt idx="845" formatCode="General">
                  <c:v>8.8772948980049603E-4</c:v>
                </c:pt>
                <c:pt idx="846" formatCode="General">
                  <c:v>8.8789992928220202E-4</c:v>
                </c:pt>
                <c:pt idx="847" formatCode="General">
                  <c:v>8.8634612693902102E-4</c:v>
                </c:pt>
                <c:pt idx="848" formatCode="General">
                  <c:v>8.8308174092805499E-4</c:v>
                </c:pt>
                <c:pt idx="849" formatCode="General">
                  <c:v>8.78129410502442E-4</c:v>
                </c:pt>
                <c:pt idx="850" formatCode="General">
                  <c:v>8.7152059254942595E-4</c:v>
                </c:pt>
                <c:pt idx="851" formatCode="General">
                  <c:v>8.6329535249022303E-4</c:v>
                </c:pt>
                <c:pt idx="852" formatCode="General">
                  <c:v>8.5350211076111904E-4</c:v>
                </c:pt>
                <c:pt idx="853" formatCode="General">
                  <c:v>8.4219734632650105E-4</c:v>
                </c:pt>
                <c:pt idx="854" formatCode="General">
                  <c:v>8.2944525890065899E-4</c:v>
                </c:pt>
                <c:pt idx="855" formatCode="General">
                  <c:v>8.1531739177463495E-4</c:v>
                </c:pt>
                <c:pt idx="856" formatCode="General">
                  <c:v>7.9989221735565796E-4</c:v>
                </c:pt>
                <c:pt idx="857" formatCode="General">
                  <c:v>7.8325468772824799E-4</c:v>
                </c:pt>
                <c:pt idx="858" formatCode="General">
                  <c:v>7.6549575273629998E-4</c:v>
                </c:pt>
                <c:pt idx="859" formatCode="General">
                  <c:v>7.4671184826292697E-4</c:v>
                </c:pt>
                <c:pt idx="860" formatCode="General">
                  <c:v>7.2700435754796797E-4</c:v>
                </c:pt>
                <c:pt idx="861" formatCode="General">
                  <c:v>7.0647904853052702E-4</c:v>
                </c:pt>
                <c:pt idx="862" formatCode="General">
                  <c:v>6.8524549033441599E-4</c:v>
                </c:pt>
                <c:pt idx="863" formatCode="General">
                  <c:v>6.6341645212665296E-4</c:v>
                </c:pt>
                <c:pt idx="864" formatCode="General">
                  <c:v>6.4110728767232999E-4</c:v>
                </c:pt>
                <c:pt idx="865" formatCode="General">
                  <c:v>6.1843530898228396E-4</c:v>
                </c:pt>
                <c:pt idx="866" formatCode="General">
                  <c:v>5.9551915250236596E-4</c:v>
                </c:pt>
                <c:pt idx="867" formatCode="General">
                  <c:v>5.7247814132436396E-4</c:v>
                </c:pt>
                <c:pt idx="868" formatCode="General">
                  <c:v>5.4943164690836105E-4</c:v>
                </c:pt>
                <c:pt idx="869" formatCode="General">
                  <c:v>5.2649845379456499E-4</c:v>
                </c:pt>
                <c:pt idx="870" formatCode="General">
                  <c:v>5.0379613074949601E-4</c:v>
                </c:pt>
                <c:pt idx="871" formatCode="General">
                  <c:v>4.8144041173724599E-4</c:v>
                </c:pt>
                <c:pt idx="872" formatCode="General">
                  <c:v>4.59544590031851E-4</c:v>
                </c:pt>
                <c:pt idx="873" formatCode="General">
                  <c:v>4.3821892869239202E-4</c:v>
                </c:pt>
                <c:pt idx="874" formatCode="General">
                  <c:v>4.17570090509166E-4</c:v>
                </c:pt>
                <c:pt idx="875" formatCode="General">
                  <c:v>3.9770059039817801E-4</c:v>
                </c:pt>
                <c:pt idx="876" formatCode="General">
                  <c:v>3.7870827307350099E-4</c:v>
                </c:pt>
                <c:pt idx="877" formatCode="General">
                  <c:v>3.60685818664103E-4</c:v>
                </c:pt>
                <c:pt idx="878" formatCode="General">
                  <c:v>3.4372027876480599E-4</c:v>
                </c:pt>
                <c:pt idx="879" formatCode="General">
                  <c:v>3.2789264522179601E-4</c:v>
                </c:pt>
                <c:pt idx="880" formatCode="General">
                  <c:v>3.1327745375285998E-4</c:v>
                </c:pt>
                <c:pt idx="881" formatCode="General">
                  <c:v>2.9994242429303401E-4</c:v>
                </c:pt>
                <c:pt idx="882" formatCode="General">
                  <c:v>2.87948139738982E-4</c:v>
                </c:pt>
                <c:pt idx="883" formatCode="General">
                  <c:v>2.7734776454190602E-4</c:v>
                </c:pt>
                <c:pt idx="884" formatCode="General">
                  <c:v>2.6818680437045702E-4</c:v>
                </c:pt>
                <c:pt idx="885" formatCode="General">
                  <c:v>2.6050290783364801E-4</c:v>
                </c:pt>
                <c:pt idx="886" formatCode="General">
                  <c:v>2.54325711020318E-4</c:v>
                </c:pt>
                <c:pt idx="887" formatCode="General">
                  <c:v>2.496767253779E-4</c:v>
                </c:pt>
                <c:pt idx="888" formatCode="General">
                  <c:v>2.4656926922012002E-4</c:v>
                </c:pt>
                <c:pt idx="889" formatCode="General">
                  <c:v>2.4500844292211902E-4</c:v>
                </c:pt>
                <c:pt idx="890" formatCode="General">
                  <c:v>2.4499114763346498E-4</c:v>
                </c:pt>
                <c:pt idx="891" formatCode="General">
                  <c:v>2.4650614711552198E-4</c:v>
                </c:pt>
                <c:pt idx="892" formatCode="General">
                  <c:v>2.4953417209070398E-4</c:v>
                </c:pt>
                <c:pt idx="893" formatCode="General">
                  <c:v>2.5404806627812599E-4</c:v>
                </c:pt>
                <c:pt idx="894" formatCode="General">
                  <c:v>2.6001297308374201E-4</c:v>
                </c:pt>
                <c:pt idx="895" formatCode="General">
                  <c:v>2.6738656171415099E-4</c:v>
                </c:pt>
                <c:pt idx="896" formatCode="General">
                  <c:v>2.76119291292308E-4</c:v>
                </c:pt>
                <c:pt idx="897" formatCode="General">
                  <c:v>2.8615471137120299E-4</c:v>
                </c:pt>
                <c:pt idx="898" formatCode="General">
                  <c:v>2.9742979706859698E-4</c:v>
                </c:pt>
                <c:pt idx="899" formatCode="General">
                  <c:v>3.0987531688273699E-4</c:v>
                </c:pt>
                <c:pt idx="900" formatCode="General">
                  <c:v>3.2341623109611401E-4</c:v>
                </c:pt>
                <c:pt idx="901" formatCode="General">
                  <c:v>3.3797211853223299E-4</c:v>
                </c:pt>
                <c:pt idx="902" formatCode="General">
                  <c:v>3.5345762929953799E-4</c:v>
                </c:pt>
                <c:pt idx="903" formatCode="General">
                  <c:v>3.6978296103747001E-4</c:v>
                </c:pt>
                <c:pt idx="904" formatCode="General">
                  <c:v>3.8685435607266198E-4</c:v>
                </c:pt>
                <c:pt idx="905" formatCode="General">
                  <c:v>4.04574616798803E-4</c:v>
                </c:pt>
                <c:pt idx="906" formatCode="General">
                  <c:v>4.2284363651223599E-4</c:v>
                </c:pt>
                <c:pt idx="907" formatCode="General">
                  <c:v>4.4155894286724602E-4</c:v>
                </c:pt>
                <c:pt idx="908" formatCode="General">
                  <c:v>4.606162510606E-4</c:v>
                </c:pt>
                <c:pt idx="909" formatCode="General">
                  <c:v>4.7991002381459901E-4</c:v>
                </c:pt>
                <c:pt idx="910" formatCode="General">
                  <c:v>4.9933403520196898E-4</c:v>
                </c:pt>
                <c:pt idx="911" formatCode="General">
                  <c:v>5.1878193534464902E-4</c:v>
                </c:pt>
                <c:pt idx="912" formatCode="General">
                  <c:v>5.3814781302209398E-4</c:v>
                </c:pt>
                <c:pt idx="913" formatCode="General">
                  <c:v>5.57326753243345E-4</c:v>
                </c:pt>
                <c:pt idx="914" formatCode="General">
                  <c:v>5.7621538687077298E-4</c:v>
                </c:pt>
                <c:pt idx="915" formatCode="General">
                  <c:v>5.9471242943225804E-4</c:v>
                </c:pt>
                <c:pt idx="916" formatCode="General">
                  <c:v>6.1271920632240205E-4</c:v>
                </c:pt>
                <c:pt idx="917" formatCode="General">
                  <c:v>6.3014016167209298E-4</c:v>
                </c:pt>
                <c:pt idx="918" formatCode="General">
                  <c:v>6.4688334825909496E-4</c:v>
                </c:pt>
                <c:pt idx="919" formatCode="General">
                  <c:v>6.6286089593989501E-4</c:v>
                </c:pt>
                <c:pt idx="920" formatCode="General">
                  <c:v>6.7798945620442704E-4</c:v>
                </c:pt>
                <c:pt idx="921" formatCode="General">
                  <c:v>6.9219062058982603E-4</c:v>
                </c:pt>
                <c:pt idx="922" formatCode="General">
                  <c:v>7.0539131083646495E-4</c:v>
                </c:pt>
                <c:pt idx="923" formatCode="General">
                  <c:v>7.1752413882832501E-4</c:v>
                </c:pt>
                <c:pt idx="924" formatCode="General">
                  <c:v>7.2852773452943399E-4</c:v>
                </c:pt>
                <c:pt idx="925" formatCode="General">
                  <c:v>7.3834704030765401E-4</c:v>
                </c:pt>
                <c:pt idx="926" formatCode="General">
                  <c:v>7.4693357022543195E-4</c:v>
                </c:pt>
                <c:pt idx="927" formatCode="General">
                  <c:v>7.5424563307320905E-4</c:v>
                </c:pt>
                <c:pt idx="928" formatCode="General">
                  <c:v>7.6024851812363605E-4</c:v>
                </c:pt>
                <c:pt idx="929" formatCode="General">
                  <c:v>7.6491464279250195E-4</c:v>
                </c:pt>
                <c:pt idx="930" formatCode="General">
                  <c:v>7.6822366160387602E-4</c:v>
                </c:pt>
                <c:pt idx="931" formatCode="General">
                  <c:v>7.7016253607116697E-4</c:v>
                </c:pt>
                <c:pt idx="932" formatCode="General">
                  <c:v>7.7072556532123003E-4</c:v>
                </c:pt>
                <c:pt idx="933" formatCode="General">
                  <c:v>7.6991437750395303E-4</c:v>
                </c:pt>
                <c:pt idx="934" formatCode="General">
                  <c:v>7.6773788224357398E-4</c:v>
                </c:pt>
                <c:pt idx="935" formatCode="General">
                  <c:v>7.6421218459904905E-4</c:v>
                </c:pt>
                <c:pt idx="936" formatCode="General">
                  <c:v>7.5936046120778902E-4</c:v>
                </c:pt>
                <c:pt idx="937" formatCode="General">
                  <c:v>7.5321279948876801E-4</c:v>
                </c:pt>
                <c:pt idx="938" formatCode="General">
                  <c:v>7.4580600097627896E-4</c:v>
                </c:pt>
                <c:pt idx="939" formatCode="General">
                  <c:v>7.3718335004323103E-4</c:v>
                </c:pt>
                <c:pt idx="940" formatCode="General">
                  <c:v>7.2739434945199395E-4</c:v>
                </c:pt>
                <c:pt idx="941" formatCode="General">
                  <c:v>7.1649442434027096E-4</c:v>
                </c:pt>
                <c:pt idx="942" formatCode="General">
                  <c:v>7.0454459640859198E-4</c:v>
                </c:pt>
                <c:pt idx="943" formatCode="General">
                  <c:v>6.9161113022391104E-4</c:v>
                </c:pt>
                <c:pt idx="944" formatCode="General">
                  <c:v>6.7776515368984101E-4</c:v>
                </c:pt>
                <c:pt idx="945" formatCode="General">
                  <c:v>6.6308225485763495E-4</c:v>
                </c:pt>
                <c:pt idx="946" formatCode="General">
                  <c:v>6.4764205736265405E-4</c:v>
                </c:pt>
                <c:pt idx="947" formatCode="General">
                  <c:v>6.3152777686836803E-4</c:v>
                </c:pt>
                <c:pt idx="948" formatCode="General">
                  <c:v>6.14825760983545E-4</c:v>
                </c:pt>
                <c:pt idx="949" formatCode="General">
                  <c:v>5.9762501518803503E-4</c:v>
                </c:pt>
                <c:pt idx="950" formatCode="General">
                  <c:v>5.8001671735830203E-4</c:v>
                </c:pt>
                <c:pt idx="951" formatCode="General">
                  <c:v>5.6209372352542496E-4</c:v>
                </c:pt>
                <c:pt idx="952" formatCode="General">
                  <c:v>5.4395006752589305E-4</c:v>
                </c:pt>
                <c:pt idx="953" formatCode="General">
                  <c:v>5.25680457218987E-4</c:v>
                </c:pt>
                <c:pt idx="954" formatCode="General">
                  <c:v>5.0737976994424797E-4</c:v>
                </c:pt>
                <c:pt idx="955" formatCode="General">
                  <c:v>4.8914254987845497E-4</c:v>
                </c:pt>
                <c:pt idx="956" formatCode="General">
                  <c:v>4.7106250992413402E-4</c:v>
                </c:pt>
                <c:pt idx="957" formatCode="General">
                  <c:v>4.5323204072099101E-4</c:v>
                </c:pt>
                <c:pt idx="958" formatCode="General">
                  <c:v>4.3574172931833003E-4</c:v>
                </c:pt>
                <c:pt idx="959" formatCode="General">
                  <c:v>4.1867988998072403E-4</c:v>
                </c:pt>
                <c:pt idx="960" formatCode="General">
                  <c:v>4.02132109521499E-4</c:v>
                </c:pt>
                <c:pt idx="961" formatCode="General">
                  <c:v>3.86180809469313E-4</c:v>
                </c:pt>
                <c:pt idx="962" formatCode="General">
                  <c:v>3.709048272729E-4</c:v>
                </c:pt>
                <c:pt idx="963" formatCode="General">
                  <c:v>3.5637901863830399E-4</c:v>
                </c:pt>
                <c:pt idx="964" formatCode="General">
                  <c:v>3.4267388297231402E-4</c:v>
                </c:pt>
                <c:pt idx="965" formatCode="General">
                  <c:v>3.2985521377590702E-4</c:v>
                </c:pt>
                <c:pt idx="966" formatCode="General">
                  <c:v>3.1798377569290599E-4</c:v>
                </c:pt>
                <c:pt idx="967" formatCode="General">
                  <c:v>3.0711500977250502E-4</c:v>
                </c:pt>
                <c:pt idx="968" formatCode="General">
                  <c:v>2.9729876835044998E-4</c:v>
                </c:pt>
                <c:pt idx="969" formatCode="General">
                  <c:v>2.8857908079324001E-4</c:v>
                </c:pt>
                <c:pt idx="970" formatCode="General">
                  <c:v>2.8099395118353899E-4</c:v>
                </c:pt>
                <c:pt idx="971" formatCode="General">
                  <c:v>2.7457518885375999E-4</c:v>
                </c:pt>
                <c:pt idx="972" formatCode="General">
                  <c:v>2.6934827249949398E-4</c:v>
                </c:pt>
                <c:pt idx="973" formatCode="General">
                  <c:v>2.6533224842575502E-4</c:v>
                </c:pt>
                <c:pt idx="974" formatCode="General">
                  <c:v>2.6253966329799401E-4</c:v>
                </c:pt>
                <c:pt idx="975" formatCode="General">
                  <c:v>2.6097653158725501E-4</c:v>
                </c:pt>
                <c:pt idx="976" formatCode="General">
                  <c:v>2.6064233771569802E-4</c:v>
                </c:pt>
                <c:pt idx="977" formatCode="General">
                  <c:v>2.6153007272592901E-4</c:v>
                </c:pt>
                <c:pt idx="978" formatCode="General">
                  <c:v>2.63626305116134E-4</c:v>
                </c:pt>
                <c:pt idx="979" formatCode="General">
                  <c:v>2.6691128530381198E-4</c:v>
                </c:pt>
                <c:pt idx="980" formatCode="General">
                  <c:v>2.7135908300496698E-4</c:v>
                </c:pt>
                <c:pt idx="981" formatCode="General">
                  <c:v>2.76937756643877E-4</c:v>
                </c:pt>
                <c:pt idx="982" formatCode="General">
                  <c:v>2.83609553741946E-4</c:v>
                </c:pt>
                <c:pt idx="983" formatCode="General">
                  <c:v>2.91331141073575E-4</c:v>
                </c:pt>
                <c:pt idx="984" formatCode="General">
                  <c:v>3.0005386322341402E-4</c:v>
                </c:pt>
                <c:pt idx="985" formatCode="General">
                  <c:v>3.0972402803353501E-4</c:v>
                </c:pt>
                <c:pt idx="986" formatCode="General">
                  <c:v>3.2028321729191199E-4</c:v>
                </c:pt>
                <c:pt idx="987" formatCode="General">
                  <c:v>3.3166862088582699E-4</c:v>
                </c:pt>
                <c:pt idx="988" formatCode="General">
                  <c:v>3.43813392526165E-4</c:v>
                </c:pt>
                <c:pt idx="989" formatCode="General">
                  <c:v>3.5664702504165698E-4</c:v>
                </c:pt>
                <c:pt idx="990" formatCode="General">
                  <c:v>3.70095743146627E-4</c:v>
                </c:pt>
                <c:pt idx="991" formatCode="General">
                  <c:v>3.8408291150209201E-4</c:v>
                </c:pt>
                <c:pt idx="992" formatCode="General">
                  <c:v>3.9852945581874701E-4</c:v>
                </c:pt>
                <c:pt idx="993" formatCode="General">
                  <c:v>4.1335429469165498E-4</c:v>
                </c:pt>
                <c:pt idx="994" formatCode="General">
                  <c:v>4.2847477981073999E-4</c:v>
                </c:pt>
                <c:pt idx="995" formatCode="General">
                  <c:v>4.4380714215859702E-4</c:v>
                </c:pt>
                <c:pt idx="996" formatCode="General">
                  <c:v>4.5926694178777901E-4</c:v>
                </c:pt>
                <c:pt idx="997" formatCode="General">
                  <c:v>4.7476951876372598E-4</c:v>
                </c:pt>
                <c:pt idx="998" formatCode="General">
                  <c:v>4.9023044286661895E-4</c:v>
                </c:pt>
                <c:pt idx="999" formatCode="General">
                  <c:v>5.05565959665777E-4</c:v>
                </c:pt>
                <c:pt idx="1000" formatCode="General">
                  <c:v>5.2069343061333202E-4</c:v>
                </c:pt>
                <c:pt idx="1001" formatCode="General">
                  <c:v>5.35531764849645E-4</c:v>
                </c:pt>
                <c:pt idx="1002" formatCode="General">
                  <c:v>5.5000184047089096E-4</c:v>
                </c:pt>
                <c:pt idx="1003" formatCode="General">
                  <c:v>5.64026913078947E-4</c:v>
                </c:pt>
                <c:pt idx="1004" formatCode="General">
                  <c:v>5.7753300951471505E-4</c:v>
                </c:pt>
                <c:pt idx="1005" formatCode="General">
                  <c:v>5.9044930476776099E-4</c:v>
                </c:pt>
                <c:pt idx="1006" formatCode="General">
                  <c:v>6.0270848015698696E-4</c:v>
                </c:pt>
                <c:pt idx="1007" formatCode="General">
                  <c:v>6.1424706098835104E-4</c:v>
                </c:pt>
                <c:pt idx="1008" formatCode="General">
                  <c:v>6.2500573201572796E-4</c:v>
                </c:pt>
                <c:pt idx="1009" formatCode="General">
                  <c:v>6.3492962915906795E-4</c:v>
                </c:pt>
                <c:pt idx="1010" formatCode="General">
                  <c:v>6.4396860606939896E-4</c:v>
                </c:pt>
                <c:pt idx="1011" formatCode="General">
                  <c:v>6.5207747427197297E-4</c:v>
                </c:pt>
                <c:pt idx="1012" formatCode="General">
                  <c:v>6.5921621576636702E-4</c:v>
                </c:pt>
                <c:pt idx="1013" formatCode="General">
                  <c:v>6.6535016711461803E-4</c:v>
                </c:pt>
                <c:pt idx="1014" formatCode="General">
                  <c:v>6.7045017420474802E-4</c:v>
                </c:pt>
                <c:pt idx="1015" formatCode="General">
                  <c:v>6.7449271703645198E-4</c:v>
                </c:pt>
                <c:pt idx="1016" formatCode="General">
                  <c:v>6.7746000403743896E-4</c:v>
                </c:pt>
                <c:pt idx="1017" formatCode="General">
                  <c:v>6.7934003558207403E-4</c:v>
                </c:pt>
                <c:pt idx="1018" formatCode="General">
                  <c:v>6.8012663654772704E-4</c:v>
                </c:pt>
                <c:pt idx="1019" formatCode="General">
                  <c:v>6.7981945790778896E-4</c:v>
                </c:pt>
                <c:pt idx="1020" formatCode="General">
                  <c:v>6.7842394752281395E-4</c:v>
                </c:pt>
                <c:pt idx="1021" formatCode="General">
                  <c:v>6.75951290451873E-4</c:v>
                </c:pt>
                <c:pt idx="1022" formatCode="General">
                  <c:v>6.7241831926423802E-4</c:v>
                </c:pt>
                <c:pt idx="1023" formatCode="General">
                  <c:v>6.6784739498606898E-4</c:v>
                </c:pt>
                <c:pt idx="1024" formatCode="General">
                  <c:v>6.6226625946722896E-4</c:v>
                </c:pt>
                <c:pt idx="1025" formatCode="General">
                  <c:v>6.5570786009888995E-4</c:v>
                </c:pt>
                <c:pt idx="1026" formatCode="General">
                  <c:v>6.4821014795252195E-4</c:v>
                </c:pt>
                <c:pt idx="1027" formatCode="General">
                  <c:v>6.3981585054458199E-4</c:v>
                </c:pt>
                <c:pt idx="1028" formatCode="General">
                  <c:v>6.3057222055799996E-4</c:v>
                </c:pt>
                <c:pt idx="1029" formatCode="General">
                  <c:v>6.2053076197086997E-4</c:v>
                </c:pt>
                <c:pt idx="1030" formatCode="General">
                  <c:v>6.0974693515396098E-4</c:v>
                </c:pt>
                <c:pt idx="1031" formatCode="General">
                  <c:v>5.9827984260130596E-4</c:v>
                </c:pt>
                <c:pt idx="1032" formatCode="General">
                  <c:v>5.8619189705163004E-4</c:v>
                </c:pt>
                <c:pt idx="1033" formatCode="General">
                  <c:v>5.7354847384236802E-4</c:v>
                </c:pt>
                <c:pt idx="1034" formatCode="General">
                  <c:v>5.6041754941202804E-4</c:v>
                </c:pt>
                <c:pt idx="1035" formatCode="General">
                  <c:v>5.4686932793041802E-4</c:v>
                </c:pt>
                <c:pt idx="1036" formatCode="General">
                  <c:v>5.32975858089314E-4</c:v>
                </c:pt>
                <c:pt idx="1037" formatCode="General">
                  <c:v>5.1881064212841801E-4</c:v>
                </c:pt>
                <c:pt idx="1038" formatCode="General">
                  <c:v>5.0444823920264099E-4</c:v>
                </c:pt>
                <c:pt idx="1039" formatCode="General">
                  <c:v>4.89963865216695E-4</c:v>
                </c:pt>
                <c:pt idx="1040" formatCode="General">
                  <c:v>4.7543299126167498E-4</c:v>
                </c:pt>
                <c:pt idx="1041" formatCode="General">
                  <c:v>4.6093094278568499E-4</c:v>
                </c:pt>
                <c:pt idx="1042" formatCode="General">
                  <c:v>4.4653250161662099E-4</c:v>
                </c:pt>
                <c:pt idx="1043" formatCode="General">
                  <c:v>4.3231151293013901E-4</c:v>
                </c:pt>
                <c:pt idx="1044" formatCode="General">
                  <c:v>4.1834049921971798E-4</c:v>
                </c:pt>
                <c:pt idx="1045" formatCode="General">
                  <c:v>4.0469028327874403E-4</c:v>
                </c:pt>
                <c:pt idx="1046" formatCode="General">
                  <c:v>3.9142962214712098E-4</c:v>
                </c:pt>
                <c:pt idx="1047" formatCode="General">
                  <c:v>3.7862485390721901E-4</c:v>
                </c:pt>
                <c:pt idx="1048" formatCode="General">
                  <c:v>3.6633955913650899E-4</c:v>
                </c:pt>
                <c:pt idx="1049" formatCode="General">
                  <c:v>3.54634238737432E-4</c:v>
                </c:pt>
                <c:pt idx="1050" formatCode="General">
                  <c:v>3.4356600976941299E-4</c:v>
                </c:pt>
                <c:pt idx="1051" formatCode="General">
                  <c:v>3.3318832080395398E-4</c:v>
                </c:pt>
                <c:pt idx="1052" formatCode="General">
                  <c:v>3.2355068821216697E-4</c:v>
                </c:pt>
                <c:pt idx="1053" formatCode="General">
                  <c:v>3.1469845467540299E-4</c:v>
                </c:pt>
                <c:pt idx="1054" formatCode="General">
                  <c:v>3.0667257108463202E-4</c:v>
                </c:pt>
                <c:pt idx="1055" formatCode="General">
                  <c:v>2.99509402863551E-4</c:v>
                </c:pt>
                <c:pt idx="1056" formatCode="General">
                  <c:v>2.9324056161484502E-4</c:v>
                </c:pt>
                <c:pt idx="1057" formatCode="General">
                  <c:v>2.8789276284932802E-4</c:v>
                </c:pt>
                <c:pt idx="1058" formatCode="General">
                  <c:v>2.8348771041468202E-4</c:v>
                </c:pt>
                <c:pt idx="1059" formatCode="General">
                  <c:v>2.80042008094945E-4</c:v>
                </c:pt>
                <c:pt idx="1060" formatCode="General">
                  <c:v>2.7756709870465501E-4</c:v>
                </c:pt>
                <c:pt idx="1061" formatCode="General">
                  <c:v>2.76069230853345E-4</c:v>
                </c:pt>
                <c:pt idx="1062" formatCode="General">
                  <c:v>2.7554945340788902E-4</c:v>
                </c:pt>
                <c:pt idx="1063" formatCode="General">
                  <c:v>2.76003637532622E-4</c:v>
                </c:pt>
                <c:pt idx="1064" formatCode="General">
                  <c:v>2.7742252604116602E-4</c:v>
                </c:pt>
                <c:pt idx="1065" formatCode="General">
                  <c:v>2.7979180965020999E-4</c:v>
                </c:pt>
                <c:pt idx="1066" formatCode="General">
                  <c:v>2.83092229584831E-4</c:v>
                </c:pt>
                <c:pt idx="1067" formatCode="General">
                  <c:v>2.8729970584812E-4</c:v>
                </c:pt>
                <c:pt idx="1068" formatCode="General">
                  <c:v>2.9238549033554299E-4</c:v>
                </c:pt>
                <c:pt idx="1069" formatCode="General">
                  <c:v>2.9831634384734802E-4</c:v>
                </c:pt>
                <c:pt idx="1070" formatCode="General">
                  <c:v>3.0505473593096799E-4</c:v>
                </c:pt>
                <c:pt idx="1071" formatCode="General">
                  <c:v>3.1255906637054297E-4</c:v>
                </c:pt>
                <c:pt idx="1072" formatCode="General">
                  <c:v>3.2078390703271602E-4</c:v>
                </c:pt>
                <c:pt idx="1073" formatCode="General">
                  <c:v>3.2968026267752698E-4</c:v>
                </c:pt>
                <c:pt idx="1074" formatCode="General">
                  <c:v>3.39195849250759E-4</c:v>
                </c:pt>
                <c:pt idx="1075" formatCode="General">
                  <c:v>3.4927538809011697E-4</c:v>
                </c:pt>
                <c:pt idx="1076" formatCode="General">
                  <c:v>3.5986091440237602E-4</c:v>
                </c:pt>
                <c:pt idx="1077" formatCode="General">
                  <c:v>3.7089209830252698E-4</c:v>
                </c:pt>
                <c:pt idx="1078" formatCode="General">
                  <c:v>3.82306576649221E-4</c:v>
                </c:pt>
                <c:pt idx="1079" formatCode="General">
                  <c:v>3.94040293863713E-4</c:v>
                </c:pt>
                <c:pt idx="1080" formatCode="General">
                  <c:v>4.0602784988220801E-4</c:v>
                </c:pt>
                <c:pt idx="1081" formatCode="General">
                  <c:v>4.18202853364126E-4</c:v>
                </c:pt>
                <c:pt idx="1082" formatCode="General">
                  <c:v>4.3049827826144001E-4</c:v>
                </c:pt>
                <c:pt idx="1083" formatCode="General">
                  <c:v>4.4284682184688102E-4</c:v>
                </c:pt>
                <c:pt idx="1084" formatCode="General">
                  <c:v>4.5518126230148102E-4</c:v>
                </c:pt>
                <c:pt idx="1085" formatCode="General">
                  <c:v>4.67434813974512E-4</c:v>
                </c:pt>
                <c:pt idx="1086" formatCode="General">
                  <c:v>4.79541478451262E-4</c:v>
                </c:pt>
                <c:pt idx="1087" formatCode="General">
                  <c:v>4.9143638959617004E-4</c:v>
                </c:pt>
                <c:pt idx="1088" formatCode="General">
                  <c:v>5.0305615078025405E-4</c:v>
                </c:pt>
                <c:pt idx="1089" formatCode="General">
                  <c:v>5.1433916255244703E-4</c:v>
                </c:pt>
                <c:pt idx="1090" formatCode="General">
                  <c:v>5.2522593907388998E-4</c:v>
                </c:pt>
                <c:pt idx="1091" formatCode="General">
                  <c:v>5.3565941170222696E-4</c:v>
                </c:pt>
                <c:pt idx="1092" formatCode="General">
                  <c:v>5.4558521818906796E-4</c:v>
                </c:pt>
                <c:pt idx="1093" formatCode="General">
                  <c:v>5.54951976037522E-4</c:v>
                </c:pt>
                <c:pt idx="1094" formatCode="General">
                  <c:v>5.6371153865774097E-4</c:v>
                </c:pt>
                <c:pt idx="1095" formatCode="General">
                  <c:v>5.71819233056101E-4</c:v>
                </c:pt>
                <c:pt idx="1096" formatCode="General">
                  <c:v>5.7923407789754104E-4</c:v>
                </c:pt>
                <c:pt idx="1097" formatCode="General">
                  <c:v>5.8591898089008698E-4</c:v>
                </c:pt>
                <c:pt idx="1098" formatCode="General">
                  <c:v>5.9184091455509198E-4</c:v>
                </c:pt>
                <c:pt idx="1099" formatCode="General">
                  <c:v>5.9697106956566395E-4</c:v>
                </c:pt>
                <c:pt idx="1100" formatCode="General">
                  <c:v>6.0128498495838796E-4</c:v>
                </c:pt>
                <c:pt idx="1101" formatCode="General">
                  <c:v>6.0476265464928195E-4</c:v>
                </c:pt>
                <c:pt idx="1102" formatCode="General">
                  <c:v>6.07388609813056E-4</c:v>
                </c:pt>
                <c:pt idx="1103" formatCode="General">
                  <c:v>6.0915197681473603E-4</c:v>
                </c:pt>
                <c:pt idx="1104" formatCode="General">
                  <c:v>6.1004651051367197E-4</c:v>
                </c:pt>
                <c:pt idx="1105" formatCode="General">
                  <c:v>6.1007060289125796E-4</c:v>
                </c:pt>
                <c:pt idx="1106" formatCode="General">
                  <c:v>6.0922726708468895E-4</c:v>
                </c:pt>
                <c:pt idx="1107" formatCode="General">
                  <c:v>6.07524097038969E-4</c:v>
                </c:pt>
                <c:pt idx="1108" formatCode="General">
                  <c:v>6.0497320311757405E-4</c:v>
                </c:pt>
                <c:pt idx="1109" formatCode="General">
                  <c:v>6.0159112413791399E-4</c:v>
                </c:pt>
                <c:pt idx="1110" formatCode="General">
                  <c:v>5.9739871642041601E-4</c:v>
                </c:pt>
                <c:pt idx="1111" formatCode="General">
                  <c:v>5.9242102055898798E-4</c:v>
                </c:pt>
                <c:pt idx="1112" formatCode="General">
                  <c:v>5.8668710673520001E-4</c:v>
                </c:pt>
                <c:pt idx="1113" formatCode="General">
                  <c:v>5.8022989950818097E-4</c:v>
                </c:pt>
                <c:pt idx="1114" formatCode="General">
                  <c:v>5.7308598311633897E-4</c:v>
                </c:pt>
                <c:pt idx="1115" formatCode="General">
                  <c:v>5.6529538842509195E-4</c:v>
                </c:pt>
                <c:pt idx="1116" formatCode="General">
                  <c:v>5.5690136274632804E-4</c:v>
                </c:pt>
                <c:pt idx="1117" formatCode="General">
                  <c:v>5.4795012383982702E-4</c:v>
                </c:pt>
                <c:pt idx="1118" formatCode="General">
                  <c:v>5.3849059948397698E-4</c:v>
                </c:pt>
                <c:pt idx="1119" formatCode="General">
                  <c:v>5.2857415407239305E-4</c:v>
                </c:pt>
                <c:pt idx="1120" formatCode="General">
                  <c:v>5.1825430375420202E-4</c:v>
                </c:pt>
                <c:pt idx="1121" formatCode="General">
                  <c:v>5.0758642168848597E-4</c:v>
                </c:pt>
                <c:pt idx="1122" formatCode="General">
                  <c:v>4.9662743502745495E-4</c:v>
                </c:pt>
                <c:pt idx="1123" formatCode="General">
                  <c:v>4.8543551527814902E-4</c:v>
                </c:pt>
                <c:pt idx="1124" formatCode="General">
                  <c:v>4.7406976371870203E-4</c:v>
                </c:pt>
                <c:pt idx="1125" formatCode="General">
                  <c:v>4.6258989356240897E-4</c:v>
                </c:pt>
                <c:pt idx="1126" formatCode="General">
                  <c:v>4.5105591057088802E-4</c:v>
                </c:pt>
                <c:pt idx="1127" formatCode="General">
                  <c:v>4.3952779381661199E-4</c:v>
                </c:pt>
                <c:pt idx="1128" formatCode="General">
                  <c:v>4.2806517828504497E-4</c:v>
                </c:pt>
                <c:pt idx="1129" formatCode="General">
                  <c:v>4.1672704098762099E-4</c:v>
                </c:pt>
                <c:pt idx="1130" formatCode="General">
                  <c:v>4.0557139222908599E-4</c:v>
                </c:pt>
                <c:pt idx="1131" formatCode="General">
                  <c:v>3.9465497363641301E-4</c:v>
                </c:pt>
                <c:pt idx="1132" formatCode="General">
                  <c:v>3.8403296451186602E-4</c:v>
                </c:pt>
                <c:pt idx="1133" formatCode="General">
                  <c:v>3.73758698020186E-4</c:v>
                </c:pt>
                <c:pt idx="1134" formatCode="General">
                  <c:v>3.6388338865949398E-4</c:v>
                </c:pt>
                <c:pt idx="1135" formatCode="General">
                  <c:v>3.5445587239788299E-4</c:v>
                </c:pt>
                <c:pt idx="1136" formatCode="General">
                  <c:v>3.4552236078304397E-4</c:v>
                </c:pt>
                <c:pt idx="1137" formatCode="General">
                  <c:v>3.3712621025124798E-4</c:v>
                </c:pt>
                <c:pt idx="1138" formatCode="General">
                  <c:v>3.2930770777487298E-4</c:v>
                </c:pt>
                <c:pt idx="1139" formatCode="General">
                  <c:v>3.2210387389508598E-4</c:v>
                </c:pt>
                <c:pt idx="1140" formatCode="General">
                  <c:v>3.1554828408867199E-4</c:v>
                </c:pt>
                <c:pt idx="1141" formatCode="General">
                  <c:v>3.09670909315924E-4</c:v>
                </c:pt>
                <c:pt idx="1142" formatCode="General">
                  <c:v>3.0449797649056E-4</c:v>
                </c:pt>
                <c:pt idx="1143" formatCode="General">
                  <c:v>3.00051849503348E-4</c:v>
                </c:pt>
                <c:pt idx="1144" formatCode="General">
                  <c:v>2.9635093131909998E-4</c:v>
                </c:pt>
                <c:pt idx="1145" formatCode="General">
                  <c:v>2.9340958755259703E-4</c:v>
                </c:pt>
                <c:pt idx="1146" formatCode="General">
                  <c:v>2.9123809181334E-4</c:v>
                </c:pt>
                <c:pt idx="1147" formatCode="General">
                  <c:v>2.8984259299249198E-4</c:v>
                </c:pt>
                <c:pt idx="1148" formatCode="General">
                  <c:v>2.89225104548554E-4</c:v>
                </c:pt>
                <c:pt idx="1149" formatCode="General">
                  <c:v>2.8938351573178398E-4</c:v>
                </c:pt>
                <c:pt idx="1150" formatCode="General">
                  <c:v>2.9031162457186598E-4</c:v>
                </c:pt>
                <c:pt idx="1151" formatCode="General">
                  <c:v>2.9199919233921501E-4</c:v>
                </c:pt>
                <c:pt idx="1152" formatCode="General">
                  <c:v>2.94432019078472E-4</c:v>
                </c:pt>
                <c:pt idx="1153" formatCode="General">
                  <c:v>2.9759203970348302E-4</c:v>
                </c:pt>
                <c:pt idx="1154" formatCode="General">
                  <c:v>3.01457440037098E-4</c:v>
                </c:pt>
                <c:pt idx="1155" formatCode="General">
                  <c:v>3.0600279207698401E-4</c:v>
                </c:pt>
                <c:pt idx="1156" formatCode="General">
                  <c:v>3.1119920767076802E-4</c:v>
                </c:pt>
                <c:pt idx="1157" formatCode="General">
                  <c:v>3.1701450969080498E-4</c:v>
                </c:pt>
                <c:pt idx="1158" formatCode="General">
                  <c:v>3.2341341971104997E-4</c:v>
                </c:pt>
                <c:pt idx="1159" formatCode="General">
                  <c:v>3.30357761106485E-4</c:v>
                </c:pt>
                <c:pt idx="1160" formatCode="General">
                  <c:v>3.3780667641956702E-4</c:v>
                </c:pt>
                <c:pt idx="1161" formatCode="General">
                  <c:v>3.4571685776870002E-4</c:v>
                </c:pt>
                <c:pt idx="1162" formatCode="General">
                  <c:v>3.5404278901108698E-4</c:v>
                </c:pt>
                <c:pt idx="1163" formatCode="General">
                  <c:v>3.62736998316773E-4</c:v>
                </c:pt>
                <c:pt idx="1164" formatCode="General">
                  <c:v>3.71750319762559E-4</c:v>
                </c:pt>
                <c:pt idx="1165" formatCode="General">
                  <c:v>3.8103216251391E-4</c:v>
                </c:pt>
                <c:pt idx="1166" formatCode="General">
                  <c:v>3.9053078613021799E-4</c:v>
                </c:pt>
                <c:pt idx="1167" formatCode="General">
                  <c:v>4.0019358050393802E-4</c:v>
                </c:pt>
                <c:pt idx="1168" formatCode="General">
                  <c:v>4.0996734892728302E-4</c:v>
                </c:pt>
                <c:pt idx="1169" formatCode="General">
                  <c:v>4.1979859277141299E-4</c:v>
                </c:pt>
                <c:pt idx="1170" formatCode="General">
                  <c:v>4.29633796262366E-4</c:v>
                </c:pt>
                <c:pt idx="1171" formatCode="General">
                  <c:v>4.3941970984532599E-4</c:v>
                </c:pt>
                <c:pt idx="1172" formatCode="General">
                  <c:v>4.4910363064415898E-4</c:v>
                </c:pt>
                <c:pt idx="1173" formatCode="General">
                  <c:v>4.5863367854632998E-4</c:v>
                </c:pt>
                <c:pt idx="1174" formatCode="General">
                  <c:v>4.6795906647412102E-4</c:v>
                </c:pt>
                <c:pt idx="1175" formatCode="General">
                  <c:v>4.7703036344145502E-4</c:v>
                </c:pt>
                <c:pt idx="1176" formatCode="General">
                  <c:v>4.85799749041174E-4</c:v>
                </c:pt>
                <c:pt idx="1177" formatCode="General">
                  <c:v>4.9422125806014897E-4</c:v>
                </c:pt>
                <c:pt idx="1178" formatCode="General">
                  <c:v>5.0225101397880997E-4</c:v>
                </c:pt>
                <c:pt idx="1179" formatCode="General">
                  <c:v>5.0984745017710004E-4</c:v>
                </c:pt>
                <c:pt idx="1180" formatCode="General">
                  <c:v>5.1697151774030296E-4</c:v>
                </c:pt>
                <c:pt idx="1181" formatCode="General">
                  <c:v>5.2358687883503495E-4</c:v>
                </c:pt>
                <c:pt idx="1182" formatCode="General">
                  <c:v>5.2966008470764503E-4</c:v>
                </c:pt>
                <c:pt idx="1183" formatCode="General">
                  <c:v>5.3516073744382E-4</c:v>
                </c:pt>
                <c:pt idx="1184" formatCode="General">
                  <c:v>5.4006163471882697E-4</c:v>
                </c:pt>
                <c:pt idx="1185" formatCode="General">
                  <c:v>5.4433889686208905E-4</c:v>
                </c:pt>
                <c:pt idx="1186" formatCode="General">
                  <c:v>5.4797207565710599E-4</c:v>
                </c:pt>
                <c:pt idx="1187" formatCode="General">
                  <c:v>5.5094424439764604E-4</c:v>
                </c:pt>
                <c:pt idx="1188" formatCode="General">
                  <c:v>5.5324206882296405E-4</c:v>
                </c:pt>
                <c:pt idx="1189" formatCode="General">
                  <c:v>5.54855858658179E-4</c:v>
                </c:pt>
                <c:pt idx="1190" formatCode="General">
                  <c:v>5.5577959959011904E-4</c:v>
                </c:pt>
                <c:pt idx="1191" formatCode="General">
                  <c:v>5.5601096561349401E-4</c:v>
                </c:pt>
                <c:pt idx="1192" formatCode="General">
                  <c:v>5.5555131178658596E-4</c:v>
                </c:pt>
                <c:pt idx="1193" formatCode="General">
                  <c:v>5.5440564753915403E-4</c:v>
                </c:pt>
                <c:pt idx="1194" formatCode="General">
                  <c:v>5.5258259077748599E-4</c:v>
                </c:pt>
                <c:pt idx="1195" formatCode="General">
                  <c:v>5.5009430313185804E-4</c:v>
                </c:pt>
                <c:pt idx="1196" formatCode="General">
                  <c:v>5.4695640678965201E-4</c:v>
                </c:pt>
                <c:pt idx="1197" formatCode="General">
                  <c:v>5.43187883452453E-4</c:v>
                </c:pt>
                <c:pt idx="1198" formatCode="General">
                  <c:v>5.3881095604717201E-4</c:v>
                </c:pt>
                <c:pt idx="1199" formatCode="General">
                  <c:v>5.3385095390911901E-4</c:v>
                </c:pt>
                <c:pt idx="1200" formatCode="General">
                  <c:v>5.2833616223854402E-4</c:v>
                </c:pt>
                <c:pt idx="1201" formatCode="General">
                  <c:v>5.2229765671108505E-4</c:v>
                </c:pt>
                <c:pt idx="1202" formatCode="General">
                  <c:v>5.1576912419637E-4</c:v>
                </c:pt>
                <c:pt idx="1203" formatCode="General">
                  <c:v>5.0878667060739297E-4</c:v>
                </c:pt>
                <c:pt idx="1204" formatCode="General">
                  <c:v>5.0138861696591105E-4</c:v>
                </c:pt>
                <c:pt idx="1205" formatCode="General">
                  <c:v>4.9361528482559202E-4</c:v>
                </c:pt>
                <c:pt idx="1206" formatCode="General">
                  <c:v>4.85508772244883E-4</c:v>
                </c:pt>
                <c:pt idx="1207" formatCode="General">
                  <c:v>4.7711272154515302E-4</c:v>
                </c:pt>
                <c:pt idx="1208" formatCode="General">
                  <c:v>4.6847208012655502E-4</c:v>
                </c:pt>
                <c:pt idx="1209" formatCode="General">
                  <c:v>4.59632855643987E-4</c:v>
                </c:pt>
                <c:pt idx="1210" formatCode="General">
                  <c:v>4.5064186686844199E-4</c:v>
                </c:pt>
                <c:pt idx="1211" formatCode="General">
                  <c:v>4.41546491574835E-4</c:v>
                </c:pt>
                <c:pt idx="1212" formatCode="General">
                  <c:v>4.3239441280599702E-4</c:v>
                </c:pt>
                <c:pt idx="1213" formatCode="General">
                  <c:v>4.2323336486400697E-4</c:v>
                </c:pt>
                <c:pt idx="1214" formatCode="General">
                  <c:v>4.1411088037430599E-4</c:v>
                </c:pt>
                <c:pt idx="1215" formatCode="General">
                  <c:v>4.0507403975528799E-4</c:v>
                </c:pt>
                <c:pt idx="1216" formatCode="General">
                  <c:v>3.9616922440630802E-4</c:v>
                </c:pt>
                <c:pt idx="1217" formatCode="General">
                  <c:v>3.8744187490046802E-4</c:v>
                </c:pt>
                <c:pt idx="1218" formatCode="General">
                  <c:v>3.7893625543532802E-4</c:v>
                </c:pt>
                <c:pt idx="1219" formatCode="General">
                  <c:v>3.7069522575495801E-4</c:v>
                </c:pt>
                <c:pt idx="1220" formatCode="General">
                  <c:v>3.6276002171090798E-4</c:v>
                </c:pt>
                <c:pt idx="1221" formatCode="General">
                  <c:v>3.5517004557781098E-4</c:v>
                </c:pt>
                <c:pt idx="1222" formatCode="General">
                  <c:v>3.47962667181869E-4</c:v>
                </c:pt>
                <c:pt idx="1223" formatCode="General">
                  <c:v>3.41173036837758E-4</c:v>
                </c:pt>
                <c:pt idx="1224" formatCode="General">
                  <c:v>3.3483391102173102E-4</c:v>
                </c:pt>
                <c:pt idx="1225" formatCode="General">
                  <c:v>3.2897549163648902E-4</c:v>
                </c:pt>
                <c:pt idx="1226" formatCode="General">
                  <c:v>3.2362527964693101E-4</c:v>
                </c:pt>
                <c:pt idx="1227" formatCode="General">
                  <c:v>3.1880794378580097E-4</c:v>
                </c:pt>
                <c:pt idx="1228" formatCode="General">
                  <c:v>3.1454520494476901E-4</c:v>
                </c:pt>
                <c:pt idx="1229" formatCode="General">
                  <c:v>3.1085573678026101E-4</c:v>
                </c:pt>
                <c:pt idx="1230" formatCode="General">
                  <c:v>3.0775508297472599E-4</c:v>
                </c:pt>
                <c:pt idx="1231" formatCode="General">
                  <c:v>3.0525559150352801E-4</c:v>
                </c:pt>
                <c:pt idx="1232" formatCode="General">
                  <c:v>3.0336636616577501E-4</c:v>
                </c:pt>
                <c:pt idx="1233" formatCode="General">
                  <c:v>3.0209323554465103E-4</c:v>
                </c:pt>
                <c:pt idx="1234" formatCode="General">
                  <c:v>3.0143873946959998E-4</c:v>
                </c:pt>
                <c:pt idx="1235" formatCode="General">
                  <c:v>3.01402132959695E-4</c:v>
                </c:pt>
                <c:pt idx="1236" formatCode="General">
                  <c:v>3.0197940753502799E-4</c:v>
                </c:pt>
                <c:pt idx="1237" formatCode="General">
                  <c:v>3.0316332969156898E-4</c:v>
                </c:pt>
                <c:pt idx="1238" formatCode="General">
                  <c:v>3.0494349624511999E-4</c:v>
                </c:pt>
                <c:pt idx="1239" formatCode="General">
                  <c:v>3.0730640616220199E-4</c:v>
                </c:pt>
                <c:pt idx="1240" formatCode="General">
                  <c:v>3.1023554841039198E-4</c:v>
                </c:pt>
                <c:pt idx="1241" formatCode="General">
                  <c:v>3.13711505278248E-4</c:v>
                </c:pt>
                <c:pt idx="1242" formatCode="General">
                  <c:v>3.1771207053595002E-4</c:v>
                </c:pt>
                <c:pt idx="1243" formatCode="General">
                  <c:v>3.2221238173247798E-4</c:v>
                </c:pt>
                <c:pt idx="1244" formatCode="General">
                  <c:v>3.2718506585401502E-4</c:v>
                </c:pt>
                <c:pt idx="1245" formatCode="General">
                  <c:v>3.32600397501618E-4</c:v>
                </c:pt>
                <c:pt idx="1246" formatCode="General">
                  <c:v>3.3842646868433398E-4</c:v>
                </c:pt>
                <c:pt idx="1247" formatCode="General">
                  <c:v>3.4462936926723902E-4</c:v>
                </c:pt>
                <c:pt idx="1248" formatCode="General">
                  <c:v>3.5117337706253802E-4</c:v>
                </c:pt>
                <c:pt idx="1249" formatCode="General">
                  <c:v>3.5802115650618901E-4</c:v>
                </c:pt>
                <c:pt idx="1250" formatCode="General">
                  <c:v>3.65133964822664E-4</c:v>
                </c:pt>
                <c:pt idx="1251" formatCode="General">
                  <c:v>3.72471864546644E-4</c:v>
                </c:pt>
                <c:pt idx="1252" formatCode="General">
                  <c:v>3.7999394124282898E-4</c:v>
                </c:pt>
                <c:pt idx="1253" formatCode="General">
                  <c:v>3.8765852524366999E-4</c:v>
                </c:pt>
                <c:pt idx="1254" formatCode="General">
                  <c:v>3.95423416209857E-4</c:v>
                </c:pt>
                <c:pt idx="1255" formatCode="General">
                  <c:v>4.03246109309824E-4</c:v>
                </c:pt>
                <c:pt idx="1256" formatCode="General">
                  <c:v>4.11084021812385E-4</c:v>
                </c:pt>
                <c:pt idx="1257" formatCode="General">
                  <c:v>4.1889471889083098E-4</c:v>
                </c:pt>
                <c:pt idx="1258" formatCode="General">
                  <c:v>4.2663613744743802E-4</c:v>
                </c:pt>
                <c:pt idx="1259" formatCode="General">
                  <c:v>4.3426680678413201E-4</c:v>
                </c:pt>
                <c:pt idx="1260" formatCode="General">
                  <c:v>4.4174606496802301E-4</c:v>
                </c:pt>
                <c:pt idx="1261" formatCode="General">
                  <c:v>4.4903426976944703E-4</c:v>
                </c:pt>
                <c:pt idx="1262" formatCode="General">
                  <c:v>4.56093003084848E-4</c:v>
                </c:pt>
                <c:pt idx="1263" formatCode="General">
                  <c:v>4.6288526779710601E-4</c:v>
                </c:pt>
                <c:pt idx="1264" formatCode="General">
                  <c:v>4.6937567607153102E-4</c:v>
                </c:pt>
                <c:pt idx="1265" formatCode="General">
                  <c:v>4.7553062813636898E-4</c:v>
                </c:pt>
                <c:pt idx="1266" formatCode="General">
                  <c:v>4.8131848065208899E-4</c:v>
                </c:pt>
                <c:pt idx="1267" formatCode="General">
                  <c:v>4.8670970383359101E-4</c:v>
                </c:pt>
                <c:pt idx="1268" formatCode="General">
                  <c:v>4.9167702655337803E-4</c:v>
                </c:pt>
                <c:pt idx="1269" formatCode="General">
                  <c:v>4.9619556872149498E-4</c:v>
                </c:pt>
                <c:pt idx="1270" formatCode="General">
                  <c:v>5.0024296030902905E-4</c:v>
                </c:pt>
                <c:pt idx="1271" formatCode="General">
                  <c:v>5.03799446456039E-4</c:v>
                </c:pt>
                <c:pt idx="1272" formatCode="General">
                  <c:v>5.0684797818135899E-4</c:v>
                </c:pt>
                <c:pt idx="1273" formatCode="General">
                  <c:v>5.0937428829042999E-4</c:v>
                </c:pt>
                <c:pt idx="1274" formatCode="General">
                  <c:v>5.1136695215782705E-4</c:v>
                </c:pt>
                <c:pt idx="1275" formatCode="General">
                  <c:v>5.1281743314281702E-4</c:v>
                </c:pt>
                <c:pt idx="1276" formatCode="General">
                  <c:v>5.1372011247891795E-4</c:v>
                </c:pt>
                <c:pt idx="1277" formatCode="General">
                  <c:v>5.14072303561411E-4</c:v>
                </c:pt>
                <c:pt idx="1278" formatCode="General">
                  <c:v>5.1387425063968305E-4</c:v>
                </c:pt>
                <c:pt idx="1279" formatCode="General">
                  <c:v>5.1312911200380605E-4</c:v>
                </c:pt>
                <c:pt idx="1280" formatCode="General">
                  <c:v>5.1184292783628402E-4</c:v>
                </c:pt>
                <c:pt idx="1281" formatCode="General">
                  <c:v>5.1002457298020103E-4</c:v>
                </c:pt>
                <c:pt idx="1282" formatCode="General">
                  <c:v>5.0768569495343303E-4</c:v>
                </c:pt>
                <c:pt idx="1283" formatCode="General">
                  <c:v>5.0484063761498099E-4</c:v>
                </c:pt>
                <c:pt idx="1284" formatCode="General">
                  <c:v>5.0150635096323697E-4</c:v>
                </c:pt>
                <c:pt idx="1285" formatCode="General">
                  <c:v>4.9770228761688597E-4</c:v>
                </c:pt>
                <c:pt idx="1286" formatCode="General">
                  <c:v>4.9345028659669298E-4</c:v>
                </c:pt>
                <c:pt idx="1287" formatCode="General">
                  <c:v>4.8877444509042901E-4</c:v>
                </c:pt>
                <c:pt idx="1288" formatCode="General">
                  <c:v>4.8370097894315602E-4</c:v>
                </c:pt>
                <c:pt idx="1289" formatCode="General">
                  <c:v>4.7825807267087497E-4</c:v>
                </c:pt>
                <c:pt idx="1290" formatCode="General">
                  <c:v>4.7247571984680898E-4</c:v>
                </c:pt>
                <c:pt idx="1291" formatCode="General">
                  <c:v>4.6638555475605E-4</c:v>
                </c:pt>
                <c:pt idx="1292" formatCode="General">
                  <c:v>4.6002067625583801E-4</c:v>
                </c:pt>
                <c:pt idx="1293" formatCode="General">
                  <c:v>4.5341546481502001E-4</c:v>
                </c:pt>
                <c:pt idx="1294" formatCode="General">
                  <c:v>4.46605393737258E-4</c:v>
                </c:pt>
                <c:pt idx="1295" formatCode="General">
                  <c:v>4.3962683559803302E-4</c:v>
                </c:pt>
                <c:pt idx="1296" formatCode="General">
                  <c:v>4.3251686494537301E-4</c:v>
                </c:pt>
                <c:pt idx="1297" formatCode="General">
                  <c:v>4.2531305832853598E-4</c:v>
                </c:pt>
                <c:pt idx="1298" formatCode="General">
                  <c:v>4.1805329272733699E-4</c:v>
                </c:pt>
                <c:pt idx="1299" formatCode="General">
                  <c:v>4.1077554345768499E-4</c:v>
                </c:pt>
                <c:pt idx="1300" formatCode="General">
                  <c:v>4.0351768262592301E-4</c:v>
                </c:pt>
                <c:pt idx="1301" formatCode="General">
                  <c:v>3.9631727919604203E-4</c:v>
                </c:pt>
                <c:pt idx="1302" formatCode="General">
                  <c:v>3.8921140171964202E-4</c:v>
                </c:pt>
                <c:pt idx="1303" formatCode="General">
                  <c:v>3.82236424758892E-4</c:v>
                </c:pt>
                <c:pt idx="1304" formatCode="General">
                  <c:v>3.7542784000769698E-4</c:v>
                </c:pt>
                <c:pt idx="1305" formatCode="General">
                  <c:v>3.6882007308612798E-4</c:v>
                </c:pt>
                <c:pt idx="1306" formatCode="General">
                  <c:v>3.6244630694794302E-4</c:v>
                </c:pt>
                <c:pt idx="1307" formatCode="General">
                  <c:v>3.5633831280103197E-4</c:v>
                </c:pt>
                <c:pt idx="1308" formatCode="General">
                  <c:v>3.5052628939609502E-4</c:v>
                </c:pt>
                <c:pt idx="1309" formatCode="General">
                  <c:v>3.4503871148999597E-4</c:v>
                </c:pt>
                <c:pt idx="1310" formatCode="General">
                  <c:v>3.399021882374E-4</c:v>
                </c:pt>
                <c:pt idx="1311" formatCode="General">
                  <c:v>3.3514133220774201E-4</c:v>
                </c:pt>
                <c:pt idx="1312" formatCode="General">
                  <c:v>3.3077863966459202E-4</c:v>
                </c:pt>
                <c:pt idx="1313" formatCode="General">
                  <c:v>3.2683438268152901E-4</c:v>
                </c:pt>
                <c:pt idx="1314" formatCode="General">
                  <c:v>3.2332651360287201E-4</c:v>
                </c:pt>
                <c:pt idx="1315" formatCode="General">
                  <c:v>3.2027058228958899E-4</c:v>
                </c:pt>
                <c:pt idx="1316" formatCode="General">
                  <c:v>3.1767966652069201E-4</c:v>
                </c:pt>
                <c:pt idx="1317" formatCode="General">
                  <c:v>3.1556431584879103E-4</c:v>
                </c:pt>
                <c:pt idx="1318" formatCode="General">
                  <c:v>3.1393250913569303E-4</c:v>
                </c:pt>
                <c:pt idx="1319" formatCode="General">
                  <c:v>3.1278962592032398E-4</c:v>
                </c:pt>
                <c:pt idx="1320" formatCode="General">
                  <c:v>3.1213843169719101E-4</c:v>
                </c:pt>
                <c:pt idx="1321" formatCode="General">
                  <c:v>3.1197907710959198E-4</c:v>
                </c:pt>
                <c:pt idx="1322" formatCode="General">
                  <c:v>3.1230911098808399E-4</c:v>
                </c:pt>
                <c:pt idx="1323" formatCode="General">
                  <c:v>3.1312350709181602E-4</c:v>
                </c:pt>
                <c:pt idx="1324" formatCode="General">
                  <c:v>3.1441470433855298E-4</c:v>
                </c:pt>
                <c:pt idx="1325" formatCode="General">
                  <c:v>3.1617266023897702E-4</c:v>
                </c:pt>
                <c:pt idx="1326" formatCode="General">
                  <c:v>3.1838491718245998E-4</c:v>
                </c:pt>
                <c:pt idx="1327" formatCode="General">
                  <c:v>3.2103668115536802E-4</c:v>
                </c:pt>
                <c:pt idx="1328" formatCode="General">
                  <c:v>3.24110912409373E-4</c:v>
                </c:pt>
                <c:pt idx="1329" formatCode="General">
                  <c:v>3.2758842753658E-4</c:v>
                </c:pt>
                <c:pt idx="1330" formatCode="General">
                  <c:v>3.31448012350757E-4</c:v>
                </c:pt>
                <c:pt idx="1331" formatCode="General">
                  <c:v>3.35666544919991E-4</c:v>
                </c:pt>
                <c:pt idx="1332" formatCode="General">
                  <c:v>3.4021912804581099E-4</c:v>
                </c:pt>
                <c:pt idx="1333" formatCode="General">
                  <c:v>3.4507923043756099E-4</c:v>
                </c:pt>
                <c:pt idx="1334" formatCode="General">
                  <c:v>3.5021883578879501E-4</c:v>
                </c:pt>
                <c:pt idx="1335" formatCode="General">
                  <c:v>3.5560859892481902E-4</c:v>
                </c:pt>
                <c:pt idx="1336" formatCode="General">
                  <c:v>3.6121800815748501E-4</c:v>
                </c:pt>
                <c:pt idx="1337" formatCode="General">
                  <c:v>3.6701555295508699E-4</c:v>
                </c:pt>
                <c:pt idx="1338" formatCode="General">
                  <c:v>3.72968896011774E-4</c:v>
                </c:pt>
                <c:pt idx="1339" formatCode="General">
                  <c:v>3.79045048782467E-4</c:v>
                </c:pt>
                <c:pt idx="1340" formatCode="General">
                  <c:v>3.8521054953586699E-4</c:v>
                </c:pt>
                <c:pt idx="1341" formatCode="General">
                  <c:v>3.91431642969813E-4</c:v>
                </c:pt>
                <c:pt idx="1342" formatCode="General">
                  <c:v>3.9767446043005198E-4</c:v>
                </c:pt>
                <c:pt idx="1343" formatCode="General">
                  <c:v>4.0390519977533498E-4</c:v>
                </c:pt>
                <c:pt idx="1344" formatCode="General">
                  <c:v>4.1009030393869198E-4</c:v>
                </c:pt>
                <c:pt idx="1345" formatCode="General">
                  <c:v>4.16196637246668E-4</c:v>
                </c:pt>
                <c:pt idx="1346" formatCode="General">
                  <c:v>4.2219165857510801E-4</c:v>
                </c:pt>
                <c:pt idx="1347" formatCode="General">
                  <c:v>4.2804359044170602E-4</c:v>
                </c:pt>
                <c:pt idx="1348" formatCode="General">
                  <c:v>4.33721583161772E-4</c:v>
                </c:pt>
                <c:pt idx="1349" formatCode="General">
                  <c:v>4.3919587322443902E-4</c:v>
                </c:pt>
                <c:pt idx="1350" formatCode="General">
                  <c:v>4.4443793508155201E-4</c:v>
                </c:pt>
                <c:pt idx="1351" formatCode="General">
                  <c:v>4.49420625580635E-4</c:v>
                </c:pt>
                <c:pt idx="1352" formatCode="General">
                  <c:v>4.5411832031630402E-4</c:v>
                </c:pt>
                <c:pt idx="1353" formatCode="General">
                  <c:v>4.5850704122113201E-4</c:v>
                </c:pt>
                <c:pt idx="1354" formatCode="General">
                  <c:v>4.6256457476690898E-4</c:v>
                </c:pt>
                <c:pt idx="1355" formatCode="General">
                  <c:v>4.6627058020027798E-4</c:v>
                </c:pt>
                <c:pt idx="1356" formatCode="General">
                  <c:v>4.6960668729253101E-4</c:v>
                </c:pt>
                <c:pt idx="1357" formatCode="General">
                  <c:v>4.7255658314158098E-4</c:v>
                </c:pt>
                <c:pt idx="1358" formatCode="General">
                  <c:v>4.7510608762455701E-4</c:v>
                </c:pt>
                <c:pt idx="1359" formatCode="General">
                  <c:v>4.7724321716163798E-4</c:v>
                </c:pt>
                <c:pt idx="1360" formatCode="General">
                  <c:v>4.78958236515443E-4</c:v>
                </c:pt>
                <c:pt idx="1361" formatCode="General">
                  <c:v>4.8024369841506302E-4</c:v>
                </c:pt>
                <c:pt idx="1362" formatCode="General">
                  <c:v>4.81094470859419E-4</c:v>
                </c:pt>
                <c:pt idx="1363" formatCode="General">
                  <c:v>4.8150775202059499E-4</c:v>
                </c:pt>
                <c:pt idx="1364" formatCode="General">
                  <c:v>4.8148307273388499E-4</c:v>
                </c:pt>
                <c:pt idx="1365" formatCode="General">
                  <c:v>4.81022286627059E-4</c:v>
                </c:pt>
                <c:pt idx="1366" formatCode="General">
                  <c:v>4.8012954800652399E-4</c:v>
                </c:pt>
                <c:pt idx="1367" formatCode="General">
                  <c:v>4.7881127768224698E-4</c:v>
                </c:pt>
                <c:pt idx="1368" formatCode="General">
                  <c:v>4.7707611697618199E-4</c:v>
                </c:pt>
                <c:pt idx="1369" formatCode="General">
                  <c:v>4.7493487022023299E-4</c:v>
                </c:pt>
                <c:pt idx="1370" formatCode="General">
                  <c:v>4.7240043610905701E-4</c:v>
                </c:pt>
                <c:pt idx="1371" formatCode="General">
                  <c:v>4.6948772833012298E-4</c:v>
                </c:pt>
                <c:pt idx="1372" formatCode="General">
                  <c:v>4.66213585947927E-4</c:v>
                </c:pt>
                <c:pt idx="1373" formatCode="General">
                  <c:v>4.6259667407101099E-4</c:v>
                </c:pt>
                <c:pt idx="1374" formatCode="General">
                  <c:v>4.5865737537905299E-4</c:v>
                </c:pt>
                <c:pt idx="1375" formatCode="General">
                  <c:v>4.5441767313261799E-4</c:v>
                </c:pt>
                <c:pt idx="1376" formatCode="General">
                  <c:v>4.4990102632997E-4</c:v>
                </c:pt>
                <c:pt idx="1377" formatCode="General">
                  <c:v>4.4513223771336298E-4</c:v>
                </c:pt>
                <c:pt idx="1378" formatCode="General">
                  <c:v>4.4013731536138003E-4</c:v>
                </c:pt>
                <c:pt idx="1379" formatCode="General">
                  <c:v>4.34943328633934E-4</c:v>
                </c:pt>
                <c:pt idx="1380" formatCode="General">
                  <c:v>4.2957825926235601E-4</c:v>
                </c:pt>
                <c:pt idx="1381" formatCode="General">
                  <c:v>4.2407084839852398E-4</c:v>
                </c:pt>
                <c:pt idx="1382" formatCode="General">
                  <c:v>4.1845044045402498E-4</c:v>
                </c:pt>
                <c:pt idx="1383" formatCode="General">
                  <c:v>4.1274682457296798E-4</c:v>
                </c:pt>
                <c:pt idx="1384" formatCode="General">
                  <c:v>4.0699007459008203E-4</c:v>
                </c:pt>
                <c:pt idx="1385" formatCode="General">
                  <c:v>4.0121038832926001E-4</c:v>
                </c:pt>
                <c:pt idx="1386" formatCode="General">
                  <c:v>3.95437927096661E-4</c:v>
                </c:pt>
                <c:pt idx="1387" formatCode="General">
                  <c:v>3.89702656216925E-4</c:v>
                </c:pt>
                <c:pt idx="1388" formatCode="General">
                  <c:v>3.84034187451035E-4</c:v>
                </c:pt>
                <c:pt idx="1389" formatCode="General">
                  <c:v>3.7846162411996401E-4</c:v>
                </c:pt>
                <c:pt idx="1390" formatCode="General">
                  <c:v>3.7301340973954698E-4</c:v>
                </c:pt>
                <c:pt idx="1391" formatCode="General">
                  <c:v>3.6771718094918201E-4</c:v>
                </c:pt>
                <c:pt idx="1392" formatCode="General">
                  <c:v>3.6259962549006899E-4</c:v>
                </c:pt>
                <c:pt idx="1393" formatCode="General">
                  <c:v>3.5768710514547998E-4</c:v>
                </c:pt>
                <c:pt idx="1394" formatCode="General">
                  <c:v>3.5300542111183902E-4</c:v>
                </c:pt>
                <c:pt idx="1395" formatCode="General">
                  <c:v>3.4857865283383999E-4</c:v>
                </c:pt>
                <c:pt idx="1396" formatCode="General">
                  <c:v>3.4442909252882498E-4</c:v>
                </c:pt>
                <c:pt idx="1397" formatCode="General">
                  <c:v>3.4057723579479E-4</c:v>
                </c:pt>
                <c:pt idx="1398" formatCode="General">
                  <c:v>3.3704175545895603E-4</c:v>
                </c:pt>
                <c:pt idx="1399" formatCode="General">
                  <c:v>3.33839463475968E-4</c:v>
                </c:pt>
                <c:pt idx="1400" formatCode="General">
                  <c:v>3.30985267468251E-4</c:v>
                </c:pt>
                <c:pt idx="1401" formatCode="General">
                  <c:v>3.2849212682242197E-4</c:v>
                </c:pt>
                <c:pt idx="1402" formatCode="General">
                  <c:v>3.26371011788821E-4</c:v>
                </c:pt>
                <c:pt idx="1403" formatCode="General">
                  <c:v>3.2463086800126398E-4</c:v>
                </c:pt>
                <c:pt idx="1404" formatCode="General">
                  <c:v>3.2327858815355399E-4</c:v>
                </c:pt>
                <c:pt idx="1405" formatCode="General">
                  <c:v>3.2231899206528001E-4</c:v>
                </c:pt>
                <c:pt idx="1406" formatCode="General">
                  <c:v>3.21754815984803E-4</c:v>
                </c:pt>
                <c:pt idx="1407" formatCode="General">
                  <c:v>3.2158671150727699E-4</c:v>
                </c:pt>
                <c:pt idx="1408" formatCode="General">
                  <c:v>3.2181325431992298E-4</c:v>
                </c:pt>
                <c:pt idx="1409" formatCode="General">
                  <c:v>3.2243096342245901E-4</c:v>
                </c:pt>
                <c:pt idx="1410" formatCode="General">
                  <c:v>3.2343433136787302E-4</c:v>
                </c:pt>
                <c:pt idx="1411" formatCode="General">
                  <c:v>3.2481586502503299E-4</c:v>
                </c:pt>
                <c:pt idx="1412" formatCode="General">
                  <c:v>3.2656613594661001E-4</c:v>
                </c:pt>
                <c:pt idx="1413" formatCode="General">
                  <c:v>3.28673840027749E-4</c:v>
                </c:pt>
                <c:pt idx="1414" formatCode="General">
                  <c:v>3.3112586654413499E-4</c:v>
                </c:pt>
                <c:pt idx="1415" formatCode="General">
                  <c:v>3.3390737637493901E-4</c:v>
                </c:pt>
                <c:pt idx="1416" formatCode="General">
                  <c:v>3.3700188882709398E-4</c:v>
                </c:pt>
                <c:pt idx="1417" formatCode="General">
                  <c:v>3.40391376383791E-4</c:v>
                </c:pt>
                <c:pt idx="1418" formatCode="General">
                  <c:v>3.4405636676801301E-4</c:v>
                </c:pt>
                <c:pt idx="1419" formatCode="General">
                  <c:v>3.47976051761038E-4</c:v>
                </c:pt>
                <c:pt idx="1420" formatCode="General">
                  <c:v>3.5212840223938498E-4</c:v>
                </c:pt>
                <c:pt idx="1421" formatCode="General">
                  <c:v>3.5649028890372998E-4</c:v>
                </c:pt>
                <c:pt idx="1422" formatCode="General">
                  <c:v>3.61037608139979E-4</c:v>
                </c:pt>
                <c:pt idx="1423" formatCode="General">
                  <c:v>3.65745412387718E-4</c:v>
                </c:pt>
                <c:pt idx="1424" formatCode="General">
                  <c:v>3.70588044354085E-4</c:v>
                </c:pt>
                <c:pt idx="1425" formatCode="General">
                  <c:v>3.7553927442096998E-4</c:v>
                </c:pt>
                <c:pt idx="1426" formatCode="General">
                  <c:v>3.8057244060105898E-4</c:v>
                </c:pt>
                <c:pt idx="1427" formatCode="General">
                  <c:v>3.8566059035041598E-4</c:v>
                </c:pt>
                <c:pt idx="1428" formatCode="General">
                  <c:v>3.9077662344728302E-4</c:v>
                </c:pt>
                <c:pt idx="1429" formatCode="General">
                  <c:v>3.95893435050392E-4</c:v>
                </c:pt>
                <c:pt idx="1430" formatCode="General">
                  <c:v>4.0098405800110198E-4</c:v>
                </c:pt>
                <c:pt idx="1431" formatCode="General">
                  <c:v>4.0602180343975202E-4</c:v>
                </c:pt>
                <c:pt idx="1432" formatCode="General">
                  <c:v>4.1098039884747802E-4</c:v>
                </c:pt>
                <c:pt idx="1433" formatCode="General">
                  <c:v>4.15834122681458E-4</c:v>
                </c:pt>
                <c:pt idx="1434" formatCode="General">
                  <c:v>4.2055793484064598E-4</c:v>
                </c:pt>
                <c:pt idx="1435" formatCode="General">
                  <c:v>4.2512760228692798E-4</c:v>
                </c:pt>
                <c:pt idx="1436" formatCode="General">
                  <c:v>4.29519819254212E-4</c:v>
                </c:pt>
                <c:pt idx="1437" formatCode="General">
                  <c:v>4.3371232159534801E-4</c:v>
                </c:pt>
                <c:pt idx="1438" formatCode="General">
                  <c:v>4.3768399492780102E-4</c:v>
                </c:pt>
                <c:pt idx="1439" formatCode="General">
                  <c:v>4.4141497633009999E-4</c:v>
                </c:pt>
                <c:pt idx="1440" formatCode="General">
                  <c:v>4.44886749404948E-4</c:v>
                </c:pt>
                <c:pt idx="1441" formatCode="General">
                  <c:v>4.4808223256025299E-4</c:v>
                </c:pt>
                <c:pt idx="1442" formatCode="General">
                  <c:v>4.5098586037169998E-4</c:v>
                </c:pt>
                <c:pt idx="1443" formatCode="General">
                  <c:v>4.53583657895336E-4</c:v>
                </c:pt>
                <c:pt idx="1444" formatCode="General">
                  <c:v>4.5586330782330898E-4</c:v>
                </c:pt>
                <c:pt idx="1445" formatCode="General">
                  <c:v>4.5781421044764099E-4</c:v>
                </c:pt>
                <c:pt idx="1446" formatCode="General">
                  <c:v>4.5942753651498803E-4</c:v>
                </c:pt>
                <c:pt idx="1447" formatCode="General">
                  <c:v>4.6069627315954497E-4</c:v>
                </c:pt>
                <c:pt idx="1448" formatCode="General">
                  <c:v>4.61615263069429E-4</c:v>
                </c:pt>
                <c:pt idx="1449" formatCode="General">
                  <c:v>4.6218123673968101E-4</c:v>
                </c:pt>
                <c:pt idx="1450" formatCode="General">
                  <c:v>4.6239283703943901E-4</c:v>
                </c:pt>
                <c:pt idx="1451" formatCode="General">
                  <c:v>4.6225063448448003E-4</c:v>
                </c:pt>
                <c:pt idx="1452" formatCode="General">
                  <c:v>4.6175713084665901E-4</c:v>
                </c:pt>
                <c:pt idx="1453" formatCode="General">
                  <c:v>4.6091674841338001E-4</c:v>
                </c:pt>
                <c:pt idx="1454" formatCode="General">
                  <c:v>4.59735802606247E-4</c:v>
                </c:pt>
                <c:pt idx="1455" formatCode="General">
                  <c:v>4.5822245680734102E-4</c:v>
                </c:pt>
                <c:pt idx="1456" formatCode="General">
                  <c:v>4.5638665985986302E-4</c:v>
                </c:pt>
                <c:pt idx="1457" formatCode="General">
                  <c:v>4.5424006833712102E-4</c:v>
                </c:pt>
                <c:pt idx="1458" formatCode="General">
                  <c:v>4.5179595681863101E-4</c:v>
                </c:pt>
                <c:pt idx="1459" formatCode="General">
                  <c:v>4.49069119754431E-4</c:v>
                </c:pt>
                <c:pt idx="1460" formatCode="General">
                  <c:v>4.4607576800535201E-4</c:v>
                </c:pt>
                <c:pt idx="1461" formatCode="General">
                  <c:v>4.4283342206572201E-4</c:v>
                </c:pt>
                <c:pt idx="1462" formatCode="General">
                  <c:v>4.3936080272246599E-4</c:v>
                </c:pt>
                <c:pt idx="1463" formatCode="General">
                  <c:v>4.3567771890424498E-4</c:v>
                </c:pt>
                <c:pt idx="1464" formatCode="General">
                  <c:v>4.3180495201172899E-4</c:v>
                </c:pt>
                <c:pt idx="1465" formatCode="General">
                  <c:v>4.27764136165836E-4</c:v>
                </c:pt>
                <c:pt idx="1466" formatCode="General">
                  <c:v>4.2357763442678E-4</c:v>
                </c:pt>
                <c:pt idx="1467" formatCode="General">
                  <c:v>4.1926841185051001E-4</c:v>
                </c:pt>
                <c:pt idx="1468" formatCode="General">
                  <c:v>4.14859906958787E-4</c:v>
                </c:pt>
                <c:pt idx="1469" formatCode="General">
                  <c:v>4.1037590357143299E-4</c:v>
                </c:pt>
                <c:pt idx="1470" formatCode="General">
                  <c:v>4.0584040487924399E-4</c:v>
                </c:pt>
                <c:pt idx="1471" formatCode="General">
                  <c:v>4.0127751116001E-4</c:v>
                </c:pt>
                <c:pt idx="1472" formatCode="General">
                  <c:v>3.9671130180472602E-4</c:v>
                </c:pt>
                <c:pt idx="1473" formatCode="General">
                  <c:v>3.92165721527894E-4</c:v>
                </c:pt>
                <c:pt idx="1474" formatCode="General">
                  <c:v>3.8766446997985101E-4</c:v>
                </c:pt>
                <c:pt idx="1475" formatCode="General">
                  <c:v>3.8323089360051501E-4</c:v>
                </c:pt>
                <c:pt idx="1476" formatCode="General">
                  <c:v>3.7888787851187702E-4</c:v>
                </c:pt>
                <c:pt idx="1477" formatCode="General">
                  <c:v>3.7465774351812199E-4</c:v>
                </c:pt>
                <c:pt idx="1478" formatCode="General">
                  <c:v>3.7056213278049299E-4</c:v>
                </c:pt>
                <c:pt idx="1479" formatCode="General">
                  <c:v>3.6662190833834299E-4</c:v>
                </c:pt>
                <c:pt idx="1480" formatCode="General">
                  <c:v>3.62857043235108E-4</c:v>
                </c:pt>
                <c:pt idx="1481" formatCode="General">
                  <c:v>3.5928651647830902E-4</c:v>
                </c:pt>
                <c:pt idx="1482" formatCode="General">
                  <c:v>3.5592821135497501E-4</c:v>
                </c:pt>
                <c:pt idx="1483" formatCode="General">
                  <c:v>3.52798818719144E-4</c:v>
                </c:pt>
                <c:pt idx="1484" formatCode="General">
                  <c:v>3.4991374678454797E-4</c:v>
                </c:pt>
                <c:pt idx="1485" formatCode="General">
                  <c:v>3.4728703873660003E-4</c:v>
                </c:pt>
                <c:pt idx="1486" formatCode="General">
                  <c:v>3.4493129917862597E-4</c:v>
                </c:pt>
                <c:pt idx="1487" formatCode="General">
                  <c:v>3.4285763010239698E-4</c:v>
                </c:pt>
                <c:pt idx="1488" formatCode="General">
                  <c:v>3.4107557676724002E-4</c:v>
                </c:pt>
                <c:pt idx="1489" formatCode="General">
                  <c:v>3.3959308361573398E-4</c:v>
                </c:pt>
                <c:pt idx="1490" formatCode="General">
                  <c:v>3.3841646016199197E-4</c:v>
                </c:pt>
                <c:pt idx="1491" formatCode="General">
                  <c:v>3.37550356662271E-4</c:v>
                </c:pt>
                <c:pt idx="1492" formatCode="General">
                  <c:v>3.36997749308772E-4</c:v>
                </c:pt>
                <c:pt idx="1493" formatCode="General">
                  <c:v>3.3675993466219498E-4</c:v>
                </c:pt>
                <c:pt idx="1494" formatCode="General">
                  <c:v>3.3683653304142E-4</c:v>
                </c:pt>
                <c:pt idx="1495" formatCode="General">
                  <c:v>3.3722550060535E-4</c:v>
                </c:pt>
                <c:pt idx="1496" formatCode="General">
                  <c:v>3.37923149881382E-4</c:v>
                </c:pt>
                <c:pt idx="1497" formatCode="General">
                  <c:v>3.3892417850973401E-4</c:v>
                </c:pt>
                <c:pt idx="1498" formatCode="General">
                  <c:v>3.4022170597915202E-4</c:v>
                </c:pt>
                <c:pt idx="1499" formatCode="General">
                  <c:v>3.4180731812656498E-4</c:v>
                </c:pt>
                <c:pt idx="1500" formatCode="General">
                  <c:v>3.43671119161862E-4</c:v>
                </c:pt>
                <c:pt idx="1501" formatCode="General">
                  <c:v>3.4580179096137199E-4</c:v>
                </c:pt>
                <c:pt idx="1502" formatCode="General">
                  <c:v>3.4818665935172302E-4</c:v>
                </c:pt>
                <c:pt idx="1503" formatCode="General">
                  <c:v>3.5081176708128703E-4</c:v>
                </c:pt>
                <c:pt idx="1504" formatCode="General">
                  <c:v>3.5366195315038502E-4</c:v>
                </c:pt>
                <c:pt idx="1505" formatCode="General">
                  <c:v>3.56720938144001E-4</c:v>
                </c:pt>
                <c:pt idx="1506" formatCode="General">
                  <c:v>3.5997141518182501E-4</c:v>
                </c:pt>
                <c:pt idx="1507" formatCode="General">
                  <c:v>3.6339514606963601E-4</c:v>
                </c:pt>
                <c:pt idx="1508" formatCode="General">
                  <c:v>3.66973062203665E-4</c:v>
                </c:pt>
                <c:pt idx="1509" formatCode="General">
                  <c:v>3.7068536974704401E-4</c:v>
                </c:pt>
                <c:pt idx="1510" formatCode="General">
                  <c:v>3.7451165856751401E-4</c:v>
                </c:pt>
                <c:pt idx="1511" formatCode="General">
                  <c:v>3.7843101440191801E-4</c:v>
                </c:pt>
                <c:pt idx="1512" formatCode="General">
                  <c:v>3.8242213369797998E-4</c:v>
                </c:pt>
                <c:pt idx="1513" formatCode="General">
                  <c:v>3.8646344057530999E-4</c:v>
                </c:pt>
                <c:pt idx="1514" formatCode="General">
                  <c:v>3.9053320533638801E-4</c:v>
                </c:pt>
                <c:pt idx="1515" formatCode="General">
                  <c:v>3.9460966392824802E-4</c:v>
                </c:pt>
                <c:pt idx="1516" formatCode="General">
                  <c:v>3.98671137688941E-4</c:v>
                </c:pt>
                <c:pt idx="1517" formatCode="General">
                  <c:v>4.02696152599536E-4</c:v>
                </c:pt>
                <c:pt idx="1518" formatCode="General">
                  <c:v>4.0666355711034698E-4</c:v>
                </c:pt>
                <c:pt idx="1519" formatCode="General">
                  <c:v>4.1055263745039402E-4</c:v>
                </c:pt>
                <c:pt idx="1520" formatCode="General">
                  <c:v>4.1434322921102799E-4</c:v>
                </c:pt>
                <c:pt idx="1521" formatCode="General">
                  <c:v>4.1801582397150901E-4</c:v>
                </c:pt>
                <c:pt idx="1522" formatCode="General">
                  <c:v>4.2155166984343901E-4</c:v>
                </c:pt>
                <c:pt idx="1523" formatCode="General">
                  <c:v>4.2493286505774499E-4</c:v>
                </c:pt>
                <c:pt idx="1524" formatCode="General">
                  <c:v>4.2814244407003103E-4</c:v>
                </c:pt>
                <c:pt idx="1525" formatCode="General">
                  <c:v>4.3116445605504198E-4</c:v>
                </c:pt>
                <c:pt idx="1526" formatCode="General">
                  <c:v>4.3398403602356201E-4</c:v>
                </c:pt>
                <c:pt idx="1527" formatCode="General">
                  <c:v>4.3658746905862701E-4</c:v>
                </c:pt>
                <c:pt idx="1528" formatCode="General">
                  <c:v>4.3896224829089098E-4</c:v>
                </c:pt>
                <c:pt idx="1529" formatCode="General">
                  <c:v>4.41097127206858E-4</c:v>
                </c:pt>
                <c:pt idx="1530" formatCode="General">
                  <c:v>4.4298216673073899E-4</c:v>
                </c:pt>
                <c:pt idx="1531" formatCode="General">
                  <c:v>4.4460877728508301E-4</c:v>
                </c:pt>
                <c:pt idx="1532" formatCode="General">
                  <c:v>4.45969755769815E-4</c:v>
                </c:pt>
                <c:pt idx="1533" formatCode="General">
                  <c:v>4.4705931715432502E-4</c:v>
                </c:pt>
                <c:pt idx="1534" formatCode="General">
                  <c:v>4.47873120191092E-4</c:v>
                </c:pt>
                <c:pt idx="1535" formatCode="General">
                  <c:v>4.4840828665487499E-4</c:v>
                </c:pt>
                <c:pt idx="1536" formatCode="General">
                  <c:v>4.4866341349448201E-4</c:v>
                </c:pt>
                <c:pt idx="1537" formatCode="General">
                  <c:v>4.4863857734635297E-4</c:v>
                </c:pt>
                <c:pt idx="1538" formatCode="General">
                  <c:v>4.4833533098225599E-4</c:v>
                </c:pt>
                <c:pt idx="1539" formatCode="General">
                  <c:v>4.4775669142362999E-4</c:v>
                </c:pt>
                <c:pt idx="1540" formatCode="General">
                  <c:v>4.4690711962861297E-4</c:v>
                </c:pt>
                <c:pt idx="1541" formatCode="General">
                  <c:v>4.4579249182351901E-4</c:v>
                </c:pt>
                <c:pt idx="1542" formatCode="General">
                  <c:v>4.44420062693727E-4</c:v>
                </c:pt>
                <c:pt idx="1543" formatCode="General">
                  <c:v>4.42798420761022E-4</c:v>
                </c:pt>
                <c:pt idx="1544" formatCode="General">
                  <c:v>4.4093743635369203E-4</c:v>
                </c:pt>
                <c:pt idx="1545" formatCode="General">
                  <c:v>4.3884820262507702E-4</c:v>
                </c:pt>
                <c:pt idx="1546" formatCode="General">
                  <c:v>4.36542970102411E-4</c:v>
                </c:pt>
                <c:pt idx="1547" formatCode="General">
                  <c:v>4.34035075258106E-4</c:v>
                </c:pt>
                <c:pt idx="1548" formatCode="General">
                  <c:v>4.31338863597767E-4</c:v>
                </c:pt>
                <c:pt idx="1549" formatCode="General">
                  <c:v>4.28469607758977E-4</c:v>
                </c:pt>
                <c:pt idx="1550" formatCode="General">
                  <c:v>4.25443421116349E-4</c:v>
                </c:pt>
                <c:pt idx="1551" formatCode="General">
                  <c:v>4.2227716739329002E-4</c:v>
                </c:pt>
                <c:pt idx="1552" formatCode="General">
                  <c:v>4.1898836678968198E-4</c:v>
                </c:pt>
                <c:pt idx="1553" formatCode="General">
                  <c:v>4.1559509914595099E-4</c:v>
                </c:pt>
                <c:pt idx="1554" formatCode="General">
                  <c:v>4.1211590467617502E-4</c:v>
                </c:pt>
                <c:pt idx="1555" formatCode="General">
                  <c:v>4.0856968281390103E-4</c:v>
                </c:pt>
                <c:pt idx="1556" formatCode="General">
                  <c:v>4.0497558972259798E-4</c:v>
                </c:pt>
                <c:pt idx="1557" formatCode="General">
                  <c:v>4.0135293502694601E-4</c:v>
                </c:pt>
                <c:pt idx="1558" formatCode="General">
                  <c:v>3.9772107832091E-4</c:v>
                </c:pt>
                <c:pt idx="1559" formatCode="General">
                  <c:v>3.9409932600376101E-4</c:v>
                </c:pt>
                <c:pt idx="1560" formatCode="General">
                  <c:v>3.9050682898639899E-4</c:v>
                </c:pt>
                <c:pt idx="1561" formatCode="General">
                  <c:v>3.86962481798294E-4</c:v>
                </c:pt>
                <c:pt idx="1562" formatCode="General">
                  <c:v>3.8348482361104402E-4</c:v>
                </c:pt>
                <c:pt idx="1563" formatCode="General">
                  <c:v>3.8009194167882199E-4</c:v>
                </c:pt>
                <c:pt idx="1564" formatCode="General">
                  <c:v>3.7680137767960597E-4</c:v>
                </c:pt>
                <c:pt idx="1565" formatCode="General">
                  <c:v>3.7363003742446502E-4</c:v>
                </c:pt>
                <c:pt idx="1566" formatCode="General">
                  <c:v>3.7059410438547598E-4</c:v>
                </c:pt>
                <c:pt idx="1567" formatCode="General">
                  <c:v>3.67708957475878E-4</c:v>
                </c:pt>
                <c:pt idx="1568" formatCode="General">
                  <c:v>3.6498909349836099E-4</c:v>
                </c:pt>
                <c:pt idx="1569" formatCode="General">
                  <c:v>3.6244805465831002E-4</c:v>
                </c:pt>
                <c:pt idx="1570" formatCode="General">
                  <c:v>3.60098361517561E-4</c:v>
                </c:pt>
                <c:pt idx="1571" formatCode="General">
                  <c:v>3.5795145174006697E-4</c:v>
                </c:pt>
                <c:pt idx="1572" formatCode="General">
                  <c:v>3.5601762495303298E-4</c:v>
                </c:pt>
                <c:pt idx="1573" formatCode="General">
                  <c:v>3.5430599401518398E-4</c:v>
                </c:pt>
                <c:pt idx="1574" formatCode="General">
                  <c:v>3.5282444294751299E-4</c:v>
                </c:pt>
                <c:pt idx="1575" formatCode="General">
                  <c:v>3.51579591741308E-4</c:v>
                </c:pt>
                <c:pt idx="1576" formatCode="General">
                  <c:v>3.5057676821375602E-4</c:v>
                </c:pt>
                <c:pt idx="1577" formatCode="General">
                  <c:v>3.49819987033777E-4</c:v>
                </c:pt>
                <c:pt idx="1578" formatCode="General">
                  <c:v>3.4931193599084699E-4</c:v>
                </c:pt>
                <c:pt idx="1579" formatCode="General">
                  <c:v>3.4905396952867901E-4</c:v>
                </c:pt>
                <c:pt idx="1580" formatCode="General">
                  <c:v>3.49046109514932E-4</c:v>
                </c:pt>
                <c:pt idx="1581" formatCode="General">
                  <c:v>3.4928705316904099E-4</c:v>
                </c:pt>
                <c:pt idx="1582" formatCode="General">
                  <c:v>3.4977418802381902E-4</c:v>
                </c:pt>
                <c:pt idx="1583" formatCode="General">
                  <c:v>3.5050361375388501E-4</c:v>
                </c:pt>
                <c:pt idx="1584" formatCode="General">
                  <c:v>3.5147017066577399E-4</c:v>
                </c:pt>
                <c:pt idx="1585" formatCode="General">
                  <c:v>3.5266747461132098E-4</c:v>
                </c:pt>
                <c:pt idx="1586" formatCode="General">
                  <c:v>3.5408795805763599E-4</c:v>
                </c:pt>
                <c:pt idx="1587" formatCode="General">
                  <c:v>3.5572291702345602E-4</c:v>
                </c:pt>
                <c:pt idx="1588" formatCode="General">
                  <c:v>3.57562563572354E-4</c:v>
                </c:pt>
                <c:pt idx="1589" formatCode="General">
                  <c:v>3.59596083537545E-4</c:v>
                </c:pt>
                <c:pt idx="1590" formatCode="General">
                  <c:v>3.6181169913989102E-4</c:v>
                </c:pt>
                <c:pt idx="1591" formatCode="General">
                  <c:v>3.64196736149421E-4</c:v>
                </c:pt>
                <c:pt idx="1592" formatCode="General">
                  <c:v>3.6673769523029999E-4</c:v>
                </c:pt>
                <c:pt idx="1593" formatCode="General">
                  <c:v>3.6942032709907501E-4</c:v>
                </c:pt>
                <c:pt idx="1594" formatCode="General">
                  <c:v>3.72229711115643E-4</c:v>
                </c:pt>
                <c:pt idx="1595" formatCode="General">
                  <c:v>3.7515033691538799E-4</c:v>
                </c:pt>
                <c:pt idx="1596" formatCode="General">
                  <c:v>3.78166188679353E-4</c:v>
                </c:pt>
                <c:pt idx="1597" formatCode="General">
                  <c:v>3.8126083162714699E-4</c:v>
                </c:pt>
                <c:pt idx="1598" formatCode="General">
                  <c:v>3.8441750030496799E-4</c:v>
                </c:pt>
                <c:pt idx="1599" formatCode="General">
                  <c:v>3.8761918822913097E-4</c:v>
                </c:pt>
                <c:pt idx="1600" formatCode="General">
                  <c:v>3.9084873843425201E-4</c:v>
                </c:pt>
                <c:pt idx="1601" formatCode="General">
                  <c:v>3.9408893446552998E-4</c:v>
                </c:pt>
                <c:pt idx="1602" formatCode="General">
                  <c:v>3.9732259134686598E-4</c:v>
                </c:pt>
                <c:pt idx="1603" formatCode="General">
                  <c:v>4.0053264605138301E-4</c:v>
                </c:pt>
                <c:pt idx="1604" formatCode="General">
                  <c:v>4.03702246998752E-4</c:v>
                </c:pt>
                <c:pt idx="1605" formatCode="General">
                  <c:v>4.0681484210495898E-4</c:v>
                </c:pt>
                <c:pt idx="1606" formatCode="General">
                  <c:v>4.0985426491479401E-4</c:v>
                </c:pt>
                <c:pt idx="1607" formatCode="General">
                  <c:v>4.1280481835580501E-4</c:v>
                </c:pt>
                <c:pt idx="1608" formatCode="General">
                  <c:v>4.1565135566439503E-4</c:v>
                </c:pt>
                <c:pt idx="1609" formatCode="General">
                  <c:v>4.18379358050313E-4</c:v>
                </c:pt>
                <c:pt idx="1610" formatCode="General">
                  <c:v>4.2097500868464E-4</c:v>
                </c:pt>
                <c:pt idx="1611" formatCode="General">
                  <c:v>4.2342526261832E-4</c:v>
                </c:pt>
                <c:pt idx="1612" formatCode="General">
                  <c:v>4.25717912262984E-4</c:v>
                </c:pt>
                <c:pt idx="1613" formatCode="General">
                  <c:v>4.2784164809304601E-4</c:v>
                </c:pt>
                <c:pt idx="1614" formatCode="General">
                  <c:v>4.29786114257271E-4</c:v>
                </c:pt>
                <c:pt idx="1615" formatCode="General">
                  <c:v>4.3154195881914498E-4</c:v>
                </c:pt>
                <c:pt idx="1616" formatCode="General">
                  <c:v>4.3310087837781797E-4</c:v>
                </c:pt>
                <c:pt idx="1617" formatCode="General">
                  <c:v>4.3445565685502701E-4</c:v>
                </c:pt>
                <c:pt idx="1618" formatCode="General">
                  <c:v>4.3560019826782801E-4</c:v>
                </c:pt>
                <c:pt idx="1619" formatCode="General">
                  <c:v>4.3652955334191499E-4</c:v>
                </c:pt>
                <c:pt idx="1620" formatCode="General">
                  <c:v>4.37239939855591E-4</c:v>
                </c:pt>
                <c:pt idx="1621" formatCode="General">
                  <c:v>4.3772875663975998E-4</c:v>
                </c:pt>
                <c:pt idx="1622" formatCode="General">
                  <c:v>4.37994591194568E-4</c:v>
                </c:pt>
                <c:pt idx="1623" formatCode="General">
                  <c:v>4.3803722091823998E-4</c:v>
                </c:pt>
                <c:pt idx="1624" formatCode="General">
                  <c:v>4.3785760797819502E-4</c:v>
                </c:pt>
                <c:pt idx="1625" formatCode="General">
                  <c:v>4.3745788788850202E-4</c:v>
                </c:pt>
                <c:pt idx="1626" formatCode="General">
                  <c:v>4.3684135189102699E-4</c:v>
                </c:pt>
                <c:pt idx="1627" formatCode="General">
                  <c:v>4.3601242327019201E-4</c:v>
                </c:pt>
                <c:pt idx="1628" formatCode="General">
                  <c:v>4.3497662776289403E-4</c:v>
                </c:pt>
                <c:pt idx="1629" formatCode="General">
                  <c:v>4.33740558255813E-4</c:v>
                </c:pt>
                <c:pt idx="1630" formatCode="General">
                  <c:v>4.3231183399187198E-4</c:v>
                </c:pt>
                <c:pt idx="1631" formatCode="General">
                  <c:v>4.3069905453590801E-4</c:v>
                </c:pt>
                <c:pt idx="1632" formatCode="General">
                  <c:v>4.2891174877651402E-4</c:v>
                </c:pt>
                <c:pt idx="1633" formatCode="General">
                  <c:v>4.2696031926634502E-4</c:v>
                </c:pt>
                <c:pt idx="1634" formatCode="General">
                  <c:v>4.2485598222680501E-4</c:v>
                </c:pt>
                <c:pt idx="1635" formatCode="General">
                  <c:v>4.2261070356477699E-4</c:v>
                </c:pt>
                <c:pt idx="1636" formatCode="General">
                  <c:v>4.2023713126870902E-4</c:v>
                </c:pt>
                <c:pt idx="1637" formatCode="General">
                  <c:v>4.1774852456887799E-4</c:v>
                </c:pt>
                <c:pt idx="1638" formatCode="General">
                  <c:v>4.1515868026172201E-4</c:v>
                </c:pt>
                <c:pt idx="1639" formatCode="General">
                  <c:v>4.1248185661081703E-4</c:v>
                </c:pt>
                <c:pt idx="1640" formatCode="General">
                  <c:v>4.0973269524713401E-4</c:v>
                </c:pt>
                <c:pt idx="1641" formatCode="General">
                  <c:v>4.0692614149871297E-4</c:v>
                </c:pt>
                <c:pt idx="1642" formatCode="General">
                  <c:v>4.04077363584699E-4</c:v>
                </c:pt>
                <c:pt idx="1643" formatCode="General">
                  <c:v>4.0120167111096E-4</c:v>
                </c:pt>
                <c:pt idx="1644" formatCode="General">
                  <c:v>3.9831443330413398E-4</c:v>
                </c:pt>
                <c:pt idx="1645" formatCode="General">
                  <c:v>3.9543099741816098E-4</c:v>
                </c:pt>
                <c:pt idx="1646" formatCode="General">
                  <c:v>3.9256660774218802E-4</c:v>
                </c:pt>
                <c:pt idx="1647" formatCode="General">
                  <c:v>3.8973632563131798E-4</c:v>
                </c:pt>
                <c:pt idx="1648" formatCode="General">
                  <c:v>3.8695495097219298E-4</c:v>
                </c:pt>
                <c:pt idx="1649" formatCode="General">
                  <c:v>3.8423694548397099E-4</c:v>
                </c:pt>
                <c:pt idx="1650" formatCode="General">
                  <c:v>3.8159635824209002E-4</c:v>
                </c:pt>
                <c:pt idx="1651" formatCode="General">
                  <c:v>3.7904675379734802E-4</c:v>
                </c:pt>
                <c:pt idx="1652" formatCode="General">
                  <c:v>3.7660114324655498E-4</c:v>
                </c:pt>
                <c:pt idx="1653" formatCode="General">
                  <c:v>3.7427191859331802E-4</c:v>
                </c:pt>
                <c:pt idx="1654" formatCode="General">
                  <c:v>3.7207079071857802E-4</c:v>
                </c:pt>
                <c:pt idx="1655" formatCode="General">
                  <c:v>3.70008731260423E-4</c:v>
                </c:pt>
                <c:pt idx="1656" formatCode="General">
                  <c:v>3.68095918681502E-4</c:v>
                </c:pt>
                <c:pt idx="1657" formatCode="General">
                  <c:v>3.6634168878011699E-4</c:v>
                </c:pt>
                <c:pt idx="1658" formatCode="General">
                  <c:v>3.6475448987786501E-4</c:v>
                </c:pt>
                <c:pt idx="1659" formatCode="General">
                  <c:v>3.6334184289257203E-4</c:v>
                </c:pt>
                <c:pt idx="1660" formatCode="General">
                  <c:v>3.6211030648019101E-4</c:v>
                </c:pt>
                <c:pt idx="1661" formatCode="General">
                  <c:v>3.61065447403499E-4</c:v>
                </c:pt>
                <c:pt idx="1662" formatCode="General">
                  <c:v>3.6021181625876401E-4</c:v>
                </c:pt>
                <c:pt idx="1663" formatCode="General">
                  <c:v>3.59552928664199E-4</c:v>
                </c:pt>
                <c:pt idx="1664" formatCode="General">
                  <c:v>3.5909125198604999E-4</c:v>
                </c:pt>
                <c:pt idx="1665" formatCode="General">
                  <c:v>3.5882819764964698E-4</c:v>
                </c:pt>
                <c:pt idx="1666" formatCode="General">
                  <c:v>3.5876411905387198E-4</c:v>
                </c:pt>
                <c:pt idx="1667" formatCode="General">
                  <c:v>3.58898315078309E-4</c:v>
                </c:pt>
                <c:pt idx="1668" formatCode="General">
                  <c:v>3.5922903914308003E-4</c:v>
                </c:pt>
                <c:pt idx="1669" formatCode="General">
                  <c:v>3.5975351375212801E-4</c:v>
                </c:pt>
                <c:pt idx="1670" formatCode="General">
                  <c:v>3.6046795042174299E-4</c:v>
                </c:pt>
                <c:pt idx="1671" formatCode="General">
                  <c:v>3.6136757486751299E-4</c:v>
                </c:pt>
                <c:pt idx="1672" formatCode="General">
                  <c:v>3.6244665729495598E-4</c:v>
                </c:pt>
                <c:pt idx="1673" formatCode="General">
                  <c:v>3.6369854761187899E-4</c:v>
                </c:pt>
                <c:pt idx="1674" formatCode="General">
                  <c:v>3.6511571535437697E-4</c:v>
                </c:pt>
                <c:pt idx="1675" formatCode="General">
                  <c:v>3.6668979409333E-4</c:v>
                </c:pt>
                <c:pt idx="1676" formatCode="General">
                  <c:v>3.6841163006461498E-4</c:v>
                </c:pt>
                <c:pt idx="1677" formatCode="General">
                  <c:v>3.7027133474408697E-4</c:v>
                </c:pt>
                <c:pt idx="1678" formatCode="General">
                  <c:v>3.7225834106786599E-4</c:v>
                </c:pt>
                <c:pt idx="1679" formatCode="General">
                  <c:v>3.7436146297975499E-4</c:v>
                </c:pt>
                <c:pt idx="1680" formatCode="General">
                  <c:v>3.7656895797089399E-4</c:v>
                </c:pt>
                <c:pt idx="1681" formatCode="General">
                  <c:v>3.7886859226223901E-4</c:v>
                </c:pt>
                <c:pt idx="1682" formatCode="General">
                  <c:v>3.8124770826878599E-4</c:v>
                </c:pt>
                <c:pt idx="1683" formatCode="General">
                  <c:v>3.83693293976484E-4</c:v>
                </c:pt>
                <c:pt idx="1684" formatCode="General">
                  <c:v>3.8619205385989299E-4</c:v>
                </c:pt>
                <c:pt idx="1685" formatCode="General">
                  <c:v>3.88730480972124E-4</c:v>
                </c:pt>
                <c:pt idx="1686" formatCode="General">
                  <c:v>3.9129492984854298E-4</c:v>
                </c:pt>
                <c:pt idx="1687" formatCode="General">
                  <c:v>3.9387168987955302E-4</c:v>
                </c:pt>
                <c:pt idx="1688" formatCode="General">
                  <c:v>3.9644705881916299E-4</c:v>
                </c:pt>
                <c:pt idx="1689" formatCode="General">
                  <c:v>3.9900741609552403E-4</c:v>
                </c:pt>
                <c:pt idx="1690" formatCode="General">
                  <c:v>4.0153929556726898E-4</c:v>
                </c:pt>
                <c:pt idx="1691" formatCode="General">
                  <c:v>4.0402945732064601E-4</c:v>
                </c:pt>
                <c:pt idx="1692" formatCode="General">
                  <c:v>4.0646495803163101E-4</c:v>
                </c:pt>
                <c:pt idx="1693" formatCode="General">
                  <c:v>4.0883321934134098E-4</c:v>
                </c:pt>
                <c:pt idx="1694" formatCode="General">
                  <c:v>4.1112209363733599E-4</c:v>
                </c:pt>
                <c:pt idx="1695" formatCode="General">
                  <c:v>4.13319926624766E-4</c:v>
                </c:pt>
                <c:pt idx="1696" formatCode="General">
                  <c:v>4.1541561612742797E-4</c:v>
                </c:pt>
                <c:pt idx="1697" formatCode="General">
                  <c:v>4.1739866668147302E-4</c:v>
                </c:pt>
                <c:pt idx="1698" formatCode="General">
                  <c:v>4.1925923965624901E-4</c:v>
                </c:pt>
                <c:pt idx="1699" formatCode="General">
                  <c:v>4.2098819882587201E-4</c:v>
                </c:pt>
                <c:pt idx="1700" formatCode="General">
                  <c:v>4.2257715148426398E-4</c:v>
                </c:pt>
                <c:pt idx="1701" formatCode="General">
                  <c:v>4.2401848531346597E-4</c:v>
                </c:pt>
                <c:pt idx="1702" formatCode="General">
                  <c:v>4.2530540126101699E-4</c:v>
                </c:pt>
                <c:pt idx="1703" formatCode="General">
                  <c:v>4.2643194265523101E-4</c:v>
                </c:pt>
                <c:pt idx="1704" formatCode="General">
                  <c:v>4.2739302070056998E-4</c:v>
                </c:pt>
                <c:pt idx="1705" formatCode="General">
                  <c:v>4.2818443637310499E-4</c:v>
                </c:pt>
                <c:pt idx="1706" formatCode="General">
                  <c:v>4.2880289860599099E-4</c:v>
                </c:pt>
                <c:pt idx="1707" formatCode="General">
                  <c:v>4.2924603854239599E-4</c:v>
                </c:pt>
                <c:pt idx="1708" formatCode="General">
                  <c:v>4.2951241955730302E-4</c:v>
                </c:pt>
                <c:pt idx="1709" formatCode="General">
                  <c:v>4.2960154271984101E-4</c:v>
                </c:pt>
                <c:pt idx="1710" formatCode="General">
                  <c:v>4.2951384738521502E-4</c:v>
                </c:pt>
                <c:pt idx="1711" formatCode="General">
                  <c:v>4.2925070666348901E-4</c:v>
                </c:pt>
                <c:pt idx="1712" formatCode="General">
                  <c:v>4.2881441759986199E-4</c:v>
                </c:pt>
                <c:pt idx="1713" formatCode="General">
                  <c:v>4.28208186004073E-4</c:v>
                </c:pt>
                <c:pt idx="1714" formatCode="General">
                  <c:v>4.2743610597179699E-4</c:v>
                </c:pt>
                <c:pt idx="1715" formatCode="General">
                  <c:v>4.2650313423741302E-4</c:v>
                </c:pt>
                <c:pt idx="1716" formatCode="General">
                  <c:v>4.2541505957767499E-4</c:v>
                </c:pt>
                <c:pt idx="1717" formatCode="General">
                  <c:v>4.24178467546063E-4</c:v>
                </c:pt>
                <c:pt idx="1718" formatCode="General">
                  <c:v>4.22800700857511E-4</c:v>
                </c:pt>
                <c:pt idx="1719" formatCode="General">
                  <c:v>4.2128981576547799E-4</c:v>
                </c:pt>
                <c:pt idx="1720" formatCode="General">
                  <c:v>4.1965453478183301E-4</c:v>
                </c:pt>
                <c:pt idx="1721" formatCode="General">
                  <c:v>4.1790419608952898E-4</c:v>
                </c:pt>
                <c:pt idx="1722" formatCode="General">
                  <c:v>4.1604869999282702E-4</c:v>
                </c:pt>
                <c:pt idx="1723" formatCode="General">
                  <c:v>4.1409845274342598E-4</c:v>
                </c:pt>
                <c:pt idx="1724" formatCode="General">
                  <c:v>4.1206430807560199E-4</c:v>
                </c:pt>
                <c:pt idx="1725" formatCode="General">
                  <c:v>4.0995750678051601E-4</c:v>
                </c:pt>
                <c:pt idx="1726" formatCode="General">
                  <c:v>4.0778961464949101E-4</c:v>
                </c:pt>
                <c:pt idx="1727" formatCode="General">
                  <c:v>4.05572459117698E-4</c:v>
                </c:pt>
                <c:pt idx="1728" formatCode="General">
                  <c:v>4.0331806494247599E-4</c:v>
                </c:pt>
                <c:pt idx="1729" formatCode="General">
                  <c:v>4.0103858925336202E-4</c:v>
                </c:pt>
                <c:pt idx="1730" formatCode="General">
                  <c:v>3.9874625631291702E-4</c:v>
                </c:pt>
                <c:pt idx="1731" formatCode="General">
                  <c:v>3.9645329232775901E-4</c:v>
                </c:pt>
                <c:pt idx="1732" formatCode="General">
                  <c:v>3.9417186064757802E-4</c:v>
                </c:pt>
                <c:pt idx="1733" formatCode="General">
                  <c:v>3.9191399768594501E-4</c:v>
                </c:pt>
                <c:pt idx="1734" formatCode="General">
                  <c:v>3.8969154989071402E-4</c:v>
                </c:pt>
                <c:pt idx="1735" formatCode="General">
                  <c:v>3.8751611208382401E-4</c:v>
                </c:pt>
                <c:pt idx="1736" formatCode="General">
                  <c:v>3.8539896748081E-4</c:v>
                </c:pt>
                <c:pt idx="1737" formatCode="General">
                  <c:v>3.8335102968957701E-4</c:v>
                </c:pt>
                <c:pt idx="1738" formatCode="General">
                  <c:v>3.8138278697633999E-4</c:v>
                </c:pt>
                <c:pt idx="1739" formatCode="General">
                  <c:v>3.7950424907421499E-4</c:v>
                </c:pt>
                <c:pt idx="1740" formatCode="General">
                  <c:v>3.7772489679691501E-4</c:v>
                </c:pt>
                <c:pt idx="1741" formatCode="General">
                  <c:v>3.7605363470626601E-4</c:v>
                </c:pt>
                <c:pt idx="1742" formatCode="General">
                  <c:v>3.7449874706767402E-4</c:v>
                </c:pt>
                <c:pt idx="1743" formatCode="General">
                  <c:v>3.73067857312115E-4</c:v>
                </c:pt>
                <c:pt idx="1744" formatCode="General">
                  <c:v>3.7176789120627301E-4</c:v>
                </c:pt>
                <c:pt idx="1745" formatCode="General">
                  <c:v>3.7060504391410898E-4</c:v>
                </c:pt>
                <c:pt idx="1746" formatCode="General">
                  <c:v>3.6958475111303999E-4</c:v>
                </c:pt>
                <c:pt idx="1747" formatCode="General">
                  <c:v>3.6871166430619699E-4</c:v>
                </c:pt>
                <c:pt idx="1748" formatCode="General">
                  <c:v>3.6798963044906198E-4</c:v>
                </c:pt>
                <c:pt idx="1749" formatCode="General">
                  <c:v>3.6742167598473302E-4</c:v>
                </c:pt>
                <c:pt idx="1750" formatCode="General">
                  <c:v>3.6700999535798501E-4</c:v>
                </c:pt>
                <c:pt idx="1751" formatCode="General">
                  <c:v>3.6675594405491499E-4</c:v>
                </c:pt>
                <c:pt idx="1752" formatCode="General">
                  <c:v>3.6666003619272399E-4</c:v>
                </c:pt>
                <c:pt idx="1753" formatCode="General">
                  <c:v>3.6672194666203498E-4</c:v>
                </c:pt>
                <c:pt idx="1754" formatCode="General">
                  <c:v>3.66940517799836E-4</c:v>
                </c:pt>
                <c:pt idx="1755" formatCode="General">
                  <c:v>3.67313770541016E-4</c:v>
                </c:pt>
                <c:pt idx="1756" formatCode="General">
                  <c:v>3.6783891995743499E-4</c:v>
                </c:pt>
                <c:pt idx="1757" formatCode="General">
                  <c:v>3.6851239504462899E-4</c:v>
                </c:pt>
                <c:pt idx="1758" formatCode="General">
                  <c:v>3.6932986256121901E-4</c:v>
                </c:pt>
                <c:pt idx="1759" formatCode="General">
                  <c:v>3.7028625467278497E-4</c:v>
                </c:pt>
                <c:pt idx="1760" formatCode="General">
                  <c:v>3.7137580011153601E-4</c:v>
                </c:pt>
                <c:pt idx="1761" formatCode="General">
                  <c:v>3.72592058545913E-4</c:v>
                </c:pt>
                <c:pt idx="1762" formatCode="General">
                  <c:v>3.7392795786619801E-4</c:v>
                </c:pt>
                <c:pt idx="1763" formatCode="General">
                  <c:v>3.7537583413163697E-4</c:v>
                </c:pt>
                <c:pt idx="1764" formatCode="General">
                  <c:v>3.7692747398217398E-4</c:v>
                </c:pt>
                <c:pt idx="1765" formatCode="General">
                  <c:v>3.7857415937887101E-4</c:v>
                </c:pt>
                <c:pt idx="1766" formatCode="General">
                  <c:v>3.80306714585247E-4</c:v>
                </c:pt>
                <c:pt idx="1767" formatCode="General">
                  <c:v>3.8211555532444901E-4</c:v>
                </c:pt>
                <c:pt idx="1768" formatCode="General">
                  <c:v>3.8399074003777901E-4</c:v>
                </c:pt>
                <c:pt idx="1769" formatCode="General">
                  <c:v>3.8592202312984398E-4</c:v>
                </c:pt>
                <c:pt idx="1770" formatCode="General">
                  <c:v>3.8789891002223402E-4</c:v>
                </c:pt>
                <c:pt idx="1771" formatCode="General">
                  <c:v>3.8991071376280498E-4</c:v>
                </c:pt>
                <c:pt idx="1772" formatCode="General">
                  <c:v>3.9194661286425197E-4</c:v>
                </c:pt>
                <c:pt idx="1773" formatCode="General">
                  <c:v>3.9399570998456399E-4</c:v>
                </c:pt>
                <c:pt idx="1774" formatCode="General">
                  <c:v>3.9604709102073903E-4</c:v>
                </c:pt>
                <c:pt idx="1775" formatCode="General">
                  <c:v>3.9808988416888201E-4</c:v>
                </c:pt>
                <c:pt idx="1776" formatCode="General">
                  <c:v>4.0011331850790902E-4</c:v>
                </c:pt>
                <c:pt idx="1777" formatCode="General">
                  <c:v>4.0210678168655202E-4</c:v>
                </c:pt>
                <c:pt idx="1778" formatCode="General">
                  <c:v>4.0405987632890399E-4</c:v>
                </c:pt>
                <c:pt idx="1779" formatCode="General">
                  <c:v>4.0596247481591201E-4</c:v>
                </c:pt>
                <c:pt idx="1780" formatCode="General">
                  <c:v>4.0780477214326301E-4</c:v>
                </c:pt>
                <c:pt idx="1781" formatCode="General">
                  <c:v>4.09577336594887E-4</c:v>
                </c:pt>
                <c:pt idx="1782" formatCode="General">
                  <c:v>4.1127115800217E-4</c:v>
                </c:pt>
                <c:pt idx="1783" formatCode="General">
                  <c:v>4.12877693380346E-4</c:v>
                </c:pt>
                <c:pt idx="1784" formatCode="General">
                  <c:v>4.1438890974583402E-4</c:v>
                </c:pt>
                <c:pt idx="1785" formatCode="General">
                  <c:v>4.1579732392436398E-4</c:v>
                </c:pt>
                <c:pt idx="1786" formatCode="General">
                  <c:v>4.1709603916397701E-4</c:v>
                </c:pt>
                <c:pt idx="1787" formatCode="General">
                  <c:v>4.1827877837428002E-4</c:v>
                </c:pt>
                <c:pt idx="1788" formatCode="General">
                  <c:v>4.1933991382756301E-4</c:v>
                </c:pt>
                <c:pt idx="1789" formatCode="General">
                  <c:v>4.2027449318009702E-4</c:v>
                </c:pt>
                <c:pt idx="1790" formatCode="General">
                  <c:v>4.2107826170216398E-4</c:v>
                </c:pt>
                <c:pt idx="1791" formatCode="General">
                  <c:v>4.2174768063938799E-4</c:v>
                </c:pt>
                <c:pt idx="1792" formatCode="General">
                  <c:v>4.2227994166145401E-4</c:v>
                </c:pt>
                <c:pt idx="1793" formatCode="General">
                  <c:v>4.2267297738281598E-4</c:v>
                </c:pt>
                <c:pt idx="1794" formatCode="General">
                  <c:v>4.2292546796116E-4</c:v>
                </c:pt>
                <c:pt idx="1795" formatCode="General">
                  <c:v>4.23036843792785E-4</c:v>
                </c:pt>
                <c:pt idx="1796" formatCode="General">
                  <c:v>4.2300728433145702E-4</c:v>
                </c:pt>
                <c:pt idx="1797" formatCode="General">
                  <c:v>4.2283771306178601E-4</c:v>
                </c:pt>
                <c:pt idx="1798" formatCode="General">
                  <c:v>4.2252978866305602E-4</c:v>
                </c:pt>
                <c:pt idx="1799" formatCode="General">
                  <c:v>4.22085892407464E-4</c:v>
                </c:pt>
                <c:pt idx="1800" formatCode="General">
                  <c:v>4.2150911184930898E-4</c:v>
                </c:pt>
                <c:pt idx="1801" formatCode="General">
                  <c:v>4.20803220879014E-4</c:v>
                </c:pt>
                <c:pt idx="1802" formatCode="General">
                  <c:v>4.1997265623724202E-4</c:v>
                </c:pt>
                <c:pt idx="1803" formatCode="General">
                  <c:v>4.1902249060834699E-4</c:v>
                </c:pt>
                <c:pt idx="1804" formatCode="General">
                  <c:v>4.1795840243799098E-4</c:v>
                </c:pt>
                <c:pt idx="1805" formatCode="General">
                  <c:v>4.1678664264571002E-4</c:v>
                </c:pt>
                <c:pt idx="1806" formatCode="General">
                  <c:v>4.1551399842893502E-4</c:v>
                </c:pt>
                <c:pt idx="1807" formatCode="General">
                  <c:v>4.1414775437913502E-4</c:v>
                </c:pt>
                <c:pt idx="1808" formatCode="General">
                  <c:v>4.1269565115203001E-4</c:v>
                </c:pt>
                <c:pt idx="1809" formatCode="General">
                  <c:v>4.1116584195039602E-4</c:v>
                </c:pt>
                <c:pt idx="1810" formatCode="General">
                  <c:v>4.0956684708830601E-4</c:v>
                </c:pt>
                <c:pt idx="1811" formatCode="General">
                  <c:v>4.0790750690938301E-4</c:v>
                </c:pt>
                <c:pt idx="1812" formatCode="General">
                  <c:v>4.0619693332960099E-4</c:v>
                </c:pt>
                <c:pt idx="1813" formatCode="General">
                  <c:v>4.0444446026979602E-4</c:v>
                </c:pt>
                <c:pt idx="1814" formatCode="General">
                  <c:v>4.0265959323707701E-4</c:v>
                </c:pt>
                <c:pt idx="1815" formatCode="General">
                  <c:v>4.0085195831040198E-4</c:v>
                </c:pt>
                <c:pt idx="1816" formatCode="General">
                  <c:v>3.99031250784665E-4</c:v>
                </c:pt>
                <c:pt idx="1817" formatCode="General">
                  <c:v>3.9720718372958402E-4</c:v>
                </c:pt>
                <c:pt idx="1818" formatCode="General">
                  <c:v>3.9538943672275199E-4</c:v>
                </c:pt>
                <c:pt idx="1819" formatCode="General">
                  <c:v>3.93587605018483E-4</c:v>
                </c:pt>
                <c:pt idx="1820" formatCode="General">
                  <c:v>3.9181114941392198E-4</c:v>
                </c:pt>
                <c:pt idx="1821" formatCode="General">
                  <c:v>3.9006934707038301E-4</c:v>
                </c:pt>
                <c:pt idx="1822" formatCode="General">
                  <c:v>3.8837124354140502E-4</c:v>
                </c:pt>
                <c:pt idx="1823" formatCode="General">
                  <c:v>3.8672560625021001E-4</c:v>
                </c:pt>
                <c:pt idx="1824" formatCode="General">
                  <c:v>3.85140879649223E-4</c:v>
                </c:pt>
                <c:pt idx="1825" formatCode="General">
                  <c:v>3.8362514228381398E-4</c:v>
                </c:pt>
                <c:pt idx="1826" formatCode="General">
                  <c:v>3.8218606597176301E-4</c:v>
                </c:pt>
                <c:pt idx="1827" formatCode="General">
                  <c:v>3.8083087729901899E-4</c:v>
                </c:pt>
                <c:pt idx="1828" formatCode="General">
                  <c:v>3.7956632162098301E-4</c:v>
                </c:pt>
                <c:pt idx="1829" formatCode="General">
                  <c:v>3.7839862974663299E-4</c:v>
                </c:pt>
                <c:pt idx="1830" formatCode="General">
                  <c:v>3.7733348747064999E-4</c:v>
                </c:pt>
                <c:pt idx="1831" formatCode="General">
                  <c:v>3.76376008106567E-4</c:v>
                </c:pt>
                <c:pt idx="1832" formatCode="General">
                  <c:v>3.7553070816214698E-4</c:v>
                </c:pt>
                <c:pt idx="1833" formatCode="General">
                  <c:v>3.7480148628620799E-4</c:v>
                </c:pt>
                <c:pt idx="1834" formatCode="General">
                  <c:v>3.7419160560290399E-4</c:v>
                </c:pt>
                <c:pt idx="1835" formatCode="General">
                  <c:v>3.7370367953340402E-4</c:v>
                </c:pt>
                <c:pt idx="1836" formatCode="General">
                  <c:v>3.7333966118470398E-4</c:v>
                </c:pt>
                <c:pt idx="1837" formatCode="General">
                  <c:v>3.7310083636058399E-4</c:v>
                </c:pt>
                <c:pt idx="1838" formatCode="General">
                  <c:v>3.72987820221328E-4</c:v>
                </c:pt>
                <c:pt idx="1839" formatCode="General">
                  <c:v>3.7300055758900498E-4</c:v>
                </c:pt>
                <c:pt idx="1840" formatCode="General">
                  <c:v>3.7313832686644701E-4</c:v>
                </c:pt>
                <c:pt idx="1841" formatCode="General">
                  <c:v>3.7339974751265801E-4</c:v>
                </c:pt>
                <c:pt idx="1842" formatCode="General">
                  <c:v>3.7378279099653999E-4</c:v>
                </c:pt>
                <c:pt idx="1843" formatCode="General">
                  <c:v>3.7428479513417298E-4</c:v>
                </c:pt>
                <c:pt idx="1844" formatCode="General">
                  <c:v>3.74902481701373E-4</c:v>
                </c:pt>
                <c:pt idx="1845" formatCode="General">
                  <c:v>3.7563197720125098E-4</c:v>
                </c:pt>
                <c:pt idx="1846" formatCode="General">
                  <c:v>3.7646883665481197E-4</c:v>
                </c:pt>
                <c:pt idx="1847" formatCode="General">
                  <c:v>3.7740807027041397E-4</c:v>
                </c:pt>
                <c:pt idx="1848" formatCode="General">
                  <c:v>3.7844417283532903E-4</c:v>
                </c:pt>
                <c:pt idx="1849" formatCode="General">
                  <c:v>3.7957115565993301E-4</c:v>
                </c:pt>
                <c:pt idx="1850" formatCode="General">
                  <c:v>3.80782580892817E-4</c:v>
                </c:pt>
                <c:pt idx="1851" formatCode="General">
                  <c:v>3.8207159801365302E-4</c:v>
                </c:pt>
                <c:pt idx="1852" formatCode="General">
                  <c:v>3.8343098230014198E-4</c:v>
                </c:pt>
                <c:pt idx="1853" formatCode="General">
                  <c:v>3.8485317505570902E-4</c:v>
                </c:pt>
                <c:pt idx="1854" formatCode="General">
                  <c:v>3.8633032537592498E-4</c:v>
                </c:pt>
                <c:pt idx="1855" formatCode="General">
                  <c:v>3.8785433322423101E-4</c:v>
                </c:pt>
                <c:pt idx="1856" formatCode="General">
                  <c:v>3.8941689358195898E-4</c:v>
                </c:pt>
                <c:pt idx="1857" formatCode="General">
                  <c:v>3.9100954143454298E-4</c:v>
                </c:pt>
                <c:pt idx="1858" formatCode="General">
                  <c:v>3.9262369735543998E-4</c:v>
                </c:pt>
                <c:pt idx="1859" formatCode="General">
                  <c:v>3.94250713451081E-4</c:v>
                </c:pt>
                <c:pt idx="1860" formatCode="General">
                  <c:v>3.9588191943304299E-4</c:v>
                </c:pt>
                <c:pt idx="1861" formatCode="General">
                  <c:v>3.9750866858584698E-4</c:v>
                </c:pt>
                <c:pt idx="1862" formatCode="General">
                  <c:v>3.9912238339926602E-4</c:v>
                </c:pt>
                <c:pt idx="1863" formatCode="General">
                  <c:v>4.0071460063224602E-4</c:v>
                </c:pt>
                <c:pt idx="1864" formatCode="General">
                  <c:v>4.0227701557266499E-4</c:v>
                </c:pt>
                <c:pt idx="1865" formatCode="General">
                  <c:v>4.0380152525480901E-4</c:v>
                </c:pt>
                <c:pt idx="1866" formatCode="General">
                  <c:v>4.0528027039700703E-4</c:v>
                </c:pt>
                <c:pt idx="1867" formatCode="General">
                  <c:v>4.0670567582665499E-4</c:v>
                </c:pt>
                <c:pt idx="1868" formatCode="General">
                  <c:v>4.0807048916961E-4</c:v>
                </c:pt>
                <c:pt idx="1869" formatCode="General">
                  <c:v>4.0936781759485201E-4</c:v>
                </c:pt>
                <c:pt idx="1870" formatCode="General">
                  <c:v>4.1059116242211197E-4</c:v>
                </c:pt>
                <c:pt idx="1871" formatCode="General">
                  <c:v>4.11734451418202E-4</c:v>
                </c:pt>
                <c:pt idx="1872" formatCode="General">
                  <c:v>4.1279206862583601E-4</c:v>
                </c:pt>
                <c:pt idx="1873" formatCode="General">
                  <c:v>4.1375888158613701E-4</c:v>
                </c:pt>
                <c:pt idx="1874" formatCode="General">
                  <c:v>4.1463026583257501E-4</c:v>
                </c:pt>
                <c:pt idx="1875" formatCode="General">
                  <c:v>4.1540212655009098E-4</c:v>
                </c:pt>
                <c:pt idx="1876" formatCode="General">
                  <c:v>4.1607091730873699E-4</c:v>
                </c:pt>
                <c:pt idx="1877" formatCode="General">
                  <c:v>4.1663365579654702E-4</c:v>
                </c:pt>
                <c:pt idx="1878" formatCode="General">
                  <c:v>4.1708793649142999E-4</c:v>
                </c:pt>
                <c:pt idx="1879" formatCode="General">
                  <c:v>4.17431940226664E-4</c:v>
                </c:pt>
                <c:pt idx="1880" formatCode="General">
                  <c:v>4.1766444061908499E-4</c:v>
                </c:pt>
                <c:pt idx="1881" formatCode="General">
                  <c:v>4.1778480734380703E-4</c:v>
                </c:pt>
                <c:pt idx="1882" formatCode="General">
                  <c:v>4.1779300625473898E-4</c:v>
                </c:pt>
                <c:pt idx="1883" formatCode="General">
                  <c:v>4.1768959636693203E-4</c:v>
                </c:pt>
                <c:pt idx="1884" formatCode="General">
                  <c:v>4.17475723734807E-4</c:v>
                </c:pt>
                <c:pt idx="1885" formatCode="General">
                  <c:v>4.1715311227915502E-4</c:v>
                </c:pt>
                <c:pt idx="1886" formatCode="General">
                  <c:v>4.1672405163399302E-4</c:v>
                </c:pt>
                <c:pt idx="1887" formatCode="General">
                  <c:v>4.1619138210047599E-4</c:v>
                </c:pt>
                <c:pt idx="1888" formatCode="General">
                  <c:v>4.1555847680806401E-4</c:v>
                </c:pt>
                <c:pt idx="1889" formatCode="General">
                  <c:v>4.1482922119268003E-4</c:v>
                </c:pt>
                <c:pt idx="1890" formatCode="General">
                  <c:v>4.1400798990876101E-4</c:v>
                </c:pt>
                <c:pt idx="1891" formatCode="General">
                  <c:v>4.1309962129848098E-4</c:v>
                </c:pt>
                <c:pt idx="1892" formatCode="General">
                  <c:v>4.1210938954882101E-4</c:v>
                </c:pt>
                <c:pt idx="1893" formatCode="General">
                  <c:v>4.1104297467682598E-4</c:v>
                </c:pt>
                <c:pt idx="1894" formatCode="General">
                  <c:v>4.09906430495527E-4</c:v>
                </c:pt>
                <c:pt idx="1895" formatCode="General">
                  <c:v>4.0870615072698498E-4</c:v>
                </c:pt>
                <c:pt idx="1896" formatCode="General">
                  <c:v>4.0744883344337999E-4</c:v>
                </c:pt>
                <c:pt idx="1897" formatCode="General">
                  <c:v>4.0614144403070202E-4</c:v>
                </c:pt>
                <c:pt idx="1898" formatCode="General">
                  <c:v>4.0479117688137998E-4</c:v>
                </c:pt>
                <c:pt idx="1899" formatCode="General">
                  <c:v>4.03405416031458E-4</c:v>
                </c:pt>
                <c:pt idx="1900" formatCode="General">
                  <c:v>4.01991694964795E-4</c:v>
                </c:pt>
                <c:pt idx="1901" formatCode="General">
                  <c:v>4.0055765581116601E-4</c:v>
                </c:pt>
                <c:pt idx="1902" formatCode="General">
                  <c:v>3.9911100816746899E-4</c:v>
                </c:pt>
                <c:pt idx="1903" formatCode="General">
                  <c:v>3.9765948777150301E-4</c:v>
                </c:pt>
                <c:pt idx="1904" formatCode="General">
                  <c:v>3.9621081525609899E-4</c:v>
                </c:pt>
                <c:pt idx="1905" formatCode="General">
                  <c:v>3.94772655207892E-4</c:v>
                </c:pt>
                <c:pt idx="1906" formatCode="General">
                  <c:v>3.93352575749982E-4</c:v>
                </c:pt>
                <c:pt idx="1907" formatCode="General">
                  <c:v>3.9195800886187399E-4</c:v>
                </c:pt>
                <c:pt idx="1908" formatCode="General">
                  <c:v>3.9059621164388899E-4</c:v>
                </c:pt>
                <c:pt idx="1909" formatCode="General">
                  <c:v>3.8927422872747002E-4</c:v>
                </c:pt>
                <c:pt idx="1910" formatCode="General">
                  <c:v>3.8799885602730099E-4</c:v>
                </c:pt>
                <c:pt idx="1911" formatCode="General">
                  <c:v>3.8677660602543098E-4</c:v>
                </c:pt>
                <c:pt idx="1912" formatCode="General">
                  <c:v>3.8561367477043802E-4</c:v>
                </c:pt>
                <c:pt idx="1913" formatCode="General">
                  <c:v>3.8451591076486499E-4</c:v>
                </c:pt>
                <c:pt idx="1914" formatCode="General">
                  <c:v>3.8348878590106701E-4</c:v>
                </c:pt>
                <c:pt idx="1915" formatCode="General">
                  <c:v>3.8253736858921803E-4</c:v>
                </c:pt>
                <c:pt idx="1916" formatCode="General">
                  <c:v>3.8166629920288801E-4</c:v>
                </c:pt>
                <c:pt idx="1917" formatCode="General">
                  <c:v>3.80879767948709E-4</c:v>
                </c:pt>
                <c:pt idx="1918" formatCode="General">
                  <c:v>3.8018149524912898E-4</c:v>
                </c:pt>
                <c:pt idx="1919" formatCode="General">
                  <c:v>3.79574714711949E-4</c:v>
                </c:pt>
                <c:pt idx="1920" formatCode="General">
                  <c:v>3.7906215874760599E-4</c:v>
                </c:pt>
                <c:pt idx="1921" formatCode="General">
                  <c:v>3.7864604688442202E-4</c:v>
                </c:pt>
                <c:pt idx="1922" formatCode="General">
                  <c:v>3.7832807682218998E-4</c:v>
                </c:pt>
                <c:pt idx="1923" formatCode="General">
                  <c:v>3.7810941825468399E-4</c:v>
                </c:pt>
                <c:pt idx="1924" formatCode="General">
                  <c:v>3.7799070948097303E-4</c:v>
                </c:pt>
                <c:pt idx="1925" formatCode="General">
                  <c:v>3.77972056813699E-4</c:v>
                </c:pt>
                <c:pt idx="1926" formatCode="General">
                  <c:v>3.78053036779561E-4</c:v>
                </c:pt>
                <c:pt idx="1927" formatCode="General">
                  <c:v>3.7823270109345401E-4</c:v>
                </c:pt>
                <c:pt idx="1928" formatCode="General">
                  <c:v>3.78509584373089E-4</c:v>
                </c:pt>
                <c:pt idx="1929" formatCode="General">
                  <c:v>3.7888171454586098E-4</c:v>
                </c:pt>
                <c:pt idx="1930" formatCode="General">
                  <c:v>3.7934662588412802E-4</c:v>
                </c:pt>
                <c:pt idx="1931" formatCode="General">
                  <c:v>3.79901374589492E-4</c:v>
                </c:pt>
                <c:pt idx="1932" formatCode="General">
                  <c:v>3.8054255683136801E-4</c:v>
                </c:pt>
                <c:pt idx="1933" formatCode="General">
                  <c:v>3.8126632913098799E-4</c:v>
                </c:pt>
                <c:pt idx="1934" formatCode="General">
                  <c:v>3.8206843096960598E-4</c:v>
                </c:pt>
                <c:pt idx="1935" formatCode="General">
                  <c:v>3.8294420948947901E-4</c:v>
                </c:pt>
                <c:pt idx="1936" formatCode="General">
                  <c:v>3.8388864614814398E-4</c:v>
                </c:pt>
                <c:pt idx="1937" formatCode="General">
                  <c:v>3.8489638517966602E-4</c:v>
                </c:pt>
                <c:pt idx="1938" formatCode="General">
                  <c:v>3.8596176370979602E-4</c:v>
                </c:pt>
                <c:pt idx="1939" formatCode="General">
                  <c:v>3.8707884336421501E-4</c:v>
                </c:pt>
                <c:pt idx="1940" formatCode="General">
                  <c:v>3.88241443199623E-4</c:v>
                </c:pt>
                <c:pt idx="1941" formatCode="General">
                  <c:v>3.8944317377687001E-4</c:v>
                </c:pt>
                <c:pt idx="1942" formatCode="General">
                  <c:v>3.9067747218466298E-4</c:v>
                </c:pt>
                <c:pt idx="1943" formatCode="General">
                  <c:v>3.9193763781328599E-4</c:v>
                </c:pt>
                <c:pt idx="1944" formatCode="General">
                  <c:v>3.9321686867161299E-4</c:v>
                </c:pt>
                <c:pt idx="1945" formatCode="General">
                  <c:v>3.9450829803820101E-4</c:v>
                </c:pt>
                <c:pt idx="1946" formatCode="General">
                  <c:v>3.9580503123843198E-4</c:v>
                </c:pt>
                <c:pt idx="1947" formatCode="General">
                  <c:v>3.9710018234373999E-4</c:v>
                </c:pt>
                <c:pt idx="1948" formatCode="General">
                  <c:v>3.9838691059499099E-4</c:v>
                </c:pt>
                <c:pt idx="1949" formatCode="General">
                  <c:v>3.9965845635896998E-4</c:v>
                </c:pt>
                <c:pt idx="1950" formatCode="General">
                  <c:v>4.00908176434137E-4</c:v>
                </c:pt>
                <c:pt idx="1951" formatCode="General">
                  <c:v>4.0212957852878199E-4</c:v>
                </c:pt>
                <c:pt idx="1952" formatCode="General">
                  <c:v>4.0331635474159002E-4</c:v>
                </c:pt>
                <c:pt idx="1953" formatCode="General">
                  <c:v>4.04462413881182E-4</c:v>
                </c:pt>
                <c:pt idx="1954" formatCode="General">
                  <c:v>4.0556191246774099E-4</c:v>
                </c:pt>
                <c:pt idx="1955" formatCode="General">
                  <c:v>4.0660928426621999E-4</c:v>
                </c:pt>
                <c:pt idx="1956" formatCode="General">
                  <c:v>4.0759926820715302E-4</c:v>
                </c:pt>
                <c:pt idx="1957" formatCode="General">
                  <c:v>4.0852693455796502E-4</c:v>
                </c:pt>
                <c:pt idx="1958" formatCode="General">
                  <c:v>4.0938770921541799E-4</c:v>
                </c:pt>
                <c:pt idx="1959" formatCode="General">
                  <c:v>4.1017739599900698E-4</c:v>
                </c:pt>
                <c:pt idx="1960" formatCode="General">
                  <c:v>4.1089219683620797E-4</c:v>
                </c:pt>
                <c:pt idx="1961" formatCode="General">
                  <c:v>4.1152872974345998E-4</c:v>
                </c:pt>
                <c:pt idx="1962" formatCode="General">
                  <c:v>4.1208404452121599E-4</c:v>
                </c:pt>
                <c:pt idx="1963" formatCode="General">
                  <c:v>4.12555636096214E-4</c:v>
                </c:pt>
                <c:pt idx="1964" formatCode="General">
                  <c:v>4.1294145545814603E-4</c:v>
                </c:pt>
                <c:pt idx="1965" formatCode="General">
                  <c:v>4.1323991815020298E-4</c:v>
                </c:pt>
                <c:pt idx="1966" formatCode="General">
                  <c:v>4.1344991028326498E-4</c:v>
                </c:pt>
                <c:pt idx="1967" formatCode="General">
                  <c:v>4.13570792052362E-4</c:v>
                </c:pt>
                <c:pt idx="1968" formatCode="General">
                  <c:v>4.1360239874255401E-4</c:v>
                </c:pt>
                <c:pt idx="1969" formatCode="General">
                  <c:v>4.1354503922083797E-4</c:v>
                </c:pt>
                <c:pt idx="1970" formatCode="General">
                  <c:v>4.1339949192205301E-4</c:v>
                </c:pt>
                <c:pt idx="1971" formatCode="General">
                  <c:v>4.1316699835036502E-4</c:v>
                </c:pt>
                <c:pt idx="1972" formatCode="General">
                  <c:v>4.1284925413344E-4</c:v>
                </c:pt>
                <c:pt idx="1973" formatCode="General">
                  <c:v>4.1244839768301401E-4</c:v>
                </c:pt>
                <c:pt idx="1974" formatCode="General">
                  <c:v>4.1196699653238601E-4</c:v>
                </c:pt>
                <c:pt idx="1975" formatCode="General">
                  <c:v>4.1140803143739998E-4</c:v>
                </c:pt>
                <c:pt idx="1976" formatCode="General">
                  <c:v>4.1077487834225801E-4</c:v>
                </c:pt>
                <c:pt idx="1977" formatCode="General">
                  <c:v>4.1007128832460402E-4</c:v>
                </c:pt>
                <c:pt idx="1978" formatCode="General">
                  <c:v>4.0930136564561599E-4</c:v>
                </c:pt>
                <c:pt idx="1979" formatCode="General">
                  <c:v>4.0846954404034501E-4</c:v>
                </c:pt>
                <c:pt idx="1980" formatCode="General">
                  <c:v>4.0758056139123103E-4</c:v>
                </c:pt>
                <c:pt idx="1981" formatCode="General">
                  <c:v>4.0663943293378499E-4</c:v>
                </c:pt>
                <c:pt idx="1982" formatCode="General">
                  <c:v>4.0565142314812302E-4</c:v>
                </c:pt>
                <c:pt idx="1983" formatCode="General">
                  <c:v>4.0462201649382301E-4</c:v>
                </c:pt>
                <c:pt idx="1984" formatCode="General">
                  <c:v>4.0355688714901501E-4</c:v>
                </c:pt>
                <c:pt idx="1985" formatCode="General">
                  <c:v>4.0246186791832701E-4</c:v>
                </c:pt>
                <c:pt idx="1986" formatCode="General">
                  <c:v>4.0134291847839301E-4</c:v>
                </c:pt>
                <c:pt idx="1987" formatCode="General">
                  <c:v>4.0020609313396599E-4</c:v>
                </c:pt>
                <c:pt idx="1988" formatCode="General">
                  <c:v>3.9905750826143503E-4</c:v>
                </c:pt>
                <c:pt idx="1989" formatCode="General">
                  <c:v>3.9790330961869799E-4</c:v>
                </c:pt>
                <c:pt idx="1990" formatCode="General">
                  <c:v>3.9674963970001302E-4</c:v>
                </c:pt>
                <c:pt idx="1991" formatCode="General">
                  <c:v>3.9560260531112501E-4</c:v>
                </c:pt>
                <c:pt idx="1992" formatCode="General">
                  <c:v>3.9446824553409201E-4</c:v>
                </c:pt>
                <c:pt idx="1993" formatCode="General">
                  <c:v>3.9335250024362698E-4</c:v>
                </c:pt>
                <c:pt idx="1994" formatCode="General">
                  <c:v>3.9226117932881702E-4</c:v>
                </c:pt>
                <c:pt idx="1995" formatCode="General">
                  <c:v>3.9119993276677501E-4</c:v>
                </c:pt>
                <c:pt idx="1996" formatCode="General">
                  <c:v>3.9017422168895102E-4</c:v>
                </c:pt>
                <c:pt idx="1997" formatCode="General">
                  <c:v>3.8918929057632501E-4</c:v>
                </c:pt>
                <c:pt idx="1998" formatCode="General">
                  <c:v>3.8825014071620798E-4</c:v>
                </c:pt>
                <c:pt idx="1999" formatCode="General">
                  <c:v>3.8736150505009698E-4</c:v>
                </c:pt>
                <c:pt idx="2000" formatCode="General">
                  <c:v>3.8652782453814502E-4</c:v>
                </c:pt>
                <c:pt idx="2001" formatCode="General">
                  <c:v>3.8575322616082202E-4</c:v>
                </c:pt>
                <c:pt idx="2002" formatCode="General">
                  <c:v>3.8504150267179902E-4</c:v>
                </c:pt>
                <c:pt idx="2003" formatCode="General">
                  <c:v>3.8439609420790099E-4</c:v>
                </c:pt>
                <c:pt idx="2004" formatCode="General">
                  <c:v>3.8382007185210298E-4</c:v>
                </c:pt>
                <c:pt idx="2005" formatCode="General">
                  <c:v>3.83316123234133E-4</c:v>
                </c:pt>
                <c:pt idx="2006" formatCode="General">
                  <c:v>3.8288654024050498E-4</c:v>
                </c:pt>
                <c:pt idx="2007" formatCode="General">
                  <c:v>3.8253320889217602E-4</c:v>
                </c:pt>
                <c:pt idx="2008" formatCode="General">
                  <c:v>3.8225760143401798E-4</c:v>
                </c:pt>
                <c:pt idx="2009" formatCode="General">
                  <c:v>3.8206077066658002E-4</c:v>
                </c:pt>
                <c:pt idx="2010" formatCode="General">
                  <c:v>3.8194334653788198E-4</c:v>
                </c:pt>
                <c:pt idx="2011" formatCode="General">
                  <c:v>3.8190553500136199E-4</c:v>
                </c:pt>
                <c:pt idx="2012" formatCode="General">
                  <c:v>3.81947119135646E-4</c:v>
                </c:pt>
                <c:pt idx="2013" formatCode="General">
                  <c:v>3.8206746251174601E-4</c:v>
                </c:pt>
                <c:pt idx="2014" formatCode="General">
                  <c:v>3.8226551478284001E-4</c:v>
                </c:pt>
                <c:pt idx="2015" formatCode="General">
                  <c:v>3.8253981946008799E-4</c:v>
                </c:pt>
                <c:pt idx="2016" formatCode="General">
                  <c:v>3.82888523824648E-4</c:v>
                </c:pt>
                <c:pt idx="2017" formatCode="General">
                  <c:v>3.8330939091156199E-4</c:v>
                </c:pt>
                <c:pt idx="2018" formatCode="General">
                  <c:v>3.8379981348623702E-4</c:v>
                </c:pt>
                <c:pt idx="2019" formatCode="General">
                  <c:v>3.8435682992016702E-4</c:v>
                </c:pt>
                <c:pt idx="2020" formatCode="General">
                  <c:v>3.8497714186033299E-4</c:v>
                </c:pt>
                <c:pt idx="2021" formatCode="General">
                  <c:v>3.85657133577068E-4</c:v>
                </c:pt>
                <c:pt idx="2022" formatCode="General">
                  <c:v>3.8639289286820401E-4</c:v>
                </c:pt>
                <c:pt idx="2023" formatCode="General">
                  <c:v>3.8718023339263599E-4</c:v>
                </c:pt>
                <c:pt idx="2024" formatCode="General">
                  <c:v>3.88014718303393E-4</c:v>
                </c:pt>
                <c:pt idx="2025" formatCode="General">
                  <c:v>3.8889168504813501E-4</c:v>
                </c:pt>
                <c:pt idx="2026" formatCode="General">
                  <c:v>3.89806271203122E-4</c:v>
                </c:pt>
                <c:pt idx="2027" formatCode="General">
                  <c:v>3.9075344120466902E-4</c:v>
                </c:pt>
                <c:pt idx="2028" formatCode="General">
                  <c:v>3.91728013839648E-4</c:v>
                </c:pt>
                <c:pt idx="2029" formatCode="General">
                  <c:v>3.9272469035375398E-4</c:v>
                </c:pt>
                <c:pt idx="2030" formatCode="General">
                  <c:v>3.93738083032964E-4</c:v>
                </c:pt>
                <c:pt idx="2031" formatCode="General">
                  <c:v>3.9476274411025301E-4</c:v>
                </c:pt>
                <c:pt idx="2032" formatCode="General">
                  <c:v>3.9579319484650901E-4</c:v>
                </c:pt>
                <c:pt idx="2033" formatCode="General">
                  <c:v>3.9682395463235502E-4</c:v>
                </c:pt>
                <c:pt idx="2034" formatCode="General">
                  <c:v>3.97849569956753E-4</c:v>
                </c:pt>
                <c:pt idx="2035" formatCode="General">
                  <c:v>3.9886464308939702E-4</c:v>
                </c:pt>
                <c:pt idx="2036" formatCode="General">
                  <c:v>3.9986386032695597E-4</c:v>
                </c:pt>
                <c:pt idx="2037" formatCode="General">
                  <c:v>4.0084201965797002E-4</c:v>
                </c:pt>
                <c:pt idx="2038" formatCode="General">
                  <c:v>4.0179405770665502E-4</c:v>
                </c:pt>
                <c:pt idx="2039" formatCode="General">
                  <c:v>4.02715075821245E-4</c:v>
                </c:pt>
                <c:pt idx="2040" formatCode="General">
                  <c:v>4.0360036517698701E-4</c:v>
                </c:pt>
                <c:pt idx="2041" formatCode="General">
                  <c:v>4.0444543076732998E-4</c:v>
                </c:pt>
                <c:pt idx="2042" formatCode="General">
                  <c:v>4.0524601415964698E-4</c:v>
                </c:pt>
                <c:pt idx="2043" formatCode="General">
                  <c:v>4.0599811489492899E-4</c:v>
                </c:pt>
                <c:pt idx="2044" formatCode="General">
                  <c:v>4.0669801041528798E-4</c:v>
                </c:pt>
                <c:pt idx="2045" formatCode="General">
                  <c:v>4.0734227440970702E-4</c:v>
                </c:pt>
                <c:pt idx="2046" formatCode="General">
                  <c:v>4.0792779347756998E-4</c:v>
                </c:pt>
                <c:pt idx="2047" formatCode="General">
                  <c:v>4.0845178202096198E-4</c:v>
                </c:pt>
                <c:pt idx="2048" formatCode="General">
                  <c:v>4.0891179529001302E-4</c:v>
                </c:pt>
                <c:pt idx="2049" formatCode="General">
                  <c:v>4.0930574051973499E-4</c:v>
                </c:pt>
                <c:pt idx="2050" formatCode="General">
                  <c:v>4.0963188611128698E-4</c:v>
                </c:pt>
                <c:pt idx="2051" formatCode="General">
                  <c:v>4.09888868824502E-4</c:v>
                </c:pt>
                <c:pt idx="2052" formatCode="General">
                  <c:v>4.1007569896153099E-4</c:v>
                </c:pt>
                <c:pt idx="2053" formatCode="General">
                  <c:v>4.1019176353326099E-4</c:v>
                </c:pt>
                <c:pt idx="2054" formatCode="General">
                  <c:v>4.1023682741068301E-4</c:v>
                </c:pt>
                <c:pt idx="2055" formatCode="General">
                  <c:v>4.1021103247279399E-4</c:v>
                </c:pt>
                <c:pt idx="2056" formatCode="General">
                  <c:v>4.1011489477120499E-4</c:v>
                </c:pt>
                <c:pt idx="2057" formatCode="General">
                  <c:v>4.0994929973996001E-4</c:v>
                </c:pt>
                <c:pt idx="2058" formatCode="General">
                  <c:v>4.09715495487596E-4</c:v>
                </c:pt>
                <c:pt idx="2059" formatCode="General">
                  <c:v>4.09415084217728E-4</c:v>
                </c:pt>
                <c:pt idx="2060" formatCode="General">
                  <c:v>4.0905001183445702E-4</c:v>
                </c:pt>
                <c:pt idx="2061" formatCode="General">
                  <c:v>4.0862255579930798E-4</c:v>
                </c:pt>
                <c:pt idx="2062" formatCode="General">
                  <c:v>4.0813531131662001E-4</c:v>
                </c:pt>
                <c:pt idx="2063" formatCode="General">
                  <c:v>4.0759117593327197E-4</c:v>
                </c:pt>
                <c:pt idx="2064" formatCode="General">
                  <c:v>4.0699333264581798E-4</c:v>
                </c:pt>
                <c:pt idx="2065" formatCode="General">
                  <c:v>4.0634523161317201E-4</c:v>
                </c:pt>
                <c:pt idx="2066" formatCode="General">
                  <c:v>4.0565057057632498E-4</c:v>
                </c:pt>
                <c:pt idx="2067" formatCode="General">
                  <c:v>4.0491327408899598E-4</c:v>
                </c:pt>
                <c:pt idx="2068" formatCode="General">
                  <c:v>4.0413747166554001E-4</c:v>
                </c:pt>
                <c:pt idx="2069" formatCode="General">
                  <c:v>4.03327474955759E-4</c:v>
                </c:pt>
                <c:pt idx="2070" formatCode="General">
                  <c:v>4.0248775406082901E-4</c:v>
                </c:pt>
                <c:pt idx="2071" formatCode="General">
                  <c:v>4.0162291311031899E-4</c:v>
                </c:pt>
                <c:pt idx="2072" formatCode="General">
                  <c:v>4.0073766522683002E-4</c:v>
                </c:pt>
                <c:pt idx="2073" formatCode="General">
                  <c:v>3.99836807011282E-4</c:v>
                </c:pt>
                <c:pt idx="2074" formatCode="General">
                  <c:v>3.9892519268772098E-4</c:v>
                </c:pt>
                <c:pt idx="2075" formatCode="General">
                  <c:v>3.98007708050936E-4</c:v>
                </c:pt>
                <c:pt idx="2076" formatCode="General">
                  <c:v>3.9708924436281101E-4</c:v>
                </c:pt>
                <c:pt idx="2077" formatCode="General">
                  <c:v>3.9617467234388999E-4</c:v>
                </c:pt>
                <c:pt idx="2078" formatCode="General">
                  <c:v>3.9526881640519101E-4</c:v>
                </c:pt>
                <c:pt idx="2079" formatCode="General">
                  <c:v>3.9437642926204501E-4</c:v>
                </c:pt>
                <c:pt idx="2080" formatCode="General">
                  <c:v>3.93502167067293E-4</c:v>
                </c:pt>
                <c:pt idx="2081" formatCode="General">
                  <c:v>3.9265056519591701E-4</c:v>
                </c:pt>
                <c:pt idx="2082" formatCode="General">
                  <c:v>3.9182601480798298E-4</c:v>
                </c:pt>
                <c:pt idx="2083" formatCode="General">
                  <c:v>3.91032740311646E-4</c:v>
                </c:pt>
                <c:pt idx="2084" formatCode="General">
                  <c:v>3.9027477784319998E-4</c:v>
                </c:pt>
                <c:pt idx="2085" formatCode="General">
                  <c:v>3.8955595487604199E-4</c:v>
                </c:pt>
                <c:pt idx="2086" formatCode="General">
                  <c:v>3.8887987106449897E-4</c:v>
                </c:pt>
                <c:pt idx="2087" formatCode="General">
                  <c:v>3.8824988042090498E-4</c:v>
                </c:pt>
                <c:pt idx="2088" formatCode="General">
                  <c:v>3.8766907491499098E-4</c:v>
                </c:pt>
                <c:pt idx="2089" formatCode="General">
                  <c:v>3.8714026957351001E-4</c:v>
                </c:pt>
                <c:pt idx="2090" formatCode="General">
                  <c:v>3.86665989145977E-4</c:v>
                </c:pt>
                <c:pt idx="2091" formatCode="General">
                  <c:v>3.86248456390229E-4</c:v>
                </c:pt>
                <c:pt idx="2092" formatCode="General">
                  <c:v>3.85889582020195E-4</c:v>
                </c:pt>
                <c:pt idx="2093" formatCode="General">
                  <c:v>3.8559095634855802E-4</c:v>
                </c:pt>
                <c:pt idx="2094" formatCode="General">
                  <c:v>3.85353842648884E-4</c:v>
                </c:pt>
                <c:pt idx="2095" formatCode="General">
                  <c:v>3.8517917225528402E-4</c:v>
                </c:pt>
                <c:pt idx="2096" formatCode="General">
                  <c:v>3.8506754141205799E-4</c:v>
                </c:pt>
                <c:pt idx="2097" formatCode="General">
                  <c:v>3.8501920988040403E-4</c:v>
                </c:pt>
                <c:pt idx="2098" formatCode="General">
                  <c:v>3.8503410130354501E-4</c:v>
                </c:pt>
                <c:pt idx="2099" formatCode="General">
                  <c:v>3.8511180532497299E-4</c:v>
                </c:pt>
                <c:pt idx="2100" formatCode="General">
                  <c:v>3.85251581446707E-4</c:v>
                </c:pt>
                <c:pt idx="2101" formatCode="General">
                  <c:v>3.8545236460555299E-4</c:v>
                </c:pt>
                <c:pt idx="2102" formatCode="General">
                  <c:v>3.8571277243557597E-4</c:v>
                </c:pt>
                <c:pt idx="2103" formatCode="General">
                  <c:v>3.8603111417490499E-4</c:v>
                </c:pt>
                <c:pt idx="2104" formatCode="General">
                  <c:v>3.86405401165191E-4</c:v>
                </c:pt>
                <c:pt idx="2105" formatCode="General">
                  <c:v>3.8683335888300198E-4</c:v>
                </c:pt>
                <c:pt idx="2106" formatCode="General">
                  <c:v>3.8731244043450501E-4</c:v>
                </c:pt>
                <c:pt idx="2107" formatCode="General">
                  <c:v>3.8783984143779299E-4</c:v>
                </c:pt>
                <c:pt idx="2108" formatCode="General">
                  <c:v>3.8841251621072302E-4</c:v>
                </c:pt>
                <c:pt idx="2109" formatCode="General">
                  <c:v>3.8902719517556702E-4</c:v>
                </c:pt>
                <c:pt idx="2110" formatCode="General">
                  <c:v>3.89680403384657E-4</c:v>
                </c:pt>
                <c:pt idx="2111" formatCode="General">
                  <c:v>3.90368480063357E-4</c:v>
                </c:pt>
                <c:pt idx="2112" formatCode="General">
                  <c:v>3.91087599058502E-4</c:v>
                </c:pt>
                <c:pt idx="2113" formatCode="General">
                  <c:v>3.9183379007263E-4</c:v>
                </c:pt>
                <c:pt idx="2114" formatCode="General">
                  <c:v>3.9260296055769402E-4</c:v>
                </c:pt>
                <c:pt idx="2115" formatCode="General">
                  <c:v>3.9339091813742901E-4</c:v>
                </c:pt>
                <c:pt idx="2116" formatCode="General">
                  <c:v>3.9419339342536302E-4</c:v>
                </c:pt>
                <c:pt idx="2117" formatCode="General">
                  <c:v>3.9500606310583901E-4</c:v>
                </c:pt>
                <c:pt idx="2118" formatCode="General">
                  <c:v>3.9582457314778501E-4</c:v>
                </c:pt>
                <c:pt idx="2119" formatCode="General">
                  <c:v>3.9664456202475001E-4</c:v>
                </c:pt>
                <c:pt idx="2120" formatCode="General">
                  <c:v>3.9746168381918801E-4</c:v>
                </c:pt>
                <c:pt idx="2121" formatCode="General">
                  <c:v>3.9827163109337603E-4</c:v>
                </c:pt>
                <c:pt idx="2122" formatCode="General">
                  <c:v>3.9907015741335802E-4</c:v>
                </c:pt>
                <c:pt idx="2123" formatCode="General">
                  <c:v>3.9985309941567001E-4</c:v>
                </c:pt>
                <c:pt idx="2124" formatCode="General">
                  <c:v>4.0061639830951202E-4</c:v>
                </c:pt>
                <c:pt idx="2125" formatCode="General">
                  <c:v>4.0135612070989299E-4</c:v>
                </c:pt>
                <c:pt idx="2126" formatCode="General">
                  <c:v>4.0206847870053201E-4</c:v>
                </c:pt>
                <c:pt idx="2127" formatCode="General">
                  <c:v>4.02749849029402E-4</c:v>
                </c:pt>
                <c:pt idx="2128" formatCode="General">
                  <c:v>4.0339679134480499E-4</c:v>
                </c:pt>
                <c:pt idx="2129" formatCode="General">
                  <c:v>4.04006065385655E-4</c:v>
                </c:pt>
                <c:pt idx="2130" formatCode="General">
                  <c:v>4.0457464704561202E-4</c:v>
                </c:pt>
                <c:pt idx="2131" formatCode="General">
                  <c:v>4.0509974323638202E-4</c:v>
                </c:pt>
                <c:pt idx="2132" formatCode="General">
                  <c:v>4.0557880548036402E-4</c:v>
                </c:pt>
                <c:pt idx="2133" formatCode="General">
                  <c:v>4.06009542166992E-4</c:v>
                </c:pt>
                <c:pt idx="2134" formatCode="General">
                  <c:v>4.0638992941080797E-4</c:v>
                </c:pt>
                <c:pt idx="2135" formatCode="General">
                  <c:v>4.0671822045347002E-4</c:v>
                </c:pt>
                <c:pt idx="2136" formatCode="General">
                  <c:v>4.0699295355704301E-4</c:v>
                </c:pt>
                <c:pt idx="2137" formatCode="General">
                  <c:v>4.0721295834297399E-4</c:v>
                </c:pt>
                <c:pt idx="2138" formatCode="General">
                  <c:v>4.0737736054004801E-4</c:v>
                </c:pt>
                <c:pt idx="2139" formatCode="General">
                  <c:v>4.0748558511539799E-4</c:v>
                </c:pt>
                <c:pt idx="2140" formatCode="General">
                  <c:v>4.0753735777463102E-4</c:v>
                </c:pt>
                <c:pt idx="2141" formatCode="General">
                  <c:v>4.0753270482959801E-4</c:v>
                </c:pt>
                <c:pt idx="2142" formatCode="General">
                  <c:v>4.0747195144450799E-4</c:v>
                </c:pt>
                <c:pt idx="2143" formatCode="General">
                  <c:v>4.0735571828241199E-4</c:v>
                </c:pt>
                <c:pt idx="2144" formatCode="General">
                  <c:v>4.0718491658415601E-4</c:v>
                </c:pt>
                <c:pt idx="2145" formatCode="General">
                  <c:v>4.0696074172082402E-4</c:v>
                </c:pt>
                <c:pt idx="2146" formatCode="General">
                  <c:v>4.0668466526865298E-4</c:v>
                </c:pt>
                <c:pt idx="2147" formatCode="General">
                  <c:v>4.0635842566282302E-4</c:v>
                </c:pt>
                <c:pt idx="2148" formatCode="General">
                  <c:v>4.0598401749363802E-4</c:v>
                </c:pt>
                <c:pt idx="2149" formatCode="General">
                  <c:v>4.0556367951551401E-4</c:v>
                </c:pt>
                <c:pt idx="2150" formatCode="General">
                  <c:v>4.0509988144560099E-4</c:v>
                </c:pt>
                <c:pt idx="2151" formatCode="General">
                  <c:v>4.04595309634368E-4</c:v>
                </c:pt>
                <c:pt idx="2152" formatCode="General">
                  <c:v>4.04052851694598E-4</c:v>
                </c:pt>
                <c:pt idx="2153" formatCode="General">
                  <c:v>4.03475580177831E-4</c:v>
                </c:pt>
                <c:pt idx="2154" formatCode="General">
                  <c:v>4.0286673538844398E-4</c:v>
                </c:pt>
                <c:pt idx="2155" formatCode="General">
                  <c:v>4.0222970742584603E-4</c:v>
                </c:pt>
                <c:pt idx="2156" formatCode="General">
                  <c:v>4.0156801754544799E-4</c:v>
                </c:pt>
                <c:pt idx="2157" formatCode="General">
                  <c:v>4.0088529892985002E-4</c:v>
                </c:pt>
                <c:pt idx="2158" formatCode="General">
                  <c:v>4.0018527696361101E-4</c:v>
                </c:pt>
                <c:pt idx="2159" formatCode="General">
                  <c:v>3.9947174910809298E-4</c:v>
                </c:pt>
                <c:pt idx="2160" formatCode="General">
                  <c:v>3.9874856447690401E-4</c:v>
                </c:pt>
                <c:pt idx="2161" formatCode="General">
                  <c:v>3.9801960321682902E-4</c:v>
                </c:pt>
                <c:pt idx="2162" formatCode="General">
                  <c:v>3.97288755803131E-4</c:v>
                </c:pt>
                <c:pt idx="2163" formatCode="General">
                  <c:v>3.96559902361051E-4</c:v>
                </c:pt>
                <c:pt idx="2164" formatCode="General">
                  <c:v>3.9583689212700502E-4</c:v>
                </c:pt>
                <c:pt idx="2165" formatCode="General">
                  <c:v>3.95123523163208E-4</c:v>
                </c:pt>
                <c:pt idx="2166" formatCode="General">
                  <c:v>3.9442352243847099E-4</c:v>
                </c:pt>
                <c:pt idx="2167" formatCode="General">
                  <c:v>3.9374052638603801E-4</c:v>
                </c:pt>
                <c:pt idx="2168" formatCode="General">
                  <c:v>3.9307806204665199E-4</c:v>
                </c:pt>
                <c:pt idx="2169" formatCode="General">
                  <c:v>3.9243952890163501E-4</c:v>
                </c:pt>
                <c:pt idx="2170" formatCode="General">
                  <c:v>3.9182818149626901E-4</c:v>
                </c:pt>
                <c:pt idx="2171" formatCode="General">
                  <c:v>3.9124711294792603E-4</c:v>
                </c:pt>
                <c:pt idx="2172" formatCode="General">
                  <c:v>3.9069923942601698E-4</c:v>
                </c:pt>
                <c:pt idx="2173" formatCode="General">
                  <c:v>3.90187285681901E-4</c:v>
                </c:pt>
                <c:pt idx="2174" formatCode="General">
                  <c:v>3.8971377169706001E-4</c:v>
                </c:pt>
                <c:pt idx="2175" formatCode="General">
                  <c:v>3.8928100050766401E-4</c:v>
                </c:pt>
                <c:pt idx="2176" formatCode="General">
                  <c:v>3.8889104725415598E-4</c:v>
                </c:pt>
                <c:pt idx="2177" formatCode="General">
                  <c:v>3.8854574949613802E-4</c:v>
                </c:pt>
                <c:pt idx="2178" formatCode="General">
                  <c:v>3.8824669882611001E-4</c:v>
                </c:pt>
                <c:pt idx="2179" formatCode="General">
                  <c:v>3.8799523381030703E-4</c:v>
                </c:pt>
                <c:pt idx="2180" formatCode="General">
                  <c:v>3.8779243428057101E-4</c:v>
                </c:pt>
                <c:pt idx="2181" formatCode="General">
                  <c:v>3.87639116997297E-4</c:v>
                </c:pt>
                <c:pt idx="2182" formatCode="General">
                  <c:v>3.8753583269943799E-4</c:v>
                </c:pt>
                <c:pt idx="2183" formatCode="General">
                  <c:v>3.8748286455298701E-4</c:v>
                </c:pt>
                <c:pt idx="2184" formatCode="General">
                  <c:v>3.8748022800419798E-4</c:v>
                </c:pt>
                <c:pt idx="2185" formatCode="General">
                  <c:v>3.8752767203803002E-4</c:v>
                </c:pt>
                <c:pt idx="2186" formatCode="General">
                  <c:v>3.8762468183612699E-4</c:v>
                </c:pt>
                <c:pt idx="2187" formatCode="General">
                  <c:v>3.8777048282185699E-4</c:v>
                </c:pt>
                <c:pt idx="2188" formatCode="General">
                  <c:v>3.8796404607262702E-4</c:v>
                </c:pt>
                <c:pt idx="2189" formatCode="General">
                  <c:v>3.8820409507135298E-4</c:v>
                </c:pt>
                <c:pt idx="2190" formatCode="General">
                  <c:v>3.8848911375981201E-4</c:v>
                </c:pt>
                <c:pt idx="2191" formatCode="General">
                  <c:v>3.8881735584650202E-4</c:v>
                </c:pt>
                <c:pt idx="2192" formatCode="General">
                  <c:v>3.8918685531123598E-4</c:v>
                </c:pt>
                <c:pt idx="2193" formatCode="General">
                  <c:v>3.8959543803873502E-4</c:v>
                </c:pt>
                <c:pt idx="2194" formatCode="General">
                  <c:v>3.90040734504659E-4</c:v>
                </c:pt>
                <c:pt idx="2195" formatCode="General">
                  <c:v>3.9052019343060399E-4</c:v>
                </c:pt>
                <c:pt idx="2196" formatCode="General">
                  <c:v>3.91031096319857E-4</c:v>
                </c:pt>
                <c:pt idx="2197" formatCode="General">
                  <c:v>3.91570572783054E-4</c:v>
                </c:pt>
                <c:pt idx="2198" formatCode="General">
                  <c:v>3.92135616562019E-4</c:v>
                </c:pt>
                <c:pt idx="2199" formatCode="General">
                  <c:v>3.9272310216033199E-4</c:v>
                </c:pt>
                <c:pt idx="2200" formatCode="General">
                  <c:v>3.9332980199010799E-4</c:v>
                </c:pt>
                <c:pt idx="2201" formatCode="General">
                  <c:v>3.9395240394566098E-4</c:v>
                </c:pt>
                <c:pt idx="2202" formatCode="General">
                  <c:v>3.9458752931575503E-4</c:v>
                </c:pt>
                <c:pt idx="2203" formatCode="General">
                  <c:v>3.9523175094696798E-4</c:v>
                </c:pt>
                <c:pt idx="2204" formatCode="General">
                  <c:v>3.9588161157081602E-4</c:v>
                </c:pt>
                <c:pt idx="2205" formatCode="General">
                  <c:v>3.9653364220676402E-4</c:v>
                </c:pt>
                <c:pt idx="2206" formatCode="General">
                  <c:v>3.9718438055167901E-4</c:v>
                </c:pt>
                <c:pt idx="2207" formatCode="General">
                  <c:v>3.9783038926391001E-4</c:v>
                </c:pt>
                <c:pt idx="2208" formatCode="General">
                  <c:v>3.9846827404719202E-4</c:v>
                </c:pt>
                <c:pt idx="2209" formatCode="General">
                  <c:v>3.9909470143669498E-4</c:v>
                </c:pt>
                <c:pt idx="2210" formatCode="General">
                  <c:v>3.9970641618752899E-4</c:v>
                </c:pt>
                <c:pt idx="2211" formatCode="General">
                  <c:v>4.0030025816560101E-4</c:v>
                </c:pt>
                <c:pt idx="2212" formatCode="General">
                  <c:v>4.0087317864253397E-4</c:v>
                </c:pt>
                <c:pt idx="2213" formatCode="General">
                  <c:v>4.0142225590051299E-4</c:v>
                </c:pt>
                <c:pt idx="2214" formatCode="General">
                  <c:v>4.01944710059315E-4</c:v>
                </c:pt>
                <c:pt idx="2215" formatCode="General">
                  <c:v>4.02437917045983E-4</c:v>
                </c:pt>
                <c:pt idx="2216" formatCode="General">
                  <c:v>4.0289942163688097E-4</c:v>
                </c:pt>
                <c:pt idx="2217" formatCode="General">
                  <c:v>4.0332694951170301E-4</c:v>
                </c:pt>
                <c:pt idx="2218" formatCode="General">
                  <c:v>4.0371841826854801E-4</c:v>
                </c:pt>
                <c:pt idx="2219" formatCode="General">
                  <c:v>4.0407194735786299E-4</c:v>
                </c:pt>
                <c:pt idx="2220" formatCode="General">
                  <c:v>4.0438586690031298E-4</c:v>
                </c:pt>
                <c:pt idx="2221" formatCode="General">
                  <c:v>4.0465872535909903E-4</c:v>
                </c:pt>
                <c:pt idx="2222" formatCode="General">
                  <c:v>4.0488929604089798E-4</c:v>
                </c:pt>
                <c:pt idx="2223" formatCode="General">
                  <c:v>4.0507658240171597E-4</c:v>
                </c:pt>
                <c:pt idx="2224" formatCode="General">
                  <c:v>4.05219822135278E-4</c:v>
                </c:pt>
                <c:pt idx="2225" formatCode="General">
                  <c:v>4.0531849002300302E-4</c:v>
                </c:pt>
                <c:pt idx="2226" formatCode="General">
                  <c:v>4.0537229952713501E-4</c:v>
                </c:pt>
                <c:pt idx="2227" formatCode="General">
                  <c:v>4.05381203112996E-4</c:v>
                </c:pt>
                <c:pt idx="2228" formatCode="General">
                  <c:v>4.0534539129299301E-4</c:v>
                </c:pt>
                <c:pt idx="2229" formatCode="General">
                  <c:v>4.0526529039404402E-4</c:v>
                </c:pt>
                <c:pt idx="2230" formatCode="General">
                  <c:v>4.0514155906089499E-4</c:v>
                </c:pt>
                <c:pt idx="2231" formatCode="General">
                  <c:v>4.0497508351966299E-4</c:v>
                </c:pt>
                <c:pt idx="2232" formatCode="General">
                  <c:v>4.0476697163780898E-4</c:v>
                </c:pt>
                <c:pt idx="2233" formatCode="General">
                  <c:v>4.0451854582746502E-4</c:v>
                </c:pt>
                <c:pt idx="2234" formatCode="General">
                  <c:v>4.0423133484764599E-4</c:v>
                </c:pt>
                <c:pt idx="2235" formatCode="General">
                  <c:v>4.03907064566804E-4</c:v>
                </c:pt>
                <c:pt idx="2236" formatCode="General">
                  <c:v>4.0354764775021298E-4</c:v>
                </c:pt>
                <c:pt idx="2237" formatCode="General">
                  <c:v>4.03155172937237E-4</c:v>
                </c:pt>
                <c:pt idx="2238" formatCode="General">
                  <c:v>4.0273189247259602E-4</c:v>
                </c:pt>
                <c:pt idx="2239" formatCode="General">
                  <c:v>4.0228020975444198E-4</c:v>
                </c:pt>
                <c:pt idx="2240" formatCode="General">
                  <c:v>4.0180266576164702E-4</c:v>
                </c:pt>
                <c:pt idx="2241" formatCode="General">
                  <c:v>4.0130192492412499E-4</c:v>
                </c:pt>
                <c:pt idx="2242" formatCode="General">
                  <c:v>4.0078076040374599E-4</c:v>
                </c:pt>
                <c:pt idx="2243" formatCode="General">
                  <c:v>4.0024203885915898E-4</c:v>
                </c:pt>
                <c:pt idx="2244" formatCode="General">
                  <c:v>3.9968870477496098E-4</c:v>
                </c:pt>
                <c:pt idx="2245" formatCode="General">
                  <c:v>3.99123764442791E-4</c:v>
                </c:pt>
                <c:pt idx="2246" formatCode="General">
                  <c:v>3.9855026968776898E-4</c:v>
                </c:pt>
                <c:pt idx="2247" formatCode="General">
                  <c:v>3.97971301437138E-4</c:v>
                </c:pt>
                <c:pt idx="2248" formatCode="General">
                  <c:v>3.9738995322827702E-4</c:v>
                </c:pt>
                <c:pt idx="2249" formatCode="General">
                  <c:v>3.9680931475067602E-4</c:v>
                </c:pt>
                <c:pt idx="2250" formatCode="General">
                  <c:v>3.9623245551158499E-4</c:v>
                </c:pt>
                <c:pt idx="2251" formatCode="General">
                  <c:v>3.9566240870932498E-4</c:v>
                </c:pt>
                <c:pt idx="2252" formatCode="General">
                  <c:v>3.9510215539289998E-4</c:v>
                </c:pt>
                <c:pt idx="2253" formatCode="General">
                  <c:v>3.9455460898271802E-4</c:v>
                </c:pt>
                <c:pt idx="2254" formatCode="General">
                  <c:v>3.9402260022541598E-4</c:v>
                </c:pt>
                <c:pt idx="2255" formatCode="General">
                  <c:v>3.9350886265559002E-4</c:v>
                </c:pt>
                <c:pt idx="2256" formatCode="General">
                  <c:v>3.93016018637836E-4</c:v>
                </c:pt>
                <c:pt idx="2257" formatCode="General">
                  <c:v>3.9254656606255199E-4</c:v>
                </c:pt>
                <c:pt idx="2258" formatCode="General">
                  <c:v>3.9210286576744002E-4</c:v>
                </c:pt>
                <c:pt idx="2259" formatCode="General">
                  <c:v>3.9168712975275199E-4</c:v>
                </c:pt>
                <c:pt idx="2260" formatCode="General">
                  <c:v>3.9130141025241498E-4</c:v>
                </c:pt>
                <c:pt idx="2261" formatCode="General">
                  <c:v>3.9094758971572601E-4</c:v>
                </c:pt>
                <c:pt idx="2262" formatCode="General">
                  <c:v>3.9062737174659802E-4</c:v>
                </c:pt>
                <c:pt idx="2263" formatCode="General">
                  <c:v>3.9034227304029899E-4</c:v>
                </c:pt>
                <c:pt idx="2264" formatCode="General">
                  <c:v>3.9009361635181198E-4</c:v>
                </c:pt>
                <c:pt idx="2265" formatCode="General">
                  <c:v>3.8988252452529601E-4</c:v>
                </c:pt>
                <c:pt idx="2266" formatCode="General">
                  <c:v>3.8970991561012902E-4</c:v>
                </c:pt>
                <c:pt idx="2267" formatCode="General">
                  <c:v>3.8957649908478097E-4</c:v>
                </c:pt>
                <c:pt idx="2268" formatCode="General">
                  <c:v>3.8948277320480999E-4</c:v>
                </c:pt>
                <c:pt idx="2269" formatCode="General">
                  <c:v>3.8942902348522798E-4</c:v>
                </c:pt>
                <c:pt idx="2270" formatCode="General">
                  <c:v>3.8941532232074399E-4</c:v>
                </c:pt>
                <c:pt idx="2271" formatCode="General">
                  <c:v>3.8944152974033799E-4</c:v>
                </c:pt>
                <c:pt idx="2272" formatCode="General">
                  <c:v>3.8950729528585798E-4</c:v>
                </c:pt>
                <c:pt idx="2273" formatCode="General">
                  <c:v>3.89612060998213E-4</c:v>
                </c:pt>
                <c:pt idx="2274" formatCode="General">
                  <c:v>3.8975506548913499E-4</c:v>
                </c:pt>
                <c:pt idx="2275" formatCode="General">
                  <c:v>3.8993534907132198E-4</c:v>
                </c:pt>
                <c:pt idx="2276" formatCode="General">
                  <c:v>3.90151759914523E-4</c:v>
                </c:pt>
                <c:pt idx="2277" formatCode="General">
                  <c:v>3.9040296118971997E-4</c:v>
                </c:pt>
                <c:pt idx="2278" formatCode="General">
                  <c:v>3.9068743915784699E-4</c:v>
                </c:pt>
                <c:pt idx="2279" formatCode="General">
                  <c:v>3.91003512153684E-4</c:v>
                </c:pt>
                <c:pt idx="2280" formatCode="General">
                  <c:v>3.9134934041000897E-4</c:v>
                </c:pt>
                <c:pt idx="2281" formatCode="General">
                  <c:v>3.91722936661934E-4</c:v>
                </c:pt>
                <c:pt idx="2282" formatCode="General">
                  <c:v>3.9212217746695602E-4</c:v>
                </c:pt>
                <c:pt idx="2283" formatCode="General">
                  <c:v>3.92544815172635E-4</c:v>
                </c:pt>
                <c:pt idx="2284" formatCode="General">
                  <c:v>3.9298849046108802E-4</c:v>
                </c:pt>
                <c:pt idx="2285" formatCode="General">
                  <c:v>3.93450745397635E-4</c:v>
                </c:pt>
                <c:pt idx="2286" formatCode="General">
                  <c:v>3.9392903691003297E-4</c:v>
                </c:pt>
                <c:pt idx="2287" formatCode="General">
                  <c:v>3.9442075062473298E-4</c:v>
                </c:pt>
                <c:pt idx="2288" formatCode="General">
                  <c:v>3.94923214987357E-4</c:v>
                </c:pt>
                <c:pt idx="2289" formatCode="General">
                  <c:v>3.9543371559599001E-4</c:v>
                </c:pt>
                <c:pt idx="2290" formatCode="General">
                  <c:v>3.9594950967735098E-4</c:v>
                </c:pt>
                <c:pt idx="2291" formatCode="General">
                  <c:v>3.9646784063717701E-4</c:v>
                </c:pt>
                <c:pt idx="2292" formatCode="General">
                  <c:v>3.9698595261663898E-4</c:v>
                </c:pt>
                <c:pt idx="2293" formatCode="General">
                  <c:v>3.9750110498617701E-4</c:v>
                </c:pt>
                <c:pt idx="2294" formatCode="General">
                  <c:v>3.9801058670701697E-4</c:v>
                </c:pt>
                <c:pt idx="2295" formatCode="General">
                  <c:v>3.9851173048909499E-4</c:v>
                </c:pt>
                <c:pt idx="2296" formatCode="General">
                  <c:v>3.9900192667311499E-4</c:v>
                </c:pt>
                <c:pt idx="2297" formatCode="General">
                  <c:v>3.9947863676441999E-4</c:v>
                </c:pt>
                <c:pt idx="2298" formatCode="General">
                  <c:v>3.9993940654768498E-4</c:v>
                </c:pt>
                <c:pt idx="2299" formatCode="General">
                  <c:v>4.0038187871391001E-4</c:v>
                </c:pt>
                <c:pt idx="2300" formatCode="General">
                  <c:v>4.0080380493417902E-4</c:v>
                </c:pt>
                <c:pt idx="2301" formatCode="General">
                  <c:v>4.0120305731737598E-4</c:v>
                </c:pt>
                <c:pt idx="2302" formatCode="General">
                  <c:v>4.0157763919089002E-4</c:v>
                </c:pt>
                <c:pt idx="2303" formatCode="General">
                  <c:v>4.0192569514428997E-4</c:v>
                </c:pt>
                <c:pt idx="2304" formatCode="General">
                  <c:v>4.0224552027649102E-4</c:v>
                </c:pt>
                <c:pt idx="2305" formatCode="General">
                  <c:v>4.0253556858823398E-4</c:v>
                </c:pt>
                <c:pt idx="2306" formatCode="General">
                  <c:v>4.0279446046480902E-4</c:v>
                </c:pt>
                <c:pt idx="2307" formatCode="General">
                  <c:v>4.0302098919984901E-4</c:v>
                </c:pt>
                <c:pt idx="2308" formatCode="General">
                  <c:v>4.0321412651974303E-4</c:v>
                </c:pt>
                <c:pt idx="2309" formatCode="General">
                  <c:v>4.0337302707939602E-4</c:v>
                </c:pt>
                <c:pt idx="2310" formatCode="General">
                  <c:v>4.0349703191229502E-4</c:v>
                </c:pt>
                <c:pt idx="2311" formatCode="General">
                  <c:v>4.0358567082998502E-4</c:v>
                </c:pt>
                <c:pt idx="2312" formatCode="General">
                  <c:v>4.03638663776539E-4</c:v>
                </c:pt>
                <c:pt idx="2313" formatCode="General">
                  <c:v>4.0365592115185298E-4</c:v>
                </c:pt>
                <c:pt idx="2314" formatCode="General">
                  <c:v>4.03637543123146E-4</c:v>
                </c:pt>
                <c:pt idx="2315" formatCode="General">
                  <c:v>4.0358381794730098E-4</c:v>
                </c:pt>
                <c:pt idx="2316" formatCode="General">
                  <c:v>4.0349521932832202E-4</c:v>
                </c:pt>
                <c:pt idx="2317" formatCode="General">
                  <c:v>4.03372402834975E-4</c:v>
                </c:pt>
                <c:pt idx="2318" formatCode="General">
                  <c:v>4.0321620140444702E-4</c:v>
                </c:pt>
                <c:pt idx="2319" formatCode="General">
                  <c:v>4.0302761995919301E-4</c:v>
                </c:pt>
                <c:pt idx="2320" formatCode="General">
                  <c:v>4.0280782916630201E-4</c:v>
                </c:pt>
                <c:pt idx="2321" formatCode="General">
                  <c:v>4.0255815837174699E-4</c:v>
                </c:pt>
                <c:pt idx="2322" formatCode="General">
                  <c:v>4.0228008774579802E-4</c:v>
                </c:pt>
                <c:pt idx="2323" formatCode="General">
                  <c:v>4.0197523968015701E-4</c:v>
                </c:pt>
                <c:pt idx="2324" formatCode="General">
                  <c:v>4.0164536948202701E-4</c:v>
                </c:pt>
                <c:pt idx="2325" formatCode="General">
                  <c:v>4.0129235541479702E-4</c:v>
                </c:pt>
                <c:pt idx="2326" formatCode="General">
                  <c:v>4.0091818813930399E-4</c:v>
                </c:pt>
                <c:pt idx="2327" formatCode="General">
                  <c:v>4.0052495961342299E-4</c:v>
                </c:pt>
                <c:pt idx="2328" formatCode="General">
                  <c:v>4.00114851511001E-4</c:v>
                </c:pt>
                <c:pt idx="2329" formatCode="General">
                  <c:v>3.99690123223885E-4</c:v>
                </c:pt>
                <c:pt idx="2330" formatCode="General">
                  <c:v>3.9925309951294798E-4</c:v>
                </c:pt>
                <c:pt idx="2331" formatCode="General">
                  <c:v>3.98806157875676E-4</c:v>
                </c:pt>
                <c:pt idx="2332" formatCode="General">
                  <c:v>3.98351715699064E-4</c:v>
                </c:pt>
                <c:pt idx="2333" formatCode="General">
                  <c:v>3.9789221726734399E-4</c:v>
                </c:pt>
                <c:pt idx="2334" formatCode="General">
                  <c:v>3.9743012069442499E-4</c:v>
                </c:pt>
                <c:pt idx="2335" formatCode="General">
                  <c:v>3.9696788485093701E-4</c:v>
                </c:pt>
                <c:pt idx="2336" formatCode="General">
                  <c:v>3.9650795635541499E-4</c:v>
                </c:pt>
                <c:pt idx="2337" formatCode="General">
                  <c:v>3.9605275669843599E-4</c:v>
                </c:pt>
                <c:pt idx="2338" formatCode="General">
                  <c:v>3.9560466956744601E-4</c:v>
                </c:pt>
                <c:pt idx="2339" formatCode="General">
                  <c:v>3.95166028438556E-4</c:v>
                </c:pt>
                <c:pt idx="2340" formatCode="General">
                  <c:v>3.9473910449977799E-4</c:v>
                </c:pt>
                <c:pt idx="2341" formatCode="General">
                  <c:v>3.9432609496799399E-4</c:v>
                </c:pt>
                <c:pt idx="2342" formatCode="General">
                  <c:v>3.9392911185940201E-4</c:v>
                </c:pt>
                <c:pt idx="2343" formatCode="General">
                  <c:v>3.93550171270348E-4</c:v>
                </c:pt>
                <c:pt idx="2344" formatCode="General">
                  <c:v>3.9319118322230098E-4</c:v>
                </c:pt>
                <c:pt idx="2345" formatCode="General">
                  <c:v>3.9285394212129198E-4</c:v>
                </c:pt>
                <c:pt idx="2346" formatCode="General">
                  <c:v>3.9254011787852002E-4</c:v>
                </c:pt>
                <c:pt idx="2347" formatCode="General">
                  <c:v>3.9225124773497097E-4</c:v>
                </c:pt>
                <c:pt idx="2348" formatCode="General">
                  <c:v>3.9198872882893602E-4</c:v>
                </c:pt>
                <c:pt idx="2349" formatCode="General">
                  <c:v>3.91753811541176E-4</c:v>
                </c:pt>
                <c:pt idx="2350" formatCode="General">
                  <c:v>3.9154759364830799E-4</c:v>
                </c:pt>
                <c:pt idx="2351" formatCode="General">
                  <c:v>3.9137101531067401E-4</c:v>
                </c:pt>
                <c:pt idx="2352" formatCode="General">
                  <c:v>3.9122485491664E-4</c:v>
                </c:pt>
                <c:pt idx="2353" formatCode="General">
                  <c:v>3.9110972580086402E-4</c:v>
                </c:pt>
                <c:pt idx="2354" formatCode="General">
                  <c:v>3.91026073849635E-4</c:v>
                </c:pt>
                <c:pt idx="2355" formatCode="General">
                  <c:v>3.909741760019E-4</c:v>
                </c:pt>
                <c:pt idx="2356" formatCode="General">
                  <c:v>3.9095413965007498E-4</c:v>
                </c:pt>
                <c:pt idx="2357" formatCode="General">
                  <c:v>3.9096590294015402E-4</c:v>
                </c:pt>
                <c:pt idx="2358" formatCode="General">
                  <c:v>3.9100923596605198E-4</c:v>
                </c:pt>
                <c:pt idx="2359" formatCode="General">
                  <c:v>3.9108374284846001E-4</c:v>
                </c:pt>
                <c:pt idx="2360" formatCode="General">
                  <c:v>3.9118886468388401E-4</c:v>
                </c:pt>
                <c:pt idx="2361" formatCode="General">
                  <c:v>3.9132388334490201E-4</c:v>
                </c:pt>
                <c:pt idx="2362" formatCode="General">
                  <c:v>3.9148792610810198E-4</c:v>
                </c:pt>
                <c:pt idx="2363" formatCode="General">
                  <c:v>3.9167997108166102E-4</c:v>
                </c:pt>
                <c:pt idx="2364" formatCode="General">
                  <c:v>3.9189885340013502E-4</c:v>
                </c:pt>
                <c:pt idx="2365" formatCode="General">
                  <c:v>3.9214327214982499E-4</c:v>
                </c:pt>
                <c:pt idx="2366" formatCode="General">
                  <c:v>3.9241179798404203E-4</c:v>
                </c:pt>
                <c:pt idx="2367" formatCode="General">
                  <c:v>3.92702881383839E-4</c:v>
                </c:pt>
                <c:pt idx="2368" formatCode="General">
                  <c:v>3.9301486151629799E-4</c:v>
                </c:pt>
                <c:pt idx="2369" formatCode="General">
                  <c:v>3.9334597563928298E-4</c:v>
                </c:pt>
                <c:pt idx="2370" formatCode="General">
                  <c:v>3.9369436899878502E-4</c:v>
                </c:pt>
                <c:pt idx="2371" formatCode="General">
                  <c:v>3.94058105162558E-4</c:v>
                </c:pt>
                <c:pt idx="2372" formatCode="General">
                  <c:v>3.9443517673168002E-4</c:v>
                </c:pt>
                <c:pt idx="2373" formatCode="General">
                  <c:v>3.9482351637007201E-4</c:v>
                </c:pt>
                <c:pt idx="2374" formatCode="General">
                  <c:v>3.95221008090709E-4</c:v>
                </c:pt>
                <c:pt idx="2375" formatCode="General">
                  <c:v>3.9562549873645001E-4</c:v>
                </c:pt>
                <c:pt idx="2376" formatCode="General">
                  <c:v>3.9603480959286797E-4</c:v>
                </c:pt>
                <c:pt idx="2377" formatCode="General">
                  <c:v>3.9644674807039199E-4</c:v>
                </c:pt>
                <c:pt idx="2378" formatCode="General">
                  <c:v>3.96859119393237E-4</c:v>
                </c:pt>
                <c:pt idx="2379" formatCode="General">
                  <c:v>3.9726973823316298E-4</c:v>
                </c:pt>
                <c:pt idx="2380" formatCode="General">
                  <c:v>3.9767644022693403E-4</c:v>
                </c:pt>
                <c:pt idx="2381" formatCode="General">
                  <c:v>3.9807709331748399E-4</c:v>
                </c:pt>
                <c:pt idx="2382" formatCode="General">
                  <c:v>3.98469608860197E-4</c:v>
                </c:pt>
                <c:pt idx="2383" formatCode="General">
                  <c:v>3.9885195243737401E-4</c:v>
                </c:pt>
                <c:pt idx="2384" formatCode="General">
                  <c:v>3.9922215432587599E-4</c:v>
                </c:pt>
                <c:pt idx="2385" formatCode="General">
                  <c:v>3.9957831956510999E-4</c:v>
                </c:pt>
                <c:pt idx="2386" formatCode="General">
                  <c:v>3.9991863757486002E-4</c:v>
                </c:pt>
                <c:pt idx="2387" formatCode="General">
                  <c:v>4.0024139127515601E-4</c:v>
                </c:pt>
                <c:pt idx="2388" formatCode="General">
                  <c:v>4.00544965663125E-4</c:v>
                </c:pt>
                <c:pt idx="2389" formatCode="General">
                  <c:v>4.0082785580486402E-4</c:v>
                </c:pt>
                <c:pt idx="2390" formatCode="General">
                  <c:v>4.0108867420356198E-4</c:v>
                </c:pt>
                <c:pt idx="2391" formatCode="General">
                  <c:v>4.0132615750853098E-4</c:v>
                </c:pt>
                <c:pt idx="2392" formatCode="General">
                  <c:v>4.01539172533394E-4</c:v>
                </c:pt>
                <c:pt idx="2393" formatCode="General">
                  <c:v>4.0172672155539701E-4</c:v>
                </c:pt>
                <c:pt idx="2394" formatCode="General">
                  <c:v>4.0188794687168899E-4</c:v>
                </c:pt>
                <c:pt idx="2395" formatCode="General">
                  <c:v>4.0202213459243299E-4</c:v>
                </c:pt>
                <c:pt idx="2396" formatCode="General">
                  <c:v>4.0212871765465101E-4</c:v>
                </c:pt>
                <c:pt idx="2397" formatCode="General">
                  <c:v>4.02207278044909E-4</c:v>
                </c:pt>
                <c:pt idx="2398" formatCode="General">
                  <c:v>4.0225754822315399E-4</c:v>
                </c:pt>
                <c:pt idx="2399" formatCode="General">
                  <c:v>4.0227941174423399E-4</c:v>
                </c:pt>
                <c:pt idx="2400" formatCode="General">
                  <c:v>4.0227290307792701E-4</c:v>
                </c:pt>
                <c:pt idx="2401" formatCode="General">
                  <c:v>4.0223820663248702E-4</c:v>
                </c:pt>
                <c:pt idx="2402" formatCode="General">
                  <c:v>4.0217565499091302E-4</c:v>
                </c:pt>
                <c:pt idx="2403" formatCode="General">
                  <c:v>4.0208572637328302E-4</c:v>
                </c:pt>
                <c:pt idx="2404" formatCode="General">
                  <c:v>4.0196904134248799E-4</c:v>
                </c:pt>
                <c:pt idx="2405" formatCode="General">
                  <c:v>4.0182635877461401E-4</c:v>
                </c:pt>
                <c:pt idx="2406" formatCode="General">
                  <c:v>4.01658571119032E-4</c:v>
                </c:pt>
                <c:pt idx="2407" formatCode="General">
                  <c:v>4.01466698976827E-4</c:v>
                </c:pt>
                <c:pt idx="2408" formatCode="General">
                  <c:v>4.0125188502968299E-4</c:v>
                </c:pt>
                <c:pt idx="2409" formatCode="General">
                  <c:v>4.0101538735460402E-4</c:v>
                </c:pt>
                <c:pt idx="2410" formatCode="General">
                  <c:v>4.0075857216287901E-4</c:v>
                </c:pt>
                <c:pt idx="2411" formatCode="General">
                  <c:v>4.00482906004581E-4</c:v>
                </c:pt>
                <c:pt idx="2412" formatCode="General">
                  <c:v>4.00189947482483E-4</c:v>
                </c:pt>
                <c:pt idx="2413" formatCode="General">
                  <c:v>3.99881338521634E-4</c:v>
                </c:pt>
                <c:pt idx="2414" formatCode="General">
                  <c:v>3.9955879524297997E-4</c:v>
                </c:pt>
                <c:pt idx="2415" formatCode="General">
                  <c:v>3.9922409849126901E-4</c:v>
                </c:pt>
                <c:pt idx="2416" formatCode="General">
                  <c:v>3.9887908406906398E-4</c:v>
                </c:pt>
                <c:pt idx="2417" formatCode="General">
                  <c:v>3.9852563273000202E-4</c:v>
                </c:pt>
                <c:pt idx="2418" formatCode="General">
                  <c:v>3.9816565998549499E-4</c:v>
                </c:pt>
                <c:pt idx="2419" formatCode="General">
                  <c:v>3.9780110577978698E-4</c:v>
                </c:pt>
                <c:pt idx="2420" formatCode="General">
                  <c:v>3.9743392408875998E-4</c:v>
                </c:pt>
                <c:pt idx="2421" formatCode="General">
                  <c:v>3.9706607249804002E-4</c:v>
                </c:pt>
                <c:pt idx="2422" formatCode="General">
                  <c:v>3.9669950181581002E-4</c:v>
                </c:pt>
                <c:pt idx="2423" formatCode="General">
                  <c:v>3.9633614577533701E-4</c:v>
                </c:pt>
                <c:pt idx="2424" formatCode="General">
                  <c:v>3.9597791088146498E-4</c:v>
                </c:pt>
                <c:pt idx="2425" formatCode="General">
                  <c:v>3.95626666454327E-4</c:v>
                </c:pt>
                <c:pt idx="2426" formatCode="General">
                  <c:v>3.9528423492224402E-4</c:v>
                </c:pt>
                <c:pt idx="2427" formatCode="General">
                  <c:v>3.9495238241416501E-4</c:v>
                </c:pt>
                <c:pt idx="2428" formatCode="General">
                  <c:v>3.9463280970018002E-4</c:v>
                </c:pt>
                <c:pt idx="2429" formatCode="General">
                  <c:v>3.9432714352651498E-4</c:v>
                </c:pt>
                <c:pt idx="2430" formatCode="General">
                  <c:v>3.9403692838907499E-4</c:v>
                </c:pt>
                <c:pt idx="2431" formatCode="General">
                  <c:v>3.93763618786977E-4</c:v>
                </c:pt>
                <c:pt idx="2432" formatCode="General">
                  <c:v>3.9350857199477602E-4</c:v>
                </c:pt>
                <c:pt idx="2433" formatCode="General">
                  <c:v>3.9327304138900602E-4</c:v>
                </c:pt>
                <c:pt idx="2434" formatCode="General">
                  <c:v>3.9305817036155299E-4</c:v>
                </c:pt>
                <c:pt idx="2435" formatCode="General">
                  <c:v>3.9286498684899498E-4</c:v>
                </c:pt>
                <c:pt idx="2436" formatCode="General">
                  <c:v>3.9269439850358302E-4</c:v>
                </c:pt>
                <c:pt idx="2437" formatCode="General">
                  <c:v>3.9254718852795598E-4</c:v>
                </c:pt>
                <c:pt idx="2438" formatCode="General">
                  <c:v>3.92424012191996E-4</c:v>
                </c:pt>
                <c:pt idx="2439" formatCode="General">
                  <c:v>3.92325394046472E-4</c:v>
                </c:pt>
                <c:pt idx="2440" formatCode="General">
                  <c:v>3.9225172584433303E-4</c:v>
                </c:pt>
                <c:pt idx="2441" formatCode="General">
                  <c:v>3.9220326517666799E-4</c:v>
                </c:pt>
                <c:pt idx="2442" formatCode="General">
                  <c:v>3.9218013482651898E-4</c:v>
                </c:pt>
                <c:pt idx="2443" formatCode="General">
                  <c:v>3.9218232283991998E-4</c:v>
                </c:pt>
                <c:pt idx="2444" formatCode="General">
                  <c:v>3.9220968330971401E-4</c:v>
                </c:pt>
                <c:pt idx="2445" formatCode="General">
                  <c:v>3.92261937864017E-4</c:v>
                </c:pt>
                <c:pt idx="2446" formatCode="General">
                  <c:v>3.9233867784746598E-4</c:v>
                </c:pt>
                <c:pt idx="2447" formatCode="General">
                  <c:v>3.9243936717987501E-4</c:v>
                </c:pt>
                <c:pt idx="2448" formatCode="General">
                  <c:v>3.92563345873399E-4</c:v>
                </c:pt>
                <c:pt idx="2449" formatCode="General">
                  <c:v>3.9270983418599202E-4</c:v>
                </c:pt>
                <c:pt idx="2450" formatCode="General">
                  <c:v>3.9287793738571497E-4</c:v>
                </c:pt>
                <c:pt idx="2451" formatCode="General">
                  <c:v>3.9306665109739201E-4</c:v>
                </c:pt>
                <c:pt idx="2452" formatCode="General">
                  <c:v>3.9327486720022601E-4</c:v>
                </c:pt>
                <c:pt idx="2453" formatCode="General">
                  <c:v>3.9350138024225997E-4</c:v>
                </c:pt>
                <c:pt idx="2454" formatCode="General">
                  <c:v>3.9374489433506398E-4</c:v>
                </c:pt>
                <c:pt idx="2455" formatCode="General">
                  <c:v>3.9400403048967599E-4</c:v>
                </c:pt>
                <c:pt idx="2456" formatCode="General">
                  <c:v>3.9427733435276201E-4</c:v>
                </c:pt>
                <c:pt idx="2457" formatCode="General">
                  <c:v>3.9456328430004299E-4</c:v>
                </c:pt>
                <c:pt idx="2458" formatCode="General">
                  <c:v>3.9486029984240402E-4</c:v>
                </c:pt>
                <c:pt idx="2459" formatCode="General">
                  <c:v>3.9516675029868301E-4</c:v>
                </c:pt>
                <c:pt idx="2460" formatCode="General">
                  <c:v>3.9548096368797298E-4</c:v>
                </c:pt>
                <c:pt idx="2461" formatCode="General">
                  <c:v>3.9580123579337299E-4</c:v>
                </c:pt>
                <c:pt idx="2462" formatCode="General">
                  <c:v>3.9612583934843499E-4</c:v>
                </c:pt>
                <c:pt idx="2463" formatCode="General">
                  <c:v>3.96453033297176E-4</c:v>
                </c:pt>
                <c:pt idx="2464" formatCode="General">
                  <c:v>3.9678107207839498E-4</c:v>
                </c:pt>
                <c:pt idx="2465" formatCode="General">
                  <c:v>3.9710821488511E-4</c:v>
                </c:pt>
                <c:pt idx="2466" formatCode="General">
                  <c:v>3.9743273485035198E-4</c:v>
                </c:pt>
                <c:pt idx="2467" formatCode="General">
                  <c:v>3.97752928111153E-4</c:v>
                </c:pt>
                <c:pt idx="2468" formatCode="General">
                  <c:v>3.9806712270346099E-4</c:v>
                </c:pt>
                <c:pt idx="2469" formatCode="General">
                  <c:v>3.98373687241828E-4</c:v>
                </c:pt>
                <c:pt idx="2470" formatCode="General">
                  <c:v>3.98671039339088E-4</c:v>
                </c:pt>
                <c:pt idx="2471" formatCode="General">
                  <c:v>3.9895765372284899E-4</c:v>
                </c:pt>
                <c:pt idx="2472" formatCode="General">
                  <c:v>3.9923207000739302E-4</c:v>
                </c:pt>
                <c:pt idx="2473" formatCode="General">
                  <c:v>3.9949290008166501E-4</c:v>
                </c:pt>
                <c:pt idx="2474" formatCode="General">
                  <c:v>3.9973883507619798E-4</c:v>
                </c:pt>
                <c:pt idx="2475" formatCode="General">
                  <c:v>3.9996865187427098E-4</c:v>
                </c:pt>
                <c:pt idx="2476" formatCode="General">
                  <c:v>4.00181219135155E-4</c:v>
                </c:pt>
                <c:pt idx="2477" formatCode="General">
                  <c:v>4.0037550280006202E-4</c:v>
                </c:pt>
                <c:pt idx="2478" formatCode="General">
                  <c:v>4.0055057105427901E-4</c:v>
                </c:pt>
                <c:pt idx="2479" formatCode="General">
                  <c:v>4.0070559872200498E-4</c:v>
                </c:pt>
                <c:pt idx="2480" formatCode="General">
                  <c:v>4.0083987107350402E-4</c:v>
                </c:pt>
                <c:pt idx="2481" formatCode="General">
                  <c:v>4.0095278702743898E-4</c:v>
                </c:pt>
                <c:pt idx="2482" formatCode="General">
                  <c:v>4.0104386173451601E-4</c:v>
                </c:pt>
                <c:pt idx="2483" formatCode="General">
                  <c:v>4.0111272853195201E-4</c:v>
                </c:pt>
                <c:pt idx="2484" formatCode="General">
                  <c:v>4.0115914026164502E-4</c:v>
                </c:pt>
                <c:pt idx="2485" formatCode="General">
                  <c:v>4.0118296994837101E-4</c:v>
                </c:pt>
                <c:pt idx="2486" formatCode="General">
                  <c:v>4.0118421083773102E-4</c:v>
                </c:pt>
                <c:pt idx="2487" formatCode="General">
                  <c:v>4.01162975796991E-4</c:v>
                </c:pt>
                <c:pt idx="2488" formatCode="General">
                  <c:v>4.0111949608533201E-4</c:v>
                </c:pt>
                <c:pt idx="2489" formatCode="General">
                  <c:v>4.0105411950332599E-4</c:v>
                </c:pt>
                <c:pt idx="2490" formatCode="General">
                  <c:v>4.0096730793475301E-4</c:v>
                </c:pt>
                <c:pt idx="2491" formatCode="General">
                  <c:v>4.0085963429698098E-4</c:v>
                </c:pt>
                <c:pt idx="2492" formatCode="General">
                  <c:v>4.0073177891923497E-4</c:v>
                </c:pt>
                <c:pt idx="2493" formatCode="General">
                  <c:v>4.0058452537102002E-4</c:v>
                </c:pt>
                <c:pt idx="2494" formatCode="General">
                  <c:v>4.0041875576572798E-4</c:v>
                </c:pt>
                <c:pt idx="2495" formatCode="General">
                  <c:v>4.0023544556719E-4</c:v>
                </c:pt>
                <c:pt idx="2496" formatCode="General">
                  <c:v>4.0003565792933702E-4</c:v>
                </c:pt>
                <c:pt idx="2497" formatCode="General">
                  <c:v>3.99820537601529E-4</c:v>
                </c:pt>
                <c:pt idx="2498" formatCode="General">
                  <c:v>3.99591304434202E-4</c:v>
                </c:pt>
                <c:pt idx="2499" formatCode="General">
                  <c:v>3.9934924652140102E-4</c:v>
                </c:pt>
                <c:pt idx="2500" formatCode="General">
                  <c:v>3.9909571301853899E-4</c:v>
                </c:pt>
                <c:pt idx="2501" formatCode="General">
                  <c:v>3.9883210667517797E-4</c:v>
                </c:pt>
                <c:pt idx="2502" formatCode="General">
                  <c:v>3.9855987612395397E-4</c:v>
                </c:pt>
                <c:pt idx="2503" formatCode="General">
                  <c:v>3.9828050796781699E-4</c:v>
                </c:pt>
                <c:pt idx="2504" formatCode="General">
                  <c:v>3.9799551870857501E-4</c:v>
                </c:pt>
                <c:pt idx="2505" formatCode="General">
                  <c:v>3.97706446560355E-4</c:v>
                </c:pt>
                <c:pt idx="2506" formatCode="General">
                  <c:v>3.97414843191938E-4</c:v>
                </c:pt>
                <c:pt idx="2507" formatCode="General">
                  <c:v>3.9712226544205302E-4</c:v>
                </c:pt>
                <c:pt idx="2508" formatCode="General">
                  <c:v>3.96830267051629E-4</c:v>
                </c:pt>
                <c:pt idx="2509" formatCode="General">
                  <c:v>3.96540390456632E-4</c:v>
                </c:pt>
                <c:pt idx="2510" formatCode="General">
                  <c:v>3.9625415868459998E-4</c:v>
                </c:pt>
                <c:pt idx="2511" formatCode="General">
                  <c:v>3.9597306739713799E-4</c:v>
                </c:pt>
                <c:pt idx="2512" formatCode="General">
                  <c:v>3.956985771197E-4</c:v>
                </c:pt>
                <c:pt idx="2513" formatCode="General">
                  <c:v>3.9543210569869299E-4</c:v>
                </c:pt>
                <c:pt idx="2514" formatCode="General">
                  <c:v>3.9517502102458799E-4</c:v>
                </c:pt>
                <c:pt idx="2515" formatCode="General">
                  <c:v>3.9492863405805997E-4</c:v>
                </c:pt>
                <c:pt idx="2516" formatCode="General">
                  <c:v>3.9469419219439398E-4</c:v>
                </c:pt>
                <c:pt idx="2517" formatCode="General">
                  <c:v>3.94472872999428E-4</c:v>
                </c:pt>
                <c:pt idx="2518" formatCode="General">
                  <c:v>3.94265778348153E-4</c:v>
                </c:pt>
                <c:pt idx="2519" formatCode="General">
                  <c:v>3.9407392899480902E-4</c:v>
                </c:pt>
                <c:pt idx="2520" formatCode="General">
                  <c:v>3.9389825960087102E-4</c:v>
                </c:pt>
                <c:pt idx="2521" formatCode="General">
                  <c:v>3.9373961424479201E-4</c:v>
                </c:pt>
                <c:pt idx="2522" formatCode="General">
                  <c:v>3.9359874243468198E-4</c:v>
                </c:pt>
                <c:pt idx="2523" formatCode="General">
                  <c:v>3.93476295642338E-4</c:v>
                </c:pt>
                <c:pt idx="2524" formatCode="General">
                  <c:v>3.9337282437420899E-4</c:v>
                </c:pt>
                <c:pt idx="2525" formatCode="General">
                  <c:v>3.9328877579194798E-4</c:v>
                </c:pt>
                <c:pt idx="2526" formatCode="General">
                  <c:v>3.93224491892256E-4</c:v>
                </c:pt>
                <c:pt idx="2527" formatCode="General">
                  <c:v>3.9318020825270401E-4</c:v>
                </c:pt>
                <c:pt idx="2528" formatCode="General">
                  <c:v>3.9315605334720402E-4</c:v>
                </c:pt>
                <c:pt idx="2529" formatCode="General">
                  <c:v>3.9315204843177201E-4</c:v>
                </c:pt>
                <c:pt idx="2530" formatCode="General">
                  <c:v>3.93168107998216E-4</c:v>
                </c:pt>
                <c:pt idx="2531" formatCode="General">
                  <c:v>3.9320404079037902E-4</c:v>
                </c:pt>
                <c:pt idx="2532" formatCode="General">
                  <c:v>3.9325955137463602E-4</c:v>
                </c:pt>
                <c:pt idx="2533" formatCode="General">
                  <c:v>3.9333424225344702E-4</c:v>
                </c:pt>
                <c:pt idx="2534" formatCode="General">
                  <c:v>3.9342761650795798E-4</c:v>
                </c:pt>
                <c:pt idx="2535" formatCode="General">
                  <c:v>3.9353908095290501E-4</c:v>
                </c:pt>
                <c:pt idx="2536" formatCode="General">
                  <c:v>3.9366794978447302E-4</c:v>
                </c:pt>
                <c:pt idx="2537" formatCode="General">
                  <c:v>3.93813448699213E-4</c:v>
                </c:pt>
                <c:pt idx="2538" formatCode="General">
                  <c:v>3.9397471945978402E-4</c:v>
                </c:pt>
                <c:pt idx="2539" formatCode="General">
                  <c:v>3.94150824881002E-4</c:v>
                </c:pt>
                <c:pt idx="2540" formatCode="General">
                  <c:v>3.94340754207615E-4</c:v>
                </c:pt>
                <c:pt idx="2541" formatCode="General">
                  <c:v>3.94543428853278E-4</c:v>
                </c:pt>
                <c:pt idx="2542" formatCode="General">
                  <c:v>3.9475770846845299E-4</c:v>
                </c:pt>
                <c:pt idx="2543" formatCode="General">
                  <c:v>3.9498239730337699E-4</c:v>
                </c:pt>
                <c:pt idx="2544" formatCode="General">
                  <c:v>3.9521625083084599E-4</c:v>
                </c:pt>
                <c:pt idx="2545" formatCode="General">
                  <c:v>3.9545798259238099E-4</c:v>
                </c:pt>
                <c:pt idx="2546" formatCode="General">
                  <c:v>3.9570627123032797E-4</c:v>
                </c:pt>
                <c:pt idx="2547" formatCode="General">
                  <c:v>3.9595976766766401E-4</c:v>
                </c:pt>
                <c:pt idx="2548" formatCode="General">
                  <c:v>3.9621710239669299E-4</c:v>
                </c:pt>
                <c:pt idx="2549" formatCode="General">
                  <c:v>3.9647689283744199E-4</c:v>
                </c:pt>
                <c:pt idx="2550" formatCode="General">
                  <c:v>3.9673775072639899E-4</c:v>
                </c:pt>
                <c:pt idx="2551" formatCode="General">
                  <c:v>3.9699828949627902E-4</c:v>
                </c:pt>
                <c:pt idx="2552" formatCode="General">
                  <c:v>3.9725713160777598E-4</c:v>
                </c:pt>
                <c:pt idx="2553" formatCode="General">
                  <c:v>3.9751291579468898E-4</c:v>
                </c:pt>
                <c:pt idx="2554" formatCode="General">
                  <c:v>3.97764304184505E-4</c:v>
                </c:pt>
                <c:pt idx="2555" formatCode="General">
                  <c:v>3.9800998925737697E-4</c:v>
                </c:pt>
                <c:pt idx="2556" formatCode="General">
                  <c:v>3.9824870060746102E-4</c:v>
                </c:pt>
                <c:pt idx="2557" formatCode="General">
                  <c:v>3.9847921147187899E-4</c:v>
                </c:pt>
                <c:pt idx="2558" formatCode="General">
                  <c:v>3.9870034499392198E-4</c:v>
                </c:pt>
                <c:pt idx="2559" formatCode="General">
                  <c:v>3.9891098018875599E-4</c:v>
                </c:pt>
                <c:pt idx="2560" formatCode="General">
                  <c:v>3.9911005758160397E-4</c:v>
                </c:pt>
                <c:pt idx="2561" formatCode="General">
                  <c:v>3.99296584490305E-4</c:v>
                </c:pt>
                <c:pt idx="2562" formatCode="General">
                  <c:v>3.9946963992615098E-4</c:v>
                </c:pt>
                <c:pt idx="2563" formatCode="General">
                  <c:v>3.9962837908911699E-4</c:v>
                </c:pt>
                <c:pt idx="2564" formatCode="General">
                  <c:v>3.9977203743582701E-4</c:v>
                </c:pt>
                <c:pt idx="2565" formatCode="General">
                  <c:v>3.9989993430102598E-4</c:v>
                </c:pt>
                <c:pt idx="2566" formatCode="General">
                  <c:v>4.00011476055751E-4</c:v>
                </c:pt>
                <c:pt idx="2567" formatCode="General">
                  <c:v>4.00106158787989E-4</c:v>
                </c:pt>
                <c:pt idx="2568" formatCode="General">
                  <c:v>4.0018357049417401E-4</c:v>
                </c:pt>
                <c:pt idx="2569" formatCode="General">
                  <c:v>4.0024339277253601E-4</c:v>
                </c:pt>
                <c:pt idx="2570" formatCode="General">
                  <c:v>4.0028540201203299E-4</c:v>
                </c:pt>
                <c:pt idx="2571" formatCode="General">
                  <c:v>4.0030947007324498E-4</c:v>
                </c:pt>
                <c:pt idx="2572" formatCode="General">
                  <c:v>4.0031556446035697E-4</c:v>
                </c:pt>
                <c:pt idx="2573" formatCode="General">
                  <c:v>4.0030374798604698E-4</c:v>
                </c:pt>
                <c:pt idx="2574" formatCode="General">
                  <c:v>4.0027417793374402E-4</c:v>
                </c:pt>
                <c:pt idx="2575" formatCode="General">
                  <c:v>4.0022710472439399E-4</c:v>
                </c:pt>
                <c:pt idx="2576" formatCode="General">
                  <c:v>4.0016287009740197E-4</c:v>
                </c:pt>
                <c:pt idx="2577" formatCode="General">
                  <c:v>4.0008190481799E-4</c:v>
                </c:pt>
                <c:pt idx="2578" formatCode="General">
                  <c:v>3.999847259256E-4</c:v>
                </c:pt>
                <c:pt idx="2579" formatCode="General">
                  <c:v>3.9987193354034501E-4</c:v>
                </c:pt>
                <c:pt idx="2580" formatCode="General">
                  <c:v>3.9974420724675399E-4</c:v>
                </c:pt>
                <c:pt idx="2581" formatCode="General">
                  <c:v>3.9960230207617098E-4</c:v>
                </c:pt>
                <c:pt idx="2582" formatCode="General">
                  <c:v>3.9944704411119998E-4</c:v>
                </c:pt>
                <c:pt idx="2583" formatCode="General">
                  <c:v>3.9927932573743501E-4</c:v>
                </c:pt>
                <c:pt idx="2584" formatCode="General">
                  <c:v>3.9910010056947999E-4</c:v>
                </c:pt>
                <c:pt idx="2585" formatCode="General">
                  <c:v>3.9891037807978502E-4</c:v>
                </c:pt>
                <c:pt idx="2586" formatCode="General">
                  <c:v>3.9871121796031901E-4</c:v>
                </c:pt>
                <c:pt idx="2587" formatCode="General">
                  <c:v>3.98503724248288E-4</c:v>
                </c:pt>
                <c:pt idx="2588" formatCode="General">
                  <c:v>3.9828903924822898E-4</c:v>
                </c:pt>
                <c:pt idx="2589" formatCode="General">
                  <c:v>3.9806833728370402E-4</c:v>
                </c:pt>
                <c:pt idx="2590" formatCode="General">
                  <c:v>3.9784281831255501E-4</c:v>
                </c:pt>
                <c:pt idx="2591" formatCode="General">
                  <c:v>3.9761370144019797E-4</c:v>
                </c:pt>
                <c:pt idx="2592" formatCode="General">
                  <c:v>3.9738221836584602E-4</c:v>
                </c:pt>
                <c:pt idx="2593" formatCode="General">
                  <c:v>3.9714960679665802E-4</c:v>
                </c:pt>
                <c:pt idx="2594" formatCode="General">
                  <c:v>3.9691710386485101E-4</c:v>
                </c:pt>
                <c:pt idx="2595" formatCode="General">
                  <c:v>3.9668593958259801E-4</c:v>
                </c:pt>
                <c:pt idx="2596" formatCode="General">
                  <c:v>3.9645733036913701E-4</c:v>
                </c:pt>
                <c:pt idx="2597" formatCode="General">
                  <c:v>3.9623247268398299E-4</c:v>
                </c:pt>
                <c:pt idx="2598" formatCode="General">
                  <c:v>3.9601253679938001E-4</c:v>
                </c:pt>
                <c:pt idx="2599" formatCode="General">
                  <c:v>3.9579866074421899E-4</c:v>
                </c:pt>
                <c:pt idx="2600" formatCode="General">
                  <c:v>3.9559194445058798E-4</c:v>
                </c:pt>
                <c:pt idx="2601" formatCode="General">
                  <c:v>3.95393444132878E-4</c:v>
                </c:pt>
                <c:pt idx="2602" formatCode="General">
                  <c:v>3.9520416692796003E-4</c:v>
                </c:pt>
                <c:pt idx="2603" formatCode="General">
                  <c:v>3.95025065823466E-4</c:v>
                </c:pt>
                <c:pt idx="2604" formatCode="General">
                  <c:v>3.9485703489949001E-4</c:v>
                </c:pt>
                <c:pt idx="2605" formatCode="General">
                  <c:v>3.9470090490726002E-4</c:v>
                </c:pt>
                <c:pt idx="2606" formatCode="General">
                  <c:v>3.9455743920642202E-4</c:v>
                </c:pt>
                <c:pt idx="2607" formatCode="General">
                  <c:v>3.9442733008055798E-4</c:v>
                </c:pt>
                <c:pt idx="2608" formatCode="General">
                  <c:v>3.9431119544844801E-4</c:v>
                </c:pt>
                <c:pt idx="2609" formatCode="General">
                  <c:v>3.94209575986415E-4</c:v>
                </c:pt>
                <c:pt idx="2610" formatCode="General">
                  <c:v>3.9412293267482301E-4</c:v>
                </c:pt>
                <c:pt idx="2611" formatCode="General">
                  <c:v>3.9405164477946601E-4</c:v>
                </c:pt>
                <c:pt idx="2612" formatCode="General">
                  <c:v>3.9399600827626197E-4</c:v>
                </c:pt>
                <c:pt idx="2613" formatCode="General">
                  <c:v>3.9395623472523398E-4</c:v>
                </c:pt>
                <c:pt idx="2614" formatCode="General">
                  <c:v>3.9393245059737402E-4</c:v>
                </c:pt>
                <c:pt idx="2615" formatCode="General">
                  <c:v>3.9392469705554998E-4</c:v>
                </c:pt>
                <c:pt idx="2616" formatCode="General">
                  <c:v>3.9393293018821697E-4</c:v>
                </c:pt>
                <c:pt idx="2617" formatCode="General">
                  <c:v>3.9395702169229402E-4</c:v>
                </c:pt>
                <c:pt idx="2618" formatCode="General">
                  <c:v>3.93996759999204E-4</c:v>
                </c:pt>
                <c:pt idx="2619" formatCode="General">
                  <c:v>3.9405185183576601E-4</c:v>
                </c:pt>
                <c:pt idx="2620" formatCode="General">
                  <c:v>3.9412192420936902E-4</c:v>
                </c:pt>
                <c:pt idx="2621" formatCode="General">
                  <c:v>3.9420652680465001E-4</c:v>
                </c:pt>
                <c:pt idx="2622" formatCode="General">
                  <c:v>3.94305134776817E-4</c:v>
                </c:pt>
                <c:pt idx="2623" formatCode="General">
                  <c:v>3.9441715192470501E-4</c:v>
                </c:pt>
                <c:pt idx="2624" formatCode="General">
                  <c:v>3.9454191422474402E-4</c:v>
                </c:pt>
                <c:pt idx="2625" formatCode="General">
                  <c:v>3.94678693705228E-4</c:v>
                </c:pt>
                <c:pt idx="2626" formatCode="General">
                  <c:v>3.9482670263854102E-4</c:v>
                </c:pt>
                <c:pt idx="2627" formatCode="General">
                  <c:v>3.9498509802746401E-4</c:v>
                </c:pt>
                <c:pt idx="2628" formatCode="General">
                  <c:v>3.95152986360259E-4</c:v>
                </c:pt>
                <c:pt idx="2629" formatCode="General">
                  <c:v>3.9532942860790398E-4</c:v>
                </c:pt>
                <c:pt idx="2630" formatCode="General">
                  <c:v>3.9551344543577101E-4</c:v>
                </c:pt>
                <c:pt idx="2631" formatCode="General">
                  <c:v>3.95704022600984E-4</c:v>
                </c:pt>
                <c:pt idx="2632" formatCode="General">
                  <c:v>3.9590011650593302E-4</c:v>
                </c:pt>
                <c:pt idx="2633" formatCode="General">
                  <c:v>3.9610065987770302E-4</c:v>
                </c:pt>
                <c:pt idx="2634" formatCode="General">
                  <c:v>3.96304567542689E-4</c:v>
                </c:pt>
                <c:pt idx="2635" formatCode="General">
                  <c:v>3.9651074226534E-4</c:v>
                </c:pt>
                <c:pt idx="2636" formatCode="General">
                  <c:v>3.9671808061978603E-4</c:v>
                </c:pt>
                <c:pt idx="2637" formatCode="General">
                  <c:v>3.9692547886309101E-4</c:v>
                </c:pt>
                <c:pt idx="2638" formatCode="General">
                  <c:v>3.97131838779064E-4</c:v>
                </c:pt>
                <c:pt idx="2639" formatCode="General">
                  <c:v>3.9733607346183501E-4</c:v>
                </c:pt>
                <c:pt idx="2640" formatCode="General">
                  <c:v>3.9753711300893202E-4</c:v>
                </c:pt>
                <c:pt idx="2641" formatCode="General">
                  <c:v>3.9773391009419802E-4</c:v>
                </c:pt>
                <c:pt idx="2642" formatCode="General">
                  <c:v>3.97925445391705E-4</c:v>
                </c:pt>
                <c:pt idx="2643" formatCode="General">
                  <c:v>3.9811073282274901E-4</c:v>
                </c:pt>
                <c:pt idx="2644" formatCode="General">
                  <c:v>3.9828882459909902E-4</c:v>
                </c:pt>
                <c:pt idx="2645" formatCode="General">
                  <c:v>3.9845881603689498E-4</c:v>
                </c:pt>
                <c:pt idx="2646" formatCode="General">
                  <c:v>3.9861985011693102E-4</c:v>
                </c:pt>
                <c:pt idx="2647" formatCode="General">
                  <c:v>3.9877112176854302E-4</c:v>
                </c:pt>
                <c:pt idx="2648" formatCode="General">
                  <c:v>3.9891188185588102E-4</c:v>
                </c:pt>
                <c:pt idx="2649" formatCode="General">
                  <c:v>3.9904144084705601E-4</c:v>
                </c:pt>
                <c:pt idx="2650" formatCode="General">
                  <c:v>3.99159172148417E-4</c:v>
                </c:pt>
                <c:pt idx="2651" formatCode="General">
                  <c:v>3.9926451508808197E-4</c:v>
                </c:pt>
                <c:pt idx="2652" formatCode="General">
                  <c:v>3.99356977534788E-4</c:v>
                </c:pt>
                <c:pt idx="2653" formatCode="General">
                  <c:v>3.9943613814012101E-4</c:v>
                </c:pt>
                <c:pt idx="2654" formatCode="General">
                  <c:v>3.9950164819425703E-4</c:v>
                </c:pt>
                <c:pt idx="2655" formatCode="General">
                  <c:v>3.9955323308742401E-4</c:v>
                </c:pt>
                <c:pt idx="2656" formatCode="General">
                  <c:v>3.9959069337143098E-4</c:v>
                </c:pt>
                <c:pt idx="2657" formatCode="General">
                  <c:v>3.9961390541776301E-4</c:v>
                </c:pt>
                <c:pt idx="2658" formatCode="General">
                  <c:v>3.99622821670874E-4</c:v>
                </c:pt>
                <c:pt idx="2659" formatCode="General">
                  <c:v>3.9961747049748598E-4</c:v>
                </c:pt>
                <c:pt idx="2660" formatCode="General">
                  <c:v>3.9959795563481202E-4</c:v>
                </c:pt>
                <c:pt idx="2661" formatCode="General">
                  <c:v>3.9956445524274399E-4</c:v>
                </c:pt>
                <c:pt idx="2662" formatCode="General">
                  <c:v>3.9951722056711498E-4</c:v>
                </c:pt>
                <c:pt idx="2663" formatCode="General">
                  <c:v>3.99456574223148E-4</c:v>
                </c:pt>
                <c:pt idx="2664" formatCode="General">
                  <c:v>3.99382908110206E-4</c:v>
                </c:pt>
                <c:pt idx="2665" formatCode="General">
                  <c:v>3.9929668097080502E-4</c:v>
                </c:pt>
                <c:pt idx="2666" formatCode="General">
                  <c:v>3.9919841560870101E-4</c:v>
                </c:pt>
                <c:pt idx="2667" formatCode="General">
                  <c:v>3.9908869578257898E-4</c:v>
                </c:pt>
                <c:pt idx="2668" formatCode="General">
                  <c:v>3.9896816279348998E-4</c:v>
                </c:pt>
                <c:pt idx="2669" formatCode="General">
                  <c:v>3.98837511785736E-4</c:v>
                </c:pt>
                <c:pt idx="2670" formatCode="General">
                  <c:v>3.98697487782289E-4</c:v>
                </c:pt>
                <c:pt idx="2671" formatCode="General">
                  <c:v>3.9854888147713801E-4</c:v>
                </c:pt>
                <c:pt idx="2672" formatCode="General">
                  <c:v>3.9839252480812899E-4</c:v>
                </c:pt>
                <c:pt idx="2673" formatCode="General">
                  <c:v>3.98229286334894E-4</c:v>
                </c:pt>
                <c:pt idx="2674" formatCode="General">
                  <c:v>3.9806006644737402E-4</c:v>
                </c:pt>
                <c:pt idx="2675" formatCode="General">
                  <c:v>3.9788579243119602E-4</c:v>
                </c:pt>
                <c:pt idx="2676" formatCode="General">
                  <c:v>3.9770741341678802E-4</c:v>
                </c:pt>
                <c:pt idx="2677" formatCode="General">
                  <c:v>3.9752589523959499E-4</c:v>
                </c:pt>
                <c:pt idx="2678" formatCode="General">
                  <c:v>3.9734221523906899E-4</c:v>
                </c:pt>
                <c:pt idx="2679" formatCode="General">
                  <c:v>3.9715735702429899E-4</c:v>
                </c:pt>
                <c:pt idx="2680" formatCode="General">
                  <c:v>3.9697230523417099E-4</c:v>
                </c:pt>
                <c:pt idx="2681" formatCode="General">
                  <c:v>3.9678804031981999E-4</c:v>
                </c:pt>
                <c:pt idx="2682" formatCode="General">
                  <c:v>3.96605533376889E-4</c:v>
                </c:pt>
                <c:pt idx="2683" formatCode="General">
                  <c:v>3.9642574105468398E-4</c:v>
                </c:pt>
                <c:pt idx="2684" formatCode="General">
                  <c:v>3.9624960056876198E-4</c:v>
                </c:pt>
                <c:pt idx="2685" formatCode="General">
                  <c:v>3.9607802484282502E-4</c:v>
                </c:pt>
                <c:pt idx="2686" formatCode="General">
                  <c:v>3.9591189780492398E-4</c:v>
                </c:pt>
                <c:pt idx="2687" formatCode="General">
                  <c:v>3.9575206986208999E-4</c:v>
                </c:pt>
                <c:pt idx="2688" formatCode="General">
                  <c:v>3.9559935357636502E-4</c:v>
                </c:pt>
                <c:pt idx="2689" formatCode="General">
                  <c:v>3.9545451956408202E-4</c:v>
                </c:pt>
                <c:pt idx="2690" formatCode="General">
                  <c:v>3.9531829263890201E-4</c:v>
                </c:pt>
                <c:pt idx="2691" formatCode="General">
                  <c:v>3.9519134821773501E-4</c:v>
                </c:pt>
                <c:pt idx="2692" formatCode="General">
                  <c:v>3.9507430900716901E-4</c:v>
                </c:pt>
                <c:pt idx="2693" formatCode="General">
                  <c:v>3.94967741986475E-4</c:v>
                </c:pt>
                <c:pt idx="2694" formatCode="General">
                  <c:v>3.9487215570155402E-4</c:v>
                </c:pt>
                <c:pt idx="2695" formatCode="General">
                  <c:v>3.94787997882536E-4</c:v>
                </c:pt>
                <c:pt idx="2696" formatCode="General">
                  <c:v>3.9471565339588901E-4</c:v>
                </c:pt>
                <c:pt idx="2697" formatCode="General">
                  <c:v>3.9465544254012699E-4</c:v>
                </c:pt>
                <c:pt idx="2698" formatCode="General">
                  <c:v>3.9460761969230799E-4</c:v>
                </c:pt>
                <c:pt idx="2699" formatCode="General">
                  <c:v>3.9457237231062102E-4</c:v>
                </c:pt>
                <c:pt idx="2700" formatCode="General">
                  <c:v>3.9454982029645501E-4</c:v>
                </c:pt>
                <c:pt idx="2701" formatCode="General">
                  <c:v>3.9454001571743199E-4</c:v>
                </c:pt>
                <c:pt idx="2702" formatCode="General">
                  <c:v>3.9454294289093601E-4</c:v>
                </c:pt>
                <c:pt idx="2703" formatCode="General">
                  <c:v>3.94558518825805E-4</c:v>
                </c:pt>
                <c:pt idx="2704" formatCode="General">
                  <c:v>3.9458659401794198E-4</c:v>
                </c:pt>
                <c:pt idx="2705" formatCode="General">
                  <c:v>3.9462695359375802E-4</c:v>
                </c:pt>
                <c:pt idx="2706" formatCode="General">
                  <c:v>3.9467931879356001E-4</c:v>
                </c:pt>
                <c:pt idx="2707" formatCode="General">
                  <c:v>3.9474334878523097E-4</c:v>
                </c:pt>
                <c:pt idx="2708" formatCode="General">
                  <c:v>3.9481864279684799E-4</c:v>
                </c:pt>
                <c:pt idx="2709" formatCode="General">
                  <c:v>3.94904742555279E-4</c:v>
                </c:pt>
                <c:pt idx="2710" formatCode="General">
                  <c:v>3.9500113501621302E-4</c:v>
                </c:pt>
                <c:pt idx="2711" formatCode="General">
                  <c:v>3.9510725536965398E-4</c:v>
                </c:pt>
                <c:pt idx="2712" formatCode="General">
                  <c:v>3.9522249030349901E-4</c:v>
                </c:pt>
                <c:pt idx="2713" formatCode="General">
                  <c:v>3.9534618150656702E-4</c:v>
                </c:pt>
                <c:pt idx="2714" formatCode="General">
                  <c:v>3.9547762939128099E-4</c:v>
                </c:pt>
                <c:pt idx="2715" formatCode="General">
                  <c:v>3.9561609701512602E-4</c:v>
                </c:pt>
                <c:pt idx="2716" formatCode="General">
                  <c:v>3.9576081417908E-4</c:v>
                </c:pt>
                <c:pt idx="2717" formatCode="General">
                  <c:v>3.9591098168040198E-4</c:v>
                </c:pt>
                <c:pt idx="2718" formatCode="General">
                  <c:v>3.9606577569643002E-4</c:v>
                </c:pt>
                <c:pt idx="2719" formatCode="General">
                  <c:v>3.9622435227551999E-4</c:v>
                </c:pt>
                <c:pt idx="2720" formatCode="General">
                  <c:v>3.9638585191075903E-4</c:v>
                </c:pt>
                <c:pt idx="2721" formatCode="General">
                  <c:v>3.9654940417183597E-4</c:v>
                </c:pt>
                <c:pt idx="2722" formatCode="General">
                  <c:v>3.9671413237022399E-4</c:v>
                </c:pt>
                <c:pt idx="2723" formatCode="General">
                  <c:v>3.9687915823280901E-4</c:v>
                </c:pt>
                <c:pt idx="2724" formatCode="General">
                  <c:v>3.9704360655919699E-4</c:v>
                </c:pt>
                <c:pt idx="2725" formatCode="General">
                  <c:v>3.9720660983810199E-4</c:v>
                </c:pt>
                <c:pt idx="2726" formatCode="General">
                  <c:v>3.9736731279862899E-4</c:v>
                </c:pt>
                <c:pt idx="2727" formatCode="General">
                  <c:v>3.9752487687268E-4</c:v>
                </c:pt>
                <c:pt idx="2728" formatCode="General">
                  <c:v>3.97678484545342E-4</c:v>
                </c:pt>
                <c:pt idx="2729" formatCode="General">
                  <c:v>3.9782734357081601E-4</c:v>
                </c:pt>
                <c:pt idx="2730" formatCode="General">
                  <c:v>3.9797069103228103E-4</c:v>
                </c:pt>
                <c:pt idx="2731" formatCode="General">
                  <c:v>3.9810779722503298E-4</c:v>
                </c:pt>
                <c:pt idx="2732" formatCode="General">
                  <c:v>3.9823796934326398E-4</c:v>
                </c:pt>
                <c:pt idx="2733" formatCode="General">
                  <c:v>3.9836055495201598E-4</c:v>
                </c:pt>
                <c:pt idx="2734" formatCode="General">
                  <c:v>3.9847494522706102E-4</c:v>
                </c:pt>
                <c:pt idx="2735" formatCode="General">
                  <c:v>3.9858057794678401E-4</c:v>
                </c:pt>
                <c:pt idx="2736" formatCode="General">
                  <c:v>3.9867694022154498E-4</c:v>
                </c:pt>
                <c:pt idx="2737" formatCode="General">
                  <c:v>3.98763570947453E-4</c:v>
                </c:pt>
                <c:pt idx="2738" formatCode="General">
                  <c:v>3.9884006297303301E-4</c:v>
                </c:pt>
                <c:pt idx="2739" formatCode="General">
                  <c:v>3.9890606496882901E-4</c:v>
                </c:pt>
                <c:pt idx="2740" formatCode="General">
                  <c:v>3.9896128299161498E-4</c:v>
                </c:pt>
                <c:pt idx="2741" formatCode="General">
                  <c:v>3.9900548173655897E-4</c:v>
                </c:pt>
                <c:pt idx="2742" formatCode="General">
                  <c:v>3.9903848547235898E-4</c:v>
                </c:pt>
                <c:pt idx="2743" formatCode="General">
                  <c:v>3.9906017865607498E-4</c:v>
                </c:pt>
                <c:pt idx="2744" formatCode="General">
                  <c:v>3.9907050622611199E-4</c:v>
                </c:pt>
                <c:pt idx="2745" formatCode="General">
                  <c:v>3.9906947357349303E-4</c:v>
                </c:pt>
                <c:pt idx="2746" formatCode="General">
                  <c:v>3.99057146193289E-4</c:v>
                </c:pt>
                <c:pt idx="2747" formatCode="General">
                  <c:v>3.9903364901974103E-4</c:v>
                </c:pt>
                <c:pt idx="2748" formatCode="General">
                  <c:v>3.9899916545027098E-4</c:v>
                </c:pt>
                <c:pt idx="2749" formatCode="General">
                  <c:v>3.9895393606519098E-4</c:v>
                </c:pt>
                <c:pt idx="2750" formatCode="General">
                  <c:v>3.9889825705151399E-4</c:v>
                </c:pt>
                <c:pt idx="2751" formatCode="General">
                  <c:v>3.9883247834076398E-4</c:v>
                </c:pt>
                <c:pt idx="2752" formatCode="General">
                  <c:v>3.98757001472157E-4</c:v>
                </c:pt>
                <c:pt idx="2753" formatCode="General">
                  <c:v>3.9867227719393798E-4</c:v>
                </c:pt>
                <c:pt idx="2754" formatCode="General">
                  <c:v>3.9857880281693399E-4</c:v>
                </c:pt>
                <c:pt idx="2755" formatCode="General">
                  <c:v>3.9847711933566201E-4</c:v>
                </c:pt>
                <c:pt idx="2756" formatCode="General">
                  <c:v>3.9836780833345101E-4</c:v>
                </c:pt>
                <c:pt idx="2757" formatCode="General">
                  <c:v>3.9825148868911101E-4</c:v>
                </c:pt>
                <c:pt idx="2758" formatCode="General">
                  <c:v>3.9812881310363399E-4</c:v>
                </c:pt>
                <c:pt idx="2759" formatCode="General">
                  <c:v>3.9800046446625102E-4</c:v>
                </c:pt>
                <c:pt idx="2760" formatCode="General">
                  <c:v>3.9786715207994899E-4</c:v>
                </c:pt>
                <c:pt idx="2761" formatCode="General">
                  <c:v>3.97729607767162E-4</c:v>
                </c:pt>
                <c:pt idx="2762" formatCode="General">
                  <c:v>3.9758858187687501E-4</c:v>
                </c:pt>
                <c:pt idx="2763" formatCode="General">
                  <c:v>3.9744483921481998E-4</c:v>
                </c:pt>
                <c:pt idx="2764" formatCode="General">
                  <c:v>3.9729915491868302E-4</c:v>
                </c:pt>
                <c:pt idx="2765" formatCode="General">
                  <c:v>3.9715231030047001E-4</c:v>
                </c:pt>
                <c:pt idx="2766" formatCode="General">
                  <c:v>3.9700508867820299E-4</c:v>
                </c:pt>
                <c:pt idx="2767" formatCode="General">
                  <c:v>3.9685827121905702E-4</c:v>
                </c:pt>
                <c:pt idx="2768" formatCode="General">
                  <c:v>3.9671263281589497E-4</c:v>
                </c:pt>
                <c:pt idx="2769" formatCode="General">
                  <c:v>3.9656893801883202E-4</c:v>
                </c:pt>
                <c:pt idx="2770" formatCode="General">
                  <c:v>3.9642793704308801E-4</c:v>
                </c:pt>
                <c:pt idx="2771" formatCode="General">
                  <c:v>3.96290361873843E-4</c:v>
                </c:pt>
                <c:pt idx="2772" formatCode="General">
                  <c:v>3.9615692248819699E-4</c:v>
                </c:pt>
                <c:pt idx="2773" formatCode="General">
                  <c:v>3.9602830321362802E-4</c:v>
                </c:pt>
                <c:pt idx="2774" formatCode="General">
                  <c:v>3.9590515924147802E-4</c:v>
                </c:pt>
                <c:pt idx="2775" formatCode="General">
                  <c:v>3.95788113313118E-4</c:v>
                </c:pt>
                <c:pt idx="2776" formatCode="General">
                  <c:v>3.9567775259541002E-4</c:v>
                </c:pt>
                <c:pt idx="2777" formatCode="General">
                  <c:v>3.9557462576100502E-4</c:v>
                </c:pt>
                <c:pt idx="2778" formatCode="General">
                  <c:v>3.9547924028784801E-4</c:v>
                </c:pt>
                <c:pt idx="2779" formatCode="General">
                  <c:v>3.9539205999102202E-4</c:v>
                </c:pt>
                <c:pt idx="2780" formatCode="General">
                  <c:v>3.9531350279877001E-4</c:v>
                </c:pt>
                <c:pt idx="2781" formatCode="General">
                  <c:v>3.9524393878317098E-4</c:v>
                </c:pt>
                <c:pt idx="2782" formatCode="General">
                  <c:v>3.95183688454548E-4</c:v>
                </c:pt>
                <c:pt idx="2783" formatCode="General">
                  <c:v>3.9513302132724697E-4</c:v>
                </c:pt>
                <c:pt idx="2784" formatCode="General">
                  <c:v>3.95092154762928E-4</c:v>
                </c:pt>
                <c:pt idx="2785" formatCode="General">
                  <c:v>3.9506125309605002E-4</c:v>
                </c:pt>
                <c:pt idx="2786" formatCode="General">
                  <c:v>3.9504042704464703E-4</c:v>
                </c:pt>
                <c:pt idx="2787" formatCode="General">
                  <c:v>3.95029733408049E-4</c:v>
                </c:pt>
                <c:pt idx="2788" formatCode="General">
                  <c:v>3.9502917505159499E-4</c:v>
                </c:pt>
                <c:pt idx="2789" formatCode="General">
                  <c:v>3.95038701176919E-4</c:v>
                </c:pt>
                <c:pt idx="2790" formatCode="General">
                  <c:v>3.9505820787486099E-4</c:v>
                </c:pt>
                <c:pt idx="2791" formatCode="General">
                  <c:v>3.9508753895658999E-4</c:v>
                </c:pt>
                <c:pt idx="2792" formatCode="General">
                  <c:v>3.9512648705705E-4</c:v>
                </c:pt>
                <c:pt idx="2793" formatCode="General">
                  <c:v>3.9517479500346799E-4</c:v>
                </c:pt>
                <c:pt idx="2794" formatCode="General">
                  <c:v>3.95232157440261E-4</c:v>
                </c:pt>
                <c:pt idx="2795" formatCode="General">
                  <c:v>3.9529822270039598E-4</c:v>
                </c:pt>
                <c:pt idx="2796" formatCode="General">
                  <c:v>3.9537259491198199E-4</c:v>
                </c:pt>
                <c:pt idx="2797" formatCode="General">
                  <c:v>3.95454836327705E-4</c:v>
                </c:pt>
                <c:pt idx="2798" formatCode="General">
                  <c:v>3.95544469863601E-4</c:v>
                </c:pt>
                <c:pt idx="2799" formatCode="General">
                  <c:v>3.9564098183260101E-4</c:v>
                </c:pt>
                <c:pt idx="2800" formatCode="General">
                  <c:v>3.9574382485736898E-4</c:v>
                </c:pt>
                <c:pt idx="2801" formatCode="General">
                  <c:v>3.9585242094605598E-4</c:v>
                </c:pt>
                <c:pt idx="2802" formatCode="General">
                  <c:v>3.95966164713815E-4</c:v>
                </c:pt>
                <c:pt idx="2803" formatCode="General">
                  <c:v>3.9608442673227798E-4</c:v>
                </c:pt>
                <c:pt idx="2804" formatCode="General">
                  <c:v>3.9620655698856201E-4</c:v>
                </c:pt>
                <c:pt idx="2805" formatCode="General">
                  <c:v>3.96331888434923E-4</c:v>
                </c:pt>
                <c:pt idx="2806" formatCode="General">
                  <c:v>3.9645974060979999E-4</c:v>
                </c:pt>
                <c:pt idx="2807" formatCode="General">
                  <c:v>3.9658942331068298E-4</c:v>
                </c:pt>
                <c:pt idx="2808" formatCode="General">
                  <c:v>3.96720240299102E-4</c:v>
                </c:pt>
                <c:pt idx="2809" formatCode="General">
                  <c:v>3.9685149301794899E-4</c:v>
                </c:pt>
                <c:pt idx="2810" formatCode="General">
                  <c:v>3.9698248430140002E-4</c:v>
                </c:pt>
                <c:pt idx="2811" formatCode="General">
                  <c:v>3.9711252205782397E-4</c:v>
                </c:pt>
                <c:pt idx="2812" formatCode="General">
                  <c:v>3.9724092290633402E-4</c:v>
                </c:pt>
                <c:pt idx="2813" formatCode="General">
                  <c:v>3.97367015747984E-4</c:v>
                </c:pt>
                <c:pt idx="2814" formatCode="General">
                  <c:v>3.97490145253039E-4</c:v>
                </c:pt>
                <c:pt idx="2815" formatCode="General">
                  <c:v>3.9760967524632001E-4</c:v>
                </c:pt>
                <c:pt idx="2816" formatCode="General">
                  <c:v>3.9772499197322802E-4</c:v>
                </c:pt>
                <c:pt idx="2817" formatCode="General">
                  <c:v>3.9783550722980203E-4</c:v>
                </c:pt>
                <c:pt idx="2818" formatCode="General">
                  <c:v>3.9794066134096702E-4</c:v>
                </c:pt>
                <c:pt idx="2819" formatCode="General">
                  <c:v>3.9803992597199303E-4</c:v>
                </c:pt>
                <c:pt idx="2820" formatCode="General">
                  <c:v>3.9813280675918798E-4</c:v>
                </c:pt>
                <c:pt idx="2821" formatCode="General">
                  <c:v>3.9821884574684299E-4</c:v>
                </c:pt>
                <c:pt idx="2822" formatCode="General">
                  <c:v>3.98297623618564E-4</c:v>
                </c:pt>
                <c:pt idx="2823" formatCode="General">
                  <c:v>3.9836876171226397E-4</c:v>
                </c:pt>
                <c:pt idx="2824" formatCode="General">
                  <c:v>3.98431923809297E-4</c:v>
                </c:pt>
                <c:pt idx="2825" formatCode="General">
                  <c:v>3.9848681768946202E-4</c:v>
                </c:pt>
                <c:pt idx="2826" formatCode="General">
                  <c:v>3.9853319644488099E-4</c:v>
                </c:pt>
                <c:pt idx="2827" formatCode="General">
                  <c:v>3.9857085954707702E-4</c:v>
                </c:pt>
                <c:pt idx="2828" formatCode="General">
                  <c:v>3.9859965366291001E-4</c:v>
                </c:pt>
                <c:pt idx="2829" formatCode="General">
                  <c:v>3.9861947321637799E-4</c:v>
                </c:pt>
                <c:pt idx="2830" formatCode="General">
                  <c:v>3.9863026069466201E-4</c:v>
                </c:pt>
                <c:pt idx="2831" formatCode="General">
                  <c:v>3.9863200669813901E-4</c:v>
                </c:pt>
                <c:pt idx="2832" formatCode="General">
                  <c:v>3.9862474973546602E-4</c:v>
                </c:pt>
                <c:pt idx="2833" formatCode="General">
                  <c:v>3.9860857576615302E-4</c:v>
                </c:pt>
                <c:pt idx="2834" formatCode="General">
                  <c:v>3.9858361749440201E-4</c:v>
                </c:pt>
                <c:pt idx="2835" formatCode="General">
                  <c:v>3.9855005341924701E-4</c:v>
                </c:pt>
                <c:pt idx="2836" formatCode="General">
                  <c:v>3.98508106647324E-4</c:v>
                </c:pt>
                <c:pt idx="2837" formatCode="General">
                  <c:v>3.9845804347581499E-4</c:v>
                </c:pt>
                <c:pt idx="2838" formatCode="General">
                  <c:v>3.9840017175426297E-4</c:v>
                </c:pt>
                <c:pt idx="2839" formatCode="General">
                  <c:v>3.9833483903512802E-4</c:v>
                </c:pt>
                <c:pt idx="2840" formatCode="General">
                  <c:v>3.9826243052396303E-4</c:v>
                </c:pt>
                <c:pt idx="2841" formatCode="General">
                  <c:v>3.9818336684114598E-4</c:v>
                </c:pt>
                <c:pt idx="2842" formatCode="General">
                  <c:v>3.9809810160798699E-4</c:v>
                </c:pt>
                <c:pt idx="2843" formatCode="General">
                  <c:v>3.9800711887094198E-4</c:v>
                </c:pt>
                <c:pt idx="2844" formatCode="General">
                  <c:v>3.9791093037840102E-4</c:v>
                </c:pt>
                <c:pt idx="2845" formatCode="General">
                  <c:v>3.9781007272526799E-4</c:v>
                </c:pt>
                <c:pt idx="2846" formatCode="General">
                  <c:v>3.9770510438112499E-4</c:v>
                </c:pt>
                <c:pt idx="2847" formatCode="General">
                  <c:v>3.9759660261833902E-4</c:v>
                </c:pt>
                <c:pt idx="2848" formatCode="General">
                  <c:v>3.9748516035690402E-4</c:v>
                </c:pt>
                <c:pt idx="2849" formatCode="General">
                  <c:v>3.9737138294315298E-4</c:v>
                </c:pt>
                <c:pt idx="2850" formatCode="General">
                  <c:v>3.9725588487973497E-4</c:v>
                </c:pt>
                <c:pt idx="2851" formatCode="General">
                  <c:v>3.9713928652444498E-4</c:v>
                </c:pt>
                <c:pt idx="2852" formatCode="General">
                  <c:v>3.9702221077552401E-4</c:v>
                </c:pt>
                <c:pt idx="2853" formatCode="General">
                  <c:v>3.9690527976105999E-4</c:v>
                </c:pt>
                <c:pt idx="2854" formatCode="General">
                  <c:v>3.9678911154998202E-4</c:v>
                </c:pt>
                <c:pt idx="2855" formatCode="General">
                  <c:v>3.9667431690195402E-4</c:v>
                </c:pt>
                <c:pt idx="2856" formatCode="General">
                  <c:v>3.9656149607316098E-4</c:v>
                </c:pt>
                <c:pt idx="2857" formatCode="General">
                  <c:v>3.9645123569459202E-4</c:v>
                </c:pt>
                <c:pt idx="2858" formatCode="General">
                  <c:v>3.9634410573897798E-4</c:v>
                </c:pt>
                <c:pt idx="2859" formatCode="General">
                  <c:v>3.9624065659195302E-4</c:v>
                </c:pt>
                <c:pt idx="2860" formatCode="General">
                  <c:v>3.961414162424E-4</c:v>
                </c:pt>
                <c:pt idx="2861" formatCode="General">
                  <c:v>3.9604688760622701E-4</c:v>
                </c:pt>
                <c:pt idx="2862" formatCode="General">
                  <c:v>3.9595754599701198E-4</c:v>
                </c:pt>
                <c:pt idx="2863" formatCode="General">
                  <c:v>3.9587383675616201E-4</c:v>
                </c:pt>
                <c:pt idx="2864" formatCode="General">
                  <c:v>3.9579617305425302E-4</c:v>
                </c:pt>
                <c:pt idx="2865" formatCode="General">
                  <c:v>3.9572493387430701E-4</c:v>
                </c:pt>
                <c:pt idx="2866" formatCode="General">
                  <c:v>3.9566046218669797E-4</c:v>
                </c:pt>
                <c:pt idx="2867" formatCode="General">
                  <c:v>3.9560306332435901E-4</c:v>
                </c:pt>
                <c:pt idx="2868" formatCode="General">
                  <c:v>3.9555300356579901E-4</c:v>
                </c:pt>
                <c:pt idx="2869" formatCode="General">
                  <c:v>3.95510508932359E-4</c:v>
                </c:pt>
                <c:pt idx="2870" formatCode="General">
                  <c:v>3.9547576420491799E-4</c:v>
                </c:pt>
                <c:pt idx="2871" formatCode="General">
                  <c:v>3.9544891216410999E-4</c:v>
                </c:pt>
                <c:pt idx="2872" formatCode="General">
                  <c:v>3.9543005305686999E-4</c:v>
                </c:pt>
                <c:pt idx="2873" formatCode="General">
                  <c:v>3.9541924429095399E-4</c:v>
                </c:pt>
                <c:pt idx="2874" formatCode="General">
                  <c:v>3.95416500357836E-4</c:v>
                </c:pt>
                <c:pt idx="2875" formatCode="General">
                  <c:v>3.9542179298316998E-4</c:v>
                </c:pt>
                <c:pt idx="2876" formatCode="General">
                  <c:v>3.9543505150283598E-4</c:v>
                </c:pt>
                <c:pt idx="2877" formatCode="General">
                  <c:v>3.9545616346137001E-4</c:v>
                </c:pt>
                <c:pt idx="2878" formatCode="General">
                  <c:v>3.9548497542843403E-4</c:v>
                </c:pt>
                <c:pt idx="2879" formatCode="General">
                  <c:v>3.9552129402786398E-4</c:v>
                </c:pt>
                <c:pt idx="2880" formatCode="General">
                  <c:v>3.9556488717269902E-4</c:v>
                </c:pt>
                <c:pt idx="2881" formatCode="General">
                  <c:v>3.9561548549858799E-4</c:v>
                </c:pt>
                <c:pt idx="2882" formatCode="General">
                  <c:v>3.9567278398692401E-4</c:v>
                </c:pt>
                <c:pt idx="2883" formatCode="General">
                  <c:v>3.9573644376810602E-4</c:v>
                </c:pt>
                <c:pt idx="2884" formatCode="General">
                  <c:v>3.95806094094444E-4</c:v>
                </c:pt>
                <c:pt idx="2885" formatCode="General">
                  <c:v>3.9588133447135198E-4</c:v>
                </c:pt>
                <c:pt idx="2886" formatCode="General">
                  <c:v>3.9596173693472002E-4</c:v>
                </c:pt>
                <c:pt idx="2887" formatCode="General">
                  <c:v>3.9604684846162799E-4</c:v>
                </c:pt>
                <c:pt idx="2888" formatCode="General">
                  <c:v>3.9613619350094297E-4</c:v>
                </c:pt>
                <c:pt idx="2889" formatCode="General">
                  <c:v>3.9622927660977101E-4</c:v>
                </c:pt>
                <c:pt idx="2890" formatCode="General">
                  <c:v>3.9632558518123398E-4</c:v>
                </c:pt>
                <c:pt idx="2891" formatCode="General">
                  <c:v>3.9642459224867099E-4</c:v>
                </c:pt>
                <c:pt idx="2892" formatCode="General">
                  <c:v>3.9652575935100103E-4</c:v>
                </c:pt>
                <c:pt idx="2893" formatCode="General">
                  <c:v>3.9662853944375599E-4</c:v>
                </c:pt>
                <c:pt idx="2894" formatCode="General">
                  <c:v>3.9673237984014898E-4</c:v>
                </c:pt>
                <c:pt idx="2895" formatCode="General">
                  <c:v>3.9683672516643099E-4</c:v>
                </c:pt>
                <c:pt idx="2896" formatCode="General">
                  <c:v>3.9694102031583202E-4</c:v>
                </c:pt>
                <c:pt idx="2897" formatCode="General">
                  <c:v>3.9704471338545302E-4</c:v>
                </c:pt>
                <c:pt idx="2898" formatCode="General">
                  <c:v>3.97147258580656E-4</c:v>
                </c:pt>
                <c:pt idx="2899" formatCode="General">
                  <c:v>3.9724811907173999E-4</c:v>
                </c:pt>
                <c:pt idx="2900" formatCode="General">
                  <c:v>3.97346769788057E-4</c:v>
                </c:pt>
                <c:pt idx="2901" formatCode="General">
                  <c:v>3.9744270013508198E-4</c:v>
                </c:pt>
                <c:pt idx="2902" formatCode="General">
                  <c:v>3.9753541662048699E-4</c:v>
                </c:pt>
                <c:pt idx="2903" formatCode="General">
                  <c:v>3.9762444537578298E-4</c:v>
                </c:pt>
                <c:pt idx="2904" formatCode="General">
                  <c:v>3.9770933456074201E-4</c:v>
                </c:pt>
                <c:pt idx="2905" formatCode="General">
                  <c:v>3.9778965663850102E-4</c:v>
                </c:pt>
                <c:pt idx="2906" formatCode="General">
                  <c:v>3.9786501050996498E-4</c:v>
                </c:pt>
                <c:pt idx="2907" formatCode="General">
                  <c:v>3.9793502349698699E-4</c:v>
                </c:pt>
                <c:pt idx="2908" formatCode="General">
                  <c:v>3.9799935316460602E-4</c:v>
                </c:pt>
                <c:pt idx="2909" formatCode="General">
                  <c:v>3.9805768897355101E-4</c:v>
                </c:pt>
                <c:pt idx="2910" formatCode="General">
                  <c:v>3.9810975375517899E-4</c:v>
                </c:pt>
                <c:pt idx="2911" formatCode="General">
                  <c:v>3.98155305001954E-4</c:v>
                </c:pt>
                <c:pt idx="2912" formatCode="General">
                  <c:v>3.9819413596763802E-4</c:v>
                </c:pt>
                <c:pt idx="2913" formatCode="General">
                  <c:v>3.9822607657235599E-4</c:v>
                </c:pt>
                <c:pt idx="2914" formatCode="General">
                  <c:v>3.9825099410879301E-4</c:v>
                </c:pt>
                <c:pt idx="2915" formatCode="General">
                  <c:v>3.9826879374682702E-4</c:v>
                </c:pt>
                <c:pt idx="2916" formatCode="General">
                  <c:v>3.98279418835001E-4</c:v>
                </c:pt>
                <c:pt idx="2917" formatCode="General">
                  <c:v>3.9828285099830499E-4</c:v>
                </c:pt>
                <c:pt idx="2918" formatCode="General">
                  <c:v>3.9827911003283601E-4</c:v>
                </c:pt>
                <c:pt idx="2919" formatCode="General">
                  <c:v>3.9826825359897099E-4</c:v>
                </c:pt>
                <c:pt idx="2920" formatCode="General">
                  <c:v>3.9825037671573099E-4</c:v>
                </c:pt>
                <c:pt idx="2921" formatCode="General">
                  <c:v>3.98225611060074E-4</c:v>
                </c:pt>
                <c:pt idx="2922" formatCode="General">
                  <c:v>3.9819412407586502E-4</c:v>
                </c:pt>
                <c:pt idx="2923" formatCode="General">
                  <c:v>3.9815611789822502E-4</c:v>
                </c:pt>
                <c:pt idx="2924" formatCode="General">
                  <c:v>3.9811182809995898E-4</c:v>
                </c:pt>
                <c:pt idx="2925" formatCode="General">
                  <c:v>3.9806152226761502E-4</c:v>
                </c:pt>
                <c:pt idx="2926" formatCode="General">
                  <c:v>3.98005498415623E-4</c:v>
                </c:pt>
                <c:pt idx="2927" formatCode="General">
                  <c:v>3.9794408324777598E-4</c:v>
                </c:pt>
                <c:pt idx="2928" formatCode="General">
                  <c:v>3.9787763027604201E-4</c:v>
                </c:pt>
                <c:pt idx="2929" formatCode="General">
                  <c:v>3.9780651780743702E-4</c:v>
                </c:pt>
                <c:pt idx="2930" formatCode="General">
                  <c:v>3.9773114681030698E-4</c:v>
                </c:pt>
                <c:pt idx="2931" formatCode="General">
                  <c:v>3.9765193867195099E-4</c:v>
                </c:pt>
                <c:pt idx="2932" formatCode="General">
                  <c:v>3.9756933286003599E-4</c:v>
                </c:pt>
                <c:pt idx="2933" formatCode="General">
                  <c:v>3.9748378450067901E-4</c:v>
                </c:pt>
                <c:pt idx="2934" formatCode="General">
                  <c:v>3.9739576188647197E-4</c:v>
                </c:pt>
                <c:pt idx="2935" formatCode="General">
                  <c:v>3.97305743928003E-4</c:v>
                </c:pt>
                <c:pt idx="2936" formatCode="General">
                  <c:v>3.9721421756266402E-4</c:v>
                </c:pt>
                <c:pt idx="2937" formatCode="General">
                  <c:v>3.9712167513468298E-4</c:v>
                </c:pt>
                <c:pt idx="2938" formatCode="General">
                  <c:v>3.9702861176041398E-4</c:v>
                </c:pt>
                <c:pt idx="2939" formatCode="General">
                  <c:v>3.9693552269289098E-4</c:v>
                </c:pt>
                <c:pt idx="2940" formatCode="General">
                  <c:v>3.9684290069961603E-4</c:v>
                </c:pt>
                <c:pt idx="2941" formatCode="General">
                  <c:v>3.9675123346737898E-4</c:v>
                </c:pt>
                <c:pt idx="2942" formatCode="General">
                  <c:v>3.96661001047713E-4</c:v>
                </c:pt>
                <c:pt idx="2943" formatCode="General">
                  <c:v>3.9657267335628499E-4</c:v>
                </c:pt>
                <c:pt idx="2944" formatCode="General">
                  <c:v>3.9648670773917498E-4</c:v>
                </c:pt>
                <c:pt idx="2945" formatCode="General">
                  <c:v>3.9640354661856799E-4</c:v>
                </c:pt>
                <c:pt idx="2946" formatCode="General">
                  <c:v>3.9632361522991499E-4</c:v>
                </c:pt>
                <c:pt idx="2947" formatCode="General">
                  <c:v>3.96247319462029E-4</c:v>
                </c:pt>
                <c:pt idx="2948" formatCode="General">
                  <c:v>3.9617504381103598E-4</c:v>
                </c:pt>
                <c:pt idx="2949" formatCode="General">
                  <c:v>3.9610714945838402E-4</c:v>
                </c:pt>
                <c:pt idx="2950" formatCode="General">
                  <c:v>3.9604397248243502E-4</c:v>
                </c:pt>
                <c:pt idx="2951" formatCode="General">
                  <c:v>3.9598582221240603E-4</c:v>
                </c:pt>
                <c:pt idx="2952" formatCode="General">
                  <c:v>3.9593297973260699E-4</c:v>
                </c:pt>
                <c:pt idx="2953" formatCode="General">
                  <c:v>3.9588569654410398E-4</c:v>
                </c:pt>
                <c:pt idx="2954" formatCode="General">
                  <c:v>3.9584419339006098E-4</c:v>
                </c:pt>
                <c:pt idx="2955" formatCode="General">
                  <c:v>3.9580865925009802E-4</c:v>
                </c:pt>
                <c:pt idx="2956" formatCode="General">
                  <c:v>3.9577925050811899E-4</c:v>
                </c:pt>
                <c:pt idx="2957" formatCode="General">
                  <c:v>3.9575609029706598E-4</c:v>
                </c:pt>
                <c:pt idx="2958" formatCode="General">
                  <c:v>3.9573926802315601E-4</c:v>
                </c:pt>
                <c:pt idx="2959" formatCode="General">
                  <c:v>3.9572883907115297E-4</c:v>
                </c:pt>
                <c:pt idx="2960" formatCode="General">
                  <c:v>3.9572482469129E-4</c:v>
                </c:pt>
                <c:pt idx="2961" formatCode="General">
                  <c:v>3.9572721206746598E-4</c:v>
                </c:pt>
                <c:pt idx="2962" formatCode="General">
                  <c:v>3.9573595456540299E-4</c:v>
                </c:pt>
                <c:pt idx="2963" formatCode="General">
                  <c:v>3.9575097215849899E-4</c:v>
                </c:pt>
                <c:pt idx="2964" formatCode="General">
                  <c:v>3.9577215202817999E-4</c:v>
                </c:pt>
                <c:pt idx="2965" formatCode="General">
                  <c:v>3.95799349334649E-4</c:v>
                </c:pt>
                <c:pt idx="2966" formatCode="General">
                  <c:v>3.9583238815304902E-4</c:v>
                </c:pt>
                <c:pt idx="2967" formatCode="General">
                  <c:v>3.95871062569213E-4</c:v>
                </c:pt>
                <c:pt idx="2968" formatCode="General">
                  <c:v>3.9591513792835699E-4</c:v>
                </c:pt>
                <c:pt idx="2969" formatCode="General">
                  <c:v>3.9596435222929099E-4</c:v>
                </c:pt>
                <c:pt idx="2970" formatCode="General">
                  <c:v>3.9601841765600103E-4</c:v>
                </c:pt>
                <c:pt idx="2971" formatCode="General">
                  <c:v>3.9607702223777E-4</c:v>
                </c:pt>
                <c:pt idx="2972" formatCode="General">
                  <c:v>3.9613983162836702E-4</c:v>
                </c:pt>
                <c:pt idx="2973" formatCode="General">
                  <c:v>3.9620649099425997E-4</c:v>
                </c:pt>
                <c:pt idx="2974" formatCode="General">
                  <c:v>3.96276627001277E-4</c:v>
                </c:pt>
                <c:pt idx="2975" formatCode="General">
                  <c:v>3.9634984988867701E-4</c:v>
                </c:pt>
                <c:pt idx="2976" formatCode="General">
                  <c:v>3.9642575561919802E-4</c:v>
                </c:pt>
                <c:pt idx="2977" formatCode="General">
                  <c:v>3.9650392809329003E-4</c:v>
                </c:pt>
                <c:pt idx="2978" formatCode="General">
                  <c:v>3.96583941415476E-4</c:v>
                </c:pt>
                <c:pt idx="2979" formatCode="General">
                  <c:v>3.9666536220057301E-4</c:v>
                </c:pt>
                <c:pt idx="2980" formatCode="General">
                  <c:v>3.9674775190734598E-4</c:v>
                </c:pt>
                <c:pt idx="2981" formatCode="General">
                  <c:v>3.9683066918710198E-4</c:v>
                </c:pt>
                <c:pt idx="2982" formatCode="General">
                  <c:v>3.9691367223472198E-4</c:v>
                </c:pt>
                <c:pt idx="2983" formatCode="General">
                  <c:v>3.9699632112964901E-4</c:v>
                </c:pt>
                <c:pt idx="2984" formatCode="General">
                  <c:v>3.9707818015452301E-4</c:v>
                </c:pt>
                <c:pt idx="2985" formatCode="General">
                  <c:v>3.9715882007928702E-4</c:v>
                </c:pt>
                <c:pt idx="2986" formatCode="General">
                  <c:v>3.9723782039886803E-4</c:v>
                </c:pt>
                <c:pt idx="2987" formatCode="General">
                  <c:v>3.9731477151282402E-4</c:v>
                </c:pt>
                <c:pt idx="2988" formatCode="General">
                  <c:v>3.9738927683574102E-4</c:v>
                </c:pt>
                <c:pt idx="2989" formatCode="General">
                  <c:v>3.9746095482755999E-4</c:v>
                </c:pt>
                <c:pt idx="2990" formatCode="General">
                  <c:v>3.9752944093352302E-4</c:v>
                </c:pt>
                <c:pt idx="2991" formatCode="General">
                  <c:v>3.9759438942394099E-4</c:v>
                </c:pt>
                <c:pt idx="2992" formatCode="General">
                  <c:v>3.9765547512457398E-4</c:v>
                </c:pt>
                <c:pt idx="2993" formatCode="General">
                  <c:v>3.9771239502905801E-4</c:v>
                </c:pt>
                <c:pt idx="2994" formatCode="General">
                  <c:v>3.9776486978544202E-4</c:v>
                </c:pt>
                <c:pt idx="2995" formatCode="General">
                  <c:v>3.9781264504966E-4</c:v>
                </c:pt>
                <c:pt idx="2996" formatCode="General">
                  <c:v>3.97855492699461E-4</c:v>
                </c:pt>
                <c:pt idx="2997" formatCode="General">
                  <c:v>3.9789321190311102E-4</c:v>
                </c:pt>
                <c:pt idx="2998" formatCode="General">
                  <c:v>3.97925630037991E-4</c:v>
                </c:pt>
                <c:pt idx="2999" formatCode="General">
                  <c:v>3.9795260345501201E-4</c:v>
                </c:pt>
                <c:pt idx="3000" formatCode="General">
                  <c:v>3.9797401808561303E-4</c:v>
                </c:pt>
                <c:pt idx="3001" formatCode="General">
                  <c:v>3.9798978988897802E-4</c:v>
                </c:pt>
                <c:pt idx="3002" formatCode="General">
                  <c:v>3.97999865137941E-4</c:v>
                </c:pt>
                <c:pt idx="3003" formatCode="General">
                  <c:v>3.9800422054291399E-4</c:v>
                </c:pt>
                <c:pt idx="3004" formatCode="General">
                  <c:v>3.98002863214052E-4</c:v>
                </c:pt>
                <c:pt idx="3005" formatCode="General">
                  <c:v>3.9799583046270099E-4</c:v>
                </c:pt>
                <c:pt idx="3006" formatCode="General">
                  <c:v>3.9798318944404099E-4</c:v>
                </c:pt>
                <c:pt idx="3007" formatCode="General">
                  <c:v>3.9796503664364202E-4</c:v>
                </c:pt>
                <c:pt idx="3008" formatCode="General">
                  <c:v>3.9794149721149199E-4</c:v>
                </c:pt>
                <c:pt idx="3009" formatCode="General">
                  <c:v>3.97912724147822E-4</c:v>
                </c:pt>
                <c:pt idx="3010" formatCode="General">
                  <c:v>3.9787889734581501E-4</c:v>
                </c:pt>
                <c:pt idx="3011" formatCode="General">
                  <c:v>3.9784022249704802E-4</c:v>
                </c:pt>
                <c:pt idx="3012" formatCode="General">
                  <c:v>3.9779692986615002E-4</c:v>
                </c:pt>
                <c:pt idx="3013" formatCode="General">
                  <c:v>3.97749272941894E-4</c:v>
                </c:pt>
                <c:pt idx="3014" formatCode="General">
                  <c:v>3.97697526972489E-4</c:v>
                </c:pt>
                <c:pt idx="3015" formatCode="General">
                  <c:v>3.9764198739344599E-4</c:v>
                </c:pt>
                <c:pt idx="3016" formatCode="General">
                  <c:v>3.9758296815691499E-4</c:v>
                </c:pt>
                <c:pt idx="3017" formatCode="General">
                  <c:v>3.97520799971852E-4</c:v>
                </c:pt>
                <c:pt idx="3018" formatCode="General">
                  <c:v>3.9745582846479699E-4</c:v>
                </c:pt>
                <c:pt idx="3019" formatCode="General">
                  <c:v>3.9738841227143502E-4</c:v>
                </c:pt>
                <c:pt idx="3020" formatCode="General">
                  <c:v>3.9731892106938701E-4</c:v>
                </c:pt>
                <c:pt idx="3021" formatCode="General">
                  <c:v>3.9724773356297999E-4</c:v>
                </c:pt>
                <c:pt idx="3022" formatCode="General">
                  <c:v>3.97175235430892E-4</c:v>
                </c:pt>
                <c:pt idx="3023" formatCode="General">
                  <c:v>3.97101817247746E-4</c:v>
                </c:pt>
                <c:pt idx="3024" formatCode="General">
                  <c:v>3.9702787239079799E-4</c:v>
                </c:pt>
                <c:pt idx="3025" formatCode="General">
                  <c:v>3.9695379494285901E-4</c:v>
                </c:pt>
                <c:pt idx="3026" formatCode="General">
                  <c:v>3.9687997760258698E-4</c:v>
                </c:pt>
                <c:pt idx="3027" formatCode="General">
                  <c:v>3.9680680961317499E-4</c:v>
                </c:pt>
                <c:pt idx="3028" formatCode="General">
                  <c:v>3.96734674720276E-4</c:v>
                </c:pt>
                <c:pt idx="3029" formatCode="General">
                  <c:v>3.9666394916985503E-4</c:v>
                </c:pt>
                <c:pt idx="3030" formatCode="General">
                  <c:v>3.96594999756322E-4</c:v>
                </c:pt>
                <c:pt idx="3031" formatCode="General">
                  <c:v>3.9652818193103902E-4</c:v>
                </c:pt>
                <c:pt idx="3032" formatCode="General">
                  <c:v>3.9646383798086401E-4</c:v>
                </c:pt>
                <c:pt idx="3033" formatCode="General">
                  <c:v>3.9640229528603598E-4</c:v>
                </c:pt>
                <c:pt idx="3034" formatCode="General">
                  <c:v>3.9634386466617499E-4</c:v>
                </c:pt>
                <c:pt idx="3035" formatCode="General">
                  <c:v>3.962888388227E-4</c:v>
                </c:pt>
                <c:pt idx="3036" formatCode="General">
                  <c:v>3.9623749088539399E-4</c:v>
                </c:pt>
                <c:pt idx="3037" formatCode="General">
                  <c:v>3.9619007307025898E-4</c:v>
                </c:pt>
                <c:pt idx="3038" formatCode="General">
                  <c:v>3.96146815455182E-4</c:v>
                </c:pt>
                <c:pt idx="3039" formatCode="General">
                  <c:v>3.96107924879254E-4</c:v>
                </c:pt>
                <c:pt idx="3040" formatCode="General">
                  <c:v>3.9607358397093702E-4</c:v>
                </c:pt>
                <c:pt idx="3041" formatCode="General">
                  <c:v>3.96043950309513E-4</c:v>
                </c:pt>
                <c:pt idx="3042" formatCode="General">
                  <c:v>3.9601915572357499E-4</c:v>
                </c:pt>
                <c:pt idx="3043" formatCode="General">
                  <c:v>3.9599930572952998E-4</c:v>
                </c:pt>
                <c:pt idx="3044" formatCode="General">
                  <c:v>3.9598447911235103E-4</c:v>
                </c:pt>
                <c:pt idx="3045" formatCode="General">
                  <c:v>3.9597472765004699E-4</c:v>
                </c:pt>
                <c:pt idx="3046" formatCode="General">
                  <c:v>3.95970075982541E-4</c:v>
                </c:pt>
                <c:pt idx="3047" formatCode="General">
                  <c:v>3.9597052162489399E-4</c:v>
                </c:pt>
                <c:pt idx="3048" formatCode="General">
                  <c:v>3.9597603512404102E-4</c:v>
                </c:pt>
                <c:pt idx="3049" formatCode="General">
                  <c:v>3.9598656035743301E-4</c:v>
                </c:pt>
                <c:pt idx="3050" formatCode="General">
                  <c:v>3.9600201497128502E-4</c:v>
                </c:pt>
                <c:pt idx="3051" formatCode="General">
                  <c:v>3.9602229095533301E-4</c:v>
                </c:pt>
                <c:pt idx="3052" formatCode="General">
                  <c:v>3.9604725535037302E-4</c:v>
                </c:pt>
                <c:pt idx="3053" formatCode="General">
                  <c:v>3.96076751084098E-4</c:v>
                </c:pt>
                <c:pt idx="3054" formatCode="General">
                  <c:v>3.9611059793016499E-4</c:v>
                </c:pt>
                <c:pt idx="3055" formatCode="General">
                  <c:v>3.9614859358472502E-4</c:v>
                </c:pt>
                <c:pt idx="3056" formatCode="General">
                  <c:v>3.9619051485413701E-4</c:v>
                </c:pt>
                <c:pt idx="3057" formatCode="General">
                  <c:v>3.9623611894695402E-4</c:v>
                </c:pt>
                <c:pt idx="3058" formatCode="General">
                  <c:v>3.9628514486281501E-4</c:v>
                </c:pt>
                <c:pt idx="3059" formatCode="General">
                  <c:v>3.9633731487036299E-4</c:v>
                </c:pt>
                <c:pt idx="3060" formatCode="General">
                  <c:v>3.9639233606590798E-4</c:v>
                </c:pt>
                <c:pt idx="3061" formatCode="General">
                  <c:v>3.9644990200414298E-4</c:v>
                </c:pt>
                <c:pt idx="3062" formatCode="General">
                  <c:v>3.96509694391914E-4</c:v>
                </c:pt>
                <c:pt idx="3063" formatCode="General">
                  <c:v>3.9657138483573199E-4</c:v>
                </c:pt>
                <c:pt idx="3064" formatCode="General">
                  <c:v>3.9663463663350198E-4</c:v>
                </c:pt>
                <c:pt idx="3065" formatCode="General">
                  <c:v>3.96699106600746E-4</c:v>
                </c:pt>
                <c:pt idx="3066" formatCode="General">
                  <c:v>3.96764446921473E-4</c:v>
                </c:pt>
                <c:pt idx="3067" formatCode="General">
                  <c:v>3.9683030701376601E-4</c:v>
                </c:pt>
                <c:pt idx="3068" formatCode="General">
                  <c:v>3.9689633540013701E-4</c:v>
                </c:pt>
                <c:pt idx="3069" formatCode="General">
                  <c:v>3.9696218157271801E-4</c:v>
                </c:pt>
                <c:pt idx="3070" formatCode="General">
                  <c:v>3.9702749784345E-4</c:v>
                </c:pt>
                <c:pt idx="3071" formatCode="General">
                  <c:v>3.9709194116955302E-4</c:v>
                </c:pt>
                <c:pt idx="3072" formatCode="General">
                  <c:v>3.9715517494474299E-4</c:v>
                </c:pt>
                <c:pt idx="3073" formatCode="General">
                  <c:v>3.9721687074689802E-4</c:v>
                </c:pt>
                <c:pt idx="3074" formatCode="General">
                  <c:v>3.97276710033153E-4</c:v>
                </c:pt>
                <c:pt idx="3075" formatCode="General">
                  <c:v>3.9733438577372698E-4</c:v>
                </c:pt>
                <c:pt idx="3076" formatCode="General">
                  <c:v>3.9738960401616499E-4</c:v>
                </c:pt>
                <c:pt idx="3077" formatCode="General">
                  <c:v>3.9744208537207499E-4</c:v>
                </c:pt>
                <c:pt idx="3078" formatCode="General">
                  <c:v>3.97491566418904E-4</c:v>
                </c:pt>
                <c:pt idx="3079" formatCode="General">
                  <c:v>3.9753780100978601E-4</c:v>
                </c:pt>
                <c:pt idx="3080" formatCode="General">
                  <c:v>3.9758056148501102E-4</c:v>
                </c:pt>
                <c:pt idx="3081" formatCode="General">
                  <c:v>3.97619639779224E-4</c:v>
                </c:pt>
                <c:pt idx="3082" formatCode="General">
                  <c:v>3.9765484841904498E-4</c:v>
                </c:pt>
                <c:pt idx="3083" formatCode="General">
                  <c:v>3.9768602140641501E-4</c:v>
                </c:pt>
                <c:pt idx="3084" formatCode="General">
                  <c:v>3.9771301498358399E-4</c:v>
                </c:pt>
                <c:pt idx="3085" formatCode="General">
                  <c:v>3.9773570827633702E-4</c:v>
                </c:pt>
                <c:pt idx="3086" formatCode="General">
                  <c:v>3.9775400381267798E-4</c:v>
                </c:pt>
                <c:pt idx="3087" formatCode="General">
                  <c:v>3.9776782791490101E-4</c:v>
                </c:pt>
                <c:pt idx="3088" formatCode="General">
                  <c:v>3.9777713096363299E-4</c:v>
                </c:pt>
                <c:pt idx="3089" formatCode="General">
                  <c:v>3.9778188753314002E-4</c:v>
                </c:pt>
                <c:pt idx="3090" formatCode="General">
                  <c:v>3.9778209639784002E-4</c:v>
                </c:pt>
                <c:pt idx="3091" formatCode="General">
                  <c:v>3.97777780410703E-4</c:v>
                </c:pt>
                <c:pt idx="3092" formatCode="General">
                  <c:v>3.9776898625482602E-4</c:v>
                </c:pt>
                <c:pt idx="3093" formatCode="General">
                  <c:v>3.9775578407019198E-4</c:v>
                </c:pt>
                <c:pt idx="3094" formatCode="General">
                  <c:v>3.9773826695823998E-4</c:v>
                </c:pt>
                <c:pt idx="3095" formatCode="General">
                  <c:v>3.9771655036751702E-4</c:v>
                </c:pt>
                <c:pt idx="3096" formatCode="General">
                  <c:v>3.97690771364295E-4</c:v>
                </c:pt>
                <c:pt idx="3097" formatCode="General">
                  <c:v>3.9766108779261497E-4</c:v>
                </c:pt>
                <c:pt idx="3098" formatCode="General">
                  <c:v>3.97627677328806E-4</c:v>
                </c:pt>
                <c:pt idx="3099" formatCode="General">
                  <c:v>3.9759073643602102E-4</c:v>
                </c:pt>
                <c:pt idx="3100" formatCode="General">
                  <c:v>3.97550479224868E-4</c:v>
                </c:pt>
                <c:pt idx="3101" formatCode="General">
                  <c:v>3.9750713622666402E-4</c:v>
                </c:pt>
                <c:pt idx="3102" formatCode="General">
                  <c:v>3.9746095308625801E-4</c:v>
                </c:pt>
                <c:pt idx="3103" formatCode="General">
                  <c:v>3.9741218918177098E-4</c:v>
                </c:pt>
                <c:pt idx="3104" formatCode="General">
                  <c:v>3.9736111617896201E-4</c:v>
                </c:pt>
                <c:pt idx="3105" formatCode="General">
                  <c:v>3.9730801652818499E-4</c:v>
                </c:pt>
                <c:pt idx="3106" formatCode="General">
                  <c:v>3.9725318191223698E-4</c:v>
                </c:pt>
                <c:pt idx="3107" formatCode="General">
                  <c:v>3.9719691165353402E-4</c:v>
                </c:pt>
                <c:pt idx="3108" formatCode="General">
                  <c:v>3.9713951108929498E-4</c:v>
                </c:pt>
                <c:pt idx="3109" formatCode="General">
                  <c:v>3.9708128992347903E-4</c:v>
                </c:pt>
                <c:pt idx="3110" formatCode="General">
                  <c:v>3.9702256056433298E-4</c:v>
                </c:pt>
                <c:pt idx="3111" formatCode="General">
                  <c:v>3.9696363645643097E-4</c:v>
                </c:pt>
                <c:pt idx="3112" formatCode="General">
                  <c:v>3.9690483041604897E-4</c:v>
                </c:pt>
                <c:pt idx="3113" formatCode="General">
                  <c:v>3.96846452978679E-4</c:v>
                </c:pt>
                <c:pt idx="3114" formatCode="General">
                  <c:v>3.9678881076736901E-4</c:v>
                </c:pt>
                <c:pt idx="3115" formatCode="General">
                  <c:v>3.9673220489039898E-4</c:v>
                </c:pt>
                <c:pt idx="3116" formatCode="General">
                  <c:v>3.96676929376637E-4</c:v>
                </c:pt>
                <c:pt idx="3117" formatCode="General">
                  <c:v>3.96623269656648E-4</c:v>
                </c:pt>
                <c:pt idx="3118" formatCode="General">
                  <c:v>3.9657150109735498E-4</c:v>
                </c:pt>
                <c:pt idx="3119" formatCode="General">
                  <c:v>3.9652188759772399E-4</c:v>
                </c:pt>
                <c:pt idx="3120" formatCode="General">
                  <c:v>3.9647468025259298E-4</c:v>
                </c:pt>
                <c:pt idx="3121" formatCode="General">
                  <c:v>3.96430116091336E-4</c:v>
                </c:pt>
                <c:pt idx="3122" formatCode="General">
                  <c:v>3.9638841689766701E-4</c:v>
                </c:pt>
                <c:pt idx="3123" formatCode="General">
                  <c:v>3.9634978811638302E-4</c:v>
                </c:pt>
                <c:pt idx="3124" formatCode="General">
                  <c:v>3.9631441785238598E-4</c:v>
                </c:pt>
                <c:pt idx="3125" formatCode="General">
                  <c:v>3.9628247596677898E-4</c:v>
                </c:pt>
                <c:pt idx="3126" formatCode="General">
                  <c:v>3.9625411327432099E-4</c:v>
                </c:pt>
                <c:pt idx="3127" formatCode="General">
                  <c:v>3.9622946084595098E-4</c:v>
                </c:pt>
                <c:pt idx="3128" formatCode="General">
                  <c:v>3.9620862941950003E-4</c:v>
                </c:pt>
                <c:pt idx="3129" formatCode="General">
                  <c:v>3.9619170892116299E-4</c:v>
                </c:pt>
                <c:pt idx="3130" formatCode="General">
                  <c:v>3.96178768099656E-4</c:v>
                </c:pt>
                <c:pt idx="3131" formatCode="General">
                  <c:v>3.9616985427441502E-4</c:v>
                </c:pt>
                <c:pt idx="3132" formatCode="General">
                  <c:v>3.9616499319854799E-4</c:v>
                </c:pt>
                <c:pt idx="3133" formatCode="General">
                  <c:v>3.9616418903667901E-4</c:v>
                </c:pt>
                <c:pt idx="3134" formatCode="General">
                  <c:v>3.9616742445717303E-4</c:v>
                </c:pt>
                <c:pt idx="3135" formatCode="General">
                  <c:v>3.9617466083766102E-4</c:v>
                </c:pt>
                <c:pt idx="3136" formatCode="General">
                  <c:v>3.96185838582178E-4</c:v>
                </c:pt>
                <c:pt idx="3137" formatCode="General">
                  <c:v>3.9620087754763301E-4</c:v>
                </c:pt>
                <c:pt idx="3138" formatCode="General">
                  <c:v>3.9621967757679102E-4</c:v>
                </c:pt>
                <c:pt idx="3139" formatCode="General">
                  <c:v>3.9624211913435998E-4</c:v>
                </c:pt>
                <c:pt idx="3140" formatCode="General">
                  <c:v>3.9626806404230197E-4</c:v>
                </c:pt>
                <c:pt idx="3141" formatCode="General">
                  <c:v>3.9629735630991602E-4</c:v>
                </c:pt>
                <c:pt idx="3142" formatCode="General">
                  <c:v>3.9632982305382199E-4</c:v>
                </c:pt>
                <c:pt idx="3143" formatCode="General">
                  <c:v>3.9636527550248902E-4</c:v>
                </c:pt>
                <c:pt idx="3144" formatCode="General">
                  <c:v>3.9640351007954997E-4</c:v>
                </c:pt>
                <c:pt idx="3145" formatCode="General">
                  <c:v>3.9644430955974402E-4</c:v>
                </c:pt>
                <c:pt idx="3146" formatCode="General">
                  <c:v>3.9648744429098502E-4</c:v>
                </c:pt>
                <c:pt idx="3147" formatCode="General">
                  <c:v>3.9653267347574501E-4</c:v>
                </c:pt>
                <c:pt idx="3148" formatCode="General">
                  <c:v>3.9657974650464698E-4</c:v>
                </c:pt>
                <c:pt idx="3149" formatCode="General">
                  <c:v>3.96628404334935E-4</c:v>
                </c:pt>
                <c:pt idx="3150" formatCode="General">
                  <c:v>3.9667838090628901E-4</c:v>
                </c:pt>
                <c:pt idx="3151" formatCode="General">
                  <c:v>3.96729404586292E-4</c:v>
                </c:pt>
                <c:pt idx="3152" formatCode="General">
                  <c:v>3.96781199637736E-4</c:v>
                </c:pt>
                <c:pt idx="3153" formatCode="General">
                  <c:v>3.9683348769989298E-4</c:v>
                </c:pt>
                <c:pt idx="3154" formatCode="General">
                  <c:v>3.9688598927583202E-4</c:v>
                </c:pt>
                <c:pt idx="3155" formatCode="General">
                  <c:v>3.9693842521787399E-4</c:v>
                </c:pt>
                <c:pt idx="3156" formatCode="General">
                  <c:v>3.9699051820334E-4</c:v>
                </c:pt>
                <c:pt idx="3157" formatCode="General">
                  <c:v>3.9704199419282501E-4</c:v>
                </c:pt>
                <c:pt idx="3158" formatCode="General">
                  <c:v>3.9709258386337202E-4</c:v>
                </c:pt>
                <c:pt idx="3159" formatCode="General">
                  <c:v>3.9714202400910098E-4</c:v>
                </c:pt>
                <c:pt idx="3160" formatCode="General">
                  <c:v>3.9719005890203501E-4</c:v>
                </c:pt>
                <c:pt idx="3161" formatCode="General">
                  <c:v>3.9723644160615201E-4</c:v>
                </c:pt>
                <c:pt idx="3162" formatCode="General">
                  <c:v>3.9728093523793502E-4</c:v>
                </c:pt>
                <c:pt idx="3163" formatCode="General">
                  <c:v>3.9732331416704198E-4</c:v>
                </c:pt>
                <c:pt idx="3164" formatCode="General">
                  <c:v>3.9736336515105698E-4</c:v>
                </c:pt>
                <c:pt idx="3165" formatCode="General">
                  <c:v>3.97400888398657E-4</c:v>
                </c:pt>
                <c:pt idx="3166" formatCode="General">
                  <c:v>3.9743569855595897E-4</c:v>
                </c:pt>
                <c:pt idx="3167" formatCode="General">
                  <c:v>3.9746762561121798E-4</c:v>
                </c:pt>
                <c:pt idx="3168" formatCode="General">
                  <c:v>3.9749651571353303E-4</c:v>
                </c:pt>
                <c:pt idx="3169" formatCode="General">
                  <c:v>3.9752223190166799E-4</c:v>
                </c:pt>
                <c:pt idx="3170" formatCode="General">
                  <c:v>3.9754465473962601E-4</c:v>
                </c:pt>
                <c:pt idx="3171" formatCode="General">
                  <c:v>3.9756368285608198E-4</c:v>
                </c:pt>
                <c:pt idx="3172" formatCode="General">
                  <c:v>3.9757923338534399E-4</c:v>
                </c:pt>
                <c:pt idx="3173" formatCode="General">
                  <c:v>3.9759124230803202E-4</c:v>
                </c:pt>
                <c:pt idx="3174" formatCode="General">
                  <c:v>3.9759966469018299E-4</c:v>
                </c:pt>
                <c:pt idx="3175" formatCode="General">
                  <c:v>3.9760447482007797E-4</c:v>
                </c:pt>
                <c:pt idx="3176" formatCode="General">
                  <c:v>3.9760566624259E-4</c:v>
                </c:pt>
                <c:pt idx="3177" formatCode="General">
                  <c:v>3.9760325169142297E-4</c:v>
                </c:pt>
                <c:pt idx="3178" formatCode="General">
                  <c:v>3.9759726292014098E-4</c:v>
                </c:pt>
                <c:pt idx="3179" formatCode="General">
                  <c:v>3.9758775043340902E-4</c:v>
                </c:pt>
                <c:pt idx="3180" formatCode="General">
                  <c:v>3.9757478312040699E-4</c:v>
                </c:pt>
                <c:pt idx="3181" formatCode="General">
                  <c:v>3.9755844779287098E-4</c:v>
                </c:pt>
                <c:pt idx="3182" formatCode="General">
                  <c:v>3.9753884863070798E-4</c:v>
                </c:pt>
                <c:pt idx="3183" formatCode="General">
                  <c:v>3.9751610653861202E-4</c:v>
                </c:pt>
                <c:pt idx="3184" formatCode="General">
                  <c:v>3.9749035841756398E-4</c:v>
                </c:pt>
                <c:pt idx="3185" formatCode="General">
                  <c:v>3.9746175635550502E-4</c:v>
                </c:pt>
                <c:pt idx="3186" formatCode="General">
                  <c:v>3.9743046674191199E-4</c:v>
                </c:pt>
                <c:pt idx="3187" formatCode="General">
                  <c:v>3.9739666931136003E-4</c:v>
                </c:pt>
                <c:pt idx="3188" formatCode="General">
                  <c:v>3.9736055612150202E-4</c:v>
                </c:pt>
                <c:pt idx="3189" formatCode="General">
                  <c:v>3.9732233047123802E-4</c:v>
                </c:pt>
                <c:pt idx="3190" formatCode="General">
                  <c:v>3.9728220576509902E-4</c:v>
                </c:pt>
                <c:pt idx="3191" formatCode="General">
                  <c:v>3.9724040433015799E-4</c:v>
                </c:pt>
                <c:pt idx="3192" formatCode="General">
                  <c:v>3.9719715619196898E-4</c:v>
                </c:pt>
                <c:pt idx="3193" formatCode="General">
                  <c:v>3.97152697816241E-4</c:v>
                </c:pt>
                <c:pt idx="3194" formatCode="General">
                  <c:v>3.9710727082307599E-4</c:v>
                </c:pt>
                <c:pt idx="3195" formatCode="General">
                  <c:v>3.9706112068073601E-4</c:v>
                </c:pt>
                <c:pt idx="3196" formatCode="General">
                  <c:v>3.9701449538595101E-4</c:v>
                </c:pt>
                <c:pt idx="3197" formatCode="General">
                  <c:v>3.9696764413783299E-4</c:v>
                </c:pt>
                <c:pt idx="3198" formatCode="General">
                  <c:v>3.96920816012436E-4</c:v>
                </c:pt>
                <c:pt idx="3199" formatCode="General">
                  <c:v>3.9687425864499601E-4</c:v>
                </c:pt>
                <c:pt idx="3200" formatCode="General">
                  <c:v>3.9682821692676198E-4</c:v>
                </c:pt>
                <c:pt idx="3201" formatCode="General">
                  <c:v>3.96782931723253E-4</c:v>
                </c:pt>
                <c:pt idx="3202" formatCode="General">
                  <c:v>3.9673863862061298E-4</c:v>
                </c:pt>
                <c:pt idx="3203" formatCode="General">
                  <c:v>3.9669556670653703E-4</c:v>
                </c:pt>
                <c:pt idx="3204" formatCode="General">
                  <c:v>3.9665393739205998E-4</c:v>
                </c:pt>
                <c:pt idx="3205" formatCode="General">
                  <c:v>3.9661396328020802E-4</c:v>
                </c:pt>
                <c:pt idx="3206" formatCode="General">
                  <c:v>3.9657584708726202E-4</c:v>
                </c:pt>
                <c:pt idx="3207" formatCode="General">
                  <c:v>3.9653978062206499E-4</c:v>
                </c:pt>
                <c:pt idx="3208" formatCode="General">
                  <c:v>3.9650594382847199E-4</c:v>
                </c:pt>
                <c:pt idx="3209" formatCode="General">
                  <c:v>3.9647450389566701E-4</c:v>
                </c:pt>
                <c:pt idx="3210" formatCode="General">
                  <c:v>3.9644561444070398E-4</c:v>
                </c:pt>
                <c:pt idx="3211" formatCode="General">
                  <c:v>3.96419414767215E-4</c:v>
                </c:pt>
                <c:pt idx="3212" formatCode="General">
                  <c:v>3.9639602920381198E-4</c:v>
                </c:pt>
                <c:pt idx="3213" formatCode="General">
                  <c:v>3.9637556652524899E-4</c:v>
                </c:pt>
                <c:pt idx="3214" formatCode="General">
                  <c:v>3.9635811945898099E-4</c:v>
                </c:pt>
                <c:pt idx="3215" formatCode="General">
                  <c:v>3.9634376427928099E-4</c:v>
                </c:pt>
                <c:pt idx="3216" formatCode="General">
                  <c:v>3.9633256049058997E-4</c:v>
                </c:pt>
                <c:pt idx="3217" formatCode="General">
                  <c:v>3.9632455060131599E-4</c:v>
                </c:pt>
                <c:pt idx="3218" formatCode="General">
                  <c:v>3.9631975998878697E-4</c:v>
                </c:pt>
                <c:pt idx="3219" formatCode="General">
                  <c:v>3.9631819685560402E-4</c:v>
                </c:pt>
                <c:pt idx="3220" formatCode="General">
                  <c:v>3.9631985227713202E-4</c:v>
                </c:pt>
                <c:pt idx="3221" formatCode="General">
                  <c:v>3.96324700339398E-4</c:v>
                </c:pt>
                <c:pt idx="3222" formatCode="General">
                  <c:v>3.9633269836619099E-4</c:v>
                </c:pt>
                <c:pt idx="3223" formatCode="General">
                  <c:v>3.9634378723368E-4</c:v>
                </c:pt>
                <c:pt idx="3224" formatCode="General">
                  <c:v>3.9635789177043502E-4</c:v>
                </c:pt>
                <c:pt idx="3225" formatCode="General">
                  <c:v>3.9637492124026702E-4</c:v>
                </c:pt>
                <c:pt idx="3226" formatCode="General">
                  <c:v>3.96394769904908E-4</c:v>
                </c:pt>
                <c:pt idx="3227" formatCode="General">
                  <c:v>3.9641731766311498E-4</c:v>
                </c:pt>
                <c:pt idx="3228" formatCode="General">
                  <c:v>3.9644243076242399E-4</c:v>
                </c:pt>
                <c:pt idx="3229" formatCode="General">
                  <c:v>3.9646996257938901E-4</c:v>
                </c:pt>
                <c:pt idx="3230" formatCode="General">
                  <c:v>3.9649975446382602E-4</c:v>
                </c:pt>
                <c:pt idx="3231" formatCode="General">
                  <c:v>3.9653163664224602E-4</c:v>
                </c:pt>
                <c:pt idx="3232" formatCode="General">
                  <c:v>3.9656542917538402E-4</c:v>
                </c:pt>
                <c:pt idx="3233" formatCode="General">
                  <c:v>3.9660094296447001E-4</c:v>
                </c:pt>
                <c:pt idx="3234" formatCode="General">
                  <c:v>3.96637980800656E-4</c:v>
                </c:pt>
                <c:pt idx="3235" formatCode="General">
                  <c:v>3.9667633845182E-4</c:v>
                </c:pt>
                <c:pt idx="3236" formatCode="General">
                  <c:v>3.9671580578078998E-4</c:v>
                </c:pt>
                <c:pt idx="3237" formatCode="General">
                  <c:v>3.9675616788890201E-4</c:v>
                </c:pt>
                <c:pt idx="3238" formatCode="General">
                  <c:v>3.96797206278721E-4</c:v>
                </c:pt>
                <c:pt idx="3239" formatCode="General">
                  <c:v>3.9683870002964297E-4</c:v>
                </c:pt>
                <c:pt idx="3240" formatCode="General">
                  <c:v>3.9688042698010699E-4</c:v>
                </c:pt>
                <c:pt idx="3241" formatCode="General">
                  <c:v>3.9692216491011998E-4</c:v>
                </c:pt>
                <c:pt idx="3242" formatCode="General">
                  <c:v>3.9696369271782599E-4</c:v>
                </c:pt>
                <c:pt idx="3243" formatCode="General">
                  <c:v>3.9700479158393399E-4</c:v>
                </c:pt>
                <c:pt idx="3244" formatCode="General">
                  <c:v>3.9704524611789798E-4</c:v>
                </c:pt>
                <c:pt idx="3245" formatCode="General">
                  <c:v>3.97084845479877E-4</c:v>
                </c:pt>
                <c:pt idx="3246" formatCode="General">
                  <c:v>3.9712338447267899E-4</c:v>
                </c:pt>
                <c:pt idx="3247" formatCode="General">
                  <c:v>3.9716066459804503E-4</c:v>
                </c:pt>
                <c:pt idx="3248" formatCode="General">
                  <c:v>3.9719649507188903E-4</c:v>
                </c:pt>
                <c:pt idx="3249" formatCode="General">
                  <c:v>3.9723069379333202E-4</c:v>
                </c:pt>
                <c:pt idx="3250" formatCode="General">
                  <c:v>3.9726308826264098E-4</c:v>
                </c:pt>
                <c:pt idx="3251" formatCode="General">
                  <c:v>3.9729351644348998E-4</c:v>
                </c:pt>
                <c:pt idx="3252" formatCode="General">
                  <c:v>3.9732182756527403E-4</c:v>
                </c:pt>
                <c:pt idx="3253" formatCode="General">
                  <c:v>3.9734788286153501E-4</c:v>
                </c:pt>
                <c:pt idx="3254" formatCode="General">
                  <c:v>3.9737155624095102E-4</c:v>
                </c:pt>
                <c:pt idx="3255" formatCode="General">
                  <c:v>3.97392734887671E-4</c:v>
                </c:pt>
                <c:pt idx="3256" formatCode="General">
                  <c:v>3.9741131978820901E-4</c:v>
                </c:pt>
                <c:pt idx="3257" formatCode="General">
                  <c:v>3.9742722618248198E-4</c:v>
                </c:pt>
                <c:pt idx="3258" formatCode="General">
                  <c:v>3.9744038393702198E-4</c:v>
                </c:pt>
                <c:pt idx="3259" formatCode="General">
                  <c:v>3.9745073783878799E-4</c:v>
                </c:pt>
                <c:pt idx="3260" formatCode="General">
                  <c:v>3.97458247808438E-4</c:v>
                </c:pt>
                <c:pt idx="3261" formatCode="General">
                  <c:v>3.9746288903238001E-4</c:v>
                </c:pt>
                <c:pt idx="3262" formatCode="General">
                  <c:v>3.9746465201330602E-4</c:v>
                </c:pt>
                <c:pt idx="3263" formatCode="General">
                  <c:v>3.9746354253939202E-4</c:v>
                </c:pt>
                <c:pt idx="3264" formatCode="General">
                  <c:v>3.97459581572752E-4</c:v>
                </c:pt>
                <c:pt idx="3265" formatCode="General">
                  <c:v>3.9745280505815698E-4</c:v>
                </c:pt>
                <c:pt idx="3266" formatCode="General">
                  <c:v>3.9744326365346899E-4</c:v>
                </c:pt>
                <c:pt idx="3267" formatCode="General">
                  <c:v>3.9743102238361499E-4</c:v>
                </c:pt>
                <c:pt idx="3268" formatCode="General">
                  <c:v>3.9741616022034599E-4</c:v>
                </c:pt>
                <c:pt idx="3269" formatCode="General">
                  <c:v>3.9739876959039801E-4</c:v>
                </c:pt>
                <c:pt idx="3270" formatCode="General">
                  <c:v>3.9737895581503399E-4</c:v>
                </c:pt>
                <c:pt idx="3271" formatCode="General">
                  <c:v>3.9735683648430199E-4</c:v>
                </c:pt>
                <c:pt idx="3272" formatCode="General">
                  <c:v>3.9733254076965998E-4</c:v>
                </c:pt>
                <c:pt idx="3273" formatCode="General">
                  <c:v>3.9730620867893703E-4</c:v>
                </c:pt>
                <c:pt idx="3274" formatCode="General">
                  <c:v>3.9727799025788299E-4</c:v>
                </c:pt>
                <c:pt idx="3275" formatCode="General">
                  <c:v>3.9724804474280202E-4</c:v>
                </c:pt>
                <c:pt idx="3276" formatCode="General">
                  <c:v>3.9721653966903698E-4</c:v>
                </c:pt>
                <c:pt idx="3277" formatCode="General">
                  <c:v>3.9718364994023001E-4</c:v>
                </c:pt>
                <c:pt idx="3278" formatCode="General">
                  <c:v>3.9714955686351799E-4</c:v>
                </c:pt>
                <c:pt idx="3279" formatCode="General">
                  <c:v>3.97114447155933E-4</c:v>
                </c:pt>
                <c:pt idx="3280" formatCode="General">
                  <c:v>3.9707851192743402E-4</c:v>
                </c:pt>
                <c:pt idx="3281" formatCode="General">
                  <c:v>3.9704194564605901E-4</c:v>
                </c:pt>
                <c:pt idx="3282" formatCode="General">
                  <c:v>3.9700494509078602E-4</c:v>
                </c:pt>
                <c:pt idx="3283" formatCode="General">
                  <c:v>3.9696770829770399E-4</c:v>
                </c:pt>
                <c:pt idx="3284" formatCode="General">
                  <c:v>3.9693043350510999E-4</c:v>
                </c:pt>
                <c:pt idx="3285" formatCode="General">
                  <c:v>3.9689331810310901E-4</c:v>
                </c:pt>
                <c:pt idx="3286" formatCode="General">
                  <c:v>3.9685655759327798E-4</c:v>
                </c:pt>
                <c:pt idx="3287" formatCode="General">
                  <c:v>3.9682034456382499E-4</c:v>
                </c:pt>
                <c:pt idx="3288" formatCode="General">
                  <c:v>3.9678486768559299E-4</c:v>
                </c:pt>
                <c:pt idx="3289" formatCode="General">
                  <c:v>3.9675031073411901E-4</c:v>
                </c:pt>
                <c:pt idx="3290" formatCode="General">
                  <c:v>3.96716851642777E-4</c:v>
                </c:pt>
                <c:pt idx="3291" formatCode="General">
                  <c:v>3.9668466159185802E-4</c:v>
                </c:pt>
                <c:pt idx="3292" formatCode="General">
                  <c:v>3.9665390413822302E-4</c:v>
                </c:pt>
                <c:pt idx="3293" formatCode="General">
                  <c:v>3.9662473438990202E-4</c:v>
                </c:pt>
                <c:pt idx="3294" formatCode="General">
                  <c:v>3.9659729822980001E-4</c:v>
                </c:pt>
                <c:pt idx="3295" formatCode="General">
                  <c:v>3.9657173159233198E-4</c:v>
                </c:pt>
                <c:pt idx="3296" formatCode="General">
                  <c:v>3.9654815979654902E-4</c:v>
                </c:pt>
                <c:pt idx="3297" formatCode="General">
                  <c:v>3.9652669693898598E-4</c:v>
                </c:pt>
                <c:pt idx="3298" formatCode="General">
                  <c:v>3.96507445349124E-4</c:v>
                </c:pt>
                <c:pt idx="3299" formatCode="General">
                  <c:v>3.9649049511002399E-4</c:v>
                </c:pt>
                <c:pt idx="3300" formatCode="General">
                  <c:v>3.9647592364631799E-4</c:v>
                </c:pt>
                <c:pt idx="3301" formatCode="General">
                  <c:v>3.9646379538138299E-4</c:v>
                </c:pt>
                <c:pt idx="3302" formatCode="General">
                  <c:v>3.9645416146515897E-4</c:v>
                </c:pt>
                <c:pt idx="3303" formatCode="General">
                  <c:v>3.9644705957365397E-4</c:v>
                </c:pt>
                <c:pt idx="3304" formatCode="General">
                  <c:v>3.9644251378083601E-4</c:v>
                </c:pt>
                <c:pt idx="3305" formatCode="General">
                  <c:v>3.9644053450320799E-4</c:v>
                </c:pt>
                <c:pt idx="3306" formatCode="General">
                  <c:v>3.9644111851695898E-4</c:v>
                </c:pt>
                <c:pt idx="3307" formatCode="General">
                  <c:v>3.9644424904723002E-4</c:v>
                </c:pt>
                <c:pt idx="3308" formatCode="General">
                  <c:v>3.9644989592863803E-4</c:v>
                </c:pt>
                <c:pt idx="3309" formatCode="General">
                  <c:v>3.9645801583582801E-4</c:v>
                </c:pt>
                <c:pt idx="3310" formatCode="General">
                  <c:v>3.9646855258246001E-4</c:v>
                </c:pt>
                <c:pt idx="3311" formatCode="General">
                  <c:v>3.96481437486697E-4</c:v>
                </c:pt>
                <c:pt idx="3312" formatCode="General">
                  <c:v>3.9649658980089099E-4</c:v>
                </c:pt>
                <c:pt idx="3313" formatCode="General">
                  <c:v>3.9651391720287201E-4</c:v>
                </c:pt>
                <c:pt idx="3314" formatCode="General">
                  <c:v>3.96533316345894E-4</c:v>
                </c:pt>
                <c:pt idx="3315" formatCode="General">
                  <c:v>3.9655467346403001E-4</c:v>
                </c:pt>
                <c:pt idx="3316" formatCode="General">
                  <c:v>3.9657786502951499E-4</c:v>
                </c:pt>
                <c:pt idx="3317" formatCode="General">
                  <c:v>3.9660275845827602E-4</c:v>
                </c:pt>
                <c:pt idx="3318" formatCode="General">
                  <c:v>3.9662921285967201E-4</c:v>
                </c:pt>
                <c:pt idx="3319" formatCode="General">
                  <c:v>3.9665707982622698E-4</c:v>
                </c:pt>
                <c:pt idx="3320" formatCode="General">
                  <c:v>3.9668620425897398E-4</c:v>
                </c:pt>
                <c:pt idx="3321" formatCode="General">
                  <c:v>3.9671642522385399E-4</c:v>
                </c:pt>
                <c:pt idx="3322" formatCode="General">
                  <c:v>3.9674757683445902E-4</c:v>
                </c:pt>
                <c:pt idx="3323" formatCode="General">
                  <c:v>3.96779489156326E-4</c:v>
                </c:pt>
                <c:pt idx="3324" formatCode="General">
                  <c:v>3.9681198912786599E-4</c:v>
                </c:pt>
                <c:pt idx="3325" formatCode="General">
                  <c:v>3.96844901492974E-4</c:v>
                </c:pt>
                <c:pt idx="3326" formatCode="General">
                  <c:v>3.96878049740312E-4</c:v>
                </c:pt>
                <c:pt idx="3327" formatCode="General">
                  <c:v>3.9691125704427802E-4</c:v>
                </c:pt>
                <c:pt idx="3328" formatCode="General">
                  <c:v>3.9694434720263902E-4</c:v>
                </c:pt>
                <c:pt idx="3329" formatCode="General">
                  <c:v>3.9697714556592001E-4</c:v>
                </c:pt>
                <c:pt idx="3330" formatCode="General">
                  <c:v>3.9700947995364202E-4</c:v>
                </c:pt>
                <c:pt idx="3331" formatCode="General">
                  <c:v>3.9704118155264498E-4</c:v>
                </c:pt>
                <c:pt idx="3332" formatCode="General">
                  <c:v>3.9707208579283101E-4</c:v>
                </c:pt>
                <c:pt idx="3333" formatCode="General">
                  <c:v>3.97102033195815E-4</c:v>
                </c:pt>
                <c:pt idx="3334" formatCode="General">
                  <c:v>3.9713087019212901E-4</c:v>
                </c:pt>
                <c:pt idx="3335" formatCode="General">
                  <c:v>3.9715844990282598E-4</c:v>
                </c:pt>
                <c:pt idx="3336" formatCode="General">
                  <c:v>3.9718463288152602E-4</c:v>
                </c:pt>
                <c:pt idx="3337" formatCode="General">
                  <c:v>3.9720928781320002E-4</c:v>
                </c:pt>
                <c:pt idx="3338" formatCode="General">
                  <c:v>3.9723229216620997E-4</c:v>
                </c:pt>
                <c:pt idx="3339" formatCode="General">
                  <c:v>3.97253532794404E-4</c:v>
                </c:pt>
                <c:pt idx="3340" formatCode="General">
                  <c:v>3.97272906486346E-4</c:v>
                </c:pt>
                <c:pt idx="3341" formatCode="General">
                  <c:v>3.97290320459054E-4</c:v>
                </c:pt>
                <c:pt idx="3342" formatCode="General">
                  <c:v>3.9730569279391802E-4</c:v>
                </c:pt>
                <c:pt idx="3343" formatCode="General">
                  <c:v>3.9731895281281001E-4</c:v>
                </c:pt>
                <c:pt idx="3344" formatCode="General">
                  <c:v>3.9733004139269899E-4</c:v>
                </c:pt>
                <c:pt idx="3345" formatCode="General">
                  <c:v>3.9733891121744201E-4</c:v>
                </c:pt>
                <c:pt idx="3346" formatCode="General">
                  <c:v>3.9734552696574303E-4</c:v>
                </c:pt>
                <c:pt idx="3347" formatCode="General">
                  <c:v>3.9734986543462199E-4</c:v>
                </c:pt>
                <c:pt idx="3348" formatCode="General">
                  <c:v>3.9735191559809202E-4</c:v>
                </c:pt>
                <c:pt idx="3349" formatCode="General">
                  <c:v>3.9735167860106401E-4</c:v>
                </c:pt>
                <c:pt idx="3350" formatCode="General">
                  <c:v>3.9734916768886699E-4</c:v>
                </c:pt>
                <c:pt idx="3351" formatCode="General">
                  <c:v>3.9734440807308302E-4</c:v>
                </c:pt>
                <c:pt idx="3352" formatCode="General">
                  <c:v>3.97337436734758E-4</c:v>
                </c:pt>
                <c:pt idx="3353" formatCode="General">
                  <c:v>3.9732830216635299E-4</c:v>
                </c:pt>
                <c:pt idx="3354" formatCode="General">
                  <c:v>3.9731706405413201E-4</c:v>
                </c:pt>
                <c:pt idx="3355" formatCode="General">
                  <c:v>3.9730379290297402E-4</c:v>
                </c:pt>
                <c:pt idx="3356" formatCode="General">
                  <c:v>3.9728856960591E-4</c:v>
                </c:pt>
                <c:pt idx="3357" formatCode="General">
                  <c:v>3.9727148496095002E-4</c:v>
                </c:pt>
                <c:pt idx="3358" formatCode="General">
                  <c:v>3.9725263913803802E-4</c:v>
                </c:pt>
                <c:pt idx="3359" formatCode="General">
                  <c:v>3.9723214109922E-4</c:v>
                </c:pt>
                <c:pt idx="3360" formatCode="General">
                  <c:v>3.9721010797534899E-4</c:v>
                </c:pt>
                <c:pt idx="3361" formatCode="General">
                  <c:v>3.9718666440283603E-4</c:v>
                </c:pt>
                <c:pt idx="3362" formatCode="General">
                  <c:v>3.9716194182419702E-4</c:v>
                </c:pt>
                <c:pt idx="3363" formatCode="General">
                  <c:v>3.9713607775626998E-4</c:v>
                </c:pt>
                <c:pt idx="3364" formatCode="General">
                  <c:v>3.9710921503015003E-4</c:v>
                </c:pt>
                <c:pt idx="3365" formatCode="General">
                  <c:v>3.9708150100702599E-4</c:v>
                </c:pt>
                <c:pt idx="3366" formatCode="General">
                  <c:v>3.9705308677417798E-4</c:v>
                </c:pt>
                <c:pt idx="3367" formatCode="General">
                  <c:v>3.9702412632551998E-4</c:v>
                </c:pt>
                <c:pt idx="3368" formatCode="General">
                  <c:v>3.9699477573108301E-4</c:v>
                </c:pt>
                <c:pt idx="3369" formatCode="General">
                  <c:v>3.9696519229991199E-4</c:v>
                </c:pt>
                <c:pt idx="3370" formatCode="General">
                  <c:v>3.9693553374083702E-4</c:v>
                </c:pt>
                <c:pt idx="3371" formatCode="General">
                  <c:v>3.9690595732556102E-4</c:v>
                </c:pt>
                <c:pt idx="3372" formatCode="General">
                  <c:v>3.9687661905850102E-4</c:v>
                </c:pt>
                <c:pt idx="3373" formatCode="General">
                  <c:v>3.9684767285773001E-4</c:v>
                </c:pt>
                <c:pt idx="3374" formatCode="General">
                  <c:v>3.9681926975128801E-4</c:v>
                </c:pt>
                <c:pt idx="3375" formatCode="General">
                  <c:v>3.9679155709306299E-4</c:v>
                </c:pt>
                <c:pt idx="3376" formatCode="General">
                  <c:v>3.9676467780225299E-4</c:v>
                </c:pt>
                <c:pt idx="3377" formatCode="General">
                  <c:v>3.96738769630337E-4</c:v>
                </c:pt>
                <c:pt idx="3378" formatCode="General">
                  <c:v>3.9671396445927702E-4</c:v>
                </c:pt>
                <c:pt idx="3379" formatCode="General">
                  <c:v>3.9669038763450701E-4</c:v>
                </c:pt>
                <c:pt idx="3380" formatCode="General">
                  <c:v>3.96668157336047E-4</c:v>
                </c:pt>
                <c:pt idx="3381" formatCode="General">
                  <c:v>3.9664738399087601E-4</c:v>
                </c:pt>
                <c:pt idx="3382" formatCode="General">
                  <c:v>3.9662816972945803E-4</c:v>
                </c:pt>
                <c:pt idx="3383" formatCode="General">
                  <c:v>3.9661060788905299E-4</c:v>
                </c:pt>
                <c:pt idx="3384" formatCode="General">
                  <c:v>3.96594782566209E-4</c:v>
                </c:pt>
                <c:pt idx="3385" formatCode="General">
                  <c:v>3.9658076822052799E-4</c:v>
                </c:pt>
                <c:pt idx="3386" formatCode="General">
                  <c:v>3.9656862933155001E-4</c:v>
                </c:pt>
                <c:pt idx="3387" formatCode="General">
                  <c:v>3.9655842011026698E-4</c:v>
                </c:pt>
                <c:pt idx="3388" formatCode="General">
                  <c:v>3.9655018426653401E-4</c:v>
                </c:pt>
                <c:pt idx="3389" formatCode="General">
                  <c:v>3.9654395483328098E-4</c:v>
                </c:pt>
                <c:pt idx="3390" formatCode="General">
                  <c:v>3.9653975404817899E-4</c:v>
                </c:pt>
                <c:pt idx="3391" formatCode="General">
                  <c:v>3.9653759329307502E-4</c:v>
                </c:pt>
                <c:pt idx="3392" formatCode="General">
                  <c:v>3.9653747309120502E-4</c:v>
                </c:pt>
                <c:pt idx="3393" formatCode="General">
                  <c:v>3.965393831619E-4</c:v>
                </c:pt>
                <c:pt idx="3394" formatCode="General">
                  <c:v>3.9654330253219798E-4</c:v>
                </c:pt>
                <c:pt idx="3395" formatCode="General">
                  <c:v>3.96549199704449E-4</c:v>
                </c:pt>
                <c:pt idx="3396" formatCode="General">
                  <c:v>3.9655703287875302E-4</c:v>
                </c:pt>
                <c:pt idx="3397" formatCode="General">
                  <c:v>3.9656675022874702E-4</c:v>
                </c:pt>
                <c:pt idx="3398" formatCode="General">
                  <c:v>3.9657829022900898E-4</c:v>
                </c:pt>
                <c:pt idx="3399" formatCode="General">
                  <c:v>3.9659158203206302E-4</c:v>
                </c:pt>
                <c:pt idx="3400" formatCode="General">
                  <c:v>3.9660654589273702E-4</c:v>
                </c:pt>
                <c:pt idx="3401" formatCode="General">
                  <c:v>3.96623093637371E-4</c:v>
                </c:pt>
                <c:pt idx="3402" formatCode="General">
                  <c:v>3.9664112917515499E-4</c:v>
                </c:pt>
                <c:pt idx="3403" formatCode="General">
                  <c:v>3.96660549048665E-4</c:v>
                </c:pt>
                <c:pt idx="3404" formatCode="General">
                  <c:v>3.9668124302048499E-4</c:v>
                </c:pt>
                <c:pt idx="3405" formatCode="General">
                  <c:v>3.9670309469260297E-4</c:v>
                </c:pt>
                <c:pt idx="3406" formatCode="General">
                  <c:v>3.9672598215514899E-4</c:v>
                </c:pt>
                <c:pt idx="3407" formatCode="General">
                  <c:v>3.96749778660861E-4</c:v>
                </c:pt>
                <c:pt idx="3408" formatCode="General">
                  <c:v>3.9677435332159899E-4</c:v>
                </c:pt>
                <c:pt idx="3409" formatCode="General">
                  <c:v>3.9679957182308398E-4</c:v>
                </c:pt>
                <c:pt idx="3410" formatCode="General">
                  <c:v>3.9682529715398898E-4</c:v>
                </c:pt>
                <c:pt idx="3411" formatCode="General">
                  <c:v>3.9685139034545001E-4</c:v>
                </c:pt>
                <c:pt idx="3412" formatCode="General">
                  <c:v>3.9687771121702301E-4</c:v>
                </c:pt>
                <c:pt idx="3413" formatCode="General">
                  <c:v>3.9690411912510502E-4</c:v>
                </c:pt>
                <c:pt idx="3414" formatCode="General">
                  <c:v>3.9693047370984401E-4</c:v>
                </c:pt>
                <c:pt idx="3415" formatCode="General">
                  <c:v>3.96956635636596E-4</c:v>
                </c:pt>
                <c:pt idx="3416" formatCode="General">
                  <c:v>3.9698246732803102E-4</c:v>
                </c:pt>
                <c:pt idx="3417" formatCode="General">
                  <c:v>3.9700783368305797E-4</c:v>
                </c:pt>
                <c:pt idx="3418" formatCode="General">
                  <c:v>3.9703260277884102E-4</c:v>
                </c:pt>
                <c:pt idx="3419" formatCode="General">
                  <c:v>3.97056646552273E-4</c:v>
                </c:pt>
                <c:pt idx="3420" formatCode="General">
                  <c:v>3.9707984145741497E-4</c:v>
                </c:pt>
                <c:pt idx="3421" formatCode="General">
                  <c:v>3.9710206909554502E-4</c:v>
                </c:pt>
                <c:pt idx="3422" formatCode="General">
                  <c:v>3.9712321681462098E-4</c:v>
                </c:pt>
                <c:pt idx="3423" formatCode="General">
                  <c:v>3.9714317827516099E-4</c:v>
                </c:pt>
                <c:pt idx="3424" formatCode="General">
                  <c:v>3.9716185397970503E-4</c:v>
                </c:pt>
                <c:pt idx="3425" formatCode="General">
                  <c:v>3.9717915176326298E-4</c:v>
                </c:pt>
                <c:pt idx="3426" formatCode="General">
                  <c:v>3.97194987242357E-4</c:v>
                </c:pt>
                <c:pt idx="3427" formatCode="General">
                  <c:v>3.97209284220488E-4</c:v>
                </c:pt>
                <c:pt idx="3428" formatCode="General">
                  <c:v>3.9722197504812997E-4</c:v>
                </c:pt>
                <c:pt idx="3429" formatCode="General">
                  <c:v>3.9723300093557398E-4</c:v>
                </c:pt>
                <c:pt idx="3430" formatCode="General">
                  <c:v>3.9724231221721699E-4</c:v>
                </c:pt>
                <c:pt idx="3431" formatCode="General">
                  <c:v>3.97249868566157E-4</c:v>
                </c:pt>
                <c:pt idx="3432" formatCode="General">
                  <c:v>3.9725563915822402E-4</c:v>
                </c:pt>
                <c:pt idx="3433" formatCode="General">
                  <c:v>3.9725960278483698E-4</c:v>
                </c:pt>
                <c:pt idx="3434" formatCode="General">
                  <c:v>3.9726174791436899E-4</c:v>
                </c:pt>
                <c:pt idx="3435" formatCode="General">
                  <c:v>3.97262072701963E-4</c:v>
                </c:pt>
                <c:pt idx="3436" formatCode="General">
                  <c:v>3.9726058494802798E-4</c:v>
                </c:pt>
                <c:pt idx="3437" formatCode="General">
                  <c:v>3.9725730200588702E-4</c:v>
                </c:pt>
                <c:pt idx="3438" formatCode="General">
                  <c:v>3.9725225063936301E-4</c:v>
                </c:pt>
                <c:pt idx="3439" formatCode="General">
                  <c:v>3.9724546683129601E-4</c:v>
                </c:pt>
                <c:pt idx="3440" formatCode="General">
                  <c:v>3.9723699554427801E-4</c:v>
                </c:pt>
                <c:pt idx="3441" formatCode="General">
                  <c:v>3.9722689043512899E-4</c:v>
                </c:pt>
                <c:pt idx="3442" formatCode="General">
                  <c:v>3.9721521352485201E-4</c:v>
                </c:pt>
                <c:pt idx="3443" formatCode="General">
                  <c:v>3.9720203482607002E-4</c:v>
                </c:pt>
                <c:pt idx="3444" formatCode="General">
                  <c:v>3.9718743193013398E-4</c:v>
                </c:pt>
                <c:pt idx="3445" formatCode="General">
                  <c:v>3.97171489556291E-4</c:v>
                </c:pt>
                <c:pt idx="3446" formatCode="General">
                  <c:v>3.9715429906552298E-4</c:v>
                </c:pt>
                <c:pt idx="3447" formatCode="General">
                  <c:v>3.97135957941789E-4</c:v>
                </c:pt>
                <c:pt idx="3448" formatCode="General">
                  <c:v>3.9711656924361599E-4</c:v>
                </c:pt>
                <c:pt idx="3449" formatCode="General">
                  <c:v>3.9709624102906899E-4</c:v>
                </c:pt>
                <c:pt idx="3450" formatCode="General">
                  <c:v>3.9707508575732099E-4</c:v>
                </c:pt>
                <c:pt idx="3451" formatCode="General">
                  <c:v>3.9705321967007501E-4</c:v>
                </c:pt>
                <c:pt idx="3452" formatCode="General">
                  <c:v>3.97030762156254E-4</c:v>
                </c:pt>
                <c:pt idx="3453" formatCode="General">
                  <c:v>3.9700783510338402E-4</c:v>
                </c:pt>
                <c:pt idx="3454" formatCode="General">
                  <c:v>3.9698456223919001E-4</c:v>
                </c:pt>
                <c:pt idx="3455" formatCode="General">
                  <c:v>3.9696106846693902E-4</c:v>
                </c:pt>
                <c:pt idx="3456" formatCode="General">
                  <c:v>3.9693747919806701E-4</c:v>
                </c:pt>
                <c:pt idx="3457" formatCode="General">
                  <c:v>3.9691391968566702E-4</c:v>
                </c:pt>
                <c:pt idx="3458" formatCode="General">
                  <c:v>3.96890514362324E-4</c:v>
                </c:pt>
                <c:pt idx="3459" formatCode="General">
                  <c:v>3.96867386185813E-4</c:v>
                </c:pt>
                <c:pt idx="3460" formatCode="General">
                  <c:v>3.9684465599605699E-4</c:v>
                </c:pt>
                <c:pt idx="3461" formatCode="General">
                  <c:v>3.9682244188670801E-4</c:v>
                </c:pt>
                <c:pt idx="3462" formatCode="General">
                  <c:v>3.9680085859457998E-4</c:v>
                </c:pt>
                <c:pt idx="3463" formatCode="General">
                  <c:v>3.9678001691009301E-4</c:v>
                </c:pt>
                <c:pt idx="3464" formatCode="General">
                  <c:v>3.9676002311172203E-4</c:v>
                </c:pt>
                <c:pt idx="3465" formatCode="General">
                  <c:v>3.9674097842731999E-4</c:v>
                </c:pt>
                <c:pt idx="3466" formatCode="General">
                  <c:v>3.9672297852503299E-4</c:v>
                </c:pt>
                <c:pt idx="3467" formatCode="General">
                  <c:v>3.9670611303633098E-4</c:v>
                </c:pt>
                <c:pt idx="3468" formatCode="General">
                  <c:v>3.96690465113525E-4</c:v>
                </c:pt>
                <c:pt idx="3469" formatCode="General">
                  <c:v>3.9667611102391299E-4</c:v>
                </c:pt>
                <c:pt idx="3470" formatCode="General">
                  <c:v>3.96663119782527E-4</c:v>
                </c:pt>
                <c:pt idx="3471" formatCode="General">
                  <c:v>3.9665155282521002E-4</c:v>
                </c:pt>
                <c:pt idx="3472" formatCode="General">
                  <c:v>3.9664146372353297E-4</c:v>
                </c:pt>
                <c:pt idx="3473" formatCode="General">
                  <c:v>3.96632897942862E-4</c:v>
                </c:pt>
                <c:pt idx="3474" formatCode="General">
                  <c:v>3.9662589264460499E-4</c:v>
                </c:pt>
                <c:pt idx="3475" formatCode="General">
                  <c:v>3.96620476533461E-4</c:v>
                </c:pt>
                <c:pt idx="3476" formatCode="General">
                  <c:v>3.9661666975024601E-4</c:v>
                </c:pt>
                <c:pt idx="3477" formatCode="General">
                  <c:v>3.9661448381061098E-4</c:v>
                </c:pt>
                <c:pt idx="3478" formatCode="General">
                  <c:v>3.96613921589742E-4</c:v>
                </c:pt>
                <c:pt idx="3479" formatCode="General">
                  <c:v>3.9661497735287799E-4</c:v>
                </c:pt>
                <c:pt idx="3480" formatCode="General">
                  <c:v>3.9661763683124202E-4</c:v>
                </c:pt>
                <c:pt idx="3481" formatCode="General">
                  <c:v>3.9662187734274001E-4</c:v>
                </c:pt>
                <c:pt idx="3482" formatCode="General">
                  <c:v>3.9662766795655599E-4</c:v>
                </c:pt>
                <c:pt idx="3483" formatCode="General">
                  <c:v>3.96634969700538E-4</c:v>
                </c:pt>
                <c:pt idx="3484" formatCode="General">
                  <c:v>3.9664373581005499E-4</c:v>
                </c:pt>
                <c:pt idx="3485" formatCode="General">
                  <c:v>3.9665391201677797E-4</c:v>
                </c:pt>
                <c:pt idx="3486" formatCode="General">
                  <c:v>3.9666543687565299E-4</c:v>
                </c:pt>
                <c:pt idx="3487" formatCode="General">
                  <c:v>3.9667824212813501E-4</c:v>
                </c:pt>
                <c:pt idx="3488" formatCode="General">
                  <c:v>3.9669225309955897E-4</c:v>
                </c:pt>
                <c:pt idx="3489" formatCode="General">
                  <c:v>3.96707389128376E-4</c:v>
                </c:pt>
                <c:pt idx="3490" formatCode="General">
                  <c:v>3.9672356402480199E-4</c:v>
                </c:pt>
                <c:pt idx="3491" formatCode="General">
                  <c:v>3.9674068655630001E-4</c:v>
                </c:pt>
                <c:pt idx="3492" formatCode="General">
                  <c:v>3.9675866095719602E-4</c:v>
                </c:pt>
                <c:pt idx="3493" formatCode="General">
                  <c:v>3.9677738745957399E-4</c:v>
                </c:pt>
                <c:pt idx="3494" formatCode="General">
                  <c:v>3.9679676284256498E-4</c:v>
                </c:pt>
                <c:pt idx="3495" formatCode="General">
                  <c:v>3.9681668099699098E-4</c:v>
                </c:pt>
                <c:pt idx="3496" formatCode="General">
                  <c:v>3.9683703350231597E-4</c:v>
                </c:pt>
                <c:pt idx="3497" formatCode="General">
                  <c:v>3.9685771021277799E-4</c:v>
                </c:pt>
                <c:pt idx="3498" formatCode="General">
                  <c:v>3.9687859984954501E-4</c:v>
                </c:pt>
                <c:pt idx="3499" formatCode="General">
                  <c:v>3.9689959059573999E-4</c:v>
                </c:pt>
                <c:pt idx="3500" formatCode="General">
                  <c:v>3.9692057069116499E-4</c:v>
                </c:pt>
                <c:pt idx="3501" formatCode="General">
                  <c:v>3.9694142902356499E-4</c:v>
                </c:pt>
                <c:pt idx="3502" formatCode="General">
                  <c:v>3.9696205571335298E-4</c:v>
                </c:pt>
                <c:pt idx="3503" formatCode="General">
                  <c:v>3.9698234268869501E-4</c:v>
                </c:pt>
                <c:pt idx="3504" formatCode="General">
                  <c:v>3.9700218424799602E-4</c:v>
                </c:pt>
                <c:pt idx="3505" formatCode="General">
                  <c:v>3.97021477606855E-4</c:v>
                </c:pt>
                <c:pt idx="3506" formatCode="General">
                  <c:v>3.9704012342668601E-4</c:v>
                </c:pt>
                <c:pt idx="3507" formatCode="General">
                  <c:v>3.9705802632230099E-4</c:v>
                </c:pt>
                <c:pt idx="3508" formatCode="General">
                  <c:v>3.9707509534588E-4</c:v>
                </c:pt>
                <c:pt idx="3509" formatCode="General">
                  <c:v>3.9709124444489301E-4</c:v>
                </c:pt>
                <c:pt idx="3510" formatCode="General">
                  <c:v>3.9710639289168201E-4</c:v>
                </c:pt>
                <c:pt idx="3511" formatCode="General">
                  <c:v>3.9712046568258802E-4</c:v>
                </c:pt>
                <c:pt idx="3512" formatCode="General">
                  <c:v>3.9713339390466099E-4</c:v>
                </c:pt>
                <c:pt idx="3513" formatCode="General">
                  <c:v>3.9714511506819798E-4</c:v>
                </c:pt>
                <c:pt idx="3514" formatCode="General">
                  <c:v>3.9715557340351098E-4</c:v>
                </c:pt>
                <c:pt idx="3515" formatCode="General">
                  <c:v>3.9716472012056201E-4</c:v>
                </c:pt>
                <c:pt idx="3516" formatCode="General">
                  <c:v>3.97172513630274E-4</c:v>
                </c:pt>
                <c:pt idx="3517" formatCode="General">
                  <c:v>3.9717891972655602E-4</c:v>
                </c:pt>
                <c:pt idx="3518" formatCode="General">
                  <c:v>3.9718391172828202E-4</c:v>
                </c:pt>
                <c:pt idx="3519" formatCode="General">
                  <c:v>3.97187470580694E-4</c:v>
                </c:pt>
                <c:pt idx="3520" formatCode="General">
                  <c:v>3.9718958491588699E-4</c:v>
                </c:pt>
                <c:pt idx="3521" formatCode="General">
                  <c:v>3.9719025107230201E-4</c:v>
                </c:pt>
                <c:pt idx="3522" formatCode="General">
                  <c:v>3.9718947307331299E-4</c:v>
                </c:pt>
                <c:pt idx="3523" formatCode="General">
                  <c:v>3.9718726256524799E-4</c:v>
                </c:pt>
                <c:pt idx="3524" formatCode="General">
                  <c:v>3.9718363871540002E-4</c:v>
                </c:pt>
                <c:pt idx="3525" formatCode="General">
                  <c:v>3.9717862807075403E-4</c:v>
                </c:pt>
                <c:pt idx="3526" formatCode="General">
                  <c:v>3.9717226437840502E-4</c:v>
                </c:pt>
                <c:pt idx="3527" formatCode="General">
                  <c:v>3.9716458836882001E-4</c:v>
                </c:pt>
                <c:pt idx="3528" formatCode="General">
                  <c:v>3.9715564750327198E-4</c:v>
                </c:pt>
                <c:pt idx="3529" formatCode="General">
                  <c:v>3.9714549568699E-4</c:v>
                </c:pt>
                <c:pt idx="3530" formatCode="General">
                  <c:v>3.9713419294971799E-4</c:v>
                </c:pt>
                <c:pt idx="3531" formatCode="General">
                  <c:v>3.9712180509554401E-4</c:v>
                </c:pt>
                <c:pt idx="3532" formatCode="General">
                  <c:v>3.9710840332401798E-4</c:v>
                </c:pt>
                <c:pt idx="3533" formatCode="General">
                  <c:v>3.9709406382471701E-4</c:v>
                </c:pt>
                <c:pt idx="3534" formatCode="General">
                  <c:v>3.9707886734754397E-4</c:v>
                </c:pt>
                <c:pt idx="3535" formatCode="General">
                  <c:v>3.9706289875115499E-4</c:v>
                </c:pt>
                <c:pt idx="3536" formatCode="General">
                  <c:v>3.9704624653204301E-4</c:v>
                </c:pt>
                <c:pt idx="3537" formatCode="General">
                  <c:v>3.9702900233683902E-4</c:v>
                </c:pt>
                <c:pt idx="3538" formatCode="General">
                  <c:v>3.9701126046053802E-4</c:v>
                </c:pt>
                <c:pt idx="3539" formatCode="General">
                  <c:v>3.9699311733335001E-4</c:v>
                </c:pt>
                <c:pt idx="3540" formatCode="General">
                  <c:v>3.9697467099897603E-4</c:v>
                </c:pt>
                <c:pt idx="3541" formatCode="General">
                  <c:v>3.9695602058708999E-4</c:v>
                </c:pt>
                <c:pt idx="3542" formatCode="General">
                  <c:v>3.9693726578288299E-4</c:v>
                </c:pt>
                <c:pt idx="3543" formatCode="General">
                  <c:v>3.9691850629645898E-4</c:v>
                </c:pt>
                <c:pt idx="3544" formatCode="General">
                  <c:v>3.96899841334918E-4</c:v>
                </c:pt>
                <c:pt idx="3545" formatCode="General">
                  <c:v>3.9688136907988999E-4</c:v>
                </c:pt>
                <c:pt idx="3546" formatCode="General">
                  <c:v>3.9686318617326302E-4</c:v>
                </c:pt>
                <c:pt idx="3547" formatCode="General">
                  <c:v>3.9684538721379E-4</c:v>
                </c:pt>
                <c:pt idx="3548" formatCode="General">
                  <c:v>3.9682806426716402E-4</c:v>
                </c:pt>
                <c:pt idx="3549" formatCode="General">
                  <c:v>3.9681130639210597E-4</c:v>
                </c:pt>
                <c:pt idx="3550" formatCode="General">
                  <c:v>3.9679519918486898E-4</c:v>
                </c:pt>
                <c:pt idx="3551" formatCode="General">
                  <c:v>3.96779824344486E-4</c:v>
                </c:pt>
                <c:pt idx="3552" formatCode="General">
                  <c:v>3.9676525926094701E-4</c:v>
                </c:pt>
                <c:pt idx="3553" formatCode="General">
                  <c:v>3.9675157662836602E-4</c:v>
                </c:pt>
                <c:pt idx="3554" formatCode="General">
                  <c:v>3.9673884408504502E-4</c:v>
                </c:pt>
                <c:pt idx="3555" formatCode="General">
                  <c:v>3.9672712388221599E-4</c:v>
                </c:pt>
                <c:pt idx="3556" formatCode="General">
                  <c:v>3.9671647258304201E-4</c:v>
                </c:pt>
                <c:pt idx="3557" formatCode="General">
                  <c:v>3.96706940793323E-4</c:v>
                </c:pt>
                <c:pt idx="3558" formatCode="General">
                  <c:v>3.9669857292516398E-4</c:v>
                </c:pt>
                <c:pt idx="3559" formatCode="General">
                  <c:v>3.9669140699467398E-4</c:v>
                </c:pt>
                <c:pt idx="3560" formatCode="General">
                  <c:v>3.96685474454595E-4</c:v>
                </c:pt>
                <c:pt idx="3561" formatCode="General">
                  <c:v>3.96680800062553E-4</c:v>
                </c:pt>
                <c:pt idx="3562" formatCode="General">
                  <c:v>3.9667740178545198E-4</c:v>
                </c:pt>
                <c:pt idx="3563" formatCode="General">
                  <c:v>3.9667529074031602E-4</c:v>
                </c:pt>
                <c:pt idx="3564" formatCode="General">
                  <c:v>3.9667447117170101E-4</c:v>
                </c:pt>
                <c:pt idx="3565" formatCode="General">
                  <c:v>3.9667494046560499E-4</c:v>
                </c:pt>
                <c:pt idx="3566" formatCode="General">
                  <c:v>3.9667668919960802E-4</c:v>
                </c:pt>
                <c:pt idx="3567" formatCode="General">
                  <c:v>3.9667970122878802E-4</c:v>
                </c:pt>
                <c:pt idx="3568" formatCode="General">
                  <c:v>3.96683953806761E-4</c:v>
                </c:pt>
                <c:pt idx="3569" formatCode="General">
                  <c:v>3.96689417741028E-4</c:v>
                </c:pt>
                <c:pt idx="3570" formatCode="General">
                  <c:v>3.9669605758161801E-4</c:v>
                </c:pt>
                <c:pt idx="3571" formatCode="General">
                  <c:v>3.9670383184185401E-4</c:v>
                </c:pt>
                <c:pt idx="3572" formatCode="General">
                  <c:v>3.9671269324990802E-4</c:v>
                </c:pt>
                <c:pt idx="3573" formatCode="General">
                  <c:v>3.9672258902964202E-4</c:v>
                </c:pt>
                <c:pt idx="3574" formatCode="General">
                  <c:v>3.9673346120910099E-4</c:v>
                </c:pt>
                <c:pt idx="3575" formatCode="General">
                  <c:v>3.9674524695487598E-4</c:v>
                </c:pt>
                <c:pt idx="3576" formatCode="General">
                  <c:v>3.96757878930427E-4</c:v>
                </c:pt>
                <c:pt idx="3577" formatCode="General">
                  <c:v>3.96771285676348E-4</c:v>
                </c:pt>
                <c:pt idx="3578" formatCode="General">
                  <c:v>3.9678539201044199E-4</c:v>
                </c:pt>
                <c:pt idx="3579" formatCode="General">
                  <c:v>3.96800119445385E-4</c:v>
                </c:pt>
                <c:pt idx="3580" formatCode="General">
                  <c:v>3.9681538662167002E-4</c:v>
                </c:pt>
                <c:pt idx="3581" formatCode="General">
                  <c:v>3.96831109753467E-4</c:v>
                </c:pt>
                <c:pt idx="3582" formatCode="General">
                  <c:v>3.96847203084965E-4</c:v>
                </c:pt>
                <c:pt idx="3583" formatCode="General">
                  <c:v>3.9686357935472301E-4</c:v>
                </c:pt>
                <c:pt idx="3584" formatCode="General">
                  <c:v>3.96880150265537E-4</c:v>
                </c:pt>
                <c:pt idx="3585" formatCode="General">
                  <c:v>3.9689682695729901E-4</c:v>
                </c:pt>
                <c:pt idx="3586" formatCode="General">
                  <c:v>3.9691352048033698E-4</c:v>
                </c:pt>
                <c:pt idx="3587" formatCode="General">
                  <c:v>3.9693014226671797E-4</c:v>
                </c:pt>
                <c:pt idx="3588" formatCode="General">
                  <c:v>3.96946604597037E-4</c:v>
                </c:pt>
                <c:pt idx="3589" formatCode="General">
                  <c:v>3.9696282106024898E-4</c:v>
                </c:pt>
                <c:pt idx="3590" formatCode="General">
                  <c:v>3.9697870700413599E-4</c:v>
                </c:pt>
                <c:pt idx="3591" formatCode="General">
                  <c:v>3.96994179974079E-4</c:v>
                </c:pt>
                <c:pt idx="3592" formatCode="General">
                  <c:v>3.9700916013788199E-4</c:v>
                </c:pt>
                <c:pt idx="3593" formatCode="General">
                  <c:v>3.9702357069445701E-4</c:v>
                </c:pt>
                <c:pt idx="3594" formatCode="General">
                  <c:v>3.9703733826430902E-4</c:v>
                </c:pt>
                <c:pt idx="3595" formatCode="General">
                  <c:v>3.97050393259837E-4</c:v>
                </c:pt>
                <c:pt idx="3596" formatCode="General">
                  <c:v>3.9706267023360999E-4</c:v>
                </c:pt>
                <c:pt idx="3597" formatCode="General">
                  <c:v>3.9707410820287502E-4</c:v>
                </c:pt>
                <c:pt idx="3598" formatCode="General">
                  <c:v>3.9708465094872902E-4</c:v>
                </c:pt>
                <c:pt idx="3599" formatCode="General">
                  <c:v>3.97094247288474E-4</c:v>
                </c:pt>
                <c:pt idx="3600" formatCode="General">
                  <c:v>3.9710285131988501E-4</c:v>
                </c:pt>
                <c:pt idx="3601" formatCode="General">
                  <c:v>3.97110422636234E-4</c:v>
                </c:pt>
                <c:pt idx="3602" formatCode="General">
                  <c:v>3.9711692651107699E-4</c:v>
                </c:pt>
                <c:pt idx="3603" formatCode="General">
                  <c:v>3.9712233405200602E-4</c:v>
                </c:pt>
                <c:pt idx="3604" formatCode="General">
                  <c:v>3.9712662232270198E-4</c:v>
                </c:pt>
                <c:pt idx="3605" formatCode="General">
                  <c:v>3.9712977443281499E-4</c:v>
                </c:pt>
                <c:pt idx="3606" formatCode="General">
                  <c:v>3.9713177959536499E-4</c:v>
                </c:pt>
                <c:pt idx="3607" formatCode="General">
                  <c:v>3.9713263315153702E-4</c:v>
                </c:pt>
                <c:pt idx="3608" formatCode="General">
                  <c:v>3.9713233656289698E-4</c:v>
                </c:pt>
                <c:pt idx="3609" formatCode="General">
                  <c:v>3.9713089737126599E-4</c:v>
                </c:pt>
                <c:pt idx="3610" formatCode="General">
                  <c:v>3.9712832912660998E-4</c:v>
                </c:pt>
                <c:pt idx="3611" formatCode="General">
                  <c:v>3.9712465128351703E-4</c:v>
                </c:pt>
                <c:pt idx="3612" formatCode="General">
                  <c:v>3.9711988906696298E-4</c:v>
                </c:pt>
                <c:pt idx="3613" formatCode="General">
                  <c:v>3.9711407330824902E-4</c:v>
                </c:pt>
                <c:pt idx="3614" formatCode="General">
                  <c:v>3.97107240252125E-4</c:v>
                </c:pt>
                <c:pt idx="3615" formatCode="General">
                  <c:v>3.9709943133628401E-4</c:v>
                </c:pt>
                <c:pt idx="3616" formatCode="General">
                  <c:v>3.9709069294453802E-4</c:v>
                </c:pt>
                <c:pt idx="3617" formatCode="General">
                  <c:v>3.9708107613511002E-4</c:v>
                </c:pt>
                <c:pt idx="3618" formatCode="General">
                  <c:v>3.9707063634563701E-4</c:v>
                </c:pt>
                <c:pt idx="3619" formatCode="General">
                  <c:v>3.9705943307653699E-4</c:v>
                </c:pt>
                <c:pt idx="3620" formatCode="General">
                  <c:v>3.97047529554556E-4</c:v>
                </c:pt>
                <c:pt idx="3621" formatCode="General">
                  <c:v>3.9703499237837099E-4</c:v>
                </c:pt>
                <c:pt idx="3622" formatCode="General">
                  <c:v>3.9702189114821903E-4</c:v>
                </c:pt>
                <c:pt idx="3623" formatCode="General">
                  <c:v>3.9700829808159599E-4</c:v>
                </c:pt>
                <c:pt idx="3624" formatCode="General">
                  <c:v>3.96994287617141E-4</c:v>
                </c:pt>
                <c:pt idx="3625" formatCode="General">
                  <c:v>3.9697993600885901E-4</c:v>
                </c:pt>
                <c:pt idx="3626" formatCode="General">
                  <c:v>3.9696532091287802E-4</c:v>
                </c:pt>
                <c:pt idx="3627" formatCode="General">
                  <c:v>3.9695052096897702E-4</c:v>
                </c:pt>
                <c:pt idx="3628" formatCode="General">
                  <c:v>3.9693561537912299E-4</c:v>
                </c:pt>
                <c:pt idx="3629" formatCode="General">
                  <c:v>3.96920683485254E-4</c:v>
                </c:pt>
                <c:pt idx="3630" formatCode="General">
                  <c:v>3.9690580434856803E-4</c:v>
                </c:pt>
                <c:pt idx="3631" formatCode="General">
                  <c:v>3.9689105633251902E-4</c:v>
                </c:pt>
                <c:pt idx="3632" formatCode="General">
                  <c:v>3.9687651669170998E-4</c:v>
                </c:pt>
                <c:pt idx="3633" formatCode="General">
                  <c:v>3.96862261168841E-4</c:v>
                </c:pt>
                <c:pt idx="3634" formatCode="General">
                  <c:v>3.9684836360178501E-4</c:v>
                </c:pt>
                <c:pt idx="3635" formatCode="General">
                  <c:v>3.96834895542827E-4</c:v>
                </c:pt>
                <c:pt idx="3636" formatCode="General">
                  <c:v>3.9682192589202597E-4</c:v>
                </c:pt>
                <c:pt idx="3637" formatCode="General">
                  <c:v>3.9680952054654199E-4</c:v>
                </c:pt>
                <c:pt idx="3638" formatCode="General">
                  <c:v>3.9679774206772698E-4</c:v>
                </c:pt>
                <c:pt idx="3639" formatCode="General">
                  <c:v>3.9678664936762699E-4</c:v>
                </c:pt>
                <c:pt idx="3640" formatCode="General">
                  <c:v>3.9677629741646699E-4</c:v>
                </c:pt>
                <c:pt idx="3641" formatCode="General">
                  <c:v>3.9676673697254202E-4</c:v>
                </c:pt>
                <c:pt idx="3642" formatCode="General">
                  <c:v>3.96758014335836E-4</c:v>
                </c:pt>
                <c:pt idx="3643" formatCode="General">
                  <c:v>3.9675017112654899E-4</c:v>
                </c:pt>
                <c:pt idx="3644" formatCode="General">
                  <c:v>3.9674324408955702E-4</c:v>
                </c:pt>
                <c:pt idx="3645" formatCode="General">
                  <c:v>3.9673726492572202E-4</c:v>
                </c:pt>
                <c:pt idx="3646" formatCode="General">
                  <c:v>3.9673226015079003E-4</c:v>
                </c:pt>
                <c:pt idx="3647" formatCode="General">
                  <c:v>3.9672825098248398E-4</c:v>
                </c:pt>
                <c:pt idx="3648" formatCode="General">
                  <c:v>3.9672525325623598E-4</c:v>
                </c:pt>
                <c:pt idx="3649" formatCode="General">
                  <c:v>3.9672327736985601E-4</c:v>
                </c:pt>
                <c:pt idx="3650" formatCode="General">
                  <c:v>3.9672232825727798E-4</c:v>
                </c:pt>
                <c:pt idx="3651" formatCode="General">
                  <c:v>3.9672240539136502E-4</c:v>
                </c:pt>
                <c:pt idx="3652" formatCode="General">
                  <c:v>3.9672350281560402E-4</c:v>
                </c:pt>
                <c:pt idx="3653" formatCode="General">
                  <c:v>3.96725609204377E-4</c:v>
                </c:pt>
                <c:pt idx="3654" formatCode="General">
                  <c:v>3.9672870795132598E-4</c:v>
                </c:pt>
                <c:pt idx="3655" formatCode="General">
                  <c:v>3.9673277728521201E-4</c:v>
                </c:pt>
                <c:pt idx="3656" formatCode="General">
                  <c:v>3.9673779041249E-4</c:v>
                </c:pt>
                <c:pt idx="3657" formatCode="General">
                  <c:v>3.9674371568572002E-4</c:v>
                </c:pt>
                <c:pt idx="3658" formatCode="General">
                  <c:v>3.9675051679677602E-4</c:v>
                </c:pt>
                <c:pt idx="3659" formatCode="General">
                  <c:v>3.9675815299370401E-4</c:v>
                </c:pt>
                <c:pt idx="3660" formatCode="General">
                  <c:v>3.96766579319956E-4</c:v>
                </c:pt>
                <c:pt idx="3661" formatCode="General">
                  <c:v>3.9677574687460598E-4</c:v>
                </c:pt>
                <c:pt idx="3662" formatCode="General">
                  <c:v>3.9678560309207902E-4</c:v>
                </c:pt>
                <c:pt idx="3663" formatCode="General">
                  <c:v>3.96796092039788E-4</c:v>
                </c:pt>
                <c:pt idx="3664" formatCode="General">
                  <c:v>3.9680715473201799E-4</c:v>
                </c:pt>
                <c:pt idx="3665" formatCode="General">
                  <c:v>3.9681872945831998E-4</c:v>
                </c:pt>
                <c:pt idx="3666" formatCode="General">
                  <c:v>3.9683075212457202E-4</c:v>
                </c:pt>
                <c:pt idx="3667" formatCode="General">
                  <c:v>3.9684315660486999E-4</c:v>
                </c:pt>
                <c:pt idx="3668" formatCode="General">
                  <c:v>3.9685587510229699E-4</c:v>
                </c:pt>
                <c:pt idx="3669" formatCode="General">
                  <c:v>3.9686883851663599E-4</c:v>
                </c:pt>
                <c:pt idx="3670" formatCode="General">
                  <c:v>3.9688197681703202E-4</c:v>
                </c:pt>
                <c:pt idx="3671" formatCode="General">
                  <c:v>3.96895219417607E-4</c:v>
                </c:pt>
                <c:pt idx="3672" formatCode="General">
                  <c:v>3.96908495554028E-4</c:v>
                </c:pt>
                <c:pt idx="3673" formatCode="General">
                  <c:v>3.9692173465901998E-4</c:v>
                </c:pt>
                <c:pt idx="3674" formatCode="General">
                  <c:v>3.9693486673485602E-4</c:v>
                </c:pt>
                <c:pt idx="3675" formatCode="General">
                  <c:v>3.9694782272085301E-4</c:v>
                </c:pt>
                <c:pt idx="3676" formatCode="General">
                  <c:v>3.9696053485397298E-4</c:v>
                </c:pt>
                <c:pt idx="3677" formatCode="General">
                  <c:v>3.9697293702063003E-4</c:v>
                </c:pt>
                <c:pt idx="3678" formatCode="General">
                  <c:v>3.9698496509792401E-4</c:v>
                </c:pt>
                <c:pt idx="3679" formatCode="General">
                  <c:v>3.9699655728251402E-4</c:v>
                </c:pt>
                <c:pt idx="3680" formatCode="General">
                  <c:v>3.9700765440548499E-4</c:v>
                </c:pt>
                <c:pt idx="3681" formatCode="General">
                  <c:v>3.9701820023159602E-4</c:v>
                </c:pt>
                <c:pt idx="3682" formatCode="General">
                  <c:v>3.97028141741415E-4</c:v>
                </c:pt>
                <c:pt idx="3683" formatCode="General">
                  <c:v>3.9703742939494802E-4</c:v>
                </c:pt>
                <c:pt idx="3684" formatCode="General">
                  <c:v>3.9704601737544301E-4</c:v>
                </c:pt>
                <c:pt idx="3685" formatCode="General">
                  <c:v>3.9705386381220099E-4</c:v>
                </c:pt>
                <c:pt idx="3686" formatCode="General">
                  <c:v>3.9706093098132499E-4</c:v>
                </c:pt>
                <c:pt idx="3687" formatCode="General">
                  <c:v>3.9706718548344498E-4</c:v>
                </c:pt>
                <c:pt idx="3688" formatCode="General">
                  <c:v>3.9707259839762398E-4</c:v>
                </c:pt>
                <c:pt idx="3689" formatCode="General">
                  <c:v>3.9707714541073198E-4</c:v>
                </c:pt>
                <c:pt idx="3690" formatCode="General">
                  <c:v>3.9708080692175702E-4</c:v>
                </c:pt>
                <c:pt idx="3691" formatCode="General">
                  <c:v>3.97083568120611E-4</c:v>
                </c:pt>
                <c:pt idx="3692" formatCode="General">
                  <c:v>3.9708541904116498E-4</c:v>
                </c:pt>
                <c:pt idx="3693" formatCode="General">
                  <c:v>3.9708635458836198E-4</c:v>
                </c:pt>
                <c:pt idx="3694" formatCode="General">
                  <c:v>3.9708637453940399E-4</c:v>
                </c:pt>
                <c:pt idx="3695" formatCode="General">
                  <c:v>3.97085483519141E-4</c:v>
                </c:pt>
                <c:pt idx="3696" formatCode="General">
                  <c:v>3.9708369094992602E-4</c:v>
                </c:pt>
                <c:pt idx="3697" formatCode="General">
                  <c:v>3.9708101097635402E-4</c:v>
                </c:pt>
                <c:pt idx="3698" formatCode="General">
                  <c:v>3.97077462365389E-4</c:v>
                </c:pt>
                <c:pt idx="3699" formatCode="General">
                  <c:v>3.9707306838256199E-4</c:v>
                </c:pt>
                <c:pt idx="3700" formatCode="General">
                  <c:v>3.9706785664500799E-4</c:v>
                </c:pt>
                <c:pt idx="3701" formatCode="General">
                  <c:v>3.9706185895224699E-4</c:v>
                </c:pt>
                <c:pt idx="3702" formatCode="General">
                  <c:v>3.9705511109572599E-4</c:v>
                </c:pt>
                <c:pt idx="3703" formatCode="General">
                  <c:v>3.9704765264823302E-4</c:v>
                </c:pt>
                <c:pt idx="3704" formatCode="General">
                  <c:v>3.9703952673441598E-4</c:v>
                </c:pt>
                <c:pt idx="3705" formatCode="General">
                  <c:v>3.9703077978371301E-4</c:v>
                </c:pt>
                <c:pt idx="3706" formatCode="General">
                  <c:v>3.97021461267093E-4</c:v>
                </c:pt>
                <c:pt idx="3707" formatCode="General">
                  <c:v>3.97011623419102E-4</c:v>
                </c:pt>
                <c:pt idx="3708" formatCode="General">
                  <c:v>3.9700132094673898E-4</c:v>
                </c:pt>
                <c:pt idx="3709" formatCode="General">
                  <c:v>3.9699061072679499E-4</c:v>
                </c:pt>
                <c:pt idx="3710" formatCode="General">
                  <c:v>3.9697955149330198E-4</c:v>
                </c:pt>
                <c:pt idx="3711" formatCode="General">
                  <c:v>3.9696820351681298E-4</c:v>
                </c:pt>
                <c:pt idx="3712" formatCode="General">
                  <c:v>3.9695662827724301E-4</c:v>
                </c:pt>
                <c:pt idx="3713" formatCode="General">
                  <c:v>3.9694488813203502E-4</c:v>
                </c:pt>
                <c:pt idx="3714" formatCode="General">
                  <c:v>3.9693304598144503E-4</c:v>
                </c:pt>
                <c:pt idx="3715" formatCode="General">
                  <c:v>3.9692116493272498E-4</c:v>
                </c:pt>
                <c:pt idx="3716" formatCode="General">
                  <c:v>3.96909307964984E-4</c:v>
                </c:pt>
                <c:pt idx="3717" formatCode="General">
                  <c:v>3.9689753759650101E-4</c:v>
                </c:pt>
                <c:pt idx="3718" formatCode="General">
                  <c:v>3.9688591555624402E-4</c:v>
                </c:pt>
                <c:pt idx="3719" formatCode="General">
                  <c:v>3.9687450246130002E-4</c:v>
                </c:pt>
                <c:pt idx="3720" formatCode="General">
                  <c:v>3.9686335750189903E-4</c:v>
                </c:pt>
                <c:pt idx="3721" formatCode="General">
                  <c:v>3.9685253813566E-4</c:v>
                </c:pt>
                <c:pt idx="3722" formatCode="General">
                  <c:v>3.96842099792628E-4</c:v>
                </c:pt>
                <c:pt idx="3723" formatCode="General">
                  <c:v>3.96832095592597E-4</c:v>
                </c:pt>
                <c:pt idx="3724" formatCode="General">
                  <c:v>3.9682257607616601E-4</c:v>
                </c:pt>
                <c:pt idx="3725" formatCode="General">
                  <c:v>3.9681358895086701E-4</c:v>
                </c:pt>
                <c:pt idx="3726" formatCode="General">
                  <c:v>3.96805178853637E-4</c:v>
                </c:pt>
                <c:pt idx="3727" formatCode="General">
                  <c:v>3.96797387130794E-4</c:v>
                </c:pt>
                <c:pt idx="3728" formatCode="General">
                  <c:v>3.9679025163659698E-4</c:v>
                </c:pt>
                <c:pt idx="3729" formatCode="General">
                  <c:v>3.9678380655136698E-4</c:v>
                </c:pt>
                <c:pt idx="3730" formatCode="General">
                  <c:v>3.9677808222000199E-4</c:v>
                </c:pt>
                <c:pt idx="3731" formatCode="General">
                  <c:v>3.9677310501165801E-4</c:v>
                </c:pt>
                <c:pt idx="3732" formatCode="General">
                  <c:v>3.9676889720121798E-4</c:v>
                </c:pt>
                <c:pt idx="3733" formatCode="General">
                  <c:v>3.9676547687305497E-4</c:v>
                </c:pt>
                <c:pt idx="3734" formatCode="General">
                  <c:v>3.96762857847489E-4</c:v>
                </c:pt>
                <c:pt idx="3735" formatCode="General">
                  <c:v>3.9676104963020297E-4</c:v>
                </c:pt>
                <c:pt idx="3736" formatCode="General">
                  <c:v>3.9676005738476801E-4</c:v>
                </c:pt>
                <c:pt idx="3737" formatCode="General">
                  <c:v>3.9675988192829201E-4</c:v>
                </c:pt>
                <c:pt idx="3738" formatCode="General">
                  <c:v>3.96760519750105E-4</c:v>
                </c:pt>
                <c:pt idx="3739" formatCode="General">
                  <c:v>3.9676196305324401E-4</c:v>
                </c:pt>
                <c:pt idx="3740" formatCode="General">
                  <c:v>3.96764199818419E-4</c:v>
                </c:pt>
                <c:pt idx="3741" formatCode="General">
                  <c:v>3.9676721388998002E-4</c:v>
                </c:pt>
                <c:pt idx="3742" formatCode="General">
                  <c:v>3.9677098508332802E-4</c:v>
                </c:pt>
                <c:pt idx="3743" formatCode="General">
                  <c:v>3.9677548931308499E-4</c:v>
                </c:pt>
                <c:pt idx="3744" formatCode="General">
                  <c:v>3.9678069874122699E-4</c:v>
                </c:pt>
                <c:pt idx="3745" formatCode="General">
                  <c:v>3.96786581944306E-4</c:v>
                </c:pt>
                <c:pt idx="3746" formatCode="General">
                  <c:v>3.9679310409875598E-4</c:v>
                </c:pt>
                <c:pt idx="3747" formatCode="General">
                  <c:v>3.9680022718322302E-4</c:v>
                </c:pt>
                <c:pt idx="3748" formatCode="General">
                  <c:v>3.9680791019674599E-4</c:v>
                </c:pt>
                <c:pt idx="3749" formatCode="General">
                  <c:v>3.9681610939155699E-4</c:v>
                </c:pt>
                <c:pt idx="3750" formatCode="General">
                  <c:v>3.9682477851918699E-4</c:v>
                </c:pt>
                <c:pt idx="3751" formatCode="General">
                  <c:v>3.9683386908850898E-4</c:v>
                </c:pt>
                <c:pt idx="3752" formatCode="General">
                  <c:v>3.9684333063428202E-4</c:v>
                </c:pt>
                <c:pt idx="3753" formatCode="General">
                  <c:v>3.9685311099472498E-4</c:v>
                </c:pt>
                <c:pt idx="3754" formatCode="General">
                  <c:v>3.9686315659660202E-4</c:v>
                </c:pt>
                <c:pt idx="3755" formatCode="General">
                  <c:v>3.9687341274626897E-4</c:v>
                </c:pt>
                <c:pt idx="3756" formatCode="General">
                  <c:v>3.9688382392511401E-4</c:v>
                </c:pt>
                <c:pt idx="3757" formatCode="General">
                  <c:v>3.9689433408779E-4</c:v>
                </c:pt>
                <c:pt idx="3758" formatCode="General">
                  <c:v>3.9690488696167002E-4</c:v>
                </c:pt>
                <c:pt idx="3759" formatCode="General">
                  <c:v>3.9691542634591399E-4</c:v>
                </c:pt>
                <c:pt idx="3760" formatCode="General">
                  <c:v>3.9692589640857E-4</c:v>
                </c:pt>
                <c:pt idx="3761" formatCode="General">
                  <c:v>3.9693624198015599E-4</c:v>
                </c:pt>
                <c:pt idx="3762" formatCode="General">
                  <c:v>3.9694640884217801E-4</c:v>
                </c:pt>
                <c:pt idx="3763" formatCode="General">
                  <c:v>3.9695634400908702E-4</c:v>
                </c:pt>
                <c:pt idx="3764" formatCode="General">
                  <c:v>3.96965996002217E-4</c:v>
                </c:pt>
                <c:pt idx="3765" formatCode="General">
                  <c:v>3.9697531511429901E-4</c:v>
                </c:pt>
                <c:pt idx="3766" formatCode="General">
                  <c:v>3.9698425366319702E-4</c:v>
                </c:pt>
                <c:pt idx="3767" formatCode="General">
                  <c:v>3.9699276623357901E-4</c:v>
                </c:pt>
                <c:pt idx="3768" formatCode="General">
                  <c:v>3.9700080990531501E-4</c:v>
                </c:pt>
                <c:pt idx="3769" formatCode="General">
                  <c:v>3.9700834446745501E-4</c:v>
                </c:pt>
                <c:pt idx="3770" formatCode="General">
                  <c:v>3.9701533261673197E-4</c:v>
                </c:pt>
                <c:pt idx="3771" formatCode="General">
                  <c:v>3.9702174013962998E-4</c:v>
                </c:pt>
                <c:pt idx="3772" formatCode="General">
                  <c:v>3.9702753607712799E-4</c:v>
                </c:pt>
                <c:pt idx="3773" formatCode="General">
                  <c:v>3.97032692871345E-4</c:v>
                </c:pt>
                <c:pt idx="3774" formatCode="General">
                  <c:v>3.9703718649340903E-4</c:v>
                </c:pt>
                <c:pt idx="3775" formatCode="General">
                  <c:v>3.9704099655196799E-4</c:v>
                </c:pt>
                <c:pt idx="3776" formatCode="General">
                  <c:v>3.9704410638187102E-4</c:v>
                </c:pt>
                <c:pt idx="3777" formatCode="General">
                  <c:v>3.9704650311265702E-4</c:v>
                </c:pt>
                <c:pt idx="3778" formatCode="General">
                  <c:v>3.9704817771659399E-4</c:v>
                </c:pt>
                <c:pt idx="3779" formatCode="General">
                  <c:v>3.9704912503612697E-4</c:v>
                </c:pt>
                <c:pt idx="3780" formatCode="General">
                  <c:v>3.9704934379069298E-4</c:v>
                </c:pt>
                <c:pt idx="3781" formatCode="General">
                  <c:v>3.9704883656297303E-4</c:v>
                </c:pt>
                <c:pt idx="3782" formatCode="General">
                  <c:v>3.9704760976477598E-4</c:v>
                </c:pt>
                <c:pt idx="3783" formatCode="General">
                  <c:v>3.9704567358282998E-4</c:v>
                </c:pt>
                <c:pt idx="3784" formatCode="General">
                  <c:v>3.9704304190487998E-4</c:v>
                </c:pt>
                <c:pt idx="3785" formatCode="General">
                  <c:v>3.9703973222658797E-4</c:v>
                </c:pt>
                <c:pt idx="3786" formatCode="General">
                  <c:v>3.9703576553982197E-4</c:v>
                </c:pt>
                <c:pt idx="3787" formatCode="General">
                  <c:v>3.9703116620303999E-4</c:v>
                </c:pt>
                <c:pt idx="3788" formatCode="General">
                  <c:v>3.9702596179453498E-4</c:v>
                </c:pt>
                <c:pt idx="3789" formatCode="General">
                  <c:v>3.9702018294940702E-4</c:v>
                </c:pt>
                <c:pt idx="3790" formatCode="General">
                  <c:v>3.9701386318123102E-4</c:v>
                </c:pt>
                <c:pt idx="3791" formatCode="General">
                  <c:v>3.97007038689422E-4</c:v>
                </c:pt>
                <c:pt idx="3792" formatCode="General">
                  <c:v>3.9699974815340401E-4</c:v>
                </c:pt>
                <c:pt idx="3793" formatCode="General">
                  <c:v>3.9699203251474901E-4</c:v>
                </c:pt>
                <c:pt idx="3794" formatCode="General">
                  <c:v>3.96983934748485E-4</c:v>
                </c:pt>
                <c:pt idx="3795" formatCode="General">
                  <c:v>3.9697549962485699E-4</c:v>
                </c:pt>
                <c:pt idx="3796" formatCode="General">
                  <c:v>3.9696677346284402E-4</c:v>
                </c:pt>
                <c:pt idx="3797" formatCode="General">
                  <c:v>3.96957803876787E-4</c:v>
                </c:pt>
                <c:pt idx="3798" formatCode="General">
                  <c:v>3.9694863951749402E-4</c:v>
                </c:pt>
                <c:pt idx="3799" formatCode="General">
                  <c:v>3.9693932980923598E-4</c:v>
                </c:pt>
                <c:pt idx="3800" formatCode="General">
                  <c:v>3.96929924684041E-4</c:v>
                </c:pt>
                <c:pt idx="3801" formatCode="General">
                  <c:v>3.9692047431469802E-4</c:v>
                </c:pt>
                <c:pt idx="3802" formatCode="General">
                  <c:v>3.9691102884791202E-4</c:v>
                </c:pt>
                <c:pt idx="3803" formatCode="General">
                  <c:v>3.9690163813900102E-4</c:v>
                </c:pt>
                <c:pt idx="3804" formatCode="General">
                  <c:v>3.9689235148954302E-4</c:v>
                </c:pt>
                <c:pt idx="3805" formatCode="General">
                  <c:v>3.9688321738934302E-4</c:v>
                </c:pt>
                <c:pt idx="3806" formatCode="General">
                  <c:v>3.9687428326405899E-4</c:v>
                </c:pt>
                <c:pt idx="3807" formatCode="General">
                  <c:v>3.9686559522980402E-4</c:v>
                </c:pt>
                <c:pt idx="3808" formatCode="General">
                  <c:v>3.9685719785597002E-4</c:v>
                </c:pt>
                <c:pt idx="3809" formatCode="General">
                  <c:v>3.96849133937504E-4</c:v>
                </c:pt>
                <c:pt idx="3810" formatCode="General">
                  <c:v>3.9684144427777E-4</c:v>
                </c:pt>
                <c:pt idx="3811" formatCode="General">
                  <c:v>3.9683416748311401E-4</c:v>
                </c:pt>
                <c:pt idx="3812" formatCode="General">
                  <c:v>3.9682733977014202E-4</c:v>
                </c:pt>
                <c:pt idx="3813" formatCode="General">
                  <c:v>3.9682099478665999E-4</c:v>
                </c:pt>
                <c:pt idx="3814" formatCode="General">
                  <c:v>3.9681516344717199E-4</c:v>
                </c:pt>
                <c:pt idx="3815" formatCode="General">
                  <c:v>3.9680987378370899E-4</c:v>
                </c:pt>
                <c:pt idx="3816" formatCode="General">
                  <c:v>3.96805150812701E-4</c:v>
                </c:pt>
                <c:pt idx="3817" formatCode="General">
                  <c:v>3.9680101641853099E-4</c:v>
                </c:pt>
                <c:pt idx="3818" formatCode="General">
                  <c:v>3.96797489254264E-4</c:v>
                </c:pt>
                <c:pt idx="3819" formatCode="General">
                  <c:v>3.9679458466002499E-4</c:v>
                </c:pt>
                <c:pt idx="3820" formatCode="General">
                  <c:v>3.9679231459933099E-4</c:v>
                </c:pt>
                <c:pt idx="3821" formatCode="General">
                  <c:v>3.9679068761363899E-4</c:v>
                </c:pt>
                <c:pt idx="3822" formatCode="General">
                  <c:v>3.9678970879525099E-4</c:v>
                </c:pt>
                <c:pt idx="3823" formatCode="General">
                  <c:v>3.9678937977861203E-4</c:v>
                </c:pt>
                <c:pt idx="3824" formatCode="General">
                  <c:v>3.96789698749967E-4</c:v>
                </c:pt>
                <c:pt idx="3825" formatCode="General">
                  <c:v>3.9679066047520702E-4</c:v>
                </c:pt>
                <c:pt idx="3826" formatCode="General">
                  <c:v>3.9679225634568598E-4</c:v>
                </c:pt>
                <c:pt idx="3827" formatCode="General">
                  <c:v>3.9679447444164597E-4</c:v>
                </c:pt>
                <c:pt idx="3828" formatCode="General">
                  <c:v>3.9679729961284002E-4</c:v>
                </c:pt>
                <c:pt idx="3829" formatCode="General">
                  <c:v>3.9680071357582402E-4</c:v>
                </c:pt>
                <c:pt idx="3830" formatCode="General">
                  <c:v>3.9680469502732303E-4</c:v>
                </c:pt>
                <c:pt idx="3831" formatCode="General">
                  <c:v>3.96809219772976E-4</c:v>
                </c:pt>
                <c:pt idx="3832" formatCode="General">
                  <c:v>3.9681426087070698E-4</c:v>
                </c:pt>
                <c:pt idx="3833" formatCode="General">
                  <c:v>3.96819788787879E-4</c:v>
                </c:pt>
                <c:pt idx="3834" formatCode="General">
                  <c:v>3.9682577157133201E-4</c:v>
                </c:pt>
                <c:pt idx="3835" formatCode="General">
                  <c:v>3.9683217502932899E-4</c:v>
                </c:pt>
                <c:pt idx="3836" formatCode="General">
                  <c:v>3.9683896292439202E-4</c:v>
                </c:pt>
                <c:pt idx="3837" formatCode="General">
                  <c:v>3.9684609717594097E-4</c:v>
                </c:pt>
                <c:pt idx="3838" formatCode="General">
                  <c:v>3.96853538071624E-4</c:v>
                </c:pt>
                <c:pt idx="3839" formatCode="General">
                  <c:v>3.9686124448615499E-4</c:v>
                </c:pt>
                <c:pt idx="3840" formatCode="General">
                  <c:v>3.9686917410648601E-4</c:v>
                </c:pt>
                <c:pt idx="3841" formatCode="General">
                  <c:v>3.9687728366206298E-4</c:v>
                </c:pt>
                <c:pt idx="3842" formatCode="General">
                  <c:v>3.9688552915893502E-4</c:v>
                </c:pt>
                <c:pt idx="3843" formatCode="General">
                  <c:v>3.9689386611645497E-4</c:v>
                </c:pt>
                <c:pt idx="3844" formatCode="General">
                  <c:v>3.9690224980530299E-4</c:v>
                </c:pt>
                <c:pt idx="3845" formatCode="General">
                  <c:v>3.9691063548556298E-4</c:v>
                </c:pt>
                <c:pt idx="3846" formatCode="General">
                  <c:v>3.9691897864360199E-4</c:v>
                </c:pt>
                <c:pt idx="3847" formatCode="General">
                  <c:v>3.9692723522648899E-4</c:v>
                </c:pt>
                <c:pt idx="3848" formatCode="General">
                  <c:v>3.9693536187274201E-4</c:v>
                </c:pt>
                <c:pt idx="3849" formatCode="General">
                  <c:v>3.9694331613818998E-4</c:v>
                </c:pt>
                <c:pt idx="3850" formatCode="General">
                  <c:v>3.9695105671578099E-4</c:v>
                </c:pt>
                <c:pt idx="3851" formatCode="General">
                  <c:v>3.9695854364821801E-4</c:v>
                </c:pt>
                <c:pt idx="3852" formatCode="General">
                  <c:v>3.9696573853231098E-4</c:v>
                </c:pt>
                <c:pt idx="3853" formatCode="General">
                  <c:v>3.9697260471403101E-4</c:v>
                </c:pt>
                <c:pt idx="3854" formatCode="General">
                  <c:v>3.96979107473271E-4</c:v>
                </c:pt>
                <c:pt idx="3855" formatCode="General">
                  <c:v>3.9698521419738702E-4</c:v>
                </c:pt>
                <c:pt idx="3856" formatCode="General">
                  <c:v>3.9699089454267301E-4</c:v>
                </c:pt>
                <c:pt idx="3857" formatCode="General">
                  <c:v>3.9699612058296602E-4</c:v>
                </c:pt>
                <c:pt idx="3858" formatCode="General">
                  <c:v>3.9700086694466899E-4</c:v>
                </c:pt>
                <c:pt idx="3859" formatCode="General">
                  <c:v>3.9700511092754598E-4</c:v>
                </c:pt>
                <c:pt idx="3860" formatCode="General">
                  <c:v>3.9700883261073499E-4</c:v>
                </c:pt>
                <c:pt idx="3861" formatCode="General">
                  <c:v>3.9701201494347498E-4</c:v>
                </c:pt>
                <c:pt idx="3862" formatCode="General">
                  <c:v>3.9701464382017101E-4</c:v>
                </c:pt>
                <c:pt idx="3863" formatCode="General">
                  <c:v>3.9701670813947E-4</c:v>
                </c:pt>
                <c:pt idx="3864" formatCode="General">
                  <c:v>3.9701819984711901E-4</c:v>
                </c:pt>
                <c:pt idx="3865" formatCode="General">
                  <c:v>3.9701911396246899E-4</c:v>
                </c:pt>
                <c:pt idx="3866" formatCode="General">
                  <c:v>3.9701944858856899E-4</c:v>
                </c:pt>
                <c:pt idx="3867" formatCode="General">
                  <c:v>3.9701920490588602E-4</c:v>
                </c:pt>
                <c:pt idx="3868" formatCode="General">
                  <c:v>3.9701838714976701E-4</c:v>
                </c:pt>
                <c:pt idx="3869" formatCode="General">
                  <c:v>3.9701700257184801E-4</c:v>
                </c:pt>
                <c:pt idx="3870" formatCode="General">
                  <c:v>3.97015061385706E-4</c:v>
                </c:pt>
                <c:pt idx="3871" formatCode="General">
                  <c:v>3.97012576697115E-4</c:v>
                </c:pt>
                <c:pt idx="3872" formatCode="General">
                  <c:v>3.9700956441936702E-4</c:v>
                </c:pt>
                <c:pt idx="3873" formatCode="General">
                  <c:v>3.9700604317417998E-4</c:v>
                </c:pt>
                <c:pt idx="3874" formatCode="General">
                  <c:v>3.9700203417878798E-4</c:v>
                </c:pt>
                <c:pt idx="3875" formatCode="General">
                  <c:v>3.96997561119898E-4</c:v>
                </c:pt>
                <c:pt idx="3876" formatCode="General">
                  <c:v>3.9699265001523802E-4</c:v>
                </c:pt>
                <c:pt idx="3877" formatCode="General">
                  <c:v>3.9698732906350102E-4</c:v>
                </c:pt>
                <c:pt idx="3878" formatCode="General">
                  <c:v>3.96981628483537E-4</c:v>
                </c:pt>
                <c:pt idx="3879" formatCode="General">
                  <c:v>3.9697558034370499E-4</c:v>
                </c:pt>
                <c:pt idx="3880" formatCode="General">
                  <c:v>3.9696921838233999E-4</c:v>
                </c:pt>
                <c:pt idx="3881" formatCode="General">
                  <c:v>3.9696257782032398E-4</c:v>
                </c:pt>
                <c:pt idx="3882" formatCode="General">
                  <c:v>3.9695569516680899E-4</c:v>
                </c:pt>
                <c:pt idx="3883" formatCode="General">
                  <c:v>3.9694860801914799E-4</c:v>
                </c:pt>
                <c:pt idx="3884" formatCode="General">
                  <c:v>3.9694135485811701E-4</c:v>
                </c:pt>
                <c:pt idx="3885" formatCode="General">
                  <c:v>3.9693397483955899E-4</c:v>
                </c:pt>
                <c:pt idx="3886" formatCode="General">
                  <c:v>3.9692650758354299E-4</c:v>
                </c:pt>
                <c:pt idx="3887" formatCode="General">
                  <c:v>3.96918992962193E-4</c:v>
                </c:pt>
                <c:pt idx="3888" formatCode="General">
                  <c:v>3.9691147088729699E-4</c:v>
                </c:pt>
                <c:pt idx="3889" formatCode="General">
                  <c:v>3.9690398109883801E-4</c:v>
                </c:pt>
                <c:pt idx="3890" formatCode="General">
                  <c:v>3.9689656295555098E-4</c:v>
                </c:pt>
                <c:pt idx="3891" formatCode="General">
                  <c:v>3.9688925522860099E-4</c:v>
                </c:pt>
                <c:pt idx="3892" formatCode="General">
                  <c:v>3.96882095899474E-4</c:v>
                </c:pt>
                <c:pt idx="3893" formatCode="General">
                  <c:v>3.9687512196310599E-4</c:v>
                </c:pt>
                <c:pt idx="3894" formatCode="General">
                  <c:v>3.9686836923728998E-4</c:v>
                </c:pt>
                <c:pt idx="3895" formatCode="General">
                  <c:v>3.96861872179307E-4</c:v>
                </c:pt>
                <c:pt idx="3896" formatCode="General">
                  <c:v>3.9685566371074201E-4</c:v>
                </c:pt>
                <c:pt idx="3897" formatCode="General">
                  <c:v>3.96849775051347E-4</c:v>
                </c:pt>
                <c:pt idx="3898" formatCode="General">
                  <c:v>3.96844235562802E-4</c:v>
                </c:pt>
                <c:pt idx="3899" formatCode="General">
                  <c:v>3.9683907260312399E-4</c:v>
                </c:pt>
                <c:pt idx="3900" formatCode="General">
                  <c:v>3.9683431139246698E-4</c:v>
                </c:pt>
                <c:pt idx="3901" formatCode="General">
                  <c:v>3.9682997489094002E-4</c:v>
                </c:pt>
                <c:pt idx="3902" formatCode="General">
                  <c:v>3.9682608368903403E-4</c:v>
                </c:pt>
                <c:pt idx="3903" formatCode="General">
                  <c:v>3.9682265591117798E-4</c:v>
                </c:pt>
                <c:pt idx="3904" formatCode="General">
                  <c:v>3.9681970713285398E-4</c:v>
                </c:pt>
                <c:pt idx="3905" formatCode="General">
                  <c:v>3.9681725031164499E-4</c:v>
                </c:pt>
                <c:pt idx="3906" formatCode="General">
                  <c:v>3.9681529573250501E-4</c:v>
                </c:pt>
                <c:pt idx="3907" formatCode="General">
                  <c:v>3.9681385096746401E-4</c:v>
                </c:pt>
                <c:pt idx="3908" formatCode="General">
                  <c:v>3.9681292084990801E-4</c:v>
                </c:pt>
                <c:pt idx="3909" formatCode="General">
                  <c:v>3.9681250746349199E-4</c:v>
                </c:pt>
                <c:pt idx="3910" formatCode="General">
                  <c:v>3.9681261014566503E-4</c:v>
                </c:pt>
                <c:pt idx="3911" formatCode="General">
                  <c:v>3.9681322550571299E-4</c:v>
                </c:pt>
                <c:pt idx="3912" formatCode="General">
                  <c:v>3.9681434745714801E-4</c:v>
                </c:pt>
                <c:pt idx="3913" formatCode="General">
                  <c:v>3.9681596726419399E-4</c:v>
                </c:pt>
                <c:pt idx="3914" formatCode="General">
                  <c:v>3.9681807360205301E-4</c:v>
                </c:pt>
                <c:pt idx="3915" formatCode="General">
                  <c:v>3.9682065263055202E-4</c:v>
                </c:pt>
                <c:pt idx="3916" formatCode="General">
                  <c:v>3.96823688080717E-4</c:v>
                </c:pt>
                <c:pt idx="3917" formatCode="General">
                  <c:v>3.9682716135374399E-4</c:v>
                </c:pt>
                <c:pt idx="3918" formatCode="General">
                  <c:v>3.9683105163178402E-4</c:v>
                </c:pt>
                <c:pt idx="3919" formatCode="General">
                  <c:v>3.9683533599987398E-4</c:v>
                </c:pt>
                <c:pt idx="3920" formatCode="General">
                  <c:v>3.9683998957834203E-4</c:v>
                </c:pt>
                <c:pt idx="3921" formatCode="General">
                  <c:v>3.96844985664891E-4</c:v>
                </c:pt>
                <c:pt idx="3922" formatCode="General">
                  <c:v>3.96850295885596E-4</c:v>
                </c:pt>
                <c:pt idx="3923" formatCode="General">
                  <c:v>3.96855890353937E-4</c:v>
                </c:pt>
                <c:pt idx="3924" formatCode="General">
                  <c:v>3.9686173783700502E-4</c:v>
                </c:pt>
                <c:pt idx="3925" formatCode="General">
                  <c:v>3.9686780592794902E-4</c:v>
                </c:pt>
                <c:pt idx="3926" formatCode="General">
                  <c:v>3.96874061223732E-4</c:v>
                </c:pt>
                <c:pt idx="3927" formatCode="General">
                  <c:v>3.9688046950720802E-4</c:v>
                </c:pt>
                <c:pt idx="3928" formatCode="General">
                  <c:v>3.9688699593255398E-4</c:v>
                </c:pt>
                <c:pt idx="3929" formatCode="General">
                  <c:v>3.9689360521304602E-4</c:v>
                </c:pt>
                <c:pt idx="3930" formatCode="General">
                  <c:v>3.9690026181017201E-4</c:v>
                </c:pt>
                <c:pt idx="3931" formatCode="General">
                  <c:v>3.9690693012307799E-4</c:v>
                </c:pt>
                <c:pt idx="3932" formatCode="General">
                  <c:v>3.96913574677344E-4</c:v>
                </c:pt>
                <c:pt idx="3933" formatCode="General">
                  <c:v>3.96920160312087E-4</c:v>
                </c:pt>
                <c:pt idx="3934" formatCode="General">
                  <c:v>3.9692665236441702E-4</c:v>
                </c:pt>
                <c:pt idx="3935" formatCode="General">
                  <c:v>3.9693301685027999E-4</c:v>
                </c:pt>
                <c:pt idx="3936" formatCode="General">
                  <c:v>3.9693922064074999E-4</c:v>
                </c:pt>
                <c:pt idx="3937" formatCode="General">
                  <c:v>3.9694523163286399E-4</c:v>
                </c:pt>
                <c:pt idx="3938" formatCode="General">
                  <c:v>3.96951018914115E-4</c:v>
                </c:pt>
                <c:pt idx="3939" formatCode="General">
                  <c:v>3.9695655291978403E-4</c:v>
                </c:pt>
                <c:pt idx="3940" formatCode="General">
                  <c:v>3.96961805582294E-4</c:v>
                </c:pt>
                <c:pt idx="3941" formatCode="General">
                  <c:v>3.9696675047185502E-4</c:v>
                </c:pt>
                <c:pt idx="3942" formatCode="General">
                  <c:v>3.9697136292769601E-4</c:v>
                </c:pt>
                <c:pt idx="3943" formatCode="General">
                  <c:v>3.9697562017923402E-4</c:v>
                </c:pt>
                <c:pt idx="3944" formatCode="General">
                  <c:v>3.96979501456599E-4</c:v>
                </c:pt>
                <c:pt idx="3945" formatCode="General">
                  <c:v>3.9698298808998401E-4</c:v>
                </c:pt>
                <c:pt idx="3946" formatCode="General">
                  <c:v>3.96986063597354E-4</c:v>
                </c:pt>
                <c:pt idx="3947" formatCode="General">
                  <c:v>3.9698871376010801E-4</c:v>
                </c:pt>
                <c:pt idx="3948" formatCode="General">
                  <c:v>3.96990926686357E-4</c:v>
                </c:pt>
                <c:pt idx="3949" formatCode="General">
                  <c:v>3.9699269286156297E-4</c:v>
                </c:pt>
                <c:pt idx="3950" formatCode="General">
                  <c:v>3.9699400518630799E-4</c:v>
                </c:pt>
                <c:pt idx="3951" formatCode="General">
                  <c:v>3.9699485900109602E-4</c:v>
                </c:pt>
                <c:pt idx="3952" formatCode="General">
                  <c:v>3.9699525209810002E-4</c:v>
                </c:pt>
                <c:pt idx="3953" formatCode="General">
                  <c:v>3.9699518471987002E-4</c:v>
                </c:pt>
                <c:pt idx="3954" formatCode="General">
                  <c:v>3.96994659545081E-4</c:v>
                </c:pt>
                <c:pt idx="3955" formatCode="General">
                  <c:v>3.9699368166145601E-4</c:v>
                </c:pt>
                <c:pt idx="3956" formatCode="General">
                  <c:v>3.9699225852608599E-4</c:v>
                </c:pt>
                <c:pt idx="3957" formatCode="General">
                  <c:v>3.96990399913417E-4</c:v>
                </c:pt>
                <c:pt idx="3958" formatCode="General">
                  <c:v>3.9698811785124398E-4</c:v>
                </c:pt>
                <c:pt idx="3959" formatCode="General">
                  <c:v>3.9698542654511502E-4</c:v>
                </c:pt>
                <c:pt idx="3960" formatCode="General">
                  <c:v>3.9698234229161702E-4</c:v>
                </c:pt>
                <c:pt idx="3961" formatCode="General">
                  <c:v>3.9697888338103898E-4</c:v>
                </c:pt>
                <c:pt idx="3962" formatCode="General">
                  <c:v>3.9697506999000802E-4</c:v>
                </c:pt>
                <c:pt idx="3963" formatCode="General">
                  <c:v>3.9697092406470297E-4</c:v>
                </c:pt>
                <c:pt idx="3964" formatCode="General">
                  <c:v>3.9696646919532399E-4</c:v>
                </c:pt>
                <c:pt idx="3965" formatCode="General">
                  <c:v>3.9696173048251799E-4</c:v>
                </c:pt>
                <c:pt idx="3966" formatCode="General">
                  <c:v>3.9695673439652299E-4</c:v>
                </c:pt>
                <c:pt idx="3967" formatCode="General">
                  <c:v>3.9695150862980498E-4</c:v>
                </c:pt>
                <c:pt idx="3968" formatCode="General">
                  <c:v>3.9694608194400298E-4</c:v>
                </c:pt>
                <c:pt idx="3969" formatCode="General">
                  <c:v>3.9694048401203198E-4</c:v>
                </c:pt>
                <c:pt idx="3970" formatCode="General">
                  <c:v>3.96934745256189E-4</c:v>
                </c:pt>
                <c:pt idx="3971" formatCode="General">
                  <c:v>3.9692889668315698E-4</c:v>
                </c:pt>
                <c:pt idx="3972" formatCode="General">
                  <c:v>3.9692296971678503E-4</c:v>
                </c:pt>
                <c:pt idx="3973" formatCode="General">
                  <c:v>3.9691699602954701E-4</c:v>
                </c:pt>
                <c:pt idx="3974" formatCode="General">
                  <c:v>3.9691100737357398E-4</c:v>
                </c:pt>
                <c:pt idx="3975" formatCode="General">
                  <c:v>3.9690503541216302E-4</c:v>
                </c:pt>
                <c:pt idx="3976" formatCode="General">
                  <c:v>3.96899111552644E-4</c:v>
                </c:pt>
                <c:pt idx="3977" formatCode="General">
                  <c:v>3.9689326678149099E-4</c:v>
                </c:pt>
                <c:pt idx="3978" formatCode="General">
                  <c:v>3.9688753150252798E-4</c:v>
                </c:pt>
                <c:pt idx="3979" formatCode="General">
                  <c:v>3.9688193537908102E-4</c:v>
                </c:pt>
                <c:pt idx="3980" formatCode="General">
                  <c:v>3.9687650718088101E-4</c:v>
                </c:pt>
                <c:pt idx="3981" formatCode="General">
                  <c:v>3.9687127463651001E-4</c:v>
                </c:pt>
                <c:pt idx="3982" formatCode="General">
                  <c:v>3.9686626429213701E-4</c:v>
                </c:pt>
                <c:pt idx="3983" formatCode="General">
                  <c:v>3.9686150137726401E-4</c:v>
                </c:pt>
                <c:pt idx="3984" formatCode="General">
                  <c:v>3.9685700967814601E-4</c:v>
                </c:pt>
                <c:pt idx="3985" formatCode="General">
                  <c:v>3.9685281141952901E-4</c:v>
                </c:pt>
                <c:pt idx="3986" formatCode="General">
                  <c:v>3.9684892715526998E-4</c:v>
                </c:pt>
                <c:pt idx="3987" formatCode="General">
                  <c:v>3.96845375668388E-4</c:v>
                </c:pt>
                <c:pt idx="3988" formatCode="General">
                  <c:v>3.9684217388101203E-4</c:v>
                </c:pt>
                <c:pt idx="3989" formatCode="General">
                  <c:v>3.9683933677466199E-4</c:v>
                </c:pt>
                <c:pt idx="3990" formatCode="General">
                  <c:v>3.96836877321217E-4</c:v>
                </c:pt>
                <c:pt idx="3991" formatCode="General">
                  <c:v>3.9683480642489099E-4</c:v>
                </c:pt>
                <c:pt idx="3992" formatCode="General">
                  <c:v>3.9683313287545698E-4</c:v>
                </c:pt>
                <c:pt idx="3993" formatCode="General">
                  <c:v>3.96831863312916E-4</c:v>
                </c:pt>
                <c:pt idx="3994" formatCode="General">
                  <c:v>3.96831002203729E-4</c:v>
                </c:pt>
                <c:pt idx="3995" formatCode="General">
                  <c:v>3.9683055182867502E-4</c:v>
                </c:pt>
                <c:pt idx="3996" formatCode="General">
                  <c:v>3.96830512282354E-4</c:v>
                </c:pt>
                <c:pt idx="3997" formatCode="General">
                  <c:v>3.96830881484254E-4</c:v>
                </c:pt>
                <c:pt idx="3998" formatCode="General">
                  <c:v>3.9683165520128098E-4</c:v>
                </c:pt>
                <c:pt idx="3999" formatCode="General">
                  <c:v>3.96832827081555E-4</c:v>
                </c:pt>
                <c:pt idx="4000" formatCode="General">
                  <c:v>3.9683438869925002E-4</c:v>
                </c:pt>
                <c:pt idx="4001" formatCode="General">
                  <c:v>3.9683632961017202E-4</c:v>
                </c:pt>
                <c:pt idx="4002" formatCode="General">
                  <c:v>3.96838637417727E-4</c:v>
                </c:pt>
                <c:pt idx="4003" formatCode="General">
                  <c:v>3.9684129784887002E-4</c:v>
                </c:pt>
                <c:pt idx="4004" formatCode="General">
                  <c:v>3.9684429483959202E-4</c:v>
                </c:pt>
                <c:pt idx="4005" formatCode="General">
                  <c:v>3.9684761062942802E-4</c:v>
                </c:pt>
                <c:pt idx="4006" formatCode="General">
                  <c:v>3.9685122586445001E-4</c:v>
                </c:pt>
                <c:pt idx="4007" formatCode="General">
                  <c:v>3.9685511970814199E-4</c:v>
                </c:pt>
                <c:pt idx="4008" formatCode="General">
                  <c:v>3.9685926995954599E-4</c:v>
                </c:pt>
                <c:pt idx="4009" formatCode="General">
                  <c:v>3.9686365317799299E-4</c:v>
                </c:pt>
                <c:pt idx="4010" formatCode="General">
                  <c:v>3.96868244813747E-4</c:v>
                </c:pt>
                <c:pt idx="4011" formatCode="General">
                  <c:v>3.9687301934382099E-4</c:v>
                </c:pt>
                <c:pt idx="4012" formatCode="General">
                  <c:v>3.9687795041222902E-4</c:v>
                </c:pt>
                <c:pt idx="4013" formatCode="General">
                  <c:v>3.9688301097390202E-4</c:v>
                </c:pt>
                <c:pt idx="4014" formatCode="General">
                  <c:v>3.9688817344149101E-4</c:v>
                </c:pt>
                <c:pt idx="4015" formatCode="General">
                  <c:v>3.96893409834269E-4</c:v>
                </c:pt>
                <c:pt idx="4016" formatCode="General">
                  <c:v>3.9689869192831301E-4</c:v>
                </c:pt>
                <c:pt idx="4017" formatCode="General">
                  <c:v>3.9690399140719499E-4</c:v>
                </c:pt>
                <c:pt idx="4018" formatCode="General">
                  <c:v>3.9690928001235502E-4</c:v>
                </c:pt>
                <c:pt idx="4019" formatCode="General">
                  <c:v>3.96914529692372E-4</c:v>
                </c:pt>
                <c:pt idx="4020" formatCode="General">
                  <c:v>3.9691971275034998E-4</c:v>
                </c:pt>
                <c:pt idx="4021" formatCode="General">
                  <c:v>3.9692480198865203E-4</c:v>
                </c:pt>
                <c:pt idx="4022" formatCode="General">
                  <c:v>3.9692977085021598E-4</c:v>
                </c:pt>
                <c:pt idx="4023" formatCode="General">
                  <c:v>3.9693459355574198E-4</c:v>
                </c:pt>
                <c:pt idx="4024" formatCode="General">
                  <c:v>3.96939245236024E-4</c:v>
                </c:pt>
                <c:pt idx="4025" formatCode="General">
                  <c:v>3.9694370205877898E-4</c:v>
                </c:pt>
                <c:pt idx="4026" formatCode="General">
                  <c:v>3.9694794134930198E-4</c:v>
                </c:pt>
                <c:pt idx="4027" formatCode="General">
                  <c:v>3.96951941704366E-4</c:v>
                </c:pt>
                <c:pt idx="4028" formatCode="General">
                  <c:v>3.9695568309878001E-4</c:v>
                </c:pt>
                <c:pt idx="4029" formatCode="General">
                  <c:v>3.9695914698409699E-4</c:v>
                </c:pt>
                <c:pt idx="4030" formatCode="General">
                  <c:v>3.9696231637897499E-4</c:v>
                </c:pt>
                <c:pt idx="4031" formatCode="General">
                  <c:v>3.9696517595076897E-4</c:v>
                </c:pt>
                <c:pt idx="4032" formatCode="General">
                  <c:v>3.9696771208796398E-4</c:v>
                </c:pt>
                <c:pt idx="4033" formatCode="General">
                  <c:v>3.9696991296311499E-4</c:v>
                </c:pt>
                <c:pt idx="4034" formatCode="General">
                  <c:v>3.9697176858600601E-4</c:v>
                </c:pt>
                <c:pt idx="4035" formatCode="General">
                  <c:v>3.9697327084680701E-4</c:v>
                </c:pt>
                <c:pt idx="4036" formatCode="General">
                  <c:v>3.9697441354905001E-4</c:v>
                </c:pt>
                <c:pt idx="4037" formatCode="General">
                  <c:v>3.9697519243229703E-4</c:v>
                </c:pt>
                <c:pt idx="4038" formatCode="General">
                  <c:v>3.9697560518444502E-4</c:v>
                </c:pt>
                <c:pt idx="4039" formatCode="General">
                  <c:v>3.9697565144365199E-4</c:v>
                </c:pt>
                <c:pt idx="4040" formatCode="General">
                  <c:v>3.9697533278992999E-4</c:v>
                </c:pt>
                <c:pt idx="4041" formatCode="General">
                  <c:v>3.9697465272649901E-4</c:v>
                </c:pt>
                <c:pt idx="4042" formatCode="General">
                  <c:v>3.9697361665107001E-4</c:v>
                </c:pt>
                <c:pt idx="4043" formatCode="General">
                  <c:v>3.9697223181724101E-4</c:v>
                </c:pt>
                <c:pt idx="4044" formatCode="General">
                  <c:v>3.9697050728627702E-4</c:v>
                </c:pt>
                <c:pt idx="4045" formatCode="General">
                  <c:v>3.9696845386958399E-4</c:v>
                </c:pt>
                <c:pt idx="4046" formatCode="General">
                  <c:v>3.9696608406221201E-4</c:v>
                </c:pt>
                <c:pt idx="4047" formatCode="General">
                  <c:v>3.9696341196780803E-4</c:v>
                </c:pt>
                <c:pt idx="4048" formatCode="General">
                  <c:v>3.9696045321544501E-4</c:v>
                </c:pt>
                <c:pt idx="4049" formatCode="General">
                  <c:v>3.9695722486881798E-4</c:v>
                </c:pt>
                <c:pt idx="4050" formatCode="General">
                  <c:v>3.9695374532833401E-4</c:v>
                </c:pt>
                <c:pt idx="4051" formatCode="General">
                  <c:v>3.9695003422663002E-4</c:v>
                </c:pt>
                <c:pt idx="4052" formatCode="General">
                  <c:v>3.9694611231813799E-4</c:v>
                </c:pt>
                <c:pt idx="4053" formatCode="General">
                  <c:v>3.9694200136328601E-4</c:v>
                </c:pt>
                <c:pt idx="4054" formatCode="General">
                  <c:v>3.9693772400798799E-4</c:v>
                </c:pt>
                <c:pt idx="4055" formatCode="General">
                  <c:v>3.9693330365908998E-4</c:v>
                </c:pt>
                <c:pt idx="4056" formatCode="General">
                  <c:v>3.96928764356443E-4</c:v>
                </c:pt>
                <c:pt idx="4057" formatCode="General">
                  <c:v>3.9692413064230399E-4</c:v>
                </c:pt>
                <c:pt idx="4058" formatCode="General">
                  <c:v>3.9691942742876602E-4</c:v>
                </c:pt>
                <c:pt idx="4059" formatCode="General">
                  <c:v>3.9691467986394102E-4</c:v>
                </c:pt>
                <c:pt idx="4060" formatCode="General">
                  <c:v>3.96909913197588E-4</c:v>
                </c:pt>
                <c:pt idx="4061" formatCode="General">
                  <c:v>3.9690515264692897E-4</c:v>
                </c:pt>
                <c:pt idx="4062" formatCode="General">
                  <c:v>3.9690042326333698E-4</c:v>
                </c:pt>
                <c:pt idx="4063" formatCode="General">
                  <c:v>3.9689574980060997E-4</c:v>
                </c:pt>
                <c:pt idx="4064" formatCode="General">
                  <c:v>3.9689115658552202E-4</c:v>
                </c:pt>
                <c:pt idx="4065" formatCode="General">
                  <c:v>3.9688666739131202E-4</c:v>
                </c:pt>
                <c:pt idx="4066" formatCode="General">
                  <c:v>3.9688230531478098E-4</c:v>
                </c:pt>
                <c:pt idx="4067" formatCode="General">
                  <c:v>3.96878092657611E-4</c:v>
                </c:pt>
                <c:pt idx="4068" formatCode="General">
                  <c:v>3.9687405081253102E-4</c:v>
                </c:pt>
                <c:pt idx="4069" formatCode="General">
                  <c:v>3.9687020015488601E-4</c:v>
                </c:pt>
                <c:pt idx="4070" formatCode="General">
                  <c:v>3.9686655994017398E-4</c:v>
                </c:pt>
                <c:pt idx="4071" formatCode="General">
                  <c:v>3.9686314820804898E-4</c:v>
                </c:pt>
                <c:pt idx="4072" formatCode="General">
                  <c:v>3.9685998169327003E-4</c:v>
                </c:pt>
                <c:pt idx="4073" formatCode="General">
                  <c:v>3.9685707574402501E-4</c:v>
                </c:pt>
                <c:pt idx="4074" formatCode="General">
                  <c:v>3.9685444424802902E-4</c:v>
                </c:pt>
                <c:pt idx="4075" formatCode="General">
                  <c:v>3.9685209956674499E-4</c:v>
                </c:pt>
                <c:pt idx="4076" formatCode="General">
                  <c:v>3.9685005247803198E-4</c:v>
                </c:pt>
                <c:pt idx="4077" formatCode="General">
                  <c:v>3.96848312127471E-4</c:v>
                </c:pt>
                <c:pt idx="4078" formatCode="General">
                  <c:v>3.96846885988604E-4</c:v>
                </c:pt>
                <c:pt idx="4079" formatCode="General">
                  <c:v>3.9684577983222099E-4</c:v>
                </c:pt>
                <c:pt idx="4080" formatCode="General">
                  <c:v>3.9684499770482401E-4</c:v>
                </c:pt>
                <c:pt idx="4081" formatCode="General">
                  <c:v>3.9684454191634203E-4</c:v>
                </c:pt>
                <c:pt idx="4082" formatCode="General">
                  <c:v>3.96844413037091E-4</c:v>
                </c:pt>
                <c:pt idx="4083" formatCode="General">
                  <c:v>3.9684460990396298E-4</c:v>
                </c:pt>
                <c:pt idx="4084" formatCode="General">
                  <c:v>3.9684512963576198E-4</c:v>
                </c:pt>
                <c:pt idx="4085" formatCode="General">
                  <c:v>3.96845967657546E-4</c:v>
                </c:pt>
                <c:pt idx="4086" formatCode="General">
                  <c:v>3.9684711773380901E-4</c:v>
                </c:pt>
                <c:pt idx="4087" formatCode="General">
                  <c:v>3.96848572010278E-4</c:v>
                </c:pt>
                <c:pt idx="4088" formatCode="General">
                  <c:v>3.9685032106405303E-4</c:v>
                </c:pt>
                <c:pt idx="4089" formatCode="General">
                  <c:v>3.9685235396179401E-4</c:v>
                </c:pt>
                <c:pt idx="4090" formatCode="General">
                  <c:v>3.9685465832558098E-4</c:v>
                </c:pt>
                <c:pt idx="4091" formatCode="General">
                  <c:v>3.9685722040608501E-4</c:v>
                </c:pt>
                <c:pt idx="4092" formatCode="General">
                  <c:v>3.9686002516260699E-4</c:v>
                </c:pt>
                <c:pt idx="4093" formatCode="General">
                  <c:v>3.9686305634951898E-4</c:v>
                </c:pt>
                <c:pt idx="4094" formatCode="General">
                  <c:v>3.9686629660864499E-4</c:v>
                </c:pt>
                <c:pt idx="4095" formatCode="General">
                  <c:v>3.9686972756702301E-4</c:v>
                </c:pt>
                <c:pt idx="4096" formatCode="General">
                  <c:v>3.9687332993953197E-4</c:v>
                </c:pt>
                <c:pt idx="4097" formatCode="General">
                  <c:v>3.9687708363580002E-4</c:v>
                </c:pt>
                <c:pt idx="4098" formatCode="General">
                  <c:v>3.9688096787081101E-4</c:v>
                </c:pt>
                <c:pt idx="4099" formatCode="General">
                  <c:v>3.9688496127860101E-4</c:v>
                </c:pt>
                <c:pt idx="4100" formatCode="General">
                  <c:v>3.9688904202842597E-4</c:v>
                </c:pt>
                <c:pt idx="4101" formatCode="General">
                  <c:v>3.9689318794278199E-4</c:v>
                </c:pt>
                <c:pt idx="4102" formatCode="General">
                  <c:v>3.96897376616627E-4</c:v>
                </c:pt>
                <c:pt idx="4103" formatCode="General">
                  <c:v>3.9690158553718402E-4</c:v>
                </c:pt>
                <c:pt idx="4104" formatCode="General">
                  <c:v>3.9690579220367399E-4</c:v>
                </c:pt>
                <c:pt idx="4105" formatCode="General">
                  <c:v>3.9690997424635501E-4</c:v>
                </c:pt>
                <c:pt idx="4106" formatCode="General">
                  <c:v>3.9691410954423799E-4</c:v>
                </c:pt>
                <c:pt idx="4107" formatCode="General">
                  <c:v>3.9691817634086298E-4</c:v>
                </c:pt>
                <c:pt idx="4108" formatCode="General">
                  <c:v>3.9692215335752499E-4</c:v>
                </c:pt>
                <c:pt idx="4109" formatCode="General">
                  <c:v>3.9692601990338799E-4</c:v>
                </c:pt>
                <c:pt idx="4110" formatCode="General">
                  <c:v>3.9692975598188697E-4</c:v>
                </c:pt>
                <c:pt idx="4111" formatCode="General">
                  <c:v>3.9693334239290198E-4</c:v>
                </c:pt>
                <c:pt idx="4112" formatCode="General">
                  <c:v>3.9693676083017601E-4</c:v>
                </c:pt>
                <c:pt idx="4113" formatCode="General">
                  <c:v>3.9693999397347798E-4</c:v>
                </c:pt>
                <c:pt idx="4114" formatCode="General">
                  <c:v>3.9694302557506699E-4</c:v>
                </c:pt>
                <c:pt idx="4115" formatCode="General">
                  <c:v>3.9694584054001699E-4</c:v>
                </c:pt>
                <c:pt idx="4116" formatCode="General">
                  <c:v>3.96948425000017E-4</c:v>
                </c:pt>
                <c:pt idx="4117" formatCode="General">
                  <c:v>3.9695076638028299E-4</c:v>
                </c:pt>
                <c:pt idx="4118" formatCode="General">
                  <c:v>3.96952853459279E-4</c:v>
                </c:pt>
                <c:pt idx="4119" formatCode="General">
                  <c:v>3.9695467642094501E-4</c:v>
                </c:pt>
                <c:pt idx="4120" formatCode="General">
                  <c:v>3.96956226899221E-4</c:v>
                </c:pt>
                <c:pt idx="4121" formatCode="General">
                  <c:v>3.9695749801465401E-4</c:v>
                </c:pt>
                <c:pt idx="4122" formatCode="General">
                  <c:v>3.9695848440294201E-4</c:v>
                </c:pt>
                <c:pt idx="4123" formatCode="General">
                  <c:v>3.9695918223531099E-4</c:v>
                </c:pt>
                <c:pt idx="4124" formatCode="General">
                  <c:v>3.9695958923065201E-4</c:v>
                </c:pt>
                <c:pt idx="4125" formatCode="General">
                  <c:v>3.9695970465940402E-4</c:v>
                </c:pt>
                <c:pt idx="4126" formatCode="General">
                  <c:v>3.9695952933920198E-4</c:v>
                </c:pt>
                <c:pt idx="4127" formatCode="General">
                  <c:v>3.9695906562236302E-4</c:v>
                </c:pt>
                <c:pt idx="4128" formatCode="General">
                  <c:v>3.9695831737530598E-4</c:v>
                </c:pt>
                <c:pt idx="4129" formatCode="General">
                  <c:v>3.9695728995007402E-4</c:v>
                </c:pt>
                <c:pt idx="4130" formatCode="General">
                  <c:v>3.9695599014814202E-4</c:v>
                </c:pt>
                <c:pt idx="4131" formatCode="General">
                  <c:v>3.9695442617674199E-4</c:v>
                </c:pt>
                <c:pt idx="4132" formatCode="General">
                  <c:v>3.96952607597976E-4</c:v>
                </c:pt>
                <c:pt idx="4133" formatCode="General">
                  <c:v>3.9695054527103701E-4</c:v>
                </c:pt>
                <c:pt idx="4134" formatCode="General">
                  <c:v>3.9694825128785499E-4</c:v>
                </c:pt>
                <c:pt idx="4135" formatCode="General">
                  <c:v>3.96945738902574E-4</c:v>
                </c:pt>
                <c:pt idx="4136" formatCode="General">
                  <c:v>3.9694302245523399E-4</c:v>
                </c:pt>
                <c:pt idx="4137" formatCode="General">
                  <c:v>3.96940117290128E-4</c:v>
                </c:pt>
                <c:pt idx="4138" formatCode="General">
                  <c:v>3.9693703966925598E-4</c:v>
                </c:pt>
                <c:pt idx="4139" formatCode="General">
                  <c:v>3.9693380668139597E-4</c:v>
                </c:pt>
                <c:pt idx="4140" formatCode="General">
                  <c:v>3.9693043614726802E-4</c:v>
                </c:pt>
                <c:pt idx="4141" formatCode="General">
                  <c:v>3.9692694652133101E-4</c:v>
                </c:pt>
                <c:pt idx="4142" formatCode="General">
                  <c:v>3.96923356790749E-4</c:v>
                </c:pt>
                <c:pt idx="4143" formatCode="General">
                  <c:v>3.9691968637206099E-4</c:v>
                </c:pt>
                <c:pt idx="4144" formatCode="General">
                  <c:v>3.9691595500613799E-4</c:v>
                </c:pt>
                <c:pt idx="4145" formatCode="General">
                  <c:v>3.9691218265196801E-4</c:v>
                </c:pt>
                <c:pt idx="4146" formatCode="General">
                  <c:v>3.9690838937985899E-4</c:v>
                </c:pt>
                <c:pt idx="4147" formatCode="General">
                  <c:v>3.9690459526460801E-4</c:v>
                </c:pt>
                <c:pt idx="4148" formatCode="General">
                  <c:v>3.96900820279219E-4</c:v>
                </c:pt>
                <c:pt idx="4149" formatCode="General">
                  <c:v>3.9689708418972101E-4</c:v>
                </c:pt>
                <c:pt idx="4150" formatCode="General">
                  <c:v>3.9689340645163602E-4</c:v>
                </c:pt>
                <c:pt idx="4151" formatCode="General">
                  <c:v>3.96889806108638E-4</c:v>
                </c:pt>
                <c:pt idx="4152" formatCode="General">
                  <c:v>3.96886301693936E-4</c:v>
                </c:pt>
                <c:pt idx="4153" formatCode="General">
                  <c:v>3.9688291113486698E-4</c:v>
                </c:pt>
                <c:pt idx="4154" formatCode="General">
                  <c:v>3.9687965166121901E-4</c:v>
                </c:pt>
                <c:pt idx="4155" formatCode="General">
                  <c:v>3.9687653971771502E-4</c:v>
                </c:pt>
                <c:pt idx="4156" formatCode="General">
                  <c:v>3.9687359088112301E-4</c:v>
                </c:pt>
                <c:pt idx="4157" formatCode="General">
                  <c:v>3.96870819782403E-4</c:v>
                </c:pt>
                <c:pt idx="4158" formatCode="General">
                  <c:v>3.9686824003426702E-4</c:v>
                </c:pt>
                <c:pt idx="4159" formatCode="General">
                  <c:v>3.9686586416450898E-4</c:v>
                </c:pt>
                <c:pt idx="4160" formatCode="General">
                  <c:v>3.96863703555442E-4</c:v>
                </c:pt>
                <c:pt idx="4161" formatCode="General">
                  <c:v>3.9686176838970498E-4</c:v>
                </c:pt>
                <c:pt idx="4162" formatCode="General">
                  <c:v>3.9686006760272102E-4</c:v>
                </c:pt>
                <c:pt idx="4163" formatCode="General">
                  <c:v>3.9685860884199699E-4</c:v>
                </c:pt>
                <c:pt idx="4164" formatCode="General">
                  <c:v>3.9685739843346301E-4</c:v>
                </c:pt>
                <c:pt idx="4165" formatCode="General">
                  <c:v>3.9685644135498003E-4</c:v>
                </c:pt>
                <c:pt idx="4166" formatCode="General">
                  <c:v>3.9685574121713102E-4</c:v>
                </c:pt>
                <c:pt idx="4167" formatCode="General">
                  <c:v>3.9685530025134402E-4</c:v>
                </c:pt>
                <c:pt idx="4168" formatCode="General">
                  <c:v>3.9685511930538197E-4</c:v>
                </c:pt>
                <c:pt idx="4169" formatCode="General">
                  <c:v>3.9685519784617601E-4</c:v>
                </c:pt>
                <c:pt idx="4170" formatCode="General">
                  <c:v>3.9685553396996199E-4</c:v>
                </c:pt>
                <c:pt idx="4171" formatCode="General">
                  <c:v>3.9685612441960901E-4</c:v>
                </c:pt>
                <c:pt idx="4172" formatCode="General">
                  <c:v>3.9685696460902401E-4</c:v>
                </c:pt>
                <c:pt idx="4173" formatCode="General">
                  <c:v>3.9685804865446201E-4</c:v>
                </c:pt>
                <c:pt idx="4174" formatCode="General">
                  <c:v>3.9685936941254098E-4</c:v>
                </c:pt>
                <c:pt idx="4175" formatCode="General">
                  <c:v>3.96860918524716E-4</c:v>
                </c:pt>
                <c:pt idx="4176" formatCode="General">
                  <c:v>3.9686268646796298E-4</c:v>
                </c:pt>
                <c:pt idx="4177" formatCode="General">
                  <c:v>3.9686466261134202E-4</c:v>
                </c:pt>
                <c:pt idx="4178" formatCode="General">
                  <c:v>3.96866835278138E-4</c:v>
                </c:pt>
                <c:pt idx="4179" formatCode="General">
                  <c:v>3.9686919181320502E-4</c:v>
                </c:pt>
                <c:pt idx="4180" formatCode="General">
                  <c:v>3.9687171865512898E-4</c:v>
                </c:pt>
                <c:pt idx="4181" formatCode="General">
                  <c:v>3.9687440141280899E-4</c:v>
                </c:pt>
                <c:pt idx="4182" formatCode="General">
                  <c:v>3.9687722494602699E-4</c:v>
                </c:pt>
                <c:pt idx="4183" formatCode="General">
                  <c:v>3.9688017344955101E-4</c:v>
                </c:pt>
                <c:pt idx="4184" formatCode="General">
                  <c:v>3.9688323054031899E-4</c:v>
                </c:pt>
                <c:pt idx="4185" formatCode="General">
                  <c:v>3.96886379347212E-4</c:v>
                </c:pt>
                <c:pt idx="4186" formatCode="General">
                  <c:v>3.9688960260294599E-4</c:v>
                </c:pt>
                <c:pt idx="4187" formatCode="General">
                  <c:v>3.96892882737567E-4</c:v>
                </c:pt>
                <c:pt idx="4188" formatCode="General">
                  <c:v>3.9689620197304998E-4</c:v>
                </c:pt>
                <c:pt idx="4189" formatCode="General">
                  <c:v>3.96899542418512E-4</c:v>
                </c:pt>
                <c:pt idx="4190" formatCode="General">
                  <c:v>3.9690288616550499E-4</c:v>
                </c:pt>
                <c:pt idx="4191" formatCode="General">
                  <c:v>3.9690621538290101E-4</c:v>
                </c:pt>
                <c:pt idx="4192" formatCode="General">
                  <c:v>3.9690951241087299E-4</c:v>
                </c:pt>
                <c:pt idx="4193" formatCode="General">
                  <c:v>3.9691275985346202E-4</c:v>
                </c:pt>
                <c:pt idx="4194" formatCode="General">
                  <c:v>3.9691594066925898E-4</c:v>
                </c:pt>
                <c:pt idx="4195" formatCode="General">
                  <c:v>3.9691903825973801E-4</c:v>
                </c:pt>
                <c:pt idx="4196" formatCode="General">
                  <c:v>3.9692203655476699E-4</c:v>
                </c:pt>
                <c:pt idx="4197" formatCode="General">
                  <c:v>3.96924920094878E-4</c:v>
                </c:pt>
                <c:pt idx="4198" formatCode="General">
                  <c:v>3.9692767410986303E-4</c:v>
                </c:pt>
                <c:pt idx="4199" formatCode="General">
                  <c:v>3.9693028459330501E-4</c:v>
                </c:pt>
                <c:pt idx="4200" formatCode="General">
                  <c:v>3.9693273837268002E-4</c:v>
                </c:pt>
                <c:pt idx="4201" formatCode="General">
                  <c:v>3.9693502317466499E-4</c:v>
                </c:pt>
                <c:pt idx="4202" formatCode="General">
                  <c:v>3.96937127685346E-4</c:v>
                </c:pt>
                <c:pt idx="4203" formatCode="General">
                  <c:v>3.9693904160502201E-4</c:v>
                </c:pt>
                <c:pt idx="4204" formatCode="General">
                  <c:v>3.96940755697361E-4</c:v>
                </c:pt>
                <c:pt idx="4205" formatCode="General">
                  <c:v>3.9694226183265902E-4</c:v>
                </c:pt>
                <c:pt idx="4206" formatCode="General">
                  <c:v>3.9694355302501399E-4</c:v>
                </c:pt>
                <c:pt idx="4207" formatCode="General">
                  <c:v>3.9694462346325101E-4</c:v>
                </c:pt>
                <c:pt idx="4208" formatCode="General">
                  <c:v>3.9694546853546401E-4</c:v>
                </c:pt>
                <c:pt idx="4209" formatCode="General">
                  <c:v>3.9694608484707697E-4</c:v>
                </c:pt>
                <c:pt idx="4210" formatCode="General">
                  <c:v>3.9694647023237302E-4</c:v>
                </c:pt>
                <c:pt idx="4211" formatCode="General">
                  <c:v>3.9694662375945101E-4</c:v>
                </c:pt>
                <c:pt idx="4212" formatCode="General">
                  <c:v>3.9694654572862702E-4</c:v>
                </c:pt>
                <c:pt idx="4213" formatCode="General">
                  <c:v>3.9694623766432102E-4</c:v>
                </c:pt>
                <c:pt idx="4214" formatCode="General">
                  <c:v>3.9694570230051402E-4</c:v>
                </c:pt>
                <c:pt idx="4215" formatCode="General">
                  <c:v>3.96944943559867E-4</c:v>
                </c:pt>
                <c:pt idx="4216" formatCode="General">
                  <c:v>3.96943966526669E-4</c:v>
                </c:pt>
                <c:pt idx="4217" formatCode="General">
                  <c:v>3.96942777413778E-4</c:v>
                </c:pt>
                <c:pt idx="4218" formatCode="General">
                  <c:v>3.9694138352375398E-4</c:v>
                </c:pt>
                <c:pt idx="4219" formatCode="General">
                  <c:v>3.9693979320444501E-4</c:v>
                </c:pt>
                <c:pt idx="4220" formatCode="General">
                  <c:v>3.9693801579926299E-4</c:v>
                </c:pt>
                <c:pt idx="4221" formatCode="General">
                  <c:v>3.9693606159245398E-4</c:v>
                </c:pt>
                <c:pt idx="4222" formatCode="General">
                  <c:v>3.9693394174968998E-4</c:v>
                </c:pt>
                <c:pt idx="4223" formatCode="General">
                  <c:v>3.9693166825429202E-4</c:v>
                </c:pt>
                <c:pt idx="4224" formatCode="General">
                  <c:v>3.9692925383947398E-4</c:v>
                </c:pt>
                <c:pt idx="4225" formatCode="General">
                  <c:v>3.9692671191697798E-4</c:v>
                </c:pt>
                <c:pt idx="4226" formatCode="General">
                  <c:v>3.9692405650248498E-4</c:v>
                </c:pt>
                <c:pt idx="4227" formatCode="General">
                  <c:v>3.9692130213823398E-4</c:v>
                </c:pt>
                <c:pt idx="4228" formatCode="General">
                  <c:v>3.9691846381325702E-4</c:v>
                </c:pt>
                <c:pt idx="4229" formatCode="General">
                  <c:v>3.9691555688167301E-4</c:v>
                </c:pt>
                <c:pt idx="4230" formatCode="General">
                  <c:v>3.9691259697948697E-4</c:v>
                </c:pt>
                <c:pt idx="4231" formatCode="General">
                  <c:v>3.96909599940327E-4</c:v>
                </c:pt>
                <c:pt idx="4232" formatCode="General">
                  <c:v>3.9690658171058902E-4</c:v>
                </c:pt>
                <c:pt idx="4233" formatCode="General">
                  <c:v>3.9690355826443603E-4</c:v>
                </c:pt>
                <c:pt idx="4234" formatCode="General">
                  <c:v>3.9690054551908899E-4</c:v>
                </c:pt>
                <c:pt idx="4235" formatCode="General">
                  <c:v>3.9689755925088102E-4</c:v>
                </c:pt>
                <c:pt idx="4236" formatCode="General">
                  <c:v>3.9689461501249E-4</c:v>
                </c:pt>
                <c:pt idx="4237" formatCode="General">
                  <c:v>3.9689172805180202E-4</c:v>
                </c:pt>
                <c:pt idx="4238" formatCode="General">
                  <c:v>3.9688891323281399E-4</c:v>
                </c:pt>
                <c:pt idx="4239" formatCode="General">
                  <c:v>3.9688618495898503E-4</c:v>
                </c:pt>
                <c:pt idx="4240" formatCode="General">
                  <c:v>3.9688355709943402E-4</c:v>
                </c:pt>
                <c:pt idx="4241" formatCode="General">
                  <c:v>3.9688104291835601E-4</c:v>
                </c:pt>
                <c:pt idx="4242" formatCode="General">
                  <c:v>3.96878655008014E-4</c:v>
                </c:pt>
                <c:pt idx="4243" formatCode="General">
                  <c:v>3.9687640522563999E-4</c:v>
                </c:pt>
                <c:pt idx="4244" formatCode="General">
                  <c:v>3.9687430463456602E-4</c:v>
                </c:pt>
                <c:pt idx="4245" formatCode="General">
                  <c:v>3.9687236344986102E-4</c:v>
                </c:pt>
                <c:pt idx="4246" formatCode="General">
                  <c:v>3.9687059098875399E-4</c:v>
                </c:pt>
                <c:pt idx="4247" formatCode="General">
                  <c:v>3.96868995626066E-4</c:v>
                </c:pt>
                <c:pt idx="4248" formatCode="General">
                  <c:v>3.9686758475486998E-4</c:v>
                </c:pt>
                <c:pt idx="4249" formatCode="General">
                  <c:v>3.9686636475255401E-4</c:v>
                </c:pt>
                <c:pt idx="4250" formatCode="General">
                  <c:v>3.9686534095243798E-4</c:v>
                </c:pt>
                <c:pt idx="4251" formatCode="General">
                  <c:v>3.9686451762107499E-4</c:v>
                </c:pt>
                <c:pt idx="4252" formatCode="General">
                  <c:v>3.9686389794130601E-4</c:v>
                </c:pt>
                <c:pt idx="4253" formatCode="General">
                  <c:v>3.9686348400115899E-4</c:v>
                </c:pt>
                <c:pt idx="4254" formatCode="General">
                  <c:v>3.9686327678858197E-4</c:v>
                </c:pt>
                <c:pt idx="4255" formatCode="General">
                  <c:v>3.9686327619204201E-4</c:v>
                </c:pt>
                <c:pt idx="4256" formatCode="General">
                  <c:v>3.9686348100693498E-4</c:v>
                </c:pt>
                <c:pt idx="4257" formatCode="General">
                  <c:v>3.9686388894774502E-4</c:v>
                </c:pt>
                <c:pt idx="4258" formatCode="General">
                  <c:v>3.9686449666586601E-4</c:v>
                </c:pt>
                <c:pt idx="4259" formatCode="General">
                  <c:v>3.9686529977295498E-4</c:v>
                </c:pt>
                <c:pt idx="4260" formatCode="General">
                  <c:v>3.9686629286966001E-4</c:v>
                </c:pt>
                <c:pt idx="4261" formatCode="General">
                  <c:v>3.9686746957955701E-4</c:v>
                </c:pt>
                <c:pt idx="4262" formatCode="General">
                  <c:v>3.9686882258806801E-4</c:v>
                </c:pt>
                <c:pt idx="4263" formatCode="General">
                  <c:v>3.96870343686151E-4</c:v>
                </c:pt>
                <c:pt idx="4264" formatCode="General">
                  <c:v>3.9687202381848E-4</c:v>
                </c:pt>
                <c:pt idx="4265" formatCode="General">
                  <c:v>3.9687385313586198E-4</c:v>
                </c:pt>
                <c:pt idx="4266" formatCode="General">
                  <c:v>3.9687582105157198E-4</c:v>
                </c:pt>
                <c:pt idx="4267" formatCode="General">
                  <c:v>3.9687791630129402E-4</c:v>
                </c:pt>
                <c:pt idx="4268" formatCode="General">
                  <c:v>3.9688012700633102E-4</c:v>
                </c:pt>
                <c:pt idx="4269" formatCode="General">
                  <c:v>3.9688244073973701E-4</c:v>
                </c:pt>
                <c:pt idx="4270" formatCode="General">
                  <c:v>3.9688484459499698E-4</c:v>
                </c:pt>
                <c:pt idx="4271" formatCode="General">
                  <c:v>3.9688732525688101E-4</c:v>
                </c:pt>
                <c:pt idx="4272" formatCode="General">
                  <c:v>3.9688986907408899E-4</c:v>
                </c:pt>
                <c:pt idx="4273" formatCode="General">
                  <c:v>3.9689246213329E-4</c:v>
                </c:pt>
                <c:pt idx="4274" formatCode="General">
                  <c:v>3.9689509033415398E-4</c:v>
                </c:pt>
                <c:pt idx="4275" formatCode="General">
                  <c:v>3.9689773946498101E-4</c:v>
                </c:pt>
                <c:pt idx="4276" formatCode="General">
                  <c:v>3.9690039527851402E-4</c:v>
                </c:pt>
                <c:pt idx="4277" formatCode="General">
                  <c:v>3.96903043567541E-4</c:v>
                </c:pt>
                <c:pt idx="4278" formatCode="General">
                  <c:v>3.9690567023988803E-4</c:v>
                </c:pt>
                <c:pt idx="4279" formatCode="General">
                  <c:v>3.9690826139239798E-4</c:v>
                </c:pt>
                <c:pt idx="4280" formatCode="General">
                  <c:v>3.96910803383532E-4</c:v>
                </c:pt>
                <c:pt idx="4281" formatCode="General">
                  <c:v>3.96913282904182E-4</c:v>
                </c:pt>
                <c:pt idx="4282" formatCode="General">
                  <c:v>3.96915687046366E-4</c:v>
                </c:pt>
                <c:pt idx="4283" formatCode="General">
                  <c:v>3.9691800336942899E-4</c:v>
                </c:pt>
                <c:pt idx="4284" formatCode="General">
                  <c:v>3.9692021996341802E-4</c:v>
                </c:pt>
                <c:pt idx="4285" formatCode="General">
                  <c:v>3.96922325509317E-4</c:v>
                </c:pt>
                <c:pt idx="4286" formatCode="General">
                  <c:v>3.9692430933583499E-4</c:v>
                </c:pt>
                <c:pt idx="4287" formatCode="General">
                  <c:v>3.9692616147245799E-4</c:v>
                </c:pt>
                <c:pt idx="4288" formatCode="General">
                  <c:v>3.96927872698522E-4</c:v>
                </c:pt>
                <c:pt idx="4289" formatCode="General">
                  <c:v>3.9692943458804602E-4</c:v>
                </c:pt>
                <c:pt idx="4290" formatCode="General">
                  <c:v>3.9693083955012997E-4</c:v>
                </c:pt>
                <c:pt idx="4291" formatCode="General">
                  <c:v>3.9693208086471202E-4</c:v>
                </c:pt>
                <c:pt idx="4292" formatCode="General">
                  <c:v>3.9693315271353098E-4</c:v>
                </c:pt>
                <c:pt idx="4293" formatCode="General">
                  <c:v>3.96934050206152E-4</c:v>
                </c:pt>
                <c:pt idx="4294" formatCode="General">
                  <c:v>3.9693476940093803E-4</c:v>
                </c:pt>
                <c:pt idx="4295" formatCode="General">
                  <c:v>3.9693530732089601E-4</c:v>
                </c:pt>
                <c:pt idx="4296" formatCode="General">
                  <c:v>3.9693566196432402E-4</c:v>
                </c:pt>
                <c:pt idx="4297" formatCode="General">
                  <c:v>3.9693583231024802E-4</c:v>
                </c:pt>
                <c:pt idx="4298" formatCode="General">
                  <c:v>3.9693581831863302E-4</c:v>
                </c:pt>
                <c:pt idx="4299" formatCode="General">
                  <c:v>3.9693562092540301E-4</c:v>
                </c:pt>
                <c:pt idx="4300" formatCode="General">
                  <c:v>3.9693524203232301E-4</c:v>
                </c:pt>
                <c:pt idx="4301" formatCode="General">
                  <c:v>3.9693468449181402E-4</c:v>
                </c:pt>
                <c:pt idx="4302" formatCode="General">
                  <c:v>3.9693395208683101E-4</c:v>
                </c:pt>
                <c:pt idx="4303" formatCode="General">
                  <c:v>3.9693304950590602E-4</c:v>
                </c:pt>
                <c:pt idx="4304" formatCode="General">
                  <c:v>3.9693198231354198E-4</c:v>
                </c:pt>
                <c:pt idx="4305" formatCode="General">
                  <c:v>3.9693075691611798E-4</c:v>
                </c:pt>
                <c:pt idx="4306" formatCode="General">
                  <c:v>3.9692938052352699E-4</c:v>
                </c:pt>
                <c:pt idx="4307" formatCode="General">
                  <c:v>3.9692786110675398E-4</c:v>
                </c:pt>
                <c:pt idx="4308" formatCode="General">
                  <c:v>3.9692620735165898E-4</c:v>
                </c:pt>
                <c:pt idx="4309" formatCode="General">
                  <c:v>3.9692442860921398E-4</c:v>
                </c:pt>
                <c:pt idx="4310" formatCode="General">
                  <c:v>3.9692253484248998E-4</c:v>
                </c:pt>
                <c:pt idx="4311" formatCode="General">
                  <c:v>3.9692053657067303E-4</c:v>
                </c:pt>
                <c:pt idx="4312" formatCode="General">
                  <c:v>3.96918444810445E-4</c:v>
                </c:pt>
                <c:pt idx="4313" formatCode="General">
                  <c:v>3.9691627101503803E-4</c:v>
                </c:pt>
                <c:pt idx="4314" formatCode="General">
                  <c:v>3.9691402701129202E-4</c:v>
                </c:pt>
                <c:pt idx="4315" formatCode="General">
                  <c:v>3.9691172493508202E-4</c:v>
                </c:pt>
                <c:pt idx="4316" formatCode="General">
                  <c:v>3.9690937716544002E-4</c:v>
                </c:pt>
                <c:pt idx="4317" formatCode="General">
                  <c:v>3.9690699625774501E-4</c:v>
                </c:pt>
                <c:pt idx="4318" formatCode="General">
                  <c:v>3.9690459487633098E-4</c:v>
                </c:pt>
                <c:pt idx="4319" formatCode="General">
                  <c:v>3.9690218572687098E-4</c:v>
                </c:pt>
                <c:pt idx="4320" formatCode="General">
                  <c:v>3.96899781488911E-4</c:v>
                </c:pt>
                <c:pt idx="4321" formatCode="General">
                  <c:v>3.9689739474888501E-4</c:v>
                </c:pt>
                <c:pt idx="4322" formatCode="General">
                  <c:v>3.9689503793399099E-4</c:v>
                </c:pt>
                <c:pt idx="4323" formatCode="General">
                  <c:v>3.9689272324725102E-4</c:v>
                </c:pt>
                <c:pt idx="4324" formatCode="General">
                  <c:v>3.9689046260410401E-4</c:v>
                </c:pt>
                <c:pt idx="4325" formatCode="General">
                  <c:v>3.9688826757085802E-4</c:v>
                </c:pt>
                <c:pt idx="4326" formatCode="General">
                  <c:v>3.9688614930531198E-4</c:v>
                </c:pt>
                <c:pt idx="4327" formatCode="General">
                  <c:v>3.9688411849986402E-4</c:v>
                </c:pt>
                <c:pt idx="4328" formatCode="General">
                  <c:v>3.9688218532737003E-4</c:v>
                </c:pt>
                <c:pt idx="4329" formatCode="General">
                  <c:v>3.9688035939004898E-4</c:v>
                </c:pt>
                <c:pt idx="4330" formatCode="General">
                  <c:v>3.9687864967167998E-4</c:v>
                </c:pt>
                <c:pt idx="4331" formatCode="General">
                  <c:v>3.9687706449331798E-4</c:v>
                </c:pt>
                <c:pt idx="4332" formatCode="General">
                  <c:v>3.9687561147275799E-4</c:v>
                </c:pt>
                <c:pt idx="4333" formatCode="General">
                  <c:v>3.9687429748793698E-4</c:v>
                </c:pt>
                <c:pt idx="4334" formatCode="General">
                  <c:v>3.9687312864443799E-4</c:v>
                </c:pt>
                <c:pt idx="4335" formatCode="General">
                  <c:v>3.9687211024726698E-4</c:v>
                </c:pt>
                <c:pt idx="4336" formatCode="General">
                  <c:v>3.9687124677700598E-4</c:v>
                </c:pt>
                <c:pt idx="4337" formatCode="General">
                  <c:v>3.9687054187045997E-4</c:v>
                </c:pt>
                <c:pt idx="4338" formatCode="General">
                  <c:v>3.9686999830587302E-4</c:v>
                </c:pt>
                <c:pt idx="4339" formatCode="General">
                  <c:v>3.96869617992771E-4</c:v>
                </c:pt>
                <c:pt idx="4340" formatCode="General">
                  <c:v>3.9686940196644298E-4</c:v>
                </c:pt>
                <c:pt idx="4341" formatCode="General">
                  <c:v>3.96869350387101E-4</c:v>
                </c:pt>
                <c:pt idx="4342" formatCode="General">
                  <c:v>3.9686946254365198E-4</c:v>
                </c:pt>
                <c:pt idx="4343" formatCode="General">
                  <c:v>3.9686973686208399E-4</c:v>
                </c:pt>
                <c:pt idx="4344" formatCode="General">
                  <c:v>3.9687017091835799E-4</c:v>
                </c:pt>
                <c:pt idx="4345" formatCode="General">
                  <c:v>3.9687076145574201E-4</c:v>
                </c:pt>
                <c:pt idx="4346" formatCode="General">
                  <c:v>3.9687150440645598E-4</c:v>
                </c:pt>
                <c:pt idx="4347" formatCode="General">
                  <c:v>3.96872394917498E-4</c:v>
                </c:pt>
                <c:pt idx="4348" formatCode="General">
                  <c:v>3.9687342738048902E-4</c:v>
                </c:pt>
                <c:pt idx="4349" formatCode="General">
                  <c:v>3.9687459546535402E-4</c:v>
                </c:pt>
                <c:pt idx="4350" formatCode="General">
                  <c:v>3.9687589215765199E-4</c:v>
                </c:pt>
                <c:pt idx="4351" formatCode="General">
                  <c:v>3.9687730979932699E-4</c:v>
                </c:pt>
                <c:pt idx="4352" formatCode="General">
                  <c:v>3.9687884013265298E-4</c:v>
                </c:pt>
                <c:pt idx="4353" formatCode="General">
                  <c:v>3.9688047434711298E-4</c:v>
                </c:pt>
                <c:pt idx="4354" formatCode="General">
                  <c:v>3.9688220312896399E-4</c:v>
                </c:pt>
                <c:pt idx="4355" formatCode="General">
                  <c:v>3.9688401671320202E-4</c:v>
                </c:pt>
                <c:pt idx="4356" formatCode="General">
                  <c:v>3.9688590493763701E-4</c:v>
                </c:pt>
                <c:pt idx="4357" formatCode="General">
                  <c:v>3.9688785729878899E-4</c:v>
                </c:pt>
                <c:pt idx="4358" formatCode="General">
                  <c:v>3.9688986300928701E-4</c:v>
                </c:pt>
                <c:pt idx="4359" formatCode="General">
                  <c:v>3.9689191105647502E-4</c:v>
                </c:pt>
                <c:pt idx="4360" formatCode="General">
                  <c:v>3.9689399026190101E-4</c:v>
                </c:pt>
                <c:pt idx="4361" formatCode="General">
                  <c:v>3.9689608934135402E-4</c:v>
                </c:pt>
                <c:pt idx="4362" formatCode="General">
                  <c:v>3.9689819696516599E-4</c:v>
                </c:pt>
                <c:pt idx="4363" formatCode="General">
                  <c:v>3.9690030181841499E-4</c:v>
                </c:pt>
                <c:pt idx="4364" formatCode="General">
                  <c:v>3.9690239266074298E-4</c:v>
                </c:pt>
                <c:pt idx="4365" formatCode="General">
                  <c:v>3.9690445838545699E-4</c:v>
                </c:pt>
                <c:pt idx="4366" formatCode="General">
                  <c:v>3.9690648807761401E-4</c:v>
                </c:pt>
                <c:pt idx="4367" formatCode="General">
                  <c:v>3.9690847107078201E-4</c:v>
                </c:pt>
                <c:pt idx="4368" formatCode="General">
                  <c:v>3.9691039700218199E-4</c:v>
                </c:pt>
                <c:pt idx="4369" formatCode="General">
                  <c:v>3.9691225586593198E-4</c:v>
                </c:pt>
                <c:pt idx="4370" formatCode="General">
                  <c:v>3.9691403806412802E-4</c:v>
                </c:pt>
                <c:pt idx="4371" formatCode="General">
                  <c:v>3.9691573445548099E-4</c:v>
                </c:pt>
                <c:pt idx="4372" formatCode="General">
                  <c:v>3.9691733640129202E-4</c:v>
                </c:pt>
                <c:pt idx="4373" formatCode="General">
                  <c:v>3.9691883580851502E-4</c:v>
                </c:pt>
                <c:pt idx="4374" formatCode="General">
                  <c:v>3.9692022516971099E-4</c:v>
                </c:pt>
                <c:pt idx="4375" formatCode="General">
                  <c:v>3.96921497599682E-4</c:v>
                </c:pt>
                <c:pt idx="4376" formatCode="General">
                  <c:v>3.9692264686862699E-4</c:v>
                </c:pt>
                <c:pt idx="4377" formatCode="General">
                  <c:v>3.9692366743164601E-4</c:v>
                </c:pt>
                <c:pt idx="4378" formatCode="General">
                  <c:v>3.96924554454464E-4</c:v>
                </c:pt>
                <c:pt idx="4379" formatCode="General">
                  <c:v>3.9692530383526301E-4</c:v>
                </c:pt>
                <c:pt idx="4380" formatCode="General">
                  <c:v>3.96925912222512E-4</c:v>
                </c:pt>
                <c:pt idx="4381" formatCode="General">
                  <c:v>3.9692637702873801E-4</c:v>
                </c:pt>
                <c:pt idx="4382" formatCode="General">
                  <c:v>3.9692669644018002E-4</c:v>
                </c:pt>
                <c:pt idx="4383" formatCode="General">
                  <c:v>3.9692686942228799E-4</c:v>
                </c:pt>
                <c:pt idx="4384" formatCode="General">
                  <c:v>3.96926895721083E-4</c:v>
                </c:pt>
                <c:pt idx="4385" formatCode="General">
                  <c:v>3.9692677586036101E-4</c:v>
                </c:pt>
                <c:pt idx="4386" formatCode="General">
                  <c:v>3.9692651113481099E-4</c:v>
                </c:pt>
                <c:pt idx="4387" formatCode="General">
                  <c:v>3.9692610359907601E-4</c:v>
                </c:pt>
                <c:pt idx="4388" formatCode="General">
                  <c:v>3.9692555605285698E-4</c:v>
                </c:pt>
                <c:pt idx="4389" formatCode="General">
                  <c:v>3.9692487202215002E-4</c:v>
                </c:pt>
                <c:pt idx="4390" formatCode="General">
                  <c:v>3.9692405573673798E-4</c:v>
                </c:pt>
                <c:pt idx="4391" formatCode="General">
                  <c:v>3.9692311210407302E-4</c:v>
                </c:pt>
                <c:pt idx="4392" formatCode="General">
                  <c:v>3.9692204667971702E-4</c:v>
                </c:pt>
                <c:pt idx="4393" formatCode="General">
                  <c:v>3.9692086563450298E-4</c:v>
                </c:pt>
                <c:pt idx="4394" formatCode="General">
                  <c:v>3.9691957571861398E-4</c:v>
                </c:pt>
                <c:pt idx="4395" formatCode="General">
                  <c:v>3.9691818422278401E-4</c:v>
                </c:pt>
                <c:pt idx="4396" formatCode="General">
                  <c:v>3.96916698936852E-4</c:v>
                </c:pt>
                <c:pt idx="4397" formatCode="General">
                  <c:v>3.96915128105877E-4</c:v>
                </c:pt>
                <c:pt idx="4398" formatCode="General">
                  <c:v>3.9691348038409501E-4</c:v>
                </c:pt>
                <c:pt idx="4399" formatCode="General">
                  <c:v>3.9691176478693702E-4</c:v>
                </c:pt>
                <c:pt idx="4400" formatCode="General">
                  <c:v>3.969099906414E-4</c:v>
                </c:pt>
                <c:pt idx="4401" formatCode="General">
                  <c:v>3.9690816753502602E-4</c:v>
                </c:pt>
                <c:pt idx="4402" formatCode="General">
                  <c:v>3.9690630526377599E-4</c:v>
                </c:pt>
                <c:pt idx="4403" formatCode="General">
                  <c:v>3.9690441377907302E-4</c:v>
                </c:pt>
                <c:pt idx="4404" formatCode="General">
                  <c:v>3.9690250313430199E-4</c:v>
                </c:pt>
                <c:pt idx="4405" formatCode="General">
                  <c:v>3.9690058343105802E-4</c:v>
                </c:pt>
                <c:pt idx="4406" formatCode="General">
                  <c:v>3.9689866476542301E-4</c:v>
                </c:pt>
                <c:pt idx="4407" formatCode="General">
                  <c:v>3.9689675717454701E-4</c:v>
                </c:pt>
                <c:pt idx="4408" formatCode="General">
                  <c:v>3.9689487058383702E-4</c:v>
                </c:pt>
                <c:pt idx="4409" formatCode="General">
                  <c:v>3.9689301475500998E-4</c:v>
                </c:pt>
                <c:pt idx="4410" formatCode="General">
                  <c:v>3.96891199235286E-4</c:v>
                </c:pt>
                <c:pt idx="4411" formatCode="General">
                  <c:v>3.9688943330799001E-4</c:v>
                </c:pt>
                <c:pt idx="4412" formatCode="General">
                  <c:v>3.96887725944809E-4</c:v>
                </c:pt>
                <c:pt idx="4413" formatCode="General">
                  <c:v>3.9688608575995198E-4</c:v>
                </c:pt>
                <c:pt idx="4414" formatCode="General">
                  <c:v>3.9688452096644697E-4</c:v>
                </c:pt>
                <c:pt idx="4415" formatCode="General">
                  <c:v>3.9688303933478998E-4</c:v>
                </c:pt>
                <c:pt idx="4416" formatCode="General">
                  <c:v>3.9688164815415402E-4</c:v>
                </c:pt>
                <c:pt idx="4417" formatCode="General">
                  <c:v>3.9688035419635699E-4</c:v>
                </c:pt>
                <c:pt idx="4418" formatCode="General">
                  <c:v>3.9687916368275598E-4</c:v>
                </c:pt>
                <c:pt idx="4419" formatCode="General">
                  <c:v>3.9687808225422403E-4</c:v>
                </c:pt>
                <c:pt idx="4420" formatCode="General">
                  <c:v>3.9687711494437202E-4</c:v>
                </c:pt>
                <c:pt idx="4421" formatCode="General">
                  <c:v>3.9687626615611098E-4</c:v>
                </c:pt>
                <c:pt idx="4422" formatCode="General">
                  <c:v>3.96875539641694E-4</c:v>
                </c:pt>
                <c:pt idx="4423" formatCode="General">
                  <c:v>3.9687493848629001E-4</c:v>
                </c:pt>
                <c:pt idx="4424" formatCode="General">
                  <c:v>3.9687446509518998E-4</c:v>
                </c:pt>
                <c:pt idx="4425" formatCode="General">
                  <c:v>3.9687412118467202E-4</c:v>
                </c:pt>
                <c:pt idx="4426" formatCode="General">
                  <c:v>3.9687390777656101E-4</c:v>
                </c:pt>
                <c:pt idx="4427" formatCode="General">
                  <c:v>3.9687382519650402E-4</c:v>
                </c:pt>
                <c:pt idx="4428" formatCode="General">
                  <c:v>3.9687387307592097E-4</c:v>
                </c:pt>
                <c:pt idx="4429" formatCode="General">
                  <c:v>3.96874050357638E-4</c:v>
                </c:pt>
                <c:pt idx="4430" formatCode="General">
                  <c:v>3.96874355305126E-4</c:v>
                </c:pt>
                <c:pt idx="4431" formatCode="General">
                  <c:v>3.9687478551528701E-4</c:v>
                </c:pt>
                <c:pt idx="4432" formatCode="General">
                  <c:v>3.96875337934705E-4</c:v>
                </c:pt>
                <c:pt idx="4433" formatCode="General">
                  <c:v>3.9687600887924901E-4</c:v>
                </c:pt>
                <c:pt idx="4434" formatCode="General">
                  <c:v>3.96876794056913E-4</c:v>
                </c:pt>
                <c:pt idx="4435" formatCode="General">
                  <c:v>3.9687768859375202E-4</c:v>
                </c:pt>
                <c:pt idx="4436" formatCode="General">
                  <c:v>3.9687868706276403E-4</c:v>
                </c:pt>
                <c:pt idx="4437" formatCode="General">
                  <c:v>3.96879783515537E-4</c:v>
                </c:pt>
                <c:pt idx="4438" formatCode="General">
                  <c:v>3.9688097151650403E-4</c:v>
                </c:pt>
                <c:pt idx="4439" formatCode="General">
                  <c:v>3.9688224417957899E-4</c:v>
                </c:pt>
                <c:pt idx="4440" formatCode="General">
                  <c:v>3.9688359420699898E-4</c:v>
                </c:pt>
                <c:pt idx="4441" formatCode="General">
                  <c:v>3.9688501393012201E-4</c:v>
                </c:pt>
                <c:pt idx="4442" formatCode="General">
                  <c:v>3.9688649535199298E-4</c:v>
                </c:pt>
                <c:pt idx="4443" formatCode="General">
                  <c:v>3.9688803019140398E-4</c:v>
                </c:pt>
                <c:pt idx="4444" formatCode="General">
                  <c:v>3.9688960992823399E-4</c:v>
                </c:pt>
                <c:pt idx="4445" formatCode="General">
                  <c:v>3.9689122584981597E-4</c:v>
                </c:pt>
                <c:pt idx="4446" formatCode="General">
                  <c:v>3.9689286909807197E-4</c:v>
                </c:pt>
                <c:pt idx="4447" formatCode="General">
                  <c:v>3.9689453071717101E-4</c:v>
                </c:pt>
                <c:pt idx="4448" formatCode="General">
                  <c:v>3.9689620170145203E-4</c:v>
                </c:pt>
                <c:pt idx="4449" formatCode="General">
                  <c:v>3.9689787304335501E-4</c:v>
                </c:pt>
                <c:pt idx="4450" formatCode="General">
                  <c:v>3.9689953578111298E-4</c:v>
                </c:pt>
                <c:pt idx="4451" formatCode="General">
                  <c:v>3.9690118104594501E-4</c:v>
                </c:pt>
                <c:pt idx="4452" formatCode="General">
                  <c:v>3.9690280010850899E-4</c:v>
                </c:pt>
                <c:pt idx="4453" formatCode="General">
                  <c:v>3.9690438442436903E-4</c:v>
                </c:pt>
                <c:pt idx="4454" formatCode="General">
                  <c:v>3.9690592567824599E-4</c:v>
                </c:pt>
                <c:pt idx="4455" formatCode="General">
                  <c:v>3.9690741582681699E-4</c:v>
                </c:pt>
                <c:pt idx="4456" formatCode="General">
                  <c:v>3.9690884713985199E-4</c:v>
                </c:pt>
                <c:pt idx="4457" formatCode="General">
                  <c:v>3.9691021223947799E-4</c:v>
                </c:pt>
                <c:pt idx="4458" formatCode="General">
                  <c:v>3.9691150413736099E-4</c:v>
                </c:pt>
                <c:pt idx="4459" formatCode="General">
                  <c:v>3.96912716269637E-4</c:v>
                </c:pt>
                <c:pt idx="4460" formatCode="General">
                  <c:v>3.9691384252941401E-4</c:v>
                </c:pt>
                <c:pt idx="4461" formatCode="General">
                  <c:v>3.9691487729666901E-4</c:v>
                </c:pt>
                <c:pt idx="4462" formatCode="General">
                  <c:v>3.9691581546542703E-4</c:v>
                </c:pt>
                <c:pt idx="4463" formatCode="General">
                  <c:v>3.9691665246806599E-4</c:v>
                </c:pt>
                <c:pt idx="4464" formatCode="General">
                  <c:v>3.9691738429664002E-4</c:v>
                </c:pt>
                <c:pt idx="4465" formatCode="General">
                  <c:v>3.9691800752113699E-4</c:v>
                </c:pt>
                <c:pt idx="4466" formatCode="General">
                  <c:v>3.9691851930457201E-4</c:v>
                </c:pt>
                <c:pt idx="4467" formatCode="General">
                  <c:v>3.9691891741486701E-4</c:v>
                </c:pt>
                <c:pt idx="4468" formatCode="General">
                  <c:v>3.9691920023346498E-4</c:v>
                </c:pt>
                <c:pt idx="4469" formatCode="General">
                  <c:v>3.9691936676064602E-4</c:v>
                </c:pt>
                <c:pt idx="4470" formatCode="General">
                  <c:v>3.9691941661754501E-4</c:v>
                </c:pt>
                <c:pt idx="4471" formatCode="General">
                  <c:v>3.9691935004487403E-4</c:v>
                </c:pt>
                <c:pt idx="4472" formatCode="General">
                  <c:v>3.9691916789836402E-4</c:v>
                </c:pt>
                <c:pt idx="4473" formatCode="General">
                  <c:v>3.9691887164098097E-4</c:v>
                </c:pt>
                <c:pt idx="4474" formatCode="General">
                  <c:v>3.9691846333196899E-4</c:v>
                </c:pt>
                <c:pt idx="4475" formatCode="General">
                  <c:v>3.9691794561279601E-4</c:v>
                </c:pt>
                <c:pt idx="4476" formatCode="General">
                  <c:v>3.9691732169008402E-4</c:v>
                </c:pt>
                <c:pt idx="4477" formatCode="General">
                  <c:v>3.9691659531565E-4</c:v>
                </c:pt>
                <c:pt idx="4478" formatCode="General">
                  <c:v>3.9691577076375601E-4</c:v>
                </c:pt>
                <c:pt idx="4479" formatCode="General">
                  <c:v>3.96914852805726E-4</c:v>
                </c:pt>
                <c:pt idx="4480" formatCode="General">
                  <c:v>3.96913846682049E-4</c:v>
                </c:pt>
                <c:pt idx="4481" formatCode="General">
                  <c:v>3.9691275807216702E-4</c:v>
                </c:pt>
                <c:pt idx="4482" formatCode="General">
                  <c:v>3.9691159306208101E-4</c:v>
                </c:pt>
                <c:pt idx="4483" formatCode="General">
                  <c:v>3.96910358109988E-4</c:v>
                </c:pt>
                <c:pt idx="4484" formatCode="General">
                  <c:v>3.9690906001012797E-4</c:v>
                </c:pt>
                <c:pt idx="4485" formatCode="General">
                  <c:v>3.9690770585503501E-4</c:v>
                </c:pt>
                <c:pt idx="4486" formatCode="General">
                  <c:v>3.9690630299642199E-4</c:v>
                </c:pt>
                <c:pt idx="4487" formatCode="General">
                  <c:v>3.9690485900489402E-4</c:v>
                </c:pt>
                <c:pt idx="4488" formatCode="General">
                  <c:v>3.9690338162871202E-4</c:v>
                </c:pt>
                <c:pt idx="4489" formatCode="General">
                  <c:v>3.9690187875184599E-4</c:v>
                </c:pt>
                <c:pt idx="4490" formatCode="General">
                  <c:v>3.9690035835151599E-4</c:v>
                </c:pt>
                <c:pt idx="4491" formatCode="General">
                  <c:v>3.96898828455483E-4</c:v>
                </c:pt>
                <c:pt idx="4492" formatCode="General">
                  <c:v>3.9689729709928198E-4</c:v>
                </c:pt>
                <c:pt idx="4493" formatCode="General">
                  <c:v>3.9689577228364798E-4</c:v>
                </c:pt>
                <c:pt idx="4494" formatCode="General">
                  <c:v>3.9689426193235201E-4</c:v>
                </c:pt>
                <c:pt idx="4495" formatCode="General">
                  <c:v>3.9689277385066598E-4</c:v>
                </c:pt>
                <c:pt idx="4496" formatCode="General">
                  <c:v>3.9689131568467297E-4</c:v>
                </c:pt>
                <c:pt idx="4497" formatCode="General">
                  <c:v>3.9688989488163899E-4</c:v>
                </c:pt>
                <c:pt idx="4498" formatCode="General">
                  <c:v>3.9688851865164499E-4</c:v>
                </c:pt>
                <c:pt idx="4499" formatCode="General">
                  <c:v>3.96887193930676E-4</c:v>
                </c:pt>
                <c:pt idx="4500" formatCode="General">
                  <c:v>3.9688592734536199E-4</c:v>
                </c:pt>
                <c:pt idx="4501" formatCode="General">
                  <c:v>3.9688472517953401E-4</c:v>
                </c:pt>
                <c:pt idx="4502" formatCode="General">
                  <c:v>3.96883593342781E-4</c:v>
                </c:pt>
                <c:pt idx="4503" formatCode="General">
                  <c:v>3.9688253734114802E-4</c:v>
                </c:pt>
                <c:pt idx="4504" formatCode="General">
                  <c:v>3.9688156225012902E-4</c:v>
                </c:pt>
                <c:pt idx="4505" formatCode="General">
                  <c:v>3.9688067269007699E-4</c:v>
                </c:pt>
                <c:pt idx="4506" formatCode="General">
                  <c:v>3.9687987280416102E-4</c:v>
                </c:pt>
                <c:pt idx="4507" formatCode="General">
                  <c:v>3.9687916623895499E-4</c:v>
                </c:pt>
                <c:pt idx="4508" formatCode="General">
                  <c:v>3.9687855612777299E-4</c:v>
                </c:pt>
                <c:pt idx="4509" formatCode="General">
                  <c:v>3.9687804507679102E-4</c:v>
                </c:pt>
                <c:pt idx="4510" formatCode="General">
                  <c:v>3.96877635154049E-4</c:v>
                </c:pt>
                <c:pt idx="4511" formatCode="General">
                  <c:v>3.9687732788135002E-4</c:v>
                </c:pt>
                <c:pt idx="4512" formatCode="General">
                  <c:v>3.9687712422909599E-4</c:v>
                </c:pt>
                <c:pt idx="4513" formatCode="General">
                  <c:v>3.96877024614073E-4</c:v>
                </c:pt>
                <c:pt idx="4514" formatCode="General">
                  <c:v>3.9687702890017101E-4</c:v>
                </c:pt>
                <c:pt idx="4515" formatCode="General">
                  <c:v>3.9687713640203302E-4</c:v>
                </c:pt>
                <c:pt idx="4516" formatCode="General">
                  <c:v>3.9687734589159002E-4</c:v>
                </c:pt>
                <c:pt idx="4517" formatCode="General">
                  <c:v>3.9687765560743701E-4</c:v>
                </c:pt>
                <c:pt idx="4518" formatCode="General">
                  <c:v>3.9687806326697302E-4</c:v>
                </c:pt>
                <c:pt idx="4519" formatCode="General">
                  <c:v>3.9687856608124999E-4</c:v>
                </c:pt>
                <c:pt idx="4520" formatCode="General">
                  <c:v>3.9687916077240802E-4</c:v>
                </c:pt>
                <c:pt idx="4521" formatCode="General">
                  <c:v>3.96879843593621E-4</c:v>
                </c:pt>
                <c:pt idx="4522" formatCode="General">
                  <c:v>3.96880610351405E-4</c:v>
                </c:pt>
                <c:pt idx="4523" formatCode="General">
                  <c:v>3.9688145643018702E-4</c:v>
                </c:pt>
                <c:pt idx="4524" formatCode="General">
                  <c:v>3.9688237681896198E-4</c:v>
                </c:pt>
                <c:pt idx="4525" formatCode="General">
                  <c:v>3.96883366139917E-4</c:v>
                </c:pt>
                <c:pt idx="4526" formatCode="General">
                  <c:v>3.9688441867883798E-4</c:v>
                </c:pt>
                <c:pt idx="4527" formatCode="General">
                  <c:v>3.96885528417133E-4</c:v>
                </c:pt>
                <c:pt idx="4528" formatCode="General">
                  <c:v>3.9688668906530503E-4</c:v>
                </c:pt>
                <c:pt idx="4529" formatCode="General">
                  <c:v>3.9688789409767801E-4</c:v>
                </c:pt>
                <c:pt idx="4530" formatCode="General">
                  <c:v>3.9688913678818602E-4</c:v>
                </c:pt>
                <c:pt idx="4531" formatCode="General">
                  <c:v>3.96890410247038E-4</c:v>
                </c:pt>
                <c:pt idx="4532" formatCode="General">
                  <c:v>3.9689170745805602E-4</c:v>
                </c:pt>
                <c:pt idx="4533" formatCode="General">
                  <c:v>3.9689302131647798E-4</c:v>
                </c:pt>
                <c:pt idx="4534" formatCode="General">
                  <c:v>3.9689434466703901E-4</c:v>
                </c:pt>
                <c:pt idx="4535" formatCode="General">
                  <c:v>3.9689567034210802E-4</c:v>
                </c:pt>
                <c:pt idx="4536" formatCode="General">
                  <c:v>3.9689699119969501E-4</c:v>
                </c:pt>
                <c:pt idx="4537" formatCode="General">
                  <c:v>3.96898300161124E-4</c:v>
                </c:pt>
                <c:pt idx="4538" formatCode="General">
                  <c:v>3.9689959024815898E-4</c:v>
                </c:pt>
                <c:pt idx="4539" formatCode="General">
                  <c:v>3.96900854619415E-4</c:v>
                </c:pt>
                <c:pt idx="4540" formatCode="General">
                  <c:v>3.9690208660584801E-4</c:v>
                </c:pt>
                <c:pt idx="4541" formatCode="General">
                  <c:v>3.9690327974513802E-4</c:v>
                </c:pt>
                <c:pt idx="4542" formatCode="General">
                  <c:v>3.9690442781480702E-4</c:v>
                </c:pt>
                <c:pt idx="4543" formatCode="General">
                  <c:v>3.96905524863881E-4</c:v>
                </c:pt>
                <c:pt idx="4544" formatCode="General">
                  <c:v>3.9690656524296001E-4</c:v>
                </c:pt>
                <c:pt idx="4545" formatCode="General">
                  <c:v>3.9690754363251899E-4</c:v>
                </c:pt>
                <c:pt idx="4546" formatCode="General">
                  <c:v>3.9690845506932002E-4</c:v>
                </c:pt>
                <c:pt idx="4547" formatCode="General">
                  <c:v>3.9690929497080102E-4</c:v>
                </c:pt>
                <c:pt idx="4548" formatCode="General">
                  <c:v>3.96910059157317E-4</c:v>
                </c:pt>
                <c:pt idx="4549" formatCode="General">
                  <c:v>3.9691074387212697E-4</c:v>
                </c:pt>
                <c:pt idx="4550" formatCode="General">
                  <c:v>3.9691134579904598E-4</c:v>
                </c:pt>
                <c:pt idx="4551" formatCode="General">
                  <c:v>3.9691186207766198E-4</c:v>
                </c:pt>
                <c:pt idx="4552" formatCode="General">
                  <c:v>3.9691229031606901E-4</c:v>
                </c:pt>
                <c:pt idx="4553" formatCode="General">
                  <c:v>3.9691262860104402E-4</c:v>
                </c:pt>
                <c:pt idx="4554" formatCode="General">
                  <c:v>3.9691287550564099E-4</c:v>
                </c:pt>
                <c:pt idx="4555" formatCode="General">
                  <c:v>3.9691303009417199E-4</c:v>
                </c:pt>
                <c:pt idx="4556" formatCode="General">
                  <c:v>3.9691309192455899E-4</c:v>
                </c:pt>
                <c:pt idx="4557" formatCode="General">
                  <c:v>3.9691306104805998E-4</c:v>
                </c:pt>
                <c:pt idx="4558" formatCode="General">
                  <c:v>3.9691293800638499E-4</c:v>
                </c:pt>
                <c:pt idx="4559" formatCode="General">
                  <c:v>3.9691272382623801E-4</c:v>
                </c:pt>
                <c:pt idx="4560" formatCode="General">
                  <c:v>3.9691242001131102E-4</c:v>
                </c:pt>
                <c:pt idx="4561" formatCode="General">
                  <c:v>3.9691202853179799E-4</c:v>
                </c:pt>
                <c:pt idx="4562" formatCode="General">
                  <c:v>3.9691155181150302E-4</c:v>
                </c:pt>
                <c:pt idx="4563" formatCode="General">
                  <c:v>3.9691099271260298E-4</c:v>
                </c:pt>
                <c:pt idx="4564" formatCode="General">
                  <c:v>3.96910354518182E-4</c:v>
                </c:pt>
                <c:pt idx="4565" formatCode="General">
                  <c:v>3.96909640912622E-4</c:v>
                </c:pt>
                <c:pt idx="4566" formatCode="General">
                  <c:v>3.9690885595997701E-4</c:v>
                </c:pt>
                <c:pt idx="4567" formatCode="General">
                  <c:v>3.9690800408045501E-4</c:v>
                </c:pt>
                <c:pt idx="4568" formatCode="General">
                  <c:v>3.9690709002512798E-4</c:v>
                </c:pt>
                <c:pt idx="4569" formatCode="General">
                  <c:v>3.9690611884903899E-4</c:v>
                </c:pt>
                <c:pt idx="4570" formatCode="General">
                  <c:v>3.9690509588283501E-4</c:v>
                </c:pt>
                <c:pt idx="4571" formatCode="General">
                  <c:v>3.9690402670308598E-4</c:v>
                </c:pt>
                <c:pt idx="4572" formatCode="General">
                  <c:v>3.9690291710147102E-4</c:v>
                </c:pt>
                <c:pt idx="4573" formatCode="General">
                  <c:v>3.9690177305298102E-4</c:v>
                </c:pt>
                <c:pt idx="4574" formatCode="General">
                  <c:v>3.9690060068332101E-4</c:v>
                </c:pt>
                <c:pt idx="4575" formatCode="General">
                  <c:v>3.9689940623568797E-4</c:v>
                </c:pt>
                <c:pt idx="4576" formatCode="General">
                  <c:v>3.9689819603710199E-4</c:v>
                </c:pt>
                <c:pt idx="4577" formatCode="General">
                  <c:v>3.9689697646446998E-4</c:v>
                </c:pt>
                <c:pt idx="4578" formatCode="General">
                  <c:v>3.9689575391057403E-4</c:v>
                </c:pt>
                <c:pt idx="4579" formatCode="General">
                  <c:v>3.9689453475014001E-4</c:v>
                </c:pt>
                <c:pt idx="4580" formatCode="General">
                  <c:v>3.9689332530619599E-4</c:v>
                </c:pt>
                <c:pt idx="4581" formatCode="General">
                  <c:v>3.9689213181687603E-4</c:v>
                </c:pt>
                <c:pt idx="4582" formatCode="General">
                  <c:v>3.9689096040284699E-4</c:v>
                </c:pt>
                <c:pt idx="4583" formatCode="General">
                  <c:v>3.96889817035534E-4</c:v>
                </c:pt>
                <c:pt idx="4584" formatCode="General">
                  <c:v>3.9688870750630498E-4</c:v>
                </c:pt>
                <c:pt idx="4585" formatCode="General">
                  <c:v>3.9688763739676098E-4</c:v>
                </c:pt>
                <c:pt idx="4586" formatCode="General">
                  <c:v>3.9688661205031098E-4</c:v>
                </c:pt>
                <c:pt idx="4587" formatCode="General">
                  <c:v>3.9688563654514101E-4</c:v>
                </c:pt>
                <c:pt idx="4588" formatCode="General">
                  <c:v>3.9688471566874401E-4</c:v>
                </c:pt>
                <c:pt idx="4589" formatCode="General">
                  <c:v>3.9688385389411303E-4</c:v>
                </c:pt>
                <c:pt idx="4590" formatCode="General">
                  <c:v>3.9688305535773202E-4</c:v>
                </c:pt>
                <c:pt idx="4591" formatCode="General">
                  <c:v>3.9688232383945898E-4</c:v>
                </c:pt>
                <c:pt idx="4592" formatCode="General">
                  <c:v>3.9688166274440902E-4</c:v>
                </c:pt>
                <c:pt idx="4593" formatCode="General">
                  <c:v>3.9688107508691203E-4</c:v>
                </c:pt>
                <c:pt idx="4594" formatCode="General">
                  <c:v>3.9688056347662599E-4</c:v>
                </c:pt>
                <c:pt idx="4595" formatCode="General">
                  <c:v>3.9688013010686599E-4</c:v>
                </c:pt>
                <c:pt idx="4596" formatCode="General">
                  <c:v>3.9687977674519599E-4</c:v>
                </c:pt>
                <c:pt idx="4597" formatCode="General">
                  <c:v>3.9687950472633E-4</c:v>
                </c:pt>
                <c:pt idx="4598" formatCode="General">
                  <c:v>3.9687931494735698E-4</c:v>
                </c:pt>
                <c:pt idx="4599" formatCode="General">
                  <c:v>3.9687920786530602E-4</c:v>
                </c:pt>
                <c:pt idx="4600" formatCode="General">
                  <c:v>3.9687918349705999E-4</c:v>
                </c:pt>
                <c:pt idx="4601" formatCode="General">
                  <c:v>3.9687924142159403E-4</c:v>
                </c:pt>
                <c:pt idx="4602" formatCode="General">
                  <c:v>3.96879380784525E-4</c:v>
                </c:pt>
                <c:pt idx="4603" formatCode="General">
                  <c:v>3.9687960030492198E-4</c:v>
                </c:pt>
                <c:pt idx="4604" formatCode="General">
                  <c:v>3.9687989828435201E-4</c:v>
                </c:pt>
                <c:pt idx="4605" formatCode="General">
                  <c:v>3.9688027261807298E-4</c:v>
                </c:pt>
                <c:pt idx="4606" formatCode="General">
                  <c:v>3.9688072080833002E-4</c:v>
                </c:pt>
                <c:pt idx="4607" formatCode="General">
                  <c:v>3.9688123997965401E-4</c:v>
                </c:pt>
                <c:pt idx="4608" formatCode="General">
                  <c:v>3.9688182689608499E-4</c:v>
                </c:pt>
                <c:pt idx="4609" formatCode="General">
                  <c:v>3.9688247798020499E-4</c:v>
                </c:pt>
                <c:pt idx="4610" formatCode="General">
                  <c:v>3.9688318933388402E-4</c:v>
                </c:pt>
                <c:pt idx="4611" formatCode="General">
                  <c:v>3.9688395676061198E-4</c:v>
                </c:pt>
                <c:pt idx="4612" formatCode="General">
                  <c:v>3.9688477578928802E-4</c:v>
                </c:pt>
                <c:pt idx="4613" formatCode="General">
                  <c:v>3.9688564169934501E-4</c:v>
                </c:pt>
                <c:pt idx="4614" formatCode="General">
                  <c:v>3.9688654954705299E-4</c:v>
                </c:pt>
                <c:pt idx="4615" formatCode="General">
                  <c:v>3.9688749419287099E-4</c:v>
                </c:pt>
                <c:pt idx="4616" formatCode="General">
                  <c:v>3.9688847032968701E-4</c:v>
                </c:pt>
                <c:pt idx="4617" formatCode="General">
                  <c:v>3.9688947251180002E-4</c:v>
                </c:pt>
                <c:pt idx="4618" formatCode="General">
                  <c:v>3.9689049518447399E-4</c:v>
                </c:pt>
                <c:pt idx="4619" formatCode="General">
                  <c:v>3.9689153271392101E-4</c:v>
                </c:pt>
                <c:pt idx="4620" formatCode="General">
                  <c:v>3.96892579417541E-4</c:v>
                </c:pt>
                <c:pt idx="4621" formatCode="General">
                  <c:v>3.9689362959425498E-4</c:v>
                </c:pt>
                <c:pt idx="4622" formatCode="General">
                  <c:v>3.9689467755478697E-4</c:v>
                </c:pt>
                <c:pt idx="4623" formatCode="General">
                  <c:v>3.9689571765171E-4</c:v>
                </c:pt>
                <c:pt idx="4624" formatCode="General">
                  <c:v>3.9689674430912301E-4</c:v>
                </c:pt>
                <c:pt idx="4625" formatCode="General">
                  <c:v>3.9689775205178001E-4</c:v>
                </c:pt>
                <c:pt idx="4626" formatCode="General">
                  <c:v>3.9689873553354701E-4</c:v>
                </c:pt>
                <c:pt idx="4627" formatCode="General">
                  <c:v>3.9689968956501E-4</c:v>
                </c:pt>
                <c:pt idx="4628" formatCode="General">
                  <c:v>3.9690060914012002E-4</c:v>
                </c:pt>
                <c:pt idx="4629" formatCode="General">
                  <c:v>3.9690148946171602E-4</c:v>
                </c:pt>
                <c:pt idx="4630" formatCode="General">
                  <c:v>3.9690232596581503E-4</c:v>
                </c:pt>
                <c:pt idx="4631" formatCode="General">
                  <c:v>3.9690311434453199E-4</c:v>
                </c:pt>
                <c:pt idx="4632" formatCode="General">
                  <c:v>3.9690385056753399E-4</c:v>
                </c:pt>
                <c:pt idx="4633" formatCode="General">
                  <c:v>3.96904530901897E-4</c:v>
                </c:pt>
                <c:pt idx="4634" formatCode="General">
                  <c:v>3.9690515193029497E-4</c:v>
                </c:pt>
                <c:pt idx="4635" formatCode="General">
                  <c:v>3.9690571056741699E-4</c:v>
                </c:pt>
                <c:pt idx="4636" formatCode="General">
                  <c:v>3.96906204074541E-4</c:v>
                </c:pt>
                <c:pt idx="4637" formatCode="General">
                  <c:v>3.9690663007219698E-4</c:v>
                </c:pt>
                <c:pt idx="4638" formatCode="General">
                  <c:v>3.96906986550859E-4</c:v>
                </c:pt>
                <c:pt idx="4639" formatCode="General">
                  <c:v>3.9690727187962602E-4</c:v>
                </c:pt>
                <c:pt idx="4640" formatCode="General">
                  <c:v>3.9690748481284601E-4</c:v>
                </c:pt>
                <c:pt idx="4641" formatCode="General">
                  <c:v>3.96907624494677E-4</c:v>
                </c:pt>
                <c:pt idx="4642" formatCode="General">
                  <c:v>3.9690769046154699E-4</c:v>
                </c:pt>
                <c:pt idx="4643" formatCode="General">
                  <c:v>3.9690768264253701E-4</c:v>
                </c:pt>
                <c:pt idx="4644" formatCode="General">
                  <c:v>3.9690760135767302E-4</c:v>
                </c:pt>
                <c:pt idx="4645" formatCode="General">
                  <c:v>3.9690744731416802E-4</c:v>
                </c:pt>
                <c:pt idx="4646" formatCode="General">
                  <c:v>3.96907221600625E-4</c:v>
                </c:pt>
                <c:pt idx="4647" formatCode="General">
                  <c:v>3.9690692567925703E-4</c:v>
                </c:pt>
                <c:pt idx="4648" formatCode="General">
                  <c:v>3.9690656137616998E-4</c:v>
                </c:pt>
                <c:pt idx="4649" formatCode="General">
                  <c:v>3.9690613086977198E-4</c:v>
                </c:pt>
                <c:pt idx="4650" formatCode="General">
                  <c:v>3.9690563667737501E-4</c:v>
                </c:pt>
                <c:pt idx="4651" formatCode="General">
                  <c:v>3.9690508164007602E-4</c:v>
                </c:pt>
                <c:pt idx="4652" formatCode="General">
                  <c:v>3.96904468906008E-4</c:v>
                </c:pt>
                <c:pt idx="4653" formatCode="General">
                  <c:v>3.9690380191204902E-4</c:v>
                </c:pt>
                <c:pt idx="4654" formatCode="General">
                  <c:v>3.9690308436410098E-4</c:v>
                </c:pt>
                <c:pt idx="4655" formatCode="General">
                  <c:v>3.9690232021604902E-4</c:v>
                </c:pt>
                <c:pt idx="4656" formatCode="General">
                  <c:v>3.9690151364752101E-4</c:v>
                </c:pt>
                <c:pt idx="4657" formatCode="General">
                  <c:v>3.9690066904057099E-4</c:v>
                </c:pt>
                <c:pt idx="4658" formatCode="General">
                  <c:v>3.9689979095540798E-4</c:v>
                </c:pt>
                <c:pt idx="4659" formatCode="General">
                  <c:v>3.9689888410531703E-4</c:v>
                </c:pt>
                <c:pt idx="4660" formatCode="General">
                  <c:v>3.9689795333090202E-4</c:v>
                </c:pt>
                <c:pt idx="4661" formatCode="General">
                  <c:v>3.9689700357378602E-4</c:v>
                </c:pt>
                <c:pt idx="4662" formatCode="General">
                  <c:v>3.9689603984992202E-4</c:v>
                </c:pt>
                <c:pt idx="4663" formatCode="General">
                  <c:v>3.9689506722264599E-4</c:v>
                </c:pt>
                <c:pt idx="4664" formatCode="General">
                  <c:v>3.9689409077563003E-4</c:v>
                </c:pt>
                <c:pt idx="4665" formatCode="General">
                  <c:v>3.9689311558585799E-4</c:v>
                </c:pt>
                <c:pt idx="4666" formatCode="General">
                  <c:v>3.9689214669679499E-4</c:v>
                </c:pt>
                <c:pt idx="4667" formatCode="General">
                  <c:v>3.9689118909186198E-4</c:v>
                </c:pt>
                <c:pt idx="4668" formatCode="General">
                  <c:v>3.9689024766838E-4</c:v>
                </c:pt>
                <c:pt idx="4669" formatCode="General">
                  <c:v>3.9688932721210099E-4</c:v>
                </c:pt>
                <c:pt idx="4670" formatCode="General">
                  <c:v>3.9688843237246501E-4</c:v>
                </c:pt>
                <c:pt idx="4671" formatCode="General">
                  <c:v>3.9688756763871599E-4</c:v>
                </c:pt>
                <c:pt idx="4672" formatCode="General">
                  <c:v>3.9688673731697998E-4</c:v>
                </c:pt>
                <c:pt idx="4673" formatCode="General">
                  <c:v>3.9688594550844902E-4</c:v>
                </c:pt>
                <c:pt idx="4674" formatCode="General">
                  <c:v>3.96885196088749E-4</c:v>
                </c:pt>
                <c:pt idx="4675" formatCode="General">
                  <c:v>3.96884492688627E-4</c:v>
                </c:pt>
                <c:pt idx="4676" formatCode="General">
                  <c:v>3.96883838676023E-4</c:v>
                </c:pt>
                <c:pt idx="4677" formatCode="General">
                  <c:v>3.9688323713963801E-4</c:v>
                </c:pt>
                <c:pt idx="4678" formatCode="General">
                  <c:v>3.9688269087405901E-4</c:v>
                </c:pt>
                <c:pt idx="4679" formatCode="General">
                  <c:v>3.96882202366527E-4</c:v>
                </c:pt>
                <c:pt idx="4680" formatCode="General">
                  <c:v>3.96881773785397E-4</c:v>
                </c:pt>
                <c:pt idx="4681" formatCode="General">
                  <c:v>3.9688140697034498E-4</c:v>
                </c:pt>
                <c:pt idx="4682" formatCode="General">
                  <c:v>3.9688110342437499E-4</c:v>
                </c:pt>
                <c:pt idx="4683" formatCode="General">
                  <c:v>3.9688086430764499E-4</c:v>
                </c:pt>
                <c:pt idx="4684" formatCode="General">
                  <c:v>3.9688069043313602E-4</c:v>
                </c:pt>
                <c:pt idx="4685" formatCode="General">
                  <c:v>3.9688058226419103E-4</c:v>
                </c:pt>
                <c:pt idx="4686" formatCode="General">
                  <c:v>3.9688053991391101E-4</c:v>
                </c:pt>
                <c:pt idx="4687" formatCode="General">
                  <c:v>3.96880563146412E-4</c:v>
                </c:pt>
                <c:pt idx="4688" formatCode="General">
                  <c:v>3.96880651379918E-4</c:v>
                </c:pt>
                <c:pt idx="4689" formatCode="General">
                  <c:v>3.9688080369167301E-4</c:v>
                </c:pt>
                <c:pt idx="4690" formatCode="General">
                  <c:v>3.9688101882463301E-4</c:v>
                </c:pt>
                <c:pt idx="4691" formatCode="General">
                  <c:v>3.9688129519588398E-4</c:v>
                </c:pt>
                <c:pt idx="4692" formatCode="General">
                  <c:v>3.9688163090674798E-4</c:v>
                </c:pt>
                <c:pt idx="4693" formatCode="General">
                  <c:v>3.9688202375450697E-4</c:v>
                </c:pt>
                <c:pt idx="4694" formatCode="General">
                  <c:v>3.9688247124566699E-4</c:v>
                </c:pt>
                <c:pt idx="4695" formatCode="General">
                  <c:v>3.9688297061070101E-4</c:v>
                </c:pt>
                <c:pt idx="4696" formatCode="General">
                  <c:v>3.9688351882016598E-4</c:v>
                </c:pt>
                <c:pt idx="4697" formatCode="General">
                  <c:v>3.9688411260211602E-4</c:v>
                </c:pt>
                <c:pt idx="4698" formatCode="General">
                  <c:v>3.96884748460705E-4</c:v>
                </c:pt>
                <c:pt idx="4699" formatCode="General">
                  <c:v>3.96885422695874E-4</c:v>
                </c:pt>
                <c:pt idx="4700" formatCode="General">
                  <c:v>3.9688613142402102E-4</c:v>
                </c:pt>
                <c:pt idx="4701" formatCode="General">
                  <c:v>3.9688687059952698E-4</c:v>
                </c:pt>
                <c:pt idx="4702" formatCode="General">
                  <c:v>3.9688763603703002E-4</c:v>
                </c:pt>
                <c:pt idx="4703" formatCode="General">
                  <c:v>3.9688842343431601E-4</c:v>
                </c:pt>
                <c:pt idx="4704" formatCode="General">
                  <c:v>3.9688922839570999E-4</c:v>
                </c:pt>
                <c:pt idx="4705" formatCode="General">
                  <c:v>3.96890046455844E-4</c:v>
                </c:pt>
                <c:pt idx="4706" formatCode="General">
                  <c:v>3.9689087310365302E-4</c:v>
                </c:pt>
                <c:pt idx="4707" formatCode="General">
                  <c:v>3.9689170380650398E-4</c:v>
                </c:pt>
                <c:pt idx="4708" formatCode="General">
                  <c:v>3.9689253403429501E-4</c:v>
                </c:pt>
                <c:pt idx="4709" formatCode="General">
                  <c:v>3.96893359283425E-4</c:v>
                </c:pt>
                <c:pt idx="4710" formatCode="General">
                  <c:v>3.9689417510049098E-4</c:v>
                </c:pt>
                <c:pt idx="4711" formatCode="General">
                  <c:v>3.9689497710559599E-4</c:v>
                </c:pt>
                <c:pt idx="4712" formatCode="General">
                  <c:v>3.9689576101514199E-4</c:v>
                </c:pt>
                <c:pt idx="4713" formatCode="General">
                  <c:v>3.9689652266399698E-4</c:v>
                </c:pt>
                <c:pt idx="4714" formatCode="General">
                  <c:v>3.9689725802691202E-4</c:v>
                </c:pt>
                <c:pt idx="4715" formatCode="General">
                  <c:v>3.96897963239088E-4</c:v>
                </c:pt>
                <c:pt idx="4716" formatCode="General">
                  <c:v>3.9689863461578599E-4</c:v>
                </c:pt>
                <c:pt idx="4717" formatCode="General">
                  <c:v>3.96899268670876E-4</c:v>
                </c:pt>
                <c:pt idx="4718" formatCode="General">
                  <c:v>3.9689986213423898E-4</c:v>
                </c:pt>
                <c:pt idx="4719" formatCode="General">
                  <c:v>3.9690041196793502E-4</c:v>
                </c:pt>
                <c:pt idx="4720" formatCode="General">
                  <c:v>3.9690091538104998E-4</c:v>
                </c:pt>
                <c:pt idx="4721" formatCode="General">
                  <c:v>3.9690136984316701E-4</c:v>
                </c:pt>
                <c:pt idx="4722" formatCode="General">
                  <c:v>3.9690177309637702E-4</c:v>
                </c:pt>
                <c:pt idx="4723" formatCode="General">
                  <c:v>3.9690212316579102E-4</c:v>
                </c:pt>
                <c:pt idx="4724" formatCode="General">
                  <c:v>3.9690241836849298E-4</c:v>
                </c:pt>
                <c:pt idx="4725" formatCode="General">
                  <c:v>3.9690265732090498E-4</c:v>
                </c:pt>
                <c:pt idx="4726" formatCode="General">
                  <c:v>3.9690283894452298E-4</c:v>
                </c:pt>
                <c:pt idx="4727" formatCode="General">
                  <c:v>3.9690296247001501E-4</c:v>
                </c:pt>
                <c:pt idx="4728" formatCode="General">
                  <c:v>3.9690302743965498E-4</c:v>
                </c:pt>
                <c:pt idx="4729" formatCode="General">
                  <c:v>3.96903033708093E-4</c:v>
                </c:pt>
                <c:pt idx="4730" formatCode="General">
                  <c:v>3.9690298144147602E-4</c:v>
                </c:pt>
                <c:pt idx="4731" formatCode="General">
                  <c:v>3.9690287111491997E-4</c:v>
                </c:pt>
                <c:pt idx="4732" formatCode="General">
                  <c:v>3.9690270350835203E-4</c:v>
                </c:pt>
                <c:pt idx="4733" formatCode="General">
                  <c:v>3.9690247970077902E-4</c:v>
                </c:pt>
                <c:pt idx="4734" formatCode="General">
                  <c:v>3.96902201062984E-4</c:v>
                </c:pt>
                <c:pt idx="4735" formatCode="General">
                  <c:v>3.9690186924873198E-4</c:v>
                </c:pt>
                <c:pt idx="4736" formatCode="General">
                  <c:v>3.96901486184516E-4</c:v>
                </c:pt>
                <c:pt idx="4737" formatCode="General">
                  <c:v>3.9690105405791397E-4</c:v>
                </c:pt>
                <c:pt idx="4738" formatCode="General">
                  <c:v>3.9690057530463298E-4</c:v>
                </c:pt>
                <c:pt idx="4739" formatCode="General">
                  <c:v>3.9690005259429703E-4</c:v>
                </c:pt>
                <c:pt idx="4740" formatCode="General">
                  <c:v>3.9689948881508198E-4</c:v>
                </c:pt>
                <c:pt idx="4741" formatCode="General">
                  <c:v>3.9689888705726799E-4</c:v>
                </c:pt>
                <c:pt idx="4742" formatCode="General">
                  <c:v>3.9689825059581501E-4</c:v>
                </c:pt>
                <c:pt idx="4743" formatCode="General">
                  <c:v>3.96897582872048E-4</c:v>
                </c:pt>
                <c:pt idx="4744" formatCode="General">
                  <c:v>3.9689688747456301E-4</c:v>
                </c:pt>
                <c:pt idx="4745" formatCode="General">
                  <c:v>3.9689616811944701E-4</c:v>
                </c:pt>
                <c:pt idx="4746" formatCode="General">
                  <c:v>3.9689542862994E-4</c:v>
                </c:pt>
                <c:pt idx="4747" formatCode="General">
                  <c:v>3.9689467291562601E-4</c:v>
                </c:pt>
                <c:pt idx="4748" formatCode="General">
                  <c:v>3.9689390495128301E-4</c:v>
                </c:pt>
                <c:pt idx="4749" formatCode="General">
                  <c:v>3.9689312875549601E-4</c:v>
                </c:pt>
                <c:pt idx="4750" formatCode="General">
                  <c:v>3.9689234836916E-4</c:v>
                </c:pt>
                <c:pt idx="4751" formatCode="General">
                  <c:v>3.9689156783396498E-4</c:v>
                </c:pt>
                <c:pt idx="4752" formatCode="General">
                  <c:v>3.9689079117100399E-4</c:v>
                </c:pt>
                <c:pt idx="4753" formatCode="General">
                  <c:v>3.9689002235959302E-4</c:v>
                </c:pt>
                <c:pt idx="4754" formatCode="General">
                  <c:v>3.9688926531643298E-4</c:v>
                </c:pt>
                <c:pt idx="4755" formatCode="General">
                  <c:v>3.9688852387520502E-4</c:v>
                </c:pt>
                <c:pt idx="4756" formatCode="General">
                  <c:v>3.9688780176671997E-4</c:v>
                </c:pt>
                <c:pt idx="4757" formatCode="General">
                  <c:v>3.9688710259971601E-4</c:v>
                </c:pt>
                <c:pt idx="4758" formatCode="General">
                  <c:v>3.9688642984239897E-4</c:v>
                </c:pt>
                <c:pt idx="4759" formatCode="General">
                  <c:v>3.9688578680483101E-4</c:v>
                </c:pt>
                <c:pt idx="4760" formatCode="General">
                  <c:v>3.9688517662224502E-4</c:v>
                </c:pt>
                <c:pt idx="4761" formatCode="General">
                  <c:v>3.9688460223937698E-4</c:v>
                </c:pt>
                <c:pt idx="4762" formatCode="General">
                  <c:v>3.9688406639588599E-4</c:v>
                </c:pt>
                <c:pt idx="4763" formatCode="General">
                  <c:v>3.9688357161293602E-4</c:v>
                </c:pt>
                <c:pt idx="4764" formatCode="General">
                  <c:v>3.9688312018101201E-4</c:v>
                </c:pt>
                <c:pt idx="4765" formatCode="General">
                  <c:v>3.9688271414900999E-4</c:v>
                </c:pt>
                <c:pt idx="4766" formatCode="General">
                  <c:v>3.96882355314678E-4</c:v>
                </c:pt>
                <c:pt idx="4767" formatCode="General">
                  <c:v>3.9688204521642402E-4</c:v>
                </c:pt>
                <c:pt idx="4768" formatCode="General">
                  <c:v>3.9688178512655001E-4</c:v>
                </c:pt>
                <c:pt idx="4769" formatCode="General">
                  <c:v>3.96881576045921E-4</c:v>
                </c:pt>
                <c:pt idx="4770" formatCode="General">
                  <c:v>3.9688141870010797E-4</c:v>
                </c:pt>
                <c:pt idx="4771" formatCode="General">
                  <c:v>3.96881313537004E-4</c:v>
                </c:pt>
                <c:pt idx="4772" formatCode="General">
                  <c:v>3.9688126072591901E-4</c:v>
                </c:pt>
                <c:pt idx="4773" formatCode="General">
                  <c:v>3.9688126015816598E-4</c:v>
                </c:pt>
                <c:pt idx="4774" formatCode="General">
                  <c:v>3.9688131144909999E-4</c:v>
                </c:pt>
                <c:pt idx="4775" formatCode="General">
                  <c:v>3.9688141394161902E-4</c:v>
                </c:pt>
                <c:pt idx="4776" formatCode="General">
                  <c:v>3.9688156671108401E-4</c:v>
                </c:pt>
                <c:pt idx="4777" formatCode="General">
                  <c:v>3.9688176857162997E-4</c:v>
                </c:pt>
                <c:pt idx="4778" formatCode="General">
                  <c:v>3.9688201808382202E-4</c:v>
                </c:pt>
                <c:pt idx="4779" formatCode="General">
                  <c:v>3.9688231356362102E-4</c:v>
                </c:pt>
                <c:pt idx="4780" formatCode="General">
                  <c:v>3.9688265309259101E-4</c:v>
                </c:pt>
                <c:pt idx="4781" formatCode="General">
                  <c:v>3.9688303452929501E-4</c:v>
                </c:pt>
                <c:pt idx="4782" formatCode="General">
                  <c:v>3.9688345552180902E-4</c:v>
                </c:pt>
                <c:pt idx="4783" formatCode="General">
                  <c:v>3.9688391352128602E-4</c:v>
                </c:pt>
                <c:pt idx="4784" formatCode="General">
                  <c:v>3.9688440579649202E-4</c:v>
                </c:pt>
                <c:pt idx="4785" formatCode="General">
                  <c:v>3.9688492944922702E-4</c:v>
                </c:pt>
                <c:pt idx="4786" formatCode="General">
                  <c:v>3.9688548143054699E-4</c:v>
                </c:pt>
                <c:pt idx="4787" formatCode="General">
                  <c:v>3.9688605855770599E-4</c:v>
                </c:pt>
                <c:pt idx="4788" formatCode="General">
                  <c:v>3.96886657531708E-4</c:v>
                </c:pt>
                <c:pt idx="4789" formatCode="General">
                  <c:v>3.9688727495538502E-4</c:v>
                </c:pt>
                <c:pt idx="4790" formatCode="General">
                  <c:v>3.9688790735189898E-4</c:v>
                </c:pt>
                <c:pt idx="4791" formatCode="General">
                  <c:v>3.9688855118356702E-4</c:v>
                </c:pt>
                <c:pt idx="4792" formatCode="General">
                  <c:v>3.9688920287090902E-4</c:v>
                </c:pt>
                <c:pt idx="4793" formatCode="General">
                  <c:v>3.96889858811817E-4</c:v>
                </c:pt>
                <c:pt idx="4794" formatCode="General">
                  <c:v>3.9689051540074297E-4</c:v>
                </c:pt>
                <c:pt idx="4795" formatCode="General">
                  <c:v>3.9689116904779699E-4</c:v>
                </c:pt>
                <c:pt idx="4796" formatCode="General">
                  <c:v>3.9689181619767099E-4</c:v>
                </c:pt>
                <c:pt idx="4797" formatCode="General">
                  <c:v>3.9689245334827399E-4</c:v>
                </c:pt>
                <c:pt idx="4798" formatCode="General">
                  <c:v>3.9689307706898698E-4</c:v>
                </c:pt>
                <c:pt idx="4799" formatCode="General">
                  <c:v>3.9689368401844502E-4</c:v>
                </c:pt>
                <c:pt idx="4800" formatCode="General">
                  <c:v>3.9689427096174898E-4</c:v>
                </c:pt>
                <c:pt idx="4801" formatCode="General">
                  <c:v>3.9689483478702701E-4</c:v>
                </c:pt>
                <c:pt idx="4802" formatCode="General">
                  <c:v>3.96895372521254E-4</c:v>
                </c:pt>
                <c:pt idx="4803" formatCode="General">
                  <c:v>3.9689588134525597E-4</c:v>
                </c:pt>
                <c:pt idx="4804" formatCode="General">
                  <c:v>3.9689635860781601E-4</c:v>
                </c:pt>
                <c:pt idx="4805" formatCode="General">
                  <c:v>3.9689680183881902E-4</c:v>
                </c:pt>
                <c:pt idx="4806" formatCode="General">
                  <c:v>3.9689720876136698E-4</c:v>
                </c:pt>
                <c:pt idx="4807" formatCode="General">
                  <c:v>3.9689757730281298E-4</c:v>
                </c:pt>
                <c:pt idx="4808" formatCode="General">
                  <c:v>3.9689790560464401E-4</c:v>
                </c:pt>
                <c:pt idx="4809" formatCode="General">
                  <c:v>3.9689819203119202E-4</c:v>
                </c:pt>
                <c:pt idx="4810" formatCode="General">
                  <c:v>3.9689843517710699E-4</c:v>
                </c:pt>
                <c:pt idx="4811" formatCode="General">
                  <c:v>3.9689863387358E-4</c:v>
                </c:pt>
                <c:pt idx="4812" formatCode="General">
                  <c:v>3.9689878719327603E-4</c:v>
                </c:pt>
                <c:pt idx="4813" formatCode="General">
                  <c:v>3.9689889445396599E-4</c:v>
                </c:pt>
                <c:pt idx="4814" formatCode="General">
                  <c:v>3.9689895522083903E-4</c:v>
                </c:pt>
                <c:pt idx="4815" formatCode="General">
                  <c:v>3.9689896930749502E-4</c:v>
                </c:pt>
                <c:pt idx="4816" formatCode="General">
                  <c:v>3.9689893677561598E-4</c:v>
                </c:pt>
                <c:pt idx="4817" formatCode="General">
                  <c:v>3.9689885793332802E-4</c:v>
                </c:pt>
                <c:pt idx="4818" formatCode="General">
                  <c:v>3.9689873333226402E-4</c:v>
                </c:pt>
                <c:pt idx="4819" formatCode="General">
                  <c:v>3.96898563763354E-4</c:v>
                </c:pt>
                <c:pt idx="4820" formatCode="General">
                  <c:v>3.9689835025137599E-4</c:v>
                </c:pt>
                <c:pt idx="4821" formatCode="General">
                  <c:v>3.9689809404828898E-4</c:v>
                </c:pt>
                <c:pt idx="4822" formatCode="General">
                  <c:v>3.9689779662540698E-4</c:v>
                </c:pt>
                <c:pt idx="4823" formatCode="General">
                  <c:v>3.96897459664448E-4</c:v>
                </c:pt>
                <c:pt idx="4824" formatCode="General">
                  <c:v>3.9689708504751802E-4</c:v>
                </c:pt>
                <c:pt idx="4825" formatCode="General">
                  <c:v>3.9689667484609197E-4</c:v>
                </c:pt>
                <c:pt idx="4826" formatCode="General">
                  <c:v>3.9689623130904E-4</c:v>
                </c:pt>
                <c:pt idx="4827" formatCode="General">
                  <c:v>3.9689575684979098E-4</c:v>
                </c:pt>
                <c:pt idx="4828" formatCode="General">
                  <c:v>3.9689525403268299E-4</c:v>
                </c:pt>
                <c:pt idx="4829" formatCode="General">
                  <c:v>3.9689472555859098E-4</c:v>
                </c:pt>
                <c:pt idx="4830" formatCode="General">
                  <c:v>3.9689417424990998E-4</c:v>
                </c:pt>
                <c:pt idx="4831" formatCode="General">
                  <c:v>3.9689360303496999E-4</c:v>
                </c:pt>
                <c:pt idx="4832" formatCode="General">
                  <c:v>3.9689301493197601E-4</c:v>
                </c:pt>
                <c:pt idx="4833" formatCode="General">
                  <c:v>3.9689241303255502E-4</c:v>
                </c:pt>
                <c:pt idx="4834" formatCode="General">
                  <c:v>3.9689180048500501E-4</c:v>
                </c:pt>
                <c:pt idx="4835" formatCode="General">
                  <c:v>3.96891180477327E-4</c:v>
                </c:pt>
                <c:pt idx="4836" formatCode="General">
                  <c:v>3.96890556220144E-4</c:v>
                </c:pt>
                <c:pt idx="4837" formatCode="General">
                  <c:v>3.9688993092958297E-4</c:v>
                </c:pt>
                <c:pt idx="4838" formatCode="General">
                  <c:v>3.9688930781022299E-4</c:v>
                </c:pt>
                <c:pt idx="4839" formatCode="General">
                  <c:v>3.9688869003819702E-4</c:v>
                </c:pt>
                <c:pt idx="4840" formatCode="General">
                  <c:v>3.96888080744526E-4</c:v>
                </c:pt>
                <c:pt idx="4841" formatCode="General">
                  <c:v>3.96887482998786E-4</c:v>
                </c:pt>
                <c:pt idx="4842" formatCode="General">
                  <c:v>3.9688689979318603E-4</c:v>
                </c:pt>
                <c:pt idx="4843" formatCode="General">
                  <c:v>3.9688633402713998E-4</c:v>
                </c:pt>
                <c:pt idx="4844" formatCode="General">
                  <c:v>3.96885788492406E-4</c:v>
                </c:pt>
                <c:pt idx="4845" formatCode="General">
                  <c:v>3.9688526585888599E-4</c:v>
                </c:pt>
                <c:pt idx="4846" formatCode="General">
                  <c:v>3.9688476866113199E-4</c:v>
                </c:pt>
                <c:pt idx="4847" formatCode="General">
                  <c:v>3.9688429928565102E-4</c:v>
                </c:pt>
                <c:pt idx="4848" formatCode="General">
                  <c:v>3.9688385995905102E-4</c:v>
                </c:pt>
                <c:pt idx="4849" formatCode="General">
                  <c:v>3.9688345273711001E-4</c:v>
                </c:pt>
                <c:pt idx="4850" formatCode="General">
                  <c:v>3.96883079494787E-4</c:v>
                </c:pt>
                <c:pt idx="4851" formatCode="General">
                  <c:v>3.9688274191726697E-4</c:v>
                </c:pt>
                <c:pt idx="4852" formatCode="General">
                  <c:v>3.96882441492034E-4</c:v>
                </c:pt>
                <c:pt idx="4853" formatCode="General">
                  <c:v>3.9688217950205101E-4</c:v>
                </c:pt>
                <c:pt idx="4854" formatCode="General">
                  <c:v>3.9688195702005199E-4</c:v>
                </c:pt>
                <c:pt idx="4855" formatCode="General">
                  <c:v>3.9688177490397098E-4</c:v>
                </c:pt>
                <c:pt idx="4856" formatCode="General">
                  <c:v>3.9688163379354301E-4</c:v>
                </c:pt>
                <c:pt idx="4857" formatCode="General">
                  <c:v>3.9688153410806899E-4</c:v>
                </c:pt>
                <c:pt idx="4858" formatCode="General">
                  <c:v>3.9688147604536499E-4</c:v>
                </c:pt>
                <c:pt idx="4859" formatCode="General">
                  <c:v>3.9688145958188998E-4</c:v>
                </c:pt>
                <c:pt idx="4860" formatCode="General">
                  <c:v>3.9688148447403698E-4</c:v>
                </c:pt>
                <c:pt idx="4861" formatCode="General">
                  <c:v>3.9688155026059102E-4</c:v>
                </c:pt>
                <c:pt idx="4862" formatCode="General">
                  <c:v>3.9688165626631898E-4</c:v>
                </c:pt>
                <c:pt idx="4863" formatCode="General">
                  <c:v>3.96881801606684E-4</c:v>
                </c:pt>
                <c:pt idx="4864" formatCode="General">
                  <c:v>3.9688198519362403E-4</c:v>
                </c:pt>
                <c:pt idx="4865" formatCode="General">
                  <c:v>3.9688220574239999E-4</c:v>
                </c:pt>
                <c:pt idx="4866" formatCode="General">
                  <c:v>3.9688246177942903E-4</c:v>
                </c:pt>
                <c:pt idx="4867" formatCode="General">
                  <c:v>3.9688275165108798E-4</c:v>
                </c:pt>
                <c:pt idx="4868" formatCode="General">
                  <c:v>3.9688307353342002E-4</c:v>
                </c:pt>
                <c:pt idx="4869" formatCode="General">
                  <c:v>3.9688342544268602E-4</c:v>
                </c:pt>
                <c:pt idx="4870" formatCode="General">
                  <c:v>3.9688380524671799E-4</c:v>
                </c:pt>
                <c:pt idx="4871" formatCode="General">
                  <c:v>3.9688421067698499E-4</c:v>
                </c:pt>
                <c:pt idx="4872" formatCode="General">
                  <c:v>3.9688463934132399E-4</c:v>
                </c:pt>
                <c:pt idx="4873" formatCode="General">
                  <c:v>3.96885088737259E-4</c:v>
                </c:pt>
                <c:pt idx="4874" formatCode="General">
                  <c:v>3.9688555626582998E-4</c:v>
                </c:pt>
                <c:pt idx="4875" formatCode="General">
                  <c:v>3.9688603924585802E-4</c:v>
                </c:pt>
                <c:pt idx="4876" formatCode="General">
                  <c:v>3.9688653492857598E-4</c:v>
                </c:pt>
                <c:pt idx="4877" formatCode="General">
                  <c:v>3.9688704051253398E-4</c:v>
                </c:pt>
                <c:pt idx="4878" formatCode="General">
                  <c:v>3.9688755315870998E-4</c:v>
                </c:pt>
                <c:pt idx="4879" formatCode="General">
                  <c:v>3.96888070005731E-4</c:v>
                </c:pt>
                <c:pt idx="4880" formatCode="General">
                  <c:v>3.9688858818514401E-4</c:v>
                </c:pt>
                <c:pt idx="4881" formatCode="General">
                  <c:v>3.9688910483662998E-4</c:v>
                </c:pt>
                <c:pt idx="4882" formatCode="General">
                  <c:v>3.9688961712310602E-4</c:v>
                </c:pt>
                <c:pt idx="4883" formatCode="General">
                  <c:v>3.9689012224561798E-4</c:v>
                </c:pt>
                <c:pt idx="4884" formatCode="General">
                  <c:v>3.9689061745795499E-4</c:v>
                </c:pt>
                <c:pt idx="4885" formatCode="General">
                  <c:v>3.9689110008090501E-4</c:v>
                </c:pt>
                <c:pt idx="4886" formatCode="General">
                  <c:v>3.9689156751608297E-4</c:v>
                </c:pt>
                <c:pt idx="4887" formatCode="General">
                  <c:v>3.9689201725925802E-4</c:v>
                </c:pt>
                <c:pt idx="4888" formatCode="General">
                  <c:v>3.9689244691310801E-4</c:v>
                </c:pt>
                <c:pt idx="4889" formatCode="General">
                  <c:v>3.96892854199344E-4</c:v>
                </c:pt>
                <c:pt idx="4890" formatCode="General">
                  <c:v>3.9689323697014099E-4</c:v>
                </c:pt>
                <c:pt idx="4891" formatCode="General">
                  <c:v>3.96893593218817E-4</c:v>
                </c:pt>
                <c:pt idx="4892" formatCode="General">
                  <c:v>3.9689392108970402E-4</c:v>
                </c:pt>
                <c:pt idx="4893" formatCode="General">
                  <c:v>3.96894218887175E-4</c:v>
                </c:pt>
                <c:pt idx="4894" formatCode="General">
                  <c:v>3.9689448508376901E-4</c:v>
                </c:pt>
                <c:pt idx="4895" formatCode="General">
                  <c:v>3.9689471832738901E-4</c:v>
                </c:pt>
                <c:pt idx="4896" formatCode="General">
                  <c:v>3.9689491744752898E-4</c:v>
                </c:pt>
                <c:pt idx="4897" formatCode="General">
                  <c:v>3.9689508146051002E-4</c:v>
                </c:pt>
                <c:pt idx="4898" formatCode="General">
                  <c:v>3.9689520957369501E-4</c:v>
                </c:pt>
                <c:pt idx="4899" formatCode="General">
                  <c:v>3.9689530118867602E-4</c:v>
                </c:pt>
                <c:pt idx="4900" formatCode="General">
                  <c:v>3.9689535590341403E-4</c:v>
                </c:pt>
                <c:pt idx="4901" formatCode="General">
                  <c:v>3.9689537351332501E-4</c:v>
                </c:pt>
                <c:pt idx="4902" formatCode="General">
                  <c:v>3.9689535401132001E-4</c:v>
                </c:pt>
                <c:pt idx="4903" formatCode="General">
                  <c:v>3.9689529758679502E-4</c:v>
                </c:pt>
                <c:pt idx="4904" formatCode="General">
                  <c:v>3.9689520462359002E-4</c:v>
                </c:pt>
                <c:pt idx="4905" formatCode="General">
                  <c:v>3.9689507569692998E-4</c:v>
                </c:pt>
                <c:pt idx="4906" formatCode="General">
                  <c:v>3.96894911569362E-4</c:v>
                </c:pt>
                <c:pt idx="4907" formatCode="General">
                  <c:v>3.9689471318573102E-4</c:v>
                </c:pt>
                <c:pt idx="4908" formatCode="General">
                  <c:v>3.9689448166721399E-4</c:v>
                </c:pt>
                <c:pt idx="4909" formatCode="General">
                  <c:v>3.9689421830444701E-4</c:v>
                </c:pt>
                <c:pt idx="4910" formatCode="General">
                  <c:v>3.9689392454980498E-4</c:v>
                </c:pt>
                <c:pt idx="4911" formatCode="General">
                  <c:v>3.9689360200884999E-4</c:v>
                </c:pt>
                <c:pt idx="4912" formatCode="General">
                  <c:v>3.96893252431026E-4</c:v>
                </c:pt>
                <c:pt idx="4913" formatCode="General">
                  <c:v>3.9689287769963398E-4</c:v>
                </c:pt>
                <c:pt idx="4914" formatCode="General">
                  <c:v>3.9689247982116097E-4</c:v>
                </c:pt>
                <c:pt idx="4915" formatCode="General">
                  <c:v>3.96892060913998E-4</c:v>
                </c:pt>
                <c:pt idx="4916" formatCode="General">
                  <c:v>3.9689162319664199E-4</c:v>
                </c:pt>
                <c:pt idx="4917" formatCode="General">
                  <c:v>3.9689116897541902E-4</c:v>
                </c:pt>
                <c:pt idx="4918" formatCode="General">
                  <c:v>3.9689070063181299E-4</c:v>
                </c:pt>
                <c:pt idx="4919" formatCode="General">
                  <c:v>3.9689022060946402E-4</c:v>
                </c:pt>
                <c:pt idx="4920" formatCode="General">
                  <c:v>3.9688973140089898E-4</c:v>
                </c:pt>
                <c:pt idx="4921" formatCode="General">
                  <c:v>3.9688923553408501E-4</c:v>
                </c:pt>
                <c:pt idx="4922" formatCode="General">
                  <c:v>3.9688873555885701E-4</c:v>
                </c:pt>
                <c:pt idx="4923" formatCode="General">
                  <c:v>3.9688823403330697E-4</c:v>
                </c:pt>
                <c:pt idx="4924" formatCode="General">
                  <c:v>3.9688773351020002E-4</c:v>
                </c:pt>
                <c:pt idx="4925" formatCode="General">
                  <c:v>3.9688723652348901E-4</c:v>
                </c:pt>
                <c:pt idx="4926" formatCode="General">
                  <c:v>3.9688674557499898E-4</c:v>
                </c:pt>
                <c:pt idx="4927" formatCode="General">
                  <c:v>3.9688626312136199E-4</c:v>
                </c:pt>
                <c:pt idx="4928" formatCode="General">
                  <c:v>3.9688579156124302E-4</c:v>
                </c:pt>
                <c:pt idx="4929" formatCode="General">
                  <c:v>3.9688533322296E-4</c:v>
                </c:pt>
                <c:pt idx="4930" formatCode="General">
                  <c:v>3.9688489035252198E-4</c:v>
                </c:pt>
                <c:pt idx="4931" formatCode="General">
                  <c:v>3.9688446510218503E-4</c:v>
                </c:pt>
                <c:pt idx="4932" formatCode="General">
                  <c:v>3.9688405951955E-4</c:v>
                </c:pt>
                <c:pt idx="4933" formatCode="General">
                  <c:v>3.9688367553727998E-4</c:v>
                </c:pt>
                <c:pt idx="4934" formatCode="General">
                  <c:v>3.9688331496347999E-4</c:v>
                </c:pt>
                <c:pt idx="4935" formatCode="General">
                  <c:v>3.9688297947278401E-4</c:v>
                </c:pt>
                <c:pt idx="4936" formatCode="General">
                  <c:v>3.9688267059819702E-4</c:v>
                </c:pt>
                <c:pt idx="4937" formatCode="General">
                  <c:v>3.96882389723732E-4</c:v>
                </c:pt>
                <c:pt idx="4938" formatCode="General">
                  <c:v>3.9688213807786998E-4</c:v>
                </c:pt>
                <c:pt idx="4939" formatCode="General">
                  <c:v>3.9688191672788297E-4</c:v>
                </c:pt>
                <c:pt idx="4940" formatCode="General">
                  <c:v>3.9688172657503698E-4</c:v>
                </c:pt>
                <c:pt idx="4941" formatCode="General">
                  <c:v>3.96881568350701E-4</c:v>
                </c:pt>
                <c:pt idx="4942" formatCode="General">
                  <c:v>3.9688144261337398E-4</c:v>
                </c:pt>
                <c:pt idx="4943" formatCode="General">
                  <c:v>3.9688134974664102E-4</c:v>
                </c:pt>
                <c:pt idx="4944" formatCode="General">
                  <c:v>3.9688128995807602E-4</c:v>
                </c:pt>
                <c:pt idx="4945" formatCode="General">
                  <c:v>3.96881263279068E-4</c:v>
                </c:pt>
                <c:pt idx="4946" formatCode="General">
                  <c:v>3.9688126956558998E-4</c:v>
                </c:pt>
                <c:pt idx="4947" formatCode="General">
                  <c:v>3.9688130849988999E-4</c:v>
                </c:pt>
                <c:pt idx="4948" formatCode="General">
                  <c:v>3.9688137959309098E-4</c:v>
                </c:pt>
                <c:pt idx="4949" formatCode="General">
                  <c:v>3.9688148218868798E-4</c:v>
                </c:pt>
                <c:pt idx="4950" formatCode="General">
                  <c:v>3.9688161546690701E-4</c:v>
                </c:pt>
                <c:pt idx="4951" formatCode="General">
                  <c:v>3.96881778449909E-4</c:v>
                </c:pt>
                <c:pt idx="4952" formatCode="General">
                  <c:v>3.9688197000780398E-4</c:v>
                </c:pt>
                <c:pt idx="4953" formatCode="General">
                  <c:v>3.96882188865435E-4</c:v>
                </c:pt>
                <c:pt idx="4954" formatCode="General">
                  <c:v>3.96882433609899E-4</c:v>
                </c:pt>
                <c:pt idx="4955" formatCode="General">
                  <c:v>3.9688270269875198E-4</c:v>
                </c:pt>
                <c:pt idx="4956" formatCode="General">
                  <c:v>3.9688299446886098E-4</c:v>
                </c:pt>
                <c:pt idx="4957" formatCode="General">
                  <c:v>3.96883307145845E-4</c:v>
                </c:pt>
                <c:pt idx="4958" formatCode="General">
                  <c:v>3.9688363885405798E-4</c:v>
                </c:pt>
                <c:pt idx="4959" formatCode="General">
                  <c:v>3.96883987627053E-4</c:v>
                </c:pt>
                <c:pt idx="4960" formatCode="General">
                  <c:v>3.9688435141846802E-4</c:v>
                </c:pt>
                <c:pt idx="4961" formatCode="General">
                  <c:v>3.9688472811328501E-4</c:v>
                </c:pt>
                <c:pt idx="4962" formatCode="General">
                  <c:v>3.9688511553938902E-4</c:v>
                </c:pt>
                <c:pt idx="4963" formatCode="General">
                  <c:v>3.9688551147936199E-4</c:v>
                </c:pt>
                <c:pt idx="4964" formatCode="General">
                  <c:v>3.9688591368246701E-4</c:v>
                </c:pt>
                <c:pt idx="4965" formatCode="General">
                  <c:v>3.9688631987673501E-4</c:v>
                </c:pt>
                <c:pt idx="4966" formatCode="General">
                  <c:v>3.9688672778110301E-4</c:v>
                </c:pt>
                <c:pt idx="4967" formatCode="General">
                  <c:v>3.9688713511753599E-4</c:v>
                </c:pt>
                <c:pt idx="4968" formatCode="General">
                  <c:v>3.9688753962307302E-4</c:v>
                </c:pt>
                <c:pt idx="4969" formatCode="General">
                  <c:v>3.9688793906171902E-4</c:v>
                </c:pt>
                <c:pt idx="4970" formatCode="General">
                  <c:v>3.9688833123614401E-4</c:v>
                </c:pt>
                <c:pt idx="4971" formatCode="General">
                  <c:v>3.9688871399910601E-4</c:v>
                </c:pt>
                <c:pt idx="4972" formatCode="General">
                  <c:v>3.9688908526455398E-4</c:v>
                </c:pt>
                <c:pt idx="4973" formatCode="General">
                  <c:v>3.9688944301834303E-4</c:v>
                </c:pt>
                <c:pt idx="4974" formatCode="General">
                  <c:v>3.9688978532851699E-4</c:v>
                </c:pt>
                <c:pt idx="4975" formatCode="General">
                  <c:v>3.9689011035510001E-4</c:v>
                </c:pt>
                <c:pt idx="4976" formatCode="General">
                  <c:v>3.9689041635934902E-4</c:v>
                </c:pt>
                <c:pt idx="4977" formatCode="General">
                  <c:v>3.9689070171241902E-4</c:v>
                </c:pt>
                <c:pt idx="4978" formatCode="General">
                  <c:v>3.9689096490340599E-4</c:v>
                </c:pt>
                <c:pt idx="4979" formatCode="General">
                  <c:v>3.96891204546721E-4</c:v>
                </c:pt>
                <c:pt idx="4980" formatCode="General">
                  <c:v>3.9689141938875801E-4</c:v>
                </c:pt>
                <c:pt idx="4981" formatCode="General">
                  <c:v>3.96891608313832E-4</c:v>
                </c:pt>
                <c:pt idx="4982" formatCode="General">
                  <c:v>3.9689177034935502E-4</c:v>
                </c:pt>
                <c:pt idx="4983" formatCode="General">
                  <c:v>3.9689190467022802E-4</c:v>
                </c:pt>
                <c:pt idx="4984" formatCode="General">
                  <c:v>3.9689201060242398E-4</c:v>
                </c:pt>
                <c:pt idx="4985" formatCode="General">
                  <c:v>3.9689208762575998E-4</c:v>
                </c:pt>
                <c:pt idx="4986" formatCode="General">
                  <c:v>3.9689213537583601E-4</c:v>
                </c:pt>
                <c:pt idx="4987" formatCode="General">
                  <c:v>3.9689215364513398E-4</c:v>
                </c:pt>
                <c:pt idx="4988" formatCode="General">
                  <c:v>3.9689214238329399E-4</c:v>
                </c:pt>
                <c:pt idx="4989" formatCode="General">
                  <c:v>3.9689210169654201E-4</c:v>
                </c:pt>
                <c:pt idx="4990" formatCode="General">
                  <c:v>3.96892031846302E-4</c:v>
                </c:pt>
                <c:pt idx="4991" formatCode="General">
                  <c:v>3.9689193324699099E-4</c:v>
                </c:pt>
                <c:pt idx="4992" formatCode="General">
                  <c:v>3.9689180646301298E-4</c:v>
                </c:pt>
                <c:pt idx="4993" formatCode="General">
                  <c:v>3.9689165220498101E-4</c:v>
                </c:pt>
                <c:pt idx="4994" formatCode="General">
                  <c:v>3.9689147132517899E-4</c:v>
                </c:pt>
                <c:pt idx="4995" formatCode="General">
                  <c:v>3.9689126481230302E-4</c:v>
                </c:pt>
                <c:pt idx="4996" formatCode="General">
                  <c:v>3.9689103378550198E-4</c:v>
                </c:pt>
                <c:pt idx="4997" formatCode="General">
                  <c:v>3.9689077948776899E-4</c:v>
                </c:pt>
                <c:pt idx="4998" formatCode="General">
                  <c:v>3.9689050327869899E-4</c:v>
                </c:pt>
                <c:pt idx="4999" formatCode="General">
                  <c:v>3.9689020662668202E-4</c:v>
                </c:pt>
                <c:pt idx="5000" formatCode="General">
                  <c:v>3.9688989110055E-4</c:v>
                </c:pt>
                <c:pt idx="5001" formatCode="General">
                  <c:v>3.9688955836074402E-4</c:v>
                </c:pt>
                <c:pt idx="5002" formatCode="General">
                  <c:v>3.9688921015003701E-4</c:v>
                </c:pt>
                <c:pt idx="5003" formatCode="General">
                  <c:v>3.9688884828387698E-4</c:v>
                </c:pt>
                <c:pt idx="5004" formatCode="General">
                  <c:v>3.96888474640388E-4</c:v>
                </c:pt>
                <c:pt idx="5005" formatCode="General">
                  <c:v>3.96888091150101E-4</c:v>
                </c:pt>
                <c:pt idx="5006" formatCode="General">
                  <c:v>3.9688769978545897E-4</c:v>
                </c:pt>
                <c:pt idx="5007" formatCode="General">
                  <c:v>3.96887302550147E-4</c:v>
                </c:pt>
                <c:pt idx="5008" formatCode="General">
                  <c:v>3.9688690146832902E-4</c:v>
                </c:pt>
                <c:pt idx="5009" formatCode="General">
                  <c:v>3.96886498573821E-4</c:v>
                </c:pt>
                <c:pt idx="5010" formatCode="General">
                  <c:v>3.9688609589927598E-4</c:v>
                </c:pt>
                <c:pt idx="5011" formatCode="General">
                  <c:v>3.9688569546542899E-4</c:v>
                </c:pt>
                <c:pt idx="5012" formatCode="General">
                  <c:v>3.9688529927046402E-4</c:v>
                </c:pt>
                <c:pt idx="5013" formatCode="General">
                  <c:v>3.9688490927956101E-4</c:v>
                </c:pt>
                <c:pt idx="5014" formatCode="General">
                  <c:v>3.9688452741466198E-4</c:v>
                </c:pt>
                <c:pt idx="5015" formatCode="General">
                  <c:v>3.9688415554453002E-4</c:v>
                </c:pt>
                <c:pt idx="5016" formatCode="General">
                  <c:v>3.9688379547514002E-4</c:v>
                </c:pt>
                <c:pt idx="5017" formatCode="General">
                  <c:v>3.96883448940449E-4</c:v>
                </c:pt>
                <c:pt idx="5018" formatCode="General">
                  <c:v>3.9688311759360001E-4</c:v>
                </c:pt>
                <c:pt idx="5019" formatCode="General">
                  <c:v>3.9688280299859902E-4</c:v>
                </c:pt>
                <c:pt idx="5020" formatCode="General">
                  <c:v>3.9688250662250999E-4</c:v>
                </c:pt>
                <c:pt idx="5021" formatCode="General">
                  <c:v>3.9688222982820002E-4</c:v>
                </c:pt>
                <c:pt idx="5022" formatCode="General">
                  <c:v>3.9688197386767999E-4</c:v>
                </c:pt>
                <c:pt idx="5023" formatCode="General">
                  <c:v>3.9688173987606002E-4</c:v>
                </c:pt>
                <c:pt idx="5024" formatCode="General">
                  <c:v>3.9688152886616199E-4</c:v>
                </c:pt>
                <c:pt idx="5025" formatCode="General">
                  <c:v>3.9688134172380802E-4</c:v>
                </c:pt>
                <c:pt idx="5026" formatCode="General">
                  <c:v>3.9688117920379901E-4</c:v>
                </c:pt>
                <c:pt idx="5027" formatCode="General">
                  <c:v>3.9688104192661699E-4</c:v>
                </c:pt>
                <c:pt idx="5028" formatCode="General">
                  <c:v>3.9688093037584999E-4</c:v>
                </c:pt>
                <c:pt idx="5029" formatCode="General">
                  <c:v>3.9688084489635601E-4</c:v>
                </c:pt>
                <c:pt idx="5030" formatCode="General">
                  <c:v>3.9688078569317503E-4</c:v>
                </c:pt>
                <c:pt idx="5031" formatCode="General">
                  <c:v>3.9688075283118098E-4</c:v>
                </c:pt>
                <c:pt idx="5032" formatCode="General">
                  <c:v>3.9688074623547902E-4</c:v>
                </c:pt>
                <c:pt idx="5033" formatCode="General">
                  <c:v>3.96880765692546E-4</c:v>
                </c:pt>
                <c:pt idx="5034" formatCode="General">
                  <c:v>3.96880810852093E-4</c:v>
                </c:pt>
                <c:pt idx="5035" formatCode="General">
                  <c:v>3.96880881229642E-4</c:v>
                </c:pt>
                <c:pt idx="5036" formatCode="General">
                  <c:v>3.9688097620979899E-4</c:v>
                </c:pt>
                <c:pt idx="5037" formatCode="General">
                  <c:v>3.9688109505021002E-4</c:v>
                </c:pt>
                <c:pt idx="5038" formatCode="General">
                  <c:v>3.9688123688615801E-4</c:v>
                </c:pt>
                <c:pt idx="5039" formatCode="General">
                  <c:v>3.9688140073578898E-4</c:v>
                </c:pt>
                <c:pt idx="5040" formatCode="General">
                  <c:v>3.9688158550593098E-4</c:v>
                </c:pt>
                <c:pt idx="5041" formatCode="General">
                  <c:v>3.9688178999846597E-4</c:v>
                </c:pt>
                <c:pt idx="5042" formatCode="General">
                  <c:v>3.9688201291722901E-4</c:v>
                </c:pt>
                <c:pt idx="5043" formatCode="General">
                  <c:v>3.9688225287539102E-4</c:v>
                </c:pt>
                <c:pt idx="5044" formatCode="General">
                  <c:v>3.9688250840327601E-4</c:v>
                </c:pt>
                <c:pt idx="5045" formatCode="General">
                  <c:v>3.9688277795657702E-4</c:v>
                </c:pt>
                <c:pt idx="5046" formatCode="General">
                  <c:v>3.9688305992493302E-4</c:v>
                </c:pt>
                <c:pt idx="5047" formatCode="General">
                  <c:v>3.9688335264079498E-4</c:v>
                </c:pt>
                <c:pt idx="5048" formatCode="General">
                  <c:v>3.9688365438856E-4</c:v>
                </c:pt>
                <c:pt idx="5049" formatCode="General">
                  <c:v>3.9688396341390302E-4</c:v>
                </c:pt>
                <c:pt idx="5050" formatCode="General">
                  <c:v>3.9688427793327298E-4</c:v>
                </c:pt>
                <c:pt idx="5051" formatCode="General">
                  <c:v>3.9688459614348198E-4</c:v>
                </c:pt>
                <c:pt idx="5052" formatCode="General">
                  <c:v>3.9688491623135897E-4</c:v>
                </c:pt>
                <c:pt idx="5053" formatCode="General">
                  <c:v>3.9688523638339802E-4</c:v>
                </c:pt>
                <c:pt idx="5054" formatCode="General">
                  <c:v>3.9688555479535899E-4</c:v>
                </c:pt>
                <c:pt idx="5055" formatCode="General">
                  <c:v>3.96885869681772E-4</c:v>
                </c:pt>
                <c:pt idx="5056" formatCode="General">
                  <c:v>3.9688617928528198E-4</c:v>
                </c:pt>
                <c:pt idx="5057" formatCode="General">
                  <c:v>3.9688648188581098E-4</c:v>
                </c:pt>
                <c:pt idx="5058" formatCode="General">
                  <c:v>3.9688677580945899E-4</c:v>
                </c:pt>
                <c:pt idx="5059" formatCode="General">
                  <c:v>3.9688705943712098E-4</c:v>
                </c:pt>
                <c:pt idx="5060" formatCode="General">
                  <c:v>3.9688733121277E-4</c:v>
                </c:pt>
                <c:pt idx="5061" formatCode="General">
                  <c:v>3.9688758965135699E-4</c:v>
                </c:pt>
                <c:pt idx="5062" formatCode="General">
                  <c:v>3.9688783334629601E-4</c:v>
                </c:pt>
                <c:pt idx="5063" formatCode="General">
                  <c:v>3.9688806097649699E-4</c:v>
                </c:pt>
                <c:pt idx="5064" formatCode="General">
                  <c:v>3.9688827131290202E-4</c:v>
                </c:pt>
                <c:pt idx="5065" formatCode="General">
                  <c:v>3.9688846322450701E-4</c:v>
                </c:pt>
                <c:pt idx="5066" formatCode="General">
                  <c:v>3.96888635683827E-4</c:v>
                </c:pt>
                <c:pt idx="5067" formatCode="General">
                  <c:v>3.9688878777178902E-4</c:v>
                </c:pt>
                <c:pt idx="5068" formatCode="General">
                  <c:v>3.9688891868202197E-4</c:v>
                </c:pt>
                <c:pt idx="5069" formatCode="General">
                  <c:v>3.9688902772452801E-4</c:v>
                </c:pt>
                <c:pt idx="5070" formatCode="General">
                  <c:v>3.9688911432872199E-4</c:v>
                </c:pt>
                <c:pt idx="5071" formatCode="General">
                  <c:v>3.9688917804581397E-4</c:v>
                </c:pt>
                <c:pt idx="5072" formatCode="General">
                  <c:v>3.96889218550545E-4</c:v>
                </c:pt>
                <c:pt idx="5073" formatCode="General">
                  <c:v>3.9688923564225201E-4</c:v>
                </c:pt>
                <c:pt idx="5074" formatCode="General">
                  <c:v>3.9688922924527298E-4</c:v>
                </c:pt>
                <c:pt idx="5075" formatCode="General">
                  <c:v>3.96889199408684E-4</c:v>
                </c:pt>
                <c:pt idx="5076" formatCode="General">
                  <c:v>3.9688914630537801E-4</c:v>
                </c:pt>
                <c:pt idx="5077" formatCode="General">
                  <c:v>3.96889070230498E-4</c:v>
                </c:pt>
                <c:pt idx="5078" formatCode="General">
                  <c:v>3.9688897159922498E-4</c:v>
                </c:pt>
                <c:pt idx="5079" formatCode="General">
                  <c:v>3.9688885094394402E-4</c:v>
                </c:pt>
                <c:pt idx="5080" formatCode="General">
                  <c:v>3.9688870891080899E-4</c:v>
                </c:pt>
                <c:pt idx="5081" formatCode="General">
                  <c:v>3.9688854625571799E-4</c:v>
                </c:pt>
                <c:pt idx="5082" formatCode="General">
                  <c:v>3.9688836383973202E-4</c:v>
                </c:pt>
                <c:pt idx="5083" formatCode="General">
                  <c:v>3.96888162623958E-4</c:v>
                </c:pt>
                <c:pt idx="5084" formatCode="General">
                  <c:v>3.9688794366393699E-4</c:v>
                </c:pt>
                <c:pt idx="5085" formatCode="General">
                  <c:v>3.9688770810355302E-4</c:v>
                </c:pt>
                <c:pt idx="5086" formatCode="General">
                  <c:v>3.9688745716851101E-4</c:v>
                </c:pt>
                <c:pt idx="5087" formatCode="General">
                  <c:v>3.96887192159418E-4</c:v>
                </c:pt>
                <c:pt idx="5088" formatCode="General">
                  <c:v>3.9688691444449901E-4</c:v>
                </c:pt>
                <c:pt idx="5089" formatCode="General">
                  <c:v>3.9688662545199997E-4</c:v>
                </c:pt>
                <c:pt idx="5090" formatCode="General">
                  <c:v>3.9688632666230798E-4</c:v>
                </c:pt>
                <c:pt idx="5091" formatCode="General">
                  <c:v>3.9688601959983997E-4</c:v>
                </c:pt>
                <c:pt idx="5092" formatCode="General">
                  <c:v>3.9688570582473902E-4</c:v>
                </c:pt>
                <c:pt idx="5093" formatCode="General">
                  <c:v>3.96885386924431E-4</c:v>
                </c:pt>
                <c:pt idx="5094" formatCode="General">
                  <c:v>3.9688506450507297E-4</c:v>
                </c:pt>
                <c:pt idx="5095" formatCode="General">
                  <c:v>3.9688474018295498E-4</c:v>
                </c:pt>
                <c:pt idx="5096" formatCode="General">
                  <c:v>3.9688441557589002E-4</c:v>
                </c:pt>
                <c:pt idx="5097" formatCode="General">
                  <c:v>3.9688409229464297E-4</c:v>
                </c:pt>
                <c:pt idx="5098" formatCode="General">
                  <c:v>3.9688377193444101E-4</c:v>
                </c:pt>
                <c:pt idx="5099" formatCode="General">
                  <c:v>3.96883456066614E-4</c:v>
                </c:pt>
                <c:pt idx="5100" formatCode="General">
                  <c:v>3.9688314623040002E-4</c:v>
                </c:pt>
                <c:pt idx="5101" formatCode="General">
                  <c:v>3.9688284392497199E-4</c:v>
                </c:pt>
                <c:pt idx="5102" formatCode="General">
                  <c:v>3.9688255060170999E-4</c:v>
                </c:pt>
                <c:pt idx="5103" formatCode="General">
                  <c:v>3.9688226765677498E-4</c:v>
                </c:pt>
                <c:pt idx="5104" formatCode="General">
                  <c:v>3.96881996424008E-4</c:v>
                </c:pt>
                <c:pt idx="5105" formatCode="General">
                  <c:v>3.9688173816820399E-4</c:v>
                </c:pt>
                <c:pt idx="5106" formatCode="General">
                  <c:v>3.9688149407877802E-4</c:v>
                </c:pt>
                <c:pt idx="5107" formatCode="General">
                  <c:v>3.9688126526386998E-4</c:v>
                </c:pt>
                <c:pt idx="5108" formatCode="General">
                  <c:v>3.96881052744911E-4</c:v>
                </c:pt>
                <c:pt idx="5109" formatCode="General">
                  <c:v>3.9688085745167201E-4</c:v>
                </c:pt>
                <c:pt idx="5110" formatCode="General">
                  <c:v>3.9688068021783102E-4</c:v>
                </c:pt>
                <c:pt idx="5111" formatCode="General">
                  <c:v>3.9688052177706698E-4</c:v>
                </c:pt>
                <c:pt idx="5112" formatCode="General">
                  <c:v>3.9688038275970702E-4</c:v>
                </c:pt>
                <c:pt idx="5113" formatCode="General">
                  <c:v>3.9688026368993302E-4</c:v>
                </c:pt>
                <c:pt idx="5114" formatCode="General">
                  <c:v>3.9688016498357401E-4</c:v>
                </c:pt>
                <c:pt idx="5115" formatCode="General">
                  <c:v>3.9688008694647802E-4</c:v>
                </c:pt>
                <c:pt idx="5116" formatCode="General">
                  <c:v>3.9688002977347102E-4</c:v>
                </c:pt>
                <c:pt idx="5117" formatCode="General">
                  <c:v>3.96879993547917E-4</c:v>
                </c:pt>
                <c:pt idx="5118" formatCode="General">
                  <c:v>3.9687997824186598E-4</c:v>
                </c:pt>
                <c:pt idx="5119" formatCode="General">
                  <c:v>3.9687998371679101E-4</c:v>
                </c:pt>
                <c:pt idx="5120" formatCode="General">
                  <c:v>3.96880009724906E-4</c:v>
                </c:pt>
                <c:pt idx="5121" formatCode="General">
                  <c:v>3.9688005591105802E-4</c:v>
                </c:pt>
                <c:pt idx="5122" formatCode="General">
                  <c:v>3.9688012181517102E-4</c:v>
                </c:pt>
                <c:pt idx="5123" formatCode="General">
                  <c:v>3.9688020687524199E-4</c:v>
                </c:pt>
                <c:pt idx="5124" formatCode="General">
                  <c:v>3.9688031043085199E-4</c:v>
                </c:pt>
                <c:pt idx="5125" formatCode="General">
                  <c:v>3.9688043172718098E-4</c:v>
                </c:pt>
                <c:pt idx="5126" formatCode="General">
                  <c:v>3.9688056991950998E-4</c:v>
                </c:pt>
                <c:pt idx="5127" formatCode="General">
                  <c:v>3.9688072407816001E-4</c:v>
                </c:pt>
                <c:pt idx="5128" formatCode="General">
                  <c:v>3.96880893193868E-4</c:v>
                </c:pt>
                <c:pt idx="5129" formatCode="General">
                  <c:v>3.9688107618354902E-4</c:v>
                </c:pt>
                <c:pt idx="5130" formatCode="General">
                  <c:v>3.96881271896418E-4</c:v>
                </c:pt>
                <c:pt idx="5131" formatCode="General">
                  <c:v>3.9688147912044403E-4</c:v>
                </c:pt>
                <c:pt idx="5132" formatCode="General">
                  <c:v>3.9688169658908603E-4</c:v>
                </c:pt>
                <c:pt idx="5133" formatCode="General">
                  <c:v>3.9688192298828701E-4</c:v>
                </c:pt>
                <c:pt idx="5134" formatCode="General">
                  <c:v>3.9688215696367902E-4</c:v>
                </c:pt>
                <c:pt idx="5135" formatCode="General">
                  <c:v>3.9688239712797199E-4</c:v>
                </c:pt>
                <c:pt idx="5136" formatCode="General">
                  <c:v>3.9688264206846099E-4</c:v>
                </c:pt>
                <c:pt idx="5137" formatCode="General">
                  <c:v>3.9688289035465002E-4</c:v>
                </c:pt>
                <c:pt idx="5138" formatCode="General">
                  <c:v>3.96883140545907E-4</c:v>
                </c:pt>
                <c:pt idx="5139" formatCode="General">
                  <c:v>3.9688339119915201E-4</c:v>
                </c:pt>
                <c:pt idx="5140" formatCode="General">
                  <c:v>3.9688364087650399E-4</c:v>
                </c:pt>
                <c:pt idx="5141" formatCode="General">
                  <c:v>3.9688388815286598E-4</c:v>
                </c:pt>
                <c:pt idx="5142" formatCode="General">
                  <c:v>3.9688413162340002E-4</c:v>
                </c:pt>
                <c:pt idx="5143" formatCode="General">
                  <c:v>3.96884369910855E-4</c:v>
                </c:pt>
                <c:pt idx="5144" formatCode="General">
                  <c:v>3.9688460167271498E-4</c:v>
                </c:pt>
                <c:pt idx="5145" formatCode="General">
                  <c:v>3.9688482560811602E-4</c:v>
                </c:pt>
                <c:pt idx="5146" formatCode="General">
                  <c:v>3.9688504046451599E-4</c:v>
                </c:pt>
                <c:pt idx="5147" formatCode="General">
                  <c:v>3.9688524504406602E-4</c:v>
                </c:pt>
                <c:pt idx="5148" formatCode="General">
                  <c:v>3.96885438209662E-4</c:v>
                </c:pt>
                <c:pt idx="5149" formatCode="General">
                  <c:v>3.9688561889064498E-4</c:v>
                </c:pt>
                <c:pt idx="5150" formatCode="General">
                  <c:v>3.9688578608811098E-4</c:v>
                </c:pt>
                <c:pt idx="5151" formatCode="General">
                  <c:v>3.9688593887982299E-4</c:v>
                </c:pt>
                <c:pt idx="5152" formatCode="General">
                  <c:v>3.9688607642468602E-4</c:v>
                </c:pt>
                <c:pt idx="5153" formatCode="General">
                  <c:v>3.9688619796676998E-4</c:v>
                </c:pt>
                <c:pt idx="5154" formatCode="General">
                  <c:v>3.9688630283885799E-4</c:v>
                </c:pt>
                <c:pt idx="5155" formatCode="General">
                  <c:v>3.9688639046551002E-4</c:v>
                </c:pt>
                <c:pt idx="5156" formatCode="General">
                  <c:v>3.9688646036562501E-4</c:v>
                </c:pt>
                <c:pt idx="5157" formatCode="General">
                  <c:v>3.9688651215448402E-4</c:v>
                </c:pt>
                <c:pt idx="5158" formatCode="General">
                  <c:v>3.9688654554528001E-4</c:v>
                </c:pt>
                <c:pt idx="5159" formatCode="General">
                  <c:v>3.9688656035011499E-4</c:v>
                </c:pt>
                <c:pt idx="5160" formatCode="General">
                  <c:v>3.96886556480474E-4</c:v>
                </c:pt>
                <c:pt idx="5161" formatCode="General">
                  <c:v>3.9688653394716501E-4</c:v>
                </c:pt>
                <c:pt idx="5162" formatCode="General">
                  <c:v>3.9688649285973701E-4</c:v>
                </c:pt>
                <c:pt idx="5163" formatCode="General">
                  <c:v>3.9688643342537799E-4</c:v>
                </c:pt>
                <c:pt idx="5164" formatCode="General">
                  <c:v>3.9688635594729897E-4</c:v>
                </c:pt>
                <c:pt idx="5165" formatCode="General">
                  <c:v>3.9688626082262499E-4</c:v>
                </c:pt>
                <c:pt idx="5166" formatCode="General">
                  <c:v>3.9688614853979201E-4</c:v>
                </c:pt>
                <c:pt idx="5167" formatCode="General">
                  <c:v>3.9688601967547999E-4</c:v>
                </c:pt>
                <c:pt idx="5168" formatCode="General">
                  <c:v>3.9688587489109298E-4</c:v>
                </c:pt>
                <c:pt idx="5169" formatCode="General">
                  <c:v>3.9688571492881101E-4</c:v>
                </c:pt>
                <c:pt idx="5170" formatCode="General">
                  <c:v>3.96885540607231E-4</c:v>
                </c:pt>
                <c:pt idx="5171" formatCode="General">
                  <c:v>3.9688535281663098E-4</c:v>
                </c:pt>
                <c:pt idx="5172" formatCode="General">
                  <c:v>3.9688515251387998E-4</c:v>
                </c:pt>
                <c:pt idx="5173" formatCode="General">
                  <c:v>3.96884940717017E-4</c:v>
                </c:pt>
                <c:pt idx="5174" formatCode="General">
                  <c:v>3.9688471849954102E-4</c:v>
                </c:pt>
                <c:pt idx="5175" formatCode="General">
                  <c:v>3.9688448698443402E-4</c:v>
                </c:pt>
                <c:pt idx="5176" formatCode="General">
                  <c:v>3.9688424733795699E-4</c:v>
                </c:pt>
                <c:pt idx="5177" formatCode="General">
                  <c:v>3.9688400076324203E-4</c:v>
                </c:pt>
                <c:pt idx="5178" formatCode="General">
                  <c:v>3.9688374849373699E-4</c:v>
                </c:pt>
                <c:pt idx="5179" formatCode="General">
                  <c:v>3.9688349178650898E-4</c:v>
                </c:pt>
                <c:pt idx="5180" formatCode="General">
                  <c:v>3.9688323191546898E-4</c:v>
                </c:pt>
                <c:pt idx="5181" formatCode="General">
                  <c:v>3.9688297016453799E-4</c:v>
                </c:pt>
                <c:pt idx="5182" formatCode="General">
                  <c:v>3.968827078208E-4</c:v>
                </c:pt>
                <c:pt idx="5183" formatCode="General">
                  <c:v>3.9688244616766801E-4</c:v>
                </c:pt>
                <c:pt idx="5184" formatCode="General">
                  <c:v>3.9688218647811597E-4</c:v>
                </c:pt>
                <c:pt idx="5185" formatCode="General">
                  <c:v>3.9688193000799197E-4</c:v>
                </c:pt>
                <c:pt idx="5186" formatCode="General">
                  <c:v>3.9688167798946201E-4</c:v>
                </c:pt>
                <c:pt idx="5187" formatCode="General">
                  <c:v>3.96881431624614E-4</c:v>
                </c:pt>
                <c:pt idx="5188" formatCode="General">
                  <c:v>3.9688119207925303E-4</c:v>
                </c:pt>
                <c:pt idx="5189" formatCode="General">
                  <c:v>3.9688096047692402E-4</c:v>
                </c:pt>
                <c:pt idx="5190" formatCode="General">
                  <c:v>3.9688073789318802E-4</c:v>
                </c:pt>
                <c:pt idx="5191" formatCode="General">
                  <c:v>3.96880525350179E-4</c:v>
                </c:pt>
                <c:pt idx="5192" formatCode="General">
                  <c:v>3.9688032381148301E-4</c:v>
                </c:pt>
                <c:pt idx="5193" formatCode="General">
                  <c:v>3.9688013417734199E-4</c:v>
                </c:pt>
                <c:pt idx="5194" formatCode="General">
                  <c:v>3.9687995728022898E-4</c:v>
                </c:pt>
                <c:pt idx="5195" formatCode="General">
                  <c:v>3.9687979388079302E-4</c:v>
                </c:pt>
                <c:pt idx="5196" formatCode="General">
                  <c:v>3.9687964466422098E-4</c:v>
                </c:pt>
                <c:pt idx="5197" formatCode="General">
                  <c:v>3.9687951023700498E-4</c:v>
                </c:pt>
                <c:pt idx="5198" formatCode="General">
                  <c:v>3.9687939112415102E-4</c:v>
                </c:pt>
                <c:pt idx="5199" formatCode="General">
                  <c:v>3.9687928776683E-4</c:v>
                </c:pt>
                <c:pt idx="5200" formatCode="General">
                  <c:v>3.9687920052048698E-4</c:v>
                </c:pt>
                <c:pt idx="5201" formatCode="General">
                  <c:v>3.96879129653415E-4</c:v>
                </c:pt>
                <c:pt idx="5202" formatCode="General">
                  <c:v>3.9687907534579101E-4</c:v>
                </c:pt>
                <c:pt idx="5203" formatCode="General">
                  <c:v>3.9687903768919399E-4</c:v>
                </c:pt>
                <c:pt idx="5204" formatCode="General">
                  <c:v>3.9687901668658998E-4</c:v>
                </c:pt>
                <c:pt idx="5205" formatCode="General">
                  <c:v>3.9687901225277799E-4</c:v>
                </c:pt>
                <c:pt idx="5206" formatCode="General">
                  <c:v>3.9687902421531697E-4</c:v>
                </c:pt>
                <c:pt idx="5207" formatCode="General">
                  <c:v>3.9687905231589098E-4</c:v>
                </c:pt>
                <c:pt idx="5208" formatCode="General">
                  <c:v>3.96879096212141E-4</c:v>
                </c:pt>
                <c:pt idx="5209" formatCode="General">
                  <c:v>3.9687915547991398E-4</c:v>
                </c:pt>
                <c:pt idx="5210" formatCode="General">
                  <c:v>3.9687922961594501E-4</c:v>
                </c:pt>
                <c:pt idx="5211" formatCode="General">
                  <c:v>3.96879318040937E-4</c:v>
                </c:pt>
                <c:pt idx="5212" formatCode="General">
                  <c:v>3.96879420103034E-4</c:v>
                </c:pt>
                <c:pt idx="5213" formatCode="General">
                  <c:v>3.9687953508165199E-4</c:v>
                </c:pt>
                <c:pt idx="5214" formatCode="General">
                  <c:v>3.9687966219165702E-4</c:v>
                </c:pt>
                <c:pt idx="5215" formatCode="General">
                  <c:v>3.9687980058786601E-4</c:v>
                </c:pt>
                <c:pt idx="5216" formatCode="General">
                  <c:v>3.9687994936983301E-4</c:v>
                </c:pt>
                <c:pt idx="5217" formatCode="General">
                  <c:v>3.96880107586914E-4</c:v>
                </c:pt>
                <c:pt idx="5218" formatCode="General">
                  <c:v>3.9688027424356E-4</c:v>
                </c:pt>
                <c:pt idx="5219" formatCode="General">
                  <c:v>3.96880448304826E-4</c:v>
                </c:pt>
                <c:pt idx="5220" formatCode="General">
                  <c:v>3.9688062870205901E-4</c:v>
                </c:pt>
                <c:pt idx="5221" formatCode="General">
                  <c:v>3.96880814338731E-4</c:v>
                </c:pt>
                <c:pt idx="5222" formatCode="General">
                  <c:v>3.96881004096391E-4</c:v>
                </c:pt>
                <c:pt idx="5223" formatCode="General">
                  <c:v>3.96881196840703E-4</c:v>
                </c:pt>
                <c:pt idx="5224" formatCode="General">
                  <c:v>3.9688139142753402E-4</c:v>
                </c:pt>
                <c:pt idx="5225" formatCode="General">
                  <c:v>3.9688158670905902E-4</c:v>
                </c:pt>
                <c:pt idx="5226" formatCode="General">
                  <c:v>3.96881781539859E-4</c:v>
                </c:pt>
                <c:pt idx="5227" formatCode="General">
                  <c:v>3.9688197478297198E-4</c:v>
                </c:pt>
                <c:pt idx="5228" formatCode="General">
                  <c:v>3.9688216531586499E-4</c:v>
                </c:pt>
                <c:pt idx="5229" formatCode="General">
                  <c:v>3.968823520363E-4</c:v>
                </c:pt>
                <c:pt idx="5230" formatCode="General">
                  <c:v>3.9688253386805798E-4</c:v>
                </c:pt>
                <c:pt idx="5231" formatCode="General">
                  <c:v>3.9688270976650402E-4</c:v>
                </c:pt>
                <c:pt idx="5232" formatCode="General">
                  <c:v>3.9688287872394402E-4</c:v>
                </c:pt>
                <c:pt idx="5233" formatCode="General">
                  <c:v>3.96883039774766E-4</c:v>
                </c:pt>
                <c:pt idx="5234" formatCode="General">
                  <c:v>3.9688319200032802E-4</c:v>
                </c:pt>
                <c:pt idx="5235" formatCode="General">
                  <c:v>3.9688333453357099E-4</c:v>
                </c:pt>
                <c:pt idx="5236" formatCode="General">
                  <c:v>3.9688346656333799E-4</c:v>
                </c:pt>
                <c:pt idx="5237" formatCode="General">
                  <c:v>3.9688358733836702E-4</c:v>
                </c:pt>
                <c:pt idx="5238" formatCode="General">
                  <c:v>3.9688369617095601E-4</c:v>
                </c:pt>
                <c:pt idx="5239" formatCode="General">
                  <c:v>3.9688379244026499E-4</c:v>
                </c:pt>
                <c:pt idx="5240" formatCode="General">
                  <c:v>3.9688387559524399E-4</c:v>
                </c:pt>
                <c:pt idx="5241" formatCode="General">
                  <c:v>3.9688394515718901E-4</c:v>
                </c:pt>
                <c:pt idx="5242" formatCode="General">
                  <c:v>3.9688400072188503E-4</c:v>
                </c:pt>
                <c:pt idx="5243" formatCode="General">
                  <c:v>3.96884041961354E-4</c:v>
                </c:pt>
                <c:pt idx="5244" formatCode="General">
                  <c:v>3.9688406862518899E-4</c:v>
                </c:pt>
                <c:pt idx="5245" formatCode="General">
                  <c:v>3.9688408054146799E-4</c:v>
                </c:pt>
                <c:pt idx="5246" formatCode="General">
                  <c:v>3.9688407761724799E-4</c:v>
                </c:pt>
                <c:pt idx="5247" formatCode="General">
                  <c:v>3.96884059838639E-4</c:v>
                </c:pt>
                <c:pt idx="5248" formatCode="General">
                  <c:v>3.9688402727045902E-4</c:v>
                </c:pt>
                <c:pt idx="5249" formatCode="General">
                  <c:v>3.9688398005547699E-4</c:v>
                </c:pt>
                <c:pt idx="5250" formatCode="General">
                  <c:v>3.9688391841323799E-4</c:v>
                </c:pt>
                <c:pt idx="5251" formatCode="General">
                  <c:v>3.9688384263850297E-4</c:v>
                </c:pt>
                <c:pt idx="5252" formatCode="General">
                  <c:v>3.96883753099284E-4</c:v>
                </c:pt>
                <c:pt idx="5253" formatCode="General">
                  <c:v>3.9688365023451098E-4</c:v>
                </c:pt>
                <c:pt idx="5254" formatCode="General">
                  <c:v>3.9688353455133403E-4</c:v>
                </c:pt>
                <c:pt idx="5255" formatCode="General">
                  <c:v>3.9688340662207602E-4</c:v>
                </c:pt>
                <c:pt idx="5256" formatCode="General">
                  <c:v>3.96883267080857E-4</c:v>
                </c:pt>
                <c:pt idx="5257" formatCode="General">
                  <c:v>3.9688311661991598E-4</c:v>
                </c:pt>
                <c:pt idx="5258" formatCode="General">
                  <c:v>3.9688295598563298E-4</c:v>
                </c:pt>
                <c:pt idx="5259" formatCode="General">
                  <c:v>3.9688278597429502E-4</c:v>
                </c:pt>
                <c:pt idx="5260" formatCode="General">
                  <c:v>3.9688260742761497E-4</c:v>
                </c:pt>
                <c:pt idx="5261" formatCode="General">
                  <c:v>3.9688242122803898E-4</c:v>
                </c:pt>
                <c:pt idx="5262" formatCode="General">
                  <c:v>3.9688222829385597E-4</c:v>
                </c:pt>
                <c:pt idx="5263" formatCode="General">
                  <c:v>3.9688202957415003E-4</c:v>
                </c:pt>
                <c:pt idx="5264" formatCode="General">
                  <c:v>3.9688182604361298E-4</c:v>
                </c:pt>
                <c:pt idx="5265" formatCode="General">
                  <c:v>3.9688161869724803E-4</c:v>
                </c:pt>
                <c:pt idx="5266" formatCode="General">
                  <c:v>3.9688140854499701E-4</c:v>
                </c:pt>
                <c:pt idx="5267" formatCode="General">
                  <c:v>3.9688119660631703E-4</c:v>
                </c:pt>
                <c:pt idx="5268" formatCode="General">
                  <c:v>3.9688098390472902E-4</c:v>
                </c:pt>
                <c:pt idx="5269" formatCode="General">
                  <c:v>3.96880771462384E-4</c:v>
                </c:pt>
                <c:pt idx="5270" formatCode="General">
                  <c:v>3.9688056029465497E-4</c:v>
                </c:pt>
                <c:pt idx="5271" formatCode="General">
                  <c:v>3.9688035140480403E-4</c:v>
                </c:pt>
                <c:pt idx="5272" formatCode="General">
                  <c:v>3.9688014577872899E-4</c:v>
                </c:pt>
                <c:pt idx="5273" formatCode="General">
                  <c:v>3.9687994437984201E-4</c:v>
                </c:pt>
                <c:pt idx="5274" formatCode="General">
                  <c:v>3.9687974814408601E-4</c:v>
                </c:pt>
                <c:pt idx="5275" formatCode="General">
                  <c:v>3.9687955797512801E-4</c:v>
                </c:pt>
                <c:pt idx="5276" formatCode="General">
                  <c:v>3.9687937473974601E-4</c:v>
                </c:pt>
                <c:pt idx="5277" formatCode="General">
                  <c:v>3.9687919926343501E-4</c:v>
                </c:pt>
                <c:pt idx="5278" formatCode="General">
                  <c:v>3.9687903232625798E-4</c:v>
                </c:pt>
                <c:pt idx="5279" formatCode="General">
                  <c:v>3.9687887465895603E-4</c:v>
                </c:pt>
                <c:pt idx="5280" formatCode="General">
                  <c:v>3.9687872693934003E-4</c:v>
                </c:pt>
                <c:pt idx="5281" formatCode="General">
                  <c:v>3.9687858978898699E-4</c:v>
                </c:pt>
                <c:pt idx="5282" formatCode="General">
                  <c:v>3.9687846377024397E-4</c:v>
                </c:pt>
                <c:pt idx="5283" formatCode="General">
                  <c:v>3.96878349383566E-4</c:v>
                </c:pt>
                <c:pt idx="5284" formatCode="General">
                  <c:v>3.96878247065197E-4</c:v>
                </c:pt>
                <c:pt idx="5285" formatCode="General">
                  <c:v>3.9687815718519398E-4</c:v>
                </c:pt>
                <c:pt idx="5286" formatCode="General">
                  <c:v>3.9687808004582802E-4</c:v>
                </c:pt>
                <c:pt idx="5287" formatCode="General">
                  <c:v>3.9687801588033403E-4</c:v>
                </c:pt>
                <c:pt idx="5288" formatCode="General">
                  <c:v>3.9687796485204902E-4</c:v>
                </c:pt>
                <c:pt idx="5289" formatCode="General">
                  <c:v>3.96877927053912E-4</c:v>
                </c:pt>
                <c:pt idx="5290" formatCode="General">
                  <c:v>3.9687790250834601E-4</c:v>
                </c:pt>
                <c:pt idx="5291" formatCode="General">
                  <c:v>3.9687789116751702E-4</c:v>
                </c:pt>
                <c:pt idx="5292" formatCode="General">
                  <c:v>3.9687789291395102E-4</c:v>
                </c:pt>
                <c:pt idx="5293" formatCode="General">
                  <c:v>3.9687790756153299E-4</c:v>
                </c:pt>
                <c:pt idx="5294" formatCode="General">
                  <c:v>3.9687793485684798E-4</c:v>
                </c:pt>
                <c:pt idx="5295" formatCode="General">
                  <c:v>3.96877974480885E-4</c:v>
                </c:pt>
                <c:pt idx="5296" formatCode="General">
                  <c:v>3.9687802605106699E-4</c:v>
                </c:pt>
                <c:pt idx="5297" formatCode="General">
                  <c:v>3.9687808912361699E-4</c:v>
                </c:pt>
                <c:pt idx="5298" formatCode="General">
                  <c:v>3.9687816319623E-4</c:v>
                </c:pt>
                <c:pt idx="5299" formatCode="General">
                  <c:v>3.96878247711039E-4</c:v>
                </c:pt>
                <c:pt idx="5300" formatCode="General">
                  <c:v>3.9687834205786497E-4</c:v>
                </c:pt>
                <c:pt idx="5301" formatCode="General">
                  <c:v>3.9687844557772302E-4</c:v>
                </c:pt>
                <c:pt idx="5302" formatCode="General">
                  <c:v>3.9687855756656798E-4</c:v>
                </c:pt>
                <c:pt idx="5303" formatCode="General">
                  <c:v>3.9687867727926E-4</c:v>
                </c:pt>
                <c:pt idx="5304" formatCode="General">
                  <c:v>3.9687880393372702E-4</c:v>
                </c:pt>
                <c:pt idx="5305" formatCode="General">
                  <c:v>3.9687893671529802E-4</c:v>
                </c:pt>
                <c:pt idx="5306" formatCode="General">
                  <c:v>3.96879074781191E-4</c:v>
                </c:pt>
                <c:pt idx="5307" formatCode="General">
                  <c:v>3.96879217265118E-4</c:v>
                </c:pt>
                <c:pt idx="5308" formatCode="General">
                  <c:v>3.9687936328200099E-4</c:v>
                </c:pt>
                <c:pt idx="5309" formatCode="General">
                  <c:v>3.9687951193275199E-4</c:v>
                </c:pt>
                <c:pt idx="5310" formatCode="General">
                  <c:v>3.9687966230910599E-4</c:v>
                </c:pt>
                <c:pt idx="5311" formatCode="General">
                  <c:v>3.96879813498482E-4</c:v>
                </c:pt>
                <c:pt idx="5312" formatCode="General">
                  <c:v>3.96879964588829E-4</c:v>
                </c:pt>
                <c:pt idx="5313" formatCode="General">
                  <c:v>3.9688011467346003E-4</c:v>
                </c:pt>
                <c:pt idx="5314" formatCode="General">
                  <c:v>3.9688026285581199E-4</c:v>
                </c:pt>
                <c:pt idx="5315" formatCode="General">
                  <c:v>3.9688040825414897E-4</c:v>
                </c:pt>
                <c:pt idx="5316" formatCode="General">
                  <c:v>3.9688055000614301E-4</c:v>
                </c:pt>
                <c:pt idx="5317" formatCode="General">
                  <c:v>3.96880687273339E-4</c:v>
                </c:pt>
                <c:pt idx="5318" formatCode="General">
                  <c:v>3.9688081924546699E-4</c:v>
                </c:pt>
                <c:pt idx="5319" formatCode="General">
                  <c:v>3.9688094514458099E-4</c:v>
                </c:pt>
                <c:pt idx="5320" formatCode="General">
                  <c:v>3.9688106422900598E-4</c:v>
                </c:pt>
                <c:pt idx="5321" formatCode="General">
                  <c:v>3.9688117579707001E-4</c:v>
                </c:pt>
                <c:pt idx="5322" formatCode="General">
                  <c:v>3.9688127919060902E-4</c:v>
                </c:pt>
                <c:pt idx="5323" formatCode="General">
                  <c:v>3.96881373798222E-4</c:v>
                </c:pt>
                <c:pt idx="5324" formatCode="General">
                  <c:v>3.96881459058254E-4</c:v>
                </c:pt>
                <c:pt idx="5325" formatCode="General">
                  <c:v>3.9688153446151001E-4</c:v>
                </c:pt>
                <c:pt idx="5326" formatCode="General">
                  <c:v>3.9688159955367301E-4</c:v>
                </c:pt>
                <c:pt idx="5327" formatCode="General">
                  <c:v>3.9688165393741401E-4</c:v>
                </c:pt>
                <c:pt idx="5328" formatCode="General">
                  <c:v>3.9688169727419999E-4</c:v>
                </c:pt>
                <c:pt idx="5329" formatCode="General">
                  <c:v>3.9688172928576901E-4</c:v>
                </c:pt>
                <c:pt idx="5330" formatCode="General">
                  <c:v>3.9688174975528598E-4</c:v>
                </c:pt>
                <c:pt idx="5331" formatCode="General">
                  <c:v>3.9688175852816701E-4</c:v>
                </c:pt>
                <c:pt idx="5332" formatCode="General">
                  <c:v>3.9688175551256502E-4</c:v>
                </c:pt>
                <c:pt idx="5333" formatCode="General">
                  <c:v>3.9688174067952598E-4</c:v>
                </c:pt>
                <c:pt idx="5334" formatCode="General">
                  <c:v>3.9688171406280901E-4</c:v>
                </c:pt>
                <c:pt idx="5335" formatCode="General">
                  <c:v>3.9688167575837598E-4</c:v>
                </c:pt>
                <c:pt idx="5336" formatCode="General">
                  <c:v>3.9688162592355102E-4</c:v>
                </c:pt>
                <c:pt idx="5337" formatCode="General">
                  <c:v>3.9688156477586998E-4</c:v>
                </c:pt>
                <c:pt idx="5338" formatCode="General">
                  <c:v>3.9688149259160203E-4</c:v>
                </c:pt>
                <c:pt idx="5339" formatCode="General">
                  <c:v>3.9688140970398197E-4</c:v>
                </c:pt>
                <c:pt idx="5340" formatCode="General">
                  <c:v>3.96881316501144E-4</c:v>
                </c:pt>
                <c:pt idx="5341" formatCode="General">
                  <c:v>3.9688121342377401E-4</c:v>
                </c:pt>
                <c:pt idx="5342" formatCode="General">
                  <c:v>3.9688110096250298E-4</c:v>
                </c:pt>
                <c:pt idx="5343" formatCode="General">
                  <c:v>3.9688097965503999E-4</c:v>
                </c:pt>
                <c:pt idx="5344" formatCode="General">
                  <c:v>3.9688085008308201E-4</c:v>
                </c:pt>
                <c:pt idx="5345" formatCode="General">
                  <c:v>3.9688071286900098E-4</c:v>
                </c:pt>
                <c:pt idx="5346" formatCode="General">
                  <c:v>3.9688056867232999E-4</c:v>
                </c:pt>
                <c:pt idx="5347" formatCode="General">
                  <c:v>3.9688041818608202E-4</c:v>
                </c:pt>
                <c:pt idx="5348" formatCode="General">
                  <c:v>3.96880262132899E-4</c:v>
                </c:pt>
                <c:pt idx="5349" formatCode="General">
                  <c:v>3.9688010126107099E-4</c:v>
                </c:pt>
                <c:pt idx="5350" formatCode="General">
                  <c:v>3.96879936340445E-4</c:v>
                </c:pt>
                <c:pt idx="5351" formatCode="General">
                  <c:v>3.9687976815822599E-4</c:v>
                </c:pt>
                <c:pt idx="5352" formatCode="General">
                  <c:v>3.9687959751472698E-4</c:v>
                </c:pt>
                <c:pt idx="5353" formatCode="General">
                  <c:v>3.9687942521905901E-4</c:v>
                </c:pt>
                <c:pt idx="5354" formatCode="General">
                  <c:v>3.9687925208480203E-4</c:v>
                </c:pt>
                <c:pt idx="5355" formatCode="General">
                  <c:v>3.9687907892567702E-4</c:v>
                </c:pt>
                <c:pt idx="5356" formatCode="General">
                  <c:v>3.9687890655123499E-4</c:v>
                </c:pt>
                <c:pt idx="5357" formatCode="General">
                  <c:v>3.9687873576259698E-4</c:v>
                </c:pt>
                <c:pt idx="5358" formatCode="General">
                  <c:v>3.96878567348255E-4</c:v>
                </c:pt>
                <c:pt idx="5359" formatCode="General">
                  <c:v>3.9687840207996798E-4</c:v>
                </c:pt>
                <c:pt idx="5360" formatCode="General">
                  <c:v>3.9687824070876301E-4</c:v>
                </c:pt>
                <c:pt idx="5361" formatCode="General">
                  <c:v>3.9687808396107098E-4</c:v>
                </c:pt>
                <c:pt idx="5362" formatCode="General">
                  <c:v>3.9687793253501201E-4</c:v>
                </c:pt>
                <c:pt idx="5363" formatCode="General">
                  <c:v>3.9687778709684898E-4</c:v>
                </c:pt>
                <c:pt idx="5364" formatCode="General">
                  <c:v>3.9687764827763097E-4</c:v>
                </c:pt>
                <c:pt idx="5365" formatCode="General">
                  <c:v>3.9687751667003598E-4</c:v>
                </c:pt>
                <c:pt idx="5366" formatCode="General">
                  <c:v>3.9687739282544E-4</c:v>
                </c:pt>
                <c:pt idx="5367" formatCode="General">
                  <c:v>3.9687727725121798E-4</c:v>
                </c:pt>
                <c:pt idx="5368" formatCode="General">
                  <c:v>3.9687717040828602E-4</c:v>
                </c:pt>
                <c:pt idx="5369" formatCode="General">
                  <c:v>3.9687707270891502E-4</c:v>
                </c:pt>
                <c:pt idx="5370" formatCode="General">
                  <c:v>3.96876984514797E-4</c:v>
                </c:pt>
                <c:pt idx="5371" formatCode="General">
                  <c:v>3.96876906135407E-4</c:v>
                </c:pt>
                <c:pt idx="5372" formatCode="General">
                  <c:v>3.96876837826635E-4</c:v>
                </c:pt>
                <c:pt idx="5373" formatCode="General">
                  <c:v>3.9687677978971902E-4</c:v>
                </c:pt>
                <c:pt idx="5374" formatCode="General">
                  <c:v>3.9687673217046499E-4</c:v>
                </c:pt>
                <c:pt idx="5375" formatCode="General">
                  <c:v>3.9687669505877502E-4</c:v>
                </c:pt>
                <c:pt idx="5376" formatCode="General">
                  <c:v>3.9687666848846098E-4</c:v>
                </c:pt>
                <c:pt idx="5377" formatCode="General">
                  <c:v>3.9687665243736401E-4</c:v>
                </c:pt>
                <c:pt idx="5378" formatCode="General">
                  <c:v>3.9687664682777098E-4</c:v>
                </c:pt>
                <c:pt idx="5379" formatCode="General">
                  <c:v>3.9687665152711801E-4</c:v>
                </c:pt>
                <c:pt idx="5380" formatCode="General">
                  <c:v>3.9687666634898001E-4</c:v>
                </c:pt>
                <c:pt idx="5381" formatCode="General">
                  <c:v>3.9687669105434802E-4</c:v>
                </c:pt>
                <c:pt idx="5382" formatCode="General">
                  <c:v>3.9687672535316702E-4</c:v>
                </c:pt>
                <c:pt idx="5383" formatCode="General">
                  <c:v>3.9687676890614503E-4</c:v>
                </c:pt>
                <c:pt idx="5384" formatCode="General">
                  <c:v>3.9687682132680903E-4</c:v>
                </c:pt>
                <c:pt idx="5385" formatCode="General">
                  <c:v>3.9687688218380002E-4</c:v>
                </c:pt>
                <c:pt idx="5386" formatCode="General">
                  <c:v>3.9687695100339301E-4</c:v>
                </c:pt>
                <c:pt idx="5387" formatCode="General">
                  <c:v>3.9687702727223201E-4</c:v>
                </c:pt>
                <c:pt idx="5388" formatCode="General">
                  <c:v>3.9687711044025201E-4</c:v>
                </c:pt>
                <c:pt idx="5389" formatCode="General">
                  <c:v>3.9687719992378902E-4</c:v>
                </c:pt>
                <c:pt idx="5390" formatCode="General">
                  <c:v>3.9687729510884699E-4</c:v>
                </c:pt>
                <c:pt idx="5391" formatCode="General">
                  <c:v>3.9687739535450598E-4</c:v>
                </c:pt>
                <c:pt idx="5392" formatCode="General">
                  <c:v>3.9687749999645999E-4</c:v>
                </c:pt>
                <c:pt idx="5393" formatCode="General">
                  <c:v>3.96877608350656E-4</c:v>
                </c:pt>
                <c:pt idx="5394" formatCode="General">
                  <c:v>3.9687771971701799E-4</c:v>
                </c:pt>
                <c:pt idx="5395" formatCode="General">
                  <c:v>3.9687783338323901E-4</c:v>
                </c:pt>
                <c:pt idx="5396" formatCode="General">
                  <c:v>3.96877948628616E-4</c:v>
                </c:pt>
                <c:pt idx="5397" formatCode="General">
                  <c:v>3.9687806472791002E-4</c:v>
                </c:pt>
                <c:pt idx="5398" formatCode="General">
                  <c:v>3.9687818095520799E-4</c:v>
                </c:pt>
                <c:pt idx="5399" formatCode="General">
                  <c:v>3.9687829658776702E-4</c:v>
                </c:pt>
                <c:pt idx="5400" formatCode="General">
                  <c:v>3.9687841090982697E-4</c:v>
                </c:pt>
                <c:pt idx="5401" formatCode="General">
                  <c:v>3.96878523216359E-4</c:v>
                </c:pt>
                <c:pt idx="5402" formatCode="General">
                  <c:v>3.9687863281674402E-4</c:v>
                </c:pt>
                <c:pt idx="5403" formatCode="General">
                  <c:v>3.9687873903834802E-4</c:v>
                </c:pt>
                <c:pt idx="5404" formatCode="General">
                  <c:v>3.9687884122998799E-4</c:v>
                </c:pt>
                <c:pt idx="5405" formatCode="General">
                  <c:v>3.9687893876527101E-4</c:v>
                </c:pt>
                <c:pt idx="5406" formatCode="General">
                  <c:v>3.9687903104577001E-4</c:v>
                </c:pt>
                <c:pt idx="5407" formatCode="General">
                  <c:v>3.9687911750404999E-4</c:v>
                </c:pt>
                <c:pt idx="5408" formatCode="General">
                  <c:v>3.9687919760650298E-4</c:v>
                </c:pt>
                <c:pt idx="5409" formatCode="General">
                  <c:v>3.9687927085599599E-4</c:v>
                </c:pt>
                <c:pt idx="5410" formatCode="General">
                  <c:v>3.9687933679431102E-4</c:v>
                </c:pt>
                <c:pt idx="5411" formatCode="General">
                  <c:v>3.9687939500436E-4</c:v>
                </c:pt>
                <c:pt idx="5412" formatCode="General">
                  <c:v>3.9687944511217899E-4</c:v>
                </c:pt>
                <c:pt idx="5413" formatCode="General">
                  <c:v>3.9687948678867701E-4</c:v>
                </c:pt>
                <c:pt idx="5414" formatCode="General">
                  <c:v>3.9687951975114099E-4</c:v>
                </c:pt>
                <c:pt idx="5415" formatCode="General">
                  <c:v>3.9687954376448601E-4</c:v>
                </c:pt>
                <c:pt idx="5416" formatCode="General">
                  <c:v>3.9687955864225099E-4</c:v>
                </c:pt>
                <c:pt idx="5417" formatCode="General">
                  <c:v>3.9687956424732301E-4</c:v>
                </c:pt>
                <c:pt idx="5418" formatCode="General">
                  <c:v>3.9687956049240698E-4</c:v>
                </c:pt>
                <c:pt idx="5419" formatCode="General">
                  <c:v>3.9687954734022001E-4</c:v>
                </c:pt>
                <c:pt idx="5420" formatCode="General">
                  <c:v>3.9687952480342602E-4</c:v>
                </c:pt>
                <c:pt idx="5421" formatCode="General">
                  <c:v>3.96879492944305E-4</c:v>
                </c:pt>
                <c:pt idx="5422" formatCode="General">
                  <c:v>3.9687945187415901E-4</c:v>
                </c:pt>
                <c:pt idx="5423" formatCode="General">
                  <c:v>3.9687940175246403E-4</c:v>
                </c:pt>
                <c:pt idx="5424" formatCode="General">
                  <c:v>3.9687934278576998E-4</c:v>
                </c:pt>
                <c:pt idx="5425" formatCode="General">
                  <c:v>3.9687927522636198E-4</c:v>
                </c:pt>
                <c:pt idx="5426" formatCode="General">
                  <c:v>3.96879199370678E-4</c:v>
                </c:pt>
                <c:pt idx="5427" formatCode="General">
                  <c:v>3.9687911555751001E-4</c:v>
                </c:pt>
                <c:pt idx="5428" formatCode="General">
                  <c:v>3.96879024165981E-4</c:v>
                </c:pt>
                <c:pt idx="5429" formatCode="General">
                  <c:v>3.9687892561333297E-4</c:v>
                </c:pt>
                <c:pt idx="5430" formatCode="General">
                  <c:v>3.9687882035251002E-4</c:v>
                </c:pt>
                <c:pt idx="5431" formatCode="General">
                  <c:v>3.9687870886957299E-4</c:v>
                </c:pt>
                <c:pt idx="5432" formatCode="General">
                  <c:v>3.9687859168095302E-4</c:v>
                </c:pt>
                <c:pt idx="5433" formatCode="General">
                  <c:v>3.9687846933055698E-4</c:v>
                </c:pt>
                <c:pt idx="5434" formatCode="General">
                  <c:v>3.9687834238674101E-4</c:v>
                </c:pt>
                <c:pt idx="5435" formatCode="General">
                  <c:v>3.9687821143917501E-4</c:v>
                </c:pt>
                <c:pt idx="5436" formatCode="General">
                  <c:v>3.96878077095607E-4</c:v>
                </c:pt>
                <c:pt idx="5437" formatCode="General">
                  <c:v>3.9687793997855199E-4</c:v>
                </c:pt>
                <c:pt idx="5438" formatCode="General">
                  <c:v>3.9687780072191701E-4</c:v>
                </c:pt>
                <c:pt idx="5439" formatCode="General">
                  <c:v>3.9687765996758602E-4</c:v>
                </c:pt>
                <c:pt idx="5440" formatCode="General">
                  <c:v>3.9687751836197998E-4</c:v>
                </c:pt>
                <c:pt idx="5441" formatCode="General">
                  <c:v>3.96877376552613E-4</c:v>
                </c:pt>
                <c:pt idx="5442" formatCode="General">
                  <c:v>3.9687723518465502E-4</c:v>
                </c:pt>
                <c:pt idx="5443" formatCode="General">
                  <c:v>3.9687709489753299E-4</c:v>
                </c:pt>
                <c:pt idx="5444" formatCode="General">
                  <c:v>3.9687695632157499E-4</c:v>
                </c:pt>
                <c:pt idx="5445" formatCode="General">
                  <c:v>3.96876820074724E-4</c:v>
                </c:pt>
                <c:pt idx="5446" formatCode="General">
                  <c:v>3.9687668675932698E-4</c:v>
                </c:pt>
                <c:pt idx="5447" formatCode="General">
                  <c:v>3.9687655695903602E-4</c:v>
                </c:pt>
                <c:pt idx="5448" formatCode="General">
                  <c:v>3.9687643123581398E-4</c:v>
                </c:pt>
                <c:pt idx="5449" formatCode="General">
                  <c:v>3.96876310127073E-4</c:v>
                </c:pt>
                <c:pt idx="5450" formatCode="General">
                  <c:v>3.96876194142967E-4</c:v>
                </c:pt>
                <c:pt idx="5451" formatCode="General">
                  <c:v>3.9687608376382498E-4</c:v>
                </c:pt>
                <c:pt idx="5452" formatCode="General">
                  <c:v>3.9687597943777799E-4</c:v>
                </c:pt>
                <c:pt idx="5453" formatCode="General">
                  <c:v>3.9687588157854799E-4</c:v>
                </c:pt>
                <c:pt idx="5454" formatCode="General">
                  <c:v>3.9687579056344499E-4</c:v>
                </c:pt>
                <c:pt idx="5455" formatCode="General">
                  <c:v>3.9687570673155998E-4</c:v>
                </c:pt>
                <c:pt idx="5456" formatCode="General">
                  <c:v>3.96875630382177E-4</c:v>
                </c:pt>
                <c:pt idx="5457" formatCode="General">
                  <c:v>3.9687556177339298E-4</c:v>
                </c:pt>
                <c:pt idx="5458" formatCode="General">
                  <c:v>3.9687550112097603E-4</c:v>
                </c:pt>
                <c:pt idx="5459" formatCode="General">
                  <c:v>3.9687544859744102E-4</c:v>
                </c:pt>
                <c:pt idx="5460" formatCode="General">
                  <c:v>3.9687540433137202E-4</c:v>
                </c:pt>
                <c:pt idx="5461" formatCode="General">
                  <c:v>3.9687536840696898E-4</c:v>
                </c:pt>
                <c:pt idx="5462" formatCode="General">
                  <c:v>3.9687534086383898E-4</c:v>
                </c:pt>
                <c:pt idx="5463" formatCode="General">
                  <c:v>3.9687532169702501E-4</c:v>
                </c:pt>
                <c:pt idx="5464" formatCode="General">
                  <c:v>3.9687531085726201E-4</c:v>
                </c:pt>
                <c:pt idx="5465" formatCode="General">
                  <c:v>3.9687530825147798E-4</c:v>
                </c:pt>
                <c:pt idx="5466" formatCode="General">
                  <c:v>3.9687531374351699E-4</c:v>
                </c:pt>
                <c:pt idx="5467" formatCode="General">
                  <c:v>3.9687532715508502E-4</c:v>
                </c:pt>
                <c:pt idx="5468" formatCode="General">
                  <c:v>3.9687534826692098E-4</c:v>
                </c:pt>
                <c:pt idx="5469" formatCode="General">
                  <c:v>3.96875376820172E-4</c:v>
                </c:pt>
                <c:pt idx="5470" formatCode="General">
                  <c:v>3.9687541251797202E-4</c:v>
                </c:pt>
                <c:pt idx="5471" formatCode="General">
                  <c:v>3.9687545502721701E-4</c:v>
                </c:pt>
                <c:pt idx="5472" formatCode="General">
                  <c:v>3.96875503980518E-4</c:v>
                </c:pt>
                <c:pt idx="5473" formatCode="General">
                  <c:v>3.9687555897833002E-4</c:v>
                </c:pt>
                <c:pt idx="5474" formatCode="General">
                  <c:v>3.9687561959123198E-4</c:v>
                </c:pt>
                <c:pt idx="5475" formatCode="General">
                  <c:v>3.9687568536236298E-4</c:v>
                </c:pt>
                <c:pt idx="5476" formatCode="General">
                  <c:v>3.9687575580998403E-4</c:v>
                </c:pt>
                <c:pt idx="5477" formatCode="General">
                  <c:v>3.96875830430158E-4</c:v>
                </c:pt>
                <c:pt idx="5478" formatCode="General">
                  <c:v>3.9687590869953802E-4</c:v>
                </c:pt>
                <c:pt idx="5479" formatCode="General">
                  <c:v>3.9687599007823699E-4</c:v>
                </c:pt>
                <c:pt idx="5480" formatCode="General">
                  <c:v>3.9687607401277502E-4</c:v>
                </c:pt>
                <c:pt idx="5481" formatCode="General">
                  <c:v>3.9687615993908102E-4</c:v>
                </c:pt>
                <c:pt idx="5482" formatCode="General">
                  <c:v>3.9687624728553298E-4</c:v>
                </c:pt>
                <c:pt idx="5483" formatCode="General">
                  <c:v>3.96876335476025E-4</c:v>
                </c:pt>
                <c:pt idx="5484" formatCode="General">
                  <c:v>3.9687642393303998E-4</c:v>
                </c:pt>
                <c:pt idx="5485" formatCode="General">
                  <c:v>3.9687651208071399E-4</c:v>
                </c:pt>
                <c:pt idx="5486" formatCode="General">
                  <c:v>3.9687659934787699E-4</c:v>
                </c:pt>
                <c:pt idx="5487" formatCode="General">
                  <c:v>3.9687668517104902E-4</c:v>
                </c:pt>
                <c:pt idx="5488" formatCode="General">
                  <c:v>3.9687676899738302E-4</c:v>
                </c:pt>
                <c:pt idx="5489" formatCode="General">
                  <c:v>3.9687685028753802E-4</c:v>
                </c:pt>
                <c:pt idx="5490" formatCode="General">
                  <c:v>3.9687692851845602E-4</c:v>
                </c:pt>
                <c:pt idx="5491" formatCode="General">
                  <c:v>3.9687700318605002E-4</c:v>
                </c:pt>
                <c:pt idx="5492" formatCode="General">
                  <c:v>3.9687707380776899E-4</c:v>
                </c:pt>
                <c:pt idx="5493" formatCode="General">
                  <c:v>3.96877139925042E-4</c:v>
                </c:pt>
                <c:pt idx="5494" formatCode="General">
                  <c:v>3.9687720110557199E-4</c:v>
                </c:pt>
                <c:pt idx="5495" formatCode="General">
                  <c:v>3.96877256945491E-4</c:v>
                </c:pt>
                <c:pt idx="5496" formatCode="General">
                  <c:v>3.9687730707134401E-4</c:v>
                </c:pt>
                <c:pt idx="5497" formatCode="General">
                  <c:v>3.9687735114190599E-4</c:v>
                </c:pt>
                <c:pt idx="5498" formatCode="General">
                  <c:v>3.96877388849819E-4</c:v>
                </c:pt>
                <c:pt idx="5499" formatCode="General">
                  <c:v>3.96877419923037E-4</c:v>
                </c:pt>
                <c:pt idx="5500" formatCode="General">
                  <c:v>3.96877444126078E-4</c:v>
                </c:pt>
                <c:pt idx="5501" formatCode="General">
                  <c:v>3.9687746126108398E-4</c:v>
                </c:pt>
                <c:pt idx="5502" formatCode="General">
                  <c:v>3.9687747116865998E-4</c:v>
                </c:pt>
                <c:pt idx="5503" formatCode="General">
                  <c:v>3.96877473728521E-4</c:v>
                </c:pt>
                <c:pt idx="5504" formatCode="General">
                  <c:v>3.96877468859917E-4</c:v>
                </c:pt>
                <c:pt idx="5505" formatCode="General">
                  <c:v>3.9687745652185403E-4</c:v>
                </c:pt>
                <c:pt idx="5506" formatCode="General">
                  <c:v>3.96877436713102E-4</c:v>
                </c:pt>
                <c:pt idx="5507" formatCode="General">
                  <c:v>3.9687740947198498E-4</c:v>
                </c:pt>
                <c:pt idx="5508" formatCode="General">
                  <c:v>3.9687737487597598E-4</c:v>
                </c:pt>
                <c:pt idx="5509" formatCode="General">
                  <c:v>3.9687733304107401E-4</c:v>
                </c:pt>
                <c:pt idx="5510" formatCode="General">
                  <c:v>3.9687728412098999E-4</c:v>
                </c:pt>
                <c:pt idx="5511" formatCode="General">
                  <c:v>3.9687722830613101E-4</c:v>
                </c:pt>
                <c:pt idx="5512" formatCode="General">
                  <c:v>3.9687716582239901E-4</c:v>
                </c:pt>
                <c:pt idx="5513" formatCode="General">
                  <c:v>3.9687709692980898E-4</c:v>
                </c:pt>
                <c:pt idx="5514" formatCode="General">
                  <c:v>3.9687702192092798E-4</c:v>
                </c:pt>
                <c:pt idx="5515" formatCode="General">
                  <c:v>3.9687694111915797E-4</c:v>
                </c:pt>
                <c:pt idx="5516" formatCode="General">
                  <c:v>3.9687685487686E-4</c:v>
                </c:pt>
                <c:pt idx="5517" formatCode="General">
                  <c:v>3.9687676357333401E-4</c:v>
                </c:pt>
                <c:pt idx="5518" formatCode="General">
                  <c:v>3.9687666761267001E-4</c:v>
                </c:pt>
                <c:pt idx="5519" formatCode="General">
                  <c:v>3.9687656742147802E-4</c:v>
                </c:pt>
                <c:pt idx="5520" formatCode="General">
                  <c:v>3.9687646344650898E-4</c:v>
                </c:pt>
                <c:pt idx="5521" formatCode="General">
                  <c:v>3.9687635615218798E-4</c:v>
                </c:pt>
                <c:pt idx="5522" formatCode="General">
                  <c:v>3.9687624601805499E-4</c:v>
                </c:pt>
                <c:pt idx="5523" formatCode="General">
                  <c:v>3.9687613353615398E-4</c:v>
                </c:pt>
                <c:pt idx="5524" formatCode="General">
                  <c:v>3.9687601920835702E-4</c:v>
                </c:pt>
                <c:pt idx="5525" formatCode="General">
                  <c:v>3.9687590354365698E-4</c:v>
                </c:pt>
                <c:pt idx="5526" formatCode="General">
                  <c:v>3.9687578705543898E-4</c:v>
                </c:pt>
                <c:pt idx="5527" formatCode="General">
                  <c:v>3.9687567025873598E-4</c:v>
                </c:pt>
                <c:pt idx="5528" formatCode="General">
                  <c:v>3.9687555366749199E-4</c:v>
                </c:pt>
                <c:pt idx="5529" formatCode="General">
                  <c:v>3.9687543779185402E-4</c:v>
                </c:pt>
                <c:pt idx="5530" formatCode="General">
                  <c:v>3.9687532313548699E-4</c:v>
                </c:pt>
                <c:pt idx="5531" formatCode="General">
                  <c:v>3.9687521019294197E-4</c:v>
                </c:pt>
                <c:pt idx="5532" formatCode="General">
                  <c:v>3.96875099447089E-4</c:v>
                </c:pt>
                <c:pt idx="5533" formatCode="General">
                  <c:v>3.9687499136662201E-4</c:v>
                </c:pt>
                <c:pt idx="5534" formatCode="General">
                  <c:v>3.9687488640365102E-4</c:v>
                </c:pt>
                <c:pt idx="5535" formatCode="General">
                  <c:v>3.9687478499140101E-4</c:v>
                </c:pt>
                <c:pt idx="5536" formatCode="General">
                  <c:v>3.9687468754201298E-4</c:v>
                </c:pt>
                <c:pt idx="5537" formatCode="General">
                  <c:v>3.9687459444448102E-4</c:v>
                </c:pt>
                <c:pt idx="5538" formatCode="General">
                  <c:v>3.9687450606270901E-4</c:v>
                </c:pt>
                <c:pt idx="5539" formatCode="General">
                  <c:v>3.9687442273372099E-4</c:v>
                </c:pt>
                <c:pt idx="5540" formatCode="General">
                  <c:v>3.9687434476601898E-4</c:v>
                </c:pt>
                <c:pt idx="5541" formatCode="General">
                  <c:v>3.9687427243810199E-4</c:v>
                </c:pt>
                <c:pt idx="5542" formatCode="General">
                  <c:v>3.9687420599714601E-4</c:v>
                </c:pt>
                <c:pt idx="5543" formatCode="General">
                  <c:v>3.9687414565786898E-4</c:v>
                </c:pt>
                <c:pt idx="5544" formatCode="General">
                  <c:v>3.9687409160155899E-4</c:v>
                </c:pt>
                <c:pt idx="5545" formatCode="General">
                  <c:v>3.96874043975295E-4</c:v>
                </c:pt>
                <c:pt idx="5546" formatCode="General">
                  <c:v>3.9687400289134902E-4</c:v>
                </c:pt>
                <c:pt idx="5547" formatCode="General">
                  <c:v>3.9687396842677698E-4</c:v>
                </c:pt>
                <c:pt idx="5548" formatCode="General">
                  <c:v>3.9687394062319501E-4</c:v>
                </c:pt>
                <c:pt idx="5549" formatCode="General">
                  <c:v>3.9687391948674901E-4</c:v>
                </c:pt>
                <c:pt idx="5550" formatCode="General">
                  <c:v>3.96873904988267E-4</c:v>
                </c:pt>
                <c:pt idx="5551" formatCode="General">
                  <c:v>3.9687389706360499E-4</c:v>
                </c:pt>
                <c:pt idx="5552" formatCode="General">
                  <c:v>3.9687389561416801E-4</c:v>
                </c:pt>
                <c:pt idx="5553" formatCode="General">
                  <c:v>3.9687390050761401E-4</c:v>
                </c:pt>
                <c:pt idx="5554" formatCode="General">
                  <c:v>3.9687391157873498E-4</c:v>
                </c:pt>
                <c:pt idx="5555" formatCode="General">
                  <c:v>3.9687392863050502E-4</c:v>
                </c:pt>
                <c:pt idx="5556" formatCode="General">
                  <c:v>3.9687395143529199E-4</c:v>
                </c:pt>
                <c:pt idx="5557" formatCode="General">
                  <c:v>3.9687397973622298E-4</c:v>
                </c:pt>
                <c:pt idx="5558" formatCode="General">
                  <c:v>3.9687401324870001E-4</c:v>
                </c:pt>
                <c:pt idx="5559" formatCode="General">
                  <c:v>3.9687405166205199E-4</c:v>
                </c:pt>
                <c:pt idx="5560" formatCode="General">
                  <c:v>3.96874094641319E-4</c:v>
                </c:pt>
                <c:pt idx="5561" formatCode="General">
                  <c:v>3.9687414182915201E-4</c:v>
                </c:pt>
                <c:pt idx="5562" formatCode="General">
                  <c:v>3.9687419284782503E-4</c:v>
                </c:pt>
                <c:pt idx="5563" formatCode="General">
                  <c:v>3.9687424730134099E-4</c:v>
                </c:pt>
                <c:pt idx="5564" formatCode="General">
                  <c:v>3.9687430477762297E-4</c:v>
                </c:pt>
                <c:pt idx="5565" formatCode="General">
                  <c:v>3.9687436485078502E-4</c:v>
                </c:pt>
                <c:pt idx="5566" formatCode="General">
                  <c:v>3.9687442708345402E-4</c:v>
                </c:pt>
                <c:pt idx="5567" formatCode="General">
                  <c:v>3.9687449102915101E-4</c:v>
                </c:pt>
                <c:pt idx="5568" formatCode="General">
                  <c:v>3.9687455623469803E-4</c:v>
                </c:pt>
                <c:pt idx="5569" formatCode="General">
                  <c:v>3.9687462224265602E-4</c:v>
                </c:pt>
                <c:pt idx="5570" formatCode="General">
                  <c:v>3.9687468859376601E-4</c:v>
                </c:pt>
                <c:pt idx="5571" formatCode="General">
                  <c:v>3.9687475482939102E-4</c:v>
                </c:pt>
                <c:pt idx="5572" formatCode="General">
                  <c:v>3.9687482049394202E-4</c:v>
                </c:pt>
                <c:pt idx="5573" formatCode="General">
                  <c:v>3.9687488513726797E-4</c:v>
                </c:pt>
                <c:pt idx="5574" formatCode="General">
                  <c:v>3.96874948317017E-4</c:v>
                </c:pt>
                <c:pt idx="5575" formatCode="General">
                  <c:v>3.9687500960093098E-4</c:v>
                </c:pt>
                <c:pt idx="5576" formatCode="General">
                  <c:v>3.9687506856908399E-4</c:v>
                </c:pt>
                <c:pt idx="5577" formatCode="General">
                  <c:v>3.9687512481603499E-4</c:v>
                </c:pt>
                <c:pt idx="5578" formatCode="General">
                  <c:v>3.9687517795290299E-4</c:v>
                </c:pt>
                <c:pt idx="5579" formatCode="General">
                  <c:v>3.9687522760933398E-4</c:v>
                </c:pt>
                <c:pt idx="5580" formatCode="General">
                  <c:v>3.9687527343536402E-4</c:v>
                </c:pt>
                <c:pt idx="5581" formatCode="General">
                  <c:v>3.9687531510316501E-4</c:v>
                </c:pt>
                <c:pt idx="5582" formatCode="General">
                  <c:v>3.9687535230866199E-4</c:v>
                </c:pt>
                <c:pt idx="5583" formatCode="General">
                  <c:v>3.9687538477301497E-4</c:v>
                </c:pt>
                <c:pt idx="5584" formatCode="General">
                  <c:v>3.96875412243966E-4</c:v>
                </c:pt>
                <c:pt idx="5585" formatCode="General">
                  <c:v>3.9687543449702699E-4</c:v>
                </c:pt>
                <c:pt idx="5586" formatCode="General">
                  <c:v>3.9687545133652998E-4</c:v>
                </c:pt>
                <c:pt idx="5587" formatCode="General">
                  <c:v>3.9687546259649999E-4</c:v>
                </c:pt>
                <c:pt idx="5588" formatCode="General">
                  <c:v>3.9687546814138399E-4</c:v>
                </c:pt>
                <c:pt idx="5589" formatCode="General">
                  <c:v>3.9687546786660699E-4</c:v>
                </c:pt>
                <c:pt idx="5590" formatCode="General">
                  <c:v>3.9687546169895601E-4</c:v>
                </c:pt>
                <c:pt idx="5591" formatCode="General">
                  <c:v>3.9687544959680801E-4</c:v>
                </c:pt>
                <c:pt idx="5592" formatCode="General">
                  <c:v>3.9687543155017801E-4</c:v>
                </c:pt>
                <c:pt idx="5593" formatCode="General">
                  <c:v>3.96875407580609E-4</c:v>
                </c:pt>
                <c:pt idx="5594" formatCode="General">
                  <c:v>3.9687537774088603E-4</c:v>
                </c:pt>
                <c:pt idx="5595" formatCode="General">
                  <c:v>3.96875342114597E-4</c:v>
                </c:pt>
                <c:pt idx="5596" formatCode="General">
                  <c:v>3.96875300815522E-4</c:v>
                </c:pt>
                <c:pt idx="5597" formatCode="General">
                  <c:v>3.96875253986874E-4</c:v>
                </c:pt>
                <c:pt idx="5598" formatCode="General">
                  <c:v>3.9687520180038601E-4</c:v>
                </c:pt>
                <c:pt idx="5599" formatCode="General">
                  <c:v>3.9687514445524701E-4</c:v>
                </c:pt>
                <c:pt idx="5600" formatCode="General">
                  <c:v>3.9687508217690697E-4</c:v>
                </c:pt>
                <c:pt idx="5601" formatCode="General">
                  <c:v>3.9687501521574098E-4</c:v>
                </c:pt>
                <c:pt idx="5602" formatCode="General">
                  <c:v>3.9687494384559502E-4</c:v>
                </c:pt>
                <c:pt idx="5603" formatCode="General">
                  <c:v>3.9687486836220801E-4</c:v>
                </c:pt>
                <c:pt idx="5604" formatCode="General">
                  <c:v>3.9687478908153597E-4</c:v>
                </c:pt>
                <c:pt idx="5605" formatCode="General">
                  <c:v>3.9687470633796801E-4</c:v>
                </c:pt>
                <c:pt idx="5606" formatCode="General">
                  <c:v>3.9687462048246101E-4</c:v>
                </c:pt>
                <c:pt idx="5607" formatCode="General">
                  <c:v>3.96874531880592E-4</c:v>
                </c:pt>
                <c:pt idx="5608" formatCode="General">
                  <c:v>3.9687444091054898E-4</c:v>
                </c:pt>
                <c:pt idx="5609" formatCode="General">
                  <c:v>3.96874347961062E-4</c:v>
                </c:pt>
                <c:pt idx="5610" formatCode="General">
                  <c:v>3.9687425342928398E-4</c:v>
                </c:pt>
                <c:pt idx="5611" formatCode="General">
                  <c:v>3.9687415771865402E-4</c:v>
                </c:pt>
                <c:pt idx="5612" formatCode="General">
                  <c:v>3.96874061236717E-4</c:v>
                </c:pt>
                <c:pt idx="5613" formatCode="General">
                  <c:v>3.9687396439295602E-4</c:v>
                </c:pt>
                <c:pt idx="5614" formatCode="General">
                  <c:v>3.9687386759660503E-4</c:v>
                </c:pt>
                <c:pt idx="5615" formatCode="General">
                  <c:v>3.9687377125449002E-4</c:v>
                </c:pt>
                <c:pt idx="5616" formatCode="General">
                  <c:v>3.9687367576888698E-4</c:v>
                </c:pt>
                <c:pt idx="5617" formatCode="General">
                  <c:v>3.9687358153541499E-4</c:v>
                </c:pt>
                <c:pt idx="5618" formatCode="General">
                  <c:v>3.9687348894097799E-4</c:v>
                </c:pt>
                <c:pt idx="5619" formatCode="General">
                  <c:v>3.9687339836176399E-4</c:v>
                </c:pt>
                <c:pt idx="5620" formatCode="General">
                  <c:v>3.96873310161312E-4</c:v>
                </c:pt>
                <c:pt idx="5621" formatCode="General">
                  <c:v>3.9687322468864801E-4</c:v>
                </c:pt>
                <c:pt idx="5622" formatCode="General">
                  <c:v>3.9687314227652401E-4</c:v>
                </c:pt>
                <c:pt idx="5623" formatCode="General">
                  <c:v>3.9687306323973399E-4</c:v>
                </c:pt>
                <c:pt idx="5624" formatCode="General">
                  <c:v>3.9687298787354901E-4</c:v>
                </c:pt>
                <c:pt idx="5625" formatCode="General">
                  <c:v>3.96872916452253E-4</c:v>
                </c:pt>
                <c:pt idx="5626" formatCode="General">
                  <c:v>3.9687284922780498E-4</c:v>
                </c:pt>
                <c:pt idx="5627" formatCode="General">
                  <c:v>3.9687278642862398E-4</c:v>
                </c:pt>
                <c:pt idx="5628" formatCode="General">
                  <c:v>3.9687272825850102E-4</c:v>
                </c:pt>
                <c:pt idx="5629" formatCode="General">
                  <c:v>3.96872674895654E-4</c:v>
                </c:pt>
                <c:pt idx="5630" formatCode="General">
                  <c:v>3.9687262649191899E-4</c:v>
                </c:pt>
                <c:pt idx="5631" formatCode="General">
                  <c:v>3.9687258317208602E-4</c:v>
                </c:pt>
                <c:pt idx="5632" formatCode="General">
                  <c:v>3.9687254503337899E-4</c:v>
                </c:pt>
                <c:pt idx="5633" formatCode="General">
                  <c:v>3.9687251214509401E-4</c:v>
                </c:pt>
                <c:pt idx="5634" formatCode="General">
                  <c:v>3.9687248454837201E-4</c:v>
                </c:pt>
                <c:pt idx="5635" formatCode="General">
                  <c:v>3.96872462256137E-4</c:v>
                </c:pt>
                <c:pt idx="5636" formatCode="General">
                  <c:v>3.9687244525316999E-4</c:v>
                </c:pt>
                <c:pt idx="5637" formatCode="General">
                  <c:v>3.9687243349634699E-4</c:v>
                </c:pt>
                <c:pt idx="5638" formatCode="General">
                  <c:v>3.9687242691500703E-4</c:v>
                </c:pt>
                <c:pt idx="5639" formatCode="General">
                  <c:v>3.9687242541147698E-4</c:v>
                </c:pt>
                <c:pt idx="5640" formatCode="General">
                  <c:v>3.9687242886172997E-4</c:v>
                </c:pt>
                <c:pt idx="5641" formatCode="General">
                  <c:v>3.9687243711617999E-4</c:v>
                </c:pt>
                <c:pt idx="5642" formatCode="General">
                  <c:v>3.9687245000061299E-4</c:v>
                </c:pt>
                <c:pt idx="5643" formatCode="General">
                  <c:v>3.96872467317234E-4</c:v>
                </c:pt>
                <c:pt idx="5644" formatCode="General">
                  <c:v>3.9687248884584297E-4</c:v>
                </c:pt>
                <c:pt idx="5645" formatCode="General">
                  <c:v>3.96872514345117E-4</c:v>
                </c:pt>
                <c:pt idx="5646" formatCode="General">
                  <c:v>3.9687254355400198E-4</c:v>
                </c:pt>
                <c:pt idx="5647" formatCode="General">
                  <c:v>3.9687257619319401E-4</c:v>
                </c:pt>
                <c:pt idx="5648" formatCode="General">
                  <c:v>3.96872611966721E-4</c:v>
                </c:pt>
                <c:pt idx="5649" formatCode="General">
                  <c:v>3.9687265056359002E-4</c:v>
                </c:pt>
                <c:pt idx="5650" formatCode="General">
                  <c:v>3.9687269165952099E-4</c:v>
                </c:pt>
                <c:pt idx="5651" formatCode="General">
                  <c:v>3.9687273491872699E-4</c:v>
                </c:pt>
                <c:pt idx="5652" formatCode="General">
                  <c:v>3.9687277999575499E-4</c:v>
                </c:pt>
                <c:pt idx="5653" formatCode="General">
                  <c:v>3.9687282653736702E-4</c:v>
                </c:pt>
                <c:pt idx="5654" formatCode="General">
                  <c:v>3.9687287418444802E-4</c:v>
                </c:pt>
                <c:pt idx="5655" formatCode="General">
                  <c:v>3.9687292257394198E-4</c:v>
                </c:pt>
                <c:pt idx="5656" formatCode="General">
                  <c:v>3.9687297134079099E-4</c:v>
                </c:pt>
                <c:pt idx="5657" formatCode="General">
                  <c:v>3.9687302011987702E-4</c:v>
                </c:pt>
                <c:pt idx="5658" formatCode="General">
                  <c:v>3.9687306854796099E-4</c:v>
                </c:pt>
                <c:pt idx="5659" formatCode="General">
                  <c:v>3.9687311626558901E-4</c:v>
                </c:pt>
                <c:pt idx="5660" formatCode="General">
                  <c:v>3.9687316291897899E-4</c:v>
                </c:pt>
                <c:pt idx="5661" formatCode="General">
                  <c:v>3.9687320816186199E-4</c:v>
                </c:pt>
                <c:pt idx="5662" formatCode="General">
                  <c:v>3.9687325165727603E-4</c:v>
                </c:pt>
                <c:pt idx="5663" formatCode="General">
                  <c:v>3.96873293079297E-4</c:v>
                </c:pt>
                <c:pt idx="5664" formatCode="General">
                  <c:v>3.9687333211471101E-4</c:v>
                </c:pt>
                <c:pt idx="5665" formatCode="General">
                  <c:v>3.9687336846460199E-4</c:v>
                </c:pt>
                <c:pt idx="5666" formatCode="General">
                  <c:v>3.9687340184585797E-4</c:v>
                </c:pt>
                <c:pt idx="5667" formatCode="General">
                  <c:v>3.9687343199258499E-4</c:v>
                </c:pt>
                <c:pt idx="5668" formatCode="General">
                  <c:v>3.9687345865742699E-4</c:v>
                </c:pt>
                <c:pt idx="5669" formatCode="General">
                  <c:v>3.96873481612775E-4</c:v>
                </c:pt>
                <c:pt idx="5670" formatCode="General">
                  <c:v>3.96873500651866E-4</c:v>
                </c:pt>
                <c:pt idx="5671" formatCode="General">
                  <c:v>3.9687351558976902E-4</c:v>
                </c:pt>
                <c:pt idx="5672" formatCode="General">
                  <c:v>3.9687352626424801E-4</c:v>
                </c:pt>
                <c:pt idx="5673" formatCode="General">
                  <c:v>3.9687353253650101E-4</c:v>
                </c:pt>
                <c:pt idx="5674" formatCode="General">
                  <c:v>3.9687353429176698E-4</c:v>
                </c:pt>
                <c:pt idx="5675" formatCode="General">
                  <c:v>3.9687353143981301E-4</c:v>
                </c:pt>
                <c:pt idx="5676" formatCode="General">
                  <c:v>3.9687352391527499E-4</c:v>
                </c:pt>
                <c:pt idx="5677" formatCode="General">
                  <c:v>3.9687351167787803E-4</c:v>
                </c:pt>
                <c:pt idx="5678" formatCode="General">
                  <c:v>3.9687349471251098E-4</c:v>
                </c:pt>
                <c:pt idx="5679" formatCode="General">
                  <c:v>3.9687347302918001E-4</c:v>
                </c:pt>
                <c:pt idx="5680" formatCode="General">
                  <c:v>3.96873446662814E-4</c:v>
                </c:pt>
                <c:pt idx="5681" formatCode="General">
                  <c:v>3.9687341567295797E-4</c:v>
                </c:pt>
                <c:pt idx="5682" formatCode="General">
                  <c:v>3.96873380143317E-4</c:v>
                </c:pt>
                <c:pt idx="5683" formatCode="General">
                  <c:v>3.9687334018119599E-4</c:v>
                </c:pt>
                <c:pt idx="5684" formatCode="General">
                  <c:v>3.9687329591679601E-4</c:v>
                </c:pt>
                <c:pt idx="5685" formatCode="General">
                  <c:v>3.9687324750241299E-4</c:v>
                </c:pt>
                <c:pt idx="5686" formatCode="General">
                  <c:v>3.9687319511151002E-4</c:v>
                </c:pt>
                <c:pt idx="5687" formatCode="General">
                  <c:v>3.9687313893768499E-4</c:v>
                </c:pt>
                <c:pt idx="5688" formatCode="General">
                  <c:v>3.9687307919354702E-4</c:v>
                </c:pt>
                <c:pt idx="5689" formatCode="General">
                  <c:v>3.9687301610948197E-4</c:v>
                </c:pt>
                <c:pt idx="5690" formatCode="General">
                  <c:v>3.9687294993234502E-4</c:v>
                </c:pt>
                <c:pt idx="5691" formatCode="General">
                  <c:v>3.9687288092406199E-4</c:v>
                </c:pt>
                <c:pt idx="5692" formatCode="General">
                  <c:v>3.9687280936016699E-4</c:v>
                </c:pt>
                <c:pt idx="5693" formatCode="General">
                  <c:v>3.9687273552827001E-4</c:v>
                </c:pt>
                <c:pt idx="5694" formatCode="General">
                  <c:v>3.9687265972647201E-4</c:v>
                </c:pt>
                <c:pt idx="5695" formatCode="General">
                  <c:v>3.96872582261727E-4</c:v>
                </c:pt>
                <c:pt idx="5696" formatCode="General">
                  <c:v>3.9687250344817902E-4</c:v>
                </c:pt>
                <c:pt idx="5697" formatCode="General">
                  <c:v>3.9687242360545198E-4</c:v>
                </c:pt>
                <c:pt idx="5698" formatCode="General">
                  <c:v>3.9687234305693501E-4</c:v>
                </c:pt>
                <c:pt idx="5699" formatCode="General">
                  <c:v>3.9687226212804799E-4</c:v>
                </c:pt>
                <c:pt idx="5700" formatCode="General">
                  <c:v>3.9687218114450802E-4</c:v>
                </c:pt>
                <c:pt idx="5701" formatCode="General">
                  <c:v>3.9687210043060702E-4</c:v>
                </c:pt>
                <c:pt idx="5702" formatCode="General">
                  <c:v>3.9687202030749802E-4</c:v>
                </c:pt>
                <c:pt idx="5703" formatCode="General">
                  <c:v>3.9687194109151502E-4</c:v>
                </c:pt>
                <c:pt idx="5704" formatCode="General">
                  <c:v>3.96871863092525E-4</c:v>
                </c:pt>
                <c:pt idx="5705" formatCode="General">
                  <c:v>3.9687178661231698E-4</c:v>
                </c:pt>
                <c:pt idx="5706" formatCode="General">
                  <c:v>3.9687171194305299E-4</c:v>
                </c:pt>
                <c:pt idx="5707" formatCode="General">
                  <c:v>3.9687163936576902E-4</c:v>
                </c:pt>
                <c:pt idx="5708" formatCode="General">
                  <c:v>3.9687156914894702E-4</c:v>
                </c:pt>
                <c:pt idx="5709" formatCode="General">
                  <c:v>3.9687150154716299E-4</c:v>
                </c:pt>
                <c:pt idx="5710" formatCode="General">
                  <c:v>3.96871436799808E-4</c:v>
                </c:pt>
                <c:pt idx="5711" formatCode="General">
                  <c:v>3.9687137512990498E-4</c:v>
                </c:pt>
                <c:pt idx="5712" formatCode="General">
                  <c:v>3.9687131674301498E-4</c:v>
                </c:pt>
                <c:pt idx="5713" formatCode="General">
                  <c:v>3.9687126182623802E-4</c:v>
                </c:pt>
                <c:pt idx="5714" formatCode="General">
                  <c:v>3.9687121054732602E-4</c:v>
                </c:pt>
                <c:pt idx="5715" formatCode="General">
                  <c:v>3.96871163053891E-4</c:v>
                </c:pt>
                <c:pt idx="5716" formatCode="General">
                  <c:v>3.9687111947273702E-4</c:v>
                </c:pt>
                <c:pt idx="5717" formatCode="General">
                  <c:v>3.9687107990929199E-4</c:v>
                </c:pt>
                <c:pt idx="5718" formatCode="General">
                  <c:v>3.9687104444716999E-4</c:v>
                </c:pt>
                <c:pt idx="5719" formatCode="General">
                  <c:v>3.9687101314783702E-4</c:v>
                </c:pt>
                <c:pt idx="5720" formatCode="General">
                  <c:v>3.9687098605040801E-4</c:v>
                </c:pt>
                <c:pt idx="5721" formatCode="General">
                  <c:v>3.9687096317155799E-4</c:v>
                </c:pt>
                <c:pt idx="5722" formatCode="General">
                  <c:v>3.9687094450554801E-4</c:v>
                </c:pt>
                <c:pt idx="5723" formatCode="General">
                  <c:v>3.9687093002438E-4</c:v>
                </c:pt>
                <c:pt idx="5724" formatCode="General">
                  <c:v>3.9687091967805801E-4</c:v>
                </c:pt>
                <c:pt idx="5725" formatCode="General">
                  <c:v>3.9687091339497198E-4</c:v>
                </c:pt>
                <c:pt idx="5726" formatCode="General">
                  <c:v>3.96870911082392E-4</c:v>
                </c:pt>
                <c:pt idx="5727" formatCode="General">
                  <c:v>3.96870912627066E-4</c:v>
                </c:pt>
                <c:pt idx="5728" formatCode="General">
                  <c:v>3.9687091789593598E-4</c:v>
                </c:pt>
                <c:pt idx="5729" formatCode="General">
                  <c:v>3.9687092673693899E-4</c:v>
                </c:pt>
                <c:pt idx="5730" formatCode="General">
                  <c:v>3.9687093897991602E-4</c:v>
                </c:pt>
                <c:pt idx="5731" formatCode="General">
                  <c:v>3.9687095443761099E-4</c:v>
                </c:pt>
                <c:pt idx="5732" formatCode="General">
                  <c:v>3.9687097290674899E-4</c:v>
                </c:pt>
                <c:pt idx="5733" formatCode="General">
                  <c:v>3.9687099416919701E-4</c:v>
                </c:pt>
                <c:pt idx="5734" formatCode="General">
                  <c:v>3.9687101799319897E-4</c:v>
                </c:pt>
                <c:pt idx="5735" formatCode="General">
                  <c:v>3.96871044134675E-4</c:v>
                </c:pt>
                <c:pt idx="5736" formatCode="General">
                  <c:v>3.96871072338577E-4</c:v>
                </c:pt>
                <c:pt idx="5737" formatCode="General">
                  <c:v>3.9687110234029599E-4</c:v>
                </c:pt>
                <c:pt idx="5738" formatCode="General">
                  <c:v>3.9687113386711702E-4</c:v>
                </c:pt>
                <c:pt idx="5739" formatCode="General">
                  <c:v>3.9687116663970001E-4</c:v>
                </c:pt>
                <c:pt idx="5740" formatCode="General">
                  <c:v>3.9687120037360099E-4</c:v>
                </c:pt>
                <c:pt idx="5741" formatCode="General">
                  <c:v>3.9687123478079602E-4</c:v>
                </c:pt>
                <c:pt idx="5742" formatCode="General">
                  <c:v>3.9687126957123201E-4</c:v>
                </c:pt>
                <c:pt idx="5743" formatCode="General">
                  <c:v>3.9687130445436903E-4</c:v>
                </c:pt>
                <c:pt idx="5744" formatCode="General">
                  <c:v>3.9687133914072199E-4</c:v>
                </c:pt>
                <c:pt idx="5745" formatCode="General">
                  <c:v>3.9687137334338499E-4</c:v>
                </c:pt>
                <c:pt idx="5746" formatCode="General">
                  <c:v>3.9687140677954199E-4</c:v>
                </c:pt>
                <c:pt idx="5747" formatCode="General">
                  <c:v>3.9687143917193702E-4</c:v>
                </c:pt>
                <c:pt idx="5748" formatCode="General">
                  <c:v>3.9687147025031203E-4</c:v>
                </c:pt>
                <c:pt idx="5749" formatCode="General">
                  <c:v>3.96871499752804E-4</c:v>
                </c:pt>
                <c:pt idx="5750" formatCode="General">
                  <c:v>3.9687152742728498E-4</c:v>
                </c:pt>
                <c:pt idx="5751" formatCode="General">
                  <c:v>3.9687155303264499E-4</c:v>
                </c:pt>
                <c:pt idx="5752" formatCode="General">
                  <c:v>3.96871576340009E-4</c:v>
                </c:pt>
                <c:pt idx="5753" formatCode="General">
                  <c:v>3.9687159713388599E-4</c:v>
                </c:pt>
                <c:pt idx="5754" formatCode="General">
                  <c:v>3.9687161521323499E-4</c:v>
                </c:pt>
                <c:pt idx="5755" formatCode="General">
                  <c:v>3.9687163039245799E-4</c:v>
                </c:pt>
                <c:pt idx="5756" formatCode="General">
                  <c:v>3.9687164250229602E-4</c:v>
                </c:pt>
                <c:pt idx="5757" formatCode="General">
                  <c:v>3.9687165139064002E-4</c:v>
                </c:pt>
                <c:pt idx="5758" formatCode="General">
                  <c:v>3.9687165692324798E-4</c:v>
                </c:pt>
                <c:pt idx="5759" formatCode="General">
                  <c:v>3.9687165898435502E-4</c:v>
                </c:pt>
                <c:pt idx="5760" formatCode="General">
                  <c:v>3.9687165747719397E-4</c:v>
                </c:pt>
                <c:pt idx="5761" formatCode="General">
                  <c:v>3.96871652324404E-4</c:v>
                </c:pt>
                <c:pt idx="5762" formatCode="General">
                  <c:v>3.9687164346834E-4</c:v>
                </c:pt>
                <c:pt idx="5763" formatCode="General">
                  <c:v>3.9687163087127002E-4</c:v>
                </c:pt>
                <c:pt idx="5764" formatCode="General">
                  <c:v>3.9687161451547001E-4</c:v>
                </c:pt>
                <c:pt idx="5765" formatCode="General">
                  <c:v>3.9687159440321499E-4</c:v>
                </c:pt>
                <c:pt idx="5766" formatCode="General">
                  <c:v>3.9687157055665902E-4</c:v>
                </c:pt>
                <c:pt idx="5767" formatCode="General">
                  <c:v>3.9687154301761099E-4</c:v>
                </c:pt>
                <c:pt idx="5768" formatCode="General">
                  <c:v>3.9687151184721303E-4</c:v>
                </c:pt>
                <c:pt idx="5769" formatCode="General">
                  <c:v>3.96871477125511E-4</c:v>
                </c:pt>
                <c:pt idx="5770" formatCode="General">
                  <c:v>3.9687143895093298E-4</c:v>
                </c:pt>
                <c:pt idx="5771" formatCode="General">
                  <c:v>3.9687139743967099E-4</c:v>
                </c:pt>
                <c:pt idx="5772" formatCode="General">
                  <c:v>3.96871352724969E-4</c:v>
                </c:pt>
                <c:pt idx="5773" formatCode="General">
                  <c:v>3.96871304956331E-4</c:v>
                </c:pt>
                <c:pt idx="5774" formatCode="General">
                  <c:v>3.9687125429864201E-4</c:v>
                </c:pt>
                <c:pt idx="5775" formatCode="General">
                  <c:v>3.96871200931215E-4</c:v>
                </c:pt>
                <c:pt idx="5776" formatCode="General">
                  <c:v>3.9687114504676201E-4</c:v>
                </c:pt>
                <c:pt idx="5777" formatCode="General">
                  <c:v>3.9687108685030698E-4</c:v>
                </c:pt>
                <c:pt idx="5778" formatCode="General">
                  <c:v>3.9687102655803499E-4</c:v>
                </c:pt>
                <c:pt idx="5779" formatCode="General">
                  <c:v>3.9687096439608601E-4</c:v>
                </c:pt>
                <c:pt idx="5780" formatCode="General">
                  <c:v>3.9687090059930798E-4</c:v>
                </c:pt>
                <c:pt idx="5781" formatCode="General">
                  <c:v>3.9687083540996501E-4</c:v>
                </c:pt>
                <c:pt idx="5782" formatCode="General">
                  <c:v>3.9687076907641899E-4</c:v>
                </c:pt>
                <c:pt idx="5783" formatCode="General">
                  <c:v>3.9687070185178103E-4</c:v>
                </c:pt>
                <c:pt idx="5784" formatCode="General">
                  <c:v>3.96870633992545E-4</c:v>
                </c:pt>
                <c:pt idx="5785" formatCode="General">
                  <c:v>3.9687056575721502E-4</c:v>
                </c:pt>
                <c:pt idx="5786" formatCode="General">
                  <c:v>3.9687049740492499E-4</c:v>
                </c:pt>
                <c:pt idx="5787" formatCode="General">
                  <c:v>3.9687042919406198E-4</c:v>
                </c:pt>
                <c:pt idx="5788" formatCode="General">
                  <c:v>3.9687036138090601E-4</c:v>
                </c:pt>
                <c:pt idx="5789" formatCode="General">
                  <c:v>3.9687029421828002E-4</c:v>
                </c:pt>
                <c:pt idx="5790" formatCode="General">
                  <c:v>3.9687022795423699E-4</c:v>
                </c:pt>
                <c:pt idx="5791" formatCode="General">
                  <c:v>3.9687016283076299E-4</c:v>
                </c:pt>
                <c:pt idx="5792" formatCode="General">
                  <c:v>3.96870099082535E-4</c:v>
                </c:pt>
                <c:pt idx="5793" formatCode="General">
                  <c:v>3.9687003693571801E-4</c:v>
                </c:pt>
                <c:pt idx="5794" formatCode="General">
                  <c:v>3.9686997660680698E-4</c:v>
                </c:pt>
                <c:pt idx="5795" formatCode="General">
                  <c:v>3.96869918301538E-4</c:v>
                </c:pt>
                <c:pt idx="5796" formatCode="General">
                  <c:v>3.9686986221385202E-4</c:v>
                </c:pt>
                <c:pt idx="5797" formatCode="General">
                  <c:v>3.9686980852493499E-4</c:v>
                </c:pt>
                <c:pt idx="5798" formatCode="General">
                  <c:v>3.9686975740232E-4</c:v>
                </c:pt>
                <c:pt idx="5799" formatCode="General">
                  <c:v>3.9686970899908101E-4</c:v>
                </c:pt>
                <c:pt idx="5800" formatCode="General">
                  <c:v>3.9686966345309303E-4</c:v>
                </c:pt>
                <c:pt idx="5801" formatCode="General">
                  <c:v>3.9686962088638202E-4</c:v>
                </c:pt>
                <c:pt idx="5802" formatCode="General">
                  <c:v>3.9686958140456902E-4</c:v>
                </c:pt>
                <c:pt idx="5803" formatCode="General">
                  <c:v>3.9686954509639299E-4</c:v>
                </c:pt>
                <c:pt idx="5804" formatCode="General">
                  <c:v>3.9686951203333099E-4</c:v>
                </c:pt>
                <c:pt idx="5805" formatCode="General">
                  <c:v>3.9686948226931102E-4</c:v>
                </c:pt>
                <c:pt idx="5806" formatCode="General">
                  <c:v>3.9686945584052299E-4</c:v>
                </c:pt>
                <c:pt idx="5807" formatCode="General">
                  <c:v>3.9686943276531702E-4</c:v>
                </c:pt>
                <c:pt idx="5808" formatCode="General">
                  <c:v>3.9686941304420197E-4</c:v>
                </c:pt>
                <c:pt idx="5809" formatCode="General">
                  <c:v>3.9686939665993699E-4</c:v>
                </c:pt>
                <c:pt idx="5810" formatCode="General">
                  <c:v>3.96869383577717E-4</c:v>
                </c:pt>
                <c:pt idx="5811" formatCode="General">
                  <c:v>3.9686937374545201E-4</c:v>
                </c:pt>
                <c:pt idx="5812" formatCode="General">
                  <c:v>3.9686936709412902E-4</c:v>
                </c:pt>
                <c:pt idx="5813" formatCode="General">
                  <c:v>3.9686936353827403E-4</c:v>
                </c:pt>
                <c:pt idx="5814" formatCode="General">
                  <c:v>3.9686936297648302E-4</c:v>
                </c:pt>
                <c:pt idx="5815" formatCode="General">
                  <c:v>3.9686936529205301E-4</c:v>
                </c:pt>
                <c:pt idx="5816" formatCode="General">
                  <c:v>3.9686937035367199E-4</c:v>
                </c:pt>
                <c:pt idx="5817" formatCode="General">
                  <c:v>3.96869378016195E-4</c:v>
                </c:pt>
                <c:pt idx="5818" formatCode="General">
                  <c:v>3.9686938812148601E-4</c:v>
                </c:pt>
                <c:pt idx="5819" formatCode="General">
                  <c:v>3.96869400499325E-4</c:v>
                </c:pt>
                <c:pt idx="5820" formatCode="General">
                  <c:v>3.9686941496836902E-4</c:v>
                </c:pt>
                <c:pt idx="5821" formatCode="General">
                  <c:v>3.9686943133717301E-4</c:v>
                </c:pt>
                <c:pt idx="5822" formatCode="General">
                  <c:v>3.9686944940525801E-4</c:v>
                </c:pt>
                <c:pt idx="5823" formatCode="General">
                  <c:v>3.9686946896421799E-4</c:v>
                </c:pt>
                <c:pt idx="5824" formatCode="General">
                  <c:v>3.9686948979886601E-4</c:v>
                </c:pt>
                <c:pt idx="5825" formatCode="General">
                  <c:v>3.9686951168840898E-4</c:v>
                </c:pt>
                <c:pt idx="5826" formatCode="General">
                  <c:v>3.9686953440764601E-4</c:v>
                </c:pt>
                <c:pt idx="5827" formatCode="General">
                  <c:v>3.96869557728184E-4</c:v>
                </c:pt>
                <c:pt idx="5828" formatCode="General">
                  <c:v>3.9686958141966399E-4</c:v>
                </c:pt>
                <c:pt idx="5829" formatCode="General">
                  <c:v>3.96869605250988E-4</c:v>
                </c:pt>
                <c:pt idx="5830" formatCode="General">
                  <c:v>3.9686962899154998E-4</c:v>
                </c:pt>
                <c:pt idx="5831" formatCode="General">
                  <c:v>3.96869652412453E-4</c:v>
                </c:pt>
                <c:pt idx="5832" formatCode="General">
                  <c:v>3.96869675287709E-4</c:v>
                </c:pt>
                <c:pt idx="5833" formatCode="General">
                  <c:v>3.9686969739542401E-4</c:v>
                </c:pt>
                <c:pt idx="5834" formatCode="General">
                  <c:v>3.96869718518946E-4</c:v>
                </c:pt>
                <c:pt idx="5835" formatCode="General">
                  <c:v>3.9686973844798998E-4</c:v>
                </c:pt>
                <c:pt idx="5836" formatCode="General">
                  <c:v>3.9686975697971101E-4</c:v>
                </c:pt>
                <c:pt idx="5837" formatCode="General">
                  <c:v>3.9686977391974198E-4</c:v>
                </c:pt>
                <c:pt idx="5838" formatCode="General">
                  <c:v>3.9686978908317998E-4</c:v>
                </c:pt>
                <c:pt idx="5839" formatCode="General">
                  <c:v>3.9686980229550802E-4</c:v>
                </c:pt>
                <c:pt idx="5840" formatCode="General">
                  <c:v>3.9686981339347101E-4</c:v>
                </c:pt>
                <c:pt idx="5841" formatCode="General">
                  <c:v>3.9686982222587598E-4</c:v>
                </c:pt>
                <c:pt idx="5842" formatCode="General">
                  <c:v>3.9686982865432902E-4</c:v>
                </c:pt>
                <c:pt idx="5843" formatCode="General">
                  <c:v>3.9686983255390098E-4</c:v>
                </c:pt>
                <c:pt idx="5844" formatCode="General">
                  <c:v>3.9686983381372E-4</c:v>
                </c:pt>
                <c:pt idx="5845" formatCode="General">
                  <c:v>3.9686983233747601E-4</c:v>
                </c:pt>
                <c:pt idx="5846" formatCode="General">
                  <c:v>3.96869828043864E-4</c:v>
                </c:pt>
                <c:pt idx="5847" formatCode="General">
                  <c:v>3.9686982086692603E-4</c:v>
                </c:pt>
                <c:pt idx="5848" formatCode="General">
                  <c:v>3.9686981075632498E-4</c:v>
                </c:pt>
                <c:pt idx="5849" formatCode="General">
                  <c:v>3.96869797677525E-4</c:v>
                </c:pt>
                <c:pt idx="5850" formatCode="General">
                  <c:v>3.9686978161189098E-4</c:v>
                </c:pt>
                <c:pt idx="5851" formatCode="General">
                  <c:v>3.9686976255670501E-4</c:v>
                </c:pt>
                <c:pt idx="5852" formatCode="General">
                  <c:v>3.9686974052509599E-4</c:v>
                </c:pt>
                <c:pt idx="5853" formatCode="General">
                  <c:v>3.9686971554588301E-4</c:v>
                </c:pt>
                <c:pt idx="5854" formatCode="General">
                  <c:v>3.9686968766334499E-4</c:v>
                </c:pt>
                <c:pt idx="5855" formatCode="General">
                  <c:v>3.9686965693690098E-4</c:v>
                </c:pt>
                <c:pt idx="5856" formatCode="General">
                  <c:v>3.9686962344071398E-4</c:v>
                </c:pt>
                <c:pt idx="5857" formatCode="General">
                  <c:v>3.9686958726322698E-4</c:v>
                </c:pt>
                <c:pt idx="5858" formatCode="General">
                  <c:v>3.9686954850661198E-4</c:v>
                </c:pt>
                <c:pt idx="5859" formatCode="General">
                  <c:v>3.9686950728615899E-4</c:v>
                </c:pt>
                <c:pt idx="5860" formatCode="General">
                  <c:v>3.9686946372959801E-4</c:v>
                </c:pt>
                <c:pt idx="5861" formatCode="General">
                  <c:v>3.96869417976356E-4</c:v>
                </c:pt>
                <c:pt idx="5862" formatCode="General">
                  <c:v>3.9686937017675698E-4</c:v>
                </c:pt>
                <c:pt idx="5863" formatCode="General">
                  <c:v>3.9686932049116702E-4</c:v>
                </c:pt>
                <c:pt idx="5864" formatCode="General">
                  <c:v>3.96869269089094E-4</c:v>
                </c:pt>
                <c:pt idx="5865" formatCode="General">
                  <c:v>3.9686921614824199E-4</c:v>
                </c:pt>
                <c:pt idx="5866" formatCode="General">
                  <c:v>3.96869161853529E-4</c:v>
                </c:pt>
                <c:pt idx="5867" formatCode="General">
                  <c:v>3.9686910639606302E-4</c:v>
                </c:pt>
                <c:pt idx="5868" formatCode="General">
                  <c:v>3.9686904997210799E-4</c:v>
                </c:pt>
                <c:pt idx="5869" formatCode="General">
                  <c:v>3.9686899278200698E-4</c:v>
                </c:pt>
                <c:pt idx="5870" formatCode="General">
                  <c:v>3.9686893502911E-4</c:v>
                </c:pt>
                <c:pt idx="5871" formatCode="General">
                  <c:v>3.96868876918674E-4</c:v>
                </c:pt>
                <c:pt idx="5872" formatCode="General">
                  <c:v>3.9686881865677001E-4</c:v>
                </c:pt>
                <c:pt idx="5873" formatCode="General">
                  <c:v>3.9686876044918798E-4</c:v>
                </c:pt>
                <c:pt idx="5874" formatCode="General">
                  <c:v>3.9686870250034802E-4</c:v>
                </c:pt>
                <c:pt idx="5875" formatCode="General">
                  <c:v>3.9686864501222498E-4</c:v>
                </c:pt>
                <c:pt idx="5876" formatCode="General">
                  <c:v>3.9686858818329502E-4</c:v>
                </c:pt>
                <c:pt idx="5877" formatCode="General">
                  <c:v>3.968685322075E-4</c:v>
                </c:pt>
                <c:pt idx="5878" formatCode="General">
                  <c:v>3.9686847727324901E-4</c:v>
                </c:pt>
                <c:pt idx="5879" formatCode="General">
                  <c:v>3.96868423562446E-4</c:v>
                </c:pt>
                <c:pt idx="5880" formatCode="General">
                  <c:v>3.9686837124956297E-4</c:v>
                </c:pt>
                <c:pt idx="5881" formatCode="General">
                  <c:v>3.9686832050075802E-4</c:v>
                </c:pt>
                <c:pt idx="5882" formatCode="General">
                  <c:v>3.9686827147303701E-4</c:v>
                </c:pt>
                <c:pt idx="5883" formatCode="General">
                  <c:v>3.96868224313473E-4</c:v>
                </c:pt>
                <c:pt idx="5884" formatCode="General">
                  <c:v>3.9686817915847699E-4</c:v>
                </c:pt>
                <c:pt idx="5885" formatCode="General">
                  <c:v>3.9686813613313703E-4</c:v>
                </c:pt>
                <c:pt idx="5886" formatCode="General">
                  <c:v>3.9686809535061302E-4</c:v>
                </c:pt>
                <c:pt idx="5887" formatCode="General">
                  <c:v>3.9686805691159998E-4</c:v>
                </c:pt>
                <c:pt idx="5888" formatCode="General">
                  <c:v>3.9686802090386499E-4</c:v>
                </c:pt>
                <c:pt idx="5889" formatCode="General">
                  <c:v>3.9686798740184602E-4</c:v>
                </c:pt>
                <c:pt idx="5890" formatCode="General">
                  <c:v>3.9686795646633199E-4</c:v>
                </c:pt>
                <c:pt idx="5891" formatCode="General">
                  <c:v>3.9686792814421298E-4</c:v>
                </c:pt>
                <c:pt idx="5892" formatCode="General">
                  <c:v>3.9686790246830502E-4</c:v>
                </c:pt>
                <c:pt idx="5893" formatCode="General">
                  <c:v>3.9686787945724902E-4</c:v>
                </c:pt>
                <c:pt idx="5894" formatCode="General">
                  <c:v>3.9686785911548998E-4</c:v>
                </c:pt>
                <c:pt idx="5895" formatCode="General">
                  <c:v>3.9686784143332798E-4</c:v>
                </c:pt>
                <c:pt idx="5896" formatCode="General">
                  <c:v>3.9686782638704399E-4</c:v>
                </c:pt>
                <c:pt idx="5897" formatCode="General">
                  <c:v>3.9686781393909702E-4</c:v>
                </c:pt>
                <c:pt idx="5898" formatCode="General">
                  <c:v>3.9686780403840201E-4</c:v>
                </c:pt>
                <c:pt idx="5899" formatCode="General">
                  <c:v>3.9686779662066599E-4</c:v>
                </c:pt>
                <c:pt idx="5900" formatCode="General">
                  <c:v>3.9686779160880099E-4</c:v>
                </c:pt>
                <c:pt idx="5901" formatCode="General">
                  <c:v>3.9686778891340202E-4</c:v>
                </c:pt>
                <c:pt idx="5902" formatCode="General">
                  <c:v>3.9686778843327903E-4</c:v>
                </c:pt>
                <c:pt idx="5903" formatCode="General">
                  <c:v>3.9686779005606302E-4</c:v>
                </c:pt>
                <c:pt idx="5904" formatCode="General">
                  <c:v>3.9686779365885301E-4</c:v>
                </c:pt>
                <c:pt idx="5905" formatCode="General">
                  <c:v>3.96867799108927E-4</c:v>
                </c:pt>
                <c:pt idx="5906" formatCode="General">
                  <c:v>3.9686780626449302E-4</c:v>
                </c:pt>
                <c:pt idx="5907" formatCode="General">
                  <c:v>3.9686781497549098E-4</c:v>
                </c:pt>
                <c:pt idx="5908" formatCode="General">
                  <c:v>3.9686782508442902E-4</c:v>
                </c:pt>
                <c:pt idx="5909" formatCode="General">
                  <c:v>3.9686783642725598E-4</c:v>
                </c:pt>
                <c:pt idx="5910" formatCode="General">
                  <c:v>3.96867848834265E-4</c:v>
                </c:pt>
                <c:pt idx="5911" formatCode="General">
                  <c:v>3.9686786213102198E-4</c:v>
                </c:pt>
                <c:pt idx="5912" formatCode="General">
                  <c:v>3.9686787613931401E-4</c:v>
                </c:pt>
                <c:pt idx="5913" formatCode="General">
                  <c:v>3.9686789067811299E-4</c:v>
                </c:pt>
                <c:pt idx="5914" formatCode="General">
                  <c:v>3.9686790556454899E-4</c:v>
                </c:pt>
                <c:pt idx="5915" formatCode="General">
                  <c:v>3.9686792061488399E-4</c:v>
                </c:pt>
                <c:pt idx="5916" formatCode="General">
                  <c:v>3.9686793564549502E-4</c:v>
                </c:pt>
                <c:pt idx="5917" formatCode="General">
                  <c:v>3.9686795047384299E-4</c:v>
                </c:pt>
                <c:pt idx="5918" formatCode="General">
                  <c:v>3.9686796491943197E-4</c:v>
                </c:pt>
                <c:pt idx="5919" formatCode="General">
                  <c:v>3.9686797880475499E-4</c:v>
                </c:pt>
                <c:pt idx="5920" formatCode="General">
                  <c:v>3.9686799195621798E-4</c:v>
                </c:pt>
                <c:pt idx="5921" formatCode="General">
                  <c:v>3.9686800420503702E-4</c:v>
                </c:pt>
                <c:pt idx="5922" formatCode="General">
                  <c:v>3.96868015388107E-4</c:v>
                </c:pt>
                <c:pt idx="5923" formatCode="General">
                  <c:v>3.9686802534883499E-4</c:v>
                </c:pt>
                <c:pt idx="5924" formatCode="General">
                  <c:v>3.9686803393793502E-4</c:v>
                </c:pt>
                <c:pt idx="5925" formatCode="General">
                  <c:v>3.9686804101417701E-4</c:v>
                </c:pt>
                <c:pt idx="5926" formatCode="General">
                  <c:v>3.9686804644509602E-4</c:v>
                </c:pt>
                <c:pt idx="5927" formatCode="General">
                  <c:v>3.9686805010764398E-4</c:v>
                </c:pt>
                <c:pt idx="5928" formatCode="General">
                  <c:v>3.9686805188879099E-4</c:v>
                </c:pt>
                <c:pt idx="5929" formatCode="General">
                  <c:v>3.9686805168607202E-4</c:v>
                </c:pt>
                <c:pt idx="5930" formatCode="General">
                  <c:v>3.9686804940807299E-4</c:v>
                </c:pt>
                <c:pt idx="5931" formatCode="General">
                  <c:v>3.9686804497485602E-4</c:v>
                </c:pt>
                <c:pt idx="5932" formatCode="General">
                  <c:v>3.9686803831832202E-4</c:v>
                </c:pt>
                <c:pt idx="5933" formatCode="General">
                  <c:v>3.9686802938250601E-4</c:v>
                </c:pt>
                <c:pt idx="5934" formatCode="General">
                  <c:v>3.9686801812381602E-4</c:v>
                </c:pt>
                <c:pt idx="5935" formatCode="General">
                  <c:v>3.9686800451118801E-4</c:v>
                </c:pt>
                <c:pt idx="5936" formatCode="General">
                  <c:v>3.9686798852619397E-4</c:v>
                </c:pt>
                <c:pt idx="5937" formatCode="General">
                  <c:v>3.9686797016306698E-4</c:v>
                </c:pt>
                <c:pt idx="5938" formatCode="General">
                  <c:v>3.9686794942866499E-4</c:v>
                </c:pt>
                <c:pt idx="5939" formatCode="General">
                  <c:v>3.96867926342371E-4</c:v>
                </c:pt>
                <c:pt idx="5940" formatCode="General">
                  <c:v>3.9686790093591801E-4</c:v>
                </c:pt>
                <c:pt idx="5941" formatCode="General">
                  <c:v>3.9686787325316397E-4</c:v>
                </c:pt>
                <c:pt idx="5942" formatCode="General">
                  <c:v>3.9686784334978797E-4</c:v>
                </c:pt>
                <c:pt idx="5943" formatCode="General">
                  <c:v>3.9686781129293699E-4</c:v>
                </c:pt>
                <c:pt idx="5944" formatCode="General">
                  <c:v>3.9686777716080898E-4</c:v>
                </c:pt>
                <c:pt idx="5945" formatCode="General">
                  <c:v>3.9686774104218098E-4</c:v>
                </c:pt>
                <c:pt idx="5946" formatCode="General">
                  <c:v>3.9686770303587899E-4</c:v>
                </c:pt>
                <c:pt idx="5947" formatCode="General">
                  <c:v>3.9686766325021101E-4</c:v>
                </c:pt>
                <c:pt idx="5948" formatCode="General">
                  <c:v>3.96867621802331E-4</c:v>
                </c:pt>
                <c:pt idx="5949" formatCode="General">
                  <c:v>3.9686757881758497E-4</c:v>
                </c:pt>
                <c:pt idx="5950" formatCode="General">
                  <c:v>3.9686753442879199E-4</c:v>
                </c:pt>
                <c:pt idx="5951" formatCode="General">
                  <c:v>3.96867488775512E-4</c:v>
                </c:pt>
                <c:pt idx="5952" formatCode="General">
                  <c:v>3.9686744200326501E-4</c:v>
                </c:pt>
                <c:pt idx="5953" formatCode="General">
                  <c:v>3.9686739426273001E-4</c:v>
                </c:pt>
                <c:pt idx="5954" formatCode="General">
                  <c:v>3.9686734570892201E-4</c:v>
                </c:pt>
                <c:pt idx="5955" formatCode="General">
                  <c:v>3.9686729650034898E-4</c:v>
                </c:pt>
                <c:pt idx="5956" formatCode="General">
                  <c:v>3.9686724679815003E-4</c:v>
                </c:pt>
                <c:pt idx="5957" formatCode="General">
                  <c:v>3.9686719676523499E-4</c:v>
                </c:pt>
                <c:pt idx="5958" formatCode="General">
                  <c:v>3.9686714656540702E-4</c:v>
                </c:pt>
                <c:pt idx="5959" formatCode="General">
                  <c:v>3.9686709636249201E-4</c:v>
                </c:pt>
                <c:pt idx="5960" formatCode="General">
                  <c:v>3.9686704631947697E-4</c:v>
                </c:pt>
                <c:pt idx="5961" formatCode="General">
                  <c:v>3.9686699659764101E-4</c:v>
                </c:pt>
                <c:pt idx="5962" formatCode="General">
                  <c:v>3.9686694735572301E-4</c:v>
                </c:pt>
                <c:pt idx="5963" formatCode="General">
                  <c:v>3.9686689874908297E-4</c:v>
                </c:pt>
                <c:pt idx="5964" formatCode="General">
                  <c:v>3.9686685092890601E-4</c:v>
                </c:pt>
                <c:pt idx="5965" formatCode="General">
                  <c:v>3.9686680404142302E-4</c:v>
                </c:pt>
                <c:pt idx="5966" formatCode="General">
                  <c:v>3.9686675822715799E-4</c:v>
                </c:pt>
                <c:pt idx="5967" formatCode="General">
                  <c:v>3.9686671362022E-4</c:v>
                </c:pt>
                <c:pt idx="5968" formatCode="General">
                  <c:v>3.9686667034762301E-4</c:v>
                </c:pt>
                <c:pt idx="5969" formatCode="General">
                  <c:v>3.9686662852865399E-4</c:v>
                </c:pt>
                <c:pt idx="5970" formatCode="General">
                  <c:v>3.9686658827428302E-4</c:v>
                </c:pt>
                <c:pt idx="5971" formatCode="General">
                  <c:v>3.9686654968661399E-4</c:v>
                </c:pt>
                <c:pt idx="5972" formatCode="General">
                  <c:v>3.9686651285840001E-4</c:v>
                </c:pt>
                <c:pt idx="5973" formatCode="General">
                  <c:v>3.9686647787259599E-4</c:v>
                </c:pt>
                <c:pt idx="5974" formatCode="General">
                  <c:v>3.9686644480197098E-4</c:v>
                </c:pt>
                <c:pt idx="5975" formatCode="General">
                  <c:v>3.9686641370878002E-4</c:v>
                </c:pt>
                <c:pt idx="5976" formatCode="General">
                  <c:v>3.9686638464448998E-4</c:v>
                </c:pt>
                <c:pt idx="5977" formatCode="General">
                  <c:v>3.9686635764956101E-4</c:v>
                </c:pt>
                <c:pt idx="5978" formatCode="General">
                  <c:v>3.9686633275329498E-4</c:v>
                </c:pt>
                <c:pt idx="5979" formatCode="General">
                  <c:v>3.96866309973735E-4</c:v>
                </c:pt>
                <c:pt idx="5980" formatCode="General">
                  <c:v>3.9686628931763501E-4</c:v>
                </c:pt>
                <c:pt idx="5981" formatCode="General">
                  <c:v>3.9686627078047601E-4</c:v>
                </c:pt>
                <c:pt idx="5982" formatCode="General">
                  <c:v>3.9686625434655798E-4</c:v>
                </c:pt>
                <c:pt idx="5983" formatCode="General">
                  <c:v>3.96866239989138E-4</c:v>
                </c:pt>
                <c:pt idx="5984" formatCode="General">
                  <c:v>3.9686622767062899E-4</c:v>
                </c:pt>
                <c:pt idx="5985" formatCode="General">
                  <c:v>3.9686621734285899E-4</c:v>
                </c:pt>
                <c:pt idx="5986" formatCode="General">
                  <c:v>3.9686620894738002E-4</c:v>
                </c:pt>
                <c:pt idx="5987" formatCode="General">
                  <c:v>3.9686620241583301E-4</c:v>
                </c:pt>
                <c:pt idx="5988" formatCode="General">
                  <c:v>3.9686619767036299E-4</c:v>
                </c:pt>
                <c:pt idx="5989" formatCode="General">
                  <c:v>3.9686619462407901E-4</c:v>
                </c:pt>
                <c:pt idx="5990" formatCode="General">
                  <c:v>3.9686619318156401E-4</c:v>
                </c:pt>
                <c:pt idx="5991" formatCode="General">
                  <c:v>3.96866193239423E-4</c:v>
                </c:pt>
                <c:pt idx="5992" formatCode="General">
                  <c:v>3.9686619468687399E-4</c:v>
                </c:pt>
                <c:pt idx="5993" formatCode="General">
                  <c:v>3.96866197406375E-4</c:v>
                </c:pt>
                <c:pt idx="5994" formatCode="General">
                  <c:v>3.9686620127427899E-4</c:v>
                </c:pt>
                <c:pt idx="5995" formatCode="General">
                  <c:v>3.96866206161522E-4</c:v>
                </c:pt>
                <c:pt idx="5996" formatCode="General">
                  <c:v>3.9686621193433603E-4</c:v>
                </c:pt>
                <c:pt idx="5997" formatCode="General">
                  <c:v>3.9686621845497802E-4</c:v>
                </c:pt>
                <c:pt idx="5998" formatCode="General">
                  <c:v>3.9686622558248699E-4</c:v>
                </c:pt>
                <c:pt idx="5999" formatCode="General">
                  <c:v>3.9686623317343998E-4</c:v>
                </c:pt>
                <c:pt idx="6000" formatCode="General">
                  <c:v>3.9686624108272898E-4</c:v>
                </c:pt>
                <c:pt idx="6001" formatCode="General">
                  <c:v>3.9686624916433598E-4</c:v>
                </c:pt>
                <c:pt idx="6002" formatCode="General">
                  <c:v>3.9686625727211101E-4</c:v>
                </c:pt>
                <c:pt idx="6003" formatCode="General">
                  <c:v>3.9686626526054601E-4</c:v>
                </c:pt>
                <c:pt idx="6004" formatCode="General">
                  <c:v>3.9686627298554401E-4</c:v>
                </c:pt>
                <c:pt idx="6005" formatCode="General">
                  <c:v>3.9686628030517101E-4</c:v>
                </c:pt>
                <c:pt idx="6006" formatCode="General">
                  <c:v>3.96866287080397E-4</c:v>
                </c:pt>
                <c:pt idx="6007" formatCode="General">
                  <c:v>3.9686629317581799E-4</c:v>
                </c:pt>
                <c:pt idx="6008" formatCode="General">
                  <c:v>3.96866298460351E-4</c:v>
                </c:pt>
                <c:pt idx="6009" formatCode="General">
                  <c:v>3.9686630280790901E-4</c:v>
                </c:pt>
                <c:pt idx="6010" formatCode="General">
                  <c:v>3.96866306098037E-4</c:v>
                </c:pt>
                <c:pt idx="6011" formatCode="General">
                  <c:v>3.96866308216523E-4</c:v>
                </c:pt>
                <c:pt idx="6012" formatCode="General">
                  <c:v>3.9686630905596903E-4</c:v>
                </c:pt>
                <c:pt idx="6013" formatCode="General">
                  <c:v>3.9686630851632198E-4</c:v>
                </c:pt>
                <c:pt idx="6014" formatCode="General">
                  <c:v>3.9686630650536699E-4</c:v>
                </c:pt>
                <c:pt idx="6015" formatCode="General">
                  <c:v>3.9686630293917099E-4</c:v>
                </c:pt>
                <c:pt idx="6016" formatCode="General">
                  <c:v>3.96866297742488E-4</c:v>
                </c:pt>
                <c:pt idx="6017" formatCode="General">
                  <c:v>3.9686629084910397E-4</c:v>
                </c:pt>
                <c:pt idx="6018" formatCode="General">
                  <c:v>3.9686628220214799E-4</c:v>
                </c:pt>
                <c:pt idx="6019" formatCode="General">
                  <c:v>3.9686627175433502E-4</c:v>
                </c:pt>
                <c:pt idx="6020" formatCode="General">
                  <c:v>3.96866259468174E-4</c:v>
                </c:pt>
                <c:pt idx="6021" formatCode="General">
                  <c:v>3.9686624531610798E-4</c:v>
                </c:pt>
                <c:pt idx="6022" formatCode="General">
                  <c:v>3.9686622928061099E-4</c:v>
                </c:pt>
                <c:pt idx="6023" formatCode="General">
                  <c:v>3.9686621135422698E-4</c:v>
                </c:pt>
                <c:pt idx="6024" formatCode="General">
                  <c:v>3.96866191539555E-4</c:v>
                </c:pt>
                <c:pt idx="6025" formatCode="General">
                  <c:v>3.9686616984918198E-4</c:v>
                </c:pt>
                <c:pt idx="6026" formatCode="General">
                  <c:v>3.9686614630556597E-4</c:v>
                </c:pt>
                <c:pt idx="6027" formatCode="General">
                  <c:v>3.9686612094086198E-4</c:v>
                </c:pt>
                <c:pt idx="6028" formatCode="General">
                  <c:v>3.9686609379670099E-4</c:v>
                </c:pt>
                <c:pt idx="6029" formatCode="General">
                  <c:v>3.9686606492392101E-4</c:v>
                </c:pt>
                <c:pt idx="6030" formatCode="General">
                  <c:v>3.9686603438224901E-4</c:v>
                </c:pt>
                <c:pt idx="6031" formatCode="General">
                  <c:v>3.9686600223993502E-4</c:v>
                </c:pt>
                <c:pt idx="6032" formatCode="General">
                  <c:v>3.9686596857334901E-4</c:v>
                </c:pt>
                <c:pt idx="6033" formatCode="General">
                  <c:v>3.9686593346653399E-4</c:v>
                </c:pt>
                <c:pt idx="6034" formatCode="General">
                  <c:v>3.9686589701071401E-4</c:v>
                </c:pt>
                <c:pt idx="6035" formatCode="General">
                  <c:v>3.9686585930378399E-4</c:v>
                </c:pt>
                <c:pt idx="6036" formatCode="General">
                  <c:v>3.96865820449746E-4</c:v>
                </c:pt>
                <c:pt idx="6037" formatCode="General">
                  <c:v>3.9686578055813401E-4</c:v>
                </c:pt>
                <c:pt idx="6038" formatCode="General">
                  <c:v>3.9686573974339901E-4</c:v>
                </c:pt>
                <c:pt idx="6039" formatCode="General">
                  <c:v>3.9686569812428201E-4</c:v>
                </c:pt>
                <c:pt idx="6040" formatCode="General">
                  <c:v>3.9686565582315901E-4</c:v>
                </c:pt>
                <c:pt idx="6041" formatCode="General">
                  <c:v>3.9686561296537701E-4</c:v>
                </c:pt>
                <c:pt idx="6042" formatCode="General">
                  <c:v>3.9686556967857199E-4</c:v>
                </c:pt>
                <c:pt idx="6043" formatCode="General">
                  <c:v>3.9686552609198398E-4</c:v>
                </c:pt>
                <c:pt idx="6044" formatCode="General">
                  <c:v>3.96865482335761E-4</c:v>
                </c:pt>
                <c:pt idx="6045" formatCode="General">
                  <c:v>3.9686543854027001E-4</c:v>
                </c:pt>
                <c:pt idx="6046" formatCode="General">
                  <c:v>3.9686539483540102E-4</c:v>
                </c:pt>
                <c:pt idx="6047" formatCode="General">
                  <c:v>3.9686535134988499E-4</c:v>
                </c:pt>
                <c:pt idx="6048" formatCode="General">
                  <c:v>3.9686530821061902E-4</c:v>
                </c:pt>
                <c:pt idx="6049" formatCode="General">
                  <c:v>3.9686526554200097E-4</c:v>
                </c:pt>
                <c:pt idx="6050" formatCode="General">
                  <c:v>3.9686522346528701E-4</c:v>
                </c:pt>
                <c:pt idx="6051" formatCode="General">
                  <c:v>3.9686518209796598E-4</c:v>
                </c:pt>
                <c:pt idx="6052" formatCode="General">
                  <c:v>3.9686514155315699E-4</c:v>
                </c:pt>
                <c:pt idx="6053" formatCode="General">
                  <c:v>3.9686510193903403E-4</c:v>
                </c:pt>
                <c:pt idx="6054" formatCode="General">
                  <c:v>3.9686506335827998E-4</c:v>
                </c:pt>
                <c:pt idx="6055" formatCode="General">
                  <c:v>3.96865025907571E-4</c:v>
                </c:pt>
                <c:pt idx="6056" formatCode="General">
                  <c:v>3.9686498967709697E-4</c:v>
                </c:pt>
                <c:pt idx="6057" formatCode="General">
                  <c:v>3.9686495475011997E-4</c:v>
                </c:pt>
                <c:pt idx="6058" formatCode="General">
                  <c:v>3.9686492120256901E-4</c:v>
                </c:pt>
                <c:pt idx="6059" formatCode="General">
                  <c:v>3.96864889102674E-4</c:v>
                </c:pt>
                <c:pt idx="6060" formatCode="General">
                  <c:v>3.9686485851065197E-4</c:v>
                </c:pt>
                <c:pt idx="6061" formatCode="General">
                  <c:v>3.9686482947842499E-4</c:v>
                </c:pt>
                <c:pt idx="6062" formatCode="General">
                  <c:v>3.9686480204939199E-4</c:v>
                </c:pt>
                <c:pt idx="6063" formatCode="General">
                  <c:v>3.9686477625824299E-4</c:v>
                </c:pt>
                <c:pt idx="6064" formatCode="General">
                  <c:v>3.9686475213082201E-4</c:v>
                </c:pt>
                <c:pt idx="6065" formatCode="General">
                  <c:v>3.9686472968403799E-4</c:v>
                </c:pt>
                <c:pt idx="6066" formatCode="General">
                  <c:v>3.9686470892582101E-4</c:v>
                </c:pt>
                <c:pt idx="6067" formatCode="General">
                  <c:v>3.9686468985512802E-4</c:v>
                </c:pt>
                <c:pt idx="6068" formatCode="General">
                  <c:v>3.9686467246199698E-4</c:v>
                </c:pt>
                <c:pt idx="6069" formatCode="General">
                  <c:v>3.9686465672764598E-4</c:v>
                </c:pt>
                <c:pt idx="6070" formatCode="General">
                  <c:v>3.9686464262461999E-4</c:v>
                </c:pt>
                <c:pt idx="6071" formatCode="General">
                  <c:v>3.9686463011698097E-4</c:v>
                </c:pt>
                <c:pt idx="6072" formatCode="General">
                  <c:v>3.9686461916054502E-4</c:v>
                </c:pt>
                <c:pt idx="6073" formatCode="General">
                  <c:v>3.9686460970315599E-4</c:v>
                </c:pt>
                <c:pt idx="6074" formatCode="General">
                  <c:v>3.9686460168501E-4</c:v>
                </c:pt>
                <c:pt idx="6075" formatCode="General">
                  <c:v>3.9686459503900502E-4</c:v>
                </c:pt>
                <c:pt idx="6076" formatCode="General">
                  <c:v>3.9686458969114197E-4</c:v>
                </c:pt>
                <c:pt idx="6077" formatCode="General">
                  <c:v>3.96864585560946E-4</c:v>
                </c:pt>
                <c:pt idx="6078" formatCode="General">
                  <c:v>3.9686458256193302E-4</c:v>
                </c:pt>
                <c:pt idx="6079" formatCode="General">
                  <c:v>3.9686458060209502E-4</c:v>
                </c:pt>
                <c:pt idx="6080" formatCode="General">
                  <c:v>3.9686457958441901E-4</c:v>
                </c:pt>
                <c:pt idx="6081" formatCode="General">
                  <c:v>3.96864579407423E-4</c:v>
                </c:pt>
                <c:pt idx="6082" formatCode="General">
                  <c:v>3.9686457996572299E-4</c:v>
                </c:pt>
                <c:pt idx="6083" formatCode="General">
                  <c:v>3.9686458115060499E-4</c:v>
                </c:pt>
                <c:pt idx="6084" formatCode="General">
                  <c:v>3.9686458285062402E-4</c:v>
                </c:pt>
                <c:pt idx="6085" formatCode="General">
                  <c:v>3.96864584952204E-4</c:v>
                </c:pt>
                <c:pt idx="6086" formatCode="General">
                  <c:v>3.9686458734025198E-4</c:v>
                </c:pt>
                <c:pt idx="6087" formatCode="General">
                  <c:v>3.9686458989877498E-4</c:v>
                </c:pt>
                <c:pt idx="6088" formatCode="General">
                  <c:v>3.9686459251149899E-4</c:v>
                </c:pt>
                <c:pt idx="6089" formatCode="General">
                  <c:v>3.96864595062487E-4</c:v>
                </c:pt>
                <c:pt idx="6090" formatCode="General">
                  <c:v>3.9686459743674903E-4</c:v>
                </c:pt>
                <c:pt idx="6091" formatCode="General">
                  <c:v>3.96864599520845E-4</c:v>
                </c:pt>
                <c:pt idx="6092" formatCode="General">
                  <c:v>3.9686460120348302E-4</c:v>
                </c:pt>
                <c:pt idx="6093" formatCode="General">
                  <c:v>3.9686460237608703E-4</c:v>
                </c:pt>
                <c:pt idx="6094" formatCode="General">
                  <c:v>3.9686460293336602E-4</c:v>
                </c:pt>
                <c:pt idx="6095" formatCode="General">
                  <c:v>3.9686460277385099E-4</c:v>
                </c:pt>
                <c:pt idx="6096" formatCode="General">
                  <c:v>3.9686460180041102E-4</c:v>
                </c:pt>
                <c:pt idx="6097" formatCode="General">
                  <c:v>3.9686459992074299E-4</c:v>
                </c:pt>
                <c:pt idx="6098" formatCode="General">
                  <c:v>3.9686459704784001E-4</c:v>
                </c:pt>
                <c:pt idx="6099" formatCode="General">
                  <c:v>3.9686459310041798E-4</c:v>
                </c:pt>
                <c:pt idx="6100" formatCode="General">
                  <c:v>3.9686458800331799E-4</c:v>
                </c:pt>
                <c:pt idx="6101" formatCode="General">
                  <c:v>3.96864581687874E-4</c:v>
                </c:pt>
                <c:pt idx="6102" formatCode="General">
                  <c:v>3.96864574092239E-4</c:v>
                </c:pt>
                <c:pt idx="6103" formatCode="General">
                  <c:v>3.9686456516167497E-4</c:v>
                </c:pt>
                <c:pt idx="6104" formatCode="General">
                  <c:v>3.9686455484880902E-4</c:v>
                </c:pt>
                <c:pt idx="6105" formatCode="General">
                  <c:v>3.9686454311384299E-4</c:v>
                </c:pt>
                <c:pt idx="6106" formatCode="General">
                  <c:v>3.9686452992472398E-4</c:v>
                </c:pt>
                <c:pt idx="6107" formatCode="General">
                  <c:v>3.9686451525727302E-4</c:v>
                </c:pt>
                <c:pt idx="6108" formatCode="General">
                  <c:v>3.9686449909527197E-4</c:v>
                </c:pt>
                <c:pt idx="6109" formatCode="General">
                  <c:v>3.9686448143050698E-4</c:v>
                </c:pt>
                <c:pt idx="6110" formatCode="General">
                  <c:v>3.96864462262769E-4</c:v>
                </c:pt>
                <c:pt idx="6111" formatCode="General">
                  <c:v>3.9686444159981501E-4</c:v>
                </c:pt>
                <c:pt idx="6112" formatCode="General">
                  <c:v>3.96864419457279E-4</c:v>
                </c:pt>
                <c:pt idx="6113" formatCode="General">
                  <c:v>3.9686439585855403E-4</c:v>
                </c:pt>
                <c:pt idx="6114" formatCode="General">
                  <c:v>3.9686437083462503E-4</c:v>
                </c:pt>
                <c:pt idx="6115" formatCode="General">
                  <c:v>3.9686434442386299E-4</c:v>
                </c:pt>
                <c:pt idx="6116" formatCode="General">
                  <c:v>3.9686431667178398E-4</c:v>
                </c:pt>
                <c:pt idx="6117" formatCode="General">
                  <c:v>3.9686428763076998E-4</c:v>
                </c:pt>
                <c:pt idx="6118" formatCode="General">
                  <c:v>3.9686425735975799E-4</c:v>
                </c:pt>
                <c:pt idx="6119" formatCode="General">
                  <c:v>3.9686422592388802E-4</c:v>
                </c:pt>
                <c:pt idx="6120" formatCode="General">
                  <c:v>3.9686419339413E-4</c:v>
                </c:pt>
                <c:pt idx="6121" formatCode="General">
                  <c:v>3.96864159846876E-4</c:v>
                </c:pt>
                <c:pt idx="6122" formatCode="General">
                  <c:v>3.9686412536350698E-4</c:v>
                </c:pt>
                <c:pt idx="6123" formatCode="General">
                  <c:v>3.96864090029934E-4</c:v>
                </c:pt>
                <c:pt idx="6124" formatCode="General">
                  <c:v>3.9686405393612399E-4</c:v>
                </c:pt>
                <c:pt idx="6125" formatCode="General">
                  <c:v>3.9686401717559501E-4</c:v>
                </c:pt>
                <c:pt idx="6126" formatCode="General">
                  <c:v>3.9686397984490997E-4</c:v>
                </c:pt>
                <c:pt idx="6127" formatCode="General">
                  <c:v>3.9686394204314598E-4</c:v>
                </c:pt>
                <c:pt idx="6128" formatCode="General">
                  <c:v>3.9686390387135299E-4</c:v>
                </c:pt>
                <c:pt idx="6129" formatCode="General">
                  <c:v>3.9686386543201599E-4</c:v>
                </c:pt>
                <c:pt idx="6130" formatCode="General">
                  <c:v>3.9686382682849999E-4</c:v>
                </c:pt>
                <c:pt idx="6131" formatCode="General">
                  <c:v>3.9686378816449798E-4</c:v>
                </c:pt>
                <c:pt idx="6132" formatCode="General">
                  <c:v>3.9686374954348198E-4</c:v>
                </c:pt>
                <c:pt idx="6133" formatCode="General">
                  <c:v>3.9686371106815798E-4</c:v>
                </c:pt>
                <c:pt idx="6134" formatCode="General">
                  <c:v>3.96863672839921E-4</c:v>
                </c:pt>
                <c:pt idx="6135" formatCode="General">
                  <c:v>3.9686363495833299E-4</c:v>
                </c:pt>
                <c:pt idx="6136" formatCode="General">
                  <c:v>3.9686359752059698E-4</c:v>
                </c:pt>
                <c:pt idx="6137" formatCode="General">
                  <c:v>3.9686356062106402E-4</c:v>
                </c:pt>
                <c:pt idx="6138" formatCode="General">
                  <c:v>3.9686352435073998E-4</c:v>
                </c:pt>
                <c:pt idx="6139" formatCode="General">
                  <c:v>3.96863488796828E-4</c:v>
                </c:pt>
                <c:pt idx="6140" formatCode="General">
                  <c:v>3.9686345404228398E-4</c:v>
                </c:pt>
                <c:pt idx="6141" formatCode="General">
                  <c:v>3.9686342016540302E-4</c:v>
                </c:pt>
                <c:pt idx="6142" formatCode="General">
                  <c:v>3.9686338723942402E-4</c:v>
                </c:pt>
                <c:pt idx="6143" formatCode="General">
                  <c:v>3.9686335533217499E-4</c:v>
                </c:pt>
                <c:pt idx="6144" formatCode="General">
                  <c:v>3.9686332450573902E-4</c:v>
                </c:pt>
                <c:pt idx="6145" formatCode="General">
                  <c:v>3.9686329481615501E-4</c:v>
                </c:pt>
                <c:pt idx="6146" formatCode="General">
                  <c:v>3.9686326631315898E-4</c:v>
                </c:pt>
                <c:pt idx="6147" formatCode="General">
                  <c:v>3.96863239039946E-4</c:v>
                </c:pt>
                <c:pt idx="6148" formatCode="General">
                  <c:v>3.96863213032982E-4</c:v>
                </c:pt>
                <c:pt idx="6149" formatCode="General">
                  <c:v>3.9686318832184701E-4</c:v>
                </c:pt>
                <c:pt idx="6150" formatCode="General">
                  <c:v>3.9686316492910798E-4</c:v>
                </c:pt>
                <c:pt idx="6151" formatCode="General">
                  <c:v>3.96863142870245E-4</c:v>
                </c:pt>
                <c:pt idx="6152" formatCode="General">
                  <c:v>3.9686312215360202E-4</c:v>
                </c:pt>
                <c:pt idx="6153" formatCode="General">
                  <c:v>3.9686310278037998E-4</c:v>
                </c:pt>
                <c:pt idx="6154" formatCode="General">
                  <c:v>3.9686308474467098E-4</c:v>
                </c:pt>
                <c:pt idx="6155" formatCode="General">
                  <c:v>3.9686306803352701E-4</c:v>
                </c:pt>
                <c:pt idx="6156" formatCode="General">
                  <c:v>3.9686305262706298E-4</c:v>
                </c:pt>
                <c:pt idx="6157" formatCode="General">
                  <c:v>3.9686303849859999E-4</c:v>
                </c:pt>
                <c:pt idx="6158" formatCode="General">
                  <c:v>3.9686302561484598E-4</c:v>
                </c:pt>
                <c:pt idx="6159" formatCode="General">
                  <c:v>3.9686301393610001E-4</c:v>
                </c:pt>
                <c:pt idx="6160" formatCode="General">
                  <c:v>3.9686300341650402E-4</c:v>
                </c:pt>
                <c:pt idx="6161" formatCode="General">
                  <c:v>3.9686299400431099E-4</c:v>
                </c:pt>
                <c:pt idx="6162" formatCode="General">
                  <c:v>3.96862985642196E-4</c:v>
                </c:pt>
                <c:pt idx="6163" formatCode="General">
                  <c:v>3.9686297826758401E-4</c:v>
                </c:pt>
                <c:pt idx="6164" formatCode="General">
                  <c:v>3.9686297181301498E-4</c:v>
                </c:pt>
                <c:pt idx="6165" formatCode="General">
                  <c:v>3.9686296620652001E-4</c:v>
                </c:pt>
                <c:pt idx="6166" formatCode="General">
                  <c:v>3.9686296137203102E-4</c:v>
                </c:pt>
                <c:pt idx="6167" formatCode="General">
                  <c:v>3.9686295722980301E-4</c:v>
                </c:pt>
                <c:pt idx="6168" formatCode="General">
                  <c:v>3.9686295369685602E-4</c:v>
                </c:pt>
                <c:pt idx="6169" formatCode="General">
                  <c:v>3.9686295068743302E-4</c:v>
                </c:pt>
                <c:pt idx="6170" formatCode="General">
                  <c:v>3.9686294811346501E-4</c:v>
                </c:pt>
                <c:pt idx="6171" formatCode="General">
                  <c:v>3.9686294588505197E-4</c:v>
                </c:pt>
                <c:pt idx="6172" formatCode="General">
                  <c:v>3.9686294391094999E-4</c:v>
                </c:pt>
                <c:pt idx="6173" formatCode="General">
                  <c:v>3.9686294209905702E-4</c:v>
                </c:pt>
                <c:pt idx="6174" formatCode="General">
                  <c:v>3.9686294035690801E-4</c:v>
                </c:pt>
                <c:pt idx="6175" formatCode="General">
                  <c:v>3.9686293859216498E-4</c:v>
                </c:pt>
                <c:pt idx="6176" formatCode="General">
                  <c:v>3.9686293671310698E-4</c:v>
                </c:pt>
                <c:pt idx="6177" formatCode="General">
                  <c:v>3.9686293462911103E-4</c:v>
                </c:pt>
                <c:pt idx="6178" formatCode="General">
                  <c:v>3.9686293225112297E-4</c:v>
                </c:pt>
                <c:pt idx="6179" formatCode="General">
                  <c:v>3.9686292949212801E-4</c:v>
                </c:pt>
                <c:pt idx="6180" formatCode="General">
                  <c:v>3.96862926267593E-4</c:v>
                </c:pt>
                <c:pt idx="6181" formatCode="General">
                  <c:v>3.9686292249590399E-4</c:v>
                </c:pt>
                <c:pt idx="6182" formatCode="General">
                  <c:v>3.9686291809878298E-4</c:v>
                </c:pt>
                <c:pt idx="6183" formatCode="General">
                  <c:v>3.9686291300168602E-4</c:v>
                </c:pt>
                <c:pt idx="6184" formatCode="General">
                  <c:v>3.9686290713417398E-4</c:v>
                </c:pt>
                <c:pt idx="6185" formatCode="General">
                  <c:v>3.9686290043026599E-4</c:v>
                </c:pt>
                <c:pt idx="6186" formatCode="General">
                  <c:v>3.9686289282876502E-4</c:v>
                </c:pt>
                <c:pt idx="6187" formatCode="General">
                  <c:v>3.9686288427355899E-4</c:v>
                </c:pt>
                <c:pt idx="6188" formatCode="General">
                  <c:v>3.9686287471388498E-4</c:v>
                </c:pt>
                <c:pt idx="6189" formatCode="General">
                  <c:v>3.9686286410457402E-4</c:v>
                </c:pt>
                <c:pt idx="6190" formatCode="General">
                  <c:v>3.96862852406262E-4</c:v>
                </c:pt>
                <c:pt idx="6191" formatCode="General">
                  <c:v>3.9686283958555998E-4</c:v>
                </c:pt>
                <c:pt idx="6192" formatCode="General">
                  <c:v>3.9686282561520901E-4</c:v>
                </c:pt>
                <c:pt idx="6193" formatCode="General">
                  <c:v>3.9686281047418499E-4</c:v>
                </c:pt>
                <c:pt idx="6194" formatCode="General">
                  <c:v>3.9686279414777802E-4</c:v>
                </c:pt>
                <c:pt idx="6195" formatCode="General">
                  <c:v>3.9686277662763899E-4</c:v>
                </c:pt>
                <c:pt idx="6196" formatCode="General">
                  <c:v>3.9686275791179099E-4</c:v>
                </c:pt>
                <c:pt idx="6197" formatCode="General">
                  <c:v>3.9686273800459997E-4</c:v>
                </c:pt>
                <c:pt idx="6198" formatCode="General">
                  <c:v>3.9686271691672601E-4</c:v>
                </c:pt>
                <c:pt idx="6199" formatCode="General">
                  <c:v>3.9686269466502802E-4</c:v>
                </c:pt>
                <c:pt idx="6200" formatCode="General">
                  <c:v>3.9686267127244301E-4</c:v>
                </c:pt>
                <c:pt idx="6201" formatCode="General">
                  <c:v>3.9686264676783303E-4</c:v>
                </c:pt>
                <c:pt idx="6202" formatCode="General">
                  <c:v>3.9686262118580201E-4</c:v>
                </c:pt>
                <c:pt idx="6203" formatCode="General">
                  <c:v>3.9686259456647998E-4</c:v>
                </c:pt>
                <c:pt idx="6204" formatCode="General">
                  <c:v>3.9686256695528301E-4</c:v>
                </c:pt>
                <c:pt idx="6205" formatCode="General">
                  <c:v>3.9686253840264402E-4</c:v>
                </c:pt>
                <c:pt idx="6206" formatCode="General">
                  <c:v>3.9686250896372002E-4</c:v>
                </c:pt>
                <c:pt idx="6207" formatCode="General">
                  <c:v>3.9686247869807499E-4</c:v>
                </c:pt>
                <c:pt idx="6208" formatCode="General">
                  <c:v>3.9686244766933899E-4</c:v>
                </c:pt>
                <c:pt idx="6209" formatCode="General">
                  <c:v>3.96862415944855E-4</c:v>
                </c:pt>
                <c:pt idx="6210" formatCode="General">
                  <c:v>3.9686238359529702E-4</c:v>
                </c:pt>
                <c:pt idx="6211" formatCode="General">
                  <c:v>3.9686235069428101E-4</c:v>
                </c:pt>
                <c:pt idx="6212" formatCode="General">
                  <c:v>3.96862317317962E-4</c:v>
                </c:pt>
                <c:pt idx="6213" formatCode="General">
                  <c:v>3.9686228354461302E-4</c:v>
                </c:pt>
                <c:pt idx="6214" formatCode="General">
                  <c:v>3.96862249454203E-4</c:v>
                </c:pt>
                <c:pt idx="6215" formatCode="General">
                  <c:v>3.9686221512796101E-4</c:v>
                </c:pt>
                <c:pt idx="6216" formatCode="General">
                  <c:v>3.9686218064794397E-4</c:v>
                </c:pt>
                <c:pt idx="6217" formatCode="General">
                  <c:v>3.96862146096595E-4</c:v>
                </c:pt>
                <c:pt idx="6218" formatCode="General">
                  <c:v>3.9686211155630602E-4</c:v>
                </c:pt>
                <c:pt idx="6219" formatCode="General">
                  <c:v>3.9686207710898098E-4</c:v>
                </c:pt>
                <c:pt idx="6220" formatCode="General">
                  <c:v>3.9686204283560599E-4</c:v>
                </c:pt>
                <c:pt idx="6221" formatCode="General">
                  <c:v>3.9686200881582502E-4</c:v>
                </c:pt>
                <c:pt idx="6222" formatCode="General">
                  <c:v>3.9686197512752602E-4</c:v>
                </c:pt>
                <c:pt idx="6223" formatCode="General">
                  <c:v>3.96861941846436E-4</c:v>
                </c:pt>
                <c:pt idx="6224" formatCode="General">
                  <c:v>3.9686190904573499E-4</c:v>
                </c:pt>
                <c:pt idx="6225" formatCode="General">
                  <c:v>3.9686187679567901E-4</c:v>
                </c:pt>
                <c:pt idx="6226" formatCode="General">
                  <c:v>3.96861845163244E-4</c:v>
                </c:pt>
                <c:pt idx="6227" formatCode="General">
                  <c:v>3.9686181421178998E-4</c:v>
                </c:pt>
                <c:pt idx="6228" formatCode="General">
                  <c:v>3.9686178400074598E-4</c:v>
                </c:pt>
                <c:pt idx="6229" formatCode="General">
                  <c:v>3.96861754585313E-4</c:v>
                </c:pt>
                <c:pt idx="6230" formatCode="General">
                  <c:v>3.9686172601619598E-4</c:v>
                </c:pt>
                <c:pt idx="6231" formatCode="General">
                  <c:v>3.9686169833935898E-4</c:v>
                </c:pt>
                <c:pt idx="6232" formatCode="General">
                  <c:v>3.96861671595807E-4</c:v>
                </c:pt>
                <c:pt idx="6233" formatCode="General">
                  <c:v>3.9686164582139699E-4</c:v>
                </c:pt>
                <c:pt idx="6234" formatCode="General">
                  <c:v>3.9686162104667099E-4</c:v>
                </c:pt>
                <c:pt idx="6235" formatCode="General">
                  <c:v>3.9686159729672698E-4</c:v>
                </c:pt>
                <c:pt idx="6236" formatCode="General">
                  <c:v>3.96861574591111E-4</c:v>
                </c:pt>
                <c:pt idx="6237" formatCode="General">
                  <c:v>3.9686155294374698E-4</c:v>
                </c:pt>
                <c:pt idx="6238" formatCode="General">
                  <c:v>3.96861532362891E-4</c:v>
                </c:pt>
                <c:pt idx="6239" formatCode="General">
                  <c:v>3.9686151285111599E-4</c:v>
                </c:pt>
                <c:pt idx="6240" formatCode="General">
                  <c:v>3.96861494405331E-4</c:v>
                </c:pt>
                <c:pt idx="6241" formatCode="General">
                  <c:v>3.96861477016825E-4</c:v>
                </c:pt>
                <c:pt idx="6242" formatCode="General">
                  <c:v>3.9686146067134599E-4</c:v>
                </c:pt>
                <c:pt idx="6243" formatCode="General">
                  <c:v>3.9686144534920102E-4</c:v>
                </c:pt>
                <c:pt idx="6244" formatCode="General">
                  <c:v>3.9686143102539401E-4</c:v>
                </c:pt>
                <c:pt idx="6245" formatCode="General">
                  <c:v>3.9686141766978399E-4</c:v>
                </c:pt>
                <c:pt idx="6246" formatCode="General">
                  <c:v>3.9686140524727002E-4</c:v>
                </c:pt>
                <c:pt idx="6247" formatCode="General">
                  <c:v>3.9686139371800799E-4</c:v>
                </c:pt>
                <c:pt idx="6248" formatCode="General">
                  <c:v>3.9686138303764298E-4</c:v>
                </c:pt>
                <c:pt idx="6249" formatCode="General">
                  <c:v>3.9686137315756603E-4</c:v>
                </c:pt>
                <c:pt idx="6250" formatCode="General">
                  <c:v>3.9686136402520102E-4</c:v>
                </c:pt>
                <c:pt idx="6251" formatCode="General">
                  <c:v>3.9686135558429598E-4</c:v>
                </c:pt>
                <c:pt idx="6252" formatCode="General">
                  <c:v>3.96861347775247E-4</c:v>
                </c:pt>
                <c:pt idx="6253" formatCode="General">
                  <c:v>3.9686134053542601E-4</c:v>
                </c:pt>
                <c:pt idx="6254" formatCode="General">
                  <c:v>3.9686133379953102E-4</c:v>
                </c:pt>
                <c:pt idx="6255" formatCode="General">
                  <c:v>3.9686132749994799E-4</c:v>
                </c:pt>
                <c:pt idx="6256" formatCode="General">
                  <c:v>3.9686132156711601E-4</c:v>
                </c:pt>
                <c:pt idx="6257" formatCode="General">
                  <c:v>3.9686131592990998E-4</c:v>
                </c:pt>
                <c:pt idx="6258" formatCode="General">
                  <c:v>3.96861310516022E-4</c:v>
                </c:pt>
                <c:pt idx="6259" formatCode="General">
                  <c:v>3.9686130525235397E-4</c:v>
                </c:pt>
                <c:pt idx="6260" formatCode="General">
                  <c:v>3.9686130006540599E-4</c:v>
                </c:pt>
                <c:pt idx="6261" formatCode="General">
                  <c:v>3.9686129488166898E-4</c:v>
                </c:pt>
                <c:pt idx="6262" formatCode="General">
                  <c:v>3.9686128962801301E-4</c:v>
                </c:pt>
                <c:pt idx="6263" formatCode="General">
                  <c:v>3.96861284232072E-4</c:v>
                </c:pt>
                <c:pt idx="6264" formatCode="General">
                  <c:v>3.9686127862262398E-4</c:v>
                </c:pt>
                <c:pt idx="6265" formatCode="General">
                  <c:v>3.96861272729963E-4</c:v>
                </c:pt>
                <c:pt idx="6266" formatCode="General">
                  <c:v>3.9686126648625503E-4</c:v>
                </c:pt>
                <c:pt idx="6267" formatCode="General">
                  <c:v>3.9686125982589402E-4</c:v>
                </c:pt>
                <c:pt idx="6268" formatCode="General">
                  <c:v>3.9686125268583101E-4</c:v>
                </c:pt>
                <c:pt idx="6269" formatCode="General">
                  <c:v>3.9686124500590102E-4</c:v>
                </c:pt>
                <c:pt idx="6270" formatCode="General">
                  <c:v>3.9686123672911898E-4</c:v>
                </c:pt>
                <c:pt idx="6271" formatCode="General">
                  <c:v>3.96861227801969E-4</c:v>
                </c:pt>
                <c:pt idx="6272" formatCode="General">
                  <c:v>3.9686121817466901E-4</c:v>
                </c:pt>
                <c:pt idx="6273" formatCode="General">
                  <c:v>3.96861207801415E-4</c:v>
                </c:pt>
                <c:pt idx="6274" formatCode="General">
                  <c:v>3.9686119664059799E-4</c:v>
                </c:pt>
                <c:pt idx="6275" formatCode="General">
                  <c:v>3.9686118465500698E-4</c:v>
                </c:pt>
                <c:pt idx="6276" formatCode="General">
                  <c:v>3.9686117181200297E-4</c:v>
                </c:pt>
                <c:pt idx="6277" formatCode="General">
                  <c:v>3.9686115808366203E-4</c:v>
                </c:pt>
                <c:pt idx="6278" formatCode="General">
                  <c:v>3.96861143446905E-4</c:v>
                </c:pt>
                <c:pt idx="6279" formatCode="General">
                  <c:v>3.96861127883587E-4</c:v>
                </c:pt>
                <c:pt idx="6280" formatCode="General">
                  <c:v>3.9686111138057499E-4</c:v>
                </c:pt>
                <c:pt idx="6281" formatCode="General">
                  <c:v>3.9686109392978299E-4</c:v>
                </c:pt>
                <c:pt idx="6282" formatCode="General">
                  <c:v>3.9686107552819598E-4</c:v>
                </c:pt>
                <c:pt idx="6283" formatCode="General">
                  <c:v>3.9686105617785098E-4</c:v>
                </c:pt>
                <c:pt idx="6284" formatCode="General">
                  <c:v>3.9686103588580603E-4</c:v>
                </c:pt>
                <c:pt idx="6285" formatCode="General">
                  <c:v>3.9686101466407403E-4</c:v>
                </c:pt>
                <c:pt idx="6286" formatCode="General">
                  <c:v>3.9686099252952999E-4</c:v>
                </c:pt>
                <c:pt idx="6287" formatCode="General">
                  <c:v>3.9686096950380202E-4</c:v>
                </c:pt>
                <c:pt idx="6288" formatCode="General">
                  <c:v>3.9686094561312699E-4</c:v>
                </c:pt>
                <c:pt idx="6289" formatCode="General">
                  <c:v>3.9686092088818701E-4</c:v>
                </c:pt>
                <c:pt idx="6290" formatCode="General">
                  <c:v>3.9686089536392701E-4</c:v>
                </c:pt>
                <c:pt idx="6291" formatCode="General">
                  <c:v>3.96860869079346E-4</c:v>
                </c:pt>
                <c:pt idx="6292" formatCode="General">
                  <c:v>3.9686084207726498E-4</c:v>
                </c:pt>
                <c:pt idx="6293" formatCode="General">
                  <c:v>3.9686081440408699E-4</c:v>
                </c:pt>
                <c:pt idx="6294" formatCode="General">
                  <c:v>3.9686078610952802E-4</c:v>
                </c:pt>
                <c:pt idx="6295" formatCode="General">
                  <c:v>3.9686075724633602E-4</c:v>
                </c:pt>
                <c:pt idx="6296" formatCode="General">
                  <c:v>3.9686072786999899E-4</c:v>
                </c:pt>
                <c:pt idx="6297" formatCode="General">
                  <c:v>3.9686069803843301E-4</c:v>
                </c:pt>
                <c:pt idx="6298" formatCode="General">
                  <c:v>3.9686066781166498E-4</c:v>
                </c:pt>
                <c:pt idx="6299" formatCode="General">
                  <c:v>3.96860637251505E-4</c:v>
                </c:pt>
                <c:pt idx="6300" formatCode="General">
                  <c:v>3.9686060642120602E-4</c:v>
                </c:pt>
                <c:pt idx="6301" formatCode="General">
                  <c:v>3.9686057538512401E-4</c:v>
                </c:pt>
                <c:pt idx="6302" formatCode="General">
                  <c:v>3.9686054420837001E-4</c:v>
                </c:pt>
                <c:pt idx="6303" formatCode="General">
                  <c:v>3.96860512956464E-4</c:v>
                </c:pt>
                <c:pt idx="6304" formatCode="General">
                  <c:v>3.96860481694984E-4</c:v>
                </c:pt>
                <c:pt idx="6305" formatCode="General">
                  <c:v>3.96860450489218E-4</c:v>
                </c:pt>
                <c:pt idx="6306" formatCode="General">
                  <c:v>3.9686041940382099E-4</c:v>
                </c:pt>
                <c:pt idx="6307" formatCode="General">
                  <c:v>3.9686038850247701E-4</c:v>
                </c:pt>
                <c:pt idx="6308" formatCode="General">
                  <c:v>3.9686035784756399E-4</c:v>
                </c:pt>
                <c:pt idx="6309" formatCode="General">
                  <c:v>3.9686032749983402E-4</c:v>
                </c:pt>
                <c:pt idx="6310" formatCode="General">
                  <c:v>3.9686029751810002E-4</c:v>
                </c:pt>
                <c:pt idx="6311" formatCode="General">
                  <c:v>3.96860267958931E-4</c:v>
                </c:pt>
                <c:pt idx="6312" formatCode="General">
                  <c:v>3.9686023887636901E-4</c:v>
                </c:pt>
                <c:pt idx="6313" formatCode="General">
                  <c:v>3.9686021032165399E-4</c:v>
                </c:pt>
                <c:pt idx="6314" formatCode="General">
                  <c:v>3.9686018234296898E-4</c:v>
                </c:pt>
                <c:pt idx="6315" formatCode="General">
                  <c:v>3.96860154985197E-4</c:v>
                </c:pt>
                <c:pt idx="6316" formatCode="General">
                  <c:v>3.9686012828970901E-4</c:v>
                </c:pt>
                <c:pt idx="6317" formatCode="General">
                  <c:v>3.9686010229415401E-4</c:v>
                </c:pt>
                <c:pt idx="6318" formatCode="General">
                  <c:v>3.9686007703228801E-4</c:v>
                </c:pt>
                <c:pt idx="6319" formatCode="General">
                  <c:v>3.96860052533808E-4</c:v>
                </c:pt>
                <c:pt idx="6320" formatCode="General">
                  <c:v>3.9686002882422498E-4</c:v>
                </c:pt>
                <c:pt idx="6321" formatCode="General">
                  <c:v>3.9686000592474297E-4</c:v>
                </c:pt>
                <c:pt idx="6322" formatCode="General">
                  <c:v>3.96859983852174E-4</c:v>
                </c:pt>
                <c:pt idx="6323" formatCode="General">
                  <c:v>3.9685996261887101E-4</c:v>
                </c:pt>
                <c:pt idx="6324" formatCode="General">
                  <c:v>3.9685994223268901E-4</c:v>
                </c:pt>
                <c:pt idx="6325" formatCode="General">
                  <c:v>3.9685992269696002E-4</c:v>
                </c:pt>
                <c:pt idx="6326" formatCode="General">
                  <c:v>3.96859904010508E-4</c:v>
                </c:pt>
                <c:pt idx="6327" formatCode="General">
                  <c:v>3.9685988616767402E-4</c:v>
                </c:pt>
                <c:pt idx="6328" formatCode="General">
                  <c:v>3.9685986915837098E-4</c:v>
                </c:pt>
                <c:pt idx="6329" formatCode="General">
                  <c:v>3.96859852968159E-4</c:v>
                </c:pt>
                <c:pt idx="6330" formatCode="General">
                  <c:v>3.9685983757834701E-4</c:v>
                </c:pt>
                <c:pt idx="6331" formatCode="General">
                  <c:v>3.9685982296611599E-4</c:v>
                </c:pt>
                <c:pt idx="6332" formatCode="General">
                  <c:v>3.9685980910465502E-4</c:v>
                </c:pt>
                <c:pt idx="6333" formatCode="General">
                  <c:v>3.9685979596333198E-4</c:v>
                </c:pt>
                <c:pt idx="6334" formatCode="General">
                  <c:v>3.9685978350786899E-4</c:v>
                </c:pt>
                <c:pt idx="6335" formatCode="General">
                  <c:v>3.9685977170054998E-4</c:v>
                </c:pt>
                <c:pt idx="6336" formatCode="General">
                  <c:v>3.9685976050043401E-4</c:v>
                </c:pt>
                <c:pt idx="6337" formatCode="General">
                  <c:v>3.9685974986358703E-4</c:v>
                </c:pt>
                <c:pt idx="6338" formatCode="General">
                  <c:v>3.9685973974333701E-4</c:v>
                </c:pt>
                <c:pt idx="6339" formatCode="General">
                  <c:v>3.9685973009053198E-4</c:v>
                </c:pt>
                <c:pt idx="6340" formatCode="General">
                  <c:v>3.9685972085380899E-4</c:v>
                </c:pt>
                <c:pt idx="6341" formatCode="General">
                  <c:v>3.96859711979887E-4</c:v>
                </c:pt>
                <c:pt idx="6342" formatCode="General">
                  <c:v>3.9685970341385001E-4</c:v>
                </c:pt>
                <c:pt idx="6343" formatCode="General">
                  <c:v>3.9685969509945402E-4</c:v>
                </c:pt>
                <c:pt idx="6344" formatCode="General">
                  <c:v>3.96859686979423E-4</c:v>
                </c:pt>
                <c:pt idx="6345" formatCode="General">
                  <c:v>3.96859678995767E-4</c:v>
                </c:pt>
                <c:pt idx="6346" formatCode="General">
                  <c:v>3.9685967109008802E-4</c:v>
                </c:pt>
                <c:pt idx="6347" formatCode="General">
                  <c:v>3.96859663203889E-4</c:v>
                </c:pt>
                <c:pt idx="6348" formatCode="General">
                  <c:v>3.9685965527888899E-4</c:v>
                </c:pt>
                <c:pt idx="6349" formatCode="General">
                  <c:v>3.9685964725732798E-4</c:v>
                </c:pt>
                <c:pt idx="6350" formatCode="General">
                  <c:v>3.9685963908226899E-4</c:v>
                </c:pt>
                <c:pt idx="6351" formatCode="General">
                  <c:v>3.9685963069789902E-4</c:v>
                </c:pt>
                <c:pt idx="6352" formatCode="General">
                  <c:v>3.96859622049812E-4</c:v>
                </c:pt>
                <c:pt idx="6353" formatCode="General">
                  <c:v>3.9685961308529602E-4</c:v>
                </c:pt>
                <c:pt idx="6354" formatCode="General">
                  <c:v>3.9685960375359898E-4</c:v>
                </c:pt>
                <c:pt idx="6355" formatCode="General">
                  <c:v>3.9685959400618799E-4</c:v>
                </c:pt>
                <c:pt idx="6356" formatCode="General">
                  <c:v>3.9685958379699702E-4</c:v>
                </c:pt>
                <c:pt idx="6357" formatCode="General">
                  <c:v>3.9685957308265197E-4</c:v>
                </c:pt>
                <c:pt idx="6358" formatCode="General">
                  <c:v>3.9685956182269303E-4</c:v>
                </c:pt>
                <c:pt idx="6359" formatCode="General">
                  <c:v>3.96859549979768E-4</c:v>
                </c:pt>
                <c:pt idx="6360" formatCode="General">
                  <c:v>3.9685953751981599E-4</c:v>
                </c:pt>
                <c:pt idx="6361" formatCode="General">
                  <c:v>3.9685952441223001E-4</c:v>
                </c:pt>
                <c:pt idx="6362" formatCode="General">
                  <c:v>3.9685951062999998E-4</c:v>
                </c:pt>
                <c:pt idx="6363" formatCode="General">
                  <c:v>3.9685949614983698E-4</c:v>
                </c:pt>
                <c:pt idx="6364" formatCode="General">
                  <c:v>3.9685948095227801E-4</c:v>
                </c:pt>
                <c:pt idx="6365" formatCode="General">
                  <c:v>3.9685946502176697E-4</c:v>
                </c:pt>
                <c:pt idx="6366" formatCode="General">
                  <c:v>3.9685944834671701E-4</c:v>
                </c:pt>
                <c:pt idx="6367" formatCode="General">
                  <c:v>3.9685943091955102E-4</c:v>
                </c:pt>
                <c:pt idx="6368" formatCode="General">
                  <c:v>3.9685941273672203E-4</c:v>
                </c:pt>
                <c:pt idx="6369" formatCode="General">
                  <c:v>3.96859393798706E-4</c:v>
                </c:pt>
                <c:pt idx="6370" formatCode="General">
                  <c:v>3.9685937410998301E-4</c:v>
                </c:pt>
                <c:pt idx="6371" formatCode="General">
                  <c:v>3.9685935367899002E-4</c:v>
                </c:pt>
                <c:pt idx="6372" formatCode="General">
                  <c:v>3.9685933251805698E-4</c:v>
                </c:pt>
                <c:pt idx="6373" formatCode="General">
                  <c:v>3.9685931064331798E-4</c:v>
                </c:pt>
                <c:pt idx="6374" formatCode="General">
                  <c:v>3.9685928807460698E-4</c:v>
                </c:pt>
                <c:pt idx="6375" formatCode="General">
                  <c:v>3.9685926483533498E-4</c:v>
                </c:pt>
                <c:pt idx="6376" formatCode="General">
                  <c:v>3.9685924095234602E-4</c:v>
                </c:pt>
                <c:pt idx="6377" formatCode="General">
                  <c:v>3.9685921645575502E-4</c:v>
                </c:pt>
                <c:pt idx="6378" formatCode="General">
                  <c:v>3.9685919137877302E-4</c:v>
                </c:pt>
                <c:pt idx="6379" formatCode="General">
                  <c:v>3.9685916575751698E-4</c:v>
                </c:pt>
                <c:pt idx="6380" formatCode="General">
                  <c:v>3.9685913963079798E-4</c:v>
                </c:pt>
                <c:pt idx="6381" formatCode="General">
                  <c:v>3.9685911303990697E-4</c:v>
                </c:pt>
                <c:pt idx="6382" formatCode="General">
                  <c:v>3.9685908602837898E-4</c:v>
                </c:pt>
                <c:pt idx="6383" formatCode="General">
                  <c:v>3.9685905864175302E-4</c:v>
                </c:pt>
                <c:pt idx="6384" formatCode="General">
                  <c:v>3.9685903092731898E-4</c:v>
                </c:pt>
                <c:pt idx="6385" formatCode="General">
                  <c:v>3.9685900293386198E-4</c:v>
                </c:pt>
                <c:pt idx="6386" formatCode="General">
                  <c:v>3.9685897471138901E-4</c:v>
                </c:pt>
                <c:pt idx="6387" formatCode="General">
                  <c:v>3.96858946310865E-4</c:v>
                </c:pt>
                <c:pt idx="6388" formatCode="General">
                  <c:v>3.9685891778393201E-4</c:v>
                </c:pt>
                <c:pt idx="6389" formatCode="General">
                  <c:v>3.9685888918263902E-4</c:v>
                </c:pt>
                <c:pt idx="6390" formatCode="General">
                  <c:v>3.9685886055915702E-4</c:v>
                </c:pt>
                <c:pt idx="6391" formatCode="General">
                  <c:v>3.96858831965507E-4</c:v>
                </c:pt>
                <c:pt idx="6392" formatCode="General">
                  <c:v>3.96858803453283E-4</c:v>
                </c:pt>
                <c:pt idx="6393" formatCode="General">
                  <c:v>3.9685877507338599E-4</c:v>
                </c:pt>
                <c:pt idx="6394" formatCode="General">
                  <c:v>3.9685874687574798E-4</c:v>
                </c:pt>
                <c:pt idx="6395" formatCode="General">
                  <c:v>3.96858718909086E-4</c:v>
                </c:pt>
                <c:pt idx="6396" formatCode="General">
                  <c:v>3.9685869122063801E-4</c:v>
                </c:pt>
                <c:pt idx="6397" formatCode="General">
                  <c:v>3.9685866385593099E-4</c:v>
                </c:pt>
                <c:pt idx="6398" formatCode="General">
                  <c:v>3.9685863685854202E-4</c:v>
                </c:pt>
                <c:pt idx="6399" formatCode="General">
                  <c:v>3.96858610269881E-4</c:v>
                </c:pt>
                <c:pt idx="6400" formatCode="General">
                  <c:v>3.9685858412898399E-4</c:v>
                </c:pt>
                <c:pt idx="6401" formatCode="General">
                  <c:v>3.9685855847231498E-4</c:v>
                </c:pt>
                <c:pt idx="6402" formatCode="General">
                  <c:v>3.9685853333359201E-4</c:v>
                </c:pt>
                <c:pt idx="6403" formatCode="General">
                  <c:v>3.9685850874361802E-4</c:v>
                </c:pt>
                <c:pt idx="6404" formatCode="General">
                  <c:v>3.9685848473013698E-4</c:v>
                </c:pt>
                <c:pt idx="6405" formatCode="General">
                  <c:v>3.9685846131770001E-4</c:v>
                </c:pt>
                <c:pt idx="6406" formatCode="General">
                  <c:v>3.9685843852755697E-4</c:v>
                </c:pt>
                <c:pt idx="6407" formatCode="General">
                  <c:v>3.9685841637755601E-4</c:v>
                </c:pt>
                <c:pt idx="6408" formatCode="General">
                  <c:v>3.9685839488207099E-4</c:v>
                </c:pt>
                <c:pt idx="6409" formatCode="General">
                  <c:v>3.96858374051943E-4</c:v>
                </c:pt>
                <c:pt idx="6410" formatCode="General">
                  <c:v>3.9685835389443799E-4</c:v>
                </c:pt>
                <c:pt idx="6411" formatCode="General">
                  <c:v>3.9685833441323499E-4</c:v>
                </c:pt>
                <c:pt idx="6412" formatCode="General">
                  <c:v>3.9685831560841699E-4</c:v>
                </c:pt>
                <c:pt idx="6413" formatCode="General">
                  <c:v>3.9685829747649698E-4</c:v>
                </c:pt>
                <c:pt idx="6414" formatCode="General">
                  <c:v>3.9685828001044901E-4</c:v>
                </c:pt>
                <c:pt idx="6415" formatCode="General">
                  <c:v>3.9685826319976899E-4</c:v>
                </c:pt>
                <c:pt idx="6416" formatCode="General">
                  <c:v>3.9685824703054602E-4</c:v>
                </c:pt>
                <c:pt idx="6417" formatCode="General">
                  <c:v>3.9685823148555402E-4</c:v>
                </c:pt>
                <c:pt idx="6418" formatCode="General">
                  <c:v>3.9685821654436299E-4</c:v>
                </c:pt>
                <c:pt idx="6419" formatCode="General">
                  <c:v>3.9685820218346001E-4</c:v>
                </c:pt>
                <c:pt idx="6420" formatCode="General">
                  <c:v>3.9685818837639401E-4</c:v>
                </c:pt>
                <c:pt idx="6421" formatCode="General">
                  <c:v>3.9685817509392898E-4</c:v>
                </c:pt>
                <c:pt idx="6422" formatCode="General">
                  <c:v>3.9685816230421498E-4</c:v>
                </c:pt>
                <c:pt idx="6423" formatCode="General">
                  <c:v>3.9685814997296898E-4</c:v>
                </c:pt>
                <c:pt idx="6424" formatCode="General">
                  <c:v>3.9685813806367002E-4</c:v>
                </c:pt>
                <c:pt idx="6425" formatCode="General">
                  <c:v>3.96858126537763E-4</c:v>
                </c:pt>
                <c:pt idx="6426" formatCode="General">
                  <c:v>3.9685811535487798E-4</c:v>
                </c:pt>
                <c:pt idx="6427" formatCode="General">
                  <c:v>3.9685810447304701E-4</c:v>
                </c:pt>
                <c:pt idx="6428" formatCode="General">
                  <c:v>3.9685809384894E-4</c:v>
                </c:pt>
                <c:pt idx="6429" formatCode="General">
                  <c:v>3.9685808343809897E-4</c:v>
                </c:pt>
                <c:pt idx="6430" formatCode="General">
                  <c:v>3.9685807319517902E-4</c:v>
                </c:pt>
                <c:pt idx="6431" formatCode="General">
                  <c:v>3.96858063074195E-4</c:v>
                </c:pt>
                <c:pt idx="6432" formatCode="General">
                  <c:v>3.9685805302876501E-4</c:v>
                </c:pt>
                <c:pt idx="6433" formatCode="General">
                  <c:v>3.9685804301236303E-4</c:v>
                </c:pt>
                <c:pt idx="6434" formatCode="General">
                  <c:v>3.9685803297855997E-4</c:v>
                </c:pt>
                <c:pt idx="6435" formatCode="General">
                  <c:v>3.9685802288127298E-4</c:v>
                </c:pt>
                <c:pt idx="6436" formatCode="General">
                  <c:v>3.96858012675008E-4</c:v>
                </c:pt>
                <c:pt idx="6437" formatCode="General">
                  <c:v>3.9685800231509298E-4</c:v>
                </c:pt>
                <c:pt idx="6438" formatCode="General">
                  <c:v>3.96857991757916E-4</c:v>
                </c:pt>
                <c:pt idx="6439" formatCode="General">
                  <c:v>3.9685798096114399E-4</c:v>
                </c:pt>
                <c:pt idx="6440" formatCode="General">
                  <c:v>3.96857969883947E-4</c:v>
                </c:pt>
                <c:pt idx="6441" formatCode="General">
                  <c:v>3.9685795848720201E-4</c:v>
                </c:pt>
                <c:pt idx="6442" formatCode="General">
                  <c:v>3.9685794673368897E-4</c:v>
                </c:pt>
                <c:pt idx="6443" formatCode="General">
                  <c:v>3.9685793458828499E-4</c:v>
                </c:pt>
                <c:pt idx="6444" formatCode="General">
                  <c:v>3.9685792201813E-4</c:v>
                </c:pt>
                <c:pt idx="6445" formatCode="General">
                  <c:v>3.96857908992798E-4</c:v>
                </c:pt>
                <c:pt idx="6446" formatCode="General">
                  <c:v>3.9685789548443798E-4</c:v>
                </c:pt>
                <c:pt idx="6447" formatCode="General">
                  <c:v>3.96857881467911E-4</c:v>
                </c:pt>
                <c:pt idx="6448" formatCode="General">
                  <c:v>3.96857866920909E-4</c:v>
                </c:pt>
                <c:pt idx="6449" formatCode="General">
                  <c:v>3.9685785182405598E-4</c:v>
                </c:pt>
                <c:pt idx="6450" formatCode="General">
                  <c:v>3.96857836160998E-4</c:v>
                </c:pt>
                <c:pt idx="6451" formatCode="General">
                  <c:v>3.9685781991847E-4</c:v>
                </c:pt>
                <c:pt idx="6452" formatCode="General">
                  <c:v>3.9685780308635401E-4</c:v>
                </c:pt>
                <c:pt idx="6453" formatCode="General">
                  <c:v>3.9685778565771101E-4</c:v>
                </c:pt>
                <c:pt idx="6454" formatCode="General">
                  <c:v>3.9685776762880701E-4</c:v>
                </c:pt>
                <c:pt idx="6455" formatCode="General">
                  <c:v>3.9685774899910799E-4</c:v>
                </c:pt>
                <c:pt idx="6456" formatCode="General">
                  <c:v>3.9685772977127398E-4</c:v>
                </c:pt>
                <c:pt idx="6457" formatCode="General">
                  <c:v>3.9685770995112401E-4</c:v>
                </c:pt>
                <c:pt idx="6458" formatCode="General">
                  <c:v>3.9685768954758599E-4</c:v>
                </c:pt>
                <c:pt idx="6459" formatCode="General">
                  <c:v>3.9685766857263798E-4</c:v>
                </c:pt>
                <c:pt idx="6460" formatCode="General">
                  <c:v>3.9685764704122802E-4</c:v>
                </c:pt>
                <c:pt idx="6461" formatCode="General">
                  <c:v>3.9685762497117298E-4</c:v>
                </c:pt>
                <c:pt idx="6462" formatCode="General">
                  <c:v>3.9685760238306002E-4</c:v>
                </c:pt>
                <c:pt idx="6463" formatCode="General">
                  <c:v>3.9685757930011198E-4</c:v>
                </c:pt>
                <c:pt idx="6464" formatCode="General">
                  <c:v>3.96857555748058E-4</c:v>
                </c:pt>
                <c:pt idx="6465" formatCode="General">
                  <c:v>3.9685753175498003E-4</c:v>
                </c:pt>
                <c:pt idx="6466" formatCode="General">
                  <c:v>3.9685750735115298E-4</c:v>
                </c:pt>
                <c:pt idx="6467" formatCode="General">
                  <c:v>3.9685748256887502E-4</c:v>
                </c:pt>
                <c:pt idx="6468" formatCode="General">
                  <c:v>3.96857457442282E-4</c:v>
                </c:pt>
                <c:pt idx="6469" formatCode="General">
                  <c:v>3.9685743200715902E-4</c:v>
                </c:pt>
                <c:pt idx="6470" formatCode="General">
                  <c:v>3.9685740630074302E-4</c:v>
                </c:pt>
                <c:pt idx="6471" formatCode="General">
                  <c:v>3.9685738036151699E-4</c:v>
                </c:pt>
                <c:pt idx="6472" formatCode="General">
                  <c:v>3.9685735422899799E-4</c:v>
                </c:pt>
                <c:pt idx="6473" formatCode="General">
                  <c:v>3.9685732794352799E-4</c:v>
                </c:pt>
                <c:pt idx="6474" formatCode="General">
                  <c:v>3.9685730154604998E-4</c:v>
                </c:pt>
                <c:pt idx="6475" formatCode="General">
                  <c:v>3.9685727507788899E-4</c:v>
                </c:pt>
                <c:pt idx="6476" formatCode="General">
                  <c:v>3.9685724858053498E-4</c:v>
                </c:pt>
                <c:pt idx="6477" formatCode="General">
                  <c:v>3.9685722209541999E-4</c:v>
                </c:pt>
                <c:pt idx="6478" formatCode="General">
                  <c:v>3.96857195663698E-4</c:v>
                </c:pt>
                <c:pt idx="6479" formatCode="General">
                  <c:v>3.9685716932603098E-4</c:v>
                </c:pt>
                <c:pt idx="6480" formatCode="General">
                  <c:v>3.9685714312237601E-4</c:v>
                </c:pt>
                <c:pt idx="6481" formatCode="General">
                  <c:v>3.9685711709177299E-4</c:v>
                </c:pt>
                <c:pt idx="6482" formatCode="General">
                  <c:v>3.96857091272151E-4</c:v>
                </c:pt>
                <c:pt idx="6483" formatCode="General">
                  <c:v>3.96857065700125E-4</c:v>
                </c:pt>
                <c:pt idx="6484" formatCode="General">
                  <c:v>3.9685704041081399E-4</c:v>
                </c:pt>
                <c:pt idx="6485" formatCode="General">
                  <c:v>3.9685701543766501E-4</c:v>
                </c:pt>
                <c:pt idx="6486" formatCode="General">
                  <c:v>3.9685699081227598E-4</c:v>
                </c:pt>
                <c:pt idx="6487" formatCode="General">
                  <c:v>3.9685696656424998E-4</c:v>
                </c:pt>
                <c:pt idx="6488" formatCode="General">
                  <c:v>3.9685694272103899E-4</c:v>
                </c:pt>
                <c:pt idx="6489" formatCode="General">
                  <c:v>3.9685691930781603E-4</c:v>
                </c:pt>
                <c:pt idx="6490" formatCode="General">
                  <c:v>3.9685689634735198E-4</c:v>
                </c:pt>
                <c:pt idx="6491" formatCode="General">
                  <c:v>3.96856873859908E-4</c:v>
                </c:pt>
                <c:pt idx="6492" formatCode="General">
                  <c:v>3.9685685186313999E-4</c:v>
                </c:pt>
                <c:pt idx="6493" formatCode="General">
                  <c:v>3.9685683037202403E-4</c:v>
                </c:pt>
                <c:pt idx="6494" formatCode="General">
                  <c:v>3.9685680939878298E-4</c:v>
                </c:pt>
                <c:pt idx="6495" formatCode="General">
                  <c:v>3.9685678895284398E-4</c:v>
                </c:pt>
                <c:pt idx="6496" formatCode="General">
                  <c:v>3.9685676904080099E-4</c:v>
                </c:pt>
                <c:pt idx="6497" formatCode="General">
                  <c:v>3.9685674966639099E-4</c:v>
                </c:pt>
                <c:pt idx="6498" formatCode="General">
                  <c:v>3.9685673083049699E-4</c:v>
                </c:pt>
                <c:pt idx="6499" formatCode="General">
                  <c:v>3.9685671253115101E-4</c:v>
                </c:pt>
                <c:pt idx="6500" formatCode="General">
                  <c:v>3.9685669476356299E-4</c:v>
                </c:pt>
                <c:pt idx="6501" formatCode="General">
                  <c:v>3.9685667752016298E-4</c:v>
                </c:pt>
                <c:pt idx="6502" formatCode="General">
                  <c:v>3.9685666079065002E-4</c:v>
                </c:pt>
                <c:pt idx="6503" formatCode="General">
                  <c:v>3.9685664456206898E-4</c:v>
                </c:pt>
                <c:pt idx="6504" formatCode="General">
                  <c:v>3.9685662881888499E-4</c:v>
                </c:pt>
                <c:pt idx="6505" formatCode="General">
                  <c:v>3.9685661354308798E-4</c:v>
                </c:pt>
                <c:pt idx="6506" formatCode="General">
                  <c:v>3.9685659871429202E-4</c:v>
                </c:pt>
                <c:pt idx="6507" formatCode="General">
                  <c:v>3.9685658430986201E-4</c:v>
                </c:pt>
                <c:pt idx="6508" formatCode="General">
                  <c:v>3.9685657030504501E-4</c:v>
                </c:pt>
                <c:pt idx="6509" formatCode="General">
                  <c:v>3.9685655667311002E-4</c:v>
                </c:pt>
                <c:pt idx="6510" formatCode="General">
                  <c:v>3.9685654338550002E-4</c:v>
                </c:pt>
                <c:pt idx="6511" formatCode="General">
                  <c:v>3.9685653041199602E-4</c:v>
                </c:pt>
                <c:pt idx="6512" formatCode="General">
                  <c:v>3.9685651772088202E-4</c:v>
                </c:pt>
                <c:pt idx="6513" formatCode="General">
                  <c:v>3.9685650527912199E-4</c:v>
                </c:pt>
                <c:pt idx="6514" formatCode="General">
                  <c:v>3.9685649305254401E-4</c:v>
                </c:pt>
                <c:pt idx="6515" formatCode="General">
                  <c:v>3.9685648100602398E-4</c:v>
                </c:pt>
                <c:pt idx="6516" formatCode="General">
                  <c:v>3.9685646910367898E-4</c:v>
                </c:pt>
                <c:pt idx="6517" formatCode="General">
                  <c:v>3.9685645730905798E-4</c:v>
                </c:pt>
                <c:pt idx="6518" formatCode="General">
                  <c:v>3.9685644558534299E-4</c:v>
                </c:pt>
                <c:pt idx="6519" formatCode="General">
                  <c:v>3.9685643389554098E-4</c:v>
                </c:pt>
                <c:pt idx="6520" formatCode="General">
                  <c:v>3.9685642220268098E-4</c:v>
                </c:pt>
                <c:pt idx="6521" formatCode="General">
                  <c:v>3.9685641047001601E-4</c:v>
                </c:pt>
                <c:pt idx="6522" formatCode="General">
                  <c:v>3.96856398661206E-4</c:v>
                </c:pt>
                <c:pt idx="6523" formatCode="General">
                  <c:v>3.9685638674051701E-4</c:v>
                </c:pt>
                <c:pt idx="6524" formatCode="General">
                  <c:v>3.9685637467300297E-4</c:v>
                </c:pt>
                <c:pt idx="6525" formatCode="General">
                  <c:v>3.9685636242468798E-4</c:v>
                </c:pt>
                <c:pt idx="6526" formatCode="General">
                  <c:v>3.96856349962738E-4</c:v>
                </c:pt>
                <c:pt idx="6527" formatCode="General">
                  <c:v>3.9685633725563299E-4</c:v>
                </c:pt>
                <c:pt idx="6528" formatCode="General">
                  <c:v>3.9685632427332402E-4</c:v>
                </c:pt>
                <c:pt idx="6529" formatCode="General">
                  <c:v>3.9685631098738603E-4</c:v>
                </c:pt>
                <c:pt idx="6530" formatCode="General">
                  <c:v>3.9685629737115701E-4</c:v>
                </c:pt>
                <c:pt idx="6531" formatCode="General">
                  <c:v>3.9685628339987302E-4</c:v>
                </c:pt>
                <c:pt idx="6532" formatCode="General">
                  <c:v>3.9685626905078698E-4</c:v>
                </c:pt>
                <c:pt idx="6533" formatCode="General">
                  <c:v>3.9685625430328E-4</c:v>
                </c:pt>
                <c:pt idx="6534" formatCode="General">
                  <c:v>3.9685623913896E-4</c:v>
                </c:pt>
                <c:pt idx="6535" formatCode="General">
                  <c:v>3.9685622354174301E-4</c:v>
                </c:pt>
                <c:pt idx="6536" formatCode="General">
                  <c:v>3.9685620749792998E-4</c:v>
                </c:pt>
                <c:pt idx="6537" formatCode="General">
                  <c:v>3.9685619099626601E-4</c:v>
                </c:pt>
                <c:pt idx="6538" formatCode="General">
                  <c:v>3.9685617402798599E-4</c:v>
                </c:pt>
                <c:pt idx="6539" formatCode="General">
                  <c:v>3.9685615658684902E-4</c:v>
                </c:pt>
                <c:pt idx="6540" formatCode="General">
                  <c:v>3.96856138669157E-4</c:v>
                </c:pt>
                <c:pt idx="6541" formatCode="General">
                  <c:v>3.9685612027376199E-4</c:v>
                </c:pt>
                <c:pt idx="6542" formatCode="General">
                  <c:v>3.9685610140205598E-4</c:v>
                </c:pt>
                <c:pt idx="6543" formatCode="General">
                  <c:v>3.96856082057955E-4</c:v>
                </c:pt>
                <c:pt idx="6544" formatCode="General">
                  <c:v>3.96856062247859E-4</c:v>
                </c:pt>
                <c:pt idx="6545" formatCode="General">
                  <c:v>3.9685604198061002E-4</c:v>
                </c:pt>
                <c:pt idx="6546" formatCode="General">
                  <c:v>3.9685602126743102E-4</c:v>
                </c:pt>
                <c:pt idx="6547" formatCode="General">
                  <c:v>3.96856000121851E-4</c:v>
                </c:pt>
                <c:pt idx="6548" formatCode="General">
                  <c:v>3.9685597855962401E-4</c:v>
                </c:pt>
                <c:pt idx="6549" formatCode="General">
                  <c:v>3.9685595659863401E-4</c:v>
                </c:pt>
                <c:pt idx="6550" formatCode="General">
                  <c:v>3.9685593425879001E-4</c:v>
                </c:pt>
                <c:pt idx="6551" formatCode="General">
                  <c:v>3.9685591156190403E-4</c:v>
                </c:pt>
                <c:pt idx="6552" formatCode="General">
                  <c:v>3.9685588853157302E-4</c:v>
                </c:pt>
                <c:pt idx="6553" formatCode="General">
                  <c:v>3.9685586519304101E-4</c:v>
                </c:pt>
                <c:pt idx="6554" formatCode="General">
                  <c:v>3.96855841573057E-4</c:v>
                </c:pt>
                <c:pt idx="6555" formatCode="General">
                  <c:v>3.9685581769972298E-4</c:v>
                </c:pt>
                <c:pt idx="6556" formatCode="General">
                  <c:v>3.9685579360234502E-4</c:v>
                </c:pt>
                <c:pt idx="6557" formatCode="General">
                  <c:v>3.9685576931126302E-4</c:v>
                </c:pt>
                <c:pt idx="6558" formatCode="General">
                  <c:v>3.9685574485769098E-4</c:v>
                </c:pt>
                <c:pt idx="6559" formatCode="General">
                  <c:v>3.9685572027354501E-4</c:v>
                </c:pt>
                <c:pt idx="6560" formatCode="General">
                  <c:v>3.9685569559127002E-4</c:v>
                </c:pt>
                <c:pt idx="6561" formatCode="General">
                  <c:v>3.9685567084366701E-4</c:v>
                </c:pt>
                <c:pt idx="6562" formatCode="General">
                  <c:v>3.96855646063715E-4</c:v>
                </c:pt>
                <c:pt idx="6563" formatCode="General">
                  <c:v>3.9685562128439702E-4</c:v>
                </c:pt>
                <c:pt idx="6564" formatCode="General">
                  <c:v>3.9685559653852701E-4</c:v>
                </c:pt>
                <c:pt idx="6565" formatCode="General">
                  <c:v>3.96855571858574E-4</c:v>
                </c:pt>
                <c:pt idx="6566" formatCode="General">
                  <c:v>3.9685554727649397E-4</c:v>
                </c:pt>
                <c:pt idx="6567" formatCode="General">
                  <c:v>3.9685552282356297E-4</c:v>
                </c:pt>
                <c:pt idx="6568" formatCode="General">
                  <c:v>3.9685549853021499E-4</c:v>
                </c:pt>
                <c:pt idx="6569" formatCode="General">
                  <c:v>3.96855474425886E-4</c:v>
                </c:pt>
                <c:pt idx="6570" formatCode="General">
                  <c:v>3.9685545053886099E-4</c:v>
                </c:pt>
                <c:pt idx="6571" formatCode="General">
                  <c:v>3.9685542689613503E-4</c:v>
                </c:pt>
                <c:pt idx="6572" formatCode="General">
                  <c:v>3.96855403523273E-4</c:v>
                </c:pt>
                <c:pt idx="6573" formatCode="General">
                  <c:v>3.96855380444283E-4</c:v>
                </c:pt>
                <c:pt idx="6574" formatCode="General">
                  <c:v>3.96855357681499E-4</c:v>
                </c:pt>
                <c:pt idx="6575" formatCode="General">
                  <c:v>3.9685533525546802E-4</c:v>
                </c:pt>
                <c:pt idx="6576" formatCode="General">
                  <c:v>3.9685531318485597E-4</c:v>
                </c:pt>
                <c:pt idx="6577" formatCode="General">
                  <c:v>3.9685529148635301E-4</c:v>
                </c:pt>
                <c:pt idx="6578" formatCode="General">
                  <c:v>3.9685527017460198E-4</c:v>
                </c:pt>
                <c:pt idx="6579" formatCode="General">
                  <c:v>3.9685524926212401E-4</c:v>
                </c:pt>
                <c:pt idx="6580" formatCode="General">
                  <c:v>3.9685522875927199E-4</c:v>
                </c:pt>
                <c:pt idx="6581" formatCode="General">
                  <c:v>3.9685520867417998E-4</c:v>
                </c:pt>
                <c:pt idx="6582" formatCode="General">
                  <c:v>3.9685518901273601E-4</c:v>
                </c:pt>
                <c:pt idx="6583" formatCode="General">
                  <c:v>3.9685516977856203E-4</c:v>
                </c:pt>
                <c:pt idx="6584" formatCode="General">
                  <c:v>3.9685515097300699E-4</c:v>
                </c:pt>
                <c:pt idx="6585" formatCode="General">
                  <c:v>3.9685513259514899E-4</c:v>
                </c:pt>
                <c:pt idx="6586" formatCode="General">
                  <c:v>3.96855114641816E-4</c:v>
                </c:pt>
                <c:pt idx="6587" formatCode="General">
                  <c:v>3.9685509710761301E-4</c:v>
                </c:pt>
                <c:pt idx="6588" formatCode="General">
                  <c:v>3.9685507998496298E-4</c:v>
                </c:pt>
                <c:pt idx="6589" formatCode="General">
                  <c:v>3.9685506326415498E-4</c:v>
                </c:pt>
                <c:pt idx="6590" formatCode="General">
                  <c:v>3.9685504693341299E-4</c:v>
                </c:pt>
                <c:pt idx="6591" formatCode="General">
                  <c:v>3.9685503097896299E-4</c:v>
                </c:pt>
                <c:pt idx="6592" formatCode="General">
                  <c:v>3.9685501538512199E-4</c:v>
                </c:pt>
                <c:pt idx="6593" formatCode="General">
                  <c:v>3.9685500013438599E-4</c:v>
                </c:pt>
                <c:pt idx="6594" formatCode="General">
                  <c:v>3.96854985207537E-4</c:v>
                </c:pt>
                <c:pt idx="6595" formatCode="General">
                  <c:v>3.9685497058375001E-4</c:v>
                </c:pt>
                <c:pt idx="6596" formatCode="General">
                  <c:v>3.96854956240713E-4</c:v>
                </c:pt>
                <c:pt idx="6597" formatCode="General">
                  <c:v>3.9685494215475599E-4</c:v>
                </c:pt>
                <c:pt idx="6598" formatCode="General">
                  <c:v>3.9685492830097697E-4</c:v>
                </c:pt>
                <c:pt idx="6599" formatCode="General">
                  <c:v>3.96854914653388E-4</c:v>
                </c:pt>
                <c:pt idx="6600" formatCode="General">
                  <c:v>3.9685490118505099E-4</c:v>
                </c:pt>
                <c:pt idx="6601" formatCode="General">
                  <c:v>3.9685488786823101E-4</c:v>
                </c:pt>
                <c:pt idx="6602" formatCode="General">
                  <c:v>3.9685487467454301E-4</c:v>
                </c:pt>
                <c:pt idx="6603" formatCode="General">
                  <c:v>3.9685486157511201E-4</c:v>
                </c:pt>
                <c:pt idx="6604" formatCode="General">
                  <c:v>3.96854848540719E-4</c:v>
                </c:pt>
                <c:pt idx="6605" formatCode="General">
                  <c:v>3.96854835541966E-4</c:v>
                </c:pt>
                <c:pt idx="6606" formatCode="General">
                  <c:v>3.9685482254942802E-4</c:v>
                </c:pt>
                <c:pt idx="6607" formatCode="General">
                  <c:v>3.96854809533811E-4</c:v>
                </c:pt>
                <c:pt idx="6608" formatCode="General">
                  <c:v>3.9685479646610399E-4</c:v>
                </c:pt>
                <c:pt idx="6609" formatCode="General">
                  <c:v>3.9685478331773298E-4</c:v>
                </c:pt>
                <c:pt idx="6610" formatCode="General">
                  <c:v>3.9685477006071098E-4</c:v>
                </c:pt>
                <c:pt idx="6611" formatCode="General">
                  <c:v>3.9685475666778001E-4</c:v>
                </c:pt>
                <c:pt idx="6612" formatCode="General">
                  <c:v>3.9685474311255302E-4</c:v>
                </c:pt>
                <c:pt idx="6613" formatCode="General">
                  <c:v>3.9685472936965E-4</c:v>
                </c:pt>
                <c:pt idx="6614" formatCode="General">
                  <c:v>3.9685471541482399E-4</c:v>
                </c:pt>
                <c:pt idx="6615" formatCode="General">
                  <c:v>3.9685470122508801E-4</c:v>
                </c:pt>
                <c:pt idx="6616" formatCode="General">
                  <c:v>3.9685468677882498E-4</c:v>
                </c:pt>
                <c:pt idx="6617" formatCode="General">
                  <c:v>3.9685467205589897E-4</c:v>
                </c:pt>
                <c:pt idx="6618" formatCode="General">
                  <c:v>3.9685465703775101E-4</c:v>
                </c:pt>
                <c:pt idx="6619" formatCode="General">
                  <c:v>3.96854641707493E-4</c:v>
                </c:pt>
                <c:pt idx="6620" formatCode="General">
                  <c:v>3.9685462604998202E-4</c:v>
                </c:pt>
                <c:pt idx="6621" formatCode="General">
                  <c:v>3.96854610051897E-4</c:v>
                </c:pt>
                <c:pt idx="6622" formatCode="General">
                  <c:v>3.9685459370179701E-4</c:v>
                </c:pt>
                <c:pt idx="6623" formatCode="General">
                  <c:v>3.9685457699017101E-4</c:v>
                </c:pt>
                <c:pt idx="6624" formatCode="General">
                  <c:v>3.9685455990948101E-4</c:v>
                </c:pt>
                <c:pt idx="6625" formatCode="General">
                  <c:v>3.9685454245418799E-4</c:v>
                </c:pt>
                <c:pt idx="6626" formatCode="General">
                  <c:v>3.9685452462077502E-4</c:v>
                </c:pt>
                <c:pt idx="6627" formatCode="General">
                  <c:v>3.9685450640774899E-4</c:v>
                </c:pt>
                <c:pt idx="6628" formatCode="General">
                  <c:v>3.9685448781564501E-4</c:v>
                </c:pt>
                <c:pt idx="6629" formatCode="General">
                  <c:v>3.9685446884700498E-4</c:v>
                </c:pt>
                <c:pt idx="6630" formatCode="General">
                  <c:v>3.9685444950636099E-4</c:v>
                </c:pt>
                <c:pt idx="6631" formatCode="General">
                  <c:v>3.9685442980019601E-4</c:v>
                </c:pt>
                <c:pt idx="6632" formatCode="General">
                  <c:v>3.9685440973690199E-4</c:v>
                </c:pt>
                <c:pt idx="6633" formatCode="General">
                  <c:v>3.9685438932672302E-4</c:v>
                </c:pt>
                <c:pt idx="6634" formatCode="General">
                  <c:v>3.9685436858169298E-4</c:v>
                </c:pt>
                <c:pt idx="6635" formatCode="General">
                  <c:v>3.9685434751555998E-4</c:v>
                </c:pt>
                <c:pt idx="6636" formatCode="General">
                  <c:v>3.9685432614370799E-4</c:v>
                </c:pt>
                <c:pt idx="6637" formatCode="General">
                  <c:v>3.9685430448306499E-4</c:v>
                </c:pt>
                <c:pt idx="6638" formatCode="General">
                  <c:v>3.9685428255200602E-4</c:v>
                </c:pt>
                <c:pt idx="6639" formatCode="General">
                  <c:v>3.9685426037024401E-4</c:v>
                </c:pt>
                <c:pt idx="6640" formatCode="General">
                  <c:v>3.96854237958726E-4</c:v>
                </c:pt>
                <c:pt idx="6641" formatCode="General">
                  <c:v>3.9685421533950998E-4</c:v>
                </c:pt>
                <c:pt idx="6642" formatCode="General">
                  <c:v>3.9685419253564198E-4</c:v>
                </c:pt>
                <c:pt idx="6643" formatCode="General">
                  <c:v>3.96854169571034E-4</c:v>
                </c:pt>
                <c:pt idx="6644" formatCode="General">
                  <c:v>3.96854146470327E-4</c:v>
                </c:pt>
                <c:pt idx="6645" formatCode="General">
                  <c:v>3.9685412325875903E-4</c:v>
                </c:pt>
                <c:pt idx="6646" formatCode="General">
                  <c:v>3.9685409996203098E-4</c:v>
                </c:pt>
                <c:pt idx="6647" formatCode="General">
                  <c:v>3.9685407660616399E-4</c:v>
                </c:pt>
                <c:pt idx="6648" formatCode="General">
                  <c:v>3.9685405321736197E-4</c:v>
                </c:pt>
                <c:pt idx="6649" formatCode="General">
                  <c:v>3.96854029821872E-4</c:v>
                </c:pt>
                <c:pt idx="6650" formatCode="General">
                  <c:v>3.96854006445844E-4</c:v>
                </c:pt>
                <c:pt idx="6651" formatCode="General">
                  <c:v>3.9685398311519501E-4</c:v>
                </c:pt>
                <c:pt idx="6652" formatCode="General">
                  <c:v>3.96853959855471E-4</c:v>
                </c:pt>
                <c:pt idx="6653" formatCode="General">
                  <c:v>3.9685393669171499E-4</c:v>
                </c:pt>
                <c:pt idx="6654" formatCode="General">
                  <c:v>3.9685391364833599E-4</c:v>
                </c:pt>
                <c:pt idx="6655" formatCode="General">
                  <c:v>3.9685389074898501E-4</c:v>
                </c:pt>
                <c:pt idx="6656" formatCode="General">
                  <c:v>3.9685386801643202E-4</c:v>
                </c:pt>
                <c:pt idx="6657" formatCode="General">
                  <c:v>3.9685384547244999E-4</c:v>
                </c:pt>
                <c:pt idx="6658" formatCode="General">
                  <c:v>3.9685382313770802E-4</c:v>
                </c:pt>
                <c:pt idx="6659" formatCode="General">
                  <c:v>3.96853801031663E-4</c:v>
                </c:pt>
                <c:pt idx="6660" formatCode="General">
                  <c:v>3.9685377917246799E-4</c:v>
                </c:pt>
                <c:pt idx="6661" formatCode="General">
                  <c:v>3.9685375757687798E-4</c:v>
                </c:pt>
                <c:pt idx="6662" formatCode="General">
                  <c:v>3.9685373626017199E-4</c:v>
                </c:pt>
                <c:pt idx="6663" formatCode="General">
                  <c:v>3.9685371523608001E-4</c:v>
                </c:pt>
                <c:pt idx="6664" formatCode="General">
                  <c:v>3.96853694516719E-4</c:v>
                </c:pt>
                <c:pt idx="6665" formatCode="General">
                  <c:v>3.9685367411253198E-4</c:v>
                </c:pt>
                <c:pt idx="6666" formatCode="General">
                  <c:v>3.96853654032249E-4</c:v>
                </c:pt>
                <c:pt idx="6667" formatCode="General">
                  <c:v>3.9685363428284501E-4</c:v>
                </c:pt>
                <c:pt idx="6668" formatCode="General">
                  <c:v>3.9685361486951502E-4</c:v>
                </c:pt>
                <c:pt idx="6669" formatCode="General">
                  <c:v>3.9685359579565399E-4</c:v>
                </c:pt>
                <c:pt idx="6670" formatCode="General">
                  <c:v>3.9685357706285E-4</c:v>
                </c:pt>
                <c:pt idx="6671" formatCode="General">
                  <c:v>3.9685355867088399E-4</c:v>
                </c:pt>
                <c:pt idx="6672" formatCode="General">
                  <c:v>3.96853540617742E-4</c:v>
                </c:pt>
                <c:pt idx="6673" formatCode="General">
                  <c:v>3.9685352289963198E-4</c:v>
                </c:pt>
                <c:pt idx="6674" formatCode="General">
                  <c:v>3.9685350551101902E-4</c:v>
                </c:pt>
                <c:pt idx="6675" formatCode="General">
                  <c:v>3.9685348844466001E-4</c:v>
                </c:pt>
                <c:pt idx="6676" formatCode="General">
                  <c:v>3.9685347169165E-4</c:v>
                </c:pt>
                <c:pt idx="6677" formatCode="General">
                  <c:v>3.9685345524148E-4</c:v>
                </c:pt>
                <c:pt idx="6678" formatCode="General">
                  <c:v>3.96853439082103E-4</c:v>
                </c:pt>
                <c:pt idx="6679" formatCode="General">
                  <c:v>3.9685342320000202E-4</c:v>
                </c:pt>
                <c:pt idx="6680" formatCode="General">
                  <c:v>3.9685340758027001E-4</c:v>
                </c:pt>
                <c:pt idx="6681" formatCode="General">
                  <c:v>3.96853392206701E-4</c:v>
                </c:pt>
                <c:pt idx="6682" formatCode="General">
                  <c:v>3.9685337706187599E-4</c:v>
                </c:pt>
                <c:pt idx="6683" formatCode="General">
                  <c:v>3.9685336212726401E-4</c:v>
                </c:pt>
                <c:pt idx="6684" formatCode="General">
                  <c:v>3.9685334738333002E-4</c:v>
                </c:pt>
                <c:pt idx="6685" formatCode="General">
                  <c:v>3.9685333280963702E-4</c:v>
                </c:pt>
                <c:pt idx="6686" formatCode="General">
                  <c:v>3.96853318384965E-4</c:v>
                </c:pt>
                <c:pt idx="6687" formatCode="General">
                  <c:v>3.9685330408742198E-4</c:v>
                </c:pt>
                <c:pt idx="6688" formatCode="General">
                  <c:v>3.96853289894568E-4</c:v>
                </c:pt>
                <c:pt idx="6689" formatCode="General">
                  <c:v>3.96853275783536E-4</c:v>
                </c:pt>
                <c:pt idx="6690" formatCode="General">
                  <c:v>3.9685326173115001E-4</c:v>
                </c:pt>
                <c:pt idx="6691" formatCode="General">
                  <c:v>3.96853247714058E-4</c:v>
                </c:pt>
                <c:pt idx="6692" formatCode="General">
                  <c:v>3.96853233708849E-4</c:v>
                </c:pt>
                <c:pt idx="6693" formatCode="General">
                  <c:v>3.9685321969218102E-4</c:v>
                </c:pt>
                <c:pt idx="6694" formatCode="General">
                  <c:v>3.9685320564090601E-4</c:v>
                </c:pt>
                <c:pt idx="6695" formatCode="General">
                  <c:v>3.9685319153218499E-4</c:v>
                </c:pt>
                <c:pt idx="6696" formatCode="General">
                  <c:v>3.9685317734361198E-4</c:v>
                </c:pt>
                <c:pt idx="6697" formatCode="General">
                  <c:v>3.9685316305333301E-4</c:v>
                </c:pt>
                <c:pt idx="6698" formatCode="General">
                  <c:v>3.9685314864015099E-4</c:v>
                </c:pt>
                <c:pt idx="6699" formatCode="General">
                  <c:v>3.9685313408364102E-4</c:v>
                </c:pt>
                <c:pt idx="6700" formatCode="General">
                  <c:v>3.9685311936425098E-4</c:v>
                </c:pt>
                <c:pt idx="6701" formatCode="General">
                  <c:v>3.9685310446340398E-4</c:v>
                </c:pt>
                <c:pt idx="6702" formatCode="General">
                  <c:v>3.9685308936358702E-4</c:v>
                </c:pt>
                <c:pt idx="6703" formatCode="General">
                  <c:v>3.9685307404843998E-4</c:v>
                </c:pt>
                <c:pt idx="6704" formatCode="General">
                  <c:v>3.9685305850283698E-4</c:v>
                </c:pt>
                <c:pt idx="6705" formatCode="General">
                  <c:v>3.9685304271296101E-4</c:v>
                </c:pt>
                <c:pt idx="6706" formatCode="General">
                  <c:v>3.9685302666636699E-4</c:v>
                </c:pt>
                <c:pt idx="6707" formatCode="General">
                  <c:v>3.9685301035203999E-4</c:v>
                </c:pt>
                <c:pt idx="6708" formatCode="General">
                  <c:v>3.9685299376045002E-4</c:v>
                </c:pt>
                <c:pt idx="6709" formatCode="General">
                  <c:v>3.9685297688359301E-4</c:v>
                </c:pt>
                <c:pt idx="6710" formatCode="General">
                  <c:v>3.9685295971502203E-4</c:v>
                </c:pt>
                <c:pt idx="6711" formatCode="General">
                  <c:v>3.9685294224987697E-4</c:v>
                </c:pt>
                <c:pt idx="6712" formatCode="General">
                  <c:v>3.9685292448490199E-4</c:v>
                </c:pt>
                <c:pt idx="6713" formatCode="General">
                  <c:v>3.9685290641844898E-4</c:v>
                </c:pt>
                <c:pt idx="6714" formatCode="General">
                  <c:v>3.9685288805048601E-4</c:v>
                </c:pt>
                <c:pt idx="6715" formatCode="General">
                  <c:v>3.9685286938257998E-4</c:v>
                </c:pt>
                <c:pt idx="6716" formatCode="General">
                  <c:v>3.96852850417889E-4</c:v>
                </c:pt>
                <c:pt idx="6717" formatCode="General">
                  <c:v>3.9685283116112799E-4</c:v>
                </c:pt>
                <c:pt idx="6718" formatCode="General">
                  <c:v>3.96852811618545E-4</c:v>
                </c:pt>
                <c:pt idx="6719" formatCode="General">
                  <c:v>3.9685279179787E-4</c:v>
                </c:pt>
                <c:pt idx="6720" formatCode="General">
                  <c:v>3.96852771708276E-4</c:v>
                </c:pt>
                <c:pt idx="6721" formatCode="General">
                  <c:v>3.96852751360315E-4</c:v>
                </c:pt>
                <c:pt idx="6722" formatCode="General">
                  <c:v>3.9685273076585901E-4</c:v>
                </c:pt>
                <c:pt idx="6723" formatCode="General">
                  <c:v>3.9685270993802899E-4</c:v>
                </c:pt>
                <c:pt idx="6724" formatCode="General">
                  <c:v>3.9685268889111999E-4</c:v>
                </c:pt>
                <c:pt idx="6725" formatCode="General">
                  <c:v>3.9685266764051601E-4</c:v>
                </c:pt>
                <c:pt idx="6726" formatCode="General">
                  <c:v>3.96852646202607E-4</c:v>
                </c:pt>
                <c:pt idx="6727" formatCode="General">
                  <c:v>3.9685262459469498E-4</c:v>
                </c:pt>
                <c:pt idx="6728" formatCode="General">
                  <c:v>3.9685260283489501E-4</c:v>
                </c:pt>
                <c:pt idx="6729" formatCode="General">
                  <c:v>3.96852580942041E-4</c:v>
                </c:pt>
                <c:pt idx="6730" formatCode="General">
                  <c:v>3.9685255893557502E-4</c:v>
                </c:pt>
                <c:pt idx="6731" formatCode="General">
                  <c:v>3.96852536835448E-4</c:v>
                </c:pt>
                <c:pt idx="6732" formatCode="General">
                  <c:v>3.9685251466200599E-4</c:v>
                </c:pt>
                <c:pt idx="6733" formatCode="General">
                  <c:v>3.9685249243588498E-4</c:v>
                </c:pt>
                <c:pt idx="6734" formatCode="General">
                  <c:v>3.9685247017789402E-4</c:v>
                </c:pt>
                <c:pt idx="6735" formatCode="General">
                  <c:v>3.96852447908912E-4</c:v>
                </c:pt>
                <c:pt idx="6736" formatCode="General">
                  <c:v>3.9685242564976999E-4</c:v>
                </c:pt>
                <c:pt idx="6737" formatCode="General">
                  <c:v>3.9685240342114399E-4</c:v>
                </c:pt>
                <c:pt idx="6738" formatCode="General">
                  <c:v>3.9685238124344898E-4</c:v>
                </c:pt>
                <c:pt idx="6739" formatCode="General">
                  <c:v>3.9685235913672698E-4</c:v>
                </c:pt>
                <c:pt idx="6740" formatCode="General">
                  <c:v>3.96852337120546E-4</c:v>
                </c:pt>
                <c:pt idx="6741" formatCode="General">
                  <c:v>3.9685231521389801E-4</c:v>
                </c:pt>
                <c:pt idx="6742" formatCode="General">
                  <c:v>3.9685229343510299E-4</c:v>
                </c:pt>
                <c:pt idx="6743" formatCode="General">
                  <c:v>3.9685227180171297E-4</c:v>
                </c:pt>
                <c:pt idx="6744" formatCode="General">
                  <c:v>3.9685225033042599E-4</c:v>
                </c:pt>
                <c:pt idx="6745" formatCode="General">
                  <c:v>3.9685222903699998E-4</c:v>
                </c:pt>
                <c:pt idx="6746" formatCode="General">
                  <c:v>3.9685220793617598E-4</c:v>
                </c:pt>
                <c:pt idx="6747" formatCode="General">
                  <c:v>3.9685218704160302E-4</c:v>
                </c:pt>
                <c:pt idx="6748" formatCode="General">
                  <c:v>3.96852166365777E-4</c:v>
                </c:pt>
                <c:pt idx="6749" formatCode="General">
                  <c:v>3.9685214591997202E-4</c:v>
                </c:pt>
                <c:pt idx="6750" formatCode="General">
                  <c:v>3.9685212571419697E-4</c:v>
                </c:pt>
                <c:pt idx="6751" formatCode="General">
                  <c:v>3.9685210575714003E-4</c:v>
                </c:pt>
                <c:pt idx="6752" formatCode="General">
                  <c:v>3.9685208605613802E-4</c:v>
                </c:pt>
                <c:pt idx="6753" formatCode="General">
                  <c:v>3.9685206661713802E-4</c:v>
                </c:pt>
                <c:pt idx="6754" formatCode="General">
                  <c:v>3.9685204744467699E-4</c:v>
                </c:pt>
                <c:pt idx="6755" formatCode="General">
                  <c:v>3.9685202854186402E-4</c:v>
                </c:pt>
                <c:pt idx="6756" formatCode="General">
                  <c:v>3.9685200991037298E-4</c:v>
                </c:pt>
                <c:pt idx="6757" formatCode="General">
                  <c:v>3.9685199155043799E-4</c:v>
                </c:pt>
                <c:pt idx="6758" formatCode="General">
                  <c:v>3.9685197346086198E-4</c:v>
                </c:pt>
                <c:pt idx="6759" formatCode="General">
                  <c:v>3.9685195563903198E-4</c:v>
                </c:pt>
                <c:pt idx="6760" formatCode="General">
                  <c:v>3.9685193808093703E-4</c:v>
                </c:pt>
                <c:pt idx="6761" formatCode="General">
                  <c:v>3.9685192078119899E-4</c:v>
                </c:pt>
                <c:pt idx="6762" formatCode="General">
                  <c:v>3.96851903733109E-4</c:v>
                </c:pt>
                <c:pt idx="6763" formatCode="General">
                  <c:v>3.9685188692866602E-4</c:v>
                </c:pt>
                <c:pt idx="6764" formatCode="General">
                  <c:v>3.9685187035863302E-4</c:v>
                </c:pt>
                <c:pt idx="6765" formatCode="General">
                  <c:v>3.96851854012586E-4</c:v>
                </c:pt>
                <c:pt idx="6766" formatCode="General">
                  <c:v>3.9685183787897598E-4</c:v>
                </c:pt>
                <c:pt idx="6767" formatCode="General">
                  <c:v>3.9685182194520199E-4</c:v>
                </c:pt>
                <c:pt idx="6768" formatCode="General">
                  <c:v>3.9685180619767501E-4</c:v>
                </c:pt>
                <c:pt idx="6769" formatCode="General">
                  <c:v>3.96851790621903E-4</c:v>
                </c:pt>
                <c:pt idx="6770" formatCode="General">
                  <c:v>3.9685177520256499E-4</c:v>
                </c:pt>
                <c:pt idx="6771" formatCode="General">
                  <c:v>3.9685175992360298E-4</c:v>
                </c:pt>
                <c:pt idx="6772" formatCode="General">
                  <c:v>3.9685174476830799E-4</c:v>
                </c:pt>
                <c:pt idx="6773" formatCode="General">
                  <c:v>3.9685172971940999E-4</c:v>
                </c:pt>
                <c:pt idx="6774" formatCode="General">
                  <c:v>3.9685171475917702E-4</c:v>
                </c:pt>
                <c:pt idx="6775" formatCode="General">
                  <c:v>3.9685169986950598E-4</c:v>
                </c:pt>
                <c:pt idx="6776" formatCode="General">
                  <c:v>3.9685168503202599E-4</c:v>
                </c:pt>
                <c:pt idx="6777" formatCode="General">
                  <c:v>3.9685167022819303E-4</c:v>
                </c:pt>
                <c:pt idx="6778" formatCode="General">
                  <c:v>3.9685165543939101E-4</c:v>
                </c:pt>
                <c:pt idx="6779" formatCode="General">
                  <c:v>3.9685164064702901E-4</c:v>
                </c:pt>
                <c:pt idx="6780" formatCode="General">
                  <c:v>3.9685162583264101E-4</c:v>
                </c:pt>
                <c:pt idx="6781" formatCode="General">
                  <c:v>3.9685161097798401E-4</c:v>
                </c:pt>
                <c:pt idx="6782" formatCode="General">
                  <c:v>3.9685159606512899E-4</c:v>
                </c:pt>
                <c:pt idx="6783" formatCode="General">
                  <c:v>3.9685158107655898E-4</c:v>
                </c:pt>
                <c:pt idx="6784" formatCode="General">
                  <c:v>3.96851565995257E-4</c:v>
                </c:pt>
                <c:pt idx="6785" formatCode="General">
                  <c:v>3.9685155080479602E-4</c:v>
                </c:pt>
                <c:pt idx="6786" formatCode="General">
                  <c:v>3.9685153548941798E-4</c:v>
                </c:pt>
                <c:pt idx="6787" formatCode="General">
                  <c:v>3.96851520034119E-4</c:v>
                </c:pt>
                <c:pt idx="6788" formatCode="General">
                  <c:v>3.9685150442472198E-4</c:v>
                </c:pt>
                <c:pt idx="6789" formatCode="General">
                  <c:v>3.9685148864794599E-4</c:v>
                </c:pt>
                <c:pt idx="6790" formatCode="General">
                  <c:v>3.9685147269147601E-4</c:v>
                </c:pt>
                <c:pt idx="6791" formatCode="General">
                  <c:v>3.9685145654401899E-4</c:v>
                </c:pt>
                <c:pt idx="6792" formatCode="General">
                  <c:v>3.96851440195361E-4</c:v>
                </c:pt>
                <c:pt idx="6793" formatCode="General">
                  <c:v>3.9685142363641201E-4</c:v>
                </c:pt>
                <c:pt idx="6794" formatCode="General">
                  <c:v>3.9685140685925401E-4</c:v>
                </c:pt>
                <c:pt idx="6795" formatCode="General">
                  <c:v>3.9685138985717002E-4</c:v>
                </c:pt>
                <c:pt idx="6796" formatCode="General">
                  <c:v>3.9685137262467801E-4</c:v>
                </c:pt>
                <c:pt idx="6797" formatCode="General">
                  <c:v>3.9685135515755098E-4</c:v>
                </c:pt>
                <c:pt idx="6798" formatCode="General">
                  <c:v>3.96851337452834E-4</c:v>
                </c:pt>
                <c:pt idx="6799" formatCode="General">
                  <c:v>3.9685131950885198E-4</c:v>
                </c:pt>
                <c:pt idx="6800" formatCode="General">
                  <c:v>3.9685130132521401E-4</c:v>
                </c:pt>
                <c:pt idx="6801" formatCode="General">
                  <c:v>3.9685128290280398E-4</c:v>
                </c:pt>
                <c:pt idx="6802" formatCode="General">
                  <c:v>3.9685126424377398E-4</c:v>
                </c:pt>
                <c:pt idx="6803" formatCode="General">
                  <c:v>3.9685124535152597E-4</c:v>
                </c:pt>
                <c:pt idx="6804" formatCode="General">
                  <c:v>3.9685122623068299E-4</c:v>
                </c:pt>
                <c:pt idx="6805" formatCode="General">
                  <c:v>3.9685120688706199E-4</c:v>
                </c:pt>
                <c:pt idx="6806" formatCode="General">
                  <c:v>3.9685118732763402E-4</c:v>
                </c:pt>
                <c:pt idx="6807" formatCode="General">
                  <c:v>3.9685116756048598E-4</c:v>
                </c:pt>
                <c:pt idx="6808" formatCode="General">
                  <c:v>3.9685114759476598E-4</c:v>
                </c:pt>
                <c:pt idx="6809" formatCode="General">
                  <c:v>3.9685112744063198E-4</c:v>
                </c:pt>
                <c:pt idx="6810" formatCode="General">
                  <c:v>3.96851107109194E-4</c:v>
                </c:pt>
                <c:pt idx="6811" formatCode="General">
                  <c:v>3.9685108661244799E-4</c:v>
                </c:pt>
                <c:pt idx="6812" formatCode="General">
                  <c:v>3.9685106596320998E-4</c:v>
                </c:pt>
                <c:pt idx="6813" formatCode="General">
                  <c:v>3.9685104517504002E-4</c:v>
                </c:pt>
                <c:pt idx="6814" formatCode="General">
                  <c:v>3.9685102426217201E-4</c:v>
                </c:pt>
                <c:pt idx="6815" formatCode="General">
                  <c:v>3.96851003239429E-4</c:v>
                </c:pt>
                <c:pt idx="6816" formatCode="General">
                  <c:v>3.96850982122146E-4</c:v>
                </c:pt>
                <c:pt idx="6817" formatCode="General">
                  <c:v>3.9685096092608298E-4</c:v>
                </c:pt>
                <c:pt idx="6818" formatCode="General">
                  <c:v>3.9685093966734298E-4</c:v>
                </c:pt>
                <c:pt idx="6819" formatCode="General">
                  <c:v>3.9685091836228099E-4</c:v>
                </c:pt>
                <c:pt idx="6820" formatCode="General">
                  <c:v>3.96850897027419E-4</c:v>
                </c:pt>
                <c:pt idx="6821" formatCode="General">
                  <c:v>3.9685087567935398E-4</c:v>
                </c:pt>
                <c:pt idx="6822" formatCode="General">
                  <c:v>3.9685085433467502E-4</c:v>
                </c:pt>
                <c:pt idx="6823" formatCode="General">
                  <c:v>3.9685083300987101E-4</c:v>
                </c:pt>
                <c:pt idx="6824" formatCode="General">
                  <c:v>3.9685081172124699E-4</c:v>
                </c:pt>
                <c:pt idx="6825" formatCode="General">
                  <c:v>3.96850790484835E-4</c:v>
                </c:pt>
                <c:pt idx="6826" formatCode="General">
                  <c:v>3.9685076931631499E-4</c:v>
                </c:pt>
                <c:pt idx="6827" formatCode="General">
                  <c:v>3.9685074823093199E-4</c:v>
                </c:pt>
                <c:pt idx="6828" formatCode="General">
                  <c:v>3.9685072724341601E-4</c:v>
                </c:pt>
                <c:pt idx="6829" formatCode="General">
                  <c:v>3.9685070636790798E-4</c:v>
                </c:pt>
                <c:pt idx="6830" formatCode="General">
                  <c:v>3.9685068561789001E-4</c:v>
                </c:pt>
                <c:pt idx="6831" formatCode="General">
                  <c:v>3.9685066500611498E-4</c:v>
                </c:pt>
                <c:pt idx="6832" formatCode="General">
                  <c:v>3.9685064454454401E-4</c:v>
                </c:pt>
                <c:pt idx="6833" formatCode="General">
                  <c:v>3.9685062424428498E-4</c:v>
                </c:pt>
                <c:pt idx="6834" formatCode="General">
                  <c:v>3.9685060411554299E-4</c:v>
                </c:pt>
                <c:pt idx="6835" formatCode="General">
                  <c:v>3.9685058416756802E-4</c:v>
                </c:pt>
                <c:pt idx="6836" formatCode="General">
                  <c:v>3.9685056440860901E-4</c:v>
                </c:pt>
                <c:pt idx="6837" formatCode="General">
                  <c:v>3.96850544845881E-4</c:v>
                </c:pt>
                <c:pt idx="6838" formatCode="General">
                  <c:v>3.9685052548552702E-4</c:v>
                </c:pt>
                <c:pt idx="6839" formatCode="General">
                  <c:v>3.9685050633259599E-4</c:v>
                </c:pt>
                <c:pt idx="6840" formatCode="General">
                  <c:v>3.9685048739101603E-4</c:v>
                </c:pt>
                <c:pt idx="6841" formatCode="General">
                  <c:v>3.9685046866358599E-4</c:v>
                </c:pt>
                <c:pt idx="6842" formatCode="General">
                  <c:v>3.9685045015196098E-4</c:v>
                </c:pt>
                <c:pt idx="6843" formatCode="General">
                  <c:v>3.9685043185665501E-4</c:v>
                </c:pt>
                <c:pt idx="6844" formatCode="General">
                  <c:v>3.9685041377703799E-4</c:v>
                </c:pt>
                <c:pt idx="6845" formatCode="General">
                  <c:v>3.9685039591135299E-4</c:v>
                </c:pt>
                <c:pt idx="6846" formatCode="General">
                  <c:v>3.9685037825672398E-4</c:v>
                </c:pt>
                <c:pt idx="6847" formatCode="General">
                  <c:v>3.9685036080917997E-4</c:v>
                </c:pt>
                <c:pt idx="6848" formatCode="General">
                  <c:v>3.9685034356368398E-4</c:v>
                </c:pt>
                <c:pt idx="6849" formatCode="General">
                  <c:v>3.9685032651416198E-4</c:v>
                </c:pt>
                <c:pt idx="6850" formatCode="General">
                  <c:v>3.9685030965354301E-4</c:v>
                </c:pt>
                <c:pt idx="6851" formatCode="General">
                  <c:v>3.9685029297379998E-4</c:v>
                </c:pt>
                <c:pt idx="6852" formatCode="General">
                  <c:v>3.9685027646599801E-4</c:v>
                </c:pt>
                <c:pt idx="6853" formatCode="General">
                  <c:v>3.9685026012034602E-4</c:v>
                </c:pt>
                <c:pt idx="6854" formatCode="General">
                  <c:v>3.9685024392625601E-4</c:v>
                </c:pt>
                <c:pt idx="6855" formatCode="General">
                  <c:v>3.96850227872398E-4</c:v>
                </c:pt>
                <c:pt idx="6856" formatCode="General">
                  <c:v>3.9685021194676799E-4</c:v>
                </c:pt>
                <c:pt idx="6857" formatCode="General">
                  <c:v>3.96850196136756E-4</c:v>
                </c:pt>
                <c:pt idx="6858" formatCode="General">
                  <c:v>3.9685018042921001E-4</c:v>
                </c:pt>
                <c:pt idx="6859" formatCode="General">
                  <c:v>3.9685016481051498E-4</c:v>
                </c:pt>
                <c:pt idx="6860" formatCode="General">
                  <c:v>3.9685014926666502E-4</c:v>
                </c:pt>
                <c:pt idx="6861" formatCode="General">
                  <c:v>3.96850133783338E-4</c:v>
                </c:pt>
                <c:pt idx="6862" formatCode="General">
                  <c:v>3.96850118345976E-4</c:v>
                </c:pt>
                <c:pt idx="6863" formatCode="General">
                  <c:v>3.9685010293986E-4</c:v>
                </c:pt>
                <c:pt idx="6864" formatCode="General">
                  <c:v>3.9685008755019102E-4</c:v>
                </c:pt>
                <c:pt idx="6865" formatCode="General">
                  <c:v>3.9685007216217199E-4</c:v>
                </c:pt>
                <c:pt idx="6866" formatCode="General">
                  <c:v>3.9685005676107698E-4</c:v>
                </c:pt>
                <c:pt idx="6867" formatCode="General">
                  <c:v>3.96850041332339E-4</c:v>
                </c:pt>
                <c:pt idx="6868" formatCode="General">
                  <c:v>3.9685002586161902E-4</c:v>
                </c:pt>
                <c:pt idx="6869" formatCode="General">
                  <c:v>3.9685001033488499E-4</c:v>
                </c:pt>
                <c:pt idx="6870" formatCode="General">
                  <c:v>3.9684999473848099E-4</c:v>
                </c:pt>
                <c:pt idx="6871" formatCode="General">
                  <c:v>3.9684997905920102E-4</c:v>
                </c:pt>
                <c:pt idx="6872" formatCode="General">
                  <c:v>3.9684996328435398E-4</c:v>
                </c:pt>
                <c:pt idx="6873" formatCode="General">
                  <c:v>3.9684994740182898E-4</c:v>
                </c:pt>
                <c:pt idx="6874" formatCode="General">
                  <c:v>3.9684993140015699E-4</c:v>
                </c:pt>
                <c:pt idx="6875" formatCode="General">
                  <c:v>3.9684991526856602E-4</c:v>
                </c:pt>
                <c:pt idx="6876" formatCode="General">
                  <c:v>3.9684989899703801E-4</c:v>
                </c:pt>
                <c:pt idx="6877" formatCode="General">
                  <c:v>3.9684988257635402E-4</c:v>
                </c:pt>
                <c:pt idx="6878" formatCode="General">
                  <c:v>3.9684986599814099E-4</c:v>
                </c:pt>
                <c:pt idx="6879" formatCode="General">
                  <c:v>3.9684984925491201E-4</c:v>
                </c:pt>
                <c:pt idx="6880" formatCode="General">
                  <c:v>3.9684983234010001E-4</c:v>
                </c:pt>
                <c:pt idx="6881" formatCode="General">
                  <c:v>3.9684981524808801E-4</c:v>
                </c:pt>
                <c:pt idx="6882" formatCode="General">
                  <c:v>3.9684979797423401E-4</c:v>
                </c:pt>
                <c:pt idx="6883" formatCode="General">
                  <c:v>3.96849780514889E-4</c:v>
                </c:pt>
                <c:pt idx="6884" formatCode="General">
                  <c:v>3.9684976286741503E-4</c:v>
                </c:pt>
                <c:pt idx="6885" formatCode="General">
                  <c:v>3.96849745030188E-4</c:v>
                </c:pt>
                <c:pt idx="6886" formatCode="General">
                  <c:v>3.9684972700260602E-4</c:v>
                </c:pt>
                <c:pt idx="6887" formatCode="General">
                  <c:v>3.9684970878508402E-4</c:v>
                </c:pt>
                <c:pt idx="6888" formatCode="General">
                  <c:v>3.9684969037904902E-4</c:v>
                </c:pt>
                <c:pt idx="6889" formatCode="General">
                  <c:v>3.9684967178692297E-4</c:v>
                </c:pt>
                <c:pt idx="6890" formatCode="General">
                  <c:v>3.9684965301210799E-4</c:v>
                </c:pt>
                <c:pt idx="6891" formatCode="General">
                  <c:v>3.9684963405896501E-4</c:v>
                </c:pt>
                <c:pt idx="6892" formatCode="General">
                  <c:v>3.9684961493277902E-4</c:v>
                </c:pt>
                <c:pt idx="6893" formatCode="General">
                  <c:v>3.9684959563973302E-4</c:v>
                </c:pt>
                <c:pt idx="6894" formatCode="General">
                  <c:v>3.9684957618686499E-4</c:v>
                </c:pt>
                <c:pt idx="6895" formatCode="General">
                  <c:v>3.9684955658203199E-4</c:v>
                </c:pt>
                <c:pt idx="6896" formatCode="General">
                  <c:v>3.96849536833859E-4</c:v>
                </c:pt>
                <c:pt idx="6897" formatCode="General">
                  <c:v>3.9684951695169202E-4</c:v>
                </c:pt>
                <c:pt idx="6898" formatCode="General">
                  <c:v>3.9684949694554202E-4</c:v>
                </c:pt>
                <c:pt idx="6899" formatCode="General">
                  <c:v>3.9684947682603298E-4</c:v>
                </c:pt>
                <c:pt idx="6900" formatCode="General">
                  <c:v>3.9684945660434001E-4</c:v>
                </c:pt>
                <c:pt idx="6901" formatCode="General">
                  <c:v>3.9684943629212299E-4</c:v>
                </c:pt>
                <c:pt idx="6902" formatCode="General">
                  <c:v>3.9684941590147202E-4</c:v>
                </c:pt>
                <c:pt idx="6903" formatCode="General">
                  <c:v>3.9684939544483102E-4</c:v>
                </c:pt>
                <c:pt idx="6904" formatCode="General">
                  <c:v>3.96849374934937E-4</c:v>
                </c:pt>
                <c:pt idx="6905" formatCode="General">
                  <c:v>3.9684935438474801E-4</c:v>
                </c:pt>
                <c:pt idx="6906" formatCode="General">
                  <c:v>3.96849333807374E-4</c:v>
                </c:pt>
                <c:pt idx="6907" formatCode="General">
                  <c:v>3.9684931321600501E-4</c:v>
                </c:pt>
                <c:pt idx="6908" formatCode="General">
                  <c:v>3.9684929262384498E-4</c:v>
                </c:pt>
                <c:pt idx="6909" formatCode="General">
                  <c:v>3.9684927204403802E-4</c:v>
                </c:pt>
                <c:pt idx="6910" formatCode="General">
                  <c:v>3.9684925148960102E-4</c:v>
                </c:pt>
                <c:pt idx="6911" formatCode="General">
                  <c:v>3.9684923097335297E-4</c:v>
                </c:pt>
                <c:pt idx="6912" formatCode="General">
                  <c:v>3.9684921050785302E-4</c:v>
                </c:pt>
                <c:pt idx="6913" formatCode="General">
                  <c:v>3.9684919010532998E-4</c:v>
                </c:pt>
                <c:pt idx="6914" formatCode="General">
                  <c:v>3.9684916977762198E-4</c:v>
                </c:pt>
                <c:pt idx="6915" formatCode="General">
                  <c:v>3.9684914953611798E-4</c:v>
                </c:pt>
                <c:pt idx="6916" formatCode="General">
                  <c:v>3.9684912939169398E-4</c:v>
                </c:pt>
                <c:pt idx="6917" formatCode="General">
                  <c:v>3.96849109354664E-4</c:v>
                </c:pt>
                <c:pt idx="6918" formatCode="General">
                  <c:v>3.9684908943472499E-4</c:v>
                </c:pt>
                <c:pt idx="6919" formatCode="General">
                  <c:v>3.9684906964091099E-4</c:v>
                </c:pt>
                <c:pt idx="6920" formatCode="General">
                  <c:v>3.9684904998154701E-4</c:v>
                </c:pt>
                <c:pt idx="6921" formatCode="General">
                  <c:v>3.9684903046420999E-4</c:v>
                </c:pt>
                <c:pt idx="6922" formatCode="General">
                  <c:v>3.96849011095691E-4</c:v>
                </c:pt>
                <c:pt idx="6923" formatCode="General">
                  <c:v>3.9684899188196599E-4</c:v>
                </c:pt>
                <c:pt idx="6924" formatCode="General">
                  <c:v>3.96848972828166E-4</c:v>
                </c:pt>
                <c:pt idx="6925" formatCode="General">
                  <c:v>3.9684895393855699E-4</c:v>
                </c:pt>
                <c:pt idx="6926" formatCode="General">
                  <c:v>3.9684893521651799E-4</c:v>
                </c:pt>
                <c:pt idx="6927" formatCode="General">
                  <c:v>3.9684891666453198E-4</c:v>
                </c:pt>
                <c:pt idx="6928" formatCode="General">
                  <c:v>3.9684889828417501E-4</c:v>
                </c:pt>
                <c:pt idx="6929" formatCode="General">
                  <c:v>3.9684888007611598E-4</c:v>
                </c:pt>
                <c:pt idx="6930" formatCode="General">
                  <c:v>3.96848862040111E-4</c:v>
                </c:pt>
                <c:pt idx="6931" formatCode="General">
                  <c:v>3.9684884417501699E-4</c:v>
                </c:pt>
                <c:pt idx="6932" formatCode="General">
                  <c:v>3.9684882647879902E-4</c:v>
                </c:pt>
                <c:pt idx="6933" formatCode="General">
                  <c:v>3.96848808948546E-4</c:v>
                </c:pt>
                <c:pt idx="6934" formatCode="General">
                  <c:v>3.9684879158048897E-4</c:v>
                </c:pt>
                <c:pt idx="6935" formatCode="General">
                  <c:v>3.9684877437003098E-4</c:v>
                </c:pt>
                <c:pt idx="6936" formatCode="General">
                  <c:v>3.9684875731176998E-4</c:v>
                </c:pt>
                <c:pt idx="6937" formatCode="General">
                  <c:v>3.9684874039953399E-4</c:v>
                </c:pt>
                <c:pt idx="6938" formatCode="General">
                  <c:v>3.9684872362641898E-4</c:v>
                </c:pt>
                <c:pt idx="6939" formatCode="General">
                  <c:v>3.9684870698482799E-4</c:v>
                </c:pt>
                <c:pt idx="6940" formatCode="General">
                  <c:v>3.9684869046651398E-4</c:v>
                </c:pt>
                <c:pt idx="6941" formatCode="General">
                  <c:v>3.9684867406262998E-4</c:v>
                </c:pt>
                <c:pt idx="6942" formatCode="General">
                  <c:v>3.96848657763776E-4</c:v>
                </c:pt>
                <c:pt idx="6943" formatCode="General">
                  <c:v>3.9684864156005301E-4</c:v>
                </c:pt>
                <c:pt idx="6944" formatCode="General">
                  <c:v>3.9684862544112E-4</c:v>
                </c:pt>
                <c:pt idx="6945" formatCode="General">
                  <c:v>3.9684860939624499E-4</c:v>
                </c:pt>
                <c:pt idx="6946" formatCode="General">
                  <c:v>3.96848593414372E-4</c:v>
                </c:pt>
                <c:pt idx="6947" formatCode="General">
                  <c:v>3.96848577484175E-4</c:v>
                </c:pt>
                <c:pt idx="6948" formatCode="General">
                  <c:v>3.96848561594122E-4</c:v>
                </c:pt>
                <c:pt idx="6949" formatCode="General">
                  <c:v>3.9684854573253701E-4</c:v>
                </c:pt>
                <c:pt idx="6950" formatCode="General">
                  <c:v>3.9684852988766201E-4</c:v>
                </c:pt>
                <c:pt idx="6951" formatCode="General">
                  <c:v>3.9684851404771899E-4</c:v>
                </c:pt>
                <c:pt idx="6952" formatCode="General">
                  <c:v>3.9684849820097602E-4</c:v>
                </c:pt>
                <c:pt idx="6953" formatCode="General">
                  <c:v>3.9684848233580199E-4</c:v>
                </c:pt>
                <c:pt idx="6954" formatCode="General">
                  <c:v>3.9684846644073699E-4</c:v>
                </c:pt>
                <c:pt idx="6955" formatCode="General">
                  <c:v>3.9684845050454398E-4</c:v>
                </c:pt>
                <c:pt idx="6956" formatCode="General">
                  <c:v>3.9684843451627099E-4</c:v>
                </c:pt>
                <c:pt idx="6957" formatCode="General">
                  <c:v>3.9684841846530602E-4</c:v>
                </c:pt>
                <c:pt idx="6958" formatCode="General">
                  <c:v>3.9684840234143398E-4</c:v>
                </c:pt>
                <c:pt idx="6959" formatCode="General">
                  <c:v>3.9684838613488599E-4</c:v>
                </c:pt>
                <c:pt idx="6960" formatCode="General">
                  <c:v>3.9684836983638899E-4</c:v>
                </c:pt>
                <c:pt idx="6961" formatCode="General">
                  <c:v>3.9684835343721297E-4</c:v>
                </c:pt>
                <c:pt idx="6962" formatCode="General">
                  <c:v>3.9684833692921602E-4</c:v>
                </c:pt>
                <c:pt idx="6963" formatCode="General">
                  <c:v>3.9684832030488E-4</c:v>
                </c:pt>
                <c:pt idx="6964" formatCode="General">
                  <c:v>3.9684830355735101E-4</c:v>
                </c:pt>
                <c:pt idx="6965" formatCode="General">
                  <c:v>3.9684828668046902E-4</c:v>
                </c:pt>
                <c:pt idx="6966" formatCode="General">
                  <c:v>3.9684826966880198E-4</c:v>
                </c:pt>
                <c:pt idx="6967" formatCode="General">
                  <c:v>3.9684825251766302E-4</c:v>
                </c:pt>
                <c:pt idx="6968" formatCode="General">
                  <c:v>3.9684823522313702E-4</c:v>
                </c:pt>
                <c:pt idx="6969" formatCode="General">
                  <c:v>3.9684821778209801E-4</c:v>
                </c:pt>
                <c:pt idx="6970" formatCode="General">
                  <c:v>3.9684820019221398E-4</c:v>
                </c:pt>
                <c:pt idx="6971" formatCode="General">
                  <c:v>3.9684818245196602E-4</c:v>
                </c:pt>
                <c:pt idx="6972" formatCode="General">
                  <c:v>3.9684816456064202E-4</c:v>
                </c:pt>
                <c:pt idx="6973" formatCode="General">
                  <c:v>3.9684814651834302E-4</c:v>
                </c:pt>
                <c:pt idx="6974" formatCode="General">
                  <c:v>3.9684812832597403E-4</c:v>
                </c:pt>
                <c:pt idx="6975" formatCode="General">
                  <c:v>3.9684810998523798E-4</c:v>
                </c:pt>
                <c:pt idx="6976" formatCode="General">
                  <c:v>3.9684809149862101E-4</c:v>
                </c:pt>
                <c:pt idx="6977" formatCode="General">
                  <c:v>3.9684807286937502E-4</c:v>
                </c:pt>
                <c:pt idx="6978" formatCode="General">
                  <c:v>3.9684805410149698E-4</c:v>
                </c:pt>
                <c:pt idx="6979" formatCode="General">
                  <c:v>3.9684803519970301E-4</c:v>
                </c:pt>
                <c:pt idx="6980" formatCode="General">
                  <c:v>3.9684801616940099E-4</c:v>
                </c:pt>
                <c:pt idx="6981" formatCode="General">
                  <c:v>3.9684799701665801E-4</c:v>
                </c:pt>
                <c:pt idx="6982" formatCode="General">
                  <c:v>3.9684797774816398E-4</c:v>
                </c:pt>
                <c:pt idx="6983" formatCode="General">
                  <c:v>3.9684795837119201E-4</c:v>
                </c:pt>
                <c:pt idx="6984" formatCode="General">
                  <c:v>3.9684793889355798E-4</c:v>
                </c:pt>
                <c:pt idx="6985" formatCode="General">
                  <c:v>3.9684791932357899E-4</c:v>
                </c:pt>
                <c:pt idx="6986" formatCode="General">
                  <c:v>3.96847899670022E-4</c:v>
                </c:pt>
                <c:pt idx="6987" formatCode="General">
                  <c:v>3.9684787994205702E-4</c:v>
                </c:pt>
                <c:pt idx="6988" formatCode="General">
                  <c:v>3.9684786014920602E-4</c:v>
                </c:pt>
                <c:pt idx="6989" formatCode="General">
                  <c:v>3.9684784030129299E-4</c:v>
                </c:pt>
                <c:pt idx="6990" formatCode="General">
                  <c:v>3.9684782040838698E-4</c:v>
                </c:pt>
                <c:pt idx="6991" formatCode="General">
                  <c:v>3.9684780048075002E-4</c:v>
                </c:pt>
                <c:pt idx="6992" formatCode="General">
                  <c:v>3.9684778052877999E-4</c:v>
                </c:pt>
                <c:pt idx="6993" formatCode="General">
                  <c:v>3.9684776056295499E-4</c:v>
                </c:pt>
                <c:pt idx="6994" formatCode="General">
                  <c:v>3.9684774059378002E-4</c:v>
                </c:pt>
                <c:pt idx="6995" formatCode="General">
                  <c:v>3.9684772063172799E-4</c:v>
                </c:pt>
                <c:pt idx="6996" formatCode="General">
                  <c:v>3.9684770068718598E-4</c:v>
                </c:pt>
                <c:pt idx="6997" formatCode="General">
                  <c:v>3.9684768077039999E-4</c:v>
                </c:pt>
                <c:pt idx="6998" formatCode="General">
                  <c:v>3.9684766089142397E-4</c:v>
                </c:pt>
                <c:pt idx="6999" formatCode="General">
                  <c:v>3.96847641060064E-4</c:v>
                </c:pt>
                <c:pt idx="7000" formatCode="General">
                  <c:v>3.9684762128582799E-4</c:v>
                </c:pt>
                <c:pt idx="7001" formatCode="General">
                  <c:v>3.9684760157788102E-4</c:v>
                </c:pt>
                <c:pt idx="7002" formatCode="General">
                  <c:v>3.9684758194499499E-4</c:v>
                </c:pt>
                <c:pt idx="7003" formatCode="General">
                  <c:v>3.9684756239550498E-4</c:v>
                </c:pt>
                <c:pt idx="7004" formatCode="General">
                  <c:v>3.9684754293726598E-4</c:v>
                </c:pt>
                <c:pt idx="7005" formatCode="General">
                  <c:v>3.9684752357761798E-4</c:v>
                </c:pt>
                <c:pt idx="7006" formatCode="General">
                  <c:v>3.96847504323347E-4</c:v>
                </c:pt>
                <c:pt idx="7007" formatCode="General">
                  <c:v>3.96847485180651E-4</c:v>
                </c:pt>
                <c:pt idx="7008" formatCode="General">
                  <c:v>3.9684746615511302E-4</c:v>
                </c:pt>
                <c:pt idx="7009" formatCode="General">
                  <c:v>3.9684744725167198E-4</c:v>
                </c:pt>
                <c:pt idx="7010" formatCode="General">
                  <c:v>3.9684742847460403E-4</c:v>
                </c:pt>
                <c:pt idx="7011" formatCode="General">
                  <c:v>3.9684740982749901E-4</c:v>
                </c:pt>
                <c:pt idx="7012" formatCode="General">
                  <c:v>3.96847391313246E-4</c:v>
                </c:pt>
                <c:pt idx="7013" formatCode="General">
                  <c:v>3.96847372934025E-4</c:v>
                </c:pt>
                <c:pt idx="7014" formatCode="General">
                  <c:v>3.9684735469129497E-4</c:v>
                </c:pt>
                <c:pt idx="7015" formatCode="General">
                  <c:v>3.9684733658579399E-4</c:v>
                </c:pt>
                <c:pt idx="7016" formatCode="General">
                  <c:v>3.9684731861753403E-4</c:v>
                </c:pt>
                <c:pt idx="7017" formatCode="General">
                  <c:v>3.96847300785809E-4</c:v>
                </c:pt>
                <c:pt idx="7018" formatCode="General">
                  <c:v>3.9684728308920201E-4</c:v>
                </c:pt>
                <c:pt idx="7019" formatCode="General">
                  <c:v>3.9684726552559498E-4</c:v>
                </c:pt>
                <c:pt idx="7020" formatCode="General">
                  <c:v>3.9684724809218197E-4</c:v>
                </c:pt>
                <c:pt idx="7021" formatCode="General">
                  <c:v>3.9684723078549301E-4</c:v>
                </c:pt>
                <c:pt idx="7022" formatCode="General">
                  <c:v>3.9684721360141198E-4</c:v>
                </c:pt>
                <c:pt idx="7023" formatCode="General">
                  <c:v>3.9684719653519998E-4</c:v>
                </c:pt>
                <c:pt idx="7024" formatCode="General">
                  <c:v>3.9684717958153002E-4</c:v>
                </c:pt>
                <c:pt idx="7025" formatCode="General">
                  <c:v>3.9684716273451302E-4</c:v>
                </c:pt>
                <c:pt idx="7026" formatCode="General">
                  <c:v>3.96847145987733E-4</c:v>
                </c:pt>
                <c:pt idx="7027" formatCode="General">
                  <c:v>3.9684712933428599E-4</c:v>
                </c:pt>
                <c:pt idx="7028" formatCode="General">
                  <c:v>3.9684711276681702E-4</c:v>
                </c:pt>
                <c:pt idx="7029" formatCode="General">
                  <c:v>3.9684709627756202E-4</c:v>
                </c:pt>
                <c:pt idx="7030" formatCode="General">
                  <c:v>3.9684707985839001E-4</c:v>
                </c:pt>
                <c:pt idx="7031" formatCode="General">
                  <c:v>3.9684706350085098E-4</c:v>
                </c:pt>
                <c:pt idx="7032" formatCode="General">
                  <c:v>3.9684704719622E-4</c:v>
                </c:pt>
                <c:pt idx="7033" formatCode="General">
                  <c:v>3.96847030935543E-4</c:v>
                </c:pt>
                <c:pt idx="7034" formatCode="General">
                  <c:v>3.9684701470969302E-4</c:v>
                </c:pt>
                <c:pt idx="7035" formatCode="General">
                  <c:v>3.9684699850940798E-4</c:v>
                </c:pt>
                <c:pt idx="7036" formatCode="General">
                  <c:v>3.9684698232535101E-4</c:v>
                </c:pt>
                <c:pt idx="7037" formatCode="General">
                  <c:v>3.9684696614815401E-4</c:v>
                </c:pt>
                <c:pt idx="7038" formatCode="General">
                  <c:v>3.9684694996847001E-4</c:v>
                </c:pt>
                <c:pt idx="7039" formatCode="General">
                  <c:v>3.96846933777021E-4</c:v>
                </c:pt>
                <c:pt idx="7040" formatCode="General">
                  <c:v>3.9684691756464798E-4</c:v>
                </c:pt>
                <c:pt idx="7041" formatCode="General">
                  <c:v>3.9684690132235802E-4</c:v>
                </c:pt>
                <c:pt idx="7042" formatCode="General">
                  <c:v>3.9684688504137099E-4</c:v>
                </c:pt>
                <c:pt idx="7043" formatCode="General">
                  <c:v>3.9684686871316598E-4</c:v>
                </c:pt>
                <c:pt idx="7044" formatCode="General">
                  <c:v>3.9684685232952398E-4</c:v>
                </c:pt>
                <c:pt idx="7045" formatCode="General">
                  <c:v>3.9684683588256901E-4</c:v>
                </c:pt>
                <c:pt idx="7046" formatCode="General">
                  <c:v>3.9684681936481001E-4</c:v>
                </c:pt>
                <c:pt idx="7047" formatCode="General">
                  <c:v>3.9684680276917802E-4</c:v>
                </c:pt>
                <c:pt idx="7048" formatCode="General">
                  <c:v>3.9684678608905899E-4</c:v>
                </c:pt>
                <c:pt idx="7049" formatCode="General">
                  <c:v>3.9684676931832998E-4</c:v>
                </c:pt>
                <c:pt idx="7050" formatCode="General">
                  <c:v>3.9684675245138501E-4</c:v>
                </c:pt>
                <c:pt idx="7051" formatCode="General">
                  <c:v>3.9684673548316701E-4</c:v>
                </c:pt>
                <c:pt idx="7052" formatCode="General">
                  <c:v>3.96846718409186E-4</c:v>
                </c:pt>
                <c:pt idx="7053" formatCode="General">
                  <c:v>3.9684670122554401E-4</c:v>
                </c:pt>
                <c:pt idx="7054" formatCode="General">
                  <c:v>3.9684668392895298E-4</c:v>
                </c:pt>
                <c:pt idx="7055" formatCode="General">
                  <c:v>3.9684666651674302E-4</c:v>
                </c:pt>
                <c:pt idx="7056" formatCode="General">
                  <c:v>3.9684664898688199E-4</c:v>
                </c:pt>
                <c:pt idx="7057" formatCode="General">
                  <c:v>3.9684663133797399E-4</c:v>
                </c:pt>
                <c:pt idx="7058" formatCode="General">
                  <c:v>3.9684661356927201E-4</c:v>
                </c:pt>
                <c:pt idx="7059" formatCode="General">
                  <c:v>3.9684659568067098E-4</c:v>
                </c:pt>
                <c:pt idx="7060" formatCode="General">
                  <c:v>3.9684657767270998E-4</c:v>
                </c:pt>
                <c:pt idx="7061" formatCode="General">
                  <c:v>3.9684655954656302E-4</c:v>
                </c:pt>
                <c:pt idx="7062" formatCode="General">
                  <c:v>3.9684654130402999E-4</c:v>
                </c:pt>
                <c:pt idx="7063" formatCode="General">
                  <c:v>3.9684652294752699E-4</c:v>
                </c:pt>
                <c:pt idx="7064" formatCode="General">
                  <c:v>3.96846504480065E-4</c:v>
                </c:pt>
                <c:pt idx="7065" formatCode="General">
                  <c:v>3.9684648590523501E-4</c:v>
                </c:pt>
                <c:pt idx="7066" formatCode="General">
                  <c:v>3.9684646722718399E-4</c:v>
                </c:pt>
                <c:pt idx="7067" formatCode="General">
                  <c:v>3.9684644845058999E-4</c:v>
                </c:pt>
                <c:pt idx="7068" formatCode="General">
                  <c:v>3.9684642958063502E-4</c:v>
                </c:pt>
                <c:pt idx="7069" formatCode="General">
                  <c:v>3.9684641062297498E-4</c:v>
                </c:pt>
                <c:pt idx="7070" formatCode="General">
                  <c:v>3.96846391583709E-4</c:v>
                </c:pt>
                <c:pt idx="7071" formatCode="General">
                  <c:v>3.9684637246934E-4</c:v>
                </c:pt>
                <c:pt idx="7072" formatCode="General">
                  <c:v>3.96846353286742E-4</c:v>
                </c:pt>
                <c:pt idx="7073" formatCode="General">
                  <c:v>3.9684633404312298E-4</c:v>
                </c:pt>
                <c:pt idx="7074" formatCode="General">
                  <c:v>3.9684631474598E-4</c:v>
                </c:pt>
                <c:pt idx="7075" formatCode="General">
                  <c:v>3.96846295403062E-4</c:v>
                </c:pt>
                <c:pt idx="7076" formatCode="General">
                  <c:v>3.96846276022326E-4</c:v>
                </c:pt>
                <c:pt idx="7077" formatCode="General">
                  <c:v>3.9684625661189603E-4</c:v>
                </c:pt>
                <c:pt idx="7078" formatCode="General">
                  <c:v>3.9684623718001398E-4</c:v>
                </c:pt>
                <c:pt idx="7079" formatCode="General">
                  <c:v>3.96846217735001E-4</c:v>
                </c:pt>
                <c:pt idx="7080" formatCode="General">
                  <c:v>3.9684619828521102E-4</c:v>
                </c:pt>
                <c:pt idx="7081" formatCode="General">
                  <c:v>3.9684617883898498E-4</c:v>
                </c:pt>
                <c:pt idx="7082" formatCode="General">
                  <c:v>3.9684615940460699E-4</c:v>
                </c:pt>
                <c:pt idx="7083" formatCode="General">
                  <c:v>3.96846139990265E-4</c:v>
                </c:pt>
                <c:pt idx="7084" formatCode="General">
                  <c:v>3.9684612060400098E-4</c:v>
                </c:pt>
                <c:pt idx="7085" formatCode="General">
                  <c:v>3.9684610125367598E-4</c:v>
                </c:pt>
                <c:pt idx="7086" formatCode="General">
                  <c:v>3.96846081946923E-4</c:v>
                </c:pt>
                <c:pt idx="7087" formatCode="General">
                  <c:v>3.9684606269111398E-4</c:v>
                </c:pt>
                <c:pt idx="7088" formatCode="General">
                  <c:v>3.9684604349331698E-4</c:v>
                </c:pt>
                <c:pt idx="7089" formatCode="General">
                  <c:v>3.9684602436026501E-4</c:v>
                </c:pt>
                <c:pt idx="7090" formatCode="General">
                  <c:v>3.9684600529831698E-4</c:v>
                </c:pt>
                <c:pt idx="7091" formatCode="General">
                  <c:v>3.9684598631343202E-4</c:v>
                </c:pt>
                <c:pt idx="7092" formatCode="General">
                  <c:v>3.9684596741113303E-4</c:v>
                </c:pt>
                <c:pt idx="7093" formatCode="General">
                  <c:v>3.9684594859648798E-4</c:v>
                </c:pt>
                <c:pt idx="7094" formatCode="General">
                  <c:v>3.9684592987407699E-4</c:v>
                </c:pt>
                <c:pt idx="7095" formatCode="General">
                  <c:v>3.9684591124797801E-4</c:v>
                </c:pt>
                <c:pt idx="7096" formatCode="General">
                  <c:v>3.9684589272174202E-4</c:v>
                </c:pt>
                <c:pt idx="7097" formatCode="General">
                  <c:v>3.9684587429838201E-4</c:v>
                </c:pt>
                <c:pt idx="7098" formatCode="General">
                  <c:v>3.9684585598035599E-4</c:v>
                </c:pt>
                <c:pt idx="7099" formatCode="General">
                  <c:v>3.9684583776955902E-4</c:v>
                </c:pt>
                <c:pt idx="7100" formatCode="General">
                  <c:v>3.9684581966731498E-4</c:v>
                </c:pt>
                <c:pt idx="7101" formatCode="General">
                  <c:v>3.96845801674375E-4</c:v>
                </c:pt>
                <c:pt idx="7102" formatCode="General">
                  <c:v>3.9684578379091401E-4</c:v>
                </c:pt>
                <c:pt idx="7103" formatCode="General">
                  <c:v>3.9684576601653102E-4</c:v>
                </c:pt>
                <c:pt idx="7104" formatCode="General">
                  <c:v>3.9684574835026099E-4</c:v>
                </c:pt>
                <c:pt idx="7105" formatCode="General">
                  <c:v>3.9684573079057503E-4</c:v>
                </c:pt>
                <c:pt idx="7106" formatCode="General">
                  <c:v>3.9684571333539802E-4</c:v>
                </c:pt>
                <c:pt idx="7107" formatCode="General">
                  <c:v>3.9684569598211699E-4</c:v>
                </c:pt>
                <c:pt idx="7108" formatCode="General">
                  <c:v>3.9684567872760401E-4</c:v>
                </c:pt>
                <c:pt idx="7109" formatCode="General">
                  <c:v>3.9684566156822902E-4</c:v>
                </c:pt>
                <c:pt idx="7110" formatCode="General">
                  <c:v>3.9684564449988602E-4</c:v>
                </c:pt>
                <c:pt idx="7111" formatCode="General">
                  <c:v>3.9684562751801498E-4</c:v>
                </c:pt>
                <c:pt idx="7112" formatCode="General">
                  <c:v>3.96845610617631E-4</c:v>
                </c:pt>
                <c:pt idx="7113" formatCode="General">
                  <c:v>3.9684559379334999E-4</c:v>
                </c:pt>
                <c:pt idx="7114" formatCode="General">
                  <c:v>3.9684557703941999E-4</c:v>
                </c:pt>
                <c:pt idx="7115" formatCode="General">
                  <c:v>3.9684556034975499E-4</c:v>
                </c:pt>
                <c:pt idx="7116" formatCode="General">
                  <c:v>3.9684554371796898E-4</c:v>
                </c:pt>
                <c:pt idx="7117" formatCode="General">
                  <c:v>3.9684552713740903E-4</c:v>
                </c:pt>
                <c:pt idx="7118" formatCode="General">
                  <c:v>3.9684551060119398E-4</c:v>
                </c:pt>
                <c:pt idx="7119" formatCode="General">
                  <c:v>3.9684549410225201E-4</c:v>
                </c:pt>
                <c:pt idx="7120" formatCode="General">
                  <c:v>3.9684547763335599E-4</c:v>
                </c:pt>
                <c:pt idx="7121" formatCode="General">
                  <c:v>3.9684546118716799E-4</c:v>
                </c:pt>
                <c:pt idx="7122" formatCode="General">
                  <c:v>3.9684544475627499E-4</c:v>
                </c:pt>
                <c:pt idx="7123" formatCode="General">
                  <c:v>3.9684542833322799E-4</c:v>
                </c:pt>
                <c:pt idx="7124" formatCode="General">
                  <c:v>3.9684541191058501E-4</c:v>
                </c:pt>
                <c:pt idx="7125" formatCode="General">
                  <c:v>3.9684539548094601E-4</c:v>
                </c:pt>
                <c:pt idx="7126" formatCode="General">
                  <c:v>3.9684537903699699E-4</c:v>
                </c:pt>
                <c:pt idx="7127" formatCode="General">
                  <c:v>3.9684536257154299E-4</c:v>
                </c:pt>
                <c:pt idx="7128" formatCode="General">
                  <c:v>3.96845346077549E-4</c:v>
                </c:pt>
                <c:pt idx="7129" formatCode="General">
                  <c:v>3.9684532954817499E-4</c:v>
                </c:pt>
                <c:pt idx="7130" formatCode="General">
                  <c:v>3.96845312976812E-4</c:v>
                </c:pt>
                <c:pt idx="7131" formatCode="General">
                  <c:v>3.9684529635711598E-4</c:v>
                </c:pt>
                <c:pt idx="7132" formatCode="General">
                  <c:v>3.9684527968303698E-4</c:v>
                </c:pt>
                <c:pt idx="7133" formatCode="General">
                  <c:v>3.9684526294885502E-4</c:v>
                </c:pt>
                <c:pt idx="7134" formatCode="General">
                  <c:v>3.9684524614920302E-4</c:v>
                </c:pt>
                <c:pt idx="7135" formatCode="General">
                  <c:v>3.9684522927909799E-4</c:v>
                </c:pt>
                <c:pt idx="7136" formatCode="General">
                  <c:v>3.9684521233396101E-4</c:v>
                </c:pt>
                <c:pt idx="7137" formatCode="General">
                  <c:v>3.9684519530964302E-4</c:v>
                </c:pt>
                <c:pt idx="7138" formatCode="General">
                  <c:v>3.9684517820244401E-4</c:v>
                </c:pt>
                <c:pt idx="7139" formatCode="General">
                  <c:v>3.9684516100912801E-4</c:v>
                </c:pt>
                <c:pt idx="7140" formatCode="General">
                  <c:v>3.9684514372693801E-4</c:v>
                </c:pt>
                <c:pt idx="7141" formatCode="General">
                  <c:v>3.96845126353611E-4</c:v>
                </c:pt>
                <c:pt idx="7142" formatCode="General">
                  <c:v>3.96845108887385E-4</c:v>
                </c:pt>
                <c:pt idx="7143" formatCode="General">
                  <c:v>3.9684509132700602E-4</c:v>
                </c:pt>
                <c:pt idx="7144" formatCode="General">
                  <c:v>3.9684507367173202E-4</c:v>
                </c:pt>
                <c:pt idx="7145" formatCode="General">
                  <c:v>3.9684505592133299E-4</c:v>
                </c:pt>
                <c:pt idx="7146" formatCode="General">
                  <c:v>3.9684503807609398E-4</c:v>
                </c:pt>
                <c:pt idx="7147" formatCode="General">
                  <c:v>3.9684502013680401E-4</c:v>
                </c:pt>
                <c:pt idx="7148" formatCode="General">
                  <c:v>3.9684500210475398E-4</c:v>
                </c:pt>
                <c:pt idx="7149" formatCode="General">
                  <c:v>3.9684498398172697E-4</c:v>
                </c:pt>
                <c:pt idx="7150" formatCode="General">
                  <c:v>3.9684496576998502E-4</c:v>
                </c:pt>
                <c:pt idx="7151" formatCode="General">
                  <c:v>3.9684494747225298E-4</c:v>
                </c:pt>
                <c:pt idx="7152" formatCode="General">
                  <c:v>3.9684492909170698E-4</c:v>
                </c:pt>
                <c:pt idx="7153" formatCode="General">
                  <c:v>3.96844910631947E-4</c:v>
                </c:pt>
                <c:pt idx="7154" formatCode="General">
                  <c:v>3.9684489209698503E-4</c:v>
                </c:pt>
                <c:pt idx="7155" formatCode="General">
                  <c:v>3.9684487349121402E-4</c:v>
                </c:pt>
                <c:pt idx="7156" formatCode="General">
                  <c:v>3.9684485481938703E-4</c:v>
                </c:pt>
                <c:pt idx="7157" formatCode="General">
                  <c:v>3.9684483608658602E-4</c:v>
                </c:pt>
                <c:pt idx="7158" formatCode="General">
                  <c:v>3.9684481729819899E-4</c:v>
                </c:pt>
                <c:pt idx="7159" formatCode="General">
                  <c:v>3.9684479845988597E-4</c:v>
                </c:pt>
                <c:pt idx="7160" formatCode="General">
                  <c:v>3.9684477957754698E-4</c:v>
                </c:pt>
                <c:pt idx="7161" formatCode="General">
                  <c:v>3.9684476065729202E-4</c:v>
                </c:pt>
                <c:pt idx="7162" formatCode="General">
                  <c:v>3.9684474170540601E-4</c:v>
                </c:pt>
                <c:pt idx="7163" formatCode="General">
                  <c:v>3.96844722728315E-4</c:v>
                </c:pt>
                <c:pt idx="7164" formatCode="General">
                  <c:v>3.9684470373255198E-4</c:v>
                </c:pt>
                <c:pt idx="7165" formatCode="General">
                  <c:v>3.9684468472472103E-4</c:v>
                </c:pt>
                <c:pt idx="7166" formatCode="General">
                  <c:v>3.9684466571146098E-4</c:v>
                </c:pt>
                <c:pt idx="7167" formatCode="General">
                  <c:v>3.9684464669941498E-4</c:v>
                </c:pt>
                <c:pt idx="7168" formatCode="General">
                  <c:v>3.9684462769518601E-4</c:v>
                </c:pt>
                <c:pt idx="7169" formatCode="General">
                  <c:v>3.9684460870531303E-4</c:v>
                </c:pt>
                <c:pt idx="7170" formatCode="General">
                  <c:v>3.9684458973622799E-4</c:v>
                </c:pt>
                <c:pt idx="7171" formatCode="General">
                  <c:v>3.96844570794228E-4</c:v>
                </c:pt>
                <c:pt idx="7172" formatCode="General">
                  <c:v>3.9684455188543799E-4</c:v>
                </c:pt>
                <c:pt idx="7173" formatCode="General">
                  <c:v>3.96844533015784E-4</c:v>
                </c:pt>
                <c:pt idx="7174" formatCode="General">
                  <c:v>3.9684451419096101E-4</c:v>
                </c:pt>
                <c:pt idx="7175" formatCode="General">
                  <c:v>3.968444954164E-4</c:v>
                </c:pt>
                <c:pt idx="7176" formatCode="General">
                  <c:v>3.9684447669724801E-4</c:v>
                </c:pt>
                <c:pt idx="7177" formatCode="General">
                  <c:v>3.9684445803833598E-4</c:v>
                </c:pt>
                <c:pt idx="7178" formatCode="General">
                  <c:v>3.9684443944416003E-4</c:v>
                </c:pt>
                <c:pt idx="7179" formatCode="General">
                  <c:v>3.9684442091885401E-4</c:v>
                </c:pt>
                <c:pt idx="7180" formatCode="General">
                  <c:v>3.9684440246617501E-4</c:v>
                </c:pt>
                <c:pt idx="7181" formatCode="General">
                  <c:v>3.9684438408948102E-4</c:v>
                </c:pt>
                <c:pt idx="7182" formatCode="General">
                  <c:v>3.96844365791717E-4</c:v>
                </c:pt>
                <c:pt idx="7183" formatCode="General">
                  <c:v>3.9684434757540198E-4</c:v>
                </c:pt>
                <c:pt idx="7184" formatCode="General">
                  <c:v>3.96844329442619E-4</c:v>
                </c:pt>
                <c:pt idx="7185" formatCode="General">
                  <c:v>3.96844311395002E-4</c:v>
                </c:pt>
                <c:pt idx="7186" formatCode="General">
                  <c:v>3.9684429343373601E-4</c:v>
                </c:pt>
                <c:pt idx="7187" formatCode="General">
                  <c:v>3.9684427555954701E-4</c:v>
                </c:pt>
                <c:pt idx="7188" formatCode="General">
                  <c:v>3.9684425777270301E-4</c:v>
                </c:pt>
                <c:pt idx="7189" formatCode="General">
                  <c:v>3.9684424007301798E-4</c:v>
                </c:pt>
                <c:pt idx="7190" formatCode="General">
                  <c:v>3.9684422245985098E-4</c:v>
                </c:pt>
                <c:pt idx="7191" formatCode="General">
                  <c:v>3.9684420493211201E-4</c:v>
                </c:pt>
                <c:pt idx="7192" formatCode="General">
                  <c:v>3.9684418748827402E-4</c:v>
                </c:pt>
                <c:pt idx="7193" formatCode="General">
                  <c:v>3.9684417012637998E-4</c:v>
                </c:pt>
                <c:pt idx="7194" formatCode="General">
                  <c:v>3.96844152844057E-4</c:v>
                </c:pt>
                <c:pt idx="7195" formatCode="General">
                  <c:v>3.9684413563853001E-4</c:v>
                </c:pt>
                <c:pt idx="7196" formatCode="General">
                  <c:v>3.9684411850663803E-4</c:v>
                </c:pt>
                <c:pt idx="7197" formatCode="General">
                  <c:v>3.96844101444857E-4</c:v>
                </c:pt>
                <c:pt idx="7198" formatCode="General">
                  <c:v>3.9684408444931498E-4</c:v>
                </c:pt>
                <c:pt idx="7199" formatCode="General">
                  <c:v>3.9684406751581801E-4</c:v>
                </c:pt>
                <c:pt idx="7200" formatCode="General">
                  <c:v>3.9684405063987102E-4</c:v>
                </c:pt>
                <c:pt idx="7201" formatCode="General">
                  <c:v>3.9684403381670902E-4</c:v>
                </c:pt>
                <c:pt idx="7202" formatCode="General">
                  <c:v>3.9684401704131599E-4</c:v>
                </c:pt>
                <c:pt idx="7203" formatCode="General">
                  <c:v>3.9684400030845903E-4</c:v>
                </c:pt>
                <c:pt idx="7204" formatCode="General">
                  <c:v>3.9684398361271398E-4</c:v>
                </c:pt>
                <c:pt idx="7205" formatCode="General">
                  <c:v>3.9684396694849498E-4</c:v>
                </c:pt>
                <c:pt idx="7206" formatCode="General">
                  <c:v>3.9684395031008802E-4</c:v>
                </c:pt>
                <c:pt idx="7207" formatCode="General">
                  <c:v>3.96843933691677E-4</c:v>
                </c:pt>
                <c:pt idx="7208" formatCode="General">
                  <c:v>3.9684391708738099E-4</c:v>
                </c:pt>
                <c:pt idx="7209" formatCode="General">
                  <c:v>3.96843900491279E-4</c:v>
                </c:pt>
                <c:pt idx="7210" formatCode="General">
                  <c:v>3.9684388389744902E-4</c:v>
                </c:pt>
                <c:pt idx="7211" formatCode="General">
                  <c:v>3.9684386729999102E-4</c:v>
                </c:pt>
                <c:pt idx="7212" formatCode="General">
                  <c:v>3.96843850693065E-4</c:v>
                </c:pt>
                <c:pt idx="7213" formatCode="General">
                  <c:v>3.9684383407091999E-4</c:v>
                </c:pt>
                <c:pt idx="7214" formatCode="General">
                  <c:v>3.9684381742792003E-4</c:v>
                </c:pt>
                <c:pt idx="7215" formatCode="General">
                  <c:v>3.9684380075857801E-4</c:v>
                </c:pt>
                <c:pt idx="7216" formatCode="General">
                  <c:v>3.9684378405758402E-4</c:v>
                </c:pt>
                <c:pt idx="7217" formatCode="General">
                  <c:v>3.96843767319827E-4</c:v>
                </c:pt>
                <c:pt idx="7218" formatCode="General">
                  <c:v>3.9684375054042698E-4</c:v>
                </c:pt>
                <c:pt idx="7219" formatCode="General">
                  <c:v>3.9684373371475803E-4</c:v>
                </c:pt>
                <c:pt idx="7220" formatCode="General">
                  <c:v>3.96843716838468E-4</c:v>
                </c:pt>
                <c:pt idx="7221" formatCode="General">
                  <c:v>3.9684369990750502E-4</c:v>
                </c:pt>
                <c:pt idx="7222" formatCode="General">
                  <c:v>3.9684368291813401E-4</c:v>
                </c:pt>
                <c:pt idx="7223" formatCode="General">
                  <c:v>3.96843665866956E-4</c:v>
                </c:pt>
                <c:pt idx="7224" formatCode="General">
                  <c:v>3.9684364875092502E-4</c:v>
                </c:pt>
                <c:pt idx="7225" formatCode="General">
                  <c:v>3.9684363156735898E-4</c:v>
                </c:pt>
                <c:pt idx="7226" formatCode="General">
                  <c:v>3.9684361431395698E-4</c:v>
                </c:pt>
                <c:pt idx="7227" formatCode="General">
                  <c:v>3.9684359698880699E-4</c:v>
                </c:pt>
                <c:pt idx="7228" formatCode="General">
                  <c:v>3.9684357959039301E-4</c:v>
                </c:pt>
                <c:pt idx="7229" formatCode="General">
                  <c:v>3.9684356211760102E-4</c:v>
                </c:pt>
                <c:pt idx="7230" formatCode="General">
                  <c:v>3.96843544569725E-4</c:v>
                </c:pt>
                <c:pt idx="7231" formatCode="General">
                  <c:v>3.9684352694646598E-4</c:v>
                </c:pt>
                <c:pt idx="7232" formatCode="General">
                  <c:v>3.9684350924793502E-4</c:v>
                </c:pt>
                <c:pt idx="7233" formatCode="General">
                  <c:v>3.9684349147464399E-4</c:v>
                </c:pt>
                <c:pt idx="7234" formatCode="General">
                  <c:v>3.96843473627508E-4</c:v>
                </c:pt>
                <c:pt idx="7235" formatCode="General">
                  <c:v>3.9684345570783401E-4</c:v>
                </c:pt>
                <c:pt idx="7236" formatCode="General">
                  <c:v>3.9684343771731402E-4</c:v>
                </c:pt>
                <c:pt idx="7237" formatCode="General">
                  <c:v>3.96843419658011E-4</c:v>
                </c:pt>
                <c:pt idx="7238" formatCode="General">
                  <c:v>3.9684340153234998E-4</c:v>
                </c:pt>
                <c:pt idx="7239" formatCode="General">
                  <c:v>3.9684338334310099E-4</c:v>
                </c:pt>
                <c:pt idx="7240" formatCode="General">
                  <c:v>3.9684336509336301E-4</c:v>
                </c:pt>
                <c:pt idx="7241" formatCode="General">
                  <c:v>3.9684334678654498E-4</c:v>
                </c:pt>
                <c:pt idx="7242" formatCode="General">
                  <c:v>3.9684332842634701E-4</c:v>
                </c:pt>
                <c:pt idx="7243" formatCode="General">
                  <c:v>3.9684331001674098E-4</c:v>
                </c:pt>
                <c:pt idx="7244" formatCode="General">
                  <c:v>3.9684329156194399E-4</c:v>
                </c:pt>
                <c:pt idx="7245" formatCode="General">
                  <c:v>3.9684327306639802E-4</c:v>
                </c:pt>
                <c:pt idx="7246" formatCode="General">
                  <c:v>3.9684325453474497E-4</c:v>
                </c:pt>
                <c:pt idx="7247" formatCode="General">
                  <c:v>3.9684323597179898E-4</c:v>
                </c:pt>
                <c:pt idx="7248" formatCode="General">
                  <c:v>3.96843217382522E-4</c:v>
                </c:pt>
                <c:pt idx="7249" formatCode="General">
                  <c:v>3.9684319877199601E-4</c:v>
                </c:pt>
                <c:pt idx="7250" formatCode="General">
                  <c:v>3.9684318014539499E-4</c:v>
                </c:pt>
                <c:pt idx="7251" formatCode="General">
                  <c:v>3.9684316150795802E-4</c:v>
                </c:pt>
                <c:pt idx="7252" formatCode="General">
                  <c:v>3.9684314286496202E-4</c:v>
                </c:pt>
                <c:pt idx="7253" formatCode="General">
                  <c:v>3.9684312422169101E-4</c:v>
                </c:pt>
                <c:pt idx="7254" formatCode="General">
                  <c:v>3.9684310558340901E-4</c:v>
                </c:pt>
                <c:pt idx="7255" formatCode="General">
                  <c:v>3.9684308695533298E-4</c:v>
                </c:pt>
                <c:pt idx="7256" formatCode="General">
                  <c:v>3.9684306834260699E-4</c:v>
                </c:pt>
                <c:pt idx="7257" formatCode="General">
                  <c:v>3.9684304975027201E-4</c:v>
                </c:pt>
                <c:pt idx="7258" formatCode="General">
                  <c:v>3.9684303118324199E-4</c:v>
                </c:pt>
                <c:pt idx="7259" formatCode="General">
                  <c:v>3.9684301264627701E-4</c:v>
                </c:pt>
                <c:pt idx="7260" formatCode="General">
                  <c:v>3.9684299414395998E-4</c:v>
                </c:pt>
                <c:pt idx="7261" formatCode="General">
                  <c:v>3.9684297568067499E-4</c:v>
                </c:pt>
                <c:pt idx="7262" formatCode="General">
                  <c:v>3.9684295726058201E-4</c:v>
                </c:pt>
                <c:pt idx="7263" formatCode="General">
                  <c:v>3.9684293888759501E-4</c:v>
                </c:pt>
                <c:pt idx="7264" formatCode="General">
                  <c:v>3.9684292056536998E-4</c:v>
                </c:pt>
                <c:pt idx="7265" formatCode="General">
                  <c:v>3.9684290229727699E-4</c:v>
                </c:pt>
                <c:pt idx="7266" formatCode="General">
                  <c:v>3.9684288408639102E-4</c:v>
                </c:pt>
                <c:pt idx="7267" formatCode="General">
                  <c:v>3.96842865935476E-4</c:v>
                </c:pt>
                <c:pt idx="7268" formatCode="General">
                  <c:v>3.9684284784696799E-4</c:v>
                </c:pt>
                <c:pt idx="7269" formatCode="General">
                  <c:v>3.96842829822968E-4</c:v>
                </c:pt>
                <c:pt idx="7270" formatCode="General">
                  <c:v>3.9684281186523298E-4</c:v>
                </c:pt>
                <c:pt idx="7271" formatCode="General">
                  <c:v>3.9684279397516503E-4</c:v>
                </c:pt>
                <c:pt idx="7272" formatCode="General">
                  <c:v>3.9684277615380801E-4</c:v>
                </c:pt>
                <c:pt idx="7273" formatCode="General">
                  <c:v>3.9684275840184301E-4</c:v>
                </c:pt>
                <c:pt idx="7274" formatCode="General">
                  <c:v>3.9684274071958902E-4</c:v>
                </c:pt>
                <c:pt idx="7275" formatCode="General">
                  <c:v>3.9684272310699898E-4</c:v>
                </c:pt>
                <c:pt idx="7276" formatCode="General">
                  <c:v>3.9684270556366598E-4</c:v>
                </c:pt>
                <c:pt idx="7277" formatCode="General">
                  <c:v>3.9684268808882502E-4</c:v>
                </c:pt>
                <c:pt idx="7278" formatCode="General">
                  <c:v>3.9684267068136001E-4</c:v>
                </c:pt>
                <c:pt idx="7279" formatCode="General">
                  <c:v>3.9684265333981102E-4</c:v>
                </c:pt>
                <c:pt idx="7280" formatCode="General">
                  <c:v>3.96842636062383E-4</c:v>
                </c:pt>
                <c:pt idx="7281" formatCode="General">
                  <c:v>3.9684261884695801E-4</c:v>
                </c:pt>
                <c:pt idx="7282" formatCode="General">
                  <c:v>3.9684260169110997E-4</c:v>
                </c:pt>
                <c:pt idx="7283" formatCode="General">
                  <c:v>3.9684258459211599E-4</c:v>
                </c:pt>
                <c:pt idx="7284" formatCode="General">
                  <c:v>3.9684256754697302E-4</c:v>
                </c:pt>
                <c:pt idx="7285" formatCode="General">
                  <c:v>3.96842550552416E-4</c:v>
                </c:pt>
                <c:pt idx="7286" formatCode="General">
                  <c:v>3.9684253360493802E-4</c:v>
                </c:pt>
                <c:pt idx="7287" formatCode="General">
                  <c:v>3.9684251670080601E-4</c:v>
                </c:pt>
                <c:pt idx="7288" formatCode="General">
                  <c:v>3.9684249983608702E-4</c:v>
                </c:pt>
                <c:pt idx="7289" formatCode="General">
                  <c:v>3.96842483006665E-4</c:v>
                </c:pt>
                <c:pt idx="7290" formatCode="General">
                  <c:v>3.9684246620826601E-4</c:v>
                </c:pt>
                <c:pt idx="7291" formatCode="General">
                  <c:v>3.9684244943648299E-4</c:v>
                </c:pt>
                <c:pt idx="7292" formatCode="General">
                  <c:v>3.9684243268679699E-4</c:v>
                </c:pt>
                <c:pt idx="7293" formatCode="General">
                  <c:v>3.9684241595460302E-4</c:v>
                </c:pt>
                <c:pt idx="7294" formatCode="General">
                  <c:v>3.9684239923523499E-4</c:v>
                </c:pt>
                <c:pt idx="7295" formatCode="General">
                  <c:v>3.9684238252399198E-4</c:v>
                </c:pt>
                <c:pt idx="7296" formatCode="General">
                  <c:v>3.96842365816159E-4</c:v>
                </c:pt>
                <c:pt idx="7297" formatCode="General">
                  <c:v>3.9684234910703902E-4</c:v>
                </c:pt>
                <c:pt idx="7298" formatCode="General">
                  <c:v>3.9684233239196899E-4</c:v>
                </c:pt>
                <c:pt idx="7299" formatCode="General">
                  <c:v>3.96842315666352E-4</c:v>
                </c:pt>
                <c:pt idx="7300" formatCode="General">
                  <c:v>3.96842298925678E-4</c:v>
                </c:pt>
                <c:pt idx="7301" formatCode="General">
                  <c:v>3.9684228216554598E-4</c:v>
                </c:pt>
                <c:pt idx="7302" formatCode="General">
                  <c:v>3.9684226538168999E-4</c:v>
                </c:pt>
                <c:pt idx="7303" formatCode="General">
                  <c:v>3.9684224856999901E-4</c:v>
                </c:pt>
                <c:pt idx="7304" formatCode="General">
                  <c:v>3.96842231726537E-4</c:v>
                </c:pt>
                <c:pt idx="7305" formatCode="General">
                  <c:v>3.9684221484756401E-4</c:v>
                </c:pt>
                <c:pt idx="7306" formatCode="General">
                  <c:v>3.96842197929556E-4</c:v>
                </c:pt>
                <c:pt idx="7307" formatCode="General">
                  <c:v>3.9684218096921998E-4</c:v>
                </c:pt>
                <c:pt idx="7308" formatCode="General">
                  <c:v>3.9684216396351101E-4</c:v>
                </c:pt>
                <c:pt idx="7309" formatCode="General">
                  <c:v>3.9684214690964998E-4</c:v>
                </c:pt>
                <c:pt idx="7310" formatCode="General">
                  <c:v>3.9684212980513101E-4</c:v>
                </c:pt>
                <c:pt idx="7311" formatCode="General">
                  <c:v>3.9684211264773799E-4</c:v>
                </c:pt>
                <c:pt idx="7312" formatCode="General">
                  <c:v>3.9684209543555497E-4</c:v>
                </c:pt>
                <c:pt idx="7313" formatCode="General">
                  <c:v>3.9684207816696997E-4</c:v>
                </c:pt>
                <c:pt idx="7314" formatCode="General">
                  <c:v>3.9684206084068802E-4</c:v>
                </c:pt>
                <c:pt idx="7315" formatCode="General">
                  <c:v>3.9684204345573202E-4</c:v>
                </c:pt>
                <c:pt idx="7316" formatCode="General">
                  <c:v>3.9684202601144702E-4</c:v>
                </c:pt>
                <c:pt idx="7317" formatCode="General">
                  <c:v>3.9684200850750298E-4</c:v>
                </c:pt>
                <c:pt idx="7318" formatCode="General">
                  <c:v>3.9684199094389502E-4</c:v>
                </c:pt>
                <c:pt idx="7319" formatCode="General">
                  <c:v>3.9684197332094098E-4</c:v>
                </c:pt>
                <c:pt idx="7320" formatCode="General">
                  <c:v>3.9684195563927701E-4</c:v>
                </c:pt>
                <c:pt idx="7321" formatCode="General">
                  <c:v>3.9684193789985499E-4</c:v>
                </c:pt>
                <c:pt idx="7322" formatCode="General">
                  <c:v>3.9684192010393401E-4</c:v>
                </c:pt>
                <c:pt idx="7323" formatCode="General">
                  <c:v>3.9684190225306999E-4</c:v>
                </c:pt>
                <c:pt idx="7324" formatCode="General">
                  <c:v>3.96841884349114E-4</c:v>
                </c:pt>
                <c:pt idx="7325" formatCode="General">
                  <c:v>3.9684186639418902E-4</c:v>
                </c:pt>
                <c:pt idx="7326" formatCode="General">
                  <c:v>3.9684184839068902E-4</c:v>
                </c:pt>
                <c:pt idx="7327" formatCode="General">
                  <c:v>3.9684183034125402E-4</c:v>
                </c:pt>
                <c:pt idx="7328" formatCode="General">
                  <c:v>3.9684181224876498E-4</c:v>
                </c:pt>
                <c:pt idx="7329" formatCode="General">
                  <c:v>3.9684179411632098E-4</c:v>
                </c:pt>
                <c:pt idx="7330" formatCode="General">
                  <c:v>3.9684177594722102E-4</c:v>
                </c:pt>
                <c:pt idx="7331" formatCode="General">
                  <c:v>3.9684175774494903E-4</c:v>
                </c:pt>
                <c:pt idx="7332" formatCode="General">
                  <c:v>3.9684173951315502E-4</c:v>
                </c:pt>
                <c:pt idx="7333" formatCode="General">
                  <c:v>3.9684172125563003E-4</c:v>
                </c:pt>
                <c:pt idx="7334" formatCode="General">
                  <c:v>3.9684170297628899E-4</c:v>
                </c:pt>
                <c:pt idx="7335" formatCode="General">
                  <c:v>3.9684168467914898E-4</c:v>
                </c:pt>
                <c:pt idx="7336" formatCode="General">
                  <c:v>3.9684166636830699E-4</c:v>
                </c:pt>
                <c:pt idx="7337" formatCode="General">
                  <c:v>3.9684164804791702E-4</c:v>
                </c:pt>
                <c:pt idx="7338" formatCode="General">
                  <c:v>3.9684162972217002E-4</c:v>
                </c:pt>
                <c:pt idx="7339" formatCode="General">
                  <c:v>3.9684161139526801E-4</c:v>
                </c:pt>
                <c:pt idx="7340" formatCode="General">
                  <c:v>3.96841593071406E-4</c:v>
                </c:pt>
                <c:pt idx="7341" formatCode="General">
                  <c:v>3.9684157475474699E-4</c:v>
                </c:pt>
                <c:pt idx="7342" formatCode="General">
                  <c:v>3.96841556449398E-4</c:v>
                </c:pt>
                <c:pt idx="7343" formatCode="General">
                  <c:v>3.9684153815939697E-4</c:v>
                </c:pt>
                <c:pt idx="7344" formatCode="General">
                  <c:v>3.9684151988868098E-4</c:v>
                </c:pt>
                <c:pt idx="7345" formatCode="General">
                  <c:v>3.9684150164107399E-4</c:v>
                </c:pt>
                <c:pt idx="7346" formatCode="General">
                  <c:v>3.9684148342026301E-4</c:v>
                </c:pt>
                <c:pt idx="7347" formatCode="General">
                  <c:v>3.9684146522978199E-4</c:v>
                </c:pt>
                <c:pt idx="7348" formatCode="General">
                  <c:v>3.9684144707299098E-4</c:v>
                </c:pt>
                <c:pt idx="7349" formatCode="General">
                  <c:v>3.9684142895306203E-4</c:v>
                </c:pt>
                <c:pt idx="7350" formatCode="General">
                  <c:v>3.96841410872962E-4</c:v>
                </c:pt>
                <c:pt idx="7351" formatCode="General">
                  <c:v>3.9684139283543702E-4</c:v>
                </c:pt>
                <c:pt idx="7352" formatCode="General">
                  <c:v>3.9684137484300201E-4</c:v>
                </c:pt>
                <c:pt idx="7353" formatCode="General">
                  <c:v>3.96841356897925E-4</c:v>
                </c:pt>
                <c:pt idx="7354" formatCode="General">
                  <c:v>3.9684133900222E-4</c:v>
                </c:pt>
                <c:pt idx="7355" formatCode="General">
                  <c:v>3.9684132115763601E-4</c:v>
                </c:pt>
                <c:pt idx="7356" formatCode="General">
                  <c:v>3.9684130336564699E-4</c:v>
                </c:pt>
                <c:pt idx="7357" formatCode="General">
                  <c:v>3.9684128562744898E-4</c:v>
                </c:pt>
                <c:pt idx="7358" formatCode="General">
                  <c:v>3.9684126794395602E-4</c:v>
                </c:pt>
                <c:pt idx="7359" formatCode="General">
                  <c:v>3.9684125031579E-4</c:v>
                </c:pt>
                <c:pt idx="7360" formatCode="General">
                  <c:v>3.9684123274328801E-4</c:v>
                </c:pt>
                <c:pt idx="7361" formatCode="General">
                  <c:v>3.9684121522649498E-4</c:v>
                </c:pt>
                <c:pt idx="7362" formatCode="General">
                  <c:v>3.9684119776516898E-4</c:v>
                </c:pt>
                <c:pt idx="7363" formatCode="General">
                  <c:v>3.9684118035878199E-4</c:v>
                </c:pt>
                <c:pt idx="7364" formatCode="General">
                  <c:v>3.9684116300652499E-4</c:v>
                </c:pt>
                <c:pt idx="7365" formatCode="General">
                  <c:v>3.9684114570731502E-4</c:v>
                </c:pt>
                <c:pt idx="7366" formatCode="General">
                  <c:v>3.9684112845979699E-4</c:v>
                </c:pt>
                <c:pt idx="7367" formatCode="General">
                  <c:v>3.96841111262362E-4</c:v>
                </c:pt>
                <c:pt idx="7368" formatCode="General">
                  <c:v>3.9684109411314701E-4</c:v>
                </c:pt>
                <c:pt idx="7369" formatCode="General">
                  <c:v>3.9684107701005203E-4</c:v>
                </c:pt>
                <c:pt idx="7370" formatCode="General">
                  <c:v>3.9684105995075198E-4</c:v>
                </c:pt>
                <c:pt idx="7371" formatCode="General">
                  <c:v>3.96841042932708E-4</c:v>
                </c:pt>
                <c:pt idx="7372" formatCode="General">
                  <c:v>3.9684102595318301E-4</c:v>
                </c:pt>
                <c:pt idx="7373" formatCode="General">
                  <c:v>3.9684100900925801E-4</c:v>
                </c:pt>
                <c:pt idx="7374" formatCode="General">
                  <c:v>3.96840992097849E-4</c:v>
                </c:pt>
                <c:pt idx="7375" formatCode="General">
                  <c:v>3.9684097521572098E-4</c:v>
                </c:pt>
                <c:pt idx="7376" formatCode="General">
                  <c:v>3.9684095835950902E-4</c:v>
                </c:pt>
                <c:pt idx="7377" formatCode="General">
                  <c:v>3.9684094152573702E-4</c:v>
                </c:pt>
                <c:pt idx="7378" formatCode="General">
                  <c:v>3.9684092471083202E-4</c:v>
                </c:pt>
                <c:pt idx="7379" formatCode="General">
                  <c:v>3.9684090791115102E-4</c:v>
                </c:pt>
                <c:pt idx="7380" formatCode="General">
                  <c:v>3.9684089112299303E-4</c:v>
                </c:pt>
                <c:pt idx="7381" formatCode="General">
                  <c:v>3.9684087434262697E-4</c:v>
                </c:pt>
                <c:pt idx="7382" formatCode="General">
                  <c:v>3.9684085756630202E-4</c:v>
                </c:pt>
                <c:pt idx="7383" formatCode="General">
                  <c:v>3.9684084079027597E-4</c:v>
                </c:pt>
                <c:pt idx="7384" formatCode="General">
                  <c:v>3.9684082401083198E-4</c:v>
                </c:pt>
                <c:pt idx="7385" formatCode="General">
                  <c:v>3.9684080722429698E-4</c:v>
                </c:pt>
                <c:pt idx="7386" formatCode="General">
                  <c:v>3.9684079042706102E-4</c:v>
                </c:pt>
                <c:pt idx="7387" formatCode="General">
                  <c:v>3.9684077361559799E-4</c:v>
                </c:pt>
                <c:pt idx="7388" formatCode="General">
                  <c:v>3.9684075678648198E-4</c:v>
                </c:pt>
                <c:pt idx="7389" formatCode="General">
                  <c:v>3.9684073993640699E-4</c:v>
                </c:pt>
                <c:pt idx="7390" formatCode="General">
                  <c:v>3.9684072306219999E-4</c:v>
                </c:pt>
                <c:pt idx="7391" formatCode="General">
                  <c:v>3.9684070616084099E-4</c:v>
                </c:pt>
                <c:pt idx="7392" formatCode="General">
                  <c:v>3.9684068922947799E-4</c:v>
                </c:pt>
                <c:pt idx="7393" formatCode="General">
                  <c:v>3.96840672265436E-4</c:v>
                </c:pt>
                <c:pt idx="7394" formatCode="General">
                  <c:v>3.9684065526623702E-4</c:v>
                </c:pt>
                <c:pt idx="7395" formatCode="General">
                  <c:v>3.96840638229609E-4</c:v>
                </c:pt>
                <c:pt idx="7396" formatCode="General">
                  <c:v>3.9684062115349602E-4</c:v>
                </c:pt>
                <c:pt idx="7397" formatCode="General">
                  <c:v>3.9684060403606902E-4</c:v>
                </c:pt>
                <c:pt idx="7398" formatCode="General">
                  <c:v>3.9684058687573603E-4</c:v>
                </c:pt>
                <c:pt idx="7399" formatCode="General">
                  <c:v>3.9684056967114302E-4</c:v>
                </c:pt>
                <c:pt idx="7400" formatCode="General">
                  <c:v>3.9684055242118998E-4</c:v>
                </c:pt>
                <c:pt idx="7401" formatCode="General">
                  <c:v>3.96840535125027E-4</c:v>
                </c:pt>
                <c:pt idx="7402" formatCode="General">
                  <c:v>3.9684051778205798E-4</c:v>
                </c:pt>
                <c:pt idx="7403" formatCode="General">
                  <c:v>3.9684050039195002E-4</c:v>
                </c:pt>
                <c:pt idx="7404" formatCode="General">
                  <c:v>3.9684048295462299E-4</c:v>
                </c:pt>
                <c:pt idx="7405" formatCode="General">
                  <c:v>3.9684046547025699E-4</c:v>
                </c:pt>
                <c:pt idx="7406" formatCode="General">
                  <c:v>3.9684044793928698E-4</c:v>
                </c:pt>
                <c:pt idx="7407" formatCode="General">
                  <c:v>3.9684043036239901E-4</c:v>
                </c:pt>
                <c:pt idx="7408" formatCode="General">
                  <c:v>3.9684041274052402E-4</c:v>
                </c:pt>
                <c:pt idx="7409" formatCode="General">
                  <c:v>3.9684039507483502E-4</c:v>
                </c:pt>
                <c:pt idx="7410" formatCode="General">
                  <c:v>3.9684037736673598E-4</c:v>
                </c:pt>
                <c:pt idx="7411" formatCode="General">
                  <c:v>3.9684035961785598E-4</c:v>
                </c:pt>
                <c:pt idx="7412" formatCode="General">
                  <c:v>3.9684034183003902E-4</c:v>
                </c:pt>
                <c:pt idx="7413" formatCode="General">
                  <c:v>3.9684032400532997E-4</c:v>
                </c:pt>
                <c:pt idx="7414" formatCode="General">
                  <c:v>3.9684030614596597E-4</c:v>
                </c:pt>
                <c:pt idx="7415" formatCode="General">
                  <c:v>3.9684028825436501E-4</c:v>
                </c:pt>
                <c:pt idx="7416" formatCode="General">
                  <c:v>3.9684027033310597E-4</c:v>
                </c:pt>
                <c:pt idx="7417" formatCode="General">
                  <c:v>3.9684025238492099E-4</c:v>
                </c:pt>
                <c:pt idx="7418" formatCode="General">
                  <c:v>3.9684023441267599E-4</c:v>
                </c:pt>
                <c:pt idx="7419" formatCode="General">
                  <c:v>3.9684021641935501E-4</c:v>
                </c:pt>
                <c:pt idx="7420" formatCode="General">
                  <c:v>3.9684019840804702E-4</c:v>
                </c:pt>
                <c:pt idx="7421" formatCode="General">
                  <c:v>3.96840180381924E-4</c:v>
                </c:pt>
                <c:pt idx="7422" formatCode="General">
                  <c:v>3.9684016234422999E-4</c:v>
                </c:pt>
                <c:pt idx="7423" formatCode="General">
                  <c:v>3.9684014429825599E-4</c:v>
                </c:pt>
                <c:pt idx="7424" formatCode="General">
                  <c:v>3.9684012624733E-4</c:v>
                </c:pt>
                <c:pt idx="7425" formatCode="General">
                  <c:v>3.96840108194793E-4</c:v>
                </c:pt>
                <c:pt idx="7426" formatCode="General">
                  <c:v>3.9684009014398502E-4</c:v>
                </c:pt>
                <c:pt idx="7427" formatCode="General">
                  <c:v>3.9684007209822499E-4</c:v>
                </c:pt>
                <c:pt idx="7428" formatCode="General">
                  <c:v>3.9684005406079499E-4</c:v>
                </c:pt>
                <c:pt idx="7429" formatCode="General">
                  <c:v>3.9684003603492399E-4</c:v>
                </c:pt>
                <c:pt idx="7430" formatCode="General">
                  <c:v>3.96840018023768E-4</c:v>
                </c:pt>
                <c:pt idx="7431" formatCode="General">
                  <c:v>3.9684000003039499E-4</c:v>
                </c:pt>
                <c:pt idx="7432" formatCode="General">
                  <c:v>3.96839982057771E-4</c:v>
                </c:pt>
                <c:pt idx="7433" formatCode="General">
                  <c:v>3.9683996410874099E-4</c:v>
                </c:pt>
                <c:pt idx="7434" formatCode="General">
                  <c:v>3.9683994618602001E-4</c:v>
                </c:pt>
                <c:pt idx="7435" formatCode="General">
                  <c:v>3.9683992829217399E-4</c:v>
                </c:pt>
                <c:pt idx="7436" formatCode="General">
                  <c:v>3.9683991042961002E-4</c:v>
                </c:pt>
                <c:pt idx="7437" formatCode="General">
                  <c:v>3.9683989260056498E-4</c:v>
                </c:pt>
                <c:pt idx="7438" formatCode="General">
                  <c:v>3.9683987480709098E-4</c:v>
                </c:pt>
                <c:pt idx="7439" formatCode="General">
                  <c:v>3.9683985705104901E-4</c:v>
                </c:pt>
                <c:pt idx="7440" formatCode="General">
                  <c:v>3.9683983933410099E-4</c:v>
                </c:pt>
                <c:pt idx="7441" formatCode="General">
                  <c:v>3.96839821657696E-4</c:v>
                </c:pt>
                <c:pt idx="7442" formatCode="General">
                  <c:v>3.9683980402307101E-4</c:v>
                </c:pt>
                <c:pt idx="7443" formatCode="General">
                  <c:v>3.96839786431241E-4</c:v>
                </c:pt>
                <c:pt idx="7444" formatCode="General">
                  <c:v>3.9683976888299499E-4</c:v>
                </c:pt>
                <c:pt idx="7445" formatCode="General">
                  <c:v>3.9683975137889699E-4</c:v>
                </c:pt>
                <c:pt idx="7446" formatCode="General">
                  <c:v>3.9683973391927698E-4</c:v>
                </c:pt>
                <c:pt idx="7447" formatCode="General">
                  <c:v>3.9683971650423898E-4</c:v>
                </c:pt>
                <c:pt idx="7448" formatCode="General">
                  <c:v>3.9683969913365398E-4</c:v>
                </c:pt>
                <c:pt idx="7449" formatCode="General">
                  <c:v>3.9683968180716797E-4</c:v>
                </c:pt>
                <c:pt idx="7450" formatCode="General">
                  <c:v>3.9683966452419897E-4</c:v>
                </c:pt>
                <c:pt idx="7451" formatCode="General">
                  <c:v>3.9683964728394803E-4</c:v>
                </c:pt>
                <c:pt idx="7452" formatCode="General">
                  <c:v>3.9683963008539902E-4</c:v>
                </c:pt>
                <c:pt idx="7453" formatCode="General">
                  <c:v>3.9683961292732799E-4</c:v>
                </c:pt>
                <c:pt idx="7454" formatCode="General">
                  <c:v>3.9683959580831101E-4</c:v>
                </c:pt>
                <c:pt idx="7455" formatCode="General">
                  <c:v>3.9683957872672899E-4</c:v>
                </c:pt>
                <c:pt idx="7456" formatCode="General">
                  <c:v>3.9683956168078501E-4</c:v>
                </c:pt>
                <c:pt idx="7457" formatCode="General">
                  <c:v>3.96839544668504E-4</c:v>
                </c:pt>
                <c:pt idx="7458" formatCode="General">
                  <c:v>3.96839527687755E-4</c:v>
                </c:pt>
                <c:pt idx="7459" formatCode="General">
                  <c:v>3.9683951073625598E-4</c:v>
                </c:pt>
                <c:pt idx="7460" formatCode="General">
                  <c:v>3.9683949381158902E-4</c:v>
                </c:pt>
                <c:pt idx="7461" formatCode="General">
                  <c:v>3.9683947691121398E-4</c:v>
                </c:pt>
                <c:pt idx="7462" formatCode="General">
                  <c:v>3.9683946003248499E-4</c:v>
                </c:pt>
                <c:pt idx="7463" formatCode="General">
                  <c:v>3.9683944317265701E-4</c:v>
                </c:pt>
                <c:pt idx="7464" formatCode="General">
                  <c:v>3.96839426328913E-4</c:v>
                </c:pt>
                <c:pt idx="7465" formatCode="General">
                  <c:v>3.96839409498366E-4</c:v>
                </c:pt>
                <c:pt idx="7466" formatCode="General">
                  <c:v>3.96839392678087E-4</c:v>
                </c:pt>
                <c:pt idx="7467" formatCode="General">
                  <c:v>3.9683937586511102E-4</c:v>
                </c:pt>
                <c:pt idx="7468" formatCode="General">
                  <c:v>3.96839359056459E-4</c:v>
                </c:pt>
                <c:pt idx="7469" formatCode="General">
                  <c:v>3.9683934224915102E-4</c:v>
                </c:pt>
                <c:pt idx="7470" formatCode="General">
                  <c:v>3.9683932544022399E-4</c:v>
                </c:pt>
                <c:pt idx="7471" formatCode="General">
                  <c:v>3.9683930862674402E-4</c:v>
                </c:pt>
                <c:pt idx="7472" formatCode="General">
                  <c:v>3.9683929180582398E-4</c:v>
                </c:pt>
                <c:pt idx="7473" formatCode="General">
                  <c:v>3.9683927497463899E-4</c:v>
                </c:pt>
                <c:pt idx="7474" formatCode="General">
                  <c:v>3.96839258130442E-4</c:v>
                </c:pt>
                <c:pt idx="7475" formatCode="General">
                  <c:v>3.96839241270572E-4</c:v>
                </c:pt>
                <c:pt idx="7476" formatCode="General">
                  <c:v>3.9683922439247499E-4</c:v>
                </c:pt>
                <c:pt idx="7477" formatCode="General">
                  <c:v>3.9683920749371401E-4</c:v>
                </c:pt>
                <c:pt idx="7478" formatCode="General">
                  <c:v>3.9683919057197998E-4</c:v>
                </c:pt>
                <c:pt idx="7479" formatCode="General">
                  <c:v>3.96839173625104E-4</c:v>
                </c:pt>
                <c:pt idx="7480" formatCode="General">
                  <c:v>3.9683915665107098E-4</c:v>
                </c:pt>
                <c:pt idx="7481" formatCode="General">
                  <c:v>3.9683913964802601E-4</c:v>
                </c:pt>
                <c:pt idx="7482" formatCode="General">
                  <c:v>3.9683912261428202E-4</c:v>
                </c:pt>
                <c:pt idx="7483" formatCode="General">
                  <c:v>3.9683910554833398E-4</c:v>
                </c:pt>
                <c:pt idx="7484" formatCode="General">
                  <c:v>3.9683908844886001E-4</c:v>
                </c:pt>
                <c:pt idx="7485" formatCode="General">
                  <c:v>3.9683907131473099E-4</c:v>
                </c:pt>
                <c:pt idx="7486" formatCode="General">
                  <c:v>3.96839054145012E-4</c:v>
                </c:pt>
                <c:pt idx="7487" formatCode="General">
                  <c:v>3.9683903693897002E-4</c:v>
                </c:pt>
                <c:pt idx="7488" formatCode="General">
                  <c:v>3.96839019696074E-4</c:v>
                </c:pt>
                <c:pt idx="7489" formatCode="General">
                  <c:v>3.96839002415999E-4</c:v>
                </c:pt>
                <c:pt idx="7490" formatCode="General">
                  <c:v>3.9683898509862398E-4</c:v>
                </c:pt>
                <c:pt idx="7491" formatCode="General">
                  <c:v>3.9683896774403399E-4</c:v>
                </c:pt>
                <c:pt idx="7492" formatCode="General">
                  <c:v>3.9683895035251603E-4</c:v>
                </c:pt>
                <c:pt idx="7493" formatCode="General">
                  <c:v>3.9683893292455998E-4</c:v>
                </c:pt>
                <c:pt idx="7494" formatCode="General">
                  <c:v>3.9683891546085198E-4</c:v>
                </c:pt>
                <c:pt idx="7495" formatCode="General">
                  <c:v>3.9683889796226899E-4</c:v>
                </c:pt>
                <c:pt idx="7496" formatCode="General">
                  <c:v>3.9683888042987798E-4</c:v>
                </c:pt>
                <c:pt idx="7497" formatCode="General">
                  <c:v>3.9683886286492198E-4</c:v>
                </c:pt>
                <c:pt idx="7498" formatCode="General">
                  <c:v>3.9683884526882103E-4</c:v>
                </c:pt>
                <c:pt idx="7499" formatCode="General">
                  <c:v>3.9683882764315702E-4</c:v>
                </c:pt>
                <c:pt idx="7500" formatCode="General">
                  <c:v>3.9683880998966702E-4</c:v>
                </c:pt>
                <c:pt idx="7501" formatCode="General">
                  <c:v>3.9683879231023299E-4</c:v>
                </c:pt>
                <c:pt idx="7502" formatCode="General">
                  <c:v>3.9683877460687202E-4</c:v>
                </c:pt>
                <c:pt idx="7503" formatCode="General">
                  <c:v>3.9683875688172201E-4</c:v>
                </c:pt>
                <c:pt idx="7504" formatCode="General">
                  <c:v>3.96838739137035E-4</c:v>
                </c:pt>
                <c:pt idx="7505" formatCode="General">
                  <c:v>3.9683872137515801E-4</c:v>
                </c:pt>
                <c:pt idx="7506" formatCode="General">
                  <c:v>3.9683870359852498E-4</c:v>
                </c:pt>
                <c:pt idx="7507" formatCode="General">
                  <c:v>3.9683868580964301E-4</c:v>
                </c:pt>
                <c:pt idx="7508" formatCode="General">
                  <c:v>3.96838668011075E-4</c:v>
                </c:pt>
                <c:pt idx="7509" formatCode="General">
                  <c:v>3.96838650205431E-4</c:v>
                </c:pt>
                <c:pt idx="7510" formatCode="General">
                  <c:v>3.9683863239535098E-4</c:v>
                </c:pt>
                <c:pt idx="7511" formatCode="General">
                  <c:v>3.9683861458348902E-4</c:v>
                </c:pt>
                <c:pt idx="7512" formatCode="General">
                  <c:v>3.96838596772505E-4</c:v>
                </c:pt>
                <c:pt idx="7513" formatCode="General">
                  <c:v>3.9683857896504301E-4</c:v>
                </c:pt>
                <c:pt idx="7514" formatCode="General">
                  <c:v>3.96838561163726E-4</c:v>
                </c:pt>
                <c:pt idx="7515" formatCode="General">
                  <c:v>3.9683854337113303E-4</c:v>
                </c:pt>
                <c:pt idx="7516" formatCode="General">
                  <c:v>3.9683852558979299E-4</c:v>
                </c:pt>
                <c:pt idx="7517" formatCode="General">
                  <c:v>3.9683850782216702E-4</c:v>
                </c:pt>
                <c:pt idx="7518" formatCode="General">
                  <c:v>3.9683849007063799E-4</c:v>
                </c:pt>
                <c:pt idx="7519" formatCode="General">
                  <c:v>3.96838472337498E-4</c:v>
                </c:pt>
                <c:pt idx="7520" formatCode="General">
                  <c:v>3.9683845462493801E-4</c:v>
                </c:pt>
                <c:pt idx="7521" formatCode="General">
                  <c:v>3.9683843693503101E-4</c:v>
                </c:pt>
                <c:pt idx="7522" formatCode="General">
                  <c:v>3.9683841926973199E-4</c:v>
                </c:pt>
                <c:pt idx="7523" formatCode="General">
                  <c:v>3.9683840163085601E-4</c:v>
                </c:pt>
                <c:pt idx="7524" formatCode="General">
                  <c:v>3.9683838402008E-4</c:v>
                </c:pt>
                <c:pt idx="7525" formatCode="General">
                  <c:v>3.96838366438927E-4</c:v>
                </c:pt>
                <c:pt idx="7526" formatCode="General">
                  <c:v>3.9683834888876602E-4</c:v>
                </c:pt>
                <c:pt idx="7527" formatCode="General">
                  <c:v>3.9683833137079701E-4</c:v>
                </c:pt>
                <c:pt idx="7528" formatCode="General">
                  <c:v>3.96838313886053E-4</c:v>
                </c:pt>
                <c:pt idx="7529" formatCode="General">
                  <c:v>3.9683829643539202E-4</c:v>
                </c:pt>
                <c:pt idx="7530" formatCode="General">
                  <c:v>3.9683827901949398E-4</c:v>
                </c:pt>
                <c:pt idx="7531" formatCode="General">
                  <c:v>3.9683826163885598E-4</c:v>
                </c:pt>
                <c:pt idx="7532" formatCode="General">
                  <c:v>3.9683824429379602E-4</c:v>
                </c:pt>
                <c:pt idx="7533" formatCode="General">
                  <c:v>3.9683822698444702E-4</c:v>
                </c:pt>
                <c:pt idx="7534" formatCode="General">
                  <c:v>3.9683820971075901E-4</c:v>
                </c:pt>
                <c:pt idx="7535" formatCode="General">
                  <c:v>3.9683819247250202E-4</c:v>
                </c:pt>
                <c:pt idx="7536" formatCode="General">
                  <c:v>3.9683817526926302E-4</c:v>
                </c:pt>
                <c:pt idx="7537" formatCode="General">
                  <c:v>3.9683815810045699E-4</c:v>
                </c:pt>
                <c:pt idx="7538" formatCode="General">
                  <c:v>3.9683814096532399E-4</c:v>
                </c:pt>
                <c:pt idx="7539" formatCode="General">
                  <c:v>3.9683812386293602E-4</c:v>
                </c:pt>
                <c:pt idx="7540" formatCode="General">
                  <c:v>3.9683810679220702E-4</c:v>
                </c:pt>
                <c:pt idx="7541" formatCode="General">
                  <c:v>3.9683808975189098E-4</c:v>
                </c:pt>
                <c:pt idx="7542" formatCode="General">
                  <c:v>3.9683807274059902E-4</c:v>
                </c:pt>
                <c:pt idx="7543" formatCode="General">
                  <c:v>3.968380557568E-4</c:v>
                </c:pt>
                <c:pt idx="7544" formatCode="General">
                  <c:v>3.9683803879883198E-4</c:v>
                </c:pt>
                <c:pt idx="7545" formatCode="General">
                  <c:v>3.9683802186491499E-4</c:v>
                </c:pt>
                <c:pt idx="7546" formatCode="General">
                  <c:v>3.9683800495315502E-4</c:v>
                </c:pt>
                <c:pt idx="7547" formatCode="General">
                  <c:v>3.9683798806155898E-4</c:v>
                </c:pt>
                <c:pt idx="7548" formatCode="General">
                  <c:v>3.96837971188043E-4</c:v>
                </c:pt>
                <c:pt idx="7549" formatCode="General">
                  <c:v>3.9683795433044701E-4</c:v>
                </c:pt>
                <c:pt idx="7550" formatCode="General">
                  <c:v>3.96837937486544E-4</c:v>
                </c:pt>
                <c:pt idx="7551" formatCode="General">
                  <c:v>3.9683792065405401E-4</c:v>
                </c:pt>
                <c:pt idx="7552" formatCode="General">
                  <c:v>3.9683790383065499E-4</c:v>
                </c:pt>
                <c:pt idx="7553" formatCode="General">
                  <c:v>3.9683788701399501E-4</c:v>
                </c:pt>
                <c:pt idx="7554" formatCode="General">
                  <c:v>3.9683787020170798E-4</c:v>
                </c:pt>
                <c:pt idx="7555" formatCode="General">
                  <c:v>3.9683785339142202E-4</c:v>
                </c:pt>
                <c:pt idx="7556" formatCode="General">
                  <c:v>3.9683783658077398E-4</c:v>
                </c:pt>
                <c:pt idx="7557" formatCode="General">
                  <c:v>3.9683781976742401E-4</c:v>
                </c:pt>
                <c:pt idx="7558" formatCode="General">
                  <c:v>3.9683780294906399E-4</c:v>
                </c:pt>
                <c:pt idx="7559" formatCode="General">
                  <c:v>3.9683778612343201E-4</c:v>
                </c:pt>
                <c:pt idx="7560" formatCode="General">
                  <c:v>3.9683776928832199E-4</c:v>
                </c:pt>
                <c:pt idx="7561" formatCode="General">
                  <c:v>3.968377524416E-4</c:v>
                </c:pt>
                <c:pt idx="7562" formatCode="General">
                  <c:v>3.9683773558120698E-4</c:v>
                </c:pt>
                <c:pt idx="7563" formatCode="General">
                  <c:v>3.9683771870517901E-4</c:v>
                </c:pt>
                <c:pt idx="7564" formatCode="General">
                  <c:v>3.96837701811648E-4</c:v>
                </c:pt>
                <c:pt idx="7565" formatCode="General">
                  <c:v>3.9683768489885701E-4</c:v>
                </c:pt>
                <c:pt idx="7566" formatCode="General">
                  <c:v>3.9683766796516802E-4</c:v>
                </c:pt>
                <c:pt idx="7567" formatCode="General">
                  <c:v>3.96837651009067E-4</c:v>
                </c:pt>
                <c:pt idx="7568" formatCode="General">
                  <c:v>3.9683763402917599E-4</c:v>
                </c:pt>
                <c:pt idx="7569" formatCode="General">
                  <c:v>3.9683761702425399E-4</c:v>
                </c:pt>
                <c:pt idx="7570" formatCode="General">
                  <c:v>3.9683759999320799E-4</c:v>
                </c:pt>
                <c:pt idx="7571" formatCode="General">
                  <c:v>3.9683758293509601E-4</c:v>
                </c:pt>
                <c:pt idx="7572" formatCode="General">
                  <c:v>3.9683756584913001E-4</c:v>
                </c:pt>
                <c:pt idx="7573" formatCode="General">
                  <c:v>3.9683754873468202E-4</c:v>
                </c:pt>
                <c:pt idx="7574" formatCode="General">
                  <c:v>3.9683753159128199E-4</c:v>
                </c:pt>
                <c:pt idx="7575" formatCode="General">
                  <c:v>3.9683751441862498E-4</c:v>
                </c:pt>
                <c:pt idx="7576" formatCode="General">
                  <c:v>3.9683749721656998E-4</c:v>
                </c:pt>
                <c:pt idx="7577" formatCode="General">
                  <c:v>3.9683747998513598E-4</c:v>
                </c:pt>
                <c:pt idx="7578" formatCode="General">
                  <c:v>3.9683746272450702E-4</c:v>
                </c:pt>
                <c:pt idx="7579" formatCode="General">
                  <c:v>3.9683744543502598E-4</c:v>
                </c:pt>
                <c:pt idx="7580" formatCode="General">
                  <c:v>3.96837428117195E-4</c:v>
                </c:pt>
                <c:pt idx="7581" formatCode="General">
                  <c:v>3.9683741077166899E-4</c:v>
                </c:pt>
                <c:pt idx="7582" formatCode="General">
                  <c:v>3.9683739339925299E-4</c:v>
                </c:pt>
                <c:pt idx="7583" formatCode="General">
                  <c:v>3.9683737600089701E-4</c:v>
                </c:pt>
                <c:pt idx="7584" formatCode="General">
                  <c:v>3.9683735857769199E-4</c:v>
                </c:pt>
                <c:pt idx="7585" formatCode="General">
                  <c:v>3.9683734113085803E-4</c:v>
                </c:pt>
                <c:pt idx="7586" formatCode="General">
                  <c:v>3.9683732366174301E-4</c:v>
                </c:pt>
                <c:pt idx="7587" formatCode="General">
                  <c:v>3.9683730617181201E-4</c:v>
                </c:pt>
                <c:pt idx="7588" formatCode="General">
                  <c:v>3.9683728866263902E-4</c:v>
                </c:pt>
                <c:pt idx="7589" formatCode="General">
                  <c:v>3.9683727113589898E-4</c:v>
                </c:pt>
                <c:pt idx="7590" formatCode="General">
                  <c:v>3.9683725359335799E-4</c:v>
                </c:pt>
                <c:pt idx="7591" formatCode="General">
                  <c:v>3.9683723603686099E-4</c:v>
                </c:pt>
                <c:pt idx="7592" formatCode="General">
                  <c:v>3.9683721846832599E-4</c:v>
                </c:pt>
                <c:pt idx="7593" formatCode="General">
                  <c:v>3.9683720088973099E-4</c:v>
                </c:pt>
                <c:pt idx="7594" formatCode="General">
                  <c:v>3.9683718330310401E-4</c:v>
                </c:pt>
                <c:pt idx="7595" formatCode="General">
                  <c:v>3.96837165710511E-4</c:v>
                </c:pt>
                <c:pt idx="7596" formatCode="General">
                  <c:v>3.9683714811404499E-4</c:v>
                </c:pt>
                <c:pt idx="7597" formatCode="General">
                  <c:v>3.9683713051581499E-4</c:v>
                </c:pt>
                <c:pt idx="7598" formatCode="General">
                  <c:v>3.96837112917938E-4</c:v>
                </c:pt>
                <c:pt idx="7599" formatCode="General">
                  <c:v>3.9683709532252102E-4</c:v>
                </c:pt>
                <c:pt idx="7600" formatCode="General">
                  <c:v>3.9683707773165502E-4</c:v>
                </c:pt>
                <c:pt idx="7601" formatCode="General">
                  <c:v>3.9683706014740299E-4</c:v>
                </c:pt>
                <c:pt idx="7602" formatCode="General">
                  <c:v>3.9683704257178798E-4</c:v>
                </c:pt>
                <c:pt idx="7603" formatCode="General">
                  <c:v>3.9683702500678601E-4</c:v>
                </c:pt>
                <c:pt idx="7604" formatCode="General">
                  <c:v>3.9683700745430902E-4</c:v>
                </c:pt>
                <c:pt idx="7605" formatCode="General">
                  <c:v>3.9683698991620301E-4</c:v>
                </c:pt>
                <c:pt idx="7606" formatCode="General">
                  <c:v>3.96836972394232E-4</c:v>
                </c:pt>
                <c:pt idx="7607" formatCode="General">
                  <c:v>3.9683695489007502E-4</c:v>
                </c:pt>
                <c:pt idx="7608" formatCode="General">
                  <c:v>3.9683693740531301E-4</c:v>
                </c:pt>
                <c:pt idx="7609" formatCode="General">
                  <c:v>3.96836919941422E-4</c:v>
                </c:pt>
                <c:pt idx="7610" formatCode="General">
                  <c:v>3.96836902499769E-4</c:v>
                </c:pt>
                <c:pt idx="7611" formatCode="General">
                  <c:v>3.9683688508159999E-4</c:v>
                </c:pt>
                <c:pt idx="7612" formatCode="General">
                  <c:v>3.9683686768803901E-4</c:v>
                </c:pt>
                <c:pt idx="7613" formatCode="General">
                  <c:v>3.9683685032007902E-4</c:v>
                </c:pt>
                <c:pt idx="7614" formatCode="General">
                  <c:v>3.9683683297858099E-4</c:v>
                </c:pt>
                <c:pt idx="7615" formatCode="General">
                  <c:v>3.9683681566426602E-4</c:v>
                </c:pt>
                <c:pt idx="7616" formatCode="General">
                  <c:v>3.9683679837771601E-4</c:v>
                </c:pt>
                <c:pt idx="7617" formatCode="General">
                  <c:v>3.9683678111936902E-4</c:v>
                </c:pt>
                <c:pt idx="7618" formatCode="General">
                  <c:v>3.9683676388951698E-4</c:v>
                </c:pt>
                <c:pt idx="7619" formatCode="General">
                  <c:v>3.9683674668830799E-4</c:v>
                </c:pt>
                <c:pt idx="7620" formatCode="General">
                  <c:v>3.96836729515744E-4</c:v>
                </c:pt>
                <c:pt idx="7621" formatCode="General">
                  <c:v>3.9683671237168201E-4</c:v>
                </c:pt>
                <c:pt idx="7622" formatCode="General">
                  <c:v>3.96836695255836E-4</c:v>
                </c:pt>
                <c:pt idx="7623" formatCode="General">
                  <c:v>3.9683667816777798E-4</c:v>
                </c:pt>
                <c:pt idx="7624" formatCode="General">
                  <c:v>3.9683666110694297E-4</c:v>
                </c:pt>
                <c:pt idx="7625" formatCode="General">
                  <c:v>3.96836644072632E-4</c:v>
                </c:pt>
                <c:pt idx="7626" formatCode="General">
                  <c:v>3.9683662706401499E-4</c:v>
                </c:pt>
                <c:pt idx="7627" formatCode="General">
                  <c:v>3.9683661008013698E-4</c:v>
                </c:pt>
                <c:pt idx="7628" formatCode="General">
                  <c:v>3.9683659311992499E-4</c:v>
                </c:pt>
                <c:pt idx="7629" formatCode="General">
                  <c:v>3.9683657618219399E-4</c:v>
                </c:pt>
                <c:pt idx="7630" formatCode="General">
                  <c:v>3.96836559265649E-4</c:v>
                </c:pt>
                <c:pt idx="7631" formatCode="General">
                  <c:v>3.9683654236890198E-4</c:v>
                </c:pt>
                <c:pt idx="7632" formatCode="General">
                  <c:v>3.9683652549047098E-4</c:v>
                </c:pt>
                <c:pt idx="7633" formatCode="General">
                  <c:v>3.9683650862879102E-4</c:v>
                </c:pt>
                <c:pt idx="7634" formatCode="General">
                  <c:v>3.9683649178222602E-4</c:v>
                </c:pt>
                <c:pt idx="7635" formatCode="General">
                  <c:v>3.9683647494907401E-4</c:v>
                </c:pt>
                <c:pt idx="7636" formatCode="General">
                  <c:v>3.9683645812757799E-4</c:v>
                </c:pt>
                <c:pt idx="7637" formatCode="General">
                  <c:v>3.9683644131593499E-4</c:v>
                </c:pt>
                <c:pt idx="7638" formatCode="General">
                  <c:v>3.9683642451230602E-4</c:v>
                </c:pt>
                <c:pt idx="7639" formatCode="General">
                  <c:v>3.9683640771482801E-4</c:v>
                </c:pt>
                <c:pt idx="7640" formatCode="General">
                  <c:v>3.9683639092162002E-4</c:v>
                </c:pt>
                <c:pt idx="7641" formatCode="General">
                  <c:v>3.9683637413079603E-4</c:v>
                </c:pt>
                <c:pt idx="7642" formatCode="General">
                  <c:v>3.9683635734047402E-4</c:v>
                </c:pt>
                <c:pt idx="7643" formatCode="General">
                  <c:v>3.96836340548787E-4</c:v>
                </c:pt>
                <c:pt idx="7644" formatCode="General">
                  <c:v>3.9683632375388901E-4</c:v>
                </c:pt>
                <c:pt idx="7645" formatCode="General">
                  <c:v>3.9683630695397203E-4</c:v>
                </c:pt>
                <c:pt idx="7646" formatCode="General">
                  <c:v>3.9683629014726599E-4</c:v>
                </c:pt>
                <c:pt idx="7647" formatCode="General">
                  <c:v>3.9683627333205699E-4</c:v>
                </c:pt>
                <c:pt idx="7648" formatCode="General">
                  <c:v>3.9683625650669102E-4</c:v>
                </c:pt>
                <c:pt idx="7649" formatCode="General">
                  <c:v>3.9683623966958102E-4</c:v>
                </c:pt>
                <c:pt idx="7650" formatCode="General">
                  <c:v>3.9683622281922002E-4</c:v>
                </c:pt>
                <c:pt idx="7651" formatCode="General">
                  <c:v>3.9683620595418499E-4</c:v>
                </c:pt>
                <c:pt idx="7652" formatCode="General">
                  <c:v>3.9683618907314502E-4</c:v>
                </c:pt>
                <c:pt idx="7653" formatCode="General">
                  <c:v>3.9683617217486699E-4</c:v>
                </c:pt>
                <c:pt idx="7654" formatCode="General">
                  <c:v>3.9683615525822302E-4</c:v>
                </c:pt>
                <c:pt idx="7655" formatCode="General">
                  <c:v>3.9683613832219503E-4</c:v>
                </c:pt>
                <c:pt idx="7656" formatCode="General">
                  <c:v>3.9683612136587999E-4</c:v>
                </c:pt>
                <c:pt idx="7657" formatCode="General">
                  <c:v>3.9683610438849402E-4</c:v>
                </c:pt>
                <c:pt idx="7658" formatCode="General">
                  <c:v>3.96836087389375E-4</c:v>
                </c:pt>
                <c:pt idx="7659" formatCode="General">
                  <c:v>3.9683607036798598E-4</c:v>
                </c:pt>
                <c:pt idx="7660" formatCode="General">
                  <c:v>3.9683605332391898E-4</c:v>
                </c:pt>
                <c:pt idx="7661" formatCode="General">
                  <c:v>3.9683603625689199E-4</c:v>
                </c:pt>
                <c:pt idx="7662" formatCode="General">
                  <c:v>3.9683601916675701E-4</c:v>
                </c:pt>
                <c:pt idx="7663" formatCode="General">
                  <c:v>3.96836002053492E-4</c:v>
                </c:pt>
                <c:pt idx="7664" formatCode="General">
                  <c:v>3.9683598491720699E-4</c:v>
                </c:pt>
                <c:pt idx="7665" formatCode="General">
                  <c:v>3.9683596775813898E-4</c:v>
                </c:pt>
                <c:pt idx="7666" formatCode="General">
                  <c:v>3.9683595057665E-4</c:v>
                </c:pt>
                <c:pt idx="7667" formatCode="General">
                  <c:v>3.9683593337322702E-4</c:v>
                </c:pt>
                <c:pt idx="7668" formatCode="General">
                  <c:v>3.9683591614847799E-4</c:v>
                </c:pt>
                <c:pt idx="7669" formatCode="General">
                  <c:v>3.9683589890312501E-4</c:v>
                </c:pt>
                <c:pt idx="7670" formatCode="General">
                  <c:v>3.9683588163800398E-4</c:v>
                </c:pt>
                <c:pt idx="7671" formatCode="General">
                  <c:v>3.9683586435405697E-4</c:v>
                </c:pt>
                <c:pt idx="7672" formatCode="General">
                  <c:v>3.96835847052329E-4</c:v>
                </c:pt>
                <c:pt idx="7673" formatCode="General">
                  <c:v>3.96835829733957E-4</c:v>
                </c:pt>
                <c:pt idx="7674" formatCode="General">
                  <c:v>3.9683581240017101E-4</c:v>
                </c:pt>
                <c:pt idx="7675" formatCode="General">
                  <c:v>3.9683579505227998E-4</c:v>
                </c:pt>
                <c:pt idx="7676" formatCode="General">
                  <c:v>3.9683577769166801E-4</c:v>
                </c:pt>
                <c:pt idx="7677" formatCode="General">
                  <c:v>3.9683576031978598E-4</c:v>
                </c:pt>
                <c:pt idx="7678" formatCode="General">
                  <c:v>3.9683574293814498E-4</c:v>
                </c:pt>
                <c:pt idx="7679" formatCode="General">
                  <c:v>3.9683572554830498E-4</c:v>
                </c:pt>
                <c:pt idx="7680" formatCode="General">
                  <c:v>3.9683570815186701E-4</c:v>
                </c:pt>
                <c:pt idx="7681" formatCode="General">
                  <c:v>3.9683569075046698E-4</c:v>
                </c:pt>
                <c:pt idx="7682" formatCode="General">
                  <c:v>3.96835673345765E-4</c:v>
                </c:pt>
                <c:pt idx="7683" formatCode="General">
                  <c:v>3.9683565593943602E-4</c:v>
                </c:pt>
                <c:pt idx="7684" formatCode="General">
                  <c:v>3.9683563853316201E-4</c:v>
                </c:pt>
                <c:pt idx="7685" formatCode="General">
                  <c:v>3.9683562112862201E-4</c:v>
                </c:pt>
                <c:pt idx="7686" formatCode="General">
                  <c:v>3.9683560372748403E-4</c:v>
                </c:pt>
                <c:pt idx="7687" formatCode="General">
                  <c:v>3.9683558633139501E-4</c:v>
                </c:pt>
                <c:pt idx="7688" formatCode="General">
                  <c:v>3.96835568941976E-4</c:v>
                </c:pt>
                <c:pt idx="7689" formatCode="General">
                  <c:v>3.9683555156080701E-4</c:v>
                </c:pt>
                <c:pt idx="7690" formatCode="General">
                  <c:v>3.9683553418942599E-4</c:v>
                </c:pt>
                <c:pt idx="7691" formatCode="General">
                  <c:v>3.9683551682931698E-4</c:v>
                </c:pt>
                <c:pt idx="7692" formatCode="General">
                  <c:v>3.9683549948190202E-4</c:v>
                </c:pt>
                <c:pt idx="7693" formatCode="General">
                  <c:v>3.96835482148536E-4</c:v>
                </c:pt>
                <c:pt idx="7694" formatCode="General">
                  <c:v>3.968354648305E-4</c:v>
                </c:pt>
                <c:pt idx="7695" formatCode="General">
                  <c:v>3.9683544752899201E-4</c:v>
                </c:pt>
                <c:pt idx="7696" formatCode="General">
                  <c:v>3.9683543024512398E-4</c:v>
                </c:pt>
                <c:pt idx="7697" formatCode="General">
                  <c:v>3.9683541297991503E-4</c:v>
                </c:pt>
                <c:pt idx="7698" formatCode="General">
                  <c:v>3.9683539573428698E-4</c:v>
                </c:pt>
                <c:pt idx="7699" formatCode="General">
                  <c:v>3.9683537850906199E-4</c:v>
                </c:pt>
                <c:pt idx="7700" formatCode="General">
                  <c:v>3.96835361304952E-4</c:v>
                </c:pt>
                <c:pt idx="7701" formatCode="General">
                  <c:v>3.96835344122564E-4</c:v>
                </c:pt>
                <c:pt idx="7702" formatCode="General">
                  <c:v>3.9683532696239201E-4</c:v>
                </c:pt>
                <c:pt idx="7703" formatCode="General">
                  <c:v>3.9683530982481701E-4</c:v>
                </c:pt>
                <c:pt idx="7704" formatCode="General">
                  <c:v>3.96835292710106E-4</c:v>
                </c:pt>
                <c:pt idx="7705" formatCode="General">
                  <c:v>3.9683527561840701E-4</c:v>
                </c:pt>
                <c:pt idx="7706" formatCode="General">
                  <c:v>3.9683525854975702E-4</c:v>
                </c:pt>
                <c:pt idx="7707" formatCode="General">
                  <c:v>3.9683524150407298E-4</c:v>
                </c:pt>
                <c:pt idx="7708" formatCode="General">
                  <c:v>3.9683522448116099E-4</c:v>
                </c:pt>
                <c:pt idx="7709" formatCode="General">
                  <c:v>3.9683520748071198E-4</c:v>
                </c:pt>
                <c:pt idx="7710" formatCode="General">
                  <c:v>3.9683519050230702E-4</c:v>
                </c:pt>
                <c:pt idx="7711" formatCode="General">
                  <c:v>3.9683517354542202E-4</c:v>
                </c:pt>
                <c:pt idx="7712" formatCode="General">
                  <c:v>3.9683515660942303E-4</c:v>
                </c:pt>
                <c:pt idx="7713" formatCode="General">
                  <c:v>3.9683513969358201E-4</c:v>
                </c:pt>
                <c:pt idx="7714" formatCode="General">
                  <c:v>3.9683512279706901E-4</c:v>
                </c:pt>
                <c:pt idx="7715" formatCode="General">
                  <c:v>3.9683510591896702E-4</c:v>
                </c:pt>
                <c:pt idx="7716" formatCode="General">
                  <c:v>3.9683508905827102E-4</c:v>
                </c:pt>
                <c:pt idx="7717" formatCode="General">
                  <c:v>3.9683507221389698E-4</c:v>
                </c:pt>
                <c:pt idx="7718" formatCode="General">
                  <c:v>3.9683505538468702E-4</c:v>
                </c:pt>
                <c:pt idx="7719" formatCode="General">
                  <c:v>3.96835038569414E-4</c:v>
                </c:pt>
                <c:pt idx="7720" formatCode="General">
                  <c:v>3.9683502176679302E-4</c:v>
                </c:pt>
                <c:pt idx="7721" formatCode="General">
                  <c:v>3.9683500497548401E-4</c:v>
                </c:pt>
                <c:pt idx="7722" formatCode="General">
                  <c:v>3.9683498819410103E-4</c:v>
                </c:pt>
                <c:pt idx="7723" formatCode="General">
                  <c:v>3.9683497142121998E-4</c:v>
                </c:pt>
                <c:pt idx="7724" formatCode="General">
                  <c:v>3.9683495465538598E-4</c:v>
                </c:pt>
                <c:pt idx="7725" formatCode="General">
                  <c:v>3.9683493789512202E-4</c:v>
                </c:pt>
                <c:pt idx="7726" formatCode="General">
                  <c:v>3.96834921138934E-4</c:v>
                </c:pt>
                <c:pt idx="7727" formatCode="General">
                  <c:v>3.9683490438532199E-4</c:v>
                </c:pt>
                <c:pt idx="7728" formatCode="General">
                  <c:v>3.9683488763279001E-4</c:v>
                </c:pt>
                <c:pt idx="7729" formatCode="General">
                  <c:v>3.9683487087984501E-4</c:v>
                </c:pt>
                <c:pt idx="7730" formatCode="General">
                  <c:v>3.9683485412501598E-4</c:v>
                </c:pt>
                <c:pt idx="7731" formatCode="General">
                  <c:v>3.9683483736685499E-4</c:v>
                </c:pt>
                <c:pt idx="7732" formatCode="General">
                  <c:v>3.96834820603944E-4</c:v>
                </c:pt>
                <c:pt idx="7733" formatCode="General">
                  <c:v>3.9683480383490802E-4</c:v>
                </c:pt>
                <c:pt idx="7734" formatCode="General">
                  <c:v>3.9683478705841501E-4</c:v>
                </c:pt>
                <c:pt idx="7735" formatCode="General">
                  <c:v>3.96834770273188E-4</c:v>
                </c:pt>
                <c:pt idx="7736" formatCode="General">
                  <c:v>3.9683475347801001E-4</c:v>
                </c:pt>
                <c:pt idx="7737" formatCode="General">
                  <c:v>3.9683473667173001E-4</c:v>
                </c:pt>
                <c:pt idx="7738" formatCode="General">
                  <c:v>3.9683471985326601E-4</c:v>
                </c:pt>
                <c:pt idx="7739" formatCode="General">
                  <c:v>3.9683470302161601E-4</c:v>
                </c:pt>
                <c:pt idx="7740" formatCode="General">
                  <c:v>3.9683468617585999E-4</c:v>
                </c:pt>
                <c:pt idx="7741" formatCode="General">
                  <c:v>3.9683466931515998E-4</c:v>
                </c:pt>
                <c:pt idx="7742" formatCode="General">
                  <c:v>3.96834652438774E-4</c:v>
                </c:pt>
                <c:pt idx="7743" formatCode="General">
                  <c:v>3.9683463554604899E-4</c:v>
                </c:pt>
                <c:pt idx="7744" formatCode="General">
                  <c:v>3.96834618636432E-4</c:v>
                </c:pt>
                <c:pt idx="7745" formatCode="General">
                  <c:v>3.9683460170946599E-4</c:v>
                </c:pt>
                <c:pt idx="7746" formatCode="General">
                  <c:v>3.9683458476479799E-4</c:v>
                </c:pt>
                <c:pt idx="7747" formatCode="General">
                  <c:v>3.9683456780217598E-4</c:v>
                </c:pt>
                <c:pt idx="7748" formatCode="General">
                  <c:v>3.9683455082145002E-4</c:v>
                </c:pt>
                <c:pt idx="7749" formatCode="General">
                  <c:v>3.9683453382257402E-4</c:v>
                </c:pt>
                <c:pt idx="7750" formatCode="General">
                  <c:v>3.9683451680560801E-4</c:v>
                </c:pt>
                <c:pt idx="7751" formatCode="General">
                  <c:v>3.9683449977070799E-4</c:v>
                </c:pt>
                <c:pt idx="7752" formatCode="General">
                  <c:v>3.9683448271813699E-4</c:v>
                </c:pt>
                <c:pt idx="7753" formatCode="General">
                  <c:v>3.9683446564825399E-4</c:v>
                </c:pt>
                <c:pt idx="7754" formatCode="General">
                  <c:v>3.9683444856151301E-4</c:v>
                </c:pt>
                <c:pt idx="7755" formatCode="General">
                  <c:v>3.9683443145846497E-4</c:v>
                </c:pt>
                <c:pt idx="7756" formatCode="General">
                  <c:v>3.9683441433974799E-4</c:v>
                </c:pt>
                <c:pt idx="7757" formatCode="General">
                  <c:v>3.9683439720608903E-4</c:v>
                </c:pt>
                <c:pt idx="7758" formatCode="General">
                  <c:v>3.9683438005829499E-4</c:v>
                </c:pt>
                <c:pt idx="7759" formatCode="General">
                  <c:v>3.9683436289725E-4</c:v>
                </c:pt>
                <c:pt idx="7760" formatCode="General">
                  <c:v>3.9683434572391297E-4</c:v>
                </c:pt>
                <c:pt idx="7761" formatCode="General">
                  <c:v>3.9683432853930599E-4</c:v>
                </c:pt>
                <c:pt idx="7762" formatCode="General">
                  <c:v>3.9683431134451499E-4</c:v>
                </c:pt>
                <c:pt idx="7763" formatCode="General">
                  <c:v>3.96834294140678E-4</c:v>
                </c:pt>
                <c:pt idx="7764" formatCode="General">
                  <c:v>3.9683427692898499E-4</c:v>
                </c:pt>
                <c:pt idx="7765" formatCode="General">
                  <c:v>3.9683425971066599E-4</c:v>
                </c:pt>
                <c:pt idx="7766" formatCode="General">
                  <c:v>3.9683424248698502E-4</c:v>
                </c:pt>
                <c:pt idx="7767" formatCode="General">
                  <c:v>3.9683422525923698E-4</c:v>
                </c:pt>
                <c:pt idx="7768" formatCode="General">
                  <c:v>3.9683420802873702E-4</c:v>
                </c:pt>
                <c:pt idx="7769" formatCode="General">
                  <c:v>3.9683419079681502E-4</c:v>
                </c:pt>
                <c:pt idx="7770" formatCode="General">
                  <c:v>3.9683417356480699E-4</c:v>
                </c:pt>
                <c:pt idx="7771" formatCode="General">
                  <c:v>3.9683415633405002E-4</c:v>
                </c:pt>
                <c:pt idx="7772" formatCode="General">
                  <c:v>3.9683413910587497E-4</c:v>
                </c:pt>
                <c:pt idx="7773" formatCode="General">
                  <c:v>3.96834121881596E-4</c:v>
                </c:pt>
                <c:pt idx="7774" formatCode="General">
                  <c:v>3.9683410466250901E-4</c:v>
                </c:pt>
                <c:pt idx="7775" formatCode="General">
                  <c:v>3.9683408744988201E-4</c:v>
                </c:pt>
                <c:pt idx="7776" formatCode="General">
                  <c:v>3.96834070244947E-4</c:v>
                </c:pt>
                <c:pt idx="7777" formatCode="General">
                  <c:v>3.9683405304889702E-4</c:v>
                </c:pt>
                <c:pt idx="7778" formatCode="General">
                  <c:v>3.9683403586287798E-4</c:v>
                </c:pt>
                <c:pt idx="7779" formatCode="General">
                  <c:v>3.9683401868798398E-4</c:v>
                </c:pt>
                <c:pt idx="7780" formatCode="General">
                  <c:v>3.9683400152525002E-4</c:v>
                </c:pt>
                <c:pt idx="7781" formatCode="General">
                  <c:v>3.9683398437564802E-4</c:v>
                </c:pt>
                <c:pt idx="7782" formatCode="General">
                  <c:v>3.9683396724008401E-4</c:v>
                </c:pt>
                <c:pt idx="7783" formatCode="General">
                  <c:v>3.9683395011938998E-4</c:v>
                </c:pt>
                <c:pt idx="7784" formatCode="General">
                  <c:v>3.9683393301432002E-4</c:v>
                </c:pt>
                <c:pt idx="7785" formatCode="General">
                  <c:v>3.9683391592555098E-4</c:v>
                </c:pt>
                <c:pt idx="7786" formatCode="General">
                  <c:v>3.9683389885367598E-4</c:v>
                </c:pt>
                <c:pt idx="7787" formatCode="General">
                  <c:v>3.9683388179919998E-4</c:v>
                </c:pt>
                <c:pt idx="7788" formatCode="General">
                  <c:v>3.9683386476254301E-4</c:v>
                </c:pt>
                <c:pt idx="7789" formatCode="General">
                  <c:v>3.9683384774403402E-4</c:v>
                </c:pt>
                <c:pt idx="7790" formatCode="General">
                  <c:v>3.9683383074390902E-4</c:v>
                </c:pt>
                <c:pt idx="7791" formatCode="General">
                  <c:v>3.9683381376231499E-4</c:v>
                </c:pt>
                <c:pt idx="7792" formatCode="General">
                  <c:v>3.9683379679930598E-4</c:v>
                </c:pt>
                <c:pt idx="7793" formatCode="General">
                  <c:v>3.9683377985484203E-4</c:v>
                </c:pt>
                <c:pt idx="7794" formatCode="General">
                  <c:v>3.9683376292879498E-4</c:v>
                </c:pt>
                <c:pt idx="7795" formatCode="General">
                  <c:v>3.96833746020944E-4</c:v>
                </c:pt>
                <c:pt idx="7796" formatCode="General">
                  <c:v>3.9683372913098202E-4</c:v>
                </c:pt>
                <c:pt idx="7797" formatCode="General">
                  <c:v>3.96833712258515E-4</c:v>
                </c:pt>
                <c:pt idx="7798" formatCode="General">
                  <c:v>3.9683369540306301E-4</c:v>
                </c:pt>
                <c:pt idx="7799" formatCode="General">
                  <c:v>3.96833678564067E-4</c:v>
                </c:pt>
                <c:pt idx="7800" formatCode="General">
                  <c:v>3.9683366174089198E-4</c:v>
                </c:pt>
                <c:pt idx="7801" formatCode="General">
                  <c:v>3.9683364493282598E-4</c:v>
                </c:pt>
                <c:pt idx="7802" formatCode="General">
                  <c:v>3.9683362813908998E-4</c:v>
                </c:pt>
                <c:pt idx="7803" formatCode="General">
                  <c:v>3.9683361135883901E-4</c:v>
                </c:pt>
                <c:pt idx="7804" formatCode="General">
                  <c:v>3.9683359459116903E-4</c:v>
                </c:pt>
                <c:pt idx="7805" formatCode="General">
                  <c:v>3.9683357783511702E-4</c:v>
                </c:pt>
                <c:pt idx="7806" formatCode="General">
                  <c:v>3.96833561089676E-4</c:v>
                </c:pt>
                <c:pt idx="7807" formatCode="General">
                  <c:v>3.9683354435379102E-4</c:v>
                </c:pt>
                <c:pt idx="7808" formatCode="General">
                  <c:v>3.9683352762636998E-4</c:v>
                </c:pt>
                <c:pt idx="7809" formatCode="General">
                  <c:v>3.9683351090628698E-4</c:v>
                </c:pt>
                <c:pt idx="7810" formatCode="General">
                  <c:v>3.9683349419239201E-4</c:v>
                </c:pt>
                <c:pt idx="7811" formatCode="General">
                  <c:v>3.9683347748351499E-4</c:v>
                </c:pt>
                <c:pt idx="7812" formatCode="General">
                  <c:v>3.9683346077846999E-4</c:v>
                </c:pt>
                <c:pt idx="7813" formatCode="General">
                  <c:v>3.9683344407606599E-4</c:v>
                </c:pt>
                <c:pt idx="7814" formatCode="General">
                  <c:v>3.9683342737510999E-4</c:v>
                </c:pt>
                <c:pt idx="7815" formatCode="General">
                  <c:v>3.9683341067441399E-4</c:v>
                </c:pt>
                <c:pt idx="7816" formatCode="General">
                  <c:v>3.9683339397280298E-4</c:v>
                </c:pt>
                <c:pt idx="7817" formatCode="General">
                  <c:v>3.9683337726911902E-4</c:v>
                </c:pt>
                <c:pt idx="7818" formatCode="General">
                  <c:v>3.9683336056222599E-4</c:v>
                </c:pt>
                <c:pt idx="7819" formatCode="General">
                  <c:v>3.9683334385102098E-4</c:v>
                </c:pt>
                <c:pt idx="7820" formatCode="General">
                  <c:v>3.9683332713443399E-4</c:v>
                </c:pt>
                <c:pt idx="7821" formatCode="General">
                  <c:v>3.9683331041143698E-4</c:v>
                </c:pt>
                <c:pt idx="7822" formatCode="General">
                  <c:v>3.9683329368104701E-4</c:v>
                </c:pt>
                <c:pt idx="7823" formatCode="General">
                  <c:v>3.96833276942332E-4</c:v>
                </c:pt>
                <c:pt idx="7824" formatCode="General">
                  <c:v>3.9683326019441801E-4</c:v>
                </c:pt>
                <c:pt idx="7825" formatCode="General">
                  <c:v>3.9683324343648698E-4</c:v>
                </c:pt>
                <c:pt idx="7826" formatCode="General">
                  <c:v>3.9683322666778998E-4</c:v>
                </c:pt>
                <c:pt idx="7827" formatCode="General">
                  <c:v>3.9683320988764001E-4</c:v>
                </c:pt>
                <c:pt idx="7828" formatCode="General">
                  <c:v>3.9683319309542602E-4</c:v>
                </c:pt>
                <c:pt idx="7829" formatCode="General">
                  <c:v>3.9683317629060801E-4</c:v>
                </c:pt>
                <c:pt idx="7830" formatCode="General">
                  <c:v>3.9683315947272298E-4</c:v>
                </c:pt>
                <c:pt idx="7831" formatCode="General">
                  <c:v>3.96833142641385E-4</c:v>
                </c:pt>
                <c:pt idx="7832" formatCode="General">
                  <c:v>3.96833125796291E-4</c:v>
                </c:pt>
                <c:pt idx="7833" formatCode="General">
                  <c:v>3.9683310893721599E-4</c:v>
                </c:pt>
                <c:pt idx="7834" formatCode="General">
                  <c:v>3.96833092064018E-4</c:v>
                </c:pt>
                <c:pt idx="7835" formatCode="General">
                  <c:v>3.96833075176638E-4</c:v>
                </c:pt>
                <c:pt idx="7836" formatCode="General">
                  <c:v>3.9683305827509799E-4</c:v>
                </c:pt>
                <c:pt idx="7837" formatCode="General">
                  <c:v>3.9683304135950201E-4</c:v>
                </c:pt>
                <c:pt idx="7838" formatCode="General">
                  <c:v>3.9683302443003398E-4</c:v>
                </c:pt>
                <c:pt idx="7839" formatCode="General">
                  <c:v>3.9683300748695802E-4</c:v>
                </c:pt>
                <c:pt idx="7840" formatCode="General">
                  <c:v>3.9683299053061398E-4</c:v>
                </c:pt>
                <c:pt idx="7841" formatCode="General">
                  <c:v>3.9683297356141802E-4</c:v>
                </c:pt>
                <c:pt idx="7842" formatCode="General">
                  <c:v>3.9683295657985901E-4</c:v>
                </c:pt>
                <c:pt idx="7843" formatCode="General">
                  <c:v>3.9683293958649499E-4</c:v>
                </c:pt>
                <c:pt idx="7844" formatCode="General">
                  <c:v>3.96832922581949E-4</c:v>
                </c:pt>
                <c:pt idx="7845" formatCode="General">
                  <c:v>3.9683290556690798E-4</c:v>
                </c:pt>
                <c:pt idx="7846" formatCode="General">
                  <c:v>3.9683288854211799E-4</c:v>
                </c:pt>
                <c:pt idx="7847" formatCode="General">
                  <c:v>3.9683287150837801E-4</c:v>
                </c:pt>
                <c:pt idx="7848" formatCode="General">
                  <c:v>3.9683285446653801E-4</c:v>
                </c:pt>
                <c:pt idx="7849" formatCode="General">
                  <c:v>3.9683283741749099E-4</c:v>
                </c:pt>
                <c:pt idx="7850" formatCode="General">
                  <c:v>3.9683282036217301E-4</c:v>
                </c:pt>
                <c:pt idx="7851" formatCode="General">
                  <c:v>3.96832803301553E-4</c:v>
                </c:pt>
                <c:pt idx="7852" formatCode="General">
                  <c:v>3.9683278623662898E-4</c:v>
                </c:pt>
                <c:pt idx="7853" formatCode="General">
                  <c:v>3.9683276916842601E-4</c:v>
                </c:pt>
                <c:pt idx="7854" formatCode="General">
                  <c:v>3.96832752097984E-4</c:v>
                </c:pt>
                <c:pt idx="7855" formatCode="General">
                  <c:v>3.9683273502635902E-4</c:v>
                </c:pt>
                <c:pt idx="7856" formatCode="General">
                  <c:v>3.9683271795461298E-4</c:v>
                </c:pt>
                <c:pt idx="7857" formatCode="General">
                  <c:v>3.9683270088380901E-4</c:v>
                </c:pt>
                <c:pt idx="7858" formatCode="General">
                  <c:v>3.9683268381500799E-4</c:v>
                </c:pt>
                <c:pt idx="7859" formatCode="General">
                  <c:v>3.9683266674925901E-4</c:v>
                </c:pt>
                <c:pt idx="7860" formatCode="General">
                  <c:v>3.96832649687598E-4</c:v>
                </c:pt>
                <c:pt idx="7861" formatCode="General">
                  <c:v>3.9683263263104001E-4</c:v>
                </c:pt>
                <c:pt idx="7862" formatCode="General">
                  <c:v>3.9683261558057399E-4</c:v>
                </c:pt>
                <c:pt idx="7863" formatCode="General">
                  <c:v>3.96832598537158E-4</c:v>
                </c:pt>
                <c:pt idx="7864" formatCode="General">
                  <c:v>3.9683258150171398E-4</c:v>
                </c:pt>
                <c:pt idx="7865" formatCode="General">
                  <c:v>3.96832564475126E-4</c:v>
                </c:pt>
                <c:pt idx="7866" formatCode="General">
                  <c:v>3.9683254745822899E-4</c:v>
                </c:pt>
                <c:pt idx="7867" formatCode="General">
                  <c:v>3.9683253045181199E-4</c:v>
                </c:pt>
                <c:pt idx="7868" formatCode="General">
                  <c:v>3.9683251345660998E-4</c:v>
                </c:pt>
                <c:pt idx="7869" formatCode="General">
                  <c:v>3.9683249647330199E-4</c:v>
                </c:pt>
                <c:pt idx="7870" formatCode="General">
                  <c:v>3.9683247950250602E-4</c:v>
                </c:pt>
                <c:pt idx="7871" formatCode="General">
                  <c:v>3.9683246254477799E-4</c:v>
                </c:pt>
                <c:pt idx="7872" formatCode="General">
                  <c:v>3.9683244560060802E-4</c:v>
                </c:pt>
                <c:pt idx="7873" formatCode="General">
                  <c:v>3.96832428670419E-4</c:v>
                </c:pt>
                <c:pt idx="7874" formatCode="General">
                  <c:v>3.96832411754564E-4</c:v>
                </c:pt>
                <c:pt idx="7875" formatCode="General">
                  <c:v>3.9683239485332599E-4</c:v>
                </c:pt>
                <c:pt idx="7876" formatCode="General">
                  <c:v>3.9683237796691201E-4</c:v>
                </c:pt>
                <c:pt idx="7877" formatCode="General">
                  <c:v>3.9683236109546197E-4</c:v>
                </c:pt>
                <c:pt idx="7878" formatCode="General">
                  <c:v>3.9683234423903703E-4</c:v>
                </c:pt>
                <c:pt idx="7879" formatCode="General">
                  <c:v>3.9683232739762898E-4</c:v>
                </c:pt>
                <c:pt idx="7880" formatCode="General">
                  <c:v>3.9683231057115398E-4</c:v>
                </c:pt>
                <c:pt idx="7881" formatCode="General">
                  <c:v>3.9683229375945899E-4</c:v>
                </c:pt>
                <c:pt idx="7882" formatCode="General">
                  <c:v>3.96832276962318E-4</c:v>
                </c:pt>
                <c:pt idx="7883" formatCode="General">
                  <c:v>3.9683226017943698E-4</c:v>
                </c:pt>
                <c:pt idx="7884" formatCode="General">
                  <c:v>3.9683224341045402E-4</c:v>
                </c:pt>
                <c:pt idx="7885" formatCode="General">
                  <c:v>3.9683222665494298E-4</c:v>
                </c:pt>
                <c:pt idx="7886" formatCode="General">
                  <c:v>3.9683220991241401E-4</c:v>
                </c:pt>
                <c:pt idx="7887" formatCode="General">
                  <c:v>3.96832193182319E-4</c:v>
                </c:pt>
                <c:pt idx="7888" formatCode="General">
                  <c:v>3.9683217646405302E-4</c:v>
                </c:pt>
                <c:pt idx="7889" formatCode="General">
                  <c:v>3.9683215975695898E-4</c:v>
                </c:pt>
                <c:pt idx="7890" formatCode="General">
                  <c:v>3.96832143060329E-4</c:v>
                </c:pt>
                <c:pt idx="7891" formatCode="General">
                  <c:v>3.9683212637341202E-4</c:v>
                </c:pt>
                <c:pt idx="7892" formatCode="General">
                  <c:v>3.9683210969541601E-4</c:v>
                </c:pt>
                <c:pt idx="7893" formatCode="General">
                  <c:v>3.9683209302551103E-4</c:v>
                </c:pt>
                <c:pt idx="7894" formatCode="General">
                  <c:v>3.9683207636283799E-4</c:v>
                </c:pt>
                <c:pt idx="7895" formatCode="General">
                  <c:v>3.9683205970650798E-4</c:v>
                </c:pt>
                <c:pt idx="7896" formatCode="General">
                  <c:v>3.9683204305561198E-4</c:v>
                </c:pt>
                <c:pt idx="7897" formatCode="General">
                  <c:v>3.9683202640922199E-4</c:v>
                </c:pt>
                <c:pt idx="7898" formatCode="General">
                  <c:v>3.9683200976639799E-4</c:v>
                </c:pt>
                <c:pt idx="7899" formatCode="General">
                  <c:v>3.9683199312619499E-4</c:v>
                </c:pt>
                <c:pt idx="7900" formatCode="General">
                  <c:v>3.9683197648766302E-4</c:v>
                </c:pt>
                <c:pt idx="7901" formatCode="General">
                  <c:v>3.9683195984985498E-4</c:v>
                </c:pt>
                <c:pt idx="7902" formatCode="General">
                  <c:v>3.9683194321183302E-4</c:v>
                </c:pt>
                <c:pt idx="7903" formatCode="General">
                  <c:v>3.9683192657267199E-4</c:v>
                </c:pt>
                <c:pt idx="7904" formatCode="General">
                  <c:v>3.9683190993146399E-4</c:v>
                </c:pt>
                <c:pt idx="7905" formatCode="General">
                  <c:v>3.9683189328732198E-4</c:v>
                </c:pt>
                <c:pt idx="7906" formatCode="General">
                  <c:v>3.9683187663938798E-4</c:v>
                </c:pt>
                <c:pt idx="7907" formatCode="General">
                  <c:v>3.96831859986835E-4</c:v>
                </c:pt>
                <c:pt idx="7908" formatCode="General">
                  <c:v>3.96831843328868E-4</c:v>
                </c:pt>
                <c:pt idx="7909" formatCode="General">
                  <c:v>3.9683182666473698E-4</c:v>
                </c:pt>
                <c:pt idx="7910" formatCode="General">
                  <c:v>3.9683180999373202E-4</c:v>
                </c:pt>
                <c:pt idx="7911" formatCode="General">
                  <c:v>3.9683179331518898E-4</c:v>
                </c:pt>
                <c:pt idx="7912" formatCode="General">
                  <c:v>3.9683177662849599E-4</c:v>
                </c:pt>
                <c:pt idx="7913" formatCode="General">
                  <c:v>3.9683175993309301E-4</c:v>
                </c:pt>
                <c:pt idx="7914" formatCode="General">
                  <c:v>3.9683174322847599E-4</c:v>
                </c:pt>
                <c:pt idx="7915" formatCode="General">
                  <c:v>3.9683172651419998E-4</c:v>
                </c:pt>
                <c:pt idx="7916" formatCode="General">
                  <c:v>3.9683170978987802E-4</c:v>
                </c:pt>
                <c:pt idx="7917" formatCode="General">
                  <c:v>3.9683169305518702E-4</c:v>
                </c:pt>
                <c:pt idx="7918" formatCode="General">
                  <c:v>3.9683167630986499E-4</c:v>
                </c:pt>
                <c:pt idx="7919" formatCode="General">
                  <c:v>3.9683165955371698E-4</c:v>
                </c:pt>
                <c:pt idx="7920" formatCode="General">
                  <c:v>3.9683164278661001E-4</c:v>
                </c:pt>
                <c:pt idx="7921" formatCode="General">
                  <c:v>3.9683162600847899E-4</c:v>
                </c:pt>
                <c:pt idx="7922" formatCode="General">
                  <c:v>3.9683160921932201E-4</c:v>
                </c:pt>
                <c:pt idx="7923" formatCode="General">
                  <c:v>3.9683159241920402E-4</c:v>
                </c:pt>
                <c:pt idx="7924" formatCode="General">
                  <c:v>3.9683157560825398E-4</c:v>
                </c:pt>
                <c:pt idx="7925" formatCode="General">
                  <c:v>3.9683155878666201E-4</c:v>
                </c:pt>
                <c:pt idx="7926" formatCode="General">
                  <c:v>3.96831541954683E-4</c:v>
                </c:pt>
                <c:pt idx="7927" formatCode="General">
                  <c:v>3.96831525112631E-4</c:v>
                </c:pt>
                <c:pt idx="7928" formatCode="General">
                  <c:v>3.9683150826087701E-4</c:v>
                </c:pt>
                <c:pt idx="7929" formatCode="General">
                  <c:v>3.9683149139985098E-4</c:v>
                </c:pt>
                <c:pt idx="7930" formatCode="General">
                  <c:v>3.9683147453003299E-4</c:v>
                </c:pt>
                <c:pt idx="7931" formatCode="General">
                  <c:v>3.9683145765195501E-4</c:v>
                </c:pt>
                <c:pt idx="7932" formatCode="General">
                  <c:v>3.9683144076619898E-4</c:v>
                </c:pt>
                <c:pt idx="7933" formatCode="General">
                  <c:v>3.9683142387338702E-4</c:v>
                </c:pt>
                <c:pt idx="7934" formatCode="General">
                  <c:v>3.96831406974184E-4</c:v>
                </c:pt>
                <c:pt idx="7935" formatCode="General">
                  <c:v>3.9683139006929202E-4</c:v>
                </c:pt>
                <c:pt idx="7936" formatCode="General">
                  <c:v>3.9683137315944502E-4</c:v>
                </c:pt>
                <c:pt idx="7937" formatCode="General">
                  <c:v>3.9683135624540698E-4</c:v>
                </c:pt>
                <c:pt idx="7938" formatCode="General">
                  <c:v>3.9683133932796698E-4</c:v>
                </c:pt>
                <c:pt idx="7939" formatCode="General">
                  <c:v>3.96831322407932E-4</c:v>
                </c:pt>
                <c:pt idx="7940" formatCode="General">
                  <c:v>3.96831305486127E-4</c:v>
                </c:pt>
                <c:pt idx="7941" formatCode="General">
                  <c:v>3.9683128856338998E-4</c:v>
                </c:pt>
                <c:pt idx="7942" formatCode="General">
                  <c:v>3.9683127164056301E-4</c:v>
                </c:pt>
                <c:pt idx="7943" formatCode="General">
                  <c:v>3.9683125471849298E-4</c:v>
                </c:pt>
                <c:pt idx="7944" formatCode="General">
                  <c:v>3.96831237798024E-4</c:v>
                </c:pt>
                <c:pt idx="7945" formatCode="General">
                  <c:v>3.9683122087999398E-4</c:v>
                </c:pt>
                <c:pt idx="7946" formatCode="General">
                  <c:v>3.9683120396523001E-4</c:v>
                </c:pt>
                <c:pt idx="7947" formatCode="General">
                  <c:v>3.96831187054544E-4</c:v>
                </c:pt>
                <c:pt idx="7948" formatCode="General">
                  <c:v>3.9683117014873001E-4</c:v>
                </c:pt>
                <c:pt idx="7949" formatCode="General">
                  <c:v>3.9683115324855702E-4</c:v>
                </c:pt>
                <c:pt idx="7950" formatCode="General">
                  <c:v>3.9683113635476602E-4</c:v>
                </c:pt>
                <c:pt idx="7951" formatCode="General">
                  <c:v>3.9683111946806998E-4</c:v>
                </c:pt>
                <c:pt idx="7952" formatCode="General">
                  <c:v>3.9683110258914301E-4</c:v>
                </c:pt>
                <c:pt idx="7953" formatCode="General">
                  <c:v>3.9683108571862599E-4</c:v>
                </c:pt>
                <c:pt idx="7954" formatCode="General">
                  <c:v>3.9683106885711402E-4</c:v>
                </c:pt>
                <c:pt idx="7955" formatCode="General">
                  <c:v>3.9683105200515999E-4</c:v>
                </c:pt>
                <c:pt idx="7956" formatCode="General">
                  <c:v>3.96831035163271E-4</c:v>
                </c:pt>
                <c:pt idx="7957" formatCode="General">
                  <c:v>3.9683101833190299E-4</c:v>
                </c:pt>
                <c:pt idx="7958" formatCode="General">
                  <c:v>3.9683100151146001E-4</c:v>
                </c:pt>
                <c:pt idx="7959" formatCode="General">
                  <c:v>3.96830984702295E-4</c:v>
                </c:pt>
                <c:pt idx="7960" formatCode="General">
                  <c:v>3.9683096790470401E-4</c:v>
                </c:pt>
                <c:pt idx="7961" formatCode="General">
                  <c:v>3.9683095111892698E-4</c:v>
                </c:pt>
                <c:pt idx="7962" formatCode="General">
                  <c:v>3.96830934345148E-4</c:v>
                </c:pt>
                <c:pt idx="7963" formatCode="General">
                  <c:v>3.9683091758349202E-4</c:v>
                </c:pt>
                <c:pt idx="7964" formatCode="General">
                  <c:v>3.9683090083402601E-4</c:v>
                </c:pt>
                <c:pt idx="7965" formatCode="General">
                  <c:v>3.96830884096759E-4</c:v>
                </c:pt>
                <c:pt idx="7966" formatCode="General">
                  <c:v>3.9683086737164102E-4</c:v>
                </c:pt>
                <c:pt idx="7967" formatCode="General">
                  <c:v>3.96830850658567E-4</c:v>
                </c:pt>
                <c:pt idx="7968" formatCode="General">
                  <c:v>3.9683083395737297E-4</c:v>
                </c:pt>
                <c:pt idx="7969" formatCode="General">
                  <c:v>3.9683081726784003E-4</c:v>
                </c:pt>
                <c:pt idx="7970" formatCode="General">
                  <c:v>3.96830800589695E-4</c:v>
                </c:pt>
                <c:pt idx="7971" formatCode="General">
                  <c:v>3.9683078392261501E-4</c:v>
                </c:pt>
                <c:pt idx="7972" formatCode="General">
                  <c:v>3.9683076726622298E-4</c:v>
                </c:pt>
                <c:pt idx="7973" formatCode="General">
                  <c:v>3.9683075062009698E-4</c:v>
                </c:pt>
                <c:pt idx="7974" formatCode="General">
                  <c:v>3.96830733983768E-4</c:v>
                </c:pt>
                <c:pt idx="7975" formatCode="General">
                  <c:v>3.96830717356725E-4</c:v>
                </c:pt>
                <c:pt idx="7976" formatCode="General">
                  <c:v>3.96830700738416E-4</c:v>
                </c:pt>
                <c:pt idx="7977" formatCode="General">
                  <c:v>3.96830684128253E-4</c:v>
                </c:pt>
                <c:pt idx="7978" formatCode="General">
                  <c:v>3.9683066752561598E-4</c:v>
                </c:pt>
                <c:pt idx="7979" formatCode="General">
                  <c:v>3.9683065092985199E-4</c:v>
                </c:pt>
                <c:pt idx="7980" formatCode="General">
                  <c:v>3.96830634340284E-4</c:v>
                </c:pt>
                <c:pt idx="7981" formatCode="General">
                  <c:v>3.96830617756212E-4</c:v>
                </c:pt>
                <c:pt idx="7982" formatCode="General">
                  <c:v>3.9683060117691601E-4</c:v>
                </c:pt>
                <c:pt idx="7983" formatCode="General">
                  <c:v>3.9683058460166301E-4</c:v>
                </c:pt>
                <c:pt idx="7984" formatCode="General">
                  <c:v>3.9683056802970799E-4</c:v>
                </c:pt>
                <c:pt idx="7985" formatCode="General">
                  <c:v>3.9683055146029798E-4</c:v>
                </c:pt>
                <c:pt idx="7986" formatCode="General">
                  <c:v>3.9683053489267999E-4</c:v>
                </c:pt>
                <c:pt idx="7987" formatCode="General">
                  <c:v>3.9683051832609898E-4</c:v>
                </c:pt>
                <c:pt idx="7988" formatCode="General">
                  <c:v>3.9683050175980702E-4</c:v>
                </c:pt>
                <c:pt idx="7989" formatCode="General">
                  <c:v>3.9683048519306398E-4</c:v>
                </c:pt>
                <c:pt idx="7990" formatCode="General">
                  <c:v>3.9683046862514399E-4</c:v>
                </c:pt>
                <c:pt idx="7991" formatCode="General">
                  <c:v>3.9683045205533699E-4</c:v>
                </c:pt>
                <c:pt idx="7992" formatCode="General">
                  <c:v>3.9683043548295301E-4</c:v>
                </c:pt>
                <c:pt idx="7993" formatCode="General">
                  <c:v>3.9683041890732602E-4</c:v>
                </c:pt>
                <c:pt idx="7994" formatCode="General">
                  <c:v>3.9683040232781801E-4</c:v>
                </c:pt>
                <c:pt idx="7995" formatCode="General">
                  <c:v>3.9683038574382098E-4</c:v>
                </c:pt>
                <c:pt idx="7996" formatCode="General">
                  <c:v>3.9683036915476002E-4</c:v>
                </c:pt>
                <c:pt idx="7997" formatCode="General">
                  <c:v>3.9683035256009698E-4</c:v>
                </c:pt>
                <c:pt idx="7998" formatCode="General">
                  <c:v>3.9683033595933401E-4</c:v>
                </c:pt>
                <c:pt idx="7999" formatCode="General">
                  <c:v>3.9683031935201199E-4</c:v>
                </c:pt>
                <c:pt idx="8000" formatCode="General">
                  <c:v>3.9683030273771899E-4</c:v>
                </c:pt>
                <c:pt idx="8001" formatCode="General">
                  <c:v>3.9683028611608501E-4</c:v>
                </c:pt>
                <c:pt idx="8002" formatCode="General">
                  <c:v>3.9683026948679202E-4</c:v>
                </c:pt>
                <c:pt idx="8003" formatCode="General">
                  <c:v>3.96830252849565E-4</c:v>
                </c:pt>
                <c:pt idx="8004" formatCode="General">
                  <c:v>3.9683023620418499E-4</c:v>
                </c:pt>
                <c:pt idx="8005" formatCode="General">
                  <c:v>3.9683021955047901E-4</c:v>
                </c:pt>
                <c:pt idx="8006" formatCode="General">
                  <c:v>3.96830202888329E-4</c:v>
                </c:pt>
                <c:pt idx="8007" formatCode="General">
                  <c:v>3.9683018621766703E-4</c:v>
                </c:pt>
                <c:pt idx="8008" formatCode="General">
                  <c:v>3.9683016953847699E-4</c:v>
                </c:pt>
                <c:pt idx="8009" formatCode="General">
                  <c:v>3.9683015285079602E-4</c:v>
                </c:pt>
                <c:pt idx="8010" formatCode="General">
                  <c:v>3.9683013615471102E-4</c:v>
                </c:pt>
                <c:pt idx="8011" formatCode="General">
                  <c:v>3.9683011945036099E-4</c:v>
                </c:pt>
                <c:pt idx="8012" formatCode="General">
                  <c:v>3.96830102737933E-4</c:v>
                </c:pt>
                <c:pt idx="8013" formatCode="General">
                  <c:v>3.96830086017664E-4</c:v>
                </c:pt>
                <c:pt idx="8014" formatCode="General">
                  <c:v>3.9683006928983698E-4</c:v>
                </c:pt>
                <c:pt idx="8015" formatCode="General">
                  <c:v>3.9683005255477898E-4</c:v>
                </c:pt>
                <c:pt idx="8016" formatCode="General">
                  <c:v>3.9683003581286199E-4</c:v>
                </c:pt>
                <c:pt idx="8017" formatCode="General">
                  <c:v>3.9683001906449801E-4</c:v>
                </c:pt>
                <c:pt idx="8018" formatCode="General">
                  <c:v>3.9683000231013698E-4</c:v>
                </c:pt>
                <c:pt idx="8019" formatCode="General">
                  <c:v>3.9682998555026598E-4</c:v>
                </c:pt>
                <c:pt idx="8020" formatCode="General">
                  <c:v>3.9682996878540402E-4</c:v>
                </c:pt>
                <c:pt idx="8021" formatCode="General">
                  <c:v>3.9682995201610198E-4</c:v>
                </c:pt>
                <c:pt idx="8022" formatCode="General">
                  <c:v>3.9682993524293601E-4</c:v>
                </c:pt>
                <c:pt idx="8023" formatCode="General">
                  <c:v>3.96829918466508E-4</c:v>
                </c:pt>
                <c:pt idx="8024" formatCode="General">
                  <c:v>3.9682990168743898E-4</c:v>
                </c:pt>
                <c:pt idx="8025" formatCode="General">
                  <c:v>3.9682988490636798E-4</c:v>
                </c:pt>
                <c:pt idx="8026" formatCode="General">
                  <c:v>3.9682986812394802E-4</c:v>
                </c:pt>
                <c:pt idx="8027" formatCode="General">
                  <c:v>3.9682985134084203E-4</c:v>
                </c:pt>
                <c:pt idx="8028" formatCode="General">
                  <c:v>3.9682983455771901E-4</c:v>
                </c:pt>
                <c:pt idx="8029" formatCode="General">
                  <c:v>3.9682981777525199E-4</c:v>
                </c:pt>
                <c:pt idx="8030" formatCode="General">
                  <c:v>3.9682980099411399E-4</c:v>
                </c:pt>
                <c:pt idx="8031" formatCode="General">
                  <c:v>3.96829784214972E-4</c:v>
                </c:pt>
                <c:pt idx="8032" formatCode="General">
                  <c:v>3.9682976743848799E-4</c:v>
                </c:pt>
                <c:pt idx="8033" formatCode="General">
                  <c:v>3.9682975066531102E-4</c:v>
                </c:pt>
                <c:pt idx="8034" formatCode="General">
                  <c:v>3.9682973389607598E-4</c:v>
                </c:pt>
                <c:pt idx="8035" formatCode="General">
                  <c:v>3.9682971713140099E-4</c:v>
                </c:pt>
                <c:pt idx="8036" formatCode="General">
                  <c:v>3.9682970037188198E-4</c:v>
                </c:pt>
                <c:pt idx="8037" formatCode="General">
                  <c:v>3.9682968361809401E-4</c:v>
                </c:pt>
                <c:pt idx="8038" formatCode="General">
                  <c:v>3.9682966687058102E-4</c:v>
                </c:pt>
                <c:pt idx="8039" formatCode="General">
                  <c:v>3.9682965012986001E-4</c:v>
                </c:pt>
                <c:pt idx="8040" formatCode="General">
                  <c:v>3.9682963339641601E-4</c:v>
                </c:pt>
                <c:pt idx="8041" formatCode="General">
                  <c:v>3.9682961667069901E-4</c:v>
                </c:pt>
                <c:pt idx="8042" formatCode="General">
                  <c:v>3.96829599953121E-4</c:v>
                </c:pt>
                <c:pt idx="8043" formatCode="General">
                  <c:v>3.9682958324405702E-4</c:v>
                </c:pt>
                <c:pt idx="8044" formatCode="General">
                  <c:v>3.9682956654384099E-4</c:v>
                </c:pt>
                <c:pt idx="8045" formatCode="General">
                  <c:v>3.9682954985276501E-4</c:v>
                </c:pt>
                <c:pt idx="8046" formatCode="General">
                  <c:v>3.9682953317107702E-4</c:v>
                </c:pt>
                <c:pt idx="8047" formatCode="General">
                  <c:v>3.9682951649898097E-4</c:v>
                </c:pt>
                <c:pt idx="8048" formatCode="General">
                  <c:v>3.96829499836637E-4</c:v>
                </c:pt>
                <c:pt idx="8049" formatCode="General">
                  <c:v>3.9682948318415698E-4</c:v>
                </c:pt>
                <c:pt idx="8050" formatCode="General">
                  <c:v>3.9682946654160701E-4</c:v>
                </c:pt>
                <c:pt idx="8051" formatCode="General">
                  <c:v>3.9682944990900899E-4</c:v>
                </c:pt>
                <c:pt idx="8052" formatCode="General">
                  <c:v>3.9682943328633402E-4</c:v>
                </c:pt>
                <c:pt idx="8053" formatCode="General">
                  <c:v>3.9682941667351299E-4</c:v>
                </c:pt>
                <c:pt idx="8054" formatCode="General">
                  <c:v>3.9682940007042798E-4</c:v>
                </c:pt>
                <c:pt idx="8055" formatCode="General">
                  <c:v>3.9682938347691598E-4</c:v>
                </c:pt>
                <c:pt idx="8056" formatCode="General">
                  <c:v>3.9682936689277502E-4</c:v>
                </c:pt>
                <c:pt idx="8057" formatCode="General">
                  <c:v>3.96829350317756E-4</c:v>
                </c:pt>
                <c:pt idx="8058" formatCode="General">
                  <c:v>3.9682933375157202E-4</c:v>
                </c:pt>
                <c:pt idx="8059" formatCode="General">
                  <c:v>3.9682931719389899E-4</c:v>
                </c:pt>
                <c:pt idx="8060" formatCode="General">
                  <c:v>3.9682930064437199E-4</c:v>
                </c:pt>
                <c:pt idx="8061" formatCode="General">
                  <c:v>3.9682928410259498E-4</c:v>
                </c:pt>
                <c:pt idx="8062" formatCode="General">
                  <c:v>3.96829267568139E-4</c:v>
                </c:pt>
                <c:pt idx="8063" formatCode="General">
                  <c:v>3.9682925104054303E-4</c:v>
                </c:pt>
                <c:pt idx="8064" formatCode="General">
                  <c:v>3.9682923451932097E-4</c:v>
                </c:pt>
                <c:pt idx="8065" formatCode="General">
                  <c:v>3.9682921800396098E-4</c:v>
                </c:pt>
                <c:pt idx="8066" formatCode="General">
                  <c:v>3.9682920149392898E-4</c:v>
                </c:pt>
                <c:pt idx="8067" formatCode="General">
                  <c:v>3.96829184988675E-4</c:v>
                </c:pt>
                <c:pt idx="8068" formatCode="General">
                  <c:v>3.9682916848762898E-4</c:v>
                </c:pt>
                <c:pt idx="8069" formatCode="General">
                  <c:v>3.9682915199020999E-4</c:v>
                </c:pt>
                <c:pt idx="8070" formatCode="General">
                  <c:v>3.9682913549583002E-4</c:v>
                </c:pt>
                <c:pt idx="8071" formatCode="General">
                  <c:v>3.9682911900388901E-4</c:v>
                </c:pt>
                <c:pt idx="8072" formatCode="General">
                  <c:v>3.9682910251379001E-4</c:v>
                </c:pt>
                <c:pt idx="8073" formatCode="General">
                  <c:v>3.9682908602493199E-4</c:v>
                </c:pt>
                <c:pt idx="8074" formatCode="General">
                  <c:v>3.9682906953671701E-4</c:v>
                </c:pt>
                <c:pt idx="8075" formatCode="General">
                  <c:v>3.9682905304855602E-4</c:v>
                </c:pt>
                <c:pt idx="8076" formatCode="General">
                  <c:v>3.9682903655986702E-4</c:v>
                </c:pt>
                <c:pt idx="8077" formatCode="General">
                  <c:v>3.9682902007008098E-4</c:v>
                </c:pt>
                <c:pt idx="8078" formatCode="General">
                  <c:v>3.9682900357864499E-4</c:v>
                </c:pt>
                <c:pt idx="8079" formatCode="General">
                  <c:v>3.9682898708502402E-4</c:v>
                </c:pt>
                <c:pt idx="8080" formatCode="General">
                  <c:v>3.9682897058870397E-4</c:v>
                </c:pt>
                <c:pt idx="8081" formatCode="General">
                  <c:v>3.9682895408919199E-4</c:v>
                </c:pt>
                <c:pt idx="8082" formatCode="General">
                  <c:v>3.9682893758602602E-4</c:v>
                </c:pt>
                <c:pt idx="8083" formatCode="General">
                  <c:v>3.96828921078768E-4</c:v>
                </c:pt>
                <c:pt idx="8084" formatCode="General">
                  <c:v>3.9682890456701201E-4</c:v>
                </c:pt>
                <c:pt idx="8085" formatCode="General">
                  <c:v>3.9682888805038502E-4</c:v>
                </c:pt>
                <c:pt idx="8086" formatCode="General">
                  <c:v>3.9682887152854801E-4</c:v>
                </c:pt>
                <c:pt idx="8087" formatCode="General">
                  <c:v>3.9682885500119702E-4</c:v>
                </c:pt>
                <c:pt idx="8088" formatCode="General">
                  <c:v>3.9682883846806701E-4</c:v>
                </c:pt>
                <c:pt idx="8089" formatCode="General">
                  <c:v>3.9682882192892998E-4</c:v>
                </c:pt>
                <c:pt idx="8090" formatCode="General">
                  <c:v>3.9682880538359798E-4</c:v>
                </c:pt>
                <c:pt idx="8091" formatCode="General">
                  <c:v>3.9682878883192399E-4</c:v>
                </c:pt>
                <c:pt idx="8092" formatCode="General">
                  <c:v>3.9682877227380101E-4</c:v>
                </c:pt>
                <c:pt idx="8093" formatCode="General">
                  <c:v>3.9682875570916398E-4</c:v>
                </c:pt>
                <c:pt idx="8094" formatCode="General">
                  <c:v>3.9682873913798801E-4</c:v>
                </c:pt>
                <c:pt idx="8095" formatCode="General">
                  <c:v>3.9682872256029101E-4</c:v>
                </c:pt>
                <c:pt idx="8096" formatCode="General">
                  <c:v>3.9682870597612999E-4</c:v>
                </c:pt>
                <c:pt idx="8097" formatCode="General">
                  <c:v>3.96828689385604E-4</c:v>
                </c:pt>
                <c:pt idx="8098" formatCode="General">
                  <c:v>3.9682867278885198E-4</c:v>
                </c:pt>
                <c:pt idx="8099" formatCode="General">
                  <c:v>3.9682865618605E-4</c:v>
                </c:pt>
                <c:pt idx="8100" formatCode="General">
                  <c:v>3.9682863957741198E-4</c:v>
                </c:pt>
                <c:pt idx="8101" formatCode="General">
                  <c:v>3.9682862296319102E-4</c:v>
                </c:pt>
                <c:pt idx="8102" formatCode="General">
                  <c:v>3.9682860634367102E-4</c:v>
                </c:pt>
                <c:pt idx="8103" formatCode="General">
                  <c:v>3.9682858971916998E-4</c:v>
                </c:pt>
                <c:pt idx="8104" formatCode="General">
                  <c:v>3.9682857309004E-4</c:v>
                </c:pt>
                <c:pt idx="8105" formatCode="General">
                  <c:v>3.9682855645665799E-4</c:v>
                </c:pt>
                <c:pt idx="8106" formatCode="General">
                  <c:v>3.9682853981942999E-4</c:v>
                </c:pt>
                <c:pt idx="8107" formatCode="General">
                  <c:v>3.9682852317878898E-4</c:v>
                </c:pt>
                <c:pt idx="8108" formatCode="General">
                  <c:v>3.96828506535185E-4</c:v>
                </c:pt>
                <c:pt idx="8109" formatCode="General">
                  <c:v>3.96828489889093E-4</c:v>
                </c:pt>
                <c:pt idx="8110" formatCode="General">
                  <c:v>3.96828473241002E-4</c:v>
                </c:pt>
                <c:pt idx="8111" formatCode="General">
                  <c:v>3.9682845659141702E-4</c:v>
                </c:pt>
                <c:pt idx="8112" formatCode="General">
                  <c:v>3.9682843994085399E-4</c:v>
                </c:pt>
                <c:pt idx="8113" formatCode="General">
                  <c:v>3.96828423289839E-4</c:v>
                </c:pt>
                <c:pt idx="8114" formatCode="General">
                  <c:v>3.9682840663890202E-4</c:v>
                </c:pt>
                <c:pt idx="8115" formatCode="General">
                  <c:v>3.96828389988578E-4</c:v>
                </c:pt>
                <c:pt idx="8116" formatCode="General">
                  <c:v>3.9682837333940302E-4</c:v>
                </c:pt>
                <c:pt idx="8117" formatCode="General">
                  <c:v>3.9682835669190898E-4</c:v>
                </c:pt>
                <c:pt idx="8118" formatCode="General">
                  <c:v>3.9682834004662302E-4</c:v>
                </c:pt>
                <c:pt idx="8119" formatCode="General">
                  <c:v>3.9682832340406498E-4</c:v>
                </c:pt>
                <c:pt idx="8120" formatCode="General">
                  <c:v>3.9682830676474398E-4</c:v>
                </c:pt>
                <c:pt idx="8121" formatCode="General">
                  <c:v>3.9682829012915502E-4</c:v>
                </c:pt>
                <c:pt idx="8122" formatCode="General">
                  <c:v>3.9682827349777798E-4</c:v>
                </c:pt>
                <c:pt idx="8123" formatCode="General">
                  <c:v>3.96828256871074E-4</c:v>
                </c:pt>
                <c:pt idx="8124" formatCode="General">
                  <c:v>3.9682824024948399E-4</c:v>
                </c:pt>
                <c:pt idx="8125" formatCode="General">
                  <c:v>3.9682822363342499E-4</c:v>
                </c:pt>
                <c:pt idx="8126" formatCode="General">
                  <c:v>3.9682820702329001E-4</c:v>
                </c:pt>
                <c:pt idx="8127" formatCode="General">
                  <c:v>3.9682819041944503E-4</c:v>
                </c:pt>
                <c:pt idx="8128" formatCode="General">
                  <c:v>3.9682817382222701E-4</c:v>
                </c:pt>
                <c:pt idx="8129" formatCode="General">
                  <c:v>3.9682815723194302E-4</c:v>
                </c:pt>
                <c:pt idx="8130" formatCode="General">
                  <c:v>3.9682814064886701E-4</c:v>
                </c:pt>
                <c:pt idx="8131" formatCode="General">
                  <c:v>3.9682812407324203E-4</c:v>
                </c:pt>
                <c:pt idx="8132" formatCode="General">
                  <c:v>3.96828107505274E-4</c:v>
                </c:pt>
                <c:pt idx="8133" formatCode="General">
                  <c:v>3.96828090945137E-4</c:v>
                </c:pt>
                <c:pt idx="8134" formatCode="General">
                  <c:v>3.96828074392967E-4</c:v>
                </c:pt>
                <c:pt idx="8135" formatCode="General">
                  <c:v>3.9682805784886399E-4</c:v>
                </c:pt>
                <c:pt idx="8136" formatCode="General">
                  <c:v>3.9682804131289099E-4</c:v>
                </c:pt>
                <c:pt idx="8137" formatCode="General">
                  <c:v>3.9682802478507498E-4</c:v>
                </c:pt>
                <c:pt idx="8138" formatCode="General">
                  <c:v>3.9682800826540599E-4</c:v>
                </c:pt>
                <c:pt idx="8139" formatCode="General">
                  <c:v>3.9682799175383697E-4</c:v>
                </c:pt>
                <c:pt idx="8140" formatCode="General">
                  <c:v>3.9682797525028498E-4</c:v>
                </c:pt>
                <c:pt idx="8141" formatCode="General">
                  <c:v>3.9682795875463101E-4</c:v>
                </c:pt>
                <c:pt idx="8142" formatCode="General">
                  <c:v>3.9682794226672199E-4</c:v>
                </c:pt>
                <c:pt idx="8143" formatCode="General">
                  <c:v>3.9682792578637301E-4</c:v>
                </c:pt>
                <c:pt idx="8144" formatCode="General">
                  <c:v>3.9682790931336201E-4</c:v>
                </c:pt>
                <c:pt idx="8145" formatCode="General">
                  <c:v>3.9682789284743898E-4</c:v>
                </c:pt>
                <c:pt idx="8146" formatCode="General">
                  <c:v>3.9682787638832502E-4</c:v>
                </c:pt>
                <c:pt idx="8147" formatCode="General">
                  <c:v>3.9682785993571101E-4</c:v>
                </c:pt>
                <c:pt idx="8148" formatCode="General">
                  <c:v>3.9682784348926302E-4</c:v>
                </c:pt>
                <c:pt idx="8149" formatCode="General">
                  <c:v>3.9682782704862001E-4</c:v>
                </c:pt>
                <c:pt idx="8150" formatCode="General">
                  <c:v>3.9682781061340299E-4</c:v>
                </c:pt>
                <c:pt idx="8151" formatCode="General">
                  <c:v>3.9682779418321001E-4</c:v>
                </c:pt>
                <c:pt idx="8152" formatCode="General">
                  <c:v>3.9682777775762001E-4</c:v>
                </c:pt>
                <c:pt idx="8153" formatCode="General">
                  <c:v>3.9682776133619899E-4</c:v>
                </c:pt>
                <c:pt idx="8154" formatCode="General">
                  <c:v>3.96827744918499E-4</c:v>
                </c:pt>
                <c:pt idx="8155" formatCode="General">
                  <c:v>3.9682772850406002E-4</c:v>
                </c:pt>
                <c:pt idx="8156" formatCode="General">
                  <c:v>3.9682771209241399E-4</c:v>
                </c:pt>
                <c:pt idx="8157" formatCode="General">
                  <c:v>3.96827695683088E-4</c:v>
                </c:pt>
                <c:pt idx="8158" formatCode="General">
                  <c:v>3.9682767927560499E-4</c:v>
                </c:pt>
                <c:pt idx="8159" formatCode="General">
                  <c:v>3.9682766286948802E-4</c:v>
                </c:pt>
                <c:pt idx="8160" formatCode="General">
                  <c:v>3.9682764646425999E-4</c:v>
                </c:pt>
                <c:pt idx="8161" formatCode="General">
                  <c:v>3.9682763005945203E-4</c:v>
                </c:pt>
                <c:pt idx="8162" formatCode="General">
                  <c:v>3.9682761365459701E-4</c:v>
                </c:pt>
                <c:pt idx="8163" formatCode="General">
                  <c:v>3.9682759724924001E-4</c:v>
                </c:pt>
                <c:pt idx="8164" formatCode="General">
                  <c:v>3.96827580842939E-4</c:v>
                </c:pt>
                <c:pt idx="8165" formatCode="General">
                  <c:v>3.96827564435261E-4</c:v>
                </c:pt>
                <c:pt idx="8166" formatCode="General">
                  <c:v>3.96827548025794E-4</c:v>
                </c:pt>
                <c:pt idx="8167" formatCode="General">
                  <c:v>3.9682753161414099E-4</c:v>
                </c:pt>
                <c:pt idx="8168" formatCode="General">
                  <c:v>3.9682751519992698E-4</c:v>
                </c:pt>
                <c:pt idx="8169" formatCode="General">
                  <c:v>3.9682749878279798E-4</c:v>
                </c:pt>
                <c:pt idx="8170" formatCode="General">
                  <c:v>3.9682748236242402E-4</c:v>
                </c:pt>
                <c:pt idx="8171" formatCode="General">
                  <c:v>3.9682746593850001E-4</c:v>
                </c:pt>
                <c:pt idx="8172" formatCode="General">
                  <c:v>3.96827449510748E-4</c:v>
                </c:pt>
                <c:pt idx="8173" formatCode="General">
                  <c:v>3.9682743307891999E-4</c:v>
                </c:pt>
                <c:pt idx="8174" formatCode="General">
                  <c:v>3.9682741664279501E-4</c:v>
                </c:pt>
                <c:pt idx="8175" formatCode="General">
                  <c:v>3.9682740020218399E-4</c:v>
                </c:pt>
                <c:pt idx="8176" formatCode="General">
                  <c:v>3.9682738375692699E-4</c:v>
                </c:pt>
                <c:pt idx="8177" formatCode="General">
                  <c:v>3.9682736730689902E-4</c:v>
                </c:pt>
                <c:pt idx="8178" formatCode="General">
                  <c:v>3.9682735085200401E-4</c:v>
                </c:pt>
                <c:pt idx="8179" formatCode="General">
                  <c:v>3.9682733439218298E-4</c:v>
                </c:pt>
                <c:pt idx="8180" formatCode="General">
                  <c:v>3.9682731792740498E-4</c:v>
                </c:pt>
                <c:pt idx="8181" formatCode="General">
                  <c:v>3.9682730145767597E-4</c:v>
                </c:pt>
                <c:pt idx="8182" formatCode="General">
                  <c:v>3.9682728498303201E-4</c:v>
                </c:pt>
                <c:pt idx="8183" formatCode="General">
                  <c:v>3.9682726850354301E-4</c:v>
                </c:pt>
                <c:pt idx="8184" formatCode="General">
                  <c:v>3.9682725201930998E-4</c:v>
                </c:pt>
                <c:pt idx="8185" formatCode="General">
                  <c:v>3.9682723553046399E-4</c:v>
                </c:pt>
                <c:pt idx="8186" formatCode="General">
                  <c:v>3.9682721903716703E-4</c:v>
                </c:pt>
                <c:pt idx="8187" formatCode="General">
                  <c:v>3.9682720253961202E-4</c:v>
                </c:pt>
                <c:pt idx="8188" formatCode="General">
                  <c:v>3.9682718603801701E-4</c:v>
                </c:pt>
                <c:pt idx="8189" formatCode="General">
                  <c:v>3.9682716953262902E-4</c:v>
                </c:pt>
                <c:pt idx="8190" formatCode="General">
                  <c:v>3.9682715302371798E-4</c:v>
                </c:pt>
                <c:pt idx="8191" formatCode="General">
                  <c:v>3.96827136511581E-4</c:v>
                </c:pt>
                <c:pt idx="8192" formatCode="General">
                  <c:v>3.9682711999653299E-4</c:v>
                </c:pt>
                <c:pt idx="8193" formatCode="General">
                  <c:v>3.9682710347891097E-4</c:v>
                </c:pt>
                <c:pt idx="8194" formatCode="General">
                  <c:v>3.9682708695907198E-4</c:v>
                </c:pt>
                <c:pt idx="8195" formatCode="General">
                  <c:v>3.9682707043738698E-4</c:v>
                </c:pt>
                <c:pt idx="8196" formatCode="General">
                  <c:v>3.9682705391424198E-4</c:v>
                </c:pt>
                <c:pt idx="8197" formatCode="General">
                  <c:v>3.9682703739003599E-4</c:v>
                </c:pt>
                <c:pt idx="8198" formatCode="General">
                  <c:v>3.96827020865176E-4</c:v>
                </c:pt>
                <c:pt idx="8199" formatCode="General">
                  <c:v>3.9682700434007798E-4</c:v>
                </c:pt>
                <c:pt idx="8200" formatCode="General">
                  <c:v>3.96826987815164E-4</c:v>
                </c:pt>
                <c:pt idx="8201" formatCode="General">
                  <c:v>3.9682697129085799E-4</c:v>
                </c:pt>
                <c:pt idx="8202" formatCode="General">
                  <c:v>3.9682695476758598E-4</c:v>
                </c:pt>
                <c:pt idx="8203" formatCode="General">
                  <c:v>3.9682693824577298E-4</c:v>
                </c:pt>
                <c:pt idx="8204" formatCode="General">
                  <c:v>3.9682692172583999E-4</c:v>
                </c:pt>
                <c:pt idx="8205" formatCode="General">
                  <c:v>3.9682690520820101E-4</c:v>
                </c:pt>
                <c:pt idx="8206" formatCode="General">
                  <c:v>3.9682688869326402E-4</c:v>
                </c:pt>
                <c:pt idx="8207" formatCode="General">
                  <c:v>3.9682687218142601E-4</c:v>
                </c:pt>
                <c:pt idx="8208" formatCode="General">
                  <c:v>3.9682685567307197E-4</c:v>
                </c:pt>
                <c:pt idx="8209" formatCode="General">
                  <c:v>3.9682683916857401E-4</c:v>
                </c:pt>
                <c:pt idx="8210" formatCode="General">
                  <c:v>3.96826822668286E-4</c:v>
                </c:pt>
                <c:pt idx="8211" formatCode="General">
                  <c:v>3.9682680617254698E-4</c:v>
                </c:pt>
                <c:pt idx="8212" formatCode="General">
                  <c:v>3.96826789681675E-4</c:v>
                </c:pt>
                <c:pt idx="8213" formatCode="General">
                  <c:v>3.9682677319596599E-4</c:v>
                </c:pt>
                <c:pt idx="8214" formatCode="General">
                  <c:v>3.9682675671569599E-4</c:v>
                </c:pt>
                <c:pt idx="8215" formatCode="General">
                  <c:v>3.9682674024111398E-4</c:v>
                </c:pt>
                <c:pt idx="8216" formatCode="General">
                  <c:v>3.9682672377244798E-4</c:v>
                </c:pt>
                <c:pt idx="8217" formatCode="General">
                  <c:v>3.9682670730989801E-4</c:v>
                </c:pt>
                <c:pt idx="8218" formatCode="General">
                  <c:v>3.9682669085363501E-4</c:v>
                </c:pt>
                <c:pt idx="8219" formatCode="General">
                  <c:v>3.9682667440380502E-4</c:v>
                </c:pt>
                <c:pt idx="8220" formatCode="General">
                  <c:v>3.9682665796052501E-4</c:v>
                </c:pt>
                <c:pt idx="8221" formatCode="General">
                  <c:v>3.9682664152388401E-4</c:v>
                </c:pt>
                <c:pt idx="8222" formatCode="General">
                  <c:v>3.9682662509393801E-4</c:v>
                </c:pt>
                <c:pt idx="8223" formatCode="General">
                  <c:v>3.96826608670719E-4</c:v>
                </c:pt>
                <c:pt idx="8224" formatCode="General">
                  <c:v>3.9682659225422702E-4</c:v>
                </c:pt>
                <c:pt idx="8225" formatCode="General">
                  <c:v>3.9682657584443201E-4</c:v>
                </c:pt>
                <c:pt idx="8226" formatCode="General">
                  <c:v>3.9682655944127599E-4</c:v>
                </c:pt>
                <c:pt idx="8227" formatCode="General">
                  <c:v>3.96826543044673E-4</c:v>
                </c:pt>
                <c:pt idx="8228" formatCode="General">
                  <c:v>3.9682652665450898E-4</c:v>
                </c:pt>
                <c:pt idx="8229" formatCode="General">
                  <c:v>3.9682651027064401E-4</c:v>
                </c:pt>
                <c:pt idx="8230" formatCode="General">
                  <c:v>3.9682649389290902E-4</c:v>
                </c:pt>
                <c:pt idx="8231" formatCode="General">
                  <c:v>3.9682647752111301E-4</c:v>
                </c:pt>
                <c:pt idx="8232" formatCode="General">
                  <c:v>3.9682646115503899E-4</c:v>
                </c:pt>
                <c:pt idx="8233" formatCode="General">
                  <c:v>3.9682644479444799E-4</c:v>
                </c:pt>
                <c:pt idx="8234" formatCode="General">
                  <c:v>3.96826428439079E-4</c:v>
                </c:pt>
                <c:pt idx="8235" formatCode="General">
                  <c:v>3.9682641208865299E-4</c:v>
                </c:pt>
                <c:pt idx="8236" formatCode="General">
                  <c:v>3.9682639574287101E-4</c:v>
                </c:pt>
                <c:pt idx="8237" formatCode="General">
                  <c:v>3.9682637940141802E-4</c:v>
                </c:pt>
                <c:pt idx="8238" formatCode="General">
                  <c:v>3.9682636306396499E-4</c:v>
                </c:pt>
                <c:pt idx="8239" formatCode="General">
                  <c:v>3.9682634673016799E-4</c:v>
                </c:pt>
                <c:pt idx="8240" formatCode="General">
                  <c:v>3.9682633039967401E-4</c:v>
                </c:pt>
                <c:pt idx="8241" formatCode="General">
                  <c:v>3.9682631407211898E-4</c:v>
                </c:pt>
                <c:pt idx="8242" formatCode="General">
                  <c:v>3.9682629774713399E-4</c:v>
                </c:pt>
                <c:pt idx="8243" formatCode="General">
                  <c:v>3.9682628142434203E-4</c:v>
                </c:pt>
                <c:pt idx="8244" formatCode="General">
                  <c:v>3.9682626510336501E-4</c:v>
                </c:pt>
                <c:pt idx="8245" formatCode="General">
                  <c:v>3.9682624878382403E-4</c:v>
                </c:pt>
                <c:pt idx="8246" formatCode="General">
                  <c:v>3.96826232465339E-4</c:v>
                </c:pt>
                <c:pt idx="8247" formatCode="General">
                  <c:v>3.9682621614753501E-4</c:v>
                </c:pt>
                <c:pt idx="8248" formatCode="General">
                  <c:v>3.9682619983003899E-4</c:v>
                </c:pt>
                <c:pt idx="8249" formatCode="General">
                  <c:v>3.96826183512488E-4</c:v>
                </c:pt>
                <c:pt idx="8250" formatCode="General">
                  <c:v>3.9682616719452501E-4</c:v>
                </c:pt>
                <c:pt idx="8251" formatCode="General">
                  <c:v>3.9682615087580498E-4</c:v>
                </c:pt>
                <c:pt idx="8252" formatCode="General">
                  <c:v>3.9682613455599501E-4</c:v>
                </c:pt>
                <c:pt idx="8253" formatCode="General">
                  <c:v>3.96826118234776E-4</c:v>
                </c:pt>
                <c:pt idx="8254" formatCode="General">
                  <c:v>3.9682610191184298E-4</c:v>
                </c:pt>
                <c:pt idx="8255" formatCode="General">
                  <c:v>3.9682608558691101E-4</c:v>
                </c:pt>
                <c:pt idx="8256" formatCode="General">
                  <c:v>3.9682606925971198E-4</c:v>
                </c:pt>
                <c:pt idx="8257" formatCode="General">
                  <c:v>3.9682605292999602E-4</c:v>
                </c:pt>
                <c:pt idx="8258" formatCode="General">
                  <c:v>3.9682603659753801E-4</c:v>
                </c:pt>
                <c:pt idx="8259" formatCode="General">
                  <c:v>3.9682602026213298E-4</c:v>
                </c:pt>
                <c:pt idx="8260" formatCode="General">
                  <c:v>3.9682600392359802E-4</c:v>
                </c:pt>
                <c:pt idx="8261" formatCode="General">
                  <c:v>3.9682598758177499E-4</c:v>
                </c:pt>
                <c:pt idx="8262" formatCode="General">
                  <c:v>3.9682597123653202E-4</c:v>
                </c:pt>
                <c:pt idx="8263" formatCode="General">
                  <c:v>3.9682595488776002E-4</c:v>
                </c:pt>
                <c:pt idx="8264" formatCode="General">
                  <c:v>3.96825938535378E-4</c:v>
                </c:pt>
                <c:pt idx="8265" formatCode="General">
                  <c:v>3.9682592217932803E-4</c:v>
                </c:pt>
                <c:pt idx="8266" formatCode="General">
                  <c:v>3.9682590581958097E-4</c:v>
                </c:pt>
                <c:pt idx="8267" formatCode="General">
                  <c:v>3.9682588945613202E-4</c:v>
                </c:pt>
                <c:pt idx="8268" formatCode="General">
                  <c:v>3.9682587308900399E-4</c:v>
                </c:pt>
                <c:pt idx="8269" formatCode="General">
                  <c:v>3.9682585671824399E-4</c:v>
                </c:pt>
                <c:pt idx="8270" formatCode="General">
                  <c:v>3.9682584034392499E-4</c:v>
                </c:pt>
                <c:pt idx="8271" formatCode="General">
                  <c:v>3.9682582396614597E-4</c:v>
                </c:pt>
                <c:pt idx="8272" formatCode="General">
                  <c:v>3.9682580758502799E-4</c:v>
                </c:pt>
                <c:pt idx="8273" formatCode="General">
                  <c:v>3.9682579120071699E-4</c:v>
                </c:pt>
                <c:pt idx="8274" formatCode="General">
                  <c:v>3.9682577481338198E-4</c:v>
                </c:pt>
                <c:pt idx="8275" formatCode="General">
                  <c:v>3.9682575842321199E-4</c:v>
                </c:pt>
                <c:pt idx="8276" formatCode="General">
                  <c:v>3.9682574203041802E-4</c:v>
                </c:pt>
                <c:pt idx="8277" formatCode="General">
                  <c:v>3.9682572563522802E-4</c:v>
                </c:pt>
                <c:pt idx="8278" formatCode="General">
                  <c:v>3.9682570923789E-4</c:v>
                </c:pt>
                <c:pt idx="8279" formatCode="General">
                  <c:v>3.9682569283866801E-4</c:v>
                </c:pt>
                <c:pt idx="8280" formatCode="General">
                  <c:v>3.9682567643784E-4</c:v>
                </c:pt>
                <c:pt idx="8281" formatCode="General">
                  <c:v>3.9682566003569798E-4</c:v>
                </c:pt>
                <c:pt idx="8282" formatCode="General">
                  <c:v>3.9682564363254701E-4</c:v>
                </c:pt>
                <c:pt idx="8283" formatCode="General">
                  <c:v>3.9682562722869998E-4</c:v>
                </c:pt>
                <c:pt idx="8284" formatCode="General">
                  <c:v>3.9682561082447998E-4</c:v>
                </c:pt>
                <c:pt idx="8285" formatCode="General">
                  <c:v>3.96825594420217E-4</c:v>
                </c:pt>
                <c:pt idx="8286" formatCode="General">
                  <c:v>3.9682557801624301E-4</c:v>
                </c:pt>
                <c:pt idx="8287" formatCode="General">
                  <c:v>3.9682556161289699E-4</c:v>
                </c:pt>
                <c:pt idx="8288" formatCode="General">
                  <c:v>3.9682554521051699E-4</c:v>
                </c:pt>
                <c:pt idx="8289" formatCode="General">
                  <c:v>3.9682552880944102E-4</c:v>
                </c:pt>
                <c:pt idx="8290" formatCode="General">
                  <c:v>3.9682551241000398E-4</c:v>
                </c:pt>
                <c:pt idx="8291" formatCode="General">
                  <c:v>3.9682549601253802E-4</c:v>
                </c:pt>
                <c:pt idx="8292" formatCode="General">
                  <c:v>3.96825479617369E-4</c:v>
                </c:pt>
                <c:pt idx="8293" formatCode="General">
                  <c:v>3.9682546322481599E-4</c:v>
                </c:pt>
                <c:pt idx="8294" formatCode="General">
                  <c:v>3.9682544683518703E-4</c:v>
                </c:pt>
                <c:pt idx="8295" formatCode="General">
                  <c:v>3.9682543044878101E-4</c:v>
                </c:pt>
                <c:pt idx="8296" formatCode="General">
                  <c:v>3.9682541406588603E-4</c:v>
                </c:pt>
                <c:pt idx="8297" formatCode="General">
                  <c:v>3.9682539768677198E-4</c:v>
                </c:pt>
                <c:pt idx="8298" formatCode="General">
                  <c:v>3.9682538131169902E-4</c:v>
                </c:pt>
                <c:pt idx="8299" formatCode="General">
                  <c:v>3.9682536494090601E-4</c:v>
                </c:pt>
                <c:pt idx="8300" formatCode="General">
                  <c:v>3.9682534857461802E-4</c:v>
                </c:pt>
                <c:pt idx="8301" formatCode="General">
                  <c:v>3.9682533221304002E-4</c:v>
                </c:pt>
                <c:pt idx="8302" formatCode="General">
                  <c:v>3.9682531585635698E-4</c:v>
                </c:pt>
                <c:pt idx="8303" formatCode="General">
                  <c:v>3.9682529950473401E-4</c:v>
                </c:pt>
                <c:pt idx="8304" formatCode="General">
                  <c:v>3.96825283158315E-4</c:v>
                </c:pt>
                <c:pt idx="8305" formatCode="General">
                  <c:v>3.9682526681722203E-4</c:v>
                </c:pt>
                <c:pt idx="8306" formatCode="General">
                  <c:v>3.9682525048155402E-4</c:v>
                </c:pt>
                <c:pt idx="8307" formatCode="General">
                  <c:v>3.9682523415138698E-4</c:v>
                </c:pt>
                <c:pt idx="8308" formatCode="General">
                  <c:v>3.9682521782677502E-4</c:v>
                </c:pt>
                <c:pt idx="8309" formatCode="General">
                  <c:v>3.96825201507748E-4</c:v>
                </c:pt>
                <c:pt idx="8310" formatCode="General">
                  <c:v>3.9682518519431199E-4</c:v>
                </c:pt>
                <c:pt idx="8311" formatCode="General">
                  <c:v>3.96825168886451E-4</c:v>
                </c:pt>
                <c:pt idx="8312" formatCode="General">
                  <c:v>3.9682515258412498E-4</c:v>
                </c:pt>
                <c:pt idx="8313" formatCode="General">
                  <c:v>3.9682513628727298E-4</c:v>
                </c:pt>
                <c:pt idx="8314" formatCode="General">
                  <c:v>3.9682511999581001E-4</c:v>
                </c:pt>
                <c:pt idx="8315" formatCode="General">
                  <c:v>3.96825103709629E-4</c:v>
                </c:pt>
                <c:pt idx="8316" formatCode="General">
                  <c:v>3.96825087428603E-4</c:v>
                </c:pt>
                <c:pt idx="8317" formatCode="General">
                  <c:v>3.9682507115258497E-4</c:v>
                </c:pt>
                <c:pt idx="8318" formatCode="General">
                  <c:v>3.96825054881409E-4</c:v>
                </c:pt>
                <c:pt idx="8319" formatCode="General">
                  <c:v>3.9682503861488799E-4</c:v>
                </c:pt>
                <c:pt idx="8320" formatCode="General">
                  <c:v>3.9682502235282099E-4</c:v>
                </c:pt>
                <c:pt idx="8321" formatCode="General">
                  <c:v>3.9682500609498997E-4</c:v>
                </c:pt>
                <c:pt idx="8322" formatCode="General">
                  <c:v>3.9682498984115999E-4</c:v>
                </c:pt>
                <c:pt idx="8323" formatCode="General">
                  <c:v>3.9682497359108502E-4</c:v>
                </c:pt>
                <c:pt idx="8324" formatCode="General">
                  <c:v>3.9682495734450602E-4</c:v>
                </c:pt>
                <c:pt idx="8325" formatCode="General">
                  <c:v>3.96824941101153E-4</c:v>
                </c:pt>
                <c:pt idx="8326" formatCode="General">
                  <c:v>3.9682492486074598E-4</c:v>
                </c:pt>
                <c:pt idx="8327" formatCode="General">
                  <c:v>3.9682490862300002E-4</c:v>
                </c:pt>
                <c:pt idx="8328" formatCode="General">
                  <c:v>3.9682489238762099E-4</c:v>
                </c:pt>
                <c:pt idx="8329" formatCode="General">
                  <c:v>3.9682487615431099E-4</c:v>
                </c:pt>
                <c:pt idx="8330" formatCode="General">
                  <c:v>3.96824859922769E-4</c:v>
                </c:pt>
                <c:pt idx="8331" formatCode="General">
                  <c:v>3.9682484369269502E-4</c:v>
                </c:pt>
                <c:pt idx="8332" formatCode="General">
                  <c:v>3.9682482746378499E-4</c:v>
                </c:pt>
                <c:pt idx="8333" formatCode="General">
                  <c:v>3.9682481123573901E-4</c:v>
                </c:pt>
                <c:pt idx="8334" formatCode="General">
                  <c:v>3.9682479500826202E-4</c:v>
                </c:pt>
                <c:pt idx="8335" formatCode="General">
                  <c:v>3.9682477878106199E-4</c:v>
                </c:pt>
                <c:pt idx="8336" formatCode="General">
                  <c:v>3.9682476255385301E-4</c:v>
                </c:pt>
                <c:pt idx="8337" formatCode="General">
                  <c:v>3.9682474632635699E-4</c:v>
                </c:pt>
                <c:pt idx="8338" formatCode="General">
                  <c:v>3.9682473009830798E-4</c:v>
                </c:pt>
                <c:pt idx="8339" formatCode="General">
                  <c:v>3.96824713869447E-4</c:v>
                </c:pt>
                <c:pt idx="8340" formatCode="General">
                  <c:v>3.9682469763953099E-4</c:v>
                </c:pt>
                <c:pt idx="8341" formatCode="General">
                  <c:v>3.9682468140832603E-4</c:v>
                </c:pt>
                <c:pt idx="8342" formatCode="General">
                  <c:v>3.96824665175615E-4</c:v>
                </c:pt>
                <c:pt idx="8343" formatCode="General">
                  <c:v>3.96824648941197E-4</c:v>
                </c:pt>
                <c:pt idx="8344" formatCode="General">
                  <c:v>3.9682463270488598E-4</c:v>
                </c:pt>
                <c:pt idx="8345" formatCode="General">
                  <c:v>3.9682461646651401E-4</c:v>
                </c:pt>
                <c:pt idx="8346" formatCode="General">
                  <c:v>3.9682460022592999E-4</c:v>
                </c:pt>
                <c:pt idx="8347" formatCode="General">
                  <c:v>3.9682458398300398E-4</c:v>
                </c:pt>
                <c:pt idx="8348" formatCode="General">
                  <c:v>3.96824567737624E-4</c:v>
                </c:pt>
                <c:pt idx="8349" formatCode="General">
                  <c:v>3.9682455148969798E-4</c:v>
                </c:pt>
                <c:pt idx="8350" formatCode="General">
                  <c:v>3.9682453523915502E-4</c:v>
                </c:pt>
                <c:pt idx="8351" formatCode="General">
                  <c:v>3.9682451898594498E-4</c:v>
                </c:pt>
                <c:pt idx="8352" formatCode="General">
                  <c:v>3.9682450273003701E-4</c:v>
                </c:pt>
                <c:pt idx="8353" formatCode="General">
                  <c:v>3.9682448647142298E-4</c:v>
                </c:pt>
                <c:pt idx="8354" formatCode="General">
                  <c:v>3.9682447021011297E-4</c:v>
                </c:pt>
                <c:pt idx="8355" formatCode="General">
                  <c:v>3.9682445394613897E-4</c:v>
                </c:pt>
                <c:pt idx="8356" formatCode="General">
                  <c:v>3.9682443767955497E-4</c:v>
                </c:pt>
                <c:pt idx="8357" formatCode="General">
                  <c:v>3.9682442141043302E-4</c:v>
                </c:pt>
                <c:pt idx="8358" formatCode="General">
                  <c:v>3.9682440513886299E-4</c:v>
                </c:pt>
                <c:pt idx="8359" formatCode="General">
                  <c:v>3.9682438886495802E-4</c:v>
                </c:pt>
                <c:pt idx="8360" formatCode="General">
                  <c:v>3.96824372588846E-4</c:v>
                </c:pt>
                <c:pt idx="8361" formatCode="General">
                  <c:v>3.9682435631067199E-4</c:v>
                </c:pt>
                <c:pt idx="8362" formatCode="General">
                  <c:v>3.9682434003059899E-4</c:v>
                </c:pt>
                <c:pt idx="8363" formatCode="General">
                  <c:v>3.9682432374880602E-4</c:v>
                </c:pt>
                <c:pt idx="8364" formatCode="General">
                  <c:v>3.9682430746548498E-4</c:v>
                </c:pt>
                <c:pt idx="8365" formatCode="General">
                  <c:v>3.9682429118084202E-4</c:v>
                </c:pt>
                <c:pt idx="8366" formatCode="General">
                  <c:v>3.9682427489509599E-4</c:v>
                </c:pt>
                <c:pt idx="8367" formatCode="General">
                  <c:v>3.9682425860847599E-4</c:v>
                </c:pt>
                <c:pt idx="8368" formatCode="General">
                  <c:v>3.9682424232122103E-4</c:v>
                </c:pt>
                <c:pt idx="8369" formatCode="General">
                  <c:v>3.96824226033579E-4</c:v>
                </c:pt>
                <c:pt idx="8370" formatCode="General">
                  <c:v>3.96824209745804E-4</c:v>
                </c:pt>
                <c:pt idx="8371" formatCode="General">
                  <c:v>3.9682419345815699E-4</c:v>
                </c:pt>
                <c:pt idx="8372" formatCode="General">
                  <c:v>3.96824177170903E-4</c:v>
                </c:pt>
                <c:pt idx="8373" formatCode="General">
                  <c:v>3.9682416088430902E-4</c:v>
                </c:pt>
                <c:pt idx="8374" formatCode="General">
                  <c:v>3.9682414459864501E-4</c:v>
                </c:pt>
                <c:pt idx="8375" formatCode="General">
                  <c:v>3.9682412831417802E-4</c:v>
                </c:pt>
                <c:pt idx="8376" formatCode="General">
                  <c:v>3.96824112031178E-4</c:v>
                </c:pt>
                <c:pt idx="8377" formatCode="General">
                  <c:v>3.9682409574990903E-4</c:v>
                </c:pt>
                <c:pt idx="8378" formatCode="General">
                  <c:v>3.9682407947063102E-4</c:v>
                </c:pt>
                <c:pt idx="8379" formatCode="General">
                  <c:v>3.9682406319359998E-4</c:v>
                </c:pt>
                <c:pt idx="8380" formatCode="General">
                  <c:v>3.9682404691906298E-4</c:v>
                </c:pt>
                <c:pt idx="8381" formatCode="General">
                  <c:v>3.9682403064726098E-4</c:v>
                </c:pt>
                <c:pt idx="8382" formatCode="General">
                  <c:v>3.9682401437842499E-4</c:v>
                </c:pt>
                <c:pt idx="8383" formatCode="General">
                  <c:v>3.9682399811277302E-4</c:v>
                </c:pt>
                <c:pt idx="8384" formatCode="General">
                  <c:v>3.9682398185051499E-4</c:v>
                </c:pt>
                <c:pt idx="8385" formatCode="General">
                  <c:v>3.9682396559184599E-4</c:v>
                </c:pt>
                <c:pt idx="8386" formatCode="General">
                  <c:v>3.9682394933694898E-4</c:v>
                </c:pt>
                <c:pt idx="8387" formatCode="General">
                  <c:v>3.9682393308599002E-4</c:v>
                </c:pt>
                <c:pt idx="8388" formatCode="General">
                  <c:v>3.9682391683912099E-4</c:v>
                </c:pt>
                <c:pt idx="8389" formatCode="General">
                  <c:v>3.9682390059647899E-4</c:v>
                </c:pt>
                <c:pt idx="8390" formatCode="General">
                  <c:v>3.9682388435818199E-4</c:v>
                </c:pt>
                <c:pt idx="8391" formatCode="General">
                  <c:v>3.9682386812433298E-4</c:v>
                </c:pt>
                <c:pt idx="8392" formatCode="General">
                  <c:v>3.9682385189501501E-4</c:v>
                </c:pt>
                <c:pt idx="8393" formatCode="General">
                  <c:v>3.9682383567029499E-4</c:v>
                </c:pt>
                <c:pt idx="8394" formatCode="General">
                  <c:v>3.9682381945021898E-4</c:v>
                </c:pt>
                <c:pt idx="8395" formatCode="General">
                  <c:v>3.9682380323481799E-4</c:v>
                </c:pt>
                <c:pt idx="8396" formatCode="General">
                  <c:v>3.9682378702410201E-4</c:v>
                </c:pt>
                <c:pt idx="8397" formatCode="General">
                  <c:v>3.96823770818063E-4</c:v>
                </c:pt>
                <c:pt idx="8398" formatCode="General">
                  <c:v>3.9682375461667501E-4</c:v>
                </c:pt>
                <c:pt idx="8399" formatCode="General">
                  <c:v>3.9682373841989303E-4</c:v>
                </c:pt>
                <c:pt idx="8400" formatCode="General">
                  <c:v>3.9682372222765499E-4</c:v>
                </c:pt>
                <c:pt idx="8401" formatCode="General">
                  <c:v>3.9682370603988197E-4</c:v>
                </c:pt>
                <c:pt idx="8402" formatCode="General">
                  <c:v>3.9682368985647601E-4</c:v>
                </c:pt>
                <c:pt idx="8403" formatCode="General">
                  <c:v>3.9682367367732598E-4</c:v>
                </c:pt>
                <c:pt idx="8404" formatCode="General">
                  <c:v>3.9682365750230302E-4</c:v>
                </c:pt>
                <c:pt idx="8405" formatCode="General">
                  <c:v>3.9682364133126401E-4</c:v>
                </c:pt>
                <c:pt idx="8406" formatCode="General">
                  <c:v>3.9682362516405098E-4</c:v>
                </c:pt>
                <c:pt idx="8407" formatCode="General">
                  <c:v>3.9682360900049498E-4</c:v>
                </c:pt>
                <c:pt idx="8408" formatCode="General">
                  <c:v>3.9682359284041302E-4</c:v>
                </c:pt>
                <c:pt idx="8409" formatCode="General">
                  <c:v>3.96823576683611E-4</c:v>
                </c:pt>
                <c:pt idx="8410" formatCode="General">
                  <c:v>3.9682356052988599E-4</c:v>
                </c:pt>
                <c:pt idx="8411" formatCode="General">
                  <c:v>3.9682354437902599E-4</c:v>
                </c:pt>
                <c:pt idx="8412" formatCode="General">
                  <c:v>3.9682352823081101E-4</c:v>
                </c:pt>
                <c:pt idx="8413" formatCode="General">
                  <c:v>3.9682351208501299E-4</c:v>
                </c:pt>
                <c:pt idx="8414" formatCode="General">
                  <c:v>3.9682349594140202E-4</c:v>
                </c:pt>
                <c:pt idx="8415" formatCode="General">
                  <c:v>3.9682347979974099E-4</c:v>
                </c:pt>
                <c:pt idx="8416" formatCode="General">
                  <c:v>3.9682346365979299E-4</c:v>
                </c:pt>
                <c:pt idx="8417" formatCode="General">
                  <c:v>3.9682344752131599E-4</c:v>
                </c:pt>
                <c:pt idx="8418" formatCode="General">
                  <c:v>3.9682343138406999E-4</c:v>
                </c:pt>
                <c:pt idx="8419" formatCode="General">
                  <c:v>3.9682341524781701E-4</c:v>
                </c:pt>
                <c:pt idx="8420" formatCode="General">
                  <c:v>3.9682339911231902E-4</c:v>
                </c:pt>
                <c:pt idx="8421" formatCode="General">
                  <c:v>3.9682338297734399E-4</c:v>
                </c:pt>
                <c:pt idx="8422" formatCode="General">
                  <c:v>3.9682336684266202E-4</c:v>
                </c:pt>
                <c:pt idx="8423" formatCode="General">
                  <c:v>3.9682335070805199E-4</c:v>
                </c:pt>
                <c:pt idx="8424" formatCode="General">
                  <c:v>3.9682333457329803E-4</c:v>
                </c:pt>
                <c:pt idx="8425" formatCode="General">
                  <c:v>3.96823318438193E-4</c:v>
                </c:pt>
                <c:pt idx="8426" formatCode="General">
                  <c:v>3.9682330230253899E-4</c:v>
                </c:pt>
                <c:pt idx="8427" formatCode="General">
                  <c:v>3.9682328616614902E-4</c:v>
                </c:pt>
                <c:pt idx="8428" formatCode="General">
                  <c:v>3.96823270028846E-4</c:v>
                </c:pt>
                <c:pt idx="8429" formatCode="General">
                  <c:v>3.9682325389046598E-4</c:v>
                </c:pt>
                <c:pt idx="8430" formatCode="General">
                  <c:v>3.9682323775085701E-4</c:v>
                </c:pt>
                <c:pt idx="8431" formatCode="General">
                  <c:v>3.9682322160988098E-4</c:v>
                </c:pt>
                <c:pt idx="8432" formatCode="General">
                  <c:v>3.9682320546741698E-4</c:v>
                </c:pt>
                <c:pt idx="8433" formatCode="General">
                  <c:v>3.9682318932335298E-4</c:v>
                </c:pt>
                <c:pt idx="8434" formatCode="General">
                  <c:v>3.9682317317759898E-4</c:v>
                </c:pt>
                <c:pt idx="8435" formatCode="General">
                  <c:v>3.9682315703007501E-4</c:v>
                </c:pt>
                <c:pt idx="8436" formatCode="General">
                  <c:v>3.9682314088071999E-4</c:v>
                </c:pt>
                <c:pt idx="8437" formatCode="General">
                  <c:v>3.9682312472949098E-4</c:v>
                </c:pt>
                <c:pt idx="8438" formatCode="General">
                  <c:v>3.9682310857635698E-4</c:v>
                </c:pt>
                <c:pt idx="8439" formatCode="General">
                  <c:v>3.9682309242130599E-4</c:v>
                </c:pt>
                <c:pt idx="8440" formatCode="General">
                  <c:v>3.9682307626434399E-4</c:v>
                </c:pt>
                <c:pt idx="8441" formatCode="General">
                  <c:v>3.9682306010549201E-4</c:v>
                </c:pt>
                <c:pt idx="8442" formatCode="General">
                  <c:v>3.9682304394478502E-4</c:v>
                </c:pt>
                <c:pt idx="8443" formatCode="General">
                  <c:v>3.9682302778227798E-4</c:v>
                </c:pt>
                <c:pt idx="8444" formatCode="General">
                  <c:v>3.9682301161803897E-4</c:v>
                </c:pt>
                <c:pt idx="8445" formatCode="General">
                  <c:v>3.9682299545215101E-4</c:v>
                </c:pt>
                <c:pt idx="8446" formatCode="General">
                  <c:v>3.9682297928471399E-4</c:v>
                </c:pt>
                <c:pt idx="8447" formatCode="General">
                  <c:v>3.9682296311583802E-4</c:v>
                </c:pt>
                <c:pt idx="8448" formatCode="General">
                  <c:v>3.9682294694565E-4</c:v>
                </c:pt>
                <c:pt idx="8449" formatCode="General">
                  <c:v>3.9682293077428899E-4</c:v>
                </c:pt>
                <c:pt idx="8450" formatCode="General">
                  <c:v>3.9682291460190302E-4</c:v>
                </c:pt>
                <c:pt idx="8451" formatCode="General">
                  <c:v>3.9682289842865403E-4</c:v>
                </c:pt>
                <c:pt idx="8452" formatCode="General">
                  <c:v>3.9682288225471299E-4</c:v>
                </c:pt>
                <c:pt idx="8453" formatCode="General">
                  <c:v>3.9682286608025999E-4</c:v>
                </c:pt>
                <c:pt idx="8454" formatCode="General">
                  <c:v>3.9682284990548401E-4</c:v>
                </c:pt>
                <c:pt idx="8455" formatCode="General">
                  <c:v>3.9682283373057797E-4</c:v>
                </c:pt>
                <c:pt idx="8456" formatCode="General">
                  <c:v>3.9682281755574502E-4</c:v>
                </c:pt>
                <c:pt idx="8457" formatCode="General">
                  <c:v>3.9682280138118902E-4</c:v>
                </c:pt>
                <c:pt idx="8458" formatCode="General">
                  <c:v>3.96822785207122E-4</c:v>
                </c:pt>
                <c:pt idx="8459" formatCode="General">
                  <c:v>3.9682276903375499E-4</c:v>
                </c:pt>
                <c:pt idx="8460" formatCode="General">
                  <c:v>3.9682275286130099E-4</c:v>
                </c:pt>
                <c:pt idx="8461" formatCode="General">
                  <c:v>3.9682273668997602E-4</c:v>
                </c:pt>
                <c:pt idx="8462" formatCode="General">
                  <c:v>3.9682272051999102E-4</c:v>
                </c:pt>
                <c:pt idx="8463" formatCode="General">
                  <c:v>3.9682270435155897E-4</c:v>
                </c:pt>
                <c:pt idx="8464" formatCode="General">
                  <c:v>3.9682268818488897E-4</c:v>
                </c:pt>
                <c:pt idx="8465" formatCode="General">
                  <c:v>3.9682267202018301E-4</c:v>
                </c:pt>
                <c:pt idx="8466" formatCode="General">
                  <c:v>3.96822655857641E-4</c:v>
                </c:pt>
                <c:pt idx="8467" formatCode="General">
                  <c:v>3.9682263969745702E-4</c:v>
                </c:pt>
                <c:pt idx="8468" formatCode="General">
                  <c:v>3.9682262353981501E-4</c:v>
                </c:pt>
                <c:pt idx="8469" formatCode="General">
                  <c:v>3.9682260738489299E-4</c:v>
                </c:pt>
                <c:pt idx="8470" formatCode="General">
                  <c:v>3.9682259123286E-4</c:v>
                </c:pt>
                <c:pt idx="8471" formatCode="General">
                  <c:v>3.9682257508387301E-4</c:v>
                </c:pt>
                <c:pt idx="8472" formatCode="General">
                  <c:v>3.96822558938081E-4</c:v>
                </c:pt>
                <c:pt idx="8473" formatCode="General">
                  <c:v>3.9682254279562102E-4</c:v>
                </c:pt>
                <c:pt idx="8474" formatCode="General">
                  <c:v>3.9682252665661601E-4</c:v>
                </c:pt>
                <c:pt idx="8475" formatCode="General">
                  <c:v>3.96822510521179E-4</c:v>
                </c:pt>
                <c:pt idx="8476" formatCode="General">
                  <c:v>3.9682249438940899E-4</c:v>
                </c:pt>
                <c:pt idx="8477" formatCode="General">
                  <c:v>3.96822478261389E-4</c:v>
                </c:pt>
                <c:pt idx="8478" formatCode="General">
                  <c:v>3.96822462137191E-4</c:v>
                </c:pt>
                <c:pt idx="8479" formatCode="General">
                  <c:v>3.9682244601687102E-4</c:v>
                </c:pt>
                <c:pt idx="8480" formatCode="General">
                  <c:v>3.9682242990047201E-4</c:v>
                </c:pt>
                <c:pt idx="8481" formatCode="General">
                  <c:v>3.9682241378802101E-4</c:v>
                </c:pt>
                <c:pt idx="8482" formatCode="General">
                  <c:v>3.9682239767953E-4</c:v>
                </c:pt>
                <c:pt idx="8483" formatCode="General">
                  <c:v>3.9682238157499801E-4</c:v>
                </c:pt>
                <c:pt idx="8484" formatCode="General">
                  <c:v>3.9682236547440699E-4</c:v>
                </c:pt>
                <c:pt idx="8485" formatCode="General">
                  <c:v>3.9682234937772702E-4</c:v>
                </c:pt>
                <c:pt idx="8486" formatCode="General">
                  <c:v>3.96822333284912E-4</c:v>
                </c:pt>
                <c:pt idx="8487" formatCode="General">
                  <c:v>3.9682231719590199E-4</c:v>
                </c:pt>
                <c:pt idx="8488" formatCode="General">
                  <c:v>3.96822301110625E-4</c:v>
                </c:pt>
                <c:pt idx="8489" formatCode="General">
                  <c:v>3.9682228502899402E-4</c:v>
                </c:pt>
                <c:pt idx="8490" formatCode="General">
                  <c:v>3.9682226895091098E-4</c:v>
                </c:pt>
                <c:pt idx="8491" formatCode="General">
                  <c:v>3.96822252876264E-4</c:v>
                </c:pt>
                <c:pt idx="8492" formatCode="General">
                  <c:v>3.9682223680493402E-4</c:v>
                </c:pt>
                <c:pt idx="8493" formatCode="General">
                  <c:v>3.9682222073678602E-4</c:v>
                </c:pt>
                <c:pt idx="8494" formatCode="General">
                  <c:v>3.9682220467167801E-4</c:v>
                </c:pt>
                <c:pt idx="8495" formatCode="General">
                  <c:v>3.9682218860945999E-4</c:v>
                </c:pt>
                <c:pt idx="8496" formatCode="General">
                  <c:v>3.9682217254996999E-4</c:v>
                </c:pt>
                <c:pt idx="8497" formatCode="General">
                  <c:v>3.9682215649304299E-4</c:v>
                </c:pt>
                <c:pt idx="8498" formatCode="General">
                  <c:v>3.9682214043850503E-4</c:v>
                </c:pt>
                <c:pt idx="8499" formatCode="General">
                  <c:v>3.9682212438617699E-4</c:v>
                </c:pt>
                <c:pt idx="8500" formatCode="General">
                  <c:v>3.9682210833587501E-4</c:v>
                </c:pt>
                <c:pt idx="8501" formatCode="General">
                  <c:v>3.9682209228741303E-4</c:v>
                </c:pt>
                <c:pt idx="8502" formatCode="General">
                  <c:v>3.9682207624060098E-4</c:v>
                </c:pt>
                <c:pt idx="8503" formatCode="General">
                  <c:v>3.9682206019525001E-4</c:v>
                </c:pt>
                <c:pt idx="8504" formatCode="General">
                  <c:v>3.9682204415116701E-4</c:v>
                </c:pt>
                <c:pt idx="8505" formatCode="General">
                  <c:v>3.96822028108163E-4</c:v>
                </c:pt>
                <c:pt idx="8506" formatCode="General">
                  <c:v>3.9682201206604702E-4</c:v>
                </c:pt>
                <c:pt idx="8507" formatCode="General">
                  <c:v>3.96821996024635E-4</c:v>
                </c:pt>
                <c:pt idx="8508" formatCode="General">
                  <c:v>3.9682197998374102E-4</c:v>
                </c:pt>
                <c:pt idx="8509" formatCode="General">
                  <c:v>3.96821963943189E-4</c:v>
                </c:pt>
                <c:pt idx="8510" formatCode="General">
                  <c:v>3.96821947902806E-4</c:v>
                </c:pt>
                <c:pt idx="8511" formatCode="General">
                  <c:v>3.9682193186242398E-4</c:v>
                </c:pt>
                <c:pt idx="8512" formatCode="General">
                  <c:v>3.9682191582188399E-4</c:v>
                </c:pt>
                <c:pt idx="8513" formatCode="General">
                  <c:v>3.9682189978103402E-4</c:v>
                </c:pt>
                <c:pt idx="8514" formatCode="General">
                  <c:v>3.9682188373973298E-4</c:v>
                </c:pt>
                <c:pt idx="8515" formatCode="General">
                  <c:v>3.96821867697845E-4</c:v>
                </c:pt>
                <c:pt idx="8516" formatCode="General">
                  <c:v>3.9682185165524801E-4</c:v>
                </c:pt>
                <c:pt idx="8517" formatCode="General">
                  <c:v>3.96821835611828E-4</c:v>
                </c:pt>
                <c:pt idx="8518" formatCode="General">
                  <c:v>3.9682181956748598E-4</c:v>
                </c:pt>
                <c:pt idx="8519" formatCode="General">
                  <c:v>3.9682180352212899E-4</c:v>
                </c:pt>
                <c:pt idx="8520" formatCode="General">
                  <c:v>3.9682178747568199E-4</c:v>
                </c:pt>
                <c:pt idx="8521" formatCode="General">
                  <c:v>3.9682177142807799E-4</c:v>
                </c:pt>
                <c:pt idx="8522" formatCode="General">
                  <c:v>3.9682175537926597E-4</c:v>
                </c:pt>
                <c:pt idx="8523" formatCode="General">
                  <c:v>3.9682173932920501E-4</c:v>
                </c:pt>
                <c:pt idx="8524" formatCode="General">
                  <c:v>3.9682172327786902E-4</c:v>
                </c:pt>
                <c:pt idx="8525" formatCode="General">
                  <c:v>3.96821707225245E-4</c:v>
                </c:pt>
                <c:pt idx="8526" formatCode="General">
                  <c:v>3.9682169117133197E-4</c:v>
                </c:pt>
                <c:pt idx="8527" formatCode="General">
                  <c:v>3.96821675116143E-4</c:v>
                </c:pt>
                <c:pt idx="8528" formatCode="General">
                  <c:v>3.96821659059704E-4</c:v>
                </c:pt>
                <c:pt idx="8529" formatCode="General">
                  <c:v>3.9682164300205498E-4</c:v>
                </c:pt>
                <c:pt idx="8530" formatCode="General">
                  <c:v>3.9682162694324401E-4</c:v>
                </c:pt>
                <c:pt idx="8531" formatCode="General">
                  <c:v>3.9682161088333703E-4</c:v>
                </c:pt>
                <c:pt idx="8532" formatCode="General">
                  <c:v>3.9682159482240699E-4</c:v>
                </c:pt>
                <c:pt idx="8533" formatCode="General">
                  <c:v>3.9682157876054199E-4</c:v>
                </c:pt>
                <c:pt idx="8534" formatCode="General">
                  <c:v>3.96821562697837E-4</c:v>
                </c:pt>
                <c:pt idx="8535" formatCode="General">
                  <c:v>3.9682154663440002E-4</c:v>
                </c:pt>
                <c:pt idx="8536" formatCode="General">
                  <c:v>3.9682153057034699E-4</c:v>
                </c:pt>
                <c:pt idx="8537" formatCode="General">
                  <c:v>3.9682151450580499E-4</c:v>
                </c:pt>
                <c:pt idx="8538" formatCode="General">
                  <c:v>3.9682149844090698E-4</c:v>
                </c:pt>
                <c:pt idx="8539" formatCode="General">
                  <c:v>3.9682148237579399E-4</c:v>
                </c:pt>
                <c:pt idx="8540" formatCode="General">
                  <c:v>3.9682146631061501E-4</c:v>
                </c:pt>
                <c:pt idx="8541" formatCode="General">
                  <c:v>3.9682145024552099E-4</c:v>
                </c:pt>
                <c:pt idx="8542" formatCode="General">
                  <c:v>3.9682143418067302E-4</c:v>
                </c:pt>
                <c:pt idx="8543" formatCode="General">
                  <c:v>3.9682141811623402E-4</c:v>
                </c:pt>
                <c:pt idx="8544" formatCode="General">
                  <c:v>3.9682140205236802E-4</c:v>
                </c:pt>
                <c:pt idx="8545" formatCode="General">
                  <c:v>3.9682138598924399E-4</c:v>
                </c:pt>
                <c:pt idx="8546" formatCode="General">
                  <c:v>3.9682136992703302E-4</c:v>
                </c:pt>
                <c:pt idx="8547" formatCode="General">
                  <c:v>3.9682135386590397E-4</c:v>
                </c:pt>
                <c:pt idx="8548" formatCode="General">
                  <c:v>3.96821337806028E-4</c:v>
                </c:pt>
                <c:pt idx="8549" formatCode="General">
                  <c:v>3.96821321747572E-4</c:v>
                </c:pt>
                <c:pt idx="8550" formatCode="General">
                  <c:v>3.9682130569070398E-4</c:v>
                </c:pt>
                <c:pt idx="8551" formatCode="General">
                  <c:v>3.9682128963558602E-4</c:v>
                </c:pt>
                <c:pt idx="8552" formatCode="General">
                  <c:v>3.9682127358237897E-4</c:v>
                </c:pt>
                <c:pt idx="8553" formatCode="General">
                  <c:v>3.9682125753123701E-4</c:v>
                </c:pt>
                <c:pt idx="8554" formatCode="General">
                  <c:v>3.9682124148230898E-4</c:v>
                </c:pt>
                <c:pt idx="8555" formatCode="General">
                  <c:v>3.9682122543573898E-4</c:v>
                </c:pt>
                <c:pt idx="8556" formatCode="General">
                  <c:v>3.96821209391662E-4</c:v>
                </c:pt>
                <c:pt idx="8557" formatCode="General">
                  <c:v>3.9682119335020699E-4</c:v>
                </c:pt>
                <c:pt idx="8558" formatCode="General">
                  <c:v>3.9682117731149399E-4</c:v>
                </c:pt>
                <c:pt idx="8559" formatCode="General">
                  <c:v>3.9682116127563402E-4</c:v>
                </c:pt>
                <c:pt idx="8560" formatCode="General">
                  <c:v>3.96821145242728E-4</c:v>
                </c:pt>
                <c:pt idx="8561" formatCode="General">
                  <c:v>3.9682112921287001E-4</c:v>
                </c:pt>
                <c:pt idx="8562" formatCode="General">
                  <c:v>3.9682111318613901E-4</c:v>
                </c:pt>
                <c:pt idx="8563" formatCode="General">
                  <c:v>3.9682109716260598E-4</c:v>
                </c:pt>
                <c:pt idx="8564" formatCode="General">
                  <c:v>3.96821081142332E-4</c:v>
                </c:pt>
                <c:pt idx="8565" formatCode="General">
                  <c:v>3.9682106512536398E-4</c:v>
                </c:pt>
                <c:pt idx="8566" formatCode="General">
                  <c:v>3.9682104911174001E-4</c:v>
                </c:pt>
                <c:pt idx="8567" formatCode="General">
                  <c:v>3.9682103310148298E-4</c:v>
                </c:pt>
                <c:pt idx="8568" formatCode="General">
                  <c:v>3.9682101709460899E-4</c:v>
                </c:pt>
                <c:pt idx="8569" formatCode="General">
                  <c:v>3.96821001091117E-4</c:v>
                </c:pt>
                <c:pt idx="8570" formatCode="General">
                  <c:v>3.9682098509099899E-4</c:v>
                </c:pt>
                <c:pt idx="8571" formatCode="General">
                  <c:v>3.9682096909423198E-4</c:v>
                </c:pt>
                <c:pt idx="8572" formatCode="General">
                  <c:v>3.9682095310078301E-4</c:v>
                </c:pt>
                <c:pt idx="8573" formatCode="General">
                  <c:v>3.9682093711060899E-4</c:v>
                </c:pt>
                <c:pt idx="8574" formatCode="General">
                  <c:v>3.9682092112365498E-4</c:v>
                </c:pt>
                <c:pt idx="8575" formatCode="General">
                  <c:v>3.96820905139854E-4</c:v>
                </c:pt>
                <c:pt idx="8576" formatCode="General">
                  <c:v>3.9682088915913102E-4</c:v>
                </c:pt>
                <c:pt idx="8577" formatCode="General">
                  <c:v>3.9682087318140098E-4</c:v>
                </c:pt>
                <c:pt idx="8578" formatCode="General">
                  <c:v>3.9682085720656998E-4</c:v>
                </c:pt>
                <c:pt idx="8579" formatCode="General">
                  <c:v>3.9682084123453297E-4</c:v>
                </c:pt>
                <c:pt idx="8580" formatCode="General">
                  <c:v>3.9682082526518099E-4</c:v>
                </c:pt>
                <c:pt idx="8581" formatCode="General">
                  <c:v>3.9682080929839402E-4</c:v>
                </c:pt>
                <c:pt idx="8582" formatCode="General">
                  <c:v>3.9682079333404802E-4</c:v>
                </c:pt>
                <c:pt idx="8583" formatCode="General">
                  <c:v>3.9682077737201099E-4</c:v>
                </c:pt>
                <c:pt idx="8584" formatCode="General">
                  <c:v>3.9682076141214702E-4</c:v>
                </c:pt>
                <c:pt idx="8585" formatCode="General">
                  <c:v>3.9682074545431399E-4</c:v>
                </c:pt>
                <c:pt idx="8586" formatCode="General">
                  <c:v>3.9682072949836703E-4</c:v>
                </c:pt>
                <c:pt idx="8587" formatCode="General">
                  <c:v>3.9682071354416E-4</c:v>
                </c:pt>
                <c:pt idx="8588" formatCode="General">
                  <c:v>3.9682069759154002E-4</c:v>
                </c:pt>
                <c:pt idx="8589" formatCode="General">
                  <c:v>3.96820681640359E-4</c:v>
                </c:pt>
                <c:pt idx="8590" formatCode="General">
                  <c:v>3.9682066569046199E-4</c:v>
                </c:pt>
                <c:pt idx="8591" formatCode="General">
                  <c:v>3.9682064974169901E-4</c:v>
                </c:pt>
                <c:pt idx="8592" formatCode="General">
                  <c:v>3.96820633793918E-4</c:v>
                </c:pt>
                <c:pt idx="8593" formatCode="General">
                  <c:v>3.96820617846971E-4</c:v>
                </c:pt>
                <c:pt idx="8594" formatCode="General">
                  <c:v>3.9682060190071101E-4</c:v>
                </c:pt>
                <c:pt idx="8595" formatCode="General">
                  <c:v>3.9682058595499501E-4</c:v>
                </c:pt>
                <c:pt idx="8596" formatCode="General">
                  <c:v>3.9682057000968402E-4</c:v>
                </c:pt>
                <c:pt idx="8597" formatCode="General">
                  <c:v>3.9682055406464501E-4</c:v>
                </c:pt>
                <c:pt idx="8598" formatCode="General">
                  <c:v>3.9682053811974802E-4</c:v>
                </c:pt>
                <c:pt idx="8599" formatCode="General">
                  <c:v>3.9682052217487098E-4</c:v>
                </c:pt>
                <c:pt idx="8600" formatCode="General">
                  <c:v>3.9682050622989799E-4</c:v>
                </c:pt>
                <c:pt idx="8601" formatCode="General">
                  <c:v>3.9682049028472101E-4</c:v>
                </c:pt>
                <c:pt idx="8602" formatCode="General">
                  <c:v>3.9682047433924002E-4</c:v>
                </c:pt>
                <c:pt idx="8603" formatCode="General">
                  <c:v>3.9682045839336101E-4</c:v>
                </c:pt>
                <c:pt idx="8604" formatCode="General">
                  <c:v>3.9682044244700301E-4</c:v>
                </c:pt>
                <c:pt idx="8605" formatCode="General">
                  <c:v>3.9682042650009E-4</c:v>
                </c:pt>
                <c:pt idx="8606" formatCode="General">
                  <c:v>3.9682041055255803E-4</c:v>
                </c:pt>
                <c:pt idx="8607" formatCode="General">
                  <c:v>3.96820394604352E-4</c:v>
                </c:pt>
                <c:pt idx="8608" formatCode="General">
                  <c:v>3.9682037865542899E-4</c:v>
                </c:pt>
                <c:pt idx="8609" formatCode="General">
                  <c:v>3.9682036270575197E-4</c:v>
                </c:pt>
                <c:pt idx="8610" formatCode="General">
                  <c:v>3.9682034675529802E-4</c:v>
                </c:pt>
                <c:pt idx="8611" formatCode="General">
                  <c:v>3.96820330804054E-4</c:v>
                </c:pt>
                <c:pt idx="8612" formatCode="General">
                  <c:v>3.9682031485201603E-4</c:v>
                </c:pt>
                <c:pt idx="8613" formatCode="General">
                  <c:v>3.96820298899192E-4</c:v>
                </c:pt>
                <c:pt idx="8614" formatCode="General">
                  <c:v>3.9682028294559901E-4</c:v>
                </c:pt>
                <c:pt idx="8615" formatCode="General">
                  <c:v>3.9682026699126502E-4</c:v>
                </c:pt>
                <c:pt idx="8616" formatCode="General">
                  <c:v>3.96820251036227E-4</c:v>
                </c:pt>
                <c:pt idx="8617" formatCode="General">
                  <c:v>3.9682023508053402E-4</c:v>
                </c:pt>
                <c:pt idx="8618" formatCode="General">
                  <c:v>3.9682021912424201E-4</c:v>
                </c:pt>
                <c:pt idx="8619" formatCode="General">
                  <c:v>3.9682020316741701E-4</c:v>
                </c:pt>
                <c:pt idx="8620" formatCode="General">
                  <c:v>3.9682018721013399E-4</c:v>
                </c:pt>
                <c:pt idx="8621" formatCode="General">
                  <c:v>3.96820171252476E-4</c:v>
                </c:pt>
                <c:pt idx="8622" formatCode="General">
                  <c:v>3.9682015529453302E-4</c:v>
                </c:pt>
                <c:pt idx="8623" formatCode="General">
                  <c:v>3.96820139336404E-4</c:v>
                </c:pt>
                <c:pt idx="8624" formatCode="General">
                  <c:v>3.9682012337819198E-4</c:v>
                </c:pt>
                <c:pt idx="8625" formatCode="General">
                  <c:v>3.9682010742000902E-4</c:v>
                </c:pt>
                <c:pt idx="8626" formatCode="General">
                  <c:v>3.9682009146197101E-4</c:v>
                </c:pt>
                <c:pt idx="8627" formatCode="General">
                  <c:v>3.9682007550419799E-4</c:v>
                </c:pt>
                <c:pt idx="8628" formatCode="General">
                  <c:v>3.9682005954681598E-4</c:v>
                </c:pt>
                <c:pt idx="8629" formatCode="General">
                  <c:v>3.9682004358995298E-4</c:v>
                </c:pt>
                <c:pt idx="8630" formatCode="General">
                  <c:v>3.9682002763374098E-4</c:v>
                </c:pt>
                <c:pt idx="8631" formatCode="General">
                  <c:v>3.9682001167831298E-4</c:v>
                </c:pt>
                <c:pt idx="8632" formatCode="General">
                  <c:v>3.9681999572380302E-4</c:v>
                </c:pt>
                <c:pt idx="8633" formatCode="General">
                  <c:v>3.9681997977034702E-4</c:v>
                </c:pt>
                <c:pt idx="8634" formatCode="General">
                  <c:v>3.9681996381808098E-4</c:v>
                </c:pt>
                <c:pt idx="8635" formatCode="General">
                  <c:v>3.9681994786713799E-4</c:v>
                </c:pt>
                <c:pt idx="8636" formatCode="General">
                  <c:v>3.9681993191765201E-4</c:v>
                </c:pt>
                <c:pt idx="8637" formatCode="General">
                  <c:v>3.9681991596975401E-4</c:v>
                </c:pt>
                <c:pt idx="8638" formatCode="General">
                  <c:v>3.9681990002357002E-4</c:v>
                </c:pt>
                <c:pt idx="8639" formatCode="General">
                  <c:v>3.9681988407922597E-4</c:v>
                </c:pt>
                <c:pt idx="8640" formatCode="General">
                  <c:v>3.9681986813684098E-4</c:v>
                </c:pt>
                <c:pt idx="8641" formatCode="General">
                  <c:v>3.9681985219653E-4</c:v>
                </c:pt>
                <c:pt idx="8642" formatCode="General">
                  <c:v>3.9681983625840402E-4</c:v>
                </c:pt>
                <c:pt idx="8643" formatCode="General">
                  <c:v>3.9681982032256701E-4</c:v>
                </c:pt>
                <c:pt idx="8644" formatCode="General">
                  <c:v>3.9681980438911502E-4</c:v>
                </c:pt>
                <c:pt idx="8645" formatCode="General">
                  <c:v>3.9681978845813903E-4</c:v>
                </c:pt>
                <c:pt idx="8646" formatCode="General">
                  <c:v>3.9681977252972202E-4</c:v>
                </c:pt>
                <c:pt idx="8647" formatCode="General">
                  <c:v>3.9681975660393898E-4</c:v>
                </c:pt>
                <c:pt idx="8648" formatCode="General">
                  <c:v>3.9681974068085798E-4</c:v>
                </c:pt>
                <c:pt idx="8649" formatCode="General">
                  <c:v>3.9681972476053801E-4</c:v>
                </c:pt>
                <c:pt idx="8650" formatCode="General">
                  <c:v>3.96819708843027E-4</c:v>
                </c:pt>
                <c:pt idx="8651" formatCode="General">
                  <c:v>3.9681969292836797E-4</c:v>
                </c:pt>
                <c:pt idx="8652" formatCode="General">
                  <c:v>3.9681967701659098E-4</c:v>
                </c:pt>
                <c:pt idx="8653" formatCode="General">
                  <c:v>3.9681966110772002E-4</c:v>
                </c:pt>
                <c:pt idx="8654" formatCode="General">
                  <c:v>3.9681964520176698E-4</c:v>
                </c:pt>
                <c:pt idx="8655" formatCode="General">
                  <c:v>3.9681962929873798E-4</c:v>
                </c:pt>
                <c:pt idx="8656" formatCode="General">
                  <c:v>3.9681961339862499E-4</c:v>
                </c:pt>
                <c:pt idx="8657" formatCode="General">
                  <c:v>3.9681959750141599E-4</c:v>
                </c:pt>
                <c:pt idx="8658" formatCode="General">
                  <c:v>3.96819581607085E-4</c:v>
                </c:pt>
                <c:pt idx="8659" formatCode="General">
                  <c:v>3.9681956571559999E-4</c:v>
                </c:pt>
                <c:pt idx="8660" formatCode="General">
                  <c:v>3.96819549826921E-4</c:v>
                </c:pt>
                <c:pt idx="8661" formatCode="General">
                  <c:v>3.9681953394099702E-4</c:v>
                </c:pt>
                <c:pt idx="8662" formatCode="General">
                  <c:v>3.9681951805776999E-4</c:v>
                </c:pt>
                <c:pt idx="8663" formatCode="General">
                  <c:v>3.9681950217717498E-4</c:v>
                </c:pt>
                <c:pt idx="8664" formatCode="General">
                  <c:v>3.9681948629913803E-4</c:v>
                </c:pt>
                <c:pt idx="8665" formatCode="General">
                  <c:v>3.9681947042357902E-4</c:v>
                </c:pt>
                <c:pt idx="8666" formatCode="General">
                  <c:v>3.9681945455041101E-4</c:v>
                </c:pt>
                <c:pt idx="8667" formatCode="General">
                  <c:v>3.9681943867954302E-4</c:v>
                </c:pt>
                <c:pt idx="8668" formatCode="General">
                  <c:v>3.9681942281087602E-4</c:v>
                </c:pt>
                <c:pt idx="8669" formatCode="General">
                  <c:v>3.9681940694430602E-4</c:v>
                </c:pt>
                <c:pt idx="8670" formatCode="General">
                  <c:v>3.9681939107972603E-4</c:v>
                </c:pt>
                <c:pt idx="8671" formatCode="General">
                  <c:v>3.9681937521702501E-4</c:v>
                </c:pt>
                <c:pt idx="8672" formatCode="General">
                  <c:v>3.9681935935608902E-4</c:v>
                </c:pt>
                <c:pt idx="8673" formatCode="General">
                  <c:v>3.9681934349679901E-4</c:v>
                </c:pt>
                <c:pt idx="8674" formatCode="General">
                  <c:v>3.9681932763903902E-4</c:v>
                </c:pt>
                <c:pt idx="8675" formatCode="General">
                  <c:v>3.9681931178268601E-4</c:v>
                </c:pt>
                <c:pt idx="8676" formatCode="General">
                  <c:v>3.9681929592762097E-4</c:v>
                </c:pt>
                <c:pt idx="8677" formatCode="General">
                  <c:v>3.9681928007372102E-4</c:v>
                </c:pt>
                <c:pt idx="8678" formatCode="General">
                  <c:v>3.96819264220869E-4</c:v>
                </c:pt>
                <c:pt idx="8679" formatCode="General">
                  <c:v>3.96819248368943E-4</c:v>
                </c:pt>
                <c:pt idx="8680" formatCode="General">
                  <c:v>3.9681923251782701E-4</c:v>
                </c:pt>
                <c:pt idx="8681" formatCode="General">
                  <c:v>3.9681921666740702E-4</c:v>
                </c:pt>
                <c:pt idx="8682" formatCode="General">
                  <c:v>3.9681920081757001E-4</c:v>
                </c:pt>
                <c:pt idx="8683" formatCode="General">
                  <c:v>3.9681918496820999E-4</c:v>
                </c:pt>
                <c:pt idx="8684" formatCode="General">
                  <c:v>3.9681916911922299E-4</c:v>
                </c:pt>
                <c:pt idx="8685" formatCode="General">
                  <c:v>3.9681915327050899E-4</c:v>
                </c:pt>
                <c:pt idx="8686" formatCode="General">
                  <c:v>3.9681913742197497E-4</c:v>
                </c:pt>
                <c:pt idx="8687" formatCode="General">
                  <c:v>3.96819121573533E-4</c:v>
                </c:pt>
                <c:pt idx="8688" formatCode="General">
                  <c:v>3.9681910572510101E-4</c:v>
                </c:pt>
                <c:pt idx="8689" formatCode="General">
                  <c:v>3.9681908987660499E-4</c:v>
                </c:pt>
                <c:pt idx="8690" formatCode="General">
                  <c:v>3.9681907402797399E-4</c:v>
                </c:pt>
                <c:pt idx="8691" formatCode="General">
                  <c:v>3.9681905817915E-4</c:v>
                </c:pt>
                <c:pt idx="8692" formatCode="General">
                  <c:v>3.9681904233007702E-4</c:v>
                </c:pt>
                <c:pt idx="8693" formatCode="General">
                  <c:v>3.9681902648071099E-4</c:v>
                </c:pt>
                <c:pt idx="8694" formatCode="General">
                  <c:v>3.9681901063101302E-4</c:v>
                </c:pt>
                <c:pt idx="8695" formatCode="General">
                  <c:v>3.9681899478095299E-4</c:v>
                </c:pt>
                <c:pt idx="8696" formatCode="General">
                  <c:v>3.9681897893051099E-4</c:v>
                </c:pt>
                <c:pt idx="8697" formatCode="General">
                  <c:v>3.9681896307967201E-4</c:v>
                </c:pt>
                <c:pt idx="8698" formatCode="General">
                  <c:v>3.9681894722843101E-4</c:v>
                </c:pt>
                <c:pt idx="8699" formatCode="General">
                  <c:v>3.9681893137679303E-4</c:v>
                </c:pt>
                <c:pt idx="8700" formatCode="General">
                  <c:v>3.9681891552476901E-4</c:v>
                </c:pt>
                <c:pt idx="8701" formatCode="General">
                  <c:v>3.96818899672378E-4</c:v>
                </c:pt>
                <c:pt idx="8702" formatCode="General">
                  <c:v>3.9681888381964899E-4</c:v>
                </c:pt>
                <c:pt idx="8703" formatCode="General">
                  <c:v>3.9681886796661699E-4</c:v>
                </c:pt>
                <c:pt idx="8704" formatCode="General">
                  <c:v>3.96818852113325E-4</c:v>
                </c:pt>
                <c:pt idx="8705" formatCode="General">
                  <c:v>3.9681883625982398E-4</c:v>
                </c:pt>
                <c:pt idx="8706" formatCode="General">
                  <c:v>3.9681882040616998E-4</c:v>
                </c:pt>
                <c:pt idx="8707" formatCode="General">
                  <c:v>3.96818804552428E-4</c:v>
                </c:pt>
                <c:pt idx="8708" formatCode="General">
                  <c:v>3.9681878869866899E-4</c:v>
                </c:pt>
                <c:pt idx="8709" formatCode="General">
                  <c:v>3.9681877284496902E-4</c:v>
                </c:pt>
                <c:pt idx="8710" formatCode="General">
                  <c:v>3.9681875699140799E-4</c:v>
                </c:pt>
                <c:pt idx="8711" formatCode="General">
                  <c:v>3.9681874113807502E-4</c:v>
                </c:pt>
                <c:pt idx="8712" formatCode="General">
                  <c:v>3.9681872528505999E-4</c:v>
                </c:pt>
                <c:pt idx="8713" formatCode="General">
                  <c:v>3.9681870943245799E-4</c:v>
                </c:pt>
                <c:pt idx="8714" formatCode="General">
                  <c:v>3.9681869358036801E-4</c:v>
                </c:pt>
                <c:pt idx="8715" formatCode="General">
                  <c:v>3.96818677728892E-4</c:v>
                </c:pt>
                <c:pt idx="8716" formatCode="General">
                  <c:v>3.9681866187813298E-4</c:v>
                </c:pt>
                <c:pt idx="8717" formatCode="General">
                  <c:v>3.9681864602819601E-4</c:v>
                </c:pt>
                <c:pt idx="8718" formatCode="General">
                  <c:v>3.96818630179189E-4</c:v>
                </c:pt>
                <c:pt idx="8719" formatCode="General">
                  <c:v>3.9681861433121899E-4</c:v>
                </c:pt>
                <c:pt idx="8720" formatCode="General">
                  <c:v>3.9681859848439503E-4</c:v>
                </c:pt>
                <c:pt idx="8721" formatCode="General">
                  <c:v>3.9681858263882202E-4</c:v>
                </c:pt>
                <c:pt idx="8722" formatCode="General">
                  <c:v>3.9681856679460702E-4</c:v>
                </c:pt>
                <c:pt idx="8723" formatCode="General">
                  <c:v>3.96818550951855E-4</c:v>
                </c:pt>
                <c:pt idx="8724" formatCode="General">
                  <c:v>3.96818535110669E-4</c:v>
                </c:pt>
                <c:pt idx="8725" formatCode="General">
                  <c:v>3.96818519271146E-4</c:v>
                </c:pt>
                <c:pt idx="8726" formatCode="General">
                  <c:v>3.9681850343338499E-4</c:v>
                </c:pt>
                <c:pt idx="8727" formatCode="General">
                  <c:v>3.9681848759747803E-4</c:v>
                </c:pt>
                <c:pt idx="8728" formatCode="General">
                  <c:v>3.9681847176351297E-4</c:v>
                </c:pt>
                <c:pt idx="8729" formatCode="General">
                  <c:v>3.9681845593157402E-4</c:v>
                </c:pt>
                <c:pt idx="8730" formatCode="General">
                  <c:v>3.9681844010174097E-4</c:v>
                </c:pt>
                <c:pt idx="8731" formatCode="General">
                  <c:v>3.9681842427408701E-4</c:v>
                </c:pt>
                <c:pt idx="8732" formatCode="General">
                  <c:v>3.9681840844868E-4</c:v>
                </c:pt>
                <c:pt idx="8733" formatCode="General">
                  <c:v>3.9681839262558001E-4</c:v>
                </c:pt>
                <c:pt idx="8734" formatCode="General">
                  <c:v>3.9681837680484498E-4</c:v>
                </c:pt>
                <c:pt idx="8735" formatCode="General">
                  <c:v>3.9681836098652101E-4</c:v>
                </c:pt>
                <c:pt idx="8736" formatCode="General">
                  <c:v>3.96818345170652E-4</c:v>
                </c:pt>
                <c:pt idx="8737" formatCode="General">
                  <c:v>3.9681832935726998E-4</c:v>
                </c:pt>
                <c:pt idx="8738" formatCode="General">
                  <c:v>3.9681831354640402E-4</c:v>
                </c:pt>
                <c:pt idx="8739" formatCode="General">
                  <c:v>3.96818297738074E-4</c:v>
                </c:pt>
                <c:pt idx="8740" formatCode="General">
                  <c:v>3.9681828193229197E-4</c:v>
                </c:pt>
                <c:pt idx="8741" formatCode="General">
                  <c:v>3.9681826612906302E-4</c:v>
                </c:pt>
                <c:pt idx="8742" formatCode="General">
                  <c:v>3.9681825032838601E-4</c:v>
                </c:pt>
                <c:pt idx="8743" formatCode="General">
                  <c:v>3.9681823453025102E-4</c:v>
                </c:pt>
                <c:pt idx="8744" formatCode="General">
                  <c:v>3.9681821873464098E-4</c:v>
                </c:pt>
                <c:pt idx="8745" formatCode="General">
                  <c:v>3.9681820294153202E-4</c:v>
                </c:pt>
                <c:pt idx="8746" formatCode="General">
                  <c:v>3.9681818715089201E-4</c:v>
                </c:pt>
                <c:pt idx="8747" formatCode="General">
                  <c:v>3.9681817136268598E-4</c:v>
                </c:pt>
                <c:pt idx="8748" formatCode="General">
                  <c:v>3.9681815557686699E-4</c:v>
                </c:pt>
                <c:pt idx="8749" formatCode="General">
                  <c:v>3.9681813979338499E-4</c:v>
                </c:pt>
                <c:pt idx="8750" formatCode="General">
                  <c:v>3.9681812401218502E-4</c:v>
                </c:pt>
                <c:pt idx="8751" formatCode="General">
                  <c:v>3.9681810823320301E-4</c:v>
                </c:pt>
                <c:pt idx="8752" formatCode="General">
                  <c:v>3.9681809245637302E-4</c:v>
                </c:pt>
                <c:pt idx="8753" formatCode="General">
                  <c:v>3.9681807668162102E-4</c:v>
                </c:pt>
                <c:pt idx="8754" formatCode="General">
                  <c:v>3.96818060908871E-4</c:v>
                </c:pt>
                <c:pt idx="8755" formatCode="General">
                  <c:v>3.96818045138043E-4</c:v>
                </c:pt>
                <c:pt idx="8756" formatCode="General">
                  <c:v>3.9681802936905001E-4</c:v>
                </c:pt>
                <c:pt idx="8757" formatCode="General">
                  <c:v>3.9681801360180703E-4</c:v>
                </c:pt>
                <c:pt idx="8758" formatCode="General">
                  <c:v>3.9681799783622098E-4</c:v>
                </c:pt>
                <c:pt idx="8759" formatCode="General">
                  <c:v>3.9681798207220198E-4</c:v>
                </c:pt>
                <c:pt idx="8760" formatCode="General">
                  <c:v>3.96817966309653E-4</c:v>
                </c:pt>
                <c:pt idx="8761" formatCode="General">
                  <c:v>3.9681795054848101E-4</c:v>
                </c:pt>
                <c:pt idx="8762" formatCode="General">
                  <c:v>3.9681793478858898E-4</c:v>
                </c:pt>
                <c:pt idx="8763" formatCode="General">
                  <c:v>3.9681791902988002E-4</c:v>
                </c:pt>
                <c:pt idx="8764" formatCode="General">
                  <c:v>3.9681790327225999E-4</c:v>
                </c:pt>
                <c:pt idx="8765" formatCode="General">
                  <c:v>3.96817887515632E-4</c:v>
                </c:pt>
                <c:pt idx="8766" formatCode="General">
                  <c:v>3.96817871759904E-4</c:v>
                </c:pt>
                <c:pt idx="8767" formatCode="General">
                  <c:v>3.96817856004982E-4</c:v>
                </c:pt>
                <c:pt idx="8768" formatCode="General">
                  <c:v>3.96817840250779E-4</c:v>
                </c:pt>
                <c:pt idx="8769" formatCode="General">
                  <c:v>3.9681782449720802E-4</c:v>
                </c:pt>
                <c:pt idx="8770" formatCode="General">
                  <c:v>3.9681780874418397E-4</c:v>
                </c:pt>
                <c:pt idx="8771" formatCode="General">
                  <c:v>3.9681779299162798E-4</c:v>
                </c:pt>
                <c:pt idx="8772" formatCode="General">
                  <c:v>3.96817777239465E-4</c:v>
                </c:pt>
                <c:pt idx="8773" formatCode="General">
                  <c:v>3.96817761487623E-4</c:v>
                </c:pt>
                <c:pt idx="8774" formatCode="General">
                  <c:v>3.9681774573603498E-4</c:v>
                </c:pt>
                <c:pt idx="8775" formatCode="General">
                  <c:v>3.9681772998464098E-4</c:v>
                </c:pt>
                <c:pt idx="8776" formatCode="General">
                  <c:v>3.9681771423338402E-4</c:v>
                </c:pt>
                <c:pt idx="8777" formatCode="General">
                  <c:v>3.9681769848221401E-4</c:v>
                </c:pt>
                <c:pt idx="8778" formatCode="General">
                  <c:v>3.9681768273108699E-4</c:v>
                </c:pt>
                <c:pt idx="8779" formatCode="General">
                  <c:v>3.9681766697996301E-4</c:v>
                </c:pt>
                <c:pt idx="8780" formatCode="General">
                  <c:v>3.96817651228813E-4</c:v>
                </c:pt>
                <c:pt idx="8781" formatCode="General">
                  <c:v>3.96817635477609E-4</c:v>
                </c:pt>
                <c:pt idx="8782" formatCode="General">
                  <c:v>3.9681761972633198E-4</c:v>
                </c:pt>
                <c:pt idx="8783" formatCode="General">
                  <c:v>3.9681760397497202E-4</c:v>
                </c:pt>
                <c:pt idx="8784" formatCode="General">
                  <c:v>3.9681758822352002E-4</c:v>
                </c:pt>
                <c:pt idx="8785" formatCode="General">
                  <c:v>3.9681757247197899E-4</c:v>
                </c:pt>
                <c:pt idx="8786" formatCode="General">
                  <c:v>3.9681755672035601E-4</c:v>
                </c:pt>
                <c:pt idx="8787" formatCode="General">
                  <c:v>3.9681754096866401E-4</c:v>
                </c:pt>
                <c:pt idx="8788" formatCode="General">
                  <c:v>3.9681752521692398E-4</c:v>
                </c:pt>
                <c:pt idx="8789" formatCode="General">
                  <c:v>3.96817509465162E-4</c:v>
                </c:pt>
                <c:pt idx="8790" formatCode="General">
                  <c:v>3.9681749371341102E-4</c:v>
                </c:pt>
                <c:pt idx="8791" formatCode="General">
                  <c:v>3.9681747796171002E-4</c:v>
                </c:pt>
                <c:pt idx="8792" formatCode="General">
                  <c:v>3.9681746221010102E-4</c:v>
                </c:pt>
                <c:pt idx="8793" formatCode="General">
                  <c:v>3.96817446458636E-4</c:v>
                </c:pt>
                <c:pt idx="8794" formatCode="General">
                  <c:v>3.9681743070736798E-4</c:v>
                </c:pt>
                <c:pt idx="8795" formatCode="General">
                  <c:v>3.96817414956358E-4</c:v>
                </c:pt>
                <c:pt idx="8796" formatCode="General">
                  <c:v>3.96817399205667E-4</c:v>
                </c:pt>
                <c:pt idx="8797" formatCode="General">
                  <c:v>3.96817383455365E-4</c:v>
                </c:pt>
                <c:pt idx="8798" formatCode="General">
                  <c:v>3.9681736770552298E-4</c:v>
                </c:pt>
                <c:pt idx="8799" formatCode="General">
                  <c:v>3.9681735195621498E-4</c:v>
                </c:pt>
                <c:pt idx="8800" formatCode="General">
                  <c:v>3.9681733620751999E-4</c:v>
                </c:pt>
                <c:pt idx="8801" formatCode="General">
                  <c:v>3.9681732045951699E-4</c:v>
                </c:pt>
                <c:pt idx="8802" formatCode="General">
                  <c:v>3.96817304712288E-4</c:v>
                </c:pt>
                <c:pt idx="8803" formatCode="General">
                  <c:v>3.9681728896591803E-4</c:v>
                </c:pt>
                <c:pt idx="8804" formatCode="General">
                  <c:v>3.9681727322049098E-4</c:v>
                </c:pt>
                <c:pt idx="8805" formatCode="General">
                  <c:v>3.96817257476091E-4</c:v>
                </c:pt>
                <c:pt idx="8806" formatCode="General">
                  <c:v>3.9681724173280602E-4</c:v>
                </c:pt>
                <c:pt idx="8807" formatCode="General">
                  <c:v>3.9681722599072E-4</c:v>
                </c:pt>
                <c:pt idx="8808" formatCode="General">
                  <c:v>3.96817210249918E-4</c:v>
                </c:pt>
                <c:pt idx="8809" formatCode="General">
                  <c:v>3.9681719451048302E-4</c:v>
                </c:pt>
                <c:pt idx="8810" formatCode="General">
                  <c:v>3.9681717877249799E-4</c:v>
                </c:pt>
                <c:pt idx="8811" formatCode="General">
                  <c:v>3.9681716303604099E-4</c:v>
                </c:pt>
                <c:pt idx="8812" formatCode="General">
                  <c:v>3.9681714730119099E-4</c:v>
                </c:pt>
                <c:pt idx="8813" formatCode="General">
                  <c:v>3.9681713156802302E-4</c:v>
                </c:pt>
                <c:pt idx="8814" formatCode="General">
                  <c:v>3.9681711583660701E-4</c:v>
                </c:pt>
                <c:pt idx="8815" formatCode="General">
                  <c:v>3.96817100107011E-4</c:v>
                </c:pt>
                <c:pt idx="8816" formatCode="General">
                  <c:v>3.9681708437929998E-4</c:v>
                </c:pt>
                <c:pt idx="8817" formatCode="General">
                  <c:v>3.9681706865353299E-4</c:v>
                </c:pt>
                <c:pt idx="8818" formatCode="General">
                  <c:v>3.9681705292976598E-4</c:v>
                </c:pt>
                <c:pt idx="8819" formatCode="General">
                  <c:v>3.96817037208048E-4</c:v>
                </c:pt>
                <c:pt idx="8820" formatCode="General">
                  <c:v>3.9681702148842502E-4</c:v>
                </c:pt>
                <c:pt idx="8821" formatCode="General">
                  <c:v>3.9681700577093797E-4</c:v>
                </c:pt>
                <c:pt idx="8822" formatCode="General">
                  <c:v>3.9681699005561998E-4</c:v>
                </c:pt>
                <c:pt idx="8823" formatCode="General">
                  <c:v>3.96816974342502E-4</c:v>
                </c:pt>
                <c:pt idx="8824" formatCode="General">
                  <c:v>3.9681695863160598E-4</c:v>
                </c:pt>
                <c:pt idx="8825" formatCode="General">
                  <c:v>3.9681694292294998E-4</c:v>
                </c:pt>
                <c:pt idx="8826" formatCode="General">
                  <c:v>3.9681692721654598E-4</c:v>
                </c:pt>
                <c:pt idx="8827" formatCode="General">
                  <c:v>3.9681691151239901E-4</c:v>
                </c:pt>
                <c:pt idx="8828" formatCode="General">
                  <c:v>3.9681689581051E-4</c:v>
                </c:pt>
                <c:pt idx="8829" formatCode="General">
                  <c:v>3.9681688011087202E-4</c:v>
                </c:pt>
                <c:pt idx="8830" formatCode="General">
                  <c:v>3.9681686441347399E-4</c:v>
                </c:pt>
                <c:pt idx="8831" formatCode="General">
                  <c:v>3.9681684871829798E-4</c:v>
                </c:pt>
                <c:pt idx="8832" formatCode="General">
                  <c:v>3.9681683302532198E-4</c:v>
                </c:pt>
                <c:pt idx="8833" formatCode="General">
                  <c:v>3.9681681733451602E-4</c:v>
                </c:pt>
                <c:pt idx="8834" formatCode="General">
                  <c:v>3.9681680164584701E-4</c:v>
                </c:pt>
                <c:pt idx="8835" formatCode="General">
                  <c:v>3.9681678595927599E-4</c:v>
                </c:pt>
                <c:pt idx="8836" formatCode="General">
                  <c:v>3.9681677027475899E-4</c:v>
                </c:pt>
                <c:pt idx="8837" formatCode="General">
                  <c:v>3.9681675459224901E-4</c:v>
                </c:pt>
                <c:pt idx="8838" formatCode="General">
                  <c:v>3.9681673891169098E-4</c:v>
                </c:pt>
                <c:pt idx="8839" formatCode="General">
                  <c:v>3.96816723233031E-4</c:v>
                </c:pt>
                <c:pt idx="8840" formatCode="General">
                  <c:v>3.9681670755620799E-4</c:v>
                </c:pt>
                <c:pt idx="8841" formatCode="General">
                  <c:v>3.9681669188115797E-4</c:v>
                </c:pt>
                <c:pt idx="8842" formatCode="General">
                  <c:v>3.9681667620781498E-4</c:v>
                </c:pt>
                <c:pt idx="8843" formatCode="General">
                  <c:v>3.9681666053611E-4</c:v>
                </c:pt>
                <c:pt idx="8844" formatCode="General">
                  <c:v>3.9681664486597098E-4</c:v>
                </c:pt>
                <c:pt idx="8845" formatCode="General">
                  <c:v>3.9681662919732399E-4</c:v>
                </c:pt>
                <c:pt idx="8846" formatCode="General">
                  <c:v>3.9681661353009698E-4</c:v>
                </c:pt>
                <c:pt idx="8847" formatCode="General">
                  <c:v>3.96816597864212E-4</c:v>
                </c:pt>
                <c:pt idx="8848" formatCode="General">
                  <c:v>3.9681658219959401E-4</c:v>
                </c:pt>
                <c:pt idx="8849" formatCode="General">
                  <c:v>3.9681656653616599E-4</c:v>
                </c:pt>
                <c:pt idx="8850" formatCode="General">
                  <c:v>3.9681655087385101E-4</c:v>
                </c:pt>
                <c:pt idx="8851" formatCode="General">
                  <c:v>3.96816535212574E-4</c:v>
                </c:pt>
                <c:pt idx="8852" formatCode="General">
                  <c:v>3.9681651955226002E-4</c:v>
                </c:pt>
                <c:pt idx="8853" formatCode="General">
                  <c:v>3.9681650389283499E-4</c:v>
                </c:pt>
                <c:pt idx="8854" formatCode="General">
                  <c:v>3.9681648823422798E-4</c:v>
                </c:pt>
                <c:pt idx="8855" formatCode="General">
                  <c:v>3.9681647257636902E-4</c:v>
                </c:pt>
                <c:pt idx="8856" formatCode="General">
                  <c:v>3.9681645691919099E-4</c:v>
                </c:pt>
                <c:pt idx="8857" formatCode="General">
                  <c:v>3.9681644126262998E-4</c:v>
                </c:pt>
                <c:pt idx="8858" formatCode="General">
                  <c:v>3.9681642560662398E-4</c:v>
                </c:pt>
                <c:pt idx="8859" formatCode="General">
                  <c:v>3.96816409951116E-4</c:v>
                </c:pt>
                <c:pt idx="8860" formatCode="General">
                  <c:v>3.9681639429605103E-4</c:v>
                </c:pt>
                <c:pt idx="8861" formatCode="General">
                  <c:v>3.9681637864138E-4</c:v>
                </c:pt>
                <c:pt idx="8862" formatCode="General">
                  <c:v>3.9681636298705603E-4</c:v>
                </c:pt>
                <c:pt idx="8863" formatCode="General">
                  <c:v>3.9681634733303899E-4</c:v>
                </c:pt>
                <c:pt idx="8864" formatCode="General">
                  <c:v>3.96816331679291E-4</c:v>
                </c:pt>
                <c:pt idx="8865" formatCode="General">
                  <c:v>3.9681631602578099E-4</c:v>
                </c:pt>
                <c:pt idx="8866" formatCode="General">
                  <c:v>3.9681630037248202E-4</c:v>
                </c:pt>
                <c:pt idx="8867" formatCode="General">
                  <c:v>3.96816284719373E-4</c:v>
                </c:pt>
                <c:pt idx="8868" formatCode="General">
                  <c:v>3.9681626906643502E-4</c:v>
                </c:pt>
                <c:pt idx="8869" formatCode="General">
                  <c:v>3.9681625341365901E-4</c:v>
                </c:pt>
                <c:pt idx="8870" formatCode="General">
                  <c:v>3.9681623776103799E-4</c:v>
                </c:pt>
                <c:pt idx="8871" formatCode="General">
                  <c:v>3.9681622210857099E-4</c:v>
                </c:pt>
                <c:pt idx="8872" formatCode="General">
                  <c:v>3.96816206456262E-4</c:v>
                </c:pt>
                <c:pt idx="8873" formatCode="General">
                  <c:v>3.9681619080412199E-4</c:v>
                </c:pt>
                <c:pt idx="8874" formatCode="General">
                  <c:v>3.9681617515216402E-4</c:v>
                </c:pt>
                <c:pt idx="8875" formatCode="General">
                  <c:v>3.9681615950040797E-4</c:v>
                </c:pt>
                <c:pt idx="8876" formatCode="General">
                  <c:v>3.9681614384887902E-4</c:v>
                </c:pt>
                <c:pt idx="8877" formatCode="General">
                  <c:v>3.9681612819760599E-4</c:v>
                </c:pt>
                <c:pt idx="8878" formatCode="General">
                  <c:v>3.9681611254662299E-4</c:v>
                </c:pt>
                <c:pt idx="8879" formatCode="General">
                  <c:v>3.9681609689596801E-4</c:v>
                </c:pt>
                <c:pt idx="8880" formatCode="General">
                  <c:v>3.9681608124568301E-4</c:v>
                </c:pt>
                <c:pt idx="8881" formatCode="General">
                  <c:v>3.96816065595815E-4</c:v>
                </c:pt>
                <c:pt idx="8882" formatCode="General">
                  <c:v>3.9681604994641298E-4</c:v>
                </c:pt>
                <c:pt idx="8883" formatCode="General">
                  <c:v>3.9681603429753002E-4</c:v>
                </c:pt>
                <c:pt idx="8884" formatCode="General">
                  <c:v>3.9681601864922201E-4</c:v>
                </c:pt>
                <c:pt idx="8885" formatCode="General">
                  <c:v>3.9681600300154701E-4</c:v>
                </c:pt>
                <c:pt idx="8886" formatCode="General">
                  <c:v>3.9681598735456802E-4</c:v>
                </c:pt>
                <c:pt idx="8887" formatCode="General">
                  <c:v>3.9681597170834602E-4</c:v>
                </c:pt>
                <c:pt idx="8888" formatCode="General">
                  <c:v>3.9681595606294801E-4</c:v>
                </c:pt>
                <c:pt idx="8889" formatCode="General">
                  <c:v>3.9681594041843899E-4</c:v>
                </c:pt>
                <c:pt idx="8890" formatCode="General">
                  <c:v>3.9681592477488602E-4</c:v>
                </c:pt>
                <c:pt idx="8891" formatCode="General">
                  <c:v>3.9681590913235698E-4</c:v>
                </c:pt>
                <c:pt idx="8892" formatCode="General">
                  <c:v>3.9681589349091999E-4</c:v>
                </c:pt>
                <c:pt idx="8893" formatCode="General">
                  <c:v>3.9681587785064403E-4</c:v>
                </c:pt>
                <c:pt idx="8894" formatCode="General">
                  <c:v>3.96815862211595E-4</c:v>
                </c:pt>
                <c:pt idx="8895" formatCode="General">
                  <c:v>3.9681584657384002E-4</c:v>
                </c:pt>
                <c:pt idx="8896" formatCode="General">
                  <c:v>3.9681583093744501E-4</c:v>
                </c:pt>
                <c:pt idx="8897" formatCode="General">
                  <c:v>3.9681581530247399E-4</c:v>
                </c:pt>
                <c:pt idx="8898" formatCode="General">
                  <c:v>3.96815799668988E-4</c:v>
                </c:pt>
                <c:pt idx="8899" formatCode="General">
                  <c:v>3.96815784037049E-4</c:v>
                </c:pt>
                <c:pt idx="8900" formatCode="General">
                  <c:v>3.9681576840671398E-4</c:v>
                </c:pt>
                <c:pt idx="8901" formatCode="General">
                  <c:v>3.9681575277803599E-4</c:v>
                </c:pt>
                <c:pt idx="8902" formatCode="General">
                  <c:v>3.9681573715106899E-4</c:v>
                </c:pt>
                <c:pt idx="8903" formatCode="General">
                  <c:v>3.9681572152586002E-4</c:v>
                </c:pt>
                <c:pt idx="8904" formatCode="General">
                  <c:v>3.9681570590245499E-4</c:v>
                </c:pt>
                <c:pt idx="8905" formatCode="General">
                  <c:v>3.9681569028089398E-4</c:v>
                </c:pt>
                <c:pt idx="8906" formatCode="General">
                  <c:v>3.9681567466121401E-4</c:v>
                </c:pt>
                <c:pt idx="8907" formatCode="General">
                  <c:v>3.9681565904344998E-4</c:v>
                </c:pt>
                <c:pt idx="8908" formatCode="General">
                  <c:v>3.9681564342762998E-4</c:v>
                </c:pt>
                <c:pt idx="8909" formatCode="General">
                  <c:v>3.96815627813777E-4</c:v>
                </c:pt>
                <c:pt idx="8910" formatCode="General">
                  <c:v>3.9681561220191299E-4</c:v>
                </c:pt>
                <c:pt idx="8911" formatCode="General">
                  <c:v>3.96815596592051E-4</c:v>
                </c:pt>
                <c:pt idx="8912" formatCode="General">
                  <c:v>3.9681558098420401E-4</c:v>
                </c:pt>
                <c:pt idx="8913" formatCode="General">
                  <c:v>3.96815565378377E-4</c:v>
                </c:pt>
                <c:pt idx="8914" formatCode="General">
                  <c:v>3.9681554977457099E-4</c:v>
                </c:pt>
                <c:pt idx="8915" formatCode="General">
                  <c:v>3.9681553417278198E-4</c:v>
                </c:pt>
                <c:pt idx="8916" formatCode="General">
                  <c:v>3.9681551857300302E-4</c:v>
                </c:pt>
                <c:pt idx="8917" formatCode="General">
                  <c:v>3.96815502975221E-4</c:v>
                </c:pt>
                <c:pt idx="8918" formatCode="General">
                  <c:v>3.9681548737941901E-4</c:v>
                </c:pt>
                <c:pt idx="8919" formatCode="General">
                  <c:v>3.9681547178557498E-4</c:v>
                </c:pt>
                <c:pt idx="8920" formatCode="General">
                  <c:v>3.9681545619366402E-4</c:v>
                </c:pt>
                <c:pt idx="8921" formatCode="General">
                  <c:v>3.9681544060365498E-4</c:v>
                </c:pt>
                <c:pt idx="8922" formatCode="General">
                  <c:v>3.9681542501551601E-4</c:v>
                </c:pt>
                <c:pt idx="8923" formatCode="General">
                  <c:v>3.9681540942920898E-4</c:v>
                </c:pt>
                <c:pt idx="8924" formatCode="General">
                  <c:v>3.9681539384469201E-4</c:v>
                </c:pt>
                <c:pt idx="8925" formatCode="General">
                  <c:v>3.9681537826192202E-4</c:v>
                </c:pt>
                <c:pt idx="8926" formatCode="General">
                  <c:v>3.96815362680852E-4</c:v>
                </c:pt>
                <c:pt idx="8927" formatCode="General">
                  <c:v>3.9681534710143198E-4</c:v>
                </c:pt>
                <c:pt idx="8928" formatCode="General">
                  <c:v>3.9681533152360898E-4</c:v>
                </c:pt>
                <c:pt idx="8929" formatCode="General">
                  <c:v>3.9681531594733E-4</c:v>
                </c:pt>
                <c:pt idx="8930" formatCode="General">
                  <c:v>3.9681530037253703E-4</c:v>
                </c:pt>
                <c:pt idx="8931" formatCode="General">
                  <c:v>3.9681528479917401E-4</c:v>
                </c:pt>
                <c:pt idx="8932" formatCode="General">
                  <c:v>3.9681526922718001E-4</c:v>
                </c:pt>
                <c:pt idx="8933" formatCode="General">
                  <c:v>3.96815253656496E-4</c:v>
                </c:pt>
                <c:pt idx="8934" formatCode="General">
                  <c:v>3.9681523808706202E-4</c:v>
                </c:pt>
                <c:pt idx="8935" formatCode="General">
                  <c:v>3.96815222518816E-4</c:v>
                </c:pt>
                <c:pt idx="8936" formatCode="General">
                  <c:v>3.9681520695169798E-4</c:v>
                </c:pt>
                <c:pt idx="8937" formatCode="General">
                  <c:v>3.9681519138564698E-4</c:v>
                </c:pt>
                <c:pt idx="8938" formatCode="General">
                  <c:v>3.9681517582060202E-4</c:v>
                </c:pt>
                <c:pt idx="8939" formatCode="General">
                  <c:v>3.9681516025650697E-4</c:v>
                </c:pt>
                <c:pt idx="8940" formatCode="General">
                  <c:v>3.9681514469330201E-4</c:v>
                </c:pt>
                <c:pt idx="8941" formatCode="General">
                  <c:v>3.9681512913093198E-4</c:v>
                </c:pt>
                <c:pt idx="8942" formatCode="General">
                  <c:v>3.9681511356934302E-4</c:v>
                </c:pt>
                <c:pt idx="8943" formatCode="General">
                  <c:v>3.9681509800848399E-4</c:v>
                </c:pt>
                <c:pt idx="8944" formatCode="General">
                  <c:v>3.96815082448304E-4</c:v>
                </c:pt>
                <c:pt idx="8945" formatCode="General">
                  <c:v>3.9681506688875703E-4</c:v>
                </c:pt>
                <c:pt idx="8946" formatCode="General">
                  <c:v>3.9681505132979899E-4</c:v>
                </c:pt>
                <c:pt idx="8947" formatCode="General">
                  <c:v>3.9681503577138999E-4</c:v>
                </c:pt>
                <c:pt idx="8948" formatCode="General">
                  <c:v>3.96815020213491E-4</c:v>
                </c:pt>
                <c:pt idx="8949" formatCode="General">
                  <c:v>3.96815004656069E-4</c:v>
                </c:pt>
                <c:pt idx="8950" formatCode="General">
                  <c:v>3.96814989099095E-4</c:v>
                </c:pt>
                <c:pt idx="8951" formatCode="General">
                  <c:v>3.9681497354253999E-4</c:v>
                </c:pt>
                <c:pt idx="8952" formatCode="General">
                  <c:v>3.9681495798638298E-4</c:v>
                </c:pt>
                <c:pt idx="8953" formatCode="General">
                  <c:v>3.9681494243060502E-4</c:v>
                </c:pt>
                <c:pt idx="8954" formatCode="General">
                  <c:v>3.9681492687519199E-4</c:v>
                </c:pt>
                <c:pt idx="8955" formatCode="General">
                  <c:v>3.9681491132013399E-4</c:v>
                </c:pt>
                <c:pt idx="8956" formatCode="General">
                  <c:v>3.9681489576542402E-4</c:v>
                </c:pt>
                <c:pt idx="8957" formatCode="General">
                  <c:v>3.9681488021106002E-4</c:v>
                </c:pt>
                <c:pt idx="8958" formatCode="General">
                  <c:v>3.9681486465704502E-4</c:v>
                </c:pt>
                <c:pt idx="8959" formatCode="General">
                  <c:v>3.9681484910338401E-4</c:v>
                </c:pt>
                <c:pt idx="8960" formatCode="General">
                  <c:v>3.9681483355009001E-4</c:v>
                </c:pt>
                <c:pt idx="8961" formatCode="General">
                  <c:v>3.9681481799717499E-4</c:v>
                </c:pt>
                <c:pt idx="8962" formatCode="General">
                  <c:v>3.9681480244465901E-4</c:v>
                </c:pt>
                <c:pt idx="8963" formatCode="General">
                  <c:v>3.9681478689256402E-4</c:v>
                </c:pt>
                <c:pt idx="8964" formatCode="General">
                  <c:v>3.9681477134091502E-4</c:v>
                </c:pt>
                <c:pt idx="8965" formatCode="General">
                  <c:v>3.9681475578974199E-4</c:v>
                </c:pt>
                <c:pt idx="8966" formatCode="General">
                  <c:v>3.9681474023907799E-4</c:v>
                </c:pt>
                <c:pt idx="8967" formatCode="General">
                  <c:v>3.9681472468895798E-4</c:v>
                </c:pt>
                <c:pt idx="8968" formatCode="General">
                  <c:v>3.9681470913942101E-4</c:v>
                </c:pt>
                <c:pt idx="8969" formatCode="General">
                  <c:v>3.96814693590508E-4</c:v>
                </c:pt>
                <c:pt idx="8970" formatCode="General">
                  <c:v>3.9681467804226399E-4</c:v>
                </c:pt>
                <c:pt idx="8971" formatCode="General">
                  <c:v>3.9681466249473398E-4</c:v>
                </c:pt>
                <c:pt idx="8972" formatCode="General">
                  <c:v>3.9681464694796601E-4</c:v>
                </c:pt>
                <c:pt idx="8973" formatCode="General">
                  <c:v>3.9681463140201102E-4</c:v>
                </c:pt>
                <c:pt idx="8974" formatCode="General">
                  <c:v>3.9681461585691901E-4</c:v>
                </c:pt>
                <c:pt idx="8975" formatCode="General">
                  <c:v>3.9681460031274201E-4</c:v>
                </c:pt>
                <c:pt idx="8976" formatCode="General">
                  <c:v>3.9681458476953499E-4</c:v>
                </c:pt>
                <c:pt idx="8977" formatCode="General">
                  <c:v>3.9681456922735102E-4</c:v>
                </c:pt>
                <c:pt idx="8978" formatCode="General">
                  <c:v>3.9681455368624301E-4</c:v>
                </c:pt>
                <c:pt idx="8979" formatCode="General">
                  <c:v>3.9681453814626599E-4</c:v>
                </c:pt>
                <c:pt idx="8980" formatCode="General">
                  <c:v>3.9681452260747401E-4</c:v>
                </c:pt>
                <c:pt idx="8981" formatCode="General">
                  <c:v>3.9681450706992001E-4</c:v>
                </c:pt>
                <c:pt idx="8982" formatCode="General">
                  <c:v>3.9681449153365601E-4</c:v>
                </c:pt>
                <c:pt idx="8983" formatCode="General">
                  <c:v>3.9681447599873403E-4</c:v>
                </c:pt>
                <c:pt idx="8984" formatCode="General">
                  <c:v>3.9681446046520302E-4</c:v>
                </c:pt>
                <c:pt idx="8985" formatCode="General">
                  <c:v>3.96814444933112E-4</c:v>
                </c:pt>
                <c:pt idx="8986" formatCode="General">
                  <c:v>3.9681442940250699E-4</c:v>
                </c:pt>
                <c:pt idx="8987" formatCode="General">
                  <c:v>3.96814413873432E-4</c:v>
                </c:pt>
                <c:pt idx="8988" formatCode="General">
                  <c:v>3.9681439834593003E-4</c:v>
                </c:pt>
                <c:pt idx="8989" formatCode="General">
                  <c:v>3.9681438282003798E-4</c:v>
                </c:pt>
                <c:pt idx="8990" formatCode="General">
                  <c:v>3.9681436729579501E-4</c:v>
                </c:pt>
                <c:pt idx="8991" formatCode="General">
                  <c:v>3.9681435177323299E-4</c:v>
                </c:pt>
                <c:pt idx="8992" formatCode="General">
                  <c:v>3.9681433625238298E-4</c:v>
                </c:pt>
                <c:pt idx="8993" formatCode="General">
                  <c:v>3.9681432073327203E-4</c:v>
                </c:pt>
                <c:pt idx="8994" formatCode="General">
                  <c:v>3.9681430521592399E-4</c:v>
                </c:pt>
                <c:pt idx="8995" formatCode="General">
                  <c:v>3.9681428970035902E-4</c:v>
                </c:pt>
                <c:pt idx="8996" formatCode="General">
                  <c:v>3.9681427418659498E-4</c:v>
                </c:pt>
                <c:pt idx="8997" formatCode="General">
                  <c:v>3.9681425867464399E-4</c:v>
                </c:pt>
                <c:pt idx="8998" formatCode="General">
                  <c:v>3.96814243164515E-4</c:v>
                </c:pt>
                <c:pt idx="8999" formatCode="General">
                  <c:v>3.9681422765621598E-4</c:v>
                </c:pt>
                <c:pt idx="9000" formatCode="General">
                  <c:v>3.9681421214974699E-4</c:v>
                </c:pt>
                <c:pt idx="9001" formatCode="General">
                  <c:v>3.9681419664510699E-4</c:v>
                </c:pt>
                <c:pt idx="9002" formatCode="General">
                  <c:v>3.9681418114229002E-4</c:v>
                </c:pt>
                <c:pt idx="9003" formatCode="General">
                  <c:v>3.9681416564128801E-4</c:v>
                </c:pt>
                <c:pt idx="9004" formatCode="General">
                  <c:v>3.96814150142088E-4</c:v>
                </c:pt>
                <c:pt idx="9005" formatCode="General">
                  <c:v>3.9681413464467399E-4</c:v>
                </c:pt>
                <c:pt idx="9006" formatCode="General">
                  <c:v>3.9681411914902599E-4</c:v>
                </c:pt>
                <c:pt idx="9007" formatCode="General">
                  <c:v>3.96814103655121E-4</c:v>
                </c:pt>
                <c:pt idx="9008" formatCode="General">
                  <c:v>3.9681408816293398E-4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575760"/>
        <c:axId val="549579024"/>
      </c:scatterChart>
      <c:valAx>
        <c:axId val="549575760"/>
        <c:scaling>
          <c:orientation val="minMax"/>
          <c:max val="150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5937159378327"/>
              <c:y val="0.8624718082536304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9024"/>
        <c:crossesAt val="-0.2"/>
        <c:crossBetween val="midCat"/>
        <c:majorUnit val="10"/>
      </c:valAx>
      <c:valAx>
        <c:axId val="549579024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u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мм</a:t>
                </a:r>
              </a:p>
            </c:rich>
          </c:tx>
          <c:layout>
            <c:manualLayout>
              <c:xMode val="edge"/>
              <c:yMode val="edge"/>
              <c:x val="2.8630274769902826E-2"/>
              <c:y val="1.9893575665624381E-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5760"/>
        <c:crosses val="autoZero"/>
        <c:crossBetween val="midCat"/>
        <c:dispUnits>
          <c:custUnit val="1.0000000000000002E-3"/>
        </c:dispUnits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3.9053335650530943E-2"/>
          <c:y val="8.4425451092117756E-2"/>
          <c:w val="0.87483687547906053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попереч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поперечные!$B$1:$EJU$1</c:f>
              <c:numCache>
                <c:formatCode>General</c:formatCode>
                <c:ptCount val="3660"/>
                <c:pt idx="0">
                  <c:v>0</c:v>
                </c:pt>
                <c:pt idx="1">
                  <c:v>2.0525116946188401E-2</c:v>
                </c:pt>
                <c:pt idx="2">
                  <c:v>4.10502338923769E-2</c:v>
                </c:pt>
                <c:pt idx="3">
                  <c:v>6.1575350838565301E-2</c:v>
                </c:pt>
                <c:pt idx="4">
                  <c:v>8.2100467784753703E-2</c:v>
                </c:pt>
                <c:pt idx="5">
                  <c:v>0.10262558473094199</c:v>
                </c:pt>
                <c:pt idx="6">
                  <c:v>0.12315070167713101</c:v>
                </c:pt>
                <c:pt idx="7">
                  <c:v>0.14367581862331899</c:v>
                </c:pt>
                <c:pt idx="8">
                  <c:v>0.16420093556950699</c:v>
                </c:pt>
                <c:pt idx="9">
                  <c:v>0.18472605251569599</c:v>
                </c:pt>
                <c:pt idx="10">
                  <c:v>0.20525116946188399</c:v>
                </c:pt>
                <c:pt idx="11">
                  <c:v>0.22577628640807301</c:v>
                </c:pt>
                <c:pt idx="12">
                  <c:v>0.24630140335426101</c:v>
                </c:pt>
                <c:pt idx="13">
                  <c:v>0.26682652030045001</c:v>
                </c:pt>
                <c:pt idx="14">
                  <c:v>0.28735163724663798</c:v>
                </c:pt>
                <c:pt idx="15">
                  <c:v>0.30787675419282601</c:v>
                </c:pt>
                <c:pt idx="16">
                  <c:v>0.32840187113901498</c:v>
                </c:pt>
                <c:pt idx="17">
                  <c:v>0.348926988085203</c:v>
                </c:pt>
                <c:pt idx="18">
                  <c:v>0.36945210503139198</c:v>
                </c:pt>
                <c:pt idx="19">
                  <c:v>0.38997722197758</c:v>
                </c:pt>
                <c:pt idx="20">
                  <c:v>0.41050233892376897</c:v>
                </c:pt>
                <c:pt idx="21">
                  <c:v>0.431027455869957</c:v>
                </c:pt>
                <c:pt idx="22">
                  <c:v>0.45155257281614503</c:v>
                </c:pt>
                <c:pt idx="23">
                  <c:v>0.472077689762334</c:v>
                </c:pt>
                <c:pt idx="24">
                  <c:v>0.49260280670852202</c:v>
                </c:pt>
                <c:pt idx="25">
                  <c:v>0.51312792365471105</c:v>
                </c:pt>
                <c:pt idx="26">
                  <c:v>0.53365304060089902</c:v>
                </c:pt>
                <c:pt idx="27">
                  <c:v>0.55417815754708799</c:v>
                </c:pt>
                <c:pt idx="28">
                  <c:v>0.57470327449327596</c:v>
                </c:pt>
                <c:pt idx="29">
                  <c:v>0.59522839143946404</c:v>
                </c:pt>
                <c:pt idx="30">
                  <c:v>0.61575350838565301</c:v>
                </c:pt>
                <c:pt idx="31">
                  <c:v>0.63627862533184099</c:v>
                </c:pt>
                <c:pt idx="32">
                  <c:v>0.65680374227802996</c:v>
                </c:pt>
                <c:pt idx="33">
                  <c:v>0.67732885922421804</c:v>
                </c:pt>
                <c:pt idx="34">
                  <c:v>0.69785397617040701</c:v>
                </c:pt>
                <c:pt idx="35">
                  <c:v>0.71837909311659498</c:v>
                </c:pt>
                <c:pt idx="36">
                  <c:v>0.73890421006278295</c:v>
                </c:pt>
                <c:pt idx="37">
                  <c:v>0.75942932700897203</c:v>
                </c:pt>
                <c:pt idx="38">
                  <c:v>0.77995444395516</c:v>
                </c:pt>
                <c:pt idx="39">
                  <c:v>0.80047956090134897</c:v>
                </c:pt>
                <c:pt idx="40">
                  <c:v>0.82100467784753695</c:v>
                </c:pt>
                <c:pt idx="41">
                  <c:v>0.84152979479372603</c:v>
                </c:pt>
                <c:pt idx="42">
                  <c:v>0.862054911739914</c:v>
                </c:pt>
                <c:pt idx="43">
                  <c:v>0.88258002868610197</c:v>
                </c:pt>
                <c:pt idx="44">
                  <c:v>0.90310514563229105</c:v>
                </c:pt>
                <c:pt idx="45">
                  <c:v>0.92363026257847902</c:v>
                </c:pt>
                <c:pt idx="46">
                  <c:v>0.94415537952466799</c:v>
                </c:pt>
                <c:pt idx="47">
                  <c:v>0.96468049647085596</c:v>
                </c:pt>
                <c:pt idx="48">
                  <c:v>0.98520561341704505</c:v>
                </c:pt>
                <c:pt idx="49">
                  <c:v>1.0057307303632299</c:v>
                </c:pt>
                <c:pt idx="50">
                  <c:v>1.0262558473094201</c:v>
                </c:pt>
                <c:pt idx="51">
                  <c:v>1.0467809642556101</c:v>
                </c:pt>
                <c:pt idx="52">
                  <c:v>1.0673060812018</c:v>
                </c:pt>
                <c:pt idx="53">
                  <c:v>1.08783119814799</c:v>
                </c:pt>
                <c:pt idx="54">
                  <c:v>1.10835631509418</c:v>
                </c:pt>
                <c:pt idx="55">
                  <c:v>1.12888143204036</c:v>
                </c:pt>
                <c:pt idx="56">
                  <c:v>1.1494065489865499</c:v>
                </c:pt>
                <c:pt idx="57">
                  <c:v>1.1699316659327399</c:v>
                </c:pt>
                <c:pt idx="58">
                  <c:v>1.1904567828789301</c:v>
                </c:pt>
                <c:pt idx="59">
                  <c:v>1.2109818998251201</c:v>
                </c:pt>
                <c:pt idx="60">
                  <c:v>1.23150701677131</c:v>
                </c:pt>
                <c:pt idx="61">
                  <c:v>1.25203213371749</c:v>
                </c:pt>
                <c:pt idx="62">
                  <c:v>1.27255725066368</c:v>
                </c:pt>
                <c:pt idx="63">
                  <c:v>1.2930823676098699</c:v>
                </c:pt>
                <c:pt idx="64">
                  <c:v>1.3136074845560599</c:v>
                </c:pt>
                <c:pt idx="65">
                  <c:v>1.3341326015022501</c:v>
                </c:pt>
                <c:pt idx="66">
                  <c:v>1.3546577184484401</c:v>
                </c:pt>
                <c:pt idx="67">
                  <c:v>1.3751828353946201</c:v>
                </c:pt>
                <c:pt idx="68">
                  <c:v>1.39570795234081</c:v>
                </c:pt>
                <c:pt idx="69">
                  <c:v>1.416233069287</c:v>
                </c:pt>
                <c:pt idx="70">
                  <c:v>1.43675818623319</c:v>
                </c:pt>
                <c:pt idx="71">
                  <c:v>1.4572833031793799</c:v>
                </c:pt>
                <c:pt idx="72">
                  <c:v>1.4778084201255699</c:v>
                </c:pt>
                <c:pt idx="73">
                  <c:v>1.4983335370717601</c:v>
                </c:pt>
                <c:pt idx="74">
                  <c:v>1.5188586540179401</c:v>
                </c:pt>
                <c:pt idx="75">
                  <c:v>1.53938377096413</c:v>
                </c:pt>
                <c:pt idx="76">
                  <c:v>1.55990888791032</c:v>
                </c:pt>
                <c:pt idx="77">
                  <c:v>1.58043400485651</c:v>
                </c:pt>
                <c:pt idx="78">
                  <c:v>1.6009591218026999</c:v>
                </c:pt>
                <c:pt idx="79">
                  <c:v>1.6214842387488899</c:v>
                </c:pt>
                <c:pt idx="80">
                  <c:v>1.6420093556950699</c:v>
                </c:pt>
                <c:pt idx="81">
                  <c:v>1.6625344726412601</c:v>
                </c:pt>
                <c:pt idx="82">
                  <c:v>1.6830595895874501</c:v>
                </c:pt>
                <c:pt idx="83">
                  <c:v>1.70358470653364</c:v>
                </c:pt>
                <c:pt idx="84">
                  <c:v>1.72410982347983</c:v>
                </c:pt>
                <c:pt idx="85">
                  <c:v>1.74463494042602</c:v>
                </c:pt>
                <c:pt idx="86">
                  <c:v>1.7651600573721999</c:v>
                </c:pt>
                <c:pt idx="87">
                  <c:v>1.7856851743183899</c:v>
                </c:pt>
                <c:pt idx="88">
                  <c:v>1.8062102912645801</c:v>
                </c:pt>
                <c:pt idx="89">
                  <c:v>1.8267354082107701</c:v>
                </c:pt>
                <c:pt idx="90">
                  <c:v>1.84726052515696</c:v>
                </c:pt>
                <c:pt idx="91">
                  <c:v>1.86778564210315</c:v>
                </c:pt>
                <c:pt idx="92">
                  <c:v>1.88831075904934</c:v>
                </c:pt>
                <c:pt idx="93">
                  <c:v>1.90883587599552</c:v>
                </c:pt>
                <c:pt idx="94">
                  <c:v>1.9293609929417099</c:v>
                </c:pt>
                <c:pt idx="95">
                  <c:v>1.9498861098878999</c:v>
                </c:pt>
                <c:pt idx="96">
                  <c:v>1.9704112268340901</c:v>
                </c:pt>
                <c:pt idx="97">
                  <c:v>1.9909363437802801</c:v>
                </c:pt>
                <c:pt idx="98">
                  <c:v>2.01146146072647</c:v>
                </c:pt>
                <c:pt idx="99">
                  <c:v>2.03198657767265</c:v>
                </c:pt>
                <c:pt idx="100">
                  <c:v>2.0525116946188402</c:v>
                </c:pt>
                <c:pt idx="101">
                  <c:v>2.0730368115650299</c:v>
                </c:pt>
                <c:pt idx="102">
                  <c:v>2.0935619285112201</c:v>
                </c:pt>
                <c:pt idx="103">
                  <c:v>2.1140870454574099</c:v>
                </c:pt>
                <c:pt idx="104">
                  <c:v>2.1346121624036001</c:v>
                </c:pt>
                <c:pt idx="105">
                  <c:v>2.1551372793497801</c:v>
                </c:pt>
                <c:pt idx="106">
                  <c:v>2.1756623962959698</c:v>
                </c:pt>
                <c:pt idx="107">
                  <c:v>2.19618751324216</c:v>
                </c:pt>
                <c:pt idx="108">
                  <c:v>2.2167126301883502</c:v>
                </c:pt>
                <c:pt idx="109">
                  <c:v>2.2372377471345399</c:v>
                </c:pt>
                <c:pt idx="110">
                  <c:v>2.2577628640807301</c:v>
                </c:pt>
                <c:pt idx="111">
                  <c:v>2.2782879810269199</c:v>
                </c:pt>
                <c:pt idx="112">
                  <c:v>2.2988130979730999</c:v>
                </c:pt>
                <c:pt idx="113">
                  <c:v>2.31933821491929</c:v>
                </c:pt>
                <c:pt idx="114">
                  <c:v>2.3398633318654798</c:v>
                </c:pt>
                <c:pt idx="115">
                  <c:v>2.36038844881167</c:v>
                </c:pt>
                <c:pt idx="116">
                  <c:v>2.3809135657578602</c:v>
                </c:pt>
                <c:pt idx="117">
                  <c:v>2.4014386827040499</c:v>
                </c:pt>
                <c:pt idx="118">
                  <c:v>2.4219637996502299</c:v>
                </c:pt>
                <c:pt idx="119">
                  <c:v>2.4424889165964201</c:v>
                </c:pt>
                <c:pt idx="120">
                  <c:v>2.4630140335426098</c:v>
                </c:pt>
                <c:pt idx="121">
                  <c:v>2.4835391504888</c:v>
                </c:pt>
                <c:pt idx="122">
                  <c:v>2.5040642674349902</c:v>
                </c:pt>
                <c:pt idx="123">
                  <c:v>2.52458938438118</c:v>
                </c:pt>
                <c:pt idx="124">
                  <c:v>2.5451145013273702</c:v>
                </c:pt>
                <c:pt idx="125">
                  <c:v>2.5656396182735501</c:v>
                </c:pt>
                <c:pt idx="126">
                  <c:v>2.5861647352197399</c:v>
                </c:pt>
                <c:pt idx="127">
                  <c:v>2.6066898521659301</c:v>
                </c:pt>
                <c:pt idx="128">
                  <c:v>2.6272149691121198</c:v>
                </c:pt>
                <c:pt idx="129">
                  <c:v>2.64774008605831</c:v>
                </c:pt>
                <c:pt idx="130">
                  <c:v>2.6682652030045002</c:v>
                </c:pt>
                <c:pt idx="131">
                  <c:v>2.6887903199506802</c:v>
                </c:pt>
                <c:pt idx="132">
                  <c:v>2.7093154368968699</c:v>
                </c:pt>
                <c:pt idx="133">
                  <c:v>2.7298405538430601</c:v>
                </c:pt>
                <c:pt idx="134">
                  <c:v>2.7503656707892499</c:v>
                </c:pt>
                <c:pt idx="135">
                  <c:v>2.7708907877354401</c:v>
                </c:pt>
                <c:pt idx="136">
                  <c:v>2.7914159046816298</c:v>
                </c:pt>
                <c:pt idx="137">
                  <c:v>2.8119410216278098</c:v>
                </c:pt>
                <c:pt idx="138">
                  <c:v>2.832466138574</c:v>
                </c:pt>
                <c:pt idx="139">
                  <c:v>2.8529912555201902</c:v>
                </c:pt>
                <c:pt idx="140">
                  <c:v>2.8735163724663799</c:v>
                </c:pt>
                <c:pt idx="141">
                  <c:v>2.8940414894125701</c:v>
                </c:pt>
                <c:pt idx="142">
                  <c:v>2.9145666063587599</c:v>
                </c:pt>
                <c:pt idx="143">
                  <c:v>2.9350917233049501</c:v>
                </c:pt>
                <c:pt idx="144">
                  <c:v>2.95561684025113</c:v>
                </c:pt>
                <c:pt idx="145">
                  <c:v>2.9761419571973202</c:v>
                </c:pt>
                <c:pt idx="146">
                  <c:v>2.99666707414351</c:v>
                </c:pt>
                <c:pt idx="147">
                  <c:v>3.0171921910897002</c:v>
                </c:pt>
                <c:pt idx="148">
                  <c:v>3.0377173080358899</c:v>
                </c:pt>
                <c:pt idx="149">
                  <c:v>3.0582424249820801</c:v>
                </c:pt>
                <c:pt idx="150">
                  <c:v>3.0787675419282601</c:v>
                </c:pt>
                <c:pt idx="151">
                  <c:v>3.0992926588744498</c:v>
                </c:pt>
                <c:pt idx="152">
                  <c:v>3.11981777582064</c:v>
                </c:pt>
                <c:pt idx="153">
                  <c:v>3.1403428927668302</c:v>
                </c:pt>
                <c:pt idx="154">
                  <c:v>3.16086800971302</c:v>
                </c:pt>
                <c:pt idx="155">
                  <c:v>3.1813931266592101</c:v>
                </c:pt>
                <c:pt idx="156">
                  <c:v>3.2019182436053999</c:v>
                </c:pt>
                <c:pt idx="157">
                  <c:v>3.2224433605515799</c:v>
                </c:pt>
                <c:pt idx="158">
                  <c:v>3.2429684774977701</c:v>
                </c:pt>
                <c:pt idx="159">
                  <c:v>3.2634935944439598</c:v>
                </c:pt>
                <c:pt idx="160">
                  <c:v>3.28401871139015</c:v>
                </c:pt>
                <c:pt idx="161">
                  <c:v>3.3045438283363402</c:v>
                </c:pt>
                <c:pt idx="162">
                  <c:v>3.3250689452825299</c:v>
                </c:pt>
                <c:pt idx="163">
                  <c:v>3.3455940622287099</c:v>
                </c:pt>
                <c:pt idx="164">
                  <c:v>3.3661191791749001</c:v>
                </c:pt>
                <c:pt idx="165">
                  <c:v>3.3866442961210899</c:v>
                </c:pt>
                <c:pt idx="166">
                  <c:v>3.4071694130672801</c:v>
                </c:pt>
                <c:pt idx="167">
                  <c:v>3.4276945300134698</c:v>
                </c:pt>
                <c:pt idx="168">
                  <c:v>3.44821964695966</c:v>
                </c:pt>
                <c:pt idx="169">
                  <c:v>3.46874476390584</c:v>
                </c:pt>
                <c:pt idx="170">
                  <c:v>3.4892698808520302</c:v>
                </c:pt>
                <c:pt idx="171">
                  <c:v>3.5097949977982199</c:v>
                </c:pt>
                <c:pt idx="172">
                  <c:v>3.5303201147444101</c:v>
                </c:pt>
                <c:pt idx="173">
                  <c:v>3.5508452316905998</c:v>
                </c:pt>
                <c:pt idx="174">
                  <c:v>3.57137034863679</c:v>
                </c:pt>
                <c:pt idx="175">
                  <c:v>3.59189546558297</c:v>
                </c:pt>
                <c:pt idx="176">
                  <c:v>3.6124205825291602</c:v>
                </c:pt>
                <c:pt idx="177">
                  <c:v>3.63294569947535</c:v>
                </c:pt>
                <c:pt idx="178">
                  <c:v>3.6534708164215401</c:v>
                </c:pt>
                <c:pt idx="179">
                  <c:v>3.6739959333677299</c:v>
                </c:pt>
                <c:pt idx="180">
                  <c:v>3.6945210503139201</c:v>
                </c:pt>
                <c:pt idx="181">
                  <c:v>3.7150461672601098</c:v>
                </c:pt>
                <c:pt idx="182">
                  <c:v>3.7355712842062898</c:v>
                </c:pt>
                <c:pt idx="183">
                  <c:v>3.75609640115248</c:v>
                </c:pt>
                <c:pt idx="184">
                  <c:v>3.7766215180986702</c:v>
                </c:pt>
                <c:pt idx="185">
                  <c:v>3.7971466350448599</c:v>
                </c:pt>
                <c:pt idx="186">
                  <c:v>3.8176717519910501</c:v>
                </c:pt>
                <c:pt idx="187">
                  <c:v>3.8381968689372399</c:v>
                </c:pt>
                <c:pt idx="188">
                  <c:v>3.8587219858834199</c:v>
                </c:pt>
                <c:pt idx="189">
                  <c:v>3.87924710282961</c:v>
                </c:pt>
                <c:pt idx="190">
                  <c:v>3.8997722197757998</c:v>
                </c:pt>
                <c:pt idx="191">
                  <c:v>3.92029733672199</c:v>
                </c:pt>
                <c:pt idx="192">
                  <c:v>3.9408224536681802</c:v>
                </c:pt>
                <c:pt idx="193">
                  <c:v>3.9613475706143699</c:v>
                </c:pt>
                <c:pt idx="194">
                  <c:v>3.9818726875605601</c:v>
                </c:pt>
                <c:pt idx="195">
                  <c:v>4.0023978045067397</c:v>
                </c:pt>
                <c:pt idx="196">
                  <c:v>4.0229229214529303</c:v>
                </c:pt>
                <c:pt idx="197">
                  <c:v>4.04344803839912</c:v>
                </c:pt>
                <c:pt idx="198">
                  <c:v>4.0639731553453098</c:v>
                </c:pt>
                <c:pt idx="199">
                  <c:v>4.0844982722915004</c:v>
                </c:pt>
                <c:pt idx="200">
                  <c:v>4.1050233892376902</c:v>
                </c:pt>
                <c:pt idx="201">
                  <c:v>4.1255485061838701</c:v>
                </c:pt>
                <c:pt idx="202">
                  <c:v>4.1460736231300599</c:v>
                </c:pt>
                <c:pt idx="203">
                  <c:v>4.1665987400762496</c:v>
                </c:pt>
                <c:pt idx="204">
                  <c:v>4.1871238570224403</c:v>
                </c:pt>
                <c:pt idx="205">
                  <c:v>4.20764897396863</c:v>
                </c:pt>
                <c:pt idx="206">
                  <c:v>4.2281740909148198</c:v>
                </c:pt>
                <c:pt idx="207">
                  <c:v>4.2486992078610104</c:v>
                </c:pt>
                <c:pt idx="208">
                  <c:v>4.2692243248071904</c:v>
                </c:pt>
                <c:pt idx="209">
                  <c:v>4.2897494417533801</c:v>
                </c:pt>
                <c:pt idx="210">
                  <c:v>4.3102745586995699</c:v>
                </c:pt>
                <c:pt idx="211">
                  <c:v>4.3307996756457596</c:v>
                </c:pt>
                <c:pt idx="212">
                  <c:v>4.3513247925919503</c:v>
                </c:pt>
                <c:pt idx="213">
                  <c:v>4.37184990953814</c:v>
                </c:pt>
                <c:pt idx="214">
                  <c:v>4.39237502648432</c:v>
                </c:pt>
                <c:pt idx="215">
                  <c:v>4.4129001434305097</c:v>
                </c:pt>
                <c:pt idx="216">
                  <c:v>4.4334252603767004</c:v>
                </c:pt>
                <c:pt idx="217">
                  <c:v>4.4539503773228901</c:v>
                </c:pt>
                <c:pt idx="218">
                  <c:v>4.4744754942690799</c:v>
                </c:pt>
                <c:pt idx="219">
                  <c:v>4.4950006112152696</c:v>
                </c:pt>
                <c:pt idx="220">
                  <c:v>4.5155257281614496</c:v>
                </c:pt>
                <c:pt idx="221">
                  <c:v>4.5360508451076402</c:v>
                </c:pt>
                <c:pt idx="222">
                  <c:v>4.55657596205383</c:v>
                </c:pt>
                <c:pt idx="223">
                  <c:v>4.5771010790000197</c:v>
                </c:pt>
                <c:pt idx="224">
                  <c:v>4.5976261959462104</c:v>
                </c:pt>
                <c:pt idx="225">
                  <c:v>4.6181513128924001</c:v>
                </c:pt>
                <c:pt idx="226">
                  <c:v>4.6386764298385899</c:v>
                </c:pt>
                <c:pt idx="227">
                  <c:v>4.6592015467847698</c:v>
                </c:pt>
                <c:pt idx="228">
                  <c:v>4.6797266637309596</c:v>
                </c:pt>
                <c:pt idx="229">
                  <c:v>4.7002517806771502</c:v>
                </c:pt>
                <c:pt idx="230">
                  <c:v>4.72077689762334</c:v>
                </c:pt>
                <c:pt idx="231">
                  <c:v>4.7413020145695297</c:v>
                </c:pt>
                <c:pt idx="232">
                  <c:v>4.7618271315157203</c:v>
                </c:pt>
                <c:pt idx="233">
                  <c:v>4.7823522484619003</c:v>
                </c:pt>
                <c:pt idx="234">
                  <c:v>4.8028773654080901</c:v>
                </c:pt>
                <c:pt idx="235">
                  <c:v>4.8234024823542798</c:v>
                </c:pt>
                <c:pt idx="236">
                  <c:v>4.8439275993004696</c:v>
                </c:pt>
                <c:pt idx="237">
                  <c:v>4.8644527162466602</c:v>
                </c:pt>
                <c:pt idx="238">
                  <c:v>4.8849778331928499</c:v>
                </c:pt>
                <c:pt idx="239">
                  <c:v>4.9055029501390299</c:v>
                </c:pt>
                <c:pt idx="240">
                  <c:v>4.9260280670852197</c:v>
                </c:pt>
                <c:pt idx="241">
                  <c:v>4.9465531840314103</c:v>
                </c:pt>
                <c:pt idx="242">
                  <c:v>4.9670783009776001</c:v>
                </c:pt>
                <c:pt idx="243">
                  <c:v>4.9876034179237898</c:v>
                </c:pt>
                <c:pt idx="244">
                  <c:v>5.0081285348699804</c:v>
                </c:pt>
                <c:pt idx="245">
                  <c:v>5.0286536518161604</c:v>
                </c:pt>
                <c:pt idx="246">
                  <c:v>5.0491787687623502</c:v>
                </c:pt>
                <c:pt idx="247">
                  <c:v>5.0697038857085399</c:v>
                </c:pt>
                <c:pt idx="248">
                  <c:v>5.0902290026547297</c:v>
                </c:pt>
                <c:pt idx="249">
                  <c:v>5.1107541196009203</c:v>
                </c:pt>
                <c:pt idx="250">
                  <c:v>5.13127923654711</c:v>
                </c:pt>
                <c:pt idx="251">
                  <c:v>5.1518043534932998</c:v>
                </c:pt>
                <c:pt idx="252">
                  <c:v>5.1723294704394798</c:v>
                </c:pt>
                <c:pt idx="253">
                  <c:v>5.1928545873856704</c:v>
                </c:pt>
                <c:pt idx="254">
                  <c:v>5.2133797043318602</c:v>
                </c:pt>
                <c:pt idx="255">
                  <c:v>5.2339048212780499</c:v>
                </c:pt>
                <c:pt idx="256">
                  <c:v>5.2544299382242396</c:v>
                </c:pt>
                <c:pt idx="257">
                  <c:v>5.2749550551704303</c:v>
                </c:pt>
                <c:pt idx="258">
                  <c:v>5.2954801721166103</c:v>
                </c:pt>
                <c:pt idx="259">
                  <c:v>5.3160052890628</c:v>
                </c:pt>
                <c:pt idx="260">
                  <c:v>5.3365304060089898</c:v>
                </c:pt>
                <c:pt idx="261">
                  <c:v>5.3570555229551804</c:v>
                </c:pt>
                <c:pt idx="262">
                  <c:v>5.3775806399013701</c:v>
                </c:pt>
                <c:pt idx="263">
                  <c:v>5.3981057568475599</c:v>
                </c:pt>
                <c:pt idx="264">
                  <c:v>5.4186308737937496</c:v>
                </c:pt>
                <c:pt idx="265">
                  <c:v>5.4391559907399296</c:v>
                </c:pt>
                <c:pt idx="266">
                  <c:v>5.4596811076861202</c:v>
                </c:pt>
                <c:pt idx="267">
                  <c:v>5.48020622463231</c:v>
                </c:pt>
                <c:pt idx="268">
                  <c:v>5.5007313415784997</c:v>
                </c:pt>
                <c:pt idx="269">
                  <c:v>5.5212564585246904</c:v>
                </c:pt>
                <c:pt idx="270">
                  <c:v>5.5417815754708801</c:v>
                </c:pt>
                <c:pt idx="271">
                  <c:v>5.5623066924170601</c:v>
                </c:pt>
                <c:pt idx="272">
                  <c:v>5.5828318093632499</c:v>
                </c:pt>
                <c:pt idx="273">
                  <c:v>5.6033569263094396</c:v>
                </c:pt>
                <c:pt idx="274">
                  <c:v>5.6238820432556302</c:v>
                </c:pt>
                <c:pt idx="275">
                  <c:v>5.64440716020182</c:v>
                </c:pt>
                <c:pt idx="276">
                  <c:v>5.6649322771480097</c:v>
                </c:pt>
                <c:pt idx="277">
                  <c:v>5.6854573940942004</c:v>
                </c:pt>
                <c:pt idx="278">
                  <c:v>5.7059825110403803</c:v>
                </c:pt>
                <c:pt idx="279">
                  <c:v>5.7265076279865701</c:v>
                </c:pt>
                <c:pt idx="280">
                  <c:v>5.7470327449327598</c:v>
                </c:pt>
                <c:pt idx="281">
                  <c:v>5.7675578618789496</c:v>
                </c:pt>
                <c:pt idx="282">
                  <c:v>5.7880829788251402</c:v>
                </c:pt>
                <c:pt idx="283">
                  <c:v>5.80860809577133</c:v>
                </c:pt>
                <c:pt idx="284">
                  <c:v>5.8291332127175099</c:v>
                </c:pt>
                <c:pt idx="285">
                  <c:v>5.8496583296636997</c:v>
                </c:pt>
                <c:pt idx="286">
                  <c:v>5.8701834466098903</c:v>
                </c:pt>
                <c:pt idx="287">
                  <c:v>5.8907085635560801</c:v>
                </c:pt>
                <c:pt idx="288">
                  <c:v>5.9112336805022698</c:v>
                </c:pt>
                <c:pt idx="289">
                  <c:v>5.9317587974484596</c:v>
                </c:pt>
                <c:pt idx="290">
                  <c:v>5.9522839143946404</c:v>
                </c:pt>
                <c:pt idx="291">
                  <c:v>5.9728090313408302</c:v>
                </c:pt>
                <c:pt idx="292">
                  <c:v>5.9933341482870199</c:v>
                </c:pt>
                <c:pt idx="293">
                  <c:v>6.0138592652332097</c:v>
                </c:pt>
                <c:pt idx="294">
                  <c:v>6.0343843821794003</c:v>
                </c:pt>
                <c:pt idx="295">
                  <c:v>6.0549094991255901</c:v>
                </c:pt>
                <c:pt idx="296">
                  <c:v>6.0754346160717798</c:v>
                </c:pt>
                <c:pt idx="297">
                  <c:v>6.0959597330179598</c:v>
                </c:pt>
                <c:pt idx="298">
                  <c:v>6.1164848499641504</c:v>
                </c:pt>
                <c:pt idx="299">
                  <c:v>6.1370099669103402</c:v>
                </c:pt>
                <c:pt idx="300">
                  <c:v>6.1575350838565299</c:v>
                </c:pt>
                <c:pt idx="301">
                  <c:v>6.1780602008027197</c:v>
                </c:pt>
                <c:pt idx="302">
                  <c:v>6.1985853177489103</c:v>
                </c:pt>
                <c:pt idx="303">
                  <c:v>6.2191104346950903</c:v>
                </c:pt>
                <c:pt idx="304">
                  <c:v>6.23963555164128</c:v>
                </c:pt>
                <c:pt idx="305">
                  <c:v>6.2601606685874698</c:v>
                </c:pt>
                <c:pt idx="306">
                  <c:v>6.2806857855336604</c:v>
                </c:pt>
                <c:pt idx="307">
                  <c:v>6.3012109024798502</c:v>
                </c:pt>
                <c:pt idx="308">
                  <c:v>6.3217360194260399</c:v>
                </c:pt>
                <c:pt idx="309">
                  <c:v>6.3422611363722199</c:v>
                </c:pt>
                <c:pt idx="310">
                  <c:v>6.3627862533184096</c:v>
                </c:pt>
                <c:pt idx="311">
                  <c:v>6.3833113702646003</c:v>
                </c:pt>
                <c:pt idx="312">
                  <c:v>6.40383648721079</c:v>
                </c:pt>
                <c:pt idx="313">
                  <c:v>6.4243616041569798</c:v>
                </c:pt>
                <c:pt idx="314">
                  <c:v>6.4448867211031704</c:v>
                </c:pt>
                <c:pt idx="315">
                  <c:v>6.4654118380493504</c:v>
                </c:pt>
                <c:pt idx="316">
                  <c:v>6.4859369549955401</c:v>
                </c:pt>
                <c:pt idx="317">
                  <c:v>6.5064620719417299</c:v>
                </c:pt>
                <c:pt idx="318">
                  <c:v>6.5269871888879196</c:v>
                </c:pt>
                <c:pt idx="319">
                  <c:v>6.5475123058341103</c:v>
                </c:pt>
                <c:pt idx="320">
                  <c:v>6.5680374227803</c:v>
                </c:pt>
                <c:pt idx="321">
                  <c:v>6.5885625397264898</c:v>
                </c:pt>
                <c:pt idx="322">
                  <c:v>6.6090876566726697</c:v>
                </c:pt>
                <c:pt idx="323">
                  <c:v>6.6296127736188604</c:v>
                </c:pt>
                <c:pt idx="324">
                  <c:v>6.6501378905650501</c:v>
                </c:pt>
                <c:pt idx="325">
                  <c:v>6.6706630075112399</c:v>
                </c:pt>
                <c:pt idx="326">
                  <c:v>6.6911881244574296</c:v>
                </c:pt>
                <c:pt idx="327">
                  <c:v>6.7117132414036202</c:v>
                </c:pt>
                <c:pt idx="328">
                  <c:v>6.7322383583498002</c:v>
                </c:pt>
                <c:pt idx="329">
                  <c:v>6.75276347529599</c:v>
                </c:pt>
                <c:pt idx="330">
                  <c:v>6.7732885922421797</c:v>
                </c:pt>
                <c:pt idx="331">
                  <c:v>6.7938137091883704</c:v>
                </c:pt>
                <c:pt idx="332">
                  <c:v>6.8143388261345601</c:v>
                </c:pt>
                <c:pt idx="333">
                  <c:v>6.8348639430807498</c:v>
                </c:pt>
                <c:pt idx="334">
                  <c:v>6.8553890600269396</c:v>
                </c:pt>
                <c:pt idx="335">
                  <c:v>6.8759141769731196</c:v>
                </c:pt>
                <c:pt idx="336">
                  <c:v>6.8964392939193102</c:v>
                </c:pt>
                <c:pt idx="337">
                  <c:v>6.9169644108655</c:v>
                </c:pt>
                <c:pt idx="338">
                  <c:v>6.9374895278116897</c:v>
                </c:pt>
                <c:pt idx="339">
                  <c:v>6.9580146447578803</c:v>
                </c:pt>
                <c:pt idx="340">
                  <c:v>6.9785397617040701</c:v>
                </c:pt>
                <c:pt idx="341">
                  <c:v>6.9990648786502501</c:v>
                </c:pt>
                <c:pt idx="342">
                  <c:v>7.0195899955964398</c:v>
                </c:pt>
                <c:pt idx="343">
                  <c:v>7.0401151125426296</c:v>
                </c:pt>
                <c:pt idx="344">
                  <c:v>7.0606402294888202</c:v>
                </c:pt>
                <c:pt idx="345">
                  <c:v>7.0811653464350099</c:v>
                </c:pt>
                <c:pt idx="346">
                  <c:v>7.1016904633811997</c:v>
                </c:pt>
                <c:pt idx="347">
                  <c:v>7.1222155803273903</c:v>
                </c:pt>
                <c:pt idx="348">
                  <c:v>7.1427406972735703</c:v>
                </c:pt>
                <c:pt idx="349">
                  <c:v>7.1632658142197601</c:v>
                </c:pt>
                <c:pt idx="350">
                  <c:v>7.1837909311659498</c:v>
                </c:pt>
                <c:pt idx="351">
                  <c:v>7.2043160481121404</c:v>
                </c:pt>
                <c:pt idx="352">
                  <c:v>7.2248411650583302</c:v>
                </c:pt>
                <c:pt idx="353">
                  <c:v>7.2453662820045199</c:v>
                </c:pt>
                <c:pt idx="354">
                  <c:v>7.2658913989506999</c:v>
                </c:pt>
                <c:pt idx="355">
                  <c:v>7.2864165158968897</c:v>
                </c:pt>
                <c:pt idx="356">
                  <c:v>7.3069416328430803</c:v>
                </c:pt>
                <c:pt idx="357">
                  <c:v>7.32746674978927</c:v>
                </c:pt>
                <c:pt idx="358">
                  <c:v>7.3479918667354598</c:v>
                </c:pt>
                <c:pt idx="359">
                  <c:v>7.3685169836816504</c:v>
                </c:pt>
                <c:pt idx="360">
                  <c:v>7.3890421006278304</c:v>
                </c:pt>
                <c:pt idx="361">
                  <c:v>7.4095672175740201</c:v>
                </c:pt>
                <c:pt idx="362">
                  <c:v>7.4300923345202099</c:v>
                </c:pt>
                <c:pt idx="363">
                  <c:v>7.4506174514663996</c:v>
                </c:pt>
                <c:pt idx="364">
                  <c:v>7.4711425684125903</c:v>
                </c:pt>
                <c:pt idx="365">
                  <c:v>7.49166768535878</c:v>
                </c:pt>
                <c:pt idx="366">
                  <c:v>7.5121928023049698</c:v>
                </c:pt>
                <c:pt idx="367">
                  <c:v>7.5327179192511498</c:v>
                </c:pt>
                <c:pt idx="368">
                  <c:v>7.5532430361973404</c:v>
                </c:pt>
                <c:pt idx="369">
                  <c:v>7.5737681531435301</c:v>
                </c:pt>
                <c:pt idx="370">
                  <c:v>7.5942932700897199</c:v>
                </c:pt>
                <c:pt idx="371">
                  <c:v>7.6148183870359096</c:v>
                </c:pt>
                <c:pt idx="372">
                  <c:v>7.6353435039821003</c:v>
                </c:pt>
                <c:pt idx="373">
                  <c:v>7.6558686209282802</c:v>
                </c:pt>
                <c:pt idx="374">
                  <c:v>7.67639373787447</c:v>
                </c:pt>
                <c:pt idx="375">
                  <c:v>7.6969188548206597</c:v>
                </c:pt>
                <c:pt idx="376">
                  <c:v>7.7174439717668504</c:v>
                </c:pt>
                <c:pt idx="377">
                  <c:v>7.7379690887130401</c:v>
                </c:pt>
                <c:pt idx="378">
                  <c:v>7.7584942056592299</c:v>
                </c:pt>
                <c:pt idx="379">
                  <c:v>7.7790193226054098</c:v>
                </c:pt>
                <c:pt idx="380">
                  <c:v>7.7995444395515996</c:v>
                </c:pt>
                <c:pt idx="381">
                  <c:v>7.8200695564977902</c:v>
                </c:pt>
                <c:pt idx="382">
                  <c:v>7.84059467344398</c:v>
                </c:pt>
                <c:pt idx="383">
                  <c:v>7.8611197903901697</c:v>
                </c:pt>
                <c:pt idx="384">
                  <c:v>7.8816449073363604</c:v>
                </c:pt>
                <c:pt idx="385">
                  <c:v>7.9021700242825501</c:v>
                </c:pt>
                <c:pt idx="386">
                  <c:v>7.9226951412287301</c:v>
                </c:pt>
                <c:pt idx="387">
                  <c:v>7.9432202581749198</c:v>
                </c:pt>
                <c:pt idx="388">
                  <c:v>7.9637453751211096</c:v>
                </c:pt>
                <c:pt idx="389">
                  <c:v>7.9842704920673002</c:v>
                </c:pt>
                <c:pt idx="390">
                  <c:v>8.00479560901349</c:v>
                </c:pt>
                <c:pt idx="391">
                  <c:v>8.0253207259596806</c:v>
                </c:pt>
                <c:pt idx="392">
                  <c:v>8.0458458429058606</c:v>
                </c:pt>
                <c:pt idx="393">
                  <c:v>8.0663709598520494</c:v>
                </c:pt>
                <c:pt idx="394">
                  <c:v>8.0868960767982401</c:v>
                </c:pt>
                <c:pt idx="395">
                  <c:v>8.1074211937444307</c:v>
                </c:pt>
                <c:pt idx="396">
                  <c:v>8.1279463106906196</c:v>
                </c:pt>
                <c:pt idx="397">
                  <c:v>8.1484714276368102</c:v>
                </c:pt>
                <c:pt idx="398">
                  <c:v>8.1689965445830008</c:v>
                </c:pt>
                <c:pt idx="399">
                  <c:v>8.1895216615291808</c:v>
                </c:pt>
                <c:pt idx="400">
                  <c:v>8.2100467784753697</c:v>
                </c:pt>
                <c:pt idx="401">
                  <c:v>8.2305718954215603</c:v>
                </c:pt>
                <c:pt idx="402">
                  <c:v>8.2510970123677492</c:v>
                </c:pt>
                <c:pt idx="403">
                  <c:v>8.2716221293139398</c:v>
                </c:pt>
                <c:pt idx="404">
                  <c:v>8.2921472462601304</c:v>
                </c:pt>
                <c:pt idx="405">
                  <c:v>8.3126723632063104</c:v>
                </c:pt>
                <c:pt idx="406">
                  <c:v>8.3331974801524993</c:v>
                </c:pt>
                <c:pt idx="407">
                  <c:v>8.3537225970986899</c:v>
                </c:pt>
                <c:pt idx="408">
                  <c:v>8.3742477140448806</c:v>
                </c:pt>
                <c:pt idx="409">
                  <c:v>8.3947728309910694</c:v>
                </c:pt>
                <c:pt idx="410">
                  <c:v>8.41529794793726</c:v>
                </c:pt>
                <c:pt idx="411">
                  <c:v>8.43582306488344</c:v>
                </c:pt>
                <c:pt idx="412">
                  <c:v>8.4563481818296307</c:v>
                </c:pt>
                <c:pt idx="413">
                  <c:v>8.4768732987758195</c:v>
                </c:pt>
                <c:pt idx="414">
                  <c:v>8.4973984157220102</c:v>
                </c:pt>
                <c:pt idx="415">
                  <c:v>8.5179235326682008</c:v>
                </c:pt>
                <c:pt idx="416">
                  <c:v>8.5384486496143897</c:v>
                </c:pt>
                <c:pt idx="417">
                  <c:v>8.5589737665605803</c:v>
                </c:pt>
                <c:pt idx="418">
                  <c:v>8.5794988835067603</c:v>
                </c:pt>
                <c:pt idx="419">
                  <c:v>8.6000240004529491</c:v>
                </c:pt>
                <c:pt idx="420">
                  <c:v>8.6205491173991398</c:v>
                </c:pt>
                <c:pt idx="421">
                  <c:v>8.6410742343453304</c:v>
                </c:pt>
                <c:pt idx="422">
                  <c:v>8.6615993512915193</c:v>
                </c:pt>
                <c:pt idx="423">
                  <c:v>8.6821244682377099</c:v>
                </c:pt>
                <c:pt idx="424">
                  <c:v>8.7026495851838899</c:v>
                </c:pt>
                <c:pt idx="425">
                  <c:v>8.7231747021300805</c:v>
                </c:pt>
                <c:pt idx="426">
                  <c:v>8.7436998190762694</c:v>
                </c:pt>
                <c:pt idx="427">
                  <c:v>8.76422493602246</c:v>
                </c:pt>
                <c:pt idx="428">
                  <c:v>8.7847500529686506</c:v>
                </c:pt>
                <c:pt idx="429">
                  <c:v>8.8052751699148395</c:v>
                </c:pt>
                <c:pt idx="430">
                  <c:v>8.8258002868610195</c:v>
                </c:pt>
                <c:pt idx="431">
                  <c:v>8.8463254038072101</c:v>
                </c:pt>
                <c:pt idx="432">
                  <c:v>8.8668505207534007</c:v>
                </c:pt>
                <c:pt idx="433">
                  <c:v>8.8873756376995896</c:v>
                </c:pt>
                <c:pt idx="434">
                  <c:v>8.9079007546457802</c:v>
                </c:pt>
                <c:pt idx="435">
                  <c:v>8.9284258715919709</c:v>
                </c:pt>
                <c:pt idx="436">
                  <c:v>8.9489509885381509</c:v>
                </c:pt>
                <c:pt idx="437">
                  <c:v>8.9694761054843397</c:v>
                </c:pt>
                <c:pt idx="438">
                  <c:v>8.9900012224305303</c:v>
                </c:pt>
                <c:pt idx="439">
                  <c:v>9.0105263393767192</c:v>
                </c:pt>
                <c:pt idx="440">
                  <c:v>9.0310514563229098</c:v>
                </c:pt>
                <c:pt idx="441">
                  <c:v>9.0515765732691005</c:v>
                </c:pt>
                <c:pt idx="442">
                  <c:v>9.0721016902152893</c:v>
                </c:pt>
                <c:pt idx="443">
                  <c:v>9.0926268071614693</c:v>
                </c:pt>
                <c:pt idx="444">
                  <c:v>9.11315192410766</c:v>
                </c:pt>
                <c:pt idx="445">
                  <c:v>9.1336770410538506</c:v>
                </c:pt>
                <c:pt idx="446">
                  <c:v>9.1542021580000394</c:v>
                </c:pt>
                <c:pt idx="447">
                  <c:v>9.1747272749462301</c:v>
                </c:pt>
                <c:pt idx="448">
                  <c:v>9.1952523918924207</c:v>
                </c:pt>
                <c:pt idx="449">
                  <c:v>9.2157775088386007</c:v>
                </c:pt>
                <c:pt idx="450">
                  <c:v>9.2363026257847896</c:v>
                </c:pt>
                <c:pt idx="451">
                  <c:v>9.2568277427309802</c:v>
                </c:pt>
                <c:pt idx="452">
                  <c:v>9.2773528596771708</c:v>
                </c:pt>
                <c:pt idx="453">
                  <c:v>9.2978779766233597</c:v>
                </c:pt>
                <c:pt idx="454">
                  <c:v>9.3184030935695503</c:v>
                </c:pt>
                <c:pt idx="455">
                  <c:v>9.3389282105157392</c:v>
                </c:pt>
                <c:pt idx="456">
                  <c:v>9.3594533274619192</c:v>
                </c:pt>
                <c:pt idx="457">
                  <c:v>9.3799784444081098</c:v>
                </c:pt>
                <c:pt idx="458">
                  <c:v>9.4005035613543004</c:v>
                </c:pt>
                <c:pt idx="459">
                  <c:v>9.4210286783004893</c:v>
                </c:pt>
                <c:pt idx="460">
                  <c:v>9.4415537952466799</c:v>
                </c:pt>
                <c:pt idx="461">
                  <c:v>9.4620789121928706</c:v>
                </c:pt>
                <c:pt idx="462">
                  <c:v>9.4826040291390505</c:v>
                </c:pt>
                <c:pt idx="463">
                  <c:v>9.5031291460852394</c:v>
                </c:pt>
                <c:pt idx="464">
                  <c:v>9.52365426303143</c:v>
                </c:pt>
                <c:pt idx="465">
                  <c:v>9.5441793799776207</c:v>
                </c:pt>
                <c:pt idx="466">
                  <c:v>9.5647044969238095</c:v>
                </c:pt>
                <c:pt idx="467">
                  <c:v>9.5852296138700002</c:v>
                </c:pt>
                <c:pt idx="468">
                  <c:v>9.6057547308161908</c:v>
                </c:pt>
                <c:pt idx="469">
                  <c:v>9.6262798477623708</c:v>
                </c:pt>
                <c:pt idx="470">
                  <c:v>9.6468049647085596</c:v>
                </c:pt>
                <c:pt idx="471">
                  <c:v>9.6673300816547503</c:v>
                </c:pt>
                <c:pt idx="472">
                  <c:v>9.6878551986009391</c:v>
                </c:pt>
                <c:pt idx="473">
                  <c:v>9.7083803155471298</c:v>
                </c:pt>
                <c:pt idx="474">
                  <c:v>9.7289054324933204</c:v>
                </c:pt>
                <c:pt idx="475">
                  <c:v>9.7494305494395004</c:v>
                </c:pt>
                <c:pt idx="476">
                  <c:v>9.7699556663856892</c:v>
                </c:pt>
                <c:pt idx="477">
                  <c:v>9.7904807833318799</c:v>
                </c:pt>
                <c:pt idx="478">
                  <c:v>9.8110059002780705</c:v>
                </c:pt>
                <c:pt idx="479">
                  <c:v>9.8315310172242594</c:v>
                </c:pt>
                <c:pt idx="480">
                  <c:v>9.85205613417045</c:v>
                </c:pt>
                <c:pt idx="481">
                  <c:v>9.8725812511166406</c:v>
                </c:pt>
                <c:pt idx="482">
                  <c:v>9.8931063680628206</c:v>
                </c:pt>
                <c:pt idx="483">
                  <c:v>9.9136314850090095</c:v>
                </c:pt>
                <c:pt idx="484">
                  <c:v>9.9341566019552001</c:v>
                </c:pt>
                <c:pt idx="485">
                  <c:v>9.9546817189013908</c:v>
                </c:pt>
                <c:pt idx="486">
                  <c:v>9.9752068358475796</c:v>
                </c:pt>
                <c:pt idx="487">
                  <c:v>9.9957319527937596</c:v>
                </c:pt>
                <c:pt idx="488">
                  <c:v>10.01625706974</c:v>
                </c:pt>
                <c:pt idx="489">
                  <c:v>10.0367821866861</c:v>
                </c:pt>
                <c:pt idx="490">
                  <c:v>10.0573073036323</c:v>
                </c:pt>
                <c:pt idx="491">
                  <c:v>10.077832420578501</c:v>
                </c:pt>
                <c:pt idx="492">
                  <c:v>10.0983575375247</c:v>
                </c:pt>
                <c:pt idx="493">
                  <c:v>10.1188826544709</c:v>
                </c:pt>
                <c:pt idx="494">
                  <c:v>10.139407771417099</c:v>
                </c:pt>
                <c:pt idx="495">
                  <c:v>10.159932888363301</c:v>
                </c:pt>
                <c:pt idx="496">
                  <c:v>10.1804580053095</c:v>
                </c:pt>
                <c:pt idx="497">
                  <c:v>10.2009831222557</c:v>
                </c:pt>
                <c:pt idx="498">
                  <c:v>10.2215082392018</c:v>
                </c:pt>
                <c:pt idx="499">
                  <c:v>10.242033356147999</c:v>
                </c:pt>
                <c:pt idx="500">
                  <c:v>10.262558473094201</c:v>
                </c:pt>
                <c:pt idx="501">
                  <c:v>10.2830835900404</c:v>
                </c:pt>
                <c:pt idx="502">
                  <c:v>10.3036087069866</c:v>
                </c:pt>
                <c:pt idx="503">
                  <c:v>10.324133823932801</c:v>
                </c:pt>
                <c:pt idx="504">
                  <c:v>10.344658940879</c:v>
                </c:pt>
                <c:pt idx="505">
                  <c:v>10.3651840578252</c:v>
                </c:pt>
                <c:pt idx="506">
                  <c:v>10.3857091747713</c:v>
                </c:pt>
                <c:pt idx="507">
                  <c:v>10.406234291717499</c:v>
                </c:pt>
                <c:pt idx="508">
                  <c:v>10.426759408663701</c:v>
                </c:pt>
                <c:pt idx="509">
                  <c:v>10.4472845256099</c:v>
                </c:pt>
                <c:pt idx="510">
                  <c:v>10.4678096425561</c:v>
                </c:pt>
                <c:pt idx="511">
                  <c:v>10.488334759502299</c:v>
                </c:pt>
                <c:pt idx="512">
                  <c:v>10.508859876448501</c:v>
                </c:pt>
                <c:pt idx="513">
                  <c:v>10.5293849933947</c:v>
                </c:pt>
                <c:pt idx="514">
                  <c:v>10.5499101103409</c:v>
                </c:pt>
                <c:pt idx="515">
                  <c:v>10.570435227287</c:v>
                </c:pt>
                <c:pt idx="516">
                  <c:v>10.590960344233199</c:v>
                </c:pt>
                <c:pt idx="517">
                  <c:v>10.611485461179401</c:v>
                </c:pt>
                <c:pt idx="518">
                  <c:v>10.6320105781256</c:v>
                </c:pt>
                <c:pt idx="519">
                  <c:v>10.6525356950718</c:v>
                </c:pt>
                <c:pt idx="520">
                  <c:v>10.673060812018001</c:v>
                </c:pt>
                <c:pt idx="521">
                  <c:v>10.6935859289642</c:v>
                </c:pt>
                <c:pt idx="522">
                  <c:v>10.7141110459104</c:v>
                </c:pt>
                <c:pt idx="523">
                  <c:v>10.7346361628565</c:v>
                </c:pt>
                <c:pt idx="524">
                  <c:v>10.755161279802699</c:v>
                </c:pt>
                <c:pt idx="525">
                  <c:v>10.775686396748901</c:v>
                </c:pt>
                <c:pt idx="526">
                  <c:v>10.7962115136951</c:v>
                </c:pt>
                <c:pt idx="527">
                  <c:v>10.8167366306413</c:v>
                </c:pt>
                <c:pt idx="528">
                  <c:v>10.837261747587499</c:v>
                </c:pt>
                <c:pt idx="529">
                  <c:v>10.857786864533701</c:v>
                </c:pt>
                <c:pt idx="530">
                  <c:v>10.8783119814799</c:v>
                </c:pt>
                <c:pt idx="531">
                  <c:v>10.8988370984261</c:v>
                </c:pt>
                <c:pt idx="532">
                  <c:v>10.9193622153722</c:v>
                </c:pt>
                <c:pt idx="533">
                  <c:v>10.939887332318399</c:v>
                </c:pt>
                <c:pt idx="534">
                  <c:v>10.9604124492646</c:v>
                </c:pt>
                <c:pt idx="535">
                  <c:v>10.9809375662108</c:v>
                </c:pt>
                <c:pt idx="536">
                  <c:v>11.001462683156999</c:v>
                </c:pt>
                <c:pt idx="537">
                  <c:v>11.021987800103201</c:v>
                </c:pt>
                <c:pt idx="538">
                  <c:v>11.0425129170494</c:v>
                </c:pt>
                <c:pt idx="539">
                  <c:v>11.0630380339956</c:v>
                </c:pt>
                <c:pt idx="540">
                  <c:v>11.083563150941799</c:v>
                </c:pt>
                <c:pt idx="541">
                  <c:v>11.104088267887899</c:v>
                </c:pt>
                <c:pt idx="542">
                  <c:v>11.124613384834101</c:v>
                </c:pt>
                <c:pt idx="543">
                  <c:v>11.1451385017803</c:v>
                </c:pt>
                <c:pt idx="544">
                  <c:v>11.1656636187265</c:v>
                </c:pt>
                <c:pt idx="545">
                  <c:v>11.186188735672699</c:v>
                </c:pt>
                <c:pt idx="546">
                  <c:v>11.206713852618901</c:v>
                </c:pt>
                <c:pt idx="547">
                  <c:v>11.2272389695651</c:v>
                </c:pt>
                <c:pt idx="548">
                  <c:v>11.2477640865113</c:v>
                </c:pt>
                <c:pt idx="549">
                  <c:v>11.2682892034574</c:v>
                </c:pt>
                <c:pt idx="550">
                  <c:v>11.288814320403599</c:v>
                </c:pt>
                <c:pt idx="551">
                  <c:v>11.3093394373498</c:v>
                </c:pt>
                <c:pt idx="552">
                  <c:v>11.329864554296</c:v>
                </c:pt>
                <c:pt idx="553">
                  <c:v>11.350389671242199</c:v>
                </c:pt>
                <c:pt idx="554">
                  <c:v>11.370914788188401</c:v>
                </c:pt>
                <c:pt idx="555">
                  <c:v>11.3914399051346</c:v>
                </c:pt>
                <c:pt idx="556">
                  <c:v>11.4119650220808</c:v>
                </c:pt>
                <c:pt idx="557">
                  <c:v>11.432490139026999</c:v>
                </c:pt>
                <c:pt idx="558">
                  <c:v>11.453015255973099</c:v>
                </c:pt>
                <c:pt idx="559">
                  <c:v>11.473540372919301</c:v>
                </c:pt>
                <c:pt idx="560">
                  <c:v>11.4940654898655</c:v>
                </c:pt>
                <c:pt idx="561">
                  <c:v>11.5145906068117</c:v>
                </c:pt>
                <c:pt idx="562">
                  <c:v>11.535115723757899</c:v>
                </c:pt>
                <c:pt idx="563">
                  <c:v>11.5556408407041</c:v>
                </c:pt>
                <c:pt idx="564">
                  <c:v>11.5761659576503</c:v>
                </c:pt>
                <c:pt idx="565">
                  <c:v>11.5966910745965</c:v>
                </c:pt>
                <c:pt idx="566">
                  <c:v>11.617216191542701</c:v>
                </c:pt>
                <c:pt idx="567">
                  <c:v>11.637741308488801</c:v>
                </c:pt>
                <c:pt idx="568">
                  <c:v>11.658266425435</c:v>
                </c:pt>
                <c:pt idx="569">
                  <c:v>11.6787915423812</c:v>
                </c:pt>
                <c:pt idx="570">
                  <c:v>11.699316659327399</c:v>
                </c:pt>
                <c:pt idx="571">
                  <c:v>11.719841776273601</c:v>
                </c:pt>
                <c:pt idx="572">
                  <c:v>11.7403668932198</c:v>
                </c:pt>
                <c:pt idx="573">
                  <c:v>11.760892010166</c:v>
                </c:pt>
                <c:pt idx="574">
                  <c:v>11.781417127112199</c:v>
                </c:pt>
                <c:pt idx="575">
                  <c:v>11.801942244058299</c:v>
                </c:pt>
                <c:pt idx="576">
                  <c:v>11.822467361004501</c:v>
                </c:pt>
                <c:pt idx="577">
                  <c:v>11.8429924779507</c:v>
                </c:pt>
                <c:pt idx="578">
                  <c:v>11.8635175948969</c:v>
                </c:pt>
                <c:pt idx="579">
                  <c:v>11.884042711843099</c:v>
                </c:pt>
                <c:pt idx="580">
                  <c:v>11.9045678287893</c:v>
                </c:pt>
                <c:pt idx="581">
                  <c:v>11.9250929457355</c:v>
                </c:pt>
                <c:pt idx="582">
                  <c:v>11.945618062681699</c:v>
                </c:pt>
                <c:pt idx="583">
                  <c:v>11.966143179627901</c:v>
                </c:pt>
                <c:pt idx="584">
                  <c:v>11.986668296574001</c:v>
                </c:pt>
                <c:pt idx="585">
                  <c:v>12.0071934135202</c:v>
                </c:pt>
                <c:pt idx="586">
                  <c:v>12.0277185304664</c:v>
                </c:pt>
                <c:pt idx="587">
                  <c:v>12.048243647412599</c:v>
                </c:pt>
                <c:pt idx="588">
                  <c:v>12.068768764358801</c:v>
                </c:pt>
                <c:pt idx="589">
                  <c:v>12.089293881305</c:v>
                </c:pt>
                <c:pt idx="590">
                  <c:v>12.1098189982512</c:v>
                </c:pt>
                <c:pt idx="591">
                  <c:v>12.130344115197399</c:v>
                </c:pt>
                <c:pt idx="592">
                  <c:v>12.1508692321436</c:v>
                </c:pt>
                <c:pt idx="593">
                  <c:v>12.171394349089701</c:v>
                </c:pt>
                <c:pt idx="594">
                  <c:v>12.1919194660359</c:v>
                </c:pt>
                <c:pt idx="595">
                  <c:v>12.2124445829821</c:v>
                </c:pt>
                <c:pt idx="596">
                  <c:v>12.232969699928301</c:v>
                </c:pt>
                <c:pt idx="597">
                  <c:v>12.2534948168745</c:v>
                </c:pt>
                <c:pt idx="598">
                  <c:v>12.2740199338207</c:v>
                </c:pt>
                <c:pt idx="599">
                  <c:v>12.294545050766899</c:v>
                </c:pt>
                <c:pt idx="600">
                  <c:v>12.315070167713101</c:v>
                </c:pt>
                <c:pt idx="601">
                  <c:v>12.335595284659201</c:v>
                </c:pt>
                <c:pt idx="602">
                  <c:v>12.3561204016054</c:v>
                </c:pt>
                <c:pt idx="603">
                  <c:v>12.3766455185516</c:v>
                </c:pt>
                <c:pt idx="604">
                  <c:v>12.397170635497799</c:v>
                </c:pt>
                <c:pt idx="605">
                  <c:v>12.417695752444001</c:v>
                </c:pt>
                <c:pt idx="606">
                  <c:v>12.4382208693902</c:v>
                </c:pt>
                <c:pt idx="607">
                  <c:v>12.4587459863364</c:v>
                </c:pt>
                <c:pt idx="608">
                  <c:v>12.479271103282599</c:v>
                </c:pt>
                <c:pt idx="609">
                  <c:v>12.4997962202288</c:v>
                </c:pt>
                <c:pt idx="610">
                  <c:v>12.5203213371749</c:v>
                </c:pt>
                <c:pt idx="611">
                  <c:v>12.5408464541211</c:v>
                </c:pt>
                <c:pt idx="612">
                  <c:v>12.5613715710673</c:v>
                </c:pt>
                <c:pt idx="613">
                  <c:v>12.581896688013501</c:v>
                </c:pt>
                <c:pt idx="614">
                  <c:v>12.6024218049597</c:v>
                </c:pt>
                <c:pt idx="615">
                  <c:v>12.6229469219059</c:v>
                </c:pt>
                <c:pt idx="616">
                  <c:v>12.643472038852099</c:v>
                </c:pt>
                <c:pt idx="617">
                  <c:v>12.663997155798301</c:v>
                </c:pt>
                <c:pt idx="618">
                  <c:v>12.684522272744401</c:v>
                </c:pt>
                <c:pt idx="619">
                  <c:v>12.7050473896906</c:v>
                </c:pt>
                <c:pt idx="620">
                  <c:v>12.7255725066368</c:v>
                </c:pt>
                <c:pt idx="621">
                  <c:v>12.746097623582999</c:v>
                </c:pt>
                <c:pt idx="622">
                  <c:v>12.766622740529201</c:v>
                </c:pt>
                <c:pt idx="623">
                  <c:v>12.7871478574754</c:v>
                </c:pt>
                <c:pt idx="624">
                  <c:v>12.8076729744216</c:v>
                </c:pt>
                <c:pt idx="625">
                  <c:v>12.828198091367801</c:v>
                </c:pt>
                <c:pt idx="626">
                  <c:v>12.848723208314</c:v>
                </c:pt>
                <c:pt idx="627">
                  <c:v>12.8692483252601</c:v>
                </c:pt>
                <c:pt idx="628">
                  <c:v>12.8897734422063</c:v>
                </c:pt>
                <c:pt idx="629">
                  <c:v>12.910298559152499</c:v>
                </c:pt>
                <c:pt idx="630">
                  <c:v>12.930823676098701</c:v>
                </c:pt>
                <c:pt idx="631">
                  <c:v>12.9513487930449</c:v>
                </c:pt>
                <c:pt idx="632">
                  <c:v>12.9718739099911</c:v>
                </c:pt>
                <c:pt idx="633">
                  <c:v>12.992399026937299</c:v>
                </c:pt>
                <c:pt idx="634">
                  <c:v>13.012924143883501</c:v>
                </c:pt>
                <c:pt idx="635">
                  <c:v>13.0334492608297</c:v>
                </c:pt>
                <c:pt idx="636">
                  <c:v>13.0539743777758</c:v>
                </c:pt>
                <c:pt idx="637">
                  <c:v>13.074499494722</c:v>
                </c:pt>
                <c:pt idx="638">
                  <c:v>13.095024611668199</c:v>
                </c:pt>
                <c:pt idx="639">
                  <c:v>13.1155497286144</c:v>
                </c:pt>
                <c:pt idx="640">
                  <c:v>13.1360748455606</c:v>
                </c:pt>
                <c:pt idx="641">
                  <c:v>13.1565999625068</c:v>
                </c:pt>
                <c:pt idx="642">
                  <c:v>13.177125079453001</c:v>
                </c:pt>
                <c:pt idx="643">
                  <c:v>13.1976501963992</c:v>
                </c:pt>
                <c:pt idx="644">
                  <c:v>13.2181753133453</c:v>
                </c:pt>
                <c:pt idx="645">
                  <c:v>13.2387004302915</c:v>
                </c:pt>
                <c:pt idx="646">
                  <c:v>13.259225547237699</c:v>
                </c:pt>
                <c:pt idx="647">
                  <c:v>13.279750664183901</c:v>
                </c:pt>
                <c:pt idx="648">
                  <c:v>13.3002757811301</c:v>
                </c:pt>
                <c:pt idx="649">
                  <c:v>13.3208008980763</c:v>
                </c:pt>
                <c:pt idx="650">
                  <c:v>13.341326015022499</c:v>
                </c:pt>
                <c:pt idx="651">
                  <c:v>13.361851131968701</c:v>
                </c:pt>
                <c:pt idx="652">
                  <c:v>13.3823762489149</c:v>
                </c:pt>
                <c:pt idx="653">
                  <c:v>13.402901365861</c:v>
                </c:pt>
                <c:pt idx="654">
                  <c:v>13.4234264828072</c:v>
                </c:pt>
                <c:pt idx="655">
                  <c:v>13.443951599753399</c:v>
                </c:pt>
                <c:pt idx="656">
                  <c:v>13.4644767166996</c:v>
                </c:pt>
                <c:pt idx="657">
                  <c:v>13.4850018336458</c:v>
                </c:pt>
                <c:pt idx="658">
                  <c:v>13.505526950591999</c:v>
                </c:pt>
                <c:pt idx="659">
                  <c:v>13.526052067538201</c:v>
                </c:pt>
                <c:pt idx="660">
                  <c:v>13.5465771844844</c:v>
                </c:pt>
                <c:pt idx="661">
                  <c:v>13.5671023014306</c:v>
                </c:pt>
                <c:pt idx="662">
                  <c:v>13.5876274183767</c:v>
                </c:pt>
                <c:pt idx="663">
                  <c:v>13.608152535322899</c:v>
                </c:pt>
                <c:pt idx="664">
                  <c:v>13.628677652269101</c:v>
                </c:pt>
                <c:pt idx="665">
                  <c:v>13.6492027692153</c:v>
                </c:pt>
                <c:pt idx="666">
                  <c:v>13.6697278861615</c:v>
                </c:pt>
                <c:pt idx="667">
                  <c:v>13.690253003107699</c:v>
                </c:pt>
                <c:pt idx="668">
                  <c:v>13.710778120053901</c:v>
                </c:pt>
                <c:pt idx="669">
                  <c:v>13.7313032370001</c:v>
                </c:pt>
                <c:pt idx="670">
                  <c:v>13.7518283539462</c:v>
                </c:pt>
                <c:pt idx="671">
                  <c:v>13.7723534708924</c:v>
                </c:pt>
                <c:pt idx="672">
                  <c:v>13.792878587838601</c:v>
                </c:pt>
                <c:pt idx="673">
                  <c:v>13.8134037047848</c:v>
                </c:pt>
                <c:pt idx="674">
                  <c:v>13.833928821731</c:v>
                </c:pt>
                <c:pt idx="675">
                  <c:v>13.854453938677199</c:v>
                </c:pt>
                <c:pt idx="676">
                  <c:v>13.874979055623401</c:v>
                </c:pt>
                <c:pt idx="677">
                  <c:v>13.8955041725696</c:v>
                </c:pt>
                <c:pt idx="678">
                  <c:v>13.9160292895158</c:v>
                </c:pt>
                <c:pt idx="679">
                  <c:v>13.9365544064619</c:v>
                </c:pt>
                <c:pt idx="680">
                  <c:v>13.957079523408099</c:v>
                </c:pt>
                <c:pt idx="681">
                  <c:v>13.977604640354301</c:v>
                </c:pt>
                <c:pt idx="682">
                  <c:v>13.9981297573005</c:v>
                </c:pt>
                <c:pt idx="683">
                  <c:v>14.0186548742467</c:v>
                </c:pt>
                <c:pt idx="684">
                  <c:v>14.039179991192899</c:v>
                </c:pt>
                <c:pt idx="685">
                  <c:v>14.0597051081391</c:v>
                </c:pt>
                <c:pt idx="686">
                  <c:v>14.0802302250853</c:v>
                </c:pt>
                <c:pt idx="687">
                  <c:v>14.100755342031499</c:v>
                </c:pt>
                <c:pt idx="688">
                  <c:v>14.1212804589776</c:v>
                </c:pt>
                <c:pt idx="689">
                  <c:v>14.141805575923801</c:v>
                </c:pt>
                <c:pt idx="690">
                  <c:v>14.16233069287</c:v>
                </c:pt>
                <c:pt idx="691">
                  <c:v>14.1828558098162</c:v>
                </c:pt>
                <c:pt idx="692">
                  <c:v>14.203380926762399</c:v>
                </c:pt>
                <c:pt idx="693">
                  <c:v>14.223906043708601</c:v>
                </c:pt>
                <c:pt idx="694">
                  <c:v>14.2444311606548</c:v>
                </c:pt>
                <c:pt idx="695">
                  <c:v>14.264956277601</c:v>
                </c:pt>
                <c:pt idx="696">
                  <c:v>14.2854813945471</c:v>
                </c:pt>
                <c:pt idx="697">
                  <c:v>14.306006511493299</c:v>
                </c:pt>
                <c:pt idx="698">
                  <c:v>14.326531628439501</c:v>
                </c:pt>
                <c:pt idx="699">
                  <c:v>14.3470567453857</c:v>
                </c:pt>
                <c:pt idx="700">
                  <c:v>14.3675818623319</c:v>
                </c:pt>
                <c:pt idx="701">
                  <c:v>14.388106979278099</c:v>
                </c:pt>
                <c:pt idx="702">
                  <c:v>14.4086320962243</c:v>
                </c:pt>
                <c:pt idx="703">
                  <c:v>14.4291572131705</c:v>
                </c:pt>
                <c:pt idx="704">
                  <c:v>14.449682330116699</c:v>
                </c:pt>
                <c:pt idx="705">
                  <c:v>14.470207447062799</c:v>
                </c:pt>
                <c:pt idx="706">
                  <c:v>14.490732564009001</c:v>
                </c:pt>
                <c:pt idx="707">
                  <c:v>14.5112576809552</c:v>
                </c:pt>
                <c:pt idx="708">
                  <c:v>14.5317827979014</c:v>
                </c:pt>
                <c:pt idx="709">
                  <c:v>14.552307914847599</c:v>
                </c:pt>
                <c:pt idx="710">
                  <c:v>14.572833031793801</c:v>
                </c:pt>
                <c:pt idx="711">
                  <c:v>14.59335814874</c:v>
                </c:pt>
                <c:pt idx="712">
                  <c:v>14.6138832656862</c:v>
                </c:pt>
                <c:pt idx="713">
                  <c:v>14.6344083826323</c:v>
                </c:pt>
                <c:pt idx="714">
                  <c:v>14.654933499578499</c:v>
                </c:pt>
                <c:pt idx="715">
                  <c:v>14.675458616524701</c:v>
                </c:pt>
                <c:pt idx="716">
                  <c:v>14.6959837334709</c:v>
                </c:pt>
                <c:pt idx="717">
                  <c:v>14.7165088504171</c:v>
                </c:pt>
                <c:pt idx="718">
                  <c:v>14.737033967363301</c:v>
                </c:pt>
                <c:pt idx="719">
                  <c:v>14.7575590843095</c:v>
                </c:pt>
                <c:pt idx="720">
                  <c:v>14.7780842012557</c:v>
                </c:pt>
                <c:pt idx="721">
                  <c:v>14.798609318201899</c:v>
                </c:pt>
                <c:pt idx="722">
                  <c:v>14.819134435147999</c:v>
                </c:pt>
                <c:pt idx="723">
                  <c:v>14.839659552094201</c:v>
                </c:pt>
                <c:pt idx="724">
                  <c:v>14.8601846690404</c:v>
                </c:pt>
                <c:pt idx="725">
                  <c:v>14.8807097859866</c:v>
                </c:pt>
                <c:pt idx="726">
                  <c:v>14.901234902932799</c:v>
                </c:pt>
                <c:pt idx="727">
                  <c:v>14.921760019879001</c:v>
                </c:pt>
                <c:pt idx="728">
                  <c:v>14.9422851368252</c:v>
                </c:pt>
                <c:pt idx="729">
                  <c:v>14.9628102537714</c:v>
                </c:pt>
                <c:pt idx="730">
                  <c:v>14.983335370717599</c:v>
                </c:pt>
                <c:pt idx="731">
                  <c:v>15.003860487663699</c:v>
                </c:pt>
                <c:pt idx="732">
                  <c:v>15.0243856046099</c:v>
                </c:pt>
                <c:pt idx="733">
                  <c:v>15.0449107215561</c:v>
                </c:pt>
                <c:pt idx="734">
                  <c:v>15.0654358385023</c:v>
                </c:pt>
                <c:pt idx="735">
                  <c:v>15.085960955448501</c:v>
                </c:pt>
                <c:pt idx="736">
                  <c:v>15.1064860723947</c:v>
                </c:pt>
                <c:pt idx="737">
                  <c:v>15.1270111893409</c:v>
                </c:pt>
                <c:pt idx="738">
                  <c:v>15.147536306287099</c:v>
                </c:pt>
                <c:pt idx="739">
                  <c:v>15.168061423233199</c:v>
                </c:pt>
                <c:pt idx="740">
                  <c:v>15.188586540179401</c:v>
                </c:pt>
                <c:pt idx="741">
                  <c:v>15.2091116571256</c:v>
                </c:pt>
                <c:pt idx="742">
                  <c:v>15.2296367740718</c:v>
                </c:pt>
                <c:pt idx="743">
                  <c:v>15.250161891017999</c:v>
                </c:pt>
                <c:pt idx="744">
                  <c:v>15.270687007964201</c:v>
                </c:pt>
                <c:pt idx="745">
                  <c:v>15.2912121249104</c:v>
                </c:pt>
                <c:pt idx="746">
                  <c:v>15.3117372418566</c:v>
                </c:pt>
                <c:pt idx="747">
                  <c:v>15.332262358802801</c:v>
                </c:pt>
                <c:pt idx="748">
                  <c:v>15.352787475748899</c:v>
                </c:pt>
                <c:pt idx="749">
                  <c:v>15.3733125926951</c:v>
                </c:pt>
                <c:pt idx="750">
                  <c:v>15.3938377096413</c:v>
                </c:pt>
                <c:pt idx="751">
                  <c:v>15.414362826587499</c:v>
                </c:pt>
                <c:pt idx="752">
                  <c:v>15.434887943533701</c:v>
                </c:pt>
                <c:pt idx="753">
                  <c:v>15.4554130604799</c:v>
                </c:pt>
                <c:pt idx="754">
                  <c:v>15.4759381774261</c:v>
                </c:pt>
                <c:pt idx="755">
                  <c:v>15.496463294372299</c:v>
                </c:pt>
                <c:pt idx="756">
                  <c:v>15.516988411318501</c:v>
                </c:pt>
                <c:pt idx="757">
                  <c:v>15.537513528264601</c:v>
                </c:pt>
                <c:pt idx="758">
                  <c:v>15.5580386452108</c:v>
                </c:pt>
                <c:pt idx="759">
                  <c:v>15.578563762157</c:v>
                </c:pt>
                <c:pt idx="760">
                  <c:v>15.599088879103199</c:v>
                </c:pt>
                <c:pt idx="761">
                  <c:v>15.6196139960494</c:v>
                </c:pt>
                <c:pt idx="762">
                  <c:v>15.6401391129956</c:v>
                </c:pt>
                <c:pt idx="763">
                  <c:v>15.6606642299418</c:v>
                </c:pt>
                <c:pt idx="764">
                  <c:v>15.681189346888001</c:v>
                </c:pt>
                <c:pt idx="765">
                  <c:v>15.701714463834101</c:v>
                </c:pt>
                <c:pt idx="766">
                  <c:v>15.7222395807803</c:v>
                </c:pt>
                <c:pt idx="767">
                  <c:v>15.7427646977265</c:v>
                </c:pt>
                <c:pt idx="768">
                  <c:v>15.763289814672699</c:v>
                </c:pt>
                <c:pt idx="769">
                  <c:v>15.783814931618901</c:v>
                </c:pt>
                <c:pt idx="770">
                  <c:v>15.8043400485651</c:v>
                </c:pt>
                <c:pt idx="771">
                  <c:v>15.8248651655113</c:v>
                </c:pt>
                <c:pt idx="772">
                  <c:v>15.845390282457499</c:v>
                </c:pt>
                <c:pt idx="773">
                  <c:v>15.865915399403701</c:v>
                </c:pt>
                <c:pt idx="774">
                  <c:v>15.886440516349801</c:v>
                </c:pt>
                <c:pt idx="775">
                  <c:v>15.906965633296</c:v>
                </c:pt>
                <c:pt idx="776">
                  <c:v>15.9274907502422</c:v>
                </c:pt>
                <c:pt idx="777">
                  <c:v>15.948015867188399</c:v>
                </c:pt>
                <c:pt idx="778">
                  <c:v>15.9685409841346</c:v>
                </c:pt>
                <c:pt idx="779">
                  <c:v>15.9890661010808</c:v>
                </c:pt>
                <c:pt idx="780">
                  <c:v>16.009591218027001</c:v>
                </c:pt>
                <c:pt idx="781">
                  <c:v>16.030116334973201</c:v>
                </c:pt>
                <c:pt idx="782">
                  <c:v>16.0506414519194</c:v>
                </c:pt>
                <c:pt idx="783">
                  <c:v>16.0711665688655</c:v>
                </c:pt>
                <c:pt idx="784">
                  <c:v>16.0916916858117</c:v>
                </c:pt>
                <c:pt idx="785">
                  <c:v>16.112216802757899</c:v>
                </c:pt>
                <c:pt idx="786">
                  <c:v>16.132741919704099</c:v>
                </c:pt>
                <c:pt idx="787">
                  <c:v>16.153267036650298</c:v>
                </c:pt>
                <c:pt idx="788">
                  <c:v>16.173792153596501</c:v>
                </c:pt>
                <c:pt idx="789">
                  <c:v>16.194317270542701</c:v>
                </c:pt>
                <c:pt idx="790">
                  <c:v>16.2148423874889</c:v>
                </c:pt>
                <c:pt idx="791">
                  <c:v>16.235367504435001</c:v>
                </c:pt>
                <c:pt idx="792">
                  <c:v>16.2558926213812</c:v>
                </c:pt>
                <c:pt idx="793">
                  <c:v>16.2764177383274</c:v>
                </c:pt>
                <c:pt idx="794">
                  <c:v>16.296942855273599</c:v>
                </c:pt>
                <c:pt idx="795">
                  <c:v>16.317467972219799</c:v>
                </c:pt>
                <c:pt idx="796">
                  <c:v>16.337993089166002</c:v>
                </c:pt>
                <c:pt idx="797">
                  <c:v>16.358518206112201</c:v>
                </c:pt>
                <c:pt idx="798">
                  <c:v>16.379043323058401</c:v>
                </c:pt>
                <c:pt idx="799">
                  <c:v>16.3995684400046</c:v>
                </c:pt>
                <c:pt idx="800">
                  <c:v>16.4200935569507</c:v>
                </c:pt>
                <c:pt idx="801">
                  <c:v>16.4406186738969</c:v>
                </c:pt>
                <c:pt idx="802">
                  <c:v>16.461143790843099</c:v>
                </c:pt>
                <c:pt idx="803">
                  <c:v>16.481668907789299</c:v>
                </c:pt>
                <c:pt idx="804">
                  <c:v>16.502194024735498</c:v>
                </c:pt>
                <c:pt idx="805">
                  <c:v>16.522719141681701</c:v>
                </c:pt>
                <c:pt idx="806">
                  <c:v>16.543244258627901</c:v>
                </c:pt>
                <c:pt idx="807">
                  <c:v>16.5637693755741</c:v>
                </c:pt>
                <c:pt idx="808">
                  <c:v>16.5842944925203</c:v>
                </c:pt>
                <c:pt idx="809">
                  <c:v>16.6048196094664</c:v>
                </c:pt>
                <c:pt idx="810">
                  <c:v>16.6253447264126</c:v>
                </c:pt>
                <c:pt idx="811">
                  <c:v>16.645869843358799</c:v>
                </c:pt>
                <c:pt idx="812">
                  <c:v>16.666394960304999</c:v>
                </c:pt>
                <c:pt idx="813">
                  <c:v>16.686920077251202</c:v>
                </c:pt>
                <c:pt idx="814">
                  <c:v>16.707445194197401</c:v>
                </c:pt>
                <c:pt idx="815">
                  <c:v>16.727970311143601</c:v>
                </c:pt>
                <c:pt idx="816">
                  <c:v>16.7484954280898</c:v>
                </c:pt>
                <c:pt idx="817">
                  <c:v>16.7690205450359</c:v>
                </c:pt>
                <c:pt idx="818">
                  <c:v>16.7895456619821</c:v>
                </c:pt>
                <c:pt idx="819">
                  <c:v>16.810070778928299</c:v>
                </c:pt>
                <c:pt idx="820">
                  <c:v>16.830595895874499</c:v>
                </c:pt>
                <c:pt idx="821">
                  <c:v>16.851121012820698</c:v>
                </c:pt>
                <c:pt idx="822">
                  <c:v>16.871646129766901</c:v>
                </c:pt>
                <c:pt idx="823">
                  <c:v>16.892171246713101</c:v>
                </c:pt>
                <c:pt idx="824">
                  <c:v>16.9126963636593</c:v>
                </c:pt>
                <c:pt idx="825">
                  <c:v>16.9332214806055</c:v>
                </c:pt>
                <c:pt idx="826">
                  <c:v>16.9537465975516</c:v>
                </c:pt>
                <c:pt idx="827">
                  <c:v>16.974271714497799</c:v>
                </c:pt>
                <c:pt idx="828">
                  <c:v>16.994796831443999</c:v>
                </c:pt>
                <c:pt idx="829">
                  <c:v>17.015321948390199</c:v>
                </c:pt>
                <c:pt idx="830">
                  <c:v>17.035847065336402</c:v>
                </c:pt>
                <c:pt idx="831">
                  <c:v>17.056372182282601</c:v>
                </c:pt>
                <c:pt idx="832">
                  <c:v>17.076897299228801</c:v>
                </c:pt>
                <c:pt idx="833">
                  <c:v>17.097422416175</c:v>
                </c:pt>
                <c:pt idx="834">
                  <c:v>17.1179475331212</c:v>
                </c:pt>
                <c:pt idx="835">
                  <c:v>17.1384726500673</c:v>
                </c:pt>
                <c:pt idx="836">
                  <c:v>17.158997767013499</c:v>
                </c:pt>
                <c:pt idx="837">
                  <c:v>17.179522883959699</c:v>
                </c:pt>
                <c:pt idx="838">
                  <c:v>17.200048000905898</c:v>
                </c:pt>
                <c:pt idx="839">
                  <c:v>17.220573117852101</c:v>
                </c:pt>
                <c:pt idx="840">
                  <c:v>17.241098234798301</c:v>
                </c:pt>
                <c:pt idx="841">
                  <c:v>17.2616233517445</c:v>
                </c:pt>
                <c:pt idx="842">
                  <c:v>17.2821484686907</c:v>
                </c:pt>
                <c:pt idx="843">
                  <c:v>17.3026735856368</c:v>
                </c:pt>
                <c:pt idx="844">
                  <c:v>17.323198702582999</c:v>
                </c:pt>
                <c:pt idx="845">
                  <c:v>17.343723819529199</c:v>
                </c:pt>
                <c:pt idx="846">
                  <c:v>17.364248936475398</c:v>
                </c:pt>
                <c:pt idx="847">
                  <c:v>17.384774053421602</c:v>
                </c:pt>
                <c:pt idx="848">
                  <c:v>17.405299170367801</c:v>
                </c:pt>
                <c:pt idx="849">
                  <c:v>17.425824287314001</c:v>
                </c:pt>
                <c:pt idx="850">
                  <c:v>17.4463494042602</c:v>
                </c:pt>
                <c:pt idx="851">
                  <c:v>17.4668745212064</c:v>
                </c:pt>
                <c:pt idx="852">
                  <c:v>17.4873996381525</c:v>
                </c:pt>
                <c:pt idx="853">
                  <c:v>17.507924755098699</c:v>
                </c:pt>
                <c:pt idx="854">
                  <c:v>17.528449872044899</c:v>
                </c:pt>
                <c:pt idx="855">
                  <c:v>17.548974988991102</c:v>
                </c:pt>
                <c:pt idx="856">
                  <c:v>17.569500105937301</c:v>
                </c:pt>
                <c:pt idx="857">
                  <c:v>17.590025222883501</c:v>
                </c:pt>
                <c:pt idx="858">
                  <c:v>17.6105503398297</c:v>
                </c:pt>
                <c:pt idx="859">
                  <c:v>17.6310754567759</c:v>
                </c:pt>
                <c:pt idx="860">
                  <c:v>17.651600573722099</c:v>
                </c:pt>
                <c:pt idx="861">
                  <c:v>17.672125690668199</c:v>
                </c:pt>
                <c:pt idx="862">
                  <c:v>17.692650807614399</c:v>
                </c:pt>
                <c:pt idx="863">
                  <c:v>17.713175924560598</c:v>
                </c:pt>
                <c:pt idx="864">
                  <c:v>17.733701041506801</c:v>
                </c:pt>
                <c:pt idx="865">
                  <c:v>17.754226158453001</c:v>
                </c:pt>
                <c:pt idx="866">
                  <c:v>17.774751275399201</c:v>
                </c:pt>
                <c:pt idx="867">
                  <c:v>17.7952763923454</c:v>
                </c:pt>
                <c:pt idx="868">
                  <c:v>17.8158015092916</c:v>
                </c:pt>
                <c:pt idx="869">
                  <c:v>17.8363266262377</c:v>
                </c:pt>
                <c:pt idx="870">
                  <c:v>17.856851743183899</c:v>
                </c:pt>
                <c:pt idx="871">
                  <c:v>17.877376860130099</c:v>
                </c:pt>
                <c:pt idx="872">
                  <c:v>17.897901977076302</c:v>
                </c:pt>
                <c:pt idx="873">
                  <c:v>17.918427094022501</c:v>
                </c:pt>
                <c:pt idx="874">
                  <c:v>17.938952210968701</c:v>
                </c:pt>
                <c:pt idx="875">
                  <c:v>17.9594773279149</c:v>
                </c:pt>
                <c:pt idx="876">
                  <c:v>17.9800024448611</c:v>
                </c:pt>
                <c:pt idx="877">
                  <c:v>18.000527561807299</c:v>
                </c:pt>
                <c:pt idx="878">
                  <c:v>18.021052678753399</c:v>
                </c:pt>
                <c:pt idx="879">
                  <c:v>18.041577795699599</c:v>
                </c:pt>
                <c:pt idx="880">
                  <c:v>18.062102912645798</c:v>
                </c:pt>
                <c:pt idx="881">
                  <c:v>18.082628029592001</c:v>
                </c:pt>
                <c:pt idx="882">
                  <c:v>18.103153146538201</c:v>
                </c:pt>
                <c:pt idx="883">
                  <c:v>18.1236782634844</c:v>
                </c:pt>
                <c:pt idx="884">
                  <c:v>18.1442033804306</c:v>
                </c:pt>
                <c:pt idx="885">
                  <c:v>18.1647284973768</c:v>
                </c:pt>
                <c:pt idx="886">
                  <c:v>18.1852536143229</c:v>
                </c:pt>
                <c:pt idx="887">
                  <c:v>18.205778731269099</c:v>
                </c:pt>
                <c:pt idx="888">
                  <c:v>18.226303848215299</c:v>
                </c:pt>
                <c:pt idx="889">
                  <c:v>18.246828965161502</c:v>
                </c:pt>
                <c:pt idx="890">
                  <c:v>18.267354082107701</c:v>
                </c:pt>
                <c:pt idx="891">
                  <c:v>18.287879199053901</c:v>
                </c:pt>
                <c:pt idx="892">
                  <c:v>18.3084043160001</c:v>
                </c:pt>
                <c:pt idx="893">
                  <c:v>18.3289294329463</c:v>
                </c:pt>
                <c:pt idx="894">
                  <c:v>18.349454549892499</c:v>
                </c:pt>
                <c:pt idx="895">
                  <c:v>18.369979666838599</c:v>
                </c:pt>
                <c:pt idx="896">
                  <c:v>18.390504783784799</c:v>
                </c:pt>
                <c:pt idx="897">
                  <c:v>18.411029900730998</c:v>
                </c:pt>
                <c:pt idx="898">
                  <c:v>18.431555017677201</c:v>
                </c:pt>
                <c:pt idx="899">
                  <c:v>18.452080134623401</c:v>
                </c:pt>
                <c:pt idx="900">
                  <c:v>18.4726052515696</c:v>
                </c:pt>
                <c:pt idx="901">
                  <c:v>18.4931303685158</c:v>
                </c:pt>
                <c:pt idx="902">
                  <c:v>18.513655485461999</c:v>
                </c:pt>
                <c:pt idx="903">
                  <c:v>18.534180602408199</c:v>
                </c:pt>
                <c:pt idx="904">
                  <c:v>18.554705719354299</c:v>
                </c:pt>
                <c:pt idx="905">
                  <c:v>18.575230836300499</c:v>
                </c:pt>
                <c:pt idx="906">
                  <c:v>18.595755953246702</c:v>
                </c:pt>
                <c:pt idx="907">
                  <c:v>18.616281070192901</c:v>
                </c:pt>
                <c:pt idx="908">
                  <c:v>18.636806187139101</c:v>
                </c:pt>
                <c:pt idx="909">
                  <c:v>18.6573313040853</c:v>
                </c:pt>
                <c:pt idx="910">
                  <c:v>18.6778564210315</c:v>
                </c:pt>
                <c:pt idx="911">
                  <c:v>18.698381537977699</c:v>
                </c:pt>
                <c:pt idx="912">
                  <c:v>18.718906654923799</c:v>
                </c:pt>
                <c:pt idx="913">
                  <c:v>18.739431771869999</c:v>
                </c:pt>
                <c:pt idx="914">
                  <c:v>18.759956888816198</c:v>
                </c:pt>
                <c:pt idx="915">
                  <c:v>18.780482005762401</c:v>
                </c:pt>
                <c:pt idx="916">
                  <c:v>18.801007122708601</c:v>
                </c:pt>
                <c:pt idx="917">
                  <c:v>18.8215322396548</c:v>
                </c:pt>
                <c:pt idx="918">
                  <c:v>18.842057356601</c:v>
                </c:pt>
                <c:pt idx="919">
                  <c:v>18.862582473547199</c:v>
                </c:pt>
                <c:pt idx="920">
                  <c:v>18.883107590493399</c:v>
                </c:pt>
                <c:pt idx="921">
                  <c:v>18.903632707439499</c:v>
                </c:pt>
                <c:pt idx="922">
                  <c:v>18.924157824385698</c:v>
                </c:pt>
                <c:pt idx="923">
                  <c:v>18.944682941331902</c:v>
                </c:pt>
                <c:pt idx="924">
                  <c:v>18.965208058278101</c:v>
                </c:pt>
                <c:pt idx="925">
                  <c:v>18.985733175224301</c:v>
                </c:pt>
                <c:pt idx="926">
                  <c:v>19.0062582921705</c:v>
                </c:pt>
                <c:pt idx="927">
                  <c:v>19.0267834091167</c:v>
                </c:pt>
                <c:pt idx="928">
                  <c:v>19.047308526062899</c:v>
                </c:pt>
                <c:pt idx="929">
                  <c:v>19.067833643009099</c:v>
                </c:pt>
                <c:pt idx="930">
                  <c:v>19.088358759955199</c:v>
                </c:pt>
                <c:pt idx="931">
                  <c:v>19.108883876901398</c:v>
                </c:pt>
                <c:pt idx="932">
                  <c:v>19.129408993847601</c:v>
                </c:pt>
                <c:pt idx="933">
                  <c:v>19.149934110793801</c:v>
                </c:pt>
                <c:pt idx="934">
                  <c:v>19.17045922774</c:v>
                </c:pt>
                <c:pt idx="935">
                  <c:v>19.1909843446862</c:v>
                </c:pt>
                <c:pt idx="936">
                  <c:v>19.211509461632399</c:v>
                </c:pt>
                <c:pt idx="937">
                  <c:v>19.232034578578599</c:v>
                </c:pt>
                <c:pt idx="938">
                  <c:v>19.252559695524699</c:v>
                </c:pt>
                <c:pt idx="939">
                  <c:v>19.273084812470898</c:v>
                </c:pt>
                <c:pt idx="940">
                  <c:v>19.293609929417102</c:v>
                </c:pt>
                <c:pt idx="941">
                  <c:v>19.314135046363301</c:v>
                </c:pt>
                <c:pt idx="942">
                  <c:v>19.334660163309501</c:v>
                </c:pt>
                <c:pt idx="943">
                  <c:v>19.3551852802557</c:v>
                </c:pt>
                <c:pt idx="944">
                  <c:v>19.3757103972019</c:v>
                </c:pt>
                <c:pt idx="945">
                  <c:v>19.396235514148099</c:v>
                </c:pt>
                <c:pt idx="946">
                  <c:v>19.416760631094299</c:v>
                </c:pt>
                <c:pt idx="947">
                  <c:v>19.437285748040399</c:v>
                </c:pt>
                <c:pt idx="948">
                  <c:v>19.457810864986602</c:v>
                </c:pt>
                <c:pt idx="949">
                  <c:v>19.478335981932801</c:v>
                </c:pt>
                <c:pt idx="950">
                  <c:v>19.498861098879001</c:v>
                </c:pt>
                <c:pt idx="951">
                  <c:v>19.5193862158252</c:v>
                </c:pt>
                <c:pt idx="952">
                  <c:v>19.5399113327714</c:v>
                </c:pt>
                <c:pt idx="953">
                  <c:v>19.560436449717599</c:v>
                </c:pt>
                <c:pt idx="954">
                  <c:v>19.580961566663799</c:v>
                </c:pt>
                <c:pt idx="955">
                  <c:v>19.601486683609899</c:v>
                </c:pt>
                <c:pt idx="956">
                  <c:v>19.622011800556098</c:v>
                </c:pt>
                <c:pt idx="957">
                  <c:v>19.642536917502301</c:v>
                </c:pt>
                <c:pt idx="958">
                  <c:v>19.663062034448501</c:v>
                </c:pt>
                <c:pt idx="959">
                  <c:v>19.6835871513947</c:v>
                </c:pt>
                <c:pt idx="960">
                  <c:v>19.7041122683409</c:v>
                </c:pt>
                <c:pt idx="961">
                  <c:v>19.7246373852871</c:v>
                </c:pt>
                <c:pt idx="962">
                  <c:v>19.745162502233299</c:v>
                </c:pt>
                <c:pt idx="963">
                  <c:v>19.765687619179499</c:v>
                </c:pt>
                <c:pt idx="964">
                  <c:v>19.786212736125599</c:v>
                </c:pt>
                <c:pt idx="965">
                  <c:v>19.806737853071802</c:v>
                </c:pt>
                <c:pt idx="966">
                  <c:v>19.827262970018001</c:v>
                </c:pt>
                <c:pt idx="967">
                  <c:v>19.847788086964201</c:v>
                </c:pt>
                <c:pt idx="968">
                  <c:v>19.8683132039104</c:v>
                </c:pt>
                <c:pt idx="969">
                  <c:v>19.8888383208566</c:v>
                </c:pt>
                <c:pt idx="970">
                  <c:v>19.909363437802799</c:v>
                </c:pt>
                <c:pt idx="971">
                  <c:v>19.929888554748999</c:v>
                </c:pt>
                <c:pt idx="972">
                  <c:v>19.950413671695198</c:v>
                </c:pt>
                <c:pt idx="973">
                  <c:v>19.970938788641298</c:v>
                </c:pt>
                <c:pt idx="974">
                  <c:v>19.991463905587501</c:v>
                </c:pt>
                <c:pt idx="975">
                  <c:v>20.011989022533701</c:v>
                </c:pt>
                <c:pt idx="976">
                  <c:v>20.0325141394799</c:v>
                </c:pt>
                <c:pt idx="977">
                  <c:v>20.0530392564261</c:v>
                </c:pt>
                <c:pt idx="978">
                  <c:v>20.073564373372299</c:v>
                </c:pt>
                <c:pt idx="979">
                  <c:v>20.094089490318499</c:v>
                </c:pt>
                <c:pt idx="980">
                  <c:v>20.114614607264699</c:v>
                </c:pt>
                <c:pt idx="981">
                  <c:v>20.135139724210799</c:v>
                </c:pt>
                <c:pt idx="982">
                  <c:v>20.155664841157002</c:v>
                </c:pt>
                <c:pt idx="983">
                  <c:v>20.176189958103201</c:v>
                </c:pt>
                <c:pt idx="984">
                  <c:v>20.196715075049401</c:v>
                </c:pt>
                <c:pt idx="985">
                  <c:v>20.2172401919956</c:v>
                </c:pt>
                <c:pt idx="986">
                  <c:v>20.2377653089418</c:v>
                </c:pt>
                <c:pt idx="987">
                  <c:v>20.258290425887999</c:v>
                </c:pt>
                <c:pt idx="988">
                  <c:v>20.278815542834199</c:v>
                </c:pt>
                <c:pt idx="989">
                  <c:v>20.299340659780398</c:v>
                </c:pt>
                <c:pt idx="990">
                  <c:v>20.319865776726498</c:v>
                </c:pt>
                <c:pt idx="991">
                  <c:v>20.340390893672701</c:v>
                </c:pt>
                <c:pt idx="992">
                  <c:v>20.360916010618901</c:v>
                </c:pt>
                <c:pt idx="993">
                  <c:v>20.3814411275651</c:v>
                </c:pt>
                <c:pt idx="994">
                  <c:v>20.4019662445113</c:v>
                </c:pt>
                <c:pt idx="995">
                  <c:v>20.422491361457499</c:v>
                </c:pt>
                <c:pt idx="996">
                  <c:v>20.443016478403699</c:v>
                </c:pt>
                <c:pt idx="997">
                  <c:v>20.463541595349898</c:v>
                </c:pt>
                <c:pt idx="998">
                  <c:v>20.484066712296102</c:v>
                </c:pt>
                <c:pt idx="999">
                  <c:v>20.504591829242202</c:v>
                </c:pt>
                <c:pt idx="1000">
                  <c:v>20.525116946188401</c:v>
                </c:pt>
                <c:pt idx="1001">
                  <c:v>20.545642063134601</c:v>
                </c:pt>
                <c:pt idx="1002">
                  <c:v>20.5661671800808</c:v>
                </c:pt>
                <c:pt idx="1003">
                  <c:v>20.586692297027</c:v>
                </c:pt>
                <c:pt idx="1004">
                  <c:v>20.607217413973199</c:v>
                </c:pt>
                <c:pt idx="1005">
                  <c:v>20.627742530919399</c:v>
                </c:pt>
                <c:pt idx="1006">
                  <c:v>20.648267647865602</c:v>
                </c:pt>
                <c:pt idx="1007">
                  <c:v>20.668792764811698</c:v>
                </c:pt>
                <c:pt idx="1008">
                  <c:v>20.689317881757901</c:v>
                </c:pt>
                <c:pt idx="1009">
                  <c:v>20.709842998704101</c:v>
                </c:pt>
                <c:pt idx="1010">
                  <c:v>20.7303681156503</c:v>
                </c:pt>
                <c:pt idx="1011">
                  <c:v>20.7508932325965</c:v>
                </c:pt>
                <c:pt idx="1012">
                  <c:v>20.771418349542699</c:v>
                </c:pt>
                <c:pt idx="1013">
                  <c:v>20.791943466488899</c:v>
                </c:pt>
                <c:pt idx="1014">
                  <c:v>20.812468583435098</c:v>
                </c:pt>
                <c:pt idx="1015">
                  <c:v>20.832993700381301</c:v>
                </c:pt>
                <c:pt idx="1016">
                  <c:v>20.853518817327402</c:v>
                </c:pt>
                <c:pt idx="1017">
                  <c:v>20.874043934273601</c:v>
                </c:pt>
                <c:pt idx="1018">
                  <c:v>20.894569051219801</c:v>
                </c:pt>
                <c:pt idx="1019">
                  <c:v>20.915094168166</c:v>
                </c:pt>
                <c:pt idx="1020">
                  <c:v>20.9356192851122</c:v>
                </c:pt>
                <c:pt idx="1021">
                  <c:v>20.956144402058399</c:v>
                </c:pt>
                <c:pt idx="1022">
                  <c:v>20.976669519004599</c:v>
                </c:pt>
                <c:pt idx="1023">
                  <c:v>20.997194635950802</c:v>
                </c:pt>
                <c:pt idx="1024">
                  <c:v>21.017719752897001</c:v>
                </c:pt>
                <c:pt idx="1025">
                  <c:v>21.038244869843101</c:v>
                </c:pt>
                <c:pt idx="1026">
                  <c:v>21.058769986789301</c:v>
                </c:pt>
                <c:pt idx="1027">
                  <c:v>21.0792951037355</c:v>
                </c:pt>
                <c:pt idx="1028">
                  <c:v>21.0998202206817</c:v>
                </c:pt>
                <c:pt idx="1029">
                  <c:v>21.120345337627899</c:v>
                </c:pt>
                <c:pt idx="1030">
                  <c:v>21.140870454574099</c:v>
                </c:pt>
                <c:pt idx="1031">
                  <c:v>21.161395571520298</c:v>
                </c:pt>
                <c:pt idx="1032">
                  <c:v>21.181920688466501</c:v>
                </c:pt>
                <c:pt idx="1033">
                  <c:v>21.202445805412601</c:v>
                </c:pt>
                <c:pt idx="1034">
                  <c:v>21.222970922358801</c:v>
                </c:pt>
                <c:pt idx="1035">
                  <c:v>21.243496039305001</c:v>
                </c:pt>
                <c:pt idx="1036">
                  <c:v>21.2640211562512</c:v>
                </c:pt>
                <c:pt idx="1037">
                  <c:v>21.2845462731974</c:v>
                </c:pt>
                <c:pt idx="1038">
                  <c:v>21.305071390143599</c:v>
                </c:pt>
                <c:pt idx="1039">
                  <c:v>21.325596507089799</c:v>
                </c:pt>
                <c:pt idx="1040">
                  <c:v>21.346121624036002</c:v>
                </c:pt>
                <c:pt idx="1041">
                  <c:v>21.366646740982201</c:v>
                </c:pt>
                <c:pt idx="1042">
                  <c:v>21.387171857928301</c:v>
                </c:pt>
                <c:pt idx="1043">
                  <c:v>21.407696974874501</c:v>
                </c:pt>
                <c:pt idx="1044">
                  <c:v>21.4282220918207</c:v>
                </c:pt>
                <c:pt idx="1045">
                  <c:v>21.4487472087669</c:v>
                </c:pt>
                <c:pt idx="1046">
                  <c:v>21.469272325713099</c:v>
                </c:pt>
                <c:pt idx="1047">
                  <c:v>21.489797442659299</c:v>
                </c:pt>
                <c:pt idx="1048">
                  <c:v>21.510322559605498</c:v>
                </c:pt>
                <c:pt idx="1049">
                  <c:v>21.530847676551701</c:v>
                </c:pt>
                <c:pt idx="1050">
                  <c:v>21.551372793497901</c:v>
                </c:pt>
                <c:pt idx="1051">
                  <c:v>21.571897910444001</c:v>
                </c:pt>
                <c:pt idx="1052">
                  <c:v>21.5924230273902</c:v>
                </c:pt>
                <c:pt idx="1053">
                  <c:v>21.6129481443364</c:v>
                </c:pt>
                <c:pt idx="1054">
                  <c:v>21.6334732612826</c:v>
                </c:pt>
                <c:pt idx="1055">
                  <c:v>21.653998378228799</c:v>
                </c:pt>
                <c:pt idx="1056">
                  <c:v>21.674523495174999</c:v>
                </c:pt>
                <c:pt idx="1057">
                  <c:v>21.695048612121202</c:v>
                </c:pt>
                <c:pt idx="1058">
                  <c:v>21.715573729067401</c:v>
                </c:pt>
                <c:pt idx="1059">
                  <c:v>21.736098846013501</c:v>
                </c:pt>
                <c:pt idx="1060">
                  <c:v>21.756623962959701</c:v>
                </c:pt>
                <c:pt idx="1061">
                  <c:v>21.7771490799059</c:v>
                </c:pt>
                <c:pt idx="1062">
                  <c:v>21.7976741968521</c:v>
                </c:pt>
                <c:pt idx="1063">
                  <c:v>21.818199313798299</c:v>
                </c:pt>
                <c:pt idx="1064">
                  <c:v>21.838724430744499</c:v>
                </c:pt>
                <c:pt idx="1065">
                  <c:v>21.859249547690698</c:v>
                </c:pt>
                <c:pt idx="1066">
                  <c:v>21.879774664636901</c:v>
                </c:pt>
                <c:pt idx="1067">
                  <c:v>21.900299781583101</c:v>
                </c:pt>
                <c:pt idx="1068">
                  <c:v>21.920824898529201</c:v>
                </c:pt>
                <c:pt idx="1069">
                  <c:v>21.9413500154754</c:v>
                </c:pt>
                <c:pt idx="1070">
                  <c:v>21.9618751324216</c:v>
                </c:pt>
                <c:pt idx="1071">
                  <c:v>21.982400249367799</c:v>
                </c:pt>
                <c:pt idx="1072">
                  <c:v>22.002925366313999</c:v>
                </c:pt>
                <c:pt idx="1073">
                  <c:v>22.023450483260198</c:v>
                </c:pt>
                <c:pt idx="1074">
                  <c:v>22.043975600206402</c:v>
                </c:pt>
                <c:pt idx="1075">
                  <c:v>22.064500717152601</c:v>
                </c:pt>
                <c:pt idx="1076">
                  <c:v>22.085025834098801</c:v>
                </c:pt>
                <c:pt idx="1077">
                  <c:v>22.105550951044901</c:v>
                </c:pt>
                <c:pt idx="1078">
                  <c:v>22.1260760679911</c:v>
                </c:pt>
                <c:pt idx="1079">
                  <c:v>22.1466011849373</c:v>
                </c:pt>
                <c:pt idx="1080">
                  <c:v>22.167126301883499</c:v>
                </c:pt>
                <c:pt idx="1081">
                  <c:v>22.187651418829699</c:v>
                </c:pt>
                <c:pt idx="1082">
                  <c:v>22.208176535775898</c:v>
                </c:pt>
                <c:pt idx="1083">
                  <c:v>22.228701652722101</c:v>
                </c:pt>
                <c:pt idx="1084">
                  <c:v>22.249226769668301</c:v>
                </c:pt>
                <c:pt idx="1085">
                  <c:v>22.269751886614401</c:v>
                </c:pt>
                <c:pt idx="1086">
                  <c:v>22.2902770035606</c:v>
                </c:pt>
                <c:pt idx="1087">
                  <c:v>22.3108021205068</c:v>
                </c:pt>
                <c:pt idx="1088">
                  <c:v>22.331327237452999</c:v>
                </c:pt>
                <c:pt idx="1089">
                  <c:v>22.351852354399199</c:v>
                </c:pt>
                <c:pt idx="1090">
                  <c:v>22.372377471345398</c:v>
                </c:pt>
                <c:pt idx="1091">
                  <c:v>22.392902588291602</c:v>
                </c:pt>
                <c:pt idx="1092">
                  <c:v>22.413427705237801</c:v>
                </c:pt>
                <c:pt idx="1093">
                  <c:v>22.433952822184001</c:v>
                </c:pt>
                <c:pt idx="1094">
                  <c:v>22.454477939130101</c:v>
                </c:pt>
                <c:pt idx="1095">
                  <c:v>22.4750030560763</c:v>
                </c:pt>
                <c:pt idx="1096">
                  <c:v>22.4955281730225</c:v>
                </c:pt>
                <c:pt idx="1097">
                  <c:v>22.516053289968699</c:v>
                </c:pt>
                <c:pt idx="1098">
                  <c:v>22.536578406914899</c:v>
                </c:pt>
                <c:pt idx="1099">
                  <c:v>22.557103523861102</c:v>
                </c:pt>
                <c:pt idx="1100">
                  <c:v>22.577628640807301</c:v>
                </c:pt>
                <c:pt idx="1101">
                  <c:v>22.598153757753501</c:v>
                </c:pt>
                <c:pt idx="1102">
                  <c:v>22.6186788746997</c:v>
                </c:pt>
                <c:pt idx="1103">
                  <c:v>22.6392039916458</c:v>
                </c:pt>
                <c:pt idx="1104">
                  <c:v>22.659729108592</c:v>
                </c:pt>
                <c:pt idx="1105">
                  <c:v>22.680254225538199</c:v>
                </c:pt>
                <c:pt idx="1106">
                  <c:v>22.700779342484399</c:v>
                </c:pt>
                <c:pt idx="1107">
                  <c:v>22.721304459430598</c:v>
                </c:pt>
                <c:pt idx="1108">
                  <c:v>22.741829576376801</c:v>
                </c:pt>
                <c:pt idx="1109">
                  <c:v>22.762354693323001</c:v>
                </c:pt>
                <c:pt idx="1110">
                  <c:v>22.782879810269201</c:v>
                </c:pt>
                <c:pt idx="1111">
                  <c:v>22.803404927215301</c:v>
                </c:pt>
                <c:pt idx="1112">
                  <c:v>22.8239300441615</c:v>
                </c:pt>
                <c:pt idx="1113">
                  <c:v>22.8444551611077</c:v>
                </c:pt>
                <c:pt idx="1114">
                  <c:v>22.864980278053899</c:v>
                </c:pt>
                <c:pt idx="1115">
                  <c:v>22.885505395000099</c:v>
                </c:pt>
                <c:pt idx="1116">
                  <c:v>22.906030511946302</c:v>
                </c:pt>
                <c:pt idx="1117">
                  <c:v>22.926555628892501</c:v>
                </c:pt>
                <c:pt idx="1118">
                  <c:v>22.947080745838701</c:v>
                </c:pt>
                <c:pt idx="1119">
                  <c:v>22.9676058627849</c:v>
                </c:pt>
                <c:pt idx="1120">
                  <c:v>22.988130979731</c:v>
                </c:pt>
                <c:pt idx="1121">
                  <c:v>23.0086560966772</c:v>
                </c:pt>
                <c:pt idx="1122">
                  <c:v>23.029181213623399</c:v>
                </c:pt>
                <c:pt idx="1123">
                  <c:v>23.049706330569599</c:v>
                </c:pt>
                <c:pt idx="1124">
                  <c:v>23.070231447515798</c:v>
                </c:pt>
                <c:pt idx="1125">
                  <c:v>23.090756564462001</c:v>
                </c:pt>
                <c:pt idx="1126">
                  <c:v>23.111281681408201</c:v>
                </c:pt>
                <c:pt idx="1127">
                  <c:v>23.1318067983544</c:v>
                </c:pt>
                <c:pt idx="1128">
                  <c:v>23.1523319153005</c:v>
                </c:pt>
                <c:pt idx="1129">
                  <c:v>23.1728570322467</c:v>
                </c:pt>
                <c:pt idx="1130">
                  <c:v>23.1933821491929</c:v>
                </c:pt>
                <c:pt idx="1131">
                  <c:v>23.213907266139099</c:v>
                </c:pt>
                <c:pt idx="1132">
                  <c:v>23.234432383085299</c:v>
                </c:pt>
                <c:pt idx="1133">
                  <c:v>23.254957500031502</c:v>
                </c:pt>
                <c:pt idx="1134">
                  <c:v>23.275482616977701</c:v>
                </c:pt>
                <c:pt idx="1135">
                  <c:v>23.296007733923901</c:v>
                </c:pt>
                <c:pt idx="1136">
                  <c:v>23.3165328508701</c:v>
                </c:pt>
                <c:pt idx="1137">
                  <c:v>23.3370579678162</c:v>
                </c:pt>
                <c:pt idx="1138">
                  <c:v>23.3575830847624</c:v>
                </c:pt>
                <c:pt idx="1139">
                  <c:v>23.378108201708599</c:v>
                </c:pt>
                <c:pt idx="1140">
                  <c:v>23.398633318654799</c:v>
                </c:pt>
                <c:pt idx="1141">
                  <c:v>23.419158435600998</c:v>
                </c:pt>
                <c:pt idx="1142">
                  <c:v>23.439683552547201</c:v>
                </c:pt>
                <c:pt idx="1143">
                  <c:v>23.460208669493401</c:v>
                </c:pt>
                <c:pt idx="1144">
                  <c:v>23.4807337864396</c:v>
                </c:pt>
                <c:pt idx="1145">
                  <c:v>23.5012589033858</c:v>
                </c:pt>
                <c:pt idx="1146">
                  <c:v>23.5217840203319</c:v>
                </c:pt>
                <c:pt idx="1147">
                  <c:v>23.542309137278099</c:v>
                </c:pt>
                <c:pt idx="1148">
                  <c:v>23.562834254224299</c:v>
                </c:pt>
                <c:pt idx="1149">
                  <c:v>23.583359371170499</c:v>
                </c:pt>
                <c:pt idx="1150">
                  <c:v>23.603884488116702</c:v>
                </c:pt>
                <c:pt idx="1151">
                  <c:v>23.624409605062901</c:v>
                </c:pt>
                <c:pt idx="1152">
                  <c:v>23.644934722009101</c:v>
                </c:pt>
                <c:pt idx="1153">
                  <c:v>23.6654598389553</c:v>
                </c:pt>
                <c:pt idx="1154">
                  <c:v>23.6859849559014</c:v>
                </c:pt>
                <c:pt idx="1155">
                  <c:v>23.7065100728476</c:v>
                </c:pt>
                <c:pt idx="1156">
                  <c:v>23.727035189793799</c:v>
                </c:pt>
                <c:pt idx="1157">
                  <c:v>23.747560306739999</c:v>
                </c:pt>
                <c:pt idx="1158">
                  <c:v>23.768085423686198</c:v>
                </c:pt>
                <c:pt idx="1159">
                  <c:v>23.788610540632401</c:v>
                </c:pt>
                <c:pt idx="1160">
                  <c:v>23.809135657578601</c:v>
                </c:pt>
                <c:pt idx="1161">
                  <c:v>23.8296607745248</c:v>
                </c:pt>
                <c:pt idx="1162">
                  <c:v>23.850185891471</c:v>
                </c:pt>
                <c:pt idx="1163">
                  <c:v>23.8707110084171</c:v>
                </c:pt>
                <c:pt idx="1164">
                  <c:v>23.891236125363299</c:v>
                </c:pt>
                <c:pt idx="1165">
                  <c:v>23.911761242309499</c:v>
                </c:pt>
                <c:pt idx="1166">
                  <c:v>23.932286359255698</c:v>
                </c:pt>
                <c:pt idx="1167">
                  <c:v>23.952811476201902</c:v>
                </c:pt>
                <c:pt idx="1168">
                  <c:v>23.973336593148101</c:v>
                </c:pt>
                <c:pt idx="1169">
                  <c:v>23.993861710094301</c:v>
                </c:pt>
                <c:pt idx="1170">
                  <c:v>24.0143868270405</c:v>
                </c:pt>
                <c:pt idx="1171">
                  <c:v>24.0349119439867</c:v>
                </c:pt>
                <c:pt idx="1172">
                  <c:v>24.0554370609328</c:v>
                </c:pt>
                <c:pt idx="1173">
                  <c:v>24.075962177878999</c:v>
                </c:pt>
                <c:pt idx="1174">
                  <c:v>24.096487294825199</c:v>
                </c:pt>
                <c:pt idx="1175">
                  <c:v>24.117012411771402</c:v>
                </c:pt>
                <c:pt idx="1176">
                  <c:v>24.137537528717601</c:v>
                </c:pt>
                <c:pt idx="1177">
                  <c:v>24.158062645663801</c:v>
                </c:pt>
                <c:pt idx="1178">
                  <c:v>24.17858776261</c:v>
                </c:pt>
                <c:pt idx="1179">
                  <c:v>24.1991128795562</c:v>
                </c:pt>
                <c:pt idx="1180">
                  <c:v>24.2196379965023</c:v>
                </c:pt>
                <c:pt idx="1181">
                  <c:v>24.240163113448499</c:v>
                </c:pt>
                <c:pt idx="1182">
                  <c:v>24.260688230394699</c:v>
                </c:pt>
                <c:pt idx="1183">
                  <c:v>24.281213347340898</c:v>
                </c:pt>
                <c:pt idx="1184">
                  <c:v>24.301738464287101</c:v>
                </c:pt>
                <c:pt idx="1185">
                  <c:v>24.322263581233301</c:v>
                </c:pt>
                <c:pt idx="1186">
                  <c:v>24.342788698179501</c:v>
                </c:pt>
                <c:pt idx="1187">
                  <c:v>24.3633138151257</c:v>
                </c:pt>
                <c:pt idx="1188">
                  <c:v>24.3838389320719</c:v>
                </c:pt>
                <c:pt idx="1189">
                  <c:v>24.404364049018</c:v>
                </c:pt>
                <c:pt idx="1190">
                  <c:v>24.424889165964199</c:v>
                </c:pt>
                <c:pt idx="1191">
                  <c:v>24.445414282910399</c:v>
                </c:pt>
                <c:pt idx="1192">
                  <c:v>24.465939399856602</c:v>
                </c:pt>
                <c:pt idx="1193">
                  <c:v>24.486464516802801</c:v>
                </c:pt>
                <c:pt idx="1194">
                  <c:v>24.506989633749001</c:v>
                </c:pt>
                <c:pt idx="1195">
                  <c:v>24.5275147506952</c:v>
                </c:pt>
                <c:pt idx="1196">
                  <c:v>24.5480398676414</c:v>
                </c:pt>
                <c:pt idx="1197">
                  <c:v>24.568564984587599</c:v>
                </c:pt>
                <c:pt idx="1198">
                  <c:v>24.589090101533699</c:v>
                </c:pt>
                <c:pt idx="1199">
                  <c:v>24.609615218479899</c:v>
                </c:pt>
                <c:pt idx="1200">
                  <c:v>24.630140335426098</c:v>
                </c:pt>
                <c:pt idx="1201">
                  <c:v>24.650665452372301</c:v>
                </c:pt>
                <c:pt idx="1202">
                  <c:v>24.671190569318501</c:v>
                </c:pt>
                <c:pt idx="1203">
                  <c:v>24.6917156862647</c:v>
                </c:pt>
                <c:pt idx="1204">
                  <c:v>24.7122408032109</c:v>
                </c:pt>
                <c:pt idx="1205">
                  <c:v>24.7327659201571</c:v>
                </c:pt>
                <c:pt idx="1206">
                  <c:v>24.7532910371032</c:v>
                </c:pt>
                <c:pt idx="1207">
                  <c:v>24.773816154049399</c:v>
                </c:pt>
                <c:pt idx="1208">
                  <c:v>24.794341270995599</c:v>
                </c:pt>
                <c:pt idx="1209">
                  <c:v>24.814866387941802</c:v>
                </c:pt>
                <c:pt idx="1210">
                  <c:v>24.835391504888001</c:v>
                </c:pt>
                <c:pt idx="1211">
                  <c:v>24.855916621834201</c:v>
                </c:pt>
                <c:pt idx="1212">
                  <c:v>24.8764417387804</c:v>
                </c:pt>
                <c:pt idx="1213">
                  <c:v>24.8969668557266</c:v>
                </c:pt>
                <c:pt idx="1214">
                  <c:v>24.917491972672799</c:v>
                </c:pt>
                <c:pt idx="1215">
                  <c:v>24.938017089618899</c:v>
                </c:pt>
                <c:pt idx="1216">
                  <c:v>24.958542206565099</c:v>
                </c:pt>
                <c:pt idx="1217">
                  <c:v>24.979067323511298</c:v>
                </c:pt>
                <c:pt idx="1218">
                  <c:v>24.999592440457501</c:v>
                </c:pt>
                <c:pt idx="1219">
                  <c:v>25.020117557403701</c:v>
                </c:pt>
                <c:pt idx="1220">
                  <c:v>25.0406426743499</c:v>
                </c:pt>
                <c:pt idx="1221">
                  <c:v>25.0611677912961</c:v>
                </c:pt>
                <c:pt idx="1222">
                  <c:v>25.081692908242299</c:v>
                </c:pt>
                <c:pt idx="1223">
                  <c:v>25.1022180251884</c:v>
                </c:pt>
                <c:pt idx="1224">
                  <c:v>25.122743142134599</c:v>
                </c:pt>
                <c:pt idx="1225">
                  <c:v>25.143268259080799</c:v>
                </c:pt>
                <c:pt idx="1226">
                  <c:v>25.163793376027002</c:v>
                </c:pt>
                <c:pt idx="1227">
                  <c:v>25.184318492973201</c:v>
                </c:pt>
                <c:pt idx="1228">
                  <c:v>25.204843609919401</c:v>
                </c:pt>
                <c:pt idx="1229">
                  <c:v>25.2253687268656</c:v>
                </c:pt>
                <c:pt idx="1230">
                  <c:v>25.2458938438118</c:v>
                </c:pt>
                <c:pt idx="1231">
                  <c:v>25.266418960757999</c:v>
                </c:pt>
                <c:pt idx="1232">
                  <c:v>25.286944077704099</c:v>
                </c:pt>
                <c:pt idx="1233">
                  <c:v>25.307469194650299</c:v>
                </c:pt>
                <c:pt idx="1234">
                  <c:v>25.327994311596498</c:v>
                </c:pt>
                <c:pt idx="1235">
                  <c:v>25.348519428542701</c:v>
                </c:pt>
                <c:pt idx="1236">
                  <c:v>25.369044545488901</c:v>
                </c:pt>
                <c:pt idx="1237">
                  <c:v>25.3895696624351</c:v>
                </c:pt>
                <c:pt idx="1238">
                  <c:v>25.4100947793813</c:v>
                </c:pt>
                <c:pt idx="1239">
                  <c:v>25.430619896327499</c:v>
                </c:pt>
                <c:pt idx="1240">
                  <c:v>25.451145013273699</c:v>
                </c:pt>
                <c:pt idx="1241">
                  <c:v>25.471670130219799</c:v>
                </c:pt>
                <c:pt idx="1242">
                  <c:v>25.492195247165998</c:v>
                </c:pt>
                <c:pt idx="1243">
                  <c:v>25.512720364112202</c:v>
                </c:pt>
                <c:pt idx="1244">
                  <c:v>25.533245481058401</c:v>
                </c:pt>
                <c:pt idx="1245">
                  <c:v>25.553770598004601</c:v>
                </c:pt>
                <c:pt idx="1246">
                  <c:v>25.5742957149508</c:v>
                </c:pt>
                <c:pt idx="1247">
                  <c:v>25.594820831897</c:v>
                </c:pt>
                <c:pt idx="1248">
                  <c:v>25.615345948843199</c:v>
                </c:pt>
                <c:pt idx="1249">
                  <c:v>25.635871065789299</c:v>
                </c:pt>
                <c:pt idx="1250">
                  <c:v>25.656396182735499</c:v>
                </c:pt>
                <c:pt idx="1251">
                  <c:v>25.676921299681698</c:v>
                </c:pt>
                <c:pt idx="1252">
                  <c:v>25.697446416627901</c:v>
                </c:pt>
                <c:pt idx="1253">
                  <c:v>25.717971533574101</c:v>
                </c:pt>
                <c:pt idx="1254">
                  <c:v>25.7384966505203</c:v>
                </c:pt>
                <c:pt idx="1255">
                  <c:v>25.7590217674665</c:v>
                </c:pt>
                <c:pt idx="1256">
                  <c:v>25.779546884412699</c:v>
                </c:pt>
                <c:pt idx="1257">
                  <c:v>25.800072001358899</c:v>
                </c:pt>
                <c:pt idx="1258">
                  <c:v>25.820597118304999</c:v>
                </c:pt>
                <c:pt idx="1259">
                  <c:v>25.841122235251198</c:v>
                </c:pt>
                <c:pt idx="1260">
                  <c:v>25.861647352197402</c:v>
                </c:pt>
                <c:pt idx="1261">
                  <c:v>25.882172469143601</c:v>
                </c:pt>
                <c:pt idx="1262">
                  <c:v>25.902697586089801</c:v>
                </c:pt>
                <c:pt idx="1263">
                  <c:v>25.923222703036</c:v>
                </c:pt>
                <c:pt idx="1264">
                  <c:v>25.9437478199822</c:v>
                </c:pt>
                <c:pt idx="1265">
                  <c:v>25.964272936928399</c:v>
                </c:pt>
                <c:pt idx="1266">
                  <c:v>25.984798053874599</c:v>
                </c:pt>
                <c:pt idx="1267">
                  <c:v>26.005323170820699</c:v>
                </c:pt>
                <c:pt idx="1268">
                  <c:v>26.025848287766902</c:v>
                </c:pt>
                <c:pt idx="1269">
                  <c:v>26.046373404713101</c:v>
                </c:pt>
                <c:pt idx="1270">
                  <c:v>26.066898521659301</c:v>
                </c:pt>
                <c:pt idx="1271">
                  <c:v>26.0874236386055</c:v>
                </c:pt>
                <c:pt idx="1272">
                  <c:v>26.1079487555517</c:v>
                </c:pt>
                <c:pt idx="1273">
                  <c:v>26.128473872497899</c:v>
                </c:pt>
                <c:pt idx="1274">
                  <c:v>26.148998989444099</c:v>
                </c:pt>
                <c:pt idx="1275">
                  <c:v>26.169524106390199</c:v>
                </c:pt>
                <c:pt idx="1276">
                  <c:v>26.190049223336398</c:v>
                </c:pt>
                <c:pt idx="1277">
                  <c:v>26.210574340282601</c:v>
                </c:pt>
                <c:pt idx="1278">
                  <c:v>26.231099457228801</c:v>
                </c:pt>
                <c:pt idx="1279">
                  <c:v>26.251624574175001</c:v>
                </c:pt>
                <c:pt idx="1280">
                  <c:v>26.2721496911212</c:v>
                </c:pt>
                <c:pt idx="1281">
                  <c:v>26.2926748080674</c:v>
                </c:pt>
                <c:pt idx="1282">
                  <c:v>26.313199925013599</c:v>
                </c:pt>
                <c:pt idx="1283">
                  <c:v>26.333725041959799</c:v>
                </c:pt>
                <c:pt idx="1284">
                  <c:v>26.354250158905899</c:v>
                </c:pt>
                <c:pt idx="1285">
                  <c:v>26.374775275852102</c:v>
                </c:pt>
                <c:pt idx="1286">
                  <c:v>26.395300392798301</c:v>
                </c:pt>
                <c:pt idx="1287">
                  <c:v>26.415825509744501</c:v>
                </c:pt>
                <c:pt idx="1288">
                  <c:v>26.4363506266907</c:v>
                </c:pt>
                <c:pt idx="1289">
                  <c:v>26.4568757436369</c:v>
                </c:pt>
                <c:pt idx="1290">
                  <c:v>26.477400860583099</c:v>
                </c:pt>
                <c:pt idx="1291">
                  <c:v>26.497925977529299</c:v>
                </c:pt>
                <c:pt idx="1292">
                  <c:v>26.518451094475498</c:v>
                </c:pt>
                <c:pt idx="1293">
                  <c:v>26.538976211421598</c:v>
                </c:pt>
                <c:pt idx="1294">
                  <c:v>26.559501328367801</c:v>
                </c:pt>
                <c:pt idx="1295">
                  <c:v>26.580026445314001</c:v>
                </c:pt>
                <c:pt idx="1296">
                  <c:v>26.6005515622602</c:v>
                </c:pt>
                <c:pt idx="1297">
                  <c:v>26.6210766792064</c:v>
                </c:pt>
                <c:pt idx="1298">
                  <c:v>26.641601796152599</c:v>
                </c:pt>
                <c:pt idx="1299">
                  <c:v>26.662126913098799</c:v>
                </c:pt>
                <c:pt idx="1300">
                  <c:v>26.682652030044999</c:v>
                </c:pt>
                <c:pt idx="1301">
                  <c:v>26.703177146991099</c:v>
                </c:pt>
                <c:pt idx="1302">
                  <c:v>26.723702263937302</c:v>
                </c:pt>
                <c:pt idx="1303">
                  <c:v>26.744227380883501</c:v>
                </c:pt>
                <c:pt idx="1304">
                  <c:v>26.764752497829701</c:v>
                </c:pt>
                <c:pt idx="1305">
                  <c:v>26.7852776147759</c:v>
                </c:pt>
                <c:pt idx="1306">
                  <c:v>26.8058027317221</c:v>
                </c:pt>
                <c:pt idx="1307">
                  <c:v>26.826327848668299</c:v>
                </c:pt>
                <c:pt idx="1308">
                  <c:v>26.846852965614499</c:v>
                </c:pt>
                <c:pt idx="1309">
                  <c:v>26.867378082560698</c:v>
                </c:pt>
                <c:pt idx="1310">
                  <c:v>26.887903199506798</c:v>
                </c:pt>
                <c:pt idx="1311">
                  <c:v>26.908428316453001</c:v>
                </c:pt>
                <c:pt idx="1312">
                  <c:v>26.928953433399201</c:v>
                </c:pt>
                <c:pt idx="1313">
                  <c:v>26.9494785503454</c:v>
                </c:pt>
                <c:pt idx="1314">
                  <c:v>26.9700036672916</c:v>
                </c:pt>
                <c:pt idx="1315">
                  <c:v>26.990528784237799</c:v>
                </c:pt>
                <c:pt idx="1316">
                  <c:v>27.011053901183999</c:v>
                </c:pt>
                <c:pt idx="1317">
                  <c:v>27.031579018130198</c:v>
                </c:pt>
                <c:pt idx="1318">
                  <c:v>27.052104135076299</c:v>
                </c:pt>
                <c:pt idx="1319">
                  <c:v>27.072629252022502</c:v>
                </c:pt>
                <c:pt idx="1320">
                  <c:v>27.093154368968701</c:v>
                </c:pt>
                <c:pt idx="1321">
                  <c:v>27.113679485914901</c:v>
                </c:pt>
                <c:pt idx="1322">
                  <c:v>27.1342046028611</c:v>
                </c:pt>
                <c:pt idx="1323">
                  <c:v>27.1547297198073</c:v>
                </c:pt>
                <c:pt idx="1324">
                  <c:v>27.175254836753499</c:v>
                </c:pt>
                <c:pt idx="1325">
                  <c:v>27.195779953699699</c:v>
                </c:pt>
                <c:pt idx="1326">
                  <c:v>27.216305070645902</c:v>
                </c:pt>
                <c:pt idx="1327">
                  <c:v>27.236830187591998</c:v>
                </c:pt>
                <c:pt idx="1328">
                  <c:v>27.257355304538201</c:v>
                </c:pt>
                <c:pt idx="1329">
                  <c:v>27.277880421484401</c:v>
                </c:pt>
                <c:pt idx="1330">
                  <c:v>27.2984055384306</c:v>
                </c:pt>
                <c:pt idx="1331">
                  <c:v>27.3189306553768</c:v>
                </c:pt>
                <c:pt idx="1332">
                  <c:v>27.339455772322999</c:v>
                </c:pt>
                <c:pt idx="1333">
                  <c:v>27.359980889269199</c:v>
                </c:pt>
                <c:pt idx="1334">
                  <c:v>27.380506006215398</c:v>
                </c:pt>
                <c:pt idx="1335">
                  <c:v>27.401031123161601</c:v>
                </c:pt>
                <c:pt idx="1336">
                  <c:v>27.421556240107702</c:v>
                </c:pt>
                <c:pt idx="1337">
                  <c:v>27.442081357053901</c:v>
                </c:pt>
                <c:pt idx="1338">
                  <c:v>27.462606474000101</c:v>
                </c:pt>
                <c:pt idx="1339">
                  <c:v>27.4831315909463</c:v>
                </c:pt>
                <c:pt idx="1340">
                  <c:v>27.5036567078925</c:v>
                </c:pt>
                <c:pt idx="1341">
                  <c:v>27.524181824838699</c:v>
                </c:pt>
                <c:pt idx="1342">
                  <c:v>27.544706941784899</c:v>
                </c:pt>
                <c:pt idx="1343">
                  <c:v>27.565232058731102</c:v>
                </c:pt>
                <c:pt idx="1344">
                  <c:v>27.585757175677202</c:v>
                </c:pt>
                <c:pt idx="1345">
                  <c:v>27.606282292623401</c:v>
                </c:pt>
                <c:pt idx="1346">
                  <c:v>27.626807409569601</c:v>
                </c:pt>
                <c:pt idx="1347">
                  <c:v>27.6473325265158</c:v>
                </c:pt>
                <c:pt idx="1348">
                  <c:v>27.667857643462</c:v>
                </c:pt>
                <c:pt idx="1349">
                  <c:v>27.688382760408199</c:v>
                </c:pt>
                <c:pt idx="1350">
                  <c:v>27.708907877354399</c:v>
                </c:pt>
                <c:pt idx="1351">
                  <c:v>27.729432994300598</c:v>
                </c:pt>
                <c:pt idx="1352">
                  <c:v>27.749958111246801</c:v>
                </c:pt>
                <c:pt idx="1353">
                  <c:v>27.770483228192901</c:v>
                </c:pt>
                <c:pt idx="1354">
                  <c:v>27.791008345139101</c:v>
                </c:pt>
                <c:pt idx="1355">
                  <c:v>27.811533462085301</c:v>
                </c:pt>
                <c:pt idx="1356">
                  <c:v>27.8320585790315</c:v>
                </c:pt>
                <c:pt idx="1357">
                  <c:v>27.8525836959777</c:v>
                </c:pt>
                <c:pt idx="1358">
                  <c:v>27.873108812923899</c:v>
                </c:pt>
                <c:pt idx="1359">
                  <c:v>27.893633929870099</c:v>
                </c:pt>
                <c:pt idx="1360">
                  <c:v>27.914159046816302</c:v>
                </c:pt>
                <c:pt idx="1361">
                  <c:v>27.934684163762501</c:v>
                </c:pt>
                <c:pt idx="1362">
                  <c:v>27.955209280708601</c:v>
                </c:pt>
                <c:pt idx="1363">
                  <c:v>27.975734397654801</c:v>
                </c:pt>
                <c:pt idx="1364">
                  <c:v>27.996259514601</c:v>
                </c:pt>
                <c:pt idx="1365">
                  <c:v>28.0167846315472</c:v>
                </c:pt>
                <c:pt idx="1366">
                  <c:v>28.037309748493399</c:v>
                </c:pt>
                <c:pt idx="1367">
                  <c:v>28.057834865439599</c:v>
                </c:pt>
                <c:pt idx="1368">
                  <c:v>28.078359982385798</c:v>
                </c:pt>
                <c:pt idx="1369">
                  <c:v>28.098885099332001</c:v>
                </c:pt>
                <c:pt idx="1370">
                  <c:v>28.119410216278101</c:v>
                </c:pt>
                <c:pt idx="1371">
                  <c:v>28.139935333224301</c:v>
                </c:pt>
                <c:pt idx="1372">
                  <c:v>28.1604604501705</c:v>
                </c:pt>
                <c:pt idx="1373">
                  <c:v>28.1809855671167</c:v>
                </c:pt>
                <c:pt idx="1374">
                  <c:v>28.2015106840629</c:v>
                </c:pt>
                <c:pt idx="1375">
                  <c:v>28.222035801009099</c:v>
                </c:pt>
                <c:pt idx="1376">
                  <c:v>28.242560917955299</c:v>
                </c:pt>
                <c:pt idx="1377">
                  <c:v>28.263086034901502</c:v>
                </c:pt>
                <c:pt idx="1378">
                  <c:v>28.283611151847701</c:v>
                </c:pt>
                <c:pt idx="1379">
                  <c:v>28.304136268793801</c:v>
                </c:pt>
                <c:pt idx="1380">
                  <c:v>28.324661385740001</c:v>
                </c:pt>
                <c:pt idx="1381">
                  <c:v>28.3451865026862</c:v>
                </c:pt>
                <c:pt idx="1382">
                  <c:v>28.3657116196324</c:v>
                </c:pt>
                <c:pt idx="1383">
                  <c:v>28.386236736578599</c:v>
                </c:pt>
                <c:pt idx="1384">
                  <c:v>28.406761853524799</c:v>
                </c:pt>
                <c:pt idx="1385">
                  <c:v>28.427286970470998</c:v>
                </c:pt>
                <c:pt idx="1386">
                  <c:v>28.447812087417201</c:v>
                </c:pt>
                <c:pt idx="1387">
                  <c:v>28.468337204363401</c:v>
                </c:pt>
                <c:pt idx="1388">
                  <c:v>28.488862321309501</c:v>
                </c:pt>
                <c:pt idx="1389">
                  <c:v>28.5093874382557</c:v>
                </c:pt>
                <c:pt idx="1390">
                  <c:v>28.5299125552019</c:v>
                </c:pt>
                <c:pt idx="1391">
                  <c:v>28.550437672148099</c:v>
                </c:pt>
                <c:pt idx="1392">
                  <c:v>28.570962789094299</c:v>
                </c:pt>
                <c:pt idx="1393">
                  <c:v>28.591487906040499</c:v>
                </c:pt>
                <c:pt idx="1394">
                  <c:v>28.612013022986702</c:v>
                </c:pt>
                <c:pt idx="1395">
                  <c:v>28.632538139932901</c:v>
                </c:pt>
                <c:pt idx="1396">
                  <c:v>28.653063256879001</c:v>
                </c:pt>
                <c:pt idx="1397">
                  <c:v>28.673588373825201</c:v>
                </c:pt>
                <c:pt idx="1398">
                  <c:v>28.6941134907714</c:v>
                </c:pt>
                <c:pt idx="1399">
                  <c:v>28.7146386077176</c:v>
                </c:pt>
                <c:pt idx="1400">
                  <c:v>28.735163724663799</c:v>
                </c:pt>
                <c:pt idx="1401">
                  <c:v>28.755688841609999</c:v>
                </c:pt>
                <c:pt idx="1402">
                  <c:v>28.776213958556198</c:v>
                </c:pt>
                <c:pt idx="1403">
                  <c:v>28.796739075502401</c:v>
                </c:pt>
                <c:pt idx="1404">
                  <c:v>28.817264192448601</c:v>
                </c:pt>
                <c:pt idx="1405">
                  <c:v>28.837789309394701</c:v>
                </c:pt>
                <c:pt idx="1406">
                  <c:v>28.8583144263409</c:v>
                </c:pt>
                <c:pt idx="1407">
                  <c:v>28.8788395432871</c:v>
                </c:pt>
                <c:pt idx="1408">
                  <c:v>28.899364660233299</c:v>
                </c:pt>
                <c:pt idx="1409">
                  <c:v>28.919889777179499</c:v>
                </c:pt>
                <c:pt idx="1410">
                  <c:v>28.940414894125698</c:v>
                </c:pt>
                <c:pt idx="1411">
                  <c:v>28.960940011071902</c:v>
                </c:pt>
                <c:pt idx="1412">
                  <c:v>28.981465128018101</c:v>
                </c:pt>
                <c:pt idx="1413">
                  <c:v>29.001990244964301</c:v>
                </c:pt>
                <c:pt idx="1414">
                  <c:v>29.022515361910401</c:v>
                </c:pt>
                <c:pt idx="1415">
                  <c:v>29.0430404788566</c:v>
                </c:pt>
                <c:pt idx="1416">
                  <c:v>29.0635655958028</c:v>
                </c:pt>
                <c:pt idx="1417">
                  <c:v>29.084090712748999</c:v>
                </c:pt>
                <c:pt idx="1418">
                  <c:v>29.104615829695199</c:v>
                </c:pt>
                <c:pt idx="1419">
                  <c:v>29.125140946641402</c:v>
                </c:pt>
                <c:pt idx="1420">
                  <c:v>29.145666063587601</c:v>
                </c:pt>
                <c:pt idx="1421">
                  <c:v>29.166191180533801</c:v>
                </c:pt>
                <c:pt idx="1422">
                  <c:v>29.186716297479901</c:v>
                </c:pt>
                <c:pt idx="1423">
                  <c:v>29.2072414144261</c:v>
                </c:pt>
                <c:pt idx="1424">
                  <c:v>29.2277665313723</c:v>
                </c:pt>
                <c:pt idx="1425">
                  <c:v>29.248291648318499</c:v>
                </c:pt>
                <c:pt idx="1426">
                  <c:v>29.268816765264699</c:v>
                </c:pt>
                <c:pt idx="1427">
                  <c:v>29.289341882210898</c:v>
                </c:pt>
                <c:pt idx="1428">
                  <c:v>29.309866999157101</c:v>
                </c:pt>
                <c:pt idx="1429">
                  <c:v>29.330392116103301</c:v>
                </c:pt>
                <c:pt idx="1430">
                  <c:v>29.350917233049501</c:v>
                </c:pt>
                <c:pt idx="1431">
                  <c:v>29.371442349995601</c:v>
                </c:pt>
                <c:pt idx="1432">
                  <c:v>29.3919674669418</c:v>
                </c:pt>
                <c:pt idx="1433">
                  <c:v>29.412492583888</c:v>
                </c:pt>
                <c:pt idx="1434">
                  <c:v>29.433017700834199</c:v>
                </c:pt>
                <c:pt idx="1435">
                  <c:v>29.453542817780399</c:v>
                </c:pt>
                <c:pt idx="1436">
                  <c:v>29.474067934726602</c:v>
                </c:pt>
                <c:pt idx="1437">
                  <c:v>29.494593051672801</c:v>
                </c:pt>
                <c:pt idx="1438">
                  <c:v>29.515118168619001</c:v>
                </c:pt>
                <c:pt idx="1439">
                  <c:v>29.5356432855652</c:v>
                </c:pt>
                <c:pt idx="1440">
                  <c:v>29.5561684025113</c:v>
                </c:pt>
                <c:pt idx="1441">
                  <c:v>29.5766935194575</c:v>
                </c:pt>
                <c:pt idx="1442">
                  <c:v>29.597218636403699</c:v>
                </c:pt>
                <c:pt idx="1443">
                  <c:v>29.617743753349899</c:v>
                </c:pt>
                <c:pt idx="1444">
                  <c:v>29.638268870296098</c:v>
                </c:pt>
                <c:pt idx="1445">
                  <c:v>29.658793987242301</c:v>
                </c:pt>
                <c:pt idx="1446">
                  <c:v>29.679319104188501</c:v>
                </c:pt>
                <c:pt idx="1447">
                  <c:v>29.6998442211347</c:v>
                </c:pt>
                <c:pt idx="1448">
                  <c:v>29.720369338080801</c:v>
                </c:pt>
                <c:pt idx="1449">
                  <c:v>29.740894455027</c:v>
                </c:pt>
                <c:pt idx="1450">
                  <c:v>29.7614195719732</c:v>
                </c:pt>
                <c:pt idx="1451">
                  <c:v>29.781944688919399</c:v>
                </c:pt>
                <c:pt idx="1452">
                  <c:v>29.802469805865599</c:v>
                </c:pt>
                <c:pt idx="1453">
                  <c:v>29.822994922811802</c:v>
                </c:pt>
                <c:pt idx="1454">
                  <c:v>29.843520039758001</c:v>
                </c:pt>
                <c:pt idx="1455">
                  <c:v>29.864045156704201</c:v>
                </c:pt>
                <c:pt idx="1456">
                  <c:v>29.8845702736504</c:v>
                </c:pt>
                <c:pt idx="1457">
                  <c:v>29.9050953905965</c:v>
                </c:pt>
                <c:pt idx="1458">
                  <c:v>29.9256205075427</c:v>
                </c:pt>
                <c:pt idx="1459">
                  <c:v>29.946145624488899</c:v>
                </c:pt>
                <c:pt idx="1460">
                  <c:v>29.966670741435099</c:v>
                </c:pt>
                <c:pt idx="1461">
                  <c:v>29.987195858381298</c:v>
                </c:pt>
                <c:pt idx="1462">
                  <c:v>30.007720975327501</c:v>
                </c:pt>
                <c:pt idx="1463">
                  <c:v>30.028246092273701</c:v>
                </c:pt>
                <c:pt idx="1464">
                  <c:v>30.0487712092199</c:v>
                </c:pt>
                <c:pt idx="1465">
                  <c:v>30.0692963261661</c:v>
                </c:pt>
                <c:pt idx="1466">
                  <c:v>30.0898214431122</c:v>
                </c:pt>
                <c:pt idx="1467">
                  <c:v>30.110346560058399</c:v>
                </c:pt>
                <c:pt idx="1468">
                  <c:v>30.130871677004599</c:v>
                </c:pt>
                <c:pt idx="1469">
                  <c:v>30.151396793950799</c:v>
                </c:pt>
                <c:pt idx="1470">
                  <c:v>30.171921910897002</c:v>
                </c:pt>
                <c:pt idx="1471">
                  <c:v>30.192447027843201</c:v>
                </c:pt>
                <c:pt idx="1472">
                  <c:v>30.212972144789401</c:v>
                </c:pt>
                <c:pt idx="1473">
                  <c:v>30.2334972617356</c:v>
                </c:pt>
                <c:pt idx="1474">
                  <c:v>30.2540223786817</c:v>
                </c:pt>
                <c:pt idx="1475">
                  <c:v>30.2745474956279</c:v>
                </c:pt>
                <c:pt idx="1476">
                  <c:v>30.295072612574099</c:v>
                </c:pt>
                <c:pt idx="1477">
                  <c:v>30.315597729520299</c:v>
                </c:pt>
                <c:pt idx="1478">
                  <c:v>30.336122846466498</c:v>
                </c:pt>
                <c:pt idx="1479">
                  <c:v>30.356647963412701</c:v>
                </c:pt>
                <c:pt idx="1480">
                  <c:v>30.377173080358901</c:v>
                </c:pt>
                <c:pt idx="1481">
                  <c:v>30.3976981973051</c:v>
                </c:pt>
                <c:pt idx="1482">
                  <c:v>30.4182233142513</c:v>
                </c:pt>
                <c:pt idx="1483">
                  <c:v>30.4387484311974</c:v>
                </c:pt>
                <c:pt idx="1484">
                  <c:v>30.459273548143599</c:v>
                </c:pt>
                <c:pt idx="1485">
                  <c:v>30.479798665089799</c:v>
                </c:pt>
                <c:pt idx="1486">
                  <c:v>30.500323782035998</c:v>
                </c:pt>
                <c:pt idx="1487">
                  <c:v>30.520848898982202</c:v>
                </c:pt>
                <c:pt idx="1488">
                  <c:v>30.541374015928401</c:v>
                </c:pt>
                <c:pt idx="1489">
                  <c:v>30.561899132874601</c:v>
                </c:pt>
                <c:pt idx="1490">
                  <c:v>30.5824242498208</c:v>
                </c:pt>
                <c:pt idx="1491">
                  <c:v>30.6029493667669</c:v>
                </c:pt>
                <c:pt idx="1492">
                  <c:v>30.6234744837131</c:v>
                </c:pt>
                <c:pt idx="1493">
                  <c:v>30.643999600659299</c:v>
                </c:pt>
                <c:pt idx="1494">
                  <c:v>30.664524717605499</c:v>
                </c:pt>
                <c:pt idx="1495">
                  <c:v>30.685049834551702</c:v>
                </c:pt>
                <c:pt idx="1496">
                  <c:v>30.705574951497901</c:v>
                </c:pt>
                <c:pt idx="1497">
                  <c:v>30.726100068444101</c:v>
                </c:pt>
                <c:pt idx="1498">
                  <c:v>30.7466251853903</c:v>
                </c:pt>
                <c:pt idx="1499">
                  <c:v>30.7671503023365</c:v>
                </c:pt>
                <c:pt idx="1500">
                  <c:v>30.7876754192826</c:v>
                </c:pt>
                <c:pt idx="1501">
                  <c:v>30.808200536228799</c:v>
                </c:pt>
                <c:pt idx="1502">
                  <c:v>30.828725653174999</c:v>
                </c:pt>
                <c:pt idx="1503">
                  <c:v>30.849250770121198</c:v>
                </c:pt>
                <c:pt idx="1504">
                  <c:v>30.869775887067401</c:v>
                </c:pt>
                <c:pt idx="1505">
                  <c:v>30.890301004013601</c:v>
                </c:pt>
                <c:pt idx="1506">
                  <c:v>30.910826120959801</c:v>
                </c:pt>
                <c:pt idx="1507">
                  <c:v>30.931351237906</c:v>
                </c:pt>
                <c:pt idx="1508">
                  <c:v>30.9518763548522</c:v>
                </c:pt>
                <c:pt idx="1509">
                  <c:v>30.9724014717983</c:v>
                </c:pt>
                <c:pt idx="1510">
                  <c:v>30.992926588744499</c:v>
                </c:pt>
                <c:pt idx="1511">
                  <c:v>31.013451705690699</c:v>
                </c:pt>
                <c:pt idx="1512">
                  <c:v>31.033976822636902</c:v>
                </c:pt>
                <c:pt idx="1513">
                  <c:v>31.054501939583101</c:v>
                </c:pt>
                <c:pt idx="1514">
                  <c:v>31.075027056529301</c:v>
                </c:pt>
                <c:pt idx="1515">
                  <c:v>31.0955521734755</c:v>
                </c:pt>
                <c:pt idx="1516">
                  <c:v>31.1160772904217</c:v>
                </c:pt>
                <c:pt idx="1517">
                  <c:v>31.1366024073678</c:v>
                </c:pt>
                <c:pt idx="1518">
                  <c:v>31.157127524313999</c:v>
                </c:pt>
                <c:pt idx="1519">
                  <c:v>31.177652641260199</c:v>
                </c:pt>
                <c:pt idx="1520">
                  <c:v>31.198177758206398</c:v>
                </c:pt>
                <c:pt idx="1521">
                  <c:v>31.218702875152601</c:v>
                </c:pt>
                <c:pt idx="1522">
                  <c:v>31.239227992098801</c:v>
                </c:pt>
                <c:pt idx="1523">
                  <c:v>31.259753109045</c:v>
                </c:pt>
                <c:pt idx="1524">
                  <c:v>31.2802782259912</c:v>
                </c:pt>
                <c:pt idx="1525">
                  <c:v>31.3008033429374</c:v>
                </c:pt>
                <c:pt idx="1526">
                  <c:v>31.3213284598835</c:v>
                </c:pt>
                <c:pt idx="1527">
                  <c:v>31.341853576829699</c:v>
                </c:pt>
                <c:pt idx="1528">
                  <c:v>31.362378693775899</c:v>
                </c:pt>
                <c:pt idx="1529">
                  <c:v>31.382903810722102</c:v>
                </c:pt>
                <c:pt idx="1530">
                  <c:v>31.403428927668301</c:v>
                </c:pt>
                <c:pt idx="1531">
                  <c:v>31.423954044614501</c:v>
                </c:pt>
                <c:pt idx="1532">
                  <c:v>31.4444791615607</c:v>
                </c:pt>
                <c:pt idx="1533">
                  <c:v>31.4650042785069</c:v>
                </c:pt>
                <c:pt idx="1534">
                  <c:v>31.485529395453099</c:v>
                </c:pt>
                <c:pt idx="1535">
                  <c:v>31.506054512399199</c:v>
                </c:pt>
                <c:pt idx="1536">
                  <c:v>31.526579629345399</c:v>
                </c:pt>
                <c:pt idx="1537">
                  <c:v>31.547104746291598</c:v>
                </c:pt>
                <c:pt idx="1538">
                  <c:v>31.567629863237801</c:v>
                </c:pt>
                <c:pt idx="1539">
                  <c:v>31.588154980184001</c:v>
                </c:pt>
                <c:pt idx="1540">
                  <c:v>31.6086800971302</c:v>
                </c:pt>
                <c:pt idx="1541">
                  <c:v>31.6292052140764</c:v>
                </c:pt>
                <c:pt idx="1542">
                  <c:v>31.649730331022599</c:v>
                </c:pt>
                <c:pt idx="1543">
                  <c:v>31.6702554479687</c:v>
                </c:pt>
                <c:pt idx="1544">
                  <c:v>31.690780564914899</c:v>
                </c:pt>
                <c:pt idx="1545">
                  <c:v>31.711305681861099</c:v>
                </c:pt>
                <c:pt idx="1546">
                  <c:v>31.731830798807302</c:v>
                </c:pt>
                <c:pt idx="1547">
                  <c:v>31.752355915753501</c:v>
                </c:pt>
                <c:pt idx="1548">
                  <c:v>31.772881032699701</c:v>
                </c:pt>
                <c:pt idx="1549">
                  <c:v>31.7934061496459</c:v>
                </c:pt>
                <c:pt idx="1550">
                  <c:v>31.8139312665921</c:v>
                </c:pt>
                <c:pt idx="1551">
                  <c:v>31.834456383538299</c:v>
                </c:pt>
                <c:pt idx="1552">
                  <c:v>31.854981500484399</c:v>
                </c:pt>
                <c:pt idx="1553">
                  <c:v>31.875506617430599</c:v>
                </c:pt>
                <c:pt idx="1554">
                  <c:v>31.896031734376798</c:v>
                </c:pt>
                <c:pt idx="1555">
                  <c:v>31.916556851323001</c:v>
                </c:pt>
                <c:pt idx="1556">
                  <c:v>31.937081968269201</c:v>
                </c:pt>
                <c:pt idx="1557">
                  <c:v>31.9576070852154</c:v>
                </c:pt>
                <c:pt idx="1558">
                  <c:v>31.9781322021616</c:v>
                </c:pt>
                <c:pt idx="1559">
                  <c:v>31.998657319107799</c:v>
                </c:pt>
                <c:pt idx="1560">
                  <c:v>32.019182436054002</c:v>
                </c:pt>
                <c:pt idx="1561">
                  <c:v>32.039707553000099</c:v>
                </c:pt>
                <c:pt idx="1562">
                  <c:v>32.060232669946302</c:v>
                </c:pt>
                <c:pt idx="1563">
                  <c:v>32.080757786892498</c:v>
                </c:pt>
                <c:pt idx="1564">
                  <c:v>32.101282903838701</c:v>
                </c:pt>
                <c:pt idx="1565">
                  <c:v>32.121808020784897</c:v>
                </c:pt>
                <c:pt idx="1566">
                  <c:v>32.1423331377311</c:v>
                </c:pt>
                <c:pt idx="1567">
                  <c:v>32.162858254677303</c:v>
                </c:pt>
                <c:pt idx="1568">
                  <c:v>32.183383371623499</c:v>
                </c:pt>
                <c:pt idx="1569">
                  <c:v>32.203908488569603</c:v>
                </c:pt>
                <c:pt idx="1570">
                  <c:v>32.224433605515799</c:v>
                </c:pt>
                <c:pt idx="1571">
                  <c:v>32.244958722462002</c:v>
                </c:pt>
                <c:pt idx="1572">
                  <c:v>32.265483839408198</c:v>
                </c:pt>
                <c:pt idx="1573">
                  <c:v>32.286008956354401</c:v>
                </c:pt>
                <c:pt idx="1574">
                  <c:v>32.306534073300597</c:v>
                </c:pt>
                <c:pt idx="1575">
                  <c:v>32.3270591902468</c:v>
                </c:pt>
                <c:pt idx="1576">
                  <c:v>32.347584307193003</c:v>
                </c:pt>
                <c:pt idx="1577">
                  <c:v>32.368109424139199</c:v>
                </c:pt>
                <c:pt idx="1578">
                  <c:v>32.388634541085302</c:v>
                </c:pt>
                <c:pt idx="1579">
                  <c:v>32.409159658031498</c:v>
                </c:pt>
                <c:pt idx="1580">
                  <c:v>32.429684774977702</c:v>
                </c:pt>
                <c:pt idx="1581">
                  <c:v>32.450209891923897</c:v>
                </c:pt>
                <c:pt idx="1582">
                  <c:v>32.470735008870101</c:v>
                </c:pt>
                <c:pt idx="1583">
                  <c:v>32.491260125816297</c:v>
                </c:pt>
                <c:pt idx="1584">
                  <c:v>32.5117852427625</c:v>
                </c:pt>
                <c:pt idx="1585">
                  <c:v>32.532310359708703</c:v>
                </c:pt>
                <c:pt idx="1586">
                  <c:v>32.552835476654799</c:v>
                </c:pt>
                <c:pt idx="1587">
                  <c:v>32.573360593601002</c:v>
                </c:pt>
                <c:pt idx="1588">
                  <c:v>32.593885710547198</c:v>
                </c:pt>
                <c:pt idx="1589">
                  <c:v>32.614410827493401</c:v>
                </c:pt>
                <c:pt idx="1590">
                  <c:v>32.634935944439597</c:v>
                </c:pt>
                <c:pt idx="1591">
                  <c:v>32.6554610613858</c:v>
                </c:pt>
                <c:pt idx="1592">
                  <c:v>32.675986178332003</c:v>
                </c:pt>
                <c:pt idx="1593">
                  <c:v>32.696511295278199</c:v>
                </c:pt>
                <c:pt idx="1594">
                  <c:v>32.717036412224402</c:v>
                </c:pt>
                <c:pt idx="1595">
                  <c:v>32.737561529170499</c:v>
                </c:pt>
                <c:pt idx="1596">
                  <c:v>32.758086646116702</c:v>
                </c:pt>
                <c:pt idx="1597">
                  <c:v>32.778611763062898</c:v>
                </c:pt>
                <c:pt idx="1598">
                  <c:v>32.799136880009101</c:v>
                </c:pt>
                <c:pt idx="1599">
                  <c:v>32.819661996955297</c:v>
                </c:pt>
                <c:pt idx="1600">
                  <c:v>32.8401871139015</c:v>
                </c:pt>
                <c:pt idx="1601">
                  <c:v>32.860712230847703</c:v>
                </c:pt>
                <c:pt idx="1602">
                  <c:v>32.881237347793899</c:v>
                </c:pt>
                <c:pt idx="1603">
                  <c:v>32.901762464740102</c:v>
                </c:pt>
                <c:pt idx="1604">
                  <c:v>32.922287581686199</c:v>
                </c:pt>
                <c:pt idx="1605">
                  <c:v>32.942812698632402</c:v>
                </c:pt>
                <c:pt idx="1606">
                  <c:v>32.963337815578598</c:v>
                </c:pt>
                <c:pt idx="1607">
                  <c:v>32.983862932524801</c:v>
                </c:pt>
                <c:pt idx="1608">
                  <c:v>33.004388049470997</c:v>
                </c:pt>
                <c:pt idx="1609">
                  <c:v>33.0249131664172</c:v>
                </c:pt>
                <c:pt idx="1610">
                  <c:v>33.045438283363403</c:v>
                </c:pt>
                <c:pt idx="1611">
                  <c:v>33.065963400309599</c:v>
                </c:pt>
                <c:pt idx="1612">
                  <c:v>33.086488517255702</c:v>
                </c:pt>
                <c:pt idx="1613">
                  <c:v>33.107013634201898</c:v>
                </c:pt>
                <c:pt idx="1614">
                  <c:v>33.127538751148101</c:v>
                </c:pt>
                <c:pt idx="1615">
                  <c:v>33.148063868094297</c:v>
                </c:pt>
                <c:pt idx="1616">
                  <c:v>33.1685889850405</c:v>
                </c:pt>
                <c:pt idx="1617">
                  <c:v>33.189114101986704</c:v>
                </c:pt>
                <c:pt idx="1618">
                  <c:v>33.209639218932899</c:v>
                </c:pt>
                <c:pt idx="1619">
                  <c:v>33.230164335879103</c:v>
                </c:pt>
                <c:pt idx="1620">
                  <c:v>33.250689452825299</c:v>
                </c:pt>
                <c:pt idx="1621">
                  <c:v>33.271214569771402</c:v>
                </c:pt>
                <c:pt idx="1622">
                  <c:v>33.291739686717598</c:v>
                </c:pt>
                <c:pt idx="1623">
                  <c:v>33.312264803663801</c:v>
                </c:pt>
                <c:pt idx="1624">
                  <c:v>33.332789920609997</c:v>
                </c:pt>
                <c:pt idx="1625">
                  <c:v>33.3533150375562</c:v>
                </c:pt>
                <c:pt idx="1626">
                  <c:v>33.373840154502403</c:v>
                </c:pt>
                <c:pt idx="1627">
                  <c:v>33.394365271448599</c:v>
                </c:pt>
                <c:pt idx="1628">
                  <c:v>33.414890388394802</c:v>
                </c:pt>
                <c:pt idx="1629">
                  <c:v>33.435415505340899</c:v>
                </c:pt>
                <c:pt idx="1630">
                  <c:v>33.455940622287102</c:v>
                </c:pt>
                <c:pt idx="1631">
                  <c:v>33.476465739233298</c:v>
                </c:pt>
                <c:pt idx="1632">
                  <c:v>33.496990856179501</c:v>
                </c:pt>
                <c:pt idx="1633">
                  <c:v>33.517515973125697</c:v>
                </c:pt>
                <c:pt idx="1634">
                  <c:v>33.5380410900719</c:v>
                </c:pt>
                <c:pt idx="1635">
                  <c:v>33.558566207018103</c:v>
                </c:pt>
                <c:pt idx="1636">
                  <c:v>33.579091323964299</c:v>
                </c:pt>
                <c:pt idx="1637">
                  <c:v>33.599616440910502</c:v>
                </c:pt>
                <c:pt idx="1638">
                  <c:v>33.620141557856599</c:v>
                </c:pt>
                <c:pt idx="1639">
                  <c:v>33.640666674802802</c:v>
                </c:pt>
                <c:pt idx="1640">
                  <c:v>33.661191791748998</c:v>
                </c:pt>
                <c:pt idx="1641">
                  <c:v>33.681716908695201</c:v>
                </c:pt>
                <c:pt idx="1642">
                  <c:v>33.702242025641397</c:v>
                </c:pt>
                <c:pt idx="1643">
                  <c:v>33.7227671425876</c:v>
                </c:pt>
                <c:pt idx="1644">
                  <c:v>33.743292259533803</c:v>
                </c:pt>
                <c:pt idx="1645">
                  <c:v>33.763817376479999</c:v>
                </c:pt>
                <c:pt idx="1646">
                  <c:v>33.784342493426202</c:v>
                </c:pt>
                <c:pt idx="1647">
                  <c:v>33.804867610372298</c:v>
                </c:pt>
                <c:pt idx="1648">
                  <c:v>33.825392727318501</c:v>
                </c:pt>
                <c:pt idx="1649">
                  <c:v>33.845917844264697</c:v>
                </c:pt>
                <c:pt idx="1650">
                  <c:v>33.8664429612109</c:v>
                </c:pt>
                <c:pt idx="1651">
                  <c:v>33.886968078157103</c:v>
                </c:pt>
                <c:pt idx="1652">
                  <c:v>33.907493195103299</c:v>
                </c:pt>
                <c:pt idx="1653">
                  <c:v>33.928018312049502</c:v>
                </c:pt>
                <c:pt idx="1654">
                  <c:v>33.948543428995698</c:v>
                </c:pt>
                <c:pt idx="1655">
                  <c:v>33.969068545941902</c:v>
                </c:pt>
                <c:pt idx="1656">
                  <c:v>33.989593662887998</c:v>
                </c:pt>
                <c:pt idx="1657">
                  <c:v>34.010118779834201</c:v>
                </c:pt>
                <c:pt idx="1658">
                  <c:v>34.030643896780397</c:v>
                </c:pt>
                <c:pt idx="1659">
                  <c:v>34.0511690137266</c:v>
                </c:pt>
                <c:pt idx="1660">
                  <c:v>34.071694130672803</c:v>
                </c:pt>
                <c:pt idx="1661">
                  <c:v>34.092219247618999</c:v>
                </c:pt>
                <c:pt idx="1662">
                  <c:v>34.112744364565202</c:v>
                </c:pt>
                <c:pt idx="1663">
                  <c:v>34.133269481511398</c:v>
                </c:pt>
                <c:pt idx="1664">
                  <c:v>34.153794598457502</c:v>
                </c:pt>
                <c:pt idx="1665">
                  <c:v>34.174319715403698</c:v>
                </c:pt>
                <c:pt idx="1666">
                  <c:v>34.194844832349901</c:v>
                </c:pt>
                <c:pt idx="1667">
                  <c:v>34.215369949296097</c:v>
                </c:pt>
                <c:pt idx="1668">
                  <c:v>34.2358950662423</c:v>
                </c:pt>
                <c:pt idx="1669">
                  <c:v>34.256420183188503</c:v>
                </c:pt>
                <c:pt idx="1670">
                  <c:v>34.276945300134699</c:v>
                </c:pt>
                <c:pt idx="1671">
                  <c:v>34.297470417080902</c:v>
                </c:pt>
                <c:pt idx="1672">
                  <c:v>34.317995534027098</c:v>
                </c:pt>
                <c:pt idx="1673">
                  <c:v>34.338520650973201</c:v>
                </c:pt>
                <c:pt idx="1674">
                  <c:v>34.359045767919397</c:v>
                </c:pt>
                <c:pt idx="1675">
                  <c:v>34.379570884865601</c:v>
                </c:pt>
                <c:pt idx="1676">
                  <c:v>34.400096001811796</c:v>
                </c:pt>
                <c:pt idx="1677">
                  <c:v>34.420621118758</c:v>
                </c:pt>
                <c:pt idx="1678">
                  <c:v>34.441146235704203</c:v>
                </c:pt>
                <c:pt idx="1679">
                  <c:v>34.461671352650399</c:v>
                </c:pt>
                <c:pt idx="1680">
                  <c:v>34.482196469596602</c:v>
                </c:pt>
                <c:pt idx="1681">
                  <c:v>34.502721586542698</c:v>
                </c:pt>
                <c:pt idx="1682">
                  <c:v>34.523246703488901</c:v>
                </c:pt>
                <c:pt idx="1683">
                  <c:v>34.543771820435097</c:v>
                </c:pt>
                <c:pt idx="1684">
                  <c:v>34.5642969373813</c:v>
                </c:pt>
                <c:pt idx="1685">
                  <c:v>34.584822054327503</c:v>
                </c:pt>
                <c:pt idx="1686">
                  <c:v>34.605347171273699</c:v>
                </c:pt>
                <c:pt idx="1687">
                  <c:v>34.625872288219902</c:v>
                </c:pt>
                <c:pt idx="1688">
                  <c:v>34.646397405166098</c:v>
                </c:pt>
                <c:pt idx="1689">
                  <c:v>34.666922522112301</c:v>
                </c:pt>
                <c:pt idx="1690">
                  <c:v>34.687447639058398</c:v>
                </c:pt>
                <c:pt idx="1691">
                  <c:v>34.707972756004601</c:v>
                </c:pt>
                <c:pt idx="1692">
                  <c:v>34.728497872950797</c:v>
                </c:pt>
                <c:pt idx="1693">
                  <c:v>34.749022989897</c:v>
                </c:pt>
                <c:pt idx="1694">
                  <c:v>34.769548106843203</c:v>
                </c:pt>
                <c:pt idx="1695">
                  <c:v>34.790073223789399</c:v>
                </c:pt>
                <c:pt idx="1696">
                  <c:v>34.810598340735602</c:v>
                </c:pt>
                <c:pt idx="1697">
                  <c:v>34.831123457681798</c:v>
                </c:pt>
                <c:pt idx="1698">
                  <c:v>34.851648574628001</c:v>
                </c:pt>
                <c:pt idx="1699">
                  <c:v>34.872173691574098</c:v>
                </c:pt>
                <c:pt idx="1700">
                  <c:v>34.892698808520301</c:v>
                </c:pt>
                <c:pt idx="1701">
                  <c:v>34.913223925466497</c:v>
                </c:pt>
                <c:pt idx="1702">
                  <c:v>34.9337490424127</c:v>
                </c:pt>
                <c:pt idx="1703">
                  <c:v>34.954274159358903</c:v>
                </c:pt>
                <c:pt idx="1704">
                  <c:v>34.974799276305099</c:v>
                </c:pt>
                <c:pt idx="1705">
                  <c:v>34.995324393251302</c:v>
                </c:pt>
                <c:pt idx="1706">
                  <c:v>35.015849510197498</c:v>
                </c:pt>
                <c:pt idx="1707">
                  <c:v>35.036374627143701</c:v>
                </c:pt>
                <c:pt idx="1708">
                  <c:v>35.056899744089797</c:v>
                </c:pt>
                <c:pt idx="1709">
                  <c:v>35.077424861036</c:v>
                </c:pt>
                <c:pt idx="1710">
                  <c:v>35.097949977982204</c:v>
                </c:pt>
                <c:pt idx="1711">
                  <c:v>35.118475094928399</c:v>
                </c:pt>
                <c:pt idx="1712">
                  <c:v>35.139000211874603</c:v>
                </c:pt>
                <c:pt idx="1713">
                  <c:v>35.159525328820799</c:v>
                </c:pt>
                <c:pt idx="1714">
                  <c:v>35.180050445767002</c:v>
                </c:pt>
                <c:pt idx="1715">
                  <c:v>35.200575562713198</c:v>
                </c:pt>
                <c:pt idx="1716">
                  <c:v>35.221100679659301</c:v>
                </c:pt>
                <c:pt idx="1717">
                  <c:v>35.241625796605497</c:v>
                </c:pt>
                <c:pt idx="1718">
                  <c:v>35.2621509135517</c:v>
                </c:pt>
                <c:pt idx="1719">
                  <c:v>35.282676030497903</c:v>
                </c:pt>
                <c:pt idx="1720">
                  <c:v>35.303201147444099</c:v>
                </c:pt>
                <c:pt idx="1721">
                  <c:v>35.323726264390302</c:v>
                </c:pt>
                <c:pt idx="1722">
                  <c:v>35.344251381336498</c:v>
                </c:pt>
                <c:pt idx="1723">
                  <c:v>35.364776498282701</c:v>
                </c:pt>
                <c:pt idx="1724">
                  <c:v>35.385301615228897</c:v>
                </c:pt>
                <c:pt idx="1725">
                  <c:v>35.405826732175001</c:v>
                </c:pt>
                <c:pt idx="1726">
                  <c:v>35.426351849121197</c:v>
                </c:pt>
                <c:pt idx="1727">
                  <c:v>35.4468769660674</c:v>
                </c:pt>
                <c:pt idx="1728">
                  <c:v>35.467402083013603</c:v>
                </c:pt>
                <c:pt idx="1729">
                  <c:v>35.487927199959799</c:v>
                </c:pt>
                <c:pt idx="1730">
                  <c:v>35.508452316906002</c:v>
                </c:pt>
                <c:pt idx="1731">
                  <c:v>35.528977433852198</c:v>
                </c:pt>
                <c:pt idx="1732">
                  <c:v>35.549502550798401</c:v>
                </c:pt>
                <c:pt idx="1733">
                  <c:v>35.570027667744498</c:v>
                </c:pt>
                <c:pt idx="1734">
                  <c:v>35.590552784690701</c:v>
                </c:pt>
                <c:pt idx="1735">
                  <c:v>35.611077901636897</c:v>
                </c:pt>
                <c:pt idx="1736">
                  <c:v>35.6316030185831</c:v>
                </c:pt>
                <c:pt idx="1737">
                  <c:v>35.652128135529303</c:v>
                </c:pt>
                <c:pt idx="1738">
                  <c:v>35.672653252475499</c:v>
                </c:pt>
                <c:pt idx="1739">
                  <c:v>35.693178369421702</c:v>
                </c:pt>
                <c:pt idx="1740">
                  <c:v>35.713703486367898</c:v>
                </c:pt>
                <c:pt idx="1741">
                  <c:v>35.734228603314101</c:v>
                </c:pt>
                <c:pt idx="1742">
                  <c:v>35.754753720260197</c:v>
                </c:pt>
                <c:pt idx="1743">
                  <c:v>35.7752788372064</c:v>
                </c:pt>
                <c:pt idx="1744">
                  <c:v>35.795803954152603</c:v>
                </c:pt>
                <c:pt idx="1745">
                  <c:v>35.816329071098799</c:v>
                </c:pt>
                <c:pt idx="1746">
                  <c:v>35.836854188045002</c:v>
                </c:pt>
                <c:pt idx="1747">
                  <c:v>35.857379304991198</c:v>
                </c:pt>
                <c:pt idx="1748">
                  <c:v>35.877904421937401</c:v>
                </c:pt>
                <c:pt idx="1749">
                  <c:v>35.898429538883597</c:v>
                </c:pt>
                <c:pt idx="1750">
                  <c:v>35.918954655829801</c:v>
                </c:pt>
                <c:pt idx="1751">
                  <c:v>35.939479772775897</c:v>
                </c:pt>
                <c:pt idx="1752">
                  <c:v>35.9600048897221</c:v>
                </c:pt>
                <c:pt idx="1753">
                  <c:v>35.980530006668303</c:v>
                </c:pt>
                <c:pt idx="1754">
                  <c:v>36.001055123614499</c:v>
                </c:pt>
                <c:pt idx="1755">
                  <c:v>36.021580240560702</c:v>
                </c:pt>
                <c:pt idx="1756">
                  <c:v>36.042105357506898</c:v>
                </c:pt>
                <c:pt idx="1757">
                  <c:v>36.062630474453101</c:v>
                </c:pt>
                <c:pt idx="1758">
                  <c:v>36.083155591399297</c:v>
                </c:pt>
                <c:pt idx="1759">
                  <c:v>36.103680708345401</c:v>
                </c:pt>
                <c:pt idx="1760">
                  <c:v>36.124205825291597</c:v>
                </c:pt>
                <c:pt idx="1761">
                  <c:v>36.1447309422378</c:v>
                </c:pt>
                <c:pt idx="1762">
                  <c:v>36.165256059184003</c:v>
                </c:pt>
                <c:pt idx="1763">
                  <c:v>36.185781176130199</c:v>
                </c:pt>
                <c:pt idx="1764">
                  <c:v>36.206306293076402</c:v>
                </c:pt>
                <c:pt idx="1765">
                  <c:v>36.226831410022598</c:v>
                </c:pt>
                <c:pt idx="1766">
                  <c:v>36.247356526968801</c:v>
                </c:pt>
                <c:pt idx="1767">
                  <c:v>36.267881643914997</c:v>
                </c:pt>
                <c:pt idx="1768">
                  <c:v>36.288406760861101</c:v>
                </c:pt>
                <c:pt idx="1769">
                  <c:v>36.308931877807296</c:v>
                </c:pt>
                <c:pt idx="1770">
                  <c:v>36.3294569947535</c:v>
                </c:pt>
                <c:pt idx="1771">
                  <c:v>36.349982111699703</c:v>
                </c:pt>
                <c:pt idx="1772">
                  <c:v>36.370507228645899</c:v>
                </c:pt>
                <c:pt idx="1773">
                  <c:v>36.391032345592102</c:v>
                </c:pt>
                <c:pt idx="1774">
                  <c:v>36.411557462538298</c:v>
                </c:pt>
                <c:pt idx="1775">
                  <c:v>36.432082579484501</c:v>
                </c:pt>
                <c:pt idx="1776">
                  <c:v>36.452607696430597</c:v>
                </c:pt>
                <c:pt idx="1777">
                  <c:v>36.4731328133768</c:v>
                </c:pt>
                <c:pt idx="1778">
                  <c:v>36.493657930323003</c:v>
                </c:pt>
                <c:pt idx="1779">
                  <c:v>36.514183047269199</c:v>
                </c:pt>
                <c:pt idx="1780">
                  <c:v>36.534708164215402</c:v>
                </c:pt>
                <c:pt idx="1781">
                  <c:v>36.555233281161598</c:v>
                </c:pt>
                <c:pt idx="1782">
                  <c:v>36.575758398107801</c:v>
                </c:pt>
                <c:pt idx="1783">
                  <c:v>36.596283515053997</c:v>
                </c:pt>
                <c:pt idx="1784">
                  <c:v>36.6168086320002</c:v>
                </c:pt>
                <c:pt idx="1785">
                  <c:v>36.637333748946297</c:v>
                </c:pt>
                <c:pt idx="1786">
                  <c:v>36.6578588658925</c:v>
                </c:pt>
                <c:pt idx="1787">
                  <c:v>36.678383982838703</c:v>
                </c:pt>
                <c:pt idx="1788">
                  <c:v>36.698909099784899</c:v>
                </c:pt>
                <c:pt idx="1789">
                  <c:v>36.719434216731102</c:v>
                </c:pt>
                <c:pt idx="1790">
                  <c:v>36.739959333677298</c:v>
                </c:pt>
                <c:pt idx="1791">
                  <c:v>36.760484450623501</c:v>
                </c:pt>
                <c:pt idx="1792">
                  <c:v>36.781009567569697</c:v>
                </c:pt>
                <c:pt idx="1793">
                  <c:v>36.8015346845159</c:v>
                </c:pt>
                <c:pt idx="1794">
                  <c:v>36.822059801461997</c:v>
                </c:pt>
                <c:pt idx="1795">
                  <c:v>36.8425849184082</c:v>
                </c:pt>
                <c:pt idx="1796">
                  <c:v>36.863110035354403</c:v>
                </c:pt>
                <c:pt idx="1797">
                  <c:v>36.883635152300599</c:v>
                </c:pt>
                <c:pt idx="1798">
                  <c:v>36.904160269246802</c:v>
                </c:pt>
                <c:pt idx="1799">
                  <c:v>36.924685386192998</c:v>
                </c:pt>
                <c:pt idx="1800">
                  <c:v>36.945210503139201</c:v>
                </c:pt>
                <c:pt idx="1801">
                  <c:v>36.965735620085397</c:v>
                </c:pt>
                <c:pt idx="1802">
                  <c:v>36.9862607370316</c:v>
                </c:pt>
                <c:pt idx="1803">
                  <c:v>37.006785853977703</c:v>
                </c:pt>
                <c:pt idx="1804">
                  <c:v>37.027310970923899</c:v>
                </c:pt>
                <c:pt idx="1805">
                  <c:v>37.047836087870103</c:v>
                </c:pt>
                <c:pt idx="1806">
                  <c:v>37.068361204816298</c:v>
                </c:pt>
                <c:pt idx="1807">
                  <c:v>37.088886321762502</c:v>
                </c:pt>
                <c:pt idx="1808">
                  <c:v>37.109411438708698</c:v>
                </c:pt>
                <c:pt idx="1809">
                  <c:v>37.129936555654901</c:v>
                </c:pt>
                <c:pt idx="1810">
                  <c:v>37.150461672601097</c:v>
                </c:pt>
                <c:pt idx="1811">
                  <c:v>37.1709867895472</c:v>
                </c:pt>
                <c:pt idx="1812">
                  <c:v>37.191511906493403</c:v>
                </c:pt>
                <c:pt idx="1813">
                  <c:v>37.212037023439599</c:v>
                </c:pt>
                <c:pt idx="1814">
                  <c:v>37.232562140385802</c:v>
                </c:pt>
                <c:pt idx="1815">
                  <c:v>37.253087257331998</c:v>
                </c:pt>
                <c:pt idx="1816">
                  <c:v>37.273612374278201</c:v>
                </c:pt>
                <c:pt idx="1817">
                  <c:v>37.294137491224397</c:v>
                </c:pt>
                <c:pt idx="1818">
                  <c:v>37.3146626081706</c:v>
                </c:pt>
                <c:pt idx="1819">
                  <c:v>37.335187725116803</c:v>
                </c:pt>
                <c:pt idx="1820">
                  <c:v>37.3557128420629</c:v>
                </c:pt>
                <c:pt idx="1821">
                  <c:v>37.376237959009103</c:v>
                </c:pt>
                <c:pt idx="1822">
                  <c:v>37.396763075955299</c:v>
                </c:pt>
                <c:pt idx="1823">
                  <c:v>37.417288192901502</c:v>
                </c:pt>
                <c:pt idx="1824">
                  <c:v>37.437813309847698</c:v>
                </c:pt>
                <c:pt idx="1825">
                  <c:v>37.458338426793901</c:v>
                </c:pt>
                <c:pt idx="1826">
                  <c:v>37.478863543740097</c:v>
                </c:pt>
                <c:pt idx="1827">
                  <c:v>37.4993886606863</c:v>
                </c:pt>
                <c:pt idx="1828">
                  <c:v>37.519913777632397</c:v>
                </c:pt>
                <c:pt idx="1829">
                  <c:v>37.5404388945786</c:v>
                </c:pt>
                <c:pt idx="1830">
                  <c:v>37.560964011524803</c:v>
                </c:pt>
                <c:pt idx="1831">
                  <c:v>37.581489128470999</c:v>
                </c:pt>
                <c:pt idx="1832">
                  <c:v>37.602014245417202</c:v>
                </c:pt>
                <c:pt idx="1833">
                  <c:v>37.622539362363398</c:v>
                </c:pt>
                <c:pt idx="1834">
                  <c:v>37.643064479309601</c:v>
                </c:pt>
                <c:pt idx="1835">
                  <c:v>37.663589596255797</c:v>
                </c:pt>
                <c:pt idx="1836">
                  <c:v>37.684114713202</c:v>
                </c:pt>
                <c:pt idx="1837">
                  <c:v>37.704639830148103</c:v>
                </c:pt>
                <c:pt idx="1838">
                  <c:v>37.725164947094299</c:v>
                </c:pt>
                <c:pt idx="1839">
                  <c:v>37.745690064040502</c:v>
                </c:pt>
                <c:pt idx="1840">
                  <c:v>37.766215180986698</c:v>
                </c:pt>
                <c:pt idx="1841">
                  <c:v>37.786740297932901</c:v>
                </c:pt>
                <c:pt idx="1842">
                  <c:v>37.807265414879097</c:v>
                </c:pt>
                <c:pt idx="1843">
                  <c:v>37.8277905318253</c:v>
                </c:pt>
                <c:pt idx="1844">
                  <c:v>37.848315648771496</c:v>
                </c:pt>
                <c:pt idx="1845">
                  <c:v>37.8688407657177</c:v>
                </c:pt>
                <c:pt idx="1846">
                  <c:v>37.889365882663803</c:v>
                </c:pt>
                <c:pt idx="1847">
                  <c:v>37.909890999609999</c:v>
                </c:pt>
                <c:pt idx="1848">
                  <c:v>37.930416116556202</c:v>
                </c:pt>
                <c:pt idx="1849">
                  <c:v>37.950941233502398</c:v>
                </c:pt>
                <c:pt idx="1850">
                  <c:v>37.971466350448601</c:v>
                </c:pt>
                <c:pt idx="1851">
                  <c:v>37.991991467394797</c:v>
                </c:pt>
                <c:pt idx="1852">
                  <c:v>38.012516584341</c:v>
                </c:pt>
                <c:pt idx="1853">
                  <c:v>38.033041701287203</c:v>
                </c:pt>
                <c:pt idx="1854">
                  <c:v>38.053566818233399</c:v>
                </c:pt>
                <c:pt idx="1855">
                  <c:v>38.074091935179503</c:v>
                </c:pt>
                <c:pt idx="1856">
                  <c:v>38.094617052125699</c:v>
                </c:pt>
                <c:pt idx="1857">
                  <c:v>38.115142169071902</c:v>
                </c:pt>
                <c:pt idx="1858">
                  <c:v>38.135667286018098</c:v>
                </c:pt>
                <c:pt idx="1859">
                  <c:v>38.156192402964301</c:v>
                </c:pt>
                <c:pt idx="1860">
                  <c:v>38.176717519910497</c:v>
                </c:pt>
                <c:pt idx="1861">
                  <c:v>38.1972426368567</c:v>
                </c:pt>
                <c:pt idx="1862">
                  <c:v>38.217767753802903</c:v>
                </c:pt>
                <c:pt idx="1863">
                  <c:v>38.238292870749</c:v>
                </c:pt>
                <c:pt idx="1864">
                  <c:v>38.258817987695203</c:v>
                </c:pt>
                <c:pt idx="1865">
                  <c:v>38.279343104641399</c:v>
                </c:pt>
                <c:pt idx="1866">
                  <c:v>38.299868221587602</c:v>
                </c:pt>
                <c:pt idx="1867">
                  <c:v>38.320393338533798</c:v>
                </c:pt>
                <c:pt idx="1868">
                  <c:v>38.340918455480001</c:v>
                </c:pt>
                <c:pt idx="1869">
                  <c:v>38.361443572426197</c:v>
                </c:pt>
                <c:pt idx="1870">
                  <c:v>38.3819686893724</c:v>
                </c:pt>
                <c:pt idx="1871">
                  <c:v>38.402493806318603</c:v>
                </c:pt>
                <c:pt idx="1872">
                  <c:v>38.423018923264699</c:v>
                </c:pt>
                <c:pt idx="1873">
                  <c:v>38.443544040210902</c:v>
                </c:pt>
                <c:pt idx="1874">
                  <c:v>38.464069157157098</c:v>
                </c:pt>
                <c:pt idx="1875">
                  <c:v>38.484594274103301</c:v>
                </c:pt>
                <c:pt idx="1876">
                  <c:v>38.505119391049497</c:v>
                </c:pt>
                <c:pt idx="1877">
                  <c:v>38.5256445079957</c:v>
                </c:pt>
                <c:pt idx="1878">
                  <c:v>38.546169624941903</c:v>
                </c:pt>
                <c:pt idx="1879">
                  <c:v>38.566694741888099</c:v>
                </c:pt>
                <c:pt idx="1880">
                  <c:v>38.587219858834203</c:v>
                </c:pt>
                <c:pt idx="1881">
                  <c:v>38.607744975780399</c:v>
                </c:pt>
                <c:pt idx="1882">
                  <c:v>38.628270092726602</c:v>
                </c:pt>
                <c:pt idx="1883">
                  <c:v>38.648795209672798</c:v>
                </c:pt>
                <c:pt idx="1884">
                  <c:v>38.669320326619001</c:v>
                </c:pt>
                <c:pt idx="1885">
                  <c:v>38.689845443565197</c:v>
                </c:pt>
                <c:pt idx="1886">
                  <c:v>38.7103705605114</c:v>
                </c:pt>
                <c:pt idx="1887">
                  <c:v>38.730895677457603</c:v>
                </c:pt>
                <c:pt idx="1888">
                  <c:v>38.751420794403799</c:v>
                </c:pt>
                <c:pt idx="1889">
                  <c:v>38.771945911349903</c:v>
                </c:pt>
                <c:pt idx="1890">
                  <c:v>38.792471028296099</c:v>
                </c:pt>
                <c:pt idx="1891">
                  <c:v>38.812996145242302</c:v>
                </c:pt>
                <c:pt idx="1892">
                  <c:v>38.833521262188498</c:v>
                </c:pt>
                <c:pt idx="1893">
                  <c:v>38.854046379134701</c:v>
                </c:pt>
                <c:pt idx="1894">
                  <c:v>38.874571496080897</c:v>
                </c:pt>
                <c:pt idx="1895">
                  <c:v>38.8950966130271</c:v>
                </c:pt>
                <c:pt idx="1896">
                  <c:v>38.915621729973303</c:v>
                </c:pt>
                <c:pt idx="1897">
                  <c:v>38.936146846919399</c:v>
                </c:pt>
                <c:pt idx="1898">
                  <c:v>38.956671963865602</c:v>
                </c:pt>
                <c:pt idx="1899">
                  <c:v>38.977197080811798</c:v>
                </c:pt>
                <c:pt idx="1900">
                  <c:v>38.997722197758002</c:v>
                </c:pt>
                <c:pt idx="1901">
                  <c:v>39.018247314704197</c:v>
                </c:pt>
                <c:pt idx="1902">
                  <c:v>39.038772431650401</c:v>
                </c:pt>
                <c:pt idx="1903">
                  <c:v>39.059297548596597</c:v>
                </c:pt>
                <c:pt idx="1904">
                  <c:v>39.0798226655428</c:v>
                </c:pt>
                <c:pt idx="1905">
                  <c:v>39.100347782489003</c:v>
                </c:pt>
                <c:pt idx="1906">
                  <c:v>39.120872899435099</c:v>
                </c:pt>
                <c:pt idx="1907">
                  <c:v>39.141398016381302</c:v>
                </c:pt>
                <c:pt idx="1908">
                  <c:v>39.161923133327498</c:v>
                </c:pt>
                <c:pt idx="1909">
                  <c:v>39.182448250273701</c:v>
                </c:pt>
                <c:pt idx="1910">
                  <c:v>39.202973367219897</c:v>
                </c:pt>
                <c:pt idx="1911">
                  <c:v>39.2234984841661</c:v>
                </c:pt>
                <c:pt idx="1912">
                  <c:v>39.244023601112303</c:v>
                </c:pt>
                <c:pt idx="1913">
                  <c:v>39.264548718058499</c:v>
                </c:pt>
                <c:pt idx="1914">
                  <c:v>39.285073835004702</c:v>
                </c:pt>
                <c:pt idx="1915">
                  <c:v>39.305598951950799</c:v>
                </c:pt>
                <c:pt idx="1916">
                  <c:v>39.326124068897002</c:v>
                </c:pt>
                <c:pt idx="1917">
                  <c:v>39.346649185843198</c:v>
                </c:pt>
                <c:pt idx="1918">
                  <c:v>39.367174302789401</c:v>
                </c:pt>
                <c:pt idx="1919">
                  <c:v>39.387699419735597</c:v>
                </c:pt>
                <c:pt idx="1920">
                  <c:v>39.4082245366818</c:v>
                </c:pt>
                <c:pt idx="1921">
                  <c:v>39.428749653628003</c:v>
                </c:pt>
                <c:pt idx="1922">
                  <c:v>39.449274770574199</c:v>
                </c:pt>
                <c:pt idx="1923">
                  <c:v>39.469799887520402</c:v>
                </c:pt>
                <c:pt idx="1924">
                  <c:v>39.490325004466499</c:v>
                </c:pt>
                <c:pt idx="1925">
                  <c:v>39.510850121412702</c:v>
                </c:pt>
                <c:pt idx="1926">
                  <c:v>39.531375238358898</c:v>
                </c:pt>
                <c:pt idx="1927">
                  <c:v>39.551900355305101</c:v>
                </c:pt>
                <c:pt idx="1928">
                  <c:v>39.572425472251297</c:v>
                </c:pt>
                <c:pt idx="1929">
                  <c:v>39.5929505891975</c:v>
                </c:pt>
                <c:pt idx="1930">
                  <c:v>39.613475706143703</c:v>
                </c:pt>
                <c:pt idx="1931">
                  <c:v>39.634000823089899</c:v>
                </c:pt>
                <c:pt idx="1932">
                  <c:v>39.654525940036002</c:v>
                </c:pt>
                <c:pt idx="1933">
                  <c:v>39.675051056982198</c:v>
                </c:pt>
                <c:pt idx="1934">
                  <c:v>39.695576173928401</c:v>
                </c:pt>
                <c:pt idx="1935">
                  <c:v>39.716101290874597</c:v>
                </c:pt>
                <c:pt idx="1936">
                  <c:v>39.7366264078208</c:v>
                </c:pt>
                <c:pt idx="1937">
                  <c:v>39.757151524767004</c:v>
                </c:pt>
                <c:pt idx="1938">
                  <c:v>39.7776766417132</c:v>
                </c:pt>
                <c:pt idx="1939">
                  <c:v>39.798201758659403</c:v>
                </c:pt>
                <c:pt idx="1940">
                  <c:v>39.818726875605599</c:v>
                </c:pt>
                <c:pt idx="1941">
                  <c:v>39.839251992551702</c:v>
                </c:pt>
                <c:pt idx="1942">
                  <c:v>39.859777109497898</c:v>
                </c:pt>
                <c:pt idx="1943">
                  <c:v>39.880302226444101</c:v>
                </c:pt>
                <c:pt idx="1944">
                  <c:v>39.900827343390297</c:v>
                </c:pt>
                <c:pt idx="1945">
                  <c:v>39.9213524603365</c:v>
                </c:pt>
                <c:pt idx="1946">
                  <c:v>39.941877577282703</c:v>
                </c:pt>
                <c:pt idx="1947">
                  <c:v>39.962402694228899</c:v>
                </c:pt>
                <c:pt idx="1948">
                  <c:v>39.982927811175102</c:v>
                </c:pt>
                <c:pt idx="1949">
                  <c:v>40.003452928121199</c:v>
                </c:pt>
                <c:pt idx="1950">
                  <c:v>40.023978045067402</c:v>
                </c:pt>
                <c:pt idx="1951">
                  <c:v>40.044503162013598</c:v>
                </c:pt>
                <c:pt idx="1952">
                  <c:v>40.065028278959801</c:v>
                </c:pt>
                <c:pt idx="1953">
                  <c:v>40.085553395905997</c:v>
                </c:pt>
                <c:pt idx="1954">
                  <c:v>40.1060785128522</c:v>
                </c:pt>
                <c:pt idx="1955">
                  <c:v>40.126603629798403</c:v>
                </c:pt>
                <c:pt idx="1956">
                  <c:v>40.147128746744599</c:v>
                </c:pt>
                <c:pt idx="1957">
                  <c:v>40.167653863690802</c:v>
                </c:pt>
                <c:pt idx="1958">
                  <c:v>40.188178980636899</c:v>
                </c:pt>
                <c:pt idx="1959">
                  <c:v>40.208704097583102</c:v>
                </c:pt>
                <c:pt idx="1960">
                  <c:v>40.229229214529298</c:v>
                </c:pt>
                <c:pt idx="1961">
                  <c:v>40.249754331475501</c:v>
                </c:pt>
                <c:pt idx="1962">
                  <c:v>40.270279448421697</c:v>
                </c:pt>
                <c:pt idx="1963">
                  <c:v>40.2908045653679</c:v>
                </c:pt>
                <c:pt idx="1964">
                  <c:v>40.311329682314103</c:v>
                </c:pt>
                <c:pt idx="1965">
                  <c:v>40.331854799260299</c:v>
                </c:pt>
                <c:pt idx="1966">
                  <c:v>40.352379916206502</c:v>
                </c:pt>
                <c:pt idx="1967">
                  <c:v>40.372905033152598</c:v>
                </c:pt>
                <c:pt idx="1968">
                  <c:v>40.393430150098801</c:v>
                </c:pt>
                <c:pt idx="1969">
                  <c:v>40.413955267044997</c:v>
                </c:pt>
                <c:pt idx="1970">
                  <c:v>40.4344803839912</c:v>
                </c:pt>
                <c:pt idx="1971">
                  <c:v>40.455005500937403</c:v>
                </c:pt>
                <c:pt idx="1972">
                  <c:v>40.475530617883599</c:v>
                </c:pt>
                <c:pt idx="1973">
                  <c:v>40.496055734829802</c:v>
                </c:pt>
                <c:pt idx="1974">
                  <c:v>40.516580851775998</c:v>
                </c:pt>
                <c:pt idx="1975">
                  <c:v>40.537105968722102</c:v>
                </c:pt>
                <c:pt idx="1976">
                  <c:v>40.557631085668298</c:v>
                </c:pt>
                <c:pt idx="1977">
                  <c:v>40.578156202614501</c:v>
                </c:pt>
                <c:pt idx="1978">
                  <c:v>40.598681319560697</c:v>
                </c:pt>
                <c:pt idx="1979">
                  <c:v>40.6192064365069</c:v>
                </c:pt>
                <c:pt idx="1980">
                  <c:v>40.639731553453103</c:v>
                </c:pt>
                <c:pt idx="1981">
                  <c:v>40.660256670399299</c:v>
                </c:pt>
                <c:pt idx="1982">
                  <c:v>40.680781787345502</c:v>
                </c:pt>
                <c:pt idx="1983">
                  <c:v>40.701306904291698</c:v>
                </c:pt>
                <c:pt idx="1984">
                  <c:v>40.721832021237802</c:v>
                </c:pt>
                <c:pt idx="1985">
                  <c:v>40.742357138183998</c:v>
                </c:pt>
                <c:pt idx="1986">
                  <c:v>40.762882255130201</c:v>
                </c:pt>
                <c:pt idx="1987">
                  <c:v>40.783407372076397</c:v>
                </c:pt>
                <c:pt idx="1988">
                  <c:v>40.8039324890226</c:v>
                </c:pt>
                <c:pt idx="1989">
                  <c:v>40.824457605968803</c:v>
                </c:pt>
                <c:pt idx="1990">
                  <c:v>40.844982722914999</c:v>
                </c:pt>
                <c:pt idx="1991">
                  <c:v>40.865507839861202</c:v>
                </c:pt>
                <c:pt idx="1992">
                  <c:v>40.886032956807298</c:v>
                </c:pt>
                <c:pt idx="1993">
                  <c:v>40.906558073753502</c:v>
                </c:pt>
                <c:pt idx="1994">
                  <c:v>40.927083190699697</c:v>
                </c:pt>
                <c:pt idx="1995">
                  <c:v>40.947608307645901</c:v>
                </c:pt>
                <c:pt idx="1996">
                  <c:v>40.968133424592097</c:v>
                </c:pt>
                <c:pt idx="1997">
                  <c:v>40.9886585415383</c:v>
                </c:pt>
                <c:pt idx="1998">
                  <c:v>41.009183658484503</c:v>
                </c:pt>
                <c:pt idx="1999">
                  <c:v>41.029708775430699</c:v>
                </c:pt>
                <c:pt idx="2000">
                  <c:v>41.050233892376902</c:v>
                </c:pt>
                <c:pt idx="2001">
                  <c:v>41.070759009322998</c:v>
                </c:pt>
                <c:pt idx="2002">
                  <c:v>41.091284126269201</c:v>
                </c:pt>
                <c:pt idx="2003">
                  <c:v>41.111809243215397</c:v>
                </c:pt>
                <c:pt idx="2004">
                  <c:v>41.1323343601616</c:v>
                </c:pt>
                <c:pt idx="2005">
                  <c:v>41.152859477107803</c:v>
                </c:pt>
                <c:pt idx="2006">
                  <c:v>41.173384594053999</c:v>
                </c:pt>
                <c:pt idx="2007">
                  <c:v>41.193909711000202</c:v>
                </c:pt>
                <c:pt idx="2008">
                  <c:v>41.214434827946398</c:v>
                </c:pt>
                <c:pt idx="2009">
                  <c:v>41.234959944892601</c:v>
                </c:pt>
                <c:pt idx="2010">
                  <c:v>41.255485061838698</c:v>
                </c:pt>
                <c:pt idx="2011">
                  <c:v>41.276010178784901</c:v>
                </c:pt>
                <c:pt idx="2012">
                  <c:v>41.296535295731097</c:v>
                </c:pt>
                <c:pt idx="2013">
                  <c:v>41.3170604126773</c:v>
                </c:pt>
                <c:pt idx="2014">
                  <c:v>41.337585529623503</c:v>
                </c:pt>
                <c:pt idx="2015">
                  <c:v>41.358110646569699</c:v>
                </c:pt>
                <c:pt idx="2016">
                  <c:v>41.378635763515902</c:v>
                </c:pt>
                <c:pt idx="2017">
                  <c:v>41.399160880462098</c:v>
                </c:pt>
                <c:pt idx="2018">
                  <c:v>41.419685997408301</c:v>
                </c:pt>
                <c:pt idx="2019">
                  <c:v>41.440211114354398</c:v>
                </c:pt>
                <c:pt idx="2020">
                  <c:v>41.460736231300601</c:v>
                </c:pt>
                <c:pt idx="2021">
                  <c:v>41.481261348246797</c:v>
                </c:pt>
                <c:pt idx="2022">
                  <c:v>41.501786465193</c:v>
                </c:pt>
                <c:pt idx="2023">
                  <c:v>41.522311582139203</c:v>
                </c:pt>
                <c:pt idx="2024">
                  <c:v>41.542836699085399</c:v>
                </c:pt>
                <c:pt idx="2025">
                  <c:v>41.563361816031602</c:v>
                </c:pt>
                <c:pt idx="2026">
                  <c:v>41.583886932977798</c:v>
                </c:pt>
                <c:pt idx="2027">
                  <c:v>41.604412049923901</c:v>
                </c:pt>
                <c:pt idx="2028">
                  <c:v>41.624937166870097</c:v>
                </c:pt>
                <c:pt idx="2029">
                  <c:v>41.6454622838163</c:v>
                </c:pt>
                <c:pt idx="2030">
                  <c:v>41.665987400762504</c:v>
                </c:pt>
                <c:pt idx="2031">
                  <c:v>41.686512517708699</c:v>
                </c:pt>
                <c:pt idx="2032">
                  <c:v>41.707037634654903</c:v>
                </c:pt>
                <c:pt idx="2033">
                  <c:v>41.727562751601099</c:v>
                </c:pt>
                <c:pt idx="2034">
                  <c:v>41.748087868547302</c:v>
                </c:pt>
                <c:pt idx="2035">
                  <c:v>41.768612985493498</c:v>
                </c:pt>
                <c:pt idx="2036">
                  <c:v>41.789138102439601</c:v>
                </c:pt>
                <c:pt idx="2037">
                  <c:v>41.809663219385797</c:v>
                </c:pt>
                <c:pt idx="2038">
                  <c:v>41.830188336332</c:v>
                </c:pt>
                <c:pt idx="2039">
                  <c:v>41.850713453278203</c:v>
                </c:pt>
                <c:pt idx="2040">
                  <c:v>41.871238570224399</c:v>
                </c:pt>
                <c:pt idx="2041">
                  <c:v>41.891763687170602</c:v>
                </c:pt>
                <c:pt idx="2042">
                  <c:v>41.912288804116798</c:v>
                </c:pt>
                <c:pt idx="2043">
                  <c:v>41.932813921063001</c:v>
                </c:pt>
                <c:pt idx="2044">
                  <c:v>41.953339038009098</c:v>
                </c:pt>
                <c:pt idx="2045">
                  <c:v>41.973864154955301</c:v>
                </c:pt>
                <c:pt idx="2046">
                  <c:v>41.994389271901497</c:v>
                </c:pt>
                <c:pt idx="2047">
                  <c:v>42.0149143888477</c:v>
                </c:pt>
                <c:pt idx="2048">
                  <c:v>42.035439505793903</c:v>
                </c:pt>
                <c:pt idx="2049">
                  <c:v>42.055964622740099</c:v>
                </c:pt>
                <c:pt idx="2050">
                  <c:v>42.076489739686302</c:v>
                </c:pt>
                <c:pt idx="2051">
                  <c:v>42.097014856632498</c:v>
                </c:pt>
                <c:pt idx="2052">
                  <c:v>42.117539973578701</c:v>
                </c:pt>
                <c:pt idx="2053">
                  <c:v>42.138065090524798</c:v>
                </c:pt>
                <c:pt idx="2054">
                  <c:v>42.158590207471001</c:v>
                </c:pt>
                <c:pt idx="2055">
                  <c:v>42.179115324417197</c:v>
                </c:pt>
                <c:pt idx="2056">
                  <c:v>42.1996404413634</c:v>
                </c:pt>
                <c:pt idx="2057">
                  <c:v>42.220165558309603</c:v>
                </c:pt>
                <c:pt idx="2058">
                  <c:v>42.240690675255799</c:v>
                </c:pt>
                <c:pt idx="2059">
                  <c:v>42.261215792202002</c:v>
                </c:pt>
                <c:pt idx="2060">
                  <c:v>42.281740909148198</c:v>
                </c:pt>
                <c:pt idx="2061">
                  <c:v>42.302266026094401</c:v>
                </c:pt>
                <c:pt idx="2062">
                  <c:v>42.322791143040497</c:v>
                </c:pt>
                <c:pt idx="2063">
                  <c:v>42.3433162599867</c:v>
                </c:pt>
                <c:pt idx="2064">
                  <c:v>42.363841376932903</c:v>
                </c:pt>
                <c:pt idx="2065">
                  <c:v>42.384366493879099</c:v>
                </c:pt>
                <c:pt idx="2066">
                  <c:v>42.404891610825302</c:v>
                </c:pt>
                <c:pt idx="2067">
                  <c:v>42.425416727771498</c:v>
                </c:pt>
                <c:pt idx="2068">
                  <c:v>42.445941844717701</c:v>
                </c:pt>
                <c:pt idx="2069">
                  <c:v>42.466466961663897</c:v>
                </c:pt>
                <c:pt idx="2070">
                  <c:v>42.486992078610101</c:v>
                </c:pt>
                <c:pt idx="2071">
                  <c:v>42.507517195556197</c:v>
                </c:pt>
                <c:pt idx="2072">
                  <c:v>42.5280423125024</c:v>
                </c:pt>
                <c:pt idx="2073">
                  <c:v>42.548567429448603</c:v>
                </c:pt>
                <c:pt idx="2074">
                  <c:v>42.569092546394799</c:v>
                </c:pt>
                <c:pt idx="2075">
                  <c:v>42.589617663341002</c:v>
                </c:pt>
                <c:pt idx="2076">
                  <c:v>42.610142780287198</c:v>
                </c:pt>
                <c:pt idx="2077">
                  <c:v>42.630667897233401</c:v>
                </c:pt>
                <c:pt idx="2078">
                  <c:v>42.651193014179597</c:v>
                </c:pt>
                <c:pt idx="2079">
                  <c:v>42.671718131125701</c:v>
                </c:pt>
                <c:pt idx="2080">
                  <c:v>42.692243248071897</c:v>
                </c:pt>
                <c:pt idx="2081">
                  <c:v>42.7127683650181</c:v>
                </c:pt>
                <c:pt idx="2082">
                  <c:v>42.733293481964303</c:v>
                </c:pt>
                <c:pt idx="2083">
                  <c:v>42.753818598910499</c:v>
                </c:pt>
                <c:pt idx="2084">
                  <c:v>42.774343715856702</c:v>
                </c:pt>
                <c:pt idx="2085">
                  <c:v>42.794868832802898</c:v>
                </c:pt>
                <c:pt idx="2086">
                  <c:v>42.815393949749101</c:v>
                </c:pt>
                <c:pt idx="2087">
                  <c:v>42.835919066695297</c:v>
                </c:pt>
                <c:pt idx="2088">
                  <c:v>42.856444183641401</c:v>
                </c:pt>
                <c:pt idx="2089">
                  <c:v>42.876969300587596</c:v>
                </c:pt>
                <c:pt idx="2090">
                  <c:v>42.8974944175338</c:v>
                </c:pt>
                <c:pt idx="2091">
                  <c:v>42.918019534480003</c:v>
                </c:pt>
                <c:pt idx="2092">
                  <c:v>42.938544651426199</c:v>
                </c:pt>
                <c:pt idx="2093">
                  <c:v>42.959069768372402</c:v>
                </c:pt>
                <c:pt idx="2094">
                  <c:v>42.979594885318598</c:v>
                </c:pt>
                <c:pt idx="2095">
                  <c:v>43.000120002264801</c:v>
                </c:pt>
                <c:pt idx="2096">
                  <c:v>43.020645119210897</c:v>
                </c:pt>
                <c:pt idx="2097">
                  <c:v>43.0411702361571</c:v>
                </c:pt>
                <c:pt idx="2098">
                  <c:v>43.061695353103303</c:v>
                </c:pt>
                <c:pt idx="2099">
                  <c:v>43.082220470049499</c:v>
                </c:pt>
                <c:pt idx="2100">
                  <c:v>43.102745586995702</c:v>
                </c:pt>
                <c:pt idx="2101">
                  <c:v>43.123270703941898</c:v>
                </c:pt>
                <c:pt idx="2102">
                  <c:v>43.143795820888101</c:v>
                </c:pt>
                <c:pt idx="2103">
                  <c:v>43.164320937834297</c:v>
                </c:pt>
                <c:pt idx="2104">
                  <c:v>43.1848460547805</c:v>
                </c:pt>
                <c:pt idx="2105">
                  <c:v>43.205371171726597</c:v>
                </c:pt>
                <c:pt idx="2106">
                  <c:v>43.2258962886728</c:v>
                </c:pt>
                <c:pt idx="2107">
                  <c:v>43.246421405619003</c:v>
                </c:pt>
                <c:pt idx="2108">
                  <c:v>43.266946522565199</c:v>
                </c:pt>
                <c:pt idx="2109">
                  <c:v>43.287471639511402</c:v>
                </c:pt>
                <c:pt idx="2110">
                  <c:v>43.307996756457598</c:v>
                </c:pt>
                <c:pt idx="2111">
                  <c:v>43.328521873403801</c:v>
                </c:pt>
                <c:pt idx="2112">
                  <c:v>43.349046990349997</c:v>
                </c:pt>
                <c:pt idx="2113">
                  <c:v>43.3695721072962</c:v>
                </c:pt>
                <c:pt idx="2114">
                  <c:v>43.390097224242297</c:v>
                </c:pt>
                <c:pt idx="2115">
                  <c:v>43.4106223411885</c:v>
                </c:pt>
                <c:pt idx="2116">
                  <c:v>43.431147458134703</c:v>
                </c:pt>
                <c:pt idx="2117">
                  <c:v>43.451672575080899</c:v>
                </c:pt>
                <c:pt idx="2118">
                  <c:v>43.472197692027102</c:v>
                </c:pt>
                <c:pt idx="2119">
                  <c:v>43.492722808973298</c:v>
                </c:pt>
                <c:pt idx="2120">
                  <c:v>43.513247925919501</c:v>
                </c:pt>
                <c:pt idx="2121">
                  <c:v>43.533773042865697</c:v>
                </c:pt>
                <c:pt idx="2122">
                  <c:v>43.5542981598119</c:v>
                </c:pt>
                <c:pt idx="2123">
                  <c:v>43.574823276758003</c:v>
                </c:pt>
                <c:pt idx="2124">
                  <c:v>43.595348393704199</c:v>
                </c:pt>
                <c:pt idx="2125">
                  <c:v>43.615873510650403</c:v>
                </c:pt>
                <c:pt idx="2126">
                  <c:v>43.636398627596598</c:v>
                </c:pt>
                <c:pt idx="2127">
                  <c:v>43.656923744542802</c:v>
                </c:pt>
                <c:pt idx="2128">
                  <c:v>43.677448861488998</c:v>
                </c:pt>
                <c:pt idx="2129">
                  <c:v>43.697973978435201</c:v>
                </c:pt>
                <c:pt idx="2130">
                  <c:v>43.718499095381397</c:v>
                </c:pt>
                <c:pt idx="2131">
                  <c:v>43.7390242123275</c:v>
                </c:pt>
                <c:pt idx="2132">
                  <c:v>43.759549329273703</c:v>
                </c:pt>
                <c:pt idx="2133">
                  <c:v>43.780074446219899</c:v>
                </c:pt>
                <c:pt idx="2134">
                  <c:v>43.800599563166102</c:v>
                </c:pt>
                <c:pt idx="2135">
                  <c:v>43.821124680112298</c:v>
                </c:pt>
                <c:pt idx="2136">
                  <c:v>43.841649797058501</c:v>
                </c:pt>
                <c:pt idx="2137">
                  <c:v>43.862174914004697</c:v>
                </c:pt>
                <c:pt idx="2138">
                  <c:v>43.8827000309509</c:v>
                </c:pt>
                <c:pt idx="2139">
                  <c:v>43.903225147896997</c:v>
                </c:pt>
                <c:pt idx="2140">
                  <c:v>43.9237502648432</c:v>
                </c:pt>
                <c:pt idx="2141">
                  <c:v>43.944275381789403</c:v>
                </c:pt>
                <c:pt idx="2142">
                  <c:v>43.964800498735599</c:v>
                </c:pt>
                <c:pt idx="2143">
                  <c:v>43.985325615681802</c:v>
                </c:pt>
                <c:pt idx="2144">
                  <c:v>44.005850732627998</c:v>
                </c:pt>
                <c:pt idx="2145">
                  <c:v>44.026375849574201</c:v>
                </c:pt>
                <c:pt idx="2146">
                  <c:v>44.046900966520397</c:v>
                </c:pt>
                <c:pt idx="2147">
                  <c:v>44.0674260834666</c:v>
                </c:pt>
                <c:pt idx="2148">
                  <c:v>44.087951200412697</c:v>
                </c:pt>
                <c:pt idx="2149">
                  <c:v>44.1084763173589</c:v>
                </c:pt>
                <c:pt idx="2150">
                  <c:v>44.129001434305103</c:v>
                </c:pt>
                <c:pt idx="2151">
                  <c:v>44.149526551251299</c:v>
                </c:pt>
                <c:pt idx="2152">
                  <c:v>44.170051668197502</c:v>
                </c:pt>
                <c:pt idx="2153">
                  <c:v>44.190576785143698</c:v>
                </c:pt>
                <c:pt idx="2154">
                  <c:v>44.211101902089901</c:v>
                </c:pt>
                <c:pt idx="2155">
                  <c:v>44.231627019036097</c:v>
                </c:pt>
                <c:pt idx="2156">
                  <c:v>44.2521521359823</c:v>
                </c:pt>
                <c:pt idx="2157">
                  <c:v>44.272677252928403</c:v>
                </c:pt>
                <c:pt idx="2158">
                  <c:v>44.293202369874599</c:v>
                </c:pt>
                <c:pt idx="2159">
                  <c:v>44.313727486820802</c:v>
                </c:pt>
                <c:pt idx="2160">
                  <c:v>44.334252603766998</c:v>
                </c:pt>
                <c:pt idx="2161">
                  <c:v>44.354777720713201</c:v>
                </c:pt>
                <c:pt idx="2162">
                  <c:v>44.375302837659397</c:v>
                </c:pt>
                <c:pt idx="2163">
                  <c:v>44.3958279546056</c:v>
                </c:pt>
                <c:pt idx="2164">
                  <c:v>44.416353071551796</c:v>
                </c:pt>
                <c:pt idx="2165">
                  <c:v>44.436878188498</c:v>
                </c:pt>
                <c:pt idx="2166">
                  <c:v>44.457403305444103</c:v>
                </c:pt>
                <c:pt idx="2167">
                  <c:v>44.477928422390299</c:v>
                </c:pt>
                <c:pt idx="2168">
                  <c:v>44.498453539336502</c:v>
                </c:pt>
                <c:pt idx="2169">
                  <c:v>44.518978656282698</c:v>
                </c:pt>
                <c:pt idx="2170">
                  <c:v>44.539503773228901</c:v>
                </c:pt>
                <c:pt idx="2171">
                  <c:v>44.560028890175097</c:v>
                </c:pt>
                <c:pt idx="2172">
                  <c:v>44.5805540071213</c:v>
                </c:pt>
                <c:pt idx="2173">
                  <c:v>44.601079124067503</c:v>
                </c:pt>
                <c:pt idx="2174">
                  <c:v>44.6216042410136</c:v>
                </c:pt>
                <c:pt idx="2175">
                  <c:v>44.642129357959803</c:v>
                </c:pt>
                <c:pt idx="2176">
                  <c:v>44.662654474905999</c:v>
                </c:pt>
                <c:pt idx="2177">
                  <c:v>44.683179591852202</c:v>
                </c:pt>
                <c:pt idx="2178">
                  <c:v>44.703704708798398</c:v>
                </c:pt>
                <c:pt idx="2179">
                  <c:v>44.724229825744601</c:v>
                </c:pt>
                <c:pt idx="2180">
                  <c:v>44.744754942690797</c:v>
                </c:pt>
                <c:pt idx="2181">
                  <c:v>44.765280059637</c:v>
                </c:pt>
                <c:pt idx="2182">
                  <c:v>44.785805176583203</c:v>
                </c:pt>
                <c:pt idx="2183">
                  <c:v>44.8063302935293</c:v>
                </c:pt>
                <c:pt idx="2184">
                  <c:v>44.826855410475503</c:v>
                </c:pt>
                <c:pt idx="2185">
                  <c:v>44.847380527421699</c:v>
                </c:pt>
                <c:pt idx="2186">
                  <c:v>44.867905644367902</c:v>
                </c:pt>
                <c:pt idx="2187">
                  <c:v>44.888430761314098</c:v>
                </c:pt>
                <c:pt idx="2188">
                  <c:v>44.908955878260301</c:v>
                </c:pt>
                <c:pt idx="2189">
                  <c:v>44.929480995206497</c:v>
                </c:pt>
                <c:pt idx="2190">
                  <c:v>44.9500061121527</c:v>
                </c:pt>
                <c:pt idx="2191">
                  <c:v>44.970531229098803</c:v>
                </c:pt>
                <c:pt idx="2192">
                  <c:v>44.991056346044999</c:v>
                </c:pt>
                <c:pt idx="2193">
                  <c:v>45.011581462991202</c:v>
                </c:pt>
                <c:pt idx="2194">
                  <c:v>45.032106579937398</c:v>
                </c:pt>
                <c:pt idx="2195">
                  <c:v>45.052631696883601</c:v>
                </c:pt>
                <c:pt idx="2196">
                  <c:v>45.073156813829797</c:v>
                </c:pt>
                <c:pt idx="2197">
                  <c:v>45.093681930776</c:v>
                </c:pt>
                <c:pt idx="2198">
                  <c:v>45.114207047722203</c:v>
                </c:pt>
                <c:pt idx="2199">
                  <c:v>45.134732164668399</c:v>
                </c:pt>
                <c:pt idx="2200">
                  <c:v>45.155257281614503</c:v>
                </c:pt>
                <c:pt idx="2201">
                  <c:v>45.175782398560699</c:v>
                </c:pt>
                <c:pt idx="2202">
                  <c:v>45.196307515506902</c:v>
                </c:pt>
                <c:pt idx="2203">
                  <c:v>45.216832632453098</c:v>
                </c:pt>
                <c:pt idx="2204">
                  <c:v>45.237357749399301</c:v>
                </c:pt>
                <c:pt idx="2205">
                  <c:v>45.257882866345497</c:v>
                </c:pt>
                <c:pt idx="2206">
                  <c:v>45.2784079832917</c:v>
                </c:pt>
                <c:pt idx="2207">
                  <c:v>45.298933100237903</c:v>
                </c:pt>
                <c:pt idx="2208">
                  <c:v>45.319458217184</c:v>
                </c:pt>
                <c:pt idx="2209">
                  <c:v>45.339983334130203</c:v>
                </c:pt>
                <c:pt idx="2210">
                  <c:v>45.360508451076399</c:v>
                </c:pt>
                <c:pt idx="2211">
                  <c:v>45.381033568022602</c:v>
                </c:pt>
                <c:pt idx="2212">
                  <c:v>45.401558684968798</c:v>
                </c:pt>
                <c:pt idx="2213">
                  <c:v>45.422083801915001</c:v>
                </c:pt>
                <c:pt idx="2214">
                  <c:v>45.442608918861197</c:v>
                </c:pt>
                <c:pt idx="2215">
                  <c:v>45.4631340358074</c:v>
                </c:pt>
                <c:pt idx="2216">
                  <c:v>45.483659152753603</c:v>
                </c:pt>
                <c:pt idx="2217">
                  <c:v>45.504184269699699</c:v>
                </c:pt>
                <c:pt idx="2218">
                  <c:v>45.524709386645902</c:v>
                </c:pt>
                <c:pt idx="2219">
                  <c:v>45.545234503592098</c:v>
                </c:pt>
                <c:pt idx="2220">
                  <c:v>45.565759620538302</c:v>
                </c:pt>
                <c:pt idx="2221">
                  <c:v>45.586284737484497</c:v>
                </c:pt>
                <c:pt idx="2222">
                  <c:v>45.606809854430701</c:v>
                </c:pt>
                <c:pt idx="2223">
                  <c:v>45.627334971376897</c:v>
                </c:pt>
                <c:pt idx="2224">
                  <c:v>45.6478600883231</c:v>
                </c:pt>
                <c:pt idx="2225">
                  <c:v>45.668385205269303</c:v>
                </c:pt>
                <c:pt idx="2226">
                  <c:v>45.688910322215399</c:v>
                </c:pt>
                <c:pt idx="2227">
                  <c:v>45.709435439161602</c:v>
                </c:pt>
                <c:pt idx="2228">
                  <c:v>45.729960556107798</c:v>
                </c:pt>
                <c:pt idx="2229">
                  <c:v>45.750485673054001</c:v>
                </c:pt>
                <c:pt idx="2230">
                  <c:v>45.771010790000197</c:v>
                </c:pt>
                <c:pt idx="2231">
                  <c:v>45.7915359069464</c:v>
                </c:pt>
                <c:pt idx="2232">
                  <c:v>45.812061023892603</c:v>
                </c:pt>
                <c:pt idx="2233">
                  <c:v>45.832586140838799</c:v>
                </c:pt>
                <c:pt idx="2234">
                  <c:v>45.853111257785002</c:v>
                </c:pt>
                <c:pt idx="2235">
                  <c:v>45.873636374731099</c:v>
                </c:pt>
                <c:pt idx="2236">
                  <c:v>45.894161491677302</c:v>
                </c:pt>
                <c:pt idx="2237">
                  <c:v>45.914686608623498</c:v>
                </c:pt>
                <c:pt idx="2238">
                  <c:v>45.935211725569701</c:v>
                </c:pt>
                <c:pt idx="2239">
                  <c:v>45.955736842515897</c:v>
                </c:pt>
                <c:pt idx="2240">
                  <c:v>45.9762619594621</c:v>
                </c:pt>
                <c:pt idx="2241">
                  <c:v>45.996787076408303</c:v>
                </c:pt>
                <c:pt idx="2242">
                  <c:v>46.017312193354499</c:v>
                </c:pt>
                <c:pt idx="2243">
                  <c:v>46.037837310300603</c:v>
                </c:pt>
                <c:pt idx="2244">
                  <c:v>46.058362427246799</c:v>
                </c:pt>
                <c:pt idx="2245">
                  <c:v>46.078887544193002</c:v>
                </c:pt>
                <c:pt idx="2246">
                  <c:v>46.099412661139198</c:v>
                </c:pt>
                <c:pt idx="2247">
                  <c:v>46.119937778085401</c:v>
                </c:pt>
                <c:pt idx="2248">
                  <c:v>46.140462895031597</c:v>
                </c:pt>
                <c:pt idx="2249">
                  <c:v>46.1609880119778</c:v>
                </c:pt>
                <c:pt idx="2250">
                  <c:v>46.181513128924003</c:v>
                </c:pt>
                <c:pt idx="2251">
                  <c:v>46.202038245870199</c:v>
                </c:pt>
                <c:pt idx="2252">
                  <c:v>46.222563362816302</c:v>
                </c:pt>
                <c:pt idx="2253">
                  <c:v>46.243088479762498</c:v>
                </c:pt>
                <c:pt idx="2254">
                  <c:v>46.263613596708701</c:v>
                </c:pt>
                <c:pt idx="2255">
                  <c:v>46.284138713654897</c:v>
                </c:pt>
                <c:pt idx="2256">
                  <c:v>46.3046638306011</c:v>
                </c:pt>
                <c:pt idx="2257">
                  <c:v>46.325188947547304</c:v>
                </c:pt>
                <c:pt idx="2258">
                  <c:v>46.3457140644935</c:v>
                </c:pt>
                <c:pt idx="2259">
                  <c:v>46.366239181439703</c:v>
                </c:pt>
                <c:pt idx="2260">
                  <c:v>46.386764298385799</c:v>
                </c:pt>
                <c:pt idx="2261">
                  <c:v>46.407289415332002</c:v>
                </c:pt>
                <c:pt idx="2262">
                  <c:v>46.427814532278198</c:v>
                </c:pt>
                <c:pt idx="2263">
                  <c:v>46.448339649224401</c:v>
                </c:pt>
                <c:pt idx="2264">
                  <c:v>46.468864766170597</c:v>
                </c:pt>
                <c:pt idx="2265">
                  <c:v>46.4893898831168</c:v>
                </c:pt>
                <c:pt idx="2266">
                  <c:v>46.509915000063003</c:v>
                </c:pt>
                <c:pt idx="2267">
                  <c:v>46.530440117009199</c:v>
                </c:pt>
                <c:pt idx="2268">
                  <c:v>46.550965233955402</c:v>
                </c:pt>
                <c:pt idx="2269">
                  <c:v>46.571490350901499</c:v>
                </c:pt>
                <c:pt idx="2270">
                  <c:v>46.592015467847702</c:v>
                </c:pt>
                <c:pt idx="2271">
                  <c:v>46.612540584793898</c:v>
                </c:pt>
                <c:pt idx="2272">
                  <c:v>46.633065701740101</c:v>
                </c:pt>
                <c:pt idx="2273">
                  <c:v>46.653590818686297</c:v>
                </c:pt>
                <c:pt idx="2274">
                  <c:v>46.6741159356325</c:v>
                </c:pt>
                <c:pt idx="2275">
                  <c:v>46.694641052578703</c:v>
                </c:pt>
                <c:pt idx="2276">
                  <c:v>46.715166169524899</c:v>
                </c:pt>
                <c:pt idx="2277">
                  <c:v>46.735691286471102</c:v>
                </c:pt>
                <c:pt idx="2278">
                  <c:v>46.756216403417199</c:v>
                </c:pt>
                <c:pt idx="2279">
                  <c:v>46.776741520363402</c:v>
                </c:pt>
                <c:pt idx="2280">
                  <c:v>46.797266637309598</c:v>
                </c:pt>
                <c:pt idx="2281">
                  <c:v>46.817791754255801</c:v>
                </c:pt>
                <c:pt idx="2282">
                  <c:v>46.838316871201997</c:v>
                </c:pt>
                <c:pt idx="2283">
                  <c:v>46.8588419881482</c:v>
                </c:pt>
                <c:pt idx="2284">
                  <c:v>46.879367105094403</c:v>
                </c:pt>
                <c:pt idx="2285">
                  <c:v>46.899892222040599</c:v>
                </c:pt>
                <c:pt idx="2286">
                  <c:v>46.920417338986802</c:v>
                </c:pt>
                <c:pt idx="2287">
                  <c:v>46.940942455932898</c:v>
                </c:pt>
                <c:pt idx="2288">
                  <c:v>46.961467572879101</c:v>
                </c:pt>
                <c:pt idx="2289">
                  <c:v>46.981992689825297</c:v>
                </c:pt>
                <c:pt idx="2290">
                  <c:v>47.0025178067715</c:v>
                </c:pt>
                <c:pt idx="2291">
                  <c:v>47.023042923717703</c:v>
                </c:pt>
                <c:pt idx="2292">
                  <c:v>47.043568040663899</c:v>
                </c:pt>
                <c:pt idx="2293">
                  <c:v>47.064093157610102</c:v>
                </c:pt>
                <c:pt idx="2294">
                  <c:v>47.084618274556298</c:v>
                </c:pt>
                <c:pt idx="2295">
                  <c:v>47.105143391502402</c:v>
                </c:pt>
                <c:pt idx="2296">
                  <c:v>47.125668508448598</c:v>
                </c:pt>
                <c:pt idx="2297">
                  <c:v>47.146193625394801</c:v>
                </c:pt>
                <c:pt idx="2298">
                  <c:v>47.166718742340997</c:v>
                </c:pt>
                <c:pt idx="2299">
                  <c:v>47.1872438592872</c:v>
                </c:pt>
                <c:pt idx="2300">
                  <c:v>47.207768976233403</c:v>
                </c:pt>
                <c:pt idx="2301">
                  <c:v>47.228294093179599</c:v>
                </c:pt>
                <c:pt idx="2302">
                  <c:v>47.248819210125802</c:v>
                </c:pt>
                <c:pt idx="2303">
                  <c:v>47.269344327071998</c:v>
                </c:pt>
                <c:pt idx="2304">
                  <c:v>47.289869444018102</c:v>
                </c:pt>
                <c:pt idx="2305">
                  <c:v>47.310394560964298</c:v>
                </c:pt>
                <c:pt idx="2306">
                  <c:v>47.330919677910501</c:v>
                </c:pt>
                <c:pt idx="2307">
                  <c:v>47.351444794856697</c:v>
                </c:pt>
                <c:pt idx="2308">
                  <c:v>47.3719699118029</c:v>
                </c:pt>
                <c:pt idx="2309">
                  <c:v>47.392495028749103</c:v>
                </c:pt>
                <c:pt idx="2310">
                  <c:v>47.413020145695299</c:v>
                </c:pt>
                <c:pt idx="2311">
                  <c:v>47.433545262641502</c:v>
                </c:pt>
                <c:pt idx="2312">
                  <c:v>47.454070379587598</c:v>
                </c:pt>
                <c:pt idx="2313">
                  <c:v>47.474595496533802</c:v>
                </c:pt>
                <c:pt idx="2314">
                  <c:v>47.495120613479997</c:v>
                </c:pt>
                <c:pt idx="2315">
                  <c:v>47.515645730426201</c:v>
                </c:pt>
                <c:pt idx="2316">
                  <c:v>47.536170847372397</c:v>
                </c:pt>
                <c:pt idx="2317">
                  <c:v>47.5566959643186</c:v>
                </c:pt>
                <c:pt idx="2318">
                  <c:v>47.577221081264803</c:v>
                </c:pt>
                <c:pt idx="2319">
                  <c:v>47.597746198210999</c:v>
                </c:pt>
                <c:pt idx="2320">
                  <c:v>47.618271315157202</c:v>
                </c:pt>
                <c:pt idx="2321">
                  <c:v>47.638796432103298</c:v>
                </c:pt>
                <c:pt idx="2322">
                  <c:v>47.659321549049501</c:v>
                </c:pt>
                <c:pt idx="2323">
                  <c:v>47.679846665995697</c:v>
                </c:pt>
                <c:pt idx="2324">
                  <c:v>47.7003717829419</c:v>
                </c:pt>
                <c:pt idx="2325">
                  <c:v>47.720896899888103</c:v>
                </c:pt>
                <c:pt idx="2326">
                  <c:v>47.741422016834299</c:v>
                </c:pt>
                <c:pt idx="2327">
                  <c:v>47.761947133780502</c:v>
                </c:pt>
                <c:pt idx="2328">
                  <c:v>47.782472250726698</c:v>
                </c:pt>
                <c:pt idx="2329">
                  <c:v>47.802997367672901</c:v>
                </c:pt>
                <c:pt idx="2330">
                  <c:v>47.823522484618998</c:v>
                </c:pt>
                <c:pt idx="2331">
                  <c:v>47.844047601565201</c:v>
                </c:pt>
                <c:pt idx="2332">
                  <c:v>47.864572718511397</c:v>
                </c:pt>
                <c:pt idx="2333">
                  <c:v>47.8850978354576</c:v>
                </c:pt>
                <c:pt idx="2334">
                  <c:v>47.905622952403803</c:v>
                </c:pt>
                <c:pt idx="2335">
                  <c:v>47.926148069349999</c:v>
                </c:pt>
                <c:pt idx="2336">
                  <c:v>47.946673186296202</c:v>
                </c:pt>
                <c:pt idx="2337">
                  <c:v>47.967198303242398</c:v>
                </c:pt>
                <c:pt idx="2338">
                  <c:v>47.987723420188502</c:v>
                </c:pt>
                <c:pt idx="2339">
                  <c:v>48.008248537134698</c:v>
                </c:pt>
                <c:pt idx="2340">
                  <c:v>48.028773654080901</c:v>
                </c:pt>
                <c:pt idx="2341">
                  <c:v>48.049298771027097</c:v>
                </c:pt>
                <c:pt idx="2342">
                  <c:v>48.0698238879733</c:v>
                </c:pt>
                <c:pt idx="2343">
                  <c:v>48.090349004919503</c:v>
                </c:pt>
                <c:pt idx="2344">
                  <c:v>48.110874121865699</c:v>
                </c:pt>
                <c:pt idx="2345">
                  <c:v>48.131399238811902</c:v>
                </c:pt>
                <c:pt idx="2346">
                  <c:v>48.151924355758098</c:v>
                </c:pt>
                <c:pt idx="2347">
                  <c:v>48.172449472704201</c:v>
                </c:pt>
                <c:pt idx="2348">
                  <c:v>48.192974589650397</c:v>
                </c:pt>
                <c:pt idx="2349">
                  <c:v>48.2134997065966</c:v>
                </c:pt>
                <c:pt idx="2350">
                  <c:v>48.234024823542804</c:v>
                </c:pt>
                <c:pt idx="2351">
                  <c:v>48.254549940488999</c:v>
                </c:pt>
                <c:pt idx="2352">
                  <c:v>48.275075057435203</c:v>
                </c:pt>
                <c:pt idx="2353">
                  <c:v>48.295600174381399</c:v>
                </c:pt>
                <c:pt idx="2354">
                  <c:v>48.316125291327602</c:v>
                </c:pt>
                <c:pt idx="2355">
                  <c:v>48.336650408273698</c:v>
                </c:pt>
                <c:pt idx="2356">
                  <c:v>48.357175525219901</c:v>
                </c:pt>
                <c:pt idx="2357">
                  <c:v>48.377700642166097</c:v>
                </c:pt>
                <c:pt idx="2358">
                  <c:v>48.3982257591123</c:v>
                </c:pt>
                <c:pt idx="2359">
                  <c:v>48.418750876058503</c:v>
                </c:pt>
                <c:pt idx="2360">
                  <c:v>48.439275993004699</c:v>
                </c:pt>
                <c:pt idx="2361">
                  <c:v>48.459801109950902</c:v>
                </c:pt>
                <c:pt idx="2362">
                  <c:v>48.480326226897098</c:v>
                </c:pt>
                <c:pt idx="2363">
                  <c:v>48.500851343843301</c:v>
                </c:pt>
                <c:pt idx="2364">
                  <c:v>48.521376460789398</c:v>
                </c:pt>
                <c:pt idx="2365">
                  <c:v>48.541901577735601</c:v>
                </c:pt>
                <c:pt idx="2366">
                  <c:v>48.562426694681797</c:v>
                </c:pt>
                <c:pt idx="2367">
                  <c:v>48.582951811628</c:v>
                </c:pt>
                <c:pt idx="2368">
                  <c:v>48.603476928574203</c:v>
                </c:pt>
                <c:pt idx="2369">
                  <c:v>48.624002045520399</c:v>
                </c:pt>
                <c:pt idx="2370">
                  <c:v>48.644527162466602</c:v>
                </c:pt>
                <c:pt idx="2371">
                  <c:v>48.665052279412798</c:v>
                </c:pt>
                <c:pt idx="2372">
                  <c:v>48.685577396359001</c:v>
                </c:pt>
                <c:pt idx="2373">
                  <c:v>48.706102513305098</c:v>
                </c:pt>
                <c:pt idx="2374">
                  <c:v>48.726627630251301</c:v>
                </c:pt>
                <c:pt idx="2375">
                  <c:v>48.747152747197497</c:v>
                </c:pt>
                <c:pt idx="2376">
                  <c:v>48.7676778641437</c:v>
                </c:pt>
                <c:pt idx="2377">
                  <c:v>48.788202981089903</c:v>
                </c:pt>
                <c:pt idx="2378">
                  <c:v>48.808728098036099</c:v>
                </c:pt>
                <c:pt idx="2379">
                  <c:v>48.829253214982302</c:v>
                </c:pt>
                <c:pt idx="2380">
                  <c:v>48.849778331928498</c:v>
                </c:pt>
                <c:pt idx="2381">
                  <c:v>48.870303448874701</c:v>
                </c:pt>
                <c:pt idx="2382">
                  <c:v>48.890828565820797</c:v>
                </c:pt>
                <c:pt idx="2383">
                  <c:v>48.911353682767</c:v>
                </c:pt>
                <c:pt idx="2384">
                  <c:v>48.931878799713203</c:v>
                </c:pt>
                <c:pt idx="2385">
                  <c:v>48.952403916659399</c:v>
                </c:pt>
                <c:pt idx="2386">
                  <c:v>48.972929033605602</c:v>
                </c:pt>
                <c:pt idx="2387">
                  <c:v>48.993454150551798</c:v>
                </c:pt>
                <c:pt idx="2388">
                  <c:v>49.013979267498001</c:v>
                </c:pt>
                <c:pt idx="2389">
                  <c:v>49.034504384444197</c:v>
                </c:pt>
                <c:pt idx="2390">
                  <c:v>49.055029501390301</c:v>
                </c:pt>
                <c:pt idx="2391">
                  <c:v>49.075554618336497</c:v>
                </c:pt>
                <c:pt idx="2392">
                  <c:v>49.0960797352827</c:v>
                </c:pt>
                <c:pt idx="2393">
                  <c:v>49.116604852228903</c:v>
                </c:pt>
                <c:pt idx="2394">
                  <c:v>49.137129969175099</c:v>
                </c:pt>
                <c:pt idx="2395">
                  <c:v>49.157655086121302</c:v>
                </c:pt>
                <c:pt idx="2396">
                  <c:v>49.178180203067498</c:v>
                </c:pt>
                <c:pt idx="2397">
                  <c:v>49.198705320013701</c:v>
                </c:pt>
                <c:pt idx="2398">
                  <c:v>49.219230436959897</c:v>
                </c:pt>
                <c:pt idx="2399">
                  <c:v>49.239755553906001</c:v>
                </c:pt>
                <c:pt idx="2400">
                  <c:v>49.260280670852197</c:v>
                </c:pt>
                <c:pt idx="2401">
                  <c:v>49.2808057877984</c:v>
                </c:pt>
                <c:pt idx="2402">
                  <c:v>49.301330904744603</c:v>
                </c:pt>
                <c:pt idx="2403">
                  <c:v>49.321856021690799</c:v>
                </c:pt>
                <c:pt idx="2404">
                  <c:v>49.342381138637002</c:v>
                </c:pt>
                <c:pt idx="2405">
                  <c:v>49.362906255583198</c:v>
                </c:pt>
                <c:pt idx="2406">
                  <c:v>49.383431372529401</c:v>
                </c:pt>
                <c:pt idx="2407">
                  <c:v>49.403956489475497</c:v>
                </c:pt>
                <c:pt idx="2408">
                  <c:v>49.424481606421701</c:v>
                </c:pt>
                <c:pt idx="2409">
                  <c:v>49.445006723367896</c:v>
                </c:pt>
                <c:pt idx="2410">
                  <c:v>49.4655318403141</c:v>
                </c:pt>
                <c:pt idx="2411">
                  <c:v>49.486056957260303</c:v>
                </c:pt>
                <c:pt idx="2412">
                  <c:v>49.506582074206499</c:v>
                </c:pt>
                <c:pt idx="2413">
                  <c:v>49.527107191152702</c:v>
                </c:pt>
                <c:pt idx="2414">
                  <c:v>49.547632308098898</c:v>
                </c:pt>
                <c:pt idx="2415">
                  <c:v>49.568157425045101</c:v>
                </c:pt>
                <c:pt idx="2416">
                  <c:v>49.588682541991197</c:v>
                </c:pt>
                <c:pt idx="2417">
                  <c:v>49.6092076589374</c:v>
                </c:pt>
                <c:pt idx="2418">
                  <c:v>49.629732775883603</c:v>
                </c:pt>
                <c:pt idx="2419">
                  <c:v>49.650257892829799</c:v>
                </c:pt>
                <c:pt idx="2420">
                  <c:v>49.670783009776002</c:v>
                </c:pt>
                <c:pt idx="2421">
                  <c:v>49.691308126722198</c:v>
                </c:pt>
                <c:pt idx="2422">
                  <c:v>49.711833243668401</c:v>
                </c:pt>
                <c:pt idx="2423">
                  <c:v>49.732358360614597</c:v>
                </c:pt>
                <c:pt idx="2424">
                  <c:v>49.7528834775608</c:v>
                </c:pt>
                <c:pt idx="2425">
                  <c:v>49.773408594506897</c:v>
                </c:pt>
                <c:pt idx="2426">
                  <c:v>49.7939337114531</c:v>
                </c:pt>
                <c:pt idx="2427">
                  <c:v>49.814458828399303</c:v>
                </c:pt>
                <c:pt idx="2428">
                  <c:v>49.834983945345499</c:v>
                </c:pt>
                <c:pt idx="2429">
                  <c:v>49.855509062291702</c:v>
                </c:pt>
                <c:pt idx="2430">
                  <c:v>49.876034179237898</c:v>
                </c:pt>
                <c:pt idx="2431">
                  <c:v>49.896559296184101</c:v>
                </c:pt>
                <c:pt idx="2432">
                  <c:v>49.917084413130297</c:v>
                </c:pt>
                <c:pt idx="2433">
                  <c:v>49.9376095300765</c:v>
                </c:pt>
                <c:pt idx="2434">
                  <c:v>49.958134647022597</c:v>
                </c:pt>
                <c:pt idx="2435">
                  <c:v>49.9786597639688</c:v>
                </c:pt>
                <c:pt idx="2436">
                  <c:v>49.999184880915003</c:v>
                </c:pt>
                <c:pt idx="2437">
                  <c:v>50.019709997861199</c:v>
                </c:pt>
                <c:pt idx="2438">
                  <c:v>50.040235114807402</c:v>
                </c:pt>
                <c:pt idx="2439">
                  <c:v>50.060760231753598</c:v>
                </c:pt>
                <c:pt idx="2440">
                  <c:v>50.081285348699801</c:v>
                </c:pt>
                <c:pt idx="2441">
                  <c:v>50.101810465645997</c:v>
                </c:pt>
                <c:pt idx="2442">
                  <c:v>50.1223355825921</c:v>
                </c:pt>
                <c:pt idx="2443">
                  <c:v>50.142860699538303</c:v>
                </c:pt>
                <c:pt idx="2444">
                  <c:v>50.163385816484499</c:v>
                </c:pt>
                <c:pt idx="2445">
                  <c:v>50.183910933430703</c:v>
                </c:pt>
                <c:pt idx="2446">
                  <c:v>50.204436050376898</c:v>
                </c:pt>
                <c:pt idx="2447">
                  <c:v>50.224961167323102</c:v>
                </c:pt>
                <c:pt idx="2448">
                  <c:v>50.245486284269298</c:v>
                </c:pt>
                <c:pt idx="2449">
                  <c:v>50.266011401215501</c:v>
                </c:pt>
                <c:pt idx="2450">
                  <c:v>50.286536518161697</c:v>
                </c:pt>
                <c:pt idx="2451">
                  <c:v>50.3070616351078</c:v>
                </c:pt>
                <c:pt idx="2452">
                  <c:v>50.327586752054003</c:v>
                </c:pt>
                <c:pt idx="2453">
                  <c:v>50.348111869000199</c:v>
                </c:pt>
                <c:pt idx="2454">
                  <c:v>50.368636985946402</c:v>
                </c:pt>
                <c:pt idx="2455">
                  <c:v>50.389162102892598</c:v>
                </c:pt>
                <c:pt idx="2456">
                  <c:v>50.409687219838801</c:v>
                </c:pt>
                <c:pt idx="2457">
                  <c:v>50.430212336784997</c:v>
                </c:pt>
                <c:pt idx="2458">
                  <c:v>50.4507374537312</c:v>
                </c:pt>
                <c:pt idx="2459">
                  <c:v>50.471262570677297</c:v>
                </c:pt>
                <c:pt idx="2460">
                  <c:v>50.4917876876235</c:v>
                </c:pt>
                <c:pt idx="2461">
                  <c:v>50.512312804569703</c:v>
                </c:pt>
                <c:pt idx="2462">
                  <c:v>50.532837921515899</c:v>
                </c:pt>
                <c:pt idx="2463">
                  <c:v>50.553363038462102</c:v>
                </c:pt>
                <c:pt idx="2464">
                  <c:v>50.573888155408298</c:v>
                </c:pt>
                <c:pt idx="2465">
                  <c:v>50.594413272354501</c:v>
                </c:pt>
                <c:pt idx="2466">
                  <c:v>50.614938389300697</c:v>
                </c:pt>
                <c:pt idx="2467">
                  <c:v>50.6354635062469</c:v>
                </c:pt>
                <c:pt idx="2468">
                  <c:v>50.655988623192997</c:v>
                </c:pt>
                <c:pt idx="2469">
                  <c:v>50.6765137401392</c:v>
                </c:pt>
                <c:pt idx="2470">
                  <c:v>50.697038857085403</c:v>
                </c:pt>
                <c:pt idx="2471">
                  <c:v>50.717563974031599</c:v>
                </c:pt>
                <c:pt idx="2472">
                  <c:v>50.738089090977802</c:v>
                </c:pt>
                <c:pt idx="2473">
                  <c:v>50.758614207923998</c:v>
                </c:pt>
                <c:pt idx="2474">
                  <c:v>50.779139324870201</c:v>
                </c:pt>
                <c:pt idx="2475">
                  <c:v>50.799664441816397</c:v>
                </c:pt>
                <c:pt idx="2476">
                  <c:v>50.8201895587626</c:v>
                </c:pt>
                <c:pt idx="2477">
                  <c:v>50.840714675708703</c:v>
                </c:pt>
                <c:pt idx="2478">
                  <c:v>50.861239792654899</c:v>
                </c:pt>
                <c:pt idx="2479">
                  <c:v>50.881764909601102</c:v>
                </c:pt>
                <c:pt idx="2480">
                  <c:v>50.902290026547298</c:v>
                </c:pt>
                <c:pt idx="2481">
                  <c:v>50.922815143493501</c:v>
                </c:pt>
                <c:pt idx="2482">
                  <c:v>50.943340260439697</c:v>
                </c:pt>
                <c:pt idx="2483">
                  <c:v>50.963865377385901</c:v>
                </c:pt>
                <c:pt idx="2484">
                  <c:v>50.984390494332096</c:v>
                </c:pt>
                <c:pt idx="2485">
                  <c:v>51.0049156112783</c:v>
                </c:pt>
                <c:pt idx="2486">
                  <c:v>51.025440728224403</c:v>
                </c:pt>
                <c:pt idx="2487">
                  <c:v>51.045965845170599</c:v>
                </c:pt>
                <c:pt idx="2488">
                  <c:v>51.066490962116802</c:v>
                </c:pt>
                <c:pt idx="2489">
                  <c:v>51.087016079062998</c:v>
                </c:pt>
                <c:pt idx="2490">
                  <c:v>51.107541196009201</c:v>
                </c:pt>
                <c:pt idx="2491">
                  <c:v>51.128066312955397</c:v>
                </c:pt>
                <c:pt idx="2492">
                  <c:v>51.1485914299016</c:v>
                </c:pt>
                <c:pt idx="2493">
                  <c:v>51.169116546847803</c:v>
                </c:pt>
                <c:pt idx="2494">
                  <c:v>51.1896416637939</c:v>
                </c:pt>
                <c:pt idx="2495">
                  <c:v>51.210166780740103</c:v>
                </c:pt>
                <c:pt idx="2496">
                  <c:v>51.230691897686299</c:v>
                </c:pt>
                <c:pt idx="2497">
                  <c:v>51.251217014632502</c:v>
                </c:pt>
                <c:pt idx="2498">
                  <c:v>51.271742131578698</c:v>
                </c:pt>
                <c:pt idx="2499">
                  <c:v>51.292267248524901</c:v>
                </c:pt>
                <c:pt idx="2500">
                  <c:v>51.312792365471097</c:v>
                </c:pt>
                <c:pt idx="2501">
                  <c:v>51.3333174824173</c:v>
                </c:pt>
                <c:pt idx="2502">
                  <c:v>51.353842599363503</c:v>
                </c:pt>
                <c:pt idx="2503">
                  <c:v>51.3743677163096</c:v>
                </c:pt>
                <c:pt idx="2504">
                  <c:v>51.394892833255803</c:v>
                </c:pt>
                <c:pt idx="2505">
                  <c:v>51.415417950201999</c:v>
                </c:pt>
                <c:pt idx="2506">
                  <c:v>51.435943067148202</c:v>
                </c:pt>
                <c:pt idx="2507">
                  <c:v>51.456468184094398</c:v>
                </c:pt>
                <c:pt idx="2508">
                  <c:v>51.476993301040601</c:v>
                </c:pt>
                <c:pt idx="2509">
                  <c:v>51.497518417986797</c:v>
                </c:pt>
                <c:pt idx="2510">
                  <c:v>51.518043534933</c:v>
                </c:pt>
                <c:pt idx="2511">
                  <c:v>51.538568651879103</c:v>
                </c:pt>
                <c:pt idx="2512">
                  <c:v>51.559093768825299</c:v>
                </c:pt>
                <c:pt idx="2513">
                  <c:v>51.579618885771502</c:v>
                </c:pt>
                <c:pt idx="2514">
                  <c:v>51.600144002717698</c:v>
                </c:pt>
                <c:pt idx="2515">
                  <c:v>51.620669119663901</c:v>
                </c:pt>
                <c:pt idx="2516">
                  <c:v>51.641194236610097</c:v>
                </c:pt>
                <c:pt idx="2517">
                  <c:v>51.6617193535563</c:v>
                </c:pt>
                <c:pt idx="2518">
                  <c:v>51.682244470502503</c:v>
                </c:pt>
                <c:pt idx="2519">
                  <c:v>51.702769587448699</c:v>
                </c:pt>
                <c:pt idx="2520">
                  <c:v>51.723294704394803</c:v>
                </c:pt>
                <c:pt idx="2521">
                  <c:v>51.743819821340999</c:v>
                </c:pt>
                <c:pt idx="2522">
                  <c:v>51.764344938287202</c:v>
                </c:pt>
                <c:pt idx="2523">
                  <c:v>51.784870055233398</c:v>
                </c:pt>
                <c:pt idx="2524">
                  <c:v>51.805395172179601</c:v>
                </c:pt>
                <c:pt idx="2525">
                  <c:v>51.825920289125797</c:v>
                </c:pt>
                <c:pt idx="2526">
                  <c:v>51.846445406072</c:v>
                </c:pt>
                <c:pt idx="2527">
                  <c:v>51.866970523018203</c:v>
                </c:pt>
                <c:pt idx="2528">
                  <c:v>51.8874956399643</c:v>
                </c:pt>
                <c:pt idx="2529">
                  <c:v>51.908020756910503</c:v>
                </c:pt>
                <c:pt idx="2530">
                  <c:v>51.928545873856699</c:v>
                </c:pt>
                <c:pt idx="2531">
                  <c:v>51.949070990802902</c:v>
                </c:pt>
                <c:pt idx="2532">
                  <c:v>51.969596107749098</c:v>
                </c:pt>
                <c:pt idx="2533">
                  <c:v>51.990121224695301</c:v>
                </c:pt>
                <c:pt idx="2534">
                  <c:v>52.010646341641497</c:v>
                </c:pt>
                <c:pt idx="2535">
                  <c:v>52.0311714585877</c:v>
                </c:pt>
                <c:pt idx="2536">
                  <c:v>52.051696575533903</c:v>
                </c:pt>
                <c:pt idx="2537">
                  <c:v>52.072221692479999</c:v>
                </c:pt>
                <c:pt idx="2538">
                  <c:v>52.092746809426203</c:v>
                </c:pt>
                <c:pt idx="2539">
                  <c:v>52.113271926372398</c:v>
                </c:pt>
                <c:pt idx="2540">
                  <c:v>52.133797043318602</c:v>
                </c:pt>
                <c:pt idx="2541">
                  <c:v>52.154322160264798</c:v>
                </c:pt>
                <c:pt idx="2542">
                  <c:v>52.174847277211001</c:v>
                </c:pt>
                <c:pt idx="2543">
                  <c:v>52.195372394157197</c:v>
                </c:pt>
                <c:pt idx="2544">
                  <c:v>52.2158975111034</c:v>
                </c:pt>
                <c:pt idx="2545">
                  <c:v>52.236422628049603</c:v>
                </c:pt>
                <c:pt idx="2546">
                  <c:v>52.256947744995699</c:v>
                </c:pt>
                <c:pt idx="2547">
                  <c:v>52.277472861941902</c:v>
                </c:pt>
                <c:pt idx="2548">
                  <c:v>52.297997978888098</c:v>
                </c:pt>
                <c:pt idx="2549">
                  <c:v>52.318523095834301</c:v>
                </c:pt>
                <c:pt idx="2550">
                  <c:v>52.339048212780497</c:v>
                </c:pt>
                <c:pt idx="2551">
                  <c:v>52.3595733297267</c:v>
                </c:pt>
                <c:pt idx="2552">
                  <c:v>52.380098446672903</c:v>
                </c:pt>
                <c:pt idx="2553">
                  <c:v>52.400623563619099</c:v>
                </c:pt>
                <c:pt idx="2554">
                  <c:v>52.421148680565203</c:v>
                </c:pt>
                <c:pt idx="2555">
                  <c:v>52.441673797511399</c:v>
                </c:pt>
                <c:pt idx="2556">
                  <c:v>52.462198914457602</c:v>
                </c:pt>
                <c:pt idx="2557">
                  <c:v>52.482724031403798</c:v>
                </c:pt>
                <c:pt idx="2558">
                  <c:v>52.503249148350001</c:v>
                </c:pt>
                <c:pt idx="2559">
                  <c:v>52.523774265296197</c:v>
                </c:pt>
                <c:pt idx="2560">
                  <c:v>52.5442993822424</c:v>
                </c:pt>
                <c:pt idx="2561">
                  <c:v>52.564824499188603</c:v>
                </c:pt>
                <c:pt idx="2562">
                  <c:v>52.585349616134799</c:v>
                </c:pt>
                <c:pt idx="2563">
                  <c:v>52.605874733080903</c:v>
                </c:pt>
                <c:pt idx="2564">
                  <c:v>52.626399850027099</c:v>
                </c:pt>
                <c:pt idx="2565">
                  <c:v>52.646924966973302</c:v>
                </c:pt>
                <c:pt idx="2566">
                  <c:v>52.667450083919498</c:v>
                </c:pt>
                <c:pt idx="2567">
                  <c:v>52.687975200865701</c:v>
                </c:pt>
                <c:pt idx="2568">
                  <c:v>52.708500317811897</c:v>
                </c:pt>
                <c:pt idx="2569">
                  <c:v>52.7290254347581</c:v>
                </c:pt>
                <c:pt idx="2570">
                  <c:v>52.749550551704303</c:v>
                </c:pt>
                <c:pt idx="2571">
                  <c:v>52.770075668650399</c:v>
                </c:pt>
                <c:pt idx="2572">
                  <c:v>52.790600785596602</c:v>
                </c:pt>
                <c:pt idx="2573">
                  <c:v>52.811125902542798</c:v>
                </c:pt>
                <c:pt idx="2574">
                  <c:v>52.831651019489001</c:v>
                </c:pt>
                <c:pt idx="2575">
                  <c:v>52.852176136435197</c:v>
                </c:pt>
                <c:pt idx="2576">
                  <c:v>52.8727012533814</c:v>
                </c:pt>
                <c:pt idx="2577">
                  <c:v>52.893226370327604</c:v>
                </c:pt>
                <c:pt idx="2578">
                  <c:v>52.9137514872738</c:v>
                </c:pt>
                <c:pt idx="2579">
                  <c:v>52.934276604220003</c:v>
                </c:pt>
                <c:pt idx="2580">
                  <c:v>52.954801721166099</c:v>
                </c:pt>
                <c:pt idx="2581">
                  <c:v>52.975326838112302</c:v>
                </c:pt>
                <c:pt idx="2582">
                  <c:v>52.995851955058498</c:v>
                </c:pt>
                <c:pt idx="2583">
                  <c:v>53.016377072004701</c:v>
                </c:pt>
                <c:pt idx="2584">
                  <c:v>53.036902188950897</c:v>
                </c:pt>
                <c:pt idx="2585">
                  <c:v>53.0574273058971</c:v>
                </c:pt>
                <c:pt idx="2586">
                  <c:v>53.077952422843303</c:v>
                </c:pt>
                <c:pt idx="2587">
                  <c:v>53.098477539789499</c:v>
                </c:pt>
                <c:pt idx="2588">
                  <c:v>53.119002656735702</c:v>
                </c:pt>
                <c:pt idx="2589">
                  <c:v>53.139527773681799</c:v>
                </c:pt>
                <c:pt idx="2590">
                  <c:v>53.160052890628002</c:v>
                </c:pt>
                <c:pt idx="2591">
                  <c:v>53.180578007574198</c:v>
                </c:pt>
                <c:pt idx="2592">
                  <c:v>53.201103124520401</c:v>
                </c:pt>
                <c:pt idx="2593">
                  <c:v>53.221628241466597</c:v>
                </c:pt>
                <c:pt idx="2594">
                  <c:v>53.2421533584128</c:v>
                </c:pt>
                <c:pt idx="2595">
                  <c:v>53.262678475359003</c:v>
                </c:pt>
                <c:pt idx="2596">
                  <c:v>53.283203592305199</c:v>
                </c:pt>
                <c:pt idx="2597">
                  <c:v>53.303728709251402</c:v>
                </c:pt>
                <c:pt idx="2598">
                  <c:v>53.324253826197499</c:v>
                </c:pt>
                <c:pt idx="2599">
                  <c:v>53.344778943143702</c:v>
                </c:pt>
                <c:pt idx="2600">
                  <c:v>53.365304060089898</c:v>
                </c:pt>
                <c:pt idx="2601">
                  <c:v>53.385829177036101</c:v>
                </c:pt>
                <c:pt idx="2602">
                  <c:v>53.406354293982297</c:v>
                </c:pt>
                <c:pt idx="2603">
                  <c:v>53.4268794109285</c:v>
                </c:pt>
                <c:pt idx="2604">
                  <c:v>53.447404527874703</c:v>
                </c:pt>
                <c:pt idx="2605">
                  <c:v>53.467929644820899</c:v>
                </c:pt>
                <c:pt idx="2606">
                  <c:v>53.488454761767002</c:v>
                </c:pt>
                <c:pt idx="2607">
                  <c:v>53.508979878713198</c:v>
                </c:pt>
                <c:pt idx="2608">
                  <c:v>53.529504995659401</c:v>
                </c:pt>
                <c:pt idx="2609">
                  <c:v>53.550030112605597</c:v>
                </c:pt>
                <c:pt idx="2610">
                  <c:v>53.5705552295518</c:v>
                </c:pt>
                <c:pt idx="2611">
                  <c:v>53.591080346498003</c:v>
                </c:pt>
                <c:pt idx="2612">
                  <c:v>53.611605463444199</c:v>
                </c:pt>
                <c:pt idx="2613">
                  <c:v>53.632130580390402</c:v>
                </c:pt>
                <c:pt idx="2614">
                  <c:v>53.652655697336598</c:v>
                </c:pt>
                <c:pt idx="2615">
                  <c:v>53.673180814282702</c:v>
                </c:pt>
                <c:pt idx="2616">
                  <c:v>53.693705931228898</c:v>
                </c:pt>
                <c:pt idx="2617">
                  <c:v>53.714231048175101</c:v>
                </c:pt>
                <c:pt idx="2618">
                  <c:v>53.734756165121297</c:v>
                </c:pt>
                <c:pt idx="2619">
                  <c:v>53.7552812820675</c:v>
                </c:pt>
                <c:pt idx="2620">
                  <c:v>53.775806399013703</c:v>
                </c:pt>
                <c:pt idx="2621">
                  <c:v>53.796331515959899</c:v>
                </c:pt>
                <c:pt idx="2622">
                  <c:v>53.816856632906102</c:v>
                </c:pt>
                <c:pt idx="2623">
                  <c:v>53.837381749852199</c:v>
                </c:pt>
                <c:pt idx="2624">
                  <c:v>53.857906866798402</c:v>
                </c:pt>
                <c:pt idx="2625">
                  <c:v>53.878431983744598</c:v>
                </c:pt>
                <c:pt idx="2626">
                  <c:v>53.898957100690801</c:v>
                </c:pt>
                <c:pt idx="2627">
                  <c:v>53.919482217636997</c:v>
                </c:pt>
                <c:pt idx="2628">
                  <c:v>53.9400073345832</c:v>
                </c:pt>
                <c:pt idx="2629">
                  <c:v>53.960532451529403</c:v>
                </c:pt>
                <c:pt idx="2630">
                  <c:v>53.981057568475599</c:v>
                </c:pt>
                <c:pt idx="2631">
                  <c:v>54.001582685421802</c:v>
                </c:pt>
                <c:pt idx="2632">
                  <c:v>54.022107802367898</c:v>
                </c:pt>
                <c:pt idx="2633">
                  <c:v>54.042632919314102</c:v>
                </c:pt>
                <c:pt idx="2634">
                  <c:v>54.063158036260297</c:v>
                </c:pt>
                <c:pt idx="2635">
                  <c:v>54.083683153206501</c:v>
                </c:pt>
                <c:pt idx="2636">
                  <c:v>54.104208270152697</c:v>
                </c:pt>
                <c:pt idx="2637">
                  <c:v>54.1247333870989</c:v>
                </c:pt>
                <c:pt idx="2638">
                  <c:v>54.145258504045103</c:v>
                </c:pt>
                <c:pt idx="2639">
                  <c:v>54.165783620991299</c:v>
                </c:pt>
                <c:pt idx="2640">
                  <c:v>54.186308737937502</c:v>
                </c:pt>
                <c:pt idx="2641">
                  <c:v>54.206833854883598</c:v>
                </c:pt>
                <c:pt idx="2642">
                  <c:v>54.227358971829801</c:v>
                </c:pt>
                <c:pt idx="2643">
                  <c:v>54.247884088775997</c:v>
                </c:pt>
                <c:pt idx="2644">
                  <c:v>54.2684092057222</c:v>
                </c:pt>
                <c:pt idx="2645">
                  <c:v>54.288934322668403</c:v>
                </c:pt>
                <c:pt idx="2646">
                  <c:v>54.309459439614599</c:v>
                </c:pt>
                <c:pt idx="2647">
                  <c:v>54.329984556560802</c:v>
                </c:pt>
                <c:pt idx="2648">
                  <c:v>54.350509673506998</c:v>
                </c:pt>
                <c:pt idx="2649">
                  <c:v>54.371034790453201</c:v>
                </c:pt>
                <c:pt idx="2650">
                  <c:v>54.391559907399298</c:v>
                </c:pt>
                <c:pt idx="2651">
                  <c:v>54.412085024345501</c:v>
                </c:pt>
                <c:pt idx="2652">
                  <c:v>54.432610141291697</c:v>
                </c:pt>
                <c:pt idx="2653">
                  <c:v>54.4531352582379</c:v>
                </c:pt>
                <c:pt idx="2654">
                  <c:v>54.473660375184103</c:v>
                </c:pt>
                <c:pt idx="2655">
                  <c:v>54.494185492130299</c:v>
                </c:pt>
                <c:pt idx="2656">
                  <c:v>54.514710609076502</c:v>
                </c:pt>
                <c:pt idx="2657">
                  <c:v>54.535235726022698</c:v>
                </c:pt>
                <c:pt idx="2658">
                  <c:v>54.555760842968802</c:v>
                </c:pt>
                <c:pt idx="2659">
                  <c:v>54.576285959914998</c:v>
                </c:pt>
                <c:pt idx="2660">
                  <c:v>54.596811076861201</c:v>
                </c:pt>
                <c:pt idx="2661">
                  <c:v>54.617336193807397</c:v>
                </c:pt>
                <c:pt idx="2662">
                  <c:v>54.6378613107536</c:v>
                </c:pt>
                <c:pt idx="2663">
                  <c:v>54.658386427699803</c:v>
                </c:pt>
                <c:pt idx="2664">
                  <c:v>54.678911544645999</c:v>
                </c:pt>
                <c:pt idx="2665">
                  <c:v>54.699436661592202</c:v>
                </c:pt>
                <c:pt idx="2666">
                  <c:v>54.719961778538398</c:v>
                </c:pt>
                <c:pt idx="2667">
                  <c:v>54.740486895484501</c:v>
                </c:pt>
                <c:pt idx="2668">
                  <c:v>54.761012012430697</c:v>
                </c:pt>
                <c:pt idx="2669">
                  <c:v>54.7815371293769</c:v>
                </c:pt>
                <c:pt idx="2670">
                  <c:v>54.802062246323104</c:v>
                </c:pt>
                <c:pt idx="2671">
                  <c:v>54.822587363269299</c:v>
                </c:pt>
                <c:pt idx="2672">
                  <c:v>54.843112480215503</c:v>
                </c:pt>
                <c:pt idx="2673">
                  <c:v>54.863637597161699</c:v>
                </c:pt>
                <c:pt idx="2674">
                  <c:v>54.884162714107902</c:v>
                </c:pt>
                <c:pt idx="2675">
                  <c:v>54.904687831053998</c:v>
                </c:pt>
                <c:pt idx="2676">
                  <c:v>54.925212948000201</c:v>
                </c:pt>
                <c:pt idx="2677">
                  <c:v>54.945738064946397</c:v>
                </c:pt>
                <c:pt idx="2678">
                  <c:v>54.9662631818926</c:v>
                </c:pt>
                <c:pt idx="2679">
                  <c:v>54.986788298838803</c:v>
                </c:pt>
                <c:pt idx="2680">
                  <c:v>55.007313415784999</c:v>
                </c:pt>
                <c:pt idx="2681">
                  <c:v>55.027838532731202</c:v>
                </c:pt>
                <c:pt idx="2682">
                  <c:v>55.048363649677398</c:v>
                </c:pt>
                <c:pt idx="2683">
                  <c:v>55.068888766623601</c:v>
                </c:pt>
                <c:pt idx="2684">
                  <c:v>55.089413883569698</c:v>
                </c:pt>
                <c:pt idx="2685">
                  <c:v>55.109939000515901</c:v>
                </c:pt>
                <c:pt idx="2686">
                  <c:v>55.130464117462097</c:v>
                </c:pt>
                <c:pt idx="2687">
                  <c:v>55.1509892344083</c:v>
                </c:pt>
                <c:pt idx="2688">
                  <c:v>55.171514351354503</c:v>
                </c:pt>
                <c:pt idx="2689">
                  <c:v>55.192039468300699</c:v>
                </c:pt>
                <c:pt idx="2690">
                  <c:v>55.212564585246902</c:v>
                </c:pt>
                <c:pt idx="2691">
                  <c:v>55.233089702193098</c:v>
                </c:pt>
                <c:pt idx="2692">
                  <c:v>55.253614819139301</c:v>
                </c:pt>
                <c:pt idx="2693">
                  <c:v>55.274139936085398</c:v>
                </c:pt>
                <c:pt idx="2694">
                  <c:v>55.294665053031601</c:v>
                </c:pt>
                <c:pt idx="2695">
                  <c:v>55.315190169977797</c:v>
                </c:pt>
                <c:pt idx="2696">
                  <c:v>55.335715286924</c:v>
                </c:pt>
                <c:pt idx="2697">
                  <c:v>55.356240403870203</c:v>
                </c:pt>
                <c:pt idx="2698">
                  <c:v>55.376765520816399</c:v>
                </c:pt>
                <c:pt idx="2699">
                  <c:v>55.397290637762602</c:v>
                </c:pt>
                <c:pt idx="2700">
                  <c:v>55.417815754708798</c:v>
                </c:pt>
                <c:pt idx="2701">
                  <c:v>55.438340871654901</c:v>
                </c:pt>
                <c:pt idx="2702">
                  <c:v>55.458865988601097</c:v>
                </c:pt>
                <c:pt idx="2703">
                  <c:v>55.4793911055473</c:v>
                </c:pt>
                <c:pt idx="2704">
                  <c:v>55.499916222493503</c:v>
                </c:pt>
                <c:pt idx="2705">
                  <c:v>55.520441339439699</c:v>
                </c:pt>
                <c:pt idx="2706">
                  <c:v>55.540966456385902</c:v>
                </c:pt>
                <c:pt idx="2707">
                  <c:v>55.561491573332098</c:v>
                </c:pt>
                <c:pt idx="2708">
                  <c:v>55.582016690278301</c:v>
                </c:pt>
                <c:pt idx="2709">
                  <c:v>55.602541807224497</c:v>
                </c:pt>
                <c:pt idx="2710">
                  <c:v>55.623066924170601</c:v>
                </c:pt>
                <c:pt idx="2711">
                  <c:v>55.643592041116797</c:v>
                </c:pt>
                <c:pt idx="2712">
                  <c:v>55.664117158063</c:v>
                </c:pt>
                <c:pt idx="2713">
                  <c:v>55.684642275009203</c:v>
                </c:pt>
                <c:pt idx="2714">
                  <c:v>55.705167391955399</c:v>
                </c:pt>
                <c:pt idx="2715">
                  <c:v>55.725692508901602</c:v>
                </c:pt>
                <c:pt idx="2716">
                  <c:v>55.746217625847798</c:v>
                </c:pt>
                <c:pt idx="2717">
                  <c:v>55.766742742794001</c:v>
                </c:pt>
                <c:pt idx="2718">
                  <c:v>55.787267859740098</c:v>
                </c:pt>
                <c:pt idx="2719">
                  <c:v>55.807792976686301</c:v>
                </c:pt>
                <c:pt idx="2720">
                  <c:v>55.828318093632497</c:v>
                </c:pt>
                <c:pt idx="2721">
                  <c:v>55.8488432105787</c:v>
                </c:pt>
                <c:pt idx="2722">
                  <c:v>55.869368327524903</c:v>
                </c:pt>
                <c:pt idx="2723">
                  <c:v>55.889893444471099</c:v>
                </c:pt>
                <c:pt idx="2724">
                  <c:v>55.910418561417302</c:v>
                </c:pt>
                <c:pt idx="2725">
                  <c:v>55.930943678363498</c:v>
                </c:pt>
                <c:pt idx="2726">
                  <c:v>55.951468795309701</c:v>
                </c:pt>
                <c:pt idx="2727">
                  <c:v>55.971993912255797</c:v>
                </c:pt>
                <c:pt idx="2728">
                  <c:v>55.992519029202001</c:v>
                </c:pt>
                <c:pt idx="2729">
                  <c:v>56.013044146148196</c:v>
                </c:pt>
                <c:pt idx="2730">
                  <c:v>56.0335692630944</c:v>
                </c:pt>
                <c:pt idx="2731">
                  <c:v>56.054094380040603</c:v>
                </c:pt>
                <c:pt idx="2732">
                  <c:v>56.074619496986799</c:v>
                </c:pt>
                <c:pt idx="2733">
                  <c:v>56.095144613933002</c:v>
                </c:pt>
                <c:pt idx="2734">
                  <c:v>56.115669730879198</c:v>
                </c:pt>
                <c:pt idx="2735">
                  <c:v>56.136194847825401</c:v>
                </c:pt>
                <c:pt idx="2736">
                  <c:v>56.156719964771497</c:v>
                </c:pt>
                <c:pt idx="2737">
                  <c:v>56.1772450817177</c:v>
                </c:pt>
                <c:pt idx="2738">
                  <c:v>56.197770198663903</c:v>
                </c:pt>
                <c:pt idx="2739">
                  <c:v>56.218295315610099</c:v>
                </c:pt>
                <c:pt idx="2740">
                  <c:v>56.238820432556302</c:v>
                </c:pt>
                <c:pt idx="2741">
                  <c:v>56.259345549502498</c:v>
                </c:pt>
                <c:pt idx="2742">
                  <c:v>56.279870666448701</c:v>
                </c:pt>
                <c:pt idx="2743">
                  <c:v>56.300395783394897</c:v>
                </c:pt>
                <c:pt idx="2744">
                  <c:v>56.3209209003411</c:v>
                </c:pt>
                <c:pt idx="2745">
                  <c:v>56.341446017287197</c:v>
                </c:pt>
                <c:pt idx="2746">
                  <c:v>56.3619711342334</c:v>
                </c:pt>
                <c:pt idx="2747">
                  <c:v>56.382496251179603</c:v>
                </c:pt>
                <c:pt idx="2748">
                  <c:v>56.403021368125799</c:v>
                </c:pt>
                <c:pt idx="2749">
                  <c:v>56.423546485072002</c:v>
                </c:pt>
                <c:pt idx="2750">
                  <c:v>56.444071602018198</c:v>
                </c:pt>
                <c:pt idx="2751">
                  <c:v>56.464596718964401</c:v>
                </c:pt>
                <c:pt idx="2752">
                  <c:v>56.485121835910597</c:v>
                </c:pt>
                <c:pt idx="2753">
                  <c:v>56.505646952856701</c:v>
                </c:pt>
                <c:pt idx="2754">
                  <c:v>56.526172069802897</c:v>
                </c:pt>
                <c:pt idx="2755">
                  <c:v>56.5466971867491</c:v>
                </c:pt>
                <c:pt idx="2756">
                  <c:v>56.567222303695303</c:v>
                </c:pt>
                <c:pt idx="2757">
                  <c:v>56.587747420641499</c:v>
                </c:pt>
                <c:pt idx="2758">
                  <c:v>56.608272537587702</c:v>
                </c:pt>
                <c:pt idx="2759">
                  <c:v>56.628797654533898</c:v>
                </c:pt>
                <c:pt idx="2760">
                  <c:v>56.649322771480101</c:v>
                </c:pt>
                <c:pt idx="2761">
                  <c:v>56.669847888426297</c:v>
                </c:pt>
                <c:pt idx="2762">
                  <c:v>56.6903730053724</c:v>
                </c:pt>
                <c:pt idx="2763">
                  <c:v>56.710898122318603</c:v>
                </c:pt>
                <c:pt idx="2764">
                  <c:v>56.731423239264799</c:v>
                </c:pt>
                <c:pt idx="2765">
                  <c:v>56.751948356211003</c:v>
                </c:pt>
                <c:pt idx="2766">
                  <c:v>56.772473473157198</c:v>
                </c:pt>
                <c:pt idx="2767">
                  <c:v>56.792998590103402</c:v>
                </c:pt>
                <c:pt idx="2768">
                  <c:v>56.813523707049598</c:v>
                </c:pt>
                <c:pt idx="2769">
                  <c:v>56.834048823995801</c:v>
                </c:pt>
                <c:pt idx="2770">
                  <c:v>56.854573940941897</c:v>
                </c:pt>
                <c:pt idx="2771">
                  <c:v>56.8750990578881</c:v>
                </c:pt>
                <c:pt idx="2772">
                  <c:v>56.895624174834303</c:v>
                </c:pt>
                <c:pt idx="2773">
                  <c:v>56.916149291780499</c:v>
                </c:pt>
                <c:pt idx="2774">
                  <c:v>56.936674408726702</c:v>
                </c:pt>
                <c:pt idx="2775">
                  <c:v>56.957199525672898</c:v>
                </c:pt>
                <c:pt idx="2776">
                  <c:v>56.977724642619101</c:v>
                </c:pt>
                <c:pt idx="2777">
                  <c:v>56.998249759565297</c:v>
                </c:pt>
                <c:pt idx="2778">
                  <c:v>57.0187748765115</c:v>
                </c:pt>
                <c:pt idx="2779">
                  <c:v>57.039299993457597</c:v>
                </c:pt>
                <c:pt idx="2780">
                  <c:v>57.0598251104038</c:v>
                </c:pt>
                <c:pt idx="2781">
                  <c:v>57.080350227350003</c:v>
                </c:pt>
                <c:pt idx="2782">
                  <c:v>57.100875344296199</c:v>
                </c:pt>
                <c:pt idx="2783">
                  <c:v>57.121400461242402</c:v>
                </c:pt>
                <c:pt idx="2784">
                  <c:v>57.141925578188598</c:v>
                </c:pt>
                <c:pt idx="2785">
                  <c:v>57.162450695134801</c:v>
                </c:pt>
                <c:pt idx="2786">
                  <c:v>57.182975812080997</c:v>
                </c:pt>
                <c:pt idx="2787">
                  <c:v>57.2035009290272</c:v>
                </c:pt>
                <c:pt idx="2788">
                  <c:v>57.224026045973297</c:v>
                </c:pt>
                <c:pt idx="2789">
                  <c:v>57.2445511629195</c:v>
                </c:pt>
                <c:pt idx="2790">
                  <c:v>57.265076279865703</c:v>
                </c:pt>
                <c:pt idx="2791">
                  <c:v>57.285601396811899</c:v>
                </c:pt>
                <c:pt idx="2792">
                  <c:v>57.306126513758102</c:v>
                </c:pt>
                <c:pt idx="2793">
                  <c:v>57.326651630704298</c:v>
                </c:pt>
                <c:pt idx="2794">
                  <c:v>57.347176747650501</c:v>
                </c:pt>
                <c:pt idx="2795">
                  <c:v>57.367701864596697</c:v>
                </c:pt>
                <c:pt idx="2796">
                  <c:v>57.3882269815429</c:v>
                </c:pt>
                <c:pt idx="2797">
                  <c:v>57.408752098489003</c:v>
                </c:pt>
                <c:pt idx="2798">
                  <c:v>57.429277215435199</c:v>
                </c:pt>
                <c:pt idx="2799">
                  <c:v>57.449802332381402</c:v>
                </c:pt>
                <c:pt idx="2800">
                  <c:v>57.470327449327598</c:v>
                </c:pt>
                <c:pt idx="2801">
                  <c:v>57.490852566273801</c:v>
                </c:pt>
                <c:pt idx="2802">
                  <c:v>57.511377683219997</c:v>
                </c:pt>
                <c:pt idx="2803">
                  <c:v>57.531902800166201</c:v>
                </c:pt>
                <c:pt idx="2804">
                  <c:v>57.552427917112396</c:v>
                </c:pt>
                <c:pt idx="2805">
                  <c:v>57.5729530340585</c:v>
                </c:pt>
                <c:pt idx="2806">
                  <c:v>57.593478151004703</c:v>
                </c:pt>
                <c:pt idx="2807">
                  <c:v>57.614003267950899</c:v>
                </c:pt>
                <c:pt idx="2808">
                  <c:v>57.634528384897102</c:v>
                </c:pt>
                <c:pt idx="2809">
                  <c:v>57.655053501843298</c:v>
                </c:pt>
                <c:pt idx="2810">
                  <c:v>57.675578618789501</c:v>
                </c:pt>
                <c:pt idx="2811">
                  <c:v>57.696103735735697</c:v>
                </c:pt>
                <c:pt idx="2812">
                  <c:v>57.7166288526819</c:v>
                </c:pt>
                <c:pt idx="2813">
                  <c:v>57.737153969628103</c:v>
                </c:pt>
                <c:pt idx="2814">
                  <c:v>57.7576790865742</c:v>
                </c:pt>
                <c:pt idx="2815">
                  <c:v>57.778204203520403</c:v>
                </c:pt>
                <c:pt idx="2816">
                  <c:v>57.798729320466599</c:v>
                </c:pt>
                <c:pt idx="2817">
                  <c:v>57.819254437412802</c:v>
                </c:pt>
                <c:pt idx="2818">
                  <c:v>57.839779554358998</c:v>
                </c:pt>
                <c:pt idx="2819">
                  <c:v>57.860304671305201</c:v>
                </c:pt>
                <c:pt idx="2820">
                  <c:v>57.880829788251397</c:v>
                </c:pt>
                <c:pt idx="2821">
                  <c:v>57.9013549051976</c:v>
                </c:pt>
                <c:pt idx="2822">
                  <c:v>57.921880022143696</c:v>
                </c:pt>
                <c:pt idx="2823">
                  <c:v>57.9424051390899</c:v>
                </c:pt>
                <c:pt idx="2824">
                  <c:v>57.962930256036103</c:v>
                </c:pt>
                <c:pt idx="2825">
                  <c:v>57.983455372982299</c:v>
                </c:pt>
                <c:pt idx="2826">
                  <c:v>58.003980489928502</c:v>
                </c:pt>
                <c:pt idx="2827">
                  <c:v>58.024505606874698</c:v>
                </c:pt>
                <c:pt idx="2828">
                  <c:v>58.045030723820901</c:v>
                </c:pt>
                <c:pt idx="2829">
                  <c:v>58.065555840767097</c:v>
                </c:pt>
                <c:pt idx="2830">
                  <c:v>58.0860809577133</c:v>
                </c:pt>
                <c:pt idx="2831">
                  <c:v>58.106606074659403</c:v>
                </c:pt>
                <c:pt idx="2832">
                  <c:v>58.127131191605599</c:v>
                </c:pt>
                <c:pt idx="2833">
                  <c:v>58.147656308551802</c:v>
                </c:pt>
                <c:pt idx="2834">
                  <c:v>58.168181425497998</c:v>
                </c:pt>
                <c:pt idx="2835">
                  <c:v>58.188706542444201</c:v>
                </c:pt>
                <c:pt idx="2836">
                  <c:v>58.209231659390397</c:v>
                </c:pt>
                <c:pt idx="2837">
                  <c:v>58.2297567763366</c:v>
                </c:pt>
                <c:pt idx="2838">
                  <c:v>58.250281893282803</c:v>
                </c:pt>
                <c:pt idx="2839">
                  <c:v>58.270807010228999</c:v>
                </c:pt>
                <c:pt idx="2840">
                  <c:v>58.291332127175103</c:v>
                </c:pt>
                <c:pt idx="2841">
                  <c:v>58.311857244121299</c:v>
                </c:pt>
                <c:pt idx="2842">
                  <c:v>58.332382361067502</c:v>
                </c:pt>
                <c:pt idx="2843">
                  <c:v>58.352907478013698</c:v>
                </c:pt>
                <c:pt idx="2844">
                  <c:v>58.373432594959901</c:v>
                </c:pt>
                <c:pt idx="2845">
                  <c:v>58.393957711906097</c:v>
                </c:pt>
                <c:pt idx="2846">
                  <c:v>58.4144828288523</c:v>
                </c:pt>
                <c:pt idx="2847">
                  <c:v>58.435007945798503</c:v>
                </c:pt>
                <c:pt idx="2848">
                  <c:v>58.4555330627446</c:v>
                </c:pt>
                <c:pt idx="2849">
                  <c:v>58.476058179690803</c:v>
                </c:pt>
                <c:pt idx="2850">
                  <c:v>58.496583296636999</c:v>
                </c:pt>
                <c:pt idx="2851">
                  <c:v>58.517108413583202</c:v>
                </c:pt>
                <c:pt idx="2852">
                  <c:v>58.537633530529398</c:v>
                </c:pt>
                <c:pt idx="2853">
                  <c:v>58.558158647475601</c:v>
                </c:pt>
                <c:pt idx="2854">
                  <c:v>58.578683764421797</c:v>
                </c:pt>
                <c:pt idx="2855">
                  <c:v>58.599208881368</c:v>
                </c:pt>
                <c:pt idx="2856">
                  <c:v>58.619733998314203</c:v>
                </c:pt>
                <c:pt idx="2857">
                  <c:v>58.640259115260299</c:v>
                </c:pt>
                <c:pt idx="2858">
                  <c:v>58.660784232206503</c:v>
                </c:pt>
                <c:pt idx="2859">
                  <c:v>58.681309349152698</c:v>
                </c:pt>
                <c:pt idx="2860">
                  <c:v>58.701834466098902</c:v>
                </c:pt>
                <c:pt idx="2861">
                  <c:v>58.722359583045098</c:v>
                </c:pt>
                <c:pt idx="2862">
                  <c:v>58.742884699991301</c:v>
                </c:pt>
                <c:pt idx="2863">
                  <c:v>58.763409816937497</c:v>
                </c:pt>
                <c:pt idx="2864">
                  <c:v>58.7839349338837</c:v>
                </c:pt>
                <c:pt idx="2865">
                  <c:v>58.804460050829903</c:v>
                </c:pt>
                <c:pt idx="2866">
                  <c:v>58.824985167775999</c:v>
                </c:pt>
                <c:pt idx="2867">
                  <c:v>58.845510284722202</c:v>
                </c:pt>
                <c:pt idx="2868">
                  <c:v>58.866035401668398</c:v>
                </c:pt>
                <c:pt idx="2869">
                  <c:v>58.886560518614601</c:v>
                </c:pt>
                <c:pt idx="2870">
                  <c:v>58.907085635560797</c:v>
                </c:pt>
                <c:pt idx="2871">
                  <c:v>58.927610752507</c:v>
                </c:pt>
                <c:pt idx="2872">
                  <c:v>58.948135869453203</c:v>
                </c:pt>
                <c:pt idx="2873">
                  <c:v>58.968660986399399</c:v>
                </c:pt>
                <c:pt idx="2874">
                  <c:v>58.989186103345503</c:v>
                </c:pt>
                <c:pt idx="2875">
                  <c:v>59.009711220291699</c:v>
                </c:pt>
                <c:pt idx="2876">
                  <c:v>59.030236337237902</c:v>
                </c:pt>
                <c:pt idx="2877">
                  <c:v>59.050761454184098</c:v>
                </c:pt>
                <c:pt idx="2878">
                  <c:v>59.071286571130301</c:v>
                </c:pt>
                <c:pt idx="2879">
                  <c:v>59.091811688076497</c:v>
                </c:pt>
                <c:pt idx="2880">
                  <c:v>59.1123368050227</c:v>
                </c:pt>
                <c:pt idx="2881">
                  <c:v>59.132861921968903</c:v>
                </c:pt>
                <c:pt idx="2882">
                  <c:v>59.153387038915099</c:v>
                </c:pt>
                <c:pt idx="2883">
                  <c:v>59.173912155861203</c:v>
                </c:pt>
                <c:pt idx="2884">
                  <c:v>59.194437272807399</c:v>
                </c:pt>
                <c:pt idx="2885">
                  <c:v>59.214962389753602</c:v>
                </c:pt>
                <c:pt idx="2886">
                  <c:v>59.235487506699798</c:v>
                </c:pt>
                <c:pt idx="2887">
                  <c:v>59.256012623646001</c:v>
                </c:pt>
                <c:pt idx="2888">
                  <c:v>59.276537740592197</c:v>
                </c:pt>
                <c:pt idx="2889">
                  <c:v>59.2970628575384</c:v>
                </c:pt>
                <c:pt idx="2890">
                  <c:v>59.317587974484603</c:v>
                </c:pt>
                <c:pt idx="2891">
                  <c:v>59.338113091430699</c:v>
                </c:pt>
                <c:pt idx="2892">
                  <c:v>59.358638208376902</c:v>
                </c:pt>
                <c:pt idx="2893">
                  <c:v>59.379163325323098</c:v>
                </c:pt>
                <c:pt idx="2894">
                  <c:v>59.399688442269301</c:v>
                </c:pt>
                <c:pt idx="2895">
                  <c:v>59.420213559215497</c:v>
                </c:pt>
                <c:pt idx="2896">
                  <c:v>59.4407386761617</c:v>
                </c:pt>
                <c:pt idx="2897">
                  <c:v>59.461263793107904</c:v>
                </c:pt>
                <c:pt idx="2898">
                  <c:v>59.4817889100541</c:v>
                </c:pt>
                <c:pt idx="2899">
                  <c:v>59.502314027000303</c:v>
                </c:pt>
                <c:pt idx="2900">
                  <c:v>59.522839143946399</c:v>
                </c:pt>
                <c:pt idx="2901">
                  <c:v>59.543364260892602</c:v>
                </c:pt>
                <c:pt idx="2902">
                  <c:v>59.563889377838798</c:v>
                </c:pt>
                <c:pt idx="2903">
                  <c:v>59.584414494785001</c:v>
                </c:pt>
                <c:pt idx="2904">
                  <c:v>59.604939611731197</c:v>
                </c:pt>
                <c:pt idx="2905">
                  <c:v>59.6254647286774</c:v>
                </c:pt>
                <c:pt idx="2906">
                  <c:v>59.645989845623603</c:v>
                </c:pt>
                <c:pt idx="2907">
                  <c:v>59.666514962569799</c:v>
                </c:pt>
                <c:pt idx="2908">
                  <c:v>59.687040079516002</c:v>
                </c:pt>
                <c:pt idx="2909">
                  <c:v>59.707565196462099</c:v>
                </c:pt>
                <c:pt idx="2910">
                  <c:v>59.728090313408302</c:v>
                </c:pt>
                <c:pt idx="2911">
                  <c:v>59.748615430354498</c:v>
                </c:pt>
                <c:pt idx="2912">
                  <c:v>59.769140547300701</c:v>
                </c:pt>
                <c:pt idx="2913">
                  <c:v>59.789665664246897</c:v>
                </c:pt>
                <c:pt idx="2914">
                  <c:v>59.8101907811931</c:v>
                </c:pt>
                <c:pt idx="2915">
                  <c:v>59.830715898139303</c:v>
                </c:pt>
                <c:pt idx="2916">
                  <c:v>59.851241015085499</c:v>
                </c:pt>
                <c:pt idx="2917">
                  <c:v>59.871766132031603</c:v>
                </c:pt>
                <c:pt idx="2918">
                  <c:v>59.892291248977799</c:v>
                </c:pt>
                <c:pt idx="2919">
                  <c:v>59.912816365924002</c:v>
                </c:pt>
                <c:pt idx="2920">
                  <c:v>59.933341482870198</c:v>
                </c:pt>
                <c:pt idx="2921">
                  <c:v>59.953866599816401</c:v>
                </c:pt>
                <c:pt idx="2922">
                  <c:v>59.974391716762597</c:v>
                </c:pt>
                <c:pt idx="2923">
                  <c:v>59.9949168337088</c:v>
                </c:pt>
                <c:pt idx="2924">
                  <c:v>60.015441950655003</c:v>
                </c:pt>
                <c:pt idx="2925">
                  <c:v>60.035967067601199</c:v>
                </c:pt>
                <c:pt idx="2926">
                  <c:v>60.056492184547302</c:v>
                </c:pt>
                <c:pt idx="2927">
                  <c:v>60.077017301493498</c:v>
                </c:pt>
                <c:pt idx="2928">
                  <c:v>60.097542418439701</c:v>
                </c:pt>
                <c:pt idx="2929">
                  <c:v>60.118067535385897</c:v>
                </c:pt>
                <c:pt idx="2930">
                  <c:v>60.1385926523321</c:v>
                </c:pt>
                <c:pt idx="2931">
                  <c:v>60.159117769278303</c:v>
                </c:pt>
                <c:pt idx="2932">
                  <c:v>60.179642886224499</c:v>
                </c:pt>
                <c:pt idx="2933">
                  <c:v>60.200168003170702</c:v>
                </c:pt>
                <c:pt idx="2934">
                  <c:v>60.220693120116799</c:v>
                </c:pt>
                <c:pt idx="2935">
                  <c:v>60.241218237063002</c:v>
                </c:pt>
                <c:pt idx="2936">
                  <c:v>60.261743354009198</c:v>
                </c:pt>
                <c:pt idx="2937">
                  <c:v>60.282268470955401</c:v>
                </c:pt>
                <c:pt idx="2938">
                  <c:v>60.302793587901597</c:v>
                </c:pt>
                <c:pt idx="2939">
                  <c:v>60.3233187048478</c:v>
                </c:pt>
                <c:pt idx="2940">
                  <c:v>60.343843821794003</c:v>
                </c:pt>
                <c:pt idx="2941">
                  <c:v>60.364368938740199</c:v>
                </c:pt>
                <c:pt idx="2942">
                  <c:v>60.384894055686402</c:v>
                </c:pt>
                <c:pt idx="2943">
                  <c:v>60.405419172632499</c:v>
                </c:pt>
                <c:pt idx="2944">
                  <c:v>60.425944289578702</c:v>
                </c:pt>
                <c:pt idx="2945">
                  <c:v>60.446469406524898</c:v>
                </c:pt>
                <c:pt idx="2946">
                  <c:v>60.466994523471101</c:v>
                </c:pt>
                <c:pt idx="2947">
                  <c:v>60.487519640417297</c:v>
                </c:pt>
                <c:pt idx="2948">
                  <c:v>60.5080447573635</c:v>
                </c:pt>
                <c:pt idx="2949">
                  <c:v>60.528569874309703</c:v>
                </c:pt>
                <c:pt idx="2950">
                  <c:v>60.549094991255899</c:v>
                </c:pt>
                <c:pt idx="2951">
                  <c:v>60.569620108202102</c:v>
                </c:pt>
                <c:pt idx="2952">
                  <c:v>60.590145225148198</c:v>
                </c:pt>
                <c:pt idx="2953">
                  <c:v>60.610670342094402</c:v>
                </c:pt>
                <c:pt idx="2954">
                  <c:v>60.631195459040597</c:v>
                </c:pt>
                <c:pt idx="2955">
                  <c:v>60.651720575986801</c:v>
                </c:pt>
                <c:pt idx="2956">
                  <c:v>60.672245692932997</c:v>
                </c:pt>
                <c:pt idx="2957">
                  <c:v>60.6927708098792</c:v>
                </c:pt>
                <c:pt idx="2958">
                  <c:v>60.713295926825403</c:v>
                </c:pt>
                <c:pt idx="2959">
                  <c:v>60.733821043771599</c:v>
                </c:pt>
                <c:pt idx="2960">
                  <c:v>60.754346160717802</c:v>
                </c:pt>
                <c:pt idx="2961">
                  <c:v>60.774871277663898</c:v>
                </c:pt>
                <c:pt idx="2962">
                  <c:v>60.795396394610101</c:v>
                </c:pt>
                <c:pt idx="2963">
                  <c:v>60.815921511556297</c:v>
                </c:pt>
                <c:pt idx="2964">
                  <c:v>60.8364466285025</c:v>
                </c:pt>
                <c:pt idx="2965">
                  <c:v>60.856971745448703</c:v>
                </c:pt>
                <c:pt idx="2966">
                  <c:v>60.877496862394899</c:v>
                </c:pt>
                <c:pt idx="2967">
                  <c:v>60.898021979341102</c:v>
                </c:pt>
                <c:pt idx="2968">
                  <c:v>60.918547096287298</c:v>
                </c:pt>
                <c:pt idx="2969">
                  <c:v>60.939072213233402</c:v>
                </c:pt>
                <c:pt idx="2970">
                  <c:v>60.959597330179598</c:v>
                </c:pt>
                <c:pt idx="2971">
                  <c:v>60.980122447125801</c:v>
                </c:pt>
                <c:pt idx="2972">
                  <c:v>61.000647564071997</c:v>
                </c:pt>
                <c:pt idx="2973">
                  <c:v>61.0211726810182</c:v>
                </c:pt>
                <c:pt idx="2974">
                  <c:v>61.041697797964403</c:v>
                </c:pt>
                <c:pt idx="2975">
                  <c:v>61.062222914910599</c:v>
                </c:pt>
                <c:pt idx="2976">
                  <c:v>61.082748031856802</c:v>
                </c:pt>
                <c:pt idx="2977">
                  <c:v>61.103273148802998</c:v>
                </c:pt>
                <c:pt idx="2978">
                  <c:v>61.123798265749102</c:v>
                </c:pt>
                <c:pt idx="2979">
                  <c:v>61.144323382695298</c:v>
                </c:pt>
                <c:pt idx="2980">
                  <c:v>61.164848499641501</c:v>
                </c:pt>
                <c:pt idx="2981">
                  <c:v>61.185373616587697</c:v>
                </c:pt>
                <c:pt idx="2982">
                  <c:v>61.2058987335339</c:v>
                </c:pt>
                <c:pt idx="2983">
                  <c:v>61.226423850480103</c:v>
                </c:pt>
                <c:pt idx="2984">
                  <c:v>61.246948967426299</c:v>
                </c:pt>
                <c:pt idx="2985">
                  <c:v>61.267474084372502</c:v>
                </c:pt>
                <c:pt idx="2986">
                  <c:v>61.287999201318598</c:v>
                </c:pt>
                <c:pt idx="2987">
                  <c:v>61.308524318264801</c:v>
                </c:pt>
                <c:pt idx="2988">
                  <c:v>61.329049435210997</c:v>
                </c:pt>
                <c:pt idx="2989">
                  <c:v>61.3495745521572</c:v>
                </c:pt>
                <c:pt idx="2990">
                  <c:v>61.370099669103404</c:v>
                </c:pt>
                <c:pt idx="2991">
                  <c:v>61.390624786049599</c:v>
                </c:pt>
                <c:pt idx="2992">
                  <c:v>61.411149902995803</c:v>
                </c:pt>
                <c:pt idx="2993">
                  <c:v>61.431675019941999</c:v>
                </c:pt>
                <c:pt idx="2994">
                  <c:v>61.452200136888202</c:v>
                </c:pt>
                <c:pt idx="2995">
                  <c:v>61.472725253834298</c:v>
                </c:pt>
                <c:pt idx="2996">
                  <c:v>61.493250370780501</c:v>
                </c:pt>
                <c:pt idx="2997">
                  <c:v>61.513775487726697</c:v>
                </c:pt>
                <c:pt idx="2998">
                  <c:v>61.5343006046729</c:v>
                </c:pt>
                <c:pt idx="2999">
                  <c:v>61.554825721619103</c:v>
                </c:pt>
                <c:pt idx="3000">
                  <c:v>61.575350838565299</c:v>
                </c:pt>
                <c:pt idx="3001">
                  <c:v>61.595875955511502</c:v>
                </c:pt>
                <c:pt idx="3002">
                  <c:v>61.616401072457698</c:v>
                </c:pt>
                <c:pt idx="3003">
                  <c:v>61.636926189403901</c:v>
                </c:pt>
                <c:pt idx="3004">
                  <c:v>61.657451306349998</c:v>
                </c:pt>
                <c:pt idx="3005">
                  <c:v>61.677976423296201</c:v>
                </c:pt>
                <c:pt idx="3006">
                  <c:v>61.698501540242397</c:v>
                </c:pt>
                <c:pt idx="3007">
                  <c:v>61.7190266571886</c:v>
                </c:pt>
                <c:pt idx="3008">
                  <c:v>61.739551774134803</c:v>
                </c:pt>
                <c:pt idx="3009">
                  <c:v>61.760076891080999</c:v>
                </c:pt>
                <c:pt idx="3010">
                  <c:v>61.780602008027202</c:v>
                </c:pt>
                <c:pt idx="3011">
                  <c:v>61.801127124973398</c:v>
                </c:pt>
                <c:pt idx="3012">
                  <c:v>61.821652241919601</c:v>
                </c:pt>
                <c:pt idx="3013">
                  <c:v>61.842177358865698</c:v>
                </c:pt>
                <c:pt idx="3014">
                  <c:v>61.862702475811901</c:v>
                </c:pt>
                <c:pt idx="3015">
                  <c:v>61.883227592758097</c:v>
                </c:pt>
                <c:pt idx="3016">
                  <c:v>61.9037527097043</c:v>
                </c:pt>
                <c:pt idx="3017">
                  <c:v>61.924277826650503</c:v>
                </c:pt>
                <c:pt idx="3018">
                  <c:v>61.944802943596699</c:v>
                </c:pt>
                <c:pt idx="3019">
                  <c:v>61.965328060542902</c:v>
                </c:pt>
                <c:pt idx="3020">
                  <c:v>61.985853177489098</c:v>
                </c:pt>
                <c:pt idx="3021">
                  <c:v>62.006378294435201</c:v>
                </c:pt>
                <c:pt idx="3022">
                  <c:v>62.026903411381397</c:v>
                </c:pt>
                <c:pt idx="3023">
                  <c:v>62.0474285283276</c:v>
                </c:pt>
                <c:pt idx="3024">
                  <c:v>62.067953645273803</c:v>
                </c:pt>
                <c:pt idx="3025">
                  <c:v>62.088478762219999</c:v>
                </c:pt>
                <c:pt idx="3026">
                  <c:v>62.109003879166202</c:v>
                </c:pt>
                <c:pt idx="3027">
                  <c:v>62.129528996112398</c:v>
                </c:pt>
                <c:pt idx="3028">
                  <c:v>62.150054113058602</c:v>
                </c:pt>
                <c:pt idx="3029">
                  <c:v>62.170579230004797</c:v>
                </c:pt>
                <c:pt idx="3030">
                  <c:v>62.191104346950901</c:v>
                </c:pt>
                <c:pt idx="3031">
                  <c:v>62.211629463897097</c:v>
                </c:pt>
                <c:pt idx="3032">
                  <c:v>62.2321545808433</c:v>
                </c:pt>
                <c:pt idx="3033">
                  <c:v>62.252679697789503</c:v>
                </c:pt>
                <c:pt idx="3034">
                  <c:v>62.273204814735699</c:v>
                </c:pt>
                <c:pt idx="3035">
                  <c:v>62.293729931681902</c:v>
                </c:pt>
                <c:pt idx="3036">
                  <c:v>62.314255048628098</c:v>
                </c:pt>
                <c:pt idx="3037">
                  <c:v>62.334780165574301</c:v>
                </c:pt>
                <c:pt idx="3038">
                  <c:v>62.355305282520398</c:v>
                </c:pt>
                <c:pt idx="3039">
                  <c:v>62.375830399466601</c:v>
                </c:pt>
                <c:pt idx="3040">
                  <c:v>62.396355516412797</c:v>
                </c:pt>
                <c:pt idx="3041">
                  <c:v>62.416880633359</c:v>
                </c:pt>
                <c:pt idx="3042">
                  <c:v>62.437405750305203</c:v>
                </c:pt>
                <c:pt idx="3043">
                  <c:v>62.457930867251399</c:v>
                </c:pt>
                <c:pt idx="3044">
                  <c:v>62.478455984197602</c:v>
                </c:pt>
                <c:pt idx="3045">
                  <c:v>62.498981101143798</c:v>
                </c:pt>
                <c:pt idx="3046">
                  <c:v>62.519506218090001</c:v>
                </c:pt>
                <c:pt idx="3047">
                  <c:v>62.540031335036097</c:v>
                </c:pt>
                <c:pt idx="3048">
                  <c:v>62.560556451982301</c:v>
                </c:pt>
                <c:pt idx="3049">
                  <c:v>62.581081568928496</c:v>
                </c:pt>
                <c:pt idx="3050">
                  <c:v>62.6016066858747</c:v>
                </c:pt>
                <c:pt idx="3051">
                  <c:v>62.622131802820903</c:v>
                </c:pt>
                <c:pt idx="3052">
                  <c:v>62.642656919767099</c:v>
                </c:pt>
                <c:pt idx="3053">
                  <c:v>62.663182036713302</c:v>
                </c:pt>
                <c:pt idx="3054">
                  <c:v>62.683707153659498</c:v>
                </c:pt>
                <c:pt idx="3055">
                  <c:v>62.704232270605701</c:v>
                </c:pt>
                <c:pt idx="3056">
                  <c:v>62.724757387551797</c:v>
                </c:pt>
                <c:pt idx="3057">
                  <c:v>62.745282504498</c:v>
                </c:pt>
                <c:pt idx="3058">
                  <c:v>62.765807621444203</c:v>
                </c:pt>
                <c:pt idx="3059">
                  <c:v>62.786332738390399</c:v>
                </c:pt>
                <c:pt idx="3060">
                  <c:v>62.806857855336602</c:v>
                </c:pt>
                <c:pt idx="3061">
                  <c:v>62.827382972282798</c:v>
                </c:pt>
                <c:pt idx="3062">
                  <c:v>62.847908089229001</c:v>
                </c:pt>
                <c:pt idx="3063">
                  <c:v>62.868433206175197</c:v>
                </c:pt>
                <c:pt idx="3064">
                  <c:v>62.888958323121301</c:v>
                </c:pt>
                <c:pt idx="3065">
                  <c:v>62.909483440067497</c:v>
                </c:pt>
                <c:pt idx="3066">
                  <c:v>62.9300085570137</c:v>
                </c:pt>
                <c:pt idx="3067">
                  <c:v>62.950533673959903</c:v>
                </c:pt>
                <c:pt idx="3068">
                  <c:v>62.971058790906099</c:v>
                </c:pt>
                <c:pt idx="3069">
                  <c:v>62.991583907852302</c:v>
                </c:pt>
                <c:pt idx="3070">
                  <c:v>63.012109024798498</c:v>
                </c:pt>
                <c:pt idx="3071">
                  <c:v>63.032634141744701</c:v>
                </c:pt>
                <c:pt idx="3072">
                  <c:v>63.053159258690897</c:v>
                </c:pt>
                <c:pt idx="3073">
                  <c:v>63.073684375637001</c:v>
                </c:pt>
                <c:pt idx="3074">
                  <c:v>63.094209492583197</c:v>
                </c:pt>
                <c:pt idx="3075">
                  <c:v>63.1147346095294</c:v>
                </c:pt>
                <c:pt idx="3076">
                  <c:v>63.135259726475603</c:v>
                </c:pt>
                <c:pt idx="3077">
                  <c:v>63.155784843421799</c:v>
                </c:pt>
                <c:pt idx="3078">
                  <c:v>63.176309960368002</c:v>
                </c:pt>
                <c:pt idx="3079">
                  <c:v>63.196835077314198</c:v>
                </c:pt>
                <c:pt idx="3080">
                  <c:v>63.217360194260401</c:v>
                </c:pt>
                <c:pt idx="3081">
                  <c:v>63.237885311206497</c:v>
                </c:pt>
                <c:pt idx="3082">
                  <c:v>63.2584104281527</c:v>
                </c:pt>
                <c:pt idx="3083">
                  <c:v>63.278935545098904</c:v>
                </c:pt>
                <c:pt idx="3084">
                  <c:v>63.299460662045099</c:v>
                </c:pt>
                <c:pt idx="3085">
                  <c:v>63.319985778991303</c:v>
                </c:pt>
                <c:pt idx="3086">
                  <c:v>63.340510895937499</c:v>
                </c:pt>
                <c:pt idx="3087">
                  <c:v>63.361036012883702</c:v>
                </c:pt>
                <c:pt idx="3088">
                  <c:v>63.381561129829898</c:v>
                </c:pt>
                <c:pt idx="3089">
                  <c:v>63.402086246776101</c:v>
                </c:pt>
                <c:pt idx="3090">
                  <c:v>63.422611363722197</c:v>
                </c:pt>
                <c:pt idx="3091">
                  <c:v>63.4431364806684</c:v>
                </c:pt>
                <c:pt idx="3092">
                  <c:v>63.463661597614603</c:v>
                </c:pt>
                <c:pt idx="3093">
                  <c:v>63.484186714560799</c:v>
                </c:pt>
                <c:pt idx="3094">
                  <c:v>63.504711831507002</c:v>
                </c:pt>
                <c:pt idx="3095">
                  <c:v>63.525236948453198</c:v>
                </c:pt>
                <c:pt idx="3096">
                  <c:v>63.545762065399401</c:v>
                </c:pt>
                <c:pt idx="3097">
                  <c:v>63.566287182345597</c:v>
                </c:pt>
                <c:pt idx="3098">
                  <c:v>63.5868122992918</c:v>
                </c:pt>
                <c:pt idx="3099">
                  <c:v>63.607337416237897</c:v>
                </c:pt>
                <c:pt idx="3100">
                  <c:v>63.6278625331841</c:v>
                </c:pt>
                <c:pt idx="3101">
                  <c:v>63.648387650130303</c:v>
                </c:pt>
                <c:pt idx="3102">
                  <c:v>63.668912767076499</c:v>
                </c:pt>
                <c:pt idx="3103">
                  <c:v>63.689437884022702</c:v>
                </c:pt>
                <c:pt idx="3104">
                  <c:v>63.709963000968898</c:v>
                </c:pt>
                <c:pt idx="3105">
                  <c:v>63.730488117915101</c:v>
                </c:pt>
                <c:pt idx="3106">
                  <c:v>63.751013234861297</c:v>
                </c:pt>
                <c:pt idx="3107">
                  <c:v>63.7715383518075</c:v>
                </c:pt>
                <c:pt idx="3108">
                  <c:v>63.792063468753597</c:v>
                </c:pt>
                <c:pt idx="3109">
                  <c:v>63.8125885856998</c:v>
                </c:pt>
                <c:pt idx="3110">
                  <c:v>63.833113702646003</c:v>
                </c:pt>
                <c:pt idx="3111">
                  <c:v>63.853638819592199</c:v>
                </c:pt>
                <c:pt idx="3112">
                  <c:v>63.874163936538402</c:v>
                </c:pt>
                <c:pt idx="3113">
                  <c:v>63.894689053484598</c:v>
                </c:pt>
                <c:pt idx="3114">
                  <c:v>63.915214170430801</c:v>
                </c:pt>
                <c:pt idx="3115">
                  <c:v>63.935739287376997</c:v>
                </c:pt>
                <c:pt idx="3116">
                  <c:v>63.9562644043231</c:v>
                </c:pt>
                <c:pt idx="3117">
                  <c:v>63.976789521269303</c:v>
                </c:pt>
                <c:pt idx="3118">
                  <c:v>63.997314638215499</c:v>
                </c:pt>
                <c:pt idx="3119">
                  <c:v>64.017839755161702</c:v>
                </c:pt>
                <c:pt idx="3120">
                  <c:v>64.038364872107906</c:v>
                </c:pt>
                <c:pt idx="3121">
                  <c:v>64.058889989054094</c:v>
                </c:pt>
                <c:pt idx="3122">
                  <c:v>64.079415106000297</c:v>
                </c:pt>
                <c:pt idx="3123">
                  <c:v>64.099940222946501</c:v>
                </c:pt>
                <c:pt idx="3124">
                  <c:v>64.120465339892604</c:v>
                </c:pt>
                <c:pt idx="3125">
                  <c:v>64.140990456838793</c:v>
                </c:pt>
                <c:pt idx="3126">
                  <c:v>64.161515573784996</c:v>
                </c:pt>
                <c:pt idx="3127">
                  <c:v>64.182040690731199</c:v>
                </c:pt>
                <c:pt idx="3128">
                  <c:v>64.202565807677402</c:v>
                </c:pt>
                <c:pt idx="3129">
                  <c:v>64.223090924623605</c:v>
                </c:pt>
                <c:pt idx="3130">
                  <c:v>64.243616041569794</c:v>
                </c:pt>
                <c:pt idx="3131">
                  <c:v>64.264141158515997</c:v>
                </c:pt>
                <c:pt idx="3132">
                  <c:v>64.2846662754622</c:v>
                </c:pt>
                <c:pt idx="3133">
                  <c:v>64.305191392408304</c:v>
                </c:pt>
                <c:pt idx="3134">
                  <c:v>64.325716509354507</c:v>
                </c:pt>
                <c:pt idx="3135">
                  <c:v>64.346241626300696</c:v>
                </c:pt>
                <c:pt idx="3136">
                  <c:v>64.366766743246899</c:v>
                </c:pt>
                <c:pt idx="3137">
                  <c:v>64.387291860193102</c:v>
                </c:pt>
                <c:pt idx="3138">
                  <c:v>64.407816977139305</c:v>
                </c:pt>
                <c:pt idx="3139">
                  <c:v>64.428342094085494</c:v>
                </c:pt>
                <c:pt idx="3140">
                  <c:v>64.448867211031697</c:v>
                </c:pt>
                <c:pt idx="3141">
                  <c:v>64.4693923279779</c:v>
                </c:pt>
                <c:pt idx="3142">
                  <c:v>64.489917444924004</c:v>
                </c:pt>
                <c:pt idx="3143">
                  <c:v>64.510442561870207</c:v>
                </c:pt>
                <c:pt idx="3144">
                  <c:v>64.530967678816396</c:v>
                </c:pt>
                <c:pt idx="3145">
                  <c:v>64.551492795762599</c:v>
                </c:pt>
                <c:pt idx="3146">
                  <c:v>64.572017912708802</c:v>
                </c:pt>
                <c:pt idx="3147">
                  <c:v>64.592543029655005</c:v>
                </c:pt>
                <c:pt idx="3148">
                  <c:v>64.613068146601194</c:v>
                </c:pt>
                <c:pt idx="3149">
                  <c:v>64.633593263547397</c:v>
                </c:pt>
                <c:pt idx="3150">
                  <c:v>64.6541183804936</c:v>
                </c:pt>
                <c:pt idx="3151">
                  <c:v>64.674643497439703</c:v>
                </c:pt>
                <c:pt idx="3152">
                  <c:v>64.695168614385906</c:v>
                </c:pt>
                <c:pt idx="3153">
                  <c:v>64.715693731332095</c:v>
                </c:pt>
                <c:pt idx="3154">
                  <c:v>64.736218848278298</c:v>
                </c:pt>
                <c:pt idx="3155">
                  <c:v>64.756743965224501</c:v>
                </c:pt>
                <c:pt idx="3156">
                  <c:v>64.777269082170704</c:v>
                </c:pt>
                <c:pt idx="3157">
                  <c:v>64.797794199116893</c:v>
                </c:pt>
                <c:pt idx="3158">
                  <c:v>64.818319316063096</c:v>
                </c:pt>
                <c:pt idx="3159">
                  <c:v>64.8388444330092</c:v>
                </c:pt>
                <c:pt idx="3160">
                  <c:v>64.859369549955403</c:v>
                </c:pt>
                <c:pt idx="3161">
                  <c:v>64.879894666901606</c:v>
                </c:pt>
                <c:pt idx="3162">
                  <c:v>64.900419783847795</c:v>
                </c:pt>
                <c:pt idx="3163">
                  <c:v>64.920944900793998</c:v>
                </c:pt>
                <c:pt idx="3164">
                  <c:v>64.941470017740201</c:v>
                </c:pt>
                <c:pt idx="3165">
                  <c:v>64.961995134686404</c:v>
                </c:pt>
                <c:pt idx="3166">
                  <c:v>64.982520251632593</c:v>
                </c:pt>
                <c:pt idx="3167">
                  <c:v>65.003045368578796</c:v>
                </c:pt>
                <c:pt idx="3168">
                  <c:v>65.0235704855249</c:v>
                </c:pt>
                <c:pt idx="3169">
                  <c:v>65.044095602471103</c:v>
                </c:pt>
                <c:pt idx="3170">
                  <c:v>65.064620719417306</c:v>
                </c:pt>
                <c:pt idx="3171">
                  <c:v>65.085145836363495</c:v>
                </c:pt>
                <c:pt idx="3172">
                  <c:v>65.105670953309698</c:v>
                </c:pt>
                <c:pt idx="3173">
                  <c:v>65.126196070255901</c:v>
                </c:pt>
                <c:pt idx="3174">
                  <c:v>65.146721187202104</c:v>
                </c:pt>
                <c:pt idx="3175">
                  <c:v>65.167246304148307</c:v>
                </c:pt>
                <c:pt idx="3176">
                  <c:v>65.187771421094496</c:v>
                </c:pt>
                <c:pt idx="3177">
                  <c:v>65.208296538040599</c:v>
                </c:pt>
                <c:pt idx="3178">
                  <c:v>65.228821654986803</c:v>
                </c:pt>
                <c:pt idx="3179">
                  <c:v>65.249346771933006</c:v>
                </c:pt>
                <c:pt idx="3180">
                  <c:v>65.269871888879194</c:v>
                </c:pt>
                <c:pt idx="3181">
                  <c:v>65.290397005825398</c:v>
                </c:pt>
                <c:pt idx="3182">
                  <c:v>65.310922122771601</c:v>
                </c:pt>
                <c:pt idx="3183">
                  <c:v>65.331447239717804</c:v>
                </c:pt>
                <c:pt idx="3184">
                  <c:v>65.351972356664007</c:v>
                </c:pt>
                <c:pt idx="3185">
                  <c:v>65.372497473610196</c:v>
                </c:pt>
                <c:pt idx="3186">
                  <c:v>65.393022590556299</c:v>
                </c:pt>
                <c:pt idx="3187">
                  <c:v>65.413547707502502</c:v>
                </c:pt>
                <c:pt idx="3188">
                  <c:v>65.434072824448705</c:v>
                </c:pt>
                <c:pt idx="3189">
                  <c:v>65.454597941394894</c:v>
                </c:pt>
                <c:pt idx="3190">
                  <c:v>65.475123058341097</c:v>
                </c:pt>
                <c:pt idx="3191">
                  <c:v>65.4956481752873</c:v>
                </c:pt>
                <c:pt idx="3192">
                  <c:v>65.516173292233503</c:v>
                </c:pt>
                <c:pt idx="3193">
                  <c:v>65.536698409179706</c:v>
                </c:pt>
                <c:pt idx="3194">
                  <c:v>65.557223526125796</c:v>
                </c:pt>
                <c:pt idx="3195">
                  <c:v>65.577748643071999</c:v>
                </c:pt>
                <c:pt idx="3196">
                  <c:v>65.598273760018202</c:v>
                </c:pt>
                <c:pt idx="3197">
                  <c:v>65.618798876964405</c:v>
                </c:pt>
                <c:pt idx="3198">
                  <c:v>65.639323993910594</c:v>
                </c:pt>
                <c:pt idx="3199">
                  <c:v>65.659849110856797</c:v>
                </c:pt>
                <c:pt idx="3200">
                  <c:v>65.680374227803</c:v>
                </c:pt>
                <c:pt idx="3201">
                  <c:v>65.700899344749203</c:v>
                </c:pt>
                <c:pt idx="3202">
                  <c:v>65.721424461695307</c:v>
                </c:pt>
                <c:pt idx="3203">
                  <c:v>65.741949578641496</c:v>
                </c:pt>
                <c:pt idx="3204">
                  <c:v>65.762474695587699</c:v>
                </c:pt>
                <c:pt idx="3205">
                  <c:v>65.782999812533902</c:v>
                </c:pt>
                <c:pt idx="3206">
                  <c:v>65.803524929480105</c:v>
                </c:pt>
                <c:pt idx="3207">
                  <c:v>65.824050046426294</c:v>
                </c:pt>
                <c:pt idx="3208">
                  <c:v>65.844575163372497</c:v>
                </c:pt>
                <c:pt idx="3209">
                  <c:v>65.8651002803187</c:v>
                </c:pt>
                <c:pt idx="3210">
                  <c:v>65.885625397264903</c:v>
                </c:pt>
                <c:pt idx="3211">
                  <c:v>65.906150514211006</c:v>
                </c:pt>
                <c:pt idx="3212">
                  <c:v>65.926675631157195</c:v>
                </c:pt>
                <c:pt idx="3213">
                  <c:v>65.947200748103398</c:v>
                </c:pt>
                <c:pt idx="3214">
                  <c:v>65.967725865049601</c:v>
                </c:pt>
                <c:pt idx="3215">
                  <c:v>65.988250981995805</c:v>
                </c:pt>
                <c:pt idx="3216">
                  <c:v>66.008776098941993</c:v>
                </c:pt>
                <c:pt idx="3217">
                  <c:v>66.029301215888196</c:v>
                </c:pt>
                <c:pt idx="3218">
                  <c:v>66.0498263328344</c:v>
                </c:pt>
                <c:pt idx="3219">
                  <c:v>66.070351449780603</c:v>
                </c:pt>
                <c:pt idx="3220">
                  <c:v>66.090876566726706</c:v>
                </c:pt>
                <c:pt idx="3221">
                  <c:v>66.111401683672895</c:v>
                </c:pt>
                <c:pt idx="3222">
                  <c:v>66.131926800619098</c:v>
                </c:pt>
                <c:pt idx="3223">
                  <c:v>66.152451917565301</c:v>
                </c:pt>
                <c:pt idx="3224">
                  <c:v>66.172977034511504</c:v>
                </c:pt>
                <c:pt idx="3225">
                  <c:v>66.193502151457693</c:v>
                </c:pt>
                <c:pt idx="3226">
                  <c:v>66.214027268403896</c:v>
                </c:pt>
                <c:pt idx="3227">
                  <c:v>66.234552385350099</c:v>
                </c:pt>
                <c:pt idx="3228">
                  <c:v>66.255077502296203</c:v>
                </c:pt>
                <c:pt idx="3229">
                  <c:v>66.275602619242406</c:v>
                </c:pt>
                <c:pt idx="3230">
                  <c:v>66.296127736188595</c:v>
                </c:pt>
                <c:pt idx="3231">
                  <c:v>66.316652853134798</c:v>
                </c:pt>
                <c:pt idx="3232">
                  <c:v>66.337177970081001</c:v>
                </c:pt>
                <c:pt idx="3233">
                  <c:v>66.357703087027204</c:v>
                </c:pt>
                <c:pt idx="3234">
                  <c:v>66.378228203973407</c:v>
                </c:pt>
                <c:pt idx="3235">
                  <c:v>66.398753320919596</c:v>
                </c:pt>
                <c:pt idx="3236">
                  <c:v>66.419278437865799</c:v>
                </c:pt>
                <c:pt idx="3237">
                  <c:v>66.439803554811903</c:v>
                </c:pt>
                <c:pt idx="3238">
                  <c:v>66.460328671758106</c:v>
                </c:pt>
                <c:pt idx="3239">
                  <c:v>66.480853788704295</c:v>
                </c:pt>
                <c:pt idx="3240">
                  <c:v>66.501378905650498</c:v>
                </c:pt>
                <c:pt idx="3241">
                  <c:v>66.521904022596701</c:v>
                </c:pt>
                <c:pt idx="3242">
                  <c:v>66.542429139542904</c:v>
                </c:pt>
                <c:pt idx="3243">
                  <c:v>66.562954256489107</c:v>
                </c:pt>
                <c:pt idx="3244">
                  <c:v>66.583479373435296</c:v>
                </c:pt>
                <c:pt idx="3245">
                  <c:v>66.604004490381499</c:v>
                </c:pt>
                <c:pt idx="3246">
                  <c:v>66.624529607327602</c:v>
                </c:pt>
                <c:pt idx="3247">
                  <c:v>66.645054724273805</c:v>
                </c:pt>
                <c:pt idx="3248">
                  <c:v>66.665579841219994</c:v>
                </c:pt>
                <c:pt idx="3249">
                  <c:v>66.686104958166197</c:v>
                </c:pt>
                <c:pt idx="3250">
                  <c:v>66.7066300751124</c:v>
                </c:pt>
                <c:pt idx="3251">
                  <c:v>66.727155192058603</c:v>
                </c:pt>
                <c:pt idx="3252">
                  <c:v>66.747680309004807</c:v>
                </c:pt>
                <c:pt idx="3253">
                  <c:v>66.768205425950995</c:v>
                </c:pt>
                <c:pt idx="3254">
                  <c:v>66.788730542897099</c:v>
                </c:pt>
                <c:pt idx="3255">
                  <c:v>66.809255659843302</c:v>
                </c:pt>
                <c:pt idx="3256">
                  <c:v>66.829780776789505</c:v>
                </c:pt>
                <c:pt idx="3257">
                  <c:v>66.850305893735694</c:v>
                </c:pt>
                <c:pt idx="3258">
                  <c:v>66.870831010681897</c:v>
                </c:pt>
                <c:pt idx="3259">
                  <c:v>66.8913561276281</c:v>
                </c:pt>
                <c:pt idx="3260">
                  <c:v>66.911881244574303</c:v>
                </c:pt>
                <c:pt idx="3261">
                  <c:v>66.932406361520506</c:v>
                </c:pt>
                <c:pt idx="3262">
                  <c:v>66.952931478466695</c:v>
                </c:pt>
                <c:pt idx="3263">
                  <c:v>66.973456595412799</c:v>
                </c:pt>
                <c:pt idx="3264">
                  <c:v>66.993981712359002</c:v>
                </c:pt>
                <c:pt idx="3265">
                  <c:v>67.014506829305205</c:v>
                </c:pt>
                <c:pt idx="3266">
                  <c:v>67.035031946251394</c:v>
                </c:pt>
                <c:pt idx="3267">
                  <c:v>67.055557063197597</c:v>
                </c:pt>
                <c:pt idx="3268">
                  <c:v>67.0760821801438</c:v>
                </c:pt>
                <c:pt idx="3269">
                  <c:v>67.096607297090003</c:v>
                </c:pt>
                <c:pt idx="3270">
                  <c:v>67.117132414036206</c:v>
                </c:pt>
                <c:pt idx="3271">
                  <c:v>67.137657530982395</c:v>
                </c:pt>
                <c:pt idx="3272">
                  <c:v>67.158182647928498</c:v>
                </c:pt>
                <c:pt idx="3273">
                  <c:v>67.178707764874702</c:v>
                </c:pt>
                <c:pt idx="3274">
                  <c:v>67.199232881820905</c:v>
                </c:pt>
                <c:pt idx="3275">
                  <c:v>67.219757998767093</c:v>
                </c:pt>
                <c:pt idx="3276">
                  <c:v>67.240283115713297</c:v>
                </c:pt>
                <c:pt idx="3277">
                  <c:v>67.2608082326595</c:v>
                </c:pt>
                <c:pt idx="3278">
                  <c:v>67.281333349605703</c:v>
                </c:pt>
                <c:pt idx="3279">
                  <c:v>67.301858466551906</c:v>
                </c:pt>
                <c:pt idx="3280">
                  <c:v>67.322383583498095</c:v>
                </c:pt>
                <c:pt idx="3281">
                  <c:v>67.342908700444198</c:v>
                </c:pt>
                <c:pt idx="3282">
                  <c:v>67.363433817390401</c:v>
                </c:pt>
                <c:pt idx="3283">
                  <c:v>67.383958934336604</c:v>
                </c:pt>
                <c:pt idx="3284">
                  <c:v>67.404484051282793</c:v>
                </c:pt>
                <c:pt idx="3285">
                  <c:v>67.425009168228996</c:v>
                </c:pt>
                <c:pt idx="3286">
                  <c:v>67.445534285175199</c:v>
                </c:pt>
                <c:pt idx="3287">
                  <c:v>67.466059402121402</c:v>
                </c:pt>
                <c:pt idx="3288">
                  <c:v>67.486584519067506</c:v>
                </c:pt>
                <c:pt idx="3289">
                  <c:v>67.507109636013695</c:v>
                </c:pt>
                <c:pt idx="3290">
                  <c:v>67.527634752959898</c:v>
                </c:pt>
                <c:pt idx="3291">
                  <c:v>67.548159869906101</c:v>
                </c:pt>
                <c:pt idx="3292">
                  <c:v>67.568684986852304</c:v>
                </c:pt>
                <c:pt idx="3293">
                  <c:v>67.589210103798493</c:v>
                </c:pt>
                <c:pt idx="3294">
                  <c:v>67.609735220744696</c:v>
                </c:pt>
                <c:pt idx="3295">
                  <c:v>67.630260337690899</c:v>
                </c:pt>
                <c:pt idx="3296">
                  <c:v>67.650785454637102</c:v>
                </c:pt>
                <c:pt idx="3297">
                  <c:v>67.671310571583206</c:v>
                </c:pt>
                <c:pt idx="3298">
                  <c:v>67.691835688529395</c:v>
                </c:pt>
                <c:pt idx="3299">
                  <c:v>67.712360805475598</c:v>
                </c:pt>
                <c:pt idx="3300">
                  <c:v>67.732885922421801</c:v>
                </c:pt>
                <c:pt idx="3301">
                  <c:v>67.753411039368004</c:v>
                </c:pt>
                <c:pt idx="3302">
                  <c:v>67.773936156314207</c:v>
                </c:pt>
                <c:pt idx="3303">
                  <c:v>67.794461273260396</c:v>
                </c:pt>
                <c:pt idx="3304">
                  <c:v>67.814986390206599</c:v>
                </c:pt>
                <c:pt idx="3305">
                  <c:v>67.835511507152802</c:v>
                </c:pt>
                <c:pt idx="3306">
                  <c:v>67.856036624098905</c:v>
                </c:pt>
                <c:pt idx="3307">
                  <c:v>67.876561741045094</c:v>
                </c:pt>
                <c:pt idx="3308">
                  <c:v>67.897086857991297</c:v>
                </c:pt>
                <c:pt idx="3309">
                  <c:v>67.9176119749375</c:v>
                </c:pt>
                <c:pt idx="3310">
                  <c:v>67.938137091883704</c:v>
                </c:pt>
                <c:pt idx="3311">
                  <c:v>67.958662208829907</c:v>
                </c:pt>
                <c:pt idx="3312">
                  <c:v>67.979187325776095</c:v>
                </c:pt>
                <c:pt idx="3313">
                  <c:v>67.999712442722299</c:v>
                </c:pt>
                <c:pt idx="3314">
                  <c:v>68.020237559668502</c:v>
                </c:pt>
                <c:pt idx="3315">
                  <c:v>68.040762676614605</c:v>
                </c:pt>
                <c:pt idx="3316">
                  <c:v>68.061287793560794</c:v>
                </c:pt>
                <c:pt idx="3317">
                  <c:v>68.081812910506997</c:v>
                </c:pt>
                <c:pt idx="3318">
                  <c:v>68.1023380274532</c:v>
                </c:pt>
                <c:pt idx="3319">
                  <c:v>68.122863144399403</c:v>
                </c:pt>
                <c:pt idx="3320">
                  <c:v>68.143388261345606</c:v>
                </c:pt>
                <c:pt idx="3321">
                  <c:v>68.163913378291795</c:v>
                </c:pt>
                <c:pt idx="3322">
                  <c:v>68.184438495237998</c:v>
                </c:pt>
                <c:pt idx="3323">
                  <c:v>68.204963612184102</c:v>
                </c:pt>
                <c:pt idx="3324">
                  <c:v>68.225488729130305</c:v>
                </c:pt>
                <c:pt idx="3325">
                  <c:v>68.246013846076494</c:v>
                </c:pt>
                <c:pt idx="3326">
                  <c:v>68.266538963022697</c:v>
                </c:pt>
                <c:pt idx="3327">
                  <c:v>68.2870640799689</c:v>
                </c:pt>
                <c:pt idx="3328">
                  <c:v>68.307589196915103</c:v>
                </c:pt>
                <c:pt idx="3329">
                  <c:v>68.328114313861306</c:v>
                </c:pt>
                <c:pt idx="3330">
                  <c:v>68.348639430807495</c:v>
                </c:pt>
                <c:pt idx="3331">
                  <c:v>68.369164547753698</c:v>
                </c:pt>
                <c:pt idx="3332">
                  <c:v>68.389689664699802</c:v>
                </c:pt>
                <c:pt idx="3333">
                  <c:v>68.410214781646005</c:v>
                </c:pt>
                <c:pt idx="3334">
                  <c:v>68.430739898592194</c:v>
                </c:pt>
                <c:pt idx="3335">
                  <c:v>68.451265015538397</c:v>
                </c:pt>
                <c:pt idx="3336">
                  <c:v>68.4717901324846</c:v>
                </c:pt>
                <c:pt idx="3337">
                  <c:v>68.492315249430803</c:v>
                </c:pt>
                <c:pt idx="3338">
                  <c:v>68.512840366377006</c:v>
                </c:pt>
                <c:pt idx="3339">
                  <c:v>68.533365483323195</c:v>
                </c:pt>
                <c:pt idx="3340">
                  <c:v>68.553890600269398</c:v>
                </c:pt>
                <c:pt idx="3341">
                  <c:v>68.574415717215501</c:v>
                </c:pt>
                <c:pt idx="3342">
                  <c:v>68.594940834161704</c:v>
                </c:pt>
                <c:pt idx="3343">
                  <c:v>68.615465951107893</c:v>
                </c:pt>
                <c:pt idx="3344">
                  <c:v>68.635991068054096</c:v>
                </c:pt>
                <c:pt idx="3345">
                  <c:v>68.656516185000299</c:v>
                </c:pt>
                <c:pt idx="3346">
                  <c:v>68.677041301946502</c:v>
                </c:pt>
                <c:pt idx="3347">
                  <c:v>68.697566418892706</c:v>
                </c:pt>
                <c:pt idx="3348">
                  <c:v>68.718091535838894</c:v>
                </c:pt>
                <c:pt idx="3349">
                  <c:v>68.738616652785097</c:v>
                </c:pt>
                <c:pt idx="3350">
                  <c:v>68.759141769731201</c:v>
                </c:pt>
                <c:pt idx="3351">
                  <c:v>68.779666886677404</c:v>
                </c:pt>
                <c:pt idx="3352">
                  <c:v>68.800192003623593</c:v>
                </c:pt>
                <c:pt idx="3353">
                  <c:v>68.820717120569796</c:v>
                </c:pt>
                <c:pt idx="3354">
                  <c:v>68.841242237515999</c:v>
                </c:pt>
                <c:pt idx="3355">
                  <c:v>68.861767354462202</c:v>
                </c:pt>
                <c:pt idx="3356">
                  <c:v>68.882292471408405</c:v>
                </c:pt>
                <c:pt idx="3357">
                  <c:v>68.902817588354594</c:v>
                </c:pt>
                <c:pt idx="3358">
                  <c:v>68.923342705300698</c:v>
                </c:pt>
                <c:pt idx="3359">
                  <c:v>68.943867822246901</c:v>
                </c:pt>
                <c:pt idx="3360">
                  <c:v>68.964392939193104</c:v>
                </c:pt>
                <c:pt idx="3361">
                  <c:v>68.984918056139307</c:v>
                </c:pt>
                <c:pt idx="3362">
                  <c:v>69.005443173085496</c:v>
                </c:pt>
                <c:pt idx="3363">
                  <c:v>69.025968290031699</c:v>
                </c:pt>
                <c:pt idx="3364">
                  <c:v>69.046493406977902</c:v>
                </c:pt>
                <c:pt idx="3365">
                  <c:v>69.067018523924105</c:v>
                </c:pt>
                <c:pt idx="3366">
                  <c:v>69.087543640870294</c:v>
                </c:pt>
                <c:pt idx="3367">
                  <c:v>69.108068757816397</c:v>
                </c:pt>
                <c:pt idx="3368">
                  <c:v>69.128593874762601</c:v>
                </c:pt>
                <c:pt idx="3369">
                  <c:v>69.149118991708804</c:v>
                </c:pt>
                <c:pt idx="3370">
                  <c:v>69.169644108655007</c:v>
                </c:pt>
                <c:pt idx="3371">
                  <c:v>69.190169225601196</c:v>
                </c:pt>
                <c:pt idx="3372">
                  <c:v>69.210694342547399</c:v>
                </c:pt>
                <c:pt idx="3373">
                  <c:v>69.231219459493602</c:v>
                </c:pt>
                <c:pt idx="3374">
                  <c:v>69.251744576439805</c:v>
                </c:pt>
                <c:pt idx="3375">
                  <c:v>69.272269693385994</c:v>
                </c:pt>
                <c:pt idx="3376">
                  <c:v>69.292794810332097</c:v>
                </c:pt>
                <c:pt idx="3377">
                  <c:v>69.3133199272783</c:v>
                </c:pt>
                <c:pt idx="3378">
                  <c:v>69.333845044224503</c:v>
                </c:pt>
                <c:pt idx="3379">
                  <c:v>69.354370161170706</c:v>
                </c:pt>
                <c:pt idx="3380">
                  <c:v>69.374895278116895</c:v>
                </c:pt>
                <c:pt idx="3381">
                  <c:v>69.395420395063098</c:v>
                </c:pt>
                <c:pt idx="3382">
                  <c:v>69.415945512009301</c:v>
                </c:pt>
                <c:pt idx="3383">
                  <c:v>69.436470628955504</c:v>
                </c:pt>
                <c:pt idx="3384">
                  <c:v>69.456995745901693</c:v>
                </c:pt>
                <c:pt idx="3385">
                  <c:v>69.477520862847797</c:v>
                </c:pt>
                <c:pt idx="3386">
                  <c:v>69.498045979794</c:v>
                </c:pt>
                <c:pt idx="3387">
                  <c:v>69.518571096740203</c:v>
                </c:pt>
                <c:pt idx="3388">
                  <c:v>69.539096213686406</c:v>
                </c:pt>
                <c:pt idx="3389">
                  <c:v>69.559621330632595</c:v>
                </c:pt>
                <c:pt idx="3390">
                  <c:v>69.580146447578798</c:v>
                </c:pt>
                <c:pt idx="3391">
                  <c:v>69.600671564525001</c:v>
                </c:pt>
                <c:pt idx="3392">
                  <c:v>69.621196681471105</c:v>
                </c:pt>
                <c:pt idx="3393">
                  <c:v>69.641721798417294</c:v>
                </c:pt>
                <c:pt idx="3394">
                  <c:v>69.662246915363497</c:v>
                </c:pt>
                <c:pt idx="3395">
                  <c:v>69.6827720323097</c:v>
                </c:pt>
                <c:pt idx="3396">
                  <c:v>69.703297149255903</c:v>
                </c:pt>
                <c:pt idx="3397">
                  <c:v>69.723822266202106</c:v>
                </c:pt>
                <c:pt idx="3398">
                  <c:v>69.744347383148295</c:v>
                </c:pt>
                <c:pt idx="3399">
                  <c:v>69.764872500094498</c:v>
                </c:pt>
                <c:pt idx="3400">
                  <c:v>69.785397617040701</c:v>
                </c:pt>
                <c:pt idx="3401">
                  <c:v>69.805922733986804</c:v>
                </c:pt>
                <c:pt idx="3402">
                  <c:v>69.826447850932993</c:v>
                </c:pt>
                <c:pt idx="3403">
                  <c:v>69.846972967879196</c:v>
                </c:pt>
                <c:pt idx="3404">
                  <c:v>69.867498084825399</c:v>
                </c:pt>
                <c:pt idx="3405">
                  <c:v>69.888023201771603</c:v>
                </c:pt>
                <c:pt idx="3406">
                  <c:v>69.908548318717806</c:v>
                </c:pt>
                <c:pt idx="3407">
                  <c:v>69.929073435663994</c:v>
                </c:pt>
                <c:pt idx="3408">
                  <c:v>69.949598552610198</c:v>
                </c:pt>
                <c:pt idx="3409">
                  <c:v>69.970123669556401</c:v>
                </c:pt>
                <c:pt idx="3410">
                  <c:v>69.990648786502504</c:v>
                </c:pt>
                <c:pt idx="3411">
                  <c:v>70.011173903448693</c:v>
                </c:pt>
                <c:pt idx="3412">
                  <c:v>70.031699020394896</c:v>
                </c:pt>
                <c:pt idx="3413">
                  <c:v>70.052224137341099</c:v>
                </c:pt>
                <c:pt idx="3414">
                  <c:v>70.072749254287302</c:v>
                </c:pt>
                <c:pt idx="3415">
                  <c:v>70.093274371233505</c:v>
                </c:pt>
                <c:pt idx="3416">
                  <c:v>70.113799488179694</c:v>
                </c:pt>
                <c:pt idx="3417">
                  <c:v>70.134324605125897</c:v>
                </c:pt>
                <c:pt idx="3418">
                  <c:v>70.1548497220721</c:v>
                </c:pt>
                <c:pt idx="3419">
                  <c:v>70.175374839018204</c:v>
                </c:pt>
                <c:pt idx="3420">
                  <c:v>70.195899955964407</c:v>
                </c:pt>
                <c:pt idx="3421">
                  <c:v>70.216425072910596</c:v>
                </c:pt>
                <c:pt idx="3422">
                  <c:v>70.236950189856799</c:v>
                </c:pt>
                <c:pt idx="3423">
                  <c:v>70.257475306803002</c:v>
                </c:pt>
                <c:pt idx="3424">
                  <c:v>70.278000423749205</c:v>
                </c:pt>
                <c:pt idx="3425">
                  <c:v>70.298525540695394</c:v>
                </c:pt>
                <c:pt idx="3426">
                  <c:v>70.319050657641597</c:v>
                </c:pt>
                <c:pt idx="3427">
                  <c:v>70.339575774587701</c:v>
                </c:pt>
                <c:pt idx="3428">
                  <c:v>70.360100891533904</c:v>
                </c:pt>
                <c:pt idx="3429">
                  <c:v>70.380626008480107</c:v>
                </c:pt>
                <c:pt idx="3430">
                  <c:v>70.401151125426296</c:v>
                </c:pt>
                <c:pt idx="3431">
                  <c:v>70.421676242372499</c:v>
                </c:pt>
                <c:pt idx="3432">
                  <c:v>70.442201359318702</c:v>
                </c:pt>
                <c:pt idx="3433">
                  <c:v>70.462726476264905</c:v>
                </c:pt>
                <c:pt idx="3434">
                  <c:v>70.483251593211094</c:v>
                </c:pt>
                <c:pt idx="3435">
                  <c:v>70.503776710157297</c:v>
                </c:pt>
                <c:pt idx="3436">
                  <c:v>70.5243018271034</c:v>
                </c:pt>
                <c:pt idx="3437">
                  <c:v>70.544826944049603</c:v>
                </c:pt>
                <c:pt idx="3438">
                  <c:v>70.565352060995806</c:v>
                </c:pt>
                <c:pt idx="3439">
                  <c:v>70.585877177941995</c:v>
                </c:pt>
                <c:pt idx="3440">
                  <c:v>70.606402294888198</c:v>
                </c:pt>
                <c:pt idx="3441">
                  <c:v>70.626927411834401</c:v>
                </c:pt>
                <c:pt idx="3442">
                  <c:v>70.647452528780605</c:v>
                </c:pt>
                <c:pt idx="3443">
                  <c:v>70.667977645726793</c:v>
                </c:pt>
                <c:pt idx="3444">
                  <c:v>70.688502762672996</c:v>
                </c:pt>
                <c:pt idx="3445">
                  <c:v>70.7090278796191</c:v>
                </c:pt>
                <c:pt idx="3446">
                  <c:v>70.729552996565303</c:v>
                </c:pt>
                <c:pt idx="3447">
                  <c:v>70.750078113511506</c:v>
                </c:pt>
                <c:pt idx="3448">
                  <c:v>70.770603230457695</c:v>
                </c:pt>
                <c:pt idx="3449">
                  <c:v>70.791128347403898</c:v>
                </c:pt>
                <c:pt idx="3450">
                  <c:v>70.811653464350101</c:v>
                </c:pt>
                <c:pt idx="3451">
                  <c:v>70.832178581296304</c:v>
                </c:pt>
                <c:pt idx="3452">
                  <c:v>70.852703698242493</c:v>
                </c:pt>
                <c:pt idx="3453">
                  <c:v>70.873228815188597</c:v>
                </c:pt>
                <c:pt idx="3454">
                  <c:v>70.8937539321348</c:v>
                </c:pt>
                <c:pt idx="3455">
                  <c:v>70.914279049081003</c:v>
                </c:pt>
                <c:pt idx="3456">
                  <c:v>70.934804166027206</c:v>
                </c:pt>
                <c:pt idx="3457">
                  <c:v>70.955329282973395</c:v>
                </c:pt>
                <c:pt idx="3458">
                  <c:v>70.975854399919598</c:v>
                </c:pt>
                <c:pt idx="3459">
                  <c:v>70.996379516865801</c:v>
                </c:pt>
                <c:pt idx="3460">
                  <c:v>71.016904633812004</c:v>
                </c:pt>
                <c:pt idx="3461">
                  <c:v>71.037429750758207</c:v>
                </c:pt>
                <c:pt idx="3462">
                  <c:v>71.057954867704296</c:v>
                </c:pt>
                <c:pt idx="3463">
                  <c:v>71.0784799846505</c:v>
                </c:pt>
                <c:pt idx="3464">
                  <c:v>71.099005101596703</c:v>
                </c:pt>
                <c:pt idx="3465">
                  <c:v>71.119530218542906</c:v>
                </c:pt>
                <c:pt idx="3466">
                  <c:v>71.140055335489095</c:v>
                </c:pt>
                <c:pt idx="3467">
                  <c:v>71.160580452435298</c:v>
                </c:pt>
                <c:pt idx="3468">
                  <c:v>71.181105569381501</c:v>
                </c:pt>
                <c:pt idx="3469">
                  <c:v>71.201630686327704</c:v>
                </c:pt>
                <c:pt idx="3470">
                  <c:v>71.222155803273907</c:v>
                </c:pt>
                <c:pt idx="3471">
                  <c:v>71.242680920219996</c:v>
                </c:pt>
                <c:pt idx="3472">
                  <c:v>71.263206037166199</c:v>
                </c:pt>
                <c:pt idx="3473">
                  <c:v>71.283731154112402</c:v>
                </c:pt>
                <c:pt idx="3474">
                  <c:v>71.304256271058605</c:v>
                </c:pt>
                <c:pt idx="3475">
                  <c:v>71.324781388004794</c:v>
                </c:pt>
                <c:pt idx="3476">
                  <c:v>71.345306504950997</c:v>
                </c:pt>
                <c:pt idx="3477">
                  <c:v>71.3658316218972</c:v>
                </c:pt>
                <c:pt idx="3478">
                  <c:v>71.386356738843403</c:v>
                </c:pt>
                <c:pt idx="3479">
                  <c:v>71.406881855789607</c:v>
                </c:pt>
                <c:pt idx="3480">
                  <c:v>71.427406972735696</c:v>
                </c:pt>
                <c:pt idx="3481">
                  <c:v>71.447932089681899</c:v>
                </c:pt>
                <c:pt idx="3482">
                  <c:v>71.468457206628102</c:v>
                </c:pt>
                <c:pt idx="3483">
                  <c:v>71.488982323574305</c:v>
                </c:pt>
                <c:pt idx="3484">
                  <c:v>71.509507440520494</c:v>
                </c:pt>
                <c:pt idx="3485">
                  <c:v>71.530032557466697</c:v>
                </c:pt>
                <c:pt idx="3486">
                  <c:v>71.5505576744129</c:v>
                </c:pt>
                <c:pt idx="3487">
                  <c:v>71.571082791359004</c:v>
                </c:pt>
                <c:pt idx="3488">
                  <c:v>71.591607908305207</c:v>
                </c:pt>
                <c:pt idx="3489">
                  <c:v>71.612133025251396</c:v>
                </c:pt>
                <c:pt idx="3490">
                  <c:v>71.632658142197599</c:v>
                </c:pt>
                <c:pt idx="3491">
                  <c:v>71.653183259143802</c:v>
                </c:pt>
                <c:pt idx="3492">
                  <c:v>71.673708376090005</c:v>
                </c:pt>
                <c:pt idx="3493">
                  <c:v>71.694233493036194</c:v>
                </c:pt>
                <c:pt idx="3494">
                  <c:v>71.714758609982397</c:v>
                </c:pt>
                <c:pt idx="3495">
                  <c:v>71.7352837269286</c:v>
                </c:pt>
                <c:pt idx="3496">
                  <c:v>71.755808843874703</c:v>
                </c:pt>
                <c:pt idx="3497">
                  <c:v>71.776333960820907</c:v>
                </c:pt>
                <c:pt idx="3498">
                  <c:v>71.796859077767095</c:v>
                </c:pt>
                <c:pt idx="3499">
                  <c:v>71.817384194713298</c:v>
                </c:pt>
                <c:pt idx="3500">
                  <c:v>71.837909311659502</c:v>
                </c:pt>
                <c:pt idx="3501">
                  <c:v>71.858434428605705</c:v>
                </c:pt>
                <c:pt idx="3502">
                  <c:v>71.878959545551893</c:v>
                </c:pt>
                <c:pt idx="3503">
                  <c:v>71.899484662498097</c:v>
                </c:pt>
                <c:pt idx="3504">
                  <c:v>71.9200097794443</c:v>
                </c:pt>
                <c:pt idx="3505">
                  <c:v>71.940534896390403</c:v>
                </c:pt>
                <c:pt idx="3506">
                  <c:v>71.961060013336606</c:v>
                </c:pt>
                <c:pt idx="3507">
                  <c:v>71.981585130282795</c:v>
                </c:pt>
                <c:pt idx="3508">
                  <c:v>72.002110247228998</c:v>
                </c:pt>
                <c:pt idx="3509">
                  <c:v>72.022635364175201</c:v>
                </c:pt>
                <c:pt idx="3510">
                  <c:v>72.043160481121404</c:v>
                </c:pt>
                <c:pt idx="3511">
                  <c:v>72.063685598067593</c:v>
                </c:pt>
                <c:pt idx="3512">
                  <c:v>72.084210715013796</c:v>
                </c:pt>
                <c:pt idx="3513">
                  <c:v>72.104735831959999</c:v>
                </c:pt>
                <c:pt idx="3514">
                  <c:v>72.125260948906103</c:v>
                </c:pt>
                <c:pt idx="3515">
                  <c:v>72.145786065852306</c:v>
                </c:pt>
                <c:pt idx="3516">
                  <c:v>72.166311182798495</c:v>
                </c:pt>
                <c:pt idx="3517">
                  <c:v>72.186836299744698</c:v>
                </c:pt>
                <c:pt idx="3518">
                  <c:v>72.207361416690901</c:v>
                </c:pt>
                <c:pt idx="3519">
                  <c:v>72.227886533637104</c:v>
                </c:pt>
                <c:pt idx="3520">
                  <c:v>72.248411650583293</c:v>
                </c:pt>
                <c:pt idx="3521">
                  <c:v>72.268936767529496</c:v>
                </c:pt>
                <c:pt idx="3522">
                  <c:v>72.2894618844756</c:v>
                </c:pt>
                <c:pt idx="3523">
                  <c:v>72.309987001421803</c:v>
                </c:pt>
                <c:pt idx="3524">
                  <c:v>72.330512118368006</c:v>
                </c:pt>
                <c:pt idx="3525">
                  <c:v>72.351037235314195</c:v>
                </c:pt>
                <c:pt idx="3526">
                  <c:v>72.371562352260398</c:v>
                </c:pt>
                <c:pt idx="3527">
                  <c:v>72.392087469206601</c:v>
                </c:pt>
                <c:pt idx="3528">
                  <c:v>72.412612586152804</c:v>
                </c:pt>
                <c:pt idx="3529">
                  <c:v>72.433137703099007</c:v>
                </c:pt>
                <c:pt idx="3530">
                  <c:v>72.453662820045196</c:v>
                </c:pt>
                <c:pt idx="3531">
                  <c:v>72.474187936991299</c:v>
                </c:pt>
                <c:pt idx="3532">
                  <c:v>72.494713053937502</c:v>
                </c:pt>
                <c:pt idx="3533">
                  <c:v>72.515238170883705</c:v>
                </c:pt>
                <c:pt idx="3534">
                  <c:v>72.535763287829894</c:v>
                </c:pt>
                <c:pt idx="3535">
                  <c:v>72.556288404776097</c:v>
                </c:pt>
                <c:pt idx="3536">
                  <c:v>72.5768135217223</c:v>
                </c:pt>
                <c:pt idx="3537">
                  <c:v>72.597338638668504</c:v>
                </c:pt>
                <c:pt idx="3538">
                  <c:v>72.617863755614707</c:v>
                </c:pt>
                <c:pt idx="3539">
                  <c:v>72.638388872560895</c:v>
                </c:pt>
                <c:pt idx="3540">
                  <c:v>72.658913989506999</c:v>
                </c:pt>
                <c:pt idx="3541">
                  <c:v>72.679439106453202</c:v>
                </c:pt>
                <c:pt idx="3542">
                  <c:v>72.699964223399405</c:v>
                </c:pt>
                <c:pt idx="3543">
                  <c:v>72.720489340345594</c:v>
                </c:pt>
                <c:pt idx="3544">
                  <c:v>72.741014457291797</c:v>
                </c:pt>
                <c:pt idx="3545">
                  <c:v>72.761539574238</c:v>
                </c:pt>
                <c:pt idx="3546">
                  <c:v>72.782064691184203</c:v>
                </c:pt>
                <c:pt idx="3547">
                  <c:v>72.802589808130406</c:v>
                </c:pt>
                <c:pt idx="3548">
                  <c:v>72.823114925076595</c:v>
                </c:pt>
                <c:pt idx="3549">
                  <c:v>72.843640042022699</c:v>
                </c:pt>
                <c:pt idx="3550">
                  <c:v>72.864165158968902</c:v>
                </c:pt>
                <c:pt idx="3551">
                  <c:v>72.884690275915105</c:v>
                </c:pt>
                <c:pt idx="3552">
                  <c:v>72.905215392861294</c:v>
                </c:pt>
                <c:pt idx="3553">
                  <c:v>72.925740509807497</c:v>
                </c:pt>
                <c:pt idx="3554">
                  <c:v>72.9462656267537</c:v>
                </c:pt>
                <c:pt idx="3555">
                  <c:v>72.966790743699903</c:v>
                </c:pt>
                <c:pt idx="3556">
                  <c:v>72.987315860646007</c:v>
                </c:pt>
                <c:pt idx="3557">
                  <c:v>73.007840977592195</c:v>
                </c:pt>
                <c:pt idx="3558">
                  <c:v>73.028366094538399</c:v>
                </c:pt>
                <c:pt idx="3559">
                  <c:v>73.048891211484602</c:v>
                </c:pt>
                <c:pt idx="3560">
                  <c:v>73.069416328430805</c:v>
                </c:pt>
                <c:pt idx="3561">
                  <c:v>73.089941445376994</c:v>
                </c:pt>
                <c:pt idx="3562">
                  <c:v>73.110466562323197</c:v>
                </c:pt>
                <c:pt idx="3563">
                  <c:v>73.1309916792694</c:v>
                </c:pt>
                <c:pt idx="3564">
                  <c:v>73.151516796215603</c:v>
                </c:pt>
                <c:pt idx="3565">
                  <c:v>73.172041913161706</c:v>
                </c:pt>
                <c:pt idx="3566">
                  <c:v>73.192567030107895</c:v>
                </c:pt>
                <c:pt idx="3567">
                  <c:v>73.213092147054098</c:v>
                </c:pt>
                <c:pt idx="3568">
                  <c:v>73.233617264000301</c:v>
                </c:pt>
                <c:pt idx="3569">
                  <c:v>73.254142380946504</c:v>
                </c:pt>
                <c:pt idx="3570">
                  <c:v>73.274667497892693</c:v>
                </c:pt>
                <c:pt idx="3571">
                  <c:v>73.295192614838896</c:v>
                </c:pt>
                <c:pt idx="3572">
                  <c:v>73.315717731785099</c:v>
                </c:pt>
                <c:pt idx="3573">
                  <c:v>73.336242848731303</c:v>
                </c:pt>
                <c:pt idx="3574">
                  <c:v>73.356767965677406</c:v>
                </c:pt>
                <c:pt idx="3575">
                  <c:v>73.377293082623595</c:v>
                </c:pt>
                <c:pt idx="3576">
                  <c:v>73.397818199569798</c:v>
                </c:pt>
                <c:pt idx="3577">
                  <c:v>73.418343316516001</c:v>
                </c:pt>
                <c:pt idx="3578">
                  <c:v>73.438868433462204</c:v>
                </c:pt>
                <c:pt idx="3579">
                  <c:v>73.459393550408393</c:v>
                </c:pt>
                <c:pt idx="3580">
                  <c:v>73.479918667354596</c:v>
                </c:pt>
                <c:pt idx="3581">
                  <c:v>73.500443784300799</c:v>
                </c:pt>
                <c:pt idx="3582">
                  <c:v>73.520968901247002</c:v>
                </c:pt>
                <c:pt idx="3583">
                  <c:v>73.541494018193106</c:v>
                </c:pt>
                <c:pt idx="3584">
                  <c:v>73.562019135139295</c:v>
                </c:pt>
                <c:pt idx="3585">
                  <c:v>73.582544252085498</c:v>
                </c:pt>
                <c:pt idx="3586">
                  <c:v>73.603069369031701</c:v>
                </c:pt>
                <c:pt idx="3587">
                  <c:v>73.623594485977904</c:v>
                </c:pt>
                <c:pt idx="3588">
                  <c:v>73.644119602924107</c:v>
                </c:pt>
                <c:pt idx="3589">
                  <c:v>73.664644719870296</c:v>
                </c:pt>
                <c:pt idx="3590">
                  <c:v>73.685169836816499</c:v>
                </c:pt>
                <c:pt idx="3591">
                  <c:v>73.705694953762602</c:v>
                </c:pt>
                <c:pt idx="3592">
                  <c:v>73.726220070708806</c:v>
                </c:pt>
                <c:pt idx="3593">
                  <c:v>73.746745187654994</c:v>
                </c:pt>
                <c:pt idx="3594">
                  <c:v>73.767270304601197</c:v>
                </c:pt>
                <c:pt idx="3595">
                  <c:v>73.787795421547401</c:v>
                </c:pt>
                <c:pt idx="3596">
                  <c:v>73.808320538493604</c:v>
                </c:pt>
                <c:pt idx="3597">
                  <c:v>73.828845655439807</c:v>
                </c:pt>
                <c:pt idx="3598">
                  <c:v>73.849370772385996</c:v>
                </c:pt>
                <c:pt idx="3599">
                  <c:v>73.869895889332199</c:v>
                </c:pt>
                <c:pt idx="3600">
                  <c:v>73.890421006278302</c:v>
                </c:pt>
                <c:pt idx="3601">
                  <c:v>73.910946123224505</c:v>
                </c:pt>
                <c:pt idx="3602">
                  <c:v>73.931471240170694</c:v>
                </c:pt>
                <c:pt idx="3603">
                  <c:v>73.951996357116897</c:v>
                </c:pt>
                <c:pt idx="3604">
                  <c:v>73.9725214740631</c:v>
                </c:pt>
                <c:pt idx="3605">
                  <c:v>73.993046591009303</c:v>
                </c:pt>
                <c:pt idx="3606">
                  <c:v>74.013571707955506</c:v>
                </c:pt>
                <c:pt idx="3607">
                  <c:v>74.034096824901695</c:v>
                </c:pt>
                <c:pt idx="3608">
                  <c:v>74.054621941847898</c:v>
                </c:pt>
                <c:pt idx="3609">
                  <c:v>74.075147058794002</c:v>
                </c:pt>
                <c:pt idx="3610">
                  <c:v>74.095672175740205</c:v>
                </c:pt>
                <c:pt idx="3611">
                  <c:v>74.116197292686394</c:v>
                </c:pt>
                <c:pt idx="3612">
                  <c:v>74.136722409632597</c:v>
                </c:pt>
                <c:pt idx="3613">
                  <c:v>74.1572475265788</c:v>
                </c:pt>
                <c:pt idx="3614">
                  <c:v>74.177772643525003</c:v>
                </c:pt>
                <c:pt idx="3615">
                  <c:v>74.198297760471206</c:v>
                </c:pt>
                <c:pt idx="3616">
                  <c:v>74.218822877417395</c:v>
                </c:pt>
                <c:pt idx="3617">
                  <c:v>74.239347994363598</c:v>
                </c:pt>
                <c:pt idx="3618">
                  <c:v>74.259873111309702</c:v>
                </c:pt>
                <c:pt idx="3619">
                  <c:v>74.280398228255905</c:v>
                </c:pt>
                <c:pt idx="3620">
                  <c:v>74.300923345202094</c:v>
                </c:pt>
                <c:pt idx="3621">
                  <c:v>74.321448462148297</c:v>
                </c:pt>
                <c:pt idx="3622">
                  <c:v>74.3419735790945</c:v>
                </c:pt>
                <c:pt idx="3623">
                  <c:v>74.362498696040703</c:v>
                </c:pt>
                <c:pt idx="3624">
                  <c:v>74.383023812986906</c:v>
                </c:pt>
                <c:pt idx="3625">
                  <c:v>74.403548929933095</c:v>
                </c:pt>
                <c:pt idx="3626">
                  <c:v>74.424074046879198</c:v>
                </c:pt>
                <c:pt idx="3627">
                  <c:v>74.444599163825401</c:v>
                </c:pt>
                <c:pt idx="3628">
                  <c:v>74.465124280771605</c:v>
                </c:pt>
                <c:pt idx="3629">
                  <c:v>74.485649397717793</c:v>
                </c:pt>
                <c:pt idx="3630">
                  <c:v>74.506174514663996</c:v>
                </c:pt>
                <c:pt idx="3631">
                  <c:v>74.5266996316102</c:v>
                </c:pt>
                <c:pt idx="3632">
                  <c:v>74.547224748556403</c:v>
                </c:pt>
                <c:pt idx="3633">
                  <c:v>74.567749865502606</c:v>
                </c:pt>
                <c:pt idx="3634">
                  <c:v>74.588274982448795</c:v>
                </c:pt>
                <c:pt idx="3635">
                  <c:v>74.608800099394898</c:v>
                </c:pt>
                <c:pt idx="3636">
                  <c:v>74.629325216341101</c:v>
                </c:pt>
                <c:pt idx="3637">
                  <c:v>74.649850333287304</c:v>
                </c:pt>
                <c:pt idx="3638">
                  <c:v>74.670375450233493</c:v>
                </c:pt>
                <c:pt idx="3639">
                  <c:v>74.690900567179696</c:v>
                </c:pt>
                <c:pt idx="3640">
                  <c:v>74.711425684125899</c:v>
                </c:pt>
                <c:pt idx="3641">
                  <c:v>74.731950801072102</c:v>
                </c:pt>
                <c:pt idx="3642">
                  <c:v>74.752475918018305</c:v>
                </c:pt>
                <c:pt idx="3643">
                  <c:v>74.773001034964494</c:v>
                </c:pt>
                <c:pt idx="3644">
                  <c:v>74.793526151910598</c:v>
                </c:pt>
                <c:pt idx="3645">
                  <c:v>74.814051268856801</c:v>
                </c:pt>
                <c:pt idx="3646">
                  <c:v>74.834576385803004</c:v>
                </c:pt>
                <c:pt idx="3647">
                  <c:v>74.855101502749207</c:v>
                </c:pt>
                <c:pt idx="3648">
                  <c:v>74.875626619695396</c:v>
                </c:pt>
                <c:pt idx="3649">
                  <c:v>74.896151736641599</c:v>
                </c:pt>
                <c:pt idx="3650">
                  <c:v>74.916676853587802</c:v>
                </c:pt>
                <c:pt idx="3651">
                  <c:v>74.937201970533906</c:v>
                </c:pt>
                <c:pt idx="3652">
                  <c:v>74.957727087480094</c:v>
                </c:pt>
                <c:pt idx="3653">
                  <c:v>74.978252204426298</c:v>
                </c:pt>
                <c:pt idx="3654">
                  <c:v>74.998777321372501</c:v>
                </c:pt>
                <c:pt idx="3655">
                  <c:v>75.019302438318704</c:v>
                </c:pt>
                <c:pt idx="3656">
                  <c:v>75.039827555264907</c:v>
                </c:pt>
                <c:pt idx="3657">
                  <c:v>75.060352672211096</c:v>
                </c:pt>
                <c:pt idx="3658">
                  <c:v>75.080877789157299</c:v>
                </c:pt>
                <c:pt idx="3659">
                  <c:v>75.101402906103502</c:v>
                </c:pt>
              </c:numCache>
            </c:numRef>
          </c:xVal>
          <c:yVal>
            <c:numRef>
              <c:f>поперечные!$C$2:$EJU$2</c:f>
              <c:numCache>
                <c:formatCode>General</c:formatCode>
                <c:ptCount val="3659"/>
                <c:pt idx="0">
                  <c:v>-2.2954211050745499E-3</c:v>
                </c:pt>
                <c:pt idx="1">
                  <c:v>-2.2954016684138602E-3</c:v>
                </c:pt>
                <c:pt idx="2">
                  <c:v>-2.2953759495238299E-3</c:v>
                </c:pt>
                <c:pt idx="3">
                  <c:v>-2.2953450364937601E-3</c:v>
                </c:pt>
                <c:pt idx="4">
                  <c:v>-2.2953096116104799E-3</c:v>
                </c:pt>
                <c:pt idx="5">
                  <c:v>-2.2952701632507301E-3</c:v>
                </c:pt>
                <c:pt idx="6">
                  <c:v>-2.2952270912285099E-3</c:v>
                </c:pt>
                <c:pt idx="7">
                  <c:v>-2.2951806668455601E-3</c:v>
                </c:pt>
                <c:pt idx="8">
                  <c:v>-2.2951311202144401E-3</c:v>
                </c:pt>
                <c:pt idx="9">
                  <c:v>-2.2950786448651598E-3</c:v>
                </c:pt>
                <c:pt idx="10">
                  <c:v>-2.29502340567443E-3</c:v>
                </c:pt>
                <c:pt idx="11">
                  <c:v>-2.2949655441514799E-3</c:v>
                </c:pt>
                <c:pt idx="12">
                  <c:v>-2.2949051836739101E-3</c:v>
                </c:pt>
                <c:pt idx="13">
                  <c:v>-2.29484244726526E-3</c:v>
                </c:pt>
                <c:pt idx="14">
                  <c:v>-2.2947774157096902E-3</c:v>
                </c:pt>
                <c:pt idx="15">
                  <c:v>-2.2947101695781399E-3</c:v>
                </c:pt>
                <c:pt idx="16">
                  <c:v>-2.2946407506537702E-3</c:v>
                </c:pt>
                <c:pt idx="17">
                  <c:v>-2.2945692488198399E-3</c:v>
                </c:pt>
                <c:pt idx="18">
                  <c:v>-2.2944956989922301E-3</c:v>
                </c:pt>
                <c:pt idx="19">
                  <c:v>-2.2944201414654402E-3</c:v>
                </c:pt>
                <c:pt idx="20">
                  <c:v>-2.2943426056497699E-3</c:v>
                </c:pt>
                <c:pt idx="21">
                  <c:v>-2.2942631146214902E-3</c:v>
                </c:pt>
                <c:pt idx="22">
                  <c:v>-2.2941816895592601E-3</c:v>
                </c:pt>
                <c:pt idx="23">
                  <c:v>-2.2940983565998799E-3</c:v>
                </c:pt>
                <c:pt idx="24">
                  <c:v>-2.2940131568621202E-3</c:v>
                </c:pt>
                <c:pt idx="25">
                  <c:v>-2.2939260918914402E-3</c:v>
                </c:pt>
                <c:pt idx="26">
                  <c:v>-2.2938371924024099E-3</c:v>
                </c:pt>
                <c:pt idx="27">
                  <c:v>-2.2937465147905099E-3</c:v>
                </c:pt>
                <c:pt idx="28">
                  <c:v>-2.29365409999402E-3</c:v>
                </c:pt>
                <c:pt idx="29">
                  <c:v>-2.2935599483776799E-3</c:v>
                </c:pt>
                <c:pt idx="30">
                  <c:v>-2.2934641180263299E-3</c:v>
                </c:pt>
                <c:pt idx="31">
                  <c:v>-2.2933666301864801E-3</c:v>
                </c:pt>
                <c:pt idx="32">
                  <c:v>-2.2932674667471898E-3</c:v>
                </c:pt>
                <c:pt idx="33">
                  <c:v>-2.2931666932742198E-3</c:v>
                </c:pt>
                <c:pt idx="34">
                  <c:v>-2.2930643641338698E-3</c:v>
                </c:pt>
                <c:pt idx="35">
                  <c:v>-2.29296054911675E-3</c:v>
                </c:pt>
                <c:pt idx="36">
                  <c:v>-2.2928553421788802E-3</c:v>
                </c:pt>
                <c:pt idx="37">
                  <c:v>-2.2927488005371902E-3</c:v>
                </c:pt>
                <c:pt idx="38">
                  <c:v>-2.29264101410685E-3</c:v>
                </c:pt>
                <c:pt idx="39">
                  <c:v>-2.2925320801180202E-3</c:v>
                </c:pt>
                <c:pt idx="40">
                  <c:v>-2.2924220351395498E-3</c:v>
                </c:pt>
                <c:pt idx="41">
                  <c:v>-2.29231087576659E-3</c:v>
                </c:pt>
                <c:pt idx="42">
                  <c:v>-2.29219859918E-3</c:v>
                </c:pt>
                <c:pt idx="43">
                  <c:v>-2.2920851799468301E-3</c:v>
                </c:pt>
                <c:pt idx="44">
                  <c:v>-2.2919705259176501E-3</c:v>
                </c:pt>
                <c:pt idx="45">
                  <c:v>-2.2918545170546498E-3</c:v>
                </c:pt>
                <c:pt idx="46">
                  <c:v>-2.2917370334994002E-3</c:v>
                </c:pt>
                <c:pt idx="47">
                  <c:v>-2.2916179693052399E-3</c:v>
                </c:pt>
                <c:pt idx="48">
                  <c:v>-2.29149720501268E-3</c:v>
                </c:pt>
                <c:pt idx="49">
                  <c:v>-2.2913746681544598E-3</c:v>
                </c:pt>
                <c:pt idx="50">
                  <c:v>-2.2912503370784701E-3</c:v>
                </c:pt>
                <c:pt idx="51">
                  <c:v>-2.2911241789195301E-3</c:v>
                </c:pt>
                <c:pt idx="52">
                  <c:v>-2.2909962985633802E-3</c:v>
                </c:pt>
                <c:pt idx="53">
                  <c:v>-2.2908667933098201E-3</c:v>
                </c:pt>
                <c:pt idx="54">
                  <c:v>-2.2907358253682702E-3</c:v>
                </c:pt>
                <c:pt idx="55">
                  <c:v>-2.2906035998713301E-3</c:v>
                </c:pt>
                <c:pt idx="56">
                  <c:v>-2.2904703377270999E-3</c:v>
                </c:pt>
                <c:pt idx="57">
                  <c:v>-2.2903362185798799E-3</c:v>
                </c:pt>
                <c:pt idx="58">
                  <c:v>-2.29020147086643E-3</c:v>
                </c:pt>
                <c:pt idx="59">
                  <c:v>-2.2900662621796902E-3</c:v>
                </c:pt>
                <c:pt idx="60">
                  <c:v>-2.28993076621561E-3</c:v>
                </c:pt>
                <c:pt idx="61">
                  <c:v>-2.2897951011784301E-3</c:v>
                </c:pt>
                <c:pt idx="62">
                  <c:v>-2.2896593644316601E-3</c:v>
                </c:pt>
                <c:pt idx="63">
                  <c:v>-2.2895236400543701E-3</c:v>
                </c:pt>
                <c:pt idx="64">
                  <c:v>-2.2893879507242501E-3</c:v>
                </c:pt>
                <c:pt idx="65">
                  <c:v>-2.2892523161580601E-3</c:v>
                </c:pt>
                <c:pt idx="66">
                  <c:v>-2.2891167146914301E-3</c:v>
                </c:pt>
                <c:pt idx="67">
                  <c:v>-2.2889811469081699E-3</c:v>
                </c:pt>
                <c:pt idx="68">
                  <c:v>-2.2888455786795E-3</c:v>
                </c:pt>
                <c:pt idx="69">
                  <c:v>-2.2887100068769901E-3</c:v>
                </c:pt>
                <c:pt idx="70">
                  <c:v>-2.28857438508284E-3</c:v>
                </c:pt>
                <c:pt idx="71">
                  <c:v>-2.2884386511569902E-3</c:v>
                </c:pt>
                <c:pt idx="72">
                  <c:v>-2.2883027760362798E-3</c:v>
                </c:pt>
                <c:pt idx="73">
                  <c:v>-2.2881667338999299E-3</c:v>
                </c:pt>
                <c:pt idx="74">
                  <c:v>-2.2880305205965701E-3</c:v>
                </c:pt>
                <c:pt idx="75">
                  <c:v>-2.2878941082252798E-3</c:v>
                </c:pt>
                <c:pt idx="76">
                  <c:v>-2.2877574881041301E-3</c:v>
                </c:pt>
                <c:pt idx="77">
                  <c:v>-2.2876206534264902E-3</c:v>
                </c:pt>
                <c:pt idx="78">
                  <c:v>-2.2874835929228301E-3</c:v>
                </c:pt>
                <c:pt idx="79">
                  <c:v>-2.2873462849038301E-3</c:v>
                </c:pt>
                <c:pt idx="80">
                  <c:v>-2.2872087639489798E-3</c:v>
                </c:pt>
                <c:pt idx="81">
                  <c:v>-2.2870710159255099E-3</c:v>
                </c:pt>
                <c:pt idx="82">
                  <c:v>-2.2869330928207599E-3</c:v>
                </c:pt>
                <c:pt idx="83">
                  <c:v>-2.2867950279471501E-3</c:v>
                </c:pt>
                <c:pt idx="84">
                  <c:v>-2.2866569292816102E-3</c:v>
                </c:pt>
                <c:pt idx="85">
                  <c:v>-2.2865188688586898E-3</c:v>
                </c:pt>
                <c:pt idx="86">
                  <c:v>-2.2863809790389898E-3</c:v>
                </c:pt>
                <c:pt idx="87">
                  <c:v>-2.2862434202793902E-3</c:v>
                </c:pt>
                <c:pt idx="88">
                  <c:v>-2.2861062777675E-3</c:v>
                </c:pt>
                <c:pt idx="89">
                  <c:v>-2.28596959919165E-3</c:v>
                </c:pt>
                <c:pt idx="90">
                  <c:v>-2.2858333922248699E-3</c:v>
                </c:pt>
                <c:pt idx="91">
                  <c:v>-2.2856975733268302E-3</c:v>
                </c:pt>
                <c:pt idx="92">
                  <c:v>-2.2855619948657598E-3</c:v>
                </c:pt>
                <c:pt idx="93">
                  <c:v>-2.2854264099416198E-3</c:v>
                </c:pt>
                <c:pt idx="94">
                  <c:v>-2.2852904754955801E-3</c:v>
                </c:pt>
                <c:pt idx="95">
                  <c:v>-2.2851537668494202E-3</c:v>
                </c:pt>
                <c:pt idx="96">
                  <c:v>-2.28501576242533E-3</c:v>
                </c:pt>
                <c:pt idx="97">
                  <c:v>-2.2848758860192402E-3</c:v>
                </c:pt>
                <c:pt idx="98">
                  <c:v>-2.2847335585334601E-3</c:v>
                </c:pt>
                <c:pt idx="99">
                  <c:v>-2.28458814454922E-3</c:v>
                </c:pt>
                <c:pt idx="100">
                  <c:v>-2.2844390352360902E-3</c:v>
                </c:pt>
                <c:pt idx="101">
                  <c:v>-2.2842856393958401E-3</c:v>
                </c:pt>
                <c:pt idx="102">
                  <c:v>-2.2841274537071E-3</c:v>
                </c:pt>
                <c:pt idx="103">
                  <c:v>-2.28396405143869E-3</c:v>
                </c:pt>
                <c:pt idx="104">
                  <c:v>-2.2837951932284102E-3</c:v>
                </c:pt>
                <c:pt idx="105">
                  <c:v>-2.2836208188477701E-3</c:v>
                </c:pt>
                <c:pt idx="106">
                  <c:v>-2.2834410582834E-3</c:v>
                </c:pt>
                <c:pt idx="107">
                  <c:v>-2.2832562144874799E-3</c:v>
                </c:pt>
                <c:pt idx="108">
                  <c:v>-2.2830667093480098E-3</c:v>
                </c:pt>
                <c:pt idx="109">
                  <c:v>-2.28287314773583E-3</c:v>
                </c:pt>
                <c:pt idx="110">
                  <c:v>-2.2826761919602099E-3</c:v>
                </c:pt>
                <c:pt idx="111">
                  <c:v>-2.2824765674913398E-3</c:v>
                </c:pt>
                <c:pt idx="112">
                  <c:v>-2.2822750331577702E-3</c:v>
                </c:pt>
                <c:pt idx="113">
                  <c:v>-2.2820722603806801E-3</c:v>
                </c:pt>
                <c:pt idx="114">
                  <c:v>-2.2818688788344499E-3</c:v>
                </c:pt>
                <c:pt idx="115">
                  <c:v>-2.28166542892198E-3</c:v>
                </c:pt>
                <c:pt idx="116">
                  <c:v>-2.2814623736405501E-3</c:v>
                </c:pt>
                <c:pt idx="117">
                  <c:v>-2.2812600299679602E-3</c:v>
                </c:pt>
                <c:pt idx="118">
                  <c:v>-2.2810585709752002E-3</c:v>
                </c:pt>
                <c:pt idx="119">
                  <c:v>-2.2808581428160001E-3</c:v>
                </c:pt>
                <c:pt idx="120">
                  <c:v>-2.2806587462414199E-3</c:v>
                </c:pt>
                <c:pt idx="121">
                  <c:v>-2.28046031327855E-3</c:v>
                </c:pt>
                <c:pt idx="122">
                  <c:v>-2.2802627625790601E-3</c:v>
                </c:pt>
                <c:pt idx="123">
                  <c:v>-2.2800659493000699E-3</c:v>
                </c:pt>
                <c:pt idx="124">
                  <c:v>-2.2798697912016102E-3</c:v>
                </c:pt>
                <c:pt idx="125">
                  <c:v>-2.27967421060645E-3</c:v>
                </c:pt>
                <c:pt idx="126">
                  <c:v>-2.2794791987356599E-3</c:v>
                </c:pt>
                <c:pt idx="127">
                  <c:v>-2.2792848901513202E-3</c:v>
                </c:pt>
                <c:pt idx="128">
                  <c:v>-2.2790916115994898E-3</c:v>
                </c:pt>
                <c:pt idx="129">
                  <c:v>-2.2788999109154E-3</c:v>
                </c:pt>
                <c:pt idx="130">
                  <c:v>-2.27871052204752E-3</c:v>
                </c:pt>
                <c:pt idx="131">
                  <c:v>-2.2785244200936201E-3</c:v>
                </c:pt>
                <c:pt idx="132">
                  <c:v>-2.2783428072403098E-3</c:v>
                </c:pt>
                <c:pt idx="133">
                  <c:v>-2.2781670908656499E-3</c:v>
                </c:pt>
                <c:pt idx="134">
                  <c:v>-2.27799881744465E-3</c:v>
                </c:pt>
                <c:pt idx="135">
                  <c:v>-2.27783959277325E-3</c:v>
                </c:pt>
                <c:pt idx="136">
                  <c:v>-2.27769091023123E-3</c:v>
                </c:pt>
                <c:pt idx="137">
                  <c:v>-2.2775541171413298E-3</c:v>
                </c:pt>
                <c:pt idx="138">
                  <c:v>-2.2774301381410901E-3</c:v>
                </c:pt>
                <c:pt idx="139">
                  <c:v>-2.2773194619440098E-3</c:v>
                </c:pt>
                <c:pt idx="140">
                  <c:v>-2.2772218591700102E-3</c:v>
                </c:pt>
                <c:pt idx="141">
                  <c:v>-2.2771362884977399E-3</c:v>
                </c:pt>
                <c:pt idx="142">
                  <c:v>-2.2770607904533898E-3</c:v>
                </c:pt>
                <c:pt idx="143">
                  <c:v>-2.2769924108369901E-3</c:v>
                </c:pt>
                <c:pt idx="144">
                  <c:v>-2.2769272153301502E-3</c:v>
                </c:pt>
                <c:pt idx="145">
                  <c:v>-2.2768602803421899E-3</c:v>
                </c:pt>
                <c:pt idx="146">
                  <c:v>-2.2767857172785802E-3</c:v>
                </c:pt>
                <c:pt idx="147">
                  <c:v>-2.2766968270497602E-3</c:v>
                </c:pt>
                <c:pt idx="148">
                  <c:v>-2.2765861171139502E-3</c:v>
                </c:pt>
                <c:pt idx="149">
                  <c:v>-2.2764454493728698E-3</c:v>
                </c:pt>
                <c:pt idx="150">
                  <c:v>-2.2762661545778599E-3</c:v>
                </c:pt>
                <c:pt idx="151">
                  <c:v>-2.2760392858911099E-3</c:v>
                </c:pt>
                <c:pt idx="152">
                  <c:v>-2.27575590265883E-3</c:v>
                </c:pt>
                <c:pt idx="153">
                  <c:v>-2.2754074281634701E-3</c:v>
                </c:pt>
                <c:pt idx="154">
                  <c:v>-2.2749860929525199E-3</c:v>
                </c:pt>
                <c:pt idx="155">
                  <c:v>-2.2744854004428301E-3</c:v>
                </c:pt>
                <c:pt idx="156">
                  <c:v>-2.27390067621944E-3</c:v>
                </c:pt>
                <c:pt idx="157">
                  <c:v>-2.273229722573E-3</c:v>
                </c:pt>
                <c:pt idx="158">
                  <c:v>-2.2724733205262701E-3</c:v>
                </c:pt>
                <c:pt idx="159">
                  <c:v>-2.2716357841462598E-3</c:v>
                </c:pt>
                <c:pt idx="160">
                  <c:v>-2.27072533783856E-3</c:v>
                </c:pt>
                <c:pt idx="161">
                  <c:v>-2.2697543637117202E-3</c:v>
                </c:pt>
                <c:pt idx="162">
                  <c:v>-2.2687395099553298E-3</c:v>
                </c:pt>
                <c:pt idx="163">
                  <c:v>-2.2677014463908301E-3</c:v>
                </c:pt>
                <c:pt idx="164">
                  <c:v>-2.26666443653149E-3</c:v>
                </c:pt>
                <c:pt idx="165">
                  <c:v>-2.2656556844323199E-3</c:v>
                </c:pt>
                <c:pt idx="166">
                  <c:v>-2.2647044834207099E-3</c:v>
                </c:pt>
                <c:pt idx="167">
                  <c:v>-2.2638412598053798E-3</c:v>
                </c:pt>
                <c:pt idx="168">
                  <c:v>-2.26309644178058E-3</c:v>
                </c:pt>
                <c:pt idx="169">
                  <c:v>-2.2624992777461098E-3</c:v>
                </c:pt>
                <c:pt idx="170">
                  <c:v>-2.2620767669157102E-3</c:v>
                </c:pt>
                <c:pt idx="171">
                  <c:v>-2.2618525648809801E-3</c:v>
                </c:pt>
                <c:pt idx="172">
                  <c:v>-2.2618459314621801E-3</c:v>
                </c:pt>
                <c:pt idx="173">
                  <c:v>-2.2620708789796201E-3</c:v>
                </c:pt>
                <c:pt idx="174">
                  <c:v>-2.26253534003795E-3</c:v>
                </c:pt>
                <c:pt idx="175">
                  <c:v>-2.2632402970667199E-3</c:v>
                </c:pt>
                <c:pt idx="176">
                  <c:v>-2.2641794087708399E-3</c:v>
                </c:pt>
                <c:pt idx="177">
                  <c:v>-2.26533855764826E-3</c:v>
                </c:pt>
                <c:pt idx="178">
                  <c:v>-2.2666959381096E-3</c:v>
                </c:pt>
                <c:pt idx="179">
                  <c:v>-2.2682224276089698E-3</c:v>
                </c:pt>
                <c:pt idx="180">
                  <c:v>-2.2698821710776698E-3</c:v>
                </c:pt>
                <c:pt idx="181">
                  <c:v>-2.2716328136100001E-3</c:v>
                </c:pt>
                <c:pt idx="182">
                  <c:v>-2.27342627363669E-3</c:v>
                </c:pt>
                <c:pt idx="183">
                  <c:v>-2.2752100085729602E-3</c:v>
                </c:pt>
                <c:pt idx="184">
                  <c:v>-2.2769288330723898E-3</c:v>
                </c:pt>
                <c:pt idx="185">
                  <c:v>-2.2785277990318899E-3</c:v>
                </c:pt>
                <c:pt idx="186">
                  <c:v>-2.27995545449122E-3</c:v>
                </c:pt>
                <c:pt idx="187">
                  <c:v>-2.2811670417227699E-3</c:v>
                </c:pt>
                <c:pt idx="188">
                  <c:v>-2.28212753005858E-3</c:v>
                </c:pt>
                <c:pt idx="189">
                  <c:v>-2.28281328888652E-3</c:v>
                </c:pt>
                <c:pt idx="190">
                  <c:v>-2.28321672101692E-3</c:v>
                </c:pt>
                <c:pt idx="191">
                  <c:v>-2.2833477647778702E-3</c:v>
                </c:pt>
                <c:pt idx="192">
                  <c:v>-2.28323119886627E-3</c:v>
                </c:pt>
                <c:pt idx="193">
                  <c:v>-2.2829090368877698E-3</c:v>
                </c:pt>
                <c:pt idx="194">
                  <c:v>-2.2824372880263701E-3</c:v>
                </c:pt>
                <c:pt idx="195">
                  <c:v>-2.2818834462367101E-3</c:v>
                </c:pt>
                <c:pt idx="196">
                  <c:v>-2.2813228707475701E-3</c:v>
                </c:pt>
                <c:pt idx="197">
                  <c:v>-2.2808239971415E-3</c:v>
                </c:pt>
                <c:pt idx="198">
                  <c:v>-2.28039540457414E-3</c:v>
                </c:pt>
                <c:pt idx="199">
                  <c:v>-2.2801203100517101E-3</c:v>
                </c:pt>
                <c:pt idx="200">
                  <c:v>-2.2799290367166102E-3</c:v>
                </c:pt>
                <c:pt idx="201">
                  <c:v>-2.2797340852208502E-3</c:v>
                </c:pt>
                <c:pt idx="202">
                  <c:v>-2.2795028354260101E-3</c:v>
                </c:pt>
                <c:pt idx="203">
                  <c:v>-2.2792273026409002E-3</c:v>
                </c:pt>
                <c:pt idx="204">
                  <c:v>-2.2789059595178301E-3</c:v>
                </c:pt>
                <c:pt idx="205">
                  <c:v>-2.2785388950483701E-3</c:v>
                </c:pt>
                <c:pt idx="206">
                  <c:v>-2.2781268256203899E-3</c:v>
                </c:pt>
                <c:pt idx="207">
                  <c:v>-2.2776708533947701E-3</c:v>
                </c:pt>
                <c:pt idx="208">
                  <c:v>-2.2771722989246199E-3</c:v>
                </c:pt>
                <c:pt idx="209">
                  <c:v>-2.2766327323228601E-3</c:v>
                </c:pt>
                <c:pt idx="210">
                  <c:v>-2.27605384108822E-3</c:v>
                </c:pt>
                <c:pt idx="211">
                  <c:v>-2.2754374751251302E-3</c:v>
                </c:pt>
                <c:pt idx="212">
                  <c:v>-2.2747855860861198E-3</c:v>
                </c:pt>
                <c:pt idx="213">
                  <c:v>-2.2741001800295701E-3</c:v>
                </c:pt>
                <c:pt idx="214">
                  <c:v>-2.2733833339414898E-3</c:v>
                </c:pt>
                <c:pt idx="215">
                  <c:v>-2.27263719169286E-3</c:v>
                </c:pt>
                <c:pt idx="216">
                  <c:v>-2.2718639567321799E-3</c:v>
                </c:pt>
                <c:pt idx="217">
                  <c:v>-2.2710658070811602E-3</c:v>
                </c:pt>
                <c:pt idx="218">
                  <c:v>-2.2702449633111399E-3</c:v>
                </c:pt>
                <c:pt idx="219">
                  <c:v>-2.26940365501578E-3</c:v>
                </c:pt>
                <c:pt idx="220">
                  <c:v>-2.2685440894059401E-3</c:v>
                </c:pt>
                <c:pt idx="221">
                  <c:v>-2.2676684773426299E-3</c:v>
                </c:pt>
                <c:pt idx="222">
                  <c:v>-2.2667789614203402E-3</c:v>
                </c:pt>
                <c:pt idx="223">
                  <c:v>-2.2658777244869898E-3</c:v>
                </c:pt>
                <c:pt idx="224">
                  <c:v>-2.26496684059367E-3</c:v>
                </c:pt>
                <c:pt idx="225">
                  <c:v>-2.26404841626011E-3</c:v>
                </c:pt>
                <c:pt idx="226">
                  <c:v>-2.2631244462206599E-3</c:v>
                </c:pt>
                <c:pt idx="227">
                  <c:v>-2.2621969063249601E-3</c:v>
                </c:pt>
                <c:pt idx="228">
                  <c:v>-2.26126770314982E-3</c:v>
                </c:pt>
                <c:pt idx="229">
                  <c:v>-2.2603387201081898E-3</c:v>
                </c:pt>
                <c:pt idx="230">
                  <c:v>-2.2594117439496898E-3</c:v>
                </c:pt>
                <c:pt idx="231">
                  <c:v>-2.2584885257344498E-3</c:v>
                </c:pt>
                <c:pt idx="232">
                  <c:v>-2.2575707505332501E-3</c:v>
                </c:pt>
                <c:pt idx="233">
                  <c:v>-2.2566600074873299E-3</c:v>
                </c:pt>
                <c:pt idx="234">
                  <c:v>-2.2557578408467002E-3</c:v>
                </c:pt>
                <c:pt idx="235">
                  <c:v>-2.2548657460906502E-3</c:v>
                </c:pt>
                <c:pt idx="236">
                  <c:v>-2.2539851345495599E-3</c:v>
                </c:pt>
                <c:pt idx="237">
                  <c:v>-2.2531173945637101E-3</c:v>
                </c:pt>
                <c:pt idx="238">
                  <c:v>-2.2522638726656802E-3</c:v>
                </c:pt>
                <c:pt idx="239">
                  <c:v>-2.25142584183866E-3</c:v>
                </c:pt>
                <c:pt idx="240">
                  <c:v>-2.2506045286919598E-3</c:v>
                </c:pt>
                <c:pt idx="241">
                  <c:v>-2.2498011673363098E-3</c:v>
                </c:pt>
                <c:pt idx="242">
                  <c:v>-2.2490170196399501E-3</c:v>
                </c:pt>
                <c:pt idx="243">
                  <c:v>-2.2482532979022402E-3</c:v>
                </c:pt>
                <c:pt idx="244">
                  <c:v>-2.24751122057785E-3</c:v>
                </c:pt>
                <c:pt idx="245">
                  <c:v>-2.2467919753890201E-3</c:v>
                </c:pt>
                <c:pt idx="246">
                  <c:v>-2.2460967128061101E-3</c:v>
                </c:pt>
                <c:pt idx="247">
                  <c:v>-2.2454266555547399E-3</c:v>
                </c:pt>
                <c:pt idx="248">
                  <c:v>-2.2447829740362499E-3</c:v>
                </c:pt>
                <c:pt idx="249">
                  <c:v>-2.2441667979486999E-3</c:v>
                </c:pt>
                <c:pt idx="250">
                  <c:v>-2.2435792423562899E-3</c:v>
                </c:pt>
                <c:pt idx="251">
                  <c:v>-2.2430213631252399E-3</c:v>
                </c:pt>
                <c:pt idx="252">
                  <c:v>-2.2424941690637498E-3</c:v>
                </c:pt>
                <c:pt idx="253">
                  <c:v>-2.2419986242797501E-3</c:v>
                </c:pt>
                <c:pt idx="254">
                  <c:v>-2.24153561714493E-3</c:v>
                </c:pt>
                <c:pt idx="255">
                  <c:v>-2.2411059547908E-3</c:v>
                </c:pt>
                <c:pt idx="256">
                  <c:v>-2.24071035320035E-3</c:v>
                </c:pt>
                <c:pt idx="257">
                  <c:v>-2.2403495289432798E-3</c:v>
                </c:pt>
                <c:pt idx="258">
                  <c:v>-2.2400240715559601E-3</c:v>
                </c:pt>
                <c:pt idx="259">
                  <c:v>-2.2397344682115001E-3</c:v>
                </c:pt>
                <c:pt idx="260">
                  <c:v>-2.2394811646897E-3</c:v>
                </c:pt>
                <c:pt idx="261">
                  <c:v>-2.23926449848283E-3</c:v>
                </c:pt>
                <c:pt idx="262">
                  <c:v>-2.2390847046204199E-3</c:v>
                </c:pt>
                <c:pt idx="263">
                  <c:v>-2.2389419859689202E-3</c:v>
                </c:pt>
                <c:pt idx="264">
                  <c:v>-2.2388364532650402E-3</c:v>
                </c:pt>
                <c:pt idx="265">
                  <c:v>-2.2387681701328201E-3</c:v>
                </c:pt>
                <c:pt idx="266">
                  <c:v>-2.2387370277072902E-3</c:v>
                </c:pt>
                <c:pt idx="267">
                  <c:v>-2.2387428673147801E-3</c:v>
                </c:pt>
                <c:pt idx="268">
                  <c:v>-2.2387854622953202E-3</c:v>
                </c:pt>
                <c:pt idx="269">
                  <c:v>-2.2388645118771402E-3</c:v>
                </c:pt>
                <c:pt idx="270">
                  <c:v>-2.2389795872024502E-3</c:v>
                </c:pt>
                <c:pt idx="271">
                  <c:v>-2.2391302131041999E-3</c:v>
                </c:pt>
                <c:pt idx="272">
                  <c:v>-2.2393158325726501E-3</c:v>
                </c:pt>
                <c:pt idx="273">
                  <c:v>-2.2395357731809099E-3</c:v>
                </c:pt>
                <c:pt idx="274">
                  <c:v>-2.2397894184153899E-3</c:v>
                </c:pt>
                <c:pt idx="275">
                  <c:v>-2.24007604729982E-3</c:v>
                </c:pt>
                <c:pt idx="276">
                  <c:v>-2.2403949188749802E-3</c:v>
                </c:pt>
                <c:pt idx="277">
                  <c:v>-2.24074532285254E-3</c:v>
                </c:pt>
                <c:pt idx="278">
                  <c:v>-2.2411265083648701E-3</c:v>
                </c:pt>
                <c:pt idx="279">
                  <c:v>-2.2415377492830302E-3</c:v>
                </c:pt>
                <c:pt idx="280">
                  <c:v>-2.2419783883228998E-3</c:v>
                </c:pt>
                <c:pt idx="281">
                  <c:v>-2.2424478173397799E-3</c:v>
                </c:pt>
                <c:pt idx="282">
                  <c:v>-2.24294547464004E-3</c:v>
                </c:pt>
                <c:pt idx="283">
                  <c:v>-2.2434709264751301E-3</c:v>
                </c:pt>
                <c:pt idx="284">
                  <c:v>-2.2440237900813202E-3</c:v>
                </c:pt>
                <c:pt idx="285">
                  <c:v>-2.2446037789716402E-3</c:v>
                </c:pt>
                <c:pt idx="286">
                  <c:v>-2.2452107017964002E-3</c:v>
                </c:pt>
                <c:pt idx="287">
                  <c:v>-2.24584442778605E-3</c:v>
                </c:pt>
                <c:pt idx="288">
                  <c:v>-2.24650492897143E-3</c:v>
                </c:pt>
                <c:pt idx="289">
                  <c:v>-2.2471921473570101E-3</c:v>
                </c:pt>
                <c:pt idx="290">
                  <c:v>-2.2479059907747302E-3</c:v>
                </c:pt>
                <c:pt idx="291">
                  <c:v>-2.2486463536363398E-3</c:v>
                </c:pt>
                <c:pt idx="292">
                  <c:v>-2.2494130675720998E-3</c:v>
                </c:pt>
                <c:pt idx="293">
                  <c:v>-2.2502058188494899E-3</c:v>
                </c:pt>
                <c:pt idx="294">
                  <c:v>-2.25102411298815E-3</c:v>
                </c:pt>
                <c:pt idx="295">
                  <c:v>-2.2518672456512201E-3</c:v>
                </c:pt>
                <c:pt idx="296">
                  <c:v>-2.2527342571987598E-3</c:v>
                </c:pt>
                <c:pt idx="297">
                  <c:v>-2.2536239507137401E-3</c:v>
                </c:pt>
                <c:pt idx="298">
                  <c:v>-2.2545348407372401E-3</c:v>
                </c:pt>
                <c:pt idx="299">
                  <c:v>-2.2554651389134301E-3</c:v>
                </c:pt>
                <c:pt idx="300">
                  <c:v>-2.2564128164158002E-3</c:v>
                </c:pt>
                <c:pt idx="301">
                  <c:v>-2.2573755915211401E-3</c:v>
                </c:pt>
                <c:pt idx="302">
                  <c:v>-2.2583510032338498E-3</c:v>
                </c:pt>
                <c:pt idx="303">
                  <c:v>-2.2593364865419502E-3</c:v>
                </c:pt>
                <c:pt idx="304">
                  <c:v>-2.2603294807908999E-3</c:v>
                </c:pt>
                <c:pt idx="305">
                  <c:v>-2.2613273614296601E-3</c:v>
                </c:pt>
                <c:pt idx="306">
                  <c:v>-2.2623276752139002E-3</c:v>
                </c:pt>
                <c:pt idx="307">
                  <c:v>-2.26332820248017E-3</c:v>
                </c:pt>
                <c:pt idx="308">
                  <c:v>-2.26432699891701E-3</c:v>
                </c:pt>
                <c:pt idx="309">
                  <c:v>-2.2653224972483299E-3</c:v>
                </c:pt>
                <c:pt idx="310">
                  <c:v>-2.2663135483031302E-3</c:v>
                </c:pt>
                <c:pt idx="311">
                  <c:v>-2.2672995507616901E-3</c:v>
                </c:pt>
                <c:pt idx="312">
                  <c:v>-2.2682804062339099E-3</c:v>
                </c:pt>
                <c:pt idx="313">
                  <c:v>-2.2692565589736702E-3</c:v>
                </c:pt>
                <c:pt idx="314">
                  <c:v>-2.2702289881010398E-3</c:v>
                </c:pt>
                <c:pt idx="315">
                  <c:v>-2.2711992117855802E-3</c:v>
                </c:pt>
                <c:pt idx="316">
                  <c:v>-2.2721692390164799E-3</c:v>
                </c:pt>
                <c:pt idx="317">
                  <c:v>-2.27314150315896E-3</c:v>
                </c:pt>
                <c:pt idx="318">
                  <c:v>-2.2741188037525202E-3</c:v>
                </c:pt>
                <c:pt idx="319">
                  <c:v>-2.2751042031831301E-3</c:v>
                </c:pt>
                <c:pt idx="320">
                  <c:v>-2.2761009447036401E-3</c:v>
                </c:pt>
                <c:pt idx="321">
                  <c:v>-2.2771123356730401E-3</c:v>
                </c:pt>
                <c:pt idx="322">
                  <c:v>-2.2781416608409401E-3</c:v>
                </c:pt>
                <c:pt idx="323">
                  <c:v>-2.27919206667018E-3</c:v>
                </c:pt>
                <c:pt idx="324">
                  <c:v>-2.2802665011132099E-3</c:v>
                </c:pt>
                <c:pt idx="325">
                  <c:v>-2.28136755544337E-3</c:v>
                </c:pt>
                <c:pt idx="326">
                  <c:v>-2.2824975021783502E-3</c:v>
                </c:pt>
                <c:pt idx="327">
                  <c:v>-2.28365813816497E-3</c:v>
                </c:pt>
                <c:pt idx="328">
                  <c:v>-2.28485075296874E-3</c:v>
                </c:pt>
                <c:pt idx="329">
                  <c:v>-2.2860760957538E-3</c:v>
                </c:pt>
                <c:pt idx="330">
                  <c:v>-2.28733436105566E-3</c:v>
                </c:pt>
                <c:pt idx="331">
                  <c:v>-2.2886251571747201E-3</c:v>
                </c:pt>
                <c:pt idx="332">
                  <c:v>-2.2899475410858901E-3</c:v>
                </c:pt>
                <c:pt idx="333">
                  <c:v>-2.2913000347172499E-3</c:v>
                </c:pt>
                <c:pt idx="334">
                  <c:v>-2.2926806298041299E-3</c:v>
                </c:pt>
                <c:pt idx="335">
                  <c:v>-2.2940868857636298E-3</c:v>
                </c:pt>
                <c:pt idx="336">
                  <c:v>-2.2955159333786501E-3</c:v>
                </c:pt>
                <c:pt idx="337">
                  <c:v>-2.2969645609293701E-3</c:v>
                </c:pt>
                <c:pt idx="338">
                  <c:v>-2.2984292658543601E-3</c:v>
                </c:pt>
                <c:pt idx="339">
                  <c:v>-2.2999063564901299E-3</c:v>
                </c:pt>
                <c:pt idx="340">
                  <c:v>-2.3013919832662699E-3</c:v>
                </c:pt>
                <c:pt idx="341">
                  <c:v>-2.3028822751388202E-3</c:v>
                </c:pt>
                <c:pt idx="342">
                  <c:v>-2.3043733288313E-3</c:v>
                </c:pt>
                <c:pt idx="343">
                  <c:v>-2.30586134689787E-3</c:v>
                </c:pt>
                <c:pt idx="344">
                  <c:v>-2.30734259870741E-3</c:v>
                </c:pt>
                <c:pt idx="345">
                  <c:v>-2.30881358323399E-3</c:v>
                </c:pt>
                <c:pt idx="346">
                  <c:v>-2.31027102355585E-3</c:v>
                </c:pt>
                <c:pt idx="347">
                  <c:v>-2.3117119306468202E-3</c:v>
                </c:pt>
                <c:pt idx="348">
                  <c:v>-2.3131336906929002E-3</c:v>
                </c:pt>
                <c:pt idx="349">
                  <c:v>-2.3145340204567999E-3</c:v>
                </c:pt>
                <c:pt idx="350">
                  <c:v>-2.31591098980881E-3</c:v>
                </c:pt>
                <c:pt idx="351">
                  <c:v>-2.3172631008728001E-3</c:v>
                </c:pt>
                <c:pt idx="352">
                  <c:v>-2.3185892330186701E-3</c:v>
                </c:pt>
                <c:pt idx="353">
                  <c:v>-2.31988868574939E-3</c:v>
                </c:pt>
                <c:pt idx="354">
                  <c:v>-2.3211611583204201E-3</c:v>
                </c:pt>
                <c:pt idx="355">
                  <c:v>-2.3224067213109601E-3</c:v>
                </c:pt>
                <c:pt idx="356">
                  <c:v>-2.3236258424193801E-3</c:v>
                </c:pt>
                <c:pt idx="357">
                  <c:v>-2.3248192945917699E-3</c:v>
                </c:pt>
                <c:pt idx="358">
                  <c:v>-2.3259882357902898E-3</c:v>
                </c:pt>
                <c:pt idx="359">
                  <c:v>-2.3271341153332501E-3</c:v>
                </c:pt>
                <c:pt idx="360">
                  <c:v>-2.3282586636653902E-3</c:v>
                </c:pt>
                <c:pt idx="361">
                  <c:v>-2.3293638800957099E-3</c:v>
                </c:pt>
                <c:pt idx="362">
                  <c:v>-2.3304519291128599E-3</c:v>
                </c:pt>
                <c:pt idx="363">
                  <c:v>-2.33152514464707E-3</c:v>
                </c:pt>
                <c:pt idx="364">
                  <c:v>-2.3325860240472601E-3</c:v>
                </c:pt>
                <c:pt idx="365">
                  <c:v>-2.3336371446057501E-3</c:v>
                </c:pt>
                <c:pt idx="366">
                  <c:v>-2.3346811725982498E-3</c:v>
                </c:pt>
                <c:pt idx="367">
                  <c:v>-2.33572082649017E-3</c:v>
                </c:pt>
                <c:pt idx="368">
                  <c:v>-2.3367588184702798E-3</c:v>
                </c:pt>
                <c:pt idx="369">
                  <c:v>-2.3377978381844298E-3</c:v>
                </c:pt>
                <c:pt idx="370">
                  <c:v>-2.3388404859646002E-3</c:v>
                </c:pt>
                <c:pt idx="371">
                  <c:v>-2.3398893508211399E-3</c:v>
                </c:pt>
                <c:pt idx="372">
                  <c:v>-2.34094685130705E-3</c:v>
                </c:pt>
                <c:pt idx="373">
                  <c:v>-2.3420153556819399E-3</c:v>
                </c:pt>
                <c:pt idx="374">
                  <c:v>-2.3430970444989199E-3</c:v>
                </c:pt>
                <c:pt idx="375">
                  <c:v>-2.3441939902928599E-3</c:v>
                </c:pt>
                <c:pt idx="376">
                  <c:v>-2.3453080210830901E-3</c:v>
                </c:pt>
                <c:pt idx="377">
                  <c:v>-2.3464408254749601E-3</c:v>
                </c:pt>
                <c:pt idx="378">
                  <c:v>-2.3475938914525401E-3</c:v>
                </c:pt>
                <c:pt idx="379">
                  <c:v>-2.3487684894383299E-3</c:v>
                </c:pt>
                <c:pt idx="380">
                  <c:v>-2.34996567547123E-3</c:v>
                </c:pt>
                <c:pt idx="381">
                  <c:v>-2.3511863049112802E-3</c:v>
                </c:pt>
                <c:pt idx="382">
                  <c:v>-2.3524310205657499E-3</c:v>
                </c:pt>
                <c:pt idx="383">
                  <c:v>-2.3537002793863298E-3</c:v>
                </c:pt>
                <c:pt idx="384">
                  <c:v>-2.3549942807067699E-3</c:v>
                </c:pt>
                <c:pt idx="385">
                  <c:v>-2.35631300015544E-3</c:v>
                </c:pt>
                <c:pt idx="386">
                  <c:v>-2.3576562516456801E-3</c:v>
                </c:pt>
                <c:pt idx="387">
                  <c:v>-2.3590236307706801E-3</c:v>
                </c:pt>
                <c:pt idx="388">
                  <c:v>-2.3604145392487701E-3</c:v>
                </c:pt>
                <c:pt idx="389">
                  <c:v>-2.3618281812540901E-3</c:v>
                </c:pt>
                <c:pt idx="390">
                  <c:v>-2.3632636043614398E-3</c:v>
                </c:pt>
                <c:pt idx="391">
                  <c:v>-2.36471968354774E-3</c:v>
                </c:pt>
                <c:pt idx="392">
                  <c:v>-2.3661951496706502E-3</c:v>
                </c:pt>
                <c:pt idx="393">
                  <c:v>-2.36768861987485E-3</c:v>
                </c:pt>
                <c:pt idx="394">
                  <c:v>-2.3691985406147E-3</c:v>
                </c:pt>
                <c:pt idx="395">
                  <c:v>-2.3707232725693498E-3</c:v>
                </c:pt>
                <c:pt idx="396">
                  <c:v>-2.3722610177886699E-3</c:v>
                </c:pt>
                <c:pt idx="397">
                  <c:v>-2.3738099328874801E-3</c:v>
                </c:pt>
                <c:pt idx="398">
                  <c:v>-2.3753680939704001E-3</c:v>
                </c:pt>
                <c:pt idx="399">
                  <c:v>-2.3769335009060999E-3</c:v>
                </c:pt>
                <c:pt idx="400">
                  <c:v>-2.37850413480007E-3</c:v>
                </c:pt>
                <c:pt idx="401">
                  <c:v>-2.3800779435563398E-3</c:v>
                </c:pt>
                <c:pt idx="402">
                  <c:v>-2.3816528550323099E-3</c:v>
                </c:pt>
                <c:pt idx="403">
                  <c:v>-2.3832268013226601E-3</c:v>
                </c:pt>
                <c:pt idx="404">
                  <c:v>-2.3847977334233001E-3</c:v>
                </c:pt>
                <c:pt idx="405">
                  <c:v>-2.3863636063119801E-3</c:v>
                </c:pt>
                <c:pt idx="406">
                  <c:v>-2.3879224247412702E-3</c:v>
                </c:pt>
                <c:pt idx="407">
                  <c:v>-2.38947223059628E-3</c:v>
                </c:pt>
                <c:pt idx="408">
                  <c:v>-2.3910111144613798E-3</c:v>
                </c:pt>
                <c:pt idx="409">
                  <c:v>-2.3925372432386802E-3</c:v>
                </c:pt>
                <c:pt idx="410">
                  <c:v>-2.3940488544203901E-3</c:v>
                </c:pt>
                <c:pt idx="411">
                  <c:v>-2.3955442802633298E-3</c:v>
                </c:pt>
                <c:pt idx="412">
                  <c:v>-2.3970219671043702E-3</c:v>
                </c:pt>
                <c:pt idx="413">
                  <c:v>-2.3984804405777602E-3</c:v>
                </c:pt>
                <c:pt idx="414">
                  <c:v>-2.39991831657642E-3</c:v>
                </c:pt>
                <c:pt idx="415">
                  <c:v>-2.4013343144010401E-3</c:v>
                </c:pt>
                <c:pt idx="416">
                  <c:v>-2.4027273085119399E-3</c:v>
                </c:pt>
                <c:pt idx="417">
                  <c:v>-2.4040962312372998E-3</c:v>
                </c:pt>
                <c:pt idx="418">
                  <c:v>-2.4054401823997299E-3</c:v>
                </c:pt>
                <c:pt idx="419">
                  <c:v>-2.4067583639546899E-3</c:v>
                </c:pt>
                <c:pt idx="420">
                  <c:v>-2.4080500861973801E-3</c:v>
                </c:pt>
                <c:pt idx="421">
                  <c:v>-2.4093147899423399E-3</c:v>
                </c:pt>
                <c:pt idx="422">
                  <c:v>-2.4105520783132099E-3</c:v>
                </c:pt>
                <c:pt idx="423">
                  <c:v>-2.4117616410361301E-3</c:v>
                </c:pt>
                <c:pt idx="424">
                  <c:v>-2.4129432632297399E-3</c:v>
                </c:pt>
                <c:pt idx="425">
                  <c:v>-2.4140969057613701E-3</c:v>
                </c:pt>
                <c:pt idx="426">
                  <c:v>-2.4152226201580602E-3</c:v>
                </c:pt>
                <c:pt idx="427">
                  <c:v>-2.4163206022031801E-3</c:v>
                </c:pt>
                <c:pt idx="428">
                  <c:v>-2.4173911324574002E-3</c:v>
                </c:pt>
                <c:pt idx="429">
                  <c:v>-2.4184346756591199E-3</c:v>
                </c:pt>
                <c:pt idx="430">
                  <c:v>-2.4194517802819402E-3</c:v>
                </c:pt>
                <c:pt idx="431">
                  <c:v>-2.4204431251717601E-3</c:v>
                </c:pt>
                <c:pt idx="432">
                  <c:v>-2.4214095089466702E-3</c:v>
                </c:pt>
                <c:pt idx="433">
                  <c:v>-2.42235180944184E-3</c:v>
                </c:pt>
                <c:pt idx="434">
                  <c:v>-2.4232710621777602E-3</c:v>
                </c:pt>
                <c:pt idx="435">
                  <c:v>-2.4241684249546899E-3</c:v>
                </c:pt>
                <c:pt idx="436">
                  <c:v>-2.4250451330575101E-3</c:v>
                </c:pt>
                <c:pt idx="437">
                  <c:v>-2.4259025116149099E-3</c:v>
                </c:pt>
                <c:pt idx="438">
                  <c:v>-2.4267419788063E-3</c:v>
                </c:pt>
                <c:pt idx="439">
                  <c:v>-2.4275650627824598E-3</c:v>
                </c:pt>
                <c:pt idx="440">
                  <c:v>-2.42837333708391E-3</c:v>
                </c:pt>
                <c:pt idx="441">
                  <c:v>-2.4291684241430299E-3</c:v>
                </c:pt>
                <c:pt idx="442">
                  <c:v>-2.4299519940850301E-3</c:v>
                </c:pt>
                <c:pt idx="443">
                  <c:v>-2.4307257614075198E-3</c:v>
                </c:pt>
                <c:pt idx="444">
                  <c:v>-2.4314914658549701E-3</c:v>
                </c:pt>
                <c:pt idx="445">
                  <c:v>-2.4322508386681401E-3</c:v>
                </c:pt>
                <c:pt idx="446">
                  <c:v>-2.43300565063403E-3</c:v>
                </c:pt>
                <c:pt idx="447">
                  <c:v>-2.4337575977048899E-3</c:v>
                </c:pt>
                <c:pt idx="448">
                  <c:v>-2.4345084149472898E-3</c:v>
                </c:pt>
                <c:pt idx="449">
                  <c:v>-2.43525974190195E-3</c:v>
                </c:pt>
                <c:pt idx="450">
                  <c:v>-2.4360131962624298E-3</c:v>
                </c:pt>
                <c:pt idx="451">
                  <c:v>-2.4367703325290499E-3</c:v>
                </c:pt>
                <c:pt idx="452">
                  <c:v>-2.43753265056875E-3</c:v>
                </c:pt>
                <c:pt idx="453">
                  <c:v>-2.43830155502803E-3</c:v>
                </c:pt>
                <c:pt idx="454">
                  <c:v>-2.4390783373560401E-3</c:v>
                </c:pt>
                <c:pt idx="455">
                  <c:v>-2.4398642548283701E-3</c:v>
                </c:pt>
                <c:pt idx="456">
                  <c:v>-2.44066044268504E-3</c:v>
                </c:pt>
                <c:pt idx="457">
                  <c:v>-2.44146799351484E-3</c:v>
                </c:pt>
                <c:pt idx="458">
                  <c:v>-2.44228787005375E-3</c:v>
                </c:pt>
                <c:pt idx="459">
                  <c:v>-2.4431209561230501E-3</c:v>
                </c:pt>
                <c:pt idx="460">
                  <c:v>-2.4439680960939799E-3</c:v>
                </c:pt>
                <c:pt idx="461">
                  <c:v>-2.4448299764102299E-3</c:v>
                </c:pt>
                <c:pt idx="462">
                  <c:v>-2.4457072783112999E-3</c:v>
                </c:pt>
                <c:pt idx="463">
                  <c:v>-2.4466005876428399E-3</c:v>
                </c:pt>
                <c:pt idx="464">
                  <c:v>-2.4475104105226202E-3</c:v>
                </c:pt>
                <c:pt idx="465">
                  <c:v>-2.44843722680623E-3</c:v>
                </c:pt>
                <c:pt idx="466">
                  <c:v>-2.4493814605430798E-3</c:v>
                </c:pt>
                <c:pt idx="467">
                  <c:v>-2.4503434682650099E-3</c:v>
                </c:pt>
                <c:pt idx="468">
                  <c:v>-2.4513235697504799E-3</c:v>
                </c:pt>
                <c:pt idx="469">
                  <c:v>-2.45232202767472E-3</c:v>
                </c:pt>
                <c:pt idx="470">
                  <c:v>-2.4533391059907601E-3</c:v>
                </c:pt>
                <c:pt idx="471">
                  <c:v>-2.4543750066778002E-3</c:v>
                </c:pt>
                <c:pt idx="472">
                  <c:v>-2.4554299111699102E-3</c:v>
                </c:pt>
                <c:pt idx="473">
                  <c:v>-2.4565039460451199E-3</c:v>
                </c:pt>
                <c:pt idx="474">
                  <c:v>-2.4575972000628402E-3</c:v>
                </c:pt>
                <c:pt idx="475">
                  <c:v>-2.4587097379513102E-3</c:v>
                </c:pt>
                <c:pt idx="476">
                  <c:v>-2.4598415633396201E-3</c:v>
                </c:pt>
                <c:pt idx="477">
                  <c:v>-2.4609926738721E-3</c:v>
                </c:pt>
                <c:pt idx="478">
                  <c:v>-2.4621629632272202E-3</c:v>
                </c:pt>
                <c:pt idx="479">
                  <c:v>-2.4633523058301102E-3</c:v>
                </c:pt>
                <c:pt idx="480">
                  <c:v>-2.4645605327943401E-3</c:v>
                </c:pt>
                <c:pt idx="481">
                  <c:v>-2.4657873701708299E-3</c:v>
                </c:pt>
                <c:pt idx="482">
                  <c:v>-2.4670324665248501E-3</c:v>
                </c:pt>
                <c:pt idx="483">
                  <c:v>-2.4682953883567501E-3</c:v>
                </c:pt>
                <c:pt idx="484">
                  <c:v>-2.4695756201808098E-3</c:v>
                </c:pt>
                <c:pt idx="485">
                  <c:v>-2.4708725554071099E-3</c:v>
                </c:pt>
                <c:pt idx="486">
                  <c:v>-2.4721855012121499E-3</c:v>
                </c:pt>
                <c:pt idx="487">
                  <c:v>-2.4735136678267098E-3</c:v>
                </c:pt>
                <c:pt idx="488">
                  <c:v>-2.4748561652851598E-3</c:v>
                </c:pt>
                <c:pt idx="489">
                  <c:v>-2.47621203619444E-3</c:v>
                </c:pt>
                <c:pt idx="490">
                  <c:v>-2.4775801579635499E-3</c:v>
                </c:pt>
                <c:pt idx="491">
                  <c:v>-2.4789593375231299E-3</c:v>
                </c:pt>
                <c:pt idx="492">
                  <c:v>-2.48034830723854E-3</c:v>
                </c:pt>
                <c:pt idx="493">
                  <c:v>-2.48174570964787E-3</c:v>
                </c:pt>
                <c:pt idx="494">
                  <c:v>-2.4831500847571899E-3</c:v>
                </c:pt>
                <c:pt idx="495">
                  <c:v>-2.48455990063573E-3</c:v>
                </c:pt>
                <c:pt idx="496">
                  <c:v>-2.4859735972617798E-3</c:v>
                </c:pt>
                <c:pt idx="497">
                  <c:v>-2.4873895352597701E-3</c:v>
                </c:pt>
                <c:pt idx="498">
                  <c:v>-2.4888060374232399E-3</c:v>
                </c:pt>
                <c:pt idx="499">
                  <c:v>-2.4902213959641499E-3</c:v>
                </c:pt>
                <c:pt idx="500">
                  <c:v>-2.4916339088426102E-3</c:v>
                </c:pt>
                <c:pt idx="501">
                  <c:v>-2.4930418795308198E-3</c:v>
                </c:pt>
                <c:pt idx="502">
                  <c:v>-2.4944435654474101E-3</c:v>
                </c:pt>
                <c:pt idx="503">
                  <c:v>-2.4958373036606599E-3</c:v>
                </c:pt>
                <c:pt idx="504">
                  <c:v>-2.4972214383515898E-3</c:v>
                </c:pt>
                <c:pt idx="505">
                  <c:v>-2.4985943604048599E-3</c:v>
                </c:pt>
                <c:pt idx="506">
                  <c:v>-2.4999545019355599E-3</c:v>
                </c:pt>
                <c:pt idx="507">
                  <c:v>-2.5013004059724498E-3</c:v>
                </c:pt>
                <c:pt idx="508">
                  <c:v>-2.5026307036659198E-3</c:v>
                </c:pt>
                <c:pt idx="509">
                  <c:v>-2.5039441147620199E-3</c:v>
                </c:pt>
                <c:pt idx="510">
                  <c:v>-2.50523948389495E-3</c:v>
                </c:pt>
                <c:pt idx="511">
                  <c:v>-2.50651573400517E-3</c:v>
                </c:pt>
                <c:pt idx="512">
                  <c:v>-2.50777191804845E-3</c:v>
                </c:pt>
                <c:pt idx="513">
                  <c:v>-2.5090071938342101E-3</c:v>
                </c:pt>
                <c:pt idx="514">
                  <c:v>-2.5102208411151199E-3</c:v>
                </c:pt>
                <c:pt idx="515">
                  <c:v>-2.5114122235942202E-3</c:v>
                </c:pt>
                <c:pt idx="516">
                  <c:v>-2.5125809032586202E-3</c:v>
                </c:pt>
                <c:pt idx="517">
                  <c:v>-2.5137265559824701E-3</c:v>
                </c:pt>
                <c:pt idx="518">
                  <c:v>-2.5148489196178099E-3</c:v>
                </c:pt>
                <c:pt idx="519">
                  <c:v>-2.51594787014212E-3</c:v>
                </c:pt>
                <c:pt idx="520">
                  <c:v>-2.5170234303593698E-3</c:v>
                </c:pt>
                <c:pt idx="521">
                  <c:v>-2.5180756705029199E-3</c:v>
                </c:pt>
                <c:pt idx="522">
                  <c:v>-2.51910477146697E-3</c:v>
                </c:pt>
                <c:pt idx="523">
                  <c:v>-2.5201109904707301E-3</c:v>
                </c:pt>
                <c:pt idx="524">
                  <c:v>-2.5210946935257301E-3</c:v>
                </c:pt>
                <c:pt idx="525">
                  <c:v>-2.52205628751262E-3</c:v>
                </c:pt>
                <c:pt idx="526">
                  <c:v>-2.5229962057665002E-3</c:v>
                </c:pt>
                <c:pt idx="527">
                  <c:v>-2.5239149759111101E-3</c:v>
                </c:pt>
                <c:pt idx="528">
                  <c:v>-2.5248131400739701E-3</c:v>
                </c:pt>
                <c:pt idx="529">
                  <c:v>-2.52569122895755E-3</c:v>
                </c:pt>
                <c:pt idx="530">
                  <c:v>-2.5265498134907898E-3</c:v>
                </c:pt>
                <c:pt idx="531">
                  <c:v>-2.5273894458257302E-3</c:v>
                </c:pt>
                <c:pt idx="532">
                  <c:v>-2.52821068255837E-3</c:v>
                </c:pt>
                <c:pt idx="533">
                  <c:v>-2.52901403162191E-3</c:v>
                </c:pt>
                <c:pt idx="534">
                  <c:v>-2.52980000420812E-3</c:v>
                </c:pt>
                <c:pt idx="535">
                  <c:v>-2.53056908226441E-3</c:v>
                </c:pt>
                <c:pt idx="536">
                  <c:v>-2.5313216816951899E-3</c:v>
                </c:pt>
                <c:pt idx="537">
                  <c:v>-2.53205817935169E-3</c:v>
                </c:pt>
                <c:pt idx="538">
                  <c:v>-2.5327789046047599E-3</c:v>
                </c:pt>
                <c:pt idx="539">
                  <c:v>-2.5334841042646801E-3</c:v>
                </c:pt>
                <c:pt idx="540">
                  <c:v>-2.5341739683134201E-3</c:v>
                </c:pt>
                <c:pt idx="541">
                  <c:v>-2.53484867201216E-3</c:v>
                </c:pt>
                <c:pt idx="542">
                  <c:v>-2.5355082395801701E-3</c:v>
                </c:pt>
                <c:pt idx="543">
                  <c:v>-2.5361526931465001E-3</c:v>
                </c:pt>
                <c:pt idx="544">
                  <c:v>-2.53678201855809E-3</c:v>
                </c:pt>
                <c:pt idx="545">
                  <c:v>-2.5373960934062401E-3</c:v>
                </c:pt>
                <c:pt idx="546">
                  <c:v>-2.5379947376951198E-3</c:v>
                </c:pt>
                <c:pt idx="547">
                  <c:v>-2.53857775218751E-3</c:v>
                </c:pt>
                <c:pt idx="548">
                  <c:v>-2.5391448734032101E-3</c:v>
                </c:pt>
                <c:pt idx="549">
                  <c:v>-2.5396958103317199E-3</c:v>
                </c:pt>
                <c:pt idx="550">
                  <c:v>-2.5402302602891801E-3</c:v>
                </c:pt>
                <c:pt idx="551">
                  <c:v>-2.5407478715512599E-3</c:v>
                </c:pt>
                <c:pt idx="552">
                  <c:v>-2.54124824711526E-3</c:v>
                </c:pt>
                <c:pt idx="553">
                  <c:v>-2.5417310114448999E-3</c:v>
                </c:pt>
                <c:pt idx="554">
                  <c:v>-2.5421957752241602E-3</c:v>
                </c:pt>
                <c:pt idx="555">
                  <c:v>-2.5426421601306001E-3</c:v>
                </c:pt>
                <c:pt idx="556">
                  <c:v>-2.5430697974736299E-3</c:v>
                </c:pt>
                <c:pt idx="557">
                  <c:v>-2.5434783711820001E-3</c:v>
                </c:pt>
                <c:pt idx="558">
                  <c:v>-2.543867578257E-3</c:v>
                </c:pt>
                <c:pt idx="559">
                  <c:v>-2.5442371492073101E-3</c:v>
                </c:pt>
                <c:pt idx="560">
                  <c:v>-2.5445868745340998E-3</c:v>
                </c:pt>
                <c:pt idx="561">
                  <c:v>-2.5449165739279901E-3</c:v>
                </c:pt>
                <c:pt idx="562">
                  <c:v>-2.5452261611945098E-3</c:v>
                </c:pt>
                <c:pt idx="563">
                  <c:v>-2.5455155898597699E-3</c:v>
                </c:pt>
                <c:pt idx="564">
                  <c:v>-2.5457848992808899E-3</c:v>
                </c:pt>
                <c:pt idx="565">
                  <c:v>-2.5460341903123301E-3</c:v>
                </c:pt>
                <c:pt idx="566">
                  <c:v>-2.5462636399344201E-3</c:v>
                </c:pt>
                <c:pt idx="567">
                  <c:v>-2.5464735363037701E-3</c:v>
                </c:pt>
                <c:pt idx="568">
                  <c:v>-2.5466642436721598E-3</c:v>
                </c:pt>
                <c:pt idx="569">
                  <c:v>-2.5468361976334398E-3</c:v>
                </c:pt>
                <c:pt idx="570">
                  <c:v>-2.5469899045865501E-3</c:v>
                </c:pt>
                <c:pt idx="571">
                  <c:v>-2.5471259882787201E-3</c:v>
                </c:pt>
                <c:pt idx="572">
                  <c:v>-2.54724515314216E-3</c:v>
                </c:pt>
                <c:pt idx="573">
                  <c:v>-2.5473481662320599E-3</c:v>
                </c:pt>
                <c:pt idx="574">
                  <c:v>-2.5474358731260899E-3</c:v>
                </c:pt>
                <c:pt idx="575">
                  <c:v>-2.5475091847554001E-3</c:v>
                </c:pt>
                <c:pt idx="576">
                  <c:v>-2.5475691210859598E-3</c:v>
                </c:pt>
                <c:pt idx="577">
                  <c:v>-2.5476167527528201E-3</c:v>
                </c:pt>
                <c:pt idx="578">
                  <c:v>-2.5476532277819599E-3</c:v>
                </c:pt>
                <c:pt idx="579">
                  <c:v>-2.5476797310199899E-3</c:v>
                </c:pt>
                <c:pt idx="580">
                  <c:v>-2.5476975159780999E-3</c:v>
                </c:pt>
                <c:pt idx="581">
                  <c:v>-2.5477078718441101E-3</c:v>
                </c:pt>
                <c:pt idx="582">
                  <c:v>-2.54771212486105E-3</c:v>
                </c:pt>
                <c:pt idx="583">
                  <c:v>-2.5477116083177402E-3</c:v>
                </c:pt>
                <c:pt idx="584">
                  <c:v>-2.5477077319601298E-3</c:v>
                </c:pt>
                <c:pt idx="585">
                  <c:v>-2.54770189886248E-3</c:v>
                </c:pt>
                <c:pt idx="586">
                  <c:v>-2.54769551716092E-3</c:v>
                </c:pt>
                <c:pt idx="587">
                  <c:v>-2.5476899827623699E-3</c:v>
                </c:pt>
                <c:pt idx="588">
                  <c:v>-2.54768670754551E-3</c:v>
                </c:pt>
                <c:pt idx="589">
                  <c:v>-2.54768707185828E-3</c:v>
                </c:pt>
                <c:pt idx="590">
                  <c:v>-2.5476924349163198E-3</c:v>
                </c:pt>
                <c:pt idx="591">
                  <c:v>-2.5477041468353898E-3</c:v>
                </c:pt>
                <c:pt idx="592">
                  <c:v>-2.5477235104377199E-3</c:v>
                </c:pt>
                <c:pt idx="593">
                  <c:v>-2.547751754846E-3</c:v>
                </c:pt>
                <c:pt idx="594">
                  <c:v>-2.5477901078664799E-3</c:v>
                </c:pt>
                <c:pt idx="595">
                  <c:v>-2.5478397058562802E-3</c:v>
                </c:pt>
                <c:pt idx="596">
                  <c:v>-2.5479016456536599E-3</c:v>
                </c:pt>
                <c:pt idx="597">
                  <c:v>-2.5479769351584602E-3</c:v>
                </c:pt>
                <c:pt idx="598">
                  <c:v>-2.5480665131149701E-3</c:v>
                </c:pt>
                <c:pt idx="599">
                  <c:v>-2.5481712393939301E-3</c:v>
                </c:pt>
                <c:pt idx="600">
                  <c:v>-2.5482919224582199E-3</c:v>
                </c:pt>
                <c:pt idx="601">
                  <c:v>-2.5484292410349698E-3</c:v>
                </c:pt>
                <c:pt idx="602">
                  <c:v>-2.5485837597725102E-3</c:v>
                </c:pt>
                <c:pt idx="603">
                  <c:v>-2.5487559836306602E-3</c:v>
                </c:pt>
                <c:pt idx="604">
                  <c:v>-2.5489463281005501E-3</c:v>
                </c:pt>
                <c:pt idx="605">
                  <c:v>-2.54915510325534E-3</c:v>
                </c:pt>
                <c:pt idx="606">
                  <c:v>-2.5493825074734701E-3</c:v>
                </c:pt>
                <c:pt idx="607">
                  <c:v>-2.5496286802318001E-3</c:v>
                </c:pt>
                <c:pt idx="608">
                  <c:v>-2.5498936243293102E-3</c:v>
                </c:pt>
                <c:pt idx="609">
                  <c:v>-2.5501772541601702E-3</c:v>
                </c:pt>
                <c:pt idx="610">
                  <c:v>-2.5504793987891098E-3</c:v>
                </c:pt>
                <c:pt idx="611">
                  <c:v>-2.5507997721567499E-3</c:v>
                </c:pt>
                <c:pt idx="612">
                  <c:v>-2.5511380555591299E-3</c:v>
                </c:pt>
                <c:pt idx="613">
                  <c:v>-2.5514937770873001E-3</c:v>
                </c:pt>
                <c:pt idx="614">
                  <c:v>-2.5518664060735301E-3</c:v>
                </c:pt>
                <c:pt idx="615">
                  <c:v>-2.5522553448844702E-3</c:v>
                </c:pt>
                <c:pt idx="616">
                  <c:v>-2.55265992693474E-3</c:v>
                </c:pt>
                <c:pt idx="617">
                  <c:v>-2.5530794266505701E-3</c:v>
                </c:pt>
                <c:pt idx="618">
                  <c:v>-2.5535130602694299E-3</c:v>
                </c:pt>
                <c:pt idx="619">
                  <c:v>-2.5539599688161902E-3</c:v>
                </c:pt>
                <c:pt idx="620">
                  <c:v>-2.5544192882263101E-3</c:v>
                </c:pt>
                <c:pt idx="621">
                  <c:v>-2.5548900629582998E-3</c:v>
                </c:pt>
                <c:pt idx="622">
                  <c:v>-2.5553713299495502E-3</c:v>
                </c:pt>
                <c:pt idx="623">
                  <c:v>-2.5558621328206198E-3</c:v>
                </c:pt>
                <c:pt idx="624">
                  <c:v>-2.5563614742156399E-3</c:v>
                </c:pt>
                <c:pt idx="625">
                  <c:v>-2.5568683386513499E-3</c:v>
                </c:pt>
                <c:pt idx="626">
                  <c:v>-2.5573816835428001E-3</c:v>
                </c:pt>
                <c:pt idx="627">
                  <c:v>-2.5579005359734198E-3</c:v>
                </c:pt>
                <c:pt idx="628">
                  <c:v>-2.5584239132112399E-3</c:v>
                </c:pt>
                <c:pt idx="629">
                  <c:v>-2.5589508245532698E-3</c:v>
                </c:pt>
                <c:pt idx="630">
                  <c:v>-2.5594803524050802E-3</c:v>
                </c:pt>
                <c:pt idx="631">
                  <c:v>-2.5600115595227398E-3</c:v>
                </c:pt>
                <c:pt idx="632">
                  <c:v>-2.5605435712659302E-3</c:v>
                </c:pt>
                <c:pt idx="633">
                  <c:v>-2.5610755255529101E-3</c:v>
                </c:pt>
                <c:pt idx="634">
                  <c:v>-2.5616066095365399E-3</c:v>
                </c:pt>
                <c:pt idx="635">
                  <c:v>-2.56213601892004E-3</c:v>
                </c:pt>
                <c:pt idx="636">
                  <c:v>-2.5626630475306601E-3</c:v>
                </c:pt>
                <c:pt idx="637">
                  <c:v>-2.5631870280106201E-3</c:v>
                </c:pt>
                <c:pt idx="638">
                  <c:v>-2.56370738690104E-3</c:v>
                </c:pt>
                <c:pt idx="639">
                  <c:v>-2.5642235584416601E-3</c:v>
                </c:pt>
                <c:pt idx="640">
                  <c:v>-2.5647350344112098E-3</c:v>
                </c:pt>
                <c:pt idx="641">
                  <c:v>-2.5652413675228899E-3</c:v>
                </c:pt>
                <c:pt idx="642">
                  <c:v>-2.5657421906387901E-3</c:v>
                </c:pt>
                <c:pt idx="643">
                  <c:v>-2.5662371664373698E-3</c:v>
                </c:pt>
                <c:pt idx="644">
                  <c:v>-2.56672602353909E-3</c:v>
                </c:pt>
                <c:pt idx="645">
                  <c:v>-2.5672084938502299E-3</c:v>
                </c:pt>
                <c:pt idx="646">
                  <c:v>-2.5676844455807999E-3</c:v>
                </c:pt>
                <c:pt idx="647">
                  <c:v>-2.56815376125725E-3</c:v>
                </c:pt>
                <c:pt idx="648">
                  <c:v>-2.5686163766779901E-3</c:v>
                </c:pt>
                <c:pt idx="649">
                  <c:v>-2.56907226997936E-3</c:v>
                </c:pt>
                <c:pt idx="650">
                  <c:v>-2.56952145221798E-3</c:v>
                </c:pt>
                <c:pt idx="651">
                  <c:v>-2.5699639961765598E-3</c:v>
                </c:pt>
                <c:pt idx="652">
                  <c:v>-2.5704000346624999E-3</c:v>
                </c:pt>
                <c:pt idx="653">
                  <c:v>-2.5708297030457199E-3</c:v>
                </c:pt>
                <c:pt idx="654">
                  <c:v>-2.5712532157542399E-3</c:v>
                </c:pt>
                <c:pt idx="655">
                  <c:v>-2.5716707578499298E-3</c:v>
                </c:pt>
                <c:pt idx="656">
                  <c:v>-2.57208259888314E-3</c:v>
                </c:pt>
                <c:pt idx="657">
                  <c:v>-2.5724890259919099E-3</c:v>
                </c:pt>
                <c:pt idx="658">
                  <c:v>-2.57289034881615E-3</c:v>
                </c:pt>
                <c:pt idx="659">
                  <c:v>-2.5732868927926698E-3</c:v>
                </c:pt>
                <c:pt idx="660">
                  <c:v>-2.5736790196128098E-3</c:v>
                </c:pt>
                <c:pt idx="661">
                  <c:v>-2.5740670870635501E-3</c:v>
                </c:pt>
                <c:pt idx="662">
                  <c:v>-2.5744515148362099E-3</c:v>
                </c:pt>
                <c:pt idx="663">
                  <c:v>-2.5748326843105102E-3</c:v>
                </c:pt>
                <c:pt idx="664">
                  <c:v>-2.5752110260794901E-3</c:v>
                </c:pt>
                <c:pt idx="665">
                  <c:v>-2.5755869987703502E-3</c:v>
                </c:pt>
                <c:pt idx="666">
                  <c:v>-2.5759610523321199E-3</c:v>
                </c:pt>
                <c:pt idx="667">
                  <c:v>-2.57633363451386E-3</c:v>
                </c:pt>
                <c:pt idx="668">
                  <c:v>-2.5767052005660701E-3</c:v>
                </c:pt>
                <c:pt idx="669">
                  <c:v>-2.5770762120631099E-3</c:v>
                </c:pt>
                <c:pt idx="670">
                  <c:v>-2.5774471109948202E-3</c:v>
                </c:pt>
                <c:pt idx="671">
                  <c:v>-2.5778183260089902E-3</c:v>
                </c:pt>
                <c:pt idx="672">
                  <c:v>-2.5781903149176802E-3</c:v>
                </c:pt>
                <c:pt idx="673">
                  <c:v>-2.5785635231607702E-3</c:v>
                </c:pt>
                <c:pt idx="674">
                  <c:v>-2.5789384088000201E-3</c:v>
                </c:pt>
                <c:pt idx="675">
                  <c:v>-2.57931539516007E-3</c:v>
                </c:pt>
                <c:pt idx="676">
                  <c:v>-2.5796948734047699E-3</c:v>
                </c:pt>
                <c:pt idx="677">
                  <c:v>-2.5800771955933298E-3</c:v>
                </c:pt>
                <c:pt idx="678">
                  <c:v>-2.5804627158144701E-3</c:v>
                </c:pt>
                <c:pt idx="679">
                  <c:v>-2.5808517795188799E-3</c:v>
                </c:pt>
                <c:pt idx="680">
                  <c:v>-2.58124469907315E-3</c:v>
                </c:pt>
                <c:pt idx="681">
                  <c:v>-2.5816417518286002E-3</c:v>
                </c:pt>
                <c:pt idx="682">
                  <c:v>-2.58204318729971E-3</c:v>
                </c:pt>
                <c:pt idx="683">
                  <c:v>-2.58244921794116E-3</c:v>
                </c:pt>
                <c:pt idx="684">
                  <c:v>-2.58285998128659E-3</c:v>
                </c:pt>
                <c:pt idx="685">
                  <c:v>-2.5832756254958599E-3</c:v>
                </c:pt>
                <c:pt idx="686">
                  <c:v>-2.58369620831334E-3</c:v>
                </c:pt>
                <c:pt idx="687">
                  <c:v>-2.5841217727332602E-3</c:v>
                </c:pt>
                <c:pt idx="688">
                  <c:v>-2.58455230814207E-3</c:v>
                </c:pt>
                <c:pt idx="689">
                  <c:v>-2.58498774357472E-3</c:v>
                </c:pt>
                <c:pt idx="690">
                  <c:v>-2.5854279669326901E-3</c:v>
                </c:pt>
                <c:pt idx="691">
                  <c:v>-2.5858728190576098E-3</c:v>
                </c:pt>
                <c:pt idx="692">
                  <c:v>-2.5863221039896401E-3</c:v>
                </c:pt>
                <c:pt idx="693">
                  <c:v>-2.5867755379113699E-3</c:v>
                </c:pt>
                <c:pt idx="694">
                  <c:v>-2.5872327825958901E-3</c:v>
                </c:pt>
                <c:pt idx="695">
                  <c:v>-2.58769345829615E-3</c:v>
                </c:pt>
                <c:pt idx="696">
                  <c:v>-2.5881571267892898E-3</c:v>
                </c:pt>
                <c:pt idx="697">
                  <c:v>-2.58862329389271E-3</c:v>
                </c:pt>
                <c:pt idx="698">
                  <c:v>-2.5890914110814501E-3</c:v>
                </c:pt>
                <c:pt idx="699">
                  <c:v>-2.5895608738862601E-3</c:v>
                </c:pt>
                <c:pt idx="700">
                  <c:v>-2.5900310212985502E-3</c:v>
                </c:pt>
                <c:pt idx="701">
                  <c:v>-2.5905011605703398E-3</c:v>
                </c:pt>
                <c:pt idx="702">
                  <c:v>-2.59097055585184E-3</c:v>
                </c:pt>
                <c:pt idx="703">
                  <c:v>-2.5914384301435E-3</c:v>
                </c:pt>
                <c:pt idx="704">
                  <c:v>-2.5919040243194101E-3</c:v>
                </c:pt>
                <c:pt idx="705">
                  <c:v>-2.5923664432471599E-3</c:v>
                </c:pt>
                <c:pt idx="706">
                  <c:v>-2.5928248149953499E-3</c:v>
                </c:pt>
                <c:pt idx="707">
                  <c:v>-2.59327819572692E-3</c:v>
                </c:pt>
                <c:pt idx="708">
                  <c:v>-2.5937256606675899E-3</c:v>
                </c:pt>
                <c:pt idx="709">
                  <c:v>-2.5941662662724201E-3</c:v>
                </c:pt>
                <c:pt idx="710">
                  <c:v>-2.5945990643221201E-3</c:v>
                </c:pt>
                <c:pt idx="711">
                  <c:v>-2.5950230902243299E-3</c:v>
                </c:pt>
                <c:pt idx="712">
                  <c:v>-2.5954373647894499E-3</c:v>
                </c:pt>
                <c:pt idx="713">
                  <c:v>-2.59584089309079E-3</c:v>
                </c:pt>
                <c:pt idx="714">
                  <c:v>-2.59623271525436E-3</c:v>
                </c:pt>
                <c:pt idx="715">
                  <c:v>-2.59661188958304E-3</c:v>
                </c:pt>
                <c:pt idx="716">
                  <c:v>-2.5969774829060102E-3</c:v>
                </c:pt>
                <c:pt idx="717">
                  <c:v>-2.5973285471666899E-3</c:v>
                </c:pt>
                <c:pt idx="718">
                  <c:v>-2.59766420479412E-3</c:v>
                </c:pt>
                <c:pt idx="719">
                  <c:v>-2.5979836363517702E-3</c:v>
                </c:pt>
                <c:pt idx="720">
                  <c:v>-2.5982859855067102E-3</c:v>
                </c:pt>
                <c:pt idx="721">
                  <c:v>-2.5985704289265602E-3</c:v>
                </c:pt>
                <c:pt idx="722">
                  <c:v>-2.5988362151854101E-3</c:v>
                </c:pt>
                <c:pt idx="723">
                  <c:v>-2.5990826343471299E-3</c:v>
                </c:pt>
                <c:pt idx="724">
                  <c:v>-2.59930902741024E-3</c:v>
                </c:pt>
                <c:pt idx="725">
                  <c:v>-2.5995147799614698E-3</c:v>
                </c:pt>
                <c:pt idx="726">
                  <c:v>-2.5996993157678598E-3</c:v>
                </c:pt>
                <c:pt idx="727">
                  <c:v>-2.5998621005739499E-3</c:v>
                </c:pt>
                <c:pt idx="728">
                  <c:v>-2.60000267460725E-3</c:v>
                </c:pt>
                <c:pt idx="729">
                  <c:v>-2.6001206240907101E-3</c:v>
                </c:pt>
                <c:pt idx="730">
                  <c:v>-2.6002155873714799E-3</c:v>
                </c:pt>
                <c:pt idx="731">
                  <c:v>-2.6002866213783202E-3</c:v>
                </c:pt>
                <c:pt idx="732">
                  <c:v>-2.6003283365746799E-3</c:v>
                </c:pt>
                <c:pt idx="733">
                  <c:v>-2.6003421018921998E-3</c:v>
                </c:pt>
                <c:pt idx="734">
                  <c:v>-2.6003287291060302E-3</c:v>
                </c:pt>
                <c:pt idx="735">
                  <c:v>-2.6002886630008101E-3</c:v>
                </c:pt>
                <c:pt idx="736">
                  <c:v>-2.60022224416806E-3</c:v>
                </c:pt>
                <c:pt idx="737">
                  <c:v>-2.60012970061932E-3</c:v>
                </c:pt>
                <c:pt idx="738">
                  <c:v>-2.6000112381986099E-3</c:v>
                </c:pt>
                <c:pt idx="739">
                  <c:v>-2.5998671364793201E-3</c:v>
                </c:pt>
                <c:pt idx="740">
                  <c:v>-2.5996976916084998E-3</c:v>
                </c:pt>
                <c:pt idx="741">
                  <c:v>-2.5995031551644698E-3</c:v>
                </c:pt>
                <c:pt idx="742">
                  <c:v>-2.5992838149194101E-3</c:v>
                </c:pt>
                <c:pt idx="743">
                  <c:v>-2.5990399894855001E-3</c:v>
                </c:pt>
                <c:pt idx="744">
                  <c:v>-2.5987720227890298E-3</c:v>
                </c:pt>
                <c:pt idx="745">
                  <c:v>-2.5984802525797499E-3</c:v>
                </c:pt>
                <c:pt idx="746">
                  <c:v>-2.5981650358013202E-3</c:v>
                </c:pt>
                <c:pt idx="747">
                  <c:v>-2.5978267532422101E-3</c:v>
                </c:pt>
                <c:pt idx="748">
                  <c:v>-2.5974657988314699E-3</c:v>
                </c:pt>
                <c:pt idx="749">
                  <c:v>-2.5970826098572698E-3</c:v>
                </c:pt>
                <c:pt idx="750">
                  <c:v>-2.5966776108330902E-3</c:v>
                </c:pt>
                <c:pt idx="751">
                  <c:v>-2.5962512546946199E-3</c:v>
                </c:pt>
                <c:pt idx="752">
                  <c:v>-2.5958040234924898E-3</c:v>
                </c:pt>
                <c:pt idx="753">
                  <c:v>-2.5953364296319001E-3</c:v>
                </c:pt>
                <c:pt idx="754">
                  <c:v>-2.5948490334534902E-3</c:v>
                </c:pt>
                <c:pt idx="755">
                  <c:v>-2.59434235885343E-3</c:v>
                </c:pt>
                <c:pt idx="756">
                  <c:v>-2.59381699282457E-3</c:v>
                </c:pt>
                <c:pt idx="757">
                  <c:v>-2.5932735148702698E-3</c:v>
                </c:pt>
                <c:pt idx="758">
                  <c:v>-2.5927124592205501E-3</c:v>
                </c:pt>
                <c:pt idx="759">
                  <c:v>-2.5921343702215E-3</c:v>
                </c:pt>
                <c:pt idx="760">
                  <c:v>-2.5915397825732999E-3</c:v>
                </c:pt>
                <c:pt idx="761">
                  <c:v>-2.5909291926846899E-3</c:v>
                </c:pt>
                <c:pt idx="762">
                  <c:v>-2.5903030534364302E-3</c:v>
                </c:pt>
                <c:pt idx="763">
                  <c:v>-2.5896618058372598E-3</c:v>
                </c:pt>
                <c:pt idx="764">
                  <c:v>-2.5890059383894899E-3</c:v>
                </c:pt>
                <c:pt idx="765">
                  <c:v>-2.5883358966584699E-3</c:v>
                </c:pt>
                <c:pt idx="766">
                  <c:v>-2.5876520763670101E-3</c:v>
                </c:pt>
                <c:pt idx="767">
                  <c:v>-2.5869548846338001E-3</c:v>
                </c:pt>
                <c:pt idx="768">
                  <c:v>-2.5862446980222799E-3</c:v>
                </c:pt>
                <c:pt idx="769">
                  <c:v>-2.5855219396783602E-3</c:v>
                </c:pt>
                <c:pt idx="770">
                  <c:v>-2.5847869797368298E-3</c:v>
                </c:pt>
                <c:pt idx="771">
                  <c:v>-2.5840402276204599E-3</c:v>
                </c:pt>
                <c:pt idx="772">
                  <c:v>-2.5832820704111202E-3</c:v>
                </c:pt>
                <c:pt idx="773">
                  <c:v>-2.5825128890654501E-3</c:v>
                </c:pt>
                <c:pt idx="774">
                  <c:v>-2.58173306825734E-3</c:v>
                </c:pt>
                <c:pt idx="775">
                  <c:v>-2.5809429686944698E-3</c:v>
                </c:pt>
                <c:pt idx="776">
                  <c:v>-2.5801429410686602E-3</c:v>
                </c:pt>
                <c:pt idx="777">
                  <c:v>-2.5793333963963399E-3</c:v>
                </c:pt>
                <c:pt idx="778">
                  <c:v>-2.57851470947505E-3</c:v>
                </c:pt>
                <c:pt idx="779">
                  <c:v>-2.5776872514087701E-3</c:v>
                </c:pt>
                <c:pt idx="780">
                  <c:v>-2.57685144763347E-3</c:v>
                </c:pt>
                <c:pt idx="781">
                  <c:v>-2.5760077268848101E-3</c:v>
                </c:pt>
                <c:pt idx="782">
                  <c:v>-2.5751565750953202E-3</c:v>
                </c:pt>
                <c:pt idx="783">
                  <c:v>-2.5742984291982698E-3</c:v>
                </c:pt>
                <c:pt idx="784">
                  <c:v>-2.5734337843886E-3</c:v>
                </c:pt>
                <c:pt idx="785">
                  <c:v>-2.5725631606753601E-3</c:v>
                </c:pt>
                <c:pt idx="786">
                  <c:v>-2.5716870619569899E-3</c:v>
                </c:pt>
                <c:pt idx="787">
                  <c:v>-2.5708060363176101E-3</c:v>
                </c:pt>
                <c:pt idx="788">
                  <c:v>-2.5699206522399E-3</c:v>
                </c:pt>
                <c:pt idx="789">
                  <c:v>-2.5690314885795E-3</c:v>
                </c:pt>
                <c:pt idx="790">
                  <c:v>-2.5681391147889402E-3</c:v>
                </c:pt>
                <c:pt idx="791">
                  <c:v>-2.5672440913166602E-3</c:v>
                </c:pt>
                <c:pt idx="792">
                  <c:v>-2.5663469763747E-3</c:v>
                </c:pt>
                <c:pt idx="793">
                  <c:v>-2.5654483535870001E-3</c:v>
                </c:pt>
                <c:pt idx="794">
                  <c:v>-2.56454875943309E-3</c:v>
                </c:pt>
                <c:pt idx="795">
                  <c:v>-2.56364872545787E-3</c:v>
                </c:pt>
                <c:pt idx="796">
                  <c:v>-2.56274881596949E-3</c:v>
                </c:pt>
                <c:pt idx="797">
                  <c:v>-2.56184958593939E-3</c:v>
                </c:pt>
                <c:pt idx="798">
                  <c:v>-2.5609515845017501E-3</c:v>
                </c:pt>
                <c:pt idx="799">
                  <c:v>-2.5600553681111998E-3</c:v>
                </c:pt>
                <c:pt idx="800">
                  <c:v>-2.5591614767703601E-3</c:v>
                </c:pt>
                <c:pt idx="801">
                  <c:v>-2.5582704685707799E-3</c:v>
                </c:pt>
                <c:pt idx="802">
                  <c:v>-2.5573828850208799E-3</c:v>
                </c:pt>
                <c:pt idx="803">
                  <c:v>-2.55649927800773E-3</c:v>
                </c:pt>
                <c:pt idx="804">
                  <c:v>-2.5556201701220698E-3</c:v>
                </c:pt>
                <c:pt idx="805">
                  <c:v>-2.5547460763284402E-3</c:v>
                </c:pt>
                <c:pt idx="806">
                  <c:v>-2.5538775084356E-3</c:v>
                </c:pt>
                <c:pt idx="807">
                  <c:v>-2.5530149701075899E-3</c:v>
                </c:pt>
                <c:pt idx="808">
                  <c:v>-2.5521589425012599E-3</c:v>
                </c:pt>
                <c:pt idx="809">
                  <c:v>-2.55130988071291E-3</c:v>
                </c:pt>
                <c:pt idx="810">
                  <c:v>-2.5504682062784099E-3</c:v>
                </c:pt>
                <c:pt idx="811">
                  <c:v>-2.5496343302214299E-3</c:v>
                </c:pt>
                <c:pt idx="812">
                  <c:v>-2.54880864156859E-3</c:v>
                </c:pt>
                <c:pt idx="813">
                  <c:v>-2.54799149062334E-3</c:v>
                </c:pt>
                <c:pt idx="814">
                  <c:v>-2.5471832484289798E-3</c:v>
                </c:pt>
                <c:pt idx="815">
                  <c:v>-2.5463842643578E-3</c:v>
                </c:pt>
                <c:pt idx="816">
                  <c:v>-2.5455948169274198E-3</c:v>
                </c:pt>
                <c:pt idx="817">
                  <c:v>-2.5448152630812701E-3</c:v>
                </c:pt>
                <c:pt idx="818">
                  <c:v>-2.5440459035100502E-3</c:v>
                </c:pt>
                <c:pt idx="819">
                  <c:v>-2.5432869417648801E-3</c:v>
                </c:pt>
                <c:pt idx="820">
                  <c:v>-2.5425385767976001E-3</c:v>
                </c:pt>
                <c:pt idx="821">
                  <c:v>-2.5418009103124E-3</c:v>
                </c:pt>
                <c:pt idx="822">
                  <c:v>-2.5410739231186402E-3</c:v>
                </c:pt>
                <c:pt idx="823">
                  <c:v>-2.5403574710575298E-3</c:v>
                </c:pt>
                <c:pt idx="824">
                  <c:v>-2.53965125599942E-3</c:v>
                </c:pt>
                <c:pt idx="825">
                  <c:v>-2.5389548638219501E-3</c:v>
                </c:pt>
                <c:pt idx="826">
                  <c:v>-2.53826771740667E-3</c:v>
                </c:pt>
                <c:pt idx="827">
                  <c:v>-2.5375891049964198E-3</c:v>
                </c:pt>
                <c:pt idx="828">
                  <c:v>-2.5369181565794898E-3</c:v>
                </c:pt>
                <c:pt idx="829">
                  <c:v>-2.5362539145466702E-3</c:v>
                </c:pt>
                <c:pt idx="830">
                  <c:v>-2.5355953213568399E-3</c:v>
                </c:pt>
                <c:pt idx="831">
                  <c:v>-2.5349412479793998E-3</c:v>
                </c:pt>
                <c:pt idx="832">
                  <c:v>-2.53429052348773E-3</c:v>
                </c:pt>
                <c:pt idx="833">
                  <c:v>-2.53364196411969E-3</c:v>
                </c:pt>
                <c:pt idx="834">
                  <c:v>-2.5329944510196199E-3</c:v>
                </c:pt>
                <c:pt idx="835">
                  <c:v>-2.5323469709254598E-3</c:v>
                </c:pt>
                <c:pt idx="836">
                  <c:v>-2.5316986109504701E-3</c:v>
                </c:pt>
                <c:pt idx="837">
                  <c:v>-2.5310486401050399E-3</c:v>
                </c:pt>
                <c:pt idx="838">
                  <c:v>-2.5303964889564299E-3</c:v>
                </c:pt>
                <c:pt idx="839">
                  <c:v>-2.5297417322722401E-3</c:v>
                </c:pt>
                <c:pt idx="840">
                  <c:v>-2.5290841455033902E-3</c:v>
                </c:pt>
                <c:pt idx="841">
                  <c:v>-2.5284236104288998E-3</c:v>
                </c:pt>
                <c:pt idx="842">
                  <c:v>-2.5277600635565801E-3</c:v>
                </c:pt>
                <c:pt idx="843">
                  <c:v>-2.5270935100039299E-3</c:v>
                </c:pt>
                <c:pt idx="844">
                  <c:v>-2.5264239554924901E-3</c:v>
                </c:pt>
                <c:pt idx="845">
                  <c:v>-2.5257513634149098E-3</c:v>
                </c:pt>
                <c:pt idx="846">
                  <c:v>-2.5250756070069802E-3</c:v>
                </c:pt>
                <c:pt idx="847">
                  <c:v>-2.52439647376956E-3</c:v>
                </c:pt>
                <c:pt idx="848">
                  <c:v>-2.5237136251762202E-3</c:v>
                </c:pt>
                <c:pt idx="849">
                  <c:v>-2.5230266218802498E-3</c:v>
                </c:pt>
                <c:pt idx="850">
                  <c:v>-2.5223349691254802E-3</c:v>
                </c:pt>
                <c:pt idx="851">
                  <c:v>-2.52163800338872E-3</c:v>
                </c:pt>
                <c:pt idx="852">
                  <c:v>-2.5209350518476102E-3</c:v>
                </c:pt>
                <c:pt idx="853">
                  <c:v>-2.52022535973879E-3</c:v>
                </c:pt>
                <c:pt idx="854">
                  <c:v>-2.5195081118365098E-3</c:v>
                </c:pt>
                <c:pt idx="855">
                  <c:v>-2.51878254933296E-3</c:v>
                </c:pt>
                <c:pt idx="856">
                  <c:v>-2.51804795154781E-3</c:v>
                </c:pt>
                <c:pt idx="857">
                  <c:v>-2.5173036599936902E-3</c:v>
                </c:pt>
                <c:pt idx="858">
                  <c:v>-2.51654917908011E-3</c:v>
                </c:pt>
                <c:pt idx="859">
                  <c:v>-2.5157841653761898E-3</c:v>
                </c:pt>
                <c:pt idx="860">
                  <c:v>-2.5150085000701199E-3</c:v>
                </c:pt>
                <c:pt idx="861">
                  <c:v>-2.5142224025485002E-3</c:v>
                </c:pt>
                <c:pt idx="862">
                  <c:v>-2.5134263325514001E-3</c:v>
                </c:pt>
                <c:pt idx="863">
                  <c:v>-2.5126210265059199E-3</c:v>
                </c:pt>
                <c:pt idx="864">
                  <c:v>-2.5118075058675202E-3</c:v>
                </c:pt>
                <c:pt idx="865">
                  <c:v>-2.51098705203883E-3</c:v>
                </c:pt>
                <c:pt idx="866">
                  <c:v>-2.5101611513497898E-3</c:v>
                </c:pt>
                <c:pt idx="867">
                  <c:v>-2.5093313456836402E-3</c:v>
                </c:pt>
                <c:pt idx="868">
                  <c:v>-2.5084991450289298E-3</c:v>
                </c:pt>
                <c:pt idx="869">
                  <c:v>-2.5076658909064299E-3</c:v>
                </c:pt>
                <c:pt idx="870">
                  <c:v>-2.5068325271469499E-3</c:v>
                </c:pt>
                <c:pt idx="871">
                  <c:v>-2.5059994584866602E-3</c:v>
                </c:pt>
                <c:pt idx="872">
                  <c:v>-2.5051663951904798E-3</c:v>
                </c:pt>
                <c:pt idx="873">
                  <c:v>-2.5043322079303099E-3</c:v>
                </c:pt>
                <c:pt idx="874">
                  <c:v>-2.5034947942809802E-3</c:v>
                </c:pt>
                <c:pt idx="875">
                  <c:v>-2.5026510202648599E-3</c:v>
                </c:pt>
                <c:pt idx="876">
                  <c:v>-2.5017967500987502E-3</c:v>
                </c:pt>
                <c:pt idx="877">
                  <c:v>-2.5009268460711499E-3</c:v>
                </c:pt>
                <c:pt idx="878">
                  <c:v>-2.5000352056854499E-3</c:v>
                </c:pt>
                <c:pt idx="879">
                  <c:v>-2.49911493546875E-3</c:v>
                </c:pt>
                <c:pt idx="880">
                  <c:v>-2.4981583436358801E-3</c:v>
                </c:pt>
                <c:pt idx="881">
                  <c:v>-2.4971571258856598E-3</c:v>
                </c:pt>
                <c:pt idx="882">
                  <c:v>-2.49610251635331E-3</c:v>
                </c:pt>
                <c:pt idx="883">
                  <c:v>-2.4949854897695998E-3</c:v>
                </c:pt>
                <c:pt idx="884">
                  <c:v>-2.4937970549862398E-3</c:v>
                </c:pt>
                <c:pt idx="885">
                  <c:v>-2.4925287074645799E-3</c:v>
                </c:pt>
                <c:pt idx="886">
                  <c:v>-2.4911728523535699E-3</c:v>
                </c:pt>
                <c:pt idx="887">
                  <c:v>-2.4897233276799401E-3</c:v>
                </c:pt>
                <c:pt idx="888">
                  <c:v>-2.48817605892011E-3</c:v>
                </c:pt>
                <c:pt idx="889">
                  <c:v>-2.4865296047680602E-3</c:v>
                </c:pt>
                <c:pt idx="890">
                  <c:v>-2.4847858444766698E-3</c:v>
                </c:pt>
                <c:pt idx="891">
                  <c:v>-2.4829505444508501E-3</c:v>
                </c:pt>
                <c:pt idx="892">
                  <c:v>-2.4810337880920201E-3</c:v>
                </c:pt>
                <c:pt idx="893">
                  <c:v>-2.47905027693334E-3</c:v>
                </c:pt>
                <c:pt idx="894">
                  <c:v>-2.4770194134016901E-3</c:v>
                </c:pt>
                <c:pt idx="895">
                  <c:v>-2.4749650629314998E-3</c:v>
                </c:pt>
                <c:pt idx="896">
                  <c:v>-2.4729151324118098E-3</c:v>
                </c:pt>
                <c:pt idx="897">
                  <c:v>-2.47090083384767E-3</c:v>
                </c:pt>
                <c:pt idx="898">
                  <c:v>-2.4689557574278501E-3</c:v>
                </c:pt>
                <c:pt idx="899">
                  <c:v>-2.4671148085248498E-3</c:v>
                </c:pt>
                <c:pt idx="900">
                  <c:v>-2.4654129252884198E-3</c:v>
                </c:pt>
                <c:pt idx="901">
                  <c:v>-2.46388374949223E-3</c:v>
                </c:pt>
                <c:pt idx="902">
                  <c:v>-2.4625583327053699E-3</c:v>
                </c:pt>
                <c:pt idx="903">
                  <c:v>-2.46146387340087E-3</c:v>
                </c:pt>
                <c:pt idx="904">
                  <c:v>-2.4606224996729701E-3</c:v>
                </c:pt>
                <c:pt idx="905">
                  <c:v>-2.4600502316933798E-3</c:v>
                </c:pt>
                <c:pt idx="906">
                  <c:v>-2.4597559116981602E-3</c:v>
                </c:pt>
                <c:pt idx="907">
                  <c:v>-2.4597404263968499E-3</c:v>
                </c:pt>
                <c:pt idx="908">
                  <c:v>-2.4599960905208802E-3</c:v>
                </c:pt>
                <c:pt idx="909">
                  <c:v>-2.4605062121132401E-3</c:v>
                </c:pt>
                <c:pt idx="910">
                  <c:v>-2.46124524448942E-3</c:v>
                </c:pt>
                <c:pt idx="911">
                  <c:v>-2.4621792744396499E-3</c:v>
                </c:pt>
                <c:pt idx="912">
                  <c:v>-2.4632666979818498E-3</c:v>
                </c:pt>
                <c:pt idx="913">
                  <c:v>-2.4644586426943601E-3</c:v>
                </c:pt>
                <c:pt idx="914">
                  <c:v>-2.4656998372976501E-3</c:v>
                </c:pt>
                <c:pt idx="915">
                  <c:v>-2.4669301820406898E-3</c:v>
                </c:pt>
                <c:pt idx="916">
                  <c:v>-2.46808688357876E-3</c:v>
                </c:pt>
                <c:pt idx="917">
                  <c:v>-2.4691077183610398E-3</c:v>
                </c:pt>
                <c:pt idx="918">
                  <c:v>-2.4699347670339498E-3</c:v>
                </c:pt>
                <c:pt idx="919">
                  <c:v>-2.47051799968599E-3</c:v>
                </c:pt>
                <c:pt idx="920">
                  <c:v>-2.47081864321912E-3</c:v>
                </c:pt>
                <c:pt idx="921">
                  <c:v>-2.4708109742686301E-3</c:v>
                </c:pt>
                <c:pt idx="922">
                  <c:v>-2.47048735434889E-3</c:v>
                </c:pt>
                <c:pt idx="923">
                  <c:v>-2.4698599487567299E-3</c:v>
                </c:pt>
                <c:pt idx="924">
                  <c:v>-2.4689575757076399E-3</c:v>
                </c:pt>
                <c:pt idx="925">
                  <c:v>-2.46782816303126E-3</c:v>
                </c:pt>
                <c:pt idx="926">
                  <c:v>-2.46653509191365E-3</c:v>
                </c:pt>
                <c:pt idx="927">
                  <c:v>-2.4651545050614998E-3</c:v>
                </c:pt>
                <c:pt idx="928">
                  <c:v>-2.4637711385998699E-3</c:v>
                </c:pt>
                <c:pt idx="929">
                  <c:v>-2.46246196227761E-3</c:v>
                </c:pt>
                <c:pt idx="930">
                  <c:v>-2.46123716854664E-3</c:v>
                </c:pt>
                <c:pt idx="931">
                  <c:v>-2.46018920796089E-3</c:v>
                </c:pt>
                <c:pt idx="932">
                  <c:v>-2.4592393632972601E-3</c:v>
                </c:pt>
                <c:pt idx="933">
                  <c:v>-2.4582894875390098E-3</c:v>
                </c:pt>
                <c:pt idx="934">
                  <c:v>-2.4573032709294001E-3</c:v>
                </c:pt>
                <c:pt idx="935">
                  <c:v>-2.4562719584531501E-3</c:v>
                </c:pt>
                <c:pt idx="936">
                  <c:v>-2.4551940095930199E-3</c:v>
                </c:pt>
                <c:pt idx="937">
                  <c:v>-2.45406975077021E-3</c:v>
                </c:pt>
                <c:pt idx="938">
                  <c:v>-2.45290019652136E-3</c:v>
                </c:pt>
                <c:pt idx="939">
                  <c:v>-2.45168679071971E-3</c:v>
                </c:pt>
                <c:pt idx="940">
                  <c:v>-2.45043126100297E-3</c:v>
                </c:pt>
                <c:pt idx="941">
                  <c:v>-2.4491355569628902E-3</c:v>
                </c:pt>
                <c:pt idx="942">
                  <c:v>-2.4478018543575299E-3</c:v>
                </c:pt>
                <c:pt idx="943">
                  <c:v>-2.44643240039939E-3</c:v>
                </c:pt>
                <c:pt idx="944">
                  <c:v>-2.4450296183020398E-3</c:v>
                </c:pt>
                <c:pt idx="945">
                  <c:v>-2.4435960111007602E-3</c:v>
                </c:pt>
                <c:pt idx="946">
                  <c:v>-2.4421341526689598E-3</c:v>
                </c:pt>
                <c:pt idx="947">
                  <c:v>-2.4406466935124002E-3</c:v>
                </c:pt>
                <c:pt idx="948">
                  <c:v>-2.4391363024101002E-3</c:v>
                </c:pt>
                <c:pt idx="949">
                  <c:v>-2.4376056909050799E-3</c:v>
                </c:pt>
                <c:pt idx="950">
                  <c:v>-2.43605761275366E-3</c:v>
                </c:pt>
                <c:pt idx="951">
                  <c:v>-2.43449482364602E-3</c:v>
                </c:pt>
                <c:pt idx="952">
                  <c:v>-2.4329200870128898E-3</c:v>
                </c:pt>
                <c:pt idx="953">
                  <c:v>-2.4313361363026299E-3</c:v>
                </c:pt>
                <c:pt idx="954">
                  <c:v>-2.42974566317597E-3</c:v>
                </c:pt>
                <c:pt idx="955">
                  <c:v>-2.4281513402360701E-3</c:v>
                </c:pt>
                <c:pt idx="956">
                  <c:v>-2.4265557995191999E-3</c:v>
                </c:pt>
                <c:pt idx="957">
                  <c:v>-2.4249617016459499E-3</c:v>
                </c:pt>
                <c:pt idx="958">
                  <c:v>-2.4233715687618702E-3</c:v>
                </c:pt>
                <c:pt idx="959">
                  <c:v>-2.42178788188698E-3</c:v>
                </c:pt>
                <c:pt idx="960">
                  <c:v>-2.4202131125111901E-3</c:v>
                </c:pt>
                <c:pt idx="961">
                  <c:v>-2.41864963949384E-3</c:v>
                </c:pt>
                <c:pt idx="962">
                  <c:v>-2.4170997868031702E-3</c:v>
                </c:pt>
                <c:pt idx="963">
                  <c:v>-2.4155658099859001E-3</c:v>
                </c:pt>
                <c:pt idx="964">
                  <c:v>-2.4140498795917698E-3</c:v>
                </c:pt>
                <c:pt idx="965">
                  <c:v>-2.4125541073736099E-3</c:v>
                </c:pt>
                <c:pt idx="966">
                  <c:v>-2.4110804952008399E-3</c:v>
                </c:pt>
                <c:pt idx="967">
                  <c:v>-2.4096310109183502E-3</c:v>
                </c:pt>
                <c:pt idx="968">
                  <c:v>-2.4082075419721099E-3</c:v>
                </c:pt>
                <c:pt idx="969">
                  <c:v>-2.4068119424675602E-3</c:v>
                </c:pt>
                <c:pt idx="970">
                  <c:v>-2.40544598879511E-3</c:v>
                </c:pt>
                <c:pt idx="971">
                  <c:v>-2.4041114147727799E-3</c:v>
                </c:pt>
                <c:pt idx="972">
                  <c:v>-2.4028098691585001E-3</c:v>
                </c:pt>
                <c:pt idx="973">
                  <c:v>-2.4015430380824798E-3</c:v>
                </c:pt>
                <c:pt idx="974">
                  <c:v>-2.4003125684835202E-3</c:v>
                </c:pt>
                <c:pt idx="975">
                  <c:v>-2.3991200599849999E-3</c:v>
                </c:pt>
                <c:pt idx="976">
                  <c:v>-2.3979671160908101E-3</c:v>
                </c:pt>
                <c:pt idx="977">
                  <c:v>-2.3968553219676E-3</c:v>
                </c:pt>
                <c:pt idx="978">
                  <c:v>-2.3957862423699501E-3</c:v>
                </c:pt>
                <c:pt idx="979">
                  <c:v>-2.39476139775121E-3</c:v>
                </c:pt>
                <c:pt idx="980">
                  <c:v>-2.3937822601440002E-3</c:v>
                </c:pt>
                <c:pt idx="981">
                  <c:v>-2.3928502762990298E-3</c:v>
                </c:pt>
                <c:pt idx="982">
                  <c:v>-2.3919668619928999E-3</c:v>
                </c:pt>
                <c:pt idx="983">
                  <c:v>-2.39113337112835E-3</c:v>
                </c:pt>
                <c:pt idx="984">
                  <c:v>-2.3903510360339499E-3</c:v>
                </c:pt>
                <c:pt idx="985">
                  <c:v>-2.38962105731217E-3</c:v>
                </c:pt>
                <c:pt idx="986">
                  <c:v>-2.3889445740764401E-3</c:v>
                </c:pt>
                <c:pt idx="987">
                  <c:v>-2.3883225767270901E-3</c:v>
                </c:pt>
                <c:pt idx="988">
                  <c:v>-2.3877559877053499E-3</c:v>
                </c:pt>
                <c:pt idx="989">
                  <c:v>-2.3872456445479598E-3</c:v>
                </c:pt>
                <c:pt idx="990">
                  <c:v>-2.3867922619056599E-3</c:v>
                </c:pt>
                <c:pt idx="991">
                  <c:v>-2.3863964745025898E-3</c:v>
                </c:pt>
                <c:pt idx="992">
                  <c:v>-2.3860588315664502E-3</c:v>
                </c:pt>
                <c:pt idx="993">
                  <c:v>-2.3857797637066398E-3</c:v>
                </c:pt>
                <c:pt idx="994">
                  <c:v>-2.3855596323049499E-3</c:v>
                </c:pt>
                <c:pt idx="995">
                  <c:v>-2.3853986483874899E-3</c:v>
                </c:pt>
                <c:pt idx="996">
                  <c:v>-2.3852969776850998E-3</c:v>
                </c:pt>
                <c:pt idx="997">
                  <c:v>-2.38525463312301E-3</c:v>
                </c:pt>
                <c:pt idx="998">
                  <c:v>-2.3852715609991699E-3</c:v>
                </c:pt>
                <c:pt idx="999">
                  <c:v>-2.3853475801484999E-3</c:v>
                </c:pt>
                <c:pt idx="1000">
                  <c:v>-2.3854823943454898E-3</c:v>
                </c:pt>
                <c:pt idx="1001">
                  <c:v>-2.3856756602298398E-3</c:v>
                </c:pt>
                <c:pt idx="1002">
                  <c:v>-2.3859268966534598E-3</c:v>
                </c:pt>
                <c:pt idx="1003">
                  <c:v>-2.3862355238542798E-3</c:v>
                </c:pt>
                <c:pt idx="1004">
                  <c:v>-2.3866008500608E-3</c:v>
                </c:pt>
                <c:pt idx="1005">
                  <c:v>-2.38702215515103E-3</c:v>
                </c:pt>
                <c:pt idx="1006">
                  <c:v>-2.3874986192139402E-3</c:v>
                </c:pt>
                <c:pt idx="1007">
                  <c:v>-2.3880293980348302E-3</c:v>
                </c:pt>
                <c:pt idx="1008">
                  <c:v>-2.3886135838259701E-3</c:v>
                </c:pt>
                <c:pt idx="1009">
                  <c:v>-2.3892502643933001E-3</c:v>
                </c:pt>
                <c:pt idx="1010">
                  <c:v>-2.38993855116491E-3</c:v>
                </c:pt>
                <c:pt idx="1011">
                  <c:v>-2.3906775150502602E-3</c:v>
                </c:pt>
                <c:pt idx="1012">
                  <c:v>-2.3914663181430901E-3</c:v>
                </c:pt>
                <c:pt idx="1013">
                  <c:v>-2.3923041644614302E-3</c:v>
                </c:pt>
                <c:pt idx="1014">
                  <c:v>-2.3931903060904198E-3</c:v>
                </c:pt>
                <c:pt idx="1015">
                  <c:v>-2.3941240411330098E-3</c:v>
                </c:pt>
                <c:pt idx="1016">
                  <c:v>-2.39510482245665E-3</c:v>
                </c:pt>
                <c:pt idx="1017">
                  <c:v>-2.3961321514885101E-3</c:v>
                </c:pt>
                <c:pt idx="1018">
                  <c:v>-2.39720563499792E-3</c:v>
                </c:pt>
                <c:pt idx="1019">
                  <c:v>-2.3983249278361298E-3</c:v>
                </c:pt>
                <c:pt idx="1020">
                  <c:v>-2.3994897219775501E-3</c:v>
                </c:pt>
                <c:pt idx="1021">
                  <c:v>-2.4006997482931502E-3</c:v>
                </c:pt>
                <c:pt idx="1022">
                  <c:v>-2.40195469783048E-3</c:v>
                </c:pt>
                <c:pt idx="1023">
                  <c:v>-2.4032542100361699E-3</c:v>
                </c:pt>
                <c:pt idx="1024">
                  <c:v>-2.4045978105988399E-3</c:v>
                </c:pt>
                <c:pt idx="1025">
                  <c:v>-2.4059848323388102E-3</c:v>
                </c:pt>
                <c:pt idx="1026">
                  <c:v>-2.40741445803253E-3</c:v>
                </c:pt>
                <c:pt idx="1027">
                  <c:v>-2.4088855649688099E-3</c:v>
                </c:pt>
                <c:pt idx="1028">
                  <c:v>-2.4103967426346001E-3</c:v>
                </c:pt>
                <c:pt idx="1029">
                  <c:v>-2.4119462828556498E-3</c:v>
                </c:pt>
                <c:pt idx="1030">
                  <c:v>-2.41353212005165E-3</c:v>
                </c:pt>
                <c:pt idx="1031">
                  <c:v>-2.4151519002673602E-3</c:v>
                </c:pt>
                <c:pt idx="1032">
                  <c:v>-2.4168029294335501E-3</c:v>
                </c:pt>
                <c:pt idx="1033">
                  <c:v>-2.4184822376506401E-3</c:v>
                </c:pt>
                <c:pt idx="1034">
                  <c:v>-2.4201866729778201E-3</c:v>
                </c:pt>
                <c:pt idx="1035">
                  <c:v>-2.42191291295459E-3</c:v>
                </c:pt>
                <c:pt idx="1036">
                  <c:v>-2.4236575415974401E-3</c:v>
                </c:pt>
                <c:pt idx="1037">
                  <c:v>-2.4254172415820001E-3</c:v>
                </c:pt>
                <c:pt idx="1038">
                  <c:v>-2.42718875842301E-3</c:v>
                </c:pt>
                <c:pt idx="1039">
                  <c:v>-2.4289691216302402E-3</c:v>
                </c:pt>
                <c:pt idx="1040">
                  <c:v>-2.4307556654682302E-3</c:v>
                </c:pt>
                <c:pt idx="1041">
                  <c:v>-2.4325461201465202E-3</c:v>
                </c:pt>
                <c:pt idx="1042">
                  <c:v>-2.43433871300463E-3</c:v>
                </c:pt>
                <c:pt idx="1043">
                  <c:v>-2.43613220986949E-3</c:v>
                </c:pt>
                <c:pt idx="1044">
                  <c:v>-2.43792599174603E-3</c:v>
                </c:pt>
                <c:pt idx="1045">
                  <c:v>-2.4397200718521699E-3</c:v>
                </c:pt>
                <c:pt idx="1046">
                  <c:v>-2.4415150293936299E-3</c:v>
                </c:pt>
                <c:pt idx="1047">
                  <c:v>-2.4433120399712299E-3</c:v>
                </c:pt>
                <c:pt idx="1048">
                  <c:v>-2.4451127892032602E-3</c:v>
                </c:pt>
                <c:pt idx="1049">
                  <c:v>-2.4469194832236101E-3</c:v>
                </c:pt>
                <c:pt idx="1050">
                  <c:v>-2.44873470309872E-3</c:v>
                </c:pt>
                <c:pt idx="1051">
                  <c:v>-2.4505612697190899E-3</c:v>
                </c:pt>
                <c:pt idx="1052">
                  <c:v>-2.4524022324459902E-3</c:v>
                </c:pt>
                <c:pt idx="1053">
                  <c:v>-2.4542607321002699E-3</c:v>
                </c:pt>
                <c:pt idx="1054">
                  <c:v>-2.4561398663054501E-3</c:v>
                </c:pt>
                <c:pt idx="1055">
                  <c:v>-2.45804255381109E-3</c:v>
                </c:pt>
                <c:pt idx="1056">
                  <c:v>-2.4599714335277602E-3</c:v>
                </c:pt>
                <c:pt idx="1057">
                  <c:v>-2.46192882640463E-3</c:v>
                </c:pt>
                <c:pt idx="1058">
                  <c:v>-2.4639166055329298E-3</c:v>
                </c:pt>
                <c:pt idx="1059">
                  <c:v>-2.46593612244398E-3</c:v>
                </c:pt>
                <c:pt idx="1060">
                  <c:v>-2.4679881608947502E-3</c:v>
                </c:pt>
                <c:pt idx="1061">
                  <c:v>-2.47007289009505E-3</c:v>
                </c:pt>
                <c:pt idx="1062">
                  <c:v>-2.4721898585854602E-3</c:v>
                </c:pt>
                <c:pt idx="1063">
                  <c:v>-2.47433794807298E-3</c:v>
                </c:pt>
                <c:pt idx="1064">
                  <c:v>-2.4765154268372798E-3</c:v>
                </c:pt>
                <c:pt idx="1065">
                  <c:v>-2.4787199748692599E-3</c:v>
                </c:pt>
                <c:pt idx="1066">
                  <c:v>-2.4809487106548299E-3</c:v>
                </c:pt>
                <c:pt idx="1067">
                  <c:v>-2.4831982526415798E-3</c:v>
                </c:pt>
                <c:pt idx="1068">
                  <c:v>-2.4854647161039801E-3</c:v>
                </c:pt>
                <c:pt idx="1069">
                  <c:v>-2.4877438973166599E-3</c:v>
                </c:pt>
                <c:pt idx="1070">
                  <c:v>-2.4900313178567298E-3</c:v>
                </c:pt>
                <c:pt idx="1071">
                  <c:v>-2.49232226340228E-3</c:v>
                </c:pt>
                <c:pt idx="1072">
                  <c:v>-2.4946118992616498E-3</c:v>
                </c:pt>
                <c:pt idx="1073">
                  <c:v>-2.4968953667168499E-3</c:v>
                </c:pt>
                <c:pt idx="1074">
                  <c:v>-2.4991678309091601E-3</c:v>
                </c:pt>
                <c:pt idx="1075">
                  <c:v>-2.5014245329679601E-3</c:v>
                </c:pt>
                <c:pt idx="1076">
                  <c:v>-2.5036609527858398E-3</c:v>
                </c:pt>
                <c:pt idx="1077">
                  <c:v>-2.5058728069300099E-3</c:v>
                </c:pt>
                <c:pt idx="1078">
                  <c:v>-2.5080562036139602E-3</c:v>
                </c:pt>
                <c:pt idx="1079">
                  <c:v>-2.51020755624951E-3</c:v>
                </c:pt>
                <c:pt idx="1080">
                  <c:v>-2.51232367743752E-3</c:v>
                </c:pt>
                <c:pt idx="1081">
                  <c:v>-2.5144018372452301E-3</c:v>
                </c:pt>
                <c:pt idx="1082">
                  <c:v>-2.5164398385283402E-3</c:v>
                </c:pt>
                <c:pt idx="1083">
                  <c:v>-2.51843591771029E-3</c:v>
                </c:pt>
                <c:pt idx="1084">
                  <c:v>-2.5203887919987302E-3</c:v>
                </c:pt>
                <c:pt idx="1085">
                  <c:v>-2.5222977586176602E-3</c:v>
                </c:pt>
                <c:pt idx="1086">
                  <c:v>-2.5241625742282699E-3</c:v>
                </c:pt>
                <c:pt idx="1087">
                  <c:v>-2.52598345982245E-3</c:v>
                </c:pt>
                <c:pt idx="1088">
                  <c:v>-2.5277611348586602E-3</c:v>
                </c:pt>
                <c:pt idx="1089">
                  <c:v>-2.52949677531832E-3</c:v>
                </c:pt>
                <c:pt idx="1090">
                  <c:v>-2.5311919597809799E-3</c:v>
                </c:pt>
                <c:pt idx="1091">
                  <c:v>-2.5328486398888302E-3</c:v>
                </c:pt>
                <c:pt idx="1092">
                  <c:v>-2.5344691140520002E-3</c:v>
                </c:pt>
                <c:pt idx="1093">
                  <c:v>-2.53605596767216E-3</c:v>
                </c:pt>
                <c:pt idx="1094">
                  <c:v>-2.5376120873308399E-3</c:v>
                </c:pt>
                <c:pt idx="1095">
                  <c:v>-2.5391406193543899E-3</c:v>
                </c:pt>
                <c:pt idx="1096">
                  <c:v>-2.5406448374382801E-3</c:v>
                </c:pt>
                <c:pt idx="1097">
                  <c:v>-2.5421281599014101E-3</c:v>
                </c:pt>
                <c:pt idx="1098">
                  <c:v>-2.5435941460933602E-3</c:v>
                </c:pt>
                <c:pt idx="1099">
                  <c:v>-2.5450463944729201E-3</c:v>
                </c:pt>
                <c:pt idx="1100">
                  <c:v>-2.54648854927981E-3</c:v>
                </c:pt>
                <c:pt idx="1101">
                  <c:v>-2.5479241933251402E-3</c:v>
                </c:pt>
                <c:pt idx="1102">
                  <c:v>-2.549356869643E-3</c:v>
                </c:pt>
                <c:pt idx="1103">
                  <c:v>-2.55079006021584E-3</c:v>
                </c:pt>
                <c:pt idx="1104">
                  <c:v>-2.5522271494936399E-3</c:v>
                </c:pt>
                <c:pt idx="1105">
                  <c:v>-2.5536714364721999E-3</c:v>
                </c:pt>
                <c:pt idx="1106">
                  <c:v>-2.5551259889856201E-3</c:v>
                </c:pt>
                <c:pt idx="1107">
                  <c:v>-2.5565936882182799E-3</c:v>
                </c:pt>
                <c:pt idx="1108">
                  <c:v>-2.5580772335761699E-3</c:v>
                </c:pt>
                <c:pt idx="1109">
                  <c:v>-2.5595791232260099E-3</c:v>
                </c:pt>
                <c:pt idx="1110">
                  <c:v>-2.5611015996845898E-3</c:v>
                </c:pt>
                <c:pt idx="1111">
                  <c:v>-2.5626466966330698E-3</c:v>
                </c:pt>
                <c:pt idx="1112">
                  <c:v>-2.56421614465362E-3</c:v>
                </c:pt>
                <c:pt idx="1113">
                  <c:v>-2.5658114937788601E-3</c:v>
                </c:pt>
                <c:pt idx="1114">
                  <c:v>-2.5674340161465801E-3</c:v>
                </c:pt>
                <c:pt idx="1115">
                  <c:v>-2.56908468249203E-3</c:v>
                </c:pt>
                <c:pt idx="1116">
                  <c:v>-2.5707642489363101E-3</c:v>
                </c:pt>
                <c:pt idx="1117">
                  <c:v>-2.57247317272298E-3</c:v>
                </c:pt>
                <c:pt idx="1118">
                  <c:v>-2.5742116895671198E-3</c:v>
                </c:pt>
                <c:pt idx="1119">
                  <c:v>-2.5759798027365699E-3</c:v>
                </c:pt>
                <c:pt idx="1120">
                  <c:v>-2.57777730688343E-3</c:v>
                </c:pt>
                <c:pt idx="1121">
                  <c:v>-2.57960373324604E-3</c:v>
                </c:pt>
                <c:pt idx="1122">
                  <c:v>-2.5814583409611998E-3</c:v>
                </c:pt>
                <c:pt idx="1123">
                  <c:v>-2.5833402544098898E-3</c:v>
                </c:pt>
                <c:pt idx="1124">
                  <c:v>-2.5852483804948601E-3</c:v>
                </c:pt>
                <c:pt idx="1125">
                  <c:v>-2.5871814319013298E-3</c:v>
                </c:pt>
                <c:pt idx="1126">
                  <c:v>-2.58913796418178E-3</c:v>
                </c:pt>
                <c:pt idx="1127">
                  <c:v>-2.5911163593363299E-3</c:v>
                </c:pt>
                <c:pt idx="1128">
                  <c:v>-2.5931148785384999E-3</c:v>
                </c:pt>
                <c:pt idx="1129">
                  <c:v>-2.5951316608891798E-3</c:v>
                </c:pt>
                <c:pt idx="1130">
                  <c:v>-2.5971647257033701E-3</c:v>
                </c:pt>
                <c:pt idx="1131">
                  <c:v>-2.5992119966105698E-3</c:v>
                </c:pt>
                <c:pt idx="1132">
                  <c:v>-2.60127136083653E-3</c:v>
                </c:pt>
                <c:pt idx="1133">
                  <c:v>-2.6033406466464599E-3</c:v>
                </c:pt>
                <c:pt idx="1134">
                  <c:v>-2.6054176532058801E-3</c:v>
                </c:pt>
                <c:pt idx="1135">
                  <c:v>-2.6075001058206101E-3</c:v>
                </c:pt>
                <c:pt idx="1136">
                  <c:v>-2.60958575990477E-3</c:v>
                </c:pt>
                <c:pt idx="1137">
                  <c:v>-2.6116723885082301E-3</c:v>
                </c:pt>
                <c:pt idx="1138">
                  <c:v>-2.61375776201744E-3</c:v>
                </c:pt>
                <c:pt idx="1139">
                  <c:v>-2.6158397019708101E-3</c:v>
                </c:pt>
                <c:pt idx="1140">
                  <c:v>-2.6179160589192099E-3</c:v>
                </c:pt>
                <c:pt idx="1141">
                  <c:v>-2.6199847418748299E-3</c:v>
                </c:pt>
                <c:pt idx="1142">
                  <c:v>-2.6220437665546198E-3</c:v>
                </c:pt>
                <c:pt idx="1143">
                  <c:v>-2.6240911768036501E-3</c:v>
                </c:pt>
                <c:pt idx="1144">
                  <c:v>-2.6261251638290202E-3</c:v>
                </c:pt>
                <c:pt idx="1145">
                  <c:v>-2.6281439699175702E-3</c:v>
                </c:pt>
                <c:pt idx="1146">
                  <c:v>-2.6301459760074298E-3</c:v>
                </c:pt>
                <c:pt idx="1147">
                  <c:v>-2.6321296938308699E-3</c:v>
                </c:pt>
                <c:pt idx="1148">
                  <c:v>-2.6340937262801399E-3</c:v>
                </c:pt>
                <c:pt idx="1149">
                  <c:v>-2.63603678745197E-3</c:v>
                </c:pt>
                <c:pt idx="1150">
                  <c:v>-2.6379577362749501E-3</c:v>
                </c:pt>
                <c:pt idx="1151">
                  <c:v>-2.6398555377208201E-3</c:v>
                </c:pt>
                <c:pt idx="1152">
                  <c:v>-2.6417292897335698E-3</c:v>
                </c:pt>
                <c:pt idx="1153">
                  <c:v>-2.64357822974109E-3</c:v>
                </c:pt>
                <c:pt idx="1154">
                  <c:v>-2.6454017250873299E-3</c:v>
                </c:pt>
                <c:pt idx="1155">
                  <c:v>-2.6471992750898999E-3</c:v>
                </c:pt>
                <c:pt idx="1156">
                  <c:v>-2.6489705497247901E-3</c:v>
                </c:pt>
                <c:pt idx="1157">
                  <c:v>-2.6507153164766701E-3</c:v>
                </c:pt>
                <c:pt idx="1158">
                  <c:v>-2.6524335084195799E-3</c:v>
                </c:pt>
                <c:pt idx="1159">
                  <c:v>-2.6541251535821698E-3</c:v>
                </c:pt>
                <c:pt idx="1160">
                  <c:v>-2.65579043879971E-3</c:v>
                </c:pt>
                <c:pt idx="1161">
                  <c:v>-2.6574297208736201E-3</c:v>
                </c:pt>
                <c:pt idx="1162">
                  <c:v>-2.65904348286877E-3</c:v>
                </c:pt>
                <c:pt idx="1163">
                  <c:v>-2.6606323280096902E-3</c:v>
                </c:pt>
                <c:pt idx="1164">
                  <c:v>-2.6621970109154498E-3</c:v>
                </c:pt>
                <c:pt idx="1165">
                  <c:v>-2.6637384259895602E-3</c:v>
                </c:pt>
                <c:pt idx="1166">
                  <c:v>-2.6652575742389401E-3</c:v>
                </c:pt>
                <c:pt idx="1167">
                  <c:v>-2.6667555997341901E-3</c:v>
                </c:pt>
                <c:pt idx="1168">
                  <c:v>-2.66823377433793E-3</c:v>
                </c:pt>
                <c:pt idx="1169">
                  <c:v>-2.6696934845058099E-3</c:v>
                </c:pt>
                <c:pt idx="1170">
                  <c:v>-2.67113620376527E-3</c:v>
                </c:pt>
                <c:pt idx="1171">
                  <c:v>-2.67256353819435E-3</c:v>
                </c:pt>
                <c:pt idx="1172">
                  <c:v>-2.6739770958761301E-3</c:v>
                </c:pt>
                <c:pt idx="1173">
                  <c:v>-2.6753786053376402E-3</c:v>
                </c:pt>
                <c:pt idx="1174">
                  <c:v>-2.6767698507315901E-3</c:v>
                </c:pt>
                <c:pt idx="1175">
                  <c:v>-2.6781526533273701E-3</c:v>
                </c:pt>
                <c:pt idx="1176">
                  <c:v>-2.6795288537685398E-3</c:v>
                </c:pt>
                <c:pt idx="1177">
                  <c:v>-2.6809003450320502E-3</c:v>
                </c:pt>
                <c:pt idx="1178">
                  <c:v>-2.6822689852647602E-3</c:v>
                </c:pt>
                <c:pt idx="1179">
                  <c:v>-2.6836366267742602E-3</c:v>
                </c:pt>
                <c:pt idx="1180">
                  <c:v>-2.6850051290021001E-3</c:v>
                </c:pt>
                <c:pt idx="1181">
                  <c:v>-2.68637628649976E-3</c:v>
                </c:pt>
                <c:pt idx="1182">
                  <c:v>-2.68775179675604E-3</c:v>
                </c:pt>
                <c:pt idx="1183">
                  <c:v>-2.6891333408047501E-3</c:v>
                </c:pt>
                <c:pt idx="1184">
                  <c:v>-2.6905225003700899E-3</c:v>
                </c:pt>
                <c:pt idx="1185">
                  <c:v>-2.6919207955053699E-3</c:v>
                </c:pt>
                <c:pt idx="1186">
                  <c:v>-2.69332965213073E-3</c:v>
                </c:pt>
                <c:pt idx="1187">
                  <c:v>-2.6947504294585799E-3</c:v>
                </c:pt>
                <c:pt idx="1188">
                  <c:v>-2.69618430149736E-3</c:v>
                </c:pt>
                <c:pt idx="1189">
                  <c:v>-2.6976324613949502E-3</c:v>
                </c:pt>
                <c:pt idx="1190">
                  <c:v>-2.6990959144601299E-3</c:v>
                </c:pt>
                <c:pt idx="1191">
                  <c:v>-2.70057562531622E-3</c:v>
                </c:pt>
                <c:pt idx="1192">
                  <c:v>-2.7020724298893002E-3</c:v>
                </c:pt>
                <c:pt idx="1193">
                  <c:v>-2.7035871070291702E-3</c:v>
                </c:pt>
                <c:pt idx="1194">
                  <c:v>-2.7051203198113099E-3</c:v>
                </c:pt>
                <c:pt idx="1195">
                  <c:v>-2.7066726888001201E-3</c:v>
                </c:pt>
                <c:pt idx="1196">
                  <c:v>-2.7082447403211701E-3</c:v>
                </c:pt>
                <c:pt idx="1197">
                  <c:v>-2.7098369500017099E-3</c:v>
                </c:pt>
                <c:pt idx="1198">
                  <c:v>-2.71144970033669E-3</c:v>
                </c:pt>
                <c:pt idx="1199">
                  <c:v>-2.71308333728948E-3</c:v>
                </c:pt>
                <c:pt idx="1200">
                  <c:v>-2.7147382139647001E-3</c:v>
                </c:pt>
                <c:pt idx="1201">
                  <c:v>-2.7164145605487302E-3</c:v>
                </c:pt>
                <c:pt idx="1202">
                  <c:v>-2.7181126079872998E-3</c:v>
                </c:pt>
                <c:pt idx="1203">
                  <c:v>-2.71983251559689E-3</c:v>
                </c:pt>
                <c:pt idx="1204">
                  <c:v>-2.72157441088335E-3</c:v>
                </c:pt>
                <c:pt idx="1205">
                  <c:v>-2.7233384229191598E-3</c:v>
                </c:pt>
                <c:pt idx="1206">
                  <c:v>-2.7251245678051599E-3</c:v>
                </c:pt>
                <c:pt idx="1207">
                  <c:v>-2.7269328982877398E-3</c:v>
                </c:pt>
                <c:pt idx="1208">
                  <c:v>-2.72876335101258E-3</c:v>
                </c:pt>
                <c:pt idx="1209">
                  <c:v>-2.73061584517992E-3</c:v>
                </c:pt>
                <c:pt idx="1210">
                  <c:v>-2.73249024298738E-3</c:v>
                </c:pt>
                <c:pt idx="1211">
                  <c:v>-2.7343863220328801E-3</c:v>
                </c:pt>
                <c:pt idx="1212">
                  <c:v>-2.7363037656730699E-3</c:v>
                </c:pt>
                <c:pt idx="1213">
                  <c:v>-2.7382422089147298E-3</c:v>
                </c:pt>
                <c:pt idx="1214">
                  <c:v>-2.7402012095962699E-3</c:v>
                </c:pt>
                <c:pt idx="1215">
                  <c:v>-2.7421802040133898E-3</c:v>
                </c:pt>
                <c:pt idx="1216">
                  <c:v>-2.7441785427981301E-3</c:v>
                </c:pt>
                <c:pt idx="1217">
                  <c:v>-2.7461954929779201E-3</c:v>
                </c:pt>
                <c:pt idx="1218">
                  <c:v>-2.7482301913386801E-3</c:v>
                </c:pt>
                <c:pt idx="1219">
                  <c:v>-2.7502816740434099E-3</c:v>
                </c:pt>
                <c:pt idx="1220">
                  <c:v>-2.75234881990097E-3</c:v>
                </c:pt>
                <c:pt idx="1221">
                  <c:v>-2.7544304329021798E-3</c:v>
                </c:pt>
                <c:pt idx="1222">
                  <c:v>-2.7565252391111399E-3</c:v>
                </c:pt>
                <c:pt idx="1223">
                  <c:v>-2.75863181752365E-3</c:v>
                </c:pt>
                <c:pt idx="1224">
                  <c:v>-2.7607486588540498E-3</c:v>
                </c:pt>
                <c:pt idx="1225">
                  <c:v>-2.7628741273638701E-3</c:v>
                </c:pt>
                <c:pt idx="1226">
                  <c:v>-2.7650065306623699E-3</c:v>
                </c:pt>
                <c:pt idx="1227">
                  <c:v>-2.7671440995501099E-3</c:v>
                </c:pt>
                <c:pt idx="1228">
                  <c:v>-2.7692849632846499E-3</c:v>
                </c:pt>
                <c:pt idx="1229">
                  <c:v>-2.7714272032715098E-3</c:v>
                </c:pt>
                <c:pt idx="1230">
                  <c:v>-2.77356888855198E-3</c:v>
                </c:pt>
                <c:pt idx="1231">
                  <c:v>-2.7757080083284898E-3</c:v>
                </c:pt>
                <c:pt idx="1232">
                  <c:v>-2.7778425404906501E-3</c:v>
                </c:pt>
                <c:pt idx="1233">
                  <c:v>-2.7799704973224398E-3</c:v>
                </c:pt>
                <c:pt idx="1234">
                  <c:v>-2.78208989297709E-3</c:v>
                </c:pt>
                <c:pt idx="1235">
                  <c:v>-2.78419875992722E-3</c:v>
                </c:pt>
                <c:pt idx="1236">
                  <c:v>-2.7862951764630302E-3</c:v>
                </c:pt>
                <c:pt idx="1237">
                  <c:v>-2.7883773173106698E-3</c:v>
                </c:pt>
                <c:pt idx="1238">
                  <c:v>-2.7904433962629401E-3</c:v>
                </c:pt>
                <c:pt idx="1239">
                  <c:v>-2.7924916714915401E-3</c:v>
                </c:pt>
                <c:pt idx="1240">
                  <c:v>-2.7945205501732199E-3</c:v>
                </c:pt>
                <c:pt idx="1241">
                  <c:v>-2.7965285807106102E-3</c:v>
                </c:pt>
                <c:pt idx="1242">
                  <c:v>-2.7985144134956199E-3</c:v>
                </c:pt>
                <c:pt idx="1243">
                  <c:v>-2.8004767855799501E-3</c:v>
                </c:pt>
                <c:pt idx="1244">
                  <c:v>-2.8024145674706001E-3</c:v>
                </c:pt>
                <c:pt idx="1245">
                  <c:v>-2.8043268372205101E-3</c:v>
                </c:pt>
                <c:pt idx="1246">
                  <c:v>-2.8062127466726701E-3</c:v>
                </c:pt>
                <c:pt idx="1247">
                  <c:v>-2.8080715977166501E-3</c:v>
                </c:pt>
                <c:pt idx="1248">
                  <c:v>-2.8099028612427099E-3</c:v>
                </c:pt>
                <c:pt idx="1249">
                  <c:v>-2.81170616093514E-3</c:v>
                </c:pt>
                <c:pt idx="1250">
                  <c:v>-2.8134811977818799E-3</c:v>
                </c:pt>
                <c:pt idx="1251">
                  <c:v>-2.8152278524274598E-3</c:v>
                </c:pt>
                <c:pt idx="1252">
                  <c:v>-2.8169461051426301E-3</c:v>
                </c:pt>
                <c:pt idx="1253">
                  <c:v>-2.8186360293947399E-3</c:v>
                </c:pt>
                <c:pt idx="1254">
                  <c:v>-2.8202978210280102E-3</c:v>
                </c:pt>
                <c:pt idx="1255">
                  <c:v>-2.82193181285125E-3</c:v>
                </c:pt>
                <c:pt idx="1256">
                  <c:v>-2.8235383554476999E-3</c:v>
                </c:pt>
                <c:pt idx="1257">
                  <c:v>-2.8251179029051801E-3</c:v>
                </c:pt>
                <c:pt idx="1258">
                  <c:v>-2.8266709542886601E-3</c:v>
                </c:pt>
                <c:pt idx="1259">
                  <c:v>-2.8281980673212702E-3</c:v>
                </c:pt>
                <c:pt idx="1260">
                  <c:v>-2.8296998580214301E-3</c:v>
                </c:pt>
                <c:pt idx="1261">
                  <c:v>-2.83117693378749E-3</c:v>
                </c:pt>
                <c:pt idx="1262">
                  <c:v>-2.8326299009381701E-3</c:v>
                </c:pt>
                <c:pt idx="1263">
                  <c:v>-2.8340593714195599E-3</c:v>
                </c:pt>
                <c:pt idx="1264">
                  <c:v>-2.8354659398426799E-3</c:v>
                </c:pt>
                <c:pt idx="1265">
                  <c:v>-2.8368501957282098E-3</c:v>
                </c:pt>
                <c:pt idx="1266">
                  <c:v>-2.83821268426476E-3</c:v>
                </c:pt>
                <c:pt idx="1267">
                  <c:v>-2.8395538970497399E-3</c:v>
                </c:pt>
                <c:pt idx="1268">
                  <c:v>-2.8408742903231099E-3</c:v>
                </c:pt>
                <c:pt idx="1269">
                  <c:v>-2.84217426131136E-3</c:v>
                </c:pt>
                <c:pt idx="1270">
                  <c:v>-2.8434541357096801E-3</c:v>
                </c:pt>
                <c:pt idx="1271">
                  <c:v>-2.8447141791626898E-3</c:v>
                </c:pt>
                <c:pt idx="1272">
                  <c:v>-2.8459545740592098E-3</c:v>
                </c:pt>
                <c:pt idx="1273">
                  <c:v>-2.8471754459822099E-3</c:v>
                </c:pt>
                <c:pt idx="1274">
                  <c:v>-2.8483768458326202E-3</c:v>
                </c:pt>
                <c:pt idx="1275">
                  <c:v>-2.8495587516678702E-3</c:v>
                </c:pt>
                <c:pt idx="1276">
                  <c:v>-2.8507210776767301E-3</c:v>
                </c:pt>
                <c:pt idx="1277">
                  <c:v>-2.85186370037785E-3</c:v>
                </c:pt>
                <c:pt idx="1278">
                  <c:v>-2.85298639380617E-3</c:v>
                </c:pt>
                <c:pt idx="1279">
                  <c:v>-2.8540888889839501E-3</c:v>
                </c:pt>
                <c:pt idx="1280">
                  <c:v>-2.85517086022102E-3</c:v>
                </c:pt>
                <c:pt idx="1281">
                  <c:v>-2.8562319837830098E-3</c:v>
                </c:pt>
                <c:pt idx="1282">
                  <c:v>-2.8572718735731801E-3</c:v>
                </c:pt>
                <c:pt idx="1283">
                  <c:v>-2.8582901291852002E-3</c:v>
                </c:pt>
                <c:pt idx="1284">
                  <c:v>-2.8592863415604301E-3</c:v>
                </c:pt>
                <c:pt idx="1285">
                  <c:v>-2.8602600727656302E-3</c:v>
                </c:pt>
                <c:pt idx="1286">
                  <c:v>-2.86121092808389E-3</c:v>
                </c:pt>
                <c:pt idx="1287">
                  <c:v>-2.8621385147500102E-3</c:v>
                </c:pt>
                <c:pt idx="1288">
                  <c:v>-2.8630424468174499E-3</c:v>
                </c:pt>
                <c:pt idx="1289">
                  <c:v>-2.8639223963643802E-3</c:v>
                </c:pt>
                <c:pt idx="1290">
                  <c:v>-2.8647781185480799E-3</c:v>
                </c:pt>
                <c:pt idx="1291">
                  <c:v>-2.8656093282380798E-3</c:v>
                </c:pt>
                <c:pt idx="1292">
                  <c:v>-2.8664158831244999E-3</c:v>
                </c:pt>
                <c:pt idx="1293">
                  <c:v>-2.86719767892061E-3</c:v>
                </c:pt>
                <c:pt idx="1294">
                  <c:v>-2.8679547115260098E-3</c:v>
                </c:pt>
                <c:pt idx="1295">
                  <c:v>-2.86868705283168E-3</c:v>
                </c:pt>
                <c:pt idx="1296">
                  <c:v>-2.86939491977364E-3</c:v>
                </c:pt>
                <c:pt idx="1297">
                  <c:v>-2.8700785519095101E-3</c:v>
                </c:pt>
                <c:pt idx="1298">
                  <c:v>-2.870738306039E-3</c:v>
                </c:pt>
                <c:pt idx="1299">
                  <c:v>-2.8713746345049502E-3</c:v>
                </c:pt>
                <c:pt idx="1300">
                  <c:v>-2.87198814597521E-3</c:v>
                </c:pt>
                <c:pt idx="1301">
                  <c:v>-2.8725795036760502E-3</c:v>
                </c:pt>
                <c:pt idx="1302">
                  <c:v>-2.8731495102391601E-3</c:v>
                </c:pt>
                <c:pt idx="1303">
                  <c:v>-2.87369908360247E-3</c:v>
                </c:pt>
                <c:pt idx="1304">
                  <c:v>-2.87422924916728E-3</c:v>
                </c:pt>
                <c:pt idx="1305">
                  <c:v>-2.8747410866240899E-3</c:v>
                </c:pt>
                <c:pt idx="1306">
                  <c:v>-2.8752358215560201E-3</c:v>
                </c:pt>
                <c:pt idx="1307">
                  <c:v>-2.87571478554237E-3</c:v>
                </c:pt>
                <c:pt idx="1308">
                  <c:v>-2.8761793794110902E-3</c:v>
                </c:pt>
                <c:pt idx="1309">
                  <c:v>-2.8766310783316E-3</c:v>
                </c:pt>
                <c:pt idx="1310">
                  <c:v>-2.8770714471536801E-3</c:v>
                </c:pt>
                <c:pt idx="1311">
                  <c:v>-2.87750213349477E-3</c:v>
                </c:pt>
                <c:pt idx="1312">
                  <c:v>-2.8779248354802501E-3</c:v>
                </c:pt>
                <c:pt idx="1313">
                  <c:v>-2.8783412884519702E-3</c:v>
                </c:pt>
                <c:pt idx="1314">
                  <c:v>-2.8787533239711199E-3</c:v>
                </c:pt>
                <c:pt idx="1315">
                  <c:v>-2.8791627896431098E-3</c:v>
                </c:pt>
                <c:pt idx="1316">
                  <c:v>-2.8795715481404098E-3</c:v>
                </c:pt>
                <c:pt idx="1317">
                  <c:v>-2.8799814621318898E-3</c:v>
                </c:pt>
                <c:pt idx="1318">
                  <c:v>-2.8803944313541799E-3</c:v>
                </c:pt>
                <c:pt idx="1319">
                  <c:v>-2.8808123364445601E-3</c:v>
                </c:pt>
                <c:pt idx="1320">
                  <c:v>-2.8812370874649702E-3</c:v>
                </c:pt>
                <c:pt idx="1321">
                  <c:v>-2.8816705405183599E-3</c:v>
                </c:pt>
                <c:pt idx="1322">
                  <c:v>-2.8821145213299001E-3</c:v>
                </c:pt>
                <c:pt idx="1323">
                  <c:v>-2.88257079599794E-3</c:v>
                </c:pt>
                <c:pt idx="1324">
                  <c:v>-2.8830411426747399E-3</c:v>
                </c:pt>
                <c:pt idx="1325">
                  <c:v>-2.88352725497217E-3</c:v>
                </c:pt>
                <c:pt idx="1326">
                  <c:v>-2.8840307470684502E-3</c:v>
                </c:pt>
                <c:pt idx="1327">
                  <c:v>-2.8845531694943901E-3</c:v>
                </c:pt>
                <c:pt idx="1328">
                  <c:v>-2.8850959820399501E-3</c:v>
                </c:pt>
                <c:pt idx="1329">
                  <c:v>-2.8856605427274198E-3</c:v>
                </c:pt>
                <c:pt idx="1330">
                  <c:v>-2.88624809220202E-3</c:v>
                </c:pt>
                <c:pt idx="1331">
                  <c:v>-2.8868598084547999E-3</c:v>
                </c:pt>
                <c:pt idx="1332">
                  <c:v>-2.8874967492553698E-3</c:v>
                </c:pt>
                <c:pt idx="1333">
                  <c:v>-2.8881598302654401E-3</c:v>
                </c:pt>
                <c:pt idx="1334">
                  <c:v>-2.8888498985555301E-3</c:v>
                </c:pt>
                <c:pt idx="1335">
                  <c:v>-2.88956761191673E-3</c:v>
                </c:pt>
                <c:pt idx="1336">
                  <c:v>-2.89031352859674E-3</c:v>
                </c:pt>
                <c:pt idx="1337">
                  <c:v>-2.89108806282004E-3</c:v>
                </c:pt>
                <c:pt idx="1338">
                  <c:v>-2.8918915427598598E-3</c:v>
                </c:pt>
                <c:pt idx="1339">
                  <c:v>-2.89272413497795E-3</c:v>
                </c:pt>
                <c:pt idx="1340">
                  <c:v>-2.8935858567441198E-3</c:v>
                </c:pt>
                <c:pt idx="1341">
                  <c:v>-2.8944765540128E-3</c:v>
                </c:pt>
                <c:pt idx="1342">
                  <c:v>-2.89539602383746E-3</c:v>
                </c:pt>
                <c:pt idx="1343">
                  <c:v>-2.8963439204028598E-3</c:v>
                </c:pt>
                <c:pt idx="1344">
                  <c:v>-2.8973197517227099E-3</c:v>
                </c:pt>
                <c:pt idx="1345">
                  <c:v>-2.8983229008427099E-3</c:v>
                </c:pt>
                <c:pt idx="1346">
                  <c:v>-2.8993526652557602E-3</c:v>
                </c:pt>
                <c:pt idx="1347">
                  <c:v>-2.9004082070604601E-3</c:v>
                </c:pt>
                <c:pt idx="1348">
                  <c:v>-2.9014885865379599E-3</c:v>
                </c:pt>
                <c:pt idx="1349">
                  <c:v>-2.90259274598201E-3</c:v>
                </c:pt>
                <c:pt idx="1350">
                  <c:v>-2.9037195830388801E-3</c:v>
                </c:pt>
                <c:pt idx="1351">
                  <c:v>-2.9048678790475299E-3</c:v>
                </c:pt>
                <c:pt idx="1352">
                  <c:v>-2.9060363482774601E-3</c:v>
                </c:pt>
                <c:pt idx="1353">
                  <c:v>-2.9072236379080198E-3</c:v>
                </c:pt>
                <c:pt idx="1354">
                  <c:v>-2.9084283454780301E-3</c:v>
                </c:pt>
                <c:pt idx="1355">
                  <c:v>-2.90964907870611E-3</c:v>
                </c:pt>
                <c:pt idx="1356">
                  <c:v>-2.9108843335948899E-3</c:v>
                </c:pt>
                <c:pt idx="1357">
                  <c:v>-2.9121325460686998E-3</c:v>
                </c:pt>
                <c:pt idx="1358">
                  <c:v>-2.9133921781065602E-3</c:v>
                </c:pt>
                <c:pt idx="1359">
                  <c:v>-2.9146616874796399E-3</c:v>
                </c:pt>
                <c:pt idx="1360">
                  <c:v>-2.9159395194840198E-3</c:v>
                </c:pt>
                <c:pt idx="1361">
                  <c:v>-2.91722413142063E-3</c:v>
                </c:pt>
                <c:pt idx="1362">
                  <c:v>-2.9185139736367998E-3</c:v>
                </c:pt>
                <c:pt idx="1363">
                  <c:v>-2.9198075078421199E-3</c:v>
                </c:pt>
                <c:pt idx="1364">
                  <c:v>-2.9211032413364699E-3</c:v>
                </c:pt>
                <c:pt idx="1365">
                  <c:v>-2.92239968032992E-3</c:v>
                </c:pt>
                <c:pt idx="1366">
                  <c:v>-2.9236953736259401E-3</c:v>
                </c:pt>
                <c:pt idx="1367">
                  <c:v>-2.9249889113903099E-3</c:v>
                </c:pt>
                <c:pt idx="1368">
                  <c:v>-2.9262789884502202E-3</c:v>
                </c:pt>
                <c:pt idx="1369">
                  <c:v>-2.92756426313962E-3</c:v>
                </c:pt>
                <c:pt idx="1370">
                  <c:v>-2.9288435459995598E-3</c:v>
                </c:pt>
                <c:pt idx="1371">
                  <c:v>-2.9301156208488498E-3</c:v>
                </c:pt>
                <c:pt idx="1372">
                  <c:v>-2.93137933884628E-3</c:v>
                </c:pt>
                <c:pt idx="1373">
                  <c:v>-2.9326336149448E-3</c:v>
                </c:pt>
                <c:pt idx="1374">
                  <c:v>-2.93387744762845E-3</c:v>
                </c:pt>
                <c:pt idx="1375">
                  <c:v>-2.9351099182923701E-3</c:v>
                </c:pt>
                <c:pt idx="1376">
                  <c:v>-2.93633013734191E-3</c:v>
                </c:pt>
                <c:pt idx="1377">
                  <c:v>-2.9375372617629499E-3</c:v>
                </c:pt>
                <c:pt idx="1378">
                  <c:v>-2.9387305178321002E-3</c:v>
                </c:pt>
                <c:pt idx="1379">
                  <c:v>-2.9399092608155901E-3</c:v>
                </c:pt>
                <c:pt idx="1380">
                  <c:v>-2.9410728443437701E-3</c:v>
                </c:pt>
                <c:pt idx="1381">
                  <c:v>-2.9422206862593199E-3</c:v>
                </c:pt>
                <c:pt idx="1382">
                  <c:v>-2.9433522380911E-3</c:v>
                </c:pt>
                <c:pt idx="1383">
                  <c:v>-2.9444670784878201E-3</c:v>
                </c:pt>
                <c:pt idx="1384">
                  <c:v>-2.9455648493390899E-3</c:v>
                </c:pt>
                <c:pt idx="1385">
                  <c:v>-2.9466451998562499E-3</c:v>
                </c:pt>
                <c:pt idx="1386">
                  <c:v>-2.9477077869736398E-3</c:v>
                </c:pt>
                <c:pt idx="1387">
                  <c:v>-2.9487524024960298E-3</c:v>
                </c:pt>
                <c:pt idx="1388">
                  <c:v>-2.9497788206850201E-3</c:v>
                </c:pt>
                <c:pt idx="1389">
                  <c:v>-2.95078694398515E-3</c:v>
                </c:pt>
                <c:pt idx="1390">
                  <c:v>-2.9517766632507999E-3</c:v>
                </c:pt>
                <c:pt idx="1391">
                  <c:v>-2.95274789734223E-3</c:v>
                </c:pt>
                <c:pt idx="1392">
                  <c:v>-2.9537006634354798E-3</c:v>
                </c:pt>
                <c:pt idx="1393">
                  <c:v>-2.9546349631051402E-3</c:v>
                </c:pt>
                <c:pt idx="1394">
                  <c:v>-2.9555508489990299E-3</c:v>
                </c:pt>
                <c:pt idx="1395">
                  <c:v>-2.9564484432791399E-3</c:v>
                </c:pt>
                <c:pt idx="1396">
                  <c:v>-2.9573278628401002E-3</c:v>
                </c:pt>
                <c:pt idx="1397">
                  <c:v>-2.9581892579310098E-3</c:v>
                </c:pt>
                <c:pt idx="1398">
                  <c:v>-2.9590328325542598E-3</c:v>
                </c:pt>
                <c:pt idx="1399">
                  <c:v>-2.9598588034442101E-3</c:v>
                </c:pt>
                <c:pt idx="1400">
                  <c:v>-2.9606673955898202E-3</c:v>
                </c:pt>
                <c:pt idx="1401">
                  <c:v>-2.9614588750524798E-3</c:v>
                </c:pt>
                <c:pt idx="1402">
                  <c:v>-2.96223350308609E-3</c:v>
                </c:pt>
                <c:pt idx="1403">
                  <c:v>-2.9629915852525902E-3</c:v>
                </c:pt>
                <c:pt idx="1404">
                  <c:v>-2.9637334235724398E-3</c:v>
                </c:pt>
                <c:pt idx="1405">
                  <c:v>-2.9644593089251099E-3</c:v>
                </c:pt>
                <c:pt idx="1406">
                  <c:v>-2.9651695391951301E-3</c:v>
                </c:pt>
                <c:pt idx="1407">
                  <c:v>-2.9658644617057998E-3</c:v>
                </c:pt>
                <c:pt idx="1408">
                  <c:v>-2.9665443802329599E-3</c:v>
                </c:pt>
                <c:pt idx="1409">
                  <c:v>-2.9672095704725101E-3</c:v>
                </c:pt>
                <c:pt idx="1410">
                  <c:v>-2.9678603612523801E-3</c:v>
                </c:pt>
                <c:pt idx="1411">
                  <c:v>-2.9684970504670499E-3</c:v>
                </c:pt>
                <c:pt idx="1412">
                  <c:v>-2.9691199162876001E-3</c:v>
                </c:pt>
                <c:pt idx="1413">
                  <c:v>-2.9697291972425799E-3</c:v>
                </c:pt>
                <c:pt idx="1414">
                  <c:v>-2.9703251260559099E-3</c:v>
                </c:pt>
                <c:pt idx="1415">
                  <c:v>-2.9709078847036901E-3</c:v>
                </c:pt>
                <c:pt idx="1416">
                  <c:v>-2.9714776429582402E-3</c:v>
                </c:pt>
                <c:pt idx="1417">
                  <c:v>-2.9720345533701402E-3</c:v>
                </c:pt>
                <c:pt idx="1418">
                  <c:v>-2.9725787295586301E-3</c:v>
                </c:pt>
                <c:pt idx="1419">
                  <c:v>-2.97311022761736E-3</c:v>
                </c:pt>
                <c:pt idx="1420">
                  <c:v>-2.9736290745629099E-3</c:v>
                </c:pt>
                <c:pt idx="1421">
                  <c:v>-2.97413523995774E-3</c:v>
                </c:pt>
                <c:pt idx="1422">
                  <c:v>-2.9746286465371502E-3</c:v>
                </c:pt>
                <c:pt idx="1423">
                  <c:v>-2.9751091599498798E-3</c:v>
                </c:pt>
                <c:pt idx="1424">
                  <c:v>-2.9755766072216902E-3</c:v>
                </c:pt>
                <c:pt idx="1425">
                  <c:v>-2.9760307497192001E-3</c:v>
                </c:pt>
                <c:pt idx="1426">
                  <c:v>-2.97647132434916E-3</c:v>
                </c:pt>
                <c:pt idx="1427">
                  <c:v>-2.9768980013230402E-3</c:v>
                </c:pt>
                <c:pt idx="1428">
                  <c:v>-2.9773103744626301E-3</c:v>
                </c:pt>
                <c:pt idx="1429">
                  <c:v>-2.9777080025837599E-3</c:v>
                </c:pt>
                <c:pt idx="1430">
                  <c:v>-2.9780903829325798E-3</c:v>
                </c:pt>
                <c:pt idx="1431">
                  <c:v>-2.9784569710613802E-3</c:v>
                </c:pt>
                <c:pt idx="1432">
                  <c:v>-2.97880715412504E-3</c:v>
                </c:pt>
                <c:pt idx="1433">
                  <c:v>-2.9791403237802898E-3</c:v>
                </c:pt>
                <c:pt idx="1434">
                  <c:v>-2.9794557849702401E-3</c:v>
                </c:pt>
                <c:pt idx="1435">
                  <c:v>-2.9797527800601801E-3</c:v>
                </c:pt>
                <c:pt idx="1436">
                  <c:v>-2.9800305705869E-3</c:v>
                </c:pt>
                <c:pt idx="1437">
                  <c:v>-2.98028833270707E-3</c:v>
                </c:pt>
                <c:pt idx="1438">
                  <c:v>-2.9805252661618798E-3</c:v>
                </c:pt>
                <c:pt idx="1439">
                  <c:v>-2.9807405059031002E-3</c:v>
                </c:pt>
                <c:pt idx="1440">
                  <c:v>-2.9809331613819402E-3</c:v>
                </c:pt>
                <c:pt idx="1441">
                  <c:v>-2.9811023454406902E-3</c:v>
                </c:pt>
                <c:pt idx="1442">
                  <c:v>-2.98124712721332E-3</c:v>
                </c:pt>
                <c:pt idx="1443">
                  <c:v>-2.9813666076344801E-3</c:v>
                </c:pt>
                <c:pt idx="1444">
                  <c:v>-2.9814599054883502E-3</c:v>
                </c:pt>
                <c:pt idx="1445">
                  <c:v>-2.9815261165512699E-3</c:v>
                </c:pt>
                <c:pt idx="1446">
                  <c:v>-2.9815643560055101E-3</c:v>
                </c:pt>
                <c:pt idx="1447">
                  <c:v>-2.9815737366246401E-3</c:v>
                </c:pt>
                <c:pt idx="1448">
                  <c:v>-2.9815533816794299E-3</c:v>
                </c:pt>
                <c:pt idx="1449">
                  <c:v>-2.98150246538623E-3</c:v>
                </c:pt>
                <c:pt idx="1450">
                  <c:v>-2.98142020184352E-3</c:v>
                </c:pt>
                <c:pt idx="1451">
                  <c:v>-2.98130583302371E-3</c:v>
                </c:pt>
                <c:pt idx="1452">
                  <c:v>-2.9811585986984301E-3</c:v>
                </c:pt>
                <c:pt idx="1453">
                  <c:v>-2.9809778279303902E-3</c:v>
                </c:pt>
                <c:pt idx="1454">
                  <c:v>-2.9807628813449802E-3</c:v>
                </c:pt>
                <c:pt idx="1455">
                  <c:v>-2.9805131928307199E-3</c:v>
                </c:pt>
                <c:pt idx="1456">
                  <c:v>-2.9802282115584302E-3</c:v>
                </c:pt>
                <c:pt idx="1457">
                  <c:v>-2.9799074418828801E-3</c:v>
                </c:pt>
                <c:pt idx="1458">
                  <c:v>-2.97955048460922E-3</c:v>
                </c:pt>
                <c:pt idx="1459">
                  <c:v>-2.9791569708093298E-3</c:v>
                </c:pt>
                <c:pt idx="1460">
                  <c:v>-2.97872661412402E-3</c:v>
                </c:pt>
                <c:pt idx="1461">
                  <c:v>-2.9782591519524502E-3</c:v>
                </c:pt>
                <c:pt idx="1462">
                  <c:v>-2.9777544335976699E-3</c:v>
                </c:pt>
                <c:pt idx="1463">
                  <c:v>-2.9772116543279499E-3</c:v>
                </c:pt>
                <c:pt idx="1464">
                  <c:v>-2.9766168359655E-3</c:v>
                </c:pt>
                <c:pt idx="1465">
                  <c:v>-2.9759738254875501E-3</c:v>
                </c:pt>
                <c:pt idx="1466">
                  <c:v>-2.9752851933673198E-3</c:v>
                </c:pt>
                <c:pt idx="1467">
                  <c:v>-2.9745524503570699E-3</c:v>
                </c:pt>
                <c:pt idx="1468">
                  <c:v>-2.9737766484312601E-3</c:v>
                </c:pt>
                <c:pt idx="1469">
                  <c:v>-2.9729585969845099E-3</c:v>
                </c:pt>
                <c:pt idx="1470">
                  <c:v>-2.9720990718845701E-3</c:v>
                </c:pt>
                <c:pt idx="1471">
                  <c:v>-2.9711987824860299E-3</c:v>
                </c:pt>
                <c:pt idx="1472">
                  <c:v>-2.9702583822551901E-3</c:v>
                </c:pt>
                <c:pt idx="1473">
                  <c:v>-2.9692785529251398E-3</c:v>
                </c:pt>
                <c:pt idx="1474">
                  <c:v>-2.9682599634208999E-3</c:v>
                </c:pt>
                <c:pt idx="1475">
                  <c:v>-2.9672032912507499E-3</c:v>
                </c:pt>
                <c:pt idx="1476">
                  <c:v>-2.9661092070891099E-3</c:v>
                </c:pt>
                <c:pt idx="1477">
                  <c:v>-2.9649783674721899E-3</c:v>
                </c:pt>
                <c:pt idx="1478">
                  <c:v>-2.9638114447443002E-3</c:v>
                </c:pt>
                <c:pt idx="1479">
                  <c:v>-2.9626091112586101E-3</c:v>
                </c:pt>
                <c:pt idx="1480">
                  <c:v>-2.9613720486506901E-3</c:v>
                </c:pt>
                <c:pt idx="1481">
                  <c:v>-2.96010095051956E-3</c:v>
                </c:pt>
                <c:pt idx="1482">
                  <c:v>-2.9587965548276201E-3</c:v>
                </c:pt>
                <c:pt idx="1483">
                  <c:v>-2.9574596441260602E-3</c:v>
                </c:pt>
                <c:pt idx="1484">
                  <c:v>-2.95609106620942E-3</c:v>
                </c:pt>
                <c:pt idx="1485">
                  <c:v>-2.95469169755587E-3</c:v>
                </c:pt>
                <c:pt idx="1486">
                  <c:v>-2.95326243651116E-3</c:v>
                </c:pt>
                <c:pt idx="1487">
                  <c:v>-2.9518042587817401E-3</c:v>
                </c:pt>
                <c:pt idx="1488">
                  <c:v>-2.9503181123854698E-3</c:v>
                </c:pt>
                <c:pt idx="1489">
                  <c:v>-2.9488049677284002E-3</c:v>
                </c:pt>
                <c:pt idx="1490">
                  <c:v>-2.9472657470225902E-3</c:v>
                </c:pt>
                <c:pt idx="1491">
                  <c:v>-2.9457013311206901E-3</c:v>
                </c:pt>
                <c:pt idx="1492">
                  <c:v>-2.9441125125125199E-3</c:v>
                </c:pt>
                <c:pt idx="1493">
                  <c:v>-2.9425000983359E-3</c:v>
                </c:pt>
                <c:pt idx="1494">
                  <c:v>-2.9408647817585798E-3</c:v>
                </c:pt>
                <c:pt idx="1495">
                  <c:v>-2.9392072027581901E-3</c:v>
                </c:pt>
                <c:pt idx="1496">
                  <c:v>-2.9375279822770402E-3</c:v>
                </c:pt>
                <c:pt idx="1497">
                  <c:v>-2.93582772766092E-3</c:v>
                </c:pt>
                <c:pt idx="1498">
                  <c:v>-2.9341070089689602E-3</c:v>
                </c:pt>
                <c:pt idx="1499">
                  <c:v>-2.9323664194686799E-3</c:v>
                </c:pt>
                <c:pt idx="1500">
                  <c:v>-2.93060652226535E-3</c:v>
                </c:pt>
                <c:pt idx="1501">
                  <c:v>-2.92882784917502E-3</c:v>
                </c:pt>
                <c:pt idx="1502">
                  <c:v>-2.92703097489226E-3</c:v>
                </c:pt>
                <c:pt idx="1503">
                  <c:v>-2.92521641018507E-3</c:v>
                </c:pt>
                <c:pt idx="1504">
                  <c:v>-2.9233846902096401E-3</c:v>
                </c:pt>
                <c:pt idx="1505">
                  <c:v>-2.92153630665557E-3</c:v>
                </c:pt>
                <c:pt idx="1506">
                  <c:v>-2.9196717299696702E-3</c:v>
                </c:pt>
                <c:pt idx="1507">
                  <c:v>-2.9177914539922599E-3</c:v>
                </c:pt>
                <c:pt idx="1508">
                  <c:v>-2.9158959682058002E-3</c:v>
                </c:pt>
                <c:pt idx="1509">
                  <c:v>-2.9139857539804601E-3</c:v>
                </c:pt>
                <c:pt idx="1510">
                  <c:v>-2.91206132915541E-3</c:v>
                </c:pt>
                <c:pt idx="1511">
                  <c:v>-2.91012318156934E-3</c:v>
                </c:pt>
                <c:pt idx="1512">
                  <c:v>-2.9081718202523801E-3</c:v>
                </c:pt>
                <c:pt idx="1513">
                  <c:v>-2.9062077790702702E-3</c:v>
                </c:pt>
                <c:pt idx="1514">
                  <c:v>-2.9042316171723299E-3</c:v>
                </c:pt>
                <c:pt idx="1515">
                  <c:v>-2.9022439289536901E-3</c:v>
                </c:pt>
                <c:pt idx="1516">
                  <c:v>-2.9002453094794799E-3</c:v>
                </c:pt>
                <c:pt idx="1517">
                  <c:v>-2.8982364086707099E-3</c:v>
                </c:pt>
                <c:pt idx="1518">
                  <c:v>-2.8962179116274402E-3</c:v>
                </c:pt>
                <c:pt idx="1519">
                  <c:v>-2.8941905119981102E-3</c:v>
                </c:pt>
                <c:pt idx="1520">
                  <c:v>-2.89215489501709E-3</c:v>
                </c:pt>
                <c:pt idx="1521">
                  <c:v>-2.8901117651302199E-3</c:v>
                </c:pt>
                <c:pt idx="1522">
                  <c:v>-2.8880618385587402E-3</c:v>
                </c:pt>
                <c:pt idx="1523">
                  <c:v>-2.88600581237698E-3</c:v>
                </c:pt>
                <c:pt idx="1524">
                  <c:v>-2.8839443652483301E-3</c:v>
                </c:pt>
                <c:pt idx="1525">
                  <c:v>-2.88187821698735E-3</c:v>
                </c:pt>
                <c:pt idx="1526">
                  <c:v>-2.87980808002272E-3</c:v>
                </c:pt>
                <c:pt idx="1527">
                  <c:v>-2.8777346027503699E-3</c:v>
                </c:pt>
                <c:pt idx="1528">
                  <c:v>-2.8756584859484201E-3</c:v>
                </c:pt>
                <c:pt idx="1529">
                  <c:v>-2.8735804404154699E-3</c:v>
                </c:pt>
                <c:pt idx="1530">
                  <c:v>-2.8715011292151501E-3</c:v>
                </c:pt>
                <c:pt idx="1531">
                  <c:v>-2.8694212558772999E-3</c:v>
                </c:pt>
                <c:pt idx="1532">
                  <c:v>-2.8673415251208598E-3</c:v>
                </c:pt>
                <c:pt idx="1533">
                  <c:v>-2.8652626585073601E-3</c:v>
                </c:pt>
                <c:pt idx="1534">
                  <c:v>-2.8631853654950698E-3</c:v>
                </c:pt>
                <c:pt idx="1535">
                  <c:v>-2.86111034506451E-3</c:v>
                </c:pt>
                <c:pt idx="1536">
                  <c:v>-2.8590383236714802E-3</c:v>
                </c:pt>
                <c:pt idx="1537">
                  <c:v>-2.8569700275923402E-3</c:v>
                </c:pt>
                <c:pt idx="1538">
                  <c:v>-2.8549061912738899E-3</c:v>
                </c:pt>
                <c:pt idx="1539">
                  <c:v>-2.8528475530574201E-3</c:v>
                </c:pt>
                <c:pt idx="1540">
                  <c:v>-2.8507947983782899E-3</c:v>
                </c:pt>
                <c:pt idx="1541">
                  <c:v>-2.8487486070812901E-3</c:v>
                </c:pt>
                <c:pt idx="1542">
                  <c:v>-2.8467096449767198E-3</c:v>
                </c:pt>
                <c:pt idx="1543">
                  <c:v>-2.8446785495878099E-3</c:v>
                </c:pt>
                <c:pt idx="1544">
                  <c:v>-2.84265592579127E-3</c:v>
                </c:pt>
                <c:pt idx="1545">
                  <c:v>-2.8406423241121399E-3</c:v>
                </c:pt>
                <c:pt idx="1546">
                  <c:v>-2.83863829764958E-3</c:v>
                </c:pt>
                <c:pt idx="1547">
                  <c:v>-2.8366443929109999E-3</c:v>
                </c:pt>
                <c:pt idx="1548">
                  <c:v>-2.8346611192163001E-3</c:v>
                </c:pt>
                <c:pt idx="1549">
                  <c:v>-2.8326889694553102E-3</c:v>
                </c:pt>
                <c:pt idx="1550">
                  <c:v>-2.8307283965885799E-3</c:v>
                </c:pt>
                <c:pt idx="1551">
                  <c:v>-2.82877978663474E-3</c:v>
                </c:pt>
                <c:pt idx="1552">
                  <c:v>-2.8268434605868398E-3</c:v>
                </c:pt>
                <c:pt idx="1553">
                  <c:v>-2.8249196173453601E-3</c:v>
                </c:pt>
                <c:pt idx="1554">
                  <c:v>-2.82300831093026E-3</c:v>
                </c:pt>
                <c:pt idx="1555">
                  <c:v>-2.8211094576697901E-3</c:v>
                </c:pt>
                <c:pt idx="1556">
                  <c:v>-2.81922282321524E-3</c:v>
                </c:pt>
                <c:pt idx="1557">
                  <c:v>-2.8173479326085802E-3</c:v>
                </c:pt>
                <c:pt idx="1558">
                  <c:v>-2.8154841566366902E-3</c:v>
                </c:pt>
                <c:pt idx="1559">
                  <c:v>-2.8136307253847398E-3</c:v>
                </c:pt>
                <c:pt idx="1560">
                  <c:v>-2.81178669063153E-3</c:v>
                </c:pt>
                <c:pt idx="1561">
                  <c:v>-2.8099509782633599E-3</c:v>
                </c:pt>
                <c:pt idx="1562">
                  <c:v>-2.8081223841223599E-3</c:v>
                </c:pt>
                <c:pt idx="1563">
                  <c:v>-2.8062996176645102E-3</c:v>
                </c:pt>
                <c:pt idx="1564">
                  <c:v>-2.8044813517420402E-3</c:v>
                </c:pt>
                <c:pt idx="1565">
                  <c:v>-2.8026661643346502E-3</c:v>
                </c:pt>
                <c:pt idx="1566">
                  <c:v>-2.8008527395033101E-3</c:v>
                </c:pt>
                <c:pt idx="1567">
                  <c:v>-2.7990398029378301E-3</c:v>
                </c:pt>
                <c:pt idx="1568">
                  <c:v>-2.7972262551728701E-3</c:v>
                </c:pt>
                <c:pt idx="1569">
                  <c:v>-2.79541115923173E-3</c:v>
                </c:pt>
                <c:pt idx="1570">
                  <c:v>-2.7935937478488701E-3</c:v>
                </c:pt>
                <c:pt idx="1571">
                  <c:v>-2.7917734333256102E-3</c:v>
                </c:pt>
                <c:pt idx="1572">
                  <c:v>-2.7899497782868901E-3</c:v>
                </c:pt>
                <c:pt idx="1573">
                  <c:v>-2.7881224682179601E-3</c:v>
                </c:pt>
                <c:pt idx="1574">
                  <c:v>-2.78629126250933E-3</c:v>
                </c:pt>
                <c:pt idx="1575">
                  <c:v>-2.7844559574491399E-3</c:v>
                </c:pt>
                <c:pt idx="1576">
                  <c:v>-2.7826163973517699E-3</c:v>
                </c:pt>
                <c:pt idx="1577">
                  <c:v>-2.7807722941245801E-3</c:v>
                </c:pt>
                <c:pt idx="1578">
                  <c:v>-2.7789232855934699E-3</c:v>
                </c:pt>
                <c:pt idx="1579">
                  <c:v>-2.77706889105616E-3</c:v>
                </c:pt>
                <c:pt idx="1580">
                  <c:v>-2.7752084635915002E-3</c:v>
                </c:pt>
                <c:pt idx="1581">
                  <c:v>-2.7733413233699102E-3</c:v>
                </c:pt>
                <c:pt idx="1582">
                  <c:v>-2.7714666210794802E-3</c:v>
                </c:pt>
                <c:pt idx="1583">
                  <c:v>-2.7695834238519101E-3</c:v>
                </c:pt>
                <c:pt idx="1584">
                  <c:v>-2.7676907468174501E-3</c:v>
                </c:pt>
                <c:pt idx="1585">
                  <c:v>-2.7657875397168199E-3</c:v>
                </c:pt>
                <c:pt idx="1586">
                  <c:v>-2.7638727352327398E-3</c:v>
                </c:pt>
                <c:pt idx="1587">
                  <c:v>-2.7619452926501398E-3</c:v>
                </c:pt>
                <c:pt idx="1588">
                  <c:v>-2.76000421042937E-3</c:v>
                </c:pt>
                <c:pt idx="1589">
                  <c:v>-2.7580485728731E-3</c:v>
                </c:pt>
                <c:pt idx="1590">
                  <c:v>-2.7560776503034799E-3</c:v>
                </c:pt>
                <c:pt idx="1591">
                  <c:v>-2.7540908957638601E-3</c:v>
                </c:pt>
                <c:pt idx="1592">
                  <c:v>-2.7520880496203302E-3</c:v>
                </c:pt>
                <c:pt idx="1593">
                  <c:v>-2.7500690802774999E-3</c:v>
                </c:pt>
                <c:pt idx="1594">
                  <c:v>-2.74803433687875E-3</c:v>
                </c:pt>
                <c:pt idx="1595">
                  <c:v>-2.74598445883801E-3</c:v>
                </c:pt>
                <c:pt idx="1596">
                  <c:v>-2.7439203881174799E-3</c:v>
                </c:pt>
                <c:pt idx="1597">
                  <c:v>-2.7418433997932899E-3</c:v>
                </c:pt>
                <c:pt idx="1598">
                  <c:v>-2.7397549395009701E-3</c:v>
                </c:pt>
                <c:pt idx="1599">
                  <c:v>-2.7376565918560899E-3</c:v>
                </c:pt>
                <c:pt idx="1600">
                  <c:v>-2.7355499334924E-3</c:v>
                </c:pt>
                <c:pt idx="1601">
                  <c:v>-2.7334363664375098E-3</c:v>
                </c:pt>
                <c:pt idx="1602">
                  <c:v>-2.7313169281656898E-3</c:v>
                </c:pt>
                <c:pt idx="1603">
                  <c:v>-2.7291922251618901E-3</c:v>
                </c:pt>
                <c:pt idx="1604">
                  <c:v>-2.7270621206843498E-3</c:v>
                </c:pt>
                <c:pt idx="1605">
                  <c:v>-2.7249256265179799E-3</c:v>
                </c:pt>
                <c:pt idx="1606">
                  <c:v>-2.7227808506472902E-3</c:v>
                </c:pt>
                <c:pt idx="1607">
                  <c:v>-2.7206248562815201E-3</c:v>
                </c:pt>
                <c:pt idx="1608">
                  <c:v>-2.7184536354221802E-3</c:v>
                </c:pt>
                <c:pt idx="1609">
                  <c:v>-2.71626220596275E-3</c:v>
                </c:pt>
                <c:pt idx="1610">
                  <c:v>-2.7140446004509898E-3</c:v>
                </c:pt>
                <c:pt idx="1611">
                  <c:v>-2.7117939127451001E-3</c:v>
                </c:pt>
                <c:pt idx="1612">
                  <c:v>-2.7095024737746002E-3</c:v>
                </c:pt>
                <c:pt idx="1613">
                  <c:v>-2.7071618493357502E-3</c:v>
                </c:pt>
                <c:pt idx="1614">
                  <c:v>-2.7047630119590598E-3</c:v>
                </c:pt>
                <c:pt idx="1615">
                  <c:v>-2.70229658291241E-3</c:v>
                </c:pt>
                <c:pt idx="1616">
                  <c:v>-2.6997531840694902E-3</c:v>
                </c:pt>
                <c:pt idx="1617">
                  <c:v>-2.6971237405563299E-3</c:v>
                </c:pt>
                <c:pt idx="1618">
                  <c:v>-2.6944000281128198E-3</c:v>
                </c:pt>
                <c:pt idx="1619">
                  <c:v>-2.6915752411076502E-3</c:v>
                </c:pt>
                <c:pt idx="1620">
                  <c:v>-2.6886446369469501E-3</c:v>
                </c:pt>
                <c:pt idx="1621">
                  <c:v>-2.6856062642209499E-3</c:v>
                </c:pt>
                <c:pt idx="1622">
                  <c:v>-2.6824616651551199E-3</c:v>
                </c:pt>
                <c:pt idx="1623">
                  <c:v>-2.6792165434349501E-3</c:v>
                </c:pt>
                <c:pt idx="1624">
                  <c:v>-2.6758812081140301E-3</c:v>
                </c:pt>
                <c:pt idx="1625">
                  <c:v>-2.6724710816028699E-3</c:v>
                </c:pt>
                <c:pt idx="1626">
                  <c:v>-2.66900676563282E-3</c:v>
                </c:pt>
                <c:pt idx="1627">
                  <c:v>-2.6655138962852899E-3</c:v>
                </c:pt>
                <c:pt idx="1628">
                  <c:v>-2.6620226994372798E-3</c:v>
                </c:pt>
                <c:pt idx="1629">
                  <c:v>-2.6585672112534901E-3</c:v>
                </c:pt>
                <c:pt idx="1630">
                  <c:v>-2.6551844539854899E-3</c:v>
                </c:pt>
                <c:pt idx="1631">
                  <c:v>-2.6519130813654201E-3</c:v>
                </c:pt>
                <c:pt idx="1632">
                  <c:v>-2.6487920221265901E-3</c:v>
                </c:pt>
                <c:pt idx="1633">
                  <c:v>-2.6458590900749102E-3</c:v>
                </c:pt>
                <c:pt idx="1634">
                  <c:v>-2.6431493997984201E-3</c:v>
                </c:pt>
                <c:pt idx="1635">
                  <c:v>-2.6406938991071498E-3</c:v>
                </c:pt>
                <c:pt idx="1636">
                  <c:v>-2.6385179698323498E-3</c:v>
                </c:pt>
                <c:pt idx="1637">
                  <c:v>-2.6366401290182501E-3</c:v>
                </c:pt>
                <c:pt idx="1638">
                  <c:v>-2.63507081866573E-3</c:v>
                </c:pt>
                <c:pt idx="1639">
                  <c:v>-2.6338113079709602E-3</c:v>
                </c:pt>
                <c:pt idx="1640">
                  <c:v>-2.63285305937047E-3</c:v>
                </c:pt>
                <c:pt idx="1641">
                  <c:v>-2.6321772825724202E-3</c:v>
                </c:pt>
                <c:pt idx="1642">
                  <c:v>-2.6317549956449502E-3</c:v>
                </c:pt>
                <c:pt idx="1643">
                  <c:v>-2.6315476266450602E-3</c:v>
                </c:pt>
                <c:pt idx="1644">
                  <c:v>-2.63150786020589E-3</c:v>
                </c:pt>
                <c:pt idx="1645">
                  <c:v>-2.6315802357736598E-3</c:v>
                </c:pt>
                <c:pt idx="1646">
                  <c:v>-2.63170224600716E-3</c:v>
                </c:pt>
                <c:pt idx="1647">
                  <c:v>-2.63180614686988E-3</c:v>
                </c:pt>
                <c:pt idx="1648">
                  <c:v>-2.6318215776518299E-3</c:v>
                </c:pt>
                <c:pt idx="1649">
                  <c:v>-2.6316792515708202E-3</c:v>
                </c:pt>
                <c:pt idx="1650">
                  <c:v>-2.6313151636248801E-3</c:v>
                </c:pt>
                <c:pt idx="1651">
                  <c:v>-2.6306746658089001E-3</c:v>
                </c:pt>
                <c:pt idx="1652">
                  <c:v>-2.6297160625792801E-3</c:v>
                </c:pt>
                <c:pt idx="1653">
                  <c:v>-2.62841266402125E-3</c:v>
                </c:pt>
                <c:pt idx="1654">
                  <c:v>-2.6267580449958901E-3</c:v>
                </c:pt>
                <c:pt idx="1655">
                  <c:v>-2.6247681358415602E-3</c:v>
                </c:pt>
                <c:pt idx="1656">
                  <c:v>-2.6224773679922502E-3</c:v>
                </c:pt>
                <c:pt idx="1657">
                  <c:v>-2.6199411792785401E-3</c:v>
                </c:pt>
                <c:pt idx="1658">
                  <c:v>-2.6172318786753098E-3</c:v>
                </c:pt>
                <c:pt idx="1659">
                  <c:v>-2.6144356262671501E-3</c:v>
                </c:pt>
                <c:pt idx="1660">
                  <c:v>-2.6116476788533701E-3</c:v>
                </c:pt>
                <c:pt idx="1661">
                  <c:v>-2.60895449780724E-3</c:v>
                </c:pt>
                <c:pt idx="1662">
                  <c:v>-2.6063683944749201E-3</c:v>
                </c:pt>
                <c:pt idx="1663">
                  <c:v>-2.6039911771853701E-3</c:v>
                </c:pt>
                <c:pt idx="1664">
                  <c:v>-2.6017351722898399E-3</c:v>
                </c:pt>
                <c:pt idx="1665">
                  <c:v>-2.5994917466130901E-3</c:v>
                </c:pt>
                <c:pt idx="1666">
                  <c:v>-2.5972209897525602E-3</c:v>
                </c:pt>
                <c:pt idx="1667">
                  <c:v>-2.5949136124125498E-3</c:v>
                </c:pt>
                <c:pt idx="1668">
                  <c:v>-2.5925683432174501E-3</c:v>
                </c:pt>
                <c:pt idx="1669">
                  <c:v>-2.59018591605301E-3</c:v>
                </c:pt>
                <c:pt idx="1670">
                  <c:v>-2.5877677863278699E-3</c:v>
                </c:pt>
                <c:pt idx="1671">
                  <c:v>-2.5853158617462199E-3</c:v>
                </c:pt>
                <c:pt idx="1672">
                  <c:v>-2.5828323315829601E-3</c:v>
                </c:pt>
                <c:pt idx="1673">
                  <c:v>-2.5803195932601699E-3</c:v>
                </c:pt>
                <c:pt idx="1674">
                  <c:v>-2.5777802274419199E-3</c:v>
                </c:pt>
                <c:pt idx="1675">
                  <c:v>-2.5752169671869199E-3</c:v>
                </c:pt>
                <c:pt idx="1676">
                  <c:v>-2.5726326260593199E-3</c:v>
                </c:pt>
                <c:pt idx="1677">
                  <c:v>-2.57003008044865E-3</c:v>
                </c:pt>
                <c:pt idx="1678">
                  <c:v>-2.5674122504620199E-3</c:v>
                </c:pt>
                <c:pt idx="1679">
                  <c:v>-2.5647821694274298E-3</c:v>
                </c:pt>
                <c:pt idx="1680">
                  <c:v>-2.56214283608713E-3</c:v>
                </c:pt>
                <c:pt idx="1681">
                  <c:v>-2.5594972710764599E-3</c:v>
                </c:pt>
                <c:pt idx="1682">
                  <c:v>-2.5568485265241702E-3</c:v>
                </c:pt>
                <c:pt idx="1683">
                  <c:v>-2.5541996343891398E-3</c:v>
                </c:pt>
                <c:pt idx="1684">
                  <c:v>-2.5515536041330299E-3</c:v>
                </c:pt>
                <c:pt idx="1685">
                  <c:v>-2.5489133830910102E-3</c:v>
                </c:pt>
                <c:pt idx="1686">
                  <c:v>-2.54628187979123E-3</c:v>
                </c:pt>
                <c:pt idx="1687">
                  <c:v>-2.5436619307499502E-3</c:v>
                </c:pt>
                <c:pt idx="1688">
                  <c:v>-2.5410563359531402E-3</c:v>
                </c:pt>
                <c:pt idx="1689">
                  <c:v>-2.5384678157549601E-3</c:v>
                </c:pt>
                <c:pt idx="1690">
                  <c:v>-2.53589902783066E-3</c:v>
                </c:pt>
                <c:pt idx="1691">
                  <c:v>-2.5333525566647499E-3</c:v>
                </c:pt>
                <c:pt idx="1692">
                  <c:v>-2.5308309167744502E-3</c:v>
                </c:pt>
                <c:pt idx="1693">
                  <c:v>-2.5283365328017601E-3</c:v>
                </c:pt>
                <c:pt idx="1694">
                  <c:v>-2.5258717438253098E-3</c:v>
                </c:pt>
                <c:pt idx="1695">
                  <c:v>-2.5234387607552E-3</c:v>
                </c:pt>
                <c:pt idx="1696">
                  <c:v>-2.52103970591813E-3</c:v>
                </c:pt>
                <c:pt idx="1697">
                  <c:v>-2.5186766188933E-3</c:v>
                </c:pt>
                <c:pt idx="1698">
                  <c:v>-2.5163514529517698E-3</c:v>
                </c:pt>
                <c:pt idx="1699">
                  <c:v>-2.5140660588519699E-3</c:v>
                </c:pt>
                <c:pt idx="1700">
                  <c:v>-2.5118222294773398E-3</c:v>
                </c:pt>
                <c:pt idx="1701">
                  <c:v>-2.5096216655766499E-3</c:v>
                </c:pt>
                <c:pt idx="1702">
                  <c:v>-2.5074659800849298E-3</c:v>
                </c:pt>
                <c:pt idx="1703">
                  <c:v>-2.5053567130862799E-3</c:v>
                </c:pt>
                <c:pt idx="1704">
                  <c:v>-2.5032953657100599E-3</c:v>
                </c:pt>
                <c:pt idx="1705">
                  <c:v>-2.5012833909166701E-3</c:v>
                </c:pt>
                <c:pt idx="1706">
                  <c:v>-2.4993222250392498E-3</c:v>
                </c:pt>
                <c:pt idx="1707">
                  <c:v>-2.4974132393906501E-3</c:v>
                </c:pt>
                <c:pt idx="1708">
                  <c:v>-2.49555776709542E-3</c:v>
                </c:pt>
                <c:pt idx="1709">
                  <c:v>-2.4937571621235499E-3</c:v>
                </c:pt>
                <c:pt idx="1710">
                  <c:v>-2.4920127085750199E-3</c:v>
                </c:pt>
                <c:pt idx="1711">
                  <c:v>-2.4903256496399198E-3</c:v>
                </c:pt>
                <c:pt idx="1712">
                  <c:v>-2.4886971771327301E-3</c:v>
                </c:pt>
                <c:pt idx="1713">
                  <c:v>-2.4871284385187299E-3</c:v>
                </c:pt>
                <c:pt idx="1714">
                  <c:v>-2.4856205109696499E-3</c:v>
                </c:pt>
                <c:pt idx="1715">
                  <c:v>-2.4841744185575402E-3</c:v>
                </c:pt>
                <c:pt idx="1716">
                  <c:v>-2.4827910766614799E-3</c:v>
                </c:pt>
                <c:pt idx="1717">
                  <c:v>-2.4814713659687998E-3</c:v>
                </c:pt>
                <c:pt idx="1718">
                  <c:v>-2.4802160302616499E-3</c:v>
                </c:pt>
                <c:pt idx="1719">
                  <c:v>-2.4790257572358402E-3</c:v>
                </c:pt>
                <c:pt idx="1720">
                  <c:v>-2.47790112797044E-3</c:v>
                </c:pt>
                <c:pt idx="1721">
                  <c:v>-2.4768425895203201E-3</c:v>
                </c:pt>
                <c:pt idx="1722">
                  <c:v>-2.4758505192512101E-3</c:v>
                </c:pt>
                <c:pt idx="1723">
                  <c:v>-2.4749252020593599E-3</c:v>
                </c:pt>
                <c:pt idx="1724">
                  <c:v>-2.4740668111559901E-3</c:v>
                </c:pt>
                <c:pt idx="1725">
                  <c:v>-2.4732754465795598E-3</c:v>
                </c:pt>
                <c:pt idx="1726">
                  <c:v>-2.4725510767939301E-3</c:v>
                </c:pt>
                <c:pt idx="1727">
                  <c:v>-2.4718935962398801E-3</c:v>
                </c:pt>
                <c:pt idx="1728">
                  <c:v>-2.4713027849737998E-3</c:v>
                </c:pt>
                <c:pt idx="1729">
                  <c:v>-2.4707783363692101E-3</c:v>
                </c:pt>
                <c:pt idx="1730">
                  <c:v>-2.4703198315426098E-3</c:v>
                </c:pt>
                <c:pt idx="1731">
                  <c:v>-2.4699267694099801E-3</c:v>
                </c:pt>
                <c:pt idx="1732">
                  <c:v>-2.4695985184735999E-3</c:v>
                </c:pt>
                <c:pt idx="1733">
                  <c:v>-2.4693343445304598E-3</c:v>
                </c:pt>
                <c:pt idx="1734">
                  <c:v>-2.4691334120537302E-3</c:v>
                </c:pt>
                <c:pt idx="1735">
                  <c:v>-2.46899479434617E-3</c:v>
                </c:pt>
                <c:pt idx="1736">
                  <c:v>-2.4689175075734001E-3</c:v>
                </c:pt>
                <c:pt idx="1737">
                  <c:v>-2.4689004879176E-3</c:v>
                </c:pt>
                <c:pt idx="1738">
                  <c:v>-2.4689426109824899E-3</c:v>
                </c:pt>
                <c:pt idx="1739">
                  <c:v>-2.4690426690684802E-3</c:v>
                </c:pt>
                <c:pt idx="1740">
                  <c:v>-2.4691994209807902E-3</c:v>
                </c:pt>
                <c:pt idx="1741">
                  <c:v>-2.4694116269863699E-3</c:v>
                </c:pt>
                <c:pt idx="1742">
                  <c:v>-2.4696780460854899E-3</c:v>
                </c:pt>
                <c:pt idx="1743">
                  <c:v>-2.46999749156548E-3</c:v>
                </c:pt>
                <c:pt idx="1744">
                  <c:v>-2.4703687734009298E-3</c:v>
                </c:pt>
                <c:pt idx="1745">
                  <c:v>-2.4707907882876899E-3</c:v>
                </c:pt>
                <c:pt idx="1746">
                  <c:v>-2.4712625805581199E-3</c:v>
                </c:pt>
                <c:pt idx="1747">
                  <c:v>-2.4717832273775E-3</c:v>
                </c:pt>
                <c:pt idx="1748">
                  <c:v>-2.4723519392812398E-3</c:v>
                </c:pt>
                <c:pt idx="1749">
                  <c:v>-2.4729680298229599E-3</c:v>
                </c:pt>
                <c:pt idx="1750">
                  <c:v>-2.4736309243086401E-3</c:v>
                </c:pt>
                <c:pt idx="1751">
                  <c:v>-2.4743401167622099E-3</c:v>
                </c:pt>
                <c:pt idx="1752">
                  <c:v>-2.4750951867568202E-3</c:v>
                </c:pt>
                <c:pt idx="1753">
                  <c:v>-2.4758957204293998E-3</c:v>
                </c:pt>
                <c:pt idx="1754">
                  <c:v>-2.4767413487330301E-3</c:v>
                </c:pt>
                <c:pt idx="1755">
                  <c:v>-2.4776316005025801E-3</c:v>
                </c:pt>
                <c:pt idx="1756">
                  <c:v>-2.47856596251785E-3</c:v>
                </c:pt>
                <c:pt idx="1757">
                  <c:v>-2.4795437321553202E-3</c:v>
                </c:pt>
                <c:pt idx="1758">
                  <c:v>-2.48056394838045E-3</c:v>
                </c:pt>
                <c:pt idx="1759">
                  <c:v>-2.4816253743698701E-3</c:v>
                </c:pt>
                <c:pt idx="1760">
                  <c:v>-2.4827264806764299E-3</c:v>
                </c:pt>
                <c:pt idx="1761">
                  <c:v>-2.4838654131681399E-3</c:v>
                </c:pt>
                <c:pt idx="1762">
                  <c:v>-2.4850398941869199E-3</c:v>
                </c:pt>
                <c:pt idx="1763">
                  <c:v>-2.4862473349401199E-3</c:v>
                </c:pt>
                <c:pt idx="1764">
                  <c:v>-2.4874848529965101E-3</c:v>
                </c:pt>
                <c:pt idx="1765">
                  <c:v>-2.4887492014451498E-3</c:v>
                </c:pt>
                <c:pt idx="1766">
                  <c:v>-2.49003687199355E-3</c:v>
                </c:pt>
                <c:pt idx="1767">
                  <c:v>-2.4913442292052298E-3</c:v>
                </c:pt>
                <c:pt idx="1768">
                  <c:v>-2.4926675656057901E-3</c:v>
                </c:pt>
                <c:pt idx="1769">
                  <c:v>-2.4940032014800001E-3</c:v>
                </c:pt>
                <c:pt idx="1770">
                  <c:v>-2.4953475744447602E-3</c:v>
                </c:pt>
                <c:pt idx="1771">
                  <c:v>-2.4966974005369699E-3</c:v>
                </c:pt>
                <c:pt idx="1772">
                  <c:v>-2.4980497247682602E-3</c:v>
                </c:pt>
                <c:pt idx="1773">
                  <c:v>-2.4994021009433001E-3</c:v>
                </c:pt>
                <c:pt idx="1774">
                  <c:v>-2.50075259027246E-3</c:v>
                </c:pt>
                <c:pt idx="1775">
                  <c:v>-2.50209985450091E-3</c:v>
                </c:pt>
                <c:pt idx="1776">
                  <c:v>-2.5034431878661E-3</c:v>
                </c:pt>
                <c:pt idx="1777">
                  <c:v>-2.5047825977079102E-3</c:v>
                </c:pt>
                <c:pt idx="1778">
                  <c:v>-2.5061187350682102E-3</c:v>
                </c:pt>
                <c:pt idx="1779">
                  <c:v>-2.5074528968507502E-3</c:v>
                </c:pt>
                <c:pt idx="1780">
                  <c:v>-2.50878699063555E-3</c:v>
                </c:pt>
                <c:pt idx="1781">
                  <c:v>-2.5101234281192202E-3</c:v>
                </c:pt>
                <c:pt idx="1782">
                  <c:v>-2.5114650411447699E-3</c:v>
                </c:pt>
                <c:pt idx="1783">
                  <c:v>-2.5128149557499899E-3</c:v>
                </c:pt>
                <c:pt idx="1784">
                  <c:v>-2.5141765573565098E-3</c:v>
                </c:pt>
                <c:pt idx="1785">
                  <c:v>-2.51555327333647E-3</c:v>
                </c:pt>
                <c:pt idx="1786">
                  <c:v>-2.5169484943646302E-3</c:v>
                </c:pt>
                <c:pt idx="1787">
                  <c:v>-2.5183654360974102E-3</c:v>
                </c:pt>
                <c:pt idx="1788">
                  <c:v>-2.51980703870088E-3</c:v>
                </c:pt>
                <c:pt idx="1789">
                  <c:v>-2.5212758308227499E-3</c:v>
                </c:pt>
                <c:pt idx="1790">
                  <c:v>-2.52277384661594E-3</c:v>
                </c:pt>
                <c:pt idx="1791">
                  <c:v>-2.52430255218806E-3</c:v>
                </c:pt>
                <c:pt idx="1792">
                  <c:v>-2.52586276201602E-3</c:v>
                </c:pt>
                <c:pt idx="1793">
                  <c:v>-2.52745463875978E-3</c:v>
                </c:pt>
                <c:pt idx="1794">
                  <c:v>-2.5290776295223802E-3</c:v>
                </c:pt>
                <c:pt idx="1795">
                  <c:v>-2.5307305186799802E-3</c:v>
                </c:pt>
                <c:pt idx="1796">
                  <c:v>-2.53241140047122E-3</c:v>
                </c:pt>
                <c:pt idx="1797">
                  <c:v>-2.5341176700684801E-3</c:v>
                </c:pt>
                <c:pt idx="1798">
                  <c:v>-2.5358461667934601E-3</c:v>
                </c:pt>
                <c:pt idx="1799">
                  <c:v>-2.5375931627609699E-3</c:v>
                </c:pt>
                <c:pt idx="1800">
                  <c:v>-2.5393544762436801E-3</c:v>
                </c:pt>
                <c:pt idx="1801">
                  <c:v>-2.5411255102882999E-3</c:v>
                </c:pt>
                <c:pt idx="1802">
                  <c:v>-2.54290135984307E-3</c:v>
                </c:pt>
                <c:pt idx="1803">
                  <c:v>-2.54467691684539E-3</c:v>
                </c:pt>
                <c:pt idx="1804">
                  <c:v>-2.5464469425397198E-3</c:v>
                </c:pt>
                <c:pt idx="1805">
                  <c:v>-2.5482062025516498E-3</c:v>
                </c:pt>
                <c:pt idx="1806">
                  <c:v>-2.5499495084961902E-3</c:v>
                </c:pt>
                <c:pt idx="1807">
                  <c:v>-2.5516718539848101E-3</c:v>
                </c:pt>
                <c:pt idx="1808">
                  <c:v>-2.5533684323426199E-3</c:v>
                </c:pt>
                <c:pt idx="1809">
                  <c:v>-2.5550347699155101E-3</c:v>
                </c:pt>
                <c:pt idx="1810">
                  <c:v>-2.55666677806635E-3</c:v>
                </c:pt>
                <c:pt idx="1811">
                  <c:v>-2.5582607792756602E-3</c:v>
                </c:pt>
                <c:pt idx="1812">
                  <c:v>-2.5598135624199901E-3</c:v>
                </c:pt>
                <c:pt idx="1813">
                  <c:v>-2.56132243004109E-3</c:v>
                </c:pt>
                <c:pt idx="1814">
                  <c:v>-2.56278524556426E-3</c:v>
                </c:pt>
                <c:pt idx="1815">
                  <c:v>-2.5642004445924002E-3</c:v>
                </c:pt>
                <c:pt idx="1816">
                  <c:v>-2.5655669884984602E-3</c:v>
                </c:pt>
                <c:pt idx="1817">
                  <c:v>-2.5668844258372099E-3</c:v>
                </c:pt>
                <c:pt idx="1818">
                  <c:v>-2.5681528590874702E-3</c:v>
                </c:pt>
                <c:pt idx="1819">
                  <c:v>-2.5693729324736802E-3</c:v>
                </c:pt>
                <c:pt idx="1820">
                  <c:v>-2.5705458285406099E-3</c:v>
                </c:pt>
                <c:pt idx="1821">
                  <c:v>-2.57167321710442E-3</c:v>
                </c:pt>
                <c:pt idx="1822">
                  <c:v>-2.5727572087042901E-3</c:v>
                </c:pt>
                <c:pt idx="1823">
                  <c:v>-2.5738003072167501E-3</c:v>
                </c:pt>
                <c:pt idx="1824">
                  <c:v>-2.5748054361807299E-3</c:v>
                </c:pt>
                <c:pt idx="1825">
                  <c:v>-2.57577582653738E-3</c:v>
                </c:pt>
                <c:pt idx="1826">
                  <c:v>-2.5767150164837898E-3</c:v>
                </c:pt>
                <c:pt idx="1827">
                  <c:v>-2.5776268088144498E-3</c:v>
                </c:pt>
                <c:pt idx="1828">
                  <c:v>-2.5785151371863599E-3</c:v>
                </c:pt>
                <c:pt idx="1829">
                  <c:v>-2.5793841082021999E-3</c:v>
                </c:pt>
                <c:pt idx="1830">
                  <c:v>-2.5802379362591002E-3</c:v>
                </c:pt>
                <c:pt idx="1831">
                  <c:v>-2.5810808834698501E-3</c:v>
                </c:pt>
                <c:pt idx="1832">
                  <c:v>-2.5819172311265402E-3</c:v>
                </c:pt>
                <c:pt idx="1833">
                  <c:v>-2.5827512687479699E-3</c:v>
                </c:pt>
                <c:pt idx="1834">
                  <c:v>-2.5835871656791601E-3</c:v>
                </c:pt>
                <c:pt idx="1835">
                  <c:v>-2.5844289837659799E-3</c:v>
                </c:pt>
                <c:pt idx="1836">
                  <c:v>-2.5852806734052601E-3</c:v>
                </c:pt>
                <c:pt idx="1837">
                  <c:v>-2.5861460193047402E-3</c:v>
                </c:pt>
                <c:pt idx="1838">
                  <c:v>-2.5870286162467098E-3</c:v>
                </c:pt>
                <c:pt idx="1839">
                  <c:v>-2.5879318481245302E-3</c:v>
                </c:pt>
                <c:pt idx="1840">
                  <c:v>-2.588858854797E-3</c:v>
                </c:pt>
                <c:pt idx="1841">
                  <c:v>-2.5898125219428001E-3</c:v>
                </c:pt>
                <c:pt idx="1842">
                  <c:v>-2.5907954978067502E-3</c:v>
                </c:pt>
                <c:pt idx="1843">
                  <c:v>-2.5918101133310602E-3</c:v>
                </c:pt>
                <c:pt idx="1844">
                  <c:v>-2.5928584695614101E-3</c:v>
                </c:pt>
                <c:pt idx="1845">
                  <c:v>-2.5939423724580602E-3</c:v>
                </c:pt>
                <c:pt idx="1846">
                  <c:v>-2.5950633357799901E-3</c:v>
                </c:pt>
                <c:pt idx="1847">
                  <c:v>-2.5962225789087101E-3</c:v>
                </c:pt>
                <c:pt idx="1848">
                  <c:v>-2.5974210765145299E-3</c:v>
                </c:pt>
                <c:pt idx="1849">
                  <c:v>-2.59865947001384E-3</c:v>
                </c:pt>
                <c:pt idx="1850">
                  <c:v>-2.5999381339289001E-3</c:v>
                </c:pt>
                <c:pt idx="1851">
                  <c:v>-2.6012571749123902E-3</c:v>
                </c:pt>
                <c:pt idx="1852">
                  <c:v>-2.6026164250159099E-3</c:v>
                </c:pt>
                <c:pt idx="1853">
                  <c:v>-2.6040155127978601E-3</c:v>
                </c:pt>
                <c:pt idx="1854">
                  <c:v>-2.6054537932367998E-3</c:v>
                </c:pt>
                <c:pt idx="1855">
                  <c:v>-2.6069303853174198E-3</c:v>
                </c:pt>
                <c:pt idx="1856">
                  <c:v>-2.6084442291657399E-3</c:v>
                </c:pt>
                <c:pt idx="1857">
                  <c:v>-2.6099940397184E-3</c:v>
                </c:pt>
                <c:pt idx="1858">
                  <c:v>-2.61157835295794E-3</c:v>
                </c:pt>
                <c:pt idx="1859">
                  <c:v>-2.6131955721771802E-3</c:v>
                </c:pt>
                <c:pt idx="1860">
                  <c:v>-2.6148439582020298E-3</c:v>
                </c:pt>
                <c:pt idx="1861">
                  <c:v>-2.6165216124852198E-3</c:v>
                </c:pt>
                <c:pt idx="1862">
                  <c:v>-2.6182265154603198E-3</c:v>
                </c:pt>
                <c:pt idx="1863">
                  <c:v>-2.6199565801085802E-3</c:v>
                </c:pt>
                <c:pt idx="1864">
                  <c:v>-2.6217096649303602E-3</c:v>
                </c:pt>
                <c:pt idx="1865">
                  <c:v>-2.6234835466984702E-3</c:v>
                </c:pt>
                <c:pt idx="1866">
                  <c:v>-2.62527597383254E-3</c:v>
                </c:pt>
                <c:pt idx="1867">
                  <c:v>-2.6270846594029498E-3</c:v>
                </c:pt>
                <c:pt idx="1868">
                  <c:v>-2.62890729277133E-3</c:v>
                </c:pt>
                <c:pt idx="1869">
                  <c:v>-2.63074163433076E-3</c:v>
                </c:pt>
                <c:pt idx="1870">
                  <c:v>-2.6325854092194702E-3</c:v>
                </c:pt>
                <c:pt idx="1871">
                  <c:v>-2.6344364394729398E-3</c:v>
                </c:pt>
                <c:pt idx="1872">
                  <c:v>-2.63629257703903E-3</c:v>
                </c:pt>
                <c:pt idx="1873">
                  <c:v>-2.6381517535338898E-3</c:v>
                </c:pt>
                <c:pt idx="1874">
                  <c:v>-2.6400119694080502E-3</c:v>
                </c:pt>
                <c:pt idx="1875">
                  <c:v>-2.6418713004639702E-3</c:v>
                </c:pt>
                <c:pt idx="1876">
                  <c:v>-2.6437279488217302E-3</c:v>
                </c:pt>
                <c:pt idx="1877">
                  <c:v>-2.64558020944866E-3</c:v>
                </c:pt>
                <c:pt idx="1878">
                  <c:v>-2.6474264778007599E-3</c:v>
                </c:pt>
                <c:pt idx="1879">
                  <c:v>-2.6492653066540698E-3</c:v>
                </c:pt>
                <c:pt idx="1880">
                  <c:v>-2.6510953685775001E-3</c:v>
                </c:pt>
                <c:pt idx="1881">
                  <c:v>-2.6529154420081701E-3</c:v>
                </c:pt>
                <c:pt idx="1882">
                  <c:v>-2.6547244112805901E-3</c:v>
                </c:pt>
                <c:pt idx="1883">
                  <c:v>-2.6565213193754499E-3</c:v>
                </c:pt>
                <c:pt idx="1884">
                  <c:v>-2.65830534046417E-3</c:v>
                </c:pt>
                <c:pt idx="1885">
                  <c:v>-2.6600757809478099E-3</c:v>
                </c:pt>
                <c:pt idx="1886">
                  <c:v>-2.6618320935537301E-3</c:v>
                </c:pt>
                <c:pt idx="1887">
                  <c:v>-2.6635738761905401E-3</c:v>
                </c:pt>
                <c:pt idx="1888">
                  <c:v>-2.66530087661501E-3</c:v>
                </c:pt>
                <c:pt idx="1889">
                  <c:v>-2.6670129532535901E-3</c:v>
                </c:pt>
                <c:pt idx="1890">
                  <c:v>-2.6687100836571402E-3</c:v>
                </c:pt>
                <c:pt idx="1891">
                  <c:v>-2.6703924228882402E-3</c:v>
                </c:pt>
                <c:pt idx="1892">
                  <c:v>-2.67206023479971E-3</c:v>
                </c:pt>
                <c:pt idx="1893">
                  <c:v>-2.6737139417711002E-3</c:v>
                </c:pt>
                <c:pt idx="1894">
                  <c:v>-2.67535409959783E-3</c:v>
                </c:pt>
                <c:pt idx="1895">
                  <c:v>-2.6769813960830502E-3</c:v>
                </c:pt>
                <c:pt idx="1896">
                  <c:v>-2.6785966773504701E-3</c:v>
                </c:pt>
                <c:pt idx="1897">
                  <c:v>-2.6802009030897798E-3</c:v>
                </c:pt>
                <c:pt idx="1898">
                  <c:v>-2.6817951316280902E-3</c:v>
                </c:pt>
                <c:pt idx="1899">
                  <c:v>-2.6833805796260901E-3</c:v>
                </c:pt>
                <c:pt idx="1900">
                  <c:v>-2.6849585986587501E-3</c:v>
                </c:pt>
                <c:pt idx="1901">
                  <c:v>-2.6865306205084301E-3</c:v>
                </c:pt>
                <c:pt idx="1902">
                  <c:v>-2.6880981840943399E-3</c:v>
                </c:pt>
                <c:pt idx="1903">
                  <c:v>-2.6896628768728801E-3</c:v>
                </c:pt>
                <c:pt idx="1904">
                  <c:v>-2.6912263993921601E-3</c:v>
                </c:pt>
                <c:pt idx="1905">
                  <c:v>-2.69279049424518E-3</c:v>
                </c:pt>
                <c:pt idx="1906">
                  <c:v>-2.6943569373095201E-3</c:v>
                </c:pt>
                <c:pt idx="1907">
                  <c:v>-2.6959275701969499E-3</c:v>
                </c:pt>
                <c:pt idx="1908">
                  <c:v>-2.69750426185784E-3</c:v>
                </c:pt>
                <c:pt idx="1909">
                  <c:v>-2.6990888425531901E-3</c:v>
                </c:pt>
                <c:pt idx="1910">
                  <c:v>-2.7006831727195198E-3</c:v>
                </c:pt>
                <c:pt idx="1911">
                  <c:v>-2.70228905576771E-3</c:v>
                </c:pt>
                <c:pt idx="1912">
                  <c:v>-2.7039082591452102E-3</c:v>
                </c:pt>
                <c:pt idx="1913">
                  <c:v>-2.7055424961972899E-3</c:v>
                </c:pt>
                <c:pt idx="1914">
                  <c:v>-2.7071934074717001E-3</c:v>
                </c:pt>
                <c:pt idx="1915">
                  <c:v>-2.7088625462297999E-3</c:v>
                </c:pt>
                <c:pt idx="1916">
                  <c:v>-2.7105513783565699E-3</c:v>
                </c:pt>
                <c:pt idx="1917">
                  <c:v>-2.7122612690304699E-3</c:v>
                </c:pt>
                <c:pt idx="1918">
                  <c:v>-2.7139934894516199E-3</c:v>
                </c:pt>
                <c:pt idx="1919">
                  <c:v>-2.7157491637458701E-3</c:v>
                </c:pt>
                <c:pt idx="1920">
                  <c:v>-2.71752936014412E-3</c:v>
                </c:pt>
                <c:pt idx="1921">
                  <c:v>-2.71933496633234E-3</c:v>
                </c:pt>
                <c:pt idx="1922">
                  <c:v>-2.7211668087183298E-3</c:v>
                </c:pt>
                <c:pt idx="1923">
                  <c:v>-2.72302560448288E-3</c:v>
                </c:pt>
                <c:pt idx="1924">
                  <c:v>-2.7249119419128398E-3</c:v>
                </c:pt>
                <c:pt idx="1925">
                  <c:v>-2.7268263566294199E-3</c:v>
                </c:pt>
                <c:pt idx="1926">
                  <c:v>-2.72876922008602E-3</c:v>
                </c:pt>
                <c:pt idx="1927">
                  <c:v>-2.7307408951053598E-3</c:v>
                </c:pt>
                <c:pt idx="1928">
                  <c:v>-2.7327416129831598E-3</c:v>
                </c:pt>
                <c:pt idx="1929">
                  <c:v>-2.7347715645220801E-3</c:v>
                </c:pt>
                <c:pt idx="1930">
                  <c:v>-2.73683087076329E-3</c:v>
                </c:pt>
                <c:pt idx="1931">
                  <c:v>-2.7389195717030701E-3</c:v>
                </c:pt>
                <c:pt idx="1932">
                  <c:v>-2.7410376822664E-3</c:v>
                </c:pt>
                <c:pt idx="1933">
                  <c:v>-2.7431851518911398E-3</c:v>
                </c:pt>
                <c:pt idx="1934">
                  <c:v>-2.7453619130217701E-3</c:v>
                </c:pt>
                <c:pt idx="1935">
                  <c:v>-2.74756788709967E-3</c:v>
                </c:pt>
                <c:pt idx="1936">
                  <c:v>-2.7498028914788499E-3</c:v>
                </c:pt>
                <c:pt idx="1937">
                  <c:v>-2.7520667389741701E-3</c:v>
                </c:pt>
                <c:pt idx="1938">
                  <c:v>-2.7543592172392202E-3</c:v>
                </c:pt>
                <c:pt idx="1939">
                  <c:v>-2.75668007364751E-3</c:v>
                </c:pt>
                <c:pt idx="1940">
                  <c:v>-2.75902901645851E-3</c:v>
                </c:pt>
                <c:pt idx="1941">
                  <c:v>-2.7614057274367699E-3</c:v>
                </c:pt>
                <c:pt idx="1942">
                  <c:v>-2.76380979012434E-3</c:v>
                </c:pt>
                <c:pt idx="1943">
                  <c:v>-2.76624073945294E-3</c:v>
                </c:pt>
                <c:pt idx="1944">
                  <c:v>-2.76869806714999E-3</c:v>
                </c:pt>
                <c:pt idx="1945">
                  <c:v>-2.77118114550935E-3</c:v>
                </c:pt>
                <c:pt idx="1946">
                  <c:v>-2.7736892902354001E-3</c:v>
                </c:pt>
                <c:pt idx="1947">
                  <c:v>-2.7762217439376998E-3</c:v>
                </c:pt>
                <c:pt idx="1948">
                  <c:v>-2.7787776658963299E-3</c:v>
                </c:pt>
                <c:pt idx="1949">
                  <c:v>-2.7813561045044299E-3</c:v>
                </c:pt>
                <c:pt idx="1950">
                  <c:v>-2.7839559754010701E-3</c:v>
                </c:pt>
                <c:pt idx="1951">
                  <c:v>-2.7865760925804401E-3</c:v>
                </c:pt>
                <c:pt idx="1952">
                  <c:v>-2.7892152005657899E-3</c:v>
                </c:pt>
                <c:pt idx="1953">
                  <c:v>-2.7918719072259298E-3</c:v>
                </c:pt>
                <c:pt idx="1954">
                  <c:v>-2.7945446815821101E-3</c:v>
                </c:pt>
                <c:pt idx="1955">
                  <c:v>-2.7972319428712501E-3</c:v>
                </c:pt>
                <c:pt idx="1956">
                  <c:v>-2.7999319873708E-3</c:v>
                </c:pt>
                <c:pt idx="1957">
                  <c:v>-2.8026429779422699E-3</c:v>
                </c:pt>
                <c:pt idx="1958">
                  <c:v>-2.80536306549656E-3</c:v>
                </c:pt>
                <c:pt idx="1959">
                  <c:v>-2.8080903001757702E-3</c:v>
                </c:pt>
                <c:pt idx="1960">
                  <c:v>-2.8108226853585899E-3</c:v>
                </c:pt>
                <c:pt idx="1961">
                  <c:v>-2.8135581715623501E-3</c:v>
                </c:pt>
                <c:pt idx="1962">
                  <c:v>-2.81629466668387E-3</c:v>
                </c:pt>
                <c:pt idx="1963">
                  <c:v>-2.8190300350894198E-3</c:v>
                </c:pt>
                <c:pt idx="1964">
                  <c:v>-2.8217621570039899E-3</c:v>
                </c:pt>
                <c:pt idx="1965">
                  <c:v>-2.8244889186795101E-3</c:v>
                </c:pt>
                <c:pt idx="1966">
                  <c:v>-2.8272082430704799E-3</c:v>
                </c:pt>
                <c:pt idx="1967">
                  <c:v>-2.8299180927819898E-3</c:v>
                </c:pt>
                <c:pt idx="1968">
                  <c:v>-2.8326164848023502E-3</c:v>
                </c:pt>
                <c:pt idx="1969">
                  <c:v>-2.8353015340089002E-3</c:v>
                </c:pt>
                <c:pt idx="1970">
                  <c:v>-2.8379714060411902E-3</c:v>
                </c:pt>
                <c:pt idx="1971">
                  <c:v>-2.8406244010432701E-3</c:v>
                </c:pt>
                <c:pt idx="1972">
                  <c:v>-2.84325891917566E-3</c:v>
                </c:pt>
                <c:pt idx="1973">
                  <c:v>-2.8458735099467702E-3</c:v>
                </c:pt>
                <c:pt idx="1974">
                  <c:v>-2.8484668378882601E-3</c:v>
                </c:pt>
                <c:pt idx="1975">
                  <c:v>-2.8510377345381602E-3</c:v>
                </c:pt>
                <c:pt idx="1976">
                  <c:v>-2.8535851642782898E-3</c:v>
                </c:pt>
                <c:pt idx="1977">
                  <c:v>-2.8561082298940799E-3</c:v>
                </c:pt>
                <c:pt idx="1978">
                  <c:v>-2.8586061820440102E-3</c:v>
                </c:pt>
                <c:pt idx="1979">
                  <c:v>-2.86107846118666E-3</c:v>
                </c:pt>
                <c:pt idx="1980">
                  <c:v>-2.86352467034283E-3</c:v>
                </c:pt>
                <c:pt idx="1981">
                  <c:v>-2.8659445431053802E-3</c:v>
                </c:pt>
                <c:pt idx="1982">
                  <c:v>-2.8683379505938301E-3</c:v>
                </c:pt>
                <c:pt idx="1983">
                  <c:v>-2.8707048971429701E-3</c:v>
                </c:pt>
                <c:pt idx="1984">
                  <c:v>-2.8730455438714399E-3</c:v>
                </c:pt>
                <c:pt idx="1985">
                  <c:v>-2.8753601541808998E-3</c:v>
                </c:pt>
                <c:pt idx="1986">
                  <c:v>-2.877649141411E-3</c:v>
                </c:pt>
                <c:pt idx="1987">
                  <c:v>-2.8799129837436799E-3</c:v>
                </c:pt>
                <c:pt idx="1988">
                  <c:v>-2.8821522271468502E-3</c:v>
                </c:pt>
                <c:pt idx="1989">
                  <c:v>-2.8843675077304602E-3</c:v>
                </c:pt>
                <c:pt idx="1990">
                  <c:v>-2.8865595373564301E-3</c:v>
                </c:pt>
                <c:pt idx="1991">
                  <c:v>-2.8887290550131599E-3</c:v>
                </c:pt>
                <c:pt idx="1992">
                  <c:v>-2.8908768248914799E-3</c:v>
                </c:pt>
                <c:pt idx="1993">
                  <c:v>-2.8930036244484E-3</c:v>
                </c:pt>
                <c:pt idx="1994">
                  <c:v>-2.895110254457E-3</c:v>
                </c:pt>
                <c:pt idx="1995">
                  <c:v>-2.89719747978593E-3</c:v>
                </c:pt>
                <c:pt idx="1996">
                  <c:v>-2.8992659929585299E-3</c:v>
                </c:pt>
                <c:pt idx="1997">
                  <c:v>-2.9013165199159099E-3</c:v>
                </c:pt>
                <c:pt idx="1998">
                  <c:v>-2.9033497561468799E-3</c:v>
                </c:pt>
                <c:pt idx="1999">
                  <c:v>-2.9053663189260301E-3</c:v>
                </c:pt>
                <c:pt idx="2000">
                  <c:v>-2.90736672659212E-3</c:v>
                </c:pt>
                <c:pt idx="2001">
                  <c:v>-2.9093514576896198E-3</c:v>
                </c:pt>
                <c:pt idx="2002">
                  <c:v>-2.9113209201893902E-3</c:v>
                </c:pt>
                <c:pt idx="2003">
                  <c:v>-2.9132754176669001E-3</c:v>
                </c:pt>
                <c:pt idx="2004">
                  <c:v>-2.9152152108359599E-3</c:v>
                </c:pt>
                <c:pt idx="2005">
                  <c:v>-2.91714043343484E-3</c:v>
                </c:pt>
                <c:pt idx="2006">
                  <c:v>-2.9190511156159701E-3</c:v>
                </c:pt>
                <c:pt idx="2007">
                  <c:v>-2.92094728268059E-3</c:v>
                </c:pt>
                <c:pt idx="2008">
                  <c:v>-2.92282881865341E-3</c:v>
                </c:pt>
                <c:pt idx="2009">
                  <c:v>-2.9246955562612399E-3</c:v>
                </c:pt>
                <c:pt idx="2010">
                  <c:v>-2.9265472401404698E-3</c:v>
                </c:pt>
                <c:pt idx="2011">
                  <c:v>-2.9283835622830601E-3</c:v>
                </c:pt>
                <c:pt idx="2012">
                  <c:v>-2.9302041542474001E-3</c:v>
                </c:pt>
                <c:pt idx="2013">
                  <c:v>-2.9320085904917799E-3</c:v>
                </c:pt>
                <c:pt idx="2014">
                  <c:v>-2.9337964269274498E-3</c:v>
                </c:pt>
                <c:pt idx="2015">
                  <c:v>-2.9355671837565799E-3</c:v>
                </c:pt>
                <c:pt idx="2016">
                  <c:v>-2.93732037044104E-3</c:v>
                </c:pt>
                <c:pt idx="2017">
                  <c:v>-2.9390554905664901E-3</c:v>
                </c:pt>
                <c:pt idx="2018">
                  <c:v>-2.9407720245692502E-3</c:v>
                </c:pt>
                <c:pt idx="2019">
                  <c:v>-2.9424694604064301E-3</c:v>
                </c:pt>
                <c:pt idx="2020">
                  <c:v>-2.9441473519068099E-3</c:v>
                </c:pt>
                <c:pt idx="2021">
                  <c:v>-2.9458052764746901E-3</c:v>
                </c:pt>
                <c:pt idx="2022">
                  <c:v>-2.94744284761673E-3</c:v>
                </c:pt>
                <c:pt idx="2023">
                  <c:v>-2.94905977983393E-3</c:v>
                </c:pt>
                <c:pt idx="2024">
                  <c:v>-2.95065582741045E-3</c:v>
                </c:pt>
                <c:pt idx="2025">
                  <c:v>-2.95223077424424E-3</c:v>
                </c:pt>
                <c:pt idx="2026">
                  <c:v>-2.9537845236953198E-3</c:v>
                </c:pt>
                <c:pt idx="2027">
                  <c:v>-2.9553170864864099E-3</c:v>
                </c:pt>
                <c:pt idx="2028">
                  <c:v>-2.9568285668846099E-3</c:v>
                </c:pt>
                <c:pt idx="2029">
                  <c:v>-2.9583191759435501E-3</c:v>
                </c:pt>
                <c:pt idx="2030">
                  <c:v>-2.9597891914496899E-3</c:v>
                </c:pt>
                <c:pt idx="2031">
                  <c:v>-2.9612390460633602E-3</c:v>
                </c:pt>
                <c:pt idx="2032">
                  <c:v>-2.9626692670884701E-3</c:v>
                </c:pt>
                <c:pt idx="2033">
                  <c:v>-2.9640804886879599E-3</c:v>
                </c:pt>
                <c:pt idx="2034">
                  <c:v>-2.9654734539706199E-3</c:v>
                </c:pt>
                <c:pt idx="2035">
                  <c:v>-2.9668490284653301E-3</c:v>
                </c:pt>
                <c:pt idx="2036">
                  <c:v>-2.9682081988937599E-3</c:v>
                </c:pt>
                <c:pt idx="2037">
                  <c:v>-2.9695520623069399E-3</c:v>
                </c:pt>
                <c:pt idx="2038">
                  <c:v>-2.9708818030630599E-3</c:v>
                </c:pt>
                <c:pt idx="2039">
                  <c:v>-2.9721987011701702E-3</c:v>
                </c:pt>
                <c:pt idx="2040">
                  <c:v>-2.97350411504502E-3</c:v>
                </c:pt>
                <c:pt idx="2041">
                  <c:v>-2.9747995586809199E-3</c:v>
                </c:pt>
                <c:pt idx="2042">
                  <c:v>-2.97608653308822E-3</c:v>
                </c:pt>
                <c:pt idx="2043">
                  <c:v>-2.97736666245828E-3</c:v>
                </c:pt>
                <c:pt idx="2044">
                  <c:v>-2.9786416348701098E-3</c:v>
                </c:pt>
                <c:pt idx="2045">
                  <c:v>-2.97991317978591E-3</c:v>
                </c:pt>
                <c:pt idx="2046">
                  <c:v>-2.9811830747184698E-3</c:v>
                </c:pt>
                <c:pt idx="2047">
                  <c:v>-2.9824531245001098E-3</c:v>
                </c:pt>
                <c:pt idx="2048">
                  <c:v>-2.9837251659070398E-3</c:v>
                </c:pt>
                <c:pt idx="2049">
                  <c:v>-2.9850010522254398E-3</c:v>
                </c:pt>
                <c:pt idx="2050">
                  <c:v>-2.98628265976834E-3</c:v>
                </c:pt>
                <c:pt idx="2051">
                  <c:v>-2.9875718127843299E-3</c:v>
                </c:pt>
                <c:pt idx="2052">
                  <c:v>-2.98887032150616E-3</c:v>
                </c:pt>
                <c:pt idx="2053">
                  <c:v>-2.9901800010891902E-3</c:v>
                </c:pt>
                <c:pt idx="2054">
                  <c:v>-2.9915025971771602E-3</c:v>
                </c:pt>
                <c:pt idx="2055">
                  <c:v>-2.9928398378103699E-3</c:v>
                </c:pt>
                <c:pt idx="2056">
                  <c:v>-2.9941933696224698E-3</c:v>
                </c:pt>
                <c:pt idx="2057">
                  <c:v>-2.9955647815057399E-3</c:v>
                </c:pt>
                <c:pt idx="2058">
                  <c:v>-2.9969555621099202E-3</c:v>
                </c:pt>
                <c:pt idx="2059">
                  <c:v>-2.9983671430668002E-3</c:v>
                </c:pt>
                <c:pt idx="2060">
                  <c:v>-2.99980086417285E-3</c:v>
                </c:pt>
                <c:pt idx="2061">
                  <c:v>-3.00125794055019E-3</c:v>
                </c:pt>
                <c:pt idx="2062">
                  <c:v>-3.0027394677509299E-3</c:v>
                </c:pt>
                <c:pt idx="2063">
                  <c:v>-3.00424641316293E-3</c:v>
                </c:pt>
                <c:pt idx="2064">
                  <c:v>-3.0057796494759501E-3</c:v>
                </c:pt>
                <c:pt idx="2065">
                  <c:v>-3.0073399180226999E-3</c:v>
                </c:pt>
                <c:pt idx="2066">
                  <c:v>-3.0089278413980699E-3</c:v>
                </c:pt>
                <c:pt idx="2067">
                  <c:v>-3.0105438532712502E-3</c:v>
                </c:pt>
                <c:pt idx="2068">
                  <c:v>-3.0121883027532299E-3</c:v>
                </c:pt>
                <c:pt idx="2069">
                  <c:v>-3.0138613698802298E-3</c:v>
                </c:pt>
                <c:pt idx="2070">
                  <c:v>-3.0155630876010399E-3</c:v>
                </c:pt>
                <c:pt idx="2071">
                  <c:v>-3.0172933471941999E-3</c:v>
                </c:pt>
                <c:pt idx="2072">
                  <c:v>-3.0190518775742498E-3</c:v>
                </c:pt>
                <c:pt idx="2073">
                  <c:v>-3.0208382982275699E-3</c:v>
                </c:pt>
                <c:pt idx="2074">
                  <c:v>-3.0226520780309201E-3</c:v>
                </c:pt>
                <c:pt idx="2075">
                  <c:v>-3.0244925294116002E-3</c:v>
                </c:pt>
                <c:pt idx="2076">
                  <c:v>-3.0263588404984298E-3</c:v>
                </c:pt>
                <c:pt idx="2077">
                  <c:v>-3.0282500960132001E-3</c:v>
                </c:pt>
                <c:pt idx="2078">
                  <c:v>-3.0301652350441799E-3</c:v>
                </c:pt>
                <c:pt idx="2079">
                  <c:v>-3.0321030878001499E-3</c:v>
                </c:pt>
                <c:pt idx="2080">
                  <c:v>-3.0340623667833E-3</c:v>
                </c:pt>
                <c:pt idx="2081">
                  <c:v>-3.03604166253675E-3</c:v>
                </c:pt>
                <c:pt idx="2082">
                  <c:v>-3.0380395033040501E-3</c:v>
                </c:pt>
                <c:pt idx="2083">
                  <c:v>-3.0400543401020402E-3</c:v>
                </c:pt>
                <c:pt idx="2084">
                  <c:v>-3.04208450441697E-3</c:v>
                </c:pt>
                <c:pt idx="2085">
                  <c:v>-3.04412828690548E-3</c:v>
                </c:pt>
                <c:pt idx="2086">
                  <c:v>-3.0461839093884999E-3</c:v>
                </c:pt>
                <c:pt idx="2087">
                  <c:v>-3.0482495641832798E-3</c:v>
                </c:pt>
                <c:pt idx="2088">
                  <c:v>-3.0503233985711298E-3</c:v>
                </c:pt>
                <c:pt idx="2089">
                  <c:v>-3.0524035027565399E-3</c:v>
                </c:pt>
                <c:pt idx="2090">
                  <c:v>-3.0544879719535101E-3</c:v>
                </c:pt>
                <c:pt idx="2091">
                  <c:v>-3.0565748865048498E-3</c:v>
                </c:pt>
                <c:pt idx="2092">
                  <c:v>-3.0586623407600601E-3</c:v>
                </c:pt>
                <c:pt idx="2093">
                  <c:v>-3.06074845446149E-3</c:v>
                </c:pt>
                <c:pt idx="2094">
                  <c:v>-3.0628313237890301E-3</c:v>
                </c:pt>
                <c:pt idx="2095">
                  <c:v>-3.06490905499659E-3</c:v>
                </c:pt>
                <c:pt idx="2096">
                  <c:v>-3.0669798182529099E-3</c:v>
                </c:pt>
                <c:pt idx="2097">
                  <c:v>-3.0690417944988901E-3</c:v>
                </c:pt>
                <c:pt idx="2098">
                  <c:v>-3.0710932155704699E-3</c:v>
                </c:pt>
                <c:pt idx="2099">
                  <c:v>-3.0731324018720301E-3</c:v>
                </c:pt>
                <c:pt idx="2100">
                  <c:v>-3.0751577022686502E-3</c:v>
                </c:pt>
                <c:pt idx="2101">
                  <c:v>-3.0771675187491001E-3</c:v>
                </c:pt>
                <c:pt idx="2102">
                  <c:v>-3.0791603191652902E-3</c:v>
                </c:pt>
                <c:pt idx="2103">
                  <c:v>-3.0811346199467399E-3</c:v>
                </c:pt>
                <c:pt idx="2104">
                  <c:v>-3.08308902890985E-3</c:v>
                </c:pt>
                <c:pt idx="2105">
                  <c:v>-3.0850222417290098E-3</c:v>
                </c:pt>
                <c:pt idx="2106">
                  <c:v>-3.0869329885375098E-3</c:v>
                </c:pt>
                <c:pt idx="2107">
                  <c:v>-3.0888200840122801E-3</c:v>
                </c:pt>
                <c:pt idx="2108">
                  <c:v>-3.0906824236132499E-3</c:v>
                </c:pt>
                <c:pt idx="2109">
                  <c:v>-3.09251899707606E-3</c:v>
                </c:pt>
                <c:pt idx="2110">
                  <c:v>-3.0943288486821002E-3</c:v>
                </c:pt>
                <c:pt idx="2111">
                  <c:v>-3.0961110795111602E-3</c:v>
                </c:pt>
                <c:pt idx="2112">
                  <c:v>-3.0978648722547698E-3</c:v>
                </c:pt>
                <c:pt idx="2113">
                  <c:v>-3.0995894877863602E-3</c:v>
                </c:pt>
                <c:pt idx="2114">
                  <c:v>-3.1012842341229499E-3</c:v>
                </c:pt>
                <c:pt idx="2115">
                  <c:v>-3.1029484977433499E-3</c:v>
                </c:pt>
                <c:pt idx="2116">
                  <c:v>-3.1045817333472999E-3</c:v>
                </c:pt>
                <c:pt idx="2117">
                  <c:v>-3.1061834680073401E-3</c:v>
                </c:pt>
                <c:pt idx="2118">
                  <c:v>-3.1077532860262201E-3</c:v>
                </c:pt>
                <c:pt idx="2119">
                  <c:v>-3.1092908603650902E-3</c:v>
                </c:pt>
                <c:pt idx="2120">
                  <c:v>-3.1107958424568898E-3</c:v>
                </c:pt>
                <c:pt idx="2121">
                  <c:v>-3.1122680434829699E-3</c:v>
                </c:pt>
                <c:pt idx="2122">
                  <c:v>-3.1137072482085699E-3</c:v>
                </c:pt>
                <c:pt idx="2123">
                  <c:v>-3.1151133276475498E-3</c:v>
                </c:pt>
                <c:pt idx="2124">
                  <c:v>-3.1164861696845701E-3</c:v>
                </c:pt>
                <c:pt idx="2125">
                  <c:v>-3.1178257242614601E-3</c:v>
                </c:pt>
                <c:pt idx="2126">
                  <c:v>-3.1191320087721902E-3</c:v>
                </c:pt>
                <c:pt idx="2127">
                  <c:v>-3.1204050120101899E-3</c:v>
                </c:pt>
                <c:pt idx="2128">
                  <c:v>-3.12164487654877E-3</c:v>
                </c:pt>
                <c:pt idx="2129">
                  <c:v>-3.1228516977516701E-3</c:v>
                </c:pt>
                <c:pt idx="2130">
                  <c:v>-3.1240256139409201E-3</c:v>
                </c:pt>
                <c:pt idx="2131">
                  <c:v>-3.1251668376489402E-3</c:v>
                </c:pt>
                <c:pt idx="2132">
                  <c:v>-3.1262755697338699E-3</c:v>
                </c:pt>
                <c:pt idx="2133">
                  <c:v>-3.1273520306121798E-3</c:v>
                </c:pt>
                <c:pt idx="2134">
                  <c:v>-3.1283965083205201E-3</c:v>
                </c:pt>
                <c:pt idx="2135">
                  <c:v>-3.1294092809327199E-3</c:v>
                </c:pt>
                <c:pt idx="2136">
                  <c:v>-3.13039065277607E-3</c:v>
                </c:pt>
                <c:pt idx="2137">
                  <c:v>-3.1313409415572799E-3</c:v>
                </c:pt>
                <c:pt idx="2138">
                  <c:v>-3.13226049263059E-3</c:v>
                </c:pt>
                <c:pt idx="2139">
                  <c:v>-3.1331496367934201E-3</c:v>
                </c:pt>
                <c:pt idx="2140">
                  <c:v>-3.1340087036176799E-3</c:v>
                </c:pt>
                <c:pt idx="2141">
                  <c:v>-3.1348380439928298E-3</c:v>
                </c:pt>
                <c:pt idx="2142">
                  <c:v>-3.1356379767775201E-3</c:v>
                </c:pt>
                <c:pt idx="2143">
                  <c:v>-3.1364088441742802E-3</c:v>
                </c:pt>
                <c:pt idx="2144">
                  <c:v>-3.1371509772192101E-3</c:v>
                </c:pt>
                <c:pt idx="2145">
                  <c:v>-3.1378646887100401E-3</c:v>
                </c:pt>
                <c:pt idx="2146">
                  <c:v>-3.13855028220849E-3</c:v>
                </c:pt>
                <c:pt idx="2147">
                  <c:v>-3.1392079993470298E-3</c:v>
                </c:pt>
                <c:pt idx="2148">
                  <c:v>-3.1398380660821999E-3</c:v>
                </c:pt>
                <c:pt idx="2149">
                  <c:v>-3.1404407098644198E-3</c:v>
                </c:pt>
                <c:pt idx="2150">
                  <c:v>-3.1410161136576102E-3</c:v>
                </c:pt>
                <c:pt idx="2151">
                  <c:v>-3.1415644160461202E-3</c:v>
                </c:pt>
                <c:pt idx="2152">
                  <c:v>-3.1420857349998398E-3</c:v>
                </c:pt>
                <c:pt idx="2153">
                  <c:v>-3.1425801294754801E-3</c:v>
                </c:pt>
                <c:pt idx="2154">
                  <c:v>-3.1430476385421002E-3</c:v>
                </c:pt>
                <c:pt idx="2155">
                  <c:v>-3.1434882110306498E-3</c:v>
                </c:pt>
                <c:pt idx="2156">
                  <c:v>-3.14390175230952E-3</c:v>
                </c:pt>
                <c:pt idx="2157">
                  <c:v>-3.1442881650257698E-3</c:v>
                </c:pt>
                <c:pt idx="2158">
                  <c:v>-3.1446472570443901E-3</c:v>
                </c:pt>
                <c:pt idx="2159">
                  <c:v>-3.1449788040317701E-3</c:v>
                </c:pt>
                <c:pt idx="2160">
                  <c:v>-3.14528250914402E-3</c:v>
                </c:pt>
                <c:pt idx="2161">
                  <c:v>-3.1455580765651502E-3</c:v>
                </c:pt>
                <c:pt idx="2162">
                  <c:v>-3.1458050889596398E-3</c:v>
                </c:pt>
                <c:pt idx="2163">
                  <c:v>-3.14602310855517E-3</c:v>
                </c:pt>
                <c:pt idx="2164">
                  <c:v>-3.1462116952453499E-3</c:v>
                </c:pt>
                <c:pt idx="2165">
                  <c:v>-3.1463703514957499E-3</c:v>
                </c:pt>
                <c:pt idx="2166">
                  <c:v>-3.1464984934006599E-3</c:v>
                </c:pt>
                <c:pt idx="2167">
                  <c:v>-3.1465955338234302E-3</c:v>
                </c:pt>
                <c:pt idx="2168">
                  <c:v>-3.14666087436417E-3</c:v>
                </c:pt>
                <c:pt idx="2169">
                  <c:v>-3.1466938606457199E-3</c:v>
                </c:pt>
                <c:pt idx="2170">
                  <c:v>-3.14669381186106E-3</c:v>
                </c:pt>
                <c:pt idx="2171">
                  <c:v>-3.1466600248121501E-3</c:v>
                </c:pt>
                <c:pt idx="2172">
                  <c:v>-3.1465917847502902E-3</c:v>
                </c:pt>
                <c:pt idx="2173">
                  <c:v>-3.1464883635862399E-3</c:v>
                </c:pt>
                <c:pt idx="2174">
                  <c:v>-3.14634902540303E-3</c:v>
                </c:pt>
                <c:pt idx="2175">
                  <c:v>-3.1461730351200301E-3</c:v>
                </c:pt>
                <c:pt idx="2176">
                  <c:v>-3.14595967360334E-3</c:v>
                </c:pt>
                <c:pt idx="2177">
                  <c:v>-3.14570823405392E-3</c:v>
                </c:pt>
                <c:pt idx="2178">
                  <c:v>-3.1454180113052901E-3</c:v>
                </c:pt>
                <c:pt idx="2179">
                  <c:v>-3.1450883483660399E-3</c:v>
                </c:pt>
                <c:pt idx="2180">
                  <c:v>-3.14471858109199E-3</c:v>
                </c:pt>
                <c:pt idx="2181">
                  <c:v>-3.1443081232548301E-3</c:v>
                </c:pt>
                <c:pt idx="2182">
                  <c:v>-3.1438563860230299E-3</c:v>
                </c:pt>
                <c:pt idx="2183">
                  <c:v>-3.1433628294368402E-3</c:v>
                </c:pt>
                <c:pt idx="2184">
                  <c:v>-3.1428269543474999E-3</c:v>
                </c:pt>
                <c:pt idx="2185">
                  <c:v>-3.14224835401546E-3</c:v>
                </c:pt>
                <c:pt idx="2186">
                  <c:v>-3.1416266303058598E-3</c:v>
                </c:pt>
                <c:pt idx="2187">
                  <c:v>-3.1409614447616202E-3</c:v>
                </c:pt>
                <c:pt idx="2188">
                  <c:v>-3.14025252201256E-3</c:v>
                </c:pt>
                <c:pt idx="2189">
                  <c:v>-3.1394996459499802E-3</c:v>
                </c:pt>
                <c:pt idx="2190">
                  <c:v>-3.13870265713404E-3</c:v>
                </c:pt>
                <c:pt idx="2191">
                  <c:v>-3.1378614722808399E-3</c:v>
                </c:pt>
                <c:pt idx="2192">
                  <c:v>-3.1369760562234002E-3</c:v>
                </c:pt>
                <c:pt idx="2193">
                  <c:v>-3.1360464408560799E-3</c:v>
                </c:pt>
                <c:pt idx="2194">
                  <c:v>-3.1350727215170601E-3</c:v>
                </c:pt>
                <c:pt idx="2195">
                  <c:v>-3.1340543872708298E-3</c:v>
                </c:pt>
                <c:pt idx="2196">
                  <c:v>-3.1329675998216901E-3</c:v>
                </c:pt>
                <c:pt idx="2197">
                  <c:v>-3.1318191470103198E-3</c:v>
                </c:pt>
                <c:pt idx="2198">
                  <c:v>-3.13061363375923E-3</c:v>
                </c:pt>
                <c:pt idx="2199">
                  <c:v>-3.1293537872538798E-3</c:v>
                </c:pt>
                <c:pt idx="2200">
                  <c:v>-3.12804154967045E-3</c:v>
                </c:pt>
                <c:pt idx="2201">
                  <c:v>-3.1266784820568002E-3</c:v>
                </c:pt>
                <c:pt idx="2202">
                  <c:v>-3.1252659366185001E-3</c:v>
                </c:pt>
                <c:pt idx="2203">
                  <c:v>-3.1238051678423701E-3</c:v>
                </c:pt>
                <c:pt idx="2204">
                  <c:v>-3.1222973710303601E-3</c:v>
                </c:pt>
                <c:pt idx="2205">
                  <c:v>-3.1207436321956002E-3</c:v>
                </c:pt>
                <c:pt idx="2206">
                  <c:v>-3.1191450771804602E-3</c:v>
                </c:pt>
                <c:pt idx="2207">
                  <c:v>-3.1175027303770898E-3</c:v>
                </c:pt>
                <c:pt idx="2208">
                  <c:v>-3.1158176022958099E-3</c:v>
                </c:pt>
                <c:pt idx="2209">
                  <c:v>-3.1140907175129101E-3</c:v>
                </c:pt>
                <c:pt idx="2210">
                  <c:v>-3.1123230576311101E-3</c:v>
                </c:pt>
                <c:pt idx="2211">
                  <c:v>-3.110515576952E-3</c:v>
                </c:pt>
                <c:pt idx="2212">
                  <c:v>-3.10866926166778E-3</c:v>
                </c:pt>
                <c:pt idx="2213">
                  <c:v>-3.10678509501487E-3</c:v>
                </c:pt>
                <c:pt idx="2214">
                  <c:v>-3.1048641177187099E-3</c:v>
                </c:pt>
                <c:pt idx="2215">
                  <c:v>-3.1029073755248098E-3</c:v>
                </c:pt>
                <c:pt idx="2216">
                  <c:v>-3.1009160269767702E-3</c:v>
                </c:pt>
                <c:pt idx="2217">
                  <c:v>-3.0988912970575599E-3</c:v>
                </c:pt>
                <c:pt idx="2218">
                  <c:v>-3.0968344854943701E-3</c:v>
                </c:pt>
                <c:pt idx="2219">
                  <c:v>-3.0947468831554301E-3</c:v>
                </c:pt>
                <c:pt idx="2220">
                  <c:v>-3.0926297953836899E-3</c:v>
                </c:pt>
                <c:pt idx="2221">
                  <c:v>-3.09048452662251E-3</c:v>
                </c:pt>
                <c:pt idx="2222">
                  <c:v>-3.0883122670137802E-3</c:v>
                </c:pt>
                <c:pt idx="2223">
                  <c:v>-3.0861141319631401E-3</c:v>
                </c:pt>
                <c:pt idx="2224">
                  <c:v>-3.0838911675021802E-3</c:v>
                </c:pt>
                <c:pt idx="2225">
                  <c:v>-3.0816442970889898E-3</c:v>
                </c:pt>
                <c:pt idx="2226">
                  <c:v>-3.0793743312869698E-3</c:v>
                </c:pt>
                <c:pt idx="2227">
                  <c:v>-3.0770820206440699E-3</c:v>
                </c:pt>
                <c:pt idx="2228">
                  <c:v>-3.07476804411883E-3</c:v>
                </c:pt>
                <c:pt idx="2229">
                  <c:v>-3.0724330577720999E-3</c:v>
                </c:pt>
                <c:pt idx="2230">
                  <c:v>-3.0700776953130398E-3</c:v>
                </c:pt>
                <c:pt idx="2231">
                  <c:v>-3.06770251218072E-3</c:v>
                </c:pt>
                <c:pt idx="2232">
                  <c:v>-3.0653080685954801E-3</c:v>
                </c:pt>
                <c:pt idx="2233">
                  <c:v>-3.06289491601587E-3</c:v>
                </c:pt>
                <c:pt idx="2234">
                  <c:v>-3.0604635697528402E-3</c:v>
                </c:pt>
                <c:pt idx="2235">
                  <c:v>-3.0580145397397099E-3</c:v>
                </c:pt>
                <c:pt idx="2236">
                  <c:v>-3.05554830129883E-3</c:v>
                </c:pt>
                <c:pt idx="2237">
                  <c:v>-3.0530653162988701E-3</c:v>
                </c:pt>
                <c:pt idx="2238">
                  <c:v>-3.0505660053407801E-3</c:v>
                </c:pt>
                <c:pt idx="2239">
                  <c:v>-3.0480507866415402E-3</c:v>
                </c:pt>
                <c:pt idx="2240">
                  <c:v>-3.0455200799058301E-3</c:v>
                </c:pt>
                <c:pt idx="2241">
                  <c:v>-3.0429742578268501E-3</c:v>
                </c:pt>
                <c:pt idx="2242">
                  <c:v>-3.0404136623355298E-3</c:v>
                </c:pt>
                <c:pt idx="2243">
                  <c:v>-3.0378386598394098E-3</c:v>
                </c:pt>
                <c:pt idx="2244">
                  <c:v>-3.0352496748148102E-3</c:v>
                </c:pt>
                <c:pt idx="2245">
                  <c:v>-3.0326471405144398E-3</c:v>
                </c:pt>
                <c:pt idx="2246">
                  <c:v>-3.0300314796970298E-3</c:v>
                </c:pt>
                <c:pt idx="2247">
                  <c:v>-3.02740315510471E-3</c:v>
                </c:pt>
                <c:pt idx="2248">
                  <c:v>-3.0247626593795998E-3</c:v>
                </c:pt>
                <c:pt idx="2249">
                  <c:v>-3.0221105068834698E-3</c:v>
                </c:pt>
                <c:pt idx="2250">
                  <c:v>-3.0194472349800001E-3</c:v>
                </c:pt>
                <c:pt idx="2251">
                  <c:v>-3.0167734388107902E-3</c:v>
                </c:pt>
                <c:pt idx="2252">
                  <c:v>-3.0140896875726401E-3</c:v>
                </c:pt>
                <c:pt idx="2253">
                  <c:v>-3.0113965645122099E-3</c:v>
                </c:pt>
                <c:pt idx="2254">
                  <c:v>-3.0086946427928499E-3</c:v>
                </c:pt>
                <c:pt idx="2255">
                  <c:v>-3.0059844797314899E-3</c:v>
                </c:pt>
                <c:pt idx="2256">
                  <c:v>-3.0032666315269198E-3</c:v>
                </c:pt>
                <c:pt idx="2257">
                  <c:v>-3.00054165777107E-3</c:v>
                </c:pt>
                <c:pt idx="2258">
                  <c:v>-2.9978100782438299E-3</c:v>
                </c:pt>
                <c:pt idx="2259">
                  <c:v>-2.9950724479897101E-3</c:v>
                </c:pt>
                <c:pt idx="2260">
                  <c:v>-2.9923292988311601E-3</c:v>
                </c:pt>
                <c:pt idx="2261">
                  <c:v>-2.98958117503578E-3</c:v>
                </c:pt>
                <c:pt idx="2262">
                  <c:v>-2.9868286023047E-3</c:v>
                </c:pt>
                <c:pt idx="2263">
                  <c:v>-2.9840721586872998E-3</c:v>
                </c:pt>
                <c:pt idx="2264">
                  <c:v>-2.9813124417203598E-3</c:v>
                </c:pt>
                <c:pt idx="2265">
                  <c:v>-2.97855003716763E-3</c:v>
                </c:pt>
                <c:pt idx="2266">
                  <c:v>-2.9757855702894401E-3</c:v>
                </c:pt>
                <c:pt idx="2267">
                  <c:v>-2.9730197134483199E-3</c:v>
                </c:pt>
                <c:pt idx="2268">
                  <c:v>-2.9702530969598E-3</c:v>
                </c:pt>
                <c:pt idx="2269">
                  <c:v>-2.9674863958083801E-3</c:v>
                </c:pt>
                <c:pt idx="2270">
                  <c:v>-2.9647202570738901E-3</c:v>
                </c:pt>
                <c:pt idx="2271">
                  <c:v>-2.9619553610215699E-3</c:v>
                </c:pt>
                <c:pt idx="2272">
                  <c:v>-2.9591923821407299E-3</c:v>
                </c:pt>
                <c:pt idx="2273">
                  <c:v>-2.9564319818951999E-3</c:v>
                </c:pt>
                <c:pt idx="2274">
                  <c:v>-2.9536747897292602E-3</c:v>
                </c:pt>
                <c:pt idx="2275">
                  <c:v>-2.9509214591780099E-3</c:v>
                </c:pt>
                <c:pt idx="2276">
                  <c:v>-2.9481725688219901E-3</c:v>
                </c:pt>
                <c:pt idx="2277">
                  <c:v>-2.94542865864843E-3</c:v>
                </c:pt>
                <c:pt idx="2278">
                  <c:v>-2.9426902933861001E-3</c:v>
                </c:pt>
                <c:pt idx="2279">
                  <c:v>-2.9399580314433101E-3</c:v>
                </c:pt>
                <c:pt idx="2280">
                  <c:v>-2.9372324080191E-3</c:v>
                </c:pt>
                <c:pt idx="2281">
                  <c:v>-2.93451391190842E-3</c:v>
                </c:pt>
                <c:pt idx="2282">
                  <c:v>-2.9318029971877298E-3</c:v>
                </c:pt>
                <c:pt idx="2283">
                  <c:v>-2.9291000430171801E-3</c:v>
                </c:pt>
                <c:pt idx="2284">
                  <c:v>-2.92640534540182E-3</c:v>
                </c:pt>
                <c:pt idx="2285">
                  <c:v>-2.9237191064874699E-3</c:v>
                </c:pt>
                <c:pt idx="2286">
                  <c:v>-2.9210413346040598E-3</c:v>
                </c:pt>
                <c:pt idx="2287">
                  <c:v>-2.9183718933152199E-3</c:v>
                </c:pt>
                <c:pt idx="2288">
                  <c:v>-2.9157104424136801E-3</c:v>
                </c:pt>
                <c:pt idx="2289">
                  <c:v>-2.9130564854276701E-3</c:v>
                </c:pt>
                <c:pt idx="2290">
                  <c:v>-2.9104093031984001E-3</c:v>
                </c:pt>
                <c:pt idx="2291">
                  <c:v>-2.90776798352983E-3</c:v>
                </c:pt>
                <c:pt idx="2292">
                  <c:v>-2.9051314786482201E-3</c:v>
                </c:pt>
                <c:pt idx="2293">
                  <c:v>-2.9024985705632098E-3</c:v>
                </c:pt>
                <c:pt idx="2294">
                  <c:v>-2.8998679177456598E-3</c:v>
                </c:pt>
                <c:pt idx="2295">
                  <c:v>-2.8972380802312798E-3</c:v>
                </c:pt>
                <c:pt idx="2296">
                  <c:v>-2.89460755602308E-3</c:v>
                </c:pt>
                <c:pt idx="2297">
                  <c:v>-2.8919748216010102E-3</c:v>
                </c:pt>
                <c:pt idx="2298">
                  <c:v>-2.8893383978726801E-3</c:v>
                </c:pt>
                <c:pt idx="2299">
                  <c:v>-2.8866969155584002E-3</c:v>
                </c:pt>
                <c:pt idx="2300">
                  <c:v>-2.8840491200067598E-3</c:v>
                </c:pt>
                <c:pt idx="2301">
                  <c:v>-2.8813939599772798E-3</c:v>
                </c:pt>
                <c:pt idx="2302">
                  <c:v>-2.8787305886566299E-3</c:v>
                </c:pt>
                <c:pt idx="2303">
                  <c:v>-2.8760583566746199E-3</c:v>
                </c:pt>
                <c:pt idx="2304">
                  <c:v>-2.8733767911188002E-3</c:v>
                </c:pt>
                <c:pt idx="2305">
                  <c:v>-2.8706855583349399E-3</c:v>
                </c:pt>
                <c:pt idx="2306">
                  <c:v>-2.86798440055768E-3</c:v>
                </c:pt>
                <c:pt idx="2307">
                  <c:v>-2.8652730921994601E-3</c:v>
                </c:pt>
                <c:pt idx="2308">
                  <c:v>-2.8625513742052198E-3</c:v>
                </c:pt>
                <c:pt idx="2309">
                  <c:v>-2.8598188848497999E-3</c:v>
                </c:pt>
                <c:pt idx="2310">
                  <c:v>-2.85707521012485E-3</c:v>
                </c:pt>
                <c:pt idx="2311">
                  <c:v>-2.8543198179090301E-3</c:v>
                </c:pt>
                <c:pt idx="2312">
                  <c:v>-2.8515520260460202E-3</c:v>
                </c:pt>
                <c:pt idx="2313">
                  <c:v>-2.8487710236661302E-3</c:v>
                </c:pt>
                <c:pt idx="2314">
                  <c:v>-2.84597588679637E-3</c:v>
                </c:pt>
                <c:pt idx="2315">
                  <c:v>-2.8431656289157402E-3</c:v>
                </c:pt>
                <c:pt idx="2316">
                  <c:v>-2.8403391775951802E-3</c:v>
                </c:pt>
                <c:pt idx="2317">
                  <c:v>-2.83749540287709E-3</c:v>
                </c:pt>
                <c:pt idx="2318">
                  <c:v>-2.83463318609831E-3</c:v>
                </c:pt>
                <c:pt idx="2319">
                  <c:v>-2.8317514003916599E-3</c:v>
                </c:pt>
                <c:pt idx="2320">
                  <c:v>-2.8288490236462699E-3</c:v>
                </c:pt>
                <c:pt idx="2321">
                  <c:v>-2.8259251220041299E-3</c:v>
                </c:pt>
                <c:pt idx="2322">
                  <c:v>-2.82297893479961E-3</c:v>
                </c:pt>
                <c:pt idx="2323">
                  <c:v>-2.8200099016063699E-3</c:v>
                </c:pt>
                <c:pt idx="2324">
                  <c:v>-2.81701770262537E-3</c:v>
                </c:pt>
                <c:pt idx="2325">
                  <c:v>-2.81400234975247E-3</c:v>
                </c:pt>
                <c:pt idx="2326">
                  <c:v>-2.8109641617106999E-3</c:v>
                </c:pt>
                <c:pt idx="2327">
                  <c:v>-2.8079037461127402E-3</c:v>
                </c:pt>
                <c:pt idx="2328">
                  <c:v>-2.8048220919418901E-3</c:v>
                </c:pt>
                <c:pt idx="2329">
                  <c:v>-2.8017204917941099E-3</c:v>
                </c:pt>
                <c:pt idx="2330">
                  <c:v>-2.7986004281791801E-3</c:v>
                </c:pt>
                <c:pt idx="2331">
                  <c:v>-2.7954635846488699E-3</c:v>
                </c:pt>
                <c:pt idx="2332">
                  <c:v>-2.7923117298449501E-3</c:v>
                </c:pt>
                <c:pt idx="2333">
                  <c:v>-2.7891465153209302E-3</c:v>
                </c:pt>
                <c:pt idx="2334">
                  <c:v>-2.7859693459586399E-3</c:v>
                </c:pt>
                <c:pt idx="2335">
                  <c:v>-2.7827812253510302E-3</c:v>
                </c:pt>
                <c:pt idx="2336">
                  <c:v>-2.77958257900731E-3</c:v>
                </c:pt>
                <c:pt idx="2337">
                  <c:v>-2.7763730973340501E-3</c:v>
                </c:pt>
                <c:pt idx="2338">
                  <c:v>-2.7731516225247398E-3</c:v>
                </c:pt>
                <c:pt idx="2339">
                  <c:v>-2.7699160437714902E-3</c:v>
                </c:pt>
                <c:pt idx="2340">
                  <c:v>-2.7666632498079902E-3</c:v>
                </c:pt>
                <c:pt idx="2341">
                  <c:v>-2.7633891167224401E-3</c:v>
                </c:pt>
                <c:pt idx="2342">
                  <c:v>-2.7600884959598001E-3</c:v>
                </c:pt>
                <c:pt idx="2343">
                  <c:v>-2.7567553056644998E-3</c:v>
                </c:pt>
                <c:pt idx="2344">
                  <c:v>-2.7533825972773898E-3</c:v>
                </c:pt>
                <c:pt idx="2345">
                  <c:v>-2.7499624774770001E-3</c:v>
                </c:pt>
                <c:pt idx="2346">
                  <c:v>-2.7464863170370301E-3</c:v>
                </c:pt>
                <c:pt idx="2347">
                  <c:v>-2.7429448821468401E-3</c:v>
                </c:pt>
                <c:pt idx="2348">
                  <c:v>-2.7393286173813501E-3</c:v>
                </c:pt>
                <c:pt idx="2349">
                  <c:v>-2.7356280510545399E-3</c:v>
                </c:pt>
                <c:pt idx="2350">
                  <c:v>-2.7318342245299301E-3</c:v>
                </c:pt>
                <c:pt idx="2351">
                  <c:v>-2.7279393002621502E-3</c:v>
                </c:pt>
                <c:pt idx="2352">
                  <c:v>-2.7239372689856602E-3</c:v>
                </c:pt>
                <c:pt idx="2353">
                  <c:v>-2.7198246626565499E-3</c:v>
                </c:pt>
                <c:pt idx="2354">
                  <c:v>-2.71560133974556E-3</c:v>
                </c:pt>
                <c:pt idx="2355">
                  <c:v>-2.7112710904123199E-3</c:v>
                </c:pt>
                <c:pt idx="2356">
                  <c:v>-2.7068423479239901E-3</c:v>
                </c:pt>
                <c:pt idx="2357">
                  <c:v>-2.7023287201228601E-3</c:v>
                </c:pt>
                <c:pt idx="2358">
                  <c:v>-2.6977490614442899E-3</c:v>
                </c:pt>
                <c:pt idx="2359">
                  <c:v>-2.6931275822219998E-3</c:v>
                </c:pt>
                <c:pt idx="2360">
                  <c:v>-2.68849336945832E-3</c:v>
                </c:pt>
                <c:pt idx="2361">
                  <c:v>-2.6838797653921101E-3</c:v>
                </c:pt>
                <c:pt idx="2362">
                  <c:v>-2.6793234296328301E-3</c:v>
                </c:pt>
                <c:pt idx="2363">
                  <c:v>-2.6748631611065001E-3</c:v>
                </c:pt>
                <c:pt idx="2364">
                  <c:v>-2.6705385991381198E-3</c:v>
                </c:pt>
                <c:pt idx="2365">
                  <c:v>-2.6663886479699299E-3</c:v>
                </c:pt>
                <c:pt idx="2366">
                  <c:v>-2.66244990979402E-3</c:v>
                </c:pt>
                <c:pt idx="2367">
                  <c:v>-2.6587551324885302E-3</c:v>
                </c:pt>
                <c:pt idx="2368">
                  <c:v>-2.65533174161714E-3</c:v>
                </c:pt>
                <c:pt idx="2369">
                  <c:v>-2.6522004054539299E-3</c:v>
                </c:pt>
                <c:pt idx="2370">
                  <c:v>-2.6493736161233598E-3</c:v>
                </c:pt>
                <c:pt idx="2371">
                  <c:v>-2.64685458284475E-3</c:v>
                </c:pt>
                <c:pt idx="2372">
                  <c:v>-2.6446362723345799E-3</c:v>
                </c:pt>
                <c:pt idx="2373">
                  <c:v>-2.6427008833722499E-3</c:v>
                </c:pt>
                <c:pt idx="2374">
                  <c:v>-2.6410198376224298E-3</c:v>
                </c:pt>
                <c:pt idx="2375">
                  <c:v>-2.6395543746165302E-3</c:v>
                </c:pt>
                <c:pt idx="2376">
                  <c:v>-2.6382561671035301E-3</c:v>
                </c:pt>
                <c:pt idx="2377">
                  <c:v>-2.6370680493654E-3</c:v>
                </c:pt>
                <c:pt idx="2378">
                  <c:v>-2.6359250895819498E-3</c:v>
                </c:pt>
                <c:pt idx="2379">
                  <c:v>-2.6347565735846501E-3</c:v>
                </c:pt>
                <c:pt idx="2380">
                  <c:v>-2.63348873158048E-3</c:v>
                </c:pt>
                <c:pt idx="2381">
                  <c:v>-2.6320488141577001E-3</c:v>
                </c:pt>
                <c:pt idx="2382">
                  <c:v>-2.6303697055216702E-3</c:v>
                </c:pt>
                <c:pt idx="2383">
                  <c:v>-2.6283943213639802E-3</c:v>
                </c:pt>
                <c:pt idx="2384">
                  <c:v>-2.6260795639275799E-3</c:v>
                </c:pt>
                <c:pt idx="2385">
                  <c:v>-2.62339858635416E-3</c:v>
                </c:pt>
                <c:pt idx="2386">
                  <c:v>-2.6203465640522298E-3</c:v>
                </c:pt>
                <c:pt idx="2387">
                  <c:v>-2.6169430411205502E-3</c:v>
                </c:pt>
                <c:pt idx="2388">
                  <c:v>-2.61322768910369E-3</c:v>
                </c:pt>
                <c:pt idx="2389">
                  <c:v>-2.6092628631429202E-3</c:v>
                </c:pt>
                <c:pt idx="2390">
                  <c:v>-2.6051290336836599E-3</c:v>
                </c:pt>
                <c:pt idx="2391">
                  <c:v>-2.6009214539901098E-3</c:v>
                </c:pt>
                <c:pt idx="2392">
                  <c:v>-2.5967448400355201E-3</c:v>
                </c:pt>
                <c:pt idx="2393">
                  <c:v>-2.5926938282102002E-3</c:v>
                </c:pt>
                <c:pt idx="2394">
                  <c:v>-2.5887816986092799E-3</c:v>
                </c:pt>
                <c:pt idx="2395">
                  <c:v>-2.5851189756039799E-3</c:v>
                </c:pt>
                <c:pt idx="2396">
                  <c:v>-2.5816094380201899E-3</c:v>
                </c:pt>
                <c:pt idx="2397">
                  <c:v>-2.57813412858209E-3</c:v>
                </c:pt>
                <c:pt idx="2398">
                  <c:v>-2.5746490643402402E-3</c:v>
                </c:pt>
                <c:pt idx="2399">
                  <c:v>-2.57114372420205E-3</c:v>
                </c:pt>
                <c:pt idx="2400">
                  <c:v>-2.5676162009879199E-3</c:v>
                </c:pt>
                <c:pt idx="2401">
                  <c:v>-2.5640667698498599E-3</c:v>
                </c:pt>
                <c:pt idx="2402">
                  <c:v>-2.5604964639925399E-3</c:v>
                </c:pt>
                <c:pt idx="2403">
                  <c:v>-2.5569067415020198E-3</c:v>
                </c:pt>
                <c:pt idx="2404">
                  <c:v>-2.5532993502342801E-3</c:v>
                </c:pt>
                <c:pt idx="2405">
                  <c:v>-2.5496763112892499E-3</c:v>
                </c:pt>
                <c:pt idx="2406">
                  <c:v>-2.5460397636437098E-3</c:v>
                </c:pt>
                <c:pt idx="2407">
                  <c:v>-2.5423919637215298E-3</c:v>
                </c:pt>
                <c:pt idx="2408">
                  <c:v>-2.53873529089868E-3</c:v>
                </c:pt>
                <c:pt idx="2409">
                  <c:v>-2.5350721452719101E-3</c:v>
                </c:pt>
                <c:pt idx="2410">
                  <c:v>-2.53140503812045E-3</c:v>
                </c:pt>
                <c:pt idx="2411">
                  <c:v>-2.5277365148647299E-3</c:v>
                </c:pt>
                <c:pt idx="2412">
                  <c:v>-2.5240691280268399E-3</c:v>
                </c:pt>
                <c:pt idx="2413">
                  <c:v>-2.52040545425528E-3</c:v>
                </c:pt>
                <c:pt idx="2414">
                  <c:v>-2.5167480697768098E-3</c:v>
                </c:pt>
                <c:pt idx="2415">
                  <c:v>-2.5130995414491498E-3</c:v>
                </c:pt>
                <c:pt idx="2416">
                  <c:v>-2.5094624203729102E-3</c:v>
                </c:pt>
                <c:pt idx="2417">
                  <c:v>-2.5058391906712398E-3</c:v>
                </c:pt>
                <c:pt idx="2418">
                  <c:v>-2.5022323019704301E-3</c:v>
                </c:pt>
                <c:pt idx="2419">
                  <c:v>-2.49864419304915E-3</c:v>
                </c:pt>
                <c:pt idx="2420">
                  <c:v>-2.4950772289653602E-3</c:v>
                </c:pt>
                <c:pt idx="2421">
                  <c:v>-2.4915336881154901E-3</c:v>
                </c:pt>
                <c:pt idx="2422">
                  <c:v>-2.4880158446840299E-3</c:v>
                </c:pt>
                <c:pt idx="2423">
                  <c:v>-2.48452581203071E-3</c:v>
                </c:pt>
                <c:pt idx="2424">
                  <c:v>-2.48106570899144E-3</c:v>
                </c:pt>
                <c:pt idx="2425">
                  <c:v>-2.4776375153694901E-3</c:v>
                </c:pt>
                <c:pt idx="2426">
                  <c:v>-2.4742430806595299E-3</c:v>
                </c:pt>
                <c:pt idx="2427">
                  <c:v>-2.4708843023415199E-3</c:v>
                </c:pt>
                <c:pt idx="2428">
                  <c:v>-2.4675628751152901E-3</c:v>
                </c:pt>
                <c:pt idx="2429">
                  <c:v>-2.4642804197547098E-3</c:v>
                </c:pt>
                <c:pt idx="2430">
                  <c:v>-2.4610385149492001E-3</c:v>
                </c:pt>
                <c:pt idx="2431">
                  <c:v>-2.4578386252107E-3</c:v>
                </c:pt>
                <c:pt idx="2432">
                  <c:v>-2.4546821207447498E-3</c:v>
                </c:pt>
                <c:pt idx="2433">
                  <c:v>-2.45157033774692E-3</c:v>
                </c:pt>
                <c:pt idx="2434">
                  <c:v>-2.44850454581523E-3</c:v>
                </c:pt>
                <c:pt idx="2435">
                  <c:v>-2.4454859098993502E-3</c:v>
                </c:pt>
                <c:pt idx="2436">
                  <c:v>-2.4425155691661302E-3</c:v>
                </c:pt>
                <c:pt idx="2437">
                  <c:v>-2.43959459751636E-3</c:v>
                </c:pt>
                <c:pt idx="2438">
                  <c:v>-2.43672408690433E-3</c:v>
                </c:pt>
                <c:pt idx="2439">
                  <c:v>-2.43390505857446E-3</c:v>
                </c:pt>
                <c:pt idx="2440">
                  <c:v>-2.4311385079891501E-3</c:v>
                </c:pt>
                <c:pt idx="2441">
                  <c:v>-2.4284254521092499E-3</c:v>
                </c:pt>
                <c:pt idx="2442">
                  <c:v>-2.42576685804425E-3</c:v>
                </c:pt>
                <c:pt idx="2443">
                  <c:v>-2.4231636438892001E-3</c:v>
                </c:pt>
                <c:pt idx="2444">
                  <c:v>-2.4206167093546302E-3</c:v>
                </c:pt>
                <c:pt idx="2445">
                  <c:v>-2.4181268980976701E-3</c:v>
                </c:pt>
                <c:pt idx="2446">
                  <c:v>-2.4156950013777302E-3</c:v>
                </c:pt>
                <c:pt idx="2447">
                  <c:v>-2.4133217537029099E-3</c:v>
                </c:pt>
                <c:pt idx="2448">
                  <c:v>-2.41100779737568E-3</c:v>
                </c:pt>
                <c:pt idx="2449">
                  <c:v>-2.4087537295142498E-3</c:v>
                </c:pt>
                <c:pt idx="2450">
                  <c:v>-2.4065600253426501E-3</c:v>
                </c:pt>
                <c:pt idx="2451">
                  <c:v>-2.4044270632798E-3</c:v>
                </c:pt>
                <c:pt idx="2452">
                  <c:v>-2.4023551794828601E-3</c:v>
                </c:pt>
                <c:pt idx="2453">
                  <c:v>-2.40034458017213E-3</c:v>
                </c:pt>
                <c:pt idx="2454">
                  <c:v>-2.39839542728815E-3</c:v>
                </c:pt>
                <c:pt idx="2455">
                  <c:v>-2.39650775251224E-3</c:v>
                </c:pt>
                <c:pt idx="2456">
                  <c:v>-2.3946815263028599E-3</c:v>
                </c:pt>
                <c:pt idx="2457">
                  <c:v>-2.3929166493363201E-3</c:v>
                </c:pt>
                <c:pt idx="2458">
                  <c:v>-2.3912129273909398E-3</c:v>
                </c:pt>
                <c:pt idx="2459">
                  <c:v>-2.3895700601056198E-3</c:v>
                </c:pt>
                <c:pt idx="2460">
                  <c:v>-2.3879876901288502E-3</c:v>
                </c:pt>
                <c:pt idx="2461">
                  <c:v>-2.3864653961507901E-3</c:v>
                </c:pt>
                <c:pt idx="2462">
                  <c:v>-2.3850025990777902E-3</c:v>
                </c:pt>
                <c:pt idx="2463">
                  <c:v>-2.3835986841628199E-3</c:v>
                </c:pt>
                <c:pt idx="2464">
                  <c:v>-2.3822529206151901E-3</c:v>
                </c:pt>
                <c:pt idx="2465">
                  <c:v>-2.3809645004931701E-3</c:v>
                </c:pt>
                <c:pt idx="2466">
                  <c:v>-2.37973248251349E-3</c:v>
                </c:pt>
                <c:pt idx="2467">
                  <c:v>-2.37855586439349E-3</c:v>
                </c:pt>
                <c:pt idx="2468">
                  <c:v>-2.3774335906353002E-3</c:v>
                </c:pt>
                <c:pt idx="2469">
                  <c:v>-2.37636454102746E-3</c:v>
                </c:pt>
                <c:pt idx="2470">
                  <c:v>-2.3753474892843499E-3</c:v>
                </c:pt>
                <c:pt idx="2471">
                  <c:v>-2.3743811866636902E-3</c:v>
                </c:pt>
                <c:pt idx="2472">
                  <c:v>-2.3734643529570798E-3</c:v>
                </c:pt>
                <c:pt idx="2473">
                  <c:v>-2.37259568497338E-3</c:v>
                </c:pt>
                <c:pt idx="2474">
                  <c:v>-2.3717739116266702E-3</c:v>
                </c:pt>
                <c:pt idx="2475">
                  <c:v>-2.3709978242291898E-3</c:v>
                </c:pt>
                <c:pt idx="2476">
                  <c:v>-2.3702662201518401E-3</c:v>
                </c:pt>
                <c:pt idx="2477">
                  <c:v>-2.3695779575735802E-3</c:v>
                </c:pt>
                <c:pt idx="2478">
                  <c:v>-2.36893199670453E-3</c:v>
                </c:pt>
                <c:pt idx="2479">
                  <c:v>-2.3683274225547602E-3</c:v>
                </c:pt>
                <c:pt idx="2480">
                  <c:v>-2.3677634615257501E-3</c:v>
                </c:pt>
                <c:pt idx="2481">
                  <c:v>-2.3672394572120102E-3</c:v>
                </c:pt>
                <c:pt idx="2482">
                  <c:v>-2.36675486939652E-3</c:v>
                </c:pt>
                <c:pt idx="2483">
                  <c:v>-2.3663092896389101E-3</c:v>
                </c:pt>
                <c:pt idx="2484">
                  <c:v>-2.3659024202294901E-3</c:v>
                </c:pt>
                <c:pt idx="2485">
                  <c:v>-2.3655340177088798E-3</c:v>
                </c:pt>
                <c:pt idx="2486">
                  <c:v>-2.3652038521959802E-3</c:v>
                </c:pt>
                <c:pt idx="2487">
                  <c:v>-2.36491167366978E-3</c:v>
                </c:pt>
                <c:pt idx="2488">
                  <c:v>-2.3646571268615001E-3</c:v>
                </c:pt>
                <c:pt idx="2489">
                  <c:v>-2.3644397320151198E-3</c:v>
                </c:pt>
                <c:pt idx="2490">
                  <c:v>-2.3642588146095102E-3</c:v>
                </c:pt>
                <c:pt idx="2491">
                  <c:v>-2.3641134389183298E-3</c:v>
                </c:pt>
                <c:pt idx="2492">
                  <c:v>-2.3640023529983602E-3</c:v>
                </c:pt>
                <c:pt idx="2493">
                  <c:v>-2.3639239583793702E-3</c:v>
                </c:pt>
                <c:pt idx="2494">
                  <c:v>-2.3638762790731899E-3</c:v>
                </c:pt>
                <c:pt idx="2495">
                  <c:v>-2.3638569740038499E-3</c:v>
                </c:pt>
                <c:pt idx="2496">
                  <c:v>-2.36386337094393E-3</c:v>
                </c:pt>
                <c:pt idx="2497">
                  <c:v>-2.3638924499340599E-3</c:v>
                </c:pt>
                <c:pt idx="2498">
                  <c:v>-2.3639409589845698E-3</c:v>
                </c:pt>
                <c:pt idx="2499">
                  <c:v>-2.3640054288579099E-3</c:v>
                </c:pt>
                <c:pt idx="2500">
                  <c:v>-2.36408234415639E-3</c:v>
                </c:pt>
                <c:pt idx="2501">
                  <c:v>-2.3641681658447601E-3</c:v>
                </c:pt>
                <c:pt idx="2502">
                  <c:v>-2.3642594917474501E-3</c:v>
                </c:pt>
                <c:pt idx="2503">
                  <c:v>-2.3643531817238899E-3</c:v>
                </c:pt>
                <c:pt idx="2504">
                  <c:v>-2.3644464239258398E-3</c:v>
                </c:pt>
                <c:pt idx="2505">
                  <c:v>-2.3645368204314502E-3</c:v>
                </c:pt>
                <c:pt idx="2506">
                  <c:v>-2.3646225940274902E-3</c:v>
                </c:pt>
                <c:pt idx="2507">
                  <c:v>-2.36470256967418E-3</c:v>
                </c:pt>
                <c:pt idx="2508">
                  <c:v>-2.3647761527942602E-3</c:v>
                </c:pt>
                <c:pt idx="2509">
                  <c:v>-2.36484347701709E-3</c:v>
                </c:pt>
                <c:pt idx="2510">
                  <c:v>-2.36490538268982E-3</c:v>
                </c:pt>
                <c:pt idx="2511">
                  <c:v>-2.3649633804413098E-3</c:v>
                </c:pt>
                <c:pt idx="2512">
                  <c:v>-2.3650195313867201E-3</c:v>
                </c:pt>
                <c:pt idx="2513">
                  <c:v>-2.36507640608947E-3</c:v>
                </c:pt>
                <c:pt idx="2514">
                  <c:v>-2.3651370375217802E-3</c:v>
                </c:pt>
                <c:pt idx="2515">
                  <c:v>-2.3652048046351199E-3</c:v>
                </c:pt>
                <c:pt idx="2516">
                  <c:v>-2.3652833049035401E-3</c:v>
                </c:pt>
                <c:pt idx="2517">
                  <c:v>-2.36537619362121E-3</c:v>
                </c:pt>
                <c:pt idx="2518">
                  <c:v>-2.3654870837083201E-3</c:v>
                </c:pt>
                <c:pt idx="2519">
                  <c:v>-2.36561941110502E-3</c:v>
                </c:pt>
                <c:pt idx="2520">
                  <c:v>-2.3657763160319701E-3</c:v>
                </c:pt>
                <c:pt idx="2521">
                  <c:v>-2.3659605654124702E-3</c:v>
                </c:pt>
                <c:pt idx="2522">
                  <c:v>-2.3661743873984601E-3</c:v>
                </c:pt>
                <c:pt idx="2523">
                  <c:v>-2.3664194752746198E-3</c:v>
                </c:pt>
                <c:pt idx="2524">
                  <c:v>-2.3666968580721799E-3</c:v>
                </c:pt>
                <c:pt idx="2525">
                  <c:v>-2.3670068805590702E-3</c:v>
                </c:pt>
                <c:pt idx="2526">
                  <c:v>-2.36734922420395E-3</c:v>
                </c:pt>
                <c:pt idx="2527">
                  <c:v>-2.3677228308923901E-3</c:v>
                </c:pt>
                <c:pt idx="2528">
                  <c:v>-2.3681259959149798E-3</c:v>
                </c:pt>
                <c:pt idx="2529">
                  <c:v>-2.3685563926621502E-3</c:v>
                </c:pt>
                <c:pt idx="2530">
                  <c:v>-2.3690110568786202E-3</c:v>
                </c:pt>
                <c:pt idx="2531">
                  <c:v>-2.3694865347166699E-3</c:v>
                </c:pt>
                <c:pt idx="2532">
                  <c:v>-2.3699788874015802E-3</c:v>
                </c:pt>
                <c:pt idx="2533">
                  <c:v>-2.3704838017408899E-3</c:v>
                </c:pt>
                <c:pt idx="2534">
                  <c:v>-2.3709967144013399E-3</c:v>
                </c:pt>
                <c:pt idx="2535">
                  <c:v>-2.3715128587544999E-3</c:v>
                </c:pt>
                <c:pt idx="2536">
                  <c:v>-2.37202738060613E-3</c:v>
                </c:pt>
                <c:pt idx="2537">
                  <c:v>-2.3725354339314501E-3</c:v>
                </c:pt>
                <c:pt idx="2538">
                  <c:v>-2.3730322772565799E-3</c:v>
                </c:pt>
                <c:pt idx="2539">
                  <c:v>-2.3735133209345002E-3</c:v>
                </c:pt>
                <c:pt idx="2540">
                  <c:v>-2.37397425082797E-3</c:v>
                </c:pt>
                <c:pt idx="2541">
                  <c:v>-2.37441112030219E-3</c:v>
                </c:pt>
                <c:pt idx="2542">
                  <c:v>-2.3748202871820999E-3</c:v>
                </c:pt>
                <c:pt idx="2543">
                  <c:v>-2.3751986190995202E-3</c:v>
                </c:pt>
                <c:pt idx="2544">
                  <c:v>-2.37554344120533E-3</c:v>
                </c:pt>
                <c:pt idx="2545">
                  <c:v>-2.3758525816222399E-3</c:v>
                </c:pt>
                <c:pt idx="2546">
                  <c:v>-2.3761244158711399E-3</c:v>
                </c:pt>
                <c:pt idx="2547">
                  <c:v>-2.3763578585143802E-3</c:v>
                </c:pt>
                <c:pt idx="2548">
                  <c:v>-2.3765524243802901E-3</c:v>
                </c:pt>
                <c:pt idx="2549">
                  <c:v>-2.3767081759588902E-3</c:v>
                </c:pt>
                <c:pt idx="2550">
                  <c:v>-2.3768256990511498E-3</c:v>
                </c:pt>
                <c:pt idx="2551">
                  <c:v>-2.3769061166716301E-3</c:v>
                </c:pt>
                <c:pt idx="2552">
                  <c:v>-2.37695101931606E-3</c:v>
                </c:pt>
                <c:pt idx="2553">
                  <c:v>-2.37696245742212E-3</c:v>
                </c:pt>
                <c:pt idx="2554">
                  <c:v>-2.3769429265052301E-3</c:v>
                </c:pt>
                <c:pt idx="2555">
                  <c:v>-2.3768952695120099E-3</c:v>
                </c:pt>
                <c:pt idx="2556">
                  <c:v>-2.3768226821809998E-3</c:v>
                </c:pt>
                <c:pt idx="2557">
                  <c:v>-2.3767286752589501E-3</c:v>
                </c:pt>
                <c:pt idx="2558">
                  <c:v>-2.3766169855548901E-3</c:v>
                </c:pt>
                <c:pt idx="2559">
                  <c:v>-2.3764915650053798E-3</c:v>
                </c:pt>
                <c:pt idx="2560">
                  <c:v>-2.3763564793976401E-3</c:v>
                </c:pt>
                <c:pt idx="2561">
                  <c:v>-2.3762159296135399E-3</c:v>
                </c:pt>
                <c:pt idx="2562">
                  <c:v>-2.37607413622952E-3</c:v>
                </c:pt>
                <c:pt idx="2563">
                  <c:v>-2.37593541970651E-3</c:v>
                </c:pt>
                <c:pt idx="2564">
                  <c:v>-2.3758040209355502E-3</c:v>
                </c:pt>
                <c:pt idx="2565">
                  <c:v>-2.3756841412862998E-3</c:v>
                </c:pt>
                <c:pt idx="2566">
                  <c:v>-2.3755798601260299E-3</c:v>
                </c:pt>
                <c:pt idx="2567">
                  <c:v>-2.3754951586303502E-3</c:v>
                </c:pt>
                <c:pt idx="2568">
                  <c:v>-2.3754338927294001E-3</c:v>
                </c:pt>
                <c:pt idx="2569">
                  <c:v>-2.37539969609743E-3</c:v>
                </c:pt>
                <c:pt idx="2570">
                  <c:v>-2.3753959828756799E-3</c:v>
                </c:pt>
                <c:pt idx="2571">
                  <c:v>-2.37542598077031E-3</c:v>
                </c:pt>
                <c:pt idx="2572">
                  <c:v>-2.3754926598668299E-3</c:v>
                </c:pt>
                <c:pt idx="2573">
                  <c:v>-2.3755987725782501E-3</c:v>
                </c:pt>
                <c:pt idx="2574">
                  <c:v>-2.3757467736406899E-3</c:v>
                </c:pt>
                <c:pt idx="2575">
                  <c:v>-2.3759388646915399E-3</c:v>
                </c:pt>
                <c:pt idx="2576">
                  <c:v>-2.3761769825905998E-3</c:v>
                </c:pt>
                <c:pt idx="2577">
                  <c:v>-2.3764628064001699E-3</c:v>
                </c:pt>
                <c:pt idx="2578">
                  <c:v>-2.37679772227319E-3</c:v>
                </c:pt>
                <c:pt idx="2579">
                  <c:v>-2.37718284290257E-3</c:v>
                </c:pt>
                <c:pt idx="2580">
                  <c:v>-2.3776190405764199E-3</c:v>
                </c:pt>
                <c:pt idx="2581">
                  <c:v>-2.37810690486631E-3</c:v>
                </c:pt>
                <c:pt idx="2582">
                  <c:v>-2.3786467654165599E-3</c:v>
                </c:pt>
                <c:pt idx="2583">
                  <c:v>-2.37923868676585E-3</c:v>
                </c:pt>
                <c:pt idx="2584">
                  <c:v>-2.37988251195085E-3</c:v>
                </c:pt>
                <c:pt idx="2585">
                  <c:v>-2.3805778973341502E-3</c:v>
                </c:pt>
                <c:pt idx="2586">
                  <c:v>-2.3813242530512902E-3</c:v>
                </c:pt>
                <c:pt idx="2587">
                  <c:v>-2.3821207869691601E-3</c:v>
                </c:pt>
                <c:pt idx="2588">
                  <c:v>-2.3829665036751799E-3</c:v>
                </c:pt>
                <c:pt idx="2589">
                  <c:v>-2.3838602823415501E-3</c:v>
                </c:pt>
                <c:pt idx="2590">
                  <c:v>-2.3848007957690499E-3</c:v>
                </c:pt>
                <c:pt idx="2591">
                  <c:v>-2.3857866117929401E-3</c:v>
                </c:pt>
                <c:pt idx="2592">
                  <c:v>-2.38681615090116E-3</c:v>
                </c:pt>
                <c:pt idx="2593">
                  <c:v>-2.38788772918061E-3</c:v>
                </c:pt>
                <c:pt idx="2594">
                  <c:v>-2.38899956720796E-3</c:v>
                </c:pt>
                <c:pt idx="2595">
                  <c:v>-2.3901498057829402E-3</c:v>
                </c:pt>
                <c:pt idx="2596">
                  <c:v>-2.39133652451055E-3</c:v>
                </c:pt>
                <c:pt idx="2597">
                  <c:v>-2.39255777582182E-3</c:v>
                </c:pt>
                <c:pt idx="2598">
                  <c:v>-2.39381157219269E-3</c:v>
                </c:pt>
                <c:pt idx="2599">
                  <c:v>-2.39509588085033E-3</c:v>
                </c:pt>
                <c:pt idx="2600">
                  <c:v>-2.3964086992855301E-3</c:v>
                </c:pt>
                <c:pt idx="2601">
                  <c:v>-2.3977480275489001E-3</c:v>
                </c:pt>
                <c:pt idx="2602">
                  <c:v>-2.39911190353554E-3</c:v>
                </c:pt>
                <c:pt idx="2603">
                  <c:v>-2.40049839021229E-3</c:v>
                </c:pt>
                <c:pt idx="2604">
                  <c:v>-2.4019056169446501E-3</c:v>
                </c:pt>
                <c:pt idx="2605">
                  <c:v>-2.4033317625446098E-3</c:v>
                </c:pt>
                <c:pt idx="2606">
                  <c:v>-2.4047750767894299E-3</c:v>
                </c:pt>
                <c:pt idx="2607">
                  <c:v>-2.4062338974161798E-3</c:v>
                </c:pt>
                <c:pt idx="2608">
                  <c:v>-2.4077066615765699E-3</c:v>
                </c:pt>
                <c:pt idx="2609">
                  <c:v>-2.4091918583342099E-3</c:v>
                </c:pt>
                <c:pt idx="2610">
                  <c:v>-2.4106880923517701E-3</c:v>
                </c:pt>
                <c:pt idx="2611">
                  <c:v>-2.4121941015440699E-3</c:v>
                </c:pt>
                <c:pt idx="2612">
                  <c:v>-2.41370868066744E-3</c:v>
                </c:pt>
                <c:pt idx="2613">
                  <c:v>-2.4152307737051802E-3</c:v>
                </c:pt>
                <c:pt idx="2614">
                  <c:v>-2.4167594098372098E-3</c:v>
                </c:pt>
                <c:pt idx="2615">
                  <c:v>-2.4182937377847501E-3</c:v>
                </c:pt>
                <c:pt idx="2616">
                  <c:v>-2.41983301965003E-3</c:v>
                </c:pt>
                <c:pt idx="2617">
                  <c:v>-2.4213766385113899E-3</c:v>
                </c:pt>
                <c:pt idx="2618">
                  <c:v>-2.4229241054709999E-3</c:v>
                </c:pt>
                <c:pt idx="2619">
                  <c:v>-2.4244750018661402E-3</c:v>
                </c:pt>
                <c:pt idx="2620">
                  <c:v>-2.4260290067072399E-3</c:v>
                </c:pt>
                <c:pt idx="2621">
                  <c:v>-2.4275859647824201E-3</c:v>
                </c:pt>
                <c:pt idx="2622">
                  <c:v>-2.42914580995773E-3</c:v>
                </c:pt>
                <c:pt idx="2623">
                  <c:v>-2.4307085886483199E-3</c:v>
                </c:pt>
                <c:pt idx="2624">
                  <c:v>-2.4322744544176701E-3</c:v>
                </c:pt>
                <c:pt idx="2625">
                  <c:v>-2.4338436910189302E-3</c:v>
                </c:pt>
                <c:pt idx="2626">
                  <c:v>-2.4354167098312998E-3</c:v>
                </c:pt>
                <c:pt idx="2627">
                  <c:v>-2.43699400327453E-3</c:v>
                </c:pt>
                <c:pt idx="2628">
                  <c:v>-2.43857622714907E-3</c:v>
                </c:pt>
                <c:pt idx="2629">
                  <c:v>-2.4401640980242401E-3</c:v>
                </c:pt>
                <c:pt idx="2630">
                  <c:v>-2.44175847521732E-3</c:v>
                </c:pt>
                <c:pt idx="2631">
                  <c:v>-2.4433602991117001E-3</c:v>
                </c:pt>
                <c:pt idx="2632">
                  <c:v>-2.4449706099463099E-3</c:v>
                </c:pt>
                <c:pt idx="2633">
                  <c:v>-2.4465905366918201E-3</c:v>
                </c:pt>
                <c:pt idx="2634">
                  <c:v>-2.4482213083054198E-3</c:v>
                </c:pt>
                <c:pt idx="2635">
                  <c:v>-2.4498642055090399E-3</c:v>
                </c:pt>
                <c:pt idx="2636">
                  <c:v>-2.45152056169515E-3</c:v>
                </c:pt>
                <c:pt idx="2637">
                  <c:v>-2.45319177014546E-3</c:v>
                </c:pt>
                <c:pt idx="2638">
                  <c:v>-2.4548792508194499E-3</c:v>
                </c:pt>
                <c:pt idx="2639">
                  <c:v>-2.4565844931455898E-3</c:v>
                </c:pt>
                <c:pt idx="2640">
                  <c:v>-2.4583089722948299E-3</c:v>
                </c:pt>
                <c:pt idx="2641">
                  <c:v>-2.46005417399567E-3</c:v>
                </c:pt>
                <c:pt idx="2642">
                  <c:v>-2.4618215291095299E-3</c:v>
                </c:pt>
                <c:pt idx="2643">
                  <c:v>-2.46361246262479E-3</c:v>
                </c:pt>
                <c:pt idx="2644">
                  <c:v>-2.4654283421492599E-3</c:v>
                </c:pt>
                <c:pt idx="2645">
                  <c:v>-2.4672704790432401E-3</c:v>
                </c:pt>
                <c:pt idx="2646">
                  <c:v>-2.4691401300403299E-3</c:v>
                </c:pt>
                <c:pt idx="2647">
                  <c:v>-2.4710384612810299E-3</c:v>
                </c:pt>
                <c:pt idx="2648">
                  <c:v>-2.4729665236541101E-3</c:v>
                </c:pt>
                <c:pt idx="2649">
                  <c:v>-2.47492529448225E-3</c:v>
                </c:pt>
                <c:pt idx="2650">
                  <c:v>-2.4769156398475999E-3</c:v>
                </c:pt>
                <c:pt idx="2651">
                  <c:v>-2.4789383207813598E-3</c:v>
                </c:pt>
                <c:pt idx="2652">
                  <c:v>-2.4809940164079599E-3</c:v>
                </c:pt>
                <c:pt idx="2653">
                  <c:v>-2.4830832614718499E-3</c:v>
                </c:pt>
                <c:pt idx="2654">
                  <c:v>-2.4852065140944998E-3</c:v>
                </c:pt>
                <c:pt idx="2655">
                  <c:v>-2.48736412605172E-3</c:v>
                </c:pt>
                <c:pt idx="2656">
                  <c:v>-2.4895563262348698E-3</c:v>
                </c:pt>
                <c:pt idx="2657">
                  <c:v>-2.4917832734396698E-3</c:v>
                </c:pt>
                <c:pt idx="2658">
                  <c:v>-2.4940450361631899E-3</c:v>
                </c:pt>
                <c:pt idx="2659">
                  <c:v>-2.4963416314552601E-3</c:v>
                </c:pt>
                <c:pt idx="2660">
                  <c:v>-2.49867298693769E-3</c:v>
                </c:pt>
                <c:pt idx="2661">
                  <c:v>-2.50103895774764E-3</c:v>
                </c:pt>
                <c:pt idx="2662">
                  <c:v>-2.5034393659765998E-3</c:v>
                </c:pt>
                <c:pt idx="2663">
                  <c:v>-2.50587400856045E-3</c:v>
                </c:pt>
                <c:pt idx="2664">
                  <c:v>-2.5083426583408699E-3</c:v>
                </c:pt>
                <c:pt idx="2665">
                  <c:v>-2.5108450501747999E-3</c:v>
                </c:pt>
                <c:pt idx="2666">
                  <c:v>-2.51338087732704E-3</c:v>
                </c:pt>
                <c:pt idx="2667">
                  <c:v>-2.5159498139941598E-3</c:v>
                </c:pt>
                <c:pt idx="2668">
                  <c:v>-2.5185515102727398E-3</c:v>
                </c:pt>
                <c:pt idx="2669">
                  <c:v>-2.5211855952688902E-3</c:v>
                </c:pt>
                <c:pt idx="2670">
                  <c:v>-2.52385169030909E-3</c:v>
                </c:pt>
                <c:pt idx="2671">
                  <c:v>-2.5265493573224701E-3</c:v>
                </c:pt>
                <c:pt idx="2672">
                  <c:v>-2.5292781800535201E-3</c:v>
                </c:pt>
                <c:pt idx="2673">
                  <c:v>-2.5320377283600702E-3</c:v>
                </c:pt>
                <c:pt idx="2674">
                  <c:v>-2.5348274959384998E-3</c:v>
                </c:pt>
                <c:pt idx="2675">
                  <c:v>-2.53764692197363E-3</c:v>
                </c:pt>
                <c:pt idx="2676">
                  <c:v>-2.5404954282182198E-3</c:v>
                </c:pt>
                <c:pt idx="2677">
                  <c:v>-2.54337236042334E-3</c:v>
                </c:pt>
                <c:pt idx="2678">
                  <c:v>-2.5462770046942701E-3</c:v>
                </c:pt>
                <c:pt idx="2679">
                  <c:v>-2.5492086076342301E-3</c:v>
                </c:pt>
                <c:pt idx="2680">
                  <c:v>-2.5521663023719198E-3</c:v>
                </c:pt>
                <c:pt idx="2681">
                  <c:v>-2.5551491356759601E-3</c:v>
                </c:pt>
                <c:pt idx="2682">
                  <c:v>-2.55815608858167E-3</c:v>
                </c:pt>
                <c:pt idx="2683">
                  <c:v>-2.5611860561904798E-3</c:v>
                </c:pt>
                <c:pt idx="2684">
                  <c:v>-2.5642378139794902E-3</c:v>
                </c:pt>
                <c:pt idx="2685">
                  <c:v>-2.5673100578737602E-3</c:v>
                </c:pt>
                <c:pt idx="2686">
                  <c:v>-2.5704013804766601E-3</c:v>
                </c:pt>
                <c:pt idx="2687">
                  <c:v>-2.5735103167544701E-3</c:v>
                </c:pt>
                <c:pt idx="2688">
                  <c:v>-2.5766352891361199E-3</c:v>
                </c:pt>
                <c:pt idx="2689">
                  <c:v>-2.5797746466744999E-3</c:v>
                </c:pt>
                <c:pt idx="2690">
                  <c:v>-2.5829266672215902E-3</c:v>
                </c:pt>
                <c:pt idx="2691">
                  <c:v>-2.5860895775948801E-3</c:v>
                </c:pt>
                <c:pt idx="2692">
                  <c:v>-2.5892615070485302E-3</c:v>
                </c:pt>
                <c:pt idx="2693">
                  <c:v>-2.59244061980104E-3</c:v>
                </c:pt>
                <c:pt idx="2694">
                  <c:v>-2.5956250105923701E-3</c:v>
                </c:pt>
                <c:pt idx="2695">
                  <c:v>-2.59881278661722E-3</c:v>
                </c:pt>
                <c:pt idx="2696">
                  <c:v>-2.6020020301740399E-3</c:v>
                </c:pt>
                <c:pt idx="2697">
                  <c:v>-2.6051908779412998E-3</c:v>
                </c:pt>
                <c:pt idx="2698">
                  <c:v>-2.6083774750981599E-3</c:v>
                </c:pt>
                <c:pt idx="2699">
                  <c:v>-2.61156001412943E-3</c:v>
                </c:pt>
                <c:pt idx="2700">
                  <c:v>-2.6147367623284598E-3</c:v>
                </c:pt>
                <c:pt idx="2701">
                  <c:v>-2.6179060707013499E-3</c:v>
                </c:pt>
                <c:pt idx="2702">
                  <c:v>-2.6210663829669698E-3</c:v>
                </c:pt>
                <c:pt idx="2703">
                  <c:v>-2.6242162193542101E-3</c:v>
                </c:pt>
                <c:pt idx="2704">
                  <c:v>-2.62735423966131E-3</c:v>
                </c:pt>
                <c:pt idx="2705">
                  <c:v>-2.6304792177153399E-3</c:v>
                </c:pt>
                <c:pt idx="2706">
                  <c:v>-2.63359007686462E-3</c:v>
                </c:pt>
                <c:pt idx="2707">
                  <c:v>-2.63668584837028E-3</c:v>
                </c:pt>
                <c:pt idx="2708">
                  <c:v>-2.6397657217589001E-3</c:v>
                </c:pt>
                <c:pt idx="2709">
                  <c:v>-2.6428290340922101E-3</c:v>
                </c:pt>
                <c:pt idx="2710">
                  <c:v>-2.6458752650200799E-3</c:v>
                </c:pt>
                <c:pt idx="2711">
                  <c:v>-2.6489040580122401E-3</c:v>
                </c:pt>
                <c:pt idx="2712">
                  <c:v>-2.6519151792354098E-3</c:v>
                </c:pt>
                <c:pt idx="2713">
                  <c:v>-2.6549085670380902E-3</c:v>
                </c:pt>
                <c:pt idx="2714">
                  <c:v>-2.6578842553325499E-3</c:v>
                </c:pt>
                <c:pt idx="2715">
                  <c:v>-2.6608423905452499E-3</c:v>
                </c:pt>
                <c:pt idx="2716">
                  <c:v>-2.66378327741592E-3</c:v>
                </c:pt>
                <c:pt idx="2717">
                  <c:v>-2.6667073302672202E-3</c:v>
                </c:pt>
                <c:pt idx="2718">
                  <c:v>-2.6696150434857599E-3</c:v>
                </c:pt>
                <c:pt idx="2719">
                  <c:v>-2.6725070046826498E-3</c:v>
                </c:pt>
                <c:pt idx="2720">
                  <c:v>-2.67538386265855E-3</c:v>
                </c:pt>
                <c:pt idx="2721">
                  <c:v>-2.6782463226289201E-3</c:v>
                </c:pt>
                <c:pt idx="2722">
                  <c:v>-2.6810951472234501E-3</c:v>
                </c:pt>
                <c:pt idx="2723">
                  <c:v>-2.6839311172713802E-3</c:v>
                </c:pt>
                <c:pt idx="2724">
                  <c:v>-2.68675504665862E-3</c:v>
                </c:pt>
                <c:pt idx="2725">
                  <c:v>-2.6895677145173601E-3</c:v>
                </c:pt>
                <c:pt idx="2726">
                  <c:v>-2.6923699431417401E-3</c:v>
                </c:pt>
                <c:pt idx="2727">
                  <c:v>-2.6951624968135201E-3</c:v>
                </c:pt>
                <c:pt idx="2728">
                  <c:v>-2.6979460912041598E-3</c:v>
                </c:pt>
                <c:pt idx="2729">
                  <c:v>-2.7007214395007202E-3</c:v>
                </c:pt>
                <c:pt idx="2730">
                  <c:v>-2.7034891657122602E-3</c:v>
                </c:pt>
                <c:pt idx="2731">
                  <c:v>-2.7062498646838302E-3</c:v>
                </c:pt>
                <c:pt idx="2732">
                  <c:v>-2.7090040361098799E-3</c:v>
                </c:pt>
                <c:pt idx="2733">
                  <c:v>-2.7117521204060501E-3</c:v>
                </c:pt>
                <c:pt idx="2734">
                  <c:v>-2.7144944525144799E-3</c:v>
                </c:pt>
                <c:pt idx="2735">
                  <c:v>-2.7172312864776698E-3</c:v>
                </c:pt>
                <c:pt idx="2736">
                  <c:v>-2.7199627897159899E-3</c:v>
                </c:pt>
                <c:pt idx="2737">
                  <c:v>-2.7226890980416901E-3</c:v>
                </c:pt>
                <c:pt idx="2738">
                  <c:v>-2.7254101967613101E-3</c:v>
                </c:pt>
                <c:pt idx="2739">
                  <c:v>-2.7281260057658201E-3</c:v>
                </c:pt>
                <c:pt idx="2740">
                  <c:v>-2.73083633831607E-3</c:v>
                </c:pt>
                <c:pt idx="2741">
                  <c:v>-2.7335409390835202E-3</c:v>
                </c:pt>
                <c:pt idx="2742">
                  <c:v>-2.73623950023853E-3</c:v>
                </c:pt>
                <c:pt idx="2743">
                  <c:v>-2.73893166254525E-3</c:v>
                </c:pt>
                <c:pt idx="2744">
                  <c:v>-2.7416169824377901E-3</c:v>
                </c:pt>
                <c:pt idx="2745">
                  <c:v>-2.7442950039941699E-3</c:v>
                </c:pt>
                <c:pt idx="2746">
                  <c:v>-2.7469652178317098E-3</c:v>
                </c:pt>
                <c:pt idx="2747">
                  <c:v>-2.74962706365697E-3</c:v>
                </c:pt>
                <c:pt idx="2748">
                  <c:v>-2.7522799628387998E-3</c:v>
                </c:pt>
                <c:pt idx="2749">
                  <c:v>-2.7549233458531602E-3</c:v>
                </c:pt>
                <c:pt idx="2750">
                  <c:v>-2.7575566239196399E-3</c:v>
                </c:pt>
                <c:pt idx="2751">
                  <c:v>-2.76017927306007E-3</c:v>
                </c:pt>
                <c:pt idx="2752">
                  <c:v>-2.7627907488226799E-3</c:v>
                </c:pt>
                <c:pt idx="2753">
                  <c:v>-2.76539053765361E-3</c:v>
                </c:pt>
                <c:pt idx="2754">
                  <c:v>-2.76797819339195E-3</c:v>
                </c:pt>
                <c:pt idx="2755">
                  <c:v>-2.7705533185904902E-3</c:v>
                </c:pt>
                <c:pt idx="2756">
                  <c:v>-2.7731155660419898E-3</c:v>
                </c:pt>
                <c:pt idx="2757">
                  <c:v>-2.7756646672711998E-3</c:v>
                </c:pt>
                <c:pt idx="2758">
                  <c:v>-2.7782004467393202E-3</c:v>
                </c:pt>
                <c:pt idx="2759">
                  <c:v>-2.7807227897410402E-3</c:v>
                </c:pt>
                <c:pt idx="2760">
                  <c:v>-2.7832316694765E-3</c:v>
                </c:pt>
                <c:pt idx="2761">
                  <c:v>-2.7857271429769701E-3</c:v>
                </c:pt>
                <c:pt idx="2762">
                  <c:v>-2.7882093841850699E-3</c:v>
                </c:pt>
                <c:pt idx="2763">
                  <c:v>-2.7906786498152298E-3</c:v>
                </c:pt>
                <c:pt idx="2764">
                  <c:v>-2.79313535912865E-3</c:v>
                </c:pt>
                <c:pt idx="2765">
                  <c:v>-2.7955799817308701E-3</c:v>
                </c:pt>
                <c:pt idx="2766">
                  <c:v>-2.7980130519762499E-3</c:v>
                </c:pt>
                <c:pt idx="2767">
                  <c:v>-2.8004352697240001E-3</c:v>
                </c:pt>
                <c:pt idx="2768">
                  <c:v>-2.8028474131475399E-3</c:v>
                </c:pt>
                <c:pt idx="2769">
                  <c:v>-2.8052503573845699E-3</c:v>
                </c:pt>
                <c:pt idx="2770">
                  <c:v>-2.8076450429491201E-3</c:v>
                </c:pt>
                <c:pt idx="2771">
                  <c:v>-2.8100325114126601E-3</c:v>
                </c:pt>
                <c:pt idx="2772">
                  <c:v>-2.8124139216813399E-3</c:v>
                </c:pt>
                <c:pt idx="2773">
                  <c:v>-2.8147904809798698E-3</c:v>
                </c:pt>
                <c:pt idx="2774">
                  <c:v>-2.8171634902158901E-3</c:v>
                </c:pt>
                <c:pt idx="2775">
                  <c:v>-2.8195342240943202E-3</c:v>
                </c:pt>
                <c:pt idx="2776">
                  <c:v>-2.8219041056375101E-3</c:v>
                </c:pt>
                <c:pt idx="2777">
                  <c:v>-2.8242745457446598E-3</c:v>
                </c:pt>
                <c:pt idx="2778">
                  <c:v>-2.82664700857975E-3</c:v>
                </c:pt>
                <c:pt idx="2779">
                  <c:v>-2.8290229968106302E-3</c:v>
                </c:pt>
                <c:pt idx="2780">
                  <c:v>-2.8314040325034401E-3</c:v>
                </c:pt>
                <c:pt idx="2781">
                  <c:v>-2.8337916167799999E-3</c:v>
                </c:pt>
                <c:pt idx="2782">
                  <c:v>-2.8361872523155699E-3</c:v>
                </c:pt>
                <c:pt idx="2783">
                  <c:v>-2.8385924232393698E-3</c:v>
                </c:pt>
                <c:pt idx="2784">
                  <c:v>-2.8410086095107699E-3</c:v>
                </c:pt>
                <c:pt idx="2785">
                  <c:v>-2.8434372788565501E-3</c:v>
                </c:pt>
                <c:pt idx="2786">
                  <c:v>-2.84587980502095E-3</c:v>
                </c:pt>
                <c:pt idx="2787">
                  <c:v>-2.84833753971017E-3</c:v>
                </c:pt>
                <c:pt idx="2788">
                  <c:v>-2.8508117844692001E-3</c:v>
                </c:pt>
                <c:pt idx="2789">
                  <c:v>-2.8533037835865201E-3</c:v>
                </c:pt>
                <c:pt idx="2790">
                  <c:v>-2.8558146959080499E-3</c:v>
                </c:pt>
                <c:pt idx="2791">
                  <c:v>-2.8583455924624602E-3</c:v>
                </c:pt>
                <c:pt idx="2792">
                  <c:v>-2.8608974360761299E-3</c:v>
                </c:pt>
                <c:pt idx="2793">
                  <c:v>-2.86347107929056E-3</c:v>
                </c:pt>
                <c:pt idx="2794">
                  <c:v>-2.8660673331256702E-3</c:v>
                </c:pt>
                <c:pt idx="2795">
                  <c:v>-2.8686868542304299E-3</c:v>
                </c:pt>
                <c:pt idx="2796">
                  <c:v>-2.8713301887164401E-3</c:v>
                </c:pt>
                <c:pt idx="2797">
                  <c:v>-2.8739977399922598E-3</c:v>
                </c:pt>
                <c:pt idx="2798">
                  <c:v>-2.8766898086819998E-3</c:v>
                </c:pt>
                <c:pt idx="2799">
                  <c:v>-2.87940657553571E-3</c:v>
                </c:pt>
                <c:pt idx="2800">
                  <c:v>-2.8821480628378202E-3</c:v>
                </c:pt>
                <c:pt idx="2801">
                  <c:v>-2.8849142085303299E-3</c:v>
                </c:pt>
                <c:pt idx="2802">
                  <c:v>-2.8877047873470999E-3</c:v>
                </c:pt>
                <c:pt idx="2803">
                  <c:v>-2.89051948046932E-3</c:v>
                </c:pt>
                <c:pt idx="2804">
                  <c:v>-2.8933578044509898E-3</c:v>
                </c:pt>
                <c:pt idx="2805">
                  <c:v>-2.89621910951265E-3</c:v>
                </c:pt>
                <c:pt idx="2806">
                  <c:v>-2.8991026625101099E-3</c:v>
                </c:pt>
                <c:pt idx="2807">
                  <c:v>-2.9020076055231098E-3</c:v>
                </c:pt>
                <c:pt idx="2808">
                  <c:v>-2.9049329629105098E-3</c:v>
                </c:pt>
                <c:pt idx="2809">
                  <c:v>-2.9078776258754401E-3</c:v>
                </c:pt>
                <c:pt idx="2810">
                  <c:v>-2.9108404010737099E-3</c:v>
                </c:pt>
                <c:pt idx="2811">
                  <c:v>-2.9138199811091598E-3</c:v>
                </c:pt>
                <c:pt idx="2812">
                  <c:v>-2.9168149423470999E-3</c:v>
                </c:pt>
                <c:pt idx="2813">
                  <c:v>-2.9198237887554401E-3</c:v>
                </c:pt>
                <c:pt idx="2814">
                  <c:v>-2.9228449658939299E-3</c:v>
                </c:pt>
                <c:pt idx="2815">
                  <c:v>-2.9258768275516301E-3</c:v>
                </c:pt>
                <c:pt idx="2816">
                  <c:v>-2.9289176513794201E-3</c:v>
                </c:pt>
                <c:pt idx="2817">
                  <c:v>-2.9319656636775798E-3</c:v>
                </c:pt>
                <c:pt idx="2818">
                  <c:v>-2.9350190187894202E-3</c:v>
                </c:pt>
                <c:pt idx="2819">
                  <c:v>-2.93807587196493E-3</c:v>
                </c:pt>
                <c:pt idx="2820">
                  <c:v>-2.9411343169116399E-3</c:v>
                </c:pt>
                <c:pt idx="2821">
                  <c:v>-2.9441924590265902E-3</c:v>
                </c:pt>
                <c:pt idx="2822">
                  <c:v>-2.9472483962025699E-3</c:v>
                </c:pt>
                <c:pt idx="2823">
                  <c:v>-2.9503001821869E-3</c:v>
                </c:pt>
                <c:pt idx="2824">
                  <c:v>-2.9533459038785198E-3</c:v>
                </c:pt>
                <c:pt idx="2825">
                  <c:v>-2.9563836742358802E-3</c:v>
                </c:pt>
                <c:pt idx="2826">
                  <c:v>-2.95941161716585E-3</c:v>
                </c:pt>
                <c:pt idx="2827">
                  <c:v>-2.96242788634041E-3</c:v>
                </c:pt>
                <c:pt idx="2828">
                  <c:v>-2.9654306808203001E-3</c:v>
                </c:pt>
                <c:pt idx="2829">
                  <c:v>-2.96841821188312E-3</c:v>
                </c:pt>
                <c:pt idx="2830">
                  <c:v>-2.9713887733068302E-3</c:v>
                </c:pt>
                <c:pt idx="2831">
                  <c:v>-2.9743407018011799E-3</c:v>
                </c:pt>
                <c:pt idx="2832">
                  <c:v>-2.97727238688747E-3</c:v>
                </c:pt>
                <c:pt idx="2833">
                  <c:v>-2.9801822788970401E-3</c:v>
                </c:pt>
                <c:pt idx="2834">
                  <c:v>-2.9830688962572799E-3</c:v>
                </c:pt>
                <c:pt idx="2835">
                  <c:v>-2.9859307999035301E-3</c:v>
                </c:pt>
                <c:pt idx="2836">
                  <c:v>-2.9887666536851402E-3</c:v>
                </c:pt>
                <c:pt idx="2837">
                  <c:v>-2.9915751628773399E-3</c:v>
                </c:pt>
                <c:pt idx="2838">
                  <c:v>-2.9943551338562301E-3</c:v>
                </c:pt>
                <c:pt idx="2839">
                  <c:v>-2.9971054510372699E-3</c:v>
                </c:pt>
                <c:pt idx="2840">
                  <c:v>-2.9998250082004701E-3</c:v>
                </c:pt>
                <c:pt idx="2841">
                  <c:v>-3.0025128371503301E-3</c:v>
                </c:pt>
                <c:pt idx="2842">
                  <c:v>-3.0051680074140602E-3</c:v>
                </c:pt>
                <c:pt idx="2843">
                  <c:v>-3.0077896946460298E-3</c:v>
                </c:pt>
                <c:pt idx="2844">
                  <c:v>-3.0103770844108401E-3</c:v>
                </c:pt>
                <c:pt idx="2845">
                  <c:v>-3.0129294922121401E-3</c:v>
                </c:pt>
                <c:pt idx="2846">
                  <c:v>-3.01544628234363E-3</c:v>
                </c:pt>
                <c:pt idx="2847">
                  <c:v>-3.0179268737873101E-3</c:v>
                </c:pt>
                <c:pt idx="2848">
                  <c:v>-3.0203707395154802E-3</c:v>
                </c:pt>
                <c:pt idx="2849">
                  <c:v>-3.0227774120413402E-3</c:v>
                </c:pt>
                <c:pt idx="2850">
                  <c:v>-3.0251465017275101E-3</c:v>
                </c:pt>
                <c:pt idx="2851">
                  <c:v>-3.02747766912482E-3</c:v>
                </c:pt>
                <c:pt idx="2852">
                  <c:v>-3.02977066048493E-3</c:v>
                </c:pt>
                <c:pt idx="2853">
                  <c:v>-3.0320252387929601E-3</c:v>
                </c:pt>
                <c:pt idx="2854">
                  <c:v>-3.03424123009394E-3</c:v>
                </c:pt>
                <c:pt idx="2855">
                  <c:v>-3.0364185166112299E-3</c:v>
                </c:pt>
                <c:pt idx="2856">
                  <c:v>-3.0385569978846299E-3</c:v>
                </c:pt>
                <c:pt idx="2857">
                  <c:v>-3.0406566692114602E-3</c:v>
                </c:pt>
                <c:pt idx="2858">
                  <c:v>-3.042717508369E-3</c:v>
                </c:pt>
                <c:pt idx="2859">
                  <c:v>-3.0447395626419398E-3</c:v>
                </c:pt>
                <c:pt idx="2860">
                  <c:v>-3.0467229082921099E-3</c:v>
                </c:pt>
                <c:pt idx="2861">
                  <c:v>-3.0486676843684501E-3</c:v>
                </c:pt>
                <c:pt idx="2862">
                  <c:v>-3.0505740578560701E-3</c:v>
                </c:pt>
                <c:pt idx="2863">
                  <c:v>-3.0524422167313601E-3</c:v>
                </c:pt>
                <c:pt idx="2864">
                  <c:v>-3.05427236979071E-3</c:v>
                </c:pt>
                <c:pt idx="2865">
                  <c:v>-3.0560647709822301E-3</c:v>
                </c:pt>
                <c:pt idx="2866">
                  <c:v>-3.0578196967688399E-3</c:v>
                </c:pt>
                <c:pt idx="2867">
                  <c:v>-3.0595374258540501E-3</c:v>
                </c:pt>
                <c:pt idx="2868">
                  <c:v>-3.06121828625872E-3</c:v>
                </c:pt>
                <c:pt idx="2869">
                  <c:v>-3.06286261414499E-3</c:v>
                </c:pt>
                <c:pt idx="2870">
                  <c:v>-3.06447076036714E-3</c:v>
                </c:pt>
                <c:pt idx="2871">
                  <c:v>-3.0660430617931301E-3</c:v>
                </c:pt>
                <c:pt idx="2872">
                  <c:v>-3.06757991591211E-3</c:v>
                </c:pt>
                <c:pt idx="2873">
                  <c:v>-3.0690816889204801E-3</c:v>
                </c:pt>
                <c:pt idx="2874">
                  <c:v>-3.0705487535699402E-3</c:v>
                </c:pt>
                <c:pt idx="2875">
                  <c:v>-3.0719814739530401E-3</c:v>
                </c:pt>
                <c:pt idx="2876">
                  <c:v>-3.0733802134174201E-3</c:v>
                </c:pt>
                <c:pt idx="2877">
                  <c:v>-3.0747453064548999E-3</c:v>
                </c:pt>
                <c:pt idx="2878">
                  <c:v>-3.07607710468117E-3</c:v>
                </c:pt>
                <c:pt idx="2879">
                  <c:v>-3.0773759356590501E-3</c:v>
                </c:pt>
                <c:pt idx="2880">
                  <c:v>-3.0786421003413701E-3</c:v>
                </c:pt>
                <c:pt idx="2881">
                  <c:v>-3.0798758834401298E-3</c:v>
                </c:pt>
                <c:pt idx="2882">
                  <c:v>-3.08107754874833E-3</c:v>
                </c:pt>
                <c:pt idx="2883">
                  <c:v>-3.0822472926009701E-3</c:v>
                </c:pt>
                <c:pt idx="2884">
                  <c:v>-3.0833853158305502E-3</c:v>
                </c:pt>
                <c:pt idx="2885">
                  <c:v>-3.0844917941715102E-3</c:v>
                </c:pt>
                <c:pt idx="2886">
                  <c:v>-3.0855668473153399E-3</c:v>
                </c:pt>
                <c:pt idx="2887">
                  <c:v>-3.0866105602546301E-3</c:v>
                </c:pt>
                <c:pt idx="2888">
                  <c:v>-3.0876229830011999E-3</c:v>
                </c:pt>
                <c:pt idx="2889">
                  <c:v>-3.08860411393171E-3</c:v>
                </c:pt>
                <c:pt idx="2890">
                  <c:v>-3.0895539266866299E-3</c:v>
                </c:pt>
                <c:pt idx="2891">
                  <c:v>-3.09047232045881E-3</c:v>
                </c:pt>
                <c:pt idx="2892">
                  <c:v>-3.0913591420380598E-3</c:v>
                </c:pt>
                <c:pt idx="2893">
                  <c:v>-3.09221427428563E-3</c:v>
                </c:pt>
                <c:pt idx="2894">
                  <c:v>-3.0930374673653802E-3</c:v>
                </c:pt>
                <c:pt idx="2895">
                  <c:v>-3.0938284861743502E-3</c:v>
                </c:pt>
                <c:pt idx="2896">
                  <c:v>-3.0945870846787E-3</c:v>
                </c:pt>
                <c:pt idx="2897">
                  <c:v>-3.0953129086390301E-3</c:v>
                </c:pt>
                <c:pt idx="2898">
                  <c:v>-3.0960056087977902E-3</c:v>
                </c:pt>
                <c:pt idx="2899">
                  <c:v>-3.09666481534024E-3</c:v>
                </c:pt>
                <c:pt idx="2900">
                  <c:v>-3.0972901162388401E-3</c:v>
                </c:pt>
                <c:pt idx="2901">
                  <c:v>-3.0978810764936702E-3</c:v>
                </c:pt>
                <c:pt idx="2902">
                  <c:v>-3.0984372706845801E-3</c:v>
                </c:pt>
                <c:pt idx="2903">
                  <c:v>-3.0989581993700601E-3</c:v>
                </c:pt>
                <c:pt idx="2904">
                  <c:v>-3.0994433826146699E-3</c:v>
                </c:pt>
                <c:pt idx="2905">
                  <c:v>-3.09989234303262E-3</c:v>
                </c:pt>
                <c:pt idx="2906">
                  <c:v>-3.1003046012107599E-3</c:v>
                </c:pt>
                <c:pt idx="2907">
                  <c:v>-3.1006796357815301E-3</c:v>
                </c:pt>
                <c:pt idx="2908">
                  <c:v>-3.1010169877962301E-3</c:v>
                </c:pt>
                <c:pt idx="2909">
                  <c:v>-3.1013161714181598E-3</c:v>
                </c:pt>
                <c:pt idx="2910">
                  <c:v>-3.1015767244774901E-3</c:v>
                </c:pt>
                <c:pt idx="2911">
                  <c:v>-3.1017982163259301E-3</c:v>
                </c:pt>
                <c:pt idx="2912">
                  <c:v>-3.1019802776671699E-3</c:v>
                </c:pt>
                <c:pt idx="2913">
                  <c:v>-3.10212252108189E-3</c:v>
                </c:pt>
                <c:pt idx="2914">
                  <c:v>-3.1022245846792701E-3</c:v>
                </c:pt>
                <c:pt idx="2915">
                  <c:v>-3.1022861595706298E-3</c:v>
                </c:pt>
                <c:pt idx="2916">
                  <c:v>-3.10230696558207E-3</c:v>
                </c:pt>
                <c:pt idx="2917">
                  <c:v>-3.1022867879909799E-3</c:v>
                </c:pt>
                <c:pt idx="2918">
                  <c:v>-3.1022254468273899E-3</c:v>
                </c:pt>
                <c:pt idx="2919">
                  <c:v>-3.1021228040738901E-3</c:v>
                </c:pt>
                <c:pt idx="2920">
                  <c:v>-3.1019787910804902E-3</c:v>
                </c:pt>
                <c:pt idx="2921">
                  <c:v>-3.1017933708725799E-3</c:v>
                </c:pt>
                <c:pt idx="2922">
                  <c:v>-3.1015665598737902E-3</c:v>
                </c:pt>
                <c:pt idx="2923">
                  <c:v>-3.1012984998867801E-3</c:v>
                </c:pt>
                <c:pt idx="2924">
                  <c:v>-3.1009893087020702E-3</c:v>
                </c:pt>
                <c:pt idx="2925">
                  <c:v>-3.10063910980785E-3</c:v>
                </c:pt>
                <c:pt idx="2926">
                  <c:v>-3.1002481722550699E-3</c:v>
                </c:pt>
                <c:pt idx="2927">
                  <c:v>-3.09981609123449E-3</c:v>
                </c:pt>
                <c:pt idx="2928">
                  <c:v>-3.09930972719043E-3</c:v>
                </c:pt>
                <c:pt idx="2929">
                  <c:v>-3.0987384184179099E-3</c:v>
                </c:pt>
                <c:pt idx="2930">
                  <c:v>-3.0981085016012302E-3</c:v>
                </c:pt>
                <c:pt idx="2931">
                  <c:v>-3.09742362790309E-3</c:v>
                </c:pt>
                <c:pt idx="2932">
                  <c:v>-3.0966863765641301E-3</c:v>
                </c:pt>
                <c:pt idx="2933">
                  <c:v>-3.09589878033377E-3</c:v>
                </c:pt>
                <c:pt idx="2934">
                  <c:v>-3.09506250082517E-3</c:v>
                </c:pt>
                <c:pt idx="2935">
                  <c:v>-3.0941790419863899E-3</c:v>
                </c:pt>
                <c:pt idx="2936">
                  <c:v>-3.09324979260296E-3</c:v>
                </c:pt>
                <c:pt idx="2937">
                  <c:v>-3.0922760306453202E-3</c:v>
                </c:pt>
                <c:pt idx="2938">
                  <c:v>-3.0912589569685699E-3</c:v>
                </c:pt>
                <c:pt idx="2939">
                  <c:v>-3.0901997173098999E-3</c:v>
                </c:pt>
                <c:pt idx="2940">
                  <c:v>-3.08909940275708E-3</c:v>
                </c:pt>
                <c:pt idx="2941">
                  <c:v>-3.0879590416609802E-3</c:v>
                </c:pt>
                <c:pt idx="2942">
                  <c:v>-3.0867796237613902E-3</c:v>
                </c:pt>
                <c:pt idx="2943">
                  <c:v>-3.08556207017105E-3</c:v>
                </c:pt>
                <c:pt idx="2944">
                  <c:v>-3.0843073218599902E-3</c:v>
                </c:pt>
                <c:pt idx="2945">
                  <c:v>-3.0830163327717698E-3</c:v>
                </c:pt>
                <c:pt idx="2946">
                  <c:v>-3.0816900988033902E-3</c:v>
                </c:pt>
                <c:pt idx="2947">
                  <c:v>-3.0803296809410801E-3</c:v>
                </c:pt>
                <c:pt idx="2948">
                  <c:v>-3.0789361919144002E-3</c:v>
                </c:pt>
                <c:pt idx="2949">
                  <c:v>-3.0775108882698898E-3</c:v>
                </c:pt>
                <c:pt idx="2950">
                  <c:v>-3.0760550680699701E-3</c:v>
                </c:pt>
                <c:pt idx="2951">
                  <c:v>-3.07457009337242E-3</c:v>
                </c:pt>
                <c:pt idx="2952">
                  <c:v>-3.0730573337851099E-3</c:v>
                </c:pt>
                <c:pt idx="2953">
                  <c:v>-3.07151805676529E-3</c:v>
                </c:pt>
                <c:pt idx="2954">
                  <c:v>-3.0699534749619702E-3</c:v>
                </c:pt>
                <c:pt idx="2955">
                  <c:v>-3.0683646750673298E-3</c:v>
                </c:pt>
                <c:pt idx="2956">
                  <c:v>-3.0667526239065998E-3</c:v>
                </c:pt>
                <c:pt idx="2957">
                  <c:v>-3.0651180920159699E-3</c:v>
                </c:pt>
                <c:pt idx="2958">
                  <c:v>-3.0634617665945899E-3</c:v>
                </c:pt>
                <c:pt idx="2959">
                  <c:v>-3.0617842320486499E-3</c:v>
                </c:pt>
                <c:pt idx="2960">
                  <c:v>-3.0600859433671701E-3</c:v>
                </c:pt>
                <c:pt idx="2961">
                  <c:v>-3.0583673296898598E-3</c:v>
                </c:pt>
                <c:pt idx="2962">
                  <c:v>-3.0566287735186602E-3</c:v>
                </c:pt>
                <c:pt idx="2963">
                  <c:v>-3.05487063582523E-3</c:v>
                </c:pt>
                <c:pt idx="2964">
                  <c:v>-3.0530932095645998E-3</c:v>
                </c:pt>
                <c:pt idx="2965">
                  <c:v>-3.0512967962946298E-3</c:v>
                </c:pt>
                <c:pt idx="2966">
                  <c:v>-3.0494817014762401E-3</c:v>
                </c:pt>
                <c:pt idx="2967">
                  <c:v>-3.0476481732529702E-3</c:v>
                </c:pt>
                <c:pt idx="2968">
                  <c:v>-3.0457964217103098E-3</c:v>
                </c:pt>
                <c:pt idx="2969">
                  <c:v>-3.0439266497451099E-3</c:v>
                </c:pt>
                <c:pt idx="2970">
                  <c:v>-3.04203899059812E-3</c:v>
                </c:pt>
                <c:pt idx="2971">
                  <c:v>-3.04013356911275E-3</c:v>
                </c:pt>
                <c:pt idx="2972">
                  <c:v>-3.0382104831126701E-3</c:v>
                </c:pt>
                <c:pt idx="2973">
                  <c:v>-3.0362698142150902E-3</c:v>
                </c:pt>
                <c:pt idx="2974">
                  <c:v>-3.03431167104071E-3</c:v>
                </c:pt>
                <c:pt idx="2975">
                  <c:v>-3.0323361072727801E-3</c:v>
                </c:pt>
                <c:pt idx="2976">
                  <c:v>-3.0303432116600298E-3</c:v>
                </c:pt>
                <c:pt idx="2977">
                  <c:v>-3.0283330960190901E-3</c:v>
                </c:pt>
                <c:pt idx="2978">
                  <c:v>-3.02630588960358E-3</c:v>
                </c:pt>
                <c:pt idx="2979">
                  <c:v>-3.0242617499745901E-3</c:v>
                </c:pt>
                <c:pt idx="2980">
                  <c:v>-3.0222008817961201E-3</c:v>
                </c:pt>
                <c:pt idx="2981">
                  <c:v>-3.0201235186065501E-3</c:v>
                </c:pt>
                <c:pt idx="2982">
                  <c:v>-3.01802990143543E-3</c:v>
                </c:pt>
                <c:pt idx="2983">
                  <c:v>-3.0159203117411599E-3</c:v>
                </c:pt>
                <c:pt idx="2984">
                  <c:v>-3.0137950213242801E-3</c:v>
                </c:pt>
                <c:pt idx="2985">
                  <c:v>-3.01165430480917E-3</c:v>
                </c:pt>
                <c:pt idx="2986">
                  <c:v>-3.0094984627132698E-3</c:v>
                </c:pt>
                <c:pt idx="2987">
                  <c:v>-3.0073277783229401E-3</c:v>
                </c:pt>
                <c:pt idx="2988">
                  <c:v>-3.0051425055458501E-3</c:v>
                </c:pt>
                <c:pt idx="2989">
                  <c:v>-3.0029428941665002E-3</c:v>
                </c:pt>
                <c:pt idx="2990">
                  <c:v>-3.0007291821327201E-3</c:v>
                </c:pt>
                <c:pt idx="2991">
                  <c:v>-2.9985016088030199E-3</c:v>
                </c:pt>
                <c:pt idx="2992">
                  <c:v>-2.9962604316211999E-3</c:v>
                </c:pt>
                <c:pt idx="2993">
                  <c:v>-2.9940058907869101E-3</c:v>
                </c:pt>
                <c:pt idx="2994">
                  <c:v>-2.9917382711513699E-3</c:v>
                </c:pt>
                <c:pt idx="2995">
                  <c:v>-2.9894578711450398E-3</c:v>
                </c:pt>
                <c:pt idx="2996">
                  <c:v>-2.98716501143654E-3</c:v>
                </c:pt>
                <c:pt idx="2997">
                  <c:v>-2.98486004456032E-3</c:v>
                </c:pt>
                <c:pt idx="2998">
                  <c:v>-2.9825433350229602E-3</c:v>
                </c:pt>
                <c:pt idx="2999">
                  <c:v>-2.9802153190293099E-3</c:v>
                </c:pt>
                <c:pt idx="3000">
                  <c:v>-2.9778764499590799E-3</c:v>
                </c:pt>
                <c:pt idx="3001">
                  <c:v>-2.97552718339675E-3</c:v>
                </c:pt>
                <c:pt idx="3002">
                  <c:v>-2.9731680361098699E-3</c:v>
                </c:pt>
                <c:pt idx="3003">
                  <c:v>-2.9707995640341702E-3</c:v>
                </c:pt>
                <c:pt idx="3004">
                  <c:v>-2.9684223171998099E-3</c:v>
                </c:pt>
                <c:pt idx="3005">
                  <c:v>-2.96603683521484E-3</c:v>
                </c:pt>
                <c:pt idx="3006">
                  <c:v>-2.9636436738418701E-3</c:v>
                </c:pt>
                <c:pt idx="3007">
                  <c:v>-2.9612433358350899E-3</c:v>
                </c:pt>
                <c:pt idx="3008">
                  <c:v>-2.9588363635621099E-3</c:v>
                </c:pt>
                <c:pt idx="3009">
                  <c:v>-2.9564232730378299E-3</c:v>
                </c:pt>
                <c:pt idx="3010">
                  <c:v>-2.9540045646174701E-3</c:v>
                </c:pt>
                <c:pt idx="3011">
                  <c:v>-2.9515807453114498E-3</c:v>
                </c:pt>
                <c:pt idx="3012">
                  <c:v>-2.9491523014292999E-3</c:v>
                </c:pt>
                <c:pt idx="3013">
                  <c:v>-2.9467196715134E-3</c:v>
                </c:pt>
                <c:pt idx="3014">
                  <c:v>-2.9442833127253099E-3</c:v>
                </c:pt>
                <c:pt idx="3015">
                  <c:v>-2.9418435782972E-3</c:v>
                </c:pt>
                <c:pt idx="3016">
                  <c:v>-2.9394007856781198E-3</c:v>
                </c:pt>
                <c:pt idx="3017">
                  <c:v>-2.9369551045132199E-3</c:v>
                </c:pt>
                <c:pt idx="3018">
                  <c:v>-2.9345065307141401E-3</c:v>
                </c:pt>
                <c:pt idx="3019">
                  <c:v>-2.9320549343928299E-3</c:v>
                </c:pt>
                <c:pt idx="3020">
                  <c:v>-2.9295999583975399E-3</c:v>
                </c:pt>
                <c:pt idx="3021">
                  <c:v>-2.92714103329443E-3</c:v>
                </c:pt>
                <c:pt idx="3022">
                  <c:v>-2.92467745429352E-3</c:v>
                </c:pt>
                <c:pt idx="3023">
                  <c:v>-2.9222083151438502E-3</c:v>
                </c:pt>
                <c:pt idx="3024">
                  <c:v>-2.9197325158335599E-3</c:v>
                </c:pt>
                <c:pt idx="3025">
                  <c:v>-2.91724883390776E-3</c:v>
                </c:pt>
                <c:pt idx="3026">
                  <c:v>-2.9147558780109298E-3</c:v>
                </c:pt>
                <c:pt idx="3027">
                  <c:v>-2.91225217682094E-3</c:v>
                </c:pt>
                <c:pt idx="3028">
                  <c:v>-2.9097361972524002E-3</c:v>
                </c:pt>
                <c:pt idx="3029">
                  <c:v>-2.9072063928430301E-3</c:v>
                </c:pt>
                <c:pt idx="3030">
                  <c:v>-2.9046612821584002E-3</c:v>
                </c:pt>
                <c:pt idx="3031">
                  <c:v>-2.9020995220847201E-3</c:v>
                </c:pt>
                <c:pt idx="3032">
                  <c:v>-2.8995198980619999E-3</c:v>
                </c:pt>
                <c:pt idx="3033">
                  <c:v>-2.8969214082808E-3</c:v>
                </c:pt>
                <c:pt idx="3034">
                  <c:v>-2.8943032980673499E-3</c:v>
                </c:pt>
                <c:pt idx="3035">
                  <c:v>-2.89166499940916E-3</c:v>
                </c:pt>
                <c:pt idx="3036">
                  <c:v>-2.88900618081316E-3</c:v>
                </c:pt>
                <c:pt idx="3037">
                  <c:v>-2.8863266610420699E-3</c:v>
                </c:pt>
                <c:pt idx="3038">
                  <c:v>-2.8836263609435999E-3</c:v>
                </c:pt>
                <c:pt idx="3039">
                  <c:v>-2.8809052041644601E-3</c:v>
                </c:pt>
                <c:pt idx="3040">
                  <c:v>-2.8781630891309799E-3</c:v>
                </c:pt>
                <c:pt idx="3041">
                  <c:v>-2.87539984475234E-3</c:v>
                </c:pt>
                <c:pt idx="3042">
                  <c:v>-2.8726151892794799E-3</c:v>
                </c:pt>
                <c:pt idx="3043">
                  <c:v>-2.8698086973757701E-3</c:v>
                </c:pt>
                <c:pt idx="3044">
                  <c:v>-2.8669797874426601E-3</c:v>
                </c:pt>
                <c:pt idx="3045">
                  <c:v>-2.8641277540458602E-3</c:v>
                </c:pt>
                <c:pt idx="3046">
                  <c:v>-2.8612517904427598E-3</c:v>
                </c:pt>
                <c:pt idx="3047">
                  <c:v>-2.85835099875041E-3</c:v>
                </c:pt>
                <c:pt idx="3048">
                  <c:v>-2.8554243701930599E-3</c:v>
                </c:pt>
                <c:pt idx="3049">
                  <c:v>-2.8524708953061302E-3</c:v>
                </c:pt>
                <c:pt idx="3050">
                  <c:v>-2.8494895518908002E-3</c:v>
                </c:pt>
                <c:pt idx="3051">
                  <c:v>-2.84647934479538E-3</c:v>
                </c:pt>
                <c:pt idx="3052">
                  <c:v>-2.8434393394214199E-3</c:v>
                </c:pt>
                <c:pt idx="3053">
                  <c:v>-2.8403687050255299E-3</c:v>
                </c:pt>
                <c:pt idx="3054">
                  <c:v>-2.8372667796188402E-3</c:v>
                </c:pt>
                <c:pt idx="3055">
                  <c:v>-2.8341331042559801E-3</c:v>
                </c:pt>
                <c:pt idx="3056">
                  <c:v>-2.8309674715891902E-3</c:v>
                </c:pt>
                <c:pt idx="3057">
                  <c:v>-2.8277699202636799E-3</c:v>
                </c:pt>
                <c:pt idx="3058">
                  <c:v>-2.8245408401839601E-3</c:v>
                </c:pt>
                <c:pt idx="3059">
                  <c:v>-2.8212809194828798E-3</c:v>
                </c:pt>
                <c:pt idx="3060">
                  <c:v>-2.81799115453224E-3</c:v>
                </c:pt>
                <c:pt idx="3061">
                  <c:v>-2.8146728229930802E-3</c:v>
                </c:pt>
                <c:pt idx="3062">
                  <c:v>-2.8113275119462499E-3</c:v>
                </c:pt>
                <c:pt idx="3063">
                  <c:v>-2.8079570325081102E-3</c:v>
                </c:pt>
                <c:pt idx="3064">
                  <c:v>-2.8045632914565299E-3</c:v>
                </c:pt>
                <c:pt idx="3065">
                  <c:v>-2.8011481825757798E-3</c:v>
                </c:pt>
                <c:pt idx="3066">
                  <c:v>-2.7977134747289001E-3</c:v>
                </c:pt>
                <c:pt idx="3067">
                  <c:v>-2.7942606413225999E-3</c:v>
                </c:pt>
                <c:pt idx="3068">
                  <c:v>-2.7907907378914602E-3</c:v>
                </c:pt>
                <c:pt idx="3069">
                  <c:v>-2.7873041785204601E-3</c:v>
                </c:pt>
                <c:pt idx="3070">
                  <c:v>-2.7838006511824399E-3</c:v>
                </c:pt>
                <c:pt idx="3071">
                  <c:v>-2.7802789987446601E-3</c:v>
                </c:pt>
                <c:pt idx="3072">
                  <c:v>-2.7767371268556701E-3</c:v>
                </c:pt>
                <c:pt idx="3073">
                  <c:v>-2.7731719628293198E-3</c:v>
                </c:pt>
                <c:pt idx="3074">
                  <c:v>-2.76957946443172E-3</c:v>
                </c:pt>
                <c:pt idx="3075">
                  <c:v>-2.7659545820737899E-3</c:v>
                </c:pt>
                <c:pt idx="3076">
                  <c:v>-2.7622912798117199E-3</c:v>
                </c:pt>
                <c:pt idx="3077">
                  <c:v>-2.75858253792347E-3</c:v>
                </c:pt>
                <c:pt idx="3078">
                  <c:v>-2.7548203912858699E-3</c:v>
                </c:pt>
                <c:pt idx="3079">
                  <c:v>-2.7509960091864601E-3</c:v>
                </c:pt>
                <c:pt idx="3080">
                  <c:v>-2.7470999837464001E-3</c:v>
                </c:pt>
                <c:pt idx="3081">
                  <c:v>-2.74312265115343E-3</c:v>
                </c:pt>
                <c:pt idx="3082">
                  <c:v>-2.7390544824276602E-3</c:v>
                </c:pt>
                <c:pt idx="3083">
                  <c:v>-2.73488669917695E-3</c:v>
                </c:pt>
                <c:pt idx="3084">
                  <c:v>-2.73061188756474E-3</c:v>
                </c:pt>
                <c:pt idx="3085">
                  <c:v>-2.7262247854598401E-3</c:v>
                </c:pt>
                <c:pt idx="3086">
                  <c:v>-2.7217229580619E-3</c:v>
                </c:pt>
                <c:pt idx="3087">
                  <c:v>-2.7171076523545001E-3</c:v>
                </c:pt>
                <c:pt idx="3088">
                  <c:v>-2.7123844560021002E-3</c:v>
                </c:pt>
                <c:pt idx="3089">
                  <c:v>-2.7075638375594398E-3</c:v>
                </c:pt>
                <c:pt idx="3090">
                  <c:v>-2.7026614882217702E-3</c:v>
                </c:pt>
                <c:pt idx="3091">
                  <c:v>-2.6976983340542202E-3</c:v>
                </c:pt>
                <c:pt idx="3092">
                  <c:v>-2.69270037453976E-3</c:v>
                </c:pt>
                <c:pt idx="3093">
                  <c:v>-2.6876980734195401E-3</c:v>
                </c:pt>
                <c:pt idx="3094">
                  <c:v>-2.6827255885905898E-3</c:v>
                </c:pt>
                <c:pt idx="3095">
                  <c:v>-2.6778197368859699E-3</c:v>
                </c:pt>
                <c:pt idx="3096">
                  <c:v>-2.6730187078113999E-3</c:v>
                </c:pt>
                <c:pt idx="3097">
                  <c:v>-2.6683606889163101E-3</c:v>
                </c:pt>
                <c:pt idx="3098">
                  <c:v>-2.6638822967271201E-3</c:v>
                </c:pt>
                <c:pt idx="3099">
                  <c:v>-2.6596170678908002E-3</c:v>
                </c:pt>
                <c:pt idx="3100">
                  <c:v>-2.6555939321501998E-3</c:v>
                </c:pt>
                <c:pt idx="3101">
                  <c:v>-2.6518356662949502E-3</c:v>
                </c:pt>
                <c:pt idx="3102">
                  <c:v>-2.6483574076487499E-3</c:v>
                </c:pt>
                <c:pt idx="3103">
                  <c:v>-2.6451652649255898E-3</c:v>
                </c:pt>
                <c:pt idx="3104">
                  <c:v>-2.6422551779056698E-3</c:v>
                </c:pt>
                <c:pt idx="3105">
                  <c:v>-2.63961218377941E-3</c:v>
                </c:pt>
                <c:pt idx="3106">
                  <c:v>-2.63721014450141E-3</c:v>
                </c:pt>
                <c:pt idx="3107">
                  <c:v>-2.6350120682535E-3</c:v>
                </c:pt>
                <c:pt idx="3108">
                  <c:v>-2.6329706684635199E-3</c:v>
                </c:pt>
                <c:pt idx="3109">
                  <c:v>-2.6310287539932698E-3</c:v>
                </c:pt>
                <c:pt idx="3110">
                  <c:v>-2.62912031633581E-3</c:v>
                </c:pt>
                <c:pt idx="3111">
                  <c:v>-2.6271725723699198E-3</c:v>
                </c:pt>
                <c:pt idx="3112">
                  <c:v>-2.6251089206489201E-3</c:v>
                </c:pt>
                <c:pt idx="3113">
                  <c:v>-2.6228534317016701E-3</c:v>
                </c:pt>
                <c:pt idx="3114">
                  <c:v>-2.6203359851760602E-3</c:v>
                </c:pt>
                <c:pt idx="3115">
                  <c:v>-2.6174971904788201E-3</c:v>
                </c:pt>
                <c:pt idx="3116">
                  <c:v>-2.6142928426922301E-3</c:v>
                </c:pt>
                <c:pt idx="3117">
                  <c:v>-2.6106966907590498E-3</c:v>
                </c:pt>
                <c:pt idx="3118">
                  <c:v>-2.60670696476583E-3</c:v>
                </c:pt>
                <c:pt idx="3119">
                  <c:v>-2.6023490672643099E-3</c:v>
                </c:pt>
                <c:pt idx="3120">
                  <c:v>-2.5976708052196E-3</c:v>
                </c:pt>
                <c:pt idx="3121">
                  <c:v>-2.5927451858751499E-3</c:v>
                </c:pt>
                <c:pt idx="3122">
                  <c:v>-2.5876649480208402E-3</c:v>
                </c:pt>
                <c:pt idx="3123">
                  <c:v>-2.5825387937714701E-3</c:v>
                </c:pt>
                <c:pt idx="3124">
                  <c:v>-2.5774848676963901E-3</c:v>
                </c:pt>
                <c:pt idx="3125">
                  <c:v>-2.5726095908331502E-3</c:v>
                </c:pt>
                <c:pt idx="3126">
                  <c:v>-2.5679290815094099E-3</c:v>
                </c:pt>
                <c:pt idx="3127">
                  <c:v>-2.5635612756509801E-3</c:v>
                </c:pt>
                <c:pt idx="3128">
                  <c:v>-2.5593937851390099E-3</c:v>
                </c:pt>
                <c:pt idx="3129">
                  <c:v>-2.5552910571462299E-3</c:v>
                </c:pt>
                <c:pt idx="3130">
                  <c:v>-2.5512025345957399E-3</c:v>
                </c:pt>
                <c:pt idx="3131">
                  <c:v>-2.5471153275992502E-3</c:v>
                </c:pt>
                <c:pt idx="3132">
                  <c:v>-2.54302626231785E-3</c:v>
                </c:pt>
                <c:pt idx="3133">
                  <c:v>-2.5389345617895598E-3</c:v>
                </c:pt>
                <c:pt idx="3134">
                  <c:v>-2.53484025551031E-3</c:v>
                </c:pt>
                <c:pt idx="3135">
                  <c:v>-2.5307437999873301E-3</c:v>
                </c:pt>
                <c:pt idx="3136">
                  <c:v>-2.5266459666305799E-3</c:v>
                </c:pt>
                <c:pt idx="3137">
                  <c:v>-2.52254775274036E-3</c:v>
                </c:pt>
                <c:pt idx="3138">
                  <c:v>-2.51845030675057E-3</c:v>
                </c:pt>
                <c:pt idx="3139">
                  <c:v>-2.5143549176128801E-3</c:v>
                </c:pt>
                <c:pt idx="3140">
                  <c:v>-2.5102629614519199E-3</c:v>
                </c:pt>
                <c:pt idx="3141">
                  <c:v>-2.5061758692876E-3</c:v>
                </c:pt>
                <c:pt idx="3142">
                  <c:v>-2.50209521997421E-3</c:v>
                </c:pt>
                <c:pt idx="3143">
                  <c:v>-2.4980226140991599E-3</c:v>
                </c:pt>
                <c:pt idx="3144">
                  <c:v>-2.49395966598885E-3</c:v>
                </c:pt>
                <c:pt idx="3145">
                  <c:v>-2.4899079934542E-3</c:v>
                </c:pt>
                <c:pt idx="3146">
                  <c:v>-2.4858692863307099E-3</c:v>
                </c:pt>
                <c:pt idx="3147">
                  <c:v>-2.4818452098494602E-3</c:v>
                </c:pt>
                <c:pt idx="3148">
                  <c:v>-2.4778374055856901E-3</c:v>
                </c:pt>
                <c:pt idx="3149">
                  <c:v>-2.47384752939242E-3</c:v>
                </c:pt>
                <c:pt idx="3150">
                  <c:v>-2.4698771971686201E-3</c:v>
                </c:pt>
                <c:pt idx="3151">
                  <c:v>-2.4659279891134302E-3</c:v>
                </c:pt>
                <c:pt idx="3152">
                  <c:v>-2.4620014926063998E-3</c:v>
                </c:pt>
                <c:pt idx="3153">
                  <c:v>-2.4580992269004499E-3</c:v>
                </c:pt>
                <c:pt idx="3154">
                  <c:v>-2.4542226510945102E-3</c:v>
                </c:pt>
                <c:pt idx="3155">
                  <c:v>-2.4503731912621902E-3</c:v>
                </c:pt>
                <c:pt idx="3156">
                  <c:v>-2.4465521721084701E-3</c:v>
                </c:pt>
                <c:pt idx="3157">
                  <c:v>-2.4427609003213001E-3</c:v>
                </c:pt>
                <c:pt idx="3158">
                  <c:v>-2.4390006005496801E-3</c:v>
                </c:pt>
                <c:pt idx="3159">
                  <c:v>-2.4352724577397802E-3</c:v>
                </c:pt>
                <c:pt idx="3160">
                  <c:v>-2.43157757577707E-3</c:v>
                </c:pt>
                <c:pt idx="3161">
                  <c:v>-2.42791699162895E-3</c:v>
                </c:pt>
                <c:pt idx="3162">
                  <c:v>-2.4242916456680098E-3</c:v>
                </c:pt>
                <c:pt idx="3163">
                  <c:v>-2.4207024520693102E-3</c:v>
                </c:pt>
                <c:pt idx="3164">
                  <c:v>-2.4171502351138601E-3</c:v>
                </c:pt>
                <c:pt idx="3165">
                  <c:v>-2.4136357499538498E-3</c:v>
                </c:pt>
                <c:pt idx="3166">
                  <c:v>-2.4101597166797501E-3</c:v>
                </c:pt>
                <c:pt idx="3167">
                  <c:v>-2.40672281110023E-3</c:v>
                </c:pt>
                <c:pt idx="3168">
                  <c:v>-2.4033257298589298E-3</c:v>
                </c:pt>
                <c:pt idx="3169">
                  <c:v>-2.3999691018171498E-3</c:v>
                </c:pt>
                <c:pt idx="3170">
                  <c:v>-2.3966535805554001E-3</c:v>
                </c:pt>
                <c:pt idx="3171">
                  <c:v>-2.3933798008608201E-3</c:v>
                </c:pt>
                <c:pt idx="3172">
                  <c:v>-2.3901484019599301E-3</c:v>
                </c:pt>
                <c:pt idx="3173">
                  <c:v>-2.3869600234734099E-3</c:v>
                </c:pt>
                <c:pt idx="3174">
                  <c:v>-2.3838153094433699E-3</c:v>
                </c:pt>
                <c:pt idx="3175">
                  <c:v>-2.38071489079523E-3</c:v>
                </c:pt>
                <c:pt idx="3176">
                  <c:v>-2.3776593854421299E-3</c:v>
                </c:pt>
                <c:pt idx="3177">
                  <c:v>-2.3746493875398999E-3</c:v>
                </c:pt>
                <c:pt idx="3178">
                  <c:v>-2.3716854640278202E-3</c:v>
                </c:pt>
                <c:pt idx="3179">
                  <c:v>-2.3687681101788099E-3</c:v>
                </c:pt>
                <c:pt idx="3180">
                  <c:v>-2.3658977587490298E-3</c:v>
                </c:pt>
                <c:pt idx="3181">
                  <c:v>-2.3630748140717099E-3</c:v>
                </c:pt>
                <c:pt idx="3182">
                  <c:v>-2.3602995874407E-3</c:v>
                </c:pt>
                <c:pt idx="3183">
                  <c:v>-2.3575723282639001E-3</c:v>
                </c:pt>
                <c:pt idx="3184">
                  <c:v>-2.3548932190814798E-3</c:v>
                </c:pt>
                <c:pt idx="3185">
                  <c:v>-2.3522623366544499E-3</c:v>
                </c:pt>
                <c:pt idx="3186">
                  <c:v>-2.3496797144803802E-3</c:v>
                </c:pt>
                <c:pt idx="3187">
                  <c:v>-2.3471453041014698E-3</c:v>
                </c:pt>
                <c:pt idx="3188">
                  <c:v>-2.34465899954124E-3</c:v>
                </c:pt>
                <c:pt idx="3189">
                  <c:v>-2.3422206305803799E-3</c:v>
                </c:pt>
                <c:pt idx="3190">
                  <c:v>-2.3398299319391598E-3</c:v>
                </c:pt>
                <c:pt idx="3191">
                  <c:v>-2.3374865935926799E-3</c:v>
                </c:pt>
                <c:pt idx="3192">
                  <c:v>-2.3351902637463399E-3</c:v>
                </c:pt>
                <c:pt idx="3193">
                  <c:v>-2.3329404989645302E-3</c:v>
                </c:pt>
                <c:pt idx="3194">
                  <c:v>-2.33073679499888E-3</c:v>
                </c:pt>
                <c:pt idx="3195">
                  <c:v>-2.3285785855346099E-3</c:v>
                </c:pt>
                <c:pt idx="3196">
                  <c:v>-2.3264652212118498E-3</c:v>
                </c:pt>
                <c:pt idx="3197">
                  <c:v>-2.3243959869895898E-3</c:v>
                </c:pt>
                <c:pt idx="3198">
                  <c:v>-2.3223700700246599E-3</c:v>
                </c:pt>
                <c:pt idx="3199">
                  <c:v>-2.32038660675902E-3</c:v>
                </c:pt>
                <c:pt idx="3200">
                  <c:v>-2.31844465529224E-3</c:v>
                </c:pt>
                <c:pt idx="3201">
                  <c:v>-2.3165431997468999E-3</c:v>
                </c:pt>
                <c:pt idx="3202">
                  <c:v>-2.3146811905308201E-3</c:v>
                </c:pt>
                <c:pt idx="3203">
                  <c:v>-2.3128575615752999E-3</c:v>
                </c:pt>
                <c:pt idx="3204">
                  <c:v>-2.3110711655679999E-3</c:v>
                </c:pt>
                <c:pt idx="3205">
                  <c:v>-2.30932085595045E-3</c:v>
                </c:pt>
                <c:pt idx="3206">
                  <c:v>-2.3076055078646001E-3</c:v>
                </c:pt>
                <c:pt idx="3207">
                  <c:v>-2.3059240003596398E-3</c:v>
                </c:pt>
                <c:pt idx="3208">
                  <c:v>-2.3042752695530502E-3</c:v>
                </c:pt>
                <c:pt idx="3209">
                  <c:v>-2.3026583495559202E-3</c:v>
                </c:pt>
                <c:pt idx="3210">
                  <c:v>-2.3010723905594402E-3</c:v>
                </c:pt>
                <c:pt idx="3211">
                  <c:v>-2.2995166196388998E-3</c:v>
                </c:pt>
                <c:pt idx="3212">
                  <c:v>-2.29799044551451E-3</c:v>
                </c:pt>
                <c:pt idx="3213">
                  <c:v>-2.2964934064701901E-3</c:v>
                </c:pt>
                <c:pt idx="3214">
                  <c:v>-2.2950251728399399E-3</c:v>
                </c:pt>
                <c:pt idx="3215">
                  <c:v>-2.29358557820201E-3</c:v>
                </c:pt>
                <c:pt idx="3216">
                  <c:v>-2.29217455825727E-3</c:v>
                </c:pt>
                <c:pt idx="3217">
                  <c:v>-2.2907921501756799E-3</c:v>
                </c:pt>
                <c:pt idx="3218">
                  <c:v>-2.2894384548603902E-3</c:v>
                </c:pt>
                <c:pt idx="3219">
                  <c:v>-2.2881135814755401E-3</c:v>
                </c:pt>
                <c:pt idx="3220">
                  <c:v>-2.28681754832295E-3</c:v>
                </c:pt>
                <c:pt idx="3221">
                  <c:v>-2.2855503110700498E-3</c:v>
                </c:pt>
                <c:pt idx="3222">
                  <c:v>-2.2843116352832902E-3</c:v>
                </c:pt>
                <c:pt idx="3223">
                  <c:v>-2.2831010309677202E-3</c:v>
                </c:pt>
                <c:pt idx="3224">
                  <c:v>-2.2819177115931699E-3</c:v>
                </c:pt>
                <c:pt idx="3225">
                  <c:v>-2.2807605755923699E-3</c:v>
                </c:pt>
                <c:pt idx="3226">
                  <c:v>-2.2796281242316099E-3</c:v>
                </c:pt>
                <c:pt idx="3227">
                  <c:v>-2.27851851102599E-3</c:v>
                </c:pt>
                <c:pt idx="3228">
                  <c:v>-2.2774294871283499E-3</c:v>
                </c:pt>
                <c:pt idx="3229">
                  <c:v>-2.2763585191545601E-3</c:v>
                </c:pt>
                <c:pt idx="3230">
                  <c:v>-2.2753027751969499E-3</c:v>
                </c:pt>
                <c:pt idx="3231">
                  <c:v>-2.2742592236553198E-3</c:v>
                </c:pt>
                <c:pt idx="3232">
                  <c:v>-2.2732247044205001E-3</c:v>
                </c:pt>
                <c:pt idx="3233">
                  <c:v>-2.2721960389509399E-3</c:v>
                </c:pt>
                <c:pt idx="3234">
                  <c:v>-2.2711701841180401E-3</c:v>
                </c:pt>
                <c:pt idx="3235">
                  <c:v>-2.27014429775052E-3</c:v>
                </c:pt>
                <c:pt idx="3236">
                  <c:v>-2.2691158781917601E-3</c:v>
                </c:pt>
                <c:pt idx="3237">
                  <c:v>-2.2680828967877901E-3</c:v>
                </c:pt>
                <c:pt idx="3238">
                  <c:v>-2.2670437854245499E-3</c:v>
                </c:pt>
                <c:pt idx="3239">
                  <c:v>-2.2659976115153302E-3</c:v>
                </c:pt>
                <c:pt idx="3240">
                  <c:v>-2.2649440382273701E-3</c:v>
                </c:pt>
                <c:pt idx="3241">
                  <c:v>-2.2638834369628599E-3</c:v>
                </c:pt>
                <c:pt idx="3242">
                  <c:v>-2.2628168214317598E-3</c:v>
                </c:pt>
                <c:pt idx="3243">
                  <c:v>-2.2617458991566202E-3</c:v>
                </c:pt>
                <c:pt idx="3244">
                  <c:v>-2.2606729473072401E-3</c:v>
                </c:pt>
                <c:pt idx="3245">
                  <c:v>-2.2596007405736398E-3</c:v>
                </c:pt>
                <c:pt idx="3246">
                  <c:v>-2.2585325067251698E-3</c:v>
                </c:pt>
                <c:pt idx="3247">
                  <c:v>-2.25747176200549E-3</c:v>
                </c:pt>
                <c:pt idx="3248">
                  <c:v>-2.2564222077689402E-3</c:v>
                </c:pt>
                <c:pt idx="3249">
                  <c:v>-2.2553876427083199E-3</c:v>
                </c:pt>
                <c:pt idx="3250">
                  <c:v>-2.2543717739133902E-3</c:v>
                </c:pt>
                <c:pt idx="3251">
                  <c:v>-2.25337812047058E-3</c:v>
                </c:pt>
                <c:pt idx="3252">
                  <c:v>-2.2524099489829902E-3</c:v>
                </c:pt>
                <c:pt idx="3253">
                  <c:v>-2.2514700885281399E-3</c:v>
                </c:pt>
                <c:pt idx="3254">
                  <c:v>-2.2505608785475901E-3</c:v>
                </c:pt>
                <c:pt idx="3255">
                  <c:v>-2.24968409448046E-3</c:v>
                </c:pt>
                <c:pt idx="3256">
                  <c:v>-2.2488408906283898E-3</c:v>
                </c:pt>
                <c:pt idx="3257">
                  <c:v>-2.2480317512122202E-3</c:v>
                </c:pt>
                <c:pt idx="3258">
                  <c:v>-2.2472565182958702E-3</c:v>
                </c:pt>
                <c:pt idx="3259">
                  <c:v>-2.24651434430641E-3</c:v>
                </c:pt>
                <c:pt idx="3260">
                  <c:v>-2.2458037187543301E-3</c:v>
                </c:pt>
                <c:pt idx="3261">
                  <c:v>-2.2451225756175601E-3</c:v>
                </c:pt>
                <c:pt idx="3262">
                  <c:v>-2.2444682715212702E-3</c:v>
                </c:pt>
                <c:pt idx="3263">
                  <c:v>-2.2438376663300799E-3</c:v>
                </c:pt>
                <c:pt idx="3264">
                  <c:v>-2.2432272654412202E-3</c:v>
                </c:pt>
                <c:pt idx="3265">
                  <c:v>-2.24263323406875E-3</c:v>
                </c:pt>
                <c:pt idx="3266">
                  <c:v>-2.2420515114458298E-3</c:v>
                </c:pt>
                <c:pt idx="3267">
                  <c:v>-2.2414779015763101E-3</c:v>
                </c:pt>
                <c:pt idx="3268">
                  <c:v>-2.2409081697158601E-3</c:v>
                </c:pt>
                <c:pt idx="3269">
                  <c:v>-2.2403381228002801E-3</c:v>
                </c:pt>
                <c:pt idx="3270">
                  <c:v>-2.23976370653426E-3</c:v>
                </c:pt>
                <c:pt idx="3271">
                  <c:v>-2.2391810645817798E-3</c:v>
                </c:pt>
                <c:pt idx="3272">
                  <c:v>-2.23858664717025E-3</c:v>
                </c:pt>
                <c:pt idx="3273">
                  <c:v>-2.2379772245627099E-3</c:v>
                </c:pt>
                <c:pt idx="3274">
                  <c:v>-2.2373499350321099E-3</c:v>
                </c:pt>
                <c:pt idx="3275">
                  <c:v>-2.23670237852112E-3</c:v>
                </c:pt>
                <c:pt idx="3276">
                  <c:v>-2.2360326419601298E-3</c:v>
                </c:pt>
                <c:pt idx="3277">
                  <c:v>-2.2353392846330999E-3</c:v>
                </c:pt>
                <c:pt idx="3278">
                  <c:v>-2.2346213810899899E-3</c:v>
                </c:pt>
                <c:pt idx="3279">
                  <c:v>-2.2338784954072598E-3</c:v>
                </c:pt>
                <c:pt idx="3280">
                  <c:v>-2.23311069129054E-3</c:v>
                </c:pt>
                <c:pt idx="3281">
                  <c:v>-2.2323185320662002E-3</c:v>
                </c:pt>
                <c:pt idx="3282">
                  <c:v>-2.2315030855420302E-3</c:v>
                </c:pt>
                <c:pt idx="3283">
                  <c:v>-2.2306658107170601E-3</c:v>
                </c:pt>
                <c:pt idx="3284">
                  <c:v>-2.2298085981492899E-3</c:v>
                </c:pt>
                <c:pt idx="3285">
                  <c:v>-2.2289337006525002E-3</c:v>
                </c:pt>
                <c:pt idx="3286">
                  <c:v>-2.22804369390112E-3</c:v>
                </c:pt>
                <c:pt idx="3287">
                  <c:v>-2.22714148562811E-3</c:v>
                </c:pt>
                <c:pt idx="3288">
                  <c:v>-2.2262302205985898E-3</c:v>
                </c:pt>
                <c:pt idx="3289">
                  <c:v>-2.2253132718253101E-3</c:v>
                </c:pt>
                <c:pt idx="3290">
                  <c:v>-2.22439412705668E-3</c:v>
                </c:pt>
                <c:pt idx="3291">
                  <c:v>-2.2234764309532E-3</c:v>
                </c:pt>
                <c:pt idx="3292">
                  <c:v>-2.2225638555364098E-3</c:v>
                </c:pt>
                <c:pt idx="3293">
                  <c:v>-2.2216601586405199E-3</c:v>
                </c:pt>
                <c:pt idx="3294">
                  <c:v>-2.22076907444232E-3</c:v>
                </c:pt>
                <c:pt idx="3295">
                  <c:v>-2.2198942680130302E-3</c:v>
                </c:pt>
                <c:pt idx="3296">
                  <c:v>-2.2190393718692601E-3</c:v>
                </c:pt>
                <c:pt idx="3297">
                  <c:v>-2.2182079356823001E-3</c:v>
                </c:pt>
                <c:pt idx="3298">
                  <c:v>-2.2174033493139E-3</c:v>
                </c:pt>
                <c:pt idx="3299">
                  <c:v>-2.2166288559529101E-3</c:v>
                </c:pt>
                <c:pt idx="3300">
                  <c:v>-2.21588751254279E-3</c:v>
                </c:pt>
                <c:pt idx="3301">
                  <c:v>-2.2151822194750102E-3</c:v>
                </c:pt>
                <c:pt idx="3302">
                  <c:v>-2.2145156747745802E-3</c:v>
                </c:pt>
                <c:pt idx="3303">
                  <c:v>-2.2138903468672498E-3</c:v>
                </c:pt>
                <c:pt idx="3304">
                  <c:v>-2.2133084890217499E-3</c:v>
                </c:pt>
                <c:pt idx="3305">
                  <c:v>-2.21277212526371E-3</c:v>
                </c:pt>
                <c:pt idx="3306">
                  <c:v>-2.2122830553854798E-3</c:v>
                </c:pt>
                <c:pt idx="3307">
                  <c:v>-2.2118428380498599E-3</c:v>
                </c:pt>
                <c:pt idx="3308">
                  <c:v>-2.21145282654397E-3</c:v>
                </c:pt>
                <c:pt idx="3309">
                  <c:v>-2.2111141485455098E-3</c:v>
                </c:pt>
                <c:pt idx="3310">
                  <c:v>-2.2108277142212098E-3</c:v>
                </c:pt>
                <c:pt idx="3311">
                  <c:v>-2.2105942149604901E-3</c:v>
                </c:pt>
                <c:pt idx="3312">
                  <c:v>-2.2104141359123E-3</c:v>
                </c:pt>
                <c:pt idx="3313">
                  <c:v>-2.2102877558323902E-3</c:v>
                </c:pt>
                <c:pt idx="3314">
                  <c:v>-2.2102151827599402E-3</c:v>
                </c:pt>
                <c:pt idx="3315">
                  <c:v>-2.2101963755782302E-3</c:v>
                </c:pt>
                <c:pt idx="3316">
                  <c:v>-2.21023102143571E-3</c:v>
                </c:pt>
                <c:pt idx="3317">
                  <c:v>-2.2103187444111301E-3</c:v>
                </c:pt>
                <c:pt idx="3318">
                  <c:v>-2.2104589707620699E-3</c:v>
                </c:pt>
                <c:pt idx="3319">
                  <c:v>-2.2106510087361001E-3</c:v>
                </c:pt>
                <c:pt idx="3320">
                  <c:v>-2.21089403641675E-3</c:v>
                </c:pt>
                <c:pt idx="3321">
                  <c:v>-2.2111871026087599E-3</c:v>
                </c:pt>
                <c:pt idx="3322">
                  <c:v>-2.2115291756601599E-3</c:v>
                </c:pt>
                <c:pt idx="3323">
                  <c:v>-2.2119191416974499E-3</c:v>
                </c:pt>
                <c:pt idx="3324">
                  <c:v>-2.21235579323821E-3</c:v>
                </c:pt>
                <c:pt idx="3325">
                  <c:v>-2.2128378313270199E-3</c:v>
                </c:pt>
                <c:pt idx="3326">
                  <c:v>-2.2133639301125398E-3</c:v>
                </c:pt>
                <c:pt idx="3327">
                  <c:v>-2.2139327009397698E-3</c:v>
                </c:pt>
                <c:pt idx="3328">
                  <c:v>-2.2145427220040398E-3</c:v>
                </c:pt>
                <c:pt idx="3329">
                  <c:v>-2.2151925560009202E-3</c:v>
                </c:pt>
                <c:pt idx="3330">
                  <c:v>-2.2158807579161499E-3</c:v>
                </c:pt>
                <c:pt idx="3331">
                  <c:v>-2.2166058769884202E-3</c:v>
                </c:pt>
                <c:pt idx="3332">
                  <c:v>-2.2173664704555301E-3</c:v>
                </c:pt>
                <c:pt idx="3333">
                  <c:v>-2.2181611399820001E-3</c:v>
                </c:pt>
                <c:pt idx="3334">
                  <c:v>-2.2189884898320398E-3</c:v>
                </c:pt>
                <c:pt idx="3335">
                  <c:v>-2.21984711098957E-3</c:v>
                </c:pt>
                <c:pt idx="3336">
                  <c:v>-2.2207357161173999E-3</c:v>
                </c:pt>
                <c:pt idx="3337">
                  <c:v>-2.2216530219278598E-3</c:v>
                </c:pt>
                <c:pt idx="3338">
                  <c:v>-2.2225977996563999E-3</c:v>
                </c:pt>
                <c:pt idx="3339">
                  <c:v>-2.2235689076182301E-3</c:v>
                </c:pt>
                <c:pt idx="3340">
                  <c:v>-2.2245652499197602E-3</c:v>
                </c:pt>
                <c:pt idx="3341">
                  <c:v>-2.22558579502355E-3</c:v>
                </c:pt>
                <c:pt idx="3342">
                  <c:v>-2.2266295894037202E-3</c:v>
                </c:pt>
                <c:pt idx="3343">
                  <c:v>-2.2276957612612498E-3</c:v>
                </c:pt>
                <c:pt idx="3344">
                  <c:v>-2.2287834796794002E-3</c:v>
                </c:pt>
                <c:pt idx="3345">
                  <c:v>-2.2298919663815502E-3</c:v>
                </c:pt>
                <c:pt idx="3346">
                  <c:v>-2.23102055925249E-3</c:v>
                </c:pt>
                <c:pt idx="3347">
                  <c:v>-2.2321686489988998E-3</c:v>
                </c:pt>
                <c:pt idx="3348">
                  <c:v>-2.23333569444624E-3</c:v>
                </c:pt>
                <c:pt idx="3349">
                  <c:v>-2.2345212198040501E-3</c:v>
                </c:pt>
                <c:pt idx="3350">
                  <c:v>-2.23572479293376E-3</c:v>
                </c:pt>
                <c:pt idx="3351">
                  <c:v>-2.2369461200823101E-3</c:v>
                </c:pt>
                <c:pt idx="3352">
                  <c:v>-2.2381849391915798E-3</c:v>
                </c:pt>
                <c:pt idx="3353">
                  <c:v>-2.2394410302455799E-3</c:v>
                </c:pt>
                <c:pt idx="3354">
                  <c:v>-2.2407142949749E-3</c:v>
                </c:pt>
                <c:pt idx="3355">
                  <c:v>-2.2420047027612998E-3</c:v>
                </c:pt>
                <c:pt idx="3356">
                  <c:v>-2.2433122645336601E-3</c:v>
                </c:pt>
                <c:pt idx="3357">
                  <c:v>-2.24463708438643E-3</c:v>
                </c:pt>
                <c:pt idx="3358">
                  <c:v>-2.2459793244953199E-3</c:v>
                </c:pt>
                <c:pt idx="3359">
                  <c:v>-2.24733925746653E-3</c:v>
                </c:pt>
                <c:pt idx="3360">
                  <c:v>-2.24871720051461E-3</c:v>
                </c:pt>
                <c:pt idx="3361">
                  <c:v>-2.2501135709944802E-3</c:v>
                </c:pt>
                <c:pt idx="3362">
                  <c:v>-2.2515288619837401E-3</c:v>
                </c:pt>
                <c:pt idx="3363">
                  <c:v>-2.25296363337748E-3</c:v>
                </c:pt>
                <c:pt idx="3364">
                  <c:v>-2.2544185108030099E-3</c:v>
                </c:pt>
                <c:pt idx="3365">
                  <c:v>-2.2558941811552601E-3</c:v>
                </c:pt>
                <c:pt idx="3366">
                  <c:v>-2.2573914249446199E-3</c:v>
                </c:pt>
                <c:pt idx="3367">
                  <c:v>-2.2589110324029E-3</c:v>
                </c:pt>
                <c:pt idx="3368">
                  <c:v>-2.2604538629772499E-3</c:v>
                </c:pt>
                <c:pt idx="3369">
                  <c:v>-2.2620208157433201E-3</c:v>
                </c:pt>
                <c:pt idx="3370">
                  <c:v>-2.2636128499233799E-3</c:v>
                </c:pt>
                <c:pt idx="3371">
                  <c:v>-2.2652308986319501E-3</c:v>
                </c:pt>
                <c:pt idx="3372">
                  <c:v>-2.2668758604293899E-3</c:v>
                </c:pt>
                <c:pt idx="3373">
                  <c:v>-2.2685486809383999E-3</c:v>
                </c:pt>
                <c:pt idx="3374">
                  <c:v>-2.2702502926088999E-3</c:v>
                </c:pt>
                <c:pt idx="3375">
                  <c:v>-2.2719816085574299E-3</c:v>
                </c:pt>
                <c:pt idx="3376">
                  <c:v>-2.2737434732329298E-3</c:v>
                </c:pt>
                <c:pt idx="3377">
                  <c:v>-2.2755366771303998E-3</c:v>
                </c:pt>
                <c:pt idx="3378">
                  <c:v>-2.2773619385490999E-3</c:v>
                </c:pt>
                <c:pt idx="3379">
                  <c:v>-2.2792199274250498E-3</c:v>
                </c:pt>
                <c:pt idx="3380">
                  <c:v>-2.2811112758097298E-3</c:v>
                </c:pt>
                <c:pt idx="3381">
                  <c:v>-2.2830364450813598E-3</c:v>
                </c:pt>
                <c:pt idx="3382">
                  <c:v>-2.2849958651013401E-3</c:v>
                </c:pt>
                <c:pt idx="3383">
                  <c:v>-2.28698986217855E-3</c:v>
                </c:pt>
                <c:pt idx="3384">
                  <c:v>-2.2890186542453002E-3</c:v>
                </c:pt>
                <c:pt idx="3385">
                  <c:v>-2.2910824416380701E-3</c:v>
                </c:pt>
                <c:pt idx="3386">
                  <c:v>-2.2931812532146901E-3</c:v>
                </c:pt>
                <c:pt idx="3387">
                  <c:v>-2.2953150762873701E-3</c:v>
                </c:pt>
                <c:pt idx="3388">
                  <c:v>-2.2974838382794301E-3</c:v>
                </c:pt>
                <c:pt idx="3389">
                  <c:v>-2.2996873841119102E-3</c:v>
                </c:pt>
                <c:pt idx="3390">
                  <c:v>-2.3019255136128101E-3</c:v>
                </c:pt>
                <c:pt idx="3391">
                  <c:v>-2.3041979592336201E-3</c:v>
                </c:pt>
                <c:pt idx="3392">
                  <c:v>-2.3065044396385001E-3</c:v>
                </c:pt>
                <c:pt idx="3393">
                  <c:v>-2.3088446024149699E-3</c:v>
                </c:pt>
                <c:pt idx="3394">
                  <c:v>-2.3112181113238901E-3</c:v>
                </c:pt>
                <c:pt idx="3395">
                  <c:v>-2.31362457948917E-3</c:v>
                </c:pt>
                <c:pt idx="3396">
                  <c:v>-2.3160635999878798E-3</c:v>
                </c:pt>
                <c:pt idx="3397">
                  <c:v>-2.3185348045771E-3</c:v>
                </c:pt>
                <c:pt idx="3398">
                  <c:v>-2.3210378097336601E-3</c:v>
                </c:pt>
                <c:pt idx="3399">
                  <c:v>-2.3235722084183801E-3</c:v>
                </c:pt>
                <c:pt idx="3400">
                  <c:v>-2.3261376303871598E-3</c:v>
                </c:pt>
                <c:pt idx="3401">
                  <c:v>-2.32873371179228E-3</c:v>
                </c:pt>
                <c:pt idx="3402">
                  <c:v>-2.3313600778189E-3</c:v>
                </c:pt>
                <c:pt idx="3403">
                  <c:v>-2.3340163065240001E-3</c:v>
                </c:pt>
                <c:pt idx="3404">
                  <c:v>-2.33670208317957E-3</c:v>
                </c:pt>
                <c:pt idx="3405">
                  <c:v>-2.3394170228513401E-3</c:v>
                </c:pt>
                <c:pt idx="3406">
                  <c:v>-2.3421607401196802E-3</c:v>
                </c:pt>
                <c:pt idx="3407">
                  <c:v>-2.34493280986885E-3</c:v>
                </c:pt>
                <c:pt idx="3408">
                  <c:v>-2.3477328104524299E-3</c:v>
                </c:pt>
                <c:pt idx="3409">
                  <c:v>-2.3505602520105299E-3</c:v>
                </c:pt>
                <c:pt idx="3410">
                  <c:v>-2.3534146516079402E-3</c:v>
                </c:pt>
                <c:pt idx="3411">
                  <c:v>-2.35629542987252E-3</c:v>
                </c:pt>
                <c:pt idx="3412">
                  <c:v>-2.3592019686083298E-3</c:v>
                </c:pt>
                <c:pt idx="3413">
                  <c:v>-2.3621335977532399E-3</c:v>
                </c:pt>
                <c:pt idx="3414">
                  <c:v>-2.3650895581873201E-3</c:v>
                </c:pt>
                <c:pt idx="3415">
                  <c:v>-2.3680690404609701E-3</c:v>
                </c:pt>
                <c:pt idx="3416">
                  <c:v>-2.3710711911028499E-3</c:v>
                </c:pt>
                <c:pt idx="3417">
                  <c:v>-2.3740950510122401E-3</c:v>
                </c:pt>
                <c:pt idx="3418">
                  <c:v>-2.3771396071976601E-3</c:v>
                </c:pt>
                <c:pt idx="3419">
                  <c:v>-2.38020377216428E-3</c:v>
                </c:pt>
                <c:pt idx="3420">
                  <c:v>-2.3832863933099199E-3</c:v>
                </c:pt>
                <c:pt idx="3421">
                  <c:v>-2.3863862776506099E-3</c:v>
                </c:pt>
                <c:pt idx="3422">
                  <c:v>-2.3895021472186101E-3</c:v>
                </c:pt>
                <c:pt idx="3423">
                  <c:v>-2.3926326779474399E-3</c:v>
                </c:pt>
                <c:pt idx="3424">
                  <c:v>-2.39577654151072E-3</c:v>
                </c:pt>
                <c:pt idx="3425">
                  <c:v>-2.3989323483907502E-3</c:v>
                </c:pt>
                <c:pt idx="3426">
                  <c:v>-2.4020987085672501E-3</c:v>
                </c:pt>
                <c:pt idx="3427">
                  <c:v>-2.4052742512867E-3</c:v>
                </c:pt>
                <c:pt idx="3428">
                  <c:v>-2.4084575975995902E-3</c:v>
                </c:pt>
                <c:pt idx="3429">
                  <c:v>-2.4116473955138398E-3</c:v>
                </c:pt>
                <c:pt idx="3430">
                  <c:v>-2.4148423229478099E-3</c:v>
                </c:pt>
                <c:pt idx="3431">
                  <c:v>-2.4180411012652198E-3</c:v>
                </c:pt>
                <c:pt idx="3432">
                  <c:v>-2.42124251142933E-3</c:v>
                </c:pt>
                <c:pt idx="3433">
                  <c:v>-2.4244454599941E-3</c:v>
                </c:pt>
                <c:pt idx="3434">
                  <c:v>-2.4276489308211E-3</c:v>
                </c:pt>
                <c:pt idx="3435">
                  <c:v>-2.4308519671975199E-3</c:v>
                </c:pt>
                <c:pt idx="3436">
                  <c:v>-2.4340536952943501E-3</c:v>
                </c:pt>
                <c:pt idx="3437">
                  <c:v>-2.43725337838632E-3</c:v>
                </c:pt>
                <c:pt idx="3438">
                  <c:v>-2.4404504010819401E-3</c:v>
                </c:pt>
                <c:pt idx="3439">
                  <c:v>-2.4436442475232801E-3</c:v>
                </c:pt>
                <c:pt idx="3440">
                  <c:v>-2.4468345353283599E-3</c:v>
                </c:pt>
                <c:pt idx="3441">
                  <c:v>-2.4500210233722301E-3</c:v>
                </c:pt>
                <c:pt idx="3442">
                  <c:v>-2.4532035947409199E-3</c:v>
                </c:pt>
                <c:pt idx="3443">
                  <c:v>-2.45638224548463E-3</c:v>
                </c:pt>
                <c:pt idx="3444">
                  <c:v>-2.4595570627730799E-3</c:v>
                </c:pt>
                <c:pt idx="3445">
                  <c:v>-2.4627282917724699E-3</c:v>
                </c:pt>
                <c:pt idx="3446">
                  <c:v>-2.4658962571199598E-3</c:v>
                </c:pt>
                <c:pt idx="3447">
                  <c:v>-2.4690613595450901E-3</c:v>
                </c:pt>
                <c:pt idx="3448">
                  <c:v>-2.4722241247011698E-3</c:v>
                </c:pt>
                <c:pt idx="3449">
                  <c:v>-2.4753851734369398E-3</c:v>
                </c:pt>
                <c:pt idx="3450">
                  <c:v>-2.47854512325822E-3</c:v>
                </c:pt>
                <c:pt idx="3451">
                  <c:v>-2.4817047199134998E-3</c:v>
                </c:pt>
                <c:pt idx="3452">
                  <c:v>-2.48486470175253E-3</c:v>
                </c:pt>
                <c:pt idx="3453">
                  <c:v>-2.48802586871696E-3</c:v>
                </c:pt>
                <c:pt idx="3454">
                  <c:v>-2.4911890134140199E-3</c:v>
                </c:pt>
                <c:pt idx="3455">
                  <c:v>-2.4943549621621501E-3</c:v>
                </c:pt>
                <c:pt idx="3456">
                  <c:v>-2.49752455253655E-3</c:v>
                </c:pt>
                <c:pt idx="3457">
                  <c:v>-2.5006985862032999E-3</c:v>
                </c:pt>
                <c:pt idx="3458">
                  <c:v>-2.5038778007305498E-3</c:v>
                </c:pt>
                <c:pt idx="3459">
                  <c:v>-2.5070629443891398E-3</c:v>
                </c:pt>
                <c:pt idx="3460">
                  <c:v>-2.5102546993705302E-3</c:v>
                </c:pt>
                <c:pt idx="3461">
                  <c:v>-2.5134536737055901E-3</c:v>
                </c:pt>
                <c:pt idx="3462">
                  <c:v>-2.5166604257031702E-3</c:v>
                </c:pt>
                <c:pt idx="3463">
                  <c:v>-2.5198754673498502E-3</c:v>
                </c:pt>
                <c:pt idx="3464">
                  <c:v>-2.5230992122677802E-3</c:v>
                </c:pt>
                <c:pt idx="3465">
                  <c:v>-2.52633198248404E-3</c:v>
                </c:pt>
                <c:pt idx="3466">
                  <c:v>-2.5295740207548602E-3</c:v>
                </c:pt>
                <c:pt idx="3467">
                  <c:v>-2.5328255300644102E-3</c:v>
                </c:pt>
                <c:pt idx="3468">
                  <c:v>-2.5360865570579201E-3</c:v>
                </c:pt>
                <c:pt idx="3469">
                  <c:v>-2.5393571156997002E-3</c:v>
                </c:pt>
                <c:pt idx="3470">
                  <c:v>-2.5426371342959302E-3</c:v>
                </c:pt>
                <c:pt idx="3471">
                  <c:v>-2.5459264297272399E-3</c:v>
                </c:pt>
                <c:pt idx="3472">
                  <c:v>-2.5492247605264202E-3</c:v>
                </c:pt>
                <c:pt idx="3473">
                  <c:v>-2.5525318148250402E-3</c:v>
                </c:pt>
                <c:pt idx="3474">
                  <c:v>-2.5558472273668801E-3</c:v>
                </c:pt>
                <c:pt idx="3475">
                  <c:v>-2.55917053179101E-3</c:v>
                </c:pt>
                <c:pt idx="3476">
                  <c:v>-2.5625012823372499E-3</c:v>
                </c:pt>
                <c:pt idx="3477">
                  <c:v>-2.5658389214889099E-3</c:v>
                </c:pt>
                <c:pt idx="3478">
                  <c:v>-2.5691829345125599E-3</c:v>
                </c:pt>
                <c:pt idx="3479">
                  <c:v>-2.57253273752757E-3</c:v>
                </c:pt>
                <c:pt idx="3480">
                  <c:v>-2.5758876906933699E-3</c:v>
                </c:pt>
                <c:pt idx="3481">
                  <c:v>-2.5792472199406302E-3</c:v>
                </c:pt>
                <c:pt idx="3482">
                  <c:v>-2.5826106984886302E-3</c:v>
                </c:pt>
                <c:pt idx="3483">
                  <c:v>-2.5859775451772E-3</c:v>
                </c:pt>
                <c:pt idx="3484">
                  <c:v>-2.58934721753881E-3</c:v>
                </c:pt>
                <c:pt idx="3485">
                  <c:v>-2.5927191684116599E-3</c:v>
                </c:pt>
                <c:pt idx="3486">
                  <c:v>-2.5960928825608399E-3</c:v>
                </c:pt>
                <c:pt idx="3487">
                  <c:v>-2.5994679305656001E-3</c:v>
                </c:pt>
                <c:pt idx="3488">
                  <c:v>-2.6028439184988999E-3</c:v>
                </c:pt>
                <c:pt idx="3489">
                  <c:v>-2.6062205141970502E-3</c:v>
                </c:pt>
                <c:pt idx="3490">
                  <c:v>-2.60959744910297E-3</c:v>
                </c:pt>
                <c:pt idx="3491">
                  <c:v>-2.6129744744945102E-3</c:v>
                </c:pt>
                <c:pt idx="3492">
                  <c:v>-2.6163514521747298E-3</c:v>
                </c:pt>
                <c:pt idx="3493">
                  <c:v>-2.6197283654184902E-3</c:v>
                </c:pt>
                <c:pt idx="3494">
                  <c:v>-2.6231052200870902E-3</c:v>
                </c:pt>
                <c:pt idx="3495">
                  <c:v>-2.6264821343542299E-3</c:v>
                </c:pt>
                <c:pt idx="3496">
                  <c:v>-2.6298593199636199E-3</c:v>
                </c:pt>
                <c:pt idx="3497">
                  <c:v>-2.63323702795034E-3</c:v>
                </c:pt>
                <c:pt idx="3498">
                  <c:v>-2.6366155760860301E-3</c:v>
                </c:pt>
                <c:pt idx="3499">
                  <c:v>-2.6399953931777499E-3</c:v>
                </c:pt>
                <c:pt idx="3500">
                  <c:v>-2.6433770310009702E-3</c:v>
                </c:pt>
                <c:pt idx="3501">
                  <c:v>-2.6467610627752798E-3</c:v>
                </c:pt>
                <c:pt idx="3502">
                  <c:v>-2.6501481328252302E-3</c:v>
                </c:pt>
                <c:pt idx="3503">
                  <c:v>-2.65353894373101E-3</c:v>
                </c:pt>
                <c:pt idx="3504">
                  <c:v>-2.65693425694383E-3</c:v>
                </c:pt>
                <c:pt idx="3505">
                  <c:v>-2.6603349182842901E-3</c:v>
                </c:pt>
                <c:pt idx="3506">
                  <c:v>-2.6637417925409099E-3</c:v>
                </c:pt>
                <c:pt idx="3507">
                  <c:v>-2.667155773631E-3</c:v>
                </c:pt>
                <c:pt idx="3508">
                  <c:v>-2.67057781226208E-3</c:v>
                </c:pt>
                <c:pt idx="3509">
                  <c:v>-2.67400886938777E-3</c:v>
                </c:pt>
                <c:pt idx="3510">
                  <c:v>-2.67744992569618E-3</c:v>
                </c:pt>
                <c:pt idx="3511">
                  <c:v>-2.6809020200915402E-3</c:v>
                </c:pt>
                <c:pt idx="3512">
                  <c:v>-2.68436616512898E-3</c:v>
                </c:pt>
                <c:pt idx="3513">
                  <c:v>-2.6878433599735298E-3</c:v>
                </c:pt>
                <c:pt idx="3514">
                  <c:v>-2.69133459760733E-3</c:v>
                </c:pt>
                <c:pt idx="3515">
                  <c:v>-2.6948408527220002E-3</c:v>
                </c:pt>
                <c:pt idx="3516">
                  <c:v>-2.6983630932507102E-3</c:v>
                </c:pt>
                <c:pt idx="3517">
                  <c:v>-2.7019022234558501E-3</c:v>
                </c:pt>
                <c:pt idx="3518">
                  <c:v>-2.7054591566005098E-3</c:v>
                </c:pt>
                <c:pt idx="3519">
                  <c:v>-2.7090347237036E-3</c:v>
                </c:pt>
                <c:pt idx="3520">
                  <c:v>-2.7126296781946899E-3</c:v>
                </c:pt>
                <c:pt idx="3521">
                  <c:v>-2.7162447410656299E-3</c:v>
                </c:pt>
                <c:pt idx="3522">
                  <c:v>-2.7198805934405502E-3</c:v>
                </c:pt>
                <c:pt idx="3523">
                  <c:v>-2.7235378035360401E-3</c:v>
                </c:pt>
                <c:pt idx="3524">
                  <c:v>-2.7272168952279701E-3</c:v>
                </c:pt>
                <c:pt idx="3525">
                  <c:v>-2.73091827783805E-3</c:v>
                </c:pt>
                <c:pt idx="3526">
                  <c:v>-2.7346423123514999E-3</c:v>
                </c:pt>
                <c:pt idx="3527">
                  <c:v>-2.7383892346313902E-3</c:v>
                </c:pt>
                <c:pt idx="3528">
                  <c:v>-2.74215918342315E-3</c:v>
                </c:pt>
                <c:pt idx="3529">
                  <c:v>-2.74595222924567E-3</c:v>
                </c:pt>
                <c:pt idx="3530">
                  <c:v>-2.7497683440171799E-3</c:v>
                </c:pt>
                <c:pt idx="3531">
                  <c:v>-2.7536073862957301E-3</c:v>
                </c:pt>
                <c:pt idx="3532">
                  <c:v>-2.75746912320578E-3</c:v>
                </c:pt>
                <c:pt idx="3533">
                  <c:v>-2.7613532148971398E-3</c:v>
                </c:pt>
                <c:pt idx="3534">
                  <c:v>-2.76525921421219E-3</c:v>
                </c:pt>
                <c:pt idx="3535">
                  <c:v>-2.7691865598686101E-3</c:v>
                </c:pt>
                <c:pt idx="3536">
                  <c:v>-2.7731346201701999E-3</c:v>
                </c:pt>
                <c:pt idx="3537">
                  <c:v>-2.7771026339504898E-3</c:v>
                </c:pt>
                <c:pt idx="3538">
                  <c:v>-2.7810897487030302E-3</c:v>
                </c:pt>
                <c:pt idx="3539">
                  <c:v>-2.7850950031484598E-3</c:v>
                </c:pt>
                <c:pt idx="3540">
                  <c:v>-2.78911737227815E-3</c:v>
                </c:pt>
                <c:pt idx="3541">
                  <c:v>-2.7931557219729201E-3</c:v>
                </c:pt>
                <c:pt idx="3542">
                  <c:v>-2.7972088560219701E-3</c:v>
                </c:pt>
                <c:pt idx="3543">
                  <c:v>-2.8012754952460401E-3</c:v>
                </c:pt>
                <c:pt idx="3544">
                  <c:v>-2.8053543061516101E-3</c:v>
                </c:pt>
                <c:pt idx="3545">
                  <c:v>-2.8094438501228302E-3</c:v>
                </c:pt>
                <c:pt idx="3546">
                  <c:v>-2.8135426886909702E-3</c:v>
                </c:pt>
                <c:pt idx="3547">
                  <c:v>-2.81764928758527E-3</c:v>
                </c:pt>
                <c:pt idx="3548">
                  <c:v>-2.8217620808441701E-3</c:v>
                </c:pt>
                <c:pt idx="3549">
                  <c:v>-2.8258794772466601E-3</c:v>
                </c:pt>
                <c:pt idx="3550">
                  <c:v>-2.8299998170607699E-3</c:v>
                </c:pt>
                <c:pt idx="3551">
                  <c:v>-2.8341214614262802E-3</c:v>
                </c:pt>
                <c:pt idx="3552">
                  <c:v>-2.8382427723590399E-3</c:v>
                </c:pt>
                <c:pt idx="3553">
                  <c:v>-2.8423620665929401E-3</c:v>
                </c:pt>
                <c:pt idx="3554">
                  <c:v>-2.8464776495641798E-3</c:v>
                </c:pt>
                <c:pt idx="3555">
                  <c:v>-2.8505878522452101E-3</c:v>
                </c:pt>
                <c:pt idx="3556">
                  <c:v>-2.8546910562243502E-3</c:v>
                </c:pt>
                <c:pt idx="3557">
                  <c:v>-2.85878561368205E-3</c:v>
                </c:pt>
                <c:pt idx="3558">
                  <c:v>-2.86286993922462E-3</c:v>
                </c:pt>
                <c:pt idx="3559">
                  <c:v>-2.8669424597957799E-3</c:v>
                </c:pt>
                <c:pt idx="3560">
                  <c:v>-2.8710016278696701E-3</c:v>
                </c:pt>
                <c:pt idx="3561">
                  <c:v>-2.8750459506836799E-3</c:v>
                </c:pt>
                <c:pt idx="3562">
                  <c:v>-2.8790739860385002E-3</c:v>
                </c:pt>
                <c:pt idx="3563">
                  <c:v>-2.8830843415367101E-3</c:v>
                </c:pt>
                <c:pt idx="3564">
                  <c:v>-2.8870756803243401E-3</c:v>
                </c:pt>
                <c:pt idx="3565">
                  <c:v>-2.8910466917747798E-3</c:v>
                </c:pt>
                <c:pt idx="3566">
                  <c:v>-2.8949961463740599E-3</c:v>
                </c:pt>
                <c:pt idx="3567">
                  <c:v>-2.8989228661587302E-3</c:v>
                </c:pt>
                <c:pt idx="3568">
                  <c:v>-2.9028257799632402E-3</c:v>
                </c:pt>
                <c:pt idx="3569">
                  <c:v>-2.9067038247213598E-3</c:v>
                </c:pt>
                <c:pt idx="3570">
                  <c:v>-2.9105560053666198E-3</c:v>
                </c:pt>
                <c:pt idx="3571">
                  <c:v>-2.9143813864913599E-3</c:v>
                </c:pt>
                <c:pt idx="3572">
                  <c:v>-2.91817908730996E-3</c:v>
                </c:pt>
                <c:pt idx="3573">
                  <c:v>-2.9219482631349901E-3</c:v>
                </c:pt>
                <c:pt idx="3574">
                  <c:v>-2.92568818544967E-3</c:v>
                </c:pt>
                <c:pt idx="3575">
                  <c:v>-2.92939813925691E-3</c:v>
                </c:pt>
                <c:pt idx="3576">
                  <c:v>-2.9330774766000299E-3</c:v>
                </c:pt>
                <c:pt idx="3577">
                  <c:v>-2.9367256025862802E-3</c:v>
                </c:pt>
                <c:pt idx="3578">
                  <c:v>-2.94034196489818E-3</c:v>
                </c:pt>
                <c:pt idx="3579">
                  <c:v>-2.94392606145598E-3</c:v>
                </c:pt>
                <c:pt idx="3580">
                  <c:v>-2.9474774529592799E-3</c:v>
                </c:pt>
                <c:pt idx="3581">
                  <c:v>-2.9509957674731498E-3</c:v>
                </c:pt>
                <c:pt idx="3582">
                  <c:v>-2.9544806394532701E-3</c:v>
                </c:pt>
                <c:pt idx="3583">
                  <c:v>-2.95793175831287E-3</c:v>
                </c:pt>
                <c:pt idx="3584">
                  <c:v>-2.9613488175246699E-3</c:v>
                </c:pt>
                <c:pt idx="3585">
                  <c:v>-2.9647315971374801E-3</c:v>
                </c:pt>
                <c:pt idx="3586">
                  <c:v>-2.9680799453782E-3</c:v>
                </c:pt>
                <c:pt idx="3587">
                  <c:v>-2.9713936999590002E-3</c:v>
                </c:pt>
                <c:pt idx="3588">
                  <c:v>-2.9746727345176102E-3</c:v>
                </c:pt>
                <c:pt idx="3589">
                  <c:v>-2.9779169566018101E-3</c:v>
                </c:pt>
                <c:pt idx="3590">
                  <c:v>-2.9811263344961098E-3</c:v>
                </c:pt>
                <c:pt idx="3591">
                  <c:v>-2.9843008561254601E-3</c:v>
                </c:pt>
                <c:pt idx="3592">
                  <c:v>-2.9874405105068799E-3</c:v>
                </c:pt>
                <c:pt idx="3593">
                  <c:v>-2.9905453576641698E-3</c:v>
                </c:pt>
                <c:pt idx="3594">
                  <c:v>-2.9936154673661799E-3</c:v>
                </c:pt>
                <c:pt idx="3595">
                  <c:v>-2.9966509267766602E-3</c:v>
                </c:pt>
                <c:pt idx="3596">
                  <c:v>-2.99965185791407E-3</c:v>
                </c:pt>
                <c:pt idx="3597">
                  <c:v>-3.0026183973518202E-3</c:v>
                </c:pt>
                <c:pt idx="3598">
                  <c:v>-3.0055507366791401E-3</c:v>
                </c:pt>
                <c:pt idx="3599">
                  <c:v>-3.00844903686723E-3</c:v>
                </c:pt>
                <c:pt idx="3600">
                  <c:v>-3.01131348503888E-3</c:v>
                </c:pt>
                <c:pt idx="3601">
                  <c:v>-3.0141443196689201E-3</c:v>
                </c:pt>
                <c:pt idx="3602">
                  <c:v>-3.0169417385678601E-3</c:v>
                </c:pt>
                <c:pt idx="3603">
                  <c:v>-3.0197059840208402E-3</c:v>
                </c:pt>
                <c:pt idx="3604">
                  <c:v>-3.0224373194573202E-3</c:v>
                </c:pt>
                <c:pt idx="3605">
                  <c:v>-3.0251359946648101E-3</c:v>
                </c:pt>
                <c:pt idx="3606">
                  <c:v>-3.0278022751280098E-3</c:v>
                </c:pt>
                <c:pt idx="3607">
                  <c:v>-3.0304363876268998E-3</c:v>
                </c:pt>
                <c:pt idx="3608">
                  <c:v>-3.03303858475915E-3</c:v>
                </c:pt>
                <c:pt idx="3609">
                  <c:v>-3.0356091375305298E-3</c:v>
                </c:pt>
                <c:pt idx="3610">
                  <c:v>-3.0381482865482301E-3</c:v>
                </c:pt>
                <c:pt idx="3611">
                  <c:v>-3.0406562539663398E-3</c:v>
                </c:pt>
                <c:pt idx="3612">
                  <c:v>-3.0431332946296401E-3</c:v>
                </c:pt>
                <c:pt idx="3613">
                  <c:v>-3.0455795950733002E-3</c:v>
                </c:pt>
                <c:pt idx="3614">
                  <c:v>-3.0479953475461602E-3</c:v>
                </c:pt>
                <c:pt idx="3615">
                  <c:v>-3.05038069680384E-3</c:v>
                </c:pt>
                <c:pt idx="3616">
                  <c:v>-3.0527358009015599E-3</c:v>
                </c:pt>
                <c:pt idx="3617">
                  <c:v>-3.0550607927518E-3</c:v>
                </c:pt>
                <c:pt idx="3618">
                  <c:v>-3.0573557781478802E-3</c:v>
                </c:pt>
                <c:pt idx="3619">
                  <c:v>-3.0596208268698702E-3</c:v>
                </c:pt>
                <c:pt idx="3620">
                  <c:v>-3.0618559887909502E-3</c:v>
                </c:pt>
                <c:pt idx="3621">
                  <c:v>-3.06406129062537E-3</c:v>
                </c:pt>
                <c:pt idx="3622">
                  <c:v>-3.0662367459844599E-3</c:v>
                </c:pt>
                <c:pt idx="3623">
                  <c:v>-3.0683823126987698E-3</c:v>
                </c:pt>
                <c:pt idx="3624">
                  <c:v>-3.0704979494442499E-3</c:v>
                </c:pt>
                <c:pt idx="3625">
                  <c:v>-3.0725835295357501E-3</c:v>
                </c:pt>
                <c:pt idx="3626">
                  <c:v>-3.0746389514912202E-3</c:v>
                </c:pt>
                <c:pt idx="3627">
                  <c:v>-3.07666406823326E-3</c:v>
                </c:pt>
                <c:pt idx="3628">
                  <c:v>-3.0786587050445902E-3</c:v>
                </c:pt>
                <c:pt idx="3629">
                  <c:v>-3.08062265275471E-3</c:v>
                </c:pt>
                <c:pt idx="3630">
                  <c:v>-3.0825557231377201E-3</c:v>
                </c:pt>
                <c:pt idx="3631">
                  <c:v>-3.0844576783318799E-3</c:v>
                </c:pt>
                <c:pt idx="3632">
                  <c:v>-3.0863282519476699E-3</c:v>
                </c:pt>
                <c:pt idx="3633">
                  <c:v>-3.0881671746033402E-3</c:v>
                </c:pt>
                <c:pt idx="3634">
                  <c:v>-3.0899741921178898E-3</c:v>
                </c:pt>
                <c:pt idx="3635">
                  <c:v>-3.0917490142376501E-3</c:v>
                </c:pt>
                <c:pt idx="3636">
                  <c:v>-3.0934913330227299E-3</c:v>
                </c:pt>
                <c:pt idx="3637">
                  <c:v>-3.09520085398215E-3</c:v>
                </c:pt>
                <c:pt idx="3638">
                  <c:v>-3.09687728297066E-3</c:v>
                </c:pt>
                <c:pt idx="3639">
                  <c:v>-3.0985203492151499E-3</c:v>
                </c:pt>
                <c:pt idx="3640">
                  <c:v>-3.1001297864223301E-3</c:v>
                </c:pt>
                <c:pt idx="3641">
                  <c:v>-3.1017053418295202E-3</c:v>
                </c:pt>
                <c:pt idx="3642">
                  <c:v>-3.1032467840494101E-3</c:v>
                </c:pt>
                <c:pt idx="3643">
                  <c:v>-3.1047538961070202E-3</c:v>
                </c:pt>
                <c:pt idx="3644">
                  <c:v>-3.1062264668743501E-3</c:v>
                </c:pt>
                <c:pt idx="3645">
                  <c:v>-3.1076643327386799E-3</c:v>
                </c:pt>
                <c:pt idx="3646">
                  <c:v>-3.1090673783842802E-3</c:v>
                </c:pt>
                <c:pt idx="3647">
                  <c:v>-3.1104354904714802E-3</c:v>
                </c:pt>
                <c:pt idx="3648">
                  <c:v>-3.1117685670873198E-3</c:v>
                </c:pt>
                <c:pt idx="3649">
                  <c:v>-3.1130665526929199E-3</c:v>
                </c:pt>
                <c:pt idx="3650">
                  <c:v>-3.1143294343492401E-3</c:v>
                </c:pt>
                <c:pt idx="3651">
                  <c:v>-3.1155572442396798E-3</c:v>
                </c:pt>
                <c:pt idx="3652">
                  <c:v>-3.1167500669930098E-3</c:v>
                </c:pt>
                <c:pt idx="3653">
                  <c:v>-3.1179079732220798E-3</c:v>
                </c:pt>
                <c:pt idx="3654">
                  <c:v>-3.1190311284116901E-3</c:v>
                </c:pt>
                <c:pt idx="3655">
                  <c:v>-3.1201196982687199E-3</c:v>
                </c:pt>
                <c:pt idx="3656">
                  <c:v>-3.12117389222299E-3</c:v>
                </c:pt>
                <c:pt idx="3657">
                  <c:v>-3.1221939722772302E-3</c:v>
                </c:pt>
                <c:pt idx="3658">
                  <c:v>-3.1231802288490501E-3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571408"/>
        <c:axId val="549580656"/>
      </c:scatterChart>
      <c:valAx>
        <c:axId val="549571408"/>
        <c:scaling>
          <c:orientation val="minMax"/>
          <c:max val="75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332144101456349"/>
              <c:y val="0.870226676210928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80656"/>
        <c:crossesAt val="-0.2"/>
        <c:crossBetween val="midCat"/>
        <c:majorUnit val="10"/>
      </c:valAx>
      <c:valAx>
        <c:axId val="549580656"/>
        <c:scaling>
          <c:orientation val="minMax"/>
          <c:max val="-2.0000000000000005E-3"/>
          <c:min val="-3.4000000000000011E-3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υ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мм</a:t>
                </a:r>
              </a:p>
            </c:rich>
          </c:tx>
          <c:layout>
            <c:manualLayout>
              <c:xMode val="edge"/>
              <c:yMode val="edge"/>
              <c:x val="9.3892466254557275E-3"/>
              <c:y val="1.7215285660234712E-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1408"/>
        <c:crosses val="autoZero"/>
        <c:crossBetween val="midCat"/>
        <c:dispUnits>
          <c:custUnit val="1.0000000000000002E-3"/>
        </c:dispUnits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832890744349098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попереч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поперечные!$B$1:$MHN$1</c:f>
              <c:numCache>
                <c:formatCode>General</c:formatCode>
                <c:ptCount val="9009"/>
                <c:pt idx="0">
                  <c:v>0</c:v>
                </c:pt>
                <c:pt idx="1">
                  <c:v>5.5506258582405002E-2</c:v>
                </c:pt>
                <c:pt idx="2">
                  <c:v>0.11101251716481</c:v>
                </c:pt>
                <c:pt idx="3">
                  <c:v>0.16651877574721499</c:v>
                </c:pt>
                <c:pt idx="4">
                  <c:v>0.22202503432962001</c:v>
                </c:pt>
                <c:pt idx="5">
                  <c:v>0.277531292912025</c:v>
                </c:pt>
                <c:pt idx="6">
                  <c:v>0.33303755149442998</c:v>
                </c:pt>
                <c:pt idx="7">
                  <c:v>0.38854381007683497</c:v>
                </c:pt>
                <c:pt idx="8">
                  <c:v>0.44405006865924002</c:v>
                </c:pt>
                <c:pt idx="9">
                  <c:v>0.499556327241645</c:v>
                </c:pt>
                <c:pt idx="10">
                  <c:v>0.55506258582404999</c:v>
                </c:pt>
                <c:pt idx="11">
                  <c:v>0.61056884440645498</c:v>
                </c:pt>
                <c:pt idx="12">
                  <c:v>0.66607510298885997</c:v>
                </c:pt>
                <c:pt idx="13">
                  <c:v>0.72158136157126496</c:v>
                </c:pt>
                <c:pt idx="14">
                  <c:v>0.77708762015366994</c:v>
                </c:pt>
                <c:pt idx="15">
                  <c:v>0.83259387873607504</c:v>
                </c:pt>
                <c:pt idx="16">
                  <c:v>0.88810013731848003</c:v>
                </c:pt>
                <c:pt idx="17">
                  <c:v>0.94360639590088502</c:v>
                </c:pt>
                <c:pt idx="18">
                  <c:v>0.99911265448329001</c:v>
                </c:pt>
                <c:pt idx="19">
                  <c:v>1.05461891306569</c:v>
                </c:pt>
                <c:pt idx="20">
                  <c:v>1.1101251716481</c:v>
                </c:pt>
                <c:pt idx="21">
                  <c:v>1.1656314302305</c:v>
                </c:pt>
                <c:pt idx="22">
                  <c:v>1.22113768881291</c:v>
                </c:pt>
                <c:pt idx="23">
                  <c:v>1.27664394739531</c:v>
                </c:pt>
                <c:pt idx="24">
                  <c:v>1.3321502059777199</c:v>
                </c:pt>
                <c:pt idx="25">
                  <c:v>1.3876564645601199</c:v>
                </c:pt>
                <c:pt idx="26">
                  <c:v>1.4431627231425299</c:v>
                </c:pt>
                <c:pt idx="27">
                  <c:v>1.4986689817249299</c:v>
                </c:pt>
                <c:pt idx="28">
                  <c:v>1.5541752403073399</c:v>
                </c:pt>
                <c:pt idx="29">
                  <c:v>1.6096814988897401</c:v>
                </c:pt>
                <c:pt idx="30">
                  <c:v>1.6651877574721501</c:v>
                </c:pt>
                <c:pt idx="31">
                  <c:v>1.7206940160545501</c:v>
                </c:pt>
                <c:pt idx="32">
                  <c:v>1.7762002746369601</c:v>
                </c:pt>
                <c:pt idx="33">
                  <c:v>1.8317065332193601</c:v>
                </c:pt>
                <c:pt idx="34">
                  <c:v>1.88721279180177</c:v>
                </c:pt>
                <c:pt idx="35">
                  <c:v>1.94271905038417</c:v>
                </c:pt>
                <c:pt idx="36">
                  <c:v>1.99822530896658</c:v>
                </c:pt>
                <c:pt idx="37">
                  <c:v>2.0537315675489798</c:v>
                </c:pt>
                <c:pt idx="38">
                  <c:v>2.1092378261313902</c:v>
                </c:pt>
                <c:pt idx="39">
                  <c:v>2.16474408471379</c:v>
                </c:pt>
                <c:pt idx="40">
                  <c:v>2.2202503432962</c:v>
                </c:pt>
                <c:pt idx="41">
                  <c:v>2.2757566018786002</c:v>
                </c:pt>
                <c:pt idx="42">
                  <c:v>2.3312628604610102</c:v>
                </c:pt>
                <c:pt idx="43">
                  <c:v>2.3867691190434099</c:v>
                </c:pt>
                <c:pt idx="44">
                  <c:v>2.4422753776258199</c:v>
                </c:pt>
                <c:pt idx="45">
                  <c:v>2.4977816362082201</c:v>
                </c:pt>
                <c:pt idx="46">
                  <c:v>2.5532878947906301</c:v>
                </c:pt>
                <c:pt idx="47">
                  <c:v>2.6087941533730299</c:v>
                </c:pt>
                <c:pt idx="48">
                  <c:v>2.6643004119554399</c:v>
                </c:pt>
                <c:pt idx="49">
                  <c:v>2.7198066705378499</c:v>
                </c:pt>
                <c:pt idx="50">
                  <c:v>2.7753129291202501</c:v>
                </c:pt>
                <c:pt idx="51">
                  <c:v>2.8308191877026498</c:v>
                </c:pt>
                <c:pt idx="52">
                  <c:v>2.8863254462850598</c:v>
                </c:pt>
                <c:pt idx="53">
                  <c:v>2.94183170486746</c:v>
                </c:pt>
                <c:pt idx="54">
                  <c:v>2.99733796344987</c:v>
                </c:pt>
                <c:pt idx="55">
                  <c:v>3.0528442220322698</c:v>
                </c:pt>
                <c:pt idx="56">
                  <c:v>3.1083504806146798</c:v>
                </c:pt>
                <c:pt idx="57">
                  <c:v>3.16385673919708</c:v>
                </c:pt>
                <c:pt idx="58">
                  <c:v>3.21936299777949</c:v>
                </c:pt>
                <c:pt idx="59">
                  <c:v>3.2748692563618902</c:v>
                </c:pt>
                <c:pt idx="60">
                  <c:v>3.3303755149443002</c:v>
                </c:pt>
                <c:pt idx="61">
                  <c:v>3.3858817735266999</c:v>
                </c:pt>
                <c:pt idx="62">
                  <c:v>3.4413880321091099</c:v>
                </c:pt>
                <c:pt idx="63">
                  <c:v>3.4968942906915101</c:v>
                </c:pt>
                <c:pt idx="64">
                  <c:v>3.5524005492739201</c:v>
                </c:pt>
                <c:pt idx="65">
                  <c:v>3.6079068078563199</c:v>
                </c:pt>
                <c:pt idx="66">
                  <c:v>3.6634130664387299</c:v>
                </c:pt>
                <c:pt idx="67">
                  <c:v>3.7189193250211301</c:v>
                </c:pt>
                <c:pt idx="68">
                  <c:v>3.7744255836035401</c:v>
                </c:pt>
                <c:pt idx="69">
                  <c:v>3.8299318421859398</c:v>
                </c:pt>
                <c:pt idx="70">
                  <c:v>3.8854381007683498</c:v>
                </c:pt>
                <c:pt idx="71">
                  <c:v>3.94094435935075</c:v>
                </c:pt>
                <c:pt idx="72">
                  <c:v>3.99645061793316</c:v>
                </c:pt>
                <c:pt idx="73">
                  <c:v>4.0519568765155602</c:v>
                </c:pt>
                <c:pt idx="74">
                  <c:v>4.1074631350979702</c:v>
                </c:pt>
                <c:pt idx="75">
                  <c:v>4.1629693936803696</c:v>
                </c:pt>
                <c:pt idx="76">
                  <c:v>4.2184756522627804</c:v>
                </c:pt>
                <c:pt idx="77">
                  <c:v>4.2739819108451798</c:v>
                </c:pt>
                <c:pt idx="78">
                  <c:v>4.3294881694275897</c:v>
                </c:pt>
                <c:pt idx="79">
                  <c:v>4.38499442800999</c:v>
                </c:pt>
                <c:pt idx="80">
                  <c:v>4.4405006865923999</c:v>
                </c:pt>
                <c:pt idx="81">
                  <c:v>4.4960069451748002</c:v>
                </c:pt>
                <c:pt idx="82">
                  <c:v>4.5515132037572101</c:v>
                </c:pt>
                <c:pt idx="83">
                  <c:v>4.6070194623396103</c:v>
                </c:pt>
                <c:pt idx="84">
                  <c:v>4.6625257209220203</c:v>
                </c:pt>
                <c:pt idx="85">
                  <c:v>4.7180319795044303</c:v>
                </c:pt>
                <c:pt idx="86">
                  <c:v>4.7735382380868296</c:v>
                </c:pt>
                <c:pt idx="87">
                  <c:v>4.8290444966692299</c:v>
                </c:pt>
                <c:pt idx="88">
                  <c:v>4.8845507552516398</c:v>
                </c:pt>
                <c:pt idx="89">
                  <c:v>4.9400570138340401</c:v>
                </c:pt>
                <c:pt idx="90">
                  <c:v>4.99556327241645</c:v>
                </c:pt>
                <c:pt idx="91">
                  <c:v>5.0510695309988503</c:v>
                </c:pt>
                <c:pt idx="92">
                  <c:v>5.1065757895812602</c:v>
                </c:pt>
                <c:pt idx="93">
                  <c:v>5.1620820481636596</c:v>
                </c:pt>
                <c:pt idx="94">
                  <c:v>5.2175883067460704</c:v>
                </c:pt>
                <c:pt idx="95">
                  <c:v>5.2730945653284698</c:v>
                </c:pt>
                <c:pt idx="96">
                  <c:v>5.3286008239108797</c:v>
                </c:pt>
                <c:pt idx="97">
                  <c:v>5.38410708249328</c:v>
                </c:pt>
                <c:pt idx="98">
                  <c:v>5.4396133410756899</c:v>
                </c:pt>
                <c:pt idx="99">
                  <c:v>5.4951195996580902</c:v>
                </c:pt>
                <c:pt idx="100">
                  <c:v>5.5506258582405001</c:v>
                </c:pt>
                <c:pt idx="101">
                  <c:v>5.6061321168229004</c:v>
                </c:pt>
                <c:pt idx="102">
                  <c:v>5.6616383754053103</c:v>
                </c:pt>
                <c:pt idx="103">
                  <c:v>5.7171446339877097</c:v>
                </c:pt>
                <c:pt idx="104">
                  <c:v>5.7726508925701197</c:v>
                </c:pt>
                <c:pt idx="105">
                  <c:v>5.8281571511525199</c:v>
                </c:pt>
                <c:pt idx="106">
                  <c:v>5.8836634097349299</c:v>
                </c:pt>
                <c:pt idx="107">
                  <c:v>5.9391696683173301</c:v>
                </c:pt>
                <c:pt idx="108">
                  <c:v>5.99467592689974</c:v>
                </c:pt>
                <c:pt idx="109">
                  <c:v>6.0501821854821403</c:v>
                </c:pt>
                <c:pt idx="110">
                  <c:v>6.1056884440645502</c:v>
                </c:pt>
                <c:pt idx="111">
                  <c:v>6.1611947026469496</c:v>
                </c:pt>
                <c:pt idx="112">
                  <c:v>6.2167009612293596</c:v>
                </c:pt>
                <c:pt idx="113">
                  <c:v>6.2722072198117598</c:v>
                </c:pt>
                <c:pt idx="114">
                  <c:v>6.3277134783941698</c:v>
                </c:pt>
                <c:pt idx="115">
                  <c:v>6.38321973697657</c:v>
                </c:pt>
                <c:pt idx="116">
                  <c:v>6.43872599555898</c:v>
                </c:pt>
                <c:pt idx="117">
                  <c:v>6.4942322541413802</c:v>
                </c:pt>
                <c:pt idx="118">
                  <c:v>6.5497385127237902</c:v>
                </c:pt>
                <c:pt idx="119">
                  <c:v>6.6052447713061904</c:v>
                </c:pt>
                <c:pt idx="120">
                  <c:v>6.6607510298886003</c:v>
                </c:pt>
                <c:pt idx="121">
                  <c:v>6.7162572884709997</c:v>
                </c:pt>
                <c:pt idx="122">
                  <c:v>6.7717635470534097</c:v>
                </c:pt>
                <c:pt idx="123">
                  <c:v>6.8272698056358099</c:v>
                </c:pt>
                <c:pt idx="124">
                  <c:v>6.8827760642182199</c:v>
                </c:pt>
                <c:pt idx="125">
                  <c:v>6.9382823228006201</c:v>
                </c:pt>
                <c:pt idx="126">
                  <c:v>6.9937885813830301</c:v>
                </c:pt>
                <c:pt idx="127">
                  <c:v>7.0492948399654303</c:v>
                </c:pt>
                <c:pt idx="128">
                  <c:v>7.1048010985478403</c:v>
                </c:pt>
                <c:pt idx="129">
                  <c:v>7.1603073571302396</c:v>
                </c:pt>
                <c:pt idx="130">
                  <c:v>7.2158136157126496</c:v>
                </c:pt>
                <c:pt idx="131">
                  <c:v>7.2713198742950498</c:v>
                </c:pt>
                <c:pt idx="132">
                  <c:v>7.3268261328774598</c:v>
                </c:pt>
                <c:pt idx="133">
                  <c:v>7.38233239145986</c:v>
                </c:pt>
                <c:pt idx="134">
                  <c:v>7.43783865004227</c:v>
                </c:pt>
                <c:pt idx="135">
                  <c:v>7.4933449086246702</c:v>
                </c:pt>
                <c:pt idx="136">
                  <c:v>7.5488511672070802</c:v>
                </c:pt>
                <c:pt idx="137">
                  <c:v>7.6043574257894804</c:v>
                </c:pt>
                <c:pt idx="138">
                  <c:v>7.6598636843718904</c:v>
                </c:pt>
                <c:pt idx="139">
                  <c:v>7.7153699429542897</c:v>
                </c:pt>
                <c:pt idx="140">
                  <c:v>7.7708762015366997</c:v>
                </c:pt>
                <c:pt idx="141">
                  <c:v>7.8263824601190999</c:v>
                </c:pt>
                <c:pt idx="142">
                  <c:v>7.8818887187015099</c:v>
                </c:pt>
                <c:pt idx="143">
                  <c:v>7.9373949772839101</c:v>
                </c:pt>
                <c:pt idx="144">
                  <c:v>7.9929012358663201</c:v>
                </c:pt>
                <c:pt idx="145">
                  <c:v>8.0484074944487194</c:v>
                </c:pt>
                <c:pt idx="146">
                  <c:v>8.1039137530311294</c:v>
                </c:pt>
                <c:pt idx="147">
                  <c:v>8.1594200116135305</c:v>
                </c:pt>
                <c:pt idx="148">
                  <c:v>8.2149262701959405</c:v>
                </c:pt>
                <c:pt idx="149">
                  <c:v>8.2704325287783504</c:v>
                </c:pt>
                <c:pt idx="150">
                  <c:v>8.3259387873607498</c:v>
                </c:pt>
                <c:pt idx="151">
                  <c:v>8.3814450459431509</c:v>
                </c:pt>
                <c:pt idx="152">
                  <c:v>8.4369513045255609</c:v>
                </c:pt>
                <c:pt idx="153">
                  <c:v>8.4924575631079602</c:v>
                </c:pt>
                <c:pt idx="154">
                  <c:v>8.5479638216903702</c:v>
                </c:pt>
                <c:pt idx="155">
                  <c:v>8.6034700802727695</c:v>
                </c:pt>
                <c:pt idx="156">
                  <c:v>8.6589763388551795</c:v>
                </c:pt>
                <c:pt idx="157">
                  <c:v>8.7144825974375806</c:v>
                </c:pt>
                <c:pt idx="158">
                  <c:v>8.7699888560199906</c:v>
                </c:pt>
                <c:pt idx="159">
                  <c:v>8.8254951146023899</c:v>
                </c:pt>
                <c:pt idx="160">
                  <c:v>8.8810013731847999</c:v>
                </c:pt>
                <c:pt idx="161">
                  <c:v>8.9365076317671992</c:v>
                </c:pt>
                <c:pt idx="162">
                  <c:v>8.9920138903496092</c:v>
                </c:pt>
                <c:pt idx="163">
                  <c:v>9.0475201489320103</c:v>
                </c:pt>
                <c:pt idx="164">
                  <c:v>9.1030264075144203</c:v>
                </c:pt>
                <c:pt idx="165">
                  <c:v>9.1585326660968196</c:v>
                </c:pt>
                <c:pt idx="166">
                  <c:v>9.2140389246792296</c:v>
                </c:pt>
                <c:pt idx="167">
                  <c:v>9.2695451832616307</c:v>
                </c:pt>
                <c:pt idx="168">
                  <c:v>9.3250514418440407</c:v>
                </c:pt>
                <c:pt idx="169">
                  <c:v>9.38055770042644</c:v>
                </c:pt>
                <c:pt idx="170">
                  <c:v>9.43606395900885</c:v>
                </c:pt>
                <c:pt idx="171">
                  <c:v>9.4915702175912493</c:v>
                </c:pt>
                <c:pt idx="172">
                  <c:v>9.5470764761736593</c:v>
                </c:pt>
                <c:pt idx="173">
                  <c:v>9.6025827347560604</c:v>
                </c:pt>
                <c:pt idx="174">
                  <c:v>9.6580889933384704</c:v>
                </c:pt>
                <c:pt idx="175">
                  <c:v>9.7135952519208697</c:v>
                </c:pt>
                <c:pt idx="176">
                  <c:v>9.7691015105032797</c:v>
                </c:pt>
                <c:pt idx="177">
                  <c:v>9.8246077690856808</c:v>
                </c:pt>
                <c:pt idx="178">
                  <c:v>9.8801140276680908</c:v>
                </c:pt>
                <c:pt idx="179">
                  <c:v>9.9356202862504901</c:v>
                </c:pt>
                <c:pt idx="180">
                  <c:v>9.9911265448329001</c:v>
                </c:pt>
                <c:pt idx="181">
                  <c:v>10.046632803415299</c:v>
                </c:pt>
                <c:pt idx="182">
                  <c:v>10.102139061997701</c:v>
                </c:pt>
                <c:pt idx="183">
                  <c:v>10.1576453205801</c:v>
                </c:pt>
                <c:pt idx="184">
                  <c:v>10.213151579162499</c:v>
                </c:pt>
                <c:pt idx="185">
                  <c:v>10.2686578377449</c:v>
                </c:pt>
                <c:pt idx="186">
                  <c:v>10.3241640963273</c:v>
                </c:pt>
                <c:pt idx="187">
                  <c:v>10.379670354909701</c:v>
                </c:pt>
                <c:pt idx="188">
                  <c:v>10.4351766134921</c:v>
                </c:pt>
                <c:pt idx="189">
                  <c:v>10.490682872074499</c:v>
                </c:pt>
                <c:pt idx="190">
                  <c:v>10.5461891306569</c:v>
                </c:pt>
                <c:pt idx="191">
                  <c:v>10.601695389239399</c:v>
                </c:pt>
                <c:pt idx="192">
                  <c:v>10.6572016478218</c:v>
                </c:pt>
                <c:pt idx="193">
                  <c:v>10.7127079064042</c:v>
                </c:pt>
                <c:pt idx="194">
                  <c:v>10.768214164986601</c:v>
                </c:pt>
                <c:pt idx="195">
                  <c:v>10.823720423569</c:v>
                </c:pt>
                <c:pt idx="196">
                  <c:v>10.879226682151399</c:v>
                </c:pt>
                <c:pt idx="197">
                  <c:v>10.934732940733801</c:v>
                </c:pt>
                <c:pt idx="198">
                  <c:v>10.9902391993162</c:v>
                </c:pt>
                <c:pt idx="199">
                  <c:v>11.045745457898599</c:v>
                </c:pt>
                <c:pt idx="200">
                  <c:v>11.101251716481</c:v>
                </c:pt>
                <c:pt idx="201">
                  <c:v>11.1567579750634</c:v>
                </c:pt>
                <c:pt idx="202">
                  <c:v>11.212264233645801</c:v>
                </c:pt>
                <c:pt idx="203">
                  <c:v>11.2677704922282</c:v>
                </c:pt>
                <c:pt idx="204">
                  <c:v>11.323276750810599</c:v>
                </c:pt>
                <c:pt idx="205">
                  <c:v>11.378783009393</c:v>
                </c:pt>
                <c:pt idx="206">
                  <c:v>11.4342892679754</c:v>
                </c:pt>
                <c:pt idx="207">
                  <c:v>11.489795526557799</c:v>
                </c:pt>
                <c:pt idx="208">
                  <c:v>11.5453017851402</c:v>
                </c:pt>
                <c:pt idx="209">
                  <c:v>11.6008080437226</c:v>
                </c:pt>
                <c:pt idx="210">
                  <c:v>11.656314302305001</c:v>
                </c:pt>
                <c:pt idx="211">
                  <c:v>11.711820560887499</c:v>
                </c:pt>
                <c:pt idx="212">
                  <c:v>11.767326819469901</c:v>
                </c:pt>
                <c:pt idx="213">
                  <c:v>11.8228330780523</c:v>
                </c:pt>
                <c:pt idx="214">
                  <c:v>11.878339336634699</c:v>
                </c:pt>
                <c:pt idx="215">
                  <c:v>11.9338455952171</c:v>
                </c:pt>
                <c:pt idx="216">
                  <c:v>11.9893518537995</c:v>
                </c:pt>
                <c:pt idx="217">
                  <c:v>12.044858112381901</c:v>
                </c:pt>
                <c:pt idx="218">
                  <c:v>12.1003643709643</c:v>
                </c:pt>
                <c:pt idx="219">
                  <c:v>12.155870629546699</c:v>
                </c:pt>
                <c:pt idx="220">
                  <c:v>12.2113768881291</c:v>
                </c:pt>
                <c:pt idx="221">
                  <c:v>12.2668831467115</c:v>
                </c:pt>
                <c:pt idx="222">
                  <c:v>12.322389405293899</c:v>
                </c:pt>
                <c:pt idx="223">
                  <c:v>12.3778956638763</c:v>
                </c:pt>
                <c:pt idx="224">
                  <c:v>12.4334019224587</c:v>
                </c:pt>
                <c:pt idx="225">
                  <c:v>12.488908181041101</c:v>
                </c:pt>
                <c:pt idx="226">
                  <c:v>12.5444144396235</c:v>
                </c:pt>
                <c:pt idx="227">
                  <c:v>12.599920698205899</c:v>
                </c:pt>
                <c:pt idx="228">
                  <c:v>12.6554269567883</c:v>
                </c:pt>
                <c:pt idx="229">
                  <c:v>12.7109332153707</c:v>
                </c:pt>
                <c:pt idx="230">
                  <c:v>12.766439473953101</c:v>
                </c:pt>
                <c:pt idx="231">
                  <c:v>12.8219457325356</c:v>
                </c:pt>
                <c:pt idx="232">
                  <c:v>12.877451991118001</c:v>
                </c:pt>
                <c:pt idx="233">
                  <c:v>12.9329582497004</c:v>
                </c:pt>
                <c:pt idx="234">
                  <c:v>12.988464508282799</c:v>
                </c:pt>
                <c:pt idx="235">
                  <c:v>13.043970766865201</c:v>
                </c:pt>
                <c:pt idx="236">
                  <c:v>13.0994770254476</c:v>
                </c:pt>
                <c:pt idx="237">
                  <c:v>13.154983284029999</c:v>
                </c:pt>
                <c:pt idx="238">
                  <c:v>13.2104895426124</c:v>
                </c:pt>
                <c:pt idx="239">
                  <c:v>13.2659958011948</c:v>
                </c:pt>
                <c:pt idx="240">
                  <c:v>13.321502059777201</c:v>
                </c:pt>
                <c:pt idx="241">
                  <c:v>13.3770083183596</c:v>
                </c:pt>
                <c:pt idx="242">
                  <c:v>13.432514576941999</c:v>
                </c:pt>
                <c:pt idx="243">
                  <c:v>13.4880208355244</c:v>
                </c:pt>
                <c:pt idx="244">
                  <c:v>13.5435270941068</c:v>
                </c:pt>
                <c:pt idx="245">
                  <c:v>13.599033352689201</c:v>
                </c:pt>
                <c:pt idx="246">
                  <c:v>13.6545396112716</c:v>
                </c:pt>
                <c:pt idx="247">
                  <c:v>13.710045869854</c:v>
                </c:pt>
                <c:pt idx="248">
                  <c:v>13.765552128436401</c:v>
                </c:pt>
                <c:pt idx="249">
                  <c:v>13.8210583870188</c:v>
                </c:pt>
                <c:pt idx="250">
                  <c:v>13.876564645601199</c:v>
                </c:pt>
                <c:pt idx="251">
                  <c:v>13.9320709041837</c:v>
                </c:pt>
                <c:pt idx="252">
                  <c:v>13.987577162766099</c:v>
                </c:pt>
                <c:pt idx="253">
                  <c:v>14.0430834213485</c:v>
                </c:pt>
                <c:pt idx="254">
                  <c:v>14.0985896799309</c:v>
                </c:pt>
                <c:pt idx="255">
                  <c:v>14.154095938513301</c:v>
                </c:pt>
                <c:pt idx="256">
                  <c:v>14.2096021970957</c:v>
                </c:pt>
                <c:pt idx="257">
                  <c:v>14.265108455678099</c:v>
                </c:pt>
                <c:pt idx="258">
                  <c:v>14.3206147142605</c:v>
                </c:pt>
                <c:pt idx="259">
                  <c:v>14.3761209728429</c:v>
                </c:pt>
                <c:pt idx="260">
                  <c:v>14.431627231425299</c:v>
                </c:pt>
                <c:pt idx="261">
                  <c:v>14.4871334900077</c:v>
                </c:pt>
                <c:pt idx="262">
                  <c:v>14.5426397485901</c:v>
                </c:pt>
                <c:pt idx="263">
                  <c:v>14.598146007172501</c:v>
                </c:pt>
                <c:pt idx="264">
                  <c:v>14.6536522657549</c:v>
                </c:pt>
                <c:pt idx="265">
                  <c:v>14.709158524337299</c:v>
                </c:pt>
                <c:pt idx="266">
                  <c:v>14.7646647829197</c:v>
                </c:pt>
                <c:pt idx="267">
                  <c:v>14.8201710415021</c:v>
                </c:pt>
                <c:pt idx="268">
                  <c:v>14.875677300084501</c:v>
                </c:pt>
                <c:pt idx="269">
                  <c:v>14.9311835586669</c:v>
                </c:pt>
                <c:pt idx="270">
                  <c:v>14.986689817249299</c:v>
                </c:pt>
                <c:pt idx="271">
                  <c:v>15.0421960758318</c:v>
                </c:pt>
                <c:pt idx="272">
                  <c:v>15.097702334414199</c:v>
                </c:pt>
                <c:pt idx="273">
                  <c:v>15.153208592996601</c:v>
                </c:pt>
                <c:pt idx="274">
                  <c:v>15.208714851579</c:v>
                </c:pt>
                <c:pt idx="275">
                  <c:v>15.264221110161399</c:v>
                </c:pt>
                <c:pt idx="276">
                  <c:v>15.3197273687438</c:v>
                </c:pt>
                <c:pt idx="277">
                  <c:v>15.3752336273262</c:v>
                </c:pt>
                <c:pt idx="278">
                  <c:v>15.430739885908601</c:v>
                </c:pt>
                <c:pt idx="279">
                  <c:v>15.486246144491</c:v>
                </c:pt>
                <c:pt idx="280">
                  <c:v>15.541752403073399</c:v>
                </c:pt>
                <c:pt idx="281">
                  <c:v>15.5972586616558</c:v>
                </c:pt>
                <c:pt idx="282">
                  <c:v>15.6527649202382</c:v>
                </c:pt>
                <c:pt idx="283">
                  <c:v>15.708271178820601</c:v>
                </c:pt>
                <c:pt idx="284">
                  <c:v>15.763777437403</c:v>
                </c:pt>
                <c:pt idx="285">
                  <c:v>15.8192836959854</c:v>
                </c:pt>
                <c:pt idx="286">
                  <c:v>15.874789954567801</c:v>
                </c:pt>
                <c:pt idx="287">
                  <c:v>15.9302962131502</c:v>
                </c:pt>
                <c:pt idx="288">
                  <c:v>15.985802471732599</c:v>
                </c:pt>
                <c:pt idx="289">
                  <c:v>16.041308730314999</c:v>
                </c:pt>
                <c:pt idx="290">
                  <c:v>16.0968149888974</c:v>
                </c:pt>
                <c:pt idx="291">
                  <c:v>16.1523212474799</c:v>
                </c:pt>
                <c:pt idx="292">
                  <c:v>16.207827506062301</c:v>
                </c:pt>
                <c:pt idx="293">
                  <c:v>16.263333764644699</c:v>
                </c:pt>
                <c:pt idx="294">
                  <c:v>16.3188400232271</c:v>
                </c:pt>
                <c:pt idx="295">
                  <c:v>16.374346281809501</c:v>
                </c:pt>
                <c:pt idx="296">
                  <c:v>16.429852540391899</c:v>
                </c:pt>
                <c:pt idx="297">
                  <c:v>16.4853587989743</c:v>
                </c:pt>
                <c:pt idx="298">
                  <c:v>16.540865057556701</c:v>
                </c:pt>
                <c:pt idx="299">
                  <c:v>16.596371316139098</c:v>
                </c:pt>
                <c:pt idx="300">
                  <c:v>16.6518775747215</c:v>
                </c:pt>
                <c:pt idx="301">
                  <c:v>16.707383833303901</c:v>
                </c:pt>
                <c:pt idx="302">
                  <c:v>16.762890091886302</c:v>
                </c:pt>
                <c:pt idx="303">
                  <c:v>16.818396350468699</c:v>
                </c:pt>
                <c:pt idx="304">
                  <c:v>16.8739026090511</c:v>
                </c:pt>
                <c:pt idx="305">
                  <c:v>16.929408867633502</c:v>
                </c:pt>
                <c:pt idx="306">
                  <c:v>16.984915126215899</c:v>
                </c:pt>
                <c:pt idx="307">
                  <c:v>17.0404213847983</c:v>
                </c:pt>
                <c:pt idx="308">
                  <c:v>17.095927643380701</c:v>
                </c:pt>
                <c:pt idx="309">
                  <c:v>17.151433901963099</c:v>
                </c:pt>
                <c:pt idx="310">
                  <c:v>17.206940160545599</c:v>
                </c:pt>
                <c:pt idx="311">
                  <c:v>17.262446419128</c:v>
                </c:pt>
                <c:pt idx="312">
                  <c:v>17.317952677710402</c:v>
                </c:pt>
                <c:pt idx="313">
                  <c:v>17.373458936292799</c:v>
                </c:pt>
                <c:pt idx="314">
                  <c:v>17.4289651948752</c:v>
                </c:pt>
                <c:pt idx="315">
                  <c:v>17.484471453457601</c:v>
                </c:pt>
                <c:pt idx="316">
                  <c:v>17.539977712039999</c:v>
                </c:pt>
                <c:pt idx="317">
                  <c:v>17.5954839706224</c:v>
                </c:pt>
                <c:pt idx="318">
                  <c:v>17.650990229204801</c:v>
                </c:pt>
                <c:pt idx="319">
                  <c:v>17.706496487787199</c:v>
                </c:pt>
                <c:pt idx="320">
                  <c:v>17.7620027463696</c:v>
                </c:pt>
                <c:pt idx="321">
                  <c:v>17.817509004952001</c:v>
                </c:pt>
                <c:pt idx="322">
                  <c:v>17.873015263534398</c:v>
                </c:pt>
                <c:pt idx="323">
                  <c:v>17.9285215221168</c:v>
                </c:pt>
                <c:pt idx="324">
                  <c:v>17.984027780699201</c:v>
                </c:pt>
                <c:pt idx="325">
                  <c:v>18.039534039281602</c:v>
                </c:pt>
                <c:pt idx="326">
                  <c:v>18.095040297863999</c:v>
                </c:pt>
                <c:pt idx="327">
                  <c:v>18.1505465564464</c:v>
                </c:pt>
                <c:pt idx="328">
                  <c:v>18.206052815028801</c:v>
                </c:pt>
                <c:pt idx="329">
                  <c:v>18.261559073611199</c:v>
                </c:pt>
                <c:pt idx="330">
                  <c:v>18.3170653321937</c:v>
                </c:pt>
                <c:pt idx="331">
                  <c:v>18.372571590776101</c:v>
                </c:pt>
                <c:pt idx="332">
                  <c:v>18.428077849358498</c:v>
                </c:pt>
                <c:pt idx="333">
                  <c:v>18.483584107940899</c:v>
                </c:pt>
                <c:pt idx="334">
                  <c:v>18.5390903665233</c:v>
                </c:pt>
                <c:pt idx="335">
                  <c:v>18.594596625105702</c:v>
                </c:pt>
                <c:pt idx="336">
                  <c:v>18.650102883688099</c:v>
                </c:pt>
                <c:pt idx="337">
                  <c:v>18.7056091422705</c:v>
                </c:pt>
                <c:pt idx="338">
                  <c:v>18.761115400852901</c:v>
                </c:pt>
                <c:pt idx="339">
                  <c:v>18.816621659435299</c:v>
                </c:pt>
                <c:pt idx="340">
                  <c:v>18.8721279180177</c:v>
                </c:pt>
                <c:pt idx="341">
                  <c:v>18.927634176600101</c:v>
                </c:pt>
                <c:pt idx="342">
                  <c:v>18.983140435182499</c:v>
                </c:pt>
                <c:pt idx="343">
                  <c:v>19.0386466937649</c:v>
                </c:pt>
                <c:pt idx="344">
                  <c:v>19.094152952347301</c:v>
                </c:pt>
                <c:pt idx="345">
                  <c:v>19.149659210929698</c:v>
                </c:pt>
                <c:pt idx="346">
                  <c:v>19.205165469512099</c:v>
                </c:pt>
                <c:pt idx="347">
                  <c:v>19.260671728094501</c:v>
                </c:pt>
                <c:pt idx="348">
                  <c:v>19.316177986676902</c:v>
                </c:pt>
                <c:pt idx="349">
                  <c:v>19.371684245259299</c:v>
                </c:pt>
                <c:pt idx="350">
                  <c:v>19.4271905038417</c:v>
                </c:pt>
                <c:pt idx="351">
                  <c:v>19.482696762424201</c:v>
                </c:pt>
                <c:pt idx="352">
                  <c:v>19.538203021006598</c:v>
                </c:pt>
                <c:pt idx="353">
                  <c:v>19.593709279589</c:v>
                </c:pt>
                <c:pt idx="354">
                  <c:v>19.649215538171401</c:v>
                </c:pt>
                <c:pt idx="355">
                  <c:v>19.704721796753802</c:v>
                </c:pt>
                <c:pt idx="356">
                  <c:v>19.760228055336199</c:v>
                </c:pt>
                <c:pt idx="357">
                  <c:v>19.8157343139186</c:v>
                </c:pt>
                <c:pt idx="358">
                  <c:v>19.871240572501002</c:v>
                </c:pt>
                <c:pt idx="359">
                  <c:v>19.926746831083399</c:v>
                </c:pt>
                <c:pt idx="360">
                  <c:v>19.9822530896658</c:v>
                </c:pt>
                <c:pt idx="361">
                  <c:v>20.037759348248201</c:v>
                </c:pt>
                <c:pt idx="362">
                  <c:v>20.093265606830599</c:v>
                </c:pt>
                <c:pt idx="363">
                  <c:v>20.148771865413</c:v>
                </c:pt>
                <c:pt idx="364">
                  <c:v>20.204278123995401</c:v>
                </c:pt>
                <c:pt idx="365">
                  <c:v>20.259784382577799</c:v>
                </c:pt>
                <c:pt idx="366">
                  <c:v>20.3152906411602</c:v>
                </c:pt>
                <c:pt idx="367">
                  <c:v>20.370796899742601</c:v>
                </c:pt>
                <c:pt idx="368">
                  <c:v>20.426303158324998</c:v>
                </c:pt>
                <c:pt idx="369">
                  <c:v>20.481809416907399</c:v>
                </c:pt>
                <c:pt idx="370">
                  <c:v>20.537315675489801</c:v>
                </c:pt>
                <c:pt idx="371">
                  <c:v>20.592821934072301</c:v>
                </c:pt>
                <c:pt idx="372">
                  <c:v>20.648328192654699</c:v>
                </c:pt>
                <c:pt idx="373">
                  <c:v>20.7038344512371</c:v>
                </c:pt>
                <c:pt idx="374">
                  <c:v>20.759340709819501</c:v>
                </c:pt>
                <c:pt idx="375">
                  <c:v>20.814846968401898</c:v>
                </c:pt>
                <c:pt idx="376">
                  <c:v>20.8703532269843</c:v>
                </c:pt>
                <c:pt idx="377">
                  <c:v>20.925859485566701</c:v>
                </c:pt>
                <c:pt idx="378">
                  <c:v>20.981365744149102</c:v>
                </c:pt>
                <c:pt idx="379">
                  <c:v>21.036872002731499</c:v>
                </c:pt>
                <c:pt idx="380">
                  <c:v>21.0923782613139</c:v>
                </c:pt>
                <c:pt idx="381">
                  <c:v>21.147884519896301</c:v>
                </c:pt>
                <c:pt idx="382">
                  <c:v>21.203390778478699</c:v>
                </c:pt>
                <c:pt idx="383">
                  <c:v>21.2588970370611</c:v>
                </c:pt>
                <c:pt idx="384">
                  <c:v>21.314403295643501</c:v>
                </c:pt>
                <c:pt idx="385">
                  <c:v>21.369909554225899</c:v>
                </c:pt>
                <c:pt idx="386">
                  <c:v>21.4254158128083</c:v>
                </c:pt>
                <c:pt idx="387">
                  <c:v>21.480922071390701</c:v>
                </c:pt>
                <c:pt idx="388">
                  <c:v>21.536428329973099</c:v>
                </c:pt>
                <c:pt idx="389">
                  <c:v>21.5919345885555</c:v>
                </c:pt>
                <c:pt idx="390">
                  <c:v>21.647440847137901</c:v>
                </c:pt>
                <c:pt idx="391">
                  <c:v>21.702947105720401</c:v>
                </c:pt>
                <c:pt idx="392">
                  <c:v>21.758453364302799</c:v>
                </c:pt>
                <c:pt idx="393">
                  <c:v>21.8139596228852</c:v>
                </c:pt>
                <c:pt idx="394">
                  <c:v>21.869465881467601</c:v>
                </c:pt>
                <c:pt idx="395">
                  <c:v>21.924972140049999</c:v>
                </c:pt>
                <c:pt idx="396">
                  <c:v>21.9804783986324</c:v>
                </c:pt>
                <c:pt idx="397">
                  <c:v>22.035984657214801</c:v>
                </c:pt>
                <c:pt idx="398">
                  <c:v>22.091490915797198</c:v>
                </c:pt>
                <c:pt idx="399">
                  <c:v>22.146997174379599</c:v>
                </c:pt>
                <c:pt idx="400">
                  <c:v>22.202503432962001</c:v>
                </c:pt>
                <c:pt idx="401">
                  <c:v>22.258009691544402</c:v>
                </c:pt>
                <c:pt idx="402">
                  <c:v>22.313515950126799</c:v>
                </c:pt>
                <c:pt idx="403">
                  <c:v>22.3690222087092</c:v>
                </c:pt>
                <c:pt idx="404">
                  <c:v>22.424528467291601</c:v>
                </c:pt>
                <c:pt idx="405">
                  <c:v>22.480034725873999</c:v>
                </c:pt>
                <c:pt idx="406">
                  <c:v>22.5355409844564</c:v>
                </c:pt>
                <c:pt idx="407">
                  <c:v>22.591047243038801</c:v>
                </c:pt>
                <c:pt idx="408">
                  <c:v>22.646553501621199</c:v>
                </c:pt>
                <c:pt idx="409">
                  <c:v>22.7020597602036</c:v>
                </c:pt>
                <c:pt idx="410">
                  <c:v>22.757566018786001</c:v>
                </c:pt>
                <c:pt idx="411">
                  <c:v>22.813072277368502</c:v>
                </c:pt>
                <c:pt idx="412">
                  <c:v>22.868578535950899</c:v>
                </c:pt>
                <c:pt idx="413">
                  <c:v>22.9240847945333</c:v>
                </c:pt>
                <c:pt idx="414">
                  <c:v>22.979591053115701</c:v>
                </c:pt>
                <c:pt idx="415">
                  <c:v>23.035097311698099</c:v>
                </c:pt>
                <c:pt idx="416">
                  <c:v>23.0906035702805</c:v>
                </c:pt>
                <c:pt idx="417">
                  <c:v>23.146109828862901</c:v>
                </c:pt>
                <c:pt idx="418">
                  <c:v>23.201616087445299</c:v>
                </c:pt>
                <c:pt idx="419">
                  <c:v>23.2571223460277</c:v>
                </c:pt>
                <c:pt idx="420">
                  <c:v>23.312628604610101</c:v>
                </c:pt>
                <c:pt idx="421">
                  <c:v>23.368134863192498</c:v>
                </c:pt>
                <c:pt idx="422">
                  <c:v>23.423641121774899</c:v>
                </c:pt>
                <c:pt idx="423">
                  <c:v>23.479147380357301</c:v>
                </c:pt>
                <c:pt idx="424">
                  <c:v>23.534653638939702</c:v>
                </c:pt>
                <c:pt idx="425">
                  <c:v>23.590159897522099</c:v>
                </c:pt>
                <c:pt idx="426">
                  <c:v>23.6456661561045</c:v>
                </c:pt>
                <c:pt idx="427">
                  <c:v>23.701172414686901</c:v>
                </c:pt>
                <c:pt idx="428">
                  <c:v>23.756678673269299</c:v>
                </c:pt>
                <c:pt idx="429">
                  <c:v>23.8121849318517</c:v>
                </c:pt>
                <c:pt idx="430">
                  <c:v>23.867691190434101</c:v>
                </c:pt>
                <c:pt idx="431">
                  <c:v>23.923197449016602</c:v>
                </c:pt>
                <c:pt idx="432">
                  <c:v>23.978703707598999</c:v>
                </c:pt>
                <c:pt idx="433">
                  <c:v>24.0342099661814</c:v>
                </c:pt>
                <c:pt idx="434">
                  <c:v>24.089716224763801</c:v>
                </c:pt>
                <c:pt idx="435">
                  <c:v>24.145222483346199</c:v>
                </c:pt>
                <c:pt idx="436">
                  <c:v>24.2007287419286</c:v>
                </c:pt>
                <c:pt idx="437">
                  <c:v>24.256235000511001</c:v>
                </c:pt>
                <c:pt idx="438">
                  <c:v>24.311741259093399</c:v>
                </c:pt>
                <c:pt idx="439">
                  <c:v>24.3672475176758</c:v>
                </c:pt>
                <c:pt idx="440">
                  <c:v>24.422753776258201</c:v>
                </c:pt>
                <c:pt idx="441">
                  <c:v>24.478260034840599</c:v>
                </c:pt>
                <c:pt idx="442">
                  <c:v>24.533766293423</c:v>
                </c:pt>
                <c:pt idx="443">
                  <c:v>24.589272552005401</c:v>
                </c:pt>
                <c:pt idx="444">
                  <c:v>24.644778810587798</c:v>
                </c:pt>
                <c:pt idx="445">
                  <c:v>24.700285069170199</c:v>
                </c:pt>
                <c:pt idx="446">
                  <c:v>24.7557913277526</c:v>
                </c:pt>
                <c:pt idx="447">
                  <c:v>24.811297586335002</c:v>
                </c:pt>
                <c:pt idx="448">
                  <c:v>24.866803844917399</c:v>
                </c:pt>
                <c:pt idx="449">
                  <c:v>24.9223101034998</c:v>
                </c:pt>
                <c:pt idx="450">
                  <c:v>24.977816362082201</c:v>
                </c:pt>
                <c:pt idx="451">
                  <c:v>25.033322620664698</c:v>
                </c:pt>
                <c:pt idx="452">
                  <c:v>25.088828879247099</c:v>
                </c:pt>
                <c:pt idx="453">
                  <c:v>25.144335137829501</c:v>
                </c:pt>
                <c:pt idx="454">
                  <c:v>25.199841396411902</c:v>
                </c:pt>
                <c:pt idx="455">
                  <c:v>25.255347654994299</c:v>
                </c:pt>
                <c:pt idx="456">
                  <c:v>25.3108539135767</c:v>
                </c:pt>
                <c:pt idx="457">
                  <c:v>25.366360172159101</c:v>
                </c:pt>
                <c:pt idx="458">
                  <c:v>25.421866430741499</c:v>
                </c:pt>
                <c:pt idx="459">
                  <c:v>25.4773726893239</c:v>
                </c:pt>
                <c:pt idx="460">
                  <c:v>25.532878947906301</c:v>
                </c:pt>
                <c:pt idx="461">
                  <c:v>25.588385206488699</c:v>
                </c:pt>
                <c:pt idx="462">
                  <c:v>25.6438914650711</c:v>
                </c:pt>
                <c:pt idx="463">
                  <c:v>25.699397723653501</c:v>
                </c:pt>
                <c:pt idx="464">
                  <c:v>25.754903982235898</c:v>
                </c:pt>
                <c:pt idx="465">
                  <c:v>25.8104102408183</c:v>
                </c:pt>
                <c:pt idx="466">
                  <c:v>25.865916499400701</c:v>
                </c:pt>
                <c:pt idx="467">
                  <c:v>25.921422757983098</c:v>
                </c:pt>
                <c:pt idx="468">
                  <c:v>25.976929016565499</c:v>
                </c:pt>
                <c:pt idx="469">
                  <c:v>26.0324352751479</c:v>
                </c:pt>
                <c:pt idx="470">
                  <c:v>26.087941533730302</c:v>
                </c:pt>
                <c:pt idx="471">
                  <c:v>26.143447792312799</c:v>
                </c:pt>
                <c:pt idx="472">
                  <c:v>26.1989540508952</c:v>
                </c:pt>
                <c:pt idx="473">
                  <c:v>26.254460309477601</c:v>
                </c:pt>
                <c:pt idx="474">
                  <c:v>26.309966568059998</c:v>
                </c:pt>
                <c:pt idx="475">
                  <c:v>26.365472826642399</c:v>
                </c:pt>
                <c:pt idx="476">
                  <c:v>26.420979085224801</c:v>
                </c:pt>
                <c:pt idx="477">
                  <c:v>26.476485343807202</c:v>
                </c:pt>
                <c:pt idx="478">
                  <c:v>26.531991602389599</c:v>
                </c:pt>
                <c:pt idx="479">
                  <c:v>26.587497860972</c:v>
                </c:pt>
                <c:pt idx="480">
                  <c:v>26.643004119554401</c:v>
                </c:pt>
                <c:pt idx="481">
                  <c:v>26.698510378136799</c:v>
                </c:pt>
                <c:pt idx="482">
                  <c:v>26.7540166367192</c:v>
                </c:pt>
                <c:pt idx="483">
                  <c:v>26.809522895301601</c:v>
                </c:pt>
                <c:pt idx="484">
                  <c:v>26.865029153883999</c:v>
                </c:pt>
                <c:pt idx="485">
                  <c:v>26.9205354124664</c:v>
                </c:pt>
                <c:pt idx="486">
                  <c:v>26.976041671048801</c:v>
                </c:pt>
                <c:pt idx="487">
                  <c:v>27.031547929631198</c:v>
                </c:pt>
                <c:pt idx="488">
                  <c:v>27.0870541882136</c:v>
                </c:pt>
                <c:pt idx="489">
                  <c:v>27.142560446796001</c:v>
                </c:pt>
                <c:pt idx="490">
                  <c:v>27.198066705378402</c:v>
                </c:pt>
                <c:pt idx="491">
                  <c:v>27.253572963960899</c:v>
                </c:pt>
                <c:pt idx="492">
                  <c:v>27.3090792225433</c:v>
                </c:pt>
                <c:pt idx="493">
                  <c:v>27.364585481125701</c:v>
                </c:pt>
                <c:pt idx="494">
                  <c:v>27.420091739708099</c:v>
                </c:pt>
                <c:pt idx="495">
                  <c:v>27.4755979982905</c:v>
                </c:pt>
                <c:pt idx="496">
                  <c:v>27.531104256872901</c:v>
                </c:pt>
                <c:pt idx="497">
                  <c:v>27.586610515455298</c:v>
                </c:pt>
                <c:pt idx="498">
                  <c:v>27.642116774037699</c:v>
                </c:pt>
                <c:pt idx="499">
                  <c:v>27.697623032620101</c:v>
                </c:pt>
                <c:pt idx="500">
                  <c:v>27.753129291202502</c:v>
                </c:pt>
                <c:pt idx="501">
                  <c:v>27.808635549784899</c:v>
                </c:pt>
                <c:pt idx="502">
                  <c:v>27.8641418083673</c:v>
                </c:pt>
                <c:pt idx="503">
                  <c:v>27.919648066949701</c:v>
                </c:pt>
                <c:pt idx="504">
                  <c:v>27.975154325532099</c:v>
                </c:pt>
                <c:pt idx="505">
                  <c:v>28.0306605841145</c:v>
                </c:pt>
                <c:pt idx="506">
                  <c:v>28.086166842696901</c:v>
                </c:pt>
                <c:pt idx="507">
                  <c:v>28.141673101279299</c:v>
                </c:pt>
                <c:pt idx="508">
                  <c:v>28.1971793598617</c:v>
                </c:pt>
                <c:pt idx="509">
                  <c:v>28.252685618444101</c:v>
                </c:pt>
                <c:pt idx="510">
                  <c:v>28.308191877026498</c:v>
                </c:pt>
                <c:pt idx="511">
                  <c:v>28.363698135608999</c:v>
                </c:pt>
                <c:pt idx="512">
                  <c:v>28.4192043941914</c:v>
                </c:pt>
                <c:pt idx="513">
                  <c:v>28.474710652773801</c:v>
                </c:pt>
                <c:pt idx="514">
                  <c:v>28.530216911356199</c:v>
                </c:pt>
                <c:pt idx="515">
                  <c:v>28.5857231699386</c:v>
                </c:pt>
                <c:pt idx="516">
                  <c:v>28.641229428521001</c:v>
                </c:pt>
                <c:pt idx="517">
                  <c:v>28.696735687103399</c:v>
                </c:pt>
                <c:pt idx="518">
                  <c:v>28.7522419456858</c:v>
                </c:pt>
                <c:pt idx="519">
                  <c:v>28.807748204268201</c:v>
                </c:pt>
                <c:pt idx="520">
                  <c:v>28.863254462850598</c:v>
                </c:pt>
                <c:pt idx="521">
                  <c:v>28.918760721432999</c:v>
                </c:pt>
                <c:pt idx="522">
                  <c:v>28.9742669800154</c:v>
                </c:pt>
                <c:pt idx="523">
                  <c:v>29.029773238597802</c:v>
                </c:pt>
                <c:pt idx="524">
                  <c:v>29.085279497180199</c:v>
                </c:pt>
                <c:pt idx="525">
                  <c:v>29.1407857557626</c:v>
                </c:pt>
                <c:pt idx="526">
                  <c:v>29.196292014345001</c:v>
                </c:pt>
                <c:pt idx="527">
                  <c:v>29.251798272927399</c:v>
                </c:pt>
                <c:pt idx="528">
                  <c:v>29.3073045315098</c:v>
                </c:pt>
                <c:pt idx="529">
                  <c:v>29.362810790092201</c:v>
                </c:pt>
                <c:pt idx="530">
                  <c:v>29.418317048674599</c:v>
                </c:pt>
                <c:pt idx="531">
                  <c:v>29.473823307257099</c:v>
                </c:pt>
                <c:pt idx="532">
                  <c:v>29.5293295658395</c:v>
                </c:pt>
                <c:pt idx="533">
                  <c:v>29.584835824421901</c:v>
                </c:pt>
                <c:pt idx="534">
                  <c:v>29.640342083004299</c:v>
                </c:pt>
                <c:pt idx="535">
                  <c:v>29.6958483415867</c:v>
                </c:pt>
                <c:pt idx="536">
                  <c:v>29.751354600169101</c:v>
                </c:pt>
                <c:pt idx="537">
                  <c:v>29.806860858751499</c:v>
                </c:pt>
                <c:pt idx="538">
                  <c:v>29.8623671173339</c:v>
                </c:pt>
                <c:pt idx="539">
                  <c:v>29.917873375916301</c:v>
                </c:pt>
                <c:pt idx="540">
                  <c:v>29.973379634498698</c:v>
                </c:pt>
                <c:pt idx="541">
                  <c:v>30.0288858930811</c:v>
                </c:pt>
                <c:pt idx="542">
                  <c:v>30.084392151663501</c:v>
                </c:pt>
                <c:pt idx="543">
                  <c:v>30.139898410245902</c:v>
                </c:pt>
                <c:pt idx="544">
                  <c:v>30.195404668828299</c:v>
                </c:pt>
                <c:pt idx="545">
                  <c:v>30.2509109274107</c:v>
                </c:pt>
                <c:pt idx="546">
                  <c:v>30.306417185993102</c:v>
                </c:pt>
                <c:pt idx="547">
                  <c:v>30.361923444575499</c:v>
                </c:pt>
                <c:pt idx="548">
                  <c:v>30.4174297031579</c:v>
                </c:pt>
                <c:pt idx="549">
                  <c:v>30.472935961740301</c:v>
                </c:pt>
                <c:pt idx="550">
                  <c:v>30.528442220322699</c:v>
                </c:pt>
                <c:pt idx="551">
                  <c:v>30.583948478905199</c:v>
                </c:pt>
                <c:pt idx="552">
                  <c:v>30.639454737487601</c:v>
                </c:pt>
                <c:pt idx="553">
                  <c:v>30.694960996070002</c:v>
                </c:pt>
                <c:pt idx="554">
                  <c:v>30.750467254652399</c:v>
                </c:pt>
                <c:pt idx="555">
                  <c:v>30.8059735132348</c:v>
                </c:pt>
                <c:pt idx="556">
                  <c:v>30.861479771817201</c:v>
                </c:pt>
                <c:pt idx="557">
                  <c:v>30.916986030399599</c:v>
                </c:pt>
                <c:pt idx="558">
                  <c:v>30.972492288982</c:v>
                </c:pt>
                <c:pt idx="559">
                  <c:v>31.027998547564401</c:v>
                </c:pt>
                <c:pt idx="560">
                  <c:v>31.083504806146799</c:v>
                </c:pt>
                <c:pt idx="561">
                  <c:v>31.1390110647292</c:v>
                </c:pt>
                <c:pt idx="562">
                  <c:v>31.194517323311601</c:v>
                </c:pt>
                <c:pt idx="563">
                  <c:v>31.250023581893998</c:v>
                </c:pt>
                <c:pt idx="564">
                  <c:v>31.3055298404764</c:v>
                </c:pt>
                <c:pt idx="565">
                  <c:v>31.361036099058801</c:v>
                </c:pt>
                <c:pt idx="566">
                  <c:v>31.416542357641202</c:v>
                </c:pt>
                <c:pt idx="567">
                  <c:v>31.472048616223599</c:v>
                </c:pt>
                <c:pt idx="568">
                  <c:v>31.527554874806</c:v>
                </c:pt>
                <c:pt idx="569">
                  <c:v>31.583061133388401</c:v>
                </c:pt>
                <c:pt idx="570">
                  <c:v>31.638567391970799</c:v>
                </c:pt>
                <c:pt idx="571">
                  <c:v>31.6940736505533</c:v>
                </c:pt>
                <c:pt idx="572">
                  <c:v>31.749579909135701</c:v>
                </c:pt>
                <c:pt idx="573">
                  <c:v>31.805086167718098</c:v>
                </c:pt>
                <c:pt idx="574">
                  <c:v>31.860592426300499</c:v>
                </c:pt>
                <c:pt idx="575">
                  <c:v>31.9160986848829</c:v>
                </c:pt>
                <c:pt idx="576">
                  <c:v>31.971604943465302</c:v>
                </c:pt>
                <c:pt idx="577">
                  <c:v>32.027111202047699</c:v>
                </c:pt>
                <c:pt idx="578">
                  <c:v>32.082617460630097</c:v>
                </c:pt>
                <c:pt idx="579">
                  <c:v>32.138123719212501</c:v>
                </c:pt>
                <c:pt idx="580">
                  <c:v>32.193629977794899</c:v>
                </c:pt>
                <c:pt idx="581">
                  <c:v>32.249136236377304</c:v>
                </c:pt>
                <c:pt idx="582">
                  <c:v>32.304642494959701</c:v>
                </c:pt>
                <c:pt idx="583">
                  <c:v>32.360148753542099</c:v>
                </c:pt>
                <c:pt idx="584">
                  <c:v>32.415655012124503</c:v>
                </c:pt>
                <c:pt idx="585">
                  <c:v>32.471161270706901</c:v>
                </c:pt>
                <c:pt idx="586">
                  <c:v>32.526667529289298</c:v>
                </c:pt>
                <c:pt idx="587">
                  <c:v>32.582173787871703</c:v>
                </c:pt>
                <c:pt idx="588">
                  <c:v>32.637680046454101</c:v>
                </c:pt>
                <c:pt idx="589">
                  <c:v>32.693186305036498</c:v>
                </c:pt>
                <c:pt idx="590">
                  <c:v>32.748692563618903</c:v>
                </c:pt>
                <c:pt idx="591">
                  <c:v>32.8041988222014</c:v>
                </c:pt>
                <c:pt idx="592">
                  <c:v>32.859705080783797</c:v>
                </c:pt>
                <c:pt idx="593">
                  <c:v>32.915211339366202</c:v>
                </c:pt>
                <c:pt idx="594">
                  <c:v>32.9707175979486</c:v>
                </c:pt>
                <c:pt idx="595">
                  <c:v>33.026223856530997</c:v>
                </c:pt>
                <c:pt idx="596">
                  <c:v>33.081730115113402</c:v>
                </c:pt>
                <c:pt idx="597">
                  <c:v>33.137236373695799</c:v>
                </c:pt>
                <c:pt idx="598">
                  <c:v>33.192742632278197</c:v>
                </c:pt>
                <c:pt idx="599">
                  <c:v>33.248248890860602</c:v>
                </c:pt>
                <c:pt idx="600">
                  <c:v>33.303755149442999</c:v>
                </c:pt>
                <c:pt idx="601">
                  <c:v>33.359261408025397</c:v>
                </c:pt>
                <c:pt idx="602">
                  <c:v>33.414767666607801</c:v>
                </c:pt>
                <c:pt idx="603">
                  <c:v>33.470273925190199</c:v>
                </c:pt>
                <c:pt idx="604">
                  <c:v>33.525780183772603</c:v>
                </c:pt>
                <c:pt idx="605">
                  <c:v>33.581286442355001</c:v>
                </c:pt>
                <c:pt idx="606">
                  <c:v>33.636792700937399</c:v>
                </c:pt>
                <c:pt idx="607">
                  <c:v>33.692298959519803</c:v>
                </c:pt>
                <c:pt idx="608">
                  <c:v>33.747805218102201</c:v>
                </c:pt>
                <c:pt idx="609">
                  <c:v>33.803311476684598</c:v>
                </c:pt>
                <c:pt idx="610">
                  <c:v>33.858817735267003</c:v>
                </c:pt>
                <c:pt idx="611">
                  <c:v>33.9143239938495</c:v>
                </c:pt>
                <c:pt idx="612">
                  <c:v>33.969830252431898</c:v>
                </c:pt>
                <c:pt idx="613">
                  <c:v>34.025336511014302</c:v>
                </c:pt>
                <c:pt idx="614">
                  <c:v>34.0808427695967</c:v>
                </c:pt>
                <c:pt idx="615">
                  <c:v>34.136349028179097</c:v>
                </c:pt>
                <c:pt idx="616">
                  <c:v>34.191855286761502</c:v>
                </c:pt>
                <c:pt idx="617">
                  <c:v>34.2473615453439</c:v>
                </c:pt>
                <c:pt idx="618">
                  <c:v>34.302867803926297</c:v>
                </c:pt>
                <c:pt idx="619">
                  <c:v>34.358374062508702</c:v>
                </c:pt>
                <c:pt idx="620">
                  <c:v>34.413880321091099</c:v>
                </c:pt>
                <c:pt idx="621">
                  <c:v>34.469386579673497</c:v>
                </c:pt>
                <c:pt idx="622">
                  <c:v>34.524892838255901</c:v>
                </c:pt>
                <c:pt idx="623">
                  <c:v>34.580399096838299</c:v>
                </c:pt>
                <c:pt idx="624">
                  <c:v>34.635905355420697</c:v>
                </c:pt>
                <c:pt idx="625">
                  <c:v>34.691411614003101</c:v>
                </c:pt>
                <c:pt idx="626">
                  <c:v>34.746917872585499</c:v>
                </c:pt>
                <c:pt idx="627">
                  <c:v>34.802424131167903</c:v>
                </c:pt>
                <c:pt idx="628">
                  <c:v>34.857930389750301</c:v>
                </c:pt>
                <c:pt idx="629">
                  <c:v>34.913436648332699</c:v>
                </c:pt>
                <c:pt idx="630">
                  <c:v>34.968942906915103</c:v>
                </c:pt>
                <c:pt idx="631">
                  <c:v>35.0244491654976</c:v>
                </c:pt>
                <c:pt idx="632">
                  <c:v>35.079955424079998</c:v>
                </c:pt>
                <c:pt idx="633">
                  <c:v>35.135461682662402</c:v>
                </c:pt>
                <c:pt idx="634">
                  <c:v>35.1909679412448</c:v>
                </c:pt>
                <c:pt idx="635">
                  <c:v>35.246474199827198</c:v>
                </c:pt>
                <c:pt idx="636">
                  <c:v>35.301980458409602</c:v>
                </c:pt>
                <c:pt idx="637">
                  <c:v>35.357486716992</c:v>
                </c:pt>
                <c:pt idx="638">
                  <c:v>35.412992975574397</c:v>
                </c:pt>
                <c:pt idx="639">
                  <c:v>35.468499234156802</c:v>
                </c:pt>
                <c:pt idx="640">
                  <c:v>35.524005492739199</c:v>
                </c:pt>
                <c:pt idx="641">
                  <c:v>35.579511751321597</c:v>
                </c:pt>
                <c:pt idx="642">
                  <c:v>35.635018009904002</c:v>
                </c:pt>
                <c:pt idx="643">
                  <c:v>35.690524268486399</c:v>
                </c:pt>
                <c:pt idx="644">
                  <c:v>35.746030527068797</c:v>
                </c:pt>
                <c:pt idx="645">
                  <c:v>35.801536785651201</c:v>
                </c:pt>
                <c:pt idx="646">
                  <c:v>35.857043044233599</c:v>
                </c:pt>
                <c:pt idx="647">
                  <c:v>35.912549302815997</c:v>
                </c:pt>
                <c:pt idx="648">
                  <c:v>35.968055561398401</c:v>
                </c:pt>
                <c:pt idx="649">
                  <c:v>36.023561819980799</c:v>
                </c:pt>
                <c:pt idx="650">
                  <c:v>36.079068078563203</c:v>
                </c:pt>
                <c:pt idx="651">
                  <c:v>36.1345743371457</c:v>
                </c:pt>
                <c:pt idx="652">
                  <c:v>36.190080595728098</c:v>
                </c:pt>
                <c:pt idx="653">
                  <c:v>36.245586854310503</c:v>
                </c:pt>
                <c:pt idx="654">
                  <c:v>36.3010931128929</c:v>
                </c:pt>
                <c:pt idx="655">
                  <c:v>36.356599371475298</c:v>
                </c:pt>
                <c:pt idx="656">
                  <c:v>36.412105630057702</c:v>
                </c:pt>
                <c:pt idx="657">
                  <c:v>36.4676118886401</c:v>
                </c:pt>
                <c:pt idx="658">
                  <c:v>36.523118147222497</c:v>
                </c:pt>
                <c:pt idx="659">
                  <c:v>36.578624405804902</c:v>
                </c:pt>
                <c:pt idx="660">
                  <c:v>36.6341306643873</c:v>
                </c:pt>
                <c:pt idx="661">
                  <c:v>36.689636922969697</c:v>
                </c:pt>
                <c:pt idx="662">
                  <c:v>36.745143181552102</c:v>
                </c:pt>
                <c:pt idx="663">
                  <c:v>36.800649440134499</c:v>
                </c:pt>
                <c:pt idx="664">
                  <c:v>36.856155698716897</c:v>
                </c:pt>
                <c:pt idx="665">
                  <c:v>36.911661957299302</c:v>
                </c:pt>
                <c:pt idx="666">
                  <c:v>36.967168215881699</c:v>
                </c:pt>
                <c:pt idx="667">
                  <c:v>37.022674474464097</c:v>
                </c:pt>
                <c:pt idx="668">
                  <c:v>37.078180733046501</c:v>
                </c:pt>
                <c:pt idx="669">
                  <c:v>37.133686991628899</c:v>
                </c:pt>
                <c:pt idx="670">
                  <c:v>37.189193250211297</c:v>
                </c:pt>
                <c:pt idx="671">
                  <c:v>37.244699508793801</c:v>
                </c:pt>
                <c:pt idx="672">
                  <c:v>37.300205767376198</c:v>
                </c:pt>
                <c:pt idx="673">
                  <c:v>37.355712025958603</c:v>
                </c:pt>
                <c:pt idx="674">
                  <c:v>37.411218284541</c:v>
                </c:pt>
                <c:pt idx="675">
                  <c:v>37.466724543123398</c:v>
                </c:pt>
                <c:pt idx="676">
                  <c:v>37.522230801705803</c:v>
                </c:pt>
                <c:pt idx="677">
                  <c:v>37.5777370602882</c:v>
                </c:pt>
                <c:pt idx="678">
                  <c:v>37.633243318870598</c:v>
                </c:pt>
                <c:pt idx="679">
                  <c:v>37.688749577453002</c:v>
                </c:pt>
                <c:pt idx="680">
                  <c:v>37.7442558360354</c:v>
                </c:pt>
                <c:pt idx="681">
                  <c:v>37.799762094617797</c:v>
                </c:pt>
                <c:pt idx="682">
                  <c:v>37.855268353200202</c:v>
                </c:pt>
                <c:pt idx="683">
                  <c:v>37.9107746117826</c:v>
                </c:pt>
                <c:pt idx="684">
                  <c:v>37.966280870364997</c:v>
                </c:pt>
                <c:pt idx="685">
                  <c:v>38.021787128947402</c:v>
                </c:pt>
                <c:pt idx="686">
                  <c:v>38.077293387529799</c:v>
                </c:pt>
                <c:pt idx="687">
                  <c:v>38.132799646112197</c:v>
                </c:pt>
                <c:pt idx="688">
                  <c:v>38.188305904694602</c:v>
                </c:pt>
                <c:pt idx="689">
                  <c:v>38.243812163276999</c:v>
                </c:pt>
                <c:pt idx="690">
                  <c:v>38.299318421859397</c:v>
                </c:pt>
                <c:pt idx="691">
                  <c:v>38.354824680441901</c:v>
                </c:pt>
                <c:pt idx="692">
                  <c:v>38.410330939024298</c:v>
                </c:pt>
                <c:pt idx="693">
                  <c:v>38.465837197606703</c:v>
                </c:pt>
                <c:pt idx="694">
                  <c:v>38.521343456189101</c:v>
                </c:pt>
                <c:pt idx="695">
                  <c:v>38.576849714771498</c:v>
                </c:pt>
                <c:pt idx="696">
                  <c:v>38.632355973353903</c:v>
                </c:pt>
                <c:pt idx="697">
                  <c:v>38.6878622319363</c:v>
                </c:pt>
                <c:pt idx="698">
                  <c:v>38.743368490518698</c:v>
                </c:pt>
                <c:pt idx="699">
                  <c:v>38.798874749101103</c:v>
                </c:pt>
                <c:pt idx="700">
                  <c:v>38.8543810076835</c:v>
                </c:pt>
                <c:pt idx="701">
                  <c:v>38.909887266265898</c:v>
                </c:pt>
                <c:pt idx="702">
                  <c:v>38.965393524848302</c:v>
                </c:pt>
                <c:pt idx="703">
                  <c:v>39.0208997834307</c:v>
                </c:pt>
                <c:pt idx="704">
                  <c:v>39.076406042013097</c:v>
                </c:pt>
                <c:pt idx="705">
                  <c:v>39.131912300595502</c:v>
                </c:pt>
                <c:pt idx="706">
                  <c:v>39.1874185591779</c:v>
                </c:pt>
                <c:pt idx="707">
                  <c:v>39.242924817760297</c:v>
                </c:pt>
                <c:pt idx="708">
                  <c:v>39.298431076342702</c:v>
                </c:pt>
                <c:pt idx="709">
                  <c:v>39.353937334925099</c:v>
                </c:pt>
                <c:pt idx="710">
                  <c:v>39.409443593507497</c:v>
                </c:pt>
                <c:pt idx="711">
                  <c:v>39.464949852090001</c:v>
                </c:pt>
                <c:pt idx="712">
                  <c:v>39.520456110672399</c:v>
                </c:pt>
                <c:pt idx="713">
                  <c:v>39.575962369254803</c:v>
                </c:pt>
                <c:pt idx="714">
                  <c:v>39.631468627837201</c:v>
                </c:pt>
                <c:pt idx="715">
                  <c:v>39.686974886419598</c:v>
                </c:pt>
                <c:pt idx="716">
                  <c:v>39.742481145002003</c:v>
                </c:pt>
                <c:pt idx="717">
                  <c:v>39.797987403584401</c:v>
                </c:pt>
                <c:pt idx="718">
                  <c:v>39.853493662166798</c:v>
                </c:pt>
                <c:pt idx="719">
                  <c:v>39.908999920749203</c:v>
                </c:pt>
                <c:pt idx="720">
                  <c:v>39.9645061793316</c:v>
                </c:pt>
                <c:pt idx="721">
                  <c:v>40.020012437913998</c:v>
                </c:pt>
                <c:pt idx="722">
                  <c:v>40.075518696496403</c:v>
                </c:pt>
                <c:pt idx="723">
                  <c:v>40.1310249550788</c:v>
                </c:pt>
                <c:pt idx="724">
                  <c:v>40.186531213661198</c:v>
                </c:pt>
                <c:pt idx="725">
                  <c:v>40.242037472243602</c:v>
                </c:pt>
                <c:pt idx="726">
                  <c:v>40.297543730826</c:v>
                </c:pt>
                <c:pt idx="727">
                  <c:v>40.353049989408397</c:v>
                </c:pt>
                <c:pt idx="728">
                  <c:v>40.408556247990802</c:v>
                </c:pt>
                <c:pt idx="729">
                  <c:v>40.4640625065732</c:v>
                </c:pt>
                <c:pt idx="730">
                  <c:v>40.519568765155597</c:v>
                </c:pt>
                <c:pt idx="731">
                  <c:v>40.575075023738101</c:v>
                </c:pt>
                <c:pt idx="732">
                  <c:v>40.630581282320499</c:v>
                </c:pt>
                <c:pt idx="733">
                  <c:v>40.686087540902903</c:v>
                </c:pt>
                <c:pt idx="734">
                  <c:v>40.741593799485301</c:v>
                </c:pt>
                <c:pt idx="735">
                  <c:v>40.797100058067699</c:v>
                </c:pt>
                <c:pt idx="736">
                  <c:v>40.852606316650103</c:v>
                </c:pt>
                <c:pt idx="737">
                  <c:v>40.908112575232501</c:v>
                </c:pt>
                <c:pt idx="738">
                  <c:v>40.963618833814898</c:v>
                </c:pt>
                <c:pt idx="739">
                  <c:v>41.019125092397303</c:v>
                </c:pt>
                <c:pt idx="740">
                  <c:v>41.074631350979701</c:v>
                </c:pt>
                <c:pt idx="741">
                  <c:v>41.130137609562098</c:v>
                </c:pt>
                <c:pt idx="742">
                  <c:v>41.185643868144503</c:v>
                </c:pt>
                <c:pt idx="743">
                  <c:v>41.2411501267269</c:v>
                </c:pt>
                <c:pt idx="744">
                  <c:v>41.296656385309298</c:v>
                </c:pt>
                <c:pt idx="745">
                  <c:v>41.352162643891702</c:v>
                </c:pt>
                <c:pt idx="746">
                  <c:v>41.4076689024741</c:v>
                </c:pt>
                <c:pt idx="747">
                  <c:v>41.463175161056498</c:v>
                </c:pt>
                <c:pt idx="748">
                  <c:v>41.518681419638902</c:v>
                </c:pt>
                <c:pt idx="749">
                  <c:v>41.5741876782213</c:v>
                </c:pt>
                <c:pt idx="750">
                  <c:v>41.629693936803697</c:v>
                </c:pt>
                <c:pt idx="751">
                  <c:v>41.685200195386201</c:v>
                </c:pt>
                <c:pt idx="752">
                  <c:v>41.740706453968599</c:v>
                </c:pt>
                <c:pt idx="753">
                  <c:v>41.796212712550997</c:v>
                </c:pt>
                <c:pt idx="754">
                  <c:v>41.851718971133401</c:v>
                </c:pt>
                <c:pt idx="755">
                  <c:v>41.907225229715799</c:v>
                </c:pt>
                <c:pt idx="756">
                  <c:v>41.962731488298203</c:v>
                </c:pt>
                <c:pt idx="757">
                  <c:v>42.018237746880601</c:v>
                </c:pt>
                <c:pt idx="758">
                  <c:v>42.073744005462999</c:v>
                </c:pt>
                <c:pt idx="759">
                  <c:v>42.129250264045403</c:v>
                </c:pt>
                <c:pt idx="760">
                  <c:v>42.184756522627801</c:v>
                </c:pt>
                <c:pt idx="761">
                  <c:v>42.240262781210198</c:v>
                </c:pt>
                <c:pt idx="762">
                  <c:v>42.295769039792603</c:v>
                </c:pt>
                <c:pt idx="763">
                  <c:v>42.351275298375</c:v>
                </c:pt>
                <c:pt idx="764">
                  <c:v>42.406781556957398</c:v>
                </c:pt>
                <c:pt idx="765">
                  <c:v>42.462287815539803</c:v>
                </c:pt>
                <c:pt idx="766">
                  <c:v>42.5177940741222</c:v>
                </c:pt>
                <c:pt idx="767">
                  <c:v>42.573300332704598</c:v>
                </c:pt>
                <c:pt idx="768">
                  <c:v>42.628806591287002</c:v>
                </c:pt>
                <c:pt idx="769">
                  <c:v>42.6843128498694</c:v>
                </c:pt>
                <c:pt idx="770">
                  <c:v>42.739819108451798</c:v>
                </c:pt>
                <c:pt idx="771">
                  <c:v>42.795325367034302</c:v>
                </c:pt>
                <c:pt idx="772">
                  <c:v>42.850831625616699</c:v>
                </c:pt>
                <c:pt idx="773">
                  <c:v>42.906337884199097</c:v>
                </c:pt>
                <c:pt idx="774">
                  <c:v>42.961844142781501</c:v>
                </c:pt>
                <c:pt idx="775">
                  <c:v>43.017350401363899</c:v>
                </c:pt>
                <c:pt idx="776">
                  <c:v>43.072856659946297</c:v>
                </c:pt>
                <c:pt idx="777">
                  <c:v>43.128362918528701</c:v>
                </c:pt>
                <c:pt idx="778">
                  <c:v>43.183869177111099</c:v>
                </c:pt>
                <c:pt idx="779">
                  <c:v>43.239375435693503</c:v>
                </c:pt>
                <c:pt idx="780">
                  <c:v>43.294881694275901</c:v>
                </c:pt>
                <c:pt idx="781">
                  <c:v>43.350387952858298</c:v>
                </c:pt>
                <c:pt idx="782">
                  <c:v>43.405894211440703</c:v>
                </c:pt>
                <c:pt idx="783">
                  <c:v>43.461400470023101</c:v>
                </c:pt>
                <c:pt idx="784">
                  <c:v>43.516906728605498</c:v>
                </c:pt>
                <c:pt idx="785">
                  <c:v>43.572412987187903</c:v>
                </c:pt>
                <c:pt idx="786">
                  <c:v>43.6279192457703</c:v>
                </c:pt>
                <c:pt idx="787">
                  <c:v>43.683425504352698</c:v>
                </c:pt>
                <c:pt idx="788">
                  <c:v>43.738931762935103</c:v>
                </c:pt>
                <c:pt idx="789">
                  <c:v>43.7944380215175</c:v>
                </c:pt>
                <c:pt idx="790">
                  <c:v>43.849944280099898</c:v>
                </c:pt>
                <c:pt idx="791">
                  <c:v>43.905450538682402</c:v>
                </c:pt>
                <c:pt idx="792">
                  <c:v>43.960956797264799</c:v>
                </c:pt>
                <c:pt idx="793">
                  <c:v>44.016463055847197</c:v>
                </c:pt>
                <c:pt idx="794">
                  <c:v>44.071969314429602</c:v>
                </c:pt>
                <c:pt idx="795">
                  <c:v>44.127475573011999</c:v>
                </c:pt>
                <c:pt idx="796">
                  <c:v>44.182981831594397</c:v>
                </c:pt>
                <c:pt idx="797">
                  <c:v>44.238488090176801</c:v>
                </c:pt>
                <c:pt idx="798">
                  <c:v>44.293994348759199</c:v>
                </c:pt>
                <c:pt idx="799">
                  <c:v>44.349500607341596</c:v>
                </c:pt>
                <c:pt idx="800">
                  <c:v>44.405006865924001</c:v>
                </c:pt>
                <c:pt idx="801">
                  <c:v>44.460513124506399</c:v>
                </c:pt>
                <c:pt idx="802">
                  <c:v>44.516019383088803</c:v>
                </c:pt>
                <c:pt idx="803">
                  <c:v>44.571525641671201</c:v>
                </c:pt>
                <c:pt idx="804">
                  <c:v>44.627031900253598</c:v>
                </c:pt>
                <c:pt idx="805">
                  <c:v>44.682538158836003</c:v>
                </c:pt>
                <c:pt idx="806">
                  <c:v>44.738044417418401</c:v>
                </c:pt>
                <c:pt idx="807">
                  <c:v>44.793550676000798</c:v>
                </c:pt>
                <c:pt idx="808">
                  <c:v>44.849056934583203</c:v>
                </c:pt>
                <c:pt idx="809">
                  <c:v>44.9045631931656</c:v>
                </c:pt>
                <c:pt idx="810">
                  <c:v>44.960069451747998</c:v>
                </c:pt>
                <c:pt idx="811">
                  <c:v>45.015575710330502</c:v>
                </c:pt>
                <c:pt idx="812">
                  <c:v>45.0710819689129</c:v>
                </c:pt>
                <c:pt idx="813">
                  <c:v>45.126588227495297</c:v>
                </c:pt>
                <c:pt idx="814">
                  <c:v>45.182094486077702</c:v>
                </c:pt>
                <c:pt idx="815">
                  <c:v>45.237600744660099</c:v>
                </c:pt>
                <c:pt idx="816">
                  <c:v>45.293107003242497</c:v>
                </c:pt>
                <c:pt idx="817">
                  <c:v>45.348613261824902</c:v>
                </c:pt>
                <c:pt idx="818">
                  <c:v>45.404119520407299</c:v>
                </c:pt>
                <c:pt idx="819">
                  <c:v>45.459625778989697</c:v>
                </c:pt>
                <c:pt idx="820">
                  <c:v>45.515132037572101</c:v>
                </c:pt>
                <c:pt idx="821">
                  <c:v>45.570638296154499</c:v>
                </c:pt>
                <c:pt idx="822">
                  <c:v>45.626144554736896</c:v>
                </c:pt>
                <c:pt idx="823">
                  <c:v>45.681650813319301</c:v>
                </c:pt>
                <c:pt idx="824">
                  <c:v>45.737157071901699</c:v>
                </c:pt>
                <c:pt idx="825">
                  <c:v>45.792663330484103</c:v>
                </c:pt>
                <c:pt idx="826">
                  <c:v>45.848169589066501</c:v>
                </c:pt>
                <c:pt idx="827">
                  <c:v>45.903675847648898</c:v>
                </c:pt>
                <c:pt idx="828">
                  <c:v>45.959182106231303</c:v>
                </c:pt>
                <c:pt idx="829">
                  <c:v>46.014688364813701</c:v>
                </c:pt>
                <c:pt idx="830">
                  <c:v>46.070194623396098</c:v>
                </c:pt>
                <c:pt idx="831">
                  <c:v>46.125700881978602</c:v>
                </c:pt>
                <c:pt idx="832">
                  <c:v>46.181207140561</c:v>
                </c:pt>
                <c:pt idx="833">
                  <c:v>46.236713399143397</c:v>
                </c:pt>
                <c:pt idx="834">
                  <c:v>46.292219657725802</c:v>
                </c:pt>
                <c:pt idx="835">
                  <c:v>46.3477259163082</c:v>
                </c:pt>
                <c:pt idx="836">
                  <c:v>46.403232174890597</c:v>
                </c:pt>
                <c:pt idx="837">
                  <c:v>46.458738433473002</c:v>
                </c:pt>
                <c:pt idx="838">
                  <c:v>46.514244692055399</c:v>
                </c:pt>
                <c:pt idx="839">
                  <c:v>46.569750950637797</c:v>
                </c:pt>
                <c:pt idx="840">
                  <c:v>46.625257209220202</c:v>
                </c:pt>
                <c:pt idx="841">
                  <c:v>46.680763467802599</c:v>
                </c:pt>
                <c:pt idx="842">
                  <c:v>46.736269726384997</c:v>
                </c:pt>
                <c:pt idx="843">
                  <c:v>46.791775984967401</c:v>
                </c:pt>
                <c:pt idx="844">
                  <c:v>46.847282243549799</c:v>
                </c:pt>
                <c:pt idx="845">
                  <c:v>46.902788502132204</c:v>
                </c:pt>
                <c:pt idx="846">
                  <c:v>46.958294760714601</c:v>
                </c:pt>
                <c:pt idx="847">
                  <c:v>47.013801019296999</c:v>
                </c:pt>
                <c:pt idx="848">
                  <c:v>47.069307277879403</c:v>
                </c:pt>
                <c:pt idx="849">
                  <c:v>47.124813536461801</c:v>
                </c:pt>
                <c:pt idx="850">
                  <c:v>47.180319795044198</c:v>
                </c:pt>
                <c:pt idx="851">
                  <c:v>47.235826053626703</c:v>
                </c:pt>
                <c:pt idx="852">
                  <c:v>47.2913323122091</c:v>
                </c:pt>
                <c:pt idx="853">
                  <c:v>47.346838570791498</c:v>
                </c:pt>
                <c:pt idx="854">
                  <c:v>47.402344829373902</c:v>
                </c:pt>
                <c:pt idx="855">
                  <c:v>47.4578510879563</c:v>
                </c:pt>
                <c:pt idx="856">
                  <c:v>47.513357346538697</c:v>
                </c:pt>
                <c:pt idx="857">
                  <c:v>47.568863605121102</c:v>
                </c:pt>
                <c:pt idx="858">
                  <c:v>47.6243698637035</c:v>
                </c:pt>
                <c:pt idx="859">
                  <c:v>47.679876122285897</c:v>
                </c:pt>
                <c:pt idx="860">
                  <c:v>47.735382380868302</c:v>
                </c:pt>
                <c:pt idx="861">
                  <c:v>47.790888639450699</c:v>
                </c:pt>
                <c:pt idx="862">
                  <c:v>47.846394898033097</c:v>
                </c:pt>
                <c:pt idx="863">
                  <c:v>47.901901156615502</c:v>
                </c:pt>
                <c:pt idx="864">
                  <c:v>47.957407415197899</c:v>
                </c:pt>
                <c:pt idx="865">
                  <c:v>48.012913673780297</c:v>
                </c:pt>
                <c:pt idx="866">
                  <c:v>48.068419932362701</c:v>
                </c:pt>
                <c:pt idx="867">
                  <c:v>48.123926190945099</c:v>
                </c:pt>
                <c:pt idx="868">
                  <c:v>48.179432449527503</c:v>
                </c:pt>
                <c:pt idx="869">
                  <c:v>48.234938708109901</c:v>
                </c:pt>
                <c:pt idx="870">
                  <c:v>48.290444966692299</c:v>
                </c:pt>
                <c:pt idx="871">
                  <c:v>48.345951225274803</c:v>
                </c:pt>
                <c:pt idx="872">
                  <c:v>48.4014574838572</c:v>
                </c:pt>
                <c:pt idx="873">
                  <c:v>48.456963742439598</c:v>
                </c:pt>
                <c:pt idx="874">
                  <c:v>48.512470001022002</c:v>
                </c:pt>
                <c:pt idx="875">
                  <c:v>48.5679762596044</c:v>
                </c:pt>
                <c:pt idx="876">
                  <c:v>48.623482518186798</c:v>
                </c:pt>
                <c:pt idx="877">
                  <c:v>48.678988776769202</c:v>
                </c:pt>
                <c:pt idx="878">
                  <c:v>48.7344950353516</c:v>
                </c:pt>
                <c:pt idx="879">
                  <c:v>48.790001293933997</c:v>
                </c:pt>
                <c:pt idx="880">
                  <c:v>48.845507552516402</c:v>
                </c:pt>
                <c:pt idx="881">
                  <c:v>48.9010138110988</c:v>
                </c:pt>
                <c:pt idx="882">
                  <c:v>48.956520069681197</c:v>
                </c:pt>
                <c:pt idx="883">
                  <c:v>49.012026328263602</c:v>
                </c:pt>
                <c:pt idx="884">
                  <c:v>49.067532586845999</c:v>
                </c:pt>
                <c:pt idx="885">
                  <c:v>49.123038845428397</c:v>
                </c:pt>
                <c:pt idx="886">
                  <c:v>49.178545104010801</c:v>
                </c:pt>
                <c:pt idx="887">
                  <c:v>49.234051362593199</c:v>
                </c:pt>
                <c:pt idx="888">
                  <c:v>49.289557621175597</c:v>
                </c:pt>
                <c:pt idx="889">
                  <c:v>49.345063879758001</c:v>
                </c:pt>
                <c:pt idx="890">
                  <c:v>49.400570138340399</c:v>
                </c:pt>
                <c:pt idx="891">
                  <c:v>49.456076396922903</c:v>
                </c:pt>
                <c:pt idx="892">
                  <c:v>49.5115826555053</c:v>
                </c:pt>
                <c:pt idx="893">
                  <c:v>49.567088914087698</c:v>
                </c:pt>
                <c:pt idx="894">
                  <c:v>49.622595172670103</c:v>
                </c:pt>
                <c:pt idx="895">
                  <c:v>49.6781014312525</c:v>
                </c:pt>
                <c:pt idx="896">
                  <c:v>49.733607689834898</c:v>
                </c:pt>
                <c:pt idx="897">
                  <c:v>49.789113948417302</c:v>
                </c:pt>
                <c:pt idx="898">
                  <c:v>49.8446202069997</c:v>
                </c:pt>
                <c:pt idx="899">
                  <c:v>49.900126465582098</c:v>
                </c:pt>
                <c:pt idx="900">
                  <c:v>49.955632724164502</c:v>
                </c:pt>
                <c:pt idx="901">
                  <c:v>50.0111389827469</c:v>
                </c:pt>
                <c:pt idx="902">
                  <c:v>50.066645241329297</c:v>
                </c:pt>
                <c:pt idx="903">
                  <c:v>50.122151499911702</c:v>
                </c:pt>
                <c:pt idx="904">
                  <c:v>50.177657758494099</c:v>
                </c:pt>
                <c:pt idx="905">
                  <c:v>50.233164017076497</c:v>
                </c:pt>
                <c:pt idx="906">
                  <c:v>50.288670275658902</c:v>
                </c:pt>
                <c:pt idx="907">
                  <c:v>50.344176534241299</c:v>
                </c:pt>
                <c:pt idx="908">
                  <c:v>50.399682792823697</c:v>
                </c:pt>
                <c:pt idx="909">
                  <c:v>50.455189051406101</c:v>
                </c:pt>
                <c:pt idx="910">
                  <c:v>50.510695309988499</c:v>
                </c:pt>
                <c:pt idx="911">
                  <c:v>50.566201568571003</c:v>
                </c:pt>
                <c:pt idx="912">
                  <c:v>50.621707827153401</c:v>
                </c:pt>
                <c:pt idx="913">
                  <c:v>50.677214085735798</c:v>
                </c:pt>
                <c:pt idx="914">
                  <c:v>50.732720344318203</c:v>
                </c:pt>
                <c:pt idx="915">
                  <c:v>50.7882266029006</c:v>
                </c:pt>
                <c:pt idx="916">
                  <c:v>50.843732861482998</c:v>
                </c:pt>
                <c:pt idx="917">
                  <c:v>50.899239120065403</c:v>
                </c:pt>
                <c:pt idx="918">
                  <c:v>50.9547453786478</c:v>
                </c:pt>
                <c:pt idx="919">
                  <c:v>51.010251637230198</c:v>
                </c:pt>
                <c:pt idx="920">
                  <c:v>51.065757895812602</c:v>
                </c:pt>
                <c:pt idx="921">
                  <c:v>51.121264154395</c:v>
                </c:pt>
                <c:pt idx="922">
                  <c:v>51.176770412977397</c:v>
                </c:pt>
                <c:pt idx="923">
                  <c:v>51.232276671559802</c:v>
                </c:pt>
                <c:pt idx="924">
                  <c:v>51.2877829301422</c:v>
                </c:pt>
                <c:pt idx="925">
                  <c:v>51.343289188724597</c:v>
                </c:pt>
                <c:pt idx="926">
                  <c:v>51.398795447307002</c:v>
                </c:pt>
                <c:pt idx="927">
                  <c:v>51.454301705889399</c:v>
                </c:pt>
                <c:pt idx="928">
                  <c:v>51.509807964471797</c:v>
                </c:pt>
                <c:pt idx="929">
                  <c:v>51.565314223054202</c:v>
                </c:pt>
                <c:pt idx="930">
                  <c:v>51.620820481636599</c:v>
                </c:pt>
                <c:pt idx="931">
                  <c:v>51.676326740219103</c:v>
                </c:pt>
                <c:pt idx="932">
                  <c:v>51.731832998801501</c:v>
                </c:pt>
                <c:pt idx="933">
                  <c:v>51.787339257383898</c:v>
                </c:pt>
                <c:pt idx="934">
                  <c:v>51.842845515966303</c:v>
                </c:pt>
                <c:pt idx="935">
                  <c:v>51.898351774548701</c:v>
                </c:pt>
                <c:pt idx="936">
                  <c:v>51.953858033131098</c:v>
                </c:pt>
                <c:pt idx="937">
                  <c:v>52.009364291713503</c:v>
                </c:pt>
                <c:pt idx="938">
                  <c:v>52.0648705502959</c:v>
                </c:pt>
                <c:pt idx="939">
                  <c:v>52.120376808878298</c:v>
                </c:pt>
                <c:pt idx="940">
                  <c:v>52.175883067460703</c:v>
                </c:pt>
                <c:pt idx="941">
                  <c:v>52.2313893260431</c:v>
                </c:pt>
                <c:pt idx="942">
                  <c:v>52.286895584625498</c:v>
                </c:pt>
                <c:pt idx="943">
                  <c:v>52.342401843207902</c:v>
                </c:pt>
                <c:pt idx="944">
                  <c:v>52.3979081017903</c:v>
                </c:pt>
                <c:pt idx="945">
                  <c:v>52.453414360372697</c:v>
                </c:pt>
                <c:pt idx="946">
                  <c:v>52.508920618955102</c:v>
                </c:pt>
                <c:pt idx="947">
                  <c:v>52.5644268775375</c:v>
                </c:pt>
                <c:pt idx="948">
                  <c:v>52.619933136119897</c:v>
                </c:pt>
                <c:pt idx="949">
                  <c:v>52.675439394702302</c:v>
                </c:pt>
                <c:pt idx="950">
                  <c:v>52.730945653284699</c:v>
                </c:pt>
                <c:pt idx="951">
                  <c:v>52.786451911867204</c:v>
                </c:pt>
                <c:pt idx="952">
                  <c:v>52.841958170449601</c:v>
                </c:pt>
                <c:pt idx="953">
                  <c:v>52.897464429031999</c:v>
                </c:pt>
                <c:pt idx="954">
                  <c:v>52.952970687614403</c:v>
                </c:pt>
                <c:pt idx="955">
                  <c:v>53.008476946196801</c:v>
                </c:pt>
                <c:pt idx="956">
                  <c:v>53.063983204779198</c:v>
                </c:pt>
                <c:pt idx="957">
                  <c:v>53.119489463361603</c:v>
                </c:pt>
                <c:pt idx="958">
                  <c:v>53.174995721944001</c:v>
                </c:pt>
                <c:pt idx="959">
                  <c:v>53.230501980526398</c:v>
                </c:pt>
                <c:pt idx="960">
                  <c:v>53.286008239108803</c:v>
                </c:pt>
                <c:pt idx="961">
                  <c:v>53.3415144976912</c:v>
                </c:pt>
                <c:pt idx="962">
                  <c:v>53.397020756273598</c:v>
                </c:pt>
                <c:pt idx="963">
                  <c:v>53.452527014856003</c:v>
                </c:pt>
                <c:pt idx="964">
                  <c:v>53.5080332734384</c:v>
                </c:pt>
                <c:pt idx="965">
                  <c:v>53.563539532020798</c:v>
                </c:pt>
                <c:pt idx="966">
                  <c:v>53.619045790603202</c:v>
                </c:pt>
                <c:pt idx="967">
                  <c:v>53.6745520491856</c:v>
                </c:pt>
                <c:pt idx="968">
                  <c:v>53.730058307767997</c:v>
                </c:pt>
                <c:pt idx="969">
                  <c:v>53.785564566350402</c:v>
                </c:pt>
                <c:pt idx="970">
                  <c:v>53.8410708249328</c:v>
                </c:pt>
                <c:pt idx="971">
                  <c:v>53.896577083515197</c:v>
                </c:pt>
                <c:pt idx="972">
                  <c:v>53.952083342097701</c:v>
                </c:pt>
                <c:pt idx="973">
                  <c:v>54.007589600680099</c:v>
                </c:pt>
                <c:pt idx="974">
                  <c:v>54.063095859262503</c:v>
                </c:pt>
                <c:pt idx="975">
                  <c:v>54.118602117844901</c:v>
                </c:pt>
                <c:pt idx="976">
                  <c:v>54.174108376427299</c:v>
                </c:pt>
                <c:pt idx="977">
                  <c:v>54.229614635009703</c:v>
                </c:pt>
                <c:pt idx="978">
                  <c:v>54.285120893592101</c:v>
                </c:pt>
                <c:pt idx="979">
                  <c:v>54.340627152174498</c:v>
                </c:pt>
                <c:pt idx="980">
                  <c:v>54.396133410756903</c:v>
                </c:pt>
                <c:pt idx="981">
                  <c:v>54.451639669339301</c:v>
                </c:pt>
                <c:pt idx="982">
                  <c:v>54.507145927921698</c:v>
                </c:pt>
                <c:pt idx="983">
                  <c:v>54.562652186504103</c:v>
                </c:pt>
                <c:pt idx="984">
                  <c:v>54.6181584450865</c:v>
                </c:pt>
                <c:pt idx="985">
                  <c:v>54.673664703668898</c:v>
                </c:pt>
                <c:pt idx="986">
                  <c:v>54.729170962251303</c:v>
                </c:pt>
                <c:pt idx="987">
                  <c:v>54.7846772208337</c:v>
                </c:pt>
                <c:pt idx="988">
                  <c:v>54.840183479416098</c:v>
                </c:pt>
                <c:pt idx="989">
                  <c:v>54.895689737998502</c:v>
                </c:pt>
                <c:pt idx="990">
                  <c:v>54.9511959965809</c:v>
                </c:pt>
                <c:pt idx="991">
                  <c:v>55.006702255163297</c:v>
                </c:pt>
                <c:pt idx="992">
                  <c:v>55.062208513745801</c:v>
                </c:pt>
                <c:pt idx="993">
                  <c:v>55.117714772328199</c:v>
                </c:pt>
                <c:pt idx="994">
                  <c:v>55.173221030910597</c:v>
                </c:pt>
                <c:pt idx="995">
                  <c:v>55.228727289493001</c:v>
                </c:pt>
                <c:pt idx="996">
                  <c:v>55.284233548075399</c:v>
                </c:pt>
                <c:pt idx="997">
                  <c:v>55.339739806657803</c:v>
                </c:pt>
                <c:pt idx="998">
                  <c:v>55.395246065240201</c:v>
                </c:pt>
                <c:pt idx="999">
                  <c:v>55.450752323822599</c:v>
                </c:pt>
                <c:pt idx="1000">
                  <c:v>55.506258582405003</c:v>
                </c:pt>
                <c:pt idx="1001">
                  <c:v>55.561764840987401</c:v>
                </c:pt>
                <c:pt idx="1002">
                  <c:v>55.617271099569798</c:v>
                </c:pt>
                <c:pt idx="1003">
                  <c:v>55.672777358152203</c:v>
                </c:pt>
                <c:pt idx="1004">
                  <c:v>55.728283616734601</c:v>
                </c:pt>
                <c:pt idx="1005">
                  <c:v>55.783789875316998</c:v>
                </c:pt>
                <c:pt idx="1006">
                  <c:v>55.839296133899403</c:v>
                </c:pt>
                <c:pt idx="1007">
                  <c:v>55.8948023924818</c:v>
                </c:pt>
                <c:pt idx="1008">
                  <c:v>55.950308651064198</c:v>
                </c:pt>
                <c:pt idx="1009">
                  <c:v>56.005814909646602</c:v>
                </c:pt>
                <c:pt idx="1010">
                  <c:v>56.061321168229</c:v>
                </c:pt>
                <c:pt idx="1011">
                  <c:v>56.116827426811398</c:v>
                </c:pt>
                <c:pt idx="1012">
                  <c:v>56.172333685393902</c:v>
                </c:pt>
                <c:pt idx="1013">
                  <c:v>56.227839943976299</c:v>
                </c:pt>
                <c:pt idx="1014">
                  <c:v>56.283346202558697</c:v>
                </c:pt>
                <c:pt idx="1015">
                  <c:v>56.338852461141101</c:v>
                </c:pt>
                <c:pt idx="1016">
                  <c:v>56.394358719723499</c:v>
                </c:pt>
                <c:pt idx="1017">
                  <c:v>56.449864978305897</c:v>
                </c:pt>
                <c:pt idx="1018">
                  <c:v>56.505371236888301</c:v>
                </c:pt>
                <c:pt idx="1019">
                  <c:v>56.560877495470699</c:v>
                </c:pt>
                <c:pt idx="1020">
                  <c:v>56.616383754053103</c:v>
                </c:pt>
                <c:pt idx="1021">
                  <c:v>56.671890012635501</c:v>
                </c:pt>
                <c:pt idx="1022">
                  <c:v>56.727396271217899</c:v>
                </c:pt>
                <c:pt idx="1023">
                  <c:v>56.782902529800303</c:v>
                </c:pt>
                <c:pt idx="1024">
                  <c:v>56.838408788382701</c:v>
                </c:pt>
                <c:pt idx="1025">
                  <c:v>56.893915046965098</c:v>
                </c:pt>
                <c:pt idx="1026">
                  <c:v>56.949421305547503</c:v>
                </c:pt>
                <c:pt idx="1027">
                  <c:v>57.0049275641299</c:v>
                </c:pt>
                <c:pt idx="1028">
                  <c:v>57.060433822712298</c:v>
                </c:pt>
                <c:pt idx="1029">
                  <c:v>57.115940081294703</c:v>
                </c:pt>
                <c:pt idx="1030">
                  <c:v>57.1714463398771</c:v>
                </c:pt>
                <c:pt idx="1031">
                  <c:v>57.226952598459498</c:v>
                </c:pt>
                <c:pt idx="1032">
                  <c:v>57.282458857042002</c:v>
                </c:pt>
                <c:pt idx="1033">
                  <c:v>57.337965115624399</c:v>
                </c:pt>
                <c:pt idx="1034">
                  <c:v>57.393471374206797</c:v>
                </c:pt>
                <c:pt idx="1035">
                  <c:v>57.448977632789202</c:v>
                </c:pt>
                <c:pt idx="1036">
                  <c:v>57.504483891371599</c:v>
                </c:pt>
                <c:pt idx="1037">
                  <c:v>57.559990149953997</c:v>
                </c:pt>
                <c:pt idx="1038">
                  <c:v>57.615496408536401</c:v>
                </c:pt>
                <c:pt idx="1039">
                  <c:v>57.671002667118799</c:v>
                </c:pt>
                <c:pt idx="1040">
                  <c:v>57.726508925701197</c:v>
                </c:pt>
                <c:pt idx="1041">
                  <c:v>57.782015184283601</c:v>
                </c:pt>
                <c:pt idx="1042">
                  <c:v>57.837521442865999</c:v>
                </c:pt>
                <c:pt idx="1043">
                  <c:v>57.893027701448403</c:v>
                </c:pt>
                <c:pt idx="1044">
                  <c:v>57.948533960030801</c:v>
                </c:pt>
                <c:pt idx="1045">
                  <c:v>58.004040218613198</c:v>
                </c:pt>
                <c:pt idx="1046">
                  <c:v>58.059546477195603</c:v>
                </c:pt>
                <c:pt idx="1047">
                  <c:v>58.115052735778001</c:v>
                </c:pt>
                <c:pt idx="1048">
                  <c:v>58.170558994360398</c:v>
                </c:pt>
                <c:pt idx="1049">
                  <c:v>58.226065252942803</c:v>
                </c:pt>
                <c:pt idx="1050">
                  <c:v>58.2815715115252</c:v>
                </c:pt>
                <c:pt idx="1051">
                  <c:v>58.337077770107598</c:v>
                </c:pt>
                <c:pt idx="1052">
                  <c:v>58.392584028690102</c:v>
                </c:pt>
                <c:pt idx="1053">
                  <c:v>58.4480902872725</c:v>
                </c:pt>
                <c:pt idx="1054">
                  <c:v>58.503596545854897</c:v>
                </c:pt>
                <c:pt idx="1055">
                  <c:v>58.559102804437302</c:v>
                </c:pt>
                <c:pt idx="1056">
                  <c:v>58.614609063019699</c:v>
                </c:pt>
                <c:pt idx="1057">
                  <c:v>58.670115321602097</c:v>
                </c:pt>
                <c:pt idx="1058">
                  <c:v>58.725621580184502</c:v>
                </c:pt>
                <c:pt idx="1059">
                  <c:v>58.781127838766899</c:v>
                </c:pt>
                <c:pt idx="1060">
                  <c:v>58.836634097349297</c:v>
                </c:pt>
                <c:pt idx="1061">
                  <c:v>58.892140355931701</c:v>
                </c:pt>
                <c:pt idx="1062">
                  <c:v>58.947646614514099</c:v>
                </c:pt>
                <c:pt idx="1063">
                  <c:v>59.003152873096496</c:v>
                </c:pt>
                <c:pt idx="1064">
                  <c:v>59.058659131678901</c:v>
                </c:pt>
                <c:pt idx="1065">
                  <c:v>59.114165390261299</c:v>
                </c:pt>
                <c:pt idx="1066">
                  <c:v>59.169671648843703</c:v>
                </c:pt>
                <c:pt idx="1067">
                  <c:v>59.225177907426101</c:v>
                </c:pt>
                <c:pt idx="1068">
                  <c:v>59.280684166008498</c:v>
                </c:pt>
                <c:pt idx="1069">
                  <c:v>59.336190424590903</c:v>
                </c:pt>
                <c:pt idx="1070">
                  <c:v>59.391696683173301</c:v>
                </c:pt>
                <c:pt idx="1071">
                  <c:v>59.447202941755698</c:v>
                </c:pt>
                <c:pt idx="1072">
                  <c:v>59.502709200338202</c:v>
                </c:pt>
                <c:pt idx="1073">
                  <c:v>59.5582154589206</c:v>
                </c:pt>
                <c:pt idx="1074">
                  <c:v>59.613721717502997</c:v>
                </c:pt>
                <c:pt idx="1075">
                  <c:v>59.669227976085402</c:v>
                </c:pt>
                <c:pt idx="1076">
                  <c:v>59.7247342346678</c:v>
                </c:pt>
                <c:pt idx="1077">
                  <c:v>59.780240493250197</c:v>
                </c:pt>
                <c:pt idx="1078">
                  <c:v>59.835746751832602</c:v>
                </c:pt>
                <c:pt idx="1079">
                  <c:v>59.891253010414999</c:v>
                </c:pt>
                <c:pt idx="1080">
                  <c:v>59.946759268997397</c:v>
                </c:pt>
                <c:pt idx="1081">
                  <c:v>60.002265527579802</c:v>
                </c:pt>
                <c:pt idx="1082">
                  <c:v>60.057771786162199</c:v>
                </c:pt>
                <c:pt idx="1083">
                  <c:v>60.113278044744597</c:v>
                </c:pt>
                <c:pt idx="1084">
                  <c:v>60.168784303327001</c:v>
                </c:pt>
                <c:pt idx="1085">
                  <c:v>60.224290561909399</c:v>
                </c:pt>
                <c:pt idx="1086">
                  <c:v>60.279796820491804</c:v>
                </c:pt>
                <c:pt idx="1087">
                  <c:v>60.335303079074201</c:v>
                </c:pt>
                <c:pt idx="1088">
                  <c:v>60.390809337656599</c:v>
                </c:pt>
                <c:pt idx="1089">
                  <c:v>60.446315596239003</c:v>
                </c:pt>
                <c:pt idx="1090">
                  <c:v>60.501821854821401</c:v>
                </c:pt>
                <c:pt idx="1091">
                  <c:v>60.557328113403798</c:v>
                </c:pt>
                <c:pt idx="1092">
                  <c:v>60.612834371986303</c:v>
                </c:pt>
                <c:pt idx="1093">
                  <c:v>60.6683406305687</c:v>
                </c:pt>
                <c:pt idx="1094">
                  <c:v>60.723846889151098</c:v>
                </c:pt>
                <c:pt idx="1095">
                  <c:v>60.779353147733502</c:v>
                </c:pt>
                <c:pt idx="1096">
                  <c:v>60.8348594063159</c:v>
                </c:pt>
                <c:pt idx="1097">
                  <c:v>60.890365664898297</c:v>
                </c:pt>
                <c:pt idx="1098">
                  <c:v>60.945871923480702</c:v>
                </c:pt>
                <c:pt idx="1099">
                  <c:v>61.0013781820631</c:v>
                </c:pt>
                <c:pt idx="1100">
                  <c:v>61.056884440645497</c:v>
                </c:pt>
                <c:pt idx="1101">
                  <c:v>61.112390699227902</c:v>
                </c:pt>
                <c:pt idx="1102">
                  <c:v>61.167896957810299</c:v>
                </c:pt>
                <c:pt idx="1103">
                  <c:v>61.223403216392697</c:v>
                </c:pt>
                <c:pt idx="1104">
                  <c:v>61.278909474975102</c:v>
                </c:pt>
                <c:pt idx="1105">
                  <c:v>61.334415733557499</c:v>
                </c:pt>
                <c:pt idx="1106">
                  <c:v>61.389921992139897</c:v>
                </c:pt>
                <c:pt idx="1107">
                  <c:v>61.445428250722301</c:v>
                </c:pt>
                <c:pt idx="1108">
                  <c:v>61.500934509304699</c:v>
                </c:pt>
                <c:pt idx="1109">
                  <c:v>61.556440767887104</c:v>
                </c:pt>
                <c:pt idx="1110">
                  <c:v>61.611947026469501</c:v>
                </c:pt>
                <c:pt idx="1111">
                  <c:v>61.667453285051899</c:v>
                </c:pt>
                <c:pt idx="1112">
                  <c:v>61.722959543634403</c:v>
                </c:pt>
                <c:pt idx="1113">
                  <c:v>61.7784658022168</c:v>
                </c:pt>
                <c:pt idx="1114">
                  <c:v>61.833972060799198</c:v>
                </c:pt>
                <c:pt idx="1115">
                  <c:v>61.889478319381602</c:v>
                </c:pt>
                <c:pt idx="1116">
                  <c:v>61.944984577964</c:v>
                </c:pt>
                <c:pt idx="1117">
                  <c:v>62.000490836546398</c:v>
                </c:pt>
                <c:pt idx="1118">
                  <c:v>62.055997095128802</c:v>
                </c:pt>
                <c:pt idx="1119">
                  <c:v>62.1115033537112</c:v>
                </c:pt>
                <c:pt idx="1120">
                  <c:v>62.167009612293597</c:v>
                </c:pt>
                <c:pt idx="1121">
                  <c:v>62.222515870876002</c:v>
                </c:pt>
                <c:pt idx="1122">
                  <c:v>62.2780221294584</c:v>
                </c:pt>
                <c:pt idx="1123">
                  <c:v>62.333528388040797</c:v>
                </c:pt>
                <c:pt idx="1124">
                  <c:v>62.389034646623202</c:v>
                </c:pt>
                <c:pt idx="1125">
                  <c:v>62.444540905205599</c:v>
                </c:pt>
                <c:pt idx="1126">
                  <c:v>62.500047163787997</c:v>
                </c:pt>
                <c:pt idx="1127">
                  <c:v>62.555553422370402</c:v>
                </c:pt>
                <c:pt idx="1128">
                  <c:v>62.611059680952799</c:v>
                </c:pt>
                <c:pt idx="1129">
                  <c:v>62.666565939535197</c:v>
                </c:pt>
                <c:pt idx="1130">
                  <c:v>62.722072198117601</c:v>
                </c:pt>
                <c:pt idx="1131">
                  <c:v>62.777578456699999</c:v>
                </c:pt>
                <c:pt idx="1132">
                  <c:v>62.833084715282503</c:v>
                </c:pt>
                <c:pt idx="1133">
                  <c:v>62.8885909738649</c:v>
                </c:pt>
                <c:pt idx="1134">
                  <c:v>62.944097232447298</c:v>
                </c:pt>
                <c:pt idx="1135">
                  <c:v>62.999603491029703</c:v>
                </c:pt>
                <c:pt idx="1136">
                  <c:v>63.0551097496121</c:v>
                </c:pt>
                <c:pt idx="1137">
                  <c:v>63.110616008194498</c:v>
                </c:pt>
                <c:pt idx="1138">
                  <c:v>63.166122266776902</c:v>
                </c:pt>
                <c:pt idx="1139">
                  <c:v>63.2216285253593</c:v>
                </c:pt>
                <c:pt idx="1140">
                  <c:v>63.277134783941698</c:v>
                </c:pt>
                <c:pt idx="1141">
                  <c:v>63.332641042524102</c:v>
                </c:pt>
                <c:pt idx="1142">
                  <c:v>63.3881473011065</c:v>
                </c:pt>
                <c:pt idx="1143">
                  <c:v>63.443653559688897</c:v>
                </c:pt>
                <c:pt idx="1144">
                  <c:v>63.499159818271302</c:v>
                </c:pt>
                <c:pt idx="1145">
                  <c:v>63.5546660768537</c:v>
                </c:pt>
                <c:pt idx="1146">
                  <c:v>63.610172335436097</c:v>
                </c:pt>
                <c:pt idx="1147">
                  <c:v>63.665678594018502</c:v>
                </c:pt>
                <c:pt idx="1148">
                  <c:v>63.721184852600899</c:v>
                </c:pt>
                <c:pt idx="1149">
                  <c:v>63.776691111183297</c:v>
                </c:pt>
                <c:pt idx="1150">
                  <c:v>63.832197369765701</c:v>
                </c:pt>
                <c:pt idx="1151">
                  <c:v>63.887703628348099</c:v>
                </c:pt>
                <c:pt idx="1152">
                  <c:v>63.943209886930603</c:v>
                </c:pt>
                <c:pt idx="1153">
                  <c:v>63.998716145513001</c:v>
                </c:pt>
                <c:pt idx="1154">
                  <c:v>64.054222404095398</c:v>
                </c:pt>
                <c:pt idx="1155">
                  <c:v>64.109728662677796</c:v>
                </c:pt>
                <c:pt idx="1156">
                  <c:v>64.165234921260193</c:v>
                </c:pt>
                <c:pt idx="1157">
                  <c:v>64.220741179842605</c:v>
                </c:pt>
                <c:pt idx="1158">
                  <c:v>64.276247438425003</c:v>
                </c:pt>
                <c:pt idx="1159">
                  <c:v>64.3317536970074</c:v>
                </c:pt>
                <c:pt idx="1160">
                  <c:v>64.387259955589798</c:v>
                </c:pt>
                <c:pt idx="1161">
                  <c:v>64.442766214172195</c:v>
                </c:pt>
                <c:pt idx="1162">
                  <c:v>64.498272472754607</c:v>
                </c:pt>
                <c:pt idx="1163">
                  <c:v>64.553778731337005</c:v>
                </c:pt>
                <c:pt idx="1164">
                  <c:v>64.609284989919402</c:v>
                </c:pt>
                <c:pt idx="1165">
                  <c:v>64.6647912485018</c:v>
                </c:pt>
                <c:pt idx="1166">
                  <c:v>64.720297507084197</c:v>
                </c:pt>
                <c:pt idx="1167">
                  <c:v>64.775803765666595</c:v>
                </c:pt>
                <c:pt idx="1168">
                  <c:v>64.831310024249007</c:v>
                </c:pt>
                <c:pt idx="1169">
                  <c:v>64.886816282831404</c:v>
                </c:pt>
                <c:pt idx="1170">
                  <c:v>64.942322541413802</c:v>
                </c:pt>
                <c:pt idx="1171">
                  <c:v>64.997828799996299</c:v>
                </c:pt>
                <c:pt idx="1172">
                  <c:v>65.053335058578696</c:v>
                </c:pt>
                <c:pt idx="1173">
                  <c:v>65.108841317161094</c:v>
                </c:pt>
                <c:pt idx="1174">
                  <c:v>65.164347575743506</c:v>
                </c:pt>
                <c:pt idx="1175">
                  <c:v>65.219853834325903</c:v>
                </c:pt>
                <c:pt idx="1176">
                  <c:v>65.275360092908301</c:v>
                </c:pt>
                <c:pt idx="1177">
                  <c:v>65.330866351490698</c:v>
                </c:pt>
                <c:pt idx="1178">
                  <c:v>65.386372610073096</c:v>
                </c:pt>
                <c:pt idx="1179">
                  <c:v>65.441878868655493</c:v>
                </c:pt>
                <c:pt idx="1180">
                  <c:v>65.497385127237905</c:v>
                </c:pt>
                <c:pt idx="1181">
                  <c:v>65.552891385820303</c:v>
                </c:pt>
                <c:pt idx="1182">
                  <c:v>65.6083976444027</c:v>
                </c:pt>
                <c:pt idx="1183">
                  <c:v>65.663903902985098</c:v>
                </c:pt>
                <c:pt idx="1184">
                  <c:v>65.719410161567495</c:v>
                </c:pt>
                <c:pt idx="1185">
                  <c:v>65.774916420149907</c:v>
                </c:pt>
                <c:pt idx="1186">
                  <c:v>65.830422678732305</c:v>
                </c:pt>
                <c:pt idx="1187">
                  <c:v>65.885928937314702</c:v>
                </c:pt>
                <c:pt idx="1188">
                  <c:v>65.9414351958971</c:v>
                </c:pt>
                <c:pt idx="1189">
                  <c:v>65.996941454479497</c:v>
                </c:pt>
                <c:pt idx="1190">
                  <c:v>66.052447713061895</c:v>
                </c:pt>
                <c:pt idx="1191">
                  <c:v>66.107953971644307</c:v>
                </c:pt>
                <c:pt idx="1192">
                  <c:v>66.163460230226804</c:v>
                </c:pt>
                <c:pt idx="1193">
                  <c:v>66.218966488809201</c:v>
                </c:pt>
                <c:pt idx="1194">
                  <c:v>66.274472747391599</c:v>
                </c:pt>
                <c:pt idx="1195">
                  <c:v>66.329979005973996</c:v>
                </c:pt>
                <c:pt idx="1196">
                  <c:v>66.385485264556394</c:v>
                </c:pt>
                <c:pt idx="1197">
                  <c:v>66.440991523138806</c:v>
                </c:pt>
                <c:pt idx="1198">
                  <c:v>66.496497781721203</c:v>
                </c:pt>
                <c:pt idx="1199">
                  <c:v>66.552004040303601</c:v>
                </c:pt>
                <c:pt idx="1200">
                  <c:v>66.607510298885998</c:v>
                </c:pt>
                <c:pt idx="1201">
                  <c:v>66.663016557468396</c:v>
                </c:pt>
                <c:pt idx="1202">
                  <c:v>66.718522816050793</c:v>
                </c:pt>
                <c:pt idx="1203">
                  <c:v>66.774029074633205</c:v>
                </c:pt>
                <c:pt idx="1204">
                  <c:v>66.829535333215603</c:v>
                </c:pt>
                <c:pt idx="1205">
                  <c:v>66.885041591798</c:v>
                </c:pt>
                <c:pt idx="1206">
                  <c:v>66.940547850380398</c:v>
                </c:pt>
                <c:pt idx="1207">
                  <c:v>66.996054108962795</c:v>
                </c:pt>
                <c:pt idx="1208">
                  <c:v>67.051560367545207</c:v>
                </c:pt>
                <c:pt idx="1209">
                  <c:v>67.107066626127605</c:v>
                </c:pt>
                <c:pt idx="1210">
                  <c:v>67.162572884710002</c:v>
                </c:pt>
                <c:pt idx="1211">
                  <c:v>67.2180791432924</c:v>
                </c:pt>
                <c:pt idx="1212">
                  <c:v>67.273585401874897</c:v>
                </c:pt>
                <c:pt idx="1213">
                  <c:v>67.329091660457294</c:v>
                </c:pt>
                <c:pt idx="1214">
                  <c:v>67.384597919039706</c:v>
                </c:pt>
                <c:pt idx="1215">
                  <c:v>67.440104177622104</c:v>
                </c:pt>
                <c:pt idx="1216">
                  <c:v>67.495610436204501</c:v>
                </c:pt>
                <c:pt idx="1217">
                  <c:v>67.551116694786899</c:v>
                </c:pt>
                <c:pt idx="1218">
                  <c:v>67.606622953369296</c:v>
                </c:pt>
                <c:pt idx="1219">
                  <c:v>67.662129211951694</c:v>
                </c:pt>
                <c:pt idx="1220">
                  <c:v>67.717635470534105</c:v>
                </c:pt>
                <c:pt idx="1221">
                  <c:v>67.773141729116503</c:v>
                </c:pt>
                <c:pt idx="1222">
                  <c:v>67.828647987698901</c:v>
                </c:pt>
                <c:pt idx="1223">
                  <c:v>67.884154246281298</c:v>
                </c:pt>
                <c:pt idx="1224">
                  <c:v>67.939660504863696</c:v>
                </c:pt>
                <c:pt idx="1225">
                  <c:v>67.995166763446093</c:v>
                </c:pt>
                <c:pt idx="1226">
                  <c:v>68.050673022028505</c:v>
                </c:pt>
                <c:pt idx="1227">
                  <c:v>68.106179280610903</c:v>
                </c:pt>
                <c:pt idx="1228">
                  <c:v>68.1616855391933</c:v>
                </c:pt>
                <c:pt idx="1229">
                  <c:v>68.217191797775698</c:v>
                </c:pt>
                <c:pt idx="1230">
                  <c:v>68.272698056358095</c:v>
                </c:pt>
                <c:pt idx="1231">
                  <c:v>68.328204314940606</c:v>
                </c:pt>
                <c:pt idx="1232">
                  <c:v>68.383710573522904</c:v>
                </c:pt>
                <c:pt idx="1233">
                  <c:v>68.439216832105402</c:v>
                </c:pt>
                <c:pt idx="1234">
                  <c:v>68.494723090687799</c:v>
                </c:pt>
                <c:pt idx="1235">
                  <c:v>68.550229349270197</c:v>
                </c:pt>
                <c:pt idx="1236">
                  <c:v>68.605735607852594</c:v>
                </c:pt>
                <c:pt idx="1237">
                  <c:v>68.661241866435006</c:v>
                </c:pt>
                <c:pt idx="1238">
                  <c:v>68.716748125017403</c:v>
                </c:pt>
                <c:pt idx="1239">
                  <c:v>68.772254383599801</c:v>
                </c:pt>
                <c:pt idx="1240">
                  <c:v>68.827760642182199</c:v>
                </c:pt>
                <c:pt idx="1241">
                  <c:v>68.883266900764596</c:v>
                </c:pt>
                <c:pt idx="1242">
                  <c:v>68.938773159346994</c:v>
                </c:pt>
                <c:pt idx="1243">
                  <c:v>68.994279417929405</c:v>
                </c:pt>
                <c:pt idx="1244">
                  <c:v>69.049785676511803</c:v>
                </c:pt>
                <c:pt idx="1245">
                  <c:v>69.105291935094201</c:v>
                </c:pt>
                <c:pt idx="1246">
                  <c:v>69.160798193676598</c:v>
                </c:pt>
                <c:pt idx="1247">
                  <c:v>69.216304452258996</c:v>
                </c:pt>
                <c:pt idx="1248">
                  <c:v>69.271810710841393</c:v>
                </c:pt>
                <c:pt idx="1249">
                  <c:v>69.327316969423805</c:v>
                </c:pt>
                <c:pt idx="1250">
                  <c:v>69.382823228006202</c:v>
                </c:pt>
                <c:pt idx="1251">
                  <c:v>69.4383294865886</c:v>
                </c:pt>
                <c:pt idx="1252">
                  <c:v>69.493835745171097</c:v>
                </c:pt>
                <c:pt idx="1253">
                  <c:v>69.549342003753495</c:v>
                </c:pt>
                <c:pt idx="1254">
                  <c:v>69.604848262335906</c:v>
                </c:pt>
                <c:pt idx="1255">
                  <c:v>69.660354520918304</c:v>
                </c:pt>
                <c:pt idx="1256">
                  <c:v>69.715860779500701</c:v>
                </c:pt>
                <c:pt idx="1257">
                  <c:v>69.771367038083099</c:v>
                </c:pt>
                <c:pt idx="1258">
                  <c:v>69.826873296665497</c:v>
                </c:pt>
                <c:pt idx="1259">
                  <c:v>69.882379555247894</c:v>
                </c:pt>
                <c:pt idx="1260">
                  <c:v>69.937885813830306</c:v>
                </c:pt>
                <c:pt idx="1261">
                  <c:v>69.993392072412703</c:v>
                </c:pt>
                <c:pt idx="1262">
                  <c:v>70.048898330995101</c:v>
                </c:pt>
                <c:pt idx="1263">
                  <c:v>70.104404589577499</c:v>
                </c:pt>
                <c:pt idx="1264">
                  <c:v>70.159910848159896</c:v>
                </c:pt>
                <c:pt idx="1265">
                  <c:v>70.215417106742294</c:v>
                </c:pt>
                <c:pt idx="1266">
                  <c:v>70.270923365324705</c:v>
                </c:pt>
                <c:pt idx="1267">
                  <c:v>70.326429623907103</c:v>
                </c:pt>
                <c:pt idx="1268">
                  <c:v>70.381935882489501</c:v>
                </c:pt>
                <c:pt idx="1269">
                  <c:v>70.437442141071898</c:v>
                </c:pt>
                <c:pt idx="1270">
                  <c:v>70.492948399654296</c:v>
                </c:pt>
                <c:pt idx="1271">
                  <c:v>70.548454658236807</c:v>
                </c:pt>
                <c:pt idx="1272">
                  <c:v>70.603960916819105</c:v>
                </c:pt>
                <c:pt idx="1273">
                  <c:v>70.659467175401602</c:v>
                </c:pt>
                <c:pt idx="1274">
                  <c:v>70.714973433983999</c:v>
                </c:pt>
                <c:pt idx="1275">
                  <c:v>70.770479692566397</c:v>
                </c:pt>
                <c:pt idx="1276">
                  <c:v>70.825985951148795</c:v>
                </c:pt>
                <c:pt idx="1277">
                  <c:v>70.881492209731206</c:v>
                </c:pt>
                <c:pt idx="1278">
                  <c:v>70.936998468313604</c:v>
                </c:pt>
                <c:pt idx="1279">
                  <c:v>70.992504726896001</c:v>
                </c:pt>
                <c:pt idx="1280">
                  <c:v>71.048010985478399</c:v>
                </c:pt>
                <c:pt idx="1281">
                  <c:v>71.103517244060797</c:v>
                </c:pt>
                <c:pt idx="1282">
                  <c:v>71.159023502643194</c:v>
                </c:pt>
                <c:pt idx="1283">
                  <c:v>71.214529761225606</c:v>
                </c:pt>
                <c:pt idx="1284">
                  <c:v>71.270036019808003</c:v>
                </c:pt>
                <c:pt idx="1285">
                  <c:v>71.325542278390401</c:v>
                </c:pt>
                <c:pt idx="1286">
                  <c:v>71.381048536972799</c:v>
                </c:pt>
                <c:pt idx="1287">
                  <c:v>71.436554795555196</c:v>
                </c:pt>
                <c:pt idx="1288">
                  <c:v>71.492061054137594</c:v>
                </c:pt>
                <c:pt idx="1289">
                  <c:v>71.547567312720005</c:v>
                </c:pt>
                <c:pt idx="1290">
                  <c:v>71.603073571302403</c:v>
                </c:pt>
                <c:pt idx="1291">
                  <c:v>71.6585798298848</c:v>
                </c:pt>
                <c:pt idx="1292">
                  <c:v>71.714086088467297</c:v>
                </c:pt>
                <c:pt idx="1293">
                  <c:v>71.769592347049695</c:v>
                </c:pt>
                <c:pt idx="1294">
                  <c:v>71.825098605632107</c:v>
                </c:pt>
                <c:pt idx="1295">
                  <c:v>71.880604864214504</c:v>
                </c:pt>
                <c:pt idx="1296">
                  <c:v>71.936111122796902</c:v>
                </c:pt>
                <c:pt idx="1297">
                  <c:v>71.991617381379299</c:v>
                </c:pt>
                <c:pt idx="1298">
                  <c:v>72.047123639961697</c:v>
                </c:pt>
                <c:pt idx="1299">
                  <c:v>72.102629898544095</c:v>
                </c:pt>
                <c:pt idx="1300">
                  <c:v>72.158136157126506</c:v>
                </c:pt>
                <c:pt idx="1301">
                  <c:v>72.213642415708904</c:v>
                </c:pt>
                <c:pt idx="1302">
                  <c:v>72.269148674291301</c:v>
                </c:pt>
                <c:pt idx="1303">
                  <c:v>72.324654932873699</c:v>
                </c:pt>
                <c:pt idx="1304">
                  <c:v>72.380161191456097</c:v>
                </c:pt>
                <c:pt idx="1305">
                  <c:v>72.435667450038494</c:v>
                </c:pt>
                <c:pt idx="1306">
                  <c:v>72.491173708620906</c:v>
                </c:pt>
                <c:pt idx="1307">
                  <c:v>72.546679967203303</c:v>
                </c:pt>
                <c:pt idx="1308">
                  <c:v>72.602186225785701</c:v>
                </c:pt>
                <c:pt idx="1309">
                  <c:v>72.657692484368098</c:v>
                </c:pt>
                <c:pt idx="1310">
                  <c:v>72.713198742950496</c:v>
                </c:pt>
                <c:pt idx="1311">
                  <c:v>72.768705001532993</c:v>
                </c:pt>
                <c:pt idx="1312">
                  <c:v>72.824211260115305</c:v>
                </c:pt>
                <c:pt idx="1313">
                  <c:v>72.879717518697802</c:v>
                </c:pt>
                <c:pt idx="1314">
                  <c:v>72.9352237772802</c:v>
                </c:pt>
                <c:pt idx="1315">
                  <c:v>72.990730035862597</c:v>
                </c:pt>
                <c:pt idx="1316">
                  <c:v>73.046236294444995</c:v>
                </c:pt>
                <c:pt idx="1317">
                  <c:v>73.101742553027407</c:v>
                </c:pt>
                <c:pt idx="1318">
                  <c:v>73.157248811609804</c:v>
                </c:pt>
                <c:pt idx="1319">
                  <c:v>73.212755070192202</c:v>
                </c:pt>
                <c:pt idx="1320">
                  <c:v>73.268261328774599</c:v>
                </c:pt>
                <c:pt idx="1321">
                  <c:v>73.323767587356997</c:v>
                </c:pt>
                <c:pt idx="1322">
                  <c:v>73.379273845939395</c:v>
                </c:pt>
                <c:pt idx="1323">
                  <c:v>73.434780104521806</c:v>
                </c:pt>
                <c:pt idx="1324">
                  <c:v>73.490286363104204</c:v>
                </c:pt>
                <c:pt idx="1325">
                  <c:v>73.545792621686601</c:v>
                </c:pt>
                <c:pt idx="1326">
                  <c:v>73.601298880268999</c:v>
                </c:pt>
                <c:pt idx="1327">
                  <c:v>73.656805138851396</c:v>
                </c:pt>
                <c:pt idx="1328">
                  <c:v>73.712311397433794</c:v>
                </c:pt>
                <c:pt idx="1329">
                  <c:v>73.767817656016206</c:v>
                </c:pt>
                <c:pt idx="1330">
                  <c:v>73.823323914598603</c:v>
                </c:pt>
                <c:pt idx="1331">
                  <c:v>73.878830173181001</c:v>
                </c:pt>
                <c:pt idx="1332">
                  <c:v>73.934336431763498</c:v>
                </c:pt>
                <c:pt idx="1333">
                  <c:v>73.989842690345895</c:v>
                </c:pt>
                <c:pt idx="1334">
                  <c:v>74.045348948928293</c:v>
                </c:pt>
                <c:pt idx="1335">
                  <c:v>74.100855207510705</c:v>
                </c:pt>
                <c:pt idx="1336">
                  <c:v>74.156361466093102</c:v>
                </c:pt>
                <c:pt idx="1337">
                  <c:v>74.2118677246755</c:v>
                </c:pt>
                <c:pt idx="1338">
                  <c:v>74.267373983257897</c:v>
                </c:pt>
                <c:pt idx="1339">
                  <c:v>74.322880241840295</c:v>
                </c:pt>
                <c:pt idx="1340">
                  <c:v>74.378386500422707</c:v>
                </c:pt>
                <c:pt idx="1341">
                  <c:v>74.433892759005104</c:v>
                </c:pt>
                <c:pt idx="1342">
                  <c:v>74.489399017587502</c:v>
                </c:pt>
                <c:pt idx="1343">
                  <c:v>74.544905276169899</c:v>
                </c:pt>
                <c:pt idx="1344">
                  <c:v>74.600411534752297</c:v>
                </c:pt>
                <c:pt idx="1345">
                  <c:v>74.655917793334694</c:v>
                </c:pt>
                <c:pt idx="1346">
                  <c:v>74.711424051917106</c:v>
                </c:pt>
                <c:pt idx="1347">
                  <c:v>74.766930310499504</c:v>
                </c:pt>
                <c:pt idx="1348">
                  <c:v>74.822436569081901</c:v>
                </c:pt>
                <c:pt idx="1349">
                  <c:v>74.877942827664299</c:v>
                </c:pt>
                <c:pt idx="1350">
                  <c:v>74.933449086246696</c:v>
                </c:pt>
                <c:pt idx="1351">
                  <c:v>74.988955344829193</c:v>
                </c:pt>
                <c:pt idx="1352">
                  <c:v>75.044461603411506</c:v>
                </c:pt>
                <c:pt idx="1353">
                  <c:v>75.099967861994003</c:v>
                </c:pt>
                <c:pt idx="1354">
                  <c:v>75.1554741205764</c:v>
                </c:pt>
                <c:pt idx="1355">
                  <c:v>75.210980379158798</c:v>
                </c:pt>
                <c:pt idx="1356">
                  <c:v>75.266486637741195</c:v>
                </c:pt>
                <c:pt idx="1357">
                  <c:v>75.321992896323593</c:v>
                </c:pt>
                <c:pt idx="1358">
                  <c:v>75.377499154906005</c:v>
                </c:pt>
                <c:pt idx="1359">
                  <c:v>75.433005413488402</c:v>
                </c:pt>
                <c:pt idx="1360">
                  <c:v>75.4885116720708</c:v>
                </c:pt>
                <c:pt idx="1361">
                  <c:v>75.544017930653197</c:v>
                </c:pt>
                <c:pt idx="1362">
                  <c:v>75.599524189235595</c:v>
                </c:pt>
                <c:pt idx="1363">
                  <c:v>75.655030447818007</c:v>
                </c:pt>
                <c:pt idx="1364">
                  <c:v>75.710536706400404</c:v>
                </c:pt>
                <c:pt idx="1365">
                  <c:v>75.766042964982802</c:v>
                </c:pt>
                <c:pt idx="1366">
                  <c:v>75.821549223565199</c:v>
                </c:pt>
                <c:pt idx="1367">
                  <c:v>75.877055482147597</c:v>
                </c:pt>
                <c:pt idx="1368">
                  <c:v>75.932561740729994</c:v>
                </c:pt>
                <c:pt idx="1369">
                  <c:v>75.988067999312406</c:v>
                </c:pt>
                <c:pt idx="1370">
                  <c:v>76.043574257894804</c:v>
                </c:pt>
                <c:pt idx="1371">
                  <c:v>76.099080516477201</c:v>
                </c:pt>
                <c:pt idx="1372">
                  <c:v>76.154586775059698</c:v>
                </c:pt>
                <c:pt idx="1373">
                  <c:v>76.210093033642096</c:v>
                </c:pt>
                <c:pt idx="1374">
                  <c:v>76.265599292224493</c:v>
                </c:pt>
                <c:pt idx="1375">
                  <c:v>76.321105550806905</c:v>
                </c:pt>
                <c:pt idx="1376">
                  <c:v>76.376611809389303</c:v>
                </c:pt>
                <c:pt idx="1377">
                  <c:v>76.4321180679717</c:v>
                </c:pt>
                <c:pt idx="1378">
                  <c:v>76.487624326554098</c:v>
                </c:pt>
                <c:pt idx="1379">
                  <c:v>76.543130585136495</c:v>
                </c:pt>
                <c:pt idx="1380">
                  <c:v>76.598636843718893</c:v>
                </c:pt>
                <c:pt idx="1381">
                  <c:v>76.654143102301305</c:v>
                </c:pt>
                <c:pt idx="1382">
                  <c:v>76.709649360883702</c:v>
                </c:pt>
                <c:pt idx="1383">
                  <c:v>76.7651556194661</c:v>
                </c:pt>
                <c:pt idx="1384">
                  <c:v>76.820661878048497</c:v>
                </c:pt>
                <c:pt idx="1385">
                  <c:v>76.876168136630895</c:v>
                </c:pt>
                <c:pt idx="1386">
                  <c:v>76.931674395213307</c:v>
                </c:pt>
                <c:pt idx="1387">
                  <c:v>76.987180653795704</c:v>
                </c:pt>
                <c:pt idx="1388">
                  <c:v>77.042686912378102</c:v>
                </c:pt>
                <c:pt idx="1389">
                  <c:v>77.098193170960499</c:v>
                </c:pt>
                <c:pt idx="1390">
                  <c:v>77.153699429542897</c:v>
                </c:pt>
                <c:pt idx="1391">
                  <c:v>77.209205688125394</c:v>
                </c:pt>
                <c:pt idx="1392">
                  <c:v>77.264711946707706</c:v>
                </c:pt>
                <c:pt idx="1393">
                  <c:v>77.320218205290203</c:v>
                </c:pt>
                <c:pt idx="1394">
                  <c:v>77.375724463872601</c:v>
                </c:pt>
                <c:pt idx="1395">
                  <c:v>77.431230722454998</c:v>
                </c:pt>
                <c:pt idx="1396">
                  <c:v>77.486736981037396</c:v>
                </c:pt>
                <c:pt idx="1397">
                  <c:v>77.542243239619793</c:v>
                </c:pt>
                <c:pt idx="1398">
                  <c:v>77.597749498202205</c:v>
                </c:pt>
                <c:pt idx="1399">
                  <c:v>77.653255756784603</c:v>
                </c:pt>
                <c:pt idx="1400">
                  <c:v>77.708762015367</c:v>
                </c:pt>
                <c:pt idx="1401">
                  <c:v>77.764268273949398</c:v>
                </c:pt>
                <c:pt idx="1402">
                  <c:v>77.819774532531795</c:v>
                </c:pt>
                <c:pt idx="1403">
                  <c:v>77.875280791114207</c:v>
                </c:pt>
                <c:pt idx="1404">
                  <c:v>77.930787049696605</c:v>
                </c:pt>
                <c:pt idx="1405">
                  <c:v>77.986293308279002</c:v>
                </c:pt>
                <c:pt idx="1406">
                  <c:v>78.0417995668614</c:v>
                </c:pt>
                <c:pt idx="1407">
                  <c:v>78.097305825443797</c:v>
                </c:pt>
                <c:pt idx="1408">
                  <c:v>78.152812084026195</c:v>
                </c:pt>
                <c:pt idx="1409">
                  <c:v>78.208318342608607</c:v>
                </c:pt>
                <c:pt idx="1410">
                  <c:v>78.263824601191004</c:v>
                </c:pt>
                <c:pt idx="1411">
                  <c:v>78.319330859773402</c:v>
                </c:pt>
                <c:pt idx="1412">
                  <c:v>78.374837118355899</c:v>
                </c:pt>
                <c:pt idx="1413">
                  <c:v>78.430343376938296</c:v>
                </c:pt>
                <c:pt idx="1414">
                  <c:v>78.485849635520694</c:v>
                </c:pt>
                <c:pt idx="1415">
                  <c:v>78.541355894103106</c:v>
                </c:pt>
                <c:pt idx="1416">
                  <c:v>78.596862152685503</c:v>
                </c:pt>
                <c:pt idx="1417">
                  <c:v>78.652368411267901</c:v>
                </c:pt>
                <c:pt idx="1418">
                  <c:v>78.707874669850298</c:v>
                </c:pt>
                <c:pt idx="1419">
                  <c:v>78.763380928432696</c:v>
                </c:pt>
                <c:pt idx="1420">
                  <c:v>78.818887187015093</c:v>
                </c:pt>
                <c:pt idx="1421">
                  <c:v>78.874393445597505</c:v>
                </c:pt>
                <c:pt idx="1422">
                  <c:v>78.929899704179903</c:v>
                </c:pt>
                <c:pt idx="1423">
                  <c:v>78.9854059627623</c:v>
                </c:pt>
                <c:pt idx="1424">
                  <c:v>79.040912221344698</c:v>
                </c:pt>
                <c:pt idx="1425">
                  <c:v>79.096418479927095</c:v>
                </c:pt>
                <c:pt idx="1426">
                  <c:v>79.151924738509507</c:v>
                </c:pt>
                <c:pt idx="1427">
                  <c:v>79.207430997091905</c:v>
                </c:pt>
                <c:pt idx="1428">
                  <c:v>79.262937255674302</c:v>
                </c:pt>
                <c:pt idx="1429">
                  <c:v>79.3184435142567</c:v>
                </c:pt>
                <c:pt idx="1430">
                  <c:v>79.373949772839097</c:v>
                </c:pt>
                <c:pt idx="1431">
                  <c:v>79.429456031421594</c:v>
                </c:pt>
                <c:pt idx="1432">
                  <c:v>79.484962290003907</c:v>
                </c:pt>
                <c:pt idx="1433">
                  <c:v>79.540468548586404</c:v>
                </c:pt>
                <c:pt idx="1434">
                  <c:v>79.595974807168801</c:v>
                </c:pt>
                <c:pt idx="1435">
                  <c:v>79.651481065751199</c:v>
                </c:pt>
                <c:pt idx="1436">
                  <c:v>79.706987324333596</c:v>
                </c:pt>
                <c:pt idx="1437">
                  <c:v>79.762493582915994</c:v>
                </c:pt>
                <c:pt idx="1438">
                  <c:v>79.817999841498406</c:v>
                </c:pt>
                <c:pt idx="1439">
                  <c:v>79.873506100080803</c:v>
                </c:pt>
                <c:pt idx="1440">
                  <c:v>79.929012358663201</c:v>
                </c:pt>
                <c:pt idx="1441">
                  <c:v>79.984518617245598</c:v>
                </c:pt>
                <c:pt idx="1442">
                  <c:v>80.040024875827996</c:v>
                </c:pt>
                <c:pt idx="1443">
                  <c:v>80.095531134410393</c:v>
                </c:pt>
                <c:pt idx="1444">
                  <c:v>80.151037392992805</c:v>
                </c:pt>
                <c:pt idx="1445">
                  <c:v>80.206543651575203</c:v>
                </c:pt>
                <c:pt idx="1446">
                  <c:v>80.2620499101576</c:v>
                </c:pt>
                <c:pt idx="1447">
                  <c:v>80.317556168739998</c:v>
                </c:pt>
                <c:pt idx="1448">
                  <c:v>80.373062427322395</c:v>
                </c:pt>
                <c:pt idx="1449">
                  <c:v>80.428568685904807</c:v>
                </c:pt>
                <c:pt idx="1450">
                  <c:v>80.484074944487205</c:v>
                </c:pt>
                <c:pt idx="1451">
                  <c:v>80.539581203069602</c:v>
                </c:pt>
                <c:pt idx="1452">
                  <c:v>80.595087461652099</c:v>
                </c:pt>
                <c:pt idx="1453">
                  <c:v>80.650593720234497</c:v>
                </c:pt>
                <c:pt idx="1454">
                  <c:v>80.706099978816894</c:v>
                </c:pt>
                <c:pt idx="1455">
                  <c:v>80.761606237399306</c:v>
                </c:pt>
                <c:pt idx="1456">
                  <c:v>80.817112495981704</c:v>
                </c:pt>
                <c:pt idx="1457">
                  <c:v>80.872618754564101</c:v>
                </c:pt>
                <c:pt idx="1458">
                  <c:v>80.928125013146499</c:v>
                </c:pt>
                <c:pt idx="1459">
                  <c:v>80.983631271728896</c:v>
                </c:pt>
                <c:pt idx="1460">
                  <c:v>81.039137530311294</c:v>
                </c:pt>
                <c:pt idx="1461">
                  <c:v>81.094643788893706</c:v>
                </c:pt>
                <c:pt idx="1462">
                  <c:v>81.150150047476103</c:v>
                </c:pt>
                <c:pt idx="1463">
                  <c:v>81.205656306058501</c:v>
                </c:pt>
                <c:pt idx="1464">
                  <c:v>81.261162564640898</c:v>
                </c:pt>
                <c:pt idx="1465">
                  <c:v>81.316668823223296</c:v>
                </c:pt>
                <c:pt idx="1466">
                  <c:v>81.372175081805693</c:v>
                </c:pt>
                <c:pt idx="1467">
                  <c:v>81.427681340388105</c:v>
                </c:pt>
                <c:pt idx="1468">
                  <c:v>81.483187598970503</c:v>
                </c:pt>
                <c:pt idx="1469">
                  <c:v>81.5386938575529</c:v>
                </c:pt>
                <c:pt idx="1470">
                  <c:v>81.594200116135298</c:v>
                </c:pt>
                <c:pt idx="1471">
                  <c:v>81.649706374717795</c:v>
                </c:pt>
                <c:pt idx="1472">
                  <c:v>81.705212633300206</c:v>
                </c:pt>
                <c:pt idx="1473">
                  <c:v>81.760718891882604</c:v>
                </c:pt>
                <c:pt idx="1474">
                  <c:v>81.816225150465002</c:v>
                </c:pt>
                <c:pt idx="1475">
                  <c:v>81.871731409047399</c:v>
                </c:pt>
                <c:pt idx="1476">
                  <c:v>81.927237667629797</c:v>
                </c:pt>
                <c:pt idx="1477">
                  <c:v>81.982743926212194</c:v>
                </c:pt>
                <c:pt idx="1478">
                  <c:v>82.038250184794606</c:v>
                </c:pt>
                <c:pt idx="1479">
                  <c:v>82.093756443377004</c:v>
                </c:pt>
                <c:pt idx="1480">
                  <c:v>82.149262701959401</c:v>
                </c:pt>
                <c:pt idx="1481">
                  <c:v>82.204768960541799</c:v>
                </c:pt>
                <c:pt idx="1482">
                  <c:v>82.260275219124196</c:v>
                </c:pt>
                <c:pt idx="1483">
                  <c:v>82.315781477706594</c:v>
                </c:pt>
                <c:pt idx="1484">
                  <c:v>82.371287736289005</c:v>
                </c:pt>
                <c:pt idx="1485">
                  <c:v>82.426793994871403</c:v>
                </c:pt>
                <c:pt idx="1486">
                  <c:v>82.482300253453801</c:v>
                </c:pt>
                <c:pt idx="1487">
                  <c:v>82.537806512036198</c:v>
                </c:pt>
                <c:pt idx="1488">
                  <c:v>82.593312770618596</c:v>
                </c:pt>
                <c:pt idx="1489">
                  <c:v>82.648819029200993</c:v>
                </c:pt>
                <c:pt idx="1490">
                  <c:v>82.704325287783405</c:v>
                </c:pt>
                <c:pt idx="1491">
                  <c:v>82.759831546365803</c:v>
                </c:pt>
                <c:pt idx="1492">
                  <c:v>82.8153378049483</c:v>
                </c:pt>
                <c:pt idx="1493">
                  <c:v>82.870844063530697</c:v>
                </c:pt>
                <c:pt idx="1494">
                  <c:v>82.926350322113095</c:v>
                </c:pt>
                <c:pt idx="1495">
                  <c:v>82.981856580695506</c:v>
                </c:pt>
                <c:pt idx="1496">
                  <c:v>83.037362839277904</c:v>
                </c:pt>
                <c:pt idx="1497">
                  <c:v>83.092869097860302</c:v>
                </c:pt>
                <c:pt idx="1498">
                  <c:v>83.148375356442699</c:v>
                </c:pt>
                <c:pt idx="1499">
                  <c:v>83.203881615025097</c:v>
                </c:pt>
                <c:pt idx="1500">
                  <c:v>83.259387873607494</c:v>
                </c:pt>
                <c:pt idx="1501">
                  <c:v>83.314894132189906</c:v>
                </c:pt>
                <c:pt idx="1502">
                  <c:v>83.370400390772303</c:v>
                </c:pt>
                <c:pt idx="1503">
                  <c:v>83.425906649354701</c:v>
                </c:pt>
                <c:pt idx="1504">
                  <c:v>83.481412907937099</c:v>
                </c:pt>
                <c:pt idx="1505">
                  <c:v>83.536919166519496</c:v>
                </c:pt>
                <c:pt idx="1506">
                  <c:v>83.592425425101894</c:v>
                </c:pt>
                <c:pt idx="1507">
                  <c:v>83.647931683684305</c:v>
                </c:pt>
                <c:pt idx="1508">
                  <c:v>83.703437942266703</c:v>
                </c:pt>
                <c:pt idx="1509">
                  <c:v>83.758944200849101</c:v>
                </c:pt>
                <c:pt idx="1510">
                  <c:v>83.814450459431498</c:v>
                </c:pt>
                <c:pt idx="1511">
                  <c:v>83.869956718013995</c:v>
                </c:pt>
                <c:pt idx="1512">
                  <c:v>83.925462976596407</c:v>
                </c:pt>
                <c:pt idx="1513">
                  <c:v>83.980969235178804</c:v>
                </c:pt>
                <c:pt idx="1514">
                  <c:v>84.036475493761202</c:v>
                </c:pt>
                <c:pt idx="1515">
                  <c:v>84.0919817523436</c:v>
                </c:pt>
                <c:pt idx="1516">
                  <c:v>84.147488010925997</c:v>
                </c:pt>
                <c:pt idx="1517">
                  <c:v>84.202994269508395</c:v>
                </c:pt>
                <c:pt idx="1518">
                  <c:v>84.258500528090806</c:v>
                </c:pt>
                <c:pt idx="1519">
                  <c:v>84.314006786673204</c:v>
                </c:pt>
                <c:pt idx="1520">
                  <c:v>84.369513045255601</c:v>
                </c:pt>
                <c:pt idx="1521">
                  <c:v>84.425019303837999</c:v>
                </c:pt>
                <c:pt idx="1522">
                  <c:v>84.480525562420397</c:v>
                </c:pt>
                <c:pt idx="1523">
                  <c:v>84.536031821002794</c:v>
                </c:pt>
                <c:pt idx="1524">
                  <c:v>84.591538079585206</c:v>
                </c:pt>
                <c:pt idx="1525">
                  <c:v>84.647044338167603</c:v>
                </c:pt>
                <c:pt idx="1526">
                  <c:v>84.702550596750001</c:v>
                </c:pt>
                <c:pt idx="1527">
                  <c:v>84.758056855332399</c:v>
                </c:pt>
                <c:pt idx="1528">
                  <c:v>84.813563113914796</c:v>
                </c:pt>
                <c:pt idx="1529">
                  <c:v>84.869069372497194</c:v>
                </c:pt>
                <c:pt idx="1530">
                  <c:v>84.924575631079605</c:v>
                </c:pt>
                <c:pt idx="1531">
                  <c:v>84.980081889662003</c:v>
                </c:pt>
                <c:pt idx="1532">
                  <c:v>85.0355881482445</c:v>
                </c:pt>
                <c:pt idx="1533">
                  <c:v>85.091094406826898</c:v>
                </c:pt>
                <c:pt idx="1534">
                  <c:v>85.146600665409295</c:v>
                </c:pt>
                <c:pt idx="1535">
                  <c:v>85.202106923991707</c:v>
                </c:pt>
                <c:pt idx="1536">
                  <c:v>85.257613182574104</c:v>
                </c:pt>
                <c:pt idx="1537">
                  <c:v>85.313119441156502</c:v>
                </c:pt>
                <c:pt idx="1538">
                  <c:v>85.368625699738899</c:v>
                </c:pt>
                <c:pt idx="1539">
                  <c:v>85.424131958321297</c:v>
                </c:pt>
                <c:pt idx="1540">
                  <c:v>85.479638216903695</c:v>
                </c:pt>
                <c:pt idx="1541">
                  <c:v>85.535144475486106</c:v>
                </c:pt>
                <c:pt idx="1542">
                  <c:v>85.590650734068504</c:v>
                </c:pt>
                <c:pt idx="1543">
                  <c:v>85.646156992650901</c:v>
                </c:pt>
                <c:pt idx="1544">
                  <c:v>85.701663251233299</c:v>
                </c:pt>
                <c:pt idx="1545">
                  <c:v>85.757169509815697</c:v>
                </c:pt>
                <c:pt idx="1546">
                  <c:v>85.812675768398094</c:v>
                </c:pt>
                <c:pt idx="1547">
                  <c:v>85.868182026980506</c:v>
                </c:pt>
                <c:pt idx="1548">
                  <c:v>85.923688285562903</c:v>
                </c:pt>
                <c:pt idx="1549">
                  <c:v>85.979194544145301</c:v>
                </c:pt>
                <c:pt idx="1550">
                  <c:v>86.034700802727698</c:v>
                </c:pt>
                <c:pt idx="1551">
                  <c:v>86.090207061310196</c:v>
                </c:pt>
                <c:pt idx="1552">
                  <c:v>86.145713319892593</c:v>
                </c:pt>
                <c:pt idx="1553">
                  <c:v>86.201219578475005</c:v>
                </c:pt>
                <c:pt idx="1554">
                  <c:v>86.256725837057402</c:v>
                </c:pt>
                <c:pt idx="1555">
                  <c:v>86.3122320956398</c:v>
                </c:pt>
                <c:pt idx="1556">
                  <c:v>86.367738354222197</c:v>
                </c:pt>
                <c:pt idx="1557">
                  <c:v>86.423244612804595</c:v>
                </c:pt>
                <c:pt idx="1558">
                  <c:v>86.478750871387007</c:v>
                </c:pt>
                <c:pt idx="1559">
                  <c:v>86.534257129969404</c:v>
                </c:pt>
                <c:pt idx="1560">
                  <c:v>86.589763388551802</c:v>
                </c:pt>
                <c:pt idx="1561">
                  <c:v>86.645269647134199</c:v>
                </c:pt>
                <c:pt idx="1562">
                  <c:v>86.700775905716597</c:v>
                </c:pt>
                <c:pt idx="1563">
                  <c:v>86.756282164298995</c:v>
                </c:pt>
                <c:pt idx="1564">
                  <c:v>86.811788422881406</c:v>
                </c:pt>
                <c:pt idx="1565">
                  <c:v>86.867294681463804</c:v>
                </c:pt>
                <c:pt idx="1566">
                  <c:v>86.922800940046201</c:v>
                </c:pt>
                <c:pt idx="1567">
                  <c:v>86.978307198628599</c:v>
                </c:pt>
                <c:pt idx="1568">
                  <c:v>87.033813457210996</c:v>
                </c:pt>
                <c:pt idx="1569">
                  <c:v>87.089319715793394</c:v>
                </c:pt>
                <c:pt idx="1570">
                  <c:v>87.144825974375806</c:v>
                </c:pt>
                <c:pt idx="1571">
                  <c:v>87.200332232958203</c:v>
                </c:pt>
                <c:pt idx="1572">
                  <c:v>87.2558384915407</c:v>
                </c:pt>
                <c:pt idx="1573">
                  <c:v>87.311344750123098</c:v>
                </c:pt>
                <c:pt idx="1574">
                  <c:v>87.366851008705495</c:v>
                </c:pt>
                <c:pt idx="1575">
                  <c:v>87.422357267287893</c:v>
                </c:pt>
                <c:pt idx="1576">
                  <c:v>87.477863525870305</c:v>
                </c:pt>
                <c:pt idx="1577">
                  <c:v>87.533369784452702</c:v>
                </c:pt>
                <c:pt idx="1578">
                  <c:v>87.5888760430351</c:v>
                </c:pt>
                <c:pt idx="1579">
                  <c:v>87.644382301617497</c:v>
                </c:pt>
                <c:pt idx="1580">
                  <c:v>87.699888560199895</c:v>
                </c:pt>
                <c:pt idx="1581">
                  <c:v>87.755394818782307</c:v>
                </c:pt>
                <c:pt idx="1582">
                  <c:v>87.810901077364704</c:v>
                </c:pt>
                <c:pt idx="1583">
                  <c:v>87.866407335947102</c:v>
                </c:pt>
                <c:pt idx="1584">
                  <c:v>87.921913594529499</c:v>
                </c:pt>
                <c:pt idx="1585">
                  <c:v>87.977419853111897</c:v>
                </c:pt>
                <c:pt idx="1586">
                  <c:v>88.032926111694294</c:v>
                </c:pt>
                <c:pt idx="1587">
                  <c:v>88.088432370276706</c:v>
                </c:pt>
                <c:pt idx="1588">
                  <c:v>88.143938628859104</c:v>
                </c:pt>
                <c:pt idx="1589">
                  <c:v>88.199444887441501</c:v>
                </c:pt>
                <c:pt idx="1590">
                  <c:v>88.254951146023899</c:v>
                </c:pt>
                <c:pt idx="1591">
                  <c:v>88.310457404606396</c:v>
                </c:pt>
                <c:pt idx="1592">
                  <c:v>88.365963663188793</c:v>
                </c:pt>
                <c:pt idx="1593">
                  <c:v>88.421469921771205</c:v>
                </c:pt>
                <c:pt idx="1594">
                  <c:v>88.476976180353603</c:v>
                </c:pt>
                <c:pt idx="1595">
                  <c:v>88.532482438936</c:v>
                </c:pt>
                <c:pt idx="1596">
                  <c:v>88.587988697518398</c:v>
                </c:pt>
                <c:pt idx="1597">
                  <c:v>88.643494956100795</c:v>
                </c:pt>
                <c:pt idx="1598">
                  <c:v>88.699001214683193</c:v>
                </c:pt>
                <c:pt idx="1599">
                  <c:v>88.754507473265605</c:v>
                </c:pt>
                <c:pt idx="1600">
                  <c:v>88.810013731848002</c:v>
                </c:pt>
                <c:pt idx="1601">
                  <c:v>88.8655199904304</c:v>
                </c:pt>
                <c:pt idx="1602">
                  <c:v>88.921026249012797</c:v>
                </c:pt>
                <c:pt idx="1603">
                  <c:v>88.976532507595195</c:v>
                </c:pt>
                <c:pt idx="1604">
                  <c:v>89.032038766177607</c:v>
                </c:pt>
                <c:pt idx="1605">
                  <c:v>89.087545024760004</c:v>
                </c:pt>
                <c:pt idx="1606">
                  <c:v>89.143051283342402</c:v>
                </c:pt>
                <c:pt idx="1607">
                  <c:v>89.198557541924799</c:v>
                </c:pt>
                <c:pt idx="1608">
                  <c:v>89.254063800507197</c:v>
                </c:pt>
                <c:pt idx="1609">
                  <c:v>89.309570059089594</c:v>
                </c:pt>
                <c:pt idx="1610">
                  <c:v>89.365076317672006</c:v>
                </c:pt>
                <c:pt idx="1611">
                  <c:v>89.420582576254404</c:v>
                </c:pt>
                <c:pt idx="1612">
                  <c:v>89.476088834836901</c:v>
                </c:pt>
                <c:pt idx="1613">
                  <c:v>89.531595093419298</c:v>
                </c:pt>
                <c:pt idx="1614">
                  <c:v>89.587101352001696</c:v>
                </c:pt>
                <c:pt idx="1615">
                  <c:v>89.642607610584093</c:v>
                </c:pt>
                <c:pt idx="1616">
                  <c:v>89.698113869166505</c:v>
                </c:pt>
                <c:pt idx="1617">
                  <c:v>89.753620127748903</c:v>
                </c:pt>
                <c:pt idx="1618">
                  <c:v>89.8091263863313</c:v>
                </c:pt>
                <c:pt idx="1619">
                  <c:v>89.864632644913698</c:v>
                </c:pt>
                <c:pt idx="1620">
                  <c:v>89.920138903496095</c:v>
                </c:pt>
                <c:pt idx="1621">
                  <c:v>89.975645162078493</c:v>
                </c:pt>
                <c:pt idx="1622">
                  <c:v>90.031151420660905</c:v>
                </c:pt>
                <c:pt idx="1623">
                  <c:v>90.086657679243302</c:v>
                </c:pt>
                <c:pt idx="1624">
                  <c:v>90.1421639378257</c:v>
                </c:pt>
                <c:pt idx="1625">
                  <c:v>90.197670196408097</c:v>
                </c:pt>
                <c:pt idx="1626">
                  <c:v>90.253176454990495</c:v>
                </c:pt>
                <c:pt idx="1627">
                  <c:v>90.308682713572907</c:v>
                </c:pt>
                <c:pt idx="1628">
                  <c:v>90.364188972155304</c:v>
                </c:pt>
                <c:pt idx="1629">
                  <c:v>90.419695230737702</c:v>
                </c:pt>
                <c:pt idx="1630">
                  <c:v>90.475201489320099</c:v>
                </c:pt>
                <c:pt idx="1631">
                  <c:v>90.530707747902596</c:v>
                </c:pt>
                <c:pt idx="1632">
                  <c:v>90.586214006484994</c:v>
                </c:pt>
                <c:pt idx="1633">
                  <c:v>90.641720265067406</c:v>
                </c:pt>
                <c:pt idx="1634">
                  <c:v>90.697226523649803</c:v>
                </c:pt>
                <c:pt idx="1635">
                  <c:v>90.752732782232201</c:v>
                </c:pt>
                <c:pt idx="1636">
                  <c:v>90.808239040814598</c:v>
                </c:pt>
                <c:pt idx="1637">
                  <c:v>90.863745299396996</c:v>
                </c:pt>
                <c:pt idx="1638">
                  <c:v>90.919251557979393</c:v>
                </c:pt>
                <c:pt idx="1639">
                  <c:v>90.974757816561805</c:v>
                </c:pt>
                <c:pt idx="1640">
                  <c:v>91.030264075144203</c:v>
                </c:pt>
                <c:pt idx="1641">
                  <c:v>91.0857703337266</c:v>
                </c:pt>
                <c:pt idx="1642">
                  <c:v>91.141276592308998</c:v>
                </c:pt>
                <c:pt idx="1643">
                  <c:v>91.196782850891395</c:v>
                </c:pt>
                <c:pt idx="1644">
                  <c:v>91.252289109473793</c:v>
                </c:pt>
                <c:pt idx="1645">
                  <c:v>91.307795368056205</c:v>
                </c:pt>
                <c:pt idx="1646">
                  <c:v>91.363301626638602</c:v>
                </c:pt>
                <c:pt idx="1647">
                  <c:v>91.418807885221</c:v>
                </c:pt>
                <c:pt idx="1648">
                  <c:v>91.474314143803397</c:v>
                </c:pt>
                <c:pt idx="1649">
                  <c:v>91.529820402385795</c:v>
                </c:pt>
                <c:pt idx="1650">
                  <c:v>91.585326660968207</c:v>
                </c:pt>
                <c:pt idx="1651">
                  <c:v>91.640832919550604</c:v>
                </c:pt>
                <c:pt idx="1652">
                  <c:v>91.696339178133101</c:v>
                </c:pt>
                <c:pt idx="1653">
                  <c:v>91.751845436715499</c:v>
                </c:pt>
                <c:pt idx="1654">
                  <c:v>91.807351695297896</c:v>
                </c:pt>
                <c:pt idx="1655">
                  <c:v>91.862857953880294</c:v>
                </c:pt>
                <c:pt idx="1656">
                  <c:v>91.918364212462706</c:v>
                </c:pt>
                <c:pt idx="1657">
                  <c:v>91.973870471045103</c:v>
                </c:pt>
                <c:pt idx="1658">
                  <c:v>92.029376729627501</c:v>
                </c:pt>
                <c:pt idx="1659">
                  <c:v>92.084882988209898</c:v>
                </c:pt>
                <c:pt idx="1660">
                  <c:v>92.140389246792296</c:v>
                </c:pt>
                <c:pt idx="1661">
                  <c:v>92.195895505374693</c:v>
                </c:pt>
                <c:pt idx="1662">
                  <c:v>92.251401763957105</c:v>
                </c:pt>
                <c:pt idx="1663">
                  <c:v>92.306908022539503</c:v>
                </c:pt>
                <c:pt idx="1664">
                  <c:v>92.3624142811219</c:v>
                </c:pt>
                <c:pt idx="1665">
                  <c:v>92.417920539704298</c:v>
                </c:pt>
                <c:pt idx="1666">
                  <c:v>92.473426798286695</c:v>
                </c:pt>
                <c:pt idx="1667">
                  <c:v>92.528933056869107</c:v>
                </c:pt>
                <c:pt idx="1668">
                  <c:v>92.584439315451505</c:v>
                </c:pt>
                <c:pt idx="1669">
                  <c:v>92.639945574033902</c:v>
                </c:pt>
                <c:pt idx="1670">
                  <c:v>92.6954518326163</c:v>
                </c:pt>
                <c:pt idx="1671">
                  <c:v>92.750958091198697</c:v>
                </c:pt>
                <c:pt idx="1672">
                  <c:v>92.806464349781194</c:v>
                </c:pt>
                <c:pt idx="1673">
                  <c:v>92.861970608363606</c:v>
                </c:pt>
                <c:pt idx="1674">
                  <c:v>92.917476866946004</c:v>
                </c:pt>
                <c:pt idx="1675">
                  <c:v>92.972983125528401</c:v>
                </c:pt>
                <c:pt idx="1676">
                  <c:v>93.028489384110799</c:v>
                </c:pt>
                <c:pt idx="1677">
                  <c:v>93.083995642693196</c:v>
                </c:pt>
                <c:pt idx="1678">
                  <c:v>93.139501901275594</c:v>
                </c:pt>
                <c:pt idx="1679">
                  <c:v>93.195008159858006</c:v>
                </c:pt>
                <c:pt idx="1680">
                  <c:v>93.250514418440403</c:v>
                </c:pt>
                <c:pt idx="1681">
                  <c:v>93.306020677022801</c:v>
                </c:pt>
                <c:pt idx="1682">
                  <c:v>93.361526935605198</c:v>
                </c:pt>
                <c:pt idx="1683">
                  <c:v>93.417033194187596</c:v>
                </c:pt>
                <c:pt idx="1684">
                  <c:v>93.472539452769993</c:v>
                </c:pt>
                <c:pt idx="1685">
                  <c:v>93.528045711352405</c:v>
                </c:pt>
                <c:pt idx="1686">
                  <c:v>93.583551969934803</c:v>
                </c:pt>
                <c:pt idx="1687">
                  <c:v>93.6390582285172</c:v>
                </c:pt>
                <c:pt idx="1688">
                  <c:v>93.694564487099598</c:v>
                </c:pt>
                <c:pt idx="1689">
                  <c:v>93.750070745681995</c:v>
                </c:pt>
                <c:pt idx="1690">
                  <c:v>93.805577004264407</c:v>
                </c:pt>
                <c:pt idx="1691">
                  <c:v>93.861083262846805</c:v>
                </c:pt>
                <c:pt idx="1692">
                  <c:v>93.916589521429202</c:v>
                </c:pt>
                <c:pt idx="1693">
                  <c:v>93.972095780011699</c:v>
                </c:pt>
                <c:pt idx="1694">
                  <c:v>94.027602038594097</c:v>
                </c:pt>
                <c:pt idx="1695">
                  <c:v>94.083108297176494</c:v>
                </c:pt>
                <c:pt idx="1696">
                  <c:v>94.138614555758906</c:v>
                </c:pt>
                <c:pt idx="1697">
                  <c:v>94.194120814341304</c:v>
                </c:pt>
                <c:pt idx="1698">
                  <c:v>94.249627072923701</c:v>
                </c:pt>
                <c:pt idx="1699">
                  <c:v>94.305133331506099</c:v>
                </c:pt>
                <c:pt idx="1700">
                  <c:v>94.360639590088496</c:v>
                </c:pt>
                <c:pt idx="1701">
                  <c:v>94.416145848670894</c:v>
                </c:pt>
                <c:pt idx="1702">
                  <c:v>94.471652107253306</c:v>
                </c:pt>
                <c:pt idx="1703">
                  <c:v>94.527158365835703</c:v>
                </c:pt>
                <c:pt idx="1704">
                  <c:v>94.582664624418101</c:v>
                </c:pt>
                <c:pt idx="1705">
                  <c:v>94.638170883000498</c:v>
                </c:pt>
                <c:pt idx="1706">
                  <c:v>94.693677141582896</c:v>
                </c:pt>
                <c:pt idx="1707">
                  <c:v>94.749183400165293</c:v>
                </c:pt>
                <c:pt idx="1708">
                  <c:v>94.804689658747705</c:v>
                </c:pt>
                <c:pt idx="1709">
                  <c:v>94.860195917330103</c:v>
                </c:pt>
                <c:pt idx="1710">
                  <c:v>94.9157021759125</c:v>
                </c:pt>
                <c:pt idx="1711">
                  <c:v>94.971208434494898</c:v>
                </c:pt>
                <c:pt idx="1712">
                  <c:v>95.026714693077395</c:v>
                </c:pt>
                <c:pt idx="1713">
                  <c:v>95.082220951659806</c:v>
                </c:pt>
                <c:pt idx="1714">
                  <c:v>95.137727210242204</c:v>
                </c:pt>
                <c:pt idx="1715">
                  <c:v>95.193233468824602</c:v>
                </c:pt>
                <c:pt idx="1716">
                  <c:v>95.248739727406999</c:v>
                </c:pt>
                <c:pt idx="1717">
                  <c:v>95.304245985989397</c:v>
                </c:pt>
                <c:pt idx="1718">
                  <c:v>95.359752244571794</c:v>
                </c:pt>
                <c:pt idx="1719">
                  <c:v>95.415258503154206</c:v>
                </c:pt>
                <c:pt idx="1720">
                  <c:v>95.470764761736604</c:v>
                </c:pt>
                <c:pt idx="1721">
                  <c:v>95.526271020319001</c:v>
                </c:pt>
                <c:pt idx="1722">
                  <c:v>95.581777278901399</c:v>
                </c:pt>
                <c:pt idx="1723">
                  <c:v>95.637283537483796</c:v>
                </c:pt>
                <c:pt idx="1724">
                  <c:v>95.692789796066194</c:v>
                </c:pt>
                <c:pt idx="1725">
                  <c:v>95.748296054648605</c:v>
                </c:pt>
                <c:pt idx="1726">
                  <c:v>95.803802313231003</c:v>
                </c:pt>
                <c:pt idx="1727">
                  <c:v>95.859308571813401</c:v>
                </c:pt>
                <c:pt idx="1728">
                  <c:v>95.914814830395798</c:v>
                </c:pt>
                <c:pt idx="1729">
                  <c:v>95.970321088978196</c:v>
                </c:pt>
                <c:pt idx="1730">
                  <c:v>96.025827347560593</c:v>
                </c:pt>
                <c:pt idx="1731">
                  <c:v>96.081333606143005</c:v>
                </c:pt>
                <c:pt idx="1732">
                  <c:v>96.136839864725403</c:v>
                </c:pt>
                <c:pt idx="1733">
                  <c:v>96.1923461233079</c:v>
                </c:pt>
                <c:pt idx="1734">
                  <c:v>96.247852381890297</c:v>
                </c:pt>
                <c:pt idx="1735">
                  <c:v>96.303358640472695</c:v>
                </c:pt>
                <c:pt idx="1736">
                  <c:v>96.358864899055106</c:v>
                </c:pt>
                <c:pt idx="1737">
                  <c:v>96.414371157637504</c:v>
                </c:pt>
                <c:pt idx="1738">
                  <c:v>96.469877416219902</c:v>
                </c:pt>
                <c:pt idx="1739">
                  <c:v>96.525383674802299</c:v>
                </c:pt>
                <c:pt idx="1740">
                  <c:v>96.580889933384697</c:v>
                </c:pt>
                <c:pt idx="1741">
                  <c:v>96.636396191967094</c:v>
                </c:pt>
                <c:pt idx="1742">
                  <c:v>96.691902450549506</c:v>
                </c:pt>
                <c:pt idx="1743">
                  <c:v>96.747408709131903</c:v>
                </c:pt>
                <c:pt idx="1744">
                  <c:v>96.802914967714301</c:v>
                </c:pt>
                <c:pt idx="1745">
                  <c:v>96.858421226296699</c:v>
                </c:pt>
                <c:pt idx="1746">
                  <c:v>96.913927484879096</c:v>
                </c:pt>
                <c:pt idx="1747">
                  <c:v>96.969433743461494</c:v>
                </c:pt>
                <c:pt idx="1748">
                  <c:v>97.024940002043905</c:v>
                </c:pt>
                <c:pt idx="1749">
                  <c:v>97.080446260626303</c:v>
                </c:pt>
                <c:pt idx="1750">
                  <c:v>97.135952519208701</c:v>
                </c:pt>
                <c:pt idx="1751">
                  <c:v>97.191458777791098</c:v>
                </c:pt>
                <c:pt idx="1752">
                  <c:v>97.246965036373595</c:v>
                </c:pt>
                <c:pt idx="1753">
                  <c:v>97.302471294956007</c:v>
                </c:pt>
                <c:pt idx="1754">
                  <c:v>97.357977553538404</c:v>
                </c:pt>
                <c:pt idx="1755">
                  <c:v>97.413483812120802</c:v>
                </c:pt>
                <c:pt idx="1756">
                  <c:v>97.4689900707032</c:v>
                </c:pt>
                <c:pt idx="1757">
                  <c:v>97.524496329285597</c:v>
                </c:pt>
                <c:pt idx="1758">
                  <c:v>97.580002587867995</c:v>
                </c:pt>
                <c:pt idx="1759">
                  <c:v>97.635508846450406</c:v>
                </c:pt>
                <c:pt idx="1760">
                  <c:v>97.691015105032804</c:v>
                </c:pt>
                <c:pt idx="1761">
                  <c:v>97.746521363615201</c:v>
                </c:pt>
                <c:pt idx="1762">
                  <c:v>97.802027622197599</c:v>
                </c:pt>
                <c:pt idx="1763">
                  <c:v>97.857533880779997</c:v>
                </c:pt>
                <c:pt idx="1764">
                  <c:v>97.913040139362394</c:v>
                </c:pt>
                <c:pt idx="1765">
                  <c:v>97.968546397944806</c:v>
                </c:pt>
                <c:pt idx="1766">
                  <c:v>98.024052656527203</c:v>
                </c:pt>
                <c:pt idx="1767">
                  <c:v>98.079558915109601</c:v>
                </c:pt>
                <c:pt idx="1768">
                  <c:v>98.135065173691999</c:v>
                </c:pt>
                <c:pt idx="1769">
                  <c:v>98.190571432274396</c:v>
                </c:pt>
                <c:pt idx="1770">
                  <c:v>98.246077690856794</c:v>
                </c:pt>
                <c:pt idx="1771">
                  <c:v>98.301583949439205</c:v>
                </c:pt>
                <c:pt idx="1772">
                  <c:v>98.357090208021603</c:v>
                </c:pt>
                <c:pt idx="1773">
                  <c:v>98.4125964666041</c:v>
                </c:pt>
                <c:pt idx="1774">
                  <c:v>98.468102725186498</c:v>
                </c:pt>
                <c:pt idx="1775">
                  <c:v>98.523608983768895</c:v>
                </c:pt>
                <c:pt idx="1776">
                  <c:v>98.579115242351307</c:v>
                </c:pt>
                <c:pt idx="1777">
                  <c:v>98.634621500933704</c:v>
                </c:pt>
                <c:pt idx="1778">
                  <c:v>98.690127759516102</c:v>
                </c:pt>
                <c:pt idx="1779">
                  <c:v>98.745634018098499</c:v>
                </c:pt>
                <c:pt idx="1780">
                  <c:v>98.801140276680897</c:v>
                </c:pt>
                <c:pt idx="1781">
                  <c:v>98.856646535263295</c:v>
                </c:pt>
                <c:pt idx="1782">
                  <c:v>98.912152793845706</c:v>
                </c:pt>
                <c:pt idx="1783">
                  <c:v>98.967659052428104</c:v>
                </c:pt>
                <c:pt idx="1784">
                  <c:v>99.023165311010501</c:v>
                </c:pt>
                <c:pt idx="1785">
                  <c:v>99.078671569592899</c:v>
                </c:pt>
                <c:pt idx="1786">
                  <c:v>99.134177828175297</c:v>
                </c:pt>
                <c:pt idx="1787">
                  <c:v>99.189684086757694</c:v>
                </c:pt>
                <c:pt idx="1788">
                  <c:v>99.245190345340106</c:v>
                </c:pt>
                <c:pt idx="1789">
                  <c:v>99.300696603922503</c:v>
                </c:pt>
                <c:pt idx="1790">
                  <c:v>99.356202862504901</c:v>
                </c:pt>
                <c:pt idx="1791">
                  <c:v>99.411709121087299</c:v>
                </c:pt>
                <c:pt idx="1792">
                  <c:v>99.467215379669796</c:v>
                </c:pt>
                <c:pt idx="1793">
                  <c:v>99.522721638252193</c:v>
                </c:pt>
                <c:pt idx="1794">
                  <c:v>99.578227896834605</c:v>
                </c:pt>
                <c:pt idx="1795">
                  <c:v>99.633734155417002</c:v>
                </c:pt>
                <c:pt idx="1796">
                  <c:v>99.6892404139994</c:v>
                </c:pt>
                <c:pt idx="1797">
                  <c:v>99.744746672581797</c:v>
                </c:pt>
                <c:pt idx="1798">
                  <c:v>99.800252931164195</c:v>
                </c:pt>
                <c:pt idx="1799">
                  <c:v>99.855759189746607</c:v>
                </c:pt>
                <c:pt idx="1800">
                  <c:v>99.911265448329004</c:v>
                </c:pt>
                <c:pt idx="1801">
                  <c:v>99.966771706911402</c:v>
                </c:pt>
                <c:pt idx="1802">
                  <c:v>100.022277965494</c:v>
                </c:pt>
                <c:pt idx="1803">
                  <c:v>100.077784224076</c:v>
                </c:pt>
                <c:pt idx="1804">
                  <c:v>100.13329048265901</c:v>
                </c:pt>
                <c:pt idx="1805">
                  <c:v>100.18879674124101</c:v>
                </c:pt>
                <c:pt idx="1806">
                  <c:v>100.24430299982301</c:v>
                </c:pt>
                <c:pt idx="1807">
                  <c:v>100.299809258406</c:v>
                </c:pt>
                <c:pt idx="1808">
                  <c:v>100.355315516988</c:v>
                </c:pt>
                <c:pt idx="1809">
                  <c:v>100.41082177557099</c:v>
                </c:pt>
                <c:pt idx="1810">
                  <c:v>100.46632803415299</c:v>
                </c:pt>
                <c:pt idx="1811">
                  <c:v>100.52183429273499</c:v>
                </c:pt>
                <c:pt idx="1812">
                  <c:v>100.577340551318</c:v>
                </c:pt>
                <c:pt idx="1813">
                  <c:v>100.6328468099</c:v>
                </c:pt>
                <c:pt idx="1814">
                  <c:v>100.688353068483</c:v>
                </c:pt>
                <c:pt idx="1815">
                  <c:v>100.743859327065</c:v>
                </c:pt>
                <c:pt idx="1816">
                  <c:v>100.799365585647</c:v>
                </c:pt>
                <c:pt idx="1817">
                  <c:v>100.85487184423</c:v>
                </c:pt>
                <c:pt idx="1818">
                  <c:v>100.910378102812</c:v>
                </c:pt>
                <c:pt idx="1819">
                  <c:v>100.965884361395</c:v>
                </c:pt>
                <c:pt idx="1820">
                  <c:v>101.021390619977</c:v>
                </c:pt>
                <c:pt idx="1821">
                  <c:v>101.076896878559</c:v>
                </c:pt>
                <c:pt idx="1822">
                  <c:v>101.13240313714201</c:v>
                </c:pt>
                <c:pt idx="1823">
                  <c:v>101.18790939572401</c:v>
                </c:pt>
                <c:pt idx="1824">
                  <c:v>101.243415654307</c:v>
                </c:pt>
                <c:pt idx="1825">
                  <c:v>101.298921912889</c:v>
                </c:pt>
                <c:pt idx="1826">
                  <c:v>101.35442817147199</c:v>
                </c:pt>
                <c:pt idx="1827">
                  <c:v>101.40993443005399</c:v>
                </c:pt>
                <c:pt idx="1828">
                  <c:v>101.46544068863599</c:v>
                </c:pt>
                <c:pt idx="1829">
                  <c:v>101.520946947219</c:v>
                </c:pt>
                <c:pt idx="1830">
                  <c:v>101.576453205801</c:v>
                </c:pt>
                <c:pt idx="1831">
                  <c:v>101.631959464384</c:v>
                </c:pt>
                <c:pt idx="1832">
                  <c:v>101.687465722966</c:v>
                </c:pt>
                <c:pt idx="1833">
                  <c:v>101.742971981548</c:v>
                </c:pt>
                <c:pt idx="1834">
                  <c:v>101.798478240131</c:v>
                </c:pt>
                <c:pt idx="1835">
                  <c:v>101.853984498713</c:v>
                </c:pt>
                <c:pt idx="1836">
                  <c:v>101.909490757296</c:v>
                </c:pt>
                <c:pt idx="1837">
                  <c:v>101.964997015878</c:v>
                </c:pt>
                <c:pt idx="1838">
                  <c:v>102.02050327446</c:v>
                </c:pt>
                <c:pt idx="1839">
                  <c:v>102.07600953304301</c:v>
                </c:pt>
                <c:pt idx="1840">
                  <c:v>102.13151579162501</c:v>
                </c:pt>
                <c:pt idx="1841">
                  <c:v>102.187022050208</c:v>
                </c:pt>
                <c:pt idx="1842">
                  <c:v>102.24252830879</c:v>
                </c:pt>
                <c:pt idx="1843">
                  <c:v>102.298034567372</c:v>
                </c:pt>
                <c:pt idx="1844">
                  <c:v>102.35354082595499</c:v>
                </c:pt>
                <c:pt idx="1845">
                  <c:v>102.40904708453699</c:v>
                </c:pt>
                <c:pt idx="1846">
                  <c:v>102.46455334312</c:v>
                </c:pt>
                <c:pt idx="1847">
                  <c:v>102.520059601702</c:v>
                </c:pt>
                <c:pt idx="1848">
                  <c:v>102.575565860284</c:v>
                </c:pt>
                <c:pt idx="1849">
                  <c:v>102.631072118867</c:v>
                </c:pt>
                <c:pt idx="1850">
                  <c:v>102.686578377449</c:v>
                </c:pt>
                <c:pt idx="1851">
                  <c:v>102.742084636032</c:v>
                </c:pt>
                <c:pt idx="1852">
                  <c:v>102.797590894614</c:v>
                </c:pt>
                <c:pt idx="1853">
                  <c:v>102.853097153196</c:v>
                </c:pt>
                <c:pt idx="1854">
                  <c:v>102.908603411779</c:v>
                </c:pt>
                <c:pt idx="1855">
                  <c:v>102.964109670361</c:v>
                </c:pt>
                <c:pt idx="1856">
                  <c:v>103.01961592894401</c:v>
                </c:pt>
                <c:pt idx="1857">
                  <c:v>103.07512218752601</c:v>
                </c:pt>
                <c:pt idx="1858">
                  <c:v>103.13062844610801</c:v>
                </c:pt>
                <c:pt idx="1859">
                  <c:v>103.186134704691</c:v>
                </c:pt>
                <c:pt idx="1860">
                  <c:v>103.241640963273</c:v>
                </c:pt>
                <c:pt idx="1861">
                  <c:v>103.29714722185599</c:v>
                </c:pt>
                <c:pt idx="1862">
                  <c:v>103.35265348043799</c:v>
                </c:pt>
                <c:pt idx="1863">
                  <c:v>103.408159739021</c:v>
                </c:pt>
                <c:pt idx="1864">
                  <c:v>103.463665997603</c:v>
                </c:pt>
                <c:pt idx="1865">
                  <c:v>103.519172256185</c:v>
                </c:pt>
                <c:pt idx="1866">
                  <c:v>103.574678514768</c:v>
                </c:pt>
                <c:pt idx="1867">
                  <c:v>103.63018477335</c:v>
                </c:pt>
                <c:pt idx="1868">
                  <c:v>103.685691031933</c:v>
                </c:pt>
                <c:pt idx="1869">
                  <c:v>103.741197290515</c:v>
                </c:pt>
                <c:pt idx="1870">
                  <c:v>103.796703549097</c:v>
                </c:pt>
                <c:pt idx="1871">
                  <c:v>103.85220980768</c:v>
                </c:pt>
                <c:pt idx="1872">
                  <c:v>103.907716066262</c:v>
                </c:pt>
                <c:pt idx="1873">
                  <c:v>103.96322232484501</c:v>
                </c:pt>
                <c:pt idx="1874">
                  <c:v>104.01872858342701</c:v>
                </c:pt>
                <c:pt idx="1875">
                  <c:v>104.07423484200901</c:v>
                </c:pt>
                <c:pt idx="1876">
                  <c:v>104.129741100592</c:v>
                </c:pt>
                <c:pt idx="1877">
                  <c:v>104.185247359174</c:v>
                </c:pt>
                <c:pt idx="1878">
                  <c:v>104.24075361775699</c:v>
                </c:pt>
                <c:pt idx="1879">
                  <c:v>104.29625987633899</c:v>
                </c:pt>
                <c:pt idx="1880">
                  <c:v>104.35176613492099</c:v>
                </c:pt>
                <c:pt idx="1881">
                  <c:v>104.407272393504</c:v>
                </c:pt>
                <c:pt idx="1882">
                  <c:v>104.462778652086</c:v>
                </c:pt>
                <c:pt idx="1883">
                  <c:v>104.518284910669</c:v>
                </c:pt>
                <c:pt idx="1884">
                  <c:v>104.573791169251</c:v>
                </c:pt>
                <c:pt idx="1885">
                  <c:v>104.629297427833</c:v>
                </c:pt>
                <c:pt idx="1886">
                  <c:v>104.684803686416</c:v>
                </c:pt>
                <c:pt idx="1887">
                  <c:v>104.740309944998</c:v>
                </c:pt>
                <c:pt idx="1888">
                  <c:v>104.795816203581</c:v>
                </c:pt>
                <c:pt idx="1889">
                  <c:v>104.851322462163</c:v>
                </c:pt>
                <c:pt idx="1890">
                  <c:v>104.906828720745</c:v>
                </c:pt>
                <c:pt idx="1891">
                  <c:v>104.96233497932801</c:v>
                </c:pt>
                <c:pt idx="1892">
                  <c:v>105.01784123791001</c:v>
                </c:pt>
                <c:pt idx="1893">
                  <c:v>105.073347496493</c:v>
                </c:pt>
                <c:pt idx="1894">
                  <c:v>105.128853755075</c:v>
                </c:pt>
                <c:pt idx="1895">
                  <c:v>105.184360013657</c:v>
                </c:pt>
                <c:pt idx="1896">
                  <c:v>105.23986627223999</c:v>
                </c:pt>
                <c:pt idx="1897">
                  <c:v>105.29537253082199</c:v>
                </c:pt>
                <c:pt idx="1898">
                  <c:v>105.350878789405</c:v>
                </c:pt>
                <c:pt idx="1899">
                  <c:v>105.406385047987</c:v>
                </c:pt>
                <c:pt idx="1900">
                  <c:v>105.461891306569</c:v>
                </c:pt>
                <c:pt idx="1901">
                  <c:v>105.517397565152</c:v>
                </c:pt>
                <c:pt idx="1902">
                  <c:v>105.57290382373399</c:v>
                </c:pt>
                <c:pt idx="1903">
                  <c:v>105.628410082317</c:v>
                </c:pt>
                <c:pt idx="1904">
                  <c:v>105.683916340899</c:v>
                </c:pt>
                <c:pt idx="1905">
                  <c:v>105.739422599482</c:v>
                </c:pt>
                <c:pt idx="1906">
                  <c:v>105.794928858064</c:v>
                </c:pt>
                <c:pt idx="1907">
                  <c:v>105.850435116646</c:v>
                </c:pt>
                <c:pt idx="1908">
                  <c:v>105.90594137522901</c:v>
                </c:pt>
                <c:pt idx="1909">
                  <c:v>105.96144763381101</c:v>
                </c:pt>
                <c:pt idx="1910">
                  <c:v>106.016953892394</c:v>
                </c:pt>
                <c:pt idx="1911">
                  <c:v>106.072460150976</c:v>
                </c:pt>
                <c:pt idx="1912">
                  <c:v>106.127966409558</c:v>
                </c:pt>
                <c:pt idx="1913">
                  <c:v>106.18347266814099</c:v>
                </c:pt>
                <c:pt idx="1914">
                  <c:v>106.23897892672299</c:v>
                </c:pt>
                <c:pt idx="1915">
                  <c:v>106.294485185306</c:v>
                </c:pt>
                <c:pt idx="1916">
                  <c:v>106.349991443888</c:v>
                </c:pt>
                <c:pt idx="1917">
                  <c:v>106.40549770247</c:v>
                </c:pt>
                <c:pt idx="1918">
                  <c:v>106.461003961053</c:v>
                </c:pt>
                <c:pt idx="1919">
                  <c:v>106.51651021963499</c:v>
                </c:pt>
                <c:pt idx="1920">
                  <c:v>106.572016478218</c:v>
                </c:pt>
                <c:pt idx="1921">
                  <c:v>106.6275227368</c:v>
                </c:pt>
                <c:pt idx="1922">
                  <c:v>106.683028995382</c:v>
                </c:pt>
                <c:pt idx="1923">
                  <c:v>106.738535253965</c:v>
                </c:pt>
                <c:pt idx="1924">
                  <c:v>106.794041512547</c:v>
                </c:pt>
                <c:pt idx="1925">
                  <c:v>106.84954777113001</c:v>
                </c:pt>
                <c:pt idx="1926">
                  <c:v>106.90505402971201</c:v>
                </c:pt>
                <c:pt idx="1927">
                  <c:v>106.960560288294</c:v>
                </c:pt>
                <c:pt idx="1928">
                  <c:v>107.016066546877</c:v>
                </c:pt>
                <c:pt idx="1929">
                  <c:v>107.071572805459</c:v>
                </c:pt>
                <c:pt idx="1930">
                  <c:v>107.12707906404199</c:v>
                </c:pt>
                <c:pt idx="1931">
                  <c:v>107.18258532262401</c:v>
                </c:pt>
                <c:pt idx="1932">
                  <c:v>107.23809158120601</c:v>
                </c:pt>
                <c:pt idx="1933">
                  <c:v>107.293597839789</c:v>
                </c:pt>
                <c:pt idx="1934">
                  <c:v>107.349104098371</c:v>
                </c:pt>
                <c:pt idx="1935">
                  <c:v>107.404610356954</c:v>
                </c:pt>
                <c:pt idx="1936">
                  <c:v>107.46011661553599</c:v>
                </c:pt>
                <c:pt idx="1937">
                  <c:v>107.51562287411799</c:v>
                </c:pt>
                <c:pt idx="1938">
                  <c:v>107.571129132701</c:v>
                </c:pt>
                <c:pt idx="1939">
                  <c:v>107.626635391283</c:v>
                </c:pt>
                <c:pt idx="1940">
                  <c:v>107.682141649866</c:v>
                </c:pt>
                <c:pt idx="1941">
                  <c:v>107.737647908448</c:v>
                </c:pt>
                <c:pt idx="1942">
                  <c:v>107.79315416703</c:v>
                </c:pt>
                <c:pt idx="1943">
                  <c:v>107.84866042561301</c:v>
                </c:pt>
                <c:pt idx="1944">
                  <c:v>107.904166684195</c:v>
                </c:pt>
                <c:pt idx="1945">
                  <c:v>107.959672942778</c:v>
                </c:pt>
                <c:pt idx="1946">
                  <c:v>108.01517920136</c:v>
                </c:pt>
                <c:pt idx="1947">
                  <c:v>108.07068545994299</c:v>
                </c:pt>
                <c:pt idx="1948">
                  <c:v>108.12619171852501</c:v>
                </c:pt>
                <c:pt idx="1949">
                  <c:v>108.18169797710701</c:v>
                </c:pt>
                <c:pt idx="1950">
                  <c:v>108.23720423569</c:v>
                </c:pt>
                <c:pt idx="1951">
                  <c:v>108.292710494272</c:v>
                </c:pt>
                <c:pt idx="1952">
                  <c:v>108.348216752855</c:v>
                </c:pt>
                <c:pt idx="1953">
                  <c:v>108.40372301143699</c:v>
                </c:pt>
                <c:pt idx="1954">
                  <c:v>108.45922927001899</c:v>
                </c:pt>
                <c:pt idx="1955">
                  <c:v>108.514735528602</c:v>
                </c:pt>
                <c:pt idx="1956">
                  <c:v>108.570241787184</c:v>
                </c:pt>
                <c:pt idx="1957">
                  <c:v>108.625748045767</c:v>
                </c:pt>
                <c:pt idx="1958">
                  <c:v>108.681254304349</c:v>
                </c:pt>
                <c:pt idx="1959">
                  <c:v>108.736760562931</c:v>
                </c:pt>
                <c:pt idx="1960">
                  <c:v>108.792266821514</c:v>
                </c:pt>
                <c:pt idx="1961">
                  <c:v>108.847773080096</c:v>
                </c:pt>
                <c:pt idx="1962">
                  <c:v>108.903279338679</c:v>
                </c:pt>
                <c:pt idx="1963">
                  <c:v>108.958785597261</c:v>
                </c:pt>
                <c:pt idx="1964">
                  <c:v>109.014291855843</c:v>
                </c:pt>
                <c:pt idx="1965">
                  <c:v>109.06979811442601</c:v>
                </c:pt>
                <c:pt idx="1966">
                  <c:v>109.12530437300801</c:v>
                </c:pt>
                <c:pt idx="1967">
                  <c:v>109.180810631591</c:v>
                </c:pt>
                <c:pt idx="1968">
                  <c:v>109.236316890173</c:v>
                </c:pt>
                <c:pt idx="1969">
                  <c:v>109.291823148755</c:v>
                </c:pt>
                <c:pt idx="1970">
                  <c:v>109.34732940733799</c:v>
                </c:pt>
                <c:pt idx="1971">
                  <c:v>109.40283566591999</c:v>
                </c:pt>
                <c:pt idx="1972">
                  <c:v>109.458341924503</c:v>
                </c:pt>
                <c:pt idx="1973">
                  <c:v>109.513848183085</c:v>
                </c:pt>
                <c:pt idx="1974">
                  <c:v>109.569354441667</c:v>
                </c:pt>
                <c:pt idx="1975">
                  <c:v>109.62486070025</c:v>
                </c:pt>
                <c:pt idx="1976">
                  <c:v>109.680366958832</c:v>
                </c:pt>
                <c:pt idx="1977">
                  <c:v>109.735873217415</c:v>
                </c:pt>
                <c:pt idx="1978">
                  <c:v>109.791379475997</c:v>
                </c:pt>
                <c:pt idx="1979">
                  <c:v>109.846885734579</c:v>
                </c:pt>
                <c:pt idx="1980">
                  <c:v>109.902391993162</c:v>
                </c:pt>
                <c:pt idx="1981">
                  <c:v>109.957898251744</c:v>
                </c:pt>
                <c:pt idx="1982">
                  <c:v>110.01340451032701</c:v>
                </c:pt>
                <c:pt idx="1983">
                  <c:v>110.06891076890901</c:v>
                </c:pt>
                <c:pt idx="1984">
                  <c:v>110.124417027492</c:v>
                </c:pt>
                <c:pt idx="1985">
                  <c:v>110.179923286074</c:v>
                </c:pt>
                <c:pt idx="1986">
                  <c:v>110.235429544656</c:v>
                </c:pt>
                <c:pt idx="1987">
                  <c:v>110.29093580323899</c:v>
                </c:pt>
                <c:pt idx="1988">
                  <c:v>110.34644206182099</c:v>
                </c:pt>
                <c:pt idx="1989">
                  <c:v>110.401948320404</c:v>
                </c:pt>
                <c:pt idx="1990">
                  <c:v>110.457454578986</c:v>
                </c:pt>
                <c:pt idx="1991">
                  <c:v>110.512960837568</c:v>
                </c:pt>
                <c:pt idx="1992">
                  <c:v>110.568467096151</c:v>
                </c:pt>
                <c:pt idx="1993">
                  <c:v>110.623973354733</c:v>
                </c:pt>
                <c:pt idx="1994">
                  <c:v>110.679479613316</c:v>
                </c:pt>
                <c:pt idx="1995">
                  <c:v>110.734985871898</c:v>
                </c:pt>
                <c:pt idx="1996">
                  <c:v>110.79049213048</c:v>
                </c:pt>
                <c:pt idx="1997">
                  <c:v>110.845998389063</c:v>
                </c:pt>
                <c:pt idx="1998">
                  <c:v>110.901504647645</c:v>
                </c:pt>
                <c:pt idx="1999">
                  <c:v>110.95701090622801</c:v>
                </c:pt>
                <c:pt idx="2000">
                  <c:v>111.01251716481001</c:v>
                </c:pt>
                <c:pt idx="2001">
                  <c:v>111.06802342339201</c:v>
                </c:pt>
                <c:pt idx="2002">
                  <c:v>111.123529681975</c:v>
                </c:pt>
                <c:pt idx="2003">
                  <c:v>111.179035940557</c:v>
                </c:pt>
                <c:pt idx="2004">
                  <c:v>111.23454219913999</c:v>
                </c:pt>
                <c:pt idx="2005">
                  <c:v>111.29004845772199</c:v>
                </c:pt>
                <c:pt idx="2006">
                  <c:v>111.34555471630399</c:v>
                </c:pt>
                <c:pt idx="2007">
                  <c:v>111.401060974887</c:v>
                </c:pt>
                <c:pt idx="2008">
                  <c:v>111.456567233469</c:v>
                </c:pt>
                <c:pt idx="2009">
                  <c:v>111.512073492052</c:v>
                </c:pt>
                <c:pt idx="2010">
                  <c:v>111.567579750634</c:v>
                </c:pt>
                <c:pt idx="2011">
                  <c:v>111.623086009216</c:v>
                </c:pt>
                <c:pt idx="2012">
                  <c:v>111.678592267799</c:v>
                </c:pt>
                <c:pt idx="2013">
                  <c:v>111.734098526381</c:v>
                </c:pt>
                <c:pt idx="2014">
                  <c:v>111.789604784964</c:v>
                </c:pt>
                <c:pt idx="2015">
                  <c:v>111.845111043546</c:v>
                </c:pt>
                <c:pt idx="2016">
                  <c:v>111.900617302128</c:v>
                </c:pt>
                <c:pt idx="2017">
                  <c:v>111.95612356071101</c:v>
                </c:pt>
                <c:pt idx="2018">
                  <c:v>112.01162981929301</c:v>
                </c:pt>
                <c:pt idx="2019">
                  <c:v>112.067136077876</c:v>
                </c:pt>
                <c:pt idx="2020">
                  <c:v>112.122642336458</c:v>
                </c:pt>
                <c:pt idx="2021">
                  <c:v>112.17814859504</c:v>
                </c:pt>
                <c:pt idx="2022">
                  <c:v>112.23365485362299</c:v>
                </c:pt>
                <c:pt idx="2023">
                  <c:v>112.28916111220499</c:v>
                </c:pt>
                <c:pt idx="2024">
                  <c:v>112.344667370788</c:v>
                </c:pt>
                <c:pt idx="2025">
                  <c:v>112.40017362937</c:v>
                </c:pt>
                <c:pt idx="2026">
                  <c:v>112.455679887953</c:v>
                </c:pt>
                <c:pt idx="2027">
                  <c:v>112.511186146535</c:v>
                </c:pt>
                <c:pt idx="2028">
                  <c:v>112.566692405117</c:v>
                </c:pt>
                <c:pt idx="2029">
                  <c:v>112.6221986637</c:v>
                </c:pt>
                <c:pt idx="2030">
                  <c:v>112.677704922282</c:v>
                </c:pt>
                <c:pt idx="2031">
                  <c:v>112.733211180865</c:v>
                </c:pt>
                <c:pt idx="2032">
                  <c:v>112.788717439447</c:v>
                </c:pt>
                <c:pt idx="2033">
                  <c:v>112.844223698029</c:v>
                </c:pt>
                <c:pt idx="2034">
                  <c:v>112.89972995661201</c:v>
                </c:pt>
                <c:pt idx="2035">
                  <c:v>112.95523621519401</c:v>
                </c:pt>
                <c:pt idx="2036">
                  <c:v>113.010742473777</c:v>
                </c:pt>
                <c:pt idx="2037">
                  <c:v>113.066248732359</c:v>
                </c:pt>
                <c:pt idx="2038">
                  <c:v>113.121754990941</c:v>
                </c:pt>
                <c:pt idx="2039">
                  <c:v>113.17726124952399</c:v>
                </c:pt>
                <c:pt idx="2040">
                  <c:v>113.23276750810599</c:v>
                </c:pt>
                <c:pt idx="2041">
                  <c:v>113.288273766689</c:v>
                </c:pt>
                <c:pt idx="2042">
                  <c:v>113.343780025271</c:v>
                </c:pt>
                <c:pt idx="2043">
                  <c:v>113.399286283853</c:v>
                </c:pt>
                <c:pt idx="2044">
                  <c:v>113.454792542436</c:v>
                </c:pt>
                <c:pt idx="2045">
                  <c:v>113.510298801018</c:v>
                </c:pt>
                <c:pt idx="2046">
                  <c:v>113.565805059601</c:v>
                </c:pt>
                <c:pt idx="2047">
                  <c:v>113.621311318183</c:v>
                </c:pt>
                <c:pt idx="2048">
                  <c:v>113.676817576765</c:v>
                </c:pt>
                <c:pt idx="2049">
                  <c:v>113.732323835348</c:v>
                </c:pt>
                <c:pt idx="2050">
                  <c:v>113.78783009393</c:v>
                </c:pt>
                <c:pt idx="2051">
                  <c:v>113.84333635251301</c:v>
                </c:pt>
                <c:pt idx="2052">
                  <c:v>113.89884261109501</c:v>
                </c:pt>
                <c:pt idx="2053">
                  <c:v>113.95434886967701</c:v>
                </c:pt>
                <c:pt idx="2054">
                  <c:v>114.00985512826</c:v>
                </c:pt>
                <c:pt idx="2055">
                  <c:v>114.065361386842</c:v>
                </c:pt>
                <c:pt idx="2056">
                  <c:v>114.12086764542499</c:v>
                </c:pt>
                <c:pt idx="2057">
                  <c:v>114.17637390400699</c:v>
                </c:pt>
                <c:pt idx="2058">
                  <c:v>114.23188016258899</c:v>
                </c:pt>
                <c:pt idx="2059">
                  <c:v>114.287386421172</c:v>
                </c:pt>
                <c:pt idx="2060">
                  <c:v>114.342892679754</c:v>
                </c:pt>
                <c:pt idx="2061">
                  <c:v>114.398398938337</c:v>
                </c:pt>
                <c:pt idx="2062">
                  <c:v>114.453905196919</c:v>
                </c:pt>
                <c:pt idx="2063">
                  <c:v>114.509411455502</c:v>
                </c:pt>
                <c:pt idx="2064">
                  <c:v>114.564917714084</c:v>
                </c:pt>
                <c:pt idx="2065">
                  <c:v>114.620423972666</c:v>
                </c:pt>
                <c:pt idx="2066">
                  <c:v>114.675930231249</c:v>
                </c:pt>
                <c:pt idx="2067">
                  <c:v>114.731436489831</c:v>
                </c:pt>
                <c:pt idx="2068">
                  <c:v>114.78694274841401</c:v>
                </c:pt>
                <c:pt idx="2069">
                  <c:v>114.84244900699601</c:v>
                </c:pt>
                <c:pt idx="2070">
                  <c:v>114.89795526557801</c:v>
                </c:pt>
                <c:pt idx="2071">
                  <c:v>114.953461524161</c:v>
                </c:pt>
                <c:pt idx="2072">
                  <c:v>115.008967782743</c:v>
                </c:pt>
                <c:pt idx="2073">
                  <c:v>115.06447404132599</c:v>
                </c:pt>
                <c:pt idx="2074">
                  <c:v>115.11998029990799</c:v>
                </c:pt>
                <c:pt idx="2075">
                  <c:v>115.17548655848999</c:v>
                </c:pt>
                <c:pt idx="2076">
                  <c:v>115.230992817073</c:v>
                </c:pt>
                <c:pt idx="2077">
                  <c:v>115.286499075655</c:v>
                </c:pt>
                <c:pt idx="2078">
                  <c:v>115.342005334238</c:v>
                </c:pt>
                <c:pt idx="2079">
                  <c:v>115.39751159282</c:v>
                </c:pt>
                <c:pt idx="2080">
                  <c:v>115.453017851402</c:v>
                </c:pt>
                <c:pt idx="2081">
                  <c:v>115.508524109985</c:v>
                </c:pt>
                <c:pt idx="2082">
                  <c:v>115.564030368567</c:v>
                </c:pt>
                <c:pt idx="2083">
                  <c:v>115.61953662715</c:v>
                </c:pt>
                <c:pt idx="2084">
                  <c:v>115.675042885732</c:v>
                </c:pt>
                <c:pt idx="2085">
                  <c:v>115.730549144314</c:v>
                </c:pt>
                <c:pt idx="2086">
                  <c:v>115.78605540289701</c:v>
                </c:pt>
                <c:pt idx="2087">
                  <c:v>115.84156166147901</c:v>
                </c:pt>
                <c:pt idx="2088">
                  <c:v>115.897067920062</c:v>
                </c:pt>
                <c:pt idx="2089">
                  <c:v>115.952574178644</c:v>
                </c:pt>
                <c:pt idx="2090">
                  <c:v>116.008080437226</c:v>
                </c:pt>
                <c:pt idx="2091">
                  <c:v>116.06358669580899</c:v>
                </c:pt>
                <c:pt idx="2092">
                  <c:v>116.11909295439099</c:v>
                </c:pt>
                <c:pt idx="2093">
                  <c:v>116.174599212974</c:v>
                </c:pt>
                <c:pt idx="2094">
                  <c:v>116.230105471556</c:v>
                </c:pt>
                <c:pt idx="2095">
                  <c:v>116.285611730138</c:v>
                </c:pt>
                <c:pt idx="2096">
                  <c:v>116.341117988721</c:v>
                </c:pt>
                <c:pt idx="2097">
                  <c:v>116.396624247303</c:v>
                </c:pt>
                <c:pt idx="2098">
                  <c:v>116.452130505886</c:v>
                </c:pt>
                <c:pt idx="2099">
                  <c:v>116.507636764468</c:v>
                </c:pt>
                <c:pt idx="2100">
                  <c:v>116.56314302305</c:v>
                </c:pt>
                <c:pt idx="2101">
                  <c:v>116.618649281633</c:v>
                </c:pt>
                <c:pt idx="2102">
                  <c:v>116.674155540215</c:v>
                </c:pt>
                <c:pt idx="2103">
                  <c:v>116.72966179879801</c:v>
                </c:pt>
                <c:pt idx="2104">
                  <c:v>116.78516805738001</c:v>
                </c:pt>
                <c:pt idx="2105">
                  <c:v>116.840674315963</c:v>
                </c:pt>
                <c:pt idx="2106">
                  <c:v>116.896180574545</c:v>
                </c:pt>
                <c:pt idx="2107">
                  <c:v>116.951686833127</c:v>
                </c:pt>
                <c:pt idx="2108">
                  <c:v>117.00719309170999</c:v>
                </c:pt>
                <c:pt idx="2109">
                  <c:v>117.06269935029199</c:v>
                </c:pt>
                <c:pt idx="2110">
                  <c:v>117.118205608875</c:v>
                </c:pt>
                <c:pt idx="2111">
                  <c:v>117.173711867457</c:v>
                </c:pt>
                <c:pt idx="2112">
                  <c:v>117.229218126039</c:v>
                </c:pt>
                <c:pt idx="2113">
                  <c:v>117.284724384622</c:v>
                </c:pt>
                <c:pt idx="2114">
                  <c:v>117.34023064320399</c:v>
                </c:pt>
                <c:pt idx="2115">
                  <c:v>117.395736901787</c:v>
                </c:pt>
                <c:pt idx="2116">
                  <c:v>117.451243160369</c:v>
                </c:pt>
                <c:pt idx="2117">
                  <c:v>117.506749418951</c:v>
                </c:pt>
                <c:pt idx="2118">
                  <c:v>117.562255677534</c:v>
                </c:pt>
                <c:pt idx="2119">
                  <c:v>117.617761936116</c:v>
                </c:pt>
                <c:pt idx="2120">
                  <c:v>117.67326819469901</c:v>
                </c:pt>
                <c:pt idx="2121">
                  <c:v>117.72877445328101</c:v>
                </c:pt>
                <c:pt idx="2122">
                  <c:v>117.784280711863</c:v>
                </c:pt>
                <c:pt idx="2123">
                  <c:v>117.839786970446</c:v>
                </c:pt>
                <c:pt idx="2124">
                  <c:v>117.895293229028</c:v>
                </c:pt>
                <c:pt idx="2125">
                  <c:v>117.95079948761099</c:v>
                </c:pt>
                <c:pt idx="2126">
                  <c:v>118.00630574619299</c:v>
                </c:pt>
                <c:pt idx="2127">
                  <c:v>118.06181200477501</c:v>
                </c:pt>
                <c:pt idx="2128">
                  <c:v>118.117318263358</c:v>
                </c:pt>
                <c:pt idx="2129">
                  <c:v>118.17282452194</c:v>
                </c:pt>
                <c:pt idx="2130">
                  <c:v>118.228330780523</c:v>
                </c:pt>
                <c:pt idx="2131">
                  <c:v>118.28383703910499</c:v>
                </c:pt>
                <c:pt idx="2132">
                  <c:v>118.33934329768699</c:v>
                </c:pt>
                <c:pt idx="2133">
                  <c:v>118.39484955627</c:v>
                </c:pt>
                <c:pt idx="2134">
                  <c:v>118.450355814852</c:v>
                </c:pt>
                <c:pt idx="2135">
                  <c:v>118.505862073435</c:v>
                </c:pt>
                <c:pt idx="2136">
                  <c:v>118.561368332017</c:v>
                </c:pt>
                <c:pt idx="2137">
                  <c:v>118.616874590599</c:v>
                </c:pt>
                <c:pt idx="2138">
                  <c:v>118.67238084918201</c:v>
                </c:pt>
                <c:pt idx="2139">
                  <c:v>118.727887107764</c:v>
                </c:pt>
                <c:pt idx="2140">
                  <c:v>118.783393366347</c:v>
                </c:pt>
                <c:pt idx="2141">
                  <c:v>118.838899624929</c:v>
                </c:pt>
                <c:pt idx="2142">
                  <c:v>118.894405883511</c:v>
                </c:pt>
                <c:pt idx="2143">
                  <c:v>118.94991214209401</c:v>
                </c:pt>
                <c:pt idx="2144">
                  <c:v>119.00541840067601</c:v>
                </c:pt>
                <c:pt idx="2145">
                  <c:v>119.060924659259</c:v>
                </c:pt>
                <c:pt idx="2146">
                  <c:v>119.116430917841</c:v>
                </c:pt>
                <c:pt idx="2147">
                  <c:v>119.171937176424</c:v>
                </c:pt>
                <c:pt idx="2148">
                  <c:v>119.22744343500599</c:v>
                </c:pt>
                <c:pt idx="2149">
                  <c:v>119.28294969358799</c:v>
                </c:pt>
                <c:pt idx="2150">
                  <c:v>119.338455952171</c:v>
                </c:pt>
                <c:pt idx="2151">
                  <c:v>119.393962210753</c:v>
                </c:pt>
                <c:pt idx="2152">
                  <c:v>119.449468469336</c:v>
                </c:pt>
                <c:pt idx="2153">
                  <c:v>119.504974727918</c:v>
                </c:pt>
                <c:pt idx="2154">
                  <c:v>119.5604809865</c:v>
                </c:pt>
                <c:pt idx="2155">
                  <c:v>119.61598724508301</c:v>
                </c:pt>
                <c:pt idx="2156">
                  <c:v>119.671493503665</c:v>
                </c:pt>
                <c:pt idx="2157">
                  <c:v>119.726999762248</c:v>
                </c:pt>
                <c:pt idx="2158">
                  <c:v>119.78250602083</c:v>
                </c:pt>
                <c:pt idx="2159">
                  <c:v>119.838012279412</c:v>
                </c:pt>
                <c:pt idx="2160">
                  <c:v>119.89351853799501</c:v>
                </c:pt>
                <c:pt idx="2161">
                  <c:v>119.94902479657701</c:v>
                </c:pt>
                <c:pt idx="2162">
                  <c:v>120.00453105516</c:v>
                </c:pt>
                <c:pt idx="2163">
                  <c:v>120.060037313742</c:v>
                </c:pt>
                <c:pt idx="2164">
                  <c:v>120.115543572324</c:v>
                </c:pt>
                <c:pt idx="2165">
                  <c:v>120.17104983090699</c:v>
                </c:pt>
                <c:pt idx="2166">
                  <c:v>120.22655608948899</c:v>
                </c:pt>
                <c:pt idx="2167">
                  <c:v>120.282062348072</c:v>
                </c:pt>
                <c:pt idx="2168">
                  <c:v>120.337568606654</c:v>
                </c:pt>
                <c:pt idx="2169">
                  <c:v>120.393074865236</c:v>
                </c:pt>
                <c:pt idx="2170">
                  <c:v>120.448581123819</c:v>
                </c:pt>
                <c:pt idx="2171">
                  <c:v>120.504087382401</c:v>
                </c:pt>
                <c:pt idx="2172">
                  <c:v>120.559593640984</c:v>
                </c:pt>
                <c:pt idx="2173">
                  <c:v>120.615099899566</c:v>
                </c:pt>
                <c:pt idx="2174">
                  <c:v>120.670606158148</c:v>
                </c:pt>
                <c:pt idx="2175">
                  <c:v>120.726112416731</c:v>
                </c:pt>
                <c:pt idx="2176">
                  <c:v>120.781618675313</c:v>
                </c:pt>
                <c:pt idx="2177">
                  <c:v>120.83712493389601</c:v>
                </c:pt>
                <c:pt idx="2178">
                  <c:v>120.89263119247801</c:v>
                </c:pt>
                <c:pt idx="2179">
                  <c:v>120.94813745106001</c:v>
                </c:pt>
                <c:pt idx="2180">
                  <c:v>121.003643709643</c:v>
                </c:pt>
                <c:pt idx="2181">
                  <c:v>121.059149968225</c:v>
                </c:pt>
                <c:pt idx="2182">
                  <c:v>121.11465622680799</c:v>
                </c:pt>
                <c:pt idx="2183">
                  <c:v>121.17016248538999</c:v>
                </c:pt>
                <c:pt idx="2184">
                  <c:v>121.225668743973</c:v>
                </c:pt>
                <c:pt idx="2185">
                  <c:v>121.281175002555</c:v>
                </c:pt>
                <c:pt idx="2186">
                  <c:v>121.336681261137</c:v>
                </c:pt>
                <c:pt idx="2187">
                  <c:v>121.39218751972</c:v>
                </c:pt>
                <c:pt idx="2188">
                  <c:v>121.447693778302</c:v>
                </c:pt>
                <c:pt idx="2189">
                  <c:v>121.503200036885</c:v>
                </c:pt>
                <c:pt idx="2190">
                  <c:v>121.558706295467</c:v>
                </c:pt>
                <c:pt idx="2191">
                  <c:v>121.614212554049</c:v>
                </c:pt>
                <c:pt idx="2192">
                  <c:v>121.669718812632</c:v>
                </c:pt>
                <c:pt idx="2193">
                  <c:v>121.725225071214</c:v>
                </c:pt>
                <c:pt idx="2194">
                  <c:v>121.78073132979701</c:v>
                </c:pt>
                <c:pt idx="2195">
                  <c:v>121.83623758837901</c:v>
                </c:pt>
                <c:pt idx="2196">
                  <c:v>121.89174384696101</c:v>
                </c:pt>
                <c:pt idx="2197">
                  <c:v>121.947250105544</c:v>
                </c:pt>
                <c:pt idx="2198">
                  <c:v>122.002756364126</c:v>
                </c:pt>
                <c:pt idx="2199">
                  <c:v>122.05826262270899</c:v>
                </c:pt>
                <c:pt idx="2200">
                  <c:v>122.11376888129099</c:v>
                </c:pt>
                <c:pt idx="2201">
                  <c:v>122.16927513987299</c:v>
                </c:pt>
                <c:pt idx="2202">
                  <c:v>122.224781398456</c:v>
                </c:pt>
                <c:pt idx="2203">
                  <c:v>122.280287657038</c:v>
                </c:pt>
                <c:pt idx="2204">
                  <c:v>122.335793915621</c:v>
                </c:pt>
                <c:pt idx="2205">
                  <c:v>122.391300174203</c:v>
                </c:pt>
                <c:pt idx="2206">
                  <c:v>122.446806432785</c:v>
                </c:pt>
                <c:pt idx="2207">
                  <c:v>122.502312691368</c:v>
                </c:pt>
                <c:pt idx="2208">
                  <c:v>122.55781894995</c:v>
                </c:pt>
                <c:pt idx="2209">
                  <c:v>122.613325208533</c:v>
                </c:pt>
                <c:pt idx="2210">
                  <c:v>122.668831467115</c:v>
                </c:pt>
                <c:pt idx="2211">
                  <c:v>122.724337725697</c:v>
                </c:pt>
                <c:pt idx="2212">
                  <c:v>122.77984398428001</c:v>
                </c:pt>
                <c:pt idx="2213">
                  <c:v>122.83535024286201</c:v>
                </c:pt>
                <c:pt idx="2214">
                  <c:v>122.890856501445</c:v>
                </c:pt>
                <c:pt idx="2215">
                  <c:v>122.946362760027</c:v>
                </c:pt>
                <c:pt idx="2216">
                  <c:v>123.001869018609</c:v>
                </c:pt>
                <c:pt idx="2217">
                  <c:v>123.05737527719199</c:v>
                </c:pt>
                <c:pt idx="2218">
                  <c:v>123.11288153577399</c:v>
                </c:pt>
                <c:pt idx="2219">
                  <c:v>123.168387794357</c:v>
                </c:pt>
                <c:pt idx="2220">
                  <c:v>123.223894052939</c:v>
                </c:pt>
                <c:pt idx="2221">
                  <c:v>123.279400311521</c:v>
                </c:pt>
                <c:pt idx="2222">
                  <c:v>123.334906570104</c:v>
                </c:pt>
                <c:pt idx="2223">
                  <c:v>123.390412828686</c:v>
                </c:pt>
                <c:pt idx="2224">
                  <c:v>123.445919087269</c:v>
                </c:pt>
                <c:pt idx="2225">
                  <c:v>123.501425345851</c:v>
                </c:pt>
                <c:pt idx="2226">
                  <c:v>123.556931604434</c:v>
                </c:pt>
                <c:pt idx="2227">
                  <c:v>123.612437863016</c:v>
                </c:pt>
                <c:pt idx="2228">
                  <c:v>123.667944121598</c:v>
                </c:pt>
                <c:pt idx="2229">
                  <c:v>123.72345038018101</c:v>
                </c:pt>
                <c:pt idx="2230">
                  <c:v>123.77895663876301</c:v>
                </c:pt>
                <c:pt idx="2231">
                  <c:v>123.834462897346</c:v>
                </c:pt>
                <c:pt idx="2232">
                  <c:v>123.889969155928</c:v>
                </c:pt>
                <c:pt idx="2233">
                  <c:v>123.94547541451</c:v>
                </c:pt>
                <c:pt idx="2234">
                  <c:v>124.00098167309299</c:v>
                </c:pt>
                <c:pt idx="2235">
                  <c:v>124.05648793167499</c:v>
                </c:pt>
                <c:pt idx="2236">
                  <c:v>124.111994190258</c:v>
                </c:pt>
                <c:pt idx="2237">
                  <c:v>124.16750044884</c:v>
                </c:pt>
                <c:pt idx="2238">
                  <c:v>124.223006707422</c:v>
                </c:pt>
                <c:pt idx="2239">
                  <c:v>124.278512966005</c:v>
                </c:pt>
                <c:pt idx="2240">
                  <c:v>124.334019224587</c:v>
                </c:pt>
                <c:pt idx="2241">
                  <c:v>124.38952548317</c:v>
                </c:pt>
                <c:pt idx="2242">
                  <c:v>124.445031741752</c:v>
                </c:pt>
                <c:pt idx="2243">
                  <c:v>124.500538000334</c:v>
                </c:pt>
                <c:pt idx="2244">
                  <c:v>124.556044258917</c:v>
                </c:pt>
                <c:pt idx="2245">
                  <c:v>124.611550517499</c:v>
                </c:pt>
                <c:pt idx="2246">
                  <c:v>124.66705677608201</c:v>
                </c:pt>
                <c:pt idx="2247">
                  <c:v>124.72256303466401</c:v>
                </c:pt>
                <c:pt idx="2248">
                  <c:v>124.77806929324601</c:v>
                </c:pt>
                <c:pt idx="2249">
                  <c:v>124.833575551829</c:v>
                </c:pt>
                <c:pt idx="2250">
                  <c:v>124.889081810411</c:v>
                </c:pt>
                <c:pt idx="2251">
                  <c:v>124.94458806899399</c:v>
                </c:pt>
                <c:pt idx="2252">
                  <c:v>125.00009432757599</c:v>
                </c:pt>
                <c:pt idx="2253">
                  <c:v>125.05560058615799</c:v>
                </c:pt>
                <c:pt idx="2254">
                  <c:v>125.111106844741</c:v>
                </c:pt>
                <c:pt idx="2255">
                  <c:v>125.166613103323</c:v>
                </c:pt>
                <c:pt idx="2256">
                  <c:v>125.222119361906</c:v>
                </c:pt>
                <c:pt idx="2257">
                  <c:v>125.277625620488</c:v>
                </c:pt>
                <c:pt idx="2258">
                  <c:v>125.33313187907</c:v>
                </c:pt>
                <c:pt idx="2259">
                  <c:v>125.388638137653</c:v>
                </c:pt>
                <c:pt idx="2260">
                  <c:v>125.444144396235</c:v>
                </c:pt>
                <c:pt idx="2261">
                  <c:v>125.499650654818</c:v>
                </c:pt>
                <c:pt idx="2262">
                  <c:v>125.5551569134</c:v>
                </c:pt>
                <c:pt idx="2263">
                  <c:v>125.61066317198301</c:v>
                </c:pt>
                <c:pt idx="2264">
                  <c:v>125.66616943056501</c:v>
                </c:pt>
                <c:pt idx="2265">
                  <c:v>125.72167568914701</c:v>
                </c:pt>
                <c:pt idx="2266">
                  <c:v>125.77718194773</c:v>
                </c:pt>
                <c:pt idx="2267">
                  <c:v>125.832688206312</c:v>
                </c:pt>
                <c:pt idx="2268">
                  <c:v>125.88819446489499</c:v>
                </c:pt>
                <c:pt idx="2269">
                  <c:v>125.94370072347699</c:v>
                </c:pt>
                <c:pt idx="2270">
                  <c:v>125.99920698205899</c:v>
                </c:pt>
                <c:pt idx="2271">
                  <c:v>126.054713240642</c:v>
                </c:pt>
                <c:pt idx="2272">
                  <c:v>126.110219499224</c:v>
                </c:pt>
                <c:pt idx="2273">
                  <c:v>126.165725757807</c:v>
                </c:pt>
                <c:pt idx="2274">
                  <c:v>126.221232016389</c:v>
                </c:pt>
                <c:pt idx="2275">
                  <c:v>126.276738274971</c:v>
                </c:pt>
                <c:pt idx="2276">
                  <c:v>126.332244533554</c:v>
                </c:pt>
                <c:pt idx="2277">
                  <c:v>126.387750792136</c:v>
                </c:pt>
                <c:pt idx="2278">
                  <c:v>126.443257050719</c:v>
                </c:pt>
                <c:pt idx="2279">
                  <c:v>126.498763309301</c:v>
                </c:pt>
                <c:pt idx="2280">
                  <c:v>126.554269567883</c:v>
                </c:pt>
                <c:pt idx="2281">
                  <c:v>126.60977582646601</c:v>
                </c:pt>
                <c:pt idx="2282">
                  <c:v>126.66528208504801</c:v>
                </c:pt>
                <c:pt idx="2283">
                  <c:v>126.720788343631</c:v>
                </c:pt>
                <c:pt idx="2284">
                  <c:v>126.776294602213</c:v>
                </c:pt>
                <c:pt idx="2285">
                  <c:v>126.831800860795</c:v>
                </c:pt>
                <c:pt idx="2286">
                  <c:v>126.88730711937799</c:v>
                </c:pt>
                <c:pt idx="2287">
                  <c:v>126.94281337795999</c:v>
                </c:pt>
                <c:pt idx="2288">
                  <c:v>126.998319636543</c:v>
                </c:pt>
                <c:pt idx="2289">
                  <c:v>127.053825895125</c:v>
                </c:pt>
                <c:pt idx="2290">
                  <c:v>127.109332153707</c:v>
                </c:pt>
                <c:pt idx="2291">
                  <c:v>127.16483841229</c:v>
                </c:pt>
                <c:pt idx="2292">
                  <c:v>127.220344670872</c:v>
                </c:pt>
                <c:pt idx="2293">
                  <c:v>127.275850929455</c:v>
                </c:pt>
                <c:pt idx="2294">
                  <c:v>127.331357188037</c:v>
                </c:pt>
                <c:pt idx="2295">
                  <c:v>127.386863446619</c:v>
                </c:pt>
                <c:pt idx="2296">
                  <c:v>127.442369705202</c:v>
                </c:pt>
                <c:pt idx="2297">
                  <c:v>127.497875963784</c:v>
                </c:pt>
                <c:pt idx="2298">
                  <c:v>127.55338222236701</c:v>
                </c:pt>
                <c:pt idx="2299">
                  <c:v>127.60888848094901</c:v>
                </c:pt>
                <c:pt idx="2300">
                  <c:v>127.66439473953101</c:v>
                </c:pt>
                <c:pt idx="2301">
                  <c:v>127.719900998114</c:v>
                </c:pt>
                <c:pt idx="2302">
                  <c:v>127.775407256696</c:v>
                </c:pt>
                <c:pt idx="2303">
                  <c:v>127.83091351527899</c:v>
                </c:pt>
                <c:pt idx="2304">
                  <c:v>127.88641977386099</c:v>
                </c:pt>
                <c:pt idx="2305">
                  <c:v>127.941926032444</c:v>
                </c:pt>
                <c:pt idx="2306">
                  <c:v>127.997432291026</c:v>
                </c:pt>
                <c:pt idx="2307">
                  <c:v>128.052938549608</c:v>
                </c:pt>
                <c:pt idx="2308">
                  <c:v>128.108444808191</c:v>
                </c:pt>
                <c:pt idx="2309">
                  <c:v>128.163951066773</c:v>
                </c:pt>
                <c:pt idx="2310">
                  <c:v>128.21945732535599</c:v>
                </c:pt>
                <c:pt idx="2311">
                  <c:v>128.27496358393799</c:v>
                </c:pt>
                <c:pt idx="2312">
                  <c:v>128.33046984251999</c:v>
                </c:pt>
                <c:pt idx="2313">
                  <c:v>128.38597610110301</c:v>
                </c:pt>
                <c:pt idx="2314">
                  <c:v>128.44148235968501</c:v>
                </c:pt>
                <c:pt idx="2315">
                  <c:v>128.49698861826801</c:v>
                </c:pt>
                <c:pt idx="2316">
                  <c:v>128.55249487685001</c:v>
                </c:pt>
                <c:pt idx="2317">
                  <c:v>128.608001135432</c:v>
                </c:pt>
                <c:pt idx="2318">
                  <c:v>128.663507394015</c:v>
                </c:pt>
                <c:pt idx="2319">
                  <c:v>128.719013652597</c:v>
                </c:pt>
                <c:pt idx="2320">
                  <c:v>128.77451991117999</c:v>
                </c:pt>
                <c:pt idx="2321">
                  <c:v>128.83002616976199</c:v>
                </c:pt>
                <c:pt idx="2322">
                  <c:v>128.88553242834399</c:v>
                </c:pt>
                <c:pt idx="2323">
                  <c:v>128.94103868692699</c:v>
                </c:pt>
                <c:pt idx="2324">
                  <c:v>128.99654494550899</c:v>
                </c:pt>
                <c:pt idx="2325">
                  <c:v>129.05205120409201</c:v>
                </c:pt>
                <c:pt idx="2326">
                  <c:v>129.10755746267401</c:v>
                </c:pt>
                <c:pt idx="2327">
                  <c:v>129.16306372125601</c:v>
                </c:pt>
                <c:pt idx="2328">
                  <c:v>129.218569979839</c:v>
                </c:pt>
                <c:pt idx="2329">
                  <c:v>129.274076238421</c:v>
                </c:pt>
                <c:pt idx="2330">
                  <c:v>129.329582497004</c:v>
                </c:pt>
                <c:pt idx="2331">
                  <c:v>129.385088755586</c:v>
                </c:pt>
                <c:pt idx="2332">
                  <c:v>129.440595014168</c:v>
                </c:pt>
                <c:pt idx="2333">
                  <c:v>129.49610127275099</c:v>
                </c:pt>
                <c:pt idx="2334">
                  <c:v>129.55160753133299</c:v>
                </c:pt>
                <c:pt idx="2335">
                  <c:v>129.60711378991601</c:v>
                </c:pt>
                <c:pt idx="2336">
                  <c:v>129.66262004849801</c:v>
                </c:pt>
                <c:pt idx="2337">
                  <c:v>129.71812630708001</c:v>
                </c:pt>
                <c:pt idx="2338">
                  <c:v>129.77363256566301</c:v>
                </c:pt>
                <c:pt idx="2339">
                  <c:v>129.82913882424501</c:v>
                </c:pt>
                <c:pt idx="2340">
                  <c:v>129.884645082828</c:v>
                </c:pt>
                <c:pt idx="2341">
                  <c:v>129.94015134141</c:v>
                </c:pt>
                <c:pt idx="2342">
                  <c:v>129.995657599993</c:v>
                </c:pt>
                <c:pt idx="2343">
                  <c:v>130.05116385857499</c:v>
                </c:pt>
                <c:pt idx="2344">
                  <c:v>130.10667011715699</c:v>
                </c:pt>
                <c:pt idx="2345">
                  <c:v>130.16217637573999</c:v>
                </c:pt>
                <c:pt idx="2346">
                  <c:v>130.21768263432199</c:v>
                </c:pt>
                <c:pt idx="2347">
                  <c:v>130.27318889290501</c:v>
                </c:pt>
                <c:pt idx="2348">
                  <c:v>130.32869515148701</c:v>
                </c:pt>
                <c:pt idx="2349">
                  <c:v>130.38420141006901</c:v>
                </c:pt>
                <c:pt idx="2350">
                  <c:v>130.43970766865201</c:v>
                </c:pt>
                <c:pt idx="2351">
                  <c:v>130.495213927234</c:v>
                </c:pt>
                <c:pt idx="2352">
                  <c:v>130.550720185817</c:v>
                </c:pt>
                <c:pt idx="2353">
                  <c:v>130.606226444399</c:v>
                </c:pt>
                <c:pt idx="2354">
                  <c:v>130.661732702981</c:v>
                </c:pt>
                <c:pt idx="2355">
                  <c:v>130.71723896156399</c:v>
                </c:pt>
                <c:pt idx="2356">
                  <c:v>130.77274522014599</c:v>
                </c:pt>
                <c:pt idx="2357">
                  <c:v>130.82825147872899</c:v>
                </c:pt>
                <c:pt idx="2358">
                  <c:v>130.88375773731099</c:v>
                </c:pt>
                <c:pt idx="2359">
                  <c:v>130.93926399589299</c:v>
                </c:pt>
                <c:pt idx="2360">
                  <c:v>130.99477025447601</c:v>
                </c:pt>
                <c:pt idx="2361">
                  <c:v>131.05027651305801</c:v>
                </c:pt>
                <c:pt idx="2362">
                  <c:v>131.105782771641</c:v>
                </c:pt>
                <c:pt idx="2363">
                  <c:v>131.161289030223</c:v>
                </c:pt>
                <c:pt idx="2364">
                  <c:v>131.216795288805</c:v>
                </c:pt>
                <c:pt idx="2365">
                  <c:v>131.272301547388</c:v>
                </c:pt>
                <c:pt idx="2366">
                  <c:v>131.32780780597</c:v>
                </c:pt>
                <c:pt idx="2367">
                  <c:v>131.38331406455299</c:v>
                </c:pt>
                <c:pt idx="2368">
                  <c:v>131.43882032313499</c:v>
                </c:pt>
                <c:pt idx="2369">
                  <c:v>131.49432658171699</c:v>
                </c:pt>
                <c:pt idx="2370">
                  <c:v>131.54983284030001</c:v>
                </c:pt>
                <c:pt idx="2371">
                  <c:v>131.60533909888201</c:v>
                </c:pt>
                <c:pt idx="2372">
                  <c:v>131.66084535746501</c:v>
                </c:pt>
                <c:pt idx="2373">
                  <c:v>131.71635161604701</c:v>
                </c:pt>
                <c:pt idx="2374">
                  <c:v>131.77185787462901</c:v>
                </c:pt>
                <c:pt idx="2375">
                  <c:v>131.827364133212</c:v>
                </c:pt>
                <c:pt idx="2376">
                  <c:v>131.882870391794</c:v>
                </c:pt>
                <c:pt idx="2377">
                  <c:v>131.93837665037699</c:v>
                </c:pt>
                <c:pt idx="2378">
                  <c:v>131.99388290895899</c:v>
                </c:pt>
                <c:pt idx="2379">
                  <c:v>132.04938916754099</c:v>
                </c:pt>
                <c:pt idx="2380">
                  <c:v>132.10489542612399</c:v>
                </c:pt>
                <c:pt idx="2381">
                  <c:v>132.16040168470599</c:v>
                </c:pt>
                <c:pt idx="2382">
                  <c:v>132.21590794328901</c:v>
                </c:pt>
                <c:pt idx="2383">
                  <c:v>132.27141420187101</c:v>
                </c:pt>
                <c:pt idx="2384">
                  <c:v>132.32692046045401</c:v>
                </c:pt>
                <c:pt idx="2385">
                  <c:v>132.382426719036</c:v>
                </c:pt>
                <c:pt idx="2386">
                  <c:v>132.437932977618</c:v>
                </c:pt>
                <c:pt idx="2387">
                  <c:v>132.493439236201</c:v>
                </c:pt>
                <c:pt idx="2388">
                  <c:v>132.548945494783</c:v>
                </c:pt>
                <c:pt idx="2389">
                  <c:v>132.60445175336599</c:v>
                </c:pt>
                <c:pt idx="2390">
                  <c:v>132.65995801194799</c:v>
                </c:pt>
                <c:pt idx="2391">
                  <c:v>132.71546427052999</c:v>
                </c:pt>
                <c:pt idx="2392">
                  <c:v>132.77097052911299</c:v>
                </c:pt>
                <c:pt idx="2393">
                  <c:v>132.82647678769499</c:v>
                </c:pt>
                <c:pt idx="2394">
                  <c:v>132.88198304627801</c:v>
                </c:pt>
                <c:pt idx="2395">
                  <c:v>132.93748930486001</c:v>
                </c:pt>
                <c:pt idx="2396">
                  <c:v>132.99299556344201</c:v>
                </c:pt>
                <c:pt idx="2397">
                  <c:v>133.048501822025</c:v>
                </c:pt>
                <c:pt idx="2398">
                  <c:v>133.104008080607</c:v>
                </c:pt>
                <c:pt idx="2399">
                  <c:v>133.15951433919</c:v>
                </c:pt>
                <c:pt idx="2400">
                  <c:v>133.215020597772</c:v>
                </c:pt>
                <c:pt idx="2401">
                  <c:v>133.270526856354</c:v>
                </c:pt>
                <c:pt idx="2402">
                  <c:v>133.32603311493699</c:v>
                </c:pt>
                <c:pt idx="2403">
                  <c:v>133.38153937351899</c:v>
                </c:pt>
                <c:pt idx="2404">
                  <c:v>133.43704563210201</c:v>
                </c:pt>
                <c:pt idx="2405">
                  <c:v>133.49255189068401</c:v>
                </c:pt>
                <c:pt idx="2406">
                  <c:v>133.54805814926601</c:v>
                </c:pt>
                <c:pt idx="2407">
                  <c:v>133.60356440784901</c:v>
                </c:pt>
                <c:pt idx="2408">
                  <c:v>133.65907066643101</c:v>
                </c:pt>
                <c:pt idx="2409">
                  <c:v>133.714576925014</c:v>
                </c:pt>
                <c:pt idx="2410">
                  <c:v>133.770083183596</c:v>
                </c:pt>
                <c:pt idx="2411">
                  <c:v>133.825589442178</c:v>
                </c:pt>
                <c:pt idx="2412">
                  <c:v>133.88109570076099</c:v>
                </c:pt>
                <c:pt idx="2413">
                  <c:v>133.93660195934299</c:v>
                </c:pt>
                <c:pt idx="2414">
                  <c:v>133.99210821792599</c:v>
                </c:pt>
                <c:pt idx="2415">
                  <c:v>134.04761447650799</c:v>
                </c:pt>
                <c:pt idx="2416">
                  <c:v>134.10312073508999</c:v>
                </c:pt>
                <c:pt idx="2417">
                  <c:v>134.15862699367301</c:v>
                </c:pt>
                <c:pt idx="2418">
                  <c:v>134.21413325225501</c:v>
                </c:pt>
                <c:pt idx="2419">
                  <c:v>134.269639510838</c:v>
                </c:pt>
                <c:pt idx="2420">
                  <c:v>134.32514576942</c:v>
                </c:pt>
                <c:pt idx="2421">
                  <c:v>134.380652028002</c:v>
                </c:pt>
                <c:pt idx="2422">
                  <c:v>134.436158286585</c:v>
                </c:pt>
                <c:pt idx="2423">
                  <c:v>134.491664545167</c:v>
                </c:pt>
                <c:pt idx="2424">
                  <c:v>134.54717080374999</c:v>
                </c:pt>
                <c:pt idx="2425">
                  <c:v>134.60267706233199</c:v>
                </c:pt>
                <c:pt idx="2426">
                  <c:v>134.65818332091499</c:v>
                </c:pt>
                <c:pt idx="2427">
                  <c:v>134.71368957949699</c:v>
                </c:pt>
                <c:pt idx="2428">
                  <c:v>134.76919583807901</c:v>
                </c:pt>
                <c:pt idx="2429">
                  <c:v>134.82470209666201</c:v>
                </c:pt>
                <c:pt idx="2430">
                  <c:v>134.88020835524401</c:v>
                </c:pt>
                <c:pt idx="2431">
                  <c:v>134.935714613827</c:v>
                </c:pt>
                <c:pt idx="2432">
                  <c:v>134.991220872409</c:v>
                </c:pt>
                <c:pt idx="2433">
                  <c:v>135.046727130991</c:v>
                </c:pt>
                <c:pt idx="2434">
                  <c:v>135.102233389574</c:v>
                </c:pt>
                <c:pt idx="2435">
                  <c:v>135.157739648156</c:v>
                </c:pt>
                <c:pt idx="2436">
                  <c:v>135.21324590673899</c:v>
                </c:pt>
                <c:pt idx="2437">
                  <c:v>135.26875216532099</c:v>
                </c:pt>
                <c:pt idx="2438">
                  <c:v>135.32425842390299</c:v>
                </c:pt>
                <c:pt idx="2439">
                  <c:v>135.37976468248601</c:v>
                </c:pt>
                <c:pt idx="2440">
                  <c:v>135.43527094106801</c:v>
                </c:pt>
                <c:pt idx="2441">
                  <c:v>135.49077719965101</c:v>
                </c:pt>
                <c:pt idx="2442">
                  <c:v>135.54628345823301</c:v>
                </c:pt>
                <c:pt idx="2443">
                  <c:v>135.60178971681501</c:v>
                </c:pt>
                <c:pt idx="2444">
                  <c:v>135.657295975398</c:v>
                </c:pt>
                <c:pt idx="2445">
                  <c:v>135.71280223398</c:v>
                </c:pt>
                <c:pt idx="2446">
                  <c:v>135.76830849256299</c:v>
                </c:pt>
                <c:pt idx="2447">
                  <c:v>135.82381475114499</c:v>
                </c:pt>
                <c:pt idx="2448">
                  <c:v>135.87932100972699</c:v>
                </c:pt>
                <c:pt idx="2449">
                  <c:v>135.93482726830999</c:v>
                </c:pt>
                <c:pt idx="2450">
                  <c:v>135.99033352689199</c:v>
                </c:pt>
                <c:pt idx="2451">
                  <c:v>136.04583978547501</c:v>
                </c:pt>
                <c:pt idx="2452">
                  <c:v>136.10134604405701</c:v>
                </c:pt>
                <c:pt idx="2453">
                  <c:v>136.15685230263901</c:v>
                </c:pt>
                <c:pt idx="2454">
                  <c:v>136.212358561222</c:v>
                </c:pt>
                <c:pt idx="2455">
                  <c:v>136.267864819804</c:v>
                </c:pt>
                <c:pt idx="2456">
                  <c:v>136.323371078387</c:v>
                </c:pt>
                <c:pt idx="2457">
                  <c:v>136.378877336969</c:v>
                </c:pt>
                <c:pt idx="2458">
                  <c:v>136.434383595551</c:v>
                </c:pt>
                <c:pt idx="2459">
                  <c:v>136.48988985413399</c:v>
                </c:pt>
                <c:pt idx="2460">
                  <c:v>136.54539611271599</c:v>
                </c:pt>
                <c:pt idx="2461">
                  <c:v>136.60090237129899</c:v>
                </c:pt>
                <c:pt idx="2462">
                  <c:v>136.65640862988101</c:v>
                </c:pt>
                <c:pt idx="2463">
                  <c:v>136.71191488846301</c:v>
                </c:pt>
                <c:pt idx="2464">
                  <c:v>136.76742114704601</c:v>
                </c:pt>
                <c:pt idx="2465">
                  <c:v>136.82292740562801</c:v>
                </c:pt>
                <c:pt idx="2466">
                  <c:v>136.878433664211</c:v>
                </c:pt>
                <c:pt idx="2467">
                  <c:v>136.933939922793</c:v>
                </c:pt>
                <c:pt idx="2468">
                  <c:v>136.989446181376</c:v>
                </c:pt>
                <c:pt idx="2469">
                  <c:v>137.044952439958</c:v>
                </c:pt>
                <c:pt idx="2470">
                  <c:v>137.10045869854</c:v>
                </c:pt>
                <c:pt idx="2471">
                  <c:v>137.15596495712299</c:v>
                </c:pt>
                <c:pt idx="2472">
                  <c:v>137.21147121570499</c:v>
                </c:pt>
                <c:pt idx="2473">
                  <c:v>137.26697747428801</c:v>
                </c:pt>
                <c:pt idx="2474">
                  <c:v>137.32248373287001</c:v>
                </c:pt>
                <c:pt idx="2475">
                  <c:v>137.37798999145201</c:v>
                </c:pt>
                <c:pt idx="2476">
                  <c:v>137.43349625003501</c:v>
                </c:pt>
                <c:pt idx="2477">
                  <c:v>137.48900250861701</c:v>
                </c:pt>
                <c:pt idx="2478">
                  <c:v>137.5445087672</c:v>
                </c:pt>
                <c:pt idx="2479">
                  <c:v>137.600015025782</c:v>
                </c:pt>
                <c:pt idx="2480">
                  <c:v>137.655521284364</c:v>
                </c:pt>
                <c:pt idx="2481">
                  <c:v>137.71102754294699</c:v>
                </c:pt>
                <c:pt idx="2482">
                  <c:v>137.76653380152899</c:v>
                </c:pt>
                <c:pt idx="2483">
                  <c:v>137.82204006011199</c:v>
                </c:pt>
                <c:pt idx="2484">
                  <c:v>137.87754631869399</c:v>
                </c:pt>
                <c:pt idx="2485">
                  <c:v>137.93305257727599</c:v>
                </c:pt>
                <c:pt idx="2486">
                  <c:v>137.98855883585901</c:v>
                </c:pt>
                <c:pt idx="2487">
                  <c:v>138.04406509444101</c:v>
                </c:pt>
                <c:pt idx="2488">
                  <c:v>138.099571353024</c:v>
                </c:pt>
                <c:pt idx="2489">
                  <c:v>138.155077611606</c:v>
                </c:pt>
                <c:pt idx="2490">
                  <c:v>138.210583870188</c:v>
                </c:pt>
                <c:pt idx="2491">
                  <c:v>138.266090128771</c:v>
                </c:pt>
                <c:pt idx="2492">
                  <c:v>138.321596387353</c:v>
                </c:pt>
                <c:pt idx="2493">
                  <c:v>138.37710264593599</c:v>
                </c:pt>
                <c:pt idx="2494">
                  <c:v>138.43260890451799</c:v>
                </c:pt>
                <c:pt idx="2495">
                  <c:v>138.48811516309999</c:v>
                </c:pt>
                <c:pt idx="2496">
                  <c:v>138.54362142168301</c:v>
                </c:pt>
                <c:pt idx="2497">
                  <c:v>138.59912768026501</c:v>
                </c:pt>
                <c:pt idx="2498">
                  <c:v>138.65463393884801</c:v>
                </c:pt>
                <c:pt idx="2499">
                  <c:v>138.71014019743001</c:v>
                </c:pt>
                <c:pt idx="2500">
                  <c:v>138.76564645601201</c:v>
                </c:pt>
                <c:pt idx="2501">
                  <c:v>138.821152714595</c:v>
                </c:pt>
                <c:pt idx="2502">
                  <c:v>138.876658973177</c:v>
                </c:pt>
                <c:pt idx="2503">
                  <c:v>138.93216523176</c:v>
                </c:pt>
                <c:pt idx="2504">
                  <c:v>138.987671490342</c:v>
                </c:pt>
                <c:pt idx="2505">
                  <c:v>139.04317774892499</c:v>
                </c:pt>
                <c:pt idx="2506">
                  <c:v>139.09868400750699</c:v>
                </c:pt>
                <c:pt idx="2507">
                  <c:v>139.15419026608899</c:v>
                </c:pt>
                <c:pt idx="2508">
                  <c:v>139.20969652467201</c:v>
                </c:pt>
                <c:pt idx="2509">
                  <c:v>139.26520278325401</c:v>
                </c:pt>
                <c:pt idx="2510">
                  <c:v>139.32070904183701</c:v>
                </c:pt>
                <c:pt idx="2511">
                  <c:v>139.37621530041901</c:v>
                </c:pt>
                <c:pt idx="2512">
                  <c:v>139.43172155900101</c:v>
                </c:pt>
                <c:pt idx="2513">
                  <c:v>139.487227817584</c:v>
                </c:pt>
                <c:pt idx="2514">
                  <c:v>139.542734076166</c:v>
                </c:pt>
                <c:pt idx="2515">
                  <c:v>139.59824033474899</c:v>
                </c:pt>
                <c:pt idx="2516">
                  <c:v>139.65374659333099</c:v>
                </c:pt>
                <c:pt idx="2517">
                  <c:v>139.70925285191299</c:v>
                </c:pt>
                <c:pt idx="2518">
                  <c:v>139.76475911049599</c:v>
                </c:pt>
                <c:pt idx="2519">
                  <c:v>139.82026536907799</c:v>
                </c:pt>
                <c:pt idx="2520">
                  <c:v>139.87577162766101</c:v>
                </c:pt>
                <c:pt idx="2521">
                  <c:v>139.93127788624301</c:v>
                </c:pt>
                <c:pt idx="2522">
                  <c:v>139.98678414482501</c:v>
                </c:pt>
                <c:pt idx="2523">
                  <c:v>140.042290403408</c:v>
                </c:pt>
                <c:pt idx="2524">
                  <c:v>140.09779666199</c:v>
                </c:pt>
                <c:pt idx="2525">
                  <c:v>140.153302920573</c:v>
                </c:pt>
                <c:pt idx="2526">
                  <c:v>140.208809179155</c:v>
                </c:pt>
                <c:pt idx="2527">
                  <c:v>140.264315437737</c:v>
                </c:pt>
                <c:pt idx="2528">
                  <c:v>140.31982169631999</c:v>
                </c:pt>
                <c:pt idx="2529">
                  <c:v>140.37532795490199</c:v>
                </c:pt>
                <c:pt idx="2530">
                  <c:v>140.43083421348501</c:v>
                </c:pt>
                <c:pt idx="2531">
                  <c:v>140.48634047206701</c:v>
                </c:pt>
                <c:pt idx="2532">
                  <c:v>140.54184673064901</c:v>
                </c:pt>
                <c:pt idx="2533">
                  <c:v>140.59735298923201</c:v>
                </c:pt>
                <c:pt idx="2534">
                  <c:v>140.65285924781401</c:v>
                </c:pt>
                <c:pt idx="2535">
                  <c:v>140.708365506397</c:v>
                </c:pt>
                <c:pt idx="2536">
                  <c:v>140.763871764979</c:v>
                </c:pt>
                <c:pt idx="2537">
                  <c:v>140.819378023561</c:v>
                </c:pt>
                <c:pt idx="2538">
                  <c:v>140.874884282144</c:v>
                </c:pt>
                <c:pt idx="2539">
                  <c:v>140.93039054072599</c:v>
                </c:pt>
                <c:pt idx="2540">
                  <c:v>140.98589679930899</c:v>
                </c:pt>
                <c:pt idx="2541">
                  <c:v>141.04140305789099</c:v>
                </c:pt>
                <c:pt idx="2542">
                  <c:v>141.09690931647401</c:v>
                </c:pt>
                <c:pt idx="2543">
                  <c:v>141.15241557505601</c:v>
                </c:pt>
                <c:pt idx="2544">
                  <c:v>141.20792183363801</c:v>
                </c:pt>
                <c:pt idx="2545">
                  <c:v>141.26342809222101</c:v>
                </c:pt>
                <c:pt idx="2546">
                  <c:v>141.318934350803</c:v>
                </c:pt>
                <c:pt idx="2547">
                  <c:v>141.374440609386</c:v>
                </c:pt>
                <c:pt idx="2548">
                  <c:v>141.429946867968</c:v>
                </c:pt>
                <c:pt idx="2549">
                  <c:v>141.48545312655</c:v>
                </c:pt>
                <c:pt idx="2550">
                  <c:v>141.54095938513299</c:v>
                </c:pt>
                <c:pt idx="2551">
                  <c:v>141.59646564371499</c:v>
                </c:pt>
                <c:pt idx="2552">
                  <c:v>141.65197190229799</c:v>
                </c:pt>
                <c:pt idx="2553">
                  <c:v>141.70747816087999</c:v>
                </c:pt>
                <c:pt idx="2554">
                  <c:v>141.76298441946199</c:v>
                </c:pt>
                <c:pt idx="2555">
                  <c:v>141.81849067804501</c:v>
                </c:pt>
                <c:pt idx="2556">
                  <c:v>141.87399693662701</c:v>
                </c:pt>
                <c:pt idx="2557">
                  <c:v>141.92950319521</c:v>
                </c:pt>
                <c:pt idx="2558">
                  <c:v>141.985009453792</c:v>
                </c:pt>
                <c:pt idx="2559">
                  <c:v>142.040515712374</c:v>
                </c:pt>
                <c:pt idx="2560">
                  <c:v>142.096021970957</c:v>
                </c:pt>
                <c:pt idx="2561">
                  <c:v>142.151528229539</c:v>
                </c:pt>
                <c:pt idx="2562">
                  <c:v>142.20703448812199</c:v>
                </c:pt>
                <c:pt idx="2563">
                  <c:v>142.26254074670399</c:v>
                </c:pt>
                <c:pt idx="2564">
                  <c:v>142.31804700528599</c:v>
                </c:pt>
                <c:pt idx="2565">
                  <c:v>142.37355326386901</c:v>
                </c:pt>
                <c:pt idx="2566">
                  <c:v>142.42905952245101</c:v>
                </c:pt>
                <c:pt idx="2567">
                  <c:v>142.48456578103401</c:v>
                </c:pt>
                <c:pt idx="2568">
                  <c:v>142.54007203961601</c:v>
                </c:pt>
                <c:pt idx="2569">
                  <c:v>142.59557829819801</c:v>
                </c:pt>
                <c:pt idx="2570">
                  <c:v>142.651084556781</c:v>
                </c:pt>
                <c:pt idx="2571">
                  <c:v>142.706590815363</c:v>
                </c:pt>
                <c:pt idx="2572">
                  <c:v>142.76209707394599</c:v>
                </c:pt>
                <c:pt idx="2573">
                  <c:v>142.81760333252799</c:v>
                </c:pt>
                <c:pt idx="2574">
                  <c:v>142.87310959110999</c:v>
                </c:pt>
                <c:pt idx="2575">
                  <c:v>142.92861584969299</c:v>
                </c:pt>
                <c:pt idx="2576">
                  <c:v>142.98412210827499</c:v>
                </c:pt>
                <c:pt idx="2577">
                  <c:v>143.03962836685801</c:v>
                </c:pt>
                <c:pt idx="2578">
                  <c:v>143.09513462544001</c:v>
                </c:pt>
                <c:pt idx="2579">
                  <c:v>143.15064088402201</c:v>
                </c:pt>
                <c:pt idx="2580">
                  <c:v>143.206147142605</c:v>
                </c:pt>
                <c:pt idx="2581">
                  <c:v>143.261653401187</c:v>
                </c:pt>
                <c:pt idx="2582">
                  <c:v>143.31715965977</c:v>
                </c:pt>
                <c:pt idx="2583">
                  <c:v>143.372665918352</c:v>
                </c:pt>
                <c:pt idx="2584">
                  <c:v>143.42817217693499</c:v>
                </c:pt>
                <c:pt idx="2585">
                  <c:v>143.48367843551699</c:v>
                </c:pt>
                <c:pt idx="2586">
                  <c:v>143.53918469409899</c:v>
                </c:pt>
                <c:pt idx="2587">
                  <c:v>143.59469095268199</c:v>
                </c:pt>
                <c:pt idx="2588">
                  <c:v>143.65019721126399</c:v>
                </c:pt>
                <c:pt idx="2589">
                  <c:v>143.70570346984701</c:v>
                </c:pt>
                <c:pt idx="2590">
                  <c:v>143.76120972842901</c:v>
                </c:pt>
                <c:pt idx="2591">
                  <c:v>143.81671598701101</c:v>
                </c:pt>
                <c:pt idx="2592">
                  <c:v>143.872222245594</c:v>
                </c:pt>
                <c:pt idx="2593">
                  <c:v>143.927728504176</c:v>
                </c:pt>
                <c:pt idx="2594">
                  <c:v>143.983234762759</c:v>
                </c:pt>
                <c:pt idx="2595">
                  <c:v>144.038741021341</c:v>
                </c:pt>
                <c:pt idx="2596">
                  <c:v>144.094247279923</c:v>
                </c:pt>
                <c:pt idx="2597">
                  <c:v>144.14975353850599</c:v>
                </c:pt>
                <c:pt idx="2598">
                  <c:v>144.20525979708799</c:v>
                </c:pt>
                <c:pt idx="2599">
                  <c:v>144.26076605567101</c:v>
                </c:pt>
                <c:pt idx="2600">
                  <c:v>144.31627231425301</c:v>
                </c:pt>
                <c:pt idx="2601">
                  <c:v>144.37177857283501</c:v>
                </c:pt>
                <c:pt idx="2602">
                  <c:v>144.42728483141801</c:v>
                </c:pt>
                <c:pt idx="2603">
                  <c:v>144.48279109000001</c:v>
                </c:pt>
                <c:pt idx="2604">
                  <c:v>144.538297348583</c:v>
                </c:pt>
                <c:pt idx="2605">
                  <c:v>144.593803607165</c:v>
                </c:pt>
                <c:pt idx="2606">
                  <c:v>144.649309865747</c:v>
                </c:pt>
                <c:pt idx="2607">
                  <c:v>144.70481612432999</c:v>
                </c:pt>
                <c:pt idx="2608">
                  <c:v>144.76032238291199</c:v>
                </c:pt>
                <c:pt idx="2609">
                  <c:v>144.81582864149499</c:v>
                </c:pt>
                <c:pt idx="2610">
                  <c:v>144.87133490007699</c:v>
                </c:pt>
                <c:pt idx="2611">
                  <c:v>144.92684115865899</c:v>
                </c:pt>
                <c:pt idx="2612">
                  <c:v>144.98234741724201</c:v>
                </c:pt>
                <c:pt idx="2613">
                  <c:v>145.03785367582401</c:v>
                </c:pt>
                <c:pt idx="2614">
                  <c:v>145.093359934407</c:v>
                </c:pt>
                <c:pt idx="2615">
                  <c:v>145.148866192989</c:v>
                </c:pt>
                <c:pt idx="2616">
                  <c:v>145.204372451571</c:v>
                </c:pt>
                <c:pt idx="2617">
                  <c:v>145.259878710154</c:v>
                </c:pt>
                <c:pt idx="2618">
                  <c:v>145.315384968736</c:v>
                </c:pt>
                <c:pt idx="2619">
                  <c:v>145.37089122731899</c:v>
                </c:pt>
                <c:pt idx="2620">
                  <c:v>145.42639748590099</c:v>
                </c:pt>
                <c:pt idx="2621">
                  <c:v>145.48190374448399</c:v>
                </c:pt>
                <c:pt idx="2622">
                  <c:v>145.53741000306599</c:v>
                </c:pt>
                <c:pt idx="2623">
                  <c:v>145.59291626164801</c:v>
                </c:pt>
                <c:pt idx="2624">
                  <c:v>145.64842252023101</c:v>
                </c:pt>
                <c:pt idx="2625">
                  <c:v>145.70392877881301</c:v>
                </c:pt>
                <c:pt idx="2626">
                  <c:v>145.759435037396</c:v>
                </c:pt>
                <c:pt idx="2627">
                  <c:v>145.814941295978</c:v>
                </c:pt>
                <c:pt idx="2628">
                  <c:v>145.87044755456</c:v>
                </c:pt>
                <c:pt idx="2629">
                  <c:v>145.925953813143</c:v>
                </c:pt>
                <c:pt idx="2630">
                  <c:v>145.981460071725</c:v>
                </c:pt>
                <c:pt idx="2631">
                  <c:v>146.03696633030799</c:v>
                </c:pt>
                <c:pt idx="2632">
                  <c:v>146.09247258888999</c:v>
                </c:pt>
                <c:pt idx="2633">
                  <c:v>146.14797884747199</c:v>
                </c:pt>
                <c:pt idx="2634">
                  <c:v>146.20348510605501</c:v>
                </c:pt>
                <c:pt idx="2635">
                  <c:v>146.25899136463701</c:v>
                </c:pt>
                <c:pt idx="2636">
                  <c:v>146.31449762322001</c:v>
                </c:pt>
                <c:pt idx="2637">
                  <c:v>146.37000388180201</c:v>
                </c:pt>
                <c:pt idx="2638">
                  <c:v>146.42551014038401</c:v>
                </c:pt>
                <c:pt idx="2639">
                  <c:v>146.481016398967</c:v>
                </c:pt>
                <c:pt idx="2640">
                  <c:v>146.536522657549</c:v>
                </c:pt>
                <c:pt idx="2641">
                  <c:v>146.59202891613199</c:v>
                </c:pt>
                <c:pt idx="2642">
                  <c:v>146.64753517471399</c:v>
                </c:pt>
                <c:pt idx="2643">
                  <c:v>146.70304143329599</c:v>
                </c:pt>
                <c:pt idx="2644">
                  <c:v>146.75854769187899</c:v>
                </c:pt>
                <c:pt idx="2645">
                  <c:v>146.81405395046099</c:v>
                </c:pt>
                <c:pt idx="2646">
                  <c:v>146.86956020904401</c:v>
                </c:pt>
                <c:pt idx="2647">
                  <c:v>146.92506646762601</c:v>
                </c:pt>
                <c:pt idx="2648">
                  <c:v>146.98057272620801</c:v>
                </c:pt>
                <c:pt idx="2649">
                  <c:v>147.036078984791</c:v>
                </c:pt>
                <c:pt idx="2650">
                  <c:v>147.091585243373</c:v>
                </c:pt>
                <c:pt idx="2651">
                  <c:v>147.147091501956</c:v>
                </c:pt>
                <c:pt idx="2652">
                  <c:v>147.202597760538</c:v>
                </c:pt>
                <c:pt idx="2653">
                  <c:v>147.25810401912</c:v>
                </c:pt>
                <c:pt idx="2654">
                  <c:v>147.31361027770299</c:v>
                </c:pt>
                <c:pt idx="2655">
                  <c:v>147.36911653628499</c:v>
                </c:pt>
                <c:pt idx="2656">
                  <c:v>147.42462279486799</c:v>
                </c:pt>
                <c:pt idx="2657">
                  <c:v>147.48012905345001</c:v>
                </c:pt>
                <c:pt idx="2658">
                  <c:v>147.53563531203201</c:v>
                </c:pt>
                <c:pt idx="2659">
                  <c:v>147.59114157061501</c:v>
                </c:pt>
                <c:pt idx="2660">
                  <c:v>147.64664782919701</c:v>
                </c:pt>
                <c:pt idx="2661">
                  <c:v>147.70215408778</c:v>
                </c:pt>
                <c:pt idx="2662">
                  <c:v>147.757660346362</c:v>
                </c:pt>
                <c:pt idx="2663">
                  <c:v>147.813166604945</c:v>
                </c:pt>
                <c:pt idx="2664">
                  <c:v>147.868672863527</c:v>
                </c:pt>
                <c:pt idx="2665">
                  <c:v>147.924179122109</c:v>
                </c:pt>
                <c:pt idx="2666">
                  <c:v>147.97968538069199</c:v>
                </c:pt>
                <c:pt idx="2667">
                  <c:v>148.03519163927399</c:v>
                </c:pt>
                <c:pt idx="2668">
                  <c:v>148.09069789785701</c:v>
                </c:pt>
                <c:pt idx="2669">
                  <c:v>148.14620415643901</c:v>
                </c:pt>
                <c:pt idx="2670">
                  <c:v>148.20171041502101</c:v>
                </c:pt>
                <c:pt idx="2671">
                  <c:v>148.25721667360401</c:v>
                </c:pt>
                <c:pt idx="2672">
                  <c:v>148.31272293218601</c:v>
                </c:pt>
                <c:pt idx="2673">
                  <c:v>148.368229190769</c:v>
                </c:pt>
                <c:pt idx="2674">
                  <c:v>148.423735449351</c:v>
                </c:pt>
                <c:pt idx="2675">
                  <c:v>148.479241707933</c:v>
                </c:pt>
                <c:pt idx="2676">
                  <c:v>148.53474796651599</c:v>
                </c:pt>
                <c:pt idx="2677">
                  <c:v>148.59025422509799</c:v>
                </c:pt>
                <c:pt idx="2678">
                  <c:v>148.64576048368099</c:v>
                </c:pt>
                <c:pt idx="2679">
                  <c:v>148.70126674226299</c:v>
                </c:pt>
                <c:pt idx="2680">
                  <c:v>148.75677300084499</c:v>
                </c:pt>
                <c:pt idx="2681">
                  <c:v>148.81227925942801</c:v>
                </c:pt>
                <c:pt idx="2682">
                  <c:v>148.86778551801001</c:v>
                </c:pt>
                <c:pt idx="2683">
                  <c:v>148.923291776593</c:v>
                </c:pt>
                <c:pt idx="2684">
                  <c:v>148.978798035175</c:v>
                </c:pt>
                <c:pt idx="2685">
                  <c:v>149.034304293757</c:v>
                </c:pt>
                <c:pt idx="2686">
                  <c:v>149.08981055234</c:v>
                </c:pt>
                <c:pt idx="2687">
                  <c:v>149.145316810922</c:v>
                </c:pt>
                <c:pt idx="2688">
                  <c:v>149.20082306950499</c:v>
                </c:pt>
                <c:pt idx="2689">
                  <c:v>149.25632932808699</c:v>
                </c:pt>
                <c:pt idx="2690">
                  <c:v>149.31183558666899</c:v>
                </c:pt>
                <c:pt idx="2691">
                  <c:v>149.36734184525201</c:v>
                </c:pt>
                <c:pt idx="2692">
                  <c:v>149.42284810383401</c:v>
                </c:pt>
                <c:pt idx="2693">
                  <c:v>149.47835436241701</c:v>
                </c:pt>
                <c:pt idx="2694">
                  <c:v>149.53386062099901</c:v>
                </c:pt>
                <c:pt idx="2695">
                  <c:v>149.58936687958101</c:v>
                </c:pt>
                <c:pt idx="2696">
                  <c:v>149.644873138164</c:v>
                </c:pt>
                <c:pt idx="2697">
                  <c:v>149.700379396746</c:v>
                </c:pt>
                <c:pt idx="2698">
                  <c:v>149.755885655329</c:v>
                </c:pt>
                <c:pt idx="2699">
                  <c:v>149.811391913911</c:v>
                </c:pt>
                <c:pt idx="2700">
                  <c:v>149.86689817249299</c:v>
                </c:pt>
                <c:pt idx="2701">
                  <c:v>149.92240443107599</c:v>
                </c:pt>
                <c:pt idx="2702">
                  <c:v>149.97791068965799</c:v>
                </c:pt>
                <c:pt idx="2703">
                  <c:v>150.03341694824101</c:v>
                </c:pt>
                <c:pt idx="2704">
                  <c:v>150.08892320682301</c:v>
                </c:pt>
                <c:pt idx="2705">
                  <c:v>150.14442946540601</c:v>
                </c:pt>
                <c:pt idx="2706">
                  <c:v>150.19993572398801</c:v>
                </c:pt>
                <c:pt idx="2707">
                  <c:v>150.25544198257001</c:v>
                </c:pt>
                <c:pt idx="2708">
                  <c:v>150.310948241153</c:v>
                </c:pt>
                <c:pt idx="2709">
                  <c:v>150.366454499735</c:v>
                </c:pt>
                <c:pt idx="2710">
                  <c:v>150.42196075831799</c:v>
                </c:pt>
                <c:pt idx="2711">
                  <c:v>150.47746701689999</c:v>
                </c:pt>
                <c:pt idx="2712">
                  <c:v>150.53297327548199</c:v>
                </c:pt>
                <c:pt idx="2713">
                  <c:v>150.58847953406499</c:v>
                </c:pt>
                <c:pt idx="2714">
                  <c:v>150.64398579264699</c:v>
                </c:pt>
                <c:pt idx="2715">
                  <c:v>150.69949205123001</c:v>
                </c:pt>
                <c:pt idx="2716">
                  <c:v>150.75499830981201</c:v>
                </c:pt>
                <c:pt idx="2717">
                  <c:v>150.81050456839401</c:v>
                </c:pt>
                <c:pt idx="2718">
                  <c:v>150.866010826977</c:v>
                </c:pt>
                <c:pt idx="2719">
                  <c:v>150.921517085559</c:v>
                </c:pt>
                <c:pt idx="2720">
                  <c:v>150.977023344142</c:v>
                </c:pt>
                <c:pt idx="2721">
                  <c:v>151.032529602724</c:v>
                </c:pt>
                <c:pt idx="2722">
                  <c:v>151.088035861306</c:v>
                </c:pt>
                <c:pt idx="2723">
                  <c:v>151.14354211988899</c:v>
                </c:pt>
                <c:pt idx="2724">
                  <c:v>151.19904837847099</c:v>
                </c:pt>
                <c:pt idx="2725">
                  <c:v>151.25455463705401</c:v>
                </c:pt>
                <c:pt idx="2726">
                  <c:v>151.31006089563601</c:v>
                </c:pt>
                <c:pt idx="2727">
                  <c:v>151.36556715421801</c:v>
                </c:pt>
                <c:pt idx="2728">
                  <c:v>151.42107341280101</c:v>
                </c:pt>
                <c:pt idx="2729">
                  <c:v>151.47657967138301</c:v>
                </c:pt>
                <c:pt idx="2730">
                  <c:v>151.532085929966</c:v>
                </c:pt>
                <c:pt idx="2731">
                  <c:v>151.587592188548</c:v>
                </c:pt>
                <c:pt idx="2732">
                  <c:v>151.64309844713</c:v>
                </c:pt>
                <c:pt idx="2733">
                  <c:v>151.698604705713</c:v>
                </c:pt>
                <c:pt idx="2734">
                  <c:v>151.75411096429499</c:v>
                </c:pt>
                <c:pt idx="2735">
                  <c:v>151.80961722287799</c:v>
                </c:pt>
                <c:pt idx="2736">
                  <c:v>151.86512348145999</c:v>
                </c:pt>
                <c:pt idx="2737">
                  <c:v>151.92062974004199</c:v>
                </c:pt>
                <c:pt idx="2738">
                  <c:v>151.97613599862501</c:v>
                </c:pt>
                <c:pt idx="2739">
                  <c:v>152.03164225720701</c:v>
                </c:pt>
                <c:pt idx="2740">
                  <c:v>152.08714851579001</c:v>
                </c:pt>
                <c:pt idx="2741">
                  <c:v>152.14265477437201</c:v>
                </c:pt>
                <c:pt idx="2742">
                  <c:v>152.198161032954</c:v>
                </c:pt>
                <c:pt idx="2743">
                  <c:v>152.253667291537</c:v>
                </c:pt>
                <c:pt idx="2744">
                  <c:v>152.309173550119</c:v>
                </c:pt>
                <c:pt idx="2745">
                  <c:v>152.36467980870199</c:v>
                </c:pt>
                <c:pt idx="2746">
                  <c:v>152.42018606728399</c:v>
                </c:pt>
                <c:pt idx="2747">
                  <c:v>152.47569232586699</c:v>
                </c:pt>
                <c:pt idx="2748">
                  <c:v>152.53119858444899</c:v>
                </c:pt>
                <c:pt idx="2749">
                  <c:v>152.58670484303099</c:v>
                </c:pt>
                <c:pt idx="2750">
                  <c:v>152.64221110161401</c:v>
                </c:pt>
                <c:pt idx="2751">
                  <c:v>152.69771736019601</c:v>
                </c:pt>
                <c:pt idx="2752">
                  <c:v>152.753223618779</c:v>
                </c:pt>
                <c:pt idx="2753">
                  <c:v>152.808729877361</c:v>
                </c:pt>
                <c:pt idx="2754">
                  <c:v>152.864236135943</c:v>
                </c:pt>
                <c:pt idx="2755">
                  <c:v>152.919742394526</c:v>
                </c:pt>
                <c:pt idx="2756">
                  <c:v>152.975248653108</c:v>
                </c:pt>
                <c:pt idx="2757">
                  <c:v>153.03075491169099</c:v>
                </c:pt>
                <c:pt idx="2758">
                  <c:v>153.08626117027299</c:v>
                </c:pt>
                <c:pt idx="2759">
                  <c:v>153.14176742885499</c:v>
                </c:pt>
                <c:pt idx="2760">
                  <c:v>153.19727368743801</c:v>
                </c:pt>
                <c:pt idx="2761">
                  <c:v>153.25277994602001</c:v>
                </c:pt>
                <c:pt idx="2762">
                  <c:v>153.30828620460301</c:v>
                </c:pt>
                <c:pt idx="2763">
                  <c:v>153.36379246318501</c:v>
                </c:pt>
                <c:pt idx="2764">
                  <c:v>153.41929872176701</c:v>
                </c:pt>
                <c:pt idx="2765">
                  <c:v>153.47480498035</c:v>
                </c:pt>
                <c:pt idx="2766">
                  <c:v>153.530311238932</c:v>
                </c:pt>
                <c:pt idx="2767">
                  <c:v>153.585817497515</c:v>
                </c:pt>
                <c:pt idx="2768">
                  <c:v>153.64132375609699</c:v>
                </c:pt>
                <c:pt idx="2769">
                  <c:v>153.69683001467899</c:v>
                </c:pt>
                <c:pt idx="2770">
                  <c:v>153.75233627326199</c:v>
                </c:pt>
                <c:pt idx="2771">
                  <c:v>153.80784253184399</c:v>
                </c:pt>
                <c:pt idx="2772">
                  <c:v>153.86334879042701</c:v>
                </c:pt>
                <c:pt idx="2773">
                  <c:v>153.91885504900901</c:v>
                </c:pt>
                <c:pt idx="2774">
                  <c:v>153.97436130759101</c:v>
                </c:pt>
                <c:pt idx="2775">
                  <c:v>154.029867566174</c:v>
                </c:pt>
                <c:pt idx="2776">
                  <c:v>154.085373824756</c:v>
                </c:pt>
                <c:pt idx="2777">
                  <c:v>154.140880083339</c:v>
                </c:pt>
                <c:pt idx="2778">
                  <c:v>154.196386341921</c:v>
                </c:pt>
                <c:pt idx="2779">
                  <c:v>154.251892600503</c:v>
                </c:pt>
                <c:pt idx="2780">
                  <c:v>154.30739885908599</c:v>
                </c:pt>
                <c:pt idx="2781">
                  <c:v>154.36290511766799</c:v>
                </c:pt>
                <c:pt idx="2782">
                  <c:v>154.41841137625099</c:v>
                </c:pt>
                <c:pt idx="2783">
                  <c:v>154.47391763483299</c:v>
                </c:pt>
                <c:pt idx="2784">
                  <c:v>154.52942389341499</c:v>
                </c:pt>
                <c:pt idx="2785">
                  <c:v>154.58493015199801</c:v>
                </c:pt>
                <c:pt idx="2786">
                  <c:v>154.64043641058001</c:v>
                </c:pt>
                <c:pt idx="2787">
                  <c:v>154.695942669163</c:v>
                </c:pt>
                <c:pt idx="2788">
                  <c:v>154.751448927745</c:v>
                </c:pt>
                <c:pt idx="2789">
                  <c:v>154.806955186328</c:v>
                </c:pt>
                <c:pt idx="2790">
                  <c:v>154.86246144491</c:v>
                </c:pt>
                <c:pt idx="2791">
                  <c:v>154.917967703492</c:v>
                </c:pt>
                <c:pt idx="2792">
                  <c:v>154.97347396207499</c:v>
                </c:pt>
                <c:pt idx="2793">
                  <c:v>155.02898022065699</c:v>
                </c:pt>
                <c:pt idx="2794">
                  <c:v>155.08448647924001</c:v>
                </c:pt>
                <c:pt idx="2795">
                  <c:v>155.13999273782201</c:v>
                </c:pt>
                <c:pt idx="2796">
                  <c:v>155.19549899640401</c:v>
                </c:pt>
                <c:pt idx="2797">
                  <c:v>155.25100525498701</c:v>
                </c:pt>
                <c:pt idx="2798">
                  <c:v>155.30651151356901</c:v>
                </c:pt>
                <c:pt idx="2799">
                  <c:v>155.362017772152</c:v>
                </c:pt>
                <c:pt idx="2800">
                  <c:v>155.417524030734</c:v>
                </c:pt>
                <c:pt idx="2801">
                  <c:v>155.473030289316</c:v>
                </c:pt>
                <c:pt idx="2802">
                  <c:v>155.52853654789899</c:v>
                </c:pt>
                <c:pt idx="2803">
                  <c:v>155.58404280648099</c:v>
                </c:pt>
                <c:pt idx="2804">
                  <c:v>155.63954906506399</c:v>
                </c:pt>
                <c:pt idx="2805">
                  <c:v>155.69505532364599</c:v>
                </c:pt>
                <c:pt idx="2806">
                  <c:v>155.75056158222799</c:v>
                </c:pt>
                <c:pt idx="2807">
                  <c:v>155.80606784081101</c:v>
                </c:pt>
                <c:pt idx="2808">
                  <c:v>155.86157409939301</c:v>
                </c:pt>
                <c:pt idx="2809">
                  <c:v>155.917080357976</c:v>
                </c:pt>
                <c:pt idx="2810">
                  <c:v>155.972586616558</c:v>
                </c:pt>
                <c:pt idx="2811">
                  <c:v>156.02809287514</c:v>
                </c:pt>
                <c:pt idx="2812">
                  <c:v>156.083599133723</c:v>
                </c:pt>
                <c:pt idx="2813">
                  <c:v>156.139105392305</c:v>
                </c:pt>
                <c:pt idx="2814">
                  <c:v>156.19461165088799</c:v>
                </c:pt>
                <c:pt idx="2815">
                  <c:v>156.25011790946999</c:v>
                </c:pt>
                <c:pt idx="2816">
                  <c:v>156.30562416805199</c:v>
                </c:pt>
                <c:pt idx="2817">
                  <c:v>156.36113042663499</c:v>
                </c:pt>
                <c:pt idx="2818">
                  <c:v>156.41663668521699</c:v>
                </c:pt>
                <c:pt idx="2819">
                  <c:v>156.47214294380001</c:v>
                </c:pt>
                <c:pt idx="2820">
                  <c:v>156.52764920238201</c:v>
                </c:pt>
                <c:pt idx="2821">
                  <c:v>156.58315546096401</c:v>
                </c:pt>
                <c:pt idx="2822">
                  <c:v>156.638661719547</c:v>
                </c:pt>
                <c:pt idx="2823">
                  <c:v>156.694167978129</c:v>
                </c:pt>
                <c:pt idx="2824">
                  <c:v>156.749674236712</c:v>
                </c:pt>
                <c:pt idx="2825">
                  <c:v>156.805180495294</c:v>
                </c:pt>
                <c:pt idx="2826">
                  <c:v>156.86068675387699</c:v>
                </c:pt>
                <c:pt idx="2827">
                  <c:v>156.91619301245899</c:v>
                </c:pt>
                <c:pt idx="2828">
                  <c:v>156.97169927104099</c:v>
                </c:pt>
                <c:pt idx="2829">
                  <c:v>157.02720552962401</c:v>
                </c:pt>
                <c:pt idx="2830">
                  <c:v>157.08271178820601</c:v>
                </c:pt>
                <c:pt idx="2831">
                  <c:v>157.13821804678901</c:v>
                </c:pt>
                <c:pt idx="2832">
                  <c:v>157.19372430537101</c:v>
                </c:pt>
                <c:pt idx="2833">
                  <c:v>157.24923056395301</c:v>
                </c:pt>
                <c:pt idx="2834">
                  <c:v>157.304736822536</c:v>
                </c:pt>
                <c:pt idx="2835">
                  <c:v>157.360243081118</c:v>
                </c:pt>
                <c:pt idx="2836">
                  <c:v>157.41574933970099</c:v>
                </c:pt>
                <c:pt idx="2837">
                  <c:v>157.47125559828299</c:v>
                </c:pt>
                <c:pt idx="2838">
                  <c:v>157.52676185686499</c:v>
                </c:pt>
                <c:pt idx="2839">
                  <c:v>157.58226811544799</c:v>
                </c:pt>
                <c:pt idx="2840">
                  <c:v>157.63777437402999</c:v>
                </c:pt>
                <c:pt idx="2841">
                  <c:v>157.69328063261301</c:v>
                </c:pt>
                <c:pt idx="2842">
                  <c:v>157.74878689119501</c:v>
                </c:pt>
                <c:pt idx="2843">
                  <c:v>157.80429314977701</c:v>
                </c:pt>
                <c:pt idx="2844">
                  <c:v>157.85979940836</c:v>
                </c:pt>
                <c:pt idx="2845">
                  <c:v>157.915305666942</c:v>
                </c:pt>
                <c:pt idx="2846">
                  <c:v>157.970811925525</c:v>
                </c:pt>
                <c:pt idx="2847">
                  <c:v>158.026318184107</c:v>
                </c:pt>
                <c:pt idx="2848">
                  <c:v>158.081824442689</c:v>
                </c:pt>
                <c:pt idx="2849">
                  <c:v>158.13733070127199</c:v>
                </c:pt>
                <c:pt idx="2850">
                  <c:v>158.19283695985399</c:v>
                </c:pt>
                <c:pt idx="2851">
                  <c:v>158.24834321843699</c:v>
                </c:pt>
                <c:pt idx="2852">
                  <c:v>158.30384947701901</c:v>
                </c:pt>
                <c:pt idx="2853">
                  <c:v>158.35935573560101</c:v>
                </c:pt>
                <c:pt idx="2854">
                  <c:v>158.41486199418401</c:v>
                </c:pt>
                <c:pt idx="2855">
                  <c:v>158.47036825276601</c:v>
                </c:pt>
                <c:pt idx="2856">
                  <c:v>158.525874511349</c:v>
                </c:pt>
                <c:pt idx="2857">
                  <c:v>158.581380769931</c:v>
                </c:pt>
                <c:pt idx="2858">
                  <c:v>158.636887028513</c:v>
                </c:pt>
                <c:pt idx="2859">
                  <c:v>158.692393287096</c:v>
                </c:pt>
                <c:pt idx="2860">
                  <c:v>158.747899545678</c:v>
                </c:pt>
                <c:pt idx="2861">
                  <c:v>158.80340580426099</c:v>
                </c:pt>
                <c:pt idx="2862">
                  <c:v>158.85891206284299</c:v>
                </c:pt>
                <c:pt idx="2863">
                  <c:v>158.91441832142601</c:v>
                </c:pt>
                <c:pt idx="2864">
                  <c:v>158.96992458000801</c:v>
                </c:pt>
                <c:pt idx="2865">
                  <c:v>159.02543083859001</c:v>
                </c:pt>
                <c:pt idx="2866">
                  <c:v>159.08093709717301</c:v>
                </c:pt>
                <c:pt idx="2867">
                  <c:v>159.13644335575501</c:v>
                </c:pt>
                <c:pt idx="2868">
                  <c:v>159.191949614338</c:v>
                </c:pt>
                <c:pt idx="2869">
                  <c:v>159.24745587292</c:v>
                </c:pt>
                <c:pt idx="2870">
                  <c:v>159.302962131502</c:v>
                </c:pt>
                <c:pt idx="2871">
                  <c:v>159.35846839008499</c:v>
                </c:pt>
                <c:pt idx="2872">
                  <c:v>159.41397464866699</c:v>
                </c:pt>
                <c:pt idx="2873">
                  <c:v>159.46948090724999</c:v>
                </c:pt>
                <c:pt idx="2874">
                  <c:v>159.52498716583199</c:v>
                </c:pt>
                <c:pt idx="2875">
                  <c:v>159.58049342441399</c:v>
                </c:pt>
                <c:pt idx="2876">
                  <c:v>159.63599968299701</c:v>
                </c:pt>
                <c:pt idx="2877">
                  <c:v>159.69150594157901</c:v>
                </c:pt>
                <c:pt idx="2878">
                  <c:v>159.747012200162</c:v>
                </c:pt>
                <c:pt idx="2879">
                  <c:v>159.802518458744</c:v>
                </c:pt>
                <c:pt idx="2880">
                  <c:v>159.858024717326</c:v>
                </c:pt>
                <c:pt idx="2881">
                  <c:v>159.913530975909</c:v>
                </c:pt>
                <c:pt idx="2882">
                  <c:v>159.969037234491</c:v>
                </c:pt>
                <c:pt idx="2883">
                  <c:v>160.02454349307399</c:v>
                </c:pt>
                <c:pt idx="2884">
                  <c:v>160.08004975165599</c:v>
                </c:pt>
                <c:pt idx="2885">
                  <c:v>160.13555601023799</c:v>
                </c:pt>
                <c:pt idx="2886">
                  <c:v>160.19106226882101</c:v>
                </c:pt>
                <c:pt idx="2887">
                  <c:v>160.24656852740301</c:v>
                </c:pt>
                <c:pt idx="2888">
                  <c:v>160.30207478598601</c:v>
                </c:pt>
                <c:pt idx="2889">
                  <c:v>160.35758104456801</c:v>
                </c:pt>
                <c:pt idx="2890">
                  <c:v>160.41308730315001</c:v>
                </c:pt>
                <c:pt idx="2891">
                  <c:v>160.468593561733</c:v>
                </c:pt>
                <c:pt idx="2892">
                  <c:v>160.524099820315</c:v>
                </c:pt>
                <c:pt idx="2893">
                  <c:v>160.579606078898</c:v>
                </c:pt>
                <c:pt idx="2894">
                  <c:v>160.63511233748</c:v>
                </c:pt>
                <c:pt idx="2895">
                  <c:v>160.690618596062</c:v>
                </c:pt>
                <c:pt idx="2896">
                  <c:v>160.74612485464499</c:v>
                </c:pt>
                <c:pt idx="2897">
                  <c:v>160.80163111322699</c:v>
                </c:pt>
                <c:pt idx="2898">
                  <c:v>160.85713737181001</c:v>
                </c:pt>
                <c:pt idx="2899">
                  <c:v>160.91264363039201</c:v>
                </c:pt>
                <c:pt idx="2900">
                  <c:v>160.96814988897401</c:v>
                </c:pt>
                <c:pt idx="2901">
                  <c:v>161.02365614755701</c:v>
                </c:pt>
                <c:pt idx="2902">
                  <c:v>161.07916240613901</c:v>
                </c:pt>
                <c:pt idx="2903">
                  <c:v>161.134668664722</c:v>
                </c:pt>
                <c:pt idx="2904">
                  <c:v>161.190174923304</c:v>
                </c:pt>
                <c:pt idx="2905">
                  <c:v>161.24568118188699</c:v>
                </c:pt>
                <c:pt idx="2906">
                  <c:v>161.30118744046899</c:v>
                </c:pt>
                <c:pt idx="2907">
                  <c:v>161.35669369905099</c:v>
                </c:pt>
                <c:pt idx="2908">
                  <c:v>161.41219995763399</c:v>
                </c:pt>
                <c:pt idx="2909">
                  <c:v>161.46770621621599</c:v>
                </c:pt>
                <c:pt idx="2910">
                  <c:v>161.52321247479901</c:v>
                </c:pt>
                <c:pt idx="2911">
                  <c:v>161.57871873338101</c:v>
                </c:pt>
                <c:pt idx="2912">
                  <c:v>161.63422499196301</c:v>
                </c:pt>
                <c:pt idx="2913">
                  <c:v>161.689731250546</c:v>
                </c:pt>
                <c:pt idx="2914">
                  <c:v>161.745237509128</c:v>
                </c:pt>
                <c:pt idx="2915">
                  <c:v>161.800743767711</c:v>
                </c:pt>
                <c:pt idx="2916">
                  <c:v>161.856250026293</c:v>
                </c:pt>
                <c:pt idx="2917">
                  <c:v>161.911756284875</c:v>
                </c:pt>
                <c:pt idx="2918">
                  <c:v>161.96726254345799</c:v>
                </c:pt>
                <c:pt idx="2919">
                  <c:v>162.02276880203999</c:v>
                </c:pt>
                <c:pt idx="2920">
                  <c:v>162.07827506062301</c:v>
                </c:pt>
                <c:pt idx="2921">
                  <c:v>162.13378131920501</c:v>
                </c:pt>
                <c:pt idx="2922">
                  <c:v>162.18928757778701</c:v>
                </c:pt>
                <c:pt idx="2923">
                  <c:v>162.24479383637001</c:v>
                </c:pt>
                <c:pt idx="2924">
                  <c:v>162.30030009495201</c:v>
                </c:pt>
                <c:pt idx="2925">
                  <c:v>162.355806353535</c:v>
                </c:pt>
                <c:pt idx="2926">
                  <c:v>162.411312612117</c:v>
                </c:pt>
                <c:pt idx="2927">
                  <c:v>162.466818870699</c:v>
                </c:pt>
                <c:pt idx="2928">
                  <c:v>162.522325129282</c:v>
                </c:pt>
                <c:pt idx="2929">
                  <c:v>162.57783138786399</c:v>
                </c:pt>
                <c:pt idx="2930">
                  <c:v>162.63333764644699</c:v>
                </c:pt>
                <c:pt idx="2931">
                  <c:v>162.68884390502899</c:v>
                </c:pt>
                <c:pt idx="2932">
                  <c:v>162.74435016361099</c:v>
                </c:pt>
                <c:pt idx="2933">
                  <c:v>162.79985642219401</c:v>
                </c:pt>
                <c:pt idx="2934">
                  <c:v>162.85536268077601</c:v>
                </c:pt>
                <c:pt idx="2935">
                  <c:v>162.91086893935901</c:v>
                </c:pt>
                <c:pt idx="2936">
                  <c:v>162.96637519794101</c:v>
                </c:pt>
                <c:pt idx="2937">
                  <c:v>163.021881456523</c:v>
                </c:pt>
                <c:pt idx="2938">
                  <c:v>163.077387715106</c:v>
                </c:pt>
                <c:pt idx="2939">
                  <c:v>163.132893973688</c:v>
                </c:pt>
                <c:pt idx="2940">
                  <c:v>163.18840023227099</c:v>
                </c:pt>
                <c:pt idx="2941">
                  <c:v>163.24390649085299</c:v>
                </c:pt>
                <c:pt idx="2942">
                  <c:v>163.29941274943599</c:v>
                </c:pt>
                <c:pt idx="2943">
                  <c:v>163.35491900801799</c:v>
                </c:pt>
                <c:pt idx="2944">
                  <c:v>163.41042526659999</c:v>
                </c:pt>
                <c:pt idx="2945">
                  <c:v>163.46593152518301</c:v>
                </c:pt>
                <c:pt idx="2946">
                  <c:v>163.52143778376501</c:v>
                </c:pt>
                <c:pt idx="2947">
                  <c:v>163.576944042348</c:v>
                </c:pt>
                <c:pt idx="2948">
                  <c:v>163.63245030093</c:v>
                </c:pt>
                <c:pt idx="2949">
                  <c:v>163.687956559512</c:v>
                </c:pt>
                <c:pt idx="2950">
                  <c:v>163.743462818095</c:v>
                </c:pt>
                <c:pt idx="2951">
                  <c:v>163.798969076677</c:v>
                </c:pt>
                <c:pt idx="2952">
                  <c:v>163.85447533525999</c:v>
                </c:pt>
                <c:pt idx="2953">
                  <c:v>163.90998159384199</c:v>
                </c:pt>
                <c:pt idx="2954">
                  <c:v>163.96548785242399</c:v>
                </c:pt>
                <c:pt idx="2955">
                  <c:v>164.02099411100701</c:v>
                </c:pt>
                <c:pt idx="2956">
                  <c:v>164.07650036958901</c:v>
                </c:pt>
                <c:pt idx="2957">
                  <c:v>164.13200662817201</c:v>
                </c:pt>
                <c:pt idx="2958">
                  <c:v>164.18751288675401</c:v>
                </c:pt>
                <c:pt idx="2959">
                  <c:v>164.24301914533601</c:v>
                </c:pt>
                <c:pt idx="2960">
                  <c:v>164.298525403919</c:v>
                </c:pt>
                <c:pt idx="2961">
                  <c:v>164.354031662501</c:v>
                </c:pt>
                <c:pt idx="2962">
                  <c:v>164.409537921084</c:v>
                </c:pt>
                <c:pt idx="2963">
                  <c:v>164.46504417966599</c:v>
                </c:pt>
                <c:pt idx="2964">
                  <c:v>164.52055043824799</c:v>
                </c:pt>
                <c:pt idx="2965">
                  <c:v>164.57605669683099</c:v>
                </c:pt>
                <c:pt idx="2966">
                  <c:v>164.63156295541299</c:v>
                </c:pt>
                <c:pt idx="2967">
                  <c:v>164.68706921399601</c:v>
                </c:pt>
                <c:pt idx="2968">
                  <c:v>164.74257547257801</c:v>
                </c:pt>
                <c:pt idx="2969">
                  <c:v>164.79808173116001</c:v>
                </c:pt>
                <c:pt idx="2970">
                  <c:v>164.853587989743</c:v>
                </c:pt>
                <c:pt idx="2971">
                  <c:v>164.909094248325</c:v>
                </c:pt>
                <c:pt idx="2972">
                  <c:v>164.964600506908</c:v>
                </c:pt>
                <c:pt idx="2973">
                  <c:v>165.02010676549</c:v>
                </c:pt>
                <c:pt idx="2974">
                  <c:v>165.075613024072</c:v>
                </c:pt>
                <c:pt idx="2975">
                  <c:v>165.13111928265499</c:v>
                </c:pt>
                <c:pt idx="2976">
                  <c:v>165.18662554123699</c:v>
                </c:pt>
                <c:pt idx="2977">
                  <c:v>165.24213179981999</c:v>
                </c:pt>
                <c:pt idx="2978">
                  <c:v>165.29763805840199</c:v>
                </c:pt>
                <c:pt idx="2979">
                  <c:v>165.35314431698399</c:v>
                </c:pt>
                <c:pt idx="2980">
                  <c:v>165.40865057556701</c:v>
                </c:pt>
                <c:pt idx="2981">
                  <c:v>165.46415683414901</c:v>
                </c:pt>
                <c:pt idx="2982">
                  <c:v>165.519663092732</c:v>
                </c:pt>
                <c:pt idx="2983">
                  <c:v>165.575169351314</c:v>
                </c:pt>
                <c:pt idx="2984">
                  <c:v>165.630675609897</c:v>
                </c:pt>
                <c:pt idx="2985">
                  <c:v>165.686181868479</c:v>
                </c:pt>
                <c:pt idx="2986">
                  <c:v>165.741688127061</c:v>
                </c:pt>
                <c:pt idx="2987">
                  <c:v>165.79719438564399</c:v>
                </c:pt>
                <c:pt idx="2988">
                  <c:v>165.85270064422599</c:v>
                </c:pt>
                <c:pt idx="2989">
                  <c:v>165.90820690280901</c:v>
                </c:pt>
                <c:pt idx="2990">
                  <c:v>165.96371316139101</c:v>
                </c:pt>
                <c:pt idx="2991">
                  <c:v>166.01921941997301</c:v>
                </c:pt>
                <c:pt idx="2992">
                  <c:v>166.07472567855601</c:v>
                </c:pt>
                <c:pt idx="2993">
                  <c:v>166.13023193713801</c:v>
                </c:pt>
                <c:pt idx="2994">
                  <c:v>166.185738195721</c:v>
                </c:pt>
                <c:pt idx="2995">
                  <c:v>166.241244454303</c:v>
                </c:pt>
                <c:pt idx="2996">
                  <c:v>166.296750712885</c:v>
                </c:pt>
                <c:pt idx="2997">
                  <c:v>166.35225697146799</c:v>
                </c:pt>
                <c:pt idx="2998">
                  <c:v>166.40776323004999</c:v>
                </c:pt>
                <c:pt idx="2999">
                  <c:v>166.46326948863299</c:v>
                </c:pt>
                <c:pt idx="3000">
                  <c:v>166.51877574721499</c:v>
                </c:pt>
                <c:pt idx="3001">
                  <c:v>166.57428200579699</c:v>
                </c:pt>
                <c:pt idx="3002">
                  <c:v>166.62978826438001</c:v>
                </c:pt>
                <c:pt idx="3003">
                  <c:v>166.68529452296201</c:v>
                </c:pt>
                <c:pt idx="3004">
                  <c:v>166.740800781545</c:v>
                </c:pt>
                <c:pt idx="3005">
                  <c:v>166.796307040127</c:v>
                </c:pt>
                <c:pt idx="3006">
                  <c:v>166.851813298709</c:v>
                </c:pt>
                <c:pt idx="3007">
                  <c:v>166.907319557292</c:v>
                </c:pt>
                <c:pt idx="3008">
                  <c:v>166.962825815874</c:v>
                </c:pt>
                <c:pt idx="3009">
                  <c:v>167.01833207445699</c:v>
                </c:pt>
                <c:pt idx="3010">
                  <c:v>167.07383833303899</c:v>
                </c:pt>
                <c:pt idx="3011">
                  <c:v>167.12934459162099</c:v>
                </c:pt>
                <c:pt idx="3012">
                  <c:v>167.18485085020399</c:v>
                </c:pt>
                <c:pt idx="3013">
                  <c:v>167.24035710878599</c:v>
                </c:pt>
                <c:pt idx="3014">
                  <c:v>167.29586336736901</c:v>
                </c:pt>
                <c:pt idx="3015">
                  <c:v>167.35136962595101</c:v>
                </c:pt>
                <c:pt idx="3016">
                  <c:v>167.40687588453301</c:v>
                </c:pt>
                <c:pt idx="3017">
                  <c:v>167.462382143116</c:v>
                </c:pt>
                <c:pt idx="3018">
                  <c:v>167.517888401698</c:v>
                </c:pt>
                <c:pt idx="3019">
                  <c:v>167.573394660281</c:v>
                </c:pt>
                <c:pt idx="3020">
                  <c:v>167.628900918863</c:v>
                </c:pt>
                <c:pt idx="3021">
                  <c:v>167.684407177445</c:v>
                </c:pt>
                <c:pt idx="3022">
                  <c:v>167.73991343602799</c:v>
                </c:pt>
                <c:pt idx="3023">
                  <c:v>167.79541969460999</c:v>
                </c:pt>
                <c:pt idx="3024">
                  <c:v>167.85092595319301</c:v>
                </c:pt>
                <c:pt idx="3025">
                  <c:v>167.90643221177501</c:v>
                </c:pt>
                <c:pt idx="3026">
                  <c:v>167.96193847035801</c:v>
                </c:pt>
                <c:pt idx="3027">
                  <c:v>168.01744472894001</c:v>
                </c:pt>
                <c:pt idx="3028">
                  <c:v>168.07295098752201</c:v>
                </c:pt>
                <c:pt idx="3029">
                  <c:v>168.128457246105</c:v>
                </c:pt>
                <c:pt idx="3030">
                  <c:v>168.183963504687</c:v>
                </c:pt>
                <c:pt idx="3031">
                  <c:v>168.23946976326999</c:v>
                </c:pt>
                <c:pt idx="3032">
                  <c:v>168.29497602185199</c:v>
                </c:pt>
                <c:pt idx="3033">
                  <c:v>168.35048228043399</c:v>
                </c:pt>
                <c:pt idx="3034">
                  <c:v>168.40598853901699</c:v>
                </c:pt>
                <c:pt idx="3035">
                  <c:v>168.46149479759899</c:v>
                </c:pt>
                <c:pt idx="3036">
                  <c:v>168.51700105618201</c:v>
                </c:pt>
                <c:pt idx="3037">
                  <c:v>168.57250731476401</c:v>
                </c:pt>
                <c:pt idx="3038">
                  <c:v>168.62801357334601</c:v>
                </c:pt>
                <c:pt idx="3039">
                  <c:v>168.683519831929</c:v>
                </c:pt>
                <c:pt idx="3040">
                  <c:v>168.739026090511</c:v>
                </c:pt>
                <c:pt idx="3041">
                  <c:v>168.794532349094</c:v>
                </c:pt>
                <c:pt idx="3042">
                  <c:v>168.850038607676</c:v>
                </c:pt>
                <c:pt idx="3043">
                  <c:v>168.905544866258</c:v>
                </c:pt>
                <c:pt idx="3044">
                  <c:v>168.96105112484099</c:v>
                </c:pt>
                <c:pt idx="3045">
                  <c:v>169.01655738342299</c:v>
                </c:pt>
                <c:pt idx="3046">
                  <c:v>169.07206364200599</c:v>
                </c:pt>
                <c:pt idx="3047">
                  <c:v>169.12756990058801</c:v>
                </c:pt>
                <c:pt idx="3048">
                  <c:v>169.18307615917001</c:v>
                </c:pt>
                <c:pt idx="3049">
                  <c:v>169.23858241775301</c:v>
                </c:pt>
                <c:pt idx="3050">
                  <c:v>169.29408867633501</c:v>
                </c:pt>
                <c:pt idx="3051">
                  <c:v>169.349594934918</c:v>
                </c:pt>
                <c:pt idx="3052">
                  <c:v>169.4051011935</c:v>
                </c:pt>
                <c:pt idx="3053">
                  <c:v>169.460607452082</c:v>
                </c:pt>
                <c:pt idx="3054">
                  <c:v>169.516113710665</c:v>
                </c:pt>
                <c:pt idx="3055">
                  <c:v>169.571619969247</c:v>
                </c:pt>
                <c:pt idx="3056">
                  <c:v>169.62712622782999</c:v>
                </c:pt>
                <c:pt idx="3057">
                  <c:v>169.68263248641199</c:v>
                </c:pt>
                <c:pt idx="3058">
                  <c:v>169.73813874499399</c:v>
                </c:pt>
                <c:pt idx="3059">
                  <c:v>169.79364500357701</c:v>
                </c:pt>
                <c:pt idx="3060">
                  <c:v>169.84915126215901</c:v>
                </c:pt>
                <c:pt idx="3061">
                  <c:v>169.90465752074201</c:v>
                </c:pt>
                <c:pt idx="3062">
                  <c:v>169.96016377932401</c:v>
                </c:pt>
                <c:pt idx="3063">
                  <c:v>170.01567003790601</c:v>
                </c:pt>
                <c:pt idx="3064">
                  <c:v>170.071176296489</c:v>
                </c:pt>
                <c:pt idx="3065">
                  <c:v>170.126682555071</c:v>
                </c:pt>
                <c:pt idx="3066">
                  <c:v>170.18218881365399</c:v>
                </c:pt>
                <c:pt idx="3067">
                  <c:v>170.23769507223599</c:v>
                </c:pt>
                <c:pt idx="3068">
                  <c:v>170.29320133081899</c:v>
                </c:pt>
                <c:pt idx="3069">
                  <c:v>170.34870758940099</c:v>
                </c:pt>
                <c:pt idx="3070">
                  <c:v>170.40421384798299</c:v>
                </c:pt>
                <c:pt idx="3071">
                  <c:v>170.45972010656601</c:v>
                </c:pt>
                <c:pt idx="3072">
                  <c:v>170.51522636514801</c:v>
                </c:pt>
                <c:pt idx="3073">
                  <c:v>170.570732623731</c:v>
                </c:pt>
                <c:pt idx="3074">
                  <c:v>170.626238882313</c:v>
                </c:pt>
                <c:pt idx="3075">
                  <c:v>170.681745140895</c:v>
                </c:pt>
                <c:pt idx="3076">
                  <c:v>170.737251399478</c:v>
                </c:pt>
                <c:pt idx="3077">
                  <c:v>170.79275765806</c:v>
                </c:pt>
                <c:pt idx="3078">
                  <c:v>170.84826391664299</c:v>
                </c:pt>
                <c:pt idx="3079">
                  <c:v>170.90377017522499</c:v>
                </c:pt>
                <c:pt idx="3080">
                  <c:v>170.95927643380699</c:v>
                </c:pt>
                <c:pt idx="3081">
                  <c:v>171.01478269239001</c:v>
                </c:pt>
                <c:pt idx="3082">
                  <c:v>171.07028895097201</c:v>
                </c:pt>
                <c:pt idx="3083">
                  <c:v>171.12579520955501</c:v>
                </c:pt>
                <c:pt idx="3084">
                  <c:v>171.18130146813701</c:v>
                </c:pt>
                <c:pt idx="3085">
                  <c:v>171.23680772671901</c:v>
                </c:pt>
                <c:pt idx="3086">
                  <c:v>171.292313985302</c:v>
                </c:pt>
                <c:pt idx="3087">
                  <c:v>171.347820243884</c:v>
                </c:pt>
                <c:pt idx="3088">
                  <c:v>171.403326502467</c:v>
                </c:pt>
                <c:pt idx="3089">
                  <c:v>171.458832761049</c:v>
                </c:pt>
                <c:pt idx="3090">
                  <c:v>171.514339019631</c:v>
                </c:pt>
                <c:pt idx="3091">
                  <c:v>171.56984527821399</c:v>
                </c:pt>
                <c:pt idx="3092">
                  <c:v>171.62535153679599</c:v>
                </c:pt>
                <c:pt idx="3093">
                  <c:v>171.68085779537901</c:v>
                </c:pt>
                <c:pt idx="3094">
                  <c:v>171.73636405396101</c:v>
                </c:pt>
                <c:pt idx="3095">
                  <c:v>171.79187031254301</c:v>
                </c:pt>
                <c:pt idx="3096">
                  <c:v>171.84737657112601</c:v>
                </c:pt>
                <c:pt idx="3097">
                  <c:v>171.90288282970801</c:v>
                </c:pt>
                <c:pt idx="3098">
                  <c:v>171.958389088291</c:v>
                </c:pt>
                <c:pt idx="3099">
                  <c:v>172.013895346873</c:v>
                </c:pt>
                <c:pt idx="3100">
                  <c:v>172.069401605455</c:v>
                </c:pt>
                <c:pt idx="3101">
                  <c:v>172.12490786403799</c:v>
                </c:pt>
                <c:pt idx="3102">
                  <c:v>172.18041412261999</c:v>
                </c:pt>
                <c:pt idx="3103">
                  <c:v>172.23592038120299</c:v>
                </c:pt>
                <c:pt idx="3104">
                  <c:v>172.29142663978499</c:v>
                </c:pt>
                <c:pt idx="3105">
                  <c:v>172.34693289836699</c:v>
                </c:pt>
                <c:pt idx="3106">
                  <c:v>172.40243915695001</c:v>
                </c:pt>
                <c:pt idx="3107">
                  <c:v>172.45794541553201</c:v>
                </c:pt>
                <c:pt idx="3108">
                  <c:v>172.513451674115</c:v>
                </c:pt>
                <c:pt idx="3109">
                  <c:v>172.568957932697</c:v>
                </c:pt>
                <c:pt idx="3110">
                  <c:v>172.62446419128</c:v>
                </c:pt>
                <c:pt idx="3111">
                  <c:v>172.679970449862</c:v>
                </c:pt>
                <c:pt idx="3112">
                  <c:v>172.735476708444</c:v>
                </c:pt>
                <c:pt idx="3113">
                  <c:v>172.79098296702699</c:v>
                </c:pt>
                <c:pt idx="3114">
                  <c:v>172.84648922560899</c:v>
                </c:pt>
                <c:pt idx="3115">
                  <c:v>172.90199548419201</c:v>
                </c:pt>
                <c:pt idx="3116">
                  <c:v>172.95750174277401</c:v>
                </c:pt>
                <c:pt idx="3117">
                  <c:v>173.01300800135601</c:v>
                </c:pt>
                <c:pt idx="3118">
                  <c:v>173.06851425993901</c:v>
                </c:pt>
                <c:pt idx="3119">
                  <c:v>173.12402051852101</c:v>
                </c:pt>
                <c:pt idx="3120">
                  <c:v>173.179526777104</c:v>
                </c:pt>
                <c:pt idx="3121">
                  <c:v>173.235033035686</c:v>
                </c:pt>
                <c:pt idx="3122">
                  <c:v>173.290539294268</c:v>
                </c:pt>
                <c:pt idx="3123">
                  <c:v>173.346045552851</c:v>
                </c:pt>
                <c:pt idx="3124">
                  <c:v>173.401551811433</c:v>
                </c:pt>
                <c:pt idx="3125">
                  <c:v>173.45705807001599</c:v>
                </c:pt>
                <c:pt idx="3126">
                  <c:v>173.51256432859799</c:v>
                </c:pt>
                <c:pt idx="3127">
                  <c:v>173.56807058717999</c:v>
                </c:pt>
                <c:pt idx="3128">
                  <c:v>173.62357684576301</c:v>
                </c:pt>
                <c:pt idx="3129">
                  <c:v>173.67908310434501</c:v>
                </c:pt>
                <c:pt idx="3130">
                  <c:v>173.73458936292801</c:v>
                </c:pt>
                <c:pt idx="3131">
                  <c:v>173.79009562151001</c:v>
                </c:pt>
                <c:pt idx="3132">
                  <c:v>173.845601880092</c:v>
                </c:pt>
                <c:pt idx="3133">
                  <c:v>173.901108138675</c:v>
                </c:pt>
                <c:pt idx="3134">
                  <c:v>173.956614397257</c:v>
                </c:pt>
                <c:pt idx="3135">
                  <c:v>174.01212065583999</c:v>
                </c:pt>
                <c:pt idx="3136">
                  <c:v>174.06762691442199</c:v>
                </c:pt>
                <c:pt idx="3137">
                  <c:v>174.12313317300399</c:v>
                </c:pt>
                <c:pt idx="3138">
                  <c:v>174.17863943158699</c:v>
                </c:pt>
                <c:pt idx="3139">
                  <c:v>174.23414569016899</c:v>
                </c:pt>
                <c:pt idx="3140">
                  <c:v>174.28965194875201</c:v>
                </c:pt>
                <c:pt idx="3141">
                  <c:v>174.34515820733401</c:v>
                </c:pt>
                <c:pt idx="3142">
                  <c:v>174.40066446591601</c:v>
                </c:pt>
                <c:pt idx="3143">
                  <c:v>174.456170724499</c:v>
                </c:pt>
                <c:pt idx="3144">
                  <c:v>174.511676983081</c:v>
                </c:pt>
                <c:pt idx="3145">
                  <c:v>174.567183241664</c:v>
                </c:pt>
                <c:pt idx="3146">
                  <c:v>174.622689500246</c:v>
                </c:pt>
                <c:pt idx="3147">
                  <c:v>174.67819575882899</c:v>
                </c:pt>
                <c:pt idx="3148">
                  <c:v>174.73370201741099</c:v>
                </c:pt>
                <c:pt idx="3149">
                  <c:v>174.78920827599299</c:v>
                </c:pt>
                <c:pt idx="3150">
                  <c:v>174.84471453457601</c:v>
                </c:pt>
                <c:pt idx="3151">
                  <c:v>174.90022079315801</c:v>
                </c:pt>
                <c:pt idx="3152">
                  <c:v>174.95572705174101</c:v>
                </c:pt>
                <c:pt idx="3153">
                  <c:v>175.01123331032301</c:v>
                </c:pt>
                <c:pt idx="3154">
                  <c:v>175.06673956890501</c:v>
                </c:pt>
                <c:pt idx="3155">
                  <c:v>175.122245827488</c:v>
                </c:pt>
                <c:pt idx="3156">
                  <c:v>175.17775208607</c:v>
                </c:pt>
                <c:pt idx="3157">
                  <c:v>175.233258344653</c:v>
                </c:pt>
                <c:pt idx="3158">
                  <c:v>175.28876460323499</c:v>
                </c:pt>
                <c:pt idx="3159">
                  <c:v>175.34427086181699</c:v>
                </c:pt>
                <c:pt idx="3160">
                  <c:v>175.39977712039999</c:v>
                </c:pt>
                <c:pt idx="3161">
                  <c:v>175.45528337898199</c:v>
                </c:pt>
                <c:pt idx="3162">
                  <c:v>175.51078963756501</c:v>
                </c:pt>
                <c:pt idx="3163">
                  <c:v>175.56629589614701</c:v>
                </c:pt>
                <c:pt idx="3164">
                  <c:v>175.62180215472901</c:v>
                </c:pt>
                <c:pt idx="3165">
                  <c:v>175.67730841331201</c:v>
                </c:pt>
                <c:pt idx="3166">
                  <c:v>175.732814671894</c:v>
                </c:pt>
                <c:pt idx="3167">
                  <c:v>175.788320930477</c:v>
                </c:pt>
                <c:pt idx="3168">
                  <c:v>175.843827189059</c:v>
                </c:pt>
                <c:pt idx="3169">
                  <c:v>175.899333447641</c:v>
                </c:pt>
                <c:pt idx="3170">
                  <c:v>175.95483970622399</c:v>
                </c:pt>
                <c:pt idx="3171">
                  <c:v>176.01034596480599</c:v>
                </c:pt>
                <c:pt idx="3172">
                  <c:v>176.06585222338899</c:v>
                </c:pt>
                <c:pt idx="3173">
                  <c:v>176.12135848197099</c:v>
                </c:pt>
                <c:pt idx="3174">
                  <c:v>176.17686474055299</c:v>
                </c:pt>
                <c:pt idx="3175">
                  <c:v>176.23237099913601</c:v>
                </c:pt>
                <c:pt idx="3176">
                  <c:v>176.28787725771801</c:v>
                </c:pt>
                <c:pt idx="3177">
                  <c:v>176.343383516301</c:v>
                </c:pt>
                <c:pt idx="3178">
                  <c:v>176.398889774883</c:v>
                </c:pt>
                <c:pt idx="3179">
                  <c:v>176.454396033465</c:v>
                </c:pt>
                <c:pt idx="3180">
                  <c:v>176.509902292048</c:v>
                </c:pt>
                <c:pt idx="3181">
                  <c:v>176.56540855063</c:v>
                </c:pt>
                <c:pt idx="3182">
                  <c:v>176.62091480921299</c:v>
                </c:pt>
                <c:pt idx="3183">
                  <c:v>176.67642106779499</c:v>
                </c:pt>
                <c:pt idx="3184">
                  <c:v>176.73192732637801</c:v>
                </c:pt>
                <c:pt idx="3185">
                  <c:v>176.78743358496001</c:v>
                </c:pt>
                <c:pt idx="3186">
                  <c:v>176.84293984354201</c:v>
                </c:pt>
                <c:pt idx="3187">
                  <c:v>176.89844610212501</c:v>
                </c:pt>
                <c:pt idx="3188">
                  <c:v>176.95395236070701</c:v>
                </c:pt>
                <c:pt idx="3189">
                  <c:v>177.00945861929</c:v>
                </c:pt>
                <c:pt idx="3190">
                  <c:v>177.064964877872</c:v>
                </c:pt>
                <c:pt idx="3191">
                  <c:v>177.120471136454</c:v>
                </c:pt>
                <c:pt idx="3192">
                  <c:v>177.17597739503699</c:v>
                </c:pt>
                <c:pt idx="3193">
                  <c:v>177.23148365361899</c:v>
                </c:pt>
                <c:pt idx="3194">
                  <c:v>177.28698991220199</c:v>
                </c:pt>
                <c:pt idx="3195">
                  <c:v>177.34249617078399</c:v>
                </c:pt>
                <c:pt idx="3196">
                  <c:v>177.39800242936599</c:v>
                </c:pt>
                <c:pt idx="3197">
                  <c:v>177.45350868794901</c:v>
                </c:pt>
                <c:pt idx="3198">
                  <c:v>177.50901494653101</c:v>
                </c:pt>
                <c:pt idx="3199">
                  <c:v>177.564521205114</c:v>
                </c:pt>
                <c:pt idx="3200">
                  <c:v>177.620027463696</c:v>
                </c:pt>
                <c:pt idx="3201">
                  <c:v>177.675533722278</c:v>
                </c:pt>
                <c:pt idx="3202">
                  <c:v>177.731039980861</c:v>
                </c:pt>
                <c:pt idx="3203">
                  <c:v>177.786546239443</c:v>
                </c:pt>
                <c:pt idx="3204">
                  <c:v>177.84205249802599</c:v>
                </c:pt>
                <c:pt idx="3205">
                  <c:v>177.89755875660799</c:v>
                </c:pt>
                <c:pt idx="3206">
                  <c:v>177.95306501518999</c:v>
                </c:pt>
                <c:pt idx="3207">
                  <c:v>178.00857127377299</c:v>
                </c:pt>
                <c:pt idx="3208">
                  <c:v>178.06407753235499</c:v>
                </c:pt>
                <c:pt idx="3209">
                  <c:v>178.11958379093801</c:v>
                </c:pt>
                <c:pt idx="3210">
                  <c:v>178.17509004952001</c:v>
                </c:pt>
                <c:pt idx="3211">
                  <c:v>178.23059630810201</c:v>
                </c:pt>
                <c:pt idx="3212">
                  <c:v>178.286102566685</c:v>
                </c:pt>
                <c:pt idx="3213">
                  <c:v>178.341608825267</c:v>
                </c:pt>
                <c:pt idx="3214">
                  <c:v>178.39711508385</c:v>
                </c:pt>
                <c:pt idx="3215">
                  <c:v>178.452621342432</c:v>
                </c:pt>
                <c:pt idx="3216">
                  <c:v>178.508127601014</c:v>
                </c:pt>
                <c:pt idx="3217">
                  <c:v>178.56363385959699</c:v>
                </c:pt>
                <c:pt idx="3218">
                  <c:v>178.61914011817899</c:v>
                </c:pt>
                <c:pt idx="3219">
                  <c:v>178.67464637676201</c:v>
                </c:pt>
                <c:pt idx="3220">
                  <c:v>178.73015263534401</c:v>
                </c:pt>
                <c:pt idx="3221">
                  <c:v>178.78565889392601</c:v>
                </c:pt>
                <c:pt idx="3222">
                  <c:v>178.84116515250901</c:v>
                </c:pt>
                <c:pt idx="3223">
                  <c:v>178.89667141109101</c:v>
                </c:pt>
                <c:pt idx="3224">
                  <c:v>178.952177669674</c:v>
                </c:pt>
                <c:pt idx="3225">
                  <c:v>179.007683928256</c:v>
                </c:pt>
                <c:pt idx="3226">
                  <c:v>179.06319018683899</c:v>
                </c:pt>
                <c:pt idx="3227">
                  <c:v>179.11869644542099</c:v>
                </c:pt>
                <c:pt idx="3228">
                  <c:v>179.17420270400299</c:v>
                </c:pt>
                <c:pt idx="3229">
                  <c:v>179.22970896258599</c:v>
                </c:pt>
                <c:pt idx="3230">
                  <c:v>179.28521522116799</c:v>
                </c:pt>
                <c:pt idx="3231">
                  <c:v>179.34072147975101</c:v>
                </c:pt>
                <c:pt idx="3232">
                  <c:v>179.39622773833301</c:v>
                </c:pt>
                <c:pt idx="3233">
                  <c:v>179.45173399691501</c:v>
                </c:pt>
                <c:pt idx="3234">
                  <c:v>179.507240255498</c:v>
                </c:pt>
                <c:pt idx="3235">
                  <c:v>179.56274651408</c:v>
                </c:pt>
                <c:pt idx="3236">
                  <c:v>179.618252772663</c:v>
                </c:pt>
                <c:pt idx="3237">
                  <c:v>179.673759031245</c:v>
                </c:pt>
                <c:pt idx="3238">
                  <c:v>179.729265289827</c:v>
                </c:pt>
                <c:pt idx="3239">
                  <c:v>179.78477154840999</c:v>
                </c:pt>
                <c:pt idx="3240">
                  <c:v>179.84027780699199</c:v>
                </c:pt>
                <c:pt idx="3241">
                  <c:v>179.89578406557499</c:v>
                </c:pt>
                <c:pt idx="3242">
                  <c:v>179.95129032415699</c:v>
                </c:pt>
                <c:pt idx="3243">
                  <c:v>180.00679658273901</c:v>
                </c:pt>
                <c:pt idx="3244">
                  <c:v>180.06230284132201</c:v>
                </c:pt>
                <c:pt idx="3245">
                  <c:v>180.11780909990401</c:v>
                </c:pt>
                <c:pt idx="3246">
                  <c:v>180.173315358487</c:v>
                </c:pt>
                <c:pt idx="3247">
                  <c:v>180.228821617069</c:v>
                </c:pt>
                <c:pt idx="3248">
                  <c:v>180.284327875651</c:v>
                </c:pt>
                <c:pt idx="3249">
                  <c:v>180.339834134234</c:v>
                </c:pt>
                <c:pt idx="3250">
                  <c:v>180.395340392816</c:v>
                </c:pt>
                <c:pt idx="3251">
                  <c:v>180.45084665139899</c:v>
                </c:pt>
                <c:pt idx="3252">
                  <c:v>180.50635290998099</c:v>
                </c:pt>
                <c:pt idx="3253">
                  <c:v>180.56185916856299</c:v>
                </c:pt>
                <c:pt idx="3254">
                  <c:v>180.61736542714601</c:v>
                </c:pt>
                <c:pt idx="3255">
                  <c:v>180.67287168572801</c:v>
                </c:pt>
                <c:pt idx="3256">
                  <c:v>180.72837794431101</c:v>
                </c:pt>
                <c:pt idx="3257">
                  <c:v>180.78388420289301</c:v>
                </c:pt>
                <c:pt idx="3258">
                  <c:v>180.83939046147501</c:v>
                </c:pt>
                <c:pt idx="3259">
                  <c:v>180.894896720058</c:v>
                </c:pt>
                <c:pt idx="3260">
                  <c:v>180.95040297864</c:v>
                </c:pt>
                <c:pt idx="3261">
                  <c:v>181.00590923722299</c:v>
                </c:pt>
                <c:pt idx="3262">
                  <c:v>181.06141549580499</c:v>
                </c:pt>
                <c:pt idx="3263">
                  <c:v>181.11692175438799</c:v>
                </c:pt>
                <c:pt idx="3264">
                  <c:v>181.17242801296999</c:v>
                </c:pt>
                <c:pt idx="3265">
                  <c:v>181.22793427155199</c:v>
                </c:pt>
                <c:pt idx="3266">
                  <c:v>181.28344053013501</c:v>
                </c:pt>
                <c:pt idx="3267">
                  <c:v>181.33894678871701</c:v>
                </c:pt>
                <c:pt idx="3268">
                  <c:v>181.3944530473</c:v>
                </c:pt>
                <c:pt idx="3269">
                  <c:v>181.449959305882</c:v>
                </c:pt>
                <c:pt idx="3270">
                  <c:v>181.505465564464</c:v>
                </c:pt>
                <c:pt idx="3271">
                  <c:v>181.560971823047</c:v>
                </c:pt>
                <c:pt idx="3272">
                  <c:v>181.616478081629</c:v>
                </c:pt>
                <c:pt idx="3273">
                  <c:v>181.67198434021199</c:v>
                </c:pt>
                <c:pt idx="3274">
                  <c:v>181.72749059879399</c:v>
                </c:pt>
                <c:pt idx="3275">
                  <c:v>181.78299685737599</c:v>
                </c:pt>
                <c:pt idx="3276">
                  <c:v>181.83850311595901</c:v>
                </c:pt>
                <c:pt idx="3277">
                  <c:v>181.89400937454101</c:v>
                </c:pt>
                <c:pt idx="3278">
                  <c:v>181.94951563312401</c:v>
                </c:pt>
                <c:pt idx="3279">
                  <c:v>182.00502189170601</c:v>
                </c:pt>
                <c:pt idx="3280">
                  <c:v>182.06052815028801</c:v>
                </c:pt>
                <c:pt idx="3281">
                  <c:v>182.116034408871</c:v>
                </c:pt>
                <c:pt idx="3282">
                  <c:v>182.171540667453</c:v>
                </c:pt>
                <c:pt idx="3283">
                  <c:v>182.227046926036</c:v>
                </c:pt>
                <c:pt idx="3284">
                  <c:v>182.282553184618</c:v>
                </c:pt>
                <c:pt idx="3285">
                  <c:v>182.3380594432</c:v>
                </c:pt>
                <c:pt idx="3286">
                  <c:v>182.39356570178299</c:v>
                </c:pt>
                <c:pt idx="3287">
                  <c:v>182.44907196036499</c:v>
                </c:pt>
                <c:pt idx="3288">
                  <c:v>182.50457821894801</c:v>
                </c:pt>
                <c:pt idx="3289">
                  <c:v>182.56008447753001</c:v>
                </c:pt>
                <c:pt idx="3290">
                  <c:v>182.61559073611201</c:v>
                </c:pt>
                <c:pt idx="3291">
                  <c:v>182.67109699469501</c:v>
                </c:pt>
                <c:pt idx="3292">
                  <c:v>182.72660325327701</c:v>
                </c:pt>
                <c:pt idx="3293">
                  <c:v>182.78210951186</c:v>
                </c:pt>
                <c:pt idx="3294">
                  <c:v>182.837615770442</c:v>
                </c:pt>
                <c:pt idx="3295">
                  <c:v>182.893122029024</c:v>
                </c:pt>
                <c:pt idx="3296">
                  <c:v>182.94862828760699</c:v>
                </c:pt>
                <c:pt idx="3297">
                  <c:v>183.00413454618899</c:v>
                </c:pt>
                <c:pt idx="3298">
                  <c:v>183.05964080477199</c:v>
                </c:pt>
                <c:pt idx="3299">
                  <c:v>183.11514706335399</c:v>
                </c:pt>
                <c:pt idx="3300">
                  <c:v>183.17065332193599</c:v>
                </c:pt>
                <c:pt idx="3301">
                  <c:v>183.22615958051901</c:v>
                </c:pt>
                <c:pt idx="3302">
                  <c:v>183.28166583910101</c:v>
                </c:pt>
                <c:pt idx="3303">
                  <c:v>183.337172097684</c:v>
                </c:pt>
                <c:pt idx="3304">
                  <c:v>183.392678356266</c:v>
                </c:pt>
                <c:pt idx="3305">
                  <c:v>183.448184614849</c:v>
                </c:pt>
                <c:pt idx="3306">
                  <c:v>183.503690873431</c:v>
                </c:pt>
                <c:pt idx="3307">
                  <c:v>183.559197132013</c:v>
                </c:pt>
                <c:pt idx="3308">
                  <c:v>183.61470339059599</c:v>
                </c:pt>
                <c:pt idx="3309">
                  <c:v>183.67020964917799</c:v>
                </c:pt>
                <c:pt idx="3310">
                  <c:v>183.72571590776101</c:v>
                </c:pt>
                <c:pt idx="3311">
                  <c:v>183.78122216634301</c:v>
                </c:pt>
                <c:pt idx="3312">
                  <c:v>183.83672842492501</c:v>
                </c:pt>
                <c:pt idx="3313">
                  <c:v>183.89223468350801</c:v>
                </c:pt>
                <c:pt idx="3314">
                  <c:v>183.94774094209001</c:v>
                </c:pt>
                <c:pt idx="3315">
                  <c:v>184.003247200673</c:v>
                </c:pt>
                <c:pt idx="3316">
                  <c:v>184.058753459255</c:v>
                </c:pt>
                <c:pt idx="3317">
                  <c:v>184.114259717837</c:v>
                </c:pt>
                <c:pt idx="3318">
                  <c:v>184.16976597642</c:v>
                </c:pt>
                <c:pt idx="3319">
                  <c:v>184.225272235002</c:v>
                </c:pt>
                <c:pt idx="3320">
                  <c:v>184.28077849358499</c:v>
                </c:pt>
                <c:pt idx="3321">
                  <c:v>184.33628475216699</c:v>
                </c:pt>
                <c:pt idx="3322">
                  <c:v>184.39179101074899</c:v>
                </c:pt>
                <c:pt idx="3323">
                  <c:v>184.44729726933201</c:v>
                </c:pt>
                <c:pt idx="3324">
                  <c:v>184.50280352791401</c:v>
                </c:pt>
                <c:pt idx="3325">
                  <c:v>184.55830978649701</c:v>
                </c:pt>
                <c:pt idx="3326">
                  <c:v>184.61381604507901</c:v>
                </c:pt>
                <c:pt idx="3327">
                  <c:v>184.669322303661</c:v>
                </c:pt>
                <c:pt idx="3328">
                  <c:v>184.724828562244</c:v>
                </c:pt>
                <c:pt idx="3329">
                  <c:v>184.780334820826</c:v>
                </c:pt>
                <c:pt idx="3330">
                  <c:v>184.83584107940899</c:v>
                </c:pt>
                <c:pt idx="3331">
                  <c:v>184.89134733799099</c:v>
                </c:pt>
                <c:pt idx="3332">
                  <c:v>184.94685359657299</c:v>
                </c:pt>
                <c:pt idx="3333">
                  <c:v>185.00235985515599</c:v>
                </c:pt>
                <c:pt idx="3334">
                  <c:v>185.05786611373799</c:v>
                </c:pt>
                <c:pt idx="3335">
                  <c:v>185.11337237232101</c:v>
                </c:pt>
                <c:pt idx="3336">
                  <c:v>185.16887863090301</c:v>
                </c:pt>
                <c:pt idx="3337">
                  <c:v>185.22438488948501</c:v>
                </c:pt>
                <c:pt idx="3338">
                  <c:v>185.279891148068</c:v>
                </c:pt>
                <c:pt idx="3339">
                  <c:v>185.33539740665</c:v>
                </c:pt>
                <c:pt idx="3340">
                  <c:v>185.390903665233</c:v>
                </c:pt>
                <c:pt idx="3341">
                  <c:v>185.446409923815</c:v>
                </c:pt>
                <c:pt idx="3342">
                  <c:v>185.501916182397</c:v>
                </c:pt>
                <c:pt idx="3343">
                  <c:v>185.55742244097999</c:v>
                </c:pt>
                <c:pt idx="3344">
                  <c:v>185.61292869956199</c:v>
                </c:pt>
                <c:pt idx="3345">
                  <c:v>185.66843495814501</c:v>
                </c:pt>
                <c:pt idx="3346">
                  <c:v>185.72394121672701</c:v>
                </c:pt>
                <c:pt idx="3347">
                  <c:v>185.77944747531001</c:v>
                </c:pt>
                <c:pt idx="3348">
                  <c:v>185.83495373389201</c:v>
                </c:pt>
                <c:pt idx="3349">
                  <c:v>185.89045999247401</c:v>
                </c:pt>
                <c:pt idx="3350">
                  <c:v>185.945966251057</c:v>
                </c:pt>
                <c:pt idx="3351">
                  <c:v>186.001472509639</c:v>
                </c:pt>
                <c:pt idx="3352">
                  <c:v>186.056978768222</c:v>
                </c:pt>
                <c:pt idx="3353">
                  <c:v>186.11248502680399</c:v>
                </c:pt>
                <c:pt idx="3354">
                  <c:v>186.16799128538599</c:v>
                </c:pt>
                <c:pt idx="3355">
                  <c:v>186.22349754396899</c:v>
                </c:pt>
                <c:pt idx="3356">
                  <c:v>186.27900380255099</c:v>
                </c:pt>
                <c:pt idx="3357">
                  <c:v>186.33451006113401</c:v>
                </c:pt>
                <c:pt idx="3358">
                  <c:v>186.39001631971601</c:v>
                </c:pt>
                <c:pt idx="3359">
                  <c:v>186.44552257829801</c:v>
                </c:pt>
                <c:pt idx="3360">
                  <c:v>186.50102883688101</c:v>
                </c:pt>
                <c:pt idx="3361">
                  <c:v>186.556535095463</c:v>
                </c:pt>
                <c:pt idx="3362">
                  <c:v>186.612041354046</c:v>
                </c:pt>
                <c:pt idx="3363">
                  <c:v>186.667547612628</c:v>
                </c:pt>
                <c:pt idx="3364">
                  <c:v>186.72305387121</c:v>
                </c:pt>
                <c:pt idx="3365">
                  <c:v>186.77856012979299</c:v>
                </c:pt>
                <c:pt idx="3366">
                  <c:v>186.83406638837499</c:v>
                </c:pt>
                <c:pt idx="3367">
                  <c:v>186.88957264695799</c:v>
                </c:pt>
                <c:pt idx="3368">
                  <c:v>186.94507890553999</c:v>
                </c:pt>
                <c:pt idx="3369">
                  <c:v>187.00058516412199</c:v>
                </c:pt>
                <c:pt idx="3370">
                  <c:v>187.05609142270501</c:v>
                </c:pt>
                <c:pt idx="3371">
                  <c:v>187.11159768128701</c:v>
                </c:pt>
                <c:pt idx="3372">
                  <c:v>187.16710393987</c:v>
                </c:pt>
                <c:pt idx="3373">
                  <c:v>187.222610198452</c:v>
                </c:pt>
                <c:pt idx="3374">
                  <c:v>187.278116457034</c:v>
                </c:pt>
                <c:pt idx="3375">
                  <c:v>187.333622715617</c:v>
                </c:pt>
                <c:pt idx="3376">
                  <c:v>187.389128974199</c:v>
                </c:pt>
                <c:pt idx="3377">
                  <c:v>187.44463523278199</c:v>
                </c:pt>
                <c:pt idx="3378">
                  <c:v>187.50014149136399</c:v>
                </c:pt>
                <c:pt idx="3379">
                  <c:v>187.55564774994599</c:v>
                </c:pt>
                <c:pt idx="3380">
                  <c:v>187.61115400852901</c:v>
                </c:pt>
                <c:pt idx="3381">
                  <c:v>187.66666026711101</c:v>
                </c:pt>
                <c:pt idx="3382">
                  <c:v>187.72216652569401</c:v>
                </c:pt>
                <c:pt idx="3383">
                  <c:v>187.77767278427601</c:v>
                </c:pt>
                <c:pt idx="3384">
                  <c:v>187.83317904285801</c:v>
                </c:pt>
                <c:pt idx="3385">
                  <c:v>187.888685301441</c:v>
                </c:pt>
                <c:pt idx="3386">
                  <c:v>187.944191560023</c:v>
                </c:pt>
                <c:pt idx="3387">
                  <c:v>187.99969781860599</c:v>
                </c:pt>
                <c:pt idx="3388">
                  <c:v>188.05520407718799</c:v>
                </c:pt>
                <c:pt idx="3389">
                  <c:v>188.11071033577099</c:v>
                </c:pt>
                <c:pt idx="3390">
                  <c:v>188.16621659435299</c:v>
                </c:pt>
                <c:pt idx="3391">
                  <c:v>188.22172285293499</c:v>
                </c:pt>
                <c:pt idx="3392">
                  <c:v>188.27722911151801</c:v>
                </c:pt>
                <c:pt idx="3393">
                  <c:v>188.33273537010001</c:v>
                </c:pt>
                <c:pt idx="3394">
                  <c:v>188.38824162868301</c:v>
                </c:pt>
                <c:pt idx="3395">
                  <c:v>188.443747887265</c:v>
                </c:pt>
                <c:pt idx="3396">
                  <c:v>188.499254145847</c:v>
                </c:pt>
                <c:pt idx="3397">
                  <c:v>188.55476040443</c:v>
                </c:pt>
                <c:pt idx="3398">
                  <c:v>188.610266663012</c:v>
                </c:pt>
                <c:pt idx="3399">
                  <c:v>188.66577292159499</c:v>
                </c:pt>
                <c:pt idx="3400">
                  <c:v>188.72127918017699</c:v>
                </c:pt>
                <c:pt idx="3401">
                  <c:v>188.77678543875899</c:v>
                </c:pt>
                <c:pt idx="3402">
                  <c:v>188.83229169734199</c:v>
                </c:pt>
                <c:pt idx="3403">
                  <c:v>188.88779795592399</c:v>
                </c:pt>
                <c:pt idx="3404">
                  <c:v>188.94330421450701</c:v>
                </c:pt>
                <c:pt idx="3405">
                  <c:v>188.99881047308901</c:v>
                </c:pt>
                <c:pt idx="3406">
                  <c:v>189.05431673167101</c:v>
                </c:pt>
                <c:pt idx="3407">
                  <c:v>189.109822990254</c:v>
                </c:pt>
                <c:pt idx="3408">
                  <c:v>189.165329248836</c:v>
                </c:pt>
                <c:pt idx="3409">
                  <c:v>189.220835507419</c:v>
                </c:pt>
                <c:pt idx="3410">
                  <c:v>189.276341766001</c:v>
                </c:pt>
                <c:pt idx="3411">
                  <c:v>189.331848024583</c:v>
                </c:pt>
                <c:pt idx="3412">
                  <c:v>189.38735428316599</c:v>
                </c:pt>
                <c:pt idx="3413">
                  <c:v>189.44286054174799</c:v>
                </c:pt>
                <c:pt idx="3414">
                  <c:v>189.49836680033101</c:v>
                </c:pt>
                <c:pt idx="3415">
                  <c:v>189.55387305891301</c:v>
                </c:pt>
                <c:pt idx="3416">
                  <c:v>189.60937931749501</c:v>
                </c:pt>
                <c:pt idx="3417">
                  <c:v>189.66488557607801</c:v>
                </c:pt>
                <c:pt idx="3418">
                  <c:v>189.72039183466001</c:v>
                </c:pt>
                <c:pt idx="3419">
                  <c:v>189.775898093243</c:v>
                </c:pt>
                <c:pt idx="3420">
                  <c:v>189.831404351825</c:v>
                </c:pt>
                <c:pt idx="3421">
                  <c:v>189.886910610407</c:v>
                </c:pt>
                <c:pt idx="3422">
                  <c:v>189.94241686898999</c:v>
                </c:pt>
                <c:pt idx="3423">
                  <c:v>189.99792312757199</c:v>
                </c:pt>
                <c:pt idx="3424">
                  <c:v>190.05342938615499</c:v>
                </c:pt>
                <c:pt idx="3425">
                  <c:v>190.10893564473699</c:v>
                </c:pt>
                <c:pt idx="3426">
                  <c:v>190.16444190331899</c:v>
                </c:pt>
                <c:pt idx="3427">
                  <c:v>190.21994816190201</c:v>
                </c:pt>
                <c:pt idx="3428">
                  <c:v>190.27545442048401</c:v>
                </c:pt>
                <c:pt idx="3429">
                  <c:v>190.330960679067</c:v>
                </c:pt>
                <c:pt idx="3430">
                  <c:v>190.386466937649</c:v>
                </c:pt>
                <c:pt idx="3431">
                  <c:v>190.441973196232</c:v>
                </c:pt>
                <c:pt idx="3432">
                  <c:v>190.497479454814</c:v>
                </c:pt>
                <c:pt idx="3433">
                  <c:v>190.552985713396</c:v>
                </c:pt>
                <c:pt idx="3434">
                  <c:v>190.60849197197899</c:v>
                </c:pt>
                <c:pt idx="3435">
                  <c:v>190.66399823056099</c:v>
                </c:pt>
                <c:pt idx="3436">
                  <c:v>190.71950448914399</c:v>
                </c:pt>
                <c:pt idx="3437">
                  <c:v>190.77501074772599</c:v>
                </c:pt>
                <c:pt idx="3438">
                  <c:v>190.83051700630801</c:v>
                </c:pt>
                <c:pt idx="3439">
                  <c:v>190.88602326489101</c:v>
                </c:pt>
                <c:pt idx="3440">
                  <c:v>190.94152952347301</c:v>
                </c:pt>
                <c:pt idx="3441">
                  <c:v>190.997035782056</c:v>
                </c:pt>
                <c:pt idx="3442">
                  <c:v>191.052542040638</c:v>
                </c:pt>
                <c:pt idx="3443">
                  <c:v>191.10804829922</c:v>
                </c:pt>
                <c:pt idx="3444">
                  <c:v>191.163554557803</c:v>
                </c:pt>
                <c:pt idx="3445">
                  <c:v>191.219060816385</c:v>
                </c:pt>
                <c:pt idx="3446">
                  <c:v>191.27456707496799</c:v>
                </c:pt>
                <c:pt idx="3447">
                  <c:v>191.33007333354999</c:v>
                </c:pt>
                <c:pt idx="3448">
                  <c:v>191.38557959213199</c:v>
                </c:pt>
                <c:pt idx="3449">
                  <c:v>191.44108585071501</c:v>
                </c:pt>
                <c:pt idx="3450">
                  <c:v>191.49659210929701</c:v>
                </c:pt>
                <c:pt idx="3451">
                  <c:v>191.55209836788001</c:v>
                </c:pt>
                <c:pt idx="3452">
                  <c:v>191.60760462646201</c:v>
                </c:pt>
                <c:pt idx="3453">
                  <c:v>191.66311088504401</c:v>
                </c:pt>
                <c:pt idx="3454">
                  <c:v>191.718617143627</c:v>
                </c:pt>
                <c:pt idx="3455">
                  <c:v>191.774123402209</c:v>
                </c:pt>
                <c:pt idx="3456">
                  <c:v>191.82962966079199</c:v>
                </c:pt>
                <c:pt idx="3457">
                  <c:v>191.88513591937399</c:v>
                </c:pt>
                <c:pt idx="3458">
                  <c:v>191.94064217795599</c:v>
                </c:pt>
                <c:pt idx="3459">
                  <c:v>191.99614843653899</c:v>
                </c:pt>
                <c:pt idx="3460">
                  <c:v>192.05165469512099</c:v>
                </c:pt>
                <c:pt idx="3461">
                  <c:v>192.10716095370401</c:v>
                </c:pt>
                <c:pt idx="3462">
                  <c:v>192.16266721228601</c:v>
                </c:pt>
                <c:pt idx="3463">
                  <c:v>192.21817347086801</c:v>
                </c:pt>
                <c:pt idx="3464">
                  <c:v>192.273679729451</c:v>
                </c:pt>
                <c:pt idx="3465">
                  <c:v>192.329185988033</c:v>
                </c:pt>
                <c:pt idx="3466">
                  <c:v>192.384692246616</c:v>
                </c:pt>
                <c:pt idx="3467">
                  <c:v>192.440198505198</c:v>
                </c:pt>
                <c:pt idx="3468">
                  <c:v>192.49570476378099</c:v>
                </c:pt>
                <c:pt idx="3469">
                  <c:v>192.55121102236299</c:v>
                </c:pt>
                <c:pt idx="3470">
                  <c:v>192.60671728094499</c:v>
                </c:pt>
                <c:pt idx="3471">
                  <c:v>192.66222353952799</c:v>
                </c:pt>
                <c:pt idx="3472">
                  <c:v>192.71772979811001</c:v>
                </c:pt>
                <c:pt idx="3473">
                  <c:v>192.77323605669301</c:v>
                </c:pt>
                <c:pt idx="3474">
                  <c:v>192.82874231527501</c:v>
                </c:pt>
                <c:pt idx="3475">
                  <c:v>192.88424857385701</c:v>
                </c:pt>
                <c:pt idx="3476">
                  <c:v>192.93975483244</c:v>
                </c:pt>
                <c:pt idx="3477">
                  <c:v>192.995261091022</c:v>
                </c:pt>
                <c:pt idx="3478">
                  <c:v>193.050767349605</c:v>
                </c:pt>
                <c:pt idx="3479">
                  <c:v>193.106273608187</c:v>
                </c:pt>
                <c:pt idx="3480">
                  <c:v>193.161779866769</c:v>
                </c:pt>
                <c:pt idx="3481">
                  <c:v>193.21728612535199</c:v>
                </c:pt>
                <c:pt idx="3482">
                  <c:v>193.27279238393399</c:v>
                </c:pt>
                <c:pt idx="3483">
                  <c:v>193.32829864251701</c:v>
                </c:pt>
                <c:pt idx="3484">
                  <c:v>193.38380490109901</c:v>
                </c:pt>
                <c:pt idx="3485">
                  <c:v>193.43931115968101</c:v>
                </c:pt>
                <c:pt idx="3486">
                  <c:v>193.49481741826401</c:v>
                </c:pt>
                <c:pt idx="3487">
                  <c:v>193.55032367684601</c:v>
                </c:pt>
                <c:pt idx="3488">
                  <c:v>193.605829935429</c:v>
                </c:pt>
                <c:pt idx="3489">
                  <c:v>193.661336194011</c:v>
                </c:pt>
                <c:pt idx="3490">
                  <c:v>193.716842452593</c:v>
                </c:pt>
                <c:pt idx="3491">
                  <c:v>193.77234871117599</c:v>
                </c:pt>
                <c:pt idx="3492">
                  <c:v>193.82785496975799</c:v>
                </c:pt>
                <c:pt idx="3493">
                  <c:v>193.88336122834099</c:v>
                </c:pt>
                <c:pt idx="3494">
                  <c:v>193.93886748692299</c:v>
                </c:pt>
                <c:pt idx="3495">
                  <c:v>193.99437374550499</c:v>
                </c:pt>
                <c:pt idx="3496">
                  <c:v>194.04988000408801</c:v>
                </c:pt>
                <c:pt idx="3497">
                  <c:v>194.10538626267001</c:v>
                </c:pt>
                <c:pt idx="3498">
                  <c:v>194.160892521253</c:v>
                </c:pt>
                <c:pt idx="3499">
                  <c:v>194.216398779835</c:v>
                </c:pt>
                <c:pt idx="3500">
                  <c:v>194.271905038417</c:v>
                </c:pt>
                <c:pt idx="3501">
                  <c:v>194.327411297</c:v>
                </c:pt>
                <c:pt idx="3502">
                  <c:v>194.382917555582</c:v>
                </c:pt>
                <c:pt idx="3503">
                  <c:v>194.43842381416499</c:v>
                </c:pt>
                <c:pt idx="3504">
                  <c:v>194.49393007274699</c:v>
                </c:pt>
                <c:pt idx="3505">
                  <c:v>194.54943633133001</c:v>
                </c:pt>
                <c:pt idx="3506">
                  <c:v>194.60494258991201</c:v>
                </c:pt>
                <c:pt idx="3507">
                  <c:v>194.66044884849401</c:v>
                </c:pt>
                <c:pt idx="3508">
                  <c:v>194.71595510707701</c:v>
                </c:pt>
                <c:pt idx="3509">
                  <c:v>194.77146136565901</c:v>
                </c:pt>
                <c:pt idx="3510">
                  <c:v>194.826967624242</c:v>
                </c:pt>
                <c:pt idx="3511">
                  <c:v>194.882473882824</c:v>
                </c:pt>
                <c:pt idx="3512">
                  <c:v>194.937980141406</c:v>
                </c:pt>
                <c:pt idx="3513">
                  <c:v>194.993486399989</c:v>
                </c:pt>
                <c:pt idx="3514">
                  <c:v>195.048992658571</c:v>
                </c:pt>
                <c:pt idx="3515">
                  <c:v>195.10449891715399</c:v>
                </c:pt>
                <c:pt idx="3516">
                  <c:v>195.16000517573599</c:v>
                </c:pt>
                <c:pt idx="3517">
                  <c:v>195.21551143431799</c:v>
                </c:pt>
                <c:pt idx="3518">
                  <c:v>195.27101769290101</c:v>
                </c:pt>
                <c:pt idx="3519">
                  <c:v>195.32652395148301</c:v>
                </c:pt>
                <c:pt idx="3520">
                  <c:v>195.38203021006601</c:v>
                </c:pt>
                <c:pt idx="3521">
                  <c:v>195.43753646864801</c:v>
                </c:pt>
                <c:pt idx="3522">
                  <c:v>195.49304272723001</c:v>
                </c:pt>
                <c:pt idx="3523">
                  <c:v>195.548548985813</c:v>
                </c:pt>
                <c:pt idx="3524">
                  <c:v>195.604055244395</c:v>
                </c:pt>
                <c:pt idx="3525">
                  <c:v>195.65956150297799</c:v>
                </c:pt>
                <c:pt idx="3526">
                  <c:v>195.71506776155999</c:v>
                </c:pt>
                <c:pt idx="3527">
                  <c:v>195.77057402014199</c:v>
                </c:pt>
                <c:pt idx="3528">
                  <c:v>195.82608027872499</c:v>
                </c:pt>
                <c:pt idx="3529">
                  <c:v>195.88158653730699</c:v>
                </c:pt>
                <c:pt idx="3530">
                  <c:v>195.93709279589001</c:v>
                </c:pt>
                <c:pt idx="3531">
                  <c:v>195.99259905447201</c:v>
                </c:pt>
                <c:pt idx="3532">
                  <c:v>196.04810531305401</c:v>
                </c:pt>
                <c:pt idx="3533">
                  <c:v>196.103611571637</c:v>
                </c:pt>
                <c:pt idx="3534">
                  <c:v>196.159117830219</c:v>
                </c:pt>
                <c:pt idx="3535">
                  <c:v>196.214624088802</c:v>
                </c:pt>
                <c:pt idx="3536">
                  <c:v>196.270130347384</c:v>
                </c:pt>
                <c:pt idx="3537">
                  <c:v>196.325636605966</c:v>
                </c:pt>
                <c:pt idx="3538">
                  <c:v>196.38114286454899</c:v>
                </c:pt>
                <c:pt idx="3539">
                  <c:v>196.43664912313099</c:v>
                </c:pt>
                <c:pt idx="3540">
                  <c:v>196.49215538171401</c:v>
                </c:pt>
                <c:pt idx="3541">
                  <c:v>196.54766164029601</c:v>
                </c:pt>
                <c:pt idx="3542">
                  <c:v>196.60316789887801</c:v>
                </c:pt>
                <c:pt idx="3543">
                  <c:v>196.65867415746101</c:v>
                </c:pt>
                <c:pt idx="3544">
                  <c:v>196.71418041604301</c:v>
                </c:pt>
                <c:pt idx="3545">
                  <c:v>196.769686674626</c:v>
                </c:pt>
                <c:pt idx="3546">
                  <c:v>196.825192933208</c:v>
                </c:pt>
                <c:pt idx="3547">
                  <c:v>196.880699191791</c:v>
                </c:pt>
                <c:pt idx="3548">
                  <c:v>196.936205450373</c:v>
                </c:pt>
                <c:pt idx="3549">
                  <c:v>196.99171170895499</c:v>
                </c:pt>
                <c:pt idx="3550">
                  <c:v>197.04721796753799</c:v>
                </c:pt>
                <c:pt idx="3551">
                  <c:v>197.10272422611999</c:v>
                </c:pt>
                <c:pt idx="3552">
                  <c:v>197.15823048470301</c:v>
                </c:pt>
                <c:pt idx="3553">
                  <c:v>197.21373674328501</c:v>
                </c:pt>
                <c:pt idx="3554">
                  <c:v>197.26924300186701</c:v>
                </c:pt>
                <c:pt idx="3555">
                  <c:v>197.32474926045001</c:v>
                </c:pt>
                <c:pt idx="3556">
                  <c:v>197.380255519032</c:v>
                </c:pt>
                <c:pt idx="3557">
                  <c:v>197.435761777615</c:v>
                </c:pt>
                <c:pt idx="3558">
                  <c:v>197.491268036197</c:v>
                </c:pt>
                <c:pt idx="3559">
                  <c:v>197.546774294779</c:v>
                </c:pt>
                <c:pt idx="3560">
                  <c:v>197.60228055336199</c:v>
                </c:pt>
                <c:pt idx="3561">
                  <c:v>197.65778681194399</c:v>
                </c:pt>
                <c:pt idx="3562">
                  <c:v>197.71329307052699</c:v>
                </c:pt>
                <c:pt idx="3563">
                  <c:v>197.76879932910899</c:v>
                </c:pt>
                <c:pt idx="3564">
                  <c:v>197.82430558769099</c:v>
                </c:pt>
                <c:pt idx="3565">
                  <c:v>197.87981184627401</c:v>
                </c:pt>
                <c:pt idx="3566">
                  <c:v>197.93531810485601</c:v>
                </c:pt>
                <c:pt idx="3567">
                  <c:v>197.990824363439</c:v>
                </c:pt>
                <c:pt idx="3568">
                  <c:v>198.046330622021</c:v>
                </c:pt>
                <c:pt idx="3569">
                  <c:v>198.101836880603</c:v>
                </c:pt>
                <c:pt idx="3570">
                  <c:v>198.157343139186</c:v>
                </c:pt>
                <c:pt idx="3571">
                  <c:v>198.212849397768</c:v>
                </c:pt>
                <c:pt idx="3572">
                  <c:v>198.26835565635099</c:v>
                </c:pt>
                <c:pt idx="3573">
                  <c:v>198.32386191493299</c:v>
                </c:pt>
                <c:pt idx="3574">
                  <c:v>198.37936817351499</c:v>
                </c:pt>
                <c:pt idx="3575">
                  <c:v>198.43487443209801</c:v>
                </c:pt>
                <c:pt idx="3576">
                  <c:v>198.49038069068001</c:v>
                </c:pt>
                <c:pt idx="3577">
                  <c:v>198.54588694926301</c:v>
                </c:pt>
                <c:pt idx="3578">
                  <c:v>198.60139320784501</c:v>
                </c:pt>
                <c:pt idx="3579">
                  <c:v>198.65689946642701</c:v>
                </c:pt>
                <c:pt idx="3580">
                  <c:v>198.71240572501</c:v>
                </c:pt>
                <c:pt idx="3581">
                  <c:v>198.767911983592</c:v>
                </c:pt>
                <c:pt idx="3582">
                  <c:v>198.82341824217499</c:v>
                </c:pt>
                <c:pt idx="3583">
                  <c:v>198.87892450075699</c:v>
                </c:pt>
                <c:pt idx="3584">
                  <c:v>198.93443075933999</c:v>
                </c:pt>
                <c:pt idx="3585">
                  <c:v>198.98993701792199</c:v>
                </c:pt>
                <c:pt idx="3586">
                  <c:v>199.04544327650399</c:v>
                </c:pt>
                <c:pt idx="3587">
                  <c:v>199.10094953508701</c:v>
                </c:pt>
                <c:pt idx="3588">
                  <c:v>199.15645579366901</c:v>
                </c:pt>
                <c:pt idx="3589">
                  <c:v>199.21196205225201</c:v>
                </c:pt>
                <c:pt idx="3590">
                  <c:v>199.267468310834</c:v>
                </c:pt>
                <c:pt idx="3591">
                  <c:v>199.322974569416</c:v>
                </c:pt>
                <c:pt idx="3592">
                  <c:v>199.378480827999</c:v>
                </c:pt>
                <c:pt idx="3593">
                  <c:v>199.433987086581</c:v>
                </c:pt>
                <c:pt idx="3594">
                  <c:v>199.48949334516399</c:v>
                </c:pt>
                <c:pt idx="3595">
                  <c:v>199.54499960374599</c:v>
                </c:pt>
                <c:pt idx="3596">
                  <c:v>199.60050586232799</c:v>
                </c:pt>
                <c:pt idx="3597">
                  <c:v>199.65601212091099</c:v>
                </c:pt>
                <c:pt idx="3598">
                  <c:v>199.71151837949299</c:v>
                </c:pt>
                <c:pt idx="3599">
                  <c:v>199.76702463807601</c:v>
                </c:pt>
                <c:pt idx="3600">
                  <c:v>199.82253089665801</c:v>
                </c:pt>
                <c:pt idx="3601">
                  <c:v>199.87803715524001</c:v>
                </c:pt>
                <c:pt idx="3602">
                  <c:v>199.933543413823</c:v>
                </c:pt>
                <c:pt idx="3603">
                  <c:v>199.989049672405</c:v>
                </c:pt>
                <c:pt idx="3604">
                  <c:v>200.044555930988</c:v>
                </c:pt>
                <c:pt idx="3605">
                  <c:v>200.10006218957</c:v>
                </c:pt>
                <c:pt idx="3606">
                  <c:v>200.155568448152</c:v>
                </c:pt>
                <c:pt idx="3607">
                  <c:v>200.21107470673499</c:v>
                </c:pt>
                <c:pt idx="3608">
                  <c:v>200.26658096531699</c:v>
                </c:pt>
                <c:pt idx="3609">
                  <c:v>200.32208722390001</c:v>
                </c:pt>
                <c:pt idx="3610">
                  <c:v>200.37759348248201</c:v>
                </c:pt>
                <c:pt idx="3611">
                  <c:v>200.43309974106401</c:v>
                </c:pt>
                <c:pt idx="3612">
                  <c:v>200.48860599964701</c:v>
                </c:pt>
                <c:pt idx="3613">
                  <c:v>200.54411225822901</c:v>
                </c:pt>
                <c:pt idx="3614">
                  <c:v>200.599618516812</c:v>
                </c:pt>
                <c:pt idx="3615">
                  <c:v>200.655124775394</c:v>
                </c:pt>
                <c:pt idx="3616">
                  <c:v>200.710631033976</c:v>
                </c:pt>
                <c:pt idx="3617">
                  <c:v>200.76613729255899</c:v>
                </c:pt>
                <c:pt idx="3618">
                  <c:v>200.82164355114099</c:v>
                </c:pt>
                <c:pt idx="3619">
                  <c:v>200.87714980972399</c:v>
                </c:pt>
                <c:pt idx="3620">
                  <c:v>200.93265606830599</c:v>
                </c:pt>
                <c:pt idx="3621">
                  <c:v>200.98816232688799</c:v>
                </c:pt>
                <c:pt idx="3622">
                  <c:v>201.04366858547101</c:v>
                </c:pt>
                <c:pt idx="3623">
                  <c:v>201.09917484405301</c:v>
                </c:pt>
                <c:pt idx="3624">
                  <c:v>201.154681102636</c:v>
                </c:pt>
                <c:pt idx="3625">
                  <c:v>201.210187361218</c:v>
                </c:pt>
                <c:pt idx="3626">
                  <c:v>201.265693619801</c:v>
                </c:pt>
                <c:pt idx="3627">
                  <c:v>201.321199878383</c:v>
                </c:pt>
                <c:pt idx="3628">
                  <c:v>201.376706136965</c:v>
                </c:pt>
                <c:pt idx="3629">
                  <c:v>201.43221239554799</c:v>
                </c:pt>
                <c:pt idx="3630">
                  <c:v>201.48771865412999</c:v>
                </c:pt>
                <c:pt idx="3631">
                  <c:v>201.54322491271299</c:v>
                </c:pt>
                <c:pt idx="3632">
                  <c:v>201.59873117129499</c:v>
                </c:pt>
                <c:pt idx="3633">
                  <c:v>201.65423742987701</c:v>
                </c:pt>
                <c:pt idx="3634">
                  <c:v>201.70974368846001</c:v>
                </c:pt>
                <c:pt idx="3635">
                  <c:v>201.76524994704201</c:v>
                </c:pt>
                <c:pt idx="3636">
                  <c:v>201.820756205625</c:v>
                </c:pt>
                <c:pt idx="3637">
                  <c:v>201.876262464207</c:v>
                </c:pt>
                <c:pt idx="3638">
                  <c:v>201.931768722789</c:v>
                </c:pt>
                <c:pt idx="3639">
                  <c:v>201.987274981372</c:v>
                </c:pt>
                <c:pt idx="3640">
                  <c:v>202.042781239954</c:v>
                </c:pt>
                <c:pt idx="3641">
                  <c:v>202.09828749853699</c:v>
                </c:pt>
                <c:pt idx="3642">
                  <c:v>202.15379375711899</c:v>
                </c:pt>
                <c:pt idx="3643">
                  <c:v>202.20930001570099</c:v>
                </c:pt>
                <c:pt idx="3644">
                  <c:v>202.26480627428401</c:v>
                </c:pt>
                <c:pt idx="3645">
                  <c:v>202.32031253286601</c:v>
                </c:pt>
                <c:pt idx="3646">
                  <c:v>202.37581879144901</c:v>
                </c:pt>
                <c:pt idx="3647">
                  <c:v>202.43132505003101</c:v>
                </c:pt>
                <c:pt idx="3648">
                  <c:v>202.48683130861301</c:v>
                </c:pt>
                <c:pt idx="3649">
                  <c:v>202.542337567196</c:v>
                </c:pt>
                <c:pt idx="3650">
                  <c:v>202.597843825778</c:v>
                </c:pt>
                <c:pt idx="3651">
                  <c:v>202.65335008436099</c:v>
                </c:pt>
                <c:pt idx="3652">
                  <c:v>202.70885634294299</c:v>
                </c:pt>
                <c:pt idx="3653">
                  <c:v>202.76436260152499</c:v>
                </c:pt>
                <c:pt idx="3654">
                  <c:v>202.81986886010799</c:v>
                </c:pt>
                <c:pt idx="3655">
                  <c:v>202.87537511868999</c:v>
                </c:pt>
                <c:pt idx="3656">
                  <c:v>202.93088137727301</c:v>
                </c:pt>
                <c:pt idx="3657">
                  <c:v>202.98638763585501</c:v>
                </c:pt>
                <c:pt idx="3658">
                  <c:v>203.04189389443701</c:v>
                </c:pt>
                <c:pt idx="3659">
                  <c:v>203.09740015302</c:v>
                </c:pt>
                <c:pt idx="3660">
                  <c:v>203.152906411602</c:v>
                </c:pt>
                <c:pt idx="3661">
                  <c:v>203.208412670185</c:v>
                </c:pt>
                <c:pt idx="3662">
                  <c:v>203.263918928767</c:v>
                </c:pt>
                <c:pt idx="3663">
                  <c:v>203.31942518734999</c:v>
                </c:pt>
                <c:pt idx="3664">
                  <c:v>203.37493144593199</c:v>
                </c:pt>
                <c:pt idx="3665">
                  <c:v>203.43043770451399</c:v>
                </c:pt>
                <c:pt idx="3666">
                  <c:v>203.48594396309699</c:v>
                </c:pt>
                <c:pt idx="3667">
                  <c:v>203.54145022167901</c:v>
                </c:pt>
                <c:pt idx="3668">
                  <c:v>203.59695648026201</c:v>
                </c:pt>
                <c:pt idx="3669">
                  <c:v>203.65246273884401</c:v>
                </c:pt>
                <c:pt idx="3670">
                  <c:v>203.70796899742601</c:v>
                </c:pt>
                <c:pt idx="3671">
                  <c:v>203.763475256009</c:v>
                </c:pt>
                <c:pt idx="3672">
                  <c:v>203.818981514591</c:v>
                </c:pt>
                <c:pt idx="3673">
                  <c:v>203.874487773174</c:v>
                </c:pt>
                <c:pt idx="3674">
                  <c:v>203.929994031756</c:v>
                </c:pt>
                <c:pt idx="3675">
                  <c:v>203.985500290338</c:v>
                </c:pt>
                <c:pt idx="3676">
                  <c:v>204.04100654892099</c:v>
                </c:pt>
                <c:pt idx="3677">
                  <c:v>204.09651280750299</c:v>
                </c:pt>
                <c:pt idx="3678">
                  <c:v>204.15201906608601</c:v>
                </c:pt>
                <c:pt idx="3679">
                  <c:v>204.20752532466801</c:v>
                </c:pt>
                <c:pt idx="3680">
                  <c:v>204.26303158325001</c:v>
                </c:pt>
                <c:pt idx="3681">
                  <c:v>204.31853784183301</c:v>
                </c:pt>
                <c:pt idx="3682">
                  <c:v>204.37404410041501</c:v>
                </c:pt>
                <c:pt idx="3683">
                  <c:v>204.429550358998</c:v>
                </c:pt>
                <c:pt idx="3684">
                  <c:v>204.48505661758</c:v>
                </c:pt>
                <c:pt idx="3685">
                  <c:v>204.540562876162</c:v>
                </c:pt>
                <c:pt idx="3686">
                  <c:v>204.59606913474499</c:v>
                </c:pt>
                <c:pt idx="3687">
                  <c:v>204.65157539332699</c:v>
                </c:pt>
                <c:pt idx="3688">
                  <c:v>204.70708165190999</c:v>
                </c:pt>
                <c:pt idx="3689">
                  <c:v>204.76258791049199</c:v>
                </c:pt>
                <c:pt idx="3690">
                  <c:v>204.81809416907399</c:v>
                </c:pt>
                <c:pt idx="3691">
                  <c:v>204.87360042765701</c:v>
                </c:pt>
                <c:pt idx="3692">
                  <c:v>204.92910668623901</c:v>
                </c:pt>
                <c:pt idx="3693">
                  <c:v>204.984612944822</c:v>
                </c:pt>
                <c:pt idx="3694">
                  <c:v>205.040119203404</c:v>
                </c:pt>
                <c:pt idx="3695">
                  <c:v>205.095625461986</c:v>
                </c:pt>
                <c:pt idx="3696">
                  <c:v>205.151131720569</c:v>
                </c:pt>
                <c:pt idx="3697">
                  <c:v>205.206637979151</c:v>
                </c:pt>
                <c:pt idx="3698">
                  <c:v>205.26214423773399</c:v>
                </c:pt>
                <c:pt idx="3699">
                  <c:v>205.31765049631599</c:v>
                </c:pt>
                <c:pt idx="3700">
                  <c:v>205.37315675489799</c:v>
                </c:pt>
                <c:pt idx="3701">
                  <c:v>205.42866301348101</c:v>
                </c:pt>
                <c:pt idx="3702">
                  <c:v>205.48416927206301</c:v>
                </c:pt>
                <c:pt idx="3703">
                  <c:v>205.53967553064601</c:v>
                </c:pt>
                <c:pt idx="3704">
                  <c:v>205.59518178922801</c:v>
                </c:pt>
                <c:pt idx="3705">
                  <c:v>205.650688047811</c:v>
                </c:pt>
                <c:pt idx="3706">
                  <c:v>205.706194306393</c:v>
                </c:pt>
                <c:pt idx="3707">
                  <c:v>205.761700564975</c:v>
                </c:pt>
                <c:pt idx="3708">
                  <c:v>205.817206823558</c:v>
                </c:pt>
                <c:pt idx="3709">
                  <c:v>205.87271308214</c:v>
                </c:pt>
                <c:pt idx="3710">
                  <c:v>205.92821934072299</c:v>
                </c:pt>
                <c:pt idx="3711">
                  <c:v>205.98372559930499</c:v>
                </c:pt>
                <c:pt idx="3712">
                  <c:v>206.03923185788699</c:v>
                </c:pt>
                <c:pt idx="3713">
                  <c:v>206.09473811647001</c:v>
                </c:pt>
                <c:pt idx="3714">
                  <c:v>206.15024437505201</c:v>
                </c:pt>
                <c:pt idx="3715">
                  <c:v>206.20575063363501</c:v>
                </c:pt>
                <c:pt idx="3716">
                  <c:v>206.26125689221701</c:v>
                </c:pt>
                <c:pt idx="3717">
                  <c:v>206.31676315079901</c:v>
                </c:pt>
                <c:pt idx="3718">
                  <c:v>206.372269409382</c:v>
                </c:pt>
                <c:pt idx="3719">
                  <c:v>206.427775667964</c:v>
                </c:pt>
                <c:pt idx="3720">
                  <c:v>206.48328192654699</c:v>
                </c:pt>
                <c:pt idx="3721">
                  <c:v>206.53878818512899</c:v>
                </c:pt>
                <c:pt idx="3722">
                  <c:v>206.59429444371099</c:v>
                </c:pt>
                <c:pt idx="3723">
                  <c:v>206.64980070229399</c:v>
                </c:pt>
                <c:pt idx="3724">
                  <c:v>206.70530696087599</c:v>
                </c:pt>
                <c:pt idx="3725">
                  <c:v>206.76081321945901</c:v>
                </c:pt>
                <c:pt idx="3726">
                  <c:v>206.81631947804101</c:v>
                </c:pt>
                <c:pt idx="3727">
                  <c:v>206.87182573662301</c:v>
                </c:pt>
                <c:pt idx="3728">
                  <c:v>206.927331995206</c:v>
                </c:pt>
                <c:pt idx="3729">
                  <c:v>206.982838253788</c:v>
                </c:pt>
                <c:pt idx="3730">
                  <c:v>207.038344512371</c:v>
                </c:pt>
                <c:pt idx="3731">
                  <c:v>207.093850770953</c:v>
                </c:pt>
                <c:pt idx="3732">
                  <c:v>207.149357029535</c:v>
                </c:pt>
                <c:pt idx="3733">
                  <c:v>207.20486328811799</c:v>
                </c:pt>
                <c:pt idx="3734">
                  <c:v>207.26036954669999</c:v>
                </c:pt>
                <c:pt idx="3735">
                  <c:v>207.31587580528301</c:v>
                </c:pt>
                <c:pt idx="3736">
                  <c:v>207.37138206386501</c:v>
                </c:pt>
                <c:pt idx="3737">
                  <c:v>207.42688832244701</c:v>
                </c:pt>
                <c:pt idx="3738">
                  <c:v>207.48239458103001</c:v>
                </c:pt>
                <c:pt idx="3739">
                  <c:v>207.53790083961201</c:v>
                </c:pt>
                <c:pt idx="3740">
                  <c:v>207.593407098195</c:v>
                </c:pt>
                <c:pt idx="3741">
                  <c:v>207.648913356777</c:v>
                </c:pt>
                <c:pt idx="3742">
                  <c:v>207.704419615359</c:v>
                </c:pt>
                <c:pt idx="3743">
                  <c:v>207.759925873942</c:v>
                </c:pt>
                <c:pt idx="3744">
                  <c:v>207.81543213252399</c:v>
                </c:pt>
                <c:pt idx="3745">
                  <c:v>207.87093839110699</c:v>
                </c:pt>
                <c:pt idx="3746">
                  <c:v>207.92644464968899</c:v>
                </c:pt>
                <c:pt idx="3747">
                  <c:v>207.98195090827201</c:v>
                </c:pt>
                <c:pt idx="3748">
                  <c:v>208.03745716685401</c:v>
                </c:pt>
                <c:pt idx="3749">
                  <c:v>208.09296342543601</c:v>
                </c:pt>
                <c:pt idx="3750">
                  <c:v>208.14846968401901</c:v>
                </c:pt>
                <c:pt idx="3751">
                  <c:v>208.20397594260101</c:v>
                </c:pt>
                <c:pt idx="3752">
                  <c:v>208.259482201184</c:v>
                </c:pt>
                <c:pt idx="3753">
                  <c:v>208.314988459766</c:v>
                </c:pt>
                <c:pt idx="3754">
                  <c:v>208.370494718348</c:v>
                </c:pt>
                <c:pt idx="3755">
                  <c:v>208.42600097693099</c:v>
                </c:pt>
                <c:pt idx="3756">
                  <c:v>208.48150723551299</c:v>
                </c:pt>
                <c:pt idx="3757">
                  <c:v>208.53701349409599</c:v>
                </c:pt>
                <c:pt idx="3758">
                  <c:v>208.59251975267799</c:v>
                </c:pt>
                <c:pt idx="3759">
                  <c:v>208.64802601125999</c:v>
                </c:pt>
                <c:pt idx="3760">
                  <c:v>208.70353226984301</c:v>
                </c:pt>
                <c:pt idx="3761">
                  <c:v>208.75903852842501</c:v>
                </c:pt>
                <c:pt idx="3762">
                  <c:v>208.814544787008</c:v>
                </c:pt>
                <c:pt idx="3763">
                  <c:v>208.87005104559</c:v>
                </c:pt>
                <c:pt idx="3764">
                  <c:v>208.925557304172</c:v>
                </c:pt>
                <c:pt idx="3765">
                  <c:v>208.981063562755</c:v>
                </c:pt>
                <c:pt idx="3766">
                  <c:v>209.036569821337</c:v>
                </c:pt>
                <c:pt idx="3767">
                  <c:v>209.09207607991999</c:v>
                </c:pt>
                <c:pt idx="3768">
                  <c:v>209.14758233850199</c:v>
                </c:pt>
                <c:pt idx="3769">
                  <c:v>209.20308859708399</c:v>
                </c:pt>
                <c:pt idx="3770">
                  <c:v>209.25859485566701</c:v>
                </c:pt>
                <c:pt idx="3771">
                  <c:v>209.31410111424901</c:v>
                </c:pt>
                <c:pt idx="3772">
                  <c:v>209.36960737283201</c:v>
                </c:pt>
                <c:pt idx="3773">
                  <c:v>209.42511363141401</c:v>
                </c:pt>
                <c:pt idx="3774">
                  <c:v>209.48061988999601</c:v>
                </c:pt>
                <c:pt idx="3775">
                  <c:v>209.536126148579</c:v>
                </c:pt>
                <c:pt idx="3776">
                  <c:v>209.591632407161</c:v>
                </c:pt>
                <c:pt idx="3777">
                  <c:v>209.647138665744</c:v>
                </c:pt>
                <c:pt idx="3778">
                  <c:v>209.70264492432599</c:v>
                </c:pt>
                <c:pt idx="3779">
                  <c:v>209.75815118290799</c:v>
                </c:pt>
                <c:pt idx="3780">
                  <c:v>209.81365744149099</c:v>
                </c:pt>
                <c:pt idx="3781">
                  <c:v>209.86916370007299</c:v>
                </c:pt>
                <c:pt idx="3782">
                  <c:v>209.92466995865601</c:v>
                </c:pt>
                <c:pt idx="3783">
                  <c:v>209.98017621723801</c:v>
                </c:pt>
                <c:pt idx="3784">
                  <c:v>210.03568247582001</c:v>
                </c:pt>
                <c:pt idx="3785">
                  <c:v>210.091188734403</c:v>
                </c:pt>
                <c:pt idx="3786">
                  <c:v>210.146694992985</c:v>
                </c:pt>
                <c:pt idx="3787">
                  <c:v>210.202201251568</c:v>
                </c:pt>
                <c:pt idx="3788">
                  <c:v>210.25770751015</c:v>
                </c:pt>
                <c:pt idx="3789">
                  <c:v>210.31321376873299</c:v>
                </c:pt>
                <c:pt idx="3790">
                  <c:v>210.36872002731499</c:v>
                </c:pt>
                <c:pt idx="3791">
                  <c:v>210.42422628589699</c:v>
                </c:pt>
                <c:pt idx="3792">
                  <c:v>210.47973254447999</c:v>
                </c:pt>
                <c:pt idx="3793">
                  <c:v>210.53523880306199</c:v>
                </c:pt>
                <c:pt idx="3794">
                  <c:v>210.59074506164501</c:v>
                </c:pt>
                <c:pt idx="3795">
                  <c:v>210.64625132022701</c:v>
                </c:pt>
                <c:pt idx="3796">
                  <c:v>210.70175757880901</c:v>
                </c:pt>
                <c:pt idx="3797">
                  <c:v>210.757263837392</c:v>
                </c:pt>
                <c:pt idx="3798">
                  <c:v>210.812770095974</c:v>
                </c:pt>
                <c:pt idx="3799">
                  <c:v>210.868276354557</c:v>
                </c:pt>
                <c:pt idx="3800">
                  <c:v>210.923782613139</c:v>
                </c:pt>
                <c:pt idx="3801">
                  <c:v>210.979288871721</c:v>
                </c:pt>
                <c:pt idx="3802">
                  <c:v>211.03479513030399</c:v>
                </c:pt>
                <c:pt idx="3803">
                  <c:v>211.09030138888599</c:v>
                </c:pt>
                <c:pt idx="3804">
                  <c:v>211.14580764746901</c:v>
                </c:pt>
                <c:pt idx="3805">
                  <c:v>211.20131390605101</c:v>
                </c:pt>
                <c:pt idx="3806">
                  <c:v>211.25682016463301</c:v>
                </c:pt>
                <c:pt idx="3807">
                  <c:v>211.31232642321601</c:v>
                </c:pt>
                <c:pt idx="3808">
                  <c:v>211.36783268179801</c:v>
                </c:pt>
                <c:pt idx="3809">
                  <c:v>211.423338940381</c:v>
                </c:pt>
                <c:pt idx="3810">
                  <c:v>211.478845198963</c:v>
                </c:pt>
                <c:pt idx="3811">
                  <c:v>211.534351457545</c:v>
                </c:pt>
                <c:pt idx="3812">
                  <c:v>211.58985771612799</c:v>
                </c:pt>
                <c:pt idx="3813">
                  <c:v>211.64536397470999</c:v>
                </c:pt>
                <c:pt idx="3814">
                  <c:v>211.70087023329299</c:v>
                </c:pt>
                <c:pt idx="3815">
                  <c:v>211.75637649187499</c:v>
                </c:pt>
                <c:pt idx="3816">
                  <c:v>211.81188275045699</c:v>
                </c:pt>
                <c:pt idx="3817">
                  <c:v>211.86738900904001</c:v>
                </c:pt>
                <c:pt idx="3818">
                  <c:v>211.92289526762201</c:v>
                </c:pt>
                <c:pt idx="3819">
                  <c:v>211.978401526205</c:v>
                </c:pt>
                <c:pt idx="3820">
                  <c:v>212.033907784787</c:v>
                </c:pt>
                <c:pt idx="3821">
                  <c:v>212.089414043369</c:v>
                </c:pt>
                <c:pt idx="3822">
                  <c:v>212.144920301952</c:v>
                </c:pt>
                <c:pt idx="3823">
                  <c:v>212.200426560534</c:v>
                </c:pt>
                <c:pt idx="3824">
                  <c:v>212.25593281911699</c:v>
                </c:pt>
                <c:pt idx="3825">
                  <c:v>212.31143907769899</c:v>
                </c:pt>
                <c:pt idx="3826">
                  <c:v>212.36694533628199</c:v>
                </c:pt>
                <c:pt idx="3827">
                  <c:v>212.42245159486399</c:v>
                </c:pt>
                <c:pt idx="3828">
                  <c:v>212.47795785344599</c:v>
                </c:pt>
                <c:pt idx="3829">
                  <c:v>212.53346411202901</c:v>
                </c:pt>
                <c:pt idx="3830">
                  <c:v>212.58897037061101</c:v>
                </c:pt>
                <c:pt idx="3831">
                  <c:v>212.644476629194</c:v>
                </c:pt>
                <c:pt idx="3832">
                  <c:v>212.699982887776</c:v>
                </c:pt>
                <c:pt idx="3833">
                  <c:v>212.755489146358</c:v>
                </c:pt>
                <c:pt idx="3834">
                  <c:v>212.810995404941</c:v>
                </c:pt>
                <c:pt idx="3835">
                  <c:v>212.866501663523</c:v>
                </c:pt>
                <c:pt idx="3836">
                  <c:v>212.92200792210599</c:v>
                </c:pt>
                <c:pt idx="3837">
                  <c:v>212.97751418068799</c:v>
                </c:pt>
                <c:pt idx="3838">
                  <c:v>213.03302043926999</c:v>
                </c:pt>
                <c:pt idx="3839">
                  <c:v>213.08852669785301</c:v>
                </c:pt>
                <c:pt idx="3840">
                  <c:v>213.14403295643501</c:v>
                </c:pt>
                <c:pt idx="3841">
                  <c:v>213.19953921501801</c:v>
                </c:pt>
                <c:pt idx="3842">
                  <c:v>213.25504547360001</c:v>
                </c:pt>
                <c:pt idx="3843">
                  <c:v>213.31055173218201</c:v>
                </c:pt>
                <c:pt idx="3844">
                  <c:v>213.366057990765</c:v>
                </c:pt>
                <c:pt idx="3845">
                  <c:v>213.421564249347</c:v>
                </c:pt>
                <c:pt idx="3846">
                  <c:v>213.47707050792999</c:v>
                </c:pt>
                <c:pt idx="3847">
                  <c:v>213.53257676651199</c:v>
                </c:pt>
                <c:pt idx="3848">
                  <c:v>213.58808302509399</c:v>
                </c:pt>
                <c:pt idx="3849">
                  <c:v>213.64358928367699</c:v>
                </c:pt>
                <c:pt idx="3850">
                  <c:v>213.69909554225899</c:v>
                </c:pt>
                <c:pt idx="3851">
                  <c:v>213.75460180084201</c:v>
                </c:pt>
                <c:pt idx="3852">
                  <c:v>213.81010805942401</c:v>
                </c:pt>
                <c:pt idx="3853">
                  <c:v>213.86561431800601</c:v>
                </c:pt>
                <c:pt idx="3854">
                  <c:v>213.921120576589</c:v>
                </c:pt>
                <c:pt idx="3855">
                  <c:v>213.976626835171</c:v>
                </c:pt>
                <c:pt idx="3856">
                  <c:v>214.032133093754</c:v>
                </c:pt>
                <c:pt idx="3857">
                  <c:v>214.087639352336</c:v>
                </c:pt>
                <c:pt idx="3858">
                  <c:v>214.143145610918</c:v>
                </c:pt>
                <c:pt idx="3859">
                  <c:v>214.19865186950099</c:v>
                </c:pt>
                <c:pt idx="3860">
                  <c:v>214.25415812808299</c:v>
                </c:pt>
                <c:pt idx="3861">
                  <c:v>214.30966438666599</c:v>
                </c:pt>
                <c:pt idx="3862">
                  <c:v>214.36517064524801</c:v>
                </c:pt>
                <c:pt idx="3863">
                  <c:v>214.42067690383001</c:v>
                </c:pt>
                <c:pt idx="3864">
                  <c:v>214.47618316241301</c:v>
                </c:pt>
                <c:pt idx="3865">
                  <c:v>214.53168942099501</c:v>
                </c:pt>
                <c:pt idx="3866">
                  <c:v>214.587195679578</c:v>
                </c:pt>
                <c:pt idx="3867">
                  <c:v>214.64270193816</c:v>
                </c:pt>
                <c:pt idx="3868">
                  <c:v>214.698208196743</c:v>
                </c:pt>
                <c:pt idx="3869">
                  <c:v>214.753714455325</c:v>
                </c:pt>
                <c:pt idx="3870">
                  <c:v>214.809220713907</c:v>
                </c:pt>
                <c:pt idx="3871">
                  <c:v>214.86472697248999</c:v>
                </c:pt>
                <c:pt idx="3872">
                  <c:v>214.92023323107199</c:v>
                </c:pt>
                <c:pt idx="3873">
                  <c:v>214.97573948965501</c:v>
                </c:pt>
                <c:pt idx="3874">
                  <c:v>215.03124574823701</c:v>
                </c:pt>
                <c:pt idx="3875">
                  <c:v>215.08675200681901</c:v>
                </c:pt>
                <c:pt idx="3876">
                  <c:v>215.14225826540201</c:v>
                </c:pt>
                <c:pt idx="3877">
                  <c:v>215.19776452398401</c:v>
                </c:pt>
                <c:pt idx="3878">
                  <c:v>215.253270782567</c:v>
                </c:pt>
                <c:pt idx="3879">
                  <c:v>215.308777041149</c:v>
                </c:pt>
                <c:pt idx="3880">
                  <c:v>215.364283299731</c:v>
                </c:pt>
                <c:pt idx="3881">
                  <c:v>215.41978955831399</c:v>
                </c:pt>
                <c:pt idx="3882">
                  <c:v>215.47529581689599</c:v>
                </c:pt>
                <c:pt idx="3883">
                  <c:v>215.53080207547899</c:v>
                </c:pt>
                <c:pt idx="3884">
                  <c:v>215.58630833406099</c:v>
                </c:pt>
                <c:pt idx="3885">
                  <c:v>215.64181459264299</c:v>
                </c:pt>
                <c:pt idx="3886">
                  <c:v>215.69732085122601</c:v>
                </c:pt>
                <c:pt idx="3887">
                  <c:v>215.75282710980801</c:v>
                </c:pt>
                <c:pt idx="3888">
                  <c:v>215.808333368391</c:v>
                </c:pt>
                <c:pt idx="3889">
                  <c:v>215.863839626973</c:v>
                </c:pt>
                <c:pt idx="3890">
                  <c:v>215.919345885555</c:v>
                </c:pt>
                <c:pt idx="3891">
                  <c:v>215.974852144138</c:v>
                </c:pt>
                <c:pt idx="3892">
                  <c:v>216.03035840272</c:v>
                </c:pt>
                <c:pt idx="3893">
                  <c:v>216.08586466130299</c:v>
                </c:pt>
                <c:pt idx="3894">
                  <c:v>216.14137091988499</c:v>
                </c:pt>
                <c:pt idx="3895">
                  <c:v>216.19687717846699</c:v>
                </c:pt>
                <c:pt idx="3896">
                  <c:v>216.25238343705001</c:v>
                </c:pt>
                <c:pt idx="3897">
                  <c:v>216.30788969563201</c:v>
                </c:pt>
                <c:pt idx="3898">
                  <c:v>216.36339595421501</c:v>
                </c:pt>
                <c:pt idx="3899">
                  <c:v>216.41890221279701</c:v>
                </c:pt>
                <c:pt idx="3900">
                  <c:v>216.47440847137901</c:v>
                </c:pt>
                <c:pt idx="3901">
                  <c:v>216.529914729962</c:v>
                </c:pt>
                <c:pt idx="3902">
                  <c:v>216.585420988544</c:v>
                </c:pt>
                <c:pt idx="3903">
                  <c:v>216.640927247127</c:v>
                </c:pt>
                <c:pt idx="3904">
                  <c:v>216.696433505709</c:v>
                </c:pt>
                <c:pt idx="3905">
                  <c:v>216.75193976429199</c:v>
                </c:pt>
                <c:pt idx="3906">
                  <c:v>216.80744602287399</c:v>
                </c:pt>
                <c:pt idx="3907">
                  <c:v>216.86295228145599</c:v>
                </c:pt>
                <c:pt idx="3908">
                  <c:v>216.91845854003901</c:v>
                </c:pt>
                <c:pt idx="3909">
                  <c:v>216.97396479862101</c:v>
                </c:pt>
                <c:pt idx="3910">
                  <c:v>217.02947105720401</c:v>
                </c:pt>
                <c:pt idx="3911">
                  <c:v>217.08497731578601</c:v>
                </c:pt>
                <c:pt idx="3912">
                  <c:v>217.14048357436801</c:v>
                </c:pt>
                <c:pt idx="3913">
                  <c:v>217.195989832951</c:v>
                </c:pt>
                <c:pt idx="3914">
                  <c:v>217.251496091533</c:v>
                </c:pt>
                <c:pt idx="3915">
                  <c:v>217.30700235011599</c:v>
                </c:pt>
                <c:pt idx="3916">
                  <c:v>217.36250860869799</c:v>
                </c:pt>
                <c:pt idx="3917">
                  <c:v>217.41801486727999</c:v>
                </c:pt>
                <c:pt idx="3918">
                  <c:v>217.47352112586299</c:v>
                </c:pt>
                <c:pt idx="3919">
                  <c:v>217.52902738444499</c:v>
                </c:pt>
                <c:pt idx="3920">
                  <c:v>217.58453364302801</c:v>
                </c:pt>
                <c:pt idx="3921">
                  <c:v>217.64003990161001</c:v>
                </c:pt>
                <c:pt idx="3922">
                  <c:v>217.69554616019201</c:v>
                </c:pt>
                <c:pt idx="3923">
                  <c:v>217.751052418775</c:v>
                </c:pt>
                <c:pt idx="3924">
                  <c:v>217.806558677357</c:v>
                </c:pt>
                <c:pt idx="3925">
                  <c:v>217.86206493594</c:v>
                </c:pt>
                <c:pt idx="3926">
                  <c:v>217.917571194522</c:v>
                </c:pt>
                <c:pt idx="3927">
                  <c:v>217.973077453104</c:v>
                </c:pt>
                <c:pt idx="3928">
                  <c:v>218.02858371168699</c:v>
                </c:pt>
                <c:pt idx="3929">
                  <c:v>218.08408997026899</c:v>
                </c:pt>
                <c:pt idx="3930">
                  <c:v>218.13959622885201</c:v>
                </c:pt>
                <c:pt idx="3931">
                  <c:v>218.19510248743401</c:v>
                </c:pt>
                <c:pt idx="3932">
                  <c:v>218.25060874601601</c:v>
                </c:pt>
                <c:pt idx="3933">
                  <c:v>218.30611500459901</c:v>
                </c:pt>
                <c:pt idx="3934">
                  <c:v>218.36162126318101</c:v>
                </c:pt>
                <c:pt idx="3935">
                  <c:v>218.417127521764</c:v>
                </c:pt>
                <c:pt idx="3936">
                  <c:v>218.472633780346</c:v>
                </c:pt>
                <c:pt idx="3937">
                  <c:v>218.528140038928</c:v>
                </c:pt>
                <c:pt idx="3938">
                  <c:v>218.583646297511</c:v>
                </c:pt>
                <c:pt idx="3939">
                  <c:v>218.63915255609299</c:v>
                </c:pt>
                <c:pt idx="3940">
                  <c:v>218.69465881467599</c:v>
                </c:pt>
                <c:pt idx="3941">
                  <c:v>218.75016507325799</c:v>
                </c:pt>
                <c:pt idx="3942">
                  <c:v>218.80567133184101</c:v>
                </c:pt>
                <c:pt idx="3943">
                  <c:v>218.86117759042301</c:v>
                </c:pt>
                <c:pt idx="3944">
                  <c:v>218.91668384900501</c:v>
                </c:pt>
                <c:pt idx="3945">
                  <c:v>218.97219010758801</c:v>
                </c:pt>
                <c:pt idx="3946">
                  <c:v>219.02769636617001</c:v>
                </c:pt>
                <c:pt idx="3947">
                  <c:v>219.083202624753</c:v>
                </c:pt>
                <c:pt idx="3948">
                  <c:v>219.138708883335</c:v>
                </c:pt>
                <c:pt idx="3949">
                  <c:v>219.194215141917</c:v>
                </c:pt>
                <c:pt idx="3950">
                  <c:v>219.24972140049999</c:v>
                </c:pt>
                <c:pt idx="3951">
                  <c:v>219.30522765908199</c:v>
                </c:pt>
                <c:pt idx="3952">
                  <c:v>219.36073391766499</c:v>
                </c:pt>
                <c:pt idx="3953">
                  <c:v>219.41624017624699</c:v>
                </c:pt>
                <c:pt idx="3954">
                  <c:v>219.47174643482899</c:v>
                </c:pt>
                <c:pt idx="3955">
                  <c:v>219.52725269341201</c:v>
                </c:pt>
                <c:pt idx="3956">
                  <c:v>219.58275895199401</c:v>
                </c:pt>
                <c:pt idx="3957">
                  <c:v>219.638265210577</c:v>
                </c:pt>
                <c:pt idx="3958">
                  <c:v>219.693771469159</c:v>
                </c:pt>
                <c:pt idx="3959">
                  <c:v>219.749277727741</c:v>
                </c:pt>
                <c:pt idx="3960">
                  <c:v>219.804783986324</c:v>
                </c:pt>
                <c:pt idx="3961">
                  <c:v>219.860290244906</c:v>
                </c:pt>
                <c:pt idx="3962">
                  <c:v>219.91579650348899</c:v>
                </c:pt>
                <c:pt idx="3963">
                  <c:v>219.97130276207099</c:v>
                </c:pt>
                <c:pt idx="3964">
                  <c:v>220.02680902065299</c:v>
                </c:pt>
                <c:pt idx="3965">
                  <c:v>220.08231527923601</c:v>
                </c:pt>
                <c:pt idx="3966">
                  <c:v>220.13782153781801</c:v>
                </c:pt>
                <c:pt idx="3967">
                  <c:v>220.19332779640101</c:v>
                </c:pt>
                <c:pt idx="3968">
                  <c:v>220.24883405498301</c:v>
                </c:pt>
                <c:pt idx="3969">
                  <c:v>220.30434031356501</c:v>
                </c:pt>
                <c:pt idx="3970">
                  <c:v>220.359846572148</c:v>
                </c:pt>
                <c:pt idx="3971">
                  <c:v>220.41535283073</c:v>
                </c:pt>
                <c:pt idx="3972">
                  <c:v>220.470859089313</c:v>
                </c:pt>
                <c:pt idx="3973">
                  <c:v>220.52636534789499</c:v>
                </c:pt>
                <c:pt idx="3974">
                  <c:v>220.58187160647699</c:v>
                </c:pt>
                <c:pt idx="3975">
                  <c:v>220.63737786505999</c:v>
                </c:pt>
                <c:pt idx="3976">
                  <c:v>220.69288412364199</c:v>
                </c:pt>
                <c:pt idx="3977">
                  <c:v>220.74839038222501</c:v>
                </c:pt>
                <c:pt idx="3978">
                  <c:v>220.80389664080701</c:v>
                </c:pt>
                <c:pt idx="3979">
                  <c:v>220.85940289938901</c:v>
                </c:pt>
                <c:pt idx="3980">
                  <c:v>220.91490915797201</c:v>
                </c:pt>
                <c:pt idx="3981">
                  <c:v>220.970415416554</c:v>
                </c:pt>
                <c:pt idx="3982">
                  <c:v>221.025921675137</c:v>
                </c:pt>
                <c:pt idx="3983">
                  <c:v>221.081427933719</c:v>
                </c:pt>
                <c:pt idx="3984">
                  <c:v>221.13693419230199</c:v>
                </c:pt>
                <c:pt idx="3985">
                  <c:v>221.19244045088399</c:v>
                </c:pt>
                <c:pt idx="3986">
                  <c:v>221.24794670946599</c:v>
                </c:pt>
                <c:pt idx="3987">
                  <c:v>221.30345296804899</c:v>
                </c:pt>
                <c:pt idx="3988">
                  <c:v>221.35895922663099</c:v>
                </c:pt>
                <c:pt idx="3989">
                  <c:v>221.41446548521401</c:v>
                </c:pt>
                <c:pt idx="3990">
                  <c:v>221.46997174379601</c:v>
                </c:pt>
                <c:pt idx="3991">
                  <c:v>221.52547800237801</c:v>
                </c:pt>
                <c:pt idx="3992">
                  <c:v>221.580984260961</c:v>
                </c:pt>
                <c:pt idx="3993">
                  <c:v>221.636490519543</c:v>
                </c:pt>
                <c:pt idx="3994">
                  <c:v>221.691996778126</c:v>
                </c:pt>
                <c:pt idx="3995">
                  <c:v>221.747503036708</c:v>
                </c:pt>
                <c:pt idx="3996">
                  <c:v>221.80300929529</c:v>
                </c:pt>
                <c:pt idx="3997">
                  <c:v>221.85851555387299</c:v>
                </c:pt>
                <c:pt idx="3998">
                  <c:v>221.91402181245499</c:v>
                </c:pt>
                <c:pt idx="3999">
                  <c:v>221.96952807103801</c:v>
                </c:pt>
                <c:pt idx="4000">
                  <c:v>222.02503432962001</c:v>
                </c:pt>
                <c:pt idx="4001">
                  <c:v>222.08054058820201</c:v>
                </c:pt>
                <c:pt idx="4002">
                  <c:v>222.13604684678501</c:v>
                </c:pt>
                <c:pt idx="4003">
                  <c:v>222.19155310536701</c:v>
                </c:pt>
                <c:pt idx="4004">
                  <c:v>222.24705936395</c:v>
                </c:pt>
                <c:pt idx="4005">
                  <c:v>222.302565622532</c:v>
                </c:pt>
                <c:pt idx="4006">
                  <c:v>222.358071881114</c:v>
                </c:pt>
                <c:pt idx="4007">
                  <c:v>222.41357813969699</c:v>
                </c:pt>
                <c:pt idx="4008">
                  <c:v>222.46908439827899</c:v>
                </c:pt>
                <c:pt idx="4009">
                  <c:v>222.52459065686199</c:v>
                </c:pt>
                <c:pt idx="4010">
                  <c:v>222.58009691544399</c:v>
                </c:pt>
                <c:pt idx="4011">
                  <c:v>222.63560317402599</c:v>
                </c:pt>
                <c:pt idx="4012">
                  <c:v>222.69110943260901</c:v>
                </c:pt>
                <c:pt idx="4013">
                  <c:v>222.74661569119101</c:v>
                </c:pt>
                <c:pt idx="4014">
                  <c:v>222.802121949774</c:v>
                </c:pt>
                <c:pt idx="4015">
                  <c:v>222.857628208356</c:v>
                </c:pt>
                <c:pt idx="4016">
                  <c:v>222.913134466938</c:v>
                </c:pt>
                <c:pt idx="4017">
                  <c:v>222.968640725521</c:v>
                </c:pt>
                <c:pt idx="4018">
                  <c:v>223.024146984103</c:v>
                </c:pt>
                <c:pt idx="4019">
                  <c:v>223.07965324268599</c:v>
                </c:pt>
                <c:pt idx="4020">
                  <c:v>223.13515950126799</c:v>
                </c:pt>
                <c:pt idx="4021">
                  <c:v>223.19066575984999</c:v>
                </c:pt>
                <c:pt idx="4022">
                  <c:v>223.24617201843299</c:v>
                </c:pt>
                <c:pt idx="4023">
                  <c:v>223.30167827701499</c:v>
                </c:pt>
                <c:pt idx="4024">
                  <c:v>223.35718453559801</c:v>
                </c:pt>
                <c:pt idx="4025">
                  <c:v>223.41269079418001</c:v>
                </c:pt>
                <c:pt idx="4026">
                  <c:v>223.468197052763</c:v>
                </c:pt>
                <c:pt idx="4027">
                  <c:v>223.523703311345</c:v>
                </c:pt>
                <c:pt idx="4028">
                  <c:v>223.579209569927</c:v>
                </c:pt>
                <c:pt idx="4029">
                  <c:v>223.63471582851</c:v>
                </c:pt>
                <c:pt idx="4030">
                  <c:v>223.690222087092</c:v>
                </c:pt>
                <c:pt idx="4031">
                  <c:v>223.74572834567499</c:v>
                </c:pt>
                <c:pt idx="4032">
                  <c:v>223.80123460425699</c:v>
                </c:pt>
                <c:pt idx="4033">
                  <c:v>223.85674086283899</c:v>
                </c:pt>
                <c:pt idx="4034">
                  <c:v>223.91224712142201</c:v>
                </c:pt>
                <c:pt idx="4035">
                  <c:v>223.96775338000401</c:v>
                </c:pt>
                <c:pt idx="4036">
                  <c:v>224.02325963858701</c:v>
                </c:pt>
                <c:pt idx="4037">
                  <c:v>224.07876589716901</c:v>
                </c:pt>
                <c:pt idx="4038">
                  <c:v>224.13427215575101</c:v>
                </c:pt>
                <c:pt idx="4039">
                  <c:v>224.189778414334</c:v>
                </c:pt>
                <c:pt idx="4040">
                  <c:v>224.245284672916</c:v>
                </c:pt>
                <c:pt idx="4041">
                  <c:v>224.30079093149899</c:v>
                </c:pt>
                <c:pt idx="4042">
                  <c:v>224.35629719008099</c:v>
                </c:pt>
                <c:pt idx="4043">
                  <c:v>224.41180344866299</c:v>
                </c:pt>
                <c:pt idx="4044">
                  <c:v>224.46730970724599</c:v>
                </c:pt>
                <c:pt idx="4045">
                  <c:v>224.52281596582799</c:v>
                </c:pt>
                <c:pt idx="4046">
                  <c:v>224.57832222441101</c:v>
                </c:pt>
                <c:pt idx="4047">
                  <c:v>224.63382848299301</c:v>
                </c:pt>
                <c:pt idx="4048">
                  <c:v>224.68933474157501</c:v>
                </c:pt>
                <c:pt idx="4049">
                  <c:v>224.744841000158</c:v>
                </c:pt>
                <c:pt idx="4050">
                  <c:v>224.80034725874</c:v>
                </c:pt>
                <c:pt idx="4051">
                  <c:v>224.855853517323</c:v>
                </c:pt>
                <c:pt idx="4052">
                  <c:v>224.911359775905</c:v>
                </c:pt>
                <c:pt idx="4053">
                  <c:v>224.966866034487</c:v>
                </c:pt>
                <c:pt idx="4054">
                  <c:v>225.02237229306999</c:v>
                </c:pt>
                <c:pt idx="4055">
                  <c:v>225.07787855165199</c:v>
                </c:pt>
                <c:pt idx="4056">
                  <c:v>225.13338481023499</c:v>
                </c:pt>
                <c:pt idx="4057">
                  <c:v>225.18889106881699</c:v>
                </c:pt>
                <c:pt idx="4058">
                  <c:v>225.24439732739901</c:v>
                </c:pt>
                <c:pt idx="4059">
                  <c:v>225.29990358598201</c:v>
                </c:pt>
                <c:pt idx="4060">
                  <c:v>225.35540984456401</c:v>
                </c:pt>
                <c:pt idx="4061">
                  <c:v>225.410916103147</c:v>
                </c:pt>
                <c:pt idx="4062">
                  <c:v>225.466422361729</c:v>
                </c:pt>
                <c:pt idx="4063">
                  <c:v>225.521928620311</c:v>
                </c:pt>
                <c:pt idx="4064">
                  <c:v>225.577434878894</c:v>
                </c:pt>
                <c:pt idx="4065">
                  <c:v>225.632941137476</c:v>
                </c:pt>
                <c:pt idx="4066">
                  <c:v>225.68844739605899</c:v>
                </c:pt>
                <c:pt idx="4067">
                  <c:v>225.74395365464099</c:v>
                </c:pt>
                <c:pt idx="4068">
                  <c:v>225.79945991322401</c:v>
                </c:pt>
                <c:pt idx="4069">
                  <c:v>225.85496617180601</c:v>
                </c:pt>
                <c:pt idx="4070">
                  <c:v>225.91047243038801</c:v>
                </c:pt>
                <c:pt idx="4071">
                  <c:v>225.96597868897101</c:v>
                </c:pt>
                <c:pt idx="4072">
                  <c:v>226.02148494755301</c:v>
                </c:pt>
                <c:pt idx="4073">
                  <c:v>226.076991206136</c:v>
                </c:pt>
                <c:pt idx="4074">
                  <c:v>226.132497464718</c:v>
                </c:pt>
                <c:pt idx="4075">
                  <c:v>226.1880037233</c:v>
                </c:pt>
                <c:pt idx="4076">
                  <c:v>226.24350998188299</c:v>
                </c:pt>
                <c:pt idx="4077">
                  <c:v>226.29901624046499</c:v>
                </c:pt>
                <c:pt idx="4078">
                  <c:v>226.35452249904799</c:v>
                </c:pt>
                <c:pt idx="4079">
                  <c:v>226.41002875762999</c:v>
                </c:pt>
                <c:pt idx="4080">
                  <c:v>226.46553501621199</c:v>
                </c:pt>
                <c:pt idx="4081">
                  <c:v>226.52104127479501</c:v>
                </c:pt>
                <c:pt idx="4082">
                  <c:v>226.57654753337701</c:v>
                </c:pt>
                <c:pt idx="4083">
                  <c:v>226.63205379196</c:v>
                </c:pt>
                <c:pt idx="4084">
                  <c:v>226.687560050542</c:v>
                </c:pt>
                <c:pt idx="4085">
                  <c:v>226.743066309124</c:v>
                </c:pt>
                <c:pt idx="4086">
                  <c:v>226.798572567707</c:v>
                </c:pt>
                <c:pt idx="4087">
                  <c:v>226.854078826289</c:v>
                </c:pt>
                <c:pt idx="4088">
                  <c:v>226.90958508487199</c:v>
                </c:pt>
                <c:pt idx="4089">
                  <c:v>226.96509134345399</c:v>
                </c:pt>
                <c:pt idx="4090">
                  <c:v>227.02059760203599</c:v>
                </c:pt>
                <c:pt idx="4091">
                  <c:v>227.07610386061901</c:v>
                </c:pt>
                <c:pt idx="4092">
                  <c:v>227.13161011920101</c:v>
                </c:pt>
                <c:pt idx="4093">
                  <c:v>227.18711637778401</c:v>
                </c:pt>
                <c:pt idx="4094">
                  <c:v>227.24262263636601</c:v>
                </c:pt>
                <c:pt idx="4095">
                  <c:v>227.29812889494801</c:v>
                </c:pt>
                <c:pt idx="4096">
                  <c:v>227.353635153531</c:v>
                </c:pt>
                <c:pt idx="4097">
                  <c:v>227.409141412113</c:v>
                </c:pt>
                <c:pt idx="4098">
                  <c:v>227.464647670696</c:v>
                </c:pt>
                <c:pt idx="4099">
                  <c:v>227.520153929278</c:v>
                </c:pt>
                <c:pt idx="4100">
                  <c:v>227.57566018786</c:v>
                </c:pt>
                <c:pt idx="4101">
                  <c:v>227.63116644644299</c:v>
                </c:pt>
                <c:pt idx="4102">
                  <c:v>227.68667270502499</c:v>
                </c:pt>
                <c:pt idx="4103">
                  <c:v>227.74217896360801</c:v>
                </c:pt>
                <c:pt idx="4104">
                  <c:v>227.79768522219001</c:v>
                </c:pt>
                <c:pt idx="4105">
                  <c:v>227.85319148077201</c:v>
                </c:pt>
                <c:pt idx="4106">
                  <c:v>227.90869773935501</c:v>
                </c:pt>
                <c:pt idx="4107">
                  <c:v>227.96420399793701</c:v>
                </c:pt>
                <c:pt idx="4108">
                  <c:v>228.01971025652</c:v>
                </c:pt>
                <c:pt idx="4109">
                  <c:v>228.075216515102</c:v>
                </c:pt>
                <c:pt idx="4110">
                  <c:v>228.13072277368499</c:v>
                </c:pt>
                <c:pt idx="4111">
                  <c:v>228.18622903226699</c:v>
                </c:pt>
                <c:pt idx="4112">
                  <c:v>228.24173529084899</c:v>
                </c:pt>
                <c:pt idx="4113">
                  <c:v>228.29724154943199</c:v>
                </c:pt>
                <c:pt idx="4114">
                  <c:v>228.35274780801399</c:v>
                </c:pt>
                <c:pt idx="4115">
                  <c:v>228.40825406659701</c:v>
                </c:pt>
                <c:pt idx="4116">
                  <c:v>228.46376032517901</c:v>
                </c:pt>
                <c:pt idx="4117">
                  <c:v>228.51926658376101</c:v>
                </c:pt>
                <c:pt idx="4118">
                  <c:v>228.574772842344</c:v>
                </c:pt>
                <c:pt idx="4119">
                  <c:v>228.630279100926</c:v>
                </c:pt>
                <c:pt idx="4120">
                  <c:v>228.685785359509</c:v>
                </c:pt>
                <c:pt idx="4121">
                  <c:v>228.741291618091</c:v>
                </c:pt>
                <c:pt idx="4122">
                  <c:v>228.796797876673</c:v>
                </c:pt>
                <c:pt idx="4123">
                  <c:v>228.85230413525599</c:v>
                </c:pt>
                <c:pt idx="4124">
                  <c:v>228.90781039383799</c:v>
                </c:pt>
                <c:pt idx="4125">
                  <c:v>228.96331665242101</c:v>
                </c:pt>
                <c:pt idx="4126">
                  <c:v>229.01882291100301</c:v>
                </c:pt>
                <c:pt idx="4127">
                  <c:v>229.07432916958501</c:v>
                </c:pt>
                <c:pt idx="4128">
                  <c:v>229.12983542816801</c:v>
                </c:pt>
                <c:pt idx="4129">
                  <c:v>229.18534168675001</c:v>
                </c:pt>
                <c:pt idx="4130">
                  <c:v>229.240847945333</c:v>
                </c:pt>
                <c:pt idx="4131">
                  <c:v>229.296354203915</c:v>
                </c:pt>
                <c:pt idx="4132">
                  <c:v>229.351860462497</c:v>
                </c:pt>
                <c:pt idx="4133">
                  <c:v>229.40736672108</c:v>
                </c:pt>
                <c:pt idx="4134">
                  <c:v>229.462872979662</c:v>
                </c:pt>
                <c:pt idx="4135">
                  <c:v>229.51837923824499</c:v>
                </c:pt>
                <c:pt idx="4136">
                  <c:v>229.57388549682699</c:v>
                </c:pt>
                <c:pt idx="4137">
                  <c:v>229.62939175540899</c:v>
                </c:pt>
                <c:pt idx="4138">
                  <c:v>229.68489801399201</c:v>
                </c:pt>
                <c:pt idx="4139">
                  <c:v>229.74040427257401</c:v>
                </c:pt>
                <c:pt idx="4140">
                  <c:v>229.79591053115701</c:v>
                </c:pt>
                <c:pt idx="4141">
                  <c:v>229.85141678973901</c:v>
                </c:pt>
                <c:pt idx="4142">
                  <c:v>229.906923048321</c:v>
                </c:pt>
                <c:pt idx="4143">
                  <c:v>229.962429306904</c:v>
                </c:pt>
                <c:pt idx="4144">
                  <c:v>230.017935565486</c:v>
                </c:pt>
                <c:pt idx="4145">
                  <c:v>230.07344182406899</c:v>
                </c:pt>
                <c:pt idx="4146">
                  <c:v>230.12894808265099</c:v>
                </c:pt>
                <c:pt idx="4147">
                  <c:v>230.18445434123399</c:v>
                </c:pt>
                <c:pt idx="4148">
                  <c:v>230.23996059981599</c:v>
                </c:pt>
                <c:pt idx="4149">
                  <c:v>230.29546685839799</c:v>
                </c:pt>
                <c:pt idx="4150">
                  <c:v>230.35097311698101</c:v>
                </c:pt>
                <c:pt idx="4151">
                  <c:v>230.40647937556301</c:v>
                </c:pt>
                <c:pt idx="4152">
                  <c:v>230.461985634146</c:v>
                </c:pt>
                <c:pt idx="4153">
                  <c:v>230.517491892728</c:v>
                </c:pt>
                <c:pt idx="4154">
                  <c:v>230.57299815131</c:v>
                </c:pt>
                <c:pt idx="4155">
                  <c:v>230.628504409893</c:v>
                </c:pt>
                <c:pt idx="4156">
                  <c:v>230.684010668475</c:v>
                </c:pt>
                <c:pt idx="4157">
                  <c:v>230.73951692705799</c:v>
                </c:pt>
                <c:pt idx="4158">
                  <c:v>230.79502318563999</c:v>
                </c:pt>
                <c:pt idx="4159">
                  <c:v>230.85052944422199</c:v>
                </c:pt>
                <c:pt idx="4160">
                  <c:v>230.90603570280501</c:v>
                </c:pt>
                <c:pt idx="4161">
                  <c:v>230.96154196138701</c:v>
                </c:pt>
                <c:pt idx="4162">
                  <c:v>231.01704821997001</c:v>
                </c:pt>
                <c:pt idx="4163">
                  <c:v>231.07255447855201</c:v>
                </c:pt>
                <c:pt idx="4164">
                  <c:v>231.12806073713401</c:v>
                </c:pt>
                <c:pt idx="4165">
                  <c:v>231.183566995717</c:v>
                </c:pt>
                <c:pt idx="4166">
                  <c:v>231.239073254299</c:v>
                </c:pt>
                <c:pt idx="4167">
                  <c:v>231.294579512882</c:v>
                </c:pt>
                <c:pt idx="4168">
                  <c:v>231.35008577146399</c:v>
                </c:pt>
                <c:pt idx="4169">
                  <c:v>231.40559203004599</c:v>
                </c:pt>
                <c:pt idx="4170">
                  <c:v>231.46109828862899</c:v>
                </c:pt>
                <c:pt idx="4171">
                  <c:v>231.51660454721099</c:v>
                </c:pt>
                <c:pt idx="4172">
                  <c:v>231.57211080579401</c:v>
                </c:pt>
                <c:pt idx="4173">
                  <c:v>231.62761706437601</c:v>
                </c:pt>
                <c:pt idx="4174">
                  <c:v>231.68312332295801</c:v>
                </c:pt>
                <c:pt idx="4175">
                  <c:v>231.73862958154101</c:v>
                </c:pt>
                <c:pt idx="4176">
                  <c:v>231.794135840123</c:v>
                </c:pt>
                <c:pt idx="4177">
                  <c:v>231.849642098706</c:v>
                </c:pt>
                <c:pt idx="4178">
                  <c:v>231.905148357288</c:v>
                </c:pt>
                <c:pt idx="4179">
                  <c:v>231.96065461587</c:v>
                </c:pt>
                <c:pt idx="4180">
                  <c:v>232.01616087445299</c:v>
                </c:pt>
                <c:pt idx="4181">
                  <c:v>232.07166713303499</c:v>
                </c:pt>
                <c:pt idx="4182">
                  <c:v>232.12717339161799</c:v>
                </c:pt>
                <c:pt idx="4183">
                  <c:v>232.18267965019999</c:v>
                </c:pt>
                <c:pt idx="4184">
                  <c:v>232.23818590878199</c:v>
                </c:pt>
                <c:pt idx="4185">
                  <c:v>232.29369216736501</c:v>
                </c:pt>
                <c:pt idx="4186">
                  <c:v>232.34919842594701</c:v>
                </c:pt>
                <c:pt idx="4187">
                  <c:v>232.40470468453</c:v>
                </c:pt>
                <c:pt idx="4188">
                  <c:v>232.460210943112</c:v>
                </c:pt>
                <c:pt idx="4189">
                  <c:v>232.515717201695</c:v>
                </c:pt>
                <c:pt idx="4190">
                  <c:v>232.571223460277</c:v>
                </c:pt>
                <c:pt idx="4191">
                  <c:v>232.626729718859</c:v>
                </c:pt>
                <c:pt idx="4192">
                  <c:v>232.68223597744199</c:v>
                </c:pt>
                <c:pt idx="4193">
                  <c:v>232.73774223602399</c:v>
                </c:pt>
                <c:pt idx="4194">
                  <c:v>232.79324849460701</c:v>
                </c:pt>
                <c:pt idx="4195">
                  <c:v>232.84875475318901</c:v>
                </c:pt>
                <c:pt idx="4196">
                  <c:v>232.90426101177101</c:v>
                </c:pt>
                <c:pt idx="4197">
                  <c:v>232.95976727035401</c:v>
                </c:pt>
                <c:pt idx="4198">
                  <c:v>233.01527352893601</c:v>
                </c:pt>
                <c:pt idx="4199">
                  <c:v>233.070779787519</c:v>
                </c:pt>
                <c:pt idx="4200">
                  <c:v>233.126286046101</c:v>
                </c:pt>
                <c:pt idx="4201">
                  <c:v>233.181792304683</c:v>
                </c:pt>
                <c:pt idx="4202">
                  <c:v>233.23729856326599</c:v>
                </c:pt>
                <c:pt idx="4203">
                  <c:v>233.29280482184799</c:v>
                </c:pt>
                <c:pt idx="4204">
                  <c:v>233.34831108043099</c:v>
                </c:pt>
                <c:pt idx="4205">
                  <c:v>233.40381733901299</c:v>
                </c:pt>
                <c:pt idx="4206">
                  <c:v>233.45932359759499</c:v>
                </c:pt>
                <c:pt idx="4207">
                  <c:v>233.51482985617801</c:v>
                </c:pt>
                <c:pt idx="4208">
                  <c:v>233.57033611476001</c:v>
                </c:pt>
                <c:pt idx="4209">
                  <c:v>233.625842373343</c:v>
                </c:pt>
                <c:pt idx="4210">
                  <c:v>233.681348631925</c:v>
                </c:pt>
                <c:pt idx="4211">
                  <c:v>233.736854890507</c:v>
                </c:pt>
                <c:pt idx="4212">
                  <c:v>233.79236114909</c:v>
                </c:pt>
                <c:pt idx="4213">
                  <c:v>233.847867407672</c:v>
                </c:pt>
                <c:pt idx="4214">
                  <c:v>233.90337366625499</c:v>
                </c:pt>
                <c:pt idx="4215">
                  <c:v>233.95887992483699</c:v>
                </c:pt>
                <c:pt idx="4216">
                  <c:v>234.01438618341899</c:v>
                </c:pt>
                <c:pt idx="4217">
                  <c:v>234.06989244200199</c:v>
                </c:pt>
                <c:pt idx="4218">
                  <c:v>234.12539870058399</c:v>
                </c:pt>
                <c:pt idx="4219">
                  <c:v>234.18090495916701</c:v>
                </c:pt>
                <c:pt idx="4220">
                  <c:v>234.23641121774901</c:v>
                </c:pt>
                <c:pt idx="4221">
                  <c:v>234.29191747633101</c:v>
                </c:pt>
                <c:pt idx="4222">
                  <c:v>234.347423734914</c:v>
                </c:pt>
                <c:pt idx="4223">
                  <c:v>234.402929993496</c:v>
                </c:pt>
                <c:pt idx="4224">
                  <c:v>234.458436252079</c:v>
                </c:pt>
                <c:pt idx="4225">
                  <c:v>234.513942510661</c:v>
                </c:pt>
                <c:pt idx="4226">
                  <c:v>234.56944876924399</c:v>
                </c:pt>
                <c:pt idx="4227">
                  <c:v>234.62495502782599</c:v>
                </c:pt>
                <c:pt idx="4228">
                  <c:v>234.68046128640799</c:v>
                </c:pt>
                <c:pt idx="4229">
                  <c:v>234.73596754499101</c:v>
                </c:pt>
                <c:pt idx="4230">
                  <c:v>234.79147380357301</c:v>
                </c:pt>
                <c:pt idx="4231">
                  <c:v>234.84698006215601</c:v>
                </c:pt>
                <c:pt idx="4232">
                  <c:v>234.90248632073801</c:v>
                </c:pt>
                <c:pt idx="4233">
                  <c:v>234.95799257932001</c:v>
                </c:pt>
                <c:pt idx="4234">
                  <c:v>235.013498837903</c:v>
                </c:pt>
                <c:pt idx="4235">
                  <c:v>235.069005096485</c:v>
                </c:pt>
                <c:pt idx="4236">
                  <c:v>235.12451135506799</c:v>
                </c:pt>
                <c:pt idx="4237">
                  <c:v>235.18001761364999</c:v>
                </c:pt>
                <c:pt idx="4238">
                  <c:v>235.23552387223199</c:v>
                </c:pt>
                <c:pt idx="4239">
                  <c:v>235.29103013081499</c:v>
                </c:pt>
                <c:pt idx="4240">
                  <c:v>235.34653638939699</c:v>
                </c:pt>
                <c:pt idx="4241">
                  <c:v>235.40204264798001</c:v>
                </c:pt>
                <c:pt idx="4242">
                  <c:v>235.45754890656201</c:v>
                </c:pt>
                <c:pt idx="4243">
                  <c:v>235.51305516514401</c:v>
                </c:pt>
                <c:pt idx="4244">
                  <c:v>235.568561423727</c:v>
                </c:pt>
                <c:pt idx="4245">
                  <c:v>235.624067682309</c:v>
                </c:pt>
                <c:pt idx="4246">
                  <c:v>235.679573940892</c:v>
                </c:pt>
                <c:pt idx="4247">
                  <c:v>235.735080199474</c:v>
                </c:pt>
                <c:pt idx="4248">
                  <c:v>235.790586458056</c:v>
                </c:pt>
                <c:pt idx="4249">
                  <c:v>235.84609271663899</c:v>
                </c:pt>
                <c:pt idx="4250">
                  <c:v>235.90159897522099</c:v>
                </c:pt>
                <c:pt idx="4251">
                  <c:v>235.95710523380399</c:v>
                </c:pt>
                <c:pt idx="4252">
                  <c:v>236.01261149238599</c:v>
                </c:pt>
                <c:pt idx="4253">
                  <c:v>236.06811775096801</c:v>
                </c:pt>
                <c:pt idx="4254">
                  <c:v>236.12362400955101</c:v>
                </c:pt>
                <c:pt idx="4255">
                  <c:v>236.17913026813301</c:v>
                </c:pt>
                <c:pt idx="4256">
                  <c:v>236.234636526716</c:v>
                </c:pt>
                <c:pt idx="4257">
                  <c:v>236.290142785298</c:v>
                </c:pt>
                <c:pt idx="4258">
                  <c:v>236.34564904388</c:v>
                </c:pt>
                <c:pt idx="4259">
                  <c:v>236.401155302463</c:v>
                </c:pt>
                <c:pt idx="4260">
                  <c:v>236.456661561045</c:v>
                </c:pt>
                <c:pt idx="4261">
                  <c:v>236.51216781962799</c:v>
                </c:pt>
                <c:pt idx="4262">
                  <c:v>236.56767407820999</c:v>
                </c:pt>
                <c:pt idx="4263">
                  <c:v>236.62318033679301</c:v>
                </c:pt>
                <c:pt idx="4264">
                  <c:v>236.67868659537501</c:v>
                </c:pt>
                <c:pt idx="4265">
                  <c:v>236.73419285395701</c:v>
                </c:pt>
                <c:pt idx="4266">
                  <c:v>236.78969911254001</c:v>
                </c:pt>
                <c:pt idx="4267">
                  <c:v>236.84520537112201</c:v>
                </c:pt>
                <c:pt idx="4268">
                  <c:v>236.900711629705</c:v>
                </c:pt>
                <c:pt idx="4269">
                  <c:v>236.956217888287</c:v>
                </c:pt>
                <c:pt idx="4270">
                  <c:v>237.011724146869</c:v>
                </c:pt>
                <c:pt idx="4271">
                  <c:v>237.06723040545199</c:v>
                </c:pt>
                <c:pt idx="4272">
                  <c:v>237.12273666403399</c:v>
                </c:pt>
                <c:pt idx="4273">
                  <c:v>237.17824292261699</c:v>
                </c:pt>
                <c:pt idx="4274">
                  <c:v>237.23374918119899</c:v>
                </c:pt>
                <c:pt idx="4275">
                  <c:v>237.28925543978099</c:v>
                </c:pt>
                <c:pt idx="4276">
                  <c:v>237.34476169836401</c:v>
                </c:pt>
                <c:pt idx="4277">
                  <c:v>237.40026795694601</c:v>
                </c:pt>
                <c:pt idx="4278">
                  <c:v>237.455774215529</c:v>
                </c:pt>
                <c:pt idx="4279">
                  <c:v>237.511280474111</c:v>
                </c:pt>
                <c:pt idx="4280">
                  <c:v>237.566786732693</c:v>
                </c:pt>
                <c:pt idx="4281">
                  <c:v>237.622292991276</c:v>
                </c:pt>
                <c:pt idx="4282">
                  <c:v>237.677799249858</c:v>
                </c:pt>
                <c:pt idx="4283">
                  <c:v>237.73330550844099</c:v>
                </c:pt>
                <c:pt idx="4284">
                  <c:v>237.78881176702299</c:v>
                </c:pt>
                <c:pt idx="4285">
                  <c:v>237.84431802560499</c:v>
                </c:pt>
                <c:pt idx="4286">
                  <c:v>237.89982428418801</c:v>
                </c:pt>
                <c:pt idx="4287">
                  <c:v>237.95533054277001</c:v>
                </c:pt>
                <c:pt idx="4288">
                  <c:v>238.01083680135301</c:v>
                </c:pt>
                <c:pt idx="4289">
                  <c:v>238.06634305993501</c:v>
                </c:pt>
                <c:pt idx="4290">
                  <c:v>238.12184931851701</c:v>
                </c:pt>
                <c:pt idx="4291">
                  <c:v>238.1773555771</c:v>
                </c:pt>
                <c:pt idx="4292">
                  <c:v>238.232861835682</c:v>
                </c:pt>
                <c:pt idx="4293">
                  <c:v>238.288368094265</c:v>
                </c:pt>
                <c:pt idx="4294">
                  <c:v>238.343874352847</c:v>
                </c:pt>
                <c:pt idx="4295">
                  <c:v>238.399380611429</c:v>
                </c:pt>
                <c:pt idx="4296">
                  <c:v>238.45488687001199</c:v>
                </c:pt>
                <c:pt idx="4297">
                  <c:v>238.51039312859399</c:v>
                </c:pt>
                <c:pt idx="4298">
                  <c:v>238.56589938717701</c:v>
                </c:pt>
                <c:pt idx="4299">
                  <c:v>238.62140564575901</c:v>
                </c:pt>
                <c:pt idx="4300">
                  <c:v>238.67691190434101</c:v>
                </c:pt>
                <c:pt idx="4301">
                  <c:v>238.73241816292401</c:v>
                </c:pt>
                <c:pt idx="4302">
                  <c:v>238.78792442150601</c:v>
                </c:pt>
                <c:pt idx="4303">
                  <c:v>238.843430680089</c:v>
                </c:pt>
                <c:pt idx="4304">
                  <c:v>238.898936938671</c:v>
                </c:pt>
                <c:pt idx="4305">
                  <c:v>238.95444319725399</c:v>
                </c:pt>
                <c:pt idx="4306">
                  <c:v>239.00994945583599</c:v>
                </c:pt>
                <c:pt idx="4307">
                  <c:v>239.06545571441799</c:v>
                </c:pt>
                <c:pt idx="4308">
                  <c:v>239.12096197300099</c:v>
                </c:pt>
                <c:pt idx="4309">
                  <c:v>239.17646823158299</c:v>
                </c:pt>
                <c:pt idx="4310">
                  <c:v>239.23197449016601</c:v>
                </c:pt>
                <c:pt idx="4311">
                  <c:v>239.28748074874801</c:v>
                </c:pt>
                <c:pt idx="4312">
                  <c:v>239.34298700733001</c:v>
                </c:pt>
                <c:pt idx="4313">
                  <c:v>239.398493265913</c:v>
                </c:pt>
                <c:pt idx="4314">
                  <c:v>239.453999524495</c:v>
                </c:pt>
                <c:pt idx="4315">
                  <c:v>239.509505783078</c:v>
                </c:pt>
                <c:pt idx="4316">
                  <c:v>239.56501204166</c:v>
                </c:pt>
                <c:pt idx="4317">
                  <c:v>239.620518300242</c:v>
                </c:pt>
                <c:pt idx="4318">
                  <c:v>239.67602455882499</c:v>
                </c:pt>
                <c:pt idx="4319">
                  <c:v>239.73153081740699</c:v>
                </c:pt>
                <c:pt idx="4320">
                  <c:v>239.78703707599001</c:v>
                </c:pt>
                <c:pt idx="4321">
                  <c:v>239.84254333457201</c:v>
                </c:pt>
                <c:pt idx="4322">
                  <c:v>239.89804959315401</c:v>
                </c:pt>
                <c:pt idx="4323">
                  <c:v>239.95355585173701</c:v>
                </c:pt>
                <c:pt idx="4324">
                  <c:v>240.00906211031901</c:v>
                </c:pt>
                <c:pt idx="4325">
                  <c:v>240.064568368902</c:v>
                </c:pt>
                <c:pt idx="4326">
                  <c:v>240.120074627484</c:v>
                </c:pt>
                <c:pt idx="4327">
                  <c:v>240.175580886066</c:v>
                </c:pt>
                <c:pt idx="4328">
                  <c:v>240.231087144649</c:v>
                </c:pt>
                <c:pt idx="4329">
                  <c:v>240.286593403231</c:v>
                </c:pt>
                <c:pt idx="4330">
                  <c:v>240.34209966181399</c:v>
                </c:pt>
                <c:pt idx="4331">
                  <c:v>240.39760592039599</c:v>
                </c:pt>
                <c:pt idx="4332">
                  <c:v>240.45311217897799</c:v>
                </c:pt>
                <c:pt idx="4333">
                  <c:v>240.50861843756101</c:v>
                </c:pt>
                <c:pt idx="4334">
                  <c:v>240.56412469614301</c:v>
                </c:pt>
                <c:pt idx="4335">
                  <c:v>240.61963095472601</c:v>
                </c:pt>
                <c:pt idx="4336">
                  <c:v>240.67513721330801</c:v>
                </c:pt>
                <c:pt idx="4337">
                  <c:v>240.73064347189001</c:v>
                </c:pt>
                <c:pt idx="4338">
                  <c:v>240.786149730473</c:v>
                </c:pt>
                <c:pt idx="4339">
                  <c:v>240.841655989055</c:v>
                </c:pt>
                <c:pt idx="4340">
                  <c:v>240.89716224763799</c:v>
                </c:pt>
                <c:pt idx="4341">
                  <c:v>240.95266850621999</c:v>
                </c:pt>
                <c:pt idx="4342">
                  <c:v>241.00817476480199</c:v>
                </c:pt>
                <c:pt idx="4343">
                  <c:v>241.06368102338499</c:v>
                </c:pt>
                <c:pt idx="4344">
                  <c:v>241.11918728196699</c:v>
                </c:pt>
                <c:pt idx="4345">
                  <c:v>241.17469354055001</c:v>
                </c:pt>
                <c:pt idx="4346">
                  <c:v>241.23019979913201</c:v>
                </c:pt>
                <c:pt idx="4347">
                  <c:v>241.285706057715</c:v>
                </c:pt>
                <c:pt idx="4348">
                  <c:v>241.341212316297</c:v>
                </c:pt>
                <c:pt idx="4349">
                  <c:v>241.396718574879</c:v>
                </c:pt>
                <c:pt idx="4350">
                  <c:v>241.452224833462</c:v>
                </c:pt>
                <c:pt idx="4351">
                  <c:v>241.507731092044</c:v>
                </c:pt>
                <c:pt idx="4352">
                  <c:v>241.56323735062699</c:v>
                </c:pt>
                <c:pt idx="4353">
                  <c:v>241.61874360920899</c:v>
                </c:pt>
                <c:pt idx="4354">
                  <c:v>241.67424986779099</c:v>
                </c:pt>
                <c:pt idx="4355">
                  <c:v>241.72975612637401</c:v>
                </c:pt>
                <c:pt idx="4356">
                  <c:v>241.78526238495601</c:v>
                </c:pt>
                <c:pt idx="4357">
                  <c:v>241.84076864353901</c:v>
                </c:pt>
                <c:pt idx="4358">
                  <c:v>241.89627490212101</c:v>
                </c:pt>
                <c:pt idx="4359">
                  <c:v>241.95178116070301</c:v>
                </c:pt>
                <c:pt idx="4360">
                  <c:v>242.007287419286</c:v>
                </c:pt>
                <c:pt idx="4361">
                  <c:v>242.062793677868</c:v>
                </c:pt>
                <c:pt idx="4362">
                  <c:v>242.118299936451</c:v>
                </c:pt>
                <c:pt idx="4363">
                  <c:v>242.17380619503299</c:v>
                </c:pt>
                <c:pt idx="4364">
                  <c:v>242.22931245361499</c:v>
                </c:pt>
                <c:pt idx="4365">
                  <c:v>242.28481871219799</c:v>
                </c:pt>
                <c:pt idx="4366">
                  <c:v>242.34032497077999</c:v>
                </c:pt>
                <c:pt idx="4367">
                  <c:v>242.39583122936301</c:v>
                </c:pt>
                <c:pt idx="4368">
                  <c:v>242.45133748794501</c:v>
                </c:pt>
                <c:pt idx="4369">
                  <c:v>242.50684374652701</c:v>
                </c:pt>
                <c:pt idx="4370">
                  <c:v>242.56235000511001</c:v>
                </c:pt>
                <c:pt idx="4371">
                  <c:v>242.617856263692</c:v>
                </c:pt>
                <c:pt idx="4372">
                  <c:v>242.673362522275</c:v>
                </c:pt>
                <c:pt idx="4373">
                  <c:v>242.728868780857</c:v>
                </c:pt>
                <c:pt idx="4374">
                  <c:v>242.784375039439</c:v>
                </c:pt>
                <c:pt idx="4375">
                  <c:v>242.83988129802199</c:v>
                </c:pt>
                <c:pt idx="4376">
                  <c:v>242.89538755660399</c:v>
                </c:pt>
                <c:pt idx="4377">
                  <c:v>242.95089381518699</c:v>
                </c:pt>
                <c:pt idx="4378">
                  <c:v>243.00640007376899</c:v>
                </c:pt>
                <c:pt idx="4379">
                  <c:v>243.06190633235099</c:v>
                </c:pt>
                <c:pt idx="4380">
                  <c:v>243.11741259093401</c:v>
                </c:pt>
                <c:pt idx="4381">
                  <c:v>243.17291884951601</c:v>
                </c:pt>
                <c:pt idx="4382">
                  <c:v>243.228425108099</c:v>
                </c:pt>
                <c:pt idx="4383">
                  <c:v>243.283931366681</c:v>
                </c:pt>
                <c:pt idx="4384">
                  <c:v>243.339437625263</c:v>
                </c:pt>
                <c:pt idx="4385">
                  <c:v>243.394943883846</c:v>
                </c:pt>
                <c:pt idx="4386">
                  <c:v>243.450450142428</c:v>
                </c:pt>
                <c:pt idx="4387">
                  <c:v>243.50595640101099</c:v>
                </c:pt>
                <c:pt idx="4388">
                  <c:v>243.56146265959299</c:v>
                </c:pt>
                <c:pt idx="4389">
                  <c:v>243.61696891817601</c:v>
                </c:pt>
                <c:pt idx="4390">
                  <c:v>243.67247517675801</c:v>
                </c:pt>
                <c:pt idx="4391">
                  <c:v>243.72798143534001</c:v>
                </c:pt>
                <c:pt idx="4392">
                  <c:v>243.78348769392301</c:v>
                </c:pt>
                <c:pt idx="4393">
                  <c:v>243.83899395250501</c:v>
                </c:pt>
                <c:pt idx="4394">
                  <c:v>243.894500211088</c:v>
                </c:pt>
                <c:pt idx="4395">
                  <c:v>243.95000646967</c:v>
                </c:pt>
                <c:pt idx="4396">
                  <c:v>244.005512728252</c:v>
                </c:pt>
                <c:pt idx="4397">
                  <c:v>244.06101898683499</c:v>
                </c:pt>
                <c:pt idx="4398">
                  <c:v>244.11652524541699</c:v>
                </c:pt>
                <c:pt idx="4399">
                  <c:v>244.17203150399999</c:v>
                </c:pt>
                <c:pt idx="4400">
                  <c:v>244.22753776258199</c:v>
                </c:pt>
                <c:pt idx="4401">
                  <c:v>244.28304402116399</c:v>
                </c:pt>
                <c:pt idx="4402">
                  <c:v>244.33855027974701</c:v>
                </c:pt>
                <c:pt idx="4403">
                  <c:v>244.39405653832901</c:v>
                </c:pt>
                <c:pt idx="4404">
                  <c:v>244.44956279691201</c:v>
                </c:pt>
                <c:pt idx="4405">
                  <c:v>244.505069055494</c:v>
                </c:pt>
                <c:pt idx="4406">
                  <c:v>244.560575314076</c:v>
                </c:pt>
                <c:pt idx="4407">
                  <c:v>244.616081572659</c:v>
                </c:pt>
                <c:pt idx="4408">
                  <c:v>244.671587831241</c:v>
                </c:pt>
                <c:pt idx="4409">
                  <c:v>244.72709408982399</c:v>
                </c:pt>
                <c:pt idx="4410">
                  <c:v>244.78260034840599</c:v>
                </c:pt>
                <c:pt idx="4411">
                  <c:v>244.83810660698799</c:v>
                </c:pt>
                <c:pt idx="4412">
                  <c:v>244.89361286557099</c:v>
                </c:pt>
                <c:pt idx="4413">
                  <c:v>244.94911912415299</c:v>
                </c:pt>
                <c:pt idx="4414">
                  <c:v>245.00462538273601</c:v>
                </c:pt>
                <c:pt idx="4415">
                  <c:v>245.06013164131801</c:v>
                </c:pt>
                <c:pt idx="4416">
                  <c:v>245.11563789990001</c:v>
                </c:pt>
                <c:pt idx="4417">
                  <c:v>245.171144158483</c:v>
                </c:pt>
                <c:pt idx="4418">
                  <c:v>245.226650417065</c:v>
                </c:pt>
                <c:pt idx="4419">
                  <c:v>245.282156675648</c:v>
                </c:pt>
                <c:pt idx="4420">
                  <c:v>245.33766293423</c:v>
                </c:pt>
                <c:pt idx="4421">
                  <c:v>245.393169192812</c:v>
                </c:pt>
                <c:pt idx="4422">
                  <c:v>245.44867545139499</c:v>
                </c:pt>
                <c:pt idx="4423">
                  <c:v>245.50418170997699</c:v>
                </c:pt>
                <c:pt idx="4424">
                  <c:v>245.55968796856001</c:v>
                </c:pt>
                <c:pt idx="4425">
                  <c:v>245.61519422714201</c:v>
                </c:pt>
                <c:pt idx="4426">
                  <c:v>245.67070048572401</c:v>
                </c:pt>
                <c:pt idx="4427">
                  <c:v>245.72620674430701</c:v>
                </c:pt>
                <c:pt idx="4428">
                  <c:v>245.78171300288901</c:v>
                </c:pt>
                <c:pt idx="4429">
                  <c:v>245.837219261472</c:v>
                </c:pt>
                <c:pt idx="4430">
                  <c:v>245.892725520054</c:v>
                </c:pt>
                <c:pt idx="4431">
                  <c:v>245.94823177863699</c:v>
                </c:pt>
                <c:pt idx="4432">
                  <c:v>246.00373803721899</c:v>
                </c:pt>
                <c:pt idx="4433">
                  <c:v>246.05924429580099</c:v>
                </c:pt>
                <c:pt idx="4434">
                  <c:v>246.11475055438399</c:v>
                </c:pt>
                <c:pt idx="4435">
                  <c:v>246.17025681296599</c:v>
                </c:pt>
                <c:pt idx="4436">
                  <c:v>246.22576307154901</c:v>
                </c:pt>
                <c:pt idx="4437">
                  <c:v>246.28126933013101</c:v>
                </c:pt>
                <c:pt idx="4438">
                  <c:v>246.33677558871301</c:v>
                </c:pt>
                <c:pt idx="4439">
                  <c:v>246.392281847296</c:v>
                </c:pt>
                <c:pt idx="4440">
                  <c:v>246.447788105878</c:v>
                </c:pt>
                <c:pt idx="4441">
                  <c:v>246.503294364461</c:v>
                </c:pt>
                <c:pt idx="4442">
                  <c:v>246.558800623043</c:v>
                </c:pt>
                <c:pt idx="4443">
                  <c:v>246.614306881625</c:v>
                </c:pt>
                <c:pt idx="4444">
                  <c:v>246.66981314020799</c:v>
                </c:pt>
                <c:pt idx="4445">
                  <c:v>246.72531939878999</c:v>
                </c:pt>
                <c:pt idx="4446">
                  <c:v>246.78082565737299</c:v>
                </c:pt>
                <c:pt idx="4447">
                  <c:v>246.83633191595499</c:v>
                </c:pt>
                <c:pt idx="4448">
                  <c:v>246.89183817453701</c:v>
                </c:pt>
                <c:pt idx="4449">
                  <c:v>246.94734443312001</c:v>
                </c:pt>
                <c:pt idx="4450">
                  <c:v>247.00285069170201</c:v>
                </c:pt>
                <c:pt idx="4451">
                  <c:v>247.058356950285</c:v>
                </c:pt>
                <c:pt idx="4452">
                  <c:v>247.113863208867</c:v>
                </c:pt>
                <c:pt idx="4453">
                  <c:v>247.169369467449</c:v>
                </c:pt>
                <c:pt idx="4454">
                  <c:v>247.224875726032</c:v>
                </c:pt>
                <c:pt idx="4455">
                  <c:v>247.280381984614</c:v>
                </c:pt>
                <c:pt idx="4456">
                  <c:v>247.33588824319699</c:v>
                </c:pt>
                <c:pt idx="4457">
                  <c:v>247.39139450177899</c:v>
                </c:pt>
                <c:pt idx="4458">
                  <c:v>247.44690076036099</c:v>
                </c:pt>
                <c:pt idx="4459">
                  <c:v>247.50240701894401</c:v>
                </c:pt>
                <c:pt idx="4460">
                  <c:v>247.55791327752601</c:v>
                </c:pt>
                <c:pt idx="4461">
                  <c:v>247.61341953610901</c:v>
                </c:pt>
                <c:pt idx="4462">
                  <c:v>247.66892579469101</c:v>
                </c:pt>
                <c:pt idx="4463">
                  <c:v>247.72443205327301</c:v>
                </c:pt>
                <c:pt idx="4464">
                  <c:v>247.779938311856</c:v>
                </c:pt>
                <c:pt idx="4465">
                  <c:v>247.835444570438</c:v>
                </c:pt>
                <c:pt idx="4466">
                  <c:v>247.89095082902099</c:v>
                </c:pt>
                <c:pt idx="4467">
                  <c:v>247.94645708760299</c:v>
                </c:pt>
                <c:pt idx="4468">
                  <c:v>248.00196334618599</c:v>
                </c:pt>
                <c:pt idx="4469">
                  <c:v>248.05746960476799</c:v>
                </c:pt>
                <c:pt idx="4470">
                  <c:v>248.11297586334999</c:v>
                </c:pt>
                <c:pt idx="4471">
                  <c:v>248.16848212193301</c:v>
                </c:pt>
                <c:pt idx="4472">
                  <c:v>248.22398838051501</c:v>
                </c:pt>
                <c:pt idx="4473">
                  <c:v>248.279494639098</c:v>
                </c:pt>
                <c:pt idx="4474">
                  <c:v>248.33500089768</c:v>
                </c:pt>
                <c:pt idx="4475">
                  <c:v>248.390507156262</c:v>
                </c:pt>
                <c:pt idx="4476">
                  <c:v>248.446013414845</c:v>
                </c:pt>
                <c:pt idx="4477">
                  <c:v>248.501519673427</c:v>
                </c:pt>
                <c:pt idx="4478">
                  <c:v>248.55702593200999</c:v>
                </c:pt>
                <c:pt idx="4479">
                  <c:v>248.61253219059199</c:v>
                </c:pt>
                <c:pt idx="4480">
                  <c:v>248.66803844917399</c:v>
                </c:pt>
                <c:pt idx="4481">
                  <c:v>248.72354470775699</c:v>
                </c:pt>
                <c:pt idx="4482">
                  <c:v>248.77905096633901</c:v>
                </c:pt>
                <c:pt idx="4483">
                  <c:v>248.83455722492201</c:v>
                </c:pt>
                <c:pt idx="4484">
                  <c:v>248.89006348350401</c:v>
                </c:pt>
                <c:pt idx="4485">
                  <c:v>248.94556974208601</c:v>
                </c:pt>
                <c:pt idx="4486">
                  <c:v>249.001076000669</c:v>
                </c:pt>
                <c:pt idx="4487">
                  <c:v>249.056582259251</c:v>
                </c:pt>
                <c:pt idx="4488">
                  <c:v>249.112088517834</c:v>
                </c:pt>
                <c:pt idx="4489">
                  <c:v>249.167594776416</c:v>
                </c:pt>
                <c:pt idx="4490">
                  <c:v>249.223101034998</c:v>
                </c:pt>
                <c:pt idx="4491">
                  <c:v>249.27860729358099</c:v>
                </c:pt>
                <c:pt idx="4492">
                  <c:v>249.33411355216299</c:v>
                </c:pt>
                <c:pt idx="4493">
                  <c:v>249.38961981074601</c:v>
                </c:pt>
                <c:pt idx="4494">
                  <c:v>249.44512606932801</c:v>
                </c:pt>
                <c:pt idx="4495">
                  <c:v>249.50063232791001</c:v>
                </c:pt>
                <c:pt idx="4496">
                  <c:v>249.55613858649301</c:v>
                </c:pt>
                <c:pt idx="4497">
                  <c:v>249.61164484507501</c:v>
                </c:pt>
                <c:pt idx="4498">
                  <c:v>249.667151103658</c:v>
                </c:pt>
                <c:pt idx="4499">
                  <c:v>249.72265736224</c:v>
                </c:pt>
                <c:pt idx="4500">
                  <c:v>249.778163620822</c:v>
                </c:pt>
                <c:pt idx="4501">
                  <c:v>249.83366987940499</c:v>
                </c:pt>
                <c:pt idx="4502">
                  <c:v>249.88917613798699</c:v>
                </c:pt>
                <c:pt idx="4503">
                  <c:v>249.94468239656999</c:v>
                </c:pt>
                <c:pt idx="4504">
                  <c:v>250.00018865515199</c:v>
                </c:pt>
                <c:pt idx="4505">
                  <c:v>250.05569491373399</c:v>
                </c:pt>
                <c:pt idx="4506">
                  <c:v>250.11120117231701</c:v>
                </c:pt>
                <c:pt idx="4507">
                  <c:v>250.16670743089901</c:v>
                </c:pt>
                <c:pt idx="4508">
                  <c:v>250.222213689482</c:v>
                </c:pt>
                <c:pt idx="4509">
                  <c:v>250.277719948064</c:v>
                </c:pt>
                <c:pt idx="4510">
                  <c:v>250.333226206647</c:v>
                </c:pt>
                <c:pt idx="4511">
                  <c:v>250.388732465229</c:v>
                </c:pt>
                <c:pt idx="4512">
                  <c:v>250.444238723811</c:v>
                </c:pt>
                <c:pt idx="4513">
                  <c:v>250.49974498239399</c:v>
                </c:pt>
                <c:pt idx="4514">
                  <c:v>250.55525124097599</c:v>
                </c:pt>
                <c:pt idx="4515">
                  <c:v>250.61075749955901</c:v>
                </c:pt>
                <c:pt idx="4516">
                  <c:v>250.66626375814101</c:v>
                </c:pt>
                <c:pt idx="4517">
                  <c:v>250.72177001672301</c:v>
                </c:pt>
                <c:pt idx="4518">
                  <c:v>250.77727627530601</c:v>
                </c:pt>
                <c:pt idx="4519">
                  <c:v>250.83278253388801</c:v>
                </c:pt>
                <c:pt idx="4520">
                  <c:v>250.888288792471</c:v>
                </c:pt>
                <c:pt idx="4521">
                  <c:v>250.943795051053</c:v>
                </c:pt>
                <c:pt idx="4522">
                  <c:v>250.999301309635</c:v>
                </c:pt>
                <c:pt idx="4523">
                  <c:v>251.054807568218</c:v>
                </c:pt>
                <c:pt idx="4524">
                  <c:v>251.1103138268</c:v>
                </c:pt>
                <c:pt idx="4525">
                  <c:v>251.16582008538299</c:v>
                </c:pt>
                <c:pt idx="4526">
                  <c:v>251.22132634396499</c:v>
                </c:pt>
                <c:pt idx="4527">
                  <c:v>251.27683260254699</c:v>
                </c:pt>
                <c:pt idx="4528">
                  <c:v>251.33233886113001</c:v>
                </c:pt>
                <c:pt idx="4529">
                  <c:v>251.38784511971201</c:v>
                </c:pt>
                <c:pt idx="4530">
                  <c:v>251.44335137829501</c:v>
                </c:pt>
                <c:pt idx="4531">
                  <c:v>251.49885763687701</c:v>
                </c:pt>
                <c:pt idx="4532">
                  <c:v>251.55436389545901</c:v>
                </c:pt>
                <c:pt idx="4533">
                  <c:v>251.609870154042</c:v>
                </c:pt>
                <c:pt idx="4534">
                  <c:v>251.665376412624</c:v>
                </c:pt>
                <c:pt idx="4535">
                  <c:v>251.72088267120699</c:v>
                </c:pt>
                <c:pt idx="4536">
                  <c:v>251.77638892978899</c:v>
                </c:pt>
                <c:pt idx="4537">
                  <c:v>251.83189518837099</c:v>
                </c:pt>
                <c:pt idx="4538">
                  <c:v>251.88740144695399</c:v>
                </c:pt>
                <c:pt idx="4539">
                  <c:v>251.94290770553599</c:v>
                </c:pt>
                <c:pt idx="4540">
                  <c:v>251.99841396411901</c:v>
                </c:pt>
                <c:pt idx="4541">
                  <c:v>252.05392022270101</c:v>
                </c:pt>
                <c:pt idx="4542">
                  <c:v>252.10942648128301</c:v>
                </c:pt>
                <c:pt idx="4543">
                  <c:v>252.164932739866</c:v>
                </c:pt>
                <c:pt idx="4544">
                  <c:v>252.220438998448</c:v>
                </c:pt>
                <c:pt idx="4545">
                  <c:v>252.275945257031</c:v>
                </c:pt>
                <c:pt idx="4546">
                  <c:v>252.331451515613</c:v>
                </c:pt>
                <c:pt idx="4547">
                  <c:v>252.38695777419599</c:v>
                </c:pt>
                <c:pt idx="4548">
                  <c:v>252.44246403277799</c:v>
                </c:pt>
                <c:pt idx="4549">
                  <c:v>252.49797029135999</c:v>
                </c:pt>
                <c:pt idx="4550">
                  <c:v>252.55347654994301</c:v>
                </c:pt>
                <c:pt idx="4551">
                  <c:v>252.60898280852501</c:v>
                </c:pt>
                <c:pt idx="4552">
                  <c:v>252.66448906710801</c:v>
                </c:pt>
                <c:pt idx="4553">
                  <c:v>252.71999532569001</c:v>
                </c:pt>
                <c:pt idx="4554">
                  <c:v>252.77550158427201</c:v>
                </c:pt>
                <c:pt idx="4555">
                  <c:v>252.831007842855</c:v>
                </c:pt>
                <c:pt idx="4556">
                  <c:v>252.886514101437</c:v>
                </c:pt>
                <c:pt idx="4557">
                  <c:v>252.94202036002</c:v>
                </c:pt>
                <c:pt idx="4558">
                  <c:v>252.997526618602</c:v>
                </c:pt>
                <c:pt idx="4559">
                  <c:v>253.05303287718399</c:v>
                </c:pt>
                <c:pt idx="4560">
                  <c:v>253.10853913576699</c:v>
                </c:pt>
                <c:pt idx="4561">
                  <c:v>253.16404539434899</c:v>
                </c:pt>
                <c:pt idx="4562">
                  <c:v>253.21955165293201</c:v>
                </c:pt>
                <c:pt idx="4563">
                  <c:v>253.27505791151401</c:v>
                </c:pt>
                <c:pt idx="4564">
                  <c:v>253.33056417009601</c:v>
                </c:pt>
                <c:pt idx="4565">
                  <c:v>253.38607042867901</c:v>
                </c:pt>
                <c:pt idx="4566">
                  <c:v>253.441576687261</c:v>
                </c:pt>
                <c:pt idx="4567">
                  <c:v>253.497082945844</c:v>
                </c:pt>
                <c:pt idx="4568">
                  <c:v>253.552589204426</c:v>
                </c:pt>
                <c:pt idx="4569">
                  <c:v>253.608095463008</c:v>
                </c:pt>
                <c:pt idx="4570">
                  <c:v>253.66360172159099</c:v>
                </c:pt>
                <c:pt idx="4571">
                  <c:v>253.71910798017299</c:v>
                </c:pt>
                <c:pt idx="4572">
                  <c:v>253.77461423875599</c:v>
                </c:pt>
                <c:pt idx="4573">
                  <c:v>253.83012049733799</c:v>
                </c:pt>
                <c:pt idx="4574">
                  <c:v>253.88562675591999</c:v>
                </c:pt>
                <c:pt idx="4575">
                  <c:v>253.94113301450301</c:v>
                </c:pt>
                <c:pt idx="4576">
                  <c:v>253.99663927308501</c:v>
                </c:pt>
                <c:pt idx="4577">
                  <c:v>254.052145531668</c:v>
                </c:pt>
                <c:pt idx="4578">
                  <c:v>254.10765179025</c:v>
                </c:pt>
                <c:pt idx="4579">
                  <c:v>254.163158048832</c:v>
                </c:pt>
                <c:pt idx="4580">
                  <c:v>254.218664307415</c:v>
                </c:pt>
                <c:pt idx="4581">
                  <c:v>254.274170565997</c:v>
                </c:pt>
                <c:pt idx="4582">
                  <c:v>254.32967682457999</c:v>
                </c:pt>
                <c:pt idx="4583">
                  <c:v>254.38518308316199</c:v>
                </c:pt>
                <c:pt idx="4584">
                  <c:v>254.44068934174501</c:v>
                </c:pt>
                <c:pt idx="4585">
                  <c:v>254.49619560032701</c:v>
                </c:pt>
                <c:pt idx="4586">
                  <c:v>254.55170185890901</c:v>
                </c:pt>
                <c:pt idx="4587">
                  <c:v>254.60720811749201</c:v>
                </c:pt>
                <c:pt idx="4588">
                  <c:v>254.66271437607401</c:v>
                </c:pt>
                <c:pt idx="4589">
                  <c:v>254.718220634657</c:v>
                </c:pt>
                <c:pt idx="4590">
                  <c:v>254.773726893239</c:v>
                </c:pt>
                <c:pt idx="4591">
                  <c:v>254.829233151821</c:v>
                </c:pt>
                <c:pt idx="4592">
                  <c:v>254.88473941040399</c:v>
                </c:pt>
                <c:pt idx="4593">
                  <c:v>254.94024566898599</c:v>
                </c:pt>
                <c:pt idx="4594">
                  <c:v>254.99575192756899</c:v>
                </c:pt>
                <c:pt idx="4595">
                  <c:v>255.05125818615099</c:v>
                </c:pt>
                <c:pt idx="4596">
                  <c:v>255.10676444473299</c:v>
                </c:pt>
                <c:pt idx="4597">
                  <c:v>255.16227070331601</c:v>
                </c:pt>
                <c:pt idx="4598">
                  <c:v>255.21777696189801</c:v>
                </c:pt>
                <c:pt idx="4599">
                  <c:v>255.27328322048101</c:v>
                </c:pt>
                <c:pt idx="4600">
                  <c:v>255.328789479063</c:v>
                </c:pt>
                <c:pt idx="4601">
                  <c:v>255.384295737645</c:v>
                </c:pt>
                <c:pt idx="4602">
                  <c:v>255.439801996228</c:v>
                </c:pt>
                <c:pt idx="4603">
                  <c:v>255.49530825481</c:v>
                </c:pt>
                <c:pt idx="4604">
                  <c:v>255.55081451339299</c:v>
                </c:pt>
                <c:pt idx="4605">
                  <c:v>255.60632077197499</c:v>
                </c:pt>
                <c:pt idx="4606">
                  <c:v>255.66182703055699</c:v>
                </c:pt>
                <c:pt idx="4607">
                  <c:v>255.71733328913999</c:v>
                </c:pt>
                <c:pt idx="4608">
                  <c:v>255.77283954772199</c:v>
                </c:pt>
                <c:pt idx="4609">
                  <c:v>255.82834580630501</c:v>
                </c:pt>
                <c:pt idx="4610">
                  <c:v>255.88385206488701</c:v>
                </c:pt>
                <c:pt idx="4611">
                  <c:v>255.93935832346901</c:v>
                </c:pt>
                <c:pt idx="4612">
                  <c:v>255.994864582052</c:v>
                </c:pt>
                <c:pt idx="4613">
                  <c:v>256.050370840634</c:v>
                </c:pt>
                <c:pt idx="4614">
                  <c:v>256.10587709921703</c:v>
                </c:pt>
                <c:pt idx="4615">
                  <c:v>256.16138335779902</c:v>
                </c:pt>
                <c:pt idx="4616">
                  <c:v>256.21688961638102</c:v>
                </c:pt>
                <c:pt idx="4617">
                  <c:v>256.27239587496399</c:v>
                </c:pt>
                <c:pt idx="4618">
                  <c:v>256.32790213354599</c:v>
                </c:pt>
                <c:pt idx="4619">
                  <c:v>256.38340839212901</c:v>
                </c:pt>
                <c:pt idx="4620">
                  <c:v>256.43891465071101</c:v>
                </c:pt>
                <c:pt idx="4621">
                  <c:v>256.49442090929301</c:v>
                </c:pt>
                <c:pt idx="4622">
                  <c:v>256.54992716787598</c:v>
                </c:pt>
                <c:pt idx="4623">
                  <c:v>256.60543342645798</c:v>
                </c:pt>
                <c:pt idx="4624">
                  <c:v>256.660939685041</c:v>
                </c:pt>
                <c:pt idx="4625">
                  <c:v>256.716445943623</c:v>
                </c:pt>
                <c:pt idx="4626">
                  <c:v>256.77195220220602</c:v>
                </c:pt>
                <c:pt idx="4627">
                  <c:v>256.82745846078802</c:v>
                </c:pt>
                <c:pt idx="4628">
                  <c:v>256.88296471937002</c:v>
                </c:pt>
                <c:pt idx="4629">
                  <c:v>256.93847097795299</c:v>
                </c:pt>
                <c:pt idx="4630">
                  <c:v>256.99397723653499</c:v>
                </c:pt>
                <c:pt idx="4631">
                  <c:v>257.04948349511801</c:v>
                </c:pt>
                <c:pt idx="4632">
                  <c:v>257.10498975370001</c:v>
                </c:pt>
                <c:pt idx="4633">
                  <c:v>257.16049601228201</c:v>
                </c:pt>
                <c:pt idx="4634">
                  <c:v>257.21600227086498</c:v>
                </c:pt>
                <c:pt idx="4635">
                  <c:v>257.27150852944698</c:v>
                </c:pt>
                <c:pt idx="4636">
                  <c:v>257.32701478803</c:v>
                </c:pt>
                <c:pt idx="4637">
                  <c:v>257.382521046612</c:v>
                </c:pt>
                <c:pt idx="4638">
                  <c:v>257.438027305194</c:v>
                </c:pt>
                <c:pt idx="4639">
                  <c:v>257.49353356377702</c:v>
                </c:pt>
                <c:pt idx="4640">
                  <c:v>257.54903982235902</c:v>
                </c:pt>
                <c:pt idx="4641">
                  <c:v>257.60454608094199</c:v>
                </c:pt>
                <c:pt idx="4642">
                  <c:v>257.66005233952399</c:v>
                </c:pt>
                <c:pt idx="4643">
                  <c:v>257.71555859810599</c:v>
                </c:pt>
                <c:pt idx="4644">
                  <c:v>257.77106485668901</c:v>
                </c:pt>
                <c:pt idx="4645">
                  <c:v>257.82657111527101</c:v>
                </c:pt>
                <c:pt idx="4646">
                  <c:v>257.88207737385397</c:v>
                </c:pt>
                <c:pt idx="4647">
                  <c:v>257.93758363243597</c:v>
                </c:pt>
                <c:pt idx="4648">
                  <c:v>257.99308989101797</c:v>
                </c:pt>
                <c:pt idx="4649">
                  <c:v>258.048596149601</c:v>
                </c:pt>
                <c:pt idx="4650">
                  <c:v>258.104102408183</c:v>
                </c:pt>
                <c:pt idx="4651">
                  <c:v>258.15960866676602</c:v>
                </c:pt>
                <c:pt idx="4652">
                  <c:v>258.21511492534802</c:v>
                </c:pt>
                <c:pt idx="4653">
                  <c:v>258.27062118393002</c:v>
                </c:pt>
                <c:pt idx="4654">
                  <c:v>258.32612744251298</c:v>
                </c:pt>
                <c:pt idx="4655">
                  <c:v>258.38163370109498</c:v>
                </c:pt>
                <c:pt idx="4656">
                  <c:v>258.43713995967801</c:v>
                </c:pt>
                <c:pt idx="4657">
                  <c:v>258.49264621826001</c:v>
                </c:pt>
                <c:pt idx="4658">
                  <c:v>258.54815247684201</c:v>
                </c:pt>
                <c:pt idx="4659">
                  <c:v>258.60365873542497</c:v>
                </c:pt>
                <c:pt idx="4660">
                  <c:v>258.65916499400703</c:v>
                </c:pt>
                <c:pt idx="4661">
                  <c:v>258.71467125258999</c:v>
                </c:pt>
                <c:pt idx="4662">
                  <c:v>258.77017751117199</c:v>
                </c:pt>
                <c:pt idx="4663">
                  <c:v>258.82568376975502</c:v>
                </c:pt>
                <c:pt idx="4664">
                  <c:v>258.88119002833702</c:v>
                </c:pt>
                <c:pt idx="4665">
                  <c:v>258.93669628691902</c:v>
                </c:pt>
                <c:pt idx="4666">
                  <c:v>258.99220254550198</c:v>
                </c:pt>
                <c:pt idx="4667">
                  <c:v>259.04770880408398</c:v>
                </c:pt>
                <c:pt idx="4668">
                  <c:v>259.10321506266598</c:v>
                </c:pt>
                <c:pt idx="4669">
                  <c:v>259.158721321249</c:v>
                </c:pt>
                <c:pt idx="4670">
                  <c:v>259.214227579831</c:v>
                </c:pt>
                <c:pt idx="4671">
                  <c:v>259.26973383841403</c:v>
                </c:pt>
                <c:pt idx="4672">
                  <c:v>259.32524009699603</c:v>
                </c:pt>
                <c:pt idx="4673">
                  <c:v>259.38074635557899</c:v>
                </c:pt>
                <c:pt idx="4674">
                  <c:v>259.43625261416099</c:v>
                </c:pt>
                <c:pt idx="4675">
                  <c:v>259.49175887274299</c:v>
                </c:pt>
                <c:pt idx="4676">
                  <c:v>259.54726513132601</c:v>
                </c:pt>
                <c:pt idx="4677">
                  <c:v>259.60277138990801</c:v>
                </c:pt>
                <c:pt idx="4678">
                  <c:v>259.65827764849098</c:v>
                </c:pt>
                <c:pt idx="4679">
                  <c:v>259.71378390707298</c:v>
                </c:pt>
                <c:pt idx="4680">
                  <c:v>259.76929016565498</c:v>
                </c:pt>
                <c:pt idx="4681">
                  <c:v>259.824796424238</c:v>
                </c:pt>
                <c:pt idx="4682">
                  <c:v>259.88030268282</c:v>
                </c:pt>
                <c:pt idx="4683">
                  <c:v>259.93580894140302</c:v>
                </c:pt>
                <c:pt idx="4684">
                  <c:v>259.99131519998502</c:v>
                </c:pt>
                <c:pt idx="4685">
                  <c:v>260.04682145856702</c:v>
                </c:pt>
                <c:pt idx="4686">
                  <c:v>260.10232771714999</c:v>
                </c:pt>
                <c:pt idx="4687">
                  <c:v>260.15783397573199</c:v>
                </c:pt>
                <c:pt idx="4688">
                  <c:v>260.21334023431501</c:v>
                </c:pt>
                <c:pt idx="4689">
                  <c:v>260.26884649289701</c:v>
                </c:pt>
                <c:pt idx="4690">
                  <c:v>260.32435275147901</c:v>
                </c:pt>
                <c:pt idx="4691">
                  <c:v>260.37985901006198</c:v>
                </c:pt>
                <c:pt idx="4692">
                  <c:v>260.43536526864398</c:v>
                </c:pt>
                <c:pt idx="4693">
                  <c:v>260.490871527227</c:v>
                </c:pt>
                <c:pt idx="4694">
                  <c:v>260.546377785809</c:v>
                </c:pt>
                <c:pt idx="4695">
                  <c:v>260.601884044391</c:v>
                </c:pt>
                <c:pt idx="4696">
                  <c:v>260.65739030297402</c:v>
                </c:pt>
                <c:pt idx="4697">
                  <c:v>260.71289656155602</c:v>
                </c:pt>
                <c:pt idx="4698">
                  <c:v>260.76840282013899</c:v>
                </c:pt>
                <c:pt idx="4699">
                  <c:v>260.82390907872099</c:v>
                </c:pt>
                <c:pt idx="4700">
                  <c:v>260.87941533730401</c:v>
                </c:pt>
                <c:pt idx="4701">
                  <c:v>260.93492159588601</c:v>
                </c:pt>
                <c:pt idx="4702">
                  <c:v>260.99042785446801</c:v>
                </c:pt>
                <c:pt idx="4703">
                  <c:v>261.04593411305098</c:v>
                </c:pt>
                <c:pt idx="4704">
                  <c:v>261.10144037163298</c:v>
                </c:pt>
                <c:pt idx="4705">
                  <c:v>261.15694663021497</c:v>
                </c:pt>
                <c:pt idx="4706">
                  <c:v>261.212452888798</c:v>
                </c:pt>
                <c:pt idx="4707">
                  <c:v>261.26795914738</c:v>
                </c:pt>
                <c:pt idx="4708">
                  <c:v>261.32346540596302</c:v>
                </c:pt>
                <c:pt idx="4709">
                  <c:v>261.37897166454502</c:v>
                </c:pt>
                <c:pt idx="4710">
                  <c:v>261.43447792312799</c:v>
                </c:pt>
                <c:pt idx="4711">
                  <c:v>261.48998418170999</c:v>
                </c:pt>
                <c:pt idx="4712">
                  <c:v>261.54549044029199</c:v>
                </c:pt>
                <c:pt idx="4713">
                  <c:v>261.60099669887501</c:v>
                </c:pt>
                <c:pt idx="4714">
                  <c:v>261.65650295745701</c:v>
                </c:pt>
                <c:pt idx="4715">
                  <c:v>261.71200921603997</c:v>
                </c:pt>
                <c:pt idx="4716">
                  <c:v>261.76751547462197</c:v>
                </c:pt>
                <c:pt idx="4717">
                  <c:v>261.82302173320397</c:v>
                </c:pt>
                <c:pt idx="4718">
                  <c:v>261.878527991787</c:v>
                </c:pt>
                <c:pt idx="4719">
                  <c:v>261.934034250369</c:v>
                </c:pt>
                <c:pt idx="4720">
                  <c:v>261.98954050895202</c:v>
                </c:pt>
                <c:pt idx="4721">
                  <c:v>262.04504676753402</c:v>
                </c:pt>
                <c:pt idx="4722">
                  <c:v>262.10055302611602</c:v>
                </c:pt>
                <c:pt idx="4723">
                  <c:v>262.15605928469898</c:v>
                </c:pt>
                <c:pt idx="4724">
                  <c:v>262.21156554328098</c:v>
                </c:pt>
                <c:pt idx="4725">
                  <c:v>262.26707180186401</c:v>
                </c:pt>
                <c:pt idx="4726">
                  <c:v>262.32257806044601</c:v>
                </c:pt>
                <c:pt idx="4727">
                  <c:v>262.37808431902801</c:v>
                </c:pt>
                <c:pt idx="4728">
                  <c:v>262.43359057761103</c:v>
                </c:pt>
                <c:pt idx="4729">
                  <c:v>262.48909683619303</c:v>
                </c:pt>
                <c:pt idx="4730">
                  <c:v>262.54460309477599</c:v>
                </c:pt>
                <c:pt idx="4731">
                  <c:v>262.60010935335799</c:v>
                </c:pt>
                <c:pt idx="4732">
                  <c:v>262.65561561193999</c:v>
                </c:pt>
                <c:pt idx="4733">
                  <c:v>262.71112187052302</c:v>
                </c:pt>
                <c:pt idx="4734">
                  <c:v>262.76662812910502</c:v>
                </c:pt>
                <c:pt idx="4735">
                  <c:v>262.82213438768798</c:v>
                </c:pt>
                <c:pt idx="4736">
                  <c:v>262.87764064626998</c:v>
                </c:pt>
                <c:pt idx="4737">
                  <c:v>262.93314690485198</c:v>
                </c:pt>
                <c:pt idx="4738">
                  <c:v>262.988653163435</c:v>
                </c:pt>
                <c:pt idx="4739">
                  <c:v>263.044159422017</c:v>
                </c:pt>
                <c:pt idx="4740">
                  <c:v>263.09966568060003</c:v>
                </c:pt>
                <c:pt idx="4741">
                  <c:v>263.15517193918203</c:v>
                </c:pt>
                <c:pt idx="4742">
                  <c:v>263.21067819776403</c:v>
                </c:pt>
                <c:pt idx="4743">
                  <c:v>263.26618445634699</c:v>
                </c:pt>
                <c:pt idx="4744">
                  <c:v>263.32169071492899</c:v>
                </c:pt>
                <c:pt idx="4745">
                  <c:v>263.37719697351201</c:v>
                </c:pt>
                <c:pt idx="4746">
                  <c:v>263.43270323209401</c:v>
                </c:pt>
                <c:pt idx="4747">
                  <c:v>263.48820949067698</c:v>
                </c:pt>
                <c:pt idx="4748">
                  <c:v>263.54371574925898</c:v>
                </c:pt>
                <c:pt idx="4749">
                  <c:v>263.59922200784098</c:v>
                </c:pt>
                <c:pt idx="4750">
                  <c:v>263.654728266424</c:v>
                </c:pt>
                <c:pt idx="4751">
                  <c:v>263.710234525006</c:v>
                </c:pt>
                <c:pt idx="4752">
                  <c:v>263.76574078358902</c:v>
                </c:pt>
                <c:pt idx="4753">
                  <c:v>263.82124704217102</c:v>
                </c:pt>
                <c:pt idx="4754">
                  <c:v>263.87675330075302</c:v>
                </c:pt>
                <c:pt idx="4755">
                  <c:v>263.93225955933599</c:v>
                </c:pt>
                <c:pt idx="4756">
                  <c:v>263.98776581791799</c:v>
                </c:pt>
                <c:pt idx="4757">
                  <c:v>264.04327207650101</c:v>
                </c:pt>
                <c:pt idx="4758">
                  <c:v>264.09877833508301</c:v>
                </c:pt>
                <c:pt idx="4759">
                  <c:v>264.15428459366501</c:v>
                </c:pt>
                <c:pt idx="4760">
                  <c:v>264.20979085224798</c:v>
                </c:pt>
                <c:pt idx="4761">
                  <c:v>264.26529711082998</c:v>
                </c:pt>
                <c:pt idx="4762">
                  <c:v>264.320803369413</c:v>
                </c:pt>
                <c:pt idx="4763">
                  <c:v>264.376309627995</c:v>
                </c:pt>
                <c:pt idx="4764">
                  <c:v>264.431815886577</c:v>
                </c:pt>
                <c:pt idx="4765">
                  <c:v>264.48732214516002</c:v>
                </c:pt>
                <c:pt idx="4766">
                  <c:v>264.54282840374202</c:v>
                </c:pt>
                <c:pt idx="4767">
                  <c:v>264.59833466232499</c:v>
                </c:pt>
                <c:pt idx="4768">
                  <c:v>264.65384092090699</c:v>
                </c:pt>
                <c:pt idx="4769">
                  <c:v>264.70934717948899</c:v>
                </c:pt>
                <c:pt idx="4770">
                  <c:v>264.76485343807201</c:v>
                </c:pt>
                <c:pt idx="4771">
                  <c:v>264.82035969665401</c:v>
                </c:pt>
                <c:pt idx="4772">
                  <c:v>264.87586595523697</c:v>
                </c:pt>
                <c:pt idx="4773">
                  <c:v>264.93137221381897</c:v>
                </c:pt>
                <c:pt idx="4774">
                  <c:v>264.98687847240097</c:v>
                </c:pt>
                <c:pt idx="4775">
                  <c:v>265.042384730984</c:v>
                </c:pt>
                <c:pt idx="4776">
                  <c:v>265.097890989566</c:v>
                </c:pt>
                <c:pt idx="4777">
                  <c:v>265.15339724814902</c:v>
                </c:pt>
                <c:pt idx="4778">
                  <c:v>265.20890350673102</c:v>
                </c:pt>
                <c:pt idx="4779">
                  <c:v>265.26440976531302</c:v>
                </c:pt>
                <c:pt idx="4780">
                  <c:v>265.31991602389598</c:v>
                </c:pt>
                <c:pt idx="4781">
                  <c:v>265.37542228247798</c:v>
                </c:pt>
                <c:pt idx="4782">
                  <c:v>265.43092854106101</c:v>
                </c:pt>
                <c:pt idx="4783">
                  <c:v>265.48643479964301</c:v>
                </c:pt>
                <c:pt idx="4784">
                  <c:v>265.54194105822597</c:v>
                </c:pt>
                <c:pt idx="4785">
                  <c:v>265.59744731680797</c:v>
                </c:pt>
                <c:pt idx="4786">
                  <c:v>265.65295357538997</c:v>
                </c:pt>
                <c:pt idx="4787">
                  <c:v>265.708459833973</c:v>
                </c:pt>
                <c:pt idx="4788">
                  <c:v>265.76396609255499</c:v>
                </c:pt>
                <c:pt idx="4789">
                  <c:v>265.81947235113802</c:v>
                </c:pt>
                <c:pt idx="4790">
                  <c:v>265.87497860972002</c:v>
                </c:pt>
                <c:pt idx="4791">
                  <c:v>265.93048486830202</c:v>
                </c:pt>
                <c:pt idx="4792">
                  <c:v>265.98599112688498</c:v>
                </c:pt>
                <c:pt idx="4793">
                  <c:v>266.04149738546698</c:v>
                </c:pt>
                <c:pt idx="4794">
                  <c:v>266.09700364405001</c:v>
                </c:pt>
                <c:pt idx="4795">
                  <c:v>266.152509902632</c:v>
                </c:pt>
                <c:pt idx="4796">
                  <c:v>266.208016161214</c:v>
                </c:pt>
                <c:pt idx="4797">
                  <c:v>266.26352241979703</c:v>
                </c:pt>
                <c:pt idx="4798">
                  <c:v>266.31902867837903</c:v>
                </c:pt>
                <c:pt idx="4799">
                  <c:v>266.37453493696199</c:v>
                </c:pt>
                <c:pt idx="4800">
                  <c:v>266.43004119554399</c:v>
                </c:pt>
                <c:pt idx="4801">
                  <c:v>266.48554745412599</c:v>
                </c:pt>
                <c:pt idx="4802">
                  <c:v>266.54105371270902</c:v>
                </c:pt>
                <c:pt idx="4803">
                  <c:v>266.59655997129101</c:v>
                </c:pt>
                <c:pt idx="4804">
                  <c:v>266.65206622987398</c:v>
                </c:pt>
                <c:pt idx="4805">
                  <c:v>266.70757248845598</c:v>
                </c:pt>
                <c:pt idx="4806">
                  <c:v>266.76307874703798</c:v>
                </c:pt>
                <c:pt idx="4807">
                  <c:v>266.818585005621</c:v>
                </c:pt>
                <c:pt idx="4808">
                  <c:v>266.874091264203</c:v>
                </c:pt>
                <c:pt idx="4809">
                  <c:v>266.92959752278603</c:v>
                </c:pt>
                <c:pt idx="4810">
                  <c:v>266.98510378136803</c:v>
                </c:pt>
                <c:pt idx="4811">
                  <c:v>267.04061003995002</c:v>
                </c:pt>
                <c:pt idx="4812">
                  <c:v>267.09611629853299</c:v>
                </c:pt>
                <c:pt idx="4813">
                  <c:v>267.15162255711499</c:v>
                </c:pt>
                <c:pt idx="4814">
                  <c:v>267.20712881569801</c:v>
                </c:pt>
                <c:pt idx="4815">
                  <c:v>267.26263507428001</c:v>
                </c:pt>
                <c:pt idx="4816">
                  <c:v>267.31814133286201</c:v>
                </c:pt>
                <c:pt idx="4817">
                  <c:v>267.37364759144498</c:v>
                </c:pt>
                <c:pt idx="4818">
                  <c:v>267.42915385002698</c:v>
                </c:pt>
                <c:pt idx="4819">
                  <c:v>267.48466010861</c:v>
                </c:pt>
                <c:pt idx="4820">
                  <c:v>267.540166367192</c:v>
                </c:pt>
                <c:pt idx="4821">
                  <c:v>267.595672625774</c:v>
                </c:pt>
                <c:pt idx="4822">
                  <c:v>267.65117888435702</c:v>
                </c:pt>
                <c:pt idx="4823">
                  <c:v>267.70668514293902</c:v>
                </c:pt>
                <c:pt idx="4824">
                  <c:v>267.76219140152199</c:v>
                </c:pt>
                <c:pt idx="4825">
                  <c:v>267.81769766010399</c:v>
                </c:pt>
                <c:pt idx="4826">
                  <c:v>267.87320391868701</c:v>
                </c:pt>
                <c:pt idx="4827">
                  <c:v>267.92871017726901</c:v>
                </c:pt>
                <c:pt idx="4828">
                  <c:v>267.98421643585101</c:v>
                </c:pt>
                <c:pt idx="4829">
                  <c:v>268.03972269443398</c:v>
                </c:pt>
                <c:pt idx="4830">
                  <c:v>268.09522895301598</c:v>
                </c:pt>
                <c:pt idx="4831">
                  <c:v>268.150735211599</c:v>
                </c:pt>
                <c:pt idx="4832">
                  <c:v>268.206241470181</c:v>
                </c:pt>
                <c:pt idx="4833">
                  <c:v>268.261747728763</c:v>
                </c:pt>
                <c:pt idx="4834">
                  <c:v>268.31725398734602</c:v>
                </c:pt>
                <c:pt idx="4835">
                  <c:v>268.37276024592802</c:v>
                </c:pt>
                <c:pt idx="4836">
                  <c:v>268.42826650451099</c:v>
                </c:pt>
                <c:pt idx="4837">
                  <c:v>268.48377276309299</c:v>
                </c:pt>
                <c:pt idx="4838">
                  <c:v>268.53927902167499</c:v>
                </c:pt>
                <c:pt idx="4839">
                  <c:v>268.59478528025801</c:v>
                </c:pt>
                <c:pt idx="4840">
                  <c:v>268.65029153884001</c:v>
                </c:pt>
                <c:pt idx="4841">
                  <c:v>268.70579779742297</c:v>
                </c:pt>
                <c:pt idx="4842">
                  <c:v>268.76130405600497</c:v>
                </c:pt>
                <c:pt idx="4843">
                  <c:v>268.81681031458697</c:v>
                </c:pt>
                <c:pt idx="4844">
                  <c:v>268.87231657317</c:v>
                </c:pt>
                <c:pt idx="4845">
                  <c:v>268.927822831752</c:v>
                </c:pt>
                <c:pt idx="4846">
                  <c:v>268.98332909033502</c:v>
                </c:pt>
                <c:pt idx="4847">
                  <c:v>269.03883534891702</c:v>
                </c:pt>
                <c:pt idx="4848">
                  <c:v>269.09434160749902</c:v>
                </c:pt>
                <c:pt idx="4849">
                  <c:v>269.14984786608198</c:v>
                </c:pt>
                <c:pt idx="4850">
                  <c:v>269.20535412466398</c:v>
                </c:pt>
                <c:pt idx="4851">
                  <c:v>269.26086038324701</c:v>
                </c:pt>
                <c:pt idx="4852">
                  <c:v>269.31636664182901</c:v>
                </c:pt>
                <c:pt idx="4853">
                  <c:v>269.37187290041101</c:v>
                </c:pt>
                <c:pt idx="4854">
                  <c:v>269.42737915899397</c:v>
                </c:pt>
                <c:pt idx="4855">
                  <c:v>269.48288541757597</c:v>
                </c:pt>
                <c:pt idx="4856">
                  <c:v>269.53839167615899</c:v>
                </c:pt>
                <c:pt idx="4857">
                  <c:v>269.59389793474099</c:v>
                </c:pt>
                <c:pt idx="4858">
                  <c:v>269.64940419332299</c:v>
                </c:pt>
                <c:pt idx="4859">
                  <c:v>269.70491045190602</c:v>
                </c:pt>
                <c:pt idx="4860">
                  <c:v>269.76041671048802</c:v>
                </c:pt>
                <c:pt idx="4861">
                  <c:v>269.81592296907098</c:v>
                </c:pt>
                <c:pt idx="4862">
                  <c:v>269.87142922765298</c:v>
                </c:pt>
                <c:pt idx="4863">
                  <c:v>269.92693548623498</c:v>
                </c:pt>
                <c:pt idx="4864">
                  <c:v>269.982441744818</c:v>
                </c:pt>
                <c:pt idx="4865">
                  <c:v>270.0379480034</c:v>
                </c:pt>
                <c:pt idx="4866">
                  <c:v>270.09345426198303</c:v>
                </c:pt>
                <c:pt idx="4867">
                  <c:v>270.14896052056503</c:v>
                </c:pt>
                <c:pt idx="4868">
                  <c:v>270.20446677914799</c:v>
                </c:pt>
                <c:pt idx="4869">
                  <c:v>270.25997303772999</c:v>
                </c:pt>
                <c:pt idx="4870">
                  <c:v>270.31547929631199</c:v>
                </c:pt>
                <c:pt idx="4871">
                  <c:v>270.37098555489501</c:v>
                </c:pt>
                <c:pt idx="4872">
                  <c:v>270.42649181347701</c:v>
                </c:pt>
                <c:pt idx="4873">
                  <c:v>270.48199807205998</c:v>
                </c:pt>
                <c:pt idx="4874">
                  <c:v>270.53750433064198</c:v>
                </c:pt>
                <c:pt idx="4875">
                  <c:v>270.59301058922398</c:v>
                </c:pt>
                <c:pt idx="4876">
                  <c:v>270.648516847807</c:v>
                </c:pt>
                <c:pt idx="4877">
                  <c:v>270.704023106389</c:v>
                </c:pt>
                <c:pt idx="4878">
                  <c:v>270.75952936497202</c:v>
                </c:pt>
                <c:pt idx="4879">
                  <c:v>270.81503562355402</c:v>
                </c:pt>
                <c:pt idx="4880">
                  <c:v>270.87054188213602</c:v>
                </c:pt>
                <c:pt idx="4881">
                  <c:v>270.92604814071899</c:v>
                </c:pt>
                <c:pt idx="4882">
                  <c:v>270.98155439930099</c:v>
                </c:pt>
                <c:pt idx="4883">
                  <c:v>271.03706065788401</c:v>
                </c:pt>
                <c:pt idx="4884">
                  <c:v>271.09256691646601</c:v>
                </c:pt>
                <c:pt idx="4885">
                  <c:v>271.14807317504801</c:v>
                </c:pt>
                <c:pt idx="4886">
                  <c:v>271.20357943363098</c:v>
                </c:pt>
                <c:pt idx="4887">
                  <c:v>271.25908569221298</c:v>
                </c:pt>
                <c:pt idx="4888">
                  <c:v>271.314591950796</c:v>
                </c:pt>
                <c:pt idx="4889">
                  <c:v>271.370098209378</c:v>
                </c:pt>
                <c:pt idx="4890">
                  <c:v>271.42560446796</c:v>
                </c:pt>
                <c:pt idx="4891">
                  <c:v>271.48111072654302</c:v>
                </c:pt>
                <c:pt idx="4892">
                  <c:v>271.53661698512502</c:v>
                </c:pt>
                <c:pt idx="4893">
                  <c:v>271.59212324370799</c:v>
                </c:pt>
                <c:pt idx="4894">
                  <c:v>271.64762950228999</c:v>
                </c:pt>
                <c:pt idx="4895">
                  <c:v>271.70313576087199</c:v>
                </c:pt>
                <c:pt idx="4896">
                  <c:v>271.75864201945501</c:v>
                </c:pt>
                <c:pt idx="4897">
                  <c:v>271.81414827803701</c:v>
                </c:pt>
                <c:pt idx="4898">
                  <c:v>271.86965453661998</c:v>
                </c:pt>
                <c:pt idx="4899">
                  <c:v>271.92516079520198</c:v>
                </c:pt>
                <c:pt idx="4900">
                  <c:v>271.98066705378398</c:v>
                </c:pt>
                <c:pt idx="4901">
                  <c:v>272.036173312367</c:v>
                </c:pt>
                <c:pt idx="4902">
                  <c:v>272.091679570949</c:v>
                </c:pt>
                <c:pt idx="4903">
                  <c:v>272.14718582953202</c:v>
                </c:pt>
                <c:pt idx="4904">
                  <c:v>272.20269208811402</c:v>
                </c:pt>
                <c:pt idx="4905">
                  <c:v>272.25819834669602</c:v>
                </c:pt>
                <c:pt idx="4906">
                  <c:v>272.31370460527899</c:v>
                </c:pt>
                <c:pt idx="4907">
                  <c:v>272.36921086386099</c:v>
                </c:pt>
                <c:pt idx="4908">
                  <c:v>272.42471712244401</c:v>
                </c:pt>
                <c:pt idx="4909">
                  <c:v>272.48022338102601</c:v>
                </c:pt>
                <c:pt idx="4910">
                  <c:v>272.53572963960897</c:v>
                </c:pt>
                <c:pt idx="4911">
                  <c:v>272.59123589819097</c:v>
                </c:pt>
                <c:pt idx="4912">
                  <c:v>272.64674215677297</c:v>
                </c:pt>
                <c:pt idx="4913">
                  <c:v>272.702248415356</c:v>
                </c:pt>
                <c:pt idx="4914">
                  <c:v>272.757754673938</c:v>
                </c:pt>
                <c:pt idx="4915">
                  <c:v>272.81326093252102</c:v>
                </c:pt>
                <c:pt idx="4916">
                  <c:v>272.86876719110302</c:v>
                </c:pt>
                <c:pt idx="4917">
                  <c:v>272.92427344968502</c:v>
                </c:pt>
                <c:pt idx="4918">
                  <c:v>272.97977970826798</c:v>
                </c:pt>
                <c:pt idx="4919">
                  <c:v>273.03528596684998</c:v>
                </c:pt>
                <c:pt idx="4920">
                  <c:v>273.09079222543301</c:v>
                </c:pt>
                <c:pt idx="4921">
                  <c:v>273.14629848401501</c:v>
                </c:pt>
                <c:pt idx="4922">
                  <c:v>273.20180474259701</c:v>
                </c:pt>
                <c:pt idx="4923">
                  <c:v>273.25731100118003</c:v>
                </c:pt>
                <c:pt idx="4924">
                  <c:v>273.31281725976203</c:v>
                </c:pt>
                <c:pt idx="4925">
                  <c:v>273.36832351834499</c:v>
                </c:pt>
                <c:pt idx="4926">
                  <c:v>273.42382977692699</c:v>
                </c:pt>
                <c:pt idx="4927">
                  <c:v>273.47933603550899</c:v>
                </c:pt>
                <c:pt idx="4928">
                  <c:v>273.53484229409202</c:v>
                </c:pt>
                <c:pt idx="4929">
                  <c:v>273.59034855267402</c:v>
                </c:pt>
                <c:pt idx="4930">
                  <c:v>273.64585481125698</c:v>
                </c:pt>
                <c:pt idx="4931">
                  <c:v>273.70136106983898</c:v>
                </c:pt>
                <c:pt idx="4932">
                  <c:v>273.75686732842098</c:v>
                </c:pt>
                <c:pt idx="4933">
                  <c:v>273.812373587004</c:v>
                </c:pt>
                <c:pt idx="4934">
                  <c:v>273.867879845586</c:v>
                </c:pt>
                <c:pt idx="4935">
                  <c:v>273.92338610416903</c:v>
                </c:pt>
                <c:pt idx="4936">
                  <c:v>273.97889236275103</c:v>
                </c:pt>
                <c:pt idx="4937">
                  <c:v>274.03439862133303</c:v>
                </c:pt>
                <c:pt idx="4938">
                  <c:v>274.08990487991599</c:v>
                </c:pt>
                <c:pt idx="4939">
                  <c:v>274.14541113849799</c:v>
                </c:pt>
                <c:pt idx="4940">
                  <c:v>274.20091739708101</c:v>
                </c:pt>
                <c:pt idx="4941">
                  <c:v>274.25642365566301</c:v>
                </c:pt>
                <c:pt idx="4942">
                  <c:v>274.31192991424501</c:v>
                </c:pt>
                <c:pt idx="4943">
                  <c:v>274.36743617282798</c:v>
                </c:pt>
                <c:pt idx="4944">
                  <c:v>274.42294243140998</c:v>
                </c:pt>
                <c:pt idx="4945">
                  <c:v>274.478448689993</c:v>
                </c:pt>
                <c:pt idx="4946">
                  <c:v>274.533954948575</c:v>
                </c:pt>
                <c:pt idx="4947">
                  <c:v>274.58946120715802</c:v>
                </c:pt>
                <c:pt idx="4948">
                  <c:v>274.64496746574002</c:v>
                </c:pt>
                <c:pt idx="4949">
                  <c:v>274.70047372432202</c:v>
                </c:pt>
                <c:pt idx="4950">
                  <c:v>274.75597998290499</c:v>
                </c:pt>
                <c:pt idx="4951">
                  <c:v>274.81148624148699</c:v>
                </c:pt>
                <c:pt idx="4952">
                  <c:v>274.86699250007001</c:v>
                </c:pt>
                <c:pt idx="4953">
                  <c:v>274.92249875865201</c:v>
                </c:pt>
                <c:pt idx="4954">
                  <c:v>274.97800501723401</c:v>
                </c:pt>
                <c:pt idx="4955">
                  <c:v>275.03351127581698</c:v>
                </c:pt>
                <c:pt idx="4956">
                  <c:v>275.08901753439898</c:v>
                </c:pt>
                <c:pt idx="4957">
                  <c:v>275.144523792982</c:v>
                </c:pt>
                <c:pt idx="4958">
                  <c:v>275.200030051564</c:v>
                </c:pt>
                <c:pt idx="4959">
                  <c:v>275.255536310146</c:v>
                </c:pt>
                <c:pt idx="4960">
                  <c:v>275.31104256872902</c:v>
                </c:pt>
                <c:pt idx="4961">
                  <c:v>275.36654882731102</c:v>
                </c:pt>
                <c:pt idx="4962">
                  <c:v>275.42205508589399</c:v>
                </c:pt>
                <c:pt idx="4963">
                  <c:v>275.47756134447599</c:v>
                </c:pt>
                <c:pt idx="4964">
                  <c:v>275.53306760305799</c:v>
                </c:pt>
                <c:pt idx="4965">
                  <c:v>275.58857386164101</c:v>
                </c:pt>
                <c:pt idx="4966">
                  <c:v>275.64408012022301</c:v>
                </c:pt>
                <c:pt idx="4967">
                  <c:v>275.69958637880598</c:v>
                </c:pt>
                <c:pt idx="4968">
                  <c:v>275.75509263738797</c:v>
                </c:pt>
                <c:pt idx="4969">
                  <c:v>275.81059889596997</c:v>
                </c:pt>
                <c:pt idx="4970">
                  <c:v>275.866105154553</c:v>
                </c:pt>
                <c:pt idx="4971">
                  <c:v>275.921611413135</c:v>
                </c:pt>
                <c:pt idx="4972">
                  <c:v>275.97711767171802</c:v>
                </c:pt>
                <c:pt idx="4973">
                  <c:v>276.03262393030002</c:v>
                </c:pt>
                <c:pt idx="4974">
                  <c:v>276.08813018888202</c:v>
                </c:pt>
                <c:pt idx="4975">
                  <c:v>276.14363644746498</c:v>
                </c:pt>
                <c:pt idx="4976">
                  <c:v>276.19914270604698</c:v>
                </c:pt>
                <c:pt idx="4977">
                  <c:v>276.25464896463001</c:v>
                </c:pt>
                <c:pt idx="4978">
                  <c:v>276.31015522321201</c:v>
                </c:pt>
                <c:pt idx="4979">
                  <c:v>276.36566148179401</c:v>
                </c:pt>
                <c:pt idx="4980">
                  <c:v>276.42116774037697</c:v>
                </c:pt>
                <c:pt idx="4981">
                  <c:v>276.47667399895897</c:v>
                </c:pt>
                <c:pt idx="4982">
                  <c:v>276.532180257542</c:v>
                </c:pt>
                <c:pt idx="4983">
                  <c:v>276.58768651612399</c:v>
                </c:pt>
                <c:pt idx="4984">
                  <c:v>276.64319277470702</c:v>
                </c:pt>
                <c:pt idx="4985">
                  <c:v>276.69869903328902</c:v>
                </c:pt>
                <c:pt idx="4986">
                  <c:v>276.75420529187102</c:v>
                </c:pt>
                <c:pt idx="4987">
                  <c:v>276.80971155045398</c:v>
                </c:pt>
                <c:pt idx="4988">
                  <c:v>276.86521780903598</c:v>
                </c:pt>
                <c:pt idx="4989">
                  <c:v>276.92072406761798</c:v>
                </c:pt>
                <c:pt idx="4990">
                  <c:v>276.97623032620101</c:v>
                </c:pt>
                <c:pt idx="4991">
                  <c:v>277.031736584783</c:v>
                </c:pt>
                <c:pt idx="4992">
                  <c:v>277.08724284336603</c:v>
                </c:pt>
                <c:pt idx="4993">
                  <c:v>277.14274910194803</c:v>
                </c:pt>
                <c:pt idx="4994">
                  <c:v>277.19825536053099</c:v>
                </c:pt>
                <c:pt idx="4995">
                  <c:v>277.25376161911299</c:v>
                </c:pt>
                <c:pt idx="4996">
                  <c:v>277.30926787769499</c:v>
                </c:pt>
                <c:pt idx="4997">
                  <c:v>277.36477413627802</c:v>
                </c:pt>
                <c:pt idx="4998">
                  <c:v>277.42028039486001</c:v>
                </c:pt>
                <c:pt idx="4999">
                  <c:v>277.47578665344298</c:v>
                </c:pt>
                <c:pt idx="5000">
                  <c:v>277.53129291202498</c:v>
                </c:pt>
                <c:pt idx="5001">
                  <c:v>277.58679917060698</c:v>
                </c:pt>
                <c:pt idx="5002">
                  <c:v>277.64230542919</c:v>
                </c:pt>
                <c:pt idx="5003">
                  <c:v>277.697811687772</c:v>
                </c:pt>
                <c:pt idx="5004">
                  <c:v>277.75331794635503</c:v>
                </c:pt>
                <c:pt idx="5005">
                  <c:v>277.80882420493703</c:v>
                </c:pt>
                <c:pt idx="5006">
                  <c:v>277.86433046351902</c:v>
                </c:pt>
                <c:pt idx="5007">
                  <c:v>277.91983672210199</c:v>
                </c:pt>
                <c:pt idx="5008">
                  <c:v>277.97534298068399</c:v>
                </c:pt>
                <c:pt idx="5009">
                  <c:v>278.03084923926701</c:v>
                </c:pt>
                <c:pt idx="5010">
                  <c:v>278.08635549784901</c:v>
                </c:pt>
                <c:pt idx="5011">
                  <c:v>278.14186175643101</c:v>
                </c:pt>
                <c:pt idx="5012">
                  <c:v>278.19736801501398</c:v>
                </c:pt>
                <c:pt idx="5013">
                  <c:v>278.25287427359598</c:v>
                </c:pt>
                <c:pt idx="5014">
                  <c:v>278.308380532179</c:v>
                </c:pt>
                <c:pt idx="5015">
                  <c:v>278.363886790761</c:v>
                </c:pt>
                <c:pt idx="5016">
                  <c:v>278.419393049343</c:v>
                </c:pt>
                <c:pt idx="5017">
                  <c:v>278.47489930792602</c:v>
                </c:pt>
                <c:pt idx="5018">
                  <c:v>278.53040556650802</c:v>
                </c:pt>
                <c:pt idx="5019">
                  <c:v>278.58591182509099</c:v>
                </c:pt>
                <c:pt idx="5020">
                  <c:v>278.64141808367299</c:v>
                </c:pt>
                <c:pt idx="5021">
                  <c:v>278.69692434225601</c:v>
                </c:pt>
                <c:pt idx="5022">
                  <c:v>278.75243060083801</c:v>
                </c:pt>
                <c:pt idx="5023">
                  <c:v>278.80793685942001</c:v>
                </c:pt>
                <c:pt idx="5024">
                  <c:v>278.86344311800298</c:v>
                </c:pt>
                <c:pt idx="5025">
                  <c:v>278.91894937658498</c:v>
                </c:pt>
                <c:pt idx="5026">
                  <c:v>278.97445563516698</c:v>
                </c:pt>
                <c:pt idx="5027">
                  <c:v>279.02996189375</c:v>
                </c:pt>
                <c:pt idx="5028">
                  <c:v>279.085468152332</c:v>
                </c:pt>
                <c:pt idx="5029">
                  <c:v>279.14097441091502</c:v>
                </c:pt>
                <c:pt idx="5030">
                  <c:v>279.19648066949702</c:v>
                </c:pt>
                <c:pt idx="5031">
                  <c:v>279.25198692807999</c:v>
                </c:pt>
                <c:pt idx="5032">
                  <c:v>279.30749318666199</c:v>
                </c:pt>
                <c:pt idx="5033">
                  <c:v>279.36299944524399</c:v>
                </c:pt>
                <c:pt idx="5034">
                  <c:v>279.41850570382701</c:v>
                </c:pt>
                <c:pt idx="5035">
                  <c:v>279.47401196240901</c:v>
                </c:pt>
                <c:pt idx="5036">
                  <c:v>279.52951822099197</c:v>
                </c:pt>
                <c:pt idx="5037">
                  <c:v>279.58502447957397</c:v>
                </c:pt>
                <c:pt idx="5038">
                  <c:v>279.64053073815597</c:v>
                </c:pt>
                <c:pt idx="5039">
                  <c:v>279.696036996739</c:v>
                </c:pt>
                <c:pt idx="5040">
                  <c:v>279.751543255321</c:v>
                </c:pt>
                <c:pt idx="5041">
                  <c:v>279.80704951390402</c:v>
                </c:pt>
                <c:pt idx="5042">
                  <c:v>279.86255577248602</c:v>
                </c:pt>
                <c:pt idx="5043">
                  <c:v>279.91806203106802</c:v>
                </c:pt>
                <c:pt idx="5044">
                  <c:v>279.97356828965098</c:v>
                </c:pt>
                <c:pt idx="5045">
                  <c:v>280.02907454823298</c:v>
                </c:pt>
                <c:pt idx="5046">
                  <c:v>280.08458080681601</c:v>
                </c:pt>
                <c:pt idx="5047">
                  <c:v>280.14008706539801</c:v>
                </c:pt>
                <c:pt idx="5048">
                  <c:v>280.19559332398001</c:v>
                </c:pt>
                <c:pt idx="5049">
                  <c:v>280.25109958256297</c:v>
                </c:pt>
                <c:pt idx="5050">
                  <c:v>280.30660584114497</c:v>
                </c:pt>
                <c:pt idx="5051">
                  <c:v>280.36211209972799</c:v>
                </c:pt>
                <c:pt idx="5052">
                  <c:v>280.41761835830999</c:v>
                </c:pt>
                <c:pt idx="5053">
                  <c:v>280.47312461689199</c:v>
                </c:pt>
                <c:pt idx="5054">
                  <c:v>280.52863087547502</c:v>
                </c:pt>
                <c:pt idx="5055">
                  <c:v>280.58413713405702</c:v>
                </c:pt>
                <c:pt idx="5056">
                  <c:v>280.63964339263998</c:v>
                </c:pt>
                <c:pt idx="5057">
                  <c:v>280.69514965122198</c:v>
                </c:pt>
                <c:pt idx="5058">
                  <c:v>280.75065590980398</c:v>
                </c:pt>
                <c:pt idx="5059">
                  <c:v>280.806162168387</c:v>
                </c:pt>
                <c:pt idx="5060">
                  <c:v>280.861668426969</c:v>
                </c:pt>
                <c:pt idx="5061">
                  <c:v>280.91717468555203</c:v>
                </c:pt>
                <c:pt idx="5062">
                  <c:v>280.97268094413403</c:v>
                </c:pt>
                <c:pt idx="5063">
                  <c:v>281.02818720271603</c:v>
                </c:pt>
                <c:pt idx="5064">
                  <c:v>281.08369346129899</c:v>
                </c:pt>
                <c:pt idx="5065">
                  <c:v>281.13919971988099</c:v>
                </c:pt>
                <c:pt idx="5066">
                  <c:v>281.19470597846401</c:v>
                </c:pt>
                <c:pt idx="5067">
                  <c:v>281.25021223704601</c:v>
                </c:pt>
                <c:pt idx="5068">
                  <c:v>281.30571849562898</c:v>
                </c:pt>
                <c:pt idx="5069">
                  <c:v>281.36122475421098</c:v>
                </c:pt>
                <c:pt idx="5070">
                  <c:v>281.41673101279298</c:v>
                </c:pt>
                <c:pt idx="5071">
                  <c:v>281.472237271376</c:v>
                </c:pt>
                <c:pt idx="5072">
                  <c:v>281.527743529958</c:v>
                </c:pt>
                <c:pt idx="5073">
                  <c:v>281.58324978854102</c:v>
                </c:pt>
                <c:pt idx="5074">
                  <c:v>281.63875604712302</c:v>
                </c:pt>
                <c:pt idx="5075">
                  <c:v>281.69426230570502</c:v>
                </c:pt>
                <c:pt idx="5076">
                  <c:v>281.74976856428799</c:v>
                </c:pt>
                <c:pt idx="5077">
                  <c:v>281.80527482286999</c:v>
                </c:pt>
                <c:pt idx="5078">
                  <c:v>281.86078108145301</c:v>
                </c:pt>
                <c:pt idx="5079">
                  <c:v>281.91628734003501</c:v>
                </c:pt>
                <c:pt idx="5080">
                  <c:v>281.97179359861701</c:v>
                </c:pt>
                <c:pt idx="5081">
                  <c:v>282.02729985719998</c:v>
                </c:pt>
                <c:pt idx="5082">
                  <c:v>282.08280611578198</c:v>
                </c:pt>
                <c:pt idx="5083">
                  <c:v>282.138312374365</c:v>
                </c:pt>
                <c:pt idx="5084">
                  <c:v>282.193818632947</c:v>
                </c:pt>
                <c:pt idx="5085">
                  <c:v>282.249324891529</c:v>
                </c:pt>
                <c:pt idx="5086">
                  <c:v>282.30483115011202</c:v>
                </c:pt>
                <c:pt idx="5087">
                  <c:v>282.36033740869402</c:v>
                </c:pt>
                <c:pt idx="5088">
                  <c:v>282.41584366727699</c:v>
                </c:pt>
                <c:pt idx="5089">
                  <c:v>282.47134992585899</c:v>
                </c:pt>
                <c:pt idx="5090">
                  <c:v>282.52685618444099</c:v>
                </c:pt>
                <c:pt idx="5091">
                  <c:v>282.58236244302401</c:v>
                </c:pt>
                <c:pt idx="5092">
                  <c:v>282.63786870160601</c:v>
                </c:pt>
                <c:pt idx="5093">
                  <c:v>282.69337496018898</c:v>
                </c:pt>
                <c:pt idx="5094">
                  <c:v>282.74888121877098</c:v>
                </c:pt>
                <c:pt idx="5095">
                  <c:v>282.80438747735298</c:v>
                </c:pt>
                <c:pt idx="5096">
                  <c:v>282.859893735936</c:v>
                </c:pt>
                <c:pt idx="5097">
                  <c:v>282.915399994518</c:v>
                </c:pt>
                <c:pt idx="5098">
                  <c:v>282.97090625310102</c:v>
                </c:pt>
                <c:pt idx="5099">
                  <c:v>283.02641251168302</c:v>
                </c:pt>
                <c:pt idx="5100">
                  <c:v>283.08191877026502</c:v>
                </c:pt>
                <c:pt idx="5101">
                  <c:v>283.13742502884799</c:v>
                </c:pt>
                <c:pt idx="5102">
                  <c:v>283.19293128742999</c:v>
                </c:pt>
                <c:pt idx="5103">
                  <c:v>283.24843754601301</c:v>
                </c:pt>
                <c:pt idx="5104">
                  <c:v>283.30394380459501</c:v>
                </c:pt>
                <c:pt idx="5105">
                  <c:v>283.35945006317797</c:v>
                </c:pt>
                <c:pt idx="5106">
                  <c:v>283.41495632175997</c:v>
                </c:pt>
                <c:pt idx="5107">
                  <c:v>283.47046258034197</c:v>
                </c:pt>
                <c:pt idx="5108">
                  <c:v>283.525968838925</c:v>
                </c:pt>
                <c:pt idx="5109">
                  <c:v>283.581475097507</c:v>
                </c:pt>
                <c:pt idx="5110">
                  <c:v>283.63698135609002</c:v>
                </c:pt>
                <c:pt idx="5111">
                  <c:v>283.69248761467202</c:v>
                </c:pt>
                <c:pt idx="5112">
                  <c:v>283.74799387325402</c:v>
                </c:pt>
                <c:pt idx="5113">
                  <c:v>283.80350013183698</c:v>
                </c:pt>
                <c:pt idx="5114">
                  <c:v>283.85900639041898</c:v>
                </c:pt>
                <c:pt idx="5115">
                  <c:v>283.91451264900201</c:v>
                </c:pt>
                <c:pt idx="5116">
                  <c:v>283.97001890758401</c:v>
                </c:pt>
                <c:pt idx="5117">
                  <c:v>284.02552516616601</c:v>
                </c:pt>
                <c:pt idx="5118">
                  <c:v>284.08103142474903</c:v>
                </c:pt>
                <c:pt idx="5119">
                  <c:v>284.13653768333103</c:v>
                </c:pt>
                <c:pt idx="5120">
                  <c:v>284.19204394191399</c:v>
                </c:pt>
                <c:pt idx="5121">
                  <c:v>284.24755020049599</c:v>
                </c:pt>
                <c:pt idx="5122">
                  <c:v>284.30305645907799</c:v>
                </c:pt>
                <c:pt idx="5123">
                  <c:v>284.35856271766102</c:v>
                </c:pt>
                <c:pt idx="5124">
                  <c:v>284.41406897624302</c:v>
                </c:pt>
                <c:pt idx="5125">
                  <c:v>284.46957523482598</c:v>
                </c:pt>
                <c:pt idx="5126">
                  <c:v>284.52508149340798</c:v>
                </c:pt>
                <c:pt idx="5127">
                  <c:v>284.58058775198998</c:v>
                </c:pt>
                <c:pt idx="5128">
                  <c:v>284.636094010573</c:v>
                </c:pt>
                <c:pt idx="5129">
                  <c:v>284.691600269155</c:v>
                </c:pt>
                <c:pt idx="5130">
                  <c:v>284.74710652773803</c:v>
                </c:pt>
                <c:pt idx="5131">
                  <c:v>284.80261278632003</c:v>
                </c:pt>
                <c:pt idx="5132">
                  <c:v>284.85811904490203</c:v>
                </c:pt>
                <c:pt idx="5133">
                  <c:v>284.91362530348499</c:v>
                </c:pt>
                <c:pt idx="5134">
                  <c:v>284.96913156206699</c:v>
                </c:pt>
                <c:pt idx="5135">
                  <c:v>285.02463782065001</c:v>
                </c:pt>
                <c:pt idx="5136">
                  <c:v>285.08014407923201</c:v>
                </c:pt>
                <c:pt idx="5137">
                  <c:v>285.13565033781401</c:v>
                </c:pt>
                <c:pt idx="5138">
                  <c:v>285.19115659639698</c:v>
                </c:pt>
                <c:pt idx="5139">
                  <c:v>285.24666285497898</c:v>
                </c:pt>
                <c:pt idx="5140">
                  <c:v>285.302169113562</c:v>
                </c:pt>
                <c:pt idx="5141">
                  <c:v>285.357675372144</c:v>
                </c:pt>
                <c:pt idx="5142">
                  <c:v>285.41318163072702</c:v>
                </c:pt>
                <c:pt idx="5143">
                  <c:v>285.46868788930902</c:v>
                </c:pt>
                <c:pt idx="5144">
                  <c:v>285.52419414789102</c:v>
                </c:pt>
                <c:pt idx="5145">
                  <c:v>285.57970040647399</c:v>
                </c:pt>
                <c:pt idx="5146">
                  <c:v>285.63520666505599</c:v>
                </c:pt>
                <c:pt idx="5147">
                  <c:v>285.69071292363901</c:v>
                </c:pt>
                <c:pt idx="5148">
                  <c:v>285.74621918222101</c:v>
                </c:pt>
                <c:pt idx="5149">
                  <c:v>285.80172544080301</c:v>
                </c:pt>
                <c:pt idx="5150">
                  <c:v>285.85723169938598</c:v>
                </c:pt>
                <c:pt idx="5151">
                  <c:v>285.91273795796798</c:v>
                </c:pt>
                <c:pt idx="5152">
                  <c:v>285.968244216551</c:v>
                </c:pt>
                <c:pt idx="5153">
                  <c:v>286.023750475133</c:v>
                </c:pt>
                <c:pt idx="5154">
                  <c:v>286.079256733715</c:v>
                </c:pt>
                <c:pt idx="5155">
                  <c:v>286.13476299229802</c:v>
                </c:pt>
                <c:pt idx="5156">
                  <c:v>286.19026925088002</c:v>
                </c:pt>
                <c:pt idx="5157">
                  <c:v>286.24577550946299</c:v>
                </c:pt>
                <c:pt idx="5158">
                  <c:v>286.30128176804499</c:v>
                </c:pt>
                <c:pt idx="5159">
                  <c:v>286.35678802662699</c:v>
                </c:pt>
                <c:pt idx="5160">
                  <c:v>286.41229428521001</c:v>
                </c:pt>
                <c:pt idx="5161">
                  <c:v>286.46780054379201</c:v>
                </c:pt>
                <c:pt idx="5162">
                  <c:v>286.52330680237498</c:v>
                </c:pt>
                <c:pt idx="5163">
                  <c:v>286.57881306095697</c:v>
                </c:pt>
                <c:pt idx="5164">
                  <c:v>286.63431931953897</c:v>
                </c:pt>
                <c:pt idx="5165">
                  <c:v>286.689825578122</c:v>
                </c:pt>
                <c:pt idx="5166">
                  <c:v>286.745331836704</c:v>
                </c:pt>
                <c:pt idx="5167">
                  <c:v>286.80083809528702</c:v>
                </c:pt>
                <c:pt idx="5168">
                  <c:v>286.85634435386902</c:v>
                </c:pt>
                <c:pt idx="5169">
                  <c:v>286.91185061245102</c:v>
                </c:pt>
                <c:pt idx="5170">
                  <c:v>286.96735687103399</c:v>
                </c:pt>
                <c:pt idx="5171">
                  <c:v>287.02286312961598</c:v>
                </c:pt>
                <c:pt idx="5172">
                  <c:v>287.07836938819901</c:v>
                </c:pt>
                <c:pt idx="5173">
                  <c:v>287.13387564678101</c:v>
                </c:pt>
                <c:pt idx="5174">
                  <c:v>287.18938190536301</c:v>
                </c:pt>
                <c:pt idx="5175">
                  <c:v>287.24488816394597</c:v>
                </c:pt>
                <c:pt idx="5176">
                  <c:v>287.30039442252797</c:v>
                </c:pt>
                <c:pt idx="5177">
                  <c:v>287.355900681111</c:v>
                </c:pt>
                <c:pt idx="5178">
                  <c:v>287.41140693969299</c:v>
                </c:pt>
                <c:pt idx="5179">
                  <c:v>287.46691319827499</c:v>
                </c:pt>
                <c:pt idx="5180">
                  <c:v>287.52241945685802</c:v>
                </c:pt>
                <c:pt idx="5181">
                  <c:v>287.57792571544002</c:v>
                </c:pt>
                <c:pt idx="5182">
                  <c:v>287.63343197402298</c:v>
                </c:pt>
                <c:pt idx="5183">
                  <c:v>287.68893823260498</c:v>
                </c:pt>
                <c:pt idx="5184">
                  <c:v>287.74444449118698</c:v>
                </c:pt>
                <c:pt idx="5185">
                  <c:v>287.79995074977001</c:v>
                </c:pt>
                <c:pt idx="5186">
                  <c:v>287.855457008352</c:v>
                </c:pt>
                <c:pt idx="5187">
                  <c:v>287.91096326693503</c:v>
                </c:pt>
                <c:pt idx="5188">
                  <c:v>287.96646952551703</c:v>
                </c:pt>
                <c:pt idx="5189">
                  <c:v>288.02197578409999</c:v>
                </c:pt>
                <c:pt idx="5190">
                  <c:v>288.07748204268199</c:v>
                </c:pt>
                <c:pt idx="5191">
                  <c:v>288.13298830126399</c:v>
                </c:pt>
                <c:pt idx="5192">
                  <c:v>288.18849455984702</c:v>
                </c:pt>
                <c:pt idx="5193">
                  <c:v>288.24400081842901</c:v>
                </c:pt>
                <c:pt idx="5194">
                  <c:v>288.29950707701198</c:v>
                </c:pt>
                <c:pt idx="5195">
                  <c:v>288.35501333559398</c:v>
                </c:pt>
                <c:pt idx="5196">
                  <c:v>288.41051959417598</c:v>
                </c:pt>
                <c:pt idx="5197">
                  <c:v>288.466025852759</c:v>
                </c:pt>
                <c:pt idx="5198">
                  <c:v>288.521532111341</c:v>
                </c:pt>
                <c:pt idx="5199">
                  <c:v>288.57703836992403</c:v>
                </c:pt>
                <c:pt idx="5200">
                  <c:v>288.63254462850603</c:v>
                </c:pt>
                <c:pt idx="5201">
                  <c:v>288.68805088708802</c:v>
                </c:pt>
                <c:pt idx="5202">
                  <c:v>288.74355714567099</c:v>
                </c:pt>
                <c:pt idx="5203">
                  <c:v>288.79906340425299</c:v>
                </c:pt>
                <c:pt idx="5204">
                  <c:v>288.85456966283601</c:v>
                </c:pt>
                <c:pt idx="5205">
                  <c:v>288.91007592141801</c:v>
                </c:pt>
                <c:pt idx="5206">
                  <c:v>288.96558218000001</c:v>
                </c:pt>
                <c:pt idx="5207">
                  <c:v>289.02108843858298</c:v>
                </c:pt>
                <c:pt idx="5208">
                  <c:v>289.07659469716498</c:v>
                </c:pt>
                <c:pt idx="5209">
                  <c:v>289.132100955748</c:v>
                </c:pt>
                <c:pt idx="5210">
                  <c:v>289.18760721433</c:v>
                </c:pt>
                <c:pt idx="5211">
                  <c:v>289.243113472912</c:v>
                </c:pt>
                <c:pt idx="5212">
                  <c:v>289.29861973149502</c:v>
                </c:pt>
                <c:pt idx="5213">
                  <c:v>289.35412599007702</c:v>
                </c:pt>
                <c:pt idx="5214">
                  <c:v>289.40963224865999</c:v>
                </c:pt>
                <c:pt idx="5215">
                  <c:v>289.46513850724199</c:v>
                </c:pt>
                <c:pt idx="5216">
                  <c:v>289.52064476582399</c:v>
                </c:pt>
                <c:pt idx="5217">
                  <c:v>289.57615102440701</c:v>
                </c:pt>
                <c:pt idx="5218">
                  <c:v>289.63165728298901</c:v>
                </c:pt>
                <c:pt idx="5219">
                  <c:v>289.68716354157198</c:v>
                </c:pt>
                <c:pt idx="5220">
                  <c:v>289.74266980015398</c:v>
                </c:pt>
                <c:pt idx="5221">
                  <c:v>289.79817605873598</c:v>
                </c:pt>
                <c:pt idx="5222">
                  <c:v>289.853682317319</c:v>
                </c:pt>
                <c:pt idx="5223">
                  <c:v>289.909188575901</c:v>
                </c:pt>
                <c:pt idx="5224">
                  <c:v>289.96469483448402</c:v>
                </c:pt>
                <c:pt idx="5225">
                  <c:v>290.02020109306602</c:v>
                </c:pt>
                <c:pt idx="5226">
                  <c:v>290.07570735164899</c:v>
                </c:pt>
                <c:pt idx="5227">
                  <c:v>290.13121361023099</c:v>
                </c:pt>
                <c:pt idx="5228">
                  <c:v>290.18671986881299</c:v>
                </c:pt>
                <c:pt idx="5229">
                  <c:v>290.24222612739601</c:v>
                </c:pt>
                <c:pt idx="5230">
                  <c:v>290.29773238597801</c:v>
                </c:pt>
                <c:pt idx="5231">
                  <c:v>290.35323864456097</c:v>
                </c:pt>
                <c:pt idx="5232">
                  <c:v>290.40874490314297</c:v>
                </c:pt>
                <c:pt idx="5233">
                  <c:v>290.46425116172497</c:v>
                </c:pt>
                <c:pt idx="5234">
                  <c:v>290.519757420308</c:v>
                </c:pt>
                <c:pt idx="5235">
                  <c:v>290.57526367889</c:v>
                </c:pt>
                <c:pt idx="5236">
                  <c:v>290.63076993747302</c:v>
                </c:pt>
                <c:pt idx="5237">
                  <c:v>290.68627619605502</c:v>
                </c:pt>
                <c:pt idx="5238">
                  <c:v>290.74178245463702</c:v>
                </c:pt>
                <c:pt idx="5239">
                  <c:v>290.79728871321998</c:v>
                </c:pt>
                <c:pt idx="5240">
                  <c:v>290.85279497180198</c:v>
                </c:pt>
                <c:pt idx="5241">
                  <c:v>290.90830123038501</c:v>
                </c:pt>
                <c:pt idx="5242">
                  <c:v>290.96380748896701</c:v>
                </c:pt>
                <c:pt idx="5243">
                  <c:v>291.01931374754901</c:v>
                </c:pt>
                <c:pt idx="5244">
                  <c:v>291.07482000613197</c:v>
                </c:pt>
                <c:pt idx="5245">
                  <c:v>291.13032626471397</c:v>
                </c:pt>
                <c:pt idx="5246">
                  <c:v>291.18583252329699</c:v>
                </c:pt>
                <c:pt idx="5247">
                  <c:v>291.24133878187899</c:v>
                </c:pt>
                <c:pt idx="5248">
                  <c:v>291.29684504046099</c:v>
                </c:pt>
                <c:pt idx="5249">
                  <c:v>291.35235129904402</c:v>
                </c:pt>
                <c:pt idx="5250">
                  <c:v>291.40785755762602</c:v>
                </c:pt>
                <c:pt idx="5251">
                  <c:v>291.46336381620898</c:v>
                </c:pt>
                <c:pt idx="5252">
                  <c:v>291.51887007479098</c:v>
                </c:pt>
                <c:pt idx="5253">
                  <c:v>291.57437633337298</c:v>
                </c:pt>
                <c:pt idx="5254">
                  <c:v>291.629882591956</c:v>
                </c:pt>
                <c:pt idx="5255">
                  <c:v>291.685388850538</c:v>
                </c:pt>
                <c:pt idx="5256">
                  <c:v>291.74089510912103</c:v>
                </c:pt>
                <c:pt idx="5257">
                  <c:v>291.79640136770303</c:v>
                </c:pt>
                <c:pt idx="5258">
                  <c:v>291.85190762628503</c:v>
                </c:pt>
                <c:pt idx="5259">
                  <c:v>291.90741388486799</c:v>
                </c:pt>
                <c:pt idx="5260">
                  <c:v>291.96292014344999</c:v>
                </c:pt>
                <c:pt idx="5261">
                  <c:v>292.01842640203301</c:v>
                </c:pt>
                <c:pt idx="5262">
                  <c:v>292.07393266061501</c:v>
                </c:pt>
                <c:pt idx="5263">
                  <c:v>292.12943891919701</c:v>
                </c:pt>
                <c:pt idx="5264">
                  <c:v>292.18494517777998</c:v>
                </c:pt>
                <c:pt idx="5265">
                  <c:v>292.24045143636198</c:v>
                </c:pt>
                <c:pt idx="5266">
                  <c:v>292.295957694945</c:v>
                </c:pt>
                <c:pt idx="5267">
                  <c:v>292.351463953527</c:v>
                </c:pt>
                <c:pt idx="5268">
                  <c:v>292.40697021211002</c:v>
                </c:pt>
                <c:pt idx="5269">
                  <c:v>292.46247647069202</c:v>
                </c:pt>
                <c:pt idx="5270">
                  <c:v>292.51798272927402</c:v>
                </c:pt>
                <c:pt idx="5271">
                  <c:v>292.57348898785699</c:v>
                </c:pt>
                <c:pt idx="5272">
                  <c:v>292.62899524643899</c:v>
                </c:pt>
                <c:pt idx="5273">
                  <c:v>292.68450150502201</c:v>
                </c:pt>
                <c:pt idx="5274">
                  <c:v>292.74000776360401</c:v>
                </c:pt>
                <c:pt idx="5275">
                  <c:v>292.79551402218601</c:v>
                </c:pt>
                <c:pt idx="5276">
                  <c:v>292.85102028076898</c:v>
                </c:pt>
                <c:pt idx="5277">
                  <c:v>292.90652653935098</c:v>
                </c:pt>
                <c:pt idx="5278">
                  <c:v>292.962032797934</c:v>
                </c:pt>
                <c:pt idx="5279">
                  <c:v>293.017539056516</c:v>
                </c:pt>
                <c:pt idx="5280">
                  <c:v>293.073045315098</c:v>
                </c:pt>
                <c:pt idx="5281">
                  <c:v>293.12855157368102</c:v>
                </c:pt>
                <c:pt idx="5282">
                  <c:v>293.18405783226302</c:v>
                </c:pt>
                <c:pt idx="5283">
                  <c:v>293.23956409084599</c:v>
                </c:pt>
                <c:pt idx="5284">
                  <c:v>293.29507034942799</c:v>
                </c:pt>
                <c:pt idx="5285">
                  <c:v>293.35057660800999</c:v>
                </c:pt>
                <c:pt idx="5286">
                  <c:v>293.40608286659301</c:v>
                </c:pt>
                <c:pt idx="5287">
                  <c:v>293.46158912517501</c:v>
                </c:pt>
                <c:pt idx="5288">
                  <c:v>293.51709538375798</c:v>
                </c:pt>
                <c:pt idx="5289">
                  <c:v>293.57260164233998</c:v>
                </c:pt>
                <c:pt idx="5290">
                  <c:v>293.62810790092198</c:v>
                </c:pt>
                <c:pt idx="5291">
                  <c:v>293.683614159505</c:v>
                </c:pt>
                <c:pt idx="5292">
                  <c:v>293.739120418087</c:v>
                </c:pt>
                <c:pt idx="5293">
                  <c:v>293.79462667667002</c:v>
                </c:pt>
                <c:pt idx="5294">
                  <c:v>293.85013293525202</c:v>
                </c:pt>
                <c:pt idx="5295">
                  <c:v>293.90563919383402</c:v>
                </c:pt>
                <c:pt idx="5296">
                  <c:v>293.96114545241699</c:v>
                </c:pt>
                <c:pt idx="5297">
                  <c:v>294.01665171099899</c:v>
                </c:pt>
                <c:pt idx="5298">
                  <c:v>294.07215796958201</c:v>
                </c:pt>
                <c:pt idx="5299">
                  <c:v>294.12766422816401</c:v>
                </c:pt>
                <c:pt idx="5300">
                  <c:v>294.18317048674601</c:v>
                </c:pt>
                <c:pt idx="5301">
                  <c:v>294.23867674532897</c:v>
                </c:pt>
                <c:pt idx="5302">
                  <c:v>294.29418300391097</c:v>
                </c:pt>
                <c:pt idx="5303">
                  <c:v>294.349689262494</c:v>
                </c:pt>
                <c:pt idx="5304">
                  <c:v>294.405195521076</c:v>
                </c:pt>
                <c:pt idx="5305">
                  <c:v>294.46070177965902</c:v>
                </c:pt>
                <c:pt idx="5306">
                  <c:v>294.51620803824102</c:v>
                </c:pt>
                <c:pt idx="5307">
                  <c:v>294.57171429682302</c:v>
                </c:pt>
                <c:pt idx="5308">
                  <c:v>294.62722055540598</c:v>
                </c:pt>
                <c:pt idx="5309">
                  <c:v>294.68272681398798</c:v>
                </c:pt>
                <c:pt idx="5310">
                  <c:v>294.73823307257101</c:v>
                </c:pt>
                <c:pt idx="5311">
                  <c:v>294.79373933115301</c:v>
                </c:pt>
                <c:pt idx="5312">
                  <c:v>294.84924558973501</c:v>
                </c:pt>
                <c:pt idx="5313">
                  <c:v>294.90475184831803</c:v>
                </c:pt>
                <c:pt idx="5314">
                  <c:v>294.96025810690003</c:v>
                </c:pt>
                <c:pt idx="5315">
                  <c:v>295.01576436548299</c:v>
                </c:pt>
                <c:pt idx="5316">
                  <c:v>295.07127062406499</c:v>
                </c:pt>
                <c:pt idx="5317">
                  <c:v>295.12677688264699</c:v>
                </c:pt>
                <c:pt idx="5318">
                  <c:v>295.18228314123002</c:v>
                </c:pt>
                <c:pt idx="5319">
                  <c:v>295.23778939981202</c:v>
                </c:pt>
                <c:pt idx="5320">
                  <c:v>295.29329565839498</c:v>
                </c:pt>
                <c:pt idx="5321">
                  <c:v>295.34880191697698</c:v>
                </c:pt>
                <c:pt idx="5322">
                  <c:v>295.40430817555898</c:v>
                </c:pt>
                <c:pt idx="5323">
                  <c:v>295.459814434142</c:v>
                </c:pt>
                <c:pt idx="5324">
                  <c:v>295.515320692724</c:v>
                </c:pt>
                <c:pt idx="5325">
                  <c:v>295.57082695130703</c:v>
                </c:pt>
                <c:pt idx="5326">
                  <c:v>295.62633320988903</c:v>
                </c:pt>
                <c:pt idx="5327">
                  <c:v>295.68183946847103</c:v>
                </c:pt>
                <c:pt idx="5328">
                  <c:v>295.73734572705399</c:v>
                </c:pt>
                <c:pt idx="5329">
                  <c:v>295.79285198563599</c:v>
                </c:pt>
                <c:pt idx="5330">
                  <c:v>295.84835824421901</c:v>
                </c:pt>
                <c:pt idx="5331">
                  <c:v>295.90386450280101</c:v>
                </c:pt>
                <c:pt idx="5332">
                  <c:v>295.95937076138301</c:v>
                </c:pt>
                <c:pt idx="5333">
                  <c:v>296.01487701996598</c:v>
                </c:pt>
                <c:pt idx="5334">
                  <c:v>296.07038327854798</c:v>
                </c:pt>
                <c:pt idx="5335">
                  <c:v>296.125889537131</c:v>
                </c:pt>
                <c:pt idx="5336">
                  <c:v>296.181395795713</c:v>
                </c:pt>
                <c:pt idx="5337">
                  <c:v>296.236902054295</c:v>
                </c:pt>
                <c:pt idx="5338">
                  <c:v>296.29240831287802</c:v>
                </c:pt>
                <c:pt idx="5339">
                  <c:v>296.34791457146002</c:v>
                </c:pt>
                <c:pt idx="5340">
                  <c:v>296.40342083004299</c:v>
                </c:pt>
                <c:pt idx="5341">
                  <c:v>296.45892708862499</c:v>
                </c:pt>
                <c:pt idx="5342">
                  <c:v>296.51443334720801</c:v>
                </c:pt>
                <c:pt idx="5343">
                  <c:v>296.56993960579001</c:v>
                </c:pt>
                <c:pt idx="5344">
                  <c:v>296.62544586437201</c:v>
                </c:pt>
                <c:pt idx="5345">
                  <c:v>296.68095212295498</c:v>
                </c:pt>
                <c:pt idx="5346">
                  <c:v>296.73645838153698</c:v>
                </c:pt>
                <c:pt idx="5347">
                  <c:v>296.79196464011898</c:v>
                </c:pt>
                <c:pt idx="5348">
                  <c:v>296.847470898702</c:v>
                </c:pt>
                <c:pt idx="5349">
                  <c:v>296.902977157284</c:v>
                </c:pt>
                <c:pt idx="5350">
                  <c:v>296.95848341586702</c:v>
                </c:pt>
                <c:pt idx="5351">
                  <c:v>297.01398967444902</c:v>
                </c:pt>
                <c:pt idx="5352">
                  <c:v>297.06949593303199</c:v>
                </c:pt>
                <c:pt idx="5353">
                  <c:v>297.12500219161399</c:v>
                </c:pt>
                <c:pt idx="5354">
                  <c:v>297.18050845019599</c:v>
                </c:pt>
                <c:pt idx="5355">
                  <c:v>297.23601470877901</c:v>
                </c:pt>
                <c:pt idx="5356">
                  <c:v>297.29152096736101</c:v>
                </c:pt>
                <c:pt idx="5357">
                  <c:v>297.34702722594398</c:v>
                </c:pt>
                <c:pt idx="5358">
                  <c:v>297.40253348452597</c:v>
                </c:pt>
                <c:pt idx="5359">
                  <c:v>297.45803974310797</c:v>
                </c:pt>
                <c:pt idx="5360">
                  <c:v>297.513546001691</c:v>
                </c:pt>
                <c:pt idx="5361">
                  <c:v>297.569052260273</c:v>
                </c:pt>
                <c:pt idx="5362">
                  <c:v>297.62455851885602</c:v>
                </c:pt>
                <c:pt idx="5363">
                  <c:v>297.68006477743802</c:v>
                </c:pt>
                <c:pt idx="5364">
                  <c:v>297.73557103602002</c:v>
                </c:pt>
                <c:pt idx="5365">
                  <c:v>297.79107729460299</c:v>
                </c:pt>
                <c:pt idx="5366">
                  <c:v>297.84658355318498</c:v>
                </c:pt>
                <c:pt idx="5367">
                  <c:v>297.90208981176801</c:v>
                </c:pt>
                <c:pt idx="5368">
                  <c:v>297.95759607035001</c:v>
                </c:pt>
                <c:pt idx="5369">
                  <c:v>298.01310232893201</c:v>
                </c:pt>
                <c:pt idx="5370">
                  <c:v>298.06860858751497</c:v>
                </c:pt>
                <c:pt idx="5371">
                  <c:v>298.12411484609697</c:v>
                </c:pt>
                <c:pt idx="5372">
                  <c:v>298.17962110468</c:v>
                </c:pt>
                <c:pt idx="5373">
                  <c:v>298.235127363262</c:v>
                </c:pt>
                <c:pt idx="5374">
                  <c:v>298.29063362184399</c:v>
                </c:pt>
                <c:pt idx="5375">
                  <c:v>298.34613988042702</c:v>
                </c:pt>
                <c:pt idx="5376">
                  <c:v>298.40164613900902</c:v>
                </c:pt>
                <c:pt idx="5377">
                  <c:v>298.45715239759198</c:v>
                </c:pt>
                <c:pt idx="5378">
                  <c:v>298.51265865617398</c:v>
                </c:pt>
                <c:pt idx="5379">
                  <c:v>298.56816491475598</c:v>
                </c:pt>
                <c:pt idx="5380">
                  <c:v>298.62367117333901</c:v>
                </c:pt>
                <c:pt idx="5381">
                  <c:v>298.679177431921</c:v>
                </c:pt>
                <c:pt idx="5382">
                  <c:v>298.73468369050403</c:v>
                </c:pt>
                <c:pt idx="5383">
                  <c:v>298.79018994908603</c:v>
                </c:pt>
                <c:pt idx="5384">
                  <c:v>298.84569620766803</c:v>
                </c:pt>
                <c:pt idx="5385">
                  <c:v>298.90120246625099</c:v>
                </c:pt>
                <c:pt idx="5386">
                  <c:v>298.95670872483299</c:v>
                </c:pt>
                <c:pt idx="5387">
                  <c:v>299.01221498341602</c:v>
                </c:pt>
                <c:pt idx="5388">
                  <c:v>299.06772124199802</c:v>
                </c:pt>
                <c:pt idx="5389">
                  <c:v>299.12322750058098</c:v>
                </c:pt>
                <c:pt idx="5390">
                  <c:v>299.17873375916298</c:v>
                </c:pt>
                <c:pt idx="5391">
                  <c:v>299.23424001774498</c:v>
                </c:pt>
                <c:pt idx="5392">
                  <c:v>299.289746276328</c:v>
                </c:pt>
                <c:pt idx="5393">
                  <c:v>299.34525253491</c:v>
                </c:pt>
                <c:pt idx="5394">
                  <c:v>299.40075879349303</c:v>
                </c:pt>
                <c:pt idx="5395">
                  <c:v>299.45626505207503</c:v>
                </c:pt>
                <c:pt idx="5396">
                  <c:v>299.51177131065702</c:v>
                </c:pt>
                <c:pt idx="5397">
                  <c:v>299.56727756923999</c:v>
                </c:pt>
                <c:pt idx="5398">
                  <c:v>299.62278382782199</c:v>
                </c:pt>
                <c:pt idx="5399">
                  <c:v>299.67829008640501</c:v>
                </c:pt>
                <c:pt idx="5400">
                  <c:v>299.73379634498701</c:v>
                </c:pt>
                <c:pt idx="5401">
                  <c:v>299.78930260356901</c:v>
                </c:pt>
                <c:pt idx="5402">
                  <c:v>299.84480886215198</c:v>
                </c:pt>
                <c:pt idx="5403">
                  <c:v>299.90031512073398</c:v>
                </c:pt>
                <c:pt idx="5404">
                  <c:v>299.955821379317</c:v>
                </c:pt>
                <c:pt idx="5405">
                  <c:v>300.011327637899</c:v>
                </c:pt>
                <c:pt idx="5406">
                  <c:v>300.066833896481</c:v>
                </c:pt>
                <c:pt idx="5407">
                  <c:v>300.12234015506402</c:v>
                </c:pt>
                <c:pt idx="5408">
                  <c:v>300.17784641364602</c:v>
                </c:pt>
                <c:pt idx="5409">
                  <c:v>300.23335267222899</c:v>
                </c:pt>
                <c:pt idx="5410">
                  <c:v>300.28885893081099</c:v>
                </c:pt>
                <c:pt idx="5411">
                  <c:v>300.34436518939299</c:v>
                </c:pt>
                <c:pt idx="5412">
                  <c:v>300.39987144797601</c:v>
                </c:pt>
                <c:pt idx="5413">
                  <c:v>300.45537770655801</c:v>
                </c:pt>
                <c:pt idx="5414">
                  <c:v>300.51088396514098</c:v>
                </c:pt>
                <c:pt idx="5415">
                  <c:v>300.56639022372298</c:v>
                </c:pt>
                <c:pt idx="5416">
                  <c:v>300.62189648230498</c:v>
                </c:pt>
                <c:pt idx="5417">
                  <c:v>300.677402740888</c:v>
                </c:pt>
                <c:pt idx="5418">
                  <c:v>300.73290899947</c:v>
                </c:pt>
                <c:pt idx="5419">
                  <c:v>300.78841525805302</c:v>
                </c:pt>
                <c:pt idx="5420">
                  <c:v>300.84392151663502</c:v>
                </c:pt>
                <c:pt idx="5421">
                  <c:v>300.89942777521702</c:v>
                </c:pt>
                <c:pt idx="5422">
                  <c:v>300.95493403379999</c:v>
                </c:pt>
                <c:pt idx="5423">
                  <c:v>301.01044029238199</c:v>
                </c:pt>
                <c:pt idx="5424">
                  <c:v>301.06594655096501</c:v>
                </c:pt>
                <c:pt idx="5425">
                  <c:v>301.12145280954701</c:v>
                </c:pt>
                <c:pt idx="5426">
                  <c:v>301.17695906812997</c:v>
                </c:pt>
                <c:pt idx="5427">
                  <c:v>301.23246532671197</c:v>
                </c:pt>
                <c:pt idx="5428">
                  <c:v>301.28797158529397</c:v>
                </c:pt>
                <c:pt idx="5429">
                  <c:v>301.343477843877</c:v>
                </c:pt>
                <c:pt idx="5430">
                  <c:v>301.398984102459</c:v>
                </c:pt>
                <c:pt idx="5431">
                  <c:v>301.45449036104202</c:v>
                </c:pt>
                <c:pt idx="5432">
                  <c:v>301.50999661962402</c:v>
                </c:pt>
                <c:pt idx="5433">
                  <c:v>301.56550287820602</c:v>
                </c:pt>
                <c:pt idx="5434">
                  <c:v>301.62100913678898</c:v>
                </c:pt>
                <c:pt idx="5435">
                  <c:v>301.67651539537098</c:v>
                </c:pt>
                <c:pt idx="5436">
                  <c:v>301.73202165395401</c:v>
                </c:pt>
                <c:pt idx="5437">
                  <c:v>301.78752791253601</c:v>
                </c:pt>
                <c:pt idx="5438">
                  <c:v>301.84303417111801</c:v>
                </c:pt>
                <c:pt idx="5439">
                  <c:v>301.89854042970097</c:v>
                </c:pt>
                <c:pt idx="5440">
                  <c:v>301.95404668828297</c:v>
                </c:pt>
                <c:pt idx="5441">
                  <c:v>302.00955294686599</c:v>
                </c:pt>
                <c:pt idx="5442">
                  <c:v>302.06505920544799</c:v>
                </c:pt>
                <c:pt idx="5443">
                  <c:v>302.12056546402999</c:v>
                </c:pt>
                <c:pt idx="5444">
                  <c:v>302.17607172261302</c:v>
                </c:pt>
                <c:pt idx="5445">
                  <c:v>302.23157798119502</c:v>
                </c:pt>
                <c:pt idx="5446">
                  <c:v>302.28708423977798</c:v>
                </c:pt>
                <c:pt idx="5447">
                  <c:v>302.34259049835998</c:v>
                </c:pt>
                <c:pt idx="5448">
                  <c:v>302.39809675694198</c:v>
                </c:pt>
                <c:pt idx="5449">
                  <c:v>302.453603015525</c:v>
                </c:pt>
                <c:pt idx="5450">
                  <c:v>302.509109274107</c:v>
                </c:pt>
                <c:pt idx="5451">
                  <c:v>302.56461553269003</c:v>
                </c:pt>
                <c:pt idx="5452">
                  <c:v>302.62012179127203</c:v>
                </c:pt>
                <c:pt idx="5453">
                  <c:v>302.67562804985403</c:v>
                </c:pt>
                <c:pt idx="5454">
                  <c:v>302.73113430843699</c:v>
                </c:pt>
                <c:pt idx="5455">
                  <c:v>302.78664056701899</c:v>
                </c:pt>
                <c:pt idx="5456">
                  <c:v>302.84214682560201</c:v>
                </c:pt>
                <c:pt idx="5457">
                  <c:v>302.89765308418401</c:v>
                </c:pt>
                <c:pt idx="5458">
                  <c:v>302.95315934276601</c:v>
                </c:pt>
                <c:pt idx="5459">
                  <c:v>303.00866560134898</c:v>
                </c:pt>
                <c:pt idx="5460">
                  <c:v>303.06417185993098</c:v>
                </c:pt>
                <c:pt idx="5461">
                  <c:v>303.119678118514</c:v>
                </c:pt>
                <c:pt idx="5462">
                  <c:v>303.175184377096</c:v>
                </c:pt>
                <c:pt idx="5463">
                  <c:v>303.23069063567903</c:v>
                </c:pt>
                <c:pt idx="5464">
                  <c:v>303.28619689426102</c:v>
                </c:pt>
                <c:pt idx="5465">
                  <c:v>303.34170315284302</c:v>
                </c:pt>
                <c:pt idx="5466">
                  <c:v>303.39720941142599</c:v>
                </c:pt>
                <c:pt idx="5467">
                  <c:v>303.45271567000799</c:v>
                </c:pt>
                <c:pt idx="5468">
                  <c:v>303.50822192859101</c:v>
                </c:pt>
                <c:pt idx="5469">
                  <c:v>303.56372818717301</c:v>
                </c:pt>
                <c:pt idx="5470">
                  <c:v>303.61923444575501</c:v>
                </c:pt>
                <c:pt idx="5471">
                  <c:v>303.67474070433798</c:v>
                </c:pt>
                <c:pt idx="5472">
                  <c:v>303.73024696291998</c:v>
                </c:pt>
                <c:pt idx="5473">
                  <c:v>303.785753221503</c:v>
                </c:pt>
                <c:pt idx="5474">
                  <c:v>303.841259480085</c:v>
                </c:pt>
                <c:pt idx="5475">
                  <c:v>303.896765738667</c:v>
                </c:pt>
                <c:pt idx="5476">
                  <c:v>303.95227199725002</c:v>
                </c:pt>
                <c:pt idx="5477">
                  <c:v>304.00777825583202</c:v>
                </c:pt>
                <c:pt idx="5478">
                  <c:v>304.06328451441499</c:v>
                </c:pt>
                <c:pt idx="5479">
                  <c:v>304.11879077299699</c:v>
                </c:pt>
                <c:pt idx="5480">
                  <c:v>304.17429703157899</c:v>
                </c:pt>
                <c:pt idx="5481">
                  <c:v>304.22980329016201</c:v>
                </c:pt>
                <c:pt idx="5482">
                  <c:v>304.28530954874401</c:v>
                </c:pt>
                <c:pt idx="5483">
                  <c:v>304.34081580732698</c:v>
                </c:pt>
                <c:pt idx="5484">
                  <c:v>304.39632206590898</c:v>
                </c:pt>
                <c:pt idx="5485">
                  <c:v>304.45182832449098</c:v>
                </c:pt>
                <c:pt idx="5486">
                  <c:v>304.507334583074</c:v>
                </c:pt>
                <c:pt idx="5487">
                  <c:v>304.562840841656</c:v>
                </c:pt>
                <c:pt idx="5488">
                  <c:v>304.61834710023902</c:v>
                </c:pt>
                <c:pt idx="5489">
                  <c:v>304.67385335882102</c:v>
                </c:pt>
                <c:pt idx="5490">
                  <c:v>304.72935961740302</c:v>
                </c:pt>
                <c:pt idx="5491">
                  <c:v>304.78486587598599</c:v>
                </c:pt>
                <c:pt idx="5492">
                  <c:v>304.84037213456799</c:v>
                </c:pt>
                <c:pt idx="5493">
                  <c:v>304.89587839315101</c:v>
                </c:pt>
                <c:pt idx="5494">
                  <c:v>304.95138465173301</c:v>
                </c:pt>
                <c:pt idx="5495">
                  <c:v>305.00689091031501</c:v>
                </c:pt>
                <c:pt idx="5496">
                  <c:v>305.06239716889797</c:v>
                </c:pt>
                <c:pt idx="5497">
                  <c:v>305.11790342747997</c:v>
                </c:pt>
                <c:pt idx="5498">
                  <c:v>305.173409686063</c:v>
                </c:pt>
                <c:pt idx="5499">
                  <c:v>305.228915944645</c:v>
                </c:pt>
                <c:pt idx="5500">
                  <c:v>305.284422203227</c:v>
                </c:pt>
                <c:pt idx="5501">
                  <c:v>305.33992846181002</c:v>
                </c:pt>
                <c:pt idx="5502">
                  <c:v>305.39543472039202</c:v>
                </c:pt>
                <c:pt idx="5503">
                  <c:v>305.45094097897498</c:v>
                </c:pt>
                <c:pt idx="5504">
                  <c:v>305.50644723755698</c:v>
                </c:pt>
                <c:pt idx="5505">
                  <c:v>305.56195349613898</c:v>
                </c:pt>
                <c:pt idx="5506">
                  <c:v>305.61745975472201</c:v>
                </c:pt>
                <c:pt idx="5507">
                  <c:v>305.67296601330401</c:v>
                </c:pt>
                <c:pt idx="5508">
                  <c:v>305.72847227188697</c:v>
                </c:pt>
                <c:pt idx="5509">
                  <c:v>305.78397853046903</c:v>
                </c:pt>
                <c:pt idx="5510">
                  <c:v>305.83948478905199</c:v>
                </c:pt>
                <c:pt idx="5511">
                  <c:v>305.89499104763399</c:v>
                </c:pt>
                <c:pt idx="5512">
                  <c:v>305.95049730621599</c:v>
                </c:pt>
                <c:pt idx="5513">
                  <c:v>306.00600356479902</c:v>
                </c:pt>
                <c:pt idx="5514">
                  <c:v>306.06150982338102</c:v>
                </c:pt>
                <c:pt idx="5515">
                  <c:v>306.11701608196398</c:v>
                </c:pt>
                <c:pt idx="5516">
                  <c:v>306.17252234054598</c:v>
                </c:pt>
                <c:pt idx="5517">
                  <c:v>306.22802859912798</c:v>
                </c:pt>
                <c:pt idx="5518">
                  <c:v>306.283534857711</c:v>
                </c:pt>
                <c:pt idx="5519">
                  <c:v>306.339041116293</c:v>
                </c:pt>
                <c:pt idx="5520">
                  <c:v>306.39454737487603</c:v>
                </c:pt>
                <c:pt idx="5521">
                  <c:v>306.45005363345803</c:v>
                </c:pt>
                <c:pt idx="5522">
                  <c:v>306.50555989204003</c:v>
                </c:pt>
                <c:pt idx="5523">
                  <c:v>306.56106615062299</c:v>
                </c:pt>
                <c:pt idx="5524">
                  <c:v>306.61657240920499</c:v>
                </c:pt>
                <c:pt idx="5525">
                  <c:v>306.67207866778801</c:v>
                </c:pt>
                <c:pt idx="5526">
                  <c:v>306.72758492637001</c:v>
                </c:pt>
                <c:pt idx="5527">
                  <c:v>306.78309118495201</c:v>
                </c:pt>
                <c:pt idx="5528">
                  <c:v>306.83859744353498</c:v>
                </c:pt>
                <c:pt idx="5529">
                  <c:v>306.89410370211698</c:v>
                </c:pt>
                <c:pt idx="5530">
                  <c:v>306.9496099607</c:v>
                </c:pt>
                <c:pt idx="5531">
                  <c:v>307.005116219282</c:v>
                </c:pt>
                <c:pt idx="5532">
                  <c:v>307.060622477864</c:v>
                </c:pt>
                <c:pt idx="5533">
                  <c:v>307.11612873644702</c:v>
                </c:pt>
                <c:pt idx="5534">
                  <c:v>307.17163499502902</c:v>
                </c:pt>
                <c:pt idx="5535">
                  <c:v>307.22714125361199</c:v>
                </c:pt>
                <c:pt idx="5536">
                  <c:v>307.28264751219399</c:v>
                </c:pt>
                <c:pt idx="5537">
                  <c:v>307.33815377077599</c:v>
                </c:pt>
                <c:pt idx="5538">
                  <c:v>307.39366002935901</c:v>
                </c:pt>
                <c:pt idx="5539">
                  <c:v>307.44916628794101</c:v>
                </c:pt>
                <c:pt idx="5540">
                  <c:v>307.50467254652398</c:v>
                </c:pt>
                <c:pt idx="5541">
                  <c:v>307.56017880510598</c:v>
                </c:pt>
                <c:pt idx="5542">
                  <c:v>307.61568506368798</c:v>
                </c:pt>
                <c:pt idx="5543">
                  <c:v>307.671191322271</c:v>
                </c:pt>
                <c:pt idx="5544">
                  <c:v>307.726697580853</c:v>
                </c:pt>
                <c:pt idx="5545">
                  <c:v>307.78220383943602</c:v>
                </c:pt>
                <c:pt idx="5546">
                  <c:v>307.83771009801802</c:v>
                </c:pt>
                <c:pt idx="5547">
                  <c:v>307.89321635660099</c:v>
                </c:pt>
                <c:pt idx="5548">
                  <c:v>307.94872261518299</c:v>
                </c:pt>
                <c:pt idx="5549">
                  <c:v>308.00422887376499</c:v>
                </c:pt>
                <c:pt idx="5550">
                  <c:v>308.05973513234801</c:v>
                </c:pt>
                <c:pt idx="5551">
                  <c:v>308.11524139093001</c:v>
                </c:pt>
                <c:pt idx="5552">
                  <c:v>308.17074764951298</c:v>
                </c:pt>
                <c:pt idx="5553">
                  <c:v>308.22625390809498</c:v>
                </c:pt>
                <c:pt idx="5554">
                  <c:v>308.28176016667697</c:v>
                </c:pt>
                <c:pt idx="5555">
                  <c:v>308.33726642526</c:v>
                </c:pt>
                <c:pt idx="5556">
                  <c:v>308.392772683842</c:v>
                </c:pt>
                <c:pt idx="5557">
                  <c:v>308.44827894242502</c:v>
                </c:pt>
                <c:pt idx="5558">
                  <c:v>308.50378520100702</c:v>
                </c:pt>
                <c:pt idx="5559">
                  <c:v>308.55929145958902</c:v>
                </c:pt>
                <c:pt idx="5560">
                  <c:v>308.61479771817199</c:v>
                </c:pt>
                <c:pt idx="5561">
                  <c:v>308.67030397675398</c:v>
                </c:pt>
                <c:pt idx="5562">
                  <c:v>308.72581023533701</c:v>
                </c:pt>
                <c:pt idx="5563">
                  <c:v>308.78131649391901</c:v>
                </c:pt>
                <c:pt idx="5564">
                  <c:v>308.83682275250101</c:v>
                </c:pt>
                <c:pt idx="5565">
                  <c:v>308.89232901108397</c:v>
                </c:pt>
                <c:pt idx="5566">
                  <c:v>308.94783526966597</c:v>
                </c:pt>
                <c:pt idx="5567">
                  <c:v>309.003341528249</c:v>
                </c:pt>
                <c:pt idx="5568">
                  <c:v>309.058847786831</c:v>
                </c:pt>
                <c:pt idx="5569">
                  <c:v>309.11435404541299</c:v>
                </c:pt>
                <c:pt idx="5570">
                  <c:v>309.16986030399602</c:v>
                </c:pt>
                <c:pt idx="5571">
                  <c:v>309.22536656257802</c:v>
                </c:pt>
                <c:pt idx="5572">
                  <c:v>309.28087282116098</c:v>
                </c:pt>
                <c:pt idx="5573">
                  <c:v>309.33637907974298</c:v>
                </c:pt>
                <c:pt idx="5574">
                  <c:v>309.39188533832498</c:v>
                </c:pt>
                <c:pt idx="5575">
                  <c:v>309.44739159690801</c:v>
                </c:pt>
                <c:pt idx="5576">
                  <c:v>309.50289785549</c:v>
                </c:pt>
                <c:pt idx="5577">
                  <c:v>309.55840411407303</c:v>
                </c:pt>
                <c:pt idx="5578">
                  <c:v>309.61391037265503</c:v>
                </c:pt>
                <c:pt idx="5579">
                  <c:v>309.66941663123703</c:v>
                </c:pt>
                <c:pt idx="5580">
                  <c:v>309.72492288981999</c:v>
                </c:pt>
                <c:pt idx="5581">
                  <c:v>309.78042914840199</c:v>
                </c:pt>
                <c:pt idx="5582">
                  <c:v>309.83593540698502</c:v>
                </c:pt>
                <c:pt idx="5583">
                  <c:v>309.89144166556702</c:v>
                </c:pt>
                <c:pt idx="5584">
                  <c:v>309.94694792414901</c:v>
                </c:pt>
                <c:pt idx="5585">
                  <c:v>310.00245418273198</c:v>
                </c:pt>
                <c:pt idx="5586">
                  <c:v>310.05796044131398</c:v>
                </c:pt>
                <c:pt idx="5587">
                  <c:v>310.113466699897</c:v>
                </c:pt>
                <c:pt idx="5588">
                  <c:v>310.168972958479</c:v>
                </c:pt>
                <c:pt idx="5589">
                  <c:v>310.22447921706203</c:v>
                </c:pt>
                <c:pt idx="5590">
                  <c:v>310.27998547564403</c:v>
                </c:pt>
                <c:pt idx="5591">
                  <c:v>310.33549173422603</c:v>
                </c:pt>
                <c:pt idx="5592">
                  <c:v>310.39099799280899</c:v>
                </c:pt>
                <c:pt idx="5593">
                  <c:v>310.44650425139099</c:v>
                </c:pt>
                <c:pt idx="5594">
                  <c:v>310.50201050997401</c:v>
                </c:pt>
                <c:pt idx="5595">
                  <c:v>310.55751676855601</c:v>
                </c:pt>
                <c:pt idx="5596">
                  <c:v>310.61302302713801</c:v>
                </c:pt>
                <c:pt idx="5597">
                  <c:v>310.66852928572098</c:v>
                </c:pt>
                <c:pt idx="5598">
                  <c:v>310.72403554430298</c:v>
                </c:pt>
                <c:pt idx="5599">
                  <c:v>310.779541802886</c:v>
                </c:pt>
                <c:pt idx="5600">
                  <c:v>310.835048061468</c:v>
                </c:pt>
                <c:pt idx="5601">
                  <c:v>310.89055432005</c:v>
                </c:pt>
                <c:pt idx="5602">
                  <c:v>310.94606057863302</c:v>
                </c:pt>
                <c:pt idx="5603">
                  <c:v>311.00156683721502</c:v>
                </c:pt>
                <c:pt idx="5604">
                  <c:v>311.05707309579799</c:v>
                </c:pt>
                <c:pt idx="5605">
                  <c:v>311.11257935437999</c:v>
                </c:pt>
                <c:pt idx="5606">
                  <c:v>311.16808561296199</c:v>
                </c:pt>
                <c:pt idx="5607">
                  <c:v>311.22359187154501</c:v>
                </c:pt>
                <c:pt idx="5608">
                  <c:v>311.27909813012701</c:v>
                </c:pt>
                <c:pt idx="5609">
                  <c:v>311.33460438870998</c:v>
                </c:pt>
                <c:pt idx="5610">
                  <c:v>311.39011064729198</c:v>
                </c:pt>
                <c:pt idx="5611">
                  <c:v>311.44561690587398</c:v>
                </c:pt>
                <c:pt idx="5612">
                  <c:v>311.501123164457</c:v>
                </c:pt>
                <c:pt idx="5613">
                  <c:v>311.556629423039</c:v>
                </c:pt>
                <c:pt idx="5614">
                  <c:v>311.61213568162202</c:v>
                </c:pt>
                <c:pt idx="5615">
                  <c:v>311.66764194020402</c:v>
                </c:pt>
                <c:pt idx="5616">
                  <c:v>311.72314819878602</c:v>
                </c:pt>
                <c:pt idx="5617">
                  <c:v>311.77865445736899</c:v>
                </c:pt>
                <c:pt idx="5618">
                  <c:v>311.83416071595099</c:v>
                </c:pt>
                <c:pt idx="5619">
                  <c:v>311.88966697453401</c:v>
                </c:pt>
                <c:pt idx="5620">
                  <c:v>311.94517323311601</c:v>
                </c:pt>
                <c:pt idx="5621">
                  <c:v>312.00067949169801</c:v>
                </c:pt>
                <c:pt idx="5622">
                  <c:v>312.05618575028097</c:v>
                </c:pt>
                <c:pt idx="5623">
                  <c:v>312.11169200886297</c:v>
                </c:pt>
                <c:pt idx="5624">
                  <c:v>312.167198267446</c:v>
                </c:pt>
                <c:pt idx="5625">
                  <c:v>312.222704526028</c:v>
                </c:pt>
                <c:pt idx="5626">
                  <c:v>312.27821078461102</c:v>
                </c:pt>
                <c:pt idx="5627">
                  <c:v>312.33371704319302</c:v>
                </c:pt>
                <c:pt idx="5628">
                  <c:v>312.38922330177502</c:v>
                </c:pt>
                <c:pt idx="5629">
                  <c:v>312.44472956035798</c:v>
                </c:pt>
                <c:pt idx="5630">
                  <c:v>312.50023581893998</c:v>
                </c:pt>
                <c:pt idx="5631">
                  <c:v>312.55574207752301</c:v>
                </c:pt>
                <c:pt idx="5632">
                  <c:v>312.61124833610501</c:v>
                </c:pt>
                <c:pt idx="5633">
                  <c:v>312.66675459468701</c:v>
                </c:pt>
                <c:pt idx="5634">
                  <c:v>312.72226085326997</c:v>
                </c:pt>
                <c:pt idx="5635">
                  <c:v>312.77776711185197</c:v>
                </c:pt>
                <c:pt idx="5636">
                  <c:v>312.83327337043499</c:v>
                </c:pt>
                <c:pt idx="5637">
                  <c:v>312.88877962901699</c:v>
                </c:pt>
                <c:pt idx="5638">
                  <c:v>312.94428588759899</c:v>
                </c:pt>
                <c:pt idx="5639">
                  <c:v>312.99979214618202</c:v>
                </c:pt>
                <c:pt idx="5640">
                  <c:v>313.05529840476402</c:v>
                </c:pt>
                <c:pt idx="5641">
                  <c:v>313.11080466334698</c:v>
                </c:pt>
                <c:pt idx="5642">
                  <c:v>313.16631092192898</c:v>
                </c:pt>
                <c:pt idx="5643">
                  <c:v>313.22181718051098</c:v>
                </c:pt>
                <c:pt idx="5644">
                  <c:v>313.277323439094</c:v>
                </c:pt>
                <c:pt idx="5645">
                  <c:v>313.332829697676</c:v>
                </c:pt>
                <c:pt idx="5646">
                  <c:v>313.38833595625903</c:v>
                </c:pt>
                <c:pt idx="5647">
                  <c:v>313.44384221484103</c:v>
                </c:pt>
                <c:pt idx="5648">
                  <c:v>313.49934847342303</c:v>
                </c:pt>
                <c:pt idx="5649">
                  <c:v>313.55485473200599</c:v>
                </c:pt>
                <c:pt idx="5650">
                  <c:v>313.61036099058799</c:v>
                </c:pt>
                <c:pt idx="5651">
                  <c:v>313.66586724917101</c:v>
                </c:pt>
                <c:pt idx="5652">
                  <c:v>313.72137350775301</c:v>
                </c:pt>
                <c:pt idx="5653">
                  <c:v>313.77687976633501</c:v>
                </c:pt>
                <c:pt idx="5654">
                  <c:v>313.83238602491798</c:v>
                </c:pt>
                <c:pt idx="5655">
                  <c:v>313.88789228349998</c:v>
                </c:pt>
                <c:pt idx="5656">
                  <c:v>313.943398542083</c:v>
                </c:pt>
                <c:pt idx="5657">
                  <c:v>313.998904800665</c:v>
                </c:pt>
                <c:pt idx="5658">
                  <c:v>314.054411059247</c:v>
                </c:pt>
                <c:pt idx="5659">
                  <c:v>314.10991731783002</c:v>
                </c:pt>
                <c:pt idx="5660">
                  <c:v>314.16542357641202</c:v>
                </c:pt>
                <c:pt idx="5661">
                  <c:v>314.22092983499499</c:v>
                </c:pt>
                <c:pt idx="5662">
                  <c:v>314.27643609357699</c:v>
                </c:pt>
                <c:pt idx="5663">
                  <c:v>314.33194235216001</c:v>
                </c:pt>
                <c:pt idx="5664">
                  <c:v>314.38744861074201</c:v>
                </c:pt>
                <c:pt idx="5665">
                  <c:v>314.44295486932401</c:v>
                </c:pt>
                <c:pt idx="5666">
                  <c:v>314.49846112790698</c:v>
                </c:pt>
                <c:pt idx="5667">
                  <c:v>314.55396738648898</c:v>
                </c:pt>
                <c:pt idx="5668">
                  <c:v>314.60947364507098</c:v>
                </c:pt>
                <c:pt idx="5669">
                  <c:v>314.664979903654</c:v>
                </c:pt>
                <c:pt idx="5670">
                  <c:v>314.720486162236</c:v>
                </c:pt>
                <c:pt idx="5671">
                  <c:v>314.77599242081902</c:v>
                </c:pt>
                <c:pt idx="5672">
                  <c:v>314.83149867940102</c:v>
                </c:pt>
                <c:pt idx="5673">
                  <c:v>314.88700493798399</c:v>
                </c:pt>
                <c:pt idx="5674">
                  <c:v>314.94251119656599</c:v>
                </c:pt>
                <c:pt idx="5675">
                  <c:v>314.99801745514799</c:v>
                </c:pt>
                <c:pt idx="5676">
                  <c:v>315.05352371373101</c:v>
                </c:pt>
                <c:pt idx="5677">
                  <c:v>315.10902997231301</c:v>
                </c:pt>
                <c:pt idx="5678">
                  <c:v>315.16453623089598</c:v>
                </c:pt>
                <c:pt idx="5679">
                  <c:v>315.22004248947798</c:v>
                </c:pt>
                <c:pt idx="5680">
                  <c:v>315.27554874805998</c:v>
                </c:pt>
                <c:pt idx="5681">
                  <c:v>315.331055006643</c:v>
                </c:pt>
                <c:pt idx="5682">
                  <c:v>315.386561265225</c:v>
                </c:pt>
                <c:pt idx="5683">
                  <c:v>315.44206752380802</c:v>
                </c:pt>
                <c:pt idx="5684">
                  <c:v>315.49757378239002</c:v>
                </c:pt>
                <c:pt idx="5685">
                  <c:v>315.55308004097202</c:v>
                </c:pt>
                <c:pt idx="5686">
                  <c:v>315.60858629955499</c:v>
                </c:pt>
                <c:pt idx="5687">
                  <c:v>315.66409255813699</c:v>
                </c:pt>
                <c:pt idx="5688">
                  <c:v>315.71959881672001</c:v>
                </c:pt>
                <c:pt idx="5689">
                  <c:v>315.77510507530201</c:v>
                </c:pt>
                <c:pt idx="5690">
                  <c:v>315.83061133388401</c:v>
                </c:pt>
                <c:pt idx="5691">
                  <c:v>315.88611759246697</c:v>
                </c:pt>
                <c:pt idx="5692">
                  <c:v>315.94162385104897</c:v>
                </c:pt>
                <c:pt idx="5693">
                  <c:v>315.997130109632</c:v>
                </c:pt>
                <c:pt idx="5694">
                  <c:v>316.052636368214</c:v>
                </c:pt>
                <c:pt idx="5695">
                  <c:v>316.108142626796</c:v>
                </c:pt>
                <c:pt idx="5696">
                  <c:v>316.16364888537902</c:v>
                </c:pt>
                <c:pt idx="5697">
                  <c:v>316.21915514396102</c:v>
                </c:pt>
                <c:pt idx="5698">
                  <c:v>316.27466140254398</c:v>
                </c:pt>
                <c:pt idx="5699">
                  <c:v>316.33016766112598</c:v>
                </c:pt>
                <c:pt idx="5700">
                  <c:v>316.38567391970798</c:v>
                </c:pt>
                <c:pt idx="5701">
                  <c:v>316.44118017829101</c:v>
                </c:pt>
                <c:pt idx="5702">
                  <c:v>316.49668643687301</c:v>
                </c:pt>
                <c:pt idx="5703">
                  <c:v>316.55219269545597</c:v>
                </c:pt>
                <c:pt idx="5704">
                  <c:v>316.60769895403803</c:v>
                </c:pt>
                <c:pt idx="5705">
                  <c:v>316.66320521262003</c:v>
                </c:pt>
                <c:pt idx="5706">
                  <c:v>316.71871147120299</c:v>
                </c:pt>
                <c:pt idx="5707">
                  <c:v>316.77421772978499</c:v>
                </c:pt>
                <c:pt idx="5708">
                  <c:v>316.82972398836802</c:v>
                </c:pt>
                <c:pt idx="5709">
                  <c:v>316.88523024695002</c:v>
                </c:pt>
                <c:pt idx="5710">
                  <c:v>316.94073650553298</c:v>
                </c:pt>
                <c:pt idx="5711">
                  <c:v>316.99624276411498</c:v>
                </c:pt>
                <c:pt idx="5712">
                  <c:v>317.05174902269698</c:v>
                </c:pt>
                <c:pt idx="5713">
                  <c:v>317.10725528128</c:v>
                </c:pt>
                <c:pt idx="5714">
                  <c:v>317.162761539862</c:v>
                </c:pt>
                <c:pt idx="5715">
                  <c:v>317.21826779844503</c:v>
                </c:pt>
                <c:pt idx="5716">
                  <c:v>317.27377405702703</c:v>
                </c:pt>
                <c:pt idx="5717">
                  <c:v>317.32928031560903</c:v>
                </c:pt>
                <c:pt idx="5718">
                  <c:v>317.38478657419199</c:v>
                </c:pt>
                <c:pt idx="5719">
                  <c:v>317.44029283277399</c:v>
                </c:pt>
                <c:pt idx="5720">
                  <c:v>317.49579909135701</c:v>
                </c:pt>
                <c:pt idx="5721">
                  <c:v>317.55130534993901</c:v>
                </c:pt>
                <c:pt idx="5722">
                  <c:v>317.60681160852101</c:v>
                </c:pt>
                <c:pt idx="5723">
                  <c:v>317.66231786710398</c:v>
                </c:pt>
                <c:pt idx="5724">
                  <c:v>317.71782412568598</c:v>
                </c:pt>
                <c:pt idx="5725">
                  <c:v>317.773330384269</c:v>
                </c:pt>
                <c:pt idx="5726">
                  <c:v>317.828836642851</c:v>
                </c:pt>
                <c:pt idx="5727">
                  <c:v>317.884342901433</c:v>
                </c:pt>
                <c:pt idx="5728">
                  <c:v>317.93984916001602</c:v>
                </c:pt>
                <c:pt idx="5729">
                  <c:v>317.99535541859802</c:v>
                </c:pt>
                <c:pt idx="5730">
                  <c:v>318.05086167718099</c:v>
                </c:pt>
                <c:pt idx="5731">
                  <c:v>318.10636793576299</c:v>
                </c:pt>
                <c:pt idx="5732">
                  <c:v>318.16187419434499</c:v>
                </c:pt>
                <c:pt idx="5733">
                  <c:v>318.21738045292801</c:v>
                </c:pt>
                <c:pt idx="5734">
                  <c:v>318.27288671151001</c:v>
                </c:pt>
                <c:pt idx="5735">
                  <c:v>318.32839297009298</c:v>
                </c:pt>
                <c:pt idx="5736">
                  <c:v>318.38389922867498</c:v>
                </c:pt>
                <c:pt idx="5737">
                  <c:v>318.43940548725698</c:v>
                </c:pt>
                <c:pt idx="5738">
                  <c:v>318.49491174584</c:v>
                </c:pt>
                <c:pt idx="5739">
                  <c:v>318.550418004422</c:v>
                </c:pt>
                <c:pt idx="5740">
                  <c:v>318.60592426300502</c:v>
                </c:pt>
                <c:pt idx="5741">
                  <c:v>318.66143052158702</c:v>
                </c:pt>
                <c:pt idx="5742">
                  <c:v>318.71693678016902</c:v>
                </c:pt>
                <c:pt idx="5743">
                  <c:v>318.77244303875199</c:v>
                </c:pt>
                <c:pt idx="5744">
                  <c:v>318.82794929733399</c:v>
                </c:pt>
                <c:pt idx="5745">
                  <c:v>318.88345555591701</c:v>
                </c:pt>
                <c:pt idx="5746">
                  <c:v>318.93896181449901</c:v>
                </c:pt>
                <c:pt idx="5747">
                  <c:v>318.99446807308198</c:v>
                </c:pt>
                <c:pt idx="5748">
                  <c:v>319.04997433166398</c:v>
                </c:pt>
                <c:pt idx="5749">
                  <c:v>319.10548059024597</c:v>
                </c:pt>
                <c:pt idx="5750">
                  <c:v>319.160986848829</c:v>
                </c:pt>
                <c:pt idx="5751">
                  <c:v>319.216493107411</c:v>
                </c:pt>
                <c:pt idx="5752">
                  <c:v>319.27199936599402</c:v>
                </c:pt>
                <c:pt idx="5753">
                  <c:v>319.32750562457602</c:v>
                </c:pt>
                <c:pt idx="5754">
                  <c:v>319.38301188315802</c:v>
                </c:pt>
                <c:pt idx="5755">
                  <c:v>319.43851814174099</c:v>
                </c:pt>
                <c:pt idx="5756">
                  <c:v>319.49402440032299</c:v>
                </c:pt>
                <c:pt idx="5757">
                  <c:v>319.54953065890601</c:v>
                </c:pt>
                <c:pt idx="5758">
                  <c:v>319.60503691748801</c:v>
                </c:pt>
                <c:pt idx="5759">
                  <c:v>319.66054317607001</c:v>
                </c:pt>
                <c:pt idx="5760">
                  <c:v>319.71604943465297</c:v>
                </c:pt>
                <c:pt idx="5761">
                  <c:v>319.77155569323497</c:v>
                </c:pt>
                <c:pt idx="5762">
                  <c:v>319.827061951818</c:v>
                </c:pt>
                <c:pt idx="5763">
                  <c:v>319.8825682104</c:v>
                </c:pt>
                <c:pt idx="5764">
                  <c:v>319.93807446898199</c:v>
                </c:pt>
                <c:pt idx="5765">
                  <c:v>319.99358072756502</c:v>
                </c:pt>
                <c:pt idx="5766">
                  <c:v>320.04908698614702</c:v>
                </c:pt>
                <c:pt idx="5767">
                  <c:v>320.10459324472998</c:v>
                </c:pt>
                <c:pt idx="5768">
                  <c:v>320.16009950331198</c:v>
                </c:pt>
                <c:pt idx="5769">
                  <c:v>320.21560576189398</c:v>
                </c:pt>
                <c:pt idx="5770">
                  <c:v>320.27111202047701</c:v>
                </c:pt>
                <c:pt idx="5771">
                  <c:v>320.32661827905901</c:v>
                </c:pt>
                <c:pt idx="5772">
                  <c:v>320.38212453764203</c:v>
                </c:pt>
                <c:pt idx="5773">
                  <c:v>320.43763079622403</c:v>
                </c:pt>
                <c:pt idx="5774">
                  <c:v>320.49313705480603</c:v>
                </c:pt>
                <c:pt idx="5775">
                  <c:v>320.54864331338899</c:v>
                </c:pt>
                <c:pt idx="5776">
                  <c:v>320.60414957197099</c:v>
                </c:pt>
                <c:pt idx="5777">
                  <c:v>320.65965583055402</c:v>
                </c:pt>
                <c:pt idx="5778">
                  <c:v>320.71516208913602</c:v>
                </c:pt>
                <c:pt idx="5779">
                  <c:v>320.77066834771801</c:v>
                </c:pt>
                <c:pt idx="5780">
                  <c:v>320.82617460630098</c:v>
                </c:pt>
                <c:pt idx="5781">
                  <c:v>320.88168086488298</c:v>
                </c:pt>
                <c:pt idx="5782">
                  <c:v>320.937187123466</c:v>
                </c:pt>
                <c:pt idx="5783">
                  <c:v>320.992693382048</c:v>
                </c:pt>
                <c:pt idx="5784">
                  <c:v>321.04819964063103</c:v>
                </c:pt>
                <c:pt idx="5785">
                  <c:v>321.10370589921303</c:v>
                </c:pt>
                <c:pt idx="5786">
                  <c:v>321.15921215779503</c:v>
                </c:pt>
                <c:pt idx="5787">
                  <c:v>321.21471841637799</c:v>
                </c:pt>
                <c:pt idx="5788">
                  <c:v>321.27022467495999</c:v>
                </c:pt>
                <c:pt idx="5789">
                  <c:v>321.32573093354301</c:v>
                </c:pt>
                <c:pt idx="5790">
                  <c:v>321.38123719212501</c:v>
                </c:pt>
                <c:pt idx="5791">
                  <c:v>321.43674345070701</c:v>
                </c:pt>
                <c:pt idx="5792">
                  <c:v>321.49224970928998</c:v>
                </c:pt>
                <c:pt idx="5793">
                  <c:v>321.54775596787198</c:v>
                </c:pt>
                <c:pt idx="5794">
                  <c:v>321.603262226455</c:v>
                </c:pt>
                <c:pt idx="5795">
                  <c:v>321.658768485037</c:v>
                </c:pt>
                <c:pt idx="5796">
                  <c:v>321.714274743619</c:v>
                </c:pt>
                <c:pt idx="5797">
                  <c:v>321.76978100220202</c:v>
                </c:pt>
                <c:pt idx="5798">
                  <c:v>321.82528726078402</c:v>
                </c:pt>
                <c:pt idx="5799">
                  <c:v>321.88079351936699</c:v>
                </c:pt>
                <c:pt idx="5800">
                  <c:v>321.93629977794899</c:v>
                </c:pt>
                <c:pt idx="5801">
                  <c:v>321.99180603653099</c:v>
                </c:pt>
                <c:pt idx="5802">
                  <c:v>322.04731229511401</c:v>
                </c:pt>
                <c:pt idx="5803">
                  <c:v>322.10281855369601</c:v>
                </c:pt>
                <c:pt idx="5804">
                  <c:v>322.15832481227898</c:v>
                </c:pt>
                <c:pt idx="5805">
                  <c:v>322.21383107086098</c:v>
                </c:pt>
                <c:pt idx="5806">
                  <c:v>322.26933732944298</c:v>
                </c:pt>
                <c:pt idx="5807">
                  <c:v>322.324843588026</c:v>
                </c:pt>
                <c:pt idx="5808">
                  <c:v>322.380349846608</c:v>
                </c:pt>
                <c:pt idx="5809">
                  <c:v>322.43585610519102</c:v>
                </c:pt>
                <c:pt idx="5810">
                  <c:v>322.49136236377302</c:v>
                </c:pt>
                <c:pt idx="5811">
                  <c:v>322.54686862235502</c:v>
                </c:pt>
                <c:pt idx="5812">
                  <c:v>322.60237488093799</c:v>
                </c:pt>
                <c:pt idx="5813">
                  <c:v>322.65788113951999</c:v>
                </c:pt>
                <c:pt idx="5814">
                  <c:v>322.71338739810301</c:v>
                </c:pt>
                <c:pt idx="5815">
                  <c:v>322.76889365668501</c:v>
                </c:pt>
                <c:pt idx="5816">
                  <c:v>322.82439991526701</c:v>
                </c:pt>
                <c:pt idx="5817">
                  <c:v>322.87990617384997</c:v>
                </c:pt>
                <c:pt idx="5818">
                  <c:v>322.93541243243197</c:v>
                </c:pt>
                <c:pt idx="5819">
                  <c:v>322.990918691015</c:v>
                </c:pt>
                <c:pt idx="5820">
                  <c:v>323.046424949597</c:v>
                </c:pt>
                <c:pt idx="5821">
                  <c:v>323.101931208179</c:v>
                </c:pt>
                <c:pt idx="5822">
                  <c:v>323.15743746676202</c:v>
                </c:pt>
                <c:pt idx="5823">
                  <c:v>323.21294372534402</c:v>
                </c:pt>
                <c:pt idx="5824">
                  <c:v>323.26844998392698</c:v>
                </c:pt>
                <c:pt idx="5825">
                  <c:v>323.32395624250898</c:v>
                </c:pt>
                <c:pt idx="5826">
                  <c:v>323.37946250109201</c:v>
                </c:pt>
                <c:pt idx="5827">
                  <c:v>323.43496875967401</c:v>
                </c:pt>
                <c:pt idx="5828">
                  <c:v>323.49047501825601</c:v>
                </c:pt>
                <c:pt idx="5829">
                  <c:v>323.54598127683897</c:v>
                </c:pt>
                <c:pt idx="5830">
                  <c:v>323.60148753542097</c:v>
                </c:pt>
                <c:pt idx="5831">
                  <c:v>323.65699379400399</c:v>
                </c:pt>
                <c:pt idx="5832">
                  <c:v>323.71250005258599</c:v>
                </c:pt>
                <c:pt idx="5833">
                  <c:v>323.76800631116799</c:v>
                </c:pt>
                <c:pt idx="5834">
                  <c:v>323.82351256975102</c:v>
                </c:pt>
                <c:pt idx="5835">
                  <c:v>323.87901882833302</c:v>
                </c:pt>
                <c:pt idx="5836">
                  <c:v>323.93452508691598</c:v>
                </c:pt>
                <c:pt idx="5837">
                  <c:v>323.99003134549798</c:v>
                </c:pt>
                <c:pt idx="5838">
                  <c:v>324.04553760407998</c:v>
                </c:pt>
                <c:pt idx="5839">
                  <c:v>324.101043862663</c:v>
                </c:pt>
                <c:pt idx="5840">
                  <c:v>324.156550121245</c:v>
                </c:pt>
                <c:pt idx="5841">
                  <c:v>324.21205637982803</c:v>
                </c:pt>
                <c:pt idx="5842">
                  <c:v>324.26756263841003</c:v>
                </c:pt>
                <c:pt idx="5843">
                  <c:v>324.32306889699203</c:v>
                </c:pt>
                <c:pt idx="5844">
                  <c:v>324.37857515557499</c:v>
                </c:pt>
                <c:pt idx="5845">
                  <c:v>324.43408141415699</c:v>
                </c:pt>
                <c:pt idx="5846">
                  <c:v>324.48958767274002</c:v>
                </c:pt>
                <c:pt idx="5847">
                  <c:v>324.54509393132201</c:v>
                </c:pt>
                <c:pt idx="5848">
                  <c:v>324.60060018990401</c:v>
                </c:pt>
                <c:pt idx="5849">
                  <c:v>324.65610644848698</c:v>
                </c:pt>
                <c:pt idx="5850">
                  <c:v>324.71161270706898</c:v>
                </c:pt>
                <c:pt idx="5851">
                  <c:v>324.767118965652</c:v>
                </c:pt>
                <c:pt idx="5852">
                  <c:v>324.822625224234</c:v>
                </c:pt>
                <c:pt idx="5853">
                  <c:v>324.878131482816</c:v>
                </c:pt>
                <c:pt idx="5854">
                  <c:v>324.93363774139902</c:v>
                </c:pt>
                <c:pt idx="5855">
                  <c:v>324.98914399998102</c:v>
                </c:pt>
                <c:pt idx="5856">
                  <c:v>325.04465025856399</c:v>
                </c:pt>
                <c:pt idx="5857">
                  <c:v>325.10015651714599</c:v>
                </c:pt>
                <c:pt idx="5858">
                  <c:v>325.15566277572799</c:v>
                </c:pt>
                <c:pt idx="5859">
                  <c:v>325.21116903431101</c:v>
                </c:pt>
                <c:pt idx="5860">
                  <c:v>325.26667529289301</c:v>
                </c:pt>
                <c:pt idx="5861">
                  <c:v>325.32218155147598</c:v>
                </c:pt>
                <c:pt idx="5862">
                  <c:v>325.37768781005798</c:v>
                </c:pt>
                <c:pt idx="5863">
                  <c:v>325.43319406863998</c:v>
                </c:pt>
                <c:pt idx="5864">
                  <c:v>325.488700327223</c:v>
                </c:pt>
                <c:pt idx="5865">
                  <c:v>325.544206585805</c:v>
                </c:pt>
                <c:pt idx="5866">
                  <c:v>325.59971284438802</c:v>
                </c:pt>
                <c:pt idx="5867">
                  <c:v>325.65521910297002</c:v>
                </c:pt>
                <c:pt idx="5868">
                  <c:v>325.71072536155299</c:v>
                </c:pt>
                <c:pt idx="5869">
                  <c:v>325.76623162013499</c:v>
                </c:pt>
                <c:pt idx="5870">
                  <c:v>325.82173787871699</c:v>
                </c:pt>
                <c:pt idx="5871">
                  <c:v>325.87724413730001</c:v>
                </c:pt>
                <c:pt idx="5872">
                  <c:v>325.93275039588201</c:v>
                </c:pt>
                <c:pt idx="5873">
                  <c:v>325.98825665446498</c:v>
                </c:pt>
                <c:pt idx="5874">
                  <c:v>326.04376291304698</c:v>
                </c:pt>
                <c:pt idx="5875">
                  <c:v>326.09926917162898</c:v>
                </c:pt>
                <c:pt idx="5876">
                  <c:v>326.154775430212</c:v>
                </c:pt>
                <c:pt idx="5877">
                  <c:v>326.210281688794</c:v>
                </c:pt>
                <c:pt idx="5878">
                  <c:v>326.26578794737702</c:v>
                </c:pt>
                <c:pt idx="5879">
                  <c:v>326.32129420595902</c:v>
                </c:pt>
                <c:pt idx="5880">
                  <c:v>326.37680046454102</c:v>
                </c:pt>
                <c:pt idx="5881">
                  <c:v>326.43230672312399</c:v>
                </c:pt>
                <c:pt idx="5882">
                  <c:v>326.48781298170599</c:v>
                </c:pt>
                <c:pt idx="5883">
                  <c:v>326.54331924028901</c:v>
                </c:pt>
                <c:pt idx="5884">
                  <c:v>326.59882549887101</c:v>
                </c:pt>
                <c:pt idx="5885">
                  <c:v>326.65433175745301</c:v>
                </c:pt>
                <c:pt idx="5886">
                  <c:v>326.70983801603597</c:v>
                </c:pt>
                <c:pt idx="5887">
                  <c:v>326.76534427461797</c:v>
                </c:pt>
                <c:pt idx="5888">
                  <c:v>326.820850533201</c:v>
                </c:pt>
                <c:pt idx="5889">
                  <c:v>326.876356791783</c:v>
                </c:pt>
                <c:pt idx="5890">
                  <c:v>326.931863050365</c:v>
                </c:pt>
                <c:pt idx="5891">
                  <c:v>326.98736930894802</c:v>
                </c:pt>
                <c:pt idx="5892">
                  <c:v>327.04287556753002</c:v>
                </c:pt>
                <c:pt idx="5893">
                  <c:v>327.09838182611298</c:v>
                </c:pt>
                <c:pt idx="5894">
                  <c:v>327.15388808469498</c:v>
                </c:pt>
                <c:pt idx="5895">
                  <c:v>327.20939434327698</c:v>
                </c:pt>
                <c:pt idx="5896">
                  <c:v>327.26490060186001</c:v>
                </c:pt>
                <c:pt idx="5897">
                  <c:v>327.32040686044201</c:v>
                </c:pt>
                <c:pt idx="5898">
                  <c:v>327.37591311902497</c:v>
                </c:pt>
                <c:pt idx="5899">
                  <c:v>327.43141937760703</c:v>
                </c:pt>
                <c:pt idx="5900">
                  <c:v>327.48692563618903</c:v>
                </c:pt>
                <c:pt idx="5901">
                  <c:v>327.54243189477199</c:v>
                </c:pt>
                <c:pt idx="5902">
                  <c:v>327.59793815335399</c:v>
                </c:pt>
                <c:pt idx="5903">
                  <c:v>327.65344441193702</c:v>
                </c:pt>
                <c:pt idx="5904">
                  <c:v>327.70895067051902</c:v>
                </c:pt>
                <c:pt idx="5905">
                  <c:v>327.76445692910102</c:v>
                </c:pt>
                <c:pt idx="5906">
                  <c:v>327.81996318768398</c:v>
                </c:pt>
                <c:pt idx="5907">
                  <c:v>327.87546944626598</c:v>
                </c:pt>
                <c:pt idx="5908">
                  <c:v>327.930975704849</c:v>
                </c:pt>
                <c:pt idx="5909">
                  <c:v>327.986481963431</c:v>
                </c:pt>
                <c:pt idx="5910">
                  <c:v>328.04198822201403</c:v>
                </c:pt>
                <c:pt idx="5911">
                  <c:v>328.09749448059603</c:v>
                </c:pt>
                <c:pt idx="5912">
                  <c:v>328.15300073917803</c:v>
                </c:pt>
                <c:pt idx="5913">
                  <c:v>328.20850699776099</c:v>
                </c:pt>
                <c:pt idx="5914">
                  <c:v>328.26401325634299</c:v>
                </c:pt>
                <c:pt idx="5915">
                  <c:v>328.31951951492601</c:v>
                </c:pt>
                <c:pt idx="5916">
                  <c:v>328.37502577350801</c:v>
                </c:pt>
                <c:pt idx="5917">
                  <c:v>328.43053203209001</c:v>
                </c:pt>
                <c:pt idx="5918">
                  <c:v>328.48603829067298</c:v>
                </c:pt>
                <c:pt idx="5919">
                  <c:v>328.54154454925498</c:v>
                </c:pt>
                <c:pt idx="5920">
                  <c:v>328.597050807838</c:v>
                </c:pt>
                <c:pt idx="5921">
                  <c:v>328.65255706642</c:v>
                </c:pt>
                <c:pt idx="5922">
                  <c:v>328.708063325002</c:v>
                </c:pt>
                <c:pt idx="5923">
                  <c:v>328.76356958358502</c:v>
                </c:pt>
                <c:pt idx="5924">
                  <c:v>328.81907584216702</c:v>
                </c:pt>
                <c:pt idx="5925">
                  <c:v>328.87458210074999</c:v>
                </c:pt>
                <c:pt idx="5926">
                  <c:v>328.93008835933199</c:v>
                </c:pt>
                <c:pt idx="5927">
                  <c:v>328.98559461791399</c:v>
                </c:pt>
                <c:pt idx="5928">
                  <c:v>329.04110087649701</c:v>
                </c:pt>
                <c:pt idx="5929">
                  <c:v>329.09660713507901</c:v>
                </c:pt>
                <c:pt idx="5930">
                  <c:v>329.15211339366198</c:v>
                </c:pt>
                <c:pt idx="5931">
                  <c:v>329.20761965224398</c:v>
                </c:pt>
                <c:pt idx="5932">
                  <c:v>329.26312591082598</c:v>
                </c:pt>
                <c:pt idx="5933">
                  <c:v>329.318632169409</c:v>
                </c:pt>
                <c:pt idx="5934">
                  <c:v>329.374138427991</c:v>
                </c:pt>
                <c:pt idx="5935">
                  <c:v>329.42964468657402</c:v>
                </c:pt>
                <c:pt idx="5936">
                  <c:v>329.48515094515602</c:v>
                </c:pt>
                <c:pt idx="5937">
                  <c:v>329.54065720373802</c:v>
                </c:pt>
                <c:pt idx="5938">
                  <c:v>329.59616346232099</c:v>
                </c:pt>
                <c:pt idx="5939">
                  <c:v>329.65166972090299</c:v>
                </c:pt>
                <c:pt idx="5940">
                  <c:v>329.70717597948601</c:v>
                </c:pt>
                <c:pt idx="5941">
                  <c:v>329.76268223806801</c:v>
                </c:pt>
                <c:pt idx="5942">
                  <c:v>329.81818849665001</c:v>
                </c:pt>
                <c:pt idx="5943">
                  <c:v>329.87369475523298</c:v>
                </c:pt>
                <c:pt idx="5944">
                  <c:v>329.92920101381497</c:v>
                </c:pt>
                <c:pt idx="5945">
                  <c:v>329.984707272398</c:v>
                </c:pt>
                <c:pt idx="5946">
                  <c:v>330.04021353098</c:v>
                </c:pt>
                <c:pt idx="5947">
                  <c:v>330.09571978956302</c:v>
                </c:pt>
                <c:pt idx="5948">
                  <c:v>330.15122604814502</c:v>
                </c:pt>
                <c:pt idx="5949">
                  <c:v>330.20673230672702</c:v>
                </c:pt>
                <c:pt idx="5950">
                  <c:v>330.26223856530999</c:v>
                </c:pt>
                <c:pt idx="5951">
                  <c:v>330.31774482389199</c:v>
                </c:pt>
                <c:pt idx="5952">
                  <c:v>330.37325108247501</c:v>
                </c:pt>
                <c:pt idx="5953">
                  <c:v>330.42875734105701</c:v>
                </c:pt>
                <c:pt idx="5954">
                  <c:v>330.48426359963901</c:v>
                </c:pt>
                <c:pt idx="5955">
                  <c:v>330.53976985822197</c:v>
                </c:pt>
                <c:pt idx="5956">
                  <c:v>330.59527611680397</c:v>
                </c:pt>
                <c:pt idx="5957">
                  <c:v>330.650782375387</c:v>
                </c:pt>
                <c:pt idx="5958">
                  <c:v>330.706288633969</c:v>
                </c:pt>
                <c:pt idx="5959">
                  <c:v>330.76179489255099</c:v>
                </c:pt>
                <c:pt idx="5960">
                  <c:v>330.81730115113402</c:v>
                </c:pt>
                <c:pt idx="5961">
                  <c:v>330.87280740971602</c:v>
                </c:pt>
                <c:pt idx="5962">
                  <c:v>330.92831366829898</c:v>
                </c:pt>
                <c:pt idx="5963">
                  <c:v>330.98381992688098</c:v>
                </c:pt>
                <c:pt idx="5964">
                  <c:v>331.03932618546298</c:v>
                </c:pt>
                <c:pt idx="5965">
                  <c:v>331.09483244404601</c:v>
                </c:pt>
                <c:pt idx="5966">
                  <c:v>331.15033870262801</c:v>
                </c:pt>
                <c:pt idx="5967">
                  <c:v>331.20584496121103</c:v>
                </c:pt>
                <c:pt idx="5968">
                  <c:v>331.26135121979303</c:v>
                </c:pt>
                <c:pt idx="5969">
                  <c:v>331.31685747837503</c:v>
                </c:pt>
                <c:pt idx="5970">
                  <c:v>331.37236373695799</c:v>
                </c:pt>
                <c:pt idx="5971">
                  <c:v>331.42786999553999</c:v>
                </c:pt>
                <c:pt idx="5972">
                  <c:v>331.48337625412302</c:v>
                </c:pt>
                <c:pt idx="5973">
                  <c:v>331.53888251270502</c:v>
                </c:pt>
                <c:pt idx="5974">
                  <c:v>331.59438877128702</c:v>
                </c:pt>
                <c:pt idx="5975">
                  <c:v>331.64989502986998</c:v>
                </c:pt>
                <c:pt idx="5976">
                  <c:v>331.70540128845198</c:v>
                </c:pt>
                <c:pt idx="5977">
                  <c:v>331.760907547035</c:v>
                </c:pt>
                <c:pt idx="5978">
                  <c:v>331.816413805617</c:v>
                </c:pt>
                <c:pt idx="5979">
                  <c:v>331.871920064199</c:v>
                </c:pt>
                <c:pt idx="5980">
                  <c:v>331.92742632278203</c:v>
                </c:pt>
                <c:pt idx="5981">
                  <c:v>331.98293258136403</c:v>
                </c:pt>
                <c:pt idx="5982">
                  <c:v>332.03843883994699</c:v>
                </c:pt>
                <c:pt idx="5983">
                  <c:v>332.09394509852899</c:v>
                </c:pt>
                <c:pt idx="5984">
                  <c:v>332.14945135711201</c:v>
                </c:pt>
                <c:pt idx="5985">
                  <c:v>332.20495761569401</c:v>
                </c:pt>
                <c:pt idx="5986">
                  <c:v>332.26046387427601</c:v>
                </c:pt>
                <c:pt idx="5987">
                  <c:v>332.31597013285898</c:v>
                </c:pt>
                <c:pt idx="5988">
                  <c:v>332.37147639144098</c:v>
                </c:pt>
                <c:pt idx="5989">
                  <c:v>332.42698265002298</c:v>
                </c:pt>
                <c:pt idx="5990">
                  <c:v>332.482488908606</c:v>
                </c:pt>
                <c:pt idx="5991">
                  <c:v>332.537995167188</c:v>
                </c:pt>
                <c:pt idx="5992">
                  <c:v>332.59350142577102</c:v>
                </c:pt>
                <c:pt idx="5993">
                  <c:v>332.64900768435302</c:v>
                </c:pt>
                <c:pt idx="5994">
                  <c:v>332.70451394293599</c:v>
                </c:pt>
                <c:pt idx="5995">
                  <c:v>332.76002020151799</c:v>
                </c:pt>
                <c:pt idx="5996">
                  <c:v>332.81552646009999</c:v>
                </c:pt>
                <c:pt idx="5997">
                  <c:v>332.87103271868301</c:v>
                </c:pt>
                <c:pt idx="5998">
                  <c:v>332.92653897726501</c:v>
                </c:pt>
                <c:pt idx="5999">
                  <c:v>332.98204523584798</c:v>
                </c:pt>
                <c:pt idx="6000">
                  <c:v>333.03755149442998</c:v>
                </c:pt>
                <c:pt idx="6001">
                  <c:v>333.09305775301198</c:v>
                </c:pt>
                <c:pt idx="6002">
                  <c:v>333.148564011595</c:v>
                </c:pt>
                <c:pt idx="6003">
                  <c:v>333.204070270177</c:v>
                </c:pt>
                <c:pt idx="6004">
                  <c:v>333.25957652876002</c:v>
                </c:pt>
                <c:pt idx="6005">
                  <c:v>333.31508278734202</c:v>
                </c:pt>
                <c:pt idx="6006">
                  <c:v>333.37058904592402</c:v>
                </c:pt>
                <c:pt idx="6007">
                  <c:v>333.42609530450699</c:v>
                </c:pt>
                <c:pt idx="6008">
                  <c:v>333.48160156308899</c:v>
                </c:pt>
                <c:pt idx="6009">
                  <c:v>333.53710782167201</c:v>
                </c:pt>
                <c:pt idx="6010">
                  <c:v>333.59261408025401</c:v>
                </c:pt>
                <c:pt idx="6011">
                  <c:v>333.64812033883601</c:v>
                </c:pt>
                <c:pt idx="6012">
                  <c:v>333.70362659741897</c:v>
                </c:pt>
                <c:pt idx="6013">
                  <c:v>333.75913285600097</c:v>
                </c:pt>
                <c:pt idx="6014">
                  <c:v>333.814639114584</c:v>
                </c:pt>
                <c:pt idx="6015">
                  <c:v>333.870145373166</c:v>
                </c:pt>
                <c:pt idx="6016">
                  <c:v>333.925651631748</c:v>
                </c:pt>
                <c:pt idx="6017">
                  <c:v>333.98115789033102</c:v>
                </c:pt>
                <c:pt idx="6018">
                  <c:v>334.03666414891302</c:v>
                </c:pt>
                <c:pt idx="6019">
                  <c:v>334.09217040749598</c:v>
                </c:pt>
                <c:pt idx="6020">
                  <c:v>334.14767666607798</c:v>
                </c:pt>
                <c:pt idx="6021">
                  <c:v>334.20318292466101</c:v>
                </c:pt>
                <c:pt idx="6022">
                  <c:v>334.25868918324301</c:v>
                </c:pt>
                <c:pt idx="6023">
                  <c:v>334.31419544182501</c:v>
                </c:pt>
                <c:pt idx="6024">
                  <c:v>334.36970170040797</c:v>
                </c:pt>
                <c:pt idx="6025">
                  <c:v>334.42520795898997</c:v>
                </c:pt>
                <c:pt idx="6026">
                  <c:v>334.48071421757197</c:v>
                </c:pt>
                <c:pt idx="6027">
                  <c:v>334.53622047615499</c:v>
                </c:pt>
                <c:pt idx="6028">
                  <c:v>334.59172673473699</c:v>
                </c:pt>
                <c:pt idx="6029">
                  <c:v>334.64723299332002</c:v>
                </c:pt>
                <c:pt idx="6030">
                  <c:v>334.70273925190202</c:v>
                </c:pt>
                <c:pt idx="6031">
                  <c:v>334.75824551048498</c:v>
                </c:pt>
                <c:pt idx="6032">
                  <c:v>334.81375176906698</c:v>
                </c:pt>
                <c:pt idx="6033">
                  <c:v>334.86925802764898</c:v>
                </c:pt>
                <c:pt idx="6034">
                  <c:v>334.924764286232</c:v>
                </c:pt>
                <c:pt idx="6035">
                  <c:v>334.980270544814</c:v>
                </c:pt>
                <c:pt idx="6036">
                  <c:v>335.03577680339703</c:v>
                </c:pt>
                <c:pt idx="6037">
                  <c:v>335.09128306197903</c:v>
                </c:pt>
                <c:pt idx="6038">
                  <c:v>335.14678932056103</c:v>
                </c:pt>
                <c:pt idx="6039">
                  <c:v>335.20229557914399</c:v>
                </c:pt>
                <c:pt idx="6040">
                  <c:v>335.25780183772599</c:v>
                </c:pt>
                <c:pt idx="6041">
                  <c:v>335.31330809630902</c:v>
                </c:pt>
                <c:pt idx="6042">
                  <c:v>335.36881435489101</c:v>
                </c:pt>
                <c:pt idx="6043">
                  <c:v>335.42432061347301</c:v>
                </c:pt>
                <c:pt idx="6044">
                  <c:v>335.47982687205598</c:v>
                </c:pt>
                <c:pt idx="6045">
                  <c:v>335.53533313063798</c:v>
                </c:pt>
                <c:pt idx="6046">
                  <c:v>335.590839389221</c:v>
                </c:pt>
                <c:pt idx="6047">
                  <c:v>335.646345647803</c:v>
                </c:pt>
                <c:pt idx="6048">
                  <c:v>335.701851906385</c:v>
                </c:pt>
                <c:pt idx="6049">
                  <c:v>335.75735816496802</c:v>
                </c:pt>
                <c:pt idx="6050">
                  <c:v>335.81286442355002</c:v>
                </c:pt>
                <c:pt idx="6051">
                  <c:v>335.86837068213299</c:v>
                </c:pt>
                <c:pt idx="6052">
                  <c:v>335.92387694071499</c:v>
                </c:pt>
                <c:pt idx="6053">
                  <c:v>335.97938319929699</c:v>
                </c:pt>
                <c:pt idx="6054">
                  <c:v>336.03488945788001</c:v>
                </c:pt>
                <c:pt idx="6055">
                  <c:v>336.09039571646201</c:v>
                </c:pt>
                <c:pt idx="6056">
                  <c:v>336.14590197504498</c:v>
                </c:pt>
                <c:pt idx="6057">
                  <c:v>336.20140823362698</c:v>
                </c:pt>
                <c:pt idx="6058">
                  <c:v>336.25691449220898</c:v>
                </c:pt>
                <c:pt idx="6059">
                  <c:v>336.312420750792</c:v>
                </c:pt>
                <c:pt idx="6060">
                  <c:v>336.367927009374</c:v>
                </c:pt>
                <c:pt idx="6061">
                  <c:v>336.42343326795702</c:v>
                </c:pt>
                <c:pt idx="6062">
                  <c:v>336.47893952653902</c:v>
                </c:pt>
                <c:pt idx="6063">
                  <c:v>336.53444578512102</c:v>
                </c:pt>
                <c:pt idx="6064">
                  <c:v>336.58995204370399</c:v>
                </c:pt>
                <c:pt idx="6065">
                  <c:v>336.64545830228599</c:v>
                </c:pt>
                <c:pt idx="6066">
                  <c:v>336.70096456086901</c:v>
                </c:pt>
                <c:pt idx="6067">
                  <c:v>336.75647081945101</c:v>
                </c:pt>
                <c:pt idx="6068">
                  <c:v>336.81197707803398</c:v>
                </c:pt>
                <c:pt idx="6069">
                  <c:v>336.86748333661598</c:v>
                </c:pt>
                <c:pt idx="6070">
                  <c:v>336.92298959519798</c:v>
                </c:pt>
                <c:pt idx="6071">
                  <c:v>336.978495853781</c:v>
                </c:pt>
                <c:pt idx="6072">
                  <c:v>337.034002112363</c:v>
                </c:pt>
                <c:pt idx="6073">
                  <c:v>337.08950837094602</c:v>
                </c:pt>
                <c:pt idx="6074">
                  <c:v>337.14501462952802</c:v>
                </c:pt>
                <c:pt idx="6075">
                  <c:v>337.20052088811002</c:v>
                </c:pt>
                <c:pt idx="6076">
                  <c:v>337.25602714669299</c:v>
                </c:pt>
                <c:pt idx="6077">
                  <c:v>337.31153340527499</c:v>
                </c:pt>
                <c:pt idx="6078">
                  <c:v>337.36703966385801</c:v>
                </c:pt>
                <c:pt idx="6079">
                  <c:v>337.42254592244001</c:v>
                </c:pt>
                <c:pt idx="6080">
                  <c:v>337.47805218102201</c:v>
                </c:pt>
                <c:pt idx="6081">
                  <c:v>337.53355843960497</c:v>
                </c:pt>
                <c:pt idx="6082">
                  <c:v>337.58906469818697</c:v>
                </c:pt>
                <c:pt idx="6083">
                  <c:v>337.64457095677</c:v>
                </c:pt>
                <c:pt idx="6084">
                  <c:v>337.700077215352</c:v>
                </c:pt>
                <c:pt idx="6085">
                  <c:v>337.755583473934</c:v>
                </c:pt>
                <c:pt idx="6086">
                  <c:v>337.81108973251702</c:v>
                </c:pt>
                <c:pt idx="6087">
                  <c:v>337.86659599109902</c:v>
                </c:pt>
                <c:pt idx="6088">
                  <c:v>337.92210224968198</c:v>
                </c:pt>
                <c:pt idx="6089">
                  <c:v>337.97760850826398</c:v>
                </c:pt>
                <c:pt idx="6090">
                  <c:v>338.03311476684598</c:v>
                </c:pt>
                <c:pt idx="6091">
                  <c:v>338.08862102542901</c:v>
                </c:pt>
                <c:pt idx="6092">
                  <c:v>338.14412728401101</c:v>
                </c:pt>
                <c:pt idx="6093">
                  <c:v>338.19963354259397</c:v>
                </c:pt>
                <c:pt idx="6094">
                  <c:v>338.25513980117603</c:v>
                </c:pt>
                <c:pt idx="6095">
                  <c:v>338.31064605975803</c:v>
                </c:pt>
                <c:pt idx="6096">
                  <c:v>338.36615231834099</c:v>
                </c:pt>
                <c:pt idx="6097">
                  <c:v>338.42165857692299</c:v>
                </c:pt>
                <c:pt idx="6098">
                  <c:v>338.47716483550602</c:v>
                </c:pt>
                <c:pt idx="6099">
                  <c:v>338.53267109408802</c:v>
                </c:pt>
                <c:pt idx="6100">
                  <c:v>338.58817735267002</c:v>
                </c:pt>
                <c:pt idx="6101">
                  <c:v>338.64368361125298</c:v>
                </c:pt>
                <c:pt idx="6102">
                  <c:v>338.69918986983498</c:v>
                </c:pt>
                <c:pt idx="6103">
                  <c:v>338.754696128418</c:v>
                </c:pt>
                <c:pt idx="6104">
                  <c:v>338.810202387</c:v>
                </c:pt>
                <c:pt idx="6105">
                  <c:v>338.86570864558303</c:v>
                </c:pt>
                <c:pt idx="6106">
                  <c:v>338.92121490416503</c:v>
                </c:pt>
                <c:pt idx="6107">
                  <c:v>338.97672116274703</c:v>
                </c:pt>
                <c:pt idx="6108">
                  <c:v>339.03222742132999</c:v>
                </c:pt>
                <c:pt idx="6109">
                  <c:v>339.08773367991199</c:v>
                </c:pt>
                <c:pt idx="6110">
                  <c:v>339.14323993849501</c:v>
                </c:pt>
                <c:pt idx="6111">
                  <c:v>339.19874619707701</c:v>
                </c:pt>
                <c:pt idx="6112">
                  <c:v>339.25425245565901</c:v>
                </c:pt>
                <c:pt idx="6113">
                  <c:v>339.30975871424198</c:v>
                </c:pt>
                <c:pt idx="6114">
                  <c:v>339.36526497282398</c:v>
                </c:pt>
                <c:pt idx="6115">
                  <c:v>339.420771231407</c:v>
                </c:pt>
                <c:pt idx="6116">
                  <c:v>339.476277489989</c:v>
                </c:pt>
                <c:pt idx="6117">
                  <c:v>339.531783748571</c:v>
                </c:pt>
                <c:pt idx="6118">
                  <c:v>339.58729000715402</c:v>
                </c:pt>
                <c:pt idx="6119">
                  <c:v>339.64279626573602</c:v>
                </c:pt>
                <c:pt idx="6120">
                  <c:v>339.69830252431899</c:v>
                </c:pt>
                <c:pt idx="6121">
                  <c:v>339.75380878290099</c:v>
                </c:pt>
                <c:pt idx="6122">
                  <c:v>339.80931504148299</c:v>
                </c:pt>
                <c:pt idx="6123">
                  <c:v>339.86482130006601</c:v>
                </c:pt>
                <c:pt idx="6124">
                  <c:v>339.92032755864801</c:v>
                </c:pt>
                <c:pt idx="6125">
                  <c:v>339.97583381723098</c:v>
                </c:pt>
                <c:pt idx="6126">
                  <c:v>340.03134007581298</c:v>
                </c:pt>
                <c:pt idx="6127">
                  <c:v>340.08684633439498</c:v>
                </c:pt>
                <c:pt idx="6128">
                  <c:v>340.142352592978</c:v>
                </c:pt>
                <c:pt idx="6129">
                  <c:v>340.19785885156</c:v>
                </c:pt>
                <c:pt idx="6130">
                  <c:v>340.25336511014302</c:v>
                </c:pt>
                <c:pt idx="6131">
                  <c:v>340.30887136872502</c:v>
                </c:pt>
                <c:pt idx="6132">
                  <c:v>340.36437762730702</c:v>
                </c:pt>
                <c:pt idx="6133">
                  <c:v>340.41988388588999</c:v>
                </c:pt>
                <c:pt idx="6134">
                  <c:v>340.47539014447199</c:v>
                </c:pt>
                <c:pt idx="6135">
                  <c:v>340.53089640305501</c:v>
                </c:pt>
                <c:pt idx="6136">
                  <c:v>340.58640266163701</c:v>
                </c:pt>
                <c:pt idx="6137">
                  <c:v>340.64190892021901</c:v>
                </c:pt>
                <c:pt idx="6138">
                  <c:v>340.69741517880198</c:v>
                </c:pt>
                <c:pt idx="6139">
                  <c:v>340.75292143738397</c:v>
                </c:pt>
                <c:pt idx="6140">
                  <c:v>340.808427695967</c:v>
                </c:pt>
                <c:pt idx="6141">
                  <c:v>340.863933954549</c:v>
                </c:pt>
                <c:pt idx="6142">
                  <c:v>340.919440213131</c:v>
                </c:pt>
                <c:pt idx="6143">
                  <c:v>340.97494647171402</c:v>
                </c:pt>
                <c:pt idx="6144">
                  <c:v>341.03045273029602</c:v>
                </c:pt>
                <c:pt idx="6145">
                  <c:v>341.08595898887899</c:v>
                </c:pt>
                <c:pt idx="6146">
                  <c:v>341.14146524746099</c:v>
                </c:pt>
                <c:pt idx="6147">
                  <c:v>341.19697150604401</c:v>
                </c:pt>
                <c:pt idx="6148">
                  <c:v>341.25247776462601</c:v>
                </c:pt>
                <c:pt idx="6149">
                  <c:v>341.30798402320801</c:v>
                </c:pt>
                <c:pt idx="6150">
                  <c:v>341.36349028179097</c:v>
                </c:pt>
                <c:pt idx="6151">
                  <c:v>341.41899654037297</c:v>
                </c:pt>
                <c:pt idx="6152">
                  <c:v>341.474502798956</c:v>
                </c:pt>
                <c:pt idx="6153">
                  <c:v>341.530009057538</c:v>
                </c:pt>
                <c:pt idx="6154">
                  <c:v>341.58551531612</c:v>
                </c:pt>
                <c:pt idx="6155">
                  <c:v>341.64102157470302</c:v>
                </c:pt>
                <c:pt idx="6156">
                  <c:v>341.69652783328502</c:v>
                </c:pt>
                <c:pt idx="6157">
                  <c:v>341.75203409186798</c:v>
                </c:pt>
                <c:pt idx="6158">
                  <c:v>341.80754035044998</c:v>
                </c:pt>
                <c:pt idx="6159">
                  <c:v>341.86304660903198</c:v>
                </c:pt>
                <c:pt idx="6160">
                  <c:v>341.91855286761501</c:v>
                </c:pt>
                <c:pt idx="6161">
                  <c:v>341.97405912619701</c:v>
                </c:pt>
                <c:pt idx="6162">
                  <c:v>342.02956538478003</c:v>
                </c:pt>
                <c:pt idx="6163">
                  <c:v>342.08507164336203</c:v>
                </c:pt>
                <c:pt idx="6164">
                  <c:v>342.14057790194403</c:v>
                </c:pt>
                <c:pt idx="6165">
                  <c:v>342.19608416052699</c:v>
                </c:pt>
                <c:pt idx="6166">
                  <c:v>342.25159041910899</c:v>
                </c:pt>
                <c:pt idx="6167">
                  <c:v>342.30709667769202</c:v>
                </c:pt>
                <c:pt idx="6168">
                  <c:v>342.36260293627402</c:v>
                </c:pt>
                <c:pt idx="6169">
                  <c:v>342.41810919485602</c:v>
                </c:pt>
                <c:pt idx="6170">
                  <c:v>342.47361545343898</c:v>
                </c:pt>
                <c:pt idx="6171">
                  <c:v>342.52912171202098</c:v>
                </c:pt>
                <c:pt idx="6172">
                  <c:v>342.584627970604</c:v>
                </c:pt>
                <c:pt idx="6173">
                  <c:v>342.640134229186</c:v>
                </c:pt>
                <c:pt idx="6174">
                  <c:v>342.695640487768</c:v>
                </c:pt>
                <c:pt idx="6175">
                  <c:v>342.75114674635103</c:v>
                </c:pt>
                <c:pt idx="6176">
                  <c:v>342.80665300493303</c:v>
                </c:pt>
                <c:pt idx="6177">
                  <c:v>342.86215926351599</c:v>
                </c:pt>
                <c:pt idx="6178">
                  <c:v>342.91766552209799</c:v>
                </c:pt>
                <c:pt idx="6179">
                  <c:v>342.97317178067999</c:v>
                </c:pt>
                <c:pt idx="6180">
                  <c:v>343.02867803926301</c:v>
                </c:pt>
                <c:pt idx="6181">
                  <c:v>343.08418429784501</c:v>
                </c:pt>
                <c:pt idx="6182">
                  <c:v>343.13969055642798</c:v>
                </c:pt>
                <c:pt idx="6183">
                  <c:v>343.19519681500998</c:v>
                </c:pt>
                <c:pt idx="6184">
                  <c:v>343.25070307359198</c:v>
                </c:pt>
                <c:pt idx="6185">
                  <c:v>343.306209332175</c:v>
                </c:pt>
                <c:pt idx="6186">
                  <c:v>343.361715590757</c:v>
                </c:pt>
                <c:pt idx="6187">
                  <c:v>343.41722184934002</c:v>
                </c:pt>
                <c:pt idx="6188">
                  <c:v>343.47272810792202</c:v>
                </c:pt>
                <c:pt idx="6189">
                  <c:v>343.52823436650499</c:v>
                </c:pt>
                <c:pt idx="6190">
                  <c:v>343.58374062508699</c:v>
                </c:pt>
                <c:pt idx="6191">
                  <c:v>343.63924688366899</c:v>
                </c:pt>
                <c:pt idx="6192">
                  <c:v>343.69475314225201</c:v>
                </c:pt>
                <c:pt idx="6193">
                  <c:v>343.75025940083401</c:v>
                </c:pt>
                <c:pt idx="6194">
                  <c:v>343.80576565941698</c:v>
                </c:pt>
                <c:pt idx="6195">
                  <c:v>343.86127191799898</c:v>
                </c:pt>
                <c:pt idx="6196">
                  <c:v>343.91677817658098</c:v>
                </c:pt>
                <c:pt idx="6197">
                  <c:v>343.972284435164</c:v>
                </c:pt>
                <c:pt idx="6198">
                  <c:v>344.027790693746</c:v>
                </c:pt>
                <c:pt idx="6199">
                  <c:v>344.08329695232902</c:v>
                </c:pt>
                <c:pt idx="6200">
                  <c:v>344.13880321091102</c:v>
                </c:pt>
                <c:pt idx="6201">
                  <c:v>344.19430946949302</c:v>
                </c:pt>
                <c:pt idx="6202">
                  <c:v>344.24981572807599</c:v>
                </c:pt>
                <c:pt idx="6203">
                  <c:v>344.30532198665799</c:v>
                </c:pt>
                <c:pt idx="6204">
                  <c:v>344.36082824524101</c:v>
                </c:pt>
                <c:pt idx="6205">
                  <c:v>344.41633450382301</c:v>
                </c:pt>
                <c:pt idx="6206">
                  <c:v>344.47184076240501</c:v>
                </c:pt>
                <c:pt idx="6207">
                  <c:v>344.52734702098797</c:v>
                </c:pt>
                <c:pt idx="6208">
                  <c:v>344.58285327956997</c:v>
                </c:pt>
                <c:pt idx="6209">
                  <c:v>344.638359538153</c:v>
                </c:pt>
                <c:pt idx="6210">
                  <c:v>344.693865796735</c:v>
                </c:pt>
                <c:pt idx="6211">
                  <c:v>344.749372055317</c:v>
                </c:pt>
                <c:pt idx="6212">
                  <c:v>344.80487831390002</c:v>
                </c:pt>
                <c:pt idx="6213">
                  <c:v>344.86038457248202</c:v>
                </c:pt>
                <c:pt idx="6214">
                  <c:v>344.91589083106498</c:v>
                </c:pt>
                <c:pt idx="6215">
                  <c:v>344.97139708964698</c:v>
                </c:pt>
                <c:pt idx="6216">
                  <c:v>345.02690334822898</c:v>
                </c:pt>
                <c:pt idx="6217">
                  <c:v>345.08240960681201</c:v>
                </c:pt>
                <c:pt idx="6218">
                  <c:v>345.13791586539401</c:v>
                </c:pt>
                <c:pt idx="6219">
                  <c:v>345.19342212397697</c:v>
                </c:pt>
                <c:pt idx="6220">
                  <c:v>345.24892838255897</c:v>
                </c:pt>
                <c:pt idx="6221">
                  <c:v>345.30443464114097</c:v>
                </c:pt>
                <c:pt idx="6222">
                  <c:v>345.35994089972399</c:v>
                </c:pt>
                <c:pt idx="6223">
                  <c:v>345.41544715830599</c:v>
                </c:pt>
                <c:pt idx="6224">
                  <c:v>345.47095341688902</c:v>
                </c:pt>
                <c:pt idx="6225">
                  <c:v>345.52645967547102</c:v>
                </c:pt>
                <c:pt idx="6226">
                  <c:v>345.58196593405302</c:v>
                </c:pt>
                <c:pt idx="6227">
                  <c:v>345.63747219263598</c:v>
                </c:pt>
                <c:pt idx="6228">
                  <c:v>345.69297845121798</c:v>
                </c:pt>
                <c:pt idx="6229">
                  <c:v>345.74848470980101</c:v>
                </c:pt>
                <c:pt idx="6230">
                  <c:v>345.803990968383</c:v>
                </c:pt>
                <c:pt idx="6231">
                  <c:v>345.85949722696603</c:v>
                </c:pt>
                <c:pt idx="6232">
                  <c:v>345.91500348554803</c:v>
                </c:pt>
                <c:pt idx="6233">
                  <c:v>345.97050974413003</c:v>
                </c:pt>
                <c:pt idx="6234">
                  <c:v>346.02601600271299</c:v>
                </c:pt>
                <c:pt idx="6235">
                  <c:v>346.08152226129499</c:v>
                </c:pt>
                <c:pt idx="6236">
                  <c:v>346.13702851987802</c:v>
                </c:pt>
                <c:pt idx="6237">
                  <c:v>346.19253477846001</c:v>
                </c:pt>
                <c:pt idx="6238">
                  <c:v>346.24804103704201</c:v>
                </c:pt>
                <c:pt idx="6239">
                  <c:v>346.30354729562498</c:v>
                </c:pt>
                <c:pt idx="6240">
                  <c:v>346.35905355420698</c:v>
                </c:pt>
                <c:pt idx="6241">
                  <c:v>346.41455981279</c:v>
                </c:pt>
                <c:pt idx="6242">
                  <c:v>346.470066071372</c:v>
                </c:pt>
                <c:pt idx="6243">
                  <c:v>346.525572329954</c:v>
                </c:pt>
                <c:pt idx="6244">
                  <c:v>346.58107858853703</c:v>
                </c:pt>
                <c:pt idx="6245">
                  <c:v>346.63658484711902</c:v>
                </c:pt>
                <c:pt idx="6246">
                  <c:v>346.69209110570199</c:v>
                </c:pt>
                <c:pt idx="6247">
                  <c:v>346.74759736428399</c:v>
                </c:pt>
                <c:pt idx="6248">
                  <c:v>346.80310362286599</c:v>
                </c:pt>
                <c:pt idx="6249">
                  <c:v>346.85860988144901</c:v>
                </c:pt>
                <c:pt idx="6250">
                  <c:v>346.91411614003101</c:v>
                </c:pt>
                <c:pt idx="6251">
                  <c:v>346.96962239861398</c:v>
                </c:pt>
                <c:pt idx="6252">
                  <c:v>347.02512865719598</c:v>
                </c:pt>
                <c:pt idx="6253">
                  <c:v>347.08063491577798</c:v>
                </c:pt>
                <c:pt idx="6254">
                  <c:v>347.136141174361</c:v>
                </c:pt>
                <c:pt idx="6255">
                  <c:v>347.191647432943</c:v>
                </c:pt>
                <c:pt idx="6256">
                  <c:v>347.24715369152602</c:v>
                </c:pt>
                <c:pt idx="6257">
                  <c:v>347.30265995010802</c:v>
                </c:pt>
                <c:pt idx="6258">
                  <c:v>347.35816620869002</c:v>
                </c:pt>
                <c:pt idx="6259">
                  <c:v>347.41367246727299</c:v>
                </c:pt>
                <c:pt idx="6260">
                  <c:v>347.46917872585499</c:v>
                </c:pt>
                <c:pt idx="6261">
                  <c:v>347.52468498443801</c:v>
                </c:pt>
                <c:pt idx="6262">
                  <c:v>347.58019124302001</c:v>
                </c:pt>
                <c:pt idx="6263">
                  <c:v>347.63569750160201</c:v>
                </c:pt>
                <c:pt idx="6264">
                  <c:v>347.69120376018498</c:v>
                </c:pt>
                <c:pt idx="6265">
                  <c:v>347.74671001876698</c:v>
                </c:pt>
                <c:pt idx="6266">
                  <c:v>347.80221627735</c:v>
                </c:pt>
                <c:pt idx="6267">
                  <c:v>347.857722535932</c:v>
                </c:pt>
                <c:pt idx="6268">
                  <c:v>347.91322879451502</c:v>
                </c:pt>
                <c:pt idx="6269">
                  <c:v>347.96873505309702</c:v>
                </c:pt>
                <c:pt idx="6270">
                  <c:v>348.02424131167902</c:v>
                </c:pt>
                <c:pt idx="6271">
                  <c:v>348.07974757026199</c:v>
                </c:pt>
                <c:pt idx="6272">
                  <c:v>348.13525382884399</c:v>
                </c:pt>
                <c:pt idx="6273">
                  <c:v>348.19076008742701</c:v>
                </c:pt>
                <c:pt idx="6274">
                  <c:v>348.24626634600901</c:v>
                </c:pt>
                <c:pt idx="6275">
                  <c:v>348.30177260459101</c:v>
                </c:pt>
                <c:pt idx="6276">
                  <c:v>348.35727886317397</c:v>
                </c:pt>
                <c:pt idx="6277">
                  <c:v>348.41278512175597</c:v>
                </c:pt>
                <c:pt idx="6278">
                  <c:v>348.468291380339</c:v>
                </c:pt>
                <c:pt idx="6279">
                  <c:v>348.523797638921</c:v>
                </c:pt>
                <c:pt idx="6280">
                  <c:v>348.579303897503</c:v>
                </c:pt>
                <c:pt idx="6281">
                  <c:v>348.63481015608602</c:v>
                </c:pt>
                <c:pt idx="6282">
                  <c:v>348.69031641466802</c:v>
                </c:pt>
                <c:pt idx="6283">
                  <c:v>348.74582267325098</c:v>
                </c:pt>
                <c:pt idx="6284">
                  <c:v>348.80132893183298</c:v>
                </c:pt>
                <c:pt idx="6285">
                  <c:v>348.85683519041498</c:v>
                </c:pt>
                <c:pt idx="6286">
                  <c:v>348.91234144899801</c:v>
                </c:pt>
                <c:pt idx="6287">
                  <c:v>348.96784770758001</c:v>
                </c:pt>
                <c:pt idx="6288">
                  <c:v>349.02335396616297</c:v>
                </c:pt>
                <c:pt idx="6289">
                  <c:v>349.07886022474497</c:v>
                </c:pt>
                <c:pt idx="6290">
                  <c:v>349.13436648332703</c:v>
                </c:pt>
                <c:pt idx="6291">
                  <c:v>349.18987274190999</c:v>
                </c:pt>
                <c:pt idx="6292">
                  <c:v>349.24537900049199</c:v>
                </c:pt>
                <c:pt idx="6293">
                  <c:v>349.30088525907502</c:v>
                </c:pt>
                <c:pt idx="6294">
                  <c:v>349.35639151765702</c:v>
                </c:pt>
                <c:pt idx="6295">
                  <c:v>349.41189777623902</c:v>
                </c:pt>
                <c:pt idx="6296">
                  <c:v>349.46740403482198</c:v>
                </c:pt>
                <c:pt idx="6297">
                  <c:v>349.52291029340398</c:v>
                </c:pt>
                <c:pt idx="6298">
                  <c:v>349.578416551987</c:v>
                </c:pt>
                <c:pt idx="6299">
                  <c:v>349.633922810569</c:v>
                </c:pt>
                <c:pt idx="6300">
                  <c:v>349.689429069151</c:v>
                </c:pt>
                <c:pt idx="6301">
                  <c:v>349.74493532773403</c:v>
                </c:pt>
                <c:pt idx="6302">
                  <c:v>349.80044158631603</c:v>
                </c:pt>
                <c:pt idx="6303">
                  <c:v>349.85594784489899</c:v>
                </c:pt>
                <c:pt idx="6304">
                  <c:v>349.91145410348099</c:v>
                </c:pt>
                <c:pt idx="6305">
                  <c:v>349.96696036206401</c:v>
                </c:pt>
                <c:pt idx="6306">
                  <c:v>350.02246662064601</c:v>
                </c:pt>
                <c:pt idx="6307">
                  <c:v>350.07797287922801</c:v>
                </c:pt>
                <c:pt idx="6308">
                  <c:v>350.13347913781098</c:v>
                </c:pt>
                <c:pt idx="6309">
                  <c:v>350.18898539639298</c:v>
                </c:pt>
                <c:pt idx="6310">
                  <c:v>350.24449165497498</c:v>
                </c:pt>
                <c:pt idx="6311">
                  <c:v>350.299997913558</c:v>
                </c:pt>
                <c:pt idx="6312">
                  <c:v>350.35550417214</c:v>
                </c:pt>
                <c:pt idx="6313">
                  <c:v>350.41101043072302</c:v>
                </c:pt>
                <c:pt idx="6314">
                  <c:v>350.46651668930502</c:v>
                </c:pt>
                <c:pt idx="6315">
                  <c:v>350.52202294788799</c:v>
                </c:pt>
                <c:pt idx="6316">
                  <c:v>350.57752920646999</c:v>
                </c:pt>
                <c:pt idx="6317">
                  <c:v>350.63303546505199</c:v>
                </c:pt>
                <c:pt idx="6318">
                  <c:v>350.68854172363501</c:v>
                </c:pt>
                <c:pt idx="6319">
                  <c:v>350.74404798221701</c:v>
                </c:pt>
                <c:pt idx="6320">
                  <c:v>350.79955424079998</c:v>
                </c:pt>
                <c:pt idx="6321">
                  <c:v>350.85506049938198</c:v>
                </c:pt>
                <c:pt idx="6322">
                  <c:v>350.91056675796398</c:v>
                </c:pt>
                <c:pt idx="6323">
                  <c:v>350.966073016547</c:v>
                </c:pt>
                <c:pt idx="6324">
                  <c:v>351.021579275129</c:v>
                </c:pt>
                <c:pt idx="6325">
                  <c:v>351.07708553371202</c:v>
                </c:pt>
                <c:pt idx="6326">
                  <c:v>351.13259179229402</c:v>
                </c:pt>
                <c:pt idx="6327">
                  <c:v>351.18809805087602</c:v>
                </c:pt>
                <c:pt idx="6328">
                  <c:v>351.24360430945899</c:v>
                </c:pt>
                <c:pt idx="6329">
                  <c:v>351.29911056804099</c:v>
                </c:pt>
                <c:pt idx="6330">
                  <c:v>351.35461682662401</c:v>
                </c:pt>
                <c:pt idx="6331">
                  <c:v>351.41012308520601</c:v>
                </c:pt>
                <c:pt idx="6332">
                  <c:v>351.46562934378801</c:v>
                </c:pt>
                <c:pt idx="6333">
                  <c:v>351.52113560237098</c:v>
                </c:pt>
                <c:pt idx="6334">
                  <c:v>351.57664186095298</c:v>
                </c:pt>
                <c:pt idx="6335">
                  <c:v>351.632148119536</c:v>
                </c:pt>
                <c:pt idx="6336">
                  <c:v>351.687654378118</c:v>
                </c:pt>
                <c:pt idx="6337">
                  <c:v>351.7431606367</c:v>
                </c:pt>
                <c:pt idx="6338">
                  <c:v>351.79866689528302</c:v>
                </c:pt>
                <c:pt idx="6339">
                  <c:v>351.85417315386502</c:v>
                </c:pt>
                <c:pt idx="6340">
                  <c:v>351.90967941244799</c:v>
                </c:pt>
                <c:pt idx="6341">
                  <c:v>351.96518567102999</c:v>
                </c:pt>
                <c:pt idx="6342">
                  <c:v>352.02069192961301</c:v>
                </c:pt>
                <c:pt idx="6343">
                  <c:v>352.07619818819501</c:v>
                </c:pt>
                <c:pt idx="6344">
                  <c:v>352.13170444677701</c:v>
                </c:pt>
                <c:pt idx="6345">
                  <c:v>352.18721070535997</c:v>
                </c:pt>
                <c:pt idx="6346">
                  <c:v>352.24271696394197</c:v>
                </c:pt>
                <c:pt idx="6347">
                  <c:v>352.29822322252397</c:v>
                </c:pt>
                <c:pt idx="6348">
                  <c:v>352.353729481107</c:v>
                </c:pt>
                <c:pt idx="6349">
                  <c:v>352.409235739689</c:v>
                </c:pt>
                <c:pt idx="6350">
                  <c:v>352.46474199827202</c:v>
                </c:pt>
                <c:pt idx="6351">
                  <c:v>352.52024825685402</c:v>
                </c:pt>
                <c:pt idx="6352">
                  <c:v>352.57575451543698</c:v>
                </c:pt>
                <c:pt idx="6353">
                  <c:v>352.63126077401898</c:v>
                </c:pt>
                <c:pt idx="6354">
                  <c:v>352.68676703260098</c:v>
                </c:pt>
                <c:pt idx="6355">
                  <c:v>352.74227329118401</c:v>
                </c:pt>
                <c:pt idx="6356">
                  <c:v>352.79777954976601</c:v>
                </c:pt>
                <c:pt idx="6357">
                  <c:v>352.85328580834903</c:v>
                </c:pt>
                <c:pt idx="6358">
                  <c:v>352.90879206693103</c:v>
                </c:pt>
                <c:pt idx="6359">
                  <c:v>352.96429832551303</c:v>
                </c:pt>
                <c:pt idx="6360">
                  <c:v>353.01980458409599</c:v>
                </c:pt>
                <c:pt idx="6361">
                  <c:v>353.07531084267799</c:v>
                </c:pt>
                <c:pt idx="6362">
                  <c:v>353.13081710126102</c:v>
                </c:pt>
                <c:pt idx="6363">
                  <c:v>353.18632335984302</c:v>
                </c:pt>
                <c:pt idx="6364">
                  <c:v>353.24182961842502</c:v>
                </c:pt>
                <c:pt idx="6365">
                  <c:v>353.29733587700798</c:v>
                </c:pt>
                <c:pt idx="6366">
                  <c:v>353.35284213558998</c:v>
                </c:pt>
                <c:pt idx="6367">
                  <c:v>353.408348394173</c:v>
                </c:pt>
                <c:pt idx="6368">
                  <c:v>353.463854652755</c:v>
                </c:pt>
                <c:pt idx="6369">
                  <c:v>353.519360911337</c:v>
                </c:pt>
                <c:pt idx="6370">
                  <c:v>353.57486716992003</c:v>
                </c:pt>
                <c:pt idx="6371">
                  <c:v>353.63037342850203</c:v>
                </c:pt>
                <c:pt idx="6372">
                  <c:v>353.68587968708499</c:v>
                </c:pt>
                <c:pt idx="6373">
                  <c:v>353.74138594566699</c:v>
                </c:pt>
                <c:pt idx="6374">
                  <c:v>353.79689220424899</c:v>
                </c:pt>
                <c:pt idx="6375">
                  <c:v>353.85239846283201</c:v>
                </c:pt>
                <c:pt idx="6376">
                  <c:v>353.90790472141401</c:v>
                </c:pt>
                <c:pt idx="6377">
                  <c:v>353.96341097999698</c:v>
                </c:pt>
                <c:pt idx="6378">
                  <c:v>354.01891723857898</c:v>
                </c:pt>
                <c:pt idx="6379">
                  <c:v>354.07442349716098</c:v>
                </c:pt>
                <c:pt idx="6380">
                  <c:v>354.129929755744</c:v>
                </c:pt>
                <c:pt idx="6381">
                  <c:v>354.185436014326</c:v>
                </c:pt>
                <c:pt idx="6382">
                  <c:v>354.24094227290902</c:v>
                </c:pt>
                <c:pt idx="6383">
                  <c:v>354.29644853149102</c:v>
                </c:pt>
                <c:pt idx="6384">
                  <c:v>354.35195479007302</c:v>
                </c:pt>
                <c:pt idx="6385">
                  <c:v>354.40746104865599</c:v>
                </c:pt>
                <c:pt idx="6386">
                  <c:v>354.46296730723799</c:v>
                </c:pt>
                <c:pt idx="6387">
                  <c:v>354.51847356582101</c:v>
                </c:pt>
                <c:pt idx="6388">
                  <c:v>354.57397982440301</c:v>
                </c:pt>
                <c:pt idx="6389">
                  <c:v>354.62948608298598</c:v>
                </c:pt>
                <c:pt idx="6390">
                  <c:v>354.68499234156798</c:v>
                </c:pt>
                <c:pt idx="6391">
                  <c:v>354.74049860014998</c:v>
                </c:pt>
                <c:pt idx="6392">
                  <c:v>354.796004858733</c:v>
                </c:pt>
                <c:pt idx="6393">
                  <c:v>354.851511117315</c:v>
                </c:pt>
                <c:pt idx="6394">
                  <c:v>354.90701737589802</c:v>
                </c:pt>
                <c:pt idx="6395">
                  <c:v>354.96252363448002</c:v>
                </c:pt>
                <c:pt idx="6396">
                  <c:v>355.01802989306202</c:v>
                </c:pt>
                <c:pt idx="6397">
                  <c:v>355.07353615164499</c:v>
                </c:pt>
                <c:pt idx="6398">
                  <c:v>355.12904241022699</c:v>
                </c:pt>
                <c:pt idx="6399">
                  <c:v>355.18454866881001</c:v>
                </c:pt>
                <c:pt idx="6400">
                  <c:v>355.24005492739201</c:v>
                </c:pt>
                <c:pt idx="6401">
                  <c:v>355.29556118597401</c:v>
                </c:pt>
                <c:pt idx="6402">
                  <c:v>355.35106744455697</c:v>
                </c:pt>
                <c:pt idx="6403">
                  <c:v>355.40657370313897</c:v>
                </c:pt>
                <c:pt idx="6404">
                  <c:v>355.462079961722</c:v>
                </c:pt>
                <c:pt idx="6405">
                  <c:v>355.517586220304</c:v>
                </c:pt>
                <c:pt idx="6406">
                  <c:v>355.573092478886</c:v>
                </c:pt>
                <c:pt idx="6407">
                  <c:v>355.62859873746902</c:v>
                </c:pt>
                <c:pt idx="6408">
                  <c:v>355.68410499605102</c:v>
                </c:pt>
                <c:pt idx="6409">
                  <c:v>355.73961125463399</c:v>
                </c:pt>
                <c:pt idx="6410">
                  <c:v>355.79511751321598</c:v>
                </c:pt>
                <c:pt idx="6411">
                  <c:v>355.85062377179798</c:v>
                </c:pt>
                <c:pt idx="6412">
                  <c:v>355.90613003038101</c:v>
                </c:pt>
                <c:pt idx="6413">
                  <c:v>355.96163628896301</c:v>
                </c:pt>
                <c:pt idx="6414">
                  <c:v>356.01714254754597</c:v>
                </c:pt>
                <c:pt idx="6415">
                  <c:v>356.07264880612797</c:v>
                </c:pt>
                <c:pt idx="6416">
                  <c:v>356.12815506470997</c:v>
                </c:pt>
                <c:pt idx="6417">
                  <c:v>356.18366132329299</c:v>
                </c:pt>
                <c:pt idx="6418">
                  <c:v>356.23916758187499</c:v>
                </c:pt>
                <c:pt idx="6419">
                  <c:v>356.29467384045802</c:v>
                </c:pt>
                <c:pt idx="6420">
                  <c:v>356.35018009904002</c:v>
                </c:pt>
                <c:pt idx="6421">
                  <c:v>356.40568635762202</c:v>
                </c:pt>
                <c:pt idx="6422">
                  <c:v>356.46119261620498</c:v>
                </c:pt>
                <c:pt idx="6423">
                  <c:v>356.51669887478698</c:v>
                </c:pt>
                <c:pt idx="6424">
                  <c:v>356.57220513337001</c:v>
                </c:pt>
                <c:pt idx="6425">
                  <c:v>356.627711391952</c:v>
                </c:pt>
                <c:pt idx="6426">
                  <c:v>356.68321765053503</c:v>
                </c:pt>
                <c:pt idx="6427">
                  <c:v>356.73872390911703</c:v>
                </c:pt>
                <c:pt idx="6428">
                  <c:v>356.79423016769903</c:v>
                </c:pt>
                <c:pt idx="6429">
                  <c:v>356.84973642628199</c:v>
                </c:pt>
                <c:pt idx="6430">
                  <c:v>356.90524268486399</c:v>
                </c:pt>
                <c:pt idx="6431">
                  <c:v>356.96074894344702</c:v>
                </c:pt>
                <c:pt idx="6432">
                  <c:v>357.01625520202901</c:v>
                </c:pt>
                <c:pt idx="6433">
                  <c:v>357.07176146061101</c:v>
                </c:pt>
                <c:pt idx="6434">
                  <c:v>357.12726771919398</c:v>
                </c:pt>
                <c:pt idx="6435">
                  <c:v>357.18277397777598</c:v>
                </c:pt>
                <c:pt idx="6436">
                  <c:v>357.238280236359</c:v>
                </c:pt>
                <c:pt idx="6437">
                  <c:v>357.293786494941</c:v>
                </c:pt>
                <c:pt idx="6438">
                  <c:v>357.349292753523</c:v>
                </c:pt>
                <c:pt idx="6439">
                  <c:v>357.40479901210603</c:v>
                </c:pt>
                <c:pt idx="6440">
                  <c:v>357.46030527068802</c:v>
                </c:pt>
                <c:pt idx="6441">
                  <c:v>357.51581152927099</c:v>
                </c:pt>
                <c:pt idx="6442">
                  <c:v>357.57131778785299</c:v>
                </c:pt>
                <c:pt idx="6443">
                  <c:v>357.62682404643499</c:v>
                </c:pt>
                <c:pt idx="6444">
                  <c:v>357.68233030501801</c:v>
                </c:pt>
                <c:pt idx="6445">
                  <c:v>357.73783656360001</c:v>
                </c:pt>
                <c:pt idx="6446">
                  <c:v>357.79334282218298</c:v>
                </c:pt>
                <c:pt idx="6447">
                  <c:v>357.84884908076498</c:v>
                </c:pt>
                <c:pt idx="6448">
                  <c:v>357.90435533934698</c:v>
                </c:pt>
                <c:pt idx="6449">
                  <c:v>357.95986159793</c:v>
                </c:pt>
                <c:pt idx="6450">
                  <c:v>358.015367856512</c:v>
                </c:pt>
                <c:pt idx="6451">
                  <c:v>358.07087411509502</c:v>
                </c:pt>
                <c:pt idx="6452">
                  <c:v>358.12638037367702</c:v>
                </c:pt>
                <c:pt idx="6453">
                  <c:v>358.18188663225902</c:v>
                </c:pt>
                <c:pt idx="6454">
                  <c:v>358.23739289084199</c:v>
                </c:pt>
                <c:pt idx="6455">
                  <c:v>358.29289914942399</c:v>
                </c:pt>
                <c:pt idx="6456">
                  <c:v>358.34840540800701</c:v>
                </c:pt>
                <c:pt idx="6457">
                  <c:v>358.40391166658901</c:v>
                </c:pt>
                <c:pt idx="6458">
                  <c:v>358.45941792517101</c:v>
                </c:pt>
                <c:pt idx="6459">
                  <c:v>358.51492418375398</c:v>
                </c:pt>
                <c:pt idx="6460">
                  <c:v>358.57043044233598</c:v>
                </c:pt>
                <c:pt idx="6461">
                  <c:v>358.625936700919</c:v>
                </c:pt>
                <c:pt idx="6462">
                  <c:v>358.681442959501</c:v>
                </c:pt>
                <c:pt idx="6463">
                  <c:v>358.73694921808402</c:v>
                </c:pt>
                <c:pt idx="6464">
                  <c:v>358.79245547666602</c:v>
                </c:pt>
                <c:pt idx="6465">
                  <c:v>358.84796173524802</c:v>
                </c:pt>
                <c:pt idx="6466">
                  <c:v>358.90346799383099</c:v>
                </c:pt>
                <c:pt idx="6467">
                  <c:v>358.95897425241299</c:v>
                </c:pt>
                <c:pt idx="6468">
                  <c:v>359.01448051099601</c:v>
                </c:pt>
                <c:pt idx="6469">
                  <c:v>359.06998676957801</c:v>
                </c:pt>
                <c:pt idx="6470">
                  <c:v>359.12549302816001</c:v>
                </c:pt>
                <c:pt idx="6471">
                  <c:v>359.18099928674297</c:v>
                </c:pt>
                <c:pt idx="6472">
                  <c:v>359.23650554532497</c:v>
                </c:pt>
                <c:pt idx="6473">
                  <c:v>359.292011803908</c:v>
                </c:pt>
                <c:pt idx="6474">
                  <c:v>359.34751806249</c:v>
                </c:pt>
                <c:pt idx="6475">
                  <c:v>359.403024321072</c:v>
                </c:pt>
                <c:pt idx="6476">
                  <c:v>359.45853057965502</c:v>
                </c:pt>
                <c:pt idx="6477">
                  <c:v>359.51403683823702</c:v>
                </c:pt>
                <c:pt idx="6478">
                  <c:v>359.56954309681998</c:v>
                </c:pt>
                <c:pt idx="6479">
                  <c:v>359.62504935540198</c:v>
                </c:pt>
                <c:pt idx="6480">
                  <c:v>359.68055561398398</c:v>
                </c:pt>
                <c:pt idx="6481">
                  <c:v>359.73606187256701</c:v>
                </c:pt>
                <c:pt idx="6482">
                  <c:v>359.79156813114901</c:v>
                </c:pt>
                <c:pt idx="6483">
                  <c:v>359.84707438973197</c:v>
                </c:pt>
                <c:pt idx="6484">
                  <c:v>359.90258064831397</c:v>
                </c:pt>
                <c:pt idx="6485">
                  <c:v>359.95808690689603</c:v>
                </c:pt>
                <c:pt idx="6486">
                  <c:v>360.01359316547899</c:v>
                </c:pt>
                <c:pt idx="6487">
                  <c:v>360.06909942406099</c:v>
                </c:pt>
                <c:pt idx="6488">
                  <c:v>360.12460568264402</c:v>
                </c:pt>
                <c:pt idx="6489">
                  <c:v>360.18011194122602</c:v>
                </c:pt>
                <c:pt idx="6490">
                  <c:v>360.23561819980802</c:v>
                </c:pt>
                <c:pt idx="6491">
                  <c:v>360.29112445839098</c:v>
                </c:pt>
                <c:pt idx="6492">
                  <c:v>360.34663071697298</c:v>
                </c:pt>
                <c:pt idx="6493">
                  <c:v>360.402136975556</c:v>
                </c:pt>
                <c:pt idx="6494">
                  <c:v>360.457643234138</c:v>
                </c:pt>
                <c:pt idx="6495">
                  <c:v>360.51314949272</c:v>
                </c:pt>
                <c:pt idx="6496">
                  <c:v>360.56865575130303</c:v>
                </c:pt>
                <c:pt idx="6497">
                  <c:v>360.62416200988503</c:v>
                </c:pt>
                <c:pt idx="6498">
                  <c:v>360.67966826846799</c:v>
                </c:pt>
                <c:pt idx="6499">
                  <c:v>360.73517452704999</c:v>
                </c:pt>
                <c:pt idx="6500">
                  <c:v>360.79068078563199</c:v>
                </c:pt>
                <c:pt idx="6501">
                  <c:v>360.84618704421501</c:v>
                </c:pt>
                <c:pt idx="6502">
                  <c:v>360.90169330279701</c:v>
                </c:pt>
                <c:pt idx="6503">
                  <c:v>360.95719956137998</c:v>
                </c:pt>
                <c:pt idx="6504">
                  <c:v>361.01270581996198</c:v>
                </c:pt>
                <c:pt idx="6505">
                  <c:v>361.06821207854398</c:v>
                </c:pt>
                <c:pt idx="6506">
                  <c:v>361.123718337127</c:v>
                </c:pt>
                <c:pt idx="6507">
                  <c:v>361.179224595709</c:v>
                </c:pt>
                <c:pt idx="6508">
                  <c:v>361.23473085429202</c:v>
                </c:pt>
                <c:pt idx="6509">
                  <c:v>361.29023711287402</c:v>
                </c:pt>
                <c:pt idx="6510">
                  <c:v>361.34574337145699</c:v>
                </c:pt>
                <c:pt idx="6511">
                  <c:v>361.40124963003899</c:v>
                </c:pt>
                <c:pt idx="6512">
                  <c:v>361.45675588862099</c:v>
                </c:pt>
                <c:pt idx="6513">
                  <c:v>361.51226214720401</c:v>
                </c:pt>
                <c:pt idx="6514">
                  <c:v>361.56776840578601</c:v>
                </c:pt>
                <c:pt idx="6515">
                  <c:v>361.62327466436898</c:v>
                </c:pt>
                <c:pt idx="6516">
                  <c:v>361.67878092295098</c:v>
                </c:pt>
                <c:pt idx="6517">
                  <c:v>361.73428718153298</c:v>
                </c:pt>
                <c:pt idx="6518">
                  <c:v>361.789793440116</c:v>
                </c:pt>
                <c:pt idx="6519">
                  <c:v>361.845299698698</c:v>
                </c:pt>
                <c:pt idx="6520">
                  <c:v>361.90080595728102</c:v>
                </c:pt>
                <c:pt idx="6521">
                  <c:v>361.95631221586302</c:v>
                </c:pt>
                <c:pt idx="6522">
                  <c:v>362.01181847444502</c:v>
                </c:pt>
                <c:pt idx="6523">
                  <c:v>362.06732473302799</c:v>
                </c:pt>
                <c:pt idx="6524">
                  <c:v>362.12283099160999</c:v>
                </c:pt>
                <c:pt idx="6525">
                  <c:v>362.17833725019301</c:v>
                </c:pt>
                <c:pt idx="6526">
                  <c:v>362.23384350877501</c:v>
                </c:pt>
                <c:pt idx="6527">
                  <c:v>362.28934976735701</c:v>
                </c:pt>
                <c:pt idx="6528">
                  <c:v>362.34485602593998</c:v>
                </c:pt>
                <c:pt idx="6529">
                  <c:v>362.40036228452198</c:v>
                </c:pt>
                <c:pt idx="6530">
                  <c:v>362.455868543105</c:v>
                </c:pt>
                <c:pt idx="6531">
                  <c:v>362.511374801687</c:v>
                </c:pt>
                <c:pt idx="6532">
                  <c:v>362.566881060269</c:v>
                </c:pt>
                <c:pt idx="6533">
                  <c:v>362.62238731885202</c:v>
                </c:pt>
                <c:pt idx="6534">
                  <c:v>362.67789357743402</c:v>
                </c:pt>
                <c:pt idx="6535">
                  <c:v>362.73339983601699</c:v>
                </c:pt>
                <c:pt idx="6536">
                  <c:v>362.78890609459899</c:v>
                </c:pt>
                <c:pt idx="6537">
                  <c:v>362.84441235318099</c:v>
                </c:pt>
                <c:pt idx="6538">
                  <c:v>362.89991861176401</c:v>
                </c:pt>
                <c:pt idx="6539">
                  <c:v>362.95542487034601</c:v>
                </c:pt>
                <c:pt idx="6540">
                  <c:v>363.01093112892897</c:v>
                </c:pt>
                <c:pt idx="6541">
                  <c:v>363.06643738751097</c:v>
                </c:pt>
                <c:pt idx="6542">
                  <c:v>363.12194364609297</c:v>
                </c:pt>
                <c:pt idx="6543">
                  <c:v>363.177449904676</c:v>
                </c:pt>
                <c:pt idx="6544">
                  <c:v>363.232956163258</c:v>
                </c:pt>
                <c:pt idx="6545">
                  <c:v>363.28846242184102</c:v>
                </c:pt>
                <c:pt idx="6546">
                  <c:v>363.34396868042302</c:v>
                </c:pt>
                <c:pt idx="6547">
                  <c:v>363.39947493900598</c:v>
                </c:pt>
                <c:pt idx="6548">
                  <c:v>363.45498119758798</c:v>
                </c:pt>
                <c:pt idx="6549">
                  <c:v>363.51048745616998</c:v>
                </c:pt>
                <c:pt idx="6550">
                  <c:v>363.56599371475301</c:v>
                </c:pt>
                <c:pt idx="6551">
                  <c:v>363.62149997333501</c:v>
                </c:pt>
                <c:pt idx="6552">
                  <c:v>363.67700623191803</c:v>
                </c:pt>
                <c:pt idx="6553">
                  <c:v>363.73251249050003</c:v>
                </c:pt>
                <c:pt idx="6554">
                  <c:v>363.78801874908203</c:v>
                </c:pt>
                <c:pt idx="6555">
                  <c:v>363.84352500766499</c:v>
                </c:pt>
                <c:pt idx="6556">
                  <c:v>363.89903126624699</c:v>
                </c:pt>
                <c:pt idx="6557">
                  <c:v>363.95453752483002</c:v>
                </c:pt>
                <c:pt idx="6558">
                  <c:v>364.01004378341202</c:v>
                </c:pt>
                <c:pt idx="6559">
                  <c:v>364.06555004199402</c:v>
                </c:pt>
                <c:pt idx="6560">
                  <c:v>364.12105630057698</c:v>
                </c:pt>
                <c:pt idx="6561">
                  <c:v>364.17656255915898</c:v>
                </c:pt>
                <c:pt idx="6562">
                  <c:v>364.232068817742</c:v>
                </c:pt>
                <c:pt idx="6563">
                  <c:v>364.287575076324</c:v>
                </c:pt>
                <c:pt idx="6564">
                  <c:v>364.343081334906</c:v>
                </c:pt>
                <c:pt idx="6565">
                  <c:v>364.39858759348903</c:v>
                </c:pt>
                <c:pt idx="6566">
                  <c:v>364.45409385207103</c:v>
                </c:pt>
                <c:pt idx="6567">
                  <c:v>364.50960011065399</c:v>
                </c:pt>
                <c:pt idx="6568">
                  <c:v>364.56510636923599</c:v>
                </c:pt>
                <c:pt idx="6569">
                  <c:v>364.62061262781799</c:v>
                </c:pt>
                <c:pt idx="6570">
                  <c:v>364.67611888640101</c:v>
                </c:pt>
                <c:pt idx="6571">
                  <c:v>364.73162514498301</c:v>
                </c:pt>
                <c:pt idx="6572">
                  <c:v>364.78713140356598</c:v>
                </c:pt>
                <c:pt idx="6573">
                  <c:v>364.84263766214798</c:v>
                </c:pt>
                <c:pt idx="6574">
                  <c:v>364.89814392072998</c:v>
                </c:pt>
                <c:pt idx="6575">
                  <c:v>364.953650179313</c:v>
                </c:pt>
                <c:pt idx="6576">
                  <c:v>365.009156437895</c:v>
                </c:pt>
                <c:pt idx="6577">
                  <c:v>365.06466269647802</c:v>
                </c:pt>
                <c:pt idx="6578">
                  <c:v>365.12016895506002</c:v>
                </c:pt>
                <c:pt idx="6579">
                  <c:v>365.17567521364202</c:v>
                </c:pt>
                <c:pt idx="6580">
                  <c:v>365.23118147222499</c:v>
                </c:pt>
                <c:pt idx="6581">
                  <c:v>365.28668773080699</c:v>
                </c:pt>
                <c:pt idx="6582">
                  <c:v>365.34219398939001</c:v>
                </c:pt>
                <c:pt idx="6583">
                  <c:v>365.39770024797201</c:v>
                </c:pt>
                <c:pt idx="6584">
                  <c:v>365.45320650655401</c:v>
                </c:pt>
                <c:pt idx="6585">
                  <c:v>365.50871276513698</c:v>
                </c:pt>
                <c:pt idx="6586">
                  <c:v>365.56421902371898</c:v>
                </c:pt>
                <c:pt idx="6587">
                  <c:v>365.619725282302</c:v>
                </c:pt>
                <c:pt idx="6588">
                  <c:v>365.675231540884</c:v>
                </c:pt>
                <c:pt idx="6589">
                  <c:v>365.73073779946702</c:v>
                </c:pt>
                <c:pt idx="6590">
                  <c:v>365.78624405804902</c:v>
                </c:pt>
                <c:pt idx="6591">
                  <c:v>365.84175031663102</c:v>
                </c:pt>
                <c:pt idx="6592">
                  <c:v>365.89725657521399</c:v>
                </c:pt>
                <c:pt idx="6593">
                  <c:v>365.95276283379599</c:v>
                </c:pt>
                <c:pt idx="6594">
                  <c:v>366.00826909237901</c:v>
                </c:pt>
                <c:pt idx="6595">
                  <c:v>366.06377535096101</c:v>
                </c:pt>
                <c:pt idx="6596">
                  <c:v>366.11928160954301</c:v>
                </c:pt>
                <c:pt idx="6597">
                  <c:v>366.17478786812597</c:v>
                </c:pt>
                <c:pt idx="6598">
                  <c:v>366.23029412670797</c:v>
                </c:pt>
                <c:pt idx="6599">
                  <c:v>366.285800385291</c:v>
                </c:pt>
                <c:pt idx="6600">
                  <c:v>366.341306643873</c:v>
                </c:pt>
                <c:pt idx="6601">
                  <c:v>366.396812902455</c:v>
                </c:pt>
                <c:pt idx="6602">
                  <c:v>366.45231916103802</c:v>
                </c:pt>
                <c:pt idx="6603">
                  <c:v>366.50782541962002</c:v>
                </c:pt>
                <c:pt idx="6604">
                  <c:v>366.56333167820299</c:v>
                </c:pt>
                <c:pt idx="6605">
                  <c:v>366.61883793678498</c:v>
                </c:pt>
                <c:pt idx="6606">
                  <c:v>366.67434419536698</c:v>
                </c:pt>
                <c:pt idx="6607">
                  <c:v>366.72985045395001</c:v>
                </c:pt>
                <c:pt idx="6608">
                  <c:v>366.78535671253201</c:v>
                </c:pt>
                <c:pt idx="6609">
                  <c:v>366.84086297111497</c:v>
                </c:pt>
                <c:pt idx="6610">
                  <c:v>366.89636922969697</c:v>
                </c:pt>
                <c:pt idx="6611">
                  <c:v>366.95187548827897</c:v>
                </c:pt>
                <c:pt idx="6612">
                  <c:v>367.00738174686199</c:v>
                </c:pt>
                <c:pt idx="6613">
                  <c:v>367.06288800544399</c:v>
                </c:pt>
                <c:pt idx="6614">
                  <c:v>367.11839426402702</c:v>
                </c:pt>
                <c:pt idx="6615">
                  <c:v>367.17390052260902</c:v>
                </c:pt>
                <c:pt idx="6616">
                  <c:v>367.22940678119102</c:v>
                </c:pt>
                <c:pt idx="6617">
                  <c:v>367.28491303977398</c:v>
                </c:pt>
                <c:pt idx="6618">
                  <c:v>367.34041929835598</c:v>
                </c:pt>
                <c:pt idx="6619">
                  <c:v>367.39592555693901</c:v>
                </c:pt>
                <c:pt idx="6620">
                  <c:v>367.451431815521</c:v>
                </c:pt>
                <c:pt idx="6621">
                  <c:v>367.506938074103</c:v>
                </c:pt>
                <c:pt idx="6622">
                  <c:v>367.56244433268603</c:v>
                </c:pt>
                <c:pt idx="6623">
                  <c:v>367.61795059126803</c:v>
                </c:pt>
                <c:pt idx="6624">
                  <c:v>367.67345684985099</c:v>
                </c:pt>
                <c:pt idx="6625">
                  <c:v>367.72896310843299</c:v>
                </c:pt>
                <c:pt idx="6626">
                  <c:v>367.78446936701602</c:v>
                </c:pt>
                <c:pt idx="6627">
                  <c:v>367.83997562559802</c:v>
                </c:pt>
                <c:pt idx="6628">
                  <c:v>367.89548188418001</c:v>
                </c:pt>
                <c:pt idx="6629">
                  <c:v>367.95098814276298</c:v>
                </c:pt>
                <c:pt idx="6630">
                  <c:v>368.00649440134498</c:v>
                </c:pt>
                <c:pt idx="6631">
                  <c:v>368.062000659928</c:v>
                </c:pt>
                <c:pt idx="6632">
                  <c:v>368.11750691851</c:v>
                </c:pt>
                <c:pt idx="6633">
                  <c:v>368.173013177092</c:v>
                </c:pt>
                <c:pt idx="6634">
                  <c:v>368.22851943567503</c:v>
                </c:pt>
                <c:pt idx="6635">
                  <c:v>368.28402569425702</c:v>
                </c:pt>
                <c:pt idx="6636">
                  <c:v>368.33953195283999</c:v>
                </c:pt>
                <c:pt idx="6637">
                  <c:v>368.39503821142199</c:v>
                </c:pt>
                <c:pt idx="6638">
                  <c:v>368.45054447000399</c:v>
                </c:pt>
                <c:pt idx="6639">
                  <c:v>368.50605072858701</c:v>
                </c:pt>
                <c:pt idx="6640">
                  <c:v>368.56155698716901</c:v>
                </c:pt>
                <c:pt idx="6641">
                  <c:v>368.61706324575198</c:v>
                </c:pt>
                <c:pt idx="6642">
                  <c:v>368.67256950433398</c:v>
                </c:pt>
                <c:pt idx="6643">
                  <c:v>368.72807576291598</c:v>
                </c:pt>
                <c:pt idx="6644">
                  <c:v>368.783582021499</c:v>
                </c:pt>
                <c:pt idx="6645">
                  <c:v>368.839088280081</c:v>
                </c:pt>
                <c:pt idx="6646">
                  <c:v>368.89459453866402</c:v>
                </c:pt>
                <c:pt idx="6647">
                  <c:v>368.95010079724602</c:v>
                </c:pt>
                <c:pt idx="6648">
                  <c:v>369.00560705582802</c:v>
                </c:pt>
                <c:pt idx="6649">
                  <c:v>369.06111331441099</c:v>
                </c:pt>
                <c:pt idx="6650">
                  <c:v>369.11661957299299</c:v>
                </c:pt>
                <c:pt idx="6651">
                  <c:v>369.17212583157601</c:v>
                </c:pt>
                <c:pt idx="6652">
                  <c:v>369.22763209015801</c:v>
                </c:pt>
                <c:pt idx="6653">
                  <c:v>369.28313834874001</c:v>
                </c:pt>
                <c:pt idx="6654">
                  <c:v>369.33864460732298</c:v>
                </c:pt>
                <c:pt idx="6655">
                  <c:v>369.39415086590498</c:v>
                </c:pt>
                <c:pt idx="6656">
                  <c:v>369.449657124488</c:v>
                </c:pt>
                <c:pt idx="6657">
                  <c:v>369.50516338307</c:v>
                </c:pt>
                <c:pt idx="6658">
                  <c:v>369.560669641652</c:v>
                </c:pt>
                <c:pt idx="6659">
                  <c:v>369.61617590023502</c:v>
                </c:pt>
                <c:pt idx="6660">
                  <c:v>369.67168215881702</c:v>
                </c:pt>
                <c:pt idx="6661">
                  <c:v>369.72718841739999</c:v>
                </c:pt>
                <c:pt idx="6662">
                  <c:v>369.78269467598199</c:v>
                </c:pt>
                <c:pt idx="6663">
                  <c:v>369.83820093456501</c:v>
                </c:pt>
                <c:pt idx="6664">
                  <c:v>369.89370719314701</c:v>
                </c:pt>
                <c:pt idx="6665">
                  <c:v>369.94921345172901</c:v>
                </c:pt>
                <c:pt idx="6666">
                  <c:v>370.00471971031197</c:v>
                </c:pt>
                <c:pt idx="6667">
                  <c:v>370.06022596889397</c:v>
                </c:pt>
                <c:pt idx="6668">
                  <c:v>370.11573222747597</c:v>
                </c:pt>
                <c:pt idx="6669">
                  <c:v>370.171238486059</c:v>
                </c:pt>
                <c:pt idx="6670">
                  <c:v>370.226744744641</c:v>
                </c:pt>
                <c:pt idx="6671">
                  <c:v>370.28225100322402</c:v>
                </c:pt>
                <c:pt idx="6672">
                  <c:v>370.33775726180602</c:v>
                </c:pt>
                <c:pt idx="6673">
                  <c:v>370.39326352038898</c:v>
                </c:pt>
                <c:pt idx="6674">
                  <c:v>370.44876977897098</c:v>
                </c:pt>
                <c:pt idx="6675">
                  <c:v>370.50427603755298</c:v>
                </c:pt>
                <c:pt idx="6676">
                  <c:v>370.55978229613601</c:v>
                </c:pt>
                <c:pt idx="6677">
                  <c:v>370.61528855471801</c:v>
                </c:pt>
                <c:pt idx="6678">
                  <c:v>370.67079481330097</c:v>
                </c:pt>
                <c:pt idx="6679">
                  <c:v>370.72630107188297</c:v>
                </c:pt>
                <c:pt idx="6680">
                  <c:v>370.78180733046503</c:v>
                </c:pt>
                <c:pt idx="6681">
                  <c:v>370.83731358904799</c:v>
                </c:pt>
                <c:pt idx="6682">
                  <c:v>370.89281984762999</c:v>
                </c:pt>
                <c:pt idx="6683">
                  <c:v>370.94832610621302</c:v>
                </c:pt>
                <c:pt idx="6684">
                  <c:v>371.00383236479502</c:v>
                </c:pt>
                <c:pt idx="6685">
                  <c:v>371.05933862337702</c:v>
                </c:pt>
                <c:pt idx="6686">
                  <c:v>371.11484488195998</c:v>
                </c:pt>
                <c:pt idx="6687">
                  <c:v>371.17035114054198</c:v>
                </c:pt>
                <c:pt idx="6688">
                  <c:v>371.225857399125</c:v>
                </c:pt>
                <c:pt idx="6689">
                  <c:v>371.281363657707</c:v>
                </c:pt>
                <c:pt idx="6690">
                  <c:v>371.336869916289</c:v>
                </c:pt>
                <c:pt idx="6691">
                  <c:v>371.39237617487203</c:v>
                </c:pt>
                <c:pt idx="6692">
                  <c:v>371.44788243345403</c:v>
                </c:pt>
                <c:pt idx="6693">
                  <c:v>371.50338869203699</c:v>
                </c:pt>
                <c:pt idx="6694">
                  <c:v>371.55889495061899</c:v>
                </c:pt>
                <c:pt idx="6695">
                  <c:v>371.61440120920099</c:v>
                </c:pt>
                <c:pt idx="6696">
                  <c:v>371.66990746778401</c:v>
                </c:pt>
                <c:pt idx="6697">
                  <c:v>371.72541372636601</c:v>
                </c:pt>
                <c:pt idx="6698">
                  <c:v>371.78091998494898</c:v>
                </c:pt>
                <c:pt idx="6699">
                  <c:v>371.83642624353098</c:v>
                </c:pt>
                <c:pt idx="6700">
                  <c:v>371.89193250211298</c:v>
                </c:pt>
                <c:pt idx="6701">
                  <c:v>371.947438760696</c:v>
                </c:pt>
                <c:pt idx="6702">
                  <c:v>372.002945019278</c:v>
                </c:pt>
                <c:pt idx="6703">
                  <c:v>372.05845127786102</c:v>
                </c:pt>
                <c:pt idx="6704">
                  <c:v>372.11395753644302</c:v>
                </c:pt>
                <c:pt idx="6705">
                  <c:v>372.16946379502502</c:v>
                </c:pt>
                <c:pt idx="6706">
                  <c:v>372.22497005360799</c:v>
                </c:pt>
                <c:pt idx="6707">
                  <c:v>372.28047631218999</c:v>
                </c:pt>
                <c:pt idx="6708">
                  <c:v>372.33598257077301</c:v>
                </c:pt>
                <c:pt idx="6709">
                  <c:v>372.39148882935501</c:v>
                </c:pt>
                <c:pt idx="6710">
                  <c:v>372.44699508793798</c:v>
                </c:pt>
                <c:pt idx="6711">
                  <c:v>372.50250134651998</c:v>
                </c:pt>
                <c:pt idx="6712">
                  <c:v>372.55800760510198</c:v>
                </c:pt>
                <c:pt idx="6713">
                  <c:v>372.613513863685</c:v>
                </c:pt>
                <c:pt idx="6714">
                  <c:v>372.669020122267</c:v>
                </c:pt>
                <c:pt idx="6715">
                  <c:v>372.72452638085002</c:v>
                </c:pt>
                <c:pt idx="6716">
                  <c:v>372.78003263943202</c:v>
                </c:pt>
                <c:pt idx="6717">
                  <c:v>372.83553889801402</c:v>
                </c:pt>
                <c:pt idx="6718">
                  <c:v>372.89104515659699</c:v>
                </c:pt>
                <c:pt idx="6719">
                  <c:v>372.94655141517899</c:v>
                </c:pt>
                <c:pt idx="6720">
                  <c:v>373.00205767376201</c:v>
                </c:pt>
                <c:pt idx="6721">
                  <c:v>373.05756393234401</c:v>
                </c:pt>
                <c:pt idx="6722">
                  <c:v>373.11307019092601</c:v>
                </c:pt>
                <c:pt idx="6723">
                  <c:v>373.16857644950898</c:v>
                </c:pt>
                <c:pt idx="6724">
                  <c:v>373.22408270809098</c:v>
                </c:pt>
                <c:pt idx="6725">
                  <c:v>373.279588966674</c:v>
                </c:pt>
                <c:pt idx="6726">
                  <c:v>373.335095225256</c:v>
                </c:pt>
                <c:pt idx="6727">
                  <c:v>373.390601483838</c:v>
                </c:pt>
                <c:pt idx="6728">
                  <c:v>373.44610774242102</c:v>
                </c:pt>
                <c:pt idx="6729">
                  <c:v>373.50161400100302</c:v>
                </c:pt>
                <c:pt idx="6730">
                  <c:v>373.55712025958599</c:v>
                </c:pt>
                <c:pt idx="6731">
                  <c:v>373.61262651816799</c:v>
                </c:pt>
                <c:pt idx="6732">
                  <c:v>373.66813277674999</c:v>
                </c:pt>
                <c:pt idx="6733">
                  <c:v>373.72363903533301</c:v>
                </c:pt>
                <c:pt idx="6734">
                  <c:v>373.77914529391501</c:v>
                </c:pt>
                <c:pt idx="6735">
                  <c:v>373.83465155249797</c:v>
                </c:pt>
                <c:pt idx="6736">
                  <c:v>373.89015781107997</c:v>
                </c:pt>
                <c:pt idx="6737">
                  <c:v>373.94566406966197</c:v>
                </c:pt>
                <c:pt idx="6738">
                  <c:v>374.001170328245</c:v>
                </c:pt>
                <c:pt idx="6739">
                  <c:v>374.056676586827</c:v>
                </c:pt>
                <c:pt idx="6740">
                  <c:v>374.11218284541002</c:v>
                </c:pt>
                <c:pt idx="6741">
                  <c:v>374.16768910399202</c:v>
                </c:pt>
                <c:pt idx="6742">
                  <c:v>374.22319536257402</c:v>
                </c:pt>
                <c:pt idx="6743">
                  <c:v>374.27870162115698</c:v>
                </c:pt>
                <c:pt idx="6744">
                  <c:v>374.33420787973898</c:v>
                </c:pt>
                <c:pt idx="6745">
                  <c:v>374.38971413832201</c:v>
                </c:pt>
                <c:pt idx="6746">
                  <c:v>374.44522039690401</c:v>
                </c:pt>
                <c:pt idx="6747">
                  <c:v>374.50072665548697</c:v>
                </c:pt>
                <c:pt idx="6748">
                  <c:v>374.55623291406903</c:v>
                </c:pt>
                <c:pt idx="6749">
                  <c:v>374.61173917265103</c:v>
                </c:pt>
                <c:pt idx="6750">
                  <c:v>374.66724543123399</c:v>
                </c:pt>
                <c:pt idx="6751">
                  <c:v>374.72275168981599</c:v>
                </c:pt>
                <c:pt idx="6752">
                  <c:v>374.77825794839902</c:v>
                </c:pt>
                <c:pt idx="6753">
                  <c:v>374.83376420698102</c:v>
                </c:pt>
                <c:pt idx="6754">
                  <c:v>374.88927046556302</c:v>
                </c:pt>
                <c:pt idx="6755">
                  <c:v>374.94477672414598</c:v>
                </c:pt>
                <c:pt idx="6756">
                  <c:v>375.00028298272798</c:v>
                </c:pt>
                <c:pt idx="6757">
                  <c:v>375.055789241311</c:v>
                </c:pt>
                <c:pt idx="6758">
                  <c:v>375.111295499893</c:v>
                </c:pt>
                <c:pt idx="6759">
                  <c:v>375.166801758475</c:v>
                </c:pt>
                <c:pt idx="6760">
                  <c:v>375.22230801705803</c:v>
                </c:pt>
                <c:pt idx="6761">
                  <c:v>375.27781427564003</c:v>
                </c:pt>
                <c:pt idx="6762">
                  <c:v>375.33332053422299</c:v>
                </c:pt>
                <c:pt idx="6763">
                  <c:v>375.38882679280499</c:v>
                </c:pt>
                <c:pt idx="6764">
                  <c:v>375.44433305138699</c:v>
                </c:pt>
                <c:pt idx="6765">
                  <c:v>375.49983930997001</c:v>
                </c:pt>
                <c:pt idx="6766">
                  <c:v>375.55534556855201</c:v>
                </c:pt>
                <c:pt idx="6767">
                  <c:v>375.61085182713498</c:v>
                </c:pt>
                <c:pt idx="6768">
                  <c:v>375.66635808571698</c:v>
                </c:pt>
                <c:pt idx="6769">
                  <c:v>375.72186434429898</c:v>
                </c:pt>
                <c:pt idx="6770">
                  <c:v>375.777370602882</c:v>
                </c:pt>
                <c:pt idx="6771">
                  <c:v>375.832876861464</c:v>
                </c:pt>
                <c:pt idx="6772">
                  <c:v>375.88838312004702</c:v>
                </c:pt>
                <c:pt idx="6773">
                  <c:v>375.94388937862902</c:v>
                </c:pt>
                <c:pt idx="6774">
                  <c:v>375.99939563721102</c:v>
                </c:pt>
                <c:pt idx="6775">
                  <c:v>376.05490189579399</c:v>
                </c:pt>
                <c:pt idx="6776">
                  <c:v>376.11040815437599</c:v>
                </c:pt>
                <c:pt idx="6777">
                  <c:v>376.16591441295901</c:v>
                </c:pt>
                <c:pt idx="6778">
                  <c:v>376.22142067154101</c:v>
                </c:pt>
                <c:pt idx="6779">
                  <c:v>376.27692693012301</c:v>
                </c:pt>
                <c:pt idx="6780">
                  <c:v>376.33243318870598</c:v>
                </c:pt>
                <c:pt idx="6781">
                  <c:v>376.38793944728798</c:v>
                </c:pt>
                <c:pt idx="6782">
                  <c:v>376.443445705871</c:v>
                </c:pt>
                <c:pt idx="6783">
                  <c:v>376.498951964453</c:v>
                </c:pt>
                <c:pt idx="6784">
                  <c:v>376.55445822303602</c:v>
                </c:pt>
                <c:pt idx="6785">
                  <c:v>376.60996448161802</c:v>
                </c:pt>
                <c:pt idx="6786">
                  <c:v>376.66547074020002</c:v>
                </c:pt>
                <c:pt idx="6787">
                  <c:v>376.72097699878299</c:v>
                </c:pt>
                <c:pt idx="6788">
                  <c:v>376.77648325736499</c:v>
                </c:pt>
                <c:pt idx="6789">
                  <c:v>376.83198951594801</c:v>
                </c:pt>
                <c:pt idx="6790">
                  <c:v>376.88749577453001</c:v>
                </c:pt>
                <c:pt idx="6791">
                  <c:v>376.94300203311201</c:v>
                </c:pt>
                <c:pt idx="6792">
                  <c:v>376.99850829169498</c:v>
                </c:pt>
                <c:pt idx="6793">
                  <c:v>377.05401455027697</c:v>
                </c:pt>
                <c:pt idx="6794">
                  <c:v>377.10952080886</c:v>
                </c:pt>
                <c:pt idx="6795">
                  <c:v>377.165027067442</c:v>
                </c:pt>
                <c:pt idx="6796">
                  <c:v>377.220533326024</c:v>
                </c:pt>
                <c:pt idx="6797">
                  <c:v>377.27603958460702</c:v>
                </c:pt>
                <c:pt idx="6798">
                  <c:v>377.33154584318902</c:v>
                </c:pt>
                <c:pt idx="6799">
                  <c:v>377.38705210177199</c:v>
                </c:pt>
                <c:pt idx="6800">
                  <c:v>377.44255836035398</c:v>
                </c:pt>
                <c:pt idx="6801">
                  <c:v>377.49806461893598</c:v>
                </c:pt>
                <c:pt idx="6802">
                  <c:v>377.55357087751901</c:v>
                </c:pt>
                <c:pt idx="6803">
                  <c:v>377.60907713610101</c:v>
                </c:pt>
                <c:pt idx="6804">
                  <c:v>377.66458339468397</c:v>
                </c:pt>
                <c:pt idx="6805">
                  <c:v>377.72008965326597</c:v>
                </c:pt>
                <c:pt idx="6806">
                  <c:v>377.77559591184797</c:v>
                </c:pt>
                <c:pt idx="6807">
                  <c:v>377.831102170431</c:v>
                </c:pt>
                <c:pt idx="6808">
                  <c:v>377.88660842901299</c:v>
                </c:pt>
                <c:pt idx="6809">
                  <c:v>377.94211468759602</c:v>
                </c:pt>
                <c:pt idx="6810">
                  <c:v>377.99762094617802</c:v>
                </c:pt>
                <c:pt idx="6811">
                  <c:v>378.05312720476002</c:v>
                </c:pt>
                <c:pt idx="6812">
                  <c:v>378.10863346334298</c:v>
                </c:pt>
                <c:pt idx="6813">
                  <c:v>378.16413972192498</c:v>
                </c:pt>
                <c:pt idx="6814">
                  <c:v>378.21964598050801</c:v>
                </c:pt>
                <c:pt idx="6815">
                  <c:v>378.27515223909</c:v>
                </c:pt>
                <c:pt idx="6816">
                  <c:v>378.330658497672</c:v>
                </c:pt>
                <c:pt idx="6817">
                  <c:v>378.38616475625503</c:v>
                </c:pt>
                <c:pt idx="6818">
                  <c:v>378.44167101483703</c:v>
                </c:pt>
                <c:pt idx="6819">
                  <c:v>378.49717727341999</c:v>
                </c:pt>
                <c:pt idx="6820">
                  <c:v>378.55268353200199</c:v>
                </c:pt>
                <c:pt idx="6821">
                  <c:v>378.60818979058399</c:v>
                </c:pt>
                <c:pt idx="6822">
                  <c:v>378.66369604916702</c:v>
                </c:pt>
                <c:pt idx="6823">
                  <c:v>378.71920230774901</c:v>
                </c:pt>
                <c:pt idx="6824">
                  <c:v>378.77470856633198</c:v>
                </c:pt>
                <c:pt idx="6825">
                  <c:v>378.83021482491398</c:v>
                </c:pt>
                <c:pt idx="6826">
                  <c:v>378.88572108349598</c:v>
                </c:pt>
                <c:pt idx="6827">
                  <c:v>378.941227342079</c:v>
                </c:pt>
                <c:pt idx="6828">
                  <c:v>378.996733600661</c:v>
                </c:pt>
                <c:pt idx="6829">
                  <c:v>379.05223985924403</c:v>
                </c:pt>
                <c:pt idx="6830">
                  <c:v>379.10774611782603</c:v>
                </c:pt>
                <c:pt idx="6831">
                  <c:v>379.16325237640899</c:v>
                </c:pt>
                <c:pt idx="6832">
                  <c:v>379.21875863499099</c:v>
                </c:pt>
                <c:pt idx="6833">
                  <c:v>379.27426489357299</c:v>
                </c:pt>
                <c:pt idx="6834">
                  <c:v>379.32977115215601</c:v>
                </c:pt>
                <c:pt idx="6835">
                  <c:v>379.38527741073801</c:v>
                </c:pt>
                <c:pt idx="6836">
                  <c:v>379.44078366932098</c:v>
                </c:pt>
                <c:pt idx="6837">
                  <c:v>379.49628992790298</c:v>
                </c:pt>
                <c:pt idx="6838">
                  <c:v>379.55179618648498</c:v>
                </c:pt>
                <c:pt idx="6839">
                  <c:v>379.607302445068</c:v>
                </c:pt>
                <c:pt idx="6840">
                  <c:v>379.66280870365</c:v>
                </c:pt>
                <c:pt idx="6841">
                  <c:v>379.71831496223302</c:v>
                </c:pt>
                <c:pt idx="6842">
                  <c:v>379.77382122081502</c:v>
                </c:pt>
                <c:pt idx="6843">
                  <c:v>379.82932747939702</c:v>
                </c:pt>
                <c:pt idx="6844">
                  <c:v>379.88483373797999</c:v>
                </c:pt>
                <c:pt idx="6845">
                  <c:v>379.94033999656199</c:v>
                </c:pt>
                <c:pt idx="6846">
                  <c:v>379.99584625514501</c:v>
                </c:pt>
                <c:pt idx="6847">
                  <c:v>380.05135251372701</c:v>
                </c:pt>
                <c:pt idx="6848">
                  <c:v>380.10685877230901</c:v>
                </c:pt>
                <c:pt idx="6849">
                  <c:v>380.16236503089198</c:v>
                </c:pt>
                <c:pt idx="6850">
                  <c:v>380.21787128947398</c:v>
                </c:pt>
                <c:pt idx="6851">
                  <c:v>380.273377548057</c:v>
                </c:pt>
                <c:pt idx="6852">
                  <c:v>380.328883806639</c:v>
                </c:pt>
                <c:pt idx="6853">
                  <c:v>380.384390065221</c:v>
                </c:pt>
                <c:pt idx="6854">
                  <c:v>380.43989632380402</c:v>
                </c:pt>
                <c:pt idx="6855">
                  <c:v>380.49540258238602</c:v>
                </c:pt>
                <c:pt idx="6856">
                  <c:v>380.55090884096899</c:v>
                </c:pt>
                <c:pt idx="6857">
                  <c:v>380.60641509955099</c:v>
                </c:pt>
                <c:pt idx="6858">
                  <c:v>380.66192135813299</c:v>
                </c:pt>
                <c:pt idx="6859">
                  <c:v>380.71742761671601</c:v>
                </c:pt>
                <c:pt idx="6860">
                  <c:v>380.77293387529801</c:v>
                </c:pt>
                <c:pt idx="6861">
                  <c:v>380.82844013388097</c:v>
                </c:pt>
                <c:pt idx="6862">
                  <c:v>380.88394639246297</c:v>
                </c:pt>
                <c:pt idx="6863">
                  <c:v>380.93945265104497</c:v>
                </c:pt>
                <c:pt idx="6864">
                  <c:v>380.994958909628</c:v>
                </c:pt>
                <c:pt idx="6865">
                  <c:v>381.05046516821</c:v>
                </c:pt>
                <c:pt idx="6866">
                  <c:v>381.10597142679302</c:v>
                </c:pt>
                <c:pt idx="6867">
                  <c:v>381.16147768537502</c:v>
                </c:pt>
                <c:pt idx="6868">
                  <c:v>381.21698394395798</c:v>
                </c:pt>
                <c:pt idx="6869">
                  <c:v>381.27249020253998</c:v>
                </c:pt>
                <c:pt idx="6870">
                  <c:v>381.32799646112198</c:v>
                </c:pt>
                <c:pt idx="6871">
                  <c:v>381.38350271970501</c:v>
                </c:pt>
                <c:pt idx="6872">
                  <c:v>381.43900897828701</c:v>
                </c:pt>
                <c:pt idx="6873">
                  <c:v>381.49451523686997</c:v>
                </c:pt>
                <c:pt idx="6874">
                  <c:v>381.55002149545197</c:v>
                </c:pt>
                <c:pt idx="6875">
                  <c:v>381.60552775403397</c:v>
                </c:pt>
                <c:pt idx="6876">
                  <c:v>381.66103401261699</c:v>
                </c:pt>
                <c:pt idx="6877">
                  <c:v>381.71654027119899</c:v>
                </c:pt>
                <c:pt idx="6878">
                  <c:v>381.77204652978202</c:v>
                </c:pt>
                <c:pt idx="6879">
                  <c:v>381.82755278836402</c:v>
                </c:pt>
                <c:pt idx="6880">
                  <c:v>381.88305904694602</c:v>
                </c:pt>
                <c:pt idx="6881">
                  <c:v>381.93856530552898</c:v>
                </c:pt>
                <c:pt idx="6882">
                  <c:v>381.99407156411098</c:v>
                </c:pt>
                <c:pt idx="6883">
                  <c:v>382.049577822694</c:v>
                </c:pt>
                <c:pt idx="6884">
                  <c:v>382.105084081276</c:v>
                </c:pt>
                <c:pt idx="6885">
                  <c:v>382.160590339858</c:v>
                </c:pt>
                <c:pt idx="6886">
                  <c:v>382.21609659844103</c:v>
                </c:pt>
                <c:pt idx="6887">
                  <c:v>382.27160285702303</c:v>
                </c:pt>
                <c:pt idx="6888">
                  <c:v>382.32710911560599</c:v>
                </c:pt>
                <c:pt idx="6889">
                  <c:v>382.38261537418799</c:v>
                </c:pt>
                <c:pt idx="6890">
                  <c:v>382.43812163276999</c:v>
                </c:pt>
                <c:pt idx="6891">
                  <c:v>382.49362789135301</c:v>
                </c:pt>
                <c:pt idx="6892">
                  <c:v>382.54913414993501</c:v>
                </c:pt>
                <c:pt idx="6893">
                  <c:v>382.60464040851798</c:v>
                </c:pt>
                <c:pt idx="6894">
                  <c:v>382.66014666709998</c:v>
                </c:pt>
                <c:pt idx="6895">
                  <c:v>382.71565292568198</c:v>
                </c:pt>
                <c:pt idx="6896">
                  <c:v>382.771159184265</c:v>
                </c:pt>
                <c:pt idx="6897">
                  <c:v>382.826665442847</c:v>
                </c:pt>
                <c:pt idx="6898">
                  <c:v>382.88217170143002</c:v>
                </c:pt>
                <c:pt idx="6899">
                  <c:v>382.93767796001202</c:v>
                </c:pt>
                <c:pt idx="6900">
                  <c:v>382.99318421859402</c:v>
                </c:pt>
                <c:pt idx="6901">
                  <c:v>383.04869047717699</c:v>
                </c:pt>
                <c:pt idx="6902">
                  <c:v>383.10419673575899</c:v>
                </c:pt>
                <c:pt idx="6903">
                  <c:v>383.15970299434201</c:v>
                </c:pt>
                <c:pt idx="6904">
                  <c:v>383.21520925292401</c:v>
                </c:pt>
                <c:pt idx="6905">
                  <c:v>383.27071551150601</c:v>
                </c:pt>
                <c:pt idx="6906">
                  <c:v>383.32622177008898</c:v>
                </c:pt>
                <c:pt idx="6907">
                  <c:v>383.38172802867098</c:v>
                </c:pt>
                <c:pt idx="6908">
                  <c:v>383.437234287254</c:v>
                </c:pt>
                <c:pt idx="6909">
                  <c:v>383.492740545836</c:v>
                </c:pt>
                <c:pt idx="6910">
                  <c:v>383.54824680441902</c:v>
                </c:pt>
                <c:pt idx="6911">
                  <c:v>383.60375306300102</c:v>
                </c:pt>
                <c:pt idx="6912">
                  <c:v>383.65925932158302</c:v>
                </c:pt>
                <c:pt idx="6913">
                  <c:v>383.71476558016599</c:v>
                </c:pt>
                <c:pt idx="6914">
                  <c:v>383.77027183874799</c:v>
                </c:pt>
                <c:pt idx="6915">
                  <c:v>383.82577809733101</c:v>
                </c:pt>
                <c:pt idx="6916">
                  <c:v>383.88128435591301</c:v>
                </c:pt>
                <c:pt idx="6917">
                  <c:v>383.93679061449501</c:v>
                </c:pt>
                <c:pt idx="6918">
                  <c:v>383.99229687307798</c:v>
                </c:pt>
                <c:pt idx="6919">
                  <c:v>384.04780313165998</c:v>
                </c:pt>
                <c:pt idx="6920">
                  <c:v>384.103309390243</c:v>
                </c:pt>
                <c:pt idx="6921">
                  <c:v>384.158815648825</c:v>
                </c:pt>
                <c:pt idx="6922">
                  <c:v>384.214321907407</c:v>
                </c:pt>
                <c:pt idx="6923">
                  <c:v>384.26982816599002</c:v>
                </c:pt>
                <c:pt idx="6924">
                  <c:v>384.32533442457202</c:v>
                </c:pt>
                <c:pt idx="6925">
                  <c:v>384.38084068315499</c:v>
                </c:pt>
                <c:pt idx="6926">
                  <c:v>384.43634694173699</c:v>
                </c:pt>
                <c:pt idx="6927">
                  <c:v>384.49185320031899</c:v>
                </c:pt>
                <c:pt idx="6928">
                  <c:v>384.54735945890201</c:v>
                </c:pt>
                <c:pt idx="6929">
                  <c:v>384.60286571748401</c:v>
                </c:pt>
                <c:pt idx="6930">
                  <c:v>384.65837197606697</c:v>
                </c:pt>
                <c:pt idx="6931">
                  <c:v>384.71387823464897</c:v>
                </c:pt>
                <c:pt idx="6932">
                  <c:v>384.76938449323097</c:v>
                </c:pt>
                <c:pt idx="6933">
                  <c:v>384.824890751814</c:v>
                </c:pt>
                <c:pt idx="6934">
                  <c:v>384.880397010396</c:v>
                </c:pt>
                <c:pt idx="6935">
                  <c:v>384.93590326897902</c:v>
                </c:pt>
                <c:pt idx="6936">
                  <c:v>384.99140952756102</c:v>
                </c:pt>
                <c:pt idx="6937">
                  <c:v>385.04691578614302</c:v>
                </c:pt>
                <c:pt idx="6938">
                  <c:v>385.10242204472598</c:v>
                </c:pt>
                <c:pt idx="6939">
                  <c:v>385.15792830330798</c:v>
                </c:pt>
                <c:pt idx="6940">
                  <c:v>385.21343456189101</c:v>
                </c:pt>
                <c:pt idx="6941">
                  <c:v>385.26894082047301</c:v>
                </c:pt>
                <c:pt idx="6942">
                  <c:v>385.32444707905501</c:v>
                </c:pt>
                <c:pt idx="6943">
                  <c:v>385.37995333763803</c:v>
                </c:pt>
                <c:pt idx="6944">
                  <c:v>385.43545959622003</c:v>
                </c:pt>
                <c:pt idx="6945">
                  <c:v>385.49096585480299</c:v>
                </c:pt>
                <c:pt idx="6946">
                  <c:v>385.54647211338499</c:v>
                </c:pt>
                <c:pt idx="6947">
                  <c:v>385.60197837196802</c:v>
                </c:pt>
                <c:pt idx="6948">
                  <c:v>385.65748463055002</c:v>
                </c:pt>
                <c:pt idx="6949">
                  <c:v>385.71299088913202</c:v>
                </c:pt>
                <c:pt idx="6950">
                  <c:v>385.76849714771498</c:v>
                </c:pt>
                <c:pt idx="6951">
                  <c:v>385.82400340629698</c:v>
                </c:pt>
                <c:pt idx="6952">
                  <c:v>385.87950966488</c:v>
                </c:pt>
                <c:pt idx="6953">
                  <c:v>385.935015923462</c:v>
                </c:pt>
                <c:pt idx="6954">
                  <c:v>385.990522182044</c:v>
                </c:pt>
                <c:pt idx="6955">
                  <c:v>386.04602844062703</c:v>
                </c:pt>
                <c:pt idx="6956">
                  <c:v>386.10153469920903</c:v>
                </c:pt>
                <c:pt idx="6957">
                  <c:v>386.15704095779199</c:v>
                </c:pt>
                <c:pt idx="6958">
                  <c:v>386.21254721637399</c:v>
                </c:pt>
                <c:pt idx="6959">
                  <c:v>386.26805347495599</c:v>
                </c:pt>
                <c:pt idx="6960">
                  <c:v>386.32355973353901</c:v>
                </c:pt>
                <c:pt idx="6961">
                  <c:v>386.37906599212101</c:v>
                </c:pt>
                <c:pt idx="6962">
                  <c:v>386.43457225070398</c:v>
                </c:pt>
                <c:pt idx="6963">
                  <c:v>386.49007850928598</c:v>
                </c:pt>
                <c:pt idx="6964">
                  <c:v>386.54558476786798</c:v>
                </c:pt>
                <c:pt idx="6965">
                  <c:v>386.601091026451</c:v>
                </c:pt>
                <c:pt idx="6966">
                  <c:v>386.656597285033</c:v>
                </c:pt>
                <c:pt idx="6967">
                  <c:v>386.71210354361602</c:v>
                </c:pt>
                <c:pt idx="6968">
                  <c:v>386.76760980219802</c:v>
                </c:pt>
                <c:pt idx="6969">
                  <c:v>386.82311606078002</c:v>
                </c:pt>
                <c:pt idx="6970">
                  <c:v>386.87862231936299</c:v>
                </c:pt>
                <c:pt idx="6971">
                  <c:v>386.93412857794499</c:v>
                </c:pt>
                <c:pt idx="6972">
                  <c:v>386.98963483652801</c:v>
                </c:pt>
                <c:pt idx="6973">
                  <c:v>387.04514109511001</c:v>
                </c:pt>
                <c:pt idx="6974">
                  <c:v>387.10064735369201</c:v>
                </c:pt>
                <c:pt idx="6975">
                  <c:v>387.15615361227498</c:v>
                </c:pt>
                <c:pt idx="6976">
                  <c:v>387.21165987085698</c:v>
                </c:pt>
                <c:pt idx="6977">
                  <c:v>387.26716612944</c:v>
                </c:pt>
                <c:pt idx="6978">
                  <c:v>387.322672388022</c:v>
                </c:pt>
                <c:pt idx="6979">
                  <c:v>387.378178646604</c:v>
                </c:pt>
                <c:pt idx="6980">
                  <c:v>387.43368490518702</c:v>
                </c:pt>
                <c:pt idx="6981">
                  <c:v>387.48919116376902</c:v>
                </c:pt>
                <c:pt idx="6982">
                  <c:v>387.54469742235199</c:v>
                </c:pt>
                <c:pt idx="6983">
                  <c:v>387.60020368093399</c:v>
                </c:pt>
                <c:pt idx="6984">
                  <c:v>387.65570993951701</c:v>
                </c:pt>
                <c:pt idx="6985">
                  <c:v>387.71121619809901</c:v>
                </c:pt>
                <c:pt idx="6986">
                  <c:v>387.76672245668101</c:v>
                </c:pt>
                <c:pt idx="6987">
                  <c:v>387.82222871526398</c:v>
                </c:pt>
                <c:pt idx="6988">
                  <c:v>387.87773497384597</c:v>
                </c:pt>
                <c:pt idx="6989">
                  <c:v>387.93324123242797</c:v>
                </c:pt>
                <c:pt idx="6990">
                  <c:v>387.988747491011</c:v>
                </c:pt>
                <c:pt idx="6991">
                  <c:v>388.044253749593</c:v>
                </c:pt>
                <c:pt idx="6992">
                  <c:v>388.09976000817602</c:v>
                </c:pt>
                <c:pt idx="6993">
                  <c:v>388.15526626675802</c:v>
                </c:pt>
                <c:pt idx="6994">
                  <c:v>388.21077252534099</c:v>
                </c:pt>
                <c:pt idx="6995">
                  <c:v>388.26627878392298</c:v>
                </c:pt>
                <c:pt idx="6996">
                  <c:v>388.32178504250498</c:v>
                </c:pt>
                <c:pt idx="6997">
                  <c:v>388.37729130108801</c:v>
                </c:pt>
                <c:pt idx="6998">
                  <c:v>388.43279755967001</c:v>
                </c:pt>
                <c:pt idx="6999">
                  <c:v>388.48830381825297</c:v>
                </c:pt>
                <c:pt idx="7000">
                  <c:v>388.54381007683497</c:v>
                </c:pt>
                <c:pt idx="7001">
                  <c:v>388.59931633541697</c:v>
                </c:pt>
                <c:pt idx="7002">
                  <c:v>388.654822594</c:v>
                </c:pt>
                <c:pt idx="7003">
                  <c:v>388.71032885258199</c:v>
                </c:pt>
                <c:pt idx="7004">
                  <c:v>388.76583511116502</c:v>
                </c:pt>
                <c:pt idx="7005">
                  <c:v>388.82134136974702</c:v>
                </c:pt>
                <c:pt idx="7006">
                  <c:v>388.87684762832902</c:v>
                </c:pt>
                <c:pt idx="7007">
                  <c:v>388.93235388691198</c:v>
                </c:pt>
                <c:pt idx="7008">
                  <c:v>388.98786014549398</c:v>
                </c:pt>
                <c:pt idx="7009">
                  <c:v>389.04336640407701</c:v>
                </c:pt>
                <c:pt idx="7010">
                  <c:v>389.09887266265901</c:v>
                </c:pt>
                <c:pt idx="7011">
                  <c:v>389.154378921241</c:v>
                </c:pt>
                <c:pt idx="7012">
                  <c:v>389.20988517982403</c:v>
                </c:pt>
                <c:pt idx="7013">
                  <c:v>389.26539143840603</c:v>
                </c:pt>
                <c:pt idx="7014">
                  <c:v>389.32089769698899</c:v>
                </c:pt>
                <c:pt idx="7015">
                  <c:v>389.37640395557099</c:v>
                </c:pt>
                <c:pt idx="7016">
                  <c:v>389.43191021415299</c:v>
                </c:pt>
                <c:pt idx="7017">
                  <c:v>389.48741647273602</c:v>
                </c:pt>
                <c:pt idx="7018">
                  <c:v>389.54292273131801</c:v>
                </c:pt>
                <c:pt idx="7019">
                  <c:v>389.59842898990098</c:v>
                </c:pt>
                <c:pt idx="7020">
                  <c:v>389.65393524848298</c:v>
                </c:pt>
                <c:pt idx="7021">
                  <c:v>389.70944150706498</c:v>
                </c:pt>
                <c:pt idx="7022">
                  <c:v>389.764947765648</c:v>
                </c:pt>
                <c:pt idx="7023">
                  <c:v>389.82045402423</c:v>
                </c:pt>
                <c:pt idx="7024">
                  <c:v>389.87596028281303</c:v>
                </c:pt>
                <c:pt idx="7025">
                  <c:v>389.93146654139503</c:v>
                </c:pt>
                <c:pt idx="7026">
                  <c:v>389.98697279997702</c:v>
                </c:pt>
                <c:pt idx="7027">
                  <c:v>390.04247905855999</c:v>
                </c:pt>
                <c:pt idx="7028">
                  <c:v>390.09798531714199</c:v>
                </c:pt>
                <c:pt idx="7029">
                  <c:v>390.15349157572501</c:v>
                </c:pt>
                <c:pt idx="7030">
                  <c:v>390.20899783430701</c:v>
                </c:pt>
                <c:pt idx="7031">
                  <c:v>390.26450409288998</c:v>
                </c:pt>
                <c:pt idx="7032">
                  <c:v>390.32001035147198</c:v>
                </c:pt>
                <c:pt idx="7033">
                  <c:v>390.37551661005398</c:v>
                </c:pt>
                <c:pt idx="7034">
                  <c:v>390.431022868637</c:v>
                </c:pt>
                <c:pt idx="7035">
                  <c:v>390.486529127219</c:v>
                </c:pt>
                <c:pt idx="7036">
                  <c:v>390.54203538580202</c:v>
                </c:pt>
                <c:pt idx="7037">
                  <c:v>390.59754164438402</c:v>
                </c:pt>
                <c:pt idx="7038">
                  <c:v>390.65304790296602</c:v>
                </c:pt>
                <c:pt idx="7039">
                  <c:v>390.70855416154899</c:v>
                </c:pt>
                <c:pt idx="7040">
                  <c:v>390.76406042013099</c:v>
                </c:pt>
                <c:pt idx="7041">
                  <c:v>390.81956667871401</c:v>
                </c:pt>
                <c:pt idx="7042">
                  <c:v>390.87507293729601</c:v>
                </c:pt>
                <c:pt idx="7043">
                  <c:v>390.93057919587801</c:v>
                </c:pt>
                <c:pt idx="7044">
                  <c:v>390.98608545446098</c:v>
                </c:pt>
                <c:pt idx="7045">
                  <c:v>391.04159171304298</c:v>
                </c:pt>
                <c:pt idx="7046">
                  <c:v>391.097097971626</c:v>
                </c:pt>
                <c:pt idx="7047">
                  <c:v>391.152604230208</c:v>
                </c:pt>
                <c:pt idx="7048">
                  <c:v>391.20811048879</c:v>
                </c:pt>
                <c:pt idx="7049">
                  <c:v>391.26361674737302</c:v>
                </c:pt>
                <c:pt idx="7050">
                  <c:v>391.31912300595502</c:v>
                </c:pt>
                <c:pt idx="7051">
                  <c:v>391.37462926453799</c:v>
                </c:pt>
                <c:pt idx="7052">
                  <c:v>391.43013552311999</c:v>
                </c:pt>
                <c:pt idx="7053">
                  <c:v>391.48564178170199</c:v>
                </c:pt>
                <c:pt idx="7054">
                  <c:v>391.54114804028501</c:v>
                </c:pt>
                <c:pt idx="7055">
                  <c:v>391.59665429886701</c:v>
                </c:pt>
                <c:pt idx="7056">
                  <c:v>391.65216055744997</c:v>
                </c:pt>
                <c:pt idx="7057">
                  <c:v>391.70766681603197</c:v>
                </c:pt>
                <c:pt idx="7058">
                  <c:v>391.76317307461397</c:v>
                </c:pt>
                <c:pt idx="7059">
                  <c:v>391.818679333197</c:v>
                </c:pt>
                <c:pt idx="7060">
                  <c:v>391.874185591779</c:v>
                </c:pt>
                <c:pt idx="7061">
                  <c:v>391.92969185036202</c:v>
                </c:pt>
                <c:pt idx="7062">
                  <c:v>391.98519810894402</c:v>
                </c:pt>
                <c:pt idx="7063">
                  <c:v>392.04070436752602</c:v>
                </c:pt>
                <c:pt idx="7064">
                  <c:v>392.09621062610898</c:v>
                </c:pt>
                <c:pt idx="7065">
                  <c:v>392.15171688469098</c:v>
                </c:pt>
                <c:pt idx="7066">
                  <c:v>392.20722314327401</c:v>
                </c:pt>
                <c:pt idx="7067">
                  <c:v>392.26272940185601</c:v>
                </c:pt>
                <c:pt idx="7068">
                  <c:v>392.31823566043897</c:v>
                </c:pt>
                <c:pt idx="7069">
                  <c:v>392.37374191902097</c:v>
                </c:pt>
                <c:pt idx="7070">
                  <c:v>392.42924817760297</c:v>
                </c:pt>
                <c:pt idx="7071">
                  <c:v>392.48475443618599</c:v>
                </c:pt>
                <c:pt idx="7072">
                  <c:v>392.54026069476799</c:v>
                </c:pt>
                <c:pt idx="7073">
                  <c:v>392.59576695335102</c:v>
                </c:pt>
                <c:pt idx="7074">
                  <c:v>392.65127321193302</c:v>
                </c:pt>
                <c:pt idx="7075">
                  <c:v>392.70677947051502</c:v>
                </c:pt>
                <c:pt idx="7076">
                  <c:v>392.76228572909798</c:v>
                </c:pt>
                <c:pt idx="7077">
                  <c:v>392.81779198767998</c:v>
                </c:pt>
                <c:pt idx="7078">
                  <c:v>392.873298246263</c:v>
                </c:pt>
                <c:pt idx="7079">
                  <c:v>392.928804504845</c:v>
                </c:pt>
                <c:pt idx="7080">
                  <c:v>392.984310763427</c:v>
                </c:pt>
                <c:pt idx="7081">
                  <c:v>393.03981702201003</c:v>
                </c:pt>
                <c:pt idx="7082">
                  <c:v>393.09532328059203</c:v>
                </c:pt>
                <c:pt idx="7083">
                  <c:v>393.15082953917499</c:v>
                </c:pt>
                <c:pt idx="7084">
                  <c:v>393.20633579775699</c:v>
                </c:pt>
                <c:pt idx="7085">
                  <c:v>393.26184205633899</c:v>
                </c:pt>
                <c:pt idx="7086">
                  <c:v>393.31734831492201</c:v>
                </c:pt>
                <c:pt idx="7087">
                  <c:v>393.37285457350401</c:v>
                </c:pt>
                <c:pt idx="7088">
                  <c:v>393.42836083208698</c:v>
                </c:pt>
                <c:pt idx="7089">
                  <c:v>393.48386709066898</c:v>
                </c:pt>
                <c:pt idx="7090">
                  <c:v>393.53937334925098</c:v>
                </c:pt>
                <c:pt idx="7091">
                  <c:v>393.594879607834</c:v>
                </c:pt>
                <c:pt idx="7092">
                  <c:v>393.650385866416</c:v>
                </c:pt>
                <c:pt idx="7093">
                  <c:v>393.70589212499902</c:v>
                </c:pt>
                <c:pt idx="7094">
                  <c:v>393.76139838358102</c:v>
                </c:pt>
                <c:pt idx="7095">
                  <c:v>393.81690464216302</c:v>
                </c:pt>
                <c:pt idx="7096">
                  <c:v>393.87241090074599</c:v>
                </c:pt>
                <c:pt idx="7097">
                  <c:v>393.92791715932799</c:v>
                </c:pt>
                <c:pt idx="7098">
                  <c:v>393.98342341791101</c:v>
                </c:pt>
                <c:pt idx="7099">
                  <c:v>394.03892967649301</c:v>
                </c:pt>
                <c:pt idx="7100">
                  <c:v>394.09443593507501</c:v>
                </c:pt>
                <c:pt idx="7101">
                  <c:v>394.14994219365798</c:v>
                </c:pt>
                <c:pt idx="7102">
                  <c:v>394.20544845223998</c:v>
                </c:pt>
                <c:pt idx="7103">
                  <c:v>394.260954710823</c:v>
                </c:pt>
                <c:pt idx="7104">
                  <c:v>394.316460969405</c:v>
                </c:pt>
                <c:pt idx="7105">
                  <c:v>394.37196722798802</c:v>
                </c:pt>
                <c:pt idx="7106">
                  <c:v>394.42747348657002</c:v>
                </c:pt>
                <c:pt idx="7107">
                  <c:v>394.48297974515202</c:v>
                </c:pt>
                <c:pt idx="7108">
                  <c:v>394.53848600373499</c:v>
                </c:pt>
                <c:pt idx="7109">
                  <c:v>394.59399226231699</c:v>
                </c:pt>
                <c:pt idx="7110">
                  <c:v>394.64949852090001</c:v>
                </c:pt>
                <c:pt idx="7111">
                  <c:v>394.70500477948201</c:v>
                </c:pt>
                <c:pt idx="7112">
                  <c:v>394.76051103806401</c:v>
                </c:pt>
                <c:pt idx="7113">
                  <c:v>394.81601729664698</c:v>
                </c:pt>
                <c:pt idx="7114">
                  <c:v>394.87152355522898</c:v>
                </c:pt>
                <c:pt idx="7115">
                  <c:v>394.927029813812</c:v>
                </c:pt>
                <c:pt idx="7116">
                  <c:v>394.982536072394</c:v>
                </c:pt>
                <c:pt idx="7117">
                  <c:v>395.038042330976</c:v>
                </c:pt>
                <c:pt idx="7118">
                  <c:v>395.09354858955902</c:v>
                </c:pt>
                <c:pt idx="7119">
                  <c:v>395.14905484814102</c:v>
                </c:pt>
                <c:pt idx="7120">
                  <c:v>395.20456110672399</c:v>
                </c:pt>
                <c:pt idx="7121">
                  <c:v>395.26006736530599</c:v>
                </c:pt>
                <c:pt idx="7122">
                  <c:v>395.31557362388799</c:v>
                </c:pt>
                <c:pt idx="7123">
                  <c:v>395.37107988247101</c:v>
                </c:pt>
                <c:pt idx="7124">
                  <c:v>395.42658614105301</c:v>
                </c:pt>
                <c:pt idx="7125">
                  <c:v>395.48209239963597</c:v>
                </c:pt>
                <c:pt idx="7126">
                  <c:v>395.53759865821797</c:v>
                </c:pt>
                <c:pt idx="7127">
                  <c:v>395.59310491679997</c:v>
                </c:pt>
                <c:pt idx="7128">
                  <c:v>395.648611175383</c:v>
                </c:pt>
                <c:pt idx="7129">
                  <c:v>395.704117433965</c:v>
                </c:pt>
                <c:pt idx="7130">
                  <c:v>395.75962369254802</c:v>
                </c:pt>
                <c:pt idx="7131">
                  <c:v>395.81512995113002</c:v>
                </c:pt>
                <c:pt idx="7132">
                  <c:v>395.87063620971202</c:v>
                </c:pt>
                <c:pt idx="7133">
                  <c:v>395.92614246829498</c:v>
                </c:pt>
                <c:pt idx="7134">
                  <c:v>395.98164872687698</c:v>
                </c:pt>
                <c:pt idx="7135">
                  <c:v>396.03715498546001</c:v>
                </c:pt>
                <c:pt idx="7136">
                  <c:v>396.09266124404201</c:v>
                </c:pt>
                <c:pt idx="7137">
                  <c:v>396.14816750262401</c:v>
                </c:pt>
                <c:pt idx="7138">
                  <c:v>396.20367376120703</c:v>
                </c:pt>
                <c:pt idx="7139">
                  <c:v>396.25918001978903</c:v>
                </c:pt>
                <c:pt idx="7140">
                  <c:v>396.31468627837199</c:v>
                </c:pt>
                <c:pt idx="7141">
                  <c:v>396.37019253695399</c:v>
                </c:pt>
                <c:pt idx="7142">
                  <c:v>396.42569879553599</c:v>
                </c:pt>
                <c:pt idx="7143">
                  <c:v>396.48120505411902</c:v>
                </c:pt>
                <c:pt idx="7144">
                  <c:v>396.53671131270102</c:v>
                </c:pt>
                <c:pt idx="7145">
                  <c:v>396.59221757128398</c:v>
                </c:pt>
                <c:pt idx="7146">
                  <c:v>396.64772382986598</c:v>
                </c:pt>
                <c:pt idx="7147">
                  <c:v>396.70323008844798</c:v>
                </c:pt>
                <c:pt idx="7148">
                  <c:v>396.758736347031</c:v>
                </c:pt>
                <c:pt idx="7149">
                  <c:v>396.814242605613</c:v>
                </c:pt>
                <c:pt idx="7150">
                  <c:v>396.86974886419603</c:v>
                </c:pt>
                <c:pt idx="7151">
                  <c:v>396.92525512277803</c:v>
                </c:pt>
                <c:pt idx="7152">
                  <c:v>396.98076138136099</c:v>
                </c:pt>
                <c:pt idx="7153">
                  <c:v>397.03626763994299</c:v>
                </c:pt>
                <c:pt idx="7154">
                  <c:v>397.09177389852499</c:v>
                </c:pt>
                <c:pt idx="7155">
                  <c:v>397.14728015710801</c:v>
                </c:pt>
                <c:pt idx="7156">
                  <c:v>397.20278641569001</c:v>
                </c:pt>
                <c:pt idx="7157">
                  <c:v>397.25829267427298</c:v>
                </c:pt>
                <c:pt idx="7158">
                  <c:v>397.31379893285498</c:v>
                </c:pt>
                <c:pt idx="7159">
                  <c:v>397.36930519143698</c:v>
                </c:pt>
                <c:pt idx="7160">
                  <c:v>397.42481145002</c:v>
                </c:pt>
                <c:pt idx="7161">
                  <c:v>397.480317708602</c:v>
                </c:pt>
                <c:pt idx="7162">
                  <c:v>397.53582396718502</c:v>
                </c:pt>
                <c:pt idx="7163">
                  <c:v>397.59133022576702</c:v>
                </c:pt>
                <c:pt idx="7164">
                  <c:v>397.64683648434902</c:v>
                </c:pt>
                <c:pt idx="7165">
                  <c:v>397.70234274293199</c:v>
                </c:pt>
                <c:pt idx="7166">
                  <c:v>397.75784900151399</c:v>
                </c:pt>
                <c:pt idx="7167">
                  <c:v>397.81335526009701</c:v>
                </c:pt>
                <c:pt idx="7168">
                  <c:v>397.86886151867901</c:v>
                </c:pt>
                <c:pt idx="7169">
                  <c:v>397.92436777726101</c:v>
                </c:pt>
                <c:pt idx="7170">
                  <c:v>397.97987403584398</c:v>
                </c:pt>
                <c:pt idx="7171">
                  <c:v>398.03538029442598</c:v>
                </c:pt>
                <c:pt idx="7172">
                  <c:v>398.090886553009</c:v>
                </c:pt>
                <c:pt idx="7173">
                  <c:v>398.146392811591</c:v>
                </c:pt>
                <c:pt idx="7174">
                  <c:v>398.201899070173</c:v>
                </c:pt>
                <c:pt idx="7175">
                  <c:v>398.25740532875602</c:v>
                </c:pt>
                <c:pt idx="7176">
                  <c:v>398.31291158733802</c:v>
                </c:pt>
                <c:pt idx="7177">
                  <c:v>398.36841784592099</c:v>
                </c:pt>
                <c:pt idx="7178">
                  <c:v>398.42392410450299</c:v>
                </c:pt>
                <c:pt idx="7179">
                  <c:v>398.47943036308499</c:v>
                </c:pt>
                <c:pt idx="7180">
                  <c:v>398.53493662166801</c:v>
                </c:pt>
                <c:pt idx="7181">
                  <c:v>398.59044288025001</c:v>
                </c:pt>
                <c:pt idx="7182">
                  <c:v>398.64594913883298</c:v>
                </c:pt>
                <c:pt idx="7183">
                  <c:v>398.70145539741497</c:v>
                </c:pt>
                <c:pt idx="7184">
                  <c:v>398.75696165599697</c:v>
                </c:pt>
                <c:pt idx="7185">
                  <c:v>398.81246791458</c:v>
                </c:pt>
                <c:pt idx="7186">
                  <c:v>398.867974173162</c:v>
                </c:pt>
                <c:pt idx="7187">
                  <c:v>398.92348043174502</c:v>
                </c:pt>
                <c:pt idx="7188">
                  <c:v>398.97898669032702</c:v>
                </c:pt>
                <c:pt idx="7189">
                  <c:v>399.03449294890999</c:v>
                </c:pt>
                <c:pt idx="7190">
                  <c:v>399.08999920749199</c:v>
                </c:pt>
                <c:pt idx="7191">
                  <c:v>399.14550546607398</c:v>
                </c:pt>
                <c:pt idx="7192">
                  <c:v>399.20101172465701</c:v>
                </c:pt>
                <c:pt idx="7193">
                  <c:v>399.25651798323901</c:v>
                </c:pt>
                <c:pt idx="7194">
                  <c:v>399.31202424182197</c:v>
                </c:pt>
                <c:pt idx="7195">
                  <c:v>399.36753050040397</c:v>
                </c:pt>
                <c:pt idx="7196">
                  <c:v>399.42303675898597</c:v>
                </c:pt>
                <c:pt idx="7197">
                  <c:v>399.478543017569</c:v>
                </c:pt>
                <c:pt idx="7198">
                  <c:v>399.53404927615099</c:v>
                </c:pt>
                <c:pt idx="7199">
                  <c:v>399.58955553473402</c:v>
                </c:pt>
                <c:pt idx="7200">
                  <c:v>399.64506179331602</c:v>
                </c:pt>
                <c:pt idx="7201">
                  <c:v>399.70056805189802</c:v>
                </c:pt>
                <c:pt idx="7202">
                  <c:v>399.75607431048098</c:v>
                </c:pt>
                <c:pt idx="7203">
                  <c:v>399.81158056906298</c:v>
                </c:pt>
                <c:pt idx="7204">
                  <c:v>399.86708682764601</c:v>
                </c:pt>
                <c:pt idx="7205">
                  <c:v>399.92259308622801</c:v>
                </c:pt>
                <c:pt idx="7206">
                  <c:v>399.97809934481</c:v>
                </c:pt>
                <c:pt idx="7207">
                  <c:v>400.03360560339303</c:v>
                </c:pt>
                <c:pt idx="7208">
                  <c:v>400.08911186197503</c:v>
                </c:pt>
                <c:pt idx="7209">
                  <c:v>400.14461812055799</c:v>
                </c:pt>
                <c:pt idx="7210">
                  <c:v>400.20012437913999</c:v>
                </c:pt>
                <c:pt idx="7211">
                  <c:v>400.25563063772199</c:v>
                </c:pt>
                <c:pt idx="7212">
                  <c:v>400.31113689630502</c:v>
                </c:pt>
                <c:pt idx="7213">
                  <c:v>400.36664315488702</c:v>
                </c:pt>
                <c:pt idx="7214">
                  <c:v>400.42214941346998</c:v>
                </c:pt>
                <c:pt idx="7215">
                  <c:v>400.47765567205198</c:v>
                </c:pt>
                <c:pt idx="7216">
                  <c:v>400.53316193063398</c:v>
                </c:pt>
                <c:pt idx="7217">
                  <c:v>400.588668189217</c:v>
                </c:pt>
                <c:pt idx="7218">
                  <c:v>400.644174447799</c:v>
                </c:pt>
                <c:pt idx="7219">
                  <c:v>400.69968070638203</c:v>
                </c:pt>
                <c:pt idx="7220">
                  <c:v>400.75518696496403</c:v>
                </c:pt>
                <c:pt idx="7221">
                  <c:v>400.81069322354602</c:v>
                </c:pt>
                <c:pt idx="7222">
                  <c:v>400.86619948212899</c:v>
                </c:pt>
                <c:pt idx="7223">
                  <c:v>400.92170574071099</c:v>
                </c:pt>
                <c:pt idx="7224">
                  <c:v>400.97721199929401</c:v>
                </c:pt>
                <c:pt idx="7225">
                  <c:v>401.03271825787601</c:v>
                </c:pt>
                <c:pt idx="7226">
                  <c:v>401.08822451645801</c:v>
                </c:pt>
                <c:pt idx="7227">
                  <c:v>401.14373077504098</c:v>
                </c:pt>
                <c:pt idx="7228">
                  <c:v>401.19923703362298</c:v>
                </c:pt>
                <c:pt idx="7229">
                  <c:v>401.254743292206</c:v>
                </c:pt>
                <c:pt idx="7230">
                  <c:v>401.310249550788</c:v>
                </c:pt>
                <c:pt idx="7231">
                  <c:v>401.36575580937102</c:v>
                </c:pt>
                <c:pt idx="7232">
                  <c:v>401.42126206795302</c:v>
                </c:pt>
                <c:pt idx="7233">
                  <c:v>401.47676832653502</c:v>
                </c:pt>
                <c:pt idx="7234">
                  <c:v>401.53227458511799</c:v>
                </c:pt>
                <c:pt idx="7235">
                  <c:v>401.58778084369999</c:v>
                </c:pt>
                <c:pt idx="7236">
                  <c:v>401.64328710228301</c:v>
                </c:pt>
                <c:pt idx="7237">
                  <c:v>401.69879336086501</c:v>
                </c:pt>
                <c:pt idx="7238">
                  <c:v>401.75429961944701</c:v>
                </c:pt>
                <c:pt idx="7239">
                  <c:v>401.80980587802998</c:v>
                </c:pt>
                <c:pt idx="7240">
                  <c:v>401.86531213661198</c:v>
                </c:pt>
                <c:pt idx="7241">
                  <c:v>401.920818395195</c:v>
                </c:pt>
                <c:pt idx="7242">
                  <c:v>401.976324653777</c:v>
                </c:pt>
                <c:pt idx="7243">
                  <c:v>402.031830912359</c:v>
                </c:pt>
                <c:pt idx="7244">
                  <c:v>402.08733717094202</c:v>
                </c:pt>
                <c:pt idx="7245">
                  <c:v>402.14284342952402</c:v>
                </c:pt>
                <c:pt idx="7246">
                  <c:v>402.19834968810699</c:v>
                </c:pt>
                <c:pt idx="7247">
                  <c:v>402.25385594668899</c:v>
                </c:pt>
                <c:pt idx="7248">
                  <c:v>402.30936220527099</c:v>
                </c:pt>
                <c:pt idx="7249">
                  <c:v>402.36486846385401</c:v>
                </c:pt>
                <c:pt idx="7250">
                  <c:v>402.42037472243601</c:v>
                </c:pt>
                <c:pt idx="7251">
                  <c:v>402.47588098101897</c:v>
                </c:pt>
                <c:pt idx="7252">
                  <c:v>402.53138723960097</c:v>
                </c:pt>
                <c:pt idx="7253">
                  <c:v>402.58689349818297</c:v>
                </c:pt>
                <c:pt idx="7254">
                  <c:v>402.642399756766</c:v>
                </c:pt>
                <c:pt idx="7255">
                  <c:v>402.697906015348</c:v>
                </c:pt>
                <c:pt idx="7256">
                  <c:v>402.75341227393102</c:v>
                </c:pt>
                <c:pt idx="7257">
                  <c:v>402.80891853251302</c:v>
                </c:pt>
                <c:pt idx="7258">
                  <c:v>402.86442479109502</c:v>
                </c:pt>
                <c:pt idx="7259">
                  <c:v>402.91993104967798</c:v>
                </c:pt>
                <c:pt idx="7260">
                  <c:v>402.97543730825998</c:v>
                </c:pt>
                <c:pt idx="7261">
                  <c:v>403.03094356684301</c:v>
                </c:pt>
                <c:pt idx="7262">
                  <c:v>403.08644982542501</c:v>
                </c:pt>
                <c:pt idx="7263">
                  <c:v>403.14195608400701</c:v>
                </c:pt>
                <c:pt idx="7264">
                  <c:v>403.19746234258997</c:v>
                </c:pt>
                <c:pt idx="7265">
                  <c:v>403.25296860117197</c:v>
                </c:pt>
                <c:pt idx="7266">
                  <c:v>403.30847485975499</c:v>
                </c:pt>
                <c:pt idx="7267">
                  <c:v>403.36398111833699</c:v>
                </c:pt>
                <c:pt idx="7268">
                  <c:v>403.41948737692002</c:v>
                </c:pt>
                <c:pt idx="7269">
                  <c:v>403.47499363550202</c:v>
                </c:pt>
                <c:pt idx="7270">
                  <c:v>403.53049989408402</c:v>
                </c:pt>
                <c:pt idx="7271">
                  <c:v>403.58600615266698</c:v>
                </c:pt>
                <c:pt idx="7272">
                  <c:v>403.64151241124898</c:v>
                </c:pt>
                <c:pt idx="7273">
                  <c:v>403.697018669832</c:v>
                </c:pt>
                <c:pt idx="7274">
                  <c:v>403.752524928414</c:v>
                </c:pt>
                <c:pt idx="7275">
                  <c:v>403.808031186996</c:v>
                </c:pt>
                <c:pt idx="7276">
                  <c:v>403.86353744557903</c:v>
                </c:pt>
                <c:pt idx="7277">
                  <c:v>403.91904370416103</c:v>
                </c:pt>
                <c:pt idx="7278">
                  <c:v>403.97454996274399</c:v>
                </c:pt>
                <c:pt idx="7279">
                  <c:v>404.03005622132599</c:v>
                </c:pt>
                <c:pt idx="7280">
                  <c:v>404.08556247990799</c:v>
                </c:pt>
                <c:pt idx="7281">
                  <c:v>404.14106873849101</c:v>
                </c:pt>
                <c:pt idx="7282">
                  <c:v>404.19657499707301</c:v>
                </c:pt>
                <c:pt idx="7283">
                  <c:v>404.25208125565598</c:v>
                </c:pt>
                <c:pt idx="7284">
                  <c:v>404.30758751423798</c:v>
                </c:pt>
                <c:pt idx="7285">
                  <c:v>404.36309377281998</c:v>
                </c:pt>
                <c:pt idx="7286">
                  <c:v>404.418600031403</c:v>
                </c:pt>
                <c:pt idx="7287">
                  <c:v>404.474106289985</c:v>
                </c:pt>
                <c:pt idx="7288">
                  <c:v>404.52961254856802</c:v>
                </c:pt>
                <c:pt idx="7289">
                  <c:v>404.58511880715002</c:v>
                </c:pt>
                <c:pt idx="7290">
                  <c:v>404.64062506573202</c:v>
                </c:pt>
                <c:pt idx="7291">
                  <c:v>404.69613132431499</c:v>
                </c:pt>
                <c:pt idx="7292">
                  <c:v>404.75163758289699</c:v>
                </c:pt>
                <c:pt idx="7293">
                  <c:v>404.80714384148001</c:v>
                </c:pt>
                <c:pt idx="7294">
                  <c:v>404.86265010006201</c:v>
                </c:pt>
                <c:pt idx="7295">
                  <c:v>404.91815635864401</c:v>
                </c:pt>
                <c:pt idx="7296">
                  <c:v>404.97366261722698</c:v>
                </c:pt>
                <c:pt idx="7297">
                  <c:v>405.02916887580898</c:v>
                </c:pt>
                <c:pt idx="7298">
                  <c:v>405.084675134392</c:v>
                </c:pt>
                <c:pt idx="7299">
                  <c:v>405.140181392974</c:v>
                </c:pt>
                <c:pt idx="7300">
                  <c:v>405.195687651556</c:v>
                </c:pt>
                <c:pt idx="7301">
                  <c:v>405.25119391013902</c:v>
                </c:pt>
                <c:pt idx="7302">
                  <c:v>405.30670016872102</c:v>
                </c:pt>
                <c:pt idx="7303">
                  <c:v>405.36220642730399</c:v>
                </c:pt>
                <c:pt idx="7304">
                  <c:v>405.41771268588599</c:v>
                </c:pt>
                <c:pt idx="7305">
                  <c:v>405.47321894446901</c:v>
                </c:pt>
                <c:pt idx="7306">
                  <c:v>405.52872520305101</c:v>
                </c:pt>
                <c:pt idx="7307">
                  <c:v>405.58423146163301</c:v>
                </c:pt>
                <c:pt idx="7308">
                  <c:v>405.63973772021598</c:v>
                </c:pt>
                <c:pt idx="7309">
                  <c:v>405.69524397879798</c:v>
                </c:pt>
                <c:pt idx="7310">
                  <c:v>405.75075023737998</c:v>
                </c:pt>
                <c:pt idx="7311">
                  <c:v>405.806256495963</c:v>
                </c:pt>
                <c:pt idx="7312">
                  <c:v>405.861762754545</c:v>
                </c:pt>
                <c:pt idx="7313">
                  <c:v>405.91726901312802</c:v>
                </c:pt>
                <c:pt idx="7314">
                  <c:v>405.97277527171002</c:v>
                </c:pt>
                <c:pt idx="7315">
                  <c:v>406.02828153029299</c:v>
                </c:pt>
                <c:pt idx="7316">
                  <c:v>406.08378778887499</c:v>
                </c:pt>
                <c:pt idx="7317">
                  <c:v>406.13929404745699</c:v>
                </c:pt>
                <c:pt idx="7318">
                  <c:v>406.19480030604001</c:v>
                </c:pt>
                <c:pt idx="7319">
                  <c:v>406.25030656462201</c:v>
                </c:pt>
                <c:pt idx="7320">
                  <c:v>406.30581282320497</c:v>
                </c:pt>
                <c:pt idx="7321">
                  <c:v>406.36131908178697</c:v>
                </c:pt>
                <c:pt idx="7322">
                  <c:v>406.41682534036897</c:v>
                </c:pt>
                <c:pt idx="7323">
                  <c:v>406.472331598952</c:v>
                </c:pt>
                <c:pt idx="7324">
                  <c:v>406.527837857534</c:v>
                </c:pt>
                <c:pt idx="7325">
                  <c:v>406.58334411611702</c:v>
                </c:pt>
                <c:pt idx="7326">
                  <c:v>406.63885037469902</c:v>
                </c:pt>
                <c:pt idx="7327">
                  <c:v>406.69435663328102</c:v>
                </c:pt>
                <c:pt idx="7328">
                  <c:v>406.74986289186398</c:v>
                </c:pt>
                <c:pt idx="7329">
                  <c:v>406.80536915044598</c:v>
                </c:pt>
                <c:pt idx="7330">
                  <c:v>406.86087540902901</c:v>
                </c:pt>
                <c:pt idx="7331">
                  <c:v>406.91638166761101</c:v>
                </c:pt>
                <c:pt idx="7332">
                  <c:v>406.97188792619301</c:v>
                </c:pt>
                <c:pt idx="7333">
                  <c:v>407.02739418477603</c:v>
                </c:pt>
                <c:pt idx="7334">
                  <c:v>407.08290044335803</c:v>
                </c:pt>
                <c:pt idx="7335">
                  <c:v>407.13840670194099</c:v>
                </c:pt>
                <c:pt idx="7336">
                  <c:v>407.19391296052299</c:v>
                </c:pt>
                <c:pt idx="7337">
                  <c:v>407.24941921910499</c:v>
                </c:pt>
                <c:pt idx="7338">
                  <c:v>407.30492547768802</c:v>
                </c:pt>
                <c:pt idx="7339">
                  <c:v>407.36043173627002</c:v>
                </c:pt>
                <c:pt idx="7340">
                  <c:v>407.41593799485298</c:v>
                </c:pt>
                <c:pt idx="7341">
                  <c:v>407.47144425343498</c:v>
                </c:pt>
                <c:pt idx="7342">
                  <c:v>407.52695051201698</c:v>
                </c:pt>
                <c:pt idx="7343">
                  <c:v>407.5824567706</c:v>
                </c:pt>
                <c:pt idx="7344">
                  <c:v>407.637963029182</c:v>
                </c:pt>
                <c:pt idx="7345">
                  <c:v>407.69346928776503</c:v>
                </c:pt>
                <c:pt idx="7346">
                  <c:v>407.74897554634703</c:v>
                </c:pt>
                <c:pt idx="7347">
                  <c:v>407.80448180492903</c:v>
                </c:pt>
                <c:pt idx="7348">
                  <c:v>407.85998806351199</c:v>
                </c:pt>
                <c:pt idx="7349">
                  <c:v>407.91549432209399</c:v>
                </c:pt>
                <c:pt idx="7350">
                  <c:v>407.97100058067701</c:v>
                </c:pt>
                <c:pt idx="7351">
                  <c:v>408.02650683925901</c:v>
                </c:pt>
                <c:pt idx="7352">
                  <c:v>408.08201309784198</c:v>
                </c:pt>
                <c:pt idx="7353">
                  <c:v>408.13751935642398</c:v>
                </c:pt>
                <c:pt idx="7354">
                  <c:v>408.19302561500598</c:v>
                </c:pt>
                <c:pt idx="7355">
                  <c:v>408.248531873589</c:v>
                </c:pt>
                <c:pt idx="7356">
                  <c:v>408.304038132171</c:v>
                </c:pt>
                <c:pt idx="7357">
                  <c:v>408.35954439075402</c:v>
                </c:pt>
                <c:pt idx="7358">
                  <c:v>408.41505064933602</c:v>
                </c:pt>
                <c:pt idx="7359">
                  <c:v>408.47055690791802</c:v>
                </c:pt>
                <c:pt idx="7360">
                  <c:v>408.52606316650099</c:v>
                </c:pt>
                <c:pt idx="7361">
                  <c:v>408.58156942508299</c:v>
                </c:pt>
                <c:pt idx="7362">
                  <c:v>408.63707568366601</c:v>
                </c:pt>
                <c:pt idx="7363">
                  <c:v>408.69258194224801</c:v>
                </c:pt>
                <c:pt idx="7364">
                  <c:v>408.74808820083001</c:v>
                </c:pt>
                <c:pt idx="7365">
                  <c:v>408.80359445941298</c:v>
                </c:pt>
                <c:pt idx="7366">
                  <c:v>408.85910071799498</c:v>
                </c:pt>
                <c:pt idx="7367">
                  <c:v>408.914606976578</c:v>
                </c:pt>
                <c:pt idx="7368">
                  <c:v>408.97011323516</c:v>
                </c:pt>
                <c:pt idx="7369">
                  <c:v>409.025619493742</c:v>
                </c:pt>
                <c:pt idx="7370">
                  <c:v>409.08112575232502</c:v>
                </c:pt>
                <c:pt idx="7371">
                  <c:v>409.13663201090702</c:v>
                </c:pt>
                <c:pt idx="7372">
                  <c:v>409.19213826948999</c:v>
                </c:pt>
                <c:pt idx="7373">
                  <c:v>409.24764452807199</c:v>
                </c:pt>
                <c:pt idx="7374">
                  <c:v>409.30315078665399</c:v>
                </c:pt>
                <c:pt idx="7375">
                  <c:v>409.35865704523701</c:v>
                </c:pt>
                <c:pt idx="7376">
                  <c:v>409.41416330381901</c:v>
                </c:pt>
                <c:pt idx="7377">
                  <c:v>409.46966956240198</c:v>
                </c:pt>
                <c:pt idx="7378">
                  <c:v>409.52517582098397</c:v>
                </c:pt>
                <c:pt idx="7379">
                  <c:v>409.58068207956597</c:v>
                </c:pt>
                <c:pt idx="7380">
                  <c:v>409.636188338149</c:v>
                </c:pt>
                <c:pt idx="7381">
                  <c:v>409.691694596731</c:v>
                </c:pt>
                <c:pt idx="7382">
                  <c:v>409.74720085531402</c:v>
                </c:pt>
                <c:pt idx="7383">
                  <c:v>409.80270711389602</c:v>
                </c:pt>
                <c:pt idx="7384">
                  <c:v>409.85821337247802</c:v>
                </c:pt>
                <c:pt idx="7385">
                  <c:v>409.91371963106099</c:v>
                </c:pt>
                <c:pt idx="7386">
                  <c:v>409.96922588964298</c:v>
                </c:pt>
                <c:pt idx="7387">
                  <c:v>410.02473214822601</c:v>
                </c:pt>
                <c:pt idx="7388">
                  <c:v>410.08023840680801</c:v>
                </c:pt>
                <c:pt idx="7389">
                  <c:v>410.13574466539097</c:v>
                </c:pt>
                <c:pt idx="7390">
                  <c:v>410.19125092397297</c:v>
                </c:pt>
                <c:pt idx="7391">
                  <c:v>410.24675718255497</c:v>
                </c:pt>
                <c:pt idx="7392">
                  <c:v>410.302263441138</c:v>
                </c:pt>
                <c:pt idx="7393">
                  <c:v>410.35776969972</c:v>
                </c:pt>
                <c:pt idx="7394">
                  <c:v>410.41327595830302</c:v>
                </c:pt>
                <c:pt idx="7395">
                  <c:v>410.46878221688502</c:v>
                </c:pt>
                <c:pt idx="7396">
                  <c:v>410.52428847546702</c:v>
                </c:pt>
                <c:pt idx="7397">
                  <c:v>410.57979473404998</c:v>
                </c:pt>
                <c:pt idx="7398">
                  <c:v>410.63530099263198</c:v>
                </c:pt>
                <c:pt idx="7399">
                  <c:v>410.69080725121501</c:v>
                </c:pt>
                <c:pt idx="7400">
                  <c:v>410.74631350979701</c:v>
                </c:pt>
                <c:pt idx="7401">
                  <c:v>410.801819768379</c:v>
                </c:pt>
                <c:pt idx="7402">
                  <c:v>410.85732602696203</c:v>
                </c:pt>
                <c:pt idx="7403">
                  <c:v>410.91283228554403</c:v>
                </c:pt>
                <c:pt idx="7404">
                  <c:v>410.96833854412699</c:v>
                </c:pt>
                <c:pt idx="7405">
                  <c:v>411.02384480270899</c:v>
                </c:pt>
                <c:pt idx="7406">
                  <c:v>411.07935106129099</c:v>
                </c:pt>
                <c:pt idx="7407">
                  <c:v>411.13485731987402</c:v>
                </c:pt>
                <c:pt idx="7408">
                  <c:v>411.19036357845602</c:v>
                </c:pt>
                <c:pt idx="7409">
                  <c:v>411.24586983703898</c:v>
                </c:pt>
                <c:pt idx="7410">
                  <c:v>411.30137609562098</c:v>
                </c:pt>
                <c:pt idx="7411">
                  <c:v>411.35688235420298</c:v>
                </c:pt>
                <c:pt idx="7412">
                  <c:v>411.412388612786</c:v>
                </c:pt>
                <c:pt idx="7413">
                  <c:v>411.467894871368</c:v>
                </c:pt>
                <c:pt idx="7414">
                  <c:v>411.52340112995103</c:v>
                </c:pt>
                <c:pt idx="7415">
                  <c:v>411.57890738853303</c:v>
                </c:pt>
                <c:pt idx="7416">
                  <c:v>411.63441364711503</c:v>
                </c:pt>
                <c:pt idx="7417">
                  <c:v>411.68991990569799</c:v>
                </c:pt>
                <c:pt idx="7418">
                  <c:v>411.74542616427999</c:v>
                </c:pt>
                <c:pt idx="7419">
                  <c:v>411.80093242286301</c:v>
                </c:pt>
                <c:pt idx="7420">
                  <c:v>411.85643868144501</c:v>
                </c:pt>
                <c:pt idx="7421">
                  <c:v>411.91194494002701</c:v>
                </c:pt>
                <c:pt idx="7422">
                  <c:v>411.96745119860998</c:v>
                </c:pt>
                <c:pt idx="7423">
                  <c:v>412.02295745719198</c:v>
                </c:pt>
                <c:pt idx="7424">
                  <c:v>412.078463715775</c:v>
                </c:pt>
                <c:pt idx="7425">
                  <c:v>412.133969974357</c:v>
                </c:pt>
                <c:pt idx="7426">
                  <c:v>412.18947623294002</c:v>
                </c:pt>
                <c:pt idx="7427">
                  <c:v>412.24498249152202</c:v>
                </c:pt>
                <c:pt idx="7428">
                  <c:v>412.30048875010402</c:v>
                </c:pt>
                <c:pt idx="7429">
                  <c:v>412.35599500868699</c:v>
                </c:pt>
                <c:pt idx="7430">
                  <c:v>412.41150126726899</c:v>
                </c:pt>
                <c:pt idx="7431">
                  <c:v>412.46700752585201</c:v>
                </c:pt>
                <c:pt idx="7432">
                  <c:v>412.52251378443401</c:v>
                </c:pt>
                <c:pt idx="7433">
                  <c:v>412.57802004301601</c:v>
                </c:pt>
                <c:pt idx="7434">
                  <c:v>412.63352630159898</c:v>
                </c:pt>
                <c:pt idx="7435">
                  <c:v>412.68903256018098</c:v>
                </c:pt>
                <c:pt idx="7436">
                  <c:v>412.744538818764</c:v>
                </c:pt>
                <c:pt idx="7437">
                  <c:v>412.800045077346</c:v>
                </c:pt>
                <c:pt idx="7438">
                  <c:v>412.855551335928</c:v>
                </c:pt>
                <c:pt idx="7439">
                  <c:v>412.91105759451102</c:v>
                </c:pt>
                <c:pt idx="7440">
                  <c:v>412.96656385309302</c:v>
                </c:pt>
                <c:pt idx="7441">
                  <c:v>413.02207011167599</c:v>
                </c:pt>
                <c:pt idx="7442">
                  <c:v>413.07757637025799</c:v>
                </c:pt>
                <c:pt idx="7443">
                  <c:v>413.13308262883999</c:v>
                </c:pt>
                <c:pt idx="7444">
                  <c:v>413.18858888742301</c:v>
                </c:pt>
                <c:pt idx="7445">
                  <c:v>413.24409514600501</c:v>
                </c:pt>
                <c:pt idx="7446">
                  <c:v>413.29960140458797</c:v>
                </c:pt>
                <c:pt idx="7447">
                  <c:v>413.35510766316997</c:v>
                </c:pt>
                <c:pt idx="7448">
                  <c:v>413.41061392175197</c:v>
                </c:pt>
                <c:pt idx="7449">
                  <c:v>413.466120180335</c:v>
                </c:pt>
                <c:pt idx="7450">
                  <c:v>413.521626438917</c:v>
                </c:pt>
                <c:pt idx="7451">
                  <c:v>413.57713269750002</c:v>
                </c:pt>
                <c:pt idx="7452">
                  <c:v>413.63263895608202</c:v>
                </c:pt>
                <c:pt idx="7453">
                  <c:v>413.68814521466402</c:v>
                </c:pt>
                <c:pt idx="7454">
                  <c:v>413.74365147324698</c:v>
                </c:pt>
                <c:pt idx="7455">
                  <c:v>413.79915773182898</c:v>
                </c:pt>
                <c:pt idx="7456">
                  <c:v>413.85466399041201</c:v>
                </c:pt>
                <c:pt idx="7457">
                  <c:v>413.91017024899401</c:v>
                </c:pt>
                <c:pt idx="7458">
                  <c:v>413.96567650757601</c:v>
                </c:pt>
                <c:pt idx="7459">
                  <c:v>414.02118276615897</c:v>
                </c:pt>
                <c:pt idx="7460">
                  <c:v>414.07668902474097</c:v>
                </c:pt>
                <c:pt idx="7461">
                  <c:v>414.13219528332399</c:v>
                </c:pt>
                <c:pt idx="7462">
                  <c:v>414.18770154190599</c:v>
                </c:pt>
                <c:pt idx="7463">
                  <c:v>414.24320780048902</c:v>
                </c:pt>
                <c:pt idx="7464">
                  <c:v>414.29871405907102</c:v>
                </c:pt>
                <c:pt idx="7465">
                  <c:v>414.35422031765302</c:v>
                </c:pt>
                <c:pt idx="7466">
                  <c:v>414.40972657623598</c:v>
                </c:pt>
                <c:pt idx="7467">
                  <c:v>414.46523283481798</c:v>
                </c:pt>
                <c:pt idx="7468">
                  <c:v>414.52073909339998</c:v>
                </c:pt>
                <c:pt idx="7469">
                  <c:v>414.576245351983</c:v>
                </c:pt>
                <c:pt idx="7470">
                  <c:v>414.631751610565</c:v>
                </c:pt>
                <c:pt idx="7471">
                  <c:v>414.68725786914803</c:v>
                </c:pt>
                <c:pt idx="7472">
                  <c:v>414.74276412773003</c:v>
                </c:pt>
                <c:pt idx="7473">
                  <c:v>414.79827038631299</c:v>
                </c:pt>
                <c:pt idx="7474">
                  <c:v>414.85377664489499</c:v>
                </c:pt>
                <c:pt idx="7475">
                  <c:v>414.90928290347699</c:v>
                </c:pt>
                <c:pt idx="7476">
                  <c:v>414.96478916206001</c:v>
                </c:pt>
                <c:pt idx="7477">
                  <c:v>415.02029542064201</c:v>
                </c:pt>
                <c:pt idx="7478">
                  <c:v>415.07580167922498</c:v>
                </c:pt>
                <c:pt idx="7479">
                  <c:v>415.13130793780698</c:v>
                </c:pt>
                <c:pt idx="7480">
                  <c:v>415.18681419638898</c:v>
                </c:pt>
                <c:pt idx="7481">
                  <c:v>415.242320454972</c:v>
                </c:pt>
                <c:pt idx="7482">
                  <c:v>415.297826713554</c:v>
                </c:pt>
                <c:pt idx="7483">
                  <c:v>415.35333297213703</c:v>
                </c:pt>
                <c:pt idx="7484">
                  <c:v>415.40883923071902</c:v>
                </c:pt>
                <c:pt idx="7485">
                  <c:v>415.46434548930102</c:v>
                </c:pt>
                <c:pt idx="7486">
                  <c:v>415.51985174788399</c:v>
                </c:pt>
                <c:pt idx="7487">
                  <c:v>415.57535800646599</c:v>
                </c:pt>
                <c:pt idx="7488">
                  <c:v>415.63086426504901</c:v>
                </c:pt>
                <c:pt idx="7489">
                  <c:v>415.68637052363101</c:v>
                </c:pt>
                <c:pt idx="7490">
                  <c:v>415.74187678221301</c:v>
                </c:pt>
                <c:pt idx="7491">
                  <c:v>415.79738304079598</c:v>
                </c:pt>
                <c:pt idx="7492">
                  <c:v>415.85288929937798</c:v>
                </c:pt>
                <c:pt idx="7493">
                  <c:v>415.908395557961</c:v>
                </c:pt>
                <c:pt idx="7494">
                  <c:v>415.963901816543</c:v>
                </c:pt>
                <c:pt idx="7495">
                  <c:v>416.019408075125</c:v>
                </c:pt>
                <c:pt idx="7496">
                  <c:v>416.07491433370802</c:v>
                </c:pt>
                <c:pt idx="7497">
                  <c:v>416.13042059229002</c:v>
                </c:pt>
                <c:pt idx="7498">
                  <c:v>416.18592685087299</c:v>
                </c:pt>
                <c:pt idx="7499">
                  <c:v>416.24143310945499</c:v>
                </c:pt>
                <c:pt idx="7500">
                  <c:v>416.29693936803699</c:v>
                </c:pt>
                <c:pt idx="7501">
                  <c:v>416.35244562662001</c:v>
                </c:pt>
                <c:pt idx="7502">
                  <c:v>416.40795188520201</c:v>
                </c:pt>
                <c:pt idx="7503">
                  <c:v>416.46345814378498</c:v>
                </c:pt>
                <c:pt idx="7504">
                  <c:v>416.51896440236698</c:v>
                </c:pt>
                <c:pt idx="7505">
                  <c:v>416.57447066094898</c:v>
                </c:pt>
                <c:pt idx="7506">
                  <c:v>416.629976919532</c:v>
                </c:pt>
                <c:pt idx="7507">
                  <c:v>416.685483178114</c:v>
                </c:pt>
                <c:pt idx="7508">
                  <c:v>416.74098943669702</c:v>
                </c:pt>
                <c:pt idx="7509">
                  <c:v>416.79649569527902</c:v>
                </c:pt>
                <c:pt idx="7510">
                  <c:v>416.85200195386199</c:v>
                </c:pt>
                <c:pt idx="7511">
                  <c:v>416.90750821244399</c:v>
                </c:pt>
                <c:pt idx="7512">
                  <c:v>416.96301447102599</c:v>
                </c:pt>
                <c:pt idx="7513">
                  <c:v>417.01852072960901</c:v>
                </c:pt>
                <c:pt idx="7514">
                  <c:v>417.07402698819101</c:v>
                </c:pt>
                <c:pt idx="7515">
                  <c:v>417.12953324677397</c:v>
                </c:pt>
                <c:pt idx="7516">
                  <c:v>417.18503950535597</c:v>
                </c:pt>
                <c:pt idx="7517">
                  <c:v>417.24054576393797</c:v>
                </c:pt>
                <c:pt idx="7518">
                  <c:v>417.296052022521</c:v>
                </c:pt>
                <c:pt idx="7519">
                  <c:v>417.351558281103</c:v>
                </c:pt>
                <c:pt idx="7520">
                  <c:v>417.40706453968602</c:v>
                </c:pt>
                <c:pt idx="7521">
                  <c:v>417.46257079826802</c:v>
                </c:pt>
                <c:pt idx="7522">
                  <c:v>417.51807705685002</c:v>
                </c:pt>
                <c:pt idx="7523">
                  <c:v>417.57358331543298</c:v>
                </c:pt>
                <c:pt idx="7524">
                  <c:v>417.62908957401498</c:v>
                </c:pt>
                <c:pt idx="7525">
                  <c:v>417.68459583259801</c:v>
                </c:pt>
                <c:pt idx="7526">
                  <c:v>417.74010209118001</c:v>
                </c:pt>
                <c:pt idx="7527">
                  <c:v>417.79560834976201</c:v>
                </c:pt>
                <c:pt idx="7528">
                  <c:v>417.85111460834497</c:v>
                </c:pt>
                <c:pt idx="7529">
                  <c:v>417.90662086692703</c:v>
                </c:pt>
                <c:pt idx="7530">
                  <c:v>417.96212712550999</c:v>
                </c:pt>
                <c:pt idx="7531">
                  <c:v>418.01763338409199</c:v>
                </c:pt>
                <c:pt idx="7532">
                  <c:v>418.07313964267399</c:v>
                </c:pt>
                <c:pt idx="7533">
                  <c:v>418.12864590125702</c:v>
                </c:pt>
                <c:pt idx="7534">
                  <c:v>418.18415215983902</c:v>
                </c:pt>
                <c:pt idx="7535">
                  <c:v>418.23965841842198</c:v>
                </c:pt>
                <c:pt idx="7536">
                  <c:v>418.29516467700398</c:v>
                </c:pt>
                <c:pt idx="7537">
                  <c:v>418.35067093558598</c:v>
                </c:pt>
                <c:pt idx="7538">
                  <c:v>418.406177194169</c:v>
                </c:pt>
                <c:pt idx="7539">
                  <c:v>418.461683452751</c:v>
                </c:pt>
                <c:pt idx="7540">
                  <c:v>418.51718971133403</c:v>
                </c:pt>
                <c:pt idx="7541">
                  <c:v>418.57269596991603</c:v>
                </c:pt>
                <c:pt idx="7542">
                  <c:v>418.62820222849803</c:v>
                </c:pt>
                <c:pt idx="7543">
                  <c:v>418.68370848708099</c:v>
                </c:pt>
                <c:pt idx="7544">
                  <c:v>418.73921474566299</c:v>
                </c:pt>
                <c:pt idx="7545">
                  <c:v>418.79472100424601</c:v>
                </c:pt>
                <c:pt idx="7546">
                  <c:v>418.85022726282801</c:v>
                </c:pt>
                <c:pt idx="7547">
                  <c:v>418.90573352141098</c:v>
                </c:pt>
                <c:pt idx="7548">
                  <c:v>418.96123977999298</c:v>
                </c:pt>
                <c:pt idx="7549">
                  <c:v>419.01674603857498</c:v>
                </c:pt>
                <c:pt idx="7550">
                  <c:v>419.072252297158</c:v>
                </c:pt>
                <c:pt idx="7551">
                  <c:v>419.12775855574</c:v>
                </c:pt>
                <c:pt idx="7552">
                  <c:v>419.18326481432302</c:v>
                </c:pt>
                <c:pt idx="7553">
                  <c:v>419.23877107290502</c:v>
                </c:pt>
                <c:pt idx="7554">
                  <c:v>419.29427733148702</c:v>
                </c:pt>
                <c:pt idx="7555">
                  <c:v>419.34978359006999</c:v>
                </c:pt>
                <c:pt idx="7556">
                  <c:v>419.40528984865199</c:v>
                </c:pt>
                <c:pt idx="7557">
                  <c:v>419.46079610723501</c:v>
                </c:pt>
                <c:pt idx="7558">
                  <c:v>419.51630236581701</c:v>
                </c:pt>
                <c:pt idx="7559">
                  <c:v>419.57180862439901</c:v>
                </c:pt>
                <c:pt idx="7560">
                  <c:v>419.62731488298198</c:v>
                </c:pt>
                <c:pt idx="7561">
                  <c:v>419.68282114156398</c:v>
                </c:pt>
                <c:pt idx="7562">
                  <c:v>419.738327400147</c:v>
                </c:pt>
                <c:pt idx="7563">
                  <c:v>419.793833658729</c:v>
                </c:pt>
                <c:pt idx="7564">
                  <c:v>419.849339917311</c:v>
                </c:pt>
                <c:pt idx="7565">
                  <c:v>419.90484617589402</c:v>
                </c:pt>
                <c:pt idx="7566">
                  <c:v>419.96035243447602</c:v>
                </c:pt>
                <c:pt idx="7567">
                  <c:v>420.01585869305899</c:v>
                </c:pt>
                <c:pt idx="7568">
                  <c:v>420.07136495164099</c:v>
                </c:pt>
                <c:pt idx="7569">
                  <c:v>420.12687121022299</c:v>
                </c:pt>
                <c:pt idx="7570">
                  <c:v>420.18237746880601</c:v>
                </c:pt>
                <c:pt idx="7571">
                  <c:v>420.23788372738801</c:v>
                </c:pt>
                <c:pt idx="7572">
                  <c:v>420.29338998597098</c:v>
                </c:pt>
                <c:pt idx="7573">
                  <c:v>420.34889624455298</c:v>
                </c:pt>
                <c:pt idx="7574">
                  <c:v>420.40440250313497</c:v>
                </c:pt>
                <c:pt idx="7575">
                  <c:v>420.459908761718</c:v>
                </c:pt>
                <c:pt idx="7576">
                  <c:v>420.5154150203</c:v>
                </c:pt>
                <c:pt idx="7577">
                  <c:v>420.57092127888302</c:v>
                </c:pt>
                <c:pt idx="7578">
                  <c:v>420.62642753746502</c:v>
                </c:pt>
                <c:pt idx="7579">
                  <c:v>420.68193379604702</c:v>
                </c:pt>
                <c:pt idx="7580">
                  <c:v>420.73744005462999</c:v>
                </c:pt>
                <c:pt idx="7581">
                  <c:v>420.79294631321198</c:v>
                </c:pt>
                <c:pt idx="7582">
                  <c:v>420.84845257179501</c:v>
                </c:pt>
                <c:pt idx="7583">
                  <c:v>420.90395883037701</c:v>
                </c:pt>
                <c:pt idx="7584">
                  <c:v>420.95946508895901</c:v>
                </c:pt>
                <c:pt idx="7585">
                  <c:v>421.01497134754197</c:v>
                </c:pt>
                <c:pt idx="7586">
                  <c:v>421.07047760612397</c:v>
                </c:pt>
                <c:pt idx="7587">
                  <c:v>421.125983864707</c:v>
                </c:pt>
                <c:pt idx="7588">
                  <c:v>421.181490123289</c:v>
                </c:pt>
                <c:pt idx="7589">
                  <c:v>421.23699638187202</c:v>
                </c:pt>
                <c:pt idx="7590">
                  <c:v>421.29250264045402</c:v>
                </c:pt>
                <c:pt idx="7591">
                  <c:v>421.34800889903602</c:v>
                </c:pt>
                <c:pt idx="7592">
                  <c:v>421.40351515761898</c:v>
                </c:pt>
                <c:pt idx="7593">
                  <c:v>421.45902141620098</c:v>
                </c:pt>
                <c:pt idx="7594">
                  <c:v>421.51452767478401</c:v>
                </c:pt>
                <c:pt idx="7595">
                  <c:v>421.57003393336601</c:v>
                </c:pt>
                <c:pt idx="7596">
                  <c:v>421.62554019194801</c:v>
                </c:pt>
                <c:pt idx="7597">
                  <c:v>421.68104645053103</c:v>
                </c:pt>
                <c:pt idx="7598">
                  <c:v>421.73655270911303</c:v>
                </c:pt>
                <c:pt idx="7599">
                  <c:v>421.79205896769599</c:v>
                </c:pt>
                <c:pt idx="7600">
                  <c:v>421.84756522627799</c:v>
                </c:pt>
                <c:pt idx="7601">
                  <c:v>421.90307148485999</c:v>
                </c:pt>
                <c:pt idx="7602">
                  <c:v>421.95857774344302</c:v>
                </c:pt>
                <c:pt idx="7603">
                  <c:v>422.01408400202502</c:v>
                </c:pt>
                <c:pt idx="7604">
                  <c:v>422.06959026060798</c:v>
                </c:pt>
                <c:pt idx="7605">
                  <c:v>422.12509651918998</c:v>
                </c:pt>
                <c:pt idx="7606">
                  <c:v>422.18060277777198</c:v>
                </c:pt>
                <c:pt idx="7607">
                  <c:v>422.236109036355</c:v>
                </c:pt>
                <c:pt idx="7608">
                  <c:v>422.291615294937</c:v>
                </c:pt>
                <c:pt idx="7609">
                  <c:v>422.34712155352003</c:v>
                </c:pt>
                <c:pt idx="7610">
                  <c:v>422.40262781210203</c:v>
                </c:pt>
                <c:pt idx="7611">
                  <c:v>422.45813407068403</c:v>
                </c:pt>
                <c:pt idx="7612">
                  <c:v>422.51364032926699</c:v>
                </c:pt>
                <c:pt idx="7613">
                  <c:v>422.56914658784899</c:v>
                </c:pt>
                <c:pt idx="7614">
                  <c:v>422.62465284643201</c:v>
                </c:pt>
                <c:pt idx="7615">
                  <c:v>422.68015910501401</c:v>
                </c:pt>
                <c:pt idx="7616">
                  <c:v>422.73566536359601</c:v>
                </c:pt>
                <c:pt idx="7617">
                  <c:v>422.79117162217898</c:v>
                </c:pt>
                <c:pt idx="7618">
                  <c:v>422.84667788076098</c:v>
                </c:pt>
                <c:pt idx="7619">
                  <c:v>422.902184139344</c:v>
                </c:pt>
                <c:pt idx="7620">
                  <c:v>422.957690397926</c:v>
                </c:pt>
                <c:pt idx="7621">
                  <c:v>423.013196656508</c:v>
                </c:pt>
                <c:pt idx="7622">
                  <c:v>423.06870291509102</c:v>
                </c:pt>
                <c:pt idx="7623">
                  <c:v>423.12420917367302</c:v>
                </c:pt>
                <c:pt idx="7624">
                  <c:v>423.17971543225599</c:v>
                </c:pt>
                <c:pt idx="7625">
                  <c:v>423.23522169083799</c:v>
                </c:pt>
                <c:pt idx="7626">
                  <c:v>423.29072794942101</c:v>
                </c:pt>
                <c:pt idx="7627">
                  <c:v>423.34623420800301</c:v>
                </c:pt>
                <c:pt idx="7628">
                  <c:v>423.40174046658501</c:v>
                </c:pt>
                <c:pt idx="7629">
                  <c:v>423.45724672516798</c:v>
                </c:pt>
                <c:pt idx="7630">
                  <c:v>423.51275298374998</c:v>
                </c:pt>
                <c:pt idx="7631">
                  <c:v>423.568259242333</c:v>
                </c:pt>
                <c:pt idx="7632">
                  <c:v>423.623765500915</c:v>
                </c:pt>
                <c:pt idx="7633">
                  <c:v>423.679271759497</c:v>
                </c:pt>
                <c:pt idx="7634">
                  <c:v>423.73477801808002</c:v>
                </c:pt>
                <c:pt idx="7635">
                  <c:v>423.79028427666202</c:v>
                </c:pt>
                <c:pt idx="7636">
                  <c:v>423.84579053524499</c:v>
                </c:pt>
                <c:pt idx="7637">
                  <c:v>423.90129679382699</c:v>
                </c:pt>
                <c:pt idx="7638">
                  <c:v>423.95680305240899</c:v>
                </c:pt>
                <c:pt idx="7639">
                  <c:v>424.01230931099201</c:v>
                </c:pt>
                <c:pt idx="7640">
                  <c:v>424.06781556957401</c:v>
                </c:pt>
                <c:pt idx="7641">
                  <c:v>424.12332182815697</c:v>
                </c:pt>
                <c:pt idx="7642">
                  <c:v>424.17882808673897</c:v>
                </c:pt>
                <c:pt idx="7643">
                  <c:v>424.23433434532097</c:v>
                </c:pt>
                <c:pt idx="7644">
                  <c:v>424.289840603904</c:v>
                </c:pt>
                <c:pt idx="7645">
                  <c:v>424.345346862486</c:v>
                </c:pt>
                <c:pt idx="7646">
                  <c:v>424.40085312106902</c:v>
                </c:pt>
                <c:pt idx="7647">
                  <c:v>424.45635937965102</c:v>
                </c:pt>
                <c:pt idx="7648">
                  <c:v>424.51186563823302</c:v>
                </c:pt>
                <c:pt idx="7649">
                  <c:v>424.56737189681598</c:v>
                </c:pt>
                <c:pt idx="7650">
                  <c:v>424.62287815539798</c:v>
                </c:pt>
                <c:pt idx="7651">
                  <c:v>424.67838441398101</c:v>
                </c:pt>
                <c:pt idx="7652">
                  <c:v>424.73389067256301</c:v>
                </c:pt>
                <c:pt idx="7653">
                  <c:v>424.78939693114501</c:v>
                </c:pt>
                <c:pt idx="7654">
                  <c:v>424.84490318972797</c:v>
                </c:pt>
                <c:pt idx="7655">
                  <c:v>424.90040944830997</c:v>
                </c:pt>
                <c:pt idx="7656">
                  <c:v>424.95591570689299</c:v>
                </c:pt>
                <c:pt idx="7657">
                  <c:v>425.01142196547499</c:v>
                </c:pt>
                <c:pt idx="7658">
                  <c:v>425.06692822405699</c:v>
                </c:pt>
                <c:pt idx="7659">
                  <c:v>425.12243448264002</c:v>
                </c:pt>
                <c:pt idx="7660">
                  <c:v>425.17794074122202</c:v>
                </c:pt>
                <c:pt idx="7661">
                  <c:v>425.23344699980498</c:v>
                </c:pt>
                <c:pt idx="7662">
                  <c:v>425.28895325838698</c:v>
                </c:pt>
                <c:pt idx="7663">
                  <c:v>425.34445951696898</c:v>
                </c:pt>
                <c:pt idx="7664">
                  <c:v>425.399965775552</c:v>
                </c:pt>
                <c:pt idx="7665">
                  <c:v>425.455472034134</c:v>
                </c:pt>
                <c:pt idx="7666">
                  <c:v>425.51097829271703</c:v>
                </c:pt>
                <c:pt idx="7667">
                  <c:v>425.56648455129903</c:v>
                </c:pt>
                <c:pt idx="7668">
                  <c:v>425.62199080988103</c:v>
                </c:pt>
                <c:pt idx="7669">
                  <c:v>425.67749706846399</c:v>
                </c:pt>
                <c:pt idx="7670">
                  <c:v>425.73300332704599</c:v>
                </c:pt>
                <c:pt idx="7671">
                  <c:v>425.78850958562901</c:v>
                </c:pt>
                <c:pt idx="7672">
                  <c:v>425.84401584421101</c:v>
                </c:pt>
                <c:pt idx="7673">
                  <c:v>425.89952210279398</c:v>
                </c:pt>
                <c:pt idx="7674">
                  <c:v>425.95502836137598</c:v>
                </c:pt>
                <c:pt idx="7675">
                  <c:v>426.01053461995798</c:v>
                </c:pt>
                <c:pt idx="7676">
                  <c:v>426.066040878541</c:v>
                </c:pt>
                <c:pt idx="7677">
                  <c:v>426.121547137123</c:v>
                </c:pt>
                <c:pt idx="7678">
                  <c:v>426.17705339570603</c:v>
                </c:pt>
                <c:pt idx="7679">
                  <c:v>426.23255965428802</c:v>
                </c:pt>
                <c:pt idx="7680">
                  <c:v>426.28806591287002</c:v>
                </c:pt>
                <c:pt idx="7681">
                  <c:v>426.34357217145299</c:v>
                </c:pt>
                <c:pt idx="7682">
                  <c:v>426.39907843003499</c:v>
                </c:pt>
                <c:pt idx="7683">
                  <c:v>426.45458468861801</c:v>
                </c:pt>
                <c:pt idx="7684">
                  <c:v>426.51009094720001</c:v>
                </c:pt>
                <c:pt idx="7685">
                  <c:v>426.56559720578201</c:v>
                </c:pt>
                <c:pt idx="7686">
                  <c:v>426.62110346436498</c:v>
                </c:pt>
                <c:pt idx="7687">
                  <c:v>426.67660972294698</c:v>
                </c:pt>
                <c:pt idx="7688">
                  <c:v>426.73211598153</c:v>
                </c:pt>
                <c:pt idx="7689">
                  <c:v>426.787622240112</c:v>
                </c:pt>
                <c:pt idx="7690">
                  <c:v>426.843128498694</c:v>
                </c:pt>
                <c:pt idx="7691">
                  <c:v>426.89863475727702</c:v>
                </c:pt>
                <c:pt idx="7692">
                  <c:v>426.95414101585902</c:v>
                </c:pt>
                <c:pt idx="7693">
                  <c:v>427.00964727444199</c:v>
                </c:pt>
                <c:pt idx="7694">
                  <c:v>427.06515353302399</c:v>
                </c:pt>
                <c:pt idx="7695">
                  <c:v>427.12065979160599</c:v>
                </c:pt>
                <c:pt idx="7696">
                  <c:v>427.17616605018901</c:v>
                </c:pt>
                <c:pt idx="7697">
                  <c:v>427.23167230877101</c:v>
                </c:pt>
                <c:pt idx="7698">
                  <c:v>427.28717856735398</c:v>
                </c:pt>
                <c:pt idx="7699">
                  <c:v>427.34268482593598</c:v>
                </c:pt>
                <c:pt idx="7700">
                  <c:v>427.39819108451798</c:v>
                </c:pt>
                <c:pt idx="7701">
                  <c:v>427.453697343101</c:v>
                </c:pt>
                <c:pt idx="7702">
                  <c:v>427.509203601683</c:v>
                </c:pt>
                <c:pt idx="7703">
                  <c:v>427.56470986026602</c:v>
                </c:pt>
                <c:pt idx="7704">
                  <c:v>427.62021611884802</c:v>
                </c:pt>
                <c:pt idx="7705">
                  <c:v>427.67572237743002</c:v>
                </c:pt>
                <c:pt idx="7706">
                  <c:v>427.73122863601299</c:v>
                </c:pt>
                <c:pt idx="7707">
                  <c:v>427.78673489459499</c:v>
                </c:pt>
                <c:pt idx="7708">
                  <c:v>427.84224115317801</c:v>
                </c:pt>
                <c:pt idx="7709">
                  <c:v>427.89774741176001</c:v>
                </c:pt>
                <c:pt idx="7710">
                  <c:v>427.95325367034297</c:v>
                </c:pt>
                <c:pt idx="7711">
                  <c:v>428.00875992892497</c:v>
                </c:pt>
                <c:pt idx="7712">
                  <c:v>428.06426618750697</c:v>
                </c:pt>
                <c:pt idx="7713">
                  <c:v>428.11977244609</c:v>
                </c:pt>
                <c:pt idx="7714">
                  <c:v>428.175278704672</c:v>
                </c:pt>
                <c:pt idx="7715">
                  <c:v>428.23078496325502</c:v>
                </c:pt>
                <c:pt idx="7716">
                  <c:v>428.28629122183702</c:v>
                </c:pt>
                <c:pt idx="7717">
                  <c:v>428.34179748041902</c:v>
                </c:pt>
                <c:pt idx="7718">
                  <c:v>428.39730373900198</c:v>
                </c:pt>
                <c:pt idx="7719">
                  <c:v>428.45280999758398</c:v>
                </c:pt>
                <c:pt idx="7720">
                  <c:v>428.50831625616701</c:v>
                </c:pt>
                <c:pt idx="7721">
                  <c:v>428.56382251474901</c:v>
                </c:pt>
                <c:pt idx="7722">
                  <c:v>428.61932877333101</c:v>
                </c:pt>
                <c:pt idx="7723">
                  <c:v>428.67483503191397</c:v>
                </c:pt>
                <c:pt idx="7724">
                  <c:v>428.73034129049603</c:v>
                </c:pt>
                <c:pt idx="7725">
                  <c:v>428.78584754907899</c:v>
                </c:pt>
                <c:pt idx="7726">
                  <c:v>428.84135380766099</c:v>
                </c:pt>
                <c:pt idx="7727">
                  <c:v>428.89686006624299</c:v>
                </c:pt>
                <c:pt idx="7728">
                  <c:v>428.95236632482602</c:v>
                </c:pt>
                <c:pt idx="7729">
                  <c:v>429.00787258340802</c:v>
                </c:pt>
                <c:pt idx="7730">
                  <c:v>429.06337884199098</c:v>
                </c:pt>
                <c:pt idx="7731">
                  <c:v>429.11888510057298</c:v>
                </c:pt>
                <c:pt idx="7732">
                  <c:v>429.17439135915498</c:v>
                </c:pt>
                <c:pt idx="7733">
                  <c:v>429.229897617738</c:v>
                </c:pt>
                <c:pt idx="7734">
                  <c:v>429.28540387632</c:v>
                </c:pt>
                <c:pt idx="7735">
                  <c:v>429.34091013490303</c:v>
                </c:pt>
                <c:pt idx="7736">
                  <c:v>429.39641639348503</c:v>
                </c:pt>
                <c:pt idx="7737">
                  <c:v>429.45192265206703</c:v>
                </c:pt>
                <c:pt idx="7738">
                  <c:v>429.50742891064999</c:v>
                </c:pt>
                <c:pt idx="7739">
                  <c:v>429.56293516923199</c:v>
                </c:pt>
                <c:pt idx="7740">
                  <c:v>429.61844142781501</c:v>
                </c:pt>
                <c:pt idx="7741">
                  <c:v>429.67394768639701</c:v>
                </c:pt>
                <c:pt idx="7742">
                  <c:v>429.72945394497901</c:v>
                </c:pt>
                <c:pt idx="7743">
                  <c:v>429.78496020356198</c:v>
                </c:pt>
                <c:pt idx="7744">
                  <c:v>429.84046646214398</c:v>
                </c:pt>
                <c:pt idx="7745">
                  <c:v>429.895972720727</c:v>
                </c:pt>
                <c:pt idx="7746">
                  <c:v>429.951478979309</c:v>
                </c:pt>
                <c:pt idx="7747">
                  <c:v>430.00698523789202</c:v>
                </c:pt>
                <c:pt idx="7748">
                  <c:v>430.06249149647402</c:v>
                </c:pt>
                <c:pt idx="7749">
                  <c:v>430.11799775505602</c:v>
                </c:pt>
                <c:pt idx="7750">
                  <c:v>430.17350401363899</c:v>
                </c:pt>
                <c:pt idx="7751">
                  <c:v>430.22901027222099</c:v>
                </c:pt>
                <c:pt idx="7752">
                  <c:v>430.28451653080401</c:v>
                </c:pt>
                <c:pt idx="7753">
                  <c:v>430.34002278938601</c:v>
                </c:pt>
                <c:pt idx="7754">
                  <c:v>430.39552904796801</c:v>
                </c:pt>
                <c:pt idx="7755">
                  <c:v>430.45103530655098</c:v>
                </c:pt>
                <c:pt idx="7756">
                  <c:v>430.50654156513298</c:v>
                </c:pt>
                <c:pt idx="7757">
                  <c:v>430.562047823716</c:v>
                </c:pt>
                <c:pt idx="7758">
                  <c:v>430.617554082298</c:v>
                </c:pt>
                <c:pt idx="7759">
                  <c:v>430.67306034088</c:v>
                </c:pt>
                <c:pt idx="7760">
                  <c:v>430.72856659946302</c:v>
                </c:pt>
                <c:pt idx="7761">
                  <c:v>430.78407285804502</c:v>
                </c:pt>
                <c:pt idx="7762">
                  <c:v>430.83957911662799</c:v>
                </c:pt>
                <c:pt idx="7763">
                  <c:v>430.89508537520999</c:v>
                </c:pt>
                <c:pt idx="7764">
                  <c:v>430.95059163379199</c:v>
                </c:pt>
                <c:pt idx="7765">
                  <c:v>431.00609789237501</c:v>
                </c:pt>
                <c:pt idx="7766">
                  <c:v>431.06160415095701</c:v>
                </c:pt>
                <c:pt idx="7767">
                  <c:v>431.11711040953998</c:v>
                </c:pt>
                <c:pt idx="7768">
                  <c:v>431.17261666812198</c:v>
                </c:pt>
                <c:pt idx="7769">
                  <c:v>431.22812292670397</c:v>
                </c:pt>
                <c:pt idx="7770">
                  <c:v>431.283629185287</c:v>
                </c:pt>
                <c:pt idx="7771">
                  <c:v>431.339135443869</c:v>
                </c:pt>
                <c:pt idx="7772">
                  <c:v>431.39464170245202</c:v>
                </c:pt>
                <c:pt idx="7773">
                  <c:v>431.45014796103402</c:v>
                </c:pt>
                <c:pt idx="7774">
                  <c:v>431.50565421961602</c:v>
                </c:pt>
                <c:pt idx="7775">
                  <c:v>431.56116047819899</c:v>
                </c:pt>
                <c:pt idx="7776">
                  <c:v>431.61666673678099</c:v>
                </c:pt>
                <c:pt idx="7777">
                  <c:v>431.67217299536401</c:v>
                </c:pt>
                <c:pt idx="7778">
                  <c:v>431.72767925394601</c:v>
                </c:pt>
                <c:pt idx="7779">
                  <c:v>431.78318551252801</c:v>
                </c:pt>
                <c:pt idx="7780">
                  <c:v>431.83869177111097</c:v>
                </c:pt>
                <c:pt idx="7781">
                  <c:v>431.89419802969297</c:v>
                </c:pt>
                <c:pt idx="7782">
                  <c:v>431.949704288276</c:v>
                </c:pt>
                <c:pt idx="7783">
                  <c:v>432.005210546858</c:v>
                </c:pt>
                <c:pt idx="7784">
                  <c:v>432.06071680544102</c:v>
                </c:pt>
                <c:pt idx="7785">
                  <c:v>432.11622306402302</c:v>
                </c:pt>
                <c:pt idx="7786">
                  <c:v>432.17172932260502</c:v>
                </c:pt>
                <c:pt idx="7787">
                  <c:v>432.22723558118798</c:v>
                </c:pt>
                <c:pt idx="7788">
                  <c:v>432.28274183976998</c:v>
                </c:pt>
                <c:pt idx="7789">
                  <c:v>432.33824809835198</c:v>
                </c:pt>
                <c:pt idx="7790">
                  <c:v>432.39375435693501</c:v>
                </c:pt>
                <c:pt idx="7791">
                  <c:v>432.44926061551701</c:v>
                </c:pt>
                <c:pt idx="7792">
                  <c:v>432.50476687410003</c:v>
                </c:pt>
                <c:pt idx="7793">
                  <c:v>432.56027313268203</c:v>
                </c:pt>
                <c:pt idx="7794">
                  <c:v>432.61577939126499</c:v>
                </c:pt>
                <c:pt idx="7795">
                  <c:v>432.67128564984699</c:v>
                </c:pt>
                <c:pt idx="7796">
                  <c:v>432.72679190842899</c:v>
                </c:pt>
                <c:pt idx="7797">
                  <c:v>432.78229816701202</c:v>
                </c:pt>
                <c:pt idx="7798">
                  <c:v>432.83780442559402</c:v>
                </c:pt>
                <c:pt idx="7799">
                  <c:v>432.89331068417698</c:v>
                </c:pt>
                <c:pt idx="7800">
                  <c:v>432.94881694275898</c:v>
                </c:pt>
                <c:pt idx="7801">
                  <c:v>433.00432320134098</c:v>
                </c:pt>
                <c:pt idx="7802">
                  <c:v>433.059829459924</c:v>
                </c:pt>
                <c:pt idx="7803">
                  <c:v>433.115335718506</c:v>
                </c:pt>
                <c:pt idx="7804">
                  <c:v>433.17084197708903</c:v>
                </c:pt>
                <c:pt idx="7805">
                  <c:v>433.22634823567103</c:v>
                </c:pt>
                <c:pt idx="7806">
                  <c:v>433.28185449425303</c:v>
                </c:pt>
                <c:pt idx="7807">
                  <c:v>433.33736075283599</c:v>
                </c:pt>
                <c:pt idx="7808">
                  <c:v>433.39286701141799</c:v>
                </c:pt>
                <c:pt idx="7809">
                  <c:v>433.44837327000101</c:v>
                </c:pt>
                <c:pt idx="7810">
                  <c:v>433.50387952858301</c:v>
                </c:pt>
                <c:pt idx="7811">
                  <c:v>433.55938578716501</c:v>
                </c:pt>
                <c:pt idx="7812">
                  <c:v>433.61489204574798</c:v>
                </c:pt>
                <c:pt idx="7813">
                  <c:v>433.67039830432998</c:v>
                </c:pt>
                <c:pt idx="7814">
                  <c:v>433.725904562913</c:v>
                </c:pt>
                <c:pt idx="7815">
                  <c:v>433.781410821495</c:v>
                </c:pt>
                <c:pt idx="7816">
                  <c:v>433.836917080077</c:v>
                </c:pt>
                <c:pt idx="7817">
                  <c:v>433.89242333866002</c:v>
                </c:pt>
                <c:pt idx="7818">
                  <c:v>433.94792959724202</c:v>
                </c:pt>
                <c:pt idx="7819">
                  <c:v>434.00343585582499</c:v>
                </c:pt>
                <c:pt idx="7820">
                  <c:v>434.05894211440699</c:v>
                </c:pt>
                <c:pt idx="7821">
                  <c:v>434.11444837298899</c:v>
                </c:pt>
                <c:pt idx="7822">
                  <c:v>434.16995463157201</c:v>
                </c:pt>
                <c:pt idx="7823">
                  <c:v>434.22546089015401</c:v>
                </c:pt>
                <c:pt idx="7824">
                  <c:v>434.28096714873698</c:v>
                </c:pt>
                <c:pt idx="7825">
                  <c:v>434.33647340731898</c:v>
                </c:pt>
                <c:pt idx="7826">
                  <c:v>434.39197966590098</c:v>
                </c:pt>
                <c:pt idx="7827">
                  <c:v>434.447485924484</c:v>
                </c:pt>
                <c:pt idx="7828">
                  <c:v>434.502992183066</c:v>
                </c:pt>
                <c:pt idx="7829">
                  <c:v>434.55849844164902</c:v>
                </c:pt>
                <c:pt idx="7830">
                  <c:v>434.61400470023102</c:v>
                </c:pt>
                <c:pt idx="7831">
                  <c:v>434.66951095881399</c:v>
                </c:pt>
                <c:pt idx="7832">
                  <c:v>434.72501721739599</c:v>
                </c:pt>
                <c:pt idx="7833">
                  <c:v>434.78052347597799</c:v>
                </c:pt>
                <c:pt idx="7834">
                  <c:v>434.83602973456101</c:v>
                </c:pt>
                <c:pt idx="7835">
                  <c:v>434.89153599314301</c:v>
                </c:pt>
                <c:pt idx="7836">
                  <c:v>434.94704225172597</c:v>
                </c:pt>
                <c:pt idx="7837">
                  <c:v>435.00254851030797</c:v>
                </c:pt>
                <c:pt idx="7838">
                  <c:v>435.05805476888997</c:v>
                </c:pt>
                <c:pt idx="7839">
                  <c:v>435.113561027473</c:v>
                </c:pt>
                <c:pt idx="7840">
                  <c:v>435.169067286055</c:v>
                </c:pt>
                <c:pt idx="7841">
                  <c:v>435.22457354463802</c:v>
                </c:pt>
                <c:pt idx="7842">
                  <c:v>435.28007980322002</c:v>
                </c:pt>
                <c:pt idx="7843">
                  <c:v>435.33558606180202</c:v>
                </c:pt>
                <c:pt idx="7844">
                  <c:v>435.39109232038498</c:v>
                </c:pt>
                <c:pt idx="7845">
                  <c:v>435.44659857896698</c:v>
                </c:pt>
                <c:pt idx="7846">
                  <c:v>435.50210483755001</c:v>
                </c:pt>
                <c:pt idx="7847">
                  <c:v>435.55761109613201</c:v>
                </c:pt>
                <c:pt idx="7848">
                  <c:v>435.61311735471401</c:v>
                </c:pt>
                <c:pt idx="7849">
                  <c:v>435.66862361329697</c:v>
                </c:pt>
                <c:pt idx="7850">
                  <c:v>435.72412987187897</c:v>
                </c:pt>
                <c:pt idx="7851">
                  <c:v>435.77963613046199</c:v>
                </c:pt>
                <c:pt idx="7852">
                  <c:v>435.83514238904399</c:v>
                </c:pt>
                <c:pt idx="7853">
                  <c:v>435.89064864762599</c:v>
                </c:pt>
                <c:pt idx="7854">
                  <c:v>435.94615490620902</c:v>
                </c:pt>
                <c:pt idx="7855">
                  <c:v>436.00166116479102</c:v>
                </c:pt>
                <c:pt idx="7856">
                  <c:v>436.05716742337398</c:v>
                </c:pt>
                <c:pt idx="7857">
                  <c:v>436.11267368195598</c:v>
                </c:pt>
                <c:pt idx="7858">
                  <c:v>436.16817994053798</c:v>
                </c:pt>
                <c:pt idx="7859">
                  <c:v>436.223686199121</c:v>
                </c:pt>
                <c:pt idx="7860">
                  <c:v>436.279192457703</c:v>
                </c:pt>
                <c:pt idx="7861">
                  <c:v>436.33469871628603</c:v>
                </c:pt>
                <c:pt idx="7862">
                  <c:v>436.39020497486803</c:v>
                </c:pt>
                <c:pt idx="7863">
                  <c:v>436.44571123345003</c:v>
                </c:pt>
                <c:pt idx="7864">
                  <c:v>436.50121749203299</c:v>
                </c:pt>
                <c:pt idx="7865">
                  <c:v>436.55672375061499</c:v>
                </c:pt>
                <c:pt idx="7866">
                  <c:v>436.61223000919802</c:v>
                </c:pt>
                <c:pt idx="7867">
                  <c:v>436.66773626778001</c:v>
                </c:pt>
                <c:pt idx="7868">
                  <c:v>436.72324252636298</c:v>
                </c:pt>
                <c:pt idx="7869">
                  <c:v>436.77874878494498</c:v>
                </c:pt>
                <c:pt idx="7870">
                  <c:v>436.83425504352698</c:v>
                </c:pt>
                <c:pt idx="7871">
                  <c:v>436.88976130211</c:v>
                </c:pt>
                <c:pt idx="7872">
                  <c:v>436.945267560692</c:v>
                </c:pt>
                <c:pt idx="7873">
                  <c:v>437.00077381927503</c:v>
                </c:pt>
                <c:pt idx="7874">
                  <c:v>437.05628007785702</c:v>
                </c:pt>
                <c:pt idx="7875">
                  <c:v>437.11178633643902</c:v>
                </c:pt>
                <c:pt idx="7876">
                  <c:v>437.16729259502199</c:v>
                </c:pt>
                <c:pt idx="7877">
                  <c:v>437.22279885360399</c:v>
                </c:pt>
                <c:pt idx="7878">
                  <c:v>437.27830511218701</c:v>
                </c:pt>
                <c:pt idx="7879">
                  <c:v>437.33381137076901</c:v>
                </c:pt>
                <c:pt idx="7880">
                  <c:v>437.38931762935101</c:v>
                </c:pt>
                <c:pt idx="7881">
                  <c:v>437.44482388793398</c:v>
                </c:pt>
                <c:pt idx="7882">
                  <c:v>437.50033014651598</c:v>
                </c:pt>
                <c:pt idx="7883">
                  <c:v>437.555836405099</c:v>
                </c:pt>
                <c:pt idx="7884">
                  <c:v>437.611342663681</c:v>
                </c:pt>
                <c:pt idx="7885">
                  <c:v>437.666848922263</c:v>
                </c:pt>
                <c:pt idx="7886">
                  <c:v>437.72235518084602</c:v>
                </c:pt>
                <c:pt idx="7887">
                  <c:v>437.77786143942802</c:v>
                </c:pt>
                <c:pt idx="7888">
                  <c:v>437.83336769801099</c:v>
                </c:pt>
                <c:pt idx="7889">
                  <c:v>437.88887395659299</c:v>
                </c:pt>
                <c:pt idx="7890">
                  <c:v>437.94438021517499</c:v>
                </c:pt>
                <c:pt idx="7891">
                  <c:v>437.99988647375801</c:v>
                </c:pt>
                <c:pt idx="7892">
                  <c:v>438.05539273234001</c:v>
                </c:pt>
                <c:pt idx="7893">
                  <c:v>438.11089899092298</c:v>
                </c:pt>
                <c:pt idx="7894">
                  <c:v>438.16640524950498</c:v>
                </c:pt>
                <c:pt idx="7895">
                  <c:v>438.22191150808698</c:v>
                </c:pt>
                <c:pt idx="7896">
                  <c:v>438.27741776667</c:v>
                </c:pt>
                <c:pt idx="7897">
                  <c:v>438.332924025252</c:v>
                </c:pt>
                <c:pt idx="7898">
                  <c:v>438.38843028383502</c:v>
                </c:pt>
                <c:pt idx="7899">
                  <c:v>438.44393654241702</c:v>
                </c:pt>
                <c:pt idx="7900">
                  <c:v>438.49944280099902</c:v>
                </c:pt>
                <c:pt idx="7901">
                  <c:v>438.55494905958199</c:v>
                </c:pt>
                <c:pt idx="7902">
                  <c:v>438.61045531816399</c:v>
                </c:pt>
                <c:pt idx="7903">
                  <c:v>438.66596157674701</c:v>
                </c:pt>
                <c:pt idx="7904">
                  <c:v>438.72146783532901</c:v>
                </c:pt>
                <c:pt idx="7905">
                  <c:v>438.77697409391101</c:v>
                </c:pt>
                <c:pt idx="7906">
                  <c:v>438.83248035249397</c:v>
                </c:pt>
                <c:pt idx="7907">
                  <c:v>438.88798661107597</c:v>
                </c:pt>
                <c:pt idx="7908">
                  <c:v>438.943492869659</c:v>
                </c:pt>
                <c:pt idx="7909">
                  <c:v>438.998999128241</c:v>
                </c:pt>
                <c:pt idx="7910">
                  <c:v>439.05450538682402</c:v>
                </c:pt>
                <c:pt idx="7911">
                  <c:v>439.11001164540602</c:v>
                </c:pt>
                <c:pt idx="7912">
                  <c:v>439.16551790398802</c:v>
                </c:pt>
                <c:pt idx="7913">
                  <c:v>439.22102416257098</c:v>
                </c:pt>
                <c:pt idx="7914">
                  <c:v>439.27653042115298</c:v>
                </c:pt>
                <c:pt idx="7915">
                  <c:v>439.33203667973601</c:v>
                </c:pt>
                <c:pt idx="7916">
                  <c:v>439.38754293831801</c:v>
                </c:pt>
                <c:pt idx="7917">
                  <c:v>439.44304919690001</c:v>
                </c:pt>
                <c:pt idx="7918">
                  <c:v>439.49855545548297</c:v>
                </c:pt>
                <c:pt idx="7919">
                  <c:v>439.55406171406503</c:v>
                </c:pt>
                <c:pt idx="7920">
                  <c:v>439.60956797264799</c:v>
                </c:pt>
                <c:pt idx="7921">
                  <c:v>439.66507423122999</c:v>
                </c:pt>
                <c:pt idx="7922">
                  <c:v>439.72058048981199</c:v>
                </c:pt>
                <c:pt idx="7923">
                  <c:v>439.77608674839502</c:v>
                </c:pt>
                <c:pt idx="7924">
                  <c:v>439.83159300697702</c:v>
                </c:pt>
                <c:pt idx="7925">
                  <c:v>439.88709926555998</c:v>
                </c:pt>
                <c:pt idx="7926">
                  <c:v>439.94260552414198</c:v>
                </c:pt>
                <c:pt idx="7927">
                  <c:v>439.99811178272398</c:v>
                </c:pt>
                <c:pt idx="7928">
                  <c:v>440.053618041307</c:v>
                </c:pt>
                <c:pt idx="7929">
                  <c:v>440.109124299889</c:v>
                </c:pt>
                <c:pt idx="7930">
                  <c:v>440.16463055847203</c:v>
                </c:pt>
                <c:pt idx="7931">
                  <c:v>440.22013681705403</c:v>
                </c:pt>
                <c:pt idx="7932">
                  <c:v>440.27564307563603</c:v>
                </c:pt>
                <c:pt idx="7933">
                  <c:v>440.33114933421899</c:v>
                </c:pt>
                <c:pt idx="7934">
                  <c:v>440.38665559280099</c:v>
                </c:pt>
                <c:pt idx="7935">
                  <c:v>440.44216185138401</c:v>
                </c:pt>
                <c:pt idx="7936">
                  <c:v>440.49766810996601</c:v>
                </c:pt>
                <c:pt idx="7937">
                  <c:v>440.55317436854801</c:v>
                </c:pt>
                <c:pt idx="7938">
                  <c:v>440.60868062713098</c:v>
                </c:pt>
                <c:pt idx="7939">
                  <c:v>440.66418688571298</c:v>
                </c:pt>
                <c:pt idx="7940">
                  <c:v>440.719693144296</c:v>
                </c:pt>
                <c:pt idx="7941">
                  <c:v>440.775199402878</c:v>
                </c:pt>
                <c:pt idx="7942">
                  <c:v>440.83070566146</c:v>
                </c:pt>
                <c:pt idx="7943">
                  <c:v>440.88621192004302</c:v>
                </c:pt>
                <c:pt idx="7944">
                  <c:v>440.94171817862502</c:v>
                </c:pt>
                <c:pt idx="7945">
                  <c:v>440.99722443720799</c:v>
                </c:pt>
                <c:pt idx="7946">
                  <c:v>441.05273069578999</c:v>
                </c:pt>
                <c:pt idx="7947">
                  <c:v>441.10823695437301</c:v>
                </c:pt>
                <c:pt idx="7948">
                  <c:v>441.16374321295501</c:v>
                </c:pt>
                <c:pt idx="7949">
                  <c:v>441.21924947153701</c:v>
                </c:pt>
                <c:pt idx="7950">
                  <c:v>441.27475573011998</c:v>
                </c:pt>
                <c:pt idx="7951">
                  <c:v>441.33026198870198</c:v>
                </c:pt>
                <c:pt idx="7952">
                  <c:v>441.385768247285</c:v>
                </c:pt>
                <c:pt idx="7953">
                  <c:v>441.441274505867</c:v>
                </c:pt>
                <c:pt idx="7954">
                  <c:v>441.496780764449</c:v>
                </c:pt>
                <c:pt idx="7955">
                  <c:v>441.55228702303202</c:v>
                </c:pt>
                <c:pt idx="7956">
                  <c:v>441.60779328161402</c:v>
                </c:pt>
                <c:pt idx="7957">
                  <c:v>441.66329954019699</c:v>
                </c:pt>
                <c:pt idx="7958">
                  <c:v>441.71880579877899</c:v>
                </c:pt>
                <c:pt idx="7959">
                  <c:v>441.77431205736099</c:v>
                </c:pt>
                <c:pt idx="7960">
                  <c:v>441.82981831594401</c:v>
                </c:pt>
                <c:pt idx="7961">
                  <c:v>441.88532457452601</c:v>
                </c:pt>
                <c:pt idx="7962">
                  <c:v>441.94083083310898</c:v>
                </c:pt>
                <c:pt idx="7963">
                  <c:v>441.99633709169098</c:v>
                </c:pt>
                <c:pt idx="7964">
                  <c:v>442.05184335027297</c:v>
                </c:pt>
                <c:pt idx="7965">
                  <c:v>442.107349608856</c:v>
                </c:pt>
                <c:pt idx="7966">
                  <c:v>442.162855867438</c:v>
                </c:pt>
                <c:pt idx="7967">
                  <c:v>442.21836212602102</c:v>
                </c:pt>
                <c:pt idx="7968">
                  <c:v>442.27386838460302</c:v>
                </c:pt>
                <c:pt idx="7969">
                  <c:v>442.32937464318502</c:v>
                </c:pt>
                <c:pt idx="7970">
                  <c:v>442.38488090176799</c:v>
                </c:pt>
                <c:pt idx="7971">
                  <c:v>442.44038716034999</c:v>
                </c:pt>
                <c:pt idx="7972">
                  <c:v>442.49589341893301</c:v>
                </c:pt>
                <c:pt idx="7973">
                  <c:v>442.55139967751501</c:v>
                </c:pt>
                <c:pt idx="7974">
                  <c:v>442.60690593609701</c:v>
                </c:pt>
                <c:pt idx="7975">
                  <c:v>442.66241219467997</c:v>
                </c:pt>
                <c:pt idx="7976">
                  <c:v>442.71791845326197</c:v>
                </c:pt>
                <c:pt idx="7977">
                  <c:v>442.773424711845</c:v>
                </c:pt>
                <c:pt idx="7978">
                  <c:v>442.828930970427</c:v>
                </c:pt>
                <c:pt idx="7979">
                  <c:v>442.884437229009</c:v>
                </c:pt>
                <c:pt idx="7980">
                  <c:v>442.93994348759202</c:v>
                </c:pt>
                <c:pt idx="7981">
                  <c:v>442.99544974617402</c:v>
                </c:pt>
                <c:pt idx="7982">
                  <c:v>443.05095600475698</c:v>
                </c:pt>
                <c:pt idx="7983">
                  <c:v>443.10646226333898</c:v>
                </c:pt>
                <c:pt idx="7984">
                  <c:v>443.16196852192098</c:v>
                </c:pt>
                <c:pt idx="7985">
                  <c:v>443.21747478050401</c:v>
                </c:pt>
                <c:pt idx="7986">
                  <c:v>443.27298103908601</c:v>
                </c:pt>
                <c:pt idx="7987">
                  <c:v>443.32848729766903</c:v>
                </c:pt>
                <c:pt idx="7988">
                  <c:v>443.38399355625103</c:v>
                </c:pt>
                <c:pt idx="7989">
                  <c:v>443.43949981483303</c:v>
                </c:pt>
                <c:pt idx="7990">
                  <c:v>443.49500607341599</c:v>
                </c:pt>
                <c:pt idx="7991">
                  <c:v>443.55051233199799</c:v>
                </c:pt>
                <c:pt idx="7992">
                  <c:v>443.60601859058102</c:v>
                </c:pt>
                <c:pt idx="7993">
                  <c:v>443.66152484916302</c:v>
                </c:pt>
                <c:pt idx="7994">
                  <c:v>443.71703110774598</c:v>
                </c:pt>
                <c:pt idx="7995">
                  <c:v>443.77253736632798</c:v>
                </c:pt>
                <c:pt idx="7996">
                  <c:v>443.82804362490998</c:v>
                </c:pt>
                <c:pt idx="7997">
                  <c:v>443.883549883493</c:v>
                </c:pt>
                <c:pt idx="7998">
                  <c:v>443.939056142075</c:v>
                </c:pt>
                <c:pt idx="7999">
                  <c:v>443.99456240065803</c:v>
                </c:pt>
                <c:pt idx="8000">
                  <c:v>444.05006865924003</c:v>
                </c:pt>
                <c:pt idx="8001">
                  <c:v>444.10557491782203</c:v>
                </c:pt>
                <c:pt idx="8002">
                  <c:v>444.16108117640499</c:v>
                </c:pt>
                <c:pt idx="8003">
                  <c:v>444.21658743498699</c:v>
                </c:pt>
                <c:pt idx="8004">
                  <c:v>444.27209369357001</c:v>
                </c:pt>
                <c:pt idx="8005">
                  <c:v>444.32759995215201</c:v>
                </c:pt>
                <c:pt idx="8006">
                  <c:v>444.38310621073401</c:v>
                </c:pt>
                <c:pt idx="8007">
                  <c:v>444.43861246931698</c:v>
                </c:pt>
                <c:pt idx="8008">
                  <c:v>444.49411872789898</c:v>
                </c:pt>
                <c:pt idx="8009">
                  <c:v>444.549624986482</c:v>
                </c:pt>
                <c:pt idx="8010">
                  <c:v>444.605131245064</c:v>
                </c:pt>
                <c:pt idx="8011">
                  <c:v>444.660637503646</c:v>
                </c:pt>
                <c:pt idx="8012">
                  <c:v>444.71614376222902</c:v>
                </c:pt>
                <c:pt idx="8013">
                  <c:v>444.77165002081102</c:v>
                </c:pt>
                <c:pt idx="8014">
                  <c:v>444.82715627939399</c:v>
                </c:pt>
                <c:pt idx="8015">
                  <c:v>444.88266253797599</c:v>
                </c:pt>
                <c:pt idx="8016">
                  <c:v>444.93816879655799</c:v>
                </c:pt>
                <c:pt idx="8017">
                  <c:v>444.99367505514101</c:v>
                </c:pt>
                <c:pt idx="8018">
                  <c:v>445.04918131372301</c:v>
                </c:pt>
                <c:pt idx="8019">
                  <c:v>445.10468757230598</c:v>
                </c:pt>
                <c:pt idx="8020">
                  <c:v>445.16019383088798</c:v>
                </c:pt>
                <c:pt idx="8021">
                  <c:v>445.21570008946998</c:v>
                </c:pt>
                <c:pt idx="8022">
                  <c:v>445.271206348053</c:v>
                </c:pt>
                <c:pt idx="8023">
                  <c:v>445.326712606635</c:v>
                </c:pt>
                <c:pt idx="8024">
                  <c:v>445.38221886521802</c:v>
                </c:pt>
                <c:pt idx="8025">
                  <c:v>445.43772512380002</c:v>
                </c:pt>
                <c:pt idx="8026">
                  <c:v>445.49323138238202</c:v>
                </c:pt>
                <c:pt idx="8027">
                  <c:v>445.54873764096499</c:v>
                </c:pt>
                <c:pt idx="8028">
                  <c:v>445.60424389954699</c:v>
                </c:pt>
                <c:pt idx="8029">
                  <c:v>445.65975015813001</c:v>
                </c:pt>
                <c:pt idx="8030">
                  <c:v>445.71525641671201</c:v>
                </c:pt>
                <c:pt idx="8031">
                  <c:v>445.77076267529497</c:v>
                </c:pt>
                <c:pt idx="8032">
                  <c:v>445.82626893387697</c:v>
                </c:pt>
                <c:pt idx="8033">
                  <c:v>445.88177519245897</c:v>
                </c:pt>
                <c:pt idx="8034">
                  <c:v>445.937281451042</c:v>
                </c:pt>
                <c:pt idx="8035">
                  <c:v>445.992787709624</c:v>
                </c:pt>
                <c:pt idx="8036">
                  <c:v>446.04829396820702</c:v>
                </c:pt>
                <c:pt idx="8037">
                  <c:v>446.10380022678902</c:v>
                </c:pt>
                <c:pt idx="8038">
                  <c:v>446.15930648537102</c:v>
                </c:pt>
                <c:pt idx="8039">
                  <c:v>446.21481274395398</c:v>
                </c:pt>
                <c:pt idx="8040">
                  <c:v>446.27031900253598</c:v>
                </c:pt>
                <c:pt idx="8041">
                  <c:v>446.32582526111901</c:v>
                </c:pt>
                <c:pt idx="8042">
                  <c:v>446.38133151970101</c:v>
                </c:pt>
                <c:pt idx="8043">
                  <c:v>446.43683777828301</c:v>
                </c:pt>
                <c:pt idx="8044">
                  <c:v>446.49234403686597</c:v>
                </c:pt>
                <c:pt idx="8045">
                  <c:v>446.54785029544797</c:v>
                </c:pt>
                <c:pt idx="8046">
                  <c:v>446.603356554031</c:v>
                </c:pt>
                <c:pt idx="8047">
                  <c:v>446.65886281261299</c:v>
                </c:pt>
                <c:pt idx="8048">
                  <c:v>446.71436907119499</c:v>
                </c:pt>
                <c:pt idx="8049">
                  <c:v>446.76987532977802</c:v>
                </c:pt>
                <c:pt idx="8050">
                  <c:v>446.82538158836002</c:v>
                </c:pt>
                <c:pt idx="8051">
                  <c:v>446.88088784694298</c:v>
                </c:pt>
                <c:pt idx="8052">
                  <c:v>446.93639410552498</c:v>
                </c:pt>
                <c:pt idx="8053">
                  <c:v>446.99190036410698</c:v>
                </c:pt>
                <c:pt idx="8054">
                  <c:v>447.04740662269</c:v>
                </c:pt>
                <c:pt idx="8055">
                  <c:v>447.102912881272</c:v>
                </c:pt>
                <c:pt idx="8056">
                  <c:v>447.15841913985503</c:v>
                </c:pt>
                <c:pt idx="8057">
                  <c:v>447.21392539843703</c:v>
                </c:pt>
                <c:pt idx="8058">
                  <c:v>447.26943165701903</c:v>
                </c:pt>
                <c:pt idx="8059">
                  <c:v>447.32493791560199</c:v>
                </c:pt>
                <c:pt idx="8060">
                  <c:v>447.38044417418399</c:v>
                </c:pt>
                <c:pt idx="8061">
                  <c:v>447.43595043276702</c:v>
                </c:pt>
                <c:pt idx="8062">
                  <c:v>447.49145669134901</c:v>
                </c:pt>
                <c:pt idx="8063">
                  <c:v>447.54696294993101</c:v>
                </c:pt>
                <c:pt idx="8064">
                  <c:v>447.60246920851398</c:v>
                </c:pt>
                <c:pt idx="8065">
                  <c:v>447.65797546709598</c:v>
                </c:pt>
                <c:pt idx="8066">
                  <c:v>447.713481725679</c:v>
                </c:pt>
                <c:pt idx="8067">
                  <c:v>447.768987984261</c:v>
                </c:pt>
                <c:pt idx="8068">
                  <c:v>447.82449424284403</c:v>
                </c:pt>
                <c:pt idx="8069">
                  <c:v>447.88000050142603</c:v>
                </c:pt>
                <c:pt idx="8070">
                  <c:v>447.93550676000802</c:v>
                </c:pt>
                <c:pt idx="8071">
                  <c:v>447.99101301859099</c:v>
                </c:pt>
                <c:pt idx="8072">
                  <c:v>448.04651927717299</c:v>
                </c:pt>
                <c:pt idx="8073">
                  <c:v>448.10202553575601</c:v>
                </c:pt>
                <c:pt idx="8074">
                  <c:v>448.15753179433801</c:v>
                </c:pt>
                <c:pt idx="8075">
                  <c:v>448.21303805292001</c:v>
                </c:pt>
                <c:pt idx="8076">
                  <c:v>448.26854431150298</c:v>
                </c:pt>
                <c:pt idx="8077">
                  <c:v>448.32405057008498</c:v>
                </c:pt>
                <c:pt idx="8078">
                  <c:v>448.379556828668</c:v>
                </c:pt>
                <c:pt idx="8079">
                  <c:v>448.43506308725</c:v>
                </c:pt>
                <c:pt idx="8080">
                  <c:v>448.490569345832</c:v>
                </c:pt>
                <c:pt idx="8081">
                  <c:v>448.54607560441502</c:v>
                </c:pt>
                <c:pt idx="8082">
                  <c:v>448.60158186299702</c:v>
                </c:pt>
                <c:pt idx="8083">
                  <c:v>448.65708812157999</c:v>
                </c:pt>
                <c:pt idx="8084">
                  <c:v>448.71259438016199</c:v>
                </c:pt>
                <c:pt idx="8085">
                  <c:v>448.76810063874399</c:v>
                </c:pt>
                <c:pt idx="8086">
                  <c:v>448.82360689732701</c:v>
                </c:pt>
                <c:pt idx="8087">
                  <c:v>448.87911315590901</c:v>
                </c:pt>
                <c:pt idx="8088">
                  <c:v>448.93461941449198</c:v>
                </c:pt>
                <c:pt idx="8089">
                  <c:v>448.99012567307398</c:v>
                </c:pt>
                <c:pt idx="8090">
                  <c:v>449.04563193165598</c:v>
                </c:pt>
                <c:pt idx="8091">
                  <c:v>449.101138190239</c:v>
                </c:pt>
                <c:pt idx="8092">
                  <c:v>449.156644448821</c:v>
                </c:pt>
                <c:pt idx="8093">
                  <c:v>449.21215070740402</c:v>
                </c:pt>
                <c:pt idx="8094">
                  <c:v>449.26765696598602</c:v>
                </c:pt>
                <c:pt idx="8095">
                  <c:v>449.32316322456802</c:v>
                </c:pt>
                <c:pt idx="8096">
                  <c:v>449.37866948315099</c:v>
                </c:pt>
                <c:pt idx="8097">
                  <c:v>449.43417574173299</c:v>
                </c:pt>
                <c:pt idx="8098">
                  <c:v>449.48968200031601</c:v>
                </c:pt>
                <c:pt idx="8099">
                  <c:v>449.54518825889801</c:v>
                </c:pt>
                <c:pt idx="8100">
                  <c:v>449.60069451748001</c:v>
                </c:pt>
                <c:pt idx="8101">
                  <c:v>449.65620077606297</c:v>
                </c:pt>
                <c:pt idx="8102">
                  <c:v>449.71170703464497</c:v>
                </c:pt>
                <c:pt idx="8103">
                  <c:v>449.767213293228</c:v>
                </c:pt>
                <c:pt idx="8104">
                  <c:v>449.82271955181</c:v>
                </c:pt>
                <c:pt idx="8105">
                  <c:v>449.87822581039302</c:v>
                </c:pt>
                <c:pt idx="8106">
                  <c:v>449.93373206897502</c:v>
                </c:pt>
                <c:pt idx="8107">
                  <c:v>449.98923832755702</c:v>
                </c:pt>
                <c:pt idx="8108">
                  <c:v>450.04474458613998</c:v>
                </c:pt>
                <c:pt idx="8109">
                  <c:v>450.10025084472198</c:v>
                </c:pt>
                <c:pt idx="8110">
                  <c:v>450.15575710330501</c:v>
                </c:pt>
                <c:pt idx="8111">
                  <c:v>450.21126336188701</c:v>
                </c:pt>
                <c:pt idx="8112">
                  <c:v>450.26676962046901</c:v>
                </c:pt>
                <c:pt idx="8113">
                  <c:v>450.32227587905197</c:v>
                </c:pt>
                <c:pt idx="8114">
                  <c:v>450.37778213763397</c:v>
                </c:pt>
                <c:pt idx="8115">
                  <c:v>450.43328839621699</c:v>
                </c:pt>
                <c:pt idx="8116">
                  <c:v>450.48879465479899</c:v>
                </c:pt>
                <c:pt idx="8117">
                  <c:v>450.54430091338099</c:v>
                </c:pt>
                <c:pt idx="8118">
                  <c:v>450.59980717196402</c:v>
                </c:pt>
                <c:pt idx="8119">
                  <c:v>450.65531343054602</c:v>
                </c:pt>
                <c:pt idx="8120">
                  <c:v>450.71081968912898</c:v>
                </c:pt>
                <c:pt idx="8121">
                  <c:v>450.76632594771098</c:v>
                </c:pt>
                <c:pt idx="8122">
                  <c:v>450.82183220629298</c:v>
                </c:pt>
                <c:pt idx="8123">
                  <c:v>450.877338464876</c:v>
                </c:pt>
                <c:pt idx="8124">
                  <c:v>450.932844723458</c:v>
                </c:pt>
                <c:pt idx="8125">
                  <c:v>450.98835098204103</c:v>
                </c:pt>
                <c:pt idx="8126">
                  <c:v>451.04385724062303</c:v>
                </c:pt>
                <c:pt idx="8127">
                  <c:v>451.09936349920503</c:v>
                </c:pt>
                <c:pt idx="8128">
                  <c:v>451.15486975778799</c:v>
                </c:pt>
                <c:pt idx="8129">
                  <c:v>451.21037601636999</c:v>
                </c:pt>
                <c:pt idx="8130">
                  <c:v>451.26588227495301</c:v>
                </c:pt>
                <c:pt idx="8131">
                  <c:v>451.32138853353501</c:v>
                </c:pt>
                <c:pt idx="8132">
                  <c:v>451.37689479211701</c:v>
                </c:pt>
                <c:pt idx="8133">
                  <c:v>451.43240105069998</c:v>
                </c:pt>
                <c:pt idx="8134">
                  <c:v>451.48790730928198</c:v>
                </c:pt>
                <c:pt idx="8135">
                  <c:v>451.543413567865</c:v>
                </c:pt>
                <c:pt idx="8136">
                  <c:v>451.598919826447</c:v>
                </c:pt>
                <c:pt idx="8137">
                  <c:v>451.654426085029</c:v>
                </c:pt>
                <c:pt idx="8138">
                  <c:v>451.70993234361202</c:v>
                </c:pt>
                <c:pt idx="8139">
                  <c:v>451.76543860219402</c:v>
                </c:pt>
                <c:pt idx="8140">
                  <c:v>451.82094486077699</c:v>
                </c:pt>
                <c:pt idx="8141">
                  <c:v>451.87645111935899</c:v>
                </c:pt>
                <c:pt idx="8142">
                  <c:v>451.93195737794099</c:v>
                </c:pt>
                <c:pt idx="8143">
                  <c:v>451.98746363652401</c:v>
                </c:pt>
                <c:pt idx="8144">
                  <c:v>452.04296989510601</c:v>
                </c:pt>
                <c:pt idx="8145">
                  <c:v>452.09847615368898</c:v>
                </c:pt>
                <c:pt idx="8146">
                  <c:v>452.15398241227098</c:v>
                </c:pt>
                <c:pt idx="8147">
                  <c:v>452.20948867085298</c:v>
                </c:pt>
                <c:pt idx="8148">
                  <c:v>452.264994929436</c:v>
                </c:pt>
                <c:pt idx="8149">
                  <c:v>452.320501188018</c:v>
                </c:pt>
                <c:pt idx="8150">
                  <c:v>452.37600744660102</c:v>
                </c:pt>
                <c:pt idx="8151">
                  <c:v>452.43151370518302</c:v>
                </c:pt>
                <c:pt idx="8152">
                  <c:v>452.48701996376599</c:v>
                </c:pt>
                <c:pt idx="8153">
                  <c:v>452.54252622234799</c:v>
                </c:pt>
                <c:pt idx="8154">
                  <c:v>452.59803248092999</c:v>
                </c:pt>
                <c:pt idx="8155">
                  <c:v>452.65353873951301</c:v>
                </c:pt>
                <c:pt idx="8156">
                  <c:v>452.70904499809501</c:v>
                </c:pt>
                <c:pt idx="8157">
                  <c:v>452.76455125667798</c:v>
                </c:pt>
                <c:pt idx="8158">
                  <c:v>452.82005751525998</c:v>
                </c:pt>
                <c:pt idx="8159">
                  <c:v>452.87556377384198</c:v>
                </c:pt>
                <c:pt idx="8160">
                  <c:v>452.931070032425</c:v>
                </c:pt>
                <c:pt idx="8161">
                  <c:v>452.986576291007</c:v>
                </c:pt>
                <c:pt idx="8162">
                  <c:v>453.04208254959002</c:v>
                </c:pt>
                <c:pt idx="8163">
                  <c:v>453.09758880817202</c:v>
                </c:pt>
                <c:pt idx="8164">
                  <c:v>453.15309506675402</c:v>
                </c:pt>
                <c:pt idx="8165">
                  <c:v>453.20860132533699</c:v>
                </c:pt>
                <c:pt idx="8166">
                  <c:v>453.26410758391899</c:v>
                </c:pt>
                <c:pt idx="8167">
                  <c:v>453.31961384250201</c:v>
                </c:pt>
                <c:pt idx="8168">
                  <c:v>453.37512010108401</c:v>
                </c:pt>
                <c:pt idx="8169">
                  <c:v>453.43062635966601</c:v>
                </c:pt>
                <c:pt idx="8170">
                  <c:v>453.48613261824897</c:v>
                </c:pt>
                <c:pt idx="8171">
                  <c:v>453.54163887683097</c:v>
                </c:pt>
                <c:pt idx="8172">
                  <c:v>453.597145135414</c:v>
                </c:pt>
                <c:pt idx="8173">
                  <c:v>453.652651393996</c:v>
                </c:pt>
                <c:pt idx="8174">
                  <c:v>453.708157652578</c:v>
                </c:pt>
                <c:pt idx="8175">
                  <c:v>453.76366391116102</c:v>
                </c:pt>
                <c:pt idx="8176">
                  <c:v>453.81917016974302</c:v>
                </c:pt>
                <c:pt idx="8177">
                  <c:v>453.87467642832598</c:v>
                </c:pt>
                <c:pt idx="8178">
                  <c:v>453.93018268690798</c:v>
                </c:pt>
                <c:pt idx="8179">
                  <c:v>453.98568894548998</c:v>
                </c:pt>
                <c:pt idx="8180">
                  <c:v>454.04119520407301</c:v>
                </c:pt>
                <c:pt idx="8181">
                  <c:v>454.09670146265501</c:v>
                </c:pt>
                <c:pt idx="8182">
                  <c:v>454.15220772123803</c:v>
                </c:pt>
                <c:pt idx="8183">
                  <c:v>454.20771397982003</c:v>
                </c:pt>
                <c:pt idx="8184">
                  <c:v>454.26322023840203</c:v>
                </c:pt>
                <c:pt idx="8185">
                  <c:v>454.31872649698499</c:v>
                </c:pt>
                <c:pt idx="8186">
                  <c:v>454.37423275556699</c:v>
                </c:pt>
                <c:pt idx="8187">
                  <c:v>454.42973901415002</c:v>
                </c:pt>
                <c:pt idx="8188">
                  <c:v>454.48524527273202</c:v>
                </c:pt>
                <c:pt idx="8189">
                  <c:v>454.54075153131498</c:v>
                </c:pt>
                <c:pt idx="8190">
                  <c:v>454.59625778989698</c:v>
                </c:pt>
                <c:pt idx="8191">
                  <c:v>454.65176404847898</c:v>
                </c:pt>
                <c:pt idx="8192">
                  <c:v>454.707270307062</c:v>
                </c:pt>
                <c:pt idx="8193">
                  <c:v>454.762776565644</c:v>
                </c:pt>
                <c:pt idx="8194">
                  <c:v>454.81828282422703</c:v>
                </c:pt>
                <c:pt idx="8195">
                  <c:v>454.87378908280903</c:v>
                </c:pt>
                <c:pt idx="8196">
                  <c:v>454.92929534139103</c:v>
                </c:pt>
                <c:pt idx="8197">
                  <c:v>454.98480159997399</c:v>
                </c:pt>
                <c:pt idx="8198">
                  <c:v>455.04030785855599</c:v>
                </c:pt>
                <c:pt idx="8199">
                  <c:v>455.09581411713901</c:v>
                </c:pt>
                <c:pt idx="8200">
                  <c:v>455.15132037572101</c:v>
                </c:pt>
                <c:pt idx="8201">
                  <c:v>455.20682663430301</c:v>
                </c:pt>
                <c:pt idx="8202">
                  <c:v>455.26233289288598</c:v>
                </c:pt>
                <c:pt idx="8203">
                  <c:v>455.31783915146798</c:v>
                </c:pt>
                <c:pt idx="8204">
                  <c:v>455.373345410051</c:v>
                </c:pt>
                <c:pt idx="8205">
                  <c:v>455.428851668633</c:v>
                </c:pt>
                <c:pt idx="8206">
                  <c:v>455.484357927215</c:v>
                </c:pt>
                <c:pt idx="8207">
                  <c:v>455.53986418579802</c:v>
                </c:pt>
                <c:pt idx="8208">
                  <c:v>455.59537044438002</c:v>
                </c:pt>
                <c:pt idx="8209">
                  <c:v>455.65087670296299</c:v>
                </c:pt>
                <c:pt idx="8210">
                  <c:v>455.70638296154499</c:v>
                </c:pt>
                <c:pt idx="8211">
                  <c:v>455.76188922012699</c:v>
                </c:pt>
                <c:pt idx="8212">
                  <c:v>455.81739547871001</c:v>
                </c:pt>
                <c:pt idx="8213">
                  <c:v>455.87290173729201</c:v>
                </c:pt>
                <c:pt idx="8214">
                  <c:v>455.92840799587498</c:v>
                </c:pt>
                <c:pt idx="8215">
                  <c:v>455.98391425445698</c:v>
                </c:pt>
                <c:pt idx="8216">
                  <c:v>456.03942051303898</c:v>
                </c:pt>
                <c:pt idx="8217">
                  <c:v>456.094926771622</c:v>
                </c:pt>
                <c:pt idx="8218">
                  <c:v>456.150433030204</c:v>
                </c:pt>
                <c:pt idx="8219">
                  <c:v>456.20593928878702</c:v>
                </c:pt>
                <c:pt idx="8220">
                  <c:v>456.26144554736902</c:v>
                </c:pt>
                <c:pt idx="8221">
                  <c:v>456.31695180595102</c:v>
                </c:pt>
                <c:pt idx="8222">
                  <c:v>456.37245806453399</c:v>
                </c:pt>
                <c:pt idx="8223">
                  <c:v>456.42796432311599</c:v>
                </c:pt>
                <c:pt idx="8224">
                  <c:v>456.48347058169901</c:v>
                </c:pt>
                <c:pt idx="8225">
                  <c:v>456.53897684028101</c:v>
                </c:pt>
                <c:pt idx="8226">
                  <c:v>456.59448309886301</c:v>
                </c:pt>
                <c:pt idx="8227">
                  <c:v>456.64998935744597</c:v>
                </c:pt>
                <c:pt idx="8228">
                  <c:v>456.70549561602797</c:v>
                </c:pt>
                <c:pt idx="8229">
                  <c:v>456.761001874611</c:v>
                </c:pt>
                <c:pt idx="8230">
                  <c:v>456.816508133193</c:v>
                </c:pt>
                <c:pt idx="8231">
                  <c:v>456.87201439177602</c:v>
                </c:pt>
                <c:pt idx="8232">
                  <c:v>456.92752065035802</c:v>
                </c:pt>
                <c:pt idx="8233">
                  <c:v>456.98302690894002</c:v>
                </c:pt>
                <c:pt idx="8234">
                  <c:v>457.03853316752298</c:v>
                </c:pt>
                <c:pt idx="8235">
                  <c:v>457.09403942610498</c:v>
                </c:pt>
                <c:pt idx="8236">
                  <c:v>457.14954568468801</c:v>
                </c:pt>
                <c:pt idx="8237">
                  <c:v>457.20505194327001</c:v>
                </c:pt>
                <c:pt idx="8238">
                  <c:v>457.26055820185201</c:v>
                </c:pt>
                <c:pt idx="8239">
                  <c:v>457.31606446043497</c:v>
                </c:pt>
                <c:pt idx="8240">
                  <c:v>457.37157071901697</c:v>
                </c:pt>
                <c:pt idx="8241">
                  <c:v>457.4270769776</c:v>
                </c:pt>
                <c:pt idx="8242">
                  <c:v>457.48258323618199</c:v>
                </c:pt>
                <c:pt idx="8243">
                  <c:v>457.53808949476399</c:v>
                </c:pt>
                <c:pt idx="8244">
                  <c:v>457.59359575334702</c:v>
                </c:pt>
                <c:pt idx="8245">
                  <c:v>457.64910201192902</c:v>
                </c:pt>
                <c:pt idx="8246">
                  <c:v>457.70460827051198</c:v>
                </c:pt>
                <c:pt idx="8247">
                  <c:v>457.76011452909398</c:v>
                </c:pt>
                <c:pt idx="8248">
                  <c:v>457.81562078767598</c:v>
                </c:pt>
                <c:pt idx="8249">
                  <c:v>457.87112704625901</c:v>
                </c:pt>
                <c:pt idx="8250">
                  <c:v>457.926633304841</c:v>
                </c:pt>
                <c:pt idx="8251">
                  <c:v>457.98213956342403</c:v>
                </c:pt>
                <c:pt idx="8252">
                  <c:v>458.03764582200603</c:v>
                </c:pt>
                <c:pt idx="8253">
                  <c:v>458.09315208058803</c:v>
                </c:pt>
                <c:pt idx="8254">
                  <c:v>458.14865833917099</c:v>
                </c:pt>
                <c:pt idx="8255">
                  <c:v>458.20416459775299</c:v>
                </c:pt>
                <c:pt idx="8256">
                  <c:v>458.25967085633602</c:v>
                </c:pt>
                <c:pt idx="8257">
                  <c:v>458.31517711491801</c:v>
                </c:pt>
                <c:pt idx="8258">
                  <c:v>458.37068337350001</c:v>
                </c:pt>
                <c:pt idx="8259">
                  <c:v>458.42618963208298</c:v>
                </c:pt>
                <c:pt idx="8260">
                  <c:v>458.48169589066498</c:v>
                </c:pt>
                <c:pt idx="8261">
                  <c:v>458.537202149248</c:v>
                </c:pt>
                <c:pt idx="8262">
                  <c:v>458.59270840783</c:v>
                </c:pt>
                <c:pt idx="8263">
                  <c:v>458.648214666412</c:v>
                </c:pt>
                <c:pt idx="8264">
                  <c:v>458.70372092499503</c:v>
                </c:pt>
                <c:pt idx="8265">
                  <c:v>458.75922718357702</c:v>
                </c:pt>
                <c:pt idx="8266">
                  <c:v>458.81473344215999</c:v>
                </c:pt>
                <c:pt idx="8267">
                  <c:v>458.87023970074199</c:v>
                </c:pt>
                <c:pt idx="8268">
                  <c:v>458.92574595932501</c:v>
                </c:pt>
                <c:pt idx="8269">
                  <c:v>458.98125221790701</c:v>
                </c:pt>
                <c:pt idx="8270">
                  <c:v>459.03675847648901</c:v>
                </c:pt>
                <c:pt idx="8271">
                  <c:v>459.09226473507198</c:v>
                </c:pt>
                <c:pt idx="8272">
                  <c:v>459.14777099365398</c:v>
                </c:pt>
                <c:pt idx="8273">
                  <c:v>459.203277252237</c:v>
                </c:pt>
                <c:pt idx="8274">
                  <c:v>459.258783510819</c:v>
                </c:pt>
                <c:pt idx="8275">
                  <c:v>459.314289769401</c:v>
                </c:pt>
                <c:pt idx="8276">
                  <c:v>459.36979602798402</c:v>
                </c:pt>
                <c:pt idx="8277">
                  <c:v>459.42530228656602</c:v>
                </c:pt>
                <c:pt idx="8278">
                  <c:v>459.48080854514899</c:v>
                </c:pt>
                <c:pt idx="8279">
                  <c:v>459.53631480373099</c:v>
                </c:pt>
                <c:pt idx="8280">
                  <c:v>459.59182106231299</c:v>
                </c:pt>
                <c:pt idx="8281">
                  <c:v>459.64732732089601</c:v>
                </c:pt>
                <c:pt idx="8282">
                  <c:v>459.70283357947801</c:v>
                </c:pt>
                <c:pt idx="8283">
                  <c:v>459.75833983806098</c:v>
                </c:pt>
                <c:pt idx="8284">
                  <c:v>459.81384609664298</c:v>
                </c:pt>
                <c:pt idx="8285">
                  <c:v>459.86935235522498</c:v>
                </c:pt>
                <c:pt idx="8286">
                  <c:v>459.924858613808</c:v>
                </c:pt>
                <c:pt idx="8287">
                  <c:v>459.98036487239</c:v>
                </c:pt>
                <c:pt idx="8288">
                  <c:v>460.03587113097302</c:v>
                </c:pt>
                <c:pt idx="8289">
                  <c:v>460.09137738955502</c:v>
                </c:pt>
                <c:pt idx="8290">
                  <c:v>460.14688364813702</c:v>
                </c:pt>
                <c:pt idx="8291">
                  <c:v>460.20238990671999</c:v>
                </c:pt>
                <c:pt idx="8292">
                  <c:v>460.25789616530199</c:v>
                </c:pt>
                <c:pt idx="8293">
                  <c:v>460.31340242388501</c:v>
                </c:pt>
                <c:pt idx="8294">
                  <c:v>460.36890868246701</c:v>
                </c:pt>
                <c:pt idx="8295">
                  <c:v>460.42441494104901</c:v>
                </c:pt>
                <c:pt idx="8296">
                  <c:v>460.47992119963197</c:v>
                </c:pt>
                <c:pt idx="8297">
                  <c:v>460.53542745821397</c:v>
                </c:pt>
                <c:pt idx="8298">
                  <c:v>460.590933716797</c:v>
                </c:pt>
                <c:pt idx="8299">
                  <c:v>460.646439975379</c:v>
                </c:pt>
                <c:pt idx="8300">
                  <c:v>460.701946233961</c:v>
                </c:pt>
                <c:pt idx="8301">
                  <c:v>460.75745249254402</c:v>
                </c:pt>
                <c:pt idx="8302">
                  <c:v>460.81295875112602</c:v>
                </c:pt>
                <c:pt idx="8303">
                  <c:v>460.86846500970898</c:v>
                </c:pt>
                <c:pt idx="8304">
                  <c:v>460.92397126829098</c:v>
                </c:pt>
                <c:pt idx="8305">
                  <c:v>460.97947752687401</c:v>
                </c:pt>
                <c:pt idx="8306">
                  <c:v>461.03498378545601</c:v>
                </c:pt>
                <c:pt idx="8307">
                  <c:v>461.09049004403801</c:v>
                </c:pt>
                <c:pt idx="8308">
                  <c:v>461.14599630262097</c:v>
                </c:pt>
                <c:pt idx="8309">
                  <c:v>461.20150256120297</c:v>
                </c:pt>
                <c:pt idx="8310">
                  <c:v>461.25700881978503</c:v>
                </c:pt>
                <c:pt idx="8311">
                  <c:v>461.31251507836799</c:v>
                </c:pt>
                <c:pt idx="8312">
                  <c:v>461.36802133694999</c:v>
                </c:pt>
                <c:pt idx="8313">
                  <c:v>461.42352759553302</c:v>
                </c:pt>
                <c:pt idx="8314">
                  <c:v>461.47903385411502</c:v>
                </c:pt>
                <c:pt idx="8315">
                  <c:v>461.53454011269798</c:v>
                </c:pt>
                <c:pt idx="8316">
                  <c:v>461.59004637127998</c:v>
                </c:pt>
                <c:pt idx="8317">
                  <c:v>461.64555262986198</c:v>
                </c:pt>
                <c:pt idx="8318">
                  <c:v>461.701058888445</c:v>
                </c:pt>
                <c:pt idx="8319">
                  <c:v>461.756565147027</c:v>
                </c:pt>
                <c:pt idx="8320">
                  <c:v>461.81207140561003</c:v>
                </c:pt>
                <c:pt idx="8321">
                  <c:v>461.86757766419203</c:v>
                </c:pt>
                <c:pt idx="8322">
                  <c:v>461.92308392277403</c:v>
                </c:pt>
                <c:pt idx="8323">
                  <c:v>461.97859018135699</c:v>
                </c:pt>
                <c:pt idx="8324">
                  <c:v>462.03409643993899</c:v>
                </c:pt>
                <c:pt idx="8325">
                  <c:v>462.08960269852201</c:v>
                </c:pt>
                <c:pt idx="8326">
                  <c:v>462.14510895710401</c:v>
                </c:pt>
                <c:pt idx="8327">
                  <c:v>462.20061521568601</c:v>
                </c:pt>
                <c:pt idx="8328">
                  <c:v>462.25612147426898</c:v>
                </c:pt>
                <c:pt idx="8329">
                  <c:v>462.31162773285098</c:v>
                </c:pt>
                <c:pt idx="8330">
                  <c:v>462.367133991434</c:v>
                </c:pt>
                <c:pt idx="8331">
                  <c:v>462.422640250016</c:v>
                </c:pt>
                <c:pt idx="8332">
                  <c:v>462.478146508598</c:v>
                </c:pt>
                <c:pt idx="8333">
                  <c:v>462.53365276718102</c:v>
                </c:pt>
                <c:pt idx="8334">
                  <c:v>462.58915902576302</c:v>
                </c:pt>
                <c:pt idx="8335">
                  <c:v>462.64466528434599</c:v>
                </c:pt>
                <c:pt idx="8336">
                  <c:v>462.70017154292799</c:v>
                </c:pt>
                <c:pt idx="8337">
                  <c:v>462.75567780150999</c:v>
                </c:pt>
                <c:pt idx="8338">
                  <c:v>462.81118406009301</c:v>
                </c:pt>
                <c:pt idx="8339">
                  <c:v>462.86669031867501</c:v>
                </c:pt>
                <c:pt idx="8340">
                  <c:v>462.92219657725798</c:v>
                </c:pt>
                <c:pt idx="8341">
                  <c:v>462.97770283583998</c:v>
                </c:pt>
                <c:pt idx="8342">
                  <c:v>463.03320909442198</c:v>
                </c:pt>
                <c:pt idx="8343">
                  <c:v>463.088715353005</c:v>
                </c:pt>
                <c:pt idx="8344">
                  <c:v>463.144221611587</c:v>
                </c:pt>
                <c:pt idx="8345">
                  <c:v>463.19972787017002</c:v>
                </c:pt>
                <c:pt idx="8346">
                  <c:v>463.25523412875202</c:v>
                </c:pt>
                <c:pt idx="8347">
                  <c:v>463.31074038733402</c:v>
                </c:pt>
                <c:pt idx="8348">
                  <c:v>463.36624664591699</c:v>
                </c:pt>
                <c:pt idx="8349">
                  <c:v>463.42175290449899</c:v>
                </c:pt>
                <c:pt idx="8350">
                  <c:v>463.47725916308201</c:v>
                </c:pt>
                <c:pt idx="8351">
                  <c:v>463.53276542166401</c:v>
                </c:pt>
                <c:pt idx="8352">
                  <c:v>463.58827168024698</c:v>
                </c:pt>
                <c:pt idx="8353">
                  <c:v>463.64377793882898</c:v>
                </c:pt>
                <c:pt idx="8354">
                  <c:v>463.69928419741098</c:v>
                </c:pt>
                <c:pt idx="8355">
                  <c:v>463.754790455994</c:v>
                </c:pt>
                <c:pt idx="8356">
                  <c:v>463.810296714576</c:v>
                </c:pt>
                <c:pt idx="8357">
                  <c:v>463.86580297315902</c:v>
                </c:pt>
                <c:pt idx="8358">
                  <c:v>463.92130923174102</c:v>
                </c:pt>
                <c:pt idx="8359">
                  <c:v>463.97681549032302</c:v>
                </c:pt>
                <c:pt idx="8360">
                  <c:v>464.03232174890599</c:v>
                </c:pt>
                <c:pt idx="8361">
                  <c:v>464.08782800748799</c:v>
                </c:pt>
                <c:pt idx="8362">
                  <c:v>464.14333426607101</c:v>
                </c:pt>
                <c:pt idx="8363">
                  <c:v>464.19884052465301</c:v>
                </c:pt>
                <c:pt idx="8364">
                  <c:v>464.25434678323501</c:v>
                </c:pt>
                <c:pt idx="8365">
                  <c:v>464.30985304181797</c:v>
                </c:pt>
                <c:pt idx="8366">
                  <c:v>464.36535930039997</c:v>
                </c:pt>
                <c:pt idx="8367">
                  <c:v>464.420865558983</c:v>
                </c:pt>
                <c:pt idx="8368">
                  <c:v>464.476371817565</c:v>
                </c:pt>
                <c:pt idx="8369">
                  <c:v>464.531878076147</c:v>
                </c:pt>
                <c:pt idx="8370">
                  <c:v>464.58738433473002</c:v>
                </c:pt>
                <c:pt idx="8371">
                  <c:v>464.64289059331202</c:v>
                </c:pt>
                <c:pt idx="8372">
                  <c:v>464.69839685189498</c:v>
                </c:pt>
                <c:pt idx="8373">
                  <c:v>464.75390311047698</c:v>
                </c:pt>
                <c:pt idx="8374">
                  <c:v>464.80940936905898</c:v>
                </c:pt>
                <c:pt idx="8375">
                  <c:v>464.86491562764201</c:v>
                </c:pt>
                <c:pt idx="8376">
                  <c:v>464.92042188622401</c:v>
                </c:pt>
                <c:pt idx="8377">
                  <c:v>464.97592814480703</c:v>
                </c:pt>
                <c:pt idx="8378">
                  <c:v>465.03143440338903</c:v>
                </c:pt>
                <c:pt idx="8379">
                  <c:v>465.08694066197103</c:v>
                </c:pt>
                <c:pt idx="8380">
                  <c:v>465.14244692055399</c:v>
                </c:pt>
                <c:pt idx="8381">
                  <c:v>465.19795317913599</c:v>
                </c:pt>
                <c:pt idx="8382">
                  <c:v>465.25345943771902</c:v>
                </c:pt>
                <c:pt idx="8383">
                  <c:v>465.30896569630102</c:v>
                </c:pt>
                <c:pt idx="8384">
                  <c:v>465.36447195488302</c:v>
                </c:pt>
                <c:pt idx="8385">
                  <c:v>465.41997821346598</c:v>
                </c:pt>
                <c:pt idx="8386">
                  <c:v>465.47548447204798</c:v>
                </c:pt>
                <c:pt idx="8387">
                  <c:v>465.530990730631</c:v>
                </c:pt>
                <c:pt idx="8388">
                  <c:v>465.586496989213</c:v>
                </c:pt>
                <c:pt idx="8389">
                  <c:v>465.64200324779603</c:v>
                </c:pt>
                <c:pt idx="8390">
                  <c:v>465.69750950637803</c:v>
                </c:pt>
                <c:pt idx="8391">
                  <c:v>465.75301576496003</c:v>
                </c:pt>
                <c:pt idx="8392">
                  <c:v>465.80852202354299</c:v>
                </c:pt>
                <c:pt idx="8393">
                  <c:v>465.86402828212499</c:v>
                </c:pt>
                <c:pt idx="8394">
                  <c:v>465.91953454070801</c:v>
                </c:pt>
                <c:pt idx="8395">
                  <c:v>465.97504079929001</c:v>
                </c:pt>
                <c:pt idx="8396">
                  <c:v>466.03054705787201</c:v>
                </c:pt>
                <c:pt idx="8397">
                  <c:v>466.08605331645498</c:v>
                </c:pt>
                <c:pt idx="8398">
                  <c:v>466.14155957503698</c:v>
                </c:pt>
                <c:pt idx="8399">
                  <c:v>466.19706583362</c:v>
                </c:pt>
                <c:pt idx="8400">
                  <c:v>466.252572092202</c:v>
                </c:pt>
                <c:pt idx="8401">
                  <c:v>466.308078350784</c:v>
                </c:pt>
                <c:pt idx="8402">
                  <c:v>466.36358460936702</c:v>
                </c:pt>
                <c:pt idx="8403">
                  <c:v>466.41909086794902</c:v>
                </c:pt>
                <c:pt idx="8404">
                  <c:v>466.47459712653199</c:v>
                </c:pt>
                <c:pt idx="8405">
                  <c:v>466.53010338511399</c:v>
                </c:pt>
                <c:pt idx="8406">
                  <c:v>466.58560964369599</c:v>
                </c:pt>
                <c:pt idx="8407">
                  <c:v>466.64111590227901</c:v>
                </c:pt>
                <c:pt idx="8408">
                  <c:v>466.69662216086101</c:v>
                </c:pt>
                <c:pt idx="8409">
                  <c:v>466.75212841944398</c:v>
                </c:pt>
                <c:pt idx="8410">
                  <c:v>466.80763467802598</c:v>
                </c:pt>
                <c:pt idx="8411">
                  <c:v>466.86314093660798</c:v>
                </c:pt>
                <c:pt idx="8412">
                  <c:v>466.918647195191</c:v>
                </c:pt>
                <c:pt idx="8413">
                  <c:v>466.974153453773</c:v>
                </c:pt>
                <c:pt idx="8414">
                  <c:v>467.02965971235602</c:v>
                </c:pt>
                <c:pt idx="8415">
                  <c:v>467.08516597093802</c:v>
                </c:pt>
                <c:pt idx="8416">
                  <c:v>467.14067222952002</c:v>
                </c:pt>
                <c:pt idx="8417">
                  <c:v>467.19617848810299</c:v>
                </c:pt>
                <c:pt idx="8418">
                  <c:v>467.25168474668499</c:v>
                </c:pt>
                <c:pt idx="8419">
                  <c:v>467.30719100526801</c:v>
                </c:pt>
                <c:pt idx="8420">
                  <c:v>467.36269726385001</c:v>
                </c:pt>
                <c:pt idx="8421">
                  <c:v>467.41820352243201</c:v>
                </c:pt>
                <c:pt idx="8422">
                  <c:v>467.47370978101497</c:v>
                </c:pt>
                <c:pt idx="8423">
                  <c:v>467.52921603959697</c:v>
                </c:pt>
                <c:pt idx="8424">
                  <c:v>467.58472229818</c:v>
                </c:pt>
                <c:pt idx="8425">
                  <c:v>467.640228556762</c:v>
                </c:pt>
                <c:pt idx="8426">
                  <c:v>467.69573481534502</c:v>
                </c:pt>
                <c:pt idx="8427">
                  <c:v>467.75124107392702</c:v>
                </c:pt>
                <c:pt idx="8428">
                  <c:v>467.80674733250902</c:v>
                </c:pt>
                <c:pt idx="8429">
                  <c:v>467.86225359109199</c:v>
                </c:pt>
                <c:pt idx="8430">
                  <c:v>467.91775984967398</c:v>
                </c:pt>
                <c:pt idx="8431">
                  <c:v>467.97326610825701</c:v>
                </c:pt>
                <c:pt idx="8432">
                  <c:v>468.02877236683901</c:v>
                </c:pt>
                <c:pt idx="8433">
                  <c:v>468.08427862542101</c:v>
                </c:pt>
                <c:pt idx="8434">
                  <c:v>468.13978488400397</c:v>
                </c:pt>
                <c:pt idx="8435">
                  <c:v>468.19529114258597</c:v>
                </c:pt>
                <c:pt idx="8436">
                  <c:v>468.250797401169</c:v>
                </c:pt>
                <c:pt idx="8437">
                  <c:v>468.30630365975099</c:v>
                </c:pt>
                <c:pt idx="8438">
                  <c:v>468.36180991833299</c:v>
                </c:pt>
                <c:pt idx="8439">
                  <c:v>468.41731617691602</c:v>
                </c:pt>
                <c:pt idx="8440">
                  <c:v>468.47282243549802</c:v>
                </c:pt>
                <c:pt idx="8441">
                  <c:v>468.52832869408098</c:v>
                </c:pt>
                <c:pt idx="8442">
                  <c:v>468.58383495266298</c:v>
                </c:pt>
                <c:pt idx="8443">
                  <c:v>468.63934121124498</c:v>
                </c:pt>
                <c:pt idx="8444">
                  <c:v>468.69484746982801</c:v>
                </c:pt>
                <c:pt idx="8445">
                  <c:v>468.75035372841</c:v>
                </c:pt>
                <c:pt idx="8446">
                  <c:v>468.80585998699303</c:v>
                </c:pt>
                <c:pt idx="8447">
                  <c:v>468.86136624557503</c:v>
                </c:pt>
                <c:pt idx="8448">
                  <c:v>468.91687250415703</c:v>
                </c:pt>
                <c:pt idx="8449">
                  <c:v>468.97237876273999</c:v>
                </c:pt>
                <c:pt idx="8450">
                  <c:v>469.02788502132199</c:v>
                </c:pt>
                <c:pt idx="8451">
                  <c:v>469.08339127990502</c:v>
                </c:pt>
                <c:pt idx="8452">
                  <c:v>469.13889753848702</c:v>
                </c:pt>
                <c:pt idx="8453">
                  <c:v>469.19440379706901</c:v>
                </c:pt>
                <c:pt idx="8454">
                  <c:v>469.24991005565198</c:v>
                </c:pt>
                <c:pt idx="8455">
                  <c:v>469.30541631423398</c:v>
                </c:pt>
                <c:pt idx="8456">
                  <c:v>469.360922572817</c:v>
                </c:pt>
                <c:pt idx="8457">
                  <c:v>469.416428831399</c:v>
                </c:pt>
                <c:pt idx="8458">
                  <c:v>469.471935089981</c:v>
                </c:pt>
                <c:pt idx="8459">
                  <c:v>469.52744134856403</c:v>
                </c:pt>
                <c:pt idx="8460">
                  <c:v>469.58294760714602</c:v>
                </c:pt>
                <c:pt idx="8461">
                  <c:v>469.63845386572899</c:v>
                </c:pt>
                <c:pt idx="8462">
                  <c:v>469.69396012431099</c:v>
                </c:pt>
                <c:pt idx="8463">
                  <c:v>469.74946638289299</c:v>
                </c:pt>
                <c:pt idx="8464">
                  <c:v>469.80497264147601</c:v>
                </c:pt>
                <c:pt idx="8465">
                  <c:v>469.86047890005801</c:v>
                </c:pt>
                <c:pt idx="8466">
                  <c:v>469.91598515864098</c:v>
                </c:pt>
                <c:pt idx="8467">
                  <c:v>469.97149141722298</c:v>
                </c:pt>
                <c:pt idx="8468">
                  <c:v>470.02699767580498</c:v>
                </c:pt>
                <c:pt idx="8469">
                  <c:v>470.082503934388</c:v>
                </c:pt>
                <c:pt idx="8470">
                  <c:v>470.13801019297</c:v>
                </c:pt>
                <c:pt idx="8471">
                  <c:v>470.19351645155302</c:v>
                </c:pt>
                <c:pt idx="8472">
                  <c:v>470.24902271013502</c:v>
                </c:pt>
                <c:pt idx="8473">
                  <c:v>470.30452896871799</c:v>
                </c:pt>
                <c:pt idx="8474">
                  <c:v>470.36003522729999</c:v>
                </c:pt>
                <c:pt idx="8475">
                  <c:v>470.41554148588199</c:v>
                </c:pt>
                <c:pt idx="8476">
                  <c:v>470.47104774446501</c:v>
                </c:pt>
                <c:pt idx="8477">
                  <c:v>470.52655400304701</c:v>
                </c:pt>
                <c:pt idx="8478">
                  <c:v>470.58206026162998</c:v>
                </c:pt>
                <c:pt idx="8479">
                  <c:v>470.63756652021198</c:v>
                </c:pt>
                <c:pt idx="8480">
                  <c:v>470.69307277879398</c:v>
                </c:pt>
                <c:pt idx="8481">
                  <c:v>470.748579037377</c:v>
                </c:pt>
                <c:pt idx="8482">
                  <c:v>470.804085295959</c:v>
                </c:pt>
                <c:pt idx="8483">
                  <c:v>470.85959155454202</c:v>
                </c:pt>
                <c:pt idx="8484">
                  <c:v>470.91509781312402</c:v>
                </c:pt>
                <c:pt idx="8485">
                  <c:v>470.97060407170602</c:v>
                </c:pt>
                <c:pt idx="8486">
                  <c:v>471.02611033028899</c:v>
                </c:pt>
                <c:pt idx="8487">
                  <c:v>471.08161658887099</c:v>
                </c:pt>
                <c:pt idx="8488">
                  <c:v>471.13712284745401</c:v>
                </c:pt>
                <c:pt idx="8489">
                  <c:v>471.19262910603601</c:v>
                </c:pt>
                <c:pt idx="8490">
                  <c:v>471.24813536461801</c:v>
                </c:pt>
                <c:pt idx="8491">
                  <c:v>471.30364162320097</c:v>
                </c:pt>
                <c:pt idx="8492">
                  <c:v>471.35914788178297</c:v>
                </c:pt>
                <c:pt idx="8493">
                  <c:v>471.414654140366</c:v>
                </c:pt>
                <c:pt idx="8494">
                  <c:v>471.470160398948</c:v>
                </c:pt>
                <c:pt idx="8495">
                  <c:v>471.52566665753</c:v>
                </c:pt>
                <c:pt idx="8496">
                  <c:v>471.58117291611302</c:v>
                </c:pt>
                <c:pt idx="8497">
                  <c:v>471.63667917469502</c:v>
                </c:pt>
                <c:pt idx="8498">
                  <c:v>471.69218543327798</c:v>
                </c:pt>
                <c:pt idx="8499">
                  <c:v>471.74769169185998</c:v>
                </c:pt>
                <c:pt idx="8500">
                  <c:v>471.80319795044198</c:v>
                </c:pt>
                <c:pt idx="8501">
                  <c:v>471.85870420902501</c:v>
                </c:pt>
                <c:pt idx="8502">
                  <c:v>471.91421046760701</c:v>
                </c:pt>
                <c:pt idx="8503">
                  <c:v>471.96971672618997</c:v>
                </c:pt>
                <c:pt idx="8504">
                  <c:v>472.02522298477197</c:v>
                </c:pt>
                <c:pt idx="8505">
                  <c:v>472.08072924335403</c:v>
                </c:pt>
                <c:pt idx="8506">
                  <c:v>472.13623550193699</c:v>
                </c:pt>
                <c:pt idx="8507">
                  <c:v>472.19174176051899</c:v>
                </c:pt>
                <c:pt idx="8508">
                  <c:v>472.24724801910202</c:v>
                </c:pt>
                <c:pt idx="8509">
                  <c:v>472.30275427768402</c:v>
                </c:pt>
                <c:pt idx="8510">
                  <c:v>472.35826053626698</c:v>
                </c:pt>
                <c:pt idx="8511">
                  <c:v>472.41376679484898</c:v>
                </c:pt>
                <c:pt idx="8512">
                  <c:v>472.46927305343098</c:v>
                </c:pt>
                <c:pt idx="8513">
                  <c:v>472.524779312014</c:v>
                </c:pt>
                <c:pt idx="8514">
                  <c:v>472.580285570596</c:v>
                </c:pt>
                <c:pt idx="8515">
                  <c:v>472.63579182917903</c:v>
                </c:pt>
                <c:pt idx="8516">
                  <c:v>472.69129808776103</c:v>
                </c:pt>
                <c:pt idx="8517">
                  <c:v>472.74680434634303</c:v>
                </c:pt>
                <c:pt idx="8518">
                  <c:v>472.80231060492599</c:v>
                </c:pt>
                <c:pt idx="8519">
                  <c:v>472.85781686350799</c:v>
                </c:pt>
                <c:pt idx="8520">
                  <c:v>472.91332312209101</c:v>
                </c:pt>
                <c:pt idx="8521">
                  <c:v>472.96882938067301</c:v>
                </c:pt>
                <c:pt idx="8522">
                  <c:v>473.02433563925501</c:v>
                </c:pt>
                <c:pt idx="8523">
                  <c:v>473.07984189783798</c:v>
                </c:pt>
                <c:pt idx="8524">
                  <c:v>473.13534815641998</c:v>
                </c:pt>
                <c:pt idx="8525">
                  <c:v>473.190854415003</c:v>
                </c:pt>
                <c:pt idx="8526">
                  <c:v>473.246360673585</c:v>
                </c:pt>
                <c:pt idx="8527">
                  <c:v>473.301866932167</c:v>
                </c:pt>
                <c:pt idx="8528">
                  <c:v>473.35737319075002</c:v>
                </c:pt>
                <c:pt idx="8529">
                  <c:v>473.41287944933202</c:v>
                </c:pt>
                <c:pt idx="8530">
                  <c:v>473.46838570791499</c:v>
                </c:pt>
                <c:pt idx="8531">
                  <c:v>473.52389196649699</c:v>
                </c:pt>
                <c:pt idx="8532">
                  <c:v>473.57939822507899</c:v>
                </c:pt>
                <c:pt idx="8533">
                  <c:v>473.63490448366201</c:v>
                </c:pt>
                <c:pt idx="8534">
                  <c:v>473.69041074224401</c:v>
                </c:pt>
                <c:pt idx="8535">
                  <c:v>473.74591700082698</c:v>
                </c:pt>
                <c:pt idx="8536">
                  <c:v>473.80142325940898</c:v>
                </c:pt>
                <c:pt idx="8537">
                  <c:v>473.85692951799098</c:v>
                </c:pt>
                <c:pt idx="8538">
                  <c:v>473.912435776574</c:v>
                </c:pt>
                <c:pt idx="8539">
                  <c:v>473.967942035156</c:v>
                </c:pt>
                <c:pt idx="8540">
                  <c:v>474.02344829373902</c:v>
                </c:pt>
                <c:pt idx="8541">
                  <c:v>474.07895455232102</c:v>
                </c:pt>
                <c:pt idx="8542">
                  <c:v>474.13446081090302</c:v>
                </c:pt>
                <c:pt idx="8543">
                  <c:v>474.18996706948599</c:v>
                </c:pt>
                <c:pt idx="8544">
                  <c:v>474.24547332806799</c:v>
                </c:pt>
                <c:pt idx="8545">
                  <c:v>474.30097958665101</c:v>
                </c:pt>
                <c:pt idx="8546">
                  <c:v>474.35648584523301</c:v>
                </c:pt>
                <c:pt idx="8547">
                  <c:v>474.41199210381501</c:v>
                </c:pt>
                <c:pt idx="8548">
                  <c:v>474.46749836239798</c:v>
                </c:pt>
                <c:pt idx="8549">
                  <c:v>474.52300462097998</c:v>
                </c:pt>
                <c:pt idx="8550">
                  <c:v>474.578510879563</c:v>
                </c:pt>
                <c:pt idx="8551">
                  <c:v>474.634017138145</c:v>
                </c:pt>
                <c:pt idx="8552">
                  <c:v>474.68952339672802</c:v>
                </c:pt>
                <c:pt idx="8553">
                  <c:v>474.74502965531002</c:v>
                </c:pt>
                <c:pt idx="8554">
                  <c:v>474.80053591389202</c:v>
                </c:pt>
                <c:pt idx="8555">
                  <c:v>474.85604217247499</c:v>
                </c:pt>
                <c:pt idx="8556">
                  <c:v>474.91154843105699</c:v>
                </c:pt>
                <c:pt idx="8557">
                  <c:v>474.96705468964001</c:v>
                </c:pt>
                <c:pt idx="8558">
                  <c:v>475.02256094822201</c:v>
                </c:pt>
                <c:pt idx="8559">
                  <c:v>475.07806720680401</c:v>
                </c:pt>
                <c:pt idx="8560">
                  <c:v>475.13357346538697</c:v>
                </c:pt>
                <c:pt idx="8561">
                  <c:v>475.18907972396897</c:v>
                </c:pt>
                <c:pt idx="8562">
                  <c:v>475.244585982552</c:v>
                </c:pt>
                <c:pt idx="8563">
                  <c:v>475.300092241134</c:v>
                </c:pt>
                <c:pt idx="8564">
                  <c:v>475.355598499716</c:v>
                </c:pt>
                <c:pt idx="8565">
                  <c:v>475.41110475829902</c:v>
                </c:pt>
                <c:pt idx="8566">
                  <c:v>475.46661101688102</c:v>
                </c:pt>
                <c:pt idx="8567">
                  <c:v>475.52211727546398</c:v>
                </c:pt>
                <c:pt idx="8568">
                  <c:v>475.57762353404598</c:v>
                </c:pt>
                <c:pt idx="8569">
                  <c:v>475.63312979262798</c:v>
                </c:pt>
                <c:pt idx="8570">
                  <c:v>475.68863605121101</c:v>
                </c:pt>
                <c:pt idx="8571">
                  <c:v>475.74414230979301</c:v>
                </c:pt>
                <c:pt idx="8572">
                  <c:v>475.79964856837603</c:v>
                </c:pt>
                <c:pt idx="8573">
                  <c:v>475.85515482695803</c:v>
                </c:pt>
                <c:pt idx="8574">
                  <c:v>475.91066108554003</c:v>
                </c:pt>
                <c:pt idx="8575">
                  <c:v>475.96616734412299</c:v>
                </c:pt>
                <c:pt idx="8576">
                  <c:v>476.02167360270499</c:v>
                </c:pt>
                <c:pt idx="8577">
                  <c:v>476.07717986128802</c:v>
                </c:pt>
                <c:pt idx="8578">
                  <c:v>476.13268611987002</c:v>
                </c:pt>
                <c:pt idx="8579">
                  <c:v>476.18819237845202</c:v>
                </c:pt>
                <c:pt idx="8580">
                  <c:v>476.24369863703498</c:v>
                </c:pt>
                <c:pt idx="8581">
                  <c:v>476.29920489561698</c:v>
                </c:pt>
                <c:pt idx="8582">
                  <c:v>476.3547111542</c:v>
                </c:pt>
                <c:pt idx="8583">
                  <c:v>476.410217412782</c:v>
                </c:pt>
                <c:pt idx="8584">
                  <c:v>476.465723671364</c:v>
                </c:pt>
                <c:pt idx="8585">
                  <c:v>476.52122992994703</c:v>
                </c:pt>
                <c:pt idx="8586">
                  <c:v>476.57673618852903</c:v>
                </c:pt>
                <c:pt idx="8587">
                  <c:v>476.63224244711199</c:v>
                </c:pt>
                <c:pt idx="8588">
                  <c:v>476.68774870569399</c:v>
                </c:pt>
                <c:pt idx="8589">
                  <c:v>476.74325496427701</c:v>
                </c:pt>
                <c:pt idx="8590">
                  <c:v>476.79876122285901</c:v>
                </c:pt>
                <c:pt idx="8591">
                  <c:v>476.85426748144101</c:v>
                </c:pt>
                <c:pt idx="8592">
                  <c:v>476.90977374002398</c:v>
                </c:pt>
                <c:pt idx="8593">
                  <c:v>476.96527999860598</c:v>
                </c:pt>
                <c:pt idx="8594">
                  <c:v>477.020786257189</c:v>
                </c:pt>
                <c:pt idx="8595">
                  <c:v>477.076292515771</c:v>
                </c:pt>
                <c:pt idx="8596">
                  <c:v>477.131798774353</c:v>
                </c:pt>
                <c:pt idx="8597">
                  <c:v>477.18730503293602</c:v>
                </c:pt>
                <c:pt idx="8598">
                  <c:v>477.24281129151802</c:v>
                </c:pt>
                <c:pt idx="8599">
                  <c:v>477.29831755010099</c:v>
                </c:pt>
                <c:pt idx="8600">
                  <c:v>477.35382380868299</c:v>
                </c:pt>
                <c:pt idx="8601">
                  <c:v>477.40933006726499</c:v>
                </c:pt>
                <c:pt idx="8602">
                  <c:v>477.46483632584801</c:v>
                </c:pt>
                <c:pt idx="8603">
                  <c:v>477.52034258443001</c:v>
                </c:pt>
                <c:pt idx="8604">
                  <c:v>477.57584884301298</c:v>
                </c:pt>
                <c:pt idx="8605">
                  <c:v>477.63135510159498</c:v>
                </c:pt>
                <c:pt idx="8606">
                  <c:v>477.68686136017698</c:v>
                </c:pt>
                <c:pt idx="8607">
                  <c:v>477.74236761876</c:v>
                </c:pt>
                <c:pt idx="8608">
                  <c:v>477.797873877342</c:v>
                </c:pt>
                <c:pt idx="8609">
                  <c:v>477.85338013592502</c:v>
                </c:pt>
                <c:pt idx="8610">
                  <c:v>477.90888639450702</c:v>
                </c:pt>
                <c:pt idx="8611">
                  <c:v>477.96439265308902</c:v>
                </c:pt>
                <c:pt idx="8612">
                  <c:v>478.01989891167199</c:v>
                </c:pt>
                <c:pt idx="8613">
                  <c:v>478.07540517025399</c:v>
                </c:pt>
                <c:pt idx="8614">
                  <c:v>478.13091142883701</c:v>
                </c:pt>
                <c:pt idx="8615">
                  <c:v>478.18641768741901</c:v>
                </c:pt>
                <c:pt idx="8616">
                  <c:v>478.24192394600101</c:v>
                </c:pt>
                <c:pt idx="8617">
                  <c:v>478.29743020458397</c:v>
                </c:pt>
                <c:pt idx="8618">
                  <c:v>478.35293646316597</c:v>
                </c:pt>
                <c:pt idx="8619">
                  <c:v>478.408442721749</c:v>
                </c:pt>
                <c:pt idx="8620">
                  <c:v>478.463948980331</c:v>
                </c:pt>
                <c:pt idx="8621">
                  <c:v>478.519455238913</c:v>
                </c:pt>
                <c:pt idx="8622">
                  <c:v>478.57496149749602</c:v>
                </c:pt>
                <c:pt idx="8623">
                  <c:v>478.63046775607802</c:v>
                </c:pt>
                <c:pt idx="8624">
                  <c:v>478.68597401466099</c:v>
                </c:pt>
                <c:pt idx="8625">
                  <c:v>478.74148027324298</c:v>
                </c:pt>
                <c:pt idx="8626">
                  <c:v>478.79698653182601</c:v>
                </c:pt>
                <c:pt idx="8627">
                  <c:v>478.85249279040801</c:v>
                </c:pt>
                <c:pt idx="8628">
                  <c:v>478.90799904899001</c:v>
                </c:pt>
                <c:pt idx="8629">
                  <c:v>478.96350530757297</c:v>
                </c:pt>
                <c:pt idx="8630">
                  <c:v>479.01901156615497</c:v>
                </c:pt>
                <c:pt idx="8631">
                  <c:v>479.074517824738</c:v>
                </c:pt>
                <c:pt idx="8632">
                  <c:v>479.13002408332</c:v>
                </c:pt>
                <c:pt idx="8633">
                  <c:v>479.18553034190199</c:v>
                </c:pt>
                <c:pt idx="8634">
                  <c:v>479.24103660048502</c:v>
                </c:pt>
                <c:pt idx="8635">
                  <c:v>479.29654285906702</c:v>
                </c:pt>
                <c:pt idx="8636">
                  <c:v>479.35204911764998</c:v>
                </c:pt>
                <c:pt idx="8637">
                  <c:v>479.40755537623198</c:v>
                </c:pt>
                <c:pt idx="8638">
                  <c:v>479.46306163481398</c:v>
                </c:pt>
                <c:pt idx="8639">
                  <c:v>479.51856789339701</c:v>
                </c:pt>
                <c:pt idx="8640">
                  <c:v>479.574074151979</c:v>
                </c:pt>
                <c:pt idx="8641">
                  <c:v>479.62958041056203</c:v>
                </c:pt>
                <c:pt idx="8642">
                  <c:v>479.68508666914403</c:v>
                </c:pt>
                <c:pt idx="8643">
                  <c:v>479.74059292772603</c:v>
                </c:pt>
                <c:pt idx="8644">
                  <c:v>479.79609918630899</c:v>
                </c:pt>
                <c:pt idx="8645">
                  <c:v>479.85160544489099</c:v>
                </c:pt>
                <c:pt idx="8646">
                  <c:v>479.90711170347402</c:v>
                </c:pt>
                <c:pt idx="8647">
                  <c:v>479.96261796205602</c:v>
                </c:pt>
                <c:pt idx="8648">
                  <c:v>480.01812422063801</c:v>
                </c:pt>
                <c:pt idx="8649">
                  <c:v>480.07363047922098</c:v>
                </c:pt>
                <c:pt idx="8650">
                  <c:v>480.12913673780298</c:v>
                </c:pt>
                <c:pt idx="8651">
                  <c:v>480.184642996386</c:v>
                </c:pt>
                <c:pt idx="8652">
                  <c:v>480.240149254968</c:v>
                </c:pt>
                <c:pt idx="8653">
                  <c:v>480.29565551355</c:v>
                </c:pt>
                <c:pt idx="8654">
                  <c:v>480.35116177213303</c:v>
                </c:pt>
                <c:pt idx="8655">
                  <c:v>480.40666803071502</c:v>
                </c:pt>
                <c:pt idx="8656">
                  <c:v>480.46217428929799</c:v>
                </c:pt>
                <c:pt idx="8657">
                  <c:v>480.51768054787999</c:v>
                </c:pt>
                <c:pt idx="8658">
                  <c:v>480.57318680646199</c:v>
                </c:pt>
                <c:pt idx="8659">
                  <c:v>480.62869306504501</c:v>
                </c:pt>
                <c:pt idx="8660">
                  <c:v>480.68419932362701</c:v>
                </c:pt>
                <c:pt idx="8661">
                  <c:v>480.73970558220998</c:v>
                </c:pt>
                <c:pt idx="8662">
                  <c:v>480.79521184079198</c:v>
                </c:pt>
                <c:pt idx="8663">
                  <c:v>480.85071809937398</c:v>
                </c:pt>
                <c:pt idx="8664">
                  <c:v>480.906224357957</c:v>
                </c:pt>
                <c:pt idx="8665">
                  <c:v>480.961730616539</c:v>
                </c:pt>
                <c:pt idx="8666">
                  <c:v>481.01723687512202</c:v>
                </c:pt>
                <c:pt idx="8667">
                  <c:v>481.07274313370402</c:v>
                </c:pt>
                <c:pt idx="8668">
                  <c:v>481.12824939228602</c:v>
                </c:pt>
                <c:pt idx="8669">
                  <c:v>481.18375565086899</c:v>
                </c:pt>
                <c:pt idx="8670">
                  <c:v>481.23926190945099</c:v>
                </c:pt>
                <c:pt idx="8671">
                  <c:v>481.29476816803401</c:v>
                </c:pt>
                <c:pt idx="8672">
                  <c:v>481.35027442661601</c:v>
                </c:pt>
                <c:pt idx="8673">
                  <c:v>481.40578068519898</c:v>
                </c:pt>
                <c:pt idx="8674">
                  <c:v>481.46128694378098</c:v>
                </c:pt>
                <c:pt idx="8675">
                  <c:v>481.51679320236298</c:v>
                </c:pt>
                <c:pt idx="8676">
                  <c:v>481.572299460946</c:v>
                </c:pt>
                <c:pt idx="8677">
                  <c:v>481.627805719528</c:v>
                </c:pt>
                <c:pt idx="8678">
                  <c:v>481.68331197811102</c:v>
                </c:pt>
                <c:pt idx="8679">
                  <c:v>481.73881823669302</c:v>
                </c:pt>
                <c:pt idx="8680">
                  <c:v>481.79432449527502</c:v>
                </c:pt>
                <c:pt idx="8681">
                  <c:v>481.84983075385799</c:v>
                </c:pt>
                <c:pt idx="8682">
                  <c:v>481.90533701243999</c:v>
                </c:pt>
                <c:pt idx="8683">
                  <c:v>481.96084327102301</c:v>
                </c:pt>
                <c:pt idx="8684">
                  <c:v>482.01634952960501</c:v>
                </c:pt>
                <c:pt idx="8685">
                  <c:v>482.07185578818701</c:v>
                </c:pt>
                <c:pt idx="8686">
                  <c:v>482.12736204676997</c:v>
                </c:pt>
                <c:pt idx="8687">
                  <c:v>482.18286830535197</c:v>
                </c:pt>
                <c:pt idx="8688">
                  <c:v>482.238374563935</c:v>
                </c:pt>
                <c:pt idx="8689">
                  <c:v>482.293880822517</c:v>
                </c:pt>
                <c:pt idx="8690">
                  <c:v>482.349387081099</c:v>
                </c:pt>
                <c:pt idx="8691">
                  <c:v>482.40489333968202</c:v>
                </c:pt>
                <c:pt idx="8692">
                  <c:v>482.46039959826402</c:v>
                </c:pt>
                <c:pt idx="8693">
                  <c:v>482.51590585684698</c:v>
                </c:pt>
                <c:pt idx="8694">
                  <c:v>482.57141211542898</c:v>
                </c:pt>
                <c:pt idx="8695">
                  <c:v>482.62691837401098</c:v>
                </c:pt>
                <c:pt idx="8696">
                  <c:v>482.68242463259401</c:v>
                </c:pt>
                <c:pt idx="8697">
                  <c:v>482.73793089117601</c:v>
                </c:pt>
                <c:pt idx="8698">
                  <c:v>482.79343714975897</c:v>
                </c:pt>
                <c:pt idx="8699">
                  <c:v>482.84894340834097</c:v>
                </c:pt>
                <c:pt idx="8700">
                  <c:v>482.90444966692303</c:v>
                </c:pt>
                <c:pt idx="8701">
                  <c:v>482.95995592550599</c:v>
                </c:pt>
                <c:pt idx="8702">
                  <c:v>483.01546218408799</c:v>
                </c:pt>
                <c:pt idx="8703">
                  <c:v>483.07096844267102</c:v>
                </c:pt>
                <c:pt idx="8704">
                  <c:v>483.12647470125302</c:v>
                </c:pt>
                <c:pt idx="8705">
                  <c:v>483.18198095983502</c:v>
                </c:pt>
                <c:pt idx="8706">
                  <c:v>483.23748721841798</c:v>
                </c:pt>
                <c:pt idx="8707">
                  <c:v>483.29299347699998</c:v>
                </c:pt>
                <c:pt idx="8708">
                  <c:v>483.348499735583</c:v>
                </c:pt>
                <c:pt idx="8709">
                  <c:v>483.404005994165</c:v>
                </c:pt>
                <c:pt idx="8710">
                  <c:v>483.45951225274803</c:v>
                </c:pt>
                <c:pt idx="8711">
                  <c:v>483.51501851133003</c:v>
                </c:pt>
                <c:pt idx="8712">
                  <c:v>483.57052476991203</c:v>
                </c:pt>
                <c:pt idx="8713">
                  <c:v>483.62603102849499</c:v>
                </c:pt>
                <c:pt idx="8714">
                  <c:v>483.68153728707699</c:v>
                </c:pt>
                <c:pt idx="8715">
                  <c:v>483.73704354566001</c:v>
                </c:pt>
                <c:pt idx="8716">
                  <c:v>483.79254980424201</c:v>
                </c:pt>
                <c:pt idx="8717">
                  <c:v>483.84805606282401</c:v>
                </c:pt>
                <c:pt idx="8718">
                  <c:v>483.90356232140698</c:v>
                </c:pt>
                <c:pt idx="8719">
                  <c:v>483.95906857998898</c:v>
                </c:pt>
                <c:pt idx="8720">
                  <c:v>484.014574838572</c:v>
                </c:pt>
                <c:pt idx="8721">
                  <c:v>484.070081097154</c:v>
                </c:pt>
                <c:pt idx="8722">
                  <c:v>484.125587355736</c:v>
                </c:pt>
                <c:pt idx="8723">
                  <c:v>484.18109361431902</c:v>
                </c:pt>
                <c:pt idx="8724">
                  <c:v>484.23659987290102</c:v>
                </c:pt>
                <c:pt idx="8725">
                  <c:v>484.29210613148399</c:v>
                </c:pt>
                <c:pt idx="8726">
                  <c:v>484.34761239006599</c:v>
                </c:pt>
                <c:pt idx="8727">
                  <c:v>484.40311864864799</c:v>
                </c:pt>
                <c:pt idx="8728">
                  <c:v>484.45862490723101</c:v>
                </c:pt>
                <c:pt idx="8729">
                  <c:v>484.51413116581301</c:v>
                </c:pt>
                <c:pt idx="8730">
                  <c:v>484.56963742439598</c:v>
                </c:pt>
                <c:pt idx="8731">
                  <c:v>484.62514368297798</c:v>
                </c:pt>
                <c:pt idx="8732">
                  <c:v>484.68064994155998</c:v>
                </c:pt>
                <c:pt idx="8733">
                  <c:v>484.736156200143</c:v>
                </c:pt>
                <c:pt idx="8734">
                  <c:v>484.791662458725</c:v>
                </c:pt>
                <c:pt idx="8735">
                  <c:v>484.84716871730802</c:v>
                </c:pt>
                <c:pt idx="8736">
                  <c:v>484.90267497589002</c:v>
                </c:pt>
                <c:pt idx="8737">
                  <c:v>484.95818123447202</c:v>
                </c:pt>
                <c:pt idx="8738">
                  <c:v>485.01368749305499</c:v>
                </c:pt>
                <c:pt idx="8739">
                  <c:v>485.06919375163699</c:v>
                </c:pt>
                <c:pt idx="8740">
                  <c:v>485.12470001022001</c:v>
                </c:pt>
                <c:pt idx="8741">
                  <c:v>485.18020626880201</c:v>
                </c:pt>
                <c:pt idx="8742">
                  <c:v>485.23571252738401</c:v>
                </c:pt>
                <c:pt idx="8743">
                  <c:v>485.29121878596698</c:v>
                </c:pt>
                <c:pt idx="8744">
                  <c:v>485.34672504454898</c:v>
                </c:pt>
                <c:pt idx="8745">
                  <c:v>485.402231303132</c:v>
                </c:pt>
                <c:pt idx="8746">
                  <c:v>485.457737561714</c:v>
                </c:pt>
                <c:pt idx="8747">
                  <c:v>485.51324382029702</c:v>
                </c:pt>
                <c:pt idx="8748">
                  <c:v>485.56875007887902</c:v>
                </c:pt>
                <c:pt idx="8749">
                  <c:v>485.62425633746102</c:v>
                </c:pt>
                <c:pt idx="8750">
                  <c:v>485.67976259604399</c:v>
                </c:pt>
                <c:pt idx="8751">
                  <c:v>485.73526885462599</c:v>
                </c:pt>
                <c:pt idx="8752">
                  <c:v>485.79077511320901</c:v>
                </c:pt>
                <c:pt idx="8753">
                  <c:v>485.84628137179101</c:v>
                </c:pt>
                <c:pt idx="8754">
                  <c:v>485.90178763037301</c:v>
                </c:pt>
                <c:pt idx="8755">
                  <c:v>485.95729388895597</c:v>
                </c:pt>
                <c:pt idx="8756">
                  <c:v>486.01280014753797</c:v>
                </c:pt>
                <c:pt idx="8757">
                  <c:v>486.068306406121</c:v>
                </c:pt>
                <c:pt idx="8758">
                  <c:v>486.123812664703</c:v>
                </c:pt>
                <c:pt idx="8759">
                  <c:v>486.179318923285</c:v>
                </c:pt>
                <c:pt idx="8760">
                  <c:v>486.23482518186802</c:v>
                </c:pt>
                <c:pt idx="8761">
                  <c:v>486.29033144045002</c:v>
                </c:pt>
                <c:pt idx="8762">
                  <c:v>486.34583769903298</c:v>
                </c:pt>
                <c:pt idx="8763">
                  <c:v>486.40134395761498</c:v>
                </c:pt>
                <c:pt idx="8764">
                  <c:v>486.45685021619698</c:v>
                </c:pt>
                <c:pt idx="8765">
                  <c:v>486.51235647478001</c:v>
                </c:pt>
                <c:pt idx="8766">
                  <c:v>486.56786273336201</c:v>
                </c:pt>
                <c:pt idx="8767">
                  <c:v>486.62336899194497</c:v>
                </c:pt>
                <c:pt idx="8768">
                  <c:v>486.67887525052703</c:v>
                </c:pt>
                <c:pt idx="8769">
                  <c:v>486.73438150910903</c:v>
                </c:pt>
                <c:pt idx="8770">
                  <c:v>486.78988776769199</c:v>
                </c:pt>
                <c:pt idx="8771">
                  <c:v>486.84539402627399</c:v>
                </c:pt>
                <c:pt idx="8772">
                  <c:v>486.90090028485702</c:v>
                </c:pt>
                <c:pt idx="8773">
                  <c:v>486.95640654343902</c:v>
                </c:pt>
                <c:pt idx="8774">
                  <c:v>487.01191280202102</c:v>
                </c:pt>
                <c:pt idx="8775">
                  <c:v>487.06741906060398</c:v>
                </c:pt>
                <c:pt idx="8776">
                  <c:v>487.12292531918598</c:v>
                </c:pt>
                <c:pt idx="8777">
                  <c:v>487.178431577769</c:v>
                </c:pt>
                <c:pt idx="8778">
                  <c:v>487.233937836351</c:v>
                </c:pt>
                <c:pt idx="8779">
                  <c:v>487.289444094933</c:v>
                </c:pt>
                <c:pt idx="8780">
                  <c:v>487.34495035351603</c:v>
                </c:pt>
                <c:pt idx="8781">
                  <c:v>487.40045661209803</c:v>
                </c:pt>
                <c:pt idx="8782">
                  <c:v>487.45596287068099</c:v>
                </c:pt>
                <c:pt idx="8783">
                  <c:v>487.51146912926299</c:v>
                </c:pt>
                <c:pt idx="8784">
                  <c:v>487.56697538784601</c:v>
                </c:pt>
                <c:pt idx="8785">
                  <c:v>487.62248164642801</c:v>
                </c:pt>
                <c:pt idx="8786">
                  <c:v>487.67798790501001</c:v>
                </c:pt>
                <c:pt idx="8787">
                  <c:v>487.73349416359298</c:v>
                </c:pt>
                <c:pt idx="8788">
                  <c:v>487.78900042217498</c:v>
                </c:pt>
                <c:pt idx="8789">
                  <c:v>487.84450668075698</c:v>
                </c:pt>
                <c:pt idx="8790">
                  <c:v>487.90001293934</c:v>
                </c:pt>
                <c:pt idx="8791">
                  <c:v>487.955519197922</c:v>
                </c:pt>
                <c:pt idx="8792">
                  <c:v>488.01102545650502</c:v>
                </c:pt>
                <c:pt idx="8793">
                  <c:v>488.06653171508702</c:v>
                </c:pt>
                <c:pt idx="8794">
                  <c:v>488.12203797366999</c:v>
                </c:pt>
                <c:pt idx="8795">
                  <c:v>488.17754423225199</c:v>
                </c:pt>
                <c:pt idx="8796">
                  <c:v>488.23305049083399</c:v>
                </c:pt>
                <c:pt idx="8797">
                  <c:v>488.28855674941701</c:v>
                </c:pt>
                <c:pt idx="8798">
                  <c:v>488.34406300799901</c:v>
                </c:pt>
                <c:pt idx="8799">
                  <c:v>488.39956926658198</c:v>
                </c:pt>
                <c:pt idx="8800">
                  <c:v>488.45507552516398</c:v>
                </c:pt>
                <c:pt idx="8801">
                  <c:v>488.51058178374598</c:v>
                </c:pt>
                <c:pt idx="8802">
                  <c:v>488.566088042329</c:v>
                </c:pt>
                <c:pt idx="8803">
                  <c:v>488.621594300911</c:v>
                </c:pt>
                <c:pt idx="8804">
                  <c:v>488.67710055949402</c:v>
                </c:pt>
                <c:pt idx="8805">
                  <c:v>488.73260681807602</c:v>
                </c:pt>
                <c:pt idx="8806">
                  <c:v>488.78811307665802</c:v>
                </c:pt>
                <c:pt idx="8807">
                  <c:v>488.84361933524099</c:v>
                </c:pt>
                <c:pt idx="8808">
                  <c:v>488.89912559382299</c:v>
                </c:pt>
                <c:pt idx="8809">
                  <c:v>488.95463185240601</c:v>
                </c:pt>
                <c:pt idx="8810">
                  <c:v>489.01013811098801</c:v>
                </c:pt>
                <c:pt idx="8811">
                  <c:v>489.06564436957001</c:v>
                </c:pt>
                <c:pt idx="8812">
                  <c:v>489.12115062815298</c:v>
                </c:pt>
                <c:pt idx="8813">
                  <c:v>489.17665688673497</c:v>
                </c:pt>
                <c:pt idx="8814">
                  <c:v>489.232163145318</c:v>
                </c:pt>
                <c:pt idx="8815">
                  <c:v>489.2876694039</c:v>
                </c:pt>
                <c:pt idx="8816">
                  <c:v>489.343175662482</c:v>
                </c:pt>
                <c:pt idx="8817">
                  <c:v>489.39868192106502</c:v>
                </c:pt>
                <c:pt idx="8818">
                  <c:v>489.45418817964702</c:v>
                </c:pt>
                <c:pt idx="8819">
                  <c:v>489.50969443822999</c:v>
                </c:pt>
                <c:pt idx="8820">
                  <c:v>489.56520069681198</c:v>
                </c:pt>
                <c:pt idx="8821">
                  <c:v>489.62070695539398</c:v>
                </c:pt>
                <c:pt idx="8822">
                  <c:v>489.67621321397701</c:v>
                </c:pt>
                <c:pt idx="8823">
                  <c:v>489.73171947255901</c:v>
                </c:pt>
                <c:pt idx="8824">
                  <c:v>489.78722573114197</c:v>
                </c:pt>
                <c:pt idx="8825">
                  <c:v>489.84273198972397</c:v>
                </c:pt>
                <c:pt idx="8826">
                  <c:v>489.89823824830597</c:v>
                </c:pt>
                <c:pt idx="8827">
                  <c:v>489.953744506889</c:v>
                </c:pt>
                <c:pt idx="8828">
                  <c:v>490.00925076547099</c:v>
                </c:pt>
                <c:pt idx="8829">
                  <c:v>490.06475702405402</c:v>
                </c:pt>
                <c:pt idx="8830">
                  <c:v>490.12026328263602</c:v>
                </c:pt>
                <c:pt idx="8831">
                  <c:v>490.17576954121898</c:v>
                </c:pt>
                <c:pt idx="8832">
                  <c:v>490.23127579980098</c:v>
                </c:pt>
                <c:pt idx="8833">
                  <c:v>490.28678205838298</c:v>
                </c:pt>
                <c:pt idx="8834">
                  <c:v>490.34228831696601</c:v>
                </c:pt>
                <c:pt idx="8835">
                  <c:v>490.39779457554801</c:v>
                </c:pt>
                <c:pt idx="8836">
                  <c:v>490.45330083413103</c:v>
                </c:pt>
                <c:pt idx="8837">
                  <c:v>490.50880709271303</c:v>
                </c:pt>
                <c:pt idx="8838">
                  <c:v>490.56431335129503</c:v>
                </c:pt>
                <c:pt idx="8839">
                  <c:v>490.61981960987799</c:v>
                </c:pt>
                <c:pt idx="8840">
                  <c:v>490.67532586845999</c:v>
                </c:pt>
                <c:pt idx="8841">
                  <c:v>490.73083212704302</c:v>
                </c:pt>
                <c:pt idx="8842">
                  <c:v>490.78633838562502</c:v>
                </c:pt>
                <c:pt idx="8843">
                  <c:v>490.84184464420701</c:v>
                </c:pt>
                <c:pt idx="8844">
                  <c:v>490.89735090278998</c:v>
                </c:pt>
                <c:pt idx="8845">
                  <c:v>490.95285716137198</c:v>
                </c:pt>
                <c:pt idx="8846">
                  <c:v>491.008363419955</c:v>
                </c:pt>
                <c:pt idx="8847">
                  <c:v>491.063869678537</c:v>
                </c:pt>
                <c:pt idx="8848">
                  <c:v>491.119375937119</c:v>
                </c:pt>
                <c:pt idx="8849">
                  <c:v>491.17488219570203</c:v>
                </c:pt>
                <c:pt idx="8850">
                  <c:v>491.23038845428403</c:v>
                </c:pt>
                <c:pt idx="8851">
                  <c:v>491.28589471286699</c:v>
                </c:pt>
                <c:pt idx="8852">
                  <c:v>491.34140097144899</c:v>
                </c:pt>
                <c:pt idx="8853">
                  <c:v>491.39690723003099</c:v>
                </c:pt>
                <c:pt idx="8854">
                  <c:v>491.45241348861401</c:v>
                </c:pt>
                <c:pt idx="8855">
                  <c:v>491.50791974719601</c:v>
                </c:pt>
                <c:pt idx="8856">
                  <c:v>491.56342600577898</c:v>
                </c:pt>
                <c:pt idx="8857">
                  <c:v>491.61893226436098</c:v>
                </c:pt>
                <c:pt idx="8858">
                  <c:v>491.67443852294298</c:v>
                </c:pt>
                <c:pt idx="8859">
                  <c:v>491.729944781526</c:v>
                </c:pt>
                <c:pt idx="8860">
                  <c:v>491.785451040108</c:v>
                </c:pt>
                <c:pt idx="8861">
                  <c:v>491.84095729869102</c:v>
                </c:pt>
                <c:pt idx="8862">
                  <c:v>491.89646355727302</c:v>
                </c:pt>
                <c:pt idx="8863">
                  <c:v>491.95196981585502</c:v>
                </c:pt>
                <c:pt idx="8864">
                  <c:v>492.00747607443799</c:v>
                </c:pt>
                <c:pt idx="8865">
                  <c:v>492.06298233301999</c:v>
                </c:pt>
                <c:pt idx="8866">
                  <c:v>492.11848859160301</c:v>
                </c:pt>
                <c:pt idx="8867">
                  <c:v>492.17399485018501</c:v>
                </c:pt>
                <c:pt idx="8868">
                  <c:v>492.22950110876798</c:v>
                </c:pt>
                <c:pt idx="8869">
                  <c:v>492.28500736734998</c:v>
                </c:pt>
                <c:pt idx="8870">
                  <c:v>492.34051362593198</c:v>
                </c:pt>
                <c:pt idx="8871">
                  <c:v>492.396019884515</c:v>
                </c:pt>
                <c:pt idx="8872">
                  <c:v>492.451526143097</c:v>
                </c:pt>
                <c:pt idx="8873">
                  <c:v>492.50703240168002</c:v>
                </c:pt>
                <c:pt idx="8874">
                  <c:v>492.56253866026202</c:v>
                </c:pt>
                <c:pt idx="8875">
                  <c:v>492.61804491884402</c:v>
                </c:pt>
                <c:pt idx="8876">
                  <c:v>492.67355117742699</c:v>
                </c:pt>
                <c:pt idx="8877">
                  <c:v>492.72905743600899</c:v>
                </c:pt>
                <c:pt idx="8878">
                  <c:v>492.78456369459201</c:v>
                </c:pt>
                <c:pt idx="8879">
                  <c:v>492.84006995317401</c:v>
                </c:pt>
                <c:pt idx="8880">
                  <c:v>492.89557621175601</c:v>
                </c:pt>
                <c:pt idx="8881">
                  <c:v>492.95108247033897</c:v>
                </c:pt>
                <c:pt idx="8882">
                  <c:v>493.00658872892097</c:v>
                </c:pt>
                <c:pt idx="8883">
                  <c:v>493.062094987504</c:v>
                </c:pt>
                <c:pt idx="8884">
                  <c:v>493.117601246086</c:v>
                </c:pt>
                <c:pt idx="8885">
                  <c:v>493.173107504668</c:v>
                </c:pt>
                <c:pt idx="8886">
                  <c:v>493.22861376325102</c:v>
                </c:pt>
                <c:pt idx="8887">
                  <c:v>493.28412002183302</c:v>
                </c:pt>
                <c:pt idx="8888">
                  <c:v>493.33962628041598</c:v>
                </c:pt>
                <c:pt idx="8889">
                  <c:v>493.39513253899798</c:v>
                </c:pt>
                <c:pt idx="8890">
                  <c:v>493.45063879757998</c:v>
                </c:pt>
                <c:pt idx="8891">
                  <c:v>493.50614505616301</c:v>
                </c:pt>
                <c:pt idx="8892">
                  <c:v>493.56165131474501</c:v>
                </c:pt>
                <c:pt idx="8893">
                  <c:v>493.61715757332797</c:v>
                </c:pt>
                <c:pt idx="8894">
                  <c:v>493.67266383190997</c:v>
                </c:pt>
                <c:pt idx="8895">
                  <c:v>493.72817009049197</c:v>
                </c:pt>
                <c:pt idx="8896">
                  <c:v>493.78367634907499</c:v>
                </c:pt>
                <c:pt idx="8897">
                  <c:v>493.83918260765699</c:v>
                </c:pt>
                <c:pt idx="8898">
                  <c:v>493.89468886624002</c:v>
                </c:pt>
                <c:pt idx="8899">
                  <c:v>493.95019512482202</c:v>
                </c:pt>
                <c:pt idx="8900">
                  <c:v>494.00570138340402</c:v>
                </c:pt>
                <c:pt idx="8901">
                  <c:v>494.06120764198698</c:v>
                </c:pt>
                <c:pt idx="8902">
                  <c:v>494.11671390056898</c:v>
                </c:pt>
                <c:pt idx="8903">
                  <c:v>494.172220159152</c:v>
                </c:pt>
                <c:pt idx="8904">
                  <c:v>494.227726417734</c:v>
                </c:pt>
                <c:pt idx="8905">
                  <c:v>494.283232676316</c:v>
                </c:pt>
                <c:pt idx="8906">
                  <c:v>494.33873893489903</c:v>
                </c:pt>
                <c:pt idx="8907">
                  <c:v>494.39424519348103</c:v>
                </c:pt>
                <c:pt idx="8908">
                  <c:v>494.44975145206399</c:v>
                </c:pt>
                <c:pt idx="8909">
                  <c:v>494.50525771064599</c:v>
                </c:pt>
                <c:pt idx="8910">
                  <c:v>494.56076396922901</c:v>
                </c:pt>
                <c:pt idx="8911">
                  <c:v>494.61627022781101</c:v>
                </c:pt>
                <c:pt idx="8912">
                  <c:v>494.67177648639301</c:v>
                </c:pt>
                <c:pt idx="8913">
                  <c:v>494.72728274497598</c:v>
                </c:pt>
                <c:pt idx="8914">
                  <c:v>494.78278900355798</c:v>
                </c:pt>
                <c:pt idx="8915">
                  <c:v>494.838295262141</c:v>
                </c:pt>
                <c:pt idx="8916">
                  <c:v>494.893801520723</c:v>
                </c:pt>
                <c:pt idx="8917">
                  <c:v>494.949307779305</c:v>
                </c:pt>
                <c:pt idx="8918">
                  <c:v>495.00481403788802</c:v>
                </c:pt>
                <c:pt idx="8919">
                  <c:v>495.06032029647002</c:v>
                </c:pt>
                <c:pt idx="8920">
                  <c:v>495.11582655505299</c:v>
                </c:pt>
                <c:pt idx="8921">
                  <c:v>495.17133281363499</c:v>
                </c:pt>
                <c:pt idx="8922">
                  <c:v>495.22683907221699</c:v>
                </c:pt>
                <c:pt idx="8923">
                  <c:v>495.28234533080001</c:v>
                </c:pt>
                <c:pt idx="8924">
                  <c:v>495.33785158938201</c:v>
                </c:pt>
                <c:pt idx="8925">
                  <c:v>495.39335784796498</c:v>
                </c:pt>
                <c:pt idx="8926">
                  <c:v>495.44886410654698</c:v>
                </c:pt>
                <c:pt idx="8927">
                  <c:v>495.50437036512898</c:v>
                </c:pt>
                <c:pt idx="8928">
                  <c:v>495.559876623712</c:v>
                </c:pt>
                <c:pt idx="8929">
                  <c:v>495.615382882294</c:v>
                </c:pt>
                <c:pt idx="8930">
                  <c:v>495.67088914087702</c:v>
                </c:pt>
                <c:pt idx="8931">
                  <c:v>495.72639539945902</c:v>
                </c:pt>
                <c:pt idx="8932">
                  <c:v>495.78190165804102</c:v>
                </c:pt>
                <c:pt idx="8933">
                  <c:v>495.83740791662399</c:v>
                </c:pt>
                <c:pt idx="8934">
                  <c:v>495.89291417520599</c:v>
                </c:pt>
                <c:pt idx="8935">
                  <c:v>495.94842043378901</c:v>
                </c:pt>
                <c:pt idx="8936">
                  <c:v>496.00392669237101</c:v>
                </c:pt>
                <c:pt idx="8937">
                  <c:v>496.05943295095301</c:v>
                </c:pt>
                <c:pt idx="8938">
                  <c:v>496.11493920953598</c:v>
                </c:pt>
                <c:pt idx="8939">
                  <c:v>496.17044546811798</c:v>
                </c:pt>
                <c:pt idx="8940">
                  <c:v>496.225951726701</c:v>
                </c:pt>
                <c:pt idx="8941">
                  <c:v>496.281457985283</c:v>
                </c:pt>
                <c:pt idx="8942">
                  <c:v>496.336964243865</c:v>
                </c:pt>
                <c:pt idx="8943">
                  <c:v>496.39247050244802</c:v>
                </c:pt>
                <c:pt idx="8944">
                  <c:v>496.44797676103002</c:v>
                </c:pt>
                <c:pt idx="8945">
                  <c:v>496.50348301961299</c:v>
                </c:pt>
                <c:pt idx="8946">
                  <c:v>496.55898927819499</c:v>
                </c:pt>
                <c:pt idx="8947">
                  <c:v>496.61449553677801</c:v>
                </c:pt>
                <c:pt idx="8948">
                  <c:v>496.67000179536001</c:v>
                </c:pt>
                <c:pt idx="8949">
                  <c:v>496.72550805394201</c:v>
                </c:pt>
                <c:pt idx="8950">
                  <c:v>496.78101431252497</c:v>
                </c:pt>
                <c:pt idx="8951">
                  <c:v>496.83652057110697</c:v>
                </c:pt>
                <c:pt idx="8952">
                  <c:v>496.89202682969</c:v>
                </c:pt>
                <c:pt idx="8953">
                  <c:v>496.947533088272</c:v>
                </c:pt>
                <c:pt idx="8954">
                  <c:v>497.003039346854</c:v>
                </c:pt>
                <c:pt idx="8955">
                  <c:v>497.05854560543702</c:v>
                </c:pt>
                <c:pt idx="8956">
                  <c:v>497.11405186401902</c:v>
                </c:pt>
                <c:pt idx="8957">
                  <c:v>497.16955812260198</c:v>
                </c:pt>
                <c:pt idx="8958">
                  <c:v>497.22506438118398</c:v>
                </c:pt>
                <c:pt idx="8959">
                  <c:v>497.28057063976598</c:v>
                </c:pt>
                <c:pt idx="8960">
                  <c:v>497.33607689834901</c:v>
                </c:pt>
                <c:pt idx="8961">
                  <c:v>497.39158315693101</c:v>
                </c:pt>
                <c:pt idx="8962">
                  <c:v>497.44708941551397</c:v>
                </c:pt>
                <c:pt idx="8963">
                  <c:v>497.50259567409603</c:v>
                </c:pt>
                <c:pt idx="8964">
                  <c:v>497.55810193267803</c:v>
                </c:pt>
                <c:pt idx="8965">
                  <c:v>497.61360819126099</c:v>
                </c:pt>
                <c:pt idx="8966">
                  <c:v>497.66911444984299</c:v>
                </c:pt>
                <c:pt idx="8967">
                  <c:v>497.72462070842602</c:v>
                </c:pt>
                <c:pt idx="8968">
                  <c:v>497.78012696700802</c:v>
                </c:pt>
                <c:pt idx="8969">
                  <c:v>497.83563322559002</c:v>
                </c:pt>
                <c:pt idx="8970">
                  <c:v>497.89113948417298</c:v>
                </c:pt>
                <c:pt idx="8971">
                  <c:v>497.94664574275498</c:v>
                </c:pt>
                <c:pt idx="8972">
                  <c:v>498.002152001338</c:v>
                </c:pt>
                <c:pt idx="8973">
                  <c:v>498.05765825992</c:v>
                </c:pt>
                <c:pt idx="8974">
                  <c:v>498.113164518502</c:v>
                </c:pt>
                <c:pt idx="8975">
                  <c:v>498.16867077708503</c:v>
                </c:pt>
                <c:pt idx="8976">
                  <c:v>498.22417703566703</c:v>
                </c:pt>
                <c:pt idx="8977">
                  <c:v>498.27968329424999</c:v>
                </c:pt>
                <c:pt idx="8978">
                  <c:v>498.33518955283199</c:v>
                </c:pt>
                <c:pt idx="8979">
                  <c:v>498.39069581141399</c:v>
                </c:pt>
                <c:pt idx="8980">
                  <c:v>498.44620206999701</c:v>
                </c:pt>
                <c:pt idx="8981">
                  <c:v>498.50170832857901</c:v>
                </c:pt>
                <c:pt idx="8982">
                  <c:v>498.55721458716198</c:v>
                </c:pt>
                <c:pt idx="8983">
                  <c:v>498.61272084574398</c:v>
                </c:pt>
                <c:pt idx="8984">
                  <c:v>498.66822710432598</c:v>
                </c:pt>
                <c:pt idx="8985">
                  <c:v>498.723733362909</c:v>
                </c:pt>
                <c:pt idx="8986">
                  <c:v>498.779239621491</c:v>
                </c:pt>
                <c:pt idx="8987">
                  <c:v>498.83474588007402</c:v>
                </c:pt>
                <c:pt idx="8988">
                  <c:v>498.89025213865602</c:v>
                </c:pt>
                <c:pt idx="8989">
                  <c:v>498.94575839723802</c:v>
                </c:pt>
                <c:pt idx="8990">
                  <c:v>499.00126465582099</c:v>
                </c:pt>
                <c:pt idx="8991">
                  <c:v>499.05677091440299</c:v>
                </c:pt>
                <c:pt idx="8992">
                  <c:v>499.11227717298601</c:v>
                </c:pt>
                <c:pt idx="8993">
                  <c:v>499.16778343156801</c:v>
                </c:pt>
                <c:pt idx="8994">
                  <c:v>499.22328969015098</c:v>
                </c:pt>
                <c:pt idx="8995">
                  <c:v>499.27879594873298</c:v>
                </c:pt>
                <c:pt idx="8996">
                  <c:v>499.33430220731498</c:v>
                </c:pt>
                <c:pt idx="8997">
                  <c:v>499.389808465898</c:v>
                </c:pt>
                <c:pt idx="8998">
                  <c:v>499.44531472448</c:v>
                </c:pt>
                <c:pt idx="8999">
                  <c:v>499.50082098306302</c:v>
                </c:pt>
                <c:pt idx="9000">
                  <c:v>499.55632724164502</c:v>
                </c:pt>
                <c:pt idx="9001">
                  <c:v>499.61183350022702</c:v>
                </c:pt>
                <c:pt idx="9002">
                  <c:v>499.66733975880999</c:v>
                </c:pt>
                <c:pt idx="9003">
                  <c:v>499.72284601739199</c:v>
                </c:pt>
                <c:pt idx="9004">
                  <c:v>499.77835227597501</c:v>
                </c:pt>
                <c:pt idx="9005">
                  <c:v>499.83385853455701</c:v>
                </c:pt>
                <c:pt idx="9006">
                  <c:v>499.88936479313901</c:v>
                </c:pt>
                <c:pt idx="9007">
                  <c:v>499.94487105172198</c:v>
                </c:pt>
                <c:pt idx="9008">
                  <c:v>500.00037731030397</c:v>
                </c:pt>
              </c:numCache>
            </c:numRef>
          </c:xVal>
          <c:yVal>
            <c:numRef>
              <c:f>поперечные!$B$2:$MHN$2</c:f>
              <c:numCache>
                <c:formatCode>General</c:formatCode>
                <c:ptCount val="9009"/>
                <c:pt idx="0">
                  <c:v>-1.10268980177795E-2</c:v>
                </c:pt>
                <c:pt idx="1">
                  <c:v>-1.10268949934325E-2</c:v>
                </c:pt>
                <c:pt idx="2">
                  <c:v>-1.10268899967947E-2</c:v>
                </c:pt>
                <c:pt idx="3">
                  <c:v>-1.10268834282738E-2</c:v>
                </c:pt>
                <c:pt idx="4">
                  <c:v>-1.10268754904276E-2</c:v>
                </c:pt>
                <c:pt idx="5">
                  <c:v>-1.10268663551136E-2</c:v>
                </c:pt>
                <c:pt idx="6">
                  <c:v>-1.1026856179507501E-2</c:v>
                </c:pt>
                <c:pt idx="7">
                  <c:v>-1.1026845107567299E-2</c:v>
                </c:pt>
                <c:pt idx="8">
                  <c:v>-1.1026833275345E-2</c:v>
                </c:pt>
                <c:pt idx="9">
                  <c:v>-1.10268208446041E-2</c:v>
                </c:pt>
                <c:pt idx="10">
                  <c:v>-1.10268080940162E-2</c:v>
                </c:pt>
                <c:pt idx="11">
                  <c:v>-1.10267954232037E-2</c:v>
                </c:pt>
                <c:pt idx="12">
                  <c:v>-1.1026783468889099E-2</c:v>
                </c:pt>
                <c:pt idx="13">
                  <c:v>-1.1026773177668999E-2</c:v>
                </c:pt>
                <c:pt idx="14">
                  <c:v>-1.1026765814865801E-2</c:v>
                </c:pt>
                <c:pt idx="15">
                  <c:v>-1.10267630072713E-2</c:v>
                </c:pt>
                <c:pt idx="16">
                  <c:v>-1.1026766670811801E-2</c:v>
                </c:pt>
                <c:pt idx="17">
                  <c:v>-1.10267789450411E-2</c:v>
                </c:pt>
                <c:pt idx="18">
                  <c:v>-1.10268019050363E-2</c:v>
                </c:pt>
                <c:pt idx="19">
                  <c:v>-1.10268374053979E-2</c:v>
                </c:pt>
                <c:pt idx="20">
                  <c:v>-1.1026886725582699E-2</c:v>
                </c:pt>
                <c:pt idx="21">
                  <c:v>-1.1026950383695101E-2</c:v>
                </c:pt>
                <c:pt idx="22">
                  <c:v>-1.1027027877150399E-2</c:v>
                </c:pt>
                <c:pt idx="23">
                  <c:v>-1.1027117597219501E-2</c:v>
                </c:pt>
                <c:pt idx="24">
                  <c:v>-1.1027216708752801E-2</c:v>
                </c:pt>
                <c:pt idx="25">
                  <c:v>-1.1027321289831899E-2</c:v>
                </c:pt>
                <c:pt idx="26">
                  <c:v>-1.10274266325833E-2</c:v>
                </c:pt>
                <c:pt idx="27">
                  <c:v>-1.1027527278405501E-2</c:v>
                </c:pt>
                <c:pt idx="28">
                  <c:v>-1.10276175658901E-2</c:v>
                </c:pt>
                <c:pt idx="29">
                  <c:v>-1.10276919782671E-2</c:v>
                </c:pt>
                <c:pt idx="30">
                  <c:v>-1.10277453756999E-2</c:v>
                </c:pt>
                <c:pt idx="31">
                  <c:v>-1.10277735216203E-2</c:v>
                </c:pt>
                <c:pt idx="32">
                  <c:v>-1.1027773092268401E-2</c:v>
                </c:pt>
                <c:pt idx="33">
                  <c:v>-1.10277418638269E-2</c:v>
                </c:pt>
                <c:pt idx="34">
                  <c:v>-1.10276789020811E-2</c:v>
                </c:pt>
                <c:pt idx="35">
                  <c:v>-1.102758427038E-2</c:v>
                </c:pt>
                <c:pt idx="36">
                  <c:v>-1.1027458984966E-2</c:v>
                </c:pt>
                <c:pt idx="37">
                  <c:v>-1.1027304935398699E-2</c:v>
                </c:pt>
                <c:pt idx="38">
                  <c:v>-1.1027124581264799E-2</c:v>
                </c:pt>
                <c:pt idx="39">
                  <c:v>-1.1026920723090101E-2</c:v>
                </c:pt>
                <c:pt idx="40">
                  <c:v>-1.1026696479213E-2</c:v>
                </c:pt>
                <c:pt idx="41">
                  <c:v>-1.1026454889060899E-2</c:v>
                </c:pt>
                <c:pt idx="42">
                  <c:v>-1.10261989497362E-2</c:v>
                </c:pt>
                <c:pt idx="43">
                  <c:v>-1.10259314840649E-2</c:v>
                </c:pt>
                <c:pt idx="44">
                  <c:v>-1.10256550295675E-2</c:v>
                </c:pt>
                <c:pt idx="45">
                  <c:v>-1.1025371805079599E-2</c:v>
                </c:pt>
                <c:pt idx="46">
                  <c:v>-1.1025083678431E-2</c:v>
                </c:pt>
                <c:pt idx="47">
                  <c:v>-1.10247921284611E-2</c:v>
                </c:pt>
                <c:pt idx="48">
                  <c:v>-1.1024498308413899E-2</c:v>
                </c:pt>
                <c:pt idx="49">
                  <c:v>-1.10242030210203E-2</c:v>
                </c:pt>
                <c:pt idx="50">
                  <c:v>-1.1023906803599199E-2</c:v>
                </c:pt>
                <c:pt idx="51">
                  <c:v>-1.10236099397407E-2</c:v>
                </c:pt>
                <c:pt idx="52">
                  <c:v>-1.10233124786002E-2</c:v>
                </c:pt>
                <c:pt idx="53">
                  <c:v>-1.1023014364513299E-2</c:v>
                </c:pt>
                <c:pt idx="54">
                  <c:v>-1.1022715408671301E-2</c:v>
                </c:pt>
                <c:pt idx="55">
                  <c:v>-1.10224154387007E-2</c:v>
                </c:pt>
                <c:pt idx="56">
                  <c:v>-1.10221142736124E-2</c:v>
                </c:pt>
                <c:pt idx="57">
                  <c:v>-1.1021811753614099E-2</c:v>
                </c:pt>
                <c:pt idx="58">
                  <c:v>-1.10215077988153E-2</c:v>
                </c:pt>
                <c:pt idx="59">
                  <c:v>-1.10212024129814E-2</c:v>
                </c:pt>
                <c:pt idx="60">
                  <c:v>-1.10208955942379E-2</c:v>
                </c:pt>
                <c:pt idx="61">
                  <c:v>-1.10205873757886E-2</c:v>
                </c:pt>
                <c:pt idx="62">
                  <c:v>-1.10202777926469E-2</c:v>
                </c:pt>
                <c:pt idx="63">
                  <c:v>-1.1019966854512999E-2</c:v>
                </c:pt>
                <c:pt idx="64">
                  <c:v>-1.10196545146864E-2</c:v>
                </c:pt>
                <c:pt idx="65">
                  <c:v>-1.1019340619275401E-2</c:v>
                </c:pt>
                <c:pt idx="66">
                  <c:v>-1.10190249583805E-2</c:v>
                </c:pt>
                <c:pt idx="67">
                  <c:v>-1.1018707210205101E-2</c:v>
                </c:pt>
                <c:pt idx="68">
                  <c:v>-1.10183869342469E-2</c:v>
                </c:pt>
                <c:pt idx="69">
                  <c:v>-1.1018063615458099E-2</c:v>
                </c:pt>
                <c:pt idx="70">
                  <c:v>-1.1017736647019201E-2</c:v>
                </c:pt>
                <c:pt idx="71">
                  <c:v>-1.10174054341953E-2</c:v>
                </c:pt>
                <c:pt idx="72">
                  <c:v>-1.10170694116887E-2</c:v>
                </c:pt>
                <c:pt idx="73">
                  <c:v>-1.1016728141195999E-2</c:v>
                </c:pt>
                <c:pt idx="74">
                  <c:v>-1.1016381493845401E-2</c:v>
                </c:pt>
                <c:pt idx="75">
                  <c:v>-1.1016029637688E-2</c:v>
                </c:pt>
                <c:pt idx="76">
                  <c:v>-1.1015673260412501E-2</c:v>
                </c:pt>
                <c:pt idx="77">
                  <c:v>-1.10153135735941E-2</c:v>
                </c:pt>
                <c:pt idx="78">
                  <c:v>-1.1014952418083E-2</c:v>
                </c:pt>
                <c:pt idx="79">
                  <c:v>-1.1014592167958101E-2</c:v>
                </c:pt>
                <c:pt idx="80">
                  <c:v>-1.1014235695171799E-2</c:v>
                </c:pt>
                <c:pt idx="81">
                  <c:v>-1.1013886335886101E-2</c:v>
                </c:pt>
                <c:pt idx="82">
                  <c:v>-1.10135476326062E-2</c:v>
                </c:pt>
                <c:pt idx="83">
                  <c:v>-1.10132232308701E-2</c:v>
                </c:pt>
                <c:pt idx="84">
                  <c:v>-1.10129166189167E-2</c:v>
                </c:pt>
                <c:pt idx="85">
                  <c:v>-1.1012630920655899E-2</c:v>
                </c:pt>
                <c:pt idx="86">
                  <c:v>-1.10123686992441E-2</c:v>
                </c:pt>
                <c:pt idx="87">
                  <c:v>-1.10121319115957E-2</c:v>
                </c:pt>
                <c:pt idx="88">
                  <c:v>-1.10119216754997E-2</c:v>
                </c:pt>
                <c:pt idx="89">
                  <c:v>-1.10117383400106E-2</c:v>
                </c:pt>
                <c:pt idx="90">
                  <c:v>-1.10115813746212E-2</c:v>
                </c:pt>
                <c:pt idx="91">
                  <c:v>-1.10114494819576E-2</c:v>
                </c:pt>
                <c:pt idx="92">
                  <c:v>-1.1011340589885701E-2</c:v>
                </c:pt>
                <c:pt idx="93">
                  <c:v>-1.1011252113507E-2</c:v>
                </c:pt>
                <c:pt idx="94">
                  <c:v>-1.10111809378088E-2</c:v>
                </c:pt>
                <c:pt idx="95">
                  <c:v>-1.1011123605689401E-2</c:v>
                </c:pt>
                <c:pt idx="96">
                  <c:v>-1.10110764059471E-2</c:v>
                </c:pt>
                <c:pt idx="97">
                  <c:v>-1.1011035657443701E-2</c:v>
                </c:pt>
                <c:pt idx="98">
                  <c:v>-1.10109976457692E-2</c:v>
                </c:pt>
                <c:pt idx="99">
                  <c:v>-1.1010958873727701E-2</c:v>
                </c:pt>
                <c:pt idx="100">
                  <c:v>-1.1010916140568001E-2</c:v>
                </c:pt>
                <c:pt idx="101">
                  <c:v>-1.10108665314927E-2</c:v>
                </c:pt>
                <c:pt idx="102">
                  <c:v>-1.10108075670611E-2</c:v>
                </c:pt>
                <c:pt idx="103">
                  <c:v>-1.10107371199894E-2</c:v>
                </c:pt>
                <c:pt idx="104">
                  <c:v>-1.10106536828239E-2</c:v>
                </c:pt>
                <c:pt idx="105">
                  <c:v>-1.10105560559433E-2</c:v>
                </c:pt>
                <c:pt idx="106">
                  <c:v>-1.1010443498741199E-2</c:v>
                </c:pt>
                <c:pt idx="107">
                  <c:v>-1.10103155802349E-2</c:v>
                </c:pt>
                <c:pt idx="108">
                  <c:v>-1.1010172094127101E-2</c:v>
                </c:pt>
                <c:pt idx="109">
                  <c:v>-1.10100129680372E-2</c:v>
                </c:pt>
                <c:pt idx="110">
                  <c:v>-1.1009838111821799E-2</c:v>
                </c:pt>
                <c:pt idx="111">
                  <c:v>-1.10096473469061E-2</c:v>
                </c:pt>
                <c:pt idx="112">
                  <c:v>-1.1009440291361E-2</c:v>
                </c:pt>
                <c:pt idx="113">
                  <c:v>-1.10092163607628E-2</c:v>
                </c:pt>
                <c:pt idx="114">
                  <c:v>-1.10089747596836E-2</c:v>
                </c:pt>
                <c:pt idx="115">
                  <c:v>-1.1008714536719101E-2</c:v>
                </c:pt>
                <c:pt idx="116">
                  <c:v>-1.10084346428164E-2</c:v>
                </c:pt>
                <c:pt idx="117">
                  <c:v>-1.1008134096484001E-2</c:v>
                </c:pt>
                <c:pt idx="118">
                  <c:v>-1.1007811942074499E-2</c:v>
                </c:pt>
                <c:pt idx="119">
                  <c:v>-1.1007467348498501E-2</c:v>
                </c:pt>
                <c:pt idx="120">
                  <c:v>-1.1007099628884199E-2</c:v>
                </c:pt>
                <c:pt idx="121">
                  <c:v>-1.1006708309047099E-2</c:v>
                </c:pt>
                <c:pt idx="122">
                  <c:v>-1.10062930892763E-2</c:v>
                </c:pt>
                <c:pt idx="123">
                  <c:v>-1.10058539425639E-2</c:v>
                </c:pt>
                <c:pt idx="124">
                  <c:v>-1.10053912333609E-2</c:v>
                </c:pt>
                <c:pt idx="125">
                  <c:v>-1.10049056147334E-2</c:v>
                </c:pt>
                <c:pt idx="126">
                  <c:v>-1.1004398159707199E-2</c:v>
                </c:pt>
                <c:pt idx="127">
                  <c:v>-1.10038703268739E-2</c:v>
                </c:pt>
                <c:pt idx="128">
                  <c:v>-1.1003324006824401E-2</c:v>
                </c:pt>
                <c:pt idx="129">
                  <c:v>-1.10027613882986E-2</c:v>
                </c:pt>
                <c:pt idx="130">
                  <c:v>-1.1002184994065099E-2</c:v>
                </c:pt>
                <c:pt idx="131">
                  <c:v>-1.1001597505823E-2</c:v>
                </c:pt>
                <c:pt idx="132">
                  <c:v>-1.1001001721268101E-2</c:v>
                </c:pt>
                <c:pt idx="133">
                  <c:v>-1.10004004318911E-2</c:v>
                </c:pt>
                <c:pt idx="134">
                  <c:v>-1.09997962303694E-2</c:v>
                </c:pt>
                <c:pt idx="135">
                  <c:v>-1.09991913302489E-2</c:v>
                </c:pt>
                <c:pt idx="136">
                  <c:v>-1.09985873709979E-2</c:v>
                </c:pt>
                <c:pt idx="137">
                  <c:v>-1.09979852459814E-2</c:v>
                </c:pt>
                <c:pt idx="138">
                  <c:v>-1.0997384872220701E-2</c:v>
                </c:pt>
                <c:pt idx="139">
                  <c:v>-1.0996785102593699E-2</c:v>
                </c:pt>
                <c:pt idx="140">
                  <c:v>-1.0996183680313E-2</c:v>
                </c:pt>
                <c:pt idx="141">
                  <c:v>-1.0995577299825299E-2</c:v>
                </c:pt>
                <c:pt idx="142">
                  <c:v>-1.0994961712740101E-2</c:v>
                </c:pt>
                <c:pt idx="143">
                  <c:v>-1.09943320253233E-2</c:v>
                </c:pt>
                <c:pt idx="144">
                  <c:v>-1.0993683008726499E-2</c:v>
                </c:pt>
                <c:pt idx="145">
                  <c:v>-1.09930094070051E-2</c:v>
                </c:pt>
                <c:pt idx="146">
                  <c:v>-1.0992306377495599E-2</c:v>
                </c:pt>
                <c:pt idx="147">
                  <c:v>-1.09915698735834E-2</c:v>
                </c:pt>
                <c:pt idx="148">
                  <c:v>-1.0990796901600699E-2</c:v>
                </c:pt>
                <c:pt idx="149">
                  <c:v>-1.0989985787494799E-2</c:v>
                </c:pt>
                <c:pt idx="150">
                  <c:v>-1.09891363141524E-2</c:v>
                </c:pt>
                <c:pt idx="151">
                  <c:v>-1.09882497259565E-2</c:v>
                </c:pt>
                <c:pt idx="152">
                  <c:v>-1.0987328674861701E-2</c:v>
                </c:pt>
                <c:pt idx="153">
                  <c:v>-1.0986376966213501E-2</c:v>
                </c:pt>
                <c:pt idx="154">
                  <c:v>-1.09853994497931E-2</c:v>
                </c:pt>
                <c:pt idx="155">
                  <c:v>-1.09844016628122E-2</c:v>
                </c:pt>
                <c:pt idx="156">
                  <c:v>-1.0983389524043799E-2</c:v>
                </c:pt>
                <c:pt idx="157">
                  <c:v>-1.09823691459999E-2</c:v>
                </c:pt>
                <c:pt idx="158">
                  <c:v>-1.09813464730449E-2</c:v>
                </c:pt>
                <c:pt idx="159">
                  <c:v>-1.0980327127407E-2</c:v>
                </c:pt>
                <c:pt idx="160">
                  <c:v>-1.09793163926955E-2</c:v>
                </c:pt>
                <c:pt idx="161">
                  <c:v>-1.09783190177303E-2</c:v>
                </c:pt>
                <c:pt idx="162">
                  <c:v>-1.0977339252836499E-2</c:v>
                </c:pt>
                <c:pt idx="163">
                  <c:v>-1.0976380890634799E-2</c:v>
                </c:pt>
                <c:pt idx="164">
                  <c:v>-1.09754472237152E-2</c:v>
                </c:pt>
                <c:pt idx="165">
                  <c:v>-1.09745412557972E-2</c:v>
                </c:pt>
                <c:pt idx="166">
                  <c:v>-1.0973665734755901E-2</c:v>
                </c:pt>
                <c:pt idx="167">
                  <c:v>-1.0972823202826399E-2</c:v>
                </c:pt>
                <c:pt idx="168">
                  <c:v>-1.09720160926183E-2</c:v>
                </c:pt>
                <c:pt idx="169">
                  <c:v>-1.09712467483951E-2</c:v>
                </c:pt>
                <c:pt idx="170">
                  <c:v>-1.0970517308135801E-2</c:v>
                </c:pt>
                <c:pt idx="171">
                  <c:v>-1.0969829693470601E-2</c:v>
                </c:pt>
                <c:pt idx="172">
                  <c:v>-1.09691854298655E-2</c:v>
                </c:pt>
                <c:pt idx="173">
                  <c:v>-1.0968585652134301E-2</c:v>
                </c:pt>
                <c:pt idx="174">
                  <c:v>-1.09680309601E-2</c:v>
                </c:pt>
                <c:pt idx="175">
                  <c:v>-1.09675214586854E-2</c:v>
                </c:pt>
                <c:pt idx="176">
                  <c:v>-1.09670565971962E-2</c:v>
                </c:pt>
                <c:pt idx="177">
                  <c:v>-1.09666353890544E-2</c:v>
                </c:pt>
                <c:pt idx="178">
                  <c:v>-1.0966256338907699E-2</c:v>
                </c:pt>
                <c:pt idx="179">
                  <c:v>-1.09659174904748E-2</c:v>
                </c:pt>
                <c:pt idx="180">
                  <c:v>-1.09656165489588E-2</c:v>
                </c:pt>
                <c:pt idx="181">
                  <c:v>-1.0965350977961801E-2</c:v>
                </c:pt>
                <c:pt idx="182">
                  <c:v>-1.0965118030350799E-2</c:v>
                </c:pt>
                <c:pt idx="183">
                  <c:v>-1.0964914785394299E-2</c:v>
                </c:pt>
                <c:pt idx="184">
                  <c:v>-1.09647383339678E-2</c:v>
                </c:pt>
                <c:pt idx="185">
                  <c:v>-1.0964585585152399E-2</c:v>
                </c:pt>
                <c:pt idx="186">
                  <c:v>-1.0964453425132499E-2</c:v>
                </c:pt>
                <c:pt idx="187">
                  <c:v>-1.09643388665946E-2</c:v>
                </c:pt>
                <c:pt idx="188">
                  <c:v>-1.0964238930883901E-2</c:v>
                </c:pt>
                <c:pt idx="189">
                  <c:v>-1.0964150771960999E-2</c:v>
                </c:pt>
                <c:pt idx="190">
                  <c:v>-1.09640718907641E-2</c:v>
                </c:pt>
                <c:pt idx="191">
                  <c:v>-1.09640000892277E-2</c:v>
                </c:pt>
                <c:pt idx="192">
                  <c:v>-1.0963933768166401E-2</c:v>
                </c:pt>
                <c:pt idx="193">
                  <c:v>-1.09638721903615E-2</c:v>
                </c:pt>
                <c:pt idx="194">
                  <c:v>-1.0963815599013599E-2</c:v>
                </c:pt>
                <c:pt idx="195">
                  <c:v>-1.0963765797186701E-2</c:v>
                </c:pt>
                <c:pt idx="196">
                  <c:v>-1.09637265248277E-2</c:v>
                </c:pt>
                <c:pt idx="197">
                  <c:v>-1.09637038825667E-2</c:v>
                </c:pt>
                <c:pt idx="198">
                  <c:v>-1.09637063794535E-2</c:v>
                </c:pt>
                <c:pt idx="199">
                  <c:v>-1.09637447813359E-2</c:v>
                </c:pt>
                <c:pt idx="200">
                  <c:v>-1.09638312884796E-2</c:v>
                </c:pt>
                <c:pt idx="201">
                  <c:v>-1.09639783794113E-2</c:v>
                </c:pt>
                <c:pt idx="202">
                  <c:v>-1.09641973425957E-2</c:v>
                </c:pt>
                <c:pt idx="203">
                  <c:v>-1.09644968556503E-2</c:v>
                </c:pt>
                <c:pt idx="204">
                  <c:v>-1.0964881722109901E-2</c:v>
                </c:pt>
                <c:pt idx="205">
                  <c:v>-1.09653521541326E-2</c:v>
                </c:pt>
                <c:pt idx="206">
                  <c:v>-1.0965903735454601E-2</c:v>
                </c:pt>
                <c:pt idx="207">
                  <c:v>-1.0966527688989E-2</c:v>
                </c:pt>
                <c:pt idx="208">
                  <c:v>-1.0967211728019E-2</c:v>
                </c:pt>
                <c:pt idx="209">
                  <c:v>-1.0967941128450899E-2</c:v>
                </c:pt>
                <c:pt idx="210">
                  <c:v>-1.0968699899583399E-2</c:v>
                </c:pt>
                <c:pt idx="211">
                  <c:v>-1.0969472081876E-2</c:v>
                </c:pt>
                <c:pt idx="212">
                  <c:v>-1.09702426423643E-2</c:v>
                </c:pt>
                <c:pt idx="213">
                  <c:v>-1.09709983276505E-2</c:v>
                </c:pt>
                <c:pt idx="214">
                  <c:v>-1.09717279738944E-2</c:v>
                </c:pt>
                <c:pt idx="215">
                  <c:v>-1.0972422636978001E-2</c:v>
                </c:pt>
                <c:pt idx="216">
                  <c:v>-1.09730757806107E-2</c:v>
                </c:pt>
                <c:pt idx="217">
                  <c:v>-1.09736835499954E-2</c:v>
                </c:pt>
                <c:pt idx="218">
                  <c:v>-1.09742450354351E-2</c:v>
                </c:pt>
                <c:pt idx="219">
                  <c:v>-1.09747627570243E-2</c:v>
                </c:pt>
                <c:pt idx="220">
                  <c:v>-1.0975242592056299E-2</c:v>
                </c:pt>
                <c:pt idx="221">
                  <c:v>-1.09756935019849E-2</c:v>
                </c:pt>
                <c:pt idx="222">
                  <c:v>-1.0976126506171699E-2</c:v>
                </c:pt>
                <c:pt idx="223">
                  <c:v>-1.09765535764956E-2</c:v>
                </c:pt>
                <c:pt idx="224">
                  <c:v>-1.09769867031256E-2</c:v>
                </c:pt>
                <c:pt idx="225">
                  <c:v>-1.09774373095822E-2</c:v>
                </c:pt>
                <c:pt idx="226">
                  <c:v>-1.0977916211933199E-2</c:v>
                </c:pt>
                <c:pt idx="227">
                  <c:v>-1.09784340918853E-2</c:v>
                </c:pt>
                <c:pt idx="228">
                  <c:v>-1.09790017901209E-2</c:v>
                </c:pt>
                <c:pt idx="229">
                  <c:v>-1.0979630858776001E-2</c:v>
                </c:pt>
                <c:pt idx="230">
                  <c:v>-1.0980333486217599E-2</c:v>
                </c:pt>
                <c:pt idx="231">
                  <c:v>-1.09811225088179E-2</c:v>
                </c:pt>
                <c:pt idx="232">
                  <c:v>-1.09820111271355E-2</c:v>
                </c:pt>
                <c:pt idx="233">
                  <c:v>-1.0983012473145801E-2</c:v>
                </c:pt>
                <c:pt idx="234">
                  <c:v>-1.0984138757810799E-2</c:v>
                </c:pt>
                <c:pt idx="235">
                  <c:v>-1.09853998781818E-2</c:v>
                </c:pt>
                <c:pt idx="236">
                  <c:v>-1.0986802075143E-2</c:v>
                </c:pt>
                <c:pt idx="237">
                  <c:v>-1.0988346572046E-2</c:v>
                </c:pt>
                <c:pt idx="238">
                  <c:v>-1.0990029379602599E-2</c:v>
                </c:pt>
                <c:pt idx="239">
                  <c:v>-1.0991842247145001E-2</c:v>
                </c:pt>
                <c:pt idx="240">
                  <c:v>-1.09937746544917E-2</c:v>
                </c:pt>
                <c:pt idx="241">
                  <c:v>-1.09958168832137E-2</c:v>
                </c:pt>
                <c:pt idx="242">
                  <c:v>-1.09979622634803E-2</c:v>
                </c:pt>
                <c:pt idx="243">
                  <c:v>-1.1000208091041399E-2</c:v>
                </c:pt>
                <c:pt idx="244">
                  <c:v>-1.1002554586281601E-2</c:v>
                </c:pt>
                <c:pt idx="245">
                  <c:v>-1.1005002684857801E-2</c:v>
                </c:pt>
                <c:pt idx="246">
                  <c:v>-1.10075525922927E-2</c:v>
                </c:pt>
                <c:pt idx="247">
                  <c:v>-1.1010203503176901E-2</c:v>
                </c:pt>
                <c:pt idx="248">
                  <c:v>-1.10129542706084E-2</c:v>
                </c:pt>
                <c:pt idx="249">
                  <c:v>-1.1015803660307201E-2</c:v>
                </c:pt>
                <c:pt idx="250">
                  <c:v>-1.10187492502047E-2</c:v>
                </c:pt>
                <c:pt idx="251">
                  <c:v>-1.10217861764442E-2</c:v>
                </c:pt>
                <c:pt idx="252">
                  <c:v>-1.10249064710378E-2</c:v>
                </c:pt>
                <c:pt idx="253">
                  <c:v>-1.10280992193795E-2</c:v>
                </c:pt>
                <c:pt idx="254">
                  <c:v>-1.1031350331486301E-2</c:v>
                </c:pt>
                <c:pt idx="255">
                  <c:v>-1.10346423073584E-2</c:v>
                </c:pt>
                <c:pt idx="256">
                  <c:v>-1.10379543599958E-2</c:v>
                </c:pt>
                <c:pt idx="257">
                  <c:v>-1.1041262315936299E-2</c:v>
                </c:pt>
                <c:pt idx="258">
                  <c:v>-1.10445382108833E-2</c:v>
                </c:pt>
                <c:pt idx="259">
                  <c:v>-1.10477494904694E-2</c:v>
                </c:pt>
                <c:pt idx="260">
                  <c:v>-1.10508587102382E-2</c:v>
                </c:pt>
                <c:pt idx="261">
                  <c:v>-1.1053823339995701E-2</c:v>
                </c:pt>
                <c:pt idx="262">
                  <c:v>-1.1056596177066299E-2</c:v>
                </c:pt>
                <c:pt idx="263">
                  <c:v>-1.1059127239403801E-2</c:v>
                </c:pt>
                <c:pt idx="264">
                  <c:v>-1.1061364582341899E-2</c:v>
                </c:pt>
                <c:pt idx="265">
                  <c:v>-1.1063251925581099E-2</c:v>
                </c:pt>
                <c:pt idx="266">
                  <c:v>-1.10647254480258E-2</c:v>
                </c:pt>
                <c:pt idx="267">
                  <c:v>-1.1065713119883001E-2</c:v>
                </c:pt>
                <c:pt idx="268">
                  <c:v>-1.10661351705946E-2</c:v>
                </c:pt>
                <c:pt idx="269">
                  <c:v>-1.10659058148971E-2</c:v>
                </c:pt>
                <c:pt idx="270">
                  <c:v>-1.1064937552113499E-2</c:v>
                </c:pt>
                <c:pt idx="271">
                  <c:v>-1.10631429563604E-2</c:v>
                </c:pt>
                <c:pt idx="272">
                  <c:v>-1.10604335329946E-2</c:v>
                </c:pt>
                <c:pt idx="273">
                  <c:v>-1.10567204566744E-2</c:v>
                </c:pt>
                <c:pt idx="274">
                  <c:v>-1.1051917653530001E-2</c:v>
                </c:pt>
                <c:pt idx="275">
                  <c:v>-1.1045948450965799E-2</c:v>
                </c:pt>
                <c:pt idx="276">
                  <c:v>-1.1038748435331499E-2</c:v>
                </c:pt>
                <c:pt idx="277">
                  <c:v>-1.10302545206099E-2</c:v>
                </c:pt>
                <c:pt idx="278">
                  <c:v>-1.10204000362349E-2</c:v>
                </c:pt>
                <c:pt idx="279">
                  <c:v>-1.10091284742284E-2</c:v>
                </c:pt>
                <c:pt idx="280">
                  <c:v>-1.09964011832368E-2</c:v>
                </c:pt>
                <c:pt idx="281">
                  <c:v>-1.09822079453154E-2</c:v>
                </c:pt>
                <c:pt idx="282">
                  <c:v>-1.09665587348227E-2</c:v>
                </c:pt>
                <c:pt idx="283">
                  <c:v>-1.0949468107797599E-2</c:v>
                </c:pt>
                <c:pt idx="284">
                  <c:v>-1.09309689867966E-2</c:v>
                </c:pt>
                <c:pt idx="285">
                  <c:v>-1.09110897203258E-2</c:v>
                </c:pt>
                <c:pt idx="286">
                  <c:v>-1.08898666290337E-2</c:v>
                </c:pt>
                <c:pt idx="287">
                  <c:v>-1.08674214799841E-2</c:v>
                </c:pt>
                <c:pt idx="288">
                  <c:v>-1.0843925228840701E-2</c:v>
                </c:pt>
                <c:pt idx="289">
                  <c:v>-1.08195350903347E-2</c:v>
                </c:pt>
                <c:pt idx="290">
                  <c:v>-1.0794478493370299E-2</c:v>
                </c:pt>
                <c:pt idx="291">
                  <c:v>-1.07689354138693E-2</c:v>
                </c:pt>
                <c:pt idx="292">
                  <c:v>-1.07431519023724E-2</c:v>
                </c:pt>
                <c:pt idx="293">
                  <c:v>-1.07174375521838E-2</c:v>
                </c:pt>
                <c:pt idx="294">
                  <c:v>-1.0692038070985699E-2</c:v>
                </c:pt>
                <c:pt idx="295">
                  <c:v>-1.0667146351714001E-2</c:v>
                </c:pt>
                <c:pt idx="296">
                  <c:v>-1.0643213283330301E-2</c:v>
                </c:pt>
                <c:pt idx="297">
                  <c:v>-1.0620842283070701E-2</c:v>
                </c:pt>
                <c:pt idx="298">
                  <c:v>-1.0599844512280399E-2</c:v>
                </c:pt>
                <c:pt idx="299">
                  <c:v>-1.0580913968424401E-2</c:v>
                </c:pt>
                <c:pt idx="300">
                  <c:v>-1.05641932209214E-2</c:v>
                </c:pt>
                <c:pt idx="301">
                  <c:v>-1.05541760156821E-2</c:v>
                </c:pt>
                <c:pt idx="302">
                  <c:v>-1.0547586588672201E-2</c:v>
                </c:pt>
                <c:pt idx="303">
                  <c:v>-1.0541922851221099E-2</c:v>
                </c:pt>
                <c:pt idx="304">
                  <c:v>-1.05369045663339E-2</c:v>
                </c:pt>
                <c:pt idx="305">
                  <c:v>-1.0532489742508099E-2</c:v>
                </c:pt>
                <c:pt idx="306">
                  <c:v>-1.05286544541748E-2</c:v>
                </c:pt>
                <c:pt idx="307">
                  <c:v>-1.05253771512306E-2</c:v>
                </c:pt>
                <c:pt idx="308">
                  <c:v>-1.0522637944807201E-2</c:v>
                </c:pt>
                <c:pt idx="309">
                  <c:v>-1.0520418284883801E-2</c:v>
                </c:pt>
                <c:pt idx="310">
                  <c:v>-1.0518700656729101E-2</c:v>
                </c:pt>
                <c:pt idx="311">
                  <c:v>-1.0517468570271899E-2</c:v>
                </c:pt>
                <c:pt idx="312">
                  <c:v>-1.0516706119243701E-2</c:v>
                </c:pt>
                <c:pt idx="313">
                  <c:v>-1.0516398054500199E-2</c:v>
                </c:pt>
                <c:pt idx="314">
                  <c:v>-1.0516529557719201E-2</c:v>
                </c:pt>
                <c:pt idx="315">
                  <c:v>-1.05170861884844E-2</c:v>
                </c:pt>
                <c:pt idx="316">
                  <c:v>-1.05180539301703E-2</c:v>
                </c:pt>
                <c:pt idx="317">
                  <c:v>-1.05194190998927E-2</c:v>
                </c:pt>
                <c:pt idx="318">
                  <c:v>-1.0521168424867E-2</c:v>
                </c:pt>
                <c:pt idx="319">
                  <c:v>-1.0523288968358101E-2</c:v>
                </c:pt>
                <c:pt idx="320">
                  <c:v>-1.05257682219701E-2</c:v>
                </c:pt>
                <c:pt idx="321">
                  <c:v>-1.05285940480065E-2</c:v>
                </c:pt>
                <c:pt idx="322">
                  <c:v>-1.0531754753352499E-2</c:v>
                </c:pt>
                <c:pt idx="323">
                  <c:v>-1.05352390321908E-2</c:v>
                </c:pt>
                <c:pt idx="324">
                  <c:v>-1.05390360077472E-2</c:v>
                </c:pt>
                <c:pt idx="325">
                  <c:v>-1.0543135275556901E-2</c:v>
                </c:pt>
                <c:pt idx="326">
                  <c:v>-1.05475268200344E-2</c:v>
                </c:pt>
                <c:pt idx="327">
                  <c:v>-1.05522010596532E-2</c:v>
                </c:pt>
                <c:pt idx="328">
                  <c:v>-1.0557148857232799E-2</c:v>
                </c:pt>
                <c:pt idx="329">
                  <c:v>-1.05623614153299E-2</c:v>
                </c:pt>
                <c:pt idx="330">
                  <c:v>-1.05678304044724E-2</c:v>
                </c:pt>
                <c:pt idx="331">
                  <c:v>-1.0573547809684501E-2</c:v>
                </c:pt>
                <c:pt idx="332">
                  <c:v>-1.0579506142942599E-2</c:v>
                </c:pt>
                <c:pt idx="333">
                  <c:v>-1.05856981932951E-2</c:v>
                </c:pt>
                <c:pt idx="334">
                  <c:v>-1.0592117314922701E-2</c:v>
                </c:pt>
                <c:pt idx="335">
                  <c:v>-1.05987572060144E-2</c:v>
                </c:pt>
                <c:pt idx="336">
                  <c:v>-1.06056119967905E-2</c:v>
                </c:pt>
                <c:pt idx="337">
                  <c:v>-1.0612676192616599E-2</c:v>
                </c:pt>
                <c:pt idx="338">
                  <c:v>-1.0619944694140101E-2</c:v>
                </c:pt>
                <c:pt idx="339">
                  <c:v>-1.0627412684898399E-2</c:v>
                </c:pt>
                <c:pt idx="340">
                  <c:v>-1.0635075512661201E-2</c:v>
                </c:pt>
                <c:pt idx="341">
                  <c:v>-1.06429286996889E-2</c:v>
                </c:pt>
                <c:pt idx="342">
                  <c:v>-1.06509678420661E-2</c:v>
                </c:pt>
                <c:pt idx="343">
                  <c:v>-1.0659188452573E-2</c:v>
                </c:pt>
                <c:pt idx="344">
                  <c:v>-1.0667585955464E-2</c:v>
                </c:pt>
                <c:pt idx="345">
                  <c:v>-1.0676155569548301E-2</c:v>
                </c:pt>
                <c:pt idx="346">
                  <c:v>-1.06848922465652E-2</c:v>
                </c:pt>
                <c:pt idx="347">
                  <c:v>-1.0693790701642499E-2</c:v>
                </c:pt>
                <c:pt idx="348">
                  <c:v>-1.0702845337297E-2</c:v>
                </c:pt>
                <c:pt idx="349">
                  <c:v>-1.07120503321021E-2</c:v>
                </c:pt>
                <c:pt idx="350">
                  <c:v>-1.0721399533937E-2</c:v>
                </c:pt>
                <c:pt idx="351">
                  <c:v>-1.07308867296697E-2</c:v>
                </c:pt>
                <c:pt idx="352">
                  <c:v>-1.0740505492826199E-2</c:v>
                </c:pt>
                <c:pt idx="353">
                  <c:v>-1.0750249438853599E-2</c:v>
                </c:pt>
                <c:pt idx="354">
                  <c:v>-1.0760112221559801E-2</c:v>
                </c:pt>
                <c:pt idx="355">
                  <c:v>-1.0770087643173399E-2</c:v>
                </c:pt>
                <c:pt idx="356">
                  <c:v>-1.07801698678267E-2</c:v>
                </c:pt>
                <c:pt idx="357">
                  <c:v>-1.0790353415932E-2</c:v>
                </c:pt>
                <c:pt idx="358">
                  <c:v>-1.0800633320045E-2</c:v>
                </c:pt>
                <c:pt idx="359">
                  <c:v>-1.08110050874169E-2</c:v>
                </c:pt>
                <c:pt idx="360">
                  <c:v>-1.08214648723847E-2</c:v>
                </c:pt>
                <c:pt idx="361">
                  <c:v>-1.08320094644784E-2</c:v>
                </c:pt>
                <c:pt idx="362">
                  <c:v>-1.0842636239741099E-2</c:v>
                </c:pt>
                <c:pt idx="363">
                  <c:v>-1.08533431020373E-2</c:v>
                </c:pt>
                <c:pt idx="364">
                  <c:v>-1.0864128466476899E-2</c:v>
                </c:pt>
                <c:pt idx="365">
                  <c:v>-1.0874991105384599E-2</c:v>
                </c:pt>
                <c:pt idx="366">
                  <c:v>-1.0885930091574E-2</c:v>
                </c:pt>
                <c:pt idx="367">
                  <c:v>-1.0896944638546799E-2</c:v>
                </c:pt>
                <c:pt idx="368">
                  <c:v>-1.0908033928546799E-2</c:v>
                </c:pt>
                <c:pt idx="369">
                  <c:v>-1.09191969774225E-2</c:v>
                </c:pt>
                <c:pt idx="370">
                  <c:v>-1.09304326569543E-2</c:v>
                </c:pt>
                <c:pt idx="371">
                  <c:v>-1.0941739299580399E-2</c:v>
                </c:pt>
                <c:pt idx="372">
                  <c:v>-1.0953114835576301E-2</c:v>
                </c:pt>
                <c:pt idx="373">
                  <c:v>-1.09645565311473E-2</c:v>
                </c:pt>
                <c:pt idx="374">
                  <c:v>-1.0976061108693201E-2</c:v>
                </c:pt>
                <c:pt idx="375">
                  <c:v>-1.0987624570142599E-2</c:v>
                </c:pt>
                <c:pt idx="376">
                  <c:v>-1.09992421742108E-2</c:v>
                </c:pt>
                <c:pt idx="377">
                  <c:v>-1.10109085541006E-2</c:v>
                </c:pt>
                <c:pt idx="378">
                  <c:v>-1.1022617722842701E-2</c:v>
                </c:pt>
                <c:pt idx="379">
                  <c:v>-1.10343631821242E-2</c:v>
                </c:pt>
                <c:pt idx="380">
                  <c:v>-1.1046137924183901E-2</c:v>
                </c:pt>
                <c:pt idx="381">
                  <c:v>-1.10579345550589E-2</c:v>
                </c:pt>
                <c:pt idx="382">
                  <c:v>-1.10697453871444E-2</c:v>
                </c:pt>
                <c:pt idx="383">
                  <c:v>-1.1081562407002501E-2</c:v>
                </c:pt>
                <c:pt idx="384">
                  <c:v>-1.10933773439444E-2</c:v>
                </c:pt>
                <c:pt idx="385">
                  <c:v>-1.1105181598545901E-2</c:v>
                </c:pt>
                <c:pt idx="386">
                  <c:v>-1.1116966307114199E-2</c:v>
                </c:pt>
                <c:pt idx="387">
                  <c:v>-1.1128722123284401E-2</c:v>
                </c:pt>
                <c:pt idx="388">
                  <c:v>-1.11404393173304E-2</c:v>
                </c:pt>
                <c:pt idx="389">
                  <c:v>-1.11521077328491E-2</c:v>
                </c:pt>
                <c:pt idx="390">
                  <c:v>-1.1163716655029601E-2</c:v>
                </c:pt>
                <c:pt idx="391">
                  <c:v>-1.1175254896656399E-2</c:v>
                </c:pt>
                <c:pt idx="392">
                  <c:v>-1.1186711053723901E-2</c:v>
                </c:pt>
                <c:pt idx="393">
                  <c:v>-1.1198073497884301E-2</c:v>
                </c:pt>
                <c:pt idx="394">
                  <c:v>-1.1209330740029401E-2</c:v>
                </c:pt>
                <c:pt idx="395">
                  <c:v>-1.1220471873576899E-2</c:v>
                </c:pt>
                <c:pt idx="396">
                  <c:v>-1.1231486938798401E-2</c:v>
                </c:pt>
                <c:pt idx="397">
                  <c:v>-1.12423674671295E-2</c:v>
                </c:pt>
                <c:pt idx="398">
                  <c:v>-1.12531070151478E-2</c:v>
                </c:pt>
                <c:pt idx="399">
                  <c:v>-1.12637017759215E-2</c:v>
                </c:pt>
                <c:pt idx="400">
                  <c:v>-1.127415098444E-2</c:v>
                </c:pt>
                <c:pt idx="401">
                  <c:v>-1.12844574484141E-2</c:v>
                </c:pt>
                <c:pt idx="402">
                  <c:v>-1.1294627952394099E-2</c:v>
                </c:pt>
                <c:pt idx="403">
                  <c:v>-1.1304673432360701E-2</c:v>
                </c:pt>
                <c:pt idx="404">
                  <c:v>-1.13146090839685E-2</c:v>
                </c:pt>
                <c:pt idx="405">
                  <c:v>-1.1324454244710199E-2</c:v>
                </c:pt>
                <c:pt idx="406">
                  <c:v>-1.1334232131646201E-2</c:v>
                </c:pt>
                <c:pt idx="407">
                  <c:v>-1.1343969373069E-2</c:v>
                </c:pt>
                <c:pt idx="408">
                  <c:v>-1.1353695496130901E-2</c:v>
                </c:pt>
                <c:pt idx="409">
                  <c:v>-1.13634421165666E-2</c:v>
                </c:pt>
                <c:pt idx="410">
                  <c:v>-1.1373242005503501E-2</c:v>
                </c:pt>
                <c:pt idx="411">
                  <c:v>-1.1383128273289699E-2</c:v>
                </c:pt>
                <c:pt idx="412">
                  <c:v>-1.1393133169283901E-2</c:v>
                </c:pt>
                <c:pt idx="413">
                  <c:v>-1.14032871455398E-2</c:v>
                </c:pt>
                <c:pt idx="414">
                  <c:v>-1.14136178586201E-2</c:v>
                </c:pt>
                <c:pt idx="415">
                  <c:v>-1.1424149214370001E-2</c:v>
                </c:pt>
                <c:pt idx="416">
                  <c:v>-1.1434900504641E-2</c:v>
                </c:pt>
                <c:pt idx="417">
                  <c:v>-1.1445885676706499E-2</c:v>
                </c:pt>
                <c:pt idx="418">
                  <c:v>-1.1457112747275301E-2</c:v>
                </c:pt>
                <c:pt idx="419">
                  <c:v>-1.1468583447311101E-2</c:v>
                </c:pt>
                <c:pt idx="420">
                  <c:v>-1.1480292860521E-2</c:v>
                </c:pt>
                <c:pt idx="421">
                  <c:v>-1.14922295472328E-2</c:v>
                </c:pt>
                <c:pt idx="422">
                  <c:v>-1.1504375528321901E-2</c:v>
                </c:pt>
                <c:pt idx="423">
                  <c:v>-1.15167065919487E-2</c:v>
                </c:pt>
                <c:pt idx="424">
                  <c:v>-1.1529192783922801E-2</c:v>
                </c:pt>
                <c:pt idx="425">
                  <c:v>-1.15417989741724E-2</c:v>
                </c:pt>
                <c:pt idx="426">
                  <c:v>-1.1554485555063901E-2</c:v>
                </c:pt>
                <c:pt idx="427">
                  <c:v>-1.1567209258057201E-2</c:v>
                </c:pt>
                <c:pt idx="428">
                  <c:v>-1.1579924056783601E-2</c:v>
                </c:pt>
                <c:pt idx="429">
                  <c:v>-1.1592582019381001E-2</c:v>
                </c:pt>
                <c:pt idx="430">
                  <c:v>-1.16051342893875E-2</c:v>
                </c:pt>
                <c:pt idx="431">
                  <c:v>-1.1617531986808E-2</c:v>
                </c:pt>
                <c:pt idx="432">
                  <c:v>-1.16297271777491E-2</c:v>
                </c:pt>
                <c:pt idx="433">
                  <c:v>-1.1641673684218E-2</c:v>
                </c:pt>
                <c:pt idx="434">
                  <c:v>-1.1653327885453301E-2</c:v>
                </c:pt>
                <c:pt idx="435">
                  <c:v>-1.1664649542592701E-2</c:v>
                </c:pt>
                <c:pt idx="436">
                  <c:v>-1.16756022652718E-2</c:v>
                </c:pt>
                <c:pt idx="437">
                  <c:v>-1.1686154288025699E-2</c:v>
                </c:pt>
                <c:pt idx="438">
                  <c:v>-1.1696278712637899E-2</c:v>
                </c:pt>
                <c:pt idx="439">
                  <c:v>-1.1705953997199E-2</c:v>
                </c:pt>
                <c:pt idx="440">
                  <c:v>-1.17151640884471E-2</c:v>
                </c:pt>
                <c:pt idx="441">
                  <c:v>-1.17238986731663E-2</c:v>
                </c:pt>
                <c:pt idx="442">
                  <c:v>-1.1732153076974E-2</c:v>
                </c:pt>
                <c:pt idx="443">
                  <c:v>-1.1739928391547499E-2</c:v>
                </c:pt>
                <c:pt idx="444">
                  <c:v>-1.17472313111571E-2</c:v>
                </c:pt>
                <c:pt idx="445">
                  <c:v>-1.1754073816765E-2</c:v>
                </c:pt>
                <c:pt idx="446">
                  <c:v>-1.17604729867412E-2</c:v>
                </c:pt>
                <c:pt idx="447">
                  <c:v>-1.17664507107399E-2</c:v>
                </c:pt>
                <c:pt idx="448">
                  <c:v>-1.1772033243863099E-2</c:v>
                </c:pt>
                <c:pt idx="449">
                  <c:v>-1.1777250863414799E-2</c:v>
                </c:pt>
                <c:pt idx="450">
                  <c:v>-1.1782137353989501E-2</c:v>
                </c:pt>
                <c:pt idx="451">
                  <c:v>-1.17867295877171E-2</c:v>
                </c:pt>
                <c:pt idx="452">
                  <c:v>-1.17910669871576E-2</c:v>
                </c:pt>
                <c:pt idx="453">
                  <c:v>-1.1795191058667E-2</c:v>
                </c:pt>
                <c:pt idx="454">
                  <c:v>-1.1799144952855899E-2</c:v>
                </c:pt>
                <c:pt idx="455">
                  <c:v>-1.1802972966952201E-2</c:v>
                </c:pt>
                <c:pt idx="456">
                  <c:v>-1.18067199455356E-2</c:v>
                </c:pt>
                <c:pt idx="457">
                  <c:v>-1.1810430941788999E-2</c:v>
                </c:pt>
                <c:pt idx="458">
                  <c:v>-1.1814150881747899E-2</c:v>
                </c:pt>
                <c:pt idx="459">
                  <c:v>-1.1817923893510201E-2</c:v>
                </c:pt>
                <c:pt idx="460">
                  <c:v>-1.18217931321178E-2</c:v>
                </c:pt>
                <c:pt idx="461">
                  <c:v>-1.18258003639207E-2</c:v>
                </c:pt>
                <c:pt idx="462">
                  <c:v>-1.18299855887357E-2</c:v>
                </c:pt>
                <c:pt idx="463">
                  <c:v>-1.1834386827308301E-2</c:v>
                </c:pt>
                <c:pt idx="464">
                  <c:v>-1.18390398118594E-2</c:v>
                </c:pt>
                <c:pt idx="465">
                  <c:v>-1.1843977728969101E-2</c:v>
                </c:pt>
                <c:pt idx="466">
                  <c:v>-1.1849231054181E-2</c:v>
                </c:pt>
                <c:pt idx="467">
                  <c:v>-1.18548273679138E-2</c:v>
                </c:pt>
                <c:pt idx="468">
                  <c:v>-1.1860791282958E-2</c:v>
                </c:pt>
                <c:pt idx="469">
                  <c:v>-1.1867144291376201E-2</c:v>
                </c:pt>
                <c:pt idx="470">
                  <c:v>-1.18739046455847E-2</c:v>
                </c:pt>
                <c:pt idx="471">
                  <c:v>-1.1881087401137001E-2</c:v>
                </c:pt>
                <c:pt idx="472">
                  <c:v>-1.18887043143682E-2</c:v>
                </c:pt>
                <c:pt idx="473">
                  <c:v>-1.1896763899191601E-2</c:v>
                </c:pt>
                <c:pt idx="474">
                  <c:v>-1.19052714602794E-2</c:v>
                </c:pt>
                <c:pt idx="475">
                  <c:v>-1.19142290883171E-2</c:v>
                </c:pt>
                <c:pt idx="476">
                  <c:v>-1.19236358009707E-2</c:v>
                </c:pt>
                <c:pt idx="477">
                  <c:v>-1.19334875776042E-2</c:v>
                </c:pt>
                <c:pt idx="478">
                  <c:v>-1.19437774856941E-2</c:v>
                </c:pt>
                <c:pt idx="479">
                  <c:v>-1.19544957873146E-2</c:v>
                </c:pt>
                <c:pt idx="480">
                  <c:v>-1.1965630082672899E-2</c:v>
                </c:pt>
                <c:pt idx="481">
                  <c:v>-1.19771654957289E-2</c:v>
                </c:pt>
                <c:pt idx="482">
                  <c:v>-1.1989084766592399E-2</c:v>
                </c:pt>
                <c:pt idx="483">
                  <c:v>-1.2001368464522299E-2</c:v>
                </c:pt>
                <c:pt idx="484">
                  <c:v>-1.2013995130312699E-2</c:v>
                </c:pt>
                <c:pt idx="485">
                  <c:v>-1.20269414530925E-2</c:v>
                </c:pt>
                <c:pt idx="486">
                  <c:v>-1.2040182519882E-2</c:v>
                </c:pt>
                <c:pt idx="487">
                  <c:v>-1.2053691877032899E-2</c:v>
                </c:pt>
                <c:pt idx="488">
                  <c:v>-1.20674418515581E-2</c:v>
                </c:pt>
                <c:pt idx="489">
                  <c:v>-1.20814036458736E-2</c:v>
                </c:pt>
                <c:pt idx="490">
                  <c:v>-1.2095547605674601E-2</c:v>
                </c:pt>
                <c:pt idx="491">
                  <c:v>-1.2109843324359699E-2</c:v>
                </c:pt>
                <c:pt idx="492">
                  <c:v>-1.21242598688697E-2</c:v>
                </c:pt>
                <c:pt idx="493">
                  <c:v>-1.2138765917657701E-2</c:v>
                </c:pt>
                <c:pt idx="494">
                  <c:v>-1.21533300088266E-2</c:v>
                </c:pt>
                <c:pt idx="495">
                  <c:v>-1.21679206000778E-2</c:v>
                </c:pt>
                <c:pt idx="496">
                  <c:v>-1.2182506333468001E-2</c:v>
                </c:pt>
                <c:pt idx="497">
                  <c:v>-1.219705609433E-2</c:v>
                </c:pt>
                <c:pt idx="498">
                  <c:v>-1.22115392197099E-2</c:v>
                </c:pt>
                <c:pt idx="499">
                  <c:v>-1.2225925463837E-2</c:v>
                </c:pt>
                <c:pt idx="500">
                  <c:v>-1.22401853734292E-2</c:v>
                </c:pt>
                <c:pt idx="501">
                  <c:v>-1.2254290172218799E-2</c:v>
                </c:pt>
                <c:pt idx="502">
                  <c:v>-1.2268211975184601E-2</c:v>
                </c:pt>
                <c:pt idx="503">
                  <c:v>-1.22819238340063E-2</c:v>
                </c:pt>
                <c:pt idx="504">
                  <c:v>-1.2295399814386401E-2</c:v>
                </c:pt>
                <c:pt idx="505">
                  <c:v>-1.23086152121097E-2</c:v>
                </c:pt>
                <c:pt idx="506">
                  <c:v>-1.23215463912819E-2</c:v>
                </c:pt>
                <c:pt idx="507">
                  <c:v>-1.2334171075202301E-2</c:v>
                </c:pt>
                <c:pt idx="508">
                  <c:v>-1.2346468207341201E-2</c:v>
                </c:pt>
                <c:pt idx="509">
                  <c:v>-1.2358418229623301E-2</c:v>
                </c:pt>
                <c:pt idx="510">
                  <c:v>-1.2370003014775E-2</c:v>
                </c:pt>
                <c:pt idx="511">
                  <c:v>-1.2381205887870599E-2</c:v>
                </c:pt>
                <c:pt idx="512">
                  <c:v>-1.23920117827043E-2</c:v>
                </c:pt>
                <c:pt idx="513">
                  <c:v>-1.2402407268687301E-2</c:v>
                </c:pt>
                <c:pt idx="514">
                  <c:v>-1.2412380540218799E-2</c:v>
                </c:pt>
                <c:pt idx="515">
                  <c:v>-1.2421921557087901E-2</c:v>
                </c:pt>
                <c:pt idx="516">
                  <c:v>-1.2431021982606601E-2</c:v>
                </c:pt>
                <c:pt idx="517">
                  <c:v>-1.24396753088129E-2</c:v>
                </c:pt>
                <c:pt idx="518">
                  <c:v>-1.2447876806796401E-2</c:v>
                </c:pt>
                <c:pt idx="519">
                  <c:v>-1.2455623626602399E-2</c:v>
                </c:pt>
                <c:pt idx="520">
                  <c:v>-1.24629147273325E-2</c:v>
                </c:pt>
                <c:pt idx="521">
                  <c:v>-1.24697508064525E-2</c:v>
                </c:pt>
                <c:pt idx="522">
                  <c:v>-1.2476134457486399E-2</c:v>
                </c:pt>
                <c:pt idx="523">
                  <c:v>-1.24820699187275E-2</c:v>
                </c:pt>
                <c:pt idx="524">
                  <c:v>-1.2487563146871199E-2</c:v>
                </c:pt>
                <c:pt idx="525">
                  <c:v>-1.2492621711472999E-2</c:v>
                </c:pt>
                <c:pt idx="526">
                  <c:v>-1.24972546935887E-2</c:v>
                </c:pt>
                <c:pt idx="527">
                  <c:v>-1.2501472579071899E-2</c:v>
                </c:pt>
                <c:pt idx="528">
                  <c:v>-1.25052871034793E-2</c:v>
                </c:pt>
                <c:pt idx="529">
                  <c:v>-1.25087111087258E-2</c:v>
                </c:pt>
                <c:pt idx="530">
                  <c:v>-1.25117584668406E-2</c:v>
                </c:pt>
                <c:pt idx="531">
                  <c:v>-1.2514443819744E-2</c:v>
                </c:pt>
                <c:pt idx="532">
                  <c:v>-1.2516782483549401E-2</c:v>
                </c:pt>
                <c:pt idx="533">
                  <c:v>-1.2518790248421899E-2</c:v>
                </c:pt>
                <c:pt idx="534">
                  <c:v>-1.2520483161920001E-2</c:v>
                </c:pt>
                <c:pt idx="535">
                  <c:v>-1.25218773750929E-2</c:v>
                </c:pt>
                <c:pt idx="536">
                  <c:v>-1.25229890949213E-2</c:v>
                </c:pt>
                <c:pt idx="537">
                  <c:v>-1.25238343018705E-2</c:v>
                </c:pt>
                <c:pt idx="538">
                  <c:v>-1.2524428678106001E-2</c:v>
                </c:pt>
                <c:pt idx="539">
                  <c:v>-1.2524787368704601E-2</c:v>
                </c:pt>
                <c:pt idx="540">
                  <c:v>-1.25249250569986E-2</c:v>
                </c:pt>
                <c:pt idx="541">
                  <c:v>-1.25248557565297E-2</c:v>
                </c:pt>
                <c:pt idx="542">
                  <c:v>-1.2524592745314899E-2</c:v>
                </c:pt>
                <c:pt idx="543">
                  <c:v>-1.2524148616777401E-2</c:v>
                </c:pt>
                <c:pt idx="544">
                  <c:v>-1.2523535184293401E-2</c:v>
                </c:pt>
                <c:pt idx="545">
                  <c:v>-1.25227635163178E-2</c:v>
                </c:pt>
                <c:pt idx="546">
                  <c:v>-1.25218440430774E-2</c:v>
                </c:pt>
                <c:pt idx="547">
                  <c:v>-1.25207864622249E-2</c:v>
                </c:pt>
                <c:pt idx="548">
                  <c:v>-1.25195999334706E-2</c:v>
                </c:pt>
                <c:pt idx="549">
                  <c:v>-1.25182931516936E-2</c:v>
                </c:pt>
                <c:pt idx="550">
                  <c:v>-1.2516874417315599E-2</c:v>
                </c:pt>
                <c:pt idx="551">
                  <c:v>-1.25153518180647E-2</c:v>
                </c:pt>
                <c:pt idx="552">
                  <c:v>-1.25137332190654E-2</c:v>
                </c:pt>
                <c:pt idx="553">
                  <c:v>-1.25120266094888E-2</c:v>
                </c:pt>
                <c:pt idx="554">
                  <c:v>-1.2510240043004099E-2</c:v>
                </c:pt>
                <c:pt idx="555">
                  <c:v>-1.2508381882365799E-2</c:v>
                </c:pt>
                <c:pt idx="556">
                  <c:v>-1.2506460914394999E-2</c:v>
                </c:pt>
                <c:pt idx="557">
                  <c:v>-1.25044863805286E-2</c:v>
                </c:pt>
                <c:pt idx="558">
                  <c:v>-1.25024682153235E-2</c:v>
                </c:pt>
                <c:pt idx="559">
                  <c:v>-1.2500416955099399E-2</c:v>
                </c:pt>
                <c:pt idx="560">
                  <c:v>-1.2498344034738301E-2</c:v>
                </c:pt>
                <c:pt idx="561">
                  <c:v>-1.24962616571239E-2</c:v>
                </c:pt>
                <c:pt idx="562">
                  <c:v>-1.24941829059564E-2</c:v>
                </c:pt>
                <c:pt idx="563">
                  <c:v>-1.24921217214954E-2</c:v>
                </c:pt>
                <c:pt idx="564">
                  <c:v>-1.24900928889929E-2</c:v>
                </c:pt>
                <c:pt idx="565">
                  <c:v>-1.24881120179234E-2</c:v>
                </c:pt>
                <c:pt idx="566">
                  <c:v>-1.24861954650867E-2</c:v>
                </c:pt>
                <c:pt idx="567">
                  <c:v>-1.24843602277902E-2</c:v>
                </c:pt>
                <c:pt idx="568">
                  <c:v>-1.2482623900803199E-2</c:v>
                </c:pt>
                <c:pt idx="569">
                  <c:v>-1.2481004479486401E-2</c:v>
                </c:pt>
                <c:pt idx="570">
                  <c:v>-1.2479520285308099E-2</c:v>
                </c:pt>
                <c:pt idx="571">
                  <c:v>-1.2478189729832201E-2</c:v>
                </c:pt>
                <c:pt idx="572">
                  <c:v>-1.2477031271539599E-2</c:v>
                </c:pt>
                <c:pt idx="573">
                  <c:v>-1.24760631251807E-2</c:v>
                </c:pt>
                <c:pt idx="574">
                  <c:v>-1.2475303162452401E-2</c:v>
                </c:pt>
                <c:pt idx="575">
                  <c:v>-1.24747686923002E-2</c:v>
                </c:pt>
                <c:pt idx="576">
                  <c:v>-1.24744762725882E-2</c:v>
                </c:pt>
                <c:pt idx="577">
                  <c:v>-1.24744416311933E-2</c:v>
                </c:pt>
                <c:pt idx="578">
                  <c:v>-1.2474679368183601E-2</c:v>
                </c:pt>
                <c:pt idx="579">
                  <c:v>-1.24752028697666E-2</c:v>
                </c:pt>
                <c:pt idx="580">
                  <c:v>-1.2476024149744301E-2</c:v>
                </c:pt>
                <c:pt idx="581">
                  <c:v>-1.2477153698219201E-2</c:v>
                </c:pt>
                <c:pt idx="582">
                  <c:v>-1.2478600460861499E-2</c:v>
                </c:pt>
                <c:pt idx="583">
                  <c:v>-1.24803716008745E-2</c:v>
                </c:pt>
                <c:pt idx="584">
                  <c:v>-1.2482472613390401E-2</c:v>
                </c:pt>
                <c:pt idx="585">
                  <c:v>-1.2484907048326801E-2</c:v>
                </c:pt>
                <c:pt idx="586">
                  <c:v>-1.24876766620698E-2</c:v>
                </c:pt>
                <c:pt idx="587">
                  <c:v>-1.2490781406604701E-2</c:v>
                </c:pt>
                <c:pt idx="588">
                  <c:v>-1.24942192593988E-2</c:v>
                </c:pt>
                <c:pt idx="589">
                  <c:v>-1.24979864539037E-2</c:v>
                </c:pt>
                <c:pt idx="590">
                  <c:v>-1.2502077522161001E-2</c:v>
                </c:pt>
                <c:pt idx="591">
                  <c:v>-1.2506485246051901E-2</c:v>
                </c:pt>
                <c:pt idx="592">
                  <c:v>-1.2511200826216E-2</c:v>
                </c:pt>
                <c:pt idx="593">
                  <c:v>-1.2516214082699401E-2</c:v>
                </c:pt>
                <c:pt idx="594">
                  <c:v>-1.2521513434806101E-2</c:v>
                </c:pt>
                <c:pt idx="595">
                  <c:v>-1.25270861252261E-2</c:v>
                </c:pt>
                <c:pt idx="596">
                  <c:v>-1.25329183430754E-2</c:v>
                </c:pt>
                <c:pt idx="597">
                  <c:v>-1.25389954272392E-2</c:v>
                </c:pt>
                <c:pt idx="598">
                  <c:v>-1.25453020000006E-2</c:v>
                </c:pt>
                <c:pt idx="599">
                  <c:v>-1.2551822135681401E-2</c:v>
                </c:pt>
                <c:pt idx="600">
                  <c:v>-1.25585395395748E-2</c:v>
                </c:pt>
                <c:pt idx="601">
                  <c:v>-1.2565437743733599E-2</c:v>
                </c:pt>
                <c:pt idx="602">
                  <c:v>-1.2572500272926499E-2</c:v>
                </c:pt>
                <c:pt idx="603">
                  <c:v>-1.2579710777181801E-2</c:v>
                </c:pt>
                <c:pt idx="604">
                  <c:v>-1.25870532282164E-2</c:v>
                </c:pt>
                <c:pt idx="605">
                  <c:v>-1.2594512059014301E-2</c:v>
                </c:pt>
                <c:pt idx="606">
                  <c:v>-1.2602072299221501E-2</c:v>
                </c:pt>
                <c:pt idx="607">
                  <c:v>-1.2609719747232399E-2</c:v>
                </c:pt>
                <c:pt idx="608">
                  <c:v>-1.2617441063263299E-2</c:v>
                </c:pt>
                <c:pt idx="609">
                  <c:v>-1.26252238143398E-2</c:v>
                </c:pt>
                <c:pt idx="610">
                  <c:v>-1.26330566795255E-2</c:v>
                </c:pt>
                <c:pt idx="611">
                  <c:v>-1.2640929392371001E-2</c:v>
                </c:pt>
                <c:pt idx="612">
                  <c:v>-1.2648832891370899E-2</c:v>
                </c:pt>
                <c:pt idx="613">
                  <c:v>-1.26567593778874E-2</c:v>
                </c:pt>
                <c:pt idx="614">
                  <c:v>-1.2664702283343101E-2</c:v>
                </c:pt>
                <c:pt idx="615">
                  <c:v>-1.2672656270927E-2</c:v>
                </c:pt>
                <c:pt idx="616">
                  <c:v>-1.26806173532375E-2</c:v>
                </c:pt>
                <c:pt idx="617">
                  <c:v>-1.2688582716673899E-2</c:v>
                </c:pt>
                <c:pt idx="618">
                  <c:v>-1.2696550789803701E-2</c:v>
                </c:pt>
                <c:pt idx="619">
                  <c:v>-1.2704521173554599E-2</c:v>
                </c:pt>
                <c:pt idx="620">
                  <c:v>-1.2712494576916301E-2</c:v>
                </c:pt>
                <c:pt idx="621">
                  <c:v>-1.27204727970154E-2</c:v>
                </c:pt>
                <c:pt idx="622">
                  <c:v>-1.2728458522152399E-2</c:v>
                </c:pt>
                <c:pt idx="623">
                  <c:v>-1.2736455403713201E-2</c:v>
                </c:pt>
                <c:pt idx="624">
                  <c:v>-1.2744467834653999E-2</c:v>
                </c:pt>
                <c:pt idx="625">
                  <c:v>-1.27525009125617E-2</c:v>
                </c:pt>
                <c:pt idx="626">
                  <c:v>-1.2760560324854999E-2</c:v>
                </c:pt>
                <c:pt idx="627">
                  <c:v>-1.27686522401069E-2</c:v>
                </c:pt>
                <c:pt idx="628">
                  <c:v>-1.2776783240896299E-2</c:v>
                </c:pt>
                <c:pt idx="629">
                  <c:v>-1.27849600971003E-2</c:v>
                </c:pt>
                <c:pt idx="630">
                  <c:v>-1.2793189803023901E-2</c:v>
                </c:pt>
                <c:pt idx="631">
                  <c:v>-1.2801479406463199E-2</c:v>
                </c:pt>
                <c:pt idx="632">
                  <c:v>-1.28098358112153E-2</c:v>
                </c:pt>
                <c:pt idx="633">
                  <c:v>-1.28182658002499E-2</c:v>
                </c:pt>
                <c:pt idx="634">
                  <c:v>-1.2826775850162E-2</c:v>
                </c:pt>
                <c:pt idx="635">
                  <c:v>-1.28353720894847E-2</c:v>
                </c:pt>
                <c:pt idx="636">
                  <c:v>-1.2844060187633099E-2</c:v>
                </c:pt>
                <c:pt idx="637">
                  <c:v>-1.2852845252393901E-2</c:v>
                </c:pt>
                <c:pt idx="638">
                  <c:v>-1.2861731772646901E-2</c:v>
                </c:pt>
                <c:pt idx="639">
                  <c:v>-1.28707235083862E-2</c:v>
                </c:pt>
                <c:pt idx="640">
                  <c:v>-1.28798234367735E-2</c:v>
                </c:pt>
                <c:pt idx="641">
                  <c:v>-1.2889033757211701E-2</c:v>
                </c:pt>
                <c:pt idx="642">
                  <c:v>-1.28983557037266E-2</c:v>
                </c:pt>
                <c:pt idx="643">
                  <c:v>-1.2907789569029699E-2</c:v>
                </c:pt>
                <c:pt idx="644">
                  <c:v>-1.29173347136318E-2</c:v>
                </c:pt>
                <c:pt idx="645">
                  <c:v>-1.2926989422112701E-2</c:v>
                </c:pt>
                <c:pt idx="646">
                  <c:v>-1.29367509503067E-2</c:v>
                </c:pt>
                <c:pt idx="647">
                  <c:v>-1.2946615475376899E-2</c:v>
                </c:pt>
                <c:pt idx="648">
                  <c:v>-1.29565780827017E-2</c:v>
                </c:pt>
                <c:pt idx="649">
                  <c:v>-1.2966632753588499E-2</c:v>
                </c:pt>
                <c:pt idx="650">
                  <c:v>-1.29767723969712E-2</c:v>
                </c:pt>
                <c:pt idx="651">
                  <c:v>-1.29869887948258E-2</c:v>
                </c:pt>
                <c:pt idx="652">
                  <c:v>-1.29972727327864E-2</c:v>
                </c:pt>
                <c:pt idx="653">
                  <c:v>-1.3007613901140899E-2</c:v>
                </c:pt>
                <c:pt idx="654">
                  <c:v>-1.30180009523292E-2</c:v>
                </c:pt>
                <c:pt idx="655">
                  <c:v>-1.3028421637024E-2</c:v>
                </c:pt>
                <c:pt idx="656">
                  <c:v>-1.30388626532502E-2</c:v>
                </c:pt>
                <c:pt idx="657">
                  <c:v>-1.30493099439276E-2</c:v>
                </c:pt>
                <c:pt idx="658">
                  <c:v>-1.3059748586478201E-2</c:v>
                </c:pt>
                <c:pt idx="659">
                  <c:v>-1.3070162884167E-2</c:v>
                </c:pt>
                <c:pt idx="660">
                  <c:v>-1.30805364833869E-2</c:v>
                </c:pt>
                <c:pt idx="661">
                  <c:v>-1.3090852429157E-2</c:v>
                </c:pt>
                <c:pt idx="662">
                  <c:v>-1.31010932407224E-2</c:v>
                </c:pt>
                <c:pt idx="663">
                  <c:v>-1.31112410610252E-2</c:v>
                </c:pt>
                <c:pt idx="664">
                  <c:v>-1.3121277654395001E-2</c:v>
                </c:pt>
                <c:pt idx="665">
                  <c:v>-1.31311846456736E-2</c:v>
                </c:pt>
                <c:pt idx="666">
                  <c:v>-1.3140943509074099E-2</c:v>
                </c:pt>
                <c:pt idx="667">
                  <c:v>-1.315053576235E-2</c:v>
                </c:pt>
                <c:pt idx="668">
                  <c:v>-1.31599429689919E-2</c:v>
                </c:pt>
                <c:pt idx="669">
                  <c:v>-1.3169146946138299E-2</c:v>
                </c:pt>
                <c:pt idx="670">
                  <c:v>-1.31781299430154E-2</c:v>
                </c:pt>
                <c:pt idx="671">
                  <c:v>-1.31868745701176E-2</c:v>
                </c:pt>
                <c:pt idx="672">
                  <c:v>-1.31953640358506E-2</c:v>
                </c:pt>
                <c:pt idx="673">
                  <c:v>-1.3203582266453301E-2</c:v>
                </c:pt>
                <c:pt idx="674">
                  <c:v>-1.3211513934193401E-2</c:v>
                </c:pt>
                <c:pt idx="675">
                  <c:v>-1.3219144594405201E-2</c:v>
                </c:pt>
                <c:pt idx="676">
                  <c:v>-1.32264607899554E-2</c:v>
                </c:pt>
                <c:pt idx="677">
                  <c:v>-1.32334501137384E-2</c:v>
                </c:pt>
                <c:pt idx="678">
                  <c:v>-1.32401013515621E-2</c:v>
                </c:pt>
                <c:pt idx="679">
                  <c:v>-1.3246404482734999E-2</c:v>
                </c:pt>
                <c:pt idx="680">
                  <c:v>-1.3252350694831799E-2</c:v>
                </c:pt>
                <c:pt idx="681">
                  <c:v>-1.3257932596103901E-2</c:v>
                </c:pt>
                <c:pt idx="682">
                  <c:v>-1.32631440616474E-2</c:v>
                </c:pt>
                <c:pt idx="683">
                  <c:v>-1.32679803962149E-2</c:v>
                </c:pt>
                <c:pt idx="684">
                  <c:v>-1.32724383043927E-2</c:v>
                </c:pt>
                <c:pt idx="685">
                  <c:v>-1.32765158645178E-2</c:v>
                </c:pt>
                <c:pt idx="686">
                  <c:v>-1.3280212609201E-2</c:v>
                </c:pt>
                <c:pt idx="687">
                  <c:v>-1.32835293772166E-2</c:v>
                </c:pt>
                <c:pt idx="688">
                  <c:v>-1.32864683862262E-2</c:v>
                </c:pt>
                <c:pt idx="689">
                  <c:v>-1.32890331625022E-2</c:v>
                </c:pt>
                <c:pt idx="690">
                  <c:v>-1.32912284413842E-2</c:v>
                </c:pt>
                <c:pt idx="691">
                  <c:v>-1.32930602386114E-2</c:v>
                </c:pt>
                <c:pt idx="692">
                  <c:v>-1.32945356047029E-2</c:v>
                </c:pt>
                <c:pt idx="693">
                  <c:v>-1.32956627253663E-2</c:v>
                </c:pt>
                <c:pt idx="694">
                  <c:v>-1.3296450759180199E-2</c:v>
                </c:pt>
                <c:pt idx="695">
                  <c:v>-1.3296909711761199E-2</c:v>
                </c:pt>
                <c:pt idx="696">
                  <c:v>-1.32970504468964E-2</c:v>
                </c:pt>
                <c:pt idx="697">
                  <c:v>-1.32968844991411E-2</c:v>
                </c:pt>
                <c:pt idx="698">
                  <c:v>-1.3296424087824599E-2</c:v>
                </c:pt>
                <c:pt idx="699">
                  <c:v>-1.32956819334011E-2</c:v>
                </c:pt>
                <c:pt idx="700">
                  <c:v>-1.32946712035525E-2</c:v>
                </c:pt>
                <c:pt idx="701">
                  <c:v>-1.32934054293916E-2</c:v>
                </c:pt>
                <c:pt idx="702">
                  <c:v>-1.32918984081285E-2</c:v>
                </c:pt>
                <c:pt idx="703">
                  <c:v>-1.32901641478583E-2</c:v>
                </c:pt>
                <c:pt idx="704">
                  <c:v>-1.32882167134358E-2</c:v>
                </c:pt>
                <c:pt idx="705">
                  <c:v>-1.32860701838367E-2</c:v>
                </c:pt>
                <c:pt idx="706">
                  <c:v>-1.3283738676423899E-2</c:v>
                </c:pt>
                <c:pt idx="707">
                  <c:v>-1.32812361634059E-2</c:v>
                </c:pt>
                <c:pt idx="708">
                  <c:v>-1.3278576481617401E-2</c:v>
                </c:pt>
                <c:pt idx="709">
                  <c:v>-1.3275773275066301E-2</c:v>
                </c:pt>
                <c:pt idx="710">
                  <c:v>-1.32728398997441E-2</c:v>
                </c:pt>
                <c:pt idx="711">
                  <c:v>-1.3269789463388301E-2</c:v>
                </c:pt>
                <c:pt idx="712">
                  <c:v>-1.32666346947368E-2</c:v>
                </c:pt>
                <c:pt idx="713">
                  <c:v>-1.3263388059375599E-2</c:v>
                </c:pt>
                <c:pt idx="714">
                  <c:v>-1.32600615858118E-2</c:v>
                </c:pt>
                <c:pt idx="715">
                  <c:v>-1.3256666987550901E-2</c:v>
                </c:pt>
                <c:pt idx="716">
                  <c:v>-1.3253215577427299E-2</c:v>
                </c:pt>
                <c:pt idx="717">
                  <c:v>-1.32497182766432E-2</c:v>
                </c:pt>
                <c:pt idx="718">
                  <c:v>-1.3246185652991E-2</c:v>
                </c:pt>
                <c:pt idx="719">
                  <c:v>-1.32426278223592E-2</c:v>
                </c:pt>
                <c:pt idx="720">
                  <c:v>-1.3239054569523999E-2</c:v>
                </c:pt>
                <c:pt idx="721">
                  <c:v>-1.3235475255319901E-2</c:v>
                </c:pt>
                <c:pt idx="722">
                  <c:v>-1.32318989528032E-2</c:v>
                </c:pt>
                <c:pt idx="723">
                  <c:v>-1.32283342850089E-2</c:v>
                </c:pt>
                <c:pt idx="724">
                  <c:v>-1.3224789574252001E-2</c:v>
                </c:pt>
                <c:pt idx="725">
                  <c:v>-1.32212728278582E-2</c:v>
                </c:pt>
                <c:pt idx="726">
                  <c:v>-1.32177917063767E-2</c:v>
                </c:pt>
                <c:pt idx="727">
                  <c:v>-1.32143535131921E-2</c:v>
                </c:pt>
                <c:pt idx="728">
                  <c:v>-1.3210965238845801E-2</c:v>
                </c:pt>
                <c:pt idx="729">
                  <c:v>-1.32076335441671E-2</c:v>
                </c:pt>
                <c:pt idx="730">
                  <c:v>-1.3204364808282999E-2</c:v>
                </c:pt>
                <c:pt idx="731">
                  <c:v>-1.3201165007947701E-2</c:v>
                </c:pt>
                <c:pt idx="732">
                  <c:v>-1.31980398720983E-2</c:v>
                </c:pt>
                <c:pt idx="733">
                  <c:v>-1.31949947156358E-2</c:v>
                </c:pt>
                <c:pt idx="734">
                  <c:v>-1.3192034543672E-2</c:v>
                </c:pt>
                <c:pt idx="735">
                  <c:v>-1.31891639206252E-2</c:v>
                </c:pt>
                <c:pt idx="736">
                  <c:v>-1.3186387101779299E-2</c:v>
                </c:pt>
                <c:pt idx="737">
                  <c:v>-1.31837078887345E-2</c:v>
                </c:pt>
                <c:pt idx="738">
                  <c:v>-1.3181129641910899E-2</c:v>
                </c:pt>
                <c:pt idx="739">
                  <c:v>-1.3178655255760599E-2</c:v>
                </c:pt>
                <c:pt idx="740">
                  <c:v>-1.31762871295603E-2</c:v>
                </c:pt>
                <c:pt idx="741">
                  <c:v>-1.31740272174559E-2</c:v>
                </c:pt>
                <c:pt idx="742">
                  <c:v>-1.3171876873077901E-2</c:v>
                </c:pt>
                <c:pt idx="743">
                  <c:v>-1.31698368610993E-2</c:v>
                </c:pt>
                <c:pt idx="744">
                  <c:v>-1.31679073981859E-2</c:v>
                </c:pt>
                <c:pt idx="745">
                  <c:v>-1.31660880794206E-2</c:v>
                </c:pt>
                <c:pt idx="746">
                  <c:v>-1.3164377896162E-2</c:v>
                </c:pt>
                <c:pt idx="747">
                  <c:v>-1.31627750993141E-2</c:v>
                </c:pt>
                <c:pt idx="748">
                  <c:v>-1.31612773279992E-2</c:v>
                </c:pt>
                <c:pt idx="749">
                  <c:v>-1.31598815530017E-2</c:v>
                </c:pt>
                <c:pt idx="750">
                  <c:v>-1.31585839652712E-2</c:v>
                </c:pt>
                <c:pt idx="751">
                  <c:v>-1.31573801121806E-2</c:v>
                </c:pt>
                <c:pt idx="752">
                  <c:v>-1.3156264809586401E-2</c:v>
                </c:pt>
                <c:pt idx="753">
                  <c:v>-1.31552322012287E-2</c:v>
                </c:pt>
                <c:pt idx="754">
                  <c:v>-1.3154275777380899E-2</c:v>
                </c:pt>
                <c:pt idx="755">
                  <c:v>-1.31533882153876E-2</c:v>
                </c:pt>
                <c:pt idx="756">
                  <c:v>-1.31525616464989E-2</c:v>
                </c:pt>
                <c:pt idx="757">
                  <c:v>-1.3151787589484E-2</c:v>
                </c:pt>
                <c:pt idx="758">
                  <c:v>-1.31510568661248E-2</c:v>
                </c:pt>
                <c:pt idx="759">
                  <c:v>-1.31503598359279E-2</c:v>
                </c:pt>
                <c:pt idx="760">
                  <c:v>-1.31496862447722E-2</c:v>
                </c:pt>
                <c:pt idx="761">
                  <c:v>-1.3149025409192499E-2</c:v>
                </c:pt>
                <c:pt idx="762">
                  <c:v>-1.3148366162482999E-2</c:v>
                </c:pt>
                <c:pt idx="763">
                  <c:v>-1.3147697044411599E-2</c:v>
                </c:pt>
                <c:pt idx="764">
                  <c:v>-1.31470062421623E-2</c:v>
                </c:pt>
                <c:pt idx="765">
                  <c:v>-1.3146281678541901E-2</c:v>
                </c:pt>
                <c:pt idx="766">
                  <c:v>-1.31455111117943E-2</c:v>
                </c:pt>
                <c:pt idx="767">
                  <c:v>-1.3144682116533701E-2</c:v>
                </c:pt>
                <c:pt idx="768">
                  <c:v>-1.3143782271765299E-2</c:v>
                </c:pt>
                <c:pt idx="769">
                  <c:v>-1.31427991384063E-2</c:v>
                </c:pt>
                <c:pt idx="770">
                  <c:v>-1.31417203839433E-2</c:v>
                </c:pt>
                <c:pt idx="771">
                  <c:v>-1.3140533783018901E-2</c:v>
                </c:pt>
                <c:pt idx="772">
                  <c:v>-1.3139227430385699E-2</c:v>
                </c:pt>
                <c:pt idx="773">
                  <c:v>-1.31377896165324E-2</c:v>
                </c:pt>
                <c:pt idx="774">
                  <c:v>-1.3136209036186199E-2</c:v>
                </c:pt>
                <c:pt idx="775">
                  <c:v>-1.3134474769212199E-2</c:v>
                </c:pt>
                <c:pt idx="776">
                  <c:v>-1.3132576472473E-2</c:v>
                </c:pt>
                <c:pt idx="777">
                  <c:v>-1.31305042725001E-2</c:v>
                </c:pt>
                <c:pt idx="778">
                  <c:v>-1.3128248947723801E-2</c:v>
                </c:pt>
                <c:pt idx="779">
                  <c:v>-1.312580192151E-2</c:v>
                </c:pt>
                <c:pt idx="780">
                  <c:v>-1.3123155332656801E-2</c:v>
                </c:pt>
                <c:pt idx="781">
                  <c:v>-1.31203020551394E-2</c:v>
                </c:pt>
                <c:pt idx="782">
                  <c:v>-1.3117235805792E-2</c:v>
                </c:pt>
                <c:pt idx="783">
                  <c:v>-1.3113951116354401E-2</c:v>
                </c:pt>
                <c:pt idx="784">
                  <c:v>-1.31104433003393E-2</c:v>
                </c:pt>
                <c:pt idx="785">
                  <c:v>-1.3106708643174699E-2</c:v>
                </c:pt>
                <c:pt idx="786">
                  <c:v>-1.3102744267057201E-2</c:v>
                </c:pt>
                <c:pt idx="787">
                  <c:v>-1.30985482774992E-2</c:v>
                </c:pt>
                <c:pt idx="788">
                  <c:v>-1.3094119643154401E-2</c:v>
                </c:pt>
                <c:pt idx="789">
                  <c:v>-1.30894582763491E-2</c:v>
                </c:pt>
                <c:pt idx="790">
                  <c:v>-1.30845649922374E-2</c:v>
                </c:pt>
                <c:pt idx="791">
                  <c:v>-1.30794415418049E-2</c:v>
                </c:pt>
                <c:pt idx="792">
                  <c:v>-1.3074090551910399E-2</c:v>
                </c:pt>
                <c:pt idx="793">
                  <c:v>-1.3068515556650701E-2</c:v>
                </c:pt>
                <c:pt idx="794">
                  <c:v>-1.30627209458556E-2</c:v>
                </c:pt>
                <c:pt idx="795">
                  <c:v>-1.30567118948389E-2</c:v>
                </c:pt>
                <c:pt idx="796">
                  <c:v>-1.30504943974643E-2</c:v>
                </c:pt>
                <c:pt idx="797">
                  <c:v>-1.30440751719715E-2</c:v>
                </c:pt>
                <c:pt idx="798">
                  <c:v>-1.3037461695506901E-2</c:v>
                </c:pt>
                <c:pt idx="799">
                  <c:v>-1.3030662054817101E-2</c:v>
                </c:pt>
                <c:pt idx="800">
                  <c:v>-1.3023684996974601E-2</c:v>
                </c:pt>
                <c:pt idx="801">
                  <c:v>-1.3016539801375199E-2</c:v>
                </c:pt>
                <c:pt idx="802">
                  <c:v>-1.30092362853272E-2</c:v>
                </c:pt>
                <c:pt idx="803">
                  <c:v>-1.30017846517489E-2</c:v>
                </c:pt>
                <c:pt idx="804">
                  <c:v>-1.29941955638949E-2</c:v>
                </c:pt>
                <c:pt idx="805">
                  <c:v>-1.2986480003890801E-2</c:v>
                </c:pt>
                <c:pt idx="806">
                  <c:v>-1.2978649184760599E-2</c:v>
                </c:pt>
                <c:pt idx="807">
                  <c:v>-1.2970714518395401E-2</c:v>
                </c:pt>
                <c:pt idx="808">
                  <c:v>-1.2962687656272001E-2</c:v>
                </c:pt>
                <c:pt idx="809">
                  <c:v>-1.2954580223626401E-2</c:v>
                </c:pt>
                <c:pt idx="810">
                  <c:v>-1.29464038839813E-2</c:v>
                </c:pt>
                <c:pt idx="811">
                  <c:v>-1.2938170331506E-2</c:v>
                </c:pt>
                <c:pt idx="812">
                  <c:v>-1.29298910996555E-2</c:v>
                </c:pt>
                <c:pt idx="813">
                  <c:v>-1.2921577638041399E-2</c:v>
                </c:pt>
                <c:pt idx="814">
                  <c:v>-1.2913241090500099E-2</c:v>
                </c:pt>
                <c:pt idx="815">
                  <c:v>-1.29048924087517E-2</c:v>
                </c:pt>
                <c:pt idx="816">
                  <c:v>-1.28965422399269E-2</c:v>
                </c:pt>
                <c:pt idx="817">
                  <c:v>-1.28882008232677E-2</c:v>
                </c:pt>
                <c:pt idx="818">
                  <c:v>-1.2879878107631E-2</c:v>
                </c:pt>
                <c:pt idx="819">
                  <c:v>-1.2871583493130501E-2</c:v>
                </c:pt>
                <c:pt idx="820">
                  <c:v>-1.2863326025517201E-2</c:v>
                </c:pt>
                <c:pt idx="821">
                  <c:v>-1.2855114295761701E-2</c:v>
                </c:pt>
                <c:pt idx="822">
                  <c:v>-1.2846956322890299E-2</c:v>
                </c:pt>
                <c:pt idx="823">
                  <c:v>-1.28388595882848E-2</c:v>
                </c:pt>
                <c:pt idx="824">
                  <c:v>-1.2830831144480101E-2</c:v>
                </c:pt>
                <c:pt idx="825">
                  <c:v>-1.2822877377560099E-2</c:v>
                </c:pt>
                <c:pt idx="826">
                  <c:v>-1.2815004283133801E-2</c:v>
                </c:pt>
                <c:pt idx="827">
                  <c:v>-1.28072172318729E-2</c:v>
                </c:pt>
                <c:pt idx="828">
                  <c:v>-1.27995210686844E-2</c:v>
                </c:pt>
                <c:pt idx="829">
                  <c:v>-1.27919201949273E-2</c:v>
                </c:pt>
                <c:pt idx="830">
                  <c:v>-1.27844184608532E-2</c:v>
                </c:pt>
                <c:pt idx="831">
                  <c:v>-1.27770193475809E-2</c:v>
                </c:pt>
                <c:pt idx="832">
                  <c:v>-1.27697258098442E-2</c:v>
                </c:pt>
                <c:pt idx="833">
                  <c:v>-1.2762540420677501E-2</c:v>
                </c:pt>
                <c:pt idx="834">
                  <c:v>-1.27554653554865E-2</c:v>
                </c:pt>
                <c:pt idx="835">
                  <c:v>-1.2748502488663599E-2</c:v>
                </c:pt>
                <c:pt idx="836">
                  <c:v>-1.27416533917139E-2</c:v>
                </c:pt>
                <c:pt idx="837">
                  <c:v>-1.27349193543373E-2</c:v>
                </c:pt>
                <c:pt idx="838">
                  <c:v>-1.27283014563457E-2</c:v>
                </c:pt>
                <c:pt idx="839">
                  <c:v>-1.27218006470839E-2</c:v>
                </c:pt>
                <c:pt idx="840">
                  <c:v>-1.27154177170891E-2</c:v>
                </c:pt>
                <c:pt idx="841">
                  <c:v>-1.27091533548801E-2</c:v>
                </c:pt>
                <c:pt idx="842">
                  <c:v>-1.27030082406023E-2</c:v>
                </c:pt>
                <c:pt idx="843">
                  <c:v>-1.26969830426333E-2</c:v>
                </c:pt>
                <c:pt idx="844">
                  <c:v>-1.26910784585306E-2</c:v>
                </c:pt>
                <c:pt idx="845">
                  <c:v>-1.26852952556575E-2</c:v>
                </c:pt>
                <c:pt idx="846">
                  <c:v>-1.2679634339625099E-2</c:v>
                </c:pt>
                <c:pt idx="847">
                  <c:v>-1.2674096762387101E-2</c:v>
                </c:pt>
                <c:pt idx="848">
                  <c:v>-1.26686837156479E-2</c:v>
                </c:pt>
                <c:pt idx="849">
                  <c:v>-1.2663396626906799E-2</c:v>
                </c:pt>
                <c:pt idx="850">
                  <c:v>-1.2658237141954199E-2</c:v>
                </c:pt>
                <c:pt idx="851">
                  <c:v>-1.2653207120076299E-2</c:v>
                </c:pt>
                <c:pt idx="852">
                  <c:v>-1.2648308729275E-2</c:v>
                </c:pt>
                <c:pt idx="853">
                  <c:v>-1.2643544366304001E-2</c:v>
                </c:pt>
                <c:pt idx="854">
                  <c:v>-1.2638916698996101E-2</c:v>
                </c:pt>
                <c:pt idx="855">
                  <c:v>-1.26344287365806E-2</c:v>
                </c:pt>
                <c:pt idx="856">
                  <c:v>-1.2630083722410101E-2</c:v>
                </c:pt>
                <c:pt idx="857">
                  <c:v>-1.26258851500214E-2</c:v>
                </c:pt>
                <c:pt idx="858">
                  <c:v>-1.26218368133439E-2</c:v>
                </c:pt>
                <c:pt idx="859">
                  <c:v>-1.2617942759470299E-2</c:v>
                </c:pt>
                <c:pt idx="860">
                  <c:v>-1.2614207264797599E-2</c:v>
                </c:pt>
                <c:pt idx="861">
                  <c:v>-1.2610634769881999E-2</c:v>
                </c:pt>
                <c:pt idx="862">
                  <c:v>-1.26072299475687E-2</c:v>
                </c:pt>
                <c:pt idx="863">
                  <c:v>-1.2603997668656299E-2</c:v>
                </c:pt>
                <c:pt idx="864">
                  <c:v>-1.26009428974336E-2</c:v>
                </c:pt>
                <c:pt idx="865">
                  <c:v>-1.2598070702994299E-2</c:v>
                </c:pt>
                <c:pt idx="866">
                  <c:v>-1.2595386256760099E-2</c:v>
                </c:pt>
                <c:pt idx="867">
                  <c:v>-1.25928947518091E-2</c:v>
                </c:pt>
                <c:pt idx="868">
                  <c:v>-1.25906014012889E-2</c:v>
                </c:pt>
                <c:pt idx="869">
                  <c:v>-1.2588511382927501E-2</c:v>
                </c:pt>
                <c:pt idx="870">
                  <c:v>-1.25866298895556E-2</c:v>
                </c:pt>
                <c:pt idx="871">
                  <c:v>-1.25849619422541E-2</c:v>
                </c:pt>
                <c:pt idx="872">
                  <c:v>-1.2583512478646501E-2</c:v>
                </c:pt>
                <c:pt idx="873">
                  <c:v>-1.25822862175093E-2</c:v>
                </c:pt>
                <c:pt idx="874">
                  <c:v>-1.2581287764744599E-2</c:v>
                </c:pt>
                <c:pt idx="875">
                  <c:v>-1.25805214548771E-2</c:v>
                </c:pt>
                <c:pt idx="876">
                  <c:v>-1.25799914163946E-2</c:v>
                </c:pt>
                <c:pt idx="877">
                  <c:v>-1.25797014635792E-2</c:v>
                </c:pt>
                <c:pt idx="878">
                  <c:v>-1.25796551522846E-2</c:v>
                </c:pt>
                <c:pt idx="879">
                  <c:v>-1.2579855625864399E-2</c:v>
                </c:pt>
                <c:pt idx="880">
                  <c:v>-1.2580305753470701E-2</c:v>
                </c:pt>
                <c:pt idx="881">
                  <c:v>-1.2581007983853899E-2</c:v>
                </c:pt>
                <c:pt idx="882">
                  <c:v>-1.2581964413383301E-2</c:v>
                </c:pt>
                <c:pt idx="883">
                  <c:v>-1.2583176756720601E-2</c:v>
                </c:pt>
                <c:pt idx="884">
                  <c:v>-1.2584646219314001E-2</c:v>
                </c:pt>
                <c:pt idx="885">
                  <c:v>-1.2586373703269E-2</c:v>
                </c:pt>
                <c:pt idx="886">
                  <c:v>-1.2588359608424001E-2</c:v>
                </c:pt>
                <c:pt idx="887">
                  <c:v>-1.2590603910338401E-2</c:v>
                </c:pt>
                <c:pt idx="888">
                  <c:v>-1.2593106076720701E-2</c:v>
                </c:pt>
                <c:pt idx="889">
                  <c:v>-1.2595865221999099E-2</c:v>
                </c:pt>
                <c:pt idx="890">
                  <c:v>-1.2598879935695801E-2</c:v>
                </c:pt>
                <c:pt idx="891">
                  <c:v>-1.26021484240759E-2</c:v>
                </c:pt>
                <c:pt idx="892">
                  <c:v>-1.2605668397864801E-2</c:v>
                </c:pt>
                <c:pt idx="893">
                  <c:v>-1.26094370838646E-2</c:v>
                </c:pt>
                <c:pt idx="894">
                  <c:v>-1.26134513698012E-2</c:v>
                </c:pt>
                <c:pt idx="895">
                  <c:v>-1.2617707634632901E-2</c:v>
                </c:pt>
                <c:pt idx="896">
                  <c:v>-1.26222018151536E-2</c:v>
                </c:pt>
                <c:pt idx="897">
                  <c:v>-1.2626929488984201E-2</c:v>
                </c:pt>
                <c:pt idx="898">
                  <c:v>-1.2631885778150101E-2</c:v>
                </c:pt>
                <c:pt idx="899">
                  <c:v>-1.26370654350123E-2</c:v>
                </c:pt>
                <c:pt idx="900">
                  <c:v>-1.26424627902379E-2</c:v>
                </c:pt>
                <c:pt idx="901">
                  <c:v>-1.2648071807333501E-2</c:v>
                </c:pt>
                <c:pt idx="902">
                  <c:v>-1.2653886073433099E-2</c:v>
                </c:pt>
                <c:pt idx="903">
                  <c:v>-1.2659898821849201E-2</c:v>
                </c:pt>
                <c:pt idx="904">
                  <c:v>-1.26661028787328E-2</c:v>
                </c:pt>
                <c:pt idx="905">
                  <c:v>-1.26724908313077E-2</c:v>
                </c:pt>
                <c:pt idx="906">
                  <c:v>-1.26790548872631E-2</c:v>
                </c:pt>
                <c:pt idx="907">
                  <c:v>-1.26857868961041E-2</c:v>
                </c:pt>
                <c:pt idx="908">
                  <c:v>-1.2692678488794599E-2</c:v>
                </c:pt>
                <c:pt idx="909">
                  <c:v>-1.26997209619495E-2</c:v>
                </c:pt>
                <c:pt idx="910">
                  <c:v>-1.2706905369141101E-2</c:v>
                </c:pt>
                <c:pt idx="911">
                  <c:v>-1.27142224450006E-2</c:v>
                </c:pt>
                <c:pt idx="912">
                  <c:v>-1.2721662741757799E-2</c:v>
                </c:pt>
                <c:pt idx="913">
                  <c:v>-1.272921655724E-2</c:v>
                </c:pt>
                <c:pt idx="914">
                  <c:v>-1.2736873918044501E-2</c:v>
                </c:pt>
                <c:pt idx="915">
                  <c:v>-1.27446246956033E-2</c:v>
                </c:pt>
                <c:pt idx="916">
                  <c:v>-1.27524585458197E-2</c:v>
                </c:pt>
                <c:pt idx="917">
                  <c:v>-1.27603649695909E-2</c:v>
                </c:pt>
                <c:pt idx="918">
                  <c:v>-1.27683333184408E-2</c:v>
                </c:pt>
                <c:pt idx="919">
                  <c:v>-1.2776352810247801E-2</c:v>
                </c:pt>
                <c:pt idx="920">
                  <c:v>-1.2784412515549799E-2</c:v>
                </c:pt>
                <c:pt idx="921">
                  <c:v>-1.2792501406417399E-2</c:v>
                </c:pt>
                <c:pt idx="922">
                  <c:v>-1.2800608436403099E-2</c:v>
                </c:pt>
                <c:pt idx="923">
                  <c:v>-1.2808722452649799E-2</c:v>
                </c:pt>
                <c:pt idx="924">
                  <c:v>-1.28168322360868E-2</c:v>
                </c:pt>
                <c:pt idx="925">
                  <c:v>-1.2824926656857799E-2</c:v>
                </c:pt>
                <c:pt idx="926">
                  <c:v>-1.28329944897346E-2</c:v>
                </c:pt>
                <c:pt idx="927">
                  <c:v>-1.28410245963889E-2</c:v>
                </c:pt>
                <c:pt idx="928">
                  <c:v>-1.28490059037715E-2</c:v>
                </c:pt>
                <c:pt idx="929">
                  <c:v>-1.28569274172032E-2</c:v>
                </c:pt>
                <c:pt idx="930">
                  <c:v>-1.28647782827292E-2</c:v>
                </c:pt>
                <c:pt idx="931">
                  <c:v>-1.2872547787882899E-2</c:v>
                </c:pt>
                <c:pt idx="932">
                  <c:v>-1.2880225416185101E-2</c:v>
                </c:pt>
                <c:pt idx="933">
                  <c:v>-1.28878008064816E-2</c:v>
                </c:pt>
                <c:pt idx="934">
                  <c:v>-1.28952638438317E-2</c:v>
                </c:pt>
                <c:pt idx="935">
                  <c:v>-1.29026047072158E-2</c:v>
                </c:pt>
                <c:pt idx="936">
                  <c:v>-1.2909813867964E-2</c:v>
                </c:pt>
                <c:pt idx="937">
                  <c:v>-1.29168820968571E-2</c:v>
                </c:pt>
                <c:pt idx="938">
                  <c:v>-1.2923800543648001E-2</c:v>
                </c:pt>
                <c:pt idx="939">
                  <c:v>-1.2930560699102501E-2</c:v>
                </c:pt>
                <c:pt idx="940">
                  <c:v>-1.29371545212055E-2</c:v>
                </c:pt>
                <c:pt idx="941">
                  <c:v>-1.29435743842789E-2</c:v>
                </c:pt>
                <c:pt idx="942">
                  <c:v>-1.29498131750851E-2</c:v>
                </c:pt>
                <c:pt idx="943">
                  <c:v>-1.2955864243025E-2</c:v>
                </c:pt>
                <c:pt idx="944">
                  <c:v>-1.29617214804876E-2</c:v>
                </c:pt>
                <c:pt idx="945">
                  <c:v>-1.2967379302051401E-2</c:v>
                </c:pt>
                <c:pt idx="946">
                  <c:v>-1.29728327017706E-2</c:v>
                </c:pt>
                <c:pt idx="947">
                  <c:v>-1.2978077243714701E-2</c:v>
                </c:pt>
                <c:pt idx="948">
                  <c:v>-1.2983109147699E-2</c:v>
                </c:pt>
                <c:pt idx="949">
                  <c:v>-1.2987925196737899E-2</c:v>
                </c:pt>
                <c:pt idx="950">
                  <c:v>-1.29925228969404E-2</c:v>
                </c:pt>
                <c:pt idx="951">
                  <c:v>-1.2996900349920499E-2</c:v>
                </c:pt>
                <c:pt idx="952">
                  <c:v>-1.300105631086E-2</c:v>
                </c:pt>
                <c:pt idx="953">
                  <c:v>-1.30049902347825E-2</c:v>
                </c:pt>
                <c:pt idx="954">
                  <c:v>-1.30087022075708E-2</c:v>
                </c:pt>
                <c:pt idx="955">
                  <c:v>-1.3012193060021699E-2</c:v>
                </c:pt>
                <c:pt idx="956">
                  <c:v>-1.3015464214924E-2</c:v>
                </c:pt>
                <c:pt idx="957">
                  <c:v>-1.3018517790888799E-2</c:v>
                </c:pt>
                <c:pt idx="958">
                  <c:v>-1.30213565735045E-2</c:v>
                </c:pt>
                <c:pt idx="959">
                  <c:v>-1.3023984008897401E-2</c:v>
                </c:pt>
                <c:pt idx="960">
                  <c:v>-1.3026404122513499E-2</c:v>
                </c:pt>
                <c:pt idx="961">
                  <c:v>-1.30286215703793E-2</c:v>
                </c:pt>
                <c:pt idx="962">
                  <c:v>-1.30306416880449E-2</c:v>
                </c:pt>
                <c:pt idx="963">
                  <c:v>-1.3032470259974701E-2</c:v>
                </c:pt>
                <c:pt idx="964">
                  <c:v>-1.30341137264621E-2</c:v>
                </c:pt>
                <c:pt idx="965">
                  <c:v>-1.3035578981166199E-2</c:v>
                </c:pt>
                <c:pt idx="966">
                  <c:v>-1.30368733903412E-2</c:v>
                </c:pt>
                <c:pt idx="967">
                  <c:v>-1.30380048539314E-2</c:v>
                </c:pt>
                <c:pt idx="968">
                  <c:v>-1.3038981627638601E-2</c:v>
                </c:pt>
                <c:pt idx="969">
                  <c:v>-1.30398124097083E-2</c:v>
                </c:pt>
                <c:pt idx="970">
                  <c:v>-1.30405061899983E-2</c:v>
                </c:pt>
                <c:pt idx="971">
                  <c:v>-1.30410722510583E-2</c:v>
                </c:pt>
                <c:pt idx="972">
                  <c:v>-1.30415201432653E-2</c:v>
                </c:pt>
                <c:pt idx="973">
                  <c:v>-1.30418597023144E-2</c:v>
                </c:pt>
                <c:pt idx="974">
                  <c:v>-1.3042100880778401E-2</c:v>
                </c:pt>
                <c:pt idx="975">
                  <c:v>-1.30422537640256E-2</c:v>
                </c:pt>
                <c:pt idx="976">
                  <c:v>-1.30423285276425E-2</c:v>
                </c:pt>
                <c:pt idx="977">
                  <c:v>-1.3042335371015099E-2</c:v>
                </c:pt>
                <c:pt idx="978">
                  <c:v>-1.30422844979248E-2</c:v>
                </c:pt>
                <c:pt idx="979">
                  <c:v>-1.30421860503848E-2</c:v>
                </c:pt>
                <c:pt idx="980">
                  <c:v>-1.3042050100064701E-2</c:v>
                </c:pt>
                <c:pt idx="981">
                  <c:v>-1.30418865391749E-2</c:v>
                </c:pt>
                <c:pt idx="982">
                  <c:v>-1.30417051079825E-2</c:v>
                </c:pt>
                <c:pt idx="983">
                  <c:v>-1.3041515309544E-2</c:v>
                </c:pt>
                <c:pt idx="984">
                  <c:v>-1.30413264288306E-2</c:v>
                </c:pt>
                <c:pt idx="985">
                  <c:v>-1.30411473721896E-2</c:v>
                </c:pt>
                <c:pt idx="986">
                  <c:v>-1.30409867258629E-2</c:v>
                </c:pt>
                <c:pt idx="987">
                  <c:v>-1.3040852803466899E-2</c:v>
                </c:pt>
                <c:pt idx="988">
                  <c:v>-1.3040753466154799E-2</c:v>
                </c:pt>
                <c:pt idx="989">
                  <c:v>-1.30406961441175E-2</c:v>
                </c:pt>
                <c:pt idx="990">
                  <c:v>-1.30406878245365E-2</c:v>
                </c:pt>
                <c:pt idx="991">
                  <c:v>-1.3040735069392099E-2</c:v>
                </c:pt>
                <c:pt idx="992">
                  <c:v>-1.30408439066464E-2</c:v>
                </c:pt>
                <c:pt idx="993">
                  <c:v>-1.30410198262457E-2</c:v>
                </c:pt>
                <c:pt idx="994">
                  <c:v>-1.30412679088677E-2</c:v>
                </c:pt>
                <c:pt idx="995">
                  <c:v>-1.3041592690732301E-2</c:v>
                </c:pt>
                <c:pt idx="996">
                  <c:v>-1.30419980784951E-2</c:v>
                </c:pt>
                <c:pt idx="997">
                  <c:v>-1.30424875927811E-2</c:v>
                </c:pt>
                <c:pt idx="998">
                  <c:v>-1.3043064147467901E-2</c:v>
                </c:pt>
                <c:pt idx="999">
                  <c:v>-1.30437301401061E-2</c:v>
                </c:pt>
                <c:pt idx="1000">
                  <c:v>-1.30444874537181E-2</c:v>
                </c:pt>
                <c:pt idx="1001">
                  <c:v>-1.3045337468971499E-2</c:v>
                </c:pt>
                <c:pt idx="1002">
                  <c:v>-1.3046281054234801E-2</c:v>
                </c:pt>
                <c:pt idx="1003">
                  <c:v>-1.30473186235019E-2</c:v>
                </c:pt>
                <c:pt idx="1004">
                  <c:v>-1.30484500615193E-2</c:v>
                </c:pt>
                <c:pt idx="1005">
                  <c:v>-1.3049674899787001E-2</c:v>
                </c:pt>
                <c:pt idx="1006">
                  <c:v>-1.30509921576746E-2</c:v>
                </c:pt>
                <c:pt idx="1007">
                  <c:v>-1.3052400516309201E-2</c:v>
                </c:pt>
                <c:pt idx="1008">
                  <c:v>-1.3053898257501801E-2</c:v>
                </c:pt>
                <c:pt idx="1009">
                  <c:v>-1.3055483266106799E-2</c:v>
                </c:pt>
                <c:pt idx="1010">
                  <c:v>-1.30571531811778E-2</c:v>
                </c:pt>
                <c:pt idx="1011">
                  <c:v>-1.30589052677053E-2</c:v>
                </c:pt>
                <c:pt idx="1012">
                  <c:v>-1.3060736544922E-2</c:v>
                </c:pt>
                <c:pt idx="1013">
                  <c:v>-1.3062643841495599E-2</c:v>
                </c:pt>
                <c:pt idx="1014">
                  <c:v>-1.3064623721383299E-2</c:v>
                </c:pt>
                <c:pt idx="1015">
                  <c:v>-1.3066672565772999E-2</c:v>
                </c:pt>
                <c:pt idx="1016">
                  <c:v>-1.30687866302873E-2</c:v>
                </c:pt>
                <c:pt idx="1017">
                  <c:v>-1.3070961995731E-2</c:v>
                </c:pt>
                <c:pt idx="1018">
                  <c:v>-1.30731946840482E-2</c:v>
                </c:pt>
                <c:pt idx="1019">
                  <c:v>-1.3075480649360101E-2</c:v>
                </c:pt>
                <c:pt idx="1020">
                  <c:v>-1.3077815791136101E-2</c:v>
                </c:pt>
                <c:pt idx="1021">
                  <c:v>-1.3080195986138301E-2</c:v>
                </c:pt>
                <c:pt idx="1022">
                  <c:v>-1.3082617090267101E-2</c:v>
                </c:pt>
                <c:pt idx="1023">
                  <c:v>-1.3085075055222099E-2</c:v>
                </c:pt>
                <c:pt idx="1024">
                  <c:v>-1.30875657910581E-2</c:v>
                </c:pt>
                <c:pt idx="1025">
                  <c:v>-1.30900853362261E-2</c:v>
                </c:pt>
                <c:pt idx="1026">
                  <c:v>-1.30926297662679E-2</c:v>
                </c:pt>
                <c:pt idx="1027">
                  <c:v>-1.3095195288069499E-2</c:v>
                </c:pt>
                <c:pt idx="1028">
                  <c:v>-1.30977781970525E-2</c:v>
                </c:pt>
                <c:pt idx="1029">
                  <c:v>-1.3100374937141E-2</c:v>
                </c:pt>
                <c:pt idx="1030">
                  <c:v>-1.3102982109086499E-2</c:v>
                </c:pt>
                <c:pt idx="1031">
                  <c:v>-1.3105596398304E-2</c:v>
                </c:pt>
                <c:pt idx="1032">
                  <c:v>-1.31082147334098E-2</c:v>
                </c:pt>
                <c:pt idx="1033">
                  <c:v>-1.31108341020406E-2</c:v>
                </c:pt>
                <c:pt idx="1034">
                  <c:v>-1.31134517370078E-2</c:v>
                </c:pt>
                <c:pt idx="1035">
                  <c:v>-1.31160649874007E-2</c:v>
                </c:pt>
                <c:pt idx="1036">
                  <c:v>-1.31186714451948E-2</c:v>
                </c:pt>
                <c:pt idx="1037">
                  <c:v>-1.3121268772715401E-2</c:v>
                </c:pt>
                <c:pt idx="1038">
                  <c:v>-1.3123854863775901E-2</c:v>
                </c:pt>
                <c:pt idx="1039">
                  <c:v>-1.31264277769028E-2</c:v>
                </c:pt>
                <c:pt idx="1040">
                  <c:v>-1.31289857053876E-2</c:v>
                </c:pt>
                <c:pt idx="1041">
                  <c:v>-1.31315270484026E-2</c:v>
                </c:pt>
                <c:pt idx="1042">
                  <c:v>-1.31340503481031E-2</c:v>
                </c:pt>
                <c:pt idx="1043">
                  <c:v>-1.31365542551624E-2</c:v>
                </c:pt>
                <c:pt idx="1044">
                  <c:v>-1.31390375620532E-2</c:v>
                </c:pt>
                <c:pt idx="1045">
                  <c:v>-1.3141499274189301E-2</c:v>
                </c:pt>
                <c:pt idx="1046">
                  <c:v>-1.31439384569481E-2</c:v>
                </c:pt>
                <c:pt idx="1047">
                  <c:v>-1.3146354342070799E-2</c:v>
                </c:pt>
                <c:pt idx="1048">
                  <c:v>-1.3148746260753E-2</c:v>
                </c:pt>
                <c:pt idx="1049">
                  <c:v>-1.31511136575945E-2</c:v>
                </c:pt>
                <c:pt idx="1050">
                  <c:v>-1.3153456044470799E-2</c:v>
                </c:pt>
                <c:pt idx="1051">
                  <c:v>-1.3155773102066601E-2</c:v>
                </c:pt>
                <c:pt idx="1052">
                  <c:v>-1.31580645612517E-2</c:v>
                </c:pt>
                <c:pt idx="1053">
                  <c:v>-1.31603302110876E-2</c:v>
                </c:pt>
                <c:pt idx="1054">
                  <c:v>-1.31625699045235E-2</c:v>
                </c:pt>
                <c:pt idx="1055">
                  <c:v>-1.31647836172137E-2</c:v>
                </c:pt>
                <c:pt idx="1056">
                  <c:v>-1.31669713295051E-2</c:v>
                </c:pt>
                <c:pt idx="1057">
                  <c:v>-1.31691331476343E-2</c:v>
                </c:pt>
                <c:pt idx="1058">
                  <c:v>-1.31712691461052E-2</c:v>
                </c:pt>
                <c:pt idx="1059">
                  <c:v>-1.3173379485725001E-2</c:v>
                </c:pt>
                <c:pt idx="1060">
                  <c:v>-1.31754643306033E-2</c:v>
                </c:pt>
                <c:pt idx="1061">
                  <c:v>-1.3177523969797E-2</c:v>
                </c:pt>
                <c:pt idx="1062">
                  <c:v>-1.3179558631198299E-2</c:v>
                </c:pt>
                <c:pt idx="1063">
                  <c:v>-1.3181568551465E-2</c:v>
                </c:pt>
                <c:pt idx="1064">
                  <c:v>-1.31835540771786E-2</c:v>
                </c:pt>
                <c:pt idx="1065">
                  <c:v>-1.31855155704192E-2</c:v>
                </c:pt>
                <c:pt idx="1066">
                  <c:v>-1.3187453340903399E-2</c:v>
                </c:pt>
                <c:pt idx="1067">
                  <c:v>-1.31893678141421E-2</c:v>
                </c:pt>
                <c:pt idx="1068">
                  <c:v>-1.31912593490337E-2</c:v>
                </c:pt>
                <c:pt idx="1069">
                  <c:v>-1.3193128341173799E-2</c:v>
                </c:pt>
                <c:pt idx="1070">
                  <c:v>-1.3194975247320001E-2</c:v>
                </c:pt>
                <c:pt idx="1071">
                  <c:v>-1.31968004744136E-2</c:v>
                </c:pt>
                <c:pt idx="1072">
                  <c:v>-1.3198604480378601E-2</c:v>
                </c:pt>
                <c:pt idx="1073">
                  <c:v>-1.32003877337789E-2</c:v>
                </c:pt>
                <c:pt idx="1074">
                  <c:v>-1.32021507387138E-2</c:v>
                </c:pt>
                <c:pt idx="1075">
                  <c:v>-1.32038939918603E-2</c:v>
                </c:pt>
                <c:pt idx="1076">
                  <c:v>-1.32056180132829E-2</c:v>
                </c:pt>
                <c:pt idx="1077">
                  <c:v>-1.3207323331607901E-2</c:v>
                </c:pt>
                <c:pt idx="1078">
                  <c:v>-1.32090105200559E-2</c:v>
                </c:pt>
                <c:pt idx="1079">
                  <c:v>-1.3210680153416299E-2</c:v>
                </c:pt>
                <c:pt idx="1080">
                  <c:v>-1.32123328537836E-2</c:v>
                </c:pt>
                <c:pt idx="1081">
                  <c:v>-1.32139692582576E-2</c:v>
                </c:pt>
                <c:pt idx="1082">
                  <c:v>-1.3215589991755599E-2</c:v>
                </c:pt>
                <c:pt idx="1083">
                  <c:v>-1.32171957786707E-2</c:v>
                </c:pt>
                <c:pt idx="1084">
                  <c:v>-1.32187873624554E-2</c:v>
                </c:pt>
                <c:pt idx="1085">
                  <c:v>-1.32203654720749E-2</c:v>
                </c:pt>
                <c:pt idx="1086">
                  <c:v>-1.32219309097151E-2</c:v>
                </c:pt>
                <c:pt idx="1087">
                  <c:v>-1.32234845181074E-2</c:v>
                </c:pt>
                <c:pt idx="1088">
                  <c:v>-1.3225027161184E-2</c:v>
                </c:pt>
                <c:pt idx="1089">
                  <c:v>-1.32265597687658E-2</c:v>
                </c:pt>
                <c:pt idx="1090">
                  <c:v>-1.32280832682994E-2</c:v>
                </c:pt>
                <c:pt idx="1091">
                  <c:v>-1.3229598725590401E-2</c:v>
                </c:pt>
                <c:pt idx="1092">
                  <c:v>-1.32311072089708E-2</c:v>
                </c:pt>
                <c:pt idx="1093">
                  <c:v>-1.32326098141271E-2</c:v>
                </c:pt>
                <c:pt idx="1094">
                  <c:v>-1.3234107755266501E-2</c:v>
                </c:pt>
                <c:pt idx="1095">
                  <c:v>-1.32356022736451E-2</c:v>
                </c:pt>
                <c:pt idx="1096">
                  <c:v>-1.3237094678065799E-2</c:v>
                </c:pt>
                <c:pt idx="1097">
                  <c:v>-1.3238586400115E-2</c:v>
                </c:pt>
                <c:pt idx="1098">
                  <c:v>-1.32400788955869E-2</c:v>
                </c:pt>
                <c:pt idx="1099">
                  <c:v>-1.32415737082164E-2</c:v>
                </c:pt>
                <c:pt idx="1100">
                  <c:v>-1.3243072443459999E-2</c:v>
                </c:pt>
                <c:pt idx="1101">
                  <c:v>-1.32445768299305E-2</c:v>
                </c:pt>
                <c:pt idx="1102">
                  <c:v>-1.32460886878948E-2</c:v>
                </c:pt>
                <c:pt idx="1103">
                  <c:v>-1.32476098860089E-2</c:v>
                </c:pt>
                <c:pt idx="1104">
                  <c:v>-1.32491423986649E-2</c:v>
                </c:pt>
                <c:pt idx="1105">
                  <c:v>-1.3250688347632499E-2</c:v>
                </c:pt>
                <c:pt idx="1106">
                  <c:v>-1.3252249927461201E-2</c:v>
                </c:pt>
                <c:pt idx="1107">
                  <c:v>-1.3253829430108799E-2</c:v>
                </c:pt>
                <c:pt idx="1108">
                  <c:v>-1.3255429276872999E-2</c:v>
                </c:pt>
                <c:pt idx="1109">
                  <c:v>-1.32570520041857E-2</c:v>
                </c:pt>
                <c:pt idx="1110">
                  <c:v>-1.32587002196801E-2</c:v>
                </c:pt>
                <c:pt idx="1111">
                  <c:v>-1.3260376682623001E-2</c:v>
                </c:pt>
                <c:pt idx="1112">
                  <c:v>-1.3262084269068299E-2</c:v>
                </c:pt>
                <c:pt idx="1113">
                  <c:v>-1.3263825929708199E-2</c:v>
                </c:pt>
                <c:pt idx="1114">
                  <c:v>-1.32656047704024E-2</c:v>
                </c:pt>
                <c:pt idx="1115">
                  <c:v>-1.3267423992008901E-2</c:v>
                </c:pt>
                <c:pt idx="1116">
                  <c:v>-1.3269286945249901E-2</c:v>
                </c:pt>
                <c:pt idx="1117">
                  <c:v>-1.32711970437777E-2</c:v>
                </c:pt>
                <c:pt idx="1118">
                  <c:v>-1.3273157846220801E-2</c:v>
                </c:pt>
                <c:pt idx="1119">
                  <c:v>-1.3275172996612201E-2</c:v>
                </c:pt>
                <c:pt idx="1120">
                  <c:v>-1.3277246287114601E-2</c:v>
                </c:pt>
                <c:pt idx="1121">
                  <c:v>-1.3279381523026899E-2</c:v>
                </c:pt>
                <c:pt idx="1122">
                  <c:v>-1.32815826676006E-2</c:v>
                </c:pt>
                <c:pt idx="1123">
                  <c:v>-1.32838537102854E-2</c:v>
                </c:pt>
                <c:pt idx="1124">
                  <c:v>-1.3286198743847099E-2</c:v>
                </c:pt>
                <c:pt idx="1125">
                  <c:v>-1.3288621936291401E-2</c:v>
                </c:pt>
                <c:pt idx="1126">
                  <c:v>-1.32911275043146E-2</c:v>
                </c:pt>
                <c:pt idx="1127">
                  <c:v>-1.32937196651325E-2</c:v>
                </c:pt>
                <c:pt idx="1128">
                  <c:v>-1.32964026874641E-2</c:v>
                </c:pt>
                <c:pt idx="1129">
                  <c:v>-1.3299180869322001E-2</c:v>
                </c:pt>
                <c:pt idx="1130">
                  <c:v>-1.3302058476464301E-2</c:v>
                </c:pt>
                <c:pt idx="1131">
                  <c:v>-1.33050397873561E-2</c:v>
                </c:pt>
                <c:pt idx="1132">
                  <c:v>-1.3308129070696499E-2</c:v>
                </c:pt>
                <c:pt idx="1133">
                  <c:v>-1.33113304856765E-2</c:v>
                </c:pt>
                <c:pt idx="1134">
                  <c:v>-1.3314648189416901E-2</c:v>
                </c:pt>
                <c:pt idx="1135">
                  <c:v>-1.33180861975923E-2</c:v>
                </c:pt>
                <c:pt idx="1136">
                  <c:v>-1.3321648439149901E-2</c:v>
                </c:pt>
                <c:pt idx="1137">
                  <c:v>-1.33253387486533E-2</c:v>
                </c:pt>
                <c:pt idx="1138">
                  <c:v>-1.3329160821694899E-2</c:v>
                </c:pt>
                <c:pt idx="1139">
                  <c:v>-1.3333118166382499E-2</c:v>
                </c:pt>
                <c:pt idx="1140">
                  <c:v>-1.3337214147218101E-2</c:v>
                </c:pt>
                <c:pt idx="1141">
                  <c:v>-1.33414518778398E-2</c:v>
                </c:pt>
                <c:pt idx="1142">
                  <c:v>-1.3345834288941601E-2</c:v>
                </c:pt>
                <c:pt idx="1143">
                  <c:v>-1.33503640763086E-2</c:v>
                </c:pt>
                <c:pt idx="1144">
                  <c:v>-1.3355043632070299E-2</c:v>
                </c:pt>
                <c:pt idx="1145">
                  <c:v>-1.33598750748627E-2</c:v>
                </c:pt>
                <c:pt idx="1146">
                  <c:v>-1.3364860296815001E-2</c:v>
                </c:pt>
                <c:pt idx="1147">
                  <c:v>-1.3370000804263101E-2</c:v>
                </c:pt>
                <c:pt idx="1148">
                  <c:v>-1.3375297812099099E-2</c:v>
                </c:pt>
                <c:pt idx="1149">
                  <c:v>-1.3380752092313901E-2</c:v>
                </c:pt>
                <c:pt idx="1150">
                  <c:v>-1.3386364151493999E-2</c:v>
                </c:pt>
                <c:pt idx="1151">
                  <c:v>-1.33921340877791E-2</c:v>
                </c:pt>
                <c:pt idx="1152">
                  <c:v>-1.33980615659665E-2</c:v>
                </c:pt>
                <c:pt idx="1153">
                  <c:v>-1.3404145920925E-2</c:v>
                </c:pt>
                <c:pt idx="1154">
                  <c:v>-1.34103859723469E-2</c:v>
                </c:pt>
                <c:pt idx="1155">
                  <c:v>-1.3416780213619601E-2</c:v>
                </c:pt>
                <c:pt idx="1156">
                  <c:v>-1.3423326644866999E-2</c:v>
                </c:pt>
                <c:pt idx="1157">
                  <c:v>-1.3430022884248299E-2</c:v>
                </c:pt>
                <c:pt idx="1158">
                  <c:v>-1.34368660083206E-2</c:v>
                </c:pt>
                <c:pt idx="1159">
                  <c:v>-1.34438527037906E-2</c:v>
                </c:pt>
                <c:pt idx="1160">
                  <c:v>-1.34509792322124E-2</c:v>
                </c:pt>
                <c:pt idx="1161">
                  <c:v>-1.34582413658499E-2</c:v>
                </c:pt>
                <c:pt idx="1162">
                  <c:v>-1.34656344484582E-2</c:v>
                </c:pt>
                <c:pt idx="1163">
                  <c:v>-1.3473153411930601E-2</c:v>
                </c:pt>
                <c:pt idx="1164">
                  <c:v>-1.34807927030647E-2</c:v>
                </c:pt>
                <c:pt idx="1165">
                  <c:v>-1.3488546380739101E-2</c:v>
                </c:pt>
                <c:pt idx="1166">
                  <c:v>-1.34964080520216E-2</c:v>
                </c:pt>
                <c:pt idx="1167">
                  <c:v>-1.35043709451161E-2</c:v>
                </c:pt>
                <c:pt idx="1168">
                  <c:v>-1.35124279260094E-2</c:v>
                </c:pt>
                <c:pt idx="1169">
                  <c:v>-1.3520571439643501E-2</c:v>
                </c:pt>
                <c:pt idx="1170">
                  <c:v>-1.3528793579400801E-2</c:v>
                </c:pt>
                <c:pt idx="1171">
                  <c:v>-1.3537086130817401E-2</c:v>
                </c:pt>
                <c:pt idx="1172">
                  <c:v>-1.3545440565168E-2</c:v>
                </c:pt>
                <c:pt idx="1173">
                  <c:v>-1.3553847984517199E-2</c:v>
                </c:pt>
                <c:pt idx="1174">
                  <c:v>-1.3562299293939499E-2</c:v>
                </c:pt>
                <c:pt idx="1175">
                  <c:v>-1.3570785115705499E-2</c:v>
                </c:pt>
                <c:pt idx="1176">
                  <c:v>-1.3579295788664901E-2</c:v>
                </c:pt>
                <c:pt idx="1177">
                  <c:v>-1.3587821542496501E-2</c:v>
                </c:pt>
                <c:pt idx="1178">
                  <c:v>-1.35963523820622E-2</c:v>
                </c:pt>
                <c:pt idx="1179">
                  <c:v>-1.3604878187466101E-2</c:v>
                </c:pt>
                <c:pt idx="1180">
                  <c:v>-1.3613388709612701E-2</c:v>
                </c:pt>
                <c:pt idx="1181">
                  <c:v>-1.36218736185114E-2</c:v>
                </c:pt>
                <c:pt idx="1182">
                  <c:v>-1.36303224807609E-2</c:v>
                </c:pt>
                <c:pt idx="1183">
                  <c:v>-1.36387248537416E-2</c:v>
                </c:pt>
                <c:pt idx="1184">
                  <c:v>-1.3647070283232299E-2</c:v>
                </c:pt>
                <c:pt idx="1185">
                  <c:v>-1.36553483458928E-2</c:v>
                </c:pt>
                <c:pt idx="1186">
                  <c:v>-1.3663548654106E-2</c:v>
                </c:pt>
                <c:pt idx="1187">
                  <c:v>-1.36716609326753E-2</c:v>
                </c:pt>
                <c:pt idx="1188">
                  <c:v>-1.3679674956450999E-2</c:v>
                </c:pt>
                <c:pt idx="1189">
                  <c:v>-1.36875806858291E-2</c:v>
                </c:pt>
                <c:pt idx="1190">
                  <c:v>-1.36953681957426E-2</c:v>
                </c:pt>
                <c:pt idx="1191">
                  <c:v>-1.3703027791870499E-2</c:v>
                </c:pt>
                <c:pt idx="1192">
                  <c:v>-1.3710549947032601E-2</c:v>
                </c:pt>
                <c:pt idx="1193">
                  <c:v>-1.3717925390549199E-2</c:v>
                </c:pt>
                <c:pt idx="1194">
                  <c:v>-1.37251450678129E-2</c:v>
                </c:pt>
                <c:pt idx="1195">
                  <c:v>-1.37322002279843E-2</c:v>
                </c:pt>
                <c:pt idx="1196">
                  <c:v>-1.3739082459450601E-2</c:v>
                </c:pt>
                <c:pt idx="1197">
                  <c:v>-1.37457835916173E-2</c:v>
                </c:pt>
                <c:pt idx="1198">
                  <c:v>-1.37522958059434E-2</c:v>
                </c:pt>
                <c:pt idx="1199">
                  <c:v>-1.3758611582685E-2</c:v>
                </c:pt>
                <c:pt idx="1200">
                  <c:v>-1.37647238427735E-2</c:v>
                </c:pt>
                <c:pt idx="1201">
                  <c:v>-1.37706258269871E-2</c:v>
                </c:pt>
                <c:pt idx="1202">
                  <c:v>-1.3776311160475001E-2</c:v>
                </c:pt>
                <c:pt idx="1203">
                  <c:v>-1.37817738844297E-2</c:v>
                </c:pt>
                <c:pt idx="1204">
                  <c:v>-1.37870083813557E-2</c:v>
                </c:pt>
                <c:pt idx="1205">
                  <c:v>-1.37920095262208E-2</c:v>
                </c:pt>
                <c:pt idx="1206">
                  <c:v>-1.3796772521793E-2</c:v>
                </c:pt>
                <c:pt idx="1207">
                  <c:v>-1.38012930007636E-2</c:v>
                </c:pt>
                <c:pt idx="1208">
                  <c:v>-1.3805567062036599E-2</c:v>
                </c:pt>
                <c:pt idx="1209">
                  <c:v>-1.38095911426456E-2</c:v>
                </c:pt>
                <c:pt idx="1210">
                  <c:v>-1.3813362159223699E-2</c:v>
                </c:pt>
                <c:pt idx="1211">
                  <c:v>-1.38168774157988E-2</c:v>
                </c:pt>
                <c:pt idx="1212">
                  <c:v>-1.3820134602089499E-2</c:v>
                </c:pt>
                <c:pt idx="1213">
                  <c:v>-1.38231318501925E-2</c:v>
                </c:pt>
                <c:pt idx="1214">
                  <c:v>-1.3825867625683099E-2</c:v>
                </c:pt>
                <c:pt idx="1215">
                  <c:v>-1.3828340872319799E-2</c:v>
                </c:pt>
                <c:pt idx="1216">
                  <c:v>-1.38305508489267E-2</c:v>
                </c:pt>
                <c:pt idx="1217">
                  <c:v>-1.38324972196412E-2</c:v>
                </c:pt>
                <c:pt idx="1218">
                  <c:v>-1.38341799840758E-2</c:v>
                </c:pt>
                <c:pt idx="1219">
                  <c:v>-1.3835599497192E-2</c:v>
                </c:pt>
                <c:pt idx="1220">
                  <c:v>-1.38367564801749E-2</c:v>
                </c:pt>
                <c:pt idx="1221">
                  <c:v>-1.3837651968428099E-2</c:v>
                </c:pt>
                <c:pt idx="1222">
                  <c:v>-1.3838287323613099E-2</c:v>
                </c:pt>
                <c:pt idx="1223">
                  <c:v>-1.38386641885459E-2</c:v>
                </c:pt>
                <c:pt idx="1224">
                  <c:v>-1.38387845268467E-2</c:v>
                </c:pt>
                <c:pt idx="1225">
                  <c:v>-1.3838650529116399E-2</c:v>
                </c:pt>
                <c:pt idx="1226">
                  <c:v>-1.3838264713574199E-2</c:v>
                </c:pt>
                <c:pt idx="1227">
                  <c:v>-1.3837629760153699E-2</c:v>
                </c:pt>
                <c:pt idx="1228">
                  <c:v>-1.38367486431398E-2</c:v>
                </c:pt>
                <c:pt idx="1229">
                  <c:v>-1.38356245427954E-2</c:v>
                </c:pt>
                <c:pt idx="1230">
                  <c:v>-1.38342608399933E-2</c:v>
                </c:pt>
                <c:pt idx="1231">
                  <c:v>-1.3832661080832699E-2</c:v>
                </c:pt>
                <c:pt idx="1232">
                  <c:v>-1.3830829042323399E-2</c:v>
                </c:pt>
                <c:pt idx="1233">
                  <c:v>-1.3828768621434701E-2</c:v>
                </c:pt>
                <c:pt idx="1234">
                  <c:v>-1.3826483861773301E-2</c:v>
                </c:pt>
                <c:pt idx="1235">
                  <c:v>-1.3823978919789801E-2</c:v>
                </c:pt>
                <c:pt idx="1236">
                  <c:v>-1.3821258090321101E-2</c:v>
                </c:pt>
                <c:pt idx="1237">
                  <c:v>-1.3818325760556501E-2</c:v>
                </c:pt>
                <c:pt idx="1238">
                  <c:v>-1.3815186432510399E-2</c:v>
                </c:pt>
                <c:pt idx="1239">
                  <c:v>-1.3811844648962599E-2</c:v>
                </c:pt>
                <c:pt idx="1240">
                  <c:v>-1.38083050350566E-2</c:v>
                </c:pt>
                <c:pt idx="1241">
                  <c:v>-1.38045722628379E-2</c:v>
                </c:pt>
                <c:pt idx="1242">
                  <c:v>-1.38006510541512E-2</c:v>
                </c:pt>
                <c:pt idx="1243">
                  <c:v>-1.37965461276031E-2</c:v>
                </c:pt>
                <c:pt idx="1244">
                  <c:v>-1.37922622205444E-2</c:v>
                </c:pt>
                <c:pt idx="1245">
                  <c:v>-1.37878041094164E-2</c:v>
                </c:pt>
                <c:pt idx="1246">
                  <c:v>-1.37831765463865E-2</c:v>
                </c:pt>
                <c:pt idx="1247">
                  <c:v>-1.37783842874233E-2</c:v>
                </c:pt>
                <c:pt idx="1248">
                  <c:v>-1.3773432053546201E-2</c:v>
                </c:pt>
                <c:pt idx="1249">
                  <c:v>-1.37683245495456E-2</c:v>
                </c:pt>
                <c:pt idx="1250">
                  <c:v>-1.37630663887088E-2</c:v>
                </c:pt>
                <c:pt idx="1251">
                  <c:v>-1.37576622248025E-2</c:v>
                </c:pt>
                <c:pt idx="1252">
                  <c:v>-1.3752116568281601E-2</c:v>
                </c:pt>
                <c:pt idx="1253">
                  <c:v>-1.3746433932835599E-2</c:v>
                </c:pt>
                <c:pt idx="1254">
                  <c:v>-1.37406187238485E-2</c:v>
                </c:pt>
                <c:pt idx="1255">
                  <c:v>-1.3734675298420001E-2</c:v>
                </c:pt>
                <c:pt idx="1256">
                  <c:v>-1.37286079655385E-2</c:v>
                </c:pt>
                <c:pt idx="1257">
                  <c:v>-1.3722420892611199E-2</c:v>
                </c:pt>
                <c:pt idx="1258">
                  <c:v>-1.37161182291957E-2</c:v>
                </c:pt>
                <c:pt idx="1259">
                  <c:v>-1.3709703932131201E-2</c:v>
                </c:pt>
                <c:pt idx="1260">
                  <c:v>-1.3703181936648301E-2</c:v>
                </c:pt>
                <c:pt idx="1261">
                  <c:v>-1.36965560735732E-2</c:v>
                </c:pt>
                <c:pt idx="1262">
                  <c:v>-1.36898300757488E-2</c:v>
                </c:pt>
                <c:pt idx="1263">
                  <c:v>-1.36830076048618E-2</c:v>
                </c:pt>
                <c:pt idx="1264">
                  <c:v>-1.3676092219887401E-2</c:v>
                </c:pt>
                <c:pt idx="1265">
                  <c:v>-1.36690873242198E-2</c:v>
                </c:pt>
                <c:pt idx="1266">
                  <c:v>-1.3661996250836901E-2</c:v>
                </c:pt>
                <c:pt idx="1267">
                  <c:v>-1.36548222687177E-2</c:v>
                </c:pt>
                <c:pt idx="1268">
                  <c:v>-1.36475684794566E-2</c:v>
                </c:pt>
                <c:pt idx="1269">
                  <c:v>-1.36402379176649E-2</c:v>
                </c:pt>
                <c:pt idx="1270">
                  <c:v>-1.36328335007697E-2</c:v>
                </c:pt>
                <c:pt idx="1271">
                  <c:v>-1.36253581145904E-2</c:v>
                </c:pt>
                <c:pt idx="1272">
                  <c:v>-1.36178145058512E-2</c:v>
                </c:pt>
                <c:pt idx="1273">
                  <c:v>-1.36102053234466E-2</c:v>
                </c:pt>
                <c:pt idx="1274">
                  <c:v>-1.3602533126230699E-2</c:v>
                </c:pt>
                <c:pt idx="1275">
                  <c:v>-1.35948003901862E-2</c:v>
                </c:pt>
                <c:pt idx="1276">
                  <c:v>-1.3587009473151E-2</c:v>
                </c:pt>
                <c:pt idx="1277">
                  <c:v>-1.3579162679004201E-2</c:v>
                </c:pt>
                <c:pt idx="1278">
                  <c:v>-1.35712622563349E-2</c:v>
                </c:pt>
                <c:pt idx="1279">
                  <c:v>-1.35633103169343E-2</c:v>
                </c:pt>
                <c:pt idx="1280">
                  <c:v>-1.3555308958551501E-2</c:v>
                </c:pt>
                <c:pt idx="1281">
                  <c:v>-1.35472601918441E-2</c:v>
                </c:pt>
                <c:pt idx="1282">
                  <c:v>-1.3539165930118601E-2</c:v>
                </c:pt>
                <c:pt idx="1283">
                  <c:v>-1.35310280754826E-2</c:v>
                </c:pt>
                <c:pt idx="1284">
                  <c:v>-1.3522848388852E-2</c:v>
                </c:pt>
                <c:pt idx="1285">
                  <c:v>-1.3514628664883999E-2</c:v>
                </c:pt>
                <c:pt idx="1286">
                  <c:v>-1.35063705132844E-2</c:v>
                </c:pt>
                <c:pt idx="1287">
                  <c:v>-1.34980756269954E-2</c:v>
                </c:pt>
                <c:pt idx="1288">
                  <c:v>-1.34897455840619E-2</c:v>
                </c:pt>
                <c:pt idx="1289">
                  <c:v>-1.3481381913393301E-2</c:v>
                </c:pt>
                <c:pt idx="1290">
                  <c:v>-1.3472986111624801E-2</c:v>
                </c:pt>
                <c:pt idx="1291">
                  <c:v>-1.3464559631206701E-2</c:v>
                </c:pt>
                <c:pt idx="1292">
                  <c:v>-1.3456103887510701E-2</c:v>
                </c:pt>
                <c:pt idx="1293">
                  <c:v>-1.34476202180065E-2</c:v>
                </c:pt>
                <c:pt idx="1294">
                  <c:v>-1.34391099556894E-2</c:v>
                </c:pt>
                <c:pt idx="1295">
                  <c:v>-1.3430574384387E-2</c:v>
                </c:pt>
                <c:pt idx="1296">
                  <c:v>-1.34220147387096E-2</c:v>
                </c:pt>
                <c:pt idx="1297">
                  <c:v>-1.3413432245983299E-2</c:v>
                </c:pt>
                <c:pt idx="1298">
                  <c:v>-1.3404828032478401E-2</c:v>
                </c:pt>
                <c:pt idx="1299">
                  <c:v>-1.33962032401871E-2</c:v>
                </c:pt>
                <c:pt idx="1300">
                  <c:v>-1.3387558943840999E-2</c:v>
                </c:pt>
                <c:pt idx="1301">
                  <c:v>-1.3378896199283801E-2</c:v>
                </c:pt>
                <c:pt idx="1302">
                  <c:v>-1.33702159646096E-2</c:v>
                </c:pt>
                <c:pt idx="1303">
                  <c:v>-1.33615192581807E-2</c:v>
                </c:pt>
                <c:pt idx="1304">
                  <c:v>-1.33528069668119E-2</c:v>
                </c:pt>
                <c:pt idx="1305">
                  <c:v>-1.33440799247971E-2</c:v>
                </c:pt>
                <c:pt idx="1306">
                  <c:v>-1.33353389515052E-2</c:v>
                </c:pt>
                <c:pt idx="1307">
                  <c:v>-1.33265848538036E-2</c:v>
                </c:pt>
                <c:pt idx="1308">
                  <c:v>-1.33178182822381E-2</c:v>
                </c:pt>
                <c:pt idx="1309">
                  <c:v>-1.3309039931064101E-2</c:v>
                </c:pt>
                <c:pt idx="1310">
                  <c:v>-1.33002503537215E-2</c:v>
                </c:pt>
                <c:pt idx="1311">
                  <c:v>-1.3291450081131501E-2</c:v>
                </c:pt>
                <c:pt idx="1312">
                  <c:v>-1.3282639530846799E-2</c:v>
                </c:pt>
                <c:pt idx="1313">
                  <c:v>-1.3273819170278801E-2</c:v>
                </c:pt>
                <c:pt idx="1314">
                  <c:v>-1.32649892676685E-2</c:v>
                </c:pt>
                <c:pt idx="1315">
                  <c:v>-1.32561500836297E-2</c:v>
                </c:pt>
                <c:pt idx="1316">
                  <c:v>-1.3247301820484499E-2</c:v>
                </c:pt>
                <c:pt idx="1317">
                  <c:v>-1.3238444535691301E-2</c:v>
                </c:pt>
                <c:pt idx="1318">
                  <c:v>-1.3229578270431201E-2</c:v>
                </c:pt>
                <c:pt idx="1319">
                  <c:v>-1.32207029296692E-2</c:v>
                </c:pt>
                <c:pt idx="1320">
                  <c:v>-1.32118183983553E-2</c:v>
                </c:pt>
                <c:pt idx="1321">
                  <c:v>-1.32029244714153E-2</c:v>
                </c:pt>
                <c:pt idx="1322">
                  <c:v>-1.31940208185456E-2</c:v>
                </c:pt>
                <c:pt idx="1323">
                  <c:v>-1.3185107058481501E-2</c:v>
                </c:pt>
                <c:pt idx="1324">
                  <c:v>-1.3176182697283999E-2</c:v>
                </c:pt>
                <c:pt idx="1325">
                  <c:v>-1.31672472109621E-2</c:v>
                </c:pt>
                <c:pt idx="1326">
                  <c:v>-1.31582999035723E-2</c:v>
                </c:pt>
                <c:pt idx="1327">
                  <c:v>-1.3149340090833701E-2</c:v>
                </c:pt>
                <c:pt idx="1328">
                  <c:v>-1.31403669212737E-2</c:v>
                </c:pt>
                <c:pt idx="1329">
                  <c:v>-1.31313795747746E-2</c:v>
                </c:pt>
                <c:pt idx="1330">
                  <c:v>-1.31223770824882E-2</c:v>
                </c:pt>
                <c:pt idx="1331">
                  <c:v>-1.31133584726982E-2</c:v>
                </c:pt>
                <c:pt idx="1332">
                  <c:v>-1.31043226107332E-2</c:v>
                </c:pt>
                <c:pt idx="1333">
                  <c:v>-1.30952684047821E-2</c:v>
                </c:pt>
                <c:pt idx="1334">
                  <c:v>-1.30861946753022E-2</c:v>
                </c:pt>
                <c:pt idx="1335">
                  <c:v>-1.3077100179445999E-2</c:v>
                </c:pt>
                <c:pt idx="1336">
                  <c:v>-1.30679836727441E-2</c:v>
                </c:pt>
                <c:pt idx="1337">
                  <c:v>-1.30588438238858E-2</c:v>
                </c:pt>
                <c:pt idx="1338">
                  <c:v>-1.30496793311469E-2</c:v>
                </c:pt>
                <c:pt idx="1339">
                  <c:v>-1.30404888396398E-2</c:v>
                </c:pt>
                <c:pt idx="1340">
                  <c:v>-1.3031271000273599E-2</c:v>
                </c:pt>
                <c:pt idx="1341">
                  <c:v>-1.3022024492626599E-2</c:v>
                </c:pt>
                <c:pt idx="1342">
                  <c:v>-1.30127479683586E-2</c:v>
                </c:pt>
                <c:pt idx="1343">
                  <c:v>-1.3003440127639199E-2</c:v>
                </c:pt>
                <c:pt idx="1344">
                  <c:v>-1.2994099674643701E-2</c:v>
                </c:pt>
                <c:pt idx="1345">
                  <c:v>-1.29847253356088E-2</c:v>
                </c:pt>
                <c:pt idx="1346">
                  <c:v>-1.29753159164531E-2</c:v>
                </c:pt>
                <c:pt idx="1347">
                  <c:v>-1.29658703213238E-2</c:v>
                </c:pt>
                <c:pt idx="1348">
                  <c:v>-1.2956387471190701E-2</c:v>
                </c:pt>
                <c:pt idx="1349">
                  <c:v>-1.2946866380529399E-2</c:v>
                </c:pt>
                <c:pt idx="1350">
                  <c:v>-1.29373061345849E-2</c:v>
                </c:pt>
                <c:pt idx="1351">
                  <c:v>-1.29277059557428E-2</c:v>
                </c:pt>
                <c:pt idx="1352">
                  <c:v>-1.29180651694932E-2</c:v>
                </c:pt>
                <c:pt idx="1353">
                  <c:v>-1.2908383193333E-2</c:v>
                </c:pt>
                <c:pt idx="1354">
                  <c:v>-1.28986596061949E-2</c:v>
                </c:pt>
                <c:pt idx="1355">
                  <c:v>-1.28888940883332E-2</c:v>
                </c:pt>
                <c:pt idx="1356">
                  <c:v>-1.28790865195364E-2</c:v>
                </c:pt>
                <c:pt idx="1357">
                  <c:v>-1.2869236916060201E-2</c:v>
                </c:pt>
                <c:pt idx="1358">
                  <c:v>-1.2859345422411701E-2</c:v>
                </c:pt>
                <c:pt idx="1359">
                  <c:v>-1.2849412421311501E-2</c:v>
                </c:pt>
                <c:pt idx="1360">
                  <c:v>-1.28394384343655E-2</c:v>
                </c:pt>
                <c:pt idx="1361">
                  <c:v>-1.2829424163347401E-2</c:v>
                </c:pt>
                <c:pt idx="1362">
                  <c:v>-1.28193704888206E-2</c:v>
                </c:pt>
                <c:pt idx="1363">
                  <c:v>-1.28092785167354E-2</c:v>
                </c:pt>
                <c:pt idx="1364">
                  <c:v>-1.27991495267966E-2</c:v>
                </c:pt>
                <c:pt idx="1365">
                  <c:v>-1.27889849852876E-2</c:v>
                </c:pt>
                <c:pt idx="1366">
                  <c:v>-1.27787866049169E-2</c:v>
                </c:pt>
                <c:pt idx="1367">
                  <c:v>-1.27685562385291E-2</c:v>
                </c:pt>
                <c:pt idx="1368">
                  <c:v>-1.2758295959E-2</c:v>
                </c:pt>
                <c:pt idx="1369">
                  <c:v>-1.2748008006531799E-2</c:v>
                </c:pt>
                <c:pt idx="1370">
                  <c:v>-1.27376949155842E-2</c:v>
                </c:pt>
                <c:pt idx="1371">
                  <c:v>-1.27273593263306E-2</c:v>
                </c:pt>
                <c:pt idx="1372">
                  <c:v>-1.2717004117832499E-2</c:v>
                </c:pt>
                <c:pt idx="1373">
                  <c:v>-1.2706632342245E-2</c:v>
                </c:pt>
                <c:pt idx="1374">
                  <c:v>-1.26962472081831E-2</c:v>
                </c:pt>
                <c:pt idx="1375">
                  <c:v>-1.26858521367962E-2</c:v>
                </c:pt>
                <c:pt idx="1376">
                  <c:v>-1.26754506608122E-2</c:v>
                </c:pt>
                <c:pt idx="1377">
                  <c:v>-1.26650465008823E-2</c:v>
                </c:pt>
                <c:pt idx="1378">
                  <c:v>-1.2654643491892201E-2</c:v>
                </c:pt>
                <c:pt idx="1379">
                  <c:v>-1.2644245697741001E-2</c:v>
                </c:pt>
                <c:pt idx="1380">
                  <c:v>-1.26338572564133E-2</c:v>
                </c:pt>
                <c:pt idx="1381">
                  <c:v>-1.2623482423874901E-2</c:v>
                </c:pt>
                <c:pt idx="1382">
                  <c:v>-1.26131255244619E-2</c:v>
                </c:pt>
                <c:pt idx="1383">
                  <c:v>-1.26027910094742E-2</c:v>
                </c:pt>
                <c:pt idx="1384">
                  <c:v>-1.25924834351567E-2</c:v>
                </c:pt>
                <c:pt idx="1385">
                  <c:v>-1.25822074012998E-2</c:v>
                </c:pt>
                <c:pt idx="1386">
                  <c:v>-1.2571967560574E-2</c:v>
                </c:pt>
                <c:pt idx="1387">
                  <c:v>-1.2561768577640501E-2</c:v>
                </c:pt>
                <c:pt idx="1388">
                  <c:v>-1.2551615204991101E-2</c:v>
                </c:pt>
                <c:pt idx="1389">
                  <c:v>-1.2541512147212001E-2</c:v>
                </c:pt>
                <c:pt idx="1390">
                  <c:v>-1.25314641161889E-2</c:v>
                </c:pt>
                <c:pt idx="1391">
                  <c:v>-1.25214758020039E-2</c:v>
                </c:pt>
                <c:pt idx="1392">
                  <c:v>-1.2511551884458299E-2</c:v>
                </c:pt>
                <c:pt idx="1393">
                  <c:v>-1.25016969325064E-2</c:v>
                </c:pt>
                <c:pt idx="1394">
                  <c:v>-1.24919154965158E-2</c:v>
                </c:pt>
                <c:pt idx="1395">
                  <c:v>-1.2482212000960301E-2</c:v>
                </c:pt>
                <c:pt idx="1396">
                  <c:v>-1.24725908073285E-2</c:v>
                </c:pt>
                <c:pt idx="1397">
                  <c:v>-1.2463056184494101E-2</c:v>
                </c:pt>
                <c:pt idx="1398">
                  <c:v>-1.2453612264847E-2</c:v>
                </c:pt>
                <c:pt idx="1399">
                  <c:v>-1.2444263006449E-2</c:v>
                </c:pt>
                <c:pt idx="1400">
                  <c:v>-1.2435012279614899E-2</c:v>
                </c:pt>
                <c:pt idx="1401">
                  <c:v>-1.24258637422707E-2</c:v>
                </c:pt>
                <c:pt idx="1402">
                  <c:v>-1.2416820886338499E-2</c:v>
                </c:pt>
                <c:pt idx="1403">
                  <c:v>-1.2407887052976701E-2</c:v>
                </c:pt>
                <c:pt idx="1404">
                  <c:v>-1.2399065308165E-2</c:v>
                </c:pt>
                <c:pt idx="1405">
                  <c:v>-1.2390358560687801E-2</c:v>
                </c:pt>
                <c:pt idx="1406">
                  <c:v>-1.23817694882163E-2</c:v>
                </c:pt>
                <c:pt idx="1407">
                  <c:v>-1.23733005247287E-2</c:v>
                </c:pt>
                <c:pt idx="1408">
                  <c:v>-1.23649538424932E-2</c:v>
                </c:pt>
                <c:pt idx="1409">
                  <c:v>-1.2356731423278301E-2</c:v>
                </c:pt>
                <c:pt idx="1410">
                  <c:v>-1.2348634935180999E-2</c:v>
                </c:pt>
                <c:pt idx="1411">
                  <c:v>-1.23406658171747E-2</c:v>
                </c:pt>
                <c:pt idx="1412">
                  <c:v>-1.23328252525435E-2</c:v>
                </c:pt>
                <c:pt idx="1413">
                  <c:v>-1.23251141098875E-2</c:v>
                </c:pt>
                <c:pt idx="1414">
                  <c:v>-1.23175330057391E-2</c:v>
                </c:pt>
                <c:pt idx="1415">
                  <c:v>-1.2310082321111899E-2</c:v>
                </c:pt>
                <c:pt idx="1416">
                  <c:v>-1.2302762058954199E-2</c:v>
                </c:pt>
                <c:pt idx="1417">
                  <c:v>-1.2295572006373E-2</c:v>
                </c:pt>
                <c:pt idx="1418">
                  <c:v>-1.22885116758272E-2</c:v>
                </c:pt>
                <c:pt idx="1419">
                  <c:v>-1.22815802377383E-2</c:v>
                </c:pt>
                <c:pt idx="1420">
                  <c:v>-1.2274776605862001E-2</c:v>
                </c:pt>
                <c:pt idx="1421">
                  <c:v>-1.22680994692806E-2</c:v>
                </c:pt>
                <c:pt idx="1422">
                  <c:v>-1.2261547161548E-2</c:v>
                </c:pt>
                <c:pt idx="1423">
                  <c:v>-1.2255117793082601E-2</c:v>
                </c:pt>
                <c:pt idx="1424">
                  <c:v>-1.2248809199624599E-2</c:v>
                </c:pt>
                <c:pt idx="1425">
                  <c:v>-1.2242618941198101E-2</c:v>
                </c:pt>
                <c:pt idx="1426">
                  <c:v>-1.22365442966974E-2</c:v>
                </c:pt>
                <c:pt idx="1427">
                  <c:v>-1.2230582294857101E-2</c:v>
                </c:pt>
                <c:pt idx="1428">
                  <c:v>-1.22247297482197E-2</c:v>
                </c:pt>
                <c:pt idx="1429">
                  <c:v>-1.2218983193614801E-2</c:v>
                </c:pt>
                <c:pt idx="1430">
                  <c:v>-1.22133389612921E-2</c:v>
                </c:pt>
                <c:pt idx="1431">
                  <c:v>-1.2207793149515899E-2</c:v>
                </c:pt>
                <c:pt idx="1432">
                  <c:v>-1.2202341652482599E-2</c:v>
                </c:pt>
                <c:pt idx="1433">
                  <c:v>-1.21969801676851E-2</c:v>
                </c:pt>
                <c:pt idx="1434">
                  <c:v>-1.2191704203348299E-2</c:v>
                </c:pt>
                <c:pt idx="1435">
                  <c:v>-1.2186509014608399E-2</c:v>
                </c:pt>
                <c:pt idx="1436">
                  <c:v>-1.21813897812134E-2</c:v>
                </c:pt>
                <c:pt idx="1437">
                  <c:v>-1.21763414566049E-2</c:v>
                </c:pt>
                <c:pt idx="1438">
                  <c:v>-1.2171358911042301E-2</c:v>
                </c:pt>
                <c:pt idx="1439">
                  <c:v>-1.21664368061293E-2</c:v>
                </c:pt>
                <c:pt idx="1440">
                  <c:v>-1.21615697441125E-2</c:v>
                </c:pt>
                <c:pt idx="1441">
                  <c:v>-1.21567521635884E-2</c:v>
                </c:pt>
                <c:pt idx="1442">
                  <c:v>-1.21519784307782E-2</c:v>
                </c:pt>
                <c:pt idx="1443">
                  <c:v>-1.21472428414724E-2</c:v>
                </c:pt>
                <c:pt idx="1444">
                  <c:v>-1.21425395936142E-2</c:v>
                </c:pt>
                <c:pt idx="1445">
                  <c:v>-1.2137862823973699E-2</c:v>
                </c:pt>
                <c:pt idx="1446">
                  <c:v>-1.21332066742574E-2</c:v>
                </c:pt>
                <c:pt idx="1447">
                  <c:v>-1.2128565218413601E-2</c:v>
                </c:pt>
                <c:pt idx="1448">
                  <c:v>-1.21239325020146E-2</c:v>
                </c:pt>
                <c:pt idx="1449">
                  <c:v>-1.21193025957997E-2</c:v>
                </c:pt>
                <c:pt idx="1450">
                  <c:v>-1.2114669562093099E-2</c:v>
                </c:pt>
                <c:pt idx="1451">
                  <c:v>-1.21100274681308E-2</c:v>
                </c:pt>
                <c:pt idx="1452">
                  <c:v>-1.2105370461196301E-2</c:v>
                </c:pt>
                <c:pt idx="1453">
                  <c:v>-1.2100692711209299E-2</c:v>
                </c:pt>
                <c:pt idx="1454">
                  <c:v>-1.20959884478989E-2</c:v>
                </c:pt>
                <c:pt idx="1455">
                  <c:v>-1.2091251962813999E-2</c:v>
                </c:pt>
                <c:pt idx="1456">
                  <c:v>-1.20864775988505E-2</c:v>
                </c:pt>
                <c:pt idx="1457">
                  <c:v>-1.2081659867393501E-2</c:v>
                </c:pt>
                <c:pt idx="1458">
                  <c:v>-1.2076793337734299E-2</c:v>
                </c:pt>
                <c:pt idx="1459">
                  <c:v>-1.20718726781575E-2</c:v>
                </c:pt>
                <c:pt idx="1460">
                  <c:v>-1.20668927298067E-2</c:v>
                </c:pt>
                <c:pt idx="1461">
                  <c:v>-1.2061848428728299E-2</c:v>
                </c:pt>
                <c:pt idx="1462">
                  <c:v>-1.2056734854435701E-2</c:v>
                </c:pt>
                <c:pt idx="1463">
                  <c:v>-1.2051547290200901E-2</c:v>
                </c:pt>
                <c:pt idx="1464">
                  <c:v>-1.20462810896361E-2</c:v>
                </c:pt>
                <c:pt idx="1465">
                  <c:v>-1.2040931797606199E-2</c:v>
                </c:pt>
                <c:pt idx="1466">
                  <c:v>-1.20354951603484E-2</c:v>
                </c:pt>
                <c:pt idx="1467">
                  <c:v>-1.2029967099413501E-2</c:v>
                </c:pt>
                <c:pt idx="1468">
                  <c:v>-1.20243437131617E-2</c:v>
                </c:pt>
                <c:pt idx="1469">
                  <c:v>-1.2018621266986501E-2</c:v>
                </c:pt>
                <c:pt idx="1470">
                  <c:v>-1.20127962434705E-2</c:v>
                </c:pt>
                <c:pt idx="1471">
                  <c:v>-1.2006865299088201E-2</c:v>
                </c:pt>
                <c:pt idx="1472">
                  <c:v>-1.20008253134697E-2</c:v>
                </c:pt>
                <c:pt idx="1473">
                  <c:v>-1.19946733835528E-2</c:v>
                </c:pt>
                <c:pt idx="1474">
                  <c:v>-1.19884067579212E-2</c:v>
                </c:pt>
                <c:pt idx="1475">
                  <c:v>-1.1982022951559101E-2</c:v>
                </c:pt>
                <c:pt idx="1476">
                  <c:v>-1.19755196418176E-2</c:v>
                </c:pt>
                <c:pt idx="1477">
                  <c:v>-1.19688947122979E-2</c:v>
                </c:pt>
                <c:pt idx="1478">
                  <c:v>-1.1962146276102901E-2</c:v>
                </c:pt>
                <c:pt idx="1479">
                  <c:v>-1.19552726775263E-2</c:v>
                </c:pt>
                <c:pt idx="1480">
                  <c:v>-1.1948272409708201E-2</c:v>
                </c:pt>
                <c:pt idx="1481">
                  <c:v>-1.19411442533391E-2</c:v>
                </c:pt>
                <c:pt idx="1482">
                  <c:v>-1.1933887138154201E-2</c:v>
                </c:pt>
                <c:pt idx="1483">
                  <c:v>-1.1926500193728901E-2</c:v>
                </c:pt>
                <c:pt idx="1484">
                  <c:v>-1.1918982789488599E-2</c:v>
                </c:pt>
                <c:pt idx="1485">
                  <c:v>-1.19113344480716E-2</c:v>
                </c:pt>
                <c:pt idx="1486">
                  <c:v>-1.19035549249052E-2</c:v>
                </c:pt>
                <c:pt idx="1487">
                  <c:v>-1.18956441270232E-2</c:v>
                </c:pt>
                <c:pt idx="1488">
                  <c:v>-1.1887602212290901E-2</c:v>
                </c:pt>
                <c:pt idx="1489">
                  <c:v>-1.18794294227999E-2</c:v>
                </c:pt>
                <c:pt idx="1490">
                  <c:v>-1.18711262597198E-2</c:v>
                </c:pt>
                <c:pt idx="1491">
                  <c:v>-1.1862693354777401E-2</c:v>
                </c:pt>
                <c:pt idx="1492">
                  <c:v>-1.18541315207066E-2</c:v>
                </c:pt>
                <c:pt idx="1493">
                  <c:v>-1.1845441766982399E-2</c:v>
                </c:pt>
                <c:pt idx="1494">
                  <c:v>-1.1836625193406201E-2</c:v>
                </c:pt>
                <c:pt idx="1495">
                  <c:v>-1.1827683157461801E-2</c:v>
                </c:pt>
                <c:pt idx="1496">
                  <c:v>-1.18186170324102E-2</c:v>
                </c:pt>
                <c:pt idx="1497">
                  <c:v>-1.18094284407238E-2</c:v>
                </c:pt>
                <c:pt idx="1498">
                  <c:v>-1.1800119122740101E-2</c:v>
                </c:pt>
                <c:pt idx="1499">
                  <c:v>-1.1790690954512699E-2</c:v>
                </c:pt>
                <c:pt idx="1500">
                  <c:v>-1.17811459349137E-2</c:v>
                </c:pt>
                <c:pt idx="1501">
                  <c:v>-1.17714862085125E-2</c:v>
                </c:pt>
                <c:pt idx="1502">
                  <c:v>-1.17617139984282E-2</c:v>
                </c:pt>
                <c:pt idx="1503">
                  <c:v>-1.1751831684972E-2</c:v>
                </c:pt>
                <c:pt idx="1504">
                  <c:v>-1.17418417199622E-2</c:v>
                </c:pt>
                <c:pt idx="1505">
                  <c:v>-1.17317466936455E-2</c:v>
                </c:pt>
                <c:pt idx="1506">
                  <c:v>-1.17215493260484E-2</c:v>
                </c:pt>
                <c:pt idx="1507">
                  <c:v>-1.17112523554736E-2</c:v>
                </c:pt>
                <c:pt idx="1508">
                  <c:v>-1.17008587384988E-2</c:v>
                </c:pt>
                <c:pt idx="1509">
                  <c:v>-1.1690371366908099E-2</c:v>
                </c:pt>
                <c:pt idx="1510">
                  <c:v>-1.16797933500028E-2</c:v>
                </c:pt>
                <c:pt idx="1511">
                  <c:v>-1.1669127808079801E-2</c:v>
                </c:pt>
                <c:pt idx="1512">
                  <c:v>-1.16583779826188E-2</c:v>
                </c:pt>
                <c:pt idx="1513">
                  <c:v>-1.1647547213884901E-2</c:v>
                </c:pt>
                <c:pt idx="1514">
                  <c:v>-1.1636638867941401E-2</c:v>
                </c:pt>
                <c:pt idx="1515">
                  <c:v>-1.1625656389071801E-2</c:v>
                </c:pt>
                <c:pt idx="1516">
                  <c:v>-1.16146032784454E-2</c:v>
                </c:pt>
                <c:pt idx="1517">
                  <c:v>-1.16034831779665E-2</c:v>
                </c:pt>
                <c:pt idx="1518">
                  <c:v>-1.15922996910138E-2</c:v>
                </c:pt>
                <c:pt idx="1519">
                  <c:v>-1.1581056553871601E-2</c:v>
                </c:pt>
                <c:pt idx="1520">
                  <c:v>-1.1569757487916801E-2</c:v>
                </c:pt>
                <c:pt idx="1521">
                  <c:v>-1.15584063517286E-2</c:v>
                </c:pt>
                <c:pt idx="1522">
                  <c:v>-1.1547006974457799E-2</c:v>
                </c:pt>
                <c:pt idx="1523">
                  <c:v>-1.15355633191748E-2</c:v>
                </c:pt>
                <c:pt idx="1524">
                  <c:v>-1.1524079307767599E-2</c:v>
                </c:pt>
                <c:pt idx="1525">
                  <c:v>-1.15125589652143E-2</c:v>
                </c:pt>
                <c:pt idx="1526">
                  <c:v>-1.1501006361451E-2</c:v>
                </c:pt>
                <c:pt idx="1527">
                  <c:v>-1.14894256045778E-2</c:v>
                </c:pt>
                <c:pt idx="1528">
                  <c:v>-1.14778208063839E-2</c:v>
                </c:pt>
                <c:pt idx="1529">
                  <c:v>-1.14661960919069E-2</c:v>
                </c:pt>
                <c:pt idx="1530">
                  <c:v>-1.14545556935355E-2</c:v>
                </c:pt>
                <c:pt idx="1531">
                  <c:v>-1.1442903840560899E-2</c:v>
                </c:pt>
                <c:pt idx="1532">
                  <c:v>-1.14312447793215E-2</c:v>
                </c:pt>
                <c:pt idx="1533">
                  <c:v>-1.14195827931576E-2</c:v>
                </c:pt>
                <c:pt idx="1534">
                  <c:v>-1.14079221255033E-2</c:v>
                </c:pt>
                <c:pt idx="1535">
                  <c:v>-1.1396267077913099E-2</c:v>
                </c:pt>
                <c:pt idx="1536">
                  <c:v>-1.1384622034546999E-2</c:v>
                </c:pt>
                <c:pt idx="1537">
                  <c:v>-1.13729912787171E-2</c:v>
                </c:pt>
                <c:pt idx="1538">
                  <c:v>-1.13613791252501E-2</c:v>
                </c:pt>
                <c:pt idx="1539">
                  <c:v>-1.13497899388785E-2</c:v>
                </c:pt>
                <c:pt idx="1540">
                  <c:v>-1.13382279869565E-2</c:v>
                </c:pt>
                <c:pt idx="1541">
                  <c:v>-1.1326697621028E-2</c:v>
                </c:pt>
                <c:pt idx="1542">
                  <c:v>-1.13152030911971E-2</c:v>
                </c:pt>
                <c:pt idx="1543">
                  <c:v>-1.1303748683552E-2</c:v>
                </c:pt>
                <c:pt idx="1544">
                  <c:v>-1.1292338666348699E-2</c:v>
                </c:pt>
                <c:pt idx="1545">
                  <c:v>-1.1280977222168399E-2</c:v>
                </c:pt>
                <c:pt idx="1546">
                  <c:v>-1.1269668552833E-2</c:v>
                </c:pt>
                <c:pt idx="1547">
                  <c:v>-1.12584167687257E-2</c:v>
                </c:pt>
                <c:pt idx="1548">
                  <c:v>-1.12472259573298E-2</c:v>
                </c:pt>
                <c:pt idx="1549">
                  <c:v>-1.12361001954154E-2</c:v>
                </c:pt>
                <c:pt idx="1550">
                  <c:v>-1.1225043451892401E-2</c:v>
                </c:pt>
                <c:pt idx="1551">
                  <c:v>-1.12140596097488E-2</c:v>
                </c:pt>
                <c:pt idx="1552">
                  <c:v>-1.120315250671E-2</c:v>
                </c:pt>
                <c:pt idx="1553">
                  <c:v>-1.1192325891953001E-2</c:v>
                </c:pt>
                <c:pt idx="1554">
                  <c:v>-1.11815834306415E-2</c:v>
                </c:pt>
                <c:pt idx="1555">
                  <c:v>-1.1170928737484801E-2</c:v>
                </c:pt>
                <c:pt idx="1556">
                  <c:v>-1.1160365246884E-2</c:v>
                </c:pt>
                <c:pt idx="1557">
                  <c:v>-1.11498963360128E-2</c:v>
                </c:pt>
                <c:pt idx="1558">
                  <c:v>-1.11395252996737E-2</c:v>
                </c:pt>
                <c:pt idx="1559">
                  <c:v>-1.11292552509419E-2</c:v>
                </c:pt>
                <c:pt idx="1560">
                  <c:v>-1.11190892509663E-2</c:v>
                </c:pt>
                <c:pt idx="1561">
                  <c:v>-1.11090301805397E-2</c:v>
                </c:pt>
                <c:pt idx="1562">
                  <c:v>-1.10990808355054E-2</c:v>
                </c:pt>
                <c:pt idx="1563">
                  <c:v>-1.10892438595632E-2</c:v>
                </c:pt>
                <c:pt idx="1564">
                  <c:v>-1.1079521705003001E-2</c:v>
                </c:pt>
                <c:pt idx="1565">
                  <c:v>-1.10699167488096E-2</c:v>
                </c:pt>
                <c:pt idx="1566">
                  <c:v>-1.10604311540304E-2</c:v>
                </c:pt>
                <c:pt idx="1567">
                  <c:v>-1.1051066982145899E-2</c:v>
                </c:pt>
                <c:pt idx="1568">
                  <c:v>-1.1041826140188201E-2</c:v>
                </c:pt>
                <c:pt idx="1569">
                  <c:v>-1.1032710354858101E-2</c:v>
                </c:pt>
                <c:pt idx="1570">
                  <c:v>-1.10237211550326E-2</c:v>
                </c:pt>
                <c:pt idx="1571">
                  <c:v>-1.1014859943969901E-2</c:v>
                </c:pt>
                <c:pt idx="1572">
                  <c:v>-1.10061279362414E-2</c:v>
                </c:pt>
                <c:pt idx="1573">
                  <c:v>-1.0997526225064501E-2</c:v>
                </c:pt>
                <c:pt idx="1574">
                  <c:v>-1.09890556618496E-2</c:v>
                </c:pt>
                <c:pt idx="1575">
                  <c:v>-1.0980717012703201E-2</c:v>
                </c:pt>
                <c:pt idx="1576">
                  <c:v>-1.0972510805642099E-2</c:v>
                </c:pt>
                <c:pt idx="1577">
                  <c:v>-1.09644374017774E-2</c:v>
                </c:pt>
                <c:pt idx="1578">
                  <c:v>-1.0956497032754E-2</c:v>
                </c:pt>
                <c:pt idx="1579">
                  <c:v>-1.09486897420377E-2</c:v>
                </c:pt>
                <c:pt idx="1580">
                  <c:v>-1.09410153925993E-2</c:v>
                </c:pt>
                <c:pt idx="1581">
                  <c:v>-1.09334737158633E-2</c:v>
                </c:pt>
                <c:pt idx="1582">
                  <c:v>-1.0926064236208699E-2</c:v>
                </c:pt>
                <c:pt idx="1583">
                  <c:v>-1.0918786346936601E-2</c:v>
                </c:pt>
                <c:pt idx="1584">
                  <c:v>-1.09116392833476E-2</c:v>
                </c:pt>
                <c:pt idx="1585">
                  <c:v>-1.09046221292875E-2</c:v>
                </c:pt>
                <c:pt idx="1586">
                  <c:v>-1.0897733843563901E-2</c:v>
                </c:pt>
                <c:pt idx="1587">
                  <c:v>-1.08909732286921E-2</c:v>
                </c:pt>
                <c:pt idx="1588">
                  <c:v>-1.08843389228364E-2</c:v>
                </c:pt>
                <c:pt idx="1589">
                  <c:v>-1.08778294516439E-2</c:v>
                </c:pt>
                <c:pt idx="1590">
                  <c:v>-1.0871443290016901E-2</c:v>
                </c:pt>
                <c:pt idx="1591">
                  <c:v>-1.08651786877874E-2</c:v>
                </c:pt>
                <c:pt idx="1592">
                  <c:v>-1.0859033877396999E-2</c:v>
                </c:pt>
                <c:pt idx="1593">
                  <c:v>-1.08530069113157E-2</c:v>
                </c:pt>
                <c:pt idx="1594">
                  <c:v>-1.08470957653506E-2</c:v>
                </c:pt>
                <c:pt idx="1595">
                  <c:v>-1.0841298374356699E-2</c:v>
                </c:pt>
                <c:pt idx="1596">
                  <c:v>-1.08356125723821E-2</c:v>
                </c:pt>
                <c:pt idx="1597">
                  <c:v>-1.08300360805556E-2</c:v>
                </c:pt>
                <c:pt idx="1598">
                  <c:v>-1.0824566614615099E-2</c:v>
                </c:pt>
                <c:pt idx="1599">
                  <c:v>-1.08192017575219E-2</c:v>
                </c:pt>
                <c:pt idx="1600">
                  <c:v>-1.0813939192382001E-2</c:v>
                </c:pt>
                <c:pt idx="1601">
                  <c:v>-1.0808776435310599E-2</c:v>
                </c:pt>
                <c:pt idx="1602">
                  <c:v>-1.0803711006242601E-2</c:v>
                </c:pt>
                <c:pt idx="1603">
                  <c:v>-1.0798740422080601E-2</c:v>
                </c:pt>
                <c:pt idx="1604">
                  <c:v>-1.0793862161656601E-2</c:v>
                </c:pt>
                <c:pt idx="1605">
                  <c:v>-1.07890737314385E-2</c:v>
                </c:pt>
                <c:pt idx="1606">
                  <c:v>-1.07843726456496E-2</c:v>
                </c:pt>
                <c:pt idx="1607">
                  <c:v>-1.0779756423232799E-2</c:v>
                </c:pt>
                <c:pt idx="1608">
                  <c:v>-1.07752225874236E-2</c:v>
                </c:pt>
                <c:pt idx="1609">
                  <c:v>-1.07707687116198E-2</c:v>
                </c:pt>
                <c:pt idx="1610">
                  <c:v>-1.07663924376453E-2</c:v>
                </c:pt>
                <c:pt idx="1611">
                  <c:v>-1.07620914031394E-2</c:v>
                </c:pt>
                <c:pt idx="1612">
                  <c:v>-1.0757863381708701E-2</c:v>
                </c:pt>
                <c:pt idx="1613">
                  <c:v>-1.0753706120495801E-2</c:v>
                </c:pt>
                <c:pt idx="1614">
                  <c:v>-1.07496174859126E-2</c:v>
                </c:pt>
                <c:pt idx="1615">
                  <c:v>-1.0745595422415301E-2</c:v>
                </c:pt>
                <c:pt idx="1616">
                  <c:v>-1.07416379382245E-2</c:v>
                </c:pt>
                <c:pt idx="1617">
                  <c:v>-1.07377431788673E-2</c:v>
                </c:pt>
                <c:pt idx="1618">
                  <c:v>-1.0733909356156901E-2</c:v>
                </c:pt>
                <c:pt idx="1619">
                  <c:v>-1.0730134791038201E-2</c:v>
                </c:pt>
                <c:pt idx="1620">
                  <c:v>-1.0726417908301899E-2</c:v>
                </c:pt>
                <c:pt idx="1621">
                  <c:v>-1.07227572817551E-2</c:v>
                </c:pt>
                <c:pt idx="1622">
                  <c:v>-1.0719151541181899E-2</c:v>
                </c:pt>
                <c:pt idx="1623">
                  <c:v>-1.07155994660989E-2</c:v>
                </c:pt>
                <c:pt idx="1624">
                  <c:v>-1.07120999862267E-2</c:v>
                </c:pt>
                <c:pt idx="1625">
                  <c:v>-1.07086521149088E-2</c:v>
                </c:pt>
                <c:pt idx="1626">
                  <c:v>-1.07052550167009E-2</c:v>
                </c:pt>
                <c:pt idx="1627">
                  <c:v>-1.0701907994615701E-2</c:v>
                </c:pt>
                <c:pt idx="1628">
                  <c:v>-1.06986104707369E-2</c:v>
                </c:pt>
                <c:pt idx="1629">
                  <c:v>-1.06953620246253E-2</c:v>
                </c:pt>
                <c:pt idx="1630">
                  <c:v>-1.06921623457517E-2</c:v>
                </c:pt>
                <c:pt idx="1631">
                  <c:v>-1.06890112635195E-2</c:v>
                </c:pt>
                <c:pt idx="1632">
                  <c:v>-1.06859087310758E-2</c:v>
                </c:pt>
                <c:pt idx="1633">
                  <c:v>-1.0682854852864699E-2</c:v>
                </c:pt>
                <c:pt idx="1634">
                  <c:v>-1.06798498484724E-2</c:v>
                </c:pt>
                <c:pt idx="1635">
                  <c:v>-1.06768940885587E-2</c:v>
                </c:pt>
                <c:pt idx="1636">
                  <c:v>-1.0673988037618E-2</c:v>
                </c:pt>
                <c:pt idx="1637">
                  <c:v>-1.06711322772552E-2</c:v>
                </c:pt>
                <c:pt idx="1638">
                  <c:v>-1.06683275548518E-2</c:v>
                </c:pt>
                <c:pt idx="1639">
                  <c:v>-1.06655746732305E-2</c:v>
                </c:pt>
                <c:pt idx="1640">
                  <c:v>-1.06628745609191E-2</c:v>
                </c:pt>
                <c:pt idx="1641">
                  <c:v>-1.0660228263913401E-2</c:v>
                </c:pt>
                <c:pt idx="1642">
                  <c:v>-1.06576369083608E-2</c:v>
                </c:pt>
                <c:pt idx="1643">
                  <c:v>-1.0655101718965099E-2</c:v>
                </c:pt>
                <c:pt idx="1644">
                  <c:v>-1.06526240093735E-2</c:v>
                </c:pt>
                <c:pt idx="1645">
                  <c:v>-1.06502051738025E-2</c:v>
                </c:pt>
                <c:pt idx="1646">
                  <c:v>-1.06478466818501E-2</c:v>
                </c:pt>
                <c:pt idx="1647">
                  <c:v>-1.06455500363834E-2</c:v>
                </c:pt>
                <c:pt idx="1648">
                  <c:v>-1.06433167919045E-2</c:v>
                </c:pt>
                <c:pt idx="1649">
                  <c:v>-1.0641148604214E-2</c:v>
                </c:pt>
                <c:pt idx="1650">
                  <c:v>-1.06390471361184E-2</c:v>
                </c:pt>
                <c:pt idx="1651">
                  <c:v>-1.0637014083966801E-2</c:v>
                </c:pt>
                <c:pt idx="1652">
                  <c:v>-1.06350511517408E-2</c:v>
                </c:pt>
                <c:pt idx="1653">
                  <c:v>-1.06331600868479E-2</c:v>
                </c:pt>
                <c:pt idx="1654">
                  <c:v>-1.06313426280705E-2</c:v>
                </c:pt>
                <c:pt idx="1655">
                  <c:v>-1.06296005066936E-2</c:v>
                </c:pt>
                <c:pt idx="1656">
                  <c:v>-1.06279354492867E-2</c:v>
                </c:pt>
                <c:pt idx="1657">
                  <c:v>-1.0626349166834E-2</c:v>
                </c:pt>
                <c:pt idx="1658">
                  <c:v>-1.06248433566043E-2</c:v>
                </c:pt>
                <c:pt idx="1659">
                  <c:v>-1.0623419615130599E-2</c:v>
                </c:pt>
                <c:pt idx="1660">
                  <c:v>-1.0622079550879701E-2</c:v>
                </c:pt>
                <c:pt idx="1661">
                  <c:v>-1.0620824706693E-2</c:v>
                </c:pt>
                <c:pt idx="1662">
                  <c:v>-1.0619656569247999E-2</c:v>
                </c:pt>
                <c:pt idx="1663">
                  <c:v>-1.06185765393415E-2</c:v>
                </c:pt>
                <c:pt idx="1664">
                  <c:v>-1.06175859541892E-2</c:v>
                </c:pt>
                <c:pt idx="1665">
                  <c:v>-1.06166860680514E-2</c:v>
                </c:pt>
                <c:pt idx="1666">
                  <c:v>-1.0615877999932201E-2</c:v>
                </c:pt>
                <c:pt idx="1667">
                  <c:v>-1.06151628106331E-2</c:v>
                </c:pt>
                <c:pt idx="1668">
                  <c:v>-1.0614541463207901E-2</c:v>
                </c:pt>
                <c:pt idx="1669">
                  <c:v>-1.06140147842642E-2</c:v>
                </c:pt>
                <c:pt idx="1670">
                  <c:v>-1.0613583498061E-2</c:v>
                </c:pt>
                <c:pt idx="1671">
                  <c:v>-1.06132481568169E-2</c:v>
                </c:pt>
                <c:pt idx="1672">
                  <c:v>-1.0613009262398901E-2</c:v>
                </c:pt>
                <c:pt idx="1673">
                  <c:v>-1.0612867141261599E-2</c:v>
                </c:pt>
                <c:pt idx="1674">
                  <c:v>-1.0612821976535E-2</c:v>
                </c:pt>
                <c:pt idx="1675">
                  <c:v>-1.06128738102635E-2</c:v>
                </c:pt>
                <c:pt idx="1676">
                  <c:v>-1.06130225485076E-2</c:v>
                </c:pt>
                <c:pt idx="1677">
                  <c:v>-1.0613267921886599E-2</c:v>
                </c:pt>
                <c:pt idx="1678">
                  <c:v>-1.0613609531085E-2</c:v>
                </c:pt>
                <c:pt idx="1679">
                  <c:v>-1.061404685205E-2</c:v>
                </c:pt>
                <c:pt idx="1680">
                  <c:v>-1.06145791249352E-2</c:v>
                </c:pt>
                <c:pt idx="1681">
                  <c:v>-1.0615205501021701E-2</c:v>
                </c:pt>
                <c:pt idx="1682">
                  <c:v>-1.0615924961380901E-2</c:v>
                </c:pt>
                <c:pt idx="1683">
                  <c:v>-1.06167363104462E-2</c:v>
                </c:pt>
                <c:pt idx="1684">
                  <c:v>-1.0617638233189799E-2</c:v>
                </c:pt>
                <c:pt idx="1685">
                  <c:v>-1.06186292109379E-2</c:v>
                </c:pt>
                <c:pt idx="1686">
                  <c:v>-1.06197075833261E-2</c:v>
                </c:pt>
                <c:pt idx="1687">
                  <c:v>-1.0620871555428599E-2</c:v>
                </c:pt>
                <c:pt idx="1688">
                  <c:v>-1.0622119159182399E-2</c:v>
                </c:pt>
                <c:pt idx="1689">
                  <c:v>-1.0623448265633099E-2</c:v>
                </c:pt>
                <c:pt idx="1690">
                  <c:v>-1.0624856611264799E-2</c:v>
                </c:pt>
                <c:pt idx="1691">
                  <c:v>-1.0626341796502899E-2</c:v>
                </c:pt>
                <c:pt idx="1692">
                  <c:v>-1.06279012573789E-2</c:v>
                </c:pt>
                <c:pt idx="1693">
                  <c:v>-1.06295323346668E-2</c:v>
                </c:pt>
                <c:pt idx="1694">
                  <c:v>-1.0631232188562999E-2</c:v>
                </c:pt>
                <c:pt idx="1695">
                  <c:v>-1.06329978578764E-2</c:v>
                </c:pt>
                <c:pt idx="1696">
                  <c:v>-1.06348262769982E-2</c:v>
                </c:pt>
                <c:pt idx="1697">
                  <c:v>-1.0636714220291299E-2</c:v>
                </c:pt>
                <c:pt idx="1698">
                  <c:v>-1.06386584019074E-2</c:v>
                </c:pt>
                <c:pt idx="1699">
                  <c:v>-1.06406553720945E-2</c:v>
                </c:pt>
                <c:pt idx="1700">
                  <c:v>-1.0642701663214901E-2</c:v>
                </c:pt>
                <c:pt idx="1701">
                  <c:v>-1.0644793601350599E-2</c:v>
                </c:pt>
                <c:pt idx="1702">
                  <c:v>-1.0646927481608E-2</c:v>
                </c:pt>
                <c:pt idx="1703">
                  <c:v>-1.0649099467034901E-2</c:v>
                </c:pt>
                <c:pt idx="1704">
                  <c:v>-1.0651305648883599E-2</c:v>
                </c:pt>
                <c:pt idx="1705">
                  <c:v>-1.0653542109108001E-2</c:v>
                </c:pt>
                <c:pt idx="1706">
                  <c:v>-1.0655804752652201E-2</c:v>
                </c:pt>
                <c:pt idx="1707">
                  <c:v>-1.06580895078722E-2</c:v>
                </c:pt>
                <c:pt idx="1708">
                  <c:v>-1.06603921826004E-2</c:v>
                </c:pt>
                <c:pt idx="1709">
                  <c:v>-1.0662708571134501E-2</c:v>
                </c:pt>
                <c:pt idx="1710">
                  <c:v>-1.06650344605252E-2</c:v>
                </c:pt>
                <c:pt idx="1711">
                  <c:v>-1.06673655116814E-2</c:v>
                </c:pt>
                <c:pt idx="1712">
                  <c:v>-1.06696973860385E-2</c:v>
                </c:pt>
                <c:pt idx="1713">
                  <c:v>-1.0672025709444701E-2</c:v>
                </c:pt>
                <c:pt idx="1714">
                  <c:v>-1.06743461416304E-2</c:v>
                </c:pt>
                <c:pt idx="1715">
                  <c:v>-1.0676654250949999E-2</c:v>
                </c:pt>
                <c:pt idx="1716">
                  <c:v>-1.06789456463771E-2</c:v>
                </c:pt>
                <c:pt idx="1717">
                  <c:v>-1.0681215911702501E-2</c:v>
                </c:pt>
                <c:pt idx="1718">
                  <c:v>-1.06834606304505E-2</c:v>
                </c:pt>
                <c:pt idx="1719">
                  <c:v>-1.06856754136836E-2</c:v>
                </c:pt>
                <c:pt idx="1720">
                  <c:v>-1.06878558587348E-2</c:v>
                </c:pt>
                <c:pt idx="1721">
                  <c:v>-1.0689997653257901E-2</c:v>
                </c:pt>
                <c:pt idx="1722">
                  <c:v>-1.0692096397204E-2</c:v>
                </c:pt>
                <c:pt idx="1723">
                  <c:v>-1.06941477768041E-2</c:v>
                </c:pt>
                <c:pt idx="1724">
                  <c:v>-1.0696147514438099E-2</c:v>
                </c:pt>
                <c:pt idx="1725">
                  <c:v>-1.0698091338945399E-2</c:v>
                </c:pt>
                <c:pt idx="1726">
                  <c:v>-1.06999750547571E-2</c:v>
                </c:pt>
                <c:pt idx="1727">
                  <c:v>-1.07017945100982E-2</c:v>
                </c:pt>
                <c:pt idx="1728">
                  <c:v>-1.0703545614955E-2</c:v>
                </c:pt>
                <c:pt idx="1729">
                  <c:v>-1.07052243007979E-2</c:v>
                </c:pt>
                <c:pt idx="1730">
                  <c:v>-1.07068265598785E-2</c:v>
                </c:pt>
                <c:pt idx="1731">
                  <c:v>-1.07083484601603E-2</c:v>
                </c:pt>
                <c:pt idx="1732">
                  <c:v>-1.07097861024134E-2</c:v>
                </c:pt>
                <c:pt idx="1733">
                  <c:v>-1.0711135738980899E-2</c:v>
                </c:pt>
                <c:pt idx="1734">
                  <c:v>-1.07123936314889E-2</c:v>
                </c:pt>
                <c:pt idx="1735">
                  <c:v>-1.07135561184264E-2</c:v>
                </c:pt>
                <c:pt idx="1736">
                  <c:v>-1.07146196773244E-2</c:v>
                </c:pt>
                <c:pt idx="1737">
                  <c:v>-1.07155808025651E-2</c:v>
                </c:pt>
                <c:pt idx="1738">
                  <c:v>-1.07164361179494E-2</c:v>
                </c:pt>
                <c:pt idx="1739">
                  <c:v>-1.0717182325674601E-2</c:v>
                </c:pt>
                <c:pt idx="1740">
                  <c:v>-1.07178162145053E-2</c:v>
                </c:pt>
                <c:pt idx="1741">
                  <c:v>-1.0718334662600901E-2</c:v>
                </c:pt>
                <c:pt idx="1742">
                  <c:v>-1.07187346401317E-2</c:v>
                </c:pt>
                <c:pt idx="1743">
                  <c:v>-1.07190132626698E-2</c:v>
                </c:pt>
                <c:pt idx="1744">
                  <c:v>-1.07191677440152E-2</c:v>
                </c:pt>
                <c:pt idx="1745">
                  <c:v>-1.07191953504144E-2</c:v>
                </c:pt>
                <c:pt idx="1746">
                  <c:v>-1.07190934939761E-2</c:v>
                </c:pt>
                <c:pt idx="1747">
                  <c:v>-1.0718859687498101E-2</c:v>
                </c:pt>
                <c:pt idx="1748">
                  <c:v>-1.0718491553260301E-2</c:v>
                </c:pt>
                <c:pt idx="1749">
                  <c:v>-1.07179868980654E-2</c:v>
                </c:pt>
                <c:pt idx="1750">
                  <c:v>-1.0717343564979101E-2</c:v>
                </c:pt>
                <c:pt idx="1751">
                  <c:v>-1.07165595288289E-2</c:v>
                </c:pt>
                <c:pt idx="1752">
                  <c:v>-1.0715632931285799E-2</c:v>
                </c:pt>
                <c:pt idx="1753">
                  <c:v>-1.07145619923498E-2</c:v>
                </c:pt>
                <c:pt idx="1754">
                  <c:v>-1.07133450977554E-2</c:v>
                </c:pt>
                <c:pt idx="1755">
                  <c:v>-1.07119806962565E-2</c:v>
                </c:pt>
                <c:pt idx="1756">
                  <c:v>-1.07104674233863E-2</c:v>
                </c:pt>
                <c:pt idx="1757">
                  <c:v>-1.07088040499399E-2</c:v>
                </c:pt>
                <c:pt idx="1758">
                  <c:v>-1.07069894547692E-2</c:v>
                </c:pt>
                <c:pt idx="1759">
                  <c:v>-1.07050226797157E-2</c:v>
                </c:pt>
                <c:pt idx="1760">
                  <c:v>-1.0702902901287999E-2</c:v>
                </c:pt>
                <c:pt idx="1761">
                  <c:v>-1.07006294186816E-2</c:v>
                </c:pt>
                <c:pt idx="1762">
                  <c:v>-1.06982016593289E-2</c:v>
                </c:pt>
                <c:pt idx="1763">
                  <c:v>-1.0695619189227099E-2</c:v>
                </c:pt>
                <c:pt idx="1764">
                  <c:v>-1.0692881745653001E-2</c:v>
                </c:pt>
                <c:pt idx="1765">
                  <c:v>-1.0689989171915401E-2</c:v>
                </c:pt>
                <c:pt idx="1766">
                  <c:v>-1.06869414810743E-2</c:v>
                </c:pt>
                <c:pt idx="1767">
                  <c:v>-1.06837388336076E-2</c:v>
                </c:pt>
                <c:pt idx="1768">
                  <c:v>-1.0680381544621399E-2</c:v>
                </c:pt>
                <c:pt idx="1769">
                  <c:v>-1.06768700478444E-2</c:v>
                </c:pt>
                <c:pt idx="1770">
                  <c:v>-1.06732049317646E-2</c:v>
                </c:pt>
                <c:pt idx="1771">
                  <c:v>-1.0669386915532099E-2</c:v>
                </c:pt>
                <c:pt idx="1772">
                  <c:v>-1.06654168849117E-2</c:v>
                </c:pt>
                <c:pt idx="1773">
                  <c:v>-1.06612958546911E-2</c:v>
                </c:pt>
                <c:pt idx="1774">
                  <c:v>-1.0657024997820499E-2</c:v>
                </c:pt>
                <c:pt idx="1775">
                  <c:v>-1.06526056280902E-2</c:v>
                </c:pt>
                <c:pt idx="1776">
                  <c:v>-1.06480391797637E-2</c:v>
                </c:pt>
                <c:pt idx="1777">
                  <c:v>-1.06433272618588E-2</c:v>
                </c:pt>
                <c:pt idx="1778">
                  <c:v>-1.0638471598878201E-2</c:v>
                </c:pt>
                <c:pt idx="1779">
                  <c:v>-1.0633474041694201E-2</c:v>
                </c:pt>
                <c:pt idx="1780">
                  <c:v>-1.0628336649303899E-2</c:v>
                </c:pt>
                <c:pt idx="1781">
                  <c:v>-1.0623061534079299E-2</c:v>
                </c:pt>
                <c:pt idx="1782">
                  <c:v>-1.0617650987106601E-2</c:v>
                </c:pt>
                <c:pt idx="1783">
                  <c:v>-1.0612107425166E-2</c:v>
                </c:pt>
                <c:pt idx="1784">
                  <c:v>-1.0606433358820999E-2</c:v>
                </c:pt>
                <c:pt idx="1785">
                  <c:v>-1.06006314632379E-2</c:v>
                </c:pt>
                <c:pt idx="1786">
                  <c:v>-1.05947045397426E-2</c:v>
                </c:pt>
                <c:pt idx="1787">
                  <c:v>-1.05886554360843E-2</c:v>
                </c:pt>
                <c:pt idx="1788">
                  <c:v>-1.0582487206953799E-2</c:v>
                </c:pt>
                <c:pt idx="1789">
                  <c:v>-1.05762029799136E-2</c:v>
                </c:pt>
                <c:pt idx="1790">
                  <c:v>-1.05698059786837E-2</c:v>
                </c:pt>
                <c:pt idx="1791">
                  <c:v>-1.0563299545299099E-2</c:v>
                </c:pt>
                <c:pt idx="1792">
                  <c:v>-1.05566870972672E-2</c:v>
                </c:pt>
                <c:pt idx="1793">
                  <c:v>-1.05499721853596E-2</c:v>
                </c:pt>
                <c:pt idx="1794">
                  <c:v>-1.05431583958508E-2</c:v>
                </c:pt>
                <c:pt idx="1795">
                  <c:v>-1.05362494377493E-2</c:v>
                </c:pt>
                <c:pt idx="1796">
                  <c:v>-1.05292490937594E-2</c:v>
                </c:pt>
                <c:pt idx="1797">
                  <c:v>-1.05221611928033E-2</c:v>
                </c:pt>
                <c:pt idx="1798">
                  <c:v>-1.0514989638522701E-2</c:v>
                </c:pt>
                <c:pt idx="1799">
                  <c:v>-1.05077384139472E-2</c:v>
                </c:pt>
                <c:pt idx="1800">
                  <c:v>-1.050041154764E-2</c:v>
                </c:pt>
                <c:pt idx="1801">
                  <c:v>-1.0493013112091E-2</c:v>
                </c:pt>
                <c:pt idx="1802">
                  <c:v>-1.04855472102399E-2</c:v>
                </c:pt>
                <c:pt idx="1803">
                  <c:v>-1.04780179945665E-2</c:v>
                </c:pt>
                <c:pt idx="1804">
                  <c:v>-1.0470429638970701E-2</c:v>
                </c:pt>
                <c:pt idx="1805">
                  <c:v>-1.04627863186115E-2</c:v>
                </c:pt>
                <c:pt idx="1806">
                  <c:v>-1.0455092203253601E-2</c:v>
                </c:pt>
                <c:pt idx="1807">
                  <c:v>-1.04473515531881E-2</c:v>
                </c:pt>
                <c:pt idx="1808">
                  <c:v>-1.04395685474308E-2</c:v>
                </c:pt>
                <c:pt idx="1809">
                  <c:v>-1.04317474286021E-2</c:v>
                </c:pt>
                <c:pt idx="1810">
                  <c:v>-1.0423892311819E-2</c:v>
                </c:pt>
                <c:pt idx="1811">
                  <c:v>-1.04160074180166E-2</c:v>
                </c:pt>
                <c:pt idx="1812">
                  <c:v>-1.0408096894839E-2</c:v>
                </c:pt>
                <c:pt idx="1813">
                  <c:v>-1.04001647937291E-2</c:v>
                </c:pt>
                <c:pt idx="1814">
                  <c:v>-1.0392215157827501E-2</c:v>
                </c:pt>
                <c:pt idx="1815">
                  <c:v>-1.03842519967222E-2</c:v>
                </c:pt>
                <c:pt idx="1816">
                  <c:v>-1.0376279242242501E-2</c:v>
                </c:pt>
                <c:pt idx="1817">
                  <c:v>-1.03683007531961E-2</c:v>
                </c:pt>
                <c:pt idx="1818">
                  <c:v>-1.03603203231662E-2</c:v>
                </c:pt>
                <c:pt idx="1819">
                  <c:v>-1.0352341682332801E-2</c:v>
                </c:pt>
                <c:pt idx="1820">
                  <c:v>-1.03443684682043E-2</c:v>
                </c:pt>
                <c:pt idx="1821">
                  <c:v>-1.0336404221072199E-2</c:v>
                </c:pt>
                <c:pt idx="1822">
                  <c:v>-1.03284523827932E-2</c:v>
                </c:pt>
                <c:pt idx="1823">
                  <c:v>-1.03205162953698E-2</c:v>
                </c:pt>
                <c:pt idx="1824">
                  <c:v>-1.03125991744723E-2</c:v>
                </c:pt>
                <c:pt idx="1825">
                  <c:v>-1.03047041494047E-2</c:v>
                </c:pt>
                <c:pt idx="1826">
                  <c:v>-1.0296834240705301E-2</c:v>
                </c:pt>
                <c:pt idx="1827">
                  <c:v>-1.0288992278833601E-2</c:v>
                </c:pt>
                <c:pt idx="1828">
                  <c:v>-1.0281181017315601E-2</c:v>
                </c:pt>
                <c:pt idx="1829">
                  <c:v>-1.02734030778489E-2</c:v>
                </c:pt>
                <c:pt idx="1830">
                  <c:v>-1.02656608888653E-2</c:v>
                </c:pt>
                <c:pt idx="1831">
                  <c:v>-1.02579567992554E-2</c:v>
                </c:pt>
                <c:pt idx="1832">
                  <c:v>-1.0250293014787901E-2</c:v>
                </c:pt>
                <c:pt idx="1833">
                  <c:v>-1.0242671542320799E-2</c:v>
                </c:pt>
                <c:pt idx="1834">
                  <c:v>-1.02350942887517E-2</c:v>
                </c:pt>
                <c:pt idx="1835">
                  <c:v>-1.02275629664457E-2</c:v>
                </c:pt>
                <c:pt idx="1836">
                  <c:v>-1.02200791851035E-2</c:v>
                </c:pt>
                <c:pt idx="1837">
                  <c:v>-1.0212644365199501E-2</c:v>
                </c:pt>
                <c:pt idx="1838">
                  <c:v>-1.0205259790554699E-2</c:v>
                </c:pt>
                <c:pt idx="1839">
                  <c:v>-1.01979265387778E-2</c:v>
                </c:pt>
                <c:pt idx="1840">
                  <c:v>-1.01906455860683E-2</c:v>
                </c:pt>
                <c:pt idx="1841">
                  <c:v>-1.0183417741561099E-2</c:v>
                </c:pt>
                <c:pt idx="1842">
                  <c:v>-1.0176243654409899E-2</c:v>
                </c:pt>
                <c:pt idx="1843">
                  <c:v>-1.0169123820781801E-2</c:v>
                </c:pt>
                <c:pt idx="1844">
                  <c:v>-1.01620585832064E-2</c:v>
                </c:pt>
                <c:pt idx="1845">
                  <c:v>-1.01550481335902E-2</c:v>
                </c:pt>
                <c:pt idx="1846">
                  <c:v>-1.01480924910488E-2</c:v>
                </c:pt>
                <c:pt idx="1847">
                  <c:v>-1.01411915788601E-2</c:v>
                </c:pt>
                <c:pt idx="1848">
                  <c:v>-1.01343451751706E-2</c:v>
                </c:pt>
                <c:pt idx="1849">
                  <c:v>-1.0127552869019099E-2</c:v>
                </c:pt>
                <c:pt idx="1850">
                  <c:v>-1.0120814139774E-2</c:v>
                </c:pt>
                <c:pt idx="1851">
                  <c:v>-1.01141283404891E-2</c:v>
                </c:pt>
                <c:pt idx="1852">
                  <c:v>-1.01074946776438E-2</c:v>
                </c:pt>
                <c:pt idx="1853">
                  <c:v>-1.0100912247951401E-2</c:v>
                </c:pt>
                <c:pt idx="1854">
                  <c:v>-1.00943800406018E-2</c:v>
                </c:pt>
                <c:pt idx="1855">
                  <c:v>-1.0087896912149201E-2</c:v>
                </c:pt>
                <c:pt idx="1856">
                  <c:v>-1.0081461627243099E-2</c:v>
                </c:pt>
                <c:pt idx="1857">
                  <c:v>-1.0075072832650399E-2</c:v>
                </c:pt>
                <c:pt idx="1858">
                  <c:v>-1.0068729077270499E-2</c:v>
                </c:pt>
                <c:pt idx="1859">
                  <c:v>-1.00624288384824E-2</c:v>
                </c:pt>
                <c:pt idx="1860">
                  <c:v>-1.0056170507443301E-2</c:v>
                </c:pt>
                <c:pt idx="1861">
                  <c:v>-1.0049952380625201E-2</c:v>
                </c:pt>
                <c:pt idx="1862">
                  <c:v>-1.0043772679958001E-2</c:v>
                </c:pt>
                <c:pt idx="1863">
                  <c:v>-1.00376295812677E-2</c:v>
                </c:pt>
                <c:pt idx="1864">
                  <c:v>-1.0031521167029499E-2</c:v>
                </c:pt>
                <c:pt idx="1865">
                  <c:v>-1.0025445533705201E-2</c:v>
                </c:pt>
                <c:pt idx="1866">
                  <c:v>-1.0019400687110099E-2</c:v>
                </c:pt>
                <c:pt idx="1867">
                  <c:v>-1.00133845971142E-2</c:v>
                </c:pt>
                <c:pt idx="1868">
                  <c:v>-1.0007395202274699E-2</c:v>
                </c:pt>
                <c:pt idx="1869">
                  <c:v>-1.00014304115863E-2</c:v>
                </c:pt>
                <c:pt idx="1870">
                  <c:v>-9.9954881290274904E-3</c:v>
                </c:pt>
                <c:pt idx="1871">
                  <c:v>-9.9895662277404394E-3</c:v>
                </c:pt>
                <c:pt idx="1872">
                  <c:v>-9.9836625851584294E-3</c:v>
                </c:pt>
                <c:pt idx="1873">
                  <c:v>-9.9777750954064305E-3</c:v>
                </c:pt>
                <c:pt idx="1874">
                  <c:v>-9.9719016289862E-3</c:v>
                </c:pt>
                <c:pt idx="1875">
                  <c:v>-9.9660400823571998E-3</c:v>
                </c:pt>
                <c:pt idx="1876">
                  <c:v>-9.9601883823653894E-3</c:v>
                </c:pt>
                <c:pt idx="1877">
                  <c:v>-9.9543444599948898E-3</c:v>
                </c:pt>
                <c:pt idx="1878">
                  <c:v>-9.9485062915465293E-3</c:v>
                </c:pt>
                <c:pt idx="1879">
                  <c:v>-9.9426718941768993E-3</c:v>
                </c:pt>
                <c:pt idx="1880">
                  <c:v>-9.9368392867298597E-3</c:v>
                </c:pt>
                <c:pt idx="1881">
                  <c:v>-9.9310065837618592E-3</c:v>
                </c:pt>
                <c:pt idx="1882">
                  <c:v>-9.9251719337071307E-3</c:v>
                </c:pt>
                <c:pt idx="1883">
                  <c:v>-9.9193334972167996E-3</c:v>
                </c:pt>
                <c:pt idx="1884">
                  <c:v>-9.9134895425528197E-3</c:v>
                </c:pt>
                <c:pt idx="1885">
                  <c:v>-9.9076383873911104E-3</c:v>
                </c:pt>
                <c:pt idx="1886">
                  <c:v>-9.9017784083454997E-3</c:v>
                </c:pt>
                <c:pt idx="1887">
                  <c:v>-9.8959080598764407E-3</c:v>
                </c:pt>
                <c:pt idx="1888">
                  <c:v>-9.8900258449569102E-3</c:v>
                </c:pt>
                <c:pt idx="1889">
                  <c:v>-9.8841303577074796E-3</c:v>
                </c:pt>
                <c:pt idx="1890">
                  <c:v>-9.8782202551505292E-3</c:v>
                </c:pt>
                <c:pt idx="1891">
                  <c:v>-9.8722942709519104E-3</c:v>
                </c:pt>
                <c:pt idx="1892">
                  <c:v>-9.8663512364318799E-3</c:v>
                </c:pt>
                <c:pt idx="1893">
                  <c:v>-9.8603900553822892E-3</c:v>
                </c:pt>
                <c:pt idx="1894">
                  <c:v>-9.8544097010778708E-3</c:v>
                </c:pt>
                <c:pt idx="1895">
                  <c:v>-9.8484092402854103E-3</c:v>
                </c:pt>
                <c:pt idx="1896">
                  <c:v>-9.8423878105334799E-3</c:v>
                </c:pt>
                <c:pt idx="1897">
                  <c:v>-9.8363446329504303E-3</c:v>
                </c:pt>
                <c:pt idx="1898">
                  <c:v>-9.8302790127868401E-3</c:v>
                </c:pt>
                <c:pt idx="1899">
                  <c:v>-9.8241903614049893E-3</c:v>
                </c:pt>
                <c:pt idx="1900">
                  <c:v>-9.8180781316683993E-3</c:v>
                </c:pt>
                <c:pt idx="1901">
                  <c:v>-9.8119418836505202E-3</c:v>
                </c:pt>
                <c:pt idx="1902">
                  <c:v>-9.8057812430894908E-3</c:v>
                </c:pt>
                <c:pt idx="1903">
                  <c:v>-9.7995959013926996E-3</c:v>
                </c:pt>
                <c:pt idx="1904">
                  <c:v>-9.7933856334200299E-3</c:v>
                </c:pt>
                <c:pt idx="1905">
                  <c:v>-9.7871502985144906E-3</c:v>
                </c:pt>
                <c:pt idx="1906">
                  <c:v>-9.7808898172585101E-3</c:v>
                </c:pt>
                <c:pt idx="1907">
                  <c:v>-9.7746041714204795E-3</c:v>
                </c:pt>
                <c:pt idx="1908">
                  <c:v>-9.7682933949698493E-3</c:v>
                </c:pt>
                <c:pt idx="1909">
                  <c:v>-9.76195762717442E-3</c:v>
                </c:pt>
                <c:pt idx="1910">
                  <c:v>-9.7555970389405396E-3</c:v>
                </c:pt>
                <c:pt idx="1911">
                  <c:v>-9.749211860665E-3</c:v>
                </c:pt>
                <c:pt idx="1912">
                  <c:v>-9.7428023763396002E-3</c:v>
                </c:pt>
                <c:pt idx="1913">
                  <c:v>-9.7363689201923204E-3</c:v>
                </c:pt>
                <c:pt idx="1914">
                  <c:v>-9.7299118733500996E-3</c:v>
                </c:pt>
                <c:pt idx="1915">
                  <c:v>-9.7234316594484206E-3</c:v>
                </c:pt>
                <c:pt idx="1916">
                  <c:v>-9.7169287430619103E-3</c:v>
                </c:pt>
                <c:pt idx="1917">
                  <c:v>-9.7104036456869495E-3</c:v>
                </c:pt>
                <c:pt idx="1918">
                  <c:v>-9.7038568696654597E-3</c:v>
                </c:pt>
                <c:pt idx="1919">
                  <c:v>-9.6972889826471807E-3</c:v>
                </c:pt>
                <c:pt idx="1920">
                  <c:v>-9.6907005482585601E-3</c:v>
                </c:pt>
                <c:pt idx="1921">
                  <c:v>-9.6840921946749394E-3</c:v>
                </c:pt>
                <c:pt idx="1922">
                  <c:v>-9.6774645499091098E-3</c:v>
                </c:pt>
                <c:pt idx="1923">
                  <c:v>-9.6708182526608292E-3</c:v>
                </c:pt>
                <c:pt idx="1924">
                  <c:v>-9.66415393806337E-3</c:v>
                </c:pt>
                <c:pt idx="1925">
                  <c:v>-9.6574722676223603E-3</c:v>
                </c:pt>
                <c:pt idx="1926">
                  <c:v>-9.6507738901654497E-3</c:v>
                </c:pt>
                <c:pt idx="1927">
                  <c:v>-9.6440594820665394E-3</c:v>
                </c:pt>
                <c:pt idx="1928">
                  <c:v>-9.6373296794267996E-3</c:v>
                </c:pt>
                <c:pt idx="1929">
                  <c:v>-9.6305851168319301E-3</c:v>
                </c:pt>
                <c:pt idx="1930">
                  <c:v>-9.6238264275269794E-3</c:v>
                </c:pt>
                <c:pt idx="1931">
                  <c:v>-9.6170542256706695E-3</c:v>
                </c:pt>
                <c:pt idx="1932">
                  <c:v>-9.6102691203143898E-3</c:v>
                </c:pt>
                <c:pt idx="1933">
                  <c:v>-9.6034716941379595E-3</c:v>
                </c:pt>
                <c:pt idx="1934">
                  <c:v>-9.5966624837531805E-3</c:v>
                </c:pt>
                <c:pt idx="1935">
                  <c:v>-9.5898420425755901E-3</c:v>
                </c:pt>
                <c:pt idx="1936">
                  <c:v>-9.5830108422681002E-3</c:v>
                </c:pt>
                <c:pt idx="1937">
                  <c:v>-9.5761693655385706E-3</c:v>
                </c:pt>
                <c:pt idx="1938">
                  <c:v>-9.5693180441614196E-3</c:v>
                </c:pt>
                <c:pt idx="1939">
                  <c:v>-9.5624572509338795E-3</c:v>
                </c:pt>
                <c:pt idx="1940">
                  <c:v>-9.5555873601514199E-3</c:v>
                </c:pt>
                <c:pt idx="1941">
                  <c:v>-9.5487086968262993E-3</c:v>
                </c:pt>
                <c:pt idx="1942">
                  <c:v>-9.5418215420203199E-3</c:v>
                </c:pt>
                <c:pt idx="1943">
                  <c:v>-9.5349261057131093E-3</c:v>
                </c:pt>
                <c:pt idx="1944">
                  <c:v>-9.5280225783683798E-3</c:v>
                </c:pt>
                <c:pt idx="1945">
                  <c:v>-9.5211110993330302E-3</c:v>
                </c:pt>
                <c:pt idx="1946">
                  <c:v>-9.5141917419941796E-3</c:v>
                </c:pt>
                <c:pt idx="1947">
                  <c:v>-9.5072645378544204E-3</c:v>
                </c:pt>
                <c:pt idx="1948">
                  <c:v>-9.5003294714850195E-3</c:v>
                </c:pt>
                <c:pt idx="1949">
                  <c:v>-9.4933864834716494E-3</c:v>
                </c:pt>
                <c:pt idx="1950">
                  <c:v>-9.4864354075542903E-3</c:v>
                </c:pt>
                <c:pt idx="1951">
                  <c:v>-9.4794760991360402E-3</c:v>
                </c:pt>
                <c:pt idx="1952">
                  <c:v>-9.4725083274579194E-3</c:v>
                </c:pt>
                <c:pt idx="1953">
                  <c:v>-9.4655317838461799E-3</c:v>
                </c:pt>
                <c:pt idx="1954">
                  <c:v>-9.4585461021627106E-3</c:v>
                </c:pt>
                <c:pt idx="1955">
                  <c:v>-9.4515509043390702E-3</c:v>
                </c:pt>
                <c:pt idx="1956">
                  <c:v>-9.4445457237531394E-3</c:v>
                </c:pt>
                <c:pt idx="1957">
                  <c:v>-9.4375300155575201E-3</c:v>
                </c:pt>
                <c:pt idx="1958">
                  <c:v>-9.4305032085347396E-3</c:v>
                </c:pt>
                <c:pt idx="1959">
                  <c:v>-9.4234646602659507E-3</c:v>
                </c:pt>
                <c:pt idx="1960">
                  <c:v>-9.4164136833911199E-3</c:v>
                </c:pt>
                <c:pt idx="1961">
                  <c:v>-9.4093495426757108E-3</c:v>
                </c:pt>
                <c:pt idx="1962">
                  <c:v>-9.4022713969831792E-3</c:v>
                </c:pt>
                <c:pt idx="1963">
                  <c:v>-9.3951784167298595E-3</c:v>
                </c:pt>
                <c:pt idx="1964">
                  <c:v>-9.3880696572814695E-3</c:v>
                </c:pt>
                <c:pt idx="1965">
                  <c:v>-9.3809441592674105E-3</c:v>
                </c:pt>
                <c:pt idx="1966">
                  <c:v>-9.3738009125883901E-3</c:v>
                </c:pt>
                <c:pt idx="1967">
                  <c:v>-9.3666388195132993E-3</c:v>
                </c:pt>
                <c:pt idx="1968">
                  <c:v>-9.3594567315430505E-3</c:v>
                </c:pt>
                <c:pt idx="1969">
                  <c:v>-9.3522534914659908E-3</c:v>
                </c:pt>
                <c:pt idx="1970">
                  <c:v>-9.3450278676513003E-3</c:v>
                </c:pt>
                <c:pt idx="1971">
                  <c:v>-9.3377785777237505E-3</c:v>
                </c:pt>
                <c:pt idx="1972">
                  <c:v>-9.3305042829709001E-3</c:v>
                </c:pt>
                <c:pt idx="1973">
                  <c:v>-9.3232036248851909E-3</c:v>
                </c:pt>
                <c:pt idx="1974">
                  <c:v>-9.3158751882612498E-3</c:v>
                </c:pt>
                <c:pt idx="1975">
                  <c:v>-9.3085175047590198E-3</c:v>
                </c:pt>
                <c:pt idx="1976">
                  <c:v>-9.3011290713386208E-3</c:v>
                </c:pt>
                <c:pt idx="1977">
                  <c:v>-9.2937083414284406E-3</c:v>
                </c:pt>
                <c:pt idx="1978">
                  <c:v>-9.2862537207889593E-3</c:v>
                </c:pt>
                <c:pt idx="1979">
                  <c:v>-9.2787636037954899E-3</c:v>
                </c:pt>
                <c:pt idx="1980">
                  <c:v>-9.2712363647422698E-3</c:v>
                </c:pt>
                <c:pt idx="1981">
                  <c:v>-9.2636703264154293E-3</c:v>
                </c:pt>
                <c:pt idx="1982">
                  <c:v>-9.2560637658888802E-3</c:v>
                </c:pt>
                <c:pt idx="1983">
                  <c:v>-9.2484149462767201E-3</c:v>
                </c:pt>
                <c:pt idx="1984">
                  <c:v>-9.2407220908451698E-3</c:v>
                </c:pt>
                <c:pt idx="1985">
                  <c:v>-9.23298342271737E-3</c:v>
                </c:pt>
                <c:pt idx="1986">
                  <c:v>-9.2251971196808894E-3</c:v>
                </c:pt>
                <c:pt idx="1987">
                  <c:v>-9.2173613803828904E-3</c:v>
                </c:pt>
                <c:pt idx="1988">
                  <c:v>-9.2094743483555602E-3</c:v>
                </c:pt>
                <c:pt idx="1989">
                  <c:v>-9.2015341677416495E-3</c:v>
                </c:pt>
                <c:pt idx="1990">
                  <c:v>-9.19353897099872E-3</c:v>
                </c:pt>
                <c:pt idx="1991">
                  <c:v>-9.1854868892886701E-3</c:v>
                </c:pt>
                <c:pt idx="1992">
                  <c:v>-9.1773760337446504E-3</c:v>
                </c:pt>
                <c:pt idx="1993">
                  <c:v>-9.1692045385029803E-3</c:v>
                </c:pt>
                <c:pt idx="1994">
                  <c:v>-9.1609705307197399E-3</c:v>
                </c:pt>
                <c:pt idx="1995">
                  <c:v>-9.1526721274485003E-3</c:v>
                </c:pt>
                <c:pt idx="1996">
                  <c:v>-9.1443074695951292E-3</c:v>
                </c:pt>
                <c:pt idx="1997">
                  <c:v>-9.1358746817560895E-3</c:v>
                </c:pt>
                <c:pt idx="1998">
                  <c:v>-9.1273719395313299E-3</c:v>
                </c:pt>
                <c:pt idx="1999">
                  <c:v>-9.1187974319374698E-3</c:v>
                </c:pt>
                <c:pt idx="2000">
                  <c:v>-9.1101493448054599E-3</c:v>
                </c:pt>
                <c:pt idx="2001">
                  <c:v>-9.1014258866553704E-3</c:v>
                </c:pt>
                <c:pt idx="2002">
                  <c:v>-9.0926253488385397E-3</c:v>
                </c:pt>
                <c:pt idx="2003">
                  <c:v>-9.0837459420602205E-3</c:v>
                </c:pt>
                <c:pt idx="2004">
                  <c:v>-9.0747860387895892E-3</c:v>
                </c:pt>
                <c:pt idx="2005">
                  <c:v>-9.0657439962026701E-3</c:v>
                </c:pt>
                <c:pt idx="2006">
                  <c:v>-9.05661820391657E-3</c:v>
                </c:pt>
                <c:pt idx="2007">
                  <c:v>-9.0474071136622605E-3</c:v>
                </c:pt>
                <c:pt idx="2008">
                  <c:v>-9.0381092137593599E-3</c:v>
                </c:pt>
                <c:pt idx="2009">
                  <c:v>-9.02872305511691E-3</c:v>
                </c:pt>
                <c:pt idx="2010">
                  <c:v>-9.0192472500134208E-3</c:v>
                </c:pt>
                <c:pt idx="2011">
                  <c:v>-9.0096804622375806E-3</c:v>
                </c:pt>
                <c:pt idx="2012">
                  <c:v>-9.0000214201874304E-3</c:v>
                </c:pt>
                <c:pt idx="2013">
                  <c:v>-8.9902689193823195E-3</c:v>
                </c:pt>
                <c:pt idx="2014">
                  <c:v>-8.9804218887141202E-3</c:v>
                </c:pt>
                <c:pt idx="2015">
                  <c:v>-8.9704792306192892E-3</c:v>
                </c:pt>
                <c:pt idx="2016">
                  <c:v>-8.96044000897845E-3</c:v>
                </c:pt>
                <c:pt idx="2017">
                  <c:v>-8.9503033067836399E-3</c:v>
                </c:pt>
                <c:pt idx="2018">
                  <c:v>-8.9400683449516096E-3</c:v>
                </c:pt>
                <c:pt idx="2019">
                  <c:v>-8.9297344100955998E-3</c:v>
                </c:pt>
                <c:pt idx="2020">
                  <c:v>-8.9193008987388505E-3</c:v>
                </c:pt>
                <c:pt idx="2021">
                  <c:v>-8.90876729758866E-3</c:v>
                </c:pt>
                <c:pt idx="2022">
                  <c:v>-8.8981331798720902E-3</c:v>
                </c:pt>
                <c:pt idx="2023">
                  <c:v>-8.8873982526885293E-3</c:v>
                </c:pt>
                <c:pt idx="2024">
                  <c:v>-8.8765623091636506E-3</c:v>
                </c:pt>
                <c:pt idx="2025">
                  <c:v>-8.8656252684363099E-3</c:v>
                </c:pt>
                <c:pt idx="2026">
                  <c:v>-8.8545871579204499E-3</c:v>
                </c:pt>
                <c:pt idx="2027">
                  <c:v>-8.8434480936893291E-3</c:v>
                </c:pt>
                <c:pt idx="2028">
                  <c:v>-8.8322083332459996E-3</c:v>
                </c:pt>
                <c:pt idx="2029">
                  <c:v>-8.8208682437496602E-3</c:v>
                </c:pt>
                <c:pt idx="2030">
                  <c:v>-8.8094282983159494E-3</c:v>
                </c:pt>
                <c:pt idx="2031">
                  <c:v>-8.7978891524234503E-3</c:v>
                </c:pt>
                <c:pt idx="2032">
                  <c:v>-8.7862515555183294E-3</c:v>
                </c:pt>
                <c:pt idx="2033">
                  <c:v>-8.7745163643607703E-3</c:v>
                </c:pt>
                <c:pt idx="2034">
                  <c:v>-8.7626845809404795E-3</c:v>
                </c:pt>
                <c:pt idx="2035">
                  <c:v>-8.7507573433635299E-3</c:v>
                </c:pt>
                <c:pt idx="2036">
                  <c:v>-8.7387358888560505E-3</c:v>
                </c:pt>
                <c:pt idx="2037">
                  <c:v>-8.7266216593295497E-3</c:v>
                </c:pt>
                <c:pt idx="2038">
                  <c:v>-8.7144161526667794E-3</c:v>
                </c:pt>
                <c:pt idx="2039">
                  <c:v>-8.7021210543185897E-3</c:v>
                </c:pt>
                <c:pt idx="2040">
                  <c:v>-8.68973811871444E-3</c:v>
                </c:pt>
                <c:pt idx="2041">
                  <c:v>-8.6772692535023403E-3</c:v>
                </c:pt>
                <c:pt idx="2042">
                  <c:v>-8.6647164862723308E-3</c:v>
                </c:pt>
                <c:pt idx="2043">
                  <c:v>-8.6520820223608703E-3</c:v>
                </c:pt>
                <c:pt idx="2044">
                  <c:v>-8.6393681986727602E-3</c:v>
                </c:pt>
                <c:pt idx="2045">
                  <c:v>-8.6265774418416308E-3</c:v>
                </c:pt>
                <c:pt idx="2046">
                  <c:v>-8.6137123136937905E-3</c:v>
                </c:pt>
                <c:pt idx="2047">
                  <c:v>-8.6007755045310295E-3</c:v>
                </c:pt>
                <c:pt idx="2048">
                  <c:v>-8.5877698255001703E-3</c:v>
                </c:pt>
                <c:pt idx="2049">
                  <c:v>-8.5746982034142407E-3</c:v>
                </c:pt>
                <c:pt idx="2050">
                  <c:v>-8.5615636680284896E-3</c:v>
                </c:pt>
                <c:pt idx="2051">
                  <c:v>-8.5483694002365506E-3</c:v>
                </c:pt>
                <c:pt idx="2052">
                  <c:v>-8.5351186633339203E-3</c:v>
                </c:pt>
                <c:pt idx="2053">
                  <c:v>-8.5218148530815593E-3</c:v>
                </c:pt>
                <c:pt idx="2054">
                  <c:v>-8.5084614340470502E-3</c:v>
                </c:pt>
                <c:pt idx="2055">
                  <c:v>-8.4950619987795295E-3</c:v>
                </c:pt>
                <c:pt idx="2056">
                  <c:v>-8.4816202649571105E-3</c:v>
                </c:pt>
                <c:pt idx="2057">
                  <c:v>-8.4681399462394006E-3</c:v>
                </c:pt>
                <c:pt idx="2058">
                  <c:v>-8.4546249215229404E-3</c:v>
                </c:pt>
                <c:pt idx="2059">
                  <c:v>-8.4410791103050192E-3</c:v>
                </c:pt>
                <c:pt idx="2060">
                  <c:v>-8.4275065421154198E-3</c:v>
                </c:pt>
                <c:pt idx="2061">
                  <c:v>-8.4139113007083207E-3</c:v>
                </c:pt>
                <c:pt idx="2062">
                  <c:v>-8.4002975620255695E-3</c:v>
                </c:pt>
                <c:pt idx="2063">
                  <c:v>-8.3866694828194401E-3</c:v>
                </c:pt>
                <c:pt idx="2064">
                  <c:v>-8.3730313956738092E-3</c:v>
                </c:pt>
                <c:pt idx="2065">
                  <c:v>-8.3593875815363202E-3</c:v>
                </c:pt>
                <c:pt idx="2066">
                  <c:v>-8.3457424319687105E-3</c:v>
                </c:pt>
                <c:pt idx="2067">
                  <c:v>-8.3321003331899793E-3</c:v>
                </c:pt>
                <c:pt idx="2068">
                  <c:v>-8.3184657310020702E-3</c:v>
                </c:pt>
                <c:pt idx="2069">
                  <c:v>-8.3048430604266508E-3</c:v>
                </c:pt>
                <c:pt idx="2070">
                  <c:v>-8.2912368257402301E-3</c:v>
                </c:pt>
                <c:pt idx="2071">
                  <c:v>-8.2776515051680797E-3</c:v>
                </c:pt>
                <c:pt idx="2072">
                  <c:v>-8.2640915878274997E-3</c:v>
                </c:pt>
                <c:pt idx="2073">
                  <c:v>-8.2505615955203501E-3</c:v>
                </c:pt>
                <c:pt idx="2074">
                  <c:v>-8.2370660005876804E-3</c:v>
                </c:pt>
                <c:pt idx="2075">
                  <c:v>-8.2236092950103493E-3</c:v>
                </c:pt>
                <c:pt idx="2076">
                  <c:v>-8.2101959300356995E-3</c:v>
                </c:pt>
                <c:pt idx="2077">
                  <c:v>-8.19683035114473E-3</c:v>
                </c:pt>
                <c:pt idx="2078">
                  <c:v>-8.18351696692746E-3</c:v>
                </c:pt>
                <c:pt idx="2079">
                  <c:v>-8.1702601333061408E-3</c:v>
                </c:pt>
                <c:pt idx="2080">
                  <c:v>-8.1570642029564298E-3</c:v>
                </c:pt>
                <c:pt idx="2081">
                  <c:v>-8.1439334165981508E-3</c:v>
                </c:pt>
                <c:pt idx="2082">
                  <c:v>-8.1308719978839504E-3</c:v>
                </c:pt>
                <c:pt idx="2083">
                  <c:v>-8.1178840994849694E-3</c:v>
                </c:pt>
                <c:pt idx="2084">
                  <c:v>-8.1049738240235696E-3</c:v>
                </c:pt>
                <c:pt idx="2085">
                  <c:v>-8.0921452032606499E-3</c:v>
                </c:pt>
                <c:pt idx="2086">
                  <c:v>-8.0794021614997401E-3</c:v>
                </c:pt>
                <c:pt idx="2087">
                  <c:v>-8.0667485674894499E-3</c:v>
                </c:pt>
                <c:pt idx="2088">
                  <c:v>-8.0541881835453702E-3</c:v>
                </c:pt>
                <c:pt idx="2089">
                  <c:v>-8.0417246818317405E-3</c:v>
                </c:pt>
                <c:pt idx="2090">
                  <c:v>-8.0293616854007505E-3</c:v>
                </c:pt>
                <c:pt idx="2091">
                  <c:v>-8.0171026549782105E-3</c:v>
                </c:pt>
                <c:pt idx="2092">
                  <c:v>-8.0049509726622999E-3</c:v>
                </c:pt>
                <c:pt idx="2093">
                  <c:v>-7.9929099083733395E-3</c:v>
                </c:pt>
                <c:pt idx="2094">
                  <c:v>-7.9809826274429407E-3</c:v>
                </c:pt>
                <c:pt idx="2095">
                  <c:v>-7.9691721602225592E-3</c:v>
                </c:pt>
                <c:pt idx="2096">
                  <c:v>-7.9574814562011695E-3</c:v>
                </c:pt>
                <c:pt idx="2097">
                  <c:v>-7.9459133197326507E-3</c:v>
                </c:pt>
                <c:pt idx="2098">
                  <c:v>-7.9344704197815506E-3</c:v>
                </c:pt>
                <c:pt idx="2099">
                  <c:v>-7.9231553188604895E-3</c:v>
                </c:pt>
                <c:pt idx="2100">
                  <c:v>-7.9119704869832497E-3</c:v>
                </c:pt>
                <c:pt idx="2101">
                  <c:v>-7.9009181915920493E-3</c:v>
                </c:pt>
                <c:pt idx="2102">
                  <c:v>-7.8900005976916508E-3</c:v>
                </c:pt>
                <c:pt idx="2103">
                  <c:v>-7.8792197496858306E-3</c:v>
                </c:pt>
                <c:pt idx="2104">
                  <c:v>-7.8685775434828003E-3</c:v>
                </c:pt>
                <c:pt idx="2105">
                  <c:v>-7.8580757500938993E-3</c:v>
                </c:pt>
                <c:pt idx="2106">
                  <c:v>-7.8477160393905197E-3</c:v>
                </c:pt>
                <c:pt idx="2107">
                  <c:v>-7.8374999023793704E-3</c:v>
                </c:pt>
                <c:pt idx="2108">
                  <c:v>-7.8274287254846298E-3</c:v>
                </c:pt>
                <c:pt idx="2109">
                  <c:v>-7.8175037331512202E-3</c:v>
                </c:pt>
                <c:pt idx="2110">
                  <c:v>-7.8077260305158599E-3</c:v>
                </c:pt>
                <c:pt idx="2111">
                  <c:v>-7.79809659299943E-3</c:v>
                </c:pt>
                <c:pt idx="2112">
                  <c:v>-7.7886162768137299E-3</c:v>
                </c:pt>
                <c:pt idx="2113">
                  <c:v>-7.7792857958427601E-3</c:v>
                </c:pt>
                <c:pt idx="2114">
                  <c:v>-7.77010573506533E-3</c:v>
                </c:pt>
                <c:pt idx="2115">
                  <c:v>-7.76107658897085E-3</c:v>
                </c:pt>
                <c:pt idx="2116">
                  <c:v>-7.75219868337717E-3</c:v>
                </c:pt>
                <c:pt idx="2117">
                  <c:v>-7.7434722200660699E-3</c:v>
                </c:pt>
                <c:pt idx="2118">
                  <c:v>-7.7348973111090197E-3</c:v>
                </c:pt>
                <c:pt idx="2119">
                  <c:v>-7.7264739353996104E-3</c:v>
                </c:pt>
                <c:pt idx="2120">
                  <c:v>-7.7182019723418902E-3</c:v>
                </c:pt>
                <c:pt idx="2121">
                  <c:v>-7.7100811689517898E-3</c:v>
                </c:pt>
                <c:pt idx="2122">
                  <c:v>-7.7021112133610096E-3</c:v>
                </c:pt>
                <c:pt idx="2123">
                  <c:v>-7.6942916419958998E-3</c:v>
                </c:pt>
                <c:pt idx="2124">
                  <c:v>-7.6866219031686304E-3</c:v>
                </c:pt>
                <c:pt idx="2125">
                  <c:v>-7.6791013552145997E-3</c:v>
                </c:pt>
                <c:pt idx="2126">
                  <c:v>-7.6717292576479901E-3</c:v>
                </c:pt>
                <c:pt idx="2127">
                  <c:v>-7.6645047730636504E-3</c:v>
                </c:pt>
                <c:pt idx="2128">
                  <c:v>-7.6574269838528301E-3</c:v>
                </c:pt>
                <c:pt idx="2129">
                  <c:v>-7.6504948959653096E-3</c:v>
                </c:pt>
                <c:pt idx="2130">
                  <c:v>-7.64370742231939E-3</c:v>
                </c:pt>
                <c:pt idx="2131">
                  <c:v>-7.6370634328444499E-3</c:v>
                </c:pt>
                <c:pt idx="2132">
                  <c:v>-7.6305616834321296E-3</c:v>
                </c:pt>
                <c:pt idx="2133">
                  <c:v>-7.6242009046631597E-3</c:v>
                </c:pt>
                <c:pt idx="2134">
                  <c:v>-7.6179797137162601E-3</c:v>
                </c:pt>
                <c:pt idx="2135">
                  <c:v>-7.6118967090528702E-3</c:v>
                </c:pt>
                <c:pt idx="2136">
                  <c:v>-7.6059504324987497E-3</c:v>
                </c:pt>
                <c:pt idx="2137">
                  <c:v>-7.6001393576819497E-3</c:v>
                </c:pt>
                <c:pt idx="2138">
                  <c:v>-7.5944619192814299E-3</c:v>
                </c:pt>
                <c:pt idx="2139">
                  <c:v>-7.5889165103738901E-3</c:v>
                </c:pt>
                <c:pt idx="2140">
                  <c:v>-7.5835014857022296E-3</c:v>
                </c:pt>
                <c:pt idx="2141">
                  <c:v>-7.5782151684856596E-3</c:v>
                </c:pt>
                <c:pt idx="2142">
                  <c:v>-7.5730558381009797E-3</c:v>
                </c:pt>
                <c:pt idx="2143">
                  <c:v>-7.5680217782170102E-3</c:v>
                </c:pt>
                <c:pt idx="2144">
                  <c:v>-7.5631112062532696E-3</c:v>
                </c:pt>
                <c:pt idx="2145">
                  <c:v>-7.5583223280676296E-3</c:v>
                </c:pt>
                <c:pt idx="2146">
                  <c:v>-7.5536533185708897E-3</c:v>
                </c:pt>
                <c:pt idx="2147">
                  <c:v>-7.5491024042359002E-3</c:v>
                </c:pt>
                <c:pt idx="2148">
                  <c:v>-7.54466775244436E-3</c:v>
                </c:pt>
                <c:pt idx="2149">
                  <c:v>-7.5403475171875699E-3</c:v>
                </c:pt>
                <c:pt idx="2150">
                  <c:v>-7.5361398651558496E-3</c:v>
                </c:pt>
                <c:pt idx="2151">
                  <c:v>-7.5320429885670096E-3</c:v>
                </c:pt>
                <c:pt idx="2152">
                  <c:v>-7.5280550711443496E-3</c:v>
                </c:pt>
                <c:pt idx="2153">
                  <c:v>-7.5241742642277896E-3</c:v>
                </c:pt>
                <c:pt idx="2154">
                  <c:v>-7.5203987539523903E-3</c:v>
                </c:pt>
                <c:pt idx="2155">
                  <c:v>-7.51672673672092E-3</c:v>
                </c:pt>
                <c:pt idx="2156">
                  <c:v>-7.5131564103095797E-3</c:v>
                </c:pt>
                <c:pt idx="2157">
                  <c:v>-7.5096859901622199E-3</c:v>
                </c:pt>
                <c:pt idx="2158">
                  <c:v>-7.5063137261084101E-3</c:v>
                </c:pt>
                <c:pt idx="2159">
                  <c:v>-7.5030378980747801E-3</c:v>
                </c:pt>
                <c:pt idx="2160">
                  <c:v>-7.4998567745929298E-3</c:v>
                </c:pt>
                <c:pt idx="2161">
                  <c:v>-7.4967686521925404E-3</c:v>
                </c:pt>
                <c:pt idx="2162">
                  <c:v>-7.49377186478752E-3</c:v>
                </c:pt>
                <c:pt idx="2163">
                  <c:v>-7.4908647772498902E-3</c:v>
                </c:pt>
                <c:pt idx="2164">
                  <c:v>-7.4880457773320603E-3</c:v>
                </c:pt>
                <c:pt idx="2165">
                  <c:v>-7.4853132700509299E-3</c:v>
                </c:pt>
                <c:pt idx="2166">
                  <c:v>-7.4826657248918396E-3</c:v>
                </c:pt>
                <c:pt idx="2167">
                  <c:v>-7.48010163243862E-3</c:v>
                </c:pt>
                <c:pt idx="2168">
                  <c:v>-7.4776194949088002E-3</c:v>
                </c:pt>
                <c:pt idx="2169">
                  <c:v>-7.4752178848622296E-3</c:v>
                </c:pt>
                <c:pt idx="2170">
                  <c:v>-7.4728953945426098E-3</c:v>
                </c:pt>
                <c:pt idx="2171">
                  <c:v>-7.4706506307142002E-3</c:v>
                </c:pt>
                <c:pt idx="2172">
                  <c:v>-7.4684822689399999E-3</c:v>
                </c:pt>
                <c:pt idx="2173">
                  <c:v>-7.4663889772344904E-3</c:v>
                </c:pt>
                <c:pt idx="2174">
                  <c:v>-7.4643694994169802E-3</c:v>
                </c:pt>
                <c:pt idx="2175">
                  <c:v>-7.4624226305747103E-3</c:v>
                </c:pt>
                <c:pt idx="2176">
                  <c:v>-7.4605471769063998E-3</c:v>
                </c:pt>
                <c:pt idx="2177">
                  <c:v>-7.4587420043641696E-3</c:v>
                </c:pt>
                <c:pt idx="2178">
                  <c:v>-7.4570059874675496E-3</c:v>
                </c:pt>
                <c:pt idx="2179">
                  <c:v>-7.4553380393470202E-3</c:v>
                </c:pt>
                <c:pt idx="2180">
                  <c:v>-7.4537371454011401E-3</c:v>
                </c:pt>
                <c:pt idx="2181">
                  <c:v>-7.4522023100493497E-3</c:v>
                </c:pt>
                <c:pt idx="2182">
                  <c:v>-7.4507325691728198E-3</c:v>
                </c:pt>
                <c:pt idx="2183">
                  <c:v>-7.4493270059516996E-3</c:v>
                </c:pt>
                <c:pt idx="2184">
                  <c:v>-7.4479847237218398E-3</c:v>
                </c:pt>
                <c:pt idx="2185">
                  <c:v>-7.44670488960725E-3</c:v>
                </c:pt>
                <c:pt idx="2186">
                  <c:v>-7.4454866595631301E-3</c:v>
                </c:pt>
                <c:pt idx="2187">
                  <c:v>-7.4443292582218497E-3</c:v>
                </c:pt>
                <c:pt idx="2188">
                  <c:v>-7.4432319369883504E-3</c:v>
                </c:pt>
                <c:pt idx="2189">
                  <c:v>-7.4421939754401598E-3</c:v>
                </c:pt>
                <c:pt idx="2190">
                  <c:v>-7.44121469108167E-3</c:v>
                </c:pt>
                <c:pt idx="2191">
                  <c:v>-7.44029342851763E-3</c:v>
                </c:pt>
                <c:pt idx="2192">
                  <c:v>-7.4394295593570399E-3</c:v>
                </c:pt>
                <c:pt idx="2193">
                  <c:v>-7.4386224804318399E-3</c:v>
                </c:pt>
                <c:pt idx="2194">
                  <c:v>-7.4378716497629201E-3</c:v>
                </c:pt>
                <c:pt idx="2195">
                  <c:v>-7.4371764587971003E-3</c:v>
                </c:pt>
                <c:pt idx="2196">
                  <c:v>-7.43653638448889E-3</c:v>
                </c:pt>
                <c:pt idx="2197">
                  <c:v>-7.4359509953713203E-3</c:v>
                </c:pt>
                <c:pt idx="2198">
                  <c:v>-7.4354197781131498E-3</c:v>
                </c:pt>
                <c:pt idx="2199">
                  <c:v>-7.4349422748462004E-3</c:v>
                </c:pt>
                <c:pt idx="2200">
                  <c:v>-7.4345180343249103E-3</c:v>
                </c:pt>
                <c:pt idx="2201">
                  <c:v>-7.43414666605746E-3</c:v>
                </c:pt>
                <c:pt idx="2202">
                  <c:v>-7.4338277369020997E-3</c:v>
                </c:pt>
                <c:pt idx="2203">
                  <c:v>-7.4335608741318698E-3</c:v>
                </c:pt>
                <c:pt idx="2204">
                  <c:v>-7.4333456820596302E-3</c:v>
                </c:pt>
                <c:pt idx="2205">
                  <c:v>-7.4331817660005803E-3</c:v>
                </c:pt>
                <c:pt idx="2206">
                  <c:v>-7.4330687974304404E-3</c:v>
                </c:pt>
                <c:pt idx="2207">
                  <c:v>-7.4330063980879296E-3</c:v>
                </c:pt>
                <c:pt idx="2208">
                  <c:v>-7.4329942246459503E-3</c:v>
                </c:pt>
                <c:pt idx="2209">
                  <c:v>-7.4330319320300596E-3</c:v>
                </c:pt>
                <c:pt idx="2210">
                  <c:v>-7.4331191616076701E-3</c:v>
                </c:pt>
                <c:pt idx="2211">
                  <c:v>-7.4332555940247597E-3</c:v>
                </c:pt>
                <c:pt idx="2212">
                  <c:v>-7.4334408753141904E-3</c:v>
                </c:pt>
                <c:pt idx="2213">
                  <c:v>-7.4336746341337103E-3</c:v>
                </c:pt>
                <c:pt idx="2214">
                  <c:v>-7.4339565759002704E-3</c:v>
                </c:pt>
                <c:pt idx="2215">
                  <c:v>-7.43428630196033E-3</c:v>
                </c:pt>
                <c:pt idx="2216">
                  <c:v>-7.4346634505254696E-3</c:v>
                </c:pt>
                <c:pt idx="2217">
                  <c:v>-7.4350876381776296E-3</c:v>
                </c:pt>
                <c:pt idx="2218">
                  <c:v>-7.4355584768977002E-3</c:v>
                </c:pt>
                <c:pt idx="2219">
                  <c:v>-7.4360755754313704E-3</c:v>
                </c:pt>
                <c:pt idx="2220">
                  <c:v>-7.4366385143990101E-3</c:v>
                </c:pt>
                <c:pt idx="2221">
                  <c:v>-7.4372468426490502E-3</c:v>
                </c:pt>
                <c:pt idx="2222">
                  <c:v>-7.4379000999101998E-3</c:v>
                </c:pt>
                <c:pt idx="2223">
                  <c:v>-7.4385978307916698E-3</c:v>
                </c:pt>
                <c:pt idx="2224">
                  <c:v>-7.4393395266843703E-3</c:v>
                </c:pt>
                <c:pt idx="2225">
                  <c:v>-7.4401246468639203E-3</c:v>
                </c:pt>
                <c:pt idx="2226">
                  <c:v>-7.4409526871195703E-3</c:v>
                </c:pt>
                <c:pt idx="2227">
                  <c:v>-7.4418230703319696E-3</c:v>
                </c:pt>
                <c:pt idx="2228">
                  <c:v>-7.4427351967660703E-3</c:v>
                </c:pt>
                <c:pt idx="2229">
                  <c:v>-7.4436884480679104E-3</c:v>
                </c:pt>
                <c:pt idx="2230">
                  <c:v>-7.4446821749803898E-3</c:v>
                </c:pt>
                <c:pt idx="2231">
                  <c:v>-7.4457156757209699E-3</c:v>
                </c:pt>
                <c:pt idx="2232">
                  <c:v>-7.4467882313758796E-3</c:v>
                </c:pt>
                <c:pt idx="2233">
                  <c:v>-7.4478990914336497E-3</c:v>
                </c:pt>
                <c:pt idx="2234">
                  <c:v>-7.4490474542893903E-3</c:v>
                </c:pt>
                <c:pt idx="2235">
                  <c:v>-7.4502325505255897E-3</c:v>
                </c:pt>
                <c:pt idx="2236">
                  <c:v>-7.45145347569642E-3</c:v>
                </c:pt>
                <c:pt idx="2237">
                  <c:v>-7.4527093356790003E-3</c:v>
                </c:pt>
                <c:pt idx="2238">
                  <c:v>-7.4539992140565297E-3</c:v>
                </c:pt>
                <c:pt idx="2239">
                  <c:v>-7.4553221491500902E-3</c:v>
                </c:pt>
                <c:pt idx="2240">
                  <c:v>-7.4566771338709604E-3</c:v>
                </c:pt>
                <c:pt idx="2241">
                  <c:v>-7.4580631243760598E-3</c:v>
                </c:pt>
                <c:pt idx="2242">
                  <c:v>-7.4594790393937701E-3</c:v>
                </c:pt>
                <c:pt idx="2243">
                  <c:v>-7.4609237621930304E-3</c:v>
                </c:pt>
                <c:pt idx="2244">
                  <c:v>-7.4623961276877402E-3</c:v>
                </c:pt>
                <c:pt idx="2245">
                  <c:v>-7.4638949488921797E-3</c:v>
                </c:pt>
                <c:pt idx="2246">
                  <c:v>-7.4654189932841803E-3</c:v>
                </c:pt>
                <c:pt idx="2247">
                  <c:v>-7.4669669943507599E-3</c:v>
                </c:pt>
                <c:pt idx="2248">
                  <c:v>-7.4685376375850003E-3</c:v>
                </c:pt>
                <c:pt idx="2249">
                  <c:v>-7.4701296212019404E-3</c:v>
                </c:pt>
                <c:pt idx="2250">
                  <c:v>-7.4717415277716697E-3</c:v>
                </c:pt>
                <c:pt idx="2251">
                  <c:v>-7.4733719677462403E-3</c:v>
                </c:pt>
                <c:pt idx="2252">
                  <c:v>-7.4750194931232899E-3</c:v>
                </c:pt>
                <c:pt idx="2253">
                  <c:v>-7.4766826232281203E-3</c:v>
                </c:pt>
                <c:pt idx="2254">
                  <c:v>-7.4783598588541401E-3</c:v>
                </c:pt>
                <c:pt idx="2255">
                  <c:v>-7.4800496723007696E-3</c:v>
                </c:pt>
                <c:pt idx="2256">
                  <c:v>-7.4817505074496801E-3</c:v>
                </c:pt>
                <c:pt idx="2257">
                  <c:v>-7.4834607833195602E-3</c:v>
                </c:pt>
                <c:pt idx="2258">
                  <c:v>-7.48517889690542E-3</c:v>
                </c:pt>
                <c:pt idx="2259">
                  <c:v>-7.48690321896665E-3</c:v>
                </c:pt>
                <c:pt idx="2260">
                  <c:v>-7.4886320785998101E-3</c:v>
                </c:pt>
                <c:pt idx="2261">
                  <c:v>-7.4903638620941104E-3</c:v>
                </c:pt>
                <c:pt idx="2262">
                  <c:v>-7.4920969112537402E-3</c:v>
                </c:pt>
                <c:pt idx="2263">
                  <c:v>-7.4938295142879998E-3</c:v>
                </c:pt>
                <c:pt idx="2264">
                  <c:v>-7.4955599845127497E-3</c:v>
                </c:pt>
                <c:pt idx="2265">
                  <c:v>-7.4972866254093898E-3</c:v>
                </c:pt>
                <c:pt idx="2266">
                  <c:v>-7.4990077187625098E-3</c:v>
                </c:pt>
                <c:pt idx="2267">
                  <c:v>-7.5007215809903801E-3</c:v>
                </c:pt>
                <c:pt idx="2268">
                  <c:v>-7.5024265049794996E-3</c:v>
                </c:pt>
                <c:pt idx="2269">
                  <c:v>-7.5041207979105002E-3</c:v>
                </c:pt>
                <c:pt idx="2270">
                  <c:v>-7.5058027854800896E-3</c:v>
                </c:pt>
                <c:pt idx="2271">
                  <c:v>-7.50747078641603E-3</c:v>
                </c:pt>
                <c:pt idx="2272">
                  <c:v>-7.5091231259038996E-3</c:v>
                </c:pt>
                <c:pt idx="2273">
                  <c:v>-7.51075820599375E-3</c:v>
                </c:pt>
                <c:pt idx="2274">
                  <c:v>-7.5123743969493098E-3</c:v>
                </c:pt>
                <c:pt idx="2275">
                  <c:v>-7.5139701072550902E-3</c:v>
                </c:pt>
                <c:pt idx="2276">
                  <c:v>-7.51554378250892E-3</c:v>
                </c:pt>
                <c:pt idx="2277">
                  <c:v>-7.5170938910798599E-3</c:v>
                </c:pt>
                <c:pt idx="2278">
                  <c:v>-7.5186189416780102E-3</c:v>
                </c:pt>
                <c:pt idx="2279">
                  <c:v>-7.5201174827652997E-3</c:v>
                </c:pt>
                <c:pt idx="2280">
                  <c:v>-7.5215881034642702E-3</c:v>
                </c:pt>
                <c:pt idx="2281">
                  <c:v>-7.5230294250838202E-3</c:v>
                </c:pt>
                <c:pt idx="2282">
                  <c:v>-7.5244401470275302E-3</c:v>
                </c:pt>
                <c:pt idx="2283">
                  <c:v>-7.5258190057291997E-3</c:v>
                </c:pt>
                <c:pt idx="2284">
                  <c:v>-7.5271648059462501E-3</c:v>
                </c:pt>
                <c:pt idx="2285">
                  <c:v>-7.5284763853604702E-3</c:v>
                </c:pt>
                <c:pt idx="2286">
                  <c:v>-7.5297526650518701E-3</c:v>
                </c:pt>
                <c:pt idx="2287">
                  <c:v>-7.53099260085333E-3</c:v>
                </c:pt>
                <c:pt idx="2288">
                  <c:v>-7.53219527401213E-3</c:v>
                </c:pt>
                <c:pt idx="2289">
                  <c:v>-7.5333597859530404E-3</c:v>
                </c:pt>
                <c:pt idx="2290">
                  <c:v>-7.53448532684119E-3</c:v>
                </c:pt>
                <c:pt idx="2291">
                  <c:v>-7.5355711752116304E-3</c:v>
                </c:pt>
                <c:pt idx="2292">
                  <c:v>-7.53661667866909E-3</c:v>
                </c:pt>
                <c:pt idx="2293">
                  <c:v>-7.5376212617231002E-3</c:v>
                </c:pt>
                <c:pt idx="2294">
                  <c:v>-7.5385844297762104E-3</c:v>
                </c:pt>
                <c:pt idx="2295">
                  <c:v>-7.5395057653530398E-3</c:v>
                </c:pt>
                <c:pt idx="2296">
                  <c:v>-7.5403849671441597E-3</c:v>
                </c:pt>
                <c:pt idx="2297">
                  <c:v>-7.5412218084628902E-3</c:v>
                </c:pt>
                <c:pt idx="2298">
                  <c:v>-7.5420161440722397E-3</c:v>
                </c:pt>
                <c:pt idx="2299">
                  <c:v>-7.5427679389918501E-3</c:v>
                </c:pt>
                <c:pt idx="2300">
                  <c:v>-7.54347723649639E-3</c:v>
                </c:pt>
                <c:pt idx="2301">
                  <c:v>-7.5441441576306898E-3</c:v>
                </c:pt>
                <c:pt idx="2302">
                  <c:v>-7.5447689624873896E-3</c:v>
                </c:pt>
                <c:pt idx="2303">
                  <c:v>-7.5453519970197702E-3</c:v>
                </c:pt>
                <c:pt idx="2304">
                  <c:v>-7.5458936716818097E-3</c:v>
                </c:pt>
                <c:pt idx="2305">
                  <c:v>-7.5463945062868203E-3</c:v>
                </c:pt>
                <c:pt idx="2306">
                  <c:v>-7.5468551284384802E-3</c:v>
                </c:pt>
                <c:pt idx="2307">
                  <c:v>-7.5472762786004399E-3</c:v>
                </c:pt>
                <c:pt idx="2308">
                  <c:v>-7.5476587504180502E-3</c:v>
                </c:pt>
                <c:pt idx="2309">
                  <c:v>-7.5480034467859504E-3</c:v>
                </c:pt>
                <c:pt idx="2310">
                  <c:v>-7.5483113755877903E-3</c:v>
                </c:pt>
                <c:pt idx="2311">
                  <c:v>-7.5485836457261004E-3</c:v>
                </c:pt>
                <c:pt idx="2312">
                  <c:v>-7.5488214486075398E-3</c:v>
                </c:pt>
                <c:pt idx="2313">
                  <c:v>-7.5490260905758302E-3</c:v>
                </c:pt>
                <c:pt idx="2314">
                  <c:v>-7.5491989005080301E-3</c:v>
                </c:pt>
                <c:pt idx="2315">
                  <c:v>-7.5493413704061903E-3</c:v>
                </c:pt>
                <c:pt idx="2316">
                  <c:v>-7.5494550283289E-3</c:v>
                </c:pt>
                <c:pt idx="2317">
                  <c:v>-7.54954154545212E-3</c:v>
                </c:pt>
                <c:pt idx="2318">
                  <c:v>-7.5496026304092499E-3</c:v>
                </c:pt>
                <c:pt idx="2319">
                  <c:v>-7.5496400718422698E-3</c:v>
                </c:pt>
                <c:pt idx="2320">
                  <c:v>-7.54965575475637E-3</c:v>
                </c:pt>
                <c:pt idx="2321">
                  <c:v>-7.5496516236707696E-3</c:v>
                </c:pt>
                <c:pt idx="2322">
                  <c:v>-7.5496297150557902E-3</c:v>
                </c:pt>
                <c:pt idx="2323">
                  <c:v>-7.5495921086250499E-3</c:v>
                </c:pt>
                <c:pt idx="2324">
                  <c:v>-7.5495409571598397E-3</c:v>
                </c:pt>
                <c:pt idx="2325">
                  <c:v>-7.5494784790913197E-3</c:v>
                </c:pt>
                <c:pt idx="2326">
                  <c:v>-7.5494069576551304E-3</c:v>
                </c:pt>
                <c:pt idx="2327">
                  <c:v>-7.54932870416889E-3</c:v>
                </c:pt>
                <c:pt idx="2328">
                  <c:v>-7.5492461243932803E-3</c:v>
                </c:pt>
                <c:pt idx="2329">
                  <c:v>-7.5491616610688797E-3</c:v>
                </c:pt>
                <c:pt idx="2330">
                  <c:v>-7.5490778184760599E-3</c:v>
                </c:pt>
                <c:pt idx="2331">
                  <c:v>-7.5489970600434103E-3</c:v>
                </c:pt>
                <c:pt idx="2332">
                  <c:v>-7.5489219600008003E-3</c:v>
                </c:pt>
                <c:pt idx="2333">
                  <c:v>-7.5488550964989904E-3</c:v>
                </c:pt>
                <c:pt idx="2334">
                  <c:v>-7.5487990819275803E-3</c:v>
                </c:pt>
                <c:pt idx="2335">
                  <c:v>-7.5487565338215002E-3</c:v>
                </c:pt>
                <c:pt idx="2336">
                  <c:v>-7.5487301228480503E-3</c:v>
                </c:pt>
                <c:pt idx="2337">
                  <c:v>-7.5487224811932397E-3</c:v>
                </c:pt>
                <c:pt idx="2338">
                  <c:v>-7.5487363352287002E-3</c:v>
                </c:pt>
                <c:pt idx="2339">
                  <c:v>-7.5487743114185501E-3</c:v>
                </c:pt>
                <c:pt idx="2340">
                  <c:v>-7.5488391132605597E-3</c:v>
                </c:pt>
                <c:pt idx="2341">
                  <c:v>-7.5489334134121898E-3</c:v>
                </c:pt>
                <c:pt idx="2342">
                  <c:v>-7.5490598868307697E-3</c:v>
                </c:pt>
                <c:pt idx="2343">
                  <c:v>-7.5492211976802602E-3</c:v>
                </c:pt>
                <c:pt idx="2344">
                  <c:v>-7.5494199799066497E-3</c:v>
                </c:pt>
                <c:pt idx="2345">
                  <c:v>-7.5496588385584101E-3</c:v>
                </c:pt>
                <c:pt idx="2346">
                  <c:v>-7.5499403829008202E-3</c:v>
                </c:pt>
                <c:pt idx="2347">
                  <c:v>-7.55026717732998E-3</c:v>
                </c:pt>
                <c:pt idx="2348">
                  <c:v>-7.5506417567353396E-3</c:v>
                </c:pt>
                <c:pt idx="2349">
                  <c:v>-7.5510666063922397E-3</c:v>
                </c:pt>
                <c:pt idx="2350">
                  <c:v>-7.5515441757379896E-3</c:v>
                </c:pt>
                <c:pt idx="2351">
                  <c:v>-7.5520768632496302E-3</c:v>
                </c:pt>
                <c:pt idx="2352">
                  <c:v>-7.55266703003807E-3</c:v>
                </c:pt>
                <c:pt idx="2353">
                  <c:v>-7.5533170107262397E-3</c:v>
                </c:pt>
                <c:pt idx="2354">
                  <c:v>-7.5540290045233603E-3</c:v>
                </c:pt>
                <c:pt idx="2355">
                  <c:v>-7.5548052022970796E-3</c:v>
                </c:pt>
                <c:pt idx="2356">
                  <c:v>-7.55564772852119E-3</c:v>
                </c:pt>
                <c:pt idx="2357">
                  <c:v>-7.5565586427798004E-3</c:v>
                </c:pt>
                <c:pt idx="2358">
                  <c:v>-7.5575399413191201E-3</c:v>
                </c:pt>
                <c:pt idx="2359">
                  <c:v>-7.5585934906655097E-3</c:v>
                </c:pt>
                <c:pt idx="2360">
                  <c:v>-7.5597211401543501E-3</c:v>
                </c:pt>
                <c:pt idx="2361">
                  <c:v>-7.5609246661405196E-3</c:v>
                </c:pt>
                <c:pt idx="2362">
                  <c:v>-7.5622057394448602E-3</c:v>
                </c:pt>
                <c:pt idx="2363">
                  <c:v>-7.5635659425994E-3</c:v>
                </c:pt>
                <c:pt idx="2364">
                  <c:v>-7.5650067895866799E-3</c:v>
                </c:pt>
                <c:pt idx="2365">
                  <c:v>-7.5665297046589404E-3</c:v>
                </c:pt>
                <c:pt idx="2366">
                  <c:v>-7.5681360123322399E-3</c:v>
                </c:pt>
                <c:pt idx="2367">
                  <c:v>-7.5698269436364502E-3</c:v>
                </c:pt>
                <c:pt idx="2368">
                  <c:v>-7.5716036393741601E-3</c:v>
                </c:pt>
                <c:pt idx="2369">
                  <c:v>-7.5734671492027001E-3</c:v>
                </c:pt>
                <c:pt idx="2370">
                  <c:v>-7.5754184300075404E-3</c:v>
                </c:pt>
                <c:pt idx="2371">
                  <c:v>-7.5774583321250796E-3</c:v>
                </c:pt>
                <c:pt idx="2372">
                  <c:v>-7.5795876224341802E-3</c:v>
                </c:pt>
                <c:pt idx="2373">
                  <c:v>-7.58180696201405E-3</c:v>
                </c:pt>
                <c:pt idx="2374">
                  <c:v>-7.5841169035448996E-3</c:v>
                </c:pt>
                <c:pt idx="2375">
                  <c:v>-7.58651790971055E-3</c:v>
                </c:pt>
                <c:pt idx="2376">
                  <c:v>-7.5890103398297401E-3</c:v>
                </c:pt>
                <c:pt idx="2377">
                  <c:v>-7.5915944465817604E-3</c:v>
                </c:pt>
                <c:pt idx="2378">
                  <c:v>-7.5942704108040802E-3</c:v>
                </c:pt>
                <c:pt idx="2379">
                  <c:v>-7.5970382688382802E-3</c:v>
                </c:pt>
                <c:pt idx="2380">
                  <c:v>-7.5998979773188504E-3</c:v>
                </c:pt>
                <c:pt idx="2381">
                  <c:v>-7.6028493958147604E-3</c:v>
                </c:pt>
                <c:pt idx="2382">
                  <c:v>-7.6058922913972097E-3</c:v>
                </c:pt>
                <c:pt idx="2383">
                  <c:v>-7.6090263344390898E-3</c:v>
                </c:pt>
                <c:pt idx="2384">
                  <c:v>-7.6122511032921903E-3</c:v>
                </c:pt>
                <c:pt idx="2385">
                  <c:v>-7.6155660410541703E-3</c:v>
                </c:pt>
                <c:pt idx="2386">
                  <c:v>-7.6189705120112998E-3</c:v>
                </c:pt>
                <c:pt idx="2387">
                  <c:v>-7.6224638021258296E-3</c:v>
                </c:pt>
                <c:pt idx="2388">
                  <c:v>-7.6260450854822798E-3</c:v>
                </c:pt>
                <c:pt idx="2389">
                  <c:v>-7.6297134855401703E-3</c:v>
                </c:pt>
                <c:pt idx="2390">
                  <c:v>-7.6334679965555296E-3</c:v>
                </c:pt>
                <c:pt idx="2391">
                  <c:v>-7.6373075260486797E-3</c:v>
                </c:pt>
                <c:pt idx="2392">
                  <c:v>-7.64123090539927E-3</c:v>
                </c:pt>
                <c:pt idx="2393">
                  <c:v>-7.6452368869107104E-3</c:v>
                </c:pt>
                <c:pt idx="2394">
                  <c:v>-7.6493241281296196E-3</c:v>
                </c:pt>
                <c:pt idx="2395">
                  <c:v>-7.6534912254998802E-3</c:v>
                </c:pt>
                <c:pt idx="2396">
                  <c:v>-7.6577366910383299E-3</c:v>
                </c:pt>
                <c:pt idx="2397">
                  <c:v>-7.6620589307532698E-3</c:v>
                </c:pt>
                <c:pt idx="2398">
                  <c:v>-7.6664563071332202E-3</c:v>
                </c:pt>
                <c:pt idx="2399">
                  <c:v>-7.6709271231293497E-3</c:v>
                </c:pt>
                <c:pt idx="2400">
                  <c:v>-7.6754695753226201E-3</c:v>
                </c:pt>
                <c:pt idx="2401">
                  <c:v>-7.6800818172495502E-3</c:v>
                </c:pt>
                <c:pt idx="2402">
                  <c:v>-7.6847619446075996E-3</c:v>
                </c:pt>
                <c:pt idx="2403">
                  <c:v>-7.6895079749589E-3</c:v>
                </c:pt>
                <c:pt idx="2404">
                  <c:v>-7.6943178549002999E-3</c:v>
                </c:pt>
                <c:pt idx="2405">
                  <c:v>-7.6991895132206903E-3</c:v>
                </c:pt>
                <c:pt idx="2406">
                  <c:v>-7.7041208319723001E-3</c:v>
                </c:pt>
                <c:pt idx="2407">
                  <c:v>-7.7091095994872598E-3</c:v>
                </c:pt>
                <c:pt idx="2408">
                  <c:v>-7.7141535413949502E-3</c:v>
                </c:pt>
                <c:pt idx="2409">
                  <c:v>-7.7192504130650002E-3</c:v>
                </c:pt>
                <c:pt idx="2410">
                  <c:v>-7.7243978822364202E-3</c:v>
                </c:pt>
                <c:pt idx="2411">
                  <c:v>-7.7295935874278103E-3</c:v>
                </c:pt>
                <c:pt idx="2412">
                  <c:v>-7.7348351576132001E-3</c:v>
                </c:pt>
                <c:pt idx="2413">
                  <c:v>-7.7401201180602201E-3</c:v>
                </c:pt>
                <c:pt idx="2414">
                  <c:v>-7.7454460204890198E-3</c:v>
                </c:pt>
                <c:pt idx="2415">
                  <c:v>-7.7508103741721701E-3</c:v>
                </c:pt>
                <c:pt idx="2416">
                  <c:v>-7.75621068109353E-3</c:v>
                </c:pt>
                <c:pt idx="2417">
                  <c:v>-7.7616443900016497E-3</c:v>
                </c:pt>
                <c:pt idx="2418">
                  <c:v>-7.7671089953272997E-3</c:v>
                </c:pt>
                <c:pt idx="2419">
                  <c:v>-7.7726019308895604E-3</c:v>
                </c:pt>
                <c:pt idx="2420">
                  <c:v>-7.77812061470738E-3</c:v>
                </c:pt>
                <c:pt idx="2421">
                  <c:v>-7.78366246360521E-3</c:v>
                </c:pt>
                <c:pt idx="2422">
                  <c:v>-7.7892248898087796E-3</c:v>
                </c:pt>
                <c:pt idx="2423">
                  <c:v>-7.7948052774799402E-3</c:v>
                </c:pt>
                <c:pt idx="2424">
                  <c:v>-7.8004010499412501E-3</c:v>
                </c:pt>
                <c:pt idx="2425">
                  <c:v>-7.8060096097519304E-3</c:v>
                </c:pt>
                <c:pt idx="2426">
                  <c:v>-7.8116283846496196E-3</c:v>
                </c:pt>
                <c:pt idx="2427">
                  <c:v>-7.8172547858085095E-3</c:v>
                </c:pt>
                <c:pt idx="2428">
                  <c:v>-7.8228862504044708E-3</c:v>
                </c:pt>
                <c:pt idx="2429">
                  <c:v>-7.8285202289972104E-3</c:v>
                </c:pt>
                <c:pt idx="2430">
                  <c:v>-7.8341541681354494E-3</c:v>
                </c:pt>
                <c:pt idx="2431">
                  <c:v>-7.8397855633446593E-3</c:v>
                </c:pt>
                <c:pt idx="2432">
                  <c:v>-7.8454119142353698E-3</c:v>
                </c:pt>
                <c:pt idx="2433">
                  <c:v>-7.8510307447880092E-3</c:v>
                </c:pt>
                <c:pt idx="2434">
                  <c:v>-7.8566396060508106E-3</c:v>
                </c:pt>
                <c:pt idx="2435">
                  <c:v>-7.8622360908513402E-3</c:v>
                </c:pt>
                <c:pt idx="2436">
                  <c:v>-7.8678177871132297E-3</c:v>
                </c:pt>
                <c:pt idx="2437">
                  <c:v>-7.8733823386653492E-3</c:v>
                </c:pt>
                <c:pt idx="2438">
                  <c:v>-7.8789274265251494E-3</c:v>
                </c:pt>
                <c:pt idx="2439">
                  <c:v>-7.8844507282825292E-3</c:v>
                </c:pt>
                <c:pt idx="2440">
                  <c:v>-7.8899500297484292E-3</c:v>
                </c:pt>
                <c:pt idx="2441">
                  <c:v>-7.8954231364996592E-3</c:v>
                </c:pt>
                <c:pt idx="2442">
                  <c:v>-7.9008678594769E-3</c:v>
                </c:pt>
                <c:pt idx="2443">
                  <c:v>-7.9062820728719192E-3</c:v>
                </c:pt>
                <c:pt idx="2444">
                  <c:v>-7.9116636978273907E-3</c:v>
                </c:pt>
                <c:pt idx="2445">
                  <c:v>-7.9170106986142103E-3</c:v>
                </c:pt>
                <c:pt idx="2446">
                  <c:v>-7.9223211092865498E-3</c:v>
                </c:pt>
                <c:pt idx="2447">
                  <c:v>-7.9275929658287596E-3</c:v>
                </c:pt>
                <c:pt idx="2448">
                  <c:v>-7.9328243933988601E-3</c:v>
                </c:pt>
                <c:pt idx="2449">
                  <c:v>-7.9380135476354394E-3</c:v>
                </c:pt>
                <c:pt idx="2450">
                  <c:v>-7.9431586584401206E-3</c:v>
                </c:pt>
                <c:pt idx="2451">
                  <c:v>-7.9482580022495909E-3</c:v>
                </c:pt>
                <c:pt idx="2452">
                  <c:v>-7.9533099032059601E-3</c:v>
                </c:pt>
                <c:pt idx="2453">
                  <c:v>-7.9583127284934708E-3</c:v>
                </c:pt>
                <c:pt idx="2454">
                  <c:v>-7.9632649316035593E-3</c:v>
                </c:pt>
                <c:pt idx="2455">
                  <c:v>-7.9681650088524996E-3</c:v>
                </c:pt>
                <c:pt idx="2456">
                  <c:v>-7.9730114860030107E-3</c:v>
                </c:pt>
                <c:pt idx="2457">
                  <c:v>-7.9778029925897994E-3</c:v>
                </c:pt>
                <c:pt idx="2458">
                  <c:v>-7.9825381790276408E-3</c:v>
                </c:pt>
                <c:pt idx="2459">
                  <c:v>-7.9872157546855699E-3</c:v>
                </c:pt>
                <c:pt idx="2460">
                  <c:v>-7.9918345054139292E-3</c:v>
                </c:pt>
                <c:pt idx="2461">
                  <c:v>-7.9963932606044608E-3</c:v>
                </c:pt>
                <c:pt idx="2462">
                  <c:v>-8.0008909067001508E-3</c:v>
                </c:pt>
                <c:pt idx="2463">
                  <c:v>-8.0053263732858902E-3</c:v>
                </c:pt>
                <c:pt idx="2464">
                  <c:v>-8.0096986846656098E-3</c:v>
                </c:pt>
                <c:pt idx="2465">
                  <c:v>-8.0140068807341095E-3</c:v>
                </c:pt>
                <c:pt idx="2466">
                  <c:v>-8.0182500917104303E-3</c:v>
                </c:pt>
                <c:pt idx="2467">
                  <c:v>-8.0224274498749103E-3</c:v>
                </c:pt>
                <c:pt idx="2468">
                  <c:v>-8.0265381716332403E-3</c:v>
                </c:pt>
                <c:pt idx="2469">
                  <c:v>-8.0305814999526593E-3</c:v>
                </c:pt>
                <c:pt idx="2470">
                  <c:v>-8.0345567836137798E-3</c:v>
                </c:pt>
                <c:pt idx="2471">
                  <c:v>-8.0384633859490497E-3</c:v>
                </c:pt>
                <c:pt idx="2472">
                  <c:v>-8.0423006816988992E-3</c:v>
                </c:pt>
                <c:pt idx="2473">
                  <c:v>-8.0460681505751808E-3</c:v>
                </c:pt>
                <c:pt idx="2474">
                  <c:v>-8.0497653068772098E-3</c:v>
                </c:pt>
                <c:pt idx="2475">
                  <c:v>-8.0533917116283708E-3</c:v>
                </c:pt>
                <c:pt idx="2476">
                  <c:v>-8.0569469299152392E-3</c:v>
                </c:pt>
                <c:pt idx="2477">
                  <c:v>-8.0604305951351204E-3</c:v>
                </c:pt>
                <c:pt idx="2478">
                  <c:v>-8.0638423735250597E-3</c:v>
                </c:pt>
                <c:pt idx="2479">
                  <c:v>-8.0671819783920996E-3</c:v>
                </c:pt>
                <c:pt idx="2480">
                  <c:v>-8.0704491517848993E-3</c:v>
                </c:pt>
                <c:pt idx="2481">
                  <c:v>-8.0736436685000697E-3</c:v>
                </c:pt>
                <c:pt idx="2482">
                  <c:v>-8.0767653499048096E-3</c:v>
                </c:pt>
                <c:pt idx="2483">
                  <c:v>-8.0798140194674895E-3</c:v>
                </c:pt>
                <c:pt idx="2484">
                  <c:v>-8.0827895533749604E-3</c:v>
                </c:pt>
                <c:pt idx="2485">
                  <c:v>-8.0856918342210506E-3</c:v>
                </c:pt>
                <c:pt idx="2486">
                  <c:v>-8.0885207762461508E-3</c:v>
                </c:pt>
                <c:pt idx="2487">
                  <c:v>-8.0912763169810505E-3</c:v>
                </c:pt>
                <c:pt idx="2488">
                  <c:v>-8.0939584352661496E-3</c:v>
                </c:pt>
                <c:pt idx="2489">
                  <c:v>-8.0965671321086008E-3</c:v>
                </c:pt>
                <c:pt idx="2490">
                  <c:v>-8.0991023612369799E-3</c:v>
                </c:pt>
                <c:pt idx="2491">
                  <c:v>-8.1015641489964093E-3</c:v>
                </c:pt>
                <c:pt idx="2492">
                  <c:v>-8.1039525219840005E-3</c:v>
                </c:pt>
                <c:pt idx="2493">
                  <c:v>-8.1062675066819606E-3</c:v>
                </c:pt>
                <c:pt idx="2494">
                  <c:v>-8.1085091528313794E-3</c:v>
                </c:pt>
                <c:pt idx="2495">
                  <c:v>-8.1106775108000795E-3</c:v>
                </c:pt>
                <c:pt idx="2496">
                  <c:v>-8.1127726299742003E-3</c:v>
                </c:pt>
                <c:pt idx="2497">
                  <c:v>-8.1147945718756196E-3</c:v>
                </c:pt>
                <c:pt idx="2498">
                  <c:v>-8.1167434044087401E-3</c:v>
                </c:pt>
                <c:pt idx="2499">
                  <c:v>-8.1186191880311103E-3</c:v>
                </c:pt>
                <c:pt idx="2500">
                  <c:v>-8.1204219768406805E-3</c:v>
                </c:pt>
                <c:pt idx="2501">
                  <c:v>-8.1221518331002999E-3</c:v>
                </c:pt>
                <c:pt idx="2502">
                  <c:v>-8.1238088101224203E-3</c:v>
                </c:pt>
                <c:pt idx="2503">
                  <c:v>-8.1253929547755593E-3</c:v>
                </c:pt>
                <c:pt idx="2504">
                  <c:v>-8.1269042998988392E-3</c:v>
                </c:pt>
                <c:pt idx="2505">
                  <c:v>-8.1283428936752503E-3</c:v>
                </c:pt>
                <c:pt idx="2506">
                  <c:v>-8.1297087555113508E-3</c:v>
                </c:pt>
                <c:pt idx="2507">
                  <c:v>-8.1310018911816603E-3</c:v>
                </c:pt>
                <c:pt idx="2508">
                  <c:v>-8.1322223220452097E-3</c:v>
                </c:pt>
                <c:pt idx="2509">
                  <c:v>-8.1333700435366595E-3</c:v>
                </c:pt>
                <c:pt idx="2510">
                  <c:v>-8.1344450266020302E-3</c:v>
                </c:pt>
                <c:pt idx="2511">
                  <c:v>-8.1354472477419299E-3</c:v>
                </c:pt>
                <c:pt idx="2512">
                  <c:v>-8.1363766489988901E-3</c:v>
                </c:pt>
                <c:pt idx="2513">
                  <c:v>-8.1372331796250794E-3</c:v>
                </c:pt>
                <c:pt idx="2514">
                  <c:v>-8.1380167611978197E-3</c:v>
                </c:pt>
                <c:pt idx="2515">
                  <c:v>-8.1387272591525103E-3</c:v>
                </c:pt>
                <c:pt idx="2516">
                  <c:v>-8.1393646283200605E-3</c:v>
                </c:pt>
                <c:pt idx="2517">
                  <c:v>-8.1399287441703098E-3</c:v>
                </c:pt>
                <c:pt idx="2518">
                  <c:v>-8.1404194750989804E-3</c:v>
                </c:pt>
                <c:pt idx="2519">
                  <c:v>-8.1408366734106799E-3</c:v>
                </c:pt>
                <c:pt idx="2520">
                  <c:v>-8.1411801760359597E-3</c:v>
                </c:pt>
                <c:pt idx="2521">
                  <c:v>-8.1414498105416497E-3</c:v>
                </c:pt>
                <c:pt idx="2522">
                  <c:v>-8.1416454056891397E-3</c:v>
                </c:pt>
                <c:pt idx="2523">
                  <c:v>-8.1417667674666301E-3</c:v>
                </c:pt>
                <c:pt idx="2524">
                  <c:v>-8.1418136916005003E-3</c:v>
                </c:pt>
                <c:pt idx="2525">
                  <c:v>-8.1417859643863992E-3</c:v>
                </c:pt>
                <c:pt idx="2526">
                  <c:v>-8.1416833797395994E-3</c:v>
                </c:pt>
                <c:pt idx="2527">
                  <c:v>-8.1415056886431202E-3</c:v>
                </c:pt>
                <c:pt idx="2528">
                  <c:v>-8.1412526594489294E-3</c:v>
                </c:pt>
                <c:pt idx="2529">
                  <c:v>-8.1409240557684791E-3</c:v>
                </c:pt>
                <c:pt idx="2530">
                  <c:v>-8.1405196550751093E-3</c:v>
                </c:pt>
                <c:pt idx="2531">
                  <c:v>-8.1400391983087895E-3</c:v>
                </c:pt>
                <c:pt idx="2532">
                  <c:v>-8.1394824347337993E-3</c:v>
                </c:pt>
                <c:pt idx="2533">
                  <c:v>-8.1388491149846209E-3</c:v>
                </c:pt>
                <c:pt idx="2534">
                  <c:v>-8.1381390180057106E-3</c:v>
                </c:pt>
                <c:pt idx="2535">
                  <c:v>-8.1373519110639406E-3</c:v>
                </c:pt>
                <c:pt idx="2536">
                  <c:v>-8.1364875797283309E-3</c:v>
                </c:pt>
                <c:pt idx="2537">
                  <c:v>-8.1355457946704207E-3</c:v>
                </c:pt>
                <c:pt idx="2538">
                  <c:v>-8.1345263387895793E-3</c:v>
                </c:pt>
                <c:pt idx="2539">
                  <c:v>-8.1334290440128899E-3</c:v>
                </c:pt>
                <c:pt idx="2540">
                  <c:v>-8.1322537298136495E-3</c:v>
                </c:pt>
                <c:pt idx="2541">
                  <c:v>-8.1310002404294708E-3</c:v>
                </c:pt>
                <c:pt idx="2542">
                  <c:v>-8.1296684382237104E-3</c:v>
                </c:pt>
                <c:pt idx="2543">
                  <c:v>-8.1282582112209099E-3</c:v>
                </c:pt>
                <c:pt idx="2544">
                  <c:v>-8.1267694612745401E-3</c:v>
                </c:pt>
                <c:pt idx="2545">
                  <c:v>-8.1252021144456194E-3</c:v>
                </c:pt>
                <c:pt idx="2546">
                  <c:v>-8.1235561614602901E-3</c:v>
                </c:pt>
                <c:pt idx="2547">
                  <c:v>-8.1218315628516103E-3</c:v>
                </c:pt>
                <c:pt idx="2548">
                  <c:v>-8.1200283591711699E-3</c:v>
                </c:pt>
                <c:pt idx="2549">
                  <c:v>-8.1181466106025005E-3</c:v>
                </c:pt>
                <c:pt idx="2550">
                  <c:v>-8.1161864177583705E-3</c:v>
                </c:pt>
                <c:pt idx="2551">
                  <c:v>-8.1141479013186E-3</c:v>
                </c:pt>
                <c:pt idx="2552">
                  <c:v>-8.1120312517930296E-3</c:v>
                </c:pt>
                <c:pt idx="2553">
                  <c:v>-8.1098366923656202E-3</c:v>
                </c:pt>
                <c:pt idx="2554">
                  <c:v>-8.1075644841477803E-3</c:v>
                </c:pt>
                <c:pt idx="2555">
                  <c:v>-8.1052149391103792E-3</c:v>
                </c:pt>
                <c:pt idx="2556">
                  <c:v>-8.1027883795023407E-3</c:v>
                </c:pt>
                <c:pt idx="2557">
                  <c:v>-8.1002852561833302E-3</c:v>
                </c:pt>
                <c:pt idx="2558">
                  <c:v>-8.0977060246532496E-3</c:v>
                </c:pt>
                <c:pt idx="2559">
                  <c:v>-8.0950511974427694E-3</c:v>
                </c:pt>
                <c:pt idx="2560">
                  <c:v>-8.0923213560540296E-3</c:v>
                </c:pt>
                <c:pt idx="2561">
                  <c:v>-8.0895170834429497E-3</c:v>
                </c:pt>
                <c:pt idx="2562">
                  <c:v>-8.0866390958277603E-3</c:v>
                </c:pt>
                <c:pt idx="2563">
                  <c:v>-8.0836881335098094E-3</c:v>
                </c:pt>
                <c:pt idx="2564">
                  <c:v>-8.0806649957128295E-3</c:v>
                </c:pt>
                <c:pt idx="2565">
                  <c:v>-8.0775705412622495E-3</c:v>
                </c:pt>
                <c:pt idx="2566">
                  <c:v>-8.0744057012262609E-3</c:v>
                </c:pt>
                <c:pt idx="2567">
                  <c:v>-8.0711714547745395E-3</c:v>
                </c:pt>
                <c:pt idx="2568">
                  <c:v>-8.0678688528827893E-3</c:v>
                </c:pt>
                <c:pt idx="2569">
                  <c:v>-8.0644990026692807E-3</c:v>
                </c:pt>
                <c:pt idx="2570">
                  <c:v>-8.0610630863897307E-3</c:v>
                </c:pt>
                <c:pt idx="2571">
                  <c:v>-8.0575623526944595E-3</c:v>
                </c:pt>
                <c:pt idx="2572">
                  <c:v>-8.0539981027422693E-3</c:v>
                </c:pt>
                <c:pt idx="2573">
                  <c:v>-8.0503716983103494E-3</c:v>
                </c:pt>
                <c:pt idx="2574">
                  <c:v>-8.0466845783401502E-3</c:v>
                </c:pt>
                <c:pt idx="2575">
                  <c:v>-8.0429382656651196E-3</c:v>
                </c:pt>
                <c:pt idx="2576">
                  <c:v>-8.0391342850505108E-3</c:v>
                </c:pt>
                <c:pt idx="2577">
                  <c:v>-8.0352742825306692E-3</c:v>
                </c:pt>
                <c:pt idx="2578">
                  <c:v>-8.0313599299906297E-3</c:v>
                </c:pt>
                <c:pt idx="2579">
                  <c:v>-8.0273929821172603E-3</c:v>
                </c:pt>
                <c:pt idx="2580">
                  <c:v>-8.0233752523105606E-3</c:v>
                </c:pt>
                <c:pt idx="2581">
                  <c:v>-8.0193086137756997E-3</c:v>
                </c:pt>
                <c:pt idx="2582">
                  <c:v>-8.0151949858126501E-3</c:v>
                </c:pt>
                <c:pt idx="2583">
                  <c:v>-8.0110363818688898E-3</c:v>
                </c:pt>
                <c:pt idx="2584">
                  <c:v>-8.00683483881196E-3</c:v>
                </c:pt>
                <c:pt idx="2585">
                  <c:v>-8.0025924688979996E-3</c:v>
                </c:pt>
                <c:pt idx="2586">
                  <c:v>-7.9983114139340703E-3</c:v>
                </c:pt>
                <c:pt idx="2587">
                  <c:v>-7.99399390392227E-3</c:v>
                </c:pt>
                <c:pt idx="2588">
                  <c:v>-7.9896421667239505E-3</c:v>
                </c:pt>
                <c:pt idx="2589">
                  <c:v>-7.9852585029335302E-3</c:v>
                </c:pt>
                <c:pt idx="2590">
                  <c:v>-7.9808452788481098E-3</c:v>
                </c:pt>
                <c:pt idx="2591">
                  <c:v>-7.9764049093416708E-3</c:v>
                </c:pt>
                <c:pt idx="2592">
                  <c:v>-7.9719398499960396E-3</c:v>
                </c:pt>
                <c:pt idx="2593">
                  <c:v>-7.9674525536063603E-3</c:v>
                </c:pt>
                <c:pt idx="2594">
                  <c:v>-7.9629455567954092E-3</c:v>
                </c:pt>
                <c:pt idx="2595">
                  <c:v>-7.9584213991588399E-3</c:v>
                </c:pt>
                <c:pt idx="2596">
                  <c:v>-7.9538826697131207E-3</c:v>
                </c:pt>
                <c:pt idx="2597">
                  <c:v>-7.9493319928196395E-3</c:v>
                </c:pt>
                <c:pt idx="2598">
                  <c:v>-7.9447720136950895E-3</c:v>
                </c:pt>
                <c:pt idx="2599">
                  <c:v>-7.9402054034787995E-3</c:v>
                </c:pt>
                <c:pt idx="2600">
                  <c:v>-7.9356348779073792E-3</c:v>
                </c:pt>
                <c:pt idx="2601">
                  <c:v>-7.9310631054837297E-3</c:v>
                </c:pt>
                <c:pt idx="2602">
                  <c:v>-7.9264928593525807E-3</c:v>
                </c:pt>
                <c:pt idx="2603">
                  <c:v>-7.9219268668158805E-3</c:v>
                </c:pt>
                <c:pt idx="2604">
                  <c:v>-7.9173679098178597E-3</c:v>
                </c:pt>
                <c:pt idx="2605">
                  <c:v>-7.9128187485244996E-3</c:v>
                </c:pt>
                <c:pt idx="2606">
                  <c:v>-7.9082821589545708E-3</c:v>
                </c:pt>
                <c:pt idx="2607">
                  <c:v>-7.9037609293332797E-3</c:v>
                </c:pt>
                <c:pt idx="2608">
                  <c:v>-7.8992578279327708E-3</c:v>
                </c:pt>
                <c:pt idx="2609">
                  <c:v>-7.8947755948373909E-3</c:v>
                </c:pt>
                <c:pt idx="2610">
                  <c:v>-7.8903170291760496E-3</c:v>
                </c:pt>
                <c:pt idx="2611">
                  <c:v>-7.8858848679988006E-3</c:v>
                </c:pt>
                <c:pt idx="2612">
                  <c:v>-7.8814818794789906E-3</c:v>
                </c:pt>
                <c:pt idx="2613">
                  <c:v>-7.8771107925220806E-3</c:v>
                </c:pt>
                <c:pt idx="2614">
                  <c:v>-7.8727743252167606E-3</c:v>
                </c:pt>
                <c:pt idx="2615">
                  <c:v>-7.8684751516112494E-3</c:v>
                </c:pt>
                <c:pt idx="2616">
                  <c:v>-7.8642159515598005E-3</c:v>
                </c:pt>
                <c:pt idx="2617">
                  <c:v>-7.8599993630251996E-3</c:v>
                </c:pt>
                <c:pt idx="2618">
                  <c:v>-7.8558279850610008E-3</c:v>
                </c:pt>
                <c:pt idx="2619">
                  <c:v>-7.8517044316016096E-3</c:v>
                </c:pt>
                <c:pt idx="2620">
                  <c:v>-7.8476312120631699E-3</c:v>
                </c:pt>
                <c:pt idx="2621">
                  <c:v>-7.8436108528430592E-3</c:v>
                </c:pt>
                <c:pt idx="2622">
                  <c:v>-7.8396458240376499E-3</c:v>
                </c:pt>
                <c:pt idx="2623">
                  <c:v>-7.8357385313646E-3</c:v>
                </c:pt>
                <c:pt idx="2624">
                  <c:v>-7.8318913659232298E-3</c:v>
                </c:pt>
                <c:pt idx="2625">
                  <c:v>-7.8281066236844006E-3</c:v>
                </c:pt>
                <c:pt idx="2626">
                  <c:v>-7.8243866473222505E-3</c:v>
                </c:pt>
                <c:pt idx="2627">
                  <c:v>-7.8207336227330906E-3</c:v>
                </c:pt>
                <c:pt idx="2628">
                  <c:v>-7.8171497436715608E-3</c:v>
                </c:pt>
                <c:pt idx="2629">
                  <c:v>-7.8136370957802501E-3</c:v>
                </c:pt>
                <c:pt idx="2630">
                  <c:v>-7.8101977546944801E-3</c:v>
                </c:pt>
                <c:pt idx="2631">
                  <c:v>-7.8068336809118798E-3</c:v>
                </c:pt>
                <c:pt idx="2632">
                  <c:v>-7.8035468200721098E-3</c:v>
                </c:pt>
                <c:pt idx="2633">
                  <c:v>-7.8003390174925602E-3</c:v>
                </c:pt>
                <c:pt idx="2634">
                  <c:v>-7.7972120715694903E-3</c:v>
                </c:pt>
                <c:pt idx="2635">
                  <c:v>-7.7941677040252698E-3</c:v>
                </c:pt>
                <c:pt idx="2636">
                  <c:v>-7.7912075640787599E-3</c:v>
                </c:pt>
                <c:pt idx="2637">
                  <c:v>-7.7883332349362004E-3</c:v>
                </c:pt>
                <c:pt idx="2638">
                  <c:v>-7.7855462259721203E-3</c:v>
                </c:pt>
                <c:pt idx="2639">
                  <c:v>-7.78284797413088E-3</c:v>
                </c:pt>
                <c:pt idx="2640">
                  <c:v>-7.7802398290185704E-3</c:v>
                </c:pt>
                <c:pt idx="2641">
                  <c:v>-7.7777230579080701E-3</c:v>
                </c:pt>
                <c:pt idx="2642">
                  <c:v>-7.7752988595083099E-3</c:v>
                </c:pt>
                <c:pt idx="2643">
                  <c:v>-7.77296835786677E-3</c:v>
                </c:pt>
                <c:pt idx="2644">
                  <c:v>-7.7707325811980496E-3</c:v>
                </c:pt>
                <c:pt idx="2645">
                  <c:v>-7.7685924748620502E-3</c:v>
                </c:pt>
                <c:pt idx="2646">
                  <c:v>-7.7665489214268002E-3</c:v>
                </c:pt>
                <c:pt idx="2647">
                  <c:v>-7.7646026969350303E-3</c:v>
                </c:pt>
                <c:pt idx="2648">
                  <c:v>-7.7627545274917796E-3</c:v>
                </c:pt>
                <c:pt idx="2649">
                  <c:v>-7.7610050281087702E-3</c:v>
                </c:pt>
                <c:pt idx="2650">
                  <c:v>-7.7593547326380401E-3</c:v>
                </c:pt>
                <c:pt idx="2651">
                  <c:v>-7.7578041040175299E-3</c:v>
                </c:pt>
                <c:pt idx="2652">
                  <c:v>-7.7563535078606404E-3</c:v>
                </c:pt>
                <c:pt idx="2653">
                  <c:v>-7.7550032498418598E-3</c:v>
                </c:pt>
                <c:pt idx="2654">
                  <c:v>-7.7537535213131397E-3</c:v>
                </c:pt>
                <c:pt idx="2655">
                  <c:v>-7.75260441702098E-3</c:v>
                </c:pt>
                <c:pt idx="2656">
                  <c:v>-7.7515559898075799E-3</c:v>
                </c:pt>
                <c:pt idx="2657">
                  <c:v>-7.7506081921700403E-3</c:v>
                </c:pt>
                <c:pt idx="2658">
                  <c:v>-7.74976089763904E-3</c:v>
                </c:pt>
                <c:pt idx="2659">
                  <c:v>-7.7490139008293303E-3</c:v>
                </c:pt>
                <c:pt idx="2660">
                  <c:v>-7.7483669068053804E-3</c:v>
                </c:pt>
                <c:pt idx="2661">
                  <c:v>-7.7478195558283698E-3</c:v>
                </c:pt>
                <c:pt idx="2662">
                  <c:v>-7.7473713918989702E-3</c:v>
                </c:pt>
                <c:pt idx="2663">
                  <c:v>-7.7470219067326497E-3</c:v>
                </c:pt>
                <c:pt idx="2664">
                  <c:v>-7.7467705000342302E-3</c:v>
                </c:pt>
                <c:pt idx="2665">
                  <c:v>-7.7466165023679203E-3</c:v>
                </c:pt>
                <c:pt idx="2666">
                  <c:v>-7.7465591644583897E-3</c:v>
                </c:pt>
                <c:pt idx="2667">
                  <c:v>-7.7465976829175697E-3</c:v>
                </c:pt>
                <c:pt idx="2668">
                  <c:v>-7.7467311540438096E-3</c:v>
                </c:pt>
                <c:pt idx="2669">
                  <c:v>-7.7469586265628302E-3</c:v>
                </c:pt>
                <c:pt idx="2670">
                  <c:v>-7.74727908080483E-3</c:v>
                </c:pt>
                <c:pt idx="2671">
                  <c:v>-7.7476914316063497E-3</c:v>
                </c:pt>
                <c:pt idx="2672">
                  <c:v>-7.7481945344396296E-3</c:v>
                </c:pt>
                <c:pt idx="2673">
                  <c:v>-7.7487871802490397E-3</c:v>
                </c:pt>
                <c:pt idx="2674">
                  <c:v>-7.7494681062538597E-3</c:v>
                </c:pt>
                <c:pt idx="2675">
                  <c:v>-7.7502359903912701E-3</c:v>
                </c:pt>
                <c:pt idx="2676">
                  <c:v>-7.7510894762794196E-3</c:v>
                </c:pt>
                <c:pt idx="2677">
                  <c:v>-7.7520271109979E-3</c:v>
                </c:pt>
                <c:pt idx="2678">
                  <c:v>-7.7530474229406503E-3</c:v>
                </c:pt>
                <c:pt idx="2679">
                  <c:v>-7.7541489067091997E-3</c:v>
                </c:pt>
                <c:pt idx="2680">
                  <c:v>-7.7553299732505097E-3</c:v>
                </c:pt>
                <c:pt idx="2681">
                  <c:v>-7.7565890341802397E-3</c:v>
                </c:pt>
                <c:pt idx="2682">
                  <c:v>-7.75792441507305E-3</c:v>
                </c:pt>
                <c:pt idx="2683">
                  <c:v>-7.7593344497764796E-3</c:v>
                </c:pt>
                <c:pt idx="2684">
                  <c:v>-7.7608174200555803E-3</c:v>
                </c:pt>
                <c:pt idx="2685">
                  <c:v>-7.7623715772887703E-3</c:v>
                </c:pt>
                <c:pt idx="2686">
                  <c:v>-7.76399511680097E-3</c:v>
                </c:pt>
                <c:pt idx="2687">
                  <c:v>-7.7656862752779002E-3</c:v>
                </c:pt>
                <c:pt idx="2688">
                  <c:v>-7.7674432219520598E-3</c:v>
                </c:pt>
                <c:pt idx="2689">
                  <c:v>-7.7692641097649598E-3</c:v>
                </c:pt>
                <c:pt idx="2690">
                  <c:v>-7.7711470729903498E-3</c:v>
                </c:pt>
                <c:pt idx="2691">
                  <c:v>-7.7730902283757296E-3</c:v>
                </c:pt>
                <c:pt idx="2692">
                  <c:v>-7.7750917014237702E-3</c:v>
                </c:pt>
                <c:pt idx="2693">
                  <c:v>-7.7771496075601503E-3</c:v>
                </c:pt>
                <c:pt idx="2694">
                  <c:v>-7.7792620054739896E-3</c:v>
                </c:pt>
                <c:pt idx="2695">
                  <c:v>-7.7814270281265701E-3</c:v>
                </c:pt>
                <c:pt idx="2696">
                  <c:v>-7.78364274565462E-3</c:v>
                </c:pt>
                <c:pt idx="2697">
                  <c:v>-7.7859072590176796E-3</c:v>
                </c:pt>
                <c:pt idx="2698">
                  <c:v>-7.7882186692177502E-3</c:v>
                </c:pt>
                <c:pt idx="2699">
                  <c:v>-7.7905750849323599E-3</c:v>
                </c:pt>
                <c:pt idx="2700">
                  <c:v>-7.7929746248919501E-3</c:v>
                </c:pt>
                <c:pt idx="2701">
                  <c:v>-7.7954154294529896E-3</c:v>
                </c:pt>
                <c:pt idx="2702">
                  <c:v>-7.7978956333871604E-3</c:v>
                </c:pt>
                <c:pt idx="2703">
                  <c:v>-7.8004134068562396E-3</c:v>
                </c:pt>
                <c:pt idx="2704">
                  <c:v>-7.8029669321463598E-3</c:v>
                </c:pt>
                <c:pt idx="2705">
                  <c:v>-7.8055544157739302E-3</c:v>
                </c:pt>
                <c:pt idx="2706">
                  <c:v>-7.8081740949996698E-3</c:v>
                </c:pt>
                <c:pt idx="2707">
                  <c:v>-7.8108242300738897E-3</c:v>
                </c:pt>
                <c:pt idx="2708">
                  <c:v>-7.8135031352377406E-3</c:v>
                </c:pt>
                <c:pt idx="2709">
                  <c:v>-7.8162090960191503E-3</c:v>
                </c:pt>
                <c:pt idx="2710">
                  <c:v>-7.8189404854389702E-3</c:v>
                </c:pt>
                <c:pt idx="2711">
                  <c:v>-7.8216956879616599E-3</c:v>
                </c:pt>
                <c:pt idx="2712">
                  <c:v>-7.8244731445530607E-3</c:v>
                </c:pt>
                <c:pt idx="2713">
                  <c:v>-7.8272713099058495E-3</c:v>
                </c:pt>
                <c:pt idx="2714">
                  <c:v>-7.8300887021865804E-3</c:v>
                </c:pt>
                <c:pt idx="2715">
                  <c:v>-7.8329238765710695E-3</c:v>
                </c:pt>
                <c:pt idx="2716">
                  <c:v>-7.8357754174276303E-3</c:v>
                </c:pt>
                <c:pt idx="2717">
                  <c:v>-7.8386419696114401E-3</c:v>
                </c:pt>
                <c:pt idx="2718">
                  <c:v>-7.8415222252212497E-3</c:v>
                </c:pt>
                <c:pt idx="2719">
                  <c:v>-7.84441492295904E-3</c:v>
                </c:pt>
                <c:pt idx="2720">
                  <c:v>-7.8473188403438195E-3</c:v>
                </c:pt>
                <c:pt idx="2721">
                  <c:v>-7.85023282090252E-3</c:v>
                </c:pt>
                <c:pt idx="2722">
                  <c:v>-7.8531557348650704E-3</c:v>
                </c:pt>
                <c:pt idx="2723">
                  <c:v>-7.8560865353835795E-3</c:v>
                </c:pt>
                <c:pt idx="2724">
                  <c:v>-7.8590242178681897E-3</c:v>
                </c:pt>
                <c:pt idx="2725">
                  <c:v>-7.8619678245428898E-3</c:v>
                </c:pt>
                <c:pt idx="2726">
                  <c:v>-7.8649164523560307E-3</c:v>
                </c:pt>
                <c:pt idx="2727">
                  <c:v>-7.8678692529189492E-3</c:v>
                </c:pt>
                <c:pt idx="2728">
                  <c:v>-7.8708254162206791E-3</c:v>
                </c:pt>
                <c:pt idx="2729">
                  <c:v>-7.8737842229909902E-3</c:v>
                </c:pt>
                <c:pt idx="2730">
                  <c:v>-7.8767449971592698E-3</c:v>
                </c:pt>
                <c:pt idx="2731">
                  <c:v>-7.8797070876492105E-3</c:v>
                </c:pt>
                <c:pt idx="2732">
                  <c:v>-7.8826699186111994E-3</c:v>
                </c:pt>
                <c:pt idx="2733">
                  <c:v>-7.8856329670342392E-3</c:v>
                </c:pt>
                <c:pt idx="2734">
                  <c:v>-7.8885957623618195E-3</c:v>
                </c:pt>
                <c:pt idx="2735">
                  <c:v>-7.8915578859141203E-3</c:v>
                </c:pt>
                <c:pt idx="2736">
                  <c:v>-7.8945189715598305E-3</c:v>
                </c:pt>
                <c:pt idx="2737">
                  <c:v>-7.8974787099760895E-3</c:v>
                </c:pt>
                <c:pt idx="2738">
                  <c:v>-7.9004368019604393E-3</c:v>
                </c:pt>
                <c:pt idx="2739">
                  <c:v>-7.9033930873825698E-3</c:v>
                </c:pt>
                <c:pt idx="2740">
                  <c:v>-7.9063473870664494E-3</c:v>
                </c:pt>
                <c:pt idx="2741">
                  <c:v>-7.9092995992391894E-3</c:v>
                </c:pt>
                <c:pt idx="2742">
                  <c:v>-7.9122496325850795E-3</c:v>
                </c:pt>
                <c:pt idx="2743">
                  <c:v>-7.9151974637891795E-3</c:v>
                </c:pt>
                <c:pt idx="2744">
                  <c:v>-7.91814309939959E-3</c:v>
                </c:pt>
                <c:pt idx="2745">
                  <c:v>-7.9210865984643691E-3</c:v>
                </c:pt>
                <c:pt idx="2746">
                  <c:v>-7.9240280791288593E-3</c:v>
                </c:pt>
                <c:pt idx="2747">
                  <c:v>-7.9269676850587407E-3</c:v>
                </c:pt>
                <c:pt idx="2748">
                  <c:v>-7.9299056029933195E-3</c:v>
                </c:pt>
                <c:pt idx="2749">
                  <c:v>-7.9328420484941504E-3</c:v>
                </c:pt>
                <c:pt idx="2750">
                  <c:v>-7.9357772760247202E-3</c:v>
                </c:pt>
                <c:pt idx="2751">
                  <c:v>-7.9387115800027604E-3</c:v>
                </c:pt>
                <c:pt idx="2752">
                  <c:v>-7.9416452944953905E-3</c:v>
                </c:pt>
                <c:pt idx="2753">
                  <c:v>-7.9445787895985106E-3</c:v>
                </c:pt>
                <c:pt idx="2754">
                  <c:v>-7.9475124200683606E-3</c:v>
                </c:pt>
                <c:pt idx="2755">
                  <c:v>-7.95044662407173E-3</c:v>
                </c:pt>
                <c:pt idx="2756">
                  <c:v>-7.95338182703389E-3</c:v>
                </c:pt>
                <c:pt idx="2757">
                  <c:v>-7.9563184672593792E-3</c:v>
                </c:pt>
                <c:pt idx="2758">
                  <c:v>-7.9592570454728503E-3</c:v>
                </c:pt>
                <c:pt idx="2759">
                  <c:v>-7.9621980628813704E-3</c:v>
                </c:pt>
                <c:pt idx="2760">
                  <c:v>-7.9651420467275504E-3</c:v>
                </c:pt>
                <c:pt idx="2761">
                  <c:v>-7.9680895373300704E-3</c:v>
                </c:pt>
                <c:pt idx="2762">
                  <c:v>-7.9710411000495397E-3</c:v>
                </c:pt>
                <c:pt idx="2763">
                  <c:v>-7.9739973030863304E-3</c:v>
                </c:pt>
                <c:pt idx="2764">
                  <c:v>-7.9769587006022196E-3</c:v>
                </c:pt>
                <c:pt idx="2765">
                  <c:v>-7.9799259055594596E-3</c:v>
                </c:pt>
                <c:pt idx="2766">
                  <c:v>-7.9828995112651898E-3</c:v>
                </c:pt>
                <c:pt idx="2767">
                  <c:v>-7.9858801290130406E-3</c:v>
                </c:pt>
                <c:pt idx="2768">
                  <c:v>-7.9888683798450804E-3</c:v>
                </c:pt>
                <c:pt idx="2769">
                  <c:v>-7.9918648736607596E-3</c:v>
                </c:pt>
                <c:pt idx="2770">
                  <c:v>-7.9948702339038002E-3</c:v>
                </c:pt>
                <c:pt idx="2771">
                  <c:v>-7.9978850913699807E-3</c:v>
                </c:pt>
                <c:pt idx="2772">
                  <c:v>-8.0009100636628302E-3</c:v>
                </c:pt>
                <c:pt idx="2773">
                  <c:v>-8.0039457678545197E-3</c:v>
                </c:pt>
                <c:pt idx="2774">
                  <c:v>-8.0069928143658292E-3</c:v>
                </c:pt>
                <c:pt idx="2775">
                  <c:v>-8.0100518154849094E-3</c:v>
                </c:pt>
                <c:pt idx="2776">
                  <c:v>-8.0131233683986593E-3</c:v>
                </c:pt>
                <c:pt idx="2777">
                  <c:v>-8.0162081038758007E-3</c:v>
                </c:pt>
                <c:pt idx="2778">
                  <c:v>-8.0193066018517008E-3</c:v>
                </c:pt>
                <c:pt idx="2779">
                  <c:v>-8.0224194664876795E-3</c:v>
                </c:pt>
                <c:pt idx="2780">
                  <c:v>-8.0255472731992298E-3</c:v>
                </c:pt>
                <c:pt idx="2781">
                  <c:v>-8.0286905949259503E-3</c:v>
                </c:pt>
                <c:pt idx="2782">
                  <c:v>-8.0318500031106993E-3</c:v>
                </c:pt>
                <c:pt idx="2783">
                  <c:v>-8.03502603612616E-3</c:v>
                </c:pt>
                <c:pt idx="2784">
                  <c:v>-8.0382192323924205E-3</c:v>
                </c:pt>
                <c:pt idx="2785">
                  <c:v>-8.0414301213775005E-3</c:v>
                </c:pt>
                <c:pt idx="2786">
                  <c:v>-8.0446592225245795E-3</c:v>
                </c:pt>
                <c:pt idx="2787">
                  <c:v>-8.0479070502062298E-3</c:v>
                </c:pt>
                <c:pt idx="2788">
                  <c:v>-8.0511740788149298E-3</c:v>
                </c:pt>
                <c:pt idx="2789">
                  <c:v>-8.0544607930272197E-3</c:v>
                </c:pt>
                <c:pt idx="2790">
                  <c:v>-8.0577676429307108E-3</c:v>
                </c:pt>
                <c:pt idx="2791">
                  <c:v>-8.0610951040043597E-3</c:v>
                </c:pt>
                <c:pt idx="2792">
                  <c:v>-8.0644436134379993E-3</c:v>
                </c:pt>
                <c:pt idx="2793">
                  <c:v>-8.0678136123079301E-3</c:v>
                </c:pt>
                <c:pt idx="2794">
                  <c:v>-8.0712055058315205E-3</c:v>
                </c:pt>
                <c:pt idx="2795">
                  <c:v>-8.0746196966956403E-3</c:v>
                </c:pt>
                <c:pt idx="2796">
                  <c:v>-8.0780565819624593E-3</c:v>
                </c:pt>
                <c:pt idx="2797">
                  <c:v>-8.0815165465175191E-3</c:v>
                </c:pt>
                <c:pt idx="2798">
                  <c:v>-8.0849999263947394E-3</c:v>
                </c:pt>
                <c:pt idx="2799">
                  <c:v>-8.0885071018194296E-3</c:v>
                </c:pt>
                <c:pt idx="2800">
                  <c:v>-8.09203844513646E-3</c:v>
                </c:pt>
                <c:pt idx="2801">
                  <c:v>-8.0955943061627698E-3</c:v>
                </c:pt>
                <c:pt idx="2802">
                  <c:v>-8.0991750258219194E-3</c:v>
                </c:pt>
                <c:pt idx="2803">
                  <c:v>-8.1027809239425305E-3</c:v>
                </c:pt>
                <c:pt idx="2804">
                  <c:v>-8.1064123159323102E-3</c:v>
                </c:pt>
                <c:pt idx="2805">
                  <c:v>-8.1100695233804997E-3</c:v>
                </c:pt>
                <c:pt idx="2806">
                  <c:v>-8.1137528588697203E-3</c:v>
                </c:pt>
                <c:pt idx="2807">
                  <c:v>-8.1174626327524292E-3</c:v>
                </c:pt>
                <c:pt idx="2808">
                  <c:v>-8.1211991616553098E-3</c:v>
                </c:pt>
                <c:pt idx="2809">
                  <c:v>-8.1249627263873803E-3</c:v>
                </c:pt>
                <c:pt idx="2810">
                  <c:v>-8.1287536177835594E-3</c:v>
                </c:pt>
                <c:pt idx="2811">
                  <c:v>-8.1325721562210702E-3</c:v>
                </c:pt>
                <c:pt idx="2812">
                  <c:v>-8.1364186590608296E-3</c:v>
                </c:pt>
                <c:pt idx="2813">
                  <c:v>-8.1402934094057695E-3</c:v>
                </c:pt>
                <c:pt idx="2814">
                  <c:v>-8.1441967056950105E-3</c:v>
                </c:pt>
                <c:pt idx="2815">
                  <c:v>-8.1481288802595902E-3</c:v>
                </c:pt>
                <c:pt idx="2816">
                  <c:v>-8.1520902490631406E-3</c:v>
                </c:pt>
                <c:pt idx="2817">
                  <c:v>-8.1560811361957794E-3</c:v>
                </c:pt>
                <c:pt idx="2818">
                  <c:v>-8.1601018851509E-3</c:v>
                </c:pt>
                <c:pt idx="2819">
                  <c:v>-8.1641528139906692E-3</c:v>
                </c:pt>
                <c:pt idx="2820">
                  <c:v>-8.1682342618496807E-3</c:v>
                </c:pt>
                <c:pt idx="2821">
                  <c:v>-8.1723466183391894E-3</c:v>
                </c:pt>
                <c:pt idx="2822">
                  <c:v>-8.1764902641337303E-3</c:v>
                </c:pt>
                <c:pt idx="2823">
                  <c:v>-8.1806655654758902E-3</c:v>
                </c:pt>
                <c:pt idx="2824">
                  <c:v>-8.1848729331978499E-3</c:v>
                </c:pt>
                <c:pt idx="2825">
                  <c:v>-8.1891127700014603E-3</c:v>
                </c:pt>
                <c:pt idx="2826">
                  <c:v>-8.1933855216713408E-3</c:v>
                </c:pt>
                <c:pt idx="2827">
                  <c:v>-8.1976916408840299E-3</c:v>
                </c:pt>
                <c:pt idx="2828">
                  <c:v>-8.2020315495397803E-3</c:v>
                </c:pt>
                <c:pt idx="2829">
                  <c:v>-8.2064057592965301E-3</c:v>
                </c:pt>
                <c:pt idx="2830">
                  <c:v>-8.2108147699709397E-3</c:v>
                </c:pt>
                <c:pt idx="2831">
                  <c:v>-8.2152591125982093E-3</c:v>
                </c:pt>
                <c:pt idx="2832">
                  <c:v>-8.2197393052876305E-3</c:v>
                </c:pt>
                <c:pt idx="2833">
                  <c:v>-8.2242559448370799E-3</c:v>
                </c:pt>
                <c:pt idx="2834">
                  <c:v>-8.2288095864267302E-3</c:v>
                </c:pt>
                <c:pt idx="2835">
                  <c:v>-8.2334008554429492E-3</c:v>
                </c:pt>
                <c:pt idx="2836">
                  <c:v>-8.2380303681316002E-3</c:v>
                </c:pt>
                <c:pt idx="2837">
                  <c:v>-8.2426988014231307E-3</c:v>
                </c:pt>
                <c:pt idx="2838">
                  <c:v>-8.2474068207395307E-3</c:v>
                </c:pt>
                <c:pt idx="2839">
                  <c:v>-8.2521551134008397E-3</c:v>
                </c:pt>
                <c:pt idx="2840">
                  <c:v>-8.2569444184918701E-3</c:v>
                </c:pt>
                <c:pt idx="2841">
                  <c:v>-8.2617754756108205E-3</c:v>
                </c:pt>
                <c:pt idx="2842">
                  <c:v>-8.2666490726904206E-3</c:v>
                </c:pt>
                <c:pt idx="2843">
                  <c:v>-8.2715659720920699E-3</c:v>
                </c:pt>
                <c:pt idx="2844">
                  <c:v>-8.2765270333142408E-3</c:v>
                </c:pt>
                <c:pt idx="2845">
                  <c:v>-8.2815331219194092E-3</c:v>
                </c:pt>
                <c:pt idx="2846">
                  <c:v>-8.2865850724095202E-3</c:v>
                </c:pt>
                <c:pt idx="2847">
                  <c:v>-8.2916838137795396E-3</c:v>
                </c:pt>
                <c:pt idx="2848">
                  <c:v>-8.2968302301727592E-3</c:v>
                </c:pt>
                <c:pt idx="2849">
                  <c:v>-8.3020252827145299E-3</c:v>
                </c:pt>
                <c:pt idx="2850">
                  <c:v>-8.3072699351923393E-3</c:v>
                </c:pt>
                <c:pt idx="2851">
                  <c:v>-8.3125651594099306E-3</c:v>
                </c:pt>
                <c:pt idx="2852">
                  <c:v>-8.3179119732025002E-3</c:v>
                </c:pt>
                <c:pt idx="2853">
                  <c:v>-8.3233114122351296E-3</c:v>
                </c:pt>
                <c:pt idx="2854">
                  <c:v>-8.3287645137586196E-3</c:v>
                </c:pt>
                <c:pt idx="2855">
                  <c:v>-8.3342723742523498E-3</c:v>
                </c:pt>
                <c:pt idx="2856">
                  <c:v>-8.3398360611824894E-3</c:v>
                </c:pt>
                <c:pt idx="2857">
                  <c:v>-8.3454567108550599E-3</c:v>
                </c:pt>
                <c:pt idx="2858">
                  <c:v>-8.3511354191139597E-3</c:v>
                </c:pt>
                <c:pt idx="2859">
                  <c:v>-8.3568733529666706E-3</c:v>
                </c:pt>
                <c:pt idx="2860">
                  <c:v>-8.3626716978245606E-3</c:v>
                </c:pt>
                <c:pt idx="2861">
                  <c:v>-8.3685315927399494E-3</c:v>
                </c:pt>
                <c:pt idx="2862">
                  <c:v>-8.3744542510125995E-3</c:v>
                </c:pt>
                <c:pt idx="2863">
                  <c:v>-8.3804408399810199E-3</c:v>
                </c:pt>
                <c:pt idx="2864">
                  <c:v>-8.3864925762698692E-3</c:v>
                </c:pt>
                <c:pt idx="2865">
                  <c:v>-8.3926106575633996E-3</c:v>
                </c:pt>
                <c:pt idx="2866">
                  <c:v>-8.3987963360280301E-3</c:v>
                </c:pt>
                <c:pt idx="2867">
                  <c:v>-8.4050508067033299E-3</c:v>
                </c:pt>
                <c:pt idx="2868">
                  <c:v>-8.4113753510537004E-3</c:v>
                </c:pt>
                <c:pt idx="2869">
                  <c:v>-8.4177711882655396E-3</c:v>
                </c:pt>
                <c:pt idx="2870">
                  <c:v>-8.4242395698463299E-3</c:v>
                </c:pt>
                <c:pt idx="2871">
                  <c:v>-8.4307817115107497E-3</c:v>
                </c:pt>
                <c:pt idx="2872">
                  <c:v>-8.4373988871599102E-3</c:v>
                </c:pt>
                <c:pt idx="2873">
                  <c:v>-8.4440923162315898E-3</c:v>
                </c:pt>
                <c:pt idx="2874">
                  <c:v>-8.4508632450762105E-3</c:v>
                </c:pt>
                <c:pt idx="2875">
                  <c:v>-8.4577128941897596E-3</c:v>
                </c:pt>
                <c:pt idx="2876">
                  <c:v>-8.46464250556196E-3</c:v>
                </c:pt>
                <c:pt idx="2877">
                  <c:v>-8.4716532451648095E-3</c:v>
                </c:pt>
                <c:pt idx="2878">
                  <c:v>-8.4787463158871607E-3</c:v>
                </c:pt>
                <c:pt idx="2879">
                  <c:v>-8.4859228924100694E-3</c:v>
                </c:pt>
                <c:pt idx="2880">
                  <c:v>-8.4931841420560795E-3</c:v>
                </c:pt>
                <c:pt idx="2881">
                  <c:v>-8.5005312169332894E-3</c:v>
                </c:pt>
                <c:pt idx="2882">
                  <c:v>-8.5079652394938494E-3</c:v>
                </c:pt>
                <c:pt idx="2883">
                  <c:v>-8.5154873119025701E-3</c:v>
                </c:pt>
                <c:pt idx="2884">
                  <c:v>-8.5230985045236501E-3</c:v>
                </c:pt>
                <c:pt idx="2885">
                  <c:v>-8.5307998734338603E-3</c:v>
                </c:pt>
                <c:pt idx="2886">
                  <c:v>-8.53859242843206E-3</c:v>
                </c:pt>
                <c:pt idx="2887">
                  <c:v>-8.54647719831674E-3</c:v>
                </c:pt>
                <c:pt idx="2888">
                  <c:v>-8.55445513250205E-3</c:v>
                </c:pt>
                <c:pt idx="2889">
                  <c:v>-8.5625271368730705E-3</c:v>
                </c:pt>
                <c:pt idx="2890">
                  <c:v>-8.5706941321280396E-3</c:v>
                </c:pt>
                <c:pt idx="2891">
                  <c:v>-8.5789570190464501E-3</c:v>
                </c:pt>
                <c:pt idx="2892">
                  <c:v>-8.5873165898749208E-3</c:v>
                </c:pt>
                <c:pt idx="2893">
                  <c:v>-8.5957736446820102E-3</c:v>
                </c:pt>
                <c:pt idx="2894">
                  <c:v>-8.6043288970358706E-3</c:v>
                </c:pt>
                <c:pt idx="2895">
                  <c:v>-8.6129830589256502E-3</c:v>
                </c:pt>
                <c:pt idx="2896">
                  <c:v>-8.62173677737719E-3</c:v>
                </c:pt>
                <c:pt idx="2897">
                  <c:v>-8.6305906419429194E-3</c:v>
                </c:pt>
                <c:pt idx="2898">
                  <c:v>-8.6395451893168992E-3</c:v>
                </c:pt>
                <c:pt idx="2899">
                  <c:v>-8.6486009483327103E-3</c:v>
                </c:pt>
                <c:pt idx="2900">
                  <c:v>-8.65775833640107E-3</c:v>
                </c:pt>
                <c:pt idx="2901">
                  <c:v>-8.6670177888590206E-3</c:v>
                </c:pt>
                <c:pt idx="2902">
                  <c:v>-8.6763796037264591E-3</c:v>
                </c:pt>
                <c:pt idx="2903">
                  <c:v>-8.6858441239501295E-3</c:v>
                </c:pt>
                <c:pt idx="2904">
                  <c:v>-8.6954115279412308E-3</c:v>
                </c:pt>
                <c:pt idx="2905">
                  <c:v>-8.7050819870559595E-3</c:v>
                </c:pt>
                <c:pt idx="2906">
                  <c:v>-8.7148556145872098E-3</c:v>
                </c:pt>
                <c:pt idx="2907">
                  <c:v>-8.7247324579563992E-3</c:v>
                </c:pt>
                <c:pt idx="2908">
                  <c:v>-8.7347124840678695E-3</c:v>
                </c:pt>
                <c:pt idx="2909">
                  <c:v>-8.7447955960248507E-3</c:v>
                </c:pt>
                <c:pt idx="2910">
                  <c:v>-8.7549816676132809E-3</c:v>
                </c:pt>
                <c:pt idx="2911">
                  <c:v>-8.7652704565157006E-3</c:v>
                </c:pt>
                <c:pt idx="2912">
                  <c:v>-8.7756617271863308E-3</c:v>
                </c:pt>
                <c:pt idx="2913">
                  <c:v>-8.7861550991112005E-3</c:v>
                </c:pt>
                <c:pt idx="2914">
                  <c:v>-8.7967501951123194E-3</c:v>
                </c:pt>
                <c:pt idx="2915">
                  <c:v>-8.8074464972551E-3</c:v>
                </c:pt>
                <c:pt idx="2916">
                  <c:v>-8.8182434289839403E-3</c:v>
                </c:pt>
                <c:pt idx="2917">
                  <c:v>-8.8291404093361597E-3</c:v>
                </c:pt>
                <c:pt idx="2918">
                  <c:v>-8.8401367550653108E-3</c:v>
                </c:pt>
                <c:pt idx="2919">
                  <c:v>-8.8512316881576708E-3</c:v>
                </c:pt>
                <c:pt idx="2920">
                  <c:v>-8.8624243741574592E-3</c:v>
                </c:pt>
                <c:pt idx="2921">
                  <c:v>-8.8737139307287494E-3</c:v>
                </c:pt>
                <c:pt idx="2922">
                  <c:v>-8.8850993749163207E-3</c:v>
                </c:pt>
                <c:pt idx="2923">
                  <c:v>-8.8965796507276592E-3</c:v>
                </c:pt>
                <c:pt idx="2924">
                  <c:v>-8.9081536696500301E-3</c:v>
                </c:pt>
                <c:pt idx="2925">
                  <c:v>-8.9198202442449005E-3</c:v>
                </c:pt>
                <c:pt idx="2926">
                  <c:v>-8.9315781751014706E-3</c:v>
                </c:pt>
                <c:pt idx="2927">
                  <c:v>-8.9434261054123394E-3</c:v>
                </c:pt>
                <c:pt idx="2928">
                  <c:v>-8.9553626617001197E-3</c:v>
                </c:pt>
                <c:pt idx="2929">
                  <c:v>-8.9673863960649906E-3</c:v>
                </c:pt>
                <c:pt idx="2930">
                  <c:v>-8.9794957657224894E-3</c:v>
                </c:pt>
                <c:pt idx="2931">
                  <c:v>-8.9916892256376897E-3</c:v>
                </c:pt>
                <c:pt idx="2932">
                  <c:v>-9.0039651182663594E-3</c:v>
                </c:pt>
                <c:pt idx="2933">
                  <c:v>-9.0163217701282692E-3</c:v>
                </c:pt>
                <c:pt idx="2934">
                  <c:v>-9.0287573953407793E-3</c:v>
                </c:pt>
                <c:pt idx="2935">
                  <c:v>-9.0412701688532705E-3</c:v>
                </c:pt>
                <c:pt idx="2936">
                  <c:v>-9.0538582072829908E-3</c:v>
                </c:pt>
                <c:pt idx="2937">
                  <c:v>-9.0665195726864108E-3</c:v>
                </c:pt>
                <c:pt idx="2938">
                  <c:v>-9.0792522504865303E-3</c:v>
                </c:pt>
                <c:pt idx="2939">
                  <c:v>-9.0920542132553305E-3</c:v>
                </c:pt>
                <c:pt idx="2940">
                  <c:v>-9.1049233408648407E-3</c:v>
                </c:pt>
                <c:pt idx="2941">
                  <c:v>-9.1178574992323395E-3</c:v>
                </c:pt>
                <c:pt idx="2942">
                  <c:v>-9.1308544635171993E-3</c:v>
                </c:pt>
                <c:pt idx="2943">
                  <c:v>-9.1439120167988892E-3</c:v>
                </c:pt>
                <c:pt idx="2944">
                  <c:v>-9.1570278425455003E-3</c:v>
                </c:pt>
                <c:pt idx="2945">
                  <c:v>-9.1701996177073093E-3</c:v>
                </c:pt>
                <c:pt idx="2946">
                  <c:v>-9.1834249471014397E-3</c:v>
                </c:pt>
                <c:pt idx="2947">
                  <c:v>-9.1967014256640594E-3</c:v>
                </c:pt>
                <c:pt idx="2948">
                  <c:v>-9.2100265888195709E-3</c:v>
                </c:pt>
                <c:pt idx="2949">
                  <c:v>-9.2233979412174993E-3</c:v>
                </c:pt>
                <c:pt idx="2950">
                  <c:v>-9.2368130002218902E-3</c:v>
                </c:pt>
                <c:pt idx="2951">
                  <c:v>-9.25026919319402E-3</c:v>
                </c:pt>
                <c:pt idx="2952">
                  <c:v>-9.2637639617503004E-3</c:v>
                </c:pt>
                <c:pt idx="2953">
                  <c:v>-9.2772946732474892E-3</c:v>
                </c:pt>
                <c:pt idx="2954">
                  <c:v>-9.2908587397550202E-3</c:v>
                </c:pt>
                <c:pt idx="2955">
                  <c:v>-9.3044534864948503E-3</c:v>
                </c:pt>
                <c:pt idx="2956">
                  <c:v>-9.3180762822691193E-3</c:v>
                </c:pt>
                <c:pt idx="2957">
                  <c:v>-9.33172442783879E-3</c:v>
                </c:pt>
                <c:pt idx="2958">
                  <c:v>-9.34539525610667E-3</c:v>
                </c:pt>
                <c:pt idx="2959">
                  <c:v>-9.3590860600296002E-3</c:v>
                </c:pt>
                <c:pt idx="2960">
                  <c:v>-9.3727941147146998E-3</c:v>
                </c:pt>
                <c:pt idx="2961">
                  <c:v>-9.3865167819669193E-3</c:v>
                </c:pt>
                <c:pt idx="2962">
                  <c:v>-9.4002512883512596E-3</c:v>
                </c:pt>
                <c:pt idx="2963">
                  <c:v>-9.4139949587896399E-3</c:v>
                </c:pt>
                <c:pt idx="2964">
                  <c:v>-9.4277450874598601E-3</c:v>
                </c:pt>
                <c:pt idx="2965">
                  <c:v>-9.4414989628325893E-3</c:v>
                </c:pt>
                <c:pt idx="2966">
                  <c:v>-9.4552539076449699E-3</c:v>
                </c:pt>
                <c:pt idx="2967">
                  <c:v>-9.4690072618620006E-3</c:v>
                </c:pt>
                <c:pt idx="2968">
                  <c:v>-9.4827563413977592E-3</c:v>
                </c:pt>
                <c:pt idx="2969">
                  <c:v>-9.4964984975290899E-3</c:v>
                </c:pt>
                <c:pt idx="2970">
                  <c:v>-9.5102311006695604E-3</c:v>
                </c:pt>
                <c:pt idx="2971">
                  <c:v>-9.5239515280330905E-3</c:v>
                </c:pt>
                <c:pt idx="2972">
                  <c:v>-9.5376572184036005E-3</c:v>
                </c:pt>
                <c:pt idx="2973">
                  <c:v>-9.5513456123841808E-3</c:v>
                </c:pt>
                <c:pt idx="2974">
                  <c:v>-9.5650141652631505E-3</c:v>
                </c:pt>
                <c:pt idx="2975">
                  <c:v>-9.5786603698289601E-3</c:v>
                </c:pt>
                <c:pt idx="2976">
                  <c:v>-9.5922817370243506E-3</c:v>
                </c:pt>
                <c:pt idx="2977">
                  <c:v>-9.6058758577489706E-3</c:v>
                </c:pt>
                <c:pt idx="2978">
                  <c:v>-9.6194403096984699E-3</c:v>
                </c:pt>
                <c:pt idx="2979">
                  <c:v>-9.6329727451534009E-3</c:v>
                </c:pt>
                <c:pt idx="2980">
                  <c:v>-9.6464708215412802E-3</c:v>
                </c:pt>
                <c:pt idx="2981">
                  <c:v>-9.6599322422399898E-3</c:v>
                </c:pt>
                <c:pt idx="2982">
                  <c:v>-9.6733547784466894E-3</c:v>
                </c:pt>
                <c:pt idx="2983">
                  <c:v>-9.6867362553890498E-3</c:v>
                </c:pt>
                <c:pt idx="2984">
                  <c:v>-9.7000745120964099E-3</c:v>
                </c:pt>
                <c:pt idx="2985">
                  <c:v>-9.7133674324084204E-3</c:v>
                </c:pt>
                <c:pt idx="2986">
                  <c:v>-9.7266129971639095E-3</c:v>
                </c:pt>
                <c:pt idx="2987">
                  <c:v>-9.7398091679768897E-3</c:v>
                </c:pt>
                <c:pt idx="2988">
                  <c:v>-9.7529539677162595E-3</c:v>
                </c:pt>
                <c:pt idx="2989">
                  <c:v>-9.7660455408006292E-3</c:v>
                </c:pt>
                <c:pt idx="2990">
                  <c:v>-9.7790820047243196E-3</c:v>
                </c:pt>
                <c:pt idx="2991">
                  <c:v>-9.7920616148155001E-3</c:v>
                </c:pt>
                <c:pt idx="2992">
                  <c:v>-9.8049826281582896E-3</c:v>
                </c:pt>
                <c:pt idx="2993">
                  <c:v>-9.8178433900018205E-3</c:v>
                </c:pt>
                <c:pt idx="2994">
                  <c:v>-9.8306422565231696E-3</c:v>
                </c:pt>
                <c:pt idx="2995">
                  <c:v>-9.8433776506033702E-3</c:v>
                </c:pt>
                <c:pt idx="2996">
                  <c:v>-9.8560480871353103E-3</c:v>
                </c:pt>
                <c:pt idx="2997">
                  <c:v>-9.8686520905702305E-3</c:v>
                </c:pt>
                <c:pt idx="2998">
                  <c:v>-9.88118828205377E-3</c:v>
                </c:pt>
                <c:pt idx="2999">
                  <c:v>-9.8936553461065092E-3</c:v>
                </c:pt>
                <c:pt idx="3000">
                  <c:v>-9.9060520110661292E-3</c:v>
                </c:pt>
                <c:pt idx="3001">
                  <c:v>-9.9183770408251305E-3</c:v>
                </c:pt>
                <c:pt idx="3002">
                  <c:v>-9.9306293191482493E-3</c:v>
                </c:pt>
                <c:pt idx="3003">
                  <c:v>-9.94280775008613E-3</c:v>
                </c:pt>
                <c:pt idx="3004">
                  <c:v>-9.9549113233458296E-3</c:v>
                </c:pt>
                <c:pt idx="3005">
                  <c:v>-9.9669390311964302E-3</c:v>
                </c:pt>
                <c:pt idx="3006">
                  <c:v>-9.9788899660364205E-3</c:v>
                </c:pt>
                <c:pt idx="3007">
                  <c:v>-9.9907632578733804E-3</c:v>
                </c:pt>
                <c:pt idx="3008">
                  <c:v>-1.0002558122749E-2</c:v>
                </c:pt>
                <c:pt idx="3009">
                  <c:v>-1.00142738075351E-2</c:v>
                </c:pt>
                <c:pt idx="3010">
                  <c:v>-1.00259096262563E-2</c:v>
                </c:pt>
                <c:pt idx="3011">
                  <c:v>-1.00374649436557E-2</c:v>
                </c:pt>
                <c:pt idx="3012">
                  <c:v>-1.0048939201635E-2</c:v>
                </c:pt>
                <c:pt idx="3013">
                  <c:v>-1.0060331873222099E-2</c:v>
                </c:pt>
                <c:pt idx="3014">
                  <c:v>-1.00716424868364E-2</c:v>
                </c:pt>
                <c:pt idx="3015">
                  <c:v>-1.0082870610740501E-2</c:v>
                </c:pt>
                <c:pt idx="3016">
                  <c:v>-1.0094015901400201E-2</c:v>
                </c:pt>
                <c:pt idx="3017">
                  <c:v>-1.01050780245812E-2</c:v>
                </c:pt>
                <c:pt idx="3018">
                  <c:v>-1.01160567185956E-2</c:v>
                </c:pt>
                <c:pt idx="3019">
                  <c:v>-1.0126951778807999E-2</c:v>
                </c:pt>
                <c:pt idx="3020">
                  <c:v>-1.01377630184842E-2</c:v>
                </c:pt>
                <c:pt idx="3021">
                  <c:v>-1.01484902960522E-2</c:v>
                </c:pt>
                <c:pt idx="3022">
                  <c:v>-1.0159133532493999E-2</c:v>
                </c:pt>
                <c:pt idx="3023">
                  <c:v>-1.01696926782638E-2</c:v>
                </c:pt>
                <c:pt idx="3024">
                  <c:v>-1.01801677560303E-2</c:v>
                </c:pt>
                <c:pt idx="3025">
                  <c:v>-1.01905588020132E-2</c:v>
                </c:pt>
                <c:pt idx="3026">
                  <c:v>-1.02008658895018E-2</c:v>
                </c:pt>
                <c:pt idx="3027">
                  <c:v>-1.02110891114775E-2</c:v>
                </c:pt>
                <c:pt idx="3028">
                  <c:v>-1.02212286498159E-2</c:v>
                </c:pt>
                <c:pt idx="3029">
                  <c:v>-1.02312846908618E-2</c:v>
                </c:pt>
                <c:pt idx="3030">
                  <c:v>-1.0241257427129599E-2</c:v>
                </c:pt>
                <c:pt idx="3031">
                  <c:v>-1.02511471488579E-2</c:v>
                </c:pt>
                <c:pt idx="3032">
                  <c:v>-1.02609541081887E-2</c:v>
                </c:pt>
                <c:pt idx="3033">
                  <c:v>-1.0270678596182E-2</c:v>
                </c:pt>
                <c:pt idx="3034">
                  <c:v>-1.0280320934999899E-2</c:v>
                </c:pt>
                <c:pt idx="3035">
                  <c:v>-1.0289881556578799E-2</c:v>
                </c:pt>
                <c:pt idx="3036">
                  <c:v>-1.02993607828332E-2</c:v>
                </c:pt>
                <c:pt idx="3037">
                  <c:v>-1.0308759069719E-2</c:v>
                </c:pt>
                <c:pt idx="3038">
                  <c:v>-1.03180768286115E-2</c:v>
                </c:pt>
                <c:pt idx="3039">
                  <c:v>-1.0327314521421599E-2</c:v>
                </c:pt>
                <c:pt idx="3040">
                  <c:v>-1.0336472594169799E-2</c:v>
                </c:pt>
                <c:pt idx="3041">
                  <c:v>-1.0345551597898E-2</c:v>
                </c:pt>
                <c:pt idx="3042">
                  <c:v>-1.0354551986028601E-2</c:v>
                </c:pt>
                <c:pt idx="3043">
                  <c:v>-1.0363474269661299E-2</c:v>
                </c:pt>
                <c:pt idx="3044">
                  <c:v>-1.03723190147978E-2</c:v>
                </c:pt>
                <c:pt idx="3045">
                  <c:v>-1.0381086780600301E-2</c:v>
                </c:pt>
                <c:pt idx="3046">
                  <c:v>-1.0389778127737E-2</c:v>
                </c:pt>
                <c:pt idx="3047">
                  <c:v>-1.0398393608733099E-2</c:v>
                </c:pt>
                <c:pt idx="3048">
                  <c:v>-1.04069338147664E-2</c:v>
                </c:pt>
                <c:pt idx="3049">
                  <c:v>-1.0415399307858699E-2</c:v>
                </c:pt>
                <c:pt idx="3050">
                  <c:v>-1.04237907038342E-2</c:v>
                </c:pt>
                <c:pt idx="3051">
                  <c:v>-1.04321085921175E-2</c:v>
                </c:pt>
                <c:pt idx="3052">
                  <c:v>-1.04403535788737E-2</c:v>
                </c:pt>
                <c:pt idx="3053">
                  <c:v>-1.0448526269366499E-2</c:v>
                </c:pt>
                <c:pt idx="3054">
                  <c:v>-1.0456627298756901E-2</c:v>
                </c:pt>
                <c:pt idx="3055">
                  <c:v>-1.0464657272368399E-2</c:v>
                </c:pt>
                <c:pt idx="3056">
                  <c:v>-1.04726168306866E-2</c:v>
                </c:pt>
                <c:pt idx="3057">
                  <c:v>-1.0480506620073399E-2</c:v>
                </c:pt>
                <c:pt idx="3058">
                  <c:v>-1.04883272248144E-2</c:v>
                </c:pt>
                <c:pt idx="3059">
                  <c:v>-1.0496079292636599E-2</c:v>
                </c:pt>
                <c:pt idx="3060">
                  <c:v>-1.05037634216485E-2</c:v>
                </c:pt>
                <c:pt idx="3061">
                  <c:v>-1.0511380252351699E-2</c:v>
                </c:pt>
                <c:pt idx="3062">
                  <c:v>-1.0518930425337501E-2</c:v>
                </c:pt>
                <c:pt idx="3063">
                  <c:v>-1.0526414542112301E-2</c:v>
                </c:pt>
                <c:pt idx="3064">
                  <c:v>-1.05338332264757E-2</c:v>
                </c:pt>
                <c:pt idx="3065">
                  <c:v>-1.0541187087976699E-2</c:v>
                </c:pt>
                <c:pt idx="3066">
                  <c:v>-1.05484767516406E-2</c:v>
                </c:pt>
                <c:pt idx="3067">
                  <c:v>-1.0555702839368899E-2</c:v>
                </c:pt>
                <c:pt idx="3068">
                  <c:v>-1.0562865930393701E-2</c:v>
                </c:pt>
                <c:pt idx="3069">
                  <c:v>-1.05699666860472E-2</c:v>
                </c:pt>
                <c:pt idx="3070">
                  <c:v>-1.05770056801919E-2</c:v>
                </c:pt>
                <c:pt idx="3071">
                  <c:v>-1.0583983534258001E-2</c:v>
                </c:pt>
                <c:pt idx="3072">
                  <c:v>-1.05909008377624E-2</c:v>
                </c:pt>
                <c:pt idx="3073">
                  <c:v>-1.0597758174432899E-2</c:v>
                </c:pt>
                <c:pt idx="3074">
                  <c:v>-1.06045561632955E-2</c:v>
                </c:pt>
                <c:pt idx="3075">
                  <c:v>-1.0611295373979601E-2</c:v>
                </c:pt>
                <c:pt idx="3076">
                  <c:v>-1.06179763907284E-2</c:v>
                </c:pt>
                <c:pt idx="3077">
                  <c:v>-1.06245998190356E-2</c:v>
                </c:pt>
                <c:pt idx="3078">
                  <c:v>-1.0631166211104499E-2</c:v>
                </c:pt>
                <c:pt idx="3079">
                  <c:v>-1.0637676184465299E-2</c:v>
                </c:pt>
                <c:pt idx="3080">
                  <c:v>-1.0644130305919E-2</c:v>
                </c:pt>
                <c:pt idx="3081">
                  <c:v>-1.0650529173178901E-2</c:v>
                </c:pt>
                <c:pt idx="3082">
                  <c:v>-1.0656873354586101E-2</c:v>
                </c:pt>
                <c:pt idx="3083">
                  <c:v>-1.0663163432414699E-2</c:v>
                </c:pt>
                <c:pt idx="3084">
                  <c:v>-1.0669399970705399E-2</c:v>
                </c:pt>
                <c:pt idx="3085">
                  <c:v>-1.06755835667156E-2</c:v>
                </c:pt>
                <c:pt idx="3086">
                  <c:v>-1.0681714770141E-2</c:v>
                </c:pt>
                <c:pt idx="3087">
                  <c:v>-1.06877941868925E-2</c:v>
                </c:pt>
                <c:pt idx="3088">
                  <c:v>-1.06938223712576E-2</c:v>
                </c:pt>
                <c:pt idx="3089">
                  <c:v>-1.06997998981472E-2</c:v>
                </c:pt>
                <c:pt idx="3090">
                  <c:v>-1.07057273726222E-2</c:v>
                </c:pt>
                <c:pt idx="3091">
                  <c:v>-1.0711605387812099E-2</c:v>
                </c:pt>
                <c:pt idx="3092">
                  <c:v>-1.07174345264701E-2</c:v>
                </c:pt>
                <c:pt idx="3093">
                  <c:v>-1.07232153818663E-2</c:v>
                </c:pt>
                <c:pt idx="3094">
                  <c:v>-1.0728948554088701E-2</c:v>
                </c:pt>
                <c:pt idx="3095">
                  <c:v>-1.0734634644251799E-2</c:v>
                </c:pt>
                <c:pt idx="3096">
                  <c:v>-1.07402742425499E-2</c:v>
                </c:pt>
                <c:pt idx="3097">
                  <c:v>-1.0745867996032599E-2</c:v>
                </c:pt>
                <c:pt idx="3098">
                  <c:v>-1.07514165299753E-2</c:v>
                </c:pt>
                <c:pt idx="3099">
                  <c:v>-1.07569204586337E-2</c:v>
                </c:pt>
                <c:pt idx="3100">
                  <c:v>-1.0762380412074999E-2</c:v>
                </c:pt>
                <c:pt idx="3101">
                  <c:v>-1.07677970456794E-2</c:v>
                </c:pt>
                <c:pt idx="3102">
                  <c:v>-1.0773171003479401E-2</c:v>
                </c:pt>
                <c:pt idx="3103">
                  <c:v>-1.0778502971191701E-2</c:v>
                </c:pt>
                <c:pt idx="3104">
                  <c:v>-1.07837935820229E-2</c:v>
                </c:pt>
                <c:pt idx="3105">
                  <c:v>-1.07890434884532E-2</c:v>
                </c:pt>
                <c:pt idx="3106">
                  <c:v>-1.07942534214514E-2</c:v>
                </c:pt>
                <c:pt idx="3107">
                  <c:v>-1.07994240668071E-2</c:v>
                </c:pt>
                <c:pt idx="3108">
                  <c:v>-1.08045561585648E-2</c:v>
                </c:pt>
                <c:pt idx="3109">
                  <c:v>-1.08096503818483E-2</c:v>
                </c:pt>
                <c:pt idx="3110">
                  <c:v>-1.0814707472296599E-2</c:v>
                </c:pt>
                <c:pt idx="3111">
                  <c:v>-1.0819728173413E-2</c:v>
                </c:pt>
                <c:pt idx="3112">
                  <c:v>-1.0824713229939499E-2</c:v>
                </c:pt>
                <c:pt idx="3113">
                  <c:v>-1.0829663420364399E-2</c:v>
                </c:pt>
                <c:pt idx="3114">
                  <c:v>-1.0834579480549901E-2</c:v>
                </c:pt>
                <c:pt idx="3115">
                  <c:v>-1.0839462256771799E-2</c:v>
                </c:pt>
                <c:pt idx="3116">
                  <c:v>-1.08443125421294E-2</c:v>
                </c:pt>
                <c:pt idx="3117">
                  <c:v>-1.0849131097176E-2</c:v>
                </c:pt>
                <c:pt idx="3118">
                  <c:v>-1.0853918753243401E-2</c:v>
                </c:pt>
                <c:pt idx="3119">
                  <c:v>-1.0858676329681899E-2</c:v>
                </c:pt>
                <c:pt idx="3120">
                  <c:v>-1.0863404707432101E-2</c:v>
                </c:pt>
                <c:pt idx="3121">
                  <c:v>-1.08681047189429E-2</c:v>
                </c:pt>
                <c:pt idx="3122">
                  <c:v>-1.0872777234737299E-2</c:v>
                </c:pt>
                <c:pt idx="3123">
                  <c:v>-1.0877423119694E-2</c:v>
                </c:pt>
                <c:pt idx="3124">
                  <c:v>-1.0882043296698301E-2</c:v>
                </c:pt>
                <c:pt idx="3125">
                  <c:v>-1.08866386396715E-2</c:v>
                </c:pt>
                <c:pt idx="3126">
                  <c:v>-1.08912100727641E-2</c:v>
                </c:pt>
                <c:pt idx="3127">
                  <c:v>-1.08957584965235E-2</c:v>
                </c:pt>
                <c:pt idx="3128">
                  <c:v>-1.0900284842366499E-2</c:v>
                </c:pt>
                <c:pt idx="3129">
                  <c:v>-1.09047900443302E-2</c:v>
                </c:pt>
                <c:pt idx="3130">
                  <c:v>-1.0909275060326599E-2</c:v>
                </c:pt>
                <c:pt idx="3131">
                  <c:v>-1.09137408379708E-2</c:v>
                </c:pt>
                <c:pt idx="3132">
                  <c:v>-1.09181883384651E-2</c:v>
                </c:pt>
                <c:pt idx="3133">
                  <c:v>-1.09226185134114E-2</c:v>
                </c:pt>
                <c:pt idx="3134">
                  <c:v>-1.0927032350858E-2</c:v>
                </c:pt>
                <c:pt idx="3135">
                  <c:v>-1.0931430808198099E-2</c:v>
                </c:pt>
                <c:pt idx="3136">
                  <c:v>-1.0935814885234599E-2</c:v>
                </c:pt>
                <c:pt idx="3137">
                  <c:v>-1.09401855489944E-2</c:v>
                </c:pt>
                <c:pt idx="3138">
                  <c:v>-1.09445437745809E-2</c:v>
                </c:pt>
                <c:pt idx="3139">
                  <c:v>-1.09488905670655E-2</c:v>
                </c:pt>
                <c:pt idx="3140">
                  <c:v>-1.0953226891951801E-2</c:v>
                </c:pt>
                <c:pt idx="3141">
                  <c:v>-1.0957553799900601E-2</c:v>
                </c:pt>
                <c:pt idx="3142">
                  <c:v>-1.09618722296557E-2</c:v>
                </c:pt>
                <c:pt idx="3143">
                  <c:v>-1.09661831699317E-2</c:v>
                </c:pt>
                <c:pt idx="3144">
                  <c:v>-1.0970487599472599E-2</c:v>
                </c:pt>
                <c:pt idx="3145">
                  <c:v>-1.097478650156E-2</c:v>
                </c:pt>
                <c:pt idx="3146">
                  <c:v>-1.09790808485193E-2</c:v>
                </c:pt>
                <c:pt idx="3147">
                  <c:v>-1.09833716144085E-2</c:v>
                </c:pt>
                <c:pt idx="3148">
                  <c:v>-1.09876597279105E-2</c:v>
                </c:pt>
                <c:pt idx="3149">
                  <c:v>-1.0991946139273401E-2</c:v>
                </c:pt>
                <c:pt idx="3150">
                  <c:v>-1.09962318023524E-2</c:v>
                </c:pt>
                <c:pt idx="3151">
                  <c:v>-1.10005176395187E-2</c:v>
                </c:pt>
                <c:pt idx="3152">
                  <c:v>-1.1004804562115901E-2</c:v>
                </c:pt>
                <c:pt idx="3153">
                  <c:v>-1.10090934739081E-2</c:v>
                </c:pt>
                <c:pt idx="3154">
                  <c:v>-1.10133852454128E-2</c:v>
                </c:pt>
                <c:pt idx="3155">
                  <c:v>-1.10176807504253E-2</c:v>
                </c:pt>
                <c:pt idx="3156">
                  <c:v>-1.1021980836706999E-2</c:v>
                </c:pt>
                <c:pt idx="3157">
                  <c:v>-1.1026286328535599E-2</c:v>
                </c:pt>
                <c:pt idx="3158">
                  <c:v>-1.10305980350576E-2</c:v>
                </c:pt>
                <c:pt idx="3159">
                  <c:v>-1.10349167315758E-2</c:v>
                </c:pt>
                <c:pt idx="3160">
                  <c:v>-1.1039243231963701E-2</c:v>
                </c:pt>
                <c:pt idx="3161">
                  <c:v>-1.10435782366921E-2</c:v>
                </c:pt>
                <c:pt idx="3162">
                  <c:v>-1.10479224786489E-2</c:v>
                </c:pt>
                <c:pt idx="3163">
                  <c:v>-1.10522766126927E-2</c:v>
                </c:pt>
                <c:pt idx="3164">
                  <c:v>-1.1056641307376099E-2</c:v>
                </c:pt>
                <c:pt idx="3165">
                  <c:v>-1.10610172073275E-2</c:v>
                </c:pt>
                <c:pt idx="3166">
                  <c:v>-1.1065404905084101E-2</c:v>
                </c:pt>
                <c:pt idx="3167">
                  <c:v>-1.10698049732002E-2</c:v>
                </c:pt>
                <c:pt idx="3168">
                  <c:v>-1.10742179644367E-2</c:v>
                </c:pt>
                <c:pt idx="3169">
                  <c:v>-1.1078644363354101E-2</c:v>
                </c:pt>
                <c:pt idx="3170">
                  <c:v>-1.1083084631594201E-2</c:v>
                </c:pt>
                <c:pt idx="3171">
                  <c:v>-1.1087539197694399E-2</c:v>
                </c:pt>
                <c:pt idx="3172">
                  <c:v>-1.1092008432698201E-2</c:v>
                </c:pt>
                <c:pt idx="3173">
                  <c:v>-1.10964927366714E-2</c:v>
                </c:pt>
                <c:pt idx="3174">
                  <c:v>-1.1100992401129E-2</c:v>
                </c:pt>
                <c:pt idx="3175">
                  <c:v>-1.1105507701545E-2</c:v>
                </c:pt>
                <c:pt idx="3176">
                  <c:v>-1.11100388770187E-2</c:v>
                </c:pt>
                <c:pt idx="3177">
                  <c:v>-1.1114586108588001E-2</c:v>
                </c:pt>
                <c:pt idx="3178">
                  <c:v>-1.11191495730322E-2</c:v>
                </c:pt>
                <c:pt idx="3179">
                  <c:v>-1.1123729343566599E-2</c:v>
                </c:pt>
                <c:pt idx="3180">
                  <c:v>-1.11283255174682E-2</c:v>
                </c:pt>
                <c:pt idx="3181">
                  <c:v>-1.1132938093887899E-2</c:v>
                </c:pt>
                <c:pt idx="3182">
                  <c:v>-1.11375670458752E-2</c:v>
                </c:pt>
                <c:pt idx="3183">
                  <c:v>-1.1142212323301599E-2</c:v>
                </c:pt>
                <c:pt idx="3184">
                  <c:v>-1.11468738422007E-2</c:v>
                </c:pt>
                <c:pt idx="3185">
                  <c:v>-1.11515514135157E-2</c:v>
                </c:pt>
                <c:pt idx="3186">
                  <c:v>-1.11562448400651E-2</c:v>
                </c:pt>
                <c:pt idx="3187">
                  <c:v>-1.11609538552121E-2</c:v>
                </c:pt>
                <c:pt idx="3188">
                  <c:v>-1.1165678176695301E-2</c:v>
                </c:pt>
                <c:pt idx="3189">
                  <c:v>-1.11704174424579E-2</c:v>
                </c:pt>
                <c:pt idx="3190">
                  <c:v>-1.11751712751054E-2</c:v>
                </c:pt>
                <c:pt idx="3191">
                  <c:v>-1.1179939220859501E-2</c:v>
                </c:pt>
                <c:pt idx="3192">
                  <c:v>-1.11847208023812E-2</c:v>
                </c:pt>
                <c:pt idx="3193">
                  <c:v>-1.11895155032532E-2</c:v>
                </c:pt>
                <c:pt idx="3194">
                  <c:v>-1.11943227298665E-2</c:v>
                </c:pt>
                <c:pt idx="3195">
                  <c:v>-1.11991418499423E-2</c:v>
                </c:pt>
                <c:pt idx="3196">
                  <c:v>-1.12039722224406E-2</c:v>
                </c:pt>
                <c:pt idx="3197">
                  <c:v>-1.12088131298164E-2</c:v>
                </c:pt>
                <c:pt idx="3198">
                  <c:v>-1.12136638218854E-2</c:v>
                </c:pt>
                <c:pt idx="3199">
                  <c:v>-1.1218523512362801E-2</c:v>
                </c:pt>
                <c:pt idx="3200">
                  <c:v>-1.12233913582364E-2</c:v>
                </c:pt>
                <c:pt idx="3201">
                  <c:v>-1.1228266463187199E-2</c:v>
                </c:pt>
                <c:pt idx="3202">
                  <c:v>-1.1233147907763801E-2</c:v>
                </c:pt>
                <c:pt idx="3203">
                  <c:v>-1.12380347356808E-2</c:v>
                </c:pt>
                <c:pt idx="3204">
                  <c:v>-1.12429259453442E-2</c:v>
                </c:pt>
                <c:pt idx="3205">
                  <c:v>-1.12478204899868E-2</c:v>
                </c:pt>
                <c:pt idx="3206">
                  <c:v>-1.12527173158843E-2</c:v>
                </c:pt>
                <c:pt idx="3207">
                  <c:v>-1.12576153211307E-2</c:v>
                </c:pt>
                <c:pt idx="3208">
                  <c:v>-1.1262513334992501E-2</c:v>
                </c:pt>
                <c:pt idx="3209">
                  <c:v>-1.1267410173067901E-2</c:v>
                </c:pt>
                <c:pt idx="3210">
                  <c:v>-1.12723046852342E-2</c:v>
                </c:pt>
                <c:pt idx="3211">
                  <c:v>-1.12771955968573E-2</c:v>
                </c:pt>
                <c:pt idx="3212">
                  <c:v>-1.12820816454961E-2</c:v>
                </c:pt>
                <c:pt idx="3213">
                  <c:v>-1.12869615403943E-2</c:v>
                </c:pt>
                <c:pt idx="3214">
                  <c:v>-1.1291833972486899E-2</c:v>
                </c:pt>
                <c:pt idx="3215">
                  <c:v>-1.12966975894694E-2</c:v>
                </c:pt>
                <c:pt idx="3216">
                  <c:v>-1.1301551059623501E-2</c:v>
                </c:pt>
                <c:pt idx="3217">
                  <c:v>-1.1306392964588401E-2</c:v>
                </c:pt>
                <c:pt idx="3218">
                  <c:v>-1.1311221896060999E-2</c:v>
                </c:pt>
                <c:pt idx="3219">
                  <c:v>-1.13160364568387E-2</c:v>
                </c:pt>
                <c:pt idx="3220">
                  <c:v>-1.1320835194047901E-2</c:v>
                </c:pt>
                <c:pt idx="3221">
                  <c:v>-1.13256166693903E-2</c:v>
                </c:pt>
                <c:pt idx="3222">
                  <c:v>-1.1330379448599499E-2</c:v>
                </c:pt>
                <c:pt idx="3223">
                  <c:v>-1.13351220667668E-2</c:v>
                </c:pt>
                <c:pt idx="3224">
                  <c:v>-1.1339843043710199E-2</c:v>
                </c:pt>
                <c:pt idx="3225">
                  <c:v>-1.1344540893909599E-2</c:v>
                </c:pt>
                <c:pt idx="3226">
                  <c:v>-1.1349214139857299E-2</c:v>
                </c:pt>
                <c:pt idx="3227">
                  <c:v>-1.1353861288493999E-2</c:v>
                </c:pt>
                <c:pt idx="3228">
                  <c:v>-1.13584808602794E-2</c:v>
                </c:pt>
                <c:pt idx="3229">
                  <c:v>-1.1363071416321299E-2</c:v>
                </c:pt>
                <c:pt idx="3230">
                  <c:v>-1.1367631488124001E-2</c:v>
                </c:pt>
                <c:pt idx="3231">
                  <c:v>-1.13721595848865E-2</c:v>
                </c:pt>
                <c:pt idx="3232">
                  <c:v>-1.13766542337692E-2</c:v>
                </c:pt>
                <c:pt idx="3233">
                  <c:v>-1.13811139877159E-2</c:v>
                </c:pt>
                <c:pt idx="3234">
                  <c:v>-1.13855374229522E-2</c:v>
                </c:pt>
                <c:pt idx="3235">
                  <c:v>-1.1389923114883099E-2</c:v>
                </c:pt>
                <c:pt idx="3236">
                  <c:v>-1.1394269670363701E-2</c:v>
                </c:pt>
                <c:pt idx="3237">
                  <c:v>-1.13985756562003E-2</c:v>
                </c:pt>
                <c:pt idx="3238">
                  <c:v>-1.14028397344513E-2</c:v>
                </c:pt>
                <c:pt idx="3239">
                  <c:v>-1.14070605779946E-2</c:v>
                </c:pt>
                <c:pt idx="3240">
                  <c:v>-1.1411236853583801E-2</c:v>
                </c:pt>
                <c:pt idx="3241">
                  <c:v>-1.1415367275731199E-2</c:v>
                </c:pt>
                <c:pt idx="3242">
                  <c:v>-1.1419450557988599E-2</c:v>
                </c:pt>
                <c:pt idx="3243">
                  <c:v>-1.1423485475124499E-2</c:v>
                </c:pt>
                <c:pt idx="3244">
                  <c:v>-1.1427470801292699E-2</c:v>
                </c:pt>
                <c:pt idx="3245">
                  <c:v>-1.14314053882369E-2</c:v>
                </c:pt>
                <c:pt idx="3246">
                  <c:v>-1.14352881358868E-2</c:v>
                </c:pt>
                <c:pt idx="3247">
                  <c:v>-1.1439117908803399E-2</c:v>
                </c:pt>
                <c:pt idx="3248">
                  <c:v>-1.1442893626020099E-2</c:v>
                </c:pt>
                <c:pt idx="3249">
                  <c:v>-1.1446614276930301E-2</c:v>
                </c:pt>
                <c:pt idx="3250">
                  <c:v>-1.14502788550484E-2</c:v>
                </c:pt>
                <c:pt idx="3251">
                  <c:v>-1.14538864322947E-2</c:v>
                </c:pt>
                <c:pt idx="3252">
                  <c:v>-1.14574360875622E-2</c:v>
                </c:pt>
                <c:pt idx="3253">
                  <c:v>-1.1460926976489001E-2</c:v>
                </c:pt>
                <c:pt idx="3254">
                  <c:v>-1.1464358276551101E-2</c:v>
                </c:pt>
                <c:pt idx="3255">
                  <c:v>-1.14677291979843E-2</c:v>
                </c:pt>
                <c:pt idx="3256">
                  <c:v>-1.14710390375386E-2</c:v>
                </c:pt>
                <c:pt idx="3257">
                  <c:v>-1.14742871164449E-2</c:v>
                </c:pt>
                <c:pt idx="3258">
                  <c:v>-1.14774728112845E-2</c:v>
                </c:pt>
                <c:pt idx="3259">
                  <c:v>-1.14805955325876E-2</c:v>
                </c:pt>
                <c:pt idx="3260">
                  <c:v>-1.14836547695679E-2</c:v>
                </c:pt>
                <c:pt idx="3261">
                  <c:v>-1.1486650034609001E-2</c:v>
                </c:pt>
                <c:pt idx="3262">
                  <c:v>-1.1489580922187E-2</c:v>
                </c:pt>
                <c:pt idx="3263">
                  <c:v>-1.1492447052264401E-2</c:v>
                </c:pt>
                <c:pt idx="3264">
                  <c:v>-1.1495248121481901E-2</c:v>
                </c:pt>
                <c:pt idx="3265">
                  <c:v>-1.1497983845774299E-2</c:v>
                </c:pt>
                <c:pt idx="3266">
                  <c:v>-1.15006540374904E-2</c:v>
                </c:pt>
                <c:pt idx="3267">
                  <c:v>-1.1503258512132301E-2</c:v>
                </c:pt>
                <c:pt idx="3268">
                  <c:v>-1.15057971426755E-2</c:v>
                </c:pt>
                <c:pt idx="3269">
                  <c:v>-1.15082699418008E-2</c:v>
                </c:pt>
                <c:pt idx="3270">
                  <c:v>-1.15106768744764E-2</c:v>
                </c:pt>
                <c:pt idx="3271">
                  <c:v>-1.1513017992362999E-2</c:v>
                </c:pt>
                <c:pt idx="3272">
                  <c:v>-1.1515293428751801E-2</c:v>
                </c:pt>
                <c:pt idx="3273">
                  <c:v>-1.1517503308643399E-2</c:v>
                </c:pt>
                <c:pt idx="3274">
                  <c:v>-1.1519647881782599E-2</c:v>
                </c:pt>
                <c:pt idx="3275">
                  <c:v>-1.1521727418645499E-2</c:v>
                </c:pt>
                <c:pt idx="3276">
                  <c:v>-1.1523742239138201E-2</c:v>
                </c:pt>
                <c:pt idx="3277">
                  <c:v>-1.15256927344294E-2</c:v>
                </c:pt>
                <c:pt idx="3278">
                  <c:v>-1.15275793375159E-2</c:v>
                </c:pt>
                <c:pt idx="3279">
                  <c:v>-1.15294025047497E-2</c:v>
                </c:pt>
                <c:pt idx="3280">
                  <c:v>-1.15311627501836E-2</c:v>
                </c:pt>
                <c:pt idx="3281">
                  <c:v>-1.1532860704969099E-2</c:v>
                </c:pt>
                <c:pt idx="3282">
                  <c:v>-1.1534496958777399E-2</c:v>
                </c:pt>
                <c:pt idx="3283">
                  <c:v>-1.15360721821557E-2</c:v>
                </c:pt>
                <c:pt idx="3284">
                  <c:v>-1.1537587122378699E-2</c:v>
                </c:pt>
                <c:pt idx="3285">
                  <c:v>-1.15390425357077E-2</c:v>
                </c:pt>
                <c:pt idx="3286">
                  <c:v>-1.1540439261289301E-2</c:v>
                </c:pt>
                <c:pt idx="3287">
                  <c:v>-1.15417781806433E-2</c:v>
                </c:pt>
                <c:pt idx="3288">
                  <c:v>-1.1543060152575601E-2</c:v>
                </c:pt>
                <c:pt idx="3289">
                  <c:v>-1.1544286160150999E-2</c:v>
                </c:pt>
                <c:pt idx="3290">
                  <c:v>-1.15454571805502E-2</c:v>
                </c:pt>
                <c:pt idx="3291">
                  <c:v>-1.1546574260706001E-2</c:v>
                </c:pt>
                <c:pt idx="3292">
                  <c:v>-1.15476384832662E-2</c:v>
                </c:pt>
                <c:pt idx="3293">
                  <c:v>-1.1548650948248499E-2</c:v>
                </c:pt>
                <c:pt idx="3294">
                  <c:v>-1.15496128110524E-2</c:v>
                </c:pt>
                <c:pt idx="3295">
                  <c:v>-1.1550525272979E-2</c:v>
                </c:pt>
                <c:pt idx="3296">
                  <c:v>-1.1551389530153999E-2</c:v>
                </c:pt>
                <c:pt idx="3297">
                  <c:v>-1.15522068425974E-2</c:v>
                </c:pt>
                <c:pt idx="3298">
                  <c:v>-1.15529784836349E-2</c:v>
                </c:pt>
                <c:pt idx="3299">
                  <c:v>-1.15537057824737E-2</c:v>
                </c:pt>
                <c:pt idx="3300">
                  <c:v>-1.1554390067812099E-2</c:v>
                </c:pt>
                <c:pt idx="3301">
                  <c:v>-1.1555032736254E-2</c:v>
                </c:pt>
                <c:pt idx="3302">
                  <c:v>-1.15556351694621E-2</c:v>
                </c:pt>
                <c:pt idx="3303">
                  <c:v>-1.15561987736884E-2</c:v>
                </c:pt>
                <c:pt idx="3304">
                  <c:v>-1.1556725000764399E-2</c:v>
                </c:pt>
                <c:pt idx="3305">
                  <c:v>-1.15572153350648E-2</c:v>
                </c:pt>
                <c:pt idx="3306">
                  <c:v>-1.15576712477207E-2</c:v>
                </c:pt>
                <c:pt idx="3307">
                  <c:v>-1.1558094295487599E-2</c:v>
                </c:pt>
                <c:pt idx="3308">
                  <c:v>-1.1558485957899401E-2</c:v>
                </c:pt>
                <c:pt idx="3309">
                  <c:v>-1.1558847813197101E-2</c:v>
                </c:pt>
                <c:pt idx="3310">
                  <c:v>-1.15591814034351E-2</c:v>
                </c:pt>
                <c:pt idx="3311">
                  <c:v>-1.1559488316292299E-2</c:v>
                </c:pt>
                <c:pt idx="3312">
                  <c:v>-1.1559770119871899E-2</c:v>
                </c:pt>
                <c:pt idx="3313">
                  <c:v>-1.1560028412605E-2</c:v>
                </c:pt>
                <c:pt idx="3314">
                  <c:v>-1.1560264781750601E-2</c:v>
                </c:pt>
                <c:pt idx="3315">
                  <c:v>-1.1560480870655299E-2</c:v>
                </c:pt>
                <c:pt idx="3316">
                  <c:v>-1.1560678310725001E-2</c:v>
                </c:pt>
                <c:pt idx="3317">
                  <c:v>-1.15608587071649E-2</c:v>
                </c:pt>
                <c:pt idx="3318">
                  <c:v>-1.1561023680631201E-2</c:v>
                </c:pt>
                <c:pt idx="3319">
                  <c:v>-1.15611748819408E-2</c:v>
                </c:pt>
                <c:pt idx="3320">
                  <c:v>-1.15613139244171E-2</c:v>
                </c:pt>
                <c:pt idx="3321">
                  <c:v>-1.15614424581813E-2</c:v>
                </c:pt>
                <c:pt idx="3322">
                  <c:v>-1.15615620971041E-2</c:v>
                </c:pt>
                <c:pt idx="3323">
                  <c:v>-1.15616745062699E-2</c:v>
                </c:pt>
                <c:pt idx="3324">
                  <c:v>-1.1561781287470501E-2</c:v>
                </c:pt>
                <c:pt idx="3325">
                  <c:v>-1.15618840837447E-2</c:v>
                </c:pt>
                <c:pt idx="3326">
                  <c:v>-1.15619845251032E-2</c:v>
                </c:pt>
                <c:pt idx="3327">
                  <c:v>-1.1562084205697201E-2</c:v>
                </c:pt>
                <c:pt idx="3328">
                  <c:v>-1.1562184734166699E-2</c:v>
                </c:pt>
                <c:pt idx="3329">
                  <c:v>-1.15622877219149E-2</c:v>
                </c:pt>
                <c:pt idx="3330">
                  <c:v>-1.1562394739311199E-2</c:v>
                </c:pt>
                <c:pt idx="3331">
                  <c:v>-1.15625073669795E-2</c:v>
                </c:pt>
                <c:pt idx="3332">
                  <c:v>-1.15626271609788E-2</c:v>
                </c:pt>
                <c:pt idx="3333">
                  <c:v>-1.1562755697003E-2</c:v>
                </c:pt>
                <c:pt idx="3334">
                  <c:v>-1.1562894512825401E-2</c:v>
                </c:pt>
                <c:pt idx="3335">
                  <c:v>-1.15630451265561E-2</c:v>
                </c:pt>
                <c:pt idx="3336">
                  <c:v>-1.1563209068251101E-2</c:v>
                </c:pt>
                <c:pt idx="3337">
                  <c:v>-1.15633878495422E-2</c:v>
                </c:pt>
                <c:pt idx="3338">
                  <c:v>-1.15635829342673E-2</c:v>
                </c:pt>
                <c:pt idx="3339">
                  <c:v>-1.15637958047574E-2</c:v>
                </c:pt>
                <c:pt idx="3340">
                  <c:v>-1.1564027901715001E-2</c:v>
                </c:pt>
                <c:pt idx="3341">
                  <c:v>-1.15642806538351E-2</c:v>
                </c:pt>
                <c:pt idx="3342">
                  <c:v>-1.1564555515985699E-2</c:v>
                </c:pt>
                <c:pt idx="3343">
                  <c:v>-1.15648538598763E-2</c:v>
                </c:pt>
                <c:pt idx="3344">
                  <c:v>-1.15651770670932E-2</c:v>
                </c:pt>
                <c:pt idx="3345">
                  <c:v>-1.15655265202448E-2</c:v>
                </c:pt>
                <c:pt idx="3346">
                  <c:v>-1.1565903546375701E-2</c:v>
                </c:pt>
                <c:pt idx="3347">
                  <c:v>-1.15663095000918E-2</c:v>
                </c:pt>
                <c:pt idx="3348">
                  <c:v>-1.15667456521898E-2</c:v>
                </c:pt>
                <c:pt idx="3349">
                  <c:v>-1.15672133069551E-2</c:v>
                </c:pt>
                <c:pt idx="3350">
                  <c:v>-1.1567713717731199E-2</c:v>
                </c:pt>
                <c:pt idx="3351">
                  <c:v>-1.15682481513251E-2</c:v>
                </c:pt>
                <c:pt idx="3352">
                  <c:v>-1.15688178098847E-2</c:v>
                </c:pt>
                <c:pt idx="3353">
                  <c:v>-1.1569423886775201E-2</c:v>
                </c:pt>
                <c:pt idx="3354">
                  <c:v>-1.15700676208659E-2</c:v>
                </c:pt>
                <c:pt idx="3355">
                  <c:v>-1.15707501495787E-2</c:v>
                </c:pt>
                <c:pt idx="3356">
                  <c:v>-1.15714725958075E-2</c:v>
                </c:pt>
                <c:pt idx="3357">
                  <c:v>-1.1572236125992501E-2</c:v>
                </c:pt>
                <c:pt idx="3358">
                  <c:v>-1.15730418266029E-2</c:v>
                </c:pt>
                <c:pt idx="3359">
                  <c:v>-1.15738908079992E-2</c:v>
                </c:pt>
                <c:pt idx="3360">
                  <c:v>-1.15747841334265E-2</c:v>
                </c:pt>
                <c:pt idx="3361">
                  <c:v>-1.15757228628135E-2</c:v>
                </c:pt>
                <c:pt idx="3362">
                  <c:v>-1.15767080107938E-2</c:v>
                </c:pt>
                <c:pt idx="3363">
                  <c:v>-1.1577740586497199E-2</c:v>
                </c:pt>
                <c:pt idx="3364">
                  <c:v>-1.15788215754523E-2</c:v>
                </c:pt>
                <c:pt idx="3365">
                  <c:v>-1.15799519676102E-2</c:v>
                </c:pt>
                <c:pt idx="3366">
                  <c:v>-1.1581132702411101E-2</c:v>
                </c:pt>
                <c:pt idx="3367">
                  <c:v>-1.15823647185472E-2</c:v>
                </c:pt>
                <c:pt idx="3368">
                  <c:v>-1.15836489267317E-2</c:v>
                </c:pt>
                <c:pt idx="3369">
                  <c:v>-1.1584986247968901E-2</c:v>
                </c:pt>
                <c:pt idx="3370">
                  <c:v>-1.15863775272592E-2</c:v>
                </c:pt>
                <c:pt idx="3371">
                  <c:v>-1.1587823707929001E-2</c:v>
                </c:pt>
                <c:pt idx="3372">
                  <c:v>-1.1589325603313201E-2</c:v>
                </c:pt>
                <c:pt idx="3373">
                  <c:v>-1.15908840287291E-2</c:v>
                </c:pt>
                <c:pt idx="3374">
                  <c:v>-1.1592499829336699E-2</c:v>
                </c:pt>
                <c:pt idx="3375">
                  <c:v>-1.15941738161221E-2</c:v>
                </c:pt>
                <c:pt idx="3376">
                  <c:v>-1.1595906757484301E-2</c:v>
                </c:pt>
                <c:pt idx="3377">
                  <c:v>-1.15976994662111E-2</c:v>
                </c:pt>
                <c:pt idx="3378">
                  <c:v>-1.1599552680582E-2</c:v>
                </c:pt>
                <c:pt idx="3379">
                  <c:v>-1.1601467135841001E-2</c:v>
                </c:pt>
                <c:pt idx="3380">
                  <c:v>-1.16034435888477E-2</c:v>
                </c:pt>
                <c:pt idx="3381">
                  <c:v>-1.16054827487314E-2</c:v>
                </c:pt>
                <c:pt idx="3382">
                  <c:v>-1.1607585297324099E-2</c:v>
                </c:pt>
                <c:pt idx="3383">
                  <c:v>-1.1609751966067901E-2</c:v>
                </c:pt>
                <c:pt idx="3384">
                  <c:v>-1.1611983438231501E-2</c:v>
                </c:pt>
                <c:pt idx="3385">
                  <c:v>-1.16142803908851E-2</c:v>
                </c:pt>
                <c:pt idx="3386">
                  <c:v>-1.16166434448596E-2</c:v>
                </c:pt>
                <c:pt idx="3387">
                  <c:v>-1.1619073275714899E-2</c:v>
                </c:pt>
                <c:pt idx="3388">
                  <c:v>-1.16215704667139E-2</c:v>
                </c:pt>
                <c:pt idx="3389">
                  <c:v>-1.1624135641176399E-2</c:v>
                </c:pt>
                <c:pt idx="3390">
                  <c:v>-1.16267694370654E-2</c:v>
                </c:pt>
                <c:pt idx="3391">
                  <c:v>-1.1629472433856E-2</c:v>
                </c:pt>
                <c:pt idx="3392">
                  <c:v>-1.1632245224153299E-2</c:v>
                </c:pt>
                <c:pt idx="3393">
                  <c:v>-1.1635088370671299E-2</c:v>
                </c:pt>
                <c:pt idx="3394">
                  <c:v>-1.16380024461423E-2</c:v>
                </c:pt>
                <c:pt idx="3395">
                  <c:v>-1.1640987992730801E-2</c:v>
                </c:pt>
                <c:pt idx="3396">
                  <c:v>-1.1644045550157699E-2</c:v>
                </c:pt>
                <c:pt idx="3397">
                  <c:v>-1.16471756484746E-2</c:v>
                </c:pt>
                <c:pt idx="3398">
                  <c:v>-1.16503788002721E-2</c:v>
                </c:pt>
                <c:pt idx="3399">
                  <c:v>-1.1653655509867101E-2</c:v>
                </c:pt>
                <c:pt idx="3400">
                  <c:v>-1.1657006271930099E-2</c:v>
                </c:pt>
                <c:pt idx="3401">
                  <c:v>-1.16604315609555E-2</c:v>
                </c:pt>
                <c:pt idx="3402">
                  <c:v>-1.16639318416963E-2</c:v>
                </c:pt>
                <c:pt idx="3403">
                  <c:v>-1.16675075793038E-2</c:v>
                </c:pt>
                <c:pt idx="3404">
                  <c:v>-1.16711592256468E-2</c:v>
                </c:pt>
                <c:pt idx="3405">
                  <c:v>-1.16748871950154E-2</c:v>
                </c:pt>
                <c:pt idx="3406">
                  <c:v>-1.16786918727539E-2</c:v>
                </c:pt>
                <c:pt idx="3407">
                  <c:v>-1.1682573731788199E-2</c:v>
                </c:pt>
                <c:pt idx="3408">
                  <c:v>-1.1686533123398001E-2</c:v>
                </c:pt>
                <c:pt idx="3409">
                  <c:v>-1.16905704273893E-2</c:v>
                </c:pt>
                <c:pt idx="3410">
                  <c:v>-1.1694686012482599E-2</c:v>
                </c:pt>
                <c:pt idx="3411">
                  <c:v>-1.16988802038328E-2</c:v>
                </c:pt>
                <c:pt idx="3412">
                  <c:v>-1.17031533299126E-2</c:v>
                </c:pt>
                <c:pt idx="3413">
                  <c:v>-1.1707505719464601E-2</c:v>
                </c:pt>
                <c:pt idx="3414">
                  <c:v>-1.1711937666662601E-2</c:v>
                </c:pt>
                <c:pt idx="3415">
                  <c:v>-1.17164494525261E-2</c:v>
                </c:pt>
                <c:pt idx="3416">
                  <c:v>-1.1721041314782301E-2</c:v>
                </c:pt>
                <c:pt idx="3417">
                  <c:v>-1.17257135254065E-2</c:v>
                </c:pt>
                <c:pt idx="3418">
                  <c:v>-1.1730466281209301E-2</c:v>
                </c:pt>
                <c:pt idx="3419">
                  <c:v>-1.17352998426865E-2</c:v>
                </c:pt>
                <c:pt idx="3420">
                  <c:v>-1.17402143563697E-2</c:v>
                </c:pt>
                <c:pt idx="3421">
                  <c:v>-1.1745209973968E-2</c:v>
                </c:pt>
                <c:pt idx="3422">
                  <c:v>-1.1750286861151499E-2</c:v>
                </c:pt>
                <c:pt idx="3423">
                  <c:v>-1.1755445163946899E-2</c:v>
                </c:pt>
                <c:pt idx="3424">
                  <c:v>-1.17606849483158E-2</c:v>
                </c:pt>
                <c:pt idx="3425">
                  <c:v>-1.17660062715991E-2</c:v>
                </c:pt>
                <c:pt idx="3426">
                  <c:v>-1.17714092069002E-2</c:v>
                </c:pt>
                <c:pt idx="3427">
                  <c:v>-1.17768937662708E-2</c:v>
                </c:pt>
                <c:pt idx="3428">
                  <c:v>-1.17824599678235E-2</c:v>
                </c:pt>
                <c:pt idx="3429">
                  <c:v>-1.17881077706746E-2</c:v>
                </c:pt>
                <c:pt idx="3430">
                  <c:v>-1.17938371554037E-2</c:v>
                </c:pt>
                <c:pt idx="3431">
                  <c:v>-1.17996480147646E-2</c:v>
                </c:pt>
                <c:pt idx="3432">
                  <c:v>-1.18055402495064E-2</c:v>
                </c:pt>
                <c:pt idx="3433">
                  <c:v>-1.18115137138097E-2</c:v>
                </c:pt>
                <c:pt idx="3434">
                  <c:v>-1.1817568255432899E-2</c:v>
                </c:pt>
                <c:pt idx="3435">
                  <c:v>-1.18237036597041E-2</c:v>
                </c:pt>
                <c:pt idx="3436">
                  <c:v>-1.18299197139013E-2</c:v>
                </c:pt>
                <c:pt idx="3437">
                  <c:v>-1.1836216131823301E-2</c:v>
                </c:pt>
                <c:pt idx="3438">
                  <c:v>-1.1842592680620901E-2</c:v>
                </c:pt>
                <c:pt idx="3439">
                  <c:v>-1.18490489972485E-2</c:v>
                </c:pt>
                <c:pt idx="3440">
                  <c:v>-1.1855584748593599E-2</c:v>
                </c:pt>
                <c:pt idx="3441">
                  <c:v>-1.1862199552586701E-2</c:v>
                </c:pt>
                <c:pt idx="3442">
                  <c:v>-1.18688929765356E-2</c:v>
                </c:pt>
                <c:pt idx="3443">
                  <c:v>-1.18756645632131E-2</c:v>
                </c:pt>
                <c:pt idx="3444">
                  <c:v>-1.1882513851736E-2</c:v>
                </c:pt>
                <c:pt idx="3445">
                  <c:v>-1.1889440263504599E-2</c:v>
                </c:pt>
                <c:pt idx="3446">
                  <c:v>-1.18964432779366E-2</c:v>
                </c:pt>
                <c:pt idx="3447">
                  <c:v>-1.1903522273569001E-2</c:v>
                </c:pt>
                <c:pt idx="3448">
                  <c:v>-1.19106766349606E-2</c:v>
                </c:pt>
                <c:pt idx="3449">
                  <c:v>-1.19179056659162E-2</c:v>
                </c:pt>
                <c:pt idx="3450">
                  <c:v>-1.19252087074433E-2</c:v>
                </c:pt>
                <c:pt idx="3451">
                  <c:v>-1.1932584971241601E-2</c:v>
                </c:pt>
                <c:pt idx="3452">
                  <c:v>-1.19400337333526E-2</c:v>
                </c:pt>
                <c:pt idx="3453">
                  <c:v>-1.1947554139373E-2</c:v>
                </c:pt>
                <c:pt idx="3454">
                  <c:v>-1.1955145348025401E-2</c:v>
                </c:pt>
                <c:pt idx="3455">
                  <c:v>-1.1962806453492699E-2</c:v>
                </c:pt>
                <c:pt idx="3456">
                  <c:v>-1.19705365411731E-2</c:v>
                </c:pt>
                <c:pt idx="3457">
                  <c:v>-1.19783346314469E-2</c:v>
                </c:pt>
                <c:pt idx="3458">
                  <c:v>-1.19861997115338E-2</c:v>
                </c:pt>
                <c:pt idx="3459">
                  <c:v>-1.1994130774592E-2</c:v>
                </c:pt>
                <c:pt idx="3460">
                  <c:v>-1.2002126726242301E-2</c:v>
                </c:pt>
                <c:pt idx="3461">
                  <c:v>-1.2010186467876299E-2</c:v>
                </c:pt>
                <c:pt idx="3462">
                  <c:v>-1.2018308834975301E-2</c:v>
                </c:pt>
                <c:pt idx="3463">
                  <c:v>-1.2026492647175599E-2</c:v>
                </c:pt>
                <c:pt idx="3464">
                  <c:v>-1.20347367268173E-2</c:v>
                </c:pt>
                <c:pt idx="3465">
                  <c:v>-1.20430397690957E-2</c:v>
                </c:pt>
                <c:pt idx="3466">
                  <c:v>-1.20514004919384E-2</c:v>
                </c:pt>
                <c:pt idx="3467">
                  <c:v>-1.20598175819284E-2</c:v>
                </c:pt>
                <c:pt idx="3468">
                  <c:v>-1.2068289692788E-2</c:v>
                </c:pt>
                <c:pt idx="3469">
                  <c:v>-1.20768154447587E-2</c:v>
                </c:pt>
                <c:pt idx="3470">
                  <c:v>-1.2085393436315E-2</c:v>
                </c:pt>
                <c:pt idx="3471">
                  <c:v>-1.20940221999551E-2</c:v>
                </c:pt>
                <c:pt idx="3472">
                  <c:v>-1.21027002308453E-2</c:v>
                </c:pt>
                <c:pt idx="3473">
                  <c:v>-1.21114260537826E-2</c:v>
                </c:pt>
                <c:pt idx="3474">
                  <c:v>-1.21201981250562E-2</c:v>
                </c:pt>
                <c:pt idx="3475">
                  <c:v>-1.2129014863992101E-2</c:v>
                </c:pt>
                <c:pt idx="3476">
                  <c:v>-1.21378747127563E-2</c:v>
                </c:pt>
                <c:pt idx="3477">
                  <c:v>-1.21467760419234E-2</c:v>
                </c:pt>
                <c:pt idx="3478">
                  <c:v>-1.21557172342959E-2</c:v>
                </c:pt>
                <c:pt idx="3479">
                  <c:v>-1.2164696637215601E-2</c:v>
                </c:pt>
                <c:pt idx="3480">
                  <c:v>-1.2173712550603601E-2</c:v>
                </c:pt>
                <c:pt idx="3481">
                  <c:v>-1.21827632575455E-2</c:v>
                </c:pt>
                <c:pt idx="3482">
                  <c:v>-1.2191847062969999E-2</c:v>
                </c:pt>
                <c:pt idx="3483">
                  <c:v>-1.22009622268935E-2</c:v>
                </c:pt>
                <c:pt idx="3484">
                  <c:v>-1.22101070186992E-2</c:v>
                </c:pt>
                <c:pt idx="3485">
                  <c:v>-1.22192796286111E-2</c:v>
                </c:pt>
                <c:pt idx="3486">
                  <c:v>-1.22284782777694E-2</c:v>
                </c:pt>
                <c:pt idx="3487">
                  <c:v>-1.2237701199372401E-2</c:v>
                </c:pt>
                <c:pt idx="3488">
                  <c:v>-1.22469465319639E-2</c:v>
                </c:pt>
                <c:pt idx="3489">
                  <c:v>-1.22562124606368E-2</c:v>
                </c:pt>
                <c:pt idx="3490">
                  <c:v>-1.22654972152824E-2</c:v>
                </c:pt>
                <c:pt idx="3491">
                  <c:v>-1.22747989247705E-2</c:v>
                </c:pt>
                <c:pt idx="3492">
                  <c:v>-1.2284115766691099E-2</c:v>
                </c:pt>
                <c:pt idx="3493">
                  <c:v>-1.22934458696111E-2</c:v>
                </c:pt>
                <c:pt idx="3494">
                  <c:v>-1.23027874119021E-2</c:v>
                </c:pt>
                <c:pt idx="3495">
                  <c:v>-1.23121385170209E-2</c:v>
                </c:pt>
                <c:pt idx="3496">
                  <c:v>-1.2321497393081001E-2</c:v>
                </c:pt>
                <c:pt idx="3497">
                  <c:v>-1.23308621709296E-2</c:v>
                </c:pt>
                <c:pt idx="3498">
                  <c:v>-1.23402310261128E-2</c:v>
                </c:pt>
                <c:pt idx="3499">
                  <c:v>-1.23496021086885E-2</c:v>
                </c:pt>
                <c:pt idx="3500">
                  <c:v>-1.2358973597747101E-2</c:v>
                </c:pt>
                <c:pt idx="3501">
                  <c:v>-1.2368343685002199E-2</c:v>
                </c:pt>
                <c:pt idx="3502">
                  <c:v>-1.23777105200591E-2</c:v>
                </c:pt>
                <c:pt idx="3503">
                  <c:v>-1.23870723385473E-2</c:v>
                </c:pt>
                <c:pt idx="3504">
                  <c:v>-1.2396427371132199E-2</c:v>
                </c:pt>
                <c:pt idx="3505">
                  <c:v>-1.24057738328081E-2</c:v>
                </c:pt>
                <c:pt idx="3506">
                  <c:v>-1.24151100017416E-2</c:v>
                </c:pt>
                <c:pt idx="3507">
                  <c:v>-1.2424434125685399E-2</c:v>
                </c:pt>
                <c:pt idx="3508">
                  <c:v>-1.24337444873117E-2</c:v>
                </c:pt>
                <c:pt idx="3509">
                  <c:v>-1.24430393823632E-2</c:v>
                </c:pt>
                <c:pt idx="3510">
                  <c:v>-1.2452317167404499E-2</c:v>
                </c:pt>
                <c:pt idx="3511">
                  <c:v>-1.24615761912705E-2</c:v>
                </c:pt>
                <c:pt idx="3512">
                  <c:v>-1.2470814814388101E-2</c:v>
                </c:pt>
                <c:pt idx="3513">
                  <c:v>-1.2480031466327699E-2</c:v>
                </c:pt>
                <c:pt idx="3514">
                  <c:v>-1.2489224546345301E-2</c:v>
                </c:pt>
                <c:pt idx="3515">
                  <c:v>-1.2498392506487099E-2</c:v>
                </c:pt>
                <c:pt idx="3516">
                  <c:v>-1.2507533856712799E-2</c:v>
                </c:pt>
                <c:pt idx="3517">
                  <c:v>-1.25166471284642E-2</c:v>
                </c:pt>
                <c:pt idx="3518">
                  <c:v>-1.25257308699243E-2</c:v>
                </c:pt>
                <c:pt idx="3519">
                  <c:v>-1.25347836601011E-2</c:v>
                </c:pt>
                <c:pt idx="3520">
                  <c:v>-1.25438041279228E-2</c:v>
                </c:pt>
                <c:pt idx="3521">
                  <c:v>-1.25527909159476E-2</c:v>
                </c:pt>
                <c:pt idx="3522">
                  <c:v>-1.2561742738036801E-2</c:v>
                </c:pt>
                <c:pt idx="3523">
                  <c:v>-1.25706583059039E-2</c:v>
                </c:pt>
                <c:pt idx="3524">
                  <c:v>-1.25795363814417E-2</c:v>
                </c:pt>
                <c:pt idx="3525">
                  <c:v>-1.2588375794874099E-2</c:v>
                </c:pt>
                <c:pt idx="3526">
                  <c:v>-1.25971754096E-2</c:v>
                </c:pt>
                <c:pt idx="3527">
                  <c:v>-1.2605934098751499E-2</c:v>
                </c:pt>
                <c:pt idx="3528">
                  <c:v>-1.26146508011417E-2</c:v>
                </c:pt>
                <c:pt idx="3529">
                  <c:v>-1.2623324486681501E-2</c:v>
                </c:pt>
                <c:pt idx="3530">
                  <c:v>-1.26319541724204E-2</c:v>
                </c:pt>
                <c:pt idx="3531">
                  <c:v>-1.26405389284038E-2</c:v>
                </c:pt>
                <c:pt idx="3532">
                  <c:v>-1.26490778366258E-2</c:v>
                </c:pt>
                <c:pt idx="3533">
                  <c:v>-1.2657570082245001E-2</c:v>
                </c:pt>
                <c:pt idx="3534">
                  <c:v>-1.2666014856585301E-2</c:v>
                </c:pt>
                <c:pt idx="3535">
                  <c:v>-1.26744113757409E-2</c:v>
                </c:pt>
                <c:pt idx="3536">
                  <c:v>-1.2682758955884501E-2</c:v>
                </c:pt>
                <c:pt idx="3537">
                  <c:v>-1.26910569506213E-2</c:v>
                </c:pt>
                <c:pt idx="3538">
                  <c:v>-1.2699304715146E-2</c:v>
                </c:pt>
                <c:pt idx="3539">
                  <c:v>-1.2707501671968199E-2</c:v>
                </c:pt>
                <c:pt idx="3540">
                  <c:v>-1.2715647319026699E-2</c:v>
                </c:pt>
                <c:pt idx="3541">
                  <c:v>-1.27237411448358E-2</c:v>
                </c:pt>
                <c:pt idx="3542">
                  <c:v>-1.27317827149313E-2</c:v>
                </c:pt>
                <c:pt idx="3543">
                  <c:v>-1.2739771644669501E-2</c:v>
                </c:pt>
                <c:pt idx="3544">
                  <c:v>-1.27477075683874E-2</c:v>
                </c:pt>
                <c:pt idx="3545">
                  <c:v>-1.2755590220699199E-2</c:v>
                </c:pt>
                <c:pt idx="3546">
                  <c:v>-1.27634193581987E-2</c:v>
                </c:pt>
                <c:pt idx="3547">
                  <c:v>-1.2771194739974699E-2</c:v>
                </c:pt>
                <c:pt idx="3548">
                  <c:v>-1.2778916227942E-2</c:v>
                </c:pt>
                <c:pt idx="3549">
                  <c:v>-1.27865836996068E-2</c:v>
                </c:pt>
                <c:pt idx="3550">
                  <c:v>-1.27941970808101E-2</c:v>
                </c:pt>
                <c:pt idx="3551">
                  <c:v>-1.2801756384651799E-2</c:v>
                </c:pt>
                <c:pt idx="3552">
                  <c:v>-1.2809261543442E-2</c:v>
                </c:pt>
                <c:pt idx="3553">
                  <c:v>-1.2816712681641401E-2</c:v>
                </c:pt>
                <c:pt idx="3554">
                  <c:v>-1.28241098465095E-2</c:v>
                </c:pt>
                <c:pt idx="3555">
                  <c:v>-1.28314531847168E-2</c:v>
                </c:pt>
                <c:pt idx="3556">
                  <c:v>-1.2838742885145299E-2</c:v>
                </c:pt>
                <c:pt idx="3557">
                  <c:v>-1.2845979141844399E-2</c:v>
                </c:pt>
                <c:pt idx="3558">
                  <c:v>-1.28531622124679E-2</c:v>
                </c:pt>
                <c:pt idx="3559">
                  <c:v>-1.28602924057367E-2</c:v>
                </c:pt>
                <c:pt idx="3560">
                  <c:v>-1.28673700338753E-2</c:v>
                </c:pt>
                <c:pt idx="3561">
                  <c:v>-1.2874395475997001E-2</c:v>
                </c:pt>
                <c:pt idx="3562">
                  <c:v>-1.2881369144006E-2</c:v>
                </c:pt>
                <c:pt idx="3563">
                  <c:v>-1.28882914520246E-2</c:v>
                </c:pt>
                <c:pt idx="3564">
                  <c:v>-1.2895162869963599E-2</c:v>
                </c:pt>
                <c:pt idx="3565">
                  <c:v>-1.2901983880151501E-2</c:v>
                </c:pt>
                <c:pt idx="3566">
                  <c:v>-1.29087550351718E-2</c:v>
                </c:pt>
                <c:pt idx="3567">
                  <c:v>-1.29154768721553E-2</c:v>
                </c:pt>
                <c:pt idx="3568">
                  <c:v>-1.2922149990504299E-2</c:v>
                </c:pt>
                <c:pt idx="3569">
                  <c:v>-1.29287749835703E-2</c:v>
                </c:pt>
                <c:pt idx="3570">
                  <c:v>-1.2935352483950901E-2</c:v>
                </c:pt>
                <c:pt idx="3571">
                  <c:v>-1.29418831477767E-2</c:v>
                </c:pt>
                <c:pt idx="3572">
                  <c:v>-1.2948367707522701E-2</c:v>
                </c:pt>
                <c:pt idx="3573">
                  <c:v>-1.2954806828413001E-2</c:v>
                </c:pt>
                <c:pt idx="3574">
                  <c:v>-1.2961201241692101E-2</c:v>
                </c:pt>
                <c:pt idx="3575">
                  <c:v>-1.29675516917776E-2</c:v>
                </c:pt>
                <c:pt idx="3576">
                  <c:v>-1.2973858930174401E-2</c:v>
                </c:pt>
                <c:pt idx="3577">
                  <c:v>-1.29801237584479E-2</c:v>
                </c:pt>
                <c:pt idx="3578">
                  <c:v>-1.29863469776084E-2</c:v>
                </c:pt>
                <c:pt idx="3579">
                  <c:v>-1.29925293824777E-2</c:v>
                </c:pt>
                <c:pt idx="3580">
                  <c:v>-1.29986717977368E-2</c:v>
                </c:pt>
                <c:pt idx="3581">
                  <c:v>-1.3004775037582199E-2</c:v>
                </c:pt>
                <c:pt idx="3582">
                  <c:v>-1.30108399978791E-2</c:v>
                </c:pt>
                <c:pt idx="3583">
                  <c:v>-1.3016867497247101E-2</c:v>
                </c:pt>
                <c:pt idx="3584">
                  <c:v>-1.3022858401328601E-2</c:v>
                </c:pt>
                <c:pt idx="3585">
                  <c:v>-1.3028813566006599E-2</c:v>
                </c:pt>
                <c:pt idx="3586">
                  <c:v>-1.30347338999656E-2</c:v>
                </c:pt>
                <c:pt idx="3587">
                  <c:v>-1.3040620252913099E-2</c:v>
                </c:pt>
                <c:pt idx="3588">
                  <c:v>-1.3046473530632201E-2</c:v>
                </c:pt>
                <c:pt idx="3589">
                  <c:v>-1.30522945804354E-2</c:v>
                </c:pt>
                <c:pt idx="3590">
                  <c:v>-1.3058084315118901E-2</c:v>
                </c:pt>
                <c:pt idx="3591">
                  <c:v>-1.3063843607552699E-2</c:v>
                </c:pt>
                <c:pt idx="3592">
                  <c:v>-1.3069573323483999E-2</c:v>
                </c:pt>
                <c:pt idx="3593">
                  <c:v>-1.3075274323153301E-2</c:v>
                </c:pt>
                <c:pt idx="3594">
                  <c:v>-1.30809474889752E-2</c:v>
                </c:pt>
                <c:pt idx="3595">
                  <c:v>-1.3086593679787499E-2</c:v>
                </c:pt>
                <c:pt idx="3596">
                  <c:v>-1.3092213750362E-2</c:v>
                </c:pt>
                <c:pt idx="3597">
                  <c:v>-1.30978085330802E-2</c:v>
                </c:pt>
                <c:pt idx="3598">
                  <c:v>-1.3103378933982E-2</c:v>
                </c:pt>
                <c:pt idx="3599">
                  <c:v>-1.31089257401228E-2</c:v>
                </c:pt>
                <c:pt idx="3600">
                  <c:v>-1.3114449748566201E-2</c:v>
                </c:pt>
                <c:pt idx="3601">
                  <c:v>-1.3119951846217E-2</c:v>
                </c:pt>
                <c:pt idx="3602">
                  <c:v>-1.3125432777888401E-2</c:v>
                </c:pt>
                <c:pt idx="3603">
                  <c:v>-1.31308933293956E-2</c:v>
                </c:pt>
                <c:pt idx="3604">
                  <c:v>-1.31363342908548E-2</c:v>
                </c:pt>
                <c:pt idx="3605">
                  <c:v>-1.3141756397446301E-2</c:v>
                </c:pt>
                <c:pt idx="3606">
                  <c:v>-1.3147160365305499E-2</c:v>
                </c:pt>
                <c:pt idx="3607">
                  <c:v>-1.31525469506084E-2</c:v>
                </c:pt>
                <c:pt idx="3608">
                  <c:v>-1.31579168588548E-2</c:v>
                </c:pt>
                <c:pt idx="3609">
                  <c:v>-1.31632707707607E-2</c:v>
                </c:pt>
                <c:pt idx="3610">
                  <c:v>-1.3168609385043601E-2</c:v>
                </c:pt>
                <c:pt idx="3611">
                  <c:v>-1.31739333205934E-2</c:v>
                </c:pt>
                <c:pt idx="3612">
                  <c:v>-1.31792432305874E-2</c:v>
                </c:pt>
                <c:pt idx="3613">
                  <c:v>-1.3184539715886699E-2</c:v>
                </c:pt>
                <c:pt idx="3614">
                  <c:v>-1.3189823338885701E-2</c:v>
                </c:pt>
                <c:pt idx="3615">
                  <c:v>-1.3195094701141601E-2</c:v>
                </c:pt>
                <c:pt idx="3616">
                  <c:v>-1.32003543537985E-2</c:v>
                </c:pt>
                <c:pt idx="3617">
                  <c:v>-1.3205602803826599E-2</c:v>
                </c:pt>
                <c:pt idx="3618">
                  <c:v>-1.32108405647704E-2</c:v>
                </c:pt>
                <c:pt idx="3619">
                  <c:v>-1.3216068183052499E-2</c:v>
                </c:pt>
                <c:pt idx="3620">
                  <c:v>-1.3221286077508301E-2</c:v>
                </c:pt>
                <c:pt idx="3621">
                  <c:v>-1.3226494719159199E-2</c:v>
                </c:pt>
                <c:pt idx="3622">
                  <c:v>-1.3231694492018499E-2</c:v>
                </c:pt>
                <c:pt idx="3623">
                  <c:v>-1.32368857986443E-2</c:v>
                </c:pt>
                <c:pt idx="3624">
                  <c:v>-1.3242069042129601E-2</c:v>
                </c:pt>
                <c:pt idx="3625">
                  <c:v>-1.3247244536723501E-2</c:v>
                </c:pt>
                <c:pt idx="3626">
                  <c:v>-1.3252412607402E-2</c:v>
                </c:pt>
                <c:pt idx="3627">
                  <c:v>-1.3257573578833899E-2</c:v>
                </c:pt>
                <c:pt idx="3628">
                  <c:v>-1.32627277118332E-2</c:v>
                </c:pt>
                <c:pt idx="3629">
                  <c:v>-1.3267875317319201E-2</c:v>
                </c:pt>
                <c:pt idx="3630">
                  <c:v>-1.3273016620946199E-2</c:v>
                </c:pt>
                <c:pt idx="3631">
                  <c:v>-1.32781518190667E-2</c:v>
                </c:pt>
                <c:pt idx="3632">
                  <c:v>-1.3283281129625599E-2</c:v>
                </c:pt>
                <c:pt idx="3633">
                  <c:v>-1.3288404714471401E-2</c:v>
                </c:pt>
                <c:pt idx="3634">
                  <c:v>-1.3293522730130699E-2</c:v>
                </c:pt>
                <c:pt idx="3635">
                  <c:v>-1.3298635297516201E-2</c:v>
                </c:pt>
                <c:pt idx="3636">
                  <c:v>-1.33037425245357E-2</c:v>
                </c:pt>
                <c:pt idx="3637">
                  <c:v>-1.3308844515043E-2</c:v>
                </c:pt>
                <c:pt idx="3638">
                  <c:v>-1.33139412910343E-2</c:v>
                </c:pt>
                <c:pt idx="3639">
                  <c:v>-1.3319032955278601E-2</c:v>
                </c:pt>
                <c:pt idx="3640">
                  <c:v>-1.3324119516243099E-2</c:v>
                </c:pt>
                <c:pt idx="3641">
                  <c:v>-1.3329201014615599E-2</c:v>
                </c:pt>
                <c:pt idx="3642">
                  <c:v>-1.33342774105943E-2</c:v>
                </c:pt>
                <c:pt idx="3643">
                  <c:v>-1.33393486777851E-2</c:v>
                </c:pt>
                <c:pt idx="3644">
                  <c:v>-1.3344414809268901E-2</c:v>
                </c:pt>
                <c:pt idx="3645">
                  <c:v>-1.3349475703760501E-2</c:v>
                </c:pt>
                <c:pt idx="3646">
                  <c:v>-1.33545312809104E-2</c:v>
                </c:pt>
                <c:pt idx="3647">
                  <c:v>-1.33595814577666E-2</c:v>
                </c:pt>
                <c:pt idx="3648">
                  <c:v>-1.33646260984281E-2</c:v>
                </c:pt>
                <c:pt idx="3649">
                  <c:v>-1.33696650875291E-2</c:v>
                </c:pt>
                <c:pt idx="3650">
                  <c:v>-1.33746982711515E-2</c:v>
                </c:pt>
                <c:pt idx="3651">
                  <c:v>-1.3379725482938001E-2</c:v>
                </c:pt>
                <c:pt idx="3652">
                  <c:v>-1.33847465519905E-2</c:v>
                </c:pt>
                <c:pt idx="3653">
                  <c:v>-1.3389761291841299E-2</c:v>
                </c:pt>
                <c:pt idx="3654">
                  <c:v>-1.33947694932214E-2</c:v>
                </c:pt>
                <c:pt idx="3655">
                  <c:v>-1.3399770934165301E-2</c:v>
                </c:pt>
                <c:pt idx="3656">
                  <c:v>-1.34047653748741E-2</c:v>
                </c:pt>
                <c:pt idx="3657">
                  <c:v>-1.3409752600476801E-2</c:v>
                </c:pt>
                <c:pt idx="3658">
                  <c:v>-1.3414732332570499E-2</c:v>
                </c:pt>
                <c:pt idx="3659">
                  <c:v>-1.3419704316081299E-2</c:v>
                </c:pt>
                <c:pt idx="3660">
                  <c:v>-1.3424668254732E-2</c:v>
                </c:pt>
                <c:pt idx="3661">
                  <c:v>-1.34296238627333E-2</c:v>
                </c:pt>
                <c:pt idx="3662">
                  <c:v>-1.34345708205516E-2</c:v>
                </c:pt>
                <c:pt idx="3663">
                  <c:v>-1.3439508827966899E-2</c:v>
                </c:pt>
                <c:pt idx="3664">
                  <c:v>-1.34444375813196E-2</c:v>
                </c:pt>
                <c:pt idx="3665">
                  <c:v>-1.34493567138166E-2</c:v>
                </c:pt>
                <c:pt idx="3666">
                  <c:v>-1.34542658524749E-2</c:v>
                </c:pt>
                <c:pt idx="3667">
                  <c:v>-1.3459164690048301E-2</c:v>
                </c:pt>
                <c:pt idx="3668">
                  <c:v>-1.3464052859923799E-2</c:v>
                </c:pt>
                <c:pt idx="3669">
                  <c:v>-1.34689299583668E-2</c:v>
                </c:pt>
                <c:pt idx="3670">
                  <c:v>-1.3473795623888399E-2</c:v>
                </c:pt>
                <c:pt idx="3671">
                  <c:v>-1.3478649482414401E-2</c:v>
                </c:pt>
                <c:pt idx="3672">
                  <c:v>-1.34834911413184E-2</c:v>
                </c:pt>
                <c:pt idx="3673">
                  <c:v>-1.3488320180451201E-2</c:v>
                </c:pt>
                <c:pt idx="3674">
                  <c:v>-1.34931361823473E-2</c:v>
                </c:pt>
                <c:pt idx="3675">
                  <c:v>-1.3497938707676601E-2</c:v>
                </c:pt>
                <c:pt idx="3676">
                  <c:v>-1.35027273491998E-2</c:v>
                </c:pt>
                <c:pt idx="3677">
                  <c:v>-1.35075016599231E-2</c:v>
                </c:pt>
                <c:pt idx="3678">
                  <c:v>-1.3512261202793399E-2</c:v>
                </c:pt>
                <c:pt idx="3679">
                  <c:v>-1.3517005525987599E-2</c:v>
                </c:pt>
                <c:pt idx="3680">
                  <c:v>-1.3521734159867399E-2</c:v>
                </c:pt>
                <c:pt idx="3681">
                  <c:v>-1.35264466211188E-2</c:v>
                </c:pt>
                <c:pt idx="3682">
                  <c:v>-1.35311424579301E-2</c:v>
                </c:pt>
                <c:pt idx="3683">
                  <c:v>-1.3535821193008E-2</c:v>
                </c:pt>
                <c:pt idx="3684">
                  <c:v>-1.3540482334202301E-2</c:v>
                </c:pt>
                <c:pt idx="3685">
                  <c:v>-1.3545125363423199E-2</c:v>
                </c:pt>
                <c:pt idx="3686">
                  <c:v>-1.3549749786552399E-2</c:v>
                </c:pt>
                <c:pt idx="3687">
                  <c:v>-1.35543550798191E-2</c:v>
                </c:pt>
                <c:pt idx="3688">
                  <c:v>-1.35589407070584E-2</c:v>
                </c:pt>
                <c:pt idx="3689">
                  <c:v>-1.35635061569665E-2</c:v>
                </c:pt>
                <c:pt idx="3690">
                  <c:v>-1.35680509054642E-2</c:v>
                </c:pt>
                <c:pt idx="3691">
                  <c:v>-1.3572574381706099E-2</c:v>
                </c:pt>
                <c:pt idx="3692">
                  <c:v>-1.35770760275284E-2</c:v>
                </c:pt>
                <c:pt idx="3693">
                  <c:v>-1.3581555287867799E-2</c:v>
                </c:pt>
                <c:pt idx="3694">
                  <c:v>-1.3586011576428801E-2</c:v>
                </c:pt>
                <c:pt idx="3695">
                  <c:v>-1.35904443295208E-2</c:v>
                </c:pt>
                <c:pt idx="3696">
                  <c:v>-1.35948529534137E-2</c:v>
                </c:pt>
                <c:pt idx="3697">
                  <c:v>-1.3599236828364201E-2</c:v>
                </c:pt>
                <c:pt idx="3698">
                  <c:v>-1.3603595382881299E-2</c:v>
                </c:pt>
                <c:pt idx="3699">
                  <c:v>-1.3607927978680399E-2</c:v>
                </c:pt>
                <c:pt idx="3700">
                  <c:v>-1.36122339923152E-2</c:v>
                </c:pt>
                <c:pt idx="3701">
                  <c:v>-1.36165127751813E-2</c:v>
                </c:pt>
                <c:pt idx="3702">
                  <c:v>-1.36207636519005E-2</c:v>
                </c:pt>
                <c:pt idx="3703">
                  <c:v>-1.3624985990477E-2</c:v>
                </c:pt>
                <c:pt idx="3704">
                  <c:v>-1.3629179137296801E-2</c:v>
                </c:pt>
                <c:pt idx="3705">
                  <c:v>-1.36333424222835E-2</c:v>
                </c:pt>
                <c:pt idx="3706">
                  <c:v>-1.36374751156337E-2</c:v>
                </c:pt>
                <c:pt idx="3707">
                  <c:v>-1.36415765269325E-2</c:v>
                </c:pt>
                <c:pt idx="3708">
                  <c:v>-1.36456459581395E-2</c:v>
                </c:pt>
                <c:pt idx="3709">
                  <c:v>-1.36496826628948E-2</c:v>
                </c:pt>
                <c:pt idx="3710">
                  <c:v>-1.36536858919595E-2</c:v>
                </c:pt>
                <c:pt idx="3711">
                  <c:v>-1.3657654907162101E-2</c:v>
                </c:pt>
                <c:pt idx="3712">
                  <c:v>-1.3661588933428901E-2</c:v>
                </c:pt>
                <c:pt idx="3713">
                  <c:v>-1.36654872315704E-2</c:v>
                </c:pt>
                <c:pt idx="3714">
                  <c:v>-1.36693490204006E-2</c:v>
                </c:pt>
                <c:pt idx="3715">
                  <c:v>-1.36731734868994E-2</c:v>
                </c:pt>
                <c:pt idx="3716">
                  <c:v>-1.36769598330876E-2</c:v>
                </c:pt>
                <c:pt idx="3717">
                  <c:v>-1.3680707233675499E-2</c:v>
                </c:pt>
                <c:pt idx="3718">
                  <c:v>-1.3684414853038999E-2</c:v>
                </c:pt>
                <c:pt idx="3719">
                  <c:v>-1.3688081846293E-2</c:v>
                </c:pt>
                <c:pt idx="3720">
                  <c:v>-1.36917073580692E-2</c:v>
                </c:pt>
                <c:pt idx="3721">
                  <c:v>-1.36952905262349E-2</c:v>
                </c:pt>
                <c:pt idx="3722">
                  <c:v>-1.36988304652339E-2</c:v>
                </c:pt>
                <c:pt idx="3723">
                  <c:v>-1.37023262738094E-2</c:v>
                </c:pt>
                <c:pt idx="3724">
                  <c:v>-1.37057770509478E-2</c:v>
                </c:pt>
                <c:pt idx="3725">
                  <c:v>-1.37091818949259E-2</c:v>
                </c:pt>
                <c:pt idx="3726">
                  <c:v>-1.37125398616754E-2</c:v>
                </c:pt>
                <c:pt idx="3727">
                  <c:v>-1.37158500263225E-2</c:v>
                </c:pt>
                <c:pt idx="3728">
                  <c:v>-1.37191114280847E-2</c:v>
                </c:pt>
                <c:pt idx="3729">
                  <c:v>-1.37223230897767E-2</c:v>
                </c:pt>
                <c:pt idx="3730">
                  <c:v>-1.3725484060125699E-2</c:v>
                </c:pt>
                <c:pt idx="3731">
                  <c:v>-1.37285933424546E-2</c:v>
                </c:pt>
                <c:pt idx="3732">
                  <c:v>-1.3731649960349099E-2</c:v>
                </c:pt>
                <c:pt idx="3733">
                  <c:v>-1.3734652915371501E-2</c:v>
                </c:pt>
                <c:pt idx="3734">
                  <c:v>-1.3737601205674301E-2</c:v>
                </c:pt>
                <c:pt idx="3735">
                  <c:v>-1.37404937961775E-2</c:v>
                </c:pt>
                <c:pt idx="3736">
                  <c:v>-1.37433296722193E-2</c:v>
                </c:pt>
                <c:pt idx="3737">
                  <c:v>-1.37461077841477E-2</c:v>
                </c:pt>
                <c:pt idx="3738">
                  <c:v>-1.3748827105784E-2</c:v>
                </c:pt>
                <c:pt idx="3739">
                  <c:v>-1.3751486568511301E-2</c:v>
                </c:pt>
                <c:pt idx="3740">
                  <c:v>-1.37540851208312E-2</c:v>
                </c:pt>
                <c:pt idx="3741">
                  <c:v>-1.3756621690382999E-2</c:v>
                </c:pt>
                <c:pt idx="3742">
                  <c:v>-1.37590952553723E-2</c:v>
                </c:pt>
                <c:pt idx="3743">
                  <c:v>-1.3761504707468199E-2</c:v>
                </c:pt>
                <c:pt idx="3744">
                  <c:v>-1.37638489635589E-2</c:v>
                </c:pt>
                <c:pt idx="3745">
                  <c:v>-1.3766126984978699E-2</c:v>
                </c:pt>
                <c:pt idx="3746">
                  <c:v>-1.37683376652939E-2</c:v>
                </c:pt>
                <c:pt idx="3747">
                  <c:v>-1.37704799367572E-2</c:v>
                </c:pt>
                <c:pt idx="3748">
                  <c:v>-1.37725527030708E-2</c:v>
                </c:pt>
                <c:pt idx="3749">
                  <c:v>-1.37745548600733E-2</c:v>
                </c:pt>
                <c:pt idx="3750">
                  <c:v>-1.37764853976569E-2</c:v>
                </c:pt>
                <c:pt idx="3751">
                  <c:v>-1.3778343204607199E-2</c:v>
                </c:pt>
                <c:pt idx="3752">
                  <c:v>-1.37801271939447E-2</c:v>
                </c:pt>
                <c:pt idx="3753">
                  <c:v>-1.37818362671739E-2</c:v>
                </c:pt>
                <c:pt idx="3754">
                  <c:v>-1.3783469377701E-2</c:v>
                </c:pt>
                <c:pt idx="3755">
                  <c:v>-1.3785025485570399E-2</c:v>
                </c:pt>
                <c:pt idx="3756">
                  <c:v>-1.37865034840209E-2</c:v>
                </c:pt>
                <c:pt idx="3757">
                  <c:v>-1.37879023779324E-2</c:v>
                </c:pt>
                <c:pt idx="3758">
                  <c:v>-1.3789221106905799E-2</c:v>
                </c:pt>
                <c:pt idx="3759">
                  <c:v>-1.37904586426702E-2</c:v>
                </c:pt>
                <c:pt idx="3760">
                  <c:v>-1.3791613968826499E-2</c:v>
                </c:pt>
                <c:pt idx="3761">
                  <c:v>-1.3792686070773601E-2</c:v>
                </c:pt>
                <c:pt idx="3762">
                  <c:v>-1.37936739511632E-2</c:v>
                </c:pt>
                <c:pt idx="3763">
                  <c:v>-1.3794576609058E-2</c:v>
                </c:pt>
                <c:pt idx="3764">
                  <c:v>-1.37953930668993E-2</c:v>
                </c:pt>
                <c:pt idx="3765">
                  <c:v>-1.3796122409421199E-2</c:v>
                </c:pt>
                <c:pt idx="3766">
                  <c:v>-1.37967636667457E-2</c:v>
                </c:pt>
                <c:pt idx="3767">
                  <c:v>-1.37973159451009E-2</c:v>
                </c:pt>
                <c:pt idx="3768">
                  <c:v>-1.3797778337719601E-2</c:v>
                </c:pt>
                <c:pt idx="3769">
                  <c:v>-1.37981499281945E-2</c:v>
                </c:pt>
                <c:pt idx="3770">
                  <c:v>-1.37984298481262E-2</c:v>
                </c:pt>
                <c:pt idx="3771">
                  <c:v>-1.37986173057759E-2</c:v>
                </c:pt>
                <c:pt idx="3772">
                  <c:v>-1.37987114423226E-2</c:v>
                </c:pt>
                <c:pt idx="3773">
                  <c:v>-1.37987114553888E-2</c:v>
                </c:pt>
                <c:pt idx="3774">
                  <c:v>-1.37986165944651E-2</c:v>
                </c:pt>
                <c:pt idx="3775">
                  <c:v>-1.37984261127037E-2</c:v>
                </c:pt>
                <c:pt idx="3776">
                  <c:v>-1.37981393024921E-2</c:v>
                </c:pt>
                <c:pt idx="3777">
                  <c:v>-1.37977554584804E-2</c:v>
                </c:pt>
                <c:pt idx="3778">
                  <c:v>-1.37972739319313E-2</c:v>
                </c:pt>
                <c:pt idx="3779">
                  <c:v>-1.3796694082372701E-2</c:v>
                </c:pt>
                <c:pt idx="3780">
                  <c:v>-1.3796015315127899E-2</c:v>
                </c:pt>
                <c:pt idx="3781">
                  <c:v>-1.37952370384465E-2</c:v>
                </c:pt>
                <c:pt idx="3782">
                  <c:v>-1.3794358740471401E-2</c:v>
                </c:pt>
                <c:pt idx="3783">
                  <c:v>-1.37933798983797E-2</c:v>
                </c:pt>
                <c:pt idx="3784">
                  <c:v>-1.3792300030806099E-2</c:v>
                </c:pt>
                <c:pt idx="3785">
                  <c:v>-1.3791118720992999E-2</c:v>
                </c:pt>
                <c:pt idx="3786">
                  <c:v>-1.3789835586337699E-2</c:v>
                </c:pt>
                <c:pt idx="3787">
                  <c:v>-1.3788450234625301E-2</c:v>
                </c:pt>
                <c:pt idx="3788">
                  <c:v>-1.37869623435448E-2</c:v>
                </c:pt>
                <c:pt idx="3789">
                  <c:v>-1.37853716228084E-2</c:v>
                </c:pt>
                <c:pt idx="3790">
                  <c:v>-1.3783677826388001E-2</c:v>
                </c:pt>
                <c:pt idx="3791">
                  <c:v>-1.37818807429618E-2</c:v>
                </c:pt>
                <c:pt idx="3792">
                  <c:v>-1.3779980201065601E-2</c:v>
                </c:pt>
                <c:pt idx="3793">
                  <c:v>-1.37779760380446E-2</c:v>
                </c:pt>
                <c:pt idx="3794">
                  <c:v>-1.3775868206358999E-2</c:v>
                </c:pt>
                <c:pt idx="3795">
                  <c:v>-1.37736566376485E-2</c:v>
                </c:pt>
                <c:pt idx="3796">
                  <c:v>-1.3771341336972999E-2</c:v>
                </c:pt>
                <c:pt idx="3797">
                  <c:v>-1.3768922321104301E-2</c:v>
                </c:pt>
                <c:pt idx="3798">
                  <c:v>-1.3766399688811199E-2</c:v>
                </c:pt>
                <c:pt idx="3799">
                  <c:v>-1.3763773546818099E-2</c:v>
                </c:pt>
                <c:pt idx="3800">
                  <c:v>-1.37610440857931E-2</c:v>
                </c:pt>
                <c:pt idx="3801">
                  <c:v>-1.37582114907368E-2</c:v>
                </c:pt>
                <c:pt idx="3802">
                  <c:v>-1.3755276003538E-2</c:v>
                </c:pt>
                <c:pt idx="3803">
                  <c:v>-1.37522379293961E-2</c:v>
                </c:pt>
                <c:pt idx="3804">
                  <c:v>-1.3749097629858299E-2</c:v>
                </c:pt>
                <c:pt idx="3805">
                  <c:v>-1.3745855469829199E-2</c:v>
                </c:pt>
                <c:pt idx="3806">
                  <c:v>-1.37425118816658E-2</c:v>
                </c:pt>
                <c:pt idx="3807">
                  <c:v>-1.37390673214886E-2</c:v>
                </c:pt>
                <c:pt idx="3808">
                  <c:v>-1.37355222961214E-2</c:v>
                </c:pt>
                <c:pt idx="3809">
                  <c:v>-1.3731877394487099E-2</c:v>
                </c:pt>
                <c:pt idx="3810">
                  <c:v>-1.3728133202312E-2</c:v>
                </c:pt>
                <c:pt idx="3811">
                  <c:v>-1.37242903802724E-2</c:v>
                </c:pt>
                <c:pt idx="3812">
                  <c:v>-1.3720349600662599E-2</c:v>
                </c:pt>
                <c:pt idx="3813">
                  <c:v>-1.37163115859719E-2</c:v>
                </c:pt>
                <c:pt idx="3814">
                  <c:v>-1.3712177144356E-2</c:v>
                </c:pt>
                <c:pt idx="3815">
                  <c:v>-1.3707947073277001E-2</c:v>
                </c:pt>
                <c:pt idx="3816">
                  <c:v>-1.37036222476822E-2</c:v>
                </c:pt>
                <c:pt idx="3817">
                  <c:v>-1.36992035514163E-2</c:v>
                </c:pt>
                <c:pt idx="3818">
                  <c:v>-1.3694691917016499E-2</c:v>
                </c:pt>
                <c:pt idx="3819">
                  <c:v>-1.36900883570745E-2</c:v>
                </c:pt>
                <c:pt idx="3820">
                  <c:v>-1.3685393876994301E-2</c:v>
                </c:pt>
                <c:pt idx="3821">
                  <c:v>-1.3680609546712399E-2</c:v>
                </c:pt>
                <c:pt idx="3822">
                  <c:v>-1.3675736461261001E-2</c:v>
                </c:pt>
                <c:pt idx="3823">
                  <c:v>-1.3670775769924599E-2</c:v>
                </c:pt>
                <c:pt idx="3824">
                  <c:v>-1.3665728616218901E-2</c:v>
                </c:pt>
                <c:pt idx="3825">
                  <c:v>-1.3660596212625701E-2</c:v>
                </c:pt>
                <c:pt idx="3826">
                  <c:v>-1.3655379799437E-2</c:v>
                </c:pt>
                <c:pt idx="3827">
                  <c:v>-1.3650080726601101E-2</c:v>
                </c:pt>
                <c:pt idx="3828">
                  <c:v>-1.36447002662658E-2</c:v>
                </c:pt>
                <c:pt idx="3829">
                  <c:v>-1.3639239780535099E-2</c:v>
                </c:pt>
                <c:pt idx="3830">
                  <c:v>-1.3633700611366E-2</c:v>
                </c:pt>
                <c:pt idx="3831">
                  <c:v>-1.3628084200788501E-2</c:v>
                </c:pt>
                <c:pt idx="3832">
                  <c:v>-1.3622391987811001E-2</c:v>
                </c:pt>
                <c:pt idx="3833">
                  <c:v>-1.36166254292245E-2</c:v>
                </c:pt>
                <c:pt idx="3834">
                  <c:v>-1.36107860262356E-2</c:v>
                </c:pt>
                <c:pt idx="3835">
                  <c:v>-1.3604875292947899E-2</c:v>
                </c:pt>
                <c:pt idx="3836">
                  <c:v>-1.35988947939778E-2</c:v>
                </c:pt>
                <c:pt idx="3837">
                  <c:v>-1.3592846086085599E-2</c:v>
                </c:pt>
                <c:pt idx="3838">
                  <c:v>-1.3586730812673999E-2</c:v>
                </c:pt>
                <c:pt idx="3839">
                  <c:v>-1.35805505496301E-2</c:v>
                </c:pt>
                <c:pt idx="3840">
                  <c:v>-1.3574306918221E-2</c:v>
                </c:pt>
                <c:pt idx="3841">
                  <c:v>-1.35680016000792E-2</c:v>
                </c:pt>
                <c:pt idx="3842">
                  <c:v>-1.356163627239E-2</c:v>
                </c:pt>
                <c:pt idx="3843">
                  <c:v>-1.35552126587786E-2</c:v>
                </c:pt>
                <c:pt idx="3844">
                  <c:v>-1.3548732420141299E-2</c:v>
                </c:pt>
                <c:pt idx="3845">
                  <c:v>-1.35421972635808E-2</c:v>
                </c:pt>
                <c:pt idx="3846">
                  <c:v>-1.3535608970877799E-2</c:v>
                </c:pt>
                <c:pt idx="3847">
                  <c:v>-1.35289692519617E-2</c:v>
                </c:pt>
                <c:pt idx="3848">
                  <c:v>-1.35222799010296E-2</c:v>
                </c:pt>
                <c:pt idx="3849">
                  <c:v>-1.3515542667048399E-2</c:v>
                </c:pt>
                <c:pt idx="3850">
                  <c:v>-1.3508759313589601E-2</c:v>
                </c:pt>
                <c:pt idx="3851">
                  <c:v>-1.3501931654093901E-2</c:v>
                </c:pt>
                <c:pt idx="3852">
                  <c:v>-1.3495061465495801E-2</c:v>
                </c:pt>
                <c:pt idx="3853">
                  <c:v>-1.34881505149435E-2</c:v>
                </c:pt>
                <c:pt idx="3854">
                  <c:v>-1.34812005871208E-2</c:v>
                </c:pt>
                <c:pt idx="3855">
                  <c:v>-1.34742135080014E-2</c:v>
                </c:pt>
                <c:pt idx="3856">
                  <c:v>-1.34671910756509E-2</c:v>
                </c:pt>
                <c:pt idx="3857">
                  <c:v>-1.3460135059947901E-2</c:v>
                </c:pt>
                <c:pt idx="3858">
                  <c:v>-1.34530472447962E-2</c:v>
                </c:pt>
                <c:pt idx="3859">
                  <c:v>-1.3445929449145799E-2</c:v>
                </c:pt>
                <c:pt idx="3860">
                  <c:v>-1.34387834502537E-2</c:v>
                </c:pt>
                <c:pt idx="3861">
                  <c:v>-1.34316110226815E-2</c:v>
                </c:pt>
                <c:pt idx="3862">
                  <c:v>-1.3424413911451299E-2</c:v>
                </c:pt>
                <c:pt idx="3863">
                  <c:v>-1.3417193916598799E-2</c:v>
                </c:pt>
                <c:pt idx="3864">
                  <c:v>-1.34099527674542E-2</c:v>
                </c:pt>
                <c:pt idx="3865">
                  <c:v>-1.3402692226298699E-2</c:v>
                </c:pt>
                <c:pt idx="3866">
                  <c:v>-1.3395413985164801E-2</c:v>
                </c:pt>
                <c:pt idx="3867">
                  <c:v>-1.3388119794942E-2</c:v>
                </c:pt>
                <c:pt idx="3868">
                  <c:v>-1.3380811357367401E-2</c:v>
                </c:pt>
                <c:pt idx="3869">
                  <c:v>-1.33734903543524E-2</c:v>
                </c:pt>
                <c:pt idx="3870">
                  <c:v>-1.3366158458955999E-2</c:v>
                </c:pt>
                <c:pt idx="3871">
                  <c:v>-1.3358817321383699E-2</c:v>
                </c:pt>
                <c:pt idx="3872">
                  <c:v>-1.33514685917935E-2</c:v>
                </c:pt>
                <c:pt idx="3873">
                  <c:v>-1.3344113866495101E-2</c:v>
                </c:pt>
                <c:pt idx="3874">
                  <c:v>-1.33367547851907E-2</c:v>
                </c:pt>
                <c:pt idx="3875">
                  <c:v>-1.3329392893711E-2</c:v>
                </c:pt>
                <c:pt idx="3876">
                  <c:v>-1.33220297479661E-2</c:v>
                </c:pt>
                <c:pt idx="3877">
                  <c:v>-1.3314666915418801E-2</c:v>
                </c:pt>
                <c:pt idx="3878">
                  <c:v>-1.33073058920678E-2</c:v>
                </c:pt>
                <c:pt idx="3879">
                  <c:v>-1.32999481432317E-2</c:v>
                </c:pt>
                <c:pt idx="3880">
                  <c:v>-1.32925951697775E-2</c:v>
                </c:pt>
                <c:pt idx="3881">
                  <c:v>-1.32852484115296E-2</c:v>
                </c:pt>
                <c:pt idx="3882">
                  <c:v>-1.3277909295983501E-2</c:v>
                </c:pt>
                <c:pt idx="3883">
                  <c:v>-1.32705792044401E-2</c:v>
                </c:pt>
                <c:pt idx="3884">
                  <c:v>-1.3263259466408999E-2</c:v>
                </c:pt>
                <c:pt idx="3885">
                  <c:v>-1.32559514691163E-2</c:v>
                </c:pt>
                <c:pt idx="3886">
                  <c:v>-1.3248656505065201E-2</c:v>
                </c:pt>
                <c:pt idx="3887">
                  <c:v>-1.3241375878963299E-2</c:v>
                </c:pt>
                <c:pt idx="3888">
                  <c:v>-1.3234110813550099E-2</c:v>
                </c:pt>
                <c:pt idx="3889">
                  <c:v>-1.32268625213288E-2</c:v>
                </c:pt>
                <c:pt idx="3890">
                  <c:v>-1.3219632262630201E-2</c:v>
                </c:pt>
                <c:pt idx="3891">
                  <c:v>-1.3212421161914199E-2</c:v>
                </c:pt>
                <c:pt idx="3892">
                  <c:v>-1.32052303438807E-2</c:v>
                </c:pt>
                <c:pt idx="3893">
                  <c:v>-1.31980609661617E-2</c:v>
                </c:pt>
                <c:pt idx="3894">
                  <c:v>-1.31909140818456E-2</c:v>
                </c:pt>
                <c:pt idx="3895">
                  <c:v>-1.3183790780878101E-2</c:v>
                </c:pt>
                <c:pt idx="3896">
                  <c:v>-1.31766920367047E-2</c:v>
                </c:pt>
                <c:pt idx="3897">
                  <c:v>-1.31696188477664E-2</c:v>
                </c:pt>
                <c:pt idx="3898">
                  <c:v>-1.31625721993649E-2</c:v>
                </c:pt>
                <c:pt idx="3899">
                  <c:v>-1.31555530137854E-2</c:v>
                </c:pt>
                <c:pt idx="3900">
                  <c:v>-1.31485621844753E-2</c:v>
                </c:pt>
                <c:pt idx="3901">
                  <c:v>-1.3141600606301001E-2</c:v>
                </c:pt>
                <c:pt idx="3902">
                  <c:v>-1.31346691268916E-2</c:v>
                </c:pt>
                <c:pt idx="3903">
                  <c:v>-1.3127768567527001E-2</c:v>
                </c:pt>
                <c:pt idx="3904">
                  <c:v>-1.31208996896556E-2</c:v>
                </c:pt>
                <c:pt idx="3905">
                  <c:v>-1.31140632558094E-2</c:v>
                </c:pt>
                <c:pt idx="3906">
                  <c:v>-1.31072600142243E-2</c:v>
                </c:pt>
                <c:pt idx="3907">
                  <c:v>-1.31004906355761E-2</c:v>
                </c:pt>
                <c:pt idx="3908">
                  <c:v>-1.3093755756863799E-2</c:v>
                </c:pt>
                <c:pt idx="3909">
                  <c:v>-1.3087056060223499E-2</c:v>
                </c:pt>
                <c:pt idx="3910">
                  <c:v>-1.3080392130003201E-2</c:v>
                </c:pt>
                <c:pt idx="3911">
                  <c:v>-1.30737645992943E-2</c:v>
                </c:pt>
                <c:pt idx="3912">
                  <c:v>-1.3067174007569999E-2</c:v>
                </c:pt>
                <c:pt idx="3913">
                  <c:v>-1.30606208721364E-2</c:v>
                </c:pt>
                <c:pt idx="3914">
                  <c:v>-1.30541057170264E-2</c:v>
                </c:pt>
                <c:pt idx="3915">
                  <c:v>-1.30476290049113E-2</c:v>
                </c:pt>
                <c:pt idx="3916">
                  <c:v>-1.3041191212712E-2</c:v>
                </c:pt>
                <c:pt idx="3917">
                  <c:v>-1.3034792724076301E-2</c:v>
                </c:pt>
                <c:pt idx="3918">
                  <c:v>-1.3028433972093001E-2</c:v>
                </c:pt>
                <c:pt idx="3919">
                  <c:v>-1.30221152946662E-2</c:v>
                </c:pt>
                <c:pt idx="3920">
                  <c:v>-1.3015837089433499E-2</c:v>
                </c:pt>
                <c:pt idx="3921">
                  <c:v>-1.3009599665566999E-2</c:v>
                </c:pt>
                <c:pt idx="3922">
                  <c:v>-1.3003403334105801E-2</c:v>
                </c:pt>
                <c:pt idx="3923">
                  <c:v>-1.2997248353161199E-2</c:v>
                </c:pt>
                <c:pt idx="3924">
                  <c:v>-1.29911350134505E-2</c:v>
                </c:pt>
                <c:pt idx="3925">
                  <c:v>-1.29850635442453E-2</c:v>
                </c:pt>
                <c:pt idx="3926">
                  <c:v>-1.2979034168274299E-2</c:v>
                </c:pt>
                <c:pt idx="3927">
                  <c:v>-1.2973047059339301E-2</c:v>
                </c:pt>
                <c:pt idx="3928">
                  <c:v>-1.2967102402444201E-2</c:v>
                </c:pt>
                <c:pt idx="3929">
                  <c:v>-1.2961200346484099E-2</c:v>
                </c:pt>
                <c:pt idx="3930">
                  <c:v>-1.2955341019221E-2</c:v>
                </c:pt>
                <c:pt idx="3931">
                  <c:v>-1.2949524556085499E-2</c:v>
                </c:pt>
                <c:pt idx="3932">
                  <c:v>-1.29437510295376E-2</c:v>
                </c:pt>
                <c:pt idx="3933">
                  <c:v>-1.29380205252221E-2</c:v>
                </c:pt>
                <c:pt idx="3934">
                  <c:v>-1.2932333080325299E-2</c:v>
                </c:pt>
                <c:pt idx="3935">
                  <c:v>-1.29266887459305E-2</c:v>
                </c:pt>
                <c:pt idx="3936">
                  <c:v>-1.2921087537764501E-2</c:v>
                </c:pt>
                <c:pt idx="3937">
                  <c:v>-1.2915529491822101E-2</c:v>
                </c:pt>
                <c:pt idx="3938">
                  <c:v>-1.29100145783296E-2</c:v>
                </c:pt>
                <c:pt idx="3939">
                  <c:v>-1.29045427476021E-2</c:v>
                </c:pt>
                <c:pt idx="3940">
                  <c:v>-1.28991139981867E-2</c:v>
                </c:pt>
                <c:pt idx="3941">
                  <c:v>-1.28937282551358E-2</c:v>
                </c:pt>
                <c:pt idx="3942">
                  <c:v>-1.28883854257003E-2</c:v>
                </c:pt>
                <c:pt idx="3943">
                  <c:v>-1.28830854420678E-2</c:v>
                </c:pt>
                <c:pt idx="3944">
                  <c:v>-1.28778282080935E-2</c:v>
                </c:pt>
                <c:pt idx="3945">
                  <c:v>-1.28726136271912E-2</c:v>
                </c:pt>
                <c:pt idx="3946">
                  <c:v>-1.28674415430513E-2</c:v>
                </c:pt>
                <c:pt idx="3947">
                  <c:v>-1.28623118175825E-2</c:v>
                </c:pt>
                <c:pt idx="3948">
                  <c:v>-1.28572242847875E-2</c:v>
                </c:pt>
                <c:pt idx="3949">
                  <c:v>-1.28521787803497E-2</c:v>
                </c:pt>
                <c:pt idx="3950">
                  <c:v>-1.28471751419267E-2</c:v>
                </c:pt>
                <c:pt idx="3951">
                  <c:v>-1.28422131889385E-2</c:v>
                </c:pt>
                <c:pt idx="3952">
                  <c:v>-1.2837292685840201E-2</c:v>
                </c:pt>
                <c:pt idx="3953">
                  <c:v>-1.28324134378709E-2</c:v>
                </c:pt>
                <c:pt idx="3954">
                  <c:v>-1.28275752042913E-2</c:v>
                </c:pt>
                <c:pt idx="3955">
                  <c:v>-1.2822777764890599E-2</c:v>
                </c:pt>
                <c:pt idx="3956">
                  <c:v>-1.2818020881973501E-2</c:v>
                </c:pt>
                <c:pt idx="3957">
                  <c:v>-1.2813304277596201E-2</c:v>
                </c:pt>
                <c:pt idx="3958">
                  <c:v>-1.28086276852036E-2</c:v>
                </c:pt>
                <c:pt idx="3959">
                  <c:v>-1.2803990844774E-2</c:v>
                </c:pt>
                <c:pt idx="3960">
                  <c:v>-1.27993934412024E-2</c:v>
                </c:pt>
                <c:pt idx="3961">
                  <c:v>-1.27948351506584E-2</c:v>
                </c:pt>
                <c:pt idx="3962">
                  <c:v>-1.27903157096534E-2</c:v>
                </c:pt>
                <c:pt idx="3963">
                  <c:v>-1.27858347728841E-2</c:v>
                </c:pt>
                <c:pt idx="3964">
                  <c:v>-1.27813920226194E-2</c:v>
                </c:pt>
                <c:pt idx="3965">
                  <c:v>-1.27769871177402E-2</c:v>
                </c:pt>
                <c:pt idx="3966">
                  <c:v>-1.27726197358829E-2</c:v>
                </c:pt>
                <c:pt idx="3967">
                  <c:v>-1.27682894963812E-2</c:v>
                </c:pt>
                <c:pt idx="3968">
                  <c:v>-1.27639960189402E-2</c:v>
                </c:pt>
                <c:pt idx="3969">
                  <c:v>-1.2759738945601199E-2</c:v>
                </c:pt>
                <c:pt idx="3970">
                  <c:v>-1.27555178767218E-2</c:v>
                </c:pt>
                <c:pt idx="3971">
                  <c:v>-1.2751332438931199E-2</c:v>
                </c:pt>
                <c:pt idx="3972">
                  <c:v>-1.27471822171163E-2</c:v>
                </c:pt>
                <c:pt idx="3973">
                  <c:v>-1.27430668146201E-2</c:v>
                </c:pt>
                <c:pt idx="3974">
                  <c:v>-1.27389858050644E-2</c:v>
                </c:pt>
                <c:pt idx="3975">
                  <c:v>-1.27349387575026E-2</c:v>
                </c:pt>
                <c:pt idx="3976">
                  <c:v>-1.2730925237306101E-2</c:v>
                </c:pt>
                <c:pt idx="3977">
                  <c:v>-1.27269447847224E-2</c:v>
                </c:pt>
                <c:pt idx="3978">
                  <c:v>-1.2722996963227901E-2</c:v>
                </c:pt>
                <c:pt idx="3979">
                  <c:v>-1.27190812968842E-2</c:v>
                </c:pt>
                <c:pt idx="3980">
                  <c:v>-1.27151973254102E-2</c:v>
                </c:pt>
                <c:pt idx="3981">
                  <c:v>-1.2711344554387599E-2</c:v>
                </c:pt>
                <c:pt idx="3982">
                  <c:v>-1.27075225156287E-2</c:v>
                </c:pt>
                <c:pt idx="3983">
                  <c:v>-1.2703730698611601E-2</c:v>
                </c:pt>
                <c:pt idx="3984">
                  <c:v>-1.26999686197793E-2</c:v>
                </c:pt>
                <c:pt idx="3985">
                  <c:v>-1.26962357204867E-2</c:v>
                </c:pt>
                <c:pt idx="3986">
                  <c:v>-1.26925314934817E-2</c:v>
                </c:pt>
                <c:pt idx="3987">
                  <c:v>-1.2688855459361501E-2</c:v>
                </c:pt>
                <c:pt idx="3988">
                  <c:v>-1.2685207039603401E-2</c:v>
                </c:pt>
                <c:pt idx="3989">
                  <c:v>-1.2681585707719399E-2</c:v>
                </c:pt>
                <c:pt idx="3990">
                  <c:v>-1.2677990924244299E-2</c:v>
                </c:pt>
                <c:pt idx="3991">
                  <c:v>-1.2674422149019701E-2</c:v>
                </c:pt>
                <c:pt idx="3992">
                  <c:v>-1.26708787770906E-2</c:v>
                </c:pt>
                <c:pt idx="3993">
                  <c:v>-1.26673602261374E-2</c:v>
                </c:pt>
                <c:pt idx="3994">
                  <c:v>-1.26638659320631E-2</c:v>
                </c:pt>
                <c:pt idx="3995">
                  <c:v>-1.26603953296326E-2</c:v>
                </c:pt>
                <c:pt idx="3996">
                  <c:v>-1.2656947791270899E-2</c:v>
                </c:pt>
                <c:pt idx="3997">
                  <c:v>-1.26535227233367E-2</c:v>
                </c:pt>
                <c:pt idx="3998">
                  <c:v>-1.26501195202864E-2</c:v>
                </c:pt>
                <c:pt idx="3999">
                  <c:v>-1.2646737582132601E-2</c:v>
                </c:pt>
                <c:pt idx="4000">
                  <c:v>-1.26433762924777E-2</c:v>
                </c:pt>
                <c:pt idx="4001">
                  <c:v>-1.26400350189819E-2</c:v>
                </c:pt>
                <c:pt idx="4002">
                  <c:v>-1.2636713122862299E-2</c:v>
                </c:pt>
                <c:pt idx="4003">
                  <c:v>-1.26334099721637E-2</c:v>
                </c:pt>
                <c:pt idx="4004">
                  <c:v>-1.2630124915219899E-2</c:v>
                </c:pt>
                <c:pt idx="4005">
                  <c:v>-1.2626857351023001E-2</c:v>
                </c:pt>
                <c:pt idx="4006">
                  <c:v>-1.26236065912868E-2</c:v>
                </c:pt>
                <c:pt idx="4007">
                  <c:v>-1.2620371991615901E-2</c:v>
                </c:pt>
                <c:pt idx="4008">
                  <c:v>-1.2617152914736701E-2</c:v>
                </c:pt>
                <c:pt idx="4009">
                  <c:v>-1.2613948680873399E-2</c:v>
                </c:pt>
                <c:pt idx="4010">
                  <c:v>-1.2610758633060701E-2</c:v>
                </c:pt>
                <c:pt idx="4011">
                  <c:v>-1.2607582125405499E-2</c:v>
                </c:pt>
                <c:pt idx="4012">
                  <c:v>-1.2604418464903301E-2</c:v>
                </c:pt>
                <c:pt idx="4013">
                  <c:v>-1.2601266988645599E-2</c:v>
                </c:pt>
                <c:pt idx="4014">
                  <c:v>-1.25981270292558E-2</c:v>
                </c:pt>
                <c:pt idx="4015">
                  <c:v>-1.25949979511911E-2</c:v>
                </c:pt>
                <c:pt idx="4016">
                  <c:v>-1.2591879032579901E-2</c:v>
                </c:pt>
                <c:pt idx="4017">
                  <c:v>-1.25887696205528E-2</c:v>
                </c:pt>
                <c:pt idx="4018">
                  <c:v>-1.25856690470447E-2</c:v>
                </c:pt>
                <c:pt idx="4019">
                  <c:v>-1.2582576637418101E-2</c:v>
                </c:pt>
                <c:pt idx="4020">
                  <c:v>-1.25794917363522E-2</c:v>
                </c:pt>
                <c:pt idx="4021">
                  <c:v>-1.25764136649999E-2</c:v>
                </c:pt>
                <c:pt idx="4022">
                  <c:v>-1.2573341793675301E-2</c:v>
                </c:pt>
                <c:pt idx="4023">
                  <c:v>-1.25702754424021E-2</c:v>
                </c:pt>
                <c:pt idx="4024">
                  <c:v>-1.2567213962058199E-2</c:v>
                </c:pt>
                <c:pt idx="4025">
                  <c:v>-1.25641566905931E-2</c:v>
                </c:pt>
                <c:pt idx="4026">
                  <c:v>-1.25611030156654E-2</c:v>
                </c:pt>
                <c:pt idx="4027">
                  <c:v>-1.25580522784485E-2</c:v>
                </c:pt>
                <c:pt idx="4028">
                  <c:v>-1.25550038776429E-2</c:v>
                </c:pt>
                <c:pt idx="4029">
                  <c:v>-1.25519571603034E-2</c:v>
                </c:pt>
                <c:pt idx="4030">
                  <c:v>-1.25489115122449E-2</c:v>
                </c:pt>
                <c:pt idx="4031">
                  <c:v>-1.25458663148399E-2</c:v>
                </c:pt>
                <c:pt idx="4032">
                  <c:v>-1.25428209567842E-2</c:v>
                </c:pt>
                <c:pt idx="4033">
                  <c:v>-1.2539774854639699E-2</c:v>
                </c:pt>
                <c:pt idx="4034">
                  <c:v>-1.25367274659033E-2</c:v>
                </c:pt>
                <c:pt idx="4035">
                  <c:v>-1.25336781936102E-2</c:v>
                </c:pt>
                <c:pt idx="4036">
                  <c:v>-1.2530626492603201E-2</c:v>
                </c:pt>
                <c:pt idx="4037">
                  <c:v>-1.2527571812768101E-2</c:v>
                </c:pt>
                <c:pt idx="4038">
                  <c:v>-1.25245136074775E-2</c:v>
                </c:pt>
                <c:pt idx="4039">
                  <c:v>-1.2521451375489301E-2</c:v>
                </c:pt>
                <c:pt idx="4040">
                  <c:v>-1.2518384582146999E-2</c:v>
                </c:pt>
                <c:pt idx="4041">
                  <c:v>-1.2515312768704601E-2</c:v>
                </c:pt>
                <c:pt idx="4042">
                  <c:v>-1.25122354409764E-2</c:v>
                </c:pt>
                <c:pt idx="4043">
                  <c:v>-1.25091521572321E-2</c:v>
                </c:pt>
                <c:pt idx="4044">
                  <c:v>-1.25060624486397E-2</c:v>
                </c:pt>
                <c:pt idx="4045">
                  <c:v>-1.25029658845186E-2</c:v>
                </c:pt>
                <c:pt idx="4046">
                  <c:v>-1.24998620808651E-2</c:v>
                </c:pt>
                <c:pt idx="4047">
                  <c:v>-1.2496750634317899E-2</c:v>
                </c:pt>
                <c:pt idx="4048">
                  <c:v>-1.24936311894654E-2</c:v>
                </c:pt>
                <c:pt idx="4049">
                  <c:v>-1.2490503372208301E-2</c:v>
                </c:pt>
                <c:pt idx="4050">
                  <c:v>-1.24873668503082E-2</c:v>
                </c:pt>
                <c:pt idx="4051">
                  <c:v>-1.2484221315574501E-2</c:v>
                </c:pt>
                <c:pt idx="4052">
                  <c:v>-1.2481066496018701E-2</c:v>
                </c:pt>
                <c:pt idx="4053">
                  <c:v>-1.2477902123742699E-2</c:v>
                </c:pt>
                <c:pt idx="4054">
                  <c:v>-1.24747279460528E-2</c:v>
                </c:pt>
                <c:pt idx="4055">
                  <c:v>-1.2471543726698699E-2</c:v>
                </c:pt>
                <c:pt idx="4056">
                  <c:v>-1.24683493067841E-2</c:v>
                </c:pt>
                <c:pt idx="4057">
                  <c:v>-1.24651444702156E-2</c:v>
                </c:pt>
                <c:pt idx="4058">
                  <c:v>-1.2461929081871499E-2</c:v>
                </c:pt>
                <c:pt idx="4059">
                  <c:v>-1.2458703006527801E-2</c:v>
                </c:pt>
                <c:pt idx="4060">
                  <c:v>-1.24554661422655E-2</c:v>
                </c:pt>
                <c:pt idx="4061">
                  <c:v>-1.24522184129135E-2</c:v>
                </c:pt>
                <c:pt idx="4062">
                  <c:v>-1.2448959769799499E-2</c:v>
                </c:pt>
                <c:pt idx="4063">
                  <c:v>-1.2445690178340499E-2</c:v>
                </c:pt>
                <c:pt idx="4064">
                  <c:v>-1.24424096200652E-2</c:v>
                </c:pt>
                <c:pt idx="4065">
                  <c:v>-1.2439118146355101E-2</c:v>
                </c:pt>
                <c:pt idx="4066">
                  <c:v>-1.24358158185673E-2</c:v>
                </c:pt>
                <c:pt idx="4067">
                  <c:v>-1.24325027098896E-2</c:v>
                </c:pt>
                <c:pt idx="4068">
                  <c:v>-1.24291789179158E-2</c:v>
                </c:pt>
                <c:pt idx="4069">
                  <c:v>-1.2425844565457801E-2</c:v>
                </c:pt>
                <c:pt idx="4070">
                  <c:v>-1.24224998234222E-2</c:v>
                </c:pt>
                <c:pt idx="4071">
                  <c:v>-1.2419144854312201E-2</c:v>
                </c:pt>
                <c:pt idx="4072">
                  <c:v>-1.2415779891784599E-2</c:v>
                </c:pt>
                <c:pt idx="4073">
                  <c:v>-1.2412405198274801E-2</c:v>
                </c:pt>
                <c:pt idx="4074">
                  <c:v>-1.2409021007459499E-2</c:v>
                </c:pt>
                <c:pt idx="4075">
                  <c:v>-1.2405627604937301E-2</c:v>
                </c:pt>
                <c:pt idx="4076">
                  <c:v>-1.2402225331941E-2</c:v>
                </c:pt>
                <c:pt idx="4077">
                  <c:v>-1.2398814534309599E-2</c:v>
                </c:pt>
                <c:pt idx="4078">
                  <c:v>-1.2395395564363599E-2</c:v>
                </c:pt>
                <c:pt idx="4079">
                  <c:v>-1.23919688801947E-2</c:v>
                </c:pt>
                <c:pt idx="4080">
                  <c:v>-1.23885348781349E-2</c:v>
                </c:pt>
                <c:pt idx="4081">
                  <c:v>-1.2385093997044599E-2</c:v>
                </c:pt>
                <c:pt idx="4082">
                  <c:v>-1.23816467506584E-2</c:v>
                </c:pt>
                <c:pt idx="4083">
                  <c:v>-1.23781936014791E-2</c:v>
                </c:pt>
                <c:pt idx="4084">
                  <c:v>-1.23747350922527E-2</c:v>
                </c:pt>
                <c:pt idx="4085">
                  <c:v>-1.2371271762567601E-2</c:v>
                </c:pt>
                <c:pt idx="4086">
                  <c:v>-1.23678041976339E-2</c:v>
                </c:pt>
                <c:pt idx="4087">
                  <c:v>-1.23643329959457E-2</c:v>
                </c:pt>
                <c:pt idx="4088">
                  <c:v>-1.23608587683692E-2</c:v>
                </c:pt>
                <c:pt idx="4089">
                  <c:v>-1.2357382184908E-2</c:v>
                </c:pt>
                <c:pt idx="4090">
                  <c:v>-1.2353903894913899E-2</c:v>
                </c:pt>
                <c:pt idx="4091">
                  <c:v>-1.23504246047643E-2</c:v>
                </c:pt>
                <c:pt idx="4092">
                  <c:v>-1.2346945018938699E-2</c:v>
                </c:pt>
                <c:pt idx="4093">
                  <c:v>-1.23434658777982E-2</c:v>
                </c:pt>
                <c:pt idx="4094">
                  <c:v>-1.23399879229594E-2</c:v>
                </c:pt>
                <c:pt idx="4095">
                  <c:v>-1.2336511932570101E-2</c:v>
                </c:pt>
                <c:pt idx="4096">
                  <c:v>-1.23330386541505E-2</c:v>
                </c:pt>
                <c:pt idx="4097">
                  <c:v>-1.23295689165734E-2</c:v>
                </c:pt>
                <c:pt idx="4098">
                  <c:v>-1.23261035376533E-2</c:v>
                </c:pt>
                <c:pt idx="4099">
                  <c:v>-1.23226433383941E-2</c:v>
                </c:pt>
                <c:pt idx="4100">
                  <c:v>-1.2319189198608201E-2</c:v>
                </c:pt>
                <c:pt idx="4101">
                  <c:v>-1.23157419617881E-2</c:v>
                </c:pt>
                <c:pt idx="4102">
                  <c:v>-1.2312302526104799E-2</c:v>
                </c:pt>
                <c:pt idx="4103">
                  <c:v>-1.2308871752207601E-2</c:v>
                </c:pt>
                <c:pt idx="4104">
                  <c:v>-1.23054505388057E-2</c:v>
                </c:pt>
                <c:pt idx="4105">
                  <c:v>-1.23020398125748E-2</c:v>
                </c:pt>
                <c:pt idx="4106">
                  <c:v>-1.22986404692055E-2</c:v>
                </c:pt>
                <c:pt idx="4107">
                  <c:v>-1.2295253468640599E-2</c:v>
                </c:pt>
                <c:pt idx="4108">
                  <c:v>-1.22918797119804E-2</c:v>
                </c:pt>
                <c:pt idx="4109">
                  <c:v>-1.22885201598372E-2</c:v>
                </c:pt>
                <c:pt idx="4110">
                  <c:v>-1.2285175761873201E-2</c:v>
                </c:pt>
                <c:pt idx="4111">
                  <c:v>-1.2281847453436599E-2</c:v>
                </c:pt>
                <c:pt idx="4112">
                  <c:v>-1.22785361991565E-2</c:v>
                </c:pt>
                <c:pt idx="4113">
                  <c:v>-1.2275242971687301E-2</c:v>
                </c:pt>
                <c:pt idx="4114">
                  <c:v>-1.22719686971053E-2</c:v>
                </c:pt>
                <c:pt idx="4115">
                  <c:v>-1.2268714336708401E-2</c:v>
                </c:pt>
                <c:pt idx="4116">
                  <c:v>-1.22654808573822E-2</c:v>
                </c:pt>
                <c:pt idx="4117">
                  <c:v>-1.2262269224748001E-2</c:v>
                </c:pt>
                <c:pt idx="4118">
                  <c:v>-1.2259080371206399E-2</c:v>
                </c:pt>
                <c:pt idx="4119">
                  <c:v>-1.22559152668549E-2</c:v>
                </c:pt>
                <c:pt idx="4120">
                  <c:v>-1.22527748294385E-2</c:v>
                </c:pt>
                <c:pt idx="4121">
                  <c:v>-1.22496599868895E-2</c:v>
                </c:pt>
                <c:pt idx="4122">
                  <c:v>-1.2246571705098901E-2</c:v>
                </c:pt>
                <c:pt idx="4123">
                  <c:v>-1.22435108720081E-2</c:v>
                </c:pt>
                <c:pt idx="4124">
                  <c:v>-1.2240478403076E-2</c:v>
                </c:pt>
                <c:pt idx="4125">
                  <c:v>-1.22374752011302E-2</c:v>
                </c:pt>
                <c:pt idx="4126">
                  <c:v>-1.2234502199502201E-2</c:v>
                </c:pt>
                <c:pt idx="4127">
                  <c:v>-1.2231560185412599E-2</c:v>
                </c:pt>
                <c:pt idx="4128">
                  <c:v>-1.2228650049360501E-2</c:v>
                </c:pt>
                <c:pt idx="4129">
                  <c:v>-1.2225772670678901E-2</c:v>
                </c:pt>
                <c:pt idx="4130">
                  <c:v>-1.2222928856057001E-2</c:v>
                </c:pt>
                <c:pt idx="4131">
                  <c:v>-1.2220119464093E-2</c:v>
                </c:pt>
                <c:pt idx="4132">
                  <c:v>-1.22173452700519E-2</c:v>
                </c:pt>
                <c:pt idx="4133">
                  <c:v>-1.2214607072988199E-2</c:v>
                </c:pt>
                <c:pt idx="4134">
                  <c:v>-1.22119056160834E-2</c:v>
                </c:pt>
                <c:pt idx="4135">
                  <c:v>-1.2209241648948E-2</c:v>
                </c:pt>
                <c:pt idx="4136">
                  <c:v>-1.2206615882814799E-2</c:v>
                </c:pt>
                <c:pt idx="4137">
                  <c:v>-1.22040290398108E-2</c:v>
                </c:pt>
                <c:pt idx="4138">
                  <c:v>-1.22014817733884E-2</c:v>
                </c:pt>
                <c:pt idx="4139">
                  <c:v>-1.2198974757892301E-2</c:v>
                </c:pt>
                <c:pt idx="4140">
                  <c:v>-1.21965086159249E-2</c:v>
                </c:pt>
                <c:pt idx="4141">
                  <c:v>-1.21940839754057E-2</c:v>
                </c:pt>
                <c:pt idx="4142">
                  <c:v>-1.21917014176745E-2</c:v>
                </c:pt>
                <c:pt idx="4143">
                  <c:v>-1.2189361497414701E-2</c:v>
                </c:pt>
                <c:pt idx="4144">
                  <c:v>-1.2187064725736701E-2</c:v>
                </c:pt>
                <c:pt idx="4145">
                  <c:v>-1.2184811631055101E-2</c:v>
                </c:pt>
                <c:pt idx="4146">
                  <c:v>-1.21826026872849E-2</c:v>
                </c:pt>
                <c:pt idx="4147">
                  <c:v>-1.21804383659086E-2</c:v>
                </c:pt>
                <c:pt idx="4148">
                  <c:v>-1.2178319050952E-2</c:v>
                </c:pt>
                <c:pt idx="4149">
                  <c:v>-1.21762451006142E-2</c:v>
                </c:pt>
                <c:pt idx="4150">
                  <c:v>-1.21742169562679E-2</c:v>
                </c:pt>
                <c:pt idx="4151">
                  <c:v>-1.2172234893644799E-2</c:v>
                </c:pt>
                <c:pt idx="4152">
                  <c:v>-1.2170299196921299E-2</c:v>
                </c:pt>
                <c:pt idx="4153">
                  <c:v>-1.2168410191397701E-2</c:v>
                </c:pt>
                <c:pt idx="4154">
                  <c:v>-1.21665680743741E-2</c:v>
                </c:pt>
                <c:pt idx="4155">
                  <c:v>-1.2164773055760801E-2</c:v>
                </c:pt>
                <c:pt idx="4156">
                  <c:v>-1.2163025324583601E-2</c:v>
                </c:pt>
                <c:pt idx="4157">
                  <c:v>-1.21613250023411E-2</c:v>
                </c:pt>
                <c:pt idx="4158">
                  <c:v>-1.21596722159281E-2</c:v>
                </c:pt>
                <c:pt idx="4159">
                  <c:v>-1.21580670302926E-2</c:v>
                </c:pt>
                <c:pt idx="4160">
                  <c:v>-1.2156509492974E-2</c:v>
                </c:pt>
                <c:pt idx="4161">
                  <c:v>-1.21549996272E-2</c:v>
                </c:pt>
                <c:pt idx="4162">
                  <c:v>-1.2153537378231201E-2</c:v>
                </c:pt>
                <c:pt idx="4163">
                  <c:v>-1.21521227545652E-2</c:v>
                </c:pt>
                <c:pt idx="4164">
                  <c:v>-1.21507556164351E-2</c:v>
                </c:pt>
                <c:pt idx="4165">
                  <c:v>-1.2149435866717901E-2</c:v>
                </c:pt>
                <c:pt idx="4166">
                  <c:v>-1.2148163354268901E-2</c:v>
                </c:pt>
                <c:pt idx="4167">
                  <c:v>-1.2146937876873E-2</c:v>
                </c:pt>
                <c:pt idx="4168">
                  <c:v>-1.21457592509571E-2</c:v>
                </c:pt>
                <c:pt idx="4169">
                  <c:v>-1.2144627204404099E-2</c:v>
                </c:pt>
                <c:pt idx="4170">
                  <c:v>-1.21435414770767E-2</c:v>
                </c:pt>
                <c:pt idx="4171">
                  <c:v>-1.21425017552577E-2</c:v>
                </c:pt>
                <c:pt idx="4172">
                  <c:v>-1.2141507702400399E-2</c:v>
                </c:pt>
                <c:pt idx="4173">
                  <c:v>-1.21405589342456E-2</c:v>
                </c:pt>
                <c:pt idx="4174">
                  <c:v>-1.2139655045843099E-2</c:v>
                </c:pt>
                <c:pt idx="4175">
                  <c:v>-1.2138795605088499E-2</c:v>
                </c:pt>
                <c:pt idx="4176">
                  <c:v>-1.2137980159516001E-2</c:v>
                </c:pt>
                <c:pt idx="4177">
                  <c:v>-1.21372081957854E-2</c:v>
                </c:pt>
                <c:pt idx="4178">
                  <c:v>-1.21364791785093E-2</c:v>
                </c:pt>
                <c:pt idx="4179">
                  <c:v>-1.2135792572921199E-2</c:v>
                </c:pt>
                <c:pt idx="4180">
                  <c:v>-1.2135147806987901E-2</c:v>
                </c:pt>
                <c:pt idx="4181">
                  <c:v>-1.21345442358577E-2</c:v>
                </c:pt>
                <c:pt idx="4182">
                  <c:v>-1.21339812442253E-2</c:v>
                </c:pt>
                <c:pt idx="4183">
                  <c:v>-1.2133458156705201E-2</c:v>
                </c:pt>
                <c:pt idx="4184">
                  <c:v>-1.21329742963741E-2</c:v>
                </c:pt>
                <c:pt idx="4185">
                  <c:v>-1.2132528948031599E-2</c:v>
                </c:pt>
                <c:pt idx="4186">
                  <c:v>-1.21321213488841E-2</c:v>
                </c:pt>
                <c:pt idx="4187">
                  <c:v>-1.21317507479679E-2</c:v>
                </c:pt>
                <c:pt idx="4188">
                  <c:v>-1.2131416331865799E-2</c:v>
                </c:pt>
                <c:pt idx="4189">
                  <c:v>-1.2131117286440601E-2</c:v>
                </c:pt>
                <c:pt idx="4190">
                  <c:v>-1.2130852772104E-2</c:v>
                </c:pt>
                <c:pt idx="4191">
                  <c:v>-1.21306219281056E-2</c:v>
                </c:pt>
                <c:pt idx="4192">
                  <c:v>-1.2130423883453799E-2</c:v>
                </c:pt>
                <c:pt idx="4193">
                  <c:v>-1.2130257688810301E-2</c:v>
                </c:pt>
                <c:pt idx="4194">
                  <c:v>-1.21301224389283E-2</c:v>
                </c:pt>
                <c:pt idx="4195">
                  <c:v>-1.2130017178068501E-2</c:v>
                </c:pt>
                <c:pt idx="4196">
                  <c:v>-1.21299409571895E-2</c:v>
                </c:pt>
                <c:pt idx="4197">
                  <c:v>-1.21298927832092E-2</c:v>
                </c:pt>
                <c:pt idx="4198">
                  <c:v>-1.21298716502209E-2</c:v>
                </c:pt>
                <c:pt idx="4199">
                  <c:v>-1.2129876533713901E-2</c:v>
                </c:pt>
                <c:pt idx="4200">
                  <c:v>-1.21299064160318E-2</c:v>
                </c:pt>
                <c:pt idx="4201">
                  <c:v>-1.21299602163315E-2</c:v>
                </c:pt>
                <c:pt idx="4202">
                  <c:v>-1.2130036867625401E-2</c:v>
                </c:pt>
                <c:pt idx="4203">
                  <c:v>-1.21301352985869E-2</c:v>
                </c:pt>
                <c:pt idx="4204">
                  <c:v>-1.2130254392081499E-2</c:v>
                </c:pt>
                <c:pt idx="4205">
                  <c:v>-1.2130393037859399E-2</c:v>
                </c:pt>
                <c:pt idx="4206">
                  <c:v>-1.21305501207719E-2</c:v>
                </c:pt>
                <c:pt idx="4207">
                  <c:v>-1.2130724505216101E-2</c:v>
                </c:pt>
                <c:pt idx="4208">
                  <c:v>-1.21309150224745E-2</c:v>
                </c:pt>
                <c:pt idx="4209">
                  <c:v>-1.21311205457196E-2</c:v>
                </c:pt>
                <c:pt idx="4210">
                  <c:v>-1.21313398668761E-2</c:v>
                </c:pt>
                <c:pt idx="4211">
                  <c:v>-1.21315717873901E-2</c:v>
                </c:pt>
                <c:pt idx="4212">
                  <c:v>-1.2131815155408E-2</c:v>
                </c:pt>
                <c:pt idx="4213">
                  <c:v>-1.2132068766482901E-2</c:v>
                </c:pt>
                <c:pt idx="4214">
                  <c:v>-1.21323314162125E-2</c:v>
                </c:pt>
                <c:pt idx="4215">
                  <c:v>-1.21326018806372E-2</c:v>
                </c:pt>
                <c:pt idx="4216">
                  <c:v>-1.2132878964314499E-2</c:v>
                </c:pt>
                <c:pt idx="4217">
                  <c:v>-1.2133161409740301E-2</c:v>
                </c:pt>
                <c:pt idx="4218">
                  <c:v>-1.2133448008232199E-2</c:v>
                </c:pt>
                <c:pt idx="4219">
                  <c:v>-1.2133737518639999E-2</c:v>
                </c:pt>
                <c:pt idx="4220">
                  <c:v>-1.21340286975104E-2</c:v>
                </c:pt>
                <c:pt idx="4221">
                  <c:v>-1.21343203383484E-2</c:v>
                </c:pt>
                <c:pt idx="4222">
                  <c:v>-1.21346112043293E-2</c:v>
                </c:pt>
                <c:pt idx="4223">
                  <c:v>-1.21349000256093E-2</c:v>
                </c:pt>
                <c:pt idx="4224">
                  <c:v>-1.2135185547327801E-2</c:v>
                </c:pt>
                <c:pt idx="4225">
                  <c:v>-1.2135466504467399E-2</c:v>
                </c:pt>
                <c:pt idx="4226">
                  <c:v>-1.2135741651921999E-2</c:v>
                </c:pt>
                <c:pt idx="4227">
                  <c:v>-1.2136009719223601E-2</c:v>
                </c:pt>
                <c:pt idx="4228">
                  <c:v>-1.2136269474224901E-2</c:v>
                </c:pt>
                <c:pt idx="4229">
                  <c:v>-1.2136519635203701E-2</c:v>
                </c:pt>
                <c:pt idx="4230">
                  <c:v>-1.2136758994656599E-2</c:v>
                </c:pt>
                <c:pt idx="4231">
                  <c:v>-1.21369863097993E-2</c:v>
                </c:pt>
                <c:pt idx="4232">
                  <c:v>-1.21372003084047E-2</c:v>
                </c:pt>
                <c:pt idx="4233">
                  <c:v>-1.21373997358782E-2</c:v>
                </c:pt>
                <c:pt idx="4234">
                  <c:v>-1.21375833733598E-2</c:v>
                </c:pt>
                <c:pt idx="4235">
                  <c:v>-1.2137749961825E-2</c:v>
                </c:pt>
                <c:pt idx="4236">
                  <c:v>-1.2137898268118801E-2</c:v>
                </c:pt>
                <c:pt idx="4237">
                  <c:v>-1.21380270493412E-2</c:v>
                </c:pt>
                <c:pt idx="4238">
                  <c:v>-1.21381350832751E-2</c:v>
                </c:pt>
                <c:pt idx="4239">
                  <c:v>-1.21382211574805E-2</c:v>
                </c:pt>
                <c:pt idx="4240">
                  <c:v>-1.21382840307152E-2</c:v>
                </c:pt>
                <c:pt idx="4241">
                  <c:v>-1.2138322489771701E-2</c:v>
                </c:pt>
                <c:pt idx="4242">
                  <c:v>-1.2138335322036601E-2</c:v>
                </c:pt>
                <c:pt idx="4243">
                  <c:v>-1.21383213252846E-2</c:v>
                </c:pt>
                <c:pt idx="4244">
                  <c:v>-1.2138279301590499E-2</c:v>
                </c:pt>
                <c:pt idx="4245">
                  <c:v>-1.21382080544428E-2</c:v>
                </c:pt>
                <c:pt idx="4246">
                  <c:v>-1.21381063996277E-2</c:v>
                </c:pt>
                <c:pt idx="4247">
                  <c:v>-1.2137973153451701E-2</c:v>
                </c:pt>
                <c:pt idx="4248">
                  <c:v>-1.21378071425893E-2</c:v>
                </c:pt>
                <c:pt idx="4249">
                  <c:v>-1.21376072011148E-2</c:v>
                </c:pt>
                <c:pt idx="4250">
                  <c:v>-1.2137372169504E-2</c:v>
                </c:pt>
                <c:pt idx="4251">
                  <c:v>-1.2137100896498301E-2</c:v>
                </c:pt>
                <c:pt idx="4252">
                  <c:v>-1.21367922343354E-2</c:v>
                </c:pt>
                <c:pt idx="4253">
                  <c:v>-1.2136445053002201E-2</c:v>
                </c:pt>
                <c:pt idx="4254">
                  <c:v>-1.2136058221590199E-2</c:v>
                </c:pt>
                <c:pt idx="4255">
                  <c:v>-1.21356306120406E-2</c:v>
                </c:pt>
                <c:pt idx="4256">
                  <c:v>-1.2135161131756301E-2</c:v>
                </c:pt>
                <c:pt idx="4257">
                  <c:v>-1.2134648679318599E-2</c:v>
                </c:pt>
                <c:pt idx="4258">
                  <c:v>-1.21340921750076E-2</c:v>
                </c:pt>
                <c:pt idx="4259">
                  <c:v>-1.2133490507985E-2</c:v>
                </c:pt>
                <c:pt idx="4260">
                  <c:v>-1.2132842604276901E-2</c:v>
                </c:pt>
                <c:pt idx="4261">
                  <c:v>-1.21321474148874E-2</c:v>
                </c:pt>
                <c:pt idx="4262">
                  <c:v>-1.21314038836249E-2</c:v>
                </c:pt>
                <c:pt idx="4263">
                  <c:v>-1.21306109662884E-2</c:v>
                </c:pt>
                <c:pt idx="4264">
                  <c:v>-1.21297676268242E-2</c:v>
                </c:pt>
                <c:pt idx="4265">
                  <c:v>-1.21288728301102E-2</c:v>
                </c:pt>
                <c:pt idx="4266">
                  <c:v>-1.2127925586095401E-2</c:v>
                </c:pt>
                <c:pt idx="4267">
                  <c:v>-1.21269248872172E-2</c:v>
                </c:pt>
                <c:pt idx="4268">
                  <c:v>-1.2125869742047501E-2</c:v>
                </c:pt>
                <c:pt idx="4269">
                  <c:v>-1.2124759172401699E-2</c:v>
                </c:pt>
                <c:pt idx="4270">
                  <c:v>-1.2123592207937401E-2</c:v>
                </c:pt>
                <c:pt idx="4271">
                  <c:v>-1.2122367890835701E-2</c:v>
                </c:pt>
                <c:pt idx="4272">
                  <c:v>-1.21210852790972E-2</c:v>
                </c:pt>
                <c:pt idx="4273">
                  <c:v>-1.21197434398443E-2</c:v>
                </c:pt>
                <c:pt idx="4274">
                  <c:v>-1.21183414681649E-2</c:v>
                </c:pt>
                <c:pt idx="4275">
                  <c:v>-1.21168784351719E-2</c:v>
                </c:pt>
                <c:pt idx="4276">
                  <c:v>-1.21153534492826E-2</c:v>
                </c:pt>
                <c:pt idx="4277">
                  <c:v>-1.2113765613748899E-2</c:v>
                </c:pt>
                <c:pt idx="4278">
                  <c:v>-1.21121140813158E-2</c:v>
                </c:pt>
                <c:pt idx="4279">
                  <c:v>-1.21103979912465E-2</c:v>
                </c:pt>
                <c:pt idx="4280">
                  <c:v>-1.2108616520151201E-2</c:v>
                </c:pt>
                <c:pt idx="4281">
                  <c:v>-1.2106768816462001E-2</c:v>
                </c:pt>
                <c:pt idx="4282">
                  <c:v>-1.2104854069089401E-2</c:v>
                </c:pt>
                <c:pt idx="4283">
                  <c:v>-1.21028714874845E-2</c:v>
                </c:pt>
                <c:pt idx="4284">
                  <c:v>-1.21008202715775E-2</c:v>
                </c:pt>
                <c:pt idx="4285">
                  <c:v>-1.2098699667810599E-2</c:v>
                </c:pt>
                <c:pt idx="4286">
                  <c:v>-1.20965089107178E-2</c:v>
                </c:pt>
                <c:pt idx="4287">
                  <c:v>-1.2094247262062501E-2</c:v>
                </c:pt>
                <c:pt idx="4288">
                  <c:v>-1.20919139972131E-2</c:v>
                </c:pt>
                <c:pt idx="4289">
                  <c:v>-1.2089508412019501E-2</c:v>
                </c:pt>
                <c:pt idx="4290">
                  <c:v>-1.20870298206876E-2</c:v>
                </c:pt>
                <c:pt idx="4291">
                  <c:v>-1.20844775311903E-2</c:v>
                </c:pt>
                <c:pt idx="4292">
                  <c:v>-1.2081850885332901E-2</c:v>
                </c:pt>
                <c:pt idx="4293">
                  <c:v>-1.2079149271359399E-2</c:v>
                </c:pt>
                <c:pt idx="4294">
                  <c:v>-1.2076372049368201E-2</c:v>
                </c:pt>
                <c:pt idx="4295">
                  <c:v>-1.2073518614860401E-2</c:v>
                </c:pt>
                <c:pt idx="4296">
                  <c:v>-1.20705883719782E-2</c:v>
                </c:pt>
                <c:pt idx="4297">
                  <c:v>-1.20675807646956E-2</c:v>
                </c:pt>
                <c:pt idx="4298">
                  <c:v>-1.20644952591763E-2</c:v>
                </c:pt>
                <c:pt idx="4299">
                  <c:v>-1.2061331313507499E-2</c:v>
                </c:pt>
                <c:pt idx="4300">
                  <c:v>-1.2058088401766901E-2</c:v>
                </c:pt>
                <c:pt idx="4301">
                  <c:v>-1.2054766034504101E-2</c:v>
                </c:pt>
                <c:pt idx="4302">
                  <c:v>-1.2051363739902701E-2</c:v>
                </c:pt>
                <c:pt idx="4303">
                  <c:v>-1.20478810749293E-2</c:v>
                </c:pt>
                <c:pt idx="4304">
                  <c:v>-1.20443176138185E-2</c:v>
                </c:pt>
                <c:pt idx="4305">
                  <c:v>-1.2040672940234099E-2</c:v>
                </c:pt>
                <c:pt idx="4306">
                  <c:v>-1.20369466675967E-2</c:v>
                </c:pt>
                <c:pt idx="4307">
                  <c:v>-1.2033138429835E-2</c:v>
                </c:pt>
                <c:pt idx="4308">
                  <c:v>-1.20292478844224E-2</c:v>
                </c:pt>
                <c:pt idx="4309">
                  <c:v>-1.20252747312262E-2</c:v>
                </c:pt>
                <c:pt idx="4310">
                  <c:v>-1.20212186203354E-2</c:v>
                </c:pt>
                <c:pt idx="4311">
                  <c:v>-1.20170793008357E-2</c:v>
                </c:pt>
                <c:pt idx="4312">
                  <c:v>-1.2012856533617E-2</c:v>
                </c:pt>
                <c:pt idx="4313">
                  <c:v>-1.20085500886291E-2</c:v>
                </c:pt>
                <c:pt idx="4314">
                  <c:v>-1.20041597527251E-2</c:v>
                </c:pt>
                <c:pt idx="4315">
                  <c:v>-1.19996853556214E-2</c:v>
                </c:pt>
                <c:pt idx="4316">
                  <c:v>-1.1995126728030801E-2</c:v>
                </c:pt>
                <c:pt idx="4317">
                  <c:v>-1.19904837402814E-2</c:v>
                </c:pt>
                <c:pt idx="4318">
                  <c:v>-1.19857563118858E-2</c:v>
                </c:pt>
                <c:pt idx="4319">
                  <c:v>-1.1980944327430699E-2</c:v>
                </c:pt>
                <c:pt idx="4320">
                  <c:v>-1.19760477369376E-2</c:v>
                </c:pt>
                <c:pt idx="4321">
                  <c:v>-1.1971066511015699E-2</c:v>
                </c:pt>
                <c:pt idx="4322">
                  <c:v>-1.1966000653876799E-2</c:v>
                </c:pt>
                <c:pt idx="4323">
                  <c:v>-1.19608502118966E-2</c:v>
                </c:pt>
                <c:pt idx="4324">
                  <c:v>-1.19556152128722E-2</c:v>
                </c:pt>
                <c:pt idx="4325">
                  <c:v>-1.19502957053421E-2</c:v>
                </c:pt>
                <c:pt idx="4326">
                  <c:v>-1.19448918167997E-2</c:v>
                </c:pt>
                <c:pt idx="4327">
                  <c:v>-1.19394036407331E-2</c:v>
                </c:pt>
                <c:pt idx="4328">
                  <c:v>-1.1933831349184999E-2</c:v>
                </c:pt>
                <c:pt idx="4329">
                  <c:v>-1.19281751419661E-2</c:v>
                </c:pt>
                <c:pt idx="4330">
                  <c:v>-1.1922435206173801E-2</c:v>
                </c:pt>
                <c:pt idx="4331">
                  <c:v>-1.1916611759440501E-2</c:v>
                </c:pt>
                <c:pt idx="4332">
                  <c:v>-1.1910705117019501E-2</c:v>
                </c:pt>
                <c:pt idx="4333">
                  <c:v>-1.1904715532451E-2</c:v>
                </c:pt>
                <c:pt idx="4334">
                  <c:v>-1.1898643344253799E-2</c:v>
                </c:pt>
                <c:pt idx="4335">
                  <c:v>-1.1892488907802199E-2</c:v>
                </c:pt>
                <c:pt idx="4336">
                  <c:v>-1.18862525737165E-2</c:v>
                </c:pt>
                <c:pt idx="4337">
                  <c:v>-1.18799347402872E-2</c:v>
                </c:pt>
                <c:pt idx="4338">
                  <c:v>-1.18735358561666E-2</c:v>
                </c:pt>
                <c:pt idx="4339">
                  <c:v>-1.1867056325694099E-2</c:v>
                </c:pt>
                <c:pt idx="4340">
                  <c:v>-1.1860496684780401E-2</c:v>
                </c:pt>
                <c:pt idx="4341">
                  <c:v>-1.18538573900825E-2</c:v>
                </c:pt>
                <c:pt idx="4342">
                  <c:v>-1.18471390156574E-2</c:v>
                </c:pt>
                <c:pt idx="4343">
                  <c:v>-1.18403421149835E-2</c:v>
                </c:pt>
                <c:pt idx="4344">
                  <c:v>-1.1833467270898399E-2</c:v>
                </c:pt>
                <c:pt idx="4345">
                  <c:v>-1.18265151046096E-2</c:v>
                </c:pt>
                <c:pt idx="4346">
                  <c:v>-1.1819486249111701E-2</c:v>
                </c:pt>
                <c:pt idx="4347">
                  <c:v>-1.18123813393424E-2</c:v>
                </c:pt>
                <c:pt idx="4348">
                  <c:v>-1.1805201102466601E-2</c:v>
                </c:pt>
                <c:pt idx="4349">
                  <c:v>-1.17979462507578E-2</c:v>
                </c:pt>
                <c:pt idx="4350">
                  <c:v>-1.1790617512509E-2</c:v>
                </c:pt>
                <c:pt idx="4351">
                  <c:v>-1.17832156545987E-2</c:v>
                </c:pt>
                <c:pt idx="4352">
                  <c:v>-1.17757414673864E-2</c:v>
                </c:pt>
                <c:pt idx="4353">
                  <c:v>-1.1768195763023801E-2</c:v>
                </c:pt>
                <c:pt idx="4354">
                  <c:v>-1.1760579373493601E-2</c:v>
                </c:pt>
                <c:pt idx="4355">
                  <c:v>-1.17528931520952E-2</c:v>
                </c:pt>
                <c:pt idx="4356">
                  <c:v>-1.17451379878032E-2</c:v>
                </c:pt>
                <c:pt idx="4357">
                  <c:v>-1.17373147974841E-2</c:v>
                </c:pt>
                <c:pt idx="4358">
                  <c:v>-1.1729424455840401E-2</c:v>
                </c:pt>
                <c:pt idx="4359">
                  <c:v>-1.17214679379158E-2</c:v>
                </c:pt>
                <c:pt idx="4360">
                  <c:v>-1.17134461687168E-2</c:v>
                </c:pt>
                <c:pt idx="4361">
                  <c:v>-1.17053601176901E-2</c:v>
                </c:pt>
                <c:pt idx="4362">
                  <c:v>-1.1697210821775999E-2</c:v>
                </c:pt>
                <c:pt idx="4363">
                  <c:v>-1.16889993047905E-2</c:v>
                </c:pt>
                <c:pt idx="4364">
                  <c:v>-1.16807265804586E-2</c:v>
                </c:pt>
                <c:pt idx="4365">
                  <c:v>-1.1672393688260001E-2</c:v>
                </c:pt>
                <c:pt idx="4366">
                  <c:v>-1.1664001700709701E-2</c:v>
                </c:pt>
                <c:pt idx="4367">
                  <c:v>-1.16555516906324E-2</c:v>
                </c:pt>
                <c:pt idx="4368">
                  <c:v>-1.16470448112644E-2</c:v>
                </c:pt>
                <c:pt idx="4369">
                  <c:v>-1.1638482112544001E-2</c:v>
                </c:pt>
                <c:pt idx="4370">
                  <c:v>-1.16298647155823E-2</c:v>
                </c:pt>
                <c:pt idx="4371">
                  <c:v>-1.16211938179832E-2</c:v>
                </c:pt>
                <c:pt idx="4372">
                  <c:v>-1.16124705084267E-2</c:v>
                </c:pt>
                <c:pt idx="4373">
                  <c:v>-1.1603695952284001E-2</c:v>
                </c:pt>
                <c:pt idx="4374">
                  <c:v>-1.15948713615308E-2</c:v>
                </c:pt>
                <c:pt idx="4375">
                  <c:v>-1.15859978699207E-2</c:v>
                </c:pt>
                <c:pt idx="4376">
                  <c:v>-1.15770766360851E-2</c:v>
                </c:pt>
                <c:pt idx="4377">
                  <c:v>-1.15681088953332E-2</c:v>
                </c:pt>
                <c:pt idx="4378">
                  <c:v>-1.1559095824242201E-2</c:v>
                </c:pt>
                <c:pt idx="4379">
                  <c:v>-1.1550038659262799E-2</c:v>
                </c:pt>
                <c:pt idx="4380">
                  <c:v>-1.15409385871992E-2</c:v>
                </c:pt>
                <c:pt idx="4381">
                  <c:v>-1.15317968235051E-2</c:v>
                </c:pt>
                <c:pt idx="4382">
                  <c:v>-1.15226145802385E-2</c:v>
                </c:pt>
                <c:pt idx="4383">
                  <c:v>-1.15133930758398E-2</c:v>
                </c:pt>
                <c:pt idx="4384">
                  <c:v>-1.15041335450396E-2</c:v>
                </c:pt>
                <c:pt idx="4385">
                  <c:v>-1.1494837188514E-2</c:v>
                </c:pt>
                <c:pt idx="4386">
                  <c:v>-1.1485505217154199E-2</c:v>
                </c:pt>
                <c:pt idx="4387">
                  <c:v>-1.1476138875941301E-2</c:v>
                </c:pt>
                <c:pt idx="4388">
                  <c:v>-1.1466739352012E-2</c:v>
                </c:pt>
                <c:pt idx="4389">
                  <c:v>-1.1457307865508101E-2</c:v>
                </c:pt>
                <c:pt idx="4390">
                  <c:v>-1.14478456116094E-2</c:v>
                </c:pt>
                <c:pt idx="4391">
                  <c:v>-1.14383537918219E-2</c:v>
                </c:pt>
                <c:pt idx="4392">
                  <c:v>-1.14288336177303E-2</c:v>
                </c:pt>
                <c:pt idx="4393">
                  <c:v>-1.1419286306508E-2</c:v>
                </c:pt>
                <c:pt idx="4394">
                  <c:v>-1.1409712995781701E-2</c:v>
                </c:pt>
                <c:pt idx="4395">
                  <c:v>-1.1400114912231399E-2</c:v>
                </c:pt>
                <c:pt idx="4396">
                  <c:v>-1.1390493151811801E-2</c:v>
                </c:pt>
                <c:pt idx="4397">
                  <c:v>-1.1380848885017799E-2</c:v>
                </c:pt>
                <c:pt idx="4398">
                  <c:v>-1.13711832985231E-2</c:v>
                </c:pt>
                <c:pt idx="4399">
                  <c:v>-1.13614974804756E-2</c:v>
                </c:pt>
                <c:pt idx="4400">
                  <c:v>-1.1351792516461999E-2</c:v>
                </c:pt>
                <c:pt idx="4401">
                  <c:v>-1.13420695745998E-2</c:v>
                </c:pt>
                <c:pt idx="4402">
                  <c:v>-1.1332329728261E-2</c:v>
                </c:pt>
                <c:pt idx="4403">
                  <c:v>-1.1322574018777599E-2</c:v>
                </c:pt>
                <c:pt idx="4404">
                  <c:v>-1.1312803546557001E-2</c:v>
                </c:pt>
                <c:pt idx="4405">
                  <c:v>-1.1303019358210599E-2</c:v>
                </c:pt>
                <c:pt idx="4406">
                  <c:v>-1.12932224528408E-2</c:v>
                </c:pt>
                <c:pt idx="4407">
                  <c:v>-1.1283413835703001E-2</c:v>
                </c:pt>
                <c:pt idx="4408">
                  <c:v>-1.1273594504985201E-2</c:v>
                </c:pt>
                <c:pt idx="4409">
                  <c:v>-1.12637654547707E-2</c:v>
                </c:pt>
                <c:pt idx="4410">
                  <c:v>-1.1253927633040599E-2</c:v>
                </c:pt>
                <c:pt idx="4411">
                  <c:v>-1.12440819855692E-2</c:v>
                </c:pt>
                <c:pt idx="4412">
                  <c:v>-1.12342294034159E-2</c:v>
                </c:pt>
                <c:pt idx="4413">
                  <c:v>-1.12243707953751E-2</c:v>
                </c:pt>
                <c:pt idx="4414">
                  <c:v>-1.1214507008677399E-2</c:v>
                </c:pt>
                <c:pt idx="4415">
                  <c:v>-1.12046389211585E-2</c:v>
                </c:pt>
                <c:pt idx="4416">
                  <c:v>-1.1194767338873099E-2</c:v>
                </c:pt>
                <c:pt idx="4417">
                  <c:v>-1.1184893065572901E-2</c:v>
                </c:pt>
                <c:pt idx="4418">
                  <c:v>-1.11750168788936E-2</c:v>
                </c:pt>
                <c:pt idx="4419">
                  <c:v>-1.1165139504268499E-2</c:v>
                </c:pt>
                <c:pt idx="4420">
                  <c:v>-1.11552616948008E-2</c:v>
                </c:pt>
                <c:pt idx="4421">
                  <c:v>-1.11453841554662E-2</c:v>
                </c:pt>
                <c:pt idx="4422">
                  <c:v>-1.1135507569087899E-2</c:v>
                </c:pt>
                <c:pt idx="4423">
                  <c:v>-1.11256325887082E-2</c:v>
                </c:pt>
                <c:pt idx="4424">
                  <c:v>-1.1115759860619599E-2</c:v>
                </c:pt>
                <c:pt idx="4425">
                  <c:v>-1.1105889968661501E-2</c:v>
                </c:pt>
                <c:pt idx="4426">
                  <c:v>-1.10960234830071E-2</c:v>
                </c:pt>
                <c:pt idx="4427">
                  <c:v>-1.10861609881106E-2</c:v>
                </c:pt>
                <c:pt idx="4428">
                  <c:v>-1.107630299092E-2</c:v>
                </c:pt>
                <c:pt idx="4429">
                  <c:v>-1.10664499940772E-2</c:v>
                </c:pt>
                <c:pt idx="4430">
                  <c:v>-1.1056602460301599E-2</c:v>
                </c:pt>
                <c:pt idx="4431">
                  <c:v>-1.10467608565647E-2</c:v>
                </c:pt>
                <c:pt idx="4432">
                  <c:v>-1.1036925583030601E-2</c:v>
                </c:pt>
                <c:pt idx="4433">
                  <c:v>-1.10270970536191E-2</c:v>
                </c:pt>
                <c:pt idx="4434">
                  <c:v>-1.10172756638699E-2</c:v>
                </c:pt>
                <c:pt idx="4435">
                  <c:v>-1.10074617374325E-2</c:v>
                </c:pt>
                <c:pt idx="4436">
                  <c:v>-1.0997655574971401E-2</c:v>
                </c:pt>
                <c:pt idx="4437">
                  <c:v>-1.0987857470671099E-2</c:v>
                </c:pt>
                <c:pt idx="4438">
                  <c:v>-1.0978067685380601E-2</c:v>
                </c:pt>
                <c:pt idx="4439">
                  <c:v>-1.09682864984055E-2</c:v>
                </c:pt>
                <c:pt idx="4440">
                  <c:v>-1.09585140963094E-2</c:v>
                </c:pt>
                <c:pt idx="4441">
                  <c:v>-1.0948750686363799E-2</c:v>
                </c:pt>
                <c:pt idx="4442">
                  <c:v>-1.09389964058005E-2</c:v>
                </c:pt>
                <c:pt idx="4443">
                  <c:v>-1.0929251389299399E-2</c:v>
                </c:pt>
                <c:pt idx="4444">
                  <c:v>-1.0919515771340701E-2</c:v>
                </c:pt>
                <c:pt idx="4445">
                  <c:v>-1.09097896820133E-2</c:v>
                </c:pt>
                <c:pt idx="4446">
                  <c:v>-1.09000731347877E-2</c:v>
                </c:pt>
                <c:pt idx="4447">
                  <c:v>-1.0890366198607599E-2</c:v>
                </c:pt>
                <c:pt idx="4448">
                  <c:v>-1.08806688880842E-2</c:v>
                </c:pt>
                <c:pt idx="4449">
                  <c:v>-1.0870981206779999E-2</c:v>
                </c:pt>
                <c:pt idx="4450">
                  <c:v>-1.0861303124024399E-2</c:v>
                </c:pt>
                <c:pt idx="4451">
                  <c:v>-1.0851634579933401E-2</c:v>
                </c:pt>
                <c:pt idx="4452">
                  <c:v>-1.0841975540937E-2</c:v>
                </c:pt>
                <c:pt idx="4453">
                  <c:v>-1.08323258822739E-2</c:v>
                </c:pt>
                <c:pt idx="4454">
                  <c:v>-1.08226855516339E-2</c:v>
                </c:pt>
                <c:pt idx="4455">
                  <c:v>-1.0813054411326401E-2</c:v>
                </c:pt>
                <c:pt idx="4456">
                  <c:v>-1.08034323096365E-2</c:v>
                </c:pt>
                <c:pt idx="4457">
                  <c:v>-1.0793819086330999E-2</c:v>
                </c:pt>
                <c:pt idx="4458">
                  <c:v>-1.0784214528125899E-2</c:v>
                </c:pt>
                <c:pt idx="4459">
                  <c:v>-1.0774618487854701E-2</c:v>
                </c:pt>
                <c:pt idx="4460">
                  <c:v>-1.07650306915774E-2</c:v>
                </c:pt>
                <c:pt idx="4461">
                  <c:v>-1.075545094646E-2</c:v>
                </c:pt>
                <c:pt idx="4462">
                  <c:v>-1.07458789939344E-2</c:v>
                </c:pt>
                <c:pt idx="4463">
                  <c:v>-1.07363145789284E-2</c:v>
                </c:pt>
                <c:pt idx="4464">
                  <c:v>-1.0726757425550799E-2</c:v>
                </c:pt>
                <c:pt idx="4465">
                  <c:v>-1.07172071940729E-2</c:v>
                </c:pt>
                <c:pt idx="4466">
                  <c:v>-1.0707663624194201E-2</c:v>
                </c:pt>
                <c:pt idx="4467">
                  <c:v>-1.069812637828E-2</c:v>
                </c:pt>
                <c:pt idx="4468">
                  <c:v>-1.06885951493591E-2</c:v>
                </c:pt>
                <c:pt idx="4469">
                  <c:v>-1.0679069593287901E-2</c:v>
                </c:pt>
                <c:pt idx="4470">
                  <c:v>-1.0669549375445699E-2</c:v>
                </c:pt>
                <c:pt idx="4471">
                  <c:v>-1.0660034112709899E-2</c:v>
                </c:pt>
                <c:pt idx="4472">
                  <c:v>-1.0650523434851299E-2</c:v>
                </c:pt>
                <c:pt idx="4473">
                  <c:v>-1.06410169774742E-2</c:v>
                </c:pt>
                <c:pt idx="4474">
                  <c:v>-1.06315143366382E-2</c:v>
                </c:pt>
                <c:pt idx="4475">
                  <c:v>-1.0622015105040799E-2</c:v>
                </c:pt>
                <c:pt idx="4476">
                  <c:v>-1.06125189066328E-2</c:v>
                </c:pt>
                <c:pt idx="4477">
                  <c:v>-1.0603025330592901E-2</c:v>
                </c:pt>
                <c:pt idx="4478">
                  <c:v>-1.0593534004687899E-2</c:v>
                </c:pt>
                <c:pt idx="4479">
                  <c:v>-1.0584044442209801E-2</c:v>
                </c:pt>
                <c:pt idx="4480">
                  <c:v>-1.05745562408975E-2</c:v>
                </c:pt>
                <c:pt idx="4481">
                  <c:v>-1.05650690024088E-2</c:v>
                </c:pt>
                <c:pt idx="4482">
                  <c:v>-1.0555582273727999E-2</c:v>
                </c:pt>
                <c:pt idx="4483">
                  <c:v>-1.0546095630968999E-2</c:v>
                </c:pt>
                <c:pt idx="4484">
                  <c:v>-1.0536608663516101E-2</c:v>
                </c:pt>
                <c:pt idx="4485">
                  <c:v>-1.05271209245497E-2</c:v>
                </c:pt>
                <c:pt idx="4486">
                  <c:v>-1.05176319442781E-2</c:v>
                </c:pt>
                <c:pt idx="4487">
                  <c:v>-1.05081413390465E-2</c:v>
                </c:pt>
                <c:pt idx="4488">
                  <c:v>-1.0498648673453599E-2</c:v>
                </c:pt>
                <c:pt idx="4489">
                  <c:v>-1.04891534886624E-2</c:v>
                </c:pt>
                <c:pt idx="4490">
                  <c:v>-1.0479655386213701E-2</c:v>
                </c:pt>
                <c:pt idx="4491">
                  <c:v>-1.0470153907243001E-2</c:v>
                </c:pt>
                <c:pt idx="4492">
                  <c:v>-1.04606486680804E-2</c:v>
                </c:pt>
                <c:pt idx="4493">
                  <c:v>-1.04511391982854E-2</c:v>
                </c:pt>
                <c:pt idx="4494">
                  <c:v>-1.04416251213518E-2</c:v>
                </c:pt>
                <c:pt idx="4495">
                  <c:v>-1.0432106021195899E-2</c:v>
                </c:pt>
                <c:pt idx="4496">
                  <c:v>-1.04225814414412E-2</c:v>
                </c:pt>
                <c:pt idx="4497">
                  <c:v>-1.04130510269923E-2</c:v>
                </c:pt>
                <c:pt idx="4498">
                  <c:v>-1.04035144058921E-2</c:v>
                </c:pt>
                <c:pt idx="4499">
                  <c:v>-1.0393971153840499E-2</c:v>
                </c:pt>
                <c:pt idx="4500">
                  <c:v>-1.03844208859143E-2</c:v>
                </c:pt>
                <c:pt idx="4501">
                  <c:v>-1.0374863231221601E-2</c:v>
                </c:pt>
                <c:pt idx="4502">
                  <c:v>-1.0365297819749099E-2</c:v>
                </c:pt>
                <c:pt idx="4503">
                  <c:v>-1.0355724316044101E-2</c:v>
                </c:pt>
                <c:pt idx="4504">
                  <c:v>-1.03461423331919E-2</c:v>
                </c:pt>
                <c:pt idx="4505">
                  <c:v>-1.0336551523247899E-2</c:v>
                </c:pt>
                <c:pt idx="4506">
                  <c:v>-1.03269515740883E-2</c:v>
                </c:pt>
                <c:pt idx="4507">
                  <c:v>-1.0317342154599901E-2</c:v>
                </c:pt>
                <c:pt idx="4508">
                  <c:v>-1.0307722962032501E-2</c:v>
                </c:pt>
                <c:pt idx="4509">
                  <c:v>-1.0298093649644201E-2</c:v>
                </c:pt>
                <c:pt idx="4510">
                  <c:v>-1.0288453955729601E-2</c:v>
                </c:pt>
                <c:pt idx="4511">
                  <c:v>-1.0278803612917E-2</c:v>
                </c:pt>
                <c:pt idx="4512">
                  <c:v>-1.02691423126217E-2</c:v>
                </c:pt>
                <c:pt idx="4513">
                  <c:v>-1.0259469834716199E-2</c:v>
                </c:pt>
                <c:pt idx="4514">
                  <c:v>-1.02497858804904E-2</c:v>
                </c:pt>
                <c:pt idx="4515">
                  <c:v>-1.0240090242560399E-2</c:v>
                </c:pt>
                <c:pt idx="4516">
                  <c:v>-1.02303826584914E-2</c:v>
                </c:pt>
                <c:pt idx="4517">
                  <c:v>-1.02206629051991E-2</c:v>
                </c:pt>
                <c:pt idx="4518">
                  <c:v>-1.02109307969688E-2</c:v>
                </c:pt>
                <c:pt idx="4519">
                  <c:v>-1.02011861448281E-2</c:v>
                </c:pt>
                <c:pt idx="4520">
                  <c:v>-1.01914287358967E-2</c:v>
                </c:pt>
                <c:pt idx="4521">
                  <c:v>-1.0181658427159601E-2</c:v>
                </c:pt>
                <c:pt idx="4522">
                  <c:v>-1.0171875070222301E-2</c:v>
                </c:pt>
                <c:pt idx="4523">
                  <c:v>-1.01620785372342E-2</c:v>
                </c:pt>
                <c:pt idx="4524">
                  <c:v>-1.0152268670811201E-2</c:v>
                </c:pt>
                <c:pt idx="4525">
                  <c:v>-1.01424453642302E-2</c:v>
                </c:pt>
                <c:pt idx="4526">
                  <c:v>-1.0132608499656399E-2</c:v>
                </c:pt>
                <c:pt idx="4527">
                  <c:v>-1.01227579881598E-2</c:v>
                </c:pt>
                <c:pt idx="4528">
                  <c:v>-1.01128937860236E-2</c:v>
                </c:pt>
                <c:pt idx="4529">
                  <c:v>-1.01030157885213E-2</c:v>
                </c:pt>
                <c:pt idx="4530">
                  <c:v>-1.0093123952693401E-2</c:v>
                </c:pt>
                <c:pt idx="4531">
                  <c:v>-1.0083218259714701E-2</c:v>
                </c:pt>
                <c:pt idx="4532">
                  <c:v>-1.0073298669045499E-2</c:v>
                </c:pt>
                <c:pt idx="4533">
                  <c:v>-1.0063365168803899E-2</c:v>
                </c:pt>
                <c:pt idx="4534">
                  <c:v>-1.0053417732376699E-2</c:v>
                </c:pt>
                <c:pt idx="4535">
                  <c:v>-1.00434564370134E-2</c:v>
                </c:pt>
                <c:pt idx="4536">
                  <c:v>-1.00334812849885E-2</c:v>
                </c:pt>
                <c:pt idx="4537">
                  <c:v>-1.00234923186363E-2</c:v>
                </c:pt>
                <c:pt idx="4538">
                  <c:v>-1.00134895852672E-2</c:v>
                </c:pt>
                <c:pt idx="4539">
                  <c:v>-1.00034731291076E-2</c:v>
                </c:pt>
                <c:pt idx="4540">
                  <c:v>-9.9934430693068201E-3</c:v>
                </c:pt>
                <c:pt idx="4541">
                  <c:v>-9.9833994973103808E-3</c:v>
                </c:pt>
                <c:pt idx="4542">
                  <c:v>-9.9733425039434595E-3</c:v>
                </c:pt>
                <c:pt idx="4543">
                  <c:v>-9.9632722694047594E-3</c:v>
                </c:pt>
                <c:pt idx="4544">
                  <c:v>-9.9531888688658594E-3</c:v>
                </c:pt>
                <c:pt idx="4545">
                  <c:v>-9.9430924587480592E-3</c:v>
                </c:pt>
                <c:pt idx="4546">
                  <c:v>-9.9329832633066797E-3</c:v>
                </c:pt>
                <c:pt idx="4547">
                  <c:v>-9.9228614078072808E-3</c:v>
                </c:pt>
                <c:pt idx="4548">
                  <c:v>-9.9127271101368403E-3</c:v>
                </c:pt>
                <c:pt idx="4549">
                  <c:v>-9.9025805580816497E-3</c:v>
                </c:pt>
                <c:pt idx="4550">
                  <c:v>-9.8924219596526197E-3</c:v>
                </c:pt>
                <c:pt idx="4551">
                  <c:v>-9.8822515477578095E-3</c:v>
                </c:pt>
                <c:pt idx="4552">
                  <c:v>-9.8720695882166202E-3</c:v>
                </c:pt>
                <c:pt idx="4553">
                  <c:v>-9.8618763354394196E-3</c:v>
                </c:pt>
                <c:pt idx="4554">
                  <c:v>-9.8516720578868105E-3</c:v>
                </c:pt>
                <c:pt idx="4555">
                  <c:v>-9.8414570658868199E-3</c:v>
                </c:pt>
                <c:pt idx="4556">
                  <c:v>-9.8312316252532096E-3</c:v>
                </c:pt>
                <c:pt idx="4557">
                  <c:v>-9.8209960513392595E-3</c:v>
                </c:pt>
                <c:pt idx="4558">
                  <c:v>-9.8107506419094197E-3</c:v>
                </c:pt>
                <c:pt idx="4559">
                  <c:v>-9.8004957845192701E-3</c:v>
                </c:pt>
                <c:pt idx="4560">
                  <c:v>-9.7902317855966293E-3</c:v>
                </c:pt>
                <c:pt idx="4561">
                  <c:v>-9.7799590637554102E-3</c:v>
                </c:pt>
                <c:pt idx="4562">
                  <c:v>-9.7696779880457295E-3</c:v>
                </c:pt>
                <c:pt idx="4563">
                  <c:v>-9.7593888911807394E-3</c:v>
                </c:pt>
                <c:pt idx="4564">
                  <c:v>-9.7490922216725406E-3</c:v>
                </c:pt>
                <c:pt idx="4565">
                  <c:v>-9.73878842030617E-3</c:v>
                </c:pt>
                <c:pt idx="4566">
                  <c:v>-9.7284778770021195E-3</c:v>
                </c:pt>
                <c:pt idx="4567">
                  <c:v>-9.7181610401058192E-3</c:v>
                </c:pt>
                <c:pt idx="4568">
                  <c:v>-9.7078383674923507E-3</c:v>
                </c:pt>
                <c:pt idx="4569">
                  <c:v>-9.6975103132770496E-3</c:v>
                </c:pt>
                <c:pt idx="4570">
                  <c:v>-9.6871773792399207E-3</c:v>
                </c:pt>
                <c:pt idx="4571">
                  <c:v>-9.67684005655952E-3</c:v>
                </c:pt>
                <c:pt idx="4572">
                  <c:v>-9.6664988563536901E-3</c:v>
                </c:pt>
                <c:pt idx="4573">
                  <c:v>-9.6561542815062403E-3</c:v>
                </c:pt>
                <c:pt idx="4574">
                  <c:v>-9.6458068882085794E-3</c:v>
                </c:pt>
                <c:pt idx="4575">
                  <c:v>-9.6354571912363792E-3</c:v>
                </c:pt>
                <c:pt idx="4576">
                  <c:v>-9.6251057880656996E-3</c:v>
                </c:pt>
                <c:pt idx="4577">
                  <c:v>-9.6147532444619595E-3</c:v>
                </c:pt>
                <c:pt idx="4578">
                  <c:v>-9.60440011508828E-3</c:v>
                </c:pt>
                <c:pt idx="4579">
                  <c:v>-9.5940470475476304E-3</c:v>
                </c:pt>
                <c:pt idx="4580">
                  <c:v>-9.5836946129004806E-3</c:v>
                </c:pt>
                <c:pt idx="4581">
                  <c:v>-9.5733434720168594E-3</c:v>
                </c:pt>
                <c:pt idx="4582">
                  <c:v>-9.5629942556159208E-3</c:v>
                </c:pt>
                <c:pt idx="4583">
                  <c:v>-9.5526475618339206E-3</c:v>
                </c:pt>
                <c:pt idx="4584">
                  <c:v>-9.5423041089560193E-3</c:v>
                </c:pt>
                <c:pt idx="4585">
                  <c:v>-9.5319645669236595E-3</c:v>
                </c:pt>
                <c:pt idx="4586">
                  <c:v>-9.5216296155113695E-3</c:v>
                </c:pt>
                <c:pt idx="4587">
                  <c:v>-9.5112999450971993E-3</c:v>
                </c:pt>
                <c:pt idx="4588">
                  <c:v>-9.5009762674839703E-3</c:v>
                </c:pt>
                <c:pt idx="4589">
                  <c:v>-9.4906593395038905E-3</c:v>
                </c:pt>
                <c:pt idx="4590">
                  <c:v>-9.4803498520135907E-3</c:v>
                </c:pt>
                <c:pt idx="4591">
                  <c:v>-9.4700485818918698E-3</c:v>
                </c:pt>
                <c:pt idx="4592">
                  <c:v>-9.4597562857192796E-3</c:v>
                </c:pt>
                <c:pt idx="4593">
                  <c:v>-9.44947370518384E-3</c:v>
                </c:pt>
                <c:pt idx="4594">
                  <c:v>-9.4392016497727108E-3</c:v>
                </c:pt>
                <c:pt idx="4595">
                  <c:v>-9.4289409350238797E-3</c:v>
                </c:pt>
                <c:pt idx="4596">
                  <c:v>-9.4186923377562008E-3</c:v>
                </c:pt>
                <c:pt idx="4597">
                  <c:v>-9.4084566779129106E-3</c:v>
                </c:pt>
                <c:pt idx="4598">
                  <c:v>-9.3982347978053497E-3</c:v>
                </c:pt>
                <c:pt idx="4599">
                  <c:v>-9.3880275401538801E-3</c:v>
                </c:pt>
                <c:pt idx="4600">
                  <c:v>-9.3778357567539904E-3</c:v>
                </c:pt>
                <c:pt idx="4601">
                  <c:v>-9.3676603375848801E-3</c:v>
                </c:pt>
                <c:pt idx="4602">
                  <c:v>-9.3575021221045298E-3</c:v>
                </c:pt>
                <c:pt idx="4603">
                  <c:v>-9.3473620041085205E-3</c:v>
                </c:pt>
                <c:pt idx="4604">
                  <c:v>-9.3372408906457205E-3</c:v>
                </c:pt>
                <c:pt idx="4605">
                  <c:v>-9.3271396856540907E-3</c:v>
                </c:pt>
                <c:pt idx="4606">
                  <c:v>-9.3170592823579798E-3</c:v>
                </c:pt>
                <c:pt idx="4607">
                  <c:v>-9.3070006379433606E-3</c:v>
                </c:pt>
                <c:pt idx="4608">
                  <c:v>-9.2969646646097592E-3</c:v>
                </c:pt>
                <c:pt idx="4609">
                  <c:v>-9.2869523330371094E-3</c:v>
                </c:pt>
                <c:pt idx="4610">
                  <c:v>-9.2769646032992495E-3</c:v>
                </c:pt>
                <c:pt idx="4611">
                  <c:v>-9.2670023978352004E-3</c:v>
                </c:pt>
                <c:pt idx="4612">
                  <c:v>-9.2570667201737691E-3</c:v>
                </c:pt>
                <c:pt idx="4613">
                  <c:v>-9.2471585484297392E-3</c:v>
                </c:pt>
                <c:pt idx="4614">
                  <c:v>-9.2372788445054498E-3</c:v>
                </c:pt>
                <c:pt idx="4615">
                  <c:v>-9.2274286418137594E-3</c:v>
                </c:pt>
                <c:pt idx="4616">
                  <c:v>-9.2176088957161301E-3</c:v>
                </c:pt>
                <c:pt idx="4617">
                  <c:v>-9.2078206679849194E-3</c:v>
                </c:pt>
                <c:pt idx="4618">
                  <c:v>-9.1980649643629304E-3</c:v>
                </c:pt>
                <c:pt idx="4619">
                  <c:v>-9.1883427535983005E-3</c:v>
                </c:pt>
                <c:pt idx="4620">
                  <c:v>-9.1786550905448207E-3</c:v>
                </c:pt>
                <c:pt idx="4621">
                  <c:v>-9.1690030170838606E-3</c:v>
                </c:pt>
                <c:pt idx="4622">
                  <c:v>-9.1593875788875505E-3</c:v>
                </c:pt>
                <c:pt idx="4623">
                  <c:v>-9.1498097768544905E-3</c:v>
                </c:pt>
                <c:pt idx="4624">
                  <c:v>-9.1402707094185992E-3</c:v>
                </c:pt>
                <c:pt idx="4625">
                  <c:v>-9.1307713792619007E-3</c:v>
                </c:pt>
                <c:pt idx="4626">
                  <c:v>-9.1213128470169092E-3</c:v>
                </c:pt>
                <c:pt idx="4627">
                  <c:v>-9.1118961951166307E-3</c:v>
                </c:pt>
                <c:pt idx="4628">
                  <c:v>-9.1025224416305603E-3</c:v>
                </c:pt>
                <c:pt idx="4629">
                  <c:v>-9.0931926915910205E-3</c:v>
                </c:pt>
                <c:pt idx="4630">
                  <c:v>-9.0839079570301396E-3</c:v>
                </c:pt>
                <c:pt idx="4631">
                  <c:v>-9.0746693090833306E-3</c:v>
                </c:pt>
                <c:pt idx="4632">
                  <c:v>-9.0654777694795796E-3</c:v>
                </c:pt>
                <c:pt idx="4633">
                  <c:v>-9.0563344296026894E-3</c:v>
                </c:pt>
                <c:pt idx="4634">
                  <c:v>-9.0472403389948892E-3</c:v>
                </c:pt>
                <c:pt idx="4635">
                  <c:v>-9.0381965463878899E-3</c:v>
                </c:pt>
                <c:pt idx="4636">
                  <c:v>-9.0292040991431094E-3</c:v>
                </c:pt>
                <c:pt idx="4637">
                  <c:v>-9.0202640413091003E-3</c:v>
                </c:pt>
                <c:pt idx="4638">
                  <c:v>-9.0113773880579999E-3</c:v>
                </c:pt>
                <c:pt idx="4639">
                  <c:v>-9.0025452289258304E-3</c:v>
                </c:pt>
                <c:pt idx="4640">
                  <c:v>-8.9937685865805108E-3</c:v>
                </c:pt>
                <c:pt idx="4641">
                  <c:v>-8.9850485054658799E-3</c:v>
                </c:pt>
                <c:pt idx="4642">
                  <c:v>-8.9763860039756699E-3</c:v>
                </c:pt>
                <c:pt idx="4643">
                  <c:v>-8.9677820539048204E-3</c:v>
                </c:pt>
                <c:pt idx="4644">
                  <c:v>-8.9592376475832406E-3</c:v>
                </c:pt>
                <c:pt idx="4645">
                  <c:v>-8.9507538182872805E-3</c:v>
                </c:pt>
                <c:pt idx="4646">
                  <c:v>-8.9423315441659306E-3</c:v>
                </c:pt>
                <c:pt idx="4647">
                  <c:v>-8.9339717880683508E-3</c:v>
                </c:pt>
                <c:pt idx="4648">
                  <c:v>-8.9256755494833001E-3</c:v>
                </c:pt>
                <c:pt idx="4649">
                  <c:v>-8.9174438211310804E-3</c:v>
                </c:pt>
                <c:pt idx="4650">
                  <c:v>-8.9092775514460695E-3</c:v>
                </c:pt>
                <c:pt idx="4651">
                  <c:v>-8.9011776284542692E-3</c:v>
                </c:pt>
                <c:pt idx="4652">
                  <c:v>-8.8931449923714198E-3</c:v>
                </c:pt>
                <c:pt idx="4653">
                  <c:v>-8.8851804960121492E-3</c:v>
                </c:pt>
                <c:pt idx="4654">
                  <c:v>-8.8772850799570292E-3</c:v>
                </c:pt>
                <c:pt idx="4655">
                  <c:v>-8.8694596349525E-3</c:v>
                </c:pt>
                <c:pt idx="4656">
                  <c:v>-8.8617050148851999E-3</c:v>
                </c:pt>
                <c:pt idx="4657">
                  <c:v>-8.8540220679830094E-3</c:v>
                </c:pt>
                <c:pt idx="4658">
                  <c:v>-8.8464116436736406E-3</c:v>
                </c:pt>
                <c:pt idx="4659">
                  <c:v>-8.8388745276566996E-3</c:v>
                </c:pt>
                <c:pt idx="4660">
                  <c:v>-8.8314115204833205E-3</c:v>
                </c:pt>
                <c:pt idx="4661">
                  <c:v>-8.8240234157599597E-3</c:v>
                </c:pt>
                <c:pt idx="4662">
                  <c:v>-8.8167109664311193E-3</c:v>
                </c:pt>
                <c:pt idx="4663">
                  <c:v>-8.8094748663695502E-3</c:v>
                </c:pt>
                <c:pt idx="4664">
                  <c:v>-8.8023158878176907E-3</c:v>
                </c:pt>
                <c:pt idx="4665">
                  <c:v>-8.7952347201441204E-3</c:v>
                </c:pt>
                <c:pt idx="4666">
                  <c:v>-8.7882320052482098E-3</c:v>
                </c:pt>
                <c:pt idx="4667">
                  <c:v>-8.7813084327999693E-3</c:v>
                </c:pt>
                <c:pt idx="4668">
                  <c:v>-8.77446458197223E-3</c:v>
                </c:pt>
                <c:pt idx="4669">
                  <c:v>-8.7677011029999204E-3</c:v>
                </c:pt>
                <c:pt idx="4670">
                  <c:v>-8.7610185425185203E-3</c:v>
                </c:pt>
                <c:pt idx="4671">
                  <c:v>-8.7544174908242792E-3</c:v>
                </c:pt>
                <c:pt idx="4672">
                  <c:v>-8.7478985034063501E-3</c:v>
                </c:pt>
                <c:pt idx="4673">
                  <c:v>-8.7414620565047004E-3</c:v>
                </c:pt>
                <c:pt idx="4674">
                  <c:v>-8.7351086065965595E-3</c:v>
                </c:pt>
                <c:pt idx="4675">
                  <c:v>-8.7288386499145398E-3</c:v>
                </c:pt>
                <c:pt idx="4676">
                  <c:v>-8.7226526060487503E-3</c:v>
                </c:pt>
                <c:pt idx="4677">
                  <c:v>-8.7165508906439093E-3</c:v>
                </c:pt>
                <c:pt idx="4678">
                  <c:v>-8.7105338769021597E-3</c:v>
                </c:pt>
                <c:pt idx="4679">
                  <c:v>-8.7046018945885397E-3</c:v>
                </c:pt>
                <c:pt idx="4680">
                  <c:v>-8.6987552517011606E-3</c:v>
                </c:pt>
                <c:pt idx="4681">
                  <c:v>-8.6929942631757996E-3</c:v>
                </c:pt>
                <c:pt idx="4682">
                  <c:v>-8.6873191708574105E-3</c:v>
                </c:pt>
                <c:pt idx="4683">
                  <c:v>-8.68173021494998E-3</c:v>
                </c:pt>
                <c:pt idx="4684">
                  <c:v>-8.6762276409678308E-3</c:v>
                </c:pt>
                <c:pt idx="4685">
                  <c:v>-8.6708115881238192E-3</c:v>
                </c:pt>
                <c:pt idx="4686">
                  <c:v>-8.6654822055430396E-3</c:v>
                </c:pt>
                <c:pt idx="4687">
                  <c:v>-8.6602395622090607E-3</c:v>
                </c:pt>
                <c:pt idx="4688">
                  <c:v>-8.6550837992065699E-3</c:v>
                </c:pt>
                <c:pt idx="4689">
                  <c:v>-8.6500149648752692E-3</c:v>
                </c:pt>
                <c:pt idx="4690">
                  <c:v>-8.6450330442461899E-3</c:v>
                </c:pt>
                <c:pt idx="4691">
                  <c:v>-8.6401380707040905E-3</c:v>
                </c:pt>
                <c:pt idx="4692">
                  <c:v>-8.6353299577297208E-3</c:v>
                </c:pt>
                <c:pt idx="4693">
                  <c:v>-8.6306086749668998E-3</c:v>
                </c:pt>
                <c:pt idx="4694">
                  <c:v>-8.6259741166668895E-3</c:v>
                </c:pt>
                <c:pt idx="4695">
                  <c:v>-8.6214261710733098E-3</c:v>
                </c:pt>
                <c:pt idx="4696">
                  <c:v>-8.6169646526131193E-3</c:v>
                </c:pt>
                <c:pt idx="4697">
                  <c:v>-8.6125894013401108E-3</c:v>
                </c:pt>
                <c:pt idx="4698">
                  <c:v>-8.6083001577705303E-3</c:v>
                </c:pt>
                <c:pt idx="4699">
                  <c:v>-8.60409668754138E-3</c:v>
                </c:pt>
                <c:pt idx="4700">
                  <c:v>-8.5999786976654197E-3</c:v>
                </c:pt>
                <c:pt idx="4701">
                  <c:v>-8.5959458729444899E-3</c:v>
                </c:pt>
                <c:pt idx="4702">
                  <c:v>-8.5919978721531506E-3</c:v>
                </c:pt>
                <c:pt idx="4703">
                  <c:v>-8.5881343263657095E-3</c:v>
                </c:pt>
                <c:pt idx="4704">
                  <c:v>-8.5843548417054508E-3</c:v>
                </c:pt>
                <c:pt idx="4705">
                  <c:v>-8.5806589471851998E-3</c:v>
                </c:pt>
                <c:pt idx="4706">
                  <c:v>-8.5770461912104707E-3</c:v>
                </c:pt>
                <c:pt idx="4707">
                  <c:v>-8.5735160982165007E-3</c:v>
                </c:pt>
                <c:pt idx="4708">
                  <c:v>-8.5700681411936801E-3</c:v>
                </c:pt>
                <c:pt idx="4709">
                  <c:v>-8.5667017993108704E-3</c:v>
                </c:pt>
                <c:pt idx="4710">
                  <c:v>-8.5634165047119605E-3</c:v>
                </c:pt>
                <c:pt idx="4711">
                  <c:v>-8.5602116294657294E-3</c:v>
                </c:pt>
                <c:pt idx="4712">
                  <c:v>-8.5570865415115095E-3</c:v>
                </c:pt>
                <c:pt idx="4713">
                  <c:v>-8.5540406099920696E-3</c:v>
                </c:pt>
                <c:pt idx="4714">
                  <c:v>-8.5510731270239393E-3</c:v>
                </c:pt>
                <c:pt idx="4715">
                  <c:v>-8.5481833754094596E-3</c:v>
                </c:pt>
                <c:pt idx="4716">
                  <c:v>-8.5453706593343805E-3</c:v>
                </c:pt>
                <c:pt idx="4717">
                  <c:v>-8.5426341795464492E-3</c:v>
                </c:pt>
                <c:pt idx="4718">
                  <c:v>-8.5399731947582002E-3</c:v>
                </c:pt>
                <c:pt idx="4719">
                  <c:v>-8.5373868389669507E-3</c:v>
                </c:pt>
                <c:pt idx="4720">
                  <c:v>-8.5348743224819106E-3</c:v>
                </c:pt>
                <c:pt idx="4721">
                  <c:v>-8.5324347794238295E-3</c:v>
                </c:pt>
                <c:pt idx="4722">
                  <c:v>-8.5300673471336193E-3</c:v>
                </c:pt>
                <c:pt idx="4723">
                  <c:v>-8.5277711250350396E-3</c:v>
                </c:pt>
                <c:pt idx="4724">
                  <c:v>-8.5255451832415806E-3</c:v>
                </c:pt>
                <c:pt idx="4725">
                  <c:v>-8.5233886021679906E-3</c:v>
                </c:pt>
                <c:pt idx="4726">
                  <c:v>-8.5213004315907604E-3</c:v>
                </c:pt>
                <c:pt idx="4727">
                  <c:v>-8.5192796847932892E-3</c:v>
                </c:pt>
                <c:pt idx="4728">
                  <c:v>-8.51732540702968E-3</c:v>
                </c:pt>
                <c:pt idx="4729">
                  <c:v>-8.5154365459064098E-3</c:v>
                </c:pt>
                <c:pt idx="4730">
                  <c:v>-8.5136120471500602E-3</c:v>
                </c:pt>
                <c:pt idx="4731">
                  <c:v>-8.5118508937459397E-3</c:v>
                </c:pt>
                <c:pt idx="4732">
                  <c:v>-8.5101519969003198E-3</c:v>
                </c:pt>
                <c:pt idx="4733">
                  <c:v>-8.5085143184832797E-3</c:v>
                </c:pt>
                <c:pt idx="4734">
                  <c:v>-8.5069367357562594E-3</c:v>
                </c:pt>
                <c:pt idx="4735">
                  <c:v>-8.5054181782861192E-3</c:v>
                </c:pt>
                <c:pt idx="4736">
                  <c:v>-8.5039575180669603E-3</c:v>
                </c:pt>
                <c:pt idx="4737">
                  <c:v>-8.5025536463307592E-3</c:v>
                </c:pt>
                <c:pt idx="4738">
                  <c:v>-8.5012054006826498E-3</c:v>
                </c:pt>
                <c:pt idx="4739">
                  <c:v>-8.4999116486151605E-3</c:v>
                </c:pt>
                <c:pt idx="4740">
                  <c:v>-8.4986712088973796E-3</c:v>
                </c:pt>
                <c:pt idx="4741">
                  <c:v>-8.4974829150463397E-3</c:v>
                </c:pt>
                <c:pt idx="4742">
                  <c:v>-8.4963456039223399E-3</c:v>
                </c:pt>
                <c:pt idx="4743">
                  <c:v>-8.4952580365881807E-3</c:v>
                </c:pt>
                <c:pt idx="4744">
                  <c:v>-8.4942190956426803E-3</c:v>
                </c:pt>
                <c:pt idx="4745">
                  <c:v>-8.4932275487803396E-3</c:v>
                </c:pt>
                <c:pt idx="4746">
                  <c:v>-8.4922821594862006E-3</c:v>
                </c:pt>
                <c:pt idx="4747">
                  <c:v>-8.4913817653924396E-3</c:v>
                </c:pt>
                <c:pt idx="4748">
                  <c:v>-8.49052512424389E-3</c:v>
                </c:pt>
                <c:pt idx="4749">
                  <c:v>-8.4897110346579402E-3</c:v>
                </c:pt>
                <c:pt idx="4750">
                  <c:v>-8.4889382816811399E-3</c:v>
                </c:pt>
                <c:pt idx="4751">
                  <c:v>-8.4882056438227802E-3</c:v>
                </c:pt>
                <c:pt idx="4752">
                  <c:v>-8.4875118900537196E-3</c:v>
                </c:pt>
                <c:pt idx="4753">
                  <c:v>-8.4868557919310101E-3</c:v>
                </c:pt>
                <c:pt idx="4754">
                  <c:v>-8.4862361438407304E-3</c:v>
                </c:pt>
                <c:pt idx="4755">
                  <c:v>-8.4856517032163899E-3</c:v>
                </c:pt>
                <c:pt idx="4756">
                  <c:v>-8.48510127930833E-3</c:v>
                </c:pt>
                <c:pt idx="4757">
                  <c:v>-8.4845836218459206E-3</c:v>
                </c:pt>
                <c:pt idx="4758">
                  <c:v>-8.4840975369447208E-3</c:v>
                </c:pt>
                <c:pt idx="4759">
                  <c:v>-8.4836418012985606E-3</c:v>
                </c:pt>
                <c:pt idx="4760">
                  <c:v>-8.4832152235535894E-3</c:v>
                </c:pt>
                <c:pt idx="4761">
                  <c:v>-8.4828166099984205E-3</c:v>
                </c:pt>
                <c:pt idx="4762">
                  <c:v>-8.4824447432804203E-3</c:v>
                </c:pt>
                <c:pt idx="4763">
                  <c:v>-8.4820984492698197E-3</c:v>
                </c:pt>
                <c:pt idx="4764">
                  <c:v>-8.4817764889504304E-3</c:v>
                </c:pt>
                <c:pt idx="4765">
                  <c:v>-8.4814777281869598E-3</c:v>
                </c:pt>
                <c:pt idx="4766">
                  <c:v>-8.4812010072766505E-3</c:v>
                </c:pt>
                <c:pt idx="4767">
                  <c:v>-8.4809451336558903E-3</c:v>
                </c:pt>
                <c:pt idx="4768">
                  <c:v>-8.4807089729868196E-3</c:v>
                </c:pt>
                <c:pt idx="4769">
                  <c:v>-8.4804913754686993E-3</c:v>
                </c:pt>
                <c:pt idx="4770">
                  <c:v>-8.4802912084842707E-3</c:v>
                </c:pt>
                <c:pt idx="4771">
                  <c:v>-8.4801073591468708E-3</c:v>
                </c:pt>
                <c:pt idx="4772">
                  <c:v>-8.4799386946414999E-3</c:v>
                </c:pt>
                <c:pt idx="4773">
                  <c:v>-8.4797841115189596E-3</c:v>
                </c:pt>
                <c:pt idx="4774">
                  <c:v>-8.4796425001844901E-3</c:v>
                </c:pt>
                <c:pt idx="4775">
                  <c:v>-8.4795128105947509E-3</c:v>
                </c:pt>
                <c:pt idx="4776">
                  <c:v>-8.4793939798779999E-3</c:v>
                </c:pt>
                <c:pt idx="4777">
                  <c:v>-8.4792849147703308E-3</c:v>
                </c:pt>
                <c:pt idx="4778">
                  <c:v>-8.4791845984723193E-3</c:v>
                </c:pt>
                <c:pt idx="4779">
                  <c:v>-8.4790920203852097E-3</c:v>
                </c:pt>
                <c:pt idx="4780">
                  <c:v>-8.4790061382347993E-3</c:v>
                </c:pt>
                <c:pt idx="4781">
                  <c:v>-8.4789259266134093E-3</c:v>
                </c:pt>
                <c:pt idx="4782">
                  <c:v>-8.4788504383814592E-3</c:v>
                </c:pt>
                <c:pt idx="4783">
                  <c:v>-8.4787786879346495E-3</c:v>
                </c:pt>
                <c:pt idx="4784">
                  <c:v>-8.4787097277014504E-3</c:v>
                </c:pt>
                <c:pt idx="4785">
                  <c:v>-8.4786426049042601E-3</c:v>
                </c:pt>
                <c:pt idx="4786">
                  <c:v>-8.4785764158792302E-3</c:v>
                </c:pt>
                <c:pt idx="4787">
                  <c:v>-8.4785102187523095E-3</c:v>
                </c:pt>
                <c:pt idx="4788">
                  <c:v>-8.4784431456110601E-3</c:v>
                </c:pt>
                <c:pt idx="4789">
                  <c:v>-8.4783743276942592E-3</c:v>
                </c:pt>
                <c:pt idx="4790">
                  <c:v>-8.4783028495129895E-3</c:v>
                </c:pt>
                <c:pt idx="4791">
                  <c:v>-8.4782278959052194E-3</c:v>
                </c:pt>
                <c:pt idx="4792">
                  <c:v>-8.4781486021601408E-3</c:v>
                </c:pt>
                <c:pt idx="4793">
                  <c:v>-8.4780642100286008E-3</c:v>
                </c:pt>
                <c:pt idx="4794">
                  <c:v>-8.4779739134338908E-3</c:v>
                </c:pt>
                <c:pt idx="4795">
                  <c:v>-8.4778769139294708E-3</c:v>
                </c:pt>
                <c:pt idx="4796">
                  <c:v>-8.4777724452998107E-3</c:v>
                </c:pt>
                <c:pt idx="4797">
                  <c:v>-8.4776597653512097E-3</c:v>
                </c:pt>
                <c:pt idx="4798">
                  <c:v>-8.4775381396880404E-3</c:v>
                </c:pt>
                <c:pt idx="4799">
                  <c:v>-8.4774068757100494E-3</c:v>
                </c:pt>
                <c:pt idx="4800">
                  <c:v>-8.4772652715385099E-3</c:v>
                </c:pt>
                <c:pt idx="4801">
                  <c:v>-8.47711263039134E-3</c:v>
                </c:pt>
                <c:pt idx="4802">
                  <c:v>-8.4769483166827891E-3</c:v>
                </c:pt>
                <c:pt idx="4803">
                  <c:v>-8.4767716846057394E-3</c:v>
                </c:pt>
                <c:pt idx="4804">
                  <c:v>-8.4765821208743607E-3</c:v>
                </c:pt>
                <c:pt idx="4805">
                  <c:v>-8.4763789996414908E-3</c:v>
                </c:pt>
                <c:pt idx="4806">
                  <c:v>-8.4761617339491491E-3</c:v>
                </c:pt>
                <c:pt idx="4807">
                  <c:v>-8.4759297515512293E-3</c:v>
                </c:pt>
                <c:pt idx="4808">
                  <c:v>-8.4756824946025707E-3</c:v>
                </c:pt>
                <c:pt idx="4809">
                  <c:v>-8.4754194286845493E-3</c:v>
                </c:pt>
                <c:pt idx="4810">
                  <c:v>-8.4751400303095196E-3</c:v>
                </c:pt>
                <c:pt idx="4811">
                  <c:v>-8.4748437964701703E-3</c:v>
                </c:pt>
                <c:pt idx="4812">
                  <c:v>-8.47453024529983E-3</c:v>
                </c:pt>
                <c:pt idx="4813">
                  <c:v>-8.4741989192061405E-3</c:v>
                </c:pt>
                <c:pt idx="4814">
                  <c:v>-8.4738493371053093E-3</c:v>
                </c:pt>
                <c:pt idx="4815">
                  <c:v>-8.4734810632592292E-3</c:v>
                </c:pt>
                <c:pt idx="4816">
                  <c:v>-8.4730936860602703E-3</c:v>
                </c:pt>
                <c:pt idx="4817">
                  <c:v>-8.4726868203809803E-3</c:v>
                </c:pt>
                <c:pt idx="4818">
                  <c:v>-8.47226006173399E-3</c:v>
                </c:pt>
                <c:pt idx="4819">
                  <c:v>-8.4718130523641702E-3</c:v>
                </c:pt>
                <c:pt idx="4820">
                  <c:v>-8.4713454169546391E-3</c:v>
                </c:pt>
                <c:pt idx="4821">
                  <c:v>-8.4708568660391993E-3</c:v>
                </c:pt>
                <c:pt idx="4822">
                  <c:v>-8.4703470544568397E-3</c:v>
                </c:pt>
                <c:pt idx="4823">
                  <c:v>-8.4698156809496702E-3</c:v>
                </c:pt>
                <c:pt idx="4824">
                  <c:v>-8.4692624687711902E-3</c:v>
                </c:pt>
                <c:pt idx="4825">
                  <c:v>-8.4686871638506005E-3</c:v>
                </c:pt>
                <c:pt idx="4826">
                  <c:v>-8.4680894811866199E-3</c:v>
                </c:pt>
                <c:pt idx="4827">
                  <c:v>-8.4674692001079997E-3</c:v>
                </c:pt>
                <c:pt idx="4828">
                  <c:v>-8.46682606996285E-3</c:v>
                </c:pt>
                <c:pt idx="4829">
                  <c:v>-8.4661598857777298E-3</c:v>
                </c:pt>
                <c:pt idx="4830">
                  <c:v>-8.4654704617276207E-3</c:v>
                </c:pt>
                <c:pt idx="4831">
                  <c:v>-8.4647576392426604E-3</c:v>
                </c:pt>
                <c:pt idx="4832">
                  <c:v>-8.4640212276290497E-3</c:v>
                </c:pt>
                <c:pt idx="4833">
                  <c:v>-8.4632610828653705E-3</c:v>
                </c:pt>
                <c:pt idx="4834">
                  <c:v>-8.4624770728127397E-3</c:v>
                </c:pt>
                <c:pt idx="4835">
                  <c:v>-8.4616690696310507E-3</c:v>
                </c:pt>
                <c:pt idx="4836">
                  <c:v>-8.4608369576733896E-3</c:v>
                </c:pt>
                <c:pt idx="4837">
                  <c:v>-8.4599806782372101E-3</c:v>
                </c:pt>
                <c:pt idx="4838">
                  <c:v>-8.4591001451140499E-3</c:v>
                </c:pt>
                <c:pt idx="4839">
                  <c:v>-8.4581953103412804E-3</c:v>
                </c:pt>
                <c:pt idx="4840">
                  <c:v>-8.4572661050418205E-3</c:v>
                </c:pt>
                <c:pt idx="4841">
                  <c:v>-8.4563125175915205E-3</c:v>
                </c:pt>
                <c:pt idx="4842">
                  <c:v>-8.4553345202837207E-3</c:v>
                </c:pt>
                <c:pt idx="4843">
                  <c:v>-8.4543320714633701E-3</c:v>
                </c:pt>
                <c:pt idx="4844">
                  <c:v>-8.4533052033660995E-3</c:v>
                </c:pt>
                <c:pt idx="4845">
                  <c:v>-8.4522539163783498E-3</c:v>
                </c:pt>
                <c:pt idx="4846">
                  <c:v>-8.4511782536105997E-3</c:v>
                </c:pt>
                <c:pt idx="4847">
                  <c:v>-8.4500783023951798E-3</c:v>
                </c:pt>
                <c:pt idx="4848">
                  <c:v>-8.4489540469681098E-3</c:v>
                </c:pt>
                <c:pt idx="4849">
                  <c:v>-8.4478055973374599E-3</c:v>
                </c:pt>
                <c:pt idx="4850">
                  <c:v>-8.4466330156086102E-3</c:v>
                </c:pt>
                <c:pt idx="4851">
                  <c:v>-8.4454363921935994E-3</c:v>
                </c:pt>
                <c:pt idx="4852">
                  <c:v>-8.4442158772972103E-3</c:v>
                </c:pt>
                <c:pt idx="4853">
                  <c:v>-8.4429715614318009E-3</c:v>
                </c:pt>
                <c:pt idx="4854">
                  <c:v>-8.4417035991188397E-3</c:v>
                </c:pt>
                <c:pt idx="4855">
                  <c:v>-8.4404121063245598E-3</c:v>
                </c:pt>
                <c:pt idx="4856">
                  <c:v>-8.4390972550050306E-3</c:v>
                </c:pt>
                <c:pt idx="4857">
                  <c:v>-8.4377591630131702E-3</c:v>
                </c:pt>
                <c:pt idx="4858">
                  <c:v>-8.4363980311908497E-3</c:v>
                </c:pt>
                <c:pt idx="4859">
                  <c:v>-8.4350140443829706E-3</c:v>
                </c:pt>
                <c:pt idx="4860">
                  <c:v>-8.4336074142213804E-3</c:v>
                </c:pt>
                <c:pt idx="4861">
                  <c:v>-8.4321783401856802E-3</c:v>
                </c:pt>
                <c:pt idx="4862">
                  <c:v>-8.4307270433607306E-3</c:v>
                </c:pt>
                <c:pt idx="4863">
                  <c:v>-8.4292537337477408E-3</c:v>
                </c:pt>
                <c:pt idx="4864">
                  <c:v>-8.4277586462275494E-3</c:v>
                </c:pt>
                <c:pt idx="4865">
                  <c:v>-8.4262420407466496E-3</c:v>
                </c:pt>
                <c:pt idx="4866">
                  <c:v>-8.42470416192302E-3</c:v>
                </c:pt>
                <c:pt idx="4867">
                  <c:v>-8.4231452991876208E-3</c:v>
                </c:pt>
                <c:pt idx="4868">
                  <c:v>-8.4215657021092898E-3</c:v>
                </c:pt>
                <c:pt idx="4869">
                  <c:v>-8.41996567087871E-3</c:v>
                </c:pt>
                <c:pt idx="4870">
                  <c:v>-8.4183454833772799E-3</c:v>
                </c:pt>
                <c:pt idx="4871">
                  <c:v>-8.4167054585359592E-3</c:v>
                </c:pt>
                <c:pt idx="4872">
                  <c:v>-8.4150458841973207E-3</c:v>
                </c:pt>
                <c:pt idx="4873">
                  <c:v>-8.4133670925036503E-3</c:v>
                </c:pt>
                <c:pt idx="4874">
                  <c:v>-8.4116693988441106E-3</c:v>
                </c:pt>
                <c:pt idx="4875">
                  <c:v>-8.4099531350774505E-3</c:v>
                </c:pt>
                <c:pt idx="4876">
                  <c:v>-8.4082186457296003E-3</c:v>
                </c:pt>
                <c:pt idx="4877">
                  <c:v>-8.4064662785188204E-3</c:v>
                </c:pt>
                <c:pt idx="4878">
                  <c:v>-8.4046964038208705E-3</c:v>
                </c:pt>
                <c:pt idx="4879">
                  <c:v>-8.4029093595983199E-3</c:v>
                </c:pt>
                <c:pt idx="4880">
                  <c:v>-8.4011055045045708E-3</c:v>
                </c:pt>
                <c:pt idx="4881">
                  <c:v>-8.3992852239565593E-3</c:v>
                </c:pt>
                <c:pt idx="4882">
                  <c:v>-8.3974488925972601E-3</c:v>
                </c:pt>
                <c:pt idx="4883">
                  <c:v>-8.3955969133786296E-3</c:v>
                </c:pt>
                <c:pt idx="4884">
                  <c:v>-8.3937296791581403E-3</c:v>
                </c:pt>
                <c:pt idx="4885">
                  <c:v>-8.3918475987994692E-3</c:v>
                </c:pt>
                <c:pt idx="4886">
                  <c:v>-8.3899510360501799E-3</c:v>
                </c:pt>
                <c:pt idx="4887">
                  <c:v>-8.3880403829418807E-3</c:v>
                </c:pt>
                <c:pt idx="4888">
                  <c:v>-8.3861160780034204E-3</c:v>
                </c:pt>
                <c:pt idx="4889">
                  <c:v>-8.3841785308914896E-3</c:v>
                </c:pt>
                <c:pt idx="4890">
                  <c:v>-8.3822281483538E-3</c:v>
                </c:pt>
                <c:pt idx="4891">
                  <c:v>-8.3802653712526202E-3</c:v>
                </c:pt>
                <c:pt idx="4892">
                  <c:v>-8.3782906146412095E-3</c:v>
                </c:pt>
                <c:pt idx="4893">
                  <c:v>-8.3763042508004596E-3</c:v>
                </c:pt>
                <c:pt idx="4894">
                  <c:v>-8.3743067681236096E-3</c:v>
                </c:pt>
                <c:pt idx="4895">
                  <c:v>-8.3722985753575899E-3</c:v>
                </c:pt>
                <c:pt idx="4896">
                  <c:v>-8.3702800673321805E-3</c:v>
                </c:pt>
                <c:pt idx="4897">
                  <c:v>-8.3682517144552503E-3</c:v>
                </c:pt>
                <c:pt idx="4898">
                  <c:v>-8.3662139376665095E-3</c:v>
                </c:pt>
                <c:pt idx="4899">
                  <c:v>-8.3641671691756497E-3</c:v>
                </c:pt>
                <c:pt idx="4900">
                  <c:v>-8.3621118414620894E-3</c:v>
                </c:pt>
                <c:pt idx="4901">
                  <c:v>-8.3600483855849703E-3</c:v>
                </c:pt>
                <c:pt idx="4902">
                  <c:v>-8.3579772284686996E-3</c:v>
                </c:pt>
                <c:pt idx="4903">
                  <c:v>-8.3558987977491207E-3</c:v>
                </c:pt>
                <c:pt idx="4904">
                  <c:v>-8.3538135178158092E-3</c:v>
                </c:pt>
                <c:pt idx="4905">
                  <c:v>-8.3517218161473505E-3</c:v>
                </c:pt>
                <c:pt idx="4906">
                  <c:v>-8.3496241038335094E-3</c:v>
                </c:pt>
                <c:pt idx="4907">
                  <c:v>-8.3475207909251906E-3</c:v>
                </c:pt>
                <c:pt idx="4908">
                  <c:v>-8.3454123477612E-3</c:v>
                </c:pt>
                <c:pt idx="4909">
                  <c:v>-8.3432991410013202E-3</c:v>
                </c:pt>
                <c:pt idx="4910">
                  <c:v>-8.3411815844376194E-3</c:v>
                </c:pt>
                <c:pt idx="4911">
                  <c:v>-8.33906009045139E-3</c:v>
                </c:pt>
                <c:pt idx="4912">
                  <c:v>-8.3369350976096306E-3</c:v>
                </c:pt>
                <c:pt idx="4913">
                  <c:v>-8.3348069267242496E-3</c:v>
                </c:pt>
                <c:pt idx="4914">
                  <c:v>-8.3326759965394407E-3</c:v>
                </c:pt>
                <c:pt idx="4915">
                  <c:v>-8.3305426731440906E-3</c:v>
                </c:pt>
                <c:pt idx="4916">
                  <c:v>-8.3284073692697393E-3</c:v>
                </c:pt>
                <c:pt idx="4917">
                  <c:v>-8.3262704187799293E-3</c:v>
                </c:pt>
                <c:pt idx="4918">
                  <c:v>-8.3241322162517298E-3</c:v>
                </c:pt>
                <c:pt idx="4919">
                  <c:v>-8.3219930825911108E-3</c:v>
                </c:pt>
                <c:pt idx="4920">
                  <c:v>-8.3198533418659994E-3</c:v>
                </c:pt>
                <c:pt idx="4921">
                  <c:v>-8.3177133647440206E-3</c:v>
                </c:pt>
                <c:pt idx="4922">
                  <c:v>-8.3155734500356699E-3</c:v>
                </c:pt>
                <c:pt idx="4923">
                  <c:v>-8.3134339408082597E-3</c:v>
                </c:pt>
                <c:pt idx="4924">
                  <c:v>-8.3112951281593406E-3</c:v>
                </c:pt>
                <c:pt idx="4925">
                  <c:v>-8.3091573338540097E-3</c:v>
                </c:pt>
                <c:pt idx="4926">
                  <c:v>-8.3070208194197595E-3</c:v>
                </c:pt>
                <c:pt idx="4927">
                  <c:v>-8.3048858963708193E-3</c:v>
                </c:pt>
                <c:pt idx="4928">
                  <c:v>-8.3027528125219196E-3</c:v>
                </c:pt>
                <c:pt idx="4929">
                  <c:v>-8.3006217972196802E-3</c:v>
                </c:pt>
                <c:pt idx="4930">
                  <c:v>-8.2984931026611596E-3</c:v>
                </c:pt>
                <c:pt idx="4931">
                  <c:v>-8.2963669654802508E-3</c:v>
                </c:pt>
                <c:pt idx="4932">
                  <c:v>-8.2942435980033098E-3</c:v>
                </c:pt>
                <c:pt idx="4933">
                  <c:v>-8.2921232305217304E-3</c:v>
                </c:pt>
                <c:pt idx="4934">
                  <c:v>-8.2900060087517796E-3</c:v>
                </c:pt>
                <c:pt idx="4935">
                  <c:v>-8.2878921281050802E-3</c:v>
                </c:pt>
                <c:pt idx="4936">
                  <c:v>-8.2857817350639497E-3</c:v>
                </c:pt>
                <c:pt idx="4937">
                  <c:v>-8.2836749728784406E-3</c:v>
                </c:pt>
                <c:pt idx="4938">
                  <c:v>-8.2815719481386697E-3</c:v>
                </c:pt>
                <c:pt idx="4939">
                  <c:v>-8.2794728193181996E-3</c:v>
                </c:pt>
                <c:pt idx="4940">
                  <c:v>-8.2773776519063803E-3</c:v>
                </c:pt>
                <c:pt idx="4941">
                  <c:v>-8.2752865781687904E-3</c:v>
                </c:pt>
                <c:pt idx="4942">
                  <c:v>-8.2731996484897603E-3</c:v>
                </c:pt>
                <c:pt idx="4943">
                  <c:v>-8.2711169127759904E-3</c:v>
                </c:pt>
                <c:pt idx="4944">
                  <c:v>-8.2690383773229396E-3</c:v>
                </c:pt>
                <c:pt idx="4945">
                  <c:v>-8.2669641126028905E-3</c:v>
                </c:pt>
                <c:pt idx="4946">
                  <c:v>-8.2648941019160902E-3</c:v>
                </c:pt>
                <c:pt idx="4947">
                  <c:v>-8.2628283475675891E-3</c:v>
                </c:pt>
                <c:pt idx="4948">
                  <c:v>-8.2607667888358691E-3</c:v>
                </c:pt>
                <c:pt idx="4949">
                  <c:v>-8.2587093946251099E-3</c:v>
                </c:pt>
                <c:pt idx="4950">
                  <c:v>-8.2566560838344405E-3</c:v>
                </c:pt>
                <c:pt idx="4951">
                  <c:v>-8.2546067671089903E-3</c:v>
                </c:pt>
                <c:pt idx="4952">
                  <c:v>-8.2525613812760995E-3</c:v>
                </c:pt>
                <c:pt idx="4953">
                  <c:v>-8.2505198078459008E-3</c:v>
                </c:pt>
                <c:pt idx="4954">
                  <c:v>-8.2484819191036892E-3</c:v>
                </c:pt>
                <c:pt idx="4955">
                  <c:v>-8.2464475376395393E-3</c:v>
                </c:pt>
                <c:pt idx="4956">
                  <c:v>-8.24441647303642E-3</c:v>
                </c:pt>
                <c:pt idx="4957">
                  <c:v>-8.2423885769850203E-3</c:v>
                </c:pt>
                <c:pt idx="4958">
                  <c:v>-8.2403636490861899E-3</c:v>
                </c:pt>
                <c:pt idx="4959">
                  <c:v>-8.2383414696181895E-3</c:v>
                </c:pt>
                <c:pt idx="4960">
                  <c:v>-8.2363217883447103E-3</c:v>
                </c:pt>
                <c:pt idx="4961">
                  <c:v>-8.2343042964146494E-3</c:v>
                </c:pt>
                <c:pt idx="4962">
                  <c:v>-8.2322887658519295E-3</c:v>
                </c:pt>
                <c:pt idx="4963">
                  <c:v>-8.2302748840187203E-3</c:v>
                </c:pt>
                <c:pt idx="4964">
                  <c:v>-8.2282623637169299E-3</c:v>
                </c:pt>
                <c:pt idx="4965">
                  <c:v>-8.2262508545021297E-3</c:v>
                </c:pt>
                <c:pt idx="4966">
                  <c:v>-8.2242400636798104E-3</c:v>
                </c:pt>
                <c:pt idx="4967">
                  <c:v>-8.2222295717007104E-3</c:v>
                </c:pt>
                <c:pt idx="4968">
                  <c:v>-8.2202190332989599E-3</c:v>
                </c:pt>
                <c:pt idx="4969">
                  <c:v>-8.2182080310472701E-3</c:v>
                </c:pt>
                <c:pt idx="4970">
                  <c:v>-8.2161961628208404E-3</c:v>
                </c:pt>
                <c:pt idx="4971">
                  <c:v>-8.2141830053272004E-3</c:v>
                </c:pt>
                <c:pt idx="4972">
                  <c:v>-8.2121681480903704E-3</c:v>
                </c:pt>
                <c:pt idx="4973">
                  <c:v>-8.2101510902876096E-3</c:v>
                </c:pt>
                <c:pt idx="4974">
                  <c:v>-8.2081313424202905E-3</c:v>
                </c:pt>
                <c:pt idx="4975">
                  <c:v>-8.20610843848181E-3</c:v>
                </c:pt>
                <c:pt idx="4976">
                  <c:v>-8.2040818770386503E-3</c:v>
                </c:pt>
                <c:pt idx="4977">
                  <c:v>-8.2020511879251998E-3</c:v>
                </c:pt>
                <c:pt idx="4978">
                  <c:v>-8.2000157830774099E-3</c:v>
                </c:pt>
                <c:pt idx="4979">
                  <c:v>-8.1979751315376503E-3</c:v>
                </c:pt>
                <c:pt idx="4980">
                  <c:v>-8.1959286923895102E-3</c:v>
                </c:pt>
                <c:pt idx="4981">
                  <c:v>-8.1938759095843104E-3</c:v>
                </c:pt>
                <c:pt idx="4982">
                  <c:v>-8.1918161807495692E-3</c:v>
                </c:pt>
                <c:pt idx="4983">
                  <c:v>-8.1897489321864792E-3</c:v>
                </c:pt>
                <c:pt idx="4984">
                  <c:v>-8.1876735430564604E-3</c:v>
                </c:pt>
                <c:pt idx="4985">
                  <c:v>-8.1855893790411804E-3</c:v>
                </c:pt>
                <c:pt idx="4986">
                  <c:v>-8.1834958832749192E-3</c:v>
                </c:pt>
                <c:pt idx="4987">
                  <c:v>-8.1813923692130794E-3</c:v>
                </c:pt>
                <c:pt idx="4988">
                  <c:v>-8.1792782080693793E-3</c:v>
                </c:pt>
                <c:pt idx="4989">
                  <c:v>-8.1771527196766603E-3</c:v>
                </c:pt>
                <c:pt idx="4990">
                  <c:v>-8.1750152774789902E-3</c:v>
                </c:pt>
                <c:pt idx="4991">
                  <c:v>-8.1728652099784093E-3</c:v>
                </c:pt>
                <c:pt idx="4992">
                  <c:v>-8.1707018565085696E-3</c:v>
                </c:pt>
                <c:pt idx="4993">
                  <c:v>-8.1685245226269607E-3</c:v>
                </c:pt>
                <c:pt idx="4994">
                  <c:v>-8.1663325232925795E-3</c:v>
                </c:pt>
                <c:pt idx="4995">
                  <c:v>-8.1641251569315506E-3</c:v>
                </c:pt>
                <c:pt idx="4996">
                  <c:v>-8.1619017228682193E-3</c:v>
                </c:pt>
                <c:pt idx="4997">
                  <c:v>-8.1596615466018596E-3</c:v>
                </c:pt>
                <c:pt idx="4998">
                  <c:v>-8.1574039015365196E-3</c:v>
                </c:pt>
                <c:pt idx="4999">
                  <c:v>-8.1551280671282502E-3</c:v>
                </c:pt>
                <c:pt idx="5000">
                  <c:v>-8.1528333583917104E-3</c:v>
                </c:pt>
                <c:pt idx="5001">
                  <c:v>-8.15051905680916E-3</c:v>
                </c:pt>
                <c:pt idx="5002">
                  <c:v>-8.1481844925940707E-3</c:v>
                </c:pt>
                <c:pt idx="5003">
                  <c:v>-8.1458289172457801E-3</c:v>
                </c:pt>
                <c:pt idx="5004">
                  <c:v>-8.1434515871641293E-3</c:v>
                </c:pt>
                <c:pt idx="5005">
                  <c:v>-8.1410518181986198E-3</c:v>
                </c:pt>
                <c:pt idx="5006">
                  <c:v>-8.1386289277885996E-3</c:v>
                </c:pt>
                <c:pt idx="5007">
                  <c:v>-8.1361821634677797E-3</c:v>
                </c:pt>
                <c:pt idx="5008">
                  <c:v>-8.1337108442284395E-3</c:v>
                </c:pt>
                <c:pt idx="5009">
                  <c:v>-8.1312142708339103E-3</c:v>
                </c:pt>
                <c:pt idx="5010">
                  <c:v>-8.1286917140729106E-3</c:v>
                </c:pt>
                <c:pt idx="5011">
                  <c:v>-8.1261424822171805E-3</c:v>
                </c:pt>
                <c:pt idx="5012">
                  <c:v>-8.1235659150267602E-3</c:v>
                </c:pt>
                <c:pt idx="5013">
                  <c:v>-8.1209613291115604E-3</c:v>
                </c:pt>
                <c:pt idx="5014">
                  <c:v>-8.1183280594522306E-3</c:v>
                </c:pt>
                <c:pt idx="5015">
                  <c:v>-8.1156654186043103E-3</c:v>
                </c:pt>
                <c:pt idx="5016">
                  <c:v>-8.1129727457505893E-3</c:v>
                </c:pt>
                <c:pt idx="5017">
                  <c:v>-8.1102493888102496E-3</c:v>
                </c:pt>
                <c:pt idx="5018">
                  <c:v>-8.1074947077240701E-3</c:v>
                </c:pt>
                <c:pt idx="5019">
                  <c:v>-8.1047080816384794E-3</c:v>
                </c:pt>
                <c:pt idx="5020">
                  <c:v>-8.1018888846904405E-3</c:v>
                </c:pt>
                <c:pt idx="5021">
                  <c:v>-8.0990364857640596E-3</c:v>
                </c:pt>
                <c:pt idx="5022">
                  <c:v>-8.0961503010307696E-3</c:v>
                </c:pt>
                <c:pt idx="5023">
                  <c:v>-8.0932297513055199E-3</c:v>
                </c:pt>
                <c:pt idx="5024">
                  <c:v>-8.0902742457457499E-3</c:v>
                </c:pt>
                <c:pt idx="5025">
                  <c:v>-8.0872831654874803E-3</c:v>
                </c:pt>
                <c:pt idx="5026">
                  <c:v>-8.0842560132770597E-3</c:v>
                </c:pt>
                <c:pt idx="5027">
                  <c:v>-8.0811922382766598E-3</c:v>
                </c:pt>
                <c:pt idx="5028">
                  <c:v>-8.0780913317045101E-3</c:v>
                </c:pt>
                <c:pt idx="5029">
                  <c:v>-8.0749527804467106E-3</c:v>
                </c:pt>
                <c:pt idx="5030">
                  <c:v>-8.07177609642587E-3</c:v>
                </c:pt>
                <c:pt idx="5031">
                  <c:v>-8.0685607910856699E-3</c:v>
                </c:pt>
                <c:pt idx="5032">
                  <c:v>-8.0653064191045197E-3</c:v>
                </c:pt>
                <c:pt idx="5033">
                  <c:v>-8.0620125278523802E-3</c:v>
                </c:pt>
                <c:pt idx="5034">
                  <c:v>-8.0586786745147701E-3</c:v>
                </c:pt>
                <c:pt idx="5035">
                  <c:v>-8.0553044846917304E-3</c:v>
                </c:pt>
                <c:pt idx="5036">
                  <c:v>-8.0518895557504609E-3</c:v>
                </c:pt>
                <c:pt idx="5037">
                  <c:v>-8.0484335174075706E-3</c:v>
                </c:pt>
                <c:pt idx="5038">
                  <c:v>-8.0449360071122196E-3</c:v>
                </c:pt>
                <c:pt idx="5039">
                  <c:v>-8.0413967297147497E-3</c:v>
                </c:pt>
                <c:pt idx="5040">
                  <c:v>-8.0378153332357708E-3</c:v>
                </c:pt>
                <c:pt idx="5041">
                  <c:v>-8.0341915254427895E-3</c:v>
                </c:pt>
                <c:pt idx="5042">
                  <c:v>-8.0305250158799503E-3</c:v>
                </c:pt>
                <c:pt idx="5043">
                  <c:v>-8.0268155604205898E-3</c:v>
                </c:pt>
                <c:pt idx="5044">
                  <c:v>-8.0230629291932892E-3</c:v>
                </c:pt>
                <c:pt idx="5045">
                  <c:v>-8.0192669335495907E-3</c:v>
                </c:pt>
                <c:pt idx="5046">
                  <c:v>-8.0154273440723595E-3</c:v>
                </c:pt>
                <c:pt idx="5047">
                  <c:v>-8.0115440069313607E-3</c:v>
                </c:pt>
                <c:pt idx="5048">
                  <c:v>-8.0076168209076495E-3</c:v>
                </c:pt>
                <c:pt idx="5049">
                  <c:v>-8.0036456090140599E-3</c:v>
                </c:pt>
                <c:pt idx="5050">
                  <c:v>-7.9996302673673095E-3</c:v>
                </c:pt>
                <c:pt idx="5051">
                  <c:v>-7.9955707190124507E-3</c:v>
                </c:pt>
                <c:pt idx="5052">
                  <c:v>-7.9914669156494894E-3</c:v>
                </c:pt>
                <c:pt idx="5053">
                  <c:v>-7.9873188123249107E-3</c:v>
                </c:pt>
                <c:pt idx="5054">
                  <c:v>-7.9831263924336395E-3</c:v>
                </c:pt>
                <c:pt idx="5055">
                  <c:v>-7.9788896784364401E-3</c:v>
                </c:pt>
                <c:pt idx="5056">
                  <c:v>-7.9746086786877893E-3</c:v>
                </c:pt>
                <c:pt idx="5057">
                  <c:v>-7.9702834482141202E-3</c:v>
                </c:pt>
                <c:pt idx="5058">
                  <c:v>-7.9659140914281907E-3</c:v>
                </c:pt>
                <c:pt idx="5059">
                  <c:v>-7.9615006670651096E-3</c:v>
                </c:pt>
                <c:pt idx="5060">
                  <c:v>-7.9570433147211003E-3</c:v>
                </c:pt>
                <c:pt idx="5061">
                  <c:v>-7.9525421663346006E-3</c:v>
                </c:pt>
                <c:pt idx="5062">
                  <c:v>-7.9479974027526698E-3</c:v>
                </c:pt>
                <c:pt idx="5063">
                  <c:v>-7.9434091821761997E-3</c:v>
                </c:pt>
                <c:pt idx="5064">
                  <c:v>-7.9387777067902593E-3</c:v>
                </c:pt>
                <c:pt idx="5065">
                  <c:v>-7.9341032463186301E-3</c:v>
                </c:pt>
                <c:pt idx="5066">
                  <c:v>-7.9293860636701005E-3</c:v>
                </c:pt>
                <c:pt idx="5067">
                  <c:v>-7.9246263895469196E-3</c:v>
                </c:pt>
                <c:pt idx="5068">
                  <c:v>-7.9198245769341105E-3</c:v>
                </c:pt>
                <c:pt idx="5069">
                  <c:v>-7.9149809117038204E-3</c:v>
                </c:pt>
                <c:pt idx="5070">
                  <c:v>-7.9100957785024593E-3</c:v>
                </c:pt>
                <c:pt idx="5071">
                  <c:v>-7.9051695026392896E-3</c:v>
                </c:pt>
                <c:pt idx="5072">
                  <c:v>-7.9002024534188999E-3</c:v>
                </c:pt>
                <c:pt idx="5073">
                  <c:v>-7.8951950671020798E-3</c:v>
                </c:pt>
                <c:pt idx="5074">
                  <c:v>-7.8901477861133707E-3</c:v>
                </c:pt>
                <c:pt idx="5075">
                  <c:v>-7.8850610273863992E-3</c:v>
                </c:pt>
                <c:pt idx="5076">
                  <c:v>-7.8799352816965994E-3</c:v>
                </c:pt>
                <c:pt idx="5077">
                  <c:v>-7.8747710554207401E-3</c:v>
                </c:pt>
                <c:pt idx="5078">
                  <c:v>-7.8695688232315094E-3</c:v>
                </c:pt>
                <c:pt idx="5079">
                  <c:v>-7.8643291342128992E-3</c:v>
                </c:pt>
                <c:pt idx="5080">
                  <c:v>-7.8590525628502005E-3</c:v>
                </c:pt>
                <c:pt idx="5081">
                  <c:v>-7.8537396459439895E-3</c:v>
                </c:pt>
                <c:pt idx="5082">
                  <c:v>-7.8483909798745099E-3</c:v>
                </c:pt>
                <c:pt idx="5083">
                  <c:v>-7.8430071827907E-3</c:v>
                </c:pt>
                <c:pt idx="5084">
                  <c:v>-7.8375889050481297E-3</c:v>
                </c:pt>
                <c:pt idx="5085">
                  <c:v>-7.8321367766513994E-3</c:v>
                </c:pt>
                <c:pt idx="5086">
                  <c:v>-7.8266514620699106E-3</c:v>
                </c:pt>
                <c:pt idx="5087">
                  <c:v>-7.8211336487959693E-3</c:v>
                </c:pt>
                <c:pt idx="5088">
                  <c:v>-7.8155840434257304E-3</c:v>
                </c:pt>
                <c:pt idx="5089">
                  <c:v>-7.8100033249434301E-3</c:v>
                </c:pt>
                <c:pt idx="5090">
                  <c:v>-7.8043922457662696E-3</c:v>
                </c:pt>
                <c:pt idx="5091">
                  <c:v>-7.7987515405919701E-3</c:v>
                </c:pt>
                <c:pt idx="5092">
                  <c:v>-7.7930820322766403E-3</c:v>
                </c:pt>
                <c:pt idx="5093">
                  <c:v>-7.7873844605140302E-3</c:v>
                </c:pt>
                <c:pt idx="5094">
                  <c:v>-7.7816596275471104E-3</c:v>
                </c:pt>
                <c:pt idx="5095">
                  <c:v>-7.7759083780738003E-3</c:v>
                </c:pt>
                <c:pt idx="5096">
                  <c:v>-7.7701315038715196E-3</c:v>
                </c:pt>
                <c:pt idx="5097">
                  <c:v>-7.76432984473236E-3</c:v>
                </c:pt>
                <c:pt idx="5098">
                  <c:v>-7.7585042794010503E-3</c:v>
                </c:pt>
                <c:pt idx="5099">
                  <c:v>-7.7526556439500597E-3</c:v>
                </c:pt>
                <c:pt idx="5100">
                  <c:v>-7.7467848719276998E-3</c:v>
                </c:pt>
                <c:pt idx="5101">
                  <c:v>-7.7408928192340704E-3</c:v>
                </c:pt>
                <c:pt idx="5102">
                  <c:v>-7.7349803889270197E-3</c:v>
                </c:pt>
                <c:pt idx="5103">
                  <c:v>-7.7290485002820602E-3</c:v>
                </c:pt>
                <c:pt idx="5104">
                  <c:v>-7.7230980921002401E-3</c:v>
                </c:pt>
                <c:pt idx="5105">
                  <c:v>-7.7171301606478501E-3</c:v>
                </c:pt>
                <c:pt idx="5106">
                  <c:v>-7.7111456134301096E-3</c:v>
                </c:pt>
                <c:pt idx="5107">
                  <c:v>-7.7051454203824398E-3</c:v>
                </c:pt>
                <c:pt idx="5108">
                  <c:v>-7.6991305587978502E-3</c:v>
                </c:pt>
                <c:pt idx="5109">
                  <c:v>-7.6931020184920597E-3</c:v>
                </c:pt>
                <c:pt idx="5110">
                  <c:v>-7.68706079568159E-3</c:v>
                </c:pt>
                <c:pt idx="5111">
                  <c:v>-7.6810078869550599E-3</c:v>
                </c:pt>
                <c:pt idx="5112">
                  <c:v>-7.6749442993269204E-3</c:v>
                </c:pt>
                <c:pt idx="5113">
                  <c:v>-7.6688710574616204E-3</c:v>
                </c:pt>
                <c:pt idx="5114">
                  <c:v>-7.6627891983357E-3</c:v>
                </c:pt>
                <c:pt idx="5115">
                  <c:v>-7.6566997913599701E-3</c:v>
                </c:pt>
                <c:pt idx="5116">
                  <c:v>-7.6506038492133799E-3</c:v>
                </c:pt>
                <c:pt idx="5117">
                  <c:v>-7.6445023953418704E-3</c:v>
                </c:pt>
                <c:pt idx="5118">
                  <c:v>-7.6383965481571902E-3</c:v>
                </c:pt>
                <c:pt idx="5119">
                  <c:v>-7.6322873529029497E-3</c:v>
                </c:pt>
                <c:pt idx="5120">
                  <c:v>-7.6261758333683004E-3</c:v>
                </c:pt>
                <c:pt idx="5121">
                  <c:v>-7.6200631063736502E-3</c:v>
                </c:pt>
                <c:pt idx="5122">
                  <c:v>-7.6139502558989396E-3</c:v>
                </c:pt>
                <c:pt idx="5123">
                  <c:v>-7.6078383812287296E-3</c:v>
                </c:pt>
                <c:pt idx="5124">
                  <c:v>-7.6017285636763403E-3</c:v>
                </c:pt>
                <c:pt idx="5125">
                  <c:v>-7.5956218713166901E-3</c:v>
                </c:pt>
                <c:pt idx="5126">
                  <c:v>-7.5895193962746497E-3</c:v>
                </c:pt>
                <c:pt idx="5127">
                  <c:v>-7.5834222574202304E-3</c:v>
                </c:pt>
                <c:pt idx="5128">
                  <c:v>-7.5773315702991704E-3</c:v>
                </c:pt>
                <c:pt idx="5129">
                  <c:v>-7.5712484094394E-3</c:v>
                </c:pt>
                <c:pt idx="5130">
                  <c:v>-7.5651739010651796E-3</c:v>
                </c:pt>
                <c:pt idx="5131">
                  <c:v>-7.5591091597785398E-3</c:v>
                </c:pt>
                <c:pt idx="5132">
                  <c:v>-7.5530552798556503E-3</c:v>
                </c:pt>
                <c:pt idx="5133">
                  <c:v>-7.5470133745094304E-3</c:v>
                </c:pt>
                <c:pt idx="5134">
                  <c:v>-7.5409845795147597E-3</c:v>
                </c:pt>
                <c:pt idx="5135">
                  <c:v>-7.5349699925197798E-3</c:v>
                </c:pt>
                <c:pt idx="5136">
                  <c:v>-7.5289707396417301E-3</c:v>
                </c:pt>
                <c:pt idx="5137">
                  <c:v>-7.5229879320201903E-3</c:v>
                </c:pt>
                <c:pt idx="5138">
                  <c:v>-7.5170227008048603E-3</c:v>
                </c:pt>
                <c:pt idx="5139">
                  <c:v>-7.5110761316178202E-3</c:v>
                </c:pt>
                <c:pt idx="5140">
                  <c:v>-7.5051493417920096E-3</c:v>
                </c:pt>
                <c:pt idx="5141">
                  <c:v>-7.4992434403329498E-3</c:v>
                </c:pt>
                <c:pt idx="5142">
                  <c:v>-7.4933595232614001E-3</c:v>
                </c:pt>
                <c:pt idx="5143">
                  <c:v>-7.4874987104085597E-3</c:v>
                </c:pt>
                <c:pt idx="5144">
                  <c:v>-7.48166210258244E-3</c:v>
                </c:pt>
                <c:pt idx="5145">
                  <c:v>-7.47585079803298E-3</c:v>
                </c:pt>
                <c:pt idx="5146">
                  <c:v>-7.4700658958703602E-3</c:v>
                </c:pt>
                <c:pt idx="5147">
                  <c:v>-7.46430846183164E-3</c:v>
                </c:pt>
                <c:pt idx="5148">
                  <c:v>-7.4585796305283803E-3</c:v>
                </c:pt>
                <c:pt idx="5149">
                  <c:v>-7.4528804812652102E-3</c:v>
                </c:pt>
                <c:pt idx="5150">
                  <c:v>-7.4472120423369004E-3</c:v>
                </c:pt>
                <c:pt idx="5151">
                  <c:v>-7.4415754408240697E-3</c:v>
                </c:pt>
                <c:pt idx="5152">
                  <c:v>-7.4359717342555197E-3</c:v>
                </c:pt>
                <c:pt idx="5153">
                  <c:v>-7.4304019524864297E-3</c:v>
                </c:pt>
                <c:pt idx="5154">
                  <c:v>-7.4248672036712404E-3</c:v>
                </c:pt>
                <c:pt idx="5155">
                  <c:v>-7.4193685196282796E-3</c:v>
                </c:pt>
                <c:pt idx="5156">
                  <c:v>-7.4139069134728699E-3</c:v>
                </c:pt>
                <c:pt idx="5157">
                  <c:v>-7.4084834680617903E-3</c:v>
                </c:pt>
                <c:pt idx="5158">
                  <c:v>-7.4030992162374297E-3</c:v>
                </c:pt>
                <c:pt idx="5159">
                  <c:v>-7.3977551379077397E-3</c:v>
                </c:pt>
                <c:pt idx="5160">
                  <c:v>-7.3924523169162804E-3</c:v>
                </c:pt>
                <c:pt idx="5161">
                  <c:v>-7.3871917348094203E-3</c:v>
                </c:pt>
                <c:pt idx="5162">
                  <c:v>-7.3819743705356797E-3</c:v>
                </c:pt>
                <c:pt idx="5163">
                  <c:v>-7.3768012502628596E-3</c:v>
                </c:pt>
                <c:pt idx="5164">
                  <c:v>-7.3716733018902103E-3</c:v>
                </c:pt>
                <c:pt idx="5165">
                  <c:v>-7.36659150926244E-3</c:v>
                </c:pt>
                <c:pt idx="5166">
                  <c:v>-7.3615568394985297E-3</c:v>
                </c:pt>
                <c:pt idx="5167">
                  <c:v>-7.35657027644257E-3</c:v>
                </c:pt>
                <c:pt idx="5168">
                  <c:v>-7.35163273681687E-3</c:v>
                </c:pt>
                <c:pt idx="5169">
                  <c:v>-7.3467451755022404E-3</c:v>
                </c:pt>
                <c:pt idx="5170">
                  <c:v>-7.3419084615794E-3</c:v>
                </c:pt>
                <c:pt idx="5171">
                  <c:v>-7.3371235435703598E-3</c:v>
                </c:pt>
                <c:pt idx="5172">
                  <c:v>-7.3323913252597798E-3</c:v>
                </c:pt>
                <c:pt idx="5173">
                  <c:v>-7.3277126528891699E-3</c:v>
                </c:pt>
                <c:pt idx="5174">
                  <c:v>-7.3230884359057197E-3</c:v>
                </c:pt>
                <c:pt idx="5175">
                  <c:v>-7.3185195184640702E-3</c:v>
                </c:pt>
                <c:pt idx="5176">
                  <c:v>-7.3140067231437598E-3</c:v>
                </c:pt>
                <c:pt idx="5177">
                  <c:v>-7.30955090492795E-3</c:v>
                </c:pt>
                <c:pt idx="5178">
                  <c:v>-7.3051528737885802E-3</c:v>
                </c:pt>
                <c:pt idx="5179">
                  <c:v>-7.3008134633319299E-3</c:v>
                </c:pt>
                <c:pt idx="5180">
                  <c:v>-7.2965334062040999E-3</c:v>
                </c:pt>
                <c:pt idx="5181">
                  <c:v>-7.2923135279256198E-3</c:v>
                </c:pt>
                <c:pt idx="5182">
                  <c:v>-7.2881545508558304E-3</c:v>
                </c:pt>
                <c:pt idx="5183">
                  <c:v>-7.28405727819262E-3</c:v>
                </c:pt>
                <c:pt idx="5184">
                  <c:v>-7.2800224309764999E-3</c:v>
                </c:pt>
                <c:pt idx="5185">
                  <c:v>-7.2760507183168904E-3</c:v>
                </c:pt>
                <c:pt idx="5186">
                  <c:v>-7.2721428170254799E-3</c:v>
                </c:pt>
                <c:pt idx="5187">
                  <c:v>-7.2682994365940203E-3</c:v>
                </c:pt>
                <c:pt idx="5188">
                  <c:v>-7.2645212166646397E-3</c:v>
                </c:pt>
                <c:pt idx="5189">
                  <c:v>-7.2608088365550801E-3</c:v>
                </c:pt>
                <c:pt idx="5190">
                  <c:v>-7.25716291972393E-3</c:v>
                </c:pt>
                <c:pt idx="5191">
                  <c:v>-7.2535841068559004E-3</c:v>
                </c:pt>
                <c:pt idx="5192">
                  <c:v>-7.2500729688264997E-3</c:v>
                </c:pt>
                <c:pt idx="5193">
                  <c:v>-7.2466301046064897E-3</c:v>
                </c:pt>
                <c:pt idx="5194">
                  <c:v>-7.2432560613316602E-3</c:v>
                </c:pt>
                <c:pt idx="5195">
                  <c:v>-7.23995138815721E-3</c:v>
                </c:pt>
                <c:pt idx="5196">
                  <c:v>-7.2367166089716004E-3</c:v>
                </c:pt>
                <c:pt idx="5197">
                  <c:v>-7.2335522556449703E-3</c:v>
                </c:pt>
                <c:pt idx="5198">
                  <c:v>-7.2304588064919803E-3</c:v>
                </c:pt>
                <c:pt idx="5199">
                  <c:v>-7.22743673150419E-3</c:v>
                </c:pt>
                <c:pt idx="5200">
                  <c:v>-7.2244864833620496E-3</c:v>
                </c:pt>
                <c:pt idx="5201">
                  <c:v>-7.2216084906315302E-3</c:v>
                </c:pt>
                <c:pt idx="5202">
                  <c:v>-7.2188031694080997E-3</c:v>
                </c:pt>
                <c:pt idx="5203">
                  <c:v>-7.2160709139495599E-3</c:v>
                </c:pt>
                <c:pt idx="5204">
                  <c:v>-7.2134121024790198E-3</c:v>
                </c:pt>
                <c:pt idx="5205">
                  <c:v>-7.2108270400161297E-3</c:v>
                </c:pt>
                <c:pt idx="5206">
                  <c:v>-7.2083161011877502E-3</c:v>
                </c:pt>
                <c:pt idx="5207">
                  <c:v>-7.2058795968269604E-3</c:v>
                </c:pt>
                <c:pt idx="5208">
                  <c:v>-7.2035177847174104E-3</c:v>
                </c:pt>
                <c:pt idx="5209">
                  <c:v>-7.2012309734222398E-3</c:v>
                </c:pt>
                <c:pt idx="5210">
                  <c:v>-7.1990193629794998E-3</c:v>
                </c:pt>
                <c:pt idx="5211">
                  <c:v>-7.1968832239445897E-3</c:v>
                </c:pt>
                <c:pt idx="5212">
                  <c:v>-7.1948227597721098E-3</c:v>
                </c:pt>
                <c:pt idx="5213">
                  <c:v>-7.1928381558500802E-3</c:v>
                </c:pt>
                <c:pt idx="5214">
                  <c:v>-7.1909295924485403E-3</c:v>
                </c:pt>
                <c:pt idx="5215">
                  <c:v>-7.1890972004741696E-3</c:v>
                </c:pt>
                <c:pt idx="5216">
                  <c:v>-7.1873410960615804E-3</c:v>
                </c:pt>
                <c:pt idx="5217">
                  <c:v>-7.1856613977807002E-3</c:v>
                </c:pt>
                <c:pt idx="5218">
                  <c:v>-7.1840581413182402E-3</c:v>
                </c:pt>
                <c:pt idx="5219">
                  <c:v>-7.1825314478791502E-3</c:v>
                </c:pt>
                <c:pt idx="5220">
                  <c:v>-7.1810813260993703E-3</c:v>
                </c:pt>
                <c:pt idx="5221">
                  <c:v>-7.1797077952345896E-3</c:v>
                </c:pt>
                <c:pt idx="5222">
                  <c:v>-7.17841086220885E-3</c:v>
                </c:pt>
                <c:pt idx="5223">
                  <c:v>-7.1771904871860501E-3</c:v>
                </c:pt>
                <c:pt idx="5224">
                  <c:v>-7.17604663617876E-3</c:v>
                </c:pt>
                <c:pt idx="5225">
                  <c:v>-7.1749792582332904E-3</c:v>
                </c:pt>
                <c:pt idx="5226">
                  <c:v>-7.1739882290608797E-3</c:v>
                </c:pt>
                <c:pt idx="5227">
                  <c:v>-7.1730734321104796E-3</c:v>
                </c:pt>
                <c:pt idx="5228">
                  <c:v>-7.1722347594437496E-3</c:v>
                </c:pt>
                <c:pt idx="5229">
                  <c:v>-7.1714720909939302E-3</c:v>
                </c:pt>
                <c:pt idx="5230">
                  <c:v>-7.1707852037951299E-3</c:v>
                </c:pt>
                <c:pt idx="5231">
                  <c:v>-7.1701739725574601E-3</c:v>
                </c:pt>
                <c:pt idx="5232">
                  <c:v>-7.1696381784465803E-3</c:v>
                </c:pt>
                <c:pt idx="5233">
                  <c:v>-7.16917755670943E-3</c:v>
                </c:pt>
                <c:pt idx="5234">
                  <c:v>-7.16879187859399E-3</c:v>
                </c:pt>
                <c:pt idx="5235">
                  <c:v>-7.1684808762253497E-3</c:v>
                </c:pt>
                <c:pt idx="5236">
                  <c:v>-7.1682442254788203E-3</c:v>
                </c:pt>
                <c:pt idx="5237">
                  <c:v>-7.1680816684516402E-3</c:v>
                </c:pt>
                <c:pt idx="5238">
                  <c:v>-7.1679928285444698E-3</c:v>
                </c:pt>
                <c:pt idx="5239">
                  <c:v>-7.1679774182228304E-3</c:v>
                </c:pt>
                <c:pt idx="5240">
                  <c:v>-7.1680350617850897E-3</c:v>
                </c:pt>
                <c:pt idx="5241">
                  <c:v>-7.1681653650101399E-3</c:v>
                </c:pt>
                <c:pt idx="5242">
                  <c:v>-7.1683679512099504E-3</c:v>
                </c:pt>
                <c:pt idx="5243">
                  <c:v>-7.1686423641085699E-3</c:v>
                </c:pt>
                <c:pt idx="5244">
                  <c:v>-7.16898821747812E-3</c:v>
                </c:pt>
                <c:pt idx="5245">
                  <c:v>-7.1694050358125103E-3</c:v>
                </c:pt>
                <c:pt idx="5246">
                  <c:v>-7.1698924009798897E-3</c:v>
                </c:pt>
                <c:pt idx="5247">
                  <c:v>-7.17044982719095E-3</c:v>
                </c:pt>
                <c:pt idx="5248">
                  <c:v>-7.1710768197864004E-3</c:v>
                </c:pt>
                <c:pt idx="5249">
                  <c:v>-7.17177283859679E-3</c:v>
                </c:pt>
                <c:pt idx="5250">
                  <c:v>-7.1725373689249796E-3</c:v>
                </c:pt>
                <c:pt idx="5251">
                  <c:v>-7.1733699056767304E-3</c:v>
                </c:pt>
                <c:pt idx="5252">
                  <c:v>-7.1742698798259903E-3</c:v>
                </c:pt>
                <c:pt idx="5253">
                  <c:v>-7.1752367250962103E-3</c:v>
                </c:pt>
                <c:pt idx="5254">
                  <c:v>-7.1762698700248402E-3</c:v>
                </c:pt>
                <c:pt idx="5255">
                  <c:v>-7.1773687247482197E-3</c:v>
                </c:pt>
                <c:pt idx="5256">
                  <c:v>-7.1785326899709203E-3</c:v>
                </c:pt>
                <c:pt idx="5257">
                  <c:v>-7.17976118304789E-3</c:v>
                </c:pt>
                <c:pt idx="5258">
                  <c:v>-7.1810535629858998E-3</c:v>
                </c:pt>
                <c:pt idx="5259">
                  <c:v>-7.1824091671494998E-3</c:v>
                </c:pt>
                <c:pt idx="5260">
                  <c:v>-7.1838273777818E-3</c:v>
                </c:pt>
                <c:pt idx="5261">
                  <c:v>-7.1853075435944196E-3</c:v>
                </c:pt>
                <c:pt idx="5262">
                  <c:v>-7.1868490204328901E-3</c:v>
                </c:pt>
                <c:pt idx="5263">
                  <c:v>-7.1884511047107602E-3</c:v>
                </c:pt>
                <c:pt idx="5264">
                  <c:v>-7.1901131453039396E-3</c:v>
                </c:pt>
                <c:pt idx="5265">
                  <c:v>-7.1918344575859997E-3</c:v>
                </c:pt>
                <c:pt idx="5266">
                  <c:v>-7.1936143672968302E-3</c:v>
                </c:pt>
                <c:pt idx="5267">
                  <c:v>-7.1954521583860696E-3</c:v>
                </c:pt>
                <c:pt idx="5268">
                  <c:v>-7.19734713303206E-3</c:v>
                </c:pt>
                <c:pt idx="5269">
                  <c:v>-7.1992986019746401E-3</c:v>
                </c:pt>
                <c:pt idx="5270">
                  <c:v>-7.2013058219939198E-3</c:v>
                </c:pt>
                <c:pt idx="5271">
                  <c:v>-7.2033681063596797E-3</c:v>
                </c:pt>
                <c:pt idx="5272">
                  <c:v>-7.2054847268474701E-3</c:v>
                </c:pt>
                <c:pt idx="5273">
                  <c:v>-7.2076549800133404E-3</c:v>
                </c:pt>
                <c:pt idx="5274">
                  <c:v>-7.2098781483498804E-3</c:v>
                </c:pt>
                <c:pt idx="5275">
                  <c:v>-7.2121534995757304E-3</c:v>
                </c:pt>
                <c:pt idx="5276">
                  <c:v>-7.2144802807099602E-3</c:v>
                </c:pt>
                <c:pt idx="5277">
                  <c:v>-7.2168577800191796E-3</c:v>
                </c:pt>
                <c:pt idx="5278">
                  <c:v>-7.2192852609371302E-3</c:v>
                </c:pt>
                <c:pt idx="5279">
                  <c:v>-7.2217620093515799E-3</c:v>
                </c:pt>
                <c:pt idx="5280">
                  <c:v>-7.2242873179881699E-3</c:v>
                </c:pt>
                <c:pt idx="5281">
                  <c:v>-7.2268604470693502E-3</c:v>
                </c:pt>
                <c:pt idx="5282">
                  <c:v>-7.2294806540193803E-3</c:v>
                </c:pt>
                <c:pt idx="5283">
                  <c:v>-7.23214725709149E-3</c:v>
                </c:pt>
                <c:pt idx="5284">
                  <c:v>-7.2348595118989101E-3</c:v>
                </c:pt>
                <c:pt idx="5285">
                  <c:v>-7.2376167565676901E-3</c:v>
                </c:pt>
                <c:pt idx="5286">
                  <c:v>-7.2404182523039097E-3</c:v>
                </c:pt>
                <c:pt idx="5287">
                  <c:v>-7.2432633085145999E-3</c:v>
                </c:pt>
                <c:pt idx="5288">
                  <c:v>-7.2461512283250699E-3</c:v>
                </c:pt>
                <c:pt idx="5289">
                  <c:v>-7.2490813131451696E-3</c:v>
                </c:pt>
                <c:pt idx="5290">
                  <c:v>-7.2520528757093203E-3</c:v>
                </c:pt>
                <c:pt idx="5291">
                  <c:v>-7.2550652436287801E-3</c:v>
                </c:pt>
                <c:pt idx="5292">
                  <c:v>-7.2581177758948897E-3</c:v>
                </c:pt>
                <c:pt idx="5293">
                  <c:v>-7.2612097843189199E-3</c:v>
                </c:pt>
                <c:pt idx="5294">
                  <c:v>-7.2643406109733702E-3</c:v>
                </c:pt>
                <c:pt idx="5295">
                  <c:v>-7.2675096105296504E-3</c:v>
                </c:pt>
                <c:pt idx="5296">
                  <c:v>-7.2707161621090102E-3</c:v>
                </c:pt>
                <c:pt idx="5297">
                  <c:v>-7.2739596253203302E-3</c:v>
                </c:pt>
                <c:pt idx="5298">
                  <c:v>-7.2772393752253096E-3</c:v>
                </c:pt>
                <c:pt idx="5299">
                  <c:v>-7.2805547790682004E-3</c:v>
                </c:pt>
                <c:pt idx="5300">
                  <c:v>-7.2839052933358498E-3</c:v>
                </c:pt>
                <c:pt idx="5301">
                  <c:v>-7.2872903213630899E-3</c:v>
                </c:pt>
                <c:pt idx="5302">
                  <c:v>-7.2907092864431099E-3</c:v>
                </c:pt>
                <c:pt idx="5303">
                  <c:v>-7.2941616212097299E-3</c:v>
                </c:pt>
                <c:pt idx="5304">
                  <c:v>-7.2976467757185698E-3</c:v>
                </c:pt>
                <c:pt idx="5305">
                  <c:v>-7.30116415665427E-3</c:v>
                </c:pt>
                <c:pt idx="5306">
                  <c:v>-7.3047133052803401E-3</c:v>
                </c:pt>
                <c:pt idx="5307">
                  <c:v>-7.3082936881838801E-3</c:v>
                </c:pt>
                <c:pt idx="5308">
                  <c:v>-7.3119047915935001E-3</c:v>
                </c:pt>
                <c:pt idx="5309">
                  <c:v>-7.3155461570226198E-3</c:v>
                </c:pt>
                <c:pt idx="5310">
                  <c:v>-7.3192172793644997E-3</c:v>
                </c:pt>
                <c:pt idx="5311">
                  <c:v>-7.3229177214217201E-3</c:v>
                </c:pt>
                <c:pt idx="5312">
                  <c:v>-7.3266470068617598E-3</c:v>
                </c:pt>
                <c:pt idx="5313">
                  <c:v>-7.3304047419262596E-3</c:v>
                </c:pt>
                <c:pt idx="5314">
                  <c:v>-7.3341905011371699E-3</c:v>
                </c:pt>
                <c:pt idx="5315">
                  <c:v>-7.3380039174634898E-3</c:v>
                </c:pt>
                <c:pt idx="5316">
                  <c:v>-7.3418445656610902E-3</c:v>
                </c:pt>
                <c:pt idx="5317">
                  <c:v>-7.3457120955987103E-3</c:v>
                </c:pt>
                <c:pt idx="5318">
                  <c:v>-7.3496060915834004E-3</c:v>
                </c:pt>
                <c:pt idx="5319">
                  <c:v>-7.3535262444145997E-3</c:v>
                </c:pt>
                <c:pt idx="5320">
                  <c:v>-7.3574722327219297E-3</c:v>
                </c:pt>
                <c:pt idx="5321">
                  <c:v>-7.3614437583778098E-3</c:v>
                </c:pt>
                <c:pt idx="5322">
                  <c:v>-7.3654405024595002E-3</c:v>
                </c:pt>
                <c:pt idx="5323">
                  <c:v>-7.36946218232413E-3</c:v>
                </c:pt>
                <c:pt idx="5324">
                  <c:v>-7.3735085559169401E-3</c:v>
                </c:pt>
                <c:pt idx="5325">
                  <c:v>-7.3775793541811796E-3</c:v>
                </c:pt>
                <c:pt idx="5326">
                  <c:v>-7.3816743448825804E-3</c:v>
                </c:pt>
                <c:pt idx="5327">
                  <c:v>-7.3857933095796899E-3</c:v>
                </c:pt>
                <c:pt idx="5328">
                  <c:v>-7.3899360354281896E-3</c:v>
                </c:pt>
                <c:pt idx="5329">
                  <c:v>-7.3941023474120597E-3</c:v>
                </c:pt>
                <c:pt idx="5330">
                  <c:v>-7.3982920734918002E-3</c:v>
                </c:pt>
                <c:pt idx="5331">
                  <c:v>-7.4025050599537999E-3</c:v>
                </c:pt>
                <c:pt idx="5332">
                  <c:v>-7.4067411247422197E-3</c:v>
                </c:pt>
                <c:pt idx="5333">
                  <c:v>-7.4110001808424296E-3</c:v>
                </c:pt>
                <c:pt idx="5334">
                  <c:v>-7.4152821443774601E-3</c:v>
                </c:pt>
                <c:pt idx="5335">
                  <c:v>-7.4195868730316398E-3</c:v>
                </c:pt>
                <c:pt idx="5336">
                  <c:v>-7.4239143031517496E-3</c:v>
                </c:pt>
                <c:pt idx="5337">
                  <c:v>-7.4282643479182502E-3</c:v>
                </c:pt>
                <c:pt idx="5338">
                  <c:v>-7.4326369219881701E-3</c:v>
                </c:pt>
                <c:pt idx="5339">
                  <c:v>-7.4370320293841198E-3</c:v>
                </c:pt>
                <c:pt idx="5340">
                  <c:v>-7.4414496412139501E-3</c:v>
                </c:pt>
                <c:pt idx="5341">
                  <c:v>-7.4458897675887502E-3</c:v>
                </c:pt>
                <c:pt idx="5342">
                  <c:v>-7.4503523694503604E-3</c:v>
                </c:pt>
                <c:pt idx="5343">
                  <c:v>-7.4548374454383197E-3</c:v>
                </c:pt>
                <c:pt idx="5344">
                  <c:v>-7.4593450494238201E-3</c:v>
                </c:pt>
                <c:pt idx="5345">
                  <c:v>-7.4638752584157897E-3</c:v>
                </c:pt>
                <c:pt idx="5346">
                  <c:v>-7.4684280737313301E-3</c:v>
                </c:pt>
                <c:pt idx="5347">
                  <c:v>-7.4730035848217004E-3</c:v>
                </c:pt>
                <c:pt idx="5348">
                  <c:v>-7.4776018588672199E-3</c:v>
                </c:pt>
                <c:pt idx="5349">
                  <c:v>-7.4822230005229503E-3</c:v>
                </c:pt>
                <c:pt idx="5350">
                  <c:v>-7.4868670732456998E-3</c:v>
                </c:pt>
                <c:pt idx="5351">
                  <c:v>-7.49153423895521E-3</c:v>
                </c:pt>
                <c:pt idx="5352">
                  <c:v>-7.4962245655288704E-3</c:v>
                </c:pt>
                <c:pt idx="5353">
                  <c:v>-7.5009382224137796E-3</c:v>
                </c:pt>
                <c:pt idx="5354">
                  <c:v>-7.50567535328109E-3</c:v>
                </c:pt>
                <c:pt idx="5355">
                  <c:v>-7.5104360537543097E-3</c:v>
                </c:pt>
                <c:pt idx="5356">
                  <c:v>-7.5152205428710003E-3</c:v>
                </c:pt>
                <c:pt idx="5357">
                  <c:v>-7.5200289571870403E-3</c:v>
                </c:pt>
                <c:pt idx="5358">
                  <c:v>-7.5248615141572999E-3</c:v>
                </c:pt>
                <c:pt idx="5359">
                  <c:v>-7.5297184095224302E-3</c:v>
                </c:pt>
                <c:pt idx="5360">
                  <c:v>-7.5345998294190702E-3</c:v>
                </c:pt>
                <c:pt idx="5361">
                  <c:v>-7.5395059675952602E-3</c:v>
                </c:pt>
                <c:pt idx="5362">
                  <c:v>-7.54443702629593E-3</c:v>
                </c:pt>
                <c:pt idx="5363">
                  <c:v>-7.5493932443504502E-3</c:v>
                </c:pt>
                <c:pt idx="5364">
                  <c:v>-7.5543748325007497E-3</c:v>
                </c:pt>
                <c:pt idx="5365">
                  <c:v>-7.5593820283969401E-3</c:v>
                </c:pt>
                <c:pt idx="5366">
                  <c:v>-7.5644150538299202E-3</c:v>
                </c:pt>
                <c:pt idx="5367">
                  <c:v>-7.5694742048469897E-3</c:v>
                </c:pt>
                <c:pt idx="5368">
                  <c:v>-7.5745597207861597E-3</c:v>
                </c:pt>
                <c:pt idx="5369">
                  <c:v>-7.5796718218263497E-3</c:v>
                </c:pt>
                <c:pt idx="5370">
                  <c:v>-7.5848108071851798E-3</c:v>
                </c:pt>
                <c:pt idx="5371">
                  <c:v>-7.5899768837377401E-3</c:v>
                </c:pt>
                <c:pt idx="5372">
                  <c:v>-7.59517036261985E-3</c:v>
                </c:pt>
                <c:pt idx="5373">
                  <c:v>-7.6003914849863598E-3</c:v>
                </c:pt>
                <c:pt idx="5374">
                  <c:v>-7.6056405809187396E-3</c:v>
                </c:pt>
                <c:pt idx="5375">
                  <c:v>-7.6109178669563401E-3</c:v>
                </c:pt>
                <c:pt idx="5376">
                  <c:v>-7.6162236258689999E-3</c:v>
                </c:pt>
                <c:pt idx="5377">
                  <c:v>-7.6215581510320502E-3</c:v>
                </c:pt>
                <c:pt idx="5378">
                  <c:v>-7.6269217653854304E-3</c:v>
                </c:pt>
                <c:pt idx="5379">
                  <c:v>-7.6323146908785101E-3</c:v>
                </c:pt>
                <c:pt idx="5380">
                  <c:v>-7.6377372211806696E-3</c:v>
                </c:pt>
                <c:pt idx="5381">
                  <c:v>-7.6431896434365097E-3</c:v>
                </c:pt>
                <c:pt idx="5382">
                  <c:v>-7.6486722749465798E-3</c:v>
                </c:pt>
                <c:pt idx="5383">
                  <c:v>-7.6541853610421302E-3</c:v>
                </c:pt>
                <c:pt idx="5384">
                  <c:v>-7.6597292397325503E-3</c:v>
                </c:pt>
                <c:pt idx="5385">
                  <c:v>-7.6653041441313297E-3</c:v>
                </c:pt>
                <c:pt idx="5386">
                  <c:v>-7.6709103552031798E-3</c:v>
                </c:pt>
                <c:pt idx="5387">
                  <c:v>-7.6765481753539996E-3</c:v>
                </c:pt>
                <c:pt idx="5388">
                  <c:v>-7.6822178685166196E-3</c:v>
                </c:pt>
                <c:pt idx="5389">
                  <c:v>-7.6879197109683099E-3</c:v>
                </c:pt>
                <c:pt idx="5390">
                  <c:v>-7.69365397710319E-3</c:v>
                </c:pt>
                <c:pt idx="5391">
                  <c:v>-7.6994209358120904E-3</c:v>
                </c:pt>
                <c:pt idx="5392">
                  <c:v>-7.7052208134277102E-3</c:v>
                </c:pt>
                <c:pt idx="5393">
                  <c:v>-7.7110539075605899E-3</c:v>
                </c:pt>
                <c:pt idx="5394">
                  <c:v>-7.7169204859009301E-3</c:v>
                </c:pt>
                <c:pt idx="5395">
                  <c:v>-7.72282078687827E-3</c:v>
                </c:pt>
                <c:pt idx="5396">
                  <c:v>-7.7287550560147401E-3</c:v>
                </c:pt>
                <c:pt idx="5397">
                  <c:v>-7.7347235233058498E-3</c:v>
                </c:pt>
                <c:pt idx="5398">
                  <c:v>-7.7407264537385197E-3</c:v>
                </c:pt>
                <c:pt idx="5399">
                  <c:v>-7.7467640657972198E-3</c:v>
                </c:pt>
                <c:pt idx="5400">
                  <c:v>-7.7528366219603399E-3</c:v>
                </c:pt>
                <c:pt idx="5401">
                  <c:v>-7.7589443044833997E-3</c:v>
                </c:pt>
                <c:pt idx="5402">
                  <c:v>-7.76508734557276E-3</c:v>
                </c:pt>
                <c:pt idx="5403">
                  <c:v>-7.7712659316981902E-3</c:v>
                </c:pt>
                <c:pt idx="5404">
                  <c:v>-7.7774802780179401E-3</c:v>
                </c:pt>
                <c:pt idx="5405">
                  <c:v>-7.7837305744843802E-3</c:v>
                </c:pt>
                <c:pt idx="5406">
                  <c:v>-7.7900169980390701E-3</c:v>
                </c:pt>
                <c:pt idx="5407">
                  <c:v>-7.7963397349065204E-3</c:v>
                </c:pt>
                <c:pt idx="5408">
                  <c:v>-7.8026989997748699E-3</c:v>
                </c:pt>
                <c:pt idx="5409">
                  <c:v>-7.8090948933389097E-3</c:v>
                </c:pt>
                <c:pt idx="5410">
                  <c:v>-7.81552763593381E-3</c:v>
                </c:pt>
                <c:pt idx="5411">
                  <c:v>-7.82199732468759E-3</c:v>
                </c:pt>
                <c:pt idx="5412">
                  <c:v>-7.8285041029901494E-3</c:v>
                </c:pt>
                <c:pt idx="5413">
                  <c:v>-7.8350481033801697E-3</c:v>
                </c:pt>
                <c:pt idx="5414">
                  <c:v>-7.8416294440366904E-3</c:v>
                </c:pt>
                <c:pt idx="5415">
                  <c:v>-7.8482482523967202E-3</c:v>
                </c:pt>
                <c:pt idx="5416">
                  <c:v>-7.8549046058487004E-3</c:v>
                </c:pt>
                <c:pt idx="5417">
                  <c:v>-7.8615986015363702E-3</c:v>
                </c:pt>
                <c:pt idx="5418">
                  <c:v>-7.8683303044505305E-3</c:v>
                </c:pt>
                <c:pt idx="5419">
                  <c:v>-7.8750998043717706E-3</c:v>
                </c:pt>
                <c:pt idx="5420">
                  <c:v>-7.8819071439405093E-3</c:v>
                </c:pt>
                <c:pt idx="5421">
                  <c:v>-7.8887523925324603E-3</c:v>
                </c:pt>
                <c:pt idx="5422">
                  <c:v>-7.8956355725780195E-3</c:v>
                </c:pt>
                <c:pt idx="5423">
                  <c:v>-7.9025567076291998E-3</c:v>
                </c:pt>
                <c:pt idx="5424">
                  <c:v>-7.9095158072641E-3</c:v>
                </c:pt>
                <c:pt idx="5425">
                  <c:v>-7.9165129324033408E-3</c:v>
                </c:pt>
                <c:pt idx="5426">
                  <c:v>-7.92354806649633E-3</c:v>
                </c:pt>
                <c:pt idx="5427">
                  <c:v>-7.9306211605974508E-3</c:v>
                </c:pt>
                <c:pt idx="5428">
                  <c:v>-7.9377321837444705E-3</c:v>
                </c:pt>
                <c:pt idx="5429">
                  <c:v>-7.94488110931078E-3</c:v>
                </c:pt>
                <c:pt idx="5430">
                  <c:v>-7.9520678659620592E-3</c:v>
                </c:pt>
                <c:pt idx="5431">
                  <c:v>-7.9592924201037103E-3</c:v>
                </c:pt>
                <c:pt idx="5432">
                  <c:v>-7.9665546749675496E-3</c:v>
                </c:pt>
                <c:pt idx="5433">
                  <c:v>-7.9738545874519506E-3</c:v>
                </c:pt>
                <c:pt idx="5434">
                  <c:v>-7.9811919988399295E-3</c:v>
                </c:pt>
                <c:pt idx="5435">
                  <c:v>-7.9885668212594206E-3</c:v>
                </c:pt>
                <c:pt idx="5436">
                  <c:v>-7.9959788913489798E-3</c:v>
                </c:pt>
                <c:pt idx="5437">
                  <c:v>-8.00342813500045E-3</c:v>
                </c:pt>
                <c:pt idx="5438">
                  <c:v>-8.0109143681764104E-3</c:v>
                </c:pt>
                <c:pt idx="5439">
                  <c:v>-8.0184374368353992E-3</c:v>
                </c:pt>
                <c:pt idx="5440">
                  <c:v>-8.0259971856521308E-3</c:v>
                </c:pt>
                <c:pt idx="5441">
                  <c:v>-8.0335934032220706E-3</c:v>
                </c:pt>
                <c:pt idx="5442">
                  <c:v>-8.04122586290398E-3</c:v>
                </c:pt>
                <c:pt idx="5443">
                  <c:v>-8.0488943656965694E-3</c:v>
                </c:pt>
                <c:pt idx="5444">
                  <c:v>-8.0565986988089602E-3</c:v>
                </c:pt>
                <c:pt idx="5445">
                  <c:v>-8.06433860061429E-3</c:v>
                </c:pt>
                <c:pt idx="5446">
                  <c:v>-8.0721138015763406E-3</c:v>
                </c:pt>
                <c:pt idx="5447">
                  <c:v>-8.0799240417125402E-3</c:v>
                </c:pt>
                <c:pt idx="5448">
                  <c:v>-8.0877690661525295E-3</c:v>
                </c:pt>
                <c:pt idx="5449">
                  <c:v>-8.0956485598181992E-3</c:v>
                </c:pt>
                <c:pt idx="5450">
                  <c:v>-8.1035621953673906E-3</c:v>
                </c:pt>
                <c:pt idx="5451">
                  <c:v>-8.1115096987947107E-3</c:v>
                </c:pt>
                <c:pt idx="5452">
                  <c:v>-8.1194906986916792E-3</c:v>
                </c:pt>
                <c:pt idx="5453">
                  <c:v>-8.1275048352719807E-3</c:v>
                </c:pt>
                <c:pt idx="5454">
                  <c:v>-8.1355517643448595E-3</c:v>
                </c:pt>
                <c:pt idx="5455">
                  <c:v>-8.1436311210332808E-3</c:v>
                </c:pt>
                <c:pt idx="5456">
                  <c:v>-8.1517424948174804E-3</c:v>
                </c:pt>
                <c:pt idx="5457">
                  <c:v>-8.1598854816102503E-3</c:v>
                </c:pt>
                <c:pt idx="5458">
                  <c:v>-8.1680596511936807E-3</c:v>
                </c:pt>
                <c:pt idx="5459">
                  <c:v>-8.1762646236607592E-3</c:v>
                </c:pt>
                <c:pt idx="5460">
                  <c:v>-8.1844999052245494E-3</c:v>
                </c:pt>
                <c:pt idx="5461">
                  <c:v>-8.1927650293499195E-3</c:v>
                </c:pt>
                <c:pt idx="5462">
                  <c:v>-8.2010595281604808E-3</c:v>
                </c:pt>
                <c:pt idx="5463">
                  <c:v>-8.2093829186876306E-3</c:v>
                </c:pt>
                <c:pt idx="5464">
                  <c:v>-8.2177347032656393E-3</c:v>
                </c:pt>
                <c:pt idx="5465">
                  <c:v>-8.2261143843357903E-3</c:v>
                </c:pt>
                <c:pt idx="5466">
                  <c:v>-8.2345214301147805E-3</c:v>
                </c:pt>
                <c:pt idx="5467">
                  <c:v>-8.24295529825648E-3</c:v>
                </c:pt>
                <c:pt idx="5468">
                  <c:v>-8.2514154354893093E-3</c:v>
                </c:pt>
                <c:pt idx="5469">
                  <c:v>-8.2599012700779097E-3</c:v>
                </c:pt>
                <c:pt idx="5470">
                  <c:v>-8.2684122212850399E-3</c:v>
                </c:pt>
                <c:pt idx="5471">
                  <c:v>-8.2769476983119202E-3</c:v>
                </c:pt>
                <c:pt idx="5472">
                  <c:v>-8.2855071239743804E-3</c:v>
                </c:pt>
                <c:pt idx="5473">
                  <c:v>-8.2940898368752194E-3</c:v>
                </c:pt>
                <c:pt idx="5474">
                  <c:v>-8.3026952095318508E-3</c:v>
                </c:pt>
                <c:pt idx="5475">
                  <c:v>-8.3113225928507107E-3</c:v>
                </c:pt>
                <c:pt idx="5476">
                  <c:v>-8.3199713465151801E-3</c:v>
                </c:pt>
                <c:pt idx="5477">
                  <c:v>-8.3286407953464796E-3</c:v>
                </c:pt>
                <c:pt idx="5478">
                  <c:v>-8.3373302306869405E-3</c:v>
                </c:pt>
                <c:pt idx="5479">
                  <c:v>-8.3460390097723595E-3</c:v>
                </c:pt>
                <c:pt idx="5480">
                  <c:v>-8.3547663819187306E-3</c:v>
                </c:pt>
                <c:pt idx="5481">
                  <c:v>-8.3635116100708295E-3</c:v>
                </c:pt>
                <c:pt idx="5482">
                  <c:v>-8.3722740119934903E-3</c:v>
                </c:pt>
                <c:pt idx="5483">
                  <c:v>-8.3810527884811605E-3</c:v>
                </c:pt>
                <c:pt idx="5484">
                  <c:v>-8.3898472455220304E-3</c:v>
                </c:pt>
                <c:pt idx="5485">
                  <c:v>-8.3986566093818705E-3</c:v>
                </c:pt>
                <c:pt idx="5486">
                  <c:v>-8.4074800719874908E-3</c:v>
                </c:pt>
                <c:pt idx="5487">
                  <c:v>-8.4163168707808208E-3</c:v>
                </c:pt>
                <c:pt idx="5488">
                  <c:v>-8.4251661923744094E-3</c:v>
                </c:pt>
                <c:pt idx="5489">
                  <c:v>-8.4340272227740199E-3</c:v>
                </c:pt>
                <c:pt idx="5490">
                  <c:v>-8.4428991429673795E-3</c:v>
                </c:pt>
                <c:pt idx="5491">
                  <c:v>-8.4517811270585497E-3</c:v>
                </c:pt>
                <c:pt idx="5492">
                  <c:v>-8.4606723144933695E-3</c:v>
                </c:pt>
                <c:pt idx="5493">
                  <c:v>-8.4695718632461399E-3</c:v>
                </c:pt>
                <c:pt idx="5494">
                  <c:v>-8.4784788910562802E-3</c:v>
                </c:pt>
                <c:pt idx="5495">
                  <c:v>-8.4873925614771892E-3</c:v>
                </c:pt>
                <c:pt idx="5496">
                  <c:v>-8.4963120081611998E-3</c:v>
                </c:pt>
                <c:pt idx="5497">
                  <c:v>-8.5052363318563091E-3</c:v>
                </c:pt>
                <c:pt idx="5498">
                  <c:v>-8.5141646233993593E-3</c:v>
                </c:pt>
                <c:pt idx="5499">
                  <c:v>-8.5230959826731508E-3</c:v>
                </c:pt>
                <c:pt idx="5500">
                  <c:v>-8.53202947192464E-3</c:v>
                </c:pt>
                <c:pt idx="5501">
                  <c:v>-8.5409642118164895E-3</c:v>
                </c:pt>
                <c:pt idx="5502">
                  <c:v>-8.5498992577765394E-3</c:v>
                </c:pt>
                <c:pt idx="5503">
                  <c:v>-8.5588337076531202E-3</c:v>
                </c:pt>
                <c:pt idx="5504">
                  <c:v>-8.5677665845394508E-3</c:v>
                </c:pt>
                <c:pt idx="5505">
                  <c:v>-8.5766969628011391E-3</c:v>
                </c:pt>
                <c:pt idx="5506">
                  <c:v>-8.5856238580576897E-3</c:v>
                </c:pt>
                <c:pt idx="5507">
                  <c:v>-8.5945463549133398E-3</c:v>
                </c:pt>
                <c:pt idx="5508">
                  <c:v>-8.6034635051200296E-3</c:v>
                </c:pt>
                <c:pt idx="5509">
                  <c:v>-8.6123743191908603E-3</c:v>
                </c:pt>
                <c:pt idx="5510">
                  <c:v>-8.6212777902179797E-3</c:v>
                </c:pt>
                <c:pt idx="5511">
                  <c:v>-8.6301729869019995E-3</c:v>
                </c:pt>
                <c:pt idx="5512">
                  <c:v>-8.6390589563696309E-3</c:v>
                </c:pt>
                <c:pt idx="5513">
                  <c:v>-8.6479346650496502E-3</c:v>
                </c:pt>
                <c:pt idx="5514">
                  <c:v>-8.6567991705026708E-3</c:v>
                </c:pt>
                <c:pt idx="5515">
                  <c:v>-8.6656514619854307E-3</c:v>
                </c:pt>
                <c:pt idx="5516">
                  <c:v>-8.6744904913847194E-3</c:v>
                </c:pt>
                <c:pt idx="5517">
                  <c:v>-8.6833153407702892E-3</c:v>
                </c:pt>
                <c:pt idx="5518">
                  <c:v>-8.6921250246275797E-3</c:v>
                </c:pt>
                <c:pt idx="5519">
                  <c:v>-8.7009185075120898E-3</c:v>
                </c:pt>
                <c:pt idx="5520">
                  <c:v>-8.7096948221258696E-3</c:v>
                </c:pt>
                <c:pt idx="5521">
                  <c:v>-8.7184529746844406E-3</c:v>
                </c:pt>
                <c:pt idx="5522">
                  <c:v>-8.7271919600230008E-3</c:v>
                </c:pt>
                <c:pt idx="5523">
                  <c:v>-8.7359108153161006E-3</c:v>
                </c:pt>
                <c:pt idx="5524">
                  <c:v>-8.7446085430985601E-3</c:v>
                </c:pt>
                <c:pt idx="5525">
                  <c:v>-8.7532841480306902E-3</c:v>
                </c:pt>
                <c:pt idx="5526">
                  <c:v>-8.7619366235796997E-3</c:v>
                </c:pt>
                <c:pt idx="5527">
                  <c:v>-8.7705649995896903E-3</c:v>
                </c:pt>
                <c:pt idx="5528">
                  <c:v>-8.7791683549345093E-3</c:v>
                </c:pt>
                <c:pt idx="5529">
                  <c:v>-8.7877456684759703E-3</c:v>
                </c:pt>
                <c:pt idx="5530">
                  <c:v>-8.7962959530041001E-3</c:v>
                </c:pt>
                <c:pt idx="5531">
                  <c:v>-8.8048182779047104E-3</c:v>
                </c:pt>
                <c:pt idx="5532">
                  <c:v>-8.8133116586142108E-3</c:v>
                </c:pt>
                <c:pt idx="5533">
                  <c:v>-8.8217751686763806E-3</c:v>
                </c:pt>
                <c:pt idx="5534">
                  <c:v>-8.8302078566437694E-3</c:v>
                </c:pt>
                <c:pt idx="5535">
                  <c:v>-8.8386087705135102E-3</c:v>
                </c:pt>
                <c:pt idx="5536">
                  <c:v>-8.8469769909907698E-3</c:v>
                </c:pt>
                <c:pt idx="5537">
                  <c:v>-8.8553115845406791E-3</c:v>
                </c:pt>
                <c:pt idx="5538">
                  <c:v>-8.8636116170932398E-3</c:v>
                </c:pt>
                <c:pt idx="5539">
                  <c:v>-8.8718762207354793E-3</c:v>
                </c:pt>
                <c:pt idx="5540">
                  <c:v>-8.8801044827239595E-3</c:v>
                </c:pt>
                <c:pt idx="5541">
                  <c:v>-8.8882954856931307E-3</c:v>
                </c:pt>
                <c:pt idx="5542">
                  <c:v>-8.8964483838293099E-3</c:v>
                </c:pt>
                <c:pt idx="5543">
                  <c:v>-8.9045623346595895E-3</c:v>
                </c:pt>
                <c:pt idx="5544">
                  <c:v>-8.9126364348062204E-3</c:v>
                </c:pt>
                <c:pt idx="5545">
                  <c:v>-8.9206698227891398E-3</c:v>
                </c:pt>
                <c:pt idx="5546">
                  <c:v>-8.9286617152739296E-3</c:v>
                </c:pt>
                <c:pt idx="5547">
                  <c:v>-8.9366112642061506E-3</c:v>
                </c:pt>
                <c:pt idx="5548">
                  <c:v>-8.9445176782673008E-3</c:v>
                </c:pt>
                <c:pt idx="5549">
                  <c:v>-8.9523801270961698E-3</c:v>
                </c:pt>
                <c:pt idx="5550">
                  <c:v>-8.9601978667093792E-3</c:v>
                </c:pt>
                <c:pt idx="5551">
                  <c:v>-8.9679701248780008E-3</c:v>
                </c:pt>
                <c:pt idx="5552">
                  <c:v>-8.9756961088323407E-3</c:v>
                </c:pt>
                <c:pt idx="5553">
                  <c:v>-8.9833751499374098E-3</c:v>
                </c:pt>
                <c:pt idx="5554">
                  <c:v>-8.99100649126389E-3</c:v>
                </c:pt>
                <c:pt idx="5555">
                  <c:v>-8.9985894254746498E-3</c:v>
                </c:pt>
                <c:pt idx="5556">
                  <c:v>-9.0061232273138808E-3</c:v>
                </c:pt>
                <c:pt idx="5557">
                  <c:v>-9.0136072532585095E-3</c:v>
                </c:pt>
                <c:pt idx="5558">
                  <c:v>-9.0210408453028496E-3</c:v>
                </c:pt>
                <c:pt idx="5559">
                  <c:v>-9.0284233499746697E-3</c:v>
                </c:pt>
                <c:pt idx="5560">
                  <c:v>-9.0357541758908193E-3</c:v>
                </c:pt>
                <c:pt idx="5561">
                  <c:v>-9.0430326935877492E-3</c:v>
                </c:pt>
                <c:pt idx="5562">
                  <c:v>-9.05025833909953E-3</c:v>
                </c:pt>
                <c:pt idx="5563">
                  <c:v>-9.0574305034924595E-3</c:v>
                </c:pt>
                <c:pt idx="5564">
                  <c:v>-9.0645486861554991E-3</c:v>
                </c:pt>
                <c:pt idx="5565">
                  <c:v>-9.0716123373126602E-3</c:v>
                </c:pt>
                <c:pt idx="5566">
                  <c:v>-9.07862095119958E-3</c:v>
                </c:pt>
                <c:pt idx="5567">
                  <c:v>-9.08557402629568E-3</c:v>
                </c:pt>
                <c:pt idx="5568">
                  <c:v>-9.0924711380918396E-3</c:v>
                </c:pt>
                <c:pt idx="5569">
                  <c:v>-9.0993118045293309E-3</c:v>
                </c:pt>
                <c:pt idx="5570">
                  <c:v>-9.1060955982305396E-3</c:v>
                </c:pt>
                <c:pt idx="5571">
                  <c:v>-9.1128221278404895E-3</c:v>
                </c:pt>
                <c:pt idx="5572">
                  <c:v>-9.1194909776641103E-3</c:v>
                </c:pt>
                <c:pt idx="5573">
                  <c:v>-9.1261017611663393E-3</c:v>
                </c:pt>
                <c:pt idx="5574">
                  <c:v>-9.13265414020978E-3</c:v>
                </c:pt>
                <c:pt idx="5575">
                  <c:v>-9.1391478357781292E-3</c:v>
                </c:pt>
                <c:pt idx="5576">
                  <c:v>-9.1455825241407909E-3</c:v>
                </c:pt>
                <c:pt idx="5577">
                  <c:v>-9.1519579252434397E-3</c:v>
                </c:pt>
                <c:pt idx="5578">
                  <c:v>-9.1582737550523693E-3</c:v>
                </c:pt>
                <c:pt idx="5579">
                  <c:v>-9.1645298230352192E-3</c:v>
                </c:pt>
                <c:pt idx="5580">
                  <c:v>-9.1707258969290599E-3</c:v>
                </c:pt>
                <c:pt idx="5581">
                  <c:v>-9.1768618165011095E-3</c:v>
                </c:pt>
                <c:pt idx="5582">
                  <c:v>-9.18293737810668E-3</c:v>
                </c:pt>
                <c:pt idx="5583">
                  <c:v>-9.1889524375721905E-3</c:v>
                </c:pt>
                <c:pt idx="5584">
                  <c:v>-9.1949068627033195E-3</c:v>
                </c:pt>
                <c:pt idx="5585">
                  <c:v>-9.2008005834210808E-3</c:v>
                </c:pt>
                <c:pt idx="5586">
                  <c:v>-9.2066335285739993E-3</c:v>
                </c:pt>
                <c:pt idx="5587">
                  <c:v>-9.2124056045258008E-3</c:v>
                </c:pt>
                <c:pt idx="5588">
                  <c:v>-9.2181167838005906E-3</c:v>
                </c:pt>
                <c:pt idx="5589">
                  <c:v>-9.2237670576527497E-3</c:v>
                </c:pt>
                <c:pt idx="5590">
                  <c:v>-9.22935643698688E-3</c:v>
                </c:pt>
                <c:pt idx="5591">
                  <c:v>-9.2348849555406697E-3</c:v>
                </c:pt>
                <c:pt idx="5592">
                  <c:v>-9.2403526819941698E-3</c:v>
                </c:pt>
                <c:pt idx="5593">
                  <c:v>-9.2457596753945694E-3</c:v>
                </c:pt>
                <c:pt idx="5594">
                  <c:v>-9.2511060381094603E-3</c:v>
                </c:pt>
                <c:pt idx="5595">
                  <c:v>-9.2563919073088193E-3</c:v>
                </c:pt>
                <c:pt idx="5596">
                  <c:v>-9.2616174188314207E-3</c:v>
                </c:pt>
                <c:pt idx="5597">
                  <c:v>-9.2667827223379996E-3</c:v>
                </c:pt>
                <c:pt idx="5598">
                  <c:v>-9.2718879992245394E-3</c:v>
                </c:pt>
                <c:pt idx="5599">
                  <c:v>-9.2769334714967993E-3</c:v>
                </c:pt>
                <c:pt idx="5600">
                  <c:v>-9.2819193454687799E-3</c:v>
                </c:pt>
                <c:pt idx="5601">
                  <c:v>-9.28684590927247E-3</c:v>
                </c:pt>
                <c:pt idx="5602">
                  <c:v>-9.2917134104789998E-3</c:v>
                </c:pt>
                <c:pt idx="5603">
                  <c:v>-9.2965221554554504E-3</c:v>
                </c:pt>
                <c:pt idx="5604">
                  <c:v>-9.3012724233659493E-3</c:v>
                </c:pt>
                <c:pt idx="5605">
                  <c:v>-9.3059645729864308E-3</c:v>
                </c:pt>
                <c:pt idx="5606">
                  <c:v>-9.3105989397807704E-3</c:v>
                </c:pt>
                <c:pt idx="5607">
                  <c:v>-9.3151759159010496E-3</c:v>
                </c:pt>
                <c:pt idx="5608">
                  <c:v>-9.3196958620074804E-3</c:v>
                </c:pt>
                <c:pt idx="5609">
                  <c:v>-9.32415917629042E-3</c:v>
                </c:pt>
                <c:pt idx="5610">
                  <c:v>-9.3285662993331797E-3</c:v>
                </c:pt>
                <c:pt idx="5611">
                  <c:v>-9.3329176476458203E-3</c:v>
                </c:pt>
                <c:pt idx="5612">
                  <c:v>-9.3372137439067995E-3</c:v>
                </c:pt>
                <c:pt idx="5613">
                  <c:v>-9.3414550225825194E-3</c:v>
                </c:pt>
                <c:pt idx="5614">
                  <c:v>-9.3456419929889307E-3</c:v>
                </c:pt>
                <c:pt idx="5615">
                  <c:v>-9.3497751541656293E-3</c:v>
                </c:pt>
                <c:pt idx="5616">
                  <c:v>-9.3538550619686398E-3</c:v>
                </c:pt>
                <c:pt idx="5617">
                  <c:v>-9.3578822357211402E-3</c:v>
                </c:pt>
                <c:pt idx="5618">
                  <c:v>-9.3618572675815501E-3</c:v>
                </c:pt>
                <c:pt idx="5619">
                  <c:v>-9.3657807235261094E-3</c:v>
                </c:pt>
                <c:pt idx="5620">
                  <c:v>-9.3696532164832293E-3</c:v>
                </c:pt>
                <c:pt idx="5621">
                  <c:v>-9.3734753295620192E-3</c:v>
                </c:pt>
                <c:pt idx="5622">
                  <c:v>-9.3772476863427101E-3</c:v>
                </c:pt>
                <c:pt idx="5623">
                  <c:v>-9.3809709226027205E-3</c:v>
                </c:pt>
                <c:pt idx="5624">
                  <c:v>-9.3846456750285093E-3</c:v>
                </c:pt>
                <c:pt idx="5625">
                  <c:v>-9.3882726052290592E-3</c:v>
                </c:pt>
                <c:pt idx="5626">
                  <c:v>-9.3918523812828794E-3</c:v>
                </c:pt>
                <c:pt idx="5627">
                  <c:v>-9.3953857355742396E-3</c:v>
                </c:pt>
                <c:pt idx="5628">
                  <c:v>-9.3988733312455105E-3</c:v>
                </c:pt>
                <c:pt idx="5629">
                  <c:v>-9.4023158768619403E-3</c:v>
                </c:pt>
                <c:pt idx="5630">
                  <c:v>-9.4057140821892093E-3</c:v>
                </c:pt>
                <c:pt idx="5631">
                  <c:v>-9.4090687174524495E-3</c:v>
                </c:pt>
                <c:pt idx="5632">
                  <c:v>-9.4123804802053006E-3</c:v>
                </c:pt>
                <c:pt idx="5633">
                  <c:v>-9.4156501477213102E-3</c:v>
                </c:pt>
                <c:pt idx="5634">
                  <c:v>-9.4188784527458602E-3</c:v>
                </c:pt>
                <c:pt idx="5635">
                  <c:v>-9.4220661841511993E-3</c:v>
                </c:pt>
                <c:pt idx="5636">
                  <c:v>-9.4252140978720502E-3</c:v>
                </c:pt>
                <c:pt idx="5637">
                  <c:v>-9.4283229912689708E-3</c:v>
                </c:pt>
                <c:pt idx="5638">
                  <c:v>-9.4313936361045195E-3</c:v>
                </c:pt>
                <c:pt idx="5639">
                  <c:v>-9.4344268306348292E-3</c:v>
                </c:pt>
                <c:pt idx="5640">
                  <c:v>-9.4374233778275508E-3</c:v>
                </c:pt>
                <c:pt idx="5641">
                  <c:v>-9.4403840786215602E-3</c:v>
                </c:pt>
                <c:pt idx="5642">
                  <c:v>-9.4433097393615308E-3</c:v>
                </c:pt>
                <c:pt idx="5643">
                  <c:v>-9.4462012238846396E-3</c:v>
                </c:pt>
                <c:pt idx="5644">
                  <c:v>-9.4490592920545499E-3</c:v>
                </c:pt>
                <c:pt idx="5645">
                  <c:v>-9.4518847923720107E-3</c:v>
                </c:pt>
                <c:pt idx="5646">
                  <c:v>-9.4546785550901902E-3</c:v>
                </c:pt>
                <c:pt idx="5647">
                  <c:v>-9.4574414266158802E-3</c:v>
                </c:pt>
                <c:pt idx="5648">
                  <c:v>-9.4601742387618905E-3</c:v>
                </c:pt>
                <c:pt idx="5649">
                  <c:v>-9.4628778419045198E-3</c:v>
                </c:pt>
                <c:pt idx="5650">
                  <c:v>-9.4655530533099396E-3</c:v>
                </c:pt>
                <c:pt idx="5651">
                  <c:v>-9.4682007016756494E-3</c:v>
                </c:pt>
                <c:pt idx="5652">
                  <c:v>-9.4708216448890596E-3</c:v>
                </c:pt>
                <c:pt idx="5653">
                  <c:v>-9.4734167391380096E-3</c:v>
                </c:pt>
                <c:pt idx="5654">
                  <c:v>-9.4759868394579793E-3</c:v>
                </c:pt>
                <c:pt idx="5655">
                  <c:v>-9.4785327501199501E-3</c:v>
                </c:pt>
                <c:pt idx="5656">
                  <c:v>-9.4810553316074207E-3</c:v>
                </c:pt>
                <c:pt idx="5657">
                  <c:v>-9.4835554023482305E-3</c:v>
                </c:pt>
                <c:pt idx="5658">
                  <c:v>-9.4860338033659203E-3</c:v>
                </c:pt>
                <c:pt idx="5659">
                  <c:v>-9.4884913846442001E-3</c:v>
                </c:pt>
                <c:pt idx="5660">
                  <c:v>-9.4909289917952094E-3</c:v>
                </c:pt>
                <c:pt idx="5661">
                  <c:v>-9.49334743796338E-3</c:v>
                </c:pt>
                <c:pt idx="5662">
                  <c:v>-9.4957475672667706E-3</c:v>
                </c:pt>
                <c:pt idx="5663">
                  <c:v>-9.4981302165404007E-3</c:v>
                </c:pt>
                <c:pt idx="5664">
                  <c:v>-9.5004961718588906E-3</c:v>
                </c:pt>
                <c:pt idx="5665">
                  <c:v>-9.5028462864118497E-3</c:v>
                </c:pt>
                <c:pt idx="5666">
                  <c:v>-9.5051813174446501E-3</c:v>
                </c:pt>
                <c:pt idx="5667">
                  <c:v>-9.5075021201906605E-3</c:v>
                </c:pt>
                <c:pt idx="5668">
                  <c:v>-9.5098094797658392E-3</c:v>
                </c:pt>
                <c:pt idx="5669">
                  <c:v>-9.5121041963258102E-3</c:v>
                </c:pt>
                <c:pt idx="5670">
                  <c:v>-9.5143870473960203E-3</c:v>
                </c:pt>
                <c:pt idx="5671">
                  <c:v>-9.5166588415777909E-3</c:v>
                </c:pt>
                <c:pt idx="5672">
                  <c:v>-9.5189203560042106E-3</c:v>
                </c:pt>
                <c:pt idx="5673">
                  <c:v>-9.5211723805377103E-3</c:v>
                </c:pt>
                <c:pt idx="5674">
                  <c:v>-9.5234156629221203E-3</c:v>
                </c:pt>
                <c:pt idx="5675">
                  <c:v>-9.5256509624529594E-3</c:v>
                </c:pt>
                <c:pt idx="5676">
                  <c:v>-9.5278790443365808E-3</c:v>
                </c:pt>
                <c:pt idx="5677">
                  <c:v>-9.5301006337042103E-3</c:v>
                </c:pt>
                <c:pt idx="5678">
                  <c:v>-9.5323164716001503E-3</c:v>
                </c:pt>
                <c:pt idx="5679">
                  <c:v>-9.5345272681709396E-3</c:v>
                </c:pt>
                <c:pt idx="5680">
                  <c:v>-9.5367337856756794E-3</c:v>
                </c:pt>
                <c:pt idx="5681">
                  <c:v>-9.5389366884518195E-3</c:v>
                </c:pt>
                <c:pt idx="5682">
                  <c:v>-9.5411367179158608E-3</c:v>
                </c:pt>
                <c:pt idx="5683">
                  <c:v>-9.5433345336359693E-3</c:v>
                </c:pt>
                <c:pt idx="5684">
                  <c:v>-9.5455308602510093E-3</c:v>
                </c:pt>
                <c:pt idx="5685">
                  <c:v>-9.54772633558096E-3</c:v>
                </c:pt>
                <c:pt idx="5686">
                  <c:v>-9.5499216643094107E-3</c:v>
                </c:pt>
                <c:pt idx="5687">
                  <c:v>-9.5521174706978598E-3</c:v>
                </c:pt>
                <c:pt idx="5688">
                  <c:v>-9.5543144335115404E-3</c:v>
                </c:pt>
                <c:pt idx="5689">
                  <c:v>-9.5565131649019194E-3</c:v>
                </c:pt>
                <c:pt idx="5690">
                  <c:v>-9.5587142932415103E-3</c:v>
                </c:pt>
                <c:pt idx="5691">
                  <c:v>-9.5609184084846401E-3</c:v>
                </c:pt>
                <c:pt idx="5692">
                  <c:v>-9.5631261203127406E-3</c:v>
                </c:pt>
                <c:pt idx="5693">
                  <c:v>-9.5653380403772307E-3</c:v>
                </c:pt>
                <c:pt idx="5694">
                  <c:v>-9.5675547734839304E-3</c:v>
                </c:pt>
                <c:pt idx="5695">
                  <c:v>-9.5697768698094193E-3</c:v>
                </c:pt>
                <c:pt idx="5696">
                  <c:v>-9.5720049013420898E-3</c:v>
                </c:pt>
                <c:pt idx="5697">
                  <c:v>-9.5742393694054594E-3</c:v>
                </c:pt>
                <c:pt idx="5698">
                  <c:v>-9.5764808542174295E-3</c:v>
                </c:pt>
                <c:pt idx="5699">
                  <c:v>-9.5787298701068505E-3</c:v>
                </c:pt>
                <c:pt idx="5700">
                  <c:v>-9.5809869304145298E-3</c:v>
                </c:pt>
                <c:pt idx="5701">
                  <c:v>-9.5832525272688592E-3</c:v>
                </c:pt>
                <c:pt idx="5702">
                  <c:v>-9.5855271805795807E-3</c:v>
                </c:pt>
                <c:pt idx="5703">
                  <c:v>-9.5878113772921193E-3</c:v>
                </c:pt>
                <c:pt idx="5704">
                  <c:v>-9.5901055648849303E-3</c:v>
                </c:pt>
                <c:pt idx="5705">
                  <c:v>-9.5924102013622697E-3</c:v>
                </c:pt>
                <c:pt idx="5706">
                  <c:v>-9.5947257465698703E-3</c:v>
                </c:pt>
                <c:pt idx="5707">
                  <c:v>-9.59705261213511E-3</c:v>
                </c:pt>
                <c:pt idx="5708">
                  <c:v>-9.5993912307110307E-3</c:v>
                </c:pt>
                <c:pt idx="5709">
                  <c:v>-9.6017420016267698E-3</c:v>
                </c:pt>
                <c:pt idx="5710">
                  <c:v>-9.6041053413632501E-3</c:v>
                </c:pt>
                <c:pt idx="5711">
                  <c:v>-9.6064816180836607E-3</c:v>
                </c:pt>
                <c:pt idx="5712">
                  <c:v>-9.6088711884170907E-3</c:v>
                </c:pt>
                <c:pt idx="5713">
                  <c:v>-9.6112744584131594E-3</c:v>
                </c:pt>
                <c:pt idx="5714">
                  <c:v>-9.6136917222504996E-3</c:v>
                </c:pt>
                <c:pt idx="5715">
                  <c:v>-9.6161233403730794E-3</c:v>
                </c:pt>
                <c:pt idx="5716">
                  <c:v>-9.6185696232748905E-3</c:v>
                </c:pt>
                <c:pt idx="5717">
                  <c:v>-9.6210308746129593E-3</c:v>
                </c:pt>
                <c:pt idx="5718">
                  <c:v>-9.6235074222912591E-3</c:v>
                </c:pt>
                <c:pt idx="5719">
                  <c:v>-9.6259995026631209E-3</c:v>
                </c:pt>
                <c:pt idx="5720">
                  <c:v>-9.6285074462837596E-3</c:v>
                </c:pt>
                <c:pt idx="5721">
                  <c:v>-9.63103149316147E-3</c:v>
                </c:pt>
                <c:pt idx="5722">
                  <c:v>-9.6335718827764791E-3</c:v>
                </c:pt>
                <c:pt idx="5723">
                  <c:v>-9.6361288692246895E-3</c:v>
                </c:pt>
                <c:pt idx="5724">
                  <c:v>-9.6387027008391392E-3</c:v>
                </c:pt>
                <c:pt idx="5725">
                  <c:v>-9.6412935635125895E-3</c:v>
                </c:pt>
                <c:pt idx="5726">
                  <c:v>-9.6439016640693098E-3</c:v>
                </c:pt>
                <c:pt idx="5727">
                  <c:v>-9.6465272294548893E-3</c:v>
                </c:pt>
                <c:pt idx="5728">
                  <c:v>-9.6491704038516105E-3</c:v>
                </c:pt>
                <c:pt idx="5729">
                  <c:v>-9.6518313338330494E-3</c:v>
                </c:pt>
                <c:pt idx="5730">
                  <c:v>-9.6545101973078695E-3</c:v>
                </c:pt>
                <c:pt idx="5731">
                  <c:v>-9.6572071568415008E-3</c:v>
                </c:pt>
                <c:pt idx="5732">
                  <c:v>-9.6599223157202395E-3</c:v>
                </c:pt>
                <c:pt idx="5733">
                  <c:v>-9.6626558170291605E-3</c:v>
                </c:pt>
                <c:pt idx="5734">
                  <c:v>-9.6654077546881097E-3</c:v>
                </c:pt>
                <c:pt idx="5735">
                  <c:v>-9.6681782297476301E-3</c:v>
                </c:pt>
                <c:pt idx="5736">
                  <c:v>-9.6709673435057108E-3</c:v>
                </c:pt>
                <c:pt idx="5737">
                  <c:v>-9.6737752004583902E-3</c:v>
                </c:pt>
                <c:pt idx="5738">
                  <c:v>-9.67660185900239E-3</c:v>
                </c:pt>
                <c:pt idx="5739">
                  <c:v>-9.6794473565921003E-3</c:v>
                </c:pt>
                <c:pt idx="5740">
                  <c:v>-9.6823117616601298E-3</c:v>
                </c:pt>
                <c:pt idx="5741">
                  <c:v>-9.6851951114082305E-3</c:v>
                </c:pt>
                <c:pt idx="5742">
                  <c:v>-9.6880974345962007E-3</c:v>
                </c:pt>
                <c:pt idx="5743">
                  <c:v>-9.6910187298739001E-3</c:v>
                </c:pt>
                <c:pt idx="5744">
                  <c:v>-9.6939589905145496E-3</c:v>
                </c:pt>
                <c:pt idx="5745">
                  <c:v>-9.6969182060537094E-3</c:v>
                </c:pt>
                <c:pt idx="5746">
                  <c:v>-9.6998963832861107E-3</c:v>
                </c:pt>
                <c:pt idx="5747">
                  <c:v>-9.7028934856072807E-3</c:v>
                </c:pt>
                <c:pt idx="5748">
                  <c:v>-9.7059095076813106E-3</c:v>
                </c:pt>
                <c:pt idx="5749">
                  <c:v>-9.7089443954506E-3</c:v>
                </c:pt>
                <c:pt idx="5750">
                  <c:v>-9.7119980898690908E-3</c:v>
                </c:pt>
                <c:pt idx="5751">
                  <c:v>-9.7150705387753708E-3</c:v>
                </c:pt>
                <c:pt idx="5752">
                  <c:v>-9.7181616888609903E-3</c:v>
                </c:pt>
                <c:pt idx="5753">
                  <c:v>-9.7212714458344007E-3</c:v>
                </c:pt>
                <c:pt idx="5754">
                  <c:v>-9.7243997296383496E-3</c:v>
                </c:pt>
                <c:pt idx="5755">
                  <c:v>-9.72754641247758E-3</c:v>
                </c:pt>
                <c:pt idx="5756">
                  <c:v>-9.7307114583663201E-3</c:v>
                </c:pt>
                <c:pt idx="5757">
                  <c:v>-9.7338947204761595E-3</c:v>
                </c:pt>
                <c:pt idx="5758">
                  <c:v>-9.7370960858905002E-3</c:v>
                </c:pt>
                <c:pt idx="5759">
                  <c:v>-9.7403154096958895E-3</c:v>
                </c:pt>
                <c:pt idx="5760">
                  <c:v>-9.7435526170012894E-3</c:v>
                </c:pt>
                <c:pt idx="5761">
                  <c:v>-9.7468075370180998E-3</c:v>
                </c:pt>
                <c:pt idx="5762">
                  <c:v>-9.7500800256480908E-3</c:v>
                </c:pt>
                <c:pt idx="5763">
                  <c:v>-9.7533699641548892E-3</c:v>
                </c:pt>
                <c:pt idx="5764">
                  <c:v>-9.7566771449379506E-3</c:v>
                </c:pt>
                <c:pt idx="5765">
                  <c:v>-9.7600014266776506E-3</c:v>
                </c:pt>
                <c:pt idx="5766">
                  <c:v>-9.7633426644456994E-3</c:v>
                </c:pt>
                <c:pt idx="5767">
                  <c:v>-9.7667006486631697E-3</c:v>
                </c:pt>
                <c:pt idx="5768">
                  <c:v>-9.7700752051217594E-3</c:v>
                </c:pt>
                <c:pt idx="5769">
                  <c:v>-9.7734661312886308E-3</c:v>
                </c:pt>
                <c:pt idx="5770">
                  <c:v>-9.7768732846483502E-3</c:v>
                </c:pt>
                <c:pt idx="5771">
                  <c:v>-9.7802964485256896E-3</c:v>
                </c:pt>
                <c:pt idx="5772">
                  <c:v>-9.7837354304978492E-3</c:v>
                </c:pt>
                <c:pt idx="5773">
                  <c:v>-9.7871900376971903E-3</c:v>
                </c:pt>
                <c:pt idx="5774">
                  <c:v>-9.7906600436369999E-3</c:v>
                </c:pt>
                <c:pt idx="5775">
                  <c:v>-9.7941452599956801E-3</c:v>
                </c:pt>
                <c:pt idx="5776">
                  <c:v>-9.7976454581531602E-3</c:v>
                </c:pt>
                <c:pt idx="5777">
                  <c:v>-9.8011604327260197E-3</c:v>
                </c:pt>
                <c:pt idx="5778">
                  <c:v>-9.8046899472086103E-3</c:v>
                </c:pt>
                <c:pt idx="5779">
                  <c:v>-9.8082338170289995E-3</c:v>
                </c:pt>
                <c:pt idx="5780">
                  <c:v>-9.8117917748450703E-3</c:v>
                </c:pt>
                <c:pt idx="5781">
                  <c:v>-9.8153636317756792E-3</c:v>
                </c:pt>
                <c:pt idx="5782">
                  <c:v>-9.8189491449638296E-3</c:v>
                </c:pt>
                <c:pt idx="5783">
                  <c:v>-9.8225481082194893E-3</c:v>
                </c:pt>
                <c:pt idx="5784">
                  <c:v>-9.8261603197085708E-3</c:v>
                </c:pt>
                <c:pt idx="5785">
                  <c:v>-9.8297855003743606E-3</c:v>
                </c:pt>
                <c:pt idx="5786">
                  <c:v>-9.8334234673679698E-3</c:v>
                </c:pt>
                <c:pt idx="5787">
                  <c:v>-9.8370739650707403E-3</c:v>
                </c:pt>
                <c:pt idx="5788">
                  <c:v>-9.8407367963270695E-3</c:v>
                </c:pt>
                <c:pt idx="5789">
                  <c:v>-9.8444116838112793E-3</c:v>
                </c:pt>
                <c:pt idx="5790">
                  <c:v>-9.8480984172452796E-3</c:v>
                </c:pt>
                <c:pt idx="5791">
                  <c:v>-9.8517967906338096E-3</c:v>
                </c:pt>
                <c:pt idx="5792">
                  <c:v>-9.85550658228641E-3</c:v>
                </c:pt>
                <c:pt idx="5793">
                  <c:v>-9.8592275812993402E-3</c:v>
                </c:pt>
                <c:pt idx="5794">
                  <c:v>-9.8629595497101395E-3</c:v>
                </c:pt>
                <c:pt idx="5795">
                  <c:v>-9.8667022860349507E-3</c:v>
                </c:pt>
                <c:pt idx="5796">
                  <c:v>-9.8704555689813102E-3</c:v>
                </c:pt>
                <c:pt idx="5797">
                  <c:v>-9.8742191577731002E-3</c:v>
                </c:pt>
                <c:pt idx="5798">
                  <c:v>-9.8779929077063393E-3</c:v>
                </c:pt>
                <c:pt idx="5799">
                  <c:v>-9.8817766151559697E-3</c:v>
                </c:pt>
                <c:pt idx="5800">
                  <c:v>-9.8855700669380694E-3</c:v>
                </c:pt>
                <c:pt idx="5801">
                  <c:v>-9.8893730677490198E-3</c:v>
                </c:pt>
                <c:pt idx="5802">
                  <c:v>-9.8931854315315402E-3</c:v>
                </c:pt>
                <c:pt idx="5803">
                  <c:v>-9.8970069305516408E-3</c:v>
                </c:pt>
                <c:pt idx="5804">
                  <c:v>-9.9008374334875505E-3</c:v>
                </c:pt>
                <c:pt idx="5805">
                  <c:v>-9.9046767745581393E-3</c:v>
                </c:pt>
                <c:pt idx="5806">
                  <c:v>-9.9085247685077697E-3</c:v>
                </c:pt>
                <c:pt idx="5807">
                  <c:v>-9.9123812715320499E-3</c:v>
                </c:pt>
                <c:pt idx="5808">
                  <c:v>-9.9162461040878704E-3</c:v>
                </c:pt>
                <c:pt idx="5809">
                  <c:v>-9.9201191355277399E-3</c:v>
                </c:pt>
                <c:pt idx="5810">
                  <c:v>-9.9240001973216804E-3</c:v>
                </c:pt>
                <c:pt idx="5811">
                  <c:v>-9.9278891907511706E-3</c:v>
                </c:pt>
                <c:pt idx="5812">
                  <c:v>-9.9317859955658193E-3</c:v>
                </c:pt>
                <c:pt idx="5813">
                  <c:v>-9.9356904884959404E-3</c:v>
                </c:pt>
                <c:pt idx="5814">
                  <c:v>-9.9396025662859596E-3</c:v>
                </c:pt>
                <c:pt idx="5815">
                  <c:v>-9.9435221054934905E-3</c:v>
                </c:pt>
                <c:pt idx="5816">
                  <c:v>-9.9474490248698602E-3</c:v>
                </c:pt>
                <c:pt idx="5817">
                  <c:v>-9.9513832407633705E-3</c:v>
                </c:pt>
                <c:pt idx="5818">
                  <c:v>-9.9553247238065006E-3</c:v>
                </c:pt>
                <c:pt idx="5819">
                  <c:v>-9.9592733695814395E-3</c:v>
                </c:pt>
                <c:pt idx="5820">
                  <c:v>-9.9632291506464403E-3</c:v>
                </c:pt>
                <c:pt idx="5821">
                  <c:v>-9.9671920279015593E-3</c:v>
                </c:pt>
                <c:pt idx="5822">
                  <c:v>-9.9711618936018202E-3</c:v>
                </c:pt>
                <c:pt idx="5823">
                  <c:v>-9.9751387611623707E-3</c:v>
                </c:pt>
                <c:pt idx="5824">
                  <c:v>-9.9791226215952405E-3</c:v>
                </c:pt>
                <c:pt idx="5825">
                  <c:v>-9.9831135147738694E-3</c:v>
                </c:pt>
                <c:pt idx="5826">
                  <c:v>-9.9871114060969303E-3</c:v>
                </c:pt>
                <c:pt idx="5827">
                  <c:v>-9.9911163462608702E-3</c:v>
                </c:pt>
                <c:pt idx="5828">
                  <c:v>-9.9951283295674504E-3</c:v>
                </c:pt>
                <c:pt idx="5829">
                  <c:v>-9.9991474178556597E-3</c:v>
                </c:pt>
                <c:pt idx="5830">
                  <c:v>-1.00031736484453E-2</c:v>
                </c:pt>
                <c:pt idx="5831">
                  <c:v>-1.00072070892126E-2</c:v>
                </c:pt>
                <c:pt idx="5832">
                  <c:v>-1.0011247810468801E-2</c:v>
                </c:pt>
                <c:pt idx="5833">
                  <c:v>-1.0015295941233E-2</c:v>
                </c:pt>
                <c:pt idx="5834">
                  <c:v>-1.00193515424974E-2</c:v>
                </c:pt>
                <c:pt idx="5835">
                  <c:v>-1.00234147476734E-2</c:v>
                </c:pt>
                <c:pt idx="5836">
                  <c:v>-1.0027485663140099E-2</c:v>
                </c:pt>
                <c:pt idx="5837">
                  <c:v>-1.0031564443576E-2</c:v>
                </c:pt>
                <c:pt idx="5838">
                  <c:v>-1.0035651221961201E-2</c:v>
                </c:pt>
                <c:pt idx="5839">
                  <c:v>-1.00397461642606E-2</c:v>
                </c:pt>
                <c:pt idx="5840">
                  <c:v>-1.00438494750065E-2</c:v>
                </c:pt>
                <c:pt idx="5841">
                  <c:v>-1.0047961303086999E-2</c:v>
                </c:pt>
                <c:pt idx="5842">
                  <c:v>-1.00520818676145E-2</c:v>
                </c:pt>
                <c:pt idx="5843">
                  <c:v>-1.00562113803446E-2</c:v>
                </c:pt>
                <c:pt idx="5844">
                  <c:v>-1.00603500492242E-2</c:v>
                </c:pt>
                <c:pt idx="5845">
                  <c:v>-1.00644981299636E-2</c:v>
                </c:pt>
                <c:pt idx="5846">
                  <c:v>-1.0068655856012401E-2</c:v>
                </c:pt>
                <c:pt idx="5847">
                  <c:v>-1.00728235237381E-2</c:v>
                </c:pt>
                <c:pt idx="5848">
                  <c:v>-1.0077001370929199E-2</c:v>
                </c:pt>
                <c:pt idx="5849">
                  <c:v>-1.00811896885154E-2</c:v>
                </c:pt>
                <c:pt idx="5850">
                  <c:v>-1.0085388753471499E-2</c:v>
                </c:pt>
                <c:pt idx="5851">
                  <c:v>-1.00895989343636E-2</c:v>
                </c:pt>
                <c:pt idx="5852">
                  <c:v>-1.0093820520100501E-2</c:v>
                </c:pt>
                <c:pt idx="5853">
                  <c:v>-1.00980538546572E-2</c:v>
                </c:pt>
                <c:pt idx="5854">
                  <c:v>-1.01022993019991E-2</c:v>
                </c:pt>
                <c:pt idx="5855">
                  <c:v>-1.0106557173096E-2</c:v>
                </c:pt>
                <c:pt idx="5856">
                  <c:v>-1.0110827894897201E-2</c:v>
                </c:pt>
                <c:pt idx="5857">
                  <c:v>-1.01151118432728E-2</c:v>
                </c:pt>
                <c:pt idx="5858">
                  <c:v>-1.0119409367260499E-2</c:v>
                </c:pt>
                <c:pt idx="5859">
                  <c:v>-1.01237209068188E-2</c:v>
                </c:pt>
                <c:pt idx="5860">
                  <c:v>-1.01280468963351E-2</c:v>
                </c:pt>
                <c:pt idx="5861">
                  <c:v>-1.0132387740663201E-2</c:v>
                </c:pt>
                <c:pt idx="5862">
                  <c:v>-1.0136743894099499E-2</c:v>
                </c:pt>
                <c:pt idx="5863">
                  <c:v>-1.01411157879986E-2</c:v>
                </c:pt>
                <c:pt idx="5864">
                  <c:v>-1.01455038844735E-2</c:v>
                </c:pt>
                <c:pt idx="5865">
                  <c:v>-1.0149908625702701E-2</c:v>
                </c:pt>
                <c:pt idx="5866">
                  <c:v>-1.0154330530193999E-2</c:v>
                </c:pt>
                <c:pt idx="5867">
                  <c:v>-1.01587700955343E-2</c:v>
                </c:pt>
                <c:pt idx="5868">
                  <c:v>-1.01632278188228E-2</c:v>
                </c:pt>
                <c:pt idx="5869">
                  <c:v>-1.0167704152500699E-2</c:v>
                </c:pt>
                <c:pt idx="5870">
                  <c:v>-1.0172199666309001E-2</c:v>
                </c:pt>
                <c:pt idx="5871">
                  <c:v>-1.0176714891070001E-2</c:v>
                </c:pt>
                <c:pt idx="5872">
                  <c:v>-1.0181250303229E-2</c:v>
                </c:pt>
                <c:pt idx="5873">
                  <c:v>-1.0185806465831801E-2</c:v>
                </c:pt>
                <c:pt idx="5874">
                  <c:v>-1.0190383950494699E-2</c:v>
                </c:pt>
                <c:pt idx="5875">
                  <c:v>-1.0194983277963201E-2</c:v>
                </c:pt>
                <c:pt idx="5876">
                  <c:v>-1.01996050205608E-2</c:v>
                </c:pt>
                <c:pt idx="5877">
                  <c:v>-1.0204249714491E-2</c:v>
                </c:pt>
                <c:pt idx="5878">
                  <c:v>-1.02089179976072E-2</c:v>
                </c:pt>
                <c:pt idx="5879">
                  <c:v>-1.0213610418129401E-2</c:v>
                </c:pt>
                <c:pt idx="5880">
                  <c:v>-1.0218327556615E-2</c:v>
                </c:pt>
                <c:pt idx="5881">
                  <c:v>-1.02230700399959E-2</c:v>
                </c:pt>
                <c:pt idx="5882">
                  <c:v>-1.02278384163699E-2</c:v>
                </c:pt>
                <c:pt idx="5883">
                  <c:v>-1.0232633287126701E-2</c:v>
                </c:pt>
                <c:pt idx="5884">
                  <c:v>-1.02374552948743E-2</c:v>
                </c:pt>
                <c:pt idx="5885">
                  <c:v>-1.0242305034999699E-2</c:v>
                </c:pt>
                <c:pt idx="5886">
                  <c:v>-1.0247183060423199E-2</c:v>
                </c:pt>
                <c:pt idx="5887">
                  <c:v>-1.0252090034131699E-2</c:v>
                </c:pt>
                <c:pt idx="5888">
                  <c:v>-1.02570265576136E-2</c:v>
                </c:pt>
                <c:pt idx="5889">
                  <c:v>-1.02619932562897E-2</c:v>
                </c:pt>
                <c:pt idx="5890">
                  <c:v>-1.02669907568896E-2</c:v>
                </c:pt>
                <c:pt idx="5891">
                  <c:v>-1.0272019648587601E-2</c:v>
                </c:pt>
                <c:pt idx="5892">
                  <c:v>-1.0277080558929501E-2</c:v>
                </c:pt>
                <c:pt idx="5893">
                  <c:v>-1.02821741363403E-2</c:v>
                </c:pt>
                <c:pt idx="5894">
                  <c:v>-1.02873009798321E-2</c:v>
                </c:pt>
                <c:pt idx="5895">
                  <c:v>-1.02924616948034E-2</c:v>
                </c:pt>
                <c:pt idx="5896">
                  <c:v>-1.02976569279222E-2</c:v>
                </c:pt>
                <c:pt idx="5897">
                  <c:v>-1.0302887283192799E-2</c:v>
                </c:pt>
                <c:pt idx="5898">
                  <c:v>-1.0308153391230101E-2</c:v>
                </c:pt>
                <c:pt idx="5899">
                  <c:v>-1.03134558445804E-2</c:v>
                </c:pt>
                <c:pt idx="5900">
                  <c:v>-1.0318795242686699E-2</c:v>
                </c:pt>
                <c:pt idx="5901">
                  <c:v>-1.0324172233196999E-2</c:v>
                </c:pt>
                <c:pt idx="5902">
                  <c:v>-1.03295873912878E-2</c:v>
                </c:pt>
                <c:pt idx="5903">
                  <c:v>-1.03350413297397E-2</c:v>
                </c:pt>
                <c:pt idx="5904">
                  <c:v>-1.0340534615068101E-2</c:v>
                </c:pt>
                <c:pt idx="5905">
                  <c:v>-1.0346067885800799E-2</c:v>
                </c:pt>
                <c:pt idx="5906">
                  <c:v>-1.0351641687152999E-2</c:v>
                </c:pt>
                <c:pt idx="5907">
                  <c:v>-1.0357256604312901E-2</c:v>
                </c:pt>
                <c:pt idx="5908">
                  <c:v>-1.03629132142595E-2</c:v>
                </c:pt>
                <c:pt idx="5909">
                  <c:v>-1.03686120728018E-2</c:v>
                </c:pt>
                <c:pt idx="5910">
                  <c:v>-1.0374353730236201E-2</c:v>
                </c:pt>
                <c:pt idx="5911">
                  <c:v>-1.03801387701958E-2</c:v>
                </c:pt>
                <c:pt idx="5912">
                  <c:v>-1.0385967713640301E-2</c:v>
                </c:pt>
                <c:pt idx="5913">
                  <c:v>-1.03918411253331E-2</c:v>
                </c:pt>
                <c:pt idx="5914">
                  <c:v>-1.0397759512796201E-2</c:v>
                </c:pt>
                <c:pt idx="5915">
                  <c:v>-1.04037233895814E-2</c:v>
                </c:pt>
                <c:pt idx="5916">
                  <c:v>-1.0409733295033899E-2</c:v>
                </c:pt>
                <c:pt idx="5917">
                  <c:v>-1.0415789694507601E-2</c:v>
                </c:pt>
                <c:pt idx="5918">
                  <c:v>-1.0421893110844601E-2</c:v>
                </c:pt>
                <c:pt idx="5919">
                  <c:v>-1.04280440192749E-2</c:v>
                </c:pt>
                <c:pt idx="5920">
                  <c:v>-1.0434242886992001E-2</c:v>
                </c:pt>
                <c:pt idx="5921">
                  <c:v>-1.0440490143643301E-2</c:v>
                </c:pt>
                <c:pt idx="5922">
                  <c:v>-1.0446786269910699E-2</c:v>
                </c:pt>
                <c:pt idx="5923">
                  <c:v>-1.04531317033414E-2</c:v>
                </c:pt>
                <c:pt idx="5924">
                  <c:v>-1.0459526864499099E-2</c:v>
                </c:pt>
                <c:pt idx="5925">
                  <c:v>-1.0465972170023499E-2</c:v>
                </c:pt>
                <c:pt idx="5926">
                  <c:v>-1.04724680289228E-2</c:v>
                </c:pt>
                <c:pt idx="5927">
                  <c:v>-1.04790148012395E-2</c:v>
                </c:pt>
                <c:pt idx="5928">
                  <c:v>-1.04856128775868E-2</c:v>
                </c:pt>
                <c:pt idx="5929">
                  <c:v>-1.0492262595583699E-2</c:v>
                </c:pt>
                <c:pt idx="5930">
                  <c:v>-1.04989643118655E-2</c:v>
                </c:pt>
                <c:pt idx="5931">
                  <c:v>-1.0505718371578999E-2</c:v>
                </c:pt>
                <c:pt idx="5932">
                  <c:v>-1.05125250515934E-2</c:v>
                </c:pt>
                <c:pt idx="5933">
                  <c:v>-1.0519384702279901E-2</c:v>
                </c:pt>
                <c:pt idx="5934">
                  <c:v>-1.05262976050605E-2</c:v>
                </c:pt>
                <c:pt idx="5935">
                  <c:v>-1.05332639849526E-2</c:v>
                </c:pt>
                <c:pt idx="5936">
                  <c:v>-1.05402841426557E-2</c:v>
                </c:pt>
                <c:pt idx="5937">
                  <c:v>-1.0547358316070799E-2</c:v>
                </c:pt>
                <c:pt idx="5938">
                  <c:v>-1.0554486730239E-2</c:v>
                </c:pt>
                <c:pt idx="5939">
                  <c:v>-1.05616696105216E-2</c:v>
                </c:pt>
                <c:pt idx="5940">
                  <c:v>-1.05689071156258E-2</c:v>
                </c:pt>
                <c:pt idx="5941">
                  <c:v>-1.05761994425983E-2</c:v>
                </c:pt>
                <c:pt idx="5942">
                  <c:v>-1.05835467538005E-2</c:v>
                </c:pt>
                <c:pt idx="5943">
                  <c:v>-1.0590949200151099E-2</c:v>
                </c:pt>
                <c:pt idx="5944">
                  <c:v>-1.0598406909390399E-2</c:v>
                </c:pt>
                <c:pt idx="5945">
                  <c:v>-1.06059199931605E-2</c:v>
                </c:pt>
                <c:pt idx="5946">
                  <c:v>-1.06134885461617E-2</c:v>
                </c:pt>
                <c:pt idx="5947">
                  <c:v>-1.06211126410718E-2</c:v>
                </c:pt>
                <c:pt idx="5948">
                  <c:v>-1.0628792332655601E-2</c:v>
                </c:pt>
                <c:pt idx="5949">
                  <c:v>-1.06365276825146E-2</c:v>
                </c:pt>
                <c:pt idx="5950">
                  <c:v>-1.06443186961214E-2</c:v>
                </c:pt>
                <c:pt idx="5951">
                  <c:v>-1.0652165405334301E-2</c:v>
                </c:pt>
                <c:pt idx="5952">
                  <c:v>-1.06600677922466E-2</c:v>
                </c:pt>
                <c:pt idx="5953">
                  <c:v>-1.0668025811062401E-2</c:v>
                </c:pt>
                <c:pt idx="5954">
                  <c:v>-1.0676039427843001E-2</c:v>
                </c:pt>
                <c:pt idx="5955">
                  <c:v>-1.0684108590228799E-2</c:v>
                </c:pt>
                <c:pt idx="5956">
                  <c:v>-1.06922332119183E-2</c:v>
                </c:pt>
                <c:pt idx="5957">
                  <c:v>-1.0700413217988E-2</c:v>
                </c:pt>
                <c:pt idx="5958">
                  <c:v>-1.07086484714766E-2</c:v>
                </c:pt>
                <c:pt idx="5959">
                  <c:v>-1.07169388576683E-2</c:v>
                </c:pt>
                <c:pt idx="5960">
                  <c:v>-1.0725284246282499E-2</c:v>
                </c:pt>
                <c:pt idx="5961">
                  <c:v>-1.07336844331745E-2</c:v>
                </c:pt>
                <c:pt idx="5962">
                  <c:v>-1.07421392286712E-2</c:v>
                </c:pt>
                <c:pt idx="5963">
                  <c:v>-1.07506484663189E-2</c:v>
                </c:pt>
                <c:pt idx="5964">
                  <c:v>-1.07592119123471E-2</c:v>
                </c:pt>
                <c:pt idx="5965">
                  <c:v>-1.0767829327487001E-2</c:v>
                </c:pt>
                <c:pt idx="5966">
                  <c:v>-1.0776500451862001E-2</c:v>
                </c:pt>
                <c:pt idx="5967">
                  <c:v>-1.07852250190605E-2</c:v>
                </c:pt>
                <c:pt idx="5968">
                  <c:v>-1.07940027381669E-2</c:v>
                </c:pt>
                <c:pt idx="5969">
                  <c:v>-1.08028332777684E-2</c:v>
                </c:pt>
                <c:pt idx="5970">
                  <c:v>-1.08117163470019E-2</c:v>
                </c:pt>
                <c:pt idx="5971">
                  <c:v>-1.08206515620052E-2</c:v>
                </c:pt>
                <c:pt idx="5972">
                  <c:v>-1.0829638628142501E-2</c:v>
                </c:pt>
                <c:pt idx="5973">
                  <c:v>-1.08386771066304E-2</c:v>
                </c:pt>
                <c:pt idx="5974">
                  <c:v>-1.08477666433734E-2</c:v>
                </c:pt>
                <c:pt idx="5975">
                  <c:v>-1.0856906855368499E-2</c:v>
                </c:pt>
                <c:pt idx="5976">
                  <c:v>-1.08660972648337E-2</c:v>
                </c:pt>
                <c:pt idx="5977">
                  <c:v>-1.08753374689137E-2</c:v>
                </c:pt>
                <c:pt idx="5978">
                  <c:v>-1.08846269768198E-2</c:v>
                </c:pt>
                <c:pt idx="5979">
                  <c:v>-1.0893965376839799E-2</c:v>
                </c:pt>
                <c:pt idx="5980">
                  <c:v>-1.09033521402251E-2</c:v>
                </c:pt>
                <c:pt idx="5981">
                  <c:v>-1.09127867650353E-2</c:v>
                </c:pt>
                <c:pt idx="5982">
                  <c:v>-1.0922268737730299E-2</c:v>
                </c:pt>
                <c:pt idx="5983">
                  <c:v>-1.0931797516677499E-2</c:v>
                </c:pt>
                <c:pt idx="5984">
                  <c:v>-1.09413725350595E-2</c:v>
                </c:pt>
                <c:pt idx="5985">
                  <c:v>-1.0950993263398399E-2</c:v>
                </c:pt>
                <c:pt idx="5986">
                  <c:v>-1.09606590752218E-2</c:v>
                </c:pt>
                <c:pt idx="5987">
                  <c:v>-1.0970369416167599E-2</c:v>
                </c:pt>
                <c:pt idx="5988">
                  <c:v>-1.09801236877903E-2</c:v>
                </c:pt>
                <c:pt idx="5989">
                  <c:v>-1.0989921257728101E-2</c:v>
                </c:pt>
                <c:pt idx="5990">
                  <c:v>-1.0999761487287501E-2</c:v>
                </c:pt>
                <c:pt idx="5991">
                  <c:v>-1.10096437267587E-2</c:v>
                </c:pt>
                <c:pt idx="5992">
                  <c:v>-1.10195672826074E-2</c:v>
                </c:pt>
                <c:pt idx="5993">
                  <c:v>-1.1029531488108001E-2</c:v>
                </c:pt>
                <c:pt idx="5994">
                  <c:v>-1.1039535658034101E-2</c:v>
                </c:pt>
                <c:pt idx="5995">
                  <c:v>-1.1049579095586201E-2</c:v>
                </c:pt>
                <c:pt idx="5996">
                  <c:v>-1.10596611011461E-2</c:v>
                </c:pt>
                <c:pt idx="5997">
                  <c:v>-1.1069780955122401E-2</c:v>
                </c:pt>
                <c:pt idx="5998">
                  <c:v>-1.1079937887513601E-2</c:v>
                </c:pt>
                <c:pt idx="5999">
                  <c:v>-1.1090131169299199E-2</c:v>
                </c:pt>
                <c:pt idx="6000">
                  <c:v>-1.11003600253246E-2</c:v>
                </c:pt>
                <c:pt idx="6001">
                  <c:v>-1.1110623686162301E-2</c:v>
                </c:pt>
                <c:pt idx="6002">
                  <c:v>-1.11209213667668E-2</c:v>
                </c:pt>
                <c:pt idx="6003">
                  <c:v>-1.11312522734183E-2</c:v>
                </c:pt>
                <c:pt idx="6004">
                  <c:v>-1.11416155995839E-2</c:v>
                </c:pt>
                <c:pt idx="6005">
                  <c:v>-1.1152010546533401E-2</c:v>
                </c:pt>
                <c:pt idx="6006">
                  <c:v>-1.11624362607617E-2</c:v>
                </c:pt>
                <c:pt idx="6007">
                  <c:v>-1.11728919296356E-2</c:v>
                </c:pt>
                <c:pt idx="6008">
                  <c:v>-1.1183376698215799E-2</c:v>
                </c:pt>
                <c:pt idx="6009">
                  <c:v>-1.11938896908244E-2</c:v>
                </c:pt>
                <c:pt idx="6010">
                  <c:v>-1.1204430100077999E-2</c:v>
                </c:pt>
                <c:pt idx="6011">
                  <c:v>-1.12149970476724E-2</c:v>
                </c:pt>
                <c:pt idx="6012">
                  <c:v>-1.1225589609939499E-2</c:v>
                </c:pt>
                <c:pt idx="6013">
                  <c:v>-1.1236206940501099E-2</c:v>
                </c:pt>
                <c:pt idx="6014">
                  <c:v>-1.1246848142727099E-2</c:v>
                </c:pt>
                <c:pt idx="6015">
                  <c:v>-1.1257512330513701E-2</c:v>
                </c:pt>
                <c:pt idx="6016">
                  <c:v>-1.12681985760439E-2</c:v>
                </c:pt>
                <c:pt idx="6017">
                  <c:v>-1.12789059825869E-2</c:v>
                </c:pt>
                <c:pt idx="6018">
                  <c:v>-1.1289633629121099E-2</c:v>
                </c:pt>
                <c:pt idx="6019">
                  <c:v>-1.13003805473129E-2</c:v>
                </c:pt>
                <c:pt idx="6020">
                  <c:v>-1.13111458481811E-2</c:v>
                </c:pt>
                <c:pt idx="6021">
                  <c:v>-1.13219285890384E-2</c:v>
                </c:pt>
                <c:pt idx="6022">
                  <c:v>-1.13327278226902E-2</c:v>
                </c:pt>
                <c:pt idx="6023">
                  <c:v>-1.1343542587085399E-2</c:v>
                </c:pt>
                <c:pt idx="6024">
                  <c:v>-1.13543719545135E-2</c:v>
                </c:pt>
                <c:pt idx="6025">
                  <c:v>-1.1365214969298799E-2</c:v>
                </c:pt>
                <c:pt idx="6026">
                  <c:v>-1.1376070696071701E-2</c:v>
                </c:pt>
                <c:pt idx="6027">
                  <c:v>-1.1386938156590001E-2</c:v>
                </c:pt>
                <c:pt idx="6028">
                  <c:v>-1.1397816353438599E-2</c:v>
                </c:pt>
                <c:pt idx="6029">
                  <c:v>-1.1408704360378E-2</c:v>
                </c:pt>
                <c:pt idx="6030">
                  <c:v>-1.14196012161013E-2</c:v>
                </c:pt>
                <c:pt idx="6031">
                  <c:v>-1.14305059158499E-2</c:v>
                </c:pt>
                <c:pt idx="6032">
                  <c:v>-1.1441417493541399E-2</c:v>
                </c:pt>
                <c:pt idx="6033">
                  <c:v>-1.14523350196455E-2</c:v>
                </c:pt>
                <c:pt idx="6034">
                  <c:v>-1.14632574717244E-2</c:v>
                </c:pt>
                <c:pt idx="6035">
                  <c:v>-1.1474183865579701E-2</c:v>
                </c:pt>
                <c:pt idx="6036">
                  <c:v>-1.1485113240651001E-2</c:v>
                </c:pt>
                <c:pt idx="6037">
                  <c:v>-1.14960446202945E-2</c:v>
                </c:pt>
                <c:pt idx="6038">
                  <c:v>-1.15069770481284E-2</c:v>
                </c:pt>
                <c:pt idx="6039">
                  <c:v>-1.15179095350703E-2</c:v>
                </c:pt>
                <c:pt idx="6040">
                  <c:v>-1.1528841101728899E-2</c:v>
                </c:pt>
                <c:pt idx="6041">
                  <c:v>-1.1539770759948E-2</c:v>
                </c:pt>
                <c:pt idx="6042">
                  <c:v>-1.1550697555701799E-2</c:v>
                </c:pt>
                <c:pt idx="6043">
                  <c:v>-1.1561620502769E-2</c:v>
                </c:pt>
                <c:pt idx="6044">
                  <c:v>-1.15725386494942E-2</c:v>
                </c:pt>
                <c:pt idx="6045">
                  <c:v>-1.15834510512149E-2</c:v>
                </c:pt>
                <c:pt idx="6046">
                  <c:v>-1.15943567089832E-2</c:v>
                </c:pt>
                <c:pt idx="6047">
                  <c:v>-1.16052546536507E-2</c:v>
                </c:pt>
                <c:pt idx="6048">
                  <c:v>-1.16161439351478E-2</c:v>
                </c:pt>
                <c:pt idx="6049">
                  <c:v>-1.16270235913579E-2</c:v>
                </c:pt>
                <c:pt idx="6050">
                  <c:v>-1.1637892718742099E-2</c:v>
                </c:pt>
                <c:pt idx="6051">
                  <c:v>-1.1648750383134799E-2</c:v>
                </c:pt>
                <c:pt idx="6052">
                  <c:v>-1.1659595562935899E-2</c:v>
                </c:pt>
                <c:pt idx="6053">
                  <c:v>-1.16704273657912E-2</c:v>
                </c:pt>
                <c:pt idx="6054">
                  <c:v>-1.16812448587949E-2</c:v>
                </c:pt>
                <c:pt idx="6055">
                  <c:v>-1.16920471318146E-2</c:v>
                </c:pt>
                <c:pt idx="6056">
                  <c:v>-1.17028332776495E-2</c:v>
                </c:pt>
                <c:pt idx="6057">
                  <c:v>-1.17136023840534E-2</c:v>
                </c:pt>
                <c:pt idx="6058">
                  <c:v>-1.1724353505499E-2</c:v>
                </c:pt>
                <c:pt idx="6059">
                  <c:v>-1.17350857480936E-2</c:v>
                </c:pt>
                <c:pt idx="6060">
                  <c:v>-1.17457982522121E-2</c:v>
                </c:pt>
                <c:pt idx="6061">
                  <c:v>-1.1756490121568E-2</c:v>
                </c:pt>
                <c:pt idx="6062">
                  <c:v>-1.17671604684009E-2</c:v>
                </c:pt>
                <c:pt idx="6063">
                  <c:v>-1.1777808428503799E-2</c:v>
                </c:pt>
                <c:pt idx="6064">
                  <c:v>-1.17884331564862E-2</c:v>
                </c:pt>
                <c:pt idx="6065">
                  <c:v>-1.17990337841363E-2</c:v>
                </c:pt>
                <c:pt idx="6066">
                  <c:v>-1.1809609479429099E-2</c:v>
                </c:pt>
                <c:pt idx="6067">
                  <c:v>-1.18201593721663E-2</c:v>
                </c:pt>
                <c:pt idx="6068">
                  <c:v>-1.18306826735425E-2</c:v>
                </c:pt>
                <c:pt idx="6069">
                  <c:v>-1.18411785705237E-2</c:v>
                </c:pt>
                <c:pt idx="6070">
                  <c:v>-1.18516462490882E-2</c:v>
                </c:pt>
                <c:pt idx="6071">
                  <c:v>-1.1862084932028699E-2</c:v>
                </c:pt>
                <c:pt idx="6072">
                  <c:v>-1.18724938195754E-2</c:v>
                </c:pt>
                <c:pt idx="6073">
                  <c:v>-1.1882872172102999E-2</c:v>
                </c:pt>
                <c:pt idx="6074">
                  <c:v>-1.1893219176221799E-2</c:v>
                </c:pt>
                <c:pt idx="6075">
                  <c:v>-1.1903534136361599E-2</c:v>
                </c:pt>
                <c:pt idx="6076">
                  <c:v>-1.19138162910629E-2</c:v>
                </c:pt>
                <c:pt idx="6077">
                  <c:v>-1.19240649168749E-2</c:v>
                </c:pt>
                <c:pt idx="6078">
                  <c:v>-1.19342792973625E-2</c:v>
                </c:pt>
                <c:pt idx="6079">
                  <c:v>-1.19444587251674E-2</c:v>
                </c:pt>
                <c:pt idx="6080">
                  <c:v>-1.1954602547184799E-2</c:v>
                </c:pt>
                <c:pt idx="6081">
                  <c:v>-1.1964710047121701E-2</c:v>
                </c:pt>
                <c:pt idx="6082">
                  <c:v>-1.19747805796126E-2</c:v>
                </c:pt>
                <c:pt idx="6083">
                  <c:v>-1.1984813478020301E-2</c:v>
                </c:pt>
                <c:pt idx="6084">
                  <c:v>-1.19948081084039E-2</c:v>
                </c:pt>
                <c:pt idx="6085">
                  <c:v>-1.20047638754347E-2</c:v>
                </c:pt>
                <c:pt idx="6086">
                  <c:v>-1.20146801319448E-2</c:v>
                </c:pt>
                <c:pt idx="6087">
                  <c:v>-1.2024556287603801E-2</c:v>
                </c:pt>
                <c:pt idx="6088">
                  <c:v>-1.20343917678824E-2</c:v>
                </c:pt>
                <c:pt idx="6089">
                  <c:v>-1.2044185995634E-2</c:v>
                </c:pt>
                <c:pt idx="6090">
                  <c:v>-1.20539384446148E-2</c:v>
                </c:pt>
                <c:pt idx="6091">
                  <c:v>-1.20636485442262E-2</c:v>
                </c:pt>
                <c:pt idx="6092">
                  <c:v>-1.2073315793626201E-2</c:v>
                </c:pt>
                <c:pt idx="6093">
                  <c:v>-1.20829396587478E-2</c:v>
                </c:pt>
                <c:pt idx="6094">
                  <c:v>-1.20925196485302E-2</c:v>
                </c:pt>
                <c:pt idx="6095">
                  <c:v>-1.2102055287492501E-2</c:v>
                </c:pt>
                <c:pt idx="6096">
                  <c:v>-1.2111546120667701E-2</c:v>
                </c:pt>
                <c:pt idx="6097">
                  <c:v>-1.21209916838753E-2</c:v>
                </c:pt>
                <c:pt idx="6098">
                  <c:v>-1.2130391538018899E-2</c:v>
                </c:pt>
                <c:pt idx="6099">
                  <c:v>-1.21397452705679E-2</c:v>
                </c:pt>
                <c:pt idx="6100">
                  <c:v>-1.2149052464867201E-2</c:v>
                </c:pt>
                <c:pt idx="6101">
                  <c:v>-1.21583127434709E-2</c:v>
                </c:pt>
                <c:pt idx="6102">
                  <c:v>-1.2167525743020701E-2</c:v>
                </c:pt>
                <c:pt idx="6103">
                  <c:v>-1.21766911155206E-2</c:v>
                </c:pt>
                <c:pt idx="6104">
                  <c:v>-1.21858085029873E-2</c:v>
                </c:pt>
                <c:pt idx="6105">
                  <c:v>-1.219487757775E-2</c:v>
                </c:pt>
                <c:pt idx="6106">
                  <c:v>-1.22038980265936E-2</c:v>
                </c:pt>
                <c:pt idx="6107">
                  <c:v>-1.2212869578625401E-2</c:v>
                </c:pt>
                <c:pt idx="6108">
                  <c:v>-1.22217919273268E-2</c:v>
                </c:pt>
                <c:pt idx="6109">
                  <c:v>-1.22306648335471E-2</c:v>
                </c:pt>
                <c:pt idx="6110">
                  <c:v>-1.2239488036539599E-2</c:v>
                </c:pt>
                <c:pt idx="6111">
                  <c:v>-1.22482612929922E-2</c:v>
                </c:pt>
                <c:pt idx="6112">
                  <c:v>-1.2256984388744001E-2</c:v>
                </c:pt>
                <c:pt idx="6113">
                  <c:v>-1.22656571301837E-2</c:v>
                </c:pt>
                <c:pt idx="6114">
                  <c:v>-1.2274279329150799E-2</c:v>
                </c:pt>
                <c:pt idx="6115">
                  <c:v>-1.2282850816879401E-2</c:v>
                </c:pt>
                <c:pt idx="6116">
                  <c:v>-1.22913714390195E-2</c:v>
                </c:pt>
                <c:pt idx="6117">
                  <c:v>-1.22998410567458E-2</c:v>
                </c:pt>
                <c:pt idx="6118">
                  <c:v>-1.23082595464102E-2</c:v>
                </c:pt>
                <c:pt idx="6119">
                  <c:v>-1.2316626770906201E-2</c:v>
                </c:pt>
                <c:pt idx="6120">
                  <c:v>-1.23249426993108E-2</c:v>
                </c:pt>
                <c:pt idx="6121">
                  <c:v>-1.23332072211311E-2</c:v>
                </c:pt>
                <c:pt idx="6122">
                  <c:v>-1.2341420241206999E-2</c:v>
                </c:pt>
                <c:pt idx="6123">
                  <c:v>-1.23495817737082E-2</c:v>
                </c:pt>
                <c:pt idx="6124">
                  <c:v>-1.2357691737700601E-2</c:v>
                </c:pt>
                <c:pt idx="6125">
                  <c:v>-1.23657501074534E-2</c:v>
                </c:pt>
                <c:pt idx="6126">
                  <c:v>-1.2373756882430999E-2</c:v>
                </c:pt>
                <c:pt idx="6127">
                  <c:v>-1.2381712069821299E-2</c:v>
                </c:pt>
                <c:pt idx="6128">
                  <c:v>-1.2389615692062201E-2</c:v>
                </c:pt>
                <c:pt idx="6129">
                  <c:v>-1.23974677924808E-2</c:v>
                </c:pt>
                <c:pt idx="6130">
                  <c:v>-1.2405268428009601E-2</c:v>
                </c:pt>
                <c:pt idx="6131">
                  <c:v>-1.2413017650599399E-2</c:v>
                </c:pt>
                <c:pt idx="6132">
                  <c:v>-1.24207155354471E-2</c:v>
                </c:pt>
                <c:pt idx="6133">
                  <c:v>-1.24283622023342E-2</c:v>
                </c:pt>
                <c:pt idx="6134">
                  <c:v>-1.24359576879636E-2</c:v>
                </c:pt>
                <c:pt idx="6135">
                  <c:v>-1.24435021275152E-2</c:v>
                </c:pt>
                <c:pt idx="6136">
                  <c:v>-1.24509956507564E-2</c:v>
                </c:pt>
                <c:pt idx="6137">
                  <c:v>-1.24584383887605E-2</c:v>
                </c:pt>
                <c:pt idx="6138">
                  <c:v>-1.24658304964625E-2</c:v>
                </c:pt>
                <c:pt idx="6139">
                  <c:v>-1.24731721197595E-2</c:v>
                </c:pt>
                <c:pt idx="6140">
                  <c:v>-1.2480463416060799E-2</c:v>
                </c:pt>
                <c:pt idx="6141">
                  <c:v>-1.2487704583091201E-2</c:v>
                </c:pt>
                <c:pt idx="6142">
                  <c:v>-1.24948957881222E-2</c:v>
                </c:pt>
                <c:pt idx="6143">
                  <c:v>-1.25020372568845E-2</c:v>
                </c:pt>
                <c:pt idx="6144">
                  <c:v>-1.25091291935594E-2</c:v>
                </c:pt>
                <c:pt idx="6145">
                  <c:v>-1.25161718043741E-2</c:v>
                </c:pt>
                <c:pt idx="6146">
                  <c:v>-1.25231653295428E-2</c:v>
                </c:pt>
                <c:pt idx="6147">
                  <c:v>-1.25301100191501E-2</c:v>
                </c:pt>
                <c:pt idx="6148">
                  <c:v>-1.25370060847339E-2</c:v>
                </c:pt>
                <c:pt idx="6149">
                  <c:v>-1.25438538123336E-2</c:v>
                </c:pt>
                <c:pt idx="6150">
                  <c:v>-1.25506534428419E-2</c:v>
                </c:pt>
                <c:pt idx="6151">
                  <c:v>-1.2557405250914399E-2</c:v>
                </c:pt>
                <c:pt idx="6152">
                  <c:v>-1.2564109506566E-2</c:v>
                </c:pt>
                <c:pt idx="6153">
                  <c:v>-1.25707664982074E-2</c:v>
                </c:pt>
                <c:pt idx="6154">
                  <c:v>-1.2577376508532899E-2</c:v>
                </c:pt>
                <c:pt idx="6155">
                  <c:v>-1.25839398475006E-2</c:v>
                </c:pt>
                <c:pt idx="6156">
                  <c:v>-1.2590456791849201E-2</c:v>
                </c:pt>
                <c:pt idx="6157">
                  <c:v>-1.25969276561876E-2</c:v>
                </c:pt>
                <c:pt idx="6158">
                  <c:v>-1.26033527277575E-2</c:v>
                </c:pt>
                <c:pt idx="6159">
                  <c:v>-1.26097323551758E-2</c:v>
                </c:pt>
                <c:pt idx="6160">
                  <c:v>-1.26160668552792E-2</c:v>
                </c:pt>
                <c:pt idx="6161">
                  <c:v>-1.2622356542688401E-2</c:v>
                </c:pt>
                <c:pt idx="6162">
                  <c:v>-1.2628601750581701E-2</c:v>
                </c:pt>
                <c:pt idx="6163">
                  <c:v>-1.2634802802236901E-2</c:v>
                </c:pt>
                <c:pt idx="6164">
                  <c:v>-1.26409600481778E-2</c:v>
                </c:pt>
                <c:pt idx="6165">
                  <c:v>-1.26470737905005E-2</c:v>
                </c:pt>
                <c:pt idx="6166">
                  <c:v>-1.26531444188182E-2</c:v>
                </c:pt>
                <c:pt idx="6167">
                  <c:v>-1.26591722366398E-2</c:v>
                </c:pt>
                <c:pt idx="6168">
                  <c:v>-1.26651575731492E-2</c:v>
                </c:pt>
                <c:pt idx="6169">
                  <c:v>-1.2671100811938899E-2</c:v>
                </c:pt>
                <c:pt idx="6170">
                  <c:v>-1.2677002267377901E-2</c:v>
                </c:pt>
                <c:pt idx="6171">
                  <c:v>-1.26828622572637E-2</c:v>
                </c:pt>
                <c:pt idx="6172">
                  <c:v>-1.2688681174235401E-2</c:v>
                </c:pt>
                <c:pt idx="6173">
                  <c:v>-1.2694459348297301E-2</c:v>
                </c:pt>
                <c:pt idx="6174">
                  <c:v>-1.2700197128950401E-2</c:v>
                </c:pt>
                <c:pt idx="6175">
                  <c:v>-1.27058948324427E-2</c:v>
                </c:pt>
                <c:pt idx="6176">
                  <c:v>-1.2711552830354699E-2</c:v>
                </c:pt>
                <c:pt idx="6177">
                  <c:v>-1.2717171437597201E-2</c:v>
                </c:pt>
                <c:pt idx="6178">
                  <c:v>-1.27227509742644E-2</c:v>
                </c:pt>
                <c:pt idx="6179">
                  <c:v>-1.27282917950498E-2</c:v>
                </c:pt>
                <c:pt idx="6180">
                  <c:v>-1.2733794215955401E-2</c:v>
                </c:pt>
                <c:pt idx="6181">
                  <c:v>-1.27392585959716E-2</c:v>
                </c:pt>
                <c:pt idx="6182">
                  <c:v>-1.2744685223864601E-2</c:v>
                </c:pt>
                <c:pt idx="6183">
                  <c:v>-1.27500744432187E-2</c:v>
                </c:pt>
                <c:pt idx="6184">
                  <c:v>-1.27554265561006E-2</c:v>
                </c:pt>
                <c:pt idx="6185">
                  <c:v>-1.2760741904342799E-2</c:v>
                </c:pt>
                <c:pt idx="6186">
                  <c:v>-1.27660207483566E-2</c:v>
                </c:pt>
                <c:pt idx="6187">
                  <c:v>-1.2771263425698299E-2</c:v>
                </c:pt>
                <c:pt idx="6188">
                  <c:v>-1.2776470233369801E-2</c:v>
                </c:pt>
                <c:pt idx="6189">
                  <c:v>-1.27816414453952E-2</c:v>
                </c:pt>
                <c:pt idx="6190">
                  <c:v>-1.27867774076172E-2</c:v>
                </c:pt>
                <c:pt idx="6191">
                  <c:v>-1.2791878344346801E-2</c:v>
                </c:pt>
                <c:pt idx="6192">
                  <c:v>-1.2796944553094099E-2</c:v>
                </c:pt>
                <c:pt idx="6193">
                  <c:v>-1.2801976317562899E-2</c:v>
                </c:pt>
                <c:pt idx="6194">
                  <c:v>-1.28069738791468E-2</c:v>
                </c:pt>
                <c:pt idx="6195">
                  <c:v>-1.2811937510746101E-2</c:v>
                </c:pt>
                <c:pt idx="6196">
                  <c:v>-1.2816867431175501E-2</c:v>
                </c:pt>
                <c:pt idx="6197">
                  <c:v>-1.28217638910273E-2</c:v>
                </c:pt>
                <c:pt idx="6198">
                  <c:v>-1.28266271260685E-2</c:v>
                </c:pt>
                <c:pt idx="6199">
                  <c:v>-1.28314573812315E-2</c:v>
                </c:pt>
                <c:pt idx="6200">
                  <c:v>-1.28362548488539E-2</c:v>
                </c:pt>
                <c:pt idx="6201">
                  <c:v>-1.2841019802112901E-2</c:v>
                </c:pt>
                <c:pt idx="6202">
                  <c:v>-1.2845752391362099E-2</c:v>
                </c:pt>
                <c:pt idx="6203">
                  <c:v>-1.2850452819903499E-2</c:v>
                </c:pt>
                <c:pt idx="6204">
                  <c:v>-1.28551212776597E-2</c:v>
                </c:pt>
                <c:pt idx="6205">
                  <c:v>-1.2859757939704199E-2</c:v>
                </c:pt>
                <c:pt idx="6206">
                  <c:v>-1.28643629585632E-2</c:v>
                </c:pt>
                <c:pt idx="6207">
                  <c:v>-1.28689365160425E-2</c:v>
                </c:pt>
                <c:pt idx="6208">
                  <c:v>-1.2873478766241399E-2</c:v>
                </c:pt>
                <c:pt idx="6209">
                  <c:v>-1.28779898748061E-2</c:v>
                </c:pt>
                <c:pt idx="6210">
                  <c:v>-1.2882469920424799E-2</c:v>
                </c:pt>
                <c:pt idx="6211">
                  <c:v>-1.28869190423132E-2</c:v>
                </c:pt>
                <c:pt idx="6212">
                  <c:v>-1.28913373703619E-2</c:v>
                </c:pt>
                <c:pt idx="6213">
                  <c:v>-1.2895725033624199E-2</c:v>
                </c:pt>
                <c:pt idx="6214">
                  <c:v>-1.29000820903612E-2</c:v>
                </c:pt>
                <c:pt idx="6215">
                  <c:v>-1.29044086627879E-2</c:v>
                </c:pt>
                <c:pt idx="6216">
                  <c:v>-1.2908704781515999E-2</c:v>
                </c:pt>
                <c:pt idx="6217">
                  <c:v>-1.2912970542459001E-2</c:v>
                </c:pt>
                <c:pt idx="6218">
                  <c:v>-1.2917205987446201E-2</c:v>
                </c:pt>
                <c:pt idx="6219">
                  <c:v>-1.29214111906362E-2</c:v>
                </c:pt>
                <c:pt idx="6220">
                  <c:v>-1.2925586163603399E-2</c:v>
                </c:pt>
                <c:pt idx="6221">
                  <c:v>-1.29297309195566E-2</c:v>
                </c:pt>
                <c:pt idx="6222">
                  <c:v>-1.2933845509467599E-2</c:v>
                </c:pt>
                <c:pt idx="6223">
                  <c:v>-1.29379299556013E-2</c:v>
                </c:pt>
                <c:pt idx="6224">
                  <c:v>-1.29419842365946E-2</c:v>
                </c:pt>
                <c:pt idx="6225">
                  <c:v>-1.2946008335168501E-2</c:v>
                </c:pt>
                <c:pt idx="6226">
                  <c:v>-1.2950002251354099E-2</c:v>
                </c:pt>
                <c:pt idx="6227">
                  <c:v>-1.29539659540133E-2</c:v>
                </c:pt>
                <c:pt idx="6228">
                  <c:v>-1.2957899377593E-2</c:v>
                </c:pt>
                <c:pt idx="6229">
                  <c:v>-1.2961802528510201E-2</c:v>
                </c:pt>
                <c:pt idx="6230">
                  <c:v>-1.29656753408188E-2</c:v>
                </c:pt>
                <c:pt idx="6231">
                  <c:v>-1.29695177331219E-2</c:v>
                </c:pt>
                <c:pt idx="6232">
                  <c:v>-1.29733296230354E-2</c:v>
                </c:pt>
                <c:pt idx="6233">
                  <c:v>-1.29771109761922E-2</c:v>
                </c:pt>
                <c:pt idx="6234">
                  <c:v>-1.29808616683677E-2</c:v>
                </c:pt>
                <c:pt idx="6235">
                  <c:v>-1.29845815803247E-2</c:v>
                </c:pt>
                <c:pt idx="6236">
                  <c:v>-1.29882706144742E-2</c:v>
                </c:pt>
                <c:pt idx="6237">
                  <c:v>-1.2991928660982401E-2</c:v>
                </c:pt>
                <c:pt idx="6238">
                  <c:v>-1.2995555601014201E-2</c:v>
                </c:pt>
                <c:pt idx="6239">
                  <c:v>-1.29991513179254E-2</c:v>
                </c:pt>
                <c:pt idx="6240">
                  <c:v>-1.3002715665127401E-2</c:v>
                </c:pt>
                <c:pt idx="6241">
                  <c:v>-1.30062484921905E-2</c:v>
                </c:pt>
                <c:pt idx="6242">
                  <c:v>-1.30097496197349E-2</c:v>
                </c:pt>
                <c:pt idx="6243">
                  <c:v>-1.3013218901239699E-2</c:v>
                </c:pt>
                <c:pt idx="6244">
                  <c:v>-1.30166561768569E-2</c:v>
                </c:pt>
                <c:pt idx="6245">
                  <c:v>-1.30200612792102E-2</c:v>
                </c:pt>
                <c:pt idx="6246">
                  <c:v>-1.3023434029104299E-2</c:v>
                </c:pt>
                <c:pt idx="6247">
                  <c:v>-1.3026774201982E-2</c:v>
                </c:pt>
                <c:pt idx="6248">
                  <c:v>-1.30300816462527E-2</c:v>
                </c:pt>
                <c:pt idx="6249">
                  <c:v>-1.3033356105793099E-2</c:v>
                </c:pt>
                <c:pt idx="6250">
                  <c:v>-1.3036597388637199E-2</c:v>
                </c:pt>
                <c:pt idx="6251">
                  <c:v>-1.30398052748121E-2</c:v>
                </c:pt>
                <c:pt idx="6252">
                  <c:v>-1.3042979584669399E-2</c:v>
                </c:pt>
                <c:pt idx="6253">
                  <c:v>-1.30461200566629E-2</c:v>
                </c:pt>
                <c:pt idx="6254">
                  <c:v>-1.3049226483739299E-2</c:v>
                </c:pt>
                <c:pt idx="6255">
                  <c:v>-1.3052298624715001E-2</c:v>
                </c:pt>
                <c:pt idx="6256">
                  <c:v>-1.30553362299327E-2</c:v>
                </c:pt>
                <c:pt idx="6257">
                  <c:v>-1.30583390510571E-2</c:v>
                </c:pt>
                <c:pt idx="6258">
                  <c:v>-1.3061306895778E-2</c:v>
                </c:pt>
                <c:pt idx="6259">
                  <c:v>-1.30642394610228E-2</c:v>
                </c:pt>
                <c:pt idx="6260">
                  <c:v>-1.3067136516959701E-2</c:v>
                </c:pt>
                <c:pt idx="6261">
                  <c:v>-1.3069997783859999E-2</c:v>
                </c:pt>
                <c:pt idx="6262">
                  <c:v>-1.30728230078837E-2</c:v>
                </c:pt>
                <c:pt idx="6263">
                  <c:v>-1.30756119177313E-2</c:v>
                </c:pt>
                <c:pt idx="6264">
                  <c:v>-1.3078364256464E-2</c:v>
                </c:pt>
                <c:pt idx="6265">
                  <c:v>-1.30810797410696E-2</c:v>
                </c:pt>
                <c:pt idx="6266">
                  <c:v>-1.30837581064426E-2</c:v>
                </c:pt>
                <c:pt idx="6267">
                  <c:v>-1.308639907228E-2</c:v>
                </c:pt>
                <c:pt idx="6268">
                  <c:v>-1.30890023643994E-2</c:v>
                </c:pt>
                <c:pt idx="6269">
                  <c:v>-1.3091567682402E-2</c:v>
                </c:pt>
                <c:pt idx="6270">
                  <c:v>-1.3094094781352299E-2</c:v>
                </c:pt>
                <c:pt idx="6271">
                  <c:v>-1.30965833521635E-2</c:v>
                </c:pt>
                <c:pt idx="6272">
                  <c:v>-1.3099033146685901E-2</c:v>
                </c:pt>
                <c:pt idx="6273">
                  <c:v>-1.31014438808548E-2</c:v>
                </c:pt>
                <c:pt idx="6274">
                  <c:v>-1.3103815279834801E-2</c:v>
                </c:pt>
                <c:pt idx="6275">
                  <c:v>-1.31061470501253E-2</c:v>
                </c:pt>
                <c:pt idx="6276">
                  <c:v>-1.3108438920856299E-2</c:v>
                </c:pt>
                <c:pt idx="6277">
                  <c:v>-1.31106905839186E-2</c:v>
                </c:pt>
                <c:pt idx="6278">
                  <c:v>-1.3112901784276E-2</c:v>
                </c:pt>
                <c:pt idx="6279">
                  <c:v>-1.31150722394028E-2</c:v>
                </c:pt>
                <c:pt idx="6280">
                  <c:v>-1.31172016884844E-2</c:v>
                </c:pt>
                <c:pt idx="6281">
                  <c:v>-1.31192898551767E-2</c:v>
                </c:pt>
                <c:pt idx="6282">
                  <c:v>-1.3121336469989199E-2</c:v>
                </c:pt>
                <c:pt idx="6283">
                  <c:v>-1.31233412659211E-2</c:v>
                </c:pt>
                <c:pt idx="6284">
                  <c:v>-1.31253039564767E-2</c:v>
                </c:pt>
                <c:pt idx="6285">
                  <c:v>-1.3127224299043901E-2</c:v>
                </c:pt>
                <c:pt idx="6286">
                  <c:v>-1.3129102019910001E-2</c:v>
                </c:pt>
                <c:pt idx="6287">
                  <c:v>-1.31309368906668E-2</c:v>
                </c:pt>
                <c:pt idx="6288">
                  <c:v>-1.31327286347493E-2</c:v>
                </c:pt>
                <c:pt idx="6289">
                  <c:v>-1.31344770053909E-2</c:v>
                </c:pt>
                <c:pt idx="6290">
                  <c:v>-1.31361817433285E-2</c:v>
                </c:pt>
                <c:pt idx="6291">
                  <c:v>-1.3137842644651E-2</c:v>
                </c:pt>
                <c:pt idx="6292">
                  <c:v>-1.3139459465068301E-2</c:v>
                </c:pt>
                <c:pt idx="6293">
                  <c:v>-1.3141031969298099E-2</c:v>
                </c:pt>
                <c:pt idx="6294">
                  <c:v>-1.3142559886215099E-2</c:v>
                </c:pt>
                <c:pt idx="6295">
                  <c:v>-1.31440430481816E-2</c:v>
                </c:pt>
                <c:pt idx="6296">
                  <c:v>-1.31454812517531E-2</c:v>
                </c:pt>
                <c:pt idx="6297">
                  <c:v>-1.31468742492449E-2</c:v>
                </c:pt>
                <c:pt idx="6298">
                  <c:v>-1.31482218722373E-2</c:v>
                </c:pt>
                <c:pt idx="6299">
                  <c:v>-1.3149523887636501E-2</c:v>
                </c:pt>
                <c:pt idx="6300">
                  <c:v>-1.3150780118021E-2</c:v>
                </c:pt>
                <c:pt idx="6301">
                  <c:v>-1.31519903767975E-2</c:v>
                </c:pt>
                <c:pt idx="6302">
                  <c:v>-1.3153154478955899E-2</c:v>
                </c:pt>
                <c:pt idx="6303">
                  <c:v>-1.31542722536124E-2</c:v>
                </c:pt>
                <c:pt idx="6304">
                  <c:v>-1.3155343541065101E-2</c:v>
                </c:pt>
                <c:pt idx="6305">
                  <c:v>-1.3156368201452001E-2</c:v>
                </c:pt>
                <c:pt idx="6306">
                  <c:v>-1.31573460961645E-2</c:v>
                </c:pt>
                <c:pt idx="6307">
                  <c:v>-1.3158277066338099E-2</c:v>
                </c:pt>
                <c:pt idx="6308">
                  <c:v>-1.31591609930583E-2</c:v>
                </c:pt>
                <c:pt idx="6309">
                  <c:v>-1.31599977533033E-2</c:v>
                </c:pt>
                <c:pt idx="6310">
                  <c:v>-1.3160787249904099E-2</c:v>
                </c:pt>
                <c:pt idx="6311">
                  <c:v>-1.3161529359504201E-2</c:v>
                </c:pt>
                <c:pt idx="6312">
                  <c:v>-1.31622239844125E-2</c:v>
                </c:pt>
                <c:pt idx="6313">
                  <c:v>-1.3162871055411101E-2</c:v>
                </c:pt>
                <c:pt idx="6314">
                  <c:v>-1.31634705039791E-2</c:v>
                </c:pt>
                <c:pt idx="6315">
                  <c:v>-1.3164022251251999E-2</c:v>
                </c:pt>
                <c:pt idx="6316">
                  <c:v>-1.3164526242573801E-2</c:v>
                </c:pt>
                <c:pt idx="6317">
                  <c:v>-1.31649824099972E-2</c:v>
                </c:pt>
                <c:pt idx="6318">
                  <c:v>-1.31653906949408E-2</c:v>
                </c:pt>
                <c:pt idx="6319">
                  <c:v>-1.31657510833774E-2</c:v>
                </c:pt>
                <c:pt idx="6320">
                  <c:v>-1.31660635999802E-2</c:v>
                </c:pt>
                <c:pt idx="6321">
                  <c:v>-1.3166328202317199E-2</c:v>
                </c:pt>
                <c:pt idx="6322">
                  <c:v>-1.3166544898360701E-2</c:v>
                </c:pt>
                <c:pt idx="6323">
                  <c:v>-1.31667136972609E-2</c:v>
                </c:pt>
                <c:pt idx="6324">
                  <c:v>-1.3166834640225699E-2</c:v>
                </c:pt>
                <c:pt idx="6325">
                  <c:v>-1.31669077333159E-2</c:v>
                </c:pt>
                <c:pt idx="6326">
                  <c:v>-1.31669330405185E-2</c:v>
                </c:pt>
                <c:pt idx="6327">
                  <c:v>-1.3166910649579099E-2</c:v>
                </c:pt>
                <c:pt idx="6328">
                  <c:v>-1.31668405891533E-2</c:v>
                </c:pt>
                <c:pt idx="6329">
                  <c:v>-1.31667229803419E-2</c:v>
                </c:pt>
                <c:pt idx="6330">
                  <c:v>-1.3166557919998999E-2</c:v>
                </c:pt>
                <c:pt idx="6331">
                  <c:v>-1.31663454924268E-2</c:v>
                </c:pt>
                <c:pt idx="6332">
                  <c:v>-1.31660858234748E-2</c:v>
                </c:pt>
                <c:pt idx="6333">
                  <c:v>-1.31657790507983E-2</c:v>
                </c:pt>
                <c:pt idx="6334">
                  <c:v>-1.31654252977119E-2</c:v>
                </c:pt>
                <c:pt idx="6335">
                  <c:v>-1.31650247130574E-2</c:v>
                </c:pt>
                <c:pt idx="6336">
                  <c:v>-1.316457748737E-2</c:v>
                </c:pt>
                <c:pt idx="6337">
                  <c:v>-1.31640837845696E-2</c:v>
                </c:pt>
                <c:pt idx="6338">
                  <c:v>-1.31635437844897E-2</c:v>
                </c:pt>
                <c:pt idx="6339">
                  <c:v>-1.31629577096772E-2</c:v>
                </c:pt>
                <c:pt idx="6340">
                  <c:v>-1.31623257641431E-2</c:v>
                </c:pt>
                <c:pt idx="6341">
                  <c:v>-1.31616481893522E-2</c:v>
                </c:pt>
                <c:pt idx="6342">
                  <c:v>-1.3160925220125901E-2</c:v>
                </c:pt>
                <c:pt idx="6343">
                  <c:v>-1.3160157138511199E-2</c:v>
                </c:pt>
                <c:pt idx="6344">
                  <c:v>-1.3159344178989601E-2</c:v>
                </c:pt>
                <c:pt idx="6345">
                  <c:v>-1.3158486637823701E-2</c:v>
                </c:pt>
                <c:pt idx="6346">
                  <c:v>-1.31575848120282E-2</c:v>
                </c:pt>
                <c:pt idx="6347">
                  <c:v>-1.3156638984121101E-2</c:v>
                </c:pt>
                <c:pt idx="6348">
                  <c:v>-1.31556494932161E-2</c:v>
                </c:pt>
                <c:pt idx="6349">
                  <c:v>-1.31546166250253E-2</c:v>
                </c:pt>
                <c:pt idx="6350">
                  <c:v>-1.3153540739959601E-2</c:v>
                </c:pt>
                <c:pt idx="6351">
                  <c:v>-1.31524222198125E-2</c:v>
                </c:pt>
                <c:pt idx="6352">
                  <c:v>-1.31512614098005E-2</c:v>
                </c:pt>
                <c:pt idx="6353">
                  <c:v>-1.3150058748792701E-2</c:v>
                </c:pt>
                <c:pt idx="6354">
                  <c:v>-1.31488145858658E-2</c:v>
                </c:pt>
                <c:pt idx="6355">
                  <c:v>-1.31475293248524E-2</c:v>
                </c:pt>
                <c:pt idx="6356">
                  <c:v>-1.3146203391453899E-2</c:v>
                </c:pt>
                <c:pt idx="6357">
                  <c:v>-1.31448372196406E-2</c:v>
                </c:pt>
                <c:pt idx="6358">
                  <c:v>-1.31434312597175E-2</c:v>
                </c:pt>
                <c:pt idx="6359">
                  <c:v>-1.3141985999078599E-2</c:v>
                </c:pt>
                <c:pt idx="6360">
                  <c:v>-1.3140501870792401E-2</c:v>
                </c:pt>
                <c:pt idx="6361">
                  <c:v>-1.3138979388828201E-2</c:v>
                </c:pt>
                <c:pt idx="6362">
                  <c:v>-1.31374190459091E-2</c:v>
                </c:pt>
                <c:pt idx="6363">
                  <c:v>-1.31358213333947E-2</c:v>
                </c:pt>
                <c:pt idx="6364">
                  <c:v>-1.3134186804299499E-2</c:v>
                </c:pt>
                <c:pt idx="6365">
                  <c:v>-1.31325159383321E-2</c:v>
                </c:pt>
                <c:pt idx="6366">
                  <c:v>-1.31308092912065E-2</c:v>
                </c:pt>
                <c:pt idx="6367">
                  <c:v>-1.31290674350138E-2</c:v>
                </c:pt>
                <c:pt idx="6368">
                  <c:v>-1.3127290966378E-2</c:v>
                </c:pt>
                <c:pt idx="6369">
                  <c:v>-1.3125480432547E-2</c:v>
                </c:pt>
                <c:pt idx="6370">
                  <c:v>-1.31236364298813E-2</c:v>
                </c:pt>
                <c:pt idx="6371">
                  <c:v>-1.31217595404555E-2</c:v>
                </c:pt>
                <c:pt idx="6372">
                  <c:v>-1.31198504104629E-2</c:v>
                </c:pt>
                <c:pt idx="6373">
                  <c:v>-1.31179096732721E-2</c:v>
                </c:pt>
                <c:pt idx="6374">
                  <c:v>-1.3115937947235101E-2</c:v>
                </c:pt>
                <c:pt idx="6375">
                  <c:v>-1.31139358822711E-2</c:v>
                </c:pt>
                <c:pt idx="6376">
                  <c:v>-1.31119041421013E-2</c:v>
                </c:pt>
                <c:pt idx="6377">
                  <c:v>-1.3109843383256501E-2</c:v>
                </c:pt>
                <c:pt idx="6378">
                  <c:v>-1.3107754293191399E-2</c:v>
                </c:pt>
                <c:pt idx="6379">
                  <c:v>-1.31056375662395E-2</c:v>
                </c:pt>
                <c:pt idx="6380">
                  <c:v>-1.3103493921649599E-2</c:v>
                </c:pt>
                <c:pt idx="6381">
                  <c:v>-1.31013240301755E-2</c:v>
                </c:pt>
                <c:pt idx="6382">
                  <c:v>-1.3099128644725301E-2</c:v>
                </c:pt>
                <c:pt idx="6383">
                  <c:v>-1.30969084579783E-2</c:v>
                </c:pt>
                <c:pt idx="6384">
                  <c:v>-1.30946642108357E-2</c:v>
                </c:pt>
                <c:pt idx="6385">
                  <c:v>-1.30923966419176E-2</c:v>
                </c:pt>
                <c:pt idx="6386">
                  <c:v>-1.30901065196072E-2</c:v>
                </c:pt>
                <c:pt idx="6387">
                  <c:v>-1.3087794617942799E-2</c:v>
                </c:pt>
                <c:pt idx="6388">
                  <c:v>-1.30854617205707E-2</c:v>
                </c:pt>
                <c:pt idx="6389">
                  <c:v>-1.3083108577440499E-2</c:v>
                </c:pt>
                <c:pt idx="6390">
                  <c:v>-1.3080735964124001E-2</c:v>
                </c:pt>
                <c:pt idx="6391">
                  <c:v>-1.30783446609632E-2</c:v>
                </c:pt>
                <c:pt idx="6392">
                  <c:v>-1.3075935499002199E-2</c:v>
                </c:pt>
                <c:pt idx="6393">
                  <c:v>-1.30735092752044E-2</c:v>
                </c:pt>
                <c:pt idx="6394">
                  <c:v>-1.30710668120857E-2</c:v>
                </c:pt>
                <c:pt idx="6395">
                  <c:v>-1.30686089324122E-2</c:v>
                </c:pt>
                <c:pt idx="6396">
                  <c:v>-1.3066136441743899E-2</c:v>
                </c:pt>
                <c:pt idx="6397">
                  <c:v>-1.30636501660425E-2</c:v>
                </c:pt>
                <c:pt idx="6398">
                  <c:v>-1.30611509936195E-2</c:v>
                </c:pt>
                <c:pt idx="6399">
                  <c:v>-1.30586397112559E-2</c:v>
                </c:pt>
                <c:pt idx="6400">
                  <c:v>-1.30561171701539E-2</c:v>
                </c:pt>
                <c:pt idx="6401">
                  <c:v>-1.3053584217884599E-2</c:v>
                </c:pt>
                <c:pt idx="6402">
                  <c:v>-1.3051041748024E-2</c:v>
                </c:pt>
                <c:pt idx="6403">
                  <c:v>-1.30484905957943E-2</c:v>
                </c:pt>
                <c:pt idx="6404">
                  <c:v>-1.30459316108272E-2</c:v>
                </c:pt>
                <c:pt idx="6405">
                  <c:v>-1.30433656751644E-2</c:v>
                </c:pt>
                <c:pt idx="6406">
                  <c:v>-1.30407936388462E-2</c:v>
                </c:pt>
                <c:pt idx="6407">
                  <c:v>-1.3038216404458401E-2</c:v>
                </c:pt>
                <c:pt idx="6408">
                  <c:v>-1.3035634837280499E-2</c:v>
                </c:pt>
                <c:pt idx="6409">
                  <c:v>-1.30330497884481E-2</c:v>
                </c:pt>
                <c:pt idx="6410">
                  <c:v>-1.3030462166217E-2</c:v>
                </c:pt>
                <c:pt idx="6411">
                  <c:v>-1.30278728113982E-2</c:v>
                </c:pt>
                <c:pt idx="6412">
                  <c:v>-1.30252826342505E-2</c:v>
                </c:pt>
                <c:pt idx="6413">
                  <c:v>-1.30226924745217E-2</c:v>
                </c:pt>
                <c:pt idx="6414">
                  <c:v>-1.30201031969261E-2</c:v>
                </c:pt>
                <c:pt idx="6415">
                  <c:v>-1.30175156965972E-2</c:v>
                </c:pt>
                <c:pt idx="6416">
                  <c:v>-1.30149308483344E-2</c:v>
                </c:pt>
                <c:pt idx="6417">
                  <c:v>-1.30123495457921E-2</c:v>
                </c:pt>
                <c:pt idx="6418">
                  <c:v>-1.3009772650348301E-2</c:v>
                </c:pt>
                <c:pt idx="6419">
                  <c:v>-1.3007201001148499E-2</c:v>
                </c:pt>
                <c:pt idx="6420">
                  <c:v>-1.3004635503303301E-2</c:v>
                </c:pt>
                <c:pt idx="6421">
                  <c:v>-1.3002076996326601E-2</c:v>
                </c:pt>
                <c:pt idx="6422">
                  <c:v>-1.29995263805273E-2</c:v>
                </c:pt>
                <c:pt idx="6423">
                  <c:v>-1.2996984520226299E-2</c:v>
                </c:pt>
                <c:pt idx="6424">
                  <c:v>-1.29944522189395E-2</c:v>
                </c:pt>
                <c:pt idx="6425">
                  <c:v>-1.29919303563007E-2</c:v>
                </c:pt>
                <c:pt idx="6426">
                  <c:v>-1.2989419784780999E-2</c:v>
                </c:pt>
                <c:pt idx="6427">
                  <c:v>-1.29869213482746E-2</c:v>
                </c:pt>
                <c:pt idx="6428">
                  <c:v>-1.29844358925375E-2</c:v>
                </c:pt>
                <c:pt idx="6429">
                  <c:v>-1.29819641970057E-2</c:v>
                </c:pt>
                <c:pt idx="6430">
                  <c:v>-1.29795071251735E-2</c:v>
                </c:pt>
                <c:pt idx="6431">
                  <c:v>-1.29770654981628E-2</c:v>
                </c:pt>
                <c:pt idx="6432">
                  <c:v>-1.2974640131903199E-2</c:v>
                </c:pt>
                <c:pt idx="6433">
                  <c:v>-1.2972231828591099E-2</c:v>
                </c:pt>
                <c:pt idx="6434">
                  <c:v>-1.29698413816159E-2</c:v>
                </c:pt>
                <c:pt idx="6435">
                  <c:v>-1.2967469554433999E-2</c:v>
                </c:pt>
                <c:pt idx="6436">
                  <c:v>-1.2965117163063899E-2</c:v>
                </c:pt>
                <c:pt idx="6437">
                  <c:v>-1.2962784994495199E-2</c:v>
                </c:pt>
                <c:pt idx="6438">
                  <c:v>-1.29604737925179E-2</c:v>
                </c:pt>
                <c:pt idx="6439">
                  <c:v>-1.29581842943519E-2</c:v>
                </c:pt>
                <c:pt idx="6440">
                  <c:v>-1.29559172647592E-2</c:v>
                </c:pt>
                <c:pt idx="6441">
                  <c:v>-1.29536734299969E-2</c:v>
                </c:pt>
                <c:pt idx="6442">
                  <c:v>-1.2951453549384701E-2</c:v>
                </c:pt>
                <c:pt idx="6443">
                  <c:v>-1.29492583321203E-2</c:v>
                </c:pt>
                <c:pt idx="6444">
                  <c:v>-1.2947088479753399E-2</c:v>
                </c:pt>
                <c:pt idx="6445">
                  <c:v>-1.2944944665455401E-2</c:v>
                </c:pt>
                <c:pt idx="6446">
                  <c:v>-1.29428275888414E-2</c:v>
                </c:pt>
                <c:pt idx="6447">
                  <c:v>-1.29407379368057E-2</c:v>
                </c:pt>
                <c:pt idx="6448">
                  <c:v>-1.2938676343499199E-2</c:v>
                </c:pt>
                <c:pt idx="6449">
                  <c:v>-1.2936643462095601E-2</c:v>
                </c:pt>
                <c:pt idx="6450">
                  <c:v>-1.2934639945888501E-2</c:v>
                </c:pt>
                <c:pt idx="6451">
                  <c:v>-1.2932666398322801E-2</c:v>
                </c:pt>
                <c:pt idx="6452">
                  <c:v>-1.2930723405001201E-2</c:v>
                </c:pt>
                <c:pt idx="6453">
                  <c:v>-1.29288116039685E-2</c:v>
                </c:pt>
                <c:pt idx="6454">
                  <c:v>-1.29269315587796E-2</c:v>
                </c:pt>
                <c:pt idx="6455">
                  <c:v>-1.29250838739868E-2</c:v>
                </c:pt>
                <c:pt idx="6456">
                  <c:v>-1.2923269081639301E-2</c:v>
                </c:pt>
                <c:pt idx="6457">
                  <c:v>-1.2921487738902801E-2</c:v>
                </c:pt>
                <c:pt idx="6458">
                  <c:v>-1.29197403566869E-2</c:v>
                </c:pt>
                <c:pt idx="6459">
                  <c:v>-1.29180274366538E-2</c:v>
                </c:pt>
                <c:pt idx="6460">
                  <c:v>-1.29163495198075E-2</c:v>
                </c:pt>
                <c:pt idx="6461">
                  <c:v>-1.2914707026520301E-2</c:v>
                </c:pt>
                <c:pt idx="6462">
                  <c:v>-1.29131004757375E-2</c:v>
                </c:pt>
                <c:pt idx="6463">
                  <c:v>-1.29115303161007E-2</c:v>
                </c:pt>
                <c:pt idx="6464">
                  <c:v>-1.29099969992623E-2</c:v>
                </c:pt>
                <c:pt idx="6465">
                  <c:v>-1.2908500931854101E-2</c:v>
                </c:pt>
                <c:pt idx="6466">
                  <c:v>-1.29070425078895E-2</c:v>
                </c:pt>
                <c:pt idx="6467">
                  <c:v>-1.2905622121549601E-2</c:v>
                </c:pt>
                <c:pt idx="6468">
                  <c:v>-1.29042401935367E-2</c:v>
                </c:pt>
                <c:pt idx="6469">
                  <c:v>-1.2902897046169299E-2</c:v>
                </c:pt>
                <c:pt idx="6470">
                  <c:v>-1.29015930458548E-2</c:v>
                </c:pt>
                <c:pt idx="6471">
                  <c:v>-1.29003284849294E-2</c:v>
                </c:pt>
                <c:pt idx="6472">
                  <c:v>-1.2899103703569101E-2</c:v>
                </c:pt>
                <c:pt idx="6473">
                  <c:v>-1.28979189749533E-2</c:v>
                </c:pt>
                <c:pt idx="6474">
                  <c:v>-1.2896774599808E-2</c:v>
                </c:pt>
                <c:pt idx="6475">
                  <c:v>-1.28956708336857E-2</c:v>
                </c:pt>
                <c:pt idx="6476">
                  <c:v>-1.28946079231374E-2</c:v>
                </c:pt>
                <c:pt idx="6477">
                  <c:v>-1.28935861088846E-2</c:v>
                </c:pt>
                <c:pt idx="6478">
                  <c:v>-1.28926055539968E-2</c:v>
                </c:pt>
                <c:pt idx="6479">
                  <c:v>-1.2891666483321299E-2</c:v>
                </c:pt>
                <c:pt idx="6480">
                  <c:v>-1.2890769062691199E-2</c:v>
                </c:pt>
                <c:pt idx="6481">
                  <c:v>-1.2889913485892799E-2</c:v>
                </c:pt>
                <c:pt idx="6482">
                  <c:v>-1.2889099893228201E-2</c:v>
                </c:pt>
                <c:pt idx="6483">
                  <c:v>-1.2888328408116399E-2</c:v>
                </c:pt>
                <c:pt idx="6484">
                  <c:v>-1.28875991424074E-2</c:v>
                </c:pt>
                <c:pt idx="6485">
                  <c:v>-1.2886912153003201E-2</c:v>
                </c:pt>
                <c:pt idx="6486">
                  <c:v>-1.2886267573839901E-2</c:v>
                </c:pt>
                <c:pt idx="6487">
                  <c:v>-1.2885665449271E-2</c:v>
                </c:pt>
                <c:pt idx="6488">
                  <c:v>-1.2885105835456E-2</c:v>
                </c:pt>
                <c:pt idx="6489">
                  <c:v>-1.2884588713109E-2</c:v>
                </c:pt>
                <c:pt idx="6490">
                  <c:v>-1.28841141530711E-2</c:v>
                </c:pt>
                <c:pt idx="6491">
                  <c:v>-1.2883682114408599E-2</c:v>
                </c:pt>
                <c:pt idx="6492">
                  <c:v>-1.2883292591449399E-2</c:v>
                </c:pt>
                <c:pt idx="6493">
                  <c:v>-1.2882945558761599E-2</c:v>
                </c:pt>
                <c:pt idx="6494">
                  <c:v>-1.2882640960408301E-2</c:v>
                </c:pt>
                <c:pt idx="6495">
                  <c:v>-1.28823787415536E-2</c:v>
                </c:pt>
                <c:pt idx="6496">
                  <c:v>-1.2882158812894701E-2</c:v>
                </c:pt>
                <c:pt idx="6497">
                  <c:v>-1.28819810879381E-2</c:v>
                </c:pt>
                <c:pt idx="6498">
                  <c:v>-1.2881845433899799E-2</c:v>
                </c:pt>
                <c:pt idx="6499">
                  <c:v>-1.28817517197876E-2</c:v>
                </c:pt>
                <c:pt idx="6500">
                  <c:v>-1.2881699861352E-2</c:v>
                </c:pt>
                <c:pt idx="6501">
                  <c:v>-1.28816896411702E-2</c:v>
                </c:pt>
                <c:pt idx="6502">
                  <c:v>-1.28817209246192E-2</c:v>
                </c:pt>
                <c:pt idx="6503">
                  <c:v>-1.2881793501351799E-2</c:v>
                </c:pt>
                <c:pt idx="6504">
                  <c:v>-1.28819071506074E-2</c:v>
                </c:pt>
                <c:pt idx="6505">
                  <c:v>-1.288206169691E-2</c:v>
                </c:pt>
                <c:pt idx="6506">
                  <c:v>-1.2882256893125299E-2</c:v>
                </c:pt>
                <c:pt idx="6507">
                  <c:v>-1.28824925251909E-2</c:v>
                </c:pt>
                <c:pt idx="6508">
                  <c:v>-1.28827682886378E-2</c:v>
                </c:pt>
                <c:pt idx="6509">
                  <c:v>-1.28830839701409E-2</c:v>
                </c:pt>
                <c:pt idx="6510">
                  <c:v>-1.2883439280437701E-2</c:v>
                </c:pt>
                <c:pt idx="6511">
                  <c:v>-1.28838338839197E-2</c:v>
                </c:pt>
                <c:pt idx="6512">
                  <c:v>-1.28842675305902E-2</c:v>
                </c:pt>
                <c:pt idx="6513">
                  <c:v>-1.2884739861293E-2</c:v>
                </c:pt>
                <c:pt idx="6514">
                  <c:v>-1.28852505548062E-2</c:v>
                </c:pt>
                <c:pt idx="6515">
                  <c:v>-1.2885799268444799E-2</c:v>
                </c:pt>
                <c:pt idx="6516">
                  <c:v>-1.28863856204324E-2</c:v>
                </c:pt>
                <c:pt idx="6517">
                  <c:v>-1.28870092800401E-2</c:v>
                </c:pt>
                <c:pt idx="6518">
                  <c:v>-1.2887669871517699E-2</c:v>
                </c:pt>
                <c:pt idx="6519">
                  <c:v>-1.2888366976909E-2</c:v>
                </c:pt>
                <c:pt idx="6520">
                  <c:v>-1.28891002275624E-2</c:v>
                </c:pt>
                <c:pt idx="6521">
                  <c:v>-1.2889869217144001E-2</c:v>
                </c:pt>
                <c:pt idx="6522">
                  <c:v>-1.28906735115996E-2</c:v>
                </c:pt>
                <c:pt idx="6523">
                  <c:v>-1.2891512701108301E-2</c:v>
                </c:pt>
                <c:pt idx="6524">
                  <c:v>-1.2892386347224999E-2</c:v>
                </c:pt>
                <c:pt idx="6525">
                  <c:v>-1.2893293980011799E-2</c:v>
                </c:pt>
                <c:pt idx="6526">
                  <c:v>-1.28942351811042E-2</c:v>
                </c:pt>
                <c:pt idx="6527">
                  <c:v>-1.2895209480912301E-2</c:v>
                </c:pt>
                <c:pt idx="6528">
                  <c:v>-1.28962164071546E-2</c:v>
                </c:pt>
                <c:pt idx="6529">
                  <c:v>-1.28972554790411E-2</c:v>
                </c:pt>
                <c:pt idx="6530">
                  <c:v>-1.2898326213239599E-2</c:v>
                </c:pt>
                <c:pt idx="6531">
                  <c:v>-1.28994280930639E-2</c:v>
                </c:pt>
                <c:pt idx="6532">
                  <c:v>-1.2900560656833201E-2</c:v>
                </c:pt>
                <c:pt idx="6533">
                  <c:v>-1.29017233912848E-2</c:v>
                </c:pt>
                <c:pt idx="6534">
                  <c:v>-1.29029158003908E-2</c:v>
                </c:pt>
                <c:pt idx="6535">
                  <c:v>-1.29041373470705E-2</c:v>
                </c:pt>
                <c:pt idx="6536">
                  <c:v>-1.29053874684009E-2</c:v>
                </c:pt>
                <c:pt idx="6537">
                  <c:v>-1.29066656380588E-2</c:v>
                </c:pt>
                <c:pt idx="6538">
                  <c:v>-1.2907971365238901E-2</c:v>
                </c:pt>
                <c:pt idx="6539">
                  <c:v>-1.29093040932028E-2</c:v>
                </c:pt>
                <c:pt idx="6540">
                  <c:v>-1.29106632749343E-2</c:v>
                </c:pt>
                <c:pt idx="6541">
                  <c:v>-1.2912048386543799E-2</c:v>
                </c:pt>
                <c:pt idx="6542">
                  <c:v>-1.29134588109077E-2</c:v>
                </c:pt>
                <c:pt idx="6543">
                  <c:v>-1.2914894048257399E-2</c:v>
                </c:pt>
                <c:pt idx="6544">
                  <c:v>-1.29163535591954E-2</c:v>
                </c:pt>
                <c:pt idx="6545">
                  <c:v>-1.29178367266224E-2</c:v>
                </c:pt>
                <c:pt idx="6546">
                  <c:v>-1.29193430055024E-2</c:v>
                </c:pt>
                <c:pt idx="6547">
                  <c:v>-1.29208718591604E-2</c:v>
                </c:pt>
                <c:pt idx="6548">
                  <c:v>-1.29224226679245E-2</c:v>
                </c:pt>
                <c:pt idx="6549">
                  <c:v>-1.2923994925112901E-2</c:v>
                </c:pt>
                <c:pt idx="6550">
                  <c:v>-1.2925588038600999E-2</c:v>
                </c:pt>
                <c:pt idx="6551">
                  <c:v>-1.2927201384784001E-2</c:v>
                </c:pt>
                <c:pt idx="6552">
                  <c:v>-1.2928834456022E-2</c:v>
                </c:pt>
                <c:pt idx="6553">
                  <c:v>-1.2930486642605101E-2</c:v>
                </c:pt>
                <c:pt idx="6554">
                  <c:v>-1.29321573656922E-2</c:v>
                </c:pt>
                <c:pt idx="6555">
                  <c:v>-1.2933846058265201E-2</c:v>
                </c:pt>
                <c:pt idx="6556">
                  <c:v>-1.29355521440197E-2</c:v>
                </c:pt>
                <c:pt idx="6557">
                  <c:v>-1.2937275047779801E-2</c:v>
                </c:pt>
                <c:pt idx="6558">
                  <c:v>-1.29390141712239E-2</c:v>
                </c:pt>
                <c:pt idx="6559">
                  <c:v>-1.2940768986619401E-2</c:v>
                </c:pt>
                <c:pt idx="6560">
                  <c:v>-1.29425389174083E-2</c:v>
                </c:pt>
                <c:pt idx="6561">
                  <c:v>-1.29443233679436E-2</c:v>
                </c:pt>
                <c:pt idx="6562">
                  <c:v>-1.2946121786498E-2</c:v>
                </c:pt>
                <c:pt idx="6563">
                  <c:v>-1.29479335743904E-2</c:v>
                </c:pt>
                <c:pt idx="6564">
                  <c:v>-1.2949758177976001E-2</c:v>
                </c:pt>
                <c:pt idx="6565">
                  <c:v>-1.29515950792338E-2</c:v>
                </c:pt>
                <c:pt idx="6566">
                  <c:v>-1.2953443676672701E-2</c:v>
                </c:pt>
                <c:pt idx="6567">
                  <c:v>-1.29553034468722E-2</c:v>
                </c:pt>
                <c:pt idx="6568">
                  <c:v>-1.2957173799132599E-2</c:v>
                </c:pt>
                <c:pt idx="6569">
                  <c:v>-1.29590541872637E-2</c:v>
                </c:pt>
                <c:pt idx="6570">
                  <c:v>-1.29609440867272E-2</c:v>
                </c:pt>
                <c:pt idx="6571">
                  <c:v>-1.29628429250849E-2</c:v>
                </c:pt>
                <c:pt idx="6572">
                  <c:v>-1.29647502033971E-2</c:v>
                </c:pt>
                <c:pt idx="6573">
                  <c:v>-1.29666653545173E-2</c:v>
                </c:pt>
                <c:pt idx="6574">
                  <c:v>-1.2968587830569899E-2</c:v>
                </c:pt>
                <c:pt idx="6575">
                  <c:v>-1.2970517121326601E-2</c:v>
                </c:pt>
                <c:pt idx="6576">
                  <c:v>-1.2972452725332199E-2</c:v>
                </c:pt>
                <c:pt idx="6577">
                  <c:v>-1.2974394103810301E-2</c:v>
                </c:pt>
                <c:pt idx="6578">
                  <c:v>-1.2976340783472E-2</c:v>
                </c:pt>
                <c:pt idx="6579">
                  <c:v>-1.29782922435731E-2</c:v>
                </c:pt>
                <c:pt idx="6580">
                  <c:v>-1.2980247997564099E-2</c:v>
                </c:pt>
                <c:pt idx="6581">
                  <c:v>-1.29822075287495E-2</c:v>
                </c:pt>
                <c:pt idx="6582">
                  <c:v>-1.29841703826358E-2</c:v>
                </c:pt>
                <c:pt idx="6583">
                  <c:v>-1.29861360692833E-2</c:v>
                </c:pt>
                <c:pt idx="6584">
                  <c:v>-1.29881040753187E-2</c:v>
                </c:pt>
                <c:pt idx="6585">
                  <c:v>-1.29900739620947E-2</c:v>
                </c:pt>
                <c:pt idx="6586">
                  <c:v>-1.2992045234441E-2</c:v>
                </c:pt>
                <c:pt idx="6587">
                  <c:v>-1.2994017466548101E-2</c:v>
                </c:pt>
                <c:pt idx="6588">
                  <c:v>-1.2995990205688E-2</c:v>
                </c:pt>
                <c:pt idx="6589">
                  <c:v>-1.29979630266905E-2</c:v>
                </c:pt>
                <c:pt idx="6590">
                  <c:v>-1.2999935457971099E-2</c:v>
                </c:pt>
                <c:pt idx="6591">
                  <c:v>-1.3001907074493399E-2</c:v>
                </c:pt>
                <c:pt idx="6592">
                  <c:v>-1.30038774488718E-2</c:v>
                </c:pt>
                <c:pt idx="6593">
                  <c:v>-1.30058462056341E-2</c:v>
                </c:pt>
                <c:pt idx="6594">
                  <c:v>-1.30078129118562E-2</c:v>
                </c:pt>
                <c:pt idx="6595">
                  <c:v>-1.3009777191827099E-2</c:v>
                </c:pt>
                <c:pt idx="6596">
                  <c:v>-1.30117386214697E-2</c:v>
                </c:pt>
                <c:pt idx="6597">
                  <c:v>-1.3013696867619599E-2</c:v>
                </c:pt>
                <c:pt idx="6598">
                  <c:v>-1.3015651561982301E-2</c:v>
                </c:pt>
                <c:pt idx="6599">
                  <c:v>-1.30176022814762E-2</c:v>
                </c:pt>
                <c:pt idx="6600">
                  <c:v>-1.30195487198879E-2</c:v>
                </c:pt>
                <c:pt idx="6601">
                  <c:v>-1.3021490490426699E-2</c:v>
                </c:pt>
                <c:pt idx="6602">
                  <c:v>-1.3023427261012899E-2</c:v>
                </c:pt>
                <c:pt idx="6603">
                  <c:v>-1.3025358682276399E-2</c:v>
                </c:pt>
                <c:pt idx="6604">
                  <c:v>-1.3027284441079701E-2</c:v>
                </c:pt>
                <c:pt idx="6605">
                  <c:v>-1.3029204207253601E-2</c:v>
                </c:pt>
                <c:pt idx="6606">
                  <c:v>-1.3031117667521699E-2</c:v>
                </c:pt>
                <c:pt idx="6607">
                  <c:v>-1.30330245287318E-2</c:v>
                </c:pt>
                <c:pt idx="6608">
                  <c:v>-1.30349245154677E-2</c:v>
                </c:pt>
                <c:pt idx="6609">
                  <c:v>-1.30368173167957E-2</c:v>
                </c:pt>
                <c:pt idx="6610">
                  <c:v>-1.30387026313013E-2</c:v>
                </c:pt>
                <c:pt idx="6611">
                  <c:v>-1.3040580230298899E-2</c:v>
                </c:pt>
                <c:pt idx="6612">
                  <c:v>-1.30424498636964E-2</c:v>
                </c:pt>
                <c:pt idx="6613">
                  <c:v>-1.3044311251216601E-2</c:v>
                </c:pt>
                <c:pt idx="6614">
                  <c:v>-1.3046164172869201E-2</c:v>
                </c:pt>
                <c:pt idx="6615">
                  <c:v>-1.30480083922086E-2</c:v>
                </c:pt>
                <c:pt idx="6616">
                  <c:v>-1.3049843656401199E-2</c:v>
                </c:pt>
                <c:pt idx="6617">
                  <c:v>-1.30516697731592E-2</c:v>
                </c:pt>
                <c:pt idx="6618">
                  <c:v>-1.3053486496477E-2</c:v>
                </c:pt>
                <c:pt idx="6619">
                  <c:v>-1.30552936768146E-2</c:v>
                </c:pt>
                <c:pt idx="6620">
                  <c:v>-1.3057091084329101E-2</c:v>
                </c:pt>
                <c:pt idx="6621">
                  <c:v>-1.30588785510728E-2</c:v>
                </c:pt>
                <c:pt idx="6622">
                  <c:v>-1.3060655879097299E-2</c:v>
                </c:pt>
                <c:pt idx="6623">
                  <c:v>-1.3062422902887399E-2</c:v>
                </c:pt>
                <c:pt idx="6624">
                  <c:v>-1.30641794467663E-2</c:v>
                </c:pt>
                <c:pt idx="6625">
                  <c:v>-1.30659253887101E-2</c:v>
                </c:pt>
                <c:pt idx="6626">
                  <c:v>-1.30676605778231E-2</c:v>
                </c:pt>
                <c:pt idx="6627">
                  <c:v>-1.30693848566533E-2</c:v>
                </c:pt>
                <c:pt idx="6628">
                  <c:v>-1.30710981202615E-2</c:v>
                </c:pt>
                <c:pt idx="6629">
                  <c:v>-1.3072800249608101E-2</c:v>
                </c:pt>
                <c:pt idx="6630">
                  <c:v>-1.3074491143266099E-2</c:v>
                </c:pt>
                <c:pt idx="6631">
                  <c:v>-1.30761706589584E-2</c:v>
                </c:pt>
                <c:pt idx="6632">
                  <c:v>-1.3077838697410599E-2</c:v>
                </c:pt>
                <c:pt idx="6633">
                  <c:v>-1.3079495156629499E-2</c:v>
                </c:pt>
                <c:pt idx="6634">
                  <c:v>-1.3081139983297E-2</c:v>
                </c:pt>
                <c:pt idx="6635">
                  <c:v>-1.3082773080925701E-2</c:v>
                </c:pt>
                <c:pt idx="6636">
                  <c:v>-1.3084394394977701E-2</c:v>
                </c:pt>
                <c:pt idx="6637">
                  <c:v>-1.30860038448767E-2</c:v>
                </c:pt>
                <c:pt idx="6638">
                  <c:v>-1.30876014183199E-2</c:v>
                </c:pt>
                <c:pt idx="6639">
                  <c:v>-1.3089187007382401E-2</c:v>
                </c:pt>
                <c:pt idx="6640">
                  <c:v>-1.3090760592872199E-2</c:v>
                </c:pt>
                <c:pt idx="6641">
                  <c:v>-1.30923221664093E-2</c:v>
                </c:pt>
                <c:pt idx="6642">
                  <c:v>-1.3093871660201799E-2</c:v>
                </c:pt>
                <c:pt idx="6643">
                  <c:v>-1.3095409045284201E-2</c:v>
                </c:pt>
                <c:pt idx="6644">
                  <c:v>-1.30969343083408E-2</c:v>
                </c:pt>
                <c:pt idx="6645">
                  <c:v>-1.30984474363827E-2</c:v>
                </c:pt>
                <c:pt idx="6646">
                  <c:v>-1.30999484218794E-2</c:v>
                </c:pt>
                <c:pt idx="6647">
                  <c:v>-1.3101437248800399E-2</c:v>
                </c:pt>
                <c:pt idx="6648">
                  <c:v>-1.3102913943113101E-2</c:v>
                </c:pt>
                <c:pt idx="6649">
                  <c:v>-1.31043784817193E-2</c:v>
                </c:pt>
                <c:pt idx="6650">
                  <c:v>-1.31058309211697E-2</c:v>
                </c:pt>
                <c:pt idx="6651">
                  <c:v>-1.31072712689678E-2</c:v>
                </c:pt>
                <c:pt idx="6652">
                  <c:v>-1.31086995299505E-2</c:v>
                </c:pt>
                <c:pt idx="6653">
                  <c:v>-1.31101157471327E-2</c:v>
                </c:pt>
                <c:pt idx="6654">
                  <c:v>-1.3111519934446101E-2</c:v>
                </c:pt>
                <c:pt idx="6655">
                  <c:v>-1.31129121484331E-2</c:v>
                </c:pt>
                <c:pt idx="6656">
                  <c:v>-1.31142924370918E-2</c:v>
                </c:pt>
                <c:pt idx="6657">
                  <c:v>-1.3115660784462999E-2</c:v>
                </c:pt>
                <c:pt idx="6658">
                  <c:v>-1.31170172551037E-2</c:v>
                </c:pt>
                <c:pt idx="6659">
                  <c:v>-1.31183619308549E-2</c:v>
                </c:pt>
                <c:pt idx="6660">
                  <c:v>-1.31196948223048E-2</c:v>
                </c:pt>
                <c:pt idx="6661">
                  <c:v>-1.31210160149894E-2</c:v>
                </c:pt>
                <c:pt idx="6662">
                  <c:v>-1.31223255405928E-2</c:v>
                </c:pt>
                <c:pt idx="6663">
                  <c:v>-1.3123623473040301E-2</c:v>
                </c:pt>
                <c:pt idx="6664">
                  <c:v>-1.3124909905517601E-2</c:v>
                </c:pt>
                <c:pt idx="6665">
                  <c:v>-1.31261848518903E-2</c:v>
                </c:pt>
                <c:pt idx="6666">
                  <c:v>-1.3127448381307799E-2</c:v>
                </c:pt>
                <c:pt idx="6667">
                  <c:v>-1.31287005828417E-2</c:v>
                </c:pt>
                <c:pt idx="6668">
                  <c:v>-1.3129941508154301E-2</c:v>
                </c:pt>
                <c:pt idx="6669">
                  <c:v>-1.31311712429018E-2</c:v>
                </c:pt>
                <c:pt idx="6670">
                  <c:v>-1.3132389822832E-2</c:v>
                </c:pt>
                <c:pt idx="6671">
                  <c:v>-1.3133597381984601E-2</c:v>
                </c:pt>
                <c:pt idx="6672">
                  <c:v>-1.3134793946056799E-2</c:v>
                </c:pt>
                <c:pt idx="6673">
                  <c:v>-1.3135979565307701E-2</c:v>
                </c:pt>
                <c:pt idx="6674">
                  <c:v>-1.31371543444421E-2</c:v>
                </c:pt>
                <c:pt idx="6675">
                  <c:v>-1.31383183310597E-2</c:v>
                </c:pt>
                <c:pt idx="6676">
                  <c:v>-1.3139471617505401E-2</c:v>
                </c:pt>
                <c:pt idx="6677">
                  <c:v>-1.3140614282605999E-2</c:v>
                </c:pt>
                <c:pt idx="6678">
                  <c:v>-1.31417463737632E-2</c:v>
                </c:pt>
                <c:pt idx="6679">
                  <c:v>-1.3142867940803601E-2</c:v>
                </c:pt>
                <c:pt idx="6680">
                  <c:v>-1.31439790698846E-2</c:v>
                </c:pt>
                <c:pt idx="6681">
                  <c:v>-1.31450798343566E-2</c:v>
                </c:pt>
                <c:pt idx="6682">
                  <c:v>-1.31461702860728E-2</c:v>
                </c:pt>
                <c:pt idx="6683">
                  <c:v>-1.31472504576993E-2</c:v>
                </c:pt>
                <c:pt idx="6684">
                  <c:v>-1.31483204259442E-2</c:v>
                </c:pt>
                <c:pt idx="6685">
                  <c:v>-1.31493802417061E-2</c:v>
                </c:pt>
                <c:pt idx="6686">
                  <c:v>-1.3150429977332199E-2</c:v>
                </c:pt>
                <c:pt idx="6687">
                  <c:v>-1.31514696478723E-2</c:v>
                </c:pt>
                <c:pt idx="6688">
                  <c:v>-1.3152499303207501E-2</c:v>
                </c:pt>
                <c:pt idx="6689">
                  <c:v>-1.31535190108392E-2</c:v>
                </c:pt>
                <c:pt idx="6690">
                  <c:v>-1.31545287679985E-2</c:v>
                </c:pt>
                <c:pt idx="6691">
                  <c:v>-1.3155528599292299E-2</c:v>
                </c:pt>
                <c:pt idx="6692">
                  <c:v>-1.3156518552642099E-2</c:v>
                </c:pt>
                <c:pt idx="6693">
                  <c:v>-1.3157498662169699E-2</c:v>
                </c:pt>
                <c:pt idx="6694">
                  <c:v>-1.31584689265105E-2</c:v>
                </c:pt>
                <c:pt idx="6695">
                  <c:v>-1.31594293494024E-2</c:v>
                </c:pt>
                <c:pt idx="6696">
                  <c:v>-1.31603799365994E-2</c:v>
                </c:pt>
                <c:pt idx="6697">
                  <c:v>-1.31613206981301E-2</c:v>
                </c:pt>
                <c:pt idx="6698">
                  <c:v>-1.31622516231519E-2</c:v>
                </c:pt>
                <c:pt idx="6699">
                  <c:v>-1.3163172730028099E-2</c:v>
                </c:pt>
                <c:pt idx="6700">
                  <c:v>-1.31640839990473E-2</c:v>
                </c:pt>
                <c:pt idx="6701">
                  <c:v>-1.31649853580399E-2</c:v>
                </c:pt>
                <c:pt idx="6702">
                  <c:v>-1.31658768620043E-2</c:v>
                </c:pt>
                <c:pt idx="6703">
                  <c:v>-1.31667584334829E-2</c:v>
                </c:pt>
                <c:pt idx="6704">
                  <c:v>-1.31676300317977E-2</c:v>
                </c:pt>
                <c:pt idx="6705">
                  <c:v>-1.3168491599049301E-2</c:v>
                </c:pt>
                <c:pt idx="6706">
                  <c:v>-1.31693430639715E-2</c:v>
                </c:pt>
                <c:pt idx="6707">
                  <c:v>-1.3170184412873801E-2</c:v>
                </c:pt>
                <c:pt idx="6708">
                  <c:v>-1.3171015564331E-2</c:v>
                </c:pt>
                <c:pt idx="6709">
                  <c:v>-1.3171836419860101E-2</c:v>
                </c:pt>
                <c:pt idx="6710">
                  <c:v>-1.31726468828818E-2</c:v>
                </c:pt>
                <c:pt idx="6711">
                  <c:v>-1.3173446849441601E-2</c:v>
                </c:pt>
                <c:pt idx="6712">
                  <c:v>-1.31742362508732E-2</c:v>
                </c:pt>
                <c:pt idx="6713">
                  <c:v>-1.31750149798531E-2</c:v>
                </c:pt>
                <c:pt idx="6714">
                  <c:v>-1.3175782903833999E-2</c:v>
                </c:pt>
                <c:pt idx="6715">
                  <c:v>-1.3176539895015301E-2</c:v>
                </c:pt>
                <c:pt idx="6716">
                  <c:v>-1.3177285819413199E-2</c:v>
                </c:pt>
                <c:pt idx="6717">
                  <c:v>-1.31780205427104E-2</c:v>
                </c:pt>
                <c:pt idx="6718">
                  <c:v>-1.3178743890081199E-2</c:v>
                </c:pt>
                <c:pt idx="6719">
                  <c:v>-1.31794556862273E-2</c:v>
                </c:pt>
                <c:pt idx="6720">
                  <c:v>-1.3180155780862899E-2</c:v>
                </c:pt>
                <c:pt idx="6721">
                  <c:v>-1.3180843953580299E-2</c:v>
                </c:pt>
                <c:pt idx="6722">
                  <c:v>-1.31815200541753E-2</c:v>
                </c:pt>
                <c:pt idx="6723">
                  <c:v>-1.31821838915819E-2</c:v>
                </c:pt>
                <c:pt idx="6724">
                  <c:v>-1.31828352623754E-2</c:v>
                </c:pt>
                <c:pt idx="6725">
                  <c:v>-1.3183473903037301E-2</c:v>
                </c:pt>
                <c:pt idx="6726">
                  <c:v>-1.3184099619607899E-2</c:v>
                </c:pt>
                <c:pt idx="6727">
                  <c:v>-1.3184712174002E-2</c:v>
                </c:pt>
                <c:pt idx="6728">
                  <c:v>-1.3185311318617001E-2</c:v>
                </c:pt>
                <c:pt idx="6729">
                  <c:v>-1.3185896779032201E-2</c:v>
                </c:pt>
                <c:pt idx="6730">
                  <c:v>-1.31864683139873E-2</c:v>
                </c:pt>
                <c:pt idx="6731">
                  <c:v>-1.31870256072754E-2</c:v>
                </c:pt>
                <c:pt idx="6732">
                  <c:v>-1.31875683819614E-2</c:v>
                </c:pt>
                <c:pt idx="6733">
                  <c:v>-1.318809635994E-2</c:v>
                </c:pt>
                <c:pt idx="6734">
                  <c:v>-1.3188609215677201E-2</c:v>
                </c:pt>
                <c:pt idx="6735">
                  <c:v>-1.31891066371375E-2</c:v>
                </c:pt>
                <c:pt idx="6736">
                  <c:v>-1.31895882952528E-2</c:v>
                </c:pt>
                <c:pt idx="6737">
                  <c:v>-1.31900538681276E-2</c:v>
                </c:pt>
                <c:pt idx="6738">
                  <c:v>-1.31905029863478E-2</c:v>
                </c:pt>
                <c:pt idx="6739">
                  <c:v>-1.3190935322306901E-2</c:v>
                </c:pt>
                <c:pt idx="6740">
                  <c:v>-1.31913504853756E-2</c:v>
                </c:pt>
                <c:pt idx="6741">
                  <c:v>-1.31917481340984E-2</c:v>
                </c:pt>
                <c:pt idx="6742">
                  <c:v>-1.31921278574447E-2</c:v>
                </c:pt>
                <c:pt idx="6743">
                  <c:v>-1.31924892900692E-2</c:v>
                </c:pt>
                <c:pt idx="6744">
                  <c:v>-1.3192832045326E-2</c:v>
                </c:pt>
                <c:pt idx="6745">
                  <c:v>-1.3193155692382901E-2</c:v>
                </c:pt>
                <c:pt idx="6746">
                  <c:v>-1.31934598522714E-2</c:v>
                </c:pt>
                <c:pt idx="6747">
                  <c:v>-1.31937440656066E-2</c:v>
                </c:pt>
                <c:pt idx="6748">
                  <c:v>-1.3194007890463001E-2</c:v>
                </c:pt>
                <c:pt idx="6749">
                  <c:v>-1.3194250882173301E-2</c:v>
                </c:pt>
                <c:pt idx="6750">
                  <c:v>-1.3194472591772999E-2</c:v>
                </c:pt>
                <c:pt idx="6751">
                  <c:v>-1.31946725503798E-2</c:v>
                </c:pt>
                <c:pt idx="6752">
                  <c:v>-1.3194850300006999E-2</c:v>
                </c:pt>
                <c:pt idx="6753">
                  <c:v>-1.3195005358325801E-2</c:v>
                </c:pt>
                <c:pt idx="6754">
                  <c:v>-1.3195137264343799E-2</c:v>
                </c:pt>
                <c:pt idx="6755">
                  <c:v>-1.31952454578805E-2</c:v>
                </c:pt>
                <c:pt idx="6756">
                  <c:v>-1.31953294783637E-2</c:v>
                </c:pt>
                <c:pt idx="6757">
                  <c:v>-1.3195388795986199E-2</c:v>
                </c:pt>
                <c:pt idx="6758">
                  <c:v>-1.31954229137007E-2</c:v>
                </c:pt>
                <c:pt idx="6759">
                  <c:v>-1.31954312981418E-2</c:v>
                </c:pt>
                <c:pt idx="6760">
                  <c:v>-1.31954134391086E-2</c:v>
                </c:pt>
                <c:pt idx="6761">
                  <c:v>-1.31953687916484E-2</c:v>
                </c:pt>
                <c:pt idx="6762">
                  <c:v>-1.31952968152859E-2</c:v>
                </c:pt>
                <c:pt idx="6763">
                  <c:v>-1.31951969376773E-2</c:v>
                </c:pt>
                <c:pt idx="6764">
                  <c:v>-1.3195068655132199E-2</c:v>
                </c:pt>
                <c:pt idx="6765">
                  <c:v>-1.31949113853265E-2</c:v>
                </c:pt>
                <c:pt idx="6766">
                  <c:v>-1.3194724573160999E-2</c:v>
                </c:pt>
                <c:pt idx="6767">
                  <c:v>-1.31945076453101E-2</c:v>
                </c:pt>
                <c:pt idx="6768">
                  <c:v>-1.3194259995478399E-2</c:v>
                </c:pt>
                <c:pt idx="6769">
                  <c:v>-1.31939810500063E-2</c:v>
                </c:pt>
                <c:pt idx="6770">
                  <c:v>-1.3193670230561101E-2</c:v>
                </c:pt>
                <c:pt idx="6771">
                  <c:v>-1.31933269625198E-2</c:v>
                </c:pt>
                <c:pt idx="6772">
                  <c:v>-1.3192950648860899E-2</c:v>
                </c:pt>
                <c:pt idx="6773">
                  <c:v>-1.3192540706327501E-2</c:v>
                </c:pt>
                <c:pt idx="6774">
                  <c:v>-1.31920965211308E-2</c:v>
                </c:pt>
                <c:pt idx="6775">
                  <c:v>-1.3191617482753199E-2</c:v>
                </c:pt>
                <c:pt idx="6776">
                  <c:v>-1.31911029920798E-2</c:v>
                </c:pt>
                <c:pt idx="6777">
                  <c:v>-1.3190552435245501E-2</c:v>
                </c:pt>
                <c:pt idx="6778">
                  <c:v>-1.31899652027915E-2</c:v>
                </c:pt>
                <c:pt idx="6779">
                  <c:v>-1.31893406825435E-2</c:v>
                </c:pt>
                <c:pt idx="6780">
                  <c:v>-1.3188678254706101E-2</c:v>
                </c:pt>
                <c:pt idx="6781">
                  <c:v>-1.3187977311036001E-2</c:v>
                </c:pt>
                <c:pt idx="6782">
                  <c:v>-1.31872372337464E-2</c:v>
                </c:pt>
                <c:pt idx="6783">
                  <c:v>-1.3186457418238699E-2</c:v>
                </c:pt>
                <c:pt idx="6784">
                  <c:v>-1.31856372554939E-2</c:v>
                </c:pt>
                <c:pt idx="6785">
                  <c:v>-1.3184776091685601E-2</c:v>
                </c:pt>
                <c:pt idx="6786">
                  <c:v>-1.31838733435495E-2</c:v>
                </c:pt>
                <c:pt idx="6787">
                  <c:v>-1.3182928341670799E-2</c:v>
                </c:pt>
                <c:pt idx="6788">
                  <c:v>-1.3181940497332401E-2</c:v>
                </c:pt>
                <c:pt idx="6789">
                  <c:v>-1.31809091850812E-2</c:v>
                </c:pt>
                <c:pt idx="6790">
                  <c:v>-1.31798337695482E-2</c:v>
                </c:pt>
                <c:pt idx="6791">
                  <c:v>-1.3178713658010601E-2</c:v>
                </c:pt>
                <c:pt idx="6792">
                  <c:v>-1.3177548263969699E-2</c:v>
                </c:pt>
                <c:pt idx="6793">
                  <c:v>-1.31763369684369E-2</c:v>
                </c:pt>
                <c:pt idx="6794">
                  <c:v>-1.31750791656056E-2</c:v>
                </c:pt>
                <c:pt idx="6795">
                  <c:v>-1.31737742570616E-2</c:v>
                </c:pt>
                <c:pt idx="6796">
                  <c:v>-1.31724216350197E-2</c:v>
                </c:pt>
                <c:pt idx="6797">
                  <c:v>-1.3171020721299999E-2</c:v>
                </c:pt>
                <c:pt idx="6798">
                  <c:v>-1.3169570901447601E-2</c:v>
                </c:pt>
                <c:pt idx="6799">
                  <c:v>-1.3168071579896299E-2</c:v>
                </c:pt>
                <c:pt idx="6800">
                  <c:v>-1.31665221821181E-2</c:v>
                </c:pt>
                <c:pt idx="6801">
                  <c:v>-1.31649220998965E-2</c:v>
                </c:pt>
                <c:pt idx="6802">
                  <c:v>-1.31632708020705E-2</c:v>
                </c:pt>
                <c:pt idx="6803">
                  <c:v>-1.31615676692057E-2</c:v>
                </c:pt>
                <c:pt idx="6804">
                  <c:v>-1.31598121999476E-2</c:v>
                </c:pt>
                <c:pt idx="6805">
                  <c:v>-1.3158003826154899E-2</c:v>
                </c:pt>
                <c:pt idx="6806">
                  <c:v>-1.3156141991258001E-2</c:v>
                </c:pt>
                <c:pt idx="6807">
                  <c:v>-1.31542261530162E-2</c:v>
                </c:pt>
                <c:pt idx="6808">
                  <c:v>-1.3152255737966001E-2</c:v>
                </c:pt>
                <c:pt idx="6809">
                  <c:v>-1.3150230239602099E-2</c:v>
                </c:pt>
                <c:pt idx="6810">
                  <c:v>-1.31481491196786E-2</c:v>
                </c:pt>
                <c:pt idx="6811">
                  <c:v>-1.3146011876487699E-2</c:v>
                </c:pt>
                <c:pt idx="6812">
                  <c:v>-1.31438179942389E-2</c:v>
                </c:pt>
                <c:pt idx="6813">
                  <c:v>-1.3141566981302E-2</c:v>
                </c:pt>
                <c:pt idx="6814">
                  <c:v>-1.3139258349517201E-2</c:v>
                </c:pt>
                <c:pt idx="6815">
                  <c:v>-1.31368916426127E-2</c:v>
                </c:pt>
                <c:pt idx="6816">
                  <c:v>-1.3134466347614599E-2</c:v>
                </c:pt>
                <c:pt idx="6817">
                  <c:v>-1.3131982005210799E-2</c:v>
                </c:pt>
                <c:pt idx="6818">
                  <c:v>-1.31294381715203E-2</c:v>
                </c:pt>
                <c:pt idx="6819">
                  <c:v>-1.31268343909215E-2</c:v>
                </c:pt>
                <c:pt idx="6820">
                  <c:v>-1.3124170254569001E-2</c:v>
                </c:pt>
                <c:pt idx="6821">
                  <c:v>-1.3121445336569001E-2</c:v>
                </c:pt>
                <c:pt idx="6822">
                  <c:v>-1.3118659190712201E-2</c:v>
                </c:pt>
                <c:pt idx="6823">
                  <c:v>-1.31158114296976E-2</c:v>
                </c:pt>
                <c:pt idx="6824">
                  <c:v>-1.31129016442887E-2</c:v>
                </c:pt>
                <c:pt idx="6825">
                  <c:v>-1.31099294365595E-2</c:v>
                </c:pt>
                <c:pt idx="6826">
                  <c:v>-1.3106894453309301E-2</c:v>
                </c:pt>
                <c:pt idx="6827">
                  <c:v>-1.3103796373457001E-2</c:v>
                </c:pt>
                <c:pt idx="6828">
                  <c:v>-1.3100634828048199E-2</c:v>
                </c:pt>
                <c:pt idx="6829">
                  <c:v>-1.30974094706505E-2</c:v>
                </c:pt>
                <c:pt idx="6830">
                  <c:v>-1.30941199836201E-2</c:v>
                </c:pt>
                <c:pt idx="6831">
                  <c:v>-1.30907660633922E-2</c:v>
                </c:pt>
                <c:pt idx="6832">
                  <c:v>-1.30873473622791E-2</c:v>
                </c:pt>
                <c:pt idx="6833">
                  <c:v>-1.30838636401664E-2</c:v>
                </c:pt>
                <c:pt idx="6834">
                  <c:v>-1.3080314603764199E-2</c:v>
                </c:pt>
                <c:pt idx="6835">
                  <c:v>-1.3076699992883099E-2</c:v>
                </c:pt>
                <c:pt idx="6836">
                  <c:v>-1.30730195891981E-2</c:v>
                </c:pt>
                <c:pt idx="6837">
                  <c:v>-1.3069273150247199E-2</c:v>
                </c:pt>
                <c:pt idx="6838">
                  <c:v>-1.3065460444059601E-2</c:v>
                </c:pt>
                <c:pt idx="6839">
                  <c:v>-1.3061581264594601E-2</c:v>
                </c:pt>
                <c:pt idx="6840">
                  <c:v>-1.30576353893551E-2</c:v>
                </c:pt>
                <c:pt idx="6841">
                  <c:v>-1.30536226796338E-2</c:v>
                </c:pt>
                <c:pt idx="6842">
                  <c:v>-1.3049542945671001E-2</c:v>
                </c:pt>
                <c:pt idx="6843">
                  <c:v>-1.3045396050822101E-2</c:v>
                </c:pt>
                <c:pt idx="6844">
                  <c:v>-1.30411818500656E-2</c:v>
                </c:pt>
                <c:pt idx="6845">
                  <c:v>-1.30369002076663E-2</c:v>
                </c:pt>
                <c:pt idx="6846">
                  <c:v>-1.3032551031242399E-2</c:v>
                </c:pt>
                <c:pt idx="6847">
                  <c:v>-1.30281342060259E-2</c:v>
                </c:pt>
                <c:pt idx="6848">
                  <c:v>-1.30236496809831E-2</c:v>
                </c:pt>
                <c:pt idx="6849">
                  <c:v>-1.3019097364284899E-2</c:v>
                </c:pt>
                <c:pt idx="6850">
                  <c:v>-1.30144772175087E-2</c:v>
                </c:pt>
                <c:pt idx="6851">
                  <c:v>-1.3009789186803801E-2</c:v>
                </c:pt>
                <c:pt idx="6852">
                  <c:v>-1.30050332409675E-2</c:v>
                </c:pt>
                <c:pt idx="6853">
                  <c:v>-1.30002093665957E-2</c:v>
                </c:pt>
                <c:pt idx="6854">
                  <c:v>-1.2995317593486501E-2</c:v>
                </c:pt>
                <c:pt idx="6855">
                  <c:v>-1.29903579281657E-2</c:v>
                </c:pt>
                <c:pt idx="6856">
                  <c:v>-1.2985330421185701E-2</c:v>
                </c:pt>
                <c:pt idx="6857">
                  <c:v>-1.29802350684008E-2</c:v>
                </c:pt>
                <c:pt idx="6858">
                  <c:v>-1.2975071970147901E-2</c:v>
                </c:pt>
                <c:pt idx="6859">
                  <c:v>-1.2969841181044601E-2</c:v>
                </c:pt>
                <c:pt idx="6860">
                  <c:v>-1.2964542829043E-2</c:v>
                </c:pt>
                <c:pt idx="6861">
                  <c:v>-1.2959177015791299E-2</c:v>
                </c:pt>
                <c:pt idx="6862">
                  <c:v>-1.2953743882546401E-2</c:v>
                </c:pt>
                <c:pt idx="6863">
                  <c:v>-1.29482435197266E-2</c:v>
                </c:pt>
                <c:pt idx="6864">
                  <c:v>-1.29426760816794E-2</c:v>
                </c:pt>
                <c:pt idx="6865">
                  <c:v>-1.29370417492835E-2</c:v>
                </c:pt>
                <c:pt idx="6866">
                  <c:v>-1.29313407195276E-2</c:v>
                </c:pt>
                <c:pt idx="6867">
                  <c:v>-1.2925573163108399E-2</c:v>
                </c:pt>
                <c:pt idx="6868">
                  <c:v>-1.29197392664172E-2</c:v>
                </c:pt>
                <c:pt idx="6869">
                  <c:v>-1.29138393017229E-2</c:v>
                </c:pt>
                <c:pt idx="6870">
                  <c:v>-1.29078734858535E-2</c:v>
                </c:pt>
                <c:pt idx="6871">
                  <c:v>-1.29018420586252E-2</c:v>
                </c:pt>
                <c:pt idx="6872">
                  <c:v>-1.2895745293974401E-2</c:v>
                </c:pt>
                <c:pt idx="6873">
                  <c:v>-1.28895834603163E-2</c:v>
                </c:pt>
                <c:pt idx="6874">
                  <c:v>-1.28833568569742E-2</c:v>
                </c:pt>
                <c:pt idx="6875">
                  <c:v>-1.2877065784560699E-2</c:v>
                </c:pt>
                <c:pt idx="6876">
                  <c:v>-1.28707105689601E-2</c:v>
                </c:pt>
                <c:pt idx="6877">
                  <c:v>-1.2864291534300999E-2</c:v>
                </c:pt>
                <c:pt idx="6878">
                  <c:v>-1.2857809052631701E-2</c:v>
                </c:pt>
                <c:pt idx="6879">
                  <c:v>-1.28512634515101E-2</c:v>
                </c:pt>
                <c:pt idx="6880">
                  <c:v>-1.28446551202074E-2</c:v>
                </c:pt>
                <c:pt idx="6881">
                  <c:v>-1.28379844477284E-2</c:v>
                </c:pt>
                <c:pt idx="6882">
                  <c:v>-1.28312518262488E-2</c:v>
                </c:pt>
                <c:pt idx="6883">
                  <c:v>-1.28244576679074E-2</c:v>
                </c:pt>
                <c:pt idx="6884">
                  <c:v>-1.28176024132394E-2</c:v>
                </c:pt>
                <c:pt idx="6885">
                  <c:v>-1.2810686464102701E-2</c:v>
                </c:pt>
                <c:pt idx="6886">
                  <c:v>-1.2803710290845399E-2</c:v>
                </c:pt>
                <c:pt idx="6887">
                  <c:v>-1.27966743541816E-2</c:v>
                </c:pt>
                <c:pt idx="6888">
                  <c:v>-1.27895791338131E-2</c:v>
                </c:pt>
                <c:pt idx="6889">
                  <c:v>-1.27824251013863E-2</c:v>
                </c:pt>
                <c:pt idx="6890">
                  <c:v>-1.2775212755197E-2</c:v>
                </c:pt>
                <c:pt idx="6891">
                  <c:v>-1.2767942601510001E-2</c:v>
                </c:pt>
                <c:pt idx="6892">
                  <c:v>-1.2760615162486E-2</c:v>
                </c:pt>
                <c:pt idx="6893">
                  <c:v>-1.2753230969980701E-2</c:v>
                </c:pt>
                <c:pt idx="6894">
                  <c:v>-1.27457905556847E-2</c:v>
                </c:pt>
                <c:pt idx="6895">
                  <c:v>-1.2738294482254799E-2</c:v>
                </c:pt>
                <c:pt idx="6896">
                  <c:v>-1.27307433114672E-2</c:v>
                </c:pt>
                <c:pt idx="6897">
                  <c:v>-1.27231375929185E-2</c:v>
                </c:pt>
                <c:pt idx="6898">
                  <c:v>-1.2715477943813501E-2</c:v>
                </c:pt>
                <c:pt idx="6899">
                  <c:v>-1.2707764950280399E-2</c:v>
                </c:pt>
                <c:pt idx="6900">
                  <c:v>-1.2699999210451399E-2</c:v>
                </c:pt>
                <c:pt idx="6901">
                  <c:v>-1.2692181322164899E-2</c:v>
                </c:pt>
                <c:pt idx="6902">
                  <c:v>-1.2684311904058001E-2</c:v>
                </c:pt>
                <c:pt idx="6903">
                  <c:v>-1.26763915919299E-2</c:v>
                </c:pt>
                <c:pt idx="6904">
                  <c:v>-1.26684210050549E-2</c:v>
                </c:pt>
                <c:pt idx="6905">
                  <c:v>-1.2660400775190799E-2</c:v>
                </c:pt>
                <c:pt idx="6906">
                  <c:v>-1.2652331613308899E-2</c:v>
                </c:pt>
                <c:pt idx="6907">
                  <c:v>-1.26442141454429E-2</c:v>
                </c:pt>
                <c:pt idx="6908">
                  <c:v>-1.2636049059023E-2</c:v>
                </c:pt>
                <c:pt idx="6909">
                  <c:v>-1.2627837040741399E-2</c:v>
                </c:pt>
                <c:pt idx="6910">
                  <c:v>-1.26195787584443E-2</c:v>
                </c:pt>
                <c:pt idx="6911">
                  <c:v>-1.26112748908898E-2</c:v>
                </c:pt>
                <c:pt idx="6912">
                  <c:v>-1.26029261590773E-2</c:v>
                </c:pt>
                <c:pt idx="6913">
                  <c:v>-1.25945332545042E-2</c:v>
                </c:pt>
                <c:pt idx="6914">
                  <c:v>-1.2586096872995599E-2</c:v>
                </c:pt>
                <c:pt idx="6915">
                  <c:v>-1.25776177701041E-2</c:v>
                </c:pt>
                <c:pt idx="6916">
                  <c:v>-1.2569096662321999E-2</c:v>
                </c:pt>
                <c:pt idx="6917">
                  <c:v>-1.25605342760028E-2</c:v>
                </c:pt>
                <c:pt idx="6918">
                  <c:v>-1.2551931344322399E-2</c:v>
                </c:pt>
                <c:pt idx="6919">
                  <c:v>-1.2543288592944001E-2</c:v>
                </c:pt>
                <c:pt idx="6920">
                  <c:v>-1.25346067839733E-2</c:v>
                </c:pt>
                <c:pt idx="6921">
                  <c:v>-1.2525886662976399E-2</c:v>
                </c:pt>
                <c:pt idx="6922">
                  <c:v>-1.25171289532195E-2</c:v>
                </c:pt>
                <c:pt idx="6923">
                  <c:v>-1.250833446279E-2</c:v>
                </c:pt>
                <c:pt idx="6924">
                  <c:v>-1.2499503912572801E-2</c:v>
                </c:pt>
                <c:pt idx="6925">
                  <c:v>-1.24906381005429E-2</c:v>
                </c:pt>
                <c:pt idx="6926">
                  <c:v>-1.2481737772565E-2</c:v>
                </c:pt>
                <c:pt idx="6927">
                  <c:v>-1.24728036862538E-2</c:v>
                </c:pt>
                <c:pt idx="6928">
                  <c:v>-1.2463836635085599E-2</c:v>
                </c:pt>
                <c:pt idx="6929">
                  <c:v>-1.24548373735104E-2</c:v>
                </c:pt>
                <c:pt idx="6930">
                  <c:v>-1.24458067110841E-2</c:v>
                </c:pt>
                <c:pt idx="6931">
                  <c:v>-1.24367453886536E-2</c:v>
                </c:pt>
                <c:pt idx="6932">
                  <c:v>-1.2427654221553E-2</c:v>
                </c:pt>
                <c:pt idx="6933">
                  <c:v>-1.2418533948493999E-2</c:v>
                </c:pt>
                <c:pt idx="6934">
                  <c:v>-1.2409385361565399E-2</c:v>
                </c:pt>
                <c:pt idx="6935">
                  <c:v>-1.24002092369358E-2</c:v>
                </c:pt>
                <c:pt idx="6936">
                  <c:v>-1.23910064175597E-2</c:v>
                </c:pt>
                <c:pt idx="6937">
                  <c:v>-1.23817776252554E-2</c:v>
                </c:pt>
                <c:pt idx="6938">
                  <c:v>-1.2372523635146499E-2</c:v>
                </c:pt>
                <c:pt idx="6939">
                  <c:v>-1.23632452731379E-2</c:v>
                </c:pt>
                <c:pt idx="6940">
                  <c:v>-1.2353943282334899E-2</c:v>
                </c:pt>
                <c:pt idx="6941">
                  <c:v>-1.2344618497997799E-2</c:v>
                </c:pt>
                <c:pt idx="6942">
                  <c:v>-1.23352716741573E-2</c:v>
                </c:pt>
                <c:pt idx="6943">
                  <c:v>-1.23259036186557E-2</c:v>
                </c:pt>
                <c:pt idx="6944">
                  <c:v>-1.2316515045315401E-2</c:v>
                </c:pt>
                <c:pt idx="6945">
                  <c:v>-1.2307106714954399E-2</c:v>
                </c:pt>
                <c:pt idx="6946">
                  <c:v>-1.2297679435953401E-2</c:v>
                </c:pt>
                <c:pt idx="6947">
                  <c:v>-1.22882339808445E-2</c:v>
                </c:pt>
                <c:pt idx="6948">
                  <c:v>-1.22787710878954E-2</c:v>
                </c:pt>
                <c:pt idx="6949">
                  <c:v>-1.2269291538254999E-2</c:v>
                </c:pt>
                <c:pt idx="6950">
                  <c:v>-1.22597960663071E-2</c:v>
                </c:pt>
                <c:pt idx="6951">
                  <c:v>-1.22502854642868E-2</c:v>
                </c:pt>
                <c:pt idx="6952">
                  <c:v>-1.2240760473713801E-2</c:v>
                </c:pt>
                <c:pt idx="6953">
                  <c:v>-1.2231221839930501E-2</c:v>
                </c:pt>
                <c:pt idx="6954">
                  <c:v>-1.2221670304869999E-2</c:v>
                </c:pt>
                <c:pt idx="6955">
                  <c:v>-1.22121065823189E-2</c:v>
                </c:pt>
                <c:pt idx="6956">
                  <c:v>-1.2202531429703199E-2</c:v>
                </c:pt>
                <c:pt idx="6957">
                  <c:v>-1.21929455673007E-2</c:v>
                </c:pt>
                <c:pt idx="6958">
                  <c:v>-1.21833497366372E-2</c:v>
                </c:pt>
                <c:pt idx="6959">
                  <c:v>-1.2173744645518399E-2</c:v>
                </c:pt>
                <c:pt idx="6960">
                  <c:v>-1.21641309754971E-2</c:v>
                </c:pt>
                <c:pt idx="6961">
                  <c:v>-1.2154509485242901E-2</c:v>
                </c:pt>
                <c:pt idx="6962">
                  <c:v>-1.2144880846634599E-2</c:v>
                </c:pt>
                <c:pt idx="6963">
                  <c:v>-1.2135245745069899E-2</c:v>
                </c:pt>
                <c:pt idx="6964">
                  <c:v>-1.21256049006296E-2</c:v>
                </c:pt>
                <c:pt idx="6965">
                  <c:v>-1.21159589416084E-2</c:v>
                </c:pt>
                <c:pt idx="6966">
                  <c:v>-1.2106308578171901E-2</c:v>
                </c:pt>
                <c:pt idx="6967">
                  <c:v>-1.2096654459719801E-2</c:v>
                </c:pt>
                <c:pt idx="6968">
                  <c:v>-1.20869972381714E-2</c:v>
                </c:pt>
                <c:pt idx="6969">
                  <c:v>-1.2077337578912E-2</c:v>
                </c:pt>
                <c:pt idx="6970">
                  <c:v>-1.2067676102828899E-2</c:v>
                </c:pt>
                <c:pt idx="6971">
                  <c:v>-1.2058013446056601E-2</c:v>
                </c:pt>
                <c:pt idx="6972">
                  <c:v>-1.20483502498592E-2</c:v>
                </c:pt>
                <c:pt idx="6973">
                  <c:v>-1.20386871122423E-2</c:v>
                </c:pt>
                <c:pt idx="6974">
                  <c:v>-1.20290246261267E-2</c:v>
                </c:pt>
                <c:pt idx="6975">
                  <c:v>-1.2019363412575401E-2</c:v>
                </c:pt>
                <c:pt idx="6976">
                  <c:v>-1.20097040307348E-2</c:v>
                </c:pt>
                <c:pt idx="6977">
                  <c:v>-1.20000470992657E-2</c:v>
                </c:pt>
                <c:pt idx="6978">
                  <c:v>-1.19903931836034E-2</c:v>
                </c:pt>
                <c:pt idx="6979">
                  <c:v>-1.19807428263105E-2</c:v>
                </c:pt>
                <c:pt idx="6980">
                  <c:v>-1.19710965891002E-2</c:v>
                </c:pt>
                <c:pt idx="6981">
                  <c:v>-1.1961455057345499E-2</c:v>
                </c:pt>
                <c:pt idx="6982">
                  <c:v>-1.1951818720842699E-2</c:v>
                </c:pt>
                <c:pt idx="6983">
                  <c:v>-1.1942188126785901E-2</c:v>
                </c:pt>
                <c:pt idx="6984">
                  <c:v>-1.19325637831963E-2</c:v>
                </c:pt>
                <c:pt idx="6985">
                  <c:v>-1.19229461779333E-2</c:v>
                </c:pt>
                <c:pt idx="6986">
                  <c:v>-1.1913335772775899E-2</c:v>
                </c:pt>
                <c:pt idx="6987">
                  <c:v>-1.19037330649481E-2</c:v>
                </c:pt>
                <c:pt idx="6988">
                  <c:v>-1.1894138595704099E-2</c:v>
                </c:pt>
                <c:pt idx="6989">
                  <c:v>-1.1884552752070499E-2</c:v>
                </c:pt>
                <c:pt idx="6990">
                  <c:v>-1.18749760341427E-2</c:v>
                </c:pt>
                <c:pt idx="6991">
                  <c:v>-1.18654088645613E-2</c:v>
                </c:pt>
                <c:pt idx="6992">
                  <c:v>-1.18558516499702E-2</c:v>
                </c:pt>
                <c:pt idx="6993">
                  <c:v>-1.18463048295279E-2</c:v>
                </c:pt>
                <c:pt idx="6994">
                  <c:v>-1.1836768779854999E-2</c:v>
                </c:pt>
                <c:pt idx="6995">
                  <c:v>-1.18272439501619E-2</c:v>
                </c:pt>
                <c:pt idx="6996">
                  <c:v>-1.18177307193464E-2</c:v>
                </c:pt>
                <c:pt idx="6997">
                  <c:v>-1.1808229451005899E-2</c:v>
                </c:pt>
                <c:pt idx="6998">
                  <c:v>-1.17987405554236E-2</c:v>
                </c:pt>
                <c:pt idx="6999">
                  <c:v>-1.1789264328495501E-2</c:v>
                </c:pt>
                <c:pt idx="7000">
                  <c:v>-1.1779801106512101E-2</c:v>
                </c:pt>
                <c:pt idx="7001">
                  <c:v>-1.1770351263126399E-2</c:v>
                </c:pt>
                <c:pt idx="7002">
                  <c:v>-1.17609151231451E-2</c:v>
                </c:pt>
                <c:pt idx="7003">
                  <c:v>-1.1751492974960399E-2</c:v>
                </c:pt>
                <c:pt idx="7004">
                  <c:v>-1.1742085143883E-2</c:v>
                </c:pt>
                <c:pt idx="7005">
                  <c:v>-1.17326919013689E-2</c:v>
                </c:pt>
                <c:pt idx="7006">
                  <c:v>-1.17233135329892E-2</c:v>
                </c:pt>
                <c:pt idx="7007">
                  <c:v>-1.1713950322215699E-2</c:v>
                </c:pt>
                <c:pt idx="7008">
                  <c:v>-1.17046025101786E-2</c:v>
                </c:pt>
                <c:pt idx="7009">
                  <c:v>-1.1695270361488E-2</c:v>
                </c:pt>
                <c:pt idx="7010">
                  <c:v>-1.1685954123505499E-2</c:v>
                </c:pt>
                <c:pt idx="7011">
                  <c:v>-1.16766540043188E-2</c:v>
                </c:pt>
                <c:pt idx="7012">
                  <c:v>-1.1667370222927799E-2</c:v>
                </c:pt>
                <c:pt idx="7013">
                  <c:v>-1.16581030021345E-2</c:v>
                </c:pt>
                <c:pt idx="7014">
                  <c:v>-1.16488525179946E-2</c:v>
                </c:pt>
                <c:pt idx="7015">
                  <c:v>-1.1639618965797099E-2</c:v>
                </c:pt>
                <c:pt idx="7016">
                  <c:v>-1.16304025313969E-2</c:v>
                </c:pt>
                <c:pt idx="7017">
                  <c:v>-1.16212033671808E-2</c:v>
                </c:pt>
                <c:pt idx="7018">
                  <c:v>-1.16120216187055E-2</c:v>
                </c:pt>
                <c:pt idx="7019">
                  <c:v>-1.16028574636571E-2</c:v>
                </c:pt>
                <c:pt idx="7020">
                  <c:v>-1.15937110179804E-2</c:v>
                </c:pt>
                <c:pt idx="7021">
                  <c:v>-1.15845824153912E-2</c:v>
                </c:pt>
                <c:pt idx="7022">
                  <c:v>-1.15754717631749E-2</c:v>
                </c:pt>
                <c:pt idx="7023">
                  <c:v>-1.1566379186824301E-2</c:v>
                </c:pt>
                <c:pt idx="7024">
                  <c:v>-1.15573047898445E-2</c:v>
                </c:pt>
                <c:pt idx="7025">
                  <c:v>-1.1548248677169999E-2</c:v>
                </c:pt>
                <c:pt idx="7026">
                  <c:v>-1.15392108991143E-2</c:v>
                </c:pt>
                <c:pt idx="7027">
                  <c:v>-1.1530191568060399E-2</c:v>
                </c:pt>
                <c:pt idx="7028">
                  <c:v>-1.1521190742551099E-2</c:v>
                </c:pt>
                <c:pt idx="7029">
                  <c:v>-1.15122084568916E-2</c:v>
                </c:pt>
                <c:pt idx="7030">
                  <c:v>-1.1503244750194401E-2</c:v>
                </c:pt>
                <c:pt idx="7031">
                  <c:v>-1.1494299712474501E-2</c:v>
                </c:pt>
                <c:pt idx="7032">
                  <c:v>-1.1485373370966801E-2</c:v>
                </c:pt>
                <c:pt idx="7033">
                  <c:v>-1.1476465746602001E-2</c:v>
                </c:pt>
                <c:pt idx="7034">
                  <c:v>-1.1467576881817701E-2</c:v>
                </c:pt>
                <c:pt idx="7035">
                  <c:v>-1.14587067353791E-2</c:v>
                </c:pt>
                <c:pt idx="7036">
                  <c:v>-1.14498553546096E-2</c:v>
                </c:pt>
                <c:pt idx="7037">
                  <c:v>-1.14410227313328E-2</c:v>
                </c:pt>
                <c:pt idx="7038">
                  <c:v>-1.14322088943252E-2</c:v>
                </c:pt>
                <c:pt idx="7039">
                  <c:v>-1.14234137912823E-2</c:v>
                </c:pt>
                <c:pt idx="7040">
                  <c:v>-1.1414637397528699E-2</c:v>
                </c:pt>
                <c:pt idx="7041">
                  <c:v>-1.14058797217632E-2</c:v>
                </c:pt>
                <c:pt idx="7042">
                  <c:v>-1.1397140735906299E-2</c:v>
                </c:pt>
                <c:pt idx="7043">
                  <c:v>-1.13884204294199E-2</c:v>
                </c:pt>
                <c:pt idx="7044">
                  <c:v>-1.13797187285242E-2</c:v>
                </c:pt>
                <c:pt idx="7045">
                  <c:v>-1.13710355961467E-2</c:v>
                </c:pt>
                <c:pt idx="7046">
                  <c:v>-1.1362370979567301E-2</c:v>
                </c:pt>
                <c:pt idx="7047">
                  <c:v>-1.1353724824873301E-2</c:v>
                </c:pt>
                <c:pt idx="7048">
                  <c:v>-1.13450970868616E-2</c:v>
                </c:pt>
                <c:pt idx="7049">
                  <c:v>-1.13364877197731E-2</c:v>
                </c:pt>
                <c:pt idx="7050">
                  <c:v>-1.13278966586489E-2</c:v>
                </c:pt>
                <c:pt idx="7051">
                  <c:v>-1.1319323830649101E-2</c:v>
                </c:pt>
                <c:pt idx="7052">
                  <c:v>-1.13107691561948E-2</c:v>
                </c:pt>
                <c:pt idx="7053">
                  <c:v>-1.1302232602218101E-2</c:v>
                </c:pt>
                <c:pt idx="7054">
                  <c:v>-1.12937140338919E-2</c:v>
                </c:pt>
                <c:pt idx="7055">
                  <c:v>-1.12852133956441E-2</c:v>
                </c:pt>
                <c:pt idx="7056">
                  <c:v>-1.12767306051204E-2</c:v>
                </c:pt>
                <c:pt idx="7057">
                  <c:v>-1.1268265598090001E-2</c:v>
                </c:pt>
                <c:pt idx="7058">
                  <c:v>-1.12598182547059E-2</c:v>
                </c:pt>
                <c:pt idx="7059">
                  <c:v>-1.12513885216003E-2</c:v>
                </c:pt>
                <c:pt idx="7060">
                  <c:v>-1.12429763335666E-2</c:v>
                </c:pt>
                <c:pt idx="7061">
                  <c:v>-1.1234581568067101E-2</c:v>
                </c:pt>
                <c:pt idx="7062">
                  <c:v>-1.1226204144212999E-2</c:v>
                </c:pt>
                <c:pt idx="7063">
                  <c:v>-1.12178439501525E-2</c:v>
                </c:pt>
                <c:pt idx="7064">
                  <c:v>-1.1209500934671801E-2</c:v>
                </c:pt>
                <c:pt idx="7065">
                  <c:v>-1.12011750026631E-2</c:v>
                </c:pt>
                <c:pt idx="7066">
                  <c:v>-1.1192866077338701E-2</c:v>
                </c:pt>
                <c:pt idx="7067">
                  <c:v>-1.11845740511413E-2</c:v>
                </c:pt>
                <c:pt idx="7068">
                  <c:v>-1.1176298827656601E-2</c:v>
                </c:pt>
                <c:pt idx="7069">
                  <c:v>-1.11680403143023E-2</c:v>
                </c:pt>
                <c:pt idx="7070">
                  <c:v>-1.11597984617613E-2</c:v>
                </c:pt>
                <c:pt idx="7071">
                  <c:v>-1.1151573155830201E-2</c:v>
                </c:pt>
                <c:pt idx="7072">
                  <c:v>-1.1143364373223E-2</c:v>
                </c:pt>
                <c:pt idx="7073">
                  <c:v>-1.11351720041869E-2</c:v>
                </c:pt>
                <c:pt idx="7074">
                  <c:v>-1.1126995953129999E-2</c:v>
                </c:pt>
                <c:pt idx="7075">
                  <c:v>-1.11188361771543E-2</c:v>
                </c:pt>
                <c:pt idx="7076">
                  <c:v>-1.11106925578677E-2</c:v>
                </c:pt>
                <c:pt idx="7077">
                  <c:v>-1.1102565040750301E-2</c:v>
                </c:pt>
                <c:pt idx="7078">
                  <c:v>-1.1094453587745801E-2</c:v>
                </c:pt>
                <c:pt idx="7079">
                  <c:v>-1.10863580944338E-2</c:v>
                </c:pt>
                <c:pt idx="7080">
                  <c:v>-1.1078278505810399E-2</c:v>
                </c:pt>
                <c:pt idx="7081">
                  <c:v>-1.1070214780884101E-2</c:v>
                </c:pt>
                <c:pt idx="7082">
                  <c:v>-1.10621668448258E-2</c:v>
                </c:pt>
                <c:pt idx="7083">
                  <c:v>-1.1054134636005601E-2</c:v>
                </c:pt>
                <c:pt idx="7084">
                  <c:v>-1.1046118127090001E-2</c:v>
                </c:pt>
                <c:pt idx="7085">
                  <c:v>-1.10381172724427E-2</c:v>
                </c:pt>
                <c:pt idx="7086">
                  <c:v>-1.10301320471878E-2</c:v>
                </c:pt>
                <c:pt idx="7087">
                  <c:v>-1.1022162395295101E-2</c:v>
                </c:pt>
                <c:pt idx="7088">
                  <c:v>-1.10142082890003E-2</c:v>
                </c:pt>
                <c:pt idx="7089">
                  <c:v>-1.10062696889321E-2</c:v>
                </c:pt>
                <c:pt idx="7090">
                  <c:v>-1.09983465948395E-2</c:v>
                </c:pt>
                <c:pt idx="7091">
                  <c:v>-1.09904389969627E-2</c:v>
                </c:pt>
                <c:pt idx="7092">
                  <c:v>-1.09825468703178E-2</c:v>
                </c:pt>
                <c:pt idx="7093">
                  <c:v>-1.09746702143426E-2</c:v>
                </c:pt>
                <c:pt idx="7094">
                  <c:v>-1.0966809023098101E-2</c:v>
                </c:pt>
                <c:pt idx="7095">
                  <c:v>-1.09589632965393E-2</c:v>
                </c:pt>
                <c:pt idx="7096">
                  <c:v>-1.0951133052638E-2</c:v>
                </c:pt>
                <c:pt idx="7097">
                  <c:v>-1.09433183063992E-2</c:v>
                </c:pt>
                <c:pt idx="7098">
                  <c:v>-1.09355190545783E-2</c:v>
                </c:pt>
                <c:pt idx="7099">
                  <c:v>-1.0927735357225001E-2</c:v>
                </c:pt>
                <c:pt idx="7100">
                  <c:v>-1.0919967242107399E-2</c:v>
                </c:pt>
                <c:pt idx="7101">
                  <c:v>-1.0912214746065199E-2</c:v>
                </c:pt>
                <c:pt idx="7102">
                  <c:v>-1.09044779132612E-2</c:v>
                </c:pt>
                <c:pt idx="7103">
                  <c:v>-1.0896756794413801E-2</c:v>
                </c:pt>
                <c:pt idx="7104">
                  <c:v>-1.08890514390624E-2</c:v>
                </c:pt>
                <c:pt idx="7105">
                  <c:v>-1.0881361927323099E-2</c:v>
                </c:pt>
                <c:pt idx="7106">
                  <c:v>-1.0873688331862001E-2</c:v>
                </c:pt>
                <c:pt idx="7107">
                  <c:v>-1.0866030724079901E-2</c:v>
                </c:pt>
                <c:pt idx="7108">
                  <c:v>-1.0858389181249799E-2</c:v>
                </c:pt>
                <c:pt idx="7109">
                  <c:v>-1.08507637996593E-2</c:v>
                </c:pt>
                <c:pt idx="7110">
                  <c:v>-1.0843154627276501E-2</c:v>
                </c:pt>
                <c:pt idx="7111">
                  <c:v>-1.08355618078603E-2</c:v>
                </c:pt>
                <c:pt idx="7112">
                  <c:v>-1.0827985410857E-2</c:v>
                </c:pt>
                <c:pt idx="7113">
                  <c:v>-1.0820425623337E-2</c:v>
                </c:pt>
                <c:pt idx="7114">
                  <c:v>-1.08128825254395E-2</c:v>
                </c:pt>
                <c:pt idx="7115">
                  <c:v>-1.08053562281103E-2</c:v>
                </c:pt>
                <c:pt idx="7116">
                  <c:v>-1.0797846879822499E-2</c:v>
                </c:pt>
                <c:pt idx="7117">
                  <c:v>-1.07903545892528E-2</c:v>
                </c:pt>
                <c:pt idx="7118">
                  <c:v>-1.07828795649822E-2</c:v>
                </c:pt>
                <c:pt idx="7119">
                  <c:v>-1.0775421913329499E-2</c:v>
                </c:pt>
                <c:pt idx="7120">
                  <c:v>-1.0767981804594699E-2</c:v>
                </c:pt>
                <c:pt idx="7121">
                  <c:v>-1.0760559373458E-2</c:v>
                </c:pt>
                <c:pt idx="7122">
                  <c:v>-1.07531548260766E-2</c:v>
                </c:pt>
                <c:pt idx="7123">
                  <c:v>-1.0745768309203299E-2</c:v>
                </c:pt>
                <c:pt idx="7124">
                  <c:v>-1.07384000537747E-2</c:v>
                </c:pt>
                <c:pt idx="7125">
                  <c:v>-1.07310502120882E-2</c:v>
                </c:pt>
                <c:pt idx="7126">
                  <c:v>-1.0723718974452101E-2</c:v>
                </c:pt>
                <c:pt idx="7127">
                  <c:v>-1.07164065532337E-2</c:v>
                </c:pt>
                <c:pt idx="7128">
                  <c:v>-1.07091131498433E-2</c:v>
                </c:pt>
                <c:pt idx="7129">
                  <c:v>-1.0701838962928799E-2</c:v>
                </c:pt>
                <c:pt idx="7130">
                  <c:v>-1.0694584230707E-2</c:v>
                </c:pt>
                <c:pt idx="7131">
                  <c:v>-1.06873491939999E-2</c:v>
                </c:pt>
                <c:pt idx="7132">
                  <c:v>-1.06801340610617E-2</c:v>
                </c:pt>
                <c:pt idx="7133">
                  <c:v>-1.0672939042514399E-2</c:v>
                </c:pt>
                <c:pt idx="7134">
                  <c:v>-1.0665764433192801E-2</c:v>
                </c:pt>
                <c:pt idx="7135">
                  <c:v>-1.06586104775345E-2</c:v>
                </c:pt>
                <c:pt idx="7136">
                  <c:v>-1.06514773786792E-2</c:v>
                </c:pt>
                <c:pt idx="7137">
                  <c:v>-1.06443654023775E-2</c:v>
                </c:pt>
                <c:pt idx="7138">
                  <c:v>-1.0637274801153101E-2</c:v>
                </c:pt>
                <c:pt idx="7139">
                  <c:v>-1.0630205839624301E-2</c:v>
                </c:pt>
                <c:pt idx="7140">
                  <c:v>-1.06231587794186E-2</c:v>
                </c:pt>
                <c:pt idx="7141">
                  <c:v>-1.0616133903164E-2</c:v>
                </c:pt>
                <c:pt idx="7142">
                  <c:v>-1.0609131469907799E-2</c:v>
                </c:pt>
                <c:pt idx="7143">
                  <c:v>-1.060215180152E-2</c:v>
                </c:pt>
                <c:pt idx="7144">
                  <c:v>-1.05951951400414E-2</c:v>
                </c:pt>
                <c:pt idx="7145">
                  <c:v>-1.0588261778556899E-2</c:v>
                </c:pt>
                <c:pt idx="7146">
                  <c:v>-1.0581352001122901E-2</c:v>
                </c:pt>
                <c:pt idx="7147">
                  <c:v>-1.05744660988513E-2</c:v>
                </c:pt>
                <c:pt idx="7148">
                  <c:v>-1.05676043844125E-2</c:v>
                </c:pt>
                <c:pt idx="7149">
                  <c:v>-1.0560767154091899E-2</c:v>
                </c:pt>
                <c:pt idx="7150">
                  <c:v>-1.0553954707326001E-2</c:v>
                </c:pt>
                <c:pt idx="7151">
                  <c:v>-1.05471673355451E-2</c:v>
                </c:pt>
                <c:pt idx="7152">
                  <c:v>-1.05404053781918E-2</c:v>
                </c:pt>
                <c:pt idx="7153">
                  <c:v>-1.0533669134353401E-2</c:v>
                </c:pt>
                <c:pt idx="7154">
                  <c:v>-1.0526958896006E-2</c:v>
                </c:pt>
                <c:pt idx="7155">
                  <c:v>-1.05202749802507E-2</c:v>
                </c:pt>
                <c:pt idx="7156">
                  <c:v>-1.05136176978972E-2</c:v>
                </c:pt>
                <c:pt idx="7157">
                  <c:v>-1.050698741545E-2</c:v>
                </c:pt>
                <c:pt idx="7158">
                  <c:v>-1.0500384407251101E-2</c:v>
                </c:pt>
                <c:pt idx="7159">
                  <c:v>-1.0493808985185E-2</c:v>
                </c:pt>
                <c:pt idx="7160">
                  <c:v>-1.04872614754285E-2</c:v>
                </c:pt>
                <c:pt idx="7161">
                  <c:v>-1.04807422144787E-2</c:v>
                </c:pt>
                <c:pt idx="7162">
                  <c:v>-1.0474251492348499E-2</c:v>
                </c:pt>
                <c:pt idx="7163">
                  <c:v>-1.04677896683938E-2</c:v>
                </c:pt>
                <c:pt idx="7164">
                  <c:v>-1.0461357062679999E-2</c:v>
                </c:pt>
                <c:pt idx="7165">
                  <c:v>-1.04549539838897E-2</c:v>
                </c:pt>
                <c:pt idx="7166">
                  <c:v>-1.04485807308702E-2</c:v>
                </c:pt>
                <c:pt idx="7167">
                  <c:v>-1.04422376650202E-2</c:v>
                </c:pt>
                <c:pt idx="7168">
                  <c:v>-1.0435925083693001E-2</c:v>
                </c:pt>
                <c:pt idx="7169">
                  <c:v>-1.042964333517E-2</c:v>
                </c:pt>
                <c:pt idx="7170">
                  <c:v>-1.04233927287978E-2</c:v>
                </c:pt>
                <c:pt idx="7171">
                  <c:v>-1.04171735390942E-2</c:v>
                </c:pt>
                <c:pt idx="7172">
                  <c:v>-1.0410986118066699E-2</c:v>
                </c:pt>
                <c:pt idx="7173">
                  <c:v>-1.0404830776567901E-2</c:v>
                </c:pt>
                <c:pt idx="7174">
                  <c:v>-1.0398707839701199E-2</c:v>
                </c:pt>
                <c:pt idx="7175">
                  <c:v>-1.03926175947962E-2</c:v>
                </c:pt>
                <c:pt idx="7176">
                  <c:v>-1.03865603665508E-2</c:v>
                </c:pt>
                <c:pt idx="7177">
                  <c:v>-1.0380536460670499E-2</c:v>
                </c:pt>
                <c:pt idx="7178">
                  <c:v>-1.03745461541678E-2</c:v>
                </c:pt>
                <c:pt idx="7179">
                  <c:v>-1.03685897487971E-2</c:v>
                </c:pt>
                <c:pt idx="7180">
                  <c:v>-1.03626675572773E-2</c:v>
                </c:pt>
                <c:pt idx="7181">
                  <c:v>-1.0356779858420701E-2</c:v>
                </c:pt>
                <c:pt idx="7182">
                  <c:v>-1.0350926947442799E-2</c:v>
                </c:pt>
                <c:pt idx="7183">
                  <c:v>-1.0345109092921899E-2</c:v>
                </c:pt>
                <c:pt idx="7184">
                  <c:v>-1.0339326581641699E-2</c:v>
                </c:pt>
                <c:pt idx="7185">
                  <c:v>-1.03335797017355E-2</c:v>
                </c:pt>
                <c:pt idx="7186">
                  <c:v>-1.0327868704294699E-2</c:v>
                </c:pt>
                <c:pt idx="7187">
                  <c:v>-1.0322193837744E-2</c:v>
                </c:pt>
                <c:pt idx="7188">
                  <c:v>-1.03165554135693E-2</c:v>
                </c:pt>
                <c:pt idx="7189">
                  <c:v>-1.0310953641351501E-2</c:v>
                </c:pt>
                <c:pt idx="7190">
                  <c:v>-1.0305388797046599E-2</c:v>
                </c:pt>
                <c:pt idx="7191">
                  <c:v>-1.02998611389089E-2</c:v>
                </c:pt>
                <c:pt idx="7192">
                  <c:v>-1.02943708976155E-2</c:v>
                </c:pt>
                <c:pt idx="7193">
                  <c:v>-1.02889182967137E-2</c:v>
                </c:pt>
                <c:pt idx="7194">
                  <c:v>-1.0283503559878501E-2</c:v>
                </c:pt>
                <c:pt idx="7195">
                  <c:v>-1.02781268969705E-2</c:v>
                </c:pt>
                <c:pt idx="7196">
                  <c:v>-1.0272788528423E-2</c:v>
                </c:pt>
                <c:pt idx="7197">
                  <c:v>-1.02674887037177E-2</c:v>
                </c:pt>
                <c:pt idx="7198">
                  <c:v>-1.02622275917573E-2</c:v>
                </c:pt>
                <c:pt idx="7199">
                  <c:v>-1.0257005414973999E-2</c:v>
                </c:pt>
                <c:pt idx="7200">
                  <c:v>-1.0251822298110599E-2</c:v>
                </c:pt>
                <c:pt idx="7201">
                  <c:v>-1.02466784397299E-2</c:v>
                </c:pt>
                <c:pt idx="7202">
                  <c:v>-1.02415740541607E-2</c:v>
                </c:pt>
                <c:pt idx="7203">
                  <c:v>-1.02365092536785E-2</c:v>
                </c:pt>
                <c:pt idx="7204">
                  <c:v>-1.0231484225080301E-2</c:v>
                </c:pt>
                <c:pt idx="7205">
                  <c:v>-1.02264991124522E-2</c:v>
                </c:pt>
                <c:pt idx="7206">
                  <c:v>-1.0221554023819799E-2</c:v>
                </c:pt>
                <c:pt idx="7207">
                  <c:v>-1.02166491399143E-2</c:v>
                </c:pt>
                <c:pt idx="7208">
                  <c:v>-1.0211784563065301E-2</c:v>
                </c:pt>
                <c:pt idx="7209">
                  <c:v>-1.02069603702147E-2</c:v>
                </c:pt>
                <c:pt idx="7210">
                  <c:v>-1.02021766837659E-2</c:v>
                </c:pt>
                <c:pt idx="7211">
                  <c:v>-1.0197433605666601E-2</c:v>
                </c:pt>
                <c:pt idx="7212">
                  <c:v>-1.0192731244346699E-2</c:v>
                </c:pt>
                <c:pt idx="7213">
                  <c:v>-1.0188069642758301E-2</c:v>
                </c:pt>
                <c:pt idx="7214">
                  <c:v>-1.0183448879447299E-2</c:v>
                </c:pt>
                <c:pt idx="7215">
                  <c:v>-1.0178869002042399E-2</c:v>
                </c:pt>
                <c:pt idx="7216">
                  <c:v>-1.0174330054294901E-2</c:v>
                </c:pt>
                <c:pt idx="7217">
                  <c:v>-1.0169832083561601E-2</c:v>
                </c:pt>
                <c:pt idx="7218">
                  <c:v>-1.0165375115710499E-2</c:v>
                </c:pt>
                <c:pt idx="7219">
                  <c:v>-1.0160959133396799E-2</c:v>
                </c:pt>
                <c:pt idx="7220">
                  <c:v>-1.01565841893284E-2</c:v>
                </c:pt>
                <c:pt idx="7221">
                  <c:v>-1.0152250271745799E-2</c:v>
                </c:pt>
                <c:pt idx="7222">
                  <c:v>-1.0147957339475801E-2</c:v>
                </c:pt>
                <c:pt idx="7223">
                  <c:v>-1.01437054049757E-2</c:v>
                </c:pt>
                <c:pt idx="7224">
                  <c:v>-1.01394944054219E-2</c:v>
                </c:pt>
                <c:pt idx="7225">
                  <c:v>-1.0135324311296099E-2</c:v>
                </c:pt>
                <c:pt idx="7226">
                  <c:v>-1.0131195069499501E-2</c:v>
                </c:pt>
                <c:pt idx="7227">
                  <c:v>-1.0127106591487901E-2</c:v>
                </c:pt>
                <c:pt idx="7228">
                  <c:v>-1.01230588020342E-2</c:v>
                </c:pt>
                <c:pt idx="7229">
                  <c:v>-1.01190516101463E-2</c:v>
                </c:pt>
                <c:pt idx="7230">
                  <c:v>-1.0115084906641199E-2</c:v>
                </c:pt>
                <c:pt idx="7231">
                  <c:v>-1.0111158618405501E-2</c:v>
                </c:pt>
                <c:pt idx="7232">
                  <c:v>-1.01072726006247E-2</c:v>
                </c:pt>
                <c:pt idx="7233">
                  <c:v>-1.01034266852185E-2</c:v>
                </c:pt>
                <c:pt idx="7234">
                  <c:v>-1.0099620750752301E-2</c:v>
                </c:pt>
                <c:pt idx="7235">
                  <c:v>-1.00958546441181E-2</c:v>
                </c:pt>
                <c:pt idx="7236">
                  <c:v>-1.00921281734119E-2</c:v>
                </c:pt>
                <c:pt idx="7237">
                  <c:v>-1.00884411738841E-2</c:v>
                </c:pt>
                <c:pt idx="7238">
                  <c:v>-1.00847934417533E-2</c:v>
                </c:pt>
                <c:pt idx="7239">
                  <c:v>-1.00811847728013E-2</c:v>
                </c:pt>
                <c:pt idx="7240">
                  <c:v>-1.00776149501405E-2</c:v>
                </c:pt>
                <c:pt idx="7241">
                  <c:v>-1.00740837340471E-2</c:v>
                </c:pt>
                <c:pt idx="7242">
                  <c:v>-1.00705909286283E-2</c:v>
                </c:pt>
                <c:pt idx="7243">
                  <c:v>-1.0067136242218E-2</c:v>
                </c:pt>
                <c:pt idx="7244">
                  <c:v>-1.0063719413825899E-2</c:v>
                </c:pt>
                <c:pt idx="7245">
                  <c:v>-1.0060340168721701E-2</c:v>
                </c:pt>
                <c:pt idx="7246">
                  <c:v>-1.0056998223531901E-2</c:v>
                </c:pt>
                <c:pt idx="7247">
                  <c:v>-1.00536932904737E-2</c:v>
                </c:pt>
                <c:pt idx="7248">
                  <c:v>-1.0050425063355E-2</c:v>
                </c:pt>
                <c:pt idx="7249">
                  <c:v>-1.0047193226197499E-2</c:v>
                </c:pt>
                <c:pt idx="7250">
                  <c:v>-1.0043997404091599E-2</c:v>
                </c:pt>
                <c:pt idx="7251">
                  <c:v>-1.00408372577083E-2</c:v>
                </c:pt>
                <c:pt idx="7252">
                  <c:v>-1.0037712435855099E-2</c:v>
                </c:pt>
                <c:pt idx="7253">
                  <c:v>-1.0034622577078701E-2</c:v>
                </c:pt>
                <c:pt idx="7254">
                  <c:v>-1.00315673449055E-2</c:v>
                </c:pt>
                <c:pt idx="7255">
                  <c:v>-1.0028546306615999E-2</c:v>
                </c:pt>
                <c:pt idx="7256">
                  <c:v>-1.00255590808325E-2</c:v>
                </c:pt>
                <c:pt idx="7257">
                  <c:v>-1.00226052168126E-2</c:v>
                </c:pt>
                <c:pt idx="7258">
                  <c:v>-1.0019684328985199E-2</c:v>
                </c:pt>
                <c:pt idx="7259">
                  <c:v>-1.0016795983223E-2</c:v>
                </c:pt>
                <c:pt idx="7260">
                  <c:v>-1.00139397364139E-2</c:v>
                </c:pt>
                <c:pt idx="7261">
                  <c:v>-1.00111151147101E-2</c:v>
                </c:pt>
                <c:pt idx="7262">
                  <c:v>-1.00083216544576E-2</c:v>
                </c:pt>
                <c:pt idx="7263">
                  <c:v>-1.00055588889977E-2</c:v>
                </c:pt>
                <c:pt idx="7264">
                  <c:v>-1.0002826348833101E-2</c:v>
                </c:pt>
                <c:pt idx="7265">
                  <c:v>-1.0000123517287299E-2</c:v>
                </c:pt>
                <c:pt idx="7266">
                  <c:v>-9.9974498731805802E-3</c:v>
                </c:pt>
                <c:pt idx="7267">
                  <c:v>-9.9948048974394105E-3</c:v>
                </c:pt>
                <c:pt idx="7268">
                  <c:v>-9.9921880760904906E-3</c:v>
                </c:pt>
                <c:pt idx="7269">
                  <c:v>-9.9895988807163008E-3</c:v>
                </c:pt>
                <c:pt idx="7270">
                  <c:v>-9.9870367691558201E-3</c:v>
                </c:pt>
                <c:pt idx="7271">
                  <c:v>-9.9845011391945897E-3</c:v>
                </c:pt>
                <c:pt idx="7272">
                  <c:v>-9.9819914689029104E-3</c:v>
                </c:pt>
                <c:pt idx="7273">
                  <c:v>-9.9795071851982893E-3</c:v>
                </c:pt>
                <c:pt idx="7274">
                  <c:v>-9.9770476937778105E-3</c:v>
                </c:pt>
                <c:pt idx="7275">
                  <c:v>-9.9746123866090407E-3</c:v>
                </c:pt>
                <c:pt idx="7276">
                  <c:v>-9.9722007115139403E-3</c:v>
                </c:pt>
                <c:pt idx="7277">
                  <c:v>-9.9698120305206708E-3</c:v>
                </c:pt>
                <c:pt idx="7278">
                  <c:v>-9.9674457218521303E-3</c:v>
                </c:pt>
                <c:pt idx="7279">
                  <c:v>-9.9651011949693693E-3</c:v>
                </c:pt>
                <c:pt idx="7280">
                  <c:v>-9.9627778142936298E-3</c:v>
                </c:pt>
                <c:pt idx="7281">
                  <c:v>-9.9604749164713801E-3</c:v>
                </c:pt>
                <c:pt idx="7282">
                  <c:v>-9.9581918604920595E-3</c:v>
                </c:pt>
                <c:pt idx="7283">
                  <c:v>-9.9559280105279806E-3</c:v>
                </c:pt>
                <c:pt idx="7284">
                  <c:v>-9.9536826864604008E-3</c:v>
                </c:pt>
                <c:pt idx="7285">
                  <c:v>-9.9514552308660499E-3</c:v>
                </c:pt>
                <c:pt idx="7286">
                  <c:v>-9.9492449846005897E-3</c:v>
                </c:pt>
                <c:pt idx="7287">
                  <c:v>-9.9470512283786408E-3</c:v>
                </c:pt>
                <c:pt idx="7288">
                  <c:v>-9.9448733033332092E-3</c:v>
                </c:pt>
                <c:pt idx="7289">
                  <c:v>-9.9427105457057605E-3</c:v>
                </c:pt>
                <c:pt idx="7290">
                  <c:v>-9.9405622336277196E-3</c:v>
                </c:pt>
                <c:pt idx="7291">
                  <c:v>-9.9384276643675207E-3</c:v>
                </c:pt>
                <c:pt idx="7292">
                  <c:v>-9.9363061088045095E-3</c:v>
                </c:pt>
                <c:pt idx="7293">
                  <c:v>-9.9341968735420297E-3</c:v>
                </c:pt>
                <c:pt idx="7294">
                  <c:v>-9.9320992253890301E-3</c:v>
                </c:pt>
                <c:pt idx="7295">
                  <c:v>-9.9300124760456406E-3</c:v>
                </c:pt>
                <c:pt idx="7296">
                  <c:v>-9.92793589984238E-3</c:v>
                </c:pt>
                <c:pt idx="7297">
                  <c:v>-9.9258687784351905E-3</c:v>
                </c:pt>
                <c:pt idx="7298">
                  <c:v>-9.9238103317288492E-3</c:v>
                </c:pt>
                <c:pt idx="7299">
                  <c:v>-9.9217598943508907E-3</c:v>
                </c:pt>
                <c:pt idx="7300">
                  <c:v>-9.9197166913198003E-3</c:v>
                </c:pt>
                <c:pt idx="7301">
                  <c:v>-9.9176799733997501E-3</c:v>
                </c:pt>
                <c:pt idx="7302">
                  <c:v>-9.9156490430612199E-3</c:v>
                </c:pt>
                <c:pt idx="7303">
                  <c:v>-9.9136231220435002E-3</c:v>
                </c:pt>
                <c:pt idx="7304">
                  <c:v>-9.9116014668855605E-3</c:v>
                </c:pt>
                <c:pt idx="7305">
                  <c:v>-9.9095833318769005E-3</c:v>
                </c:pt>
                <c:pt idx="7306">
                  <c:v>-9.9075679755489705E-3</c:v>
                </c:pt>
                <c:pt idx="7307">
                  <c:v>-9.9055546493916798E-3</c:v>
                </c:pt>
                <c:pt idx="7308">
                  <c:v>-9.9035426078079407E-3</c:v>
                </c:pt>
                <c:pt idx="7309">
                  <c:v>-9.9015310892476404E-3</c:v>
                </c:pt>
                <c:pt idx="7310">
                  <c:v>-9.8995193656559594E-3</c:v>
                </c:pt>
                <c:pt idx="7311">
                  <c:v>-9.8975066808994899E-3</c:v>
                </c:pt>
                <c:pt idx="7312">
                  <c:v>-9.8954922770868592E-3</c:v>
                </c:pt>
                <c:pt idx="7313">
                  <c:v>-9.8934753807606891E-3</c:v>
                </c:pt>
                <c:pt idx="7314">
                  <c:v>-9.8914552574856998E-3</c:v>
                </c:pt>
                <c:pt idx="7315">
                  <c:v>-9.8894311958662596E-3</c:v>
                </c:pt>
                <c:pt idx="7316">
                  <c:v>-9.8874024446107493E-3</c:v>
                </c:pt>
                <c:pt idx="7317">
                  <c:v>-9.8853682308787504E-3</c:v>
                </c:pt>
                <c:pt idx="7318">
                  <c:v>-9.8833278533598801E-3</c:v>
                </c:pt>
                <c:pt idx="7319">
                  <c:v>-9.8812805268026303E-3</c:v>
                </c:pt>
                <c:pt idx="7320">
                  <c:v>-9.8792255536793005E-3</c:v>
                </c:pt>
                <c:pt idx="7321">
                  <c:v>-9.8771622297881504E-3</c:v>
                </c:pt>
                <c:pt idx="7322">
                  <c:v>-9.8750897788255302E-3</c:v>
                </c:pt>
                <c:pt idx="7323">
                  <c:v>-9.8730075056816195E-3</c:v>
                </c:pt>
                <c:pt idx="7324">
                  <c:v>-9.8709147258057208E-3</c:v>
                </c:pt>
                <c:pt idx="7325">
                  <c:v>-9.8688106571208408E-3</c:v>
                </c:pt>
                <c:pt idx="7326">
                  <c:v>-9.86669462968961E-3</c:v>
                </c:pt>
                <c:pt idx="7327">
                  <c:v>-9.8645658967054396E-3</c:v>
                </c:pt>
                <c:pt idx="7328">
                  <c:v>-9.8624238128456106E-3</c:v>
                </c:pt>
                <c:pt idx="7329">
                  <c:v>-9.8602676543210303E-3</c:v>
                </c:pt>
                <c:pt idx="7330">
                  <c:v>-9.8580967042906694E-3</c:v>
                </c:pt>
                <c:pt idx="7331">
                  <c:v>-9.8559103168741995E-3</c:v>
                </c:pt>
                <c:pt idx="7332">
                  <c:v>-9.8537078080907694E-3</c:v>
                </c:pt>
                <c:pt idx="7333">
                  <c:v>-9.8514884830837503E-3</c:v>
                </c:pt>
                <c:pt idx="7334">
                  <c:v>-9.8492517165380301E-3</c:v>
                </c:pt>
                <c:pt idx="7335">
                  <c:v>-9.8469968446145296E-3</c:v>
                </c:pt>
                <c:pt idx="7336">
                  <c:v>-9.8447231717895406E-3</c:v>
                </c:pt>
                <c:pt idx="7337">
                  <c:v>-9.8424300791633192E-3</c:v>
                </c:pt>
                <c:pt idx="7338">
                  <c:v>-9.8401169229687703E-3</c:v>
                </c:pt>
                <c:pt idx="7339">
                  <c:v>-9.8377831070685807E-3</c:v>
                </c:pt>
                <c:pt idx="7340">
                  <c:v>-9.8354280122975903E-3</c:v>
                </c:pt>
                <c:pt idx="7341">
                  <c:v>-9.8330509579191792E-3</c:v>
                </c:pt>
                <c:pt idx="7342">
                  <c:v>-9.8306514037106302E-3</c:v>
                </c:pt>
                <c:pt idx="7343">
                  <c:v>-9.8282287429571798E-3</c:v>
                </c:pt>
                <c:pt idx="7344">
                  <c:v>-9.8257823468901797E-3</c:v>
                </c:pt>
                <c:pt idx="7345">
                  <c:v>-9.8233116650630493E-3</c:v>
                </c:pt>
                <c:pt idx="7346">
                  <c:v>-9.8208161331939606E-3</c:v>
                </c:pt>
                <c:pt idx="7347">
                  <c:v>-9.8182951873315594E-3</c:v>
                </c:pt>
                <c:pt idx="7348">
                  <c:v>-9.8157482822869707E-3</c:v>
                </c:pt>
                <c:pt idx="7349">
                  <c:v>-9.8131748739005396E-3</c:v>
                </c:pt>
                <c:pt idx="7350">
                  <c:v>-9.8105744343250506E-3</c:v>
                </c:pt>
                <c:pt idx="7351">
                  <c:v>-9.8079464634032408E-3</c:v>
                </c:pt>
                <c:pt idx="7352">
                  <c:v>-9.8052904166379198E-3</c:v>
                </c:pt>
                <c:pt idx="7353">
                  <c:v>-9.8026058058899093E-3</c:v>
                </c:pt>
                <c:pt idx="7354">
                  <c:v>-9.7998921483195608E-3</c:v>
                </c:pt>
                <c:pt idx="7355">
                  <c:v>-9.7971489580432093E-3</c:v>
                </c:pt>
                <c:pt idx="7356">
                  <c:v>-9.7943757736881406E-3</c:v>
                </c:pt>
                <c:pt idx="7357">
                  <c:v>-9.79157212582649E-3</c:v>
                </c:pt>
                <c:pt idx="7358">
                  <c:v>-9.7887375834947599E-3</c:v>
                </c:pt>
                <c:pt idx="7359">
                  <c:v>-9.7858717031796792E-3</c:v>
                </c:pt>
                <c:pt idx="7360">
                  <c:v>-9.7829740636123808E-3</c:v>
                </c:pt>
                <c:pt idx="7361">
                  <c:v>-9.7800442748006994E-3</c:v>
                </c:pt>
                <c:pt idx="7362">
                  <c:v>-9.7770818997437794E-3</c:v>
                </c:pt>
                <c:pt idx="7363">
                  <c:v>-9.7740865573919498E-3</c:v>
                </c:pt>
                <c:pt idx="7364">
                  <c:v>-9.7710578893858598E-3</c:v>
                </c:pt>
                <c:pt idx="7365">
                  <c:v>-9.7679955241687499E-3</c:v>
                </c:pt>
                <c:pt idx="7366">
                  <c:v>-9.7648991203881999E-3</c:v>
                </c:pt>
                <c:pt idx="7367">
                  <c:v>-9.7617683021240399E-3</c:v>
                </c:pt>
                <c:pt idx="7368">
                  <c:v>-9.7586027425723906E-3</c:v>
                </c:pt>
                <c:pt idx="7369">
                  <c:v>-9.7554021383545794E-3</c:v>
                </c:pt>
                <c:pt idx="7370">
                  <c:v>-9.7521661999188207E-3</c:v>
                </c:pt>
                <c:pt idx="7371">
                  <c:v>-9.7488946188893193E-3</c:v>
                </c:pt>
                <c:pt idx="7372">
                  <c:v>-9.7455871259083497E-3</c:v>
                </c:pt>
                <c:pt idx="7373">
                  <c:v>-9.7422434475999305E-3</c:v>
                </c:pt>
                <c:pt idx="7374">
                  <c:v>-9.7388633179753704E-3</c:v>
                </c:pt>
                <c:pt idx="7375">
                  <c:v>-9.7354464893224905E-3</c:v>
                </c:pt>
                <c:pt idx="7376">
                  <c:v>-9.7319927550590206E-3</c:v>
                </c:pt>
                <c:pt idx="7377">
                  <c:v>-9.7285018704160592E-3</c:v>
                </c:pt>
                <c:pt idx="7378">
                  <c:v>-9.7249736782855506E-3</c:v>
                </c:pt>
                <c:pt idx="7379">
                  <c:v>-9.7214079326325593E-3</c:v>
                </c:pt>
                <c:pt idx="7380">
                  <c:v>-9.71780445599312E-3</c:v>
                </c:pt>
                <c:pt idx="7381">
                  <c:v>-9.7141630679785304E-3</c:v>
                </c:pt>
                <c:pt idx="7382">
                  <c:v>-9.7104836104338395E-3</c:v>
                </c:pt>
                <c:pt idx="7383">
                  <c:v>-9.7067659773044396E-3</c:v>
                </c:pt>
                <c:pt idx="7384">
                  <c:v>-9.7030100150860693E-3</c:v>
                </c:pt>
                <c:pt idx="7385">
                  <c:v>-9.6992155890763404E-3</c:v>
                </c:pt>
                <c:pt idx="7386">
                  <c:v>-9.6953825905716495E-3</c:v>
                </c:pt>
                <c:pt idx="7387">
                  <c:v>-9.6915109416216803E-3</c:v>
                </c:pt>
                <c:pt idx="7388">
                  <c:v>-9.6876005433502894E-3</c:v>
                </c:pt>
                <c:pt idx="7389">
                  <c:v>-9.6836513280365803E-3</c:v>
                </c:pt>
                <c:pt idx="7390">
                  <c:v>-9.6796632356945592E-3</c:v>
                </c:pt>
                <c:pt idx="7391">
                  <c:v>-9.6756362085688406E-3</c:v>
                </c:pt>
                <c:pt idx="7392">
                  <c:v>-9.6715702103149503E-3</c:v>
                </c:pt>
                <c:pt idx="7393">
                  <c:v>-9.6674652104507108E-3</c:v>
                </c:pt>
                <c:pt idx="7394">
                  <c:v>-9.6633212012987493E-3</c:v>
                </c:pt>
                <c:pt idx="7395">
                  <c:v>-9.6591381538403895E-3</c:v>
                </c:pt>
                <c:pt idx="7396">
                  <c:v>-9.6549161104018105E-3</c:v>
                </c:pt>
                <c:pt idx="7397">
                  <c:v>-9.6506550428402706E-3</c:v>
                </c:pt>
                <c:pt idx="7398">
                  <c:v>-9.6463549911774797E-3</c:v>
                </c:pt>
                <c:pt idx="7399">
                  <c:v>-9.6420160419393493E-3</c:v>
                </c:pt>
                <c:pt idx="7400">
                  <c:v>-9.6376381891240502E-3</c:v>
                </c:pt>
                <c:pt idx="7401">
                  <c:v>-9.6332215363240398E-3</c:v>
                </c:pt>
                <c:pt idx="7402">
                  <c:v>-9.6287661073043308E-3</c:v>
                </c:pt>
                <c:pt idx="7403">
                  <c:v>-9.6242719953689403E-3</c:v>
                </c:pt>
                <c:pt idx="7404">
                  <c:v>-9.6197393417473097E-3</c:v>
                </c:pt>
                <c:pt idx="7405">
                  <c:v>-9.6151681991081001E-3</c:v>
                </c:pt>
                <c:pt idx="7406">
                  <c:v>-9.6105587124174809E-3</c:v>
                </c:pt>
                <c:pt idx="7407">
                  <c:v>-9.6059109937673103E-3</c:v>
                </c:pt>
                <c:pt idx="7408">
                  <c:v>-9.6012251408465702E-3</c:v>
                </c:pt>
                <c:pt idx="7409">
                  <c:v>-9.5965013046035892E-3</c:v>
                </c:pt>
                <c:pt idx="7410">
                  <c:v>-9.5917396328730007E-3</c:v>
                </c:pt>
                <c:pt idx="7411">
                  <c:v>-9.5869402802774093E-3</c:v>
                </c:pt>
                <c:pt idx="7412">
                  <c:v>-9.5821034522647498E-3</c:v>
                </c:pt>
                <c:pt idx="7413">
                  <c:v>-9.5772292751320695E-3</c:v>
                </c:pt>
                <c:pt idx="7414">
                  <c:v>-9.5723179380508006E-3</c:v>
                </c:pt>
                <c:pt idx="7415">
                  <c:v>-9.5673696560249905E-3</c:v>
                </c:pt>
                <c:pt idx="7416">
                  <c:v>-9.5623846200070702E-3</c:v>
                </c:pt>
                <c:pt idx="7417">
                  <c:v>-9.5573630531047907E-3</c:v>
                </c:pt>
                <c:pt idx="7418">
                  <c:v>-9.5523051698113703E-3</c:v>
                </c:pt>
                <c:pt idx="7419">
                  <c:v>-9.5472111710678993E-3</c:v>
                </c:pt>
                <c:pt idx="7420">
                  <c:v>-9.5420813056668399E-3</c:v>
                </c:pt>
                <c:pt idx="7421">
                  <c:v>-9.5369157668835792E-3</c:v>
                </c:pt>
                <c:pt idx="7422">
                  <c:v>-9.5317148141918495E-3</c:v>
                </c:pt>
                <c:pt idx="7423">
                  <c:v>-9.5264787052087001E-3</c:v>
                </c:pt>
                <c:pt idx="7424">
                  <c:v>-9.5212077426929907E-3</c:v>
                </c:pt>
                <c:pt idx="7425">
                  <c:v>-9.5159021490524905E-3</c:v>
                </c:pt>
                <c:pt idx="7426">
                  <c:v>-9.51056221546423E-3</c:v>
                </c:pt>
                <c:pt idx="7427">
                  <c:v>-9.5051882232419106E-3</c:v>
                </c:pt>
                <c:pt idx="7428">
                  <c:v>-9.4997804290349597E-3</c:v>
                </c:pt>
                <c:pt idx="7429">
                  <c:v>-9.4943391677954209E-3</c:v>
                </c:pt>
                <c:pt idx="7430">
                  <c:v>-9.4888647126724398E-3</c:v>
                </c:pt>
                <c:pt idx="7431">
                  <c:v>-9.4833573284690796E-3</c:v>
                </c:pt>
                <c:pt idx="7432">
                  <c:v>-9.4778173509380507E-3</c:v>
                </c:pt>
                <c:pt idx="7433">
                  <c:v>-9.47224507024352E-3</c:v>
                </c:pt>
                <c:pt idx="7434">
                  <c:v>-9.4666408016354994E-3</c:v>
                </c:pt>
                <c:pt idx="7435">
                  <c:v>-9.4610048876752704E-3</c:v>
                </c:pt>
                <c:pt idx="7436">
                  <c:v>-9.4553376159321502E-3</c:v>
                </c:pt>
                <c:pt idx="7437">
                  <c:v>-9.4496393392720993E-3</c:v>
                </c:pt>
                <c:pt idx="7438">
                  <c:v>-9.4439103700565703E-3</c:v>
                </c:pt>
                <c:pt idx="7439">
                  <c:v>-9.4381510309629098E-3</c:v>
                </c:pt>
                <c:pt idx="7440">
                  <c:v>-9.4323616418852708E-3</c:v>
                </c:pt>
                <c:pt idx="7441">
                  <c:v>-9.4265425509046808E-3</c:v>
                </c:pt>
                <c:pt idx="7442">
                  <c:v>-9.4206941569916491E-3</c:v>
                </c:pt>
                <c:pt idx="7443">
                  <c:v>-9.4148167136116293E-3</c:v>
                </c:pt>
                <c:pt idx="7444">
                  <c:v>-9.4089106257143895E-3</c:v>
                </c:pt>
                <c:pt idx="7445">
                  <c:v>-9.4029762415163802E-3</c:v>
                </c:pt>
                <c:pt idx="7446">
                  <c:v>-9.3970138776745798E-3</c:v>
                </c:pt>
                <c:pt idx="7447">
                  <c:v>-9.3910239059998308E-3</c:v>
                </c:pt>
                <c:pt idx="7448">
                  <c:v>-9.3850066712004802E-3</c:v>
                </c:pt>
                <c:pt idx="7449">
                  <c:v>-9.3789625115742493E-3</c:v>
                </c:pt>
                <c:pt idx="7450">
                  <c:v>-9.3728917860972302E-3</c:v>
                </c:pt>
                <c:pt idx="7451">
                  <c:v>-9.3667949021139802E-3</c:v>
                </c:pt>
                <c:pt idx="7452">
                  <c:v>-9.3606721712412699E-3</c:v>
                </c:pt>
                <c:pt idx="7453">
                  <c:v>-9.3545239723051704E-3</c:v>
                </c:pt>
                <c:pt idx="7454">
                  <c:v>-9.3483506194196805E-3</c:v>
                </c:pt>
                <c:pt idx="7455">
                  <c:v>-9.3421525230959809E-3</c:v>
                </c:pt>
                <c:pt idx="7456">
                  <c:v>-9.3359300099545694E-3</c:v>
                </c:pt>
                <c:pt idx="7457">
                  <c:v>-9.32968344236868E-3</c:v>
                </c:pt>
                <c:pt idx="7458">
                  <c:v>-9.3234131833120192E-3</c:v>
                </c:pt>
                <c:pt idx="7459">
                  <c:v>-9.3171195869438204E-3</c:v>
                </c:pt>
                <c:pt idx="7460">
                  <c:v>-9.3108029920072402E-3</c:v>
                </c:pt>
                <c:pt idx="7461">
                  <c:v>-9.3044637488511692E-3</c:v>
                </c:pt>
                <c:pt idx="7462">
                  <c:v>-9.2981022488040806E-3</c:v>
                </c:pt>
                <c:pt idx="7463">
                  <c:v>-9.2917188281131102E-3</c:v>
                </c:pt>
                <c:pt idx="7464">
                  <c:v>-9.2853138449375001E-3</c:v>
                </c:pt>
                <c:pt idx="7465">
                  <c:v>-9.2788876432255401E-3</c:v>
                </c:pt>
                <c:pt idx="7466">
                  <c:v>-9.2724405659329896E-3</c:v>
                </c:pt>
                <c:pt idx="7467">
                  <c:v>-9.2659729692810399E-3</c:v>
                </c:pt>
                <c:pt idx="7468">
                  <c:v>-9.2594851879047799E-3</c:v>
                </c:pt>
                <c:pt idx="7469">
                  <c:v>-9.2529775710874507E-3</c:v>
                </c:pt>
                <c:pt idx="7470">
                  <c:v>-9.2464504492115393E-3</c:v>
                </c:pt>
                <c:pt idx="7471">
                  <c:v>-9.2399041472446992E-3</c:v>
                </c:pt>
                <c:pt idx="7472">
                  <c:v>-9.2333390297535192E-3</c:v>
                </c:pt>
                <c:pt idx="7473">
                  <c:v>-9.22675538207989E-3</c:v>
                </c:pt>
                <c:pt idx="7474">
                  <c:v>-9.2201535578904995E-3</c:v>
                </c:pt>
                <c:pt idx="7475">
                  <c:v>-9.2135338934700908E-3</c:v>
                </c:pt>
                <c:pt idx="7476">
                  <c:v>-9.2068966984560907E-3</c:v>
                </c:pt>
                <c:pt idx="7477">
                  <c:v>-9.2002422906886493E-3</c:v>
                </c:pt>
                <c:pt idx="7478">
                  <c:v>-9.1935709695501692E-3</c:v>
                </c:pt>
                <c:pt idx="7479">
                  <c:v>-9.1868830658615799E-3</c:v>
                </c:pt>
                <c:pt idx="7480">
                  <c:v>-9.1801788679563498E-3</c:v>
                </c:pt>
                <c:pt idx="7481">
                  <c:v>-9.1734586986254602E-3</c:v>
                </c:pt>
                <c:pt idx="7482">
                  <c:v>-9.1667228533512408E-3</c:v>
                </c:pt>
                <c:pt idx="7483">
                  <c:v>-9.1599716295527097E-3</c:v>
                </c:pt>
                <c:pt idx="7484">
                  <c:v>-9.1532053103837302E-3</c:v>
                </c:pt>
                <c:pt idx="7485">
                  <c:v>-9.1464241776119202E-3</c:v>
                </c:pt>
                <c:pt idx="7486">
                  <c:v>-9.1396285235577305E-3</c:v>
                </c:pt>
                <c:pt idx="7487">
                  <c:v>-9.1328185902561799E-3</c:v>
                </c:pt>
                <c:pt idx="7488">
                  <c:v>-9.1259946909932593E-3</c:v>
                </c:pt>
                <c:pt idx="7489">
                  <c:v>-9.1191570946710793E-3</c:v>
                </c:pt>
                <c:pt idx="7490">
                  <c:v>-9.1123060639673702E-3</c:v>
                </c:pt>
                <c:pt idx="7491">
                  <c:v>-9.1054418514755608E-3</c:v>
                </c:pt>
                <c:pt idx="7492">
                  <c:v>-9.0985647179014292E-3</c:v>
                </c:pt>
                <c:pt idx="7493">
                  <c:v>-9.0916749103872405E-3</c:v>
                </c:pt>
                <c:pt idx="7494">
                  <c:v>-9.0847726662517392E-3</c:v>
                </c:pt>
                <c:pt idx="7495">
                  <c:v>-9.0778582294549302E-3</c:v>
                </c:pt>
                <c:pt idx="7496">
                  <c:v>-9.0709318285786007E-3</c:v>
                </c:pt>
                <c:pt idx="7497">
                  <c:v>-9.0639936997729195E-3</c:v>
                </c:pt>
                <c:pt idx="7498">
                  <c:v>-9.0570440681461608E-3</c:v>
                </c:pt>
                <c:pt idx="7499">
                  <c:v>-9.0500831617144391E-3</c:v>
                </c:pt>
                <c:pt idx="7500">
                  <c:v>-9.0431111754933798E-3</c:v>
                </c:pt>
                <c:pt idx="7501">
                  <c:v>-9.0361283210006402E-3</c:v>
                </c:pt>
                <c:pt idx="7502">
                  <c:v>-9.0291348360977894E-3</c:v>
                </c:pt>
                <c:pt idx="7503">
                  <c:v>-9.0221308740670008E-3</c:v>
                </c:pt>
                <c:pt idx="7504">
                  <c:v>-9.0151166743464208E-3</c:v>
                </c:pt>
                <c:pt idx="7505">
                  <c:v>-9.0080924004093208E-3</c:v>
                </c:pt>
                <c:pt idx="7506">
                  <c:v>-9.0010582334900807E-3</c:v>
                </c:pt>
                <c:pt idx="7507">
                  <c:v>-8.9940143260773802E-3</c:v>
                </c:pt>
                <c:pt idx="7508">
                  <c:v>-8.9869608384222106E-3</c:v>
                </c:pt>
                <c:pt idx="7509">
                  <c:v>-8.9798979825649501E-3</c:v>
                </c:pt>
                <c:pt idx="7510">
                  <c:v>-8.9728259195784293E-3</c:v>
                </c:pt>
                <c:pt idx="7511">
                  <c:v>-8.9657447671608308E-3</c:v>
                </c:pt>
                <c:pt idx="7512">
                  <c:v>-8.95865471028944E-3</c:v>
                </c:pt>
                <c:pt idx="7513">
                  <c:v>-8.95155590632387E-3</c:v>
                </c:pt>
                <c:pt idx="7514">
                  <c:v>-8.9444484794904792E-3</c:v>
                </c:pt>
                <c:pt idx="7515">
                  <c:v>-8.9373325944562005E-3</c:v>
                </c:pt>
                <c:pt idx="7516">
                  <c:v>-8.9302083304076199E-3</c:v>
                </c:pt>
                <c:pt idx="7517">
                  <c:v>-8.9230758656557701E-3</c:v>
                </c:pt>
                <c:pt idx="7518">
                  <c:v>-8.9159352662678808E-3</c:v>
                </c:pt>
                <c:pt idx="7519">
                  <c:v>-8.9087866464284508E-3</c:v>
                </c:pt>
                <c:pt idx="7520">
                  <c:v>-8.9016301687640399E-3</c:v>
                </c:pt>
                <c:pt idx="7521">
                  <c:v>-8.8944659302961707E-3</c:v>
                </c:pt>
                <c:pt idx="7522">
                  <c:v>-8.8872940181762596E-3</c:v>
                </c:pt>
                <c:pt idx="7523">
                  <c:v>-8.8801145248909794E-3</c:v>
                </c:pt>
                <c:pt idx="7524">
                  <c:v>-8.8729275324944193E-3</c:v>
                </c:pt>
                <c:pt idx="7525">
                  <c:v>-8.8657331441415101E-3</c:v>
                </c:pt>
                <c:pt idx="7526">
                  <c:v>-8.8585314504518106E-3</c:v>
                </c:pt>
                <c:pt idx="7527">
                  <c:v>-8.8513225230733693E-3</c:v>
                </c:pt>
                <c:pt idx="7528">
                  <c:v>-8.8441064597460806E-3</c:v>
                </c:pt>
                <c:pt idx="7529">
                  <c:v>-8.8368833010681498E-3</c:v>
                </c:pt>
                <c:pt idx="7530">
                  <c:v>-8.8296531054595593E-3</c:v>
                </c:pt>
                <c:pt idx="7531">
                  <c:v>-8.8224159440450107E-3</c:v>
                </c:pt>
                <c:pt idx="7532">
                  <c:v>-8.8151719065637704E-3</c:v>
                </c:pt>
                <c:pt idx="7533">
                  <c:v>-8.80792102360199E-3</c:v>
                </c:pt>
                <c:pt idx="7534">
                  <c:v>-8.8006633435512398E-3</c:v>
                </c:pt>
                <c:pt idx="7535">
                  <c:v>-8.7933989047634803E-3</c:v>
                </c:pt>
                <c:pt idx="7536">
                  <c:v>-8.7861277832796906E-3</c:v>
                </c:pt>
                <c:pt idx="7537">
                  <c:v>-8.77884998093258E-3</c:v>
                </c:pt>
                <c:pt idx="7538">
                  <c:v>-8.7715656042371398E-3</c:v>
                </c:pt>
                <c:pt idx="7539">
                  <c:v>-8.7642746566626798E-3</c:v>
                </c:pt>
                <c:pt idx="7540">
                  <c:v>-8.7569771568712304E-3</c:v>
                </c:pt>
                <c:pt idx="7541">
                  <c:v>-8.7496731264631693E-3</c:v>
                </c:pt>
                <c:pt idx="7542">
                  <c:v>-8.7423625974758397E-3</c:v>
                </c:pt>
                <c:pt idx="7543">
                  <c:v>-8.7350456060337495E-3</c:v>
                </c:pt>
                <c:pt idx="7544">
                  <c:v>-8.7277222123824001E-3</c:v>
                </c:pt>
                <c:pt idx="7545">
                  <c:v>-8.7203923953499806E-3</c:v>
                </c:pt>
                <c:pt idx="7546">
                  <c:v>-8.7130561919612805E-3</c:v>
                </c:pt>
                <c:pt idx="7547">
                  <c:v>-8.7057136183615498E-3</c:v>
                </c:pt>
                <c:pt idx="7548">
                  <c:v>-8.6983646673254294E-3</c:v>
                </c:pt>
                <c:pt idx="7549">
                  <c:v>-8.6910093501274301E-3</c:v>
                </c:pt>
                <c:pt idx="7550">
                  <c:v>-8.6836476989156294E-3</c:v>
                </c:pt>
                <c:pt idx="7551">
                  <c:v>-8.6762797172539596E-3</c:v>
                </c:pt>
                <c:pt idx="7552">
                  <c:v>-8.6689054265512693E-3</c:v>
                </c:pt>
                <c:pt idx="7553">
                  <c:v>-8.6615248340048395E-3</c:v>
                </c:pt>
                <c:pt idx="7554">
                  <c:v>-8.6541379298758405E-3</c:v>
                </c:pt>
                <c:pt idx="7555">
                  <c:v>-8.6467447483761194E-3</c:v>
                </c:pt>
                <c:pt idx="7556">
                  <c:v>-8.6393452762108108E-3</c:v>
                </c:pt>
                <c:pt idx="7557">
                  <c:v>-8.6319395426732101E-3</c:v>
                </c:pt>
                <c:pt idx="7558">
                  <c:v>-8.6245275522863103E-3</c:v>
                </c:pt>
                <c:pt idx="7559">
                  <c:v>-8.6171093121165492E-3</c:v>
                </c:pt>
                <c:pt idx="7560">
                  <c:v>-8.6096848252730108E-3</c:v>
                </c:pt>
                <c:pt idx="7561">
                  <c:v>-8.6022540932877405E-3</c:v>
                </c:pt>
                <c:pt idx="7562">
                  <c:v>-8.5948171717202902E-3</c:v>
                </c:pt>
                <c:pt idx="7563">
                  <c:v>-8.5873740293129792E-3</c:v>
                </c:pt>
                <c:pt idx="7564">
                  <c:v>-8.5799246808408204E-3</c:v>
                </c:pt>
                <c:pt idx="7565">
                  <c:v>-8.5724691181176694E-3</c:v>
                </c:pt>
                <c:pt idx="7566">
                  <c:v>-8.5650073872325407E-3</c:v>
                </c:pt>
                <c:pt idx="7567">
                  <c:v>-8.5575395052933708E-3</c:v>
                </c:pt>
                <c:pt idx="7568">
                  <c:v>-8.5500654722740592E-3</c:v>
                </c:pt>
                <c:pt idx="7569">
                  <c:v>-8.5425853279818102E-3</c:v>
                </c:pt>
                <c:pt idx="7570">
                  <c:v>-8.5350991020326592E-3</c:v>
                </c:pt>
                <c:pt idx="7571">
                  <c:v>-8.5276068153391105E-3</c:v>
                </c:pt>
                <c:pt idx="7572">
                  <c:v>-8.5201084936469603E-3</c:v>
                </c:pt>
                <c:pt idx="7573">
                  <c:v>-8.5126041633993496E-3</c:v>
                </c:pt>
                <c:pt idx="7574">
                  <c:v>-8.5050938567016107E-3</c:v>
                </c:pt>
                <c:pt idx="7575">
                  <c:v>-8.4975775772860498E-3</c:v>
                </c:pt>
                <c:pt idx="7576">
                  <c:v>-8.4900554171291401E-3</c:v>
                </c:pt>
                <c:pt idx="7577">
                  <c:v>-8.4825274164333393E-3</c:v>
                </c:pt>
                <c:pt idx="7578">
                  <c:v>-8.4749935700430302E-3</c:v>
                </c:pt>
                <c:pt idx="7579">
                  <c:v>-8.46745392551429E-3</c:v>
                </c:pt>
                <c:pt idx="7580">
                  <c:v>-8.4599085891806508E-3</c:v>
                </c:pt>
                <c:pt idx="7581">
                  <c:v>-8.4523575803151594E-3</c:v>
                </c:pt>
                <c:pt idx="7582">
                  <c:v>-8.4448009747809891E-3</c:v>
                </c:pt>
                <c:pt idx="7583">
                  <c:v>-8.4372388317453702E-3</c:v>
                </c:pt>
                <c:pt idx="7584">
                  <c:v>-8.4296712277084004E-3</c:v>
                </c:pt>
                <c:pt idx="7585">
                  <c:v>-8.4220982525926996E-3</c:v>
                </c:pt>
                <c:pt idx="7586">
                  <c:v>-8.4145199547739601E-3</c:v>
                </c:pt>
                <c:pt idx="7587">
                  <c:v>-8.4069364613239498E-3</c:v>
                </c:pt>
                <c:pt idx="7588">
                  <c:v>-8.3993478378472496E-3</c:v>
                </c:pt>
                <c:pt idx="7589">
                  <c:v>-8.3917541915454908E-3</c:v>
                </c:pt>
                <c:pt idx="7590">
                  <c:v>-8.3841556294253893E-3</c:v>
                </c:pt>
                <c:pt idx="7591">
                  <c:v>-8.37655226086019E-3</c:v>
                </c:pt>
                <c:pt idx="7592">
                  <c:v>-8.3689441972601992E-3</c:v>
                </c:pt>
                <c:pt idx="7593">
                  <c:v>-8.3613315493162605E-3</c:v>
                </c:pt>
                <c:pt idx="7594">
                  <c:v>-8.3537144779790903E-3</c:v>
                </c:pt>
                <c:pt idx="7595">
                  <c:v>-8.3460930993078802E-3</c:v>
                </c:pt>
                <c:pt idx="7596">
                  <c:v>-8.3384675340349105E-3</c:v>
                </c:pt>
                <c:pt idx="7597">
                  <c:v>-8.3308379352338893E-3</c:v>
                </c:pt>
                <c:pt idx="7598">
                  <c:v>-8.32320441061714E-3</c:v>
                </c:pt>
                <c:pt idx="7599">
                  <c:v>-8.3155671722017401E-3</c:v>
                </c:pt>
                <c:pt idx="7600">
                  <c:v>-8.3079263658946204E-3</c:v>
                </c:pt>
                <c:pt idx="7601">
                  <c:v>-8.3002821669749902E-3</c:v>
                </c:pt>
                <c:pt idx="7602">
                  <c:v>-8.2926347685289593E-3</c:v>
                </c:pt>
                <c:pt idx="7603">
                  <c:v>-8.2849843367592598E-3</c:v>
                </c:pt>
                <c:pt idx="7604">
                  <c:v>-8.2773310818761298E-3</c:v>
                </c:pt>
                <c:pt idx="7605">
                  <c:v>-8.2696752172082104E-3</c:v>
                </c:pt>
                <c:pt idx="7606">
                  <c:v>-8.2620168983626799E-3</c:v>
                </c:pt>
                <c:pt idx="7607">
                  <c:v>-8.2543563571395393E-3</c:v>
                </c:pt>
                <c:pt idx="7608">
                  <c:v>-8.2466938375667393E-3</c:v>
                </c:pt>
                <c:pt idx="7609">
                  <c:v>-8.2390295543452192E-3</c:v>
                </c:pt>
                <c:pt idx="7610">
                  <c:v>-8.2313637637181202E-3</c:v>
                </c:pt>
                <c:pt idx="7611">
                  <c:v>-8.2236967193099891E-3</c:v>
                </c:pt>
                <c:pt idx="7612">
                  <c:v>-8.2160286829015602E-3</c:v>
                </c:pt>
                <c:pt idx="7613">
                  <c:v>-8.2083598948531206E-3</c:v>
                </c:pt>
                <c:pt idx="7614">
                  <c:v>-8.2006906009697098E-3</c:v>
                </c:pt>
                <c:pt idx="7615">
                  <c:v>-8.1930211198960705E-3</c:v>
                </c:pt>
                <c:pt idx="7616">
                  <c:v>-8.1853517006930405E-3</c:v>
                </c:pt>
                <c:pt idx="7617">
                  <c:v>-8.1776826766611892E-3</c:v>
                </c:pt>
                <c:pt idx="7618">
                  <c:v>-8.1700143453299207E-3</c:v>
                </c:pt>
                <c:pt idx="7619">
                  <c:v>-8.1623470025021204E-3</c:v>
                </c:pt>
                <c:pt idx="7620">
                  <c:v>-8.1546809852795898E-3</c:v>
                </c:pt>
                <c:pt idx="7621">
                  <c:v>-8.1470166183265705E-3</c:v>
                </c:pt>
                <c:pt idx="7622">
                  <c:v>-8.1393542367724694E-3</c:v>
                </c:pt>
                <c:pt idx="7623">
                  <c:v>-8.1316941901975505E-3</c:v>
                </c:pt>
                <c:pt idx="7624">
                  <c:v>-8.1240368065867603E-3</c:v>
                </c:pt>
                <c:pt idx="7625">
                  <c:v>-8.1163824724462506E-3</c:v>
                </c:pt>
                <c:pt idx="7626">
                  <c:v>-8.10873156316534E-3</c:v>
                </c:pt>
                <c:pt idx="7627">
                  <c:v>-8.1010844373941501E-3</c:v>
                </c:pt>
                <c:pt idx="7628">
                  <c:v>-8.0934414546197393E-3</c:v>
                </c:pt>
                <c:pt idx="7629">
                  <c:v>-8.0858030499997603E-3</c:v>
                </c:pt>
                <c:pt idx="7630">
                  <c:v>-8.0781696319665794E-3</c:v>
                </c:pt>
                <c:pt idx="7631">
                  <c:v>-8.0705415873159603E-3</c:v>
                </c:pt>
                <c:pt idx="7632">
                  <c:v>-8.0629193661062495E-3</c:v>
                </c:pt>
                <c:pt idx="7633">
                  <c:v>-8.0553033383568094E-3</c:v>
                </c:pt>
                <c:pt idx="7634">
                  <c:v>-8.0476939485470498E-3</c:v>
                </c:pt>
                <c:pt idx="7635">
                  <c:v>-8.0400916436042993E-3</c:v>
                </c:pt>
                <c:pt idx="7636">
                  <c:v>-8.0324968734456197E-3</c:v>
                </c:pt>
                <c:pt idx="7637">
                  <c:v>-8.0249100993969903E-3</c:v>
                </c:pt>
                <c:pt idx="7638">
                  <c:v>-8.0173317807015806E-3</c:v>
                </c:pt>
                <c:pt idx="7639">
                  <c:v>-8.0097624406778294E-3</c:v>
                </c:pt>
                <c:pt idx="7640">
                  <c:v>-8.0022024923623401E-3</c:v>
                </c:pt>
                <c:pt idx="7641">
                  <c:v>-7.9946524346682993E-3</c:v>
                </c:pt>
                <c:pt idx="7642">
                  <c:v>-7.9871127770621397E-3</c:v>
                </c:pt>
                <c:pt idx="7643">
                  <c:v>-7.9795840010713302E-3</c:v>
                </c:pt>
                <c:pt idx="7644">
                  <c:v>-7.97206662745727E-3</c:v>
                </c:pt>
                <c:pt idx="7645">
                  <c:v>-7.9645611878015592E-3</c:v>
                </c:pt>
                <c:pt idx="7646">
                  <c:v>-7.9570681644481698E-3</c:v>
                </c:pt>
                <c:pt idx="7647">
                  <c:v>-7.9495881179011199E-3</c:v>
                </c:pt>
                <c:pt idx="7648">
                  <c:v>-7.9421215686553397E-3</c:v>
                </c:pt>
                <c:pt idx="7649">
                  <c:v>-7.9346690605259403E-3</c:v>
                </c:pt>
                <c:pt idx="7650">
                  <c:v>-7.9272311670162202E-3</c:v>
                </c:pt>
                <c:pt idx="7651">
                  <c:v>-7.9198083684908407E-3</c:v>
                </c:pt>
                <c:pt idx="7652">
                  <c:v>-7.9124012691216793E-3</c:v>
                </c:pt>
                <c:pt idx="7653">
                  <c:v>-7.9050104292945206E-3</c:v>
                </c:pt>
                <c:pt idx="7654">
                  <c:v>-7.8976364322327908E-3</c:v>
                </c:pt>
                <c:pt idx="7655">
                  <c:v>-7.8902798202668996E-3</c:v>
                </c:pt>
                <c:pt idx="7656">
                  <c:v>-7.8829412157950599E-3</c:v>
                </c:pt>
                <c:pt idx="7657">
                  <c:v>-7.8756211627977798E-3</c:v>
                </c:pt>
                <c:pt idx="7658">
                  <c:v>-7.8683202609342792E-3</c:v>
                </c:pt>
                <c:pt idx="7659">
                  <c:v>-7.8610391013645003E-3</c:v>
                </c:pt>
                <c:pt idx="7660">
                  <c:v>-7.8537782837811206E-3</c:v>
                </c:pt>
                <c:pt idx="7661">
                  <c:v>-7.8465384216378099E-3</c:v>
                </c:pt>
                <c:pt idx="7662">
                  <c:v>-7.8393200814085105E-3</c:v>
                </c:pt>
                <c:pt idx="7663">
                  <c:v>-7.8321239388164602E-3</c:v>
                </c:pt>
                <c:pt idx="7664">
                  <c:v>-7.8249505649243302E-3</c:v>
                </c:pt>
                <c:pt idx="7665">
                  <c:v>-7.8178006073529299E-3</c:v>
                </c:pt>
                <c:pt idx="7666">
                  <c:v>-7.8106746357060001E-3</c:v>
                </c:pt>
                <c:pt idx="7667">
                  <c:v>-7.80357332674476E-3</c:v>
                </c:pt>
                <c:pt idx="7668">
                  <c:v>-7.7964973034319596E-3</c:v>
                </c:pt>
                <c:pt idx="7669">
                  <c:v>-7.7894471863814499E-3</c:v>
                </c:pt>
                <c:pt idx="7670">
                  <c:v>-7.7824236225975604E-3</c:v>
                </c:pt>
                <c:pt idx="7671">
                  <c:v>-7.7754272098214602E-3</c:v>
                </c:pt>
                <c:pt idx="7672">
                  <c:v>-7.7684586079546196E-3</c:v>
                </c:pt>
                <c:pt idx="7673">
                  <c:v>-7.7615184531670302E-3</c:v>
                </c:pt>
                <c:pt idx="7674">
                  <c:v>-7.7546073990133199E-3</c:v>
                </c:pt>
                <c:pt idx="7675">
                  <c:v>-7.7477260647606204E-3</c:v>
                </c:pt>
                <c:pt idx="7676">
                  <c:v>-7.74087512368642E-3</c:v>
                </c:pt>
                <c:pt idx="7677">
                  <c:v>-7.7340551653286996E-3</c:v>
                </c:pt>
                <c:pt idx="7678">
                  <c:v>-7.7272668302097603E-3</c:v>
                </c:pt>
                <c:pt idx="7679">
                  <c:v>-7.7205107960445401E-3</c:v>
                </c:pt>
                <c:pt idx="7680">
                  <c:v>-7.7137877077091003E-3</c:v>
                </c:pt>
                <c:pt idx="7681">
                  <c:v>-7.7070982270566E-3</c:v>
                </c:pt>
                <c:pt idx="7682">
                  <c:v>-7.7004429373494802E-3</c:v>
                </c:pt>
                <c:pt idx="7683">
                  <c:v>-7.6938225239782804E-3</c:v>
                </c:pt>
                <c:pt idx="7684">
                  <c:v>-7.6872376087896996E-3</c:v>
                </c:pt>
                <c:pt idx="7685">
                  <c:v>-7.6806888556964301E-3</c:v>
                </c:pt>
                <c:pt idx="7686">
                  <c:v>-7.6741768936837004E-3</c:v>
                </c:pt>
                <c:pt idx="7687">
                  <c:v>-7.6677023649671097E-3</c:v>
                </c:pt>
                <c:pt idx="7688">
                  <c:v>-7.6612659159949002E-3</c:v>
                </c:pt>
                <c:pt idx="7689">
                  <c:v>-7.6548681551949103E-3</c:v>
                </c:pt>
                <c:pt idx="7690">
                  <c:v>-7.64850967972475E-3</c:v>
                </c:pt>
                <c:pt idx="7691">
                  <c:v>-7.6421911742847997E-3</c:v>
                </c:pt>
                <c:pt idx="7692">
                  <c:v>-7.63591326353947E-3</c:v>
                </c:pt>
                <c:pt idx="7693">
                  <c:v>-7.6296765453071997E-3</c:v>
                </c:pt>
                <c:pt idx="7694">
                  <c:v>-7.6234816535623601E-3</c:v>
                </c:pt>
                <c:pt idx="7695">
                  <c:v>-7.6173292023981399E-3</c:v>
                </c:pt>
                <c:pt idx="7696">
                  <c:v>-7.61121979918143E-3</c:v>
                </c:pt>
                <c:pt idx="7697">
                  <c:v>-7.6051540578605499E-3</c:v>
                </c:pt>
                <c:pt idx="7698">
                  <c:v>-7.5991325817377003E-3</c:v>
                </c:pt>
                <c:pt idx="7699">
                  <c:v>-7.5931559700485197E-3</c:v>
                </c:pt>
                <c:pt idx="7700">
                  <c:v>-7.5872248177687096E-3</c:v>
                </c:pt>
                <c:pt idx="7701">
                  <c:v>-7.5813397149603699E-3</c:v>
                </c:pt>
                <c:pt idx="7702">
                  <c:v>-7.57550126179872E-3</c:v>
                </c:pt>
                <c:pt idx="7703">
                  <c:v>-7.5697100170840099E-3</c:v>
                </c:pt>
                <c:pt idx="7704">
                  <c:v>-7.5639665866146597E-3</c:v>
                </c:pt>
                <c:pt idx="7705">
                  <c:v>-7.5582714965998698E-3</c:v>
                </c:pt>
                <c:pt idx="7706">
                  <c:v>-7.5526252904313798E-3</c:v>
                </c:pt>
                <c:pt idx="7707">
                  <c:v>-7.54702859717206E-3</c:v>
                </c:pt>
                <c:pt idx="7708">
                  <c:v>-7.5414819192831098E-3</c:v>
                </c:pt>
                <c:pt idx="7709">
                  <c:v>-7.5359857795594997E-3</c:v>
                </c:pt>
                <c:pt idx="7710">
                  <c:v>-7.5305407423553903E-3</c:v>
                </c:pt>
                <c:pt idx="7711">
                  <c:v>-7.52514736314159E-3</c:v>
                </c:pt>
                <c:pt idx="7712">
                  <c:v>-7.51980612273707E-3</c:v>
                </c:pt>
                <c:pt idx="7713">
                  <c:v>-7.5145175412102997E-3</c:v>
                </c:pt>
                <c:pt idx="7714">
                  <c:v>-7.5092821264816003E-3</c:v>
                </c:pt>
                <c:pt idx="7715">
                  <c:v>-7.5041003872072902E-3</c:v>
                </c:pt>
                <c:pt idx="7716">
                  <c:v>-7.4989728252813402E-3</c:v>
                </c:pt>
                <c:pt idx="7717">
                  <c:v>-7.4938999308920597E-3</c:v>
                </c:pt>
                <c:pt idx="7718">
                  <c:v>-7.4888821576473696E-3</c:v>
                </c:pt>
                <c:pt idx="7719">
                  <c:v>-7.4839199948385799E-3</c:v>
                </c:pt>
                <c:pt idx="7720">
                  <c:v>-7.4790138627625503E-3</c:v>
                </c:pt>
                <c:pt idx="7721">
                  <c:v>-7.4741642023154996E-3</c:v>
                </c:pt>
                <c:pt idx="7722">
                  <c:v>-7.4693714575406302E-3</c:v>
                </c:pt>
                <c:pt idx="7723">
                  <c:v>-7.4646360566182198E-3</c:v>
                </c:pt>
                <c:pt idx="7724">
                  <c:v>-7.4599584718435599E-3</c:v>
                </c:pt>
                <c:pt idx="7725">
                  <c:v>-7.4553390712410496E-3</c:v>
                </c:pt>
                <c:pt idx="7726">
                  <c:v>-7.45077828441644E-3</c:v>
                </c:pt>
                <c:pt idx="7727">
                  <c:v>-7.4462764493559604E-3</c:v>
                </c:pt>
                <c:pt idx="7728">
                  <c:v>-7.4418339573944997E-3</c:v>
                </c:pt>
                <c:pt idx="7729">
                  <c:v>-7.4374512295573196E-3</c:v>
                </c:pt>
                <c:pt idx="7730">
                  <c:v>-7.4331285822183402E-3</c:v>
                </c:pt>
                <c:pt idx="7731">
                  <c:v>-7.4288663632210298E-3</c:v>
                </c:pt>
                <c:pt idx="7732">
                  <c:v>-7.4246649252651996E-3</c:v>
                </c:pt>
                <c:pt idx="7733">
                  <c:v>-7.4205246095677604E-3</c:v>
                </c:pt>
                <c:pt idx="7734">
                  <c:v>-7.4164457030377997E-3</c:v>
                </c:pt>
                <c:pt idx="7735">
                  <c:v>-7.4124285050320999E-3</c:v>
                </c:pt>
                <c:pt idx="7736">
                  <c:v>-7.4084733392605299E-3</c:v>
                </c:pt>
                <c:pt idx="7737">
                  <c:v>-7.4045804762043902E-3</c:v>
                </c:pt>
                <c:pt idx="7738">
                  <c:v>-7.4007502065684301E-3</c:v>
                </c:pt>
                <c:pt idx="7739">
                  <c:v>-7.39698280361787E-3</c:v>
                </c:pt>
                <c:pt idx="7740">
                  <c:v>-7.3932784967836998E-3</c:v>
                </c:pt>
                <c:pt idx="7741">
                  <c:v>-7.3896375261784603E-3</c:v>
                </c:pt>
                <c:pt idx="7742">
                  <c:v>-7.3860601162035102E-3</c:v>
                </c:pt>
                <c:pt idx="7743">
                  <c:v>-7.3825465090871798E-3</c:v>
                </c:pt>
                <c:pt idx="7744">
                  <c:v>-7.3790968811204604E-3</c:v>
                </c:pt>
                <c:pt idx="7745">
                  <c:v>-7.3757114293996296E-3</c:v>
                </c:pt>
                <c:pt idx="7746">
                  <c:v>-7.3723903359582104E-3</c:v>
                </c:pt>
                <c:pt idx="7747">
                  <c:v>-7.3691337700482699E-3</c:v>
                </c:pt>
                <c:pt idx="7748">
                  <c:v>-7.3659418875760803E-3</c:v>
                </c:pt>
                <c:pt idx="7749">
                  <c:v>-7.3628148289557804E-3</c:v>
                </c:pt>
                <c:pt idx="7750">
                  <c:v>-7.3597527387850798E-3</c:v>
                </c:pt>
                <c:pt idx="7751">
                  <c:v>-7.3567557189345998E-3</c:v>
                </c:pt>
                <c:pt idx="7752">
                  <c:v>-7.3538238992475399E-3</c:v>
                </c:pt>
                <c:pt idx="7753">
                  <c:v>-7.3509573739666103E-3</c:v>
                </c:pt>
                <c:pt idx="7754">
                  <c:v>-7.3481562265954601E-3</c:v>
                </c:pt>
                <c:pt idx="7755">
                  <c:v>-7.3454205450954298E-3</c:v>
                </c:pt>
                <c:pt idx="7756">
                  <c:v>-7.3427503692348496E-3</c:v>
                </c:pt>
                <c:pt idx="7757">
                  <c:v>-7.3401457506864403E-3</c:v>
                </c:pt>
                <c:pt idx="7758">
                  <c:v>-7.3376067271475401E-3</c:v>
                </c:pt>
                <c:pt idx="7759">
                  <c:v>-7.3351333276923799E-3</c:v>
                </c:pt>
                <c:pt idx="7760">
                  <c:v>-7.3327255619155098E-3</c:v>
                </c:pt>
                <c:pt idx="7761">
                  <c:v>-7.3303834270999303E-3</c:v>
                </c:pt>
                <c:pt idx="7762">
                  <c:v>-7.3281069275538601E-3</c:v>
                </c:pt>
                <c:pt idx="7763">
                  <c:v>-7.3258960218876403E-3</c:v>
                </c:pt>
                <c:pt idx="7764">
                  <c:v>-7.3237506928963301E-3</c:v>
                </c:pt>
                <c:pt idx="7765">
                  <c:v>-7.3216709017548398E-3</c:v>
                </c:pt>
                <c:pt idx="7766">
                  <c:v>-7.3196565557595702E-3</c:v>
                </c:pt>
                <c:pt idx="7767">
                  <c:v>-7.3177075888537797E-3</c:v>
                </c:pt>
                <c:pt idx="7768">
                  <c:v>-7.3158239226365097E-3</c:v>
                </c:pt>
                <c:pt idx="7769">
                  <c:v>-7.3140054667733502E-3</c:v>
                </c:pt>
                <c:pt idx="7770">
                  <c:v>-7.3122520857616504E-3</c:v>
                </c:pt>
                <c:pt idx="7771">
                  <c:v>-7.3105636927399504E-3</c:v>
                </c:pt>
                <c:pt idx="7772">
                  <c:v>-7.3089401335599997E-3</c:v>
                </c:pt>
                <c:pt idx="7773">
                  <c:v>-7.30738130372481E-3</c:v>
                </c:pt>
                <c:pt idx="7774">
                  <c:v>-7.3058870565953999E-3</c:v>
                </c:pt>
                <c:pt idx="7775">
                  <c:v>-7.3044572062685104E-3</c:v>
                </c:pt>
                <c:pt idx="7776">
                  <c:v>-7.3030916049397401E-3</c:v>
                </c:pt>
                <c:pt idx="7777">
                  <c:v>-7.3017900354080002E-3</c:v>
                </c:pt>
                <c:pt idx="7778">
                  <c:v>-7.3005523068227999E-3</c:v>
                </c:pt>
                <c:pt idx="7779">
                  <c:v>-7.29937823106247E-3</c:v>
                </c:pt>
                <c:pt idx="7780">
                  <c:v>-7.2982675440646802E-3</c:v>
                </c:pt>
                <c:pt idx="7781">
                  <c:v>-7.2972200535898904E-3</c:v>
                </c:pt>
                <c:pt idx="7782">
                  <c:v>-7.2962355320120801E-3</c:v>
                </c:pt>
                <c:pt idx="7783">
                  <c:v>-7.2953137058088804E-3</c:v>
                </c:pt>
                <c:pt idx="7784">
                  <c:v>-7.2944543061434098E-3</c:v>
                </c:pt>
                <c:pt idx="7785">
                  <c:v>-7.29365708446344E-3</c:v>
                </c:pt>
                <c:pt idx="7786">
                  <c:v>-7.2929217583136202E-3</c:v>
                </c:pt>
                <c:pt idx="7787">
                  <c:v>-7.2922480219397602E-3</c:v>
                </c:pt>
                <c:pt idx="7788">
                  <c:v>-7.2916355855714996E-3</c:v>
                </c:pt>
                <c:pt idx="7789">
                  <c:v>-7.29108416718056E-3</c:v>
                </c:pt>
                <c:pt idx="7790">
                  <c:v>-7.2905934160139496E-3</c:v>
                </c:pt>
                <c:pt idx="7791">
                  <c:v>-7.2901629865914502E-3</c:v>
                </c:pt>
                <c:pt idx="7792">
                  <c:v>-7.2897926164138998E-3</c:v>
                </c:pt>
                <c:pt idx="7793">
                  <c:v>-7.2894819061488196E-3</c:v>
                </c:pt>
                <c:pt idx="7794">
                  <c:v>-7.2892305056046196E-3</c:v>
                </c:pt>
                <c:pt idx="7795">
                  <c:v>-7.2890380397095398E-3</c:v>
                </c:pt>
                <c:pt idx="7796">
                  <c:v>-7.2889041838281E-3</c:v>
                </c:pt>
                <c:pt idx="7797">
                  <c:v>-7.2888285259945403E-3</c:v>
                </c:pt>
                <c:pt idx="7798">
                  <c:v>-7.2888106692303401E-3</c:v>
                </c:pt>
                <c:pt idx="7799">
                  <c:v>-7.2888501929655796E-3</c:v>
                </c:pt>
                <c:pt idx="7800">
                  <c:v>-7.2889467334698102E-3</c:v>
                </c:pt>
                <c:pt idx="7801">
                  <c:v>-7.2890998740969704E-3</c:v>
                </c:pt>
                <c:pt idx="7802">
                  <c:v>-7.2893091804710104E-3</c:v>
                </c:pt>
                <c:pt idx="7803">
                  <c:v>-7.2895742434909297E-3</c:v>
                </c:pt>
                <c:pt idx="7804">
                  <c:v>-7.2898946421246303E-3</c:v>
                </c:pt>
                <c:pt idx="7805">
                  <c:v>-7.2902699140247303E-3</c:v>
                </c:pt>
                <c:pt idx="7806">
                  <c:v>-7.2906996118356597E-3</c:v>
                </c:pt>
                <c:pt idx="7807">
                  <c:v>-7.2911833001272899E-3</c:v>
                </c:pt>
                <c:pt idx="7808">
                  <c:v>-7.2917205356104802E-3</c:v>
                </c:pt>
                <c:pt idx="7809">
                  <c:v>-7.2923108076048499E-3</c:v>
                </c:pt>
                <c:pt idx="7810">
                  <c:v>-7.2929536549771797E-3</c:v>
                </c:pt>
                <c:pt idx="7811">
                  <c:v>-7.2936486138629299E-3</c:v>
                </c:pt>
                <c:pt idx="7812">
                  <c:v>-7.2943951696747503E-3</c:v>
                </c:pt>
                <c:pt idx="7813">
                  <c:v>-7.2951928812246001E-3</c:v>
                </c:pt>
                <c:pt idx="7814">
                  <c:v>-7.29604120751639E-3</c:v>
                </c:pt>
                <c:pt idx="7815">
                  <c:v>-7.29693966075188E-3</c:v>
                </c:pt>
                <c:pt idx="7816">
                  <c:v>-7.29788778306563E-3</c:v>
                </c:pt>
                <c:pt idx="7817">
                  <c:v>-7.2988850132368003E-3</c:v>
                </c:pt>
                <c:pt idx="7818">
                  <c:v>-7.29993086106882E-3</c:v>
                </c:pt>
                <c:pt idx="7819">
                  <c:v>-7.3010247996882997E-3</c:v>
                </c:pt>
                <c:pt idx="7820">
                  <c:v>-7.3021663450899598E-3</c:v>
                </c:pt>
                <c:pt idx="7821">
                  <c:v>-7.3033549837286599E-3</c:v>
                </c:pt>
                <c:pt idx="7822">
                  <c:v>-7.3045901137752502E-3</c:v>
                </c:pt>
                <c:pt idx="7823">
                  <c:v>-7.30587127106607E-3</c:v>
                </c:pt>
                <c:pt idx="7824">
                  <c:v>-7.30719787072293E-3</c:v>
                </c:pt>
                <c:pt idx="7825">
                  <c:v>-7.3085694293880798E-3</c:v>
                </c:pt>
                <c:pt idx="7826">
                  <c:v>-7.3099854024677897E-3</c:v>
                </c:pt>
                <c:pt idx="7827">
                  <c:v>-7.3114452442639699E-3</c:v>
                </c:pt>
                <c:pt idx="7828">
                  <c:v>-7.3129484009806104E-3</c:v>
                </c:pt>
                <c:pt idx="7829">
                  <c:v>-7.3144943608755E-3</c:v>
                </c:pt>
                <c:pt idx="7830">
                  <c:v>-7.3160825411856603E-3</c:v>
                </c:pt>
                <c:pt idx="7831">
                  <c:v>-7.3177124318757102E-3</c:v>
                </c:pt>
                <c:pt idx="7832">
                  <c:v>-7.3193834466487298E-3</c:v>
                </c:pt>
                <c:pt idx="7833">
                  <c:v>-7.3210950702081697E-3</c:v>
                </c:pt>
                <c:pt idx="7834">
                  <c:v>-7.3228467148294301E-3</c:v>
                </c:pt>
                <c:pt idx="7835">
                  <c:v>-7.3246378365937398E-3</c:v>
                </c:pt>
                <c:pt idx="7836">
                  <c:v>-7.3264678967760897E-3</c:v>
                </c:pt>
                <c:pt idx="7837">
                  <c:v>-7.3283363387814703E-3</c:v>
                </c:pt>
                <c:pt idx="7838">
                  <c:v>-7.3302426253526298E-3</c:v>
                </c:pt>
                <c:pt idx="7839">
                  <c:v>-7.3321862144938897E-3</c:v>
                </c:pt>
                <c:pt idx="7840">
                  <c:v>-7.3341665420136497E-3</c:v>
                </c:pt>
                <c:pt idx="7841">
                  <c:v>-7.3361830399108598E-3</c:v>
                </c:pt>
                <c:pt idx="7842">
                  <c:v>-7.33823519073281E-3</c:v>
                </c:pt>
                <c:pt idx="7843">
                  <c:v>-7.3403224448597999E-3</c:v>
                </c:pt>
                <c:pt idx="7844">
                  <c:v>-7.3424442268668604E-3</c:v>
                </c:pt>
                <c:pt idx="7845">
                  <c:v>-7.3446000157859201E-3</c:v>
                </c:pt>
                <c:pt idx="7846">
                  <c:v>-7.3467892561321002E-3</c:v>
                </c:pt>
                <c:pt idx="7847">
                  <c:v>-7.3490114055578797E-3</c:v>
                </c:pt>
                <c:pt idx="7848">
                  <c:v>-7.3512659600546704E-3</c:v>
                </c:pt>
                <c:pt idx="7849">
                  <c:v>-7.3535523738281596E-3</c:v>
                </c:pt>
                <c:pt idx="7850">
                  <c:v>-7.35587006671837E-3</c:v>
                </c:pt>
                <c:pt idx="7851">
                  <c:v>-7.3582185374016697E-3</c:v>
                </c:pt>
                <c:pt idx="7852">
                  <c:v>-7.36059725428351E-3</c:v>
                </c:pt>
                <c:pt idx="7853">
                  <c:v>-7.3630056914383603E-3</c:v>
                </c:pt>
                <c:pt idx="7854">
                  <c:v>-7.3654433219646999E-3</c:v>
                </c:pt>
                <c:pt idx="7855">
                  <c:v>-7.3679096435686903E-3</c:v>
                </c:pt>
                <c:pt idx="7856">
                  <c:v>-7.3704041095533001E-3</c:v>
                </c:pt>
                <c:pt idx="7857">
                  <c:v>-7.3729262437888998E-3</c:v>
                </c:pt>
                <c:pt idx="7858">
                  <c:v>-7.3754755239255404E-3</c:v>
                </c:pt>
                <c:pt idx="7859">
                  <c:v>-7.3780514099181498E-3</c:v>
                </c:pt>
                <c:pt idx="7860">
                  <c:v>-7.3806534555182698E-3</c:v>
                </c:pt>
                <c:pt idx="7861">
                  <c:v>-7.3832811264213996E-3</c:v>
                </c:pt>
                <c:pt idx="7862">
                  <c:v>-7.3859339283639299E-3</c:v>
                </c:pt>
                <c:pt idx="7863">
                  <c:v>-7.3886114087783304E-3</c:v>
                </c:pt>
                <c:pt idx="7864">
                  <c:v>-7.3913130677349297E-3</c:v>
                </c:pt>
                <c:pt idx="7865">
                  <c:v>-7.3940384465719898E-3</c:v>
                </c:pt>
                <c:pt idx="7866">
                  <c:v>-7.3967870685935902E-3</c:v>
                </c:pt>
                <c:pt idx="7867">
                  <c:v>-7.3995584474083297E-3</c:v>
                </c:pt>
                <c:pt idx="7868">
                  <c:v>-7.4023521241186902E-3</c:v>
                </c:pt>
                <c:pt idx="7869">
                  <c:v>-7.4051676274434503E-3</c:v>
                </c:pt>
                <c:pt idx="7870">
                  <c:v>-7.4080045053292604E-3</c:v>
                </c:pt>
                <c:pt idx="7871">
                  <c:v>-7.4108623280651998E-3</c:v>
                </c:pt>
                <c:pt idx="7872">
                  <c:v>-7.41374066545138E-3</c:v>
                </c:pt>
                <c:pt idx="7873">
                  <c:v>-7.4166390652838296E-3</c:v>
                </c:pt>
                <c:pt idx="7874">
                  <c:v>-7.4195571153115297E-3</c:v>
                </c:pt>
                <c:pt idx="7875">
                  <c:v>-7.4224943861029803E-3</c:v>
                </c:pt>
                <c:pt idx="7876">
                  <c:v>-7.4254504633992097E-3</c:v>
                </c:pt>
                <c:pt idx="7877">
                  <c:v>-7.4284249114371804E-3</c:v>
                </c:pt>
                <c:pt idx="7878">
                  <c:v>-7.4314173537373797E-3</c:v>
                </c:pt>
                <c:pt idx="7879">
                  <c:v>-7.4344273794612397E-3</c:v>
                </c:pt>
                <c:pt idx="7880">
                  <c:v>-7.4374546405238601E-3</c:v>
                </c:pt>
                <c:pt idx="7881">
                  <c:v>-7.4404986932870799E-3</c:v>
                </c:pt>
                <c:pt idx="7882">
                  <c:v>-7.4435591600467196E-3</c:v>
                </c:pt>
                <c:pt idx="7883">
                  <c:v>-7.4466357064419102E-3</c:v>
                </c:pt>
                <c:pt idx="7884">
                  <c:v>-7.4497279366456202E-3</c:v>
                </c:pt>
                <c:pt idx="7885">
                  <c:v>-7.4528354977735399E-3</c:v>
                </c:pt>
                <c:pt idx="7886">
                  <c:v>-7.4559580298941301E-3</c:v>
                </c:pt>
                <c:pt idx="7887">
                  <c:v>-7.4590951935887004E-3</c:v>
                </c:pt>
                <c:pt idx="7888">
                  <c:v>-7.4622466856303898E-3</c:v>
                </c:pt>
                <c:pt idx="7889">
                  <c:v>-7.4654121603581897E-3</c:v>
                </c:pt>
                <c:pt idx="7890">
                  <c:v>-7.4685912739298104E-3</c:v>
                </c:pt>
                <c:pt idx="7891">
                  <c:v>-7.4717837388882796E-3</c:v>
                </c:pt>
                <c:pt idx="7892">
                  <c:v>-7.4749892182124E-3</c:v>
                </c:pt>
                <c:pt idx="7893">
                  <c:v>-7.4782073950556303E-3</c:v>
                </c:pt>
                <c:pt idx="7894">
                  <c:v>-7.4814380046970197E-3</c:v>
                </c:pt>
                <c:pt idx="7895">
                  <c:v>-7.4846807010234004E-3</c:v>
                </c:pt>
                <c:pt idx="7896">
                  <c:v>-7.4879352301434401E-3</c:v>
                </c:pt>
                <c:pt idx="7897">
                  <c:v>-7.4912013001055501E-3</c:v>
                </c:pt>
                <c:pt idx="7898">
                  <c:v>-7.49447865741885E-3</c:v>
                </c:pt>
                <c:pt idx="7899">
                  <c:v>-7.4977670372731696E-3</c:v>
                </c:pt>
                <c:pt idx="7900">
                  <c:v>-7.5010661860228801E-3</c:v>
                </c:pt>
                <c:pt idx="7901">
                  <c:v>-7.5043758474066299E-3</c:v>
                </c:pt>
                <c:pt idx="7902">
                  <c:v>-7.5076957578131499E-3</c:v>
                </c:pt>
                <c:pt idx="7903">
                  <c:v>-7.5110257351487901E-3</c:v>
                </c:pt>
                <c:pt idx="7904">
                  <c:v>-7.5143654721976996E-3</c:v>
                </c:pt>
                <c:pt idx="7905">
                  <c:v>-7.5177147742707699E-3</c:v>
                </c:pt>
                <c:pt idx="7906">
                  <c:v>-7.52107346382575E-3</c:v>
                </c:pt>
                <c:pt idx="7907">
                  <c:v>-7.52444128900782E-3</c:v>
                </c:pt>
                <c:pt idx="7908">
                  <c:v>-7.5278180740655396E-3</c:v>
                </c:pt>
                <c:pt idx="7909">
                  <c:v>-7.5312035824070898E-3</c:v>
                </c:pt>
                <c:pt idx="7910">
                  <c:v>-7.5345976129257497E-3</c:v>
                </c:pt>
                <c:pt idx="7911">
                  <c:v>-7.5380000018772696E-3</c:v>
                </c:pt>
                <c:pt idx="7912">
                  <c:v>-7.5414105660257602E-3</c:v>
                </c:pt>
                <c:pt idx="7913">
                  <c:v>-7.5448291468491104E-3</c:v>
                </c:pt>
                <c:pt idx="7914">
                  <c:v>-7.5482555058660004E-3</c:v>
                </c:pt>
                <c:pt idx="7915">
                  <c:v>-7.5516895581689497E-3</c:v>
                </c:pt>
                <c:pt idx="7916">
                  <c:v>-7.5551311347137598E-3</c:v>
                </c:pt>
                <c:pt idx="7917">
                  <c:v>-7.5585800328432599E-3</c:v>
                </c:pt>
                <c:pt idx="7918">
                  <c:v>-7.5620361630915197E-3</c:v>
                </c:pt>
                <c:pt idx="7919">
                  <c:v>-7.5654993419804698E-3</c:v>
                </c:pt>
                <c:pt idx="7920">
                  <c:v>-7.5689694727072501E-3</c:v>
                </c:pt>
                <c:pt idx="7921">
                  <c:v>-7.57244638139957E-3</c:v>
                </c:pt>
                <c:pt idx="7922">
                  <c:v>-7.57592996318328E-3</c:v>
                </c:pt>
                <c:pt idx="7923">
                  <c:v>-7.5794200969410202E-3</c:v>
                </c:pt>
                <c:pt idx="7924">
                  <c:v>-7.5829166771376596E-3</c:v>
                </c:pt>
                <c:pt idx="7925">
                  <c:v>-7.5864195752429701E-3</c:v>
                </c:pt>
                <c:pt idx="7926">
                  <c:v>-7.589928697389E-3</c:v>
                </c:pt>
                <c:pt idx="7927">
                  <c:v>-7.5934439204362403E-3</c:v>
                </c:pt>
                <c:pt idx="7928">
                  <c:v>-7.5969651332513299E-3</c:v>
                </c:pt>
                <c:pt idx="7929">
                  <c:v>-7.6004922524559497E-3</c:v>
                </c:pt>
                <c:pt idx="7930">
                  <c:v>-7.6040252127126499E-3</c:v>
                </c:pt>
                <c:pt idx="7931">
                  <c:v>-7.6075638868769802E-3</c:v>
                </c:pt>
                <c:pt idx="7932">
                  <c:v>-7.6111082269694303E-3</c:v>
                </c:pt>
                <c:pt idx="7933">
                  <c:v>-7.6146581033459402E-3</c:v>
                </c:pt>
                <c:pt idx="7934">
                  <c:v>-7.6182134793606002E-3</c:v>
                </c:pt>
                <c:pt idx="7935">
                  <c:v>-7.6217742904954398E-3</c:v>
                </c:pt>
                <c:pt idx="7936">
                  <c:v>-7.6253404424930097E-3</c:v>
                </c:pt>
                <c:pt idx="7937">
                  <c:v>-7.6289118824207497E-3</c:v>
                </c:pt>
                <c:pt idx="7938">
                  <c:v>-7.6324885277273798E-3</c:v>
                </c:pt>
                <c:pt idx="7939">
                  <c:v>-7.6360703198465997E-3</c:v>
                </c:pt>
                <c:pt idx="7940">
                  <c:v>-7.6396572098679496E-3</c:v>
                </c:pt>
                <c:pt idx="7941">
                  <c:v>-7.6432491233844402E-3</c:v>
                </c:pt>
                <c:pt idx="7942">
                  <c:v>-7.6468460069441203E-3</c:v>
                </c:pt>
                <c:pt idx="7943">
                  <c:v>-7.6504478187336099E-3</c:v>
                </c:pt>
                <c:pt idx="7944">
                  <c:v>-7.6540544883229701E-3</c:v>
                </c:pt>
                <c:pt idx="7945">
                  <c:v>-7.6576659829115804E-3</c:v>
                </c:pt>
                <c:pt idx="7946">
                  <c:v>-7.6612822216595303E-3</c:v>
                </c:pt>
                <c:pt idx="7947">
                  <c:v>-7.6649031908394196E-3</c:v>
                </c:pt>
                <c:pt idx="7948">
                  <c:v>-7.6685288276172698E-3</c:v>
                </c:pt>
                <c:pt idx="7949">
                  <c:v>-7.6721590642199102E-3</c:v>
                </c:pt>
                <c:pt idx="7950">
                  <c:v>-7.6757938964045697E-3</c:v>
                </c:pt>
                <c:pt idx="7951">
                  <c:v>-7.6794332674986598E-3</c:v>
                </c:pt>
                <c:pt idx="7952">
                  <c:v>-7.6830771156130998E-3</c:v>
                </c:pt>
                <c:pt idx="7953">
                  <c:v>-7.6867253722638501E-3</c:v>
                </c:pt>
                <c:pt idx="7954">
                  <c:v>-7.6903780182928198E-3</c:v>
                </c:pt>
                <c:pt idx="7955">
                  <c:v>-7.69403501601489E-3</c:v>
                </c:pt>
                <c:pt idx="7956">
                  <c:v>-7.69769634559279E-3</c:v>
                </c:pt>
                <c:pt idx="7957">
                  <c:v>-7.7013619351106897E-3</c:v>
                </c:pt>
                <c:pt idx="7958">
                  <c:v>-7.7050317316199896E-3</c:v>
                </c:pt>
                <c:pt idx="7959">
                  <c:v>-7.70870570343196E-3</c:v>
                </c:pt>
                <c:pt idx="7960">
                  <c:v>-7.7123837887955998E-3</c:v>
                </c:pt>
                <c:pt idx="7961">
                  <c:v>-7.7160659421775099E-3</c:v>
                </c:pt>
                <c:pt idx="7962">
                  <c:v>-7.7197521512701404E-3</c:v>
                </c:pt>
                <c:pt idx="7963">
                  <c:v>-7.7234423525051402E-3</c:v>
                </c:pt>
                <c:pt idx="7964">
                  <c:v>-7.7271364579284902E-3</c:v>
                </c:pt>
                <c:pt idx="7965">
                  <c:v>-7.7308344269413397E-3</c:v>
                </c:pt>
                <c:pt idx="7966">
                  <c:v>-7.7345362079296901E-3</c:v>
                </c:pt>
                <c:pt idx="7967">
                  <c:v>-7.7382417508712999E-3</c:v>
                </c:pt>
                <c:pt idx="7968">
                  <c:v>-7.7419510040703998E-3</c:v>
                </c:pt>
                <c:pt idx="7969">
                  <c:v>-7.7456639191013799E-3</c:v>
                </c:pt>
                <c:pt idx="7970">
                  <c:v>-7.74938042360491E-3</c:v>
                </c:pt>
                <c:pt idx="7971">
                  <c:v>-7.7531004519064703E-3</c:v>
                </c:pt>
                <c:pt idx="7972">
                  <c:v>-7.7568239041241899E-3</c:v>
                </c:pt>
                <c:pt idx="7973">
                  <c:v>-7.7605507420674298E-3</c:v>
                </c:pt>
                <c:pt idx="7974">
                  <c:v>-7.7642808808734802E-3</c:v>
                </c:pt>
                <c:pt idx="7975">
                  <c:v>-7.7680142255187297E-3</c:v>
                </c:pt>
                <c:pt idx="7976">
                  <c:v>-7.7717507119300202E-3</c:v>
                </c:pt>
                <c:pt idx="7977">
                  <c:v>-7.77549030969432E-3</c:v>
                </c:pt>
                <c:pt idx="7978">
                  <c:v>-7.7792328654798402E-3</c:v>
                </c:pt>
                <c:pt idx="7979">
                  <c:v>-7.78297834088782E-3</c:v>
                </c:pt>
                <c:pt idx="7980">
                  <c:v>-7.7867266046114597E-3</c:v>
                </c:pt>
                <c:pt idx="7981">
                  <c:v>-7.7904775817223097E-3</c:v>
                </c:pt>
                <c:pt idx="7982">
                  <c:v>-7.7942311352023098E-3</c:v>
                </c:pt>
                <c:pt idx="7983">
                  <c:v>-7.7979871951635296E-3</c:v>
                </c:pt>
                <c:pt idx="7984">
                  <c:v>-7.8017456479585797E-3</c:v>
                </c:pt>
                <c:pt idx="7985">
                  <c:v>-7.8055063585619703E-3</c:v>
                </c:pt>
                <c:pt idx="7986">
                  <c:v>-7.8092692449410299E-3</c:v>
                </c:pt>
                <c:pt idx="7987">
                  <c:v>-7.8130341983963306E-3</c:v>
                </c:pt>
                <c:pt idx="7988">
                  <c:v>-7.8168010409436998E-3</c:v>
                </c:pt>
                <c:pt idx="7989">
                  <c:v>-7.8205696843951095E-3</c:v>
                </c:pt>
                <c:pt idx="7990">
                  <c:v>-7.8243400096641696E-3</c:v>
                </c:pt>
                <c:pt idx="7991">
                  <c:v>-7.8281118564930106E-3</c:v>
                </c:pt>
                <c:pt idx="7992">
                  <c:v>-7.8318851048728398E-3</c:v>
                </c:pt>
                <c:pt idx="7993">
                  <c:v>-7.8356595817079596E-3</c:v>
                </c:pt>
                <c:pt idx="7994">
                  <c:v>-7.8394351727880604E-3</c:v>
                </c:pt>
                <c:pt idx="7995">
                  <c:v>-7.8432116951653898E-3</c:v>
                </c:pt>
                <c:pt idx="7996">
                  <c:v>-7.8469890104692092E-3</c:v>
                </c:pt>
                <c:pt idx="7997">
                  <c:v>-7.8507669591851501E-3</c:v>
                </c:pt>
                <c:pt idx="7998">
                  <c:v>-7.8545453597637302E-3</c:v>
                </c:pt>
                <c:pt idx="7999">
                  <c:v>-7.8583240353360499E-3</c:v>
                </c:pt>
                <c:pt idx="8000">
                  <c:v>-7.8621028089948305E-3</c:v>
                </c:pt>
                <c:pt idx="8001">
                  <c:v>-7.8658815123323102E-3</c:v>
                </c:pt>
                <c:pt idx="8002">
                  <c:v>-7.8696599645191097E-3</c:v>
                </c:pt>
                <c:pt idx="8003">
                  <c:v>-7.8734379612394895E-3</c:v>
                </c:pt>
                <c:pt idx="8004">
                  <c:v>-7.8772152812190705E-3</c:v>
                </c:pt>
                <c:pt idx="8005">
                  <c:v>-7.8809917408628107E-3</c:v>
                </c:pt>
                <c:pt idx="8006">
                  <c:v>-7.8847671397038795E-3</c:v>
                </c:pt>
                <c:pt idx="8007">
                  <c:v>-7.88854125669846E-3</c:v>
                </c:pt>
                <c:pt idx="8008">
                  <c:v>-7.8923139128333694E-3</c:v>
                </c:pt>
                <c:pt idx="8009">
                  <c:v>-7.8960848374908695E-3</c:v>
                </c:pt>
                <c:pt idx="8010">
                  <c:v>-7.8998538394849504E-3</c:v>
                </c:pt>
                <c:pt idx="8011">
                  <c:v>-7.90362065353775E-3</c:v>
                </c:pt>
                <c:pt idx="8012">
                  <c:v>-7.9073850996202802E-3</c:v>
                </c:pt>
                <c:pt idx="8013">
                  <c:v>-7.9111469088242806E-3</c:v>
                </c:pt>
                <c:pt idx="8014">
                  <c:v>-7.9149058532861707E-3</c:v>
                </c:pt>
                <c:pt idx="8015">
                  <c:v>-7.9186616589987605E-3</c:v>
                </c:pt>
                <c:pt idx="8016">
                  <c:v>-7.9224140480829205E-3</c:v>
                </c:pt>
                <c:pt idx="8017">
                  <c:v>-7.9261628069989994E-3</c:v>
                </c:pt>
                <c:pt idx="8018">
                  <c:v>-7.9299076485912293E-3</c:v>
                </c:pt>
                <c:pt idx="8019">
                  <c:v>-7.9336483474572502E-3</c:v>
                </c:pt>
                <c:pt idx="8020">
                  <c:v>-7.9373846073017996E-3</c:v>
                </c:pt>
                <c:pt idx="8021">
                  <c:v>-7.9411161331721693E-3</c:v>
                </c:pt>
                <c:pt idx="8022">
                  <c:v>-7.9448426761169807E-3</c:v>
                </c:pt>
                <c:pt idx="8023">
                  <c:v>-7.9485639487875404E-3</c:v>
                </c:pt>
                <c:pt idx="8024">
                  <c:v>-7.95227965534211E-3</c:v>
                </c:pt>
                <c:pt idx="8025">
                  <c:v>-7.9559894901585597E-3</c:v>
                </c:pt>
                <c:pt idx="8026">
                  <c:v>-7.9596931917532594E-3</c:v>
                </c:pt>
                <c:pt idx="8027">
                  <c:v>-7.9633904482431395E-3</c:v>
                </c:pt>
                <c:pt idx="8028">
                  <c:v>-7.9670809765919302E-3</c:v>
                </c:pt>
                <c:pt idx="8029">
                  <c:v>-7.9707644489182203E-3</c:v>
                </c:pt>
                <c:pt idx="8030">
                  <c:v>-7.9744405757673099E-3</c:v>
                </c:pt>
                <c:pt idx="8031">
                  <c:v>-7.9781089988112102E-3</c:v>
                </c:pt>
                <c:pt idx="8032">
                  <c:v>-7.9817694457169908E-3</c:v>
                </c:pt>
                <c:pt idx="8033">
                  <c:v>-7.9854215891250798E-3</c:v>
                </c:pt>
                <c:pt idx="8034">
                  <c:v>-7.9890650975808705E-3</c:v>
                </c:pt>
                <c:pt idx="8035">
                  <c:v>-7.9926996609051195E-3</c:v>
                </c:pt>
                <c:pt idx="8036">
                  <c:v>-7.9963249335871407E-3</c:v>
                </c:pt>
                <c:pt idx="8037">
                  <c:v>-7.9999405529611201E-3</c:v>
                </c:pt>
                <c:pt idx="8038">
                  <c:v>-8.0035462426724692E-3</c:v>
                </c:pt>
                <c:pt idx="8039">
                  <c:v>-8.0071416631712199E-3</c:v>
                </c:pt>
                <c:pt idx="8040">
                  <c:v>-8.0107264489016495E-3</c:v>
                </c:pt>
                <c:pt idx="8041">
                  <c:v>-8.01430028642338E-3</c:v>
                </c:pt>
                <c:pt idx="8042">
                  <c:v>-8.0178627925982706E-3</c:v>
                </c:pt>
                <c:pt idx="8043">
                  <c:v>-8.0214136696520697E-3</c:v>
                </c:pt>
                <c:pt idx="8044">
                  <c:v>-8.0249525646544292E-3</c:v>
                </c:pt>
                <c:pt idx="8045">
                  <c:v>-8.0284791103374404E-3</c:v>
                </c:pt>
                <c:pt idx="8046">
                  <c:v>-8.0319929895038607E-3</c:v>
                </c:pt>
                <c:pt idx="8047">
                  <c:v>-8.0354938144719407E-3</c:v>
                </c:pt>
                <c:pt idx="8048">
                  <c:v>-8.0389812398722997E-3</c:v>
                </c:pt>
                <c:pt idx="8049">
                  <c:v>-8.0424548999336806E-3</c:v>
                </c:pt>
                <c:pt idx="8050">
                  <c:v>-8.0459144790058796E-3</c:v>
                </c:pt>
                <c:pt idx="8051">
                  <c:v>-8.0493595707101396E-3</c:v>
                </c:pt>
                <c:pt idx="8052">
                  <c:v>-8.0527898912771505E-3</c:v>
                </c:pt>
                <c:pt idx="8053">
                  <c:v>-8.0562050239997608E-3</c:v>
                </c:pt>
                <c:pt idx="8054">
                  <c:v>-8.0596046256850191E-3</c:v>
                </c:pt>
                <c:pt idx="8055">
                  <c:v>-8.0629883420033892E-3</c:v>
                </c:pt>
                <c:pt idx="8056">
                  <c:v>-8.0663558216693392E-3</c:v>
                </c:pt>
                <c:pt idx="8057">
                  <c:v>-8.0697067080039899E-3</c:v>
                </c:pt>
                <c:pt idx="8058">
                  <c:v>-8.07304064936459E-3</c:v>
                </c:pt>
                <c:pt idx="8059">
                  <c:v>-8.0763573328307692E-3</c:v>
                </c:pt>
                <c:pt idx="8060">
                  <c:v>-8.0796563613000309E-3</c:v>
                </c:pt>
                <c:pt idx="8061">
                  <c:v>-8.0829374049428693E-3</c:v>
                </c:pt>
                <c:pt idx="8062">
                  <c:v>-8.0862000728180207E-3</c:v>
                </c:pt>
                <c:pt idx="8063">
                  <c:v>-8.0894440301475107E-3</c:v>
                </c:pt>
                <c:pt idx="8064">
                  <c:v>-8.0926689442074005E-3</c:v>
                </c:pt>
                <c:pt idx="8065">
                  <c:v>-8.0958744600998205E-3</c:v>
                </c:pt>
                <c:pt idx="8066">
                  <c:v>-8.0990602321745001E-3</c:v>
                </c:pt>
                <c:pt idx="8067">
                  <c:v>-8.1022259172523602E-3</c:v>
                </c:pt>
                <c:pt idx="8068">
                  <c:v>-8.1053711462875603E-3</c:v>
                </c:pt>
                <c:pt idx="8069">
                  <c:v>-8.1084956326557406E-3</c:v>
                </c:pt>
                <c:pt idx="8070">
                  <c:v>-8.1115990011218202E-3</c:v>
                </c:pt>
                <c:pt idx="8071">
                  <c:v>-8.1146809397736001E-3</c:v>
                </c:pt>
                <c:pt idx="8072">
                  <c:v>-8.1177411436120991E-3</c:v>
                </c:pt>
                <c:pt idx="8073">
                  <c:v>-8.1207792171795207E-3</c:v>
                </c:pt>
                <c:pt idx="8074">
                  <c:v>-8.1237948936374507E-3</c:v>
                </c:pt>
                <c:pt idx="8075">
                  <c:v>-8.1267878152044403E-3</c:v>
                </c:pt>
                <c:pt idx="8076">
                  <c:v>-8.1297576737933801E-3</c:v>
                </c:pt>
                <c:pt idx="8077">
                  <c:v>-8.1327041716445902E-3</c:v>
                </c:pt>
                <c:pt idx="8078">
                  <c:v>-8.1356269772352597E-3</c:v>
                </c:pt>
                <c:pt idx="8079">
                  <c:v>-8.1385258100792508E-3</c:v>
                </c:pt>
                <c:pt idx="8080">
                  <c:v>-8.1414003654307707E-3</c:v>
                </c:pt>
                <c:pt idx="8081">
                  <c:v>-8.1442503603643794E-3</c:v>
                </c:pt>
                <c:pt idx="8082">
                  <c:v>-8.1470754821228002E-3</c:v>
                </c:pt>
                <c:pt idx="8083">
                  <c:v>-8.1498754424441707E-3</c:v>
                </c:pt>
                <c:pt idx="8084">
                  <c:v>-8.1526499801607005E-3</c:v>
                </c:pt>
                <c:pt idx="8085">
                  <c:v>-8.1553988151808199E-3</c:v>
                </c:pt>
                <c:pt idx="8086">
                  <c:v>-8.1581216322662194E-3</c:v>
                </c:pt>
                <c:pt idx="8087">
                  <c:v>-8.1608182134791096E-3</c:v>
                </c:pt>
                <c:pt idx="8088">
                  <c:v>-8.1634882692170306E-3</c:v>
                </c:pt>
                <c:pt idx="8089">
                  <c:v>-8.1661315362508997E-3</c:v>
                </c:pt>
                <c:pt idx="8090">
                  <c:v>-8.1687478062654802E-3</c:v>
                </c:pt>
                <c:pt idx="8091">
                  <c:v>-8.1713368033251108E-3</c:v>
                </c:pt>
                <c:pt idx="8092">
                  <c:v>-8.1738983255708903E-3</c:v>
                </c:pt>
                <c:pt idx="8093">
                  <c:v>-8.1764321507730407E-3</c:v>
                </c:pt>
                <c:pt idx="8094">
                  <c:v>-8.1789380512349904E-3</c:v>
                </c:pt>
                <c:pt idx="8095">
                  <c:v>-8.1814157770603996E-3</c:v>
                </c:pt>
                <c:pt idx="8096">
                  <c:v>-8.1838651594854598E-3</c:v>
                </c:pt>
                <c:pt idx="8097">
                  <c:v>-8.1862859462856607E-3</c:v>
                </c:pt>
                <c:pt idx="8098">
                  <c:v>-8.1886780089332704E-3</c:v>
                </c:pt>
                <c:pt idx="8099">
                  <c:v>-8.1910411334217594E-3</c:v>
                </c:pt>
                <c:pt idx="8100">
                  <c:v>-8.1933751252429299E-3</c:v>
                </c:pt>
                <c:pt idx="8101">
                  <c:v>-8.1956797750029793E-3</c:v>
                </c:pt>
                <c:pt idx="8102">
                  <c:v>-8.1979549850803891E-3</c:v>
                </c:pt>
                <c:pt idx="8103">
                  <c:v>-8.2002005610984103E-3</c:v>
                </c:pt>
                <c:pt idx="8104">
                  <c:v>-8.20241640491161E-3</c:v>
                </c:pt>
                <c:pt idx="8105">
                  <c:v>-8.2046023465701893E-3</c:v>
                </c:pt>
                <c:pt idx="8106">
                  <c:v>-8.2067582346481999E-3</c:v>
                </c:pt>
                <c:pt idx="8107">
                  <c:v>-8.20888399749275E-3</c:v>
                </c:pt>
                <c:pt idx="8108">
                  <c:v>-8.2109795120884899E-3</c:v>
                </c:pt>
                <c:pt idx="8109">
                  <c:v>-8.2130446244846004E-3</c:v>
                </c:pt>
                <c:pt idx="8110">
                  <c:v>-8.2150792806708808E-3</c:v>
                </c:pt>
                <c:pt idx="8111">
                  <c:v>-8.2170834042494603E-3</c:v>
                </c:pt>
                <c:pt idx="8112">
                  <c:v>-8.2190568657954308E-3</c:v>
                </c:pt>
                <c:pt idx="8113">
                  <c:v>-8.2209996379361706E-3</c:v>
                </c:pt>
                <c:pt idx="8114">
                  <c:v>-8.2229116257564999E-3</c:v>
                </c:pt>
                <c:pt idx="8115">
                  <c:v>-8.2247928194797201E-3</c:v>
                </c:pt>
                <c:pt idx="8116">
                  <c:v>-8.2266431540040895E-3</c:v>
                </c:pt>
                <c:pt idx="8117">
                  <c:v>-8.2284626163330703E-3</c:v>
                </c:pt>
                <c:pt idx="8118">
                  <c:v>-8.2302511804904499E-3</c:v>
                </c:pt>
                <c:pt idx="8119">
                  <c:v>-8.2320088476001193E-3</c:v>
                </c:pt>
                <c:pt idx="8120">
                  <c:v>-8.2337355913238604E-3</c:v>
                </c:pt>
                <c:pt idx="8121">
                  <c:v>-8.2354314514348995E-3</c:v>
                </c:pt>
                <c:pt idx="8122">
                  <c:v>-8.2370964096819994E-3</c:v>
                </c:pt>
                <c:pt idx="8123">
                  <c:v>-8.2387304990221202E-3</c:v>
                </c:pt>
                <c:pt idx="8124">
                  <c:v>-8.2403337630899392E-3</c:v>
                </c:pt>
                <c:pt idx="8125">
                  <c:v>-8.2419062395361307E-3</c:v>
                </c:pt>
                <c:pt idx="8126">
                  <c:v>-8.2434479827148705E-3</c:v>
                </c:pt>
                <c:pt idx="8127">
                  <c:v>-8.2449591027763496E-3</c:v>
                </c:pt>
                <c:pt idx="8128">
                  <c:v>-8.2464396317995202E-3</c:v>
                </c:pt>
                <c:pt idx="8129">
                  <c:v>-8.2478896693238303E-3</c:v>
                </c:pt>
                <c:pt idx="8130">
                  <c:v>-8.2493093217676696E-3</c:v>
                </c:pt>
                <c:pt idx="8131">
                  <c:v>-8.2506986883350304E-3</c:v>
                </c:pt>
                <c:pt idx="8132">
                  <c:v>-8.2520578660483703E-3</c:v>
                </c:pt>
                <c:pt idx="8133">
                  <c:v>-8.2533870176109293E-3</c:v>
                </c:pt>
                <c:pt idx="8134">
                  <c:v>-8.2546862784020104E-3</c:v>
                </c:pt>
                <c:pt idx="8135">
                  <c:v>-8.2559557964635797E-3</c:v>
                </c:pt>
                <c:pt idx="8136">
                  <c:v>-8.2571957555217894E-3</c:v>
                </c:pt>
                <c:pt idx="8137">
                  <c:v>-8.2584062931316902E-3</c:v>
                </c:pt>
                <c:pt idx="8138">
                  <c:v>-8.2595876056416103E-3</c:v>
                </c:pt>
                <c:pt idx="8139">
                  <c:v>-8.2607398677862903E-3</c:v>
                </c:pt>
                <c:pt idx="8140">
                  <c:v>-8.2618632849970793E-3</c:v>
                </c:pt>
                <c:pt idx="8141">
                  <c:v>-8.2629580824474195E-3</c:v>
                </c:pt>
                <c:pt idx="8142">
                  <c:v>-8.2640244698492099E-3</c:v>
                </c:pt>
                <c:pt idx="8143">
                  <c:v>-8.2650626774273105E-3</c:v>
                </c:pt>
                <c:pt idx="8144">
                  <c:v>-8.2660729517723807E-3</c:v>
                </c:pt>
                <c:pt idx="8145">
                  <c:v>-8.2670555577122103E-3</c:v>
                </c:pt>
                <c:pt idx="8146">
                  <c:v>-8.2680107575527195E-3</c:v>
                </c:pt>
                <c:pt idx="8147">
                  <c:v>-8.2689388206807699E-3</c:v>
                </c:pt>
                <c:pt idx="8148">
                  <c:v>-8.2698400435901893E-3</c:v>
                </c:pt>
                <c:pt idx="8149">
                  <c:v>-8.2707146947833595E-3</c:v>
                </c:pt>
                <c:pt idx="8150">
                  <c:v>-8.2715631127119604E-3</c:v>
                </c:pt>
                <c:pt idx="8151">
                  <c:v>-8.2723855789138007E-3</c:v>
                </c:pt>
                <c:pt idx="8152">
                  <c:v>-8.2731824450348705E-3</c:v>
                </c:pt>
                <c:pt idx="8153">
                  <c:v>-8.2739539972658694E-3</c:v>
                </c:pt>
                <c:pt idx="8154">
                  <c:v>-8.2747006054664698E-3</c:v>
                </c:pt>
                <c:pt idx="8155">
                  <c:v>-8.2754226348727596E-3</c:v>
                </c:pt>
                <c:pt idx="8156">
                  <c:v>-8.2761204223116697E-3</c:v>
                </c:pt>
                <c:pt idx="8157">
                  <c:v>-8.2767943408384101E-3</c:v>
                </c:pt>
                <c:pt idx="8158">
                  <c:v>-8.2774447789658295E-3</c:v>
                </c:pt>
                <c:pt idx="8159">
                  <c:v>-8.2780721352637508E-3</c:v>
                </c:pt>
                <c:pt idx="8160">
                  <c:v>-8.2786768071970804E-3</c:v>
                </c:pt>
                <c:pt idx="8161">
                  <c:v>-8.2792591879226902E-3</c:v>
                </c:pt>
                <c:pt idx="8162">
                  <c:v>-8.2798196939029896E-3</c:v>
                </c:pt>
                <c:pt idx="8163">
                  <c:v>-8.2803587418673105E-3</c:v>
                </c:pt>
                <c:pt idx="8164">
                  <c:v>-8.2808767906533097E-3</c:v>
                </c:pt>
                <c:pt idx="8165">
                  <c:v>-8.2813742652881293E-3</c:v>
                </c:pt>
                <c:pt idx="8166">
                  <c:v>-8.2818516246214308E-3</c:v>
                </c:pt>
                <c:pt idx="8167">
                  <c:v>-8.2823093025422307E-3</c:v>
                </c:pt>
                <c:pt idx="8168">
                  <c:v>-8.2827477859750906E-3</c:v>
                </c:pt>
                <c:pt idx="8169">
                  <c:v>-8.2831675430110607E-3</c:v>
                </c:pt>
                <c:pt idx="8170">
                  <c:v>-8.2835690513145491E-3</c:v>
                </c:pt>
                <c:pt idx="8171">
                  <c:v>-8.2839528093839893E-3</c:v>
                </c:pt>
                <c:pt idx="8172">
                  <c:v>-8.2843192925423793E-3</c:v>
                </c:pt>
                <c:pt idx="8173">
                  <c:v>-8.2846690289834803E-3</c:v>
                </c:pt>
                <c:pt idx="8174">
                  <c:v>-8.28500255301216E-3</c:v>
                </c:pt>
                <c:pt idx="8175">
                  <c:v>-8.2853203751508606E-3</c:v>
                </c:pt>
                <c:pt idx="8176">
                  <c:v>-8.2856230004628006E-3</c:v>
                </c:pt>
                <c:pt idx="8177">
                  <c:v>-8.2859109490876007E-3</c:v>
                </c:pt>
                <c:pt idx="8178">
                  <c:v>-8.2861847945406193E-3</c:v>
                </c:pt>
                <c:pt idx="8179">
                  <c:v>-8.28644506087837E-3</c:v>
                </c:pt>
                <c:pt idx="8180">
                  <c:v>-8.2866923138801406E-3</c:v>
                </c:pt>
                <c:pt idx="8181">
                  <c:v>-8.2869271036438898E-3</c:v>
                </c:pt>
                <c:pt idx="8182">
                  <c:v>-8.2871499875460403E-3</c:v>
                </c:pt>
                <c:pt idx="8183">
                  <c:v>-8.2873615095764002E-3</c:v>
                </c:pt>
                <c:pt idx="8184">
                  <c:v>-8.2875622676281107E-3</c:v>
                </c:pt>
                <c:pt idx="8185">
                  <c:v>-8.2877528411302998E-3</c:v>
                </c:pt>
                <c:pt idx="8186">
                  <c:v>-8.2879338004223108E-3</c:v>
                </c:pt>
                <c:pt idx="8187">
                  <c:v>-8.2881057834469293E-3</c:v>
                </c:pt>
                <c:pt idx="8188">
                  <c:v>-8.2882693181709505E-3</c:v>
                </c:pt>
                <c:pt idx="8189">
                  <c:v>-8.2884250181840206E-3</c:v>
                </c:pt>
                <c:pt idx="8190">
                  <c:v>-8.2885735295471098E-3</c:v>
                </c:pt>
                <c:pt idx="8191">
                  <c:v>-8.2887154107981302E-3</c:v>
                </c:pt>
                <c:pt idx="8192">
                  <c:v>-8.2888512576562799E-3</c:v>
                </c:pt>
                <c:pt idx="8193">
                  <c:v>-8.2889817237342799E-3</c:v>
                </c:pt>
                <c:pt idx="8194">
                  <c:v>-8.2891073795040397E-3</c:v>
                </c:pt>
                <c:pt idx="8195">
                  <c:v>-8.2892288866544695E-3</c:v>
                </c:pt>
                <c:pt idx="8196">
                  <c:v>-8.2893468434855292E-3</c:v>
                </c:pt>
                <c:pt idx="8197">
                  <c:v>-8.2894618621468796E-3</c:v>
                </c:pt>
                <c:pt idx="8198">
                  <c:v>-8.2895746235721393E-3</c:v>
                </c:pt>
                <c:pt idx="8199">
                  <c:v>-8.2896857277843395E-3</c:v>
                </c:pt>
                <c:pt idx="8200">
                  <c:v>-8.2897957981268207E-3</c:v>
                </c:pt>
                <c:pt idx="8201">
                  <c:v>-8.2899054773056292E-3</c:v>
                </c:pt>
                <c:pt idx="8202">
                  <c:v>-8.2900153983772699E-3</c:v>
                </c:pt>
                <c:pt idx="8203">
                  <c:v>-8.2901262002265507E-3</c:v>
                </c:pt>
                <c:pt idx="8204">
                  <c:v>-8.2902385135225597E-3</c:v>
                </c:pt>
                <c:pt idx="8205">
                  <c:v>-8.2903529720238199E-3</c:v>
                </c:pt>
                <c:pt idx="8206">
                  <c:v>-8.2904702056064497E-3</c:v>
                </c:pt>
                <c:pt idx="8207">
                  <c:v>-8.2905908726886406E-3</c:v>
                </c:pt>
                <c:pt idx="8208">
                  <c:v>-8.2907156046943403E-3</c:v>
                </c:pt>
                <c:pt idx="8209">
                  <c:v>-8.2908450454112596E-3</c:v>
                </c:pt>
                <c:pt idx="8210">
                  <c:v>-8.2909798319718599E-3</c:v>
                </c:pt>
                <c:pt idx="8211">
                  <c:v>-8.2911205872928592E-3</c:v>
                </c:pt>
                <c:pt idx="8212">
                  <c:v>-8.2912679697246198E-3</c:v>
                </c:pt>
                <c:pt idx="8213">
                  <c:v>-8.2914226126158397E-3</c:v>
                </c:pt>
                <c:pt idx="8214">
                  <c:v>-8.2915851657828603E-3</c:v>
                </c:pt>
                <c:pt idx="8215">
                  <c:v>-8.2917562092227597E-3</c:v>
                </c:pt>
                <c:pt idx="8216">
                  <c:v>-8.2919364372273999E-3</c:v>
                </c:pt>
                <c:pt idx="8217">
                  <c:v>-8.2921264478407995E-3</c:v>
                </c:pt>
                <c:pt idx="8218">
                  <c:v>-8.2923269028587297E-3</c:v>
                </c:pt>
                <c:pt idx="8219">
                  <c:v>-8.2925383873491704E-3</c:v>
                </c:pt>
                <c:pt idx="8220">
                  <c:v>-8.29276155252953E-3</c:v>
                </c:pt>
                <c:pt idx="8221">
                  <c:v>-8.2929970280200896E-3</c:v>
                </c:pt>
                <c:pt idx="8222">
                  <c:v>-8.2932454154579505E-3</c:v>
                </c:pt>
                <c:pt idx="8223">
                  <c:v>-8.2935073499472399E-3</c:v>
                </c:pt>
                <c:pt idx="8224">
                  <c:v>-8.2937834238629802E-3</c:v>
                </c:pt>
                <c:pt idx="8225">
                  <c:v>-8.2940742618922893E-3</c:v>
                </c:pt>
                <c:pt idx="8226">
                  <c:v>-8.2943804421204397E-3</c:v>
                </c:pt>
                <c:pt idx="8227">
                  <c:v>-8.2947025777735297E-3</c:v>
                </c:pt>
                <c:pt idx="8228">
                  <c:v>-8.2950412588916594E-3</c:v>
                </c:pt>
                <c:pt idx="8229">
                  <c:v>-8.2953970978876905E-3</c:v>
                </c:pt>
                <c:pt idx="8230">
                  <c:v>-8.2957707273552794E-3</c:v>
                </c:pt>
                <c:pt idx="8231">
                  <c:v>-8.2961626681490701E-3</c:v>
                </c:pt>
                <c:pt idx="8232">
                  <c:v>-8.2965735354838602E-3</c:v>
                </c:pt>
                <c:pt idx="8233">
                  <c:v>-8.2970039114638704E-3</c:v>
                </c:pt>
                <c:pt idx="8234">
                  <c:v>-8.2974543309562096E-3</c:v>
                </c:pt>
                <c:pt idx="8235">
                  <c:v>-8.2979253875025503E-3</c:v>
                </c:pt>
                <c:pt idx="8236">
                  <c:v>-8.2984176200268604E-3</c:v>
                </c:pt>
                <c:pt idx="8237">
                  <c:v>-8.2989316172792198E-3</c:v>
                </c:pt>
                <c:pt idx="8238">
                  <c:v>-8.2994679250893398E-3</c:v>
                </c:pt>
                <c:pt idx="8239">
                  <c:v>-8.30002705088413E-3</c:v>
                </c:pt>
                <c:pt idx="8240">
                  <c:v>-8.3006095418595594E-3</c:v>
                </c:pt>
                <c:pt idx="8241">
                  <c:v>-8.3012159326257794E-3</c:v>
                </c:pt>
                <c:pt idx="8242">
                  <c:v>-8.3018467377769401E-3</c:v>
                </c:pt>
                <c:pt idx="8243">
                  <c:v>-8.3025024908179E-3</c:v>
                </c:pt>
                <c:pt idx="8244">
                  <c:v>-8.3031837462069404E-3</c:v>
                </c:pt>
                <c:pt idx="8245">
                  <c:v>-8.3038909668953897E-3</c:v>
                </c:pt>
                <c:pt idx="8246">
                  <c:v>-8.3046246417829393E-3</c:v>
                </c:pt>
                <c:pt idx="8247">
                  <c:v>-8.30538527711722E-3</c:v>
                </c:pt>
                <c:pt idx="8248">
                  <c:v>-8.3061733555550906E-3</c:v>
                </c:pt>
                <c:pt idx="8249">
                  <c:v>-8.3069893294541904E-3</c:v>
                </c:pt>
                <c:pt idx="8250">
                  <c:v>-8.3078336916828296E-3</c:v>
                </c:pt>
                <c:pt idx="8251">
                  <c:v>-8.3087069458944104E-3</c:v>
                </c:pt>
                <c:pt idx="8252">
                  <c:v>-8.3096095115550196E-3</c:v>
                </c:pt>
                <c:pt idx="8253">
                  <c:v>-8.3105417920839707E-3</c:v>
                </c:pt>
                <c:pt idx="8254">
                  <c:v>-8.3115042710134798E-3</c:v>
                </c:pt>
                <c:pt idx="8255">
                  <c:v>-8.3124973796515692E-3</c:v>
                </c:pt>
                <c:pt idx="8256">
                  <c:v>-8.3135215343376808E-3</c:v>
                </c:pt>
                <c:pt idx="8257">
                  <c:v>-8.3145771329480502E-3</c:v>
                </c:pt>
                <c:pt idx="8258">
                  <c:v>-8.3156646206666695E-3</c:v>
                </c:pt>
                <c:pt idx="8259">
                  <c:v>-8.3167843679935599E-3</c:v>
                </c:pt>
                <c:pt idx="8260">
                  <c:v>-8.3179367623398403E-3</c:v>
                </c:pt>
                <c:pt idx="8261">
                  <c:v>-8.3191222077863593E-3</c:v>
                </c:pt>
                <c:pt idx="8262">
                  <c:v>-8.3203410724694005E-3</c:v>
                </c:pt>
                <c:pt idx="8263">
                  <c:v>-8.3215937212235292E-3</c:v>
                </c:pt>
                <c:pt idx="8264">
                  <c:v>-8.3228804980620096E-3</c:v>
                </c:pt>
                <c:pt idx="8265">
                  <c:v>-8.3242017742839406E-3</c:v>
                </c:pt>
                <c:pt idx="8266">
                  <c:v>-8.3255578814446594E-3</c:v>
                </c:pt>
                <c:pt idx="8267">
                  <c:v>-8.3269491536522404E-3</c:v>
                </c:pt>
                <c:pt idx="8268">
                  <c:v>-8.3283759205455502E-3</c:v>
                </c:pt>
                <c:pt idx="8269">
                  <c:v>-8.3298384856591301E-3</c:v>
                </c:pt>
                <c:pt idx="8270">
                  <c:v>-8.3313371581960598E-3</c:v>
                </c:pt>
                <c:pt idx="8271">
                  <c:v>-8.3328722206815493E-3</c:v>
                </c:pt>
                <c:pt idx="8272">
                  <c:v>-8.3344439636514993E-3</c:v>
                </c:pt>
                <c:pt idx="8273">
                  <c:v>-8.3360527115538402E-3</c:v>
                </c:pt>
                <c:pt idx="8274">
                  <c:v>-8.3376986780730206E-3</c:v>
                </c:pt>
                <c:pt idx="8275">
                  <c:v>-8.33938215261785E-3</c:v>
                </c:pt>
                <c:pt idx="8276">
                  <c:v>-8.3411033699607399E-3</c:v>
                </c:pt>
                <c:pt idx="8277">
                  <c:v>-8.3428625821596498E-3</c:v>
                </c:pt>
                <c:pt idx="8278">
                  <c:v>-8.3446600555068997E-3</c:v>
                </c:pt>
                <c:pt idx="8279">
                  <c:v>-8.3464959593983392E-3</c:v>
                </c:pt>
                <c:pt idx="8280">
                  <c:v>-8.3483705600215698E-3</c:v>
                </c:pt>
                <c:pt idx="8281">
                  <c:v>-8.3502840643002296E-3</c:v>
                </c:pt>
                <c:pt idx="8282">
                  <c:v>-8.3522366691497693E-3</c:v>
                </c:pt>
                <c:pt idx="8283">
                  <c:v>-8.3542285796044495E-3</c:v>
                </c:pt>
                <c:pt idx="8284">
                  <c:v>-8.3562599616345094E-3</c:v>
                </c:pt>
                <c:pt idx="8285">
                  <c:v>-8.3583309833658408E-3</c:v>
                </c:pt>
                <c:pt idx="8286">
                  <c:v>-8.3604418482463496E-3</c:v>
                </c:pt>
                <c:pt idx="8287">
                  <c:v>-8.3625926772170397E-3</c:v>
                </c:pt>
                <c:pt idx="8288">
                  <c:v>-8.3647836186594299E-3</c:v>
                </c:pt>
                <c:pt idx="8289">
                  <c:v>-8.3670148627929802E-3</c:v>
                </c:pt>
                <c:pt idx="8290">
                  <c:v>-8.3692865024533498E-3</c:v>
                </c:pt>
                <c:pt idx="8291">
                  <c:v>-8.3715986925852592E-3</c:v>
                </c:pt>
                <c:pt idx="8292">
                  <c:v>-8.3739515054030399E-3</c:v>
                </c:pt>
                <c:pt idx="8293">
                  <c:v>-8.3763450775421293E-3</c:v>
                </c:pt>
                <c:pt idx="8294">
                  <c:v>-8.3787795103617696E-3</c:v>
                </c:pt>
                <c:pt idx="8295">
                  <c:v>-8.3812548977763805E-3</c:v>
                </c:pt>
                <c:pt idx="8296">
                  <c:v>-8.3837713264466093E-3</c:v>
                </c:pt>
                <c:pt idx="8297">
                  <c:v>-8.3863288750889997E-3</c:v>
                </c:pt>
                <c:pt idx="8298">
                  <c:v>-8.3889276224959602E-3</c:v>
                </c:pt>
                <c:pt idx="8299">
                  <c:v>-8.3915676223866205E-3</c:v>
                </c:pt>
                <c:pt idx="8300">
                  <c:v>-8.3942489059653999E-3</c:v>
                </c:pt>
                <c:pt idx="8301">
                  <c:v>-8.3969715806323803E-3</c:v>
                </c:pt>
                <c:pt idx="8302">
                  <c:v>-8.3997356435809196E-3</c:v>
                </c:pt>
                <c:pt idx="8303">
                  <c:v>-8.4025411662191907E-3</c:v>
                </c:pt>
                <c:pt idx="8304">
                  <c:v>-8.4053881478138495E-3</c:v>
                </c:pt>
                <c:pt idx="8305">
                  <c:v>-8.4082766023556299E-3</c:v>
                </c:pt>
                <c:pt idx="8306">
                  <c:v>-8.4112065583155492E-3</c:v>
                </c:pt>
                <c:pt idx="8307">
                  <c:v>-8.4141780217329206E-3</c:v>
                </c:pt>
                <c:pt idx="8308">
                  <c:v>-8.4171910169993404E-3</c:v>
                </c:pt>
                <c:pt idx="8309">
                  <c:v>-8.4202455056911103E-3</c:v>
                </c:pt>
                <c:pt idx="8310">
                  <c:v>-8.4233414808479005E-3</c:v>
                </c:pt>
                <c:pt idx="8311">
                  <c:v>-8.42647893075491E-3</c:v>
                </c:pt>
                <c:pt idx="8312">
                  <c:v>-8.42965779766096E-3</c:v>
                </c:pt>
                <c:pt idx="8313">
                  <c:v>-8.4328780920044592E-3</c:v>
                </c:pt>
                <c:pt idx="8314">
                  <c:v>-8.4361397625581092E-3</c:v>
                </c:pt>
                <c:pt idx="8315">
                  <c:v>-8.4394427901019493E-3</c:v>
                </c:pt>
                <c:pt idx="8316">
                  <c:v>-8.4427871233699395E-3</c:v>
                </c:pt>
                <c:pt idx="8317">
                  <c:v>-8.4461726809081893E-3</c:v>
                </c:pt>
                <c:pt idx="8318">
                  <c:v>-8.4495994131099702E-3</c:v>
                </c:pt>
                <c:pt idx="8319">
                  <c:v>-8.4530672741105692E-3</c:v>
                </c:pt>
                <c:pt idx="8320">
                  <c:v>-8.4565761772869494E-3</c:v>
                </c:pt>
                <c:pt idx="8321">
                  <c:v>-8.4601260605457907E-3</c:v>
                </c:pt>
                <c:pt idx="8322">
                  <c:v>-8.4637168566282107E-3</c:v>
                </c:pt>
                <c:pt idx="8323">
                  <c:v>-8.4673484669870302E-3</c:v>
                </c:pt>
                <c:pt idx="8324">
                  <c:v>-8.4710208221413803E-3</c:v>
                </c:pt>
                <c:pt idx="8325">
                  <c:v>-8.4747338004574103E-3</c:v>
                </c:pt>
                <c:pt idx="8326">
                  <c:v>-8.4784873584576297E-3</c:v>
                </c:pt>
                <c:pt idx="8327">
                  <c:v>-8.4822813773468703E-3</c:v>
                </c:pt>
                <c:pt idx="8328">
                  <c:v>-8.4861157536612903E-3</c:v>
                </c:pt>
                <c:pt idx="8329">
                  <c:v>-8.4899903752452995E-3</c:v>
                </c:pt>
                <c:pt idx="8330">
                  <c:v>-8.4939051360333907E-3</c:v>
                </c:pt>
                <c:pt idx="8331">
                  <c:v>-8.4978598951341404E-3</c:v>
                </c:pt>
                <c:pt idx="8332">
                  <c:v>-8.5018545754877595E-3</c:v>
                </c:pt>
                <c:pt idx="8333">
                  <c:v>-8.5058890653473603E-3</c:v>
                </c:pt>
                <c:pt idx="8334">
                  <c:v>-8.5099632226748306E-3</c:v>
                </c:pt>
                <c:pt idx="8335">
                  <c:v>-8.5140769115663699E-3</c:v>
                </c:pt>
                <c:pt idx="8336">
                  <c:v>-8.5182300384832599E-3</c:v>
                </c:pt>
                <c:pt idx="8337">
                  <c:v>-8.52242243736933E-3</c:v>
                </c:pt>
                <c:pt idx="8338">
                  <c:v>-8.5266540163190692E-3</c:v>
                </c:pt>
                <c:pt idx="8339">
                  <c:v>-8.5309245871265198E-3</c:v>
                </c:pt>
                <c:pt idx="8340">
                  <c:v>-8.5352340612480197E-3</c:v>
                </c:pt>
                <c:pt idx="8341">
                  <c:v>-8.5395822775402499E-3</c:v>
                </c:pt>
                <c:pt idx="8342">
                  <c:v>-8.5439690854396504E-3</c:v>
                </c:pt>
                <c:pt idx="8343">
                  <c:v>-8.5483944009399696E-3</c:v>
                </c:pt>
                <c:pt idx="8344">
                  <c:v>-8.5528580203560797E-3</c:v>
                </c:pt>
                <c:pt idx="8345">
                  <c:v>-8.5573598229933493E-3</c:v>
                </c:pt>
                <c:pt idx="8346">
                  <c:v>-8.5618996594181603E-3</c:v>
                </c:pt>
                <c:pt idx="8347">
                  <c:v>-8.5664773858710099E-3</c:v>
                </c:pt>
                <c:pt idx="8348">
                  <c:v>-8.5710928521204807E-3</c:v>
                </c:pt>
                <c:pt idx="8349">
                  <c:v>-8.5757459389040197E-3</c:v>
                </c:pt>
                <c:pt idx="8350">
                  <c:v>-8.5804364589887293E-3</c:v>
                </c:pt>
                <c:pt idx="8351">
                  <c:v>-8.5851642695229796E-3</c:v>
                </c:pt>
                <c:pt idx="8352">
                  <c:v>-8.5899292278173497E-3</c:v>
                </c:pt>
                <c:pt idx="8353">
                  <c:v>-8.5947311744283498E-3</c:v>
                </c:pt>
                <c:pt idx="8354">
                  <c:v>-8.5995699673539101E-3</c:v>
                </c:pt>
                <c:pt idx="8355">
                  <c:v>-8.6044454808714092E-3</c:v>
                </c:pt>
                <c:pt idx="8356">
                  <c:v>-8.6093575170861896E-3</c:v>
                </c:pt>
                <c:pt idx="8357">
                  <c:v>-8.6143059750798008E-3</c:v>
                </c:pt>
                <c:pt idx="8358">
                  <c:v>-8.6192906891700196E-3</c:v>
                </c:pt>
                <c:pt idx="8359">
                  <c:v>-8.6243114796019493E-3</c:v>
                </c:pt>
                <c:pt idx="8360">
                  <c:v>-8.6293682240998308E-3</c:v>
                </c:pt>
                <c:pt idx="8361">
                  <c:v>-8.6344607601184595E-3</c:v>
                </c:pt>
                <c:pt idx="8362">
                  <c:v>-8.6395889613322101E-3</c:v>
                </c:pt>
                <c:pt idx="8363">
                  <c:v>-8.6447526797313792E-3</c:v>
                </c:pt>
                <c:pt idx="8364">
                  <c:v>-8.6499517570334007E-3</c:v>
                </c:pt>
                <c:pt idx="8365">
                  <c:v>-8.6551860683380093E-3</c:v>
                </c:pt>
                <c:pt idx="8366">
                  <c:v>-8.6604554544312505E-3</c:v>
                </c:pt>
                <c:pt idx="8367">
                  <c:v>-8.6657597961282001E-3</c:v>
                </c:pt>
                <c:pt idx="8368">
                  <c:v>-8.6710989337565707E-3</c:v>
                </c:pt>
                <c:pt idx="8369">
                  <c:v>-8.6764727498800792E-3</c:v>
                </c:pt>
                <c:pt idx="8370">
                  <c:v>-8.6818811193156101E-3</c:v>
                </c:pt>
                <c:pt idx="8371">
                  <c:v>-8.6873238938047995E-3</c:v>
                </c:pt>
                <c:pt idx="8372">
                  <c:v>-8.6928009087640905E-3</c:v>
                </c:pt>
                <c:pt idx="8373">
                  <c:v>-8.6983120885168602E-3</c:v>
                </c:pt>
                <c:pt idx="8374">
                  <c:v>-8.7038572965870108E-3</c:v>
                </c:pt>
                <c:pt idx="8375">
                  <c:v>-8.7094363956915499E-3</c:v>
                </c:pt>
                <c:pt idx="8376">
                  <c:v>-8.7150492534253301E-3</c:v>
                </c:pt>
                <c:pt idx="8377">
                  <c:v>-8.7206957525657099E-3</c:v>
                </c:pt>
                <c:pt idx="8378">
                  <c:v>-8.7263757955619407E-3</c:v>
                </c:pt>
                <c:pt idx="8379">
                  <c:v>-8.7320892388739798E-3</c:v>
                </c:pt>
                <c:pt idx="8380">
                  <c:v>-8.7378359570847303E-3</c:v>
                </c:pt>
                <c:pt idx="8381">
                  <c:v>-8.7436158659612104E-3</c:v>
                </c:pt>
                <c:pt idx="8382">
                  <c:v>-8.7494288379596896E-3</c:v>
                </c:pt>
                <c:pt idx="8383">
                  <c:v>-8.7552747802782695E-3</c:v>
                </c:pt>
                <c:pt idx="8384">
                  <c:v>-8.7611536002244299E-3</c:v>
                </c:pt>
                <c:pt idx="8385">
                  <c:v>-8.7670651785028402E-3</c:v>
                </c:pt>
                <c:pt idx="8386">
                  <c:v>-8.7730094052682703E-3</c:v>
                </c:pt>
                <c:pt idx="8387">
                  <c:v>-8.7789862062532392E-3</c:v>
                </c:pt>
                <c:pt idx="8388">
                  <c:v>-8.7849954857852595E-3</c:v>
                </c:pt>
                <c:pt idx="8389">
                  <c:v>-8.7910371593322208E-3</c:v>
                </c:pt>
                <c:pt idx="8390">
                  <c:v>-8.7971111416951693E-3</c:v>
                </c:pt>
                <c:pt idx="8391">
                  <c:v>-8.80321734179303E-3</c:v>
                </c:pt>
                <c:pt idx="8392">
                  <c:v>-8.8093556904646104E-3</c:v>
                </c:pt>
                <c:pt idx="8393">
                  <c:v>-8.8155260928055607E-3</c:v>
                </c:pt>
                <c:pt idx="8394">
                  <c:v>-8.8217284633078305E-3</c:v>
                </c:pt>
                <c:pt idx="8395">
                  <c:v>-8.8279627100763605E-3</c:v>
                </c:pt>
                <c:pt idx="8396">
                  <c:v>-8.8342287722932705E-3</c:v>
                </c:pt>
                <c:pt idx="8397">
                  <c:v>-8.8405266205706396E-3</c:v>
                </c:pt>
                <c:pt idx="8398">
                  <c:v>-8.8468561630222504E-3</c:v>
                </c:pt>
                <c:pt idx="8399">
                  <c:v>-8.8532173640728292E-3</c:v>
                </c:pt>
                <c:pt idx="8400">
                  <c:v>-8.8596101565014494E-3</c:v>
                </c:pt>
                <c:pt idx="8401">
                  <c:v>-8.8660345046712701E-3</c:v>
                </c:pt>
                <c:pt idx="8402">
                  <c:v>-8.8724903337667298E-3</c:v>
                </c:pt>
                <c:pt idx="8403">
                  <c:v>-8.8789776127725997E-3</c:v>
                </c:pt>
                <c:pt idx="8404">
                  <c:v>-8.8854962798696601E-3</c:v>
                </c:pt>
                <c:pt idx="8405">
                  <c:v>-8.8920463026134992E-3</c:v>
                </c:pt>
                <c:pt idx="8406">
                  <c:v>-8.8986276298680493E-3</c:v>
                </c:pt>
                <c:pt idx="8407">
                  <c:v>-8.9052402076857298E-3</c:v>
                </c:pt>
                <c:pt idx="8408">
                  <c:v>-8.9118840099682902E-3</c:v>
                </c:pt>
                <c:pt idx="8409">
                  <c:v>-8.9185590492458899E-3</c:v>
                </c:pt>
                <c:pt idx="8410">
                  <c:v>-8.9252652558029898E-3</c:v>
                </c:pt>
                <c:pt idx="8411">
                  <c:v>-8.9320026075121999E-3</c:v>
                </c:pt>
                <c:pt idx="8412">
                  <c:v>-8.9387710840593392E-3</c:v>
                </c:pt>
                <c:pt idx="8413">
                  <c:v>-8.9455706448096899E-3</c:v>
                </c:pt>
                <c:pt idx="8414">
                  <c:v>-8.9524012921996209E-3</c:v>
                </c:pt>
                <c:pt idx="8415">
                  <c:v>-8.9592630024407996E-3</c:v>
                </c:pt>
                <c:pt idx="8416">
                  <c:v>-8.9661557601254903E-3</c:v>
                </c:pt>
                <c:pt idx="8417">
                  <c:v>-8.9730795663365507E-3</c:v>
                </c:pt>
                <c:pt idx="8418">
                  <c:v>-8.9800344035815393E-3</c:v>
                </c:pt>
                <c:pt idx="8419">
                  <c:v>-8.98702025959708E-3</c:v>
                </c:pt>
                <c:pt idx="8420">
                  <c:v>-8.9940371486432504E-3</c:v>
                </c:pt>
                <c:pt idx="8421">
                  <c:v>-9.0010850637862096E-3</c:v>
                </c:pt>
                <c:pt idx="8422">
                  <c:v>-9.0081639615034008E-3</c:v>
                </c:pt>
                <c:pt idx="8423">
                  <c:v>-9.0152738716865501E-3</c:v>
                </c:pt>
                <c:pt idx="8424">
                  <c:v>-9.0224147971893296E-3</c:v>
                </c:pt>
                <c:pt idx="8425">
                  <c:v>-9.0295867577021294E-3</c:v>
                </c:pt>
                <c:pt idx="8426">
                  <c:v>-9.0367897673487504E-3</c:v>
                </c:pt>
                <c:pt idx="8427">
                  <c:v>-9.0440237990648906E-3</c:v>
                </c:pt>
                <c:pt idx="8428">
                  <c:v>-9.0512888671867592E-3</c:v>
                </c:pt>
                <c:pt idx="8429">
                  <c:v>-9.0585849878149598E-3</c:v>
                </c:pt>
                <c:pt idx="8430">
                  <c:v>-9.0659121663030692E-3</c:v>
                </c:pt>
                <c:pt idx="8431">
                  <c:v>-9.0732703891281807E-3</c:v>
                </c:pt>
                <c:pt idx="8432">
                  <c:v>-9.0806597213986696E-3</c:v>
                </c:pt>
                <c:pt idx="8433">
                  <c:v>-9.0880801644006495E-3</c:v>
                </c:pt>
                <c:pt idx="8434">
                  <c:v>-9.0955317102551694E-3</c:v>
                </c:pt>
                <c:pt idx="8435">
                  <c:v>-9.1030144074349603E-3</c:v>
                </c:pt>
                <c:pt idx="8436">
                  <c:v>-9.1105282398434798E-3</c:v>
                </c:pt>
                <c:pt idx="8437">
                  <c:v>-9.1180732224491502E-3</c:v>
                </c:pt>
                <c:pt idx="8438">
                  <c:v>-9.1256493855143405E-3</c:v>
                </c:pt>
                <c:pt idx="8439">
                  <c:v>-9.1332567080589806E-3</c:v>
                </c:pt>
                <c:pt idx="8440">
                  <c:v>-9.1408952362259707E-3</c:v>
                </c:pt>
                <c:pt idx="8441">
                  <c:v>-9.1485650269941092E-3</c:v>
                </c:pt>
                <c:pt idx="8442">
                  <c:v>-9.1562660424178797E-3</c:v>
                </c:pt>
                <c:pt idx="8443">
                  <c:v>-9.1639983292697309E-3</c:v>
                </c:pt>
                <c:pt idx="8444">
                  <c:v>-9.1717618779211703E-3</c:v>
                </c:pt>
                <c:pt idx="8445">
                  <c:v>-9.1795567136339594E-3</c:v>
                </c:pt>
                <c:pt idx="8446">
                  <c:v>-9.1873828390936496E-3</c:v>
                </c:pt>
                <c:pt idx="8447">
                  <c:v>-9.1952402800994093E-3</c:v>
                </c:pt>
                <c:pt idx="8448">
                  <c:v>-9.2031290350683605E-3</c:v>
                </c:pt>
                <c:pt idx="8449">
                  <c:v>-9.2110491158795792E-3</c:v>
                </c:pt>
                <c:pt idx="8450">
                  <c:v>-9.2190005503838008E-3</c:v>
                </c:pt>
                <c:pt idx="8451">
                  <c:v>-9.2269833420139703E-3</c:v>
                </c:pt>
                <c:pt idx="8452">
                  <c:v>-9.2349975103451307E-3</c:v>
                </c:pt>
                <c:pt idx="8453">
                  <c:v>-9.2430430289121707E-3</c:v>
                </c:pt>
                <c:pt idx="8454">
                  <c:v>-9.2511199446158893E-3</c:v>
                </c:pt>
                <c:pt idx="8455">
                  <c:v>-9.2592282186854807E-3</c:v>
                </c:pt>
                <c:pt idx="8456">
                  <c:v>-9.2673678508836607E-3</c:v>
                </c:pt>
                <c:pt idx="8457">
                  <c:v>-9.2755388557530499E-3</c:v>
                </c:pt>
                <c:pt idx="8458">
                  <c:v>-9.2837411883724894E-3</c:v>
                </c:pt>
                <c:pt idx="8459">
                  <c:v>-9.2919748755668791E-3</c:v>
                </c:pt>
                <c:pt idx="8460">
                  <c:v>-9.3002399017992794E-3</c:v>
                </c:pt>
                <c:pt idx="8461">
                  <c:v>-9.3085362513669993E-3</c:v>
                </c:pt>
                <c:pt idx="8462">
                  <c:v>-9.3168639217476902E-3</c:v>
                </c:pt>
                <c:pt idx="8463">
                  <c:v>-9.3252228370655204E-3</c:v>
                </c:pt>
                <c:pt idx="8464">
                  <c:v>-9.3336130242738808E-3</c:v>
                </c:pt>
                <c:pt idx="8465">
                  <c:v>-9.3420344501017501E-3</c:v>
                </c:pt>
                <c:pt idx="8466">
                  <c:v>-9.3504871099441902E-3</c:v>
                </c:pt>
                <c:pt idx="8467">
                  <c:v>-9.3589709301287703E-3</c:v>
                </c:pt>
                <c:pt idx="8468">
                  <c:v>-9.3674858807361195E-3</c:v>
                </c:pt>
                <c:pt idx="8469">
                  <c:v>-9.3760319109523291E-3</c:v>
                </c:pt>
                <c:pt idx="8470">
                  <c:v>-9.3846089991387292E-3</c:v>
                </c:pt>
                <c:pt idx="8471">
                  <c:v>-9.3932170730309794E-3</c:v>
                </c:pt>
                <c:pt idx="8472">
                  <c:v>-9.4018560844352801E-3</c:v>
                </c:pt>
                <c:pt idx="8473">
                  <c:v>-9.4105259438423093E-3</c:v>
                </c:pt>
                <c:pt idx="8474">
                  <c:v>-9.4192266546506594E-3</c:v>
                </c:pt>
                <c:pt idx="8475">
                  <c:v>-9.4279581145831695E-3</c:v>
                </c:pt>
                <c:pt idx="8476">
                  <c:v>-9.4367202640587306E-3</c:v>
                </c:pt>
                <c:pt idx="8477">
                  <c:v>-9.4455130013827507E-3</c:v>
                </c:pt>
                <c:pt idx="8478">
                  <c:v>-9.4543362381986993E-3</c:v>
                </c:pt>
                <c:pt idx="8479">
                  <c:v>-9.4631899021020704E-3</c:v>
                </c:pt>
                <c:pt idx="8480">
                  <c:v>-9.4720739022605607E-3</c:v>
                </c:pt>
                <c:pt idx="8481">
                  <c:v>-9.4809881258067202E-3</c:v>
                </c:pt>
                <c:pt idx="8482">
                  <c:v>-9.4899324693128104E-3</c:v>
                </c:pt>
                <c:pt idx="8483">
                  <c:v>-9.4989068343402198E-3</c:v>
                </c:pt>
                <c:pt idx="8484">
                  <c:v>-9.5079110973663294E-3</c:v>
                </c:pt>
                <c:pt idx="8485">
                  <c:v>-9.5169451424276207E-3</c:v>
                </c:pt>
                <c:pt idx="8486">
                  <c:v>-9.5260088292496107E-3</c:v>
                </c:pt>
                <c:pt idx="8487">
                  <c:v>-9.5351020327491907E-3</c:v>
                </c:pt>
                <c:pt idx="8488">
                  <c:v>-9.5442246274475805E-3</c:v>
                </c:pt>
                <c:pt idx="8489">
                  <c:v>-9.5533764641958507E-3</c:v>
                </c:pt>
                <c:pt idx="8490">
                  <c:v>-9.5625573883107405E-3</c:v>
                </c:pt>
                <c:pt idx="8491">
                  <c:v>-9.5717672327276203E-3</c:v>
                </c:pt>
                <c:pt idx="8492">
                  <c:v>-9.5810058223285092E-3</c:v>
                </c:pt>
                <c:pt idx="8493">
                  <c:v>-9.59027301403278E-3</c:v>
                </c:pt>
                <c:pt idx="8494">
                  <c:v>-9.5995686014020299E-3</c:v>
                </c:pt>
                <c:pt idx="8495">
                  <c:v>-9.6088923946099202E-3</c:v>
                </c:pt>
                <c:pt idx="8496">
                  <c:v>-9.6182442010448906E-3</c:v>
                </c:pt>
                <c:pt idx="8497">
                  <c:v>-9.6276238272086107E-3</c:v>
                </c:pt>
                <c:pt idx="8498">
                  <c:v>-9.6370310816600805E-3</c:v>
                </c:pt>
                <c:pt idx="8499">
                  <c:v>-9.6464657194996698E-3</c:v>
                </c:pt>
                <c:pt idx="8500">
                  <c:v>-9.6559275366101208E-3</c:v>
                </c:pt>
                <c:pt idx="8501">
                  <c:v>-9.6654163232860902E-3</c:v>
                </c:pt>
                <c:pt idx="8502">
                  <c:v>-9.6749318295875492E-3</c:v>
                </c:pt>
                <c:pt idx="8503">
                  <c:v>-9.6844738044378903E-3</c:v>
                </c:pt>
                <c:pt idx="8504">
                  <c:v>-9.6940419661641197E-3</c:v>
                </c:pt>
                <c:pt idx="8505">
                  <c:v>-9.70363609856063E-3</c:v>
                </c:pt>
                <c:pt idx="8506">
                  <c:v>-9.7132559258727696E-3</c:v>
                </c:pt>
                <c:pt idx="8507">
                  <c:v>-9.7229011823658992E-3</c:v>
                </c:pt>
                <c:pt idx="8508">
                  <c:v>-9.7325715856041405E-3</c:v>
                </c:pt>
                <c:pt idx="8509">
                  <c:v>-9.7422668615943907E-3</c:v>
                </c:pt>
                <c:pt idx="8510">
                  <c:v>-9.7519867123992705E-3</c:v>
                </c:pt>
                <c:pt idx="8511">
                  <c:v>-9.7617308117630298E-3</c:v>
                </c:pt>
                <c:pt idx="8512">
                  <c:v>-9.7714988572821099E-3</c:v>
                </c:pt>
                <c:pt idx="8513">
                  <c:v>-9.7812905361886002E-3</c:v>
                </c:pt>
                <c:pt idx="8514">
                  <c:v>-9.7911054966685097E-3</c:v>
                </c:pt>
                <c:pt idx="8515">
                  <c:v>-9.8009434682791996E-3</c:v>
                </c:pt>
                <c:pt idx="8516">
                  <c:v>-9.8108041040455406E-3</c:v>
                </c:pt>
                <c:pt idx="8517">
                  <c:v>-9.8206870299322405E-3</c:v>
                </c:pt>
                <c:pt idx="8518">
                  <c:v>-9.8305919014643993E-3</c:v>
                </c:pt>
                <c:pt idx="8519">
                  <c:v>-9.8405183458746704E-3</c:v>
                </c:pt>
                <c:pt idx="8520">
                  <c:v>-9.8504659853953999E-3</c:v>
                </c:pt>
                <c:pt idx="8521">
                  <c:v>-9.8604344480678705E-3</c:v>
                </c:pt>
                <c:pt idx="8522">
                  <c:v>-9.8704233292638797E-3</c:v>
                </c:pt>
                <c:pt idx="8523">
                  <c:v>-9.8804322898080697E-3</c:v>
                </c:pt>
                <c:pt idx="8524">
                  <c:v>-9.8904608968372297E-3</c:v>
                </c:pt>
                <c:pt idx="8525">
                  <c:v>-9.9005087325289304E-3</c:v>
                </c:pt>
                <c:pt idx="8526">
                  <c:v>-9.9105754141611494E-3</c:v>
                </c:pt>
                <c:pt idx="8527">
                  <c:v>-9.9206604719673502E-3</c:v>
                </c:pt>
                <c:pt idx="8528">
                  <c:v>-9.9307635079658799E-3</c:v>
                </c:pt>
                <c:pt idx="8529">
                  <c:v>-9.9408840658375807E-3</c:v>
                </c:pt>
                <c:pt idx="8530">
                  <c:v>-9.9510217283568497E-3</c:v>
                </c:pt>
                <c:pt idx="8531">
                  <c:v>-9.9611760757516796E-3</c:v>
                </c:pt>
                <c:pt idx="8532">
                  <c:v>-9.9713466001988393E-3</c:v>
                </c:pt>
                <c:pt idx="8533">
                  <c:v>-9.9815328552701095E-3</c:v>
                </c:pt>
                <c:pt idx="8534">
                  <c:v>-9.9917343583390307E-3</c:v>
                </c:pt>
                <c:pt idx="8535">
                  <c:v>-1.00019506268271E-2</c:v>
                </c:pt>
                <c:pt idx="8536">
                  <c:v>-1.00121812154887E-2</c:v>
                </c:pt>
                <c:pt idx="8537">
                  <c:v>-1.0022425592534299E-2</c:v>
                </c:pt>
                <c:pt idx="8538">
                  <c:v>-1.00326832898672E-2</c:v>
                </c:pt>
                <c:pt idx="8539">
                  <c:v>-1.00429537961714E-2</c:v>
                </c:pt>
                <c:pt idx="8540">
                  <c:v>-1.00532366285164E-2</c:v>
                </c:pt>
                <c:pt idx="8541">
                  <c:v>-1.0063531253898301E-2</c:v>
                </c:pt>
                <c:pt idx="8542">
                  <c:v>-1.00738371693302E-2</c:v>
                </c:pt>
                <c:pt idx="8543">
                  <c:v>-1.0084153826520699E-2</c:v>
                </c:pt>
                <c:pt idx="8544">
                  <c:v>-1.00944806502499E-2</c:v>
                </c:pt>
                <c:pt idx="8545">
                  <c:v>-1.01048171643894E-2</c:v>
                </c:pt>
                <c:pt idx="8546">
                  <c:v>-1.01151627907725E-2</c:v>
                </c:pt>
                <c:pt idx="8547">
                  <c:v>-1.0125516998671501E-2</c:v>
                </c:pt>
                <c:pt idx="8548">
                  <c:v>-1.0135879239937501E-2</c:v>
                </c:pt>
                <c:pt idx="8549">
                  <c:v>-1.01462489232115E-2</c:v>
                </c:pt>
                <c:pt idx="8550">
                  <c:v>-1.0156625519377601E-2</c:v>
                </c:pt>
                <c:pt idx="8551">
                  <c:v>-1.01670084615145E-2</c:v>
                </c:pt>
                <c:pt idx="8552">
                  <c:v>-1.0177397152302399E-2</c:v>
                </c:pt>
                <c:pt idx="8553">
                  <c:v>-1.01877910226927E-2</c:v>
                </c:pt>
                <c:pt idx="8554">
                  <c:v>-1.0198189507348E-2</c:v>
                </c:pt>
                <c:pt idx="8555">
                  <c:v>-1.0208592001636299E-2</c:v>
                </c:pt>
                <c:pt idx="8556">
                  <c:v>-1.0218997929786301E-2</c:v>
                </c:pt>
                <c:pt idx="8557">
                  <c:v>-1.0229406716665499E-2</c:v>
                </c:pt>
                <c:pt idx="8558">
                  <c:v>-1.0239817751719E-2</c:v>
                </c:pt>
                <c:pt idx="8559">
                  <c:v>-1.02502304189228E-2</c:v>
                </c:pt>
                <c:pt idx="8560">
                  <c:v>-1.02606440727034E-2</c:v>
                </c:pt>
                <c:pt idx="8561">
                  <c:v>-1.02710581689992E-2</c:v>
                </c:pt>
                <c:pt idx="8562">
                  <c:v>-1.02814721019101E-2</c:v>
                </c:pt>
                <c:pt idx="8563">
                  <c:v>-1.0291885239623299E-2</c:v>
                </c:pt>
                <c:pt idx="8564">
                  <c:v>-1.03022969652542E-2</c:v>
                </c:pt>
                <c:pt idx="8565">
                  <c:v>-1.03127066954631E-2</c:v>
                </c:pt>
                <c:pt idx="8566">
                  <c:v>-1.0323113759451901E-2</c:v>
                </c:pt>
                <c:pt idx="8567">
                  <c:v>-1.03335175683263E-2</c:v>
                </c:pt>
                <c:pt idx="8568">
                  <c:v>-1.03439174890089E-2</c:v>
                </c:pt>
                <c:pt idx="8569">
                  <c:v>-1.0354312887319601E-2</c:v>
                </c:pt>
                <c:pt idx="8570">
                  <c:v>-1.0364703084053699E-2</c:v>
                </c:pt>
                <c:pt idx="8571">
                  <c:v>-1.03750875358404E-2</c:v>
                </c:pt>
                <c:pt idx="8572">
                  <c:v>-1.03854655844912E-2</c:v>
                </c:pt>
                <c:pt idx="8573">
                  <c:v>-1.0395836550656099E-2</c:v>
                </c:pt>
                <c:pt idx="8574">
                  <c:v>-1.0406199816041699E-2</c:v>
                </c:pt>
                <c:pt idx="8575">
                  <c:v>-1.04165547599845E-2</c:v>
                </c:pt>
                <c:pt idx="8576">
                  <c:v>-1.0426900757626501E-2</c:v>
                </c:pt>
                <c:pt idx="8577">
                  <c:v>-1.04372371708736E-2</c:v>
                </c:pt>
                <c:pt idx="8578">
                  <c:v>-1.04475633382933E-2</c:v>
                </c:pt>
                <c:pt idx="8579">
                  <c:v>-1.0457878653560701E-2</c:v>
                </c:pt>
                <c:pt idx="8580">
                  <c:v>-1.0468182498548501E-2</c:v>
                </c:pt>
                <c:pt idx="8581">
                  <c:v>-1.04784742572711E-2</c:v>
                </c:pt>
                <c:pt idx="8582">
                  <c:v>-1.04887532422041E-2</c:v>
                </c:pt>
                <c:pt idx="8583">
                  <c:v>-1.04990188252507E-2</c:v>
                </c:pt>
                <c:pt idx="8584">
                  <c:v>-1.05092704217521E-2</c:v>
                </c:pt>
                <c:pt idx="8585">
                  <c:v>-1.05195073787188E-2</c:v>
                </c:pt>
                <c:pt idx="8586">
                  <c:v>-1.05297290302602E-2</c:v>
                </c:pt>
                <c:pt idx="8587">
                  <c:v>-1.05399347696002E-2</c:v>
                </c:pt>
                <c:pt idx="8588">
                  <c:v>-1.05501240089162E-2</c:v>
                </c:pt>
                <c:pt idx="8589">
                  <c:v>-1.05602961044207E-2</c:v>
                </c:pt>
                <c:pt idx="8590">
                  <c:v>-1.0570450439538999E-2</c:v>
                </c:pt>
                <c:pt idx="8591">
                  <c:v>-1.0580586375096001E-2</c:v>
                </c:pt>
                <c:pt idx="8592">
                  <c:v>-1.0590703327066801E-2</c:v>
                </c:pt>
                <c:pt idx="8593">
                  <c:v>-1.06008006667981E-2</c:v>
                </c:pt>
                <c:pt idx="8594">
                  <c:v>-1.06108777899152E-2</c:v>
                </c:pt>
                <c:pt idx="8595">
                  <c:v>-1.06209340836949E-2</c:v>
                </c:pt>
                <c:pt idx="8596">
                  <c:v>-1.06309689565107E-2</c:v>
                </c:pt>
                <c:pt idx="8597">
                  <c:v>-1.06409817857454E-2</c:v>
                </c:pt>
                <c:pt idx="8598">
                  <c:v>-1.0650971992347699E-2</c:v>
                </c:pt>
                <c:pt idx="8599">
                  <c:v>-1.06609389578852E-2</c:v>
                </c:pt>
                <c:pt idx="8600">
                  <c:v>-1.0670882148856101E-2</c:v>
                </c:pt>
                <c:pt idx="8601">
                  <c:v>-1.06808009642865E-2</c:v>
                </c:pt>
                <c:pt idx="8602">
                  <c:v>-1.06906948423174E-2</c:v>
                </c:pt>
                <c:pt idx="8603">
                  <c:v>-1.07005631483596E-2</c:v>
                </c:pt>
                <c:pt idx="8604">
                  <c:v>-1.07104053463952E-2</c:v>
                </c:pt>
                <c:pt idx="8605">
                  <c:v>-1.07202208551231E-2</c:v>
                </c:pt>
                <c:pt idx="8606">
                  <c:v>-1.07300091158712E-2</c:v>
                </c:pt>
                <c:pt idx="8607">
                  <c:v>-1.0739769586316599E-2</c:v>
                </c:pt>
                <c:pt idx="8608">
                  <c:v>-1.07495017078511E-2</c:v>
                </c:pt>
                <c:pt idx="8609">
                  <c:v>-1.07592049678157E-2</c:v>
                </c:pt>
                <c:pt idx="8610">
                  <c:v>-1.0768878810724299E-2</c:v>
                </c:pt>
                <c:pt idx="8611">
                  <c:v>-1.07785227074625E-2</c:v>
                </c:pt>
                <c:pt idx="8612">
                  <c:v>-1.07881361216817E-2</c:v>
                </c:pt>
                <c:pt idx="8613">
                  <c:v>-1.0797718511102601E-2</c:v>
                </c:pt>
                <c:pt idx="8614">
                  <c:v>-1.0807269419490201E-2</c:v>
                </c:pt>
                <c:pt idx="8615">
                  <c:v>-1.08167883301491E-2</c:v>
                </c:pt>
                <c:pt idx="8616">
                  <c:v>-1.0826274748627299E-2</c:v>
                </c:pt>
                <c:pt idx="8617">
                  <c:v>-1.08357281780405E-2</c:v>
                </c:pt>
                <c:pt idx="8618">
                  <c:v>-1.08451480720271E-2</c:v>
                </c:pt>
                <c:pt idx="8619">
                  <c:v>-1.0854534008047499E-2</c:v>
                </c:pt>
                <c:pt idx="8620">
                  <c:v>-1.0863885511876401E-2</c:v>
                </c:pt>
                <c:pt idx="8621">
                  <c:v>-1.0873202126269001E-2</c:v>
                </c:pt>
                <c:pt idx="8622">
                  <c:v>-1.0882483369437399E-2</c:v>
                </c:pt>
                <c:pt idx="8623">
                  <c:v>-1.0891728837940999E-2</c:v>
                </c:pt>
                <c:pt idx="8624">
                  <c:v>-1.0900938068512901E-2</c:v>
                </c:pt>
                <c:pt idx="8625">
                  <c:v>-1.09101106370833E-2</c:v>
                </c:pt>
                <c:pt idx="8626">
                  <c:v>-1.09192460827723E-2</c:v>
                </c:pt>
                <c:pt idx="8627">
                  <c:v>-1.0928344044174899E-2</c:v>
                </c:pt>
                <c:pt idx="8628">
                  <c:v>-1.0937404058338001E-2</c:v>
                </c:pt>
                <c:pt idx="8629">
                  <c:v>-1.0946425736042801E-2</c:v>
                </c:pt>
                <c:pt idx="8630">
                  <c:v>-1.0955408710028499E-2</c:v>
                </c:pt>
                <c:pt idx="8631">
                  <c:v>-1.09643525642589E-2</c:v>
                </c:pt>
                <c:pt idx="8632">
                  <c:v>-1.09732569605941E-2</c:v>
                </c:pt>
                <c:pt idx="8633">
                  <c:v>-1.09821215553801E-2</c:v>
                </c:pt>
                <c:pt idx="8634">
                  <c:v>-1.0990945942241599E-2</c:v>
                </c:pt>
                <c:pt idx="8635">
                  <c:v>-1.0999729784635899E-2</c:v>
                </c:pt>
                <c:pt idx="8636">
                  <c:v>-1.10084727391249E-2</c:v>
                </c:pt>
                <c:pt idx="8637">
                  <c:v>-1.10171745102416E-2</c:v>
                </c:pt>
                <c:pt idx="8638">
                  <c:v>-1.1025834747488601E-2</c:v>
                </c:pt>
                <c:pt idx="8639">
                  <c:v>-1.10344530969713E-2</c:v>
                </c:pt>
                <c:pt idx="8640">
                  <c:v>-1.10430293332237E-2</c:v>
                </c:pt>
                <c:pt idx="8641">
                  <c:v>-1.1051563104112601E-2</c:v>
                </c:pt>
                <c:pt idx="8642">
                  <c:v>-1.1060054172448999E-2</c:v>
                </c:pt>
                <c:pt idx="8643">
                  <c:v>-1.10685022088459E-2</c:v>
                </c:pt>
                <c:pt idx="8644">
                  <c:v>-1.1076906942505099E-2</c:v>
                </c:pt>
                <c:pt idx="8645">
                  <c:v>-1.1085268171276801E-2</c:v>
                </c:pt>
                <c:pt idx="8646">
                  <c:v>-1.1093585621343599E-2</c:v>
                </c:pt>
                <c:pt idx="8647">
                  <c:v>-1.11018590432585E-2</c:v>
                </c:pt>
                <c:pt idx="8648">
                  <c:v>-1.11100882396186E-2</c:v>
                </c:pt>
                <c:pt idx="8649">
                  <c:v>-1.1118272986740001E-2</c:v>
                </c:pt>
                <c:pt idx="8650">
                  <c:v>-1.1126413067581499E-2</c:v>
                </c:pt>
                <c:pt idx="8651">
                  <c:v>-1.1134508283571499E-2</c:v>
                </c:pt>
                <c:pt idx="8652">
                  <c:v>-1.1142558451322599E-2</c:v>
                </c:pt>
                <c:pt idx="8653">
                  <c:v>-1.1150563383495E-2</c:v>
                </c:pt>
                <c:pt idx="8654">
                  <c:v>-1.11585229301137E-2</c:v>
                </c:pt>
                <c:pt idx="8655">
                  <c:v>-1.1166436891132499E-2</c:v>
                </c:pt>
                <c:pt idx="8656">
                  <c:v>-1.1174305143611001E-2</c:v>
                </c:pt>
                <c:pt idx="8657">
                  <c:v>-1.11821275529197E-2</c:v>
                </c:pt>
                <c:pt idx="8658">
                  <c:v>-1.11899039671427E-2</c:v>
                </c:pt>
                <c:pt idx="8659">
                  <c:v>-1.11976342651846E-2</c:v>
                </c:pt>
                <c:pt idx="8660">
                  <c:v>-1.1205318328645899E-2</c:v>
                </c:pt>
                <c:pt idx="8661">
                  <c:v>-1.12129560873774E-2</c:v>
                </c:pt>
                <c:pt idx="8662">
                  <c:v>-1.1220547424652101E-2</c:v>
                </c:pt>
                <c:pt idx="8663">
                  <c:v>-1.1228092247676701E-2</c:v>
                </c:pt>
                <c:pt idx="8664">
                  <c:v>-1.12355904667593E-2</c:v>
                </c:pt>
                <c:pt idx="8665">
                  <c:v>-1.1243042055844799E-2</c:v>
                </c:pt>
                <c:pt idx="8666">
                  <c:v>-1.1250446982745899E-2</c:v>
                </c:pt>
                <c:pt idx="8667">
                  <c:v>-1.1257805169477201E-2</c:v>
                </c:pt>
                <c:pt idx="8668">
                  <c:v>-1.1265116574273801E-2</c:v>
                </c:pt>
                <c:pt idx="8669">
                  <c:v>-1.12723811612501E-2</c:v>
                </c:pt>
                <c:pt idx="8670">
                  <c:v>-1.1279598926385999E-2</c:v>
                </c:pt>
                <c:pt idx="8671">
                  <c:v>-1.1286769845921101E-2</c:v>
                </c:pt>
                <c:pt idx="8672">
                  <c:v>-1.1293893897947299E-2</c:v>
                </c:pt>
                <c:pt idx="8673">
                  <c:v>-1.13009711340833E-2</c:v>
                </c:pt>
                <c:pt idx="8674">
                  <c:v>-1.1308001578151599E-2</c:v>
                </c:pt>
                <c:pt idx="8675">
                  <c:v>-1.13149852374245E-2</c:v>
                </c:pt>
                <c:pt idx="8676">
                  <c:v>-1.1321922143567699E-2</c:v>
                </c:pt>
                <c:pt idx="8677">
                  <c:v>-1.13288123498127E-2</c:v>
                </c:pt>
                <c:pt idx="8678">
                  <c:v>-1.1335655899321199E-2</c:v>
                </c:pt>
                <c:pt idx="8679">
                  <c:v>-1.1342452880265501E-2</c:v>
                </c:pt>
                <c:pt idx="8680">
                  <c:v>-1.13492033566963E-2</c:v>
                </c:pt>
                <c:pt idx="8681">
                  <c:v>-1.13559073861814E-2</c:v>
                </c:pt>
                <c:pt idx="8682">
                  <c:v>-1.1362565033258901E-2</c:v>
                </c:pt>
                <c:pt idx="8683">
                  <c:v>-1.13691764284043E-2</c:v>
                </c:pt>
                <c:pt idx="8684">
                  <c:v>-1.1375741659016701E-2</c:v>
                </c:pt>
                <c:pt idx="8685">
                  <c:v>-1.1382260853563701E-2</c:v>
                </c:pt>
                <c:pt idx="8686">
                  <c:v>-1.1388734116207701E-2</c:v>
                </c:pt>
                <c:pt idx="8687">
                  <c:v>-1.13951615488032E-2</c:v>
                </c:pt>
                <c:pt idx="8688">
                  <c:v>-1.1401543301772401E-2</c:v>
                </c:pt>
                <c:pt idx="8689">
                  <c:v>-1.14078795317654E-2</c:v>
                </c:pt>
                <c:pt idx="8690">
                  <c:v>-1.14141703495798E-2</c:v>
                </c:pt>
                <c:pt idx="8691">
                  <c:v>-1.1420415960370901E-2</c:v>
                </c:pt>
                <c:pt idx="8692">
                  <c:v>-1.1426616513546E-2</c:v>
                </c:pt>
                <c:pt idx="8693">
                  <c:v>-1.14327721333274E-2</c:v>
                </c:pt>
                <c:pt idx="8694">
                  <c:v>-1.14388830536453E-2</c:v>
                </c:pt>
                <c:pt idx="8695">
                  <c:v>-1.1444949434155201E-2</c:v>
                </c:pt>
                <c:pt idx="8696">
                  <c:v>-1.14509714372597E-2</c:v>
                </c:pt>
                <c:pt idx="8697">
                  <c:v>-1.14569492415944E-2</c:v>
                </c:pt>
                <c:pt idx="8698">
                  <c:v>-1.14628830996839E-2</c:v>
                </c:pt>
                <c:pt idx="8699">
                  <c:v>-1.14687732536765E-2</c:v>
                </c:pt>
                <c:pt idx="8700">
                  <c:v>-1.1474619846069499E-2</c:v>
                </c:pt>
                <c:pt idx="8701">
                  <c:v>-1.1480423146284001E-2</c:v>
                </c:pt>
                <c:pt idx="8702">
                  <c:v>-1.1486183334926601E-2</c:v>
                </c:pt>
                <c:pt idx="8703">
                  <c:v>-1.14919006966651E-2</c:v>
                </c:pt>
                <c:pt idx="8704">
                  <c:v>-1.1497575460534201E-2</c:v>
                </c:pt>
                <c:pt idx="8705">
                  <c:v>-1.15032078206309E-2</c:v>
                </c:pt>
                <c:pt idx="8706">
                  <c:v>-1.15087980674727E-2</c:v>
                </c:pt>
                <c:pt idx="8707">
                  <c:v>-1.1514346420996399E-2</c:v>
                </c:pt>
                <c:pt idx="8708">
                  <c:v>-1.15198531895104E-2</c:v>
                </c:pt>
                <c:pt idx="8709">
                  <c:v>-1.1525318608490801E-2</c:v>
                </c:pt>
                <c:pt idx="8710">
                  <c:v>-1.15307429747815E-2</c:v>
                </c:pt>
                <c:pt idx="8711">
                  <c:v>-1.15361265435823E-2</c:v>
                </c:pt>
                <c:pt idx="8712">
                  <c:v>-1.1541469577959901E-2</c:v>
                </c:pt>
                <c:pt idx="8713">
                  <c:v>-1.15467723417265E-2</c:v>
                </c:pt>
                <c:pt idx="8714">
                  <c:v>-1.15520351611632E-2</c:v>
                </c:pt>
                <c:pt idx="8715">
                  <c:v>-1.1557258291465301E-2</c:v>
                </c:pt>
                <c:pt idx="8716">
                  <c:v>-1.1562442034314399E-2</c:v>
                </c:pt>
                <c:pt idx="8717">
                  <c:v>-1.1567586668853699E-2</c:v>
                </c:pt>
                <c:pt idx="8718">
                  <c:v>-1.1572692533981001E-2</c:v>
                </c:pt>
                <c:pt idx="8719">
                  <c:v>-1.15777598678595E-2</c:v>
                </c:pt>
                <c:pt idx="8720">
                  <c:v>-1.1582788997805399E-2</c:v>
                </c:pt>
                <c:pt idx="8721">
                  <c:v>-1.1587780287513699E-2</c:v>
                </c:pt>
                <c:pt idx="8722">
                  <c:v>-1.1592733979924E-2</c:v>
                </c:pt>
                <c:pt idx="8723">
                  <c:v>-1.15976504229604E-2</c:v>
                </c:pt>
                <c:pt idx="8724">
                  <c:v>-1.1602529905484099E-2</c:v>
                </c:pt>
                <c:pt idx="8725">
                  <c:v>-1.16073727543392E-2</c:v>
                </c:pt>
                <c:pt idx="8726">
                  <c:v>-1.1612179288900199E-2</c:v>
                </c:pt>
                <c:pt idx="8727">
                  <c:v>-1.1616949855207901E-2</c:v>
                </c:pt>
                <c:pt idx="8728">
                  <c:v>-1.1621684724181699E-2</c:v>
                </c:pt>
                <c:pt idx="8729">
                  <c:v>-1.1626384235730401E-2</c:v>
                </c:pt>
                <c:pt idx="8730">
                  <c:v>-1.16310487116909E-2</c:v>
                </c:pt>
                <c:pt idx="8731">
                  <c:v>-1.1635678499977899E-2</c:v>
                </c:pt>
                <c:pt idx="8732">
                  <c:v>-1.16402739189103E-2</c:v>
                </c:pt>
                <c:pt idx="8733">
                  <c:v>-1.1644835289816999E-2</c:v>
                </c:pt>
                <c:pt idx="8734">
                  <c:v>-1.16493629704588E-2</c:v>
                </c:pt>
                <c:pt idx="8735">
                  <c:v>-1.16538572858039E-2</c:v>
                </c:pt>
                <c:pt idx="8736">
                  <c:v>-1.1658318525796499E-2</c:v>
                </c:pt>
                <c:pt idx="8737">
                  <c:v>-1.16627470562801E-2</c:v>
                </c:pt>
                <c:pt idx="8738">
                  <c:v>-1.1667143204405501E-2</c:v>
                </c:pt>
                <c:pt idx="8739">
                  <c:v>-1.1671507299944E-2</c:v>
                </c:pt>
                <c:pt idx="8740">
                  <c:v>-1.16758396774677E-2</c:v>
                </c:pt>
                <c:pt idx="8741">
                  <c:v>-1.1680140685296599E-2</c:v>
                </c:pt>
                <c:pt idx="8742">
                  <c:v>-1.16844106324193E-2</c:v>
                </c:pt>
                <c:pt idx="8743">
                  <c:v>-1.16886498399936E-2</c:v>
                </c:pt>
                <c:pt idx="8744">
                  <c:v>-1.16928586651707E-2</c:v>
                </c:pt>
                <c:pt idx="8745">
                  <c:v>-1.16970373864544E-2</c:v>
                </c:pt>
                <c:pt idx="8746">
                  <c:v>-1.1701186363422199E-2</c:v>
                </c:pt>
                <c:pt idx="8747">
                  <c:v>-1.17053059113416E-2</c:v>
                </c:pt>
                <c:pt idx="8748">
                  <c:v>-1.1709396349920201E-2</c:v>
                </c:pt>
                <c:pt idx="8749">
                  <c:v>-1.1713458038540301E-2</c:v>
                </c:pt>
                <c:pt idx="8750">
                  <c:v>-1.1717491293274301E-2</c:v>
                </c:pt>
                <c:pt idx="8751">
                  <c:v>-1.1721496437494599E-2</c:v>
                </c:pt>
                <c:pt idx="8752">
                  <c:v>-1.1725473763626501E-2</c:v>
                </c:pt>
                <c:pt idx="8753">
                  <c:v>-1.1729423597829599E-2</c:v>
                </c:pt>
                <c:pt idx="8754">
                  <c:v>-1.17333462417428E-2</c:v>
                </c:pt>
                <c:pt idx="8755">
                  <c:v>-1.17372420187341E-2</c:v>
                </c:pt>
                <c:pt idx="8756">
                  <c:v>-1.17411112617856E-2</c:v>
                </c:pt>
                <c:pt idx="8757">
                  <c:v>-1.17449542982346E-2</c:v>
                </c:pt>
                <c:pt idx="8758">
                  <c:v>-1.17487713770454E-2</c:v>
                </c:pt>
                <c:pt idx="8759">
                  <c:v>-1.1752562850072101E-2</c:v>
                </c:pt>
                <c:pt idx="8760">
                  <c:v>-1.1756328989069101E-2</c:v>
                </c:pt>
                <c:pt idx="8761">
                  <c:v>-1.1760070108465401E-2</c:v>
                </c:pt>
                <c:pt idx="8762">
                  <c:v>-1.1763786497036299E-2</c:v>
                </c:pt>
                <c:pt idx="8763">
                  <c:v>-1.17674784679945E-2</c:v>
                </c:pt>
                <c:pt idx="8764">
                  <c:v>-1.1771146300523699E-2</c:v>
                </c:pt>
                <c:pt idx="8765">
                  <c:v>-1.1774790267050399E-2</c:v>
                </c:pt>
                <c:pt idx="8766">
                  <c:v>-1.1778410674543899E-2</c:v>
                </c:pt>
                <c:pt idx="8767">
                  <c:v>-1.1782007805566101E-2</c:v>
                </c:pt>
                <c:pt idx="8768">
                  <c:v>-1.1785581923208799E-2</c:v>
                </c:pt>
                <c:pt idx="8769">
                  <c:v>-1.1789133308535701E-2</c:v>
                </c:pt>
                <c:pt idx="8770">
                  <c:v>-1.17926622465638E-2</c:v>
                </c:pt>
                <c:pt idx="8771">
                  <c:v>-1.1796168988630401E-2</c:v>
                </c:pt>
                <c:pt idx="8772">
                  <c:v>-1.1799653803360699E-2</c:v>
                </c:pt>
                <c:pt idx="8773">
                  <c:v>-1.1803116962426301E-2</c:v>
                </c:pt>
                <c:pt idx="8774">
                  <c:v>-1.1806558714717299E-2</c:v>
                </c:pt>
                <c:pt idx="8775">
                  <c:v>-1.18099793159123E-2</c:v>
                </c:pt>
                <c:pt idx="8776">
                  <c:v>-1.1813379038980699E-2</c:v>
                </c:pt>
                <c:pt idx="8777">
                  <c:v>-1.18167581319021E-2</c:v>
                </c:pt>
                <c:pt idx="8778">
                  <c:v>-1.18201168328337E-2</c:v>
                </c:pt>
                <c:pt idx="8779">
                  <c:v>-1.1823455385503299E-2</c:v>
                </c:pt>
                <c:pt idx="8780">
                  <c:v>-1.18267740150123E-2</c:v>
                </c:pt>
                <c:pt idx="8781">
                  <c:v>-1.18300729808061E-2</c:v>
                </c:pt>
                <c:pt idx="8782">
                  <c:v>-1.1833352487951899E-2</c:v>
                </c:pt>
                <c:pt idx="8783">
                  <c:v>-1.1836612772396501E-2</c:v>
                </c:pt>
                <c:pt idx="8784">
                  <c:v>-1.1839854085977399E-2</c:v>
                </c:pt>
                <c:pt idx="8785">
                  <c:v>-1.1843076620425099E-2</c:v>
                </c:pt>
                <c:pt idx="8786">
                  <c:v>-1.1846280611565301E-2</c:v>
                </c:pt>
                <c:pt idx="8787">
                  <c:v>-1.18494662419204E-2</c:v>
                </c:pt>
                <c:pt idx="8788">
                  <c:v>-1.18526337390051E-2</c:v>
                </c:pt>
                <c:pt idx="8789">
                  <c:v>-1.18557833092672E-2</c:v>
                </c:pt>
                <c:pt idx="8790">
                  <c:v>-1.18589151171365E-2</c:v>
                </c:pt>
                <c:pt idx="8791">
                  <c:v>-1.18620294046963E-2</c:v>
                </c:pt>
                <c:pt idx="8792">
                  <c:v>-1.18651263512545E-2</c:v>
                </c:pt>
                <c:pt idx="8793">
                  <c:v>-1.1868206107473399E-2</c:v>
                </c:pt>
                <c:pt idx="8794">
                  <c:v>-1.18712688944877E-2</c:v>
                </c:pt>
                <c:pt idx="8795">
                  <c:v>-1.18743148857724E-2</c:v>
                </c:pt>
                <c:pt idx="8796">
                  <c:v>-1.18773442538975E-2</c:v>
                </c:pt>
                <c:pt idx="8797">
                  <c:v>-1.18803571775811E-2</c:v>
                </c:pt>
                <c:pt idx="8798">
                  <c:v>-1.1883353832817301E-2</c:v>
                </c:pt>
                <c:pt idx="8799">
                  <c:v>-1.1886334396519E-2</c:v>
                </c:pt>
                <c:pt idx="8800">
                  <c:v>-1.18892990272328E-2</c:v>
                </c:pt>
                <c:pt idx="8801">
                  <c:v>-1.18922478694721E-2</c:v>
                </c:pt>
                <c:pt idx="8802">
                  <c:v>-1.18951811184979E-2</c:v>
                </c:pt>
                <c:pt idx="8803">
                  <c:v>-1.1898098905463599E-2</c:v>
                </c:pt>
                <c:pt idx="8804">
                  <c:v>-1.19010013689887E-2</c:v>
                </c:pt>
                <c:pt idx="8805">
                  <c:v>-1.19038886591025E-2</c:v>
                </c:pt>
                <c:pt idx="8806">
                  <c:v>-1.19067609512114E-2</c:v>
                </c:pt>
                <c:pt idx="8807">
                  <c:v>-1.1909618351354E-2</c:v>
                </c:pt>
                <c:pt idx="8808">
                  <c:v>-1.19124610291829E-2</c:v>
                </c:pt>
                <c:pt idx="8809">
                  <c:v>-1.19152891140845E-2</c:v>
                </c:pt>
                <c:pt idx="8810">
                  <c:v>-1.19181027309615E-2</c:v>
                </c:pt>
                <c:pt idx="8811">
                  <c:v>-1.1920902008422799E-2</c:v>
                </c:pt>
                <c:pt idx="8812">
                  <c:v>-1.1923687025533E-2</c:v>
                </c:pt>
                <c:pt idx="8813">
                  <c:v>-1.19264579911053E-2</c:v>
                </c:pt>
                <c:pt idx="8814">
                  <c:v>-1.19292149616252E-2</c:v>
                </c:pt>
                <c:pt idx="8815">
                  <c:v>-1.1931958117192901E-2</c:v>
                </c:pt>
                <c:pt idx="8816">
                  <c:v>-1.19346875258523E-2</c:v>
                </c:pt>
                <c:pt idx="8817">
                  <c:v>-1.19374033331436E-2</c:v>
                </c:pt>
                <c:pt idx="8818">
                  <c:v>-1.19401056233145E-2</c:v>
                </c:pt>
                <c:pt idx="8819">
                  <c:v>-1.1942794492496699E-2</c:v>
                </c:pt>
                <c:pt idx="8820">
                  <c:v>-1.1945470064699299E-2</c:v>
                </c:pt>
                <c:pt idx="8821">
                  <c:v>-1.19481324373567E-2</c:v>
                </c:pt>
                <c:pt idx="8822">
                  <c:v>-1.1950781721634499E-2</c:v>
                </c:pt>
                <c:pt idx="8823">
                  <c:v>-1.19534180442574E-2</c:v>
                </c:pt>
                <c:pt idx="8824">
                  <c:v>-1.1956041490438E-2</c:v>
                </c:pt>
                <c:pt idx="8825">
                  <c:v>-1.1958652156752301E-2</c:v>
                </c:pt>
                <c:pt idx="8826">
                  <c:v>-1.19612501431915E-2</c:v>
                </c:pt>
                <c:pt idx="8827">
                  <c:v>-1.19638355698484E-2</c:v>
                </c:pt>
                <c:pt idx="8828">
                  <c:v>-1.1966408497363201E-2</c:v>
                </c:pt>
                <c:pt idx="8829">
                  <c:v>-1.19689690344425E-2</c:v>
                </c:pt>
                <c:pt idx="8830">
                  <c:v>-1.19715172891847E-2</c:v>
                </c:pt>
                <c:pt idx="8831">
                  <c:v>-1.19740533028073E-2</c:v>
                </c:pt>
                <c:pt idx="8832">
                  <c:v>-1.19765771742664E-2</c:v>
                </c:pt>
                <c:pt idx="8833">
                  <c:v>-1.1979089001887501E-2</c:v>
                </c:pt>
                <c:pt idx="8834">
                  <c:v>-1.1981588911736099E-2</c:v>
                </c:pt>
                <c:pt idx="8835">
                  <c:v>-1.19840769678091E-2</c:v>
                </c:pt>
                <c:pt idx="8836">
                  <c:v>-1.1986553243071499E-2</c:v>
                </c:pt>
                <c:pt idx="8837">
                  <c:v>-1.1989017853695799E-2</c:v>
                </c:pt>
                <c:pt idx="8838">
                  <c:v>-1.1991470844109901E-2</c:v>
                </c:pt>
                <c:pt idx="8839">
                  <c:v>-1.19939123593245E-2</c:v>
                </c:pt>
                <c:pt idx="8840">
                  <c:v>-1.1996342429228901E-2</c:v>
                </c:pt>
                <c:pt idx="8841">
                  <c:v>-1.19987612149405E-2</c:v>
                </c:pt>
                <c:pt idx="8842">
                  <c:v>-1.2001168744823799E-2</c:v>
                </c:pt>
                <c:pt idx="8843">
                  <c:v>-1.20035651353984E-2</c:v>
                </c:pt>
                <c:pt idx="8844">
                  <c:v>-1.20059504568921E-2</c:v>
                </c:pt>
                <c:pt idx="8845">
                  <c:v>-1.20083248182899E-2</c:v>
                </c:pt>
                <c:pt idx="8846">
                  <c:v>-1.20106882768221E-2</c:v>
                </c:pt>
                <c:pt idx="8847">
                  <c:v>-1.20130409555006E-2</c:v>
                </c:pt>
                <c:pt idx="8848">
                  <c:v>-1.2015382918205E-2</c:v>
                </c:pt>
                <c:pt idx="8849">
                  <c:v>-1.20177142847718E-2</c:v>
                </c:pt>
                <c:pt idx="8850">
                  <c:v>-1.2020035122698201E-2</c:v>
                </c:pt>
                <c:pt idx="8851">
                  <c:v>-1.20223455694597E-2</c:v>
                </c:pt>
                <c:pt idx="8852">
                  <c:v>-1.20246456835624E-2</c:v>
                </c:pt>
                <c:pt idx="8853">
                  <c:v>-1.2026935579626001E-2</c:v>
                </c:pt>
                <c:pt idx="8854">
                  <c:v>-1.2029215383507199E-2</c:v>
                </c:pt>
                <c:pt idx="8855">
                  <c:v>-1.20314851687757E-2</c:v>
                </c:pt>
                <c:pt idx="8856">
                  <c:v>-1.2033745034577201E-2</c:v>
                </c:pt>
                <c:pt idx="8857">
                  <c:v>-1.2035995136132399E-2</c:v>
                </c:pt>
                <c:pt idx="8858">
                  <c:v>-1.2038235533092301E-2</c:v>
                </c:pt>
                <c:pt idx="8859">
                  <c:v>-1.20404663508387E-2</c:v>
                </c:pt>
                <c:pt idx="8860">
                  <c:v>-1.2042687684868899E-2</c:v>
                </c:pt>
                <c:pt idx="8861">
                  <c:v>-1.20448996323262E-2</c:v>
                </c:pt>
                <c:pt idx="8862">
                  <c:v>-1.20471023554192E-2</c:v>
                </c:pt>
                <c:pt idx="8863">
                  <c:v>-1.20492959695453E-2</c:v>
                </c:pt>
                <c:pt idx="8864">
                  <c:v>-1.20514805355463E-2</c:v>
                </c:pt>
                <c:pt idx="8865">
                  <c:v>-1.20536562589755E-2</c:v>
                </c:pt>
                <c:pt idx="8866">
                  <c:v>-1.2055823254012599E-2</c:v>
                </c:pt>
                <c:pt idx="8867">
                  <c:v>-1.20579816031646E-2</c:v>
                </c:pt>
                <c:pt idx="8868">
                  <c:v>-1.20601314758136E-2</c:v>
                </c:pt>
                <c:pt idx="8869">
                  <c:v>-1.2062272979562701E-2</c:v>
                </c:pt>
                <c:pt idx="8870">
                  <c:v>-1.20644062700577E-2</c:v>
                </c:pt>
                <c:pt idx="8871">
                  <c:v>-1.20665314791196E-2</c:v>
                </c:pt>
                <c:pt idx="8872">
                  <c:v>-1.20686487594019E-2</c:v>
                </c:pt>
                <c:pt idx="8873">
                  <c:v>-1.2070758264885699E-2</c:v>
                </c:pt>
                <c:pt idx="8874">
                  <c:v>-1.2072860159784799E-2</c:v>
                </c:pt>
                <c:pt idx="8875">
                  <c:v>-1.2074954561395001E-2</c:v>
                </c:pt>
                <c:pt idx="8876">
                  <c:v>-1.20770416704529E-2</c:v>
                </c:pt>
                <c:pt idx="8877">
                  <c:v>-1.20791216248464E-2</c:v>
                </c:pt>
                <c:pt idx="8878">
                  <c:v>-1.20811946254046E-2</c:v>
                </c:pt>
                <c:pt idx="8879">
                  <c:v>-1.20832608078713E-2</c:v>
                </c:pt>
                <c:pt idx="8880">
                  <c:v>-1.208532034623E-2</c:v>
                </c:pt>
                <c:pt idx="8881">
                  <c:v>-1.20873733971942E-2</c:v>
                </c:pt>
                <c:pt idx="8882">
                  <c:v>-1.2089420188717399E-2</c:v>
                </c:pt>
                <c:pt idx="8883">
                  <c:v>-1.20914608820651E-2</c:v>
                </c:pt>
                <c:pt idx="8884">
                  <c:v>-1.20934956744466E-2</c:v>
                </c:pt>
                <c:pt idx="8885">
                  <c:v>-1.20955247756273E-2</c:v>
                </c:pt>
                <c:pt idx="8886">
                  <c:v>-1.20975483319367E-2</c:v>
                </c:pt>
                <c:pt idx="8887">
                  <c:v>-1.2099566552044101E-2</c:v>
                </c:pt>
                <c:pt idx="8888">
                  <c:v>-1.2101579661219899E-2</c:v>
                </c:pt>
                <c:pt idx="8889">
                  <c:v>-1.2103587868044E-2</c:v>
                </c:pt>
                <c:pt idx="8890">
                  <c:v>-1.21055913576683E-2</c:v>
                </c:pt>
                <c:pt idx="8891">
                  <c:v>-1.2107590380627401E-2</c:v>
                </c:pt>
                <c:pt idx="8892">
                  <c:v>-1.2109585158732099E-2</c:v>
                </c:pt>
                <c:pt idx="8893">
                  <c:v>-1.2111575882678201E-2</c:v>
                </c:pt>
                <c:pt idx="8894">
                  <c:v>-1.21135628402369E-2</c:v>
                </c:pt>
                <c:pt idx="8895">
                  <c:v>-1.2115546231047601E-2</c:v>
                </c:pt>
                <c:pt idx="8896">
                  <c:v>-1.21175262982335E-2</c:v>
                </c:pt>
                <c:pt idx="8897">
                  <c:v>-1.2119503266133799E-2</c:v>
                </c:pt>
                <c:pt idx="8898">
                  <c:v>-1.2121477372694801E-2</c:v>
                </c:pt>
                <c:pt idx="8899">
                  <c:v>-1.2123448899000799E-2</c:v>
                </c:pt>
                <c:pt idx="8900">
                  <c:v>-1.2125418093091001E-2</c:v>
                </c:pt>
                <c:pt idx="8901">
                  <c:v>-1.21273852020936E-2</c:v>
                </c:pt>
                <c:pt idx="8902">
                  <c:v>-1.2129350463985999E-2</c:v>
                </c:pt>
                <c:pt idx="8903">
                  <c:v>-1.21313141429727E-2</c:v>
                </c:pt>
                <c:pt idx="8904">
                  <c:v>-1.21332765566768E-2</c:v>
                </c:pt>
                <c:pt idx="8905">
                  <c:v>-1.21352379542729E-2</c:v>
                </c:pt>
                <c:pt idx="8906">
                  <c:v>-1.21371986176547E-2</c:v>
                </c:pt>
                <c:pt idx="8907">
                  <c:v>-1.21391588218709E-2</c:v>
                </c:pt>
                <c:pt idx="8908">
                  <c:v>-1.21411188517594E-2</c:v>
                </c:pt>
                <c:pt idx="8909">
                  <c:v>-1.2143079001501E-2</c:v>
                </c:pt>
                <c:pt idx="8910">
                  <c:v>-1.21450395397932E-2</c:v>
                </c:pt>
                <c:pt idx="8911">
                  <c:v>-1.21470007923678E-2</c:v>
                </c:pt>
                <c:pt idx="8912">
                  <c:v>-1.21489630590179E-2</c:v>
                </c:pt>
                <c:pt idx="8913">
                  <c:v>-1.2150926657957899E-2</c:v>
                </c:pt>
                <c:pt idx="8914">
                  <c:v>-1.2152891867835299E-2</c:v>
                </c:pt>
                <c:pt idx="8915">
                  <c:v>-1.21548590224566E-2</c:v>
                </c:pt>
                <c:pt idx="8916">
                  <c:v>-1.21568284021168E-2</c:v>
                </c:pt>
                <c:pt idx="8917">
                  <c:v>-1.21588003582155E-2</c:v>
                </c:pt>
                <c:pt idx="8918">
                  <c:v>-1.21607751861047E-2</c:v>
                </c:pt>
                <c:pt idx="8919">
                  <c:v>-1.21627532290089E-2</c:v>
                </c:pt>
                <c:pt idx="8920">
                  <c:v>-1.21647348309461E-2</c:v>
                </c:pt>
                <c:pt idx="8921">
                  <c:v>-1.21667202939028E-2</c:v>
                </c:pt>
                <c:pt idx="8922">
                  <c:v>-1.2168709948061801E-2</c:v>
                </c:pt>
                <c:pt idx="8923">
                  <c:v>-1.2170704146001601E-2</c:v>
                </c:pt>
                <c:pt idx="8924">
                  <c:v>-1.21727032201327E-2</c:v>
                </c:pt>
                <c:pt idx="8925">
                  <c:v>-1.2174707528813699E-2</c:v>
                </c:pt>
                <c:pt idx="8926">
                  <c:v>-1.2176717364912701E-2</c:v>
                </c:pt>
                <c:pt idx="8927">
                  <c:v>-1.2178733139467299E-2</c:v>
                </c:pt>
                <c:pt idx="8928">
                  <c:v>-1.21807551820617E-2</c:v>
                </c:pt>
                <c:pt idx="8929">
                  <c:v>-1.2182783854362601E-2</c:v>
                </c:pt>
                <c:pt idx="8930">
                  <c:v>-1.2184819517478299E-2</c:v>
                </c:pt>
                <c:pt idx="8931">
                  <c:v>-1.2186862478758401E-2</c:v>
                </c:pt>
                <c:pt idx="8932">
                  <c:v>-1.2188913144181201E-2</c:v>
                </c:pt>
                <c:pt idx="8933">
                  <c:v>-1.21909718543576E-2</c:v>
                </c:pt>
                <c:pt idx="8934">
                  <c:v>-1.2193039000106201E-2</c:v>
                </c:pt>
                <c:pt idx="8935">
                  <c:v>-1.21951149150855E-2</c:v>
                </c:pt>
                <c:pt idx="8936">
                  <c:v>-1.21971999586756E-2</c:v>
                </c:pt>
                <c:pt idx="8937">
                  <c:v>-1.21992945542843E-2</c:v>
                </c:pt>
                <c:pt idx="8938">
                  <c:v>-1.2201399018654E-2</c:v>
                </c:pt>
                <c:pt idx="8939">
                  <c:v>-1.22035137391157E-2</c:v>
                </c:pt>
                <c:pt idx="8940">
                  <c:v>-1.22056390611408E-2</c:v>
                </c:pt>
                <c:pt idx="8941">
                  <c:v>-1.22077753868751E-2</c:v>
                </c:pt>
                <c:pt idx="8942">
                  <c:v>-1.22099230851171E-2</c:v>
                </c:pt>
                <c:pt idx="8943">
                  <c:v>-1.22120825360041E-2</c:v>
                </c:pt>
                <c:pt idx="8944">
                  <c:v>-1.2214254122575201E-2</c:v>
                </c:pt>
                <c:pt idx="8945">
                  <c:v>-1.22164382022634E-2</c:v>
                </c:pt>
                <c:pt idx="8946">
                  <c:v>-1.2218635134207999E-2</c:v>
                </c:pt>
                <c:pt idx="8947">
                  <c:v>-1.22208452843168E-2</c:v>
                </c:pt>
                <c:pt idx="8948">
                  <c:v>-1.2223069056196899E-2</c:v>
                </c:pt>
                <c:pt idx="8949">
                  <c:v>-1.22253068402156E-2</c:v>
                </c:pt>
                <c:pt idx="8950">
                  <c:v>-1.22275589967588E-2</c:v>
                </c:pt>
                <c:pt idx="8951">
                  <c:v>-1.22298258923222E-2</c:v>
                </c:pt>
                <c:pt idx="8952">
                  <c:v>-1.2232107935139401E-2</c:v>
                </c:pt>
                <c:pt idx="8953">
                  <c:v>-1.2234405461238501E-2</c:v>
                </c:pt>
                <c:pt idx="8954">
                  <c:v>-1.22367188524514E-2</c:v>
                </c:pt>
                <c:pt idx="8955">
                  <c:v>-1.2239048479369199E-2</c:v>
                </c:pt>
                <c:pt idx="8956">
                  <c:v>-1.22413946990323E-2</c:v>
                </c:pt>
                <c:pt idx="8957">
                  <c:v>-1.2243757899406E-2</c:v>
                </c:pt>
                <c:pt idx="8958">
                  <c:v>-1.2246138463468901E-2</c:v>
                </c:pt>
                <c:pt idx="8959">
                  <c:v>-1.22485367638396E-2</c:v>
                </c:pt>
                <c:pt idx="8960">
                  <c:v>-1.2250953130529599E-2</c:v>
                </c:pt>
                <c:pt idx="8961">
                  <c:v>-1.22533879369117E-2</c:v>
                </c:pt>
                <c:pt idx="8962">
                  <c:v>-1.22558415714265E-2</c:v>
                </c:pt>
                <c:pt idx="8963">
                  <c:v>-1.2258314358969799E-2</c:v>
                </c:pt>
                <c:pt idx="8964">
                  <c:v>-1.22608066574523E-2</c:v>
                </c:pt>
                <c:pt idx="8965">
                  <c:v>-1.2263318814684201E-2</c:v>
                </c:pt>
                <c:pt idx="8966">
                  <c:v>-1.22658512141925E-2</c:v>
                </c:pt>
                <c:pt idx="8967">
                  <c:v>-1.2268404181489501E-2</c:v>
                </c:pt>
                <c:pt idx="8968">
                  <c:v>-1.2270978047398001E-2</c:v>
                </c:pt>
                <c:pt idx="8969">
                  <c:v>-1.2273573161236799E-2</c:v>
                </c:pt>
                <c:pt idx="8970">
                  <c:v>-1.22761899207079E-2</c:v>
                </c:pt>
                <c:pt idx="8971">
                  <c:v>-1.22788286234101E-2</c:v>
                </c:pt>
                <c:pt idx="8972">
                  <c:v>-1.2281489637040399E-2</c:v>
                </c:pt>
                <c:pt idx="8973">
                  <c:v>-1.22841732542601E-2</c:v>
                </c:pt>
                <c:pt idx="8974">
                  <c:v>-1.22868797725293E-2</c:v>
                </c:pt>
                <c:pt idx="8975">
                  <c:v>-1.2289609539076001E-2</c:v>
                </c:pt>
                <c:pt idx="8976">
                  <c:v>-1.22923628645107E-2</c:v>
                </c:pt>
                <c:pt idx="8977">
                  <c:v>-1.22951400473305E-2</c:v>
                </c:pt>
                <c:pt idx="8978">
                  <c:v>-1.2297941433653901E-2</c:v>
                </c:pt>
                <c:pt idx="8979">
                  <c:v>-1.2300767311561701E-2</c:v>
                </c:pt>
                <c:pt idx="8980">
                  <c:v>-1.2303617983040201E-2</c:v>
                </c:pt>
                <c:pt idx="8981">
                  <c:v>-1.2306493748638901E-2</c:v>
                </c:pt>
                <c:pt idx="8982">
                  <c:v>-1.23093948491794E-2</c:v>
                </c:pt>
                <c:pt idx="8983">
                  <c:v>-1.2312321647574599E-2</c:v>
                </c:pt>
                <c:pt idx="8984">
                  <c:v>-1.23152743837413E-2</c:v>
                </c:pt>
                <c:pt idx="8985">
                  <c:v>-1.23182533428387E-2</c:v>
                </c:pt>
                <c:pt idx="8986">
                  <c:v>-1.23212587579404E-2</c:v>
                </c:pt>
                <c:pt idx="8987">
                  <c:v>-1.2324290928041199E-2</c:v>
                </c:pt>
                <c:pt idx="8988">
                  <c:v>-1.2327350079274E-2</c:v>
                </c:pt>
                <c:pt idx="8989">
                  <c:v>-1.23304364759913E-2</c:v>
                </c:pt>
                <c:pt idx="8990">
                  <c:v>-1.2333550390643501E-2</c:v>
                </c:pt>
                <c:pt idx="8991">
                  <c:v>-1.2336692020919001E-2</c:v>
                </c:pt>
                <c:pt idx="8992">
                  <c:v>-1.2339861605022699E-2</c:v>
                </c:pt>
                <c:pt idx="8993">
                  <c:v>-1.2343059355663599E-2</c:v>
                </c:pt>
                <c:pt idx="8994">
                  <c:v>-1.23462855133683E-2</c:v>
                </c:pt>
                <c:pt idx="8995">
                  <c:v>-1.2349540273606701E-2</c:v>
                </c:pt>
                <c:pt idx="8996">
                  <c:v>-1.23528238338101E-2</c:v>
                </c:pt>
                <c:pt idx="8997">
                  <c:v>-1.2356136407698899E-2</c:v>
                </c:pt>
                <c:pt idx="8998">
                  <c:v>-1.23594782310288E-2</c:v>
                </c:pt>
                <c:pt idx="8999">
                  <c:v>-1.23628494214254E-2</c:v>
                </c:pt>
                <c:pt idx="9000">
                  <c:v>-1.2366250200308701E-2</c:v>
                </c:pt>
                <c:pt idx="9001">
                  <c:v>-1.2369680687075999E-2</c:v>
                </c:pt>
                <c:pt idx="9002">
                  <c:v>-1.2373141109674701E-2</c:v>
                </c:pt>
                <c:pt idx="9003">
                  <c:v>-1.2376631581513999E-2</c:v>
                </c:pt>
                <c:pt idx="9004">
                  <c:v>-1.2380152262217E-2</c:v>
                </c:pt>
                <c:pt idx="9005">
                  <c:v>-1.2383703282146099E-2</c:v>
                </c:pt>
                <c:pt idx="9006">
                  <c:v>-1.23872847642443E-2</c:v>
                </c:pt>
                <c:pt idx="9007">
                  <c:v>-1.23908968354776E-2</c:v>
                </c:pt>
                <c:pt idx="9008">
                  <c:v>-1.2394539633581499E-2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581744"/>
        <c:axId val="549573584"/>
      </c:scatterChart>
      <c:valAx>
        <c:axId val="549581744"/>
        <c:scaling>
          <c:orientation val="minMax"/>
          <c:max val="500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5937159378327"/>
              <c:y val="0.8704621197915599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3584"/>
        <c:crossesAt val="-0.2"/>
        <c:crossBetween val="midCat"/>
      </c:valAx>
      <c:valAx>
        <c:axId val="549573584"/>
        <c:scaling>
          <c:orientation val="minMax"/>
          <c:max val="-6.0000000000000019E-3"/>
          <c:min val="-1.4000000000000002E-2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υ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мм</a:t>
                </a:r>
              </a:p>
            </c:rich>
          </c:tx>
          <c:layout>
            <c:manualLayout>
              <c:xMode val="edge"/>
              <c:yMode val="edge"/>
              <c:x val="9.3893011254839436E-3"/>
              <c:y val="1.6189221272554635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81744"/>
        <c:crosses val="autoZero"/>
        <c:crossBetween val="midCat"/>
        <c:dispUnits>
          <c:custUnit val="1.0000000000000002E-3"/>
        </c:dispUnits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0.11906486900222123"/>
          <c:w val="0.82549904962970067"/>
          <c:h val="0.78410195478109079"/>
        </c:manualLayout>
      </c:layout>
      <c:scatterChart>
        <c:scatterStyle val="lineMarker"/>
        <c:varyColors val="0"/>
        <c:ser>
          <c:idx val="0"/>
          <c:order val="0"/>
          <c:tx>
            <c:v>колебания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поперечные!$B$1:$MHN$1</c:f>
              <c:numCache>
                <c:formatCode>General</c:formatCode>
                <c:ptCount val="9009"/>
                <c:pt idx="0">
                  <c:v>0</c:v>
                </c:pt>
                <c:pt idx="1">
                  <c:v>5.5506258582405002E-2</c:v>
                </c:pt>
                <c:pt idx="2">
                  <c:v>0.11101251716481</c:v>
                </c:pt>
                <c:pt idx="3">
                  <c:v>0.16651877574721499</c:v>
                </c:pt>
                <c:pt idx="4">
                  <c:v>0.22202503432962001</c:v>
                </c:pt>
                <c:pt idx="5">
                  <c:v>0.277531292912025</c:v>
                </c:pt>
                <c:pt idx="6">
                  <c:v>0.33303755149442998</c:v>
                </c:pt>
                <c:pt idx="7">
                  <c:v>0.38854381007683497</c:v>
                </c:pt>
                <c:pt idx="8">
                  <c:v>0.44405006865924002</c:v>
                </c:pt>
                <c:pt idx="9">
                  <c:v>0.499556327241645</c:v>
                </c:pt>
                <c:pt idx="10">
                  <c:v>0.55506258582404999</c:v>
                </c:pt>
                <c:pt idx="11">
                  <c:v>0.61056884440645498</c:v>
                </c:pt>
                <c:pt idx="12">
                  <c:v>0.66607510298885997</c:v>
                </c:pt>
                <c:pt idx="13">
                  <c:v>0.72158136157126496</c:v>
                </c:pt>
                <c:pt idx="14">
                  <c:v>0.77708762015366994</c:v>
                </c:pt>
                <c:pt idx="15">
                  <c:v>0.83259387873607504</c:v>
                </c:pt>
                <c:pt idx="16">
                  <c:v>0.88810013731848003</c:v>
                </c:pt>
                <c:pt idx="17">
                  <c:v>0.94360639590088502</c:v>
                </c:pt>
                <c:pt idx="18">
                  <c:v>0.99911265448329001</c:v>
                </c:pt>
                <c:pt idx="19">
                  <c:v>1.05461891306569</c:v>
                </c:pt>
                <c:pt idx="20">
                  <c:v>1.1101251716481</c:v>
                </c:pt>
                <c:pt idx="21">
                  <c:v>1.1656314302305</c:v>
                </c:pt>
                <c:pt idx="22">
                  <c:v>1.22113768881291</c:v>
                </c:pt>
                <c:pt idx="23">
                  <c:v>1.27664394739531</c:v>
                </c:pt>
                <c:pt idx="24">
                  <c:v>1.3321502059777199</c:v>
                </c:pt>
                <c:pt idx="25">
                  <c:v>1.3876564645601199</c:v>
                </c:pt>
                <c:pt idx="26">
                  <c:v>1.4431627231425299</c:v>
                </c:pt>
                <c:pt idx="27">
                  <c:v>1.4986689817249299</c:v>
                </c:pt>
                <c:pt idx="28">
                  <c:v>1.5541752403073399</c:v>
                </c:pt>
                <c:pt idx="29">
                  <c:v>1.6096814988897401</c:v>
                </c:pt>
                <c:pt idx="30">
                  <c:v>1.6651877574721501</c:v>
                </c:pt>
                <c:pt idx="31">
                  <c:v>1.7206940160545501</c:v>
                </c:pt>
                <c:pt idx="32">
                  <c:v>1.7762002746369601</c:v>
                </c:pt>
                <c:pt idx="33">
                  <c:v>1.8317065332193601</c:v>
                </c:pt>
                <c:pt idx="34">
                  <c:v>1.88721279180177</c:v>
                </c:pt>
                <c:pt idx="35">
                  <c:v>1.94271905038417</c:v>
                </c:pt>
                <c:pt idx="36">
                  <c:v>1.99822530896658</c:v>
                </c:pt>
                <c:pt idx="37">
                  <c:v>2.0537315675489798</c:v>
                </c:pt>
                <c:pt idx="38">
                  <c:v>2.1092378261313902</c:v>
                </c:pt>
                <c:pt idx="39">
                  <c:v>2.16474408471379</c:v>
                </c:pt>
                <c:pt idx="40">
                  <c:v>2.2202503432962</c:v>
                </c:pt>
                <c:pt idx="41">
                  <c:v>2.2757566018786002</c:v>
                </c:pt>
                <c:pt idx="42">
                  <c:v>2.3312628604610102</c:v>
                </c:pt>
                <c:pt idx="43">
                  <c:v>2.3867691190434099</c:v>
                </c:pt>
                <c:pt idx="44">
                  <c:v>2.4422753776258199</c:v>
                </c:pt>
                <c:pt idx="45">
                  <c:v>2.4977816362082201</c:v>
                </c:pt>
                <c:pt idx="46">
                  <c:v>2.5532878947906301</c:v>
                </c:pt>
                <c:pt idx="47">
                  <c:v>2.6087941533730299</c:v>
                </c:pt>
                <c:pt idx="48">
                  <c:v>2.6643004119554399</c:v>
                </c:pt>
                <c:pt idx="49">
                  <c:v>2.7198066705378499</c:v>
                </c:pt>
                <c:pt idx="50">
                  <c:v>2.7753129291202501</c:v>
                </c:pt>
                <c:pt idx="51">
                  <c:v>2.8308191877026498</c:v>
                </c:pt>
                <c:pt idx="52">
                  <c:v>2.8863254462850598</c:v>
                </c:pt>
                <c:pt idx="53">
                  <c:v>2.94183170486746</c:v>
                </c:pt>
                <c:pt idx="54">
                  <c:v>2.99733796344987</c:v>
                </c:pt>
                <c:pt idx="55">
                  <c:v>3.0528442220322698</c:v>
                </c:pt>
                <c:pt idx="56">
                  <c:v>3.1083504806146798</c:v>
                </c:pt>
                <c:pt idx="57">
                  <c:v>3.16385673919708</c:v>
                </c:pt>
                <c:pt idx="58">
                  <c:v>3.21936299777949</c:v>
                </c:pt>
                <c:pt idx="59">
                  <c:v>3.2748692563618902</c:v>
                </c:pt>
                <c:pt idx="60">
                  <c:v>3.3303755149443002</c:v>
                </c:pt>
                <c:pt idx="61">
                  <c:v>3.3858817735266999</c:v>
                </c:pt>
                <c:pt idx="62">
                  <c:v>3.4413880321091099</c:v>
                </c:pt>
                <c:pt idx="63">
                  <c:v>3.4968942906915101</c:v>
                </c:pt>
                <c:pt idx="64">
                  <c:v>3.5524005492739201</c:v>
                </c:pt>
                <c:pt idx="65">
                  <c:v>3.6079068078563199</c:v>
                </c:pt>
                <c:pt idx="66">
                  <c:v>3.6634130664387299</c:v>
                </c:pt>
                <c:pt idx="67">
                  <c:v>3.7189193250211301</c:v>
                </c:pt>
                <c:pt idx="68">
                  <c:v>3.7744255836035401</c:v>
                </c:pt>
                <c:pt idx="69">
                  <c:v>3.8299318421859398</c:v>
                </c:pt>
                <c:pt idx="70">
                  <c:v>3.8854381007683498</c:v>
                </c:pt>
                <c:pt idx="71">
                  <c:v>3.94094435935075</c:v>
                </c:pt>
                <c:pt idx="72">
                  <c:v>3.99645061793316</c:v>
                </c:pt>
                <c:pt idx="73">
                  <c:v>4.0519568765155602</c:v>
                </c:pt>
                <c:pt idx="74">
                  <c:v>4.1074631350979702</c:v>
                </c:pt>
                <c:pt idx="75">
                  <c:v>4.1629693936803696</c:v>
                </c:pt>
                <c:pt idx="76">
                  <c:v>4.2184756522627804</c:v>
                </c:pt>
                <c:pt idx="77">
                  <c:v>4.2739819108451798</c:v>
                </c:pt>
                <c:pt idx="78">
                  <c:v>4.3294881694275897</c:v>
                </c:pt>
                <c:pt idx="79">
                  <c:v>4.38499442800999</c:v>
                </c:pt>
                <c:pt idx="80">
                  <c:v>4.4405006865923999</c:v>
                </c:pt>
                <c:pt idx="81">
                  <c:v>4.4960069451748002</c:v>
                </c:pt>
                <c:pt idx="82">
                  <c:v>4.5515132037572101</c:v>
                </c:pt>
                <c:pt idx="83">
                  <c:v>4.6070194623396103</c:v>
                </c:pt>
                <c:pt idx="84">
                  <c:v>4.6625257209220203</c:v>
                </c:pt>
                <c:pt idx="85">
                  <c:v>4.7180319795044303</c:v>
                </c:pt>
                <c:pt idx="86">
                  <c:v>4.7735382380868296</c:v>
                </c:pt>
                <c:pt idx="87">
                  <c:v>4.8290444966692299</c:v>
                </c:pt>
                <c:pt idx="88">
                  <c:v>4.8845507552516398</c:v>
                </c:pt>
                <c:pt idx="89">
                  <c:v>4.9400570138340401</c:v>
                </c:pt>
                <c:pt idx="90">
                  <c:v>4.99556327241645</c:v>
                </c:pt>
                <c:pt idx="91">
                  <c:v>5.0510695309988503</c:v>
                </c:pt>
                <c:pt idx="92">
                  <c:v>5.1065757895812602</c:v>
                </c:pt>
                <c:pt idx="93">
                  <c:v>5.1620820481636596</c:v>
                </c:pt>
                <c:pt idx="94">
                  <c:v>5.2175883067460704</c:v>
                </c:pt>
                <c:pt idx="95">
                  <c:v>5.2730945653284698</c:v>
                </c:pt>
                <c:pt idx="96">
                  <c:v>5.3286008239108797</c:v>
                </c:pt>
                <c:pt idx="97">
                  <c:v>5.38410708249328</c:v>
                </c:pt>
                <c:pt idx="98">
                  <c:v>5.4396133410756899</c:v>
                </c:pt>
                <c:pt idx="99">
                  <c:v>5.4951195996580902</c:v>
                </c:pt>
                <c:pt idx="100">
                  <c:v>5.5506258582405001</c:v>
                </c:pt>
                <c:pt idx="101">
                  <c:v>5.6061321168229004</c:v>
                </c:pt>
                <c:pt idx="102">
                  <c:v>5.6616383754053103</c:v>
                </c:pt>
                <c:pt idx="103">
                  <c:v>5.7171446339877097</c:v>
                </c:pt>
                <c:pt idx="104">
                  <c:v>5.7726508925701197</c:v>
                </c:pt>
                <c:pt idx="105">
                  <c:v>5.8281571511525199</c:v>
                </c:pt>
                <c:pt idx="106">
                  <c:v>5.8836634097349299</c:v>
                </c:pt>
                <c:pt idx="107">
                  <c:v>5.9391696683173301</c:v>
                </c:pt>
                <c:pt idx="108">
                  <c:v>5.99467592689974</c:v>
                </c:pt>
                <c:pt idx="109">
                  <c:v>6.0501821854821403</c:v>
                </c:pt>
                <c:pt idx="110">
                  <c:v>6.1056884440645502</c:v>
                </c:pt>
                <c:pt idx="111">
                  <c:v>6.1611947026469496</c:v>
                </c:pt>
                <c:pt idx="112">
                  <c:v>6.2167009612293596</c:v>
                </c:pt>
                <c:pt idx="113">
                  <c:v>6.2722072198117598</c:v>
                </c:pt>
                <c:pt idx="114">
                  <c:v>6.3277134783941698</c:v>
                </c:pt>
                <c:pt idx="115">
                  <c:v>6.38321973697657</c:v>
                </c:pt>
                <c:pt idx="116">
                  <c:v>6.43872599555898</c:v>
                </c:pt>
                <c:pt idx="117">
                  <c:v>6.4942322541413802</c:v>
                </c:pt>
                <c:pt idx="118">
                  <c:v>6.5497385127237902</c:v>
                </c:pt>
                <c:pt idx="119">
                  <c:v>6.6052447713061904</c:v>
                </c:pt>
                <c:pt idx="120">
                  <c:v>6.6607510298886003</c:v>
                </c:pt>
                <c:pt idx="121">
                  <c:v>6.7162572884709997</c:v>
                </c:pt>
                <c:pt idx="122">
                  <c:v>6.7717635470534097</c:v>
                </c:pt>
                <c:pt idx="123">
                  <c:v>6.8272698056358099</c:v>
                </c:pt>
                <c:pt idx="124">
                  <c:v>6.8827760642182199</c:v>
                </c:pt>
                <c:pt idx="125">
                  <c:v>6.9382823228006201</c:v>
                </c:pt>
                <c:pt idx="126">
                  <c:v>6.9937885813830301</c:v>
                </c:pt>
                <c:pt idx="127">
                  <c:v>7.0492948399654303</c:v>
                </c:pt>
                <c:pt idx="128">
                  <c:v>7.1048010985478403</c:v>
                </c:pt>
                <c:pt idx="129">
                  <c:v>7.1603073571302396</c:v>
                </c:pt>
                <c:pt idx="130">
                  <c:v>7.2158136157126496</c:v>
                </c:pt>
                <c:pt idx="131">
                  <c:v>7.2713198742950498</c:v>
                </c:pt>
                <c:pt idx="132">
                  <c:v>7.3268261328774598</c:v>
                </c:pt>
                <c:pt idx="133">
                  <c:v>7.38233239145986</c:v>
                </c:pt>
                <c:pt idx="134">
                  <c:v>7.43783865004227</c:v>
                </c:pt>
                <c:pt idx="135">
                  <c:v>7.4933449086246702</c:v>
                </c:pt>
                <c:pt idx="136">
                  <c:v>7.5488511672070802</c:v>
                </c:pt>
                <c:pt idx="137">
                  <c:v>7.6043574257894804</c:v>
                </c:pt>
                <c:pt idx="138">
                  <c:v>7.6598636843718904</c:v>
                </c:pt>
                <c:pt idx="139">
                  <c:v>7.7153699429542897</c:v>
                </c:pt>
                <c:pt idx="140">
                  <c:v>7.7708762015366997</c:v>
                </c:pt>
                <c:pt idx="141">
                  <c:v>7.8263824601190999</c:v>
                </c:pt>
                <c:pt idx="142">
                  <c:v>7.8818887187015099</c:v>
                </c:pt>
                <c:pt idx="143">
                  <c:v>7.9373949772839101</c:v>
                </c:pt>
                <c:pt idx="144">
                  <c:v>7.9929012358663201</c:v>
                </c:pt>
                <c:pt idx="145">
                  <c:v>8.0484074944487194</c:v>
                </c:pt>
                <c:pt idx="146">
                  <c:v>8.1039137530311294</c:v>
                </c:pt>
                <c:pt idx="147">
                  <c:v>8.1594200116135305</c:v>
                </c:pt>
                <c:pt idx="148">
                  <c:v>8.2149262701959405</c:v>
                </c:pt>
                <c:pt idx="149">
                  <c:v>8.2704325287783504</c:v>
                </c:pt>
                <c:pt idx="150">
                  <c:v>8.3259387873607498</c:v>
                </c:pt>
                <c:pt idx="151">
                  <c:v>8.3814450459431509</c:v>
                </c:pt>
                <c:pt idx="152">
                  <c:v>8.4369513045255609</c:v>
                </c:pt>
                <c:pt idx="153">
                  <c:v>8.4924575631079602</c:v>
                </c:pt>
                <c:pt idx="154">
                  <c:v>8.5479638216903702</c:v>
                </c:pt>
                <c:pt idx="155">
                  <c:v>8.6034700802727695</c:v>
                </c:pt>
                <c:pt idx="156">
                  <c:v>8.6589763388551795</c:v>
                </c:pt>
                <c:pt idx="157">
                  <c:v>8.7144825974375806</c:v>
                </c:pt>
                <c:pt idx="158">
                  <c:v>8.7699888560199906</c:v>
                </c:pt>
                <c:pt idx="159">
                  <c:v>8.8254951146023899</c:v>
                </c:pt>
                <c:pt idx="160">
                  <c:v>8.8810013731847999</c:v>
                </c:pt>
                <c:pt idx="161">
                  <c:v>8.9365076317671992</c:v>
                </c:pt>
                <c:pt idx="162">
                  <c:v>8.9920138903496092</c:v>
                </c:pt>
                <c:pt idx="163">
                  <c:v>9.0475201489320103</c:v>
                </c:pt>
                <c:pt idx="164">
                  <c:v>9.1030264075144203</c:v>
                </c:pt>
                <c:pt idx="165">
                  <c:v>9.1585326660968196</c:v>
                </c:pt>
                <c:pt idx="166">
                  <c:v>9.2140389246792296</c:v>
                </c:pt>
                <c:pt idx="167">
                  <c:v>9.2695451832616307</c:v>
                </c:pt>
                <c:pt idx="168">
                  <c:v>9.3250514418440407</c:v>
                </c:pt>
                <c:pt idx="169">
                  <c:v>9.38055770042644</c:v>
                </c:pt>
                <c:pt idx="170">
                  <c:v>9.43606395900885</c:v>
                </c:pt>
                <c:pt idx="171">
                  <c:v>9.4915702175912493</c:v>
                </c:pt>
                <c:pt idx="172">
                  <c:v>9.5470764761736593</c:v>
                </c:pt>
                <c:pt idx="173">
                  <c:v>9.6025827347560604</c:v>
                </c:pt>
                <c:pt idx="174">
                  <c:v>9.6580889933384704</c:v>
                </c:pt>
                <c:pt idx="175">
                  <c:v>9.7135952519208697</c:v>
                </c:pt>
                <c:pt idx="176">
                  <c:v>9.7691015105032797</c:v>
                </c:pt>
                <c:pt idx="177">
                  <c:v>9.8246077690856808</c:v>
                </c:pt>
                <c:pt idx="178">
                  <c:v>9.8801140276680908</c:v>
                </c:pt>
                <c:pt idx="179">
                  <c:v>9.9356202862504901</c:v>
                </c:pt>
                <c:pt idx="180">
                  <c:v>9.9911265448329001</c:v>
                </c:pt>
                <c:pt idx="181">
                  <c:v>10.046632803415299</c:v>
                </c:pt>
                <c:pt idx="182">
                  <c:v>10.102139061997701</c:v>
                </c:pt>
                <c:pt idx="183">
                  <c:v>10.1576453205801</c:v>
                </c:pt>
                <c:pt idx="184">
                  <c:v>10.213151579162499</c:v>
                </c:pt>
                <c:pt idx="185">
                  <c:v>10.2686578377449</c:v>
                </c:pt>
                <c:pt idx="186">
                  <c:v>10.3241640963273</c:v>
                </c:pt>
                <c:pt idx="187">
                  <c:v>10.379670354909701</c:v>
                </c:pt>
                <c:pt idx="188">
                  <c:v>10.4351766134921</c:v>
                </c:pt>
                <c:pt idx="189">
                  <c:v>10.490682872074499</c:v>
                </c:pt>
                <c:pt idx="190">
                  <c:v>10.5461891306569</c:v>
                </c:pt>
                <c:pt idx="191">
                  <c:v>10.601695389239399</c:v>
                </c:pt>
                <c:pt idx="192">
                  <c:v>10.6572016478218</c:v>
                </c:pt>
                <c:pt idx="193">
                  <c:v>10.7127079064042</c:v>
                </c:pt>
                <c:pt idx="194">
                  <c:v>10.768214164986601</c:v>
                </c:pt>
                <c:pt idx="195">
                  <c:v>10.823720423569</c:v>
                </c:pt>
                <c:pt idx="196">
                  <c:v>10.879226682151399</c:v>
                </c:pt>
                <c:pt idx="197">
                  <c:v>10.934732940733801</c:v>
                </c:pt>
                <c:pt idx="198">
                  <c:v>10.9902391993162</c:v>
                </c:pt>
                <c:pt idx="199">
                  <c:v>11.045745457898599</c:v>
                </c:pt>
                <c:pt idx="200">
                  <c:v>11.101251716481</c:v>
                </c:pt>
                <c:pt idx="201">
                  <c:v>11.1567579750634</c:v>
                </c:pt>
                <c:pt idx="202">
                  <c:v>11.212264233645801</c:v>
                </c:pt>
                <c:pt idx="203">
                  <c:v>11.2677704922282</c:v>
                </c:pt>
                <c:pt idx="204">
                  <c:v>11.323276750810599</c:v>
                </c:pt>
                <c:pt idx="205">
                  <c:v>11.378783009393</c:v>
                </c:pt>
                <c:pt idx="206">
                  <c:v>11.4342892679754</c:v>
                </c:pt>
                <c:pt idx="207">
                  <c:v>11.489795526557799</c:v>
                </c:pt>
                <c:pt idx="208">
                  <c:v>11.5453017851402</c:v>
                </c:pt>
                <c:pt idx="209">
                  <c:v>11.6008080437226</c:v>
                </c:pt>
                <c:pt idx="210">
                  <c:v>11.656314302305001</c:v>
                </c:pt>
                <c:pt idx="211">
                  <c:v>11.711820560887499</c:v>
                </c:pt>
                <c:pt idx="212">
                  <c:v>11.767326819469901</c:v>
                </c:pt>
                <c:pt idx="213">
                  <c:v>11.8228330780523</c:v>
                </c:pt>
                <c:pt idx="214">
                  <c:v>11.878339336634699</c:v>
                </c:pt>
                <c:pt idx="215">
                  <c:v>11.9338455952171</c:v>
                </c:pt>
                <c:pt idx="216">
                  <c:v>11.9893518537995</c:v>
                </c:pt>
                <c:pt idx="217">
                  <c:v>12.044858112381901</c:v>
                </c:pt>
                <c:pt idx="218">
                  <c:v>12.1003643709643</c:v>
                </c:pt>
                <c:pt idx="219">
                  <c:v>12.155870629546699</c:v>
                </c:pt>
                <c:pt idx="220">
                  <c:v>12.2113768881291</c:v>
                </c:pt>
                <c:pt idx="221">
                  <c:v>12.2668831467115</c:v>
                </c:pt>
                <c:pt idx="222">
                  <c:v>12.322389405293899</c:v>
                </c:pt>
                <c:pt idx="223">
                  <c:v>12.3778956638763</c:v>
                </c:pt>
                <c:pt idx="224">
                  <c:v>12.4334019224587</c:v>
                </c:pt>
                <c:pt idx="225">
                  <c:v>12.488908181041101</c:v>
                </c:pt>
                <c:pt idx="226">
                  <c:v>12.5444144396235</c:v>
                </c:pt>
                <c:pt idx="227">
                  <c:v>12.599920698205899</c:v>
                </c:pt>
                <c:pt idx="228">
                  <c:v>12.6554269567883</c:v>
                </c:pt>
                <c:pt idx="229">
                  <c:v>12.7109332153707</c:v>
                </c:pt>
                <c:pt idx="230">
                  <c:v>12.766439473953101</c:v>
                </c:pt>
                <c:pt idx="231">
                  <c:v>12.8219457325356</c:v>
                </c:pt>
                <c:pt idx="232">
                  <c:v>12.877451991118001</c:v>
                </c:pt>
                <c:pt idx="233">
                  <c:v>12.9329582497004</c:v>
                </c:pt>
                <c:pt idx="234">
                  <c:v>12.988464508282799</c:v>
                </c:pt>
                <c:pt idx="235">
                  <c:v>13.043970766865201</c:v>
                </c:pt>
                <c:pt idx="236">
                  <c:v>13.0994770254476</c:v>
                </c:pt>
                <c:pt idx="237">
                  <c:v>13.154983284029999</c:v>
                </c:pt>
                <c:pt idx="238">
                  <c:v>13.2104895426124</c:v>
                </c:pt>
                <c:pt idx="239">
                  <c:v>13.2659958011948</c:v>
                </c:pt>
                <c:pt idx="240">
                  <c:v>13.321502059777201</c:v>
                </c:pt>
                <c:pt idx="241">
                  <c:v>13.3770083183596</c:v>
                </c:pt>
                <c:pt idx="242">
                  <c:v>13.432514576941999</c:v>
                </c:pt>
                <c:pt idx="243">
                  <c:v>13.4880208355244</c:v>
                </c:pt>
                <c:pt idx="244">
                  <c:v>13.5435270941068</c:v>
                </c:pt>
                <c:pt idx="245">
                  <c:v>13.599033352689201</c:v>
                </c:pt>
                <c:pt idx="246">
                  <c:v>13.6545396112716</c:v>
                </c:pt>
                <c:pt idx="247">
                  <c:v>13.710045869854</c:v>
                </c:pt>
                <c:pt idx="248">
                  <c:v>13.765552128436401</c:v>
                </c:pt>
                <c:pt idx="249">
                  <c:v>13.8210583870188</c:v>
                </c:pt>
                <c:pt idx="250">
                  <c:v>13.876564645601199</c:v>
                </c:pt>
                <c:pt idx="251">
                  <c:v>13.9320709041837</c:v>
                </c:pt>
                <c:pt idx="252">
                  <c:v>13.987577162766099</c:v>
                </c:pt>
                <c:pt idx="253">
                  <c:v>14.0430834213485</c:v>
                </c:pt>
                <c:pt idx="254">
                  <c:v>14.0985896799309</c:v>
                </c:pt>
                <c:pt idx="255">
                  <c:v>14.154095938513301</c:v>
                </c:pt>
                <c:pt idx="256">
                  <c:v>14.2096021970957</c:v>
                </c:pt>
                <c:pt idx="257">
                  <c:v>14.265108455678099</c:v>
                </c:pt>
                <c:pt idx="258">
                  <c:v>14.3206147142605</c:v>
                </c:pt>
                <c:pt idx="259">
                  <c:v>14.3761209728429</c:v>
                </c:pt>
                <c:pt idx="260">
                  <c:v>14.431627231425299</c:v>
                </c:pt>
                <c:pt idx="261">
                  <c:v>14.4871334900077</c:v>
                </c:pt>
                <c:pt idx="262">
                  <c:v>14.5426397485901</c:v>
                </c:pt>
                <c:pt idx="263">
                  <c:v>14.598146007172501</c:v>
                </c:pt>
                <c:pt idx="264">
                  <c:v>14.6536522657549</c:v>
                </c:pt>
                <c:pt idx="265">
                  <c:v>14.709158524337299</c:v>
                </c:pt>
                <c:pt idx="266">
                  <c:v>14.7646647829197</c:v>
                </c:pt>
                <c:pt idx="267">
                  <c:v>14.8201710415021</c:v>
                </c:pt>
                <c:pt idx="268">
                  <c:v>14.875677300084501</c:v>
                </c:pt>
                <c:pt idx="269">
                  <c:v>14.9311835586669</c:v>
                </c:pt>
                <c:pt idx="270">
                  <c:v>14.986689817249299</c:v>
                </c:pt>
                <c:pt idx="271">
                  <c:v>15.0421960758318</c:v>
                </c:pt>
                <c:pt idx="272">
                  <c:v>15.097702334414199</c:v>
                </c:pt>
                <c:pt idx="273">
                  <c:v>15.153208592996601</c:v>
                </c:pt>
                <c:pt idx="274">
                  <c:v>15.208714851579</c:v>
                </c:pt>
                <c:pt idx="275">
                  <c:v>15.264221110161399</c:v>
                </c:pt>
                <c:pt idx="276">
                  <c:v>15.3197273687438</c:v>
                </c:pt>
                <c:pt idx="277">
                  <c:v>15.3752336273262</c:v>
                </c:pt>
                <c:pt idx="278">
                  <c:v>15.430739885908601</c:v>
                </c:pt>
                <c:pt idx="279">
                  <c:v>15.486246144491</c:v>
                </c:pt>
                <c:pt idx="280">
                  <c:v>15.541752403073399</c:v>
                </c:pt>
                <c:pt idx="281">
                  <c:v>15.5972586616558</c:v>
                </c:pt>
                <c:pt idx="282">
                  <c:v>15.6527649202382</c:v>
                </c:pt>
                <c:pt idx="283">
                  <c:v>15.708271178820601</c:v>
                </c:pt>
                <c:pt idx="284">
                  <c:v>15.763777437403</c:v>
                </c:pt>
                <c:pt idx="285">
                  <c:v>15.8192836959854</c:v>
                </c:pt>
                <c:pt idx="286">
                  <c:v>15.874789954567801</c:v>
                </c:pt>
                <c:pt idx="287">
                  <c:v>15.9302962131502</c:v>
                </c:pt>
                <c:pt idx="288">
                  <c:v>15.985802471732599</c:v>
                </c:pt>
                <c:pt idx="289">
                  <c:v>16.041308730314999</c:v>
                </c:pt>
                <c:pt idx="290">
                  <c:v>16.0968149888974</c:v>
                </c:pt>
                <c:pt idx="291">
                  <c:v>16.1523212474799</c:v>
                </c:pt>
                <c:pt idx="292">
                  <c:v>16.207827506062301</c:v>
                </c:pt>
                <c:pt idx="293">
                  <c:v>16.263333764644699</c:v>
                </c:pt>
                <c:pt idx="294">
                  <c:v>16.3188400232271</c:v>
                </c:pt>
                <c:pt idx="295">
                  <c:v>16.374346281809501</c:v>
                </c:pt>
                <c:pt idx="296">
                  <c:v>16.429852540391899</c:v>
                </c:pt>
                <c:pt idx="297">
                  <c:v>16.4853587989743</c:v>
                </c:pt>
                <c:pt idx="298">
                  <c:v>16.540865057556701</c:v>
                </c:pt>
                <c:pt idx="299">
                  <c:v>16.596371316139098</c:v>
                </c:pt>
                <c:pt idx="300">
                  <c:v>16.6518775747215</c:v>
                </c:pt>
                <c:pt idx="301">
                  <c:v>16.707383833303901</c:v>
                </c:pt>
                <c:pt idx="302">
                  <c:v>16.762890091886302</c:v>
                </c:pt>
                <c:pt idx="303">
                  <c:v>16.818396350468699</c:v>
                </c:pt>
                <c:pt idx="304">
                  <c:v>16.8739026090511</c:v>
                </c:pt>
                <c:pt idx="305">
                  <c:v>16.929408867633502</c:v>
                </c:pt>
                <c:pt idx="306">
                  <c:v>16.984915126215899</c:v>
                </c:pt>
                <c:pt idx="307">
                  <c:v>17.0404213847983</c:v>
                </c:pt>
                <c:pt idx="308">
                  <c:v>17.095927643380701</c:v>
                </c:pt>
                <c:pt idx="309">
                  <c:v>17.151433901963099</c:v>
                </c:pt>
                <c:pt idx="310">
                  <c:v>17.206940160545599</c:v>
                </c:pt>
                <c:pt idx="311">
                  <c:v>17.262446419128</c:v>
                </c:pt>
                <c:pt idx="312">
                  <c:v>17.317952677710402</c:v>
                </c:pt>
                <c:pt idx="313">
                  <c:v>17.373458936292799</c:v>
                </c:pt>
                <c:pt idx="314">
                  <c:v>17.4289651948752</c:v>
                </c:pt>
                <c:pt idx="315">
                  <c:v>17.484471453457601</c:v>
                </c:pt>
                <c:pt idx="316">
                  <c:v>17.539977712039999</c:v>
                </c:pt>
                <c:pt idx="317">
                  <c:v>17.5954839706224</c:v>
                </c:pt>
                <c:pt idx="318">
                  <c:v>17.650990229204801</c:v>
                </c:pt>
                <c:pt idx="319">
                  <c:v>17.706496487787199</c:v>
                </c:pt>
                <c:pt idx="320">
                  <c:v>17.7620027463696</c:v>
                </c:pt>
                <c:pt idx="321">
                  <c:v>17.817509004952001</c:v>
                </c:pt>
                <c:pt idx="322">
                  <c:v>17.873015263534398</c:v>
                </c:pt>
                <c:pt idx="323">
                  <c:v>17.9285215221168</c:v>
                </c:pt>
                <c:pt idx="324">
                  <c:v>17.984027780699201</c:v>
                </c:pt>
                <c:pt idx="325">
                  <c:v>18.039534039281602</c:v>
                </c:pt>
                <c:pt idx="326">
                  <c:v>18.095040297863999</c:v>
                </c:pt>
                <c:pt idx="327">
                  <c:v>18.1505465564464</c:v>
                </c:pt>
                <c:pt idx="328">
                  <c:v>18.206052815028801</c:v>
                </c:pt>
                <c:pt idx="329">
                  <c:v>18.261559073611199</c:v>
                </c:pt>
                <c:pt idx="330">
                  <c:v>18.3170653321937</c:v>
                </c:pt>
                <c:pt idx="331">
                  <c:v>18.372571590776101</c:v>
                </c:pt>
                <c:pt idx="332">
                  <c:v>18.428077849358498</c:v>
                </c:pt>
                <c:pt idx="333">
                  <c:v>18.483584107940899</c:v>
                </c:pt>
                <c:pt idx="334">
                  <c:v>18.5390903665233</c:v>
                </c:pt>
                <c:pt idx="335">
                  <c:v>18.594596625105702</c:v>
                </c:pt>
                <c:pt idx="336">
                  <c:v>18.650102883688099</c:v>
                </c:pt>
                <c:pt idx="337">
                  <c:v>18.7056091422705</c:v>
                </c:pt>
                <c:pt idx="338">
                  <c:v>18.761115400852901</c:v>
                </c:pt>
                <c:pt idx="339">
                  <c:v>18.816621659435299</c:v>
                </c:pt>
                <c:pt idx="340">
                  <c:v>18.8721279180177</c:v>
                </c:pt>
                <c:pt idx="341">
                  <c:v>18.927634176600101</c:v>
                </c:pt>
                <c:pt idx="342">
                  <c:v>18.983140435182499</c:v>
                </c:pt>
                <c:pt idx="343">
                  <c:v>19.0386466937649</c:v>
                </c:pt>
                <c:pt idx="344">
                  <c:v>19.094152952347301</c:v>
                </c:pt>
                <c:pt idx="345">
                  <c:v>19.149659210929698</c:v>
                </c:pt>
                <c:pt idx="346">
                  <c:v>19.205165469512099</c:v>
                </c:pt>
                <c:pt idx="347">
                  <c:v>19.260671728094501</c:v>
                </c:pt>
                <c:pt idx="348">
                  <c:v>19.316177986676902</c:v>
                </c:pt>
                <c:pt idx="349">
                  <c:v>19.371684245259299</c:v>
                </c:pt>
                <c:pt idx="350">
                  <c:v>19.4271905038417</c:v>
                </c:pt>
                <c:pt idx="351">
                  <c:v>19.482696762424201</c:v>
                </c:pt>
                <c:pt idx="352">
                  <c:v>19.538203021006598</c:v>
                </c:pt>
                <c:pt idx="353">
                  <c:v>19.593709279589</c:v>
                </c:pt>
                <c:pt idx="354">
                  <c:v>19.649215538171401</c:v>
                </c:pt>
                <c:pt idx="355">
                  <c:v>19.704721796753802</c:v>
                </c:pt>
                <c:pt idx="356">
                  <c:v>19.760228055336199</c:v>
                </c:pt>
                <c:pt idx="357">
                  <c:v>19.8157343139186</c:v>
                </c:pt>
                <c:pt idx="358">
                  <c:v>19.871240572501002</c:v>
                </c:pt>
                <c:pt idx="359">
                  <c:v>19.926746831083399</c:v>
                </c:pt>
                <c:pt idx="360">
                  <c:v>19.9822530896658</c:v>
                </c:pt>
                <c:pt idx="361">
                  <c:v>20.037759348248201</c:v>
                </c:pt>
                <c:pt idx="362">
                  <c:v>20.093265606830599</c:v>
                </c:pt>
                <c:pt idx="363">
                  <c:v>20.148771865413</c:v>
                </c:pt>
                <c:pt idx="364">
                  <c:v>20.204278123995401</c:v>
                </c:pt>
                <c:pt idx="365">
                  <c:v>20.259784382577799</c:v>
                </c:pt>
                <c:pt idx="366">
                  <c:v>20.3152906411602</c:v>
                </c:pt>
                <c:pt idx="367">
                  <c:v>20.370796899742601</c:v>
                </c:pt>
                <c:pt idx="368">
                  <c:v>20.426303158324998</c:v>
                </c:pt>
                <c:pt idx="369">
                  <c:v>20.481809416907399</c:v>
                </c:pt>
                <c:pt idx="370">
                  <c:v>20.537315675489801</c:v>
                </c:pt>
                <c:pt idx="371">
                  <c:v>20.592821934072301</c:v>
                </c:pt>
                <c:pt idx="372">
                  <c:v>20.648328192654699</c:v>
                </c:pt>
                <c:pt idx="373">
                  <c:v>20.7038344512371</c:v>
                </c:pt>
                <c:pt idx="374">
                  <c:v>20.759340709819501</c:v>
                </c:pt>
                <c:pt idx="375">
                  <c:v>20.814846968401898</c:v>
                </c:pt>
                <c:pt idx="376">
                  <c:v>20.8703532269843</c:v>
                </c:pt>
                <c:pt idx="377">
                  <c:v>20.925859485566701</c:v>
                </c:pt>
                <c:pt idx="378">
                  <c:v>20.981365744149102</c:v>
                </c:pt>
                <c:pt idx="379">
                  <c:v>21.036872002731499</c:v>
                </c:pt>
                <c:pt idx="380">
                  <c:v>21.0923782613139</c:v>
                </c:pt>
                <c:pt idx="381">
                  <c:v>21.147884519896301</c:v>
                </c:pt>
                <c:pt idx="382">
                  <c:v>21.203390778478699</c:v>
                </c:pt>
                <c:pt idx="383">
                  <c:v>21.2588970370611</c:v>
                </c:pt>
                <c:pt idx="384">
                  <c:v>21.314403295643501</c:v>
                </c:pt>
                <c:pt idx="385">
                  <c:v>21.369909554225899</c:v>
                </c:pt>
                <c:pt idx="386">
                  <c:v>21.4254158128083</c:v>
                </c:pt>
                <c:pt idx="387">
                  <c:v>21.480922071390701</c:v>
                </c:pt>
                <c:pt idx="388">
                  <c:v>21.536428329973099</c:v>
                </c:pt>
                <c:pt idx="389">
                  <c:v>21.5919345885555</c:v>
                </c:pt>
                <c:pt idx="390">
                  <c:v>21.647440847137901</c:v>
                </c:pt>
                <c:pt idx="391">
                  <c:v>21.702947105720401</c:v>
                </c:pt>
                <c:pt idx="392">
                  <c:v>21.758453364302799</c:v>
                </c:pt>
                <c:pt idx="393">
                  <c:v>21.8139596228852</c:v>
                </c:pt>
                <c:pt idx="394">
                  <c:v>21.869465881467601</c:v>
                </c:pt>
                <c:pt idx="395">
                  <c:v>21.924972140049999</c:v>
                </c:pt>
                <c:pt idx="396">
                  <c:v>21.9804783986324</c:v>
                </c:pt>
                <c:pt idx="397">
                  <c:v>22.035984657214801</c:v>
                </c:pt>
                <c:pt idx="398">
                  <c:v>22.091490915797198</c:v>
                </c:pt>
                <c:pt idx="399">
                  <c:v>22.146997174379599</c:v>
                </c:pt>
                <c:pt idx="400">
                  <c:v>22.202503432962001</c:v>
                </c:pt>
                <c:pt idx="401">
                  <c:v>22.258009691544402</c:v>
                </c:pt>
                <c:pt idx="402">
                  <c:v>22.313515950126799</c:v>
                </c:pt>
                <c:pt idx="403">
                  <c:v>22.3690222087092</c:v>
                </c:pt>
                <c:pt idx="404">
                  <c:v>22.424528467291601</c:v>
                </c:pt>
                <c:pt idx="405">
                  <c:v>22.480034725873999</c:v>
                </c:pt>
                <c:pt idx="406">
                  <c:v>22.5355409844564</c:v>
                </c:pt>
                <c:pt idx="407">
                  <c:v>22.591047243038801</c:v>
                </c:pt>
                <c:pt idx="408">
                  <c:v>22.646553501621199</c:v>
                </c:pt>
                <c:pt idx="409">
                  <c:v>22.7020597602036</c:v>
                </c:pt>
                <c:pt idx="410">
                  <c:v>22.757566018786001</c:v>
                </c:pt>
                <c:pt idx="411">
                  <c:v>22.813072277368502</c:v>
                </c:pt>
                <c:pt idx="412">
                  <c:v>22.868578535950899</c:v>
                </c:pt>
                <c:pt idx="413">
                  <c:v>22.9240847945333</c:v>
                </c:pt>
                <c:pt idx="414">
                  <c:v>22.979591053115701</c:v>
                </c:pt>
                <c:pt idx="415">
                  <c:v>23.035097311698099</c:v>
                </c:pt>
                <c:pt idx="416">
                  <c:v>23.0906035702805</c:v>
                </c:pt>
                <c:pt idx="417">
                  <c:v>23.146109828862901</c:v>
                </c:pt>
                <c:pt idx="418">
                  <c:v>23.201616087445299</c:v>
                </c:pt>
                <c:pt idx="419">
                  <c:v>23.2571223460277</c:v>
                </c:pt>
                <c:pt idx="420">
                  <c:v>23.312628604610101</c:v>
                </c:pt>
                <c:pt idx="421">
                  <c:v>23.368134863192498</c:v>
                </c:pt>
                <c:pt idx="422">
                  <c:v>23.423641121774899</c:v>
                </c:pt>
                <c:pt idx="423">
                  <c:v>23.479147380357301</c:v>
                </c:pt>
                <c:pt idx="424">
                  <c:v>23.534653638939702</c:v>
                </c:pt>
                <c:pt idx="425">
                  <c:v>23.590159897522099</c:v>
                </c:pt>
                <c:pt idx="426">
                  <c:v>23.6456661561045</c:v>
                </c:pt>
                <c:pt idx="427">
                  <c:v>23.701172414686901</c:v>
                </c:pt>
                <c:pt idx="428">
                  <c:v>23.756678673269299</c:v>
                </c:pt>
                <c:pt idx="429">
                  <c:v>23.8121849318517</c:v>
                </c:pt>
                <c:pt idx="430">
                  <c:v>23.867691190434101</c:v>
                </c:pt>
                <c:pt idx="431">
                  <c:v>23.923197449016602</c:v>
                </c:pt>
                <c:pt idx="432">
                  <c:v>23.978703707598999</c:v>
                </c:pt>
                <c:pt idx="433">
                  <c:v>24.0342099661814</c:v>
                </c:pt>
                <c:pt idx="434">
                  <c:v>24.089716224763801</c:v>
                </c:pt>
                <c:pt idx="435">
                  <c:v>24.145222483346199</c:v>
                </c:pt>
                <c:pt idx="436">
                  <c:v>24.2007287419286</c:v>
                </c:pt>
                <c:pt idx="437">
                  <c:v>24.256235000511001</c:v>
                </c:pt>
                <c:pt idx="438">
                  <c:v>24.311741259093399</c:v>
                </c:pt>
                <c:pt idx="439">
                  <c:v>24.3672475176758</c:v>
                </c:pt>
                <c:pt idx="440">
                  <c:v>24.422753776258201</c:v>
                </c:pt>
                <c:pt idx="441">
                  <c:v>24.478260034840599</c:v>
                </c:pt>
                <c:pt idx="442">
                  <c:v>24.533766293423</c:v>
                </c:pt>
                <c:pt idx="443">
                  <c:v>24.589272552005401</c:v>
                </c:pt>
                <c:pt idx="444">
                  <c:v>24.644778810587798</c:v>
                </c:pt>
                <c:pt idx="445">
                  <c:v>24.700285069170199</c:v>
                </c:pt>
                <c:pt idx="446">
                  <c:v>24.7557913277526</c:v>
                </c:pt>
                <c:pt idx="447">
                  <c:v>24.811297586335002</c:v>
                </c:pt>
                <c:pt idx="448">
                  <c:v>24.866803844917399</c:v>
                </c:pt>
                <c:pt idx="449">
                  <c:v>24.9223101034998</c:v>
                </c:pt>
                <c:pt idx="450">
                  <c:v>24.977816362082201</c:v>
                </c:pt>
                <c:pt idx="451">
                  <c:v>25.033322620664698</c:v>
                </c:pt>
                <c:pt idx="452">
                  <c:v>25.088828879247099</c:v>
                </c:pt>
                <c:pt idx="453">
                  <c:v>25.144335137829501</c:v>
                </c:pt>
                <c:pt idx="454">
                  <c:v>25.199841396411902</c:v>
                </c:pt>
                <c:pt idx="455">
                  <c:v>25.255347654994299</c:v>
                </c:pt>
                <c:pt idx="456">
                  <c:v>25.3108539135767</c:v>
                </c:pt>
                <c:pt idx="457">
                  <c:v>25.366360172159101</c:v>
                </c:pt>
                <c:pt idx="458">
                  <c:v>25.421866430741499</c:v>
                </c:pt>
                <c:pt idx="459">
                  <c:v>25.4773726893239</c:v>
                </c:pt>
                <c:pt idx="460">
                  <c:v>25.532878947906301</c:v>
                </c:pt>
                <c:pt idx="461">
                  <c:v>25.588385206488699</c:v>
                </c:pt>
                <c:pt idx="462">
                  <c:v>25.6438914650711</c:v>
                </c:pt>
                <c:pt idx="463">
                  <c:v>25.699397723653501</c:v>
                </c:pt>
                <c:pt idx="464">
                  <c:v>25.754903982235898</c:v>
                </c:pt>
                <c:pt idx="465">
                  <c:v>25.8104102408183</c:v>
                </c:pt>
                <c:pt idx="466">
                  <c:v>25.865916499400701</c:v>
                </c:pt>
                <c:pt idx="467">
                  <c:v>25.921422757983098</c:v>
                </c:pt>
                <c:pt idx="468">
                  <c:v>25.976929016565499</c:v>
                </c:pt>
                <c:pt idx="469">
                  <c:v>26.0324352751479</c:v>
                </c:pt>
                <c:pt idx="470">
                  <c:v>26.087941533730302</c:v>
                </c:pt>
                <c:pt idx="471">
                  <c:v>26.143447792312799</c:v>
                </c:pt>
                <c:pt idx="472">
                  <c:v>26.1989540508952</c:v>
                </c:pt>
                <c:pt idx="473">
                  <c:v>26.254460309477601</c:v>
                </c:pt>
                <c:pt idx="474">
                  <c:v>26.309966568059998</c:v>
                </c:pt>
                <c:pt idx="475">
                  <c:v>26.365472826642399</c:v>
                </c:pt>
                <c:pt idx="476">
                  <c:v>26.420979085224801</c:v>
                </c:pt>
                <c:pt idx="477">
                  <c:v>26.476485343807202</c:v>
                </c:pt>
                <c:pt idx="478">
                  <c:v>26.531991602389599</c:v>
                </c:pt>
                <c:pt idx="479">
                  <c:v>26.587497860972</c:v>
                </c:pt>
                <c:pt idx="480">
                  <c:v>26.643004119554401</c:v>
                </c:pt>
                <c:pt idx="481">
                  <c:v>26.698510378136799</c:v>
                </c:pt>
                <c:pt idx="482">
                  <c:v>26.7540166367192</c:v>
                </c:pt>
                <c:pt idx="483">
                  <c:v>26.809522895301601</c:v>
                </c:pt>
                <c:pt idx="484">
                  <c:v>26.865029153883999</c:v>
                </c:pt>
                <c:pt idx="485">
                  <c:v>26.9205354124664</c:v>
                </c:pt>
                <c:pt idx="486">
                  <c:v>26.976041671048801</c:v>
                </c:pt>
                <c:pt idx="487">
                  <c:v>27.031547929631198</c:v>
                </c:pt>
                <c:pt idx="488">
                  <c:v>27.0870541882136</c:v>
                </c:pt>
                <c:pt idx="489">
                  <c:v>27.142560446796001</c:v>
                </c:pt>
                <c:pt idx="490">
                  <c:v>27.198066705378402</c:v>
                </c:pt>
                <c:pt idx="491">
                  <c:v>27.253572963960899</c:v>
                </c:pt>
                <c:pt idx="492">
                  <c:v>27.3090792225433</c:v>
                </c:pt>
                <c:pt idx="493">
                  <c:v>27.364585481125701</c:v>
                </c:pt>
                <c:pt idx="494">
                  <c:v>27.420091739708099</c:v>
                </c:pt>
                <c:pt idx="495">
                  <c:v>27.4755979982905</c:v>
                </c:pt>
                <c:pt idx="496">
                  <c:v>27.531104256872901</c:v>
                </c:pt>
                <c:pt idx="497">
                  <c:v>27.586610515455298</c:v>
                </c:pt>
                <c:pt idx="498">
                  <c:v>27.642116774037699</c:v>
                </c:pt>
                <c:pt idx="499">
                  <c:v>27.697623032620101</c:v>
                </c:pt>
                <c:pt idx="500">
                  <c:v>27.753129291202502</c:v>
                </c:pt>
                <c:pt idx="501">
                  <c:v>27.808635549784899</c:v>
                </c:pt>
                <c:pt idx="502">
                  <c:v>27.8641418083673</c:v>
                </c:pt>
                <c:pt idx="503">
                  <c:v>27.919648066949701</c:v>
                </c:pt>
                <c:pt idx="504">
                  <c:v>27.975154325532099</c:v>
                </c:pt>
                <c:pt idx="505">
                  <c:v>28.0306605841145</c:v>
                </c:pt>
                <c:pt idx="506">
                  <c:v>28.086166842696901</c:v>
                </c:pt>
                <c:pt idx="507">
                  <c:v>28.141673101279299</c:v>
                </c:pt>
                <c:pt idx="508">
                  <c:v>28.1971793598617</c:v>
                </c:pt>
                <c:pt idx="509">
                  <c:v>28.252685618444101</c:v>
                </c:pt>
                <c:pt idx="510">
                  <c:v>28.308191877026498</c:v>
                </c:pt>
                <c:pt idx="511">
                  <c:v>28.363698135608999</c:v>
                </c:pt>
                <c:pt idx="512">
                  <c:v>28.4192043941914</c:v>
                </c:pt>
                <c:pt idx="513">
                  <c:v>28.474710652773801</c:v>
                </c:pt>
                <c:pt idx="514">
                  <c:v>28.530216911356199</c:v>
                </c:pt>
                <c:pt idx="515">
                  <c:v>28.5857231699386</c:v>
                </c:pt>
                <c:pt idx="516">
                  <c:v>28.641229428521001</c:v>
                </c:pt>
                <c:pt idx="517">
                  <c:v>28.696735687103399</c:v>
                </c:pt>
                <c:pt idx="518">
                  <c:v>28.7522419456858</c:v>
                </c:pt>
                <c:pt idx="519">
                  <c:v>28.807748204268201</c:v>
                </c:pt>
                <c:pt idx="520">
                  <c:v>28.863254462850598</c:v>
                </c:pt>
                <c:pt idx="521">
                  <c:v>28.918760721432999</c:v>
                </c:pt>
                <c:pt idx="522">
                  <c:v>28.9742669800154</c:v>
                </c:pt>
                <c:pt idx="523">
                  <c:v>29.029773238597802</c:v>
                </c:pt>
                <c:pt idx="524">
                  <c:v>29.085279497180199</c:v>
                </c:pt>
                <c:pt idx="525">
                  <c:v>29.1407857557626</c:v>
                </c:pt>
                <c:pt idx="526">
                  <c:v>29.196292014345001</c:v>
                </c:pt>
                <c:pt idx="527">
                  <c:v>29.251798272927399</c:v>
                </c:pt>
                <c:pt idx="528">
                  <c:v>29.3073045315098</c:v>
                </c:pt>
                <c:pt idx="529">
                  <c:v>29.362810790092201</c:v>
                </c:pt>
                <c:pt idx="530">
                  <c:v>29.418317048674599</c:v>
                </c:pt>
                <c:pt idx="531">
                  <c:v>29.473823307257099</c:v>
                </c:pt>
                <c:pt idx="532">
                  <c:v>29.5293295658395</c:v>
                </c:pt>
                <c:pt idx="533">
                  <c:v>29.584835824421901</c:v>
                </c:pt>
                <c:pt idx="534">
                  <c:v>29.640342083004299</c:v>
                </c:pt>
                <c:pt idx="535">
                  <c:v>29.6958483415867</c:v>
                </c:pt>
                <c:pt idx="536">
                  <c:v>29.751354600169101</c:v>
                </c:pt>
                <c:pt idx="537">
                  <c:v>29.806860858751499</c:v>
                </c:pt>
                <c:pt idx="538">
                  <c:v>29.8623671173339</c:v>
                </c:pt>
                <c:pt idx="539">
                  <c:v>29.917873375916301</c:v>
                </c:pt>
                <c:pt idx="540">
                  <c:v>29.973379634498698</c:v>
                </c:pt>
                <c:pt idx="541">
                  <c:v>30.0288858930811</c:v>
                </c:pt>
                <c:pt idx="542">
                  <c:v>30.084392151663501</c:v>
                </c:pt>
                <c:pt idx="543">
                  <c:v>30.139898410245902</c:v>
                </c:pt>
                <c:pt idx="544">
                  <c:v>30.195404668828299</c:v>
                </c:pt>
                <c:pt idx="545">
                  <c:v>30.2509109274107</c:v>
                </c:pt>
                <c:pt idx="546">
                  <c:v>30.306417185993102</c:v>
                </c:pt>
                <c:pt idx="547">
                  <c:v>30.361923444575499</c:v>
                </c:pt>
                <c:pt idx="548">
                  <c:v>30.4174297031579</c:v>
                </c:pt>
                <c:pt idx="549">
                  <c:v>30.472935961740301</c:v>
                </c:pt>
                <c:pt idx="550">
                  <c:v>30.528442220322699</c:v>
                </c:pt>
                <c:pt idx="551">
                  <c:v>30.583948478905199</c:v>
                </c:pt>
                <c:pt idx="552">
                  <c:v>30.639454737487601</c:v>
                </c:pt>
                <c:pt idx="553">
                  <c:v>30.694960996070002</c:v>
                </c:pt>
                <c:pt idx="554">
                  <c:v>30.750467254652399</c:v>
                </c:pt>
                <c:pt idx="555">
                  <c:v>30.8059735132348</c:v>
                </c:pt>
                <c:pt idx="556">
                  <c:v>30.861479771817201</c:v>
                </c:pt>
                <c:pt idx="557">
                  <c:v>30.916986030399599</c:v>
                </c:pt>
                <c:pt idx="558">
                  <c:v>30.972492288982</c:v>
                </c:pt>
                <c:pt idx="559">
                  <c:v>31.027998547564401</c:v>
                </c:pt>
                <c:pt idx="560">
                  <c:v>31.083504806146799</c:v>
                </c:pt>
                <c:pt idx="561">
                  <c:v>31.1390110647292</c:v>
                </c:pt>
                <c:pt idx="562">
                  <c:v>31.194517323311601</c:v>
                </c:pt>
                <c:pt idx="563">
                  <c:v>31.250023581893998</c:v>
                </c:pt>
                <c:pt idx="564">
                  <c:v>31.3055298404764</c:v>
                </c:pt>
                <c:pt idx="565">
                  <c:v>31.361036099058801</c:v>
                </c:pt>
                <c:pt idx="566">
                  <c:v>31.416542357641202</c:v>
                </c:pt>
                <c:pt idx="567">
                  <c:v>31.472048616223599</c:v>
                </c:pt>
                <c:pt idx="568">
                  <c:v>31.527554874806</c:v>
                </c:pt>
                <c:pt idx="569">
                  <c:v>31.583061133388401</c:v>
                </c:pt>
                <c:pt idx="570">
                  <c:v>31.638567391970799</c:v>
                </c:pt>
                <c:pt idx="571">
                  <c:v>31.6940736505533</c:v>
                </c:pt>
                <c:pt idx="572">
                  <c:v>31.749579909135701</c:v>
                </c:pt>
                <c:pt idx="573">
                  <c:v>31.805086167718098</c:v>
                </c:pt>
                <c:pt idx="574">
                  <c:v>31.860592426300499</c:v>
                </c:pt>
                <c:pt idx="575">
                  <c:v>31.9160986848829</c:v>
                </c:pt>
                <c:pt idx="576">
                  <c:v>31.971604943465302</c:v>
                </c:pt>
                <c:pt idx="577">
                  <c:v>32.027111202047699</c:v>
                </c:pt>
                <c:pt idx="578">
                  <c:v>32.082617460630097</c:v>
                </c:pt>
                <c:pt idx="579">
                  <c:v>32.138123719212501</c:v>
                </c:pt>
                <c:pt idx="580">
                  <c:v>32.193629977794899</c:v>
                </c:pt>
                <c:pt idx="581">
                  <c:v>32.249136236377304</c:v>
                </c:pt>
                <c:pt idx="582">
                  <c:v>32.304642494959701</c:v>
                </c:pt>
                <c:pt idx="583">
                  <c:v>32.360148753542099</c:v>
                </c:pt>
                <c:pt idx="584">
                  <c:v>32.415655012124503</c:v>
                </c:pt>
                <c:pt idx="585">
                  <c:v>32.471161270706901</c:v>
                </c:pt>
                <c:pt idx="586">
                  <c:v>32.526667529289298</c:v>
                </c:pt>
                <c:pt idx="587">
                  <c:v>32.582173787871703</c:v>
                </c:pt>
                <c:pt idx="588">
                  <c:v>32.637680046454101</c:v>
                </c:pt>
                <c:pt idx="589">
                  <c:v>32.693186305036498</c:v>
                </c:pt>
                <c:pt idx="590">
                  <c:v>32.748692563618903</c:v>
                </c:pt>
                <c:pt idx="591">
                  <c:v>32.8041988222014</c:v>
                </c:pt>
                <c:pt idx="592">
                  <c:v>32.859705080783797</c:v>
                </c:pt>
                <c:pt idx="593">
                  <c:v>32.915211339366202</c:v>
                </c:pt>
                <c:pt idx="594">
                  <c:v>32.9707175979486</c:v>
                </c:pt>
                <c:pt idx="595">
                  <c:v>33.026223856530997</c:v>
                </c:pt>
                <c:pt idx="596">
                  <c:v>33.081730115113402</c:v>
                </c:pt>
                <c:pt idx="597">
                  <c:v>33.137236373695799</c:v>
                </c:pt>
                <c:pt idx="598">
                  <c:v>33.192742632278197</c:v>
                </c:pt>
                <c:pt idx="599">
                  <c:v>33.248248890860602</c:v>
                </c:pt>
                <c:pt idx="600">
                  <c:v>33.303755149442999</c:v>
                </c:pt>
                <c:pt idx="601">
                  <c:v>33.359261408025397</c:v>
                </c:pt>
                <c:pt idx="602">
                  <c:v>33.414767666607801</c:v>
                </c:pt>
                <c:pt idx="603">
                  <c:v>33.470273925190199</c:v>
                </c:pt>
                <c:pt idx="604">
                  <c:v>33.525780183772603</c:v>
                </c:pt>
                <c:pt idx="605">
                  <c:v>33.581286442355001</c:v>
                </c:pt>
                <c:pt idx="606">
                  <c:v>33.636792700937399</c:v>
                </c:pt>
                <c:pt idx="607">
                  <c:v>33.692298959519803</c:v>
                </c:pt>
                <c:pt idx="608">
                  <c:v>33.747805218102201</c:v>
                </c:pt>
                <c:pt idx="609">
                  <c:v>33.803311476684598</c:v>
                </c:pt>
                <c:pt idx="610">
                  <c:v>33.858817735267003</c:v>
                </c:pt>
                <c:pt idx="611">
                  <c:v>33.9143239938495</c:v>
                </c:pt>
                <c:pt idx="612">
                  <c:v>33.969830252431898</c:v>
                </c:pt>
                <c:pt idx="613">
                  <c:v>34.025336511014302</c:v>
                </c:pt>
                <c:pt idx="614">
                  <c:v>34.0808427695967</c:v>
                </c:pt>
                <c:pt idx="615">
                  <c:v>34.136349028179097</c:v>
                </c:pt>
                <c:pt idx="616">
                  <c:v>34.191855286761502</c:v>
                </c:pt>
                <c:pt idx="617">
                  <c:v>34.2473615453439</c:v>
                </c:pt>
                <c:pt idx="618">
                  <c:v>34.302867803926297</c:v>
                </c:pt>
                <c:pt idx="619">
                  <c:v>34.358374062508702</c:v>
                </c:pt>
                <c:pt idx="620">
                  <c:v>34.413880321091099</c:v>
                </c:pt>
                <c:pt idx="621">
                  <c:v>34.469386579673497</c:v>
                </c:pt>
                <c:pt idx="622">
                  <c:v>34.524892838255901</c:v>
                </c:pt>
                <c:pt idx="623">
                  <c:v>34.580399096838299</c:v>
                </c:pt>
                <c:pt idx="624">
                  <c:v>34.635905355420697</c:v>
                </c:pt>
                <c:pt idx="625">
                  <c:v>34.691411614003101</c:v>
                </c:pt>
                <c:pt idx="626">
                  <c:v>34.746917872585499</c:v>
                </c:pt>
                <c:pt idx="627">
                  <c:v>34.802424131167903</c:v>
                </c:pt>
                <c:pt idx="628">
                  <c:v>34.857930389750301</c:v>
                </c:pt>
                <c:pt idx="629">
                  <c:v>34.913436648332699</c:v>
                </c:pt>
                <c:pt idx="630">
                  <c:v>34.968942906915103</c:v>
                </c:pt>
                <c:pt idx="631">
                  <c:v>35.0244491654976</c:v>
                </c:pt>
                <c:pt idx="632">
                  <c:v>35.079955424079998</c:v>
                </c:pt>
                <c:pt idx="633">
                  <c:v>35.135461682662402</c:v>
                </c:pt>
                <c:pt idx="634">
                  <c:v>35.1909679412448</c:v>
                </c:pt>
                <c:pt idx="635">
                  <c:v>35.246474199827198</c:v>
                </c:pt>
                <c:pt idx="636">
                  <c:v>35.301980458409602</c:v>
                </c:pt>
                <c:pt idx="637">
                  <c:v>35.357486716992</c:v>
                </c:pt>
                <c:pt idx="638">
                  <c:v>35.412992975574397</c:v>
                </c:pt>
                <c:pt idx="639">
                  <c:v>35.468499234156802</c:v>
                </c:pt>
                <c:pt idx="640">
                  <c:v>35.524005492739199</c:v>
                </c:pt>
                <c:pt idx="641">
                  <c:v>35.579511751321597</c:v>
                </c:pt>
                <c:pt idx="642">
                  <c:v>35.635018009904002</c:v>
                </c:pt>
                <c:pt idx="643">
                  <c:v>35.690524268486399</c:v>
                </c:pt>
                <c:pt idx="644">
                  <c:v>35.746030527068797</c:v>
                </c:pt>
                <c:pt idx="645">
                  <c:v>35.801536785651201</c:v>
                </c:pt>
                <c:pt idx="646">
                  <c:v>35.857043044233599</c:v>
                </c:pt>
                <c:pt idx="647">
                  <c:v>35.912549302815997</c:v>
                </c:pt>
                <c:pt idx="648">
                  <c:v>35.968055561398401</c:v>
                </c:pt>
                <c:pt idx="649">
                  <c:v>36.023561819980799</c:v>
                </c:pt>
                <c:pt idx="650">
                  <c:v>36.079068078563203</c:v>
                </c:pt>
                <c:pt idx="651">
                  <c:v>36.1345743371457</c:v>
                </c:pt>
                <c:pt idx="652">
                  <c:v>36.190080595728098</c:v>
                </c:pt>
                <c:pt idx="653">
                  <c:v>36.245586854310503</c:v>
                </c:pt>
                <c:pt idx="654">
                  <c:v>36.3010931128929</c:v>
                </c:pt>
                <c:pt idx="655">
                  <c:v>36.356599371475298</c:v>
                </c:pt>
                <c:pt idx="656">
                  <c:v>36.412105630057702</c:v>
                </c:pt>
                <c:pt idx="657">
                  <c:v>36.4676118886401</c:v>
                </c:pt>
                <c:pt idx="658">
                  <c:v>36.523118147222497</c:v>
                </c:pt>
                <c:pt idx="659">
                  <c:v>36.578624405804902</c:v>
                </c:pt>
                <c:pt idx="660">
                  <c:v>36.6341306643873</c:v>
                </c:pt>
                <c:pt idx="661">
                  <c:v>36.689636922969697</c:v>
                </c:pt>
                <c:pt idx="662">
                  <c:v>36.745143181552102</c:v>
                </c:pt>
                <c:pt idx="663">
                  <c:v>36.800649440134499</c:v>
                </c:pt>
                <c:pt idx="664">
                  <c:v>36.856155698716897</c:v>
                </c:pt>
                <c:pt idx="665">
                  <c:v>36.911661957299302</c:v>
                </c:pt>
                <c:pt idx="666">
                  <c:v>36.967168215881699</c:v>
                </c:pt>
                <c:pt idx="667">
                  <c:v>37.022674474464097</c:v>
                </c:pt>
                <c:pt idx="668">
                  <c:v>37.078180733046501</c:v>
                </c:pt>
                <c:pt idx="669">
                  <c:v>37.133686991628899</c:v>
                </c:pt>
                <c:pt idx="670">
                  <c:v>37.189193250211297</c:v>
                </c:pt>
                <c:pt idx="671">
                  <c:v>37.244699508793801</c:v>
                </c:pt>
                <c:pt idx="672">
                  <c:v>37.300205767376198</c:v>
                </c:pt>
                <c:pt idx="673">
                  <c:v>37.355712025958603</c:v>
                </c:pt>
                <c:pt idx="674">
                  <c:v>37.411218284541</c:v>
                </c:pt>
                <c:pt idx="675">
                  <c:v>37.466724543123398</c:v>
                </c:pt>
                <c:pt idx="676">
                  <c:v>37.522230801705803</c:v>
                </c:pt>
                <c:pt idx="677">
                  <c:v>37.5777370602882</c:v>
                </c:pt>
                <c:pt idx="678">
                  <c:v>37.633243318870598</c:v>
                </c:pt>
                <c:pt idx="679">
                  <c:v>37.688749577453002</c:v>
                </c:pt>
                <c:pt idx="680">
                  <c:v>37.7442558360354</c:v>
                </c:pt>
                <c:pt idx="681">
                  <c:v>37.799762094617797</c:v>
                </c:pt>
                <c:pt idx="682">
                  <c:v>37.855268353200202</c:v>
                </c:pt>
                <c:pt idx="683">
                  <c:v>37.9107746117826</c:v>
                </c:pt>
                <c:pt idx="684">
                  <c:v>37.966280870364997</c:v>
                </c:pt>
                <c:pt idx="685">
                  <c:v>38.021787128947402</c:v>
                </c:pt>
                <c:pt idx="686">
                  <c:v>38.077293387529799</c:v>
                </c:pt>
                <c:pt idx="687">
                  <c:v>38.132799646112197</c:v>
                </c:pt>
                <c:pt idx="688">
                  <c:v>38.188305904694602</c:v>
                </c:pt>
                <c:pt idx="689">
                  <c:v>38.243812163276999</c:v>
                </c:pt>
                <c:pt idx="690">
                  <c:v>38.299318421859397</c:v>
                </c:pt>
                <c:pt idx="691">
                  <c:v>38.354824680441901</c:v>
                </c:pt>
                <c:pt idx="692">
                  <c:v>38.410330939024298</c:v>
                </c:pt>
                <c:pt idx="693">
                  <c:v>38.465837197606703</c:v>
                </c:pt>
                <c:pt idx="694">
                  <c:v>38.521343456189101</c:v>
                </c:pt>
                <c:pt idx="695">
                  <c:v>38.576849714771498</c:v>
                </c:pt>
                <c:pt idx="696">
                  <c:v>38.632355973353903</c:v>
                </c:pt>
                <c:pt idx="697">
                  <c:v>38.6878622319363</c:v>
                </c:pt>
                <c:pt idx="698">
                  <c:v>38.743368490518698</c:v>
                </c:pt>
                <c:pt idx="699">
                  <c:v>38.798874749101103</c:v>
                </c:pt>
                <c:pt idx="700">
                  <c:v>38.8543810076835</c:v>
                </c:pt>
                <c:pt idx="701">
                  <c:v>38.909887266265898</c:v>
                </c:pt>
                <c:pt idx="702">
                  <c:v>38.965393524848302</c:v>
                </c:pt>
                <c:pt idx="703">
                  <c:v>39.0208997834307</c:v>
                </c:pt>
                <c:pt idx="704">
                  <c:v>39.076406042013097</c:v>
                </c:pt>
                <c:pt idx="705">
                  <c:v>39.131912300595502</c:v>
                </c:pt>
                <c:pt idx="706">
                  <c:v>39.1874185591779</c:v>
                </c:pt>
                <c:pt idx="707">
                  <c:v>39.242924817760297</c:v>
                </c:pt>
                <c:pt idx="708">
                  <c:v>39.298431076342702</c:v>
                </c:pt>
                <c:pt idx="709">
                  <c:v>39.353937334925099</c:v>
                </c:pt>
                <c:pt idx="710">
                  <c:v>39.409443593507497</c:v>
                </c:pt>
                <c:pt idx="711">
                  <c:v>39.464949852090001</c:v>
                </c:pt>
                <c:pt idx="712">
                  <c:v>39.520456110672399</c:v>
                </c:pt>
                <c:pt idx="713">
                  <c:v>39.575962369254803</c:v>
                </c:pt>
                <c:pt idx="714">
                  <c:v>39.631468627837201</c:v>
                </c:pt>
                <c:pt idx="715">
                  <c:v>39.686974886419598</c:v>
                </c:pt>
                <c:pt idx="716">
                  <c:v>39.742481145002003</c:v>
                </c:pt>
                <c:pt idx="717">
                  <c:v>39.797987403584401</c:v>
                </c:pt>
                <c:pt idx="718">
                  <c:v>39.853493662166798</c:v>
                </c:pt>
                <c:pt idx="719">
                  <c:v>39.908999920749203</c:v>
                </c:pt>
                <c:pt idx="720">
                  <c:v>39.9645061793316</c:v>
                </c:pt>
                <c:pt idx="721">
                  <c:v>40.020012437913998</c:v>
                </c:pt>
                <c:pt idx="722">
                  <c:v>40.075518696496403</c:v>
                </c:pt>
                <c:pt idx="723">
                  <c:v>40.1310249550788</c:v>
                </c:pt>
                <c:pt idx="724">
                  <c:v>40.186531213661198</c:v>
                </c:pt>
                <c:pt idx="725">
                  <c:v>40.242037472243602</c:v>
                </c:pt>
                <c:pt idx="726">
                  <c:v>40.297543730826</c:v>
                </c:pt>
                <c:pt idx="727">
                  <c:v>40.353049989408397</c:v>
                </c:pt>
                <c:pt idx="728">
                  <c:v>40.408556247990802</c:v>
                </c:pt>
                <c:pt idx="729">
                  <c:v>40.4640625065732</c:v>
                </c:pt>
                <c:pt idx="730">
                  <c:v>40.519568765155597</c:v>
                </c:pt>
                <c:pt idx="731">
                  <c:v>40.575075023738101</c:v>
                </c:pt>
                <c:pt idx="732">
                  <c:v>40.630581282320499</c:v>
                </c:pt>
                <c:pt idx="733">
                  <c:v>40.686087540902903</c:v>
                </c:pt>
                <c:pt idx="734">
                  <c:v>40.741593799485301</c:v>
                </c:pt>
                <c:pt idx="735">
                  <c:v>40.797100058067699</c:v>
                </c:pt>
                <c:pt idx="736">
                  <c:v>40.852606316650103</c:v>
                </c:pt>
                <c:pt idx="737">
                  <c:v>40.908112575232501</c:v>
                </c:pt>
                <c:pt idx="738">
                  <c:v>40.963618833814898</c:v>
                </c:pt>
                <c:pt idx="739">
                  <c:v>41.019125092397303</c:v>
                </c:pt>
                <c:pt idx="740">
                  <c:v>41.074631350979701</c:v>
                </c:pt>
                <c:pt idx="741">
                  <c:v>41.130137609562098</c:v>
                </c:pt>
                <c:pt idx="742">
                  <c:v>41.185643868144503</c:v>
                </c:pt>
                <c:pt idx="743">
                  <c:v>41.2411501267269</c:v>
                </c:pt>
                <c:pt idx="744">
                  <c:v>41.296656385309298</c:v>
                </c:pt>
                <c:pt idx="745">
                  <c:v>41.352162643891702</c:v>
                </c:pt>
                <c:pt idx="746">
                  <c:v>41.4076689024741</c:v>
                </c:pt>
                <c:pt idx="747">
                  <c:v>41.463175161056498</c:v>
                </c:pt>
                <c:pt idx="748">
                  <c:v>41.518681419638902</c:v>
                </c:pt>
                <c:pt idx="749">
                  <c:v>41.5741876782213</c:v>
                </c:pt>
                <c:pt idx="750">
                  <c:v>41.629693936803697</c:v>
                </c:pt>
                <c:pt idx="751">
                  <c:v>41.685200195386201</c:v>
                </c:pt>
                <c:pt idx="752">
                  <c:v>41.740706453968599</c:v>
                </c:pt>
                <c:pt idx="753">
                  <c:v>41.796212712550997</c:v>
                </c:pt>
                <c:pt idx="754">
                  <c:v>41.851718971133401</c:v>
                </c:pt>
                <c:pt idx="755">
                  <c:v>41.907225229715799</c:v>
                </c:pt>
                <c:pt idx="756">
                  <c:v>41.962731488298203</c:v>
                </c:pt>
                <c:pt idx="757">
                  <c:v>42.018237746880601</c:v>
                </c:pt>
                <c:pt idx="758">
                  <c:v>42.073744005462999</c:v>
                </c:pt>
                <c:pt idx="759">
                  <c:v>42.129250264045403</c:v>
                </c:pt>
                <c:pt idx="760">
                  <c:v>42.184756522627801</c:v>
                </c:pt>
                <c:pt idx="761">
                  <c:v>42.240262781210198</c:v>
                </c:pt>
                <c:pt idx="762">
                  <c:v>42.295769039792603</c:v>
                </c:pt>
                <c:pt idx="763">
                  <c:v>42.351275298375</c:v>
                </c:pt>
                <c:pt idx="764">
                  <c:v>42.406781556957398</c:v>
                </c:pt>
                <c:pt idx="765">
                  <c:v>42.462287815539803</c:v>
                </c:pt>
                <c:pt idx="766">
                  <c:v>42.5177940741222</c:v>
                </c:pt>
                <c:pt idx="767">
                  <c:v>42.573300332704598</c:v>
                </c:pt>
                <c:pt idx="768">
                  <c:v>42.628806591287002</c:v>
                </c:pt>
                <c:pt idx="769">
                  <c:v>42.6843128498694</c:v>
                </c:pt>
                <c:pt idx="770">
                  <c:v>42.739819108451798</c:v>
                </c:pt>
                <c:pt idx="771">
                  <c:v>42.795325367034302</c:v>
                </c:pt>
                <c:pt idx="772">
                  <c:v>42.850831625616699</c:v>
                </c:pt>
                <c:pt idx="773">
                  <c:v>42.906337884199097</c:v>
                </c:pt>
                <c:pt idx="774">
                  <c:v>42.961844142781501</c:v>
                </c:pt>
                <c:pt idx="775">
                  <c:v>43.017350401363899</c:v>
                </c:pt>
                <c:pt idx="776">
                  <c:v>43.072856659946297</c:v>
                </c:pt>
                <c:pt idx="777">
                  <c:v>43.128362918528701</c:v>
                </c:pt>
                <c:pt idx="778">
                  <c:v>43.183869177111099</c:v>
                </c:pt>
                <c:pt idx="779">
                  <c:v>43.239375435693503</c:v>
                </c:pt>
                <c:pt idx="780">
                  <c:v>43.294881694275901</c:v>
                </c:pt>
                <c:pt idx="781">
                  <c:v>43.350387952858298</c:v>
                </c:pt>
                <c:pt idx="782">
                  <c:v>43.405894211440703</c:v>
                </c:pt>
                <c:pt idx="783">
                  <c:v>43.461400470023101</c:v>
                </c:pt>
                <c:pt idx="784">
                  <c:v>43.516906728605498</c:v>
                </c:pt>
                <c:pt idx="785">
                  <c:v>43.572412987187903</c:v>
                </c:pt>
                <c:pt idx="786">
                  <c:v>43.6279192457703</c:v>
                </c:pt>
                <c:pt idx="787">
                  <c:v>43.683425504352698</c:v>
                </c:pt>
                <c:pt idx="788">
                  <c:v>43.738931762935103</c:v>
                </c:pt>
                <c:pt idx="789">
                  <c:v>43.7944380215175</c:v>
                </c:pt>
                <c:pt idx="790">
                  <c:v>43.849944280099898</c:v>
                </c:pt>
                <c:pt idx="791">
                  <c:v>43.905450538682402</c:v>
                </c:pt>
                <c:pt idx="792">
                  <c:v>43.960956797264799</c:v>
                </c:pt>
                <c:pt idx="793">
                  <c:v>44.016463055847197</c:v>
                </c:pt>
                <c:pt idx="794">
                  <c:v>44.071969314429602</c:v>
                </c:pt>
                <c:pt idx="795">
                  <c:v>44.127475573011999</c:v>
                </c:pt>
                <c:pt idx="796">
                  <c:v>44.182981831594397</c:v>
                </c:pt>
                <c:pt idx="797">
                  <c:v>44.238488090176801</c:v>
                </c:pt>
                <c:pt idx="798">
                  <c:v>44.293994348759199</c:v>
                </c:pt>
                <c:pt idx="799">
                  <c:v>44.349500607341596</c:v>
                </c:pt>
                <c:pt idx="800">
                  <c:v>44.405006865924001</c:v>
                </c:pt>
                <c:pt idx="801">
                  <c:v>44.460513124506399</c:v>
                </c:pt>
                <c:pt idx="802">
                  <c:v>44.516019383088803</c:v>
                </c:pt>
                <c:pt idx="803">
                  <c:v>44.571525641671201</c:v>
                </c:pt>
                <c:pt idx="804">
                  <c:v>44.627031900253598</c:v>
                </c:pt>
                <c:pt idx="805">
                  <c:v>44.682538158836003</c:v>
                </c:pt>
                <c:pt idx="806">
                  <c:v>44.738044417418401</c:v>
                </c:pt>
                <c:pt idx="807">
                  <c:v>44.793550676000798</c:v>
                </c:pt>
                <c:pt idx="808">
                  <c:v>44.849056934583203</c:v>
                </c:pt>
                <c:pt idx="809">
                  <c:v>44.9045631931656</c:v>
                </c:pt>
                <c:pt idx="810">
                  <c:v>44.960069451747998</c:v>
                </c:pt>
                <c:pt idx="811">
                  <c:v>45.015575710330502</c:v>
                </c:pt>
                <c:pt idx="812">
                  <c:v>45.0710819689129</c:v>
                </c:pt>
                <c:pt idx="813">
                  <c:v>45.126588227495297</c:v>
                </c:pt>
                <c:pt idx="814">
                  <c:v>45.182094486077702</c:v>
                </c:pt>
                <c:pt idx="815">
                  <c:v>45.237600744660099</c:v>
                </c:pt>
                <c:pt idx="816">
                  <c:v>45.293107003242497</c:v>
                </c:pt>
                <c:pt idx="817">
                  <c:v>45.348613261824902</c:v>
                </c:pt>
                <c:pt idx="818">
                  <c:v>45.404119520407299</c:v>
                </c:pt>
                <c:pt idx="819">
                  <c:v>45.459625778989697</c:v>
                </c:pt>
                <c:pt idx="820">
                  <c:v>45.515132037572101</c:v>
                </c:pt>
                <c:pt idx="821">
                  <c:v>45.570638296154499</c:v>
                </c:pt>
                <c:pt idx="822">
                  <c:v>45.626144554736896</c:v>
                </c:pt>
                <c:pt idx="823">
                  <c:v>45.681650813319301</c:v>
                </c:pt>
                <c:pt idx="824">
                  <c:v>45.737157071901699</c:v>
                </c:pt>
                <c:pt idx="825">
                  <c:v>45.792663330484103</c:v>
                </c:pt>
                <c:pt idx="826">
                  <c:v>45.848169589066501</c:v>
                </c:pt>
                <c:pt idx="827">
                  <c:v>45.903675847648898</c:v>
                </c:pt>
                <c:pt idx="828">
                  <c:v>45.959182106231303</c:v>
                </c:pt>
                <c:pt idx="829">
                  <c:v>46.014688364813701</c:v>
                </c:pt>
                <c:pt idx="830">
                  <c:v>46.070194623396098</c:v>
                </c:pt>
                <c:pt idx="831">
                  <c:v>46.125700881978602</c:v>
                </c:pt>
                <c:pt idx="832">
                  <c:v>46.181207140561</c:v>
                </c:pt>
                <c:pt idx="833">
                  <c:v>46.236713399143397</c:v>
                </c:pt>
                <c:pt idx="834">
                  <c:v>46.292219657725802</c:v>
                </c:pt>
                <c:pt idx="835">
                  <c:v>46.3477259163082</c:v>
                </c:pt>
                <c:pt idx="836">
                  <c:v>46.403232174890597</c:v>
                </c:pt>
                <c:pt idx="837">
                  <c:v>46.458738433473002</c:v>
                </c:pt>
                <c:pt idx="838">
                  <c:v>46.514244692055399</c:v>
                </c:pt>
                <c:pt idx="839">
                  <c:v>46.569750950637797</c:v>
                </c:pt>
                <c:pt idx="840">
                  <c:v>46.625257209220202</c:v>
                </c:pt>
                <c:pt idx="841">
                  <c:v>46.680763467802599</c:v>
                </c:pt>
                <c:pt idx="842">
                  <c:v>46.736269726384997</c:v>
                </c:pt>
                <c:pt idx="843">
                  <c:v>46.791775984967401</c:v>
                </c:pt>
                <c:pt idx="844">
                  <c:v>46.847282243549799</c:v>
                </c:pt>
                <c:pt idx="845">
                  <c:v>46.902788502132204</c:v>
                </c:pt>
                <c:pt idx="846">
                  <c:v>46.958294760714601</c:v>
                </c:pt>
                <c:pt idx="847">
                  <c:v>47.013801019296999</c:v>
                </c:pt>
                <c:pt idx="848">
                  <c:v>47.069307277879403</c:v>
                </c:pt>
                <c:pt idx="849">
                  <c:v>47.124813536461801</c:v>
                </c:pt>
                <c:pt idx="850">
                  <c:v>47.180319795044198</c:v>
                </c:pt>
                <c:pt idx="851">
                  <c:v>47.235826053626703</c:v>
                </c:pt>
                <c:pt idx="852">
                  <c:v>47.2913323122091</c:v>
                </c:pt>
                <c:pt idx="853">
                  <c:v>47.346838570791498</c:v>
                </c:pt>
                <c:pt idx="854">
                  <c:v>47.402344829373902</c:v>
                </c:pt>
                <c:pt idx="855">
                  <c:v>47.4578510879563</c:v>
                </c:pt>
                <c:pt idx="856">
                  <c:v>47.513357346538697</c:v>
                </c:pt>
                <c:pt idx="857">
                  <c:v>47.568863605121102</c:v>
                </c:pt>
                <c:pt idx="858">
                  <c:v>47.6243698637035</c:v>
                </c:pt>
                <c:pt idx="859">
                  <c:v>47.679876122285897</c:v>
                </c:pt>
                <c:pt idx="860">
                  <c:v>47.735382380868302</c:v>
                </c:pt>
                <c:pt idx="861">
                  <c:v>47.790888639450699</c:v>
                </c:pt>
                <c:pt idx="862">
                  <c:v>47.846394898033097</c:v>
                </c:pt>
                <c:pt idx="863">
                  <c:v>47.901901156615502</c:v>
                </c:pt>
                <c:pt idx="864">
                  <c:v>47.957407415197899</c:v>
                </c:pt>
                <c:pt idx="865">
                  <c:v>48.012913673780297</c:v>
                </c:pt>
                <c:pt idx="866">
                  <c:v>48.068419932362701</c:v>
                </c:pt>
                <c:pt idx="867">
                  <c:v>48.123926190945099</c:v>
                </c:pt>
                <c:pt idx="868">
                  <c:v>48.179432449527503</c:v>
                </c:pt>
                <c:pt idx="869">
                  <c:v>48.234938708109901</c:v>
                </c:pt>
                <c:pt idx="870">
                  <c:v>48.290444966692299</c:v>
                </c:pt>
                <c:pt idx="871">
                  <c:v>48.345951225274803</c:v>
                </c:pt>
                <c:pt idx="872">
                  <c:v>48.4014574838572</c:v>
                </c:pt>
                <c:pt idx="873">
                  <c:v>48.456963742439598</c:v>
                </c:pt>
                <c:pt idx="874">
                  <c:v>48.512470001022002</c:v>
                </c:pt>
                <c:pt idx="875">
                  <c:v>48.5679762596044</c:v>
                </c:pt>
                <c:pt idx="876">
                  <c:v>48.623482518186798</c:v>
                </c:pt>
                <c:pt idx="877">
                  <c:v>48.678988776769202</c:v>
                </c:pt>
                <c:pt idx="878">
                  <c:v>48.7344950353516</c:v>
                </c:pt>
                <c:pt idx="879">
                  <c:v>48.790001293933997</c:v>
                </c:pt>
                <c:pt idx="880">
                  <c:v>48.845507552516402</c:v>
                </c:pt>
                <c:pt idx="881">
                  <c:v>48.9010138110988</c:v>
                </c:pt>
                <c:pt idx="882">
                  <c:v>48.956520069681197</c:v>
                </c:pt>
                <c:pt idx="883">
                  <c:v>49.012026328263602</c:v>
                </c:pt>
                <c:pt idx="884">
                  <c:v>49.067532586845999</c:v>
                </c:pt>
                <c:pt idx="885">
                  <c:v>49.123038845428397</c:v>
                </c:pt>
                <c:pt idx="886">
                  <c:v>49.178545104010801</c:v>
                </c:pt>
                <c:pt idx="887">
                  <c:v>49.234051362593199</c:v>
                </c:pt>
                <c:pt idx="888">
                  <c:v>49.289557621175597</c:v>
                </c:pt>
                <c:pt idx="889">
                  <c:v>49.345063879758001</c:v>
                </c:pt>
                <c:pt idx="890">
                  <c:v>49.400570138340399</c:v>
                </c:pt>
                <c:pt idx="891">
                  <c:v>49.456076396922903</c:v>
                </c:pt>
                <c:pt idx="892">
                  <c:v>49.5115826555053</c:v>
                </c:pt>
                <c:pt idx="893">
                  <c:v>49.567088914087698</c:v>
                </c:pt>
                <c:pt idx="894">
                  <c:v>49.622595172670103</c:v>
                </c:pt>
                <c:pt idx="895">
                  <c:v>49.6781014312525</c:v>
                </c:pt>
                <c:pt idx="896">
                  <c:v>49.733607689834898</c:v>
                </c:pt>
                <c:pt idx="897">
                  <c:v>49.789113948417302</c:v>
                </c:pt>
                <c:pt idx="898">
                  <c:v>49.8446202069997</c:v>
                </c:pt>
                <c:pt idx="899">
                  <c:v>49.900126465582098</c:v>
                </c:pt>
                <c:pt idx="900">
                  <c:v>49.955632724164502</c:v>
                </c:pt>
                <c:pt idx="901">
                  <c:v>50.0111389827469</c:v>
                </c:pt>
                <c:pt idx="902">
                  <c:v>50.066645241329297</c:v>
                </c:pt>
                <c:pt idx="903">
                  <c:v>50.122151499911702</c:v>
                </c:pt>
                <c:pt idx="904">
                  <c:v>50.177657758494099</c:v>
                </c:pt>
                <c:pt idx="905">
                  <c:v>50.233164017076497</c:v>
                </c:pt>
                <c:pt idx="906">
                  <c:v>50.288670275658902</c:v>
                </c:pt>
                <c:pt idx="907">
                  <c:v>50.344176534241299</c:v>
                </c:pt>
                <c:pt idx="908">
                  <c:v>50.399682792823697</c:v>
                </c:pt>
                <c:pt idx="909">
                  <c:v>50.455189051406101</c:v>
                </c:pt>
                <c:pt idx="910">
                  <c:v>50.510695309988499</c:v>
                </c:pt>
                <c:pt idx="911">
                  <c:v>50.566201568571003</c:v>
                </c:pt>
                <c:pt idx="912">
                  <c:v>50.621707827153401</c:v>
                </c:pt>
                <c:pt idx="913">
                  <c:v>50.677214085735798</c:v>
                </c:pt>
                <c:pt idx="914">
                  <c:v>50.732720344318203</c:v>
                </c:pt>
                <c:pt idx="915">
                  <c:v>50.7882266029006</c:v>
                </c:pt>
                <c:pt idx="916">
                  <c:v>50.843732861482998</c:v>
                </c:pt>
                <c:pt idx="917">
                  <c:v>50.899239120065403</c:v>
                </c:pt>
                <c:pt idx="918">
                  <c:v>50.9547453786478</c:v>
                </c:pt>
                <c:pt idx="919">
                  <c:v>51.010251637230198</c:v>
                </c:pt>
                <c:pt idx="920">
                  <c:v>51.065757895812602</c:v>
                </c:pt>
                <c:pt idx="921">
                  <c:v>51.121264154395</c:v>
                </c:pt>
                <c:pt idx="922">
                  <c:v>51.176770412977397</c:v>
                </c:pt>
                <c:pt idx="923">
                  <c:v>51.232276671559802</c:v>
                </c:pt>
                <c:pt idx="924">
                  <c:v>51.2877829301422</c:v>
                </c:pt>
                <c:pt idx="925">
                  <c:v>51.343289188724597</c:v>
                </c:pt>
                <c:pt idx="926">
                  <c:v>51.398795447307002</c:v>
                </c:pt>
                <c:pt idx="927">
                  <c:v>51.454301705889399</c:v>
                </c:pt>
                <c:pt idx="928">
                  <c:v>51.509807964471797</c:v>
                </c:pt>
                <c:pt idx="929">
                  <c:v>51.565314223054202</c:v>
                </c:pt>
                <c:pt idx="930">
                  <c:v>51.620820481636599</c:v>
                </c:pt>
                <c:pt idx="931">
                  <c:v>51.676326740219103</c:v>
                </c:pt>
                <c:pt idx="932">
                  <c:v>51.731832998801501</c:v>
                </c:pt>
                <c:pt idx="933">
                  <c:v>51.787339257383898</c:v>
                </c:pt>
                <c:pt idx="934">
                  <c:v>51.842845515966303</c:v>
                </c:pt>
                <c:pt idx="935">
                  <c:v>51.898351774548701</c:v>
                </c:pt>
                <c:pt idx="936">
                  <c:v>51.953858033131098</c:v>
                </c:pt>
                <c:pt idx="937">
                  <c:v>52.009364291713503</c:v>
                </c:pt>
                <c:pt idx="938">
                  <c:v>52.0648705502959</c:v>
                </c:pt>
                <c:pt idx="939">
                  <c:v>52.120376808878298</c:v>
                </c:pt>
                <c:pt idx="940">
                  <c:v>52.175883067460703</c:v>
                </c:pt>
                <c:pt idx="941">
                  <c:v>52.2313893260431</c:v>
                </c:pt>
                <c:pt idx="942">
                  <c:v>52.286895584625498</c:v>
                </c:pt>
                <c:pt idx="943">
                  <c:v>52.342401843207902</c:v>
                </c:pt>
                <c:pt idx="944">
                  <c:v>52.3979081017903</c:v>
                </c:pt>
                <c:pt idx="945">
                  <c:v>52.453414360372697</c:v>
                </c:pt>
                <c:pt idx="946">
                  <c:v>52.508920618955102</c:v>
                </c:pt>
                <c:pt idx="947">
                  <c:v>52.5644268775375</c:v>
                </c:pt>
                <c:pt idx="948">
                  <c:v>52.619933136119897</c:v>
                </c:pt>
                <c:pt idx="949">
                  <c:v>52.675439394702302</c:v>
                </c:pt>
                <c:pt idx="950">
                  <c:v>52.730945653284699</c:v>
                </c:pt>
                <c:pt idx="951">
                  <c:v>52.786451911867204</c:v>
                </c:pt>
                <c:pt idx="952">
                  <c:v>52.841958170449601</c:v>
                </c:pt>
                <c:pt idx="953">
                  <c:v>52.897464429031999</c:v>
                </c:pt>
                <c:pt idx="954">
                  <c:v>52.952970687614403</c:v>
                </c:pt>
                <c:pt idx="955">
                  <c:v>53.008476946196801</c:v>
                </c:pt>
                <c:pt idx="956">
                  <c:v>53.063983204779198</c:v>
                </c:pt>
                <c:pt idx="957">
                  <c:v>53.119489463361603</c:v>
                </c:pt>
                <c:pt idx="958">
                  <c:v>53.174995721944001</c:v>
                </c:pt>
                <c:pt idx="959">
                  <c:v>53.230501980526398</c:v>
                </c:pt>
                <c:pt idx="960">
                  <c:v>53.286008239108803</c:v>
                </c:pt>
                <c:pt idx="961">
                  <c:v>53.3415144976912</c:v>
                </c:pt>
                <c:pt idx="962">
                  <c:v>53.397020756273598</c:v>
                </c:pt>
                <c:pt idx="963">
                  <c:v>53.452527014856003</c:v>
                </c:pt>
                <c:pt idx="964">
                  <c:v>53.5080332734384</c:v>
                </c:pt>
                <c:pt idx="965">
                  <c:v>53.563539532020798</c:v>
                </c:pt>
                <c:pt idx="966">
                  <c:v>53.619045790603202</c:v>
                </c:pt>
                <c:pt idx="967">
                  <c:v>53.6745520491856</c:v>
                </c:pt>
                <c:pt idx="968">
                  <c:v>53.730058307767997</c:v>
                </c:pt>
                <c:pt idx="969">
                  <c:v>53.785564566350402</c:v>
                </c:pt>
                <c:pt idx="970">
                  <c:v>53.8410708249328</c:v>
                </c:pt>
                <c:pt idx="971">
                  <c:v>53.896577083515197</c:v>
                </c:pt>
                <c:pt idx="972">
                  <c:v>53.952083342097701</c:v>
                </c:pt>
                <c:pt idx="973">
                  <c:v>54.007589600680099</c:v>
                </c:pt>
                <c:pt idx="974">
                  <c:v>54.063095859262503</c:v>
                </c:pt>
                <c:pt idx="975">
                  <c:v>54.118602117844901</c:v>
                </c:pt>
                <c:pt idx="976">
                  <c:v>54.174108376427299</c:v>
                </c:pt>
                <c:pt idx="977">
                  <c:v>54.229614635009703</c:v>
                </c:pt>
                <c:pt idx="978">
                  <c:v>54.285120893592101</c:v>
                </c:pt>
                <c:pt idx="979">
                  <c:v>54.340627152174498</c:v>
                </c:pt>
                <c:pt idx="980">
                  <c:v>54.396133410756903</c:v>
                </c:pt>
                <c:pt idx="981">
                  <c:v>54.451639669339301</c:v>
                </c:pt>
                <c:pt idx="982">
                  <c:v>54.507145927921698</c:v>
                </c:pt>
                <c:pt idx="983">
                  <c:v>54.562652186504103</c:v>
                </c:pt>
                <c:pt idx="984">
                  <c:v>54.6181584450865</c:v>
                </c:pt>
                <c:pt idx="985">
                  <c:v>54.673664703668898</c:v>
                </c:pt>
                <c:pt idx="986">
                  <c:v>54.729170962251303</c:v>
                </c:pt>
                <c:pt idx="987">
                  <c:v>54.7846772208337</c:v>
                </c:pt>
                <c:pt idx="988">
                  <c:v>54.840183479416098</c:v>
                </c:pt>
                <c:pt idx="989">
                  <c:v>54.895689737998502</c:v>
                </c:pt>
                <c:pt idx="990">
                  <c:v>54.9511959965809</c:v>
                </c:pt>
                <c:pt idx="991">
                  <c:v>55.006702255163297</c:v>
                </c:pt>
                <c:pt idx="992">
                  <c:v>55.062208513745801</c:v>
                </c:pt>
                <c:pt idx="993">
                  <c:v>55.117714772328199</c:v>
                </c:pt>
                <c:pt idx="994">
                  <c:v>55.173221030910597</c:v>
                </c:pt>
                <c:pt idx="995">
                  <c:v>55.228727289493001</c:v>
                </c:pt>
                <c:pt idx="996">
                  <c:v>55.284233548075399</c:v>
                </c:pt>
                <c:pt idx="997">
                  <c:v>55.339739806657803</c:v>
                </c:pt>
                <c:pt idx="998">
                  <c:v>55.395246065240201</c:v>
                </c:pt>
                <c:pt idx="999">
                  <c:v>55.450752323822599</c:v>
                </c:pt>
                <c:pt idx="1000">
                  <c:v>55.506258582405003</c:v>
                </c:pt>
                <c:pt idx="1001">
                  <c:v>55.561764840987401</c:v>
                </c:pt>
                <c:pt idx="1002">
                  <c:v>55.617271099569798</c:v>
                </c:pt>
                <c:pt idx="1003">
                  <c:v>55.672777358152203</c:v>
                </c:pt>
                <c:pt idx="1004">
                  <c:v>55.728283616734601</c:v>
                </c:pt>
                <c:pt idx="1005">
                  <c:v>55.783789875316998</c:v>
                </c:pt>
                <c:pt idx="1006">
                  <c:v>55.839296133899403</c:v>
                </c:pt>
                <c:pt idx="1007">
                  <c:v>55.8948023924818</c:v>
                </c:pt>
                <c:pt idx="1008">
                  <c:v>55.950308651064198</c:v>
                </c:pt>
                <c:pt idx="1009">
                  <c:v>56.005814909646602</c:v>
                </c:pt>
                <c:pt idx="1010">
                  <c:v>56.061321168229</c:v>
                </c:pt>
                <c:pt idx="1011">
                  <c:v>56.116827426811398</c:v>
                </c:pt>
                <c:pt idx="1012">
                  <c:v>56.172333685393902</c:v>
                </c:pt>
                <c:pt idx="1013">
                  <c:v>56.227839943976299</c:v>
                </c:pt>
                <c:pt idx="1014">
                  <c:v>56.283346202558697</c:v>
                </c:pt>
                <c:pt idx="1015">
                  <c:v>56.338852461141101</c:v>
                </c:pt>
                <c:pt idx="1016">
                  <c:v>56.394358719723499</c:v>
                </c:pt>
                <c:pt idx="1017">
                  <c:v>56.449864978305897</c:v>
                </c:pt>
                <c:pt idx="1018">
                  <c:v>56.505371236888301</c:v>
                </c:pt>
                <c:pt idx="1019">
                  <c:v>56.560877495470699</c:v>
                </c:pt>
                <c:pt idx="1020">
                  <c:v>56.616383754053103</c:v>
                </c:pt>
                <c:pt idx="1021">
                  <c:v>56.671890012635501</c:v>
                </c:pt>
                <c:pt idx="1022">
                  <c:v>56.727396271217899</c:v>
                </c:pt>
                <c:pt idx="1023">
                  <c:v>56.782902529800303</c:v>
                </c:pt>
                <c:pt idx="1024">
                  <c:v>56.838408788382701</c:v>
                </c:pt>
                <c:pt idx="1025">
                  <c:v>56.893915046965098</c:v>
                </c:pt>
                <c:pt idx="1026">
                  <c:v>56.949421305547503</c:v>
                </c:pt>
                <c:pt idx="1027">
                  <c:v>57.0049275641299</c:v>
                </c:pt>
                <c:pt idx="1028">
                  <c:v>57.060433822712298</c:v>
                </c:pt>
                <c:pt idx="1029">
                  <c:v>57.115940081294703</c:v>
                </c:pt>
                <c:pt idx="1030">
                  <c:v>57.1714463398771</c:v>
                </c:pt>
                <c:pt idx="1031">
                  <c:v>57.226952598459498</c:v>
                </c:pt>
                <c:pt idx="1032">
                  <c:v>57.282458857042002</c:v>
                </c:pt>
                <c:pt idx="1033">
                  <c:v>57.337965115624399</c:v>
                </c:pt>
                <c:pt idx="1034">
                  <c:v>57.393471374206797</c:v>
                </c:pt>
                <c:pt idx="1035">
                  <c:v>57.448977632789202</c:v>
                </c:pt>
                <c:pt idx="1036">
                  <c:v>57.504483891371599</c:v>
                </c:pt>
                <c:pt idx="1037">
                  <c:v>57.559990149953997</c:v>
                </c:pt>
                <c:pt idx="1038">
                  <c:v>57.615496408536401</c:v>
                </c:pt>
                <c:pt idx="1039">
                  <c:v>57.671002667118799</c:v>
                </c:pt>
                <c:pt idx="1040">
                  <c:v>57.726508925701197</c:v>
                </c:pt>
                <c:pt idx="1041">
                  <c:v>57.782015184283601</c:v>
                </c:pt>
                <c:pt idx="1042">
                  <c:v>57.837521442865999</c:v>
                </c:pt>
                <c:pt idx="1043">
                  <c:v>57.893027701448403</c:v>
                </c:pt>
                <c:pt idx="1044">
                  <c:v>57.948533960030801</c:v>
                </c:pt>
                <c:pt idx="1045">
                  <c:v>58.004040218613198</c:v>
                </c:pt>
                <c:pt idx="1046">
                  <c:v>58.059546477195603</c:v>
                </c:pt>
                <c:pt idx="1047">
                  <c:v>58.115052735778001</c:v>
                </c:pt>
                <c:pt idx="1048">
                  <c:v>58.170558994360398</c:v>
                </c:pt>
                <c:pt idx="1049">
                  <c:v>58.226065252942803</c:v>
                </c:pt>
                <c:pt idx="1050">
                  <c:v>58.2815715115252</c:v>
                </c:pt>
                <c:pt idx="1051">
                  <c:v>58.337077770107598</c:v>
                </c:pt>
                <c:pt idx="1052">
                  <c:v>58.392584028690102</c:v>
                </c:pt>
                <c:pt idx="1053">
                  <c:v>58.4480902872725</c:v>
                </c:pt>
                <c:pt idx="1054">
                  <c:v>58.503596545854897</c:v>
                </c:pt>
                <c:pt idx="1055">
                  <c:v>58.559102804437302</c:v>
                </c:pt>
                <c:pt idx="1056">
                  <c:v>58.614609063019699</c:v>
                </c:pt>
                <c:pt idx="1057">
                  <c:v>58.670115321602097</c:v>
                </c:pt>
                <c:pt idx="1058">
                  <c:v>58.725621580184502</c:v>
                </c:pt>
                <c:pt idx="1059">
                  <c:v>58.781127838766899</c:v>
                </c:pt>
                <c:pt idx="1060">
                  <c:v>58.836634097349297</c:v>
                </c:pt>
                <c:pt idx="1061">
                  <c:v>58.892140355931701</c:v>
                </c:pt>
                <c:pt idx="1062">
                  <c:v>58.947646614514099</c:v>
                </c:pt>
                <c:pt idx="1063">
                  <c:v>59.003152873096496</c:v>
                </c:pt>
                <c:pt idx="1064">
                  <c:v>59.058659131678901</c:v>
                </c:pt>
                <c:pt idx="1065">
                  <c:v>59.114165390261299</c:v>
                </c:pt>
                <c:pt idx="1066">
                  <c:v>59.169671648843703</c:v>
                </c:pt>
                <c:pt idx="1067">
                  <c:v>59.225177907426101</c:v>
                </c:pt>
                <c:pt idx="1068">
                  <c:v>59.280684166008498</c:v>
                </c:pt>
                <c:pt idx="1069">
                  <c:v>59.336190424590903</c:v>
                </c:pt>
                <c:pt idx="1070">
                  <c:v>59.391696683173301</c:v>
                </c:pt>
                <c:pt idx="1071">
                  <c:v>59.447202941755698</c:v>
                </c:pt>
                <c:pt idx="1072">
                  <c:v>59.502709200338202</c:v>
                </c:pt>
                <c:pt idx="1073">
                  <c:v>59.5582154589206</c:v>
                </c:pt>
                <c:pt idx="1074">
                  <c:v>59.613721717502997</c:v>
                </c:pt>
                <c:pt idx="1075">
                  <c:v>59.669227976085402</c:v>
                </c:pt>
                <c:pt idx="1076">
                  <c:v>59.7247342346678</c:v>
                </c:pt>
                <c:pt idx="1077">
                  <c:v>59.780240493250197</c:v>
                </c:pt>
                <c:pt idx="1078">
                  <c:v>59.835746751832602</c:v>
                </c:pt>
                <c:pt idx="1079">
                  <c:v>59.891253010414999</c:v>
                </c:pt>
                <c:pt idx="1080">
                  <c:v>59.946759268997397</c:v>
                </c:pt>
                <c:pt idx="1081">
                  <c:v>60.002265527579802</c:v>
                </c:pt>
                <c:pt idx="1082">
                  <c:v>60.057771786162199</c:v>
                </c:pt>
                <c:pt idx="1083">
                  <c:v>60.113278044744597</c:v>
                </c:pt>
                <c:pt idx="1084">
                  <c:v>60.168784303327001</c:v>
                </c:pt>
                <c:pt idx="1085">
                  <c:v>60.224290561909399</c:v>
                </c:pt>
                <c:pt idx="1086">
                  <c:v>60.279796820491804</c:v>
                </c:pt>
                <c:pt idx="1087">
                  <c:v>60.335303079074201</c:v>
                </c:pt>
                <c:pt idx="1088">
                  <c:v>60.390809337656599</c:v>
                </c:pt>
                <c:pt idx="1089">
                  <c:v>60.446315596239003</c:v>
                </c:pt>
                <c:pt idx="1090">
                  <c:v>60.501821854821401</c:v>
                </c:pt>
                <c:pt idx="1091">
                  <c:v>60.557328113403798</c:v>
                </c:pt>
                <c:pt idx="1092">
                  <c:v>60.612834371986303</c:v>
                </c:pt>
                <c:pt idx="1093">
                  <c:v>60.6683406305687</c:v>
                </c:pt>
                <c:pt idx="1094">
                  <c:v>60.723846889151098</c:v>
                </c:pt>
                <c:pt idx="1095">
                  <c:v>60.779353147733502</c:v>
                </c:pt>
                <c:pt idx="1096">
                  <c:v>60.8348594063159</c:v>
                </c:pt>
                <c:pt idx="1097">
                  <c:v>60.890365664898297</c:v>
                </c:pt>
                <c:pt idx="1098">
                  <c:v>60.945871923480702</c:v>
                </c:pt>
                <c:pt idx="1099">
                  <c:v>61.0013781820631</c:v>
                </c:pt>
                <c:pt idx="1100">
                  <c:v>61.056884440645497</c:v>
                </c:pt>
                <c:pt idx="1101">
                  <c:v>61.112390699227902</c:v>
                </c:pt>
                <c:pt idx="1102">
                  <c:v>61.167896957810299</c:v>
                </c:pt>
                <c:pt idx="1103">
                  <c:v>61.223403216392697</c:v>
                </c:pt>
                <c:pt idx="1104">
                  <c:v>61.278909474975102</c:v>
                </c:pt>
                <c:pt idx="1105">
                  <c:v>61.334415733557499</c:v>
                </c:pt>
                <c:pt idx="1106">
                  <c:v>61.389921992139897</c:v>
                </c:pt>
                <c:pt idx="1107">
                  <c:v>61.445428250722301</c:v>
                </c:pt>
                <c:pt idx="1108">
                  <c:v>61.500934509304699</c:v>
                </c:pt>
                <c:pt idx="1109">
                  <c:v>61.556440767887104</c:v>
                </c:pt>
                <c:pt idx="1110">
                  <c:v>61.611947026469501</c:v>
                </c:pt>
                <c:pt idx="1111">
                  <c:v>61.667453285051899</c:v>
                </c:pt>
                <c:pt idx="1112">
                  <c:v>61.722959543634403</c:v>
                </c:pt>
                <c:pt idx="1113">
                  <c:v>61.7784658022168</c:v>
                </c:pt>
                <c:pt idx="1114">
                  <c:v>61.833972060799198</c:v>
                </c:pt>
                <c:pt idx="1115">
                  <c:v>61.889478319381602</c:v>
                </c:pt>
                <c:pt idx="1116">
                  <c:v>61.944984577964</c:v>
                </c:pt>
                <c:pt idx="1117">
                  <c:v>62.000490836546398</c:v>
                </c:pt>
                <c:pt idx="1118">
                  <c:v>62.055997095128802</c:v>
                </c:pt>
                <c:pt idx="1119">
                  <c:v>62.1115033537112</c:v>
                </c:pt>
                <c:pt idx="1120">
                  <c:v>62.167009612293597</c:v>
                </c:pt>
                <c:pt idx="1121">
                  <c:v>62.222515870876002</c:v>
                </c:pt>
                <c:pt idx="1122">
                  <c:v>62.2780221294584</c:v>
                </c:pt>
                <c:pt idx="1123">
                  <c:v>62.333528388040797</c:v>
                </c:pt>
                <c:pt idx="1124">
                  <c:v>62.389034646623202</c:v>
                </c:pt>
                <c:pt idx="1125">
                  <c:v>62.444540905205599</c:v>
                </c:pt>
                <c:pt idx="1126">
                  <c:v>62.500047163787997</c:v>
                </c:pt>
                <c:pt idx="1127">
                  <c:v>62.555553422370402</c:v>
                </c:pt>
                <c:pt idx="1128">
                  <c:v>62.611059680952799</c:v>
                </c:pt>
                <c:pt idx="1129">
                  <c:v>62.666565939535197</c:v>
                </c:pt>
                <c:pt idx="1130">
                  <c:v>62.722072198117601</c:v>
                </c:pt>
                <c:pt idx="1131">
                  <c:v>62.777578456699999</c:v>
                </c:pt>
                <c:pt idx="1132">
                  <c:v>62.833084715282503</c:v>
                </c:pt>
                <c:pt idx="1133">
                  <c:v>62.8885909738649</c:v>
                </c:pt>
                <c:pt idx="1134">
                  <c:v>62.944097232447298</c:v>
                </c:pt>
                <c:pt idx="1135">
                  <c:v>62.999603491029703</c:v>
                </c:pt>
                <c:pt idx="1136">
                  <c:v>63.0551097496121</c:v>
                </c:pt>
                <c:pt idx="1137">
                  <c:v>63.110616008194498</c:v>
                </c:pt>
                <c:pt idx="1138">
                  <c:v>63.166122266776902</c:v>
                </c:pt>
                <c:pt idx="1139">
                  <c:v>63.2216285253593</c:v>
                </c:pt>
                <c:pt idx="1140">
                  <c:v>63.277134783941698</c:v>
                </c:pt>
                <c:pt idx="1141">
                  <c:v>63.332641042524102</c:v>
                </c:pt>
                <c:pt idx="1142">
                  <c:v>63.3881473011065</c:v>
                </c:pt>
                <c:pt idx="1143">
                  <c:v>63.443653559688897</c:v>
                </c:pt>
                <c:pt idx="1144">
                  <c:v>63.499159818271302</c:v>
                </c:pt>
                <c:pt idx="1145">
                  <c:v>63.5546660768537</c:v>
                </c:pt>
                <c:pt idx="1146">
                  <c:v>63.610172335436097</c:v>
                </c:pt>
                <c:pt idx="1147">
                  <c:v>63.665678594018502</c:v>
                </c:pt>
                <c:pt idx="1148">
                  <c:v>63.721184852600899</c:v>
                </c:pt>
                <c:pt idx="1149">
                  <c:v>63.776691111183297</c:v>
                </c:pt>
                <c:pt idx="1150">
                  <c:v>63.832197369765701</c:v>
                </c:pt>
                <c:pt idx="1151">
                  <c:v>63.887703628348099</c:v>
                </c:pt>
                <c:pt idx="1152">
                  <c:v>63.943209886930603</c:v>
                </c:pt>
                <c:pt idx="1153">
                  <c:v>63.998716145513001</c:v>
                </c:pt>
                <c:pt idx="1154">
                  <c:v>64.054222404095398</c:v>
                </c:pt>
                <c:pt idx="1155">
                  <c:v>64.109728662677796</c:v>
                </c:pt>
                <c:pt idx="1156">
                  <c:v>64.165234921260193</c:v>
                </c:pt>
                <c:pt idx="1157">
                  <c:v>64.220741179842605</c:v>
                </c:pt>
                <c:pt idx="1158">
                  <c:v>64.276247438425003</c:v>
                </c:pt>
                <c:pt idx="1159">
                  <c:v>64.3317536970074</c:v>
                </c:pt>
                <c:pt idx="1160">
                  <c:v>64.387259955589798</c:v>
                </c:pt>
                <c:pt idx="1161">
                  <c:v>64.442766214172195</c:v>
                </c:pt>
                <c:pt idx="1162">
                  <c:v>64.498272472754607</c:v>
                </c:pt>
                <c:pt idx="1163">
                  <c:v>64.553778731337005</c:v>
                </c:pt>
                <c:pt idx="1164">
                  <c:v>64.609284989919402</c:v>
                </c:pt>
                <c:pt idx="1165">
                  <c:v>64.6647912485018</c:v>
                </c:pt>
                <c:pt idx="1166">
                  <c:v>64.720297507084197</c:v>
                </c:pt>
                <c:pt idx="1167">
                  <c:v>64.775803765666595</c:v>
                </c:pt>
                <c:pt idx="1168">
                  <c:v>64.831310024249007</c:v>
                </c:pt>
                <c:pt idx="1169">
                  <c:v>64.886816282831404</c:v>
                </c:pt>
                <c:pt idx="1170">
                  <c:v>64.942322541413802</c:v>
                </c:pt>
                <c:pt idx="1171">
                  <c:v>64.997828799996299</c:v>
                </c:pt>
                <c:pt idx="1172">
                  <c:v>65.053335058578696</c:v>
                </c:pt>
                <c:pt idx="1173">
                  <c:v>65.108841317161094</c:v>
                </c:pt>
                <c:pt idx="1174">
                  <c:v>65.164347575743506</c:v>
                </c:pt>
                <c:pt idx="1175">
                  <c:v>65.219853834325903</c:v>
                </c:pt>
                <c:pt idx="1176">
                  <c:v>65.275360092908301</c:v>
                </c:pt>
                <c:pt idx="1177">
                  <c:v>65.330866351490698</c:v>
                </c:pt>
                <c:pt idx="1178">
                  <c:v>65.386372610073096</c:v>
                </c:pt>
                <c:pt idx="1179">
                  <c:v>65.441878868655493</c:v>
                </c:pt>
                <c:pt idx="1180">
                  <c:v>65.497385127237905</c:v>
                </c:pt>
                <c:pt idx="1181">
                  <c:v>65.552891385820303</c:v>
                </c:pt>
                <c:pt idx="1182">
                  <c:v>65.6083976444027</c:v>
                </c:pt>
                <c:pt idx="1183">
                  <c:v>65.663903902985098</c:v>
                </c:pt>
                <c:pt idx="1184">
                  <c:v>65.719410161567495</c:v>
                </c:pt>
                <c:pt idx="1185">
                  <c:v>65.774916420149907</c:v>
                </c:pt>
                <c:pt idx="1186">
                  <c:v>65.830422678732305</c:v>
                </c:pt>
                <c:pt idx="1187">
                  <c:v>65.885928937314702</c:v>
                </c:pt>
                <c:pt idx="1188">
                  <c:v>65.9414351958971</c:v>
                </c:pt>
                <c:pt idx="1189">
                  <c:v>65.996941454479497</c:v>
                </c:pt>
                <c:pt idx="1190">
                  <c:v>66.052447713061895</c:v>
                </c:pt>
                <c:pt idx="1191">
                  <c:v>66.107953971644307</c:v>
                </c:pt>
                <c:pt idx="1192">
                  <c:v>66.163460230226804</c:v>
                </c:pt>
                <c:pt idx="1193">
                  <c:v>66.218966488809201</c:v>
                </c:pt>
                <c:pt idx="1194">
                  <c:v>66.274472747391599</c:v>
                </c:pt>
                <c:pt idx="1195">
                  <c:v>66.329979005973996</c:v>
                </c:pt>
                <c:pt idx="1196">
                  <c:v>66.385485264556394</c:v>
                </c:pt>
                <c:pt idx="1197">
                  <c:v>66.440991523138806</c:v>
                </c:pt>
                <c:pt idx="1198">
                  <c:v>66.496497781721203</c:v>
                </c:pt>
                <c:pt idx="1199">
                  <c:v>66.552004040303601</c:v>
                </c:pt>
                <c:pt idx="1200">
                  <c:v>66.607510298885998</c:v>
                </c:pt>
                <c:pt idx="1201">
                  <c:v>66.663016557468396</c:v>
                </c:pt>
                <c:pt idx="1202">
                  <c:v>66.718522816050793</c:v>
                </c:pt>
                <c:pt idx="1203">
                  <c:v>66.774029074633205</c:v>
                </c:pt>
                <c:pt idx="1204">
                  <c:v>66.829535333215603</c:v>
                </c:pt>
                <c:pt idx="1205">
                  <c:v>66.885041591798</c:v>
                </c:pt>
                <c:pt idx="1206">
                  <c:v>66.940547850380398</c:v>
                </c:pt>
                <c:pt idx="1207">
                  <c:v>66.996054108962795</c:v>
                </c:pt>
                <c:pt idx="1208">
                  <c:v>67.051560367545207</c:v>
                </c:pt>
                <c:pt idx="1209">
                  <c:v>67.107066626127605</c:v>
                </c:pt>
                <c:pt idx="1210">
                  <c:v>67.162572884710002</c:v>
                </c:pt>
                <c:pt idx="1211">
                  <c:v>67.2180791432924</c:v>
                </c:pt>
                <c:pt idx="1212">
                  <c:v>67.273585401874897</c:v>
                </c:pt>
                <c:pt idx="1213">
                  <c:v>67.329091660457294</c:v>
                </c:pt>
                <c:pt idx="1214">
                  <c:v>67.384597919039706</c:v>
                </c:pt>
                <c:pt idx="1215">
                  <c:v>67.440104177622104</c:v>
                </c:pt>
                <c:pt idx="1216">
                  <c:v>67.495610436204501</c:v>
                </c:pt>
                <c:pt idx="1217">
                  <c:v>67.551116694786899</c:v>
                </c:pt>
                <c:pt idx="1218">
                  <c:v>67.606622953369296</c:v>
                </c:pt>
                <c:pt idx="1219">
                  <c:v>67.662129211951694</c:v>
                </c:pt>
                <c:pt idx="1220">
                  <c:v>67.717635470534105</c:v>
                </c:pt>
                <c:pt idx="1221">
                  <c:v>67.773141729116503</c:v>
                </c:pt>
                <c:pt idx="1222">
                  <c:v>67.828647987698901</c:v>
                </c:pt>
                <c:pt idx="1223">
                  <c:v>67.884154246281298</c:v>
                </c:pt>
                <c:pt idx="1224">
                  <c:v>67.939660504863696</c:v>
                </c:pt>
                <c:pt idx="1225">
                  <c:v>67.995166763446093</c:v>
                </c:pt>
                <c:pt idx="1226">
                  <c:v>68.050673022028505</c:v>
                </c:pt>
                <c:pt idx="1227">
                  <c:v>68.106179280610903</c:v>
                </c:pt>
                <c:pt idx="1228">
                  <c:v>68.1616855391933</c:v>
                </c:pt>
                <c:pt idx="1229">
                  <c:v>68.217191797775698</c:v>
                </c:pt>
                <c:pt idx="1230">
                  <c:v>68.272698056358095</c:v>
                </c:pt>
                <c:pt idx="1231">
                  <c:v>68.328204314940606</c:v>
                </c:pt>
                <c:pt idx="1232">
                  <c:v>68.383710573522904</c:v>
                </c:pt>
                <c:pt idx="1233">
                  <c:v>68.439216832105402</c:v>
                </c:pt>
                <c:pt idx="1234">
                  <c:v>68.494723090687799</c:v>
                </c:pt>
                <c:pt idx="1235">
                  <c:v>68.550229349270197</c:v>
                </c:pt>
                <c:pt idx="1236">
                  <c:v>68.605735607852594</c:v>
                </c:pt>
                <c:pt idx="1237">
                  <c:v>68.661241866435006</c:v>
                </c:pt>
                <c:pt idx="1238">
                  <c:v>68.716748125017403</c:v>
                </c:pt>
                <c:pt idx="1239">
                  <c:v>68.772254383599801</c:v>
                </c:pt>
                <c:pt idx="1240">
                  <c:v>68.827760642182199</c:v>
                </c:pt>
                <c:pt idx="1241">
                  <c:v>68.883266900764596</c:v>
                </c:pt>
                <c:pt idx="1242">
                  <c:v>68.938773159346994</c:v>
                </c:pt>
                <c:pt idx="1243">
                  <c:v>68.994279417929405</c:v>
                </c:pt>
                <c:pt idx="1244">
                  <c:v>69.049785676511803</c:v>
                </c:pt>
                <c:pt idx="1245">
                  <c:v>69.105291935094201</c:v>
                </c:pt>
                <c:pt idx="1246">
                  <c:v>69.160798193676598</c:v>
                </c:pt>
                <c:pt idx="1247">
                  <c:v>69.216304452258996</c:v>
                </c:pt>
                <c:pt idx="1248">
                  <c:v>69.271810710841393</c:v>
                </c:pt>
                <c:pt idx="1249">
                  <c:v>69.327316969423805</c:v>
                </c:pt>
                <c:pt idx="1250">
                  <c:v>69.382823228006202</c:v>
                </c:pt>
                <c:pt idx="1251">
                  <c:v>69.4383294865886</c:v>
                </c:pt>
                <c:pt idx="1252">
                  <c:v>69.493835745171097</c:v>
                </c:pt>
                <c:pt idx="1253">
                  <c:v>69.549342003753495</c:v>
                </c:pt>
                <c:pt idx="1254">
                  <c:v>69.604848262335906</c:v>
                </c:pt>
                <c:pt idx="1255">
                  <c:v>69.660354520918304</c:v>
                </c:pt>
                <c:pt idx="1256">
                  <c:v>69.715860779500701</c:v>
                </c:pt>
                <c:pt idx="1257">
                  <c:v>69.771367038083099</c:v>
                </c:pt>
                <c:pt idx="1258">
                  <c:v>69.826873296665497</c:v>
                </c:pt>
                <c:pt idx="1259">
                  <c:v>69.882379555247894</c:v>
                </c:pt>
                <c:pt idx="1260">
                  <c:v>69.937885813830306</c:v>
                </c:pt>
                <c:pt idx="1261">
                  <c:v>69.993392072412703</c:v>
                </c:pt>
                <c:pt idx="1262">
                  <c:v>70.048898330995101</c:v>
                </c:pt>
                <c:pt idx="1263">
                  <c:v>70.104404589577499</c:v>
                </c:pt>
                <c:pt idx="1264">
                  <c:v>70.159910848159896</c:v>
                </c:pt>
                <c:pt idx="1265">
                  <c:v>70.215417106742294</c:v>
                </c:pt>
                <c:pt idx="1266">
                  <c:v>70.270923365324705</c:v>
                </c:pt>
                <c:pt idx="1267">
                  <c:v>70.326429623907103</c:v>
                </c:pt>
                <c:pt idx="1268">
                  <c:v>70.381935882489501</c:v>
                </c:pt>
                <c:pt idx="1269">
                  <c:v>70.437442141071898</c:v>
                </c:pt>
                <c:pt idx="1270">
                  <c:v>70.492948399654296</c:v>
                </c:pt>
                <c:pt idx="1271">
                  <c:v>70.548454658236807</c:v>
                </c:pt>
                <c:pt idx="1272">
                  <c:v>70.603960916819105</c:v>
                </c:pt>
                <c:pt idx="1273">
                  <c:v>70.659467175401602</c:v>
                </c:pt>
                <c:pt idx="1274">
                  <c:v>70.714973433983999</c:v>
                </c:pt>
                <c:pt idx="1275">
                  <c:v>70.770479692566397</c:v>
                </c:pt>
                <c:pt idx="1276">
                  <c:v>70.825985951148795</c:v>
                </c:pt>
                <c:pt idx="1277">
                  <c:v>70.881492209731206</c:v>
                </c:pt>
                <c:pt idx="1278">
                  <c:v>70.936998468313604</c:v>
                </c:pt>
                <c:pt idx="1279">
                  <c:v>70.992504726896001</c:v>
                </c:pt>
                <c:pt idx="1280">
                  <c:v>71.048010985478399</c:v>
                </c:pt>
                <c:pt idx="1281">
                  <c:v>71.103517244060797</c:v>
                </c:pt>
                <c:pt idx="1282">
                  <c:v>71.159023502643194</c:v>
                </c:pt>
                <c:pt idx="1283">
                  <c:v>71.214529761225606</c:v>
                </c:pt>
                <c:pt idx="1284">
                  <c:v>71.270036019808003</c:v>
                </c:pt>
                <c:pt idx="1285">
                  <c:v>71.325542278390401</c:v>
                </c:pt>
                <c:pt idx="1286">
                  <c:v>71.381048536972799</c:v>
                </c:pt>
                <c:pt idx="1287">
                  <c:v>71.436554795555196</c:v>
                </c:pt>
                <c:pt idx="1288">
                  <c:v>71.492061054137594</c:v>
                </c:pt>
                <c:pt idx="1289">
                  <c:v>71.547567312720005</c:v>
                </c:pt>
                <c:pt idx="1290">
                  <c:v>71.603073571302403</c:v>
                </c:pt>
                <c:pt idx="1291">
                  <c:v>71.6585798298848</c:v>
                </c:pt>
                <c:pt idx="1292">
                  <c:v>71.714086088467297</c:v>
                </c:pt>
                <c:pt idx="1293">
                  <c:v>71.769592347049695</c:v>
                </c:pt>
                <c:pt idx="1294">
                  <c:v>71.825098605632107</c:v>
                </c:pt>
                <c:pt idx="1295">
                  <c:v>71.880604864214504</c:v>
                </c:pt>
                <c:pt idx="1296">
                  <c:v>71.936111122796902</c:v>
                </c:pt>
                <c:pt idx="1297">
                  <c:v>71.991617381379299</c:v>
                </c:pt>
                <c:pt idx="1298">
                  <c:v>72.047123639961697</c:v>
                </c:pt>
                <c:pt idx="1299">
                  <c:v>72.102629898544095</c:v>
                </c:pt>
                <c:pt idx="1300">
                  <c:v>72.158136157126506</c:v>
                </c:pt>
                <c:pt idx="1301">
                  <c:v>72.213642415708904</c:v>
                </c:pt>
                <c:pt idx="1302">
                  <c:v>72.269148674291301</c:v>
                </c:pt>
                <c:pt idx="1303">
                  <c:v>72.324654932873699</c:v>
                </c:pt>
                <c:pt idx="1304">
                  <c:v>72.380161191456097</c:v>
                </c:pt>
                <c:pt idx="1305">
                  <c:v>72.435667450038494</c:v>
                </c:pt>
                <c:pt idx="1306">
                  <c:v>72.491173708620906</c:v>
                </c:pt>
                <c:pt idx="1307">
                  <c:v>72.546679967203303</c:v>
                </c:pt>
                <c:pt idx="1308">
                  <c:v>72.602186225785701</c:v>
                </c:pt>
                <c:pt idx="1309">
                  <c:v>72.657692484368098</c:v>
                </c:pt>
                <c:pt idx="1310">
                  <c:v>72.713198742950496</c:v>
                </c:pt>
                <c:pt idx="1311">
                  <c:v>72.768705001532993</c:v>
                </c:pt>
                <c:pt idx="1312">
                  <c:v>72.824211260115305</c:v>
                </c:pt>
                <c:pt idx="1313">
                  <c:v>72.879717518697802</c:v>
                </c:pt>
                <c:pt idx="1314">
                  <c:v>72.9352237772802</c:v>
                </c:pt>
                <c:pt idx="1315">
                  <c:v>72.990730035862597</c:v>
                </c:pt>
                <c:pt idx="1316">
                  <c:v>73.046236294444995</c:v>
                </c:pt>
                <c:pt idx="1317">
                  <c:v>73.101742553027407</c:v>
                </c:pt>
                <c:pt idx="1318">
                  <c:v>73.157248811609804</c:v>
                </c:pt>
                <c:pt idx="1319">
                  <c:v>73.212755070192202</c:v>
                </c:pt>
                <c:pt idx="1320">
                  <c:v>73.268261328774599</c:v>
                </c:pt>
                <c:pt idx="1321">
                  <c:v>73.323767587356997</c:v>
                </c:pt>
                <c:pt idx="1322">
                  <c:v>73.379273845939395</c:v>
                </c:pt>
                <c:pt idx="1323">
                  <c:v>73.434780104521806</c:v>
                </c:pt>
                <c:pt idx="1324">
                  <c:v>73.490286363104204</c:v>
                </c:pt>
                <c:pt idx="1325">
                  <c:v>73.545792621686601</c:v>
                </c:pt>
                <c:pt idx="1326">
                  <c:v>73.601298880268999</c:v>
                </c:pt>
                <c:pt idx="1327">
                  <c:v>73.656805138851396</c:v>
                </c:pt>
                <c:pt idx="1328">
                  <c:v>73.712311397433794</c:v>
                </c:pt>
                <c:pt idx="1329">
                  <c:v>73.767817656016206</c:v>
                </c:pt>
                <c:pt idx="1330">
                  <c:v>73.823323914598603</c:v>
                </c:pt>
                <c:pt idx="1331">
                  <c:v>73.878830173181001</c:v>
                </c:pt>
                <c:pt idx="1332">
                  <c:v>73.934336431763498</c:v>
                </c:pt>
                <c:pt idx="1333">
                  <c:v>73.989842690345895</c:v>
                </c:pt>
                <c:pt idx="1334">
                  <c:v>74.045348948928293</c:v>
                </c:pt>
                <c:pt idx="1335">
                  <c:v>74.100855207510705</c:v>
                </c:pt>
                <c:pt idx="1336">
                  <c:v>74.156361466093102</c:v>
                </c:pt>
                <c:pt idx="1337">
                  <c:v>74.2118677246755</c:v>
                </c:pt>
                <c:pt idx="1338">
                  <c:v>74.267373983257897</c:v>
                </c:pt>
                <c:pt idx="1339">
                  <c:v>74.322880241840295</c:v>
                </c:pt>
                <c:pt idx="1340">
                  <c:v>74.378386500422707</c:v>
                </c:pt>
                <c:pt idx="1341">
                  <c:v>74.433892759005104</c:v>
                </c:pt>
                <c:pt idx="1342">
                  <c:v>74.489399017587502</c:v>
                </c:pt>
                <c:pt idx="1343">
                  <c:v>74.544905276169899</c:v>
                </c:pt>
                <c:pt idx="1344">
                  <c:v>74.600411534752297</c:v>
                </c:pt>
                <c:pt idx="1345">
                  <c:v>74.655917793334694</c:v>
                </c:pt>
                <c:pt idx="1346">
                  <c:v>74.711424051917106</c:v>
                </c:pt>
                <c:pt idx="1347">
                  <c:v>74.766930310499504</c:v>
                </c:pt>
                <c:pt idx="1348">
                  <c:v>74.822436569081901</c:v>
                </c:pt>
                <c:pt idx="1349">
                  <c:v>74.877942827664299</c:v>
                </c:pt>
                <c:pt idx="1350">
                  <c:v>74.933449086246696</c:v>
                </c:pt>
                <c:pt idx="1351">
                  <c:v>74.988955344829193</c:v>
                </c:pt>
                <c:pt idx="1352">
                  <c:v>75.044461603411506</c:v>
                </c:pt>
                <c:pt idx="1353">
                  <c:v>75.099967861994003</c:v>
                </c:pt>
                <c:pt idx="1354">
                  <c:v>75.1554741205764</c:v>
                </c:pt>
                <c:pt idx="1355">
                  <c:v>75.210980379158798</c:v>
                </c:pt>
                <c:pt idx="1356">
                  <c:v>75.266486637741195</c:v>
                </c:pt>
                <c:pt idx="1357">
                  <c:v>75.321992896323593</c:v>
                </c:pt>
                <c:pt idx="1358">
                  <c:v>75.377499154906005</c:v>
                </c:pt>
                <c:pt idx="1359">
                  <c:v>75.433005413488402</c:v>
                </c:pt>
                <c:pt idx="1360">
                  <c:v>75.4885116720708</c:v>
                </c:pt>
                <c:pt idx="1361">
                  <c:v>75.544017930653197</c:v>
                </c:pt>
                <c:pt idx="1362">
                  <c:v>75.599524189235595</c:v>
                </c:pt>
                <c:pt idx="1363">
                  <c:v>75.655030447818007</c:v>
                </c:pt>
                <c:pt idx="1364">
                  <c:v>75.710536706400404</c:v>
                </c:pt>
                <c:pt idx="1365">
                  <c:v>75.766042964982802</c:v>
                </c:pt>
                <c:pt idx="1366">
                  <c:v>75.821549223565199</c:v>
                </c:pt>
                <c:pt idx="1367">
                  <c:v>75.877055482147597</c:v>
                </c:pt>
                <c:pt idx="1368">
                  <c:v>75.932561740729994</c:v>
                </c:pt>
                <c:pt idx="1369">
                  <c:v>75.988067999312406</c:v>
                </c:pt>
                <c:pt idx="1370">
                  <c:v>76.043574257894804</c:v>
                </c:pt>
                <c:pt idx="1371">
                  <c:v>76.099080516477201</c:v>
                </c:pt>
                <c:pt idx="1372">
                  <c:v>76.154586775059698</c:v>
                </c:pt>
                <c:pt idx="1373">
                  <c:v>76.210093033642096</c:v>
                </c:pt>
                <c:pt idx="1374">
                  <c:v>76.265599292224493</c:v>
                </c:pt>
                <c:pt idx="1375">
                  <c:v>76.321105550806905</c:v>
                </c:pt>
                <c:pt idx="1376">
                  <c:v>76.376611809389303</c:v>
                </c:pt>
                <c:pt idx="1377">
                  <c:v>76.4321180679717</c:v>
                </c:pt>
                <c:pt idx="1378">
                  <c:v>76.487624326554098</c:v>
                </c:pt>
                <c:pt idx="1379">
                  <c:v>76.543130585136495</c:v>
                </c:pt>
                <c:pt idx="1380">
                  <c:v>76.598636843718893</c:v>
                </c:pt>
                <c:pt idx="1381">
                  <c:v>76.654143102301305</c:v>
                </c:pt>
                <c:pt idx="1382">
                  <c:v>76.709649360883702</c:v>
                </c:pt>
                <c:pt idx="1383">
                  <c:v>76.7651556194661</c:v>
                </c:pt>
                <c:pt idx="1384">
                  <c:v>76.820661878048497</c:v>
                </c:pt>
                <c:pt idx="1385">
                  <c:v>76.876168136630895</c:v>
                </c:pt>
                <c:pt idx="1386">
                  <c:v>76.931674395213307</c:v>
                </c:pt>
                <c:pt idx="1387">
                  <c:v>76.987180653795704</c:v>
                </c:pt>
                <c:pt idx="1388">
                  <c:v>77.042686912378102</c:v>
                </c:pt>
                <c:pt idx="1389">
                  <c:v>77.098193170960499</c:v>
                </c:pt>
                <c:pt idx="1390">
                  <c:v>77.153699429542897</c:v>
                </c:pt>
                <c:pt idx="1391">
                  <c:v>77.209205688125394</c:v>
                </c:pt>
                <c:pt idx="1392">
                  <c:v>77.264711946707706</c:v>
                </c:pt>
                <c:pt idx="1393">
                  <c:v>77.320218205290203</c:v>
                </c:pt>
                <c:pt idx="1394">
                  <c:v>77.375724463872601</c:v>
                </c:pt>
                <c:pt idx="1395">
                  <c:v>77.431230722454998</c:v>
                </c:pt>
                <c:pt idx="1396">
                  <c:v>77.486736981037396</c:v>
                </c:pt>
                <c:pt idx="1397">
                  <c:v>77.542243239619793</c:v>
                </c:pt>
                <c:pt idx="1398">
                  <c:v>77.597749498202205</c:v>
                </c:pt>
                <c:pt idx="1399">
                  <c:v>77.653255756784603</c:v>
                </c:pt>
                <c:pt idx="1400">
                  <c:v>77.708762015367</c:v>
                </c:pt>
                <c:pt idx="1401">
                  <c:v>77.764268273949398</c:v>
                </c:pt>
                <c:pt idx="1402">
                  <c:v>77.819774532531795</c:v>
                </c:pt>
                <c:pt idx="1403">
                  <c:v>77.875280791114207</c:v>
                </c:pt>
                <c:pt idx="1404">
                  <c:v>77.930787049696605</c:v>
                </c:pt>
                <c:pt idx="1405">
                  <c:v>77.986293308279002</c:v>
                </c:pt>
                <c:pt idx="1406">
                  <c:v>78.0417995668614</c:v>
                </c:pt>
                <c:pt idx="1407">
                  <c:v>78.097305825443797</c:v>
                </c:pt>
                <c:pt idx="1408">
                  <c:v>78.152812084026195</c:v>
                </c:pt>
                <c:pt idx="1409">
                  <c:v>78.208318342608607</c:v>
                </c:pt>
                <c:pt idx="1410">
                  <c:v>78.263824601191004</c:v>
                </c:pt>
                <c:pt idx="1411">
                  <c:v>78.319330859773402</c:v>
                </c:pt>
                <c:pt idx="1412">
                  <c:v>78.374837118355899</c:v>
                </c:pt>
                <c:pt idx="1413">
                  <c:v>78.430343376938296</c:v>
                </c:pt>
                <c:pt idx="1414">
                  <c:v>78.485849635520694</c:v>
                </c:pt>
                <c:pt idx="1415">
                  <c:v>78.541355894103106</c:v>
                </c:pt>
                <c:pt idx="1416">
                  <c:v>78.596862152685503</c:v>
                </c:pt>
                <c:pt idx="1417">
                  <c:v>78.652368411267901</c:v>
                </c:pt>
                <c:pt idx="1418">
                  <c:v>78.707874669850298</c:v>
                </c:pt>
                <c:pt idx="1419">
                  <c:v>78.763380928432696</c:v>
                </c:pt>
                <c:pt idx="1420">
                  <c:v>78.818887187015093</c:v>
                </c:pt>
                <c:pt idx="1421">
                  <c:v>78.874393445597505</c:v>
                </c:pt>
                <c:pt idx="1422">
                  <c:v>78.929899704179903</c:v>
                </c:pt>
                <c:pt idx="1423">
                  <c:v>78.9854059627623</c:v>
                </c:pt>
                <c:pt idx="1424">
                  <c:v>79.040912221344698</c:v>
                </c:pt>
                <c:pt idx="1425">
                  <c:v>79.096418479927095</c:v>
                </c:pt>
                <c:pt idx="1426">
                  <c:v>79.151924738509507</c:v>
                </c:pt>
                <c:pt idx="1427">
                  <c:v>79.207430997091905</c:v>
                </c:pt>
                <c:pt idx="1428">
                  <c:v>79.262937255674302</c:v>
                </c:pt>
                <c:pt idx="1429">
                  <c:v>79.3184435142567</c:v>
                </c:pt>
                <c:pt idx="1430">
                  <c:v>79.373949772839097</c:v>
                </c:pt>
                <c:pt idx="1431">
                  <c:v>79.429456031421594</c:v>
                </c:pt>
                <c:pt idx="1432">
                  <c:v>79.484962290003907</c:v>
                </c:pt>
                <c:pt idx="1433">
                  <c:v>79.540468548586404</c:v>
                </c:pt>
                <c:pt idx="1434">
                  <c:v>79.595974807168801</c:v>
                </c:pt>
                <c:pt idx="1435">
                  <c:v>79.651481065751199</c:v>
                </c:pt>
                <c:pt idx="1436">
                  <c:v>79.706987324333596</c:v>
                </c:pt>
                <c:pt idx="1437">
                  <c:v>79.762493582915994</c:v>
                </c:pt>
                <c:pt idx="1438">
                  <c:v>79.817999841498406</c:v>
                </c:pt>
                <c:pt idx="1439">
                  <c:v>79.873506100080803</c:v>
                </c:pt>
                <c:pt idx="1440">
                  <c:v>79.929012358663201</c:v>
                </c:pt>
                <c:pt idx="1441">
                  <c:v>79.984518617245598</c:v>
                </c:pt>
                <c:pt idx="1442">
                  <c:v>80.040024875827996</c:v>
                </c:pt>
                <c:pt idx="1443">
                  <c:v>80.095531134410393</c:v>
                </c:pt>
                <c:pt idx="1444">
                  <c:v>80.151037392992805</c:v>
                </c:pt>
                <c:pt idx="1445">
                  <c:v>80.206543651575203</c:v>
                </c:pt>
                <c:pt idx="1446">
                  <c:v>80.2620499101576</c:v>
                </c:pt>
                <c:pt idx="1447">
                  <c:v>80.317556168739998</c:v>
                </c:pt>
                <c:pt idx="1448">
                  <c:v>80.373062427322395</c:v>
                </c:pt>
                <c:pt idx="1449">
                  <c:v>80.428568685904807</c:v>
                </c:pt>
                <c:pt idx="1450">
                  <c:v>80.484074944487205</c:v>
                </c:pt>
                <c:pt idx="1451">
                  <c:v>80.539581203069602</c:v>
                </c:pt>
                <c:pt idx="1452">
                  <c:v>80.595087461652099</c:v>
                </c:pt>
                <c:pt idx="1453">
                  <c:v>80.650593720234497</c:v>
                </c:pt>
                <c:pt idx="1454">
                  <c:v>80.706099978816894</c:v>
                </c:pt>
                <c:pt idx="1455">
                  <c:v>80.761606237399306</c:v>
                </c:pt>
                <c:pt idx="1456">
                  <c:v>80.817112495981704</c:v>
                </c:pt>
                <c:pt idx="1457">
                  <c:v>80.872618754564101</c:v>
                </c:pt>
                <c:pt idx="1458">
                  <c:v>80.928125013146499</c:v>
                </c:pt>
                <c:pt idx="1459">
                  <c:v>80.983631271728896</c:v>
                </c:pt>
                <c:pt idx="1460">
                  <c:v>81.039137530311294</c:v>
                </c:pt>
                <c:pt idx="1461">
                  <c:v>81.094643788893706</c:v>
                </c:pt>
                <c:pt idx="1462">
                  <c:v>81.150150047476103</c:v>
                </c:pt>
                <c:pt idx="1463">
                  <c:v>81.205656306058501</c:v>
                </c:pt>
                <c:pt idx="1464">
                  <c:v>81.261162564640898</c:v>
                </c:pt>
                <c:pt idx="1465">
                  <c:v>81.316668823223296</c:v>
                </c:pt>
                <c:pt idx="1466">
                  <c:v>81.372175081805693</c:v>
                </c:pt>
                <c:pt idx="1467">
                  <c:v>81.427681340388105</c:v>
                </c:pt>
                <c:pt idx="1468">
                  <c:v>81.483187598970503</c:v>
                </c:pt>
                <c:pt idx="1469">
                  <c:v>81.5386938575529</c:v>
                </c:pt>
                <c:pt idx="1470">
                  <c:v>81.594200116135298</c:v>
                </c:pt>
                <c:pt idx="1471">
                  <c:v>81.649706374717795</c:v>
                </c:pt>
                <c:pt idx="1472">
                  <c:v>81.705212633300206</c:v>
                </c:pt>
                <c:pt idx="1473">
                  <c:v>81.760718891882604</c:v>
                </c:pt>
                <c:pt idx="1474">
                  <c:v>81.816225150465002</c:v>
                </c:pt>
                <c:pt idx="1475">
                  <c:v>81.871731409047399</c:v>
                </c:pt>
                <c:pt idx="1476">
                  <c:v>81.927237667629797</c:v>
                </c:pt>
                <c:pt idx="1477">
                  <c:v>81.982743926212194</c:v>
                </c:pt>
                <c:pt idx="1478">
                  <c:v>82.038250184794606</c:v>
                </c:pt>
                <c:pt idx="1479">
                  <c:v>82.093756443377004</c:v>
                </c:pt>
                <c:pt idx="1480">
                  <c:v>82.149262701959401</c:v>
                </c:pt>
                <c:pt idx="1481">
                  <c:v>82.204768960541799</c:v>
                </c:pt>
                <c:pt idx="1482">
                  <c:v>82.260275219124196</c:v>
                </c:pt>
                <c:pt idx="1483">
                  <c:v>82.315781477706594</c:v>
                </c:pt>
                <c:pt idx="1484">
                  <c:v>82.371287736289005</c:v>
                </c:pt>
                <c:pt idx="1485">
                  <c:v>82.426793994871403</c:v>
                </c:pt>
                <c:pt idx="1486">
                  <c:v>82.482300253453801</c:v>
                </c:pt>
                <c:pt idx="1487">
                  <c:v>82.537806512036198</c:v>
                </c:pt>
                <c:pt idx="1488">
                  <c:v>82.593312770618596</c:v>
                </c:pt>
                <c:pt idx="1489">
                  <c:v>82.648819029200993</c:v>
                </c:pt>
                <c:pt idx="1490">
                  <c:v>82.704325287783405</c:v>
                </c:pt>
                <c:pt idx="1491">
                  <c:v>82.759831546365803</c:v>
                </c:pt>
                <c:pt idx="1492">
                  <c:v>82.8153378049483</c:v>
                </c:pt>
                <c:pt idx="1493">
                  <c:v>82.870844063530697</c:v>
                </c:pt>
                <c:pt idx="1494">
                  <c:v>82.926350322113095</c:v>
                </c:pt>
                <c:pt idx="1495">
                  <c:v>82.981856580695506</c:v>
                </c:pt>
                <c:pt idx="1496">
                  <c:v>83.037362839277904</c:v>
                </c:pt>
                <c:pt idx="1497">
                  <c:v>83.092869097860302</c:v>
                </c:pt>
                <c:pt idx="1498">
                  <c:v>83.148375356442699</c:v>
                </c:pt>
                <c:pt idx="1499">
                  <c:v>83.203881615025097</c:v>
                </c:pt>
                <c:pt idx="1500">
                  <c:v>83.259387873607494</c:v>
                </c:pt>
                <c:pt idx="1501">
                  <c:v>83.314894132189906</c:v>
                </c:pt>
                <c:pt idx="1502">
                  <c:v>83.370400390772303</c:v>
                </c:pt>
                <c:pt idx="1503">
                  <c:v>83.425906649354701</c:v>
                </c:pt>
                <c:pt idx="1504">
                  <c:v>83.481412907937099</c:v>
                </c:pt>
                <c:pt idx="1505">
                  <c:v>83.536919166519496</c:v>
                </c:pt>
                <c:pt idx="1506">
                  <c:v>83.592425425101894</c:v>
                </c:pt>
                <c:pt idx="1507">
                  <c:v>83.647931683684305</c:v>
                </c:pt>
                <c:pt idx="1508">
                  <c:v>83.703437942266703</c:v>
                </c:pt>
                <c:pt idx="1509">
                  <c:v>83.758944200849101</c:v>
                </c:pt>
                <c:pt idx="1510">
                  <c:v>83.814450459431498</c:v>
                </c:pt>
                <c:pt idx="1511">
                  <c:v>83.869956718013995</c:v>
                </c:pt>
                <c:pt idx="1512">
                  <c:v>83.925462976596407</c:v>
                </c:pt>
                <c:pt idx="1513">
                  <c:v>83.980969235178804</c:v>
                </c:pt>
                <c:pt idx="1514">
                  <c:v>84.036475493761202</c:v>
                </c:pt>
                <c:pt idx="1515">
                  <c:v>84.0919817523436</c:v>
                </c:pt>
                <c:pt idx="1516">
                  <c:v>84.147488010925997</c:v>
                </c:pt>
                <c:pt idx="1517">
                  <c:v>84.202994269508395</c:v>
                </c:pt>
                <c:pt idx="1518">
                  <c:v>84.258500528090806</c:v>
                </c:pt>
                <c:pt idx="1519">
                  <c:v>84.314006786673204</c:v>
                </c:pt>
                <c:pt idx="1520">
                  <c:v>84.369513045255601</c:v>
                </c:pt>
                <c:pt idx="1521">
                  <c:v>84.425019303837999</c:v>
                </c:pt>
                <c:pt idx="1522">
                  <c:v>84.480525562420397</c:v>
                </c:pt>
                <c:pt idx="1523">
                  <c:v>84.536031821002794</c:v>
                </c:pt>
                <c:pt idx="1524">
                  <c:v>84.591538079585206</c:v>
                </c:pt>
                <c:pt idx="1525">
                  <c:v>84.647044338167603</c:v>
                </c:pt>
                <c:pt idx="1526">
                  <c:v>84.702550596750001</c:v>
                </c:pt>
                <c:pt idx="1527">
                  <c:v>84.758056855332399</c:v>
                </c:pt>
                <c:pt idx="1528">
                  <c:v>84.813563113914796</c:v>
                </c:pt>
                <c:pt idx="1529">
                  <c:v>84.869069372497194</c:v>
                </c:pt>
                <c:pt idx="1530">
                  <c:v>84.924575631079605</c:v>
                </c:pt>
                <c:pt idx="1531">
                  <c:v>84.980081889662003</c:v>
                </c:pt>
                <c:pt idx="1532">
                  <c:v>85.0355881482445</c:v>
                </c:pt>
                <c:pt idx="1533">
                  <c:v>85.091094406826898</c:v>
                </c:pt>
                <c:pt idx="1534">
                  <c:v>85.146600665409295</c:v>
                </c:pt>
                <c:pt idx="1535">
                  <c:v>85.202106923991707</c:v>
                </c:pt>
                <c:pt idx="1536">
                  <c:v>85.257613182574104</c:v>
                </c:pt>
                <c:pt idx="1537">
                  <c:v>85.313119441156502</c:v>
                </c:pt>
                <c:pt idx="1538">
                  <c:v>85.368625699738899</c:v>
                </c:pt>
                <c:pt idx="1539">
                  <c:v>85.424131958321297</c:v>
                </c:pt>
                <c:pt idx="1540">
                  <c:v>85.479638216903695</c:v>
                </c:pt>
                <c:pt idx="1541">
                  <c:v>85.535144475486106</c:v>
                </c:pt>
                <c:pt idx="1542">
                  <c:v>85.590650734068504</c:v>
                </c:pt>
                <c:pt idx="1543">
                  <c:v>85.646156992650901</c:v>
                </c:pt>
                <c:pt idx="1544">
                  <c:v>85.701663251233299</c:v>
                </c:pt>
                <c:pt idx="1545">
                  <c:v>85.757169509815697</c:v>
                </c:pt>
                <c:pt idx="1546">
                  <c:v>85.812675768398094</c:v>
                </c:pt>
                <c:pt idx="1547">
                  <c:v>85.868182026980506</c:v>
                </c:pt>
                <c:pt idx="1548">
                  <c:v>85.923688285562903</c:v>
                </c:pt>
                <c:pt idx="1549">
                  <c:v>85.979194544145301</c:v>
                </c:pt>
                <c:pt idx="1550">
                  <c:v>86.034700802727698</c:v>
                </c:pt>
                <c:pt idx="1551">
                  <c:v>86.090207061310196</c:v>
                </c:pt>
                <c:pt idx="1552">
                  <c:v>86.145713319892593</c:v>
                </c:pt>
                <c:pt idx="1553">
                  <c:v>86.201219578475005</c:v>
                </c:pt>
                <c:pt idx="1554">
                  <c:v>86.256725837057402</c:v>
                </c:pt>
                <c:pt idx="1555">
                  <c:v>86.3122320956398</c:v>
                </c:pt>
                <c:pt idx="1556">
                  <c:v>86.367738354222197</c:v>
                </c:pt>
                <c:pt idx="1557">
                  <c:v>86.423244612804595</c:v>
                </c:pt>
                <c:pt idx="1558">
                  <c:v>86.478750871387007</c:v>
                </c:pt>
                <c:pt idx="1559">
                  <c:v>86.534257129969404</c:v>
                </c:pt>
                <c:pt idx="1560">
                  <c:v>86.589763388551802</c:v>
                </c:pt>
                <c:pt idx="1561">
                  <c:v>86.645269647134199</c:v>
                </c:pt>
                <c:pt idx="1562">
                  <c:v>86.700775905716597</c:v>
                </c:pt>
                <c:pt idx="1563">
                  <c:v>86.756282164298995</c:v>
                </c:pt>
                <c:pt idx="1564">
                  <c:v>86.811788422881406</c:v>
                </c:pt>
                <c:pt idx="1565">
                  <c:v>86.867294681463804</c:v>
                </c:pt>
                <c:pt idx="1566">
                  <c:v>86.922800940046201</c:v>
                </c:pt>
                <c:pt idx="1567">
                  <c:v>86.978307198628599</c:v>
                </c:pt>
                <c:pt idx="1568">
                  <c:v>87.033813457210996</c:v>
                </c:pt>
                <c:pt idx="1569">
                  <c:v>87.089319715793394</c:v>
                </c:pt>
                <c:pt idx="1570">
                  <c:v>87.144825974375806</c:v>
                </c:pt>
                <c:pt idx="1571">
                  <c:v>87.200332232958203</c:v>
                </c:pt>
                <c:pt idx="1572">
                  <c:v>87.2558384915407</c:v>
                </c:pt>
                <c:pt idx="1573">
                  <c:v>87.311344750123098</c:v>
                </c:pt>
                <c:pt idx="1574">
                  <c:v>87.366851008705495</c:v>
                </c:pt>
                <c:pt idx="1575">
                  <c:v>87.422357267287893</c:v>
                </c:pt>
                <c:pt idx="1576">
                  <c:v>87.477863525870305</c:v>
                </c:pt>
                <c:pt idx="1577">
                  <c:v>87.533369784452702</c:v>
                </c:pt>
                <c:pt idx="1578">
                  <c:v>87.5888760430351</c:v>
                </c:pt>
                <c:pt idx="1579">
                  <c:v>87.644382301617497</c:v>
                </c:pt>
                <c:pt idx="1580">
                  <c:v>87.699888560199895</c:v>
                </c:pt>
                <c:pt idx="1581">
                  <c:v>87.755394818782307</c:v>
                </c:pt>
                <c:pt idx="1582">
                  <c:v>87.810901077364704</c:v>
                </c:pt>
                <c:pt idx="1583">
                  <c:v>87.866407335947102</c:v>
                </c:pt>
                <c:pt idx="1584">
                  <c:v>87.921913594529499</c:v>
                </c:pt>
                <c:pt idx="1585">
                  <c:v>87.977419853111897</c:v>
                </c:pt>
                <c:pt idx="1586">
                  <c:v>88.032926111694294</c:v>
                </c:pt>
                <c:pt idx="1587">
                  <c:v>88.088432370276706</c:v>
                </c:pt>
                <c:pt idx="1588">
                  <c:v>88.143938628859104</c:v>
                </c:pt>
                <c:pt idx="1589">
                  <c:v>88.199444887441501</c:v>
                </c:pt>
                <c:pt idx="1590">
                  <c:v>88.254951146023899</c:v>
                </c:pt>
                <c:pt idx="1591">
                  <c:v>88.310457404606396</c:v>
                </c:pt>
                <c:pt idx="1592">
                  <c:v>88.365963663188793</c:v>
                </c:pt>
                <c:pt idx="1593">
                  <c:v>88.421469921771205</c:v>
                </c:pt>
                <c:pt idx="1594">
                  <c:v>88.476976180353603</c:v>
                </c:pt>
                <c:pt idx="1595">
                  <c:v>88.532482438936</c:v>
                </c:pt>
                <c:pt idx="1596">
                  <c:v>88.587988697518398</c:v>
                </c:pt>
                <c:pt idx="1597">
                  <c:v>88.643494956100795</c:v>
                </c:pt>
                <c:pt idx="1598">
                  <c:v>88.699001214683193</c:v>
                </c:pt>
                <c:pt idx="1599">
                  <c:v>88.754507473265605</c:v>
                </c:pt>
                <c:pt idx="1600">
                  <c:v>88.810013731848002</c:v>
                </c:pt>
                <c:pt idx="1601">
                  <c:v>88.8655199904304</c:v>
                </c:pt>
                <c:pt idx="1602">
                  <c:v>88.921026249012797</c:v>
                </c:pt>
                <c:pt idx="1603">
                  <c:v>88.976532507595195</c:v>
                </c:pt>
                <c:pt idx="1604">
                  <c:v>89.032038766177607</c:v>
                </c:pt>
                <c:pt idx="1605">
                  <c:v>89.087545024760004</c:v>
                </c:pt>
                <c:pt idx="1606">
                  <c:v>89.143051283342402</c:v>
                </c:pt>
                <c:pt idx="1607">
                  <c:v>89.198557541924799</c:v>
                </c:pt>
                <c:pt idx="1608">
                  <c:v>89.254063800507197</c:v>
                </c:pt>
                <c:pt idx="1609">
                  <c:v>89.309570059089594</c:v>
                </c:pt>
                <c:pt idx="1610">
                  <c:v>89.365076317672006</c:v>
                </c:pt>
                <c:pt idx="1611">
                  <c:v>89.420582576254404</c:v>
                </c:pt>
                <c:pt idx="1612">
                  <c:v>89.476088834836901</c:v>
                </c:pt>
                <c:pt idx="1613">
                  <c:v>89.531595093419298</c:v>
                </c:pt>
                <c:pt idx="1614">
                  <c:v>89.587101352001696</c:v>
                </c:pt>
                <c:pt idx="1615">
                  <c:v>89.642607610584093</c:v>
                </c:pt>
                <c:pt idx="1616">
                  <c:v>89.698113869166505</c:v>
                </c:pt>
                <c:pt idx="1617">
                  <c:v>89.753620127748903</c:v>
                </c:pt>
                <c:pt idx="1618">
                  <c:v>89.8091263863313</c:v>
                </c:pt>
                <c:pt idx="1619">
                  <c:v>89.864632644913698</c:v>
                </c:pt>
                <c:pt idx="1620">
                  <c:v>89.920138903496095</c:v>
                </c:pt>
                <c:pt idx="1621">
                  <c:v>89.975645162078493</c:v>
                </c:pt>
                <c:pt idx="1622">
                  <c:v>90.031151420660905</c:v>
                </c:pt>
                <c:pt idx="1623">
                  <c:v>90.086657679243302</c:v>
                </c:pt>
                <c:pt idx="1624">
                  <c:v>90.1421639378257</c:v>
                </c:pt>
                <c:pt idx="1625">
                  <c:v>90.197670196408097</c:v>
                </c:pt>
                <c:pt idx="1626">
                  <c:v>90.253176454990495</c:v>
                </c:pt>
                <c:pt idx="1627">
                  <c:v>90.308682713572907</c:v>
                </c:pt>
                <c:pt idx="1628">
                  <c:v>90.364188972155304</c:v>
                </c:pt>
                <c:pt idx="1629">
                  <c:v>90.419695230737702</c:v>
                </c:pt>
                <c:pt idx="1630">
                  <c:v>90.475201489320099</c:v>
                </c:pt>
                <c:pt idx="1631">
                  <c:v>90.530707747902596</c:v>
                </c:pt>
                <c:pt idx="1632">
                  <c:v>90.586214006484994</c:v>
                </c:pt>
                <c:pt idx="1633">
                  <c:v>90.641720265067406</c:v>
                </c:pt>
                <c:pt idx="1634">
                  <c:v>90.697226523649803</c:v>
                </c:pt>
                <c:pt idx="1635">
                  <c:v>90.752732782232201</c:v>
                </c:pt>
                <c:pt idx="1636">
                  <c:v>90.808239040814598</c:v>
                </c:pt>
                <c:pt idx="1637">
                  <c:v>90.863745299396996</c:v>
                </c:pt>
                <c:pt idx="1638">
                  <c:v>90.919251557979393</c:v>
                </c:pt>
                <c:pt idx="1639">
                  <c:v>90.974757816561805</c:v>
                </c:pt>
                <c:pt idx="1640">
                  <c:v>91.030264075144203</c:v>
                </c:pt>
                <c:pt idx="1641">
                  <c:v>91.0857703337266</c:v>
                </c:pt>
                <c:pt idx="1642">
                  <c:v>91.141276592308998</c:v>
                </c:pt>
                <c:pt idx="1643">
                  <c:v>91.196782850891395</c:v>
                </c:pt>
                <c:pt idx="1644">
                  <c:v>91.252289109473793</c:v>
                </c:pt>
                <c:pt idx="1645">
                  <c:v>91.307795368056205</c:v>
                </c:pt>
                <c:pt idx="1646">
                  <c:v>91.363301626638602</c:v>
                </c:pt>
                <c:pt idx="1647">
                  <c:v>91.418807885221</c:v>
                </c:pt>
                <c:pt idx="1648">
                  <c:v>91.474314143803397</c:v>
                </c:pt>
                <c:pt idx="1649">
                  <c:v>91.529820402385795</c:v>
                </c:pt>
                <c:pt idx="1650">
                  <c:v>91.585326660968207</c:v>
                </c:pt>
                <c:pt idx="1651">
                  <c:v>91.640832919550604</c:v>
                </c:pt>
                <c:pt idx="1652">
                  <c:v>91.696339178133101</c:v>
                </c:pt>
                <c:pt idx="1653">
                  <c:v>91.751845436715499</c:v>
                </c:pt>
                <c:pt idx="1654">
                  <c:v>91.807351695297896</c:v>
                </c:pt>
                <c:pt idx="1655">
                  <c:v>91.862857953880294</c:v>
                </c:pt>
                <c:pt idx="1656">
                  <c:v>91.918364212462706</c:v>
                </c:pt>
                <c:pt idx="1657">
                  <c:v>91.973870471045103</c:v>
                </c:pt>
                <c:pt idx="1658">
                  <c:v>92.029376729627501</c:v>
                </c:pt>
                <c:pt idx="1659">
                  <c:v>92.084882988209898</c:v>
                </c:pt>
                <c:pt idx="1660">
                  <c:v>92.140389246792296</c:v>
                </c:pt>
                <c:pt idx="1661">
                  <c:v>92.195895505374693</c:v>
                </c:pt>
                <c:pt idx="1662">
                  <c:v>92.251401763957105</c:v>
                </c:pt>
                <c:pt idx="1663">
                  <c:v>92.306908022539503</c:v>
                </c:pt>
                <c:pt idx="1664">
                  <c:v>92.3624142811219</c:v>
                </c:pt>
                <c:pt idx="1665">
                  <c:v>92.417920539704298</c:v>
                </c:pt>
                <c:pt idx="1666">
                  <c:v>92.473426798286695</c:v>
                </c:pt>
                <c:pt idx="1667">
                  <c:v>92.528933056869107</c:v>
                </c:pt>
                <c:pt idx="1668">
                  <c:v>92.584439315451505</c:v>
                </c:pt>
                <c:pt idx="1669">
                  <c:v>92.639945574033902</c:v>
                </c:pt>
                <c:pt idx="1670">
                  <c:v>92.6954518326163</c:v>
                </c:pt>
                <c:pt idx="1671">
                  <c:v>92.750958091198697</c:v>
                </c:pt>
                <c:pt idx="1672">
                  <c:v>92.806464349781194</c:v>
                </c:pt>
                <c:pt idx="1673">
                  <c:v>92.861970608363606</c:v>
                </c:pt>
                <c:pt idx="1674">
                  <c:v>92.917476866946004</c:v>
                </c:pt>
                <c:pt idx="1675">
                  <c:v>92.972983125528401</c:v>
                </c:pt>
                <c:pt idx="1676">
                  <c:v>93.028489384110799</c:v>
                </c:pt>
                <c:pt idx="1677">
                  <c:v>93.083995642693196</c:v>
                </c:pt>
                <c:pt idx="1678">
                  <c:v>93.139501901275594</c:v>
                </c:pt>
                <c:pt idx="1679">
                  <c:v>93.195008159858006</c:v>
                </c:pt>
                <c:pt idx="1680">
                  <c:v>93.250514418440403</c:v>
                </c:pt>
                <c:pt idx="1681">
                  <c:v>93.306020677022801</c:v>
                </c:pt>
                <c:pt idx="1682">
                  <c:v>93.361526935605198</c:v>
                </c:pt>
                <c:pt idx="1683">
                  <c:v>93.417033194187596</c:v>
                </c:pt>
                <c:pt idx="1684">
                  <c:v>93.472539452769993</c:v>
                </c:pt>
                <c:pt idx="1685">
                  <c:v>93.528045711352405</c:v>
                </c:pt>
                <c:pt idx="1686">
                  <c:v>93.583551969934803</c:v>
                </c:pt>
                <c:pt idx="1687">
                  <c:v>93.6390582285172</c:v>
                </c:pt>
                <c:pt idx="1688">
                  <c:v>93.694564487099598</c:v>
                </c:pt>
                <c:pt idx="1689">
                  <c:v>93.750070745681995</c:v>
                </c:pt>
                <c:pt idx="1690">
                  <c:v>93.805577004264407</c:v>
                </c:pt>
                <c:pt idx="1691">
                  <c:v>93.861083262846805</c:v>
                </c:pt>
                <c:pt idx="1692">
                  <c:v>93.916589521429202</c:v>
                </c:pt>
                <c:pt idx="1693">
                  <c:v>93.972095780011699</c:v>
                </c:pt>
                <c:pt idx="1694">
                  <c:v>94.027602038594097</c:v>
                </c:pt>
                <c:pt idx="1695">
                  <c:v>94.083108297176494</c:v>
                </c:pt>
                <c:pt idx="1696">
                  <c:v>94.138614555758906</c:v>
                </c:pt>
                <c:pt idx="1697">
                  <c:v>94.194120814341304</c:v>
                </c:pt>
                <c:pt idx="1698">
                  <c:v>94.249627072923701</c:v>
                </c:pt>
                <c:pt idx="1699">
                  <c:v>94.305133331506099</c:v>
                </c:pt>
                <c:pt idx="1700">
                  <c:v>94.360639590088496</c:v>
                </c:pt>
                <c:pt idx="1701">
                  <c:v>94.416145848670894</c:v>
                </c:pt>
                <c:pt idx="1702">
                  <c:v>94.471652107253306</c:v>
                </c:pt>
                <c:pt idx="1703">
                  <c:v>94.527158365835703</c:v>
                </c:pt>
                <c:pt idx="1704">
                  <c:v>94.582664624418101</c:v>
                </c:pt>
                <c:pt idx="1705">
                  <c:v>94.638170883000498</c:v>
                </c:pt>
                <c:pt idx="1706">
                  <c:v>94.693677141582896</c:v>
                </c:pt>
                <c:pt idx="1707">
                  <c:v>94.749183400165293</c:v>
                </c:pt>
                <c:pt idx="1708">
                  <c:v>94.804689658747705</c:v>
                </c:pt>
                <c:pt idx="1709">
                  <c:v>94.860195917330103</c:v>
                </c:pt>
                <c:pt idx="1710">
                  <c:v>94.9157021759125</c:v>
                </c:pt>
                <c:pt idx="1711">
                  <c:v>94.971208434494898</c:v>
                </c:pt>
                <c:pt idx="1712">
                  <c:v>95.026714693077395</c:v>
                </c:pt>
                <c:pt idx="1713">
                  <c:v>95.082220951659806</c:v>
                </c:pt>
                <c:pt idx="1714">
                  <c:v>95.137727210242204</c:v>
                </c:pt>
                <c:pt idx="1715">
                  <c:v>95.193233468824602</c:v>
                </c:pt>
                <c:pt idx="1716">
                  <c:v>95.248739727406999</c:v>
                </c:pt>
                <c:pt idx="1717">
                  <c:v>95.304245985989397</c:v>
                </c:pt>
                <c:pt idx="1718">
                  <c:v>95.359752244571794</c:v>
                </c:pt>
                <c:pt idx="1719">
                  <c:v>95.415258503154206</c:v>
                </c:pt>
                <c:pt idx="1720">
                  <c:v>95.470764761736604</c:v>
                </c:pt>
                <c:pt idx="1721">
                  <c:v>95.526271020319001</c:v>
                </c:pt>
                <c:pt idx="1722">
                  <c:v>95.581777278901399</c:v>
                </c:pt>
                <c:pt idx="1723">
                  <c:v>95.637283537483796</c:v>
                </c:pt>
                <c:pt idx="1724">
                  <c:v>95.692789796066194</c:v>
                </c:pt>
                <c:pt idx="1725">
                  <c:v>95.748296054648605</c:v>
                </c:pt>
                <c:pt idx="1726">
                  <c:v>95.803802313231003</c:v>
                </c:pt>
                <c:pt idx="1727">
                  <c:v>95.859308571813401</c:v>
                </c:pt>
                <c:pt idx="1728">
                  <c:v>95.914814830395798</c:v>
                </c:pt>
                <c:pt idx="1729">
                  <c:v>95.970321088978196</c:v>
                </c:pt>
                <c:pt idx="1730">
                  <c:v>96.025827347560593</c:v>
                </c:pt>
                <c:pt idx="1731">
                  <c:v>96.081333606143005</c:v>
                </c:pt>
                <c:pt idx="1732">
                  <c:v>96.136839864725403</c:v>
                </c:pt>
                <c:pt idx="1733">
                  <c:v>96.1923461233079</c:v>
                </c:pt>
                <c:pt idx="1734">
                  <c:v>96.247852381890297</c:v>
                </c:pt>
                <c:pt idx="1735">
                  <c:v>96.303358640472695</c:v>
                </c:pt>
                <c:pt idx="1736">
                  <c:v>96.358864899055106</c:v>
                </c:pt>
                <c:pt idx="1737">
                  <c:v>96.414371157637504</c:v>
                </c:pt>
                <c:pt idx="1738">
                  <c:v>96.469877416219902</c:v>
                </c:pt>
                <c:pt idx="1739">
                  <c:v>96.525383674802299</c:v>
                </c:pt>
                <c:pt idx="1740">
                  <c:v>96.580889933384697</c:v>
                </c:pt>
                <c:pt idx="1741">
                  <c:v>96.636396191967094</c:v>
                </c:pt>
                <c:pt idx="1742">
                  <c:v>96.691902450549506</c:v>
                </c:pt>
                <c:pt idx="1743">
                  <c:v>96.747408709131903</c:v>
                </c:pt>
                <c:pt idx="1744">
                  <c:v>96.802914967714301</c:v>
                </c:pt>
                <c:pt idx="1745">
                  <c:v>96.858421226296699</c:v>
                </c:pt>
                <c:pt idx="1746">
                  <c:v>96.913927484879096</c:v>
                </c:pt>
                <c:pt idx="1747">
                  <c:v>96.969433743461494</c:v>
                </c:pt>
                <c:pt idx="1748">
                  <c:v>97.024940002043905</c:v>
                </c:pt>
                <c:pt idx="1749">
                  <c:v>97.080446260626303</c:v>
                </c:pt>
                <c:pt idx="1750">
                  <c:v>97.135952519208701</c:v>
                </c:pt>
                <c:pt idx="1751">
                  <c:v>97.191458777791098</c:v>
                </c:pt>
                <c:pt idx="1752">
                  <c:v>97.246965036373595</c:v>
                </c:pt>
                <c:pt idx="1753">
                  <c:v>97.302471294956007</c:v>
                </c:pt>
                <c:pt idx="1754">
                  <c:v>97.357977553538404</c:v>
                </c:pt>
                <c:pt idx="1755">
                  <c:v>97.413483812120802</c:v>
                </c:pt>
                <c:pt idx="1756">
                  <c:v>97.4689900707032</c:v>
                </c:pt>
                <c:pt idx="1757">
                  <c:v>97.524496329285597</c:v>
                </c:pt>
                <c:pt idx="1758">
                  <c:v>97.580002587867995</c:v>
                </c:pt>
                <c:pt idx="1759">
                  <c:v>97.635508846450406</c:v>
                </c:pt>
                <c:pt idx="1760">
                  <c:v>97.691015105032804</c:v>
                </c:pt>
                <c:pt idx="1761">
                  <c:v>97.746521363615201</c:v>
                </c:pt>
                <c:pt idx="1762">
                  <c:v>97.802027622197599</c:v>
                </c:pt>
                <c:pt idx="1763">
                  <c:v>97.857533880779997</c:v>
                </c:pt>
                <c:pt idx="1764">
                  <c:v>97.913040139362394</c:v>
                </c:pt>
                <c:pt idx="1765">
                  <c:v>97.968546397944806</c:v>
                </c:pt>
                <c:pt idx="1766">
                  <c:v>98.024052656527203</c:v>
                </c:pt>
                <c:pt idx="1767">
                  <c:v>98.079558915109601</c:v>
                </c:pt>
                <c:pt idx="1768">
                  <c:v>98.135065173691999</c:v>
                </c:pt>
                <c:pt idx="1769">
                  <c:v>98.190571432274396</c:v>
                </c:pt>
                <c:pt idx="1770">
                  <c:v>98.246077690856794</c:v>
                </c:pt>
                <c:pt idx="1771">
                  <c:v>98.301583949439205</c:v>
                </c:pt>
                <c:pt idx="1772">
                  <c:v>98.357090208021603</c:v>
                </c:pt>
                <c:pt idx="1773">
                  <c:v>98.4125964666041</c:v>
                </c:pt>
                <c:pt idx="1774">
                  <c:v>98.468102725186498</c:v>
                </c:pt>
                <c:pt idx="1775">
                  <c:v>98.523608983768895</c:v>
                </c:pt>
                <c:pt idx="1776">
                  <c:v>98.579115242351307</c:v>
                </c:pt>
                <c:pt idx="1777">
                  <c:v>98.634621500933704</c:v>
                </c:pt>
                <c:pt idx="1778">
                  <c:v>98.690127759516102</c:v>
                </c:pt>
                <c:pt idx="1779">
                  <c:v>98.745634018098499</c:v>
                </c:pt>
                <c:pt idx="1780">
                  <c:v>98.801140276680897</c:v>
                </c:pt>
                <c:pt idx="1781">
                  <c:v>98.856646535263295</c:v>
                </c:pt>
                <c:pt idx="1782">
                  <c:v>98.912152793845706</c:v>
                </c:pt>
                <c:pt idx="1783">
                  <c:v>98.967659052428104</c:v>
                </c:pt>
                <c:pt idx="1784">
                  <c:v>99.023165311010501</c:v>
                </c:pt>
                <c:pt idx="1785">
                  <c:v>99.078671569592899</c:v>
                </c:pt>
                <c:pt idx="1786">
                  <c:v>99.134177828175297</c:v>
                </c:pt>
                <c:pt idx="1787">
                  <c:v>99.189684086757694</c:v>
                </c:pt>
                <c:pt idx="1788">
                  <c:v>99.245190345340106</c:v>
                </c:pt>
                <c:pt idx="1789">
                  <c:v>99.300696603922503</c:v>
                </c:pt>
                <c:pt idx="1790">
                  <c:v>99.356202862504901</c:v>
                </c:pt>
                <c:pt idx="1791">
                  <c:v>99.411709121087299</c:v>
                </c:pt>
                <c:pt idx="1792">
                  <c:v>99.467215379669796</c:v>
                </c:pt>
                <c:pt idx="1793">
                  <c:v>99.522721638252193</c:v>
                </c:pt>
                <c:pt idx="1794">
                  <c:v>99.578227896834605</c:v>
                </c:pt>
                <c:pt idx="1795">
                  <c:v>99.633734155417002</c:v>
                </c:pt>
                <c:pt idx="1796">
                  <c:v>99.6892404139994</c:v>
                </c:pt>
                <c:pt idx="1797">
                  <c:v>99.744746672581797</c:v>
                </c:pt>
                <c:pt idx="1798">
                  <c:v>99.800252931164195</c:v>
                </c:pt>
                <c:pt idx="1799">
                  <c:v>99.855759189746607</c:v>
                </c:pt>
                <c:pt idx="1800">
                  <c:v>99.911265448329004</c:v>
                </c:pt>
                <c:pt idx="1801">
                  <c:v>99.966771706911402</c:v>
                </c:pt>
                <c:pt idx="1802">
                  <c:v>100.022277965494</c:v>
                </c:pt>
                <c:pt idx="1803">
                  <c:v>100.077784224076</c:v>
                </c:pt>
                <c:pt idx="1804">
                  <c:v>100.13329048265901</c:v>
                </c:pt>
                <c:pt idx="1805">
                  <c:v>100.18879674124101</c:v>
                </c:pt>
                <c:pt idx="1806">
                  <c:v>100.24430299982301</c:v>
                </c:pt>
                <c:pt idx="1807">
                  <c:v>100.299809258406</c:v>
                </c:pt>
                <c:pt idx="1808">
                  <c:v>100.355315516988</c:v>
                </c:pt>
                <c:pt idx="1809">
                  <c:v>100.41082177557099</c:v>
                </c:pt>
                <c:pt idx="1810">
                  <c:v>100.46632803415299</c:v>
                </c:pt>
                <c:pt idx="1811">
                  <c:v>100.52183429273499</c:v>
                </c:pt>
                <c:pt idx="1812">
                  <c:v>100.577340551318</c:v>
                </c:pt>
                <c:pt idx="1813">
                  <c:v>100.6328468099</c:v>
                </c:pt>
                <c:pt idx="1814">
                  <c:v>100.688353068483</c:v>
                </c:pt>
                <c:pt idx="1815">
                  <c:v>100.743859327065</c:v>
                </c:pt>
                <c:pt idx="1816">
                  <c:v>100.799365585647</c:v>
                </c:pt>
                <c:pt idx="1817">
                  <c:v>100.85487184423</c:v>
                </c:pt>
                <c:pt idx="1818">
                  <c:v>100.910378102812</c:v>
                </c:pt>
                <c:pt idx="1819">
                  <c:v>100.965884361395</c:v>
                </c:pt>
                <c:pt idx="1820">
                  <c:v>101.021390619977</c:v>
                </c:pt>
                <c:pt idx="1821">
                  <c:v>101.076896878559</c:v>
                </c:pt>
                <c:pt idx="1822">
                  <c:v>101.13240313714201</c:v>
                </c:pt>
                <c:pt idx="1823">
                  <c:v>101.18790939572401</c:v>
                </c:pt>
                <c:pt idx="1824">
                  <c:v>101.243415654307</c:v>
                </c:pt>
                <c:pt idx="1825">
                  <c:v>101.298921912889</c:v>
                </c:pt>
                <c:pt idx="1826">
                  <c:v>101.35442817147199</c:v>
                </c:pt>
                <c:pt idx="1827">
                  <c:v>101.40993443005399</c:v>
                </c:pt>
                <c:pt idx="1828">
                  <c:v>101.46544068863599</c:v>
                </c:pt>
                <c:pt idx="1829">
                  <c:v>101.520946947219</c:v>
                </c:pt>
                <c:pt idx="1830">
                  <c:v>101.576453205801</c:v>
                </c:pt>
                <c:pt idx="1831">
                  <c:v>101.631959464384</c:v>
                </c:pt>
                <c:pt idx="1832">
                  <c:v>101.687465722966</c:v>
                </c:pt>
                <c:pt idx="1833">
                  <c:v>101.742971981548</c:v>
                </c:pt>
                <c:pt idx="1834">
                  <c:v>101.798478240131</c:v>
                </c:pt>
                <c:pt idx="1835">
                  <c:v>101.853984498713</c:v>
                </c:pt>
                <c:pt idx="1836">
                  <c:v>101.909490757296</c:v>
                </c:pt>
                <c:pt idx="1837">
                  <c:v>101.964997015878</c:v>
                </c:pt>
                <c:pt idx="1838">
                  <c:v>102.02050327446</c:v>
                </c:pt>
                <c:pt idx="1839">
                  <c:v>102.07600953304301</c:v>
                </c:pt>
                <c:pt idx="1840">
                  <c:v>102.13151579162501</c:v>
                </c:pt>
                <c:pt idx="1841">
                  <c:v>102.187022050208</c:v>
                </c:pt>
                <c:pt idx="1842">
                  <c:v>102.24252830879</c:v>
                </c:pt>
                <c:pt idx="1843">
                  <c:v>102.298034567372</c:v>
                </c:pt>
                <c:pt idx="1844">
                  <c:v>102.35354082595499</c:v>
                </c:pt>
                <c:pt idx="1845">
                  <c:v>102.40904708453699</c:v>
                </c:pt>
                <c:pt idx="1846">
                  <c:v>102.46455334312</c:v>
                </c:pt>
                <c:pt idx="1847">
                  <c:v>102.520059601702</c:v>
                </c:pt>
                <c:pt idx="1848">
                  <c:v>102.575565860284</c:v>
                </c:pt>
                <c:pt idx="1849">
                  <c:v>102.631072118867</c:v>
                </c:pt>
                <c:pt idx="1850">
                  <c:v>102.686578377449</c:v>
                </c:pt>
                <c:pt idx="1851">
                  <c:v>102.742084636032</c:v>
                </c:pt>
                <c:pt idx="1852">
                  <c:v>102.797590894614</c:v>
                </c:pt>
                <c:pt idx="1853">
                  <c:v>102.853097153196</c:v>
                </c:pt>
                <c:pt idx="1854">
                  <c:v>102.908603411779</c:v>
                </c:pt>
                <c:pt idx="1855">
                  <c:v>102.964109670361</c:v>
                </c:pt>
                <c:pt idx="1856">
                  <c:v>103.01961592894401</c:v>
                </c:pt>
                <c:pt idx="1857">
                  <c:v>103.07512218752601</c:v>
                </c:pt>
                <c:pt idx="1858">
                  <c:v>103.13062844610801</c:v>
                </c:pt>
                <c:pt idx="1859">
                  <c:v>103.186134704691</c:v>
                </c:pt>
                <c:pt idx="1860">
                  <c:v>103.241640963273</c:v>
                </c:pt>
                <c:pt idx="1861">
                  <c:v>103.29714722185599</c:v>
                </c:pt>
                <c:pt idx="1862">
                  <c:v>103.35265348043799</c:v>
                </c:pt>
                <c:pt idx="1863">
                  <c:v>103.408159739021</c:v>
                </c:pt>
                <c:pt idx="1864">
                  <c:v>103.463665997603</c:v>
                </c:pt>
                <c:pt idx="1865">
                  <c:v>103.519172256185</c:v>
                </c:pt>
                <c:pt idx="1866">
                  <c:v>103.574678514768</c:v>
                </c:pt>
                <c:pt idx="1867">
                  <c:v>103.63018477335</c:v>
                </c:pt>
                <c:pt idx="1868">
                  <c:v>103.685691031933</c:v>
                </c:pt>
                <c:pt idx="1869">
                  <c:v>103.741197290515</c:v>
                </c:pt>
                <c:pt idx="1870">
                  <c:v>103.796703549097</c:v>
                </c:pt>
                <c:pt idx="1871">
                  <c:v>103.85220980768</c:v>
                </c:pt>
                <c:pt idx="1872">
                  <c:v>103.907716066262</c:v>
                </c:pt>
                <c:pt idx="1873">
                  <c:v>103.96322232484501</c:v>
                </c:pt>
                <c:pt idx="1874">
                  <c:v>104.01872858342701</c:v>
                </c:pt>
                <c:pt idx="1875">
                  <c:v>104.07423484200901</c:v>
                </c:pt>
                <c:pt idx="1876">
                  <c:v>104.129741100592</c:v>
                </c:pt>
                <c:pt idx="1877">
                  <c:v>104.185247359174</c:v>
                </c:pt>
                <c:pt idx="1878">
                  <c:v>104.24075361775699</c:v>
                </c:pt>
                <c:pt idx="1879">
                  <c:v>104.29625987633899</c:v>
                </c:pt>
                <c:pt idx="1880">
                  <c:v>104.35176613492099</c:v>
                </c:pt>
                <c:pt idx="1881">
                  <c:v>104.407272393504</c:v>
                </c:pt>
                <c:pt idx="1882">
                  <c:v>104.462778652086</c:v>
                </c:pt>
                <c:pt idx="1883">
                  <c:v>104.518284910669</c:v>
                </c:pt>
                <c:pt idx="1884">
                  <c:v>104.573791169251</c:v>
                </c:pt>
                <c:pt idx="1885">
                  <c:v>104.629297427833</c:v>
                </c:pt>
                <c:pt idx="1886">
                  <c:v>104.684803686416</c:v>
                </c:pt>
                <c:pt idx="1887">
                  <c:v>104.740309944998</c:v>
                </c:pt>
                <c:pt idx="1888">
                  <c:v>104.795816203581</c:v>
                </c:pt>
                <c:pt idx="1889">
                  <c:v>104.851322462163</c:v>
                </c:pt>
                <c:pt idx="1890">
                  <c:v>104.906828720745</c:v>
                </c:pt>
                <c:pt idx="1891">
                  <c:v>104.96233497932801</c:v>
                </c:pt>
                <c:pt idx="1892">
                  <c:v>105.01784123791001</c:v>
                </c:pt>
                <c:pt idx="1893">
                  <c:v>105.073347496493</c:v>
                </c:pt>
                <c:pt idx="1894">
                  <c:v>105.128853755075</c:v>
                </c:pt>
                <c:pt idx="1895">
                  <c:v>105.184360013657</c:v>
                </c:pt>
                <c:pt idx="1896">
                  <c:v>105.23986627223999</c:v>
                </c:pt>
                <c:pt idx="1897">
                  <c:v>105.29537253082199</c:v>
                </c:pt>
                <c:pt idx="1898">
                  <c:v>105.350878789405</c:v>
                </c:pt>
                <c:pt idx="1899">
                  <c:v>105.406385047987</c:v>
                </c:pt>
                <c:pt idx="1900">
                  <c:v>105.461891306569</c:v>
                </c:pt>
                <c:pt idx="1901">
                  <c:v>105.517397565152</c:v>
                </c:pt>
                <c:pt idx="1902">
                  <c:v>105.57290382373399</c:v>
                </c:pt>
                <c:pt idx="1903">
                  <c:v>105.628410082317</c:v>
                </c:pt>
                <c:pt idx="1904">
                  <c:v>105.683916340899</c:v>
                </c:pt>
                <c:pt idx="1905">
                  <c:v>105.739422599482</c:v>
                </c:pt>
                <c:pt idx="1906">
                  <c:v>105.794928858064</c:v>
                </c:pt>
                <c:pt idx="1907">
                  <c:v>105.850435116646</c:v>
                </c:pt>
                <c:pt idx="1908">
                  <c:v>105.90594137522901</c:v>
                </c:pt>
                <c:pt idx="1909">
                  <c:v>105.96144763381101</c:v>
                </c:pt>
                <c:pt idx="1910">
                  <c:v>106.016953892394</c:v>
                </c:pt>
                <c:pt idx="1911">
                  <c:v>106.072460150976</c:v>
                </c:pt>
                <c:pt idx="1912">
                  <c:v>106.127966409558</c:v>
                </c:pt>
                <c:pt idx="1913">
                  <c:v>106.18347266814099</c:v>
                </c:pt>
                <c:pt idx="1914">
                  <c:v>106.23897892672299</c:v>
                </c:pt>
                <c:pt idx="1915">
                  <c:v>106.294485185306</c:v>
                </c:pt>
                <c:pt idx="1916">
                  <c:v>106.349991443888</c:v>
                </c:pt>
                <c:pt idx="1917">
                  <c:v>106.40549770247</c:v>
                </c:pt>
                <c:pt idx="1918">
                  <c:v>106.461003961053</c:v>
                </c:pt>
                <c:pt idx="1919">
                  <c:v>106.51651021963499</c:v>
                </c:pt>
                <c:pt idx="1920">
                  <c:v>106.572016478218</c:v>
                </c:pt>
                <c:pt idx="1921">
                  <c:v>106.6275227368</c:v>
                </c:pt>
                <c:pt idx="1922">
                  <c:v>106.683028995382</c:v>
                </c:pt>
                <c:pt idx="1923">
                  <c:v>106.738535253965</c:v>
                </c:pt>
                <c:pt idx="1924">
                  <c:v>106.794041512547</c:v>
                </c:pt>
                <c:pt idx="1925">
                  <c:v>106.84954777113001</c:v>
                </c:pt>
                <c:pt idx="1926">
                  <c:v>106.90505402971201</c:v>
                </c:pt>
                <c:pt idx="1927">
                  <c:v>106.960560288294</c:v>
                </c:pt>
                <c:pt idx="1928">
                  <c:v>107.016066546877</c:v>
                </c:pt>
                <c:pt idx="1929">
                  <c:v>107.071572805459</c:v>
                </c:pt>
                <c:pt idx="1930">
                  <c:v>107.12707906404199</c:v>
                </c:pt>
                <c:pt idx="1931">
                  <c:v>107.18258532262401</c:v>
                </c:pt>
                <c:pt idx="1932">
                  <c:v>107.23809158120601</c:v>
                </c:pt>
                <c:pt idx="1933">
                  <c:v>107.293597839789</c:v>
                </c:pt>
                <c:pt idx="1934">
                  <c:v>107.349104098371</c:v>
                </c:pt>
                <c:pt idx="1935">
                  <c:v>107.404610356954</c:v>
                </c:pt>
                <c:pt idx="1936">
                  <c:v>107.46011661553599</c:v>
                </c:pt>
                <c:pt idx="1937">
                  <c:v>107.51562287411799</c:v>
                </c:pt>
                <c:pt idx="1938">
                  <c:v>107.571129132701</c:v>
                </c:pt>
                <c:pt idx="1939">
                  <c:v>107.626635391283</c:v>
                </c:pt>
                <c:pt idx="1940">
                  <c:v>107.682141649866</c:v>
                </c:pt>
                <c:pt idx="1941">
                  <c:v>107.737647908448</c:v>
                </c:pt>
                <c:pt idx="1942">
                  <c:v>107.79315416703</c:v>
                </c:pt>
                <c:pt idx="1943">
                  <c:v>107.84866042561301</c:v>
                </c:pt>
                <c:pt idx="1944">
                  <c:v>107.904166684195</c:v>
                </c:pt>
                <c:pt idx="1945">
                  <c:v>107.959672942778</c:v>
                </c:pt>
                <c:pt idx="1946">
                  <c:v>108.01517920136</c:v>
                </c:pt>
                <c:pt idx="1947">
                  <c:v>108.07068545994299</c:v>
                </c:pt>
                <c:pt idx="1948">
                  <c:v>108.12619171852501</c:v>
                </c:pt>
                <c:pt idx="1949">
                  <c:v>108.18169797710701</c:v>
                </c:pt>
                <c:pt idx="1950">
                  <c:v>108.23720423569</c:v>
                </c:pt>
                <c:pt idx="1951">
                  <c:v>108.292710494272</c:v>
                </c:pt>
                <c:pt idx="1952">
                  <c:v>108.348216752855</c:v>
                </c:pt>
                <c:pt idx="1953">
                  <c:v>108.40372301143699</c:v>
                </c:pt>
                <c:pt idx="1954">
                  <c:v>108.45922927001899</c:v>
                </c:pt>
                <c:pt idx="1955">
                  <c:v>108.514735528602</c:v>
                </c:pt>
                <c:pt idx="1956">
                  <c:v>108.570241787184</c:v>
                </c:pt>
                <c:pt idx="1957">
                  <c:v>108.625748045767</c:v>
                </c:pt>
                <c:pt idx="1958">
                  <c:v>108.681254304349</c:v>
                </c:pt>
                <c:pt idx="1959">
                  <c:v>108.736760562931</c:v>
                </c:pt>
                <c:pt idx="1960">
                  <c:v>108.792266821514</c:v>
                </c:pt>
                <c:pt idx="1961">
                  <c:v>108.847773080096</c:v>
                </c:pt>
                <c:pt idx="1962">
                  <c:v>108.903279338679</c:v>
                </c:pt>
                <c:pt idx="1963">
                  <c:v>108.958785597261</c:v>
                </c:pt>
                <c:pt idx="1964">
                  <c:v>109.014291855843</c:v>
                </c:pt>
                <c:pt idx="1965">
                  <c:v>109.06979811442601</c:v>
                </c:pt>
                <c:pt idx="1966">
                  <c:v>109.12530437300801</c:v>
                </c:pt>
                <c:pt idx="1967">
                  <c:v>109.180810631591</c:v>
                </c:pt>
                <c:pt idx="1968">
                  <c:v>109.236316890173</c:v>
                </c:pt>
                <c:pt idx="1969">
                  <c:v>109.291823148755</c:v>
                </c:pt>
                <c:pt idx="1970">
                  <c:v>109.34732940733799</c:v>
                </c:pt>
                <c:pt idx="1971">
                  <c:v>109.40283566591999</c:v>
                </c:pt>
                <c:pt idx="1972">
                  <c:v>109.458341924503</c:v>
                </c:pt>
                <c:pt idx="1973">
                  <c:v>109.513848183085</c:v>
                </c:pt>
                <c:pt idx="1974">
                  <c:v>109.569354441667</c:v>
                </c:pt>
                <c:pt idx="1975">
                  <c:v>109.62486070025</c:v>
                </c:pt>
                <c:pt idx="1976">
                  <c:v>109.680366958832</c:v>
                </c:pt>
                <c:pt idx="1977">
                  <c:v>109.735873217415</c:v>
                </c:pt>
                <c:pt idx="1978">
                  <c:v>109.791379475997</c:v>
                </c:pt>
                <c:pt idx="1979">
                  <c:v>109.846885734579</c:v>
                </c:pt>
                <c:pt idx="1980">
                  <c:v>109.902391993162</c:v>
                </c:pt>
                <c:pt idx="1981">
                  <c:v>109.957898251744</c:v>
                </c:pt>
                <c:pt idx="1982">
                  <c:v>110.01340451032701</c:v>
                </c:pt>
                <c:pt idx="1983">
                  <c:v>110.06891076890901</c:v>
                </c:pt>
                <c:pt idx="1984">
                  <c:v>110.124417027492</c:v>
                </c:pt>
                <c:pt idx="1985">
                  <c:v>110.179923286074</c:v>
                </c:pt>
                <c:pt idx="1986">
                  <c:v>110.235429544656</c:v>
                </c:pt>
                <c:pt idx="1987">
                  <c:v>110.29093580323899</c:v>
                </c:pt>
                <c:pt idx="1988">
                  <c:v>110.34644206182099</c:v>
                </c:pt>
                <c:pt idx="1989">
                  <c:v>110.401948320404</c:v>
                </c:pt>
                <c:pt idx="1990">
                  <c:v>110.457454578986</c:v>
                </c:pt>
                <c:pt idx="1991">
                  <c:v>110.512960837568</c:v>
                </c:pt>
                <c:pt idx="1992">
                  <c:v>110.568467096151</c:v>
                </c:pt>
                <c:pt idx="1993">
                  <c:v>110.623973354733</c:v>
                </c:pt>
                <c:pt idx="1994">
                  <c:v>110.679479613316</c:v>
                </c:pt>
                <c:pt idx="1995">
                  <c:v>110.734985871898</c:v>
                </c:pt>
                <c:pt idx="1996">
                  <c:v>110.79049213048</c:v>
                </c:pt>
                <c:pt idx="1997">
                  <c:v>110.845998389063</c:v>
                </c:pt>
                <c:pt idx="1998">
                  <c:v>110.901504647645</c:v>
                </c:pt>
                <c:pt idx="1999">
                  <c:v>110.95701090622801</c:v>
                </c:pt>
                <c:pt idx="2000">
                  <c:v>111.01251716481001</c:v>
                </c:pt>
                <c:pt idx="2001">
                  <c:v>111.06802342339201</c:v>
                </c:pt>
                <c:pt idx="2002">
                  <c:v>111.123529681975</c:v>
                </c:pt>
                <c:pt idx="2003">
                  <c:v>111.179035940557</c:v>
                </c:pt>
                <c:pt idx="2004">
                  <c:v>111.23454219913999</c:v>
                </c:pt>
                <c:pt idx="2005">
                  <c:v>111.29004845772199</c:v>
                </c:pt>
                <c:pt idx="2006">
                  <c:v>111.34555471630399</c:v>
                </c:pt>
                <c:pt idx="2007">
                  <c:v>111.401060974887</c:v>
                </c:pt>
                <c:pt idx="2008">
                  <c:v>111.456567233469</c:v>
                </c:pt>
                <c:pt idx="2009">
                  <c:v>111.512073492052</c:v>
                </c:pt>
                <c:pt idx="2010">
                  <c:v>111.567579750634</c:v>
                </c:pt>
                <c:pt idx="2011">
                  <c:v>111.623086009216</c:v>
                </c:pt>
                <c:pt idx="2012">
                  <c:v>111.678592267799</c:v>
                </c:pt>
                <c:pt idx="2013">
                  <c:v>111.734098526381</c:v>
                </c:pt>
                <c:pt idx="2014">
                  <c:v>111.789604784964</c:v>
                </c:pt>
                <c:pt idx="2015">
                  <c:v>111.845111043546</c:v>
                </c:pt>
                <c:pt idx="2016">
                  <c:v>111.900617302128</c:v>
                </c:pt>
                <c:pt idx="2017">
                  <c:v>111.95612356071101</c:v>
                </c:pt>
                <c:pt idx="2018">
                  <c:v>112.01162981929301</c:v>
                </c:pt>
                <c:pt idx="2019">
                  <c:v>112.067136077876</c:v>
                </c:pt>
                <c:pt idx="2020">
                  <c:v>112.122642336458</c:v>
                </c:pt>
                <c:pt idx="2021">
                  <c:v>112.17814859504</c:v>
                </c:pt>
                <c:pt idx="2022">
                  <c:v>112.23365485362299</c:v>
                </c:pt>
                <c:pt idx="2023">
                  <c:v>112.28916111220499</c:v>
                </c:pt>
                <c:pt idx="2024">
                  <c:v>112.344667370788</c:v>
                </c:pt>
                <c:pt idx="2025">
                  <c:v>112.40017362937</c:v>
                </c:pt>
                <c:pt idx="2026">
                  <c:v>112.455679887953</c:v>
                </c:pt>
                <c:pt idx="2027">
                  <c:v>112.511186146535</c:v>
                </c:pt>
                <c:pt idx="2028">
                  <c:v>112.566692405117</c:v>
                </c:pt>
                <c:pt idx="2029">
                  <c:v>112.6221986637</c:v>
                </c:pt>
                <c:pt idx="2030">
                  <c:v>112.677704922282</c:v>
                </c:pt>
                <c:pt idx="2031">
                  <c:v>112.733211180865</c:v>
                </c:pt>
                <c:pt idx="2032">
                  <c:v>112.788717439447</c:v>
                </c:pt>
                <c:pt idx="2033">
                  <c:v>112.844223698029</c:v>
                </c:pt>
                <c:pt idx="2034">
                  <c:v>112.89972995661201</c:v>
                </c:pt>
                <c:pt idx="2035">
                  <c:v>112.95523621519401</c:v>
                </c:pt>
                <c:pt idx="2036">
                  <c:v>113.010742473777</c:v>
                </c:pt>
                <c:pt idx="2037">
                  <c:v>113.066248732359</c:v>
                </c:pt>
                <c:pt idx="2038">
                  <c:v>113.121754990941</c:v>
                </c:pt>
                <c:pt idx="2039">
                  <c:v>113.17726124952399</c:v>
                </c:pt>
                <c:pt idx="2040">
                  <c:v>113.23276750810599</c:v>
                </c:pt>
                <c:pt idx="2041">
                  <c:v>113.288273766689</c:v>
                </c:pt>
                <c:pt idx="2042">
                  <c:v>113.343780025271</c:v>
                </c:pt>
                <c:pt idx="2043">
                  <c:v>113.399286283853</c:v>
                </c:pt>
                <c:pt idx="2044">
                  <c:v>113.454792542436</c:v>
                </c:pt>
                <c:pt idx="2045">
                  <c:v>113.510298801018</c:v>
                </c:pt>
                <c:pt idx="2046">
                  <c:v>113.565805059601</c:v>
                </c:pt>
                <c:pt idx="2047">
                  <c:v>113.621311318183</c:v>
                </c:pt>
                <c:pt idx="2048">
                  <c:v>113.676817576765</c:v>
                </c:pt>
                <c:pt idx="2049">
                  <c:v>113.732323835348</c:v>
                </c:pt>
                <c:pt idx="2050">
                  <c:v>113.78783009393</c:v>
                </c:pt>
                <c:pt idx="2051">
                  <c:v>113.84333635251301</c:v>
                </c:pt>
                <c:pt idx="2052">
                  <c:v>113.89884261109501</c:v>
                </c:pt>
                <c:pt idx="2053">
                  <c:v>113.95434886967701</c:v>
                </c:pt>
                <c:pt idx="2054">
                  <c:v>114.00985512826</c:v>
                </c:pt>
                <c:pt idx="2055">
                  <c:v>114.065361386842</c:v>
                </c:pt>
                <c:pt idx="2056">
                  <c:v>114.12086764542499</c:v>
                </c:pt>
                <c:pt idx="2057">
                  <c:v>114.17637390400699</c:v>
                </c:pt>
                <c:pt idx="2058">
                  <c:v>114.23188016258899</c:v>
                </c:pt>
                <c:pt idx="2059">
                  <c:v>114.287386421172</c:v>
                </c:pt>
                <c:pt idx="2060">
                  <c:v>114.342892679754</c:v>
                </c:pt>
                <c:pt idx="2061">
                  <c:v>114.398398938337</c:v>
                </c:pt>
                <c:pt idx="2062">
                  <c:v>114.453905196919</c:v>
                </c:pt>
                <c:pt idx="2063">
                  <c:v>114.509411455502</c:v>
                </c:pt>
                <c:pt idx="2064">
                  <c:v>114.564917714084</c:v>
                </c:pt>
                <c:pt idx="2065">
                  <c:v>114.620423972666</c:v>
                </c:pt>
                <c:pt idx="2066">
                  <c:v>114.675930231249</c:v>
                </c:pt>
                <c:pt idx="2067">
                  <c:v>114.731436489831</c:v>
                </c:pt>
                <c:pt idx="2068">
                  <c:v>114.78694274841401</c:v>
                </c:pt>
                <c:pt idx="2069">
                  <c:v>114.84244900699601</c:v>
                </c:pt>
                <c:pt idx="2070">
                  <c:v>114.89795526557801</c:v>
                </c:pt>
                <c:pt idx="2071">
                  <c:v>114.953461524161</c:v>
                </c:pt>
                <c:pt idx="2072">
                  <c:v>115.008967782743</c:v>
                </c:pt>
                <c:pt idx="2073">
                  <c:v>115.06447404132599</c:v>
                </c:pt>
                <c:pt idx="2074">
                  <c:v>115.11998029990799</c:v>
                </c:pt>
                <c:pt idx="2075">
                  <c:v>115.17548655848999</c:v>
                </c:pt>
                <c:pt idx="2076">
                  <c:v>115.230992817073</c:v>
                </c:pt>
                <c:pt idx="2077">
                  <c:v>115.286499075655</c:v>
                </c:pt>
                <c:pt idx="2078">
                  <c:v>115.342005334238</c:v>
                </c:pt>
                <c:pt idx="2079">
                  <c:v>115.39751159282</c:v>
                </c:pt>
                <c:pt idx="2080">
                  <c:v>115.453017851402</c:v>
                </c:pt>
                <c:pt idx="2081">
                  <c:v>115.508524109985</c:v>
                </c:pt>
                <c:pt idx="2082">
                  <c:v>115.564030368567</c:v>
                </c:pt>
                <c:pt idx="2083">
                  <c:v>115.61953662715</c:v>
                </c:pt>
                <c:pt idx="2084">
                  <c:v>115.675042885732</c:v>
                </c:pt>
                <c:pt idx="2085">
                  <c:v>115.730549144314</c:v>
                </c:pt>
                <c:pt idx="2086">
                  <c:v>115.78605540289701</c:v>
                </c:pt>
                <c:pt idx="2087">
                  <c:v>115.84156166147901</c:v>
                </c:pt>
                <c:pt idx="2088">
                  <c:v>115.897067920062</c:v>
                </c:pt>
                <c:pt idx="2089">
                  <c:v>115.952574178644</c:v>
                </c:pt>
                <c:pt idx="2090">
                  <c:v>116.008080437226</c:v>
                </c:pt>
                <c:pt idx="2091">
                  <c:v>116.06358669580899</c:v>
                </c:pt>
                <c:pt idx="2092">
                  <c:v>116.11909295439099</c:v>
                </c:pt>
                <c:pt idx="2093">
                  <c:v>116.174599212974</c:v>
                </c:pt>
                <c:pt idx="2094">
                  <c:v>116.230105471556</c:v>
                </c:pt>
                <c:pt idx="2095">
                  <c:v>116.285611730138</c:v>
                </c:pt>
                <c:pt idx="2096">
                  <c:v>116.341117988721</c:v>
                </c:pt>
                <c:pt idx="2097">
                  <c:v>116.396624247303</c:v>
                </c:pt>
                <c:pt idx="2098">
                  <c:v>116.452130505886</c:v>
                </c:pt>
                <c:pt idx="2099">
                  <c:v>116.507636764468</c:v>
                </c:pt>
                <c:pt idx="2100">
                  <c:v>116.56314302305</c:v>
                </c:pt>
                <c:pt idx="2101">
                  <c:v>116.618649281633</c:v>
                </c:pt>
                <c:pt idx="2102">
                  <c:v>116.674155540215</c:v>
                </c:pt>
                <c:pt idx="2103">
                  <c:v>116.72966179879801</c:v>
                </c:pt>
                <c:pt idx="2104">
                  <c:v>116.78516805738001</c:v>
                </c:pt>
                <c:pt idx="2105">
                  <c:v>116.840674315963</c:v>
                </c:pt>
                <c:pt idx="2106">
                  <c:v>116.896180574545</c:v>
                </c:pt>
                <c:pt idx="2107">
                  <c:v>116.951686833127</c:v>
                </c:pt>
                <c:pt idx="2108">
                  <c:v>117.00719309170999</c:v>
                </c:pt>
                <c:pt idx="2109">
                  <c:v>117.06269935029199</c:v>
                </c:pt>
                <c:pt idx="2110">
                  <c:v>117.118205608875</c:v>
                </c:pt>
                <c:pt idx="2111">
                  <c:v>117.173711867457</c:v>
                </c:pt>
                <c:pt idx="2112">
                  <c:v>117.229218126039</c:v>
                </c:pt>
                <c:pt idx="2113">
                  <c:v>117.284724384622</c:v>
                </c:pt>
                <c:pt idx="2114">
                  <c:v>117.34023064320399</c:v>
                </c:pt>
                <c:pt idx="2115">
                  <c:v>117.395736901787</c:v>
                </c:pt>
                <c:pt idx="2116">
                  <c:v>117.451243160369</c:v>
                </c:pt>
                <c:pt idx="2117">
                  <c:v>117.506749418951</c:v>
                </c:pt>
                <c:pt idx="2118">
                  <c:v>117.562255677534</c:v>
                </c:pt>
                <c:pt idx="2119">
                  <c:v>117.617761936116</c:v>
                </c:pt>
                <c:pt idx="2120">
                  <c:v>117.67326819469901</c:v>
                </c:pt>
                <c:pt idx="2121">
                  <c:v>117.72877445328101</c:v>
                </c:pt>
                <c:pt idx="2122">
                  <c:v>117.784280711863</c:v>
                </c:pt>
                <c:pt idx="2123">
                  <c:v>117.839786970446</c:v>
                </c:pt>
                <c:pt idx="2124">
                  <c:v>117.895293229028</c:v>
                </c:pt>
                <c:pt idx="2125">
                  <c:v>117.95079948761099</c:v>
                </c:pt>
                <c:pt idx="2126">
                  <c:v>118.00630574619299</c:v>
                </c:pt>
                <c:pt idx="2127">
                  <c:v>118.06181200477501</c:v>
                </c:pt>
                <c:pt idx="2128">
                  <c:v>118.117318263358</c:v>
                </c:pt>
                <c:pt idx="2129">
                  <c:v>118.17282452194</c:v>
                </c:pt>
                <c:pt idx="2130">
                  <c:v>118.228330780523</c:v>
                </c:pt>
                <c:pt idx="2131">
                  <c:v>118.28383703910499</c:v>
                </c:pt>
                <c:pt idx="2132">
                  <c:v>118.33934329768699</c:v>
                </c:pt>
                <c:pt idx="2133">
                  <c:v>118.39484955627</c:v>
                </c:pt>
                <c:pt idx="2134">
                  <c:v>118.450355814852</c:v>
                </c:pt>
                <c:pt idx="2135">
                  <c:v>118.505862073435</c:v>
                </c:pt>
                <c:pt idx="2136">
                  <c:v>118.561368332017</c:v>
                </c:pt>
                <c:pt idx="2137">
                  <c:v>118.616874590599</c:v>
                </c:pt>
                <c:pt idx="2138">
                  <c:v>118.67238084918201</c:v>
                </c:pt>
                <c:pt idx="2139">
                  <c:v>118.727887107764</c:v>
                </c:pt>
                <c:pt idx="2140">
                  <c:v>118.783393366347</c:v>
                </c:pt>
                <c:pt idx="2141">
                  <c:v>118.838899624929</c:v>
                </c:pt>
                <c:pt idx="2142">
                  <c:v>118.894405883511</c:v>
                </c:pt>
                <c:pt idx="2143">
                  <c:v>118.94991214209401</c:v>
                </c:pt>
                <c:pt idx="2144">
                  <c:v>119.00541840067601</c:v>
                </c:pt>
                <c:pt idx="2145">
                  <c:v>119.060924659259</c:v>
                </c:pt>
                <c:pt idx="2146">
                  <c:v>119.116430917841</c:v>
                </c:pt>
                <c:pt idx="2147">
                  <c:v>119.171937176424</c:v>
                </c:pt>
                <c:pt idx="2148">
                  <c:v>119.22744343500599</c:v>
                </c:pt>
                <c:pt idx="2149">
                  <c:v>119.28294969358799</c:v>
                </c:pt>
                <c:pt idx="2150">
                  <c:v>119.338455952171</c:v>
                </c:pt>
                <c:pt idx="2151">
                  <c:v>119.393962210753</c:v>
                </c:pt>
                <c:pt idx="2152">
                  <c:v>119.449468469336</c:v>
                </c:pt>
                <c:pt idx="2153">
                  <c:v>119.504974727918</c:v>
                </c:pt>
                <c:pt idx="2154">
                  <c:v>119.5604809865</c:v>
                </c:pt>
                <c:pt idx="2155">
                  <c:v>119.61598724508301</c:v>
                </c:pt>
                <c:pt idx="2156">
                  <c:v>119.671493503665</c:v>
                </c:pt>
                <c:pt idx="2157">
                  <c:v>119.726999762248</c:v>
                </c:pt>
                <c:pt idx="2158">
                  <c:v>119.78250602083</c:v>
                </c:pt>
                <c:pt idx="2159">
                  <c:v>119.838012279412</c:v>
                </c:pt>
                <c:pt idx="2160">
                  <c:v>119.89351853799501</c:v>
                </c:pt>
                <c:pt idx="2161">
                  <c:v>119.94902479657701</c:v>
                </c:pt>
                <c:pt idx="2162">
                  <c:v>120.00453105516</c:v>
                </c:pt>
                <c:pt idx="2163">
                  <c:v>120.060037313742</c:v>
                </c:pt>
                <c:pt idx="2164">
                  <c:v>120.115543572324</c:v>
                </c:pt>
                <c:pt idx="2165">
                  <c:v>120.17104983090699</c:v>
                </c:pt>
                <c:pt idx="2166">
                  <c:v>120.22655608948899</c:v>
                </c:pt>
                <c:pt idx="2167">
                  <c:v>120.282062348072</c:v>
                </c:pt>
                <c:pt idx="2168">
                  <c:v>120.337568606654</c:v>
                </c:pt>
                <c:pt idx="2169">
                  <c:v>120.393074865236</c:v>
                </c:pt>
                <c:pt idx="2170">
                  <c:v>120.448581123819</c:v>
                </c:pt>
                <c:pt idx="2171">
                  <c:v>120.504087382401</c:v>
                </c:pt>
                <c:pt idx="2172">
                  <c:v>120.559593640984</c:v>
                </c:pt>
                <c:pt idx="2173">
                  <c:v>120.615099899566</c:v>
                </c:pt>
                <c:pt idx="2174">
                  <c:v>120.670606158148</c:v>
                </c:pt>
                <c:pt idx="2175">
                  <c:v>120.726112416731</c:v>
                </c:pt>
                <c:pt idx="2176">
                  <c:v>120.781618675313</c:v>
                </c:pt>
                <c:pt idx="2177">
                  <c:v>120.83712493389601</c:v>
                </c:pt>
                <c:pt idx="2178">
                  <c:v>120.89263119247801</c:v>
                </c:pt>
                <c:pt idx="2179">
                  <c:v>120.94813745106001</c:v>
                </c:pt>
                <c:pt idx="2180">
                  <c:v>121.003643709643</c:v>
                </c:pt>
                <c:pt idx="2181">
                  <c:v>121.059149968225</c:v>
                </c:pt>
                <c:pt idx="2182">
                  <c:v>121.11465622680799</c:v>
                </c:pt>
                <c:pt idx="2183">
                  <c:v>121.17016248538999</c:v>
                </c:pt>
                <c:pt idx="2184">
                  <c:v>121.225668743973</c:v>
                </c:pt>
                <c:pt idx="2185">
                  <c:v>121.281175002555</c:v>
                </c:pt>
                <c:pt idx="2186">
                  <c:v>121.336681261137</c:v>
                </c:pt>
                <c:pt idx="2187">
                  <c:v>121.39218751972</c:v>
                </c:pt>
                <c:pt idx="2188">
                  <c:v>121.447693778302</c:v>
                </c:pt>
                <c:pt idx="2189">
                  <c:v>121.503200036885</c:v>
                </c:pt>
                <c:pt idx="2190">
                  <c:v>121.558706295467</c:v>
                </c:pt>
                <c:pt idx="2191">
                  <c:v>121.614212554049</c:v>
                </c:pt>
                <c:pt idx="2192">
                  <c:v>121.669718812632</c:v>
                </c:pt>
                <c:pt idx="2193">
                  <c:v>121.725225071214</c:v>
                </c:pt>
                <c:pt idx="2194">
                  <c:v>121.78073132979701</c:v>
                </c:pt>
                <c:pt idx="2195">
                  <c:v>121.83623758837901</c:v>
                </c:pt>
                <c:pt idx="2196">
                  <c:v>121.89174384696101</c:v>
                </c:pt>
                <c:pt idx="2197">
                  <c:v>121.947250105544</c:v>
                </c:pt>
                <c:pt idx="2198">
                  <c:v>122.002756364126</c:v>
                </c:pt>
                <c:pt idx="2199">
                  <c:v>122.05826262270899</c:v>
                </c:pt>
                <c:pt idx="2200">
                  <c:v>122.11376888129099</c:v>
                </c:pt>
                <c:pt idx="2201">
                  <c:v>122.16927513987299</c:v>
                </c:pt>
                <c:pt idx="2202">
                  <c:v>122.224781398456</c:v>
                </c:pt>
                <c:pt idx="2203">
                  <c:v>122.280287657038</c:v>
                </c:pt>
                <c:pt idx="2204">
                  <c:v>122.335793915621</c:v>
                </c:pt>
                <c:pt idx="2205">
                  <c:v>122.391300174203</c:v>
                </c:pt>
                <c:pt idx="2206">
                  <c:v>122.446806432785</c:v>
                </c:pt>
                <c:pt idx="2207">
                  <c:v>122.502312691368</c:v>
                </c:pt>
                <c:pt idx="2208">
                  <c:v>122.55781894995</c:v>
                </c:pt>
                <c:pt idx="2209">
                  <c:v>122.613325208533</c:v>
                </c:pt>
                <c:pt idx="2210">
                  <c:v>122.668831467115</c:v>
                </c:pt>
                <c:pt idx="2211">
                  <c:v>122.724337725697</c:v>
                </c:pt>
                <c:pt idx="2212">
                  <c:v>122.77984398428001</c:v>
                </c:pt>
                <c:pt idx="2213">
                  <c:v>122.83535024286201</c:v>
                </c:pt>
                <c:pt idx="2214">
                  <c:v>122.890856501445</c:v>
                </c:pt>
                <c:pt idx="2215">
                  <c:v>122.946362760027</c:v>
                </c:pt>
                <c:pt idx="2216">
                  <c:v>123.001869018609</c:v>
                </c:pt>
                <c:pt idx="2217">
                  <c:v>123.05737527719199</c:v>
                </c:pt>
                <c:pt idx="2218">
                  <c:v>123.11288153577399</c:v>
                </c:pt>
                <c:pt idx="2219">
                  <c:v>123.168387794357</c:v>
                </c:pt>
                <c:pt idx="2220">
                  <c:v>123.223894052939</c:v>
                </c:pt>
                <c:pt idx="2221">
                  <c:v>123.279400311521</c:v>
                </c:pt>
                <c:pt idx="2222">
                  <c:v>123.334906570104</c:v>
                </c:pt>
                <c:pt idx="2223">
                  <c:v>123.390412828686</c:v>
                </c:pt>
                <c:pt idx="2224">
                  <c:v>123.445919087269</c:v>
                </c:pt>
                <c:pt idx="2225">
                  <c:v>123.501425345851</c:v>
                </c:pt>
                <c:pt idx="2226">
                  <c:v>123.556931604434</c:v>
                </c:pt>
                <c:pt idx="2227">
                  <c:v>123.612437863016</c:v>
                </c:pt>
                <c:pt idx="2228">
                  <c:v>123.667944121598</c:v>
                </c:pt>
                <c:pt idx="2229">
                  <c:v>123.72345038018101</c:v>
                </c:pt>
                <c:pt idx="2230">
                  <c:v>123.77895663876301</c:v>
                </c:pt>
                <c:pt idx="2231">
                  <c:v>123.834462897346</c:v>
                </c:pt>
                <c:pt idx="2232">
                  <c:v>123.889969155928</c:v>
                </c:pt>
                <c:pt idx="2233">
                  <c:v>123.94547541451</c:v>
                </c:pt>
                <c:pt idx="2234">
                  <c:v>124.00098167309299</c:v>
                </c:pt>
                <c:pt idx="2235">
                  <c:v>124.05648793167499</c:v>
                </c:pt>
                <c:pt idx="2236">
                  <c:v>124.111994190258</c:v>
                </c:pt>
                <c:pt idx="2237">
                  <c:v>124.16750044884</c:v>
                </c:pt>
                <c:pt idx="2238">
                  <c:v>124.223006707422</c:v>
                </c:pt>
                <c:pt idx="2239">
                  <c:v>124.278512966005</c:v>
                </c:pt>
                <c:pt idx="2240">
                  <c:v>124.334019224587</c:v>
                </c:pt>
                <c:pt idx="2241">
                  <c:v>124.38952548317</c:v>
                </c:pt>
                <c:pt idx="2242">
                  <c:v>124.445031741752</c:v>
                </c:pt>
                <c:pt idx="2243">
                  <c:v>124.500538000334</c:v>
                </c:pt>
                <c:pt idx="2244">
                  <c:v>124.556044258917</c:v>
                </c:pt>
                <c:pt idx="2245">
                  <c:v>124.611550517499</c:v>
                </c:pt>
                <c:pt idx="2246">
                  <c:v>124.66705677608201</c:v>
                </c:pt>
                <c:pt idx="2247">
                  <c:v>124.72256303466401</c:v>
                </c:pt>
                <c:pt idx="2248">
                  <c:v>124.77806929324601</c:v>
                </c:pt>
                <c:pt idx="2249">
                  <c:v>124.833575551829</c:v>
                </c:pt>
                <c:pt idx="2250">
                  <c:v>124.889081810411</c:v>
                </c:pt>
                <c:pt idx="2251">
                  <c:v>124.94458806899399</c:v>
                </c:pt>
                <c:pt idx="2252">
                  <c:v>125.00009432757599</c:v>
                </c:pt>
                <c:pt idx="2253">
                  <c:v>125.05560058615799</c:v>
                </c:pt>
                <c:pt idx="2254">
                  <c:v>125.111106844741</c:v>
                </c:pt>
                <c:pt idx="2255">
                  <c:v>125.166613103323</c:v>
                </c:pt>
                <c:pt idx="2256">
                  <c:v>125.222119361906</c:v>
                </c:pt>
                <c:pt idx="2257">
                  <c:v>125.277625620488</c:v>
                </c:pt>
                <c:pt idx="2258">
                  <c:v>125.33313187907</c:v>
                </c:pt>
                <c:pt idx="2259">
                  <c:v>125.388638137653</c:v>
                </c:pt>
                <c:pt idx="2260">
                  <c:v>125.444144396235</c:v>
                </c:pt>
                <c:pt idx="2261">
                  <c:v>125.499650654818</c:v>
                </c:pt>
                <c:pt idx="2262">
                  <c:v>125.5551569134</c:v>
                </c:pt>
                <c:pt idx="2263">
                  <c:v>125.61066317198301</c:v>
                </c:pt>
                <c:pt idx="2264">
                  <c:v>125.66616943056501</c:v>
                </c:pt>
                <c:pt idx="2265">
                  <c:v>125.72167568914701</c:v>
                </c:pt>
                <c:pt idx="2266">
                  <c:v>125.77718194773</c:v>
                </c:pt>
                <c:pt idx="2267">
                  <c:v>125.832688206312</c:v>
                </c:pt>
                <c:pt idx="2268">
                  <c:v>125.88819446489499</c:v>
                </c:pt>
                <c:pt idx="2269">
                  <c:v>125.94370072347699</c:v>
                </c:pt>
                <c:pt idx="2270">
                  <c:v>125.99920698205899</c:v>
                </c:pt>
                <c:pt idx="2271">
                  <c:v>126.054713240642</c:v>
                </c:pt>
                <c:pt idx="2272">
                  <c:v>126.110219499224</c:v>
                </c:pt>
                <c:pt idx="2273">
                  <c:v>126.165725757807</c:v>
                </c:pt>
                <c:pt idx="2274">
                  <c:v>126.221232016389</c:v>
                </c:pt>
                <c:pt idx="2275">
                  <c:v>126.276738274971</c:v>
                </c:pt>
                <c:pt idx="2276">
                  <c:v>126.332244533554</c:v>
                </c:pt>
                <c:pt idx="2277">
                  <c:v>126.387750792136</c:v>
                </c:pt>
                <c:pt idx="2278">
                  <c:v>126.443257050719</c:v>
                </c:pt>
                <c:pt idx="2279">
                  <c:v>126.498763309301</c:v>
                </c:pt>
                <c:pt idx="2280">
                  <c:v>126.554269567883</c:v>
                </c:pt>
                <c:pt idx="2281">
                  <c:v>126.60977582646601</c:v>
                </c:pt>
                <c:pt idx="2282">
                  <c:v>126.66528208504801</c:v>
                </c:pt>
                <c:pt idx="2283">
                  <c:v>126.720788343631</c:v>
                </c:pt>
                <c:pt idx="2284">
                  <c:v>126.776294602213</c:v>
                </c:pt>
                <c:pt idx="2285">
                  <c:v>126.831800860795</c:v>
                </c:pt>
                <c:pt idx="2286">
                  <c:v>126.88730711937799</c:v>
                </c:pt>
                <c:pt idx="2287">
                  <c:v>126.94281337795999</c:v>
                </c:pt>
                <c:pt idx="2288">
                  <c:v>126.998319636543</c:v>
                </c:pt>
                <c:pt idx="2289">
                  <c:v>127.053825895125</c:v>
                </c:pt>
                <c:pt idx="2290">
                  <c:v>127.109332153707</c:v>
                </c:pt>
                <c:pt idx="2291">
                  <c:v>127.16483841229</c:v>
                </c:pt>
                <c:pt idx="2292">
                  <c:v>127.220344670872</c:v>
                </c:pt>
                <c:pt idx="2293">
                  <c:v>127.275850929455</c:v>
                </c:pt>
                <c:pt idx="2294">
                  <c:v>127.331357188037</c:v>
                </c:pt>
                <c:pt idx="2295">
                  <c:v>127.386863446619</c:v>
                </c:pt>
                <c:pt idx="2296">
                  <c:v>127.442369705202</c:v>
                </c:pt>
                <c:pt idx="2297">
                  <c:v>127.497875963784</c:v>
                </c:pt>
                <c:pt idx="2298">
                  <c:v>127.55338222236701</c:v>
                </c:pt>
                <c:pt idx="2299">
                  <c:v>127.60888848094901</c:v>
                </c:pt>
                <c:pt idx="2300">
                  <c:v>127.66439473953101</c:v>
                </c:pt>
                <c:pt idx="2301">
                  <c:v>127.719900998114</c:v>
                </c:pt>
                <c:pt idx="2302">
                  <c:v>127.775407256696</c:v>
                </c:pt>
                <c:pt idx="2303">
                  <c:v>127.83091351527899</c:v>
                </c:pt>
                <c:pt idx="2304">
                  <c:v>127.88641977386099</c:v>
                </c:pt>
                <c:pt idx="2305">
                  <c:v>127.941926032444</c:v>
                </c:pt>
                <c:pt idx="2306">
                  <c:v>127.997432291026</c:v>
                </c:pt>
                <c:pt idx="2307">
                  <c:v>128.052938549608</c:v>
                </c:pt>
                <c:pt idx="2308">
                  <c:v>128.108444808191</c:v>
                </c:pt>
                <c:pt idx="2309">
                  <c:v>128.163951066773</c:v>
                </c:pt>
                <c:pt idx="2310">
                  <c:v>128.21945732535599</c:v>
                </c:pt>
                <c:pt idx="2311">
                  <c:v>128.27496358393799</c:v>
                </c:pt>
                <c:pt idx="2312">
                  <c:v>128.33046984251999</c:v>
                </c:pt>
                <c:pt idx="2313">
                  <c:v>128.38597610110301</c:v>
                </c:pt>
                <c:pt idx="2314">
                  <c:v>128.44148235968501</c:v>
                </c:pt>
                <c:pt idx="2315">
                  <c:v>128.49698861826801</c:v>
                </c:pt>
                <c:pt idx="2316">
                  <c:v>128.55249487685001</c:v>
                </c:pt>
                <c:pt idx="2317">
                  <c:v>128.608001135432</c:v>
                </c:pt>
                <c:pt idx="2318">
                  <c:v>128.663507394015</c:v>
                </c:pt>
                <c:pt idx="2319">
                  <c:v>128.719013652597</c:v>
                </c:pt>
                <c:pt idx="2320">
                  <c:v>128.77451991117999</c:v>
                </c:pt>
                <c:pt idx="2321">
                  <c:v>128.83002616976199</c:v>
                </c:pt>
                <c:pt idx="2322">
                  <c:v>128.88553242834399</c:v>
                </c:pt>
                <c:pt idx="2323">
                  <c:v>128.94103868692699</c:v>
                </c:pt>
                <c:pt idx="2324">
                  <c:v>128.99654494550899</c:v>
                </c:pt>
                <c:pt idx="2325">
                  <c:v>129.05205120409201</c:v>
                </c:pt>
                <c:pt idx="2326">
                  <c:v>129.10755746267401</c:v>
                </c:pt>
                <c:pt idx="2327">
                  <c:v>129.16306372125601</c:v>
                </c:pt>
                <c:pt idx="2328">
                  <c:v>129.218569979839</c:v>
                </c:pt>
                <c:pt idx="2329">
                  <c:v>129.274076238421</c:v>
                </c:pt>
                <c:pt idx="2330">
                  <c:v>129.329582497004</c:v>
                </c:pt>
                <c:pt idx="2331">
                  <c:v>129.385088755586</c:v>
                </c:pt>
                <c:pt idx="2332">
                  <c:v>129.440595014168</c:v>
                </c:pt>
                <c:pt idx="2333">
                  <c:v>129.49610127275099</c:v>
                </c:pt>
                <c:pt idx="2334">
                  <c:v>129.55160753133299</c:v>
                </c:pt>
                <c:pt idx="2335">
                  <c:v>129.60711378991601</c:v>
                </c:pt>
                <c:pt idx="2336">
                  <c:v>129.66262004849801</c:v>
                </c:pt>
                <c:pt idx="2337">
                  <c:v>129.71812630708001</c:v>
                </c:pt>
                <c:pt idx="2338">
                  <c:v>129.77363256566301</c:v>
                </c:pt>
                <c:pt idx="2339">
                  <c:v>129.82913882424501</c:v>
                </c:pt>
                <c:pt idx="2340">
                  <c:v>129.884645082828</c:v>
                </c:pt>
                <c:pt idx="2341">
                  <c:v>129.94015134141</c:v>
                </c:pt>
                <c:pt idx="2342">
                  <c:v>129.995657599993</c:v>
                </c:pt>
                <c:pt idx="2343">
                  <c:v>130.05116385857499</c:v>
                </c:pt>
                <c:pt idx="2344">
                  <c:v>130.10667011715699</c:v>
                </c:pt>
                <c:pt idx="2345">
                  <c:v>130.16217637573999</c:v>
                </c:pt>
                <c:pt idx="2346">
                  <c:v>130.21768263432199</c:v>
                </c:pt>
                <c:pt idx="2347">
                  <c:v>130.27318889290501</c:v>
                </c:pt>
                <c:pt idx="2348">
                  <c:v>130.32869515148701</c:v>
                </c:pt>
                <c:pt idx="2349">
                  <c:v>130.38420141006901</c:v>
                </c:pt>
                <c:pt idx="2350">
                  <c:v>130.43970766865201</c:v>
                </c:pt>
                <c:pt idx="2351">
                  <c:v>130.495213927234</c:v>
                </c:pt>
                <c:pt idx="2352">
                  <c:v>130.550720185817</c:v>
                </c:pt>
                <c:pt idx="2353">
                  <c:v>130.606226444399</c:v>
                </c:pt>
                <c:pt idx="2354">
                  <c:v>130.661732702981</c:v>
                </c:pt>
                <c:pt idx="2355">
                  <c:v>130.71723896156399</c:v>
                </c:pt>
                <c:pt idx="2356">
                  <c:v>130.77274522014599</c:v>
                </c:pt>
                <c:pt idx="2357">
                  <c:v>130.82825147872899</c:v>
                </c:pt>
                <c:pt idx="2358">
                  <c:v>130.88375773731099</c:v>
                </c:pt>
                <c:pt idx="2359">
                  <c:v>130.93926399589299</c:v>
                </c:pt>
                <c:pt idx="2360">
                  <c:v>130.99477025447601</c:v>
                </c:pt>
                <c:pt idx="2361">
                  <c:v>131.05027651305801</c:v>
                </c:pt>
                <c:pt idx="2362">
                  <c:v>131.105782771641</c:v>
                </c:pt>
                <c:pt idx="2363">
                  <c:v>131.161289030223</c:v>
                </c:pt>
                <c:pt idx="2364">
                  <c:v>131.216795288805</c:v>
                </c:pt>
                <c:pt idx="2365">
                  <c:v>131.272301547388</c:v>
                </c:pt>
                <c:pt idx="2366">
                  <c:v>131.32780780597</c:v>
                </c:pt>
                <c:pt idx="2367">
                  <c:v>131.38331406455299</c:v>
                </c:pt>
                <c:pt idx="2368">
                  <c:v>131.43882032313499</c:v>
                </c:pt>
                <c:pt idx="2369">
                  <c:v>131.49432658171699</c:v>
                </c:pt>
                <c:pt idx="2370">
                  <c:v>131.54983284030001</c:v>
                </c:pt>
                <c:pt idx="2371">
                  <c:v>131.60533909888201</c:v>
                </c:pt>
                <c:pt idx="2372">
                  <c:v>131.66084535746501</c:v>
                </c:pt>
                <c:pt idx="2373">
                  <c:v>131.71635161604701</c:v>
                </c:pt>
                <c:pt idx="2374">
                  <c:v>131.77185787462901</c:v>
                </c:pt>
                <c:pt idx="2375">
                  <c:v>131.827364133212</c:v>
                </c:pt>
                <c:pt idx="2376">
                  <c:v>131.882870391794</c:v>
                </c:pt>
                <c:pt idx="2377">
                  <c:v>131.93837665037699</c:v>
                </c:pt>
                <c:pt idx="2378">
                  <c:v>131.99388290895899</c:v>
                </c:pt>
                <c:pt idx="2379">
                  <c:v>132.04938916754099</c:v>
                </c:pt>
                <c:pt idx="2380">
                  <c:v>132.10489542612399</c:v>
                </c:pt>
                <c:pt idx="2381">
                  <c:v>132.16040168470599</c:v>
                </c:pt>
                <c:pt idx="2382">
                  <c:v>132.21590794328901</c:v>
                </c:pt>
                <c:pt idx="2383">
                  <c:v>132.27141420187101</c:v>
                </c:pt>
                <c:pt idx="2384">
                  <c:v>132.32692046045401</c:v>
                </c:pt>
                <c:pt idx="2385">
                  <c:v>132.382426719036</c:v>
                </c:pt>
                <c:pt idx="2386">
                  <c:v>132.437932977618</c:v>
                </c:pt>
                <c:pt idx="2387">
                  <c:v>132.493439236201</c:v>
                </c:pt>
                <c:pt idx="2388">
                  <c:v>132.548945494783</c:v>
                </c:pt>
                <c:pt idx="2389">
                  <c:v>132.60445175336599</c:v>
                </c:pt>
                <c:pt idx="2390">
                  <c:v>132.65995801194799</c:v>
                </c:pt>
                <c:pt idx="2391">
                  <c:v>132.71546427052999</c:v>
                </c:pt>
                <c:pt idx="2392">
                  <c:v>132.77097052911299</c:v>
                </c:pt>
                <c:pt idx="2393">
                  <c:v>132.82647678769499</c:v>
                </c:pt>
                <c:pt idx="2394">
                  <c:v>132.88198304627801</c:v>
                </c:pt>
                <c:pt idx="2395">
                  <c:v>132.93748930486001</c:v>
                </c:pt>
                <c:pt idx="2396">
                  <c:v>132.99299556344201</c:v>
                </c:pt>
                <c:pt idx="2397">
                  <c:v>133.048501822025</c:v>
                </c:pt>
                <c:pt idx="2398">
                  <c:v>133.104008080607</c:v>
                </c:pt>
                <c:pt idx="2399">
                  <c:v>133.15951433919</c:v>
                </c:pt>
                <c:pt idx="2400">
                  <c:v>133.215020597772</c:v>
                </c:pt>
                <c:pt idx="2401">
                  <c:v>133.270526856354</c:v>
                </c:pt>
                <c:pt idx="2402">
                  <c:v>133.32603311493699</c:v>
                </c:pt>
                <c:pt idx="2403">
                  <c:v>133.38153937351899</c:v>
                </c:pt>
                <c:pt idx="2404">
                  <c:v>133.43704563210201</c:v>
                </c:pt>
                <c:pt idx="2405">
                  <c:v>133.49255189068401</c:v>
                </c:pt>
                <c:pt idx="2406">
                  <c:v>133.54805814926601</c:v>
                </c:pt>
                <c:pt idx="2407">
                  <c:v>133.60356440784901</c:v>
                </c:pt>
                <c:pt idx="2408">
                  <c:v>133.65907066643101</c:v>
                </c:pt>
                <c:pt idx="2409">
                  <c:v>133.714576925014</c:v>
                </c:pt>
                <c:pt idx="2410">
                  <c:v>133.770083183596</c:v>
                </c:pt>
                <c:pt idx="2411">
                  <c:v>133.825589442178</c:v>
                </c:pt>
                <c:pt idx="2412">
                  <c:v>133.88109570076099</c:v>
                </c:pt>
                <c:pt idx="2413">
                  <c:v>133.93660195934299</c:v>
                </c:pt>
                <c:pt idx="2414">
                  <c:v>133.99210821792599</c:v>
                </c:pt>
                <c:pt idx="2415">
                  <c:v>134.04761447650799</c:v>
                </c:pt>
                <c:pt idx="2416">
                  <c:v>134.10312073508999</c:v>
                </c:pt>
                <c:pt idx="2417">
                  <c:v>134.15862699367301</c:v>
                </c:pt>
                <c:pt idx="2418">
                  <c:v>134.21413325225501</c:v>
                </c:pt>
                <c:pt idx="2419">
                  <c:v>134.269639510838</c:v>
                </c:pt>
                <c:pt idx="2420">
                  <c:v>134.32514576942</c:v>
                </c:pt>
                <c:pt idx="2421">
                  <c:v>134.380652028002</c:v>
                </c:pt>
                <c:pt idx="2422">
                  <c:v>134.436158286585</c:v>
                </c:pt>
                <c:pt idx="2423">
                  <c:v>134.491664545167</c:v>
                </c:pt>
                <c:pt idx="2424">
                  <c:v>134.54717080374999</c:v>
                </c:pt>
                <c:pt idx="2425">
                  <c:v>134.60267706233199</c:v>
                </c:pt>
                <c:pt idx="2426">
                  <c:v>134.65818332091499</c:v>
                </c:pt>
                <c:pt idx="2427">
                  <c:v>134.71368957949699</c:v>
                </c:pt>
                <c:pt idx="2428">
                  <c:v>134.76919583807901</c:v>
                </c:pt>
                <c:pt idx="2429">
                  <c:v>134.82470209666201</c:v>
                </c:pt>
                <c:pt idx="2430">
                  <c:v>134.88020835524401</c:v>
                </c:pt>
                <c:pt idx="2431">
                  <c:v>134.935714613827</c:v>
                </c:pt>
                <c:pt idx="2432">
                  <c:v>134.991220872409</c:v>
                </c:pt>
                <c:pt idx="2433">
                  <c:v>135.046727130991</c:v>
                </c:pt>
                <c:pt idx="2434">
                  <c:v>135.102233389574</c:v>
                </c:pt>
                <c:pt idx="2435">
                  <c:v>135.157739648156</c:v>
                </c:pt>
                <c:pt idx="2436">
                  <c:v>135.21324590673899</c:v>
                </c:pt>
                <c:pt idx="2437">
                  <c:v>135.26875216532099</c:v>
                </c:pt>
                <c:pt idx="2438">
                  <c:v>135.32425842390299</c:v>
                </c:pt>
                <c:pt idx="2439">
                  <c:v>135.37976468248601</c:v>
                </c:pt>
                <c:pt idx="2440">
                  <c:v>135.43527094106801</c:v>
                </c:pt>
                <c:pt idx="2441">
                  <c:v>135.49077719965101</c:v>
                </c:pt>
                <c:pt idx="2442">
                  <c:v>135.54628345823301</c:v>
                </c:pt>
                <c:pt idx="2443">
                  <c:v>135.60178971681501</c:v>
                </c:pt>
                <c:pt idx="2444">
                  <c:v>135.657295975398</c:v>
                </c:pt>
                <c:pt idx="2445">
                  <c:v>135.71280223398</c:v>
                </c:pt>
                <c:pt idx="2446">
                  <c:v>135.76830849256299</c:v>
                </c:pt>
                <c:pt idx="2447">
                  <c:v>135.82381475114499</c:v>
                </c:pt>
                <c:pt idx="2448">
                  <c:v>135.87932100972699</c:v>
                </c:pt>
                <c:pt idx="2449">
                  <c:v>135.93482726830999</c:v>
                </c:pt>
                <c:pt idx="2450">
                  <c:v>135.99033352689199</c:v>
                </c:pt>
                <c:pt idx="2451">
                  <c:v>136.04583978547501</c:v>
                </c:pt>
                <c:pt idx="2452">
                  <c:v>136.10134604405701</c:v>
                </c:pt>
                <c:pt idx="2453">
                  <c:v>136.15685230263901</c:v>
                </c:pt>
                <c:pt idx="2454">
                  <c:v>136.212358561222</c:v>
                </c:pt>
                <c:pt idx="2455">
                  <c:v>136.267864819804</c:v>
                </c:pt>
                <c:pt idx="2456">
                  <c:v>136.323371078387</c:v>
                </c:pt>
                <c:pt idx="2457">
                  <c:v>136.378877336969</c:v>
                </c:pt>
                <c:pt idx="2458">
                  <c:v>136.434383595551</c:v>
                </c:pt>
                <c:pt idx="2459">
                  <c:v>136.48988985413399</c:v>
                </c:pt>
                <c:pt idx="2460">
                  <c:v>136.54539611271599</c:v>
                </c:pt>
                <c:pt idx="2461">
                  <c:v>136.60090237129899</c:v>
                </c:pt>
                <c:pt idx="2462">
                  <c:v>136.65640862988101</c:v>
                </c:pt>
                <c:pt idx="2463">
                  <c:v>136.71191488846301</c:v>
                </c:pt>
                <c:pt idx="2464">
                  <c:v>136.76742114704601</c:v>
                </c:pt>
                <c:pt idx="2465">
                  <c:v>136.82292740562801</c:v>
                </c:pt>
                <c:pt idx="2466">
                  <c:v>136.878433664211</c:v>
                </c:pt>
                <c:pt idx="2467">
                  <c:v>136.933939922793</c:v>
                </c:pt>
                <c:pt idx="2468">
                  <c:v>136.989446181376</c:v>
                </c:pt>
                <c:pt idx="2469">
                  <c:v>137.044952439958</c:v>
                </c:pt>
                <c:pt idx="2470">
                  <c:v>137.10045869854</c:v>
                </c:pt>
                <c:pt idx="2471">
                  <c:v>137.15596495712299</c:v>
                </c:pt>
                <c:pt idx="2472">
                  <c:v>137.21147121570499</c:v>
                </c:pt>
                <c:pt idx="2473">
                  <c:v>137.26697747428801</c:v>
                </c:pt>
                <c:pt idx="2474">
                  <c:v>137.32248373287001</c:v>
                </c:pt>
                <c:pt idx="2475">
                  <c:v>137.37798999145201</c:v>
                </c:pt>
                <c:pt idx="2476">
                  <c:v>137.43349625003501</c:v>
                </c:pt>
                <c:pt idx="2477">
                  <c:v>137.48900250861701</c:v>
                </c:pt>
                <c:pt idx="2478">
                  <c:v>137.5445087672</c:v>
                </c:pt>
                <c:pt idx="2479">
                  <c:v>137.600015025782</c:v>
                </c:pt>
                <c:pt idx="2480">
                  <c:v>137.655521284364</c:v>
                </c:pt>
                <c:pt idx="2481">
                  <c:v>137.71102754294699</c:v>
                </c:pt>
                <c:pt idx="2482">
                  <c:v>137.76653380152899</c:v>
                </c:pt>
                <c:pt idx="2483">
                  <c:v>137.82204006011199</c:v>
                </c:pt>
                <c:pt idx="2484">
                  <c:v>137.87754631869399</c:v>
                </c:pt>
                <c:pt idx="2485">
                  <c:v>137.93305257727599</c:v>
                </c:pt>
                <c:pt idx="2486">
                  <c:v>137.98855883585901</c:v>
                </c:pt>
                <c:pt idx="2487">
                  <c:v>138.04406509444101</c:v>
                </c:pt>
                <c:pt idx="2488">
                  <c:v>138.099571353024</c:v>
                </c:pt>
                <c:pt idx="2489">
                  <c:v>138.155077611606</c:v>
                </c:pt>
                <c:pt idx="2490">
                  <c:v>138.210583870188</c:v>
                </c:pt>
                <c:pt idx="2491">
                  <c:v>138.266090128771</c:v>
                </c:pt>
                <c:pt idx="2492">
                  <c:v>138.321596387353</c:v>
                </c:pt>
                <c:pt idx="2493">
                  <c:v>138.37710264593599</c:v>
                </c:pt>
                <c:pt idx="2494">
                  <c:v>138.43260890451799</c:v>
                </c:pt>
                <c:pt idx="2495">
                  <c:v>138.48811516309999</c:v>
                </c:pt>
                <c:pt idx="2496">
                  <c:v>138.54362142168301</c:v>
                </c:pt>
                <c:pt idx="2497">
                  <c:v>138.59912768026501</c:v>
                </c:pt>
                <c:pt idx="2498">
                  <c:v>138.65463393884801</c:v>
                </c:pt>
                <c:pt idx="2499">
                  <c:v>138.71014019743001</c:v>
                </c:pt>
                <c:pt idx="2500">
                  <c:v>138.76564645601201</c:v>
                </c:pt>
                <c:pt idx="2501">
                  <c:v>138.821152714595</c:v>
                </c:pt>
                <c:pt idx="2502">
                  <c:v>138.876658973177</c:v>
                </c:pt>
                <c:pt idx="2503">
                  <c:v>138.93216523176</c:v>
                </c:pt>
                <c:pt idx="2504">
                  <c:v>138.987671490342</c:v>
                </c:pt>
                <c:pt idx="2505">
                  <c:v>139.04317774892499</c:v>
                </c:pt>
                <c:pt idx="2506">
                  <c:v>139.09868400750699</c:v>
                </c:pt>
                <c:pt idx="2507">
                  <c:v>139.15419026608899</c:v>
                </c:pt>
                <c:pt idx="2508">
                  <c:v>139.20969652467201</c:v>
                </c:pt>
                <c:pt idx="2509">
                  <c:v>139.26520278325401</c:v>
                </c:pt>
                <c:pt idx="2510">
                  <c:v>139.32070904183701</c:v>
                </c:pt>
                <c:pt idx="2511">
                  <c:v>139.37621530041901</c:v>
                </c:pt>
                <c:pt idx="2512">
                  <c:v>139.43172155900101</c:v>
                </c:pt>
                <c:pt idx="2513">
                  <c:v>139.487227817584</c:v>
                </c:pt>
                <c:pt idx="2514">
                  <c:v>139.542734076166</c:v>
                </c:pt>
                <c:pt idx="2515">
                  <c:v>139.59824033474899</c:v>
                </c:pt>
                <c:pt idx="2516">
                  <c:v>139.65374659333099</c:v>
                </c:pt>
                <c:pt idx="2517">
                  <c:v>139.70925285191299</c:v>
                </c:pt>
                <c:pt idx="2518">
                  <c:v>139.76475911049599</c:v>
                </c:pt>
                <c:pt idx="2519">
                  <c:v>139.82026536907799</c:v>
                </c:pt>
                <c:pt idx="2520">
                  <c:v>139.87577162766101</c:v>
                </c:pt>
                <c:pt idx="2521">
                  <c:v>139.93127788624301</c:v>
                </c:pt>
                <c:pt idx="2522">
                  <c:v>139.98678414482501</c:v>
                </c:pt>
                <c:pt idx="2523">
                  <c:v>140.042290403408</c:v>
                </c:pt>
                <c:pt idx="2524">
                  <c:v>140.09779666199</c:v>
                </c:pt>
                <c:pt idx="2525">
                  <c:v>140.153302920573</c:v>
                </c:pt>
                <c:pt idx="2526">
                  <c:v>140.208809179155</c:v>
                </c:pt>
                <c:pt idx="2527">
                  <c:v>140.264315437737</c:v>
                </c:pt>
                <c:pt idx="2528">
                  <c:v>140.31982169631999</c:v>
                </c:pt>
                <c:pt idx="2529">
                  <c:v>140.37532795490199</c:v>
                </c:pt>
                <c:pt idx="2530">
                  <c:v>140.43083421348501</c:v>
                </c:pt>
                <c:pt idx="2531">
                  <c:v>140.48634047206701</c:v>
                </c:pt>
                <c:pt idx="2532">
                  <c:v>140.54184673064901</c:v>
                </c:pt>
                <c:pt idx="2533">
                  <c:v>140.59735298923201</c:v>
                </c:pt>
                <c:pt idx="2534">
                  <c:v>140.65285924781401</c:v>
                </c:pt>
                <c:pt idx="2535">
                  <c:v>140.708365506397</c:v>
                </c:pt>
                <c:pt idx="2536">
                  <c:v>140.763871764979</c:v>
                </c:pt>
                <c:pt idx="2537">
                  <c:v>140.819378023561</c:v>
                </c:pt>
                <c:pt idx="2538">
                  <c:v>140.874884282144</c:v>
                </c:pt>
                <c:pt idx="2539">
                  <c:v>140.93039054072599</c:v>
                </c:pt>
                <c:pt idx="2540">
                  <c:v>140.98589679930899</c:v>
                </c:pt>
                <c:pt idx="2541">
                  <c:v>141.04140305789099</c:v>
                </c:pt>
                <c:pt idx="2542">
                  <c:v>141.09690931647401</c:v>
                </c:pt>
                <c:pt idx="2543">
                  <c:v>141.15241557505601</c:v>
                </c:pt>
                <c:pt idx="2544">
                  <c:v>141.20792183363801</c:v>
                </c:pt>
                <c:pt idx="2545">
                  <c:v>141.26342809222101</c:v>
                </c:pt>
                <c:pt idx="2546">
                  <c:v>141.318934350803</c:v>
                </c:pt>
                <c:pt idx="2547">
                  <c:v>141.374440609386</c:v>
                </c:pt>
                <c:pt idx="2548">
                  <c:v>141.429946867968</c:v>
                </c:pt>
                <c:pt idx="2549">
                  <c:v>141.48545312655</c:v>
                </c:pt>
                <c:pt idx="2550">
                  <c:v>141.54095938513299</c:v>
                </c:pt>
                <c:pt idx="2551">
                  <c:v>141.59646564371499</c:v>
                </c:pt>
                <c:pt idx="2552">
                  <c:v>141.65197190229799</c:v>
                </c:pt>
                <c:pt idx="2553">
                  <c:v>141.70747816087999</c:v>
                </c:pt>
                <c:pt idx="2554">
                  <c:v>141.76298441946199</c:v>
                </c:pt>
                <c:pt idx="2555">
                  <c:v>141.81849067804501</c:v>
                </c:pt>
                <c:pt idx="2556">
                  <c:v>141.87399693662701</c:v>
                </c:pt>
                <c:pt idx="2557">
                  <c:v>141.92950319521</c:v>
                </c:pt>
                <c:pt idx="2558">
                  <c:v>141.985009453792</c:v>
                </c:pt>
                <c:pt idx="2559">
                  <c:v>142.040515712374</c:v>
                </c:pt>
                <c:pt idx="2560">
                  <c:v>142.096021970957</c:v>
                </c:pt>
                <c:pt idx="2561">
                  <c:v>142.151528229539</c:v>
                </c:pt>
                <c:pt idx="2562">
                  <c:v>142.20703448812199</c:v>
                </c:pt>
                <c:pt idx="2563">
                  <c:v>142.26254074670399</c:v>
                </c:pt>
                <c:pt idx="2564">
                  <c:v>142.31804700528599</c:v>
                </c:pt>
                <c:pt idx="2565">
                  <c:v>142.37355326386901</c:v>
                </c:pt>
                <c:pt idx="2566">
                  <c:v>142.42905952245101</c:v>
                </c:pt>
                <c:pt idx="2567">
                  <c:v>142.48456578103401</c:v>
                </c:pt>
                <c:pt idx="2568">
                  <c:v>142.54007203961601</c:v>
                </c:pt>
                <c:pt idx="2569">
                  <c:v>142.59557829819801</c:v>
                </c:pt>
                <c:pt idx="2570">
                  <c:v>142.651084556781</c:v>
                </c:pt>
                <c:pt idx="2571">
                  <c:v>142.706590815363</c:v>
                </c:pt>
                <c:pt idx="2572">
                  <c:v>142.76209707394599</c:v>
                </c:pt>
                <c:pt idx="2573">
                  <c:v>142.81760333252799</c:v>
                </c:pt>
                <c:pt idx="2574">
                  <c:v>142.87310959110999</c:v>
                </c:pt>
                <c:pt idx="2575">
                  <c:v>142.92861584969299</c:v>
                </c:pt>
                <c:pt idx="2576">
                  <c:v>142.98412210827499</c:v>
                </c:pt>
                <c:pt idx="2577">
                  <c:v>143.03962836685801</c:v>
                </c:pt>
                <c:pt idx="2578">
                  <c:v>143.09513462544001</c:v>
                </c:pt>
                <c:pt idx="2579">
                  <c:v>143.15064088402201</c:v>
                </c:pt>
                <c:pt idx="2580">
                  <c:v>143.206147142605</c:v>
                </c:pt>
                <c:pt idx="2581">
                  <c:v>143.261653401187</c:v>
                </c:pt>
                <c:pt idx="2582">
                  <c:v>143.31715965977</c:v>
                </c:pt>
                <c:pt idx="2583">
                  <c:v>143.372665918352</c:v>
                </c:pt>
                <c:pt idx="2584">
                  <c:v>143.42817217693499</c:v>
                </c:pt>
                <c:pt idx="2585">
                  <c:v>143.48367843551699</c:v>
                </c:pt>
                <c:pt idx="2586">
                  <c:v>143.53918469409899</c:v>
                </c:pt>
                <c:pt idx="2587">
                  <c:v>143.59469095268199</c:v>
                </c:pt>
                <c:pt idx="2588">
                  <c:v>143.65019721126399</c:v>
                </c:pt>
                <c:pt idx="2589">
                  <c:v>143.70570346984701</c:v>
                </c:pt>
                <c:pt idx="2590">
                  <c:v>143.76120972842901</c:v>
                </c:pt>
                <c:pt idx="2591">
                  <c:v>143.81671598701101</c:v>
                </c:pt>
                <c:pt idx="2592">
                  <c:v>143.872222245594</c:v>
                </c:pt>
                <c:pt idx="2593">
                  <c:v>143.927728504176</c:v>
                </c:pt>
                <c:pt idx="2594">
                  <c:v>143.983234762759</c:v>
                </c:pt>
                <c:pt idx="2595">
                  <c:v>144.038741021341</c:v>
                </c:pt>
                <c:pt idx="2596">
                  <c:v>144.094247279923</c:v>
                </c:pt>
                <c:pt idx="2597">
                  <c:v>144.14975353850599</c:v>
                </c:pt>
                <c:pt idx="2598">
                  <c:v>144.20525979708799</c:v>
                </c:pt>
                <c:pt idx="2599">
                  <c:v>144.26076605567101</c:v>
                </c:pt>
                <c:pt idx="2600">
                  <c:v>144.31627231425301</c:v>
                </c:pt>
                <c:pt idx="2601">
                  <c:v>144.37177857283501</c:v>
                </c:pt>
                <c:pt idx="2602">
                  <c:v>144.42728483141801</c:v>
                </c:pt>
                <c:pt idx="2603">
                  <c:v>144.48279109000001</c:v>
                </c:pt>
                <c:pt idx="2604">
                  <c:v>144.538297348583</c:v>
                </c:pt>
                <c:pt idx="2605">
                  <c:v>144.593803607165</c:v>
                </c:pt>
                <c:pt idx="2606">
                  <c:v>144.649309865747</c:v>
                </c:pt>
                <c:pt idx="2607">
                  <c:v>144.70481612432999</c:v>
                </c:pt>
                <c:pt idx="2608">
                  <c:v>144.76032238291199</c:v>
                </c:pt>
                <c:pt idx="2609">
                  <c:v>144.81582864149499</c:v>
                </c:pt>
                <c:pt idx="2610">
                  <c:v>144.87133490007699</c:v>
                </c:pt>
                <c:pt idx="2611">
                  <c:v>144.92684115865899</c:v>
                </c:pt>
                <c:pt idx="2612">
                  <c:v>144.98234741724201</c:v>
                </c:pt>
                <c:pt idx="2613">
                  <c:v>145.03785367582401</c:v>
                </c:pt>
                <c:pt idx="2614">
                  <c:v>145.093359934407</c:v>
                </c:pt>
                <c:pt idx="2615">
                  <c:v>145.148866192989</c:v>
                </c:pt>
                <c:pt idx="2616">
                  <c:v>145.204372451571</c:v>
                </c:pt>
                <c:pt idx="2617">
                  <c:v>145.259878710154</c:v>
                </c:pt>
                <c:pt idx="2618">
                  <c:v>145.315384968736</c:v>
                </c:pt>
                <c:pt idx="2619">
                  <c:v>145.37089122731899</c:v>
                </c:pt>
                <c:pt idx="2620">
                  <c:v>145.42639748590099</c:v>
                </c:pt>
                <c:pt idx="2621">
                  <c:v>145.48190374448399</c:v>
                </c:pt>
                <c:pt idx="2622">
                  <c:v>145.53741000306599</c:v>
                </c:pt>
                <c:pt idx="2623">
                  <c:v>145.59291626164801</c:v>
                </c:pt>
                <c:pt idx="2624">
                  <c:v>145.64842252023101</c:v>
                </c:pt>
                <c:pt idx="2625">
                  <c:v>145.70392877881301</c:v>
                </c:pt>
                <c:pt idx="2626">
                  <c:v>145.759435037396</c:v>
                </c:pt>
                <c:pt idx="2627">
                  <c:v>145.814941295978</c:v>
                </c:pt>
                <c:pt idx="2628">
                  <c:v>145.87044755456</c:v>
                </c:pt>
                <c:pt idx="2629">
                  <c:v>145.925953813143</c:v>
                </c:pt>
                <c:pt idx="2630">
                  <c:v>145.981460071725</c:v>
                </c:pt>
                <c:pt idx="2631">
                  <c:v>146.03696633030799</c:v>
                </c:pt>
                <c:pt idx="2632">
                  <c:v>146.09247258888999</c:v>
                </c:pt>
                <c:pt idx="2633">
                  <c:v>146.14797884747199</c:v>
                </c:pt>
                <c:pt idx="2634">
                  <c:v>146.20348510605501</c:v>
                </c:pt>
                <c:pt idx="2635">
                  <c:v>146.25899136463701</c:v>
                </c:pt>
                <c:pt idx="2636">
                  <c:v>146.31449762322001</c:v>
                </c:pt>
                <c:pt idx="2637">
                  <c:v>146.37000388180201</c:v>
                </c:pt>
                <c:pt idx="2638">
                  <c:v>146.42551014038401</c:v>
                </c:pt>
                <c:pt idx="2639">
                  <c:v>146.481016398967</c:v>
                </c:pt>
                <c:pt idx="2640">
                  <c:v>146.536522657549</c:v>
                </c:pt>
                <c:pt idx="2641">
                  <c:v>146.59202891613199</c:v>
                </c:pt>
                <c:pt idx="2642">
                  <c:v>146.64753517471399</c:v>
                </c:pt>
                <c:pt idx="2643">
                  <c:v>146.70304143329599</c:v>
                </c:pt>
                <c:pt idx="2644">
                  <c:v>146.75854769187899</c:v>
                </c:pt>
                <c:pt idx="2645">
                  <c:v>146.81405395046099</c:v>
                </c:pt>
                <c:pt idx="2646">
                  <c:v>146.86956020904401</c:v>
                </c:pt>
                <c:pt idx="2647">
                  <c:v>146.92506646762601</c:v>
                </c:pt>
                <c:pt idx="2648">
                  <c:v>146.98057272620801</c:v>
                </c:pt>
                <c:pt idx="2649">
                  <c:v>147.036078984791</c:v>
                </c:pt>
                <c:pt idx="2650">
                  <c:v>147.091585243373</c:v>
                </c:pt>
                <c:pt idx="2651">
                  <c:v>147.147091501956</c:v>
                </c:pt>
                <c:pt idx="2652">
                  <c:v>147.202597760538</c:v>
                </c:pt>
                <c:pt idx="2653">
                  <c:v>147.25810401912</c:v>
                </c:pt>
                <c:pt idx="2654">
                  <c:v>147.31361027770299</c:v>
                </c:pt>
                <c:pt idx="2655">
                  <c:v>147.36911653628499</c:v>
                </c:pt>
                <c:pt idx="2656">
                  <c:v>147.42462279486799</c:v>
                </c:pt>
                <c:pt idx="2657">
                  <c:v>147.48012905345001</c:v>
                </c:pt>
                <c:pt idx="2658">
                  <c:v>147.53563531203201</c:v>
                </c:pt>
                <c:pt idx="2659">
                  <c:v>147.59114157061501</c:v>
                </c:pt>
                <c:pt idx="2660">
                  <c:v>147.64664782919701</c:v>
                </c:pt>
                <c:pt idx="2661">
                  <c:v>147.70215408778</c:v>
                </c:pt>
                <c:pt idx="2662">
                  <c:v>147.757660346362</c:v>
                </c:pt>
                <c:pt idx="2663">
                  <c:v>147.813166604945</c:v>
                </c:pt>
                <c:pt idx="2664">
                  <c:v>147.868672863527</c:v>
                </c:pt>
                <c:pt idx="2665">
                  <c:v>147.924179122109</c:v>
                </c:pt>
                <c:pt idx="2666">
                  <c:v>147.97968538069199</c:v>
                </c:pt>
                <c:pt idx="2667">
                  <c:v>148.03519163927399</c:v>
                </c:pt>
                <c:pt idx="2668">
                  <c:v>148.09069789785701</c:v>
                </c:pt>
                <c:pt idx="2669">
                  <c:v>148.14620415643901</c:v>
                </c:pt>
                <c:pt idx="2670">
                  <c:v>148.20171041502101</c:v>
                </c:pt>
                <c:pt idx="2671">
                  <c:v>148.25721667360401</c:v>
                </c:pt>
                <c:pt idx="2672">
                  <c:v>148.31272293218601</c:v>
                </c:pt>
                <c:pt idx="2673">
                  <c:v>148.368229190769</c:v>
                </c:pt>
                <c:pt idx="2674">
                  <c:v>148.423735449351</c:v>
                </c:pt>
                <c:pt idx="2675">
                  <c:v>148.479241707933</c:v>
                </c:pt>
                <c:pt idx="2676">
                  <c:v>148.53474796651599</c:v>
                </c:pt>
                <c:pt idx="2677">
                  <c:v>148.59025422509799</c:v>
                </c:pt>
                <c:pt idx="2678">
                  <c:v>148.64576048368099</c:v>
                </c:pt>
                <c:pt idx="2679">
                  <c:v>148.70126674226299</c:v>
                </c:pt>
                <c:pt idx="2680">
                  <c:v>148.75677300084499</c:v>
                </c:pt>
                <c:pt idx="2681">
                  <c:v>148.81227925942801</c:v>
                </c:pt>
                <c:pt idx="2682">
                  <c:v>148.86778551801001</c:v>
                </c:pt>
                <c:pt idx="2683">
                  <c:v>148.923291776593</c:v>
                </c:pt>
                <c:pt idx="2684">
                  <c:v>148.978798035175</c:v>
                </c:pt>
                <c:pt idx="2685">
                  <c:v>149.034304293757</c:v>
                </c:pt>
                <c:pt idx="2686">
                  <c:v>149.08981055234</c:v>
                </c:pt>
                <c:pt idx="2687">
                  <c:v>149.145316810922</c:v>
                </c:pt>
                <c:pt idx="2688">
                  <c:v>149.20082306950499</c:v>
                </c:pt>
                <c:pt idx="2689">
                  <c:v>149.25632932808699</c:v>
                </c:pt>
                <c:pt idx="2690">
                  <c:v>149.31183558666899</c:v>
                </c:pt>
                <c:pt idx="2691">
                  <c:v>149.36734184525201</c:v>
                </c:pt>
                <c:pt idx="2692">
                  <c:v>149.42284810383401</c:v>
                </c:pt>
                <c:pt idx="2693">
                  <c:v>149.47835436241701</c:v>
                </c:pt>
                <c:pt idx="2694">
                  <c:v>149.53386062099901</c:v>
                </c:pt>
                <c:pt idx="2695">
                  <c:v>149.58936687958101</c:v>
                </c:pt>
                <c:pt idx="2696">
                  <c:v>149.644873138164</c:v>
                </c:pt>
                <c:pt idx="2697">
                  <c:v>149.700379396746</c:v>
                </c:pt>
                <c:pt idx="2698">
                  <c:v>149.755885655329</c:v>
                </c:pt>
                <c:pt idx="2699">
                  <c:v>149.811391913911</c:v>
                </c:pt>
                <c:pt idx="2700">
                  <c:v>149.86689817249299</c:v>
                </c:pt>
                <c:pt idx="2701">
                  <c:v>149.92240443107599</c:v>
                </c:pt>
                <c:pt idx="2702">
                  <c:v>149.97791068965799</c:v>
                </c:pt>
                <c:pt idx="2703">
                  <c:v>150.03341694824101</c:v>
                </c:pt>
                <c:pt idx="2704">
                  <c:v>150.08892320682301</c:v>
                </c:pt>
                <c:pt idx="2705">
                  <c:v>150.14442946540601</c:v>
                </c:pt>
                <c:pt idx="2706">
                  <c:v>150.19993572398801</c:v>
                </c:pt>
                <c:pt idx="2707">
                  <c:v>150.25544198257001</c:v>
                </c:pt>
                <c:pt idx="2708">
                  <c:v>150.310948241153</c:v>
                </c:pt>
                <c:pt idx="2709">
                  <c:v>150.366454499735</c:v>
                </c:pt>
                <c:pt idx="2710">
                  <c:v>150.42196075831799</c:v>
                </c:pt>
                <c:pt idx="2711">
                  <c:v>150.47746701689999</c:v>
                </c:pt>
                <c:pt idx="2712">
                  <c:v>150.53297327548199</c:v>
                </c:pt>
                <c:pt idx="2713">
                  <c:v>150.58847953406499</c:v>
                </c:pt>
                <c:pt idx="2714">
                  <c:v>150.64398579264699</c:v>
                </c:pt>
                <c:pt idx="2715">
                  <c:v>150.69949205123001</c:v>
                </c:pt>
                <c:pt idx="2716">
                  <c:v>150.75499830981201</c:v>
                </c:pt>
                <c:pt idx="2717">
                  <c:v>150.81050456839401</c:v>
                </c:pt>
                <c:pt idx="2718">
                  <c:v>150.866010826977</c:v>
                </c:pt>
                <c:pt idx="2719">
                  <c:v>150.921517085559</c:v>
                </c:pt>
                <c:pt idx="2720">
                  <c:v>150.977023344142</c:v>
                </c:pt>
                <c:pt idx="2721">
                  <c:v>151.032529602724</c:v>
                </c:pt>
                <c:pt idx="2722">
                  <c:v>151.088035861306</c:v>
                </c:pt>
                <c:pt idx="2723">
                  <c:v>151.14354211988899</c:v>
                </c:pt>
                <c:pt idx="2724">
                  <c:v>151.19904837847099</c:v>
                </c:pt>
                <c:pt idx="2725">
                  <c:v>151.25455463705401</c:v>
                </c:pt>
                <c:pt idx="2726">
                  <c:v>151.31006089563601</c:v>
                </c:pt>
                <c:pt idx="2727">
                  <c:v>151.36556715421801</c:v>
                </c:pt>
                <c:pt idx="2728">
                  <c:v>151.42107341280101</c:v>
                </c:pt>
                <c:pt idx="2729">
                  <c:v>151.47657967138301</c:v>
                </c:pt>
                <c:pt idx="2730">
                  <c:v>151.532085929966</c:v>
                </c:pt>
                <c:pt idx="2731">
                  <c:v>151.587592188548</c:v>
                </c:pt>
                <c:pt idx="2732">
                  <c:v>151.64309844713</c:v>
                </c:pt>
                <c:pt idx="2733">
                  <c:v>151.698604705713</c:v>
                </c:pt>
                <c:pt idx="2734">
                  <c:v>151.75411096429499</c:v>
                </c:pt>
                <c:pt idx="2735">
                  <c:v>151.80961722287799</c:v>
                </c:pt>
                <c:pt idx="2736">
                  <c:v>151.86512348145999</c:v>
                </c:pt>
                <c:pt idx="2737">
                  <c:v>151.92062974004199</c:v>
                </c:pt>
                <c:pt idx="2738">
                  <c:v>151.97613599862501</c:v>
                </c:pt>
                <c:pt idx="2739">
                  <c:v>152.03164225720701</c:v>
                </c:pt>
                <c:pt idx="2740">
                  <c:v>152.08714851579001</c:v>
                </c:pt>
                <c:pt idx="2741">
                  <c:v>152.14265477437201</c:v>
                </c:pt>
                <c:pt idx="2742">
                  <c:v>152.198161032954</c:v>
                </c:pt>
                <c:pt idx="2743">
                  <c:v>152.253667291537</c:v>
                </c:pt>
                <c:pt idx="2744">
                  <c:v>152.309173550119</c:v>
                </c:pt>
                <c:pt idx="2745">
                  <c:v>152.36467980870199</c:v>
                </c:pt>
                <c:pt idx="2746">
                  <c:v>152.42018606728399</c:v>
                </c:pt>
                <c:pt idx="2747">
                  <c:v>152.47569232586699</c:v>
                </c:pt>
                <c:pt idx="2748">
                  <c:v>152.53119858444899</c:v>
                </c:pt>
                <c:pt idx="2749">
                  <c:v>152.58670484303099</c:v>
                </c:pt>
                <c:pt idx="2750">
                  <c:v>152.64221110161401</c:v>
                </c:pt>
                <c:pt idx="2751">
                  <c:v>152.69771736019601</c:v>
                </c:pt>
                <c:pt idx="2752">
                  <c:v>152.753223618779</c:v>
                </c:pt>
                <c:pt idx="2753">
                  <c:v>152.808729877361</c:v>
                </c:pt>
                <c:pt idx="2754">
                  <c:v>152.864236135943</c:v>
                </c:pt>
                <c:pt idx="2755">
                  <c:v>152.919742394526</c:v>
                </c:pt>
                <c:pt idx="2756">
                  <c:v>152.975248653108</c:v>
                </c:pt>
                <c:pt idx="2757">
                  <c:v>153.03075491169099</c:v>
                </c:pt>
                <c:pt idx="2758">
                  <c:v>153.08626117027299</c:v>
                </c:pt>
                <c:pt idx="2759">
                  <c:v>153.14176742885499</c:v>
                </c:pt>
                <c:pt idx="2760">
                  <c:v>153.19727368743801</c:v>
                </c:pt>
                <c:pt idx="2761">
                  <c:v>153.25277994602001</c:v>
                </c:pt>
                <c:pt idx="2762">
                  <c:v>153.30828620460301</c:v>
                </c:pt>
                <c:pt idx="2763">
                  <c:v>153.36379246318501</c:v>
                </c:pt>
                <c:pt idx="2764">
                  <c:v>153.41929872176701</c:v>
                </c:pt>
                <c:pt idx="2765">
                  <c:v>153.47480498035</c:v>
                </c:pt>
                <c:pt idx="2766">
                  <c:v>153.530311238932</c:v>
                </c:pt>
                <c:pt idx="2767">
                  <c:v>153.585817497515</c:v>
                </c:pt>
                <c:pt idx="2768">
                  <c:v>153.64132375609699</c:v>
                </c:pt>
                <c:pt idx="2769">
                  <c:v>153.69683001467899</c:v>
                </c:pt>
                <c:pt idx="2770">
                  <c:v>153.75233627326199</c:v>
                </c:pt>
                <c:pt idx="2771">
                  <c:v>153.80784253184399</c:v>
                </c:pt>
                <c:pt idx="2772">
                  <c:v>153.86334879042701</c:v>
                </c:pt>
                <c:pt idx="2773">
                  <c:v>153.91885504900901</c:v>
                </c:pt>
                <c:pt idx="2774">
                  <c:v>153.97436130759101</c:v>
                </c:pt>
                <c:pt idx="2775">
                  <c:v>154.029867566174</c:v>
                </c:pt>
                <c:pt idx="2776">
                  <c:v>154.085373824756</c:v>
                </c:pt>
                <c:pt idx="2777">
                  <c:v>154.140880083339</c:v>
                </c:pt>
                <c:pt idx="2778">
                  <c:v>154.196386341921</c:v>
                </c:pt>
                <c:pt idx="2779">
                  <c:v>154.251892600503</c:v>
                </c:pt>
                <c:pt idx="2780">
                  <c:v>154.30739885908599</c:v>
                </c:pt>
                <c:pt idx="2781">
                  <c:v>154.36290511766799</c:v>
                </c:pt>
                <c:pt idx="2782">
                  <c:v>154.41841137625099</c:v>
                </c:pt>
                <c:pt idx="2783">
                  <c:v>154.47391763483299</c:v>
                </c:pt>
                <c:pt idx="2784">
                  <c:v>154.52942389341499</c:v>
                </c:pt>
                <c:pt idx="2785">
                  <c:v>154.58493015199801</c:v>
                </c:pt>
                <c:pt idx="2786">
                  <c:v>154.64043641058001</c:v>
                </c:pt>
                <c:pt idx="2787">
                  <c:v>154.695942669163</c:v>
                </c:pt>
                <c:pt idx="2788">
                  <c:v>154.751448927745</c:v>
                </c:pt>
                <c:pt idx="2789">
                  <c:v>154.806955186328</c:v>
                </c:pt>
                <c:pt idx="2790">
                  <c:v>154.86246144491</c:v>
                </c:pt>
                <c:pt idx="2791">
                  <c:v>154.917967703492</c:v>
                </c:pt>
                <c:pt idx="2792">
                  <c:v>154.97347396207499</c:v>
                </c:pt>
                <c:pt idx="2793">
                  <c:v>155.02898022065699</c:v>
                </c:pt>
                <c:pt idx="2794">
                  <c:v>155.08448647924001</c:v>
                </c:pt>
                <c:pt idx="2795">
                  <c:v>155.13999273782201</c:v>
                </c:pt>
                <c:pt idx="2796">
                  <c:v>155.19549899640401</c:v>
                </c:pt>
                <c:pt idx="2797">
                  <c:v>155.25100525498701</c:v>
                </c:pt>
                <c:pt idx="2798">
                  <c:v>155.30651151356901</c:v>
                </c:pt>
                <c:pt idx="2799">
                  <c:v>155.362017772152</c:v>
                </c:pt>
                <c:pt idx="2800">
                  <c:v>155.417524030734</c:v>
                </c:pt>
                <c:pt idx="2801">
                  <c:v>155.473030289316</c:v>
                </c:pt>
                <c:pt idx="2802">
                  <c:v>155.52853654789899</c:v>
                </c:pt>
                <c:pt idx="2803">
                  <c:v>155.58404280648099</c:v>
                </c:pt>
                <c:pt idx="2804">
                  <c:v>155.63954906506399</c:v>
                </c:pt>
                <c:pt idx="2805">
                  <c:v>155.69505532364599</c:v>
                </c:pt>
                <c:pt idx="2806">
                  <c:v>155.75056158222799</c:v>
                </c:pt>
                <c:pt idx="2807">
                  <c:v>155.80606784081101</c:v>
                </c:pt>
                <c:pt idx="2808">
                  <c:v>155.86157409939301</c:v>
                </c:pt>
                <c:pt idx="2809">
                  <c:v>155.917080357976</c:v>
                </c:pt>
                <c:pt idx="2810">
                  <c:v>155.972586616558</c:v>
                </c:pt>
                <c:pt idx="2811">
                  <c:v>156.02809287514</c:v>
                </c:pt>
                <c:pt idx="2812">
                  <c:v>156.083599133723</c:v>
                </c:pt>
                <c:pt idx="2813">
                  <c:v>156.139105392305</c:v>
                </c:pt>
                <c:pt idx="2814">
                  <c:v>156.19461165088799</c:v>
                </c:pt>
                <c:pt idx="2815">
                  <c:v>156.25011790946999</c:v>
                </c:pt>
                <c:pt idx="2816">
                  <c:v>156.30562416805199</c:v>
                </c:pt>
                <c:pt idx="2817">
                  <c:v>156.36113042663499</c:v>
                </c:pt>
                <c:pt idx="2818">
                  <c:v>156.41663668521699</c:v>
                </c:pt>
                <c:pt idx="2819">
                  <c:v>156.47214294380001</c:v>
                </c:pt>
                <c:pt idx="2820">
                  <c:v>156.52764920238201</c:v>
                </c:pt>
                <c:pt idx="2821">
                  <c:v>156.58315546096401</c:v>
                </c:pt>
                <c:pt idx="2822">
                  <c:v>156.638661719547</c:v>
                </c:pt>
                <c:pt idx="2823">
                  <c:v>156.694167978129</c:v>
                </c:pt>
                <c:pt idx="2824">
                  <c:v>156.749674236712</c:v>
                </c:pt>
                <c:pt idx="2825">
                  <c:v>156.805180495294</c:v>
                </c:pt>
                <c:pt idx="2826">
                  <c:v>156.86068675387699</c:v>
                </c:pt>
                <c:pt idx="2827">
                  <c:v>156.91619301245899</c:v>
                </c:pt>
                <c:pt idx="2828">
                  <c:v>156.97169927104099</c:v>
                </c:pt>
                <c:pt idx="2829">
                  <c:v>157.02720552962401</c:v>
                </c:pt>
                <c:pt idx="2830">
                  <c:v>157.08271178820601</c:v>
                </c:pt>
                <c:pt idx="2831">
                  <c:v>157.13821804678901</c:v>
                </c:pt>
                <c:pt idx="2832">
                  <c:v>157.19372430537101</c:v>
                </c:pt>
                <c:pt idx="2833">
                  <c:v>157.24923056395301</c:v>
                </c:pt>
                <c:pt idx="2834">
                  <c:v>157.304736822536</c:v>
                </c:pt>
                <c:pt idx="2835">
                  <c:v>157.360243081118</c:v>
                </c:pt>
                <c:pt idx="2836">
                  <c:v>157.41574933970099</c:v>
                </c:pt>
                <c:pt idx="2837">
                  <c:v>157.47125559828299</c:v>
                </c:pt>
                <c:pt idx="2838">
                  <c:v>157.52676185686499</c:v>
                </c:pt>
                <c:pt idx="2839">
                  <c:v>157.58226811544799</c:v>
                </c:pt>
                <c:pt idx="2840">
                  <c:v>157.63777437402999</c:v>
                </c:pt>
                <c:pt idx="2841">
                  <c:v>157.69328063261301</c:v>
                </c:pt>
                <c:pt idx="2842">
                  <c:v>157.74878689119501</c:v>
                </c:pt>
                <c:pt idx="2843">
                  <c:v>157.80429314977701</c:v>
                </c:pt>
                <c:pt idx="2844">
                  <c:v>157.85979940836</c:v>
                </c:pt>
                <c:pt idx="2845">
                  <c:v>157.915305666942</c:v>
                </c:pt>
                <c:pt idx="2846">
                  <c:v>157.970811925525</c:v>
                </c:pt>
                <c:pt idx="2847">
                  <c:v>158.026318184107</c:v>
                </c:pt>
                <c:pt idx="2848">
                  <c:v>158.081824442689</c:v>
                </c:pt>
                <c:pt idx="2849">
                  <c:v>158.13733070127199</c:v>
                </c:pt>
                <c:pt idx="2850">
                  <c:v>158.19283695985399</c:v>
                </c:pt>
                <c:pt idx="2851">
                  <c:v>158.24834321843699</c:v>
                </c:pt>
                <c:pt idx="2852">
                  <c:v>158.30384947701901</c:v>
                </c:pt>
                <c:pt idx="2853">
                  <c:v>158.35935573560101</c:v>
                </c:pt>
                <c:pt idx="2854">
                  <c:v>158.41486199418401</c:v>
                </c:pt>
                <c:pt idx="2855">
                  <c:v>158.47036825276601</c:v>
                </c:pt>
                <c:pt idx="2856">
                  <c:v>158.525874511349</c:v>
                </c:pt>
                <c:pt idx="2857">
                  <c:v>158.581380769931</c:v>
                </c:pt>
                <c:pt idx="2858">
                  <c:v>158.636887028513</c:v>
                </c:pt>
                <c:pt idx="2859">
                  <c:v>158.692393287096</c:v>
                </c:pt>
                <c:pt idx="2860">
                  <c:v>158.747899545678</c:v>
                </c:pt>
                <c:pt idx="2861">
                  <c:v>158.80340580426099</c:v>
                </c:pt>
                <c:pt idx="2862">
                  <c:v>158.85891206284299</c:v>
                </c:pt>
                <c:pt idx="2863">
                  <c:v>158.91441832142601</c:v>
                </c:pt>
                <c:pt idx="2864">
                  <c:v>158.96992458000801</c:v>
                </c:pt>
                <c:pt idx="2865">
                  <c:v>159.02543083859001</c:v>
                </c:pt>
                <c:pt idx="2866">
                  <c:v>159.08093709717301</c:v>
                </c:pt>
                <c:pt idx="2867">
                  <c:v>159.13644335575501</c:v>
                </c:pt>
                <c:pt idx="2868">
                  <c:v>159.191949614338</c:v>
                </c:pt>
                <c:pt idx="2869">
                  <c:v>159.24745587292</c:v>
                </c:pt>
                <c:pt idx="2870">
                  <c:v>159.302962131502</c:v>
                </c:pt>
                <c:pt idx="2871">
                  <c:v>159.35846839008499</c:v>
                </c:pt>
                <c:pt idx="2872">
                  <c:v>159.41397464866699</c:v>
                </c:pt>
                <c:pt idx="2873">
                  <c:v>159.46948090724999</c:v>
                </c:pt>
                <c:pt idx="2874">
                  <c:v>159.52498716583199</c:v>
                </c:pt>
                <c:pt idx="2875">
                  <c:v>159.58049342441399</c:v>
                </c:pt>
                <c:pt idx="2876">
                  <c:v>159.63599968299701</c:v>
                </c:pt>
                <c:pt idx="2877">
                  <c:v>159.69150594157901</c:v>
                </c:pt>
                <c:pt idx="2878">
                  <c:v>159.747012200162</c:v>
                </c:pt>
                <c:pt idx="2879">
                  <c:v>159.802518458744</c:v>
                </c:pt>
                <c:pt idx="2880">
                  <c:v>159.858024717326</c:v>
                </c:pt>
                <c:pt idx="2881">
                  <c:v>159.913530975909</c:v>
                </c:pt>
                <c:pt idx="2882">
                  <c:v>159.969037234491</c:v>
                </c:pt>
                <c:pt idx="2883">
                  <c:v>160.02454349307399</c:v>
                </c:pt>
                <c:pt idx="2884">
                  <c:v>160.08004975165599</c:v>
                </c:pt>
                <c:pt idx="2885">
                  <c:v>160.13555601023799</c:v>
                </c:pt>
                <c:pt idx="2886">
                  <c:v>160.19106226882101</c:v>
                </c:pt>
                <c:pt idx="2887">
                  <c:v>160.24656852740301</c:v>
                </c:pt>
                <c:pt idx="2888">
                  <c:v>160.30207478598601</c:v>
                </c:pt>
                <c:pt idx="2889">
                  <c:v>160.35758104456801</c:v>
                </c:pt>
                <c:pt idx="2890">
                  <c:v>160.41308730315001</c:v>
                </c:pt>
                <c:pt idx="2891">
                  <c:v>160.468593561733</c:v>
                </c:pt>
                <c:pt idx="2892">
                  <c:v>160.524099820315</c:v>
                </c:pt>
                <c:pt idx="2893">
                  <c:v>160.579606078898</c:v>
                </c:pt>
                <c:pt idx="2894">
                  <c:v>160.63511233748</c:v>
                </c:pt>
                <c:pt idx="2895">
                  <c:v>160.690618596062</c:v>
                </c:pt>
                <c:pt idx="2896">
                  <c:v>160.74612485464499</c:v>
                </c:pt>
                <c:pt idx="2897">
                  <c:v>160.80163111322699</c:v>
                </c:pt>
                <c:pt idx="2898">
                  <c:v>160.85713737181001</c:v>
                </c:pt>
                <c:pt idx="2899">
                  <c:v>160.91264363039201</c:v>
                </c:pt>
                <c:pt idx="2900">
                  <c:v>160.96814988897401</c:v>
                </c:pt>
                <c:pt idx="2901">
                  <c:v>161.02365614755701</c:v>
                </c:pt>
                <c:pt idx="2902">
                  <c:v>161.07916240613901</c:v>
                </c:pt>
                <c:pt idx="2903">
                  <c:v>161.134668664722</c:v>
                </c:pt>
                <c:pt idx="2904">
                  <c:v>161.190174923304</c:v>
                </c:pt>
                <c:pt idx="2905">
                  <c:v>161.24568118188699</c:v>
                </c:pt>
                <c:pt idx="2906">
                  <c:v>161.30118744046899</c:v>
                </c:pt>
                <c:pt idx="2907">
                  <c:v>161.35669369905099</c:v>
                </c:pt>
                <c:pt idx="2908">
                  <c:v>161.41219995763399</c:v>
                </c:pt>
                <c:pt idx="2909">
                  <c:v>161.46770621621599</c:v>
                </c:pt>
                <c:pt idx="2910">
                  <c:v>161.52321247479901</c:v>
                </c:pt>
                <c:pt idx="2911">
                  <c:v>161.57871873338101</c:v>
                </c:pt>
                <c:pt idx="2912">
                  <c:v>161.63422499196301</c:v>
                </c:pt>
                <c:pt idx="2913">
                  <c:v>161.689731250546</c:v>
                </c:pt>
                <c:pt idx="2914">
                  <c:v>161.745237509128</c:v>
                </c:pt>
                <c:pt idx="2915">
                  <c:v>161.800743767711</c:v>
                </c:pt>
                <c:pt idx="2916">
                  <c:v>161.856250026293</c:v>
                </c:pt>
                <c:pt idx="2917">
                  <c:v>161.911756284875</c:v>
                </c:pt>
                <c:pt idx="2918">
                  <c:v>161.96726254345799</c:v>
                </c:pt>
                <c:pt idx="2919">
                  <c:v>162.02276880203999</c:v>
                </c:pt>
                <c:pt idx="2920">
                  <c:v>162.07827506062301</c:v>
                </c:pt>
                <c:pt idx="2921">
                  <c:v>162.13378131920501</c:v>
                </c:pt>
                <c:pt idx="2922">
                  <c:v>162.18928757778701</c:v>
                </c:pt>
                <c:pt idx="2923">
                  <c:v>162.24479383637001</c:v>
                </c:pt>
                <c:pt idx="2924">
                  <c:v>162.30030009495201</c:v>
                </c:pt>
                <c:pt idx="2925">
                  <c:v>162.355806353535</c:v>
                </c:pt>
                <c:pt idx="2926">
                  <c:v>162.411312612117</c:v>
                </c:pt>
                <c:pt idx="2927">
                  <c:v>162.466818870699</c:v>
                </c:pt>
                <c:pt idx="2928">
                  <c:v>162.522325129282</c:v>
                </c:pt>
                <c:pt idx="2929">
                  <c:v>162.57783138786399</c:v>
                </c:pt>
                <c:pt idx="2930">
                  <c:v>162.63333764644699</c:v>
                </c:pt>
                <c:pt idx="2931">
                  <c:v>162.68884390502899</c:v>
                </c:pt>
                <c:pt idx="2932">
                  <c:v>162.74435016361099</c:v>
                </c:pt>
                <c:pt idx="2933">
                  <c:v>162.79985642219401</c:v>
                </c:pt>
                <c:pt idx="2934">
                  <c:v>162.85536268077601</c:v>
                </c:pt>
                <c:pt idx="2935">
                  <c:v>162.91086893935901</c:v>
                </c:pt>
                <c:pt idx="2936">
                  <c:v>162.96637519794101</c:v>
                </c:pt>
                <c:pt idx="2937">
                  <c:v>163.021881456523</c:v>
                </c:pt>
                <c:pt idx="2938">
                  <c:v>163.077387715106</c:v>
                </c:pt>
                <c:pt idx="2939">
                  <c:v>163.132893973688</c:v>
                </c:pt>
                <c:pt idx="2940">
                  <c:v>163.18840023227099</c:v>
                </c:pt>
                <c:pt idx="2941">
                  <c:v>163.24390649085299</c:v>
                </c:pt>
                <c:pt idx="2942">
                  <c:v>163.29941274943599</c:v>
                </c:pt>
                <c:pt idx="2943">
                  <c:v>163.35491900801799</c:v>
                </c:pt>
                <c:pt idx="2944">
                  <c:v>163.41042526659999</c:v>
                </c:pt>
                <c:pt idx="2945">
                  <c:v>163.46593152518301</c:v>
                </c:pt>
                <c:pt idx="2946">
                  <c:v>163.52143778376501</c:v>
                </c:pt>
                <c:pt idx="2947">
                  <c:v>163.576944042348</c:v>
                </c:pt>
                <c:pt idx="2948">
                  <c:v>163.63245030093</c:v>
                </c:pt>
                <c:pt idx="2949">
                  <c:v>163.687956559512</c:v>
                </c:pt>
                <c:pt idx="2950">
                  <c:v>163.743462818095</c:v>
                </c:pt>
                <c:pt idx="2951">
                  <c:v>163.798969076677</c:v>
                </c:pt>
                <c:pt idx="2952">
                  <c:v>163.85447533525999</c:v>
                </c:pt>
                <c:pt idx="2953">
                  <c:v>163.90998159384199</c:v>
                </c:pt>
                <c:pt idx="2954">
                  <c:v>163.96548785242399</c:v>
                </c:pt>
                <c:pt idx="2955">
                  <c:v>164.02099411100701</c:v>
                </c:pt>
                <c:pt idx="2956">
                  <c:v>164.07650036958901</c:v>
                </c:pt>
                <c:pt idx="2957">
                  <c:v>164.13200662817201</c:v>
                </c:pt>
                <c:pt idx="2958">
                  <c:v>164.18751288675401</c:v>
                </c:pt>
                <c:pt idx="2959">
                  <c:v>164.24301914533601</c:v>
                </c:pt>
                <c:pt idx="2960">
                  <c:v>164.298525403919</c:v>
                </c:pt>
                <c:pt idx="2961">
                  <c:v>164.354031662501</c:v>
                </c:pt>
                <c:pt idx="2962">
                  <c:v>164.409537921084</c:v>
                </c:pt>
                <c:pt idx="2963">
                  <c:v>164.46504417966599</c:v>
                </c:pt>
                <c:pt idx="2964">
                  <c:v>164.52055043824799</c:v>
                </c:pt>
                <c:pt idx="2965">
                  <c:v>164.57605669683099</c:v>
                </c:pt>
                <c:pt idx="2966">
                  <c:v>164.63156295541299</c:v>
                </c:pt>
                <c:pt idx="2967">
                  <c:v>164.68706921399601</c:v>
                </c:pt>
                <c:pt idx="2968">
                  <c:v>164.74257547257801</c:v>
                </c:pt>
                <c:pt idx="2969">
                  <c:v>164.79808173116001</c:v>
                </c:pt>
                <c:pt idx="2970">
                  <c:v>164.853587989743</c:v>
                </c:pt>
                <c:pt idx="2971">
                  <c:v>164.909094248325</c:v>
                </c:pt>
                <c:pt idx="2972">
                  <c:v>164.964600506908</c:v>
                </c:pt>
                <c:pt idx="2973">
                  <c:v>165.02010676549</c:v>
                </c:pt>
                <c:pt idx="2974">
                  <c:v>165.075613024072</c:v>
                </c:pt>
                <c:pt idx="2975">
                  <c:v>165.13111928265499</c:v>
                </c:pt>
                <c:pt idx="2976">
                  <c:v>165.18662554123699</c:v>
                </c:pt>
                <c:pt idx="2977">
                  <c:v>165.24213179981999</c:v>
                </c:pt>
                <c:pt idx="2978">
                  <c:v>165.29763805840199</c:v>
                </c:pt>
                <c:pt idx="2979">
                  <c:v>165.35314431698399</c:v>
                </c:pt>
                <c:pt idx="2980">
                  <c:v>165.40865057556701</c:v>
                </c:pt>
                <c:pt idx="2981">
                  <c:v>165.46415683414901</c:v>
                </c:pt>
                <c:pt idx="2982">
                  <c:v>165.519663092732</c:v>
                </c:pt>
                <c:pt idx="2983">
                  <c:v>165.575169351314</c:v>
                </c:pt>
                <c:pt idx="2984">
                  <c:v>165.630675609897</c:v>
                </c:pt>
                <c:pt idx="2985">
                  <c:v>165.686181868479</c:v>
                </c:pt>
                <c:pt idx="2986">
                  <c:v>165.741688127061</c:v>
                </c:pt>
                <c:pt idx="2987">
                  <c:v>165.79719438564399</c:v>
                </c:pt>
                <c:pt idx="2988">
                  <c:v>165.85270064422599</c:v>
                </c:pt>
                <c:pt idx="2989">
                  <c:v>165.90820690280901</c:v>
                </c:pt>
                <c:pt idx="2990">
                  <c:v>165.96371316139101</c:v>
                </c:pt>
                <c:pt idx="2991">
                  <c:v>166.01921941997301</c:v>
                </c:pt>
                <c:pt idx="2992">
                  <c:v>166.07472567855601</c:v>
                </c:pt>
                <c:pt idx="2993">
                  <c:v>166.13023193713801</c:v>
                </c:pt>
                <c:pt idx="2994">
                  <c:v>166.185738195721</c:v>
                </c:pt>
                <c:pt idx="2995">
                  <c:v>166.241244454303</c:v>
                </c:pt>
                <c:pt idx="2996">
                  <c:v>166.296750712885</c:v>
                </c:pt>
                <c:pt idx="2997">
                  <c:v>166.35225697146799</c:v>
                </c:pt>
                <c:pt idx="2998">
                  <c:v>166.40776323004999</c:v>
                </c:pt>
                <c:pt idx="2999">
                  <c:v>166.46326948863299</c:v>
                </c:pt>
                <c:pt idx="3000">
                  <c:v>166.51877574721499</c:v>
                </c:pt>
                <c:pt idx="3001">
                  <c:v>166.57428200579699</c:v>
                </c:pt>
                <c:pt idx="3002">
                  <c:v>166.62978826438001</c:v>
                </c:pt>
                <c:pt idx="3003">
                  <c:v>166.68529452296201</c:v>
                </c:pt>
                <c:pt idx="3004">
                  <c:v>166.740800781545</c:v>
                </c:pt>
                <c:pt idx="3005">
                  <c:v>166.796307040127</c:v>
                </c:pt>
                <c:pt idx="3006">
                  <c:v>166.851813298709</c:v>
                </c:pt>
                <c:pt idx="3007">
                  <c:v>166.907319557292</c:v>
                </c:pt>
                <c:pt idx="3008">
                  <c:v>166.962825815874</c:v>
                </c:pt>
                <c:pt idx="3009">
                  <c:v>167.01833207445699</c:v>
                </c:pt>
                <c:pt idx="3010">
                  <c:v>167.07383833303899</c:v>
                </c:pt>
                <c:pt idx="3011">
                  <c:v>167.12934459162099</c:v>
                </c:pt>
                <c:pt idx="3012">
                  <c:v>167.18485085020399</c:v>
                </c:pt>
                <c:pt idx="3013">
                  <c:v>167.24035710878599</c:v>
                </c:pt>
                <c:pt idx="3014">
                  <c:v>167.29586336736901</c:v>
                </c:pt>
                <c:pt idx="3015">
                  <c:v>167.35136962595101</c:v>
                </c:pt>
                <c:pt idx="3016">
                  <c:v>167.40687588453301</c:v>
                </c:pt>
                <c:pt idx="3017">
                  <c:v>167.462382143116</c:v>
                </c:pt>
                <c:pt idx="3018">
                  <c:v>167.517888401698</c:v>
                </c:pt>
                <c:pt idx="3019">
                  <c:v>167.573394660281</c:v>
                </c:pt>
                <c:pt idx="3020">
                  <c:v>167.628900918863</c:v>
                </c:pt>
                <c:pt idx="3021">
                  <c:v>167.684407177445</c:v>
                </c:pt>
                <c:pt idx="3022">
                  <c:v>167.73991343602799</c:v>
                </c:pt>
                <c:pt idx="3023">
                  <c:v>167.79541969460999</c:v>
                </c:pt>
                <c:pt idx="3024">
                  <c:v>167.85092595319301</c:v>
                </c:pt>
                <c:pt idx="3025">
                  <c:v>167.90643221177501</c:v>
                </c:pt>
                <c:pt idx="3026">
                  <c:v>167.96193847035801</c:v>
                </c:pt>
                <c:pt idx="3027">
                  <c:v>168.01744472894001</c:v>
                </c:pt>
                <c:pt idx="3028">
                  <c:v>168.07295098752201</c:v>
                </c:pt>
                <c:pt idx="3029">
                  <c:v>168.128457246105</c:v>
                </c:pt>
                <c:pt idx="3030">
                  <c:v>168.183963504687</c:v>
                </c:pt>
                <c:pt idx="3031">
                  <c:v>168.23946976326999</c:v>
                </c:pt>
                <c:pt idx="3032">
                  <c:v>168.29497602185199</c:v>
                </c:pt>
                <c:pt idx="3033">
                  <c:v>168.35048228043399</c:v>
                </c:pt>
                <c:pt idx="3034">
                  <c:v>168.40598853901699</c:v>
                </c:pt>
                <c:pt idx="3035">
                  <c:v>168.46149479759899</c:v>
                </c:pt>
                <c:pt idx="3036">
                  <c:v>168.51700105618201</c:v>
                </c:pt>
                <c:pt idx="3037">
                  <c:v>168.57250731476401</c:v>
                </c:pt>
                <c:pt idx="3038">
                  <c:v>168.62801357334601</c:v>
                </c:pt>
                <c:pt idx="3039">
                  <c:v>168.683519831929</c:v>
                </c:pt>
                <c:pt idx="3040">
                  <c:v>168.739026090511</c:v>
                </c:pt>
                <c:pt idx="3041">
                  <c:v>168.794532349094</c:v>
                </c:pt>
                <c:pt idx="3042">
                  <c:v>168.850038607676</c:v>
                </c:pt>
                <c:pt idx="3043">
                  <c:v>168.905544866258</c:v>
                </c:pt>
                <c:pt idx="3044">
                  <c:v>168.96105112484099</c:v>
                </c:pt>
                <c:pt idx="3045">
                  <c:v>169.01655738342299</c:v>
                </c:pt>
                <c:pt idx="3046">
                  <c:v>169.07206364200599</c:v>
                </c:pt>
                <c:pt idx="3047">
                  <c:v>169.12756990058801</c:v>
                </c:pt>
                <c:pt idx="3048">
                  <c:v>169.18307615917001</c:v>
                </c:pt>
                <c:pt idx="3049">
                  <c:v>169.23858241775301</c:v>
                </c:pt>
                <c:pt idx="3050">
                  <c:v>169.29408867633501</c:v>
                </c:pt>
                <c:pt idx="3051">
                  <c:v>169.349594934918</c:v>
                </c:pt>
                <c:pt idx="3052">
                  <c:v>169.4051011935</c:v>
                </c:pt>
                <c:pt idx="3053">
                  <c:v>169.460607452082</c:v>
                </c:pt>
                <c:pt idx="3054">
                  <c:v>169.516113710665</c:v>
                </c:pt>
                <c:pt idx="3055">
                  <c:v>169.571619969247</c:v>
                </c:pt>
                <c:pt idx="3056">
                  <c:v>169.62712622782999</c:v>
                </c:pt>
                <c:pt idx="3057">
                  <c:v>169.68263248641199</c:v>
                </c:pt>
                <c:pt idx="3058">
                  <c:v>169.73813874499399</c:v>
                </c:pt>
                <c:pt idx="3059">
                  <c:v>169.79364500357701</c:v>
                </c:pt>
                <c:pt idx="3060">
                  <c:v>169.84915126215901</c:v>
                </c:pt>
                <c:pt idx="3061">
                  <c:v>169.90465752074201</c:v>
                </c:pt>
                <c:pt idx="3062">
                  <c:v>169.96016377932401</c:v>
                </c:pt>
                <c:pt idx="3063">
                  <c:v>170.01567003790601</c:v>
                </c:pt>
                <c:pt idx="3064">
                  <c:v>170.071176296489</c:v>
                </c:pt>
                <c:pt idx="3065">
                  <c:v>170.126682555071</c:v>
                </c:pt>
                <c:pt idx="3066">
                  <c:v>170.18218881365399</c:v>
                </c:pt>
                <c:pt idx="3067">
                  <c:v>170.23769507223599</c:v>
                </c:pt>
                <c:pt idx="3068">
                  <c:v>170.29320133081899</c:v>
                </c:pt>
                <c:pt idx="3069">
                  <c:v>170.34870758940099</c:v>
                </c:pt>
                <c:pt idx="3070">
                  <c:v>170.40421384798299</c:v>
                </c:pt>
                <c:pt idx="3071">
                  <c:v>170.45972010656601</c:v>
                </c:pt>
                <c:pt idx="3072">
                  <c:v>170.51522636514801</c:v>
                </c:pt>
                <c:pt idx="3073">
                  <c:v>170.570732623731</c:v>
                </c:pt>
                <c:pt idx="3074">
                  <c:v>170.626238882313</c:v>
                </c:pt>
                <c:pt idx="3075">
                  <c:v>170.681745140895</c:v>
                </c:pt>
                <c:pt idx="3076">
                  <c:v>170.737251399478</c:v>
                </c:pt>
                <c:pt idx="3077">
                  <c:v>170.79275765806</c:v>
                </c:pt>
                <c:pt idx="3078">
                  <c:v>170.84826391664299</c:v>
                </c:pt>
                <c:pt idx="3079">
                  <c:v>170.90377017522499</c:v>
                </c:pt>
                <c:pt idx="3080">
                  <c:v>170.95927643380699</c:v>
                </c:pt>
                <c:pt idx="3081">
                  <c:v>171.01478269239001</c:v>
                </c:pt>
                <c:pt idx="3082">
                  <c:v>171.07028895097201</c:v>
                </c:pt>
                <c:pt idx="3083">
                  <c:v>171.12579520955501</c:v>
                </c:pt>
                <c:pt idx="3084">
                  <c:v>171.18130146813701</c:v>
                </c:pt>
                <c:pt idx="3085">
                  <c:v>171.23680772671901</c:v>
                </c:pt>
                <c:pt idx="3086">
                  <c:v>171.292313985302</c:v>
                </c:pt>
                <c:pt idx="3087">
                  <c:v>171.347820243884</c:v>
                </c:pt>
                <c:pt idx="3088">
                  <c:v>171.403326502467</c:v>
                </c:pt>
                <c:pt idx="3089">
                  <c:v>171.458832761049</c:v>
                </c:pt>
                <c:pt idx="3090">
                  <c:v>171.514339019631</c:v>
                </c:pt>
                <c:pt idx="3091">
                  <c:v>171.56984527821399</c:v>
                </c:pt>
                <c:pt idx="3092">
                  <c:v>171.62535153679599</c:v>
                </c:pt>
                <c:pt idx="3093">
                  <c:v>171.68085779537901</c:v>
                </c:pt>
                <c:pt idx="3094">
                  <c:v>171.73636405396101</c:v>
                </c:pt>
                <c:pt idx="3095">
                  <c:v>171.79187031254301</c:v>
                </c:pt>
                <c:pt idx="3096">
                  <c:v>171.84737657112601</c:v>
                </c:pt>
                <c:pt idx="3097">
                  <c:v>171.90288282970801</c:v>
                </c:pt>
                <c:pt idx="3098">
                  <c:v>171.958389088291</c:v>
                </c:pt>
                <c:pt idx="3099">
                  <c:v>172.013895346873</c:v>
                </c:pt>
                <c:pt idx="3100">
                  <c:v>172.069401605455</c:v>
                </c:pt>
                <c:pt idx="3101">
                  <c:v>172.12490786403799</c:v>
                </c:pt>
                <c:pt idx="3102">
                  <c:v>172.18041412261999</c:v>
                </c:pt>
                <c:pt idx="3103">
                  <c:v>172.23592038120299</c:v>
                </c:pt>
                <c:pt idx="3104">
                  <c:v>172.29142663978499</c:v>
                </c:pt>
                <c:pt idx="3105">
                  <c:v>172.34693289836699</c:v>
                </c:pt>
                <c:pt idx="3106">
                  <c:v>172.40243915695001</c:v>
                </c:pt>
                <c:pt idx="3107">
                  <c:v>172.45794541553201</c:v>
                </c:pt>
                <c:pt idx="3108">
                  <c:v>172.513451674115</c:v>
                </c:pt>
                <c:pt idx="3109">
                  <c:v>172.568957932697</c:v>
                </c:pt>
                <c:pt idx="3110">
                  <c:v>172.62446419128</c:v>
                </c:pt>
                <c:pt idx="3111">
                  <c:v>172.679970449862</c:v>
                </c:pt>
                <c:pt idx="3112">
                  <c:v>172.735476708444</c:v>
                </c:pt>
                <c:pt idx="3113">
                  <c:v>172.79098296702699</c:v>
                </c:pt>
                <c:pt idx="3114">
                  <c:v>172.84648922560899</c:v>
                </c:pt>
                <c:pt idx="3115">
                  <c:v>172.90199548419201</c:v>
                </c:pt>
                <c:pt idx="3116">
                  <c:v>172.95750174277401</c:v>
                </c:pt>
                <c:pt idx="3117">
                  <c:v>173.01300800135601</c:v>
                </c:pt>
                <c:pt idx="3118">
                  <c:v>173.06851425993901</c:v>
                </c:pt>
                <c:pt idx="3119">
                  <c:v>173.12402051852101</c:v>
                </c:pt>
                <c:pt idx="3120">
                  <c:v>173.179526777104</c:v>
                </c:pt>
                <c:pt idx="3121">
                  <c:v>173.235033035686</c:v>
                </c:pt>
                <c:pt idx="3122">
                  <c:v>173.290539294268</c:v>
                </c:pt>
                <c:pt idx="3123">
                  <c:v>173.346045552851</c:v>
                </c:pt>
                <c:pt idx="3124">
                  <c:v>173.401551811433</c:v>
                </c:pt>
                <c:pt idx="3125">
                  <c:v>173.45705807001599</c:v>
                </c:pt>
                <c:pt idx="3126">
                  <c:v>173.51256432859799</c:v>
                </c:pt>
                <c:pt idx="3127">
                  <c:v>173.56807058717999</c:v>
                </c:pt>
                <c:pt idx="3128">
                  <c:v>173.62357684576301</c:v>
                </c:pt>
                <c:pt idx="3129">
                  <c:v>173.67908310434501</c:v>
                </c:pt>
                <c:pt idx="3130">
                  <c:v>173.73458936292801</c:v>
                </c:pt>
                <c:pt idx="3131">
                  <c:v>173.79009562151001</c:v>
                </c:pt>
                <c:pt idx="3132">
                  <c:v>173.845601880092</c:v>
                </c:pt>
                <c:pt idx="3133">
                  <c:v>173.901108138675</c:v>
                </c:pt>
                <c:pt idx="3134">
                  <c:v>173.956614397257</c:v>
                </c:pt>
                <c:pt idx="3135">
                  <c:v>174.01212065583999</c:v>
                </c:pt>
                <c:pt idx="3136">
                  <c:v>174.06762691442199</c:v>
                </c:pt>
                <c:pt idx="3137">
                  <c:v>174.12313317300399</c:v>
                </c:pt>
                <c:pt idx="3138">
                  <c:v>174.17863943158699</c:v>
                </c:pt>
                <c:pt idx="3139">
                  <c:v>174.23414569016899</c:v>
                </c:pt>
                <c:pt idx="3140">
                  <c:v>174.28965194875201</c:v>
                </c:pt>
                <c:pt idx="3141">
                  <c:v>174.34515820733401</c:v>
                </c:pt>
                <c:pt idx="3142">
                  <c:v>174.40066446591601</c:v>
                </c:pt>
                <c:pt idx="3143">
                  <c:v>174.456170724499</c:v>
                </c:pt>
                <c:pt idx="3144">
                  <c:v>174.511676983081</c:v>
                </c:pt>
                <c:pt idx="3145">
                  <c:v>174.567183241664</c:v>
                </c:pt>
                <c:pt idx="3146">
                  <c:v>174.622689500246</c:v>
                </c:pt>
                <c:pt idx="3147">
                  <c:v>174.67819575882899</c:v>
                </c:pt>
                <c:pt idx="3148">
                  <c:v>174.73370201741099</c:v>
                </c:pt>
                <c:pt idx="3149">
                  <c:v>174.78920827599299</c:v>
                </c:pt>
                <c:pt idx="3150">
                  <c:v>174.84471453457601</c:v>
                </c:pt>
                <c:pt idx="3151">
                  <c:v>174.90022079315801</c:v>
                </c:pt>
                <c:pt idx="3152">
                  <c:v>174.95572705174101</c:v>
                </c:pt>
                <c:pt idx="3153">
                  <c:v>175.01123331032301</c:v>
                </c:pt>
                <c:pt idx="3154">
                  <c:v>175.06673956890501</c:v>
                </c:pt>
                <c:pt idx="3155">
                  <c:v>175.122245827488</c:v>
                </c:pt>
                <c:pt idx="3156">
                  <c:v>175.17775208607</c:v>
                </c:pt>
                <c:pt idx="3157">
                  <c:v>175.233258344653</c:v>
                </c:pt>
                <c:pt idx="3158">
                  <c:v>175.28876460323499</c:v>
                </c:pt>
                <c:pt idx="3159">
                  <c:v>175.34427086181699</c:v>
                </c:pt>
                <c:pt idx="3160">
                  <c:v>175.39977712039999</c:v>
                </c:pt>
                <c:pt idx="3161">
                  <c:v>175.45528337898199</c:v>
                </c:pt>
                <c:pt idx="3162">
                  <c:v>175.51078963756501</c:v>
                </c:pt>
                <c:pt idx="3163">
                  <c:v>175.56629589614701</c:v>
                </c:pt>
                <c:pt idx="3164">
                  <c:v>175.62180215472901</c:v>
                </c:pt>
                <c:pt idx="3165">
                  <c:v>175.67730841331201</c:v>
                </c:pt>
                <c:pt idx="3166">
                  <c:v>175.732814671894</c:v>
                </c:pt>
                <c:pt idx="3167">
                  <c:v>175.788320930477</c:v>
                </c:pt>
                <c:pt idx="3168">
                  <c:v>175.843827189059</c:v>
                </c:pt>
                <c:pt idx="3169">
                  <c:v>175.899333447641</c:v>
                </c:pt>
                <c:pt idx="3170">
                  <c:v>175.95483970622399</c:v>
                </c:pt>
                <c:pt idx="3171">
                  <c:v>176.01034596480599</c:v>
                </c:pt>
                <c:pt idx="3172">
                  <c:v>176.06585222338899</c:v>
                </c:pt>
                <c:pt idx="3173">
                  <c:v>176.12135848197099</c:v>
                </c:pt>
                <c:pt idx="3174">
                  <c:v>176.17686474055299</c:v>
                </c:pt>
                <c:pt idx="3175">
                  <c:v>176.23237099913601</c:v>
                </c:pt>
                <c:pt idx="3176">
                  <c:v>176.28787725771801</c:v>
                </c:pt>
                <c:pt idx="3177">
                  <c:v>176.343383516301</c:v>
                </c:pt>
                <c:pt idx="3178">
                  <c:v>176.398889774883</c:v>
                </c:pt>
                <c:pt idx="3179">
                  <c:v>176.454396033465</c:v>
                </c:pt>
                <c:pt idx="3180">
                  <c:v>176.509902292048</c:v>
                </c:pt>
                <c:pt idx="3181">
                  <c:v>176.56540855063</c:v>
                </c:pt>
                <c:pt idx="3182">
                  <c:v>176.62091480921299</c:v>
                </c:pt>
                <c:pt idx="3183">
                  <c:v>176.67642106779499</c:v>
                </c:pt>
                <c:pt idx="3184">
                  <c:v>176.73192732637801</c:v>
                </c:pt>
                <c:pt idx="3185">
                  <c:v>176.78743358496001</c:v>
                </c:pt>
                <c:pt idx="3186">
                  <c:v>176.84293984354201</c:v>
                </c:pt>
                <c:pt idx="3187">
                  <c:v>176.89844610212501</c:v>
                </c:pt>
                <c:pt idx="3188">
                  <c:v>176.95395236070701</c:v>
                </c:pt>
                <c:pt idx="3189">
                  <c:v>177.00945861929</c:v>
                </c:pt>
                <c:pt idx="3190">
                  <c:v>177.064964877872</c:v>
                </c:pt>
                <c:pt idx="3191">
                  <c:v>177.120471136454</c:v>
                </c:pt>
                <c:pt idx="3192">
                  <c:v>177.17597739503699</c:v>
                </c:pt>
                <c:pt idx="3193">
                  <c:v>177.23148365361899</c:v>
                </c:pt>
                <c:pt idx="3194">
                  <c:v>177.28698991220199</c:v>
                </c:pt>
                <c:pt idx="3195">
                  <c:v>177.34249617078399</c:v>
                </c:pt>
                <c:pt idx="3196">
                  <c:v>177.39800242936599</c:v>
                </c:pt>
                <c:pt idx="3197">
                  <c:v>177.45350868794901</c:v>
                </c:pt>
                <c:pt idx="3198">
                  <c:v>177.50901494653101</c:v>
                </c:pt>
                <c:pt idx="3199">
                  <c:v>177.564521205114</c:v>
                </c:pt>
                <c:pt idx="3200">
                  <c:v>177.620027463696</c:v>
                </c:pt>
                <c:pt idx="3201">
                  <c:v>177.675533722278</c:v>
                </c:pt>
                <c:pt idx="3202">
                  <c:v>177.731039980861</c:v>
                </c:pt>
                <c:pt idx="3203">
                  <c:v>177.786546239443</c:v>
                </c:pt>
                <c:pt idx="3204">
                  <c:v>177.84205249802599</c:v>
                </c:pt>
                <c:pt idx="3205">
                  <c:v>177.89755875660799</c:v>
                </c:pt>
                <c:pt idx="3206">
                  <c:v>177.95306501518999</c:v>
                </c:pt>
                <c:pt idx="3207">
                  <c:v>178.00857127377299</c:v>
                </c:pt>
                <c:pt idx="3208">
                  <c:v>178.06407753235499</c:v>
                </c:pt>
                <c:pt idx="3209">
                  <c:v>178.11958379093801</c:v>
                </c:pt>
                <c:pt idx="3210">
                  <c:v>178.17509004952001</c:v>
                </c:pt>
                <c:pt idx="3211">
                  <c:v>178.23059630810201</c:v>
                </c:pt>
                <c:pt idx="3212">
                  <c:v>178.286102566685</c:v>
                </c:pt>
                <c:pt idx="3213">
                  <c:v>178.341608825267</c:v>
                </c:pt>
                <c:pt idx="3214">
                  <c:v>178.39711508385</c:v>
                </c:pt>
                <c:pt idx="3215">
                  <c:v>178.452621342432</c:v>
                </c:pt>
                <c:pt idx="3216">
                  <c:v>178.508127601014</c:v>
                </c:pt>
                <c:pt idx="3217">
                  <c:v>178.56363385959699</c:v>
                </c:pt>
                <c:pt idx="3218">
                  <c:v>178.61914011817899</c:v>
                </c:pt>
                <c:pt idx="3219">
                  <c:v>178.67464637676201</c:v>
                </c:pt>
                <c:pt idx="3220">
                  <c:v>178.73015263534401</c:v>
                </c:pt>
                <c:pt idx="3221">
                  <c:v>178.78565889392601</c:v>
                </c:pt>
                <c:pt idx="3222">
                  <c:v>178.84116515250901</c:v>
                </c:pt>
                <c:pt idx="3223">
                  <c:v>178.89667141109101</c:v>
                </c:pt>
                <c:pt idx="3224">
                  <c:v>178.952177669674</c:v>
                </c:pt>
                <c:pt idx="3225">
                  <c:v>179.007683928256</c:v>
                </c:pt>
                <c:pt idx="3226">
                  <c:v>179.06319018683899</c:v>
                </c:pt>
                <c:pt idx="3227">
                  <c:v>179.11869644542099</c:v>
                </c:pt>
                <c:pt idx="3228">
                  <c:v>179.17420270400299</c:v>
                </c:pt>
                <c:pt idx="3229">
                  <c:v>179.22970896258599</c:v>
                </c:pt>
                <c:pt idx="3230">
                  <c:v>179.28521522116799</c:v>
                </c:pt>
                <c:pt idx="3231">
                  <c:v>179.34072147975101</c:v>
                </c:pt>
                <c:pt idx="3232">
                  <c:v>179.39622773833301</c:v>
                </c:pt>
                <c:pt idx="3233">
                  <c:v>179.45173399691501</c:v>
                </c:pt>
                <c:pt idx="3234">
                  <c:v>179.507240255498</c:v>
                </c:pt>
                <c:pt idx="3235">
                  <c:v>179.56274651408</c:v>
                </c:pt>
                <c:pt idx="3236">
                  <c:v>179.618252772663</c:v>
                </c:pt>
                <c:pt idx="3237">
                  <c:v>179.673759031245</c:v>
                </c:pt>
                <c:pt idx="3238">
                  <c:v>179.729265289827</c:v>
                </c:pt>
                <c:pt idx="3239">
                  <c:v>179.78477154840999</c:v>
                </c:pt>
                <c:pt idx="3240">
                  <c:v>179.84027780699199</c:v>
                </c:pt>
                <c:pt idx="3241">
                  <c:v>179.89578406557499</c:v>
                </c:pt>
                <c:pt idx="3242">
                  <c:v>179.95129032415699</c:v>
                </c:pt>
                <c:pt idx="3243">
                  <c:v>180.00679658273901</c:v>
                </c:pt>
                <c:pt idx="3244">
                  <c:v>180.06230284132201</c:v>
                </c:pt>
                <c:pt idx="3245">
                  <c:v>180.11780909990401</c:v>
                </c:pt>
                <c:pt idx="3246">
                  <c:v>180.173315358487</c:v>
                </c:pt>
                <c:pt idx="3247">
                  <c:v>180.228821617069</c:v>
                </c:pt>
                <c:pt idx="3248">
                  <c:v>180.284327875651</c:v>
                </c:pt>
                <c:pt idx="3249">
                  <c:v>180.339834134234</c:v>
                </c:pt>
                <c:pt idx="3250">
                  <c:v>180.395340392816</c:v>
                </c:pt>
                <c:pt idx="3251">
                  <c:v>180.45084665139899</c:v>
                </c:pt>
                <c:pt idx="3252">
                  <c:v>180.50635290998099</c:v>
                </c:pt>
                <c:pt idx="3253">
                  <c:v>180.56185916856299</c:v>
                </c:pt>
                <c:pt idx="3254">
                  <c:v>180.61736542714601</c:v>
                </c:pt>
                <c:pt idx="3255">
                  <c:v>180.67287168572801</c:v>
                </c:pt>
                <c:pt idx="3256">
                  <c:v>180.72837794431101</c:v>
                </c:pt>
                <c:pt idx="3257">
                  <c:v>180.78388420289301</c:v>
                </c:pt>
                <c:pt idx="3258">
                  <c:v>180.83939046147501</c:v>
                </c:pt>
                <c:pt idx="3259">
                  <c:v>180.894896720058</c:v>
                </c:pt>
                <c:pt idx="3260">
                  <c:v>180.95040297864</c:v>
                </c:pt>
                <c:pt idx="3261">
                  <c:v>181.00590923722299</c:v>
                </c:pt>
                <c:pt idx="3262">
                  <c:v>181.06141549580499</c:v>
                </c:pt>
                <c:pt idx="3263">
                  <c:v>181.11692175438799</c:v>
                </c:pt>
                <c:pt idx="3264">
                  <c:v>181.17242801296999</c:v>
                </c:pt>
                <c:pt idx="3265">
                  <c:v>181.22793427155199</c:v>
                </c:pt>
                <c:pt idx="3266">
                  <c:v>181.28344053013501</c:v>
                </c:pt>
                <c:pt idx="3267">
                  <c:v>181.33894678871701</c:v>
                </c:pt>
                <c:pt idx="3268">
                  <c:v>181.3944530473</c:v>
                </c:pt>
                <c:pt idx="3269">
                  <c:v>181.449959305882</c:v>
                </c:pt>
                <c:pt idx="3270">
                  <c:v>181.505465564464</c:v>
                </c:pt>
                <c:pt idx="3271">
                  <c:v>181.560971823047</c:v>
                </c:pt>
                <c:pt idx="3272">
                  <c:v>181.616478081629</c:v>
                </c:pt>
                <c:pt idx="3273">
                  <c:v>181.67198434021199</c:v>
                </c:pt>
                <c:pt idx="3274">
                  <c:v>181.72749059879399</c:v>
                </c:pt>
                <c:pt idx="3275">
                  <c:v>181.78299685737599</c:v>
                </c:pt>
                <c:pt idx="3276">
                  <c:v>181.83850311595901</c:v>
                </c:pt>
                <c:pt idx="3277">
                  <c:v>181.89400937454101</c:v>
                </c:pt>
                <c:pt idx="3278">
                  <c:v>181.94951563312401</c:v>
                </c:pt>
                <c:pt idx="3279">
                  <c:v>182.00502189170601</c:v>
                </c:pt>
                <c:pt idx="3280">
                  <c:v>182.06052815028801</c:v>
                </c:pt>
                <c:pt idx="3281">
                  <c:v>182.116034408871</c:v>
                </c:pt>
                <c:pt idx="3282">
                  <c:v>182.171540667453</c:v>
                </c:pt>
                <c:pt idx="3283">
                  <c:v>182.227046926036</c:v>
                </c:pt>
                <c:pt idx="3284">
                  <c:v>182.282553184618</c:v>
                </c:pt>
                <c:pt idx="3285">
                  <c:v>182.3380594432</c:v>
                </c:pt>
                <c:pt idx="3286">
                  <c:v>182.39356570178299</c:v>
                </c:pt>
                <c:pt idx="3287">
                  <c:v>182.44907196036499</c:v>
                </c:pt>
                <c:pt idx="3288">
                  <c:v>182.50457821894801</c:v>
                </c:pt>
                <c:pt idx="3289">
                  <c:v>182.56008447753001</c:v>
                </c:pt>
                <c:pt idx="3290">
                  <c:v>182.61559073611201</c:v>
                </c:pt>
                <c:pt idx="3291">
                  <c:v>182.67109699469501</c:v>
                </c:pt>
                <c:pt idx="3292">
                  <c:v>182.72660325327701</c:v>
                </c:pt>
                <c:pt idx="3293">
                  <c:v>182.78210951186</c:v>
                </c:pt>
                <c:pt idx="3294">
                  <c:v>182.837615770442</c:v>
                </c:pt>
                <c:pt idx="3295">
                  <c:v>182.893122029024</c:v>
                </c:pt>
                <c:pt idx="3296">
                  <c:v>182.94862828760699</c:v>
                </c:pt>
                <c:pt idx="3297">
                  <c:v>183.00413454618899</c:v>
                </c:pt>
                <c:pt idx="3298">
                  <c:v>183.05964080477199</c:v>
                </c:pt>
                <c:pt idx="3299">
                  <c:v>183.11514706335399</c:v>
                </c:pt>
                <c:pt idx="3300">
                  <c:v>183.17065332193599</c:v>
                </c:pt>
                <c:pt idx="3301">
                  <c:v>183.22615958051901</c:v>
                </c:pt>
                <c:pt idx="3302">
                  <c:v>183.28166583910101</c:v>
                </c:pt>
                <c:pt idx="3303">
                  <c:v>183.337172097684</c:v>
                </c:pt>
                <c:pt idx="3304">
                  <c:v>183.392678356266</c:v>
                </c:pt>
                <c:pt idx="3305">
                  <c:v>183.448184614849</c:v>
                </c:pt>
                <c:pt idx="3306">
                  <c:v>183.503690873431</c:v>
                </c:pt>
                <c:pt idx="3307">
                  <c:v>183.559197132013</c:v>
                </c:pt>
                <c:pt idx="3308">
                  <c:v>183.61470339059599</c:v>
                </c:pt>
                <c:pt idx="3309">
                  <c:v>183.67020964917799</c:v>
                </c:pt>
                <c:pt idx="3310">
                  <c:v>183.72571590776101</c:v>
                </c:pt>
                <c:pt idx="3311">
                  <c:v>183.78122216634301</c:v>
                </c:pt>
                <c:pt idx="3312">
                  <c:v>183.83672842492501</c:v>
                </c:pt>
                <c:pt idx="3313">
                  <c:v>183.89223468350801</c:v>
                </c:pt>
                <c:pt idx="3314">
                  <c:v>183.94774094209001</c:v>
                </c:pt>
                <c:pt idx="3315">
                  <c:v>184.003247200673</c:v>
                </c:pt>
                <c:pt idx="3316">
                  <c:v>184.058753459255</c:v>
                </c:pt>
                <c:pt idx="3317">
                  <c:v>184.114259717837</c:v>
                </c:pt>
                <c:pt idx="3318">
                  <c:v>184.16976597642</c:v>
                </c:pt>
                <c:pt idx="3319">
                  <c:v>184.225272235002</c:v>
                </c:pt>
                <c:pt idx="3320">
                  <c:v>184.28077849358499</c:v>
                </c:pt>
                <c:pt idx="3321">
                  <c:v>184.33628475216699</c:v>
                </c:pt>
                <c:pt idx="3322">
                  <c:v>184.39179101074899</c:v>
                </c:pt>
                <c:pt idx="3323">
                  <c:v>184.44729726933201</c:v>
                </c:pt>
                <c:pt idx="3324">
                  <c:v>184.50280352791401</c:v>
                </c:pt>
                <c:pt idx="3325">
                  <c:v>184.55830978649701</c:v>
                </c:pt>
                <c:pt idx="3326">
                  <c:v>184.61381604507901</c:v>
                </c:pt>
                <c:pt idx="3327">
                  <c:v>184.669322303661</c:v>
                </c:pt>
                <c:pt idx="3328">
                  <c:v>184.724828562244</c:v>
                </c:pt>
                <c:pt idx="3329">
                  <c:v>184.780334820826</c:v>
                </c:pt>
                <c:pt idx="3330">
                  <c:v>184.83584107940899</c:v>
                </c:pt>
                <c:pt idx="3331">
                  <c:v>184.89134733799099</c:v>
                </c:pt>
                <c:pt idx="3332">
                  <c:v>184.94685359657299</c:v>
                </c:pt>
                <c:pt idx="3333">
                  <c:v>185.00235985515599</c:v>
                </c:pt>
                <c:pt idx="3334">
                  <c:v>185.05786611373799</c:v>
                </c:pt>
                <c:pt idx="3335">
                  <c:v>185.11337237232101</c:v>
                </c:pt>
                <c:pt idx="3336">
                  <c:v>185.16887863090301</c:v>
                </c:pt>
                <c:pt idx="3337">
                  <c:v>185.22438488948501</c:v>
                </c:pt>
                <c:pt idx="3338">
                  <c:v>185.279891148068</c:v>
                </c:pt>
                <c:pt idx="3339">
                  <c:v>185.33539740665</c:v>
                </c:pt>
                <c:pt idx="3340">
                  <c:v>185.390903665233</c:v>
                </c:pt>
                <c:pt idx="3341">
                  <c:v>185.446409923815</c:v>
                </c:pt>
                <c:pt idx="3342">
                  <c:v>185.501916182397</c:v>
                </c:pt>
                <c:pt idx="3343">
                  <c:v>185.55742244097999</c:v>
                </c:pt>
                <c:pt idx="3344">
                  <c:v>185.61292869956199</c:v>
                </c:pt>
                <c:pt idx="3345">
                  <c:v>185.66843495814501</c:v>
                </c:pt>
                <c:pt idx="3346">
                  <c:v>185.72394121672701</c:v>
                </c:pt>
                <c:pt idx="3347">
                  <c:v>185.77944747531001</c:v>
                </c:pt>
                <c:pt idx="3348">
                  <c:v>185.83495373389201</c:v>
                </c:pt>
                <c:pt idx="3349">
                  <c:v>185.89045999247401</c:v>
                </c:pt>
                <c:pt idx="3350">
                  <c:v>185.945966251057</c:v>
                </c:pt>
                <c:pt idx="3351">
                  <c:v>186.001472509639</c:v>
                </c:pt>
                <c:pt idx="3352">
                  <c:v>186.056978768222</c:v>
                </c:pt>
                <c:pt idx="3353">
                  <c:v>186.11248502680399</c:v>
                </c:pt>
                <c:pt idx="3354">
                  <c:v>186.16799128538599</c:v>
                </c:pt>
                <c:pt idx="3355">
                  <c:v>186.22349754396899</c:v>
                </c:pt>
                <c:pt idx="3356">
                  <c:v>186.27900380255099</c:v>
                </c:pt>
                <c:pt idx="3357">
                  <c:v>186.33451006113401</c:v>
                </c:pt>
                <c:pt idx="3358">
                  <c:v>186.39001631971601</c:v>
                </c:pt>
                <c:pt idx="3359">
                  <c:v>186.44552257829801</c:v>
                </c:pt>
                <c:pt idx="3360">
                  <c:v>186.50102883688101</c:v>
                </c:pt>
                <c:pt idx="3361">
                  <c:v>186.556535095463</c:v>
                </c:pt>
                <c:pt idx="3362">
                  <c:v>186.612041354046</c:v>
                </c:pt>
                <c:pt idx="3363">
                  <c:v>186.667547612628</c:v>
                </c:pt>
                <c:pt idx="3364">
                  <c:v>186.72305387121</c:v>
                </c:pt>
                <c:pt idx="3365">
                  <c:v>186.77856012979299</c:v>
                </c:pt>
                <c:pt idx="3366">
                  <c:v>186.83406638837499</c:v>
                </c:pt>
                <c:pt idx="3367">
                  <c:v>186.88957264695799</c:v>
                </c:pt>
                <c:pt idx="3368">
                  <c:v>186.94507890553999</c:v>
                </c:pt>
                <c:pt idx="3369">
                  <c:v>187.00058516412199</c:v>
                </c:pt>
                <c:pt idx="3370">
                  <c:v>187.05609142270501</c:v>
                </c:pt>
                <c:pt idx="3371">
                  <c:v>187.11159768128701</c:v>
                </c:pt>
                <c:pt idx="3372">
                  <c:v>187.16710393987</c:v>
                </c:pt>
                <c:pt idx="3373">
                  <c:v>187.222610198452</c:v>
                </c:pt>
                <c:pt idx="3374">
                  <c:v>187.278116457034</c:v>
                </c:pt>
                <c:pt idx="3375">
                  <c:v>187.333622715617</c:v>
                </c:pt>
                <c:pt idx="3376">
                  <c:v>187.389128974199</c:v>
                </c:pt>
                <c:pt idx="3377">
                  <c:v>187.44463523278199</c:v>
                </c:pt>
                <c:pt idx="3378">
                  <c:v>187.50014149136399</c:v>
                </c:pt>
                <c:pt idx="3379">
                  <c:v>187.55564774994599</c:v>
                </c:pt>
                <c:pt idx="3380">
                  <c:v>187.61115400852901</c:v>
                </c:pt>
                <c:pt idx="3381">
                  <c:v>187.66666026711101</c:v>
                </c:pt>
                <c:pt idx="3382">
                  <c:v>187.72216652569401</c:v>
                </c:pt>
                <c:pt idx="3383">
                  <c:v>187.77767278427601</c:v>
                </c:pt>
                <c:pt idx="3384">
                  <c:v>187.83317904285801</c:v>
                </c:pt>
                <c:pt idx="3385">
                  <c:v>187.888685301441</c:v>
                </c:pt>
                <c:pt idx="3386">
                  <c:v>187.944191560023</c:v>
                </c:pt>
                <c:pt idx="3387">
                  <c:v>187.99969781860599</c:v>
                </c:pt>
                <c:pt idx="3388">
                  <c:v>188.05520407718799</c:v>
                </c:pt>
                <c:pt idx="3389">
                  <c:v>188.11071033577099</c:v>
                </c:pt>
                <c:pt idx="3390">
                  <c:v>188.16621659435299</c:v>
                </c:pt>
                <c:pt idx="3391">
                  <c:v>188.22172285293499</c:v>
                </c:pt>
                <c:pt idx="3392">
                  <c:v>188.27722911151801</c:v>
                </c:pt>
                <c:pt idx="3393">
                  <c:v>188.33273537010001</c:v>
                </c:pt>
                <c:pt idx="3394">
                  <c:v>188.38824162868301</c:v>
                </c:pt>
                <c:pt idx="3395">
                  <c:v>188.443747887265</c:v>
                </c:pt>
                <c:pt idx="3396">
                  <c:v>188.499254145847</c:v>
                </c:pt>
                <c:pt idx="3397">
                  <c:v>188.55476040443</c:v>
                </c:pt>
                <c:pt idx="3398">
                  <c:v>188.610266663012</c:v>
                </c:pt>
                <c:pt idx="3399">
                  <c:v>188.66577292159499</c:v>
                </c:pt>
                <c:pt idx="3400">
                  <c:v>188.72127918017699</c:v>
                </c:pt>
                <c:pt idx="3401">
                  <c:v>188.77678543875899</c:v>
                </c:pt>
                <c:pt idx="3402">
                  <c:v>188.83229169734199</c:v>
                </c:pt>
                <c:pt idx="3403">
                  <c:v>188.88779795592399</c:v>
                </c:pt>
                <c:pt idx="3404">
                  <c:v>188.94330421450701</c:v>
                </c:pt>
                <c:pt idx="3405">
                  <c:v>188.99881047308901</c:v>
                </c:pt>
                <c:pt idx="3406">
                  <c:v>189.05431673167101</c:v>
                </c:pt>
                <c:pt idx="3407">
                  <c:v>189.109822990254</c:v>
                </c:pt>
                <c:pt idx="3408">
                  <c:v>189.165329248836</c:v>
                </c:pt>
                <c:pt idx="3409">
                  <c:v>189.220835507419</c:v>
                </c:pt>
                <c:pt idx="3410">
                  <c:v>189.276341766001</c:v>
                </c:pt>
                <c:pt idx="3411">
                  <c:v>189.331848024583</c:v>
                </c:pt>
                <c:pt idx="3412">
                  <c:v>189.38735428316599</c:v>
                </c:pt>
                <c:pt idx="3413">
                  <c:v>189.44286054174799</c:v>
                </c:pt>
                <c:pt idx="3414">
                  <c:v>189.49836680033101</c:v>
                </c:pt>
                <c:pt idx="3415">
                  <c:v>189.55387305891301</c:v>
                </c:pt>
                <c:pt idx="3416">
                  <c:v>189.60937931749501</c:v>
                </c:pt>
                <c:pt idx="3417">
                  <c:v>189.66488557607801</c:v>
                </c:pt>
                <c:pt idx="3418">
                  <c:v>189.72039183466001</c:v>
                </c:pt>
                <c:pt idx="3419">
                  <c:v>189.775898093243</c:v>
                </c:pt>
                <c:pt idx="3420">
                  <c:v>189.831404351825</c:v>
                </c:pt>
                <c:pt idx="3421">
                  <c:v>189.886910610407</c:v>
                </c:pt>
                <c:pt idx="3422">
                  <c:v>189.94241686898999</c:v>
                </c:pt>
                <c:pt idx="3423">
                  <c:v>189.99792312757199</c:v>
                </c:pt>
                <c:pt idx="3424">
                  <c:v>190.05342938615499</c:v>
                </c:pt>
                <c:pt idx="3425">
                  <c:v>190.10893564473699</c:v>
                </c:pt>
                <c:pt idx="3426">
                  <c:v>190.16444190331899</c:v>
                </c:pt>
                <c:pt idx="3427">
                  <c:v>190.21994816190201</c:v>
                </c:pt>
                <c:pt idx="3428">
                  <c:v>190.27545442048401</c:v>
                </c:pt>
                <c:pt idx="3429">
                  <c:v>190.330960679067</c:v>
                </c:pt>
                <c:pt idx="3430">
                  <c:v>190.386466937649</c:v>
                </c:pt>
                <c:pt idx="3431">
                  <c:v>190.441973196232</c:v>
                </c:pt>
                <c:pt idx="3432">
                  <c:v>190.497479454814</c:v>
                </c:pt>
                <c:pt idx="3433">
                  <c:v>190.552985713396</c:v>
                </c:pt>
                <c:pt idx="3434">
                  <c:v>190.60849197197899</c:v>
                </c:pt>
                <c:pt idx="3435">
                  <c:v>190.66399823056099</c:v>
                </c:pt>
                <c:pt idx="3436">
                  <c:v>190.71950448914399</c:v>
                </c:pt>
                <c:pt idx="3437">
                  <c:v>190.77501074772599</c:v>
                </c:pt>
                <c:pt idx="3438">
                  <c:v>190.83051700630801</c:v>
                </c:pt>
                <c:pt idx="3439">
                  <c:v>190.88602326489101</c:v>
                </c:pt>
                <c:pt idx="3440">
                  <c:v>190.94152952347301</c:v>
                </c:pt>
                <c:pt idx="3441">
                  <c:v>190.997035782056</c:v>
                </c:pt>
                <c:pt idx="3442">
                  <c:v>191.052542040638</c:v>
                </c:pt>
                <c:pt idx="3443">
                  <c:v>191.10804829922</c:v>
                </c:pt>
                <c:pt idx="3444">
                  <c:v>191.163554557803</c:v>
                </c:pt>
                <c:pt idx="3445">
                  <c:v>191.219060816385</c:v>
                </c:pt>
                <c:pt idx="3446">
                  <c:v>191.27456707496799</c:v>
                </c:pt>
                <c:pt idx="3447">
                  <c:v>191.33007333354999</c:v>
                </c:pt>
                <c:pt idx="3448">
                  <c:v>191.38557959213199</c:v>
                </c:pt>
                <c:pt idx="3449">
                  <c:v>191.44108585071501</c:v>
                </c:pt>
                <c:pt idx="3450">
                  <c:v>191.49659210929701</c:v>
                </c:pt>
                <c:pt idx="3451">
                  <c:v>191.55209836788001</c:v>
                </c:pt>
                <c:pt idx="3452">
                  <c:v>191.60760462646201</c:v>
                </c:pt>
                <c:pt idx="3453">
                  <c:v>191.66311088504401</c:v>
                </c:pt>
                <c:pt idx="3454">
                  <c:v>191.718617143627</c:v>
                </c:pt>
                <c:pt idx="3455">
                  <c:v>191.774123402209</c:v>
                </c:pt>
                <c:pt idx="3456">
                  <c:v>191.82962966079199</c:v>
                </c:pt>
                <c:pt idx="3457">
                  <c:v>191.88513591937399</c:v>
                </c:pt>
                <c:pt idx="3458">
                  <c:v>191.94064217795599</c:v>
                </c:pt>
                <c:pt idx="3459">
                  <c:v>191.99614843653899</c:v>
                </c:pt>
                <c:pt idx="3460">
                  <c:v>192.05165469512099</c:v>
                </c:pt>
                <c:pt idx="3461">
                  <c:v>192.10716095370401</c:v>
                </c:pt>
                <c:pt idx="3462">
                  <c:v>192.16266721228601</c:v>
                </c:pt>
                <c:pt idx="3463">
                  <c:v>192.21817347086801</c:v>
                </c:pt>
                <c:pt idx="3464">
                  <c:v>192.273679729451</c:v>
                </c:pt>
                <c:pt idx="3465">
                  <c:v>192.329185988033</c:v>
                </c:pt>
                <c:pt idx="3466">
                  <c:v>192.384692246616</c:v>
                </c:pt>
                <c:pt idx="3467">
                  <c:v>192.440198505198</c:v>
                </c:pt>
                <c:pt idx="3468">
                  <c:v>192.49570476378099</c:v>
                </c:pt>
                <c:pt idx="3469">
                  <c:v>192.55121102236299</c:v>
                </c:pt>
                <c:pt idx="3470">
                  <c:v>192.60671728094499</c:v>
                </c:pt>
                <c:pt idx="3471">
                  <c:v>192.66222353952799</c:v>
                </c:pt>
                <c:pt idx="3472">
                  <c:v>192.71772979811001</c:v>
                </c:pt>
                <c:pt idx="3473">
                  <c:v>192.77323605669301</c:v>
                </c:pt>
                <c:pt idx="3474">
                  <c:v>192.82874231527501</c:v>
                </c:pt>
                <c:pt idx="3475">
                  <c:v>192.88424857385701</c:v>
                </c:pt>
                <c:pt idx="3476">
                  <c:v>192.93975483244</c:v>
                </c:pt>
                <c:pt idx="3477">
                  <c:v>192.995261091022</c:v>
                </c:pt>
                <c:pt idx="3478">
                  <c:v>193.050767349605</c:v>
                </c:pt>
                <c:pt idx="3479">
                  <c:v>193.106273608187</c:v>
                </c:pt>
                <c:pt idx="3480">
                  <c:v>193.161779866769</c:v>
                </c:pt>
                <c:pt idx="3481">
                  <c:v>193.21728612535199</c:v>
                </c:pt>
                <c:pt idx="3482">
                  <c:v>193.27279238393399</c:v>
                </c:pt>
                <c:pt idx="3483">
                  <c:v>193.32829864251701</c:v>
                </c:pt>
                <c:pt idx="3484">
                  <c:v>193.38380490109901</c:v>
                </c:pt>
                <c:pt idx="3485">
                  <c:v>193.43931115968101</c:v>
                </c:pt>
                <c:pt idx="3486">
                  <c:v>193.49481741826401</c:v>
                </c:pt>
                <c:pt idx="3487">
                  <c:v>193.55032367684601</c:v>
                </c:pt>
                <c:pt idx="3488">
                  <c:v>193.605829935429</c:v>
                </c:pt>
                <c:pt idx="3489">
                  <c:v>193.661336194011</c:v>
                </c:pt>
                <c:pt idx="3490">
                  <c:v>193.716842452593</c:v>
                </c:pt>
                <c:pt idx="3491">
                  <c:v>193.77234871117599</c:v>
                </c:pt>
                <c:pt idx="3492">
                  <c:v>193.82785496975799</c:v>
                </c:pt>
                <c:pt idx="3493">
                  <c:v>193.88336122834099</c:v>
                </c:pt>
                <c:pt idx="3494">
                  <c:v>193.93886748692299</c:v>
                </c:pt>
                <c:pt idx="3495">
                  <c:v>193.99437374550499</c:v>
                </c:pt>
                <c:pt idx="3496">
                  <c:v>194.04988000408801</c:v>
                </c:pt>
                <c:pt idx="3497">
                  <c:v>194.10538626267001</c:v>
                </c:pt>
                <c:pt idx="3498">
                  <c:v>194.160892521253</c:v>
                </c:pt>
                <c:pt idx="3499">
                  <c:v>194.216398779835</c:v>
                </c:pt>
                <c:pt idx="3500">
                  <c:v>194.271905038417</c:v>
                </c:pt>
                <c:pt idx="3501">
                  <c:v>194.327411297</c:v>
                </c:pt>
                <c:pt idx="3502">
                  <c:v>194.382917555582</c:v>
                </c:pt>
                <c:pt idx="3503">
                  <c:v>194.43842381416499</c:v>
                </c:pt>
                <c:pt idx="3504">
                  <c:v>194.49393007274699</c:v>
                </c:pt>
                <c:pt idx="3505">
                  <c:v>194.54943633133001</c:v>
                </c:pt>
                <c:pt idx="3506">
                  <c:v>194.60494258991201</c:v>
                </c:pt>
                <c:pt idx="3507">
                  <c:v>194.66044884849401</c:v>
                </c:pt>
                <c:pt idx="3508">
                  <c:v>194.71595510707701</c:v>
                </c:pt>
                <c:pt idx="3509">
                  <c:v>194.77146136565901</c:v>
                </c:pt>
                <c:pt idx="3510">
                  <c:v>194.826967624242</c:v>
                </c:pt>
                <c:pt idx="3511">
                  <c:v>194.882473882824</c:v>
                </c:pt>
                <c:pt idx="3512">
                  <c:v>194.937980141406</c:v>
                </c:pt>
                <c:pt idx="3513">
                  <c:v>194.993486399989</c:v>
                </c:pt>
                <c:pt idx="3514">
                  <c:v>195.048992658571</c:v>
                </c:pt>
                <c:pt idx="3515">
                  <c:v>195.10449891715399</c:v>
                </c:pt>
                <c:pt idx="3516">
                  <c:v>195.16000517573599</c:v>
                </c:pt>
                <c:pt idx="3517">
                  <c:v>195.21551143431799</c:v>
                </c:pt>
                <c:pt idx="3518">
                  <c:v>195.27101769290101</c:v>
                </c:pt>
                <c:pt idx="3519">
                  <c:v>195.32652395148301</c:v>
                </c:pt>
                <c:pt idx="3520">
                  <c:v>195.38203021006601</c:v>
                </c:pt>
                <c:pt idx="3521">
                  <c:v>195.43753646864801</c:v>
                </c:pt>
                <c:pt idx="3522">
                  <c:v>195.49304272723001</c:v>
                </c:pt>
                <c:pt idx="3523">
                  <c:v>195.548548985813</c:v>
                </c:pt>
                <c:pt idx="3524">
                  <c:v>195.604055244395</c:v>
                </c:pt>
                <c:pt idx="3525">
                  <c:v>195.65956150297799</c:v>
                </c:pt>
                <c:pt idx="3526">
                  <c:v>195.71506776155999</c:v>
                </c:pt>
                <c:pt idx="3527">
                  <c:v>195.77057402014199</c:v>
                </c:pt>
                <c:pt idx="3528">
                  <c:v>195.82608027872499</c:v>
                </c:pt>
                <c:pt idx="3529">
                  <c:v>195.88158653730699</c:v>
                </c:pt>
                <c:pt idx="3530">
                  <c:v>195.93709279589001</c:v>
                </c:pt>
                <c:pt idx="3531">
                  <c:v>195.99259905447201</c:v>
                </c:pt>
                <c:pt idx="3532">
                  <c:v>196.04810531305401</c:v>
                </c:pt>
                <c:pt idx="3533">
                  <c:v>196.103611571637</c:v>
                </c:pt>
                <c:pt idx="3534">
                  <c:v>196.159117830219</c:v>
                </c:pt>
                <c:pt idx="3535">
                  <c:v>196.214624088802</c:v>
                </c:pt>
                <c:pt idx="3536">
                  <c:v>196.270130347384</c:v>
                </c:pt>
                <c:pt idx="3537">
                  <c:v>196.325636605966</c:v>
                </c:pt>
                <c:pt idx="3538">
                  <c:v>196.38114286454899</c:v>
                </c:pt>
                <c:pt idx="3539">
                  <c:v>196.43664912313099</c:v>
                </c:pt>
                <c:pt idx="3540">
                  <c:v>196.49215538171401</c:v>
                </c:pt>
                <c:pt idx="3541">
                  <c:v>196.54766164029601</c:v>
                </c:pt>
                <c:pt idx="3542">
                  <c:v>196.60316789887801</c:v>
                </c:pt>
                <c:pt idx="3543">
                  <c:v>196.65867415746101</c:v>
                </c:pt>
                <c:pt idx="3544">
                  <c:v>196.71418041604301</c:v>
                </c:pt>
                <c:pt idx="3545">
                  <c:v>196.769686674626</c:v>
                </c:pt>
                <c:pt idx="3546">
                  <c:v>196.825192933208</c:v>
                </c:pt>
                <c:pt idx="3547">
                  <c:v>196.880699191791</c:v>
                </c:pt>
                <c:pt idx="3548">
                  <c:v>196.936205450373</c:v>
                </c:pt>
                <c:pt idx="3549">
                  <c:v>196.99171170895499</c:v>
                </c:pt>
                <c:pt idx="3550">
                  <c:v>197.04721796753799</c:v>
                </c:pt>
                <c:pt idx="3551">
                  <c:v>197.10272422611999</c:v>
                </c:pt>
                <c:pt idx="3552">
                  <c:v>197.15823048470301</c:v>
                </c:pt>
                <c:pt idx="3553">
                  <c:v>197.21373674328501</c:v>
                </c:pt>
                <c:pt idx="3554">
                  <c:v>197.26924300186701</c:v>
                </c:pt>
                <c:pt idx="3555">
                  <c:v>197.32474926045001</c:v>
                </c:pt>
                <c:pt idx="3556">
                  <c:v>197.380255519032</c:v>
                </c:pt>
                <c:pt idx="3557">
                  <c:v>197.435761777615</c:v>
                </c:pt>
                <c:pt idx="3558">
                  <c:v>197.491268036197</c:v>
                </c:pt>
                <c:pt idx="3559">
                  <c:v>197.546774294779</c:v>
                </c:pt>
                <c:pt idx="3560">
                  <c:v>197.60228055336199</c:v>
                </c:pt>
                <c:pt idx="3561">
                  <c:v>197.65778681194399</c:v>
                </c:pt>
                <c:pt idx="3562">
                  <c:v>197.71329307052699</c:v>
                </c:pt>
                <c:pt idx="3563">
                  <c:v>197.76879932910899</c:v>
                </c:pt>
                <c:pt idx="3564">
                  <c:v>197.82430558769099</c:v>
                </c:pt>
                <c:pt idx="3565">
                  <c:v>197.87981184627401</c:v>
                </c:pt>
                <c:pt idx="3566">
                  <c:v>197.93531810485601</c:v>
                </c:pt>
                <c:pt idx="3567">
                  <c:v>197.990824363439</c:v>
                </c:pt>
                <c:pt idx="3568">
                  <c:v>198.046330622021</c:v>
                </c:pt>
                <c:pt idx="3569">
                  <c:v>198.101836880603</c:v>
                </c:pt>
                <c:pt idx="3570">
                  <c:v>198.157343139186</c:v>
                </c:pt>
                <c:pt idx="3571">
                  <c:v>198.212849397768</c:v>
                </c:pt>
                <c:pt idx="3572">
                  <c:v>198.26835565635099</c:v>
                </c:pt>
                <c:pt idx="3573">
                  <c:v>198.32386191493299</c:v>
                </c:pt>
                <c:pt idx="3574">
                  <c:v>198.37936817351499</c:v>
                </c:pt>
                <c:pt idx="3575">
                  <c:v>198.43487443209801</c:v>
                </c:pt>
                <c:pt idx="3576">
                  <c:v>198.49038069068001</c:v>
                </c:pt>
                <c:pt idx="3577">
                  <c:v>198.54588694926301</c:v>
                </c:pt>
                <c:pt idx="3578">
                  <c:v>198.60139320784501</c:v>
                </c:pt>
                <c:pt idx="3579">
                  <c:v>198.65689946642701</c:v>
                </c:pt>
                <c:pt idx="3580">
                  <c:v>198.71240572501</c:v>
                </c:pt>
                <c:pt idx="3581">
                  <c:v>198.767911983592</c:v>
                </c:pt>
                <c:pt idx="3582">
                  <c:v>198.82341824217499</c:v>
                </c:pt>
                <c:pt idx="3583">
                  <c:v>198.87892450075699</c:v>
                </c:pt>
                <c:pt idx="3584">
                  <c:v>198.93443075933999</c:v>
                </c:pt>
                <c:pt idx="3585">
                  <c:v>198.98993701792199</c:v>
                </c:pt>
                <c:pt idx="3586">
                  <c:v>199.04544327650399</c:v>
                </c:pt>
                <c:pt idx="3587">
                  <c:v>199.10094953508701</c:v>
                </c:pt>
                <c:pt idx="3588">
                  <c:v>199.15645579366901</c:v>
                </c:pt>
                <c:pt idx="3589">
                  <c:v>199.21196205225201</c:v>
                </c:pt>
                <c:pt idx="3590">
                  <c:v>199.267468310834</c:v>
                </c:pt>
                <c:pt idx="3591">
                  <c:v>199.322974569416</c:v>
                </c:pt>
                <c:pt idx="3592">
                  <c:v>199.378480827999</c:v>
                </c:pt>
                <c:pt idx="3593">
                  <c:v>199.433987086581</c:v>
                </c:pt>
                <c:pt idx="3594">
                  <c:v>199.48949334516399</c:v>
                </c:pt>
                <c:pt idx="3595">
                  <c:v>199.54499960374599</c:v>
                </c:pt>
                <c:pt idx="3596">
                  <c:v>199.60050586232799</c:v>
                </c:pt>
                <c:pt idx="3597">
                  <c:v>199.65601212091099</c:v>
                </c:pt>
                <c:pt idx="3598">
                  <c:v>199.71151837949299</c:v>
                </c:pt>
                <c:pt idx="3599">
                  <c:v>199.76702463807601</c:v>
                </c:pt>
                <c:pt idx="3600">
                  <c:v>199.82253089665801</c:v>
                </c:pt>
                <c:pt idx="3601">
                  <c:v>199.87803715524001</c:v>
                </c:pt>
                <c:pt idx="3602">
                  <c:v>199.933543413823</c:v>
                </c:pt>
                <c:pt idx="3603">
                  <c:v>199.989049672405</c:v>
                </c:pt>
                <c:pt idx="3604">
                  <c:v>200.044555930988</c:v>
                </c:pt>
                <c:pt idx="3605">
                  <c:v>200.10006218957</c:v>
                </c:pt>
                <c:pt idx="3606">
                  <c:v>200.155568448152</c:v>
                </c:pt>
                <c:pt idx="3607">
                  <c:v>200.21107470673499</c:v>
                </c:pt>
                <c:pt idx="3608">
                  <c:v>200.26658096531699</c:v>
                </c:pt>
                <c:pt idx="3609">
                  <c:v>200.32208722390001</c:v>
                </c:pt>
                <c:pt idx="3610">
                  <c:v>200.37759348248201</c:v>
                </c:pt>
                <c:pt idx="3611">
                  <c:v>200.43309974106401</c:v>
                </c:pt>
                <c:pt idx="3612">
                  <c:v>200.48860599964701</c:v>
                </c:pt>
                <c:pt idx="3613">
                  <c:v>200.54411225822901</c:v>
                </c:pt>
                <c:pt idx="3614">
                  <c:v>200.599618516812</c:v>
                </c:pt>
                <c:pt idx="3615">
                  <c:v>200.655124775394</c:v>
                </c:pt>
                <c:pt idx="3616">
                  <c:v>200.710631033976</c:v>
                </c:pt>
                <c:pt idx="3617">
                  <c:v>200.76613729255899</c:v>
                </c:pt>
                <c:pt idx="3618">
                  <c:v>200.82164355114099</c:v>
                </c:pt>
                <c:pt idx="3619">
                  <c:v>200.87714980972399</c:v>
                </c:pt>
                <c:pt idx="3620">
                  <c:v>200.93265606830599</c:v>
                </c:pt>
                <c:pt idx="3621">
                  <c:v>200.98816232688799</c:v>
                </c:pt>
                <c:pt idx="3622">
                  <c:v>201.04366858547101</c:v>
                </c:pt>
                <c:pt idx="3623">
                  <c:v>201.09917484405301</c:v>
                </c:pt>
                <c:pt idx="3624">
                  <c:v>201.154681102636</c:v>
                </c:pt>
                <c:pt idx="3625">
                  <c:v>201.210187361218</c:v>
                </c:pt>
                <c:pt idx="3626">
                  <c:v>201.265693619801</c:v>
                </c:pt>
                <c:pt idx="3627">
                  <c:v>201.321199878383</c:v>
                </c:pt>
                <c:pt idx="3628">
                  <c:v>201.376706136965</c:v>
                </c:pt>
                <c:pt idx="3629">
                  <c:v>201.43221239554799</c:v>
                </c:pt>
                <c:pt idx="3630">
                  <c:v>201.48771865412999</c:v>
                </c:pt>
                <c:pt idx="3631">
                  <c:v>201.54322491271299</c:v>
                </c:pt>
                <c:pt idx="3632">
                  <c:v>201.59873117129499</c:v>
                </c:pt>
                <c:pt idx="3633">
                  <c:v>201.65423742987701</c:v>
                </c:pt>
                <c:pt idx="3634">
                  <c:v>201.70974368846001</c:v>
                </c:pt>
                <c:pt idx="3635">
                  <c:v>201.76524994704201</c:v>
                </c:pt>
                <c:pt idx="3636">
                  <c:v>201.820756205625</c:v>
                </c:pt>
                <c:pt idx="3637">
                  <c:v>201.876262464207</c:v>
                </c:pt>
                <c:pt idx="3638">
                  <c:v>201.931768722789</c:v>
                </c:pt>
                <c:pt idx="3639">
                  <c:v>201.987274981372</c:v>
                </c:pt>
                <c:pt idx="3640">
                  <c:v>202.042781239954</c:v>
                </c:pt>
                <c:pt idx="3641">
                  <c:v>202.09828749853699</c:v>
                </c:pt>
                <c:pt idx="3642">
                  <c:v>202.15379375711899</c:v>
                </c:pt>
                <c:pt idx="3643">
                  <c:v>202.20930001570099</c:v>
                </c:pt>
                <c:pt idx="3644">
                  <c:v>202.26480627428401</c:v>
                </c:pt>
                <c:pt idx="3645">
                  <c:v>202.32031253286601</c:v>
                </c:pt>
                <c:pt idx="3646">
                  <c:v>202.37581879144901</c:v>
                </c:pt>
                <c:pt idx="3647">
                  <c:v>202.43132505003101</c:v>
                </c:pt>
                <c:pt idx="3648">
                  <c:v>202.48683130861301</c:v>
                </c:pt>
                <c:pt idx="3649">
                  <c:v>202.542337567196</c:v>
                </c:pt>
                <c:pt idx="3650">
                  <c:v>202.597843825778</c:v>
                </c:pt>
                <c:pt idx="3651">
                  <c:v>202.65335008436099</c:v>
                </c:pt>
                <c:pt idx="3652">
                  <c:v>202.70885634294299</c:v>
                </c:pt>
                <c:pt idx="3653">
                  <c:v>202.76436260152499</c:v>
                </c:pt>
                <c:pt idx="3654">
                  <c:v>202.81986886010799</c:v>
                </c:pt>
                <c:pt idx="3655">
                  <c:v>202.87537511868999</c:v>
                </c:pt>
                <c:pt idx="3656">
                  <c:v>202.93088137727301</c:v>
                </c:pt>
                <c:pt idx="3657">
                  <c:v>202.98638763585501</c:v>
                </c:pt>
                <c:pt idx="3658">
                  <c:v>203.04189389443701</c:v>
                </c:pt>
                <c:pt idx="3659">
                  <c:v>203.09740015302</c:v>
                </c:pt>
                <c:pt idx="3660">
                  <c:v>203.152906411602</c:v>
                </c:pt>
                <c:pt idx="3661">
                  <c:v>203.208412670185</c:v>
                </c:pt>
                <c:pt idx="3662">
                  <c:v>203.263918928767</c:v>
                </c:pt>
                <c:pt idx="3663">
                  <c:v>203.31942518734999</c:v>
                </c:pt>
                <c:pt idx="3664">
                  <c:v>203.37493144593199</c:v>
                </c:pt>
                <c:pt idx="3665">
                  <c:v>203.43043770451399</c:v>
                </c:pt>
                <c:pt idx="3666">
                  <c:v>203.48594396309699</c:v>
                </c:pt>
                <c:pt idx="3667">
                  <c:v>203.54145022167901</c:v>
                </c:pt>
                <c:pt idx="3668">
                  <c:v>203.59695648026201</c:v>
                </c:pt>
                <c:pt idx="3669">
                  <c:v>203.65246273884401</c:v>
                </c:pt>
                <c:pt idx="3670">
                  <c:v>203.70796899742601</c:v>
                </c:pt>
                <c:pt idx="3671">
                  <c:v>203.763475256009</c:v>
                </c:pt>
                <c:pt idx="3672">
                  <c:v>203.818981514591</c:v>
                </c:pt>
                <c:pt idx="3673">
                  <c:v>203.874487773174</c:v>
                </c:pt>
                <c:pt idx="3674">
                  <c:v>203.929994031756</c:v>
                </c:pt>
                <c:pt idx="3675">
                  <c:v>203.985500290338</c:v>
                </c:pt>
                <c:pt idx="3676">
                  <c:v>204.04100654892099</c:v>
                </c:pt>
                <c:pt idx="3677">
                  <c:v>204.09651280750299</c:v>
                </c:pt>
                <c:pt idx="3678">
                  <c:v>204.15201906608601</c:v>
                </c:pt>
                <c:pt idx="3679">
                  <c:v>204.20752532466801</c:v>
                </c:pt>
                <c:pt idx="3680">
                  <c:v>204.26303158325001</c:v>
                </c:pt>
                <c:pt idx="3681">
                  <c:v>204.31853784183301</c:v>
                </c:pt>
                <c:pt idx="3682">
                  <c:v>204.37404410041501</c:v>
                </c:pt>
                <c:pt idx="3683">
                  <c:v>204.429550358998</c:v>
                </c:pt>
                <c:pt idx="3684">
                  <c:v>204.48505661758</c:v>
                </c:pt>
                <c:pt idx="3685">
                  <c:v>204.540562876162</c:v>
                </c:pt>
                <c:pt idx="3686">
                  <c:v>204.59606913474499</c:v>
                </c:pt>
                <c:pt idx="3687">
                  <c:v>204.65157539332699</c:v>
                </c:pt>
                <c:pt idx="3688">
                  <c:v>204.70708165190999</c:v>
                </c:pt>
                <c:pt idx="3689">
                  <c:v>204.76258791049199</c:v>
                </c:pt>
                <c:pt idx="3690">
                  <c:v>204.81809416907399</c:v>
                </c:pt>
                <c:pt idx="3691">
                  <c:v>204.87360042765701</c:v>
                </c:pt>
                <c:pt idx="3692">
                  <c:v>204.92910668623901</c:v>
                </c:pt>
                <c:pt idx="3693">
                  <c:v>204.984612944822</c:v>
                </c:pt>
                <c:pt idx="3694">
                  <c:v>205.040119203404</c:v>
                </c:pt>
                <c:pt idx="3695">
                  <c:v>205.095625461986</c:v>
                </c:pt>
                <c:pt idx="3696">
                  <c:v>205.151131720569</c:v>
                </c:pt>
                <c:pt idx="3697">
                  <c:v>205.206637979151</c:v>
                </c:pt>
                <c:pt idx="3698">
                  <c:v>205.26214423773399</c:v>
                </c:pt>
                <c:pt idx="3699">
                  <c:v>205.31765049631599</c:v>
                </c:pt>
                <c:pt idx="3700">
                  <c:v>205.37315675489799</c:v>
                </c:pt>
                <c:pt idx="3701">
                  <c:v>205.42866301348101</c:v>
                </c:pt>
                <c:pt idx="3702">
                  <c:v>205.48416927206301</c:v>
                </c:pt>
                <c:pt idx="3703">
                  <c:v>205.53967553064601</c:v>
                </c:pt>
                <c:pt idx="3704">
                  <c:v>205.59518178922801</c:v>
                </c:pt>
                <c:pt idx="3705">
                  <c:v>205.650688047811</c:v>
                </c:pt>
                <c:pt idx="3706">
                  <c:v>205.706194306393</c:v>
                </c:pt>
                <c:pt idx="3707">
                  <c:v>205.761700564975</c:v>
                </c:pt>
                <c:pt idx="3708">
                  <c:v>205.817206823558</c:v>
                </c:pt>
                <c:pt idx="3709">
                  <c:v>205.87271308214</c:v>
                </c:pt>
                <c:pt idx="3710">
                  <c:v>205.92821934072299</c:v>
                </c:pt>
                <c:pt idx="3711">
                  <c:v>205.98372559930499</c:v>
                </c:pt>
                <c:pt idx="3712">
                  <c:v>206.03923185788699</c:v>
                </c:pt>
                <c:pt idx="3713">
                  <c:v>206.09473811647001</c:v>
                </c:pt>
                <c:pt idx="3714">
                  <c:v>206.15024437505201</c:v>
                </c:pt>
                <c:pt idx="3715">
                  <c:v>206.20575063363501</c:v>
                </c:pt>
                <c:pt idx="3716">
                  <c:v>206.26125689221701</c:v>
                </c:pt>
                <c:pt idx="3717">
                  <c:v>206.31676315079901</c:v>
                </c:pt>
                <c:pt idx="3718">
                  <c:v>206.372269409382</c:v>
                </c:pt>
                <c:pt idx="3719">
                  <c:v>206.427775667964</c:v>
                </c:pt>
                <c:pt idx="3720">
                  <c:v>206.48328192654699</c:v>
                </c:pt>
                <c:pt idx="3721">
                  <c:v>206.53878818512899</c:v>
                </c:pt>
                <c:pt idx="3722">
                  <c:v>206.59429444371099</c:v>
                </c:pt>
                <c:pt idx="3723">
                  <c:v>206.64980070229399</c:v>
                </c:pt>
                <c:pt idx="3724">
                  <c:v>206.70530696087599</c:v>
                </c:pt>
                <c:pt idx="3725">
                  <c:v>206.76081321945901</c:v>
                </c:pt>
                <c:pt idx="3726">
                  <c:v>206.81631947804101</c:v>
                </c:pt>
                <c:pt idx="3727">
                  <c:v>206.87182573662301</c:v>
                </c:pt>
                <c:pt idx="3728">
                  <c:v>206.927331995206</c:v>
                </c:pt>
                <c:pt idx="3729">
                  <c:v>206.982838253788</c:v>
                </c:pt>
                <c:pt idx="3730">
                  <c:v>207.038344512371</c:v>
                </c:pt>
                <c:pt idx="3731">
                  <c:v>207.093850770953</c:v>
                </c:pt>
                <c:pt idx="3732">
                  <c:v>207.149357029535</c:v>
                </c:pt>
                <c:pt idx="3733">
                  <c:v>207.20486328811799</c:v>
                </c:pt>
                <c:pt idx="3734">
                  <c:v>207.26036954669999</c:v>
                </c:pt>
                <c:pt idx="3735">
                  <c:v>207.31587580528301</c:v>
                </c:pt>
                <c:pt idx="3736">
                  <c:v>207.37138206386501</c:v>
                </c:pt>
                <c:pt idx="3737">
                  <c:v>207.42688832244701</c:v>
                </c:pt>
                <c:pt idx="3738">
                  <c:v>207.48239458103001</c:v>
                </c:pt>
                <c:pt idx="3739">
                  <c:v>207.53790083961201</c:v>
                </c:pt>
                <c:pt idx="3740">
                  <c:v>207.593407098195</c:v>
                </c:pt>
                <c:pt idx="3741">
                  <c:v>207.648913356777</c:v>
                </c:pt>
                <c:pt idx="3742">
                  <c:v>207.704419615359</c:v>
                </c:pt>
                <c:pt idx="3743">
                  <c:v>207.759925873942</c:v>
                </c:pt>
                <c:pt idx="3744">
                  <c:v>207.81543213252399</c:v>
                </c:pt>
                <c:pt idx="3745">
                  <c:v>207.87093839110699</c:v>
                </c:pt>
                <c:pt idx="3746">
                  <c:v>207.92644464968899</c:v>
                </c:pt>
                <c:pt idx="3747">
                  <c:v>207.98195090827201</c:v>
                </c:pt>
                <c:pt idx="3748">
                  <c:v>208.03745716685401</c:v>
                </c:pt>
                <c:pt idx="3749">
                  <c:v>208.09296342543601</c:v>
                </c:pt>
                <c:pt idx="3750">
                  <c:v>208.14846968401901</c:v>
                </c:pt>
                <c:pt idx="3751">
                  <c:v>208.20397594260101</c:v>
                </c:pt>
                <c:pt idx="3752">
                  <c:v>208.259482201184</c:v>
                </c:pt>
                <c:pt idx="3753">
                  <c:v>208.314988459766</c:v>
                </c:pt>
                <c:pt idx="3754">
                  <c:v>208.370494718348</c:v>
                </c:pt>
                <c:pt idx="3755">
                  <c:v>208.42600097693099</c:v>
                </c:pt>
                <c:pt idx="3756">
                  <c:v>208.48150723551299</c:v>
                </c:pt>
                <c:pt idx="3757">
                  <c:v>208.53701349409599</c:v>
                </c:pt>
                <c:pt idx="3758">
                  <c:v>208.59251975267799</c:v>
                </c:pt>
                <c:pt idx="3759">
                  <c:v>208.64802601125999</c:v>
                </c:pt>
                <c:pt idx="3760">
                  <c:v>208.70353226984301</c:v>
                </c:pt>
                <c:pt idx="3761">
                  <c:v>208.75903852842501</c:v>
                </c:pt>
                <c:pt idx="3762">
                  <c:v>208.814544787008</c:v>
                </c:pt>
                <c:pt idx="3763">
                  <c:v>208.87005104559</c:v>
                </c:pt>
                <c:pt idx="3764">
                  <c:v>208.925557304172</c:v>
                </c:pt>
                <c:pt idx="3765">
                  <c:v>208.981063562755</c:v>
                </c:pt>
                <c:pt idx="3766">
                  <c:v>209.036569821337</c:v>
                </c:pt>
                <c:pt idx="3767">
                  <c:v>209.09207607991999</c:v>
                </c:pt>
                <c:pt idx="3768">
                  <c:v>209.14758233850199</c:v>
                </c:pt>
                <c:pt idx="3769">
                  <c:v>209.20308859708399</c:v>
                </c:pt>
                <c:pt idx="3770">
                  <c:v>209.25859485566701</c:v>
                </c:pt>
                <c:pt idx="3771">
                  <c:v>209.31410111424901</c:v>
                </c:pt>
                <c:pt idx="3772">
                  <c:v>209.36960737283201</c:v>
                </c:pt>
                <c:pt idx="3773">
                  <c:v>209.42511363141401</c:v>
                </c:pt>
                <c:pt idx="3774">
                  <c:v>209.48061988999601</c:v>
                </c:pt>
                <c:pt idx="3775">
                  <c:v>209.536126148579</c:v>
                </c:pt>
                <c:pt idx="3776">
                  <c:v>209.591632407161</c:v>
                </c:pt>
                <c:pt idx="3777">
                  <c:v>209.647138665744</c:v>
                </c:pt>
                <c:pt idx="3778">
                  <c:v>209.70264492432599</c:v>
                </c:pt>
                <c:pt idx="3779">
                  <c:v>209.75815118290799</c:v>
                </c:pt>
                <c:pt idx="3780">
                  <c:v>209.81365744149099</c:v>
                </c:pt>
                <c:pt idx="3781">
                  <c:v>209.86916370007299</c:v>
                </c:pt>
                <c:pt idx="3782">
                  <c:v>209.92466995865601</c:v>
                </c:pt>
                <c:pt idx="3783">
                  <c:v>209.98017621723801</c:v>
                </c:pt>
                <c:pt idx="3784">
                  <c:v>210.03568247582001</c:v>
                </c:pt>
                <c:pt idx="3785">
                  <c:v>210.091188734403</c:v>
                </c:pt>
                <c:pt idx="3786">
                  <c:v>210.146694992985</c:v>
                </c:pt>
                <c:pt idx="3787">
                  <c:v>210.202201251568</c:v>
                </c:pt>
                <c:pt idx="3788">
                  <c:v>210.25770751015</c:v>
                </c:pt>
                <c:pt idx="3789">
                  <c:v>210.31321376873299</c:v>
                </c:pt>
                <c:pt idx="3790">
                  <c:v>210.36872002731499</c:v>
                </c:pt>
                <c:pt idx="3791">
                  <c:v>210.42422628589699</c:v>
                </c:pt>
                <c:pt idx="3792">
                  <c:v>210.47973254447999</c:v>
                </c:pt>
                <c:pt idx="3793">
                  <c:v>210.53523880306199</c:v>
                </c:pt>
                <c:pt idx="3794">
                  <c:v>210.59074506164501</c:v>
                </c:pt>
                <c:pt idx="3795">
                  <c:v>210.64625132022701</c:v>
                </c:pt>
                <c:pt idx="3796">
                  <c:v>210.70175757880901</c:v>
                </c:pt>
                <c:pt idx="3797">
                  <c:v>210.757263837392</c:v>
                </c:pt>
                <c:pt idx="3798">
                  <c:v>210.812770095974</c:v>
                </c:pt>
                <c:pt idx="3799">
                  <c:v>210.868276354557</c:v>
                </c:pt>
                <c:pt idx="3800">
                  <c:v>210.923782613139</c:v>
                </c:pt>
                <c:pt idx="3801">
                  <c:v>210.979288871721</c:v>
                </c:pt>
                <c:pt idx="3802">
                  <c:v>211.03479513030399</c:v>
                </c:pt>
                <c:pt idx="3803">
                  <c:v>211.09030138888599</c:v>
                </c:pt>
                <c:pt idx="3804">
                  <c:v>211.14580764746901</c:v>
                </c:pt>
                <c:pt idx="3805">
                  <c:v>211.20131390605101</c:v>
                </c:pt>
                <c:pt idx="3806">
                  <c:v>211.25682016463301</c:v>
                </c:pt>
                <c:pt idx="3807">
                  <c:v>211.31232642321601</c:v>
                </c:pt>
                <c:pt idx="3808">
                  <c:v>211.36783268179801</c:v>
                </c:pt>
                <c:pt idx="3809">
                  <c:v>211.423338940381</c:v>
                </c:pt>
                <c:pt idx="3810">
                  <c:v>211.478845198963</c:v>
                </c:pt>
                <c:pt idx="3811">
                  <c:v>211.534351457545</c:v>
                </c:pt>
                <c:pt idx="3812">
                  <c:v>211.58985771612799</c:v>
                </c:pt>
                <c:pt idx="3813">
                  <c:v>211.64536397470999</c:v>
                </c:pt>
                <c:pt idx="3814">
                  <c:v>211.70087023329299</c:v>
                </c:pt>
                <c:pt idx="3815">
                  <c:v>211.75637649187499</c:v>
                </c:pt>
                <c:pt idx="3816">
                  <c:v>211.81188275045699</c:v>
                </c:pt>
                <c:pt idx="3817">
                  <c:v>211.86738900904001</c:v>
                </c:pt>
                <c:pt idx="3818">
                  <c:v>211.92289526762201</c:v>
                </c:pt>
                <c:pt idx="3819">
                  <c:v>211.978401526205</c:v>
                </c:pt>
                <c:pt idx="3820">
                  <c:v>212.033907784787</c:v>
                </c:pt>
                <c:pt idx="3821">
                  <c:v>212.089414043369</c:v>
                </c:pt>
                <c:pt idx="3822">
                  <c:v>212.144920301952</c:v>
                </c:pt>
                <c:pt idx="3823">
                  <c:v>212.200426560534</c:v>
                </c:pt>
                <c:pt idx="3824">
                  <c:v>212.25593281911699</c:v>
                </c:pt>
                <c:pt idx="3825">
                  <c:v>212.31143907769899</c:v>
                </c:pt>
                <c:pt idx="3826">
                  <c:v>212.36694533628199</c:v>
                </c:pt>
                <c:pt idx="3827">
                  <c:v>212.42245159486399</c:v>
                </c:pt>
                <c:pt idx="3828">
                  <c:v>212.47795785344599</c:v>
                </c:pt>
                <c:pt idx="3829">
                  <c:v>212.53346411202901</c:v>
                </c:pt>
                <c:pt idx="3830">
                  <c:v>212.58897037061101</c:v>
                </c:pt>
                <c:pt idx="3831">
                  <c:v>212.644476629194</c:v>
                </c:pt>
                <c:pt idx="3832">
                  <c:v>212.699982887776</c:v>
                </c:pt>
                <c:pt idx="3833">
                  <c:v>212.755489146358</c:v>
                </c:pt>
                <c:pt idx="3834">
                  <c:v>212.810995404941</c:v>
                </c:pt>
                <c:pt idx="3835">
                  <c:v>212.866501663523</c:v>
                </c:pt>
                <c:pt idx="3836">
                  <c:v>212.92200792210599</c:v>
                </c:pt>
                <c:pt idx="3837">
                  <c:v>212.97751418068799</c:v>
                </c:pt>
                <c:pt idx="3838">
                  <c:v>213.03302043926999</c:v>
                </c:pt>
                <c:pt idx="3839">
                  <c:v>213.08852669785301</c:v>
                </c:pt>
                <c:pt idx="3840">
                  <c:v>213.14403295643501</c:v>
                </c:pt>
                <c:pt idx="3841">
                  <c:v>213.19953921501801</c:v>
                </c:pt>
                <c:pt idx="3842">
                  <c:v>213.25504547360001</c:v>
                </c:pt>
                <c:pt idx="3843">
                  <c:v>213.31055173218201</c:v>
                </c:pt>
                <c:pt idx="3844">
                  <c:v>213.366057990765</c:v>
                </c:pt>
                <c:pt idx="3845">
                  <c:v>213.421564249347</c:v>
                </c:pt>
                <c:pt idx="3846">
                  <c:v>213.47707050792999</c:v>
                </c:pt>
                <c:pt idx="3847">
                  <c:v>213.53257676651199</c:v>
                </c:pt>
                <c:pt idx="3848">
                  <c:v>213.58808302509399</c:v>
                </c:pt>
                <c:pt idx="3849">
                  <c:v>213.64358928367699</c:v>
                </c:pt>
                <c:pt idx="3850">
                  <c:v>213.69909554225899</c:v>
                </c:pt>
                <c:pt idx="3851">
                  <c:v>213.75460180084201</c:v>
                </c:pt>
                <c:pt idx="3852">
                  <c:v>213.81010805942401</c:v>
                </c:pt>
                <c:pt idx="3853">
                  <c:v>213.86561431800601</c:v>
                </c:pt>
                <c:pt idx="3854">
                  <c:v>213.921120576589</c:v>
                </c:pt>
                <c:pt idx="3855">
                  <c:v>213.976626835171</c:v>
                </c:pt>
                <c:pt idx="3856">
                  <c:v>214.032133093754</c:v>
                </c:pt>
                <c:pt idx="3857">
                  <c:v>214.087639352336</c:v>
                </c:pt>
                <c:pt idx="3858">
                  <c:v>214.143145610918</c:v>
                </c:pt>
                <c:pt idx="3859">
                  <c:v>214.19865186950099</c:v>
                </c:pt>
                <c:pt idx="3860">
                  <c:v>214.25415812808299</c:v>
                </c:pt>
                <c:pt idx="3861">
                  <c:v>214.30966438666599</c:v>
                </c:pt>
                <c:pt idx="3862">
                  <c:v>214.36517064524801</c:v>
                </c:pt>
                <c:pt idx="3863">
                  <c:v>214.42067690383001</c:v>
                </c:pt>
                <c:pt idx="3864">
                  <c:v>214.47618316241301</c:v>
                </c:pt>
                <c:pt idx="3865">
                  <c:v>214.53168942099501</c:v>
                </c:pt>
                <c:pt idx="3866">
                  <c:v>214.587195679578</c:v>
                </c:pt>
                <c:pt idx="3867">
                  <c:v>214.64270193816</c:v>
                </c:pt>
                <c:pt idx="3868">
                  <c:v>214.698208196743</c:v>
                </c:pt>
                <c:pt idx="3869">
                  <c:v>214.753714455325</c:v>
                </c:pt>
                <c:pt idx="3870">
                  <c:v>214.809220713907</c:v>
                </c:pt>
                <c:pt idx="3871">
                  <c:v>214.86472697248999</c:v>
                </c:pt>
                <c:pt idx="3872">
                  <c:v>214.92023323107199</c:v>
                </c:pt>
                <c:pt idx="3873">
                  <c:v>214.97573948965501</c:v>
                </c:pt>
                <c:pt idx="3874">
                  <c:v>215.03124574823701</c:v>
                </c:pt>
                <c:pt idx="3875">
                  <c:v>215.08675200681901</c:v>
                </c:pt>
                <c:pt idx="3876">
                  <c:v>215.14225826540201</c:v>
                </c:pt>
                <c:pt idx="3877">
                  <c:v>215.19776452398401</c:v>
                </c:pt>
                <c:pt idx="3878">
                  <c:v>215.253270782567</c:v>
                </c:pt>
                <c:pt idx="3879">
                  <c:v>215.308777041149</c:v>
                </c:pt>
                <c:pt idx="3880">
                  <c:v>215.364283299731</c:v>
                </c:pt>
                <c:pt idx="3881">
                  <c:v>215.41978955831399</c:v>
                </c:pt>
                <c:pt idx="3882">
                  <c:v>215.47529581689599</c:v>
                </c:pt>
                <c:pt idx="3883">
                  <c:v>215.53080207547899</c:v>
                </c:pt>
                <c:pt idx="3884">
                  <c:v>215.58630833406099</c:v>
                </c:pt>
                <c:pt idx="3885">
                  <c:v>215.64181459264299</c:v>
                </c:pt>
                <c:pt idx="3886">
                  <c:v>215.69732085122601</c:v>
                </c:pt>
                <c:pt idx="3887">
                  <c:v>215.75282710980801</c:v>
                </c:pt>
                <c:pt idx="3888">
                  <c:v>215.808333368391</c:v>
                </c:pt>
                <c:pt idx="3889">
                  <c:v>215.863839626973</c:v>
                </c:pt>
                <c:pt idx="3890">
                  <c:v>215.919345885555</c:v>
                </c:pt>
                <c:pt idx="3891">
                  <c:v>215.974852144138</c:v>
                </c:pt>
                <c:pt idx="3892">
                  <c:v>216.03035840272</c:v>
                </c:pt>
                <c:pt idx="3893">
                  <c:v>216.08586466130299</c:v>
                </c:pt>
                <c:pt idx="3894">
                  <c:v>216.14137091988499</c:v>
                </c:pt>
                <c:pt idx="3895">
                  <c:v>216.19687717846699</c:v>
                </c:pt>
                <c:pt idx="3896">
                  <c:v>216.25238343705001</c:v>
                </c:pt>
                <c:pt idx="3897">
                  <c:v>216.30788969563201</c:v>
                </c:pt>
                <c:pt idx="3898">
                  <c:v>216.36339595421501</c:v>
                </c:pt>
                <c:pt idx="3899">
                  <c:v>216.41890221279701</c:v>
                </c:pt>
                <c:pt idx="3900">
                  <c:v>216.47440847137901</c:v>
                </c:pt>
                <c:pt idx="3901">
                  <c:v>216.529914729962</c:v>
                </c:pt>
                <c:pt idx="3902">
                  <c:v>216.585420988544</c:v>
                </c:pt>
                <c:pt idx="3903">
                  <c:v>216.640927247127</c:v>
                </c:pt>
                <c:pt idx="3904">
                  <c:v>216.696433505709</c:v>
                </c:pt>
                <c:pt idx="3905">
                  <c:v>216.75193976429199</c:v>
                </c:pt>
                <c:pt idx="3906">
                  <c:v>216.80744602287399</c:v>
                </c:pt>
                <c:pt idx="3907">
                  <c:v>216.86295228145599</c:v>
                </c:pt>
                <c:pt idx="3908">
                  <c:v>216.91845854003901</c:v>
                </c:pt>
                <c:pt idx="3909">
                  <c:v>216.97396479862101</c:v>
                </c:pt>
                <c:pt idx="3910">
                  <c:v>217.02947105720401</c:v>
                </c:pt>
                <c:pt idx="3911">
                  <c:v>217.08497731578601</c:v>
                </c:pt>
                <c:pt idx="3912">
                  <c:v>217.14048357436801</c:v>
                </c:pt>
                <c:pt idx="3913">
                  <c:v>217.195989832951</c:v>
                </c:pt>
                <c:pt idx="3914">
                  <c:v>217.251496091533</c:v>
                </c:pt>
                <c:pt idx="3915">
                  <c:v>217.30700235011599</c:v>
                </c:pt>
                <c:pt idx="3916">
                  <c:v>217.36250860869799</c:v>
                </c:pt>
                <c:pt idx="3917">
                  <c:v>217.41801486727999</c:v>
                </c:pt>
                <c:pt idx="3918">
                  <c:v>217.47352112586299</c:v>
                </c:pt>
                <c:pt idx="3919">
                  <c:v>217.52902738444499</c:v>
                </c:pt>
                <c:pt idx="3920">
                  <c:v>217.58453364302801</c:v>
                </c:pt>
                <c:pt idx="3921">
                  <c:v>217.64003990161001</c:v>
                </c:pt>
                <c:pt idx="3922">
                  <c:v>217.69554616019201</c:v>
                </c:pt>
                <c:pt idx="3923">
                  <c:v>217.751052418775</c:v>
                </c:pt>
                <c:pt idx="3924">
                  <c:v>217.806558677357</c:v>
                </c:pt>
                <c:pt idx="3925">
                  <c:v>217.86206493594</c:v>
                </c:pt>
                <c:pt idx="3926">
                  <c:v>217.917571194522</c:v>
                </c:pt>
                <c:pt idx="3927">
                  <c:v>217.973077453104</c:v>
                </c:pt>
                <c:pt idx="3928">
                  <c:v>218.02858371168699</c:v>
                </c:pt>
                <c:pt idx="3929">
                  <c:v>218.08408997026899</c:v>
                </c:pt>
                <c:pt idx="3930">
                  <c:v>218.13959622885201</c:v>
                </c:pt>
                <c:pt idx="3931">
                  <c:v>218.19510248743401</c:v>
                </c:pt>
                <c:pt idx="3932">
                  <c:v>218.25060874601601</c:v>
                </c:pt>
                <c:pt idx="3933">
                  <c:v>218.30611500459901</c:v>
                </c:pt>
                <c:pt idx="3934">
                  <c:v>218.36162126318101</c:v>
                </c:pt>
                <c:pt idx="3935">
                  <c:v>218.417127521764</c:v>
                </c:pt>
                <c:pt idx="3936">
                  <c:v>218.472633780346</c:v>
                </c:pt>
                <c:pt idx="3937">
                  <c:v>218.528140038928</c:v>
                </c:pt>
                <c:pt idx="3938">
                  <c:v>218.583646297511</c:v>
                </c:pt>
                <c:pt idx="3939">
                  <c:v>218.63915255609299</c:v>
                </c:pt>
                <c:pt idx="3940">
                  <c:v>218.69465881467599</c:v>
                </c:pt>
                <c:pt idx="3941">
                  <c:v>218.75016507325799</c:v>
                </c:pt>
                <c:pt idx="3942">
                  <c:v>218.80567133184101</c:v>
                </c:pt>
                <c:pt idx="3943">
                  <c:v>218.86117759042301</c:v>
                </c:pt>
                <c:pt idx="3944">
                  <c:v>218.91668384900501</c:v>
                </c:pt>
                <c:pt idx="3945">
                  <c:v>218.97219010758801</c:v>
                </c:pt>
                <c:pt idx="3946">
                  <c:v>219.02769636617001</c:v>
                </c:pt>
                <c:pt idx="3947">
                  <c:v>219.083202624753</c:v>
                </c:pt>
                <c:pt idx="3948">
                  <c:v>219.138708883335</c:v>
                </c:pt>
                <c:pt idx="3949">
                  <c:v>219.194215141917</c:v>
                </c:pt>
                <c:pt idx="3950">
                  <c:v>219.24972140049999</c:v>
                </c:pt>
                <c:pt idx="3951">
                  <c:v>219.30522765908199</c:v>
                </c:pt>
                <c:pt idx="3952">
                  <c:v>219.36073391766499</c:v>
                </c:pt>
                <c:pt idx="3953">
                  <c:v>219.41624017624699</c:v>
                </c:pt>
                <c:pt idx="3954">
                  <c:v>219.47174643482899</c:v>
                </c:pt>
                <c:pt idx="3955">
                  <c:v>219.52725269341201</c:v>
                </c:pt>
                <c:pt idx="3956">
                  <c:v>219.58275895199401</c:v>
                </c:pt>
                <c:pt idx="3957">
                  <c:v>219.638265210577</c:v>
                </c:pt>
                <c:pt idx="3958">
                  <c:v>219.693771469159</c:v>
                </c:pt>
                <c:pt idx="3959">
                  <c:v>219.749277727741</c:v>
                </c:pt>
                <c:pt idx="3960">
                  <c:v>219.804783986324</c:v>
                </c:pt>
                <c:pt idx="3961">
                  <c:v>219.860290244906</c:v>
                </c:pt>
                <c:pt idx="3962">
                  <c:v>219.91579650348899</c:v>
                </c:pt>
                <c:pt idx="3963">
                  <c:v>219.97130276207099</c:v>
                </c:pt>
                <c:pt idx="3964">
                  <c:v>220.02680902065299</c:v>
                </c:pt>
                <c:pt idx="3965">
                  <c:v>220.08231527923601</c:v>
                </c:pt>
                <c:pt idx="3966">
                  <c:v>220.13782153781801</c:v>
                </c:pt>
                <c:pt idx="3967">
                  <c:v>220.19332779640101</c:v>
                </c:pt>
                <c:pt idx="3968">
                  <c:v>220.24883405498301</c:v>
                </c:pt>
                <c:pt idx="3969">
                  <c:v>220.30434031356501</c:v>
                </c:pt>
                <c:pt idx="3970">
                  <c:v>220.359846572148</c:v>
                </c:pt>
                <c:pt idx="3971">
                  <c:v>220.41535283073</c:v>
                </c:pt>
                <c:pt idx="3972">
                  <c:v>220.470859089313</c:v>
                </c:pt>
                <c:pt idx="3973">
                  <c:v>220.52636534789499</c:v>
                </c:pt>
                <c:pt idx="3974">
                  <c:v>220.58187160647699</c:v>
                </c:pt>
                <c:pt idx="3975">
                  <c:v>220.63737786505999</c:v>
                </c:pt>
                <c:pt idx="3976">
                  <c:v>220.69288412364199</c:v>
                </c:pt>
                <c:pt idx="3977">
                  <c:v>220.74839038222501</c:v>
                </c:pt>
                <c:pt idx="3978">
                  <c:v>220.80389664080701</c:v>
                </c:pt>
                <c:pt idx="3979">
                  <c:v>220.85940289938901</c:v>
                </c:pt>
                <c:pt idx="3980">
                  <c:v>220.91490915797201</c:v>
                </c:pt>
                <c:pt idx="3981">
                  <c:v>220.970415416554</c:v>
                </c:pt>
                <c:pt idx="3982">
                  <c:v>221.025921675137</c:v>
                </c:pt>
                <c:pt idx="3983">
                  <c:v>221.081427933719</c:v>
                </c:pt>
                <c:pt idx="3984">
                  <c:v>221.13693419230199</c:v>
                </c:pt>
                <c:pt idx="3985">
                  <c:v>221.19244045088399</c:v>
                </c:pt>
                <c:pt idx="3986">
                  <c:v>221.24794670946599</c:v>
                </c:pt>
                <c:pt idx="3987">
                  <c:v>221.30345296804899</c:v>
                </c:pt>
                <c:pt idx="3988">
                  <c:v>221.35895922663099</c:v>
                </c:pt>
                <c:pt idx="3989">
                  <c:v>221.41446548521401</c:v>
                </c:pt>
                <c:pt idx="3990">
                  <c:v>221.46997174379601</c:v>
                </c:pt>
                <c:pt idx="3991">
                  <c:v>221.52547800237801</c:v>
                </c:pt>
                <c:pt idx="3992">
                  <c:v>221.580984260961</c:v>
                </c:pt>
                <c:pt idx="3993">
                  <c:v>221.636490519543</c:v>
                </c:pt>
                <c:pt idx="3994">
                  <c:v>221.691996778126</c:v>
                </c:pt>
                <c:pt idx="3995">
                  <c:v>221.747503036708</c:v>
                </c:pt>
                <c:pt idx="3996">
                  <c:v>221.80300929529</c:v>
                </c:pt>
                <c:pt idx="3997">
                  <c:v>221.85851555387299</c:v>
                </c:pt>
                <c:pt idx="3998">
                  <c:v>221.91402181245499</c:v>
                </c:pt>
                <c:pt idx="3999">
                  <c:v>221.96952807103801</c:v>
                </c:pt>
                <c:pt idx="4000">
                  <c:v>222.02503432962001</c:v>
                </c:pt>
                <c:pt idx="4001">
                  <c:v>222.08054058820201</c:v>
                </c:pt>
                <c:pt idx="4002">
                  <c:v>222.13604684678501</c:v>
                </c:pt>
                <c:pt idx="4003">
                  <c:v>222.19155310536701</c:v>
                </c:pt>
                <c:pt idx="4004">
                  <c:v>222.24705936395</c:v>
                </c:pt>
                <c:pt idx="4005">
                  <c:v>222.302565622532</c:v>
                </c:pt>
                <c:pt idx="4006">
                  <c:v>222.358071881114</c:v>
                </c:pt>
                <c:pt idx="4007">
                  <c:v>222.41357813969699</c:v>
                </c:pt>
                <c:pt idx="4008">
                  <c:v>222.46908439827899</c:v>
                </c:pt>
                <c:pt idx="4009">
                  <c:v>222.52459065686199</c:v>
                </c:pt>
                <c:pt idx="4010">
                  <c:v>222.58009691544399</c:v>
                </c:pt>
                <c:pt idx="4011">
                  <c:v>222.63560317402599</c:v>
                </c:pt>
                <c:pt idx="4012">
                  <c:v>222.69110943260901</c:v>
                </c:pt>
                <c:pt idx="4013">
                  <c:v>222.74661569119101</c:v>
                </c:pt>
                <c:pt idx="4014">
                  <c:v>222.802121949774</c:v>
                </c:pt>
                <c:pt idx="4015">
                  <c:v>222.857628208356</c:v>
                </c:pt>
                <c:pt idx="4016">
                  <c:v>222.913134466938</c:v>
                </c:pt>
                <c:pt idx="4017">
                  <c:v>222.968640725521</c:v>
                </c:pt>
                <c:pt idx="4018">
                  <c:v>223.024146984103</c:v>
                </c:pt>
                <c:pt idx="4019">
                  <c:v>223.07965324268599</c:v>
                </c:pt>
                <c:pt idx="4020">
                  <c:v>223.13515950126799</c:v>
                </c:pt>
                <c:pt idx="4021">
                  <c:v>223.19066575984999</c:v>
                </c:pt>
                <c:pt idx="4022">
                  <c:v>223.24617201843299</c:v>
                </c:pt>
                <c:pt idx="4023">
                  <c:v>223.30167827701499</c:v>
                </c:pt>
                <c:pt idx="4024">
                  <c:v>223.35718453559801</c:v>
                </c:pt>
                <c:pt idx="4025">
                  <c:v>223.41269079418001</c:v>
                </c:pt>
                <c:pt idx="4026">
                  <c:v>223.468197052763</c:v>
                </c:pt>
                <c:pt idx="4027">
                  <c:v>223.523703311345</c:v>
                </c:pt>
                <c:pt idx="4028">
                  <c:v>223.579209569927</c:v>
                </c:pt>
                <c:pt idx="4029">
                  <c:v>223.63471582851</c:v>
                </c:pt>
                <c:pt idx="4030">
                  <c:v>223.690222087092</c:v>
                </c:pt>
                <c:pt idx="4031">
                  <c:v>223.74572834567499</c:v>
                </c:pt>
                <c:pt idx="4032">
                  <c:v>223.80123460425699</c:v>
                </c:pt>
                <c:pt idx="4033">
                  <c:v>223.85674086283899</c:v>
                </c:pt>
                <c:pt idx="4034">
                  <c:v>223.91224712142201</c:v>
                </c:pt>
                <c:pt idx="4035">
                  <c:v>223.96775338000401</c:v>
                </c:pt>
                <c:pt idx="4036">
                  <c:v>224.02325963858701</c:v>
                </c:pt>
                <c:pt idx="4037">
                  <c:v>224.07876589716901</c:v>
                </c:pt>
                <c:pt idx="4038">
                  <c:v>224.13427215575101</c:v>
                </c:pt>
                <c:pt idx="4039">
                  <c:v>224.189778414334</c:v>
                </c:pt>
                <c:pt idx="4040">
                  <c:v>224.245284672916</c:v>
                </c:pt>
                <c:pt idx="4041">
                  <c:v>224.30079093149899</c:v>
                </c:pt>
                <c:pt idx="4042">
                  <c:v>224.35629719008099</c:v>
                </c:pt>
                <c:pt idx="4043">
                  <c:v>224.41180344866299</c:v>
                </c:pt>
                <c:pt idx="4044">
                  <c:v>224.46730970724599</c:v>
                </c:pt>
                <c:pt idx="4045">
                  <c:v>224.52281596582799</c:v>
                </c:pt>
                <c:pt idx="4046">
                  <c:v>224.57832222441101</c:v>
                </c:pt>
                <c:pt idx="4047">
                  <c:v>224.63382848299301</c:v>
                </c:pt>
                <c:pt idx="4048">
                  <c:v>224.68933474157501</c:v>
                </c:pt>
                <c:pt idx="4049">
                  <c:v>224.744841000158</c:v>
                </c:pt>
                <c:pt idx="4050">
                  <c:v>224.80034725874</c:v>
                </c:pt>
                <c:pt idx="4051">
                  <c:v>224.855853517323</c:v>
                </c:pt>
                <c:pt idx="4052">
                  <c:v>224.911359775905</c:v>
                </c:pt>
                <c:pt idx="4053">
                  <c:v>224.966866034487</c:v>
                </c:pt>
                <c:pt idx="4054">
                  <c:v>225.02237229306999</c:v>
                </c:pt>
                <c:pt idx="4055">
                  <c:v>225.07787855165199</c:v>
                </c:pt>
                <c:pt idx="4056">
                  <c:v>225.13338481023499</c:v>
                </c:pt>
                <c:pt idx="4057">
                  <c:v>225.18889106881699</c:v>
                </c:pt>
                <c:pt idx="4058">
                  <c:v>225.24439732739901</c:v>
                </c:pt>
                <c:pt idx="4059">
                  <c:v>225.29990358598201</c:v>
                </c:pt>
                <c:pt idx="4060">
                  <c:v>225.35540984456401</c:v>
                </c:pt>
                <c:pt idx="4061">
                  <c:v>225.410916103147</c:v>
                </c:pt>
                <c:pt idx="4062">
                  <c:v>225.466422361729</c:v>
                </c:pt>
                <c:pt idx="4063">
                  <c:v>225.521928620311</c:v>
                </c:pt>
                <c:pt idx="4064">
                  <c:v>225.577434878894</c:v>
                </c:pt>
                <c:pt idx="4065">
                  <c:v>225.632941137476</c:v>
                </c:pt>
                <c:pt idx="4066">
                  <c:v>225.68844739605899</c:v>
                </c:pt>
                <c:pt idx="4067">
                  <c:v>225.74395365464099</c:v>
                </c:pt>
                <c:pt idx="4068">
                  <c:v>225.79945991322401</c:v>
                </c:pt>
                <c:pt idx="4069">
                  <c:v>225.85496617180601</c:v>
                </c:pt>
                <c:pt idx="4070">
                  <c:v>225.91047243038801</c:v>
                </c:pt>
                <c:pt idx="4071">
                  <c:v>225.96597868897101</c:v>
                </c:pt>
                <c:pt idx="4072">
                  <c:v>226.02148494755301</c:v>
                </c:pt>
                <c:pt idx="4073">
                  <c:v>226.076991206136</c:v>
                </c:pt>
                <c:pt idx="4074">
                  <c:v>226.132497464718</c:v>
                </c:pt>
                <c:pt idx="4075">
                  <c:v>226.1880037233</c:v>
                </c:pt>
                <c:pt idx="4076">
                  <c:v>226.24350998188299</c:v>
                </c:pt>
                <c:pt idx="4077">
                  <c:v>226.29901624046499</c:v>
                </c:pt>
                <c:pt idx="4078">
                  <c:v>226.35452249904799</c:v>
                </c:pt>
                <c:pt idx="4079">
                  <c:v>226.41002875762999</c:v>
                </c:pt>
                <c:pt idx="4080">
                  <c:v>226.46553501621199</c:v>
                </c:pt>
                <c:pt idx="4081">
                  <c:v>226.52104127479501</c:v>
                </c:pt>
                <c:pt idx="4082">
                  <c:v>226.57654753337701</c:v>
                </c:pt>
                <c:pt idx="4083">
                  <c:v>226.63205379196</c:v>
                </c:pt>
                <c:pt idx="4084">
                  <c:v>226.687560050542</c:v>
                </c:pt>
                <c:pt idx="4085">
                  <c:v>226.743066309124</c:v>
                </c:pt>
                <c:pt idx="4086">
                  <c:v>226.798572567707</c:v>
                </c:pt>
                <c:pt idx="4087">
                  <c:v>226.854078826289</c:v>
                </c:pt>
                <c:pt idx="4088">
                  <c:v>226.90958508487199</c:v>
                </c:pt>
                <c:pt idx="4089">
                  <c:v>226.96509134345399</c:v>
                </c:pt>
                <c:pt idx="4090">
                  <c:v>227.02059760203599</c:v>
                </c:pt>
                <c:pt idx="4091">
                  <c:v>227.07610386061901</c:v>
                </c:pt>
                <c:pt idx="4092">
                  <c:v>227.13161011920101</c:v>
                </c:pt>
                <c:pt idx="4093">
                  <c:v>227.18711637778401</c:v>
                </c:pt>
                <c:pt idx="4094">
                  <c:v>227.24262263636601</c:v>
                </c:pt>
                <c:pt idx="4095">
                  <c:v>227.29812889494801</c:v>
                </c:pt>
                <c:pt idx="4096">
                  <c:v>227.353635153531</c:v>
                </c:pt>
                <c:pt idx="4097">
                  <c:v>227.409141412113</c:v>
                </c:pt>
                <c:pt idx="4098">
                  <c:v>227.464647670696</c:v>
                </c:pt>
                <c:pt idx="4099">
                  <c:v>227.520153929278</c:v>
                </c:pt>
                <c:pt idx="4100">
                  <c:v>227.57566018786</c:v>
                </c:pt>
                <c:pt idx="4101">
                  <c:v>227.63116644644299</c:v>
                </c:pt>
                <c:pt idx="4102">
                  <c:v>227.68667270502499</c:v>
                </c:pt>
                <c:pt idx="4103">
                  <c:v>227.74217896360801</c:v>
                </c:pt>
                <c:pt idx="4104">
                  <c:v>227.79768522219001</c:v>
                </c:pt>
                <c:pt idx="4105">
                  <c:v>227.85319148077201</c:v>
                </c:pt>
                <c:pt idx="4106">
                  <c:v>227.90869773935501</c:v>
                </c:pt>
                <c:pt idx="4107">
                  <c:v>227.96420399793701</c:v>
                </c:pt>
                <c:pt idx="4108">
                  <c:v>228.01971025652</c:v>
                </c:pt>
                <c:pt idx="4109">
                  <c:v>228.075216515102</c:v>
                </c:pt>
                <c:pt idx="4110">
                  <c:v>228.13072277368499</c:v>
                </c:pt>
                <c:pt idx="4111">
                  <c:v>228.18622903226699</c:v>
                </c:pt>
                <c:pt idx="4112">
                  <c:v>228.24173529084899</c:v>
                </c:pt>
                <c:pt idx="4113">
                  <c:v>228.29724154943199</c:v>
                </c:pt>
                <c:pt idx="4114">
                  <c:v>228.35274780801399</c:v>
                </c:pt>
                <c:pt idx="4115">
                  <c:v>228.40825406659701</c:v>
                </c:pt>
                <c:pt idx="4116">
                  <c:v>228.46376032517901</c:v>
                </c:pt>
                <c:pt idx="4117">
                  <c:v>228.51926658376101</c:v>
                </c:pt>
                <c:pt idx="4118">
                  <c:v>228.574772842344</c:v>
                </c:pt>
                <c:pt idx="4119">
                  <c:v>228.630279100926</c:v>
                </c:pt>
                <c:pt idx="4120">
                  <c:v>228.685785359509</c:v>
                </c:pt>
                <c:pt idx="4121">
                  <c:v>228.741291618091</c:v>
                </c:pt>
                <c:pt idx="4122">
                  <c:v>228.796797876673</c:v>
                </c:pt>
                <c:pt idx="4123">
                  <c:v>228.85230413525599</c:v>
                </c:pt>
                <c:pt idx="4124">
                  <c:v>228.90781039383799</c:v>
                </c:pt>
                <c:pt idx="4125">
                  <c:v>228.96331665242101</c:v>
                </c:pt>
                <c:pt idx="4126">
                  <c:v>229.01882291100301</c:v>
                </c:pt>
                <c:pt idx="4127">
                  <c:v>229.07432916958501</c:v>
                </c:pt>
                <c:pt idx="4128">
                  <c:v>229.12983542816801</c:v>
                </c:pt>
                <c:pt idx="4129">
                  <c:v>229.18534168675001</c:v>
                </c:pt>
                <c:pt idx="4130">
                  <c:v>229.240847945333</c:v>
                </c:pt>
                <c:pt idx="4131">
                  <c:v>229.296354203915</c:v>
                </c:pt>
                <c:pt idx="4132">
                  <c:v>229.351860462497</c:v>
                </c:pt>
                <c:pt idx="4133">
                  <c:v>229.40736672108</c:v>
                </c:pt>
                <c:pt idx="4134">
                  <c:v>229.462872979662</c:v>
                </c:pt>
                <c:pt idx="4135">
                  <c:v>229.51837923824499</c:v>
                </c:pt>
                <c:pt idx="4136">
                  <c:v>229.57388549682699</c:v>
                </c:pt>
                <c:pt idx="4137">
                  <c:v>229.62939175540899</c:v>
                </c:pt>
                <c:pt idx="4138">
                  <c:v>229.68489801399201</c:v>
                </c:pt>
                <c:pt idx="4139">
                  <c:v>229.74040427257401</c:v>
                </c:pt>
                <c:pt idx="4140">
                  <c:v>229.79591053115701</c:v>
                </c:pt>
                <c:pt idx="4141">
                  <c:v>229.85141678973901</c:v>
                </c:pt>
                <c:pt idx="4142">
                  <c:v>229.906923048321</c:v>
                </c:pt>
                <c:pt idx="4143">
                  <c:v>229.962429306904</c:v>
                </c:pt>
                <c:pt idx="4144">
                  <c:v>230.017935565486</c:v>
                </c:pt>
                <c:pt idx="4145">
                  <c:v>230.07344182406899</c:v>
                </c:pt>
                <c:pt idx="4146">
                  <c:v>230.12894808265099</c:v>
                </c:pt>
                <c:pt idx="4147">
                  <c:v>230.18445434123399</c:v>
                </c:pt>
                <c:pt idx="4148">
                  <c:v>230.23996059981599</c:v>
                </c:pt>
                <c:pt idx="4149">
                  <c:v>230.29546685839799</c:v>
                </c:pt>
                <c:pt idx="4150">
                  <c:v>230.35097311698101</c:v>
                </c:pt>
                <c:pt idx="4151">
                  <c:v>230.40647937556301</c:v>
                </c:pt>
                <c:pt idx="4152">
                  <c:v>230.461985634146</c:v>
                </c:pt>
                <c:pt idx="4153">
                  <c:v>230.517491892728</c:v>
                </c:pt>
                <c:pt idx="4154">
                  <c:v>230.57299815131</c:v>
                </c:pt>
                <c:pt idx="4155">
                  <c:v>230.628504409893</c:v>
                </c:pt>
                <c:pt idx="4156">
                  <c:v>230.684010668475</c:v>
                </c:pt>
                <c:pt idx="4157">
                  <c:v>230.73951692705799</c:v>
                </c:pt>
                <c:pt idx="4158">
                  <c:v>230.79502318563999</c:v>
                </c:pt>
                <c:pt idx="4159">
                  <c:v>230.85052944422199</c:v>
                </c:pt>
                <c:pt idx="4160">
                  <c:v>230.90603570280501</c:v>
                </c:pt>
                <c:pt idx="4161">
                  <c:v>230.96154196138701</c:v>
                </c:pt>
                <c:pt idx="4162">
                  <c:v>231.01704821997001</c:v>
                </c:pt>
                <c:pt idx="4163">
                  <c:v>231.07255447855201</c:v>
                </c:pt>
                <c:pt idx="4164">
                  <c:v>231.12806073713401</c:v>
                </c:pt>
                <c:pt idx="4165">
                  <c:v>231.183566995717</c:v>
                </c:pt>
                <c:pt idx="4166">
                  <c:v>231.239073254299</c:v>
                </c:pt>
                <c:pt idx="4167">
                  <c:v>231.294579512882</c:v>
                </c:pt>
                <c:pt idx="4168">
                  <c:v>231.35008577146399</c:v>
                </c:pt>
                <c:pt idx="4169">
                  <c:v>231.40559203004599</c:v>
                </c:pt>
                <c:pt idx="4170">
                  <c:v>231.46109828862899</c:v>
                </c:pt>
                <c:pt idx="4171">
                  <c:v>231.51660454721099</c:v>
                </c:pt>
                <c:pt idx="4172">
                  <c:v>231.57211080579401</c:v>
                </c:pt>
                <c:pt idx="4173">
                  <c:v>231.62761706437601</c:v>
                </c:pt>
                <c:pt idx="4174">
                  <c:v>231.68312332295801</c:v>
                </c:pt>
                <c:pt idx="4175">
                  <c:v>231.73862958154101</c:v>
                </c:pt>
                <c:pt idx="4176">
                  <c:v>231.794135840123</c:v>
                </c:pt>
                <c:pt idx="4177">
                  <c:v>231.849642098706</c:v>
                </c:pt>
                <c:pt idx="4178">
                  <c:v>231.905148357288</c:v>
                </c:pt>
                <c:pt idx="4179">
                  <c:v>231.96065461587</c:v>
                </c:pt>
                <c:pt idx="4180">
                  <c:v>232.01616087445299</c:v>
                </c:pt>
                <c:pt idx="4181">
                  <c:v>232.07166713303499</c:v>
                </c:pt>
                <c:pt idx="4182">
                  <c:v>232.12717339161799</c:v>
                </c:pt>
                <c:pt idx="4183">
                  <c:v>232.18267965019999</c:v>
                </c:pt>
                <c:pt idx="4184">
                  <c:v>232.23818590878199</c:v>
                </c:pt>
                <c:pt idx="4185">
                  <c:v>232.29369216736501</c:v>
                </c:pt>
                <c:pt idx="4186">
                  <c:v>232.34919842594701</c:v>
                </c:pt>
                <c:pt idx="4187">
                  <c:v>232.40470468453</c:v>
                </c:pt>
                <c:pt idx="4188">
                  <c:v>232.460210943112</c:v>
                </c:pt>
                <c:pt idx="4189">
                  <c:v>232.515717201695</c:v>
                </c:pt>
                <c:pt idx="4190">
                  <c:v>232.571223460277</c:v>
                </c:pt>
                <c:pt idx="4191">
                  <c:v>232.626729718859</c:v>
                </c:pt>
                <c:pt idx="4192">
                  <c:v>232.68223597744199</c:v>
                </c:pt>
                <c:pt idx="4193">
                  <c:v>232.73774223602399</c:v>
                </c:pt>
                <c:pt idx="4194">
                  <c:v>232.79324849460701</c:v>
                </c:pt>
                <c:pt idx="4195">
                  <c:v>232.84875475318901</c:v>
                </c:pt>
                <c:pt idx="4196">
                  <c:v>232.90426101177101</c:v>
                </c:pt>
                <c:pt idx="4197">
                  <c:v>232.95976727035401</c:v>
                </c:pt>
                <c:pt idx="4198">
                  <c:v>233.01527352893601</c:v>
                </c:pt>
                <c:pt idx="4199">
                  <c:v>233.070779787519</c:v>
                </c:pt>
                <c:pt idx="4200">
                  <c:v>233.126286046101</c:v>
                </c:pt>
                <c:pt idx="4201">
                  <c:v>233.181792304683</c:v>
                </c:pt>
                <c:pt idx="4202">
                  <c:v>233.23729856326599</c:v>
                </c:pt>
                <c:pt idx="4203">
                  <c:v>233.29280482184799</c:v>
                </c:pt>
                <c:pt idx="4204">
                  <c:v>233.34831108043099</c:v>
                </c:pt>
                <c:pt idx="4205">
                  <c:v>233.40381733901299</c:v>
                </c:pt>
                <c:pt idx="4206">
                  <c:v>233.45932359759499</c:v>
                </c:pt>
                <c:pt idx="4207">
                  <c:v>233.51482985617801</c:v>
                </c:pt>
                <c:pt idx="4208">
                  <c:v>233.57033611476001</c:v>
                </c:pt>
                <c:pt idx="4209">
                  <c:v>233.625842373343</c:v>
                </c:pt>
                <c:pt idx="4210">
                  <c:v>233.681348631925</c:v>
                </c:pt>
                <c:pt idx="4211">
                  <c:v>233.736854890507</c:v>
                </c:pt>
                <c:pt idx="4212">
                  <c:v>233.79236114909</c:v>
                </c:pt>
                <c:pt idx="4213">
                  <c:v>233.847867407672</c:v>
                </c:pt>
                <c:pt idx="4214">
                  <c:v>233.90337366625499</c:v>
                </c:pt>
                <c:pt idx="4215">
                  <c:v>233.95887992483699</c:v>
                </c:pt>
                <c:pt idx="4216">
                  <c:v>234.01438618341899</c:v>
                </c:pt>
                <c:pt idx="4217">
                  <c:v>234.06989244200199</c:v>
                </c:pt>
                <c:pt idx="4218">
                  <c:v>234.12539870058399</c:v>
                </c:pt>
                <c:pt idx="4219">
                  <c:v>234.18090495916701</c:v>
                </c:pt>
                <c:pt idx="4220">
                  <c:v>234.23641121774901</c:v>
                </c:pt>
                <c:pt idx="4221">
                  <c:v>234.29191747633101</c:v>
                </c:pt>
                <c:pt idx="4222">
                  <c:v>234.347423734914</c:v>
                </c:pt>
                <c:pt idx="4223">
                  <c:v>234.402929993496</c:v>
                </c:pt>
                <c:pt idx="4224">
                  <c:v>234.458436252079</c:v>
                </c:pt>
                <c:pt idx="4225">
                  <c:v>234.513942510661</c:v>
                </c:pt>
                <c:pt idx="4226">
                  <c:v>234.56944876924399</c:v>
                </c:pt>
                <c:pt idx="4227">
                  <c:v>234.62495502782599</c:v>
                </c:pt>
                <c:pt idx="4228">
                  <c:v>234.68046128640799</c:v>
                </c:pt>
                <c:pt idx="4229">
                  <c:v>234.73596754499101</c:v>
                </c:pt>
                <c:pt idx="4230">
                  <c:v>234.79147380357301</c:v>
                </c:pt>
                <c:pt idx="4231">
                  <c:v>234.84698006215601</c:v>
                </c:pt>
                <c:pt idx="4232">
                  <c:v>234.90248632073801</c:v>
                </c:pt>
                <c:pt idx="4233">
                  <c:v>234.95799257932001</c:v>
                </c:pt>
                <c:pt idx="4234">
                  <c:v>235.013498837903</c:v>
                </c:pt>
                <c:pt idx="4235">
                  <c:v>235.069005096485</c:v>
                </c:pt>
                <c:pt idx="4236">
                  <c:v>235.12451135506799</c:v>
                </c:pt>
                <c:pt idx="4237">
                  <c:v>235.18001761364999</c:v>
                </c:pt>
                <c:pt idx="4238">
                  <c:v>235.23552387223199</c:v>
                </c:pt>
                <c:pt idx="4239">
                  <c:v>235.29103013081499</c:v>
                </c:pt>
                <c:pt idx="4240">
                  <c:v>235.34653638939699</c:v>
                </c:pt>
                <c:pt idx="4241">
                  <c:v>235.40204264798001</c:v>
                </c:pt>
                <c:pt idx="4242">
                  <c:v>235.45754890656201</c:v>
                </c:pt>
                <c:pt idx="4243">
                  <c:v>235.51305516514401</c:v>
                </c:pt>
                <c:pt idx="4244">
                  <c:v>235.568561423727</c:v>
                </c:pt>
                <c:pt idx="4245">
                  <c:v>235.624067682309</c:v>
                </c:pt>
                <c:pt idx="4246">
                  <c:v>235.679573940892</c:v>
                </c:pt>
                <c:pt idx="4247">
                  <c:v>235.735080199474</c:v>
                </c:pt>
                <c:pt idx="4248">
                  <c:v>235.790586458056</c:v>
                </c:pt>
                <c:pt idx="4249">
                  <c:v>235.84609271663899</c:v>
                </c:pt>
                <c:pt idx="4250">
                  <c:v>235.90159897522099</c:v>
                </c:pt>
                <c:pt idx="4251">
                  <c:v>235.95710523380399</c:v>
                </c:pt>
                <c:pt idx="4252">
                  <c:v>236.01261149238599</c:v>
                </c:pt>
                <c:pt idx="4253">
                  <c:v>236.06811775096801</c:v>
                </c:pt>
                <c:pt idx="4254">
                  <c:v>236.12362400955101</c:v>
                </c:pt>
                <c:pt idx="4255">
                  <c:v>236.17913026813301</c:v>
                </c:pt>
                <c:pt idx="4256">
                  <c:v>236.234636526716</c:v>
                </c:pt>
                <c:pt idx="4257">
                  <c:v>236.290142785298</c:v>
                </c:pt>
                <c:pt idx="4258">
                  <c:v>236.34564904388</c:v>
                </c:pt>
                <c:pt idx="4259">
                  <c:v>236.401155302463</c:v>
                </c:pt>
                <c:pt idx="4260">
                  <c:v>236.456661561045</c:v>
                </c:pt>
                <c:pt idx="4261">
                  <c:v>236.51216781962799</c:v>
                </c:pt>
                <c:pt idx="4262">
                  <c:v>236.56767407820999</c:v>
                </c:pt>
                <c:pt idx="4263">
                  <c:v>236.62318033679301</c:v>
                </c:pt>
                <c:pt idx="4264">
                  <c:v>236.67868659537501</c:v>
                </c:pt>
                <c:pt idx="4265">
                  <c:v>236.73419285395701</c:v>
                </c:pt>
                <c:pt idx="4266">
                  <c:v>236.78969911254001</c:v>
                </c:pt>
                <c:pt idx="4267">
                  <c:v>236.84520537112201</c:v>
                </c:pt>
                <c:pt idx="4268">
                  <c:v>236.900711629705</c:v>
                </c:pt>
                <c:pt idx="4269">
                  <c:v>236.956217888287</c:v>
                </c:pt>
                <c:pt idx="4270">
                  <c:v>237.011724146869</c:v>
                </c:pt>
                <c:pt idx="4271">
                  <c:v>237.06723040545199</c:v>
                </c:pt>
                <c:pt idx="4272">
                  <c:v>237.12273666403399</c:v>
                </c:pt>
                <c:pt idx="4273">
                  <c:v>237.17824292261699</c:v>
                </c:pt>
                <c:pt idx="4274">
                  <c:v>237.23374918119899</c:v>
                </c:pt>
                <c:pt idx="4275">
                  <c:v>237.28925543978099</c:v>
                </c:pt>
                <c:pt idx="4276">
                  <c:v>237.34476169836401</c:v>
                </c:pt>
                <c:pt idx="4277">
                  <c:v>237.40026795694601</c:v>
                </c:pt>
                <c:pt idx="4278">
                  <c:v>237.455774215529</c:v>
                </c:pt>
                <c:pt idx="4279">
                  <c:v>237.511280474111</c:v>
                </c:pt>
                <c:pt idx="4280">
                  <c:v>237.566786732693</c:v>
                </c:pt>
                <c:pt idx="4281">
                  <c:v>237.622292991276</c:v>
                </c:pt>
                <c:pt idx="4282">
                  <c:v>237.677799249858</c:v>
                </c:pt>
                <c:pt idx="4283">
                  <c:v>237.73330550844099</c:v>
                </c:pt>
                <c:pt idx="4284">
                  <c:v>237.78881176702299</c:v>
                </c:pt>
                <c:pt idx="4285">
                  <c:v>237.84431802560499</c:v>
                </c:pt>
                <c:pt idx="4286">
                  <c:v>237.89982428418801</c:v>
                </c:pt>
                <c:pt idx="4287">
                  <c:v>237.95533054277001</c:v>
                </c:pt>
                <c:pt idx="4288">
                  <c:v>238.01083680135301</c:v>
                </c:pt>
                <c:pt idx="4289">
                  <c:v>238.06634305993501</c:v>
                </c:pt>
                <c:pt idx="4290">
                  <c:v>238.12184931851701</c:v>
                </c:pt>
                <c:pt idx="4291">
                  <c:v>238.1773555771</c:v>
                </c:pt>
                <c:pt idx="4292">
                  <c:v>238.232861835682</c:v>
                </c:pt>
                <c:pt idx="4293">
                  <c:v>238.288368094265</c:v>
                </c:pt>
                <c:pt idx="4294">
                  <c:v>238.343874352847</c:v>
                </c:pt>
                <c:pt idx="4295">
                  <c:v>238.399380611429</c:v>
                </c:pt>
                <c:pt idx="4296">
                  <c:v>238.45488687001199</c:v>
                </c:pt>
                <c:pt idx="4297">
                  <c:v>238.51039312859399</c:v>
                </c:pt>
                <c:pt idx="4298">
                  <c:v>238.56589938717701</c:v>
                </c:pt>
                <c:pt idx="4299">
                  <c:v>238.62140564575901</c:v>
                </c:pt>
                <c:pt idx="4300">
                  <c:v>238.67691190434101</c:v>
                </c:pt>
                <c:pt idx="4301">
                  <c:v>238.73241816292401</c:v>
                </c:pt>
                <c:pt idx="4302">
                  <c:v>238.78792442150601</c:v>
                </c:pt>
                <c:pt idx="4303">
                  <c:v>238.843430680089</c:v>
                </c:pt>
                <c:pt idx="4304">
                  <c:v>238.898936938671</c:v>
                </c:pt>
                <c:pt idx="4305">
                  <c:v>238.95444319725399</c:v>
                </c:pt>
                <c:pt idx="4306">
                  <c:v>239.00994945583599</c:v>
                </c:pt>
                <c:pt idx="4307">
                  <c:v>239.06545571441799</c:v>
                </c:pt>
                <c:pt idx="4308">
                  <c:v>239.12096197300099</c:v>
                </c:pt>
                <c:pt idx="4309">
                  <c:v>239.17646823158299</c:v>
                </c:pt>
                <c:pt idx="4310">
                  <c:v>239.23197449016601</c:v>
                </c:pt>
                <c:pt idx="4311">
                  <c:v>239.28748074874801</c:v>
                </c:pt>
                <c:pt idx="4312">
                  <c:v>239.34298700733001</c:v>
                </c:pt>
                <c:pt idx="4313">
                  <c:v>239.398493265913</c:v>
                </c:pt>
                <c:pt idx="4314">
                  <c:v>239.453999524495</c:v>
                </c:pt>
                <c:pt idx="4315">
                  <c:v>239.509505783078</c:v>
                </c:pt>
                <c:pt idx="4316">
                  <c:v>239.56501204166</c:v>
                </c:pt>
                <c:pt idx="4317">
                  <c:v>239.620518300242</c:v>
                </c:pt>
                <c:pt idx="4318">
                  <c:v>239.67602455882499</c:v>
                </c:pt>
                <c:pt idx="4319">
                  <c:v>239.73153081740699</c:v>
                </c:pt>
                <c:pt idx="4320">
                  <c:v>239.78703707599001</c:v>
                </c:pt>
                <c:pt idx="4321">
                  <c:v>239.84254333457201</c:v>
                </c:pt>
                <c:pt idx="4322">
                  <c:v>239.89804959315401</c:v>
                </c:pt>
                <c:pt idx="4323">
                  <c:v>239.95355585173701</c:v>
                </c:pt>
                <c:pt idx="4324">
                  <c:v>240.00906211031901</c:v>
                </c:pt>
                <c:pt idx="4325">
                  <c:v>240.064568368902</c:v>
                </c:pt>
                <c:pt idx="4326">
                  <c:v>240.120074627484</c:v>
                </c:pt>
                <c:pt idx="4327">
                  <c:v>240.175580886066</c:v>
                </c:pt>
                <c:pt idx="4328">
                  <c:v>240.231087144649</c:v>
                </c:pt>
                <c:pt idx="4329">
                  <c:v>240.286593403231</c:v>
                </c:pt>
                <c:pt idx="4330">
                  <c:v>240.34209966181399</c:v>
                </c:pt>
                <c:pt idx="4331">
                  <c:v>240.39760592039599</c:v>
                </c:pt>
                <c:pt idx="4332">
                  <c:v>240.45311217897799</c:v>
                </c:pt>
                <c:pt idx="4333">
                  <c:v>240.50861843756101</c:v>
                </c:pt>
                <c:pt idx="4334">
                  <c:v>240.56412469614301</c:v>
                </c:pt>
                <c:pt idx="4335">
                  <c:v>240.61963095472601</c:v>
                </c:pt>
                <c:pt idx="4336">
                  <c:v>240.67513721330801</c:v>
                </c:pt>
                <c:pt idx="4337">
                  <c:v>240.73064347189001</c:v>
                </c:pt>
                <c:pt idx="4338">
                  <c:v>240.786149730473</c:v>
                </c:pt>
                <c:pt idx="4339">
                  <c:v>240.841655989055</c:v>
                </c:pt>
                <c:pt idx="4340">
                  <c:v>240.89716224763799</c:v>
                </c:pt>
                <c:pt idx="4341">
                  <c:v>240.95266850621999</c:v>
                </c:pt>
                <c:pt idx="4342">
                  <c:v>241.00817476480199</c:v>
                </c:pt>
                <c:pt idx="4343">
                  <c:v>241.06368102338499</c:v>
                </c:pt>
                <c:pt idx="4344">
                  <c:v>241.11918728196699</c:v>
                </c:pt>
                <c:pt idx="4345">
                  <c:v>241.17469354055001</c:v>
                </c:pt>
                <c:pt idx="4346">
                  <c:v>241.23019979913201</c:v>
                </c:pt>
                <c:pt idx="4347">
                  <c:v>241.285706057715</c:v>
                </c:pt>
                <c:pt idx="4348">
                  <c:v>241.341212316297</c:v>
                </c:pt>
                <c:pt idx="4349">
                  <c:v>241.396718574879</c:v>
                </c:pt>
                <c:pt idx="4350">
                  <c:v>241.452224833462</c:v>
                </c:pt>
                <c:pt idx="4351">
                  <c:v>241.507731092044</c:v>
                </c:pt>
                <c:pt idx="4352">
                  <c:v>241.56323735062699</c:v>
                </c:pt>
                <c:pt idx="4353">
                  <c:v>241.61874360920899</c:v>
                </c:pt>
                <c:pt idx="4354">
                  <c:v>241.67424986779099</c:v>
                </c:pt>
                <c:pt idx="4355">
                  <c:v>241.72975612637401</c:v>
                </c:pt>
                <c:pt idx="4356">
                  <c:v>241.78526238495601</c:v>
                </c:pt>
                <c:pt idx="4357">
                  <c:v>241.84076864353901</c:v>
                </c:pt>
                <c:pt idx="4358">
                  <c:v>241.89627490212101</c:v>
                </c:pt>
                <c:pt idx="4359">
                  <c:v>241.95178116070301</c:v>
                </c:pt>
                <c:pt idx="4360">
                  <c:v>242.007287419286</c:v>
                </c:pt>
                <c:pt idx="4361">
                  <c:v>242.062793677868</c:v>
                </c:pt>
                <c:pt idx="4362">
                  <c:v>242.118299936451</c:v>
                </c:pt>
                <c:pt idx="4363">
                  <c:v>242.17380619503299</c:v>
                </c:pt>
                <c:pt idx="4364">
                  <c:v>242.22931245361499</c:v>
                </c:pt>
                <c:pt idx="4365">
                  <c:v>242.28481871219799</c:v>
                </c:pt>
                <c:pt idx="4366">
                  <c:v>242.34032497077999</c:v>
                </c:pt>
                <c:pt idx="4367">
                  <c:v>242.39583122936301</c:v>
                </c:pt>
                <c:pt idx="4368">
                  <c:v>242.45133748794501</c:v>
                </c:pt>
                <c:pt idx="4369">
                  <c:v>242.50684374652701</c:v>
                </c:pt>
                <c:pt idx="4370">
                  <c:v>242.56235000511001</c:v>
                </c:pt>
                <c:pt idx="4371">
                  <c:v>242.617856263692</c:v>
                </c:pt>
                <c:pt idx="4372">
                  <c:v>242.673362522275</c:v>
                </c:pt>
                <c:pt idx="4373">
                  <c:v>242.728868780857</c:v>
                </c:pt>
                <c:pt idx="4374">
                  <c:v>242.784375039439</c:v>
                </c:pt>
                <c:pt idx="4375">
                  <c:v>242.83988129802199</c:v>
                </c:pt>
                <c:pt idx="4376">
                  <c:v>242.89538755660399</c:v>
                </c:pt>
                <c:pt idx="4377">
                  <c:v>242.95089381518699</c:v>
                </c:pt>
                <c:pt idx="4378">
                  <c:v>243.00640007376899</c:v>
                </c:pt>
                <c:pt idx="4379">
                  <c:v>243.06190633235099</c:v>
                </c:pt>
                <c:pt idx="4380">
                  <c:v>243.11741259093401</c:v>
                </c:pt>
                <c:pt idx="4381">
                  <c:v>243.17291884951601</c:v>
                </c:pt>
                <c:pt idx="4382">
                  <c:v>243.228425108099</c:v>
                </c:pt>
                <c:pt idx="4383">
                  <c:v>243.283931366681</c:v>
                </c:pt>
                <c:pt idx="4384">
                  <c:v>243.339437625263</c:v>
                </c:pt>
                <c:pt idx="4385">
                  <c:v>243.394943883846</c:v>
                </c:pt>
                <c:pt idx="4386">
                  <c:v>243.450450142428</c:v>
                </c:pt>
                <c:pt idx="4387">
                  <c:v>243.50595640101099</c:v>
                </c:pt>
                <c:pt idx="4388">
                  <c:v>243.56146265959299</c:v>
                </c:pt>
                <c:pt idx="4389">
                  <c:v>243.61696891817601</c:v>
                </c:pt>
                <c:pt idx="4390">
                  <c:v>243.67247517675801</c:v>
                </c:pt>
                <c:pt idx="4391">
                  <c:v>243.72798143534001</c:v>
                </c:pt>
                <c:pt idx="4392">
                  <c:v>243.78348769392301</c:v>
                </c:pt>
                <c:pt idx="4393">
                  <c:v>243.83899395250501</c:v>
                </c:pt>
                <c:pt idx="4394">
                  <c:v>243.894500211088</c:v>
                </c:pt>
                <c:pt idx="4395">
                  <c:v>243.95000646967</c:v>
                </c:pt>
                <c:pt idx="4396">
                  <c:v>244.005512728252</c:v>
                </c:pt>
                <c:pt idx="4397">
                  <c:v>244.06101898683499</c:v>
                </c:pt>
                <c:pt idx="4398">
                  <c:v>244.11652524541699</c:v>
                </c:pt>
                <c:pt idx="4399">
                  <c:v>244.17203150399999</c:v>
                </c:pt>
                <c:pt idx="4400">
                  <c:v>244.22753776258199</c:v>
                </c:pt>
                <c:pt idx="4401">
                  <c:v>244.28304402116399</c:v>
                </c:pt>
                <c:pt idx="4402">
                  <c:v>244.33855027974701</c:v>
                </c:pt>
                <c:pt idx="4403">
                  <c:v>244.39405653832901</c:v>
                </c:pt>
                <c:pt idx="4404">
                  <c:v>244.44956279691201</c:v>
                </c:pt>
                <c:pt idx="4405">
                  <c:v>244.505069055494</c:v>
                </c:pt>
                <c:pt idx="4406">
                  <c:v>244.560575314076</c:v>
                </c:pt>
                <c:pt idx="4407">
                  <c:v>244.616081572659</c:v>
                </c:pt>
                <c:pt idx="4408">
                  <c:v>244.671587831241</c:v>
                </c:pt>
                <c:pt idx="4409">
                  <c:v>244.72709408982399</c:v>
                </c:pt>
                <c:pt idx="4410">
                  <c:v>244.78260034840599</c:v>
                </c:pt>
                <c:pt idx="4411">
                  <c:v>244.83810660698799</c:v>
                </c:pt>
                <c:pt idx="4412">
                  <c:v>244.89361286557099</c:v>
                </c:pt>
                <c:pt idx="4413">
                  <c:v>244.94911912415299</c:v>
                </c:pt>
                <c:pt idx="4414">
                  <c:v>245.00462538273601</c:v>
                </c:pt>
                <c:pt idx="4415">
                  <c:v>245.06013164131801</c:v>
                </c:pt>
                <c:pt idx="4416">
                  <c:v>245.11563789990001</c:v>
                </c:pt>
                <c:pt idx="4417">
                  <c:v>245.171144158483</c:v>
                </c:pt>
                <c:pt idx="4418">
                  <c:v>245.226650417065</c:v>
                </c:pt>
                <c:pt idx="4419">
                  <c:v>245.282156675648</c:v>
                </c:pt>
                <c:pt idx="4420">
                  <c:v>245.33766293423</c:v>
                </c:pt>
                <c:pt idx="4421">
                  <c:v>245.393169192812</c:v>
                </c:pt>
                <c:pt idx="4422">
                  <c:v>245.44867545139499</c:v>
                </c:pt>
                <c:pt idx="4423">
                  <c:v>245.50418170997699</c:v>
                </c:pt>
                <c:pt idx="4424">
                  <c:v>245.55968796856001</c:v>
                </c:pt>
                <c:pt idx="4425">
                  <c:v>245.61519422714201</c:v>
                </c:pt>
                <c:pt idx="4426">
                  <c:v>245.67070048572401</c:v>
                </c:pt>
                <c:pt idx="4427">
                  <c:v>245.72620674430701</c:v>
                </c:pt>
                <c:pt idx="4428">
                  <c:v>245.78171300288901</c:v>
                </c:pt>
                <c:pt idx="4429">
                  <c:v>245.837219261472</c:v>
                </c:pt>
                <c:pt idx="4430">
                  <c:v>245.892725520054</c:v>
                </c:pt>
                <c:pt idx="4431">
                  <c:v>245.94823177863699</c:v>
                </c:pt>
                <c:pt idx="4432">
                  <c:v>246.00373803721899</c:v>
                </c:pt>
                <c:pt idx="4433">
                  <c:v>246.05924429580099</c:v>
                </c:pt>
                <c:pt idx="4434">
                  <c:v>246.11475055438399</c:v>
                </c:pt>
                <c:pt idx="4435">
                  <c:v>246.17025681296599</c:v>
                </c:pt>
                <c:pt idx="4436">
                  <c:v>246.22576307154901</c:v>
                </c:pt>
                <c:pt idx="4437">
                  <c:v>246.28126933013101</c:v>
                </c:pt>
                <c:pt idx="4438">
                  <c:v>246.33677558871301</c:v>
                </c:pt>
                <c:pt idx="4439">
                  <c:v>246.392281847296</c:v>
                </c:pt>
                <c:pt idx="4440">
                  <c:v>246.447788105878</c:v>
                </c:pt>
                <c:pt idx="4441">
                  <c:v>246.503294364461</c:v>
                </c:pt>
                <c:pt idx="4442">
                  <c:v>246.558800623043</c:v>
                </c:pt>
                <c:pt idx="4443">
                  <c:v>246.614306881625</c:v>
                </c:pt>
                <c:pt idx="4444">
                  <c:v>246.66981314020799</c:v>
                </c:pt>
                <c:pt idx="4445">
                  <c:v>246.72531939878999</c:v>
                </c:pt>
                <c:pt idx="4446">
                  <c:v>246.78082565737299</c:v>
                </c:pt>
                <c:pt idx="4447">
                  <c:v>246.83633191595499</c:v>
                </c:pt>
                <c:pt idx="4448">
                  <c:v>246.89183817453701</c:v>
                </c:pt>
                <c:pt idx="4449">
                  <c:v>246.94734443312001</c:v>
                </c:pt>
                <c:pt idx="4450">
                  <c:v>247.00285069170201</c:v>
                </c:pt>
                <c:pt idx="4451">
                  <c:v>247.058356950285</c:v>
                </c:pt>
                <c:pt idx="4452">
                  <c:v>247.113863208867</c:v>
                </c:pt>
                <c:pt idx="4453">
                  <c:v>247.169369467449</c:v>
                </c:pt>
                <c:pt idx="4454">
                  <c:v>247.224875726032</c:v>
                </c:pt>
                <c:pt idx="4455">
                  <c:v>247.280381984614</c:v>
                </c:pt>
                <c:pt idx="4456">
                  <c:v>247.33588824319699</c:v>
                </c:pt>
                <c:pt idx="4457">
                  <c:v>247.39139450177899</c:v>
                </c:pt>
                <c:pt idx="4458">
                  <c:v>247.44690076036099</c:v>
                </c:pt>
                <c:pt idx="4459">
                  <c:v>247.50240701894401</c:v>
                </c:pt>
                <c:pt idx="4460">
                  <c:v>247.55791327752601</c:v>
                </c:pt>
                <c:pt idx="4461">
                  <c:v>247.61341953610901</c:v>
                </c:pt>
                <c:pt idx="4462">
                  <c:v>247.66892579469101</c:v>
                </c:pt>
                <c:pt idx="4463">
                  <c:v>247.72443205327301</c:v>
                </c:pt>
                <c:pt idx="4464">
                  <c:v>247.779938311856</c:v>
                </c:pt>
                <c:pt idx="4465">
                  <c:v>247.835444570438</c:v>
                </c:pt>
                <c:pt idx="4466">
                  <c:v>247.89095082902099</c:v>
                </c:pt>
                <c:pt idx="4467">
                  <c:v>247.94645708760299</c:v>
                </c:pt>
                <c:pt idx="4468">
                  <c:v>248.00196334618599</c:v>
                </c:pt>
                <c:pt idx="4469">
                  <c:v>248.05746960476799</c:v>
                </c:pt>
                <c:pt idx="4470">
                  <c:v>248.11297586334999</c:v>
                </c:pt>
                <c:pt idx="4471">
                  <c:v>248.16848212193301</c:v>
                </c:pt>
                <c:pt idx="4472">
                  <c:v>248.22398838051501</c:v>
                </c:pt>
                <c:pt idx="4473">
                  <c:v>248.279494639098</c:v>
                </c:pt>
                <c:pt idx="4474">
                  <c:v>248.33500089768</c:v>
                </c:pt>
                <c:pt idx="4475">
                  <c:v>248.390507156262</c:v>
                </c:pt>
                <c:pt idx="4476">
                  <c:v>248.446013414845</c:v>
                </c:pt>
                <c:pt idx="4477">
                  <c:v>248.501519673427</c:v>
                </c:pt>
                <c:pt idx="4478">
                  <c:v>248.55702593200999</c:v>
                </c:pt>
                <c:pt idx="4479">
                  <c:v>248.61253219059199</c:v>
                </c:pt>
                <c:pt idx="4480">
                  <c:v>248.66803844917399</c:v>
                </c:pt>
                <c:pt idx="4481">
                  <c:v>248.72354470775699</c:v>
                </c:pt>
                <c:pt idx="4482">
                  <c:v>248.77905096633901</c:v>
                </c:pt>
                <c:pt idx="4483">
                  <c:v>248.83455722492201</c:v>
                </c:pt>
                <c:pt idx="4484">
                  <c:v>248.89006348350401</c:v>
                </c:pt>
                <c:pt idx="4485">
                  <c:v>248.94556974208601</c:v>
                </c:pt>
                <c:pt idx="4486">
                  <c:v>249.001076000669</c:v>
                </c:pt>
                <c:pt idx="4487">
                  <c:v>249.056582259251</c:v>
                </c:pt>
                <c:pt idx="4488">
                  <c:v>249.112088517834</c:v>
                </c:pt>
                <c:pt idx="4489">
                  <c:v>249.167594776416</c:v>
                </c:pt>
                <c:pt idx="4490">
                  <c:v>249.223101034998</c:v>
                </c:pt>
                <c:pt idx="4491">
                  <c:v>249.27860729358099</c:v>
                </c:pt>
                <c:pt idx="4492">
                  <c:v>249.33411355216299</c:v>
                </c:pt>
                <c:pt idx="4493">
                  <c:v>249.38961981074601</c:v>
                </c:pt>
                <c:pt idx="4494">
                  <c:v>249.44512606932801</c:v>
                </c:pt>
                <c:pt idx="4495">
                  <c:v>249.50063232791001</c:v>
                </c:pt>
                <c:pt idx="4496">
                  <c:v>249.55613858649301</c:v>
                </c:pt>
                <c:pt idx="4497">
                  <c:v>249.61164484507501</c:v>
                </c:pt>
                <c:pt idx="4498">
                  <c:v>249.667151103658</c:v>
                </c:pt>
                <c:pt idx="4499">
                  <c:v>249.72265736224</c:v>
                </c:pt>
                <c:pt idx="4500">
                  <c:v>249.778163620822</c:v>
                </c:pt>
                <c:pt idx="4501">
                  <c:v>249.83366987940499</c:v>
                </c:pt>
                <c:pt idx="4502">
                  <c:v>249.88917613798699</c:v>
                </c:pt>
                <c:pt idx="4503">
                  <c:v>249.94468239656999</c:v>
                </c:pt>
                <c:pt idx="4504">
                  <c:v>250.00018865515199</c:v>
                </c:pt>
                <c:pt idx="4505">
                  <c:v>250.05569491373399</c:v>
                </c:pt>
                <c:pt idx="4506">
                  <c:v>250.11120117231701</c:v>
                </c:pt>
                <c:pt idx="4507">
                  <c:v>250.16670743089901</c:v>
                </c:pt>
                <c:pt idx="4508">
                  <c:v>250.222213689482</c:v>
                </c:pt>
                <c:pt idx="4509">
                  <c:v>250.277719948064</c:v>
                </c:pt>
                <c:pt idx="4510">
                  <c:v>250.333226206647</c:v>
                </c:pt>
                <c:pt idx="4511">
                  <c:v>250.388732465229</c:v>
                </c:pt>
                <c:pt idx="4512">
                  <c:v>250.444238723811</c:v>
                </c:pt>
                <c:pt idx="4513">
                  <c:v>250.49974498239399</c:v>
                </c:pt>
                <c:pt idx="4514">
                  <c:v>250.55525124097599</c:v>
                </c:pt>
                <c:pt idx="4515">
                  <c:v>250.61075749955901</c:v>
                </c:pt>
                <c:pt idx="4516">
                  <c:v>250.66626375814101</c:v>
                </c:pt>
                <c:pt idx="4517">
                  <c:v>250.72177001672301</c:v>
                </c:pt>
                <c:pt idx="4518">
                  <c:v>250.77727627530601</c:v>
                </c:pt>
                <c:pt idx="4519">
                  <c:v>250.83278253388801</c:v>
                </c:pt>
                <c:pt idx="4520">
                  <c:v>250.888288792471</c:v>
                </c:pt>
                <c:pt idx="4521">
                  <c:v>250.943795051053</c:v>
                </c:pt>
                <c:pt idx="4522">
                  <c:v>250.999301309635</c:v>
                </c:pt>
                <c:pt idx="4523">
                  <c:v>251.054807568218</c:v>
                </c:pt>
                <c:pt idx="4524">
                  <c:v>251.1103138268</c:v>
                </c:pt>
                <c:pt idx="4525">
                  <c:v>251.16582008538299</c:v>
                </c:pt>
                <c:pt idx="4526">
                  <c:v>251.22132634396499</c:v>
                </c:pt>
                <c:pt idx="4527">
                  <c:v>251.27683260254699</c:v>
                </c:pt>
                <c:pt idx="4528">
                  <c:v>251.33233886113001</c:v>
                </c:pt>
                <c:pt idx="4529">
                  <c:v>251.38784511971201</c:v>
                </c:pt>
                <c:pt idx="4530">
                  <c:v>251.44335137829501</c:v>
                </c:pt>
                <c:pt idx="4531">
                  <c:v>251.49885763687701</c:v>
                </c:pt>
                <c:pt idx="4532">
                  <c:v>251.55436389545901</c:v>
                </c:pt>
                <c:pt idx="4533">
                  <c:v>251.609870154042</c:v>
                </c:pt>
                <c:pt idx="4534">
                  <c:v>251.665376412624</c:v>
                </c:pt>
                <c:pt idx="4535">
                  <c:v>251.72088267120699</c:v>
                </c:pt>
                <c:pt idx="4536">
                  <c:v>251.77638892978899</c:v>
                </c:pt>
                <c:pt idx="4537">
                  <c:v>251.83189518837099</c:v>
                </c:pt>
                <c:pt idx="4538">
                  <c:v>251.88740144695399</c:v>
                </c:pt>
                <c:pt idx="4539">
                  <c:v>251.94290770553599</c:v>
                </c:pt>
                <c:pt idx="4540">
                  <c:v>251.99841396411901</c:v>
                </c:pt>
                <c:pt idx="4541">
                  <c:v>252.05392022270101</c:v>
                </c:pt>
                <c:pt idx="4542">
                  <c:v>252.10942648128301</c:v>
                </c:pt>
                <c:pt idx="4543">
                  <c:v>252.164932739866</c:v>
                </c:pt>
                <c:pt idx="4544">
                  <c:v>252.220438998448</c:v>
                </c:pt>
                <c:pt idx="4545">
                  <c:v>252.275945257031</c:v>
                </c:pt>
                <c:pt idx="4546">
                  <c:v>252.331451515613</c:v>
                </c:pt>
                <c:pt idx="4547">
                  <c:v>252.38695777419599</c:v>
                </c:pt>
                <c:pt idx="4548">
                  <c:v>252.44246403277799</c:v>
                </c:pt>
                <c:pt idx="4549">
                  <c:v>252.49797029135999</c:v>
                </c:pt>
                <c:pt idx="4550">
                  <c:v>252.55347654994301</c:v>
                </c:pt>
                <c:pt idx="4551">
                  <c:v>252.60898280852501</c:v>
                </c:pt>
                <c:pt idx="4552">
                  <c:v>252.66448906710801</c:v>
                </c:pt>
                <c:pt idx="4553">
                  <c:v>252.71999532569001</c:v>
                </c:pt>
                <c:pt idx="4554">
                  <c:v>252.77550158427201</c:v>
                </c:pt>
                <c:pt idx="4555">
                  <c:v>252.831007842855</c:v>
                </c:pt>
                <c:pt idx="4556">
                  <c:v>252.886514101437</c:v>
                </c:pt>
                <c:pt idx="4557">
                  <c:v>252.94202036002</c:v>
                </c:pt>
                <c:pt idx="4558">
                  <c:v>252.997526618602</c:v>
                </c:pt>
                <c:pt idx="4559">
                  <c:v>253.05303287718399</c:v>
                </c:pt>
                <c:pt idx="4560">
                  <c:v>253.10853913576699</c:v>
                </c:pt>
                <c:pt idx="4561">
                  <c:v>253.16404539434899</c:v>
                </c:pt>
                <c:pt idx="4562">
                  <c:v>253.21955165293201</c:v>
                </c:pt>
                <c:pt idx="4563">
                  <c:v>253.27505791151401</c:v>
                </c:pt>
                <c:pt idx="4564">
                  <c:v>253.33056417009601</c:v>
                </c:pt>
                <c:pt idx="4565">
                  <c:v>253.38607042867901</c:v>
                </c:pt>
                <c:pt idx="4566">
                  <c:v>253.441576687261</c:v>
                </c:pt>
                <c:pt idx="4567">
                  <c:v>253.497082945844</c:v>
                </c:pt>
                <c:pt idx="4568">
                  <c:v>253.552589204426</c:v>
                </c:pt>
                <c:pt idx="4569">
                  <c:v>253.608095463008</c:v>
                </c:pt>
                <c:pt idx="4570">
                  <c:v>253.66360172159099</c:v>
                </c:pt>
                <c:pt idx="4571">
                  <c:v>253.71910798017299</c:v>
                </c:pt>
                <c:pt idx="4572">
                  <c:v>253.77461423875599</c:v>
                </c:pt>
                <c:pt idx="4573">
                  <c:v>253.83012049733799</c:v>
                </c:pt>
                <c:pt idx="4574">
                  <c:v>253.88562675591999</c:v>
                </c:pt>
                <c:pt idx="4575">
                  <c:v>253.94113301450301</c:v>
                </c:pt>
                <c:pt idx="4576">
                  <c:v>253.99663927308501</c:v>
                </c:pt>
                <c:pt idx="4577">
                  <c:v>254.052145531668</c:v>
                </c:pt>
                <c:pt idx="4578">
                  <c:v>254.10765179025</c:v>
                </c:pt>
                <c:pt idx="4579">
                  <c:v>254.163158048832</c:v>
                </c:pt>
                <c:pt idx="4580">
                  <c:v>254.218664307415</c:v>
                </c:pt>
                <c:pt idx="4581">
                  <c:v>254.274170565997</c:v>
                </c:pt>
                <c:pt idx="4582">
                  <c:v>254.32967682457999</c:v>
                </c:pt>
                <c:pt idx="4583">
                  <c:v>254.38518308316199</c:v>
                </c:pt>
                <c:pt idx="4584">
                  <c:v>254.44068934174501</c:v>
                </c:pt>
                <c:pt idx="4585">
                  <c:v>254.49619560032701</c:v>
                </c:pt>
                <c:pt idx="4586">
                  <c:v>254.55170185890901</c:v>
                </c:pt>
                <c:pt idx="4587">
                  <c:v>254.60720811749201</c:v>
                </c:pt>
                <c:pt idx="4588">
                  <c:v>254.66271437607401</c:v>
                </c:pt>
                <c:pt idx="4589">
                  <c:v>254.718220634657</c:v>
                </c:pt>
                <c:pt idx="4590">
                  <c:v>254.773726893239</c:v>
                </c:pt>
                <c:pt idx="4591">
                  <c:v>254.829233151821</c:v>
                </c:pt>
                <c:pt idx="4592">
                  <c:v>254.88473941040399</c:v>
                </c:pt>
                <c:pt idx="4593">
                  <c:v>254.94024566898599</c:v>
                </c:pt>
                <c:pt idx="4594">
                  <c:v>254.99575192756899</c:v>
                </c:pt>
                <c:pt idx="4595">
                  <c:v>255.05125818615099</c:v>
                </c:pt>
                <c:pt idx="4596">
                  <c:v>255.10676444473299</c:v>
                </c:pt>
                <c:pt idx="4597">
                  <c:v>255.16227070331601</c:v>
                </c:pt>
                <c:pt idx="4598">
                  <c:v>255.21777696189801</c:v>
                </c:pt>
                <c:pt idx="4599">
                  <c:v>255.27328322048101</c:v>
                </c:pt>
                <c:pt idx="4600">
                  <c:v>255.328789479063</c:v>
                </c:pt>
                <c:pt idx="4601">
                  <c:v>255.384295737645</c:v>
                </c:pt>
                <c:pt idx="4602">
                  <c:v>255.439801996228</c:v>
                </c:pt>
                <c:pt idx="4603">
                  <c:v>255.49530825481</c:v>
                </c:pt>
                <c:pt idx="4604">
                  <c:v>255.55081451339299</c:v>
                </c:pt>
                <c:pt idx="4605">
                  <c:v>255.60632077197499</c:v>
                </c:pt>
                <c:pt idx="4606">
                  <c:v>255.66182703055699</c:v>
                </c:pt>
                <c:pt idx="4607">
                  <c:v>255.71733328913999</c:v>
                </c:pt>
                <c:pt idx="4608">
                  <c:v>255.77283954772199</c:v>
                </c:pt>
                <c:pt idx="4609">
                  <c:v>255.82834580630501</c:v>
                </c:pt>
                <c:pt idx="4610">
                  <c:v>255.88385206488701</c:v>
                </c:pt>
                <c:pt idx="4611">
                  <c:v>255.93935832346901</c:v>
                </c:pt>
                <c:pt idx="4612">
                  <c:v>255.994864582052</c:v>
                </c:pt>
                <c:pt idx="4613">
                  <c:v>256.050370840634</c:v>
                </c:pt>
                <c:pt idx="4614">
                  <c:v>256.10587709921703</c:v>
                </c:pt>
                <c:pt idx="4615">
                  <c:v>256.16138335779902</c:v>
                </c:pt>
                <c:pt idx="4616">
                  <c:v>256.21688961638102</c:v>
                </c:pt>
                <c:pt idx="4617">
                  <c:v>256.27239587496399</c:v>
                </c:pt>
                <c:pt idx="4618">
                  <c:v>256.32790213354599</c:v>
                </c:pt>
                <c:pt idx="4619">
                  <c:v>256.38340839212901</c:v>
                </c:pt>
                <c:pt idx="4620">
                  <c:v>256.43891465071101</c:v>
                </c:pt>
                <c:pt idx="4621">
                  <c:v>256.49442090929301</c:v>
                </c:pt>
                <c:pt idx="4622">
                  <c:v>256.54992716787598</c:v>
                </c:pt>
                <c:pt idx="4623">
                  <c:v>256.60543342645798</c:v>
                </c:pt>
                <c:pt idx="4624">
                  <c:v>256.660939685041</c:v>
                </c:pt>
                <c:pt idx="4625">
                  <c:v>256.716445943623</c:v>
                </c:pt>
                <c:pt idx="4626">
                  <c:v>256.77195220220602</c:v>
                </c:pt>
                <c:pt idx="4627">
                  <c:v>256.82745846078802</c:v>
                </c:pt>
                <c:pt idx="4628">
                  <c:v>256.88296471937002</c:v>
                </c:pt>
                <c:pt idx="4629">
                  <c:v>256.93847097795299</c:v>
                </c:pt>
                <c:pt idx="4630">
                  <c:v>256.99397723653499</c:v>
                </c:pt>
                <c:pt idx="4631">
                  <c:v>257.04948349511801</c:v>
                </c:pt>
                <c:pt idx="4632">
                  <c:v>257.10498975370001</c:v>
                </c:pt>
                <c:pt idx="4633">
                  <c:v>257.16049601228201</c:v>
                </c:pt>
                <c:pt idx="4634">
                  <c:v>257.21600227086498</c:v>
                </c:pt>
                <c:pt idx="4635">
                  <c:v>257.27150852944698</c:v>
                </c:pt>
                <c:pt idx="4636">
                  <c:v>257.32701478803</c:v>
                </c:pt>
                <c:pt idx="4637">
                  <c:v>257.382521046612</c:v>
                </c:pt>
                <c:pt idx="4638">
                  <c:v>257.438027305194</c:v>
                </c:pt>
                <c:pt idx="4639">
                  <c:v>257.49353356377702</c:v>
                </c:pt>
                <c:pt idx="4640">
                  <c:v>257.54903982235902</c:v>
                </c:pt>
                <c:pt idx="4641">
                  <c:v>257.60454608094199</c:v>
                </c:pt>
                <c:pt idx="4642">
                  <c:v>257.66005233952399</c:v>
                </c:pt>
                <c:pt idx="4643">
                  <c:v>257.71555859810599</c:v>
                </c:pt>
                <c:pt idx="4644">
                  <c:v>257.77106485668901</c:v>
                </c:pt>
                <c:pt idx="4645">
                  <c:v>257.82657111527101</c:v>
                </c:pt>
                <c:pt idx="4646">
                  <c:v>257.88207737385397</c:v>
                </c:pt>
                <c:pt idx="4647">
                  <c:v>257.93758363243597</c:v>
                </c:pt>
                <c:pt idx="4648">
                  <c:v>257.99308989101797</c:v>
                </c:pt>
                <c:pt idx="4649">
                  <c:v>258.048596149601</c:v>
                </c:pt>
                <c:pt idx="4650">
                  <c:v>258.104102408183</c:v>
                </c:pt>
                <c:pt idx="4651">
                  <c:v>258.15960866676602</c:v>
                </c:pt>
                <c:pt idx="4652">
                  <c:v>258.21511492534802</c:v>
                </c:pt>
                <c:pt idx="4653">
                  <c:v>258.27062118393002</c:v>
                </c:pt>
                <c:pt idx="4654">
                  <c:v>258.32612744251298</c:v>
                </c:pt>
                <c:pt idx="4655">
                  <c:v>258.38163370109498</c:v>
                </c:pt>
                <c:pt idx="4656">
                  <c:v>258.43713995967801</c:v>
                </c:pt>
                <c:pt idx="4657">
                  <c:v>258.49264621826001</c:v>
                </c:pt>
                <c:pt idx="4658">
                  <c:v>258.54815247684201</c:v>
                </c:pt>
                <c:pt idx="4659">
                  <c:v>258.60365873542497</c:v>
                </c:pt>
                <c:pt idx="4660">
                  <c:v>258.65916499400703</c:v>
                </c:pt>
                <c:pt idx="4661">
                  <c:v>258.71467125258999</c:v>
                </c:pt>
                <c:pt idx="4662">
                  <c:v>258.77017751117199</c:v>
                </c:pt>
                <c:pt idx="4663">
                  <c:v>258.82568376975502</c:v>
                </c:pt>
                <c:pt idx="4664">
                  <c:v>258.88119002833702</c:v>
                </c:pt>
                <c:pt idx="4665">
                  <c:v>258.93669628691902</c:v>
                </c:pt>
                <c:pt idx="4666">
                  <c:v>258.99220254550198</c:v>
                </c:pt>
                <c:pt idx="4667">
                  <c:v>259.04770880408398</c:v>
                </c:pt>
                <c:pt idx="4668">
                  <c:v>259.10321506266598</c:v>
                </c:pt>
                <c:pt idx="4669">
                  <c:v>259.158721321249</c:v>
                </c:pt>
                <c:pt idx="4670">
                  <c:v>259.214227579831</c:v>
                </c:pt>
                <c:pt idx="4671">
                  <c:v>259.26973383841403</c:v>
                </c:pt>
                <c:pt idx="4672">
                  <c:v>259.32524009699603</c:v>
                </c:pt>
                <c:pt idx="4673">
                  <c:v>259.38074635557899</c:v>
                </c:pt>
                <c:pt idx="4674">
                  <c:v>259.43625261416099</c:v>
                </c:pt>
                <c:pt idx="4675">
                  <c:v>259.49175887274299</c:v>
                </c:pt>
                <c:pt idx="4676">
                  <c:v>259.54726513132601</c:v>
                </c:pt>
                <c:pt idx="4677">
                  <c:v>259.60277138990801</c:v>
                </c:pt>
                <c:pt idx="4678">
                  <c:v>259.65827764849098</c:v>
                </c:pt>
                <c:pt idx="4679">
                  <c:v>259.71378390707298</c:v>
                </c:pt>
                <c:pt idx="4680">
                  <c:v>259.76929016565498</c:v>
                </c:pt>
                <c:pt idx="4681">
                  <c:v>259.824796424238</c:v>
                </c:pt>
                <c:pt idx="4682">
                  <c:v>259.88030268282</c:v>
                </c:pt>
                <c:pt idx="4683">
                  <c:v>259.93580894140302</c:v>
                </c:pt>
                <c:pt idx="4684">
                  <c:v>259.99131519998502</c:v>
                </c:pt>
                <c:pt idx="4685">
                  <c:v>260.04682145856702</c:v>
                </c:pt>
                <c:pt idx="4686">
                  <c:v>260.10232771714999</c:v>
                </c:pt>
                <c:pt idx="4687">
                  <c:v>260.15783397573199</c:v>
                </c:pt>
                <c:pt idx="4688">
                  <c:v>260.21334023431501</c:v>
                </c:pt>
                <c:pt idx="4689">
                  <c:v>260.26884649289701</c:v>
                </c:pt>
                <c:pt idx="4690">
                  <c:v>260.32435275147901</c:v>
                </c:pt>
                <c:pt idx="4691">
                  <c:v>260.37985901006198</c:v>
                </c:pt>
                <c:pt idx="4692">
                  <c:v>260.43536526864398</c:v>
                </c:pt>
                <c:pt idx="4693">
                  <c:v>260.490871527227</c:v>
                </c:pt>
                <c:pt idx="4694">
                  <c:v>260.546377785809</c:v>
                </c:pt>
                <c:pt idx="4695">
                  <c:v>260.601884044391</c:v>
                </c:pt>
                <c:pt idx="4696">
                  <c:v>260.65739030297402</c:v>
                </c:pt>
                <c:pt idx="4697">
                  <c:v>260.71289656155602</c:v>
                </c:pt>
                <c:pt idx="4698">
                  <c:v>260.76840282013899</c:v>
                </c:pt>
                <c:pt idx="4699">
                  <c:v>260.82390907872099</c:v>
                </c:pt>
                <c:pt idx="4700">
                  <c:v>260.87941533730401</c:v>
                </c:pt>
                <c:pt idx="4701">
                  <c:v>260.93492159588601</c:v>
                </c:pt>
                <c:pt idx="4702">
                  <c:v>260.99042785446801</c:v>
                </c:pt>
                <c:pt idx="4703">
                  <c:v>261.04593411305098</c:v>
                </c:pt>
                <c:pt idx="4704">
                  <c:v>261.10144037163298</c:v>
                </c:pt>
                <c:pt idx="4705">
                  <c:v>261.15694663021497</c:v>
                </c:pt>
                <c:pt idx="4706">
                  <c:v>261.212452888798</c:v>
                </c:pt>
                <c:pt idx="4707">
                  <c:v>261.26795914738</c:v>
                </c:pt>
                <c:pt idx="4708">
                  <c:v>261.32346540596302</c:v>
                </c:pt>
                <c:pt idx="4709">
                  <c:v>261.37897166454502</c:v>
                </c:pt>
                <c:pt idx="4710">
                  <c:v>261.43447792312799</c:v>
                </c:pt>
                <c:pt idx="4711">
                  <c:v>261.48998418170999</c:v>
                </c:pt>
                <c:pt idx="4712">
                  <c:v>261.54549044029199</c:v>
                </c:pt>
                <c:pt idx="4713">
                  <c:v>261.60099669887501</c:v>
                </c:pt>
                <c:pt idx="4714">
                  <c:v>261.65650295745701</c:v>
                </c:pt>
                <c:pt idx="4715">
                  <c:v>261.71200921603997</c:v>
                </c:pt>
                <c:pt idx="4716">
                  <c:v>261.76751547462197</c:v>
                </c:pt>
                <c:pt idx="4717">
                  <c:v>261.82302173320397</c:v>
                </c:pt>
                <c:pt idx="4718">
                  <c:v>261.878527991787</c:v>
                </c:pt>
                <c:pt idx="4719">
                  <c:v>261.934034250369</c:v>
                </c:pt>
                <c:pt idx="4720">
                  <c:v>261.98954050895202</c:v>
                </c:pt>
                <c:pt idx="4721">
                  <c:v>262.04504676753402</c:v>
                </c:pt>
                <c:pt idx="4722">
                  <c:v>262.10055302611602</c:v>
                </c:pt>
                <c:pt idx="4723">
                  <c:v>262.15605928469898</c:v>
                </c:pt>
                <c:pt idx="4724">
                  <c:v>262.21156554328098</c:v>
                </c:pt>
                <c:pt idx="4725">
                  <c:v>262.26707180186401</c:v>
                </c:pt>
                <c:pt idx="4726">
                  <c:v>262.32257806044601</c:v>
                </c:pt>
                <c:pt idx="4727">
                  <c:v>262.37808431902801</c:v>
                </c:pt>
                <c:pt idx="4728">
                  <c:v>262.43359057761103</c:v>
                </c:pt>
                <c:pt idx="4729">
                  <c:v>262.48909683619303</c:v>
                </c:pt>
                <c:pt idx="4730">
                  <c:v>262.54460309477599</c:v>
                </c:pt>
                <c:pt idx="4731">
                  <c:v>262.60010935335799</c:v>
                </c:pt>
                <c:pt idx="4732">
                  <c:v>262.65561561193999</c:v>
                </c:pt>
                <c:pt idx="4733">
                  <c:v>262.71112187052302</c:v>
                </c:pt>
                <c:pt idx="4734">
                  <c:v>262.76662812910502</c:v>
                </c:pt>
                <c:pt idx="4735">
                  <c:v>262.82213438768798</c:v>
                </c:pt>
                <c:pt idx="4736">
                  <c:v>262.87764064626998</c:v>
                </c:pt>
                <c:pt idx="4737">
                  <c:v>262.93314690485198</c:v>
                </c:pt>
                <c:pt idx="4738">
                  <c:v>262.988653163435</c:v>
                </c:pt>
                <c:pt idx="4739">
                  <c:v>263.044159422017</c:v>
                </c:pt>
                <c:pt idx="4740">
                  <c:v>263.09966568060003</c:v>
                </c:pt>
                <c:pt idx="4741">
                  <c:v>263.15517193918203</c:v>
                </c:pt>
                <c:pt idx="4742">
                  <c:v>263.21067819776403</c:v>
                </c:pt>
                <c:pt idx="4743">
                  <c:v>263.26618445634699</c:v>
                </c:pt>
                <c:pt idx="4744">
                  <c:v>263.32169071492899</c:v>
                </c:pt>
                <c:pt idx="4745">
                  <c:v>263.37719697351201</c:v>
                </c:pt>
                <c:pt idx="4746">
                  <c:v>263.43270323209401</c:v>
                </c:pt>
                <c:pt idx="4747">
                  <c:v>263.48820949067698</c:v>
                </c:pt>
                <c:pt idx="4748">
                  <c:v>263.54371574925898</c:v>
                </c:pt>
                <c:pt idx="4749">
                  <c:v>263.59922200784098</c:v>
                </c:pt>
                <c:pt idx="4750">
                  <c:v>263.654728266424</c:v>
                </c:pt>
                <c:pt idx="4751">
                  <c:v>263.710234525006</c:v>
                </c:pt>
                <c:pt idx="4752">
                  <c:v>263.76574078358902</c:v>
                </c:pt>
                <c:pt idx="4753">
                  <c:v>263.82124704217102</c:v>
                </c:pt>
                <c:pt idx="4754">
                  <c:v>263.87675330075302</c:v>
                </c:pt>
                <c:pt idx="4755">
                  <c:v>263.93225955933599</c:v>
                </c:pt>
                <c:pt idx="4756">
                  <c:v>263.98776581791799</c:v>
                </c:pt>
                <c:pt idx="4757">
                  <c:v>264.04327207650101</c:v>
                </c:pt>
                <c:pt idx="4758">
                  <c:v>264.09877833508301</c:v>
                </c:pt>
                <c:pt idx="4759">
                  <c:v>264.15428459366501</c:v>
                </c:pt>
                <c:pt idx="4760">
                  <c:v>264.20979085224798</c:v>
                </c:pt>
                <c:pt idx="4761">
                  <c:v>264.26529711082998</c:v>
                </c:pt>
                <c:pt idx="4762">
                  <c:v>264.320803369413</c:v>
                </c:pt>
                <c:pt idx="4763">
                  <c:v>264.376309627995</c:v>
                </c:pt>
                <c:pt idx="4764">
                  <c:v>264.431815886577</c:v>
                </c:pt>
                <c:pt idx="4765">
                  <c:v>264.48732214516002</c:v>
                </c:pt>
                <c:pt idx="4766">
                  <c:v>264.54282840374202</c:v>
                </c:pt>
                <c:pt idx="4767">
                  <c:v>264.59833466232499</c:v>
                </c:pt>
                <c:pt idx="4768">
                  <c:v>264.65384092090699</c:v>
                </c:pt>
                <c:pt idx="4769">
                  <c:v>264.70934717948899</c:v>
                </c:pt>
                <c:pt idx="4770">
                  <c:v>264.76485343807201</c:v>
                </c:pt>
                <c:pt idx="4771">
                  <c:v>264.82035969665401</c:v>
                </c:pt>
                <c:pt idx="4772">
                  <c:v>264.87586595523697</c:v>
                </c:pt>
                <c:pt idx="4773">
                  <c:v>264.93137221381897</c:v>
                </c:pt>
                <c:pt idx="4774">
                  <c:v>264.98687847240097</c:v>
                </c:pt>
                <c:pt idx="4775">
                  <c:v>265.042384730984</c:v>
                </c:pt>
                <c:pt idx="4776">
                  <c:v>265.097890989566</c:v>
                </c:pt>
                <c:pt idx="4777">
                  <c:v>265.15339724814902</c:v>
                </c:pt>
                <c:pt idx="4778">
                  <c:v>265.20890350673102</c:v>
                </c:pt>
                <c:pt idx="4779">
                  <c:v>265.26440976531302</c:v>
                </c:pt>
                <c:pt idx="4780">
                  <c:v>265.31991602389598</c:v>
                </c:pt>
                <c:pt idx="4781">
                  <c:v>265.37542228247798</c:v>
                </c:pt>
                <c:pt idx="4782">
                  <c:v>265.43092854106101</c:v>
                </c:pt>
                <c:pt idx="4783">
                  <c:v>265.48643479964301</c:v>
                </c:pt>
                <c:pt idx="4784">
                  <c:v>265.54194105822597</c:v>
                </c:pt>
                <c:pt idx="4785">
                  <c:v>265.59744731680797</c:v>
                </c:pt>
                <c:pt idx="4786">
                  <c:v>265.65295357538997</c:v>
                </c:pt>
                <c:pt idx="4787">
                  <c:v>265.708459833973</c:v>
                </c:pt>
                <c:pt idx="4788">
                  <c:v>265.76396609255499</c:v>
                </c:pt>
                <c:pt idx="4789">
                  <c:v>265.81947235113802</c:v>
                </c:pt>
                <c:pt idx="4790">
                  <c:v>265.87497860972002</c:v>
                </c:pt>
                <c:pt idx="4791">
                  <c:v>265.93048486830202</c:v>
                </c:pt>
                <c:pt idx="4792">
                  <c:v>265.98599112688498</c:v>
                </c:pt>
                <c:pt idx="4793">
                  <c:v>266.04149738546698</c:v>
                </c:pt>
                <c:pt idx="4794">
                  <c:v>266.09700364405001</c:v>
                </c:pt>
                <c:pt idx="4795">
                  <c:v>266.152509902632</c:v>
                </c:pt>
                <c:pt idx="4796">
                  <c:v>266.208016161214</c:v>
                </c:pt>
                <c:pt idx="4797">
                  <c:v>266.26352241979703</c:v>
                </c:pt>
                <c:pt idx="4798">
                  <c:v>266.31902867837903</c:v>
                </c:pt>
                <c:pt idx="4799">
                  <c:v>266.37453493696199</c:v>
                </c:pt>
                <c:pt idx="4800">
                  <c:v>266.43004119554399</c:v>
                </c:pt>
                <c:pt idx="4801">
                  <c:v>266.48554745412599</c:v>
                </c:pt>
                <c:pt idx="4802">
                  <c:v>266.54105371270902</c:v>
                </c:pt>
                <c:pt idx="4803">
                  <c:v>266.59655997129101</c:v>
                </c:pt>
                <c:pt idx="4804">
                  <c:v>266.65206622987398</c:v>
                </c:pt>
                <c:pt idx="4805">
                  <c:v>266.70757248845598</c:v>
                </c:pt>
                <c:pt idx="4806">
                  <c:v>266.76307874703798</c:v>
                </c:pt>
                <c:pt idx="4807">
                  <c:v>266.818585005621</c:v>
                </c:pt>
                <c:pt idx="4808">
                  <c:v>266.874091264203</c:v>
                </c:pt>
                <c:pt idx="4809">
                  <c:v>266.92959752278603</c:v>
                </c:pt>
                <c:pt idx="4810">
                  <c:v>266.98510378136803</c:v>
                </c:pt>
                <c:pt idx="4811">
                  <c:v>267.04061003995002</c:v>
                </c:pt>
                <c:pt idx="4812">
                  <c:v>267.09611629853299</c:v>
                </c:pt>
                <c:pt idx="4813">
                  <c:v>267.15162255711499</c:v>
                </c:pt>
                <c:pt idx="4814">
                  <c:v>267.20712881569801</c:v>
                </c:pt>
                <c:pt idx="4815">
                  <c:v>267.26263507428001</c:v>
                </c:pt>
                <c:pt idx="4816">
                  <c:v>267.31814133286201</c:v>
                </c:pt>
                <c:pt idx="4817">
                  <c:v>267.37364759144498</c:v>
                </c:pt>
                <c:pt idx="4818">
                  <c:v>267.42915385002698</c:v>
                </c:pt>
                <c:pt idx="4819">
                  <c:v>267.48466010861</c:v>
                </c:pt>
                <c:pt idx="4820">
                  <c:v>267.540166367192</c:v>
                </c:pt>
                <c:pt idx="4821">
                  <c:v>267.595672625774</c:v>
                </c:pt>
                <c:pt idx="4822">
                  <c:v>267.65117888435702</c:v>
                </c:pt>
                <c:pt idx="4823">
                  <c:v>267.70668514293902</c:v>
                </c:pt>
                <c:pt idx="4824">
                  <c:v>267.76219140152199</c:v>
                </c:pt>
                <c:pt idx="4825">
                  <c:v>267.81769766010399</c:v>
                </c:pt>
                <c:pt idx="4826">
                  <c:v>267.87320391868701</c:v>
                </c:pt>
                <c:pt idx="4827">
                  <c:v>267.92871017726901</c:v>
                </c:pt>
                <c:pt idx="4828">
                  <c:v>267.98421643585101</c:v>
                </c:pt>
                <c:pt idx="4829">
                  <c:v>268.03972269443398</c:v>
                </c:pt>
                <c:pt idx="4830">
                  <c:v>268.09522895301598</c:v>
                </c:pt>
                <c:pt idx="4831">
                  <c:v>268.150735211599</c:v>
                </c:pt>
                <c:pt idx="4832">
                  <c:v>268.206241470181</c:v>
                </c:pt>
                <c:pt idx="4833">
                  <c:v>268.261747728763</c:v>
                </c:pt>
                <c:pt idx="4834">
                  <c:v>268.31725398734602</c:v>
                </c:pt>
                <c:pt idx="4835">
                  <c:v>268.37276024592802</c:v>
                </c:pt>
                <c:pt idx="4836">
                  <c:v>268.42826650451099</c:v>
                </c:pt>
                <c:pt idx="4837">
                  <c:v>268.48377276309299</c:v>
                </c:pt>
                <c:pt idx="4838">
                  <c:v>268.53927902167499</c:v>
                </c:pt>
                <c:pt idx="4839">
                  <c:v>268.59478528025801</c:v>
                </c:pt>
                <c:pt idx="4840">
                  <c:v>268.65029153884001</c:v>
                </c:pt>
                <c:pt idx="4841">
                  <c:v>268.70579779742297</c:v>
                </c:pt>
                <c:pt idx="4842">
                  <c:v>268.76130405600497</c:v>
                </c:pt>
                <c:pt idx="4843">
                  <c:v>268.81681031458697</c:v>
                </c:pt>
                <c:pt idx="4844">
                  <c:v>268.87231657317</c:v>
                </c:pt>
                <c:pt idx="4845">
                  <c:v>268.927822831752</c:v>
                </c:pt>
                <c:pt idx="4846">
                  <c:v>268.98332909033502</c:v>
                </c:pt>
                <c:pt idx="4847">
                  <c:v>269.03883534891702</c:v>
                </c:pt>
                <c:pt idx="4848">
                  <c:v>269.09434160749902</c:v>
                </c:pt>
                <c:pt idx="4849">
                  <c:v>269.14984786608198</c:v>
                </c:pt>
                <c:pt idx="4850">
                  <c:v>269.20535412466398</c:v>
                </c:pt>
                <c:pt idx="4851">
                  <c:v>269.26086038324701</c:v>
                </c:pt>
                <c:pt idx="4852">
                  <c:v>269.31636664182901</c:v>
                </c:pt>
                <c:pt idx="4853">
                  <c:v>269.37187290041101</c:v>
                </c:pt>
                <c:pt idx="4854">
                  <c:v>269.42737915899397</c:v>
                </c:pt>
                <c:pt idx="4855">
                  <c:v>269.48288541757597</c:v>
                </c:pt>
                <c:pt idx="4856">
                  <c:v>269.53839167615899</c:v>
                </c:pt>
                <c:pt idx="4857">
                  <c:v>269.59389793474099</c:v>
                </c:pt>
                <c:pt idx="4858">
                  <c:v>269.64940419332299</c:v>
                </c:pt>
                <c:pt idx="4859">
                  <c:v>269.70491045190602</c:v>
                </c:pt>
                <c:pt idx="4860">
                  <c:v>269.76041671048802</c:v>
                </c:pt>
                <c:pt idx="4861">
                  <c:v>269.81592296907098</c:v>
                </c:pt>
                <c:pt idx="4862">
                  <c:v>269.87142922765298</c:v>
                </c:pt>
                <c:pt idx="4863">
                  <c:v>269.92693548623498</c:v>
                </c:pt>
                <c:pt idx="4864">
                  <c:v>269.982441744818</c:v>
                </c:pt>
                <c:pt idx="4865">
                  <c:v>270.0379480034</c:v>
                </c:pt>
                <c:pt idx="4866">
                  <c:v>270.09345426198303</c:v>
                </c:pt>
                <c:pt idx="4867">
                  <c:v>270.14896052056503</c:v>
                </c:pt>
                <c:pt idx="4868">
                  <c:v>270.20446677914799</c:v>
                </c:pt>
                <c:pt idx="4869">
                  <c:v>270.25997303772999</c:v>
                </c:pt>
                <c:pt idx="4870">
                  <c:v>270.31547929631199</c:v>
                </c:pt>
                <c:pt idx="4871">
                  <c:v>270.37098555489501</c:v>
                </c:pt>
                <c:pt idx="4872">
                  <c:v>270.42649181347701</c:v>
                </c:pt>
                <c:pt idx="4873">
                  <c:v>270.48199807205998</c:v>
                </c:pt>
                <c:pt idx="4874">
                  <c:v>270.53750433064198</c:v>
                </c:pt>
                <c:pt idx="4875">
                  <c:v>270.59301058922398</c:v>
                </c:pt>
                <c:pt idx="4876">
                  <c:v>270.648516847807</c:v>
                </c:pt>
                <c:pt idx="4877">
                  <c:v>270.704023106389</c:v>
                </c:pt>
                <c:pt idx="4878">
                  <c:v>270.75952936497202</c:v>
                </c:pt>
                <c:pt idx="4879">
                  <c:v>270.81503562355402</c:v>
                </c:pt>
                <c:pt idx="4880">
                  <c:v>270.87054188213602</c:v>
                </c:pt>
                <c:pt idx="4881">
                  <c:v>270.92604814071899</c:v>
                </c:pt>
                <c:pt idx="4882">
                  <c:v>270.98155439930099</c:v>
                </c:pt>
                <c:pt idx="4883">
                  <c:v>271.03706065788401</c:v>
                </c:pt>
                <c:pt idx="4884">
                  <c:v>271.09256691646601</c:v>
                </c:pt>
                <c:pt idx="4885">
                  <c:v>271.14807317504801</c:v>
                </c:pt>
                <c:pt idx="4886">
                  <c:v>271.20357943363098</c:v>
                </c:pt>
                <c:pt idx="4887">
                  <c:v>271.25908569221298</c:v>
                </c:pt>
                <c:pt idx="4888">
                  <c:v>271.314591950796</c:v>
                </c:pt>
                <c:pt idx="4889">
                  <c:v>271.370098209378</c:v>
                </c:pt>
                <c:pt idx="4890">
                  <c:v>271.42560446796</c:v>
                </c:pt>
                <c:pt idx="4891">
                  <c:v>271.48111072654302</c:v>
                </c:pt>
                <c:pt idx="4892">
                  <c:v>271.53661698512502</c:v>
                </c:pt>
                <c:pt idx="4893">
                  <c:v>271.59212324370799</c:v>
                </c:pt>
                <c:pt idx="4894">
                  <c:v>271.64762950228999</c:v>
                </c:pt>
                <c:pt idx="4895">
                  <c:v>271.70313576087199</c:v>
                </c:pt>
                <c:pt idx="4896">
                  <c:v>271.75864201945501</c:v>
                </c:pt>
                <c:pt idx="4897">
                  <c:v>271.81414827803701</c:v>
                </c:pt>
                <c:pt idx="4898">
                  <c:v>271.86965453661998</c:v>
                </c:pt>
                <c:pt idx="4899">
                  <c:v>271.92516079520198</c:v>
                </c:pt>
                <c:pt idx="4900">
                  <c:v>271.98066705378398</c:v>
                </c:pt>
                <c:pt idx="4901">
                  <c:v>272.036173312367</c:v>
                </c:pt>
                <c:pt idx="4902">
                  <c:v>272.091679570949</c:v>
                </c:pt>
                <c:pt idx="4903">
                  <c:v>272.14718582953202</c:v>
                </c:pt>
                <c:pt idx="4904">
                  <c:v>272.20269208811402</c:v>
                </c:pt>
                <c:pt idx="4905">
                  <c:v>272.25819834669602</c:v>
                </c:pt>
                <c:pt idx="4906">
                  <c:v>272.31370460527899</c:v>
                </c:pt>
                <c:pt idx="4907">
                  <c:v>272.36921086386099</c:v>
                </c:pt>
                <c:pt idx="4908">
                  <c:v>272.42471712244401</c:v>
                </c:pt>
                <c:pt idx="4909">
                  <c:v>272.48022338102601</c:v>
                </c:pt>
                <c:pt idx="4910">
                  <c:v>272.53572963960897</c:v>
                </c:pt>
                <c:pt idx="4911">
                  <c:v>272.59123589819097</c:v>
                </c:pt>
                <c:pt idx="4912">
                  <c:v>272.64674215677297</c:v>
                </c:pt>
                <c:pt idx="4913">
                  <c:v>272.702248415356</c:v>
                </c:pt>
                <c:pt idx="4914">
                  <c:v>272.757754673938</c:v>
                </c:pt>
                <c:pt idx="4915">
                  <c:v>272.81326093252102</c:v>
                </c:pt>
                <c:pt idx="4916">
                  <c:v>272.86876719110302</c:v>
                </c:pt>
                <c:pt idx="4917">
                  <c:v>272.92427344968502</c:v>
                </c:pt>
                <c:pt idx="4918">
                  <c:v>272.97977970826798</c:v>
                </c:pt>
                <c:pt idx="4919">
                  <c:v>273.03528596684998</c:v>
                </c:pt>
                <c:pt idx="4920">
                  <c:v>273.09079222543301</c:v>
                </c:pt>
                <c:pt idx="4921">
                  <c:v>273.14629848401501</c:v>
                </c:pt>
                <c:pt idx="4922">
                  <c:v>273.20180474259701</c:v>
                </c:pt>
                <c:pt idx="4923">
                  <c:v>273.25731100118003</c:v>
                </c:pt>
                <c:pt idx="4924">
                  <c:v>273.31281725976203</c:v>
                </c:pt>
                <c:pt idx="4925">
                  <c:v>273.36832351834499</c:v>
                </c:pt>
                <c:pt idx="4926">
                  <c:v>273.42382977692699</c:v>
                </c:pt>
                <c:pt idx="4927">
                  <c:v>273.47933603550899</c:v>
                </c:pt>
                <c:pt idx="4928">
                  <c:v>273.53484229409202</c:v>
                </c:pt>
                <c:pt idx="4929">
                  <c:v>273.59034855267402</c:v>
                </c:pt>
                <c:pt idx="4930">
                  <c:v>273.64585481125698</c:v>
                </c:pt>
                <c:pt idx="4931">
                  <c:v>273.70136106983898</c:v>
                </c:pt>
                <c:pt idx="4932">
                  <c:v>273.75686732842098</c:v>
                </c:pt>
                <c:pt idx="4933">
                  <c:v>273.812373587004</c:v>
                </c:pt>
                <c:pt idx="4934">
                  <c:v>273.867879845586</c:v>
                </c:pt>
                <c:pt idx="4935">
                  <c:v>273.92338610416903</c:v>
                </c:pt>
                <c:pt idx="4936">
                  <c:v>273.97889236275103</c:v>
                </c:pt>
                <c:pt idx="4937">
                  <c:v>274.03439862133303</c:v>
                </c:pt>
                <c:pt idx="4938">
                  <c:v>274.08990487991599</c:v>
                </c:pt>
                <c:pt idx="4939">
                  <c:v>274.14541113849799</c:v>
                </c:pt>
                <c:pt idx="4940">
                  <c:v>274.20091739708101</c:v>
                </c:pt>
                <c:pt idx="4941">
                  <c:v>274.25642365566301</c:v>
                </c:pt>
                <c:pt idx="4942">
                  <c:v>274.31192991424501</c:v>
                </c:pt>
                <c:pt idx="4943">
                  <c:v>274.36743617282798</c:v>
                </c:pt>
                <c:pt idx="4944">
                  <c:v>274.42294243140998</c:v>
                </c:pt>
                <c:pt idx="4945">
                  <c:v>274.478448689993</c:v>
                </c:pt>
                <c:pt idx="4946">
                  <c:v>274.533954948575</c:v>
                </c:pt>
                <c:pt idx="4947">
                  <c:v>274.58946120715802</c:v>
                </c:pt>
                <c:pt idx="4948">
                  <c:v>274.64496746574002</c:v>
                </c:pt>
                <c:pt idx="4949">
                  <c:v>274.70047372432202</c:v>
                </c:pt>
                <c:pt idx="4950">
                  <c:v>274.75597998290499</c:v>
                </c:pt>
                <c:pt idx="4951">
                  <c:v>274.81148624148699</c:v>
                </c:pt>
                <c:pt idx="4952">
                  <c:v>274.86699250007001</c:v>
                </c:pt>
                <c:pt idx="4953">
                  <c:v>274.92249875865201</c:v>
                </c:pt>
                <c:pt idx="4954">
                  <c:v>274.97800501723401</c:v>
                </c:pt>
                <c:pt idx="4955">
                  <c:v>275.03351127581698</c:v>
                </c:pt>
                <c:pt idx="4956">
                  <c:v>275.08901753439898</c:v>
                </c:pt>
                <c:pt idx="4957">
                  <c:v>275.144523792982</c:v>
                </c:pt>
                <c:pt idx="4958">
                  <c:v>275.200030051564</c:v>
                </c:pt>
                <c:pt idx="4959">
                  <c:v>275.255536310146</c:v>
                </c:pt>
                <c:pt idx="4960">
                  <c:v>275.31104256872902</c:v>
                </c:pt>
                <c:pt idx="4961">
                  <c:v>275.36654882731102</c:v>
                </c:pt>
                <c:pt idx="4962">
                  <c:v>275.42205508589399</c:v>
                </c:pt>
                <c:pt idx="4963">
                  <c:v>275.47756134447599</c:v>
                </c:pt>
                <c:pt idx="4964">
                  <c:v>275.53306760305799</c:v>
                </c:pt>
                <c:pt idx="4965">
                  <c:v>275.58857386164101</c:v>
                </c:pt>
                <c:pt idx="4966">
                  <c:v>275.64408012022301</c:v>
                </c:pt>
                <c:pt idx="4967">
                  <c:v>275.69958637880598</c:v>
                </c:pt>
                <c:pt idx="4968">
                  <c:v>275.75509263738797</c:v>
                </c:pt>
                <c:pt idx="4969">
                  <c:v>275.81059889596997</c:v>
                </c:pt>
                <c:pt idx="4970">
                  <c:v>275.866105154553</c:v>
                </c:pt>
                <c:pt idx="4971">
                  <c:v>275.921611413135</c:v>
                </c:pt>
                <c:pt idx="4972">
                  <c:v>275.97711767171802</c:v>
                </c:pt>
                <c:pt idx="4973">
                  <c:v>276.03262393030002</c:v>
                </c:pt>
                <c:pt idx="4974">
                  <c:v>276.08813018888202</c:v>
                </c:pt>
                <c:pt idx="4975">
                  <c:v>276.14363644746498</c:v>
                </c:pt>
                <c:pt idx="4976">
                  <c:v>276.19914270604698</c:v>
                </c:pt>
                <c:pt idx="4977">
                  <c:v>276.25464896463001</c:v>
                </c:pt>
                <c:pt idx="4978">
                  <c:v>276.31015522321201</c:v>
                </c:pt>
                <c:pt idx="4979">
                  <c:v>276.36566148179401</c:v>
                </c:pt>
                <c:pt idx="4980">
                  <c:v>276.42116774037697</c:v>
                </c:pt>
                <c:pt idx="4981">
                  <c:v>276.47667399895897</c:v>
                </c:pt>
                <c:pt idx="4982">
                  <c:v>276.532180257542</c:v>
                </c:pt>
                <c:pt idx="4983">
                  <c:v>276.58768651612399</c:v>
                </c:pt>
                <c:pt idx="4984">
                  <c:v>276.64319277470702</c:v>
                </c:pt>
                <c:pt idx="4985">
                  <c:v>276.69869903328902</c:v>
                </c:pt>
                <c:pt idx="4986">
                  <c:v>276.75420529187102</c:v>
                </c:pt>
                <c:pt idx="4987">
                  <c:v>276.80971155045398</c:v>
                </c:pt>
                <c:pt idx="4988">
                  <c:v>276.86521780903598</c:v>
                </c:pt>
                <c:pt idx="4989">
                  <c:v>276.92072406761798</c:v>
                </c:pt>
                <c:pt idx="4990">
                  <c:v>276.97623032620101</c:v>
                </c:pt>
                <c:pt idx="4991">
                  <c:v>277.031736584783</c:v>
                </c:pt>
                <c:pt idx="4992">
                  <c:v>277.08724284336603</c:v>
                </c:pt>
                <c:pt idx="4993">
                  <c:v>277.14274910194803</c:v>
                </c:pt>
                <c:pt idx="4994">
                  <c:v>277.19825536053099</c:v>
                </c:pt>
                <c:pt idx="4995">
                  <c:v>277.25376161911299</c:v>
                </c:pt>
                <c:pt idx="4996">
                  <c:v>277.30926787769499</c:v>
                </c:pt>
                <c:pt idx="4997">
                  <c:v>277.36477413627802</c:v>
                </c:pt>
                <c:pt idx="4998">
                  <c:v>277.42028039486001</c:v>
                </c:pt>
                <c:pt idx="4999">
                  <c:v>277.47578665344298</c:v>
                </c:pt>
                <c:pt idx="5000">
                  <c:v>277.53129291202498</c:v>
                </c:pt>
                <c:pt idx="5001">
                  <c:v>277.58679917060698</c:v>
                </c:pt>
                <c:pt idx="5002">
                  <c:v>277.64230542919</c:v>
                </c:pt>
                <c:pt idx="5003">
                  <c:v>277.697811687772</c:v>
                </c:pt>
                <c:pt idx="5004">
                  <c:v>277.75331794635503</c:v>
                </c:pt>
                <c:pt idx="5005">
                  <c:v>277.80882420493703</c:v>
                </c:pt>
                <c:pt idx="5006">
                  <c:v>277.86433046351902</c:v>
                </c:pt>
                <c:pt idx="5007">
                  <c:v>277.91983672210199</c:v>
                </c:pt>
                <c:pt idx="5008">
                  <c:v>277.97534298068399</c:v>
                </c:pt>
                <c:pt idx="5009">
                  <c:v>278.03084923926701</c:v>
                </c:pt>
                <c:pt idx="5010">
                  <c:v>278.08635549784901</c:v>
                </c:pt>
                <c:pt idx="5011">
                  <c:v>278.14186175643101</c:v>
                </c:pt>
                <c:pt idx="5012">
                  <c:v>278.19736801501398</c:v>
                </c:pt>
                <c:pt idx="5013">
                  <c:v>278.25287427359598</c:v>
                </c:pt>
                <c:pt idx="5014">
                  <c:v>278.308380532179</c:v>
                </c:pt>
                <c:pt idx="5015">
                  <c:v>278.363886790761</c:v>
                </c:pt>
                <c:pt idx="5016">
                  <c:v>278.419393049343</c:v>
                </c:pt>
                <c:pt idx="5017">
                  <c:v>278.47489930792602</c:v>
                </c:pt>
                <c:pt idx="5018">
                  <c:v>278.53040556650802</c:v>
                </c:pt>
                <c:pt idx="5019">
                  <c:v>278.58591182509099</c:v>
                </c:pt>
                <c:pt idx="5020">
                  <c:v>278.64141808367299</c:v>
                </c:pt>
                <c:pt idx="5021">
                  <c:v>278.69692434225601</c:v>
                </c:pt>
                <c:pt idx="5022">
                  <c:v>278.75243060083801</c:v>
                </c:pt>
                <c:pt idx="5023">
                  <c:v>278.80793685942001</c:v>
                </c:pt>
                <c:pt idx="5024">
                  <c:v>278.86344311800298</c:v>
                </c:pt>
                <c:pt idx="5025">
                  <c:v>278.91894937658498</c:v>
                </c:pt>
                <c:pt idx="5026">
                  <c:v>278.97445563516698</c:v>
                </c:pt>
                <c:pt idx="5027">
                  <c:v>279.02996189375</c:v>
                </c:pt>
                <c:pt idx="5028">
                  <c:v>279.085468152332</c:v>
                </c:pt>
                <c:pt idx="5029">
                  <c:v>279.14097441091502</c:v>
                </c:pt>
                <c:pt idx="5030">
                  <c:v>279.19648066949702</c:v>
                </c:pt>
                <c:pt idx="5031">
                  <c:v>279.25198692807999</c:v>
                </c:pt>
                <c:pt idx="5032">
                  <c:v>279.30749318666199</c:v>
                </c:pt>
                <c:pt idx="5033">
                  <c:v>279.36299944524399</c:v>
                </c:pt>
                <c:pt idx="5034">
                  <c:v>279.41850570382701</c:v>
                </c:pt>
                <c:pt idx="5035">
                  <c:v>279.47401196240901</c:v>
                </c:pt>
                <c:pt idx="5036">
                  <c:v>279.52951822099197</c:v>
                </c:pt>
                <c:pt idx="5037">
                  <c:v>279.58502447957397</c:v>
                </c:pt>
                <c:pt idx="5038">
                  <c:v>279.64053073815597</c:v>
                </c:pt>
                <c:pt idx="5039">
                  <c:v>279.696036996739</c:v>
                </c:pt>
                <c:pt idx="5040">
                  <c:v>279.751543255321</c:v>
                </c:pt>
                <c:pt idx="5041">
                  <c:v>279.80704951390402</c:v>
                </c:pt>
                <c:pt idx="5042">
                  <c:v>279.86255577248602</c:v>
                </c:pt>
                <c:pt idx="5043">
                  <c:v>279.91806203106802</c:v>
                </c:pt>
                <c:pt idx="5044">
                  <c:v>279.97356828965098</c:v>
                </c:pt>
                <c:pt idx="5045">
                  <c:v>280.02907454823298</c:v>
                </c:pt>
                <c:pt idx="5046">
                  <c:v>280.08458080681601</c:v>
                </c:pt>
                <c:pt idx="5047">
                  <c:v>280.14008706539801</c:v>
                </c:pt>
                <c:pt idx="5048">
                  <c:v>280.19559332398001</c:v>
                </c:pt>
                <c:pt idx="5049">
                  <c:v>280.25109958256297</c:v>
                </c:pt>
                <c:pt idx="5050">
                  <c:v>280.30660584114497</c:v>
                </c:pt>
                <c:pt idx="5051">
                  <c:v>280.36211209972799</c:v>
                </c:pt>
                <c:pt idx="5052">
                  <c:v>280.41761835830999</c:v>
                </c:pt>
                <c:pt idx="5053">
                  <c:v>280.47312461689199</c:v>
                </c:pt>
                <c:pt idx="5054">
                  <c:v>280.52863087547502</c:v>
                </c:pt>
                <c:pt idx="5055">
                  <c:v>280.58413713405702</c:v>
                </c:pt>
                <c:pt idx="5056">
                  <c:v>280.63964339263998</c:v>
                </c:pt>
                <c:pt idx="5057">
                  <c:v>280.69514965122198</c:v>
                </c:pt>
                <c:pt idx="5058">
                  <c:v>280.75065590980398</c:v>
                </c:pt>
                <c:pt idx="5059">
                  <c:v>280.806162168387</c:v>
                </c:pt>
                <c:pt idx="5060">
                  <c:v>280.861668426969</c:v>
                </c:pt>
                <c:pt idx="5061">
                  <c:v>280.91717468555203</c:v>
                </c:pt>
                <c:pt idx="5062">
                  <c:v>280.97268094413403</c:v>
                </c:pt>
                <c:pt idx="5063">
                  <c:v>281.02818720271603</c:v>
                </c:pt>
                <c:pt idx="5064">
                  <c:v>281.08369346129899</c:v>
                </c:pt>
                <c:pt idx="5065">
                  <c:v>281.13919971988099</c:v>
                </c:pt>
                <c:pt idx="5066">
                  <c:v>281.19470597846401</c:v>
                </c:pt>
                <c:pt idx="5067">
                  <c:v>281.25021223704601</c:v>
                </c:pt>
                <c:pt idx="5068">
                  <c:v>281.30571849562898</c:v>
                </c:pt>
                <c:pt idx="5069">
                  <c:v>281.36122475421098</c:v>
                </c:pt>
                <c:pt idx="5070">
                  <c:v>281.41673101279298</c:v>
                </c:pt>
                <c:pt idx="5071">
                  <c:v>281.472237271376</c:v>
                </c:pt>
                <c:pt idx="5072">
                  <c:v>281.527743529958</c:v>
                </c:pt>
                <c:pt idx="5073">
                  <c:v>281.58324978854102</c:v>
                </c:pt>
                <c:pt idx="5074">
                  <c:v>281.63875604712302</c:v>
                </c:pt>
                <c:pt idx="5075">
                  <c:v>281.69426230570502</c:v>
                </c:pt>
                <c:pt idx="5076">
                  <c:v>281.74976856428799</c:v>
                </c:pt>
                <c:pt idx="5077">
                  <c:v>281.80527482286999</c:v>
                </c:pt>
                <c:pt idx="5078">
                  <c:v>281.86078108145301</c:v>
                </c:pt>
                <c:pt idx="5079">
                  <c:v>281.91628734003501</c:v>
                </c:pt>
                <c:pt idx="5080">
                  <c:v>281.97179359861701</c:v>
                </c:pt>
                <c:pt idx="5081">
                  <c:v>282.02729985719998</c:v>
                </c:pt>
                <c:pt idx="5082">
                  <c:v>282.08280611578198</c:v>
                </c:pt>
                <c:pt idx="5083">
                  <c:v>282.138312374365</c:v>
                </c:pt>
                <c:pt idx="5084">
                  <c:v>282.193818632947</c:v>
                </c:pt>
                <c:pt idx="5085">
                  <c:v>282.249324891529</c:v>
                </c:pt>
                <c:pt idx="5086">
                  <c:v>282.30483115011202</c:v>
                </c:pt>
                <c:pt idx="5087">
                  <c:v>282.36033740869402</c:v>
                </c:pt>
                <c:pt idx="5088">
                  <c:v>282.41584366727699</c:v>
                </c:pt>
                <c:pt idx="5089">
                  <c:v>282.47134992585899</c:v>
                </c:pt>
                <c:pt idx="5090">
                  <c:v>282.52685618444099</c:v>
                </c:pt>
                <c:pt idx="5091">
                  <c:v>282.58236244302401</c:v>
                </c:pt>
                <c:pt idx="5092">
                  <c:v>282.63786870160601</c:v>
                </c:pt>
                <c:pt idx="5093">
                  <c:v>282.69337496018898</c:v>
                </c:pt>
                <c:pt idx="5094">
                  <c:v>282.74888121877098</c:v>
                </c:pt>
                <c:pt idx="5095">
                  <c:v>282.80438747735298</c:v>
                </c:pt>
                <c:pt idx="5096">
                  <c:v>282.859893735936</c:v>
                </c:pt>
                <c:pt idx="5097">
                  <c:v>282.915399994518</c:v>
                </c:pt>
                <c:pt idx="5098">
                  <c:v>282.97090625310102</c:v>
                </c:pt>
                <c:pt idx="5099">
                  <c:v>283.02641251168302</c:v>
                </c:pt>
                <c:pt idx="5100">
                  <c:v>283.08191877026502</c:v>
                </c:pt>
                <c:pt idx="5101">
                  <c:v>283.13742502884799</c:v>
                </c:pt>
                <c:pt idx="5102">
                  <c:v>283.19293128742999</c:v>
                </c:pt>
                <c:pt idx="5103">
                  <c:v>283.24843754601301</c:v>
                </c:pt>
                <c:pt idx="5104">
                  <c:v>283.30394380459501</c:v>
                </c:pt>
                <c:pt idx="5105">
                  <c:v>283.35945006317797</c:v>
                </c:pt>
                <c:pt idx="5106">
                  <c:v>283.41495632175997</c:v>
                </c:pt>
                <c:pt idx="5107">
                  <c:v>283.47046258034197</c:v>
                </c:pt>
                <c:pt idx="5108">
                  <c:v>283.525968838925</c:v>
                </c:pt>
                <c:pt idx="5109">
                  <c:v>283.581475097507</c:v>
                </c:pt>
                <c:pt idx="5110">
                  <c:v>283.63698135609002</c:v>
                </c:pt>
                <c:pt idx="5111">
                  <c:v>283.69248761467202</c:v>
                </c:pt>
                <c:pt idx="5112">
                  <c:v>283.74799387325402</c:v>
                </c:pt>
                <c:pt idx="5113">
                  <c:v>283.80350013183698</c:v>
                </c:pt>
                <c:pt idx="5114">
                  <c:v>283.85900639041898</c:v>
                </c:pt>
                <c:pt idx="5115">
                  <c:v>283.91451264900201</c:v>
                </c:pt>
                <c:pt idx="5116">
                  <c:v>283.97001890758401</c:v>
                </c:pt>
                <c:pt idx="5117">
                  <c:v>284.02552516616601</c:v>
                </c:pt>
                <c:pt idx="5118">
                  <c:v>284.08103142474903</c:v>
                </c:pt>
                <c:pt idx="5119">
                  <c:v>284.13653768333103</c:v>
                </c:pt>
                <c:pt idx="5120">
                  <c:v>284.19204394191399</c:v>
                </c:pt>
                <c:pt idx="5121">
                  <c:v>284.24755020049599</c:v>
                </c:pt>
                <c:pt idx="5122">
                  <c:v>284.30305645907799</c:v>
                </c:pt>
                <c:pt idx="5123">
                  <c:v>284.35856271766102</c:v>
                </c:pt>
                <c:pt idx="5124">
                  <c:v>284.41406897624302</c:v>
                </c:pt>
                <c:pt idx="5125">
                  <c:v>284.46957523482598</c:v>
                </c:pt>
                <c:pt idx="5126">
                  <c:v>284.52508149340798</c:v>
                </c:pt>
                <c:pt idx="5127">
                  <c:v>284.58058775198998</c:v>
                </c:pt>
                <c:pt idx="5128">
                  <c:v>284.636094010573</c:v>
                </c:pt>
                <c:pt idx="5129">
                  <c:v>284.691600269155</c:v>
                </c:pt>
                <c:pt idx="5130">
                  <c:v>284.74710652773803</c:v>
                </c:pt>
                <c:pt idx="5131">
                  <c:v>284.80261278632003</c:v>
                </c:pt>
                <c:pt idx="5132">
                  <c:v>284.85811904490203</c:v>
                </c:pt>
                <c:pt idx="5133">
                  <c:v>284.91362530348499</c:v>
                </c:pt>
                <c:pt idx="5134">
                  <c:v>284.96913156206699</c:v>
                </c:pt>
                <c:pt idx="5135">
                  <c:v>285.02463782065001</c:v>
                </c:pt>
                <c:pt idx="5136">
                  <c:v>285.08014407923201</c:v>
                </c:pt>
                <c:pt idx="5137">
                  <c:v>285.13565033781401</c:v>
                </c:pt>
                <c:pt idx="5138">
                  <c:v>285.19115659639698</c:v>
                </c:pt>
                <c:pt idx="5139">
                  <c:v>285.24666285497898</c:v>
                </c:pt>
                <c:pt idx="5140">
                  <c:v>285.302169113562</c:v>
                </c:pt>
                <c:pt idx="5141">
                  <c:v>285.357675372144</c:v>
                </c:pt>
                <c:pt idx="5142">
                  <c:v>285.41318163072702</c:v>
                </c:pt>
                <c:pt idx="5143">
                  <c:v>285.46868788930902</c:v>
                </c:pt>
                <c:pt idx="5144">
                  <c:v>285.52419414789102</c:v>
                </c:pt>
                <c:pt idx="5145">
                  <c:v>285.57970040647399</c:v>
                </c:pt>
                <c:pt idx="5146">
                  <c:v>285.63520666505599</c:v>
                </c:pt>
                <c:pt idx="5147">
                  <c:v>285.69071292363901</c:v>
                </c:pt>
                <c:pt idx="5148">
                  <c:v>285.74621918222101</c:v>
                </c:pt>
                <c:pt idx="5149">
                  <c:v>285.80172544080301</c:v>
                </c:pt>
                <c:pt idx="5150">
                  <c:v>285.85723169938598</c:v>
                </c:pt>
                <c:pt idx="5151">
                  <c:v>285.91273795796798</c:v>
                </c:pt>
                <c:pt idx="5152">
                  <c:v>285.968244216551</c:v>
                </c:pt>
                <c:pt idx="5153">
                  <c:v>286.023750475133</c:v>
                </c:pt>
                <c:pt idx="5154">
                  <c:v>286.079256733715</c:v>
                </c:pt>
                <c:pt idx="5155">
                  <c:v>286.13476299229802</c:v>
                </c:pt>
                <c:pt idx="5156">
                  <c:v>286.19026925088002</c:v>
                </c:pt>
                <c:pt idx="5157">
                  <c:v>286.24577550946299</c:v>
                </c:pt>
                <c:pt idx="5158">
                  <c:v>286.30128176804499</c:v>
                </c:pt>
                <c:pt idx="5159">
                  <c:v>286.35678802662699</c:v>
                </c:pt>
                <c:pt idx="5160">
                  <c:v>286.41229428521001</c:v>
                </c:pt>
                <c:pt idx="5161">
                  <c:v>286.46780054379201</c:v>
                </c:pt>
                <c:pt idx="5162">
                  <c:v>286.52330680237498</c:v>
                </c:pt>
                <c:pt idx="5163">
                  <c:v>286.57881306095697</c:v>
                </c:pt>
                <c:pt idx="5164">
                  <c:v>286.63431931953897</c:v>
                </c:pt>
                <c:pt idx="5165">
                  <c:v>286.689825578122</c:v>
                </c:pt>
                <c:pt idx="5166">
                  <c:v>286.745331836704</c:v>
                </c:pt>
                <c:pt idx="5167">
                  <c:v>286.80083809528702</c:v>
                </c:pt>
                <c:pt idx="5168">
                  <c:v>286.85634435386902</c:v>
                </c:pt>
                <c:pt idx="5169">
                  <c:v>286.91185061245102</c:v>
                </c:pt>
                <c:pt idx="5170">
                  <c:v>286.96735687103399</c:v>
                </c:pt>
                <c:pt idx="5171">
                  <c:v>287.02286312961598</c:v>
                </c:pt>
                <c:pt idx="5172">
                  <c:v>287.07836938819901</c:v>
                </c:pt>
                <c:pt idx="5173">
                  <c:v>287.13387564678101</c:v>
                </c:pt>
                <c:pt idx="5174">
                  <c:v>287.18938190536301</c:v>
                </c:pt>
                <c:pt idx="5175">
                  <c:v>287.24488816394597</c:v>
                </c:pt>
                <c:pt idx="5176">
                  <c:v>287.30039442252797</c:v>
                </c:pt>
                <c:pt idx="5177">
                  <c:v>287.355900681111</c:v>
                </c:pt>
                <c:pt idx="5178">
                  <c:v>287.41140693969299</c:v>
                </c:pt>
                <c:pt idx="5179">
                  <c:v>287.46691319827499</c:v>
                </c:pt>
                <c:pt idx="5180">
                  <c:v>287.52241945685802</c:v>
                </c:pt>
                <c:pt idx="5181">
                  <c:v>287.57792571544002</c:v>
                </c:pt>
                <c:pt idx="5182">
                  <c:v>287.63343197402298</c:v>
                </c:pt>
                <c:pt idx="5183">
                  <c:v>287.68893823260498</c:v>
                </c:pt>
                <c:pt idx="5184">
                  <c:v>287.74444449118698</c:v>
                </c:pt>
                <c:pt idx="5185">
                  <c:v>287.79995074977001</c:v>
                </c:pt>
                <c:pt idx="5186">
                  <c:v>287.855457008352</c:v>
                </c:pt>
                <c:pt idx="5187">
                  <c:v>287.91096326693503</c:v>
                </c:pt>
                <c:pt idx="5188">
                  <c:v>287.96646952551703</c:v>
                </c:pt>
                <c:pt idx="5189">
                  <c:v>288.02197578409999</c:v>
                </c:pt>
                <c:pt idx="5190">
                  <c:v>288.07748204268199</c:v>
                </c:pt>
                <c:pt idx="5191">
                  <c:v>288.13298830126399</c:v>
                </c:pt>
                <c:pt idx="5192">
                  <c:v>288.18849455984702</c:v>
                </c:pt>
                <c:pt idx="5193">
                  <c:v>288.24400081842901</c:v>
                </c:pt>
                <c:pt idx="5194">
                  <c:v>288.29950707701198</c:v>
                </c:pt>
                <c:pt idx="5195">
                  <c:v>288.35501333559398</c:v>
                </c:pt>
                <c:pt idx="5196">
                  <c:v>288.41051959417598</c:v>
                </c:pt>
                <c:pt idx="5197">
                  <c:v>288.466025852759</c:v>
                </c:pt>
                <c:pt idx="5198">
                  <c:v>288.521532111341</c:v>
                </c:pt>
                <c:pt idx="5199">
                  <c:v>288.57703836992403</c:v>
                </c:pt>
                <c:pt idx="5200">
                  <c:v>288.63254462850603</c:v>
                </c:pt>
                <c:pt idx="5201">
                  <c:v>288.68805088708802</c:v>
                </c:pt>
                <c:pt idx="5202">
                  <c:v>288.74355714567099</c:v>
                </c:pt>
                <c:pt idx="5203">
                  <c:v>288.79906340425299</c:v>
                </c:pt>
                <c:pt idx="5204">
                  <c:v>288.85456966283601</c:v>
                </c:pt>
                <c:pt idx="5205">
                  <c:v>288.91007592141801</c:v>
                </c:pt>
                <c:pt idx="5206">
                  <c:v>288.96558218000001</c:v>
                </c:pt>
                <c:pt idx="5207">
                  <c:v>289.02108843858298</c:v>
                </c:pt>
                <c:pt idx="5208">
                  <c:v>289.07659469716498</c:v>
                </c:pt>
                <c:pt idx="5209">
                  <c:v>289.132100955748</c:v>
                </c:pt>
                <c:pt idx="5210">
                  <c:v>289.18760721433</c:v>
                </c:pt>
                <c:pt idx="5211">
                  <c:v>289.243113472912</c:v>
                </c:pt>
                <c:pt idx="5212">
                  <c:v>289.29861973149502</c:v>
                </c:pt>
                <c:pt idx="5213">
                  <c:v>289.35412599007702</c:v>
                </c:pt>
                <c:pt idx="5214">
                  <c:v>289.40963224865999</c:v>
                </c:pt>
                <c:pt idx="5215">
                  <c:v>289.46513850724199</c:v>
                </c:pt>
                <c:pt idx="5216">
                  <c:v>289.52064476582399</c:v>
                </c:pt>
                <c:pt idx="5217">
                  <c:v>289.57615102440701</c:v>
                </c:pt>
                <c:pt idx="5218">
                  <c:v>289.63165728298901</c:v>
                </c:pt>
                <c:pt idx="5219">
                  <c:v>289.68716354157198</c:v>
                </c:pt>
                <c:pt idx="5220">
                  <c:v>289.74266980015398</c:v>
                </c:pt>
                <c:pt idx="5221">
                  <c:v>289.79817605873598</c:v>
                </c:pt>
                <c:pt idx="5222">
                  <c:v>289.853682317319</c:v>
                </c:pt>
                <c:pt idx="5223">
                  <c:v>289.909188575901</c:v>
                </c:pt>
                <c:pt idx="5224">
                  <c:v>289.96469483448402</c:v>
                </c:pt>
                <c:pt idx="5225">
                  <c:v>290.02020109306602</c:v>
                </c:pt>
                <c:pt idx="5226">
                  <c:v>290.07570735164899</c:v>
                </c:pt>
                <c:pt idx="5227">
                  <c:v>290.13121361023099</c:v>
                </c:pt>
                <c:pt idx="5228">
                  <c:v>290.18671986881299</c:v>
                </c:pt>
                <c:pt idx="5229">
                  <c:v>290.24222612739601</c:v>
                </c:pt>
                <c:pt idx="5230">
                  <c:v>290.29773238597801</c:v>
                </c:pt>
                <c:pt idx="5231">
                  <c:v>290.35323864456097</c:v>
                </c:pt>
                <c:pt idx="5232">
                  <c:v>290.40874490314297</c:v>
                </c:pt>
                <c:pt idx="5233">
                  <c:v>290.46425116172497</c:v>
                </c:pt>
                <c:pt idx="5234">
                  <c:v>290.519757420308</c:v>
                </c:pt>
                <c:pt idx="5235">
                  <c:v>290.57526367889</c:v>
                </c:pt>
                <c:pt idx="5236">
                  <c:v>290.63076993747302</c:v>
                </c:pt>
                <c:pt idx="5237">
                  <c:v>290.68627619605502</c:v>
                </c:pt>
                <c:pt idx="5238">
                  <c:v>290.74178245463702</c:v>
                </c:pt>
                <c:pt idx="5239">
                  <c:v>290.79728871321998</c:v>
                </c:pt>
                <c:pt idx="5240">
                  <c:v>290.85279497180198</c:v>
                </c:pt>
                <c:pt idx="5241">
                  <c:v>290.90830123038501</c:v>
                </c:pt>
                <c:pt idx="5242">
                  <c:v>290.96380748896701</c:v>
                </c:pt>
                <c:pt idx="5243">
                  <c:v>291.01931374754901</c:v>
                </c:pt>
                <c:pt idx="5244">
                  <c:v>291.07482000613197</c:v>
                </c:pt>
                <c:pt idx="5245">
                  <c:v>291.13032626471397</c:v>
                </c:pt>
                <c:pt idx="5246">
                  <c:v>291.18583252329699</c:v>
                </c:pt>
                <c:pt idx="5247">
                  <c:v>291.24133878187899</c:v>
                </c:pt>
                <c:pt idx="5248">
                  <c:v>291.29684504046099</c:v>
                </c:pt>
                <c:pt idx="5249">
                  <c:v>291.35235129904402</c:v>
                </c:pt>
                <c:pt idx="5250">
                  <c:v>291.40785755762602</c:v>
                </c:pt>
                <c:pt idx="5251">
                  <c:v>291.46336381620898</c:v>
                </c:pt>
                <c:pt idx="5252">
                  <c:v>291.51887007479098</c:v>
                </c:pt>
                <c:pt idx="5253">
                  <c:v>291.57437633337298</c:v>
                </c:pt>
                <c:pt idx="5254">
                  <c:v>291.629882591956</c:v>
                </c:pt>
                <c:pt idx="5255">
                  <c:v>291.685388850538</c:v>
                </c:pt>
                <c:pt idx="5256">
                  <c:v>291.74089510912103</c:v>
                </c:pt>
                <c:pt idx="5257">
                  <c:v>291.79640136770303</c:v>
                </c:pt>
                <c:pt idx="5258">
                  <c:v>291.85190762628503</c:v>
                </c:pt>
                <c:pt idx="5259">
                  <c:v>291.90741388486799</c:v>
                </c:pt>
                <c:pt idx="5260">
                  <c:v>291.96292014344999</c:v>
                </c:pt>
                <c:pt idx="5261">
                  <c:v>292.01842640203301</c:v>
                </c:pt>
                <c:pt idx="5262">
                  <c:v>292.07393266061501</c:v>
                </c:pt>
                <c:pt idx="5263">
                  <c:v>292.12943891919701</c:v>
                </c:pt>
                <c:pt idx="5264">
                  <c:v>292.18494517777998</c:v>
                </c:pt>
                <c:pt idx="5265">
                  <c:v>292.24045143636198</c:v>
                </c:pt>
                <c:pt idx="5266">
                  <c:v>292.295957694945</c:v>
                </c:pt>
                <c:pt idx="5267">
                  <c:v>292.351463953527</c:v>
                </c:pt>
                <c:pt idx="5268">
                  <c:v>292.40697021211002</c:v>
                </c:pt>
                <c:pt idx="5269">
                  <c:v>292.46247647069202</c:v>
                </c:pt>
                <c:pt idx="5270">
                  <c:v>292.51798272927402</c:v>
                </c:pt>
                <c:pt idx="5271">
                  <c:v>292.57348898785699</c:v>
                </c:pt>
                <c:pt idx="5272">
                  <c:v>292.62899524643899</c:v>
                </c:pt>
                <c:pt idx="5273">
                  <c:v>292.68450150502201</c:v>
                </c:pt>
                <c:pt idx="5274">
                  <c:v>292.74000776360401</c:v>
                </c:pt>
                <c:pt idx="5275">
                  <c:v>292.79551402218601</c:v>
                </c:pt>
                <c:pt idx="5276">
                  <c:v>292.85102028076898</c:v>
                </c:pt>
                <c:pt idx="5277">
                  <c:v>292.90652653935098</c:v>
                </c:pt>
                <c:pt idx="5278">
                  <c:v>292.962032797934</c:v>
                </c:pt>
                <c:pt idx="5279">
                  <c:v>293.017539056516</c:v>
                </c:pt>
                <c:pt idx="5280">
                  <c:v>293.073045315098</c:v>
                </c:pt>
                <c:pt idx="5281">
                  <c:v>293.12855157368102</c:v>
                </c:pt>
                <c:pt idx="5282">
                  <c:v>293.18405783226302</c:v>
                </c:pt>
                <c:pt idx="5283">
                  <c:v>293.23956409084599</c:v>
                </c:pt>
                <c:pt idx="5284">
                  <c:v>293.29507034942799</c:v>
                </c:pt>
                <c:pt idx="5285">
                  <c:v>293.35057660800999</c:v>
                </c:pt>
                <c:pt idx="5286">
                  <c:v>293.40608286659301</c:v>
                </c:pt>
                <c:pt idx="5287">
                  <c:v>293.46158912517501</c:v>
                </c:pt>
                <c:pt idx="5288">
                  <c:v>293.51709538375798</c:v>
                </c:pt>
                <c:pt idx="5289">
                  <c:v>293.57260164233998</c:v>
                </c:pt>
                <c:pt idx="5290">
                  <c:v>293.62810790092198</c:v>
                </c:pt>
                <c:pt idx="5291">
                  <c:v>293.683614159505</c:v>
                </c:pt>
                <c:pt idx="5292">
                  <c:v>293.739120418087</c:v>
                </c:pt>
                <c:pt idx="5293">
                  <c:v>293.79462667667002</c:v>
                </c:pt>
                <c:pt idx="5294">
                  <c:v>293.85013293525202</c:v>
                </c:pt>
                <c:pt idx="5295">
                  <c:v>293.90563919383402</c:v>
                </c:pt>
                <c:pt idx="5296">
                  <c:v>293.96114545241699</c:v>
                </c:pt>
                <c:pt idx="5297">
                  <c:v>294.01665171099899</c:v>
                </c:pt>
                <c:pt idx="5298">
                  <c:v>294.07215796958201</c:v>
                </c:pt>
                <c:pt idx="5299">
                  <c:v>294.12766422816401</c:v>
                </c:pt>
                <c:pt idx="5300">
                  <c:v>294.18317048674601</c:v>
                </c:pt>
                <c:pt idx="5301">
                  <c:v>294.23867674532897</c:v>
                </c:pt>
                <c:pt idx="5302">
                  <c:v>294.29418300391097</c:v>
                </c:pt>
                <c:pt idx="5303">
                  <c:v>294.349689262494</c:v>
                </c:pt>
                <c:pt idx="5304">
                  <c:v>294.405195521076</c:v>
                </c:pt>
                <c:pt idx="5305">
                  <c:v>294.46070177965902</c:v>
                </c:pt>
                <c:pt idx="5306">
                  <c:v>294.51620803824102</c:v>
                </c:pt>
                <c:pt idx="5307">
                  <c:v>294.57171429682302</c:v>
                </c:pt>
                <c:pt idx="5308">
                  <c:v>294.62722055540598</c:v>
                </c:pt>
                <c:pt idx="5309">
                  <c:v>294.68272681398798</c:v>
                </c:pt>
                <c:pt idx="5310">
                  <c:v>294.73823307257101</c:v>
                </c:pt>
                <c:pt idx="5311">
                  <c:v>294.79373933115301</c:v>
                </c:pt>
                <c:pt idx="5312">
                  <c:v>294.84924558973501</c:v>
                </c:pt>
                <c:pt idx="5313">
                  <c:v>294.90475184831803</c:v>
                </c:pt>
                <c:pt idx="5314">
                  <c:v>294.96025810690003</c:v>
                </c:pt>
                <c:pt idx="5315">
                  <c:v>295.01576436548299</c:v>
                </c:pt>
                <c:pt idx="5316">
                  <c:v>295.07127062406499</c:v>
                </c:pt>
                <c:pt idx="5317">
                  <c:v>295.12677688264699</c:v>
                </c:pt>
                <c:pt idx="5318">
                  <c:v>295.18228314123002</c:v>
                </c:pt>
                <c:pt idx="5319">
                  <c:v>295.23778939981202</c:v>
                </c:pt>
                <c:pt idx="5320">
                  <c:v>295.29329565839498</c:v>
                </c:pt>
                <c:pt idx="5321">
                  <c:v>295.34880191697698</c:v>
                </c:pt>
                <c:pt idx="5322">
                  <c:v>295.40430817555898</c:v>
                </c:pt>
                <c:pt idx="5323">
                  <c:v>295.459814434142</c:v>
                </c:pt>
                <c:pt idx="5324">
                  <c:v>295.515320692724</c:v>
                </c:pt>
                <c:pt idx="5325">
                  <c:v>295.57082695130703</c:v>
                </c:pt>
                <c:pt idx="5326">
                  <c:v>295.62633320988903</c:v>
                </c:pt>
                <c:pt idx="5327">
                  <c:v>295.68183946847103</c:v>
                </c:pt>
                <c:pt idx="5328">
                  <c:v>295.73734572705399</c:v>
                </c:pt>
                <c:pt idx="5329">
                  <c:v>295.79285198563599</c:v>
                </c:pt>
                <c:pt idx="5330">
                  <c:v>295.84835824421901</c:v>
                </c:pt>
                <c:pt idx="5331">
                  <c:v>295.90386450280101</c:v>
                </c:pt>
                <c:pt idx="5332">
                  <c:v>295.95937076138301</c:v>
                </c:pt>
                <c:pt idx="5333">
                  <c:v>296.01487701996598</c:v>
                </c:pt>
                <c:pt idx="5334">
                  <c:v>296.07038327854798</c:v>
                </c:pt>
                <c:pt idx="5335">
                  <c:v>296.125889537131</c:v>
                </c:pt>
                <c:pt idx="5336">
                  <c:v>296.181395795713</c:v>
                </c:pt>
                <c:pt idx="5337">
                  <c:v>296.236902054295</c:v>
                </c:pt>
                <c:pt idx="5338">
                  <c:v>296.29240831287802</c:v>
                </c:pt>
                <c:pt idx="5339">
                  <c:v>296.34791457146002</c:v>
                </c:pt>
                <c:pt idx="5340">
                  <c:v>296.40342083004299</c:v>
                </c:pt>
                <c:pt idx="5341">
                  <c:v>296.45892708862499</c:v>
                </c:pt>
                <c:pt idx="5342">
                  <c:v>296.51443334720801</c:v>
                </c:pt>
                <c:pt idx="5343">
                  <c:v>296.56993960579001</c:v>
                </c:pt>
                <c:pt idx="5344">
                  <c:v>296.62544586437201</c:v>
                </c:pt>
                <c:pt idx="5345">
                  <c:v>296.68095212295498</c:v>
                </c:pt>
                <c:pt idx="5346">
                  <c:v>296.73645838153698</c:v>
                </c:pt>
                <c:pt idx="5347">
                  <c:v>296.79196464011898</c:v>
                </c:pt>
                <c:pt idx="5348">
                  <c:v>296.847470898702</c:v>
                </c:pt>
                <c:pt idx="5349">
                  <c:v>296.902977157284</c:v>
                </c:pt>
                <c:pt idx="5350">
                  <c:v>296.95848341586702</c:v>
                </c:pt>
                <c:pt idx="5351">
                  <c:v>297.01398967444902</c:v>
                </c:pt>
                <c:pt idx="5352">
                  <c:v>297.06949593303199</c:v>
                </c:pt>
                <c:pt idx="5353">
                  <c:v>297.12500219161399</c:v>
                </c:pt>
                <c:pt idx="5354">
                  <c:v>297.18050845019599</c:v>
                </c:pt>
                <c:pt idx="5355">
                  <c:v>297.23601470877901</c:v>
                </c:pt>
                <c:pt idx="5356">
                  <c:v>297.29152096736101</c:v>
                </c:pt>
                <c:pt idx="5357">
                  <c:v>297.34702722594398</c:v>
                </c:pt>
                <c:pt idx="5358">
                  <c:v>297.40253348452597</c:v>
                </c:pt>
                <c:pt idx="5359">
                  <c:v>297.45803974310797</c:v>
                </c:pt>
                <c:pt idx="5360">
                  <c:v>297.513546001691</c:v>
                </c:pt>
                <c:pt idx="5361">
                  <c:v>297.569052260273</c:v>
                </c:pt>
                <c:pt idx="5362">
                  <c:v>297.62455851885602</c:v>
                </c:pt>
                <c:pt idx="5363">
                  <c:v>297.68006477743802</c:v>
                </c:pt>
                <c:pt idx="5364">
                  <c:v>297.73557103602002</c:v>
                </c:pt>
                <c:pt idx="5365">
                  <c:v>297.79107729460299</c:v>
                </c:pt>
                <c:pt idx="5366">
                  <c:v>297.84658355318498</c:v>
                </c:pt>
                <c:pt idx="5367">
                  <c:v>297.90208981176801</c:v>
                </c:pt>
                <c:pt idx="5368">
                  <c:v>297.95759607035001</c:v>
                </c:pt>
                <c:pt idx="5369">
                  <c:v>298.01310232893201</c:v>
                </c:pt>
                <c:pt idx="5370">
                  <c:v>298.06860858751497</c:v>
                </c:pt>
                <c:pt idx="5371">
                  <c:v>298.12411484609697</c:v>
                </c:pt>
                <c:pt idx="5372">
                  <c:v>298.17962110468</c:v>
                </c:pt>
                <c:pt idx="5373">
                  <c:v>298.235127363262</c:v>
                </c:pt>
                <c:pt idx="5374">
                  <c:v>298.29063362184399</c:v>
                </c:pt>
                <c:pt idx="5375">
                  <c:v>298.34613988042702</c:v>
                </c:pt>
                <c:pt idx="5376">
                  <c:v>298.40164613900902</c:v>
                </c:pt>
                <c:pt idx="5377">
                  <c:v>298.45715239759198</c:v>
                </c:pt>
                <c:pt idx="5378">
                  <c:v>298.51265865617398</c:v>
                </c:pt>
                <c:pt idx="5379">
                  <c:v>298.56816491475598</c:v>
                </c:pt>
                <c:pt idx="5380">
                  <c:v>298.62367117333901</c:v>
                </c:pt>
                <c:pt idx="5381">
                  <c:v>298.679177431921</c:v>
                </c:pt>
                <c:pt idx="5382">
                  <c:v>298.73468369050403</c:v>
                </c:pt>
                <c:pt idx="5383">
                  <c:v>298.79018994908603</c:v>
                </c:pt>
                <c:pt idx="5384">
                  <c:v>298.84569620766803</c:v>
                </c:pt>
                <c:pt idx="5385">
                  <c:v>298.90120246625099</c:v>
                </c:pt>
                <c:pt idx="5386">
                  <c:v>298.95670872483299</c:v>
                </c:pt>
                <c:pt idx="5387">
                  <c:v>299.01221498341602</c:v>
                </c:pt>
                <c:pt idx="5388">
                  <c:v>299.06772124199802</c:v>
                </c:pt>
                <c:pt idx="5389">
                  <c:v>299.12322750058098</c:v>
                </c:pt>
                <c:pt idx="5390">
                  <c:v>299.17873375916298</c:v>
                </c:pt>
                <c:pt idx="5391">
                  <c:v>299.23424001774498</c:v>
                </c:pt>
                <c:pt idx="5392">
                  <c:v>299.289746276328</c:v>
                </c:pt>
                <c:pt idx="5393">
                  <c:v>299.34525253491</c:v>
                </c:pt>
                <c:pt idx="5394">
                  <c:v>299.40075879349303</c:v>
                </c:pt>
                <c:pt idx="5395">
                  <c:v>299.45626505207503</c:v>
                </c:pt>
                <c:pt idx="5396">
                  <c:v>299.51177131065702</c:v>
                </c:pt>
                <c:pt idx="5397">
                  <c:v>299.56727756923999</c:v>
                </c:pt>
                <c:pt idx="5398">
                  <c:v>299.62278382782199</c:v>
                </c:pt>
                <c:pt idx="5399">
                  <c:v>299.67829008640501</c:v>
                </c:pt>
                <c:pt idx="5400">
                  <c:v>299.73379634498701</c:v>
                </c:pt>
                <c:pt idx="5401">
                  <c:v>299.78930260356901</c:v>
                </c:pt>
                <c:pt idx="5402">
                  <c:v>299.84480886215198</c:v>
                </c:pt>
                <c:pt idx="5403">
                  <c:v>299.90031512073398</c:v>
                </c:pt>
                <c:pt idx="5404">
                  <c:v>299.955821379317</c:v>
                </c:pt>
                <c:pt idx="5405">
                  <c:v>300.011327637899</c:v>
                </c:pt>
                <c:pt idx="5406">
                  <c:v>300.066833896481</c:v>
                </c:pt>
                <c:pt idx="5407">
                  <c:v>300.12234015506402</c:v>
                </c:pt>
                <c:pt idx="5408">
                  <c:v>300.17784641364602</c:v>
                </c:pt>
                <c:pt idx="5409">
                  <c:v>300.23335267222899</c:v>
                </c:pt>
                <c:pt idx="5410">
                  <c:v>300.28885893081099</c:v>
                </c:pt>
                <c:pt idx="5411">
                  <c:v>300.34436518939299</c:v>
                </c:pt>
                <c:pt idx="5412">
                  <c:v>300.39987144797601</c:v>
                </c:pt>
                <c:pt idx="5413">
                  <c:v>300.45537770655801</c:v>
                </c:pt>
                <c:pt idx="5414">
                  <c:v>300.51088396514098</c:v>
                </c:pt>
                <c:pt idx="5415">
                  <c:v>300.56639022372298</c:v>
                </c:pt>
                <c:pt idx="5416">
                  <c:v>300.62189648230498</c:v>
                </c:pt>
                <c:pt idx="5417">
                  <c:v>300.677402740888</c:v>
                </c:pt>
                <c:pt idx="5418">
                  <c:v>300.73290899947</c:v>
                </c:pt>
                <c:pt idx="5419">
                  <c:v>300.78841525805302</c:v>
                </c:pt>
                <c:pt idx="5420">
                  <c:v>300.84392151663502</c:v>
                </c:pt>
                <c:pt idx="5421">
                  <c:v>300.89942777521702</c:v>
                </c:pt>
                <c:pt idx="5422">
                  <c:v>300.95493403379999</c:v>
                </c:pt>
                <c:pt idx="5423">
                  <c:v>301.01044029238199</c:v>
                </c:pt>
                <c:pt idx="5424">
                  <c:v>301.06594655096501</c:v>
                </c:pt>
                <c:pt idx="5425">
                  <c:v>301.12145280954701</c:v>
                </c:pt>
                <c:pt idx="5426">
                  <c:v>301.17695906812997</c:v>
                </c:pt>
                <c:pt idx="5427">
                  <c:v>301.23246532671197</c:v>
                </c:pt>
                <c:pt idx="5428">
                  <c:v>301.28797158529397</c:v>
                </c:pt>
                <c:pt idx="5429">
                  <c:v>301.343477843877</c:v>
                </c:pt>
                <c:pt idx="5430">
                  <c:v>301.398984102459</c:v>
                </c:pt>
                <c:pt idx="5431">
                  <c:v>301.45449036104202</c:v>
                </c:pt>
                <c:pt idx="5432">
                  <c:v>301.50999661962402</c:v>
                </c:pt>
                <c:pt idx="5433">
                  <c:v>301.56550287820602</c:v>
                </c:pt>
                <c:pt idx="5434">
                  <c:v>301.62100913678898</c:v>
                </c:pt>
                <c:pt idx="5435">
                  <c:v>301.67651539537098</c:v>
                </c:pt>
                <c:pt idx="5436">
                  <c:v>301.73202165395401</c:v>
                </c:pt>
                <c:pt idx="5437">
                  <c:v>301.78752791253601</c:v>
                </c:pt>
                <c:pt idx="5438">
                  <c:v>301.84303417111801</c:v>
                </c:pt>
                <c:pt idx="5439">
                  <c:v>301.89854042970097</c:v>
                </c:pt>
                <c:pt idx="5440">
                  <c:v>301.95404668828297</c:v>
                </c:pt>
                <c:pt idx="5441">
                  <c:v>302.00955294686599</c:v>
                </c:pt>
                <c:pt idx="5442">
                  <c:v>302.06505920544799</c:v>
                </c:pt>
                <c:pt idx="5443">
                  <c:v>302.12056546402999</c:v>
                </c:pt>
                <c:pt idx="5444">
                  <c:v>302.17607172261302</c:v>
                </c:pt>
                <c:pt idx="5445">
                  <c:v>302.23157798119502</c:v>
                </c:pt>
                <c:pt idx="5446">
                  <c:v>302.28708423977798</c:v>
                </c:pt>
                <c:pt idx="5447">
                  <c:v>302.34259049835998</c:v>
                </c:pt>
                <c:pt idx="5448">
                  <c:v>302.39809675694198</c:v>
                </c:pt>
                <c:pt idx="5449">
                  <c:v>302.453603015525</c:v>
                </c:pt>
                <c:pt idx="5450">
                  <c:v>302.509109274107</c:v>
                </c:pt>
                <c:pt idx="5451">
                  <c:v>302.56461553269003</c:v>
                </c:pt>
                <c:pt idx="5452">
                  <c:v>302.62012179127203</c:v>
                </c:pt>
                <c:pt idx="5453">
                  <c:v>302.67562804985403</c:v>
                </c:pt>
                <c:pt idx="5454">
                  <c:v>302.73113430843699</c:v>
                </c:pt>
                <c:pt idx="5455">
                  <c:v>302.78664056701899</c:v>
                </c:pt>
                <c:pt idx="5456">
                  <c:v>302.84214682560201</c:v>
                </c:pt>
                <c:pt idx="5457">
                  <c:v>302.89765308418401</c:v>
                </c:pt>
                <c:pt idx="5458">
                  <c:v>302.95315934276601</c:v>
                </c:pt>
                <c:pt idx="5459">
                  <c:v>303.00866560134898</c:v>
                </c:pt>
                <c:pt idx="5460">
                  <c:v>303.06417185993098</c:v>
                </c:pt>
                <c:pt idx="5461">
                  <c:v>303.119678118514</c:v>
                </c:pt>
                <c:pt idx="5462">
                  <c:v>303.175184377096</c:v>
                </c:pt>
                <c:pt idx="5463">
                  <c:v>303.23069063567903</c:v>
                </c:pt>
                <c:pt idx="5464">
                  <c:v>303.28619689426102</c:v>
                </c:pt>
                <c:pt idx="5465">
                  <c:v>303.34170315284302</c:v>
                </c:pt>
                <c:pt idx="5466">
                  <c:v>303.39720941142599</c:v>
                </c:pt>
                <c:pt idx="5467">
                  <c:v>303.45271567000799</c:v>
                </c:pt>
                <c:pt idx="5468">
                  <c:v>303.50822192859101</c:v>
                </c:pt>
                <c:pt idx="5469">
                  <c:v>303.56372818717301</c:v>
                </c:pt>
                <c:pt idx="5470">
                  <c:v>303.61923444575501</c:v>
                </c:pt>
                <c:pt idx="5471">
                  <c:v>303.67474070433798</c:v>
                </c:pt>
                <c:pt idx="5472">
                  <c:v>303.73024696291998</c:v>
                </c:pt>
                <c:pt idx="5473">
                  <c:v>303.785753221503</c:v>
                </c:pt>
                <c:pt idx="5474">
                  <c:v>303.841259480085</c:v>
                </c:pt>
                <c:pt idx="5475">
                  <c:v>303.896765738667</c:v>
                </c:pt>
                <c:pt idx="5476">
                  <c:v>303.95227199725002</c:v>
                </c:pt>
                <c:pt idx="5477">
                  <c:v>304.00777825583202</c:v>
                </c:pt>
                <c:pt idx="5478">
                  <c:v>304.06328451441499</c:v>
                </c:pt>
                <c:pt idx="5479">
                  <c:v>304.11879077299699</c:v>
                </c:pt>
                <c:pt idx="5480">
                  <c:v>304.17429703157899</c:v>
                </c:pt>
                <c:pt idx="5481">
                  <c:v>304.22980329016201</c:v>
                </c:pt>
                <c:pt idx="5482">
                  <c:v>304.28530954874401</c:v>
                </c:pt>
                <c:pt idx="5483">
                  <c:v>304.34081580732698</c:v>
                </c:pt>
                <c:pt idx="5484">
                  <c:v>304.39632206590898</c:v>
                </c:pt>
                <c:pt idx="5485">
                  <c:v>304.45182832449098</c:v>
                </c:pt>
                <c:pt idx="5486">
                  <c:v>304.507334583074</c:v>
                </c:pt>
                <c:pt idx="5487">
                  <c:v>304.562840841656</c:v>
                </c:pt>
                <c:pt idx="5488">
                  <c:v>304.61834710023902</c:v>
                </c:pt>
                <c:pt idx="5489">
                  <c:v>304.67385335882102</c:v>
                </c:pt>
                <c:pt idx="5490">
                  <c:v>304.72935961740302</c:v>
                </c:pt>
                <c:pt idx="5491">
                  <c:v>304.78486587598599</c:v>
                </c:pt>
                <c:pt idx="5492">
                  <c:v>304.84037213456799</c:v>
                </c:pt>
                <c:pt idx="5493">
                  <c:v>304.89587839315101</c:v>
                </c:pt>
                <c:pt idx="5494">
                  <c:v>304.95138465173301</c:v>
                </c:pt>
                <c:pt idx="5495">
                  <c:v>305.00689091031501</c:v>
                </c:pt>
                <c:pt idx="5496">
                  <c:v>305.06239716889797</c:v>
                </c:pt>
                <c:pt idx="5497">
                  <c:v>305.11790342747997</c:v>
                </c:pt>
                <c:pt idx="5498">
                  <c:v>305.173409686063</c:v>
                </c:pt>
                <c:pt idx="5499">
                  <c:v>305.228915944645</c:v>
                </c:pt>
                <c:pt idx="5500">
                  <c:v>305.284422203227</c:v>
                </c:pt>
                <c:pt idx="5501">
                  <c:v>305.33992846181002</c:v>
                </c:pt>
                <c:pt idx="5502">
                  <c:v>305.39543472039202</c:v>
                </c:pt>
                <c:pt idx="5503">
                  <c:v>305.45094097897498</c:v>
                </c:pt>
                <c:pt idx="5504">
                  <c:v>305.50644723755698</c:v>
                </c:pt>
                <c:pt idx="5505">
                  <c:v>305.56195349613898</c:v>
                </c:pt>
                <c:pt idx="5506">
                  <c:v>305.61745975472201</c:v>
                </c:pt>
                <c:pt idx="5507">
                  <c:v>305.67296601330401</c:v>
                </c:pt>
                <c:pt idx="5508">
                  <c:v>305.72847227188697</c:v>
                </c:pt>
                <c:pt idx="5509">
                  <c:v>305.78397853046903</c:v>
                </c:pt>
                <c:pt idx="5510">
                  <c:v>305.83948478905199</c:v>
                </c:pt>
                <c:pt idx="5511">
                  <c:v>305.89499104763399</c:v>
                </c:pt>
                <c:pt idx="5512">
                  <c:v>305.95049730621599</c:v>
                </c:pt>
                <c:pt idx="5513">
                  <c:v>306.00600356479902</c:v>
                </c:pt>
                <c:pt idx="5514">
                  <c:v>306.06150982338102</c:v>
                </c:pt>
                <c:pt idx="5515">
                  <c:v>306.11701608196398</c:v>
                </c:pt>
                <c:pt idx="5516">
                  <c:v>306.17252234054598</c:v>
                </c:pt>
                <c:pt idx="5517">
                  <c:v>306.22802859912798</c:v>
                </c:pt>
                <c:pt idx="5518">
                  <c:v>306.283534857711</c:v>
                </c:pt>
                <c:pt idx="5519">
                  <c:v>306.339041116293</c:v>
                </c:pt>
                <c:pt idx="5520">
                  <c:v>306.39454737487603</c:v>
                </c:pt>
                <c:pt idx="5521">
                  <c:v>306.45005363345803</c:v>
                </c:pt>
                <c:pt idx="5522">
                  <c:v>306.50555989204003</c:v>
                </c:pt>
                <c:pt idx="5523">
                  <c:v>306.56106615062299</c:v>
                </c:pt>
                <c:pt idx="5524">
                  <c:v>306.61657240920499</c:v>
                </c:pt>
                <c:pt idx="5525">
                  <c:v>306.67207866778801</c:v>
                </c:pt>
                <c:pt idx="5526">
                  <c:v>306.72758492637001</c:v>
                </c:pt>
                <c:pt idx="5527">
                  <c:v>306.78309118495201</c:v>
                </c:pt>
                <c:pt idx="5528">
                  <c:v>306.83859744353498</c:v>
                </c:pt>
                <c:pt idx="5529">
                  <c:v>306.89410370211698</c:v>
                </c:pt>
                <c:pt idx="5530">
                  <c:v>306.9496099607</c:v>
                </c:pt>
                <c:pt idx="5531">
                  <c:v>307.005116219282</c:v>
                </c:pt>
                <c:pt idx="5532">
                  <c:v>307.060622477864</c:v>
                </c:pt>
                <c:pt idx="5533">
                  <c:v>307.11612873644702</c:v>
                </c:pt>
                <c:pt idx="5534">
                  <c:v>307.17163499502902</c:v>
                </c:pt>
                <c:pt idx="5535">
                  <c:v>307.22714125361199</c:v>
                </c:pt>
                <c:pt idx="5536">
                  <c:v>307.28264751219399</c:v>
                </c:pt>
                <c:pt idx="5537">
                  <c:v>307.33815377077599</c:v>
                </c:pt>
                <c:pt idx="5538">
                  <c:v>307.39366002935901</c:v>
                </c:pt>
                <c:pt idx="5539">
                  <c:v>307.44916628794101</c:v>
                </c:pt>
                <c:pt idx="5540">
                  <c:v>307.50467254652398</c:v>
                </c:pt>
                <c:pt idx="5541">
                  <c:v>307.56017880510598</c:v>
                </c:pt>
                <c:pt idx="5542">
                  <c:v>307.61568506368798</c:v>
                </c:pt>
                <c:pt idx="5543">
                  <c:v>307.671191322271</c:v>
                </c:pt>
                <c:pt idx="5544">
                  <c:v>307.726697580853</c:v>
                </c:pt>
                <c:pt idx="5545">
                  <c:v>307.78220383943602</c:v>
                </c:pt>
                <c:pt idx="5546">
                  <c:v>307.83771009801802</c:v>
                </c:pt>
                <c:pt idx="5547">
                  <c:v>307.89321635660099</c:v>
                </c:pt>
                <c:pt idx="5548">
                  <c:v>307.94872261518299</c:v>
                </c:pt>
                <c:pt idx="5549">
                  <c:v>308.00422887376499</c:v>
                </c:pt>
                <c:pt idx="5550">
                  <c:v>308.05973513234801</c:v>
                </c:pt>
                <c:pt idx="5551">
                  <c:v>308.11524139093001</c:v>
                </c:pt>
                <c:pt idx="5552">
                  <c:v>308.17074764951298</c:v>
                </c:pt>
                <c:pt idx="5553">
                  <c:v>308.22625390809498</c:v>
                </c:pt>
                <c:pt idx="5554">
                  <c:v>308.28176016667697</c:v>
                </c:pt>
                <c:pt idx="5555">
                  <c:v>308.33726642526</c:v>
                </c:pt>
                <c:pt idx="5556">
                  <c:v>308.392772683842</c:v>
                </c:pt>
                <c:pt idx="5557">
                  <c:v>308.44827894242502</c:v>
                </c:pt>
                <c:pt idx="5558">
                  <c:v>308.50378520100702</c:v>
                </c:pt>
                <c:pt idx="5559">
                  <c:v>308.55929145958902</c:v>
                </c:pt>
                <c:pt idx="5560">
                  <c:v>308.61479771817199</c:v>
                </c:pt>
                <c:pt idx="5561">
                  <c:v>308.67030397675398</c:v>
                </c:pt>
                <c:pt idx="5562">
                  <c:v>308.72581023533701</c:v>
                </c:pt>
                <c:pt idx="5563">
                  <c:v>308.78131649391901</c:v>
                </c:pt>
                <c:pt idx="5564">
                  <c:v>308.83682275250101</c:v>
                </c:pt>
                <c:pt idx="5565">
                  <c:v>308.89232901108397</c:v>
                </c:pt>
                <c:pt idx="5566">
                  <c:v>308.94783526966597</c:v>
                </c:pt>
                <c:pt idx="5567">
                  <c:v>309.003341528249</c:v>
                </c:pt>
                <c:pt idx="5568">
                  <c:v>309.058847786831</c:v>
                </c:pt>
                <c:pt idx="5569">
                  <c:v>309.11435404541299</c:v>
                </c:pt>
                <c:pt idx="5570">
                  <c:v>309.16986030399602</c:v>
                </c:pt>
                <c:pt idx="5571">
                  <c:v>309.22536656257802</c:v>
                </c:pt>
                <c:pt idx="5572">
                  <c:v>309.28087282116098</c:v>
                </c:pt>
                <c:pt idx="5573">
                  <c:v>309.33637907974298</c:v>
                </c:pt>
                <c:pt idx="5574">
                  <c:v>309.39188533832498</c:v>
                </c:pt>
                <c:pt idx="5575">
                  <c:v>309.44739159690801</c:v>
                </c:pt>
                <c:pt idx="5576">
                  <c:v>309.50289785549</c:v>
                </c:pt>
                <c:pt idx="5577">
                  <c:v>309.55840411407303</c:v>
                </c:pt>
                <c:pt idx="5578">
                  <c:v>309.61391037265503</c:v>
                </c:pt>
                <c:pt idx="5579">
                  <c:v>309.66941663123703</c:v>
                </c:pt>
                <c:pt idx="5580">
                  <c:v>309.72492288981999</c:v>
                </c:pt>
                <c:pt idx="5581">
                  <c:v>309.78042914840199</c:v>
                </c:pt>
                <c:pt idx="5582">
                  <c:v>309.83593540698502</c:v>
                </c:pt>
                <c:pt idx="5583">
                  <c:v>309.89144166556702</c:v>
                </c:pt>
                <c:pt idx="5584">
                  <c:v>309.94694792414901</c:v>
                </c:pt>
                <c:pt idx="5585">
                  <c:v>310.00245418273198</c:v>
                </c:pt>
                <c:pt idx="5586">
                  <c:v>310.05796044131398</c:v>
                </c:pt>
                <c:pt idx="5587">
                  <c:v>310.113466699897</c:v>
                </c:pt>
                <c:pt idx="5588">
                  <c:v>310.168972958479</c:v>
                </c:pt>
                <c:pt idx="5589">
                  <c:v>310.22447921706203</c:v>
                </c:pt>
                <c:pt idx="5590">
                  <c:v>310.27998547564403</c:v>
                </c:pt>
                <c:pt idx="5591">
                  <c:v>310.33549173422603</c:v>
                </c:pt>
                <c:pt idx="5592">
                  <c:v>310.39099799280899</c:v>
                </c:pt>
                <c:pt idx="5593">
                  <c:v>310.44650425139099</c:v>
                </c:pt>
                <c:pt idx="5594">
                  <c:v>310.50201050997401</c:v>
                </c:pt>
                <c:pt idx="5595">
                  <c:v>310.55751676855601</c:v>
                </c:pt>
                <c:pt idx="5596">
                  <c:v>310.61302302713801</c:v>
                </c:pt>
                <c:pt idx="5597">
                  <c:v>310.66852928572098</c:v>
                </c:pt>
                <c:pt idx="5598">
                  <c:v>310.72403554430298</c:v>
                </c:pt>
                <c:pt idx="5599">
                  <c:v>310.779541802886</c:v>
                </c:pt>
                <c:pt idx="5600">
                  <c:v>310.835048061468</c:v>
                </c:pt>
                <c:pt idx="5601">
                  <c:v>310.89055432005</c:v>
                </c:pt>
                <c:pt idx="5602">
                  <c:v>310.94606057863302</c:v>
                </c:pt>
                <c:pt idx="5603">
                  <c:v>311.00156683721502</c:v>
                </c:pt>
                <c:pt idx="5604">
                  <c:v>311.05707309579799</c:v>
                </c:pt>
                <c:pt idx="5605">
                  <c:v>311.11257935437999</c:v>
                </c:pt>
                <c:pt idx="5606">
                  <c:v>311.16808561296199</c:v>
                </c:pt>
                <c:pt idx="5607">
                  <c:v>311.22359187154501</c:v>
                </c:pt>
                <c:pt idx="5608">
                  <c:v>311.27909813012701</c:v>
                </c:pt>
                <c:pt idx="5609">
                  <c:v>311.33460438870998</c:v>
                </c:pt>
                <c:pt idx="5610">
                  <c:v>311.39011064729198</c:v>
                </c:pt>
                <c:pt idx="5611">
                  <c:v>311.44561690587398</c:v>
                </c:pt>
                <c:pt idx="5612">
                  <c:v>311.501123164457</c:v>
                </c:pt>
                <c:pt idx="5613">
                  <c:v>311.556629423039</c:v>
                </c:pt>
                <c:pt idx="5614">
                  <c:v>311.61213568162202</c:v>
                </c:pt>
                <c:pt idx="5615">
                  <c:v>311.66764194020402</c:v>
                </c:pt>
                <c:pt idx="5616">
                  <c:v>311.72314819878602</c:v>
                </c:pt>
                <c:pt idx="5617">
                  <c:v>311.77865445736899</c:v>
                </c:pt>
                <c:pt idx="5618">
                  <c:v>311.83416071595099</c:v>
                </c:pt>
                <c:pt idx="5619">
                  <c:v>311.88966697453401</c:v>
                </c:pt>
                <c:pt idx="5620">
                  <c:v>311.94517323311601</c:v>
                </c:pt>
                <c:pt idx="5621">
                  <c:v>312.00067949169801</c:v>
                </c:pt>
                <c:pt idx="5622">
                  <c:v>312.05618575028097</c:v>
                </c:pt>
                <c:pt idx="5623">
                  <c:v>312.11169200886297</c:v>
                </c:pt>
                <c:pt idx="5624">
                  <c:v>312.167198267446</c:v>
                </c:pt>
                <c:pt idx="5625">
                  <c:v>312.222704526028</c:v>
                </c:pt>
                <c:pt idx="5626">
                  <c:v>312.27821078461102</c:v>
                </c:pt>
                <c:pt idx="5627">
                  <c:v>312.33371704319302</c:v>
                </c:pt>
                <c:pt idx="5628">
                  <c:v>312.38922330177502</c:v>
                </c:pt>
                <c:pt idx="5629">
                  <c:v>312.44472956035798</c:v>
                </c:pt>
                <c:pt idx="5630">
                  <c:v>312.50023581893998</c:v>
                </c:pt>
                <c:pt idx="5631">
                  <c:v>312.55574207752301</c:v>
                </c:pt>
                <c:pt idx="5632">
                  <c:v>312.61124833610501</c:v>
                </c:pt>
                <c:pt idx="5633">
                  <c:v>312.66675459468701</c:v>
                </c:pt>
                <c:pt idx="5634">
                  <c:v>312.72226085326997</c:v>
                </c:pt>
                <c:pt idx="5635">
                  <c:v>312.77776711185197</c:v>
                </c:pt>
                <c:pt idx="5636">
                  <c:v>312.83327337043499</c:v>
                </c:pt>
                <c:pt idx="5637">
                  <c:v>312.88877962901699</c:v>
                </c:pt>
                <c:pt idx="5638">
                  <c:v>312.94428588759899</c:v>
                </c:pt>
                <c:pt idx="5639">
                  <c:v>312.99979214618202</c:v>
                </c:pt>
                <c:pt idx="5640">
                  <c:v>313.05529840476402</c:v>
                </c:pt>
                <c:pt idx="5641">
                  <c:v>313.11080466334698</c:v>
                </c:pt>
                <c:pt idx="5642">
                  <c:v>313.16631092192898</c:v>
                </c:pt>
                <c:pt idx="5643">
                  <c:v>313.22181718051098</c:v>
                </c:pt>
                <c:pt idx="5644">
                  <c:v>313.277323439094</c:v>
                </c:pt>
                <c:pt idx="5645">
                  <c:v>313.332829697676</c:v>
                </c:pt>
                <c:pt idx="5646">
                  <c:v>313.38833595625903</c:v>
                </c:pt>
                <c:pt idx="5647">
                  <c:v>313.44384221484103</c:v>
                </c:pt>
                <c:pt idx="5648">
                  <c:v>313.49934847342303</c:v>
                </c:pt>
                <c:pt idx="5649">
                  <c:v>313.55485473200599</c:v>
                </c:pt>
                <c:pt idx="5650">
                  <c:v>313.61036099058799</c:v>
                </c:pt>
                <c:pt idx="5651">
                  <c:v>313.66586724917101</c:v>
                </c:pt>
                <c:pt idx="5652">
                  <c:v>313.72137350775301</c:v>
                </c:pt>
                <c:pt idx="5653">
                  <c:v>313.77687976633501</c:v>
                </c:pt>
                <c:pt idx="5654">
                  <c:v>313.83238602491798</c:v>
                </c:pt>
                <c:pt idx="5655">
                  <c:v>313.88789228349998</c:v>
                </c:pt>
                <c:pt idx="5656">
                  <c:v>313.943398542083</c:v>
                </c:pt>
                <c:pt idx="5657">
                  <c:v>313.998904800665</c:v>
                </c:pt>
                <c:pt idx="5658">
                  <c:v>314.054411059247</c:v>
                </c:pt>
                <c:pt idx="5659">
                  <c:v>314.10991731783002</c:v>
                </c:pt>
                <c:pt idx="5660">
                  <c:v>314.16542357641202</c:v>
                </c:pt>
                <c:pt idx="5661">
                  <c:v>314.22092983499499</c:v>
                </c:pt>
                <c:pt idx="5662">
                  <c:v>314.27643609357699</c:v>
                </c:pt>
                <c:pt idx="5663">
                  <c:v>314.33194235216001</c:v>
                </c:pt>
                <c:pt idx="5664">
                  <c:v>314.38744861074201</c:v>
                </c:pt>
                <c:pt idx="5665">
                  <c:v>314.44295486932401</c:v>
                </c:pt>
                <c:pt idx="5666">
                  <c:v>314.49846112790698</c:v>
                </c:pt>
                <c:pt idx="5667">
                  <c:v>314.55396738648898</c:v>
                </c:pt>
                <c:pt idx="5668">
                  <c:v>314.60947364507098</c:v>
                </c:pt>
                <c:pt idx="5669">
                  <c:v>314.664979903654</c:v>
                </c:pt>
                <c:pt idx="5670">
                  <c:v>314.720486162236</c:v>
                </c:pt>
                <c:pt idx="5671">
                  <c:v>314.77599242081902</c:v>
                </c:pt>
                <c:pt idx="5672">
                  <c:v>314.83149867940102</c:v>
                </c:pt>
                <c:pt idx="5673">
                  <c:v>314.88700493798399</c:v>
                </c:pt>
                <c:pt idx="5674">
                  <c:v>314.94251119656599</c:v>
                </c:pt>
                <c:pt idx="5675">
                  <c:v>314.99801745514799</c:v>
                </c:pt>
                <c:pt idx="5676">
                  <c:v>315.05352371373101</c:v>
                </c:pt>
                <c:pt idx="5677">
                  <c:v>315.10902997231301</c:v>
                </c:pt>
                <c:pt idx="5678">
                  <c:v>315.16453623089598</c:v>
                </c:pt>
                <c:pt idx="5679">
                  <c:v>315.22004248947798</c:v>
                </c:pt>
                <c:pt idx="5680">
                  <c:v>315.27554874805998</c:v>
                </c:pt>
                <c:pt idx="5681">
                  <c:v>315.331055006643</c:v>
                </c:pt>
                <c:pt idx="5682">
                  <c:v>315.386561265225</c:v>
                </c:pt>
                <c:pt idx="5683">
                  <c:v>315.44206752380802</c:v>
                </c:pt>
                <c:pt idx="5684">
                  <c:v>315.49757378239002</c:v>
                </c:pt>
                <c:pt idx="5685">
                  <c:v>315.55308004097202</c:v>
                </c:pt>
                <c:pt idx="5686">
                  <c:v>315.60858629955499</c:v>
                </c:pt>
                <c:pt idx="5687">
                  <c:v>315.66409255813699</c:v>
                </c:pt>
                <c:pt idx="5688">
                  <c:v>315.71959881672001</c:v>
                </c:pt>
                <c:pt idx="5689">
                  <c:v>315.77510507530201</c:v>
                </c:pt>
                <c:pt idx="5690">
                  <c:v>315.83061133388401</c:v>
                </c:pt>
                <c:pt idx="5691">
                  <c:v>315.88611759246697</c:v>
                </c:pt>
                <c:pt idx="5692">
                  <c:v>315.94162385104897</c:v>
                </c:pt>
                <c:pt idx="5693">
                  <c:v>315.997130109632</c:v>
                </c:pt>
                <c:pt idx="5694">
                  <c:v>316.052636368214</c:v>
                </c:pt>
                <c:pt idx="5695">
                  <c:v>316.108142626796</c:v>
                </c:pt>
                <c:pt idx="5696">
                  <c:v>316.16364888537902</c:v>
                </c:pt>
                <c:pt idx="5697">
                  <c:v>316.21915514396102</c:v>
                </c:pt>
                <c:pt idx="5698">
                  <c:v>316.27466140254398</c:v>
                </c:pt>
                <c:pt idx="5699">
                  <c:v>316.33016766112598</c:v>
                </c:pt>
                <c:pt idx="5700">
                  <c:v>316.38567391970798</c:v>
                </c:pt>
                <c:pt idx="5701">
                  <c:v>316.44118017829101</c:v>
                </c:pt>
                <c:pt idx="5702">
                  <c:v>316.49668643687301</c:v>
                </c:pt>
                <c:pt idx="5703">
                  <c:v>316.55219269545597</c:v>
                </c:pt>
                <c:pt idx="5704">
                  <c:v>316.60769895403803</c:v>
                </c:pt>
                <c:pt idx="5705">
                  <c:v>316.66320521262003</c:v>
                </c:pt>
                <c:pt idx="5706">
                  <c:v>316.71871147120299</c:v>
                </c:pt>
                <c:pt idx="5707">
                  <c:v>316.77421772978499</c:v>
                </c:pt>
                <c:pt idx="5708">
                  <c:v>316.82972398836802</c:v>
                </c:pt>
                <c:pt idx="5709">
                  <c:v>316.88523024695002</c:v>
                </c:pt>
                <c:pt idx="5710">
                  <c:v>316.94073650553298</c:v>
                </c:pt>
                <c:pt idx="5711">
                  <c:v>316.99624276411498</c:v>
                </c:pt>
                <c:pt idx="5712">
                  <c:v>317.05174902269698</c:v>
                </c:pt>
                <c:pt idx="5713">
                  <c:v>317.10725528128</c:v>
                </c:pt>
                <c:pt idx="5714">
                  <c:v>317.162761539862</c:v>
                </c:pt>
                <c:pt idx="5715">
                  <c:v>317.21826779844503</c:v>
                </c:pt>
                <c:pt idx="5716">
                  <c:v>317.27377405702703</c:v>
                </c:pt>
                <c:pt idx="5717">
                  <c:v>317.32928031560903</c:v>
                </c:pt>
                <c:pt idx="5718">
                  <c:v>317.38478657419199</c:v>
                </c:pt>
                <c:pt idx="5719">
                  <c:v>317.44029283277399</c:v>
                </c:pt>
                <c:pt idx="5720">
                  <c:v>317.49579909135701</c:v>
                </c:pt>
                <c:pt idx="5721">
                  <c:v>317.55130534993901</c:v>
                </c:pt>
                <c:pt idx="5722">
                  <c:v>317.60681160852101</c:v>
                </c:pt>
                <c:pt idx="5723">
                  <c:v>317.66231786710398</c:v>
                </c:pt>
                <c:pt idx="5724">
                  <c:v>317.71782412568598</c:v>
                </c:pt>
                <c:pt idx="5725">
                  <c:v>317.773330384269</c:v>
                </c:pt>
                <c:pt idx="5726">
                  <c:v>317.828836642851</c:v>
                </c:pt>
                <c:pt idx="5727">
                  <c:v>317.884342901433</c:v>
                </c:pt>
                <c:pt idx="5728">
                  <c:v>317.93984916001602</c:v>
                </c:pt>
                <c:pt idx="5729">
                  <c:v>317.99535541859802</c:v>
                </c:pt>
                <c:pt idx="5730">
                  <c:v>318.05086167718099</c:v>
                </c:pt>
                <c:pt idx="5731">
                  <c:v>318.10636793576299</c:v>
                </c:pt>
                <c:pt idx="5732">
                  <c:v>318.16187419434499</c:v>
                </c:pt>
                <c:pt idx="5733">
                  <c:v>318.21738045292801</c:v>
                </c:pt>
                <c:pt idx="5734">
                  <c:v>318.27288671151001</c:v>
                </c:pt>
                <c:pt idx="5735">
                  <c:v>318.32839297009298</c:v>
                </c:pt>
                <c:pt idx="5736">
                  <c:v>318.38389922867498</c:v>
                </c:pt>
                <c:pt idx="5737">
                  <c:v>318.43940548725698</c:v>
                </c:pt>
                <c:pt idx="5738">
                  <c:v>318.49491174584</c:v>
                </c:pt>
                <c:pt idx="5739">
                  <c:v>318.550418004422</c:v>
                </c:pt>
                <c:pt idx="5740">
                  <c:v>318.60592426300502</c:v>
                </c:pt>
                <c:pt idx="5741">
                  <c:v>318.66143052158702</c:v>
                </c:pt>
                <c:pt idx="5742">
                  <c:v>318.71693678016902</c:v>
                </c:pt>
                <c:pt idx="5743">
                  <c:v>318.77244303875199</c:v>
                </c:pt>
                <c:pt idx="5744">
                  <c:v>318.82794929733399</c:v>
                </c:pt>
                <c:pt idx="5745">
                  <c:v>318.88345555591701</c:v>
                </c:pt>
                <c:pt idx="5746">
                  <c:v>318.93896181449901</c:v>
                </c:pt>
                <c:pt idx="5747">
                  <c:v>318.99446807308198</c:v>
                </c:pt>
                <c:pt idx="5748">
                  <c:v>319.04997433166398</c:v>
                </c:pt>
                <c:pt idx="5749">
                  <c:v>319.10548059024597</c:v>
                </c:pt>
                <c:pt idx="5750">
                  <c:v>319.160986848829</c:v>
                </c:pt>
                <c:pt idx="5751">
                  <c:v>319.216493107411</c:v>
                </c:pt>
                <c:pt idx="5752">
                  <c:v>319.27199936599402</c:v>
                </c:pt>
                <c:pt idx="5753">
                  <c:v>319.32750562457602</c:v>
                </c:pt>
                <c:pt idx="5754">
                  <c:v>319.38301188315802</c:v>
                </c:pt>
                <c:pt idx="5755">
                  <c:v>319.43851814174099</c:v>
                </c:pt>
                <c:pt idx="5756">
                  <c:v>319.49402440032299</c:v>
                </c:pt>
                <c:pt idx="5757">
                  <c:v>319.54953065890601</c:v>
                </c:pt>
                <c:pt idx="5758">
                  <c:v>319.60503691748801</c:v>
                </c:pt>
                <c:pt idx="5759">
                  <c:v>319.66054317607001</c:v>
                </c:pt>
                <c:pt idx="5760">
                  <c:v>319.71604943465297</c:v>
                </c:pt>
                <c:pt idx="5761">
                  <c:v>319.77155569323497</c:v>
                </c:pt>
                <c:pt idx="5762">
                  <c:v>319.827061951818</c:v>
                </c:pt>
                <c:pt idx="5763">
                  <c:v>319.8825682104</c:v>
                </c:pt>
                <c:pt idx="5764">
                  <c:v>319.93807446898199</c:v>
                </c:pt>
                <c:pt idx="5765">
                  <c:v>319.99358072756502</c:v>
                </c:pt>
                <c:pt idx="5766">
                  <c:v>320.04908698614702</c:v>
                </c:pt>
                <c:pt idx="5767">
                  <c:v>320.10459324472998</c:v>
                </c:pt>
                <c:pt idx="5768">
                  <c:v>320.16009950331198</c:v>
                </c:pt>
                <c:pt idx="5769">
                  <c:v>320.21560576189398</c:v>
                </c:pt>
                <c:pt idx="5770">
                  <c:v>320.27111202047701</c:v>
                </c:pt>
                <c:pt idx="5771">
                  <c:v>320.32661827905901</c:v>
                </c:pt>
                <c:pt idx="5772">
                  <c:v>320.38212453764203</c:v>
                </c:pt>
                <c:pt idx="5773">
                  <c:v>320.43763079622403</c:v>
                </c:pt>
                <c:pt idx="5774">
                  <c:v>320.49313705480603</c:v>
                </c:pt>
                <c:pt idx="5775">
                  <c:v>320.54864331338899</c:v>
                </c:pt>
                <c:pt idx="5776">
                  <c:v>320.60414957197099</c:v>
                </c:pt>
                <c:pt idx="5777">
                  <c:v>320.65965583055402</c:v>
                </c:pt>
                <c:pt idx="5778">
                  <c:v>320.71516208913602</c:v>
                </c:pt>
                <c:pt idx="5779">
                  <c:v>320.77066834771801</c:v>
                </c:pt>
                <c:pt idx="5780">
                  <c:v>320.82617460630098</c:v>
                </c:pt>
                <c:pt idx="5781">
                  <c:v>320.88168086488298</c:v>
                </c:pt>
                <c:pt idx="5782">
                  <c:v>320.937187123466</c:v>
                </c:pt>
                <c:pt idx="5783">
                  <c:v>320.992693382048</c:v>
                </c:pt>
                <c:pt idx="5784">
                  <c:v>321.04819964063103</c:v>
                </c:pt>
                <c:pt idx="5785">
                  <c:v>321.10370589921303</c:v>
                </c:pt>
                <c:pt idx="5786">
                  <c:v>321.15921215779503</c:v>
                </c:pt>
                <c:pt idx="5787">
                  <c:v>321.21471841637799</c:v>
                </c:pt>
                <c:pt idx="5788">
                  <c:v>321.27022467495999</c:v>
                </c:pt>
                <c:pt idx="5789">
                  <c:v>321.32573093354301</c:v>
                </c:pt>
                <c:pt idx="5790">
                  <c:v>321.38123719212501</c:v>
                </c:pt>
                <c:pt idx="5791">
                  <c:v>321.43674345070701</c:v>
                </c:pt>
                <c:pt idx="5792">
                  <c:v>321.49224970928998</c:v>
                </c:pt>
                <c:pt idx="5793">
                  <c:v>321.54775596787198</c:v>
                </c:pt>
                <c:pt idx="5794">
                  <c:v>321.603262226455</c:v>
                </c:pt>
                <c:pt idx="5795">
                  <c:v>321.658768485037</c:v>
                </c:pt>
                <c:pt idx="5796">
                  <c:v>321.714274743619</c:v>
                </c:pt>
                <c:pt idx="5797">
                  <c:v>321.76978100220202</c:v>
                </c:pt>
                <c:pt idx="5798">
                  <c:v>321.82528726078402</c:v>
                </c:pt>
                <c:pt idx="5799">
                  <c:v>321.88079351936699</c:v>
                </c:pt>
                <c:pt idx="5800">
                  <c:v>321.93629977794899</c:v>
                </c:pt>
                <c:pt idx="5801">
                  <c:v>321.99180603653099</c:v>
                </c:pt>
                <c:pt idx="5802">
                  <c:v>322.04731229511401</c:v>
                </c:pt>
                <c:pt idx="5803">
                  <c:v>322.10281855369601</c:v>
                </c:pt>
                <c:pt idx="5804">
                  <c:v>322.15832481227898</c:v>
                </c:pt>
                <c:pt idx="5805">
                  <c:v>322.21383107086098</c:v>
                </c:pt>
                <c:pt idx="5806">
                  <c:v>322.26933732944298</c:v>
                </c:pt>
                <c:pt idx="5807">
                  <c:v>322.324843588026</c:v>
                </c:pt>
                <c:pt idx="5808">
                  <c:v>322.380349846608</c:v>
                </c:pt>
                <c:pt idx="5809">
                  <c:v>322.43585610519102</c:v>
                </c:pt>
                <c:pt idx="5810">
                  <c:v>322.49136236377302</c:v>
                </c:pt>
                <c:pt idx="5811">
                  <c:v>322.54686862235502</c:v>
                </c:pt>
                <c:pt idx="5812">
                  <c:v>322.60237488093799</c:v>
                </c:pt>
                <c:pt idx="5813">
                  <c:v>322.65788113951999</c:v>
                </c:pt>
                <c:pt idx="5814">
                  <c:v>322.71338739810301</c:v>
                </c:pt>
                <c:pt idx="5815">
                  <c:v>322.76889365668501</c:v>
                </c:pt>
                <c:pt idx="5816">
                  <c:v>322.82439991526701</c:v>
                </c:pt>
                <c:pt idx="5817">
                  <c:v>322.87990617384997</c:v>
                </c:pt>
                <c:pt idx="5818">
                  <c:v>322.93541243243197</c:v>
                </c:pt>
                <c:pt idx="5819">
                  <c:v>322.990918691015</c:v>
                </c:pt>
                <c:pt idx="5820">
                  <c:v>323.046424949597</c:v>
                </c:pt>
                <c:pt idx="5821">
                  <c:v>323.101931208179</c:v>
                </c:pt>
                <c:pt idx="5822">
                  <c:v>323.15743746676202</c:v>
                </c:pt>
                <c:pt idx="5823">
                  <c:v>323.21294372534402</c:v>
                </c:pt>
                <c:pt idx="5824">
                  <c:v>323.26844998392698</c:v>
                </c:pt>
                <c:pt idx="5825">
                  <c:v>323.32395624250898</c:v>
                </c:pt>
                <c:pt idx="5826">
                  <c:v>323.37946250109201</c:v>
                </c:pt>
                <c:pt idx="5827">
                  <c:v>323.43496875967401</c:v>
                </c:pt>
                <c:pt idx="5828">
                  <c:v>323.49047501825601</c:v>
                </c:pt>
                <c:pt idx="5829">
                  <c:v>323.54598127683897</c:v>
                </c:pt>
                <c:pt idx="5830">
                  <c:v>323.60148753542097</c:v>
                </c:pt>
                <c:pt idx="5831">
                  <c:v>323.65699379400399</c:v>
                </c:pt>
                <c:pt idx="5832">
                  <c:v>323.71250005258599</c:v>
                </c:pt>
                <c:pt idx="5833">
                  <c:v>323.76800631116799</c:v>
                </c:pt>
                <c:pt idx="5834">
                  <c:v>323.82351256975102</c:v>
                </c:pt>
                <c:pt idx="5835">
                  <c:v>323.87901882833302</c:v>
                </c:pt>
                <c:pt idx="5836">
                  <c:v>323.93452508691598</c:v>
                </c:pt>
                <c:pt idx="5837">
                  <c:v>323.99003134549798</c:v>
                </c:pt>
                <c:pt idx="5838">
                  <c:v>324.04553760407998</c:v>
                </c:pt>
                <c:pt idx="5839">
                  <c:v>324.101043862663</c:v>
                </c:pt>
                <c:pt idx="5840">
                  <c:v>324.156550121245</c:v>
                </c:pt>
                <c:pt idx="5841">
                  <c:v>324.21205637982803</c:v>
                </c:pt>
                <c:pt idx="5842">
                  <c:v>324.26756263841003</c:v>
                </c:pt>
                <c:pt idx="5843">
                  <c:v>324.32306889699203</c:v>
                </c:pt>
                <c:pt idx="5844">
                  <c:v>324.37857515557499</c:v>
                </c:pt>
                <c:pt idx="5845">
                  <c:v>324.43408141415699</c:v>
                </c:pt>
                <c:pt idx="5846">
                  <c:v>324.48958767274002</c:v>
                </c:pt>
                <c:pt idx="5847">
                  <c:v>324.54509393132201</c:v>
                </c:pt>
                <c:pt idx="5848">
                  <c:v>324.60060018990401</c:v>
                </c:pt>
                <c:pt idx="5849">
                  <c:v>324.65610644848698</c:v>
                </c:pt>
                <c:pt idx="5850">
                  <c:v>324.71161270706898</c:v>
                </c:pt>
                <c:pt idx="5851">
                  <c:v>324.767118965652</c:v>
                </c:pt>
                <c:pt idx="5852">
                  <c:v>324.822625224234</c:v>
                </c:pt>
                <c:pt idx="5853">
                  <c:v>324.878131482816</c:v>
                </c:pt>
                <c:pt idx="5854">
                  <c:v>324.93363774139902</c:v>
                </c:pt>
                <c:pt idx="5855">
                  <c:v>324.98914399998102</c:v>
                </c:pt>
                <c:pt idx="5856">
                  <c:v>325.04465025856399</c:v>
                </c:pt>
                <c:pt idx="5857">
                  <c:v>325.10015651714599</c:v>
                </c:pt>
                <c:pt idx="5858">
                  <c:v>325.15566277572799</c:v>
                </c:pt>
                <c:pt idx="5859">
                  <c:v>325.21116903431101</c:v>
                </c:pt>
                <c:pt idx="5860">
                  <c:v>325.26667529289301</c:v>
                </c:pt>
                <c:pt idx="5861">
                  <c:v>325.32218155147598</c:v>
                </c:pt>
                <c:pt idx="5862">
                  <c:v>325.37768781005798</c:v>
                </c:pt>
                <c:pt idx="5863">
                  <c:v>325.43319406863998</c:v>
                </c:pt>
                <c:pt idx="5864">
                  <c:v>325.488700327223</c:v>
                </c:pt>
                <c:pt idx="5865">
                  <c:v>325.544206585805</c:v>
                </c:pt>
                <c:pt idx="5866">
                  <c:v>325.59971284438802</c:v>
                </c:pt>
                <c:pt idx="5867">
                  <c:v>325.65521910297002</c:v>
                </c:pt>
                <c:pt idx="5868">
                  <c:v>325.71072536155299</c:v>
                </c:pt>
                <c:pt idx="5869">
                  <c:v>325.76623162013499</c:v>
                </c:pt>
                <c:pt idx="5870">
                  <c:v>325.82173787871699</c:v>
                </c:pt>
                <c:pt idx="5871">
                  <c:v>325.87724413730001</c:v>
                </c:pt>
                <c:pt idx="5872">
                  <c:v>325.93275039588201</c:v>
                </c:pt>
                <c:pt idx="5873">
                  <c:v>325.98825665446498</c:v>
                </c:pt>
                <c:pt idx="5874">
                  <c:v>326.04376291304698</c:v>
                </c:pt>
                <c:pt idx="5875">
                  <c:v>326.09926917162898</c:v>
                </c:pt>
                <c:pt idx="5876">
                  <c:v>326.154775430212</c:v>
                </c:pt>
                <c:pt idx="5877">
                  <c:v>326.210281688794</c:v>
                </c:pt>
                <c:pt idx="5878">
                  <c:v>326.26578794737702</c:v>
                </c:pt>
                <c:pt idx="5879">
                  <c:v>326.32129420595902</c:v>
                </c:pt>
                <c:pt idx="5880">
                  <c:v>326.37680046454102</c:v>
                </c:pt>
                <c:pt idx="5881">
                  <c:v>326.43230672312399</c:v>
                </c:pt>
                <c:pt idx="5882">
                  <c:v>326.48781298170599</c:v>
                </c:pt>
                <c:pt idx="5883">
                  <c:v>326.54331924028901</c:v>
                </c:pt>
                <c:pt idx="5884">
                  <c:v>326.59882549887101</c:v>
                </c:pt>
                <c:pt idx="5885">
                  <c:v>326.65433175745301</c:v>
                </c:pt>
                <c:pt idx="5886">
                  <c:v>326.70983801603597</c:v>
                </c:pt>
                <c:pt idx="5887">
                  <c:v>326.76534427461797</c:v>
                </c:pt>
                <c:pt idx="5888">
                  <c:v>326.820850533201</c:v>
                </c:pt>
                <c:pt idx="5889">
                  <c:v>326.876356791783</c:v>
                </c:pt>
                <c:pt idx="5890">
                  <c:v>326.931863050365</c:v>
                </c:pt>
                <c:pt idx="5891">
                  <c:v>326.98736930894802</c:v>
                </c:pt>
                <c:pt idx="5892">
                  <c:v>327.04287556753002</c:v>
                </c:pt>
                <c:pt idx="5893">
                  <c:v>327.09838182611298</c:v>
                </c:pt>
                <c:pt idx="5894">
                  <c:v>327.15388808469498</c:v>
                </c:pt>
                <c:pt idx="5895">
                  <c:v>327.20939434327698</c:v>
                </c:pt>
                <c:pt idx="5896">
                  <c:v>327.26490060186001</c:v>
                </c:pt>
                <c:pt idx="5897">
                  <c:v>327.32040686044201</c:v>
                </c:pt>
                <c:pt idx="5898">
                  <c:v>327.37591311902497</c:v>
                </c:pt>
                <c:pt idx="5899">
                  <c:v>327.43141937760703</c:v>
                </c:pt>
                <c:pt idx="5900">
                  <c:v>327.48692563618903</c:v>
                </c:pt>
                <c:pt idx="5901">
                  <c:v>327.54243189477199</c:v>
                </c:pt>
                <c:pt idx="5902">
                  <c:v>327.59793815335399</c:v>
                </c:pt>
                <c:pt idx="5903">
                  <c:v>327.65344441193702</c:v>
                </c:pt>
                <c:pt idx="5904">
                  <c:v>327.70895067051902</c:v>
                </c:pt>
                <c:pt idx="5905">
                  <c:v>327.76445692910102</c:v>
                </c:pt>
                <c:pt idx="5906">
                  <c:v>327.81996318768398</c:v>
                </c:pt>
                <c:pt idx="5907">
                  <c:v>327.87546944626598</c:v>
                </c:pt>
                <c:pt idx="5908">
                  <c:v>327.930975704849</c:v>
                </c:pt>
                <c:pt idx="5909">
                  <c:v>327.986481963431</c:v>
                </c:pt>
                <c:pt idx="5910">
                  <c:v>328.04198822201403</c:v>
                </c:pt>
                <c:pt idx="5911">
                  <c:v>328.09749448059603</c:v>
                </c:pt>
                <c:pt idx="5912">
                  <c:v>328.15300073917803</c:v>
                </c:pt>
                <c:pt idx="5913">
                  <c:v>328.20850699776099</c:v>
                </c:pt>
                <c:pt idx="5914">
                  <c:v>328.26401325634299</c:v>
                </c:pt>
                <c:pt idx="5915">
                  <c:v>328.31951951492601</c:v>
                </c:pt>
                <c:pt idx="5916">
                  <c:v>328.37502577350801</c:v>
                </c:pt>
                <c:pt idx="5917">
                  <c:v>328.43053203209001</c:v>
                </c:pt>
                <c:pt idx="5918">
                  <c:v>328.48603829067298</c:v>
                </c:pt>
                <c:pt idx="5919">
                  <c:v>328.54154454925498</c:v>
                </c:pt>
                <c:pt idx="5920">
                  <c:v>328.597050807838</c:v>
                </c:pt>
                <c:pt idx="5921">
                  <c:v>328.65255706642</c:v>
                </c:pt>
                <c:pt idx="5922">
                  <c:v>328.708063325002</c:v>
                </c:pt>
                <c:pt idx="5923">
                  <c:v>328.76356958358502</c:v>
                </c:pt>
                <c:pt idx="5924">
                  <c:v>328.81907584216702</c:v>
                </c:pt>
                <c:pt idx="5925">
                  <c:v>328.87458210074999</c:v>
                </c:pt>
                <c:pt idx="5926">
                  <c:v>328.93008835933199</c:v>
                </c:pt>
                <c:pt idx="5927">
                  <c:v>328.98559461791399</c:v>
                </c:pt>
                <c:pt idx="5928">
                  <c:v>329.04110087649701</c:v>
                </c:pt>
                <c:pt idx="5929">
                  <c:v>329.09660713507901</c:v>
                </c:pt>
                <c:pt idx="5930">
                  <c:v>329.15211339366198</c:v>
                </c:pt>
                <c:pt idx="5931">
                  <c:v>329.20761965224398</c:v>
                </c:pt>
                <c:pt idx="5932">
                  <c:v>329.26312591082598</c:v>
                </c:pt>
                <c:pt idx="5933">
                  <c:v>329.318632169409</c:v>
                </c:pt>
                <c:pt idx="5934">
                  <c:v>329.374138427991</c:v>
                </c:pt>
                <c:pt idx="5935">
                  <c:v>329.42964468657402</c:v>
                </c:pt>
                <c:pt idx="5936">
                  <c:v>329.48515094515602</c:v>
                </c:pt>
                <c:pt idx="5937">
                  <c:v>329.54065720373802</c:v>
                </c:pt>
                <c:pt idx="5938">
                  <c:v>329.59616346232099</c:v>
                </c:pt>
                <c:pt idx="5939">
                  <c:v>329.65166972090299</c:v>
                </c:pt>
                <c:pt idx="5940">
                  <c:v>329.70717597948601</c:v>
                </c:pt>
                <c:pt idx="5941">
                  <c:v>329.76268223806801</c:v>
                </c:pt>
                <c:pt idx="5942">
                  <c:v>329.81818849665001</c:v>
                </c:pt>
                <c:pt idx="5943">
                  <c:v>329.87369475523298</c:v>
                </c:pt>
                <c:pt idx="5944">
                  <c:v>329.92920101381497</c:v>
                </c:pt>
                <c:pt idx="5945">
                  <c:v>329.984707272398</c:v>
                </c:pt>
                <c:pt idx="5946">
                  <c:v>330.04021353098</c:v>
                </c:pt>
                <c:pt idx="5947">
                  <c:v>330.09571978956302</c:v>
                </c:pt>
                <c:pt idx="5948">
                  <c:v>330.15122604814502</c:v>
                </c:pt>
                <c:pt idx="5949">
                  <c:v>330.20673230672702</c:v>
                </c:pt>
                <c:pt idx="5950">
                  <c:v>330.26223856530999</c:v>
                </c:pt>
                <c:pt idx="5951">
                  <c:v>330.31774482389199</c:v>
                </c:pt>
                <c:pt idx="5952">
                  <c:v>330.37325108247501</c:v>
                </c:pt>
                <c:pt idx="5953">
                  <c:v>330.42875734105701</c:v>
                </c:pt>
                <c:pt idx="5954">
                  <c:v>330.48426359963901</c:v>
                </c:pt>
                <c:pt idx="5955">
                  <c:v>330.53976985822197</c:v>
                </c:pt>
                <c:pt idx="5956">
                  <c:v>330.59527611680397</c:v>
                </c:pt>
                <c:pt idx="5957">
                  <c:v>330.650782375387</c:v>
                </c:pt>
                <c:pt idx="5958">
                  <c:v>330.706288633969</c:v>
                </c:pt>
                <c:pt idx="5959">
                  <c:v>330.76179489255099</c:v>
                </c:pt>
                <c:pt idx="5960">
                  <c:v>330.81730115113402</c:v>
                </c:pt>
                <c:pt idx="5961">
                  <c:v>330.87280740971602</c:v>
                </c:pt>
                <c:pt idx="5962">
                  <c:v>330.92831366829898</c:v>
                </c:pt>
                <c:pt idx="5963">
                  <c:v>330.98381992688098</c:v>
                </c:pt>
                <c:pt idx="5964">
                  <c:v>331.03932618546298</c:v>
                </c:pt>
                <c:pt idx="5965">
                  <c:v>331.09483244404601</c:v>
                </c:pt>
                <c:pt idx="5966">
                  <c:v>331.15033870262801</c:v>
                </c:pt>
                <c:pt idx="5967">
                  <c:v>331.20584496121103</c:v>
                </c:pt>
                <c:pt idx="5968">
                  <c:v>331.26135121979303</c:v>
                </c:pt>
                <c:pt idx="5969">
                  <c:v>331.31685747837503</c:v>
                </c:pt>
                <c:pt idx="5970">
                  <c:v>331.37236373695799</c:v>
                </c:pt>
                <c:pt idx="5971">
                  <c:v>331.42786999553999</c:v>
                </c:pt>
                <c:pt idx="5972">
                  <c:v>331.48337625412302</c:v>
                </c:pt>
                <c:pt idx="5973">
                  <c:v>331.53888251270502</c:v>
                </c:pt>
                <c:pt idx="5974">
                  <c:v>331.59438877128702</c:v>
                </c:pt>
                <c:pt idx="5975">
                  <c:v>331.64989502986998</c:v>
                </c:pt>
                <c:pt idx="5976">
                  <c:v>331.70540128845198</c:v>
                </c:pt>
                <c:pt idx="5977">
                  <c:v>331.760907547035</c:v>
                </c:pt>
                <c:pt idx="5978">
                  <c:v>331.816413805617</c:v>
                </c:pt>
                <c:pt idx="5979">
                  <c:v>331.871920064199</c:v>
                </c:pt>
                <c:pt idx="5980">
                  <c:v>331.92742632278203</c:v>
                </c:pt>
                <c:pt idx="5981">
                  <c:v>331.98293258136403</c:v>
                </c:pt>
                <c:pt idx="5982">
                  <c:v>332.03843883994699</c:v>
                </c:pt>
                <c:pt idx="5983">
                  <c:v>332.09394509852899</c:v>
                </c:pt>
                <c:pt idx="5984">
                  <c:v>332.14945135711201</c:v>
                </c:pt>
                <c:pt idx="5985">
                  <c:v>332.20495761569401</c:v>
                </c:pt>
                <c:pt idx="5986">
                  <c:v>332.26046387427601</c:v>
                </c:pt>
                <c:pt idx="5987">
                  <c:v>332.31597013285898</c:v>
                </c:pt>
                <c:pt idx="5988">
                  <c:v>332.37147639144098</c:v>
                </c:pt>
                <c:pt idx="5989">
                  <c:v>332.42698265002298</c:v>
                </c:pt>
                <c:pt idx="5990">
                  <c:v>332.482488908606</c:v>
                </c:pt>
                <c:pt idx="5991">
                  <c:v>332.537995167188</c:v>
                </c:pt>
                <c:pt idx="5992">
                  <c:v>332.59350142577102</c:v>
                </c:pt>
                <c:pt idx="5993">
                  <c:v>332.64900768435302</c:v>
                </c:pt>
                <c:pt idx="5994">
                  <c:v>332.70451394293599</c:v>
                </c:pt>
                <c:pt idx="5995">
                  <c:v>332.76002020151799</c:v>
                </c:pt>
                <c:pt idx="5996">
                  <c:v>332.81552646009999</c:v>
                </c:pt>
                <c:pt idx="5997">
                  <c:v>332.87103271868301</c:v>
                </c:pt>
                <c:pt idx="5998">
                  <c:v>332.92653897726501</c:v>
                </c:pt>
                <c:pt idx="5999">
                  <c:v>332.98204523584798</c:v>
                </c:pt>
                <c:pt idx="6000">
                  <c:v>333.03755149442998</c:v>
                </c:pt>
                <c:pt idx="6001">
                  <c:v>333.09305775301198</c:v>
                </c:pt>
                <c:pt idx="6002">
                  <c:v>333.148564011595</c:v>
                </c:pt>
                <c:pt idx="6003">
                  <c:v>333.204070270177</c:v>
                </c:pt>
                <c:pt idx="6004">
                  <c:v>333.25957652876002</c:v>
                </c:pt>
                <c:pt idx="6005">
                  <c:v>333.31508278734202</c:v>
                </c:pt>
                <c:pt idx="6006">
                  <c:v>333.37058904592402</c:v>
                </c:pt>
                <c:pt idx="6007">
                  <c:v>333.42609530450699</c:v>
                </c:pt>
                <c:pt idx="6008">
                  <c:v>333.48160156308899</c:v>
                </c:pt>
                <c:pt idx="6009">
                  <c:v>333.53710782167201</c:v>
                </c:pt>
                <c:pt idx="6010">
                  <c:v>333.59261408025401</c:v>
                </c:pt>
                <c:pt idx="6011">
                  <c:v>333.64812033883601</c:v>
                </c:pt>
                <c:pt idx="6012">
                  <c:v>333.70362659741897</c:v>
                </c:pt>
                <c:pt idx="6013">
                  <c:v>333.75913285600097</c:v>
                </c:pt>
                <c:pt idx="6014">
                  <c:v>333.814639114584</c:v>
                </c:pt>
                <c:pt idx="6015">
                  <c:v>333.870145373166</c:v>
                </c:pt>
                <c:pt idx="6016">
                  <c:v>333.925651631748</c:v>
                </c:pt>
                <c:pt idx="6017">
                  <c:v>333.98115789033102</c:v>
                </c:pt>
                <c:pt idx="6018">
                  <c:v>334.03666414891302</c:v>
                </c:pt>
                <c:pt idx="6019">
                  <c:v>334.09217040749598</c:v>
                </c:pt>
                <c:pt idx="6020">
                  <c:v>334.14767666607798</c:v>
                </c:pt>
                <c:pt idx="6021">
                  <c:v>334.20318292466101</c:v>
                </c:pt>
                <c:pt idx="6022">
                  <c:v>334.25868918324301</c:v>
                </c:pt>
                <c:pt idx="6023">
                  <c:v>334.31419544182501</c:v>
                </c:pt>
                <c:pt idx="6024">
                  <c:v>334.36970170040797</c:v>
                </c:pt>
                <c:pt idx="6025">
                  <c:v>334.42520795898997</c:v>
                </c:pt>
                <c:pt idx="6026">
                  <c:v>334.48071421757197</c:v>
                </c:pt>
                <c:pt idx="6027">
                  <c:v>334.53622047615499</c:v>
                </c:pt>
                <c:pt idx="6028">
                  <c:v>334.59172673473699</c:v>
                </c:pt>
                <c:pt idx="6029">
                  <c:v>334.64723299332002</c:v>
                </c:pt>
                <c:pt idx="6030">
                  <c:v>334.70273925190202</c:v>
                </c:pt>
                <c:pt idx="6031">
                  <c:v>334.75824551048498</c:v>
                </c:pt>
                <c:pt idx="6032">
                  <c:v>334.81375176906698</c:v>
                </c:pt>
                <c:pt idx="6033">
                  <c:v>334.86925802764898</c:v>
                </c:pt>
                <c:pt idx="6034">
                  <c:v>334.924764286232</c:v>
                </c:pt>
                <c:pt idx="6035">
                  <c:v>334.980270544814</c:v>
                </c:pt>
                <c:pt idx="6036">
                  <c:v>335.03577680339703</c:v>
                </c:pt>
                <c:pt idx="6037">
                  <c:v>335.09128306197903</c:v>
                </c:pt>
                <c:pt idx="6038">
                  <c:v>335.14678932056103</c:v>
                </c:pt>
                <c:pt idx="6039">
                  <c:v>335.20229557914399</c:v>
                </c:pt>
                <c:pt idx="6040">
                  <c:v>335.25780183772599</c:v>
                </c:pt>
                <c:pt idx="6041">
                  <c:v>335.31330809630902</c:v>
                </c:pt>
                <c:pt idx="6042">
                  <c:v>335.36881435489101</c:v>
                </c:pt>
                <c:pt idx="6043">
                  <c:v>335.42432061347301</c:v>
                </c:pt>
                <c:pt idx="6044">
                  <c:v>335.47982687205598</c:v>
                </c:pt>
                <c:pt idx="6045">
                  <c:v>335.53533313063798</c:v>
                </c:pt>
                <c:pt idx="6046">
                  <c:v>335.590839389221</c:v>
                </c:pt>
                <c:pt idx="6047">
                  <c:v>335.646345647803</c:v>
                </c:pt>
                <c:pt idx="6048">
                  <c:v>335.701851906385</c:v>
                </c:pt>
                <c:pt idx="6049">
                  <c:v>335.75735816496802</c:v>
                </c:pt>
                <c:pt idx="6050">
                  <c:v>335.81286442355002</c:v>
                </c:pt>
                <c:pt idx="6051">
                  <c:v>335.86837068213299</c:v>
                </c:pt>
                <c:pt idx="6052">
                  <c:v>335.92387694071499</c:v>
                </c:pt>
                <c:pt idx="6053">
                  <c:v>335.97938319929699</c:v>
                </c:pt>
                <c:pt idx="6054">
                  <c:v>336.03488945788001</c:v>
                </c:pt>
                <c:pt idx="6055">
                  <c:v>336.09039571646201</c:v>
                </c:pt>
                <c:pt idx="6056">
                  <c:v>336.14590197504498</c:v>
                </c:pt>
                <c:pt idx="6057">
                  <c:v>336.20140823362698</c:v>
                </c:pt>
                <c:pt idx="6058">
                  <c:v>336.25691449220898</c:v>
                </c:pt>
                <c:pt idx="6059">
                  <c:v>336.312420750792</c:v>
                </c:pt>
                <c:pt idx="6060">
                  <c:v>336.367927009374</c:v>
                </c:pt>
                <c:pt idx="6061">
                  <c:v>336.42343326795702</c:v>
                </c:pt>
                <c:pt idx="6062">
                  <c:v>336.47893952653902</c:v>
                </c:pt>
                <c:pt idx="6063">
                  <c:v>336.53444578512102</c:v>
                </c:pt>
                <c:pt idx="6064">
                  <c:v>336.58995204370399</c:v>
                </c:pt>
                <c:pt idx="6065">
                  <c:v>336.64545830228599</c:v>
                </c:pt>
                <c:pt idx="6066">
                  <c:v>336.70096456086901</c:v>
                </c:pt>
                <c:pt idx="6067">
                  <c:v>336.75647081945101</c:v>
                </c:pt>
                <c:pt idx="6068">
                  <c:v>336.81197707803398</c:v>
                </c:pt>
                <c:pt idx="6069">
                  <c:v>336.86748333661598</c:v>
                </c:pt>
                <c:pt idx="6070">
                  <c:v>336.92298959519798</c:v>
                </c:pt>
                <c:pt idx="6071">
                  <c:v>336.978495853781</c:v>
                </c:pt>
                <c:pt idx="6072">
                  <c:v>337.034002112363</c:v>
                </c:pt>
                <c:pt idx="6073">
                  <c:v>337.08950837094602</c:v>
                </c:pt>
                <c:pt idx="6074">
                  <c:v>337.14501462952802</c:v>
                </c:pt>
                <c:pt idx="6075">
                  <c:v>337.20052088811002</c:v>
                </c:pt>
                <c:pt idx="6076">
                  <c:v>337.25602714669299</c:v>
                </c:pt>
                <c:pt idx="6077">
                  <c:v>337.31153340527499</c:v>
                </c:pt>
                <c:pt idx="6078">
                  <c:v>337.36703966385801</c:v>
                </c:pt>
                <c:pt idx="6079">
                  <c:v>337.42254592244001</c:v>
                </c:pt>
                <c:pt idx="6080">
                  <c:v>337.47805218102201</c:v>
                </c:pt>
                <c:pt idx="6081">
                  <c:v>337.53355843960497</c:v>
                </c:pt>
                <c:pt idx="6082">
                  <c:v>337.58906469818697</c:v>
                </c:pt>
                <c:pt idx="6083">
                  <c:v>337.64457095677</c:v>
                </c:pt>
                <c:pt idx="6084">
                  <c:v>337.700077215352</c:v>
                </c:pt>
                <c:pt idx="6085">
                  <c:v>337.755583473934</c:v>
                </c:pt>
                <c:pt idx="6086">
                  <c:v>337.81108973251702</c:v>
                </c:pt>
                <c:pt idx="6087">
                  <c:v>337.86659599109902</c:v>
                </c:pt>
                <c:pt idx="6088">
                  <c:v>337.92210224968198</c:v>
                </c:pt>
                <c:pt idx="6089">
                  <c:v>337.97760850826398</c:v>
                </c:pt>
                <c:pt idx="6090">
                  <c:v>338.03311476684598</c:v>
                </c:pt>
                <c:pt idx="6091">
                  <c:v>338.08862102542901</c:v>
                </c:pt>
                <c:pt idx="6092">
                  <c:v>338.14412728401101</c:v>
                </c:pt>
                <c:pt idx="6093">
                  <c:v>338.19963354259397</c:v>
                </c:pt>
                <c:pt idx="6094">
                  <c:v>338.25513980117603</c:v>
                </c:pt>
                <c:pt idx="6095">
                  <c:v>338.31064605975803</c:v>
                </c:pt>
                <c:pt idx="6096">
                  <c:v>338.36615231834099</c:v>
                </c:pt>
                <c:pt idx="6097">
                  <c:v>338.42165857692299</c:v>
                </c:pt>
                <c:pt idx="6098">
                  <c:v>338.47716483550602</c:v>
                </c:pt>
                <c:pt idx="6099">
                  <c:v>338.53267109408802</c:v>
                </c:pt>
                <c:pt idx="6100">
                  <c:v>338.58817735267002</c:v>
                </c:pt>
                <c:pt idx="6101">
                  <c:v>338.64368361125298</c:v>
                </c:pt>
                <c:pt idx="6102">
                  <c:v>338.69918986983498</c:v>
                </c:pt>
                <c:pt idx="6103">
                  <c:v>338.754696128418</c:v>
                </c:pt>
                <c:pt idx="6104">
                  <c:v>338.810202387</c:v>
                </c:pt>
                <c:pt idx="6105">
                  <c:v>338.86570864558303</c:v>
                </c:pt>
                <c:pt idx="6106">
                  <c:v>338.92121490416503</c:v>
                </c:pt>
                <c:pt idx="6107">
                  <c:v>338.97672116274703</c:v>
                </c:pt>
                <c:pt idx="6108">
                  <c:v>339.03222742132999</c:v>
                </c:pt>
                <c:pt idx="6109">
                  <c:v>339.08773367991199</c:v>
                </c:pt>
                <c:pt idx="6110">
                  <c:v>339.14323993849501</c:v>
                </c:pt>
                <c:pt idx="6111">
                  <c:v>339.19874619707701</c:v>
                </c:pt>
                <c:pt idx="6112">
                  <c:v>339.25425245565901</c:v>
                </c:pt>
                <c:pt idx="6113">
                  <c:v>339.30975871424198</c:v>
                </c:pt>
                <c:pt idx="6114">
                  <c:v>339.36526497282398</c:v>
                </c:pt>
                <c:pt idx="6115">
                  <c:v>339.420771231407</c:v>
                </c:pt>
                <c:pt idx="6116">
                  <c:v>339.476277489989</c:v>
                </c:pt>
                <c:pt idx="6117">
                  <c:v>339.531783748571</c:v>
                </c:pt>
                <c:pt idx="6118">
                  <c:v>339.58729000715402</c:v>
                </c:pt>
                <c:pt idx="6119">
                  <c:v>339.64279626573602</c:v>
                </c:pt>
                <c:pt idx="6120">
                  <c:v>339.69830252431899</c:v>
                </c:pt>
                <c:pt idx="6121">
                  <c:v>339.75380878290099</c:v>
                </c:pt>
                <c:pt idx="6122">
                  <c:v>339.80931504148299</c:v>
                </c:pt>
                <c:pt idx="6123">
                  <c:v>339.86482130006601</c:v>
                </c:pt>
                <c:pt idx="6124">
                  <c:v>339.92032755864801</c:v>
                </c:pt>
                <c:pt idx="6125">
                  <c:v>339.97583381723098</c:v>
                </c:pt>
                <c:pt idx="6126">
                  <c:v>340.03134007581298</c:v>
                </c:pt>
                <c:pt idx="6127">
                  <c:v>340.08684633439498</c:v>
                </c:pt>
                <c:pt idx="6128">
                  <c:v>340.142352592978</c:v>
                </c:pt>
                <c:pt idx="6129">
                  <c:v>340.19785885156</c:v>
                </c:pt>
                <c:pt idx="6130">
                  <c:v>340.25336511014302</c:v>
                </c:pt>
                <c:pt idx="6131">
                  <c:v>340.30887136872502</c:v>
                </c:pt>
                <c:pt idx="6132">
                  <c:v>340.36437762730702</c:v>
                </c:pt>
                <c:pt idx="6133">
                  <c:v>340.41988388588999</c:v>
                </c:pt>
                <c:pt idx="6134">
                  <c:v>340.47539014447199</c:v>
                </c:pt>
                <c:pt idx="6135">
                  <c:v>340.53089640305501</c:v>
                </c:pt>
                <c:pt idx="6136">
                  <c:v>340.58640266163701</c:v>
                </c:pt>
                <c:pt idx="6137">
                  <c:v>340.64190892021901</c:v>
                </c:pt>
                <c:pt idx="6138">
                  <c:v>340.69741517880198</c:v>
                </c:pt>
                <c:pt idx="6139">
                  <c:v>340.75292143738397</c:v>
                </c:pt>
                <c:pt idx="6140">
                  <c:v>340.808427695967</c:v>
                </c:pt>
                <c:pt idx="6141">
                  <c:v>340.863933954549</c:v>
                </c:pt>
                <c:pt idx="6142">
                  <c:v>340.919440213131</c:v>
                </c:pt>
                <c:pt idx="6143">
                  <c:v>340.97494647171402</c:v>
                </c:pt>
                <c:pt idx="6144">
                  <c:v>341.03045273029602</c:v>
                </c:pt>
                <c:pt idx="6145">
                  <c:v>341.08595898887899</c:v>
                </c:pt>
                <c:pt idx="6146">
                  <c:v>341.14146524746099</c:v>
                </c:pt>
                <c:pt idx="6147">
                  <c:v>341.19697150604401</c:v>
                </c:pt>
                <c:pt idx="6148">
                  <c:v>341.25247776462601</c:v>
                </c:pt>
                <c:pt idx="6149">
                  <c:v>341.30798402320801</c:v>
                </c:pt>
                <c:pt idx="6150">
                  <c:v>341.36349028179097</c:v>
                </c:pt>
                <c:pt idx="6151">
                  <c:v>341.41899654037297</c:v>
                </c:pt>
                <c:pt idx="6152">
                  <c:v>341.474502798956</c:v>
                </c:pt>
                <c:pt idx="6153">
                  <c:v>341.530009057538</c:v>
                </c:pt>
                <c:pt idx="6154">
                  <c:v>341.58551531612</c:v>
                </c:pt>
                <c:pt idx="6155">
                  <c:v>341.64102157470302</c:v>
                </c:pt>
                <c:pt idx="6156">
                  <c:v>341.69652783328502</c:v>
                </c:pt>
                <c:pt idx="6157">
                  <c:v>341.75203409186798</c:v>
                </c:pt>
                <c:pt idx="6158">
                  <c:v>341.80754035044998</c:v>
                </c:pt>
                <c:pt idx="6159">
                  <c:v>341.86304660903198</c:v>
                </c:pt>
                <c:pt idx="6160">
                  <c:v>341.91855286761501</c:v>
                </c:pt>
                <c:pt idx="6161">
                  <c:v>341.97405912619701</c:v>
                </c:pt>
                <c:pt idx="6162">
                  <c:v>342.02956538478003</c:v>
                </c:pt>
                <c:pt idx="6163">
                  <c:v>342.08507164336203</c:v>
                </c:pt>
                <c:pt idx="6164">
                  <c:v>342.14057790194403</c:v>
                </c:pt>
                <c:pt idx="6165">
                  <c:v>342.19608416052699</c:v>
                </c:pt>
                <c:pt idx="6166">
                  <c:v>342.25159041910899</c:v>
                </c:pt>
                <c:pt idx="6167">
                  <c:v>342.30709667769202</c:v>
                </c:pt>
                <c:pt idx="6168">
                  <c:v>342.36260293627402</c:v>
                </c:pt>
                <c:pt idx="6169">
                  <c:v>342.41810919485602</c:v>
                </c:pt>
                <c:pt idx="6170">
                  <c:v>342.47361545343898</c:v>
                </c:pt>
                <c:pt idx="6171">
                  <c:v>342.52912171202098</c:v>
                </c:pt>
                <c:pt idx="6172">
                  <c:v>342.584627970604</c:v>
                </c:pt>
                <c:pt idx="6173">
                  <c:v>342.640134229186</c:v>
                </c:pt>
                <c:pt idx="6174">
                  <c:v>342.695640487768</c:v>
                </c:pt>
                <c:pt idx="6175">
                  <c:v>342.75114674635103</c:v>
                </c:pt>
                <c:pt idx="6176">
                  <c:v>342.80665300493303</c:v>
                </c:pt>
                <c:pt idx="6177">
                  <c:v>342.86215926351599</c:v>
                </c:pt>
                <c:pt idx="6178">
                  <c:v>342.91766552209799</c:v>
                </c:pt>
                <c:pt idx="6179">
                  <c:v>342.97317178067999</c:v>
                </c:pt>
                <c:pt idx="6180">
                  <c:v>343.02867803926301</c:v>
                </c:pt>
                <c:pt idx="6181">
                  <c:v>343.08418429784501</c:v>
                </c:pt>
                <c:pt idx="6182">
                  <c:v>343.13969055642798</c:v>
                </c:pt>
                <c:pt idx="6183">
                  <c:v>343.19519681500998</c:v>
                </c:pt>
                <c:pt idx="6184">
                  <c:v>343.25070307359198</c:v>
                </c:pt>
                <c:pt idx="6185">
                  <c:v>343.306209332175</c:v>
                </c:pt>
                <c:pt idx="6186">
                  <c:v>343.361715590757</c:v>
                </c:pt>
                <c:pt idx="6187">
                  <c:v>343.41722184934002</c:v>
                </c:pt>
                <c:pt idx="6188">
                  <c:v>343.47272810792202</c:v>
                </c:pt>
                <c:pt idx="6189">
                  <c:v>343.52823436650499</c:v>
                </c:pt>
                <c:pt idx="6190">
                  <c:v>343.58374062508699</c:v>
                </c:pt>
                <c:pt idx="6191">
                  <c:v>343.63924688366899</c:v>
                </c:pt>
                <c:pt idx="6192">
                  <c:v>343.69475314225201</c:v>
                </c:pt>
                <c:pt idx="6193">
                  <c:v>343.75025940083401</c:v>
                </c:pt>
                <c:pt idx="6194">
                  <c:v>343.80576565941698</c:v>
                </c:pt>
                <c:pt idx="6195">
                  <c:v>343.86127191799898</c:v>
                </c:pt>
                <c:pt idx="6196">
                  <c:v>343.91677817658098</c:v>
                </c:pt>
                <c:pt idx="6197">
                  <c:v>343.972284435164</c:v>
                </c:pt>
                <c:pt idx="6198">
                  <c:v>344.027790693746</c:v>
                </c:pt>
                <c:pt idx="6199">
                  <c:v>344.08329695232902</c:v>
                </c:pt>
                <c:pt idx="6200">
                  <c:v>344.13880321091102</c:v>
                </c:pt>
                <c:pt idx="6201">
                  <c:v>344.19430946949302</c:v>
                </c:pt>
                <c:pt idx="6202">
                  <c:v>344.24981572807599</c:v>
                </c:pt>
                <c:pt idx="6203">
                  <c:v>344.30532198665799</c:v>
                </c:pt>
                <c:pt idx="6204">
                  <c:v>344.36082824524101</c:v>
                </c:pt>
                <c:pt idx="6205">
                  <c:v>344.41633450382301</c:v>
                </c:pt>
                <c:pt idx="6206">
                  <c:v>344.47184076240501</c:v>
                </c:pt>
                <c:pt idx="6207">
                  <c:v>344.52734702098797</c:v>
                </c:pt>
                <c:pt idx="6208">
                  <c:v>344.58285327956997</c:v>
                </c:pt>
                <c:pt idx="6209">
                  <c:v>344.638359538153</c:v>
                </c:pt>
                <c:pt idx="6210">
                  <c:v>344.693865796735</c:v>
                </c:pt>
                <c:pt idx="6211">
                  <c:v>344.749372055317</c:v>
                </c:pt>
                <c:pt idx="6212">
                  <c:v>344.80487831390002</c:v>
                </c:pt>
                <c:pt idx="6213">
                  <c:v>344.86038457248202</c:v>
                </c:pt>
                <c:pt idx="6214">
                  <c:v>344.91589083106498</c:v>
                </c:pt>
                <c:pt idx="6215">
                  <c:v>344.97139708964698</c:v>
                </c:pt>
                <c:pt idx="6216">
                  <c:v>345.02690334822898</c:v>
                </c:pt>
                <c:pt idx="6217">
                  <c:v>345.08240960681201</c:v>
                </c:pt>
                <c:pt idx="6218">
                  <c:v>345.13791586539401</c:v>
                </c:pt>
                <c:pt idx="6219">
                  <c:v>345.19342212397697</c:v>
                </c:pt>
                <c:pt idx="6220">
                  <c:v>345.24892838255897</c:v>
                </c:pt>
                <c:pt idx="6221">
                  <c:v>345.30443464114097</c:v>
                </c:pt>
                <c:pt idx="6222">
                  <c:v>345.35994089972399</c:v>
                </c:pt>
                <c:pt idx="6223">
                  <c:v>345.41544715830599</c:v>
                </c:pt>
                <c:pt idx="6224">
                  <c:v>345.47095341688902</c:v>
                </c:pt>
                <c:pt idx="6225">
                  <c:v>345.52645967547102</c:v>
                </c:pt>
                <c:pt idx="6226">
                  <c:v>345.58196593405302</c:v>
                </c:pt>
                <c:pt idx="6227">
                  <c:v>345.63747219263598</c:v>
                </c:pt>
                <c:pt idx="6228">
                  <c:v>345.69297845121798</c:v>
                </c:pt>
                <c:pt idx="6229">
                  <c:v>345.74848470980101</c:v>
                </c:pt>
                <c:pt idx="6230">
                  <c:v>345.803990968383</c:v>
                </c:pt>
                <c:pt idx="6231">
                  <c:v>345.85949722696603</c:v>
                </c:pt>
                <c:pt idx="6232">
                  <c:v>345.91500348554803</c:v>
                </c:pt>
                <c:pt idx="6233">
                  <c:v>345.97050974413003</c:v>
                </c:pt>
                <c:pt idx="6234">
                  <c:v>346.02601600271299</c:v>
                </c:pt>
                <c:pt idx="6235">
                  <c:v>346.08152226129499</c:v>
                </c:pt>
                <c:pt idx="6236">
                  <c:v>346.13702851987802</c:v>
                </c:pt>
                <c:pt idx="6237">
                  <c:v>346.19253477846001</c:v>
                </c:pt>
                <c:pt idx="6238">
                  <c:v>346.24804103704201</c:v>
                </c:pt>
                <c:pt idx="6239">
                  <c:v>346.30354729562498</c:v>
                </c:pt>
                <c:pt idx="6240">
                  <c:v>346.35905355420698</c:v>
                </c:pt>
                <c:pt idx="6241">
                  <c:v>346.41455981279</c:v>
                </c:pt>
                <c:pt idx="6242">
                  <c:v>346.470066071372</c:v>
                </c:pt>
                <c:pt idx="6243">
                  <c:v>346.525572329954</c:v>
                </c:pt>
                <c:pt idx="6244">
                  <c:v>346.58107858853703</c:v>
                </c:pt>
                <c:pt idx="6245">
                  <c:v>346.63658484711902</c:v>
                </c:pt>
                <c:pt idx="6246">
                  <c:v>346.69209110570199</c:v>
                </c:pt>
                <c:pt idx="6247">
                  <c:v>346.74759736428399</c:v>
                </c:pt>
                <c:pt idx="6248">
                  <c:v>346.80310362286599</c:v>
                </c:pt>
                <c:pt idx="6249">
                  <c:v>346.85860988144901</c:v>
                </c:pt>
                <c:pt idx="6250">
                  <c:v>346.91411614003101</c:v>
                </c:pt>
                <c:pt idx="6251">
                  <c:v>346.96962239861398</c:v>
                </c:pt>
                <c:pt idx="6252">
                  <c:v>347.02512865719598</c:v>
                </c:pt>
                <c:pt idx="6253">
                  <c:v>347.08063491577798</c:v>
                </c:pt>
                <c:pt idx="6254">
                  <c:v>347.136141174361</c:v>
                </c:pt>
                <c:pt idx="6255">
                  <c:v>347.191647432943</c:v>
                </c:pt>
                <c:pt idx="6256">
                  <c:v>347.24715369152602</c:v>
                </c:pt>
                <c:pt idx="6257">
                  <c:v>347.30265995010802</c:v>
                </c:pt>
                <c:pt idx="6258">
                  <c:v>347.35816620869002</c:v>
                </c:pt>
                <c:pt idx="6259">
                  <c:v>347.41367246727299</c:v>
                </c:pt>
                <c:pt idx="6260">
                  <c:v>347.46917872585499</c:v>
                </c:pt>
                <c:pt idx="6261">
                  <c:v>347.52468498443801</c:v>
                </c:pt>
                <c:pt idx="6262">
                  <c:v>347.58019124302001</c:v>
                </c:pt>
                <c:pt idx="6263">
                  <c:v>347.63569750160201</c:v>
                </c:pt>
                <c:pt idx="6264">
                  <c:v>347.69120376018498</c:v>
                </c:pt>
                <c:pt idx="6265">
                  <c:v>347.74671001876698</c:v>
                </c:pt>
                <c:pt idx="6266">
                  <c:v>347.80221627735</c:v>
                </c:pt>
                <c:pt idx="6267">
                  <c:v>347.857722535932</c:v>
                </c:pt>
                <c:pt idx="6268">
                  <c:v>347.91322879451502</c:v>
                </c:pt>
                <c:pt idx="6269">
                  <c:v>347.96873505309702</c:v>
                </c:pt>
                <c:pt idx="6270">
                  <c:v>348.02424131167902</c:v>
                </c:pt>
                <c:pt idx="6271">
                  <c:v>348.07974757026199</c:v>
                </c:pt>
                <c:pt idx="6272">
                  <c:v>348.13525382884399</c:v>
                </c:pt>
                <c:pt idx="6273">
                  <c:v>348.19076008742701</c:v>
                </c:pt>
                <c:pt idx="6274">
                  <c:v>348.24626634600901</c:v>
                </c:pt>
                <c:pt idx="6275">
                  <c:v>348.30177260459101</c:v>
                </c:pt>
                <c:pt idx="6276">
                  <c:v>348.35727886317397</c:v>
                </c:pt>
                <c:pt idx="6277">
                  <c:v>348.41278512175597</c:v>
                </c:pt>
                <c:pt idx="6278">
                  <c:v>348.468291380339</c:v>
                </c:pt>
                <c:pt idx="6279">
                  <c:v>348.523797638921</c:v>
                </c:pt>
                <c:pt idx="6280">
                  <c:v>348.579303897503</c:v>
                </c:pt>
                <c:pt idx="6281">
                  <c:v>348.63481015608602</c:v>
                </c:pt>
                <c:pt idx="6282">
                  <c:v>348.69031641466802</c:v>
                </c:pt>
                <c:pt idx="6283">
                  <c:v>348.74582267325098</c:v>
                </c:pt>
                <c:pt idx="6284">
                  <c:v>348.80132893183298</c:v>
                </c:pt>
                <c:pt idx="6285">
                  <c:v>348.85683519041498</c:v>
                </c:pt>
                <c:pt idx="6286">
                  <c:v>348.91234144899801</c:v>
                </c:pt>
                <c:pt idx="6287">
                  <c:v>348.96784770758001</c:v>
                </c:pt>
                <c:pt idx="6288">
                  <c:v>349.02335396616297</c:v>
                </c:pt>
                <c:pt idx="6289">
                  <c:v>349.07886022474497</c:v>
                </c:pt>
                <c:pt idx="6290">
                  <c:v>349.13436648332703</c:v>
                </c:pt>
                <c:pt idx="6291">
                  <c:v>349.18987274190999</c:v>
                </c:pt>
                <c:pt idx="6292">
                  <c:v>349.24537900049199</c:v>
                </c:pt>
                <c:pt idx="6293">
                  <c:v>349.30088525907502</c:v>
                </c:pt>
                <c:pt idx="6294">
                  <c:v>349.35639151765702</c:v>
                </c:pt>
                <c:pt idx="6295">
                  <c:v>349.41189777623902</c:v>
                </c:pt>
                <c:pt idx="6296">
                  <c:v>349.46740403482198</c:v>
                </c:pt>
                <c:pt idx="6297">
                  <c:v>349.52291029340398</c:v>
                </c:pt>
                <c:pt idx="6298">
                  <c:v>349.578416551987</c:v>
                </c:pt>
                <c:pt idx="6299">
                  <c:v>349.633922810569</c:v>
                </c:pt>
                <c:pt idx="6300">
                  <c:v>349.689429069151</c:v>
                </c:pt>
                <c:pt idx="6301">
                  <c:v>349.74493532773403</c:v>
                </c:pt>
                <c:pt idx="6302">
                  <c:v>349.80044158631603</c:v>
                </c:pt>
                <c:pt idx="6303">
                  <c:v>349.85594784489899</c:v>
                </c:pt>
                <c:pt idx="6304">
                  <c:v>349.91145410348099</c:v>
                </c:pt>
                <c:pt idx="6305">
                  <c:v>349.96696036206401</c:v>
                </c:pt>
                <c:pt idx="6306">
                  <c:v>350.02246662064601</c:v>
                </c:pt>
                <c:pt idx="6307">
                  <c:v>350.07797287922801</c:v>
                </c:pt>
                <c:pt idx="6308">
                  <c:v>350.13347913781098</c:v>
                </c:pt>
                <c:pt idx="6309">
                  <c:v>350.18898539639298</c:v>
                </c:pt>
                <c:pt idx="6310">
                  <c:v>350.24449165497498</c:v>
                </c:pt>
                <c:pt idx="6311">
                  <c:v>350.299997913558</c:v>
                </c:pt>
                <c:pt idx="6312">
                  <c:v>350.35550417214</c:v>
                </c:pt>
                <c:pt idx="6313">
                  <c:v>350.41101043072302</c:v>
                </c:pt>
                <c:pt idx="6314">
                  <c:v>350.46651668930502</c:v>
                </c:pt>
                <c:pt idx="6315">
                  <c:v>350.52202294788799</c:v>
                </c:pt>
                <c:pt idx="6316">
                  <c:v>350.57752920646999</c:v>
                </c:pt>
                <c:pt idx="6317">
                  <c:v>350.63303546505199</c:v>
                </c:pt>
                <c:pt idx="6318">
                  <c:v>350.68854172363501</c:v>
                </c:pt>
                <c:pt idx="6319">
                  <c:v>350.74404798221701</c:v>
                </c:pt>
                <c:pt idx="6320">
                  <c:v>350.79955424079998</c:v>
                </c:pt>
                <c:pt idx="6321">
                  <c:v>350.85506049938198</c:v>
                </c:pt>
                <c:pt idx="6322">
                  <c:v>350.91056675796398</c:v>
                </c:pt>
                <c:pt idx="6323">
                  <c:v>350.966073016547</c:v>
                </c:pt>
                <c:pt idx="6324">
                  <c:v>351.021579275129</c:v>
                </c:pt>
                <c:pt idx="6325">
                  <c:v>351.07708553371202</c:v>
                </c:pt>
                <c:pt idx="6326">
                  <c:v>351.13259179229402</c:v>
                </c:pt>
                <c:pt idx="6327">
                  <c:v>351.18809805087602</c:v>
                </c:pt>
                <c:pt idx="6328">
                  <c:v>351.24360430945899</c:v>
                </c:pt>
                <c:pt idx="6329">
                  <c:v>351.29911056804099</c:v>
                </c:pt>
                <c:pt idx="6330">
                  <c:v>351.35461682662401</c:v>
                </c:pt>
                <c:pt idx="6331">
                  <c:v>351.41012308520601</c:v>
                </c:pt>
                <c:pt idx="6332">
                  <c:v>351.46562934378801</c:v>
                </c:pt>
                <c:pt idx="6333">
                  <c:v>351.52113560237098</c:v>
                </c:pt>
                <c:pt idx="6334">
                  <c:v>351.57664186095298</c:v>
                </c:pt>
                <c:pt idx="6335">
                  <c:v>351.632148119536</c:v>
                </c:pt>
                <c:pt idx="6336">
                  <c:v>351.687654378118</c:v>
                </c:pt>
                <c:pt idx="6337">
                  <c:v>351.7431606367</c:v>
                </c:pt>
                <c:pt idx="6338">
                  <c:v>351.79866689528302</c:v>
                </c:pt>
                <c:pt idx="6339">
                  <c:v>351.85417315386502</c:v>
                </c:pt>
                <c:pt idx="6340">
                  <c:v>351.90967941244799</c:v>
                </c:pt>
                <c:pt idx="6341">
                  <c:v>351.96518567102999</c:v>
                </c:pt>
                <c:pt idx="6342">
                  <c:v>352.02069192961301</c:v>
                </c:pt>
                <c:pt idx="6343">
                  <c:v>352.07619818819501</c:v>
                </c:pt>
                <c:pt idx="6344">
                  <c:v>352.13170444677701</c:v>
                </c:pt>
                <c:pt idx="6345">
                  <c:v>352.18721070535997</c:v>
                </c:pt>
                <c:pt idx="6346">
                  <c:v>352.24271696394197</c:v>
                </c:pt>
                <c:pt idx="6347">
                  <c:v>352.29822322252397</c:v>
                </c:pt>
                <c:pt idx="6348">
                  <c:v>352.353729481107</c:v>
                </c:pt>
                <c:pt idx="6349">
                  <c:v>352.409235739689</c:v>
                </c:pt>
                <c:pt idx="6350">
                  <c:v>352.46474199827202</c:v>
                </c:pt>
                <c:pt idx="6351">
                  <c:v>352.52024825685402</c:v>
                </c:pt>
                <c:pt idx="6352">
                  <c:v>352.57575451543698</c:v>
                </c:pt>
                <c:pt idx="6353">
                  <c:v>352.63126077401898</c:v>
                </c:pt>
                <c:pt idx="6354">
                  <c:v>352.68676703260098</c:v>
                </c:pt>
                <c:pt idx="6355">
                  <c:v>352.74227329118401</c:v>
                </c:pt>
                <c:pt idx="6356">
                  <c:v>352.79777954976601</c:v>
                </c:pt>
                <c:pt idx="6357">
                  <c:v>352.85328580834903</c:v>
                </c:pt>
                <c:pt idx="6358">
                  <c:v>352.90879206693103</c:v>
                </c:pt>
                <c:pt idx="6359">
                  <c:v>352.96429832551303</c:v>
                </c:pt>
                <c:pt idx="6360">
                  <c:v>353.01980458409599</c:v>
                </c:pt>
                <c:pt idx="6361">
                  <c:v>353.07531084267799</c:v>
                </c:pt>
                <c:pt idx="6362">
                  <c:v>353.13081710126102</c:v>
                </c:pt>
                <c:pt idx="6363">
                  <c:v>353.18632335984302</c:v>
                </c:pt>
                <c:pt idx="6364">
                  <c:v>353.24182961842502</c:v>
                </c:pt>
                <c:pt idx="6365">
                  <c:v>353.29733587700798</c:v>
                </c:pt>
                <c:pt idx="6366">
                  <c:v>353.35284213558998</c:v>
                </c:pt>
                <c:pt idx="6367">
                  <c:v>353.408348394173</c:v>
                </c:pt>
                <c:pt idx="6368">
                  <c:v>353.463854652755</c:v>
                </c:pt>
                <c:pt idx="6369">
                  <c:v>353.519360911337</c:v>
                </c:pt>
                <c:pt idx="6370">
                  <c:v>353.57486716992003</c:v>
                </c:pt>
                <c:pt idx="6371">
                  <c:v>353.63037342850203</c:v>
                </c:pt>
                <c:pt idx="6372">
                  <c:v>353.68587968708499</c:v>
                </c:pt>
                <c:pt idx="6373">
                  <c:v>353.74138594566699</c:v>
                </c:pt>
                <c:pt idx="6374">
                  <c:v>353.79689220424899</c:v>
                </c:pt>
                <c:pt idx="6375">
                  <c:v>353.85239846283201</c:v>
                </c:pt>
                <c:pt idx="6376">
                  <c:v>353.90790472141401</c:v>
                </c:pt>
                <c:pt idx="6377">
                  <c:v>353.96341097999698</c:v>
                </c:pt>
                <c:pt idx="6378">
                  <c:v>354.01891723857898</c:v>
                </c:pt>
                <c:pt idx="6379">
                  <c:v>354.07442349716098</c:v>
                </c:pt>
                <c:pt idx="6380">
                  <c:v>354.129929755744</c:v>
                </c:pt>
                <c:pt idx="6381">
                  <c:v>354.185436014326</c:v>
                </c:pt>
                <c:pt idx="6382">
                  <c:v>354.24094227290902</c:v>
                </c:pt>
                <c:pt idx="6383">
                  <c:v>354.29644853149102</c:v>
                </c:pt>
                <c:pt idx="6384">
                  <c:v>354.35195479007302</c:v>
                </c:pt>
                <c:pt idx="6385">
                  <c:v>354.40746104865599</c:v>
                </c:pt>
                <c:pt idx="6386">
                  <c:v>354.46296730723799</c:v>
                </c:pt>
                <c:pt idx="6387">
                  <c:v>354.51847356582101</c:v>
                </c:pt>
                <c:pt idx="6388">
                  <c:v>354.57397982440301</c:v>
                </c:pt>
                <c:pt idx="6389">
                  <c:v>354.62948608298598</c:v>
                </c:pt>
                <c:pt idx="6390">
                  <c:v>354.68499234156798</c:v>
                </c:pt>
                <c:pt idx="6391">
                  <c:v>354.74049860014998</c:v>
                </c:pt>
                <c:pt idx="6392">
                  <c:v>354.796004858733</c:v>
                </c:pt>
                <c:pt idx="6393">
                  <c:v>354.851511117315</c:v>
                </c:pt>
                <c:pt idx="6394">
                  <c:v>354.90701737589802</c:v>
                </c:pt>
                <c:pt idx="6395">
                  <c:v>354.96252363448002</c:v>
                </c:pt>
                <c:pt idx="6396">
                  <c:v>355.01802989306202</c:v>
                </c:pt>
                <c:pt idx="6397">
                  <c:v>355.07353615164499</c:v>
                </c:pt>
                <c:pt idx="6398">
                  <c:v>355.12904241022699</c:v>
                </c:pt>
                <c:pt idx="6399">
                  <c:v>355.18454866881001</c:v>
                </c:pt>
                <c:pt idx="6400">
                  <c:v>355.24005492739201</c:v>
                </c:pt>
                <c:pt idx="6401">
                  <c:v>355.29556118597401</c:v>
                </c:pt>
                <c:pt idx="6402">
                  <c:v>355.35106744455697</c:v>
                </c:pt>
                <c:pt idx="6403">
                  <c:v>355.40657370313897</c:v>
                </c:pt>
                <c:pt idx="6404">
                  <c:v>355.462079961722</c:v>
                </c:pt>
                <c:pt idx="6405">
                  <c:v>355.517586220304</c:v>
                </c:pt>
                <c:pt idx="6406">
                  <c:v>355.573092478886</c:v>
                </c:pt>
                <c:pt idx="6407">
                  <c:v>355.62859873746902</c:v>
                </c:pt>
                <c:pt idx="6408">
                  <c:v>355.68410499605102</c:v>
                </c:pt>
                <c:pt idx="6409">
                  <c:v>355.73961125463399</c:v>
                </c:pt>
                <c:pt idx="6410">
                  <c:v>355.79511751321598</c:v>
                </c:pt>
                <c:pt idx="6411">
                  <c:v>355.85062377179798</c:v>
                </c:pt>
                <c:pt idx="6412">
                  <c:v>355.90613003038101</c:v>
                </c:pt>
                <c:pt idx="6413">
                  <c:v>355.96163628896301</c:v>
                </c:pt>
                <c:pt idx="6414">
                  <c:v>356.01714254754597</c:v>
                </c:pt>
                <c:pt idx="6415">
                  <c:v>356.07264880612797</c:v>
                </c:pt>
                <c:pt idx="6416">
                  <c:v>356.12815506470997</c:v>
                </c:pt>
                <c:pt idx="6417">
                  <c:v>356.18366132329299</c:v>
                </c:pt>
                <c:pt idx="6418">
                  <c:v>356.23916758187499</c:v>
                </c:pt>
                <c:pt idx="6419">
                  <c:v>356.29467384045802</c:v>
                </c:pt>
                <c:pt idx="6420">
                  <c:v>356.35018009904002</c:v>
                </c:pt>
                <c:pt idx="6421">
                  <c:v>356.40568635762202</c:v>
                </c:pt>
                <c:pt idx="6422">
                  <c:v>356.46119261620498</c:v>
                </c:pt>
                <c:pt idx="6423">
                  <c:v>356.51669887478698</c:v>
                </c:pt>
                <c:pt idx="6424">
                  <c:v>356.57220513337001</c:v>
                </c:pt>
                <c:pt idx="6425">
                  <c:v>356.627711391952</c:v>
                </c:pt>
                <c:pt idx="6426">
                  <c:v>356.68321765053503</c:v>
                </c:pt>
                <c:pt idx="6427">
                  <c:v>356.73872390911703</c:v>
                </c:pt>
                <c:pt idx="6428">
                  <c:v>356.79423016769903</c:v>
                </c:pt>
                <c:pt idx="6429">
                  <c:v>356.84973642628199</c:v>
                </c:pt>
                <c:pt idx="6430">
                  <c:v>356.90524268486399</c:v>
                </c:pt>
                <c:pt idx="6431">
                  <c:v>356.96074894344702</c:v>
                </c:pt>
                <c:pt idx="6432">
                  <c:v>357.01625520202901</c:v>
                </c:pt>
                <c:pt idx="6433">
                  <c:v>357.07176146061101</c:v>
                </c:pt>
                <c:pt idx="6434">
                  <c:v>357.12726771919398</c:v>
                </c:pt>
                <c:pt idx="6435">
                  <c:v>357.18277397777598</c:v>
                </c:pt>
                <c:pt idx="6436">
                  <c:v>357.238280236359</c:v>
                </c:pt>
                <c:pt idx="6437">
                  <c:v>357.293786494941</c:v>
                </c:pt>
                <c:pt idx="6438">
                  <c:v>357.349292753523</c:v>
                </c:pt>
                <c:pt idx="6439">
                  <c:v>357.40479901210603</c:v>
                </c:pt>
                <c:pt idx="6440">
                  <c:v>357.46030527068802</c:v>
                </c:pt>
                <c:pt idx="6441">
                  <c:v>357.51581152927099</c:v>
                </c:pt>
                <c:pt idx="6442">
                  <c:v>357.57131778785299</c:v>
                </c:pt>
                <c:pt idx="6443">
                  <c:v>357.62682404643499</c:v>
                </c:pt>
                <c:pt idx="6444">
                  <c:v>357.68233030501801</c:v>
                </c:pt>
                <c:pt idx="6445">
                  <c:v>357.73783656360001</c:v>
                </c:pt>
                <c:pt idx="6446">
                  <c:v>357.79334282218298</c:v>
                </c:pt>
                <c:pt idx="6447">
                  <c:v>357.84884908076498</c:v>
                </c:pt>
                <c:pt idx="6448">
                  <c:v>357.90435533934698</c:v>
                </c:pt>
                <c:pt idx="6449">
                  <c:v>357.95986159793</c:v>
                </c:pt>
                <c:pt idx="6450">
                  <c:v>358.015367856512</c:v>
                </c:pt>
                <c:pt idx="6451">
                  <c:v>358.07087411509502</c:v>
                </c:pt>
                <c:pt idx="6452">
                  <c:v>358.12638037367702</c:v>
                </c:pt>
                <c:pt idx="6453">
                  <c:v>358.18188663225902</c:v>
                </c:pt>
                <c:pt idx="6454">
                  <c:v>358.23739289084199</c:v>
                </c:pt>
                <c:pt idx="6455">
                  <c:v>358.29289914942399</c:v>
                </c:pt>
                <c:pt idx="6456">
                  <c:v>358.34840540800701</c:v>
                </c:pt>
                <c:pt idx="6457">
                  <c:v>358.40391166658901</c:v>
                </c:pt>
                <c:pt idx="6458">
                  <c:v>358.45941792517101</c:v>
                </c:pt>
                <c:pt idx="6459">
                  <c:v>358.51492418375398</c:v>
                </c:pt>
                <c:pt idx="6460">
                  <c:v>358.57043044233598</c:v>
                </c:pt>
                <c:pt idx="6461">
                  <c:v>358.625936700919</c:v>
                </c:pt>
                <c:pt idx="6462">
                  <c:v>358.681442959501</c:v>
                </c:pt>
                <c:pt idx="6463">
                  <c:v>358.73694921808402</c:v>
                </c:pt>
                <c:pt idx="6464">
                  <c:v>358.79245547666602</c:v>
                </c:pt>
                <c:pt idx="6465">
                  <c:v>358.84796173524802</c:v>
                </c:pt>
                <c:pt idx="6466">
                  <c:v>358.90346799383099</c:v>
                </c:pt>
                <c:pt idx="6467">
                  <c:v>358.95897425241299</c:v>
                </c:pt>
                <c:pt idx="6468">
                  <c:v>359.01448051099601</c:v>
                </c:pt>
                <c:pt idx="6469">
                  <c:v>359.06998676957801</c:v>
                </c:pt>
                <c:pt idx="6470">
                  <c:v>359.12549302816001</c:v>
                </c:pt>
                <c:pt idx="6471">
                  <c:v>359.18099928674297</c:v>
                </c:pt>
                <c:pt idx="6472">
                  <c:v>359.23650554532497</c:v>
                </c:pt>
                <c:pt idx="6473">
                  <c:v>359.292011803908</c:v>
                </c:pt>
                <c:pt idx="6474">
                  <c:v>359.34751806249</c:v>
                </c:pt>
                <c:pt idx="6475">
                  <c:v>359.403024321072</c:v>
                </c:pt>
                <c:pt idx="6476">
                  <c:v>359.45853057965502</c:v>
                </c:pt>
                <c:pt idx="6477">
                  <c:v>359.51403683823702</c:v>
                </c:pt>
                <c:pt idx="6478">
                  <c:v>359.56954309681998</c:v>
                </c:pt>
                <c:pt idx="6479">
                  <c:v>359.62504935540198</c:v>
                </c:pt>
                <c:pt idx="6480">
                  <c:v>359.68055561398398</c:v>
                </c:pt>
                <c:pt idx="6481">
                  <c:v>359.73606187256701</c:v>
                </c:pt>
                <c:pt idx="6482">
                  <c:v>359.79156813114901</c:v>
                </c:pt>
                <c:pt idx="6483">
                  <c:v>359.84707438973197</c:v>
                </c:pt>
                <c:pt idx="6484">
                  <c:v>359.90258064831397</c:v>
                </c:pt>
                <c:pt idx="6485">
                  <c:v>359.95808690689603</c:v>
                </c:pt>
                <c:pt idx="6486">
                  <c:v>360.01359316547899</c:v>
                </c:pt>
                <c:pt idx="6487">
                  <c:v>360.06909942406099</c:v>
                </c:pt>
                <c:pt idx="6488">
                  <c:v>360.12460568264402</c:v>
                </c:pt>
                <c:pt idx="6489">
                  <c:v>360.18011194122602</c:v>
                </c:pt>
                <c:pt idx="6490">
                  <c:v>360.23561819980802</c:v>
                </c:pt>
                <c:pt idx="6491">
                  <c:v>360.29112445839098</c:v>
                </c:pt>
                <c:pt idx="6492">
                  <c:v>360.34663071697298</c:v>
                </c:pt>
                <c:pt idx="6493">
                  <c:v>360.402136975556</c:v>
                </c:pt>
                <c:pt idx="6494">
                  <c:v>360.457643234138</c:v>
                </c:pt>
                <c:pt idx="6495">
                  <c:v>360.51314949272</c:v>
                </c:pt>
                <c:pt idx="6496">
                  <c:v>360.56865575130303</c:v>
                </c:pt>
                <c:pt idx="6497">
                  <c:v>360.62416200988503</c:v>
                </c:pt>
                <c:pt idx="6498">
                  <c:v>360.67966826846799</c:v>
                </c:pt>
                <c:pt idx="6499">
                  <c:v>360.73517452704999</c:v>
                </c:pt>
                <c:pt idx="6500">
                  <c:v>360.79068078563199</c:v>
                </c:pt>
                <c:pt idx="6501">
                  <c:v>360.84618704421501</c:v>
                </c:pt>
                <c:pt idx="6502">
                  <c:v>360.90169330279701</c:v>
                </c:pt>
                <c:pt idx="6503">
                  <c:v>360.95719956137998</c:v>
                </c:pt>
                <c:pt idx="6504">
                  <c:v>361.01270581996198</c:v>
                </c:pt>
                <c:pt idx="6505">
                  <c:v>361.06821207854398</c:v>
                </c:pt>
                <c:pt idx="6506">
                  <c:v>361.123718337127</c:v>
                </c:pt>
                <c:pt idx="6507">
                  <c:v>361.179224595709</c:v>
                </c:pt>
                <c:pt idx="6508">
                  <c:v>361.23473085429202</c:v>
                </c:pt>
                <c:pt idx="6509">
                  <c:v>361.29023711287402</c:v>
                </c:pt>
                <c:pt idx="6510">
                  <c:v>361.34574337145699</c:v>
                </c:pt>
                <c:pt idx="6511">
                  <c:v>361.40124963003899</c:v>
                </c:pt>
                <c:pt idx="6512">
                  <c:v>361.45675588862099</c:v>
                </c:pt>
                <c:pt idx="6513">
                  <c:v>361.51226214720401</c:v>
                </c:pt>
                <c:pt idx="6514">
                  <c:v>361.56776840578601</c:v>
                </c:pt>
                <c:pt idx="6515">
                  <c:v>361.62327466436898</c:v>
                </c:pt>
                <c:pt idx="6516">
                  <c:v>361.67878092295098</c:v>
                </c:pt>
                <c:pt idx="6517">
                  <c:v>361.73428718153298</c:v>
                </c:pt>
                <c:pt idx="6518">
                  <c:v>361.789793440116</c:v>
                </c:pt>
                <c:pt idx="6519">
                  <c:v>361.845299698698</c:v>
                </c:pt>
                <c:pt idx="6520">
                  <c:v>361.90080595728102</c:v>
                </c:pt>
                <c:pt idx="6521">
                  <c:v>361.95631221586302</c:v>
                </c:pt>
                <c:pt idx="6522">
                  <c:v>362.01181847444502</c:v>
                </c:pt>
                <c:pt idx="6523">
                  <c:v>362.06732473302799</c:v>
                </c:pt>
                <c:pt idx="6524">
                  <c:v>362.12283099160999</c:v>
                </c:pt>
                <c:pt idx="6525">
                  <c:v>362.17833725019301</c:v>
                </c:pt>
                <c:pt idx="6526">
                  <c:v>362.23384350877501</c:v>
                </c:pt>
                <c:pt idx="6527">
                  <c:v>362.28934976735701</c:v>
                </c:pt>
                <c:pt idx="6528">
                  <c:v>362.34485602593998</c:v>
                </c:pt>
                <c:pt idx="6529">
                  <c:v>362.40036228452198</c:v>
                </c:pt>
                <c:pt idx="6530">
                  <c:v>362.455868543105</c:v>
                </c:pt>
                <c:pt idx="6531">
                  <c:v>362.511374801687</c:v>
                </c:pt>
                <c:pt idx="6532">
                  <c:v>362.566881060269</c:v>
                </c:pt>
                <c:pt idx="6533">
                  <c:v>362.62238731885202</c:v>
                </c:pt>
                <c:pt idx="6534">
                  <c:v>362.67789357743402</c:v>
                </c:pt>
                <c:pt idx="6535">
                  <c:v>362.73339983601699</c:v>
                </c:pt>
                <c:pt idx="6536">
                  <c:v>362.78890609459899</c:v>
                </c:pt>
                <c:pt idx="6537">
                  <c:v>362.84441235318099</c:v>
                </c:pt>
                <c:pt idx="6538">
                  <c:v>362.89991861176401</c:v>
                </c:pt>
                <c:pt idx="6539">
                  <c:v>362.95542487034601</c:v>
                </c:pt>
                <c:pt idx="6540">
                  <c:v>363.01093112892897</c:v>
                </c:pt>
                <c:pt idx="6541">
                  <c:v>363.06643738751097</c:v>
                </c:pt>
                <c:pt idx="6542">
                  <c:v>363.12194364609297</c:v>
                </c:pt>
                <c:pt idx="6543">
                  <c:v>363.177449904676</c:v>
                </c:pt>
                <c:pt idx="6544">
                  <c:v>363.232956163258</c:v>
                </c:pt>
                <c:pt idx="6545">
                  <c:v>363.28846242184102</c:v>
                </c:pt>
                <c:pt idx="6546">
                  <c:v>363.34396868042302</c:v>
                </c:pt>
                <c:pt idx="6547">
                  <c:v>363.39947493900598</c:v>
                </c:pt>
                <c:pt idx="6548">
                  <c:v>363.45498119758798</c:v>
                </c:pt>
                <c:pt idx="6549">
                  <c:v>363.51048745616998</c:v>
                </c:pt>
                <c:pt idx="6550">
                  <c:v>363.56599371475301</c:v>
                </c:pt>
                <c:pt idx="6551">
                  <c:v>363.62149997333501</c:v>
                </c:pt>
                <c:pt idx="6552">
                  <c:v>363.67700623191803</c:v>
                </c:pt>
                <c:pt idx="6553">
                  <c:v>363.73251249050003</c:v>
                </c:pt>
                <c:pt idx="6554">
                  <c:v>363.78801874908203</c:v>
                </c:pt>
                <c:pt idx="6555">
                  <c:v>363.84352500766499</c:v>
                </c:pt>
                <c:pt idx="6556">
                  <c:v>363.89903126624699</c:v>
                </c:pt>
                <c:pt idx="6557">
                  <c:v>363.95453752483002</c:v>
                </c:pt>
                <c:pt idx="6558">
                  <c:v>364.01004378341202</c:v>
                </c:pt>
                <c:pt idx="6559">
                  <c:v>364.06555004199402</c:v>
                </c:pt>
                <c:pt idx="6560">
                  <c:v>364.12105630057698</c:v>
                </c:pt>
                <c:pt idx="6561">
                  <c:v>364.17656255915898</c:v>
                </c:pt>
                <c:pt idx="6562">
                  <c:v>364.232068817742</c:v>
                </c:pt>
                <c:pt idx="6563">
                  <c:v>364.287575076324</c:v>
                </c:pt>
                <c:pt idx="6564">
                  <c:v>364.343081334906</c:v>
                </c:pt>
                <c:pt idx="6565">
                  <c:v>364.39858759348903</c:v>
                </c:pt>
                <c:pt idx="6566">
                  <c:v>364.45409385207103</c:v>
                </c:pt>
                <c:pt idx="6567">
                  <c:v>364.50960011065399</c:v>
                </c:pt>
                <c:pt idx="6568">
                  <c:v>364.56510636923599</c:v>
                </c:pt>
                <c:pt idx="6569">
                  <c:v>364.62061262781799</c:v>
                </c:pt>
                <c:pt idx="6570">
                  <c:v>364.67611888640101</c:v>
                </c:pt>
                <c:pt idx="6571">
                  <c:v>364.73162514498301</c:v>
                </c:pt>
                <c:pt idx="6572">
                  <c:v>364.78713140356598</c:v>
                </c:pt>
                <c:pt idx="6573">
                  <c:v>364.84263766214798</c:v>
                </c:pt>
                <c:pt idx="6574">
                  <c:v>364.89814392072998</c:v>
                </c:pt>
                <c:pt idx="6575">
                  <c:v>364.953650179313</c:v>
                </c:pt>
                <c:pt idx="6576">
                  <c:v>365.009156437895</c:v>
                </c:pt>
                <c:pt idx="6577">
                  <c:v>365.06466269647802</c:v>
                </c:pt>
                <c:pt idx="6578">
                  <c:v>365.12016895506002</c:v>
                </c:pt>
                <c:pt idx="6579">
                  <c:v>365.17567521364202</c:v>
                </c:pt>
                <c:pt idx="6580">
                  <c:v>365.23118147222499</c:v>
                </c:pt>
                <c:pt idx="6581">
                  <c:v>365.28668773080699</c:v>
                </c:pt>
                <c:pt idx="6582">
                  <c:v>365.34219398939001</c:v>
                </c:pt>
                <c:pt idx="6583">
                  <c:v>365.39770024797201</c:v>
                </c:pt>
                <c:pt idx="6584">
                  <c:v>365.45320650655401</c:v>
                </c:pt>
                <c:pt idx="6585">
                  <c:v>365.50871276513698</c:v>
                </c:pt>
                <c:pt idx="6586">
                  <c:v>365.56421902371898</c:v>
                </c:pt>
                <c:pt idx="6587">
                  <c:v>365.619725282302</c:v>
                </c:pt>
                <c:pt idx="6588">
                  <c:v>365.675231540884</c:v>
                </c:pt>
                <c:pt idx="6589">
                  <c:v>365.73073779946702</c:v>
                </c:pt>
                <c:pt idx="6590">
                  <c:v>365.78624405804902</c:v>
                </c:pt>
                <c:pt idx="6591">
                  <c:v>365.84175031663102</c:v>
                </c:pt>
                <c:pt idx="6592">
                  <c:v>365.89725657521399</c:v>
                </c:pt>
                <c:pt idx="6593">
                  <c:v>365.95276283379599</c:v>
                </c:pt>
                <c:pt idx="6594">
                  <c:v>366.00826909237901</c:v>
                </c:pt>
                <c:pt idx="6595">
                  <c:v>366.06377535096101</c:v>
                </c:pt>
                <c:pt idx="6596">
                  <c:v>366.11928160954301</c:v>
                </c:pt>
                <c:pt idx="6597">
                  <c:v>366.17478786812597</c:v>
                </c:pt>
                <c:pt idx="6598">
                  <c:v>366.23029412670797</c:v>
                </c:pt>
                <c:pt idx="6599">
                  <c:v>366.285800385291</c:v>
                </c:pt>
                <c:pt idx="6600">
                  <c:v>366.341306643873</c:v>
                </c:pt>
                <c:pt idx="6601">
                  <c:v>366.396812902455</c:v>
                </c:pt>
                <c:pt idx="6602">
                  <c:v>366.45231916103802</c:v>
                </c:pt>
                <c:pt idx="6603">
                  <c:v>366.50782541962002</c:v>
                </c:pt>
                <c:pt idx="6604">
                  <c:v>366.56333167820299</c:v>
                </c:pt>
                <c:pt idx="6605">
                  <c:v>366.61883793678498</c:v>
                </c:pt>
                <c:pt idx="6606">
                  <c:v>366.67434419536698</c:v>
                </c:pt>
                <c:pt idx="6607">
                  <c:v>366.72985045395001</c:v>
                </c:pt>
                <c:pt idx="6608">
                  <c:v>366.78535671253201</c:v>
                </c:pt>
                <c:pt idx="6609">
                  <c:v>366.84086297111497</c:v>
                </c:pt>
                <c:pt idx="6610">
                  <c:v>366.89636922969697</c:v>
                </c:pt>
                <c:pt idx="6611">
                  <c:v>366.95187548827897</c:v>
                </c:pt>
                <c:pt idx="6612">
                  <c:v>367.00738174686199</c:v>
                </c:pt>
                <c:pt idx="6613">
                  <c:v>367.06288800544399</c:v>
                </c:pt>
                <c:pt idx="6614">
                  <c:v>367.11839426402702</c:v>
                </c:pt>
                <c:pt idx="6615">
                  <c:v>367.17390052260902</c:v>
                </c:pt>
                <c:pt idx="6616">
                  <c:v>367.22940678119102</c:v>
                </c:pt>
                <c:pt idx="6617">
                  <c:v>367.28491303977398</c:v>
                </c:pt>
                <c:pt idx="6618">
                  <c:v>367.34041929835598</c:v>
                </c:pt>
                <c:pt idx="6619">
                  <c:v>367.39592555693901</c:v>
                </c:pt>
                <c:pt idx="6620">
                  <c:v>367.451431815521</c:v>
                </c:pt>
                <c:pt idx="6621">
                  <c:v>367.506938074103</c:v>
                </c:pt>
                <c:pt idx="6622">
                  <c:v>367.56244433268603</c:v>
                </c:pt>
                <c:pt idx="6623">
                  <c:v>367.61795059126803</c:v>
                </c:pt>
                <c:pt idx="6624">
                  <c:v>367.67345684985099</c:v>
                </c:pt>
                <c:pt idx="6625">
                  <c:v>367.72896310843299</c:v>
                </c:pt>
                <c:pt idx="6626">
                  <c:v>367.78446936701602</c:v>
                </c:pt>
                <c:pt idx="6627">
                  <c:v>367.83997562559802</c:v>
                </c:pt>
                <c:pt idx="6628">
                  <c:v>367.89548188418001</c:v>
                </c:pt>
                <c:pt idx="6629">
                  <c:v>367.95098814276298</c:v>
                </c:pt>
                <c:pt idx="6630">
                  <c:v>368.00649440134498</c:v>
                </c:pt>
                <c:pt idx="6631">
                  <c:v>368.062000659928</c:v>
                </c:pt>
                <c:pt idx="6632">
                  <c:v>368.11750691851</c:v>
                </c:pt>
                <c:pt idx="6633">
                  <c:v>368.173013177092</c:v>
                </c:pt>
                <c:pt idx="6634">
                  <c:v>368.22851943567503</c:v>
                </c:pt>
                <c:pt idx="6635">
                  <c:v>368.28402569425702</c:v>
                </c:pt>
                <c:pt idx="6636">
                  <c:v>368.33953195283999</c:v>
                </c:pt>
                <c:pt idx="6637">
                  <c:v>368.39503821142199</c:v>
                </c:pt>
                <c:pt idx="6638">
                  <c:v>368.45054447000399</c:v>
                </c:pt>
                <c:pt idx="6639">
                  <c:v>368.50605072858701</c:v>
                </c:pt>
                <c:pt idx="6640">
                  <c:v>368.56155698716901</c:v>
                </c:pt>
                <c:pt idx="6641">
                  <c:v>368.61706324575198</c:v>
                </c:pt>
                <c:pt idx="6642">
                  <c:v>368.67256950433398</c:v>
                </c:pt>
                <c:pt idx="6643">
                  <c:v>368.72807576291598</c:v>
                </c:pt>
                <c:pt idx="6644">
                  <c:v>368.783582021499</c:v>
                </c:pt>
                <c:pt idx="6645">
                  <c:v>368.839088280081</c:v>
                </c:pt>
                <c:pt idx="6646">
                  <c:v>368.89459453866402</c:v>
                </c:pt>
                <c:pt idx="6647">
                  <c:v>368.95010079724602</c:v>
                </c:pt>
                <c:pt idx="6648">
                  <c:v>369.00560705582802</c:v>
                </c:pt>
                <c:pt idx="6649">
                  <c:v>369.06111331441099</c:v>
                </c:pt>
                <c:pt idx="6650">
                  <c:v>369.11661957299299</c:v>
                </c:pt>
                <c:pt idx="6651">
                  <c:v>369.17212583157601</c:v>
                </c:pt>
                <c:pt idx="6652">
                  <c:v>369.22763209015801</c:v>
                </c:pt>
                <c:pt idx="6653">
                  <c:v>369.28313834874001</c:v>
                </c:pt>
                <c:pt idx="6654">
                  <c:v>369.33864460732298</c:v>
                </c:pt>
                <c:pt idx="6655">
                  <c:v>369.39415086590498</c:v>
                </c:pt>
                <c:pt idx="6656">
                  <c:v>369.449657124488</c:v>
                </c:pt>
                <c:pt idx="6657">
                  <c:v>369.50516338307</c:v>
                </c:pt>
                <c:pt idx="6658">
                  <c:v>369.560669641652</c:v>
                </c:pt>
                <c:pt idx="6659">
                  <c:v>369.61617590023502</c:v>
                </c:pt>
                <c:pt idx="6660">
                  <c:v>369.67168215881702</c:v>
                </c:pt>
                <c:pt idx="6661">
                  <c:v>369.72718841739999</c:v>
                </c:pt>
                <c:pt idx="6662">
                  <c:v>369.78269467598199</c:v>
                </c:pt>
                <c:pt idx="6663">
                  <c:v>369.83820093456501</c:v>
                </c:pt>
                <c:pt idx="6664">
                  <c:v>369.89370719314701</c:v>
                </c:pt>
                <c:pt idx="6665">
                  <c:v>369.94921345172901</c:v>
                </c:pt>
                <c:pt idx="6666">
                  <c:v>370.00471971031197</c:v>
                </c:pt>
                <c:pt idx="6667">
                  <c:v>370.06022596889397</c:v>
                </c:pt>
                <c:pt idx="6668">
                  <c:v>370.11573222747597</c:v>
                </c:pt>
                <c:pt idx="6669">
                  <c:v>370.171238486059</c:v>
                </c:pt>
                <c:pt idx="6670">
                  <c:v>370.226744744641</c:v>
                </c:pt>
                <c:pt idx="6671">
                  <c:v>370.28225100322402</c:v>
                </c:pt>
                <c:pt idx="6672">
                  <c:v>370.33775726180602</c:v>
                </c:pt>
                <c:pt idx="6673">
                  <c:v>370.39326352038898</c:v>
                </c:pt>
                <c:pt idx="6674">
                  <c:v>370.44876977897098</c:v>
                </c:pt>
                <c:pt idx="6675">
                  <c:v>370.50427603755298</c:v>
                </c:pt>
                <c:pt idx="6676">
                  <c:v>370.55978229613601</c:v>
                </c:pt>
                <c:pt idx="6677">
                  <c:v>370.61528855471801</c:v>
                </c:pt>
                <c:pt idx="6678">
                  <c:v>370.67079481330097</c:v>
                </c:pt>
                <c:pt idx="6679">
                  <c:v>370.72630107188297</c:v>
                </c:pt>
                <c:pt idx="6680">
                  <c:v>370.78180733046503</c:v>
                </c:pt>
                <c:pt idx="6681">
                  <c:v>370.83731358904799</c:v>
                </c:pt>
                <c:pt idx="6682">
                  <c:v>370.89281984762999</c:v>
                </c:pt>
                <c:pt idx="6683">
                  <c:v>370.94832610621302</c:v>
                </c:pt>
                <c:pt idx="6684">
                  <c:v>371.00383236479502</c:v>
                </c:pt>
                <c:pt idx="6685">
                  <c:v>371.05933862337702</c:v>
                </c:pt>
                <c:pt idx="6686">
                  <c:v>371.11484488195998</c:v>
                </c:pt>
                <c:pt idx="6687">
                  <c:v>371.17035114054198</c:v>
                </c:pt>
                <c:pt idx="6688">
                  <c:v>371.225857399125</c:v>
                </c:pt>
                <c:pt idx="6689">
                  <c:v>371.281363657707</c:v>
                </c:pt>
                <c:pt idx="6690">
                  <c:v>371.336869916289</c:v>
                </c:pt>
                <c:pt idx="6691">
                  <c:v>371.39237617487203</c:v>
                </c:pt>
                <c:pt idx="6692">
                  <c:v>371.44788243345403</c:v>
                </c:pt>
                <c:pt idx="6693">
                  <c:v>371.50338869203699</c:v>
                </c:pt>
                <c:pt idx="6694">
                  <c:v>371.55889495061899</c:v>
                </c:pt>
                <c:pt idx="6695">
                  <c:v>371.61440120920099</c:v>
                </c:pt>
                <c:pt idx="6696">
                  <c:v>371.66990746778401</c:v>
                </c:pt>
                <c:pt idx="6697">
                  <c:v>371.72541372636601</c:v>
                </c:pt>
                <c:pt idx="6698">
                  <c:v>371.78091998494898</c:v>
                </c:pt>
                <c:pt idx="6699">
                  <c:v>371.83642624353098</c:v>
                </c:pt>
                <c:pt idx="6700">
                  <c:v>371.89193250211298</c:v>
                </c:pt>
                <c:pt idx="6701">
                  <c:v>371.947438760696</c:v>
                </c:pt>
                <c:pt idx="6702">
                  <c:v>372.002945019278</c:v>
                </c:pt>
                <c:pt idx="6703">
                  <c:v>372.05845127786102</c:v>
                </c:pt>
                <c:pt idx="6704">
                  <c:v>372.11395753644302</c:v>
                </c:pt>
                <c:pt idx="6705">
                  <c:v>372.16946379502502</c:v>
                </c:pt>
                <c:pt idx="6706">
                  <c:v>372.22497005360799</c:v>
                </c:pt>
                <c:pt idx="6707">
                  <c:v>372.28047631218999</c:v>
                </c:pt>
                <c:pt idx="6708">
                  <c:v>372.33598257077301</c:v>
                </c:pt>
                <c:pt idx="6709">
                  <c:v>372.39148882935501</c:v>
                </c:pt>
                <c:pt idx="6710">
                  <c:v>372.44699508793798</c:v>
                </c:pt>
                <c:pt idx="6711">
                  <c:v>372.50250134651998</c:v>
                </c:pt>
                <c:pt idx="6712">
                  <c:v>372.55800760510198</c:v>
                </c:pt>
                <c:pt idx="6713">
                  <c:v>372.613513863685</c:v>
                </c:pt>
                <c:pt idx="6714">
                  <c:v>372.669020122267</c:v>
                </c:pt>
                <c:pt idx="6715">
                  <c:v>372.72452638085002</c:v>
                </c:pt>
                <c:pt idx="6716">
                  <c:v>372.78003263943202</c:v>
                </c:pt>
                <c:pt idx="6717">
                  <c:v>372.83553889801402</c:v>
                </c:pt>
                <c:pt idx="6718">
                  <c:v>372.89104515659699</c:v>
                </c:pt>
                <c:pt idx="6719">
                  <c:v>372.94655141517899</c:v>
                </c:pt>
                <c:pt idx="6720">
                  <c:v>373.00205767376201</c:v>
                </c:pt>
                <c:pt idx="6721">
                  <c:v>373.05756393234401</c:v>
                </c:pt>
                <c:pt idx="6722">
                  <c:v>373.11307019092601</c:v>
                </c:pt>
                <c:pt idx="6723">
                  <c:v>373.16857644950898</c:v>
                </c:pt>
                <c:pt idx="6724">
                  <c:v>373.22408270809098</c:v>
                </c:pt>
                <c:pt idx="6725">
                  <c:v>373.279588966674</c:v>
                </c:pt>
                <c:pt idx="6726">
                  <c:v>373.335095225256</c:v>
                </c:pt>
                <c:pt idx="6727">
                  <c:v>373.390601483838</c:v>
                </c:pt>
                <c:pt idx="6728">
                  <c:v>373.44610774242102</c:v>
                </c:pt>
                <c:pt idx="6729">
                  <c:v>373.50161400100302</c:v>
                </c:pt>
                <c:pt idx="6730">
                  <c:v>373.55712025958599</c:v>
                </c:pt>
                <c:pt idx="6731">
                  <c:v>373.61262651816799</c:v>
                </c:pt>
                <c:pt idx="6732">
                  <c:v>373.66813277674999</c:v>
                </c:pt>
                <c:pt idx="6733">
                  <c:v>373.72363903533301</c:v>
                </c:pt>
                <c:pt idx="6734">
                  <c:v>373.77914529391501</c:v>
                </c:pt>
                <c:pt idx="6735">
                  <c:v>373.83465155249797</c:v>
                </c:pt>
                <c:pt idx="6736">
                  <c:v>373.89015781107997</c:v>
                </c:pt>
                <c:pt idx="6737">
                  <c:v>373.94566406966197</c:v>
                </c:pt>
                <c:pt idx="6738">
                  <c:v>374.001170328245</c:v>
                </c:pt>
                <c:pt idx="6739">
                  <c:v>374.056676586827</c:v>
                </c:pt>
                <c:pt idx="6740">
                  <c:v>374.11218284541002</c:v>
                </c:pt>
                <c:pt idx="6741">
                  <c:v>374.16768910399202</c:v>
                </c:pt>
                <c:pt idx="6742">
                  <c:v>374.22319536257402</c:v>
                </c:pt>
                <c:pt idx="6743">
                  <c:v>374.27870162115698</c:v>
                </c:pt>
                <c:pt idx="6744">
                  <c:v>374.33420787973898</c:v>
                </c:pt>
                <c:pt idx="6745">
                  <c:v>374.38971413832201</c:v>
                </c:pt>
                <c:pt idx="6746">
                  <c:v>374.44522039690401</c:v>
                </c:pt>
                <c:pt idx="6747">
                  <c:v>374.50072665548697</c:v>
                </c:pt>
                <c:pt idx="6748">
                  <c:v>374.55623291406903</c:v>
                </c:pt>
                <c:pt idx="6749">
                  <c:v>374.61173917265103</c:v>
                </c:pt>
                <c:pt idx="6750">
                  <c:v>374.66724543123399</c:v>
                </c:pt>
                <c:pt idx="6751">
                  <c:v>374.72275168981599</c:v>
                </c:pt>
                <c:pt idx="6752">
                  <c:v>374.77825794839902</c:v>
                </c:pt>
                <c:pt idx="6753">
                  <c:v>374.83376420698102</c:v>
                </c:pt>
                <c:pt idx="6754">
                  <c:v>374.88927046556302</c:v>
                </c:pt>
                <c:pt idx="6755">
                  <c:v>374.94477672414598</c:v>
                </c:pt>
                <c:pt idx="6756">
                  <c:v>375.00028298272798</c:v>
                </c:pt>
                <c:pt idx="6757">
                  <c:v>375.055789241311</c:v>
                </c:pt>
                <c:pt idx="6758">
                  <c:v>375.111295499893</c:v>
                </c:pt>
                <c:pt idx="6759">
                  <c:v>375.166801758475</c:v>
                </c:pt>
                <c:pt idx="6760">
                  <c:v>375.22230801705803</c:v>
                </c:pt>
                <c:pt idx="6761">
                  <c:v>375.27781427564003</c:v>
                </c:pt>
                <c:pt idx="6762">
                  <c:v>375.33332053422299</c:v>
                </c:pt>
                <c:pt idx="6763">
                  <c:v>375.38882679280499</c:v>
                </c:pt>
                <c:pt idx="6764">
                  <c:v>375.44433305138699</c:v>
                </c:pt>
                <c:pt idx="6765">
                  <c:v>375.49983930997001</c:v>
                </c:pt>
                <c:pt idx="6766">
                  <c:v>375.55534556855201</c:v>
                </c:pt>
                <c:pt idx="6767">
                  <c:v>375.61085182713498</c:v>
                </c:pt>
                <c:pt idx="6768">
                  <c:v>375.66635808571698</c:v>
                </c:pt>
                <c:pt idx="6769">
                  <c:v>375.72186434429898</c:v>
                </c:pt>
                <c:pt idx="6770">
                  <c:v>375.777370602882</c:v>
                </c:pt>
                <c:pt idx="6771">
                  <c:v>375.832876861464</c:v>
                </c:pt>
                <c:pt idx="6772">
                  <c:v>375.88838312004702</c:v>
                </c:pt>
                <c:pt idx="6773">
                  <c:v>375.94388937862902</c:v>
                </c:pt>
                <c:pt idx="6774">
                  <c:v>375.99939563721102</c:v>
                </c:pt>
                <c:pt idx="6775">
                  <c:v>376.05490189579399</c:v>
                </c:pt>
                <c:pt idx="6776">
                  <c:v>376.11040815437599</c:v>
                </c:pt>
                <c:pt idx="6777">
                  <c:v>376.16591441295901</c:v>
                </c:pt>
                <c:pt idx="6778">
                  <c:v>376.22142067154101</c:v>
                </c:pt>
                <c:pt idx="6779">
                  <c:v>376.27692693012301</c:v>
                </c:pt>
                <c:pt idx="6780">
                  <c:v>376.33243318870598</c:v>
                </c:pt>
                <c:pt idx="6781">
                  <c:v>376.38793944728798</c:v>
                </c:pt>
                <c:pt idx="6782">
                  <c:v>376.443445705871</c:v>
                </c:pt>
                <c:pt idx="6783">
                  <c:v>376.498951964453</c:v>
                </c:pt>
                <c:pt idx="6784">
                  <c:v>376.55445822303602</c:v>
                </c:pt>
                <c:pt idx="6785">
                  <c:v>376.60996448161802</c:v>
                </c:pt>
                <c:pt idx="6786">
                  <c:v>376.66547074020002</c:v>
                </c:pt>
                <c:pt idx="6787">
                  <c:v>376.72097699878299</c:v>
                </c:pt>
                <c:pt idx="6788">
                  <c:v>376.77648325736499</c:v>
                </c:pt>
                <c:pt idx="6789">
                  <c:v>376.83198951594801</c:v>
                </c:pt>
                <c:pt idx="6790">
                  <c:v>376.88749577453001</c:v>
                </c:pt>
                <c:pt idx="6791">
                  <c:v>376.94300203311201</c:v>
                </c:pt>
                <c:pt idx="6792">
                  <c:v>376.99850829169498</c:v>
                </c:pt>
                <c:pt idx="6793">
                  <c:v>377.05401455027697</c:v>
                </c:pt>
                <c:pt idx="6794">
                  <c:v>377.10952080886</c:v>
                </c:pt>
                <c:pt idx="6795">
                  <c:v>377.165027067442</c:v>
                </c:pt>
                <c:pt idx="6796">
                  <c:v>377.220533326024</c:v>
                </c:pt>
                <c:pt idx="6797">
                  <c:v>377.27603958460702</c:v>
                </c:pt>
                <c:pt idx="6798">
                  <c:v>377.33154584318902</c:v>
                </c:pt>
                <c:pt idx="6799">
                  <c:v>377.38705210177199</c:v>
                </c:pt>
                <c:pt idx="6800">
                  <c:v>377.44255836035398</c:v>
                </c:pt>
                <c:pt idx="6801">
                  <c:v>377.49806461893598</c:v>
                </c:pt>
                <c:pt idx="6802">
                  <c:v>377.55357087751901</c:v>
                </c:pt>
                <c:pt idx="6803">
                  <c:v>377.60907713610101</c:v>
                </c:pt>
                <c:pt idx="6804">
                  <c:v>377.66458339468397</c:v>
                </c:pt>
                <c:pt idx="6805">
                  <c:v>377.72008965326597</c:v>
                </c:pt>
                <c:pt idx="6806">
                  <c:v>377.77559591184797</c:v>
                </c:pt>
                <c:pt idx="6807">
                  <c:v>377.831102170431</c:v>
                </c:pt>
                <c:pt idx="6808">
                  <c:v>377.88660842901299</c:v>
                </c:pt>
                <c:pt idx="6809">
                  <c:v>377.94211468759602</c:v>
                </c:pt>
                <c:pt idx="6810">
                  <c:v>377.99762094617802</c:v>
                </c:pt>
                <c:pt idx="6811">
                  <c:v>378.05312720476002</c:v>
                </c:pt>
                <c:pt idx="6812">
                  <c:v>378.10863346334298</c:v>
                </c:pt>
                <c:pt idx="6813">
                  <c:v>378.16413972192498</c:v>
                </c:pt>
                <c:pt idx="6814">
                  <c:v>378.21964598050801</c:v>
                </c:pt>
                <c:pt idx="6815">
                  <c:v>378.27515223909</c:v>
                </c:pt>
                <c:pt idx="6816">
                  <c:v>378.330658497672</c:v>
                </c:pt>
                <c:pt idx="6817">
                  <c:v>378.38616475625503</c:v>
                </c:pt>
                <c:pt idx="6818">
                  <c:v>378.44167101483703</c:v>
                </c:pt>
                <c:pt idx="6819">
                  <c:v>378.49717727341999</c:v>
                </c:pt>
                <c:pt idx="6820">
                  <c:v>378.55268353200199</c:v>
                </c:pt>
                <c:pt idx="6821">
                  <c:v>378.60818979058399</c:v>
                </c:pt>
                <c:pt idx="6822">
                  <c:v>378.66369604916702</c:v>
                </c:pt>
                <c:pt idx="6823">
                  <c:v>378.71920230774901</c:v>
                </c:pt>
                <c:pt idx="6824">
                  <c:v>378.77470856633198</c:v>
                </c:pt>
                <c:pt idx="6825">
                  <c:v>378.83021482491398</c:v>
                </c:pt>
                <c:pt idx="6826">
                  <c:v>378.88572108349598</c:v>
                </c:pt>
                <c:pt idx="6827">
                  <c:v>378.941227342079</c:v>
                </c:pt>
                <c:pt idx="6828">
                  <c:v>378.996733600661</c:v>
                </c:pt>
                <c:pt idx="6829">
                  <c:v>379.05223985924403</c:v>
                </c:pt>
                <c:pt idx="6830">
                  <c:v>379.10774611782603</c:v>
                </c:pt>
                <c:pt idx="6831">
                  <c:v>379.16325237640899</c:v>
                </c:pt>
                <c:pt idx="6832">
                  <c:v>379.21875863499099</c:v>
                </c:pt>
                <c:pt idx="6833">
                  <c:v>379.27426489357299</c:v>
                </c:pt>
                <c:pt idx="6834">
                  <c:v>379.32977115215601</c:v>
                </c:pt>
                <c:pt idx="6835">
                  <c:v>379.38527741073801</c:v>
                </c:pt>
                <c:pt idx="6836">
                  <c:v>379.44078366932098</c:v>
                </c:pt>
                <c:pt idx="6837">
                  <c:v>379.49628992790298</c:v>
                </c:pt>
                <c:pt idx="6838">
                  <c:v>379.55179618648498</c:v>
                </c:pt>
                <c:pt idx="6839">
                  <c:v>379.607302445068</c:v>
                </c:pt>
                <c:pt idx="6840">
                  <c:v>379.66280870365</c:v>
                </c:pt>
                <c:pt idx="6841">
                  <c:v>379.71831496223302</c:v>
                </c:pt>
                <c:pt idx="6842">
                  <c:v>379.77382122081502</c:v>
                </c:pt>
                <c:pt idx="6843">
                  <c:v>379.82932747939702</c:v>
                </c:pt>
                <c:pt idx="6844">
                  <c:v>379.88483373797999</c:v>
                </c:pt>
                <c:pt idx="6845">
                  <c:v>379.94033999656199</c:v>
                </c:pt>
                <c:pt idx="6846">
                  <c:v>379.99584625514501</c:v>
                </c:pt>
                <c:pt idx="6847">
                  <c:v>380.05135251372701</c:v>
                </c:pt>
                <c:pt idx="6848">
                  <c:v>380.10685877230901</c:v>
                </c:pt>
                <c:pt idx="6849">
                  <c:v>380.16236503089198</c:v>
                </c:pt>
                <c:pt idx="6850">
                  <c:v>380.21787128947398</c:v>
                </c:pt>
                <c:pt idx="6851">
                  <c:v>380.273377548057</c:v>
                </c:pt>
                <c:pt idx="6852">
                  <c:v>380.328883806639</c:v>
                </c:pt>
                <c:pt idx="6853">
                  <c:v>380.384390065221</c:v>
                </c:pt>
                <c:pt idx="6854">
                  <c:v>380.43989632380402</c:v>
                </c:pt>
                <c:pt idx="6855">
                  <c:v>380.49540258238602</c:v>
                </c:pt>
                <c:pt idx="6856">
                  <c:v>380.55090884096899</c:v>
                </c:pt>
                <c:pt idx="6857">
                  <c:v>380.60641509955099</c:v>
                </c:pt>
                <c:pt idx="6858">
                  <c:v>380.66192135813299</c:v>
                </c:pt>
                <c:pt idx="6859">
                  <c:v>380.71742761671601</c:v>
                </c:pt>
                <c:pt idx="6860">
                  <c:v>380.77293387529801</c:v>
                </c:pt>
                <c:pt idx="6861">
                  <c:v>380.82844013388097</c:v>
                </c:pt>
                <c:pt idx="6862">
                  <c:v>380.88394639246297</c:v>
                </c:pt>
                <c:pt idx="6863">
                  <c:v>380.93945265104497</c:v>
                </c:pt>
                <c:pt idx="6864">
                  <c:v>380.994958909628</c:v>
                </c:pt>
                <c:pt idx="6865">
                  <c:v>381.05046516821</c:v>
                </c:pt>
                <c:pt idx="6866">
                  <c:v>381.10597142679302</c:v>
                </c:pt>
                <c:pt idx="6867">
                  <c:v>381.16147768537502</c:v>
                </c:pt>
                <c:pt idx="6868">
                  <c:v>381.21698394395798</c:v>
                </c:pt>
                <c:pt idx="6869">
                  <c:v>381.27249020253998</c:v>
                </c:pt>
                <c:pt idx="6870">
                  <c:v>381.32799646112198</c:v>
                </c:pt>
                <c:pt idx="6871">
                  <c:v>381.38350271970501</c:v>
                </c:pt>
                <c:pt idx="6872">
                  <c:v>381.43900897828701</c:v>
                </c:pt>
                <c:pt idx="6873">
                  <c:v>381.49451523686997</c:v>
                </c:pt>
                <c:pt idx="6874">
                  <c:v>381.55002149545197</c:v>
                </c:pt>
                <c:pt idx="6875">
                  <c:v>381.60552775403397</c:v>
                </c:pt>
                <c:pt idx="6876">
                  <c:v>381.66103401261699</c:v>
                </c:pt>
                <c:pt idx="6877">
                  <c:v>381.71654027119899</c:v>
                </c:pt>
                <c:pt idx="6878">
                  <c:v>381.77204652978202</c:v>
                </c:pt>
                <c:pt idx="6879">
                  <c:v>381.82755278836402</c:v>
                </c:pt>
                <c:pt idx="6880">
                  <c:v>381.88305904694602</c:v>
                </c:pt>
                <c:pt idx="6881">
                  <c:v>381.93856530552898</c:v>
                </c:pt>
                <c:pt idx="6882">
                  <c:v>381.99407156411098</c:v>
                </c:pt>
                <c:pt idx="6883">
                  <c:v>382.049577822694</c:v>
                </c:pt>
                <c:pt idx="6884">
                  <c:v>382.105084081276</c:v>
                </c:pt>
                <c:pt idx="6885">
                  <c:v>382.160590339858</c:v>
                </c:pt>
                <c:pt idx="6886">
                  <c:v>382.21609659844103</c:v>
                </c:pt>
                <c:pt idx="6887">
                  <c:v>382.27160285702303</c:v>
                </c:pt>
                <c:pt idx="6888">
                  <c:v>382.32710911560599</c:v>
                </c:pt>
                <c:pt idx="6889">
                  <c:v>382.38261537418799</c:v>
                </c:pt>
                <c:pt idx="6890">
                  <c:v>382.43812163276999</c:v>
                </c:pt>
                <c:pt idx="6891">
                  <c:v>382.49362789135301</c:v>
                </c:pt>
                <c:pt idx="6892">
                  <c:v>382.54913414993501</c:v>
                </c:pt>
                <c:pt idx="6893">
                  <c:v>382.60464040851798</c:v>
                </c:pt>
                <c:pt idx="6894">
                  <c:v>382.66014666709998</c:v>
                </c:pt>
                <c:pt idx="6895">
                  <c:v>382.71565292568198</c:v>
                </c:pt>
                <c:pt idx="6896">
                  <c:v>382.771159184265</c:v>
                </c:pt>
                <c:pt idx="6897">
                  <c:v>382.826665442847</c:v>
                </c:pt>
                <c:pt idx="6898">
                  <c:v>382.88217170143002</c:v>
                </c:pt>
                <c:pt idx="6899">
                  <c:v>382.93767796001202</c:v>
                </c:pt>
                <c:pt idx="6900">
                  <c:v>382.99318421859402</c:v>
                </c:pt>
                <c:pt idx="6901">
                  <c:v>383.04869047717699</c:v>
                </c:pt>
                <c:pt idx="6902">
                  <c:v>383.10419673575899</c:v>
                </c:pt>
                <c:pt idx="6903">
                  <c:v>383.15970299434201</c:v>
                </c:pt>
                <c:pt idx="6904">
                  <c:v>383.21520925292401</c:v>
                </c:pt>
                <c:pt idx="6905">
                  <c:v>383.27071551150601</c:v>
                </c:pt>
                <c:pt idx="6906">
                  <c:v>383.32622177008898</c:v>
                </c:pt>
                <c:pt idx="6907">
                  <c:v>383.38172802867098</c:v>
                </c:pt>
                <c:pt idx="6908">
                  <c:v>383.437234287254</c:v>
                </c:pt>
                <c:pt idx="6909">
                  <c:v>383.492740545836</c:v>
                </c:pt>
                <c:pt idx="6910">
                  <c:v>383.54824680441902</c:v>
                </c:pt>
                <c:pt idx="6911">
                  <c:v>383.60375306300102</c:v>
                </c:pt>
                <c:pt idx="6912">
                  <c:v>383.65925932158302</c:v>
                </c:pt>
                <c:pt idx="6913">
                  <c:v>383.71476558016599</c:v>
                </c:pt>
                <c:pt idx="6914">
                  <c:v>383.77027183874799</c:v>
                </c:pt>
                <c:pt idx="6915">
                  <c:v>383.82577809733101</c:v>
                </c:pt>
                <c:pt idx="6916">
                  <c:v>383.88128435591301</c:v>
                </c:pt>
                <c:pt idx="6917">
                  <c:v>383.93679061449501</c:v>
                </c:pt>
                <c:pt idx="6918">
                  <c:v>383.99229687307798</c:v>
                </c:pt>
                <c:pt idx="6919">
                  <c:v>384.04780313165998</c:v>
                </c:pt>
                <c:pt idx="6920">
                  <c:v>384.103309390243</c:v>
                </c:pt>
                <c:pt idx="6921">
                  <c:v>384.158815648825</c:v>
                </c:pt>
                <c:pt idx="6922">
                  <c:v>384.214321907407</c:v>
                </c:pt>
                <c:pt idx="6923">
                  <c:v>384.26982816599002</c:v>
                </c:pt>
                <c:pt idx="6924">
                  <c:v>384.32533442457202</c:v>
                </c:pt>
                <c:pt idx="6925">
                  <c:v>384.38084068315499</c:v>
                </c:pt>
                <c:pt idx="6926">
                  <c:v>384.43634694173699</c:v>
                </c:pt>
                <c:pt idx="6927">
                  <c:v>384.49185320031899</c:v>
                </c:pt>
                <c:pt idx="6928">
                  <c:v>384.54735945890201</c:v>
                </c:pt>
                <c:pt idx="6929">
                  <c:v>384.60286571748401</c:v>
                </c:pt>
                <c:pt idx="6930">
                  <c:v>384.65837197606697</c:v>
                </c:pt>
                <c:pt idx="6931">
                  <c:v>384.71387823464897</c:v>
                </c:pt>
                <c:pt idx="6932">
                  <c:v>384.76938449323097</c:v>
                </c:pt>
                <c:pt idx="6933">
                  <c:v>384.824890751814</c:v>
                </c:pt>
                <c:pt idx="6934">
                  <c:v>384.880397010396</c:v>
                </c:pt>
                <c:pt idx="6935">
                  <c:v>384.93590326897902</c:v>
                </c:pt>
                <c:pt idx="6936">
                  <c:v>384.99140952756102</c:v>
                </c:pt>
                <c:pt idx="6937">
                  <c:v>385.04691578614302</c:v>
                </c:pt>
                <c:pt idx="6938">
                  <c:v>385.10242204472598</c:v>
                </c:pt>
                <c:pt idx="6939">
                  <c:v>385.15792830330798</c:v>
                </c:pt>
                <c:pt idx="6940">
                  <c:v>385.21343456189101</c:v>
                </c:pt>
                <c:pt idx="6941">
                  <c:v>385.26894082047301</c:v>
                </c:pt>
                <c:pt idx="6942">
                  <c:v>385.32444707905501</c:v>
                </c:pt>
                <c:pt idx="6943">
                  <c:v>385.37995333763803</c:v>
                </c:pt>
                <c:pt idx="6944">
                  <c:v>385.43545959622003</c:v>
                </c:pt>
                <c:pt idx="6945">
                  <c:v>385.49096585480299</c:v>
                </c:pt>
                <c:pt idx="6946">
                  <c:v>385.54647211338499</c:v>
                </c:pt>
                <c:pt idx="6947">
                  <c:v>385.60197837196802</c:v>
                </c:pt>
                <c:pt idx="6948">
                  <c:v>385.65748463055002</c:v>
                </c:pt>
                <c:pt idx="6949">
                  <c:v>385.71299088913202</c:v>
                </c:pt>
                <c:pt idx="6950">
                  <c:v>385.76849714771498</c:v>
                </c:pt>
                <c:pt idx="6951">
                  <c:v>385.82400340629698</c:v>
                </c:pt>
                <c:pt idx="6952">
                  <c:v>385.87950966488</c:v>
                </c:pt>
                <c:pt idx="6953">
                  <c:v>385.935015923462</c:v>
                </c:pt>
                <c:pt idx="6954">
                  <c:v>385.990522182044</c:v>
                </c:pt>
                <c:pt idx="6955">
                  <c:v>386.04602844062703</c:v>
                </c:pt>
                <c:pt idx="6956">
                  <c:v>386.10153469920903</c:v>
                </c:pt>
                <c:pt idx="6957">
                  <c:v>386.15704095779199</c:v>
                </c:pt>
                <c:pt idx="6958">
                  <c:v>386.21254721637399</c:v>
                </c:pt>
                <c:pt idx="6959">
                  <c:v>386.26805347495599</c:v>
                </c:pt>
                <c:pt idx="6960">
                  <c:v>386.32355973353901</c:v>
                </c:pt>
                <c:pt idx="6961">
                  <c:v>386.37906599212101</c:v>
                </c:pt>
                <c:pt idx="6962">
                  <c:v>386.43457225070398</c:v>
                </c:pt>
                <c:pt idx="6963">
                  <c:v>386.49007850928598</c:v>
                </c:pt>
                <c:pt idx="6964">
                  <c:v>386.54558476786798</c:v>
                </c:pt>
                <c:pt idx="6965">
                  <c:v>386.601091026451</c:v>
                </c:pt>
                <c:pt idx="6966">
                  <c:v>386.656597285033</c:v>
                </c:pt>
                <c:pt idx="6967">
                  <c:v>386.71210354361602</c:v>
                </c:pt>
                <c:pt idx="6968">
                  <c:v>386.76760980219802</c:v>
                </c:pt>
                <c:pt idx="6969">
                  <c:v>386.82311606078002</c:v>
                </c:pt>
                <c:pt idx="6970">
                  <c:v>386.87862231936299</c:v>
                </c:pt>
                <c:pt idx="6971">
                  <c:v>386.93412857794499</c:v>
                </c:pt>
                <c:pt idx="6972">
                  <c:v>386.98963483652801</c:v>
                </c:pt>
                <c:pt idx="6973">
                  <c:v>387.04514109511001</c:v>
                </c:pt>
                <c:pt idx="6974">
                  <c:v>387.10064735369201</c:v>
                </c:pt>
                <c:pt idx="6975">
                  <c:v>387.15615361227498</c:v>
                </c:pt>
                <c:pt idx="6976">
                  <c:v>387.21165987085698</c:v>
                </c:pt>
                <c:pt idx="6977">
                  <c:v>387.26716612944</c:v>
                </c:pt>
                <c:pt idx="6978">
                  <c:v>387.322672388022</c:v>
                </c:pt>
                <c:pt idx="6979">
                  <c:v>387.378178646604</c:v>
                </c:pt>
                <c:pt idx="6980">
                  <c:v>387.43368490518702</c:v>
                </c:pt>
                <c:pt idx="6981">
                  <c:v>387.48919116376902</c:v>
                </c:pt>
                <c:pt idx="6982">
                  <c:v>387.54469742235199</c:v>
                </c:pt>
                <c:pt idx="6983">
                  <c:v>387.60020368093399</c:v>
                </c:pt>
                <c:pt idx="6984">
                  <c:v>387.65570993951701</c:v>
                </c:pt>
                <c:pt idx="6985">
                  <c:v>387.71121619809901</c:v>
                </c:pt>
                <c:pt idx="6986">
                  <c:v>387.76672245668101</c:v>
                </c:pt>
                <c:pt idx="6987">
                  <c:v>387.82222871526398</c:v>
                </c:pt>
                <c:pt idx="6988">
                  <c:v>387.87773497384597</c:v>
                </c:pt>
                <c:pt idx="6989">
                  <c:v>387.93324123242797</c:v>
                </c:pt>
                <c:pt idx="6990">
                  <c:v>387.988747491011</c:v>
                </c:pt>
                <c:pt idx="6991">
                  <c:v>388.044253749593</c:v>
                </c:pt>
                <c:pt idx="6992">
                  <c:v>388.09976000817602</c:v>
                </c:pt>
                <c:pt idx="6993">
                  <c:v>388.15526626675802</c:v>
                </c:pt>
                <c:pt idx="6994">
                  <c:v>388.21077252534099</c:v>
                </c:pt>
                <c:pt idx="6995">
                  <c:v>388.26627878392298</c:v>
                </c:pt>
                <c:pt idx="6996">
                  <c:v>388.32178504250498</c:v>
                </c:pt>
                <c:pt idx="6997">
                  <c:v>388.37729130108801</c:v>
                </c:pt>
                <c:pt idx="6998">
                  <c:v>388.43279755967001</c:v>
                </c:pt>
                <c:pt idx="6999">
                  <c:v>388.48830381825297</c:v>
                </c:pt>
                <c:pt idx="7000">
                  <c:v>388.54381007683497</c:v>
                </c:pt>
                <c:pt idx="7001">
                  <c:v>388.59931633541697</c:v>
                </c:pt>
                <c:pt idx="7002">
                  <c:v>388.654822594</c:v>
                </c:pt>
                <c:pt idx="7003">
                  <c:v>388.71032885258199</c:v>
                </c:pt>
                <c:pt idx="7004">
                  <c:v>388.76583511116502</c:v>
                </c:pt>
                <c:pt idx="7005">
                  <c:v>388.82134136974702</c:v>
                </c:pt>
                <c:pt idx="7006">
                  <c:v>388.87684762832902</c:v>
                </c:pt>
                <c:pt idx="7007">
                  <c:v>388.93235388691198</c:v>
                </c:pt>
                <c:pt idx="7008">
                  <c:v>388.98786014549398</c:v>
                </c:pt>
                <c:pt idx="7009">
                  <c:v>389.04336640407701</c:v>
                </c:pt>
                <c:pt idx="7010">
                  <c:v>389.09887266265901</c:v>
                </c:pt>
                <c:pt idx="7011">
                  <c:v>389.154378921241</c:v>
                </c:pt>
                <c:pt idx="7012">
                  <c:v>389.20988517982403</c:v>
                </c:pt>
                <c:pt idx="7013">
                  <c:v>389.26539143840603</c:v>
                </c:pt>
                <c:pt idx="7014">
                  <c:v>389.32089769698899</c:v>
                </c:pt>
                <c:pt idx="7015">
                  <c:v>389.37640395557099</c:v>
                </c:pt>
                <c:pt idx="7016">
                  <c:v>389.43191021415299</c:v>
                </c:pt>
                <c:pt idx="7017">
                  <c:v>389.48741647273602</c:v>
                </c:pt>
                <c:pt idx="7018">
                  <c:v>389.54292273131801</c:v>
                </c:pt>
                <c:pt idx="7019">
                  <c:v>389.59842898990098</c:v>
                </c:pt>
                <c:pt idx="7020">
                  <c:v>389.65393524848298</c:v>
                </c:pt>
                <c:pt idx="7021">
                  <c:v>389.70944150706498</c:v>
                </c:pt>
                <c:pt idx="7022">
                  <c:v>389.764947765648</c:v>
                </c:pt>
                <c:pt idx="7023">
                  <c:v>389.82045402423</c:v>
                </c:pt>
                <c:pt idx="7024">
                  <c:v>389.87596028281303</c:v>
                </c:pt>
                <c:pt idx="7025">
                  <c:v>389.93146654139503</c:v>
                </c:pt>
                <c:pt idx="7026">
                  <c:v>389.98697279997702</c:v>
                </c:pt>
                <c:pt idx="7027">
                  <c:v>390.04247905855999</c:v>
                </c:pt>
                <c:pt idx="7028">
                  <c:v>390.09798531714199</c:v>
                </c:pt>
                <c:pt idx="7029">
                  <c:v>390.15349157572501</c:v>
                </c:pt>
                <c:pt idx="7030">
                  <c:v>390.20899783430701</c:v>
                </c:pt>
                <c:pt idx="7031">
                  <c:v>390.26450409288998</c:v>
                </c:pt>
                <c:pt idx="7032">
                  <c:v>390.32001035147198</c:v>
                </c:pt>
                <c:pt idx="7033">
                  <c:v>390.37551661005398</c:v>
                </c:pt>
                <c:pt idx="7034">
                  <c:v>390.431022868637</c:v>
                </c:pt>
                <c:pt idx="7035">
                  <c:v>390.486529127219</c:v>
                </c:pt>
                <c:pt idx="7036">
                  <c:v>390.54203538580202</c:v>
                </c:pt>
                <c:pt idx="7037">
                  <c:v>390.59754164438402</c:v>
                </c:pt>
                <c:pt idx="7038">
                  <c:v>390.65304790296602</c:v>
                </c:pt>
                <c:pt idx="7039">
                  <c:v>390.70855416154899</c:v>
                </c:pt>
                <c:pt idx="7040">
                  <c:v>390.76406042013099</c:v>
                </c:pt>
                <c:pt idx="7041">
                  <c:v>390.81956667871401</c:v>
                </c:pt>
                <c:pt idx="7042">
                  <c:v>390.87507293729601</c:v>
                </c:pt>
                <c:pt idx="7043">
                  <c:v>390.93057919587801</c:v>
                </c:pt>
                <c:pt idx="7044">
                  <c:v>390.98608545446098</c:v>
                </c:pt>
                <c:pt idx="7045">
                  <c:v>391.04159171304298</c:v>
                </c:pt>
                <c:pt idx="7046">
                  <c:v>391.097097971626</c:v>
                </c:pt>
                <c:pt idx="7047">
                  <c:v>391.152604230208</c:v>
                </c:pt>
                <c:pt idx="7048">
                  <c:v>391.20811048879</c:v>
                </c:pt>
                <c:pt idx="7049">
                  <c:v>391.26361674737302</c:v>
                </c:pt>
                <c:pt idx="7050">
                  <c:v>391.31912300595502</c:v>
                </c:pt>
                <c:pt idx="7051">
                  <c:v>391.37462926453799</c:v>
                </c:pt>
                <c:pt idx="7052">
                  <c:v>391.43013552311999</c:v>
                </c:pt>
                <c:pt idx="7053">
                  <c:v>391.48564178170199</c:v>
                </c:pt>
                <c:pt idx="7054">
                  <c:v>391.54114804028501</c:v>
                </c:pt>
                <c:pt idx="7055">
                  <c:v>391.59665429886701</c:v>
                </c:pt>
                <c:pt idx="7056">
                  <c:v>391.65216055744997</c:v>
                </c:pt>
                <c:pt idx="7057">
                  <c:v>391.70766681603197</c:v>
                </c:pt>
                <c:pt idx="7058">
                  <c:v>391.76317307461397</c:v>
                </c:pt>
                <c:pt idx="7059">
                  <c:v>391.818679333197</c:v>
                </c:pt>
                <c:pt idx="7060">
                  <c:v>391.874185591779</c:v>
                </c:pt>
                <c:pt idx="7061">
                  <c:v>391.92969185036202</c:v>
                </c:pt>
                <c:pt idx="7062">
                  <c:v>391.98519810894402</c:v>
                </c:pt>
                <c:pt idx="7063">
                  <c:v>392.04070436752602</c:v>
                </c:pt>
                <c:pt idx="7064">
                  <c:v>392.09621062610898</c:v>
                </c:pt>
                <c:pt idx="7065">
                  <c:v>392.15171688469098</c:v>
                </c:pt>
                <c:pt idx="7066">
                  <c:v>392.20722314327401</c:v>
                </c:pt>
                <c:pt idx="7067">
                  <c:v>392.26272940185601</c:v>
                </c:pt>
                <c:pt idx="7068">
                  <c:v>392.31823566043897</c:v>
                </c:pt>
                <c:pt idx="7069">
                  <c:v>392.37374191902097</c:v>
                </c:pt>
                <c:pt idx="7070">
                  <c:v>392.42924817760297</c:v>
                </c:pt>
                <c:pt idx="7071">
                  <c:v>392.48475443618599</c:v>
                </c:pt>
                <c:pt idx="7072">
                  <c:v>392.54026069476799</c:v>
                </c:pt>
                <c:pt idx="7073">
                  <c:v>392.59576695335102</c:v>
                </c:pt>
                <c:pt idx="7074">
                  <c:v>392.65127321193302</c:v>
                </c:pt>
                <c:pt idx="7075">
                  <c:v>392.70677947051502</c:v>
                </c:pt>
                <c:pt idx="7076">
                  <c:v>392.76228572909798</c:v>
                </c:pt>
                <c:pt idx="7077">
                  <c:v>392.81779198767998</c:v>
                </c:pt>
                <c:pt idx="7078">
                  <c:v>392.873298246263</c:v>
                </c:pt>
                <c:pt idx="7079">
                  <c:v>392.928804504845</c:v>
                </c:pt>
                <c:pt idx="7080">
                  <c:v>392.984310763427</c:v>
                </c:pt>
                <c:pt idx="7081">
                  <c:v>393.03981702201003</c:v>
                </c:pt>
                <c:pt idx="7082">
                  <c:v>393.09532328059203</c:v>
                </c:pt>
                <c:pt idx="7083">
                  <c:v>393.15082953917499</c:v>
                </c:pt>
                <c:pt idx="7084">
                  <c:v>393.20633579775699</c:v>
                </c:pt>
                <c:pt idx="7085">
                  <c:v>393.26184205633899</c:v>
                </c:pt>
                <c:pt idx="7086">
                  <c:v>393.31734831492201</c:v>
                </c:pt>
                <c:pt idx="7087">
                  <c:v>393.37285457350401</c:v>
                </c:pt>
                <c:pt idx="7088">
                  <c:v>393.42836083208698</c:v>
                </c:pt>
                <c:pt idx="7089">
                  <c:v>393.48386709066898</c:v>
                </c:pt>
                <c:pt idx="7090">
                  <c:v>393.53937334925098</c:v>
                </c:pt>
                <c:pt idx="7091">
                  <c:v>393.594879607834</c:v>
                </c:pt>
                <c:pt idx="7092">
                  <c:v>393.650385866416</c:v>
                </c:pt>
                <c:pt idx="7093">
                  <c:v>393.70589212499902</c:v>
                </c:pt>
                <c:pt idx="7094">
                  <c:v>393.76139838358102</c:v>
                </c:pt>
                <c:pt idx="7095">
                  <c:v>393.81690464216302</c:v>
                </c:pt>
                <c:pt idx="7096">
                  <c:v>393.87241090074599</c:v>
                </c:pt>
                <c:pt idx="7097">
                  <c:v>393.92791715932799</c:v>
                </c:pt>
                <c:pt idx="7098">
                  <c:v>393.98342341791101</c:v>
                </c:pt>
                <c:pt idx="7099">
                  <c:v>394.03892967649301</c:v>
                </c:pt>
                <c:pt idx="7100">
                  <c:v>394.09443593507501</c:v>
                </c:pt>
                <c:pt idx="7101">
                  <c:v>394.14994219365798</c:v>
                </c:pt>
                <c:pt idx="7102">
                  <c:v>394.20544845223998</c:v>
                </c:pt>
                <c:pt idx="7103">
                  <c:v>394.260954710823</c:v>
                </c:pt>
                <c:pt idx="7104">
                  <c:v>394.316460969405</c:v>
                </c:pt>
                <c:pt idx="7105">
                  <c:v>394.37196722798802</c:v>
                </c:pt>
                <c:pt idx="7106">
                  <c:v>394.42747348657002</c:v>
                </c:pt>
                <c:pt idx="7107">
                  <c:v>394.48297974515202</c:v>
                </c:pt>
                <c:pt idx="7108">
                  <c:v>394.53848600373499</c:v>
                </c:pt>
                <c:pt idx="7109">
                  <c:v>394.59399226231699</c:v>
                </c:pt>
                <c:pt idx="7110">
                  <c:v>394.64949852090001</c:v>
                </c:pt>
                <c:pt idx="7111">
                  <c:v>394.70500477948201</c:v>
                </c:pt>
                <c:pt idx="7112">
                  <c:v>394.76051103806401</c:v>
                </c:pt>
                <c:pt idx="7113">
                  <c:v>394.81601729664698</c:v>
                </c:pt>
                <c:pt idx="7114">
                  <c:v>394.87152355522898</c:v>
                </c:pt>
                <c:pt idx="7115">
                  <c:v>394.927029813812</c:v>
                </c:pt>
                <c:pt idx="7116">
                  <c:v>394.982536072394</c:v>
                </c:pt>
                <c:pt idx="7117">
                  <c:v>395.038042330976</c:v>
                </c:pt>
                <c:pt idx="7118">
                  <c:v>395.09354858955902</c:v>
                </c:pt>
                <c:pt idx="7119">
                  <c:v>395.14905484814102</c:v>
                </c:pt>
                <c:pt idx="7120">
                  <c:v>395.20456110672399</c:v>
                </c:pt>
                <c:pt idx="7121">
                  <c:v>395.26006736530599</c:v>
                </c:pt>
                <c:pt idx="7122">
                  <c:v>395.31557362388799</c:v>
                </c:pt>
                <c:pt idx="7123">
                  <c:v>395.37107988247101</c:v>
                </c:pt>
                <c:pt idx="7124">
                  <c:v>395.42658614105301</c:v>
                </c:pt>
                <c:pt idx="7125">
                  <c:v>395.48209239963597</c:v>
                </c:pt>
                <c:pt idx="7126">
                  <c:v>395.53759865821797</c:v>
                </c:pt>
                <c:pt idx="7127">
                  <c:v>395.59310491679997</c:v>
                </c:pt>
                <c:pt idx="7128">
                  <c:v>395.648611175383</c:v>
                </c:pt>
                <c:pt idx="7129">
                  <c:v>395.704117433965</c:v>
                </c:pt>
                <c:pt idx="7130">
                  <c:v>395.75962369254802</c:v>
                </c:pt>
                <c:pt idx="7131">
                  <c:v>395.81512995113002</c:v>
                </c:pt>
                <c:pt idx="7132">
                  <c:v>395.87063620971202</c:v>
                </c:pt>
                <c:pt idx="7133">
                  <c:v>395.92614246829498</c:v>
                </c:pt>
                <c:pt idx="7134">
                  <c:v>395.98164872687698</c:v>
                </c:pt>
                <c:pt idx="7135">
                  <c:v>396.03715498546001</c:v>
                </c:pt>
                <c:pt idx="7136">
                  <c:v>396.09266124404201</c:v>
                </c:pt>
                <c:pt idx="7137">
                  <c:v>396.14816750262401</c:v>
                </c:pt>
                <c:pt idx="7138">
                  <c:v>396.20367376120703</c:v>
                </c:pt>
                <c:pt idx="7139">
                  <c:v>396.25918001978903</c:v>
                </c:pt>
                <c:pt idx="7140">
                  <c:v>396.31468627837199</c:v>
                </c:pt>
                <c:pt idx="7141">
                  <c:v>396.37019253695399</c:v>
                </c:pt>
                <c:pt idx="7142">
                  <c:v>396.42569879553599</c:v>
                </c:pt>
                <c:pt idx="7143">
                  <c:v>396.48120505411902</c:v>
                </c:pt>
                <c:pt idx="7144">
                  <c:v>396.53671131270102</c:v>
                </c:pt>
                <c:pt idx="7145">
                  <c:v>396.59221757128398</c:v>
                </c:pt>
                <c:pt idx="7146">
                  <c:v>396.64772382986598</c:v>
                </c:pt>
                <c:pt idx="7147">
                  <c:v>396.70323008844798</c:v>
                </c:pt>
                <c:pt idx="7148">
                  <c:v>396.758736347031</c:v>
                </c:pt>
                <c:pt idx="7149">
                  <c:v>396.814242605613</c:v>
                </c:pt>
                <c:pt idx="7150">
                  <c:v>396.86974886419603</c:v>
                </c:pt>
                <c:pt idx="7151">
                  <c:v>396.92525512277803</c:v>
                </c:pt>
                <c:pt idx="7152">
                  <c:v>396.98076138136099</c:v>
                </c:pt>
                <c:pt idx="7153">
                  <c:v>397.03626763994299</c:v>
                </c:pt>
                <c:pt idx="7154">
                  <c:v>397.09177389852499</c:v>
                </c:pt>
                <c:pt idx="7155">
                  <c:v>397.14728015710801</c:v>
                </c:pt>
                <c:pt idx="7156">
                  <c:v>397.20278641569001</c:v>
                </c:pt>
                <c:pt idx="7157">
                  <c:v>397.25829267427298</c:v>
                </c:pt>
                <c:pt idx="7158">
                  <c:v>397.31379893285498</c:v>
                </c:pt>
                <c:pt idx="7159">
                  <c:v>397.36930519143698</c:v>
                </c:pt>
                <c:pt idx="7160">
                  <c:v>397.42481145002</c:v>
                </c:pt>
                <c:pt idx="7161">
                  <c:v>397.480317708602</c:v>
                </c:pt>
                <c:pt idx="7162">
                  <c:v>397.53582396718502</c:v>
                </c:pt>
                <c:pt idx="7163">
                  <c:v>397.59133022576702</c:v>
                </c:pt>
                <c:pt idx="7164">
                  <c:v>397.64683648434902</c:v>
                </c:pt>
                <c:pt idx="7165">
                  <c:v>397.70234274293199</c:v>
                </c:pt>
                <c:pt idx="7166">
                  <c:v>397.75784900151399</c:v>
                </c:pt>
                <c:pt idx="7167">
                  <c:v>397.81335526009701</c:v>
                </c:pt>
                <c:pt idx="7168">
                  <c:v>397.86886151867901</c:v>
                </c:pt>
                <c:pt idx="7169">
                  <c:v>397.92436777726101</c:v>
                </c:pt>
                <c:pt idx="7170">
                  <c:v>397.97987403584398</c:v>
                </c:pt>
                <c:pt idx="7171">
                  <c:v>398.03538029442598</c:v>
                </c:pt>
                <c:pt idx="7172">
                  <c:v>398.090886553009</c:v>
                </c:pt>
                <c:pt idx="7173">
                  <c:v>398.146392811591</c:v>
                </c:pt>
                <c:pt idx="7174">
                  <c:v>398.201899070173</c:v>
                </c:pt>
                <c:pt idx="7175">
                  <c:v>398.25740532875602</c:v>
                </c:pt>
                <c:pt idx="7176">
                  <c:v>398.31291158733802</c:v>
                </c:pt>
                <c:pt idx="7177">
                  <c:v>398.36841784592099</c:v>
                </c:pt>
                <c:pt idx="7178">
                  <c:v>398.42392410450299</c:v>
                </c:pt>
                <c:pt idx="7179">
                  <c:v>398.47943036308499</c:v>
                </c:pt>
                <c:pt idx="7180">
                  <c:v>398.53493662166801</c:v>
                </c:pt>
                <c:pt idx="7181">
                  <c:v>398.59044288025001</c:v>
                </c:pt>
                <c:pt idx="7182">
                  <c:v>398.64594913883298</c:v>
                </c:pt>
                <c:pt idx="7183">
                  <c:v>398.70145539741497</c:v>
                </c:pt>
                <c:pt idx="7184">
                  <c:v>398.75696165599697</c:v>
                </c:pt>
                <c:pt idx="7185">
                  <c:v>398.81246791458</c:v>
                </c:pt>
                <c:pt idx="7186">
                  <c:v>398.867974173162</c:v>
                </c:pt>
                <c:pt idx="7187">
                  <c:v>398.92348043174502</c:v>
                </c:pt>
                <c:pt idx="7188">
                  <c:v>398.97898669032702</c:v>
                </c:pt>
                <c:pt idx="7189">
                  <c:v>399.03449294890999</c:v>
                </c:pt>
                <c:pt idx="7190">
                  <c:v>399.08999920749199</c:v>
                </c:pt>
                <c:pt idx="7191">
                  <c:v>399.14550546607398</c:v>
                </c:pt>
                <c:pt idx="7192">
                  <c:v>399.20101172465701</c:v>
                </c:pt>
                <c:pt idx="7193">
                  <c:v>399.25651798323901</c:v>
                </c:pt>
                <c:pt idx="7194">
                  <c:v>399.31202424182197</c:v>
                </c:pt>
                <c:pt idx="7195">
                  <c:v>399.36753050040397</c:v>
                </c:pt>
                <c:pt idx="7196">
                  <c:v>399.42303675898597</c:v>
                </c:pt>
                <c:pt idx="7197">
                  <c:v>399.478543017569</c:v>
                </c:pt>
                <c:pt idx="7198">
                  <c:v>399.53404927615099</c:v>
                </c:pt>
                <c:pt idx="7199">
                  <c:v>399.58955553473402</c:v>
                </c:pt>
                <c:pt idx="7200">
                  <c:v>399.64506179331602</c:v>
                </c:pt>
                <c:pt idx="7201">
                  <c:v>399.70056805189802</c:v>
                </c:pt>
                <c:pt idx="7202">
                  <c:v>399.75607431048098</c:v>
                </c:pt>
                <c:pt idx="7203">
                  <c:v>399.81158056906298</c:v>
                </c:pt>
                <c:pt idx="7204">
                  <c:v>399.86708682764601</c:v>
                </c:pt>
                <c:pt idx="7205">
                  <c:v>399.92259308622801</c:v>
                </c:pt>
                <c:pt idx="7206">
                  <c:v>399.97809934481</c:v>
                </c:pt>
                <c:pt idx="7207">
                  <c:v>400.03360560339303</c:v>
                </c:pt>
                <c:pt idx="7208">
                  <c:v>400.08911186197503</c:v>
                </c:pt>
                <c:pt idx="7209">
                  <c:v>400.14461812055799</c:v>
                </c:pt>
                <c:pt idx="7210">
                  <c:v>400.20012437913999</c:v>
                </c:pt>
                <c:pt idx="7211">
                  <c:v>400.25563063772199</c:v>
                </c:pt>
                <c:pt idx="7212">
                  <c:v>400.31113689630502</c:v>
                </c:pt>
                <c:pt idx="7213">
                  <c:v>400.36664315488702</c:v>
                </c:pt>
                <c:pt idx="7214">
                  <c:v>400.42214941346998</c:v>
                </c:pt>
                <c:pt idx="7215">
                  <c:v>400.47765567205198</c:v>
                </c:pt>
                <c:pt idx="7216">
                  <c:v>400.53316193063398</c:v>
                </c:pt>
                <c:pt idx="7217">
                  <c:v>400.588668189217</c:v>
                </c:pt>
                <c:pt idx="7218">
                  <c:v>400.644174447799</c:v>
                </c:pt>
                <c:pt idx="7219">
                  <c:v>400.69968070638203</c:v>
                </c:pt>
                <c:pt idx="7220">
                  <c:v>400.75518696496403</c:v>
                </c:pt>
                <c:pt idx="7221">
                  <c:v>400.81069322354602</c:v>
                </c:pt>
                <c:pt idx="7222">
                  <c:v>400.86619948212899</c:v>
                </c:pt>
                <c:pt idx="7223">
                  <c:v>400.92170574071099</c:v>
                </c:pt>
                <c:pt idx="7224">
                  <c:v>400.97721199929401</c:v>
                </c:pt>
                <c:pt idx="7225">
                  <c:v>401.03271825787601</c:v>
                </c:pt>
                <c:pt idx="7226">
                  <c:v>401.08822451645801</c:v>
                </c:pt>
                <c:pt idx="7227">
                  <c:v>401.14373077504098</c:v>
                </c:pt>
                <c:pt idx="7228">
                  <c:v>401.19923703362298</c:v>
                </c:pt>
                <c:pt idx="7229">
                  <c:v>401.254743292206</c:v>
                </c:pt>
                <c:pt idx="7230">
                  <c:v>401.310249550788</c:v>
                </c:pt>
                <c:pt idx="7231">
                  <c:v>401.36575580937102</c:v>
                </c:pt>
                <c:pt idx="7232">
                  <c:v>401.42126206795302</c:v>
                </c:pt>
                <c:pt idx="7233">
                  <c:v>401.47676832653502</c:v>
                </c:pt>
                <c:pt idx="7234">
                  <c:v>401.53227458511799</c:v>
                </c:pt>
                <c:pt idx="7235">
                  <c:v>401.58778084369999</c:v>
                </c:pt>
                <c:pt idx="7236">
                  <c:v>401.64328710228301</c:v>
                </c:pt>
                <c:pt idx="7237">
                  <c:v>401.69879336086501</c:v>
                </c:pt>
                <c:pt idx="7238">
                  <c:v>401.75429961944701</c:v>
                </c:pt>
                <c:pt idx="7239">
                  <c:v>401.80980587802998</c:v>
                </c:pt>
                <c:pt idx="7240">
                  <c:v>401.86531213661198</c:v>
                </c:pt>
                <c:pt idx="7241">
                  <c:v>401.920818395195</c:v>
                </c:pt>
                <c:pt idx="7242">
                  <c:v>401.976324653777</c:v>
                </c:pt>
                <c:pt idx="7243">
                  <c:v>402.031830912359</c:v>
                </c:pt>
                <c:pt idx="7244">
                  <c:v>402.08733717094202</c:v>
                </c:pt>
                <c:pt idx="7245">
                  <c:v>402.14284342952402</c:v>
                </c:pt>
                <c:pt idx="7246">
                  <c:v>402.19834968810699</c:v>
                </c:pt>
                <c:pt idx="7247">
                  <c:v>402.25385594668899</c:v>
                </c:pt>
                <c:pt idx="7248">
                  <c:v>402.30936220527099</c:v>
                </c:pt>
                <c:pt idx="7249">
                  <c:v>402.36486846385401</c:v>
                </c:pt>
                <c:pt idx="7250">
                  <c:v>402.42037472243601</c:v>
                </c:pt>
                <c:pt idx="7251">
                  <c:v>402.47588098101897</c:v>
                </c:pt>
                <c:pt idx="7252">
                  <c:v>402.53138723960097</c:v>
                </c:pt>
                <c:pt idx="7253">
                  <c:v>402.58689349818297</c:v>
                </c:pt>
                <c:pt idx="7254">
                  <c:v>402.642399756766</c:v>
                </c:pt>
                <c:pt idx="7255">
                  <c:v>402.697906015348</c:v>
                </c:pt>
                <c:pt idx="7256">
                  <c:v>402.75341227393102</c:v>
                </c:pt>
                <c:pt idx="7257">
                  <c:v>402.80891853251302</c:v>
                </c:pt>
                <c:pt idx="7258">
                  <c:v>402.86442479109502</c:v>
                </c:pt>
                <c:pt idx="7259">
                  <c:v>402.91993104967798</c:v>
                </c:pt>
                <c:pt idx="7260">
                  <c:v>402.97543730825998</c:v>
                </c:pt>
                <c:pt idx="7261">
                  <c:v>403.03094356684301</c:v>
                </c:pt>
                <c:pt idx="7262">
                  <c:v>403.08644982542501</c:v>
                </c:pt>
                <c:pt idx="7263">
                  <c:v>403.14195608400701</c:v>
                </c:pt>
                <c:pt idx="7264">
                  <c:v>403.19746234258997</c:v>
                </c:pt>
                <c:pt idx="7265">
                  <c:v>403.25296860117197</c:v>
                </c:pt>
                <c:pt idx="7266">
                  <c:v>403.30847485975499</c:v>
                </c:pt>
                <c:pt idx="7267">
                  <c:v>403.36398111833699</c:v>
                </c:pt>
                <c:pt idx="7268">
                  <c:v>403.41948737692002</c:v>
                </c:pt>
                <c:pt idx="7269">
                  <c:v>403.47499363550202</c:v>
                </c:pt>
                <c:pt idx="7270">
                  <c:v>403.53049989408402</c:v>
                </c:pt>
                <c:pt idx="7271">
                  <c:v>403.58600615266698</c:v>
                </c:pt>
                <c:pt idx="7272">
                  <c:v>403.64151241124898</c:v>
                </c:pt>
                <c:pt idx="7273">
                  <c:v>403.697018669832</c:v>
                </c:pt>
                <c:pt idx="7274">
                  <c:v>403.752524928414</c:v>
                </c:pt>
                <c:pt idx="7275">
                  <c:v>403.808031186996</c:v>
                </c:pt>
                <c:pt idx="7276">
                  <c:v>403.86353744557903</c:v>
                </c:pt>
                <c:pt idx="7277">
                  <c:v>403.91904370416103</c:v>
                </c:pt>
                <c:pt idx="7278">
                  <c:v>403.97454996274399</c:v>
                </c:pt>
                <c:pt idx="7279">
                  <c:v>404.03005622132599</c:v>
                </c:pt>
                <c:pt idx="7280">
                  <c:v>404.08556247990799</c:v>
                </c:pt>
                <c:pt idx="7281">
                  <c:v>404.14106873849101</c:v>
                </c:pt>
                <c:pt idx="7282">
                  <c:v>404.19657499707301</c:v>
                </c:pt>
                <c:pt idx="7283">
                  <c:v>404.25208125565598</c:v>
                </c:pt>
                <c:pt idx="7284">
                  <c:v>404.30758751423798</c:v>
                </c:pt>
                <c:pt idx="7285">
                  <c:v>404.36309377281998</c:v>
                </c:pt>
                <c:pt idx="7286">
                  <c:v>404.418600031403</c:v>
                </c:pt>
                <c:pt idx="7287">
                  <c:v>404.474106289985</c:v>
                </c:pt>
                <c:pt idx="7288">
                  <c:v>404.52961254856802</c:v>
                </c:pt>
                <c:pt idx="7289">
                  <c:v>404.58511880715002</c:v>
                </c:pt>
                <c:pt idx="7290">
                  <c:v>404.64062506573202</c:v>
                </c:pt>
                <c:pt idx="7291">
                  <c:v>404.69613132431499</c:v>
                </c:pt>
                <c:pt idx="7292">
                  <c:v>404.75163758289699</c:v>
                </c:pt>
                <c:pt idx="7293">
                  <c:v>404.80714384148001</c:v>
                </c:pt>
                <c:pt idx="7294">
                  <c:v>404.86265010006201</c:v>
                </c:pt>
                <c:pt idx="7295">
                  <c:v>404.91815635864401</c:v>
                </c:pt>
                <c:pt idx="7296">
                  <c:v>404.97366261722698</c:v>
                </c:pt>
                <c:pt idx="7297">
                  <c:v>405.02916887580898</c:v>
                </c:pt>
                <c:pt idx="7298">
                  <c:v>405.084675134392</c:v>
                </c:pt>
                <c:pt idx="7299">
                  <c:v>405.140181392974</c:v>
                </c:pt>
                <c:pt idx="7300">
                  <c:v>405.195687651556</c:v>
                </c:pt>
                <c:pt idx="7301">
                  <c:v>405.25119391013902</c:v>
                </c:pt>
                <c:pt idx="7302">
                  <c:v>405.30670016872102</c:v>
                </c:pt>
                <c:pt idx="7303">
                  <c:v>405.36220642730399</c:v>
                </c:pt>
                <c:pt idx="7304">
                  <c:v>405.41771268588599</c:v>
                </c:pt>
                <c:pt idx="7305">
                  <c:v>405.47321894446901</c:v>
                </c:pt>
                <c:pt idx="7306">
                  <c:v>405.52872520305101</c:v>
                </c:pt>
                <c:pt idx="7307">
                  <c:v>405.58423146163301</c:v>
                </c:pt>
                <c:pt idx="7308">
                  <c:v>405.63973772021598</c:v>
                </c:pt>
                <c:pt idx="7309">
                  <c:v>405.69524397879798</c:v>
                </c:pt>
                <c:pt idx="7310">
                  <c:v>405.75075023737998</c:v>
                </c:pt>
                <c:pt idx="7311">
                  <c:v>405.806256495963</c:v>
                </c:pt>
                <c:pt idx="7312">
                  <c:v>405.861762754545</c:v>
                </c:pt>
                <c:pt idx="7313">
                  <c:v>405.91726901312802</c:v>
                </c:pt>
                <c:pt idx="7314">
                  <c:v>405.97277527171002</c:v>
                </c:pt>
                <c:pt idx="7315">
                  <c:v>406.02828153029299</c:v>
                </c:pt>
                <c:pt idx="7316">
                  <c:v>406.08378778887499</c:v>
                </c:pt>
                <c:pt idx="7317">
                  <c:v>406.13929404745699</c:v>
                </c:pt>
                <c:pt idx="7318">
                  <c:v>406.19480030604001</c:v>
                </c:pt>
                <c:pt idx="7319">
                  <c:v>406.25030656462201</c:v>
                </c:pt>
                <c:pt idx="7320">
                  <c:v>406.30581282320497</c:v>
                </c:pt>
                <c:pt idx="7321">
                  <c:v>406.36131908178697</c:v>
                </c:pt>
                <c:pt idx="7322">
                  <c:v>406.41682534036897</c:v>
                </c:pt>
                <c:pt idx="7323">
                  <c:v>406.472331598952</c:v>
                </c:pt>
                <c:pt idx="7324">
                  <c:v>406.527837857534</c:v>
                </c:pt>
                <c:pt idx="7325">
                  <c:v>406.58334411611702</c:v>
                </c:pt>
                <c:pt idx="7326">
                  <c:v>406.63885037469902</c:v>
                </c:pt>
                <c:pt idx="7327">
                  <c:v>406.69435663328102</c:v>
                </c:pt>
                <c:pt idx="7328">
                  <c:v>406.74986289186398</c:v>
                </c:pt>
                <c:pt idx="7329">
                  <c:v>406.80536915044598</c:v>
                </c:pt>
                <c:pt idx="7330">
                  <c:v>406.86087540902901</c:v>
                </c:pt>
                <c:pt idx="7331">
                  <c:v>406.91638166761101</c:v>
                </c:pt>
                <c:pt idx="7332">
                  <c:v>406.97188792619301</c:v>
                </c:pt>
                <c:pt idx="7333">
                  <c:v>407.02739418477603</c:v>
                </c:pt>
                <c:pt idx="7334">
                  <c:v>407.08290044335803</c:v>
                </c:pt>
                <c:pt idx="7335">
                  <c:v>407.13840670194099</c:v>
                </c:pt>
                <c:pt idx="7336">
                  <c:v>407.19391296052299</c:v>
                </c:pt>
                <c:pt idx="7337">
                  <c:v>407.24941921910499</c:v>
                </c:pt>
                <c:pt idx="7338">
                  <c:v>407.30492547768802</c:v>
                </c:pt>
                <c:pt idx="7339">
                  <c:v>407.36043173627002</c:v>
                </c:pt>
                <c:pt idx="7340">
                  <c:v>407.41593799485298</c:v>
                </c:pt>
                <c:pt idx="7341">
                  <c:v>407.47144425343498</c:v>
                </c:pt>
                <c:pt idx="7342">
                  <c:v>407.52695051201698</c:v>
                </c:pt>
                <c:pt idx="7343">
                  <c:v>407.5824567706</c:v>
                </c:pt>
                <c:pt idx="7344">
                  <c:v>407.637963029182</c:v>
                </c:pt>
                <c:pt idx="7345">
                  <c:v>407.69346928776503</c:v>
                </c:pt>
                <c:pt idx="7346">
                  <c:v>407.74897554634703</c:v>
                </c:pt>
                <c:pt idx="7347">
                  <c:v>407.80448180492903</c:v>
                </c:pt>
                <c:pt idx="7348">
                  <c:v>407.85998806351199</c:v>
                </c:pt>
                <c:pt idx="7349">
                  <c:v>407.91549432209399</c:v>
                </c:pt>
                <c:pt idx="7350">
                  <c:v>407.97100058067701</c:v>
                </c:pt>
                <c:pt idx="7351">
                  <c:v>408.02650683925901</c:v>
                </c:pt>
                <c:pt idx="7352">
                  <c:v>408.08201309784198</c:v>
                </c:pt>
                <c:pt idx="7353">
                  <c:v>408.13751935642398</c:v>
                </c:pt>
                <c:pt idx="7354">
                  <c:v>408.19302561500598</c:v>
                </c:pt>
                <c:pt idx="7355">
                  <c:v>408.248531873589</c:v>
                </c:pt>
                <c:pt idx="7356">
                  <c:v>408.304038132171</c:v>
                </c:pt>
                <c:pt idx="7357">
                  <c:v>408.35954439075402</c:v>
                </c:pt>
                <c:pt idx="7358">
                  <c:v>408.41505064933602</c:v>
                </c:pt>
                <c:pt idx="7359">
                  <c:v>408.47055690791802</c:v>
                </c:pt>
                <c:pt idx="7360">
                  <c:v>408.52606316650099</c:v>
                </c:pt>
                <c:pt idx="7361">
                  <c:v>408.58156942508299</c:v>
                </c:pt>
                <c:pt idx="7362">
                  <c:v>408.63707568366601</c:v>
                </c:pt>
                <c:pt idx="7363">
                  <c:v>408.69258194224801</c:v>
                </c:pt>
                <c:pt idx="7364">
                  <c:v>408.74808820083001</c:v>
                </c:pt>
                <c:pt idx="7365">
                  <c:v>408.80359445941298</c:v>
                </c:pt>
                <c:pt idx="7366">
                  <c:v>408.85910071799498</c:v>
                </c:pt>
                <c:pt idx="7367">
                  <c:v>408.914606976578</c:v>
                </c:pt>
                <c:pt idx="7368">
                  <c:v>408.97011323516</c:v>
                </c:pt>
                <c:pt idx="7369">
                  <c:v>409.025619493742</c:v>
                </c:pt>
                <c:pt idx="7370">
                  <c:v>409.08112575232502</c:v>
                </c:pt>
                <c:pt idx="7371">
                  <c:v>409.13663201090702</c:v>
                </c:pt>
                <c:pt idx="7372">
                  <c:v>409.19213826948999</c:v>
                </c:pt>
                <c:pt idx="7373">
                  <c:v>409.24764452807199</c:v>
                </c:pt>
                <c:pt idx="7374">
                  <c:v>409.30315078665399</c:v>
                </c:pt>
                <c:pt idx="7375">
                  <c:v>409.35865704523701</c:v>
                </c:pt>
                <c:pt idx="7376">
                  <c:v>409.41416330381901</c:v>
                </c:pt>
                <c:pt idx="7377">
                  <c:v>409.46966956240198</c:v>
                </c:pt>
                <c:pt idx="7378">
                  <c:v>409.52517582098397</c:v>
                </c:pt>
                <c:pt idx="7379">
                  <c:v>409.58068207956597</c:v>
                </c:pt>
                <c:pt idx="7380">
                  <c:v>409.636188338149</c:v>
                </c:pt>
                <c:pt idx="7381">
                  <c:v>409.691694596731</c:v>
                </c:pt>
                <c:pt idx="7382">
                  <c:v>409.74720085531402</c:v>
                </c:pt>
                <c:pt idx="7383">
                  <c:v>409.80270711389602</c:v>
                </c:pt>
                <c:pt idx="7384">
                  <c:v>409.85821337247802</c:v>
                </c:pt>
                <c:pt idx="7385">
                  <c:v>409.91371963106099</c:v>
                </c:pt>
                <c:pt idx="7386">
                  <c:v>409.96922588964298</c:v>
                </c:pt>
                <c:pt idx="7387">
                  <c:v>410.02473214822601</c:v>
                </c:pt>
                <c:pt idx="7388">
                  <c:v>410.08023840680801</c:v>
                </c:pt>
                <c:pt idx="7389">
                  <c:v>410.13574466539097</c:v>
                </c:pt>
                <c:pt idx="7390">
                  <c:v>410.19125092397297</c:v>
                </c:pt>
                <c:pt idx="7391">
                  <c:v>410.24675718255497</c:v>
                </c:pt>
                <c:pt idx="7392">
                  <c:v>410.302263441138</c:v>
                </c:pt>
                <c:pt idx="7393">
                  <c:v>410.35776969972</c:v>
                </c:pt>
                <c:pt idx="7394">
                  <c:v>410.41327595830302</c:v>
                </c:pt>
                <c:pt idx="7395">
                  <c:v>410.46878221688502</c:v>
                </c:pt>
                <c:pt idx="7396">
                  <c:v>410.52428847546702</c:v>
                </c:pt>
                <c:pt idx="7397">
                  <c:v>410.57979473404998</c:v>
                </c:pt>
                <c:pt idx="7398">
                  <c:v>410.63530099263198</c:v>
                </c:pt>
                <c:pt idx="7399">
                  <c:v>410.69080725121501</c:v>
                </c:pt>
                <c:pt idx="7400">
                  <c:v>410.74631350979701</c:v>
                </c:pt>
                <c:pt idx="7401">
                  <c:v>410.801819768379</c:v>
                </c:pt>
                <c:pt idx="7402">
                  <c:v>410.85732602696203</c:v>
                </c:pt>
                <c:pt idx="7403">
                  <c:v>410.91283228554403</c:v>
                </c:pt>
                <c:pt idx="7404">
                  <c:v>410.96833854412699</c:v>
                </c:pt>
                <c:pt idx="7405">
                  <c:v>411.02384480270899</c:v>
                </c:pt>
                <c:pt idx="7406">
                  <c:v>411.07935106129099</c:v>
                </c:pt>
                <c:pt idx="7407">
                  <c:v>411.13485731987402</c:v>
                </c:pt>
                <c:pt idx="7408">
                  <c:v>411.19036357845602</c:v>
                </c:pt>
                <c:pt idx="7409">
                  <c:v>411.24586983703898</c:v>
                </c:pt>
                <c:pt idx="7410">
                  <c:v>411.30137609562098</c:v>
                </c:pt>
                <c:pt idx="7411">
                  <c:v>411.35688235420298</c:v>
                </c:pt>
                <c:pt idx="7412">
                  <c:v>411.412388612786</c:v>
                </c:pt>
                <c:pt idx="7413">
                  <c:v>411.467894871368</c:v>
                </c:pt>
                <c:pt idx="7414">
                  <c:v>411.52340112995103</c:v>
                </c:pt>
                <c:pt idx="7415">
                  <c:v>411.57890738853303</c:v>
                </c:pt>
                <c:pt idx="7416">
                  <c:v>411.63441364711503</c:v>
                </c:pt>
                <c:pt idx="7417">
                  <c:v>411.68991990569799</c:v>
                </c:pt>
                <c:pt idx="7418">
                  <c:v>411.74542616427999</c:v>
                </c:pt>
                <c:pt idx="7419">
                  <c:v>411.80093242286301</c:v>
                </c:pt>
                <c:pt idx="7420">
                  <c:v>411.85643868144501</c:v>
                </c:pt>
                <c:pt idx="7421">
                  <c:v>411.91194494002701</c:v>
                </c:pt>
                <c:pt idx="7422">
                  <c:v>411.96745119860998</c:v>
                </c:pt>
                <c:pt idx="7423">
                  <c:v>412.02295745719198</c:v>
                </c:pt>
                <c:pt idx="7424">
                  <c:v>412.078463715775</c:v>
                </c:pt>
                <c:pt idx="7425">
                  <c:v>412.133969974357</c:v>
                </c:pt>
                <c:pt idx="7426">
                  <c:v>412.18947623294002</c:v>
                </c:pt>
                <c:pt idx="7427">
                  <c:v>412.24498249152202</c:v>
                </c:pt>
                <c:pt idx="7428">
                  <c:v>412.30048875010402</c:v>
                </c:pt>
                <c:pt idx="7429">
                  <c:v>412.35599500868699</c:v>
                </c:pt>
                <c:pt idx="7430">
                  <c:v>412.41150126726899</c:v>
                </c:pt>
                <c:pt idx="7431">
                  <c:v>412.46700752585201</c:v>
                </c:pt>
                <c:pt idx="7432">
                  <c:v>412.52251378443401</c:v>
                </c:pt>
                <c:pt idx="7433">
                  <c:v>412.57802004301601</c:v>
                </c:pt>
                <c:pt idx="7434">
                  <c:v>412.63352630159898</c:v>
                </c:pt>
                <c:pt idx="7435">
                  <c:v>412.68903256018098</c:v>
                </c:pt>
                <c:pt idx="7436">
                  <c:v>412.744538818764</c:v>
                </c:pt>
                <c:pt idx="7437">
                  <c:v>412.800045077346</c:v>
                </c:pt>
                <c:pt idx="7438">
                  <c:v>412.855551335928</c:v>
                </c:pt>
                <c:pt idx="7439">
                  <c:v>412.91105759451102</c:v>
                </c:pt>
                <c:pt idx="7440">
                  <c:v>412.96656385309302</c:v>
                </c:pt>
                <c:pt idx="7441">
                  <c:v>413.02207011167599</c:v>
                </c:pt>
                <c:pt idx="7442">
                  <c:v>413.07757637025799</c:v>
                </c:pt>
                <c:pt idx="7443">
                  <c:v>413.13308262883999</c:v>
                </c:pt>
                <c:pt idx="7444">
                  <c:v>413.18858888742301</c:v>
                </c:pt>
                <c:pt idx="7445">
                  <c:v>413.24409514600501</c:v>
                </c:pt>
                <c:pt idx="7446">
                  <c:v>413.29960140458797</c:v>
                </c:pt>
                <c:pt idx="7447">
                  <c:v>413.35510766316997</c:v>
                </c:pt>
                <c:pt idx="7448">
                  <c:v>413.41061392175197</c:v>
                </c:pt>
                <c:pt idx="7449">
                  <c:v>413.466120180335</c:v>
                </c:pt>
                <c:pt idx="7450">
                  <c:v>413.521626438917</c:v>
                </c:pt>
                <c:pt idx="7451">
                  <c:v>413.57713269750002</c:v>
                </c:pt>
                <c:pt idx="7452">
                  <c:v>413.63263895608202</c:v>
                </c:pt>
                <c:pt idx="7453">
                  <c:v>413.68814521466402</c:v>
                </c:pt>
                <c:pt idx="7454">
                  <c:v>413.74365147324698</c:v>
                </c:pt>
                <c:pt idx="7455">
                  <c:v>413.79915773182898</c:v>
                </c:pt>
                <c:pt idx="7456">
                  <c:v>413.85466399041201</c:v>
                </c:pt>
                <c:pt idx="7457">
                  <c:v>413.91017024899401</c:v>
                </c:pt>
                <c:pt idx="7458">
                  <c:v>413.96567650757601</c:v>
                </c:pt>
                <c:pt idx="7459">
                  <c:v>414.02118276615897</c:v>
                </c:pt>
                <c:pt idx="7460">
                  <c:v>414.07668902474097</c:v>
                </c:pt>
                <c:pt idx="7461">
                  <c:v>414.13219528332399</c:v>
                </c:pt>
                <c:pt idx="7462">
                  <c:v>414.18770154190599</c:v>
                </c:pt>
                <c:pt idx="7463">
                  <c:v>414.24320780048902</c:v>
                </c:pt>
                <c:pt idx="7464">
                  <c:v>414.29871405907102</c:v>
                </c:pt>
                <c:pt idx="7465">
                  <c:v>414.35422031765302</c:v>
                </c:pt>
                <c:pt idx="7466">
                  <c:v>414.40972657623598</c:v>
                </c:pt>
                <c:pt idx="7467">
                  <c:v>414.46523283481798</c:v>
                </c:pt>
                <c:pt idx="7468">
                  <c:v>414.52073909339998</c:v>
                </c:pt>
                <c:pt idx="7469">
                  <c:v>414.576245351983</c:v>
                </c:pt>
                <c:pt idx="7470">
                  <c:v>414.631751610565</c:v>
                </c:pt>
                <c:pt idx="7471">
                  <c:v>414.68725786914803</c:v>
                </c:pt>
                <c:pt idx="7472">
                  <c:v>414.74276412773003</c:v>
                </c:pt>
                <c:pt idx="7473">
                  <c:v>414.79827038631299</c:v>
                </c:pt>
                <c:pt idx="7474">
                  <c:v>414.85377664489499</c:v>
                </c:pt>
                <c:pt idx="7475">
                  <c:v>414.90928290347699</c:v>
                </c:pt>
                <c:pt idx="7476">
                  <c:v>414.96478916206001</c:v>
                </c:pt>
                <c:pt idx="7477">
                  <c:v>415.02029542064201</c:v>
                </c:pt>
                <c:pt idx="7478">
                  <c:v>415.07580167922498</c:v>
                </c:pt>
                <c:pt idx="7479">
                  <c:v>415.13130793780698</c:v>
                </c:pt>
                <c:pt idx="7480">
                  <c:v>415.18681419638898</c:v>
                </c:pt>
                <c:pt idx="7481">
                  <c:v>415.242320454972</c:v>
                </c:pt>
                <c:pt idx="7482">
                  <c:v>415.297826713554</c:v>
                </c:pt>
                <c:pt idx="7483">
                  <c:v>415.35333297213703</c:v>
                </c:pt>
                <c:pt idx="7484">
                  <c:v>415.40883923071902</c:v>
                </c:pt>
                <c:pt idx="7485">
                  <c:v>415.46434548930102</c:v>
                </c:pt>
                <c:pt idx="7486">
                  <c:v>415.51985174788399</c:v>
                </c:pt>
                <c:pt idx="7487">
                  <c:v>415.57535800646599</c:v>
                </c:pt>
                <c:pt idx="7488">
                  <c:v>415.63086426504901</c:v>
                </c:pt>
                <c:pt idx="7489">
                  <c:v>415.68637052363101</c:v>
                </c:pt>
                <c:pt idx="7490">
                  <c:v>415.74187678221301</c:v>
                </c:pt>
                <c:pt idx="7491">
                  <c:v>415.79738304079598</c:v>
                </c:pt>
                <c:pt idx="7492">
                  <c:v>415.85288929937798</c:v>
                </c:pt>
                <c:pt idx="7493">
                  <c:v>415.908395557961</c:v>
                </c:pt>
                <c:pt idx="7494">
                  <c:v>415.963901816543</c:v>
                </c:pt>
                <c:pt idx="7495">
                  <c:v>416.019408075125</c:v>
                </c:pt>
                <c:pt idx="7496">
                  <c:v>416.07491433370802</c:v>
                </c:pt>
                <c:pt idx="7497">
                  <c:v>416.13042059229002</c:v>
                </c:pt>
                <c:pt idx="7498">
                  <c:v>416.18592685087299</c:v>
                </c:pt>
                <c:pt idx="7499">
                  <c:v>416.24143310945499</c:v>
                </c:pt>
                <c:pt idx="7500">
                  <c:v>416.29693936803699</c:v>
                </c:pt>
                <c:pt idx="7501">
                  <c:v>416.35244562662001</c:v>
                </c:pt>
                <c:pt idx="7502">
                  <c:v>416.40795188520201</c:v>
                </c:pt>
                <c:pt idx="7503">
                  <c:v>416.46345814378498</c:v>
                </c:pt>
                <c:pt idx="7504">
                  <c:v>416.51896440236698</c:v>
                </c:pt>
                <c:pt idx="7505">
                  <c:v>416.57447066094898</c:v>
                </c:pt>
                <c:pt idx="7506">
                  <c:v>416.629976919532</c:v>
                </c:pt>
                <c:pt idx="7507">
                  <c:v>416.685483178114</c:v>
                </c:pt>
                <c:pt idx="7508">
                  <c:v>416.74098943669702</c:v>
                </c:pt>
                <c:pt idx="7509">
                  <c:v>416.79649569527902</c:v>
                </c:pt>
                <c:pt idx="7510">
                  <c:v>416.85200195386199</c:v>
                </c:pt>
                <c:pt idx="7511">
                  <c:v>416.90750821244399</c:v>
                </c:pt>
                <c:pt idx="7512">
                  <c:v>416.96301447102599</c:v>
                </c:pt>
                <c:pt idx="7513">
                  <c:v>417.01852072960901</c:v>
                </c:pt>
                <c:pt idx="7514">
                  <c:v>417.07402698819101</c:v>
                </c:pt>
                <c:pt idx="7515">
                  <c:v>417.12953324677397</c:v>
                </c:pt>
                <c:pt idx="7516">
                  <c:v>417.18503950535597</c:v>
                </c:pt>
                <c:pt idx="7517">
                  <c:v>417.24054576393797</c:v>
                </c:pt>
                <c:pt idx="7518">
                  <c:v>417.296052022521</c:v>
                </c:pt>
                <c:pt idx="7519">
                  <c:v>417.351558281103</c:v>
                </c:pt>
                <c:pt idx="7520">
                  <c:v>417.40706453968602</c:v>
                </c:pt>
                <c:pt idx="7521">
                  <c:v>417.46257079826802</c:v>
                </c:pt>
                <c:pt idx="7522">
                  <c:v>417.51807705685002</c:v>
                </c:pt>
                <c:pt idx="7523">
                  <c:v>417.57358331543298</c:v>
                </c:pt>
                <c:pt idx="7524">
                  <c:v>417.62908957401498</c:v>
                </c:pt>
                <c:pt idx="7525">
                  <c:v>417.68459583259801</c:v>
                </c:pt>
                <c:pt idx="7526">
                  <c:v>417.74010209118001</c:v>
                </c:pt>
                <c:pt idx="7527">
                  <c:v>417.79560834976201</c:v>
                </c:pt>
                <c:pt idx="7528">
                  <c:v>417.85111460834497</c:v>
                </c:pt>
                <c:pt idx="7529">
                  <c:v>417.90662086692703</c:v>
                </c:pt>
                <c:pt idx="7530">
                  <c:v>417.96212712550999</c:v>
                </c:pt>
                <c:pt idx="7531">
                  <c:v>418.01763338409199</c:v>
                </c:pt>
                <c:pt idx="7532">
                  <c:v>418.07313964267399</c:v>
                </c:pt>
                <c:pt idx="7533">
                  <c:v>418.12864590125702</c:v>
                </c:pt>
                <c:pt idx="7534">
                  <c:v>418.18415215983902</c:v>
                </c:pt>
                <c:pt idx="7535">
                  <c:v>418.23965841842198</c:v>
                </c:pt>
                <c:pt idx="7536">
                  <c:v>418.29516467700398</c:v>
                </c:pt>
                <c:pt idx="7537">
                  <c:v>418.35067093558598</c:v>
                </c:pt>
                <c:pt idx="7538">
                  <c:v>418.406177194169</c:v>
                </c:pt>
                <c:pt idx="7539">
                  <c:v>418.461683452751</c:v>
                </c:pt>
                <c:pt idx="7540">
                  <c:v>418.51718971133403</c:v>
                </c:pt>
                <c:pt idx="7541">
                  <c:v>418.57269596991603</c:v>
                </c:pt>
                <c:pt idx="7542">
                  <c:v>418.62820222849803</c:v>
                </c:pt>
                <c:pt idx="7543">
                  <c:v>418.68370848708099</c:v>
                </c:pt>
                <c:pt idx="7544">
                  <c:v>418.73921474566299</c:v>
                </c:pt>
                <c:pt idx="7545">
                  <c:v>418.79472100424601</c:v>
                </c:pt>
                <c:pt idx="7546">
                  <c:v>418.85022726282801</c:v>
                </c:pt>
                <c:pt idx="7547">
                  <c:v>418.90573352141098</c:v>
                </c:pt>
                <c:pt idx="7548">
                  <c:v>418.96123977999298</c:v>
                </c:pt>
                <c:pt idx="7549">
                  <c:v>419.01674603857498</c:v>
                </c:pt>
                <c:pt idx="7550">
                  <c:v>419.072252297158</c:v>
                </c:pt>
                <c:pt idx="7551">
                  <c:v>419.12775855574</c:v>
                </c:pt>
                <c:pt idx="7552">
                  <c:v>419.18326481432302</c:v>
                </c:pt>
                <c:pt idx="7553">
                  <c:v>419.23877107290502</c:v>
                </c:pt>
                <c:pt idx="7554">
                  <c:v>419.29427733148702</c:v>
                </c:pt>
                <c:pt idx="7555">
                  <c:v>419.34978359006999</c:v>
                </c:pt>
                <c:pt idx="7556">
                  <c:v>419.40528984865199</c:v>
                </c:pt>
                <c:pt idx="7557">
                  <c:v>419.46079610723501</c:v>
                </c:pt>
                <c:pt idx="7558">
                  <c:v>419.51630236581701</c:v>
                </c:pt>
                <c:pt idx="7559">
                  <c:v>419.57180862439901</c:v>
                </c:pt>
                <c:pt idx="7560">
                  <c:v>419.62731488298198</c:v>
                </c:pt>
                <c:pt idx="7561">
                  <c:v>419.68282114156398</c:v>
                </c:pt>
                <c:pt idx="7562">
                  <c:v>419.738327400147</c:v>
                </c:pt>
                <c:pt idx="7563">
                  <c:v>419.793833658729</c:v>
                </c:pt>
                <c:pt idx="7564">
                  <c:v>419.849339917311</c:v>
                </c:pt>
                <c:pt idx="7565">
                  <c:v>419.90484617589402</c:v>
                </c:pt>
                <c:pt idx="7566">
                  <c:v>419.96035243447602</c:v>
                </c:pt>
                <c:pt idx="7567">
                  <c:v>420.01585869305899</c:v>
                </c:pt>
                <c:pt idx="7568">
                  <c:v>420.07136495164099</c:v>
                </c:pt>
                <c:pt idx="7569">
                  <c:v>420.12687121022299</c:v>
                </c:pt>
                <c:pt idx="7570">
                  <c:v>420.18237746880601</c:v>
                </c:pt>
                <c:pt idx="7571">
                  <c:v>420.23788372738801</c:v>
                </c:pt>
                <c:pt idx="7572">
                  <c:v>420.29338998597098</c:v>
                </c:pt>
                <c:pt idx="7573">
                  <c:v>420.34889624455298</c:v>
                </c:pt>
                <c:pt idx="7574">
                  <c:v>420.40440250313497</c:v>
                </c:pt>
                <c:pt idx="7575">
                  <c:v>420.459908761718</c:v>
                </c:pt>
                <c:pt idx="7576">
                  <c:v>420.5154150203</c:v>
                </c:pt>
                <c:pt idx="7577">
                  <c:v>420.57092127888302</c:v>
                </c:pt>
                <c:pt idx="7578">
                  <c:v>420.62642753746502</c:v>
                </c:pt>
                <c:pt idx="7579">
                  <c:v>420.68193379604702</c:v>
                </c:pt>
                <c:pt idx="7580">
                  <c:v>420.73744005462999</c:v>
                </c:pt>
                <c:pt idx="7581">
                  <c:v>420.79294631321198</c:v>
                </c:pt>
                <c:pt idx="7582">
                  <c:v>420.84845257179501</c:v>
                </c:pt>
                <c:pt idx="7583">
                  <c:v>420.90395883037701</c:v>
                </c:pt>
                <c:pt idx="7584">
                  <c:v>420.95946508895901</c:v>
                </c:pt>
                <c:pt idx="7585">
                  <c:v>421.01497134754197</c:v>
                </c:pt>
                <c:pt idx="7586">
                  <c:v>421.07047760612397</c:v>
                </c:pt>
                <c:pt idx="7587">
                  <c:v>421.125983864707</c:v>
                </c:pt>
                <c:pt idx="7588">
                  <c:v>421.181490123289</c:v>
                </c:pt>
                <c:pt idx="7589">
                  <c:v>421.23699638187202</c:v>
                </c:pt>
                <c:pt idx="7590">
                  <c:v>421.29250264045402</c:v>
                </c:pt>
                <c:pt idx="7591">
                  <c:v>421.34800889903602</c:v>
                </c:pt>
                <c:pt idx="7592">
                  <c:v>421.40351515761898</c:v>
                </c:pt>
                <c:pt idx="7593">
                  <c:v>421.45902141620098</c:v>
                </c:pt>
                <c:pt idx="7594">
                  <c:v>421.51452767478401</c:v>
                </c:pt>
                <c:pt idx="7595">
                  <c:v>421.57003393336601</c:v>
                </c:pt>
                <c:pt idx="7596">
                  <c:v>421.62554019194801</c:v>
                </c:pt>
                <c:pt idx="7597">
                  <c:v>421.68104645053103</c:v>
                </c:pt>
                <c:pt idx="7598">
                  <c:v>421.73655270911303</c:v>
                </c:pt>
                <c:pt idx="7599">
                  <c:v>421.79205896769599</c:v>
                </c:pt>
                <c:pt idx="7600">
                  <c:v>421.84756522627799</c:v>
                </c:pt>
                <c:pt idx="7601">
                  <c:v>421.90307148485999</c:v>
                </c:pt>
                <c:pt idx="7602">
                  <c:v>421.95857774344302</c:v>
                </c:pt>
                <c:pt idx="7603">
                  <c:v>422.01408400202502</c:v>
                </c:pt>
                <c:pt idx="7604">
                  <c:v>422.06959026060798</c:v>
                </c:pt>
                <c:pt idx="7605">
                  <c:v>422.12509651918998</c:v>
                </c:pt>
                <c:pt idx="7606">
                  <c:v>422.18060277777198</c:v>
                </c:pt>
                <c:pt idx="7607">
                  <c:v>422.236109036355</c:v>
                </c:pt>
                <c:pt idx="7608">
                  <c:v>422.291615294937</c:v>
                </c:pt>
                <c:pt idx="7609">
                  <c:v>422.34712155352003</c:v>
                </c:pt>
                <c:pt idx="7610">
                  <c:v>422.40262781210203</c:v>
                </c:pt>
                <c:pt idx="7611">
                  <c:v>422.45813407068403</c:v>
                </c:pt>
                <c:pt idx="7612">
                  <c:v>422.51364032926699</c:v>
                </c:pt>
                <c:pt idx="7613">
                  <c:v>422.56914658784899</c:v>
                </c:pt>
                <c:pt idx="7614">
                  <c:v>422.62465284643201</c:v>
                </c:pt>
                <c:pt idx="7615">
                  <c:v>422.68015910501401</c:v>
                </c:pt>
                <c:pt idx="7616">
                  <c:v>422.73566536359601</c:v>
                </c:pt>
                <c:pt idx="7617">
                  <c:v>422.79117162217898</c:v>
                </c:pt>
                <c:pt idx="7618">
                  <c:v>422.84667788076098</c:v>
                </c:pt>
                <c:pt idx="7619">
                  <c:v>422.902184139344</c:v>
                </c:pt>
                <c:pt idx="7620">
                  <c:v>422.957690397926</c:v>
                </c:pt>
                <c:pt idx="7621">
                  <c:v>423.013196656508</c:v>
                </c:pt>
                <c:pt idx="7622">
                  <c:v>423.06870291509102</c:v>
                </c:pt>
                <c:pt idx="7623">
                  <c:v>423.12420917367302</c:v>
                </c:pt>
                <c:pt idx="7624">
                  <c:v>423.17971543225599</c:v>
                </c:pt>
                <c:pt idx="7625">
                  <c:v>423.23522169083799</c:v>
                </c:pt>
                <c:pt idx="7626">
                  <c:v>423.29072794942101</c:v>
                </c:pt>
                <c:pt idx="7627">
                  <c:v>423.34623420800301</c:v>
                </c:pt>
                <c:pt idx="7628">
                  <c:v>423.40174046658501</c:v>
                </c:pt>
                <c:pt idx="7629">
                  <c:v>423.45724672516798</c:v>
                </c:pt>
                <c:pt idx="7630">
                  <c:v>423.51275298374998</c:v>
                </c:pt>
                <c:pt idx="7631">
                  <c:v>423.568259242333</c:v>
                </c:pt>
                <c:pt idx="7632">
                  <c:v>423.623765500915</c:v>
                </c:pt>
                <c:pt idx="7633">
                  <c:v>423.679271759497</c:v>
                </c:pt>
                <c:pt idx="7634">
                  <c:v>423.73477801808002</c:v>
                </c:pt>
                <c:pt idx="7635">
                  <c:v>423.79028427666202</c:v>
                </c:pt>
                <c:pt idx="7636">
                  <c:v>423.84579053524499</c:v>
                </c:pt>
                <c:pt idx="7637">
                  <c:v>423.90129679382699</c:v>
                </c:pt>
                <c:pt idx="7638">
                  <c:v>423.95680305240899</c:v>
                </c:pt>
                <c:pt idx="7639">
                  <c:v>424.01230931099201</c:v>
                </c:pt>
                <c:pt idx="7640">
                  <c:v>424.06781556957401</c:v>
                </c:pt>
                <c:pt idx="7641">
                  <c:v>424.12332182815697</c:v>
                </c:pt>
                <c:pt idx="7642">
                  <c:v>424.17882808673897</c:v>
                </c:pt>
                <c:pt idx="7643">
                  <c:v>424.23433434532097</c:v>
                </c:pt>
                <c:pt idx="7644">
                  <c:v>424.289840603904</c:v>
                </c:pt>
                <c:pt idx="7645">
                  <c:v>424.345346862486</c:v>
                </c:pt>
                <c:pt idx="7646">
                  <c:v>424.40085312106902</c:v>
                </c:pt>
                <c:pt idx="7647">
                  <c:v>424.45635937965102</c:v>
                </c:pt>
                <c:pt idx="7648">
                  <c:v>424.51186563823302</c:v>
                </c:pt>
                <c:pt idx="7649">
                  <c:v>424.56737189681598</c:v>
                </c:pt>
                <c:pt idx="7650">
                  <c:v>424.62287815539798</c:v>
                </c:pt>
                <c:pt idx="7651">
                  <c:v>424.67838441398101</c:v>
                </c:pt>
                <c:pt idx="7652">
                  <c:v>424.73389067256301</c:v>
                </c:pt>
                <c:pt idx="7653">
                  <c:v>424.78939693114501</c:v>
                </c:pt>
                <c:pt idx="7654">
                  <c:v>424.84490318972797</c:v>
                </c:pt>
                <c:pt idx="7655">
                  <c:v>424.90040944830997</c:v>
                </c:pt>
                <c:pt idx="7656">
                  <c:v>424.95591570689299</c:v>
                </c:pt>
                <c:pt idx="7657">
                  <c:v>425.01142196547499</c:v>
                </c:pt>
                <c:pt idx="7658">
                  <c:v>425.06692822405699</c:v>
                </c:pt>
                <c:pt idx="7659">
                  <c:v>425.12243448264002</c:v>
                </c:pt>
                <c:pt idx="7660">
                  <c:v>425.17794074122202</c:v>
                </c:pt>
                <c:pt idx="7661">
                  <c:v>425.23344699980498</c:v>
                </c:pt>
                <c:pt idx="7662">
                  <c:v>425.28895325838698</c:v>
                </c:pt>
                <c:pt idx="7663">
                  <c:v>425.34445951696898</c:v>
                </c:pt>
                <c:pt idx="7664">
                  <c:v>425.399965775552</c:v>
                </c:pt>
                <c:pt idx="7665">
                  <c:v>425.455472034134</c:v>
                </c:pt>
                <c:pt idx="7666">
                  <c:v>425.51097829271703</c:v>
                </c:pt>
                <c:pt idx="7667">
                  <c:v>425.56648455129903</c:v>
                </c:pt>
                <c:pt idx="7668">
                  <c:v>425.62199080988103</c:v>
                </c:pt>
                <c:pt idx="7669">
                  <c:v>425.67749706846399</c:v>
                </c:pt>
                <c:pt idx="7670">
                  <c:v>425.73300332704599</c:v>
                </c:pt>
                <c:pt idx="7671">
                  <c:v>425.78850958562901</c:v>
                </c:pt>
                <c:pt idx="7672">
                  <c:v>425.84401584421101</c:v>
                </c:pt>
                <c:pt idx="7673">
                  <c:v>425.89952210279398</c:v>
                </c:pt>
                <c:pt idx="7674">
                  <c:v>425.95502836137598</c:v>
                </c:pt>
                <c:pt idx="7675">
                  <c:v>426.01053461995798</c:v>
                </c:pt>
                <c:pt idx="7676">
                  <c:v>426.066040878541</c:v>
                </c:pt>
                <c:pt idx="7677">
                  <c:v>426.121547137123</c:v>
                </c:pt>
                <c:pt idx="7678">
                  <c:v>426.17705339570603</c:v>
                </c:pt>
                <c:pt idx="7679">
                  <c:v>426.23255965428802</c:v>
                </c:pt>
                <c:pt idx="7680">
                  <c:v>426.28806591287002</c:v>
                </c:pt>
                <c:pt idx="7681">
                  <c:v>426.34357217145299</c:v>
                </c:pt>
                <c:pt idx="7682">
                  <c:v>426.39907843003499</c:v>
                </c:pt>
                <c:pt idx="7683">
                  <c:v>426.45458468861801</c:v>
                </c:pt>
                <c:pt idx="7684">
                  <c:v>426.51009094720001</c:v>
                </c:pt>
                <c:pt idx="7685">
                  <c:v>426.56559720578201</c:v>
                </c:pt>
                <c:pt idx="7686">
                  <c:v>426.62110346436498</c:v>
                </c:pt>
                <c:pt idx="7687">
                  <c:v>426.67660972294698</c:v>
                </c:pt>
                <c:pt idx="7688">
                  <c:v>426.73211598153</c:v>
                </c:pt>
                <c:pt idx="7689">
                  <c:v>426.787622240112</c:v>
                </c:pt>
                <c:pt idx="7690">
                  <c:v>426.843128498694</c:v>
                </c:pt>
                <c:pt idx="7691">
                  <c:v>426.89863475727702</c:v>
                </c:pt>
                <c:pt idx="7692">
                  <c:v>426.95414101585902</c:v>
                </c:pt>
                <c:pt idx="7693">
                  <c:v>427.00964727444199</c:v>
                </c:pt>
                <c:pt idx="7694">
                  <c:v>427.06515353302399</c:v>
                </c:pt>
                <c:pt idx="7695">
                  <c:v>427.12065979160599</c:v>
                </c:pt>
                <c:pt idx="7696">
                  <c:v>427.17616605018901</c:v>
                </c:pt>
                <c:pt idx="7697">
                  <c:v>427.23167230877101</c:v>
                </c:pt>
                <c:pt idx="7698">
                  <c:v>427.28717856735398</c:v>
                </c:pt>
                <c:pt idx="7699">
                  <c:v>427.34268482593598</c:v>
                </c:pt>
                <c:pt idx="7700">
                  <c:v>427.39819108451798</c:v>
                </c:pt>
                <c:pt idx="7701">
                  <c:v>427.453697343101</c:v>
                </c:pt>
                <c:pt idx="7702">
                  <c:v>427.509203601683</c:v>
                </c:pt>
                <c:pt idx="7703">
                  <c:v>427.56470986026602</c:v>
                </c:pt>
                <c:pt idx="7704">
                  <c:v>427.62021611884802</c:v>
                </c:pt>
                <c:pt idx="7705">
                  <c:v>427.67572237743002</c:v>
                </c:pt>
                <c:pt idx="7706">
                  <c:v>427.73122863601299</c:v>
                </c:pt>
                <c:pt idx="7707">
                  <c:v>427.78673489459499</c:v>
                </c:pt>
                <c:pt idx="7708">
                  <c:v>427.84224115317801</c:v>
                </c:pt>
                <c:pt idx="7709">
                  <c:v>427.89774741176001</c:v>
                </c:pt>
                <c:pt idx="7710">
                  <c:v>427.95325367034297</c:v>
                </c:pt>
                <c:pt idx="7711">
                  <c:v>428.00875992892497</c:v>
                </c:pt>
                <c:pt idx="7712">
                  <c:v>428.06426618750697</c:v>
                </c:pt>
                <c:pt idx="7713">
                  <c:v>428.11977244609</c:v>
                </c:pt>
                <c:pt idx="7714">
                  <c:v>428.175278704672</c:v>
                </c:pt>
                <c:pt idx="7715">
                  <c:v>428.23078496325502</c:v>
                </c:pt>
                <c:pt idx="7716">
                  <c:v>428.28629122183702</c:v>
                </c:pt>
                <c:pt idx="7717">
                  <c:v>428.34179748041902</c:v>
                </c:pt>
                <c:pt idx="7718">
                  <c:v>428.39730373900198</c:v>
                </c:pt>
                <c:pt idx="7719">
                  <c:v>428.45280999758398</c:v>
                </c:pt>
                <c:pt idx="7720">
                  <c:v>428.50831625616701</c:v>
                </c:pt>
                <c:pt idx="7721">
                  <c:v>428.56382251474901</c:v>
                </c:pt>
                <c:pt idx="7722">
                  <c:v>428.61932877333101</c:v>
                </c:pt>
                <c:pt idx="7723">
                  <c:v>428.67483503191397</c:v>
                </c:pt>
                <c:pt idx="7724">
                  <c:v>428.73034129049603</c:v>
                </c:pt>
                <c:pt idx="7725">
                  <c:v>428.78584754907899</c:v>
                </c:pt>
                <c:pt idx="7726">
                  <c:v>428.84135380766099</c:v>
                </c:pt>
                <c:pt idx="7727">
                  <c:v>428.89686006624299</c:v>
                </c:pt>
                <c:pt idx="7728">
                  <c:v>428.95236632482602</c:v>
                </c:pt>
                <c:pt idx="7729">
                  <c:v>429.00787258340802</c:v>
                </c:pt>
                <c:pt idx="7730">
                  <c:v>429.06337884199098</c:v>
                </c:pt>
                <c:pt idx="7731">
                  <c:v>429.11888510057298</c:v>
                </c:pt>
                <c:pt idx="7732">
                  <c:v>429.17439135915498</c:v>
                </c:pt>
                <c:pt idx="7733">
                  <c:v>429.229897617738</c:v>
                </c:pt>
                <c:pt idx="7734">
                  <c:v>429.28540387632</c:v>
                </c:pt>
                <c:pt idx="7735">
                  <c:v>429.34091013490303</c:v>
                </c:pt>
                <c:pt idx="7736">
                  <c:v>429.39641639348503</c:v>
                </c:pt>
                <c:pt idx="7737">
                  <c:v>429.45192265206703</c:v>
                </c:pt>
                <c:pt idx="7738">
                  <c:v>429.50742891064999</c:v>
                </c:pt>
                <c:pt idx="7739">
                  <c:v>429.56293516923199</c:v>
                </c:pt>
                <c:pt idx="7740">
                  <c:v>429.61844142781501</c:v>
                </c:pt>
                <c:pt idx="7741">
                  <c:v>429.67394768639701</c:v>
                </c:pt>
                <c:pt idx="7742">
                  <c:v>429.72945394497901</c:v>
                </c:pt>
                <c:pt idx="7743">
                  <c:v>429.78496020356198</c:v>
                </c:pt>
                <c:pt idx="7744">
                  <c:v>429.84046646214398</c:v>
                </c:pt>
                <c:pt idx="7745">
                  <c:v>429.895972720727</c:v>
                </c:pt>
                <c:pt idx="7746">
                  <c:v>429.951478979309</c:v>
                </c:pt>
                <c:pt idx="7747">
                  <c:v>430.00698523789202</c:v>
                </c:pt>
                <c:pt idx="7748">
                  <c:v>430.06249149647402</c:v>
                </c:pt>
                <c:pt idx="7749">
                  <c:v>430.11799775505602</c:v>
                </c:pt>
                <c:pt idx="7750">
                  <c:v>430.17350401363899</c:v>
                </c:pt>
                <c:pt idx="7751">
                  <c:v>430.22901027222099</c:v>
                </c:pt>
                <c:pt idx="7752">
                  <c:v>430.28451653080401</c:v>
                </c:pt>
                <c:pt idx="7753">
                  <c:v>430.34002278938601</c:v>
                </c:pt>
                <c:pt idx="7754">
                  <c:v>430.39552904796801</c:v>
                </c:pt>
                <c:pt idx="7755">
                  <c:v>430.45103530655098</c:v>
                </c:pt>
                <c:pt idx="7756">
                  <c:v>430.50654156513298</c:v>
                </c:pt>
                <c:pt idx="7757">
                  <c:v>430.562047823716</c:v>
                </c:pt>
                <c:pt idx="7758">
                  <c:v>430.617554082298</c:v>
                </c:pt>
                <c:pt idx="7759">
                  <c:v>430.67306034088</c:v>
                </c:pt>
                <c:pt idx="7760">
                  <c:v>430.72856659946302</c:v>
                </c:pt>
                <c:pt idx="7761">
                  <c:v>430.78407285804502</c:v>
                </c:pt>
                <c:pt idx="7762">
                  <c:v>430.83957911662799</c:v>
                </c:pt>
                <c:pt idx="7763">
                  <c:v>430.89508537520999</c:v>
                </c:pt>
                <c:pt idx="7764">
                  <c:v>430.95059163379199</c:v>
                </c:pt>
                <c:pt idx="7765">
                  <c:v>431.00609789237501</c:v>
                </c:pt>
                <c:pt idx="7766">
                  <c:v>431.06160415095701</c:v>
                </c:pt>
                <c:pt idx="7767">
                  <c:v>431.11711040953998</c:v>
                </c:pt>
                <c:pt idx="7768">
                  <c:v>431.17261666812198</c:v>
                </c:pt>
                <c:pt idx="7769">
                  <c:v>431.22812292670397</c:v>
                </c:pt>
                <c:pt idx="7770">
                  <c:v>431.283629185287</c:v>
                </c:pt>
                <c:pt idx="7771">
                  <c:v>431.339135443869</c:v>
                </c:pt>
                <c:pt idx="7772">
                  <c:v>431.39464170245202</c:v>
                </c:pt>
                <c:pt idx="7773">
                  <c:v>431.45014796103402</c:v>
                </c:pt>
                <c:pt idx="7774">
                  <c:v>431.50565421961602</c:v>
                </c:pt>
                <c:pt idx="7775">
                  <c:v>431.56116047819899</c:v>
                </c:pt>
                <c:pt idx="7776">
                  <c:v>431.61666673678099</c:v>
                </c:pt>
                <c:pt idx="7777">
                  <c:v>431.67217299536401</c:v>
                </c:pt>
                <c:pt idx="7778">
                  <c:v>431.72767925394601</c:v>
                </c:pt>
                <c:pt idx="7779">
                  <c:v>431.78318551252801</c:v>
                </c:pt>
                <c:pt idx="7780">
                  <c:v>431.83869177111097</c:v>
                </c:pt>
                <c:pt idx="7781">
                  <c:v>431.89419802969297</c:v>
                </c:pt>
                <c:pt idx="7782">
                  <c:v>431.949704288276</c:v>
                </c:pt>
                <c:pt idx="7783">
                  <c:v>432.005210546858</c:v>
                </c:pt>
                <c:pt idx="7784">
                  <c:v>432.06071680544102</c:v>
                </c:pt>
                <c:pt idx="7785">
                  <c:v>432.11622306402302</c:v>
                </c:pt>
                <c:pt idx="7786">
                  <c:v>432.17172932260502</c:v>
                </c:pt>
                <c:pt idx="7787">
                  <c:v>432.22723558118798</c:v>
                </c:pt>
                <c:pt idx="7788">
                  <c:v>432.28274183976998</c:v>
                </c:pt>
                <c:pt idx="7789">
                  <c:v>432.33824809835198</c:v>
                </c:pt>
                <c:pt idx="7790">
                  <c:v>432.39375435693501</c:v>
                </c:pt>
                <c:pt idx="7791">
                  <c:v>432.44926061551701</c:v>
                </c:pt>
                <c:pt idx="7792">
                  <c:v>432.50476687410003</c:v>
                </c:pt>
                <c:pt idx="7793">
                  <c:v>432.56027313268203</c:v>
                </c:pt>
                <c:pt idx="7794">
                  <c:v>432.61577939126499</c:v>
                </c:pt>
                <c:pt idx="7795">
                  <c:v>432.67128564984699</c:v>
                </c:pt>
                <c:pt idx="7796">
                  <c:v>432.72679190842899</c:v>
                </c:pt>
                <c:pt idx="7797">
                  <c:v>432.78229816701202</c:v>
                </c:pt>
                <c:pt idx="7798">
                  <c:v>432.83780442559402</c:v>
                </c:pt>
                <c:pt idx="7799">
                  <c:v>432.89331068417698</c:v>
                </c:pt>
                <c:pt idx="7800">
                  <c:v>432.94881694275898</c:v>
                </c:pt>
                <c:pt idx="7801">
                  <c:v>433.00432320134098</c:v>
                </c:pt>
                <c:pt idx="7802">
                  <c:v>433.059829459924</c:v>
                </c:pt>
                <c:pt idx="7803">
                  <c:v>433.115335718506</c:v>
                </c:pt>
                <c:pt idx="7804">
                  <c:v>433.17084197708903</c:v>
                </c:pt>
                <c:pt idx="7805">
                  <c:v>433.22634823567103</c:v>
                </c:pt>
                <c:pt idx="7806">
                  <c:v>433.28185449425303</c:v>
                </c:pt>
                <c:pt idx="7807">
                  <c:v>433.33736075283599</c:v>
                </c:pt>
                <c:pt idx="7808">
                  <c:v>433.39286701141799</c:v>
                </c:pt>
                <c:pt idx="7809">
                  <c:v>433.44837327000101</c:v>
                </c:pt>
                <c:pt idx="7810">
                  <c:v>433.50387952858301</c:v>
                </c:pt>
                <c:pt idx="7811">
                  <c:v>433.55938578716501</c:v>
                </c:pt>
                <c:pt idx="7812">
                  <c:v>433.61489204574798</c:v>
                </c:pt>
                <c:pt idx="7813">
                  <c:v>433.67039830432998</c:v>
                </c:pt>
                <c:pt idx="7814">
                  <c:v>433.725904562913</c:v>
                </c:pt>
                <c:pt idx="7815">
                  <c:v>433.781410821495</c:v>
                </c:pt>
                <c:pt idx="7816">
                  <c:v>433.836917080077</c:v>
                </c:pt>
                <c:pt idx="7817">
                  <c:v>433.89242333866002</c:v>
                </c:pt>
                <c:pt idx="7818">
                  <c:v>433.94792959724202</c:v>
                </c:pt>
                <c:pt idx="7819">
                  <c:v>434.00343585582499</c:v>
                </c:pt>
                <c:pt idx="7820">
                  <c:v>434.05894211440699</c:v>
                </c:pt>
                <c:pt idx="7821">
                  <c:v>434.11444837298899</c:v>
                </c:pt>
                <c:pt idx="7822">
                  <c:v>434.16995463157201</c:v>
                </c:pt>
                <c:pt idx="7823">
                  <c:v>434.22546089015401</c:v>
                </c:pt>
                <c:pt idx="7824">
                  <c:v>434.28096714873698</c:v>
                </c:pt>
                <c:pt idx="7825">
                  <c:v>434.33647340731898</c:v>
                </c:pt>
                <c:pt idx="7826">
                  <c:v>434.39197966590098</c:v>
                </c:pt>
                <c:pt idx="7827">
                  <c:v>434.447485924484</c:v>
                </c:pt>
                <c:pt idx="7828">
                  <c:v>434.502992183066</c:v>
                </c:pt>
                <c:pt idx="7829">
                  <c:v>434.55849844164902</c:v>
                </c:pt>
                <c:pt idx="7830">
                  <c:v>434.61400470023102</c:v>
                </c:pt>
                <c:pt idx="7831">
                  <c:v>434.66951095881399</c:v>
                </c:pt>
                <c:pt idx="7832">
                  <c:v>434.72501721739599</c:v>
                </c:pt>
                <c:pt idx="7833">
                  <c:v>434.78052347597799</c:v>
                </c:pt>
                <c:pt idx="7834">
                  <c:v>434.83602973456101</c:v>
                </c:pt>
                <c:pt idx="7835">
                  <c:v>434.89153599314301</c:v>
                </c:pt>
                <c:pt idx="7836">
                  <c:v>434.94704225172597</c:v>
                </c:pt>
                <c:pt idx="7837">
                  <c:v>435.00254851030797</c:v>
                </c:pt>
                <c:pt idx="7838">
                  <c:v>435.05805476888997</c:v>
                </c:pt>
                <c:pt idx="7839">
                  <c:v>435.113561027473</c:v>
                </c:pt>
                <c:pt idx="7840">
                  <c:v>435.169067286055</c:v>
                </c:pt>
                <c:pt idx="7841">
                  <c:v>435.22457354463802</c:v>
                </c:pt>
                <c:pt idx="7842">
                  <c:v>435.28007980322002</c:v>
                </c:pt>
                <c:pt idx="7843">
                  <c:v>435.33558606180202</c:v>
                </c:pt>
                <c:pt idx="7844">
                  <c:v>435.39109232038498</c:v>
                </c:pt>
                <c:pt idx="7845">
                  <c:v>435.44659857896698</c:v>
                </c:pt>
                <c:pt idx="7846">
                  <c:v>435.50210483755001</c:v>
                </c:pt>
                <c:pt idx="7847">
                  <c:v>435.55761109613201</c:v>
                </c:pt>
                <c:pt idx="7848">
                  <c:v>435.61311735471401</c:v>
                </c:pt>
                <c:pt idx="7849">
                  <c:v>435.66862361329697</c:v>
                </c:pt>
                <c:pt idx="7850">
                  <c:v>435.72412987187897</c:v>
                </c:pt>
                <c:pt idx="7851">
                  <c:v>435.77963613046199</c:v>
                </c:pt>
                <c:pt idx="7852">
                  <c:v>435.83514238904399</c:v>
                </c:pt>
                <c:pt idx="7853">
                  <c:v>435.89064864762599</c:v>
                </c:pt>
                <c:pt idx="7854">
                  <c:v>435.94615490620902</c:v>
                </c:pt>
                <c:pt idx="7855">
                  <c:v>436.00166116479102</c:v>
                </c:pt>
                <c:pt idx="7856">
                  <c:v>436.05716742337398</c:v>
                </c:pt>
                <c:pt idx="7857">
                  <c:v>436.11267368195598</c:v>
                </c:pt>
                <c:pt idx="7858">
                  <c:v>436.16817994053798</c:v>
                </c:pt>
                <c:pt idx="7859">
                  <c:v>436.223686199121</c:v>
                </c:pt>
                <c:pt idx="7860">
                  <c:v>436.279192457703</c:v>
                </c:pt>
                <c:pt idx="7861">
                  <c:v>436.33469871628603</c:v>
                </c:pt>
                <c:pt idx="7862">
                  <c:v>436.39020497486803</c:v>
                </c:pt>
                <c:pt idx="7863">
                  <c:v>436.44571123345003</c:v>
                </c:pt>
                <c:pt idx="7864">
                  <c:v>436.50121749203299</c:v>
                </c:pt>
                <c:pt idx="7865">
                  <c:v>436.55672375061499</c:v>
                </c:pt>
                <c:pt idx="7866">
                  <c:v>436.61223000919802</c:v>
                </c:pt>
                <c:pt idx="7867">
                  <c:v>436.66773626778001</c:v>
                </c:pt>
                <c:pt idx="7868">
                  <c:v>436.72324252636298</c:v>
                </c:pt>
                <c:pt idx="7869">
                  <c:v>436.77874878494498</c:v>
                </c:pt>
                <c:pt idx="7870">
                  <c:v>436.83425504352698</c:v>
                </c:pt>
                <c:pt idx="7871">
                  <c:v>436.88976130211</c:v>
                </c:pt>
                <c:pt idx="7872">
                  <c:v>436.945267560692</c:v>
                </c:pt>
                <c:pt idx="7873">
                  <c:v>437.00077381927503</c:v>
                </c:pt>
                <c:pt idx="7874">
                  <c:v>437.05628007785702</c:v>
                </c:pt>
                <c:pt idx="7875">
                  <c:v>437.11178633643902</c:v>
                </c:pt>
                <c:pt idx="7876">
                  <c:v>437.16729259502199</c:v>
                </c:pt>
                <c:pt idx="7877">
                  <c:v>437.22279885360399</c:v>
                </c:pt>
                <c:pt idx="7878">
                  <c:v>437.27830511218701</c:v>
                </c:pt>
                <c:pt idx="7879">
                  <c:v>437.33381137076901</c:v>
                </c:pt>
                <c:pt idx="7880">
                  <c:v>437.38931762935101</c:v>
                </c:pt>
                <c:pt idx="7881">
                  <c:v>437.44482388793398</c:v>
                </c:pt>
                <c:pt idx="7882">
                  <c:v>437.50033014651598</c:v>
                </c:pt>
                <c:pt idx="7883">
                  <c:v>437.555836405099</c:v>
                </c:pt>
                <c:pt idx="7884">
                  <c:v>437.611342663681</c:v>
                </c:pt>
                <c:pt idx="7885">
                  <c:v>437.666848922263</c:v>
                </c:pt>
                <c:pt idx="7886">
                  <c:v>437.72235518084602</c:v>
                </c:pt>
                <c:pt idx="7887">
                  <c:v>437.77786143942802</c:v>
                </c:pt>
                <c:pt idx="7888">
                  <c:v>437.83336769801099</c:v>
                </c:pt>
                <c:pt idx="7889">
                  <c:v>437.88887395659299</c:v>
                </c:pt>
                <c:pt idx="7890">
                  <c:v>437.94438021517499</c:v>
                </c:pt>
                <c:pt idx="7891">
                  <c:v>437.99988647375801</c:v>
                </c:pt>
                <c:pt idx="7892">
                  <c:v>438.05539273234001</c:v>
                </c:pt>
                <c:pt idx="7893">
                  <c:v>438.11089899092298</c:v>
                </c:pt>
                <c:pt idx="7894">
                  <c:v>438.16640524950498</c:v>
                </c:pt>
                <c:pt idx="7895">
                  <c:v>438.22191150808698</c:v>
                </c:pt>
                <c:pt idx="7896">
                  <c:v>438.27741776667</c:v>
                </c:pt>
                <c:pt idx="7897">
                  <c:v>438.332924025252</c:v>
                </c:pt>
                <c:pt idx="7898">
                  <c:v>438.38843028383502</c:v>
                </c:pt>
                <c:pt idx="7899">
                  <c:v>438.44393654241702</c:v>
                </c:pt>
                <c:pt idx="7900">
                  <c:v>438.49944280099902</c:v>
                </c:pt>
                <c:pt idx="7901">
                  <c:v>438.55494905958199</c:v>
                </c:pt>
                <c:pt idx="7902">
                  <c:v>438.61045531816399</c:v>
                </c:pt>
                <c:pt idx="7903">
                  <c:v>438.66596157674701</c:v>
                </c:pt>
                <c:pt idx="7904">
                  <c:v>438.72146783532901</c:v>
                </c:pt>
                <c:pt idx="7905">
                  <c:v>438.77697409391101</c:v>
                </c:pt>
                <c:pt idx="7906">
                  <c:v>438.83248035249397</c:v>
                </c:pt>
                <c:pt idx="7907">
                  <c:v>438.88798661107597</c:v>
                </c:pt>
                <c:pt idx="7908">
                  <c:v>438.943492869659</c:v>
                </c:pt>
                <c:pt idx="7909">
                  <c:v>438.998999128241</c:v>
                </c:pt>
                <c:pt idx="7910">
                  <c:v>439.05450538682402</c:v>
                </c:pt>
                <c:pt idx="7911">
                  <c:v>439.11001164540602</c:v>
                </c:pt>
                <c:pt idx="7912">
                  <c:v>439.16551790398802</c:v>
                </c:pt>
                <c:pt idx="7913">
                  <c:v>439.22102416257098</c:v>
                </c:pt>
                <c:pt idx="7914">
                  <c:v>439.27653042115298</c:v>
                </c:pt>
                <c:pt idx="7915">
                  <c:v>439.33203667973601</c:v>
                </c:pt>
                <c:pt idx="7916">
                  <c:v>439.38754293831801</c:v>
                </c:pt>
                <c:pt idx="7917">
                  <c:v>439.44304919690001</c:v>
                </c:pt>
                <c:pt idx="7918">
                  <c:v>439.49855545548297</c:v>
                </c:pt>
                <c:pt idx="7919">
                  <c:v>439.55406171406503</c:v>
                </c:pt>
                <c:pt idx="7920">
                  <c:v>439.60956797264799</c:v>
                </c:pt>
                <c:pt idx="7921">
                  <c:v>439.66507423122999</c:v>
                </c:pt>
                <c:pt idx="7922">
                  <c:v>439.72058048981199</c:v>
                </c:pt>
                <c:pt idx="7923">
                  <c:v>439.77608674839502</c:v>
                </c:pt>
                <c:pt idx="7924">
                  <c:v>439.83159300697702</c:v>
                </c:pt>
                <c:pt idx="7925">
                  <c:v>439.88709926555998</c:v>
                </c:pt>
                <c:pt idx="7926">
                  <c:v>439.94260552414198</c:v>
                </c:pt>
                <c:pt idx="7927">
                  <c:v>439.99811178272398</c:v>
                </c:pt>
                <c:pt idx="7928">
                  <c:v>440.053618041307</c:v>
                </c:pt>
                <c:pt idx="7929">
                  <c:v>440.109124299889</c:v>
                </c:pt>
                <c:pt idx="7930">
                  <c:v>440.16463055847203</c:v>
                </c:pt>
                <c:pt idx="7931">
                  <c:v>440.22013681705403</c:v>
                </c:pt>
                <c:pt idx="7932">
                  <c:v>440.27564307563603</c:v>
                </c:pt>
                <c:pt idx="7933">
                  <c:v>440.33114933421899</c:v>
                </c:pt>
                <c:pt idx="7934">
                  <c:v>440.38665559280099</c:v>
                </c:pt>
                <c:pt idx="7935">
                  <c:v>440.44216185138401</c:v>
                </c:pt>
                <c:pt idx="7936">
                  <c:v>440.49766810996601</c:v>
                </c:pt>
                <c:pt idx="7937">
                  <c:v>440.55317436854801</c:v>
                </c:pt>
                <c:pt idx="7938">
                  <c:v>440.60868062713098</c:v>
                </c:pt>
                <c:pt idx="7939">
                  <c:v>440.66418688571298</c:v>
                </c:pt>
                <c:pt idx="7940">
                  <c:v>440.719693144296</c:v>
                </c:pt>
                <c:pt idx="7941">
                  <c:v>440.775199402878</c:v>
                </c:pt>
                <c:pt idx="7942">
                  <c:v>440.83070566146</c:v>
                </c:pt>
                <c:pt idx="7943">
                  <c:v>440.88621192004302</c:v>
                </c:pt>
                <c:pt idx="7944">
                  <c:v>440.94171817862502</c:v>
                </c:pt>
                <c:pt idx="7945">
                  <c:v>440.99722443720799</c:v>
                </c:pt>
                <c:pt idx="7946">
                  <c:v>441.05273069578999</c:v>
                </c:pt>
                <c:pt idx="7947">
                  <c:v>441.10823695437301</c:v>
                </c:pt>
                <c:pt idx="7948">
                  <c:v>441.16374321295501</c:v>
                </c:pt>
                <c:pt idx="7949">
                  <c:v>441.21924947153701</c:v>
                </c:pt>
                <c:pt idx="7950">
                  <c:v>441.27475573011998</c:v>
                </c:pt>
                <c:pt idx="7951">
                  <c:v>441.33026198870198</c:v>
                </c:pt>
                <c:pt idx="7952">
                  <c:v>441.385768247285</c:v>
                </c:pt>
                <c:pt idx="7953">
                  <c:v>441.441274505867</c:v>
                </c:pt>
                <c:pt idx="7954">
                  <c:v>441.496780764449</c:v>
                </c:pt>
                <c:pt idx="7955">
                  <c:v>441.55228702303202</c:v>
                </c:pt>
                <c:pt idx="7956">
                  <c:v>441.60779328161402</c:v>
                </c:pt>
                <c:pt idx="7957">
                  <c:v>441.66329954019699</c:v>
                </c:pt>
                <c:pt idx="7958">
                  <c:v>441.71880579877899</c:v>
                </c:pt>
                <c:pt idx="7959">
                  <c:v>441.77431205736099</c:v>
                </c:pt>
                <c:pt idx="7960">
                  <c:v>441.82981831594401</c:v>
                </c:pt>
                <c:pt idx="7961">
                  <c:v>441.88532457452601</c:v>
                </c:pt>
                <c:pt idx="7962">
                  <c:v>441.94083083310898</c:v>
                </c:pt>
                <c:pt idx="7963">
                  <c:v>441.99633709169098</c:v>
                </c:pt>
                <c:pt idx="7964">
                  <c:v>442.05184335027297</c:v>
                </c:pt>
                <c:pt idx="7965">
                  <c:v>442.107349608856</c:v>
                </c:pt>
                <c:pt idx="7966">
                  <c:v>442.162855867438</c:v>
                </c:pt>
                <c:pt idx="7967">
                  <c:v>442.21836212602102</c:v>
                </c:pt>
                <c:pt idx="7968">
                  <c:v>442.27386838460302</c:v>
                </c:pt>
                <c:pt idx="7969">
                  <c:v>442.32937464318502</c:v>
                </c:pt>
                <c:pt idx="7970">
                  <c:v>442.38488090176799</c:v>
                </c:pt>
                <c:pt idx="7971">
                  <c:v>442.44038716034999</c:v>
                </c:pt>
                <c:pt idx="7972">
                  <c:v>442.49589341893301</c:v>
                </c:pt>
                <c:pt idx="7973">
                  <c:v>442.55139967751501</c:v>
                </c:pt>
                <c:pt idx="7974">
                  <c:v>442.60690593609701</c:v>
                </c:pt>
                <c:pt idx="7975">
                  <c:v>442.66241219467997</c:v>
                </c:pt>
                <c:pt idx="7976">
                  <c:v>442.71791845326197</c:v>
                </c:pt>
                <c:pt idx="7977">
                  <c:v>442.773424711845</c:v>
                </c:pt>
                <c:pt idx="7978">
                  <c:v>442.828930970427</c:v>
                </c:pt>
                <c:pt idx="7979">
                  <c:v>442.884437229009</c:v>
                </c:pt>
                <c:pt idx="7980">
                  <c:v>442.93994348759202</c:v>
                </c:pt>
                <c:pt idx="7981">
                  <c:v>442.99544974617402</c:v>
                </c:pt>
                <c:pt idx="7982">
                  <c:v>443.05095600475698</c:v>
                </c:pt>
                <c:pt idx="7983">
                  <c:v>443.10646226333898</c:v>
                </c:pt>
                <c:pt idx="7984">
                  <c:v>443.16196852192098</c:v>
                </c:pt>
                <c:pt idx="7985">
                  <c:v>443.21747478050401</c:v>
                </c:pt>
                <c:pt idx="7986">
                  <c:v>443.27298103908601</c:v>
                </c:pt>
                <c:pt idx="7987">
                  <c:v>443.32848729766903</c:v>
                </c:pt>
                <c:pt idx="7988">
                  <c:v>443.38399355625103</c:v>
                </c:pt>
                <c:pt idx="7989">
                  <c:v>443.43949981483303</c:v>
                </c:pt>
                <c:pt idx="7990">
                  <c:v>443.49500607341599</c:v>
                </c:pt>
                <c:pt idx="7991">
                  <c:v>443.55051233199799</c:v>
                </c:pt>
                <c:pt idx="7992">
                  <c:v>443.60601859058102</c:v>
                </c:pt>
                <c:pt idx="7993">
                  <c:v>443.66152484916302</c:v>
                </c:pt>
                <c:pt idx="7994">
                  <c:v>443.71703110774598</c:v>
                </c:pt>
                <c:pt idx="7995">
                  <c:v>443.77253736632798</c:v>
                </c:pt>
                <c:pt idx="7996">
                  <c:v>443.82804362490998</c:v>
                </c:pt>
                <c:pt idx="7997">
                  <c:v>443.883549883493</c:v>
                </c:pt>
                <c:pt idx="7998">
                  <c:v>443.939056142075</c:v>
                </c:pt>
                <c:pt idx="7999">
                  <c:v>443.99456240065803</c:v>
                </c:pt>
                <c:pt idx="8000">
                  <c:v>444.05006865924003</c:v>
                </c:pt>
                <c:pt idx="8001">
                  <c:v>444.10557491782203</c:v>
                </c:pt>
                <c:pt idx="8002">
                  <c:v>444.16108117640499</c:v>
                </c:pt>
                <c:pt idx="8003">
                  <c:v>444.21658743498699</c:v>
                </c:pt>
                <c:pt idx="8004">
                  <c:v>444.27209369357001</c:v>
                </c:pt>
                <c:pt idx="8005">
                  <c:v>444.32759995215201</c:v>
                </c:pt>
                <c:pt idx="8006">
                  <c:v>444.38310621073401</c:v>
                </c:pt>
                <c:pt idx="8007">
                  <c:v>444.43861246931698</c:v>
                </c:pt>
                <c:pt idx="8008">
                  <c:v>444.49411872789898</c:v>
                </c:pt>
                <c:pt idx="8009">
                  <c:v>444.549624986482</c:v>
                </c:pt>
                <c:pt idx="8010">
                  <c:v>444.605131245064</c:v>
                </c:pt>
                <c:pt idx="8011">
                  <c:v>444.660637503646</c:v>
                </c:pt>
                <c:pt idx="8012">
                  <c:v>444.71614376222902</c:v>
                </c:pt>
                <c:pt idx="8013">
                  <c:v>444.77165002081102</c:v>
                </c:pt>
                <c:pt idx="8014">
                  <c:v>444.82715627939399</c:v>
                </c:pt>
                <c:pt idx="8015">
                  <c:v>444.88266253797599</c:v>
                </c:pt>
                <c:pt idx="8016">
                  <c:v>444.93816879655799</c:v>
                </c:pt>
                <c:pt idx="8017">
                  <c:v>444.99367505514101</c:v>
                </c:pt>
                <c:pt idx="8018">
                  <c:v>445.04918131372301</c:v>
                </c:pt>
                <c:pt idx="8019">
                  <c:v>445.10468757230598</c:v>
                </c:pt>
                <c:pt idx="8020">
                  <c:v>445.16019383088798</c:v>
                </c:pt>
                <c:pt idx="8021">
                  <c:v>445.21570008946998</c:v>
                </c:pt>
                <c:pt idx="8022">
                  <c:v>445.271206348053</c:v>
                </c:pt>
                <c:pt idx="8023">
                  <c:v>445.326712606635</c:v>
                </c:pt>
                <c:pt idx="8024">
                  <c:v>445.38221886521802</c:v>
                </c:pt>
                <c:pt idx="8025">
                  <c:v>445.43772512380002</c:v>
                </c:pt>
                <c:pt idx="8026">
                  <c:v>445.49323138238202</c:v>
                </c:pt>
                <c:pt idx="8027">
                  <c:v>445.54873764096499</c:v>
                </c:pt>
                <c:pt idx="8028">
                  <c:v>445.60424389954699</c:v>
                </c:pt>
                <c:pt idx="8029">
                  <c:v>445.65975015813001</c:v>
                </c:pt>
                <c:pt idx="8030">
                  <c:v>445.71525641671201</c:v>
                </c:pt>
                <c:pt idx="8031">
                  <c:v>445.77076267529497</c:v>
                </c:pt>
                <c:pt idx="8032">
                  <c:v>445.82626893387697</c:v>
                </c:pt>
                <c:pt idx="8033">
                  <c:v>445.88177519245897</c:v>
                </c:pt>
                <c:pt idx="8034">
                  <c:v>445.937281451042</c:v>
                </c:pt>
                <c:pt idx="8035">
                  <c:v>445.992787709624</c:v>
                </c:pt>
                <c:pt idx="8036">
                  <c:v>446.04829396820702</c:v>
                </c:pt>
                <c:pt idx="8037">
                  <c:v>446.10380022678902</c:v>
                </c:pt>
                <c:pt idx="8038">
                  <c:v>446.15930648537102</c:v>
                </c:pt>
                <c:pt idx="8039">
                  <c:v>446.21481274395398</c:v>
                </c:pt>
                <c:pt idx="8040">
                  <c:v>446.27031900253598</c:v>
                </c:pt>
                <c:pt idx="8041">
                  <c:v>446.32582526111901</c:v>
                </c:pt>
                <c:pt idx="8042">
                  <c:v>446.38133151970101</c:v>
                </c:pt>
                <c:pt idx="8043">
                  <c:v>446.43683777828301</c:v>
                </c:pt>
                <c:pt idx="8044">
                  <c:v>446.49234403686597</c:v>
                </c:pt>
                <c:pt idx="8045">
                  <c:v>446.54785029544797</c:v>
                </c:pt>
                <c:pt idx="8046">
                  <c:v>446.603356554031</c:v>
                </c:pt>
                <c:pt idx="8047">
                  <c:v>446.65886281261299</c:v>
                </c:pt>
                <c:pt idx="8048">
                  <c:v>446.71436907119499</c:v>
                </c:pt>
                <c:pt idx="8049">
                  <c:v>446.76987532977802</c:v>
                </c:pt>
                <c:pt idx="8050">
                  <c:v>446.82538158836002</c:v>
                </c:pt>
                <c:pt idx="8051">
                  <c:v>446.88088784694298</c:v>
                </c:pt>
                <c:pt idx="8052">
                  <c:v>446.93639410552498</c:v>
                </c:pt>
                <c:pt idx="8053">
                  <c:v>446.99190036410698</c:v>
                </c:pt>
                <c:pt idx="8054">
                  <c:v>447.04740662269</c:v>
                </c:pt>
                <c:pt idx="8055">
                  <c:v>447.102912881272</c:v>
                </c:pt>
                <c:pt idx="8056">
                  <c:v>447.15841913985503</c:v>
                </c:pt>
                <c:pt idx="8057">
                  <c:v>447.21392539843703</c:v>
                </c:pt>
                <c:pt idx="8058">
                  <c:v>447.26943165701903</c:v>
                </c:pt>
                <c:pt idx="8059">
                  <c:v>447.32493791560199</c:v>
                </c:pt>
                <c:pt idx="8060">
                  <c:v>447.38044417418399</c:v>
                </c:pt>
                <c:pt idx="8061">
                  <c:v>447.43595043276702</c:v>
                </c:pt>
                <c:pt idx="8062">
                  <c:v>447.49145669134901</c:v>
                </c:pt>
                <c:pt idx="8063">
                  <c:v>447.54696294993101</c:v>
                </c:pt>
                <c:pt idx="8064">
                  <c:v>447.60246920851398</c:v>
                </c:pt>
                <c:pt idx="8065">
                  <c:v>447.65797546709598</c:v>
                </c:pt>
                <c:pt idx="8066">
                  <c:v>447.713481725679</c:v>
                </c:pt>
                <c:pt idx="8067">
                  <c:v>447.768987984261</c:v>
                </c:pt>
                <c:pt idx="8068">
                  <c:v>447.82449424284403</c:v>
                </c:pt>
                <c:pt idx="8069">
                  <c:v>447.88000050142603</c:v>
                </c:pt>
                <c:pt idx="8070">
                  <c:v>447.93550676000802</c:v>
                </c:pt>
                <c:pt idx="8071">
                  <c:v>447.99101301859099</c:v>
                </c:pt>
                <c:pt idx="8072">
                  <c:v>448.04651927717299</c:v>
                </c:pt>
                <c:pt idx="8073">
                  <c:v>448.10202553575601</c:v>
                </c:pt>
                <c:pt idx="8074">
                  <c:v>448.15753179433801</c:v>
                </c:pt>
                <c:pt idx="8075">
                  <c:v>448.21303805292001</c:v>
                </c:pt>
                <c:pt idx="8076">
                  <c:v>448.26854431150298</c:v>
                </c:pt>
                <c:pt idx="8077">
                  <c:v>448.32405057008498</c:v>
                </c:pt>
                <c:pt idx="8078">
                  <c:v>448.379556828668</c:v>
                </c:pt>
                <c:pt idx="8079">
                  <c:v>448.43506308725</c:v>
                </c:pt>
                <c:pt idx="8080">
                  <c:v>448.490569345832</c:v>
                </c:pt>
                <c:pt idx="8081">
                  <c:v>448.54607560441502</c:v>
                </c:pt>
                <c:pt idx="8082">
                  <c:v>448.60158186299702</c:v>
                </c:pt>
                <c:pt idx="8083">
                  <c:v>448.65708812157999</c:v>
                </c:pt>
                <c:pt idx="8084">
                  <c:v>448.71259438016199</c:v>
                </c:pt>
                <c:pt idx="8085">
                  <c:v>448.76810063874399</c:v>
                </c:pt>
                <c:pt idx="8086">
                  <c:v>448.82360689732701</c:v>
                </c:pt>
                <c:pt idx="8087">
                  <c:v>448.87911315590901</c:v>
                </c:pt>
                <c:pt idx="8088">
                  <c:v>448.93461941449198</c:v>
                </c:pt>
                <c:pt idx="8089">
                  <c:v>448.99012567307398</c:v>
                </c:pt>
                <c:pt idx="8090">
                  <c:v>449.04563193165598</c:v>
                </c:pt>
                <c:pt idx="8091">
                  <c:v>449.101138190239</c:v>
                </c:pt>
                <c:pt idx="8092">
                  <c:v>449.156644448821</c:v>
                </c:pt>
                <c:pt idx="8093">
                  <c:v>449.21215070740402</c:v>
                </c:pt>
                <c:pt idx="8094">
                  <c:v>449.26765696598602</c:v>
                </c:pt>
                <c:pt idx="8095">
                  <c:v>449.32316322456802</c:v>
                </c:pt>
                <c:pt idx="8096">
                  <c:v>449.37866948315099</c:v>
                </c:pt>
                <c:pt idx="8097">
                  <c:v>449.43417574173299</c:v>
                </c:pt>
                <c:pt idx="8098">
                  <c:v>449.48968200031601</c:v>
                </c:pt>
                <c:pt idx="8099">
                  <c:v>449.54518825889801</c:v>
                </c:pt>
                <c:pt idx="8100">
                  <c:v>449.60069451748001</c:v>
                </c:pt>
                <c:pt idx="8101">
                  <c:v>449.65620077606297</c:v>
                </c:pt>
                <c:pt idx="8102">
                  <c:v>449.71170703464497</c:v>
                </c:pt>
                <c:pt idx="8103">
                  <c:v>449.767213293228</c:v>
                </c:pt>
                <c:pt idx="8104">
                  <c:v>449.82271955181</c:v>
                </c:pt>
                <c:pt idx="8105">
                  <c:v>449.87822581039302</c:v>
                </c:pt>
                <c:pt idx="8106">
                  <c:v>449.93373206897502</c:v>
                </c:pt>
                <c:pt idx="8107">
                  <c:v>449.98923832755702</c:v>
                </c:pt>
                <c:pt idx="8108">
                  <c:v>450.04474458613998</c:v>
                </c:pt>
                <c:pt idx="8109">
                  <c:v>450.10025084472198</c:v>
                </c:pt>
                <c:pt idx="8110">
                  <c:v>450.15575710330501</c:v>
                </c:pt>
                <c:pt idx="8111">
                  <c:v>450.21126336188701</c:v>
                </c:pt>
                <c:pt idx="8112">
                  <c:v>450.26676962046901</c:v>
                </c:pt>
                <c:pt idx="8113">
                  <c:v>450.32227587905197</c:v>
                </c:pt>
                <c:pt idx="8114">
                  <c:v>450.37778213763397</c:v>
                </c:pt>
                <c:pt idx="8115">
                  <c:v>450.43328839621699</c:v>
                </c:pt>
                <c:pt idx="8116">
                  <c:v>450.48879465479899</c:v>
                </c:pt>
                <c:pt idx="8117">
                  <c:v>450.54430091338099</c:v>
                </c:pt>
                <c:pt idx="8118">
                  <c:v>450.59980717196402</c:v>
                </c:pt>
                <c:pt idx="8119">
                  <c:v>450.65531343054602</c:v>
                </c:pt>
                <c:pt idx="8120">
                  <c:v>450.71081968912898</c:v>
                </c:pt>
                <c:pt idx="8121">
                  <c:v>450.76632594771098</c:v>
                </c:pt>
                <c:pt idx="8122">
                  <c:v>450.82183220629298</c:v>
                </c:pt>
                <c:pt idx="8123">
                  <c:v>450.877338464876</c:v>
                </c:pt>
                <c:pt idx="8124">
                  <c:v>450.932844723458</c:v>
                </c:pt>
                <c:pt idx="8125">
                  <c:v>450.98835098204103</c:v>
                </c:pt>
                <c:pt idx="8126">
                  <c:v>451.04385724062303</c:v>
                </c:pt>
                <c:pt idx="8127">
                  <c:v>451.09936349920503</c:v>
                </c:pt>
                <c:pt idx="8128">
                  <c:v>451.15486975778799</c:v>
                </c:pt>
                <c:pt idx="8129">
                  <c:v>451.21037601636999</c:v>
                </c:pt>
                <c:pt idx="8130">
                  <c:v>451.26588227495301</c:v>
                </c:pt>
                <c:pt idx="8131">
                  <c:v>451.32138853353501</c:v>
                </c:pt>
                <c:pt idx="8132">
                  <c:v>451.37689479211701</c:v>
                </c:pt>
                <c:pt idx="8133">
                  <c:v>451.43240105069998</c:v>
                </c:pt>
                <c:pt idx="8134">
                  <c:v>451.48790730928198</c:v>
                </c:pt>
                <c:pt idx="8135">
                  <c:v>451.543413567865</c:v>
                </c:pt>
                <c:pt idx="8136">
                  <c:v>451.598919826447</c:v>
                </c:pt>
                <c:pt idx="8137">
                  <c:v>451.654426085029</c:v>
                </c:pt>
                <c:pt idx="8138">
                  <c:v>451.70993234361202</c:v>
                </c:pt>
                <c:pt idx="8139">
                  <c:v>451.76543860219402</c:v>
                </c:pt>
                <c:pt idx="8140">
                  <c:v>451.82094486077699</c:v>
                </c:pt>
                <c:pt idx="8141">
                  <c:v>451.87645111935899</c:v>
                </c:pt>
                <c:pt idx="8142">
                  <c:v>451.93195737794099</c:v>
                </c:pt>
                <c:pt idx="8143">
                  <c:v>451.98746363652401</c:v>
                </c:pt>
                <c:pt idx="8144">
                  <c:v>452.04296989510601</c:v>
                </c:pt>
                <c:pt idx="8145">
                  <c:v>452.09847615368898</c:v>
                </c:pt>
                <c:pt idx="8146">
                  <c:v>452.15398241227098</c:v>
                </c:pt>
                <c:pt idx="8147">
                  <c:v>452.20948867085298</c:v>
                </c:pt>
                <c:pt idx="8148">
                  <c:v>452.264994929436</c:v>
                </c:pt>
                <c:pt idx="8149">
                  <c:v>452.320501188018</c:v>
                </c:pt>
                <c:pt idx="8150">
                  <c:v>452.37600744660102</c:v>
                </c:pt>
                <c:pt idx="8151">
                  <c:v>452.43151370518302</c:v>
                </c:pt>
                <c:pt idx="8152">
                  <c:v>452.48701996376599</c:v>
                </c:pt>
                <c:pt idx="8153">
                  <c:v>452.54252622234799</c:v>
                </c:pt>
                <c:pt idx="8154">
                  <c:v>452.59803248092999</c:v>
                </c:pt>
                <c:pt idx="8155">
                  <c:v>452.65353873951301</c:v>
                </c:pt>
                <c:pt idx="8156">
                  <c:v>452.70904499809501</c:v>
                </c:pt>
                <c:pt idx="8157">
                  <c:v>452.76455125667798</c:v>
                </c:pt>
                <c:pt idx="8158">
                  <c:v>452.82005751525998</c:v>
                </c:pt>
                <c:pt idx="8159">
                  <c:v>452.87556377384198</c:v>
                </c:pt>
                <c:pt idx="8160">
                  <c:v>452.931070032425</c:v>
                </c:pt>
                <c:pt idx="8161">
                  <c:v>452.986576291007</c:v>
                </c:pt>
                <c:pt idx="8162">
                  <c:v>453.04208254959002</c:v>
                </c:pt>
                <c:pt idx="8163">
                  <c:v>453.09758880817202</c:v>
                </c:pt>
                <c:pt idx="8164">
                  <c:v>453.15309506675402</c:v>
                </c:pt>
                <c:pt idx="8165">
                  <c:v>453.20860132533699</c:v>
                </c:pt>
                <c:pt idx="8166">
                  <c:v>453.26410758391899</c:v>
                </c:pt>
                <c:pt idx="8167">
                  <c:v>453.31961384250201</c:v>
                </c:pt>
                <c:pt idx="8168">
                  <c:v>453.37512010108401</c:v>
                </c:pt>
                <c:pt idx="8169">
                  <c:v>453.43062635966601</c:v>
                </c:pt>
                <c:pt idx="8170">
                  <c:v>453.48613261824897</c:v>
                </c:pt>
                <c:pt idx="8171">
                  <c:v>453.54163887683097</c:v>
                </c:pt>
                <c:pt idx="8172">
                  <c:v>453.597145135414</c:v>
                </c:pt>
                <c:pt idx="8173">
                  <c:v>453.652651393996</c:v>
                </c:pt>
                <c:pt idx="8174">
                  <c:v>453.708157652578</c:v>
                </c:pt>
                <c:pt idx="8175">
                  <c:v>453.76366391116102</c:v>
                </c:pt>
                <c:pt idx="8176">
                  <c:v>453.81917016974302</c:v>
                </c:pt>
                <c:pt idx="8177">
                  <c:v>453.87467642832598</c:v>
                </c:pt>
                <c:pt idx="8178">
                  <c:v>453.93018268690798</c:v>
                </c:pt>
                <c:pt idx="8179">
                  <c:v>453.98568894548998</c:v>
                </c:pt>
                <c:pt idx="8180">
                  <c:v>454.04119520407301</c:v>
                </c:pt>
                <c:pt idx="8181">
                  <c:v>454.09670146265501</c:v>
                </c:pt>
                <c:pt idx="8182">
                  <c:v>454.15220772123803</c:v>
                </c:pt>
                <c:pt idx="8183">
                  <c:v>454.20771397982003</c:v>
                </c:pt>
                <c:pt idx="8184">
                  <c:v>454.26322023840203</c:v>
                </c:pt>
                <c:pt idx="8185">
                  <c:v>454.31872649698499</c:v>
                </c:pt>
                <c:pt idx="8186">
                  <c:v>454.37423275556699</c:v>
                </c:pt>
                <c:pt idx="8187">
                  <c:v>454.42973901415002</c:v>
                </c:pt>
                <c:pt idx="8188">
                  <c:v>454.48524527273202</c:v>
                </c:pt>
                <c:pt idx="8189">
                  <c:v>454.54075153131498</c:v>
                </c:pt>
                <c:pt idx="8190">
                  <c:v>454.59625778989698</c:v>
                </c:pt>
                <c:pt idx="8191">
                  <c:v>454.65176404847898</c:v>
                </c:pt>
                <c:pt idx="8192">
                  <c:v>454.707270307062</c:v>
                </c:pt>
                <c:pt idx="8193">
                  <c:v>454.762776565644</c:v>
                </c:pt>
                <c:pt idx="8194">
                  <c:v>454.81828282422703</c:v>
                </c:pt>
                <c:pt idx="8195">
                  <c:v>454.87378908280903</c:v>
                </c:pt>
                <c:pt idx="8196">
                  <c:v>454.92929534139103</c:v>
                </c:pt>
                <c:pt idx="8197">
                  <c:v>454.98480159997399</c:v>
                </c:pt>
                <c:pt idx="8198">
                  <c:v>455.04030785855599</c:v>
                </c:pt>
                <c:pt idx="8199">
                  <c:v>455.09581411713901</c:v>
                </c:pt>
                <c:pt idx="8200">
                  <c:v>455.15132037572101</c:v>
                </c:pt>
                <c:pt idx="8201">
                  <c:v>455.20682663430301</c:v>
                </c:pt>
                <c:pt idx="8202">
                  <c:v>455.26233289288598</c:v>
                </c:pt>
                <c:pt idx="8203">
                  <c:v>455.31783915146798</c:v>
                </c:pt>
                <c:pt idx="8204">
                  <c:v>455.373345410051</c:v>
                </c:pt>
                <c:pt idx="8205">
                  <c:v>455.428851668633</c:v>
                </c:pt>
                <c:pt idx="8206">
                  <c:v>455.484357927215</c:v>
                </c:pt>
                <c:pt idx="8207">
                  <c:v>455.53986418579802</c:v>
                </c:pt>
                <c:pt idx="8208">
                  <c:v>455.59537044438002</c:v>
                </c:pt>
                <c:pt idx="8209">
                  <c:v>455.65087670296299</c:v>
                </c:pt>
                <c:pt idx="8210">
                  <c:v>455.70638296154499</c:v>
                </c:pt>
                <c:pt idx="8211">
                  <c:v>455.76188922012699</c:v>
                </c:pt>
                <c:pt idx="8212">
                  <c:v>455.81739547871001</c:v>
                </c:pt>
                <c:pt idx="8213">
                  <c:v>455.87290173729201</c:v>
                </c:pt>
                <c:pt idx="8214">
                  <c:v>455.92840799587498</c:v>
                </c:pt>
                <c:pt idx="8215">
                  <c:v>455.98391425445698</c:v>
                </c:pt>
                <c:pt idx="8216">
                  <c:v>456.03942051303898</c:v>
                </c:pt>
                <c:pt idx="8217">
                  <c:v>456.094926771622</c:v>
                </c:pt>
                <c:pt idx="8218">
                  <c:v>456.150433030204</c:v>
                </c:pt>
                <c:pt idx="8219">
                  <c:v>456.20593928878702</c:v>
                </c:pt>
                <c:pt idx="8220">
                  <c:v>456.26144554736902</c:v>
                </c:pt>
                <c:pt idx="8221">
                  <c:v>456.31695180595102</c:v>
                </c:pt>
                <c:pt idx="8222">
                  <c:v>456.37245806453399</c:v>
                </c:pt>
                <c:pt idx="8223">
                  <c:v>456.42796432311599</c:v>
                </c:pt>
                <c:pt idx="8224">
                  <c:v>456.48347058169901</c:v>
                </c:pt>
                <c:pt idx="8225">
                  <c:v>456.53897684028101</c:v>
                </c:pt>
                <c:pt idx="8226">
                  <c:v>456.59448309886301</c:v>
                </c:pt>
                <c:pt idx="8227">
                  <c:v>456.64998935744597</c:v>
                </c:pt>
                <c:pt idx="8228">
                  <c:v>456.70549561602797</c:v>
                </c:pt>
                <c:pt idx="8229">
                  <c:v>456.761001874611</c:v>
                </c:pt>
                <c:pt idx="8230">
                  <c:v>456.816508133193</c:v>
                </c:pt>
                <c:pt idx="8231">
                  <c:v>456.87201439177602</c:v>
                </c:pt>
                <c:pt idx="8232">
                  <c:v>456.92752065035802</c:v>
                </c:pt>
                <c:pt idx="8233">
                  <c:v>456.98302690894002</c:v>
                </c:pt>
                <c:pt idx="8234">
                  <c:v>457.03853316752298</c:v>
                </c:pt>
                <c:pt idx="8235">
                  <c:v>457.09403942610498</c:v>
                </c:pt>
                <c:pt idx="8236">
                  <c:v>457.14954568468801</c:v>
                </c:pt>
                <c:pt idx="8237">
                  <c:v>457.20505194327001</c:v>
                </c:pt>
                <c:pt idx="8238">
                  <c:v>457.26055820185201</c:v>
                </c:pt>
                <c:pt idx="8239">
                  <c:v>457.31606446043497</c:v>
                </c:pt>
                <c:pt idx="8240">
                  <c:v>457.37157071901697</c:v>
                </c:pt>
                <c:pt idx="8241">
                  <c:v>457.4270769776</c:v>
                </c:pt>
                <c:pt idx="8242">
                  <c:v>457.48258323618199</c:v>
                </c:pt>
                <c:pt idx="8243">
                  <c:v>457.53808949476399</c:v>
                </c:pt>
                <c:pt idx="8244">
                  <c:v>457.59359575334702</c:v>
                </c:pt>
                <c:pt idx="8245">
                  <c:v>457.64910201192902</c:v>
                </c:pt>
                <c:pt idx="8246">
                  <c:v>457.70460827051198</c:v>
                </c:pt>
                <c:pt idx="8247">
                  <c:v>457.76011452909398</c:v>
                </c:pt>
                <c:pt idx="8248">
                  <c:v>457.81562078767598</c:v>
                </c:pt>
                <c:pt idx="8249">
                  <c:v>457.87112704625901</c:v>
                </c:pt>
                <c:pt idx="8250">
                  <c:v>457.926633304841</c:v>
                </c:pt>
                <c:pt idx="8251">
                  <c:v>457.98213956342403</c:v>
                </c:pt>
                <c:pt idx="8252">
                  <c:v>458.03764582200603</c:v>
                </c:pt>
                <c:pt idx="8253">
                  <c:v>458.09315208058803</c:v>
                </c:pt>
                <c:pt idx="8254">
                  <c:v>458.14865833917099</c:v>
                </c:pt>
                <c:pt idx="8255">
                  <c:v>458.20416459775299</c:v>
                </c:pt>
                <c:pt idx="8256">
                  <c:v>458.25967085633602</c:v>
                </c:pt>
                <c:pt idx="8257">
                  <c:v>458.31517711491801</c:v>
                </c:pt>
                <c:pt idx="8258">
                  <c:v>458.37068337350001</c:v>
                </c:pt>
                <c:pt idx="8259">
                  <c:v>458.42618963208298</c:v>
                </c:pt>
                <c:pt idx="8260">
                  <c:v>458.48169589066498</c:v>
                </c:pt>
                <c:pt idx="8261">
                  <c:v>458.537202149248</c:v>
                </c:pt>
                <c:pt idx="8262">
                  <c:v>458.59270840783</c:v>
                </c:pt>
                <c:pt idx="8263">
                  <c:v>458.648214666412</c:v>
                </c:pt>
                <c:pt idx="8264">
                  <c:v>458.70372092499503</c:v>
                </c:pt>
                <c:pt idx="8265">
                  <c:v>458.75922718357702</c:v>
                </c:pt>
                <c:pt idx="8266">
                  <c:v>458.81473344215999</c:v>
                </c:pt>
                <c:pt idx="8267">
                  <c:v>458.87023970074199</c:v>
                </c:pt>
                <c:pt idx="8268">
                  <c:v>458.92574595932501</c:v>
                </c:pt>
                <c:pt idx="8269">
                  <c:v>458.98125221790701</c:v>
                </c:pt>
                <c:pt idx="8270">
                  <c:v>459.03675847648901</c:v>
                </c:pt>
                <c:pt idx="8271">
                  <c:v>459.09226473507198</c:v>
                </c:pt>
                <c:pt idx="8272">
                  <c:v>459.14777099365398</c:v>
                </c:pt>
                <c:pt idx="8273">
                  <c:v>459.203277252237</c:v>
                </c:pt>
                <c:pt idx="8274">
                  <c:v>459.258783510819</c:v>
                </c:pt>
                <c:pt idx="8275">
                  <c:v>459.314289769401</c:v>
                </c:pt>
                <c:pt idx="8276">
                  <c:v>459.36979602798402</c:v>
                </c:pt>
                <c:pt idx="8277">
                  <c:v>459.42530228656602</c:v>
                </c:pt>
                <c:pt idx="8278">
                  <c:v>459.48080854514899</c:v>
                </c:pt>
                <c:pt idx="8279">
                  <c:v>459.53631480373099</c:v>
                </c:pt>
                <c:pt idx="8280">
                  <c:v>459.59182106231299</c:v>
                </c:pt>
                <c:pt idx="8281">
                  <c:v>459.64732732089601</c:v>
                </c:pt>
                <c:pt idx="8282">
                  <c:v>459.70283357947801</c:v>
                </c:pt>
                <c:pt idx="8283">
                  <c:v>459.75833983806098</c:v>
                </c:pt>
                <c:pt idx="8284">
                  <c:v>459.81384609664298</c:v>
                </c:pt>
                <c:pt idx="8285">
                  <c:v>459.86935235522498</c:v>
                </c:pt>
                <c:pt idx="8286">
                  <c:v>459.924858613808</c:v>
                </c:pt>
                <c:pt idx="8287">
                  <c:v>459.98036487239</c:v>
                </c:pt>
                <c:pt idx="8288">
                  <c:v>460.03587113097302</c:v>
                </c:pt>
                <c:pt idx="8289">
                  <c:v>460.09137738955502</c:v>
                </c:pt>
                <c:pt idx="8290">
                  <c:v>460.14688364813702</c:v>
                </c:pt>
                <c:pt idx="8291">
                  <c:v>460.20238990671999</c:v>
                </c:pt>
                <c:pt idx="8292">
                  <c:v>460.25789616530199</c:v>
                </c:pt>
                <c:pt idx="8293">
                  <c:v>460.31340242388501</c:v>
                </c:pt>
                <c:pt idx="8294">
                  <c:v>460.36890868246701</c:v>
                </c:pt>
                <c:pt idx="8295">
                  <c:v>460.42441494104901</c:v>
                </c:pt>
                <c:pt idx="8296">
                  <c:v>460.47992119963197</c:v>
                </c:pt>
                <c:pt idx="8297">
                  <c:v>460.53542745821397</c:v>
                </c:pt>
                <c:pt idx="8298">
                  <c:v>460.590933716797</c:v>
                </c:pt>
                <c:pt idx="8299">
                  <c:v>460.646439975379</c:v>
                </c:pt>
                <c:pt idx="8300">
                  <c:v>460.701946233961</c:v>
                </c:pt>
                <c:pt idx="8301">
                  <c:v>460.75745249254402</c:v>
                </c:pt>
                <c:pt idx="8302">
                  <c:v>460.81295875112602</c:v>
                </c:pt>
                <c:pt idx="8303">
                  <c:v>460.86846500970898</c:v>
                </c:pt>
                <c:pt idx="8304">
                  <c:v>460.92397126829098</c:v>
                </c:pt>
                <c:pt idx="8305">
                  <c:v>460.97947752687401</c:v>
                </c:pt>
                <c:pt idx="8306">
                  <c:v>461.03498378545601</c:v>
                </c:pt>
                <c:pt idx="8307">
                  <c:v>461.09049004403801</c:v>
                </c:pt>
                <c:pt idx="8308">
                  <c:v>461.14599630262097</c:v>
                </c:pt>
                <c:pt idx="8309">
                  <c:v>461.20150256120297</c:v>
                </c:pt>
                <c:pt idx="8310">
                  <c:v>461.25700881978503</c:v>
                </c:pt>
                <c:pt idx="8311">
                  <c:v>461.31251507836799</c:v>
                </c:pt>
                <c:pt idx="8312">
                  <c:v>461.36802133694999</c:v>
                </c:pt>
                <c:pt idx="8313">
                  <c:v>461.42352759553302</c:v>
                </c:pt>
                <c:pt idx="8314">
                  <c:v>461.47903385411502</c:v>
                </c:pt>
                <c:pt idx="8315">
                  <c:v>461.53454011269798</c:v>
                </c:pt>
                <c:pt idx="8316">
                  <c:v>461.59004637127998</c:v>
                </c:pt>
                <c:pt idx="8317">
                  <c:v>461.64555262986198</c:v>
                </c:pt>
                <c:pt idx="8318">
                  <c:v>461.701058888445</c:v>
                </c:pt>
                <c:pt idx="8319">
                  <c:v>461.756565147027</c:v>
                </c:pt>
                <c:pt idx="8320">
                  <c:v>461.81207140561003</c:v>
                </c:pt>
                <c:pt idx="8321">
                  <c:v>461.86757766419203</c:v>
                </c:pt>
                <c:pt idx="8322">
                  <c:v>461.92308392277403</c:v>
                </c:pt>
                <c:pt idx="8323">
                  <c:v>461.97859018135699</c:v>
                </c:pt>
                <c:pt idx="8324">
                  <c:v>462.03409643993899</c:v>
                </c:pt>
                <c:pt idx="8325">
                  <c:v>462.08960269852201</c:v>
                </c:pt>
                <c:pt idx="8326">
                  <c:v>462.14510895710401</c:v>
                </c:pt>
                <c:pt idx="8327">
                  <c:v>462.20061521568601</c:v>
                </c:pt>
                <c:pt idx="8328">
                  <c:v>462.25612147426898</c:v>
                </c:pt>
                <c:pt idx="8329">
                  <c:v>462.31162773285098</c:v>
                </c:pt>
                <c:pt idx="8330">
                  <c:v>462.367133991434</c:v>
                </c:pt>
                <c:pt idx="8331">
                  <c:v>462.422640250016</c:v>
                </c:pt>
                <c:pt idx="8332">
                  <c:v>462.478146508598</c:v>
                </c:pt>
                <c:pt idx="8333">
                  <c:v>462.53365276718102</c:v>
                </c:pt>
                <c:pt idx="8334">
                  <c:v>462.58915902576302</c:v>
                </c:pt>
                <c:pt idx="8335">
                  <c:v>462.64466528434599</c:v>
                </c:pt>
                <c:pt idx="8336">
                  <c:v>462.70017154292799</c:v>
                </c:pt>
                <c:pt idx="8337">
                  <c:v>462.75567780150999</c:v>
                </c:pt>
                <c:pt idx="8338">
                  <c:v>462.81118406009301</c:v>
                </c:pt>
                <c:pt idx="8339">
                  <c:v>462.86669031867501</c:v>
                </c:pt>
                <c:pt idx="8340">
                  <c:v>462.92219657725798</c:v>
                </c:pt>
                <c:pt idx="8341">
                  <c:v>462.97770283583998</c:v>
                </c:pt>
                <c:pt idx="8342">
                  <c:v>463.03320909442198</c:v>
                </c:pt>
                <c:pt idx="8343">
                  <c:v>463.088715353005</c:v>
                </c:pt>
                <c:pt idx="8344">
                  <c:v>463.144221611587</c:v>
                </c:pt>
                <c:pt idx="8345">
                  <c:v>463.19972787017002</c:v>
                </c:pt>
                <c:pt idx="8346">
                  <c:v>463.25523412875202</c:v>
                </c:pt>
                <c:pt idx="8347">
                  <c:v>463.31074038733402</c:v>
                </c:pt>
                <c:pt idx="8348">
                  <c:v>463.36624664591699</c:v>
                </c:pt>
                <c:pt idx="8349">
                  <c:v>463.42175290449899</c:v>
                </c:pt>
                <c:pt idx="8350">
                  <c:v>463.47725916308201</c:v>
                </c:pt>
                <c:pt idx="8351">
                  <c:v>463.53276542166401</c:v>
                </c:pt>
                <c:pt idx="8352">
                  <c:v>463.58827168024698</c:v>
                </c:pt>
                <c:pt idx="8353">
                  <c:v>463.64377793882898</c:v>
                </c:pt>
                <c:pt idx="8354">
                  <c:v>463.69928419741098</c:v>
                </c:pt>
                <c:pt idx="8355">
                  <c:v>463.754790455994</c:v>
                </c:pt>
                <c:pt idx="8356">
                  <c:v>463.810296714576</c:v>
                </c:pt>
                <c:pt idx="8357">
                  <c:v>463.86580297315902</c:v>
                </c:pt>
                <c:pt idx="8358">
                  <c:v>463.92130923174102</c:v>
                </c:pt>
                <c:pt idx="8359">
                  <c:v>463.97681549032302</c:v>
                </c:pt>
                <c:pt idx="8360">
                  <c:v>464.03232174890599</c:v>
                </c:pt>
                <c:pt idx="8361">
                  <c:v>464.08782800748799</c:v>
                </c:pt>
                <c:pt idx="8362">
                  <c:v>464.14333426607101</c:v>
                </c:pt>
                <c:pt idx="8363">
                  <c:v>464.19884052465301</c:v>
                </c:pt>
                <c:pt idx="8364">
                  <c:v>464.25434678323501</c:v>
                </c:pt>
                <c:pt idx="8365">
                  <c:v>464.30985304181797</c:v>
                </c:pt>
                <c:pt idx="8366">
                  <c:v>464.36535930039997</c:v>
                </c:pt>
                <c:pt idx="8367">
                  <c:v>464.420865558983</c:v>
                </c:pt>
                <c:pt idx="8368">
                  <c:v>464.476371817565</c:v>
                </c:pt>
                <c:pt idx="8369">
                  <c:v>464.531878076147</c:v>
                </c:pt>
                <c:pt idx="8370">
                  <c:v>464.58738433473002</c:v>
                </c:pt>
                <c:pt idx="8371">
                  <c:v>464.64289059331202</c:v>
                </c:pt>
                <c:pt idx="8372">
                  <c:v>464.69839685189498</c:v>
                </c:pt>
                <c:pt idx="8373">
                  <c:v>464.75390311047698</c:v>
                </c:pt>
                <c:pt idx="8374">
                  <c:v>464.80940936905898</c:v>
                </c:pt>
                <c:pt idx="8375">
                  <c:v>464.86491562764201</c:v>
                </c:pt>
                <c:pt idx="8376">
                  <c:v>464.92042188622401</c:v>
                </c:pt>
                <c:pt idx="8377">
                  <c:v>464.97592814480703</c:v>
                </c:pt>
                <c:pt idx="8378">
                  <c:v>465.03143440338903</c:v>
                </c:pt>
                <c:pt idx="8379">
                  <c:v>465.08694066197103</c:v>
                </c:pt>
                <c:pt idx="8380">
                  <c:v>465.14244692055399</c:v>
                </c:pt>
                <c:pt idx="8381">
                  <c:v>465.19795317913599</c:v>
                </c:pt>
                <c:pt idx="8382">
                  <c:v>465.25345943771902</c:v>
                </c:pt>
                <c:pt idx="8383">
                  <c:v>465.30896569630102</c:v>
                </c:pt>
                <c:pt idx="8384">
                  <c:v>465.36447195488302</c:v>
                </c:pt>
                <c:pt idx="8385">
                  <c:v>465.41997821346598</c:v>
                </c:pt>
                <c:pt idx="8386">
                  <c:v>465.47548447204798</c:v>
                </c:pt>
                <c:pt idx="8387">
                  <c:v>465.530990730631</c:v>
                </c:pt>
                <c:pt idx="8388">
                  <c:v>465.586496989213</c:v>
                </c:pt>
                <c:pt idx="8389">
                  <c:v>465.64200324779603</c:v>
                </c:pt>
                <c:pt idx="8390">
                  <c:v>465.69750950637803</c:v>
                </c:pt>
                <c:pt idx="8391">
                  <c:v>465.75301576496003</c:v>
                </c:pt>
                <c:pt idx="8392">
                  <c:v>465.80852202354299</c:v>
                </c:pt>
                <c:pt idx="8393">
                  <c:v>465.86402828212499</c:v>
                </c:pt>
                <c:pt idx="8394">
                  <c:v>465.91953454070801</c:v>
                </c:pt>
                <c:pt idx="8395">
                  <c:v>465.97504079929001</c:v>
                </c:pt>
                <c:pt idx="8396">
                  <c:v>466.03054705787201</c:v>
                </c:pt>
                <c:pt idx="8397">
                  <c:v>466.08605331645498</c:v>
                </c:pt>
                <c:pt idx="8398">
                  <c:v>466.14155957503698</c:v>
                </c:pt>
                <c:pt idx="8399">
                  <c:v>466.19706583362</c:v>
                </c:pt>
                <c:pt idx="8400">
                  <c:v>466.252572092202</c:v>
                </c:pt>
                <c:pt idx="8401">
                  <c:v>466.308078350784</c:v>
                </c:pt>
                <c:pt idx="8402">
                  <c:v>466.36358460936702</c:v>
                </c:pt>
                <c:pt idx="8403">
                  <c:v>466.41909086794902</c:v>
                </c:pt>
                <c:pt idx="8404">
                  <c:v>466.47459712653199</c:v>
                </c:pt>
                <c:pt idx="8405">
                  <c:v>466.53010338511399</c:v>
                </c:pt>
                <c:pt idx="8406">
                  <c:v>466.58560964369599</c:v>
                </c:pt>
                <c:pt idx="8407">
                  <c:v>466.64111590227901</c:v>
                </c:pt>
                <c:pt idx="8408">
                  <c:v>466.69662216086101</c:v>
                </c:pt>
                <c:pt idx="8409">
                  <c:v>466.75212841944398</c:v>
                </c:pt>
                <c:pt idx="8410">
                  <c:v>466.80763467802598</c:v>
                </c:pt>
                <c:pt idx="8411">
                  <c:v>466.86314093660798</c:v>
                </c:pt>
                <c:pt idx="8412">
                  <c:v>466.918647195191</c:v>
                </c:pt>
                <c:pt idx="8413">
                  <c:v>466.974153453773</c:v>
                </c:pt>
                <c:pt idx="8414">
                  <c:v>467.02965971235602</c:v>
                </c:pt>
                <c:pt idx="8415">
                  <c:v>467.08516597093802</c:v>
                </c:pt>
                <c:pt idx="8416">
                  <c:v>467.14067222952002</c:v>
                </c:pt>
                <c:pt idx="8417">
                  <c:v>467.19617848810299</c:v>
                </c:pt>
                <c:pt idx="8418">
                  <c:v>467.25168474668499</c:v>
                </c:pt>
                <c:pt idx="8419">
                  <c:v>467.30719100526801</c:v>
                </c:pt>
                <c:pt idx="8420">
                  <c:v>467.36269726385001</c:v>
                </c:pt>
                <c:pt idx="8421">
                  <c:v>467.41820352243201</c:v>
                </c:pt>
                <c:pt idx="8422">
                  <c:v>467.47370978101497</c:v>
                </c:pt>
                <c:pt idx="8423">
                  <c:v>467.52921603959697</c:v>
                </c:pt>
                <c:pt idx="8424">
                  <c:v>467.58472229818</c:v>
                </c:pt>
                <c:pt idx="8425">
                  <c:v>467.640228556762</c:v>
                </c:pt>
                <c:pt idx="8426">
                  <c:v>467.69573481534502</c:v>
                </c:pt>
                <c:pt idx="8427">
                  <c:v>467.75124107392702</c:v>
                </c:pt>
                <c:pt idx="8428">
                  <c:v>467.80674733250902</c:v>
                </c:pt>
                <c:pt idx="8429">
                  <c:v>467.86225359109199</c:v>
                </c:pt>
                <c:pt idx="8430">
                  <c:v>467.91775984967398</c:v>
                </c:pt>
                <c:pt idx="8431">
                  <c:v>467.97326610825701</c:v>
                </c:pt>
                <c:pt idx="8432">
                  <c:v>468.02877236683901</c:v>
                </c:pt>
                <c:pt idx="8433">
                  <c:v>468.08427862542101</c:v>
                </c:pt>
                <c:pt idx="8434">
                  <c:v>468.13978488400397</c:v>
                </c:pt>
                <c:pt idx="8435">
                  <c:v>468.19529114258597</c:v>
                </c:pt>
                <c:pt idx="8436">
                  <c:v>468.250797401169</c:v>
                </c:pt>
                <c:pt idx="8437">
                  <c:v>468.30630365975099</c:v>
                </c:pt>
                <c:pt idx="8438">
                  <c:v>468.36180991833299</c:v>
                </c:pt>
                <c:pt idx="8439">
                  <c:v>468.41731617691602</c:v>
                </c:pt>
                <c:pt idx="8440">
                  <c:v>468.47282243549802</c:v>
                </c:pt>
                <c:pt idx="8441">
                  <c:v>468.52832869408098</c:v>
                </c:pt>
                <c:pt idx="8442">
                  <c:v>468.58383495266298</c:v>
                </c:pt>
                <c:pt idx="8443">
                  <c:v>468.63934121124498</c:v>
                </c:pt>
                <c:pt idx="8444">
                  <c:v>468.69484746982801</c:v>
                </c:pt>
                <c:pt idx="8445">
                  <c:v>468.75035372841</c:v>
                </c:pt>
                <c:pt idx="8446">
                  <c:v>468.80585998699303</c:v>
                </c:pt>
                <c:pt idx="8447">
                  <c:v>468.86136624557503</c:v>
                </c:pt>
                <c:pt idx="8448">
                  <c:v>468.91687250415703</c:v>
                </c:pt>
                <c:pt idx="8449">
                  <c:v>468.97237876273999</c:v>
                </c:pt>
                <c:pt idx="8450">
                  <c:v>469.02788502132199</c:v>
                </c:pt>
                <c:pt idx="8451">
                  <c:v>469.08339127990502</c:v>
                </c:pt>
                <c:pt idx="8452">
                  <c:v>469.13889753848702</c:v>
                </c:pt>
                <c:pt idx="8453">
                  <c:v>469.19440379706901</c:v>
                </c:pt>
                <c:pt idx="8454">
                  <c:v>469.24991005565198</c:v>
                </c:pt>
                <c:pt idx="8455">
                  <c:v>469.30541631423398</c:v>
                </c:pt>
                <c:pt idx="8456">
                  <c:v>469.360922572817</c:v>
                </c:pt>
                <c:pt idx="8457">
                  <c:v>469.416428831399</c:v>
                </c:pt>
                <c:pt idx="8458">
                  <c:v>469.471935089981</c:v>
                </c:pt>
                <c:pt idx="8459">
                  <c:v>469.52744134856403</c:v>
                </c:pt>
                <c:pt idx="8460">
                  <c:v>469.58294760714602</c:v>
                </c:pt>
                <c:pt idx="8461">
                  <c:v>469.63845386572899</c:v>
                </c:pt>
                <c:pt idx="8462">
                  <c:v>469.69396012431099</c:v>
                </c:pt>
                <c:pt idx="8463">
                  <c:v>469.74946638289299</c:v>
                </c:pt>
                <c:pt idx="8464">
                  <c:v>469.80497264147601</c:v>
                </c:pt>
                <c:pt idx="8465">
                  <c:v>469.86047890005801</c:v>
                </c:pt>
                <c:pt idx="8466">
                  <c:v>469.91598515864098</c:v>
                </c:pt>
                <c:pt idx="8467">
                  <c:v>469.97149141722298</c:v>
                </c:pt>
                <c:pt idx="8468">
                  <c:v>470.02699767580498</c:v>
                </c:pt>
                <c:pt idx="8469">
                  <c:v>470.082503934388</c:v>
                </c:pt>
                <c:pt idx="8470">
                  <c:v>470.13801019297</c:v>
                </c:pt>
                <c:pt idx="8471">
                  <c:v>470.19351645155302</c:v>
                </c:pt>
                <c:pt idx="8472">
                  <c:v>470.24902271013502</c:v>
                </c:pt>
                <c:pt idx="8473">
                  <c:v>470.30452896871799</c:v>
                </c:pt>
                <c:pt idx="8474">
                  <c:v>470.36003522729999</c:v>
                </c:pt>
                <c:pt idx="8475">
                  <c:v>470.41554148588199</c:v>
                </c:pt>
                <c:pt idx="8476">
                  <c:v>470.47104774446501</c:v>
                </c:pt>
                <c:pt idx="8477">
                  <c:v>470.52655400304701</c:v>
                </c:pt>
                <c:pt idx="8478">
                  <c:v>470.58206026162998</c:v>
                </c:pt>
                <c:pt idx="8479">
                  <c:v>470.63756652021198</c:v>
                </c:pt>
                <c:pt idx="8480">
                  <c:v>470.69307277879398</c:v>
                </c:pt>
                <c:pt idx="8481">
                  <c:v>470.748579037377</c:v>
                </c:pt>
                <c:pt idx="8482">
                  <c:v>470.804085295959</c:v>
                </c:pt>
                <c:pt idx="8483">
                  <c:v>470.85959155454202</c:v>
                </c:pt>
                <c:pt idx="8484">
                  <c:v>470.91509781312402</c:v>
                </c:pt>
                <c:pt idx="8485">
                  <c:v>470.97060407170602</c:v>
                </c:pt>
                <c:pt idx="8486">
                  <c:v>471.02611033028899</c:v>
                </c:pt>
                <c:pt idx="8487">
                  <c:v>471.08161658887099</c:v>
                </c:pt>
                <c:pt idx="8488">
                  <c:v>471.13712284745401</c:v>
                </c:pt>
                <c:pt idx="8489">
                  <c:v>471.19262910603601</c:v>
                </c:pt>
                <c:pt idx="8490">
                  <c:v>471.24813536461801</c:v>
                </c:pt>
                <c:pt idx="8491">
                  <c:v>471.30364162320097</c:v>
                </c:pt>
                <c:pt idx="8492">
                  <c:v>471.35914788178297</c:v>
                </c:pt>
                <c:pt idx="8493">
                  <c:v>471.414654140366</c:v>
                </c:pt>
                <c:pt idx="8494">
                  <c:v>471.470160398948</c:v>
                </c:pt>
                <c:pt idx="8495">
                  <c:v>471.52566665753</c:v>
                </c:pt>
                <c:pt idx="8496">
                  <c:v>471.58117291611302</c:v>
                </c:pt>
                <c:pt idx="8497">
                  <c:v>471.63667917469502</c:v>
                </c:pt>
                <c:pt idx="8498">
                  <c:v>471.69218543327798</c:v>
                </c:pt>
                <c:pt idx="8499">
                  <c:v>471.74769169185998</c:v>
                </c:pt>
                <c:pt idx="8500">
                  <c:v>471.80319795044198</c:v>
                </c:pt>
                <c:pt idx="8501">
                  <c:v>471.85870420902501</c:v>
                </c:pt>
                <c:pt idx="8502">
                  <c:v>471.91421046760701</c:v>
                </c:pt>
                <c:pt idx="8503">
                  <c:v>471.96971672618997</c:v>
                </c:pt>
                <c:pt idx="8504">
                  <c:v>472.02522298477197</c:v>
                </c:pt>
                <c:pt idx="8505">
                  <c:v>472.08072924335403</c:v>
                </c:pt>
                <c:pt idx="8506">
                  <c:v>472.13623550193699</c:v>
                </c:pt>
                <c:pt idx="8507">
                  <c:v>472.19174176051899</c:v>
                </c:pt>
                <c:pt idx="8508">
                  <c:v>472.24724801910202</c:v>
                </c:pt>
                <c:pt idx="8509">
                  <c:v>472.30275427768402</c:v>
                </c:pt>
                <c:pt idx="8510">
                  <c:v>472.35826053626698</c:v>
                </c:pt>
                <c:pt idx="8511">
                  <c:v>472.41376679484898</c:v>
                </c:pt>
                <c:pt idx="8512">
                  <c:v>472.46927305343098</c:v>
                </c:pt>
                <c:pt idx="8513">
                  <c:v>472.524779312014</c:v>
                </c:pt>
                <c:pt idx="8514">
                  <c:v>472.580285570596</c:v>
                </c:pt>
                <c:pt idx="8515">
                  <c:v>472.63579182917903</c:v>
                </c:pt>
                <c:pt idx="8516">
                  <c:v>472.69129808776103</c:v>
                </c:pt>
                <c:pt idx="8517">
                  <c:v>472.74680434634303</c:v>
                </c:pt>
                <c:pt idx="8518">
                  <c:v>472.80231060492599</c:v>
                </c:pt>
                <c:pt idx="8519">
                  <c:v>472.85781686350799</c:v>
                </c:pt>
                <c:pt idx="8520">
                  <c:v>472.91332312209101</c:v>
                </c:pt>
                <c:pt idx="8521">
                  <c:v>472.96882938067301</c:v>
                </c:pt>
                <c:pt idx="8522">
                  <c:v>473.02433563925501</c:v>
                </c:pt>
                <c:pt idx="8523">
                  <c:v>473.07984189783798</c:v>
                </c:pt>
                <c:pt idx="8524">
                  <c:v>473.13534815641998</c:v>
                </c:pt>
                <c:pt idx="8525">
                  <c:v>473.190854415003</c:v>
                </c:pt>
                <c:pt idx="8526">
                  <c:v>473.246360673585</c:v>
                </c:pt>
                <c:pt idx="8527">
                  <c:v>473.301866932167</c:v>
                </c:pt>
                <c:pt idx="8528">
                  <c:v>473.35737319075002</c:v>
                </c:pt>
                <c:pt idx="8529">
                  <c:v>473.41287944933202</c:v>
                </c:pt>
                <c:pt idx="8530">
                  <c:v>473.46838570791499</c:v>
                </c:pt>
                <c:pt idx="8531">
                  <c:v>473.52389196649699</c:v>
                </c:pt>
                <c:pt idx="8532">
                  <c:v>473.57939822507899</c:v>
                </c:pt>
                <c:pt idx="8533">
                  <c:v>473.63490448366201</c:v>
                </c:pt>
                <c:pt idx="8534">
                  <c:v>473.69041074224401</c:v>
                </c:pt>
                <c:pt idx="8535">
                  <c:v>473.74591700082698</c:v>
                </c:pt>
                <c:pt idx="8536">
                  <c:v>473.80142325940898</c:v>
                </c:pt>
                <c:pt idx="8537">
                  <c:v>473.85692951799098</c:v>
                </c:pt>
                <c:pt idx="8538">
                  <c:v>473.912435776574</c:v>
                </c:pt>
                <c:pt idx="8539">
                  <c:v>473.967942035156</c:v>
                </c:pt>
                <c:pt idx="8540">
                  <c:v>474.02344829373902</c:v>
                </c:pt>
                <c:pt idx="8541">
                  <c:v>474.07895455232102</c:v>
                </c:pt>
                <c:pt idx="8542">
                  <c:v>474.13446081090302</c:v>
                </c:pt>
                <c:pt idx="8543">
                  <c:v>474.18996706948599</c:v>
                </c:pt>
                <c:pt idx="8544">
                  <c:v>474.24547332806799</c:v>
                </c:pt>
                <c:pt idx="8545">
                  <c:v>474.30097958665101</c:v>
                </c:pt>
                <c:pt idx="8546">
                  <c:v>474.35648584523301</c:v>
                </c:pt>
                <c:pt idx="8547">
                  <c:v>474.41199210381501</c:v>
                </c:pt>
                <c:pt idx="8548">
                  <c:v>474.46749836239798</c:v>
                </c:pt>
                <c:pt idx="8549">
                  <c:v>474.52300462097998</c:v>
                </c:pt>
                <c:pt idx="8550">
                  <c:v>474.578510879563</c:v>
                </c:pt>
                <c:pt idx="8551">
                  <c:v>474.634017138145</c:v>
                </c:pt>
                <c:pt idx="8552">
                  <c:v>474.68952339672802</c:v>
                </c:pt>
                <c:pt idx="8553">
                  <c:v>474.74502965531002</c:v>
                </c:pt>
                <c:pt idx="8554">
                  <c:v>474.80053591389202</c:v>
                </c:pt>
                <c:pt idx="8555">
                  <c:v>474.85604217247499</c:v>
                </c:pt>
                <c:pt idx="8556">
                  <c:v>474.91154843105699</c:v>
                </c:pt>
                <c:pt idx="8557">
                  <c:v>474.96705468964001</c:v>
                </c:pt>
                <c:pt idx="8558">
                  <c:v>475.02256094822201</c:v>
                </c:pt>
                <c:pt idx="8559">
                  <c:v>475.07806720680401</c:v>
                </c:pt>
                <c:pt idx="8560">
                  <c:v>475.13357346538697</c:v>
                </c:pt>
                <c:pt idx="8561">
                  <c:v>475.18907972396897</c:v>
                </c:pt>
                <c:pt idx="8562">
                  <c:v>475.244585982552</c:v>
                </c:pt>
                <c:pt idx="8563">
                  <c:v>475.300092241134</c:v>
                </c:pt>
                <c:pt idx="8564">
                  <c:v>475.355598499716</c:v>
                </c:pt>
                <c:pt idx="8565">
                  <c:v>475.41110475829902</c:v>
                </c:pt>
                <c:pt idx="8566">
                  <c:v>475.46661101688102</c:v>
                </c:pt>
                <c:pt idx="8567">
                  <c:v>475.52211727546398</c:v>
                </c:pt>
                <c:pt idx="8568">
                  <c:v>475.57762353404598</c:v>
                </c:pt>
                <c:pt idx="8569">
                  <c:v>475.63312979262798</c:v>
                </c:pt>
                <c:pt idx="8570">
                  <c:v>475.68863605121101</c:v>
                </c:pt>
                <c:pt idx="8571">
                  <c:v>475.74414230979301</c:v>
                </c:pt>
                <c:pt idx="8572">
                  <c:v>475.79964856837603</c:v>
                </c:pt>
                <c:pt idx="8573">
                  <c:v>475.85515482695803</c:v>
                </c:pt>
                <c:pt idx="8574">
                  <c:v>475.91066108554003</c:v>
                </c:pt>
                <c:pt idx="8575">
                  <c:v>475.96616734412299</c:v>
                </c:pt>
                <c:pt idx="8576">
                  <c:v>476.02167360270499</c:v>
                </c:pt>
                <c:pt idx="8577">
                  <c:v>476.07717986128802</c:v>
                </c:pt>
                <c:pt idx="8578">
                  <c:v>476.13268611987002</c:v>
                </c:pt>
                <c:pt idx="8579">
                  <c:v>476.18819237845202</c:v>
                </c:pt>
                <c:pt idx="8580">
                  <c:v>476.24369863703498</c:v>
                </c:pt>
                <c:pt idx="8581">
                  <c:v>476.29920489561698</c:v>
                </c:pt>
                <c:pt idx="8582">
                  <c:v>476.3547111542</c:v>
                </c:pt>
                <c:pt idx="8583">
                  <c:v>476.410217412782</c:v>
                </c:pt>
                <c:pt idx="8584">
                  <c:v>476.465723671364</c:v>
                </c:pt>
                <c:pt idx="8585">
                  <c:v>476.52122992994703</c:v>
                </c:pt>
                <c:pt idx="8586">
                  <c:v>476.57673618852903</c:v>
                </c:pt>
                <c:pt idx="8587">
                  <c:v>476.63224244711199</c:v>
                </c:pt>
                <c:pt idx="8588">
                  <c:v>476.68774870569399</c:v>
                </c:pt>
                <c:pt idx="8589">
                  <c:v>476.74325496427701</c:v>
                </c:pt>
                <c:pt idx="8590">
                  <c:v>476.79876122285901</c:v>
                </c:pt>
                <c:pt idx="8591">
                  <c:v>476.85426748144101</c:v>
                </c:pt>
                <c:pt idx="8592">
                  <c:v>476.90977374002398</c:v>
                </c:pt>
                <c:pt idx="8593">
                  <c:v>476.96527999860598</c:v>
                </c:pt>
                <c:pt idx="8594">
                  <c:v>477.020786257189</c:v>
                </c:pt>
                <c:pt idx="8595">
                  <c:v>477.076292515771</c:v>
                </c:pt>
                <c:pt idx="8596">
                  <c:v>477.131798774353</c:v>
                </c:pt>
                <c:pt idx="8597">
                  <c:v>477.18730503293602</c:v>
                </c:pt>
                <c:pt idx="8598">
                  <c:v>477.24281129151802</c:v>
                </c:pt>
                <c:pt idx="8599">
                  <c:v>477.29831755010099</c:v>
                </c:pt>
                <c:pt idx="8600">
                  <c:v>477.35382380868299</c:v>
                </c:pt>
                <c:pt idx="8601">
                  <c:v>477.40933006726499</c:v>
                </c:pt>
                <c:pt idx="8602">
                  <c:v>477.46483632584801</c:v>
                </c:pt>
                <c:pt idx="8603">
                  <c:v>477.52034258443001</c:v>
                </c:pt>
                <c:pt idx="8604">
                  <c:v>477.57584884301298</c:v>
                </c:pt>
                <c:pt idx="8605">
                  <c:v>477.63135510159498</c:v>
                </c:pt>
                <c:pt idx="8606">
                  <c:v>477.68686136017698</c:v>
                </c:pt>
                <c:pt idx="8607">
                  <c:v>477.74236761876</c:v>
                </c:pt>
                <c:pt idx="8608">
                  <c:v>477.797873877342</c:v>
                </c:pt>
                <c:pt idx="8609">
                  <c:v>477.85338013592502</c:v>
                </c:pt>
                <c:pt idx="8610">
                  <c:v>477.90888639450702</c:v>
                </c:pt>
                <c:pt idx="8611">
                  <c:v>477.96439265308902</c:v>
                </c:pt>
                <c:pt idx="8612">
                  <c:v>478.01989891167199</c:v>
                </c:pt>
                <c:pt idx="8613">
                  <c:v>478.07540517025399</c:v>
                </c:pt>
                <c:pt idx="8614">
                  <c:v>478.13091142883701</c:v>
                </c:pt>
                <c:pt idx="8615">
                  <c:v>478.18641768741901</c:v>
                </c:pt>
                <c:pt idx="8616">
                  <c:v>478.24192394600101</c:v>
                </c:pt>
                <c:pt idx="8617">
                  <c:v>478.29743020458397</c:v>
                </c:pt>
                <c:pt idx="8618">
                  <c:v>478.35293646316597</c:v>
                </c:pt>
                <c:pt idx="8619">
                  <c:v>478.408442721749</c:v>
                </c:pt>
                <c:pt idx="8620">
                  <c:v>478.463948980331</c:v>
                </c:pt>
                <c:pt idx="8621">
                  <c:v>478.519455238913</c:v>
                </c:pt>
                <c:pt idx="8622">
                  <c:v>478.57496149749602</c:v>
                </c:pt>
                <c:pt idx="8623">
                  <c:v>478.63046775607802</c:v>
                </c:pt>
                <c:pt idx="8624">
                  <c:v>478.68597401466099</c:v>
                </c:pt>
                <c:pt idx="8625">
                  <c:v>478.74148027324298</c:v>
                </c:pt>
                <c:pt idx="8626">
                  <c:v>478.79698653182601</c:v>
                </c:pt>
                <c:pt idx="8627">
                  <c:v>478.85249279040801</c:v>
                </c:pt>
                <c:pt idx="8628">
                  <c:v>478.90799904899001</c:v>
                </c:pt>
                <c:pt idx="8629">
                  <c:v>478.96350530757297</c:v>
                </c:pt>
                <c:pt idx="8630">
                  <c:v>479.01901156615497</c:v>
                </c:pt>
                <c:pt idx="8631">
                  <c:v>479.074517824738</c:v>
                </c:pt>
                <c:pt idx="8632">
                  <c:v>479.13002408332</c:v>
                </c:pt>
                <c:pt idx="8633">
                  <c:v>479.18553034190199</c:v>
                </c:pt>
                <c:pt idx="8634">
                  <c:v>479.24103660048502</c:v>
                </c:pt>
                <c:pt idx="8635">
                  <c:v>479.29654285906702</c:v>
                </c:pt>
                <c:pt idx="8636">
                  <c:v>479.35204911764998</c:v>
                </c:pt>
                <c:pt idx="8637">
                  <c:v>479.40755537623198</c:v>
                </c:pt>
                <c:pt idx="8638">
                  <c:v>479.46306163481398</c:v>
                </c:pt>
                <c:pt idx="8639">
                  <c:v>479.51856789339701</c:v>
                </c:pt>
                <c:pt idx="8640">
                  <c:v>479.574074151979</c:v>
                </c:pt>
                <c:pt idx="8641">
                  <c:v>479.62958041056203</c:v>
                </c:pt>
                <c:pt idx="8642">
                  <c:v>479.68508666914403</c:v>
                </c:pt>
                <c:pt idx="8643">
                  <c:v>479.74059292772603</c:v>
                </c:pt>
                <c:pt idx="8644">
                  <c:v>479.79609918630899</c:v>
                </c:pt>
                <c:pt idx="8645">
                  <c:v>479.85160544489099</c:v>
                </c:pt>
                <c:pt idx="8646">
                  <c:v>479.90711170347402</c:v>
                </c:pt>
                <c:pt idx="8647">
                  <c:v>479.96261796205602</c:v>
                </c:pt>
                <c:pt idx="8648">
                  <c:v>480.01812422063801</c:v>
                </c:pt>
                <c:pt idx="8649">
                  <c:v>480.07363047922098</c:v>
                </c:pt>
                <c:pt idx="8650">
                  <c:v>480.12913673780298</c:v>
                </c:pt>
                <c:pt idx="8651">
                  <c:v>480.184642996386</c:v>
                </c:pt>
                <c:pt idx="8652">
                  <c:v>480.240149254968</c:v>
                </c:pt>
                <c:pt idx="8653">
                  <c:v>480.29565551355</c:v>
                </c:pt>
                <c:pt idx="8654">
                  <c:v>480.35116177213303</c:v>
                </c:pt>
                <c:pt idx="8655">
                  <c:v>480.40666803071502</c:v>
                </c:pt>
                <c:pt idx="8656">
                  <c:v>480.46217428929799</c:v>
                </c:pt>
                <c:pt idx="8657">
                  <c:v>480.51768054787999</c:v>
                </c:pt>
                <c:pt idx="8658">
                  <c:v>480.57318680646199</c:v>
                </c:pt>
                <c:pt idx="8659">
                  <c:v>480.62869306504501</c:v>
                </c:pt>
                <c:pt idx="8660">
                  <c:v>480.68419932362701</c:v>
                </c:pt>
                <c:pt idx="8661">
                  <c:v>480.73970558220998</c:v>
                </c:pt>
                <c:pt idx="8662">
                  <c:v>480.79521184079198</c:v>
                </c:pt>
                <c:pt idx="8663">
                  <c:v>480.85071809937398</c:v>
                </c:pt>
                <c:pt idx="8664">
                  <c:v>480.906224357957</c:v>
                </c:pt>
                <c:pt idx="8665">
                  <c:v>480.961730616539</c:v>
                </c:pt>
                <c:pt idx="8666">
                  <c:v>481.01723687512202</c:v>
                </c:pt>
                <c:pt idx="8667">
                  <c:v>481.07274313370402</c:v>
                </c:pt>
                <c:pt idx="8668">
                  <c:v>481.12824939228602</c:v>
                </c:pt>
                <c:pt idx="8669">
                  <c:v>481.18375565086899</c:v>
                </c:pt>
                <c:pt idx="8670">
                  <c:v>481.23926190945099</c:v>
                </c:pt>
                <c:pt idx="8671">
                  <c:v>481.29476816803401</c:v>
                </c:pt>
                <c:pt idx="8672">
                  <c:v>481.35027442661601</c:v>
                </c:pt>
                <c:pt idx="8673">
                  <c:v>481.40578068519898</c:v>
                </c:pt>
                <c:pt idx="8674">
                  <c:v>481.46128694378098</c:v>
                </c:pt>
                <c:pt idx="8675">
                  <c:v>481.51679320236298</c:v>
                </c:pt>
                <c:pt idx="8676">
                  <c:v>481.572299460946</c:v>
                </c:pt>
                <c:pt idx="8677">
                  <c:v>481.627805719528</c:v>
                </c:pt>
                <c:pt idx="8678">
                  <c:v>481.68331197811102</c:v>
                </c:pt>
                <c:pt idx="8679">
                  <c:v>481.73881823669302</c:v>
                </c:pt>
                <c:pt idx="8680">
                  <c:v>481.79432449527502</c:v>
                </c:pt>
                <c:pt idx="8681">
                  <c:v>481.84983075385799</c:v>
                </c:pt>
                <c:pt idx="8682">
                  <c:v>481.90533701243999</c:v>
                </c:pt>
                <c:pt idx="8683">
                  <c:v>481.96084327102301</c:v>
                </c:pt>
                <c:pt idx="8684">
                  <c:v>482.01634952960501</c:v>
                </c:pt>
                <c:pt idx="8685">
                  <c:v>482.07185578818701</c:v>
                </c:pt>
                <c:pt idx="8686">
                  <c:v>482.12736204676997</c:v>
                </c:pt>
                <c:pt idx="8687">
                  <c:v>482.18286830535197</c:v>
                </c:pt>
                <c:pt idx="8688">
                  <c:v>482.238374563935</c:v>
                </c:pt>
                <c:pt idx="8689">
                  <c:v>482.293880822517</c:v>
                </c:pt>
                <c:pt idx="8690">
                  <c:v>482.349387081099</c:v>
                </c:pt>
                <c:pt idx="8691">
                  <c:v>482.40489333968202</c:v>
                </c:pt>
                <c:pt idx="8692">
                  <c:v>482.46039959826402</c:v>
                </c:pt>
                <c:pt idx="8693">
                  <c:v>482.51590585684698</c:v>
                </c:pt>
                <c:pt idx="8694">
                  <c:v>482.57141211542898</c:v>
                </c:pt>
                <c:pt idx="8695">
                  <c:v>482.62691837401098</c:v>
                </c:pt>
                <c:pt idx="8696">
                  <c:v>482.68242463259401</c:v>
                </c:pt>
                <c:pt idx="8697">
                  <c:v>482.73793089117601</c:v>
                </c:pt>
                <c:pt idx="8698">
                  <c:v>482.79343714975897</c:v>
                </c:pt>
                <c:pt idx="8699">
                  <c:v>482.84894340834097</c:v>
                </c:pt>
                <c:pt idx="8700">
                  <c:v>482.90444966692303</c:v>
                </c:pt>
                <c:pt idx="8701">
                  <c:v>482.95995592550599</c:v>
                </c:pt>
                <c:pt idx="8702">
                  <c:v>483.01546218408799</c:v>
                </c:pt>
                <c:pt idx="8703">
                  <c:v>483.07096844267102</c:v>
                </c:pt>
                <c:pt idx="8704">
                  <c:v>483.12647470125302</c:v>
                </c:pt>
                <c:pt idx="8705">
                  <c:v>483.18198095983502</c:v>
                </c:pt>
                <c:pt idx="8706">
                  <c:v>483.23748721841798</c:v>
                </c:pt>
                <c:pt idx="8707">
                  <c:v>483.29299347699998</c:v>
                </c:pt>
                <c:pt idx="8708">
                  <c:v>483.348499735583</c:v>
                </c:pt>
                <c:pt idx="8709">
                  <c:v>483.404005994165</c:v>
                </c:pt>
                <c:pt idx="8710">
                  <c:v>483.45951225274803</c:v>
                </c:pt>
                <c:pt idx="8711">
                  <c:v>483.51501851133003</c:v>
                </c:pt>
                <c:pt idx="8712">
                  <c:v>483.57052476991203</c:v>
                </c:pt>
                <c:pt idx="8713">
                  <c:v>483.62603102849499</c:v>
                </c:pt>
                <c:pt idx="8714">
                  <c:v>483.68153728707699</c:v>
                </c:pt>
                <c:pt idx="8715">
                  <c:v>483.73704354566001</c:v>
                </c:pt>
                <c:pt idx="8716">
                  <c:v>483.79254980424201</c:v>
                </c:pt>
                <c:pt idx="8717">
                  <c:v>483.84805606282401</c:v>
                </c:pt>
                <c:pt idx="8718">
                  <c:v>483.90356232140698</c:v>
                </c:pt>
                <c:pt idx="8719">
                  <c:v>483.95906857998898</c:v>
                </c:pt>
                <c:pt idx="8720">
                  <c:v>484.014574838572</c:v>
                </c:pt>
                <c:pt idx="8721">
                  <c:v>484.070081097154</c:v>
                </c:pt>
                <c:pt idx="8722">
                  <c:v>484.125587355736</c:v>
                </c:pt>
                <c:pt idx="8723">
                  <c:v>484.18109361431902</c:v>
                </c:pt>
                <c:pt idx="8724">
                  <c:v>484.23659987290102</c:v>
                </c:pt>
                <c:pt idx="8725">
                  <c:v>484.29210613148399</c:v>
                </c:pt>
                <c:pt idx="8726">
                  <c:v>484.34761239006599</c:v>
                </c:pt>
                <c:pt idx="8727">
                  <c:v>484.40311864864799</c:v>
                </c:pt>
                <c:pt idx="8728">
                  <c:v>484.45862490723101</c:v>
                </c:pt>
                <c:pt idx="8729">
                  <c:v>484.51413116581301</c:v>
                </c:pt>
                <c:pt idx="8730">
                  <c:v>484.56963742439598</c:v>
                </c:pt>
                <c:pt idx="8731">
                  <c:v>484.62514368297798</c:v>
                </c:pt>
                <c:pt idx="8732">
                  <c:v>484.68064994155998</c:v>
                </c:pt>
                <c:pt idx="8733">
                  <c:v>484.736156200143</c:v>
                </c:pt>
                <c:pt idx="8734">
                  <c:v>484.791662458725</c:v>
                </c:pt>
                <c:pt idx="8735">
                  <c:v>484.84716871730802</c:v>
                </c:pt>
                <c:pt idx="8736">
                  <c:v>484.90267497589002</c:v>
                </c:pt>
                <c:pt idx="8737">
                  <c:v>484.95818123447202</c:v>
                </c:pt>
                <c:pt idx="8738">
                  <c:v>485.01368749305499</c:v>
                </c:pt>
                <c:pt idx="8739">
                  <c:v>485.06919375163699</c:v>
                </c:pt>
                <c:pt idx="8740">
                  <c:v>485.12470001022001</c:v>
                </c:pt>
                <c:pt idx="8741">
                  <c:v>485.18020626880201</c:v>
                </c:pt>
                <c:pt idx="8742">
                  <c:v>485.23571252738401</c:v>
                </c:pt>
                <c:pt idx="8743">
                  <c:v>485.29121878596698</c:v>
                </c:pt>
                <c:pt idx="8744">
                  <c:v>485.34672504454898</c:v>
                </c:pt>
                <c:pt idx="8745">
                  <c:v>485.402231303132</c:v>
                </c:pt>
                <c:pt idx="8746">
                  <c:v>485.457737561714</c:v>
                </c:pt>
                <c:pt idx="8747">
                  <c:v>485.51324382029702</c:v>
                </c:pt>
                <c:pt idx="8748">
                  <c:v>485.56875007887902</c:v>
                </c:pt>
                <c:pt idx="8749">
                  <c:v>485.62425633746102</c:v>
                </c:pt>
                <c:pt idx="8750">
                  <c:v>485.67976259604399</c:v>
                </c:pt>
                <c:pt idx="8751">
                  <c:v>485.73526885462599</c:v>
                </c:pt>
                <c:pt idx="8752">
                  <c:v>485.79077511320901</c:v>
                </c:pt>
                <c:pt idx="8753">
                  <c:v>485.84628137179101</c:v>
                </c:pt>
                <c:pt idx="8754">
                  <c:v>485.90178763037301</c:v>
                </c:pt>
                <c:pt idx="8755">
                  <c:v>485.95729388895597</c:v>
                </c:pt>
                <c:pt idx="8756">
                  <c:v>486.01280014753797</c:v>
                </c:pt>
                <c:pt idx="8757">
                  <c:v>486.068306406121</c:v>
                </c:pt>
                <c:pt idx="8758">
                  <c:v>486.123812664703</c:v>
                </c:pt>
                <c:pt idx="8759">
                  <c:v>486.179318923285</c:v>
                </c:pt>
                <c:pt idx="8760">
                  <c:v>486.23482518186802</c:v>
                </c:pt>
                <c:pt idx="8761">
                  <c:v>486.29033144045002</c:v>
                </c:pt>
                <c:pt idx="8762">
                  <c:v>486.34583769903298</c:v>
                </c:pt>
                <c:pt idx="8763">
                  <c:v>486.40134395761498</c:v>
                </c:pt>
                <c:pt idx="8764">
                  <c:v>486.45685021619698</c:v>
                </c:pt>
                <c:pt idx="8765">
                  <c:v>486.51235647478001</c:v>
                </c:pt>
                <c:pt idx="8766">
                  <c:v>486.56786273336201</c:v>
                </c:pt>
                <c:pt idx="8767">
                  <c:v>486.62336899194497</c:v>
                </c:pt>
                <c:pt idx="8768">
                  <c:v>486.67887525052703</c:v>
                </c:pt>
                <c:pt idx="8769">
                  <c:v>486.73438150910903</c:v>
                </c:pt>
                <c:pt idx="8770">
                  <c:v>486.78988776769199</c:v>
                </c:pt>
                <c:pt idx="8771">
                  <c:v>486.84539402627399</c:v>
                </c:pt>
                <c:pt idx="8772">
                  <c:v>486.90090028485702</c:v>
                </c:pt>
                <c:pt idx="8773">
                  <c:v>486.95640654343902</c:v>
                </c:pt>
                <c:pt idx="8774">
                  <c:v>487.01191280202102</c:v>
                </c:pt>
                <c:pt idx="8775">
                  <c:v>487.06741906060398</c:v>
                </c:pt>
                <c:pt idx="8776">
                  <c:v>487.12292531918598</c:v>
                </c:pt>
                <c:pt idx="8777">
                  <c:v>487.178431577769</c:v>
                </c:pt>
                <c:pt idx="8778">
                  <c:v>487.233937836351</c:v>
                </c:pt>
                <c:pt idx="8779">
                  <c:v>487.289444094933</c:v>
                </c:pt>
                <c:pt idx="8780">
                  <c:v>487.34495035351603</c:v>
                </c:pt>
                <c:pt idx="8781">
                  <c:v>487.40045661209803</c:v>
                </c:pt>
                <c:pt idx="8782">
                  <c:v>487.45596287068099</c:v>
                </c:pt>
                <c:pt idx="8783">
                  <c:v>487.51146912926299</c:v>
                </c:pt>
                <c:pt idx="8784">
                  <c:v>487.56697538784601</c:v>
                </c:pt>
                <c:pt idx="8785">
                  <c:v>487.62248164642801</c:v>
                </c:pt>
                <c:pt idx="8786">
                  <c:v>487.67798790501001</c:v>
                </c:pt>
                <c:pt idx="8787">
                  <c:v>487.73349416359298</c:v>
                </c:pt>
                <c:pt idx="8788">
                  <c:v>487.78900042217498</c:v>
                </c:pt>
                <c:pt idx="8789">
                  <c:v>487.84450668075698</c:v>
                </c:pt>
                <c:pt idx="8790">
                  <c:v>487.90001293934</c:v>
                </c:pt>
                <c:pt idx="8791">
                  <c:v>487.955519197922</c:v>
                </c:pt>
                <c:pt idx="8792">
                  <c:v>488.01102545650502</c:v>
                </c:pt>
                <c:pt idx="8793">
                  <c:v>488.06653171508702</c:v>
                </c:pt>
                <c:pt idx="8794">
                  <c:v>488.12203797366999</c:v>
                </c:pt>
                <c:pt idx="8795">
                  <c:v>488.17754423225199</c:v>
                </c:pt>
                <c:pt idx="8796">
                  <c:v>488.23305049083399</c:v>
                </c:pt>
                <c:pt idx="8797">
                  <c:v>488.28855674941701</c:v>
                </c:pt>
                <c:pt idx="8798">
                  <c:v>488.34406300799901</c:v>
                </c:pt>
                <c:pt idx="8799">
                  <c:v>488.39956926658198</c:v>
                </c:pt>
                <c:pt idx="8800">
                  <c:v>488.45507552516398</c:v>
                </c:pt>
                <c:pt idx="8801">
                  <c:v>488.51058178374598</c:v>
                </c:pt>
                <c:pt idx="8802">
                  <c:v>488.566088042329</c:v>
                </c:pt>
                <c:pt idx="8803">
                  <c:v>488.621594300911</c:v>
                </c:pt>
                <c:pt idx="8804">
                  <c:v>488.67710055949402</c:v>
                </c:pt>
                <c:pt idx="8805">
                  <c:v>488.73260681807602</c:v>
                </c:pt>
                <c:pt idx="8806">
                  <c:v>488.78811307665802</c:v>
                </c:pt>
                <c:pt idx="8807">
                  <c:v>488.84361933524099</c:v>
                </c:pt>
                <c:pt idx="8808">
                  <c:v>488.89912559382299</c:v>
                </c:pt>
                <c:pt idx="8809">
                  <c:v>488.95463185240601</c:v>
                </c:pt>
                <c:pt idx="8810">
                  <c:v>489.01013811098801</c:v>
                </c:pt>
                <c:pt idx="8811">
                  <c:v>489.06564436957001</c:v>
                </c:pt>
                <c:pt idx="8812">
                  <c:v>489.12115062815298</c:v>
                </c:pt>
                <c:pt idx="8813">
                  <c:v>489.17665688673497</c:v>
                </c:pt>
                <c:pt idx="8814">
                  <c:v>489.232163145318</c:v>
                </c:pt>
                <c:pt idx="8815">
                  <c:v>489.2876694039</c:v>
                </c:pt>
                <c:pt idx="8816">
                  <c:v>489.343175662482</c:v>
                </c:pt>
                <c:pt idx="8817">
                  <c:v>489.39868192106502</c:v>
                </c:pt>
                <c:pt idx="8818">
                  <c:v>489.45418817964702</c:v>
                </c:pt>
                <c:pt idx="8819">
                  <c:v>489.50969443822999</c:v>
                </c:pt>
                <c:pt idx="8820">
                  <c:v>489.56520069681198</c:v>
                </c:pt>
                <c:pt idx="8821">
                  <c:v>489.62070695539398</c:v>
                </c:pt>
                <c:pt idx="8822">
                  <c:v>489.67621321397701</c:v>
                </c:pt>
                <c:pt idx="8823">
                  <c:v>489.73171947255901</c:v>
                </c:pt>
                <c:pt idx="8824">
                  <c:v>489.78722573114197</c:v>
                </c:pt>
                <c:pt idx="8825">
                  <c:v>489.84273198972397</c:v>
                </c:pt>
                <c:pt idx="8826">
                  <c:v>489.89823824830597</c:v>
                </c:pt>
                <c:pt idx="8827">
                  <c:v>489.953744506889</c:v>
                </c:pt>
                <c:pt idx="8828">
                  <c:v>490.00925076547099</c:v>
                </c:pt>
                <c:pt idx="8829">
                  <c:v>490.06475702405402</c:v>
                </c:pt>
                <c:pt idx="8830">
                  <c:v>490.12026328263602</c:v>
                </c:pt>
                <c:pt idx="8831">
                  <c:v>490.17576954121898</c:v>
                </c:pt>
                <c:pt idx="8832">
                  <c:v>490.23127579980098</c:v>
                </c:pt>
                <c:pt idx="8833">
                  <c:v>490.28678205838298</c:v>
                </c:pt>
                <c:pt idx="8834">
                  <c:v>490.34228831696601</c:v>
                </c:pt>
                <c:pt idx="8835">
                  <c:v>490.39779457554801</c:v>
                </c:pt>
                <c:pt idx="8836">
                  <c:v>490.45330083413103</c:v>
                </c:pt>
                <c:pt idx="8837">
                  <c:v>490.50880709271303</c:v>
                </c:pt>
                <c:pt idx="8838">
                  <c:v>490.56431335129503</c:v>
                </c:pt>
                <c:pt idx="8839">
                  <c:v>490.61981960987799</c:v>
                </c:pt>
                <c:pt idx="8840">
                  <c:v>490.67532586845999</c:v>
                </c:pt>
                <c:pt idx="8841">
                  <c:v>490.73083212704302</c:v>
                </c:pt>
                <c:pt idx="8842">
                  <c:v>490.78633838562502</c:v>
                </c:pt>
                <c:pt idx="8843">
                  <c:v>490.84184464420701</c:v>
                </c:pt>
                <c:pt idx="8844">
                  <c:v>490.89735090278998</c:v>
                </c:pt>
                <c:pt idx="8845">
                  <c:v>490.95285716137198</c:v>
                </c:pt>
                <c:pt idx="8846">
                  <c:v>491.008363419955</c:v>
                </c:pt>
                <c:pt idx="8847">
                  <c:v>491.063869678537</c:v>
                </c:pt>
                <c:pt idx="8848">
                  <c:v>491.119375937119</c:v>
                </c:pt>
                <c:pt idx="8849">
                  <c:v>491.17488219570203</c:v>
                </c:pt>
                <c:pt idx="8850">
                  <c:v>491.23038845428403</c:v>
                </c:pt>
                <c:pt idx="8851">
                  <c:v>491.28589471286699</c:v>
                </c:pt>
                <c:pt idx="8852">
                  <c:v>491.34140097144899</c:v>
                </c:pt>
                <c:pt idx="8853">
                  <c:v>491.39690723003099</c:v>
                </c:pt>
                <c:pt idx="8854">
                  <c:v>491.45241348861401</c:v>
                </c:pt>
                <c:pt idx="8855">
                  <c:v>491.50791974719601</c:v>
                </c:pt>
                <c:pt idx="8856">
                  <c:v>491.56342600577898</c:v>
                </c:pt>
                <c:pt idx="8857">
                  <c:v>491.61893226436098</c:v>
                </c:pt>
                <c:pt idx="8858">
                  <c:v>491.67443852294298</c:v>
                </c:pt>
                <c:pt idx="8859">
                  <c:v>491.729944781526</c:v>
                </c:pt>
                <c:pt idx="8860">
                  <c:v>491.785451040108</c:v>
                </c:pt>
                <c:pt idx="8861">
                  <c:v>491.84095729869102</c:v>
                </c:pt>
                <c:pt idx="8862">
                  <c:v>491.89646355727302</c:v>
                </c:pt>
                <c:pt idx="8863">
                  <c:v>491.95196981585502</c:v>
                </c:pt>
                <c:pt idx="8864">
                  <c:v>492.00747607443799</c:v>
                </c:pt>
                <c:pt idx="8865">
                  <c:v>492.06298233301999</c:v>
                </c:pt>
                <c:pt idx="8866">
                  <c:v>492.11848859160301</c:v>
                </c:pt>
                <c:pt idx="8867">
                  <c:v>492.17399485018501</c:v>
                </c:pt>
                <c:pt idx="8868">
                  <c:v>492.22950110876798</c:v>
                </c:pt>
                <c:pt idx="8869">
                  <c:v>492.28500736734998</c:v>
                </c:pt>
                <c:pt idx="8870">
                  <c:v>492.34051362593198</c:v>
                </c:pt>
                <c:pt idx="8871">
                  <c:v>492.396019884515</c:v>
                </c:pt>
                <c:pt idx="8872">
                  <c:v>492.451526143097</c:v>
                </c:pt>
                <c:pt idx="8873">
                  <c:v>492.50703240168002</c:v>
                </c:pt>
                <c:pt idx="8874">
                  <c:v>492.56253866026202</c:v>
                </c:pt>
                <c:pt idx="8875">
                  <c:v>492.61804491884402</c:v>
                </c:pt>
                <c:pt idx="8876">
                  <c:v>492.67355117742699</c:v>
                </c:pt>
                <c:pt idx="8877">
                  <c:v>492.72905743600899</c:v>
                </c:pt>
                <c:pt idx="8878">
                  <c:v>492.78456369459201</c:v>
                </c:pt>
                <c:pt idx="8879">
                  <c:v>492.84006995317401</c:v>
                </c:pt>
                <c:pt idx="8880">
                  <c:v>492.89557621175601</c:v>
                </c:pt>
                <c:pt idx="8881">
                  <c:v>492.95108247033897</c:v>
                </c:pt>
                <c:pt idx="8882">
                  <c:v>493.00658872892097</c:v>
                </c:pt>
                <c:pt idx="8883">
                  <c:v>493.062094987504</c:v>
                </c:pt>
                <c:pt idx="8884">
                  <c:v>493.117601246086</c:v>
                </c:pt>
                <c:pt idx="8885">
                  <c:v>493.173107504668</c:v>
                </c:pt>
                <c:pt idx="8886">
                  <c:v>493.22861376325102</c:v>
                </c:pt>
                <c:pt idx="8887">
                  <c:v>493.28412002183302</c:v>
                </c:pt>
                <c:pt idx="8888">
                  <c:v>493.33962628041598</c:v>
                </c:pt>
                <c:pt idx="8889">
                  <c:v>493.39513253899798</c:v>
                </c:pt>
                <c:pt idx="8890">
                  <c:v>493.45063879757998</c:v>
                </c:pt>
                <c:pt idx="8891">
                  <c:v>493.50614505616301</c:v>
                </c:pt>
                <c:pt idx="8892">
                  <c:v>493.56165131474501</c:v>
                </c:pt>
                <c:pt idx="8893">
                  <c:v>493.61715757332797</c:v>
                </c:pt>
                <c:pt idx="8894">
                  <c:v>493.67266383190997</c:v>
                </c:pt>
                <c:pt idx="8895">
                  <c:v>493.72817009049197</c:v>
                </c:pt>
                <c:pt idx="8896">
                  <c:v>493.78367634907499</c:v>
                </c:pt>
                <c:pt idx="8897">
                  <c:v>493.83918260765699</c:v>
                </c:pt>
                <c:pt idx="8898">
                  <c:v>493.89468886624002</c:v>
                </c:pt>
                <c:pt idx="8899">
                  <c:v>493.95019512482202</c:v>
                </c:pt>
                <c:pt idx="8900">
                  <c:v>494.00570138340402</c:v>
                </c:pt>
                <c:pt idx="8901">
                  <c:v>494.06120764198698</c:v>
                </c:pt>
                <c:pt idx="8902">
                  <c:v>494.11671390056898</c:v>
                </c:pt>
                <c:pt idx="8903">
                  <c:v>494.172220159152</c:v>
                </c:pt>
                <c:pt idx="8904">
                  <c:v>494.227726417734</c:v>
                </c:pt>
                <c:pt idx="8905">
                  <c:v>494.283232676316</c:v>
                </c:pt>
                <c:pt idx="8906">
                  <c:v>494.33873893489903</c:v>
                </c:pt>
                <c:pt idx="8907">
                  <c:v>494.39424519348103</c:v>
                </c:pt>
                <c:pt idx="8908">
                  <c:v>494.44975145206399</c:v>
                </c:pt>
                <c:pt idx="8909">
                  <c:v>494.50525771064599</c:v>
                </c:pt>
                <c:pt idx="8910">
                  <c:v>494.56076396922901</c:v>
                </c:pt>
                <c:pt idx="8911">
                  <c:v>494.61627022781101</c:v>
                </c:pt>
                <c:pt idx="8912">
                  <c:v>494.67177648639301</c:v>
                </c:pt>
                <c:pt idx="8913">
                  <c:v>494.72728274497598</c:v>
                </c:pt>
                <c:pt idx="8914">
                  <c:v>494.78278900355798</c:v>
                </c:pt>
                <c:pt idx="8915">
                  <c:v>494.838295262141</c:v>
                </c:pt>
                <c:pt idx="8916">
                  <c:v>494.893801520723</c:v>
                </c:pt>
                <c:pt idx="8917">
                  <c:v>494.949307779305</c:v>
                </c:pt>
                <c:pt idx="8918">
                  <c:v>495.00481403788802</c:v>
                </c:pt>
                <c:pt idx="8919">
                  <c:v>495.06032029647002</c:v>
                </c:pt>
                <c:pt idx="8920">
                  <c:v>495.11582655505299</c:v>
                </c:pt>
                <c:pt idx="8921">
                  <c:v>495.17133281363499</c:v>
                </c:pt>
                <c:pt idx="8922">
                  <c:v>495.22683907221699</c:v>
                </c:pt>
                <c:pt idx="8923">
                  <c:v>495.28234533080001</c:v>
                </c:pt>
                <c:pt idx="8924">
                  <c:v>495.33785158938201</c:v>
                </c:pt>
                <c:pt idx="8925">
                  <c:v>495.39335784796498</c:v>
                </c:pt>
                <c:pt idx="8926">
                  <c:v>495.44886410654698</c:v>
                </c:pt>
                <c:pt idx="8927">
                  <c:v>495.50437036512898</c:v>
                </c:pt>
                <c:pt idx="8928">
                  <c:v>495.559876623712</c:v>
                </c:pt>
                <c:pt idx="8929">
                  <c:v>495.615382882294</c:v>
                </c:pt>
                <c:pt idx="8930">
                  <c:v>495.67088914087702</c:v>
                </c:pt>
                <c:pt idx="8931">
                  <c:v>495.72639539945902</c:v>
                </c:pt>
                <c:pt idx="8932">
                  <c:v>495.78190165804102</c:v>
                </c:pt>
                <c:pt idx="8933">
                  <c:v>495.83740791662399</c:v>
                </c:pt>
                <c:pt idx="8934">
                  <c:v>495.89291417520599</c:v>
                </c:pt>
                <c:pt idx="8935">
                  <c:v>495.94842043378901</c:v>
                </c:pt>
                <c:pt idx="8936">
                  <c:v>496.00392669237101</c:v>
                </c:pt>
                <c:pt idx="8937">
                  <c:v>496.05943295095301</c:v>
                </c:pt>
                <c:pt idx="8938">
                  <c:v>496.11493920953598</c:v>
                </c:pt>
                <c:pt idx="8939">
                  <c:v>496.17044546811798</c:v>
                </c:pt>
                <c:pt idx="8940">
                  <c:v>496.225951726701</c:v>
                </c:pt>
                <c:pt idx="8941">
                  <c:v>496.281457985283</c:v>
                </c:pt>
                <c:pt idx="8942">
                  <c:v>496.336964243865</c:v>
                </c:pt>
                <c:pt idx="8943">
                  <c:v>496.39247050244802</c:v>
                </c:pt>
                <c:pt idx="8944">
                  <c:v>496.44797676103002</c:v>
                </c:pt>
                <c:pt idx="8945">
                  <c:v>496.50348301961299</c:v>
                </c:pt>
                <c:pt idx="8946">
                  <c:v>496.55898927819499</c:v>
                </c:pt>
                <c:pt idx="8947">
                  <c:v>496.61449553677801</c:v>
                </c:pt>
                <c:pt idx="8948">
                  <c:v>496.67000179536001</c:v>
                </c:pt>
                <c:pt idx="8949">
                  <c:v>496.72550805394201</c:v>
                </c:pt>
                <c:pt idx="8950">
                  <c:v>496.78101431252497</c:v>
                </c:pt>
                <c:pt idx="8951">
                  <c:v>496.83652057110697</c:v>
                </c:pt>
                <c:pt idx="8952">
                  <c:v>496.89202682969</c:v>
                </c:pt>
                <c:pt idx="8953">
                  <c:v>496.947533088272</c:v>
                </c:pt>
                <c:pt idx="8954">
                  <c:v>497.003039346854</c:v>
                </c:pt>
                <c:pt idx="8955">
                  <c:v>497.05854560543702</c:v>
                </c:pt>
                <c:pt idx="8956">
                  <c:v>497.11405186401902</c:v>
                </c:pt>
                <c:pt idx="8957">
                  <c:v>497.16955812260198</c:v>
                </c:pt>
                <c:pt idx="8958">
                  <c:v>497.22506438118398</c:v>
                </c:pt>
                <c:pt idx="8959">
                  <c:v>497.28057063976598</c:v>
                </c:pt>
                <c:pt idx="8960">
                  <c:v>497.33607689834901</c:v>
                </c:pt>
                <c:pt idx="8961">
                  <c:v>497.39158315693101</c:v>
                </c:pt>
                <c:pt idx="8962">
                  <c:v>497.44708941551397</c:v>
                </c:pt>
                <c:pt idx="8963">
                  <c:v>497.50259567409603</c:v>
                </c:pt>
                <c:pt idx="8964">
                  <c:v>497.55810193267803</c:v>
                </c:pt>
                <c:pt idx="8965">
                  <c:v>497.61360819126099</c:v>
                </c:pt>
                <c:pt idx="8966">
                  <c:v>497.66911444984299</c:v>
                </c:pt>
                <c:pt idx="8967">
                  <c:v>497.72462070842602</c:v>
                </c:pt>
                <c:pt idx="8968">
                  <c:v>497.78012696700802</c:v>
                </c:pt>
                <c:pt idx="8969">
                  <c:v>497.83563322559002</c:v>
                </c:pt>
                <c:pt idx="8970">
                  <c:v>497.89113948417298</c:v>
                </c:pt>
                <c:pt idx="8971">
                  <c:v>497.94664574275498</c:v>
                </c:pt>
                <c:pt idx="8972">
                  <c:v>498.002152001338</c:v>
                </c:pt>
                <c:pt idx="8973">
                  <c:v>498.05765825992</c:v>
                </c:pt>
                <c:pt idx="8974">
                  <c:v>498.113164518502</c:v>
                </c:pt>
                <c:pt idx="8975">
                  <c:v>498.16867077708503</c:v>
                </c:pt>
                <c:pt idx="8976">
                  <c:v>498.22417703566703</c:v>
                </c:pt>
                <c:pt idx="8977">
                  <c:v>498.27968329424999</c:v>
                </c:pt>
                <c:pt idx="8978">
                  <c:v>498.33518955283199</c:v>
                </c:pt>
                <c:pt idx="8979">
                  <c:v>498.39069581141399</c:v>
                </c:pt>
                <c:pt idx="8980">
                  <c:v>498.44620206999701</c:v>
                </c:pt>
                <c:pt idx="8981">
                  <c:v>498.50170832857901</c:v>
                </c:pt>
                <c:pt idx="8982">
                  <c:v>498.55721458716198</c:v>
                </c:pt>
                <c:pt idx="8983">
                  <c:v>498.61272084574398</c:v>
                </c:pt>
                <c:pt idx="8984">
                  <c:v>498.66822710432598</c:v>
                </c:pt>
                <c:pt idx="8985">
                  <c:v>498.723733362909</c:v>
                </c:pt>
                <c:pt idx="8986">
                  <c:v>498.779239621491</c:v>
                </c:pt>
                <c:pt idx="8987">
                  <c:v>498.83474588007402</c:v>
                </c:pt>
                <c:pt idx="8988">
                  <c:v>498.89025213865602</c:v>
                </c:pt>
                <c:pt idx="8989">
                  <c:v>498.94575839723802</c:v>
                </c:pt>
                <c:pt idx="8990">
                  <c:v>499.00126465582099</c:v>
                </c:pt>
                <c:pt idx="8991">
                  <c:v>499.05677091440299</c:v>
                </c:pt>
                <c:pt idx="8992">
                  <c:v>499.11227717298601</c:v>
                </c:pt>
                <c:pt idx="8993">
                  <c:v>499.16778343156801</c:v>
                </c:pt>
                <c:pt idx="8994">
                  <c:v>499.22328969015098</c:v>
                </c:pt>
                <c:pt idx="8995">
                  <c:v>499.27879594873298</c:v>
                </c:pt>
                <c:pt idx="8996">
                  <c:v>499.33430220731498</c:v>
                </c:pt>
                <c:pt idx="8997">
                  <c:v>499.389808465898</c:v>
                </c:pt>
                <c:pt idx="8998">
                  <c:v>499.44531472448</c:v>
                </c:pt>
                <c:pt idx="8999">
                  <c:v>499.50082098306302</c:v>
                </c:pt>
                <c:pt idx="9000">
                  <c:v>499.55632724164502</c:v>
                </c:pt>
                <c:pt idx="9001">
                  <c:v>499.61183350022702</c:v>
                </c:pt>
                <c:pt idx="9002">
                  <c:v>499.66733975880999</c:v>
                </c:pt>
                <c:pt idx="9003">
                  <c:v>499.72284601739199</c:v>
                </c:pt>
                <c:pt idx="9004">
                  <c:v>499.77835227597501</c:v>
                </c:pt>
                <c:pt idx="9005">
                  <c:v>499.83385853455701</c:v>
                </c:pt>
                <c:pt idx="9006">
                  <c:v>499.88936479313901</c:v>
                </c:pt>
                <c:pt idx="9007">
                  <c:v>499.94487105172198</c:v>
                </c:pt>
                <c:pt idx="9008">
                  <c:v>500.00037731030397</c:v>
                </c:pt>
              </c:numCache>
            </c:numRef>
          </c:xVal>
          <c:yVal>
            <c:numRef>
              <c:f>поперечные!$B$2:$MHN$2</c:f>
              <c:numCache>
                <c:formatCode>General</c:formatCode>
                <c:ptCount val="9009"/>
                <c:pt idx="0">
                  <c:v>-1.10268980177795E-2</c:v>
                </c:pt>
                <c:pt idx="1">
                  <c:v>-1.10268949934325E-2</c:v>
                </c:pt>
                <c:pt idx="2">
                  <c:v>-1.10268899967947E-2</c:v>
                </c:pt>
                <c:pt idx="3">
                  <c:v>-1.10268834282738E-2</c:v>
                </c:pt>
                <c:pt idx="4">
                  <c:v>-1.10268754904276E-2</c:v>
                </c:pt>
                <c:pt idx="5">
                  <c:v>-1.10268663551136E-2</c:v>
                </c:pt>
                <c:pt idx="6">
                  <c:v>-1.1026856179507501E-2</c:v>
                </c:pt>
                <c:pt idx="7">
                  <c:v>-1.1026845107567299E-2</c:v>
                </c:pt>
                <c:pt idx="8">
                  <c:v>-1.1026833275345E-2</c:v>
                </c:pt>
                <c:pt idx="9">
                  <c:v>-1.10268208446041E-2</c:v>
                </c:pt>
                <c:pt idx="10">
                  <c:v>-1.10268080940162E-2</c:v>
                </c:pt>
                <c:pt idx="11">
                  <c:v>-1.10267954232037E-2</c:v>
                </c:pt>
                <c:pt idx="12">
                  <c:v>-1.1026783468889099E-2</c:v>
                </c:pt>
                <c:pt idx="13">
                  <c:v>-1.1026773177668999E-2</c:v>
                </c:pt>
                <c:pt idx="14">
                  <c:v>-1.1026765814865801E-2</c:v>
                </c:pt>
                <c:pt idx="15">
                  <c:v>-1.10267630072713E-2</c:v>
                </c:pt>
                <c:pt idx="16">
                  <c:v>-1.1026766670811801E-2</c:v>
                </c:pt>
                <c:pt idx="17">
                  <c:v>-1.10267789450411E-2</c:v>
                </c:pt>
                <c:pt idx="18">
                  <c:v>-1.10268019050363E-2</c:v>
                </c:pt>
                <c:pt idx="19">
                  <c:v>-1.10268374053979E-2</c:v>
                </c:pt>
                <c:pt idx="20">
                  <c:v>-1.1026886725582699E-2</c:v>
                </c:pt>
                <c:pt idx="21">
                  <c:v>-1.1026950383695101E-2</c:v>
                </c:pt>
                <c:pt idx="22">
                  <c:v>-1.1027027877150399E-2</c:v>
                </c:pt>
                <c:pt idx="23">
                  <c:v>-1.1027117597219501E-2</c:v>
                </c:pt>
                <c:pt idx="24">
                  <c:v>-1.1027216708752801E-2</c:v>
                </c:pt>
                <c:pt idx="25">
                  <c:v>-1.1027321289831899E-2</c:v>
                </c:pt>
                <c:pt idx="26">
                  <c:v>-1.10274266325833E-2</c:v>
                </c:pt>
                <c:pt idx="27">
                  <c:v>-1.1027527278405501E-2</c:v>
                </c:pt>
                <c:pt idx="28">
                  <c:v>-1.10276175658901E-2</c:v>
                </c:pt>
                <c:pt idx="29">
                  <c:v>-1.10276919782671E-2</c:v>
                </c:pt>
                <c:pt idx="30">
                  <c:v>-1.10277453756999E-2</c:v>
                </c:pt>
                <c:pt idx="31">
                  <c:v>-1.10277735216203E-2</c:v>
                </c:pt>
                <c:pt idx="32">
                  <c:v>-1.1027773092268401E-2</c:v>
                </c:pt>
                <c:pt idx="33">
                  <c:v>-1.10277418638269E-2</c:v>
                </c:pt>
                <c:pt idx="34">
                  <c:v>-1.10276789020811E-2</c:v>
                </c:pt>
                <c:pt idx="35">
                  <c:v>-1.102758427038E-2</c:v>
                </c:pt>
                <c:pt idx="36">
                  <c:v>-1.1027458984966E-2</c:v>
                </c:pt>
                <c:pt idx="37">
                  <c:v>-1.1027304935398699E-2</c:v>
                </c:pt>
                <c:pt idx="38">
                  <c:v>-1.1027124581264799E-2</c:v>
                </c:pt>
                <c:pt idx="39">
                  <c:v>-1.1026920723090101E-2</c:v>
                </c:pt>
                <c:pt idx="40">
                  <c:v>-1.1026696479213E-2</c:v>
                </c:pt>
                <c:pt idx="41">
                  <c:v>-1.1026454889060899E-2</c:v>
                </c:pt>
                <c:pt idx="42">
                  <c:v>-1.10261989497362E-2</c:v>
                </c:pt>
                <c:pt idx="43">
                  <c:v>-1.10259314840649E-2</c:v>
                </c:pt>
                <c:pt idx="44">
                  <c:v>-1.10256550295675E-2</c:v>
                </c:pt>
                <c:pt idx="45">
                  <c:v>-1.1025371805079599E-2</c:v>
                </c:pt>
                <c:pt idx="46">
                  <c:v>-1.1025083678431E-2</c:v>
                </c:pt>
                <c:pt idx="47">
                  <c:v>-1.10247921284611E-2</c:v>
                </c:pt>
                <c:pt idx="48">
                  <c:v>-1.1024498308413899E-2</c:v>
                </c:pt>
                <c:pt idx="49">
                  <c:v>-1.10242030210203E-2</c:v>
                </c:pt>
                <c:pt idx="50">
                  <c:v>-1.1023906803599199E-2</c:v>
                </c:pt>
                <c:pt idx="51">
                  <c:v>-1.10236099397407E-2</c:v>
                </c:pt>
                <c:pt idx="52">
                  <c:v>-1.10233124786002E-2</c:v>
                </c:pt>
                <c:pt idx="53">
                  <c:v>-1.1023014364513299E-2</c:v>
                </c:pt>
                <c:pt idx="54">
                  <c:v>-1.1022715408671301E-2</c:v>
                </c:pt>
                <c:pt idx="55">
                  <c:v>-1.10224154387007E-2</c:v>
                </c:pt>
                <c:pt idx="56">
                  <c:v>-1.10221142736124E-2</c:v>
                </c:pt>
                <c:pt idx="57">
                  <c:v>-1.1021811753614099E-2</c:v>
                </c:pt>
                <c:pt idx="58">
                  <c:v>-1.10215077988153E-2</c:v>
                </c:pt>
                <c:pt idx="59">
                  <c:v>-1.10212024129814E-2</c:v>
                </c:pt>
                <c:pt idx="60">
                  <c:v>-1.10208955942379E-2</c:v>
                </c:pt>
                <c:pt idx="61">
                  <c:v>-1.10205873757886E-2</c:v>
                </c:pt>
                <c:pt idx="62">
                  <c:v>-1.10202777926469E-2</c:v>
                </c:pt>
                <c:pt idx="63">
                  <c:v>-1.1019966854512999E-2</c:v>
                </c:pt>
                <c:pt idx="64">
                  <c:v>-1.10196545146864E-2</c:v>
                </c:pt>
                <c:pt idx="65">
                  <c:v>-1.1019340619275401E-2</c:v>
                </c:pt>
                <c:pt idx="66">
                  <c:v>-1.10190249583805E-2</c:v>
                </c:pt>
                <c:pt idx="67">
                  <c:v>-1.1018707210205101E-2</c:v>
                </c:pt>
                <c:pt idx="68">
                  <c:v>-1.10183869342469E-2</c:v>
                </c:pt>
                <c:pt idx="69">
                  <c:v>-1.1018063615458099E-2</c:v>
                </c:pt>
                <c:pt idx="70">
                  <c:v>-1.1017736647019201E-2</c:v>
                </c:pt>
                <c:pt idx="71">
                  <c:v>-1.10174054341953E-2</c:v>
                </c:pt>
                <c:pt idx="72">
                  <c:v>-1.10170694116887E-2</c:v>
                </c:pt>
                <c:pt idx="73">
                  <c:v>-1.1016728141195999E-2</c:v>
                </c:pt>
                <c:pt idx="74">
                  <c:v>-1.1016381493845401E-2</c:v>
                </c:pt>
                <c:pt idx="75">
                  <c:v>-1.1016029637688E-2</c:v>
                </c:pt>
                <c:pt idx="76">
                  <c:v>-1.1015673260412501E-2</c:v>
                </c:pt>
                <c:pt idx="77">
                  <c:v>-1.10153135735941E-2</c:v>
                </c:pt>
                <c:pt idx="78">
                  <c:v>-1.1014952418083E-2</c:v>
                </c:pt>
                <c:pt idx="79">
                  <c:v>-1.1014592167958101E-2</c:v>
                </c:pt>
                <c:pt idx="80">
                  <c:v>-1.1014235695171799E-2</c:v>
                </c:pt>
                <c:pt idx="81">
                  <c:v>-1.1013886335886101E-2</c:v>
                </c:pt>
                <c:pt idx="82">
                  <c:v>-1.10135476326062E-2</c:v>
                </c:pt>
                <c:pt idx="83">
                  <c:v>-1.10132232308701E-2</c:v>
                </c:pt>
                <c:pt idx="84">
                  <c:v>-1.10129166189167E-2</c:v>
                </c:pt>
                <c:pt idx="85">
                  <c:v>-1.1012630920655899E-2</c:v>
                </c:pt>
                <c:pt idx="86">
                  <c:v>-1.10123686992441E-2</c:v>
                </c:pt>
                <c:pt idx="87">
                  <c:v>-1.10121319115957E-2</c:v>
                </c:pt>
                <c:pt idx="88">
                  <c:v>-1.10119216754997E-2</c:v>
                </c:pt>
                <c:pt idx="89">
                  <c:v>-1.10117383400106E-2</c:v>
                </c:pt>
                <c:pt idx="90">
                  <c:v>-1.10115813746212E-2</c:v>
                </c:pt>
                <c:pt idx="91">
                  <c:v>-1.10114494819576E-2</c:v>
                </c:pt>
                <c:pt idx="92">
                  <c:v>-1.1011340589885701E-2</c:v>
                </c:pt>
                <c:pt idx="93">
                  <c:v>-1.1011252113507E-2</c:v>
                </c:pt>
                <c:pt idx="94">
                  <c:v>-1.10111809378088E-2</c:v>
                </c:pt>
                <c:pt idx="95">
                  <c:v>-1.1011123605689401E-2</c:v>
                </c:pt>
                <c:pt idx="96">
                  <c:v>-1.10110764059471E-2</c:v>
                </c:pt>
                <c:pt idx="97">
                  <c:v>-1.1011035657443701E-2</c:v>
                </c:pt>
                <c:pt idx="98">
                  <c:v>-1.10109976457692E-2</c:v>
                </c:pt>
                <c:pt idx="99">
                  <c:v>-1.1010958873727701E-2</c:v>
                </c:pt>
                <c:pt idx="100">
                  <c:v>-1.1010916140568001E-2</c:v>
                </c:pt>
                <c:pt idx="101">
                  <c:v>-1.10108665314927E-2</c:v>
                </c:pt>
                <c:pt idx="102">
                  <c:v>-1.10108075670611E-2</c:v>
                </c:pt>
                <c:pt idx="103">
                  <c:v>-1.10107371199894E-2</c:v>
                </c:pt>
                <c:pt idx="104">
                  <c:v>-1.10106536828239E-2</c:v>
                </c:pt>
                <c:pt idx="105">
                  <c:v>-1.10105560559433E-2</c:v>
                </c:pt>
                <c:pt idx="106">
                  <c:v>-1.1010443498741199E-2</c:v>
                </c:pt>
                <c:pt idx="107">
                  <c:v>-1.10103155802349E-2</c:v>
                </c:pt>
                <c:pt idx="108">
                  <c:v>-1.1010172094127101E-2</c:v>
                </c:pt>
                <c:pt idx="109">
                  <c:v>-1.10100129680372E-2</c:v>
                </c:pt>
                <c:pt idx="110">
                  <c:v>-1.1009838111821799E-2</c:v>
                </c:pt>
                <c:pt idx="111">
                  <c:v>-1.10096473469061E-2</c:v>
                </c:pt>
                <c:pt idx="112">
                  <c:v>-1.1009440291361E-2</c:v>
                </c:pt>
                <c:pt idx="113">
                  <c:v>-1.10092163607628E-2</c:v>
                </c:pt>
                <c:pt idx="114">
                  <c:v>-1.10089747596836E-2</c:v>
                </c:pt>
                <c:pt idx="115">
                  <c:v>-1.1008714536719101E-2</c:v>
                </c:pt>
                <c:pt idx="116">
                  <c:v>-1.10084346428164E-2</c:v>
                </c:pt>
                <c:pt idx="117">
                  <c:v>-1.1008134096484001E-2</c:v>
                </c:pt>
                <c:pt idx="118">
                  <c:v>-1.1007811942074499E-2</c:v>
                </c:pt>
                <c:pt idx="119">
                  <c:v>-1.1007467348498501E-2</c:v>
                </c:pt>
                <c:pt idx="120">
                  <c:v>-1.1007099628884199E-2</c:v>
                </c:pt>
                <c:pt idx="121">
                  <c:v>-1.1006708309047099E-2</c:v>
                </c:pt>
                <c:pt idx="122">
                  <c:v>-1.10062930892763E-2</c:v>
                </c:pt>
                <c:pt idx="123">
                  <c:v>-1.10058539425639E-2</c:v>
                </c:pt>
                <c:pt idx="124">
                  <c:v>-1.10053912333609E-2</c:v>
                </c:pt>
                <c:pt idx="125">
                  <c:v>-1.10049056147334E-2</c:v>
                </c:pt>
                <c:pt idx="126">
                  <c:v>-1.1004398159707199E-2</c:v>
                </c:pt>
                <c:pt idx="127">
                  <c:v>-1.10038703268739E-2</c:v>
                </c:pt>
                <c:pt idx="128">
                  <c:v>-1.1003324006824401E-2</c:v>
                </c:pt>
                <c:pt idx="129">
                  <c:v>-1.10027613882986E-2</c:v>
                </c:pt>
                <c:pt idx="130">
                  <c:v>-1.1002184994065099E-2</c:v>
                </c:pt>
                <c:pt idx="131">
                  <c:v>-1.1001597505823E-2</c:v>
                </c:pt>
                <c:pt idx="132">
                  <c:v>-1.1001001721268101E-2</c:v>
                </c:pt>
                <c:pt idx="133">
                  <c:v>-1.10004004318911E-2</c:v>
                </c:pt>
                <c:pt idx="134">
                  <c:v>-1.09997962303694E-2</c:v>
                </c:pt>
                <c:pt idx="135">
                  <c:v>-1.09991913302489E-2</c:v>
                </c:pt>
                <c:pt idx="136">
                  <c:v>-1.09985873709979E-2</c:v>
                </c:pt>
                <c:pt idx="137">
                  <c:v>-1.09979852459814E-2</c:v>
                </c:pt>
                <c:pt idx="138">
                  <c:v>-1.0997384872220701E-2</c:v>
                </c:pt>
                <c:pt idx="139">
                  <c:v>-1.0996785102593699E-2</c:v>
                </c:pt>
                <c:pt idx="140">
                  <c:v>-1.0996183680313E-2</c:v>
                </c:pt>
                <c:pt idx="141">
                  <c:v>-1.0995577299825299E-2</c:v>
                </c:pt>
                <c:pt idx="142">
                  <c:v>-1.0994961712740101E-2</c:v>
                </c:pt>
                <c:pt idx="143">
                  <c:v>-1.09943320253233E-2</c:v>
                </c:pt>
                <c:pt idx="144">
                  <c:v>-1.0993683008726499E-2</c:v>
                </c:pt>
                <c:pt idx="145">
                  <c:v>-1.09930094070051E-2</c:v>
                </c:pt>
                <c:pt idx="146">
                  <c:v>-1.0992306377495599E-2</c:v>
                </c:pt>
                <c:pt idx="147">
                  <c:v>-1.09915698735834E-2</c:v>
                </c:pt>
                <c:pt idx="148">
                  <c:v>-1.0990796901600699E-2</c:v>
                </c:pt>
                <c:pt idx="149">
                  <c:v>-1.0989985787494799E-2</c:v>
                </c:pt>
                <c:pt idx="150">
                  <c:v>-1.09891363141524E-2</c:v>
                </c:pt>
                <c:pt idx="151">
                  <c:v>-1.09882497259565E-2</c:v>
                </c:pt>
                <c:pt idx="152">
                  <c:v>-1.0987328674861701E-2</c:v>
                </c:pt>
                <c:pt idx="153">
                  <c:v>-1.0986376966213501E-2</c:v>
                </c:pt>
                <c:pt idx="154">
                  <c:v>-1.09853994497931E-2</c:v>
                </c:pt>
                <c:pt idx="155">
                  <c:v>-1.09844016628122E-2</c:v>
                </c:pt>
                <c:pt idx="156">
                  <c:v>-1.0983389524043799E-2</c:v>
                </c:pt>
                <c:pt idx="157">
                  <c:v>-1.09823691459999E-2</c:v>
                </c:pt>
                <c:pt idx="158">
                  <c:v>-1.09813464730449E-2</c:v>
                </c:pt>
                <c:pt idx="159">
                  <c:v>-1.0980327127407E-2</c:v>
                </c:pt>
                <c:pt idx="160">
                  <c:v>-1.09793163926955E-2</c:v>
                </c:pt>
                <c:pt idx="161">
                  <c:v>-1.09783190177303E-2</c:v>
                </c:pt>
                <c:pt idx="162">
                  <c:v>-1.0977339252836499E-2</c:v>
                </c:pt>
                <c:pt idx="163">
                  <c:v>-1.0976380890634799E-2</c:v>
                </c:pt>
                <c:pt idx="164">
                  <c:v>-1.09754472237152E-2</c:v>
                </c:pt>
                <c:pt idx="165">
                  <c:v>-1.09745412557972E-2</c:v>
                </c:pt>
                <c:pt idx="166">
                  <c:v>-1.0973665734755901E-2</c:v>
                </c:pt>
                <c:pt idx="167">
                  <c:v>-1.0972823202826399E-2</c:v>
                </c:pt>
                <c:pt idx="168">
                  <c:v>-1.09720160926183E-2</c:v>
                </c:pt>
                <c:pt idx="169">
                  <c:v>-1.09712467483951E-2</c:v>
                </c:pt>
                <c:pt idx="170">
                  <c:v>-1.0970517308135801E-2</c:v>
                </c:pt>
                <c:pt idx="171">
                  <c:v>-1.0969829693470601E-2</c:v>
                </c:pt>
                <c:pt idx="172">
                  <c:v>-1.09691854298655E-2</c:v>
                </c:pt>
                <c:pt idx="173">
                  <c:v>-1.0968585652134301E-2</c:v>
                </c:pt>
                <c:pt idx="174">
                  <c:v>-1.09680309601E-2</c:v>
                </c:pt>
                <c:pt idx="175">
                  <c:v>-1.09675214586854E-2</c:v>
                </c:pt>
                <c:pt idx="176">
                  <c:v>-1.09670565971962E-2</c:v>
                </c:pt>
                <c:pt idx="177">
                  <c:v>-1.09666353890544E-2</c:v>
                </c:pt>
                <c:pt idx="178">
                  <c:v>-1.0966256338907699E-2</c:v>
                </c:pt>
                <c:pt idx="179">
                  <c:v>-1.09659174904748E-2</c:v>
                </c:pt>
                <c:pt idx="180">
                  <c:v>-1.09656165489588E-2</c:v>
                </c:pt>
                <c:pt idx="181">
                  <c:v>-1.0965350977961801E-2</c:v>
                </c:pt>
                <c:pt idx="182">
                  <c:v>-1.0965118030350799E-2</c:v>
                </c:pt>
                <c:pt idx="183">
                  <c:v>-1.0964914785394299E-2</c:v>
                </c:pt>
                <c:pt idx="184">
                  <c:v>-1.09647383339678E-2</c:v>
                </c:pt>
                <c:pt idx="185">
                  <c:v>-1.0964585585152399E-2</c:v>
                </c:pt>
                <c:pt idx="186">
                  <c:v>-1.0964453425132499E-2</c:v>
                </c:pt>
                <c:pt idx="187">
                  <c:v>-1.09643388665946E-2</c:v>
                </c:pt>
                <c:pt idx="188">
                  <c:v>-1.0964238930883901E-2</c:v>
                </c:pt>
                <c:pt idx="189">
                  <c:v>-1.0964150771960999E-2</c:v>
                </c:pt>
                <c:pt idx="190">
                  <c:v>-1.09640718907641E-2</c:v>
                </c:pt>
                <c:pt idx="191">
                  <c:v>-1.09640000892277E-2</c:v>
                </c:pt>
                <c:pt idx="192">
                  <c:v>-1.0963933768166401E-2</c:v>
                </c:pt>
                <c:pt idx="193">
                  <c:v>-1.09638721903615E-2</c:v>
                </c:pt>
                <c:pt idx="194">
                  <c:v>-1.0963815599013599E-2</c:v>
                </c:pt>
                <c:pt idx="195">
                  <c:v>-1.0963765797186701E-2</c:v>
                </c:pt>
                <c:pt idx="196">
                  <c:v>-1.09637265248277E-2</c:v>
                </c:pt>
                <c:pt idx="197">
                  <c:v>-1.09637038825667E-2</c:v>
                </c:pt>
                <c:pt idx="198">
                  <c:v>-1.09637063794535E-2</c:v>
                </c:pt>
                <c:pt idx="199">
                  <c:v>-1.09637447813359E-2</c:v>
                </c:pt>
                <c:pt idx="200">
                  <c:v>-1.09638312884796E-2</c:v>
                </c:pt>
                <c:pt idx="201">
                  <c:v>-1.09639783794113E-2</c:v>
                </c:pt>
                <c:pt idx="202">
                  <c:v>-1.09641973425957E-2</c:v>
                </c:pt>
                <c:pt idx="203">
                  <c:v>-1.09644968556503E-2</c:v>
                </c:pt>
                <c:pt idx="204">
                  <c:v>-1.0964881722109901E-2</c:v>
                </c:pt>
                <c:pt idx="205">
                  <c:v>-1.09653521541326E-2</c:v>
                </c:pt>
                <c:pt idx="206">
                  <c:v>-1.0965903735454601E-2</c:v>
                </c:pt>
                <c:pt idx="207">
                  <c:v>-1.0966527688989E-2</c:v>
                </c:pt>
                <c:pt idx="208">
                  <c:v>-1.0967211728019E-2</c:v>
                </c:pt>
                <c:pt idx="209">
                  <c:v>-1.0967941128450899E-2</c:v>
                </c:pt>
                <c:pt idx="210">
                  <c:v>-1.0968699899583399E-2</c:v>
                </c:pt>
                <c:pt idx="211">
                  <c:v>-1.0969472081876E-2</c:v>
                </c:pt>
                <c:pt idx="212">
                  <c:v>-1.09702426423643E-2</c:v>
                </c:pt>
                <c:pt idx="213">
                  <c:v>-1.09709983276505E-2</c:v>
                </c:pt>
                <c:pt idx="214">
                  <c:v>-1.09717279738944E-2</c:v>
                </c:pt>
                <c:pt idx="215">
                  <c:v>-1.0972422636978001E-2</c:v>
                </c:pt>
                <c:pt idx="216">
                  <c:v>-1.09730757806107E-2</c:v>
                </c:pt>
                <c:pt idx="217">
                  <c:v>-1.09736835499954E-2</c:v>
                </c:pt>
                <c:pt idx="218">
                  <c:v>-1.09742450354351E-2</c:v>
                </c:pt>
                <c:pt idx="219">
                  <c:v>-1.09747627570243E-2</c:v>
                </c:pt>
                <c:pt idx="220">
                  <c:v>-1.0975242592056299E-2</c:v>
                </c:pt>
                <c:pt idx="221">
                  <c:v>-1.09756935019849E-2</c:v>
                </c:pt>
                <c:pt idx="222">
                  <c:v>-1.0976126506171699E-2</c:v>
                </c:pt>
                <c:pt idx="223">
                  <c:v>-1.09765535764956E-2</c:v>
                </c:pt>
                <c:pt idx="224">
                  <c:v>-1.09769867031256E-2</c:v>
                </c:pt>
                <c:pt idx="225">
                  <c:v>-1.09774373095822E-2</c:v>
                </c:pt>
                <c:pt idx="226">
                  <c:v>-1.0977916211933199E-2</c:v>
                </c:pt>
                <c:pt idx="227">
                  <c:v>-1.09784340918853E-2</c:v>
                </c:pt>
                <c:pt idx="228">
                  <c:v>-1.09790017901209E-2</c:v>
                </c:pt>
                <c:pt idx="229">
                  <c:v>-1.0979630858776001E-2</c:v>
                </c:pt>
                <c:pt idx="230">
                  <c:v>-1.0980333486217599E-2</c:v>
                </c:pt>
                <c:pt idx="231">
                  <c:v>-1.09811225088179E-2</c:v>
                </c:pt>
                <c:pt idx="232">
                  <c:v>-1.09820111271355E-2</c:v>
                </c:pt>
                <c:pt idx="233">
                  <c:v>-1.0983012473145801E-2</c:v>
                </c:pt>
                <c:pt idx="234">
                  <c:v>-1.0984138757810799E-2</c:v>
                </c:pt>
                <c:pt idx="235">
                  <c:v>-1.09853998781818E-2</c:v>
                </c:pt>
                <c:pt idx="236">
                  <c:v>-1.0986802075143E-2</c:v>
                </c:pt>
                <c:pt idx="237">
                  <c:v>-1.0988346572046E-2</c:v>
                </c:pt>
                <c:pt idx="238">
                  <c:v>-1.0990029379602599E-2</c:v>
                </c:pt>
                <c:pt idx="239">
                  <c:v>-1.0991842247145001E-2</c:v>
                </c:pt>
                <c:pt idx="240">
                  <c:v>-1.09937746544917E-2</c:v>
                </c:pt>
                <c:pt idx="241">
                  <c:v>-1.09958168832137E-2</c:v>
                </c:pt>
                <c:pt idx="242">
                  <c:v>-1.09979622634803E-2</c:v>
                </c:pt>
                <c:pt idx="243">
                  <c:v>-1.1000208091041399E-2</c:v>
                </c:pt>
                <c:pt idx="244">
                  <c:v>-1.1002554586281601E-2</c:v>
                </c:pt>
                <c:pt idx="245">
                  <c:v>-1.1005002684857801E-2</c:v>
                </c:pt>
                <c:pt idx="246">
                  <c:v>-1.10075525922927E-2</c:v>
                </c:pt>
                <c:pt idx="247">
                  <c:v>-1.1010203503176901E-2</c:v>
                </c:pt>
                <c:pt idx="248">
                  <c:v>-1.10129542706084E-2</c:v>
                </c:pt>
                <c:pt idx="249">
                  <c:v>-1.1015803660307201E-2</c:v>
                </c:pt>
                <c:pt idx="250">
                  <c:v>-1.10187492502047E-2</c:v>
                </c:pt>
                <c:pt idx="251">
                  <c:v>-1.10217861764442E-2</c:v>
                </c:pt>
                <c:pt idx="252">
                  <c:v>-1.10249064710378E-2</c:v>
                </c:pt>
                <c:pt idx="253">
                  <c:v>-1.10280992193795E-2</c:v>
                </c:pt>
                <c:pt idx="254">
                  <c:v>-1.1031350331486301E-2</c:v>
                </c:pt>
                <c:pt idx="255">
                  <c:v>-1.10346423073584E-2</c:v>
                </c:pt>
                <c:pt idx="256">
                  <c:v>-1.10379543599958E-2</c:v>
                </c:pt>
                <c:pt idx="257">
                  <c:v>-1.1041262315936299E-2</c:v>
                </c:pt>
                <c:pt idx="258">
                  <c:v>-1.10445382108833E-2</c:v>
                </c:pt>
                <c:pt idx="259">
                  <c:v>-1.10477494904694E-2</c:v>
                </c:pt>
                <c:pt idx="260">
                  <c:v>-1.10508587102382E-2</c:v>
                </c:pt>
                <c:pt idx="261">
                  <c:v>-1.1053823339995701E-2</c:v>
                </c:pt>
                <c:pt idx="262">
                  <c:v>-1.1056596177066299E-2</c:v>
                </c:pt>
                <c:pt idx="263">
                  <c:v>-1.1059127239403801E-2</c:v>
                </c:pt>
                <c:pt idx="264">
                  <c:v>-1.1061364582341899E-2</c:v>
                </c:pt>
                <c:pt idx="265">
                  <c:v>-1.1063251925581099E-2</c:v>
                </c:pt>
                <c:pt idx="266">
                  <c:v>-1.10647254480258E-2</c:v>
                </c:pt>
                <c:pt idx="267">
                  <c:v>-1.1065713119883001E-2</c:v>
                </c:pt>
                <c:pt idx="268">
                  <c:v>-1.10661351705946E-2</c:v>
                </c:pt>
                <c:pt idx="269">
                  <c:v>-1.10659058148971E-2</c:v>
                </c:pt>
                <c:pt idx="270">
                  <c:v>-1.1064937552113499E-2</c:v>
                </c:pt>
                <c:pt idx="271">
                  <c:v>-1.10631429563604E-2</c:v>
                </c:pt>
                <c:pt idx="272">
                  <c:v>-1.10604335329946E-2</c:v>
                </c:pt>
                <c:pt idx="273">
                  <c:v>-1.10567204566744E-2</c:v>
                </c:pt>
                <c:pt idx="274">
                  <c:v>-1.1051917653530001E-2</c:v>
                </c:pt>
                <c:pt idx="275">
                  <c:v>-1.1045948450965799E-2</c:v>
                </c:pt>
                <c:pt idx="276">
                  <c:v>-1.1038748435331499E-2</c:v>
                </c:pt>
                <c:pt idx="277">
                  <c:v>-1.10302545206099E-2</c:v>
                </c:pt>
                <c:pt idx="278">
                  <c:v>-1.10204000362349E-2</c:v>
                </c:pt>
                <c:pt idx="279">
                  <c:v>-1.10091284742284E-2</c:v>
                </c:pt>
                <c:pt idx="280">
                  <c:v>-1.09964011832368E-2</c:v>
                </c:pt>
                <c:pt idx="281">
                  <c:v>-1.09822079453154E-2</c:v>
                </c:pt>
                <c:pt idx="282">
                  <c:v>-1.09665587348227E-2</c:v>
                </c:pt>
                <c:pt idx="283">
                  <c:v>-1.0949468107797599E-2</c:v>
                </c:pt>
                <c:pt idx="284">
                  <c:v>-1.09309689867966E-2</c:v>
                </c:pt>
                <c:pt idx="285">
                  <c:v>-1.09110897203258E-2</c:v>
                </c:pt>
                <c:pt idx="286">
                  <c:v>-1.08898666290337E-2</c:v>
                </c:pt>
                <c:pt idx="287">
                  <c:v>-1.08674214799841E-2</c:v>
                </c:pt>
                <c:pt idx="288">
                  <c:v>-1.0843925228840701E-2</c:v>
                </c:pt>
                <c:pt idx="289">
                  <c:v>-1.08195350903347E-2</c:v>
                </c:pt>
                <c:pt idx="290">
                  <c:v>-1.0794478493370299E-2</c:v>
                </c:pt>
                <c:pt idx="291">
                  <c:v>-1.07689354138693E-2</c:v>
                </c:pt>
                <c:pt idx="292">
                  <c:v>-1.07431519023724E-2</c:v>
                </c:pt>
                <c:pt idx="293">
                  <c:v>-1.07174375521838E-2</c:v>
                </c:pt>
                <c:pt idx="294">
                  <c:v>-1.0692038070985699E-2</c:v>
                </c:pt>
                <c:pt idx="295">
                  <c:v>-1.0667146351714001E-2</c:v>
                </c:pt>
                <c:pt idx="296">
                  <c:v>-1.0643213283330301E-2</c:v>
                </c:pt>
                <c:pt idx="297">
                  <c:v>-1.0620842283070701E-2</c:v>
                </c:pt>
                <c:pt idx="298">
                  <c:v>-1.0599844512280399E-2</c:v>
                </c:pt>
                <c:pt idx="299">
                  <c:v>-1.0580913968424401E-2</c:v>
                </c:pt>
                <c:pt idx="300">
                  <c:v>-1.05641932209214E-2</c:v>
                </c:pt>
                <c:pt idx="301">
                  <c:v>-1.05541760156821E-2</c:v>
                </c:pt>
                <c:pt idx="302">
                  <c:v>-1.0547586588672201E-2</c:v>
                </c:pt>
                <c:pt idx="303">
                  <c:v>-1.0541922851221099E-2</c:v>
                </c:pt>
                <c:pt idx="304">
                  <c:v>-1.05369045663339E-2</c:v>
                </c:pt>
                <c:pt idx="305">
                  <c:v>-1.0532489742508099E-2</c:v>
                </c:pt>
                <c:pt idx="306">
                  <c:v>-1.05286544541748E-2</c:v>
                </c:pt>
                <c:pt idx="307">
                  <c:v>-1.05253771512306E-2</c:v>
                </c:pt>
                <c:pt idx="308">
                  <c:v>-1.0522637944807201E-2</c:v>
                </c:pt>
                <c:pt idx="309">
                  <c:v>-1.0520418284883801E-2</c:v>
                </c:pt>
                <c:pt idx="310">
                  <c:v>-1.0518700656729101E-2</c:v>
                </c:pt>
                <c:pt idx="311">
                  <c:v>-1.0517468570271899E-2</c:v>
                </c:pt>
                <c:pt idx="312">
                  <c:v>-1.0516706119243701E-2</c:v>
                </c:pt>
                <c:pt idx="313">
                  <c:v>-1.0516398054500199E-2</c:v>
                </c:pt>
                <c:pt idx="314">
                  <c:v>-1.0516529557719201E-2</c:v>
                </c:pt>
                <c:pt idx="315">
                  <c:v>-1.05170861884844E-2</c:v>
                </c:pt>
                <c:pt idx="316">
                  <c:v>-1.05180539301703E-2</c:v>
                </c:pt>
                <c:pt idx="317">
                  <c:v>-1.05194190998927E-2</c:v>
                </c:pt>
                <c:pt idx="318">
                  <c:v>-1.0521168424867E-2</c:v>
                </c:pt>
                <c:pt idx="319">
                  <c:v>-1.0523288968358101E-2</c:v>
                </c:pt>
                <c:pt idx="320">
                  <c:v>-1.05257682219701E-2</c:v>
                </c:pt>
                <c:pt idx="321">
                  <c:v>-1.05285940480065E-2</c:v>
                </c:pt>
                <c:pt idx="322">
                  <c:v>-1.0531754753352499E-2</c:v>
                </c:pt>
                <c:pt idx="323">
                  <c:v>-1.05352390321908E-2</c:v>
                </c:pt>
                <c:pt idx="324">
                  <c:v>-1.05390360077472E-2</c:v>
                </c:pt>
                <c:pt idx="325">
                  <c:v>-1.0543135275556901E-2</c:v>
                </c:pt>
                <c:pt idx="326">
                  <c:v>-1.05475268200344E-2</c:v>
                </c:pt>
                <c:pt idx="327">
                  <c:v>-1.05522010596532E-2</c:v>
                </c:pt>
                <c:pt idx="328">
                  <c:v>-1.0557148857232799E-2</c:v>
                </c:pt>
                <c:pt idx="329">
                  <c:v>-1.05623614153299E-2</c:v>
                </c:pt>
                <c:pt idx="330">
                  <c:v>-1.05678304044724E-2</c:v>
                </c:pt>
                <c:pt idx="331">
                  <c:v>-1.0573547809684501E-2</c:v>
                </c:pt>
                <c:pt idx="332">
                  <c:v>-1.0579506142942599E-2</c:v>
                </c:pt>
                <c:pt idx="333">
                  <c:v>-1.05856981932951E-2</c:v>
                </c:pt>
                <c:pt idx="334">
                  <c:v>-1.0592117314922701E-2</c:v>
                </c:pt>
                <c:pt idx="335">
                  <c:v>-1.05987572060144E-2</c:v>
                </c:pt>
                <c:pt idx="336">
                  <c:v>-1.06056119967905E-2</c:v>
                </c:pt>
                <c:pt idx="337">
                  <c:v>-1.0612676192616599E-2</c:v>
                </c:pt>
                <c:pt idx="338">
                  <c:v>-1.0619944694140101E-2</c:v>
                </c:pt>
                <c:pt idx="339">
                  <c:v>-1.0627412684898399E-2</c:v>
                </c:pt>
                <c:pt idx="340">
                  <c:v>-1.0635075512661201E-2</c:v>
                </c:pt>
                <c:pt idx="341">
                  <c:v>-1.06429286996889E-2</c:v>
                </c:pt>
                <c:pt idx="342">
                  <c:v>-1.06509678420661E-2</c:v>
                </c:pt>
                <c:pt idx="343">
                  <c:v>-1.0659188452573E-2</c:v>
                </c:pt>
                <c:pt idx="344">
                  <c:v>-1.0667585955464E-2</c:v>
                </c:pt>
                <c:pt idx="345">
                  <c:v>-1.0676155569548301E-2</c:v>
                </c:pt>
                <c:pt idx="346">
                  <c:v>-1.06848922465652E-2</c:v>
                </c:pt>
                <c:pt idx="347">
                  <c:v>-1.0693790701642499E-2</c:v>
                </c:pt>
                <c:pt idx="348">
                  <c:v>-1.0702845337297E-2</c:v>
                </c:pt>
                <c:pt idx="349">
                  <c:v>-1.07120503321021E-2</c:v>
                </c:pt>
                <c:pt idx="350">
                  <c:v>-1.0721399533937E-2</c:v>
                </c:pt>
                <c:pt idx="351">
                  <c:v>-1.07308867296697E-2</c:v>
                </c:pt>
                <c:pt idx="352">
                  <c:v>-1.0740505492826199E-2</c:v>
                </c:pt>
                <c:pt idx="353">
                  <c:v>-1.0750249438853599E-2</c:v>
                </c:pt>
                <c:pt idx="354">
                  <c:v>-1.0760112221559801E-2</c:v>
                </c:pt>
                <c:pt idx="355">
                  <c:v>-1.0770087643173399E-2</c:v>
                </c:pt>
                <c:pt idx="356">
                  <c:v>-1.07801698678267E-2</c:v>
                </c:pt>
                <c:pt idx="357">
                  <c:v>-1.0790353415932E-2</c:v>
                </c:pt>
                <c:pt idx="358">
                  <c:v>-1.0800633320045E-2</c:v>
                </c:pt>
                <c:pt idx="359">
                  <c:v>-1.08110050874169E-2</c:v>
                </c:pt>
                <c:pt idx="360">
                  <c:v>-1.08214648723847E-2</c:v>
                </c:pt>
                <c:pt idx="361">
                  <c:v>-1.08320094644784E-2</c:v>
                </c:pt>
                <c:pt idx="362">
                  <c:v>-1.0842636239741099E-2</c:v>
                </c:pt>
                <c:pt idx="363">
                  <c:v>-1.08533431020373E-2</c:v>
                </c:pt>
                <c:pt idx="364">
                  <c:v>-1.0864128466476899E-2</c:v>
                </c:pt>
                <c:pt idx="365">
                  <c:v>-1.0874991105384599E-2</c:v>
                </c:pt>
                <c:pt idx="366">
                  <c:v>-1.0885930091574E-2</c:v>
                </c:pt>
                <c:pt idx="367">
                  <c:v>-1.0896944638546799E-2</c:v>
                </c:pt>
                <c:pt idx="368">
                  <c:v>-1.0908033928546799E-2</c:v>
                </c:pt>
                <c:pt idx="369">
                  <c:v>-1.09191969774225E-2</c:v>
                </c:pt>
                <c:pt idx="370">
                  <c:v>-1.09304326569543E-2</c:v>
                </c:pt>
                <c:pt idx="371">
                  <c:v>-1.0941739299580399E-2</c:v>
                </c:pt>
                <c:pt idx="372">
                  <c:v>-1.0953114835576301E-2</c:v>
                </c:pt>
                <c:pt idx="373">
                  <c:v>-1.09645565311473E-2</c:v>
                </c:pt>
                <c:pt idx="374">
                  <c:v>-1.0976061108693201E-2</c:v>
                </c:pt>
                <c:pt idx="375">
                  <c:v>-1.0987624570142599E-2</c:v>
                </c:pt>
                <c:pt idx="376">
                  <c:v>-1.09992421742108E-2</c:v>
                </c:pt>
                <c:pt idx="377">
                  <c:v>-1.10109085541006E-2</c:v>
                </c:pt>
                <c:pt idx="378">
                  <c:v>-1.1022617722842701E-2</c:v>
                </c:pt>
                <c:pt idx="379">
                  <c:v>-1.10343631821242E-2</c:v>
                </c:pt>
                <c:pt idx="380">
                  <c:v>-1.1046137924183901E-2</c:v>
                </c:pt>
                <c:pt idx="381">
                  <c:v>-1.10579345550589E-2</c:v>
                </c:pt>
                <c:pt idx="382">
                  <c:v>-1.10697453871444E-2</c:v>
                </c:pt>
                <c:pt idx="383">
                  <c:v>-1.1081562407002501E-2</c:v>
                </c:pt>
                <c:pt idx="384">
                  <c:v>-1.10933773439444E-2</c:v>
                </c:pt>
                <c:pt idx="385">
                  <c:v>-1.1105181598545901E-2</c:v>
                </c:pt>
                <c:pt idx="386">
                  <c:v>-1.1116966307114199E-2</c:v>
                </c:pt>
                <c:pt idx="387">
                  <c:v>-1.1128722123284401E-2</c:v>
                </c:pt>
                <c:pt idx="388">
                  <c:v>-1.11404393173304E-2</c:v>
                </c:pt>
                <c:pt idx="389">
                  <c:v>-1.11521077328491E-2</c:v>
                </c:pt>
                <c:pt idx="390">
                  <c:v>-1.1163716655029601E-2</c:v>
                </c:pt>
                <c:pt idx="391">
                  <c:v>-1.1175254896656399E-2</c:v>
                </c:pt>
                <c:pt idx="392">
                  <c:v>-1.1186711053723901E-2</c:v>
                </c:pt>
                <c:pt idx="393">
                  <c:v>-1.1198073497884301E-2</c:v>
                </c:pt>
                <c:pt idx="394">
                  <c:v>-1.1209330740029401E-2</c:v>
                </c:pt>
                <c:pt idx="395">
                  <c:v>-1.1220471873576899E-2</c:v>
                </c:pt>
                <c:pt idx="396">
                  <c:v>-1.1231486938798401E-2</c:v>
                </c:pt>
                <c:pt idx="397">
                  <c:v>-1.12423674671295E-2</c:v>
                </c:pt>
                <c:pt idx="398">
                  <c:v>-1.12531070151478E-2</c:v>
                </c:pt>
                <c:pt idx="399">
                  <c:v>-1.12637017759215E-2</c:v>
                </c:pt>
                <c:pt idx="400">
                  <c:v>-1.127415098444E-2</c:v>
                </c:pt>
                <c:pt idx="401">
                  <c:v>-1.12844574484141E-2</c:v>
                </c:pt>
                <c:pt idx="402">
                  <c:v>-1.1294627952394099E-2</c:v>
                </c:pt>
                <c:pt idx="403">
                  <c:v>-1.1304673432360701E-2</c:v>
                </c:pt>
                <c:pt idx="404">
                  <c:v>-1.13146090839685E-2</c:v>
                </c:pt>
                <c:pt idx="405">
                  <c:v>-1.1324454244710199E-2</c:v>
                </c:pt>
                <c:pt idx="406">
                  <c:v>-1.1334232131646201E-2</c:v>
                </c:pt>
                <c:pt idx="407">
                  <c:v>-1.1343969373069E-2</c:v>
                </c:pt>
                <c:pt idx="408">
                  <c:v>-1.1353695496130901E-2</c:v>
                </c:pt>
                <c:pt idx="409">
                  <c:v>-1.13634421165666E-2</c:v>
                </c:pt>
                <c:pt idx="410">
                  <c:v>-1.1373242005503501E-2</c:v>
                </c:pt>
                <c:pt idx="411">
                  <c:v>-1.1383128273289699E-2</c:v>
                </c:pt>
                <c:pt idx="412">
                  <c:v>-1.1393133169283901E-2</c:v>
                </c:pt>
                <c:pt idx="413">
                  <c:v>-1.14032871455398E-2</c:v>
                </c:pt>
                <c:pt idx="414">
                  <c:v>-1.14136178586201E-2</c:v>
                </c:pt>
                <c:pt idx="415">
                  <c:v>-1.1424149214370001E-2</c:v>
                </c:pt>
                <c:pt idx="416">
                  <c:v>-1.1434900504641E-2</c:v>
                </c:pt>
                <c:pt idx="417">
                  <c:v>-1.1445885676706499E-2</c:v>
                </c:pt>
                <c:pt idx="418">
                  <c:v>-1.1457112747275301E-2</c:v>
                </c:pt>
                <c:pt idx="419">
                  <c:v>-1.1468583447311101E-2</c:v>
                </c:pt>
                <c:pt idx="420">
                  <c:v>-1.1480292860521E-2</c:v>
                </c:pt>
                <c:pt idx="421">
                  <c:v>-1.14922295472328E-2</c:v>
                </c:pt>
                <c:pt idx="422">
                  <c:v>-1.1504375528321901E-2</c:v>
                </c:pt>
                <c:pt idx="423">
                  <c:v>-1.15167065919487E-2</c:v>
                </c:pt>
                <c:pt idx="424">
                  <c:v>-1.1529192783922801E-2</c:v>
                </c:pt>
                <c:pt idx="425">
                  <c:v>-1.15417989741724E-2</c:v>
                </c:pt>
                <c:pt idx="426">
                  <c:v>-1.1554485555063901E-2</c:v>
                </c:pt>
                <c:pt idx="427">
                  <c:v>-1.1567209258057201E-2</c:v>
                </c:pt>
                <c:pt idx="428">
                  <c:v>-1.1579924056783601E-2</c:v>
                </c:pt>
                <c:pt idx="429">
                  <c:v>-1.1592582019381001E-2</c:v>
                </c:pt>
                <c:pt idx="430">
                  <c:v>-1.16051342893875E-2</c:v>
                </c:pt>
                <c:pt idx="431">
                  <c:v>-1.1617531986808E-2</c:v>
                </c:pt>
                <c:pt idx="432">
                  <c:v>-1.16297271777491E-2</c:v>
                </c:pt>
                <c:pt idx="433">
                  <c:v>-1.1641673684218E-2</c:v>
                </c:pt>
                <c:pt idx="434">
                  <c:v>-1.1653327885453301E-2</c:v>
                </c:pt>
                <c:pt idx="435">
                  <c:v>-1.1664649542592701E-2</c:v>
                </c:pt>
                <c:pt idx="436">
                  <c:v>-1.16756022652718E-2</c:v>
                </c:pt>
                <c:pt idx="437">
                  <c:v>-1.1686154288025699E-2</c:v>
                </c:pt>
                <c:pt idx="438">
                  <c:v>-1.1696278712637899E-2</c:v>
                </c:pt>
                <c:pt idx="439">
                  <c:v>-1.1705953997199E-2</c:v>
                </c:pt>
                <c:pt idx="440">
                  <c:v>-1.17151640884471E-2</c:v>
                </c:pt>
                <c:pt idx="441">
                  <c:v>-1.17238986731663E-2</c:v>
                </c:pt>
                <c:pt idx="442">
                  <c:v>-1.1732153076974E-2</c:v>
                </c:pt>
                <c:pt idx="443">
                  <c:v>-1.1739928391547499E-2</c:v>
                </c:pt>
                <c:pt idx="444">
                  <c:v>-1.17472313111571E-2</c:v>
                </c:pt>
                <c:pt idx="445">
                  <c:v>-1.1754073816765E-2</c:v>
                </c:pt>
                <c:pt idx="446">
                  <c:v>-1.17604729867412E-2</c:v>
                </c:pt>
                <c:pt idx="447">
                  <c:v>-1.17664507107399E-2</c:v>
                </c:pt>
                <c:pt idx="448">
                  <c:v>-1.1772033243863099E-2</c:v>
                </c:pt>
                <c:pt idx="449">
                  <c:v>-1.1777250863414799E-2</c:v>
                </c:pt>
                <c:pt idx="450">
                  <c:v>-1.1782137353989501E-2</c:v>
                </c:pt>
                <c:pt idx="451">
                  <c:v>-1.17867295877171E-2</c:v>
                </c:pt>
                <c:pt idx="452">
                  <c:v>-1.17910669871576E-2</c:v>
                </c:pt>
                <c:pt idx="453">
                  <c:v>-1.1795191058667E-2</c:v>
                </c:pt>
                <c:pt idx="454">
                  <c:v>-1.1799144952855899E-2</c:v>
                </c:pt>
                <c:pt idx="455">
                  <c:v>-1.1802972966952201E-2</c:v>
                </c:pt>
                <c:pt idx="456">
                  <c:v>-1.18067199455356E-2</c:v>
                </c:pt>
                <c:pt idx="457">
                  <c:v>-1.1810430941788999E-2</c:v>
                </c:pt>
                <c:pt idx="458">
                  <c:v>-1.1814150881747899E-2</c:v>
                </c:pt>
                <c:pt idx="459">
                  <c:v>-1.1817923893510201E-2</c:v>
                </c:pt>
                <c:pt idx="460">
                  <c:v>-1.18217931321178E-2</c:v>
                </c:pt>
                <c:pt idx="461">
                  <c:v>-1.18258003639207E-2</c:v>
                </c:pt>
                <c:pt idx="462">
                  <c:v>-1.18299855887357E-2</c:v>
                </c:pt>
                <c:pt idx="463">
                  <c:v>-1.1834386827308301E-2</c:v>
                </c:pt>
                <c:pt idx="464">
                  <c:v>-1.18390398118594E-2</c:v>
                </c:pt>
                <c:pt idx="465">
                  <c:v>-1.1843977728969101E-2</c:v>
                </c:pt>
                <c:pt idx="466">
                  <c:v>-1.1849231054181E-2</c:v>
                </c:pt>
                <c:pt idx="467">
                  <c:v>-1.18548273679138E-2</c:v>
                </c:pt>
                <c:pt idx="468">
                  <c:v>-1.1860791282958E-2</c:v>
                </c:pt>
                <c:pt idx="469">
                  <c:v>-1.1867144291376201E-2</c:v>
                </c:pt>
                <c:pt idx="470">
                  <c:v>-1.18739046455847E-2</c:v>
                </c:pt>
                <c:pt idx="471">
                  <c:v>-1.1881087401137001E-2</c:v>
                </c:pt>
                <c:pt idx="472">
                  <c:v>-1.18887043143682E-2</c:v>
                </c:pt>
                <c:pt idx="473">
                  <c:v>-1.1896763899191601E-2</c:v>
                </c:pt>
                <c:pt idx="474">
                  <c:v>-1.19052714602794E-2</c:v>
                </c:pt>
                <c:pt idx="475">
                  <c:v>-1.19142290883171E-2</c:v>
                </c:pt>
                <c:pt idx="476">
                  <c:v>-1.19236358009707E-2</c:v>
                </c:pt>
                <c:pt idx="477">
                  <c:v>-1.19334875776042E-2</c:v>
                </c:pt>
                <c:pt idx="478">
                  <c:v>-1.19437774856941E-2</c:v>
                </c:pt>
                <c:pt idx="479">
                  <c:v>-1.19544957873146E-2</c:v>
                </c:pt>
                <c:pt idx="480">
                  <c:v>-1.1965630082672899E-2</c:v>
                </c:pt>
                <c:pt idx="481">
                  <c:v>-1.19771654957289E-2</c:v>
                </c:pt>
                <c:pt idx="482">
                  <c:v>-1.1989084766592399E-2</c:v>
                </c:pt>
                <c:pt idx="483">
                  <c:v>-1.2001368464522299E-2</c:v>
                </c:pt>
                <c:pt idx="484">
                  <c:v>-1.2013995130312699E-2</c:v>
                </c:pt>
                <c:pt idx="485">
                  <c:v>-1.20269414530925E-2</c:v>
                </c:pt>
                <c:pt idx="486">
                  <c:v>-1.2040182519882E-2</c:v>
                </c:pt>
                <c:pt idx="487">
                  <c:v>-1.2053691877032899E-2</c:v>
                </c:pt>
                <c:pt idx="488">
                  <c:v>-1.20674418515581E-2</c:v>
                </c:pt>
                <c:pt idx="489">
                  <c:v>-1.20814036458736E-2</c:v>
                </c:pt>
                <c:pt idx="490">
                  <c:v>-1.2095547605674601E-2</c:v>
                </c:pt>
                <c:pt idx="491">
                  <c:v>-1.2109843324359699E-2</c:v>
                </c:pt>
                <c:pt idx="492">
                  <c:v>-1.21242598688697E-2</c:v>
                </c:pt>
                <c:pt idx="493">
                  <c:v>-1.2138765917657701E-2</c:v>
                </c:pt>
                <c:pt idx="494">
                  <c:v>-1.21533300088266E-2</c:v>
                </c:pt>
                <c:pt idx="495">
                  <c:v>-1.21679206000778E-2</c:v>
                </c:pt>
                <c:pt idx="496">
                  <c:v>-1.2182506333468001E-2</c:v>
                </c:pt>
                <c:pt idx="497">
                  <c:v>-1.219705609433E-2</c:v>
                </c:pt>
                <c:pt idx="498">
                  <c:v>-1.22115392197099E-2</c:v>
                </c:pt>
                <c:pt idx="499">
                  <c:v>-1.2225925463837E-2</c:v>
                </c:pt>
                <c:pt idx="500">
                  <c:v>-1.22401853734292E-2</c:v>
                </c:pt>
                <c:pt idx="501">
                  <c:v>-1.2254290172218799E-2</c:v>
                </c:pt>
                <c:pt idx="502">
                  <c:v>-1.2268211975184601E-2</c:v>
                </c:pt>
                <c:pt idx="503">
                  <c:v>-1.22819238340063E-2</c:v>
                </c:pt>
                <c:pt idx="504">
                  <c:v>-1.2295399814386401E-2</c:v>
                </c:pt>
                <c:pt idx="505">
                  <c:v>-1.23086152121097E-2</c:v>
                </c:pt>
                <c:pt idx="506">
                  <c:v>-1.23215463912819E-2</c:v>
                </c:pt>
                <c:pt idx="507">
                  <c:v>-1.2334171075202301E-2</c:v>
                </c:pt>
                <c:pt idx="508">
                  <c:v>-1.2346468207341201E-2</c:v>
                </c:pt>
                <c:pt idx="509">
                  <c:v>-1.2358418229623301E-2</c:v>
                </c:pt>
                <c:pt idx="510">
                  <c:v>-1.2370003014775E-2</c:v>
                </c:pt>
                <c:pt idx="511">
                  <c:v>-1.2381205887870599E-2</c:v>
                </c:pt>
                <c:pt idx="512">
                  <c:v>-1.23920117827043E-2</c:v>
                </c:pt>
                <c:pt idx="513">
                  <c:v>-1.2402407268687301E-2</c:v>
                </c:pt>
                <c:pt idx="514">
                  <c:v>-1.2412380540218799E-2</c:v>
                </c:pt>
                <c:pt idx="515">
                  <c:v>-1.2421921557087901E-2</c:v>
                </c:pt>
                <c:pt idx="516">
                  <c:v>-1.2431021982606601E-2</c:v>
                </c:pt>
                <c:pt idx="517">
                  <c:v>-1.24396753088129E-2</c:v>
                </c:pt>
                <c:pt idx="518">
                  <c:v>-1.2447876806796401E-2</c:v>
                </c:pt>
                <c:pt idx="519">
                  <c:v>-1.2455623626602399E-2</c:v>
                </c:pt>
                <c:pt idx="520">
                  <c:v>-1.24629147273325E-2</c:v>
                </c:pt>
                <c:pt idx="521">
                  <c:v>-1.24697508064525E-2</c:v>
                </c:pt>
                <c:pt idx="522">
                  <c:v>-1.2476134457486399E-2</c:v>
                </c:pt>
                <c:pt idx="523">
                  <c:v>-1.24820699187275E-2</c:v>
                </c:pt>
                <c:pt idx="524">
                  <c:v>-1.2487563146871199E-2</c:v>
                </c:pt>
                <c:pt idx="525">
                  <c:v>-1.2492621711472999E-2</c:v>
                </c:pt>
                <c:pt idx="526">
                  <c:v>-1.24972546935887E-2</c:v>
                </c:pt>
                <c:pt idx="527">
                  <c:v>-1.2501472579071899E-2</c:v>
                </c:pt>
                <c:pt idx="528">
                  <c:v>-1.25052871034793E-2</c:v>
                </c:pt>
                <c:pt idx="529">
                  <c:v>-1.25087111087258E-2</c:v>
                </c:pt>
                <c:pt idx="530">
                  <c:v>-1.25117584668406E-2</c:v>
                </c:pt>
                <c:pt idx="531">
                  <c:v>-1.2514443819744E-2</c:v>
                </c:pt>
                <c:pt idx="532">
                  <c:v>-1.2516782483549401E-2</c:v>
                </c:pt>
                <c:pt idx="533">
                  <c:v>-1.2518790248421899E-2</c:v>
                </c:pt>
                <c:pt idx="534">
                  <c:v>-1.2520483161920001E-2</c:v>
                </c:pt>
                <c:pt idx="535">
                  <c:v>-1.25218773750929E-2</c:v>
                </c:pt>
                <c:pt idx="536">
                  <c:v>-1.25229890949213E-2</c:v>
                </c:pt>
                <c:pt idx="537">
                  <c:v>-1.25238343018705E-2</c:v>
                </c:pt>
                <c:pt idx="538">
                  <c:v>-1.2524428678106001E-2</c:v>
                </c:pt>
                <c:pt idx="539">
                  <c:v>-1.2524787368704601E-2</c:v>
                </c:pt>
                <c:pt idx="540">
                  <c:v>-1.25249250569986E-2</c:v>
                </c:pt>
                <c:pt idx="541">
                  <c:v>-1.25248557565297E-2</c:v>
                </c:pt>
                <c:pt idx="542">
                  <c:v>-1.2524592745314899E-2</c:v>
                </c:pt>
                <c:pt idx="543">
                  <c:v>-1.2524148616777401E-2</c:v>
                </c:pt>
                <c:pt idx="544">
                  <c:v>-1.2523535184293401E-2</c:v>
                </c:pt>
                <c:pt idx="545">
                  <c:v>-1.25227635163178E-2</c:v>
                </c:pt>
                <c:pt idx="546">
                  <c:v>-1.25218440430774E-2</c:v>
                </c:pt>
                <c:pt idx="547">
                  <c:v>-1.25207864622249E-2</c:v>
                </c:pt>
                <c:pt idx="548">
                  <c:v>-1.25195999334706E-2</c:v>
                </c:pt>
                <c:pt idx="549">
                  <c:v>-1.25182931516936E-2</c:v>
                </c:pt>
                <c:pt idx="550">
                  <c:v>-1.2516874417315599E-2</c:v>
                </c:pt>
                <c:pt idx="551">
                  <c:v>-1.25153518180647E-2</c:v>
                </c:pt>
                <c:pt idx="552">
                  <c:v>-1.25137332190654E-2</c:v>
                </c:pt>
                <c:pt idx="553">
                  <c:v>-1.25120266094888E-2</c:v>
                </c:pt>
                <c:pt idx="554">
                  <c:v>-1.2510240043004099E-2</c:v>
                </c:pt>
                <c:pt idx="555">
                  <c:v>-1.2508381882365799E-2</c:v>
                </c:pt>
                <c:pt idx="556">
                  <c:v>-1.2506460914394999E-2</c:v>
                </c:pt>
                <c:pt idx="557">
                  <c:v>-1.25044863805286E-2</c:v>
                </c:pt>
                <c:pt idx="558">
                  <c:v>-1.25024682153235E-2</c:v>
                </c:pt>
                <c:pt idx="559">
                  <c:v>-1.2500416955099399E-2</c:v>
                </c:pt>
                <c:pt idx="560">
                  <c:v>-1.2498344034738301E-2</c:v>
                </c:pt>
                <c:pt idx="561">
                  <c:v>-1.24962616571239E-2</c:v>
                </c:pt>
                <c:pt idx="562">
                  <c:v>-1.24941829059564E-2</c:v>
                </c:pt>
                <c:pt idx="563">
                  <c:v>-1.24921217214954E-2</c:v>
                </c:pt>
                <c:pt idx="564">
                  <c:v>-1.24900928889929E-2</c:v>
                </c:pt>
                <c:pt idx="565">
                  <c:v>-1.24881120179234E-2</c:v>
                </c:pt>
                <c:pt idx="566">
                  <c:v>-1.24861954650867E-2</c:v>
                </c:pt>
                <c:pt idx="567">
                  <c:v>-1.24843602277902E-2</c:v>
                </c:pt>
                <c:pt idx="568">
                  <c:v>-1.2482623900803199E-2</c:v>
                </c:pt>
                <c:pt idx="569">
                  <c:v>-1.2481004479486401E-2</c:v>
                </c:pt>
                <c:pt idx="570">
                  <c:v>-1.2479520285308099E-2</c:v>
                </c:pt>
                <c:pt idx="571">
                  <c:v>-1.2478189729832201E-2</c:v>
                </c:pt>
                <c:pt idx="572">
                  <c:v>-1.2477031271539599E-2</c:v>
                </c:pt>
                <c:pt idx="573">
                  <c:v>-1.24760631251807E-2</c:v>
                </c:pt>
                <c:pt idx="574">
                  <c:v>-1.2475303162452401E-2</c:v>
                </c:pt>
                <c:pt idx="575">
                  <c:v>-1.24747686923002E-2</c:v>
                </c:pt>
                <c:pt idx="576">
                  <c:v>-1.24744762725882E-2</c:v>
                </c:pt>
                <c:pt idx="577">
                  <c:v>-1.24744416311933E-2</c:v>
                </c:pt>
                <c:pt idx="578">
                  <c:v>-1.2474679368183601E-2</c:v>
                </c:pt>
                <c:pt idx="579">
                  <c:v>-1.24752028697666E-2</c:v>
                </c:pt>
                <c:pt idx="580">
                  <c:v>-1.2476024149744301E-2</c:v>
                </c:pt>
                <c:pt idx="581">
                  <c:v>-1.2477153698219201E-2</c:v>
                </c:pt>
                <c:pt idx="582">
                  <c:v>-1.2478600460861499E-2</c:v>
                </c:pt>
                <c:pt idx="583">
                  <c:v>-1.24803716008745E-2</c:v>
                </c:pt>
                <c:pt idx="584">
                  <c:v>-1.2482472613390401E-2</c:v>
                </c:pt>
                <c:pt idx="585">
                  <c:v>-1.2484907048326801E-2</c:v>
                </c:pt>
                <c:pt idx="586">
                  <c:v>-1.24876766620698E-2</c:v>
                </c:pt>
                <c:pt idx="587">
                  <c:v>-1.2490781406604701E-2</c:v>
                </c:pt>
                <c:pt idx="588">
                  <c:v>-1.24942192593988E-2</c:v>
                </c:pt>
                <c:pt idx="589">
                  <c:v>-1.24979864539037E-2</c:v>
                </c:pt>
                <c:pt idx="590">
                  <c:v>-1.2502077522161001E-2</c:v>
                </c:pt>
                <c:pt idx="591">
                  <c:v>-1.2506485246051901E-2</c:v>
                </c:pt>
                <c:pt idx="592">
                  <c:v>-1.2511200826216E-2</c:v>
                </c:pt>
                <c:pt idx="593">
                  <c:v>-1.2516214082699401E-2</c:v>
                </c:pt>
                <c:pt idx="594">
                  <c:v>-1.2521513434806101E-2</c:v>
                </c:pt>
                <c:pt idx="595">
                  <c:v>-1.25270861252261E-2</c:v>
                </c:pt>
                <c:pt idx="596">
                  <c:v>-1.25329183430754E-2</c:v>
                </c:pt>
                <c:pt idx="597">
                  <c:v>-1.25389954272392E-2</c:v>
                </c:pt>
                <c:pt idx="598">
                  <c:v>-1.25453020000006E-2</c:v>
                </c:pt>
                <c:pt idx="599">
                  <c:v>-1.2551822135681401E-2</c:v>
                </c:pt>
                <c:pt idx="600">
                  <c:v>-1.25585395395748E-2</c:v>
                </c:pt>
                <c:pt idx="601">
                  <c:v>-1.2565437743733599E-2</c:v>
                </c:pt>
                <c:pt idx="602">
                  <c:v>-1.2572500272926499E-2</c:v>
                </c:pt>
                <c:pt idx="603">
                  <c:v>-1.2579710777181801E-2</c:v>
                </c:pt>
                <c:pt idx="604">
                  <c:v>-1.25870532282164E-2</c:v>
                </c:pt>
                <c:pt idx="605">
                  <c:v>-1.2594512059014301E-2</c:v>
                </c:pt>
                <c:pt idx="606">
                  <c:v>-1.2602072299221501E-2</c:v>
                </c:pt>
                <c:pt idx="607">
                  <c:v>-1.2609719747232399E-2</c:v>
                </c:pt>
                <c:pt idx="608">
                  <c:v>-1.2617441063263299E-2</c:v>
                </c:pt>
                <c:pt idx="609">
                  <c:v>-1.26252238143398E-2</c:v>
                </c:pt>
                <c:pt idx="610">
                  <c:v>-1.26330566795255E-2</c:v>
                </c:pt>
                <c:pt idx="611">
                  <c:v>-1.2640929392371001E-2</c:v>
                </c:pt>
                <c:pt idx="612">
                  <c:v>-1.2648832891370899E-2</c:v>
                </c:pt>
                <c:pt idx="613">
                  <c:v>-1.26567593778874E-2</c:v>
                </c:pt>
                <c:pt idx="614">
                  <c:v>-1.2664702283343101E-2</c:v>
                </c:pt>
                <c:pt idx="615">
                  <c:v>-1.2672656270927E-2</c:v>
                </c:pt>
                <c:pt idx="616">
                  <c:v>-1.26806173532375E-2</c:v>
                </c:pt>
                <c:pt idx="617">
                  <c:v>-1.2688582716673899E-2</c:v>
                </c:pt>
                <c:pt idx="618">
                  <c:v>-1.2696550789803701E-2</c:v>
                </c:pt>
                <c:pt idx="619">
                  <c:v>-1.2704521173554599E-2</c:v>
                </c:pt>
                <c:pt idx="620">
                  <c:v>-1.2712494576916301E-2</c:v>
                </c:pt>
                <c:pt idx="621">
                  <c:v>-1.27204727970154E-2</c:v>
                </c:pt>
                <c:pt idx="622">
                  <c:v>-1.2728458522152399E-2</c:v>
                </c:pt>
                <c:pt idx="623">
                  <c:v>-1.2736455403713201E-2</c:v>
                </c:pt>
                <c:pt idx="624">
                  <c:v>-1.2744467834653999E-2</c:v>
                </c:pt>
                <c:pt idx="625">
                  <c:v>-1.27525009125617E-2</c:v>
                </c:pt>
                <c:pt idx="626">
                  <c:v>-1.2760560324854999E-2</c:v>
                </c:pt>
                <c:pt idx="627">
                  <c:v>-1.27686522401069E-2</c:v>
                </c:pt>
                <c:pt idx="628">
                  <c:v>-1.2776783240896299E-2</c:v>
                </c:pt>
                <c:pt idx="629">
                  <c:v>-1.27849600971003E-2</c:v>
                </c:pt>
                <c:pt idx="630">
                  <c:v>-1.2793189803023901E-2</c:v>
                </c:pt>
                <c:pt idx="631">
                  <c:v>-1.2801479406463199E-2</c:v>
                </c:pt>
                <c:pt idx="632">
                  <c:v>-1.28098358112153E-2</c:v>
                </c:pt>
                <c:pt idx="633">
                  <c:v>-1.28182658002499E-2</c:v>
                </c:pt>
                <c:pt idx="634">
                  <c:v>-1.2826775850162E-2</c:v>
                </c:pt>
                <c:pt idx="635">
                  <c:v>-1.28353720894847E-2</c:v>
                </c:pt>
                <c:pt idx="636">
                  <c:v>-1.2844060187633099E-2</c:v>
                </c:pt>
                <c:pt idx="637">
                  <c:v>-1.2852845252393901E-2</c:v>
                </c:pt>
                <c:pt idx="638">
                  <c:v>-1.2861731772646901E-2</c:v>
                </c:pt>
                <c:pt idx="639">
                  <c:v>-1.28707235083862E-2</c:v>
                </c:pt>
                <c:pt idx="640">
                  <c:v>-1.28798234367735E-2</c:v>
                </c:pt>
                <c:pt idx="641">
                  <c:v>-1.2889033757211701E-2</c:v>
                </c:pt>
                <c:pt idx="642">
                  <c:v>-1.28983557037266E-2</c:v>
                </c:pt>
                <c:pt idx="643">
                  <c:v>-1.2907789569029699E-2</c:v>
                </c:pt>
                <c:pt idx="644">
                  <c:v>-1.29173347136318E-2</c:v>
                </c:pt>
                <c:pt idx="645">
                  <c:v>-1.2926989422112701E-2</c:v>
                </c:pt>
                <c:pt idx="646">
                  <c:v>-1.29367509503067E-2</c:v>
                </c:pt>
                <c:pt idx="647">
                  <c:v>-1.2946615475376899E-2</c:v>
                </c:pt>
                <c:pt idx="648">
                  <c:v>-1.29565780827017E-2</c:v>
                </c:pt>
                <c:pt idx="649">
                  <c:v>-1.2966632753588499E-2</c:v>
                </c:pt>
                <c:pt idx="650">
                  <c:v>-1.29767723969712E-2</c:v>
                </c:pt>
                <c:pt idx="651">
                  <c:v>-1.29869887948258E-2</c:v>
                </c:pt>
                <c:pt idx="652">
                  <c:v>-1.29972727327864E-2</c:v>
                </c:pt>
                <c:pt idx="653">
                  <c:v>-1.3007613901140899E-2</c:v>
                </c:pt>
                <c:pt idx="654">
                  <c:v>-1.30180009523292E-2</c:v>
                </c:pt>
                <c:pt idx="655">
                  <c:v>-1.3028421637024E-2</c:v>
                </c:pt>
                <c:pt idx="656">
                  <c:v>-1.30388626532502E-2</c:v>
                </c:pt>
                <c:pt idx="657">
                  <c:v>-1.30493099439276E-2</c:v>
                </c:pt>
                <c:pt idx="658">
                  <c:v>-1.3059748586478201E-2</c:v>
                </c:pt>
                <c:pt idx="659">
                  <c:v>-1.3070162884167E-2</c:v>
                </c:pt>
                <c:pt idx="660">
                  <c:v>-1.30805364833869E-2</c:v>
                </c:pt>
                <c:pt idx="661">
                  <c:v>-1.3090852429157E-2</c:v>
                </c:pt>
                <c:pt idx="662">
                  <c:v>-1.31010932407224E-2</c:v>
                </c:pt>
                <c:pt idx="663">
                  <c:v>-1.31112410610252E-2</c:v>
                </c:pt>
                <c:pt idx="664">
                  <c:v>-1.3121277654395001E-2</c:v>
                </c:pt>
                <c:pt idx="665">
                  <c:v>-1.31311846456736E-2</c:v>
                </c:pt>
                <c:pt idx="666">
                  <c:v>-1.3140943509074099E-2</c:v>
                </c:pt>
                <c:pt idx="667">
                  <c:v>-1.315053576235E-2</c:v>
                </c:pt>
                <c:pt idx="668">
                  <c:v>-1.31599429689919E-2</c:v>
                </c:pt>
                <c:pt idx="669">
                  <c:v>-1.3169146946138299E-2</c:v>
                </c:pt>
                <c:pt idx="670">
                  <c:v>-1.31781299430154E-2</c:v>
                </c:pt>
                <c:pt idx="671">
                  <c:v>-1.31868745701176E-2</c:v>
                </c:pt>
                <c:pt idx="672">
                  <c:v>-1.31953640358506E-2</c:v>
                </c:pt>
                <c:pt idx="673">
                  <c:v>-1.3203582266453301E-2</c:v>
                </c:pt>
                <c:pt idx="674">
                  <c:v>-1.3211513934193401E-2</c:v>
                </c:pt>
                <c:pt idx="675">
                  <c:v>-1.3219144594405201E-2</c:v>
                </c:pt>
                <c:pt idx="676">
                  <c:v>-1.32264607899554E-2</c:v>
                </c:pt>
                <c:pt idx="677">
                  <c:v>-1.32334501137384E-2</c:v>
                </c:pt>
                <c:pt idx="678">
                  <c:v>-1.32401013515621E-2</c:v>
                </c:pt>
                <c:pt idx="679">
                  <c:v>-1.3246404482734999E-2</c:v>
                </c:pt>
                <c:pt idx="680">
                  <c:v>-1.3252350694831799E-2</c:v>
                </c:pt>
                <c:pt idx="681">
                  <c:v>-1.3257932596103901E-2</c:v>
                </c:pt>
                <c:pt idx="682">
                  <c:v>-1.32631440616474E-2</c:v>
                </c:pt>
                <c:pt idx="683">
                  <c:v>-1.32679803962149E-2</c:v>
                </c:pt>
                <c:pt idx="684">
                  <c:v>-1.32724383043927E-2</c:v>
                </c:pt>
                <c:pt idx="685">
                  <c:v>-1.32765158645178E-2</c:v>
                </c:pt>
                <c:pt idx="686">
                  <c:v>-1.3280212609201E-2</c:v>
                </c:pt>
                <c:pt idx="687">
                  <c:v>-1.32835293772166E-2</c:v>
                </c:pt>
                <c:pt idx="688">
                  <c:v>-1.32864683862262E-2</c:v>
                </c:pt>
                <c:pt idx="689">
                  <c:v>-1.32890331625022E-2</c:v>
                </c:pt>
                <c:pt idx="690">
                  <c:v>-1.32912284413842E-2</c:v>
                </c:pt>
                <c:pt idx="691">
                  <c:v>-1.32930602386114E-2</c:v>
                </c:pt>
                <c:pt idx="692">
                  <c:v>-1.32945356047029E-2</c:v>
                </c:pt>
                <c:pt idx="693">
                  <c:v>-1.32956627253663E-2</c:v>
                </c:pt>
                <c:pt idx="694">
                  <c:v>-1.3296450759180199E-2</c:v>
                </c:pt>
                <c:pt idx="695">
                  <c:v>-1.3296909711761199E-2</c:v>
                </c:pt>
                <c:pt idx="696">
                  <c:v>-1.32970504468964E-2</c:v>
                </c:pt>
                <c:pt idx="697">
                  <c:v>-1.32968844991411E-2</c:v>
                </c:pt>
                <c:pt idx="698">
                  <c:v>-1.3296424087824599E-2</c:v>
                </c:pt>
                <c:pt idx="699">
                  <c:v>-1.32956819334011E-2</c:v>
                </c:pt>
                <c:pt idx="700">
                  <c:v>-1.32946712035525E-2</c:v>
                </c:pt>
                <c:pt idx="701">
                  <c:v>-1.32934054293916E-2</c:v>
                </c:pt>
                <c:pt idx="702">
                  <c:v>-1.32918984081285E-2</c:v>
                </c:pt>
                <c:pt idx="703">
                  <c:v>-1.32901641478583E-2</c:v>
                </c:pt>
                <c:pt idx="704">
                  <c:v>-1.32882167134358E-2</c:v>
                </c:pt>
                <c:pt idx="705">
                  <c:v>-1.32860701838367E-2</c:v>
                </c:pt>
                <c:pt idx="706">
                  <c:v>-1.3283738676423899E-2</c:v>
                </c:pt>
                <c:pt idx="707">
                  <c:v>-1.32812361634059E-2</c:v>
                </c:pt>
                <c:pt idx="708">
                  <c:v>-1.3278576481617401E-2</c:v>
                </c:pt>
                <c:pt idx="709">
                  <c:v>-1.3275773275066301E-2</c:v>
                </c:pt>
                <c:pt idx="710">
                  <c:v>-1.32728398997441E-2</c:v>
                </c:pt>
                <c:pt idx="711">
                  <c:v>-1.3269789463388301E-2</c:v>
                </c:pt>
                <c:pt idx="712">
                  <c:v>-1.32666346947368E-2</c:v>
                </c:pt>
                <c:pt idx="713">
                  <c:v>-1.3263388059375599E-2</c:v>
                </c:pt>
                <c:pt idx="714">
                  <c:v>-1.32600615858118E-2</c:v>
                </c:pt>
                <c:pt idx="715">
                  <c:v>-1.3256666987550901E-2</c:v>
                </c:pt>
                <c:pt idx="716">
                  <c:v>-1.3253215577427299E-2</c:v>
                </c:pt>
                <c:pt idx="717">
                  <c:v>-1.32497182766432E-2</c:v>
                </c:pt>
                <c:pt idx="718">
                  <c:v>-1.3246185652991E-2</c:v>
                </c:pt>
                <c:pt idx="719">
                  <c:v>-1.32426278223592E-2</c:v>
                </c:pt>
                <c:pt idx="720">
                  <c:v>-1.3239054569523999E-2</c:v>
                </c:pt>
                <c:pt idx="721">
                  <c:v>-1.3235475255319901E-2</c:v>
                </c:pt>
                <c:pt idx="722">
                  <c:v>-1.32318989528032E-2</c:v>
                </c:pt>
                <c:pt idx="723">
                  <c:v>-1.32283342850089E-2</c:v>
                </c:pt>
                <c:pt idx="724">
                  <c:v>-1.3224789574252001E-2</c:v>
                </c:pt>
                <c:pt idx="725">
                  <c:v>-1.32212728278582E-2</c:v>
                </c:pt>
                <c:pt idx="726">
                  <c:v>-1.32177917063767E-2</c:v>
                </c:pt>
                <c:pt idx="727">
                  <c:v>-1.32143535131921E-2</c:v>
                </c:pt>
                <c:pt idx="728">
                  <c:v>-1.3210965238845801E-2</c:v>
                </c:pt>
                <c:pt idx="729">
                  <c:v>-1.32076335441671E-2</c:v>
                </c:pt>
                <c:pt idx="730">
                  <c:v>-1.3204364808282999E-2</c:v>
                </c:pt>
                <c:pt idx="731">
                  <c:v>-1.3201165007947701E-2</c:v>
                </c:pt>
                <c:pt idx="732">
                  <c:v>-1.31980398720983E-2</c:v>
                </c:pt>
                <c:pt idx="733">
                  <c:v>-1.31949947156358E-2</c:v>
                </c:pt>
                <c:pt idx="734">
                  <c:v>-1.3192034543672E-2</c:v>
                </c:pt>
                <c:pt idx="735">
                  <c:v>-1.31891639206252E-2</c:v>
                </c:pt>
                <c:pt idx="736">
                  <c:v>-1.3186387101779299E-2</c:v>
                </c:pt>
                <c:pt idx="737">
                  <c:v>-1.31837078887345E-2</c:v>
                </c:pt>
                <c:pt idx="738">
                  <c:v>-1.3181129641910899E-2</c:v>
                </c:pt>
                <c:pt idx="739">
                  <c:v>-1.3178655255760599E-2</c:v>
                </c:pt>
                <c:pt idx="740">
                  <c:v>-1.31762871295603E-2</c:v>
                </c:pt>
                <c:pt idx="741">
                  <c:v>-1.31740272174559E-2</c:v>
                </c:pt>
                <c:pt idx="742">
                  <c:v>-1.3171876873077901E-2</c:v>
                </c:pt>
                <c:pt idx="743">
                  <c:v>-1.31698368610993E-2</c:v>
                </c:pt>
                <c:pt idx="744">
                  <c:v>-1.31679073981859E-2</c:v>
                </c:pt>
                <c:pt idx="745">
                  <c:v>-1.31660880794206E-2</c:v>
                </c:pt>
                <c:pt idx="746">
                  <c:v>-1.3164377896162E-2</c:v>
                </c:pt>
                <c:pt idx="747">
                  <c:v>-1.31627750993141E-2</c:v>
                </c:pt>
                <c:pt idx="748">
                  <c:v>-1.31612773279992E-2</c:v>
                </c:pt>
                <c:pt idx="749">
                  <c:v>-1.31598815530017E-2</c:v>
                </c:pt>
                <c:pt idx="750">
                  <c:v>-1.31585839652712E-2</c:v>
                </c:pt>
                <c:pt idx="751">
                  <c:v>-1.31573801121806E-2</c:v>
                </c:pt>
                <c:pt idx="752">
                  <c:v>-1.3156264809586401E-2</c:v>
                </c:pt>
                <c:pt idx="753">
                  <c:v>-1.31552322012287E-2</c:v>
                </c:pt>
                <c:pt idx="754">
                  <c:v>-1.3154275777380899E-2</c:v>
                </c:pt>
                <c:pt idx="755">
                  <c:v>-1.31533882153876E-2</c:v>
                </c:pt>
                <c:pt idx="756">
                  <c:v>-1.31525616464989E-2</c:v>
                </c:pt>
                <c:pt idx="757">
                  <c:v>-1.3151787589484E-2</c:v>
                </c:pt>
                <c:pt idx="758">
                  <c:v>-1.31510568661248E-2</c:v>
                </c:pt>
                <c:pt idx="759">
                  <c:v>-1.31503598359279E-2</c:v>
                </c:pt>
                <c:pt idx="760">
                  <c:v>-1.31496862447722E-2</c:v>
                </c:pt>
                <c:pt idx="761">
                  <c:v>-1.3149025409192499E-2</c:v>
                </c:pt>
                <c:pt idx="762">
                  <c:v>-1.3148366162482999E-2</c:v>
                </c:pt>
                <c:pt idx="763">
                  <c:v>-1.3147697044411599E-2</c:v>
                </c:pt>
                <c:pt idx="764">
                  <c:v>-1.31470062421623E-2</c:v>
                </c:pt>
                <c:pt idx="765">
                  <c:v>-1.3146281678541901E-2</c:v>
                </c:pt>
                <c:pt idx="766">
                  <c:v>-1.31455111117943E-2</c:v>
                </c:pt>
                <c:pt idx="767">
                  <c:v>-1.3144682116533701E-2</c:v>
                </c:pt>
                <c:pt idx="768">
                  <c:v>-1.3143782271765299E-2</c:v>
                </c:pt>
                <c:pt idx="769">
                  <c:v>-1.31427991384063E-2</c:v>
                </c:pt>
                <c:pt idx="770">
                  <c:v>-1.31417203839433E-2</c:v>
                </c:pt>
                <c:pt idx="771">
                  <c:v>-1.3140533783018901E-2</c:v>
                </c:pt>
                <c:pt idx="772">
                  <c:v>-1.3139227430385699E-2</c:v>
                </c:pt>
                <c:pt idx="773">
                  <c:v>-1.31377896165324E-2</c:v>
                </c:pt>
                <c:pt idx="774">
                  <c:v>-1.3136209036186199E-2</c:v>
                </c:pt>
                <c:pt idx="775">
                  <c:v>-1.3134474769212199E-2</c:v>
                </c:pt>
                <c:pt idx="776">
                  <c:v>-1.3132576472473E-2</c:v>
                </c:pt>
                <c:pt idx="777">
                  <c:v>-1.31305042725001E-2</c:v>
                </c:pt>
                <c:pt idx="778">
                  <c:v>-1.3128248947723801E-2</c:v>
                </c:pt>
                <c:pt idx="779">
                  <c:v>-1.312580192151E-2</c:v>
                </c:pt>
                <c:pt idx="780">
                  <c:v>-1.3123155332656801E-2</c:v>
                </c:pt>
                <c:pt idx="781">
                  <c:v>-1.31203020551394E-2</c:v>
                </c:pt>
                <c:pt idx="782">
                  <c:v>-1.3117235805792E-2</c:v>
                </c:pt>
                <c:pt idx="783">
                  <c:v>-1.3113951116354401E-2</c:v>
                </c:pt>
                <c:pt idx="784">
                  <c:v>-1.31104433003393E-2</c:v>
                </c:pt>
                <c:pt idx="785">
                  <c:v>-1.3106708643174699E-2</c:v>
                </c:pt>
                <c:pt idx="786">
                  <c:v>-1.3102744267057201E-2</c:v>
                </c:pt>
                <c:pt idx="787">
                  <c:v>-1.30985482774992E-2</c:v>
                </c:pt>
                <c:pt idx="788">
                  <c:v>-1.3094119643154401E-2</c:v>
                </c:pt>
                <c:pt idx="789">
                  <c:v>-1.30894582763491E-2</c:v>
                </c:pt>
                <c:pt idx="790">
                  <c:v>-1.30845649922374E-2</c:v>
                </c:pt>
                <c:pt idx="791">
                  <c:v>-1.30794415418049E-2</c:v>
                </c:pt>
                <c:pt idx="792">
                  <c:v>-1.3074090551910399E-2</c:v>
                </c:pt>
                <c:pt idx="793">
                  <c:v>-1.3068515556650701E-2</c:v>
                </c:pt>
                <c:pt idx="794">
                  <c:v>-1.30627209458556E-2</c:v>
                </c:pt>
                <c:pt idx="795">
                  <c:v>-1.30567118948389E-2</c:v>
                </c:pt>
                <c:pt idx="796">
                  <c:v>-1.30504943974643E-2</c:v>
                </c:pt>
                <c:pt idx="797">
                  <c:v>-1.30440751719715E-2</c:v>
                </c:pt>
                <c:pt idx="798">
                  <c:v>-1.3037461695506901E-2</c:v>
                </c:pt>
                <c:pt idx="799">
                  <c:v>-1.3030662054817101E-2</c:v>
                </c:pt>
                <c:pt idx="800">
                  <c:v>-1.3023684996974601E-2</c:v>
                </c:pt>
                <c:pt idx="801">
                  <c:v>-1.3016539801375199E-2</c:v>
                </c:pt>
                <c:pt idx="802">
                  <c:v>-1.30092362853272E-2</c:v>
                </c:pt>
                <c:pt idx="803">
                  <c:v>-1.30017846517489E-2</c:v>
                </c:pt>
                <c:pt idx="804">
                  <c:v>-1.29941955638949E-2</c:v>
                </c:pt>
                <c:pt idx="805">
                  <c:v>-1.2986480003890801E-2</c:v>
                </c:pt>
                <c:pt idx="806">
                  <c:v>-1.2978649184760599E-2</c:v>
                </c:pt>
                <c:pt idx="807">
                  <c:v>-1.2970714518395401E-2</c:v>
                </c:pt>
                <c:pt idx="808">
                  <c:v>-1.2962687656272001E-2</c:v>
                </c:pt>
                <c:pt idx="809">
                  <c:v>-1.2954580223626401E-2</c:v>
                </c:pt>
                <c:pt idx="810">
                  <c:v>-1.29464038839813E-2</c:v>
                </c:pt>
                <c:pt idx="811">
                  <c:v>-1.2938170331506E-2</c:v>
                </c:pt>
                <c:pt idx="812">
                  <c:v>-1.29298910996555E-2</c:v>
                </c:pt>
                <c:pt idx="813">
                  <c:v>-1.2921577638041399E-2</c:v>
                </c:pt>
                <c:pt idx="814">
                  <c:v>-1.2913241090500099E-2</c:v>
                </c:pt>
                <c:pt idx="815">
                  <c:v>-1.29048924087517E-2</c:v>
                </c:pt>
                <c:pt idx="816">
                  <c:v>-1.28965422399269E-2</c:v>
                </c:pt>
                <c:pt idx="817">
                  <c:v>-1.28882008232677E-2</c:v>
                </c:pt>
                <c:pt idx="818">
                  <c:v>-1.2879878107631E-2</c:v>
                </c:pt>
                <c:pt idx="819">
                  <c:v>-1.2871583493130501E-2</c:v>
                </c:pt>
                <c:pt idx="820">
                  <c:v>-1.2863326025517201E-2</c:v>
                </c:pt>
                <c:pt idx="821">
                  <c:v>-1.2855114295761701E-2</c:v>
                </c:pt>
                <c:pt idx="822">
                  <c:v>-1.2846956322890299E-2</c:v>
                </c:pt>
                <c:pt idx="823">
                  <c:v>-1.28388595882848E-2</c:v>
                </c:pt>
                <c:pt idx="824">
                  <c:v>-1.2830831144480101E-2</c:v>
                </c:pt>
                <c:pt idx="825">
                  <c:v>-1.2822877377560099E-2</c:v>
                </c:pt>
                <c:pt idx="826">
                  <c:v>-1.2815004283133801E-2</c:v>
                </c:pt>
                <c:pt idx="827">
                  <c:v>-1.28072172318729E-2</c:v>
                </c:pt>
                <c:pt idx="828">
                  <c:v>-1.27995210686844E-2</c:v>
                </c:pt>
                <c:pt idx="829">
                  <c:v>-1.27919201949273E-2</c:v>
                </c:pt>
                <c:pt idx="830">
                  <c:v>-1.27844184608532E-2</c:v>
                </c:pt>
                <c:pt idx="831">
                  <c:v>-1.27770193475809E-2</c:v>
                </c:pt>
                <c:pt idx="832">
                  <c:v>-1.27697258098442E-2</c:v>
                </c:pt>
                <c:pt idx="833">
                  <c:v>-1.2762540420677501E-2</c:v>
                </c:pt>
                <c:pt idx="834">
                  <c:v>-1.27554653554865E-2</c:v>
                </c:pt>
                <c:pt idx="835">
                  <c:v>-1.2748502488663599E-2</c:v>
                </c:pt>
                <c:pt idx="836">
                  <c:v>-1.27416533917139E-2</c:v>
                </c:pt>
                <c:pt idx="837">
                  <c:v>-1.27349193543373E-2</c:v>
                </c:pt>
                <c:pt idx="838">
                  <c:v>-1.27283014563457E-2</c:v>
                </c:pt>
                <c:pt idx="839">
                  <c:v>-1.27218006470839E-2</c:v>
                </c:pt>
                <c:pt idx="840">
                  <c:v>-1.27154177170891E-2</c:v>
                </c:pt>
                <c:pt idx="841">
                  <c:v>-1.27091533548801E-2</c:v>
                </c:pt>
                <c:pt idx="842">
                  <c:v>-1.27030082406023E-2</c:v>
                </c:pt>
                <c:pt idx="843">
                  <c:v>-1.26969830426333E-2</c:v>
                </c:pt>
                <c:pt idx="844">
                  <c:v>-1.26910784585306E-2</c:v>
                </c:pt>
                <c:pt idx="845">
                  <c:v>-1.26852952556575E-2</c:v>
                </c:pt>
                <c:pt idx="846">
                  <c:v>-1.2679634339625099E-2</c:v>
                </c:pt>
                <c:pt idx="847">
                  <c:v>-1.2674096762387101E-2</c:v>
                </c:pt>
                <c:pt idx="848">
                  <c:v>-1.26686837156479E-2</c:v>
                </c:pt>
                <c:pt idx="849">
                  <c:v>-1.2663396626906799E-2</c:v>
                </c:pt>
                <c:pt idx="850">
                  <c:v>-1.2658237141954199E-2</c:v>
                </c:pt>
                <c:pt idx="851">
                  <c:v>-1.2653207120076299E-2</c:v>
                </c:pt>
                <c:pt idx="852">
                  <c:v>-1.2648308729275E-2</c:v>
                </c:pt>
                <c:pt idx="853">
                  <c:v>-1.2643544366304001E-2</c:v>
                </c:pt>
                <c:pt idx="854">
                  <c:v>-1.2638916698996101E-2</c:v>
                </c:pt>
                <c:pt idx="855">
                  <c:v>-1.26344287365806E-2</c:v>
                </c:pt>
                <c:pt idx="856">
                  <c:v>-1.2630083722410101E-2</c:v>
                </c:pt>
                <c:pt idx="857">
                  <c:v>-1.26258851500214E-2</c:v>
                </c:pt>
                <c:pt idx="858">
                  <c:v>-1.26218368133439E-2</c:v>
                </c:pt>
                <c:pt idx="859">
                  <c:v>-1.2617942759470299E-2</c:v>
                </c:pt>
                <c:pt idx="860">
                  <c:v>-1.2614207264797599E-2</c:v>
                </c:pt>
                <c:pt idx="861">
                  <c:v>-1.2610634769881999E-2</c:v>
                </c:pt>
                <c:pt idx="862">
                  <c:v>-1.26072299475687E-2</c:v>
                </c:pt>
                <c:pt idx="863">
                  <c:v>-1.2603997668656299E-2</c:v>
                </c:pt>
                <c:pt idx="864">
                  <c:v>-1.26009428974336E-2</c:v>
                </c:pt>
                <c:pt idx="865">
                  <c:v>-1.2598070702994299E-2</c:v>
                </c:pt>
                <c:pt idx="866">
                  <c:v>-1.2595386256760099E-2</c:v>
                </c:pt>
                <c:pt idx="867">
                  <c:v>-1.25928947518091E-2</c:v>
                </c:pt>
                <c:pt idx="868">
                  <c:v>-1.25906014012889E-2</c:v>
                </c:pt>
                <c:pt idx="869">
                  <c:v>-1.2588511382927501E-2</c:v>
                </c:pt>
                <c:pt idx="870">
                  <c:v>-1.25866298895556E-2</c:v>
                </c:pt>
                <c:pt idx="871">
                  <c:v>-1.25849619422541E-2</c:v>
                </c:pt>
                <c:pt idx="872">
                  <c:v>-1.2583512478646501E-2</c:v>
                </c:pt>
                <c:pt idx="873">
                  <c:v>-1.25822862175093E-2</c:v>
                </c:pt>
                <c:pt idx="874">
                  <c:v>-1.2581287764744599E-2</c:v>
                </c:pt>
                <c:pt idx="875">
                  <c:v>-1.25805214548771E-2</c:v>
                </c:pt>
                <c:pt idx="876">
                  <c:v>-1.25799914163946E-2</c:v>
                </c:pt>
                <c:pt idx="877">
                  <c:v>-1.25797014635792E-2</c:v>
                </c:pt>
                <c:pt idx="878">
                  <c:v>-1.25796551522846E-2</c:v>
                </c:pt>
                <c:pt idx="879">
                  <c:v>-1.2579855625864399E-2</c:v>
                </c:pt>
                <c:pt idx="880">
                  <c:v>-1.2580305753470701E-2</c:v>
                </c:pt>
                <c:pt idx="881">
                  <c:v>-1.2581007983853899E-2</c:v>
                </c:pt>
                <c:pt idx="882">
                  <c:v>-1.2581964413383301E-2</c:v>
                </c:pt>
                <c:pt idx="883">
                  <c:v>-1.2583176756720601E-2</c:v>
                </c:pt>
                <c:pt idx="884">
                  <c:v>-1.2584646219314001E-2</c:v>
                </c:pt>
                <c:pt idx="885">
                  <c:v>-1.2586373703269E-2</c:v>
                </c:pt>
                <c:pt idx="886">
                  <c:v>-1.2588359608424001E-2</c:v>
                </c:pt>
                <c:pt idx="887">
                  <c:v>-1.2590603910338401E-2</c:v>
                </c:pt>
                <c:pt idx="888">
                  <c:v>-1.2593106076720701E-2</c:v>
                </c:pt>
                <c:pt idx="889">
                  <c:v>-1.2595865221999099E-2</c:v>
                </c:pt>
                <c:pt idx="890">
                  <c:v>-1.2598879935695801E-2</c:v>
                </c:pt>
                <c:pt idx="891">
                  <c:v>-1.26021484240759E-2</c:v>
                </c:pt>
                <c:pt idx="892">
                  <c:v>-1.2605668397864801E-2</c:v>
                </c:pt>
                <c:pt idx="893">
                  <c:v>-1.26094370838646E-2</c:v>
                </c:pt>
                <c:pt idx="894">
                  <c:v>-1.26134513698012E-2</c:v>
                </c:pt>
                <c:pt idx="895">
                  <c:v>-1.2617707634632901E-2</c:v>
                </c:pt>
                <c:pt idx="896">
                  <c:v>-1.26222018151536E-2</c:v>
                </c:pt>
                <c:pt idx="897">
                  <c:v>-1.2626929488984201E-2</c:v>
                </c:pt>
                <c:pt idx="898">
                  <c:v>-1.2631885778150101E-2</c:v>
                </c:pt>
                <c:pt idx="899">
                  <c:v>-1.26370654350123E-2</c:v>
                </c:pt>
                <c:pt idx="900">
                  <c:v>-1.26424627902379E-2</c:v>
                </c:pt>
                <c:pt idx="901">
                  <c:v>-1.2648071807333501E-2</c:v>
                </c:pt>
                <c:pt idx="902">
                  <c:v>-1.2653886073433099E-2</c:v>
                </c:pt>
                <c:pt idx="903">
                  <c:v>-1.2659898821849201E-2</c:v>
                </c:pt>
                <c:pt idx="904">
                  <c:v>-1.26661028787328E-2</c:v>
                </c:pt>
                <c:pt idx="905">
                  <c:v>-1.26724908313077E-2</c:v>
                </c:pt>
                <c:pt idx="906">
                  <c:v>-1.26790548872631E-2</c:v>
                </c:pt>
                <c:pt idx="907">
                  <c:v>-1.26857868961041E-2</c:v>
                </c:pt>
                <c:pt idx="908">
                  <c:v>-1.2692678488794599E-2</c:v>
                </c:pt>
                <c:pt idx="909">
                  <c:v>-1.26997209619495E-2</c:v>
                </c:pt>
                <c:pt idx="910">
                  <c:v>-1.2706905369141101E-2</c:v>
                </c:pt>
                <c:pt idx="911">
                  <c:v>-1.27142224450006E-2</c:v>
                </c:pt>
                <c:pt idx="912">
                  <c:v>-1.2721662741757799E-2</c:v>
                </c:pt>
                <c:pt idx="913">
                  <c:v>-1.272921655724E-2</c:v>
                </c:pt>
                <c:pt idx="914">
                  <c:v>-1.2736873918044501E-2</c:v>
                </c:pt>
                <c:pt idx="915">
                  <c:v>-1.27446246956033E-2</c:v>
                </c:pt>
                <c:pt idx="916">
                  <c:v>-1.27524585458197E-2</c:v>
                </c:pt>
                <c:pt idx="917">
                  <c:v>-1.27603649695909E-2</c:v>
                </c:pt>
                <c:pt idx="918">
                  <c:v>-1.27683333184408E-2</c:v>
                </c:pt>
                <c:pt idx="919">
                  <c:v>-1.2776352810247801E-2</c:v>
                </c:pt>
                <c:pt idx="920">
                  <c:v>-1.2784412515549799E-2</c:v>
                </c:pt>
                <c:pt idx="921">
                  <c:v>-1.2792501406417399E-2</c:v>
                </c:pt>
                <c:pt idx="922">
                  <c:v>-1.2800608436403099E-2</c:v>
                </c:pt>
                <c:pt idx="923">
                  <c:v>-1.2808722452649799E-2</c:v>
                </c:pt>
                <c:pt idx="924">
                  <c:v>-1.28168322360868E-2</c:v>
                </c:pt>
                <c:pt idx="925">
                  <c:v>-1.2824926656857799E-2</c:v>
                </c:pt>
                <c:pt idx="926">
                  <c:v>-1.28329944897346E-2</c:v>
                </c:pt>
                <c:pt idx="927">
                  <c:v>-1.28410245963889E-2</c:v>
                </c:pt>
                <c:pt idx="928">
                  <c:v>-1.28490059037715E-2</c:v>
                </c:pt>
                <c:pt idx="929">
                  <c:v>-1.28569274172032E-2</c:v>
                </c:pt>
                <c:pt idx="930">
                  <c:v>-1.28647782827292E-2</c:v>
                </c:pt>
                <c:pt idx="931">
                  <c:v>-1.2872547787882899E-2</c:v>
                </c:pt>
                <c:pt idx="932">
                  <c:v>-1.2880225416185101E-2</c:v>
                </c:pt>
                <c:pt idx="933">
                  <c:v>-1.28878008064816E-2</c:v>
                </c:pt>
                <c:pt idx="934">
                  <c:v>-1.28952638438317E-2</c:v>
                </c:pt>
                <c:pt idx="935">
                  <c:v>-1.29026047072158E-2</c:v>
                </c:pt>
                <c:pt idx="936">
                  <c:v>-1.2909813867964E-2</c:v>
                </c:pt>
                <c:pt idx="937">
                  <c:v>-1.29168820968571E-2</c:v>
                </c:pt>
                <c:pt idx="938">
                  <c:v>-1.2923800543648001E-2</c:v>
                </c:pt>
                <c:pt idx="939">
                  <c:v>-1.2930560699102501E-2</c:v>
                </c:pt>
                <c:pt idx="940">
                  <c:v>-1.29371545212055E-2</c:v>
                </c:pt>
                <c:pt idx="941">
                  <c:v>-1.29435743842789E-2</c:v>
                </c:pt>
                <c:pt idx="942">
                  <c:v>-1.29498131750851E-2</c:v>
                </c:pt>
                <c:pt idx="943">
                  <c:v>-1.2955864243025E-2</c:v>
                </c:pt>
                <c:pt idx="944">
                  <c:v>-1.29617214804876E-2</c:v>
                </c:pt>
                <c:pt idx="945">
                  <c:v>-1.2967379302051401E-2</c:v>
                </c:pt>
                <c:pt idx="946">
                  <c:v>-1.29728327017706E-2</c:v>
                </c:pt>
                <c:pt idx="947">
                  <c:v>-1.2978077243714701E-2</c:v>
                </c:pt>
                <c:pt idx="948">
                  <c:v>-1.2983109147699E-2</c:v>
                </c:pt>
                <c:pt idx="949">
                  <c:v>-1.2987925196737899E-2</c:v>
                </c:pt>
                <c:pt idx="950">
                  <c:v>-1.29925228969404E-2</c:v>
                </c:pt>
                <c:pt idx="951">
                  <c:v>-1.2996900349920499E-2</c:v>
                </c:pt>
                <c:pt idx="952">
                  <c:v>-1.300105631086E-2</c:v>
                </c:pt>
                <c:pt idx="953">
                  <c:v>-1.30049902347825E-2</c:v>
                </c:pt>
                <c:pt idx="954">
                  <c:v>-1.30087022075708E-2</c:v>
                </c:pt>
                <c:pt idx="955">
                  <c:v>-1.3012193060021699E-2</c:v>
                </c:pt>
                <c:pt idx="956">
                  <c:v>-1.3015464214924E-2</c:v>
                </c:pt>
                <c:pt idx="957">
                  <c:v>-1.3018517790888799E-2</c:v>
                </c:pt>
                <c:pt idx="958">
                  <c:v>-1.30213565735045E-2</c:v>
                </c:pt>
                <c:pt idx="959">
                  <c:v>-1.3023984008897401E-2</c:v>
                </c:pt>
                <c:pt idx="960">
                  <c:v>-1.3026404122513499E-2</c:v>
                </c:pt>
                <c:pt idx="961">
                  <c:v>-1.30286215703793E-2</c:v>
                </c:pt>
                <c:pt idx="962">
                  <c:v>-1.30306416880449E-2</c:v>
                </c:pt>
                <c:pt idx="963">
                  <c:v>-1.3032470259974701E-2</c:v>
                </c:pt>
                <c:pt idx="964">
                  <c:v>-1.30341137264621E-2</c:v>
                </c:pt>
                <c:pt idx="965">
                  <c:v>-1.3035578981166199E-2</c:v>
                </c:pt>
                <c:pt idx="966">
                  <c:v>-1.30368733903412E-2</c:v>
                </c:pt>
                <c:pt idx="967">
                  <c:v>-1.30380048539314E-2</c:v>
                </c:pt>
                <c:pt idx="968">
                  <c:v>-1.3038981627638601E-2</c:v>
                </c:pt>
                <c:pt idx="969">
                  <c:v>-1.30398124097083E-2</c:v>
                </c:pt>
                <c:pt idx="970">
                  <c:v>-1.30405061899983E-2</c:v>
                </c:pt>
                <c:pt idx="971">
                  <c:v>-1.30410722510583E-2</c:v>
                </c:pt>
                <c:pt idx="972">
                  <c:v>-1.30415201432653E-2</c:v>
                </c:pt>
                <c:pt idx="973">
                  <c:v>-1.30418597023144E-2</c:v>
                </c:pt>
                <c:pt idx="974">
                  <c:v>-1.3042100880778401E-2</c:v>
                </c:pt>
                <c:pt idx="975">
                  <c:v>-1.30422537640256E-2</c:v>
                </c:pt>
                <c:pt idx="976">
                  <c:v>-1.30423285276425E-2</c:v>
                </c:pt>
                <c:pt idx="977">
                  <c:v>-1.3042335371015099E-2</c:v>
                </c:pt>
                <c:pt idx="978">
                  <c:v>-1.30422844979248E-2</c:v>
                </c:pt>
                <c:pt idx="979">
                  <c:v>-1.30421860503848E-2</c:v>
                </c:pt>
                <c:pt idx="980">
                  <c:v>-1.3042050100064701E-2</c:v>
                </c:pt>
                <c:pt idx="981">
                  <c:v>-1.30418865391749E-2</c:v>
                </c:pt>
                <c:pt idx="982">
                  <c:v>-1.30417051079825E-2</c:v>
                </c:pt>
                <c:pt idx="983">
                  <c:v>-1.3041515309544E-2</c:v>
                </c:pt>
                <c:pt idx="984">
                  <c:v>-1.30413264288306E-2</c:v>
                </c:pt>
                <c:pt idx="985">
                  <c:v>-1.30411473721896E-2</c:v>
                </c:pt>
                <c:pt idx="986">
                  <c:v>-1.30409867258629E-2</c:v>
                </c:pt>
                <c:pt idx="987">
                  <c:v>-1.3040852803466899E-2</c:v>
                </c:pt>
                <c:pt idx="988">
                  <c:v>-1.3040753466154799E-2</c:v>
                </c:pt>
                <c:pt idx="989">
                  <c:v>-1.30406961441175E-2</c:v>
                </c:pt>
                <c:pt idx="990">
                  <c:v>-1.30406878245365E-2</c:v>
                </c:pt>
                <c:pt idx="991">
                  <c:v>-1.3040735069392099E-2</c:v>
                </c:pt>
                <c:pt idx="992">
                  <c:v>-1.30408439066464E-2</c:v>
                </c:pt>
                <c:pt idx="993">
                  <c:v>-1.30410198262457E-2</c:v>
                </c:pt>
                <c:pt idx="994">
                  <c:v>-1.30412679088677E-2</c:v>
                </c:pt>
                <c:pt idx="995">
                  <c:v>-1.3041592690732301E-2</c:v>
                </c:pt>
                <c:pt idx="996">
                  <c:v>-1.30419980784951E-2</c:v>
                </c:pt>
                <c:pt idx="997">
                  <c:v>-1.30424875927811E-2</c:v>
                </c:pt>
                <c:pt idx="998">
                  <c:v>-1.3043064147467901E-2</c:v>
                </c:pt>
                <c:pt idx="999">
                  <c:v>-1.30437301401061E-2</c:v>
                </c:pt>
                <c:pt idx="1000">
                  <c:v>-1.30444874537181E-2</c:v>
                </c:pt>
                <c:pt idx="1001">
                  <c:v>-1.3045337468971499E-2</c:v>
                </c:pt>
                <c:pt idx="1002">
                  <c:v>-1.3046281054234801E-2</c:v>
                </c:pt>
                <c:pt idx="1003">
                  <c:v>-1.30473186235019E-2</c:v>
                </c:pt>
                <c:pt idx="1004">
                  <c:v>-1.30484500615193E-2</c:v>
                </c:pt>
                <c:pt idx="1005">
                  <c:v>-1.3049674899787001E-2</c:v>
                </c:pt>
                <c:pt idx="1006">
                  <c:v>-1.30509921576746E-2</c:v>
                </c:pt>
                <c:pt idx="1007">
                  <c:v>-1.3052400516309201E-2</c:v>
                </c:pt>
                <c:pt idx="1008">
                  <c:v>-1.3053898257501801E-2</c:v>
                </c:pt>
                <c:pt idx="1009">
                  <c:v>-1.3055483266106799E-2</c:v>
                </c:pt>
                <c:pt idx="1010">
                  <c:v>-1.30571531811778E-2</c:v>
                </c:pt>
                <c:pt idx="1011">
                  <c:v>-1.30589052677053E-2</c:v>
                </c:pt>
                <c:pt idx="1012">
                  <c:v>-1.3060736544922E-2</c:v>
                </c:pt>
                <c:pt idx="1013">
                  <c:v>-1.3062643841495599E-2</c:v>
                </c:pt>
                <c:pt idx="1014">
                  <c:v>-1.3064623721383299E-2</c:v>
                </c:pt>
                <c:pt idx="1015">
                  <c:v>-1.3066672565772999E-2</c:v>
                </c:pt>
                <c:pt idx="1016">
                  <c:v>-1.30687866302873E-2</c:v>
                </c:pt>
                <c:pt idx="1017">
                  <c:v>-1.3070961995731E-2</c:v>
                </c:pt>
                <c:pt idx="1018">
                  <c:v>-1.30731946840482E-2</c:v>
                </c:pt>
                <c:pt idx="1019">
                  <c:v>-1.3075480649360101E-2</c:v>
                </c:pt>
                <c:pt idx="1020">
                  <c:v>-1.3077815791136101E-2</c:v>
                </c:pt>
                <c:pt idx="1021">
                  <c:v>-1.3080195986138301E-2</c:v>
                </c:pt>
                <c:pt idx="1022">
                  <c:v>-1.3082617090267101E-2</c:v>
                </c:pt>
                <c:pt idx="1023">
                  <c:v>-1.3085075055222099E-2</c:v>
                </c:pt>
                <c:pt idx="1024">
                  <c:v>-1.30875657910581E-2</c:v>
                </c:pt>
                <c:pt idx="1025">
                  <c:v>-1.30900853362261E-2</c:v>
                </c:pt>
                <c:pt idx="1026">
                  <c:v>-1.30926297662679E-2</c:v>
                </c:pt>
                <c:pt idx="1027">
                  <c:v>-1.3095195288069499E-2</c:v>
                </c:pt>
                <c:pt idx="1028">
                  <c:v>-1.30977781970525E-2</c:v>
                </c:pt>
                <c:pt idx="1029">
                  <c:v>-1.3100374937141E-2</c:v>
                </c:pt>
                <c:pt idx="1030">
                  <c:v>-1.3102982109086499E-2</c:v>
                </c:pt>
                <c:pt idx="1031">
                  <c:v>-1.3105596398304E-2</c:v>
                </c:pt>
                <c:pt idx="1032">
                  <c:v>-1.31082147334098E-2</c:v>
                </c:pt>
                <c:pt idx="1033">
                  <c:v>-1.31108341020406E-2</c:v>
                </c:pt>
                <c:pt idx="1034">
                  <c:v>-1.31134517370078E-2</c:v>
                </c:pt>
                <c:pt idx="1035">
                  <c:v>-1.31160649874007E-2</c:v>
                </c:pt>
                <c:pt idx="1036">
                  <c:v>-1.31186714451948E-2</c:v>
                </c:pt>
                <c:pt idx="1037">
                  <c:v>-1.3121268772715401E-2</c:v>
                </c:pt>
                <c:pt idx="1038">
                  <c:v>-1.3123854863775901E-2</c:v>
                </c:pt>
                <c:pt idx="1039">
                  <c:v>-1.31264277769028E-2</c:v>
                </c:pt>
                <c:pt idx="1040">
                  <c:v>-1.31289857053876E-2</c:v>
                </c:pt>
                <c:pt idx="1041">
                  <c:v>-1.31315270484026E-2</c:v>
                </c:pt>
                <c:pt idx="1042">
                  <c:v>-1.31340503481031E-2</c:v>
                </c:pt>
                <c:pt idx="1043">
                  <c:v>-1.31365542551624E-2</c:v>
                </c:pt>
                <c:pt idx="1044">
                  <c:v>-1.31390375620532E-2</c:v>
                </c:pt>
                <c:pt idx="1045">
                  <c:v>-1.3141499274189301E-2</c:v>
                </c:pt>
                <c:pt idx="1046">
                  <c:v>-1.31439384569481E-2</c:v>
                </c:pt>
                <c:pt idx="1047">
                  <c:v>-1.3146354342070799E-2</c:v>
                </c:pt>
                <c:pt idx="1048">
                  <c:v>-1.3148746260753E-2</c:v>
                </c:pt>
                <c:pt idx="1049">
                  <c:v>-1.31511136575945E-2</c:v>
                </c:pt>
                <c:pt idx="1050">
                  <c:v>-1.3153456044470799E-2</c:v>
                </c:pt>
                <c:pt idx="1051">
                  <c:v>-1.3155773102066601E-2</c:v>
                </c:pt>
                <c:pt idx="1052">
                  <c:v>-1.31580645612517E-2</c:v>
                </c:pt>
                <c:pt idx="1053">
                  <c:v>-1.31603302110876E-2</c:v>
                </c:pt>
                <c:pt idx="1054">
                  <c:v>-1.31625699045235E-2</c:v>
                </c:pt>
                <c:pt idx="1055">
                  <c:v>-1.31647836172137E-2</c:v>
                </c:pt>
                <c:pt idx="1056">
                  <c:v>-1.31669713295051E-2</c:v>
                </c:pt>
                <c:pt idx="1057">
                  <c:v>-1.31691331476343E-2</c:v>
                </c:pt>
                <c:pt idx="1058">
                  <c:v>-1.31712691461052E-2</c:v>
                </c:pt>
                <c:pt idx="1059">
                  <c:v>-1.3173379485725001E-2</c:v>
                </c:pt>
                <c:pt idx="1060">
                  <c:v>-1.31754643306033E-2</c:v>
                </c:pt>
                <c:pt idx="1061">
                  <c:v>-1.3177523969797E-2</c:v>
                </c:pt>
                <c:pt idx="1062">
                  <c:v>-1.3179558631198299E-2</c:v>
                </c:pt>
                <c:pt idx="1063">
                  <c:v>-1.3181568551465E-2</c:v>
                </c:pt>
                <c:pt idx="1064">
                  <c:v>-1.31835540771786E-2</c:v>
                </c:pt>
                <c:pt idx="1065">
                  <c:v>-1.31855155704192E-2</c:v>
                </c:pt>
                <c:pt idx="1066">
                  <c:v>-1.3187453340903399E-2</c:v>
                </c:pt>
                <c:pt idx="1067">
                  <c:v>-1.31893678141421E-2</c:v>
                </c:pt>
                <c:pt idx="1068">
                  <c:v>-1.31912593490337E-2</c:v>
                </c:pt>
                <c:pt idx="1069">
                  <c:v>-1.3193128341173799E-2</c:v>
                </c:pt>
                <c:pt idx="1070">
                  <c:v>-1.3194975247320001E-2</c:v>
                </c:pt>
                <c:pt idx="1071">
                  <c:v>-1.31968004744136E-2</c:v>
                </c:pt>
                <c:pt idx="1072">
                  <c:v>-1.3198604480378601E-2</c:v>
                </c:pt>
                <c:pt idx="1073">
                  <c:v>-1.32003877337789E-2</c:v>
                </c:pt>
                <c:pt idx="1074">
                  <c:v>-1.32021507387138E-2</c:v>
                </c:pt>
                <c:pt idx="1075">
                  <c:v>-1.32038939918603E-2</c:v>
                </c:pt>
                <c:pt idx="1076">
                  <c:v>-1.32056180132829E-2</c:v>
                </c:pt>
                <c:pt idx="1077">
                  <c:v>-1.3207323331607901E-2</c:v>
                </c:pt>
                <c:pt idx="1078">
                  <c:v>-1.32090105200559E-2</c:v>
                </c:pt>
                <c:pt idx="1079">
                  <c:v>-1.3210680153416299E-2</c:v>
                </c:pt>
                <c:pt idx="1080">
                  <c:v>-1.32123328537836E-2</c:v>
                </c:pt>
                <c:pt idx="1081">
                  <c:v>-1.32139692582576E-2</c:v>
                </c:pt>
                <c:pt idx="1082">
                  <c:v>-1.3215589991755599E-2</c:v>
                </c:pt>
                <c:pt idx="1083">
                  <c:v>-1.32171957786707E-2</c:v>
                </c:pt>
                <c:pt idx="1084">
                  <c:v>-1.32187873624554E-2</c:v>
                </c:pt>
                <c:pt idx="1085">
                  <c:v>-1.32203654720749E-2</c:v>
                </c:pt>
                <c:pt idx="1086">
                  <c:v>-1.32219309097151E-2</c:v>
                </c:pt>
                <c:pt idx="1087">
                  <c:v>-1.32234845181074E-2</c:v>
                </c:pt>
                <c:pt idx="1088">
                  <c:v>-1.3225027161184E-2</c:v>
                </c:pt>
                <c:pt idx="1089">
                  <c:v>-1.32265597687658E-2</c:v>
                </c:pt>
                <c:pt idx="1090">
                  <c:v>-1.32280832682994E-2</c:v>
                </c:pt>
                <c:pt idx="1091">
                  <c:v>-1.3229598725590401E-2</c:v>
                </c:pt>
                <c:pt idx="1092">
                  <c:v>-1.32311072089708E-2</c:v>
                </c:pt>
                <c:pt idx="1093">
                  <c:v>-1.32326098141271E-2</c:v>
                </c:pt>
                <c:pt idx="1094">
                  <c:v>-1.3234107755266501E-2</c:v>
                </c:pt>
                <c:pt idx="1095">
                  <c:v>-1.32356022736451E-2</c:v>
                </c:pt>
                <c:pt idx="1096">
                  <c:v>-1.3237094678065799E-2</c:v>
                </c:pt>
                <c:pt idx="1097">
                  <c:v>-1.3238586400115E-2</c:v>
                </c:pt>
                <c:pt idx="1098">
                  <c:v>-1.32400788955869E-2</c:v>
                </c:pt>
                <c:pt idx="1099">
                  <c:v>-1.32415737082164E-2</c:v>
                </c:pt>
                <c:pt idx="1100">
                  <c:v>-1.3243072443459999E-2</c:v>
                </c:pt>
                <c:pt idx="1101">
                  <c:v>-1.32445768299305E-2</c:v>
                </c:pt>
                <c:pt idx="1102">
                  <c:v>-1.32460886878948E-2</c:v>
                </c:pt>
                <c:pt idx="1103">
                  <c:v>-1.32476098860089E-2</c:v>
                </c:pt>
                <c:pt idx="1104">
                  <c:v>-1.32491423986649E-2</c:v>
                </c:pt>
                <c:pt idx="1105">
                  <c:v>-1.3250688347632499E-2</c:v>
                </c:pt>
                <c:pt idx="1106">
                  <c:v>-1.3252249927461201E-2</c:v>
                </c:pt>
                <c:pt idx="1107">
                  <c:v>-1.3253829430108799E-2</c:v>
                </c:pt>
                <c:pt idx="1108">
                  <c:v>-1.3255429276872999E-2</c:v>
                </c:pt>
                <c:pt idx="1109">
                  <c:v>-1.32570520041857E-2</c:v>
                </c:pt>
                <c:pt idx="1110">
                  <c:v>-1.32587002196801E-2</c:v>
                </c:pt>
                <c:pt idx="1111">
                  <c:v>-1.3260376682623001E-2</c:v>
                </c:pt>
                <c:pt idx="1112">
                  <c:v>-1.3262084269068299E-2</c:v>
                </c:pt>
                <c:pt idx="1113">
                  <c:v>-1.3263825929708199E-2</c:v>
                </c:pt>
                <c:pt idx="1114">
                  <c:v>-1.32656047704024E-2</c:v>
                </c:pt>
                <c:pt idx="1115">
                  <c:v>-1.3267423992008901E-2</c:v>
                </c:pt>
                <c:pt idx="1116">
                  <c:v>-1.3269286945249901E-2</c:v>
                </c:pt>
                <c:pt idx="1117">
                  <c:v>-1.32711970437777E-2</c:v>
                </c:pt>
                <c:pt idx="1118">
                  <c:v>-1.3273157846220801E-2</c:v>
                </c:pt>
                <c:pt idx="1119">
                  <c:v>-1.3275172996612201E-2</c:v>
                </c:pt>
                <c:pt idx="1120">
                  <c:v>-1.3277246287114601E-2</c:v>
                </c:pt>
                <c:pt idx="1121">
                  <c:v>-1.3279381523026899E-2</c:v>
                </c:pt>
                <c:pt idx="1122">
                  <c:v>-1.32815826676006E-2</c:v>
                </c:pt>
                <c:pt idx="1123">
                  <c:v>-1.32838537102854E-2</c:v>
                </c:pt>
                <c:pt idx="1124">
                  <c:v>-1.3286198743847099E-2</c:v>
                </c:pt>
                <c:pt idx="1125">
                  <c:v>-1.3288621936291401E-2</c:v>
                </c:pt>
                <c:pt idx="1126">
                  <c:v>-1.32911275043146E-2</c:v>
                </c:pt>
                <c:pt idx="1127">
                  <c:v>-1.32937196651325E-2</c:v>
                </c:pt>
                <c:pt idx="1128">
                  <c:v>-1.32964026874641E-2</c:v>
                </c:pt>
                <c:pt idx="1129">
                  <c:v>-1.3299180869322001E-2</c:v>
                </c:pt>
                <c:pt idx="1130">
                  <c:v>-1.3302058476464301E-2</c:v>
                </c:pt>
                <c:pt idx="1131">
                  <c:v>-1.33050397873561E-2</c:v>
                </c:pt>
                <c:pt idx="1132">
                  <c:v>-1.3308129070696499E-2</c:v>
                </c:pt>
                <c:pt idx="1133">
                  <c:v>-1.33113304856765E-2</c:v>
                </c:pt>
                <c:pt idx="1134">
                  <c:v>-1.3314648189416901E-2</c:v>
                </c:pt>
                <c:pt idx="1135">
                  <c:v>-1.33180861975923E-2</c:v>
                </c:pt>
                <c:pt idx="1136">
                  <c:v>-1.3321648439149901E-2</c:v>
                </c:pt>
                <c:pt idx="1137">
                  <c:v>-1.33253387486533E-2</c:v>
                </c:pt>
                <c:pt idx="1138">
                  <c:v>-1.3329160821694899E-2</c:v>
                </c:pt>
                <c:pt idx="1139">
                  <c:v>-1.3333118166382499E-2</c:v>
                </c:pt>
                <c:pt idx="1140">
                  <c:v>-1.3337214147218101E-2</c:v>
                </c:pt>
                <c:pt idx="1141">
                  <c:v>-1.33414518778398E-2</c:v>
                </c:pt>
                <c:pt idx="1142">
                  <c:v>-1.3345834288941601E-2</c:v>
                </c:pt>
                <c:pt idx="1143">
                  <c:v>-1.33503640763086E-2</c:v>
                </c:pt>
                <c:pt idx="1144">
                  <c:v>-1.3355043632070299E-2</c:v>
                </c:pt>
                <c:pt idx="1145">
                  <c:v>-1.33598750748627E-2</c:v>
                </c:pt>
                <c:pt idx="1146">
                  <c:v>-1.3364860296815001E-2</c:v>
                </c:pt>
                <c:pt idx="1147">
                  <c:v>-1.3370000804263101E-2</c:v>
                </c:pt>
                <c:pt idx="1148">
                  <c:v>-1.3375297812099099E-2</c:v>
                </c:pt>
                <c:pt idx="1149">
                  <c:v>-1.3380752092313901E-2</c:v>
                </c:pt>
                <c:pt idx="1150">
                  <c:v>-1.3386364151493999E-2</c:v>
                </c:pt>
                <c:pt idx="1151">
                  <c:v>-1.33921340877791E-2</c:v>
                </c:pt>
                <c:pt idx="1152">
                  <c:v>-1.33980615659665E-2</c:v>
                </c:pt>
                <c:pt idx="1153">
                  <c:v>-1.3404145920925E-2</c:v>
                </c:pt>
                <c:pt idx="1154">
                  <c:v>-1.34103859723469E-2</c:v>
                </c:pt>
                <c:pt idx="1155">
                  <c:v>-1.3416780213619601E-2</c:v>
                </c:pt>
                <c:pt idx="1156">
                  <c:v>-1.3423326644866999E-2</c:v>
                </c:pt>
                <c:pt idx="1157">
                  <c:v>-1.3430022884248299E-2</c:v>
                </c:pt>
                <c:pt idx="1158">
                  <c:v>-1.34368660083206E-2</c:v>
                </c:pt>
                <c:pt idx="1159">
                  <c:v>-1.34438527037906E-2</c:v>
                </c:pt>
                <c:pt idx="1160">
                  <c:v>-1.34509792322124E-2</c:v>
                </c:pt>
                <c:pt idx="1161">
                  <c:v>-1.34582413658499E-2</c:v>
                </c:pt>
                <c:pt idx="1162">
                  <c:v>-1.34656344484582E-2</c:v>
                </c:pt>
                <c:pt idx="1163">
                  <c:v>-1.3473153411930601E-2</c:v>
                </c:pt>
                <c:pt idx="1164">
                  <c:v>-1.34807927030647E-2</c:v>
                </c:pt>
                <c:pt idx="1165">
                  <c:v>-1.3488546380739101E-2</c:v>
                </c:pt>
                <c:pt idx="1166">
                  <c:v>-1.34964080520216E-2</c:v>
                </c:pt>
                <c:pt idx="1167">
                  <c:v>-1.35043709451161E-2</c:v>
                </c:pt>
                <c:pt idx="1168">
                  <c:v>-1.35124279260094E-2</c:v>
                </c:pt>
                <c:pt idx="1169">
                  <c:v>-1.3520571439643501E-2</c:v>
                </c:pt>
                <c:pt idx="1170">
                  <c:v>-1.3528793579400801E-2</c:v>
                </c:pt>
                <c:pt idx="1171">
                  <c:v>-1.3537086130817401E-2</c:v>
                </c:pt>
                <c:pt idx="1172">
                  <c:v>-1.3545440565168E-2</c:v>
                </c:pt>
                <c:pt idx="1173">
                  <c:v>-1.3553847984517199E-2</c:v>
                </c:pt>
                <c:pt idx="1174">
                  <c:v>-1.3562299293939499E-2</c:v>
                </c:pt>
                <c:pt idx="1175">
                  <c:v>-1.3570785115705499E-2</c:v>
                </c:pt>
                <c:pt idx="1176">
                  <c:v>-1.3579295788664901E-2</c:v>
                </c:pt>
                <c:pt idx="1177">
                  <c:v>-1.3587821542496501E-2</c:v>
                </c:pt>
                <c:pt idx="1178">
                  <c:v>-1.35963523820622E-2</c:v>
                </c:pt>
                <c:pt idx="1179">
                  <c:v>-1.3604878187466101E-2</c:v>
                </c:pt>
                <c:pt idx="1180">
                  <c:v>-1.3613388709612701E-2</c:v>
                </c:pt>
                <c:pt idx="1181">
                  <c:v>-1.36218736185114E-2</c:v>
                </c:pt>
                <c:pt idx="1182">
                  <c:v>-1.36303224807609E-2</c:v>
                </c:pt>
                <c:pt idx="1183">
                  <c:v>-1.36387248537416E-2</c:v>
                </c:pt>
                <c:pt idx="1184">
                  <c:v>-1.3647070283232299E-2</c:v>
                </c:pt>
                <c:pt idx="1185">
                  <c:v>-1.36553483458928E-2</c:v>
                </c:pt>
                <c:pt idx="1186">
                  <c:v>-1.3663548654106E-2</c:v>
                </c:pt>
                <c:pt idx="1187">
                  <c:v>-1.36716609326753E-2</c:v>
                </c:pt>
                <c:pt idx="1188">
                  <c:v>-1.3679674956450999E-2</c:v>
                </c:pt>
                <c:pt idx="1189">
                  <c:v>-1.36875806858291E-2</c:v>
                </c:pt>
                <c:pt idx="1190">
                  <c:v>-1.36953681957426E-2</c:v>
                </c:pt>
                <c:pt idx="1191">
                  <c:v>-1.3703027791870499E-2</c:v>
                </c:pt>
                <c:pt idx="1192">
                  <c:v>-1.3710549947032601E-2</c:v>
                </c:pt>
                <c:pt idx="1193">
                  <c:v>-1.3717925390549199E-2</c:v>
                </c:pt>
                <c:pt idx="1194">
                  <c:v>-1.37251450678129E-2</c:v>
                </c:pt>
                <c:pt idx="1195">
                  <c:v>-1.37322002279843E-2</c:v>
                </c:pt>
                <c:pt idx="1196">
                  <c:v>-1.3739082459450601E-2</c:v>
                </c:pt>
                <c:pt idx="1197">
                  <c:v>-1.37457835916173E-2</c:v>
                </c:pt>
                <c:pt idx="1198">
                  <c:v>-1.37522958059434E-2</c:v>
                </c:pt>
                <c:pt idx="1199">
                  <c:v>-1.3758611582685E-2</c:v>
                </c:pt>
                <c:pt idx="1200">
                  <c:v>-1.37647238427735E-2</c:v>
                </c:pt>
                <c:pt idx="1201">
                  <c:v>-1.37706258269871E-2</c:v>
                </c:pt>
                <c:pt idx="1202">
                  <c:v>-1.3776311160475001E-2</c:v>
                </c:pt>
                <c:pt idx="1203">
                  <c:v>-1.37817738844297E-2</c:v>
                </c:pt>
                <c:pt idx="1204">
                  <c:v>-1.37870083813557E-2</c:v>
                </c:pt>
                <c:pt idx="1205">
                  <c:v>-1.37920095262208E-2</c:v>
                </c:pt>
                <c:pt idx="1206">
                  <c:v>-1.3796772521793E-2</c:v>
                </c:pt>
                <c:pt idx="1207">
                  <c:v>-1.38012930007636E-2</c:v>
                </c:pt>
                <c:pt idx="1208">
                  <c:v>-1.3805567062036599E-2</c:v>
                </c:pt>
                <c:pt idx="1209">
                  <c:v>-1.38095911426456E-2</c:v>
                </c:pt>
                <c:pt idx="1210">
                  <c:v>-1.3813362159223699E-2</c:v>
                </c:pt>
                <c:pt idx="1211">
                  <c:v>-1.38168774157988E-2</c:v>
                </c:pt>
                <c:pt idx="1212">
                  <c:v>-1.3820134602089499E-2</c:v>
                </c:pt>
                <c:pt idx="1213">
                  <c:v>-1.38231318501925E-2</c:v>
                </c:pt>
                <c:pt idx="1214">
                  <c:v>-1.3825867625683099E-2</c:v>
                </c:pt>
                <c:pt idx="1215">
                  <c:v>-1.3828340872319799E-2</c:v>
                </c:pt>
                <c:pt idx="1216">
                  <c:v>-1.38305508489267E-2</c:v>
                </c:pt>
                <c:pt idx="1217">
                  <c:v>-1.38324972196412E-2</c:v>
                </c:pt>
                <c:pt idx="1218">
                  <c:v>-1.38341799840758E-2</c:v>
                </c:pt>
                <c:pt idx="1219">
                  <c:v>-1.3835599497192E-2</c:v>
                </c:pt>
                <c:pt idx="1220">
                  <c:v>-1.38367564801749E-2</c:v>
                </c:pt>
                <c:pt idx="1221">
                  <c:v>-1.3837651968428099E-2</c:v>
                </c:pt>
                <c:pt idx="1222">
                  <c:v>-1.3838287323613099E-2</c:v>
                </c:pt>
                <c:pt idx="1223">
                  <c:v>-1.38386641885459E-2</c:v>
                </c:pt>
                <c:pt idx="1224">
                  <c:v>-1.38387845268467E-2</c:v>
                </c:pt>
                <c:pt idx="1225">
                  <c:v>-1.3838650529116399E-2</c:v>
                </c:pt>
                <c:pt idx="1226">
                  <c:v>-1.3838264713574199E-2</c:v>
                </c:pt>
                <c:pt idx="1227">
                  <c:v>-1.3837629760153699E-2</c:v>
                </c:pt>
                <c:pt idx="1228">
                  <c:v>-1.38367486431398E-2</c:v>
                </c:pt>
                <c:pt idx="1229">
                  <c:v>-1.38356245427954E-2</c:v>
                </c:pt>
                <c:pt idx="1230">
                  <c:v>-1.38342608399933E-2</c:v>
                </c:pt>
                <c:pt idx="1231">
                  <c:v>-1.3832661080832699E-2</c:v>
                </c:pt>
                <c:pt idx="1232">
                  <c:v>-1.3830829042323399E-2</c:v>
                </c:pt>
                <c:pt idx="1233">
                  <c:v>-1.3828768621434701E-2</c:v>
                </c:pt>
                <c:pt idx="1234">
                  <c:v>-1.3826483861773301E-2</c:v>
                </c:pt>
                <c:pt idx="1235">
                  <c:v>-1.3823978919789801E-2</c:v>
                </c:pt>
                <c:pt idx="1236">
                  <c:v>-1.3821258090321101E-2</c:v>
                </c:pt>
                <c:pt idx="1237">
                  <c:v>-1.3818325760556501E-2</c:v>
                </c:pt>
                <c:pt idx="1238">
                  <c:v>-1.3815186432510399E-2</c:v>
                </c:pt>
                <c:pt idx="1239">
                  <c:v>-1.3811844648962599E-2</c:v>
                </c:pt>
                <c:pt idx="1240">
                  <c:v>-1.38083050350566E-2</c:v>
                </c:pt>
                <c:pt idx="1241">
                  <c:v>-1.38045722628379E-2</c:v>
                </c:pt>
                <c:pt idx="1242">
                  <c:v>-1.38006510541512E-2</c:v>
                </c:pt>
                <c:pt idx="1243">
                  <c:v>-1.37965461276031E-2</c:v>
                </c:pt>
                <c:pt idx="1244">
                  <c:v>-1.37922622205444E-2</c:v>
                </c:pt>
                <c:pt idx="1245">
                  <c:v>-1.37878041094164E-2</c:v>
                </c:pt>
                <c:pt idx="1246">
                  <c:v>-1.37831765463865E-2</c:v>
                </c:pt>
                <c:pt idx="1247">
                  <c:v>-1.37783842874233E-2</c:v>
                </c:pt>
                <c:pt idx="1248">
                  <c:v>-1.3773432053546201E-2</c:v>
                </c:pt>
                <c:pt idx="1249">
                  <c:v>-1.37683245495456E-2</c:v>
                </c:pt>
                <c:pt idx="1250">
                  <c:v>-1.37630663887088E-2</c:v>
                </c:pt>
                <c:pt idx="1251">
                  <c:v>-1.37576622248025E-2</c:v>
                </c:pt>
                <c:pt idx="1252">
                  <c:v>-1.3752116568281601E-2</c:v>
                </c:pt>
                <c:pt idx="1253">
                  <c:v>-1.3746433932835599E-2</c:v>
                </c:pt>
                <c:pt idx="1254">
                  <c:v>-1.37406187238485E-2</c:v>
                </c:pt>
                <c:pt idx="1255">
                  <c:v>-1.3734675298420001E-2</c:v>
                </c:pt>
                <c:pt idx="1256">
                  <c:v>-1.37286079655385E-2</c:v>
                </c:pt>
                <c:pt idx="1257">
                  <c:v>-1.3722420892611199E-2</c:v>
                </c:pt>
                <c:pt idx="1258">
                  <c:v>-1.37161182291957E-2</c:v>
                </c:pt>
                <c:pt idx="1259">
                  <c:v>-1.3709703932131201E-2</c:v>
                </c:pt>
                <c:pt idx="1260">
                  <c:v>-1.3703181936648301E-2</c:v>
                </c:pt>
                <c:pt idx="1261">
                  <c:v>-1.36965560735732E-2</c:v>
                </c:pt>
                <c:pt idx="1262">
                  <c:v>-1.36898300757488E-2</c:v>
                </c:pt>
                <c:pt idx="1263">
                  <c:v>-1.36830076048618E-2</c:v>
                </c:pt>
                <c:pt idx="1264">
                  <c:v>-1.3676092219887401E-2</c:v>
                </c:pt>
                <c:pt idx="1265">
                  <c:v>-1.36690873242198E-2</c:v>
                </c:pt>
                <c:pt idx="1266">
                  <c:v>-1.3661996250836901E-2</c:v>
                </c:pt>
                <c:pt idx="1267">
                  <c:v>-1.36548222687177E-2</c:v>
                </c:pt>
                <c:pt idx="1268">
                  <c:v>-1.36475684794566E-2</c:v>
                </c:pt>
                <c:pt idx="1269">
                  <c:v>-1.36402379176649E-2</c:v>
                </c:pt>
                <c:pt idx="1270">
                  <c:v>-1.36328335007697E-2</c:v>
                </c:pt>
                <c:pt idx="1271">
                  <c:v>-1.36253581145904E-2</c:v>
                </c:pt>
                <c:pt idx="1272">
                  <c:v>-1.36178145058512E-2</c:v>
                </c:pt>
                <c:pt idx="1273">
                  <c:v>-1.36102053234466E-2</c:v>
                </c:pt>
                <c:pt idx="1274">
                  <c:v>-1.3602533126230699E-2</c:v>
                </c:pt>
                <c:pt idx="1275">
                  <c:v>-1.35948003901862E-2</c:v>
                </c:pt>
                <c:pt idx="1276">
                  <c:v>-1.3587009473151E-2</c:v>
                </c:pt>
                <c:pt idx="1277">
                  <c:v>-1.3579162679004201E-2</c:v>
                </c:pt>
                <c:pt idx="1278">
                  <c:v>-1.35712622563349E-2</c:v>
                </c:pt>
                <c:pt idx="1279">
                  <c:v>-1.35633103169343E-2</c:v>
                </c:pt>
                <c:pt idx="1280">
                  <c:v>-1.3555308958551501E-2</c:v>
                </c:pt>
                <c:pt idx="1281">
                  <c:v>-1.35472601918441E-2</c:v>
                </c:pt>
                <c:pt idx="1282">
                  <c:v>-1.3539165930118601E-2</c:v>
                </c:pt>
                <c:pt idx="1283">
                  <c:v>-1.35310280754826E-2</c:v>
                </c:pt>
                <c:pt idx="1284">
                  <c:v>-1.3522848388852E-2</c:v>
                </c:pt>
                <c:pt idx="1285">
                  <c:v>-1.3514628664883999E-2</c:v>
                </c:pt>
                <c:pt idx="1286">
                  <c:v>-1.35063705132844E-2</c:v>
                </c:pt>
                <c:pt idx="1287">
                  <c:v>-1.34980756269954E-2</c:v>
                </c:pt>
                <c:pt idx="1288">
                  <c:v>-1.34897455840619E-2</c:v>
                </c:pt>
                <c:pt idx="1289">
                  <c:v>-1.3481381913393301E-2</c:v>
                </c:pt>
                <c:pt idx="1290">
                  <c:v>-1.3472986111624801E-2</c:v>
                </c:pt>
                <c:pt idx="1291">
                  <c:v>-1.3464559631206701E-2</c:v>
                </c:pt>
                <c:pt idx="1292">
                  <c:v>-1.3456103887510701E-2</c:v>
                </c:pt>
                <c:pt idx="1293">
                  <c:v>-1.34476202180065E-2</c:v>
                </c:pt>
                <c:pt idx="1294">
                  <c:v>-1.34391099556894E-2</c:v>
                </c:pt>
                <c:pt idx="1295">
                  <c:v>-1.3430574384387E-2</c:v>
                </c:pt>
                <c:pt idx="1296">
                  <c:v>-1.34220147387096E-2</c:v>
                </c:pt>
                <c:pt idx="1297">
                  <c:v>-1.3413432245983299E-2</c:v>
                </c:pt>
                <c:pt idx="1298">
                  <c:v>-1.3404828032478401E-2</c:v>
                </c:pt>
                <c:pt idx="1299">
                  <c:v>-1.33962032401871E-2</c:v>
                </c:pt>
                <c:pt idx="1300">
                  <c:v>-1.3387558943840999E-2</c:v>
                </c:pt>
                <c:pt idx="1301">
                  <c:v>-1.3378896199283801E-2</c:v>
                </c:pt>
                <c:pt idx="1302">
                  <c:v>-1.33702159646096E-2</c:v>
                </c:pt>
                <c:pt idx="1303">
                  <c:v>-1.33615192581807E-2</c:v>
                </c:pt>
                <c:pt idx="1304">
                  <c:v>-1.33528069668119E-2</c:v>
                </c:pt>
                <c:pt idx="1305">
                  <c:v>-1.33440799247971E-2</c:v>
                </c:pt>
                <c:pt idx="1306">
                  <c:v>-1.33353389515052E-2</c:v>
                </c:pt>
                <c:pt idx="1307">
                  <c:v>-1.33265848538036E-2</c:v>
                </c:pt>
                <c:pt idx="1308">
                  <c:v>-1.33178182822381E-2</c:v>
                </c:pt>
                <c:pt idx="1309">
                  <c:v>-1.3309039931064101E-2</c:v>
                </c:pt>
                <c:pt idx="1310">
                  <c:v>-1.33002503537215E-2</c:v>
                </c:pt>
                <c:pt idx="1311">
                  <c:v>-1.3291450081131501E-2</c:v>
                </c:pt>
                <c:pt idx="1312">
                  <c:v>-1.3282639530846799E-2</c:v>
                </c:pt>
                <c:pt idx="1313">
                  <c:v>-1.3273819170278801E-2</c:v>
                </c:pt>
                <c:pt idx="1314">
                  <c:v>-1.32649892676685E-2</c:v>
                </c:pt>
                <c:pt idx="1315">
                  <c:v>-1.32561500836297E-2</c:v>
                </c:pt>
                <c:pt idx="1316">
                  <c:v>-1.3247301820484499E-2</c:v>
                </c:pt>
                <c:pt idx="1317">
                  <c:v>-1.3238444535691301E-2</c:v>
                </c:pt>
                <c:pt idx="1318">
                  <c:v>-1.3229578270431201E-2</c:v>
                </c:pt>
                <c:pt idx="1319">
                  <c:v>-1.32207029296692E-2</c:v>
                </c:pt>
                <c:pt idx="1320">
                  <c:v>-1.32118183983553E-2</c:v>
                </c:pt>
                <c:pt idx="1321">
                  <c:v>-1.32029244714153E-2</c:v>
                </c:pt>
                <c:pt idx="1322">
                  <c:v>-1.31940208185456E-2</c:v>
                </c:pt>
                <c:pt idx="1323">
                  <c:v>-1.3185107058481501E-2</c:v>
                </c:pt>
                <c:pt idx="1324">
                  <c:v>-1.3176182697283999E-2</c:v>
                </c:pt>
                <c:pt idx="1325">
                  <c:v>-1.31672472109621E-2</c:v>
                </c:pt>
                <c:pt idx="1326">
                  <c:v>-1.31582999035723E-2</c:v>
                </c:pt>
                <c:pt idx="1327">
                  <c:v>-1.3149340090833701E-2</c:v>
                </c:pt>
                <c:pt idx="1328">
                  <c:v>-1.31403669212737E-2</c:v>
                </c:pt>
                <c:pt idx="1329">
                  <c:v>-1.31313795747746E-2</c:v>
                </c:pt>
                <c:pt idx="1330">
                  <c:v>-1.31223770824882E-2</c:v>
                </c:pt>
                <c:pt idx="1331">
                  <c:v>-1.31133584726982E-2</c:v>
                </c:pt>
                <c:pt idx="1332">
                  <c:v>-1.31043226107332E-2</c:v>
                </c:pt>
                <c:pt idx="1333">
                  <c:v>-1.30952684047821E-2</c:v>
                </c:pt>
                <c:pt idx="1334">
                  <c:v>-1.30861946753022E-2</c:v>
                </c:pt>
                <c:pt idx="1335">
                  <c:v>-1.3077100179445999E-2</c:v>
                </c:pt>
                <c:pt idx="1336">
                  <c:v>-1.30679836727441E-2</c:v>
                </c:pt>
                <c:pt idx="1337">
                  <c:v>-1.30588438238858E-2</c:v>
                </c:pt>
                <c:pt idx="1338">
                  <c:v>-1.30496793311469E-2</c:v>
                </c:pt>
                <c:pt idx="1339">
                  <c:v>-1.30404888396398E-2</c:v>
                </c:pt>
                <c:pt idx="1340">
                  <c:v>-1.3031271000273599E-2</c:v>
                </c:pt>
                <c:pt idx="1341">
                  <c:v>-1.3022024492626599E-2</c:v>
                </c:pt>
                <c:pt idx="1342">
                  <c:v>-1.30127479683586E-2</c:v>
                </c:pt>
                <c:pt idx="1343">
                  <c:v>-1.3003440127639199E-2</c:v>
                </c:pt>
                <c:pt idx="1344">
                  <c:v>-1.2994099674643701E-2</c:v>
                </c:pt>
                <c:pt idx="1345">
                  <c:v>-1.29847253356088E-2</c:v>
                </c:pt>
                <c:pt idx="1346">
                  <c:v>-1.29753159164531E-2</c:v>
                </c:pt>
                <c:pt idx="1347">
                  <c:v>-1.29658703213238E-2</c:v>
                </c:pt>
                <c:pt idx="1348">
                  <c:v>-1.2956387471190701E-2</c:v>
                </c:pt>
                <c:pt idx="1349">
                  <c:v>-1.2946866380529399E-2</c:v>
                </c:pt>
                <c:pt idx="1350">
                  <c:v>-1.29373061345849E-2</c:v>
                </c:pt>
                <c:pt idx="1351">
                  <c:v>-1.29277059557428E-2</c:v>
                </c:pt>
                <c:pt idx="1352">
                  <c:v>-1.29180651694932E-2</c:v>
                </c:pt>
                <c:pt idx="1353">
                  <c:v>-1.2908383193333E-2</c:v>
                </c:pt>
                <c:pt idx="1354">
                  <c:v>-1.28986596061949E-2</c:v>
                </c:pt>
                <c:pt idx="1355">
                  <c:v>-1.28888940883332E-2</c:v>
                </c:pt>
                <c:pt idx="1356">
                  <c:v>-1.28790865195364E-2</c:v>
                </c:pt>
                <c:pt idx="1357">
                  <c:v>-1.2869236916060201E-2</c:v>
                </c:pt>
                <c:pt idx="1358">
                  <c:v>-1.2859345422411701E-2</c:v>
                </c:pt>
                <c:pt idx="1359">
                  <c:v>-1.2849412421311501E-2</c:v>
                </c:pt>
                <c:pt idx="1360">
                  <c:v>-1.28394384343655E-2</c:v>
                </c:pt>
                <c:pt idx="1361">
                  <c:v>-1.2829424163347401E-2</c:v>
                </c:pt>
                <c:pt idx="1362">
                  <c:v>-1.28193704888206E-2</c:v>
                </c:pt>
                <c:pt idx="1363">
                  <c:v>-1.28092785167354E-2</c:v>
                </c:pt>
                <c:pt idx="1364">
                  <c:v>-1.27991495267966E-2</c:v>
                </c:pt>
                <c:pt idx="1365">
                  <c:v>-1.27889849852876E-2</c:v>
                </c:pt>
                <c:pt idx="1366">
                  <c:v>-1.27787866049169E-2</c:v>
                </c:pt>
                <c:pt idx="1367">
                  <c:v>-1.27685562385291E-2</c:v>
                </c:pt>
                <c:pt idx="1368">
                  <c:v>-1.2758295959E-2</c:v>
                </c:pt>
                <c:pt idx="1369">
                  <c:v>-1.2748008006531799E-2</c:v>
                </c:pt>
                <c:pt idx="1370">
                  <c:v>-1.27376949155842E-2</c:v>
                </c:pt>
                <c:pt idx="1371">
                  <c:v>-1.27273593263306E-2</c:v>
                </c:pt>
                <c:pt idx="1372">
                  <c:v>-1.2717004117832499E-2</c:v>
                </c:pt>
                <c:pt idx="1373">
                  <c:v>-1.2706632342245E-2</c:v>
                </c:pt>
                <c:pt idx="1374">
                  <c:v>-1.26962472081831E-2</c:v>
                </c:pt>
                <c:pt idx="1375">
                  <c:v>-1.26858521367962E-2</c:v>
                </c:pt>
                <c:pt idx="1376">
                  <c:v>-1.26754506608122E-2</c:v>
                </c:pt>
                <c:pt idx="1377">
                  <c:v>-1.26650465008823E-2</c:v>
                </c:pt>
                <c:pt idx="1378">
                  <c:v>-1.2654643491892201E-2</c:v>
                </c:pt>
                <c:pt idx="1379">
                  <c:v>-1.2644245697741001E-2</c:v>
                </c:pt>
                <c:pt idx="1380">
                  <c:v>-1.26338572564133E-2</c:v>
                </c:pt>
                <c:pt idx="1381">
                  <c:v>-1.2623482423874901E-2</c:v>
                </c:pt>
                <c:pt idx="1382">
                  <c:v>-1.26131255244619E-2</c:v>
                </c:pt>
                <c:pt idx="1383">
                  <c:v>-1.26027910094742E-2</c:v>
                </c:pt>
                <c:pt idx="1384">
                  <c:v>-1.25924834351567E-2</c:v>
                </c:pt>
                <c:pt idx="1385">
                  <c:v>-1.25822074012998E-2</c:v>
                </c:pt>
                <c:pt idx="1386">
                  <c:v>-1.2571967560574E-2</c:v>
                </c:pt>
                <c:pt idx="1387">
                  <c:v>-1.2561768577640501E-2</c:v>
                </c:pt>
                <c:pt idx="1388">
                  <c:v>-1.2551615204991101E-2</c:v>
                </c:pt>
                <c:pt idx="1389">
                  <c:v>-1.2541512147212001E-2</c:v>
                </c:pt>
                <c:pt idx="1390">
                  <c:v>-1.25314641161889E-2</c:v>
                </c:pt>
                <c:pt idx="1391">
                  <c:v>-1.25214758020039E-2</c:v>
                </c:pt>
                <c:pt idx="1392">
                  <c:v>-1.2511551884458299E-2</c:v>
                </c:pt>
                <c:pt idx="1393">
                  <c:v>-1.25016969325064E-2</c:v>
                </c:pt>
                <c:pt idx="1394">
                  <c:v>-1.24919154965158E-2</c:v>
                </c:pt>
                <c:pt idx="1395">
                  <c:v>-1.2482212000960301E-2</c:v>
                </c:pt>
                <c:pt idx="1396">
                  <c:v>-1.24725908073285E-2</c:v>
                </c:pt>
                <c:pt idx="1397">
                  <c:v>-1.2463056184494101E-2</c:v>
                </c:pt>
                <c:pt idx="1398">
                  <c:v>-1.2453612264847E-2</c:v>
                </c:pt>
                <c:pt idx="1399">
                  <c:v>-1.2444263006449E-2</c:v>
                </c:pt>
                <c:pt idx="1400">
                  <c:v>-1.2435012279614899E-2</c:v>
                </c:pt>
                <c:pt idx="1401">
                  <c:v>-1.24258637422707E-2</c:v>
                </c:pt>
                <c:pt idx="1402">
                  <c:v>-1.2416820886338499E-2</c:v>
                </c:pt>
                <c:pt idx="1403">
                  <c:v>-1.2407887052976701E-2</c:v>
                </c:pt>
                <c:pt idx="1404">
                  <c:v>-1.2399065308165E-2</c:v>
                </c:pt>
                <c:pt idx="1405">
                  <c:v>-1.2390358560687801E-2</c:v>
                </c:pt>
                <c:pt idx="1406">
                  <c:v>-1.23817694882163E-2</c:v>
                </c:pt>
                <c:pt idx="1407">
                  <c:v>-1.23733005247287E-2</c:v>
                </c:pt>
                <c:pt idx="1408">
                  <c:v>-1.23649538424932E-2</c:v>
                </c:pt>
                <c:pt idx="1409">
                  <c:v>-1.2356731423278301E-2</c:v>
                </c:pt>
                <c:pt idx="1410">
                  <c:v>-1.2348634935180999E-2</c:v>
                </c:pt>
                <c:pt idx="1411">
                  <c:v>-1.23406658171747E-2</c:v>
                </c:pt>
                <c:pt idx="1412">
                  <c:v>-1.23328252525435E-2</c:v>
                </c:pt>
                <c:pt idx="1413">
                  <c:v>-1.23251141098875E-2</c:v>
                </c:pt>
                <c:pt idx="1414">
                  <c:v>-1.23175330057391E-2</c:v>
                </c:pt>
                <c:pt idx="1415">
                  <c:v>-1.2310082321111899E-2</c:v>
                </c:pt>
                <c:pt idx="1416">
                  <c:v>-1.2302762058954199E-2</c:v>
                </c:pt>
                <c:pt idx="1417">
                  <c:v>-1.2295572006373E-2</c:v>
                </c:pt>
                <c:pt idx="1418">
                  <c:v>-1.22885116758272E-2</c:v>
                </c:pt>
                <c:pt idx="1419">
                  <c:v>-1.22815802377383E-2</c:v>
                </c:pt>
                <c:pt idx="1420">
                  <c:v>-1.2274776605862001E-2</c:v>
                </c:pt>
                <c:pt idx="1421">
                  <c:v>-1.22680994692806E-2</c:v>
                </c:pt>
                <c:pt idx="1422">
                  <c:v>-1.2261547161548E-2</c:v>
                </c:pt>
                <c:pt idx="1423">
                  <c:v>-1.2255117793082601E-2</c:v>
                </c:pt>
                <c:pt idx="1424">
                  <c:v>-1.2248809199624599E-2</c:v>
                </c:pt>
                <c:pt idx="1425">
                  <c:v>-1.2242618941198101E-2</c:v>
                </c:pt>
                <c:pt idx="1426">
                  <c:v>-1.22365442966974E-2</c:v>
                </c:pt>
                <c:pt idx="1427">
                  <c:v>-1.2230582294857101E-2</c:v>
                </c:pt>
                <c:pt idx="1428">
                  <c:v>-1.22247297482197E-2</c:v>
                </c:pt>
                <c:pt idx="1429">
                  <c:v>-1.2218983193614801E-2</c:v>
                </c:pt>
                <c:pt idx="1430">
                  <c:v>-1.22133389612921E-2</c:v>
                </c:pt>
                <c:pt idx="1431">
                  <c:v>-1.2207793149515899E-2</c:v>
                </c:pt>
                <c:pt idx="1432">
                  <c:v>-1.2202341652482599E-2</c:v>
                </c:pt>
                <c:pt idx="1433">
                  <c:v>-1.21969801676851E-2</c:v>
                </c:pt>
                <c:pt idx="1434">
                  <c:v>-1.2191704203348299E-2</c:v>
                </c:pt>
                <c:pt idx="1435">
                  <c:v>-1.2186509014608399E-2</c:v>
                </c:pt>
                <c:pt idx="1436">
                  <c:v>-1.21813897812134E-2</c:v>
                </c:pt>
                <c:pt idx="1437">
                  <c:v>-1.21763414566049E-2</c:v>
                </c:pt>
                <c:pt idx="1438">
                  <c:v>-1.2171358911042301E-2</c:v>
                </c:pt>
                <c:pt idx="1439">
                  <c:v>-1.21664368061293E-2</c:v>
                </c:pt>
                <c:pt idx="1440">
                  <c:v>-1.21615697441125E-2</c:v>
                </c:pt>
                <c:pt idx="1441">
                  <c:v>-1.21567521635884E-2</c:v>
                </c:pt>
                <c:pt idx="1442">
                  <c:v>-1.21519784307782E-2</c:v>
                </c:pt>
                <c:pt idx="1443">
                  <c:v>-1.21472428414724E-2</c:v>
                </c:pt>
                <c:pt idx="1444">
                  <c:v>-1.21425395936142E-2</c:v>
                </c:pt>
                <c:pt idx="1445">
                  <c:v>-1.2137862823973699E-2</c:v>
                </c:pt>
                <c:pt idx="1446">
                  <c:v>-1.21332066742574E-2</c:v>
                </c:pt>
                <c:pt idx="1447">
                  <c:v>-1.2128565218413601E-2</c:v>
                </c:pt>
                <c:pt idx="1448">
                  <c:v>-1.21239325020146E-2</c:v>
                </c:pt>
                <c:pt idx="1449">
                  <c:v>-1.21193025957997E-2</c:v>
                </c:pt>
                <c:pt idx="1450">
                  <c:v>-1.2114669562093099E-2</c:v>
                </c:pt>
                <c:pt idx="1451">
                  <c:v>-1.21100274681308E-2</c:v>
                </c:pt>
                <c:pt idx="1452">
                  <c:v>-1.2105370461196301E-2</c:v>
                </c:pt>
                <c:pt idx="1453">
                  <c:v>-1.2100692711209299E-2</c:v>
                </c:pt>
                <c:pt idx="1454">
                  <c:v>-1.20959884478989E-2</c:v>
                </c:pt>
                <c:pt idx="1455">
                  <c:v>-1.2091251962813999E-2</c:v>
                </c:pt>
                <c:pt idx="1456">
                  <c:v>-1.20864775988505E-2</c:v>
                </c:pt>
                <c:pt idx="1457">
                  <c:v>-1.2081659867393501E-2</c:v>
                </c:pt>
                <c:pt idx="1458">
                  <c:v>-1.2076793337734299E-2</c:v>
                </c:pt>
                <c:pt idx="1459">
                  <c:v>-1.20718726781575E-2</c:v>
                </c:pt>
                <c:pt idx="1460">
                  <c:v>-1.20668927298067E-2</c:v>
                </c:pt>
                <c:pt idx="1461">
                  <c:v>-1.2061848428728299E-2</c:v>
                </c:pt>
                <c:pt idx="1462">
                  <c:v>-1.2056734854435701E-2</c:v>
                </c:pt>
                <c:pt idx="1463">
                  <c:v>-1.2051547290200901E-2</c:v>
                </c:pt>
                <c:pt idx="1464">
                  <c:v>-1.20462810896361E-2</c:v>
                </c:pt>
                <c:pt idx="1465">
                  <c:v>-1.2040931797606199E-2</c:v>
                </c:pt>
                <c:pt idx="1466">
                  <c:v>-1.20354951603484E-2</c:v>
                </c:pt>
                <c:pt idx="1467">
                  <c:v>-1.2029967099413501E-2</c:v>
                </c:pt>
                <c:pt idx="1468">
                  <c:v>-1.20243437131617E-2</c:v>
                </c:pt>
                <c:pt idx="1469">
                  <c:v>-1.2018621266986501E-2</c:v>
                </c:pt>
                <c:pt idx="1470">
                  <c:v>-1.20127962434705E-2</c:v>
                </c:pt>
                <c:pt idx="1471">
                  <c:v>-1.2006865299088201E-2</c:v>
                </c:pt>
                <c:pt idx="1472">
                  <c:v>-1.20008253134697E-2</c:v>
                </c:pt>
                <c:pt idx="1473">
                  <c:v>-1.19946733835528E-2</c:v>
                </c:pt>
                <c:pt idx="1474">
                  <c:v>-1.19884067579212E-2</c:v>
                </c:pt>
                <c:pt idx="1475">
                  <c:v>-1.1982022951559101E-2</c:v>
                </c:pt>
                <c:pt idx="1476">
                  <c:v>-1.19755196418176E-2</c:v>
                </c:pt>
                <c:pt idx="1477">
                  <c:v>-1.19688947122979E-2</c:v>
                </c:pt>
                <c:pt idx="1478">
                  <c:v>-1.1962146276102901E-2</c:v>
                </c:pt>
                <c:pt idx="1479">
                  <c:v>-1.19552726775263E-2</c:v>
                </c:pt>
                <c:pt idx="1480">
                  <c:v>-1.1948272409708201E-2</c:v>
                </c:pt>
                <c:pt idx="1481">
                  <c:v>-1.19411442533391E-2</c:v>
                </c:pt>
                <c:pt idx="1482">
                  <c:v>-1.1933887138154201E-2</c:v>
                </c:pt>
                <c:pt idx="1483">
                  <c:v>-1.1926500193728901E-2</c:v>
                </c:pt>
                <c:pt idx="1484">
                  <c:v>-1.1918982789488599E-2</c:v>
                </c:pt>
                <c:pt idx="1485">
                  <c:v>-1.19113344480716E-2</c:v>
                </c:pt>
                <c:pt idx="1486">
                  <c:v>-1.19035549249052E-2</c:v>
                </c:pt>
                <c:pt idx="1487">
                  <c:v>-1.18956441270232E-2</c:v>
                </c:pt>
                <c:pt idx="1488">
                  <c:v>-1.1887602212290901E-2</c:v>
                </c:pt>
                <c:pt idx="1489">
                  <c:v>-1.18794294227999E-2</c:v>
                </c:pt>
                <c:pt idx="1490">
                  <c:v>-1.18711262597198E-2</c:v>
                </c:pt>
                <c:pt idx="1491">
                  <c:v>-1.1862693354777401E-2</c:v>
                </c:pt>
                <c:pt idx="1492">
                  <c:v>-1.18541315207066E-2</c:v>
                </c:pt>
                <c:pt idx="1493">
                  <c:v>-1.1845441766982399E-2</c:v>
                </c:pt>
                <c:pt idx="1494">
                  <c:v>-1.1836625193406201E-2</c:v>
                </c:pt>
                <c:pt idx="1495">
                  <c:v>-1.1827683157461801E-2</c:v>
                </c:pt>
                <c:pt idx="1496">
                  <c:v>-1.18186170324102E-2</c:v>
                </c:pt>
                <c:pt idx="1497">
                  <c:v>-1.18094284407238E-2</c:v>
                </c:pt>
                <c:pt idx="1498">
                  <c:v>-1.1800119122740101E-2</c:v>
                </c:pt>
                <c:pt idx="1499">
                  <c:v>-1.1790690954512699E-2</c:v>
                </c:pt>
                <c:pt idx="1500">
                  <c:v>-1.17811459349137E-2</c:v>
                </c:pt>
                <c:pt idx="1501">
                  <c:v>-1.17714862085125E-2</c:v>
                </c:pt>
                <c:pt idx="1502">
                  <c:v>-1.17617139984282E-2</c:v>
                </c:pt>
                <c:pt idx="1503">
                  <c:v>-1.1751831684972E-2</c:v>
                </c:pt>
                <c:pt idx="1504">
                  <c:v>-1.17418417199622E-2</c:v>
                </c:pt>
                <c:pt idx="1505">
                  <c:v>-1.17317466936455E-2</c:v>
                </c:pt>
                <c:pt idx="1506">
                  <c:v>-1.17215493260484E-2</c:v>
                </c:pt>
                <c:pt idx="1507">
                  <c:v>-1.17112523554736E-2</c:v>
                </c:pt>
                <c:pt idx="1508">
                  <c:v>-1.17008587384988E-2</c:v>
                </c:pt>
                <c:pt idx="1509">
                  <c:v>-1.1690371366908099E-2</c:v>
                </c:pt>
                <c:pt idx="1510">
                  <c:v>-1.16797933500028E-2</c:v>
                </c:pt>
                <c:pt idx="1511">
                  <c:v>-1.1669127808079801E-2</c:v>
                </c:pt>
                <c:pt idx="1512">
                  <c:v>-1.16583779826188E-2</c:v>
                </c:pt>
                <c:pt idx="1513">
                  <c:v>-1.1647547213884901E-2</c:v>
                </c:pt>
                <c:pt idx="1514">
                  <c:v>-1.1636638867941401E-2</c:v>
                </c:pt>
                <c:pt idx="1515">
                  <c:v>-1.1625656389071801E-2</c:v>
                </c:pt>
                <c:pt idx="1516">
                  <c:v>-1.16146032784454E-2</c:v>
                </c:pt>
                <c:pt idx="1517">
                  <c:v>-1.16034831779665E-2</c:v>
                </c:pt>
                <c:pt idx="1518">
                  <c:v>-1.15922996910138E-2</c:v>
                </c:pt>
                <c:pt idx="1519">
                  <c:v>-1.1581056553871601E-2</c:v>
                </c:pt>
                <c:pt idx="1520">
                  <c:v>-1.1569757487916801E-2</c:v>
                </c:pt>
                <c:pt idx="1521">
                  <c:v>-1.15584063517286E-2</c:v>
                </c:pt>
                <c:pt idx="1522">
                  <c:v>-1.1547006974457799E-2</c:v>
                </c:pt>
                <c:pt idx="1523">
                  <c:v>-1.15355633191748E-2</c:v>
                </c:pt>
                <c:pt idx="1524">
                  <c:v>-1.1524079307767599E-2</c:v>
                </c:pt>
                <c:pt idx="1525">
                  <c:v>-1.15125589652143E-2</c:v>
                </c:pt>
                <c:pt idx="1526">
                  <c:v>-1.1501006361451E-2</c:v>
                </c:pt>
                <c:pt idx="1527">
                  <c:v>-1.14894256045778E-2</c:v>
                </c:pt>
                <c:pt idx="1528">
                  <c:v>-1.14778208063839E-2</c:v>
                </c:pt>
                <c:pt idx="1529">
                  <c:v>-1.14661960919069E-2</c:v>
                </c:pt>
                <c:pt idx="1530">
                  <c:v>-1.14545556935355E-2</c:v>
                </c:pt>
                <c:pt idx="1531">
                  <c:v>-1.1442903840560899E-2</c:v>
                </c:pt>
                <c:pt idx="1532">
                  <c:v>-1.14312447793215E-2</c:v>
                </c:pt>
                <c:pt idx="1533">
                  <c:v>-1.14195827931576E-2</c:v>
                </c:pt>
                <c:pt idx="1534">
                  <c:v>-1.14079221255033E-2</c:v>
                </c:pt>
                <c:pt idx="1535">
                  <c:v>-1.1396267077913099E-2</c:v>
                </c:pt>
                <c:pt idx="1536">
                  <c:v>-1.1384622034546999E-2</c:v>
                </c:pt>
                <c:pt idx="1537">
                  <c:v>-1.13729912787171E-2</c:v>
                </c:pt>
                <c:pt idx="1538">
                  <c:v>-1.13613791252501E-2</c:v>
                </c:pt>
                <c:pt idx="1539">
                  <c:v>-1.13497899388785E-2</c:v>
                </c:pt>
                <c:pt idx="1540">
                  <c:v>-1.13382279869565E-2</c:v>
                </c:pt>
                <c:pt idx="1541">
                  <c:v>-1.1326697621028E-2</c:v>
                </c:pt>
                <c:pt idx="1542">
                  <c:v>-1.13152030911971E-2</c:v>
                </c:pt>
                <c:pt idx="1543">
                  <c:v>-1.1303748683552E-2</c:v>
                </c:pt>
                <c:pt idx="1544">
                  <c:v>-1.1292338666348699E-2</c:v>
                </c:pt>
                <c:pt idx="1545">
                  <c:v>-1.1280977222168399E-2</c:v>
                </c:pt>
                <c:pt idx="1546">
                  <c:v>-1.1269668552833E-2</c:v>
                </c:pt>
                <c:pt idx="1547">
                  <c:v>-1.12584167687257E-2</c:v>
                </c:pt>
                <c:pt idx="1548">
                  <c:v>-1.12472259573298E-2</c:v>
                </c:pt>
                <c:pt idx="1549">
                  <c:v>-1.12361001954154E-2</c:v>
                </c:pt>
                <c:pt idx="1550">
                  <c:v>-1.1225043451892401E-2</c:v>
                </c:pt>
                <c:pt idx="1551">
                  <c:v>-1.12140596097488E-2</c:v>
                </c:pt>
                <c:pt idx="1552">
                  <c:v>-1.120315250671E-2</c:v>
                </c:pt>
                <c:pt idx="1553">
                  <c:v>-1.1192325891953001E-2</c:v>
                </c:pt>
                <c:pt idx="1554">
                  <c:v>-1.11815834306415E-2</c:v>
                </c:pt>
                <c:pt idx="1555">
                  <c:v>-1.1170928737484801E-2</c:v>
                </c:pt>
                <c:pt idx="1556">
                  <c:v>-1.1160365246884E-2</c:v>
                </c:pt>
                <c:pt idx="1557">
                  <c:v>-1.11498963360128E-2</c:v>
                </c:pt>
                <c:pt idx="1558">
                  <c:v>-1.11395252996737E-2</c:v>
                </c:pt>
                <c:pt idx="1559">
                  <c:v>-1.11292552509419E-2</c:v>
                </c:pt>
                <c:pt idx="1560">
                  <c:v>-1.11190892509663E-2</c:v>
                </c:pt>
                <c:pt idx="1561">
                  <c:v>-1.11090301805397E-2</c:v>
                </c:pt>
                <c:pt idx="1562">
                  <c:v>-1.10990808355054E-2</c:v>
                </c:pt>
                <c:pt idx="1563">
                  <c:v>-1.10892438595632E-2</c:v>
                </c:pt>
                <c:pt idx="1564">
                  <c:v>-1.1079521705003001E-2</c:v>
                </c:pt>
                <c:pt idx="1565">
                  <c:v>-1.10699167488096E-2</c:v>
                </c:pt>
                <c:pt idx="1566">
                  <c:v>-1.10604311540304E-2</c:v>
                </c:pt>
                <c:pt idx="1567">
                  <c:v>-1.1051066982145899E-2</c:v>
                </c:pt>
                <c:pt idx="1568">
                  <c:v>-1.1041826140188201E-2</c:v>
                </c:pt>
                <c:pt idx="1569">
                  <c:v>-1.1032710354858101E-2</c:v>
                </c:pt>
                <c:pt idx="1570">
                  <c:v>-1.10237211550326E-2</c:v>
                </c:pt>
                <c:pt idx="1571">
                  <c:v>-1.1014859943969901E-2</c:v>
                </c:pt>
                <c:pt idx="1572">
                  <c:v>-1.10061279362414E-2</c:v>
                </c:pt>
                <c:pt idx="1573">
                  <c:v>-1.0997526225064501E-2</c:v>
                </c:pt>
                <c:pt idx="1574">
                  <c:v>-1.09890556618496E-2</c:v>
                </c:pt>
                <c:pt idx="1575">
                  <c:v>-1.0980717012703201E-2</c:v>
                </c:pt>
                <c:pt idx="1576">
                  <c:v>-1.0972510805642099E-2</c:v>
                </c:pt>
                <c:pt idx="1577">
                  <c:v>-1.09644374017774E-2</c:v>
                </c:pt>
                <c:pt idx="1578">
                  <c:v>-1.0956497032754E-2</c:v>
                </c:pt>
                <c:pt idx="1579">
                  <c:v>-1.09486897420377E-2</c:v>
                </c:pt>
                <c:pt idx="1580">
                  <c:v>-1.09410153925993E-2</c:v>
                </c:pt>
                <c:pt idx="1581">
                  <c:v>-1.09334737158633E-2</c:v>
                </c:pt>
                <c:pt idx="1582">
                  <c:v>-1.0926064236208699E-2</c:v>
                </c:pt>
                <c:pt idx="1583">
                  <c:v>-1.0918786346936601E-2</c:v>
                </c:pt>
                <c:pt idx="1584">
                  <c:v>-1.09116392833476E-2</c:v>
                </c:pt>
                <c:pt idx="1585">
                  <c:v>-1.09046221292875E-2</c:v>
                </c:pt>
                <c:pt idx="1586">
                  <c:v>-1.0897733843563901E-2</c:v>
                </c:pt>
                <c:pt idx="1587">
                  <c:v>-1.08909732286921E-2</c:v>
                </c:pt>
                <c:pt idx="1588">
                  <c:v>-1.08843389228364E-2</c:v>
                </c:pt>
                <c:pt idx="1589">
                  <c:v>-1.08778294516439E-2</c:v>
                </c:pt>
                <c:pt idx="1590">
                  <c:v>-1.0871443290016901E-2</c:v>
                </c:pt>
                <c:pt idx="1591">
                  <c:v>-1.08651786877874E-2</c:v>
                </c:pt>
                <c:pt idx="1592">
                  <c:v>-1.0859033877396999E-2</c:v>
                </c:pt>
                <c:pt idx="1593">
                  <c:v>-1.08530069113157E-2</c:v>
                </c:pt>
                <c:pt idx="1594">
                  <c:v>-1.08470957653506E-2</c:v>
                </c:pt>
                <c:pt idx="1595">
                  <c:v>-1.0841298374356699E-2</c:v>
                </c:pt>
                <c:pt idx="1596">
                  <c:v>-1.08356125723821E-2</c:v>
                </c:pt>
                <c:pt idx="1597">
                  <c:v>-1.08300360805556E-2</c:v>
                </c:pt>
                <c:pt idx="1598">
                  <c:v>-1.0824566614615099E-2</c:v>
                </c:pt>
                <c:pt idx="1599">
                  <c:v>-1.08192017575219E-2</c:v>
                </c:pt>
                <c:pt idx="1600">
                  <c:v>-1.0813939192382001E-2</c:v>
                </c:pt>
                <c:pt idx="1601">
                  <c:v>-1.0808776435310599E-2</c:v>
                </c:pt>
                <c:pt idx="1602">
                  <c:v>-1.0803711006242601E-2</c:v>
                </c:pt>
                <c:pt idx="1603">
                  <c:v>-1.0798740422080601E-2</c:v>
                </c:pt>
                <c:pt idx="1604">
                  <c:v>-1.0793862161656601E-2</c:v>
                </c:pt>
                <c:pt idx="1605">
                  <c:v>-1.07890737314385E-2</c:v>
                </c:pt>
                <c:pt idx="1606">
                  <c:v>-1.07843726456496E-2</c:v>
                </c:pt>
                <c:pt idx="1607">
                  <c:v>-1.0779756423232799E-2</c:v>
                </c:pt>
                <c:pt idx="1608">
                  <c:v>-1.07752225874236E-2</c:v>
                </c:pt>
                <c:pt idx="1609">
                  <c:v>-1.07707687116198E-2</c:v>
                </c:pt>
                <c:pt idx="1610">
                  <c:v>-1.07663924376453E-2</c:v>
                </c:pt>
                <c:pt idx="1611">
                  <c:v>-1.07620914031394E-2</c:v>
                </c:pt>
                <c:pt idx="1612">
                  <c:v>-1.0757863381708701E-2</c:v>
                </c:pt>
                <c:pt idx="1613">
                  <c:v>-1.0753706120495801E-2</c:v>
                </c:pt>
                <c:pt idx="1614">
                  <c:v>-1.07496174859126E-2</c:v>
                </c:pt>
                <c:pt idx="1615">
                  <c:v>-1.0745595422415301E-2</c:v>
                </c:pt>
                <c:pt idx="1616">
                  <c:v>-1.07416379382245E-2</c:v>
                </c:pt>
                <c:pt idx="1617">
                  <c:v>-1.07377431788673E-2</c:v>
                </c:pt>
                <c:pt idx="1618">
                  <c:v>-1.0733909356156901E-2</c:v>
                </c:pt>
                <c:pt idx="1619">
                  <c:v>-1.0730134791038201E-2</c:v>
                </c:pt>
                <c:pt idx="1620">
                  <c:v>-1.0726417908301899E-2</c:v>
                </c:pt>
                <c:pt idx="1621">
                  <c:v>-1.07227572817551E-2</c:v>
                </c:pt>
                <c:pt idx="1622">
                  <c:v>-1.0719151541181899E-2</c:v>
                </c:pt>
                <c:pt idx="1623">
                  <c:v>-1.07155994660989E-2</c:v>
                </c:pt>
                <c:pt idx="1624">
                  <c:v>-1.07120999862267E-2</c:v>
                </c:pt>
                <c:pt idx="1625">
                  <c:v>-1.07086521149088E-2</c:v>
                </c:pt>
                <c:pt idx="1626">
                  <c:v>-1.07052550167009E-2</c:v>
                </c:pt>
                <c:pt idx="1627">
                  <c:v>-1.0701907994615701E-2</c:v>
                </c:pt>
                <c:pt idx="1628">
                  <c:v>-1.06986104707369E-2</c:v>
                </c:pt>
                <c:pt idx="1629">
                  <c:v>-1.06953620246253E-2</c:v>
                </c:pt>
                <c:pt idx="1630">
                  <c:v>-1.06921623457517E-2</c:v>
                </c:pt>
                <c:pt idx="1631">
                  <c:v>-1.06890112635195E-2</c:v>
                </c:pt>
                <c:pt idx="1632">
                  <c:v>-1.06859087310758E-2</c:v>
                </c:pt>
                <c:pt idx="1633">
                  <c:v>-1.0682854852864699E-2</c:v>
                </c:pt>
                <c:pt idx="1634">
                  <c:v>-1.06798498484724E-2</c:v>
                </c:pt>
                <c:pt idx="1635">
                  <c:v>-1.06768940885587E-2</c:v>
                </c:pt>
                <c:pt idx="1636">
                  <c:v>-1.0673988037618E-2</c:v>
                </c:pt>
                <c:pt idx="1637">
                  <c:v>-1.06711322772552E-2</c:v>
                </c:pt>
                <c:pt idx="1638">
                  <c:v>-1.06683275548518E-2</c:v>
                </c:pt>
                <c:pt idx="1639">
                  <c:v>-1.06655746732305E-2</c:v>
                </c:pt>
                <c:pt idx="1640">
                  <c:v>-1.06628745609191E-2</c:v>
                </c:pt>
                <c:pt idx="1641">
                  <c:v>-1.0660228263913401E-2</c:v>
                </c:pt>
                <c:pt idx="1642">
                  <c:v>-1.06576369083608E-2</c:v>
                </c:pt>
                <c:pt idx="1643">
                  <c:v>-1.0655101718965099E-2</c:v>
                </c:pt>
                <c:pt idx="1644">
                  <c:v>-1.06526240093735E-2</c:v>
                </c:pt>
                <c:pt idx="1645">
                  <c:v>-1.06502051738025E-2</c:v>
                </c:pt>
                <c:pt idx="1646">
                  <c:v>-1.06478466818501E-2</c:v>
                </c:pt>
                <c:pt idx="1647">
                  <c:v>-1.06455500363834E-2</c:v>
                </c:pt>
                <c:pt idx="1648">
                  <c:v>-1.06433167919045E-2</c:v>
                </c:pt>
                <c:pt idx="1649">
                  <c:v>-1.0641148604214E-2</c:v>
                </c:pt>
                <c:pt idx="1650">
                  <c:v>-1.06390471361184E-2</c:v>
                </c:pt>
                <c:pt idx="1651">
                  <c:v>-1.0637014083966801E-2</c:v>
                </c:pt>
                <c:pt idx="1652">
                  <c:v>-1.06350511517408E-2</c:v>
                </c:pt>
                <c:pt idx="1653">
                  <c:v>-1.06331600868479E-2</c:v>
                </c:pt>
                <c:pt idx="1654">
                  <c:v>-1.06313426280705E-2</c:v>
                </c:pt>
                <c:pt idx="1655">
                  <c:v>-1.06296005066936E-2</c:v>
                </c:pt>
                <c:pt idx="1656">
                  <c:v>-1.06279354492867E-2</c:v>
                </c:pt>
                <c:pt idx="1657">
                  <c:v>-1.0626349166834E-2</c:v>
                </c:pt>
                <c:pt idx="1658">
                  <c:v>-1.06248433566043E-2</c:v>
                </c:pt>
                <c:pt idx="1659">
                  <c:v>-1.0623419615130599E-2</c:v>
                </c:pt>
                <c:pt idx="1660">
                  <c:v>-1.0622079550879701E-2</c:v>
                </c:pt>
                <c:pt idx="1661">
                  <c:v>-1.0620824706693E-2</c:v>
                </c:pt>
                <c:pt idx="1662">
                  <c:v>-1.0619656569247999E-2</c:v>
                </c:pt>
                <c:pt idx="1663">
                  <c:v>-1.06185765393415E-2</c:v>
                </c:pt>
                <c:pt idx="1664">
                  <c:v>-1.06175859541892E-2</c:v>
                </c:pt>
                <c:pt idx="1665">
                  <c:v>-1.06166860680514E-2</c:v>
                </c:pt>
                <c:pt idx="1666">
                  <c:v>-1.0615877999932201E-2</c:v>
                </c:pt>
                <c:pt idx="1667">
                  <c:v>-1.06151628106331E-2</c:v>
                </c:pt>
                <c:pt idx="1668">
                  <c:v>-1.0614541463207901E-2</c:v>
                </c:pt>
                <c:pt idx="1669">
                  <c:v>-1.06140147842642E-2</c:v>
                </c:pt>
                <c:pt idx="1670">
                  <c:v>-1.0613583498061E-2</c:v>
                </c:pt>
                <c:pt idx="1671">
                  <c:v>-1.06132481568169E-2</c:v>
                </c:pt>
                <c:pt idx="1672">
                  <c:v>-1.0613009262398901E-2</c:v>
                </c:pt>
                <c:pt idx="1673">
                  <c:v>-1.0612867141261599E-2</c:v>
                </c:pt>
                <c:pt idx="1674">
                  <c:v>-1.0612821976535E-2</c:v>
                </c:pt>
                <c:pt idx="1675">
                  <c:v>-1.06128738102635E-2</c:v>
                </c:pt>
                <c:pt idx="1676">
                  <c:v>-1.06130225485076E-2</c:v>
                </c:pt>
                <c:pt idx="1677">
                  <c:v>-1.0613267921886599E-2</c:v>
                </c:pt>
                <c:pt idx="1678">
                  <c:v>-1.0613609531085E-2</c:v>
                </c:pt>
                <c:pt idx="1679">
                  <c:v>-1.061404685205E-2</c:v>
                </c:pt>
                <c:pt idx="1680">
                  <c:v>-1.06145791249352E-2</c:v>
                </c:pt>
                <c:pt idx="1681">
                  <c:v>-1.0615205501021701E-2</c:v>
                </c:pt>
                <c:pt idx="1682">
                  <c:v>-1.0615924961380901E-2</c:v>
                </c:pt>
                <c:pt idx="1683">
                  <c:v>-1.06167363104462E-2</c:v>
                </c:pt>
                <c:pt idx="1684">
                  <c:v>-1.0617638233189799E-2</c:v>
                </c:pt>
                <c:pt idx="1685">
                  <c:v>-1.06186292109379E-2</c:v>
                </c:pt>
                <c:pt idx="1686">
                  <c:v>-1.06197075833261E-2</c:v>
                </c:pt>
                <c:pt idx="1687">
                  <c:v>-1.0620871555428599E-2</c:v>
                </c:pt>
                <c:pt idx="1688">
                  <c:v>-1.0622119159182399E-2</c:v>
                </c:pt>
                <c:pt idx="1689">
                  <c:v>-1.0623448265633099E-2</c:v>
                </c:pt>
                <c:pt idx="1690">
                  <c:v>-1.0624856611264799E-2</c:v>
                </c:pt>
                <c:pt idx="1691">
                  <c:v>-1.0626341796502899E-2</c:v>
                </c:pt>
                <c:pt idx="1692">
                  <c:v>-1.06279012573789E-2</c:v>
                </c:pt>
                <c:pt idx="1693">
                  <c:v>-1.06295323346668E-2</c:v>
                </c:pt>
                <c:pt idx="1694">
                  <c:v>-1.0631232188562999E-2</c:v>
                </c:pt>
                <c:pt idx="1695">
                  <c:v>-1.06329978578764E-2</c:v>
                </c:pt>
                <c:pt idx="1696">
                  <c:v>-1.06348262769982E-2</c:v>
                </c:pt>
                <c:pt idx="1697">
                  <c:v>-1.0636714220291299E-2</c:v>
                </c:pt>
                <c:pt idx="1698">
                  <c:v>-1.06386584019074E-2</c:v>
                </c:pt>
                <c:pt idx="1699">
                  <c:v>-1.06406553720945E-2</c:v>
                </c:pt>
                <c:pt idx="1700">
                  <c:v>-1.0642701663214901E-2</c:v>
                </c:pt>
                <c:pt idx="1701">
                  <c:v>-1.0644793601350599E-2</c:v>
                </c:pt>
                <c:pt idx="1702">
                  <c:v>-1.0646927481608E-2</c:v>
                </c:pt>
                <c:pt idx="1703">
                  <c:v>-1.0649099467034901E-2</c:v>
                </c:pt>
                <c:pt idx="1704">
                  <c:v>-1.0651305648883599E-2</c:v>
                </c:pt>
                <c:pt idx="1705">
                  <c:v>-1.0653542109108001E-2</c:v>
                </c:pt>
                <c:pt idx="1706">
                  <c:v>-1.0655804752652201E-2</c:v>
                </c:pt>
                <c:pt idx="1707">
                  <c:v>-1.06580895078722E-2</c:v>
                </c:pt>
                <c:pt idx="1708">
                  <c:v>-1.06603921826004E-2</c:v>
                </c:pt>
                <c:pt idx="1709">
                  <c:v>-1.0662708571134501E-2</c:v>
                </c:pt>
                <c:pt idx="1710">
                  <c:v>-1.06650344605252E-2</c:v>
                </c:pt>
                <c:pt idx="1711">
                  <c:v>-1.06673655116814E-2</c:v>
                </c:pt>
                <c:pt idx="1712">
                  <c:v>-1.06696973860385E-2</c:v>
                </c:pt>
                <c:pt idx="1713">
                  <c:v>-1.0672025709444701E-2</c:v>
                </c:pt>
                <c:pt idx="1714">
                  <c:v>-1.06743461416304E-2</c:v>
                </c:pt>
                <c:pt idx="1715">
                  <c:v>-1.0676654250949999E-2</c:v>
                </c:pt>
                <c:pt idx="1716">
                  <c:v>-1.06789456463771E-2</c:v>
                </c:pt>
                <c:pt idx="1717">
                  <c:v>-1.0681215911702501E-2</c:v>
                </c:pt>
                <c:pt idx="1718">
                  <c:v>-1.06834606304505E-2</c:v>
                </c:pt>
                <c:pt idx="1719">
                  <c:v>-1.06856754136836E-2</c:v>
                </c:pt>
                <c:pt idx="1720">
                  <c:v>-1.06878558587348E-2</c:v>
                </c:pt>
                <c:pt idx="1721">
                  <c:v>-1.0689997653257901E-2</c:v>
                </c:pt>
                <c:pt idx="1722">
                  <c:v>-1.0692096397204E-2</c:v>
                </c:pt>
                <c:pt idx="1723">
                  <c:v>-1.06941477768041E-2</c:v>
                </c:pt>
                <c:pt idx="1724">
                  <c:v>-1.0696147514438099E-2</c:v>
                </c:pt>
                <c:pt idx="1725">
                  <c:v>-1.0698091338945399E-2</c:v>
                </c:pt>
                <c:pt idx="1726">
                  <c:v>-1.06999750547571E-2</c:v>
                </c:pt>
                <c:pt idx="1727">
                  <c:v>-1.07017945100982E-2</c:v>
                </c:pt>
                <c:pt idx="1728">
                  <c:v>-1.0703545614955E-2</c:v>
                </c:pt>
                <c:pt idx="1729">
                  <c:v>-1.07052243007979E-2</c:v>
                </c:pt>
                <c:pt idx="1730">
                  <c:v>-1.07068265598785E-2</c:v>
                </c:pt>
                <c:pt idx="1731">
                  <c:v>-1.07083484601603E-2</c:v>
                </c:pt>
                <c:pt idx="1732">
                  <c:v>-1.07097861024134E-2</c:v>
                </c:pt>
                <c:pt idx="1733">
                  <c:v>-1.0711135738980899E-2</c:v>
                </c:pt>
                <c:pt idx="1734">
                  <c:v>-1.07123936314889E-2</c:v>
                </c:pt>
                <c:pt idx="1735">
                  <c:v>-1.07135561184264E-2</c:v>
                </c:pt>
                <c:pt idx="1736">
                  <c:v>-1.07146196773244E-2</c:v>
                </c:pt>
                <c:pt idx="1737">
                  <c:v>-1.07155808025651E-2</c:v>
                </c:pt>
                <c:pt idx="1738">
                  <c:v>-1.07164361179494E-2</c:v>
                </c:pt>
                <c:pt idx="1739">
                  <c:v>-1.0717182325674601E-2</c:v>
                </c:pt>
                <c:pt idx="1740">
                  <c:v>-1.07178162145053E-2</c:v>
                </c:pt>
                <c:pt idx="1741">
                  <c:v>-1.0718334662600901E-2</c:v>
                </c:pt>
                <c:pt idx="1742">
                  <c:v>-1.07187346401317E-2</c:v>
                </c:pt>
                <c:pt idx="1743">
                  <c:v>-1.07190132626698E-2</c:v>
                </c:pt>
                <c:pt idx="1744">
                  <c:v>-1.07191677440152E-2</c:v>
                </c:pt>
                <c:pt idx="1745">
                  <c:v>-1.07191953504144E-2</c:v>
                </c:pt>
                <c:pt idx="1746">
                  <c:v>-1.07190934939761E-2</c:v>
                </c:pt>
                <c:pt idx="1747">
                  <c:v>-1.0718859687498101E-2</c:v>
                </c:pt>
                <c:pt idx="1748">
                  <c:v>-1.0718491553260301E-2</c:v>
                </c:pt>
                <c:pt idx="1749">
                  <c:v>-1.07179868980654E-2</c:v>
                </c:pt>
                <c:pt idx="1750">
                  <c:v>-1.0717343564979101E-2</c:v>
                </c:pt>
                <c:pt idx="1751">
                  <c:v>-1.07165595288289E-2</c:v>
                </c:pt>
                <c:pt idx="1752">
                  <c:v>-1.0715632931285799E-2</c:v>
                </c:pt>
                <c:pt idx="1753">
                  <c:v>-1.07145619923498E-2</c:v>
                </c:pt>
                <c:pt idx="1754">
                  <c:v>-1.07133450977554E-2</c:v>
                </c:pt>
                <c:pt idx="1755">
                  <c:v>-1.07119806962565E-2</c:v>
                </c:pt>
                <c:pt idx="1756">
                  <c:v>-1.07104674233863E-2</c:v>
                </c:pt>
                <c:pt idx="1757">
                  <c:v>-1.07088040499399E-2</c:v>
                </c:pt>
                <c:pt idx="1758">
                  <c:v>-1.07069894547692E-2</c:v>
                </c:pt>
                <c:pt idx="1759">
                  <c:v>-1.07050226797157E-2</c:v>
                </c:pt>
                <c:pt idx="1760">
                  <c:v>-1.0702902901287999E-2</c:v>
                </c:pt>
                <c:pt idx="1761">
                  <c:v>-1.07006294186816E-2</c:v>
                </c:pt>
                <c:pt idx="1762">
                  <c:v>-1.06982016593289E-2</c:v>
                </c:pt>
                <c:pt idx="1763">
                  <c:v>-1.0695619189227099E-2</c:v>
                </c:pt>
                <c:pt idx="1764">
                  <c:v>-1.0692881745653001E-2</c:v>
                </c:pt>
                <c:pt idx="1765">
                  <c:v>-1.0689989171915401E-2</c:v>
                </c:pt>
                <c:pt idx="1766">
                  <c:v>-1.06869414810743E-2</c:v>
                </c:pt>
                <c:pt idx="1767">
                  <c:v>-1.06837388336076E-2</c:v>
                </c:pt>
                <c:pt idx="1768">
                  <c:v>-1.0680381544621399E-2</c:v>
                </c:pt>
                <c:pt idx="1769">
                  <c:v>-1.06768700478444E-2</c:v>
                </c:pt>
                <c:pt idx="1770">
                  <c:v>-1.06732049317646E-2</c:v>
                </c:pt>
                <c:pt idx="1771">
                  <c:v>-1.0669386915532099E-2</c:v>
                </c:pt>
                <c:pt idx="1772">
                  <c:v>-1.06654168849117E-2</c:v>
                </c:pt>
                <c:pt idx="1773">
                  <c:v>-1.06612958546911E-2</c:v>
                </c:pt>
                <c:pt idx="1774">
                  <c:v>-1.0657024997820499E-2</c:v>
                </c:pt>
                <c:pt idx="1775">
                  <c:v>-1.06526056280902E-2</c:v>
                </c:pt>
                <c:pt idx="1776">
                  <c:v>-1.06480391797637E-2</c:v>
                </c:pt>
                <c:pt idx="1777">
                  <c:v>-1.06433272618588E-2</c:v>
                </c:pt>
                <c:pt idx="1778">
                  <c:v>-1.0638471598878201E-2</c:v>
                </c:pt>
                <c:pt idx="1779">
                  <c:v>-1.0633474041694201E-2</c:v>
                </c:pt>
                <c:pt idx="1780">
                  <c:v>-1.0628336649303899E-2</c:v>
                </c:pt>
                <c:pt idx="1781">
                  <c:v>-1.0623061534079299E-2</c:v>
                </c:pt>
                <c:pt idx="1782">
                  <c:v>-1.0617650987106601E-2</c:v>
                </c:pt>
                <c:pt idx="1783">
                  <c:v>-1.0612107425166E-2</c:v>
                </c:pt>
                <c:pt idx="1784">
                  <c:v>-1.0606433358820999E-2</c:v>
                </c:pt>
                <c:pt idx="1785">
                  <c:v>-1.06006314632379E-2</c:v>
                </c:pt>
                <c:pt idx="1786">
                  <c:v>-1.05947045397426E-2</c:v>
                </c:pt>
                <c:pt idx="1787">
                  <c:v>-1.05886554360843E-2</c:v>
                </c:pt>
                <c:pt idx="1788">
                  <c:v>-1.0582487206953799E-2</c:v>
                </c:pt>
                <c:pt idx="1789">
                  <c:v>-1.05762029799136E-2</c:v>
                </c:pt>
                <c:pt idx="1790">
                  <c:v>-1.05698059786837E-2</c:v>
                </c:pt>
                <c:pt idx="1791">
                  <c:v>-1.0563299545299099E-2</c:v>
                </c:pt>
                <c:pt idx="1792">
                  <c:v>-1.05566870972672E-2</c:v>
                </c:pt>
                <c:pt idx="1793">
                  <c:v>-1.05499721853596E-2</c:v>
                </c:pt>
                <c:pt idx="1794">
                  <c:v>-1.05431583958508E-2</c:v>
                </c:pt>
                <c:pt idx="1795">
                  <c:v>-1.05362494377493E-2</c:v>
                </c:pt>
                <c:pt idx="1796">
                  <c:v>-1.05292490937594E-2</c:v>
                </c:pt>
                <c:pt idx="1797">
                  <c:v>-1.05221611928033E-2</c:v>
                </c:pt>
                <c:pt idx="1798">
                  <c:v>-1.0514989638522701E-2</c:v>
                </c:pt>
                <c:pt idx="1799">
                  <c:v>-1.05077384139472E-2</c:v>
                </c:pt>
                <c:pt idx="1800">
                  <c:v>-1.050041154764E-2</c:v>
                </c:pt>
                <c:pt idx="1801">
                  <c:v>-1.0493013112091E-2</c:v>
                </c:pt>
                <c:pt idx="1802">
                  <c:v>-1.04855472102399E-2</c:v>
                </c:pt>
                <c:pt idx="1803">
                  <c:v>-1.04780179945665E-2</c:v>
                </c:pt>
                <c:pt idx="1804">
                  <c:v>-1.0470429638970701E-2</c:v>
                </c:pt>
                <c:pt idx="1805">
                  <c:v>-1.04627863186115E-2</c:v>
                </c:pt>
                <c:pt idx="1806">
                  <c:v>-1.0455092203253601E-2</c:v>
                </c:pt>
                <c:pt idx="1807">
                  <c:v>-1.04473515531881E-2</c:v>
                </c:pt>
                <c:pt idx="1808">
                  <c:v>-1.04395685474308E-2</c:v>
                </c:pt>
                <c:pt idx="1809">
                  <c:v>-1.04317474286021E-2</c:v>
                </c:pt>
                <c:pt idx="1810">
                  <c:v>-1.0423892311819E-2</c:v>
                </c:pt>
                <c:pt idx="1811">
                  <c:v>-1.04160074180166E-2</c:v>
                </c:pt>
                <c:pt idx="1812">
                  <c:v>-1.0408096894839E-2</c:v>
                </c:pt>
                <c:pt idx="1813">
                  <c:v>-1.04001647937291E-2</c:v>
                </c:pt>
                <c:pt idx="1814">
                  <c:v>-1.0392215157827501E-2</c:v>
                </c:pt>
                <c:pt idx="1815">
                  <c:v>-1.03842519967222E-2</c:v>
                </c:pt>
                <c:pt idx="1816">
                  <c:v>-1.0376279242242501E-2</c:v>
                </c:pt>
                <c:pt idx="1817">
                  <c:v>-1.03683007531961E-2</c:v>
                </c:pt>
                <c:pt idx="1818">
                  <c:v>-1.03603203231662E-2</c:v>
                </c:pt>
                <c:pt idx="1819">
                  <c:v>-1.0352341682332801E-2</c:v>
                </c:pt>
                <c:pt idx="1820">
                  <c:v>-1.03443684682043E-2</c:v>
                </c:pt>
                <c:pt idx="1821">
                  <c:v>-1.0336404221072199E-2</c:v>
                </c:pt>
                <c:pt idx="1822">
                  <c:v>-1.03284523827932E-2</c:v>
                </c:pt>
                <c:pt idx="1823">
                  <c:v>-1.03205162953698E-2</c:v>
                </c:pt>
                <c:pt idx="1824">
                  <c:v>-1.03125991744723E-2</c:v>
                </c:pt>
                <c:pt idx="1825">
                  <c:v>-1.03047041494047E-2</c:v>
                </c:pt>
                <c:pt idx="1826">
                  <c:v>-1.0296834240705301E-2</c:v>
                </c:pt>
                <c:pt idx="1827">
                  <c:v>-1.0288992278833601E-2</c:v>
                </c:pt>
                <c:pt idx="1828">
                  <c:v>-1.0281181017315601E-2</c:v>
                </c:pt>
                <c:pt idx="1829">
                  <c:v>-1.02734030778489E-2</c:v>
                </c:pt>
                <c:pt idx="1830">
                  <c:v>-1.02656608888653E-2</c:v>
                </c:pt>
                <c:pt idx="1831">
                  <c:v>-1.02579567992554E-2</c:v>
                </c:pt>
                <c:pt idx="1832">
                  <c:v>-1.0250293014787901E-2</c:v>
                </c:pt>
                <c:pt idx="1833">
                  <c:v>-1.0242671542320799E-2</c:v>
                </c:pt>
                <c:pt idx="1834">
                  <c:v>-1.02350942887517E-2</c:v>
                </c:pt>
                <c:pt idx="1835">
                  <c:v>-1.02275629664457E-2</c:v>
                </c:pt>
                <c:pt idx="1836">
                  <c:v>-1.02200791851035E-2</c:v>
                </c:pt>
                <c:pt idx="1837">
                  <c:v>-1.0212644365199501E-2</c:v>
                </c:pt>
                <c:pt idx="1838">
                  <c:v>-1.0205259790554699E-2</c:v>
                </c:pt>
                <c:pt idx="1839">
                  <c:v>-1.01979265387778E-2</c:v>
                </c:pt>
                <c:pt idx="1840">
                  <c:v>-1.01906455860683E-2</c:v>
                </c:pt>
                <c:pt idx="1841">
                  <c:v>-1.0183417741561099E-2</c:v>
                </c:pt>
                <c:pt idx="1842">
                  <c:v>-1.0176243654409899E-2</c:v>
                </c:pt>
                <c:pt idx="1843">
                  <c:v>-1.0169123820781801E-2</c:v>
                </c:pt>
                <c:pt idx="1844">
                  <c:v>-1.01620585832064E-2</c:v>
                </c:pt>
                <c:pt idx="1845">
                  <c:v>-1.01550481335902E-2</c:v>
                </c:pt>
                <c:pt idx="1846">
                  <c:v>-1.01480924910488E-2</c:v>
                </c:pt>
                <c:pt idx="1847">
                  <c:v>-1.01411915788601E-2</c:v>
                </c:pt>
                <c:pt idx="1848">
                  <c:v>-1.01343451751706E-2</c:v>
                </c:pt>
                <c:pt idx="1849">
                  <c:v>-1.0127552869019099E-2</c:v>
                </c:pt>
                <c:pt idx="1850">
                  <c:v>-1.0120814139774E-2</c:v>
                </c:pt>
                <c:pt idx="1851">
                  <c:v>-1.01141283404891E-2</c:v>
                </c:pt>
                <c:pt idx="1852">
                  <c:v>-1.01074946776438E-2</c:v>
                </c:pt>
                <c:pt idx="1853">
                  <c:v>-1.0100912247951401E-2</c:v>
                </c:pt>
                <c:pt idx="1854">
                  <c:v>-1.00943800406018E-2</c:v>
                </c:pt>
                <c:pt idx="1855">
                  <c:v>-1.0087896912149201E-2</c:v>
                </c:pt>
                <c:pt idx="1856">
                  <c:v>-1.0081461627243099E-2</c:v>
                </c:pt>
                <c:pt idx="1857">
                  <c:v>-1.0075072832650399E-2</c:v>
                </c:pt>
                <c:pt idx="1858">
                  <c:v>-1.0068729077270499E-2</c:v>
                </c:pt>
                <c:pt idx="1859">
                  <c:v>-1.00624288384824E-2</c:v>
                </c:pt>
                <c:pt idx="1860">
                  <c:v>-1.0056170507443301E-2</c:v>
                </c:pt>
                <c:pt idx="1861">
                  <c:v>-1.0049952380625201E-2</c:v>
                </c:pt>
                <c:pt idx="1862">
                  <c:v>-1.0043772679958001E-2</c:v>
                </c:pt>
                <c:pt idx="1863">
                  <c:v>-1.00376295812677E-2</c:v>
                </c:pt>
                <c:pt idx="1864">
                  <c:v>-1.0031521167029499E-2</c:v>
                </c:pt>
                <c:pt idx="1865">
                  <c:v>-1.0025445533705201E-2</c:v>
                </c:pt>
                <c:pt idx="1866">
                  <c:v>-1.0019400687110099E-2</c:v>
                </c:pt>
                <c:pt idx="1867">
                  <c:v>-1.00133845971142E-2</c:v>
                </c:pt>
                <c:pt idx="1868">
                  <c:v>-1.0007395202274699E-2</c:v>
                </c:pt>
                <c:pt idx="1869">
                  <c:v>-1.00014304115863E-2</c:v>
                </c:pt>
                <c:pt idx="1870">
                  <c:v>-9.9954881290274904E-3</c:v>
                </c:pt>
                <c:pt idx="1871">
                  <c:v>-9.9895662277404394E-3</c:v>
                </c:pt>
                <c:pt idx="1872">
                  <c:v>-9.9836625851584294E-3</c:v>
                </c:pt>
                <c:pt idx="1873">
                  <c:v>-9.9777750954064305E-3</c:v>
                </c:pt>
                <c:pt idx="1874">
                  <c:v>-9.9719016289862E-3</c:v>
                </c:pt>
                <c:pt idx="1875">
                  <c:v>-9.9660400823571998E-3</c:v>
                </c:pt>
                <c:pt idx="1876">
                  <c:v>-9.9601883823653894E-3</c:v>
                </c:pt>
                <c:pt idx="1877">
                  <c:v>-9.9543444599948898E-3</c:v>
                </c:pt>
                <c:pt idx="1878">
                  <c:v>-9.9485062915465293E-3</c:v>
                </c:pt>
                <c:pt idx="1879">
                  <c:v>-9.9426718941768993E-3</c:v>
                </c:pt>
                <c:pt idx="1880">
                  <c:v>-9.9368392867298597E-3</c:v>
                </c:pt>
                <c:pt idx="1881">
                  <c:v>-9.9310065837618592E-3</c:v>
                </c:pt>
                <c:pt idx="1882">
                  <c:v>-9.9251719337071307E-3</c:v>
                </c:pt>
                <c:pt idx="1883">
                  <c:v>-9.9193334972167996E-3</c:v>
                </c:pt>
                <c:pt idx="1884">
                  <c:v>-9.9134895425528197E-3</c:v>
                </c:pt>
                <c:pt idx="1885">
                  <c:v>-9.9076383873911104E-3</c:v>
                </c:pt>
                <c:pt idx="1886">
                  <c:v>-9.9017784083454997E-3</c:v>
                </c:pt>
                <c:pt idx="1887">
                  <c:v>-9.8959080598764407E-3</c:v>
                </c:pt>
                <c:pt idx="1888">
                  <c:v>-9.8900258449569102E-3</c:v>
                </c:pt>
                <c:pt idx="1889">
                  <c:v>-9.8841303577074796E-3</c:v>
                </c:pt>
                <c:pt idx="1890">
                  <c:v>-9.8782202551505292E-3</c:v>
                </c:pt>
                <c:pt idx="1891">
                  <c:v>-9.8722942709519104E-3</c:v>
                </c:pt>
                <c:pt idx="1892">
                  <c:v>-9.8663512364318799E-3</c:v>
                </c:pt>
                <c:pt idx="1893">
                  <c:v>-9.8603900553822892E-3</c:v>
                </c:pt>
                <c:pt idx="1894">
                  <c:v>-9.8544097010778708E-3</c:v>
                </c:pt>
                <c:pt idx="1895">
                  <c:v>-9.8484092402854103E-3</c:v>
                </c:pt>
                <c:pt idx="1896">
                  <c:v>-9.8423878105334799E-3</c:v>
                </c:pt>
                <c:pt idx="1897">
                  <c:v>-9.8363446329504303E-3</c:v>
                </c:pt>
                <c:pt idx="1898">
                  <c:v>-9.8302790127868401E-3</c:v>
                </c:pt>
                <c:pt idx="1899">
                  <c:v>-9.8241903614049893E-3</c:v>
                </c:pt>
                <c:pt idx="1900">
                  <c:v>-9.8180781316683993E-3</c:v>
                </c:pt>
                <c:pt idx="1901">
                  <c:v>-9.8119418836505202E-3</c:v>
                </c:pt>
                <c:pt idx="1902">
                  <c:v>-9.8057812430894908E-3</c:v>
                </c:pt>
                <c:pt idx="1903">
                  <c:v>-9.7995959013926996E-3</c:v>
                </c:pt>
                <c:pt idx="1904">
                  <c:v>-9.7933856334200299E-3</c:v>
                </c:pt>
                <c:pt idx="1905">
                  <c:v>-9.7871502985144906E-3</c:v>
                </c:pt>
                <c:pt idx="1906">
                  <c:v>-9.7808898172585101E-3</c:v>
                </c:pt>
                <c:pt idx="1907">
                  <c:v>-9.7746041714204795E-3</c:v>
                </c:pt>
                <c:pt idx="1908">
                  <c:v>-9.7682933949698493E-3</c:v>
                </c:pt>
                <c:pt idx="1909">
                  <c:v>-9.76195762717442E-3</c:v>
                </c:pt>
                <c:pt idx="1910">
                  <c:v>-9.7555970389405396E-3</c:v>
                </c:pt>
                <c:pt idx="1911">
                  <c:v>-9.749211860665E-3</c:v>
                </c:pt>
                <c:pt idx="1912">
                  <c:v>-9.7428023763396002E-3</c:v>
                </c:pt>
                <c:pt idx="1913">
                  <c:v>-9.7363689201923204E-3</c:v>
                </c:pt>
                <c:pt idx="1914">
                  <c:v>-9.7299118733500996E-3</c:v>
                </c:pt>
                <c:pt idx="1915">
                  <c:v>-9.7234316594484206E-3</c:v>
                </c:pt>
                <c:pt idx="1916">
                  <c:v>-9.7169287430619103E-3</c:v>
                </c:pt>
                <c:pt idx="1917">
                  <c:v>-9.7104036456869495E-3</c:v>
                </c:pt>
                <c:pt idx="1918">
                  <c:v>-9.7038568696654597E-3</c:v>
                </c:pt>
                <c:pt idx="1919">
                  <c:v>-9.6972889826471807E-3</c:v>
                </c:pt>
                <c:pt idx="1920">
                  <c:v>-9.6907005482585601E-3</c:v>
                </c:pt>
                <c:pt idx="1921">
                  <c:v>-9.6840921946749394E-3</c:v>
                </c:pt>
                <c:pt idx="1922">
                  <c:v>-9.6774645499091098E-3</c:v>
                </c:pt>
                <c:pt idx="1923">
                  <c:v>-9.6708182526608292E-3</c:v>
                </c:pt>
                <c:pt idx="1924">
                  <c:v>-9.66415393806337E-3</c:v>
                </c:pt>
                <c:pt idx="1925">
                  <c:v>-9.6574722676223603E-3</c:v>
                </c:pt>
                <c:pt idx="1926">
                  <c:v>-9.6507738901654497E-3</c:v>
                </c:pt>
                <c:pt idx="1927">
                  <c:v>-9.6440594820665394E-3</c:v>
                </c:pt>
                <c:pt idx="1928">
                  <c:v>-9.6373296794267996E-3</c:v>
                </c:pt>
                <c:pt idx="1929">
                  <c:v>-9.6305851168319301E-3</c:v>
                </c:pt>
                <c:pt idx="1930">
                  <c:v>-9.6238264275269794E-3</c:v>
                </c:pt>
                <c:pt idx="1931">
                  <c:v>-9.6170542256706695E-3</c:v>
                </c:pt>
                <c:pt idx="1932">
                  <c:v>-9.6102691203143898E-3</c:v>
                </c:pt>
                <c:pt idx="1933">
                  <c:v>-9.6034716941379595E-3</c:v>
                </c:pt>
                <c:pt idx="1934">
                  <c:v>-9.5966624837531805E-3</c:v>
                </c:pt>
                <c:pt idx="1935">
                  <c:v>-9.5898420425755901E-3</c:v>
                </c:pt>
                <c:pt idx="1936">
                  <c:v>-9.5830108422681002E-3</c:v>
                </c:pt>
                <c:pt idx="1937">
                  <c:v>-9.5761693655385706E-3</c:v>
                </c:pt>
                <c:pt idx="1938">
                  <c:v>-9.5693180441614196E-3</c:v>
                </c:pt>
                <c:pt idx="1939">
                  <c:v>-9.5624572509338795E-3</c:v>
                </c:pt>
                <c:pt idx="1940">
                  <c:v>-9.5555873601514199E-3</c:v>
                </c:pt>
                <c:pt idx="1941">
                  <c:v>-9.5487086968262993E-3</c:v>
                </c:pt>
                <c:pt idx="1942">
                  <c:v>-9.5418215420203199E-3</c:v>
                </c:pt>
                <c:pt idx="1943">
                  <c:v>-9.5349261057131093E-3</c:v>
                </c:pt>
                <c:pt idx="1944">
                  <c:v>-9.5280225783683798E-3</c:v>
                </c:pt>
                <c:pt idx="1945">
                  <c:v>-9.5211110993330302E-3</c:v>
                </c:pt>
                <c:pt idx="1946">
                  <c:v>-9.5141917419941796E-3</c:v>
                </c:pt>
                <c:pt idx="1947">
                  <c:v>-9.5072645378544204E-3</c:v>
                </c:pt>
                <c:pt idx="1948">
                  <c:v>-9.5003294714850195E-3</c:v>
                </c:pt>
                <c:pt idx="1949">
                  <c:v>-9.4933864834716494E-3</c:v>
                </c:pt>
                <c:pt idx="1950">
                  <c:v>-9.4864354075542903E-3</c:v>
                </c:pt>
                <c:pt idx="1951">
                  <c:v>-9.4794760991360402E-3</c:v>
                </c:pt>
                <c:pt idx="1952">
                  <c:v>-9.4725083274579194E-3</c:v>
                </c:pt>
                <c:pt idx="1953">
                  <c:v>-9.4655317838461799E-3</c:v>
                </c:pt>
                <c:pt idx="1954">
                  <c:v>-9.4585461021627106E-3</c:v>
                </c:pt>
                <c:pt idx="1955">
                  <c:v>-9.4515509043390702E-3</c:v>
                </c:pt>
                <c:pt idx="1956">
                  <c:v>-9.4445457237531394E-3</c:v>
                </c:pt>
                <c:pt idx="1957">
                  <c:v>-9.4375300155575201E-3</c:v>
                </c:pt>
                <c:pt idx="1958">
                  <c:v>-9.4305032085347396E-3</c:v>
                </c:pt>
                <c:pt idx="1959">
                  <c:v>-9.4234646602659507E-3</c:v>
                </c:pt>
                <c:pt idx="1960">
                  <c:v>-9.4164136833911199E-3</c:v>
                </c:pt>
                <c:pt idx="1961">
                  <c:v>-9.4093495426757108E-3</c:v>
                </c:pt>
                <c:pt idx="1962">
                  <c:v>-9.4022713969831792E-3</c:v>
                </c:pt>
                <c:pt idx="1963">
                  <c:v>-9.3951784167298595E-3</c:v>
                </c:pt>
                <c:pt idx="1964">
                  <c:v>-9.3880696572814695E-3</c:v>
                </c:pt>
                <c:pt idx="1965">
                  <c:v>-9.3809441592674105E-3</c:v>
                </c:pt>
                <c:pt idx="1966">
                  <c:v>-9.3738009125883901E-3</c:v>
                </c:pt>
                <c:pt idx="1967">
                  <c:v>-9.3666388195132993E-3</c:v>
                </c:pt>
                <c:pt idx="1968">
                  <c:v>-9.3594567315430505E-3</c:v>
                </c:pt>
                <c:pt idx="1969">
                  <c:v>-9.3522534914659908E-3</c:v>
                </c:pt>
                <c:pt idx="1970">
                  <c:v>-9.3450278676513003E-3</c:v>
                </c:pt>
                <c:pt idx="1971">
                  <c:v>-9.3377785777237505E-3</c:v>
                </c:pt>
                <c:pt idx="1972">
                  <c:v>-9.3305042829709001E-3</c:v>
                </c:pt>
                <c:pt idx="1973">
                  <c:v>-9.3232036248851909E-3</c:v>
                </c:pt>
                <c:pt idx="1974">
                  <c:v>-9.3158751882612498E-3</c:v>
                </c:pt>
                <c:pt idx="1975">
                  <c:v>-9.3085175047590198E-3</c:v>
                </c:pt>
                <c:pt idx="1976">
                  <c:v>-9.3011290713386208E-3</c:v>
                </c:pt>
                <c:pt idx="1977">
                  <c:v>-9.2937083414284406E-3</c:v>
                </c:pt>
                <c:pt idx="1978">
                  <c:v>-9.2862537207889593E-3</c:v>
                </c:pt>
                <c:pt idx="1979">
                  <c:v>-9.2787636037954899E-3</c:v>
                </c:pt>
                <c:pt idx="1980">
                  <c:v>-9.2712363647422698E-3</c:v>
                </c:pt>
                <c:pt idx="1981">
                  <c:v>-9.2636703264154293E-3</c:v>
                </c:pt>
                <c:pt idx="1982">
                  <c:v>-9.2560637658888802E-3</c:v>
                </c:pt>
                <c:pt idx="1983">
                  <c:v>-9.2484149462767201E-3</c:v>
                </c:pt>
                <c:pt idx="1984">
                  <c:v>-9.2407220908451698E-3</c:v>
                </c:pt>
                <c:pt idx="1985">
                  <c:v>-9.23298342271737E-3</c:v>
                </c:pt>
                <c:pt idx="1986">
                  <c:v>-9.2251971196808894E-3</c:v>
                </c:pt>
                <c:pt idx="1987">
                  <c:v>-9.2173613803828904E-3</c:v>
                </c:pt>
                <c:pt idx="1988">
                  <c:v>-9.2094743483555602E-3</c:v>
                </c:pt>
                <c:pt idx="1989">
                  <c:v>-9.2015341677416495E-3</c:v>
                </c:pt>
                <c:pt idx="1990">
                  <c:v>-9.19353897099872E-3</c:v>
                </c:pt>
                <c:pt idx="1991">
                  <c:v>-9.1854868892886701E-3</c:v>
                </c:pt>
                <c:pt idx="1992">
                  <c:v>-9.1773760337446504E-3</c:v>
                </c:pt>
                <c:pt idx="1993">
                  <c:v>-9.1692045385029803E-3</c:v>
                </c:pt>
                <c:pt idx="1994">
                  <c:v>-9.1609705307197399E-3</c:v>
                </c:pt>
                <c:pt idx="1995">
                  <c:v>-9.1526721274485003E-3</c:v>
                </c:pt>
                <c:pt idx="1996">
                  <c:v>-9.1443074695951292E-3</c:v>
                </c:pt>
                <c:pt idx="1997">
                  <c:v>-9.1358746817560895E-3</c:v>
                </c:pt>
                <c:pt idx="1998">
                  <c:v>-9.1273719395313299E-3</c:v>
                </c:pt>
                <c:pt idx="1999">
                  <c:v>-9.1187974319374698E-3</c:v>
                </c:pt>
                <c:pt idx="2000">
                  <c:v>-9.1101493448054599E-3</c:v>
                </c:pt>
                <c:pt idx="2001">
                  <c:v>-9.1014258866553704E-3</c:v>
                </c:pt>
                <c:pt idx="2002">
                  <c:v>-9.0926253488385397E-3</c:v>
                </c:pt>
                <c:pt idx="2003">
                  <c:v>-9.0837459420602205E-3</c:v>
                </c:pt>
                <c:pt idx="2004">
                  <c:v>-9.0747860387895892E-3</c:v>
                </c:pt>
                <c:pt idx="2005">
                  <c:v>-9.0657439962026701E-3</c:v>
                </c:pt>
                <c:pt idx="2006">
                  <c:v>-9.05661820391657E-3</c:v>
                </c:pt>
                <c:pt idx="2007">
                  <c:v>-9.0474071136622605E-3</c:v>
                </c:pt>
                <c:pt idx="2008">
                  <c:v>-9.0381092137593599E-3</c:v>
                </c:pt>
                <c:pt idx="2009">
                  <c:v>-9.02872305511691E-3</c:v>
                </c:pt>
                <c:pt idx="2010">
                  <c:v>-9.0192472500134208E-3</c:v>
                </c:pt>
                <c:pt idx="2011">
                  <c:v>-9.0096804622375806E-3</c:v>
                </c:pt>
                <c:pt idx="2012">
                  <c:v>-9.0000214201874304E-3</c:v>
                </c:pt>
                <c:pt idx="2013">
                  <c:v>-8.9902689193823195E-3</c:v>
                </c:pt>
                <c:pt idx="2014">
                  <c:v>-8.9804218887141202E-3</c:v>
                </c:pt>
                <c:pt idx="2015">
                  <c:v>-8.9704792306192892E-3</c:v>
                </c:pt>
                <c:pt idx="2016">
                  <c:v>-8.96044000897845E-3</c:v>
                </c:pt>
                <c:pt idx="2017">
                  <c:v>-8.9503033067836399E-3</c:v>
                </c:pt>
                <c:pt idx="2018">
                  <c:v>-8.9400683449516096E-3</c:v>
                </c:pt>
                <c:pt idx="2019">
                  <c:v>-8.9297344100955998E-3</c:v>
                </c:pt>
                <c:pt idx="2020">
                  <c:v>-8.9193008987388505E-3</c:v>
                </c:pt>
                <c:pt idx="2021">
                  <c:v>-8.90876729758866E-3</c:v>
                </c:pt>
                <c:pt idx="2022">
                  <c:v>-8.8981331798720902E-3</c:v>
                </c:pt>
                <c:pt idx="2023">
                  <c:v>-8.8873982526885293E-3</c:v>
                </c:pt>
                <c:pt idx="2024">
                  <c:v>-8.8765623091636506E-3</c:v>
                </c:pt>
                <c:pt idx="2025">
                  <c:v>-8.8656252684363099E-3</c:v>
                </c:pt>
                <c:pt idx="2026">
                  <c:v>-8.8545871579204499E-3</c:v>
                </c:pt>
                <c:pt idx="2027">
                  <c:v>-8.8434480936893291E-3</c:v>
                </c:pt>
                <c:pt idx="2028">
                  <c:v>-8.8322083332459996E-3</c:v>
                </c:pt>
                <c:pt idx="2029">
                  <c:v>-8.8208682437496602E-3</c:v>
                </c:pt>
                <c:pt idx="2030">
                  <c:v>-8.8094282983159494E-3</c:v>
                </c:pt>
                <c:pt idx="2031">
                  <c:v>-8.7978891524234503E-3</c:v>
                </c:pt>
                <c:pt idx="2032">
                  <c:v>-8.7862515555183294E-3</c:v>
                </c:pt>
                <c:pt idx="2033">
                  <c:v>-8.7745163643607703E-3</c:v>
                </c:pt>
                <c:pt idx="2034">
                  <c:v>-8.7626845809404795E-3</c:v>
                </c:pt>
                <c:pt idx="2035">
                  <c:v>-8.7507573433635299E-3</c:v>
                </c:pt>
                <c:pt idx="2036">
                  <c:v>-8.7387358888560505E-3</c:v>
                </c:pt>
                <c:pt idx="2037">
                  <c:v>-8.7266216593295497E-3</c:v>
                </c:pt>
                <c:pt idx="2038">
                  <c:v>-8.7144161526667794E-3</c:v>
                </c:pt>
                <c:pt idx="2039">
                  <c:v>-8.7021210543185897E-3</c:v>
                </c:pt>
                <c:pt idx="2040">
                  <c:v>-8.68973811871444E-3</c:v>
                </c:pt>
                <c:pt idx="2041">
                  <c:v>-8.6772692535023403E-3</c:v>
                </c:pt>
                <c:pt idx="2042">
                  <c:v>-8.6647164862723308E-3</c:v>
                </c:pt>
                <c:pt idx="2043">
                  <c:v>-8.6520820223608703E-3</c:v>
                </c:pt>
                <c:pt idx="2044">
                  <c:v>-8.6393681986727602E-3</c:v>
                </c:pt>
                <c:pt idx="2045">
                  <c:v>-8.6265774418416308E-3</c:v>
                </c:pt>
                <c:pt idx="2046">
                  <c:v>-8.6137123136937905E-3</c:v>
                </c:pt>
                <c:pt idx="2047">
                  <c:v>-8.6007755045310295E-3</c:v>
                </c:pt>
                <c:pt idx="2048">
                  <c:v>-8.5877698255001703E-3</c:v>
                </c:pt>
                <c:pt idx="2049">
                  <c:v>-8.5746982034142407E-3</c:v>
                </c:pt>
                <c:pt idx="2050">
                  <c:v>-8.5615636680284896E-3</c:v>
                </c:pt>
                <c:pt idx="2051">
                  <c:v>-8.5483694002365506E-3</c:v>
                </c:pt>
                <c:pt idx="2052">
                  <c:v>-8.5351186633339203E-3</c:v>
                </c:pt>
                <c:pt idx="2053">
                  <c:v>-8.5218148530815593E-3</c:v>
                </c:pt>
                <c:pt idx="2054">
                  <c:v>-8.5084614340470502E-3</c:v>
                </c:pt>
                <c:pt idx="2055">
                  <c:v>-8.4950619987795295E-3</c:v>
                </c:pt>
                <c:pt idx="2056">
                  <c:v>-8.4816202649571105E-3</c:v>
                </c:pt>
                <c:pt idx="2057">
                  <c:v>-8.4681399462394006E-3</c:v>
                </c:pt>
                <c:pt idx="2058">
                  <c:v>-8.4546249215229404E-3</c:v>
                </c:pt>
                <c:pt idx="2059">
                  <c:v>-8.4410791103050192E-3</c:v>
                </c:pt>
                <c:pt idx="2060">
                  <c:v>-8.4275065421154198E-3</c:v>
                </c:pt>
                <c:pt idx="2061">
                  <c:v>-8.4139113007083207E-3</c:v>
                </c:pt>
                <c:pt idx="2062">
                  <c:v>-8.4002975620255695E-3</c:v>
                </c:pt>
                <c:pt idx="2063">
                  <c:v>-8.3866694828194401E-3</c:v>
                </c:pt>
                <c:pt idx="2064">
                  <c:v>-8.3730313956738092E-3</c:v>
                </c:pt>
                <c:pt idx="2065">
                  <c:v>-8.3593875815363202E-3</c:v>
                </c:pt>
                <c:pt idx="2066">
                  <c:v>-8.3457424319687105E-3</c:v>
                </c:pt>
                <c:pt idx="2067">
                  <c:v>-8.3321003331899793E-3</c:v>
                </c:pt>
                <c:pt idx="2068">
                  <c:v>-8.3184657310020702E-3</c:v>
                </c:pt>
                <c:pt idx="2069">
                  <c:v>-8.3048430604266508E-3</c:v>
                </c:pt>
                <c:pt idx="2070">
                  <c:v>-8.2912368257402301E-3</c:v>
                </c:pt>
                <c:pt idx="2071">
                  <c:v>-8.2776515051680797E-3</c:v>
                </c:pt>
                <c:pt idx="2072">
                  <c:v>-8.2640915878274997E-3</c:v>
                </c:pt>
                <c:pt idx="2073">
                  <c:v>-8.2505615955203501E-3</c:v>
                </c:pt>
                <c:pt idx="2074">
                  <c:v>-8.2370660005876804E-3</c:v>
                </c:pt>
                <c:pt idx="2075">
                  <c:v>-8.2236092950103493E-3</c:v>
                </c:pt>
                <c:pt idx="2076">
                  <c:v>-8.2101959300356995E-3</c:v>
                </c:pt>
                <c:pt idx="2077">
                  <c:v>-8.19683035114473E-3</c:v>
                </c:pt>
                <c:pt idx="2078">
                  <c:v>-8.18351696692746E-3</c:v>
                </c:pt>
                <c:pt idx="2079">
                  <c:v>-8.1702601333061408E-3</c:v>
                </c:pt>
                <c:pt idx="2080">
                  <c:v>-8.1570642029564298E-3</c:v>
                </c:pt>
                <c:pt idx="2081">
                  <c:v>-8.1439334165981508E-3</c:v>
                </c:pt>
                <c:pt idx="2082">
                  <c:v>-8.1308719978839504E-3</c:v>
                </c:pt>
                <c:pt idx="2083">
                  <c:v>-8.1178840994849694E-3</c:v>
                </c:pt>
                <c:pt idx="2084">
                  <c:v>-8.1049738240235696E-3</c:v>
                </c:pt>
                <c:pt idx="2085">
                  <c:v>-8.0921452032606499E-3</c:v>
                </c:pt>
                <c:pt idx="2086">
                  <c:v>-8.0794021614997401E-3</c:v>
                </c:pt>
                <c:pt idx="2087">
                  <c:v>-8.0667485674894499E-3</c:v>
                </c:pt>
                <c:pt idx="2088">
                  <c:v>-8.0541881835453702E-3</c:v>
                </c:pt>
                <c:pt idx="2089">
                  <c:v>-8.0417246818317405E-3</c:v>
                </c:pt>
                <c:pt idx="2090">
                  <c:v>-8.0293616854007505E-3</c:v>
                </c:pt>
                <c:pt idx="2091">
                  <c:v>-8.0171026549782105E-3</c:v>
                </c:pt>
                <c:pt idx="2092">
                  <c:v>-8.0049509726622999E-3</c:v>
                </c:pt>
                <c:pt idx="2093">
                  <c:v>-7.9929099083733395E-3</c:v>
                </c:pt>
                <c:pt idx="2094">
                  <c:v>-7.9809826274429407E-3</c:v>
                </c:pt>
                <c:pt idx="2095">
                  <c:v>-7.9691721602225592E-3</c:v>
                </c:pt>
                <c:pt idx="2096">
                  <c:v>-7.9574814562011695E-3</c:v>
                </c:pt>
                <c:pt idx="2097">
                  <c:v>-7.9459133197326507E-3</c:v>
                </c:pt>
                <c:pt idx="2098">
                  <c:v>-7.9344704197815506E-3</c:v>
                </c:pt>
                <c:pt idx="2099">
                  <c:v>-7.9231553188604895E-3</c:v>
                </c:pt>
                <c:pt idx="2100">
                  <c:v>-7.9119704869832497E-3</c:v>
                </c:pt>
                <c:pt idx="2101">
                  <c:v>-7.9009181915920493E-3</c:v>
                </c:pt>
                <c:pt idx="2102">
                  <c:v>-7.8900005976916508E-3</c:v>
                </c:pt>
                <c:pt idx="2103">
                  <c:v>-7.8792197496858306E-3</c:v>
                </c:pt>
                <c:pt idx="2104">
                  <c:v>-7.8685775434828003E-3</c:v>
                </c:pt>
                <c:pt idx="2105">
                  <c:v>-7.8580757500938993E-3</c:v>
                </c:pt>
                <c:pt idx="2106">
                  <c:v>-7.8477160393905197E-3</c:v>
                </c:pt>
                <c:pt idx="2107">
                  <c:v>-7.8374999023793704E-3</c:v>
                </c:pt>
                <c:pt idx="2108">
                  <c:v>-7.8274287254846298E-3</c:v>
                </c:pt>
                <c:pt idx="2109">
                  <c:v>-7.8175037331512202E-3</c:v>
                </c:pt>
                <c:pt idx="2110">
                  <c:v>-7.8077260305158599E-3</c:v>
                </c:pt>
                <c:pt idx="2111">
                  <c:v>-7.79809659299943E-3</c:v>
                </c:pt>
                <c:pt idx="2112">
                  <c:v>-7.7886162768137299E-3</c:v>
                </c:pt>
                <c:pt idx="2113">
                  <c:v>-7.7792857958427601E-3</c:v>
                </c:pt>
                <c:pt idx="2114">
                  <c:v>-7.77010573506533E-3</c:v>
                </c:pt>
                <c:pt idx="2115">
                  <c:v>-7.76107658897085E-3</c:v>
                </c:pt>
                <c:pt idx="2116">
                  <c:v>-7.75219868337717E-3</c:v>
                </c:pt>
                <c:pt idx="2117">
                  <c:v>-7.7434722200660699E-3</c:v>
                </c:pt>
                <c:pt idx="2118">
                  <c:v>-7.7348973111090197E-3</c:v>
                </c:pt>
                <c:pt idx="2119">
                  <c:v>-7.7264739353996104E-3</c:v>
                </c:pt>
                <c:pt idx="2120">
                  <c:v>-7.7182019723418902E-3</c:v>
                </c:pt>
                <c:pt idx="2121">
                  <c:v>-7.7100811689517898E-3</c:v>
                </c:pt>
                <c:pt idx="2122">
                  <c:v>-7.7021112133610096E-3</c:v>
                </c:pt>
                <c:pt idx="2123">
                  <c:v>-7.6942916419958998E-3</c:v>
                </c:pt>
                <c:pt idx="2124">
                  <c:v>-7.6866219031686304E-3</c:v>
                </c:pt>
                <c:pt idx="2125">
                  <c:v>-7.6791013552145997E-3</c:v>
                </c:pt>
                <c:pt idx="2126">
                  <c:v>-7.6717292576479901E-3</c:v>
                </c:pt>
                <c:pt idx="2127">
                  <c:v>-7.6645047730636504E-3</c:v>
                </c:pt>
                <c:pt idx="2128">
                  <c:v>-7.6574269838528301E-3</c:v>
                </c:pt>
                <c:pt idx="2129">
                  <c:v>-7.6504948959653096E-3</c:v>
                </c:pt>
                <c:pt idx="2130">
                  <c:v>-7.64370742231939E-3</c:v>
                </c:pt>
                <c:pt idx="2131">
                  <c:v>-7.6370634328444499E-3</c:v>
                </c:pt>
                <c:pt idx="2132">
                  <c:v>-7.6305616834321296E-3</c:v>
                </c:pt>
                <c:pt idx="2133">
                  <c:v>-7.6242009046631597E-3</c:v>
                </c:pt>
                <c:pt idx="2134">
                  <c:v>-7.6179797137162601E-3</c:v>
                </c:pt>
                <c:pt idx="2135">
                  <c:v>-7.6118967090528702E-3</c:v>
                </c:pt>
                <c:pt idx="2136">
                  <c:v>-7.6059504324987497E-3</c:v>
                </c:pt>
                <c:pt idx="2137">
                  <c:v>-7.6001393576819497E-3</c:v>
                </c:pt>
                <c:pt idx="2138">
                  <c:v>-7.5944619192814299E-3</c:v>
                </c:pt>
                <c:pt idx="2139">
                  <c:v>-7.5889165103738901E-3</c:v>
                </c:pt>
                <c:pt idx="2140">
                  <c:v>-7.5835014857022296E-3</c:v>
                </c:pt>
                <c:pt idx="2141">
                  <c:v>-7.5782151684856596E-3</c:v>
                </c:pt>
                <c:pt idx="2142">
                  <c:v>-7.5730558381009797E-3</c:v>
                </c:pt>
                <c:pt idx="2143">
                  <c:v>-7.5680217782170102E-3</c:v>
                </c:pt>
                <c:pt idx="2144">
                  <c:v>-7.5631112062532696E-3</c:v>
                </c:pt>
                <c:pt idx="2145">
                  <c:v>-7.5583223280676296E-3</c:v>
                </c:pt>
                <c:pt idx="2146">
                  <c:v>-7.5536533185708897E-3</c:v>
                </c:pt>
                <c:pt idx="2147">
                  <c:v>-7.5491024042359002E-3</c:v>
                </c:pt>
                <c:pt idx="2148">
                  <c:v>-7.54466775244436E-3</c:v>
                </c:pt>
                <c:pt idx="2149">
                  <c:v>-7.5403475171875699E-3</c:v>
                </c:pt>
                <c:pt idx="2150">
                  <c:v>-7.5361398651558496E-3</c:v>
                </c:pt>
                <c:pt idx="2151">
                  <c:v>-7.5320429885670096E-3</c:v>
                </c:pt>
                <c:pt idx="2152">
                  <c:v>-7.5280550711443496E-3</c:v>
                </c:pt>
                <c:pt idx="2153">
                  <c:v>-7.5241742642277896E-3</c:v>
                </c:pt>
                <c:pt idx="2154">
                  <c:v>-7.5203987539523903E-3</c:v>
                </c:pt>
                <c:pt idx="2155">
                  <c:v>-7.51672673672092E-3</c:v>
                </c:pt>
                <c:pt idx="2156">
                  <c:v>-7.5131564103095797E-3</c:v>
                </c:pt>
                <c:pt idx="2157">
                  <c:v>-7.5096859901622199E-3</c:v>
                </c:pt>
                <c:pt idx="2158">
                  <c:v>-7.5063137261084101E-3</c:v>
                </c:pt>
                <c:pt idx="2159">
                  <c:v>-7.5030378980747801E-3</c:v>
                </c:pt>
                <c:pt idx="2160">
                  <c:v>-7.4998567745929298E-3</c:v>
                </c:pt>
                <c:pt idx="2161">
                  <c:v>-7.4967686521925404E-3</c:v>
                </c:pt>
                <c:pt idx="2162">
                  <c:v>-7.49377186478752E-3</c:v>
                </c:pt>
                <c:pt idx="2163">
                  <c:v>-7.4908647772498902E-3</c:v>
                </c:pt>
                <c:pt idx="2164">
                  <c:v>-7.4880457773320603E-3</c:v>
                </c:pt>
                <c:pt idx="2165">
                  <c:v>-7.4853132700509299E-3</c:v>
                </c:pt>
                <c:pt idx="2166">
                  <c:v>-7.4826657248918396E-3</c:v>
                </c:pt>
                <c:pt idx="2167">
                  <c:v>-7.48010163243862E-3</c:v>
                </c:pt>
                <c:pt idx="2168">
                  <c:v>-7.4776194949088002E-3</c:v>
                </c:pt>
                <c:pt idx="2169">
                  <c:v>-7.4752178848622296E-3</c:v>
                </c:pt>
                <c:pt idx="2170">
                  <c:v>-7.4728953945426098E-3</c:v>
                </c:pt>
                <c:pt idx="2171">
                  <c:v>-7.4706506307142002E-3</c:v>
                </c:pt>
                <c:pt idx="2172">
                  <c:v>-7.4684822689399999E-3</c:v>
                </c:pt>
                <c:pt idx="2173">
                  <c:v>-7.4663889772344904E-3</c:v>
                </c:pt>
                <c:pt idx="2174">
                  <c:v>-7.4643694994169802E-3</c:v>
                </c:pt>
                <c:pt idx="2175">
                  <c:v>-7.4624226305747103E-3</c:v>
                </c:pt>
                <c:pt idx="2176">
                  <c:v>-7.4605471769063998E-3</c:v>
                </c:pt>
                <c:pt idx="2177">
                  <c:v>-7.4587420043641696E-3</c:v>
                </c:pt>
                <c:pt idx="2178">
                  <c:v>-7.4570059874675496E-3</c:v>
                </c:pt>
                <c:pt idx="2179">
                  <c:v>-7.4553380393470202E-3</c:v>
                </c:pt>
                <c:pt idx="2180">
                  <c:v>-7.4537371454011401E-3</c:v>
                </c:pt>
                <c:pt idx="2181">
                  <c:v>-7.4522023100493497E-3</c:v>
                </c:pt>
                <c:pt idx="2182">
                  <c:v>-7.4507325691728198E-3</c:v>
                </c:pt>
                <c:pt idx="2183">
                  <c:v>-7.4493270059516996E-3</c:v>
                </c:pt>
                <c:pt idx="2184">
                  <c:v>-7.4479847237218398E-3</c:v>
                </c:pt>
                <c:pt idx="2185">
                  <c:v>-7.44670488960725E-3</c:v>
                </c:pt>
                <c:pt idx="2186">
                  <c:v>-7.4454866595631301E-3</c:v>
                </c:pt>
                <c:pt idx="2187">
                  <c:v>-7.4443292582218497E-3</c:v>
                </c:pt>
                <c:pt idx="2188">
                  <c:v>-7.4432319369883504E-3</c:v>
                </c:pt>
                <c:pt idx="2189">
                  <c:v>-7.4421939754401598E-3</c:v>
                </c:pt>
                <c:pt idx="2190">
                  <c:v>-7.44121469108167E-3</c:v>
                </c:pt>
                <c:pt idx="2191">
                  <c:v>-7.44029342851763E-3</c:v>
                </c:pt>
                <c:pt idx="2192">
                  <c:v>-7.4394295593570399E-3</c:v>
                </c:pt>
                <c:pt idx="2193">
                  <c:v>-7.4386224804318399E-3</c:v>
                </c:pt>
                <c:pt idx="2194">
                  <c:v>-7.4378716497629201E-3</c:v>
                </c:pt>
                <c:pt idx="2195">
                  <c:v>-7.4371764587971003E-3</c:v>
                </c:pt>
                <c:pt idx="2196">
                  <c:v>-7.43653638448889E-3</c:v>
                </c:pt>
                <c:pt idx="2197">
                  <c:v>-7.4359509953713203E-3</c:v>
                </c:pt>
                <c:pt idx="2198">
                  <c:v>-7.4354197781131498E-3</c:v>
                </c:pt>
                <c:pt idx="2199">
                  <c:v>-7.4349422748462004E-3</c:v>
                </c:pt>
                <c:pt idx="2200">
                  <c:v>-7.4345180343249103E-3</c:v>
                </c:pt>
                <c:pt idx="2201">
                  <c:v>-7.43414666605746E-3</c:v>
                </c:pt>
                <c:pt idx="2202">
                  <c:v>-7.4338277369020997E-3</c:v>
                </c:pt>
                <c:pt idx="2203">
                  <c:v>-7.4335608741318698E-3</c:v>
                </c:pt>
                <c:pt idx="2204">
                  <c:v>-7.4333456820596302E-3</c:v>
                </c:pt>
                <c:pt idx="2205">
                  <c:v>-7.4331817660005803E-3</c:v>
                </c:pt>
                <c:pt idx="2206">
                  <c:v>-7.4330687974304404E-3</c:v>
                </c:pt>
                <c:pt idx="2207">
                  <c:v>-7.4330063980879296E-3</c:v>
                </c:pt>
                <c:pt idx="2208">
                  <c:v>-7.4329942246459503E-3</c:v>
                </c:pt>
                <c:pt idx="2209">
                  <c:v>-7.4330319320300596E-3</c:v>
                </c:pt>
                <c:pt idx="2210">
                  <c:v>-7.4331191616076701E-3</c:v>
                </c:pt>
                <c:pt idx="2211">
                  <c:v>-7.4332555940247597E-3</c:v>
                </c:pt>
                <c:pt idx="2212">
                  <c:v>-7.4334408753141904E-3</c:v>
                </c:pt>
                <c:pt idx="2213">
                  <c:v>-7.4336746341337103E-3</c:v>
                </c:pt>
                <c:pt idx="2214">
                  <c:v>-7.4339565759002704E-3</c:v>
                </c:pt>
                <c:pt idx="2215">
                  <c:v>-7.43428630196033E-3</c:v>
                </c:pt>
                <c:pt idx="2216">
                  <c:v>-7.4346634505254696E-3</c:v>
                </c:pt>
                <c:pt idx="2217">
                  <c:v>-7.4350876381776296E-3</c:v>
                </c:pt>
                <c:pt idx="2218">
                  <c:v>-7.4355584768977002E-3</c:v>
                </c:pt>
                <c:pt idx="2219">
                  <c:v>-7.4360755754313704E-3</c:v>
                </c:pt>
                <c:pt idx="2220">
                  <c:v>-7.4366385143990101E-3</c:v>
                </c:pt>
                <c:pt idx="2221">
                  <c:v>-7.4372468426490502E-3</c:v>
                </c:pt>
                <c:pt idx="2222">
                  <c:v>-7.4379000999101998E-3</c:v>
                </c:pt>
                <c:pt idx="2223">
                  <c:v>-7.4385978307916698E-3</c:v>
                </c:pt>
                <c:pt idx="2224">
                  <c:v>-7.4393395266843703E-3</c:v>
                </c:pt>
                <c:pt idx="2225">
                  <c:v>-7.4401246468639203E-3</c:v>
                </c:pt>
                <c:pt idx="2226">
                  <c:v>-7.4409526871195703E-3</c:v>
                </c:pt>
                <c:pt idx="2227">
                  <c:v>-7.4418230703319696E-3</c:v>
                </c:pt>
                <c:pt idx="2228">
                  <c:v>-7.4427351967660703E-3</c:v>
                </c:pt>
                <c:pt idx="2229">
                  <c:v>-7.4436884480679104E-3</c:v>
                </c:pt>
                <c:pt idx="2230">
                  <c:v>-7.4446821749803898E-3</c:v>
                </c:pt>
                <c:pt idx="2231">
                  <c:v>-7.4457156757209699E-3</c:v>
                </c:pt>
                <c:pt idx="2232">
                  <c:v>-7.4467882313758796E-3</c:v>
                </c:pt>
                <c:pt idx="2233">
                  <c:v>-7.4478990914336497E-3</c:v>
                </c:pt>
                <c:pt idx="2234">
                  <c:v>-7.4490474542893903E-3</c:v>
                </c:pt>
                <c:pt idx="2235">
                  <c:v>-7.4502325505255897E-3</c:v>
                </c:pt>
                <c:pt idx="2236">
                  <c:v>-7.45145347569642E-3</c:v>
                </c:pt>
                <c:pt idx="2237">
                  <c:v>-7.4527093356790003E-3</c:v>
                </c:pt>
                <c:pt idx="2238">
                  <c:v>-7.4539992140565297E-3</c:v>
                </c:pt>
                <c:pt idx="2239">
                  <c:v>-7.4553221491500902E-3</c:v>
                </c:pt>
                <c:pt idx="2240">
                  <c:v>-7.4566771338709604E-3</c:v>
                </c:pt>
                <c:pt idx="2241">
                  <c:v>-7.4580631243760598E-3</c:v>
                </c:pt>
                <c:pt idx="2242">
                  <c:v>-7.4594790393937701E-3</c:v>
                </c:pt>
                <c:pt idx="2243">
                  <c:v>-7.4609237621930304E-3</c:v>
                </c:pt>
                <c:pt idx="2244">
                  <c:v>-7.4623961276877402E-3</c:v>
                </c:pt>
                <c:pt idx="2245">
                  <c:v>-7.4638949488921797E-3</c:v>
                </c:pt>
                <c:pt idx="2246">
                  <c:v>-7.4654189932841803E-3</c:v>
                </c:pt>
                <c:pt idx="2247">
                  <c:v>-7.4669669943507599E-3</c:v>
                </c:pt>
                <c:pt idx="2248">
                  <c:v>-7.4685376375850003E-3</c:v>
                </c:pt>
                <c:pt idx="2249">
                  <c:v>-7.4701296212019404E-3</c:v>
                </c:pt>
                <c:pt idx="2250">
                  <c:v>-7.4717415277716697E-3</c:v>
                </c:pt>
                <c:pt idx="2251">
                  <c:v>-7.4733719677462403E-3</c:v>
                </c:pt>
                <c:pt idx="2252">
                  <c:v>-7.4750194931232899E-3</c:v>
                </c:pt>
                <c:pt idx="2253">
                  <c:v>-7.4766826232281203E-3</c:v>
                </c:pt>
                <c:pt idx="2254">
                  <c:v>-7.4783598588541401E-3</c:v>
                </c:pt>
                <c:pt idx="2255">
                  <c:v>-7.4800496723007696E-3</c:v>
                </c:pt>
                <c:pt idx="2256">
                  <c:v>-7.4817505074496801E-3</c:v>
                </c:pt>
                <c:pt idx="2257">
                  <c:v>-7.4834607833195602E-3</c:v>
                </c:pt>
                <c:pt idx="2258">
                  <c:v>-7.48517889690542E-3</c:v>
                </c:pt>
                <c:pt idx="2259">
                  <c:v>-7.48690321896665E-3</c:v>
                </c:pt>
                <c:pt idx="2260">
                  <c:v>-7.4886320785998101E-3</c:v>
                </c:pt>
                <c:pt idx="2261">
                  <c:v>-7.4903638620941104E-3</c:v>
                </c:pt>
                <c:pt idx="2262">
                  <c:v>-7.4920969112537402E-3</c:v>
                </c:pt>
                <c:pt idx="2263">
                  <c:v>-7.4938295142879998E-3</c:v>
                </c:pt>
                <c:pt idx="2264">
                  <c:v>-7.4955599845127497E-3</c:v>
                </c:pt>
                <c:pt idx="2265">
                  <c:v>-7.4972866254093898E-3</c:v>
                </c:pt>
                <c:pt idx="2266">
                  <c:v>-7.4990077187625098E-3</c:v>
                </c:pt>
                <c:pt idx="2267">
                  <c:v>-7.5007215809903801E-3</c:v>
                </c:pt>
                <c:pt idx="2268">
                  <c:v>-7.5024265049794996E-3</c:v>
                </c:pt>
                <c:pt idx="2269">
                  <c:v>-7.5041207979105002E-3</c:v>
                </c:pt>
                <c:pt idx="2270">
                  <c:v>-7.5058027854800896E-3</c:v>
                </c:pt>
                <c:pt idx="2271">
                  <c:v>-7.50747078641603E-3</c:v>
                </c:pt>
                <c:pt idx="2272">
                  <c:v>-7.5091231259038996E-3</c:v>
                </c:pt>
                <c:pt idx="2273">
                  <c:v>-7.51075820599375E-3</c:v>
                </c:pt>
                <c:pt idx="2274">
                  <c:v>-7.5123743969493098E-3</c:v>
                </c:pt>
                <c:pt idx="2275">
                  <c:v>-7.5139701072550902E-3</c:v>
                </c:pt>
                <c:pt idx="2276">
                  <c:v>-7.51554378250892E-3</c:v>
                </c:pt>
                <c:pt idx="2277">
                  <c:v>-7.5170938910798599E-3</c:v>
                </c:pt>
                <c:pt idx="2278">
                  <c:v>-7.5186189416780102E-3</c:v>
                </c:pt>
                <c:pt idx="2279">
                  <c:v>-7.5201174827652997E-3</c:v>
                </c:pt>
                <c:pt idx="2280">
                  <c:v>-7.5215881034642702E-3</c:v>
                </c:pt>
                <c:pt idx="2281">
                  <c:v>-7.5230294250838202E-3</c:v>
                </c:pt>
                <c:pt idx="2282">
                  <c:v>-7.5244401470275302E-3</c:v>
                </c:pt>
                <c:pt idx="2283">
                  <c:v>-7.5258190057291997E-3</c:v>
                </c:pt>
                <c:pt idx="2284">
                  <c:v>-7.5271648059462501E-3</c:v>
                </c:pt>
                <c:pt idx="2285">
                  <c:v>-7.5284763853604702E-3</c:v>
                </c:pt>
                <c:pt idx="2286">
                  <c:v>-7.5297526650518701E-3</c:v>
                </c:pt>
                <c:pt idx="2287">
                  <c:v>-7.53099260085333E-3</c:v>
                </c:pt>
                <c:pt idx="2288">
                  <c:v>-7.53219527401213E-3</c:v>
                </c:pt>
                <c:pt idx="2289">
                  <c:v>-7.5333597859530404E-3</c:v>
                </c:pt>
                <c:pt idx="2290">
                  <c:v>-7.53448532684119E-3</c:v>
                </c:pt>
                <c:pt idx="2291">
                  <c:v>-7.5355711752116304E-3</c:v>
                </c:pt>
                <c:pt idx="2292">
                  <c:v>-7.53661667866909E-3</c:v>
                </c:pt>
                <c:pt idx="2293">
                  <c:v>-7.5376212617231002E-3</c:v>
                </c:pt>
                <c:pt idx="2294">
                  <c:v>-7.5385844297762104E-3</c:v>
                </c:pt>
                <c:pt idx="2295">
                  <c:v>-7.5395057653530398E-3</c:v>
                </c:pt>
                <c:pt idx="2296">
                  <c:v>-7.5403849671441597E-3</c:v>
                </c:pt>
                <c:pt idx="2297">
                  <c:v>-7.5412218084628902E-3</c:v>
                </c:pt>
                <c:pt idx="2298">
                  <c:v>-7.5420161440722397E-3</c:v>
                </c:pt>
                <c:pt idx="2299">
                  <c:v>-7.5427679389918501E-3</c:v>
                </c:pt>
                <c:pt idx="2300">
                  <c:v>-7.54347723649639E-3</c:v>
                </c:pt>
                <c:pt idx="2301">
                  <c:v>-7.5441441576306898E-3</c:v>
                </c:pt>
                <c:pt idx="2302">
                  <c:v>-7.5447689624873896E-3</c:v>
                </c:pt>
                <c:pt idx="2303">
                  <c:v>-7.5453519970197702E-3</c:v>
                </c:pt>
                <c:pt idx="2304">
                  <c:v>-7.5458936716818097E-3</c:v>
                </c:pt>
                <c:pt idx="2305">
                  <c:v>-7.5463945062868203E-3</c:v>
                </c:pt>
                <c:pt idx="2306">
                  <c:v>-7.5468551284384802E-3</c:v>
                </c:pt>
                <c:pt idx="2307">
                  <c:v>-7.5472762786004399E-3</c:v>
                </c:pt>
                <c:pt idx="2308">
                  <c:v>-7.5476587504180502E-3</c:v>
                </c:pt>
                <c:pt idx="2309">
                  <c:v>-7.5480034467859504E-3</c:v>
                </c:pt>
                <c:pt idx="2310">
                  <c:v>-7.5483113755877903E-3</c:v>
                </c:pt>
                <c:pt idx="2311">
                  <c:v>-7.5485836457261004E-3</c:v>
                </c:pt>
                <c:pt idx="2312">
                  <c:v>-7.5488214486075398E-3</c:v>
                </c:pt>
                <c:pt idx="2313">
                  <c:v>-7.5490260905758302E-3</c:v>
                </c:pt>
                <c:pt idx="2314">
                  <c:v>-7.5491989005080301E-3</c:v>
                </c:pt>
                <c:pt idx="2315">
                  <c:v>-7.5493413704061903E-3</c:v>
                </c:pt>
                <c:pt idx="2316">
                  <c:v>-7.5494550283289E-3</c:v>
                </c:pt>
                <c:pt idx="2317">
                  <c:v>-7.54954154545212E-3</c:v>
                </c:pt>
                <c:pt idx="2318">
                  <c:v>-7.5496026304092499E-3</c:v>
                </c:pt>
                <c:pt idx="2319">
                  <c:v>-7.5496400718422698E-3</c:v>
                </c:pt>
                <c:pt idx="2320">
                  <c:v>-7.54965575475637E-3</c:v>
                </c:pt>
                <c:pt idx="2321">
                  <c:v>-7.5496516236707696E-3</c:v>
                </c:pt>
                <c:pt idx="2322">
                  <c:v>-7.5496297150557902E-3</c:v>
                </c:pt>
                <c:pt idx="2323">
                  <c:v>-7.5495921086250499E-3</c:v>
                </c:pt>
                <c:pt idx="2324">
                  <c:v>-7.5495409571598397E-3</c:v>
                </c:pt>
                <c:pt idx="2325">
                  <c:v>-7.5494784790913197E-3</c:v>
                </c:pt>
                <c:pt idx="2326">
                  <c:v>-7.5494069576551304E-3</c:v>
                </c:pt>
                <c:pt idx="2327">
                  <c:v>-7.54932870416889E-3</c:v>
                </c:pt>
                <c:pt idx="2328">
                  <c:v>-7.5492461243932803E-3</c:v>
                </c:pt>
                <c:pt idx="2329">
                  <c:v>-7.5491616610688797E-3</c:v>
                </c:pt>
                <c:pt idx="2330">
                  <c:v>-7.5490778184760599E-3</c:v>
                </c:pt>
                <c:pt idx="2331">
                  <c:v>-7.5489970600434103E-3</c:v>
                </c:pt>
                <c:pt idx="2332">
                  <c:v>-7.5489219600008003E-3</c:v>
                </c:pt>
                <c:pt idx="2333">
                  <c:v>-7.5488550964989904E-3</c:v>
                </c:pt>
                <c:pt idx="2334">
                  <c:v>-7.5487990819275803E-3</c:v>
                </c:pt>
                <c:pt idx="2335">
                  <c:v>-7.5487565338215002E-3</c:v>
                </c:pt>
                <c:pt idx="2336">
                  <c:v>-7.5487301228480503E-3</c:v>
                </c:pt>
                <c:pt idx="2337">
                  <c:v>-7.5487224811932397E-3</c:v>
                </c:pt>
                <c:pt idx="2338">
                  <c:v>-7.5487363352287002E-3</c:v>
                </c:pt>
                <c:pt idx="2339">
                  <c:v>-7.5487743114185501E-3</c:v>
                </c:pt>
                <c:pt idx="2340">
                  <c:v>-7.5488391132605597E-3</c:v>
                </c:pt>
                <c:pt idx="2341">
                  <c:v>-7.5489334134121898E-3</c:v>
                </c:pt>
                <c:pt idx="2342">
                  <c:v>-7.5490598868307697E-3</c:v>
                </c:pt>
                <c:pt idx="2343">
                  <c:v>-7.5492211976802602E-3</c:v>
                </c:pt>
                <c:pt idx="2344">
                  <c:v>-7.5494199799066497E-3</c:v>
                </c:pt>
                <c:pt idx="2345">
                  <c:v>-7.5496588385584101E-3</c:v>
                </c:pt>
                <c:pt idx="2346">
                  <c:v>-7.5499403829008202E-3</c:v>
                </c:pt>
                <c:pt idx="2347">
                  <c:v>-7.55026717732998E-3</c:v>
                </c:pt>
                <c:pt idx="2348">
                  <c:v>-7.5506417567353396E-3</c:v>
                </c:pt>
                <c:pt idx="2349">
                  <c:v>-7.5510666063922397E-3</c:v>
                </c:pt>
                <c:pt idx="2350">
                  <c:v>-7.5515441757379896E-3</c:v>
                </c:pt>
                <c:pt idx="2351">
                  <c:v>-7.5520768632496302E-3</c:v>
                </c:pt>
                <c:pt idx="2352">
                  <c:v>-7.55266703003807E-3</c:v>
                </c:pt>
                <c:pt idx="2353">
                  <c:v>-7.5533170107262397E-3</c:v>
                </c:pt>
                <c:pt idx="2354">
                  <c:v>-7.5540290045233603E-3</c:v>
                </c:pt>
                <c:pt idx="2355">
                  <c:v>-7.5548052022970796E-3</c:v>
                </c:pt>
                <c:pt idx="2356">
                  <c:v>-7.55564772852119E-3</c:v>
                </c:pt>
                <c:pt idx="2357">
                  <c:v>-7.5565586427798004E-3</c:v>
                </c:pt>
                <c:pt idx="2358">
                  <c:v>-7.5575399413191201E-3</c:v>
                </c:pt>
                <c:pt idx="2359">
                  <c:v>-7.5585934906655097E-3</c:v>
                </c:pt>
                <c:pt idx="2360">
                  <c:v>-7.5597211401543501E-3</c:v>
                </c:pt>
                <c:pt idx="2361">
                  <c:v>-7.5609246661405196E-3</c:v>
                </c:pt>
                <c:pt idx="2362">
                  <c:v>-7.5622057394448602E-3</c:v>
                </c:pt>
                <c:pt idx="2363">
                  <c:v>-7.5635659425994E-3</c:v>
                </c:pt>
                <c:pt idx="2364">
                  <c:v>-7.5650067895866799E-3</c:v>
                </c:pt>
                <c:pt idx="2365">
                  <c:v>-7.5665297046589404E-3</c:v>
                </c:pt>
                <c:pt idx="2366">
                  <c:v>-7.5681360123322399E-3</c:v>
                </c:pt>
                <c:pt idx="2367">
                  <c:v>-7.5698269436364502E-3</c:v>
                </c:pt>
                <c:pt idx="2368">
                  <c:v>-7.5716036393741601E-3</c:v>
                </c:pt>
                <c:pt idx="2369">
                  <c:v>-7.5734671492027001E-3</c:v>
                </c:pt>
                <c:pt idx="2370">
                  <c:v>-7.5754184300075404E-3</c:v>
                </c:pt>
                <c:pt idx="2371">
                  <c:v>-7.5774583321250796E-3</c:v>
                </c:pt>
                <c:pt idx="2372">
                  <c:v>-7.5795876224341802E-3</c:v>
                </c:pt>
                <c:pt idx="2373">
                  <c:v>-7.58180696201405E-3</c:v>
                </c:pt>
                <c:pt idx="2374">
                  <c:v>-7.5841169035448996E-3</c:v>
                </c:pt>
                <c:pt idx="2375">
                  <c:v>-7.58651790971055E-3</c:v>
                </c:pt>
                <c:pt idx="2376">
                  <c:v>-7.5890103398297401E-3</c:v>
                </c:pt>
                <c:pt idx="2377">
                  <c:v>-7.5915944465817604E-3</c:v>
                </c:pt>
                <c:pt idx="2378">
                  <c:v>-7.5942704108040802E-3</c:v>
                </c:pt>
                <c:pt idx="2379">
                  <c:v>-7.5970382688382802E-3</c:v>
                </c:pt>
                <c:pt idx="2380">
                  <c:v>-7.5998979773188504E-3</c:v>
                </c:pt>
                <c:pt idx="2381">
                  <c:v>-7.6028493958147604E-3</c:v>
                </c:pt>
                <c:pt idx="2382">
                  <c:v>-7.6058922913972097E-3</c:v>
                </c:pt>
                <c:pt idx="2383">
                  <c:v>-7.6090263344390898E-3</c:v>
                </c:pt>
                <c:pt idx="2384">
                  <c:v>-7.6122511032921903E-3</c:v>
                </c:pt>
                <c:pt idx="2385">
                  <c:v>-7.6155660410541703E-3</c:v>
                </c:pt>
                <c:pt idx="2386">
                  <c:v>-7.6189705120112998E-3</c:v>
                </c:pt>
                <c:pt idx="2387">
                  <c:v>-7.6224638021258296E-3</c:v>
                </c:pt>
                <c:pt idx="2388">
                  <c:v>-7.6260450854822798E-3</c:v>
                </c:pt>
                <c:pt idx="2389">
                  <c:v>-7.6297134855401703E-3</c:v>
                </c:pt>
                <c:pt idx="2390">
                  <c:v>-7.6334679965555296E-3</c:v>
                </c:pt>
                <c:pt idx="2391">
                  <c:v>-7.6373075260486797E-3</c:v>
                </c:pt>
                <c:pt idx="2392">
                  <c:v>-7.64123090539927E-3</c:v>
                </c:pt>
                <c:pt idx="2393">
                  <c:v>-7.6452368869107104E-3</c:v>
                </c:pt>
                <c:pt idx="2394">
                  <c:v>-7.6493241281296196E-3</c:v>
                </c:pt>
                <c:pt idx="2395">
                  <c:v>-7.6534912254998802E-3</c:v>
                </c:pt>
                <c:pt idx="2396">
                  <c:v>-7.6577366910383299E-3</c:v>
                </c:pt>
                <c:pt idx="2397">
                  <c:v>-7.6620589307532698E-3</c:v>
                </c:pt>
                <c:pt idx="2398">
                  <c:v>-7.6664563071332202E-3</c:v>
                </c:pt>
                <c:pt idx="2399">
                  <c:v>-7.6709271231293497E-3</c:v>
                </c:pt>
                <c:pt idx="2400">
                  <c:v>-7.6754695753226201E-3</c:v>
                </c:pt>
                <c:pt idx="2401">
                  <c:v>-7.6800818172495502E-3</c:v>
                </c:pt>
                <c:pt idx="2402">
                  <c:v>-7.6847619446075996E-3</c:v>
                </c:pt>
                <c:pt idx="2403">
                  <c:v>-7.6895079749589E-3</c:v>
                </c:pt>
                <c:pt idx="2404">
                  <c:v>-7.6943178549002999E-3</c:v>
                </c:pt>
                <c:pt idx="2405">
                  <c:v>-7.6991895132206903E-3</c:v>
                </c:pt>
                <c:pt idx="2406">
                  <c:v>-7.7041208319723001E-3</c:v>
                </c:pt>
                <c:pt idx="2407">
                  <c:v>-7.7091095994872598E-3</c:v>
                </c:pt>
                <c:pt idx="2408">
                  <c:v>-7.7141535413949502E-3</c:v>
                </c:pt>
                <c:pt idx="2409">
                  <c:v>-7.7192504130650002E-3</c:v>
                </c:pt>
                <c:pt idx="2410">
                  <c:v>-7.7243978822364202E-3</c:v>
                </c:pt>
                <c:pt idx="2411">
                  <c:v>-7.7295935874278103E-3</c:v>
                </c:pt>
                <c:pt idx="2412">
                  <c:v>-7.7348351576132001E-3</c:v>
                </c:pt>
                <c:pt idx="2413">
                  <c:v>-7.7401201180602201E-3</c:v>
                </c:pt>
                <c:pt idx="2414">
                  <c:v>-7.7454460204890198E-3</c:v>
                </c:pt>
                <c:pt idx="2415">
                  <c:v>-7.7508103741721701E-3</c:v>
                </c:pt>
                <c:pt idx="2416">
                  <c:v>-7.75621068109353E-3</c:v>
                </c:pt>
                <c:pt idx="2417">
                  <c:v>-7.7616443900016497E-3</c:v>
                </c:pt>
                <c:pt idx="2418">
                  <c:v>-7.7671089953272997E-3</c:v>
                </c:pt>
                <c:pt idx="2419">
                  <c:v>-7.7726019308895604E-3</c:v>
                </c:pt>
                <c:pt idx="2420">
                  <c:v>-7.77812061470738E-3</c:v>
                </c:pt>
                <c:pt idx="2421">
                  <c:v>-7.78366246360521E-3</c:v>
                </c:pt>
                <c:pt idx="2422">
                  <c:v>-7.7892248898087796E-3</c:v>
                </c:pt>
                <c:pt idx="2423">
                  <c:v>-7.7948052774799402E-3</c:v>
                </c:pt>
                <c:pt idx="2424">
                  <c:v>-7.8004010499412501E-3</c:v>
                </c:pt>
                <c:pt idx="2425">
                  <c:v>-7.8060096097519304E-3</c:v>
                </c:pt>
                <c:pt idx="2426">
                  <c:v>-7.8116283846496196E-3</c:v>
                </c:pt>
                <c:pt idx="2427">
                  <c:v>-7.8172547858085095E-3</c:v>
                </c:pt>
                <c:pt idx="2428">
                  <c:v>-7.8228862504044708E-3</c:v>
                </c:pt>
                <c:pt idx="2429">
                  <c:v>-7.8285202289972104E-3</c:v>
                </c:pt>
                <c:pt idx="2430">
                  <c:v>-7.8341541681354494E-3</c:v>
                </c:pt>
                <c:pt idx="2431">
                  <c:v>-7.8397855633446593E-3</c:v>
                </c:pt>
                <c:pt idx="2432">
                  <c:v>-7.8454119142353698E-3</c:v>
                </c:pt>
                <c:pt idx="2433">
                  <c:v>-7.8510307447880092E-3</c:v>
                </c:pt>
                <c:pt idx="2434">
                  <c:v>-7.8566396060508106E-3</c:v>
                </c:pt>
                <c:pt idx="2435">
                  <c:v>-7.8622360908513402E-3</c:v>
                </c:pt>
                <c:pt idx="2436">
                  <c:v>-7.8678177871132297E-3</c:v>
                </c:pt>
                <c:pt idx="2437">
                  <c:v>-7.8733823386653492E-3</c:v>
                </c:pt>
                <c:pt idx="2438">
                  <c:v>-7.8789274265251494E-3</c:v>
                </c:pt>
                <c:pt idx="2439">
                  <c:v>-7.8844507282825292E-3</c:v>
                </c:pt>
                <c:pt idx="2440">
                  <c:v>-7.8899500297484292E-3</c:v>
                </c:pt>
                <c:pt idx="2441">
                  <c:v>-7.8954231364996592E-3</c:v>
                </c:pt>
                <c:pt idx="2442">
                  <c:v>-7.9008678594769E-3</c:v>
                </c:pt>
                <c:pt idx="2443">
                  <c:v>-7.9062820728719192E-3</c:v>
                </c:pt>
                <c:pt idx="2444">
                  <c:v>-7.9116636978273907E-3</c:v>
                </c:pt>
                <c:pt idx="2445">
                  <c:v>-7.9170106986142103E-3</c:v>
                </c:pt>
                <c:pt idx="2446">
                  <c:v>-7.9223211092865498E-3</c:v>
                </c:pt>
                <c:pt idx="2447">
                  <c:v>-7.9275929658287596E-3</c:v>
                </c:pt>
                <c:pt idx="2448">
                  <c:v>-7.9328243933988601E-3</c:v>
                </c:pt>
                <c:pt idx="2449">
                  <c:v>-7.9380135476354394E-3</c:v>
                </c:pt>
                <c:pt idx="2450">
                  <c:v>-7.9431586584401206E-3</c:v>
                </c:pt>
                <c:pt idx="2451">
                  <c:v>-7.9482580022495909E-3</c:v>
                </c:pt>
                <c:pt idx="2452">
                  <c:v>-7.9533099032059601E-3</c:v>
                </c:pt>
                <c:pt idx="2453">
                  <c:v>-7.9583127284934708E-3</c:v>
                </c:pt>
                <c:pt idx="2454">
                  <c:v>-7.9632649316035593E-3</c:v>
                </c:pt>
                <c:pt idx="2455">
                  <c:v>-7.9681650088524996E-3</c:v>
                </c:pt>
                <c:pt idx="2456">
                  <c:v>-7.9730114860030107E-3</c:v>
                </c:pt>
                <c:pt idx="2457">
                  <c:v>-7.9778029925897994E-3</c:v>
                </c:pt>
                <c:pt idx="2458">
                  <c:v>-7.9825381790276408E-3</c:v>
                </c:pt>
                <c:pt idx="2459">
                  <c:v>-7.9872157546855699E-3</c:v>
                </c:pt>
                <c:pt idx="2460">
                  <c:v>-7.9918345054139292E-3</c:v>
                </c:pt>
                <c:pt idx="2461">
                  <c:v>-7.9963932606044608E-3</c:v>
                </c:pt>
                <c:pt idx="2462">
                  <c:v>-8.0008909067001508E-3</c:v>
                </c:pt>
                <c:pt idx="2463">
                  <c:v>-8.0053263732858902E-3</c:v>
                </c:pt>
                <c:pt idx="2464">
                  <c:v>-8.0096986846656098E-3</c:v>
                </c:pt>
                <c:pt idx="2465">
                  <c:v>-8.0140068807341095E-3</c:v>
                </c:pt>
                <c:pt idx="2466">
                  <c:v>-8.0182500917104303E-3</c:v>
                </c:pt>
                <c:pt idx="2467">
                  <c:v>-8.0224274498749103E-3</c:v>
                </c:pt>
                <c:pt idx="2468">
                  <c:v>-8.0265381716332403E-3</c:v>
                </c:pt>
                <c:pt idx="2469">
                  <c:v>-8.0305814999526593E-3</c:v>
                </c:pt>
                <c:pt idx="2470">
                  <c:v>-8.0345567836137798E-3</c:v>
                </c:pt>
                <c:pt idx="2471">
                  <c:v>-8.0384633859490497E-3</c:v>
                </c:pt>
                <c:pt idx="2472">
                  <c:v>-8.0423006816988992E-3</c:v>
                </c:pt>
                <c:pt idx="2473">
                  <c:v>-8.0460681505751808E-3</c:v>
                </c:pt>
                <c:pt idx="2474">
                  <c:v>-8.0497653068772098E-3</c:v>
                </c:pt>
                <c:pt idx="2475">
                  <c:v>-8.0533917116283708E-3</c:v>
                </c:pt>
                <c:pt idx="2476">
                  <c:v>-8.0569469299152392E-3</c:v>
                </c:pt>
                <c:pt idx="2477">
                  <c:v>-8.0604305951351204E-3</c:v>
                </c:pt>
                <c:pt idx="2478">
                  <c:v>-8.0638423735250597E-3</c:v>
                </c:pt>
                <c:pt idx="2479">
                  <c:v>-8.0671819783920996E-3</c:v>
                </c:pt>
                <c:pt idx="2480">
                  <c:v>-8.0704491517848993E-3</c:v>
                </c:pt>
                <c:pt idx="2481">
                  <c:v>-8.0736436685000697E-3</c:v>
                </c:pt>
                <c:pt idx="2482">
                  <c:v>-8.0767653499048096E-3</c:v>
                </c:pt>
                <c:pt idx="2483">
                  <c:v>-8.0798140194674895E-3</c:v>
                </c:pt>
                <c:pt idx="2484">
                  <c:v>-8.0827895533749604E-3</c:v>
                </c:pt>
                <c:pt idx="2485">
                  <c:v>-8.0856918342210506E-3</c:v>
                </c:pt>
                <c:pt idx="2486">
                  <c:v>-8.0885207762461508E-3</c:v>
                </c:pt>
                <c:pt idx="2487">
                  <c:v>-8.0912763169810505E-3</c:v>
                </c:pt>
                <c:pt idx="2488">
                  <c:v>-8.0939584352661496E-3</c:v>
                </c:pt>
                <c:pt idx="2489">
                  <c:v>-8.0965671321086008E-3</c:v>
                </c:pt>
                <c:pt idx="2490">
                  <c:v>-8.0991023612369799E-3</c:v>
                </c:pt>
                <c:pt idx="2491">
                  <c:v>-8.1015641489964093E-3</c:v>
                </c:pt>
                <c:pt idx="2492">
                  <c:v>-8.1039525219840005E-3</c:v>
                </c:pt>
                <c:pt idx="2493">
                  <c:v>-8.1062675066819606E-3</c:v>
                </c:pt>
                <c:pt idx="2494">
                  <c:v>-8.1085091528313794E-3</c:v>
                </c:pt>
                <c:pt idx="2495">
                  <c:v>-8.1106775108000795E-3</c:v>
                </c:pt>
                <c:pt idx="2496">
                  <c:v>-8.1127726299742003E-3</c:v>
                </c:pt>
                <c:pt idx="2497">
                  <c:v>-8.1147945718756196E-3</c:v>
                </c:pt>
                <c:pt idx="2498">
                  <c:v>-8.1167434044087401E-3</c:v>
                </c:pt>
                <c:pt idx="2499">
                  <c:v>-8.1186191880311103E-3</c:v>
                </c:pt>
                <c:pt idx="2500">
                  <c:v>-8.1204219768406805E-3</c:v>
                </c:pt>
                <c:pt idx="2501">
                  <c:v>-8.1221518331002999E-3</c:v>
                </c:pt>
                <c:pt idx="2502">
                  <c:v>-8.1238088101224203E-3</c:v>
                </c:pt>
                <c:pt idx="2503">
                  <c:v>-8.1253929547755593E-3</c:v>
                </c:pt>
                <c:pt idx="2504">
                  <c:v>-8.1269042998988392E-3</c:v>
                </c:pt>
                <c:pt idx="2505">
                  <c:v>-8.1283428936752503E-3</c:v>
                </c:pt>
                <c:pt idx="2506">
                  <c:v>-8.1297087555113508E-3</c:v>
                </c:pt>
                <c:pt idx="2507">
                  <c:v>-8.1310018911816603E-3</c:v>
                </c:pt>
                <c:pt idx="2508">
                  <c:v>-8.1322223220452097E-3</c:v>
                </c:pt>
                <c:pt idx="2509">
                  <c:v>-8.1333700435366595E-3</c:v>
                </c:pt>
                <c:pt idx="2510">
                  <c:v>-8.1344450266020302E-3</c:v>
                </c:pt>
                <c:pt idx="2511">
                  <c:v>-8.1354472477419299E-3</c:v>
                </c:pt>
                <c:pt idx="2512">
                  <c:v>-8.1363766489988901E-3</c:v>
                </c:pt>
                <c:pt idx="2513">
                  <c:v>-8.1372331796250794E-3</c:v>
                </c:pt>
                <c:pt idx="2514">
                  <c:v>-8.1380167611978197E-3</c:v>
                </c:pt>
                <c:pt idx="2515">
                  <c:v>-8.1387272591525103E-3</c:v>
                </c:pt>
                <c:pt idx="2516">
                  <c:v>-8.1393646283200605E-3</c:v>
                </c:pt>
                <c:pt idx="2517">
                  <c:v>-8.1399287441703098E-3</c:v>
                </c:pt>
                <c:pt idx="2518">
                  <c:v>-8.1404194750989804E-3</c:v>
                </c:pt>
                <c:pt idx="2519">
                  <c:v>-8.1408366734106799E-3</c:v>
                </c:pt>
                <c:pt idx="2520">
                  <c:v>-8.1411801760359597E-3</c:v>
                </c:pt>
                <c:pt idx="2521">
                  <c:v>-8.1414498105416497E-3</c:v>
                </c:pt>
                <c:pt idx="2522">
                  <c:v>-8.1416454056891397E-3</c:v>
                </c:pt>
                <c:pt idx="2523">
                  <c:v>-8.1417667674666301E-3</c:v>
                </c:pt>
                <c:pt idx="2524">
                  <c:v>-8.1418136916005003E-3</c:v>
                </c:pt>
                <c:pt idx="2525">
                  <c:v>-8.1417859643863992E-3</c:v>
                </c:pt>
                <c:pt idx="2526">
                  <c:v>-8.1416833797395994E-3</c:v>
                </c:pt>
                <c:pt idx="2527">
                  <c:v>-8.1415056886431202E-3</c:v>
                </c:pt>
                <c:pt idx="2528">
                  <c:v>-8.1412526594489294E-3</c:v>
                </c:pt>
                <c:pt idx="2529">
                  <c:v>-8.1409240557684791E-3</c:v>
                </c:pt>
                <c:pt idx="2530">
                  <c:v>-8.1405196550751093E-3</c:v>
                </c:pt>
                <c:pt idx="2531">
                  <c:v>-8.1400391983087895E-3</c:v>
                </c:pt>
                <c:pt idx="2532">
                  <c:v>-8.1394824347337993E-3</c:v>
                </c:pt>
                <c:pt idx="2533">
                  <c:v>-8.1388491149846209E-3</c:v>
                </c:pt>
                <c:pt idx="2534">
                  <c:v>-8.1381390180057106E-3</c:v>
                </c:pt>
                <c:pt idx="2535">
                  <c:v>-8.1373519110639406E-3</c:v>
                </c:pt>
                <c:pt idx="2536">
                  <c:v>-8.1364875797283309E-3</c:v>
                </c:pt>
                <c:pt idx="2537">
                  <c:v>-8.1355457946704207E-3</c:v>
                </c:pt>
                <c:pt idx="2538">
                  <c:v>-8.1345263387895793E-3</c:v>
                </c:pt>
                <c:pt idx="2539">
                  <c:v>-8.1334290440128899E-3</c:v>
                </c:pt>
                <c:pt idx="2540">
                  <c:v>-8.1322537298136495E-3</c:v>
                </c:pt>
                <c:pt idx="2541">
                  <c:v>-8.1310002404294708E-3</c:v>
                </c:pt>
                <c:pt idx="2542">
                  <c:v>-8.1296684382237104E-3</c:v>
                </c:pt>
                <c:pt idx="2543">
                  <c:v>-8.1282582112209099E-3</c:v>
                </c:pt>
                <c:pt idx="2544">
                  <c:v>-8.1267694612745401E-3</c:v>
                </c:pt>
                <c:pt idx="2545">
                  <c:v>-8.1252021144456194E-3</c:v>
                </c:pt>
                <c:pt idx="2546">
                  <c:v>-8.1235561614602901E-3</c:v>
                </c:pt>
                <c:pt idx="2547">
                  <c:v>-8.1218315628516103E-3</c:v>
                </c:pt>
                <c:pt idx="2548">
                  <c:v>-8.1200283591711699E-3</c:v>
                </c:pt>
                <c:pt idx="2549">
                  <c:v>-8.1181466106025005E-3</c:v>
                </c:pt>
                <c:pt idx="2550">
                  <c:v>-8.1161864177583705E-3</c:v>
                </c:pt>
                <c:pt idx="2551">
                  <c:v>-8.1141479013186E-3</c:v>
                </c:pt>
                <c:pt idx="2552">
                  <c:v>-8.1120312517930296E-3</c:v>
                </c:pt>
                <c:pt idx="2553">
                  <c:v>-8.1098366923656202E-3</c:v>
                </c:pt>
                <c:pt idx="2554">
                  <c:v>-8.1075644841477803E-3</c:v>
                </c:pt>
                <c:pt idx="2555">
                  <c:v>-8.1052149391103792E-3</c:v>
                </c:pt>
                <c:pt idx="2556">
                  <c:v>-8.1027883795023407E-3</c:v>
                </c:pt>
                <c:pt idx="2557">
                  <c:v>-8.1002852561833302E-3</c:v>
                </c:pt>
                <c:pt idx="2558">
                  <c:v>-8.0977060246532496E-3</c:v>
                </c:pt>
                <c:pt idx="2559">
                  <c:v>-8.0950511974427694E-3</c:v>
                </c:pt>
                <c:pt idx="2560">
                  <c:v>-8.0923213560540296E-3</c:v>
                </c:pt>
                <c:pt idx="2561">
                  <c:v>-8.0895170834429497E-3</c:v>
                </c:pt>
                <c:pt idx="2562">
                  <c:v>-8.0866390958277603E-3</c:v>
                </c:pt>
                <c:pt idx="2563">
                  <c:v>-8.0836881335098094E-3</c:v>
                </c:pt>
                <c:pt idx="2564">
                  <c:v>-8.0806649957128295E-3</c:v>
                </c:pt>
                <c:pt idx="2565">
                  <c:v>-8.0775705412622495E-3</c:v>
                </c:pt>
                <c:pt idx="2566">
                  <c:v>-8.0744057012262609E-3</c:v>
                </c:pt>
                <c:pt idx="2567">
                  <c:v>-8.0711714547745395E-3</c:v>
                </c:pt>
                <c:pt idx="2568">
                  <c:v>-8.0678688528827893E-3</c:v>
                </c:pt>
                <c:pt idx="2569">
                  <c:v>-8.0644990026692807E-3</c:v>
                </c:pt>
                <c:pt idx="2570">
                  <c:v>-8.0610630863897307E-3</c:v>
                </c:pt>
                <c:pt idx="2571">
                  <c:v>-8.0575623526944595E-3</c:v>
                </c:pt>
                <c:pt idx="2572">
                  <c:v>-8.0539981027422693E-3</c:v>
                </c:pt>
                <c:pt idx="2573">
                  <c:v>-8.0503716983103494E-3</c:v>
                </c:pt>
                <c:pt idx="2574">
                  <c:v>-8.0466845783401502E-3</c:v>
                </c:pt>
                <c:pt idx="2575">
                  <c:v>-8.0429382656651196E-3</c:v>
                </c:pt>
                <c:pt idx="2576">
                  <c:v>-8.0391342850505108E-3</c:v>
                </c:pt>
                <c:pt idx="2577">
                  <c:v>-8.0352742825306692E-3</c:v>
                </c:pt>
                <c:pt idx="2578">
                  <c:v>-8.0313599299906297E-3</c:v>
                </c:pt>
                <c:pt idx="2579">
                  <c:v>-8.0273929821172603E-3</c:v>
                </c:pt>
                <c:pt idx="2580">
                  <c:v>-8.0233752523105606E-3</c:v>
                </c:pt>
                <c:pt idx="2581">
                  <c:v>-8.0193086137756997E-3</c:v>
                </c:pt>
                <c:pt idx="2582">
                  <c:v>-8.0151949858126501E-3</c:v>
                </c:pt>
                <c:pt idx="2583">
                  <c:v>-8.0110363818688898E-3</c:v>
                </c:pt>
                <c:pt idx="2584">
                  <c:v>-8.00683483881196E-3</c:v>
                </c:pt>
                <c:pt idx="2585">
                  <c:v>-8.0025924688979996E-3</c:v>
                </c:pt>
                <c:pt idx="2586">
                  <c:v>-7.9983114139340703E-3</c:v>
                </c:pt>
                <c:pt idx="2587">
                  <c:v>-7.99399390392227E-3</c:v>
                </c:pt>
                <c:pt idx="2588">
                  <c:v>-7.9896421667239505E-3</c:v>
                </c:pt>
                <c:pt idx="2589">
                  <c:v>-7.9852585029335302E-3</c:v>
                </c:pt>
                <c:pt idx="2590">
                  <c:v>-7.9808452788481098E-3</c:v>
                </c:pt>
                <c:pt idx="2591">
                  <c:v>-7.9764049093416708E-3</c:v>
                </c:pt>
                <c:pt idx="2592">
                  <c:v>-7.9719398499960396E-3</c:v>
                </c:pt>
                <c:pt idx="2593">
                  <c:v>-7.9674525536063603E-3</c:v>
                </c:pt>
                <c:pt idx="2594">
                  <c:v>-7.9629455567954092E-3</c:v>
                </c:pt>
                <c:pt idx="2595">
                  <c:v>-7.9584213991588399E-3</c:v>
                </c:pt>
                <c:pt idx="2596">
                  <c:v>-7.9538826697131207E-3</c:v>
                </c:pt>
                <c:pt idx="2597">
                  <c:v>-7.9493319928196395E-3</c:v>
                </c:pt>
                <c:pt idx="2598">
                  <c:v>-7.9447720136950895E-3</c:v>
                </c:pt>
                <c:pt idx="2599">
                  <c:v>-7.9402054034787995E-3</c:v>
                </c:pt>
                <c:pt idx="2600">
                  <c:v>-7.9356348779073792E-3</c:v>
                </c:pt>
                <c:pt idx="2601">
                  <c:v>-7.9310631054837297E-3</c:v>
                </c:pt>
                <c:pt idx="2602">
                  <c:v>-7.9264928593525807E-3</c:v>
                </c:pt>
                <c:pt idx="2603">
                  <c:v>-7.9219268668158805E-3</c:v>
                </c:pt>
                <c:pt idx="2604">
                  <c:v>-7.9173679098178597E-3</c:v>
                </c:pt>
                <c:pt idx="2605">
                  <c:v>-7.9128187485244996E-3</c:v>
                </c:pt>
                <c:pt idx="2606">
                  <c:v>-7.9082821589545708E-3</c:v>
                </c:pt>
                <c:pt idx="2607">
                  <c:v>-7.9037609293332797E-3</c:v>
                </c:pt>
                <c:pt idx="2608">
                  <c:v>-7.8992578279327708E-3</c:v>
                </c:pt>
                <c:pt idx="2609">
                  <c:v>-7.8947755948373909E-3</c:v>
                </c:pt>
                <c:pt idx="2610">
                  <c:v>-7.8903170291760496E-3</c:v>
                </c:pt>
                <c:pt idx="2611">
                  <c:v>-7.8858848679988006E-3</c:v>
                </c:pt>
                <c:pt idx="2612">
                  <c:v>-7.8814818794789906E-3</c:v>
                </c:pt>
                <c:pt idx="2613">
                  <c:v>-7.8771107925220806E-3</c:v>
                </c:pt>
                <c:pt idx="2614">
                  <c:v>-7.8727743252167606E-3</c:v>
                </c:pt>
                <c:pt idx="2615">
                  <c:v>-7.8684751516112494E-3</c:v>
                </c:pt>
                <c:pt idx="2616">
                  <c:v>-7.8642159515598005E-3</c:v>
                </c:pt>
                <c:pt idx="2617">
                  <c:v>-7.8599993630251996E-3</c:v>
                </c:pt>
                <c:pt idx="2618">
                  <c:v>-7.8558279850610008E-3</c:v>
                </c:pt>
                <c:pt idx="2619">
                  <c:v>-7.8517044316016096E-3</c:v>
                </c:pt>
                <c:pt idx="2620">
                  <c:v>-7.8476312120631699E-3</c:v>
                </c:pt>
                <c:pt idx="2621">
                  <c:v>-7.8436108528430592E-3</c:v>
                </c:pt>
                <c:pt idx="2622">
                  <c:v>-7.8396458240376499E-3</c:v>
                </c:pt>
                <c:pt idx="2623">
                  <c:v>-7.8357385313646E-3</c:v>
                </c:pt>
                <c:pt idx="2624">
                  <c:v>-7.8318913659232298E-3</c:v>
                </c:pt>
                <c:pt idx="2625">
                  <c:v>-7.8281066236844006E-3</c:v>
                </c:pt>
                <c:pt idx="2626">
                  <c:v>-7.8243866473222505E-3</c:v>
                </c:pt>
                <c:pt idx="2627">
                  <c:v>-7.8207336227330906E-3</c:v>
                </c:pt>
                <c:pt idx="2628">
                  <c:v>-7.8171497436715608E-3</c:v>
                </c:pt>
                <c:pt idx="2629">
                  <c:v>-7.8136370957802501E-3</c:v>
                </c:pt>
                <c:pt idx="2630">
                  <c:v>-7.8101977546944801E-3</c:v>
                </c:pt>
                <c:pt idx="2631">
                  <c:v>-7.8068336809118798E-3</c:v>
                </c:pt>
                <c:pt idx="2632">
                  <c:v>-7.8035468200721098E-3</c:v>
                </c:pt>
                <c:pt idx="2633">
                  <c:v>-7.8003390174925602E-3</c:v>
                </c:pt>
                <c:pt idx="2634">
                  <c:v>-7.7972120715694903E-3</c:v>
                </c:pt>
                <c:pt idx="2635">
                  <c:v>-7.7941677040252698E-3</c:v>
                </c:pt>
                <c:pt idx="2636">
                  <c:v>-7.7912075640787599E-3</c:v>
                </c:pt>
                <c:pt idx="2637">
                  <c:v>-7.7883332349362004E-3</c:v>
                </c:pt>
                <c:pt idx="2638">
                  <c:v>-7.7855462259721203E-3</c:v>
                </c:pt>
                <c:pt idx="2639">
                  <c:v>-7.78284797413088E-3</c:v>
                </c:pt>
                <c:pt idx="2640">
                  <c:v>-7.7802398290185704E-3</c:v>
                </c:pt>
                <c:pt idx="2641">
                  <c:v>-7.7777230579080701E-3</c:v>
                </c:pt>
                <c:pt idx="2642">
                  <c:v>-7.7752988595083099E-3</c:v>
                </c:pt>
                <c:pt idx="2643">
                  <c:v>-7.77296835786677E-3</c:v>
                </c:pt>
                <c:pt idx="2644">
                  <c:v>-7.7707325811980496E-3</c:v>
                </c:pt>
                <c:pt idx="2645">
                  <c:v>-7.7685924748620502E-3</c:v>
                </c:pt>
                <c:pt idx="2646">
                  <c:v>-7.7665489214268002E-3</c:v>
                </c:pt>
                <c:pt idx="2647">
                  <c:v>-7.7646026969350303E-3</c:v>
                </c:pt>
                <c:pt idx="2648">
                  <c:v>-7.7627545274917796E-3</c:v>
                </c:pt>
                <c:pt idx="2649">
                  <c:v>-7.7610050281087702E-3</c:v>
                </c:pt>
                <c:pt idx="2650">
                  <c:v>-7.7593547326380401E-3</c:v>
                </c:pt>
                <c:pt idx="2651">
                  <c:v>-7.7578041040175299E-3</c:v>
                </c:pt>
                <c:pt idx="2652">
                  <c:v>-7.7563535078606404E-3</c:v>
                </c:pt>
                <c:pt idx="2653">
                  <c:v>-7.7550032498418598E-3</c:v>
                </c:pt>
                <c:pt idx="2654">
                  <c:v>-7.7537535213131397E-3</c:v>
                </c:pt>
                <c:pt idx="2655">
                  <c:v>-7.75260441702098E-3</c:v>
                </c:pt>
                <c:pt idx="2656">
                  <c:v>-7.7515559898075799E-3</c:v>
                </c:pt>
                <c:pt idx="2657">
                  <c:v>-7.7506081921700403E-3</c:v>
                </c:pt>
                <c:pt idx="2658">
                  <c:v>-7.74976089763904E-3</c:v>
                </c:pt>
                <c:pt idx="2659">
                  <c:v>-7.7490139008293303E-3</c:v>
                </c:pt>
                <c:pt idx="2660">
                  <c:v>-7.7483669068053804E-3</c:v>
                </c:pt>
                <c:pt idx="2661">
                  <c:v>-7.7478195558283698E-3</c:v>
                </c:pt>
                <c:pt idx="2662">
                  <c:v>-7.7473713918989702E-3</c:v>
                </c:pt>
                <c:pt idx="2663">
                  <c:v>-7.7470219067326497E-3</c:v>
                </c:pt>
                <c:pt idx="2664">
                  <c:v>-7.7467705000342302E-3</c:v>
                </c:pt>
                <c:pt idx="2665">
                  <c:v>-7.7466165023679203E-3</c:v>
                </c:pt>
                <c:pt idx="2666">
                  <c:v>-7.7465591644583897E-3</c:v>
                </c:pt>
                <c:pt idx="2667">
                  <c:v>-7.7465976829175697E-3</c:v>
                </c:pt>
                <c:pt idx="2668">
                  <c:v>-7.7467311540438096E-3</c:v>
                </c:pt>
                <c:pt idx="2669">
                  <c:v>-7.7469586265628302E-3</c:v>
                </c:pt>
                <c:pt idx="2670">
                  <c:v>-7.74727908080483E-3</c:v>
                </c:pt>
                <c:pt idx="2671">
                  <c:v>-7.7476914316063497E-3</c:v>
                </c:pt>
                <c:pt idx="2672">
                  <c:v>-7.7481945344396296E-3</c:v>
                </c:pt>
                <c:pt idx="2673">
                  <c:v>-7.7487871802490397E-3</c:v>
                </c:pt>
                <c:pt idx="2674">
                  <c:v>-7.7494681062538597E-3</c:v>
                </c:pt>
                <c:pt idx="2675">
                  <c:v>-7.7502359903912701E-3</c:v>
                </c:pt>
                <c:pt idx="2676">
                  <c:v>-7.7510894762794196E-3</c:v>
                </c:pt>
                <c:pt idx="2677">
                  <c:v>-7.7520271109979E-3</c:v>
                </c:pt>
                <c:pt idx="2678">
                  <c:v>-7.7530474229406503E-3</c:v>
                </c:pt>
                <c:pt idx="2679">
                  <c:v>-7.7541489067091997E-3</c:v>
                </c:pt>
                <c:pt idx="2680">
                  <c:v>-7.7553299732505097E-3</c:v>
                </c:pt>
                <c:pt idx="2681">
                  <c:v>-7.7565890341802397E-3</c:v>
                </c:pt>
                <c:pt idx="2682">
                  <c:v>-7.75792441507305E-3</c:v>
                </c:pt>
                <c:pt idx="2683">
                  <c:v>-7.7593344497764796E-3</c:v>
                </c:pt>
                <c:pt idx="2684">
                  <c:v>-7.7608174200555803E-3</c:v>
                </c:pt>
                <c:pt idx="2685">
                  <c:v>-7.7623715772887703E-3</c:v>
                </c:pt>
                <c:pt idx="2686">
                  <c:v>-7.76399511680097E-3</c:v>
                </c:pt>
                <c:pt idx="2687">
                  <c:v>-7.7656862752779002E-3</c:v>
                </c:pt>
                <c:pt idx="2688">
                  <c:v>-7.7674432219520598E-3</c:v>
                </c:pt>
                <c:pt idx="2689">
                  <c:v>-7.7692641097649598E-3</c:v>
                </c:pt>
                <c:pt idx="2690">
                  <c:v>-7.7711470729903498E-3</c:v>
                </c:pt>
                <c:pt idx="2691">
                  <c:v>-7.7730902283757296E-3</c:v>
                </c:pt>
                <c:pt idx="2692">
                  <c:v>-7.7750917014237702E-3</c:v>
                </c:pt>
                <c:pt idx="2693">
                  <c:v>-7.7771496075601503E-3</c:v>
                </c:pt>
                <c:pt idx="2694">
                  <c:v>-7.7792620054739896E-3</c:v>
                </c:pt>
                <c:pt idx="2695">
                  <c:v>-7.7814270281265701E-3</c:v>
                </c:pt>
                <c:pt idx="2696">
                  <c:v>-7.78364274565462E-3</c:v>
                </c:pt>
                <c:pt idx="2697">
                  <c:v>-7.7859072590176796E-3</c:v>
                </c:pt>
                <c:pt idx="2698">
                  <c:v>-7.7882186692177502E-3</c:v>
                </c:pt>
                <c:pt idx="2699">
                  <c:v>-7.7905750849323599E-3</c:v>
                </c:pt>
                <c:pt idx="2700">
                  <c:v>-7.7929746248919501E-3</c:v>
                </c:pt>
                <c:pt idx="2701">
                  <c:v>-7.7954154294529896E-3</c:v>
                </c:pt>
                <c:pt idx="2702">
                  <c:v>-7.7978956333871604E-3</c:v>
                </c:pt>
                <c:pt idx="2703">
                  <c:v>-7.8004134068562396E-3</c:v>
                </c:pt>
                <c:pt idx="2704">
                  <c:v>-7.8029669321463598E-3</c:v>
                </c:pt>
                <c:pt idx="2705">
                  <c:v>-7.8055544157739302E-3</c:v>
                </c:pt>
                <c:pt idx="2706">
                  <c:v>-7.8081740949996698E-3</c:v>
                </c:pt>
                <c:pt idx="2707">
                  <c:v>-7.8108242300738897E-3</c:v>
                </c:pt>
                <c:pt idx="2708">
                  <c:v>-7.8135031352377406E-3</c:v>
                </c:pt>
                <c:pt idx="2709">
                  <c:v>-7.8162090960191503E-3</c:v>
                </c:pt>
                <c:pt idx="2710">
                  <c:v>-7.8189404854389702E-3</c:v>
                </c:pt>
                <c:pt idx="2711">
                  <c:v>-7.8216956879616599E-3</c:v>
                </c:pt>
                <c:pt idx="2712">
                  <c:v>-7.8244731445530607E-3</c:v>
                </c:pt>
                <c:pt idx="2713">
                  <c:v>-7.8272713099058495E-3</c:v>
                </c:pt>
                <c:pt idx="2714">
                  <c:v>-7.8300887021865804E-3</c:v>
                </c:pt>
                <c:pt idx="2715">
                  <c:v>-7.8329238765710695E-3</c:v>
                </c:pt>
                <c:pt idx="2716">
                  <c:v>-7.8357754174276303E-3</c:v>
                </c:pt>
                <c:pt idx="2717">
                  <c:v>-7.8386419696114401E-3</c:v>
                </c:pt>
                <c:pt idx="2718">
                  <c:v>-7.8415222252212497E-3</c:v>
                </c:pt>
                <c:pt idx="2719">
                  <c:v>-7.84441492295904E-3</c:v>
                </c:pt>
                <c:pt idx="2720">
                  <c:v>-7.8473188403438195E-3</c:v>
                </c:pt>
                <c:pt idx="2721">
                  <c:v>-7.85023282090252E-3</c:v>
                </c:pt>
                <c:pt idx="2722">
                  <c:v>-7.8531557348650704E-3</c:v>
                </c:pt>
                <c:pt idx="2723">
                  <c:v>-7.8560865353835795E-3</c:v>
                </c:pt>
                <c:pt idx="2724">
                  <c:v>-7.8590242178681897E-3</c:v>
                </c:pt>
                <c:pt idx="2725">
                  <c:v>-7.8619678245428898E-3</c:v>
                </c:pt>
                <c:pt idx="2726">
                  <c:v>-7.8649164523560307E-3</c:v>
                </c:pt>
                <c:pt idx="2727">
                  <c:v>-7.8678692529189492E-3</c:v>
                </c:pt>
                <c:pt idx="2728">
                  <c:v>-7.8708254162206791E-3</c:v>
                </c:pt>
                <c:pt idx="2729">
                  <c:v>-7.8737842229909902E-3</c:v>
                </c:pt>
                <c:pt idx="2730">
                  <c:v>-7.8767449971592698E-3</c:v>
                </c:pt>
                <c:pt idx="2731">
                  <c:v>-7.8797070876492105E-3</c:v>
                </c:pt>
                <c:pt idx="2732">
                  <c:v>-7.8826699186111994E-3</c:v>
                </c:pt>
                <c:pt idx="2733">
                  <c:v>-7.8856329670342392E-3</c:v>
                </c:pt>
                <c:pt idx="2734">
                  <c:v>-7.8885957623618195E-3</c:v>
                </c:pt>
                <c:pt idx="2735">
                  <c:v>-7.8915578859141203E-3</c:v>
                </c:pt>
                <c:pt idx="2736">
                  <c:v>-7.8945189715598305E-3</c:v>
                </c:pt>
                <c:pt idx="2737">
                  <c:v>-7.8974787099760895E-3</c:v>
                </c:pt>
                <c:pt idx="2738">
                  <c:v>-7.9004368019604393E-3</c:v>
                </c:pt>
                <c:pt idx="2739">
                  <c:v>-7.9033930873825698E-3</c:v>
                </c:pt>
                <c:pt idx="2740">
                  <c:v>-7.9063473870664494E-3</c:v>
                </c:pt>
                <c:pt idx="2741">
                  <c:v>-7.9092995992391894E-3</c:v>
                </c:pt>
                <c:pt idx="2742">
                  <c:v>-7.9122496325850795E-3</c:v>
                </c:pt>
                <c:pt idx="2743">
                  <c:v>-7.9151974637891795E-3</c:v>
                </c:pt>
                <c:pt idx="2744">
                  <c:v>-7.91814309939959E-3</c:v>
                </c:pt>
                <c:pt idx="2745">
                  <c:v>-7.9210865984643691E-3</c:v>
                </c:pt>
                <c:pt idx="2746">
                  <c:v>-7.9240280791288593E-3</c:v>
                </c:pt>
                <c:pt idx="2747">
                  <c:v>-7.9269676850587407E-3</c:v>
                </c:pt>
                <c:pt idx="2748">
                  <c:v>-7.9299056029933195E-3</c:v>
                </c:pt>
                <c:pt idx="2749">
                  <c:v>-7.9328420484941504E-3</c:v>
                </c:pt>
                <c:pt idx="2750">
                  <c:v>-7.9357772760247202E-3</c:v>
                </c:pt>
                <c:pt idx="2751">
                  <c:v>-7.9387115800027604E-3</c:v>
                </c:pt>
                <c:pt idx="2752">
                  <c:v>-7.9416452944953905E-3</c:v>
                </c:pt>
                <c:pt idx="2753">
                  <c:v>-7.9445787895985106E-3</c:v>
                </c:pt>
                <c:pt idx="2754">
                  <c:v>-7.9475124200683606E-3</c:v>
                </c:pt>
                <c:pt idx="2755">
                  <c:v>-7.95044662407173E-3</c:v>
                </c:pt>
                <c:pt idx="2756">
                  <c:v>-7.95338182703389E-3</c:v>
                </c:pt>
                <c:pt idx="2757">
                  <c:v>-7.9563184672593792E-3</c:v>
                </c:pt>
                <c:pt idx="2758">
                  <c:v>-7.9592570454728503E-3</c:v>
                </c:pt>
                <c:pt idx="2759">
                  <c:v>-7.9621980628813704E-3</c:v>
                </c:pt>
                <c:pt idx="2760">
                  <c:v>-7.9651420467275504E-3</c:v>
                </c:pt>
                <c:pt idx="2761">
                  <c:v>-7.9680895373300704E-3</c:v>
                </c:pt>
                <c:pt idx="2762">
                  <c:v>-7.9710411000495397E-3</c:v>
                </c:pt>
                <c:pt idx="2763">
                  <c:v>-7.9739973030863304E-3</c:v>
                </c:pt>
                <c:pt idx="2764">
                  <c:v>-7.9769587006022196E-3</c:v>
                </c:pt>
                <c:pt idx="2765">
                  <c:v>-7.9799259055594596E-3</c:v>
                </c:pt>
                <c:pt idx="2766">
                  <c:v>-7.9828995112651898E-3</c:v>
                </c:pt>
                <c:pt idx="2767">
                  <c:v>-7.9858801290130406E-3</c:v>
                </c:pt>
                <c:pt idx="2768">
                  <c:v>-7.9888683798450804E-3</c:v>
                </c:pt>
                <c:pt idx="2769">
                  <c:v>-7.9918648736607596E-3</c:v>
                </c:pt>
                <c:pt idx="2770">
                  <c:v>-7.9948702339038002E-3</c:v>
                </c:pt>
                <c:pt idx="2771">
                  <c:v>-7.9978850913699807E-3</c:v>
                </c:pt>
                <c:pt idx="2772">
                  <c:v>-8.0009100636628302E-3</c:v>
                </c:pt>
                <c:pt idx="2773">
                  <c:v>-8.0039457678545197E-3</c:v>
                </c:pt>
                <c:pt idx="2774">
                  <c:v>-8.0069928143658292E-3</c:v>
                </c:pt>
                <c:pt idx="2775">
                  <c:v>-8.0100518154849094E-3</c:v>
                </c:pt>
                <c:pt idx="2776">
                  <c:v>-8.0131233683986593E-3</c:v>
                </c:pt>
                <c:pt idx="2777">
                  <c:v>-8.0162081038758007E-3</c:v>
                </c:pt>
                <c:pt idx="2778">
                  <c:v>-8.0193066018517008E-3</c:v>
                </c:pt>
                <c:pt idx="2779">
                  <c:v>-8.0224194664876795E-3</c:v>
                </c:pt>
                <c:pt idx="2780">
                  <c:v>-8.0255472731992298E-3</c:v>
                </c:pt>
                <c:pt idx="2781">
                  <c:v>-8.0286905949259503E-3</c:v>
                </c:pt>
                <c:pt idx="2782">
                  <c:v>-8.0318500031106993E-3</c:v>
                </c:pt>
                <c:pt idx="2783">
                  <c:v>-8.03502603612616E-3</c:v>
                </c:pt>
                <c:pt idx="2784">
                  <c:v>-8.0382192323924205E-3</c:v>
                </c:pt>
                <c:pt idx="2785">
                  <c:v>-8.0414301213775005E-3</c:v>
                </c:pt>
                <c:pt idx="2786">
                  <c:v>-8.0446592225245795E-3</c:v>
                </c:pt>
                <c:pt idx="2787">
                  <c:v>-8.0479070502062298E-3</c:v>
                </c:pt>
                <c:pt idx="2788">
                  <c:v>-8.0511740788149298E-3</c:v>
                </c:pt>
                <c:pt idx="2789">
                  <c:v>-8.0544607930272197E-3</c:v>
                </c:pt>
                <c:pt idx="2790">
                  <c:v>-8.0577676429307108E-3</c:v>
                </c:pt>
                <c:pt idx="2791">
                  <c:v>-8.0610951040043597E-3</c:v>
                </c:pt>
                <c:pt idx="2792">
                  <c:v>-8.0644436134379993E-3</c:v>
                </c:pt>
                <c:pt idx="2793">
                  <c:v>-8.0678136123079301E-3</c:v>
                </c:pt>
                <c:pt idx="2794">
                  <c:v>-8.0712055058315205E-3</c:v>
                </c:pt>
                <c:pt idx="2795">
                  <c:v>-8.0746196966956403E-3</c:v>
                </c:pt>
                <c:pt idx="2796">
                  <c:v>-8.0780565819624593E-3</c:v>
                </c:pt>
                <c:pt idx="2797">
                  <c:v>-8.0815165465175191E-3</c:v>
                </c:pt>
                <c:pt idx="2798">
                  <c:v>-8.0849999263947394E-3</c:v>
                </c:pt>
                <c:pt idx="2799">
                  <c:v>-8.0885071018194296E-3</c:v>
                </c:pt>
                <c:pt idx="2800">
                  <c:v>-8.09203844513646E-3</c:v>
                </c:pt>
                <c:pt idx="2801">
                  <c:v>-8.0955943061627698E-3</c:v>
                </c:pt>
                <c:pt idx="2802">
                  <c:v>-8.0991750258219194E-3</c:v>
                </c:pt>
                <c:pt idx="2803">
                  <c:v>-8.1027809239425305E-3</c:v>
                </c:pt>
                <c:pt idx="2804">
                  <c:v>-8.1064123159323102E-3</c:v>
                </c:pt>
                <c:pt idx="2805">
                  <c:v>-8.1100695233804997E-3</c:v>
                </c:pt>
                <c:pt idx="2806">
                  <c:v>-8.1137528588697203E-3</c:v>
                </c:pt>
                <c:pt idx="2807">
                  <c:v>-8.1174626327524292E-3</c:v>
                </c:pt>
                <c:pt idx="2808">
                  <c:v>-8.1211991616553098E-3</c:v>
                </c:pt>
                <c:pt idx="2809">
                  <c:v>-8.1249627263873803E-3</c:v>
                </c:pt>
                <c:pt idx="2810">
                  <c:v>-8.1287536177835594E-3</c:v>
                </c:pt>
                <c:pt idx="2811">
                  <c:v>-8.1325721562210702E-3</c:v>
                </c:pt>
                <c:pt idx="2812">
                  <c:v>-8.1364186590608296E-3</c:v>
                </c:pt>
                <c:pt idx="2813">
                  <c:v>-8.1402934094057695E-3</c:v>
                </c:pt>
                <c:pt idx="2814">
                  <c:v>-8.1441967056950105E-3</c:v>
                </c:pt>
                <c:pt idx="2815">
                  <c:v>-8.1481288802595902E-3</c:v>
                </c:pt>
                <c:pt idx="2816">
                  <c:v>-8.1520902490631406E-3</c:v>
                </c:pt>
                <c:pt idx="2817">
                  <c:v>-8.1560811361957794E-3</c:v>
                </c:pt>
                <c:pt idx="2818">
                  <c:v>-8.1601018851509E-3</c:v>
                </c:pt>
                <c:pt idx="2819">
                  <c:v>-8.1641528139906692E-3</c:v>
                </c:pt>
                <c:pt idx="2820">
                  <c:v>-8.1682342618496807E-3</c:v>
                </c:pt>
                <c:pt idx="2821">
                  <c:v>-8.1723466183391894E-3</c:v>
                </c:pt>
                <c:pt idx="2822">
                  <c:v>-8.1764902641337303E-3</c:v>
                </c:pt>
                <c:pt idx="2823">
                  <c:v>-8.1806655654758902E-3</c:v>
                </c:pt>
                <c:pt idx="2824">
                  <c:v>-8.1848729331978499E-3</c:v>
                </c:pt>
                <c:pt idx="2825">
                  <c:v>-8.1891127700014603E-3</c:v>
                </c:pt>
                <c:pt idx="2826">
                  <c:v>-8.1933855216713408E-3</c:v>
                </c:pt>
                <c:pt idx="2827">
                  <c:v>-8.1976916408840299E-3</c:v>
                </c:pt>
                <c:pt idx="2828">
                  <c:v>-8.2020315495397803E-3</c:v>
                </c:pt>
                <c:pt idx="2829">
                  <c:v>-8.2064057592965301E-3</c:v>
                </c:pt>
                <c:pt idx="2830">
                  <c:v>-8.2108147699709397E-3</c:v>
                </c:pt>
                <c:pt idx="2831">
                  <c:v>-8.2152591125982093E-3</c:v>
                </c:pt>
                <c:pt idx="2832">
                  <c:v>-8.2197393052876305E-3</c:v>
                </c:pt>
                <c:pt idx="2833">
                  <c:v>-8.2242559448370799E-3</c:v>
                </c:pt>
                <c:pt idx="2834">
                  <c:v>-8.2288095864267302E-3</c:v>
                </c:pt>
                <c:pt idx="2835">
                  <c:v>-8.2334008554429492E-3</c:v>
                </c:pt>
                <c:pt idx="2836">
                  <c:v>-8.2380303681316002E-3</c:v>
                </c:pt>
                <c:pt idx="2837">
                  <c:v>-8.2426988014231307E-3</c:v>
                </c:pt>
                <c:pt idx="2838">
                  <c:v>-8.2474068207395307E-3</c:v>
                </c:pt>
                <c:pt idx="2839">
                  <c:v>-8.2521551134008397E-3</c:v>
                </c:pt>
                <c:pt idx="2840">
                  <c:v>-8.2569444184918701E-3</c:v>
                </c:pt>
                <c:pt idx="2841">
                  <c:v>-8.2617754756108205E-3</c:v>
                </c:pt>
                <c:pt idx="2842">
                  <c:v>-8.2666490726904206E-3</c:v>
                </c:pt>
                <c:pt idx="2843">
                  <c:v>-8.2715659720920699E-3</c:v>
                </c:pt>
                <c:pt idx="2844">
                  <c:v>-8.2765270333142408E-3</c:v>
                </c:pt>
                <c:pt idx="2845">
                  <c:v>-8.2815331219194092E-3</c:v>
                </c:pt>
                <c:pt idx="2846">
                  <c:v>-8.2865850724095202E-3</c:v>
                </c:pt>
                <c:pt idx="2847">
                  <c:v>-8.2916838137795396E-3</c:v>
                </c:pt>
                <c:pt idx="2848">
                  <c:v>-8.2968302301727592E-3</c:v>
                </c:pt>
                <c:pt idx="2849">
                  <c:v>-8.3020252827145299E-3</c:v>
                </c:pt>
                <c:pt idx="2850">
                  <c:v>-8.3072699351923393E-3</c:v>
                </c:pt>
                <c:pt idx="2851">
                  <c:v>-8.3125651594099306E-3</c:v>
                </c:pt>
                <c:pt idx="2852">
                  <c:v>-8.3179119732025002E-3</c:v>
                </c:pt>
                <c:pt idx="2853">
                  <c:v>-8.3233114122351296E-3</c:v>
                </c:pt>
                <c:pt idx="2854">
                  <c:v>-8.3287645137586196E-3</c:v>
                </c:pt>
                <c:pt idx="2855">
                  <c:v>-8.3342723742523498E-3</c:v>
                </c:pt>
                <c:pt idx="2856">
                  <c:v>-8.3398360611824894E-3</c:v>
                </c:pt>
                <c:pt idx="2857">
                  <c:v>-8.3454567108550599E-3</c:v>
                </c:pt>
                <c:pt idx="2858">
                  <c:v>-8.3511354191139597E-3</c:v>
                </c:pt>
                <c:pt idx="2859">
                  <c:v>-8.3568733529666706E-3</c:v>
                </c:pt>
                <c:pt idx="2860">
                  <c:v>-8.3626716978245606E-3</c:v>
                </c:pt>
                <c:pt idx="2861">
                  <c:v>-8.3685315927399494E-3</c:v>
                </c:pt>
                <c:pt idx="2862">
                  <c:v>-8.3744542510125995E-3</c:v>
                </c:pt>
                <c:pt idx="2863">
                  <c:v>-8.3804408399810199E-3</c:v>
                </c:pt>
                <c:pt idx="2864">
                  <c:v>-8.3864925762698692E-3</c:v>
                </c:pt>
                <c:pt idx="2865">
                  <c:v>-8.3926106575633996E-3</c:v>
                </c:pt>
                <c:pt idx="2866">
                  <c:v>-8.3987963360280301E-3</c:v>
                </c:pt>
                <c:pt idx="2867">
                  <c:v>-8.4050508067033299E-3</c:v>
                </c:pt>
                <c:pt idx="2868">
                  <c:v>-8.4113753510537004E-3</c:v>
                </c:pt>
                <c:pt idx="2869">
                  <c:v>-8.4177711882655396E-3</c:v>
                </c:pt>
                <c:pt idx="2870">
                  <c:v>-8.4242395698463299E-3</c:v>
                </c:pt>
                <c:pt idx="2871">
                  <c:v>-8.4307817115107497E-3</c:v>
                </c:pt>
                <c:pt idx="2872">
                  <c:v>-8.4373988871599102E-3</c:v>
                </c:pt>
                <c:pt idx="2873">
                  <c:v>-8.4440923162315898E-3</c:v>
                </c:pt>
                <c:pt idx="2874">
                  <c:v>-8.4508632450762105E-3</c:v>
                </c:pt>
                <c:pt idx="2875">
                  <c:v>-8.4577128941897596E-3</c:v>
                </c:pt>
                <c:pt idx="2876">
                  <c:v>-8.46464250556196E-3</c:v>
                </c:pt>
                <c:pt idx="2877">
                  <c:v>-8.4716532451648095E-3</c:v>
                </c:pt>
                <c:pt idx="2878">
                  <c:v>-8.4787463158871607E-3</c:v>
                </c:pt>
                <c:pt idx="2879">
                  <c:v>-8.4859228924100694E-3</c:v>
                </c:pt>
                <c:pt idx="2880">
                  <c:v>-8.4931841420560795E-3</c:v>
                </c:pt>
                <c:pt idx="2881">
                  <c:v>-8.5005312169332894E-3</c:v>
                </c:pt>
                <c:pt idx="2882">
                  <c:v>-8.5079652394938494E-3</c:v>
                </c:pt>
                <c:pt idx="2883">
                  <c:v>-8.5154873119025701E-3</c:v>
                </c:pt>
                <c:pt idx="2884">
                  <c:v>-8.5230985045236501E-3</c:v>
                </c:pt>
                <c:pt idx="2885">
                  <c:v>-8.5307998734338603E-3</c:v>
                </c:pt>
                <c:pt idx="2886">
                  <c:v>-8.53859242843206E-3</c:v>
                </c:pt>
                <c:pt idx="2887">
                  <c:v>-8.54647719831674E-3</c:v>
                </c:pt>
                <c:pt idx="2888">
                  <c:v>-8.55445513250205E-3</c:v>
                </c:pt>
                <c:pt idx="2889">
                  <c:v>-8.5625271368730705E-3</c:v>
                </c:pt>
                <c:pt idx="2890">
                  <c:v>-8.5706941321280396E-3</c:v>
                </c:pt>
                <c:pt idx="2891">
                  <c:v>-8.5789570190464501E-3</c:v>
                </c:pt>
                <c:pt idx="2892">
                  <c:v>-8.5873165898749208E-3</c:v>
                </c:pt>
                <c:pt idx="2893">
                  <c:v>-8.5957736446820102E-3</c:v>
                </c:pt>
                <c:pt idx="2894">
                  <c:v>-8.6043288970358706E-3</c:v>
                </c:pt>
                <c:pt idx="2895">
                  <c:v>-8.6129830589256502E-3</c:v>
                </c:pt>
                <c:pt idx="2896">
                  <c:v>-8.62173677737719E-3</c:v>
                </c:pt>
                <c:pt idx="2897">
                  <c:v>-8.6305906419429194E-3</c:v>
                </c:pt>
                <c:pt idx="2898">
                  <c:v>-8.6395451893168992E-3</c:v>
                </c:pt>
                <c:pt idx="2899">
                  <c:v>-8.6486009483327103E-3</c:v>
                </c:pt>
                <c:pt idx="2900">
                  <c:v>-8.65775833640107E-3</c:v>
                </c:pt>
                <c:pt idx="2901">
                  <c:v>-8.6670177888590206E-3</c:v>
                </c:pt>
                <c:pt idx="2902">
                  <c:v>-8.6763796037264591E-3</c:v>
                </c:pt>
                <c:pt idx="2903">
                  <c:v>-8.6858441239501295E-3</c:v>
                </c:pt>
                <c:pt idx="2904">
                  <c:v>-8.6954115279412308E-3</c:v>
                </c:pt>
                <c:pt idx="2905">
                  <c:v>-8.7050819870559595E-3</c:v>
                </c:pt>
                <c:pt idx="2906">
                  <c:v>-8.7148556145872098E-3</c:v>
                </c:pt>
                <c:pt idx="2907">
                  <c:v>-8.7247324579563992E-3</c:v>
                </c:pt>
                <c:pt idx="2908">
                  <c:v>-8.7347124840678695E-3</c:v>
                </c:pt>
                <c:pt idx="2909">
                  <c:v>-8.7447955960248507E-3</c:v>
                </c:pt>
                <c:pt idx="2910">
                  <c:v>-8.7549816676132809E-3</c:v>
                </c:pt>
                <c:pt idx="2911">
                  <c:v>-8.7652704565157006E-3</c:v>
                </c:pt>
                <c:pt idx="2912">
                  <c:v>-8.7756617271863308E-3</c:v>
                </c:pt>
                <c:pt idx="2913">
                  <c:v>-8.7861550991112005E-3</c:v>
                </c:pt>
                <c:pt idx="2914">
                  <c:v>-8.7967501951123194E-3</c:v>
                </c:pt>
                <c:pt idx="2915">
                  <c:v>-8.8074464972551E-3</c:v>
                </c:pt>
                <c:pt idx="2916">
                  <c:v>-8.8182434289839403E-3</c:v>
                </c:pt>
                <c:pt idx="2917">
                  <c:v>-8.8291404093361597E-3</c:v>
                </c:pt>
                <c:pt idx="2918">
                  <c:v>-8.8401367550653108E-3</c:v>
                </c:pt>
                <c:pt idx="2919">
                  <c:v>-8.8512316881576708E-3</c:v>
                </c:pt>
                <c:pt idx="2920">
                  <c:v>-8.8624243741574592E-3</c:v>
                </c:pt>
                <c:pt idx="2921">
                  <c:v>-8.8737139307287494E-3</c:v>
                </c:pt>
                <c:pt idx="2922">
                  <c:v>-8.8850993749163207E-3</c:v>
                </c:pt>
                <c:pt idx="2923">
                  <c:v>-8.8965796507276592E-3</c:v>
                </c:pt>
                <c:pt idx="2924">
                  <c:v>-8.9081536696500301E-3</c:v>
                </c:pt>
                <c:pt idx="2925">
                  <c:v>-8.9198202442449005E-3</c:v>
                </c:pt>
                <c:pt idx="2926">
                  <c:v>-8.9315781751014706E-3</c:v>
                </c:pt>
                <c:pt idx="2927">
                  <c:v>-8.9434261054123394E-3</c:v>
                </c:pt>
                <c:pt idx="2928">
                  <c:v>-8.9553626617001197E-3</c:v>
                </c:pt>
                <c:pt idx="2929">
                  <c:v>-8.9673863960649906E-3</c:v>
                </c:pt>
                <c:pt idx="2930">
                  <c:v>-8.9794957657224894E-3</c:v>
                </c:pt>
                <c:pt idx="2931">
                  <c:v>-8.9916892256376897E-3</c:v>
                </c:pt>
                <c:pt idx="2932">
                  <c:v>-9.0039651182663594E-3</c:v>
                </c:pt>
                <c:pt idx="2933">
                  <c:v>-9.0163217701282692E-3</c:v>
                </c:pt>
                <c:pt idx="2934">
                  <c:v>-9.0287573953407793E-3</c:v>
                </c:pt>
                <c:pt idx="2935">
                  <c:v>-9.0412701688532705E-3</c:v>
                </c:pt>
                <c:pt idx="2936">
                  <c:v>-9.0538582072829908E-3</c:v>
                </c:pt>
                <c:pt idx="2937">
                  <c:v>-9.0665195726864108E-3</c:v>
                </c:pt>
                <c:pt idx="2938">
                  <c:v>-9.0792522504865303E-3</c:v>
                </c:pt>
                <c:pt idx="2939">
                  <c:v>-9.0920542132553305E-3</c:v>
                </c:pt>
                <c:pt idx="2940">
                  <c:v>-9.1049233408648407E-3</c:v>
                </c:pt>
                <c:pt idx="2941">
                  <c:v>-9.1178574992323395E-3</c:v>
                </c:pt>
                <c:pt idx="2942">
                  <c:v>-9.1308544635171993E-3</c:v>
                </c:pt>
                <c:pt idx="2943">
                  <c:v>-9.1439120167988892E-3</c:v>
                </c:pt>
                <c:pt idx="2944">
                  <c:v>-9.1570278425455003E-3</c:v>
                </c:pt>
                <c:pt idx="2945">
                  <c:v>-9.1701996177073093E-3</c:v>
                </c:pt>
                <c:pt idx="2946">
                  <c:v>-9.1834249471014397E-3</c:v>
                </c:pt>
                <c:pt idx="2947">
                  <c:v>-9.1967014256640594E-3</c:v>
                </c:pt>
                <c:pt idx="2948">
                  <c:v>-9.2100265888195709E-3</c:v>
                </c:pt>
                <c:pt idx="2949">
                  <c:v>-9.2233979412174993E-3</c:v>
                </c:pt>
                <c:pt idx="2950">
                  <c:v>-9.2368130002218902E-3</c:v>
                </c:pt>
                <c:pt idx="2951">
                  <c:v>-9.25026919319402E-3</c:v>
                </c:pt>
                <c:pt idx="2952">
                  <c:v>-9.2637639617503004E-3</c:v>
                </c:pt>
                <c:pt idx="2953">
                  <c:v>-9.2772946732474892E-3</c:v>
                </c:pt>
                <c:pt idx="2954">
                  <c:v>-9.2908587397550202E-3</c:v>
                </c:pt>
                <c:pt idx="2955">
                  <c:v>-9.3044534864948503E-3</c:v>
                </c:pt>
                <c:pt idx="2956">
                  <c:v>-9.3180762822691193E-3</c:v>
                </c:pt>
                <c:pt idx="2957">
                  <c:v>-9.33172442783879E-3</c:v>
                </c:pt>
                <c:pt idx="2958">
                  <c:v>-9.34539525610667E-3</c:v>
                </c:pt>
                <c:pt idx="2959">
                  <c:v>-9.3590860600296002E-3</c:v>
                </c:pt>
                <c:pt idx="2960">
                  <c:v>-9.3727941147146998E-3</c:v>
                </c:pt>
                <c:pt idx="2961">
                  <c:v>-9.3865167819669193E-3</c:v>
                </c:pt>
                <c:pt idx="2962">
                  <c:v>-9.4002512883512596E-3</c:v>
                </c:pt>
                <c:pt idx="2963">
                  <c:v>-9.4139949587896399E-3</c:v>
                </c:pt>
                <c:pt idx="2964">
                  <c:v>-9.4277450874598601E-3</c:v>
                </c:pt>
                <c:pt idx="2965">
                  <c:v>-9.4414989628325893E-3</c:v>
                </c:pt>
                <c:pt idx="2966">
                  <c:v>-9.4552539076449699E-3</c:v>
                </c:pt>
                <c:pt idx="2967">
                  <c:v>-9.4690072618620006E-3</c:v>
                </c:pt>
                <c:pt idx="2968">
                  <c:v>-9.4827563413977592E-3</c:v>
                </c:pt>
                <c:pt idx="2969">
                  <c:v>-9.4964984975290899E-3</c:v>
                </c:pt>
                <c:pt idx="2970">
                  <c:v>-9.5102311006695604E-3</c:v>
                </c:pt>
                <c:pt idx="2971">
                  <c:v>-9.5239515280330905E-3</c:v>
                </c:pt>
                <c:pt idx="2972">
                  <c:v>-9.5376572184036005E-3</c:v>
                </c:pt>
                <c:pt idx="2973">
                  <c:v>-9.5513456123841808E-3</c:v>
                </c:pt>
                <c:pt idx="2974">
                  <c:v>-9.5650141652631505E-3</c:v>
                </c:pt>
                <c:pt idx="2975">
                  <c:v>-9.5786603698289601E-3</c:v>
                </c:pt>
                <c:pt idx="2976">
                  <c:v>-9.5922817370243506E-3</c:v>
                </c:pt>
                <c:pt idx="2977">
                  <c:v>-9.6058758577489706E-3</c:v>
                </c:pt>
                <c:pt idx="2978">
                  <c:v>-9.6194403096984699E-3</c:v>
                </c:pt>
                <c:pt idx="2979">
                  <c:v>-9.6329727451534009E-3</c:v>
                </c:pt>
                <c:pt idx="2980">
                  <c:v>-9.6464708215412802E-3</c:v>
                </c:pt>
                <c:pt idx="2981">
                  <c:v>-9.6599322422399898E-3</c:v>
                </c:pt>
                <c:pt idx="2982">
                  <c:v>-9.6733547784466894E-3</c:v>
                </c:pt>
                <c:pt idx="2983">
                  <c:v>-9.6867362553890498E-3</c:v>
                </c:pt>
                <c:pt idx="2984">
                  <c:v>-9.7000745120964099E-3</c:v>
                </c:pt>
                <c:pt idx="2985">
                  <c:v>-9.7133674324084204E-3</c:v>
                </c:pt>
                <c:pt idx="2986">
                  <c:v>-9.7266129971639095E-3</c:v>
                </c:pt>
                <c:pt idx="2987">
                  <c:v>-9.7398091679768897E-3</c:v>
                </c:pt>
                <c:pt idx="2988">
                  <c:v>-9.7529539677162595E-3</c:v>
                </c:pt>
                <c:pt idx="2989">
                  <c:v>-9.7660455408006292E-3</c:v>
                </c:pt>
                <c:pt idx="2990">
                  <c:v>-9.7790820047243196E-3</c:v>
                </c:pt>
                <c:pt idx="2991">
                  <c:v>-9.7920616148155001E-3</c:v>
                </c:pt>
                <c:pt idx="2992">
                  <c:v>-9.8049826281582896E-3</c:v>
                </c:pt>
                <c:pt idx="2993">
                  <c:v>-9.8178433900018205E-3</c:v>
                </c:pt>
                <c:pt idx="2994">
                  <c:v>-9.8306422565231696E-3</c:v>
                </c:pt>
                <c:pt idx="2995">
                  <c:v>-9.8433776506033702E-3</c:v>
                </c:pt>
                <c:pt idx="2996">
                  <c:v>-9.8560480871353103E-3</c:v>
                </c:pt>
                <c:pt idx="2997">
                  <c:v>-9.8686520905702305E-3</c:v>
                </c:pt>
                <c:pt idx="2998">
                  <c:v>-9.88118828205377E-3</c:v>
                </c:pt>
                <c:pt idx="2999">
                  <c:v>-9.8936553461065092E-3</c:v>
                </c:pt>
                <c:pt idx="3000">
                  <c:v>-9.9060520110661292E-3</c:v>
                </c:pt>
                <c:pt idx="3001">
                  <c:v>-9.9183770408251305E-3</c:v>
                </c:pt>
                <c:pt idx="3002">
                  <c:v>-9.9306293191482493E-3</c:v>
                </c:pt>
                <c:pt idx="3003">
                  <c:v>-9.94280775008613E-3</c:v>
                </c:pt>
                <c:pt idx="3004">
                  <c:v>-9.9549113233458296E-3</c:v>
                </c:pt>
                <c:pt idx="3005">
                  <c:v>-9.9669390311964302E-3</c:v>
                </c:pt>
                <c:pt idx="3006">
                  <c:v>-9.9788899660364205E-3</c:v>
                </c:pt>
                <c:pt idx="3007">
                  <c:v>-9.9907632578733804E-3</c:v>
                </c:pt>
                <c:pt idx="3008">
                  <c:v>-1.0002558122749E-2</c:v>
                </c:pt>
                <c:pt idx="3009">
                  <c:v>-1.00142738075351E-2</c:v>
                </c:pt>
                <c:pt idx="3010">
                  <c:v>-1.00259096262563E-2</c:v>
                </c:pt>
                <c:pt idx="3011">
                  <c:v>-1.00374649436557E-2</c:v>
                </c:pt>
                <c:pt idx="3012">
                  <c:v>-1.0048939201635E-2</c:v>
                </c:pt>
                <c:pt idx="3013">
                  <c:v>-1.0060331873222099E-2</c:v>
                </c:pt>
                <c:pt idx="3014">
                  <c:v>-1.00716424868364E-2</c:v>
                </c:pt>
                <c:pt idx="3015">
                  <c:v>-1.0082870610740501E-2</c:v>
                </c:pt>
                <c:pt idx="3016">
                  <c:v>-1.0094015901400201E-2</c:v>
                </c:pt>
                <c:pt idx="3017">
                  <c:v>-1.01050780245812E-2</c:v>
                </c:pt>
                <c:pt idx="3018">
                  <c:v>-1.01160567185956E-2</c:v>
                </c:pt>
                <c:pt idx="3019">
                  <c:v>-1.0126951778807999E-2</c:v>
                </c:pt>
                <c:pt idx="3020">
                  <c:v>-1.01377630184842E-2</c:v>
                </c:pt>
                <c:pt idx="3021">
                  <c:v>-1.01484902960522E-2</c:v>
                </c:pt>
                <c:pt idx="3022">
                  <c:v>-1.0159133532493999E-2</c:v>
                </c:pt>
                <c:pt idx="3023">
                  <c:v>-1.01696926782638E-2</c:v>
                </c:pt>
                <c:pt idx="3024">
                  <c:v>-1.01801677560303E-2</c:v>
                </c:pt>
                <c:pt idx="3025">
                  <c:v>-1.01905588020132E-2</c:v>
                </c:pt>
                <c:pt idx="3026">
                  <c:v>-1.02008658895018E-2</c:v>
                </c:pt>
                <c:pt idx="3027">
                  <c:v>-1.02110891114775E-2</c:v>
                </c:pt>
                <c:pt idx="3028">
                  <c:v>-1.02212286498159E-2</c:v>
                </c:pt>
                <c:pt idx="3029">
                  <c:v>-1.02312846908618E-2</c:v>
                </c:pt>
                <c:pt idx="3030">
                  <c:v>-1.0241257427129599E-2</c:v>
                </c:pt>
                <c:pt idx="3031">
                  <c:v>-1.02511471488579E-2</c:v>
                </c:pt>
                <c:pt idx="3032">
                  <c:v>-1.02609541081887E-2</c:v>
                </c:pt>
                <c:pt idx="3033">
                  <c:v>-1.0270678596182E-2</c:v>
                </c:pt>
                <c:pt idx="3034">
                  <c:v>-1.0280320934999899E-2</c:v>
                </c:pt>
                <c:pt idx="3035">
                  <c:v>-1.0289881556578799E-2</c:v>
                </c:pt>
                <c:pt idx="3036">
                  <c:v>-1.02993607828332E-2</c:v>
                </c:pt>
                <c:pt idx="3037">
                  <c:v>-1.0308759069719E-2</c:v>
                </c:pt>
                <c:pt idx="3038">
                  <c:v>-1.03180768286115E-2</c:v>
                </c:pt>
                <c:pt idx="3039">
                  <c:v>-1.0327314521421599E-2</c:v>
                </c:pt>
                <c:pt idx="3040">
                  <c:v>-1.0336472594169799E-2</c:v>
                </c:pt>
                <c:pt idx="3041">
                  <c:v>-1.0345551597898E-2</c:v>
                </c:pt>
                <c:pt idx="3042">
                  <c:v>-1.0354551986028601E-2</c:v>
                </c:pt>
                <c:pt idx="3043">
                  <c:v>-1.0363474269661299E-2</c:v>
                </c:pt>
                <c:pt idx="3044">
                  <c:v>-1.03723190147978E-2</c:v>
                </c:pt>
                <c:pt idx="3045">
                  <c:v>-1.0381086780600301E-2</c:v>
                </c:pt>
                <c:pt idx="3046">
                  <c:v>-1.0389778127737E-2</c:v>
                </c:pt>
                <c:pt idx="3047">
                  <c:v>-1.0398393608733099E-2</c:v>
                </c:pt>
                <c:pt idx="3048">
                  <c:v>-1.04069338147664E-2</c:v>
                </c:pt>
                <c:pt idx="3049">
                  <c:v>-1.0415399307858699E-2</c:v>
                </c:pt>
                <c:pt idx="3050">
                  <c:v>-1.04237907038342E-2</c:v>
                </c:pt>
                <c:pt idx="3051">
                  <c:v>-1.04321085921175E-2</c:v>
                </c:pt>
                <c:pt idx="3052">
                  <c:v>-1.04403535788737E-2</c:v>
                </c:pt>
                <c:pt idx="3053">
                  <c:v>-1.0448526269366499E-2</c:v>
                </c:pt>
                <c:pt idx="3054">
                  <c:v>-1.0456627298756901E-2</c:v>
                </c:pt>
                <c:pt idx="3055">
                  <c:v>-1.0464657272368399E-2</c:v>
                </c:pt>
                <c:pt idx="3056">
                  <c:v>-1.04726168306866E-2</c:v>
                </c:pt>
                <c:pt idx="3057">
                  <c:v>-1.0480506620073399E-2</c:v>
                </c:pt>
                <c:pt idx="3058">
                  <c:v>-1.04883272248144E-2</c:v>
                </c:pt>
                <c:pt idx="3059">
                  <c:v>-1.0496079292636599E-2</c:v>
                </c:pt>
                <c:pt idx="3060">
                  <c:v>-1.05037634216485E-2</c:v>
                </c:pt>
                <c:pt idx="3061">
                  <c:v>-1.0511380252351699E-2</c:v>
                </c:pt>
                <c:pt idx="3062">
                  <c:v>-1.0518930425337501E-2</c:v>
                </c:pt>
                <c:pt idx="3063">
                  <c:v>-1.0526414542112301E-2</c:v>
                </c:pt>
                <c:pt idx="3064">
                  <c:v>-1.05338332264757E-2</c:v>
                </c:pt>
                <c:pt idx="3065">
                  <c:v>-1.0541187087976699E-2</c:v>
                </c:pt>
                <c:pt idx="3066">
                  <c:v>-1.05484767516406E-2</c:v>
                </c:pt>
                <c:pt idx="3067">
                  <c:v>-1.0555702839368899E-2</c:v>
                </c:pt>
                <c:pt idx="3068">
                  <c:v>-1.0562865930393701E-2</c:v>
                </c:pt>
                <c:pt idx="3069">
                  <c:v>-1.05699666860472E-2</c:v>
                </c:pt>
                <c:pt idx="3070">
                  <c:v>-1.05770056801919E-2</c:v>
                </c:pt>
                <c:pt idx="3071">
                  <c:v>-1.0583983534258001E-2</c:v>
                </c:pt>
                <c:pt idx="3072">
                  <c:v>-1.05909008377624E-2</c:v>
                </c:pt>
                <c:pt idx="3073">
                  <c:v>-1.0597758174432899E-2</c:v>
                </c:pt>
                <c:pt idx="3074">
                  <c:v>-1.06045561632955E-2</c:v>
                </c:pt>
                <c:pt idx="3075">
                  <c:v>-1.0611295373979601E-2</c:v>
                </c:pt>
                <c:pt idx="3076">
                  <c:v>-1.06179763907284E-2</c:v>
                </c:pt>
                <c:pt idx="3077">
                  <c:v>-1.06245998190356E-2</c:v>
                </c:pt>
                <c:pt idx="3078">
                  <c:v>-1.0631166211104499E-2</c:v>
                </c:pt>
                <c:pt idx="3079">
                  <c:v>-1.0637676184465299E-2</c:v>
                </c:pt>
                <c:pt idx="3080">
                  <c:v>-1.0644130305919E-2</c:v>
                </c:pt>
                <c:pt idx="3081">
                  <c:v>-1.0650529173178901E-2</c:v>
                </c:pt>
                <c:pt idx="3082">
                  <c:v>-1.0656873354586101E-2</c:v>
                </c:pt>
                <c:pt idx="3083">
                  <c:v>-1.0663163432414699E-2</c:v>
                </c:pt>
                <c:pt idx="3084">
                  <c:v>-1.0669399970705399E-2</c:v>
                </c:pt>
                <c:pt idx="3085">
                  <c:v>-1.06755835667156E-2</c:v>
                </c:pt>
                <c:pt idx="3086">
                  <c:v>-1.0681714770141E-2</c:v>
                </c:pt>
                <c:pt idx="3087">
                  <c:v>-1.06877941868925E-2</c:v>
                </c:pt>
                <c:pt idx="3088">
                  <c:v>-1.06938223712576E-2</c:v>
                </c:pt>
                <c:pt idx="3089">
                  <c:v>-1.06997998981472E-2</c:v>
                </c:pt>
                <c:pt idx="3090">
                  <c:v>-1.07057273726222E-2</c:v>
                </c:pt>
                <c:pt idx="3091">
                  <c:v>-1.0711605387812099E-2</c:v>
                </c:pt>
                <c:pt idx="3092">
                  <c:v>-1.07174345264701E-2</c:v>
                </c:pt>
                <c:pt idx="3093">
                  <c:v>-1.07232153818663E-2</c:v>
                </c:pt>
                <c:pt idx="3094">
                  <c:v>-1.0728948554088701E-2</c:v>
                </c:pt>
                <c:pt idx="3095">
                  <c:v>-1.0734634644251799E-2</c:v>
                </c:pt>
                <c:pt idx="3096">
                  <c:v>-1.07402742425499E-2</c:v>
                </c:pt>
                <c:pt idx="3097">
                  <c:v>-1.0745867996032599E-2</c:v>
                </c:pt>
                <c:pt idx="3098">
                  <c:v>-1.07514165299753E-2</c:v>
                </c:pt>
                <c:pt idx="3099">
                  <c:v>-1.07569204586337E-2</c:v>
                </c:pt>
                <c:pt idx="3100">
                  <c:v>-1.0762380412074999E-2</c:v>
                </c:pt>
                <c:pt idx="3101">
                  <c:v>-1.07677970456794E-2</c:v>
                </c:pt>
                <c:pt idx="3102">
                  <c:v>-1.0773171003479401E-2</c:v>
                </c:pt>
                <c:pt idx="3103">
                  <c:v>-1.0778502971191701E-2</c:v>
                </c:pt>
                <c:pt idx="3104">
                  <c:v>-1.07837935820229E-2</c:v>
                </c:pt>
                <c:pt idx="3105">
                  <c:v>-1.07890434884532E-2</c:v>
                </c:pt>
                <c:pt idx="3106">
                  <c:v>-1.07942534214514E-2</c:v>
                </c:pt>
                <c:pt idx="3107">
                  <c:v>-1.07994240668071E-2</c:v>
                </c:pt>
                <c:pt idx="3108">
                  <c:v>-1.08045561585648E-2</c:v>
                </c:pt>
                <c:pt idx="3109">
                  <c:v>-1.08096503818483E-2</c:v>
                </c:pt>
                <c:pt idx="3110">
                  <c:v>-1.0814707472296599E-2</c:v>
                </c:pt>
                <c:pt idx="3111">
                  <c:v>-1.0819728173413E-2</c:v>
                </c:pt>
                <c:pt idx="3112">
                  <c:v>-1.0824713229939499E-2</c:v>
                </c:pt>
                <c:pt idx="3113">
                  <c:v>-1.0829663420364399E-2</c:v>
                </c:pt>
                <c:pt idx="3114">
                  <c:v>-1.0834579480549901E-2</c:v>
                </c:pt>
                <c:pt idx="3115">
                  <c:v>-1.0839462256771799E-2</c:v>
                </c:pt>
                <c:pt idx="3116">
                  <c:v>-1.08443125421294E-2</c:v>
                </c:pt>
                <c:pt idx="3117">
                  <c:v>-1.0849131097176E-2</c:v>
                </c:pt>
                <c:pt idx="3118">
                  <c:v>-1.0853918753243401E-2</c:v>
                </c:pt>
                <c:pt idx="3119">
                  <c:v>-1.0858676329681899E-2</c:v>
                </c:pt>
                <c:pt idx="3120">
                  <c:v>-1.0863404707432101E-2</c:v>
                </c:pt>
                <c:pt idx="3121">
                  <c:v>-1.08681047189429E-2</c:v>
                </c:pt>
                <c:pt idx="3122">
                  <c:v>-1.0872777234737299E-2</c:v>
                </c:pt>
                <c:pt idx="3123">
                  <c:v>-1.0877423119694E-2</c:v>
                </c:pt>
                <c:pt idx="3124">
                  <c:v>-1.0882043296698301E-2</c:v>
                </c:pt>
                <c:pt idx="3125">
                  <c:v>-1.08866386396715E-2</c:v>
                </c:pt>
                <c:pt idx="3126">
                  <c:v>-1.08912100727641E-2</c:v>
                </c:pt>
                <c:pt idx="3127">
                  <c:v>-1.08957584965235E-2</c:v>
                </c:pt>
                <c:pt idx="3128">
                  <c:v>-1.0900284842366499E-2</c:v>
                </c:pt>
                <c:pt idx="3129">
                  <c:v>-1.09047900443302E-2</c:v>
                </c:pt>
                <c:pt idx="3130">
                  <c:v>-1.0909275060326599E-2</c:v>
                </c:pt>
                <c:pt idx="3131">
                  <c:v>-1.09137408379708E-2</c:v>
                </c:pt>
                <c:pt idx="3132">
                  <c:v>-1.09181883384651E-2</c:v>
                </c:pt>
                <c:pt idx="3133">
                  <c:v>-1.09226185134114E-2</c:v>
                </c:pt>
                <c:pt idx="3134">
                  <c:v>-1.0927032350858E-2</c:v>
                </c:pt>
                <c:pt idx="3135">
                  <c:v>-1.0931430808198099E-2</c:v>
                </c:pt>
                <c:pt idx="3136">
                  <c:v>-1.0935814885234599E-2</c:v>
                </c:pt>
                <c:pt idx="3137">
                  <c:v>-1.09401855489944E-2</c:v>
                </c:pt>
                <c:pt idx="3138">
                  <c:v>-1.09445437745809E-2</c:v>
                </c:pt>
                <c:pt idx="3139">
                  <c:v>-1.09488905670655E-2</c:v>
                </c:pt>
                <c:pt idx="3140">
                  <c:v>-1.0953226891951801E-2</c:v>
                </c:pt>
                <c:pt idx="3141">
                  <c:v>-1.0957553799900601E-2</c:v>
                </c:pt>
                <c:pt idx="3142">
                  <c:v>-1.09618722296557E-2</c:v>
                </c:pt>
                <c:pt idx="3143">
                  <c:v>-1.09661831699317E-2</c:v>
                </c:pt>
                <c:pt idx="3144">
                  <c:v>-1.0970487599472599E-2</c:v>
                </c:pt>
                <c:pt idx="3145">
                  <c:v>-1.097478650156E-2</c:v>
                </c:pt>
                <c:pt idx="3146">
                  <c:v>-1.09790808485193E-2</c:v>
                </c:pt>
                <c:pt idx="3147">
                  <c:v>-1.09833716144085E-2</c:v>
                </c:pt>
                <c:pt idx="3148">
                  <c:v>-1.09876597279105E-2</c:v>
                </c:pt>
                <c:pt idx="3149">
                  <c:v>-1.0991946139273401E-2</c:v>
                </c:pt>
                <c:pt idx="3150">
                  <c:v>-1.09962318023524E-2</c:v>
                </c:pt>
                <c:pt idx="3151">
                  <c:v>-1.10005176395187E-2</c:v>
                </c:pt>
                <c:pt idx="3152">
                  <c:v>-1.1004804562115901E-2</c:v>
                </c:pt>
                <c:pt idx="3153">
                  <c:v>-1.10090934739081E-2</c:v>
                </c:pt>
                <c:pt idx="3154">
                  <c:v>-1.10133852454128E-2</c:v>
                </c:pt>
                <c:pt idx="3155">
                  <c:v>-1.10176807504253E-2</c:v>
                </c:pt>
                <c:pt idx="3156">
                  <c:v>-1.1021980836706999E-2</c:v>
                </c:pt>
                <c:pt idx="3157">
                  <c:v>-1.1026286328535599E-2</c:v>
                </c:pt>
                <c:pt idx="3158">
                  <c:v>-1.10305980350576E-2</c:v>
                </c:pt>
                <c:pt idx="3159">
                  <c:v>-1.10349167315758E-2</c:v>
                </c:pt>
                <c:pt idx="3160">
                  <c:v>-1.1039243231963701E-2</c:v>
                </c:pt>
                <c:pt idx="3161">
                  <c:v>-1.10435782366921E-2</c:v>
                </c:pt>
                <c:pt idx="3162">
                  <c:v>-1.10479224786489E-2</c:v>
                </c:pt>
                <c:pt idx="3163">
                  <c:v>-1.10522766126927E-2</c:v>
                </c:pt>
                <c:pt idx="3164">
                  <c:v>-1.1056641307376099E-2</c:v>
                </c:pt>
                <c:pt idx="3165">
                  <c:v>-1.10610172073275E-2</c:v>
                </c:pt>
                <c:pt idx="3166">
                  <c:v>-1.1065404905084101E-2</c:v>
                </c:pt>
                <c:pt idx="3167">
                  <c:v>-1.10698049732002E-2</c:v>
                </c:pt>
                <c:pt idx="3168">
                  <c:v>-1.10742179644367E-2</c:v>
                </c:pt>
                <c:pt idx="3169">
                  <c:v>-1.1078644363354101E-2</c:v>
                </c:pt>
                <c:pt idx="3170">
                  <c:v>-1.1083084631594201E-2</c:v>
                </c:pt>
                <c:pt idx="3171">
                  <c:v>-1.1087539197694399E-2</c:v>
                </c:pt>
                <c:pt idx="3172">
                  <c:v>-1.1092008432698201E-2</c:v>
                </c:pt>
                <c:pt idx="3173">
                  <c:v>-1.10964927366714E-2</c:v>
                </c:pt>
                <c:pt idx="3174">
                  <c:v>-1.1100992401129E-2</c:v>
                </c:pt>
                <c:pt idx="3175">
                  <c:v>-1.1105507701545E-2</c:v>
                </c:pt>
                <c:pt idx="3176">
                  <c:v>-1.11100388770187E-2</c:v>
                </c:pt>
                <c:pt idx="3177">
                  <c:v>-1.1114586108588001E-2</c:v>
                </c:pt>
                <c:pt idx="3178">
                  <c:v>-1.11191495730322E-2</c:v>
                </c:pt>
                <c:pt idx="3179">
                  <c:v>-1.1123729343566599E-2</c:v>
                </c:pt>
                <c:pt idx="3180">
                  <c:v>-1.11283255174682E-2</c:v>
                </c:pt>
                <c:pt idx="3181">
                  <c:v>-1.1132938093887899E-2</c:v>
                </c:pt>
                <c:pt idx="3182">
                  <c:v>-1.11375670458752E-2</c:v>
                </c:pt>
                <c:pt idx="3183">
                  <c:v>-1.1142212323301599E-2</c:v>
                </c:pt>
                <c:pt idx="3184">
                  <c:v>-1.11468738422007E-2</c:v>
                </c:pt>
                <c:pt idx="3185">
                  <c:v>-1.11515514135157E-2</c:v>
                </c:pt>
                <c:pt idx="3186">
                  <c:v>-1.11562448400651E-2</c:v>
                </c:pt>
                <c:pt idx="3187">
                  <c:v>-1.11609538552121E-2</c:v>
                </c:pt>
                <c:pt idx="3188">
                  <c:v>-1.1165678176695301E-2</c:v>
                </c:pt>
                <c:pt idx="3189">
                  <c:v>-1.11704174424579E-2</c:v>
                </c:pt>
                <c:pt idx="3190">
                  <c:v>-1.11751712751054E-2</c:v>
                </c:pt>
                <c:pt idx="3191">
                  <c:v>-1.1179939220859501E-2</c:v>
                </c:pt>
                <c:pt idx="3192">
                  <c:v>-1.11847208023812E-2</c:v>
                </c:pt>
                <c:pt idx="3193">
                  <c:v>-1.11895155032532E-2</c:v>
                </c:pt>
                <c:pt idx="3194">
                  <c:v>-1.11943227298665E-2</c:v>
                </c:pt>
                <c:pt idx="3195">
                  <c:v>-1.11991418499423E-2</c:v>
                </c:pt>
                <c:pt idx="3196">
                  <c:v>-1.12039722224406E-2</c:v>
                </c:pt>
                <c:pt idx="3197">
                  <c:v>-1.12088131298164E-2</c:v>
                </c:pt>
                <c:pt idx="3198">
                  <c:v>-1.12136638218854E-2</c:v>
                </c:pt>
                <c:pt idx="3199">
                  <c:v>-1.1218523512362801E-2</c:v>
                </c:pt>
                <c:pt idx="3200">
                  <c:v>-1.12233913582364E-2</c:v>
                </c:pt>
                <c:pt idx="3201">
                  <c:v>-1.1228266463187199E-2</c:v>
                </c:pt>
                <c:pt idx="3202">
                  <c:v>-1.1233147907763801E-2</c:v>
                </c:pt>
                <c:pt idx="3203">
                  <c:v>-1.12380347356808E-2</c:v>
                </c:pt>
                <c:pt idx="3204">
                  <c:v>-1.12429259453442E-2</c:v>
                </c:pt>
                <c:pt idx="3205">
                  <c:v>-1.12478204899868E-2</c:v>
                </c:pt>
                <c:pt idx="3206">
                  <c:v>-1.12527173158843E-2</c:v>
                </c:pt>
                <c:pt idx="3207">
                  <c:v>-1.12576153211307E-2</c:v>
                </c:pt>
                <c:pt idx="3208">
                  <c:v>-1.1262513334992501E-2</c:v>
                </c:pt>
                <c:pt idx="3209">
                  <c:v>-1.1267410173067901E-2</c:v>
                </c:pt>
                <c:pt idx="3210">
                  <c:v>-1.12723046852342E-2</c:v>
                </c:pt>
                <c:pt idx="3211">
                  <c:v>-1.12771955968573E-2</c:v>
                </c:pt>
                <c:pt idx="3212">
                  <c:v>-1.12820816454961E-2</c:v>
                </c:pt>
                <c:pt idx="3213">
                  <c:v>-1.12869615403943E-2</c:v>
                </c:pt>
                <c:pt idx="3214">
                  <c:v>-1.1291833972486899E-2</c:v>
                </c:pt>
                <c:pt idx="3215">
                  <c:v>-1.12966975894694E-2</c:v>
                </c:pt>
                <c:pt idx="3216">
                  <c:v>-1.1301551059623501E-2</c:v>
                </c:pt>
                <c:pt idx="3217">
                  <c:v>-1.1306392964588401E-2</c:v>
                </c:pt>
                <c:pt idx="3218">
                  <c:v>-1.1311221896060999E-2</c:v>
                </c:pt>
                <c:pt idx="3219">
                  <c:v>-1.13160364568387E-2</c:v>
                </c:pt>
                <c:pt idx="3220">
                  <c:v>-1.1320835194047901E-2</c:v>
                </c:pt>
                <c:pt idx="3221">
                  <c:v>-1.13256166693903E-2</c:v>
                </c:pt>
                <c:pt idx="3222">
                  <c:v>-1.1330379448599499E-2</c:v>
                </c:pt>
                <c:pt idx="3223">
                  <c:v>-1.13351220667668E-2</c:v>
                </c:pt>
                <c:pt idx="3224">
                  <c:v>-1.1339843043710199E-2</c:v>
                </c:pt>
                <c:pt idx="3225">
                  <c:v>-1.1344540893909599E-2</c:v>
                </c:pt>
                <c:pt idx="3226">
                  <c:v>-1.1349214139857299E-2</c:v>
                </c:pt>
                <c:pt idx="3227">
                  <c:v>-1.1353861288493999E-2</c:v>
                </c:pt>
                <c:pt idx="3228">
                  <c:v>-1.13584808602794E-2</c:v>
                </c:pt>
                <c:pt idx="3229">
                  <c:v>-1.1363071416321299E-2</c:v>
                </c:pt>
                <c:pt idx="3230">
                  <c:v>-1.1367631488124001E-2</c:v>
                </c:pt>
                <c:pt idx="3231">
                  <c:v>-1.13721595848865E-2</c:v>
                </c:pt>
                <c:pt idx="3232">
                  <c:v>-1.13766542337692E-2</c:v>
                </c:pt>
                <c:pt idx="3233">
                  <c:v>-1.13811139877159E-2</c:v>
                </c:pt>
                <c:pt idx="3234">
                  <c:v>-1.13855374229522E-2</c:v>
                </c:pt>
                <c:pt idx="3235">
                  <c:v>-1.1389923114883099E-2</c:v>
                </c:pt>
                <c:pt idx="3236">
                  <c:v>-1.1394269670363701E-2</c:v>
                </c:pt>
                <c:pt idx="3237">
                  <c:v>-1.13985756562003E-2</c:v>
                </c:pt>
                <c:pt idx="3238">
                  <c:v>-1.14028397344513E-2</c:v>
                </c:pt>
                <c:pt idx="3239">
                  <c:v>-1.14070605779946E-2</c:v>
                </c:pt>
                <c:pt idx="3240">
                  <c:v>-1.1411236853583801E-2</c:v>
                </c:pt>
                <c:pt idx="3241">
                  <c:v>-1.1415367275731199E-2</c:v>
                </c:pt>
                <c:pt idx="3242">
                  <c:v>-1.1419450557988599E-2</c:v>
                </c:pt>
                <c:pt idx="3243">
                  <c:v>-1.1423485475124499E-2</c:v>
                </c:pt>
                <c:pt idx="3244">
                  <c:v>-1.1427470801292699E-2</c:v>
                </c:pt>
                <c:pt idx="3245">
                  <c:v>-1.14314053882369E-2</c:v>
                </c:pt>
                <c:pt idx="3246">
                  <c:v>-1.14352881358868E-2</c:v>
                </c:pt>
                <c:pt idx="3247">
                  <c:v>-1.1439117908803399E-2</c:v>
                </c:pt>
                <c:pt idx="3248">
                  <c:v>-1.1442893626020099E-2</c:v>
                </c:pt>
                <c:pt idx="3249">
                  <c:v>-1.1446614276930301E-2</c:v>
                </c:pt>
                <c:pt idx="3250">
                  <c:v>-1.14502788550484E-2</c:v>
                </c:pt>
                <c:pt idx="3251">
                  <c:v>-1.14538864322947E-2</c:v>
                </c:pt>
                <c:pt idx="3252">
                  <c:v>-1.14574360875622E-2</c:v>
                </c:pt>
                <c:pt idx="3253">
                  <c:v>-1.1460926976489001E-2</c:v>
                </c:pt>
                <c:pt idx="3254">
                  <c:v>-1.1464358276551101E-2</c:v>
                </c:pt>
                <c:pt idx="3255">
                  <c:v>-1.14677291979843E-2</c:v>
                </c:pt>
                <c:pt idx="3256">
                  <c:v>-1.14710390375386E-2</c:v>
                </c:pt>
                <c:pt idx="3257">
                  <c:v>-1.14742871164449E-2</c:v>
                </c:pt>
                <c:pt idx="3258">
                  <c:v>-1.14774728112845E-2</c:v>
                </c:pt>
                <c:pt idx="3259">
                  <c:v>-1.14805955325876E-2</c:v>
                </c:pt>
                <c:pt idx="3260">
                  <c:v>-1.14836547695679E-2</c:v>
                </c:pt>
                <c:pt idx="3261">
                  <c:v>-1.1486650034609001E-2</c:v>
                </c:pt>
                <c:pt idx="3262">
                  <c:v>-1.1489580922187E-2</c:v>
                </c:pt>
                <c:pt idx="3263">
                  <c:v>-1.1492447052264401E-2</c:v>
                </c:pt>
                <c:pt idx="3264">
                  <c:v>-1.1495248121481901E-2</c:v>
                </c:pt>
                <c:pt idx="3265">
                  <c:v>-1.1497983845774299E-2</c:v>
                </c:pt>
                <c:pt idx="3266">
                  <c:v>-1.15006540374904E-2</c:v>
                </c:pt>
                <c:pt idx="3267">
                  <c:v>-1.1503258512132301E-2</c:v>
                </c:pt>
                <c:pt idx="3268">
                  <c:v>-1.15057971426755E-2</c:v>
                </c:pt>
                <c:pt idx="3269">
                  <c:v>-1.15082699418008E-2</c:v>
                </c:pt>
                <c:pt idx="3270">
                  <c:v>-1.15106768744764E-2</c:v>
                </c:pt>
                <c:pt idx="3271">
                  <c:v>-1.1513017992362999E-2</c:v>
                </c:pt>
                <c:pt idx="3272">
                  <c:v>-1.1515293428751801E-2</c:v>
                </c:pt>
                <c:pt idx="3273">
                  <c:v>-1.1517503308643399E-2</c:v>
                </c:pt>
                <c:pt idx="3274">
                  <c:v>-1.1519647881782599E-2</c:v>
                </c:pt>
                <c:pt idx="3275">
                  <c:v>-1.1521727418645499E-2</c:v>
                </c:pt>
                <c:pt idx="3276">
                  <c:v>-1.1523742239138201E-2</c:v>
                </c:pt>
                <c:pt idx="3277">
                  <c:v>-1.15256927344294E-2</c:v>
                </c:pt>
                <c:pt idx="3278">
                  <c:v>-1.15275793375159E-2</c:v>
                </c:pt>
                <c:pt idx="3279">
                  <c:v>-1.15294025047497E-2</c:v>
                </c:pt>
                <c:pt idx="3280">
                  <c:v>-1.15311627501836E-2</c:v>
                </c:pt>
                <c:pt idx="3281">
                  <c:v>-1.1532860704969099E-2</c:v>
                </c:pt>
                <c:pt idx="3282">
                  <c:v>-1.1534496958777399E-2</c:v>
                </c:pt>
                <c:pt idx="3283">
                  <c:v>-1.15360721821557E-2</c:v>
                </c:pt>
                <c:pt idx="3284">
                  <c:v>-1.1537587122378699E-2</c:v>
                </c:pt>
                <c:pt idx="3285">
                  <c:v>-1.15390425357077E-2</c:v>
                </c:pt>
                <c:pt idx="3286">
                  <c:v>-1.1540439261289301E-2</c:v>
                </c:pt>
                <c:pt idx="3287">
                  <c:v>-1.15417781806433E-2</c:v>
                </c:pt>
                <c:pt idx="3288">
                  <c:v>-1.1543060152575601E-2</c:v>
                </c:pt>
                <c:pt idx="3289">
                  <c:v>-1.1544286160150999E-2</c:v>
                </c:pt>
                <c:pt idx="3290">
                  <c:v>-1.15454571805502E-2</c:v>
                </c:pt>
                <c:pt idx="3291">
                  <c:v>-1.1546574260706001E-2</c:v>
                </c:pt>
                <c:pt idx="3292">
                  <c:v>-1.15476384832662E-2</c:v>
                </c:pt>
                <c:pt idx="3293">
                  <c:v>-1.1548650948248499E-2</c:v>
                </c:pt>
                <c:pt idx="3294">
                  <c:v>-1.15496128110524E-2</c:v>
                </c:pt>
                <c:pt idx="3295">
                  <c:v>-1.1550525272979E-2</c:v>
                </c:pt>
                <c:pt idx="3296">
                  <c:v>-1.1551389530153999E-2</c:v>
                </c:pt>
                <c:pt idx="3297">
                  <c:v>-1.15522068425974E-2</c:v>
                </c:pt>
                <c:pt idx="3298">
                  <c:v>-1.15529784836349E-2</c:v>
                </c:pt>
                <c:pt idx="3299">
                  <c:v>-1.15537057824737E-2</c:v>
                </c:pt>
                <c:pt idx="3300">
                  <c:v>-1.1554390067812099E-2</c:v>
                </c:pt>
                <c:pt idx="3301">
                  <c:v>-1.1555032736254E-2</c:v>
                </c:pt>
                <c:pt idx="3302">
                  <c:v>-1.15556351694621E-2</c:v>
                </c:pt>
                <c:pt idx="3303">
                  <c:v>-1.15561987736884E-2</c:v>
                </c:pt>
                <c:pt idx="3304">
                  <c:v>-1.1556725000764399E-2</c:v>
                </c:pt>
                <c:pt idx="3305">
                  <c:v>-1.15572153350648E-2</c:v>
                </c:pt>
                <c:pt idx="3306">
                  <c:v>-1.15576712477207E-2</c:v>
                </c:pt>
                <c:pt idx="3307">
                  <c:v>-1.1558094295487599E-2</c:v>
                </c:pt>
                <c:pt idx="3308">
                  <c:v>-1.1558485957899401E-2</c:v>
                </c:pt>
                <c:pt idx="3309">
                  <c:v>-1.1558847813197101E-2</c:v>
                </c:pt>
                <c:pt idx="3310">
                  <c:v>-1.15591814034351E-2</c:v>
                </c:pt>
                <c:pt idx="3311">
                  <c:v>-1.1559488316292299E-2</c:v>
                </c:pt>
                <c:pt idx="3312">
                  <c:v>-1.1559770119871899E-2</c:v>
                </c:pt>
                <c:pt idx="3313">
                  <c:v>-1.1560028412605E-2</c:v>
                </c:pt>
                <c:pt idx="3314">
                  <c:v>-1.1560264781750601E-2</c:v>
                </c:pt>
                <c:pt idx="3315">
                  <c:v>-1.1560480870655299E-2</c:v>
                </c:pt>
                <c:pt idx="3316">
                  <c:v>-1.1560678310725001E-2</c:v>
                </c:pt>
                <c:pt idx="3317">
                  <c:v>-1.15608587071649E-2</c:v>
                </c:pt>
                <c:pt idx="3318">
                  <c:v>-1.1561023680631201E-2</c:v>
                </c:pt>
                <c:pt idx="3319">
                  <c:v>-1.15611748819408E-2</c:v>
                </c:pt>
                <c:pt idx="3320">
                  <c:v>-1.15613139244171E-2</c:v>
                </c:pt>
                <c:pt idx="3321">
                  <c:v>-1.15614424581813E-2</c:v>
                </c:pt>
                <c:pt idx="3322">
                  <c:v>-1.15615620971041E-2</c:v>
                </c:pt>
                <c:pt idx="3323">
                  <c:v>-1.15616745062699E-2</c:v>
                </c:pt>
                <c:pt idx="3324">
                  <c:v>-1.1561781287470501E-2</c:v>
                </c:pt>
                <c:pt idx="3325">
                  <c:v>-1.15618840837447E-2</c:v>
                </c:pt>
                <c:pt idx="3326">
                  <c:v>-1.15619845251032E-2</c:v>
                </c:pt>
                <c:pt idx="3327">
                  <c:v>-1.1562084205697201E-2</c:v>
                </c:pt>
                <c:pt idx="3328">
                  <c:v>-1.1562184734166699E-2</c:v>
                </c:pt>
                <c:pt idx="3329">
                  <c:v>-1.15622877219149E-2</c:v>
                </c:pt>
                <c:pt idx="3330">
                  <c:v>-1.1562394739311199E-2</c:v>
                </c:pt>
                <c:pt idx="3331">
                  <c:v>-1.15625073669795E-2</c:v>
                </c:pt>
                <c:pt idx="3332">
                  <c:v>-1.15626271609788E-2</c:v>
                </c:pt>
                <c:pt idx="3333">
                  <c:v>-1.1562755697003E-2</c:v>
                </c:pt>
                <c:pt idx="3334">
                  <c:v>-1.1562894512825401E-2</c:v>
                </c:pt>
                <c:pt idx="3335">
                  <c:v>-1.15630451265561E-2</c:v>
                </c:pt>
                <c:pt idx="3336">
                  <c:v>-1.1563209068251101E-2</c:v>
                </c:pt>
                <c:pt idx="3337">
                  <c:v>-1.15633878495422E-2</c:v>
                </c:pt>
                <c:pt idx="3338">
                  <c:v>-1.15635829342673E-2</c:v>
                </c:pt>
                <c:pt idx="3339">
                  <c:v>-1.15637958047574E-2</c:v>
                </c:pt>
                <c:pt idx="3340">
                  <c:v>-1.1564027901715001E-2</c:v>
                </c:pt>
                <c:pt idx="3341">
                  <c:v>-1.15642806538351E-2</c:v>
                </c:pt>
                <c:pt idx="3342">
                  <c:v>-1.1564555515985699E-2</c:v>
                </c:pt>
                <c:pt idx="3343">
                  <c:v>-1.15648538598763E-2</c:v>
                </c:pt>
                <c:pt idx="3344">
                  <c:v>-1.15651770670932E-2</c:v>
                </c:pt>
                <c:pt idx="3345">
                  <c:v>-1.15655265202448E-2</c:v>
                </c:pt>
                <c:pt idx="3346">
                  <c:v>-1.1565903546375701E-2</c:v>
                </c:pt>
                <c:pt idx="3347">
                  <c:v>-1.15663095000918E-2</c:v>
                </c:pt>
                <c:pt idx="3348">
                  <c:v>-1.15667456521898E-2</c:v>
                </c:pt>
                <c:pt idx="3349">
                  <c:v>-1.15672133069551E-2</c:v>
                </c:pt>
                <c:pt idx="3350">
                  <c:v>-1.1567713717731199E-2</c:v>
                </c:pt>
                <c:pt idx="3351">
                  <c:v>-1.15682481513251E-2</c:v>
                </c:pt>
                <c:pt idx="3352">
                  <c:v>-1.15688178098847E-2</c:v>
                </c:pt>
                <c:pt idx="3353">
                  <c:v>-1.1569423886775201E-2</c:v>
                </c:pt>
                <c:pt idx="3354">
                  <c:v>-1.15700676208659E-2</c:v>
                </c:pt>
                <c:pt idx="3355">
                  <c:v>-1.15707501495787E-2</c:v>
                </c:pt>
                <c:pt idx="3356">
                  <c:v>-1.15714725958075E-2</c:v>
                </c:pt>
                <c:pt idx="3357">
                  <c:v>-1.1572236125992501E-2</c:v>
                </c:pt>
                <c:pt idx="3358">
                  <c:v>-1.15730418266029E-2</c:v>
                </c:pt>
                <c:pt idx="3359">
                  <c:v>-1.15738908079992E-2</c:v>
                </c:pt>
                <c:pt idx="3360">
                  <c:v>-1.15747841334265E-2</c:v>
                </c:pt>
                <c:pt idx="3361">
                  <c:v>-1.15757228628135E-2</c:v>
                </c:pt>
                <c:pt idx="3362">
                  <c:v>-1.15767080107938E-2</c:v>
                </c:pt>
                <c:pt idx="3363">
                  <c:v>-1.1577740586497199E-2</c:v>
                </c:pt>
                <c:pt idx="3364">
                  <c:v>-1.15788215754523E-2</c:v>
                </c:pt>
                <c:pt idx="3365">
                  <c:v>-1.15799519676102E-2</c:v>
                </c:pt>
                <c:pt idx="3366">
                  <c:v>-1.1581132702411101E-2</c:v>
                </c:pt>
                <c:pt idx="3367">
                  <c:v>-1.15823647185472E-2</c:v>
                </c:pt>
                <c:pt idx="3368">
                  <c:v>-1.15836489267317E-2</c:v>
                </c:pt>
                <c:pt idx="3369">
                  <c:v>-1.1584986247968901E-2</c:v>
                </c:pt>
                <c:pt idx="3370">
                  <c:v>-1.15863775272592E-2</c:v>
                </c:pt>
                <c:pt idx="3371">
                  <c:v>-1.1587823707929001E-2</c:v>
                </c:pt>
                <c:pt idx="3372">
                  <c:v>-1.1589325603313201E-2</c:v>
                </c:pt>
                <c:pt idx="3373">
                  <c:v>-1.15908840287291E-2</c:v>
                </c:pt>
                <c:pt idx="3374">
                  <c:v>-1.1592499829336699E-2</c:v>
                </c:pt>
                <c:pt idx="3375">
                  <c:v>-1.15941738161221E-2</c:v>
                </c:pt>
                <c:pt idx="3376">
                  <c:v>-1.1595906757484301E-2</c:v>
                </c:pt>
                <c:pt idx="3377">
                  <c:v>-1.15976994662111E-2</c:v>
                </c:pt>
                <c:pt idx="3378">
                  <c:v>-1.1599552680582E-2</c:v>
                </c:pt>
                <c:pt idx="3379">
                  <c:v>-1.1601467135841001E-2</c:v>
                </c:pt>
                <c:pt idx="3380">
                  <c:v>-1.16034435888477E-2</c:v>
                </c:pt>
                <c:pt idx="3381">
                  <c:v>-1.16054827487314E-2</c:v>
                </c:pt>
                <c:pt idx="3382">
                  <c:v>-1.1607585297324099E-2</c:v>
                </c:pt>
                <c:pt idx="3383">
                  <c:v>-1.1609751966067901E-2</c:v>
                </c:pt>
                <c:pt idx="3384">
                  <c:v>-1.1611983438231501E-2</c:v>
                </c:pt>
                <c:pt idx="3385">
                  <c:v>-1.16142803908851E-2</c:v>
                </c:pt>
                <c:pt idx="3386">
                  <c:v>-1.16166434448596E-2</c:v>
                </c:pt>
                <c:pt idx="3387">
                  <c:v>-1.1619073275714899E-2</c:v>
                </c:pt>
                <c:pt idx="3388">
                  <c:v>-1.16215704667139E-2</c:v>
                </c:pt>
                <c:pt idx="3389">
                  <c:v>-1.1624135641176399E-2</c:v>
                </c:pt>
                <c:pt idx="3390">
                  <c:v>-1.16267694370654E-2</c:v>
                </c:pt>
                <c:pt idx="3391">
                  <c:v>-1.1629472433856E-2</c:v>
                </c:pt>
                <c:pt idx="3392">
                  <c:v>-1.1632245224153299E-2</c:v>
                </c:pt>
                <c:pt idx="3393">
                  <c:v>-1.1635088370671299E-2</c:v>
                </c:pt>
                <c:pt idx="3394">
                  <c:v>-1.16380024461423E-2</c:v>
                </c:pt>
                <c:pt idx="3395">
                  <c:v>-1.1640987992730801E-2</c:v>
                </c:pt>
                <c:pt idx="3396">
                  <c:v>-1.1644045550157699E-2</c:v>
                </c:pt>
                <c:pt idx="3397">
                  <c:v>-1.16471756484746E-2</c:v>
                </c:pt>
                <c:pt idx="3398">
                  <c:v>-1.16503788002721E-2</c:v>
                </c:pt>
                <c:pt idx="3399">
                  <c:v>-1.1653655509867101E-2</c:v>
                </c:pt>
                <c:pt idx="3400">
                  <c:v>-1.1657006271930099E-2</c:v>
                </c:pt>
                <c:pt idx="3401">
                  <c:v>-1.16604315609555E-2</c:v>
                </c:pt>
                <c:pt idx="3402">
                  <c:v>-1.16639318416963E-2</c:v>
                </c:pt>
                <c:pt idx="3403">
                  <c:v>-1.16675075793038E-2</c:v>
                </c:pt>
                <c:pt idx="3404">
                  <c:v>-1.16711592256468E-2</c:v>
                </c:pt>
                <c:pt idx="3405">
                  <c:v>-1.16748871950154E-2</c:v>
                </c:pt>
                <c:pt idx="3406">
                  <c:v>-1.16786918727539E-2</c:v>
                </c:pt>
                <c:pt idx="3407">
                  <c:v>-1.1682573731788199E-2</c:v>
                </c:pt>
                <c:pt idx="3408">
                  <c:v>-1.1686533123398001E-2</c:v>
                </c:pt>
                <c:pt idx="3409">
                  <c:v>-1.16905704273893E-2</c:v>
                </c:pt>
                <c:pt idx="3410">
                  <c:v>-1.1694686012482599E-2</c:v>
                </c:pt>
                <c:pt idx="3411">
                  <c:v>-1.16988802038328E-2</c:v>
                </c:pt>
                <c:pt idx="3412">
                  <c:v>-1.17031533299126E-2</c:v>
                </c:pt>
                <c:pt idx="3413">
                  <c:v>-1.1707505719464601E-2</c:v>
                </c:pt>
                <c:pt idx="3414">
                  <c:v>-1.1711937666662601E-2</c:v>
                </c:pt>
                <c:pt idx="3415">
                  <c:v>-1.17164494525261E-2</c:v>
                </c:pt>
                <c:pt idx="3416">
                  <c:v>-1.1721041314782301E-2</c:v>
                </c:pt>
                <c:pt idx="3417">
                  <c:v>-1.17257135254065E-2</c:v>
                </c:pt>
                <c:pt idx="3418">
                  <c:v>-1.1730466281209301E-2</c:v>
                </c:pt>
                <c:pt idx="3419">
                  <c:v>-1.17352998426865E-2</c:v>
                </c:pt>
                <c:pt idx="3420">
                  <c:v>-1.17402143563697E-2</c:v>
                </c:pt>
                <c:pt idx="3421">
                  <c:v>-1.1745209973968E-2</c:v>
                </c:pt>
                <c:pt idx="3422">
                  <c:v>-1.1750286861151499E-2</c:v>
                </c:pt>
                <c:pt idx="3423">
                  <c:v>-1.1755445163946899E-2</c:v>
                </c:pt>
                <c:pt idx="3424">
                  <c:v>-1.17606849483158E-2</c:v>
                </c:pt>
                <c:pt idx="3425">
                  <c:v>-1.17660062715991E-2</c:v>
                </c:pt>
                <c:pt idx="3426">
                  <c:v>-1.17714092069002E-2</c:v>
                </c:pt>
                <c:pt idx="3427">
                  <c:v>-1.17768937662708E-2</c:v>
                </c:pt>
                <c:pt idx="3428">
                  <c:v>-1.17824599678235E-2</c:v>
                </c:pt>
                <c:pt idx="3429">
                  <c:v>-1.17881077706746E-2</c:v>
                </c:pt>
                <c:pt idx="3430">
                  <c:v>-1.17938371554037E-2</c:v>
                </c:pt>
                <c:pt idx="3431">
                  <c:v>-1.17996480147646E-2</c:v>
                </c:pt>
                <c:pt idx="3432">
                  <c:v>-1.18055402495064E-2</c:v>
                </c:pt>
                <c:pt idx="3433">
                  <c:v>-1.18115137138097E-2</c:v>
                </c:pt>
                <c:pt idx="3434">
                  <c:v>-1.1817568255432899E-2</c:v>
                </c:pt>
                <c:pt idx="3435">
                  <c:v>-1.18237036597041E-2</c:v>
                </c:pt>
                <c:pt idx="3436">
                  <c:v>-1.18299197139013E-2</c:v>
                </c:pt>
                <c:pt idx="3437">
                  <c:v>-1.1836216131823301E-2</c:v>
                </c:pt>
                <c:pt idx="3438">
                  <c:v>-1.1842592680620901E-2</c:v>
                </c:pt>
                <c:pt idx="3439">
                  <c:v>-1.18490489972485E-2</c:v>
                </c:pt>
                <c:pt idx="3440">
                  <c:v>-1.1855584748593599E-2</c:v>
                </c:pt>
                <c:pt idx="3441">
                  <c:v>-1.1862199552586701E-2</c:v>
                </c:pt>
                <c:pt idx="3442">
                  <c:v>-1.18688929765356E-2</c:v>
                </c:pt>
                <c:pt idx="3443">
                  <c:v>-1.18756645632131E-2</c:v>
                </c:pt>
                <c:pt idx="3444">
                  <c:v>-1.1882513851736E-2</c:v>
                </c:pt>
                <c:pt idx="3445">
                  <c:v>-1.1889440263504599E-2</c:v>
                </c:pt>
                <c:pt idx="3446">
                  <c:v>-1.18964432779366E-2</c:v>
                </c:pt>
                <c:pt idx="3447">
                  <c:v>-1.1903522273569001E-2</c:v>
                </c:pt>
                <c:pt idx="3448">
                  <c:v>-1.19106766349606E-2</c:v>
                </c:pt>
                <c:pt idx="3449">
                  <c:v>-1.19179056659162E-2</c:v>
                </c:pt>
                <c:pt idx="3450">
                  <c:v>-1.19252087074433E-2</c:v>
                </c:pt>
                <c:pt idx="3451">
                  <c:v>-1.1932584971241601E-2</c:v>
                </c:pt>
                <c:pt idx="3452">
                  <c:v>-1.19400337333526E-2</c:v>
                </c:pt>
                <c:pt idx="3453">
                  <c:v>-1.1947554139373E-2</c:v>
                </c:pt>
                <c:pt idx="3454">
                  <c:v>-1.1955145348025401E-2</c:v>
                </c:pt>
                <c:pt idx="3455">
                  <c:v>-1.1962806453492699E-2</c:v>
                </c:pt>
                <c:pt idx="3456">
                  <c:v>-1.19705365411731E-2</c:v>
                </c:pt>
                <c:pt idx="3457">
                  <c:v>-1.19783346314469E-2</c:v>
                </c:pt>
                <c:pt idx="3458">
                  <c:v>-1.19861997115338E-2</c:v>
                </c:pt>
                <c:pt idx="3459">
                  <c:v>-1.1994130774592E-2</c:v>
                </c:pt>
                <c:pt idx="3460">
                  <c:v>-1.2002126726242301E-2</c:v>
                </c:pt>
                <c:pt idx="3461">
                  <c:v>-1.2010186467876299E-2</c:v>
                </c:pt>
                <c:pt idx="3462">
                  <c:v>-1.2018308834975301E-2</c:v>
                </c:pt>
                <c:pt idx="3463">
                  <c:v>-1.2026492647175599E-2</c:v>
                </c:pt>
                <c:pt idx="3464">
                  <c:v>-1.20347367268173E-2</c:v>
                </c:pt>
                <c:pt idx="3465">
                  <c:v>-1.20430397690957E-2</c:v>
                </c:pt>
                <c:pt idx="3466">
                  <c:v>-1.20514004919384E-2</c:v>
                </c:pt>
                <c:pt idx="3467">
                  <c:v>-1.20598175819284E-2</c:v>
                </c:pt>
                <c:pt idx="3468">
                  <c:v>-1.2068289692788E-2</c:v>
                </c:pt>
                <c:pt idx="3469">
                  <c:v>-1.20768154447587E-2</c:v>
                </c:pt>
                <c:pt idx="3470">
                  <c:v>-1.2085393436315E-2</c:v>
                </c:pt>
                <c:pt idx="3471">
                  <c:v>-1.20940221999551E-2</c:v>
                </c:pt>
                <c:pt idx="3472">
                  <c:v>-1.21027002308453E-2</c:v>
                </c:pt>
                <c:pt idx="3473">
                  <c:v>-1.21114260537826E-2</c:v>
                </c:pt>
                <c:pt idx="3474">
                  <c:v>-1.21201981250562E-2</c:v>
                </c:pt>
                <c:pt idx="3475">
                  <c:v>-1.2129014863992101E-2</c:v>
                </c:pt>
                <c:pt idx="3476">
                  <c:v>-1.21378747127563E-2</c:v>
                </c:pt>
                <c:pt idx="3477">
                  <c:v>-1.21467760419234E-2</c:v>
                </c:pt>
                <c:pt idx="3478">
                  <c:v>-1.21557172342959E-2</c:v>
                </c:pt>
                <c:pt idx="3479">
                  <c:v>-1.2164696637215601E-2</c:v>
                </c:pt>
                <c:pt idx="3480">
                  <c:v>-1.2173712550603601E-2</c:v>
                </c:pt>
                <c:pt idx="3481">
                  <c:v>-1.21827632575455E-2</c:v>
                </c:pt>
                <c:pt idx="3482">
                  <c:v>-1.2191847062969999E-2</c:v>
                </c:pt>
                <c:pt idx="3483">
                  <c:v>-1.22009622268935E-2</c:v>
                </c:pt>
                <c:pt idx="3484">
                  <c:v>-1.22101070186992E-2</c:v>
                </c:pt>
                <c:pt idx="3485">
                  <c:v>-1.22192796286111E-2</c:v>
                </c:pt>
                <c:pt idx="3486">
                  <c:v>-1.22284782777694E-2</c:v>
                </c:pt>
                <c:pt idx="3487">
                  <c:v>-1.2237701199372401E-2</c:v>
                </c:pt>
                <c:pt idx="3488">
                  <c:v>-1.22469465319639E-2</c:v>
                </c:pt>
                <c:pt idx="3489">
                  <c:v>-1.22562124606368E-2</c:v>
                </c:pt>
                <c:pt idx="3490">
                  <c:v>-1.22654972152824E-2</c:v>
                </c:pt>
                <c:pt idx="3491">
                  <c:v>-1.22747989247705E-2</c:v>
                </c:pt>
                <c:pt idx="3492">
                  <c:v>-1.2284115766691099E-2</c:v>
                </c:pt>
                <c:pt idx="3493">
                  <c:v>-1.22934458696111E-2</c:v>
                </c:pt>
                <c:pt idx="3494">
                  <c:v>-1.23027874119021E-2</c:v>
                </c:pt>
                <c:pt idx="3495">
                  <c:v>-1.23121385170209E-2</c:v>
                </c:pt>
                <c:pt idx="3496">
                  <c:v>-1.2321497393081001E-2</c:v>
                </c:pt>
                <c:pt idx="3497">
                  <c:v>-1.23308621709296E-2</c:v>
                </c:pt>
                <c:pt idx="3498">
                  <c:v>-1.23402310261128E-2</c:v>
                </c:pt>
                <c:pt idx="3499">
                  <c:v>-1.23496021086885E-2</c:v>
                </c:pt>
                <c:pt idx="3500">
                  <c:v>-1.2358973597747101E-2</c:v>
                </c:pt>
                <c:pt idx="3501">
                  <c:v>-1.2368343685002199E-2</c:v>
                </c:pt>
                <c:pt idx="3502">
                  <c:v>-1.23777105200591E-2</c:v>
                </c:pt>
                <c:pt idx="3503">
                  <c:v>-1.23870723385473E-2</c:v>
                </c:pt>
                <c:pt idx="3504">
                  <c:v>-1.2396427371132199E-2</c:v>
                </c:pt>
                <c:pt idx="3505">
                  <c:v>-1.24057738328081E-2</c:v>
                </c:pt>
                <c:pt idx="3506">
                  <c:v>-1.24151100017416E-2</c:v>
                </c:pt>
                <c:pt idx="3507">
                  <c:v>-1.2424434125685399E-2</c:v>
                </c:pt>
                <c:pt idx="3508">
                  <c:v>-1.24337444873117E-2</c:v>
                </c:pt>
                <c:pt idx="3509">
                  <c:v>-1.24430393823632E-2</c:v>
                </c:pt>
                <c:pt idx="3510">
                  <c:v>-1.2452317167404499E-2</c:v>
                </c:pt>
                <c:pt idx="3511">
                  <c:v>-1.24615761912705E-2</c:v>
                </c:pt>
                <c:pt idx="3512">
                  <c:v>-1.2470814814388101E-2</c:v>
                </c:pt>
                <c:pt idx="3513">
                  <c:v>-1.2480031466327699E-2</c:v>
                </c:pt>
                <c:pt idx="3514">
                  <c:v>-1.2489224546345301E-2</c:v>
                </c:pt>
                <c:pt idx="3515">
                  <c:v>-1.2498392506487099E-2</c:v>
                </c:pt>
                <c:pt idx="3516">
                  <c:v>-1.2507533856712799E-2</c:v>
                </c:pt>
                <c:pt idx="3517">
                  <c:v>-1.25166471284642E-2</c:v>
                </c:pt>
                <c:pt idx="3518">
                  <c:v>-1.25257308699243E-2</c:v>
                </c:pt>
                <c:pt idx="3519">
                  <c:v>-1.25347836601011E-2</c:v>
                </c:pt>
                <c:pt idx="3520">
                  <c:v>-1.25438041279228E-2</c:v>
                </c:pt>
                <c:pt idx="3521">
                  <c:v>-1.25527909159476E-2</c:v>
                </c:pt>
                <c:pt idx="3522">
                  <c:v>-1.2561742738036801E-2</c:v>
                </c:pt>
                <c:pt idx="3523">
                  <c:v>-1.25706583059039E-2</c:v>
                </c:pt>
                <c:pt idx="3524">
                  <c:v>-1.25795363814417E-2</c:v>
                </c:pt>
                <c:pt idx="3525">
                  <c:v>-1.2588375794874099E-2</c:v>
                </c:pt>
                <c:pt idx="3526">
                  <c:v>-1.25971754096E-2</c:v>
                </c:pt>
                <c:pt idx="3527">
                  <c:v>-1.2605934098751499E-2</c:v>
                </c:pt>
                <c:pt idx="3528">
                  <c:v>-1.26146508011417E-2</c:v>
                </c:pt>
                <c:pt idx="3529">
                  <c:v>-1.2623324486681501E-2</c:v>
                </c:pt>
                <c:pt idx="3530">
                  <c:v>-1.26319541724204E-2</c:v>
                </c:pt>
                <c:pt idx="3531">
                  <c:v>-1.26405389284038E-2</c:v>
                </c:pt>
                <c:pt idx="3532">
                  <c:v>-1.26490778366258E-2</c:v>
                </c:pt>
                <c:pt idx="3533">
                  <c:v>-1.2657570082245001E-2</c:v>
                </c:pt>
                <c:pt idx="3534">
                  <c:v>-1.2666014856585301E-2</c:v>
                </c:pt>
                <c:pt idx="3535">
                  <c:v>-1.26744113757409E-2</c:v>
                </c:pt>
                <c:pt idx="3536">
                  <c:v>-1.2682758955884501E-2</c:v>
                </c:pt>
                <c:pt idx="3537">
                  <c:v>-1.26910569506213E-2</c:v>
                </c:pt>
                <c:pt idx="3538">
                  <c:v>-1.2699304715146E-2</c:v>
                </c:pt>
                <c:pt idx="3539">
                  <c:v>-1.2707501671968199E-2</c:v>
                </c:pt>
                <c:pt idx="3540">
                  <c:v>-1.2715647319026699E-2</c:v>
                </c:pt>
                <c:pt idx="3541">
                  <c:v>-1.27237411448358E-2</c:v>
                </c:pt>
                <c:pt idx="3542">
                  <c:v>-1.27317827149313E-2</c:v>
                </c:pt>
                <c:pt idx="3543">
                  <c:v>-1.2739771644669501E-2</c:v>
                </c:pt>
                <c:pt idx="3544">
                  <c:v>-1.27477075683874E-2</c:v>
                </c:pt>
                <c:pt idx="3545">
                  <c:v>-1.2755590220699199E-2</c:v>
                </c:pt>
                <c:pt idx="3546">
                  <c:v>-1.27634193581987E-2</c:v>
                </c:pt>
                <c:pt idx="3547">
                  <c:v>-1.2771194739974699E-2</c:v>
                </c:pt>
                <c:pt idx="3548">
                  <c:v>-1.2778916227942E-2</c:v>
                </c:pt>
                <c:pt idx="3549">
                  <c:v>-1.27865836996068E-2</c:v>
                </c:pt>
                <c:pt idx="3550">
                  <c:v>-1.27941970808101E-2</c:v>
                </c:pt>
                <c:pt idx="3551">
                  <c:v>-1.2801756384651799E-2</c:v>
                </c:pt>
                <c:pt idx="3552">
                  <c:v>-1.2809261543442E-2</c:v>
                </c:pt>
                <c:pt idx="3553">
                  <c:v>-1.2816712681641401E-2</c:v>
                </c:pt>
                <c:pt idx="3554">
                  <c:v>-1.28241098465095E-2</c:v>
                </c:pt>
                <c:pt idx="3555">
                  <c:v>-1.28314531847168E-2</c:v>
                </c:pt>
                <c:pt idx="3556">
                  <c:v>-1.2838742885145299E-2</c:v>
                </c:pt>
                <c:pt idx="3557">
                  <c:v>-1.2845979141844399E-2</c:v>
                </c:pt>
                <c:pt idx="3558">
                  <c:v>-1.28531622124679E-2</c:v>
                </c:pt>
                <c:pt idx="3559">
                  <c:v>-1.28602924057367E-2</c:v>
                </c:pt>
                <c:pt idx="3560">
                  <c:v>-1.28673700338753E-2</c:v>
                </c:pt>
                <c:pt idx="3561">
                  <c:v>-1.2874395475997001E-2</c:v>
                </c:pt>
                <c:pt idx="3562">
                  <c:v>-1.2881369144006E-2</c:v>
                </c:pt>
                <c:pt idx="3563">
                  <c:v>-1.28882914520246E-2</c:v>
                </c:pt>
                <c:pt idx="3564">
                  <c:v>-1.2895162869963599E-2</c:v>
                </c:pt>
                <c:pt idx="3565">
                  <c:v>-1.2901983880151501E-2</c:v>
                </c:pt>
                <c:pt idx="3566">
                  <c:v>-1.29087550351718E-2</c:v>
                </c:pt>
                <c:pt idx="3567">
                  <c:v>-1.29154768721553E-2</c:v>
                </c:pt>
                <c:pt idx="3568">
                  <c:v>-1.2922149990504299E-2</c:v>
                </c:pt>
                <c:pt idx="3569">
                  <c:v>-1.29287749835703E-2</c:v>
                </c:pt>
                <c:pt idx="3570">
                  <c:v>-1.2935352483950901E-2</c:v>
                </c:pt>
                <c:pt idx="3571">
                  <c:v>-1.29418831477767E-2</c:v>
                </c:pt>
                <c:pt idx="3572">
                  <c:v>-1.2948367707522701E-2</c:v>
                </c:pt>
                <c:pt idx="3573">
                  <c:v>-1.2954806828413001E-2</c:v>
                </c:pt>
                <c:pt idx="3574">
                  <c:v>-1.2961201241692101E-2</c:v>
                </c:pt>
                <c:pt idx="3575">
                  <c:v>-1.29675516917776E-2</c:v>
                </c:pt>
                <c:pt idx="3576">
                  <c:v>-1.2973858930174401E-2</c:v>
                </c:pt>
                <c:pt idx="3577">
                  <c:v>-1.29801237584479E-2</c:v>
                </c:pt>
                <c:pt idx="3578">
                  <c:v>-1.29863469776084E-2</c:v>
                </c:pt>
                <c:pt idx="3579">
                  <c:v>-1.29925293824777E-2</c:v>
                </c:pt>
                <c:pt idx="3580">
                  <c:v>-1.29986717977368E-2</c:v>
                </c:pt>
                <c:pt idx="3581">
                  <c:v>-1.3004775037582199E-2</c:v>
                </c:pt>
                <c:pt idx="3582">
                  <c:v>-1.30108399978791E-2</c:v>
                </c:pt>
                <c:pt idx="3583">
                  <c:v>-1.3016867497247101E-2</c:v>
                </c:pt>
                <c:pt idx="3584">
                  <c:v>-1.3022858401328601E-2</c:v>
                </c:pt>
                <c:pt idx="3585">
                  <c:v>-1.3028813566006599E-2</c:v>
                </c:pt>
                <c:pt idx="3586">
                  <c:v>-1.30347338999656E-2</c:v>
                </c:pt>
                <c:pt idx="3587">
                  <c:v>-1.3040620252913099E-2</c:v>
                </c:pt>
                <c:pt idx="3588">
                  <c:v>-1.3046473530632201E-2</c:v>
                </c:pt>
                <c:pt idx="3589">
                  <c:v>-1.30522945804354E-2</c:v>
                </c:pt>
                <c:pt idx="3590">
                  <c:v>-1.3058084315118901E-2</c:v>
                </c:pt>
                <c:pt idx="3591">
                  <c:v>-1.3063843607552699E-2</c:v>
                </c:pt>
                <c:pt idx="3592">
                  <c:v>-1.3069573323483999E-2</c:v>
                </c:pt>
                <c:pt idx="3593">
                  <c:v>-1.3075274323153301E-2</c:v>
                </c:pt>
                <c:pt idx="3594">
                  <c:v>-1.30809474889752E-2</c:v>
                </c:pt>
                <c:pt idx="3595">
                  <c:v>-1.3086593679787499E-2</c:v>
                </c:pt>
                <c:pt idx="3596">
                  <c:v>-1.3092213750362E-2</c:v>
                </c:pt>
                <c:pt idx="3597">
                  <c:v>-1.30978085330802E-2</c:v>
                </c:pt>
                <c:pt idx="3598">
                  <c:v>-1.3103378933982E-2</c:v>
                </c:pt>
                <c:pt idx="3599">
                  <c:v>-1.31089257401228E-2</c:v>
                </c:pt>
                <c:pt idx="3600">
                  <c:v>-1.3114449748566201E-2</c:v>
                </c:pt>
                <c:pt idx="3601">
                  <c:v>-1.3119951846217E-2</c:v>
                </c:pt>
                <c:pt idx="3602">
                  <c:v>-1.3125432777888401E-2</c:v>
                </c:pt>
                <c:pt idx="3603">
                  <c:v>-1.31308933293956E-2</c:v>
                </c:pt>
                <c:pt idx="3604">
                  <c:v>-1.31363342908548E-2</c:v>
                </c:pt>
                <c:pt idx="3605">
                  <c:v>-1.3141756397446301E-2</c:v>
                </c:pt>
                <c:pt idx="3606">
                  <c:v>-1.3147160365305499E-2</c:v>
                </c:pt>
                <c:pt idx="3607">
                  <c:v>-1.31525469506084E-2</c:v>
                </c:pt>
                <c:pt idx="3608">
                  <c:v>-1.31579168588548E-2</c:v>
                </c:pt>
                <c:pt idx="3609">
                  <c:v>-1.31632707707607E-2</c:v>
                </c:pt>
                <c:pt idx="3610">
                  <c:v>-1.3168609385043601E-2</c:v>
                </c:pt>
                <c:pt idx="3611">
                  <c:v>-1.31739333205934E-2</c:v>
                </c:pt>
                <c:pt idx="3612">
                  <c:v>-1.31792432305874E-2</c:v>
                </c:pt>
                <c:pt idx="3613">
                  <c:v>-1.3184539715886699E-2</c:v>
                </c:pt>
                <c:pt idx="3614">
                  <c:v>-1.3189823338885701E-2</c:v>
                </c:pt>
                <c:pt idx="3615">
                  <c:v>-1.3195094701141601E-2</c:v>
                </c:pt>
                <c:pt idx="3616">
                  <c:v>-1.32003543537985E-2</c:v>
                </c:pt>
                <c:pt idx="3617">
                  <c:v>-1.3205602803826599E-2</c:v>
                </c:pt>
                <c:pt idx="3618">
                  <c:v>-1.32108405647704E-2</c:v>
                </c:pt>
                <c:pt idx="3619">
                  <c:v>-1.3216068183052499E-2</c:v>
                </c:pt>
                <c:pt idx="3620">
                  <c:v>-1.3221286077508301E-2</c:v>
                </c:pt>
                <c:pt idx="3621">
                  <c:v>-1.3226494719159199E-2</c:v>
                </c:pt>
                <c:pt idx="3622">
                  <c:v>-1.3231694492018499E-2</c:v>
                </c:pt>
                <c:pt idx="3623">
                  <c:v>-1.32368857986443E-2</c:v>
                </c:pt>
                <c:pt idx="3624">
                  <c:v>-1.3242069042129601E-2</c:v>
                </c:pt>
                <c:pt idx="3625">
                  <c:v>-1.3247244536723501E-2</c:v>
                </c:pt>
                <c:pt idx="3626">
                  <c:v>-1.3252412607402E-2</c:v>
                </c:pt>
                <c:pt idx="3627">
                  <c:v>-1.3257573578833899E-2</c:v>
                </c:pt>
                <c:pt idx="3628">
                  <c:v>-1.32627277118332E-2</c:v>
                </c:pt>
                <c:pt idx="3629">
                  <c:v>-1.3267875317319201E-2</c:v>
                </c:pt>
                <c:pt idx="3630">
                  <c:v>-1.3273016620946199E-2</c:v>
                </c:pt>
                <c:pt idx="3631">
                  <c:v>-1.32781518190667E-2</c:v>
                </c:pt>
                <c:pt idx="3632">
                  <c:v>-1.3283281129625599E-2</c:v>
                </c:pt>
                <c:pt idx="3633">
                  <c:v>-1.3288404714471401E-2</c:v>
                </c:pt>
                <c:pt idx="3634">
                  <c:v>-1.3293522730130699E-2</c:v>
                </c:pt>
                <c:pt idx="3635">
                  <c:v>-1.3298635297516201E-2</c:v>
                </c:pt>
                <c:pt idx="3636">
                  <c:v>-1.33037425245357E-2</c:v>
                </c:pt>
                <c:pt idx="3637">
                  <c:v>-1.3308844515043E-2</c:v>
                </c:pt>
                <c:pt idx="3638">
                  <c:v>-1.33139412910343E-2</c:v>
                </c:pt>
                <c:pt idx="3639">
                  <c:v>-1.3319032955278601E-2</c:v>
                </c:pt>
                <c:pt idx="3640">
                  <c:v>-1.3324119516243099E-2</c:v>
                </c:pt>
                <c:pt idx="3641">
                  <c:v>-1.3329201014615599E-2</c:v>
                </c:pt>
                <c:pt idx="3642">
                  <c:v>-1.33342774105943E-2</c:v>
                </c:pt>
                <c:pt idx="3643">
                  <c:v>-1.33393486777851E-2</c:v>
                </c:pt>
                <c:pt idx="3644">
                  <c:v>-1.3344414809268901E-2</c:v>
                </c:pt>
                <c:pt idx="3645">
                  <c:v>-1.3349475703760501E-2</c:v>
                </c:pt>
                <c:pt idx="3646">
                  <c:v>-1.33545312809104E-2</c:v>
                </c:pt>
                <c:pt idx="3647">
                  <c:v>-1.33595814577666E-2</c:v>
                </c:pt>
                <c:pt idx="3648">
                  <c:v>-1.33646260984281E-2</c:v>
                </c:pt>
                <c:pt idx="3649">
                  <c:v>-1.33696650875291E-2</c:v>
                </c:pt>
                <c:pt idx="3650">
                  <c:v>-1.33746982711515E-2</c:v>
                </c:pt>
                <c:pt idx="3651">
                  <c:v>-1.3379725482938001E-2</c:v>
                </c:pt>
                <c:pt idx="3652">
                  <c:v>-1.33847465519905E-2</c:v>
                </c:pt>
                <c:pt idx="3653">
                  <c:v>-1.3389761291841299E-2</c:v>
                </c:pt>
                <c:pt idx="3654">
                  <c:v>-1.33947694932214E-2</c:v>
                </c:pt>
                <c:pt idx="3655">
                  <c:v>-1.3399770934165301E-2</c:v>
                </c:pt>
                <c:pt idx="3656">
                  <c:v>-1.34047653748741E-2</c:v>
                </c:pt>
                <c:pt idx="3657">
                  <c:v>-1.3409752600476801E-2</c:v>
                </c:pt>
                <c:pt idx="3658">
                  <c:v>-1.3414732332570499E-2</c:v>
                </c:pt>
                <c:pt idx="3659">
                  <c:v>-1.3419704316081299E-2</c:v>
                </c:pt>
                <c:pt idx="3660">
                  <c:v>-1.3424668254732E-2</c:v>
                </c:pt>
                <c:pt idx="3661">
                  <c:v>-1.34296238627333E-2</c:v>
                </c:pt>
                <c:pt idx="3662">
                  <c:v>-1.34345708205516E-2</c:v>
                </c:pt>
                <c:pt idx="3663">
                  <c:v>-1.3439508827966899E-2</c:v>
                </c:pt>
                <c:pt idx="3664">
                  <c:v>-1.34444375813196E-2</c:v>
                </c:pt>
                <c:pt idx="3665">
                  <c:v>-1.34493567138166E-2</c:v>
                </c:pt>
                <c:pt idx="3666">
                  <c:v>-1.34542658524749E-2</c:v>
                </c:pt>
                <c:pt idx="3667">
                  <c:v>-1.3459164690048301E-2</c:v>
                </c:pt>
                <c:pt idx="3668">
                  <c:v>-1.3464052859923799E-2</c:v>
                </c:pt>
                <c:pt idx="3669">
                  <c:v>-1.34689299583668E-2</c:v>
                </c:pt>
                <c:pt idx="3670">
                  <c:v>-1.3473795623888399E-2</c:v>
                </c:pt>
                <c:pt idx="3671">
                  <c:v>-1.3478649482414401E-2</c:v>
                </c:pt>
                <c:pt idx="3672">
                  <c:v>-1.34834911413184E-2</c:v>
                </c:pt>
                <c:pt idx="3673">
                  <c:v>-1.3488320180451201E-2</c:v>
                </c:pt>
                <c:pt idx="3674">
                  <c:v>-1.34931361823473E-2</c:v>
                </c:pt>
                <c:pt idx="3675">
                  <c:v>-1.3497938707676601E-2</c:v>
                </c:pt>
                <c:pt idx="3676">
                  <c:v>-1.35027273491998E-2</c:v>
                </c:pt>
                <c:pt idx="3677">
                  <c:v>-1.35075016599231E-2</c:v>
                </c:pt>
                <c:pt idx="3678">
                  <c:v>-1.3512261202793399E-2</c:v>
                </c:pt>
                <c:pt idx="3679">
                  <c:v>-1.3517005525987599E-2</c:v>
                </c:pt>
                <c:pt idx="3680">
                  <c:v>-1.3521734159867399E-2</c:v>
                </c:pt>
                <c:pt idx="3681">
                  <c:v>-1.35264466211188E-2</c:v>
                </c:pt>
                <c:pt idx="3682">
                  <c:v>-1.35311424579301E-2</c:v>
                </c:pt>
                <c:pt idx="3683">
                  <c:v>-1.3535821193008E-2</c:v>
                </c:pt>
                <c:pt idx="3684">
                  <c:v>-1.3540482334202301E-2</c:v>
                </c:pt>
                <c:pt idx="3685">
                  <c:v>-1.3545125363423199E-2</c:v>
                </c:pt>
                <c:pt idx="3686">
                  <c:v>-1.3549749786552399E-2</c:v>
                </c:pt>
                <c:pt idx="3687">
                  <c:v>-1.35543550798191E-2</c:v>
                </c:pt>
                <c:pt idx="3688">
                  <c:v>-1.35589407070584E-2</c:v>
                </c:pt>
                <c:pt idx="3689">
                  <c:v>-1.35635061569665E-2</c:v>
                </c:pt>
                <c:pt idx="3690">
                  <c:v>-1.35680509054642E-2</c:v>
                </c:pt>
                <c:pt idx="3691">
                  <c:v>-1.3572574381706099E-2</c:v>
                </c:pt>
                <c:pt idx="3692">
                  <c:v>-1.35770760275284E-2</c:v>
                </c:pt>
                <c:pt idx="3693">
                  <c:v>-1.3581555287867799E-2</c:v>
                </c:pt>
                <c:pt idx="3694">
                  <c:v>-1.3586011576428801E-2</c:v>
                </c:pt>
                <c:pt idx="3695">
                  <c:v>-1.35904443295208E-2</c:v>
                </c:pt>
                <c:pt idx="3696">
                  <c:v>-1.35948529534137E-2</c:v>
                </c:pt>
                <c:pt idx="3697">
                  <c:v>-1.3599236828364201E-2</c:v>
                </c:pt>
                <c:pt idx="3698">
                  <c:v>-1.3603595382881299E-2</c:v>
                </c:pt>
                <c:pt idx="3699">
                  <c:v>-1.3607927978680399E-2</c:v>
                </c:pt>
                <c:pt idx="3700">
                  <c:v>-1.36122339923152E-2</c:v>
                </c:pt>
                <c:pt idx="3701">
                  <c:v>-1.36165127751813E-2</c:v>
                </c:pt>
                <c:pt idx="3702">
                  <c:v>-1.36207636519005E-2</c:v>
                </c:pt>
                <c:pt idx="3703">
                  <c:v>-1.3624985990477E-2</c:v>
                </c:pt>
                <c:pt idx="3704">
                  <c:v>-1.3629179137296801E-2</c:v>
                </c:pt>
                <c:pt idx="3705">
                  <c:v>-1.36333424222835E-2</c:v>
                </c:pt>
                <c:pt idx="3706">
                  <c:v>-1.36374751156337E-2</c:v>
                </c:pt>
                <c:pt idx="3707">
                  <c:v>-1.36415765269325E-2</c:v>
                </c:pt>
                <c:pt idx="3708">
                  <c:v>-1.36456459581395E-2</c:v>
                </c:pt>
                <c:pt idx="3709">
                  <c:v>-1.36496826628948E-2</c:v>
                </c:pt>
                <c:pt idx="3710">
                  <c:v>-1.36536858919595E-2</c:v>
                </c:pt>
                <c:pt idx="3711">
                  <c:v>-1.3657654907162101E-2</c:v>
                </c:pt>
                <c:pt idx="3712">
                  <c:v>-1.3661588933428901E-2</c:v>
                </c:pt>
                <c:pt idx="3713">
                  <c:v>-1.36654872315704E-2</c:v>
                </c:pt>
                <c:pt idx="3714">
                  <c:v>-1.36693490204006E-2</c:v>
                </c:pt>
                <c:pt idx="3715">
                  <c:v>-1.36731734868994E-2</c:v>
                </c:pt>
                <c:pt idx="3716">
                  <c:v>-1.36769598330876E-2</c:v>
                </c:pt>
                <c:pt idx="3717">
                  <c:v>-1.3680707233675499E-2</c:v>
                </c:pt>
                <c:pt idx="3718">
                  <c:v>-1.3684414853038999E-2</c:v>
                </c:pt>
                <c:pt idx="3719">
                  <c:v>-1.3688081846293E-2</c:v>
                </c:pt>
                <c:pt idx="3720">
                  <c:v>-1.36917073580692E-2</c:v>
                </c:pt>
                <c:pt idx="3721">
                  <c:v>-1.36952905262349E-2</c:v>
                </c:pt>
                <c:pt idx="3722">
                  <c:v>-1.36988304652339E-2</c:v>
                </c:pt>
                <c:pt idx="3723">
                  <c:v>-1.37023262738094E-2</c:v>
                </c:pt>
                <c:pt idx="3724">
                  <c:v>-1.37057770509478E-2</c:v>
                </c:pt>
                <c:pt idx="3725">
                  <c:v>-1.37091818949259E-2</c:v>
                </c:pt>
                <c:pt idx="3726">
                  <c:v>-1.37125398616754E-2</c:v>
                </c:pt>
                <c:pt idx="3727">
                  <c:v>-1.37158500263225E-2</c:v>
                </c:pt>
                <c:pt idx="3728">
                  <c:v>-1.37191114280847E-2</c:v>
                </c:pt>
                <c:pt idx="3729">
                  <c:v>-1.37223230897767E-2</c:v>
                </c:pt>
                <c:pt idx="3730">
                  <c:v>-1.3725484060125699E-2</c:v>
                </c:pt>
                <c:pt idx="3731">
                  <c:v>-1.37285933424546E-2</c:v>
                </c:pt>
                <c:pt idx="3732">
                  <c:v>-1.3731649960349099E-2</c:v>
                </c:pt>
                <c:pt idx="3733">
                  <c:v>-1.3734652915371501E-2</c:v>
                </c:pt>
                <c:pt idx="3734">
                  <c:v>-1.3737601205674301E-2</c:v>
                </c:pt>
                <c:pt idx="3735">
                  <c:v>-1.37404937961775E-2</c:v>
                </c:pt>
                <c:pt idx="3736">
                  <c:v>-1.37433296722193E-2</c:v>
                </c:pt>
                <c:pt idx="3737">
                  <c:v>-1.37461077841477E-2</c:v>
                </c:pt>
                <c:pt idx="3738">
                  <c:v>-1.3748827105784E-2</c:v>
                </c:pt>
                <c:pt idx="3739">
                  <c:v>-1.3751486568511301E-2</c:v>
                </c:pt>
                <c:pt idx="3740">
                  <c:v>-1.37540851208312E-2</c:v>
                </c:pt>
                <c:pt idx="3741">
                  <c:v>-1.3756621690382999E-2</c:v>
                </c:pt>
                <c:pt idx="3742">
                  <c:v>-1.37590952553723E-2</c:v>
                </c:pt>
                <c:pt idx="3743">
                  <c:v>-1.3761504707468199E-2</c:v>
                </c:pt>
                <c:pt idx="3744">
                  <c:v>-1.37638489635589E-2</c:v>
                </c:pt>
                <c:pt idx="3745">
                  <c:v>-1.3766126984978699E-2</c:v>
                </c:pt>
                <c:pt idx="3746">
                  <c:v>-1.37683376652939E-2</c:v>
                </c:pt>
                <c:pt idx="3747">
                  <c:v>-1.37704799367572E-2</c:v>
                </c:pt>
                <c:pt idx="3748">
                  <c:v>-1.37725527030708E-2</c:v>
                </c:pt>
                <c:pt idx="3749">
                  <c:v>-1.37745548600733E-2</c:v>
                </c:pt>
                <c:pt idx="3750">
                  <c:v>-1.37764853976569E-2</c:v>
                </c:pt>
                <c:pt idx="3751">
                  <c:v>-1.3778343204607199E-2</c:v>
                </c:pt>
                <c:pt idx="3752">
                  <c:v>-1.37801271939447E-2</c:v>
                </c:pt>
                <c:pt idx="3753">
                  <c:v>-1.37818362671739E-2</c:v>
                </c:pt>
                <c:pt idx="3754">
                  <c:v>-1.3783469377701E-2</c:v>
                </c:pt>
                <c:pt idx="3755">
                  <c:v>-1.3785025485570399E-2</c:v>
                </c:pt>
                <c:pt idx="3756">
                  <c:v>-1.37865034840209E-2</c:v>
                </c:pt>
                <c:pt idx="3757">
                  <c:v>-1.37879023779324E-2</c:v>
                </c:pt>
                <c:pt idx="3758">
                  <c:v>-1.3789221106905799E-2</c:v>
                </c:pt>
                <c:pt idx="3759">
                  <c:v>-1.37904586426702E-2</c:v>
                </c:pt>
                <c:pt idx="3760">
                  <c:v>-1.3791613968826499E-2</c:v>
                </c:pt>
                <c:pt idx="3761">
                  <c:v>-1.3792686070773601E-2</c:v>
                </c:pt>
                <c:pt idx="3762">
                  <c:v>-1.37936739511632E-2</c:v>
                </c:pt>
                <c:pt idx="3763">
                  <c:v>-1.3794576609058E-2</c:v>
                </c:pt>
                <c:pt idx="3764">
                  <c:v>-1.37953930668993E-2</c:v>
                </c:pt>
                <c:pt idx="3765">
                  <c:v>-1.3796122409421199E-2</c:v>
                </c:pt>
                <c:pt idx="3766">
                  <c:v>-1.37967636667457E-2</c:v>
                </c:pt>
                <c:pt idx="3767">
                  <c:v>-1.37973159451009E-2</c:v>
                </c:pt>
                <c:pt idx="3768">
                  <c:v>-1.3797778337719601E-2</c:v>
                </c:pt>
                <c:pt idx="3769">
                  <c:v>-1.37981499281945E-2</c:v>
                </c:pt>
                <c:pt idx="3770">
                  <c:v>-1.37984298481262E-2</c:v>
                </c:pt>
                <c:pt idx="3771">
                  <c:v>-1.37986173057759E-2</c:v>
                </c:pt>
                <c:pt idx="3772">
                  <c:v>-1.37987114423226E-2</c:v>
                </c:pt>
                <c:pt idx="3773">
                  <c:v>-1.37987114553888E-2</c:v>
                </c:pt>
                <c:pt idx="3774">
                  <c:v>-1.37986165944651E-2</c:v>
                </c:pt>
                <c:pt idx="3775">
                  <c:v>-1.37984261127037E-2</c:v>
                </c:pt>
                <c:pt idx="3776">
                  <c:v>-1.37981393024921E-2</c:v>
                </c:pt>
                <c:pt idx="3777">
                  <c:v>-1.37977554584804E-2</c:v>
                </c:pt>
                <c:pt idx="3778">
                  <c:v>-1.37972739319313E-2</c:v>
                </c:pt>
                <c:pt idx="3779">
                  <c:v>-1.3796694082372701E-2</c:v>
                </c:pt>
                <c:pt idx="3780">
                  <c:v>-1.3796015315127899E-2</c:v>
                </c:pt>
                <c:pt idx="3781">
                  <c:v>-1.37952370384465E-2</c:v>
                </c:pt>
                <c:pt idx="3782">
                  <c:v>-1.3794358740471401E-2</c:v>
                </c:pt>
                <c:pt idx="3783">
                  <c:v>-1.37933798983797E-2</c:v>
                </c:pt>
                <c:pt idx="3784">
                  <c:v>-1.3792300030806099E-2</c:v>
                </c:pt>
                <c:pt idx="3785">
                  <c:v>-1.3791118720992999E-2</c:v>
                </c:pt>
                <c:pt idx="3786">
                  <c:v>-1.3789835586337699E-2</c:v>
                </c:pt>
                <c:pt idx="3787">
                  <c:v>-1.3788450234625301E-2</c:v>
                </c:pt>
                <c:pt idx="3788">
                  <c:v>-1.37869623435448E-2</c:v>
                </c:pt>
                <c:pt idx="3789">
                  <c:v>-1.37853716228084E-2</c:v>
                </c:pt>
                <c:pt idx="3790">
                  <c:v>-1.3783677826388001E-2</c:v>
                </c:pt>
                <c:pt idx="3791">
                  <c:v>-1.37818807429618E-2</c:v>
                </c:pt>
                <c:pt idx="3792">
                  <c:v>-1.3779980201065601E-2</c:v>
                </c:pt>
                <c:pt idx="3793">
                  <c:v>-1.37779760380446E-2</c:v>
                </c:pt>
                <c:pt idx="3794">
                  <c:v>-1.3775868206358999E-2</c:v>
                </c:pt>
                <c:pt idx="3795">
                  <c:v>-1.37736566376485E-2</c:v>
                </c:pt>
                <c:pt idx="3796">
                  <c:v>-1.3771341336972999E-2</c:v>
                </c:pt>
                <c:pt idx="3797">
                  <c:v>-1.3768922321104301E-2</c:v>
                </c:pt>
                <c:pt idx="3798">
                  <c:v>-1.3766399688811199E-2</c:v>
                </c:pt>
                <c:pt idx="3799">
                  <c:v>-1.3763773546818099E-2</c:v>
                </c:pt>
                <c:pt idx="3800">
                  <c:v>-1.37610440857931E-2</c:v>
                </c:pt>
                <c:pt idx="3801">
                  <c:v>-1.37582114907368E-2</c:v>
                </c:pt>
                <c:pt idx="3802">
                  <c:v>-1.3755276003538E-2</c:v>
                </c:pt>
                <c:pt idx="3803">
                  <c:v>-1.37522379293961E-2</c:v>
                </c:pt>
                <c:pt idx="3804">
                  <c:v>-1.3749097629858299E-2</c:v>
                </c:pt>
                <c:pt idx="3805">
                  <c:v>-1.3745855469829199E-2</c:v>
                </c:pt>
                <c:pt idx="3806">
                  <c:v>-1.37425118816658E-2</c:v>
                </c:pt>
                <c:pt idx="3807">
                  <c:v>-1.37390673214886E-2</c:v>
                </c:pt>
                <c:pt idx="3808">
                  <c:v>-1.37355222961214E-2</c:v>
                </c:pt>
                <c:pt idx="3809">
                  <c:v>-1.3731877394487099E-2</c:v>
                </c:pt>
                <c:pt idx="3810">
                  <c:v>-1.3728133202312E-2</c:v>
                </c:pt>
                <c:pt idx="3811">
                  <c:v>-1.37242903802724E-2</c:v>
                </c:pt>
                <c:pt idx="3812">
                  <c:v>-1.3720349600662599E-2</c:v>
                </c:pt>
                <c:pt idx="3813">
                  <c:v>-1.37163115859719E-2</c:v>
                </c:pt>
                <c:pt idx="3814">
                  <c:v>-1.3712177144356E-2</c:v>
                </c:pt>
                <c:pt idx="3815">
                  <c:v>-1.3707947073277001E-2</c:v>
                </c:pt>
                <c:pt idx="3816">
                  <c:v>-1.37036222476822E-2</c:v>
                </c:pt>
                <c:pt idx="3817">
                  <c:v>-1.36992035514163E-2</c:v>
                </c:pt>
                <c:pt idx="3818">
                  <c:v>-1.3694691917016499E-2</c:v>
                </c:pt>
                <c:pt idx="3819">
                  <c:v>-1.36900883570745E-2</c:v>
                </c:pt>
                <c:pt idx="3820">
                  <c:v>-1.3685393876994301E-2</c:v>
                </c:pt>
                <c:pt idx="3821">
                  <c:v>-1.3680609546712399E-2</c:v>
                </c:pt>
                <c:pt idx="3822">
                  <c:v>-1.3675736461261001E-2</c:v>
                </c:pt>
                <c:pt idx="3823">
                  <c:v>-1.3670775769924599E-2</c:v>
                </c:pt>
                <c:pt idx="3824">
                  <c:v>-1.3665728616218901E-2</c:v>
                </c:pt>
                <c:pt idx="3825">
                  <c:v>-1.3660596212625701E-2</c:v>
                </c:pt>
                <c:pt idx="3826">
                  <c:v>-1.3655379799437E-2</c:v>
                </c:pt>
                <c:pt idx="3827">
                  <c:v>-1.3650080726601101E-2</c:v>
                </c:pt>
                <c:pt idx="3828">
                  <c:v>-1.36447002662658E-2</c:v>
                </c:pt>
                <c:pt idx="3829">
                  <c:v>-1.3639239780535099E-2</c:v>
                </c:pt>
                <c:pt idx="3830">
                  <c:v>-1.3633700611366E-2</c:v>
                </c:pt>
                <c:pt idx="3831">
                  <c:v>-1.3628084200788501E-2</c:v>
                </c:pt>
                <c:pt idx="3832">
                  <c:v>-1.3622391987811001E-2</c:v>
                </c:pt>
                <c:pt idx="3833">
                  <c:v>-1.36166254292245E-2</c:v>
                </c:pt>
                <c:pt idx="3834">
                  <c:v>-1.36107860262356E-2</c:v>
                </c:pt>
                <c:pt idx="3835">
                  <c:v>-1.3604875292947899E-2</c:v>
                </c:pt>
                <c:pt idx="3836">
                  <c:v>-1.35988947939778E-2</c:v>
                </c:pt>
                <c:pt idx="3837">
                  <c:v>-1.3592846086085599E-2</c:v>
                </c:pt>
                <c:pt idx="3838">
                  <c:v>-1.3586730812673999E-2</c:v>
                </c:pt>
                <c:pt idx="3839">
                  <c:v>-1.35805505496301E-2</c:v>
                </c:pt>
                <c:pt idx="3840">
                  <c:v>-1.3574306918221E-2</c:v>
                </c:pt>
                <c:pt idx="3841">
                  <c:v>-1.35680016000792E-2</c:v>
                </c:pt>
                <c:pt idx="3842">
                  <c:v>-1.356163627239E-2</c:v>
                </c:pt>
                <c:pt idx="3843">
                  <c:v>-1.35552126587786E-2</c:v>
                </c:pt>
                <c:pt idx="3844">
                  <c:v>-1.3548732420141299E-2</c:v>
                </c:pt>
                <c:pt idx="3845">
                  <c:v>-1.35421972635808E-2</c:v>
                </c:pt>
                <c:pt idx="3846">
                  <c:v>-1.3535608970877799E-2</c:v>
                </c:pt>
                <c:pt idx="3847">
                  <c:v>-1.35289692519617E-2</c:v>
                </c:pt>
                <c:pt idx="3848">
                  <c:v>-1.35222799010296E-2</c:v>
                </c:pt>
                <c:pt idx="3849">
                  <c:v>-1.3515542667048399E-2</c:v>
                </c:pt>
                <c:pt idx="3850">
                  <c:v>-1.3508759313589601E-2</c:v>
                </c:pt>
                <c:pt idx="3851">
                  <c:v>-1.3501931654093901E-2</c:v>
                </c:pt>
                <c:pt idx="3852">
                  <c:v>-1.3495061465495801E-2</c:v>
                </c:pt>
                <c:pt idx="3853">
                  <c:v>-1.34881505149435E-2</c:v>
                </c:pt>
                <c:pt idx="3854">
                  <c:v>-1.34812005871208E-2</c:v>
                </c:pt>
                <c:pt idx="3855">
                  <c:v>-1.34742135080014E-2</c:v>
                </c:pt>
                <c:pt idx="3856">
                  <c:v>-1.34671910756509E-2</c:v>
                </c:pt>
                <c:pt idx="3857">
                  <c:v>-1.3460135059947901E-2</c:v>
                </c:pt>
                <c:pt idx="3858">
                  <c:v>-1.34530472447962E-2</c:v>
                </c:pt>
                <c:pt idx="3859">
                  <c:v>-1.3445929449145799E-2</c:v>
                </c:pt>
                <c:pt idx="3860">
                  <c:v>-1.34387834502537E-2</c:v>
                </c:pt>
                <c:pt idx="3861">
                  <c:v>-1.34316110226815E-2</c:v>
                </c:pt>
                <c:pt idx="3862">
                  <c:v>-1.3424413911451299E-2</c:v>
                </c:pt>
                <c:pt idx="3863">
                  <c:v>-1.3417193916598799E-2</c:v>
                </c:pt>
                <c:pt idx="3864">
                  <c:v>-1.34099527674542E-2</c:v>
                </c:pt>
                <c:pt idx="3865">
                  <c:v>-1.3402692226298699E-2</c:v>
                </c:pt>
                <c:pt idx="3866">
                  <c:v>-1.3395413985164801E-2</c:v>
                </c:pt>
                <c:pt idx="3867">
                  <c:v>-1.3388119794942E-2</c:v>
                </c:pt>
                <c:pt idx="3868">
                  <c:v>-1.3380811357367401E-2</c:v>
                </c:pt>
                <c:pt idx="3869">
                  <c:v>-1.33734903543524E-2</c:v>
                </c:pt>
                <c:pt idx="3870">
                  <c:v>-1.3366158458955999E-2</c:v>
                </c:pt>
                <c:pt idx="3871">
                  <c:v>-1.3358817321383699E-2</c:v>
                </c:pt>
                <c:pt idx="3872">
                  <c:v>-1.33514685917935E-2</c:v>
                </c:pt>
                <c:pt idx="3873">
                  <c:v>-1.3344113866495101E-2</c:v>
                </c:pt>
                <c:pt idx="3874">
                  <c:v>-1.33367547851907E-2</c:v>
                </c:pt>
                <c:pt idx="3875">
                  <c:v>-1.3329392893711E-2</c:v>
                </c:pt>
                <c:pt idx="3876">
                  <c:v>-1.33220297479661E-2</c:v>
                </c:pt>
                <c:pt idx="3877">
                  <c:v>-1.3314666915418801E-2</c:v>
                </c:pt>
                <c:pt idx="3878">
                  <c:v>-1.33073058920678E-2</c:v>
                </c:pt>
                <c:pt idx="3879">
                  <c:v>-1.32999481432317E-2</c:v>
                </c:pt>
                <c:pt idx="3880">
                  <c:v>-1.32925951697775E-2</c:v>
                </c:pt>
                <c:pt idx="3881">
                  <c:v>-1.32852484115296E-2</c:v>
                </c:pt>
                <c:pt idx="3882">
                  <c:v>-1.3277909295983501E-2</c:v>
                </c:pt>
                <c:pt idx="3883">
                  <c:v>-1.32705792044401E-2</c:v>
                </c:pt>
                <c:pt idx="3884">
                  <c:v>-1.3263259466408999E-2</c:v>
                </c:pt>
                <c:pt idx="3885">
                  <c:v>-1.32559514691163E-2</c:v>
                </c:pt>
                <c:pt idx="3886">
                  <c:v>-1.3248656505065201E-2</c:v>
                </c:pt>
                <c:pt idx="3887">
                  <c:v>-1.3241375878963299E-2</c:v>
                </c:pt>
                <c:pt idx="3888">
                  <c:v>-1.3234110813550099E-2</c:v>
                </c:pt>
                <c:pt idx="3889">
                  <c:v>-1.32268625213288E-2</c:v>
                </c:pt>
                <c:pt idx="3890">
                  <c:v>-1.3219632262630201E-2</c:v>
                </c:pt>
                <c:pt idx="3891">
                  <c:v>-1.3212421161914199E-2</c:v>
                </c:pt>
                <c:pt idx="3892">
                  <c:v>-1.32052303438807E-2</c:v>
                </c:pt>
                <c:pt idx="3893">
                  <c:v>-1.31980609661617E-2</c:v>
                </c:pt>
                <c:pt idx="3894">
                  <c:v>-1.31909140818456E-2</c:v>
                </c:pt>
                <c:pt idx="3895">
                  <c:v>-1.3183790780878101E-2</c:v>
                </c:pt>
                <c:pt idx="3896">
                  <c:v>-1.31766920367047E-2</c:v>
                </c:pt>
                <c:pt idx="3897">
                  <c:v>-1.31696188477664E-2</c:v>
                </c:pt>
                <c:pt idx="3898">
                  <c:v>-1.31625721993649E-2</c:v>
                </c:pt>
                <c:pt idx="3899">
                  <c:v>-1.31555530137854E-2</c:v>
                </c:pt>
                <c:pt idx="3900">
                  <c:v>-1.31485621844753E-2</c:v>
                </c:pt>
                <c:pt idx="3901">
                  <c:v>-1.3141600606301001E-2</c:v>
                </c:pt>
                <c:pt idx="3902">
                  <c:v>-1.31346691268916E-2</c:v>
                </c:pt>
                <c:pt idx="3903">
                  <c:v>-1.3127768567527001E-2</c:v>
                </c:pt>
                <c:pt idx="3904">
                  <c:v>-1.31208996896556E-2</c:v>
                </c:pt>
                <c:pt idx="3905">
                  <c:v>-1.31140632558094E-2</c:v>
                </c:pt>
                <c:pt idx="3906">
                  <c:v>-1.31072600142243E-2</c:v>
                </c:pt>
                <c:pt idx="3907">
                  <c:v>-1.31004906355761E-2</c:v>
                </c:pt>
                <c:pt idx="3908">
                  <c:v>-1.3093755756863799E-2</c:v>
                </c:pt>
                <c:pt idx="3909">
                  <c:v>-1.3087056060223499E-2</c:v>
                </c:pt>
                <c:pt idx="3910">
                  <c:v>-1.3080392130003201E-2</c:v>
                </c:pt>
                <c:pt idx="3911">
                  <c:v>-1.30737645992943E-2</c:v>
                </c:pt>
                <c:pt idx="3912">
                  <c:v>-1.3067174007569999E-2</c:v>
                </c:pt>
                <c:pt idx="3913">
                  <c:v>-1.30606208721364E-2</c:v>
                </c:pt>
                <c:pt idx="3914">
                  <c:v>-1.30541057170264E-2</c:v>
                </c:pt>
                <c:pt idx="3915">
                  <c:v>-1.30476290049113E-2</c:v>
                </c:pt>
                <c:pt idx="3916">
                  <c:v>-1.3041191212712E-2</c:v>
                </c:pt>
                <c:pt idx="3917">
                  <c:v>-1.3034792724076301E-2</c:v>
                </c:pt>
                <c:pt idx="3918">
                  <c:v>-1.3028433972093001E-2</c:v>
                </c:pt>
                <c:pt idx="3919">
                  <c:v>-1.30221152946662E-2</c:v>
                </c:pt>
                <c:pt idx="3920">
                  <c:v>-1.3015837089433499E-2</c:v>
                </c:pt>
                <c:pt idx="3921">
                  <c:v>-1.3009599665566999E-2</c:v>
                </c:pt>
                <c:pt idx="3922">
                  <c:v>-1.3003403334105801E-2</c:v>
                </c:pt>
                <c:pt idx="3923">
                  <c:v>-1.2997248353161199E-2</c:v>
                </c:pt>
                <c:pt idx="3924">
                  <c:v>-1.29911350134505E-2</c:v>
                </c:pt>
                <c:pt idx="3925">
                  <c:v>-1.29850635442453E-2</c:v>
                </c:pt>
                <c:pt idx="3926">
                  <c:v>-1.2979034168274299E-2</c:v>
                </c:pt>
                <c:pt idx="3927">
                  <c:v>-1.2973047059339301E-2</c:v>
                </c:pt>
                <c:pt idx="3928">
                  <c:v>-1.2967102402444201E-2</c:v>
                </c:pt>
                <c:pt idx="3929">
                  <c:v>-1.2961200346484099E-2</c:v>
                </c:pt>
                <c:pt idx="3930">
                  <c:v>-1.2955341019221E-2</c:v>
                </c:pt>
                <c:pt idx="3931">
                  <c:v>-1.2949524556085499E-2</c:v>
                </c:pt>
                <c:pt idx="3932">
                  <c:v>-1.29437510295376E-2</c:v>
                </c:pt>
                <c:pt idx="3933">
                  <c:v>-1.29380205252221E-2</c:v>
                </c:pt>
                <c:pt idx="3934">
                  <c:v>-1.2932333080325299E-2</c:v>
                </c:pt>
                <c:pt idx="3935">
                  <c:v>-1.29266887459305E-2</c:v>
                </c:pt>
                <c:pt idx="3936">
                  <c:v>-1.2921087537764501E-2</c:v>
                </c:pt>
                <c:pt idx="3937">
                  <c:v>-1.2915529491822101E-2</c:v>
                </c:pt>
                <c:pt idx="3938">
                  <c:v>-1.29100145783296E-2</c:v>
                </c:pt>
                <c:pt idx="3939">
                  <c:v>-1.29045427476021E-2</c:v>
                </c:pt>
                <c:pt idx="3940">
                  <c:v>-1.28991139981867E-2</c:v>
                </c:pt>
                <c:pt idx="3941">
                  <c:v>-1.28937282551358E-2</c:v>
                </c:pt>
                <c:pt idx="3942">
                  <c:v>-1.28883854257003E-2</c:v>
                </c:pt>
                <c:pt idx="3943">
                  <c:v>-1.28830854420678E-2</c:v>
                </c:pt>
                <c:pt idx="3944">
                  <c:v>-1.28778282080935E-2</c:v>
                </c:pt>
                <c:pt idx="3945">
                  <c:v>-1.28726136271912E-2</c:v>
                </c:pt>
                <c:pt idx="3946">
                  <c:v>-1.28674415430513E-2</c:v>
                </c:pt>
                <c:pt idx="3947">
                  <c:v>-1.28623118175825E-2</c:v>
                </c:pt>
                <c:pt idx="3948">
                  <c:v>-1.28572242847875E-2</c:v>
                </c:pt>
                <c:pt idx="3949">
                  <c:v>-1.28521787803497E-2</c:v>
                </c:pt>
                <c:pt idx="3950">
                  <c:v>-1.28471751419267E-2</c:v>
                </c:pt>
                <c:pt idx="3951">
                  <c:v>-1.28422131889385E-2</c:v>
                </c:pt>
                <c:pt idx="3952">
                  <c:v>-1.2837292685840201E-2</c:v>
                </c:pt>
                <c:pt idx="3953">
                  <c:v>-1.28324134378709E-2</c:v>
                </c:pt>
                <c:pt idx="3954">
                  <c:v>-1.28275752042913E-2</c:v>
                </c:pt>
                <c:pt idx="3955">
                  <c:v>-1.2822777764890599E-2</c:v>
                </c:pt>
                <c:pt idx="3956">
                  <c:v>-1.2818020881973501E-2</c:v>
                </c:pt>
                <c:pt idx="3957">
                  <c:v>-1.2813304277596201E-2</c:v>
                </c:pt>
                <c:pt idx="3958">
                  <c:v>-1.28086276852036E-2</c:v>
                </c:pt>
                <c:pt idx="3959">
                  <c:v>-1.2803990844774E-2</c:v>
                </c:pt>
                <c:pt idx="3960">
                  <c:v>-1.27993934412024E-2</c:v>
                </c:pt>
                <c:pt idx="3961">
                  <c:v>-1.27948351506584E-2</c:v>
                </c:pt>
                <c:pt idx="3962">
                  <c:v>-1.27903157096534E-2</c:v>
                </c:pt>
                <c:pt idx="3963">
                  <c:v>-1.27858347728841E-2</c:v>
                </c:pt>
                <c:pt idx="3964">
                  <c:v>-1.27813920226194E-2</c:v>
                </c:pt>
                <c:pt idx="3965">
                  <c:v>-1.27769871177402E-2</c:v>
                </c:pt>
                <c:pt idx="3966">
                  <c:v>-1.27726197358829E-2</c:v>
                </c:pt>
                <c:pt idx="3967">
                  <c:v>-1.27682894963812E-2</c:v>
                </c:pt>
                <c:pt idx="3968">
                  <c:v>-1.27639960189402E-2</c:v>
                </c:pt>
                <c:pt idx="3969">
                  <c:v>-1.2759738945601199E-2</c:v>
                </c:pt>
                <c:pt idx="3970">
                  <c:v>-1.27555178767218E-2</c:v>
                </c:pt>
                <c:pt idx="3971">
                  <c:v>-1.2751332438931199E-2</c:v>
                </c:pt>
                <c:pt idx="3972">
                  <c:v>-1.27471822171163E-2</c:v>
                </c:pt>
                <c:pt idx="3973">
                  <c:v>-1.27430668146201E-2</c:v>
                </c:pt>
                <c:pt idx="3974">
                  <c:v>-1.27389858050644E-2</c:v>
                </c:pt>
                <c:pt idx="3975">
                  <c:v>-1.27349387575026E-2</c:v>
                </c:pt>
                <c:pt idx="3976">
                  <c:v>-1.2730925237306101E-2</c:v>
                </c:pt>
                <c:pt idx="3977">
                  <c:v>-1.27269447847224E-2</c:v>
                </c:pt>
                <c:pt idx="3978">
                  <c:v>-1.2722996963227901E-2</c:v>
                </c:pt>
                <c:pt idx="3979">
                  <c:v>-1.27190812968842E-2</c:v>
                </c:pt>
                <c:pt idx="3980">
                  <c:v>-1.27151973254102E-2</c:v>
                </c:pt>
                <c:pt idx="3981">
                  <c:v>-1.2711344554387599E-2</c:v>
                </c:pt>
                <c:pt idx="3982">
                  <c:v>-1.27075225156287E-2</c:v>
                </c:pt>
                <c:pt idx="3983">
                  <c:v>-1.2703730698611601E-2</c:v>
                </c:pt>
                <c:pt idx="3984">
                  <c:v>-1.26999686197793E-2</c:v>
                </c:pt>
                <c:pt idx="3985">
                  <c:v>-1.26962357204867E-2</c:v>
                </c:pt>
                <c:pt idx="3986">
                  <c:v>-1.26925314934817E-2</c:v>
                </c:pt>
                <c:pt idx="3987">
                  <c:v>-1.2688855459361501E-2</c:v>
                </c:pt>
                <c:pt idx="3988">
                  <c:v>-1.2685207039603401E-2</c:v>
                </c:pt>
                <c:pt idx="3989">
                  <c:v>-1.2681585707719399E-2</c:v>
                </c:pt>
                <c:pt idx="3990">
                  <c:v>-1.2677990924244299E-2</c:v>
                </c:pt>
                <c:pt idx="3991">
                  <c:v>-1.2674422149019701E-2</c:v>
                </c:pt>
                <c:pt idx="3992">
                  <c:v>-1.26708787770906E-2</c:v>
                </c:pt>
                <c:pt idx="3993">
                  <c:v>-1.26673602261374E-2</c:v>
                </c:pt>
                <c:pt idx="3994">
                  <c:v>-1.26638659320631E-2</c:v>
                </c:pt>
                <c:pt idx="3995">
                  <c:v>-1.26603953296326E-2</c:v>
                </c:pt>
                <c:pt idx="3996">
                  <c:v>-1.2656947791270899E-2</c:v>
                </c:pt>
                <c:pt idx="3997">
                  <c:v>-1.26535227233367E-2</c:v>
                </c:pt>
                <c:pt idx="3998">
                  <c:v>-1.26501195202864E-2</c:v>
                </c:pt>
                <c:pt idx="3999">
                  <c:v>-1.2646737582132601E-2</c:v>
                </c:pt>
                <c:pt idx="4000">
                  <c:v>-1.26433762924777E-2</c:v>
                </c:pt>
                <c:pt idx="4001">
                  <c:v>-1.26400350189819E-2</c:v>
                </c:pt>
                <c:pt idx="4002">
                  <c:v>-1.2636713122862299E-2</c:v>
                </c:pt>
                <c:pt idx="4003">
                  <c:v>-1.26334099721637E-2</c:v>
                </c:pt>
                <c:pt idx="4004">
                  <c:v>-1.2630124915219899E-2</c:v>
                </c:pt>
                <c:pt idx="4005">
                  <c:v>-1.2626857351023001E-2</c:v>
                </c:pt>
                <c:pt idx="4006">
                  <c:v>-1.26236065912868E-2</c:v>
                </c:pt>
                <c:pt idx="4007">
                  <c:v>-1.2620371991615901E-2</c:v>
                </c:pt>
                <c:pt idx="4008">
                  <c:v>-1.2617152914736701E-2</c:v>
                </c:pt>
                <c:pt idx="4009">
                  <c:v>-1.2613948680873399E-2</c:v>
                </c:pt>
                <c:pt idx="4010">
                  <c:v>-1.2610758633060701E-2</c:v>
                </c:pt>
                <c:pt idx="4011">
                  <c:v>-1.2607582125405499E-2</c:v>
                </c:pt>
                <c:pt idx="4012">
                  <c:v>-1.2604418464903301E-2</c:v>
                </c:pt>
                <c:pt idx="4013">
                  <c:v>-1.2601266988645599E-2</c:v>
                </c:pt>
                <c:pt idx="4014">
                  <c:v>-1.25981270292558E-2</c:v>
                </c:pt>
                <c:pt idx="4015">
                  <c:v>-1.25949979511911E-2</c:v>
                </c:pt>
                <c:pt idx="4016">
                  <c:v>-1.2591879032579901E-2</c:v>
                </c:pt>
                <c:pt idx="4017">
                  <c:v>-1.25887696205528E-2</c:v>
                </c:pt>
                <c:pt idx="4018">
                  <c:v>-1.25856690470447E-2</c:v>
                </c:pt>
                <c:pt idx="4019">
                  <c:v>-1.2582576637418101E-2</c:v>
                </c:pt>
                <c:pt idx="4020">
                  <c:v>-1.25794917363522E-2</c:v>
                </c:pt>
                <c:pt idx="4021">
                  <c:v>-1.25764136649999E-2</c:v>
                </c:pt>
                <c:pt idx="4022">
                  <c:v>-1.2573341793675301E-2</c:v>
                </c:pt>
                <c:pt idx="4023">
                  <c:v>-1.25702754424021E-2</c:v>
                </c:pt>
                <c:pt idx="4024">
                  <c:v>-1.2567213962058199E-2</c:v>
                </c:pt>
                <c:pt idx="4025">
                  <c:v>-1.25641566905931E-2</c:v>
                </c:pt>
                <c:pt idx="4026">
                  <c:v>-1.25611030156654E-2</c:v>
                </c:pt>
                <c:pt idx="4027">
                  <c:v>-1.25580522784485E-2</c:v>
                </c:pt>
                <c:pt idx="4028">
                  <c:v>-1.25550038776429E-2</c:v>
                </c:pt>
                <c:pt idx="4029">
                  <c:v>-1.25519571603034E-2</c:v>
                </c:pt>
                <c:pt idx="4030">
                  <c:v>-1.25489115122449E-2</c:v>
                </c:pt>
                <c:pt idx="4031">
                  <c:v>-1.25458663148399E-2</c:v>
                </c:pt>
                <c:pt idx="4032">
                  <c:v>-1.25428209567842E-2</c:v>
                </c:pt>
                <c:pt idx="4033">
                  <c:v>-1.2539774854639699E-2</c:v>
                </c:pt>
                <c:pt idx="4034">
                  <c:v>-1.25367274659033E-2</c:v>
                </c:pt>
                <c:pt idx="4035">
                  <c:v>-1.25336781936102E-2</c:v>
                </c:pt>
                <c:pt idx="4036">
                  <c:v>-1.2530626492603201E-2</c:v>
                </c:pt>
                <c:pt idx="4037">
                  <c:v>-1.2527571812768101E-2</c:v>
                </c:pt>
                <c:pt idx="4038">
                  <c:v>-1.25245136074775E-2</c:v>
                </c:pt>
                <c:pt idx="4039">
                  <c:v>-1.2521451375489301E-2</c:v>
                </c:pt>
                <c:pt idx="4040">
                  <c:v>-1.2518384582146999E-2</c:v>
                </c:pt>
                <c:pt idx="4041">
                  <c:v>-1.2515312768704601E-2</c:v>
                </c:pt>
                <c:pt idx="4042">
                  <c:v>-1.25122354409764E-2</c:v>
                </c:pt>
                <c:pt idx="4043">
                  <c:v>-1.25091521572321E-2</c:v>
                </c:pt>
                <c:pt idx="4044">
                  <c:v>-1.25060624486397E-2</c:v>
                </c:pt>
                <c:pt idx="4045">
                  <c:v>-1.25029658845186E-2</c:v>
                </c:pt>
                <c:pt idx="4046">
                  <c:v>-1.24998620808651E-2</c:v>
                </c:pt>
                <c:pt idx="4047">
                  <c:v>-1.2496750634317899E-2</c:v>
                </c:pt>
                <c:pt idx="4048">
                  <c:v>-1.24936311894654E-2</c:v>
                </c:pt>
                <c:pt idx="4049">
                  <c:v>-1.2490503372208301E-2</c:v>
                </c:pt>
                <c:pt idx="4050">
                  <c:v>-1.24873668503082E-2</c:v>
                </c:pt>
                <c:pt idx="4051">
                  <c:v>-1.2484221315574501E-2</c:v>
                </c:pt>
                <c:pt idx="4052">
                  <c:v>-1.2481066496018701E-2</c:v>
                </c:pt>
                <c:pt idx="4053">
                  <c:v>-1.2477902123742699E-2</c:v>
                </c:pt>
                <c:pt idx="4054">
                  <c:v>-1.24747279460528E-2</c:v>
                </c:pt>
                <c:pt idx="4055">
                  <c:v>-1.2471543726698699E-2</c:v>
                </c:pt>
                <c:pt idx="4056">
                  <c:v>-1.24683493067841E-2</c:v>
                </c:pt>
                <c:pt idx="4057">
                  <c:v>-1.24651444702156E-2</c:v>
                </c:pt>
                <c:pt idx="4058">
                  <c:v>-1.2461929081871499E-2</c:v>
                </c:pt>
                <c:pt idx="4059">
                  <c:v>-1.2458703006527801E-2</c:v>
                </c:pt>
                <c:pt idx="4060">
                  <c:v>-1.24554661422655E-2</c:v>
                </c:pt>
                <c:pt idx="4061">
                  <c:v>-1.24522184129135E-2</c:v>
                </c:pt>
                <c:pt idx="4062">
                  <c:v>-1.2448959769799499E-2</c:v>
                </c:pt>
                <c:pt idx="4063">
                  <c:v>-1.2445690178340499E-2</c:v>
                </c:pt>
                <c:pt idx="4064">
                  <c:v>-1.24424096200652E-2</c:v>
                </c:pt>
                <c:pt idx="4065">
                  <c:v>-1.2439118146355101E-2</c:v>
                </c:pt>
                <c:pt idx="4066">
                  <c:v>-1.24358158185673E-2</c:v>
                </c:pt>
                <c:pt idx="4067">
                  <c:v>-1.24325027098896E-2</c:v>
                </c:pt>
                <c:pt idx="4068">
                  <c:v>-1.24291789179158E-2</c:v>
                </c:pt>
                <c:pt idx="4069">
                  <c:v>-1.2425844565457801E-2</c:v>
                </c:pt>
                <c:pt idx="4070">
                  <c:v>-1.24224998234222E-2</c:v>
                </c:pt>
                <c:pt idx="4071">
                  <c:v>-1.2419144854312201E-2</c:v>
                </c:pt>
                <c:pt idx="4072">
                  <c:v>-1.2415779891784599E-2</c:v>
                </c:pt>
                <c:pt idx="4073">
                  <c:v>-1.2412405198274801E-2</c:v>
                </c:pt>
                <c:pt idx="4074">
                  <c:v>-1.2409021007459499E-2</c:v>
                </c:pt>
                <c:pt idx="4075">
                  <c:v>-1.2405627604937301E-2</c:v>
                </c:pt>
                <c:pt idx="4076">
                  <c:v>-1.2402225331941E-2</c:v>
                </c:pt>
                <c:pt idx="4077">
                  <c:v>-1.2398814534309599E-2</c:v>
                </c:pt>
                <c:pt idx="4078">
                  <c:v>-1.2395395564363599E-2</c:v>
                </c:pt>
                <c:pt idx="4079">
                  <c:v>-1.23919688801947E-2</c:v>
                </c:pt>
                <c:pt idx="4080">
                  <c:v>-1.23885348781349E-2</c:v>
                </c:pt>
                <c:pt idx="4081">
                  <c:v>-1.2385093997044599E-2</c:v>
                </c:pt>
                <c:pt idx="4082">
                  <c:v>-1.23816467506584E-2</c:v>
                </c:pt>
                <c:pt idx="4083">
                  <c:v>-1.23781936014791E-2</c:v>
                </c:pt>
                <c:pt idx="4084">
                  <c:v>-1.23747350922527E-2</c:v>
                </c:pt>
                <c:pt idx="4085">
                  <c:v>-1.2371271762567601E-2</c:v>
                </c:pt>
                <c:pt idx="4086">
                  <c:v>-1.23678041976339E-2</c:v>
                </c:pt>
                <c:pt idx="4087">
                  <c:v>-1.23643329959457E-2</c:v>
                </c:pt>
                <c:pt idx="4088">
                  <c:v>-1.23608587683692E-2</c:v>
                </c:pt>
                <c:pt idx="4089">
                  <c:v>-1.2357382184908E-2</c:v>
                </c:pt>
                <c:pt idx="4090">
                  <c:v>-1.2353903894913899E-2</c:v>
                </c:pt>
                <c:pt idx="4091">
                  <c:v>-1.23504246047643E-2</c:v>
                </c:pt>
                <c:pt idx="4092">
                  <c:v>-1.2346945018938699E-2</c:v>
                </c:pt>
                <c:pt idx="4093">
                  <c:v>-1.23434658777982E-2</c:v>
                </c:pt>
                <c:pt idx="4094">
                  <c:v>-1.23399879229594E-2</c:v>
                </c:pt>
                <c:pt idx="4095">
                  <c:v>-1.2336511932570101E-2</c:v>
                </c:pt>
                <c:pt idx="4096">
                  <c:v>-1.23330386541505E-2</c:v>
                </c:pt>
                <c:pt idx="4097">
                  <c:v>-1.23295689165734E-2</c:v>
                </c:pt>
                <c:pt idx="4098">
                  <c:v>-1.23261035376533E-2</c:v>
                </c:pt>
                <c:pt idx="4099">
                  <c:v>-1.23226433383941E-2</c:v>
                </c:pt>
                <c:pt idx="4100">
                  <c:v>-1.2319189198608201E-2</c:v>
                </c:pt>
                <c:pt idx="4101">
                  <c:v>-1.23157419617881E-2</c:v>
                </c:pt>
                <c:pt idx="4102">
                  <c:v>-1.2312302526104799E-2</c:v>
                </c:pt>
                <c:pt idx="4103">
                  <c:v>-1.2308871752207601E-2</c:v>
                </c:pt>
                <c:pt idx="4104">
                  <c:v>-1.23054505388057E-2</c:v>
                </c:pt>
                <c:pt idx="4105">
                  <c:v>-1.23020398125748E-2</c:v>
                </c:pt>
                <c:pt idx="4106">
                  <c:v>-1.22986404692055E-2</c:v>
                </c:pt>
                <c:pt idx="4107">
                  <c:v>-1.2295253468640599E-2</c:v>
                </c:pt>
                <c:pt idx="4108">
                  <c:v>-1.22918797119804E-2</c:v>
                </c:pt>
                <c:pt idx="4109">
                  <c:v>-1.22885201598372E-2</c:v>
                </c:pt>
                <c:pt idx="4110">
                  <c:v>-1.2285175761873201E-2</c:v>
                </c:pt>
                <c:pt idx="4111">
                  <c:v>-1.2281847453436599E-2</c:v>
                </c:pt>
                <c:pt idx="4112">
                  <c:v>-1.22785361991565E-2</c:v>
                </c:pt>
                <c:pt idx="4113">
                  <c:v>-1.2275242971687301E-2</c:v>
                </c:pt>
                <c:pt idx="4114">
                  <c:v>-1.22719686971053E-2</c:v>
                </c:pt>
                <c:pt idx="4115">
                  <c:v>-1.2268714336708401E-2</c:v>
                </c:pt>
                <c:pt idx="4116">
                  <c:v>-1.22654808573822E-2</c:v>
                </c:pt>
                <c:pt idx="4117">
                  <c:v>-1.2262269224748001E-2</c:v>
                </c:pt>
                <c:pt idx="4118">
                  <c:v>-1.2259080371206399E-2</c:v>
                </c:pt>
                <c:pt idx="4119">
                  <c:v>-1.22559152668549E-2</c:v>
                </c:pt>
                <c:pt idx="4120">
                  <c:v>-1.22527748294385E-2</c:v>
                </c:pt>
                <c:pt idx="4121">
                  <c:v>-1.22496599868895E-2</c:v>
                </c:pt>
                <c:pt idx="4122">
                  <c:v>-1.2246571705098901E-2</c:v>
                </c:pt>
                <c:pt idx="4123">
                  <c:v>-1.22435108720081E-2</c:v>
                </c:pt>
                <c:pt idx="4124">
                  <c:v>-1.2240478403076E-2</c:v>
                </c:pt>
                <c:pt idx="4125">
                  <c:v>-1.22374752011302E-2</c:v>
                </c:pt>
                <c:pt idx="4126">
                  <c:v>-1.2234502199502201E-2</c:v>
                </c:pt>
                <c:pt idx="4127">
                  <c:v>-1.2231560185412599E-2</c:v>
                </c:pt>
                <c:pt idx="4128">
                  <c:v>-1.2228650049360501E-2</c:v>
                </c:pt>
                <c:pt idx="4129">
                  <c:v>-1.2225772670678901E-2</c:v>
                </c:pt>
                <c:pt idx="4130">
                  <c:v>-1.2222928856057001E-2</c:v>
                </c:pt>
                <c:pt idx="4131">
                  <c:v>-1.2220119464093E-2</c:v>
                </c:pt>
                <c:pt idx="4132">
                  <c:v>-1.22173452700519E-2</c:v>
                </c:pt>
                <c:pt idx="4133">
                  <c:v>-1.2214607072988199E-2</c:v>
                </c:pt>
                <c:pt idx="4134">
                  <c:v>-1.22119056160834E-2</c:v>
                </c:pt>
                <c:pt idx="4135">
                  <c:v>-1.2209241648948E-2</c:v>
                </c:pt>
                <c:pt idx="4136">
                  <c:v>-1.2206615882814799E-2</c:v>
                </c:pt>
                <c:pt idx="4137">
                  <c:v>-1.22040290398108E-2</c:v>
                </c:pt>
                <c:pt idx="4138">
                  <c:v>-1.22014817733884E-2</c:v>
                </c:pt>
                <c:pt idx="4139">
                  <c:v>-1.2198974757892301E-2</c:v>
                </c:pt>
                <c:pt idx="4140">
                  <c:v>-1.21965086159249E-2</c:v>
                </c:pt>
                <c:pt idx="4141">
                  <c:v>-1.21940839754057E-2</c:v>
                </c:pt>
                <c:pt idx="4142">
                  <c:v>-1.21917014176745E-2</c:v>
                </c:pt>
                <c:pt idx="4143">
                  <c:v>-1.2189361497414701E-2</c:v>
                </c:pt>
                <c:pt idx="4144">
                  <c:v>-1.2187064725736701E-2</c:v>
                </c:pt>
                <c:pt idx="4145">
                  <c:v>-1.2184811631055101E-2</c:v>
                </c:pt>
                <c:pt idx="4146">
                  <c:v>-1.21826026872849E-2</c:v>
                </c:pt>
                <c:pt idx="4147">
                  <c:v>-1.21804383659086E-2</c:v>
                </c:pt>
                <c:pt idx="4148">
                  <c:v>-1.2178319050952E-2</c:v>
                </c:pt>
                <c:pt idx="4149">
                  <c:v>-1.21762451006142E-2</c:v>
                </c:pt>
                <c:pt idx="4150">
                  <c:v>-1.21742169562679E-2</c:v>
                </c:pt>
                <c:pt idx="4151">
                  <c:v>-1.2172234893644799E-2</c:v>
                </c:pt>
                <c:pt idx="4152">
                  <c:v>-1.2170299196921299E-2</c:v>
                </c:pt>
                <c:pt idx="4153">
                  <c:v>-1.2168410191397701E-2</c:v>
                </c:pt>
                <c:pt idx="4154">
                  <c:v>-1.21665680743741E-2</c:v>
                </c:pt>
                <c:pt idx="4155">
                  <c:v>-1.2164773055760801E-2</c:v>
                </c:pt>
                <c:pt idx="4156">
                  <c:v>-1.2163025324583601E-2</c:v>
                </c:pt>
                <c:pt idx="4157">
                  <c:v>-1.21613250023411E-2</c:v>
                </c:pt>
                <c:pt idx="4158">
                  <c:v>-1.21596722159281E-2</c:v>
                </c:pt>
                <c:pt idx="4159">
                  <c:v>-1.21580670302926E-2</c:v>
                </c:pt>
                <c:pt idx="4160">
                  <c:v>-1.2156509492974E-2</c:v>
                </c:pt>
                <c:pt idx="4161">
                  <c:v>-1.21549996272E-2</c:v>
                </c:pt>
                <c:pt idx="4162">
                  <c:v>-1.2153537378231201E-2</c:v>
                </c:pt>
                <c:pt idx="4163">
                  <c:v>-1.21521227545652E-2</c:v>
                </c:pt>
                <c:pt idx="4164">
                  <c:v>-1.21507556164351E-2</c:v>
                </c:pt>
                <c:pt idx="4165">
                  <c:v>-1.2149435866717901E-2</c:v>
                </c:pt>
                <c:pt idx="4166">
                  <c:v>-1.2148163354268901E-2</c:v>
                </c:pt>
                <c:pt idx="4167">
                  <c:v>-1.2146937876873E-2</c:v>
                </c:pt>
                <c:pt idx="4168">
                  <c:v>-1.21457592509571E-2</c:v>
                </c:pt>
                <c:pt idx="4169">
                  <c:v>-1.2144627204404099E-2</c:v>
                </c:pt>
                <c:pt idx="4170">
                  <c:v>-1.21435414770767E-2</c:v>
                </c:pt>
                <c:pt idx="4171">
                  <c:v>-1.21425017552577E-2</c:v>
                </c:pt>
                <c:pt idx="4172">
                  <c:v>-1.2141507702400399E-2</c:v>
                </c:pt>
                <c:pt idx="4173">
                  <c:v>-1.21405589342456E-2</c:v>
                </c:pt>
                <c:pt idx="4174">
                  <c:v>-1.2139655045843099E-2</c:v>
                </c:pt>
                <c:pt idx="4175">
                  <c:v>-1.2138795605088499E-2</c:v>
                </c:pt>
                <c:pt idx="4176">
                  <c:v>-1.2137980159516001E-2</c:v>
                </c:pt>
                <c:pt idx="4177">
                  <c:v>-1.21372081957854E-2</c:v>
                </c:pt>
                <c:pt idx="4178">
                  <c:v>-1.21364791785093E-2</c:v>
                </c:pt>
                <c:pt idx="4179">
                  <c:v>-1.2135792572921199E-2</c:v>
                </c:pt>
                <c:pt idx="4180">
                  <c:v>-1.2135147806987901E-2</c:v>
                </c:pt>
                <c:pt idx="4181">
                  <c:v>-1.21345442358577E-2</c:v>
                </c:pt>
                <c:pt idx="4182">
                  <c:v>-1.21339812442253E-2</c:v>
                </c:pt>
                <c:pt idx="4183">
                  <c:v>-1.2133458156705201E-2</c:v>
                </c:pt>
                <c:pt idx="4184">
                  <c:v>-1.21329742963741E-2</c:v>
                </c:pt>
                <c:pt idx="4185">
                  <c:v>-1.2132528948031599E-2</c:v>
                </c:pt>
                <c:pt idx="4186">
                  <c:v>-1.21321213488841E-2</c:v>
                </c:pt>
                <c:pt idx="4187">
                  <c:v>-1.21317507479679E-2</c:v>
                </c:pt>
                <c:pt idx="4188">
                  <c:v>-1.2131416331865799E-2</c:v>
                </c:pt>
                <c:pt idx="4189">
                  <c:v>-1.2131117286440601E-2</c:v>
                </c:pt>
                <c:pt idx="4190">
                  <c:v>-1.2130852772104E-2</c:v>
                </c:pt>
                <c:pt idx="4191">
                  <c:v>-1.21306219281056E-2</c:v>
                </c:pt>
                <c:pt idx="4192">
                  <c:v>-1.2130423883453799E-2</c:v>
                </c:pt>
                <c:pt idx="4193">
                  <c:v>-1.2130257688810301E-2</c:v>
                </c:pt>
                <c:pt idx="4194">
                  <c:v>-1.21301224389283E-2</c:v>
                </c:pt>
                <c:pt idx="4195">
                  <c:v>-1.2130017178068501E-2</c:v>
                </c:pt>
                <c:pt idx="4196">
                  <c:v>-1.21299409571895E-2</c:v>
                </c:pt>
                <c:pt idx="4197">
                  <c:v>-1.21298927832092E-2</c:v>
                </c:pt>
                <c:pt idx="4198">
                  <c:v>-1.21298716502209E-2</c:v>
                </c:pt>
                <c:pt idx="4199">
                  <c:v>-1.2129876533713901E-2</c:v>
                </c:pt>
                <c:pt idx="4200">
                  <c:v>-1.21299064160318E-2</c:v>
                </c:pt>
                <c:pt idx="4201">
                  <c:v>-1.21299602163315E-2</c:v>
                </c:pt>
                <c:pt idx="4202">
                  <c:v>-1.2130036867625401E-2</c:v>
                </c:pt>
                <c:pt idx="4203">
                  <c:v>-1.21301352985869E-2</c:v>
                </c:pt>
                <c:pt idx="4204">
                  <c:v>-1.2130254392081499E-2</c:v>
                </c:pt>
                <c:pt idx="4205">
                  <c:v>-1.2130393037859399E-2</c:v>
                </c:pt>
                <c:pt idx="4206">
                  <c:v>-1.21305501207719E-2</c:v>
                </c:pt>
                <c:pt idx="4207">
                  <c:v>-1.2130724505216101E-2</c:v>
                </c:pt>
                <c:pt idx="4208">
                  <c:v>-1.21309150224745E-2</c:v>
                </c:pt>
                <c:pt idx="4209">
                  <c:v>-1.21311205457196E-2</c:v>
                </c:pt>
                <c:pt idx="4210">
                  <c:v>-1.21313398668761E-2</c:v>
                </c:pt>
                <c:pt idx="4211">
                  <c:v>-1.21315717873901E-2</c:v>
                </c:pt>
                <c:pt idx="4212">
                  <c:v>-1.2131815155408E-2</c:v>
                </c:pt>
                <c:pt idx="4213">
                  <c:v>-1.2132068766482901E-2</c:v>
                </c:pt>
                <c:pt idx="4214">
                  <c:v>-1.21323314162125E-2</c:v>
                </c:pt>
                <c:pt idx="4215">
                  <c:v>-1.21326018806372E-2</c:v>
                </c:pt>
                <c:pt idx="4216">
                  <c:v>-1.2132878964314499E-2</c:v>
                </c:pt>
                <c:pt idx="4217">
                  <c:v>-1.2133161409740301E-2</c:v>
                </c:pt>
                <c:pt idx="4218">
                  <c:v>-1.2133448008232199E-2</c:v>
                </c:pt>
                <c:pt idx="4219">
                  <c:v>-1.2133737518639999E-2</c:v>
                </c:pt>
                <c:pt idx="4220">
                  <c:v>-1.21340286975104E-2</c:v>
                </c:pt>
                <c:pt idx="4221">
                  <c:v>-1.21343203383484E-2</c:v>
                </c:pt>
                <c:pt idx="4222">
                  <c:v>-1.21346112043293E-2</c:v>
                </c:pt>
                <c:pt idx="4223">
                  <c:v>-1.21349000256093E-2</c:v>
                </c:pt>
                <c:pt idx="4224">
                  <c:v>-1.2135185547327801E-2</c:v>
                </c:pt>
                <c:pt idx="4225">
                  <c:v>-1.2135466504467399E-2</c:v>
                </c:pt>
                <c:pt idx="4226">
                  <c:v>-1.2135741651921999E-2</c:v>
                </c:pt>
                <c:pt idx="4227">
                  <c:v>-1.2136009719223601E-2</c:v>
                </c:pt>
                <c:pt idx="4228">
                  <c:v>-1.2136269474224901E-2</c:v>
                </c:pt>
                <c:pt idx="4229">
                  <c:v>-1.2136519635203701E-2</c:v>
                </c:pt>
                <c:pt idx="4230">
                  <c:v>-1.2136758994656599E-2</c:v>
                </c:pt>
                <c:pt idx="4231">
                  <c:v>-1.21369863097993E-2</c:v>
                </c:pt>
                <c:pt idx="4232">
                  <c:v>-1.21372003084047E-2</c:v>
                </c:pt>
                <c:pt idx="4233">
                  <c:v>-1.21373997358782E-2</c:v>
                </c:pt>
                <c:pt idx="4234">
                  <c:v>-1.21375833733598E-2</c:v>
                </c:pt>
                <c:pt idx="4235">
                  <c:v>-1.2137749961825E-2</c:v>
                </c:pt>
                <c:pt idx="4236">
                  <c:v>-1.2137898268118801E-2</c:v>
                </c:pt>
                <c:pt idx="4237">
                  <c:v>-1.21380270493412E-2</c:v>
                </c:pt>
                <c:pt idx="4238">
                  <c:v>-1.21381350832751E-2</c:v>
                </c:pt>
                <c:pt idx="4239">
                  <c:v>-1.21382211574805E-2</c:v>
                </c:pt>
                <c:pt idx="4240">
                  <c:v>-1.21382840307152E-2</c:v>
                </c:pt>
                <c:pt idx="4241">
                  <c:v>-1.2138322489771701E-2</c:v>
                </c:pt>
                <c:pt idx="4242">
                  <c:v>-1.2138335322036601E-2</c:v>
                </c:pt>
                <c:pt idx="4243">
                  <c:v>-1.21383213252846E-2</c:v>
                </c:pt>
                <c:pt idx="4244">
                  <c:v>-1.2138279301590499E-2</c:v>
                </c:pt>
                <c:pt idx="4245">
                  <c:v>-1.21382080544428E-2</c:v>
                </c:pt>
                <c:pt idx="4246">
                  <c:v>-1.21381063996277E-2</c:v>
                </c:pt>
                <c:pt idx="4247">
                  <c:v>-1.2137973153451701E-2</c:v>
                </c:pt>
                <c:pt idx="4248">
                  <c:v>-1.21378071425893E-2</c:v>
                </c:pt>
                <c:pt idx="4249">
                  <c:v>-1.21376072011148E-2</c:v>
                </c:pt>
                <c:pt idx="4250">
                  <c:v>-1.2137372169504E-2</c:v>
                </c:pt>
                <c:pt idx="4251">
                  <c:v>-1.2137100896498301E-2</c:v>
                </c:pt>
                <c:pt idx="4252">
                  <c:v>-1.21367922343354E-2</c:v>
                </c:pt>
                <c:pt idx="4253">
                  <c:v>-1.2136445053002201E-2</c:v>
                </c:pt>
                <c:pt idx="4254">
                  <c:v>-1.2136058221590199E-2</c:v>
                </c:pt>
                <c:pt idx="4255">
                  <c:v>-1.21356306120406E-2</c:v>
                </c:pt>
                <c:pt idx="4256">
                  <c:v>-1.2135161131756301E-2</c:v>
                </c:pt>
                <c:pt idx="4257">
                  <c:v>-1.2134648679318599E-2</c:v>
                </c:pt>
                <c:pt idx="4258">
                  <c:v>-1.21340921750076E-2</c:v>
                </c:pt>
                <c:pt idx="4259">
                  <c:v>-1.2133490507985E-2</c:v>
                </c:pt>
                <c:pt idx="4260">
                  <c:v>-1.2132842604276901E-2</c:v>
                </c:pt>
                <c:pt idx="4261">
                  <c:v>-1.21321474148874E-2</c:v>
                </c:pt>
                <c:pt idx="4262">
                  <c:v>-1.21314038836249E-2</c:v>
                </c:pt>
                <c:pt idx="4263">
                  <c:v>-1.21306109662884E-2</c:v>
                </c:pt>
                <c:pt idx="4264">
                  <c:v>-1.21297676268242E-2</c:v>
                </c:pt>
                <c:pt idx="4265">
                  <c:v>-1.21288728301102E-2</c:v>
                </c:pt>
                <c:pt idx="4266">
                  <c:v>-1.2127925586095401E-2</c:v>
                </c:pt>
                <c:pt idx="4267">
                  <c:v>-1.21269248872172E-2</c:v>
                </c:pt>
                <c:pt idx="4268">
                  <c:v>-1.2125869742047501E-2</c:v>
                </c:pt>
                <c:pt idx="4269">
                  <c:v>-1.2124759172401699E-2</c:v>
                </c:pt>
                <c:pt idx="4270">
                  <c:v>-1.2123592207937401E-2</c:v>
                </c:pt>
                <c:pt idx="4271">
                  <c:v>-1.2122367890835701E-2</c:v>
                </c:pt>
                <c:pt idx="4272">
                  <c:v>-1.21210852790972E-2</c:v>
                </c:pt>
                <c:pt idx="4273">
                  <c:v>-1.21197434398443E-2</c:v>
                </c:pt>
                <c:pt idx="4274">
                  <c:v>-1.21183414681649E-2</c:v>
                </c:pt>
                <c:pt idx="4275">
                  <c:v>-1.21168784351719E-2</c:v>
                </c:pt>
                <c:pt idx="4276">
                  <c:v>-1.21153534492826E-2</c:v>
                </c:pt>
                <c:pt idx="4277">
                  <c:v>-1.2113765613748899E-2</c:v>
                </c:pt>
                <c:pt idx="4278">
                  <c:v>-1.21121140813158E-2</c:v>
                </c:pt>
                <c:pt idx="4279">
                  <c:v>-1.21103979912465E-2</c:v>
                </c:pt>
                <c:pt idx="4280">
                  <c:v>-1.2108616520151201E-2</c:v>
                </c:pt>
                <c:pt idx="4281">
                  <c:v>-1.2106768816462001E-2</c:v>
                </c:pt>
                <c:pt idx="4282">
                  <c:v>-1.2104854069089401E-2</c:v>
                </c:pt>
                <c:pt idx="4283">
                  <c:v>-1.21028714874845E-2</c:v>
                </c:pt>
                <c:pt idx="4284">
                  <c:v>-1.21008202715775E-2</c:v>
                </c:pt>
                <c:pt idx="4285">
                  <c:v>-1.2098699667810599E-2</c:v>
                </c:pt>
                <c:pt idx="4286">
                  <c:v>-1.20965089107178E-2</c:v>
                </c:pt>
                <c:pt idx="4287">
                  <c:v>-1.2094247262062501E-2</c:v>
                </c:pt>
                <c:pt idx="4288">
                  <c:v>-1.20919139972131E-2</c:v>
                </c:pt>
                <c:pt idx="4289">
                  <c:v>-1.2089508412019501E-2</c:v>
                </c:pt>
                <c:pt idx="4290">
                  <c:v>-1.20870298206876E-2</c:v>
                </c:pt>
                <c:pt idx="4291">
                  <c:v>-1.20844775311903E-2</c:v>
                </c:pt>
                <c:pt idx="4292">
                  <c:v>-1.2081850885332901E-2</c:v>
                </c:pt>
                <c:pt idx="4293">
                  <c:v>-1.2079149271359399E-2</c:v>
                </c:pt>
                <c:pt idx="4294">
                  <c:v>-1.2076372049368201E-2</c:v>
                </c:pt>
                <c:pt idx="4295">
                  <c:v>-1.2073518614860401E-2</c:v>
                </c:pt>
                <c:pt idx="4296">
                  <c:v>-1.20705883719782E-2</c:v>
                </c:pt>
                <c:pt idx="4297">
                  <c:v>-1.20675807646956E-2</c:v>
                </c:pt>
                <c:pt idx="4298">
                  <c:v>-1.20644952591763E-2</c:v>
                </c:pt>
                <c:pt idx="4299">
                  <c:v>-1.2061331313507499E-2</c:v>
                </c:pt>
                <c:pt idx="4300">
                  <c:v>-1.2058088401766901E-2</c:v>
                </c:pt>
                <c:pt idx="4301">
                  <c:v>-1.2054766034504101E-2</c:v>
                </c:pt>
                <c:pt idx="4302">
                  <c:v>-1.2051363739902701E-2</c:v>
                </c:pt>
                <c:pt idx="4303">
                  <c:v>-1.20478810749293E-2</c:v>
                </c:pt>
                <c:pt idx="4304">
                  <c:v>-1.20443176138185E-2</c:v>
                </c:pt>
                <c:pt idx="4305">
                  <c:v>-1.2040672940234099E-2</c:v>
                </c:pt>
                <c:pt idx="4306">
                  <c:v>-1.20369466675967E-2</c:v>
                </c:pt>
                <c:pt idx="4307">
                  <c:v>-1.2033138429835E-2</c:v>
                </c:pt>
                <c:pt idx="4308">
                  <c:v>-1.20292478844224E-2</c:v>
                </c:pt>
                <c:pt idx="4309">
                  <c:v>-1.20252747312262E-2</c:v>
                </c:pt>
                <c:pt idx="4310">
                  <c:v>-1.20212186203354E-2</c:v>
                </c:pt>
                <c:pt idx="4311">
                  <c:v>-1.20170793008357E-2</c:v>
                </c:pt>
                <c:pt idx="4312">
                  <c:v>-1.2012856533617E-2</c:v>
                </c:pt>
                <c:pt idx="4313">
                  <c:v>-1.20085500886291E-2</c:v>
                </c:pt>
                <c:pt idx="4314">
                  <c:v>-1.20041597527251E-2</c:v>
                </c:pt>
                <c:pt idx="4315">
                  <c:v>-1.19996853556214E-2</c:v>
                </c:pt>
                <c:pt idx="4316">
                  <c:v>-1.1995126728030801E-2</c:v>
                </c:pt>
                <c:pt idx="4317">
                  <c:v>-1.19904837402814E-2</c:v>
                </c:pt>
                <c:pt idx="4318">
                  <c:v>-1.19857563118858E-2</c:v>
                </c:pt>
                <c:pt idx="4319">
                  <c:v>-1.1980944327430699E-2</c:v>
                </c:pt>
                <c:pt idx="4320">
                  <c:v>-1.19760477369376E-2</c:v>
                </c:pt>
                <c:pt idx="4321">
                  <c:v>-1.1971066511015699E-2</c:v>
                </c:pt>
                <c:pt idx="4322">
                  <c:v>-1.1966000653876799E-2</c:v>
                </c:pt>
                <c:pt idx="4323">
                  <c:v>-1.19608502118966E-2</c:v>
                </c:pt>
                <c:pt idx="4324">
                  <c:v>-1.19556152128722E-2</c:v>
                </c:pt>
                <c:pt idx="4325">
                  <c:v>-1.19502957053421E-2</c:v>
                </c:pt>
                <c:pt idx="4326">
                  <c:v>-1.19448918167997E-2</c:v>
                </c:pt>
                <c:pt idx="4327">
                  <c:v>-1.19394036407331E-2</c:v>
                </c:pt>
                <c:pt idx="4328">
                  <c:v>-1.1933831349184999E-2</c:v>
                </c:pt>
                <c:pt idx="4329">
                  <c:v>-1.19281751419661E-2</c:v>
                </c:pt>
                <c:pt idx="4330">
                  <c:v>-1.1922435206173801E-2</c:v>
                </c:pt>
                <c:pt idx="4331">
                  <c:v>-1.1916611759440501E-2</c:v>
                </c:pt>
                <c:pt idx="4332">
                  <c:v>-1.1910705117019501E-2</c:v>
                </c:pt>
                <c:pt idx="4333">
                  <c:v>-1.1904715532451E-2</c:v>
                </c:pt>
                <c:pt idx="4334">
                  <c:v>-1.1898643344253799E-2</c:v>
                </c:pt>
                <c:pt idx="4335">
                  <c:v>-1.1892488907802199E-2</c:v>
                </c:pt>
                <c:pt idx="4336">
                  <c:v>-1.18862525737165E-2</c:v>
                </c:pt>
                <c:pt idx="4337">
                  <c:v>-1.18799347402872E-2</c:v>
                </c:pt>
                <c:pt idx="4338">
                  <c:v>-1.18735358561666E-2</c:v>
                </c:pt>
                <c:pt idx="4339">
                  <c:v>-1.1867056325694099E-2</c:v>
                </c:pt>
                <c:pt idx="4340">
                  <c:v>-1.1860496684780401E-2</c:v>
                </c:pt>
                <c:pt idx="4341">
                  <c:v>-1.18538573900825E-2</c:v>
                </c:pt>
                <c:pt idx="4342">
                  <c:v>-1.18471390156574E-2</c:v>
                </c:pt>
                <c:pt idx="4343">
                  <c:v>-1.18403421149835E-2</c:v>
                </c:pt>
                <c:pt idx="4344">
                  <c:v>-1.1833467270898399E-2</c:v>
                </c:pt>
                <c:pt idx="4345">
                  <c:v>-1.18265151046096E-2</c:v>
                </c:pt>
                <c:pt idx="4346">
                  <c:v>-1.1819486249111701E-2</c:v>
                </c:pt>
                <c:pt idx="4347">
                  <c:v>-1.18123813393424E-2</c:v>
                </c:pt>
                <c:pt idx="4348">
                  <c:v>-1.1805201102466601E-2</c:v>
                </c:pt>
                <c:pt idx="4349">
                  <c:v>-1.17979462507578E-2</c:v>
                </c:pt>
                <c:pt idx="4350">
                  <c:v>-1.1790617512509E-2</c:v>
                </c:pt>
                <c:pt idx="4351">
                  <c:v>-1.17832156545987E-2</c:v>
                </c:pt>
                <c:pt idx="4352">
                  <c:v>-1.17757414673864E-2</c:v>
                </c:pt>
                <c:pt idx="4353">
                  <c:v>-1.1768195763023801E-2</c:v>
                </c:pt>
                <c:pt idx="4354">
                  <c:v>-1.1760579373493601E-2</c:v>
                </c:pt>
                <c:pt idx="4355">
                  <c:v>-1.17528931520952E-2</c:v>
                </c:pt>
                <c:pt idx="4356">
                  <c:v>-1.17451379878032E-2</c:v>
                </c:pt>
                <c:pt idx="4357">
                  <c:v>-1.17373147974841E-2</c:v>
                </c:pt>
                <c:pt idx="4358">
                  <c:v>-1.1729424455840401E-2</c:v>
                </c:pt>
                <c:pt idx="4359">
                  <c:v>-1.17214679379158E-2</c:v>
                </c:pt>
                <c:pt idx="4360">
                  <c:v>-1.17134461687168E-2</c:v>
                </c:pt>
                <c:pt idx="4361">
                  <c:v>-1.17053601176901E-2</c:v>
                </c:pt>
                <c:pt idx="4362">
                  <c:v>-1.1697210821775999E-2</c:v>
                </c:pt>
                <c:pt idx="4363">
                  <c:v>-1.16889993047905E-2</c:v>
                </c:pt>
                <c:pt idx="4364">
                  <c:v>-1.16807265804586E-2</c:v>
                </c:pt>
                <c:pt idx="4365">
                  <c:v>-1.1672393688260001E-2</c:v>
                </c:pt>
                <c:pt idx="4366">
                  <c:v>-1.1664001700709701E-2</c:v>
                </c:pt>
                <c:pt idx="4367">
                  <c:v>-1.16555516906324E-2</c:v>
                </c:pt>
                <c:pt idx="4368">
                  <c:v>-1.16470448112644E-2</c:v>
                </c:pt>
                <c:pt idx="4369">
                  <c:v>-1.1638482112544001E-2</c:v>
                </c:pt>
                <c:pt idx="4370">
                  <c:v>-1.16298647155823E-2</c:v>
                </c:pt>
                <c:pt idx="4371">
                  <c:v>-1.16211938179832E-2</c:v>
                </c:pt>
                <c:pt idx="4372">
                  <c:v>-1.16124705084267E-2</c:v>
                </c:pt>
                <c:pt idx="4373">
                  <c:v>-1.1603695952284001E-2</c:v>
                </c:pt>
                <c:pt idx="4374">
                  <c:v>-1.15948713615308E-2</c:v>
                </c:pt>
                <c:pt idx="4375">
                  <c:v>-1.15859978699207E-2</c:v>
                </c:pt>
                <c:pt idx="4376">
                  <c:v>-1.15770766360851E-2</c:v>
                </c:pt>
                <c:pt idx="4377">
                  <c:v>-1.15681088953332E-2</c:v>
                </c:pt>
                <c:pt idx="4378">
                  <c:v>-1.1559095824242201E-2</c:v>
                </c:pt>
                <c:pt idx="4379">
                  <c:v>-1.1550038659262799E-2</c:v>
                </c:pt>
                <c:pt idx="4380">
                  <c:v>-1.15409385871992E-2</c:v>
                </c:pt>
                <c:pt idx="4381">
                  <c:v>-1.15317968235051E-2</c:v>
                </c:pt>
                <c:pt idx="4382">
                  <c:v>-1.15226145802385E-2</c:v>
                </c:pt>
                <c:pt idx="4383">
                  <c:v>-1.15133930758398E-2</c:v>
                </c:pt>
                <c:pt idx="4384">
                  <c:v>-1.15041335450396E-2</c:v>
                </c:pt>
                <c:pt idx="4385">
                  <c:v>-1.1494837188514E-2</c:v>
                </c:pt>
                <c:pt idx="4386">
                  <c:v>-1.1485505217154199E-2</c:v>
                </c:pt>
                <c:pt idx="4387">
                  <c:v>-1.1476138875941301E-2</c:v>
                </c:pt>
                <c:pt idx="4388">
                  <c:v>-1.1466739352012E-2</c:v>
                </c:pt>
                <c:pt idx="4389">
                  <c:v>-1.1457307865508101E-2</c:v>
                </c:pt>
                <c:pt idx="4390">
                  <c:v>-1.14478456116094E-2</c:v>
                </c:pt>
                <c:pt idx="4391">
                  <c:v>-1.14383537918219E-2</c:v>
                </c:pt>
                <c:pt idx="4392">
                  <c:v>-1.14288336177303E-2</c:v>
                </c:pt>
                <c:pt idx="4393">
                  <c:v>-1.1419286306508E-2</c:v>
                </c:pt>
                <c:pt idx="4394">
                  <c:v>-1.1409712995781701E-2</c:v>
                </c:pt>
                <c:pt idx="4395">
                  <c:v>-1.1400114912231399E-2</c:v>
                </c:pt>
                <c:pt idx="4396">
                  <c:v>-1.1390493151811801E-2</c:v>
                </c:pt>
                <c:pt idx="4397">
                  <c:v>-1.1380848885017799E-2</c:v>
                </c:pt>
                <c:pt idx="4398">
                  <c:v>-1.13711832985231E-2</c:v>
                </c:pt>
                <c:pt idx="4399">
                  <c:v>-1.13614974804756E-2</c:v>
                </c:pt>
                <c:pt idx="4400">
                  <c:v>-1.1351792516461999E-2</c:v>
                </c:pt>
                <c:pt idx="4401">
                  <c:v>-1.13420695745998E-2</c:v>
                </c:pt>
                <c:pt idx="4402">
                  <c:v>-1.1332329728261E-2</c:v>
                </c:pt>
                <c:pt idx="4403">
                  <c:v>-1.1322574018777599E-2</c:v>
                </c:pt>
                <c:pt idx="4404">
                  <c:v>-1.1312803546557001E-2</c:v>
                </c:pt>
                <c:pt idx="4405">
                  <c:v>-1.1303019358210599E-2</c:v>
                </c:pt>
                <c:pt idx="4406">
                  <c:v>-1.12932224528408E-2</c:v>
                </c:pt>
                <c:pt idx="4407">
                  <c:v>-1.1283413835703001E-2</c:v>
                </c:pt>
                <c:pt idx="4408">
                  <c:v>-1.1273594504985201E-2</c:v>
                </c:pt>
                <c:pt idx="4409">
                  <c:v>-1.12637654547707E-2</c:v>
                </c:pt>
                <c:pt idx="4410">
                  <c:v>-1.1253927633040599E-2</c:v>
                </c:pt>
                <c:pt idx="4411">
                  <c:v>-1.12440819855692E-2</c:v>
                </c:pt>
                <c:pt idx="4412">
                  <c:v>-1.12342294034159E-2</c:v>
                </c:pt>
                <c:pt idx="4413">
                  <c:v>-1.12243707953751E-2</c:v>
                </c:pt>
                <c:pt idx="4414">
                  <c:v>-1.1214507008677399E-2</c:v>
                </c:pt>
                <c:pt idx="4415">
                  <c:v>-1.12046389211585E-2</c:v>
                </c:pt>
                <c:pt idx="4416">
                  <c:v>-1.1194767338873099E-2</c:v>
                </c:pt>
                <c:pt idx="4417">
                  <c:v>-1.1184893065572901E-2</c:v>
                </c:pt>
                <c:pt idx="4418">
                  <c:v>-1.11750168788936E-2</c:v>
                </c:pt>
                <c:pt idx="4419">
                  <c:v>-1.1165139504268499E-2</c:v>
                </c:pt>
                <c:pt idx="4420">
                  <c:v>-1.11552616948008E-2</c:v>
                </c:pt>
                <c:pt idx="4421">
                  <c:v>-1.11453841554662E-2</c:v>
                </c:pt>
                <c:pt idx="4422">
                  <c:v>-1.1135507569087899E-2</c:v>
                </c:pt>
                <c:pt idx="4423">
                  <c:v>-1.11256325887082E-2</c:v>
                </c:pt>
                <c:pt idx="4424">
                  <c:v>-1.1115759860619599E-2</c:v>
                </c:pt>
                <c:pt idx="4425">
                  <c:v>-1.1105889968661501E-2</c:v>
                </c:pt>
                <c:pt idx="4426">
                  <c:v>-1.10960234830071E-2</c:v>
                </c:pt>
                <c:pt idx="4427">
                  <c:v>-1.10861609881106E-2</c:v>
                </c:pt>
                <c:pt idx="4428">
                  <c:v>-1.107630299092E-2</c:v>
                </c:pt>
                <c:pt idx="4429">
                  <c:v>-1.10664499940772E-2</c:v>
                </c:pt>
                <c:pt idx="4430">
                  <c:v>-1.1056602460301599E-2</c:v>
                </c:pt>
                <c:pt idx="4431">
                  <c:v>-1.10467608565647E-2</c:v>
                </c:pt>
                <c:pt idx="4432">
                  <c:v>-1.1036925583030601E-2</c:v>
                </c:pt>
                <c:pt idx="4433">
                  <c:v>-1.10270970536191E-2</c:v>
                </c:pt>
                <c:pt idx="4434">
                  <c:v>-1.10172756638699E-2</c:v>
                </c:pt>
                <c:pt idx="4435">
                  <c:v>-1.10074617374325E-2</c:v>
                </c:pt>
                <c:pt idx="4436">
                  <c:v>-1.0997655574971401E-2</c:v>
                </c:pt>
                <c:pt idx="4437">
                  <c:v>-1.0987857470671099E-2</c:v>
                </c:pt>
                <c:pt idx="4438">
                  <c:v>-1.0978067685380601E-2</c:v>
                </c:pt>
                <c:pt idx="4439">
                  <c:v>-1.09682864984055E-2</c:v>
                </c:pt>
                <c:pt idx="4440">
                  <c:v>-1.09585140963094E-2</c:v>
                </c:pt>
                <c:pt idx="4441">
                  <c:v>-1.0948750686363799E-2</c:v>
                </c:pt>
                <c:pt idx="4442">
                  <c:v>-1.09389964058005E-2</c:v>
                </c:pt>
                <c:pt idx="4443">
                  <c:v>-1.0929251389299399E-2</c:v>
                </c:pt>
                <c:pt idx="4444">
                  <c:v>-1.0919515771340701E-2</c:v>
                </c:pt>
                <c:pt idx="4445">
                  <c:v>-1.09097896820133E-2</c:v>
                </c:pt>
                <c:pt idx="4446">
                  <c:v>-1.09000731347877E-2</c:v>
                </c:pt>
                <c:pt idx="4447">
                  <c:v>-1.0890366198607599E-2</c:v>
                </c:pt>
                <c:pt idx="4448">
                  <c:v>-1.08806688880842E-2</c:v>
                </c:pt>
                <c:pt idx="4449">
                  <c:v>-1.0870981206779999E-2</c:v>
                </c:pt>
                <c:pt idx="4450">
                  <c:v>-1.0861303124024399E-2</c:v>
                </c:pt>
                <c:pt idx="4451">
                  <c:v>-1.0851634579933401E-2</c:v>
                </c:pt>
                <c:pt idx="4452">
                  <c:v>-1.0841975540937E-2</c:v>
                </c:pt>
                <c:pt idx="4453">
                  <c:v>-1.08323258822739E-2</c:v>
                </c:pt>
                <c:pt idx="4454">
                  <c:v>-1.08226855516339E-2</c:v>
                </c:pt>
                <c:pt idx="4455">
                  <c:v>-1.0813054411326401E-2</c:v>
                </c:pt>
                <c:pt idx="4456">
                  <c:v>-1.08034323096365E-2</c:v>
                </c:pt>
                <c:pt idx="4457">
                  <c:v>-1.0793819086330999E-2</c:v>
                </c:pt>
                <c:pt idx="4458">
                  <c:v>-1.0784214528125899E-2</c:v>
                </c:pt>
                <c:pt idx="4459">
                  <c:v>-1.0774618487854701E-2</c:v>
                </c:pt>
                <c:pt idx="4460">
                  <c:v>-1.07650306915774E-2</c:v>
                </c:pt>
                <c:pt idx="4461">
                  <c:v>-1.075545094646E-2</c:v>
                </c:pt>
                <c:pt idx="4462">
                  <c:v>-1.07458789939344E-2</c:v>
                </c:pt>
                <c:pt idx="4463">
                  <c:v>-1.07363145789284E-2</c:v>
                </c:pt>
                <c:pt idx="4464">
                  <c:v>-1.0726757425550799E-2</c:v>
                </c:pt>
                <c:pt idx="4465">
                  <c:v>-1.07172071940729E-2</c:v>
                </c:pt>
                <c:pt idx="4466">
                  <c:v>-1.0707663624194201E-2</c:v>
                </c:pt>
                <c:pt idx="4467">
                  <c:v>-1.069812637828E-2</c:v>
                </c:pt>
                <c:pt idx="4468">
                  <c:v>-1.06885951493591E-2</c:v>
                </c:pt>
                <c:pt idx="4469">
                  <c:v>-1.0679069593287901E-2</c:v>
                </c:pt>
                <c:pt idx="4470">
                  <c:v>-1.0669549375445699E-2</c:v>
                </c:pt>
                <c:pt idx="4471">
                  <c:v>-1.0660034112709899E-2</c:v>
                </c:pt>
                <c:pt idx="4472">
                  <c:v>-1.0650523434851299E-2</c:v>
                </c:pt>
                <c:pt idx="4473">
                  <c:v>-1.06410169774742E-2</c:v>
                </c:pt>
                <c:pt idx="4474">
                  <c:v>-1.06315143366382E-2</c:v>
                </c:pt>
                <c:pt idx="4475">
                  <c:v>-1.0622015105040799E-2</c:v>
                </c:pt>
                <c:pt idx="4476">
                  <c:v>-1.06125189066328E-2</c:v>
                </c:pt>
                <c:pt idx="4477">
                  <c:v>-1.0603025330592901E-2</c:v>
                </c:pt>
                <c:pt idx="4478">
                  <c:v>-1.0593534004687899E-2</c:v>
                </c:pt>
                <c:pt idx="4479">
                  <c:v>-1.0584044442209801E-2</c:v>
                </c:pt>
                <c:pt idx="4480">
                  <c:v>-1.05745562408975E-2</c:v>
                </c:pt>
                <c:pt idx="4481">
                  <c:v>-1.05650690024088E-2</c:v>
                </c:pt>
                <c:pt idx="4482">
                  <c:v>-1.0555582273727999E-2</c:v>
                </c:pt>
                <c:pt idx="4483">
                  <c:v>-1.0546095630968999E-2</c:v>
                </c:pt>
                <c:pt idx="4484">
                  <c:v>-1.0536608663516101E-2</c:v>
                </c:pt>
                <c:pt idx="4485">
                  <c:v>-1.05271209245497E-2</c:v>
                </c:pt>
                <c:pt idx="4486">
                  <c:v>-1.05176319442781E-2</c:v>
                </c:pt>
                <c:pt idx="4487">
                  <c:v>-1.05081413390465E-2</c:v>
                </c:pt>
                <c:pt idx="4488">
                  <c:v>-1.0498648673453599E-2</c:v>
                </c:pt>
                <c:pt idx="4489">
                  <c:v>-1.04891534886624E-2</c:v>
                </c:pt>
                <c:pt idx="4490">
                  <c:v>-1.0479655386213701E-2</c:v>
                </c:pt>
                <c:pt idx="4491">
                  <c:v>-1.0470153907243001E-2</c:v>
                </c:pt>
                <c:pt idx="4492">
                  <c:v>-1.04606486680804E-2</c:v>
                </c:pt>
                <c:pt idx="4493">
                  <c:v>-1.04511391982854E-2</c:v>
                </c:pt>
                <c:pt idx="4494">
                  <c:v>-1.04416251213518E-2</c:v>
                </c:pt>
                <c:pt idx="4495">
                  <c:v>-1.0432106021195899E-2</c:v>
                </c:pt>
                <c:pt idx="4496">
                  <c:v>-1.04225814414412E-2</c:v>
                </c:pt>
                <c:pt idx="4497">
                  <c:v>-1.04130510269923E-2</c:v>
                </c:pt>
                <c:pt idx="4498">
                  <c:v>-1.04035144058921E-2</c:v>
                </c:pt>
                <c:pt idx="4499">
                  <c:v>-1.0393971153840499E-2</c:v>
                </c:pt>
                <c:pt idx="4500">
                  <c:v>-1.03844208859143E-2</c:v>
                </c:pt>
                <c:pt idx="4501">
                  <c:v>-1.0374863231221601E-2</c:v>
                </c:pt>
                <c:pt idx="4502">
                  <c:v>-1.0365297819749099E-2</c:v>
                </c:pt>
                <c:pt idx="4503">
                  <c:v>-1.0355724316044101E-2</c:v>
                </c:pt>
                <c:pt idx="4504">
                  <c:v>-1.03461423331919E-2</c:v>
                </c:pt>
                <c:pt idx="4505">
                  <c:v>-1.0336551523247899E-2</c:v>
                </c:pt>
                <c:pt idx="4506">
                  <c:v>-1.03269515740883E-2</c:v>
                </c:pt>
                <c:pt idx="4507">
                  <c:v>-1.0317342154599901E-2</c:v>
                </c:pt>
                <c:pt idx="4508">
                  <c:v>-1.0307722962032501E-2</c:v>
                </c:pt>
                <c:pt idx="4509">
                  <c:v>-1.0298093649644201E-2</c:v>
                </c:pt>
                <c:pt idx="4510">
                  <c:v>-1.0288453955729601E-2</c:v>
                </c:pt>
                <c:pt idx="4511">
                  <c:v>-1.0278803612917E-2</c:v>
                </c:pt>
                <c:pt idx="4512">
                  <c:v>-1.02691423126217E-2</c:v>
                </c:pt>
                <c:pt idx="4513">
                  <c:v>-1.0259469834716199E-2</c:v>
                </c:pt>
                <c:pt idx="4514">
                  <c:v>-1.02497858804904E-2</c:v>
                </c:pt>
                <c:pt idx="4515">
                  <c:v>-1.0240090242560399E-2</c:v>
                </c:pt>
                <c:pt idx="4516">
                  <c:v>-1.02303826584914E-2</c:v>
                </c:pt>
                <c:pt idx="4517">
                  <c:v>-1.02206629051991E-2</c:v>
                </c:pt>
                <c:pt idx="4518">
                  <c:v>-1.02109307969688E-2</c:v>
                </c:pt>
                <c:pt idx="4519">
                  <c:v>-1.02011861448281E-2</c:v>
                </c:pt>
                <c:pt idx="4520">
                  <c:v>-1.01914287358967E-2</c:v>
                </c:pt>
                <c:pt idx="4521">
                  <c:v>-1.0181658427159601E-2</c:v>
                </c:pt>
                <c:pt idx="4522">
                  <c:v>-1.0171875070222301E-2</c:v>
                </c:pt>
                <c:pt idx="4523">
                  <c:v>-1.01620785372342E-2</c:v>
                </c:pt>
                <c:pt idx="4524">
                  <c:v>-1.0152268670811201E-2</c:v>
                </c:pt>
                <c:pt idx="4525">
                  <c:v>-1.01424453642302E-2</c:v>
                </c:pt>
                <c:pt idx="4526">
                  <c:v>-1.0132608499656399E-2</c:v>
                </c:pt>
                <c:pt idx="4527">
                  <c:v>-1.01227579881598E-2</c:v>
                </c:pt>
                <c:pt idx="4528">
                  <c:v>-1.01128937860236E-2</c:v>
                </c:pt>
                <c:pt idx="4529">
                  <c:v>-1.01030157885213E-2</c:v>
                </c:pt>
                <c:pt idx="4530">
                  <c:v>-1.0093123952693401E-2</c:v>
                </c:pt>
                <c:pt idx="4531">
                  <c:v>-1.0083218259714701E-2</c:v>
                </c:pt>
                <c:pt idx="4532">
                  <c:v>-1.0073298669045499E-2</c:v>
                </c:pt>
                <c:pt idx="4533">
                  <c:v>-1.0063365168803899E-2</c:v>
                </c:pt>
                <c:pt idx="4534">
                  <c:v>-1.0053417732376699E-2</c:v>
                </c:pt>
                <c:pt idx="4535">
                  <c:v>-1.00434564370134E-2</c:v>
                </c:pt>
                <c:pt idx="4536">
                  <c:v>-1.00334812849885E-2</c:v>
                </c:pt>
                <c:pt idx="4537">
                  <c:v>-1.00234923186363E-2</c:v>
                </c:pt>
                <c:pt idx="4538">
                  <c:v>-1.00134895852672E-2</c:v>
                </c:pt>
                <c:pt idx="4539">
                  <c:v>-1.00034731291076E-2</c:v>
                </c:pt>
                <c:pt idx="4540">
                  <c:v>-9.9934430693068201E-3</c:v>
                </c:pt>
                <c:pt idx="4541">
                  <c:v>-9.9833994973103808E-3</c:v>
                </c:pt>
                <c:pt idx="4542">
                  <c:v>-9.9733425039434595E-3</c:v>
                </c:pt>
                <c:pt idx="4543">
                  <c:v>-9.9632722694047594E-3</c:v>
                </c:pt>
                <c:pt idx="4544">
                  <c:v>-9.9531888688658594E-3</c:v>
                </c:pt>
                <c:pt idx="4545">
                  <c:v>-9.9430924587480592E-3</c:v>
                </c:pt>
                <c:pt idx="4546">
                  <c:v>-9.9329832633066797E-3</c:v>
                </c:pt>
                <c:pt idx="4547">
                  <c:v>-9.9228614078072808E-3</c:v>
                </c:pt>
                <c:pt idx="4548">
                  <c:v>-9.9127271101368403E-3</c:v>
                </c:pt>
                <c:pt idx="4549">
                  <c:v>-9.9025805580816497E-3</c:v>
                </c:pt>
                <c:pt idx="4550">
                  <c:v>-9.8924219596526197E-3</c:v>
                </c:pt>
                <c:pt idx="4551">
                  <c:v>-9.8822515477578095E-3</c:v>
                </c:pt>
                <c:pt idx="4552">
                  <c:v>-9.8720695882166202E-3</c:v>
                </c:pt>
                <c:pt idx="4553">
                  <c:v>-9.8618763354394196E-3</c:v>
                </c:pt>
                <c:pt idx="4554">
                  <c:v>-9.8516720578868105E-3</c:v>
                </c:pt>
                <c:pt idx="4555">
                  <c:v>-9.8414570658868199E-3</c:v>
                </c:pt>
                <c:pt idx="4556">
                  <c:v>-9.8312316252532096E-3</c:v>
                </c:pt>
                <c:pt idx="4557">
                  <c:v>-9.8209960513392595E-3</c:v>
                </c:pt>
                <c:pt idx="4558">
                  <c:v>-9.8107506419094197E-3</c:v>
                </c:pt>
                <c:pt idx="4559">
                  <c:v>-9.8004957845192701E-3</c:v>
                </c:pt>
                <c:pt idx="4560">
                  <c:v>-9.7902317855966293E-3</c:v>
                </c:pt>
                <c:pt idx="4561">
                  <c:v>-9.7799590637554102E-3</c:v>
                </c:pt>
                <c:pt idx="4562">
                  <c:v>-9.7696779880457295E-3</c:v>
                </c:pt>
                <c:pt idx="4563">
                  <c:v>-9.7593888911807394E-3</c:v>
                </c:pt>
                <c:pt idx="4564">
                  <c:v>-9.7490922216725406E-3</c:v>
                </c:pt>
                <c:pt idx="4565">
                  <c:v>-9.73878842030617E-3</c:v>
                </c:pt>
                <c:pt idx="4566">
                  <c:v>-9.7284778770021195E-3</c:v>
                </c:pt>
                <c:pt idx="4567">
                  <c:v>-9.7181610401058192E-3</c:v>
                </c:pt>
                <c:pt idx="4568">
                  <c:v>-9.7078383674923507E-3</c:v>
                </c:pt>
                <c:pt idx="4569">
                  <c:v>-9.6975103132770496E-3</c:v>
                </c:pt>
                <c:pt idx="4570">
                  <c:v>-9.6871773792399207E-3</c:v>
                </c:pt>
                <c:pt idx="4571">
                  <c:v>-9.67684005655952E-3</c:v>
                </c:pt>
                <c:pt idx="4572">
                  <c:v>-9.6664988563536901E-3</c:v>
                </c:pt>
                <c:pt idx="4573">
                  <c:v>-9.6561542815062403E-3</c:v>
                </c:pt>
                <c:pt idx="4574">
                  <c:v>-9.6458068882085794E-3</c:v>
                </c:pt>
                <c:pt idx="4575">
                  <c:v>-9.6354571912363792E-3</c:v>
                </c:pt>
                <c:pt idx="4576">
                  <c:v>-9.6251057880656996E-3</c:v>
                </c:pt>
                <c:pt idx="4577">
                  <c:v>-9.6147532444619595E-3</c:v>
                </c:pt>
                <c:pt idx="4578">
                  <c:v>-9.60440011508828E-3</c:v>
                </c:pt>
                <c:pt idx="4579">
                  <c:v>-9.5940470475476304E-3</c:v>
                </c:pt>
                <c:pt idx="4580">
                  <c:v>-9.5836946129004806E-3</c:v>
                </c:pt>
                <c:pt idx="4581">
                  <c:v>-9.5733434720168594E-3</c:v>
                </c:pt>
                <c:pt idx="4582">
                  <c:v>-9.5629942556159208E-3</c:v>
                </c:pt>
                <c:pt idx="4583">
                  <c:v>-9.5526475618339206E-3</c:v>
                </c:pt>
                <c:pt idx="4584">
                  <c:v>-9.5423041089560193E-3</c:v>
                </c:pt>
                <c:pt idx="4585">
                  <c:v>-9.5319645669236595E-3</c:v>
                </c:pt>
                <c:pt idx="4586">
                  <c:v>-9.5216296155113695E-3</c:v>
                </c:pt>
                <c:pt idx="4587">
                  <c:v>-9.5112999450971993E-3</c:v>
                </c:pt>
                <c:pt idx="4588">
                  <c:v>-9.5009762674839703E-3</c:v>
                </c:pt>
                <c:pt idx="4589">
                  <c:v>-9.4906593395038905E-3</c:v>
                </c:pt>
                <c:pt idx="4590">
                  <c:v>-9.4803498520135907E-3</c:v>
                </c:pt>
                <c:pt idx="4591">
                  <c:v>-9.4700485818918698E-3</c:v>
                </c:pt>
                <c:pt idx="4592">
                  <c:v>-9.4597562857192796E-3</c:v>
                </c:pt>
                <c:pt idx="4593">
                  <c:v>-9.44947370518384E-3</c:v>
                </c:pt>
                <c:pt idx="4594">
                  <c:v>-9.4392016497727108E-3</c:v>
                </c:pt>
                <c:pt idx="4595">
                  <c:v>-9.4289409350238797E-3</c:v>
                </c:pt>
                <c:pt idx="4596">
                  <c:v>-9.4186923377562008E-3</c:v>
                </c:pt>
                <c:pt idx="4597">
                  <c:v>-9.4084566779129106E-3</c:v>
                </c:pt>
                <c:pt idx="4598">
                  <c:v>-9.3982347978053497E-3</c:v>
                </c:pt>
                <c:pt idx="4599">
                  <c:v>-9.3880275401538801E-3</c:v>
                </c:pt>
                <c:pt idx="4600">
                  <c:v>-9.3778357567539904E-3</c:v>
                </c:pt>
                <c:pt idx="4601">
                  <c:v>-9.3676603375848801E-3</c:v>
                </c:pt>
                <c:pt idx="4602">
                  <c:v>-9.3575021221045298E-3</c:v>
                </c:pt>
                <c:pt idx="4603">
                  <c:v>-9.3473620041085205E-3</c:v>
                </c:pt>
                <c:pt idx="4604">
                  <c:v>-9.3372408906457205E-3</c:v>
                </c:pt>
                <c:pt idx="4605">
                  <c:v>-9.3271396856540907E-3</c:v>
                </c:pt>
                <c:pt idx="4606">
                  <c:v>-9.3170592823579798E-3</c:v>
                </c:pt>
                <c:pt idx="4607">
                  <c:v>-9.3070006379433606E-3</c:v>
                </c:pt>
                <c:pt idx="4608">
                  <c:v>-9.2969646646097592E-3</c:v>
                </c:pt>
                <c:pt idx="4609">
                  <c:v>-9.2869523330371094E-3</c:v>
                </c:pt>
                <c:pt idx="4610">
                  <c:v>-9.2769646032992495E-3</c:v>
                </c:pt>
                <c:pt idx="4611">
                  <c:v>-9.2670023978352004E-3</c:v>
                </c:pt>
                <c:pt idx="4612">
                  <c:v>-9.2570667201737691E-3</c:v>
                </c:pt>
                <c:pt idx="4613">
                  <c:v>-9.2471585484297392E-3</c:v>
                </c:pt>
                <c:pt idx="4614">
                  <c:v>-9.2372788445054498E-3</c:v>
                </c:pt>
                <c:pt idx="4615">
                  <c:v>-9.2274286418137594E-3</c:v>
                </c:pt>
                <c:pt idx="4616">
                  <c:v>-9.2176088957161301E-3</c:v>
                </c:pt>
                <c:pt idx="4617">
                  <c:v>-9.2078206679849194E-3</c:v>
                </c:pt>
                <c:pt idx="4618">
                  <c:v>-9.1980649643629304E-3</c:v>
                </c:pt>
                <c:pt idx="4619">
                  <c:v>-9.1883427535983005E-3</c:v>
                </c:pt>
                <c:pt idx="4620">
                  <c:v>-9.1786550905448207E-3</c:v>
                </c:pt>
                <c:pt idx="4621">
                  <c:v>-9.1690030170838606E-3</c:v>
                </c:pt>
                <c:pt idx="4622">
                  <c:v>-9.1593875788875505E-3</c:v>
                </c:pt>
                <c:pt idx="4623">
                  <c:v>-9.1498097768544905E-3</c:v>
                </c:pt>
                <c:pt idx="4624">
                  <c:v>-9.1402707094185992E-3</c:v>
                </c:pt>
                <c:pt idx="4625">
                  <c:v>-9.1307713792619007E-3</c:v>
                </c:pt>
                <c:pt idx="4626">
                  <c:v>-9.1213128470169092E-3</c:v>
                </c:pt>
                <c:pt idx="4627">
                  <c:v>-9.1118961951166307E-3</c:v>
                </c:pt>
                <c:pt idx="4628">
                  <c:v>-9.1025224416305603E-3</c:v>
                </c:pt>
                <c:pt idx="4629">
                  <c:v>-9.0931926915910205E-3</c:v>
                </c:pt>
                <c:pt idx="4630">
                  <c:v>-9.0839079570301396E-3</c:v>
                </c:pt>
                <c:pt idx="4631">
                  <c:v>-9.0746693090833306E-3</c:v>
                </c:pt>
                <c:pt idx="4632">
                  <c:v>-9.0654777694795796E-3</c:v>
                </c:pt>
                <c:pt idx="4633">
                  <c:v>-9.0563344296026894E-3</c:v>
                </c:pt>
                <c:pt idx="4634">
                  <c:v>-9.0472403389948892E-3</c:v>
                </c:pt>
                <c:pt idx="4635">
                  <c:v>-9.0381965463878899E-3</c:v>
                </c:pt>
                <c:pt idx="4636">
                  <c:v>-9.0292040991431094E-3</c:v>
                </c:pt>
                <c:pt idx="4637">
                  <c:v>-9.0202640413091003E-3</c:v>
                </c:pt>
                <c:pt idx="4638">
                  <c:v>-9.0113773880579999E-3</c:v>
                </c:pt>
                <c:pt idx="4639">
                  <c:v>-9.0025452289258304E-3</c:v>
                </c:pt>
                <c:pt idx="4640">
                  <c:v>-8.9937685865805108E-3</c:v>
                </c:pt>
                <c:pt idx="4641">
                  <c:v>-8.9850485054658799E-3</c:v>
                </c:pt>
                <c:pt idx="4642">
                  <c:v>-8.9763860039756699E-3</c:v>
                </c:pt>
                <c:pt idx="4643">
                  <c:v>-8.9677820539048204E-3</c:v>
                </c:pt>
                <c:pt idx="4644">
                  <c:v>-8.9592376475832406E-3</c:v>
                </c:pt>
                <c:pt idx="4645">
                  <c:v>-8.9507538182872805E-3</c:v>
                </c:pt>
                <c:pt idx="4646">
                  <c:v>-8.9423315441659306E-3</c:v>
                </c:pt>
                <c:pt idx="4647">
                  <c:v>-8.9339717880683508E-3</c:v>
                </c:pt>
                <c:pt idx="4648">
                  <c:v>-8.9256755494833001E-3</c:v>
                </c:pt>
                <c:pt idx="4649">
                  <c:v>-8.9174438211310804E-3</c:v>
                </c:pt>
                <c:pt idx="4650">
                  <c:v>-8.9092775514460695E-3</c:v>
                </c:pt>
                <c:pt idx="4651">
                  <c:v>-8.9011776284542692E-3</c:v>
                </c:pt>
                <c:pt idx="4652">
                  <c:v>-8.8931449923714198E-3</c:v>
                </c:pt>
                <c:pt idx="4653">
                  <c:v>-8.8851804960121492E-3</c:v>
                </c:pt>
                <c:pt idx="4654">
                  <c:v>-8.8772850799570292E-3</c:v>
                </c:pt>
                <c:pt idx="4655">
                  <c:v>-8.8694596349525E-3</c:v>
                </c:pt>
                <c:pt idx="4656">
                  <c:v>-8.8617050148851999E-3</c:v>
                </c:pt>
                <c:pt idx="4657">
                  <c:v>-8.8540220679830094E-3</c:v>
                </c:pt>
                <c:pt idx="4658">
                  <c:v>-8.8464116436736406E-3</c:v>
                </c:pt>
                <c:pt idx="4659">
                  <c:v>-8.8388745276566996E-3</c:v>
                </c:pt>
                <c:pt idx="4660">
                  <c:v>-8.8314115204833205E-3</c:v>
                </c:pt>
                <c:pt idx="4661">
                  <c:v>-8.8240234157599597E-3</c:v>
                </c:pt>
                <c:pt idx="4662">
                  <c:v>-8.8167109664311193E-3</c:v>
                </c:pt>
                <c:pt idx="4663">
                  <c:v>-8.8094748663695502E-3</c:v>
                </c:pt>
                <c:pt idx="4664">
                  <c:v>-8.8023158878176907E-3</c:v>
                </c:pt>
                <c:pt idx="4665">
                  <c:v>-8.7952347201441204E-3</c:v>
                </c:pt>
                <c:pt idx="4666">
                  <c:v>-8.7882320052482098E-3</c:v>
                </c:pt>
                <c:pt idx="4667">
                  <c:v>-8.7813084327999693E-3</c:v>
                </c:pt>
                <c:pt idx="4668">
                  <c:v>-8.77446458197223E-3</c:v>
                </c:pt>
                <c:pt idx="4669">
                  <c:v>-8.7677011029999204E-3</c:v>
                </c:pt>
                <c:pt idx="4670">
                  <c:v>-8.7610185425185203E-3</c:v>
                </c:pt>
                <c:pt idx="4671">
                  <c:v>-8.7544174908242792E-3</c:v>
                </c:pt>
                <c:pt idx="4672">
                  <c:v>-8.7478985034063501E-3</c:v>
                </c:pt>
                <c:pt idx="4673">
                  <c:v>-8.7414620565047004E-3</c:v>
                </c:pt>
                <c:pt idx="4674">
                  <c:v>-8.7351086065965595E-3</c:v>
                </c:pt>
                <c:pt idx="4675">
                  <c:v>-8.7288386499145398E-3</c:v>
                </c:pt>
                <c:pt idx="4676">
                  <c:v>-8.7226526060487503E-3</c:v>
                </c:pt>
                <c:pt idx="4677">
                  <c:v>-8.7165508906439093E-3</c:v>
                </c:pt>
                <c:pt idx="4678">
                  <c:v>-8.7105338769021597E-3</c:v>
                </c:pt>
                <c:pt idx="4679">
                  <c:v>-8.7046018945885397E-3</c:v>
                </c:pt>
                <c:pt idx="4680">
                  <c:v>-8.6987552517011606E-3</c:v>
                </c:pt>
                <c:pt idx="4681">
                  <c:v>-8.6929942631757996E-3</c:v>
                </c:pt>
                <c:pt idx="4682">
                  <c:v>-8.6873191708574105E-3</c:v>
                </c:pt>
                <c:pt idx="4683">
                  <c:v>-8.68173021494998E-3</c:v>
                </c:pt>
                <c:pt idx="4684">
                  <c:v>-8.6762276409678308E-3</c:v>
                </c:pt>
                <c:pt idx="4685">
                  <c:v>-8.6708115881238192E-3</c:v>
                </c:pt>
                <c:pt idx="4686">
                  <c:v>-8.6654822055430396E-3</c:v>
                </c:pt>
                <c:pt idx="4687">
                  <c:v>-8.6602395622090607E-3</c:v>
                </c:pt>
                <c:pt idx="4688">
                  <c:v>-8.6550837992065699E-3</c:v>
                </c:pt>
                <c:pt idx="4689">
                  <c:v>-8.6500149648752692E-3</c:v>
                </c:pt>
                <c:pt idx="4690">
                  <c:v>-8.6450330442461899E-3</c:v>
                </c:pt>
                <c:pt idx="4691">
                  <c:v>-8.6401380707040905E-3</c:v>
                </c:pt>
                <c:pt idx="4692">
                  <c:v>-8.6353299577297208E-3</c:v>
                </c:pt>
                <c:pt idx="4693">
                  <c:v>-8.6306086749668998E-3</c:v>
                </c:pt>
                <c:pt idx="4694">
                  <c:v>-8.6259741166668895E-3</c:v>
                </c:pt>
                <c:pt idx="4695">
                  <c:v>-8.6214261710733098E-3</c:v>
                </c:pt>
                <c:pt idx="4696">
                  <c:v>-8.6169646526131193E-3</c:v>
                </c:pt>
                <c:pt idx="4697">
                  <c:v>-8.6125894013401108E-3</c:v>
                </c:pt>
                <c:pt idx="4698">
                  <c:v>-8.6083001577705303E-3</c:v>
                </c:pt>
                <c:pt idx="4699">
                  <c:v>-8.60409668754138E-3</c:v>
                </c:pt>
                <c:pt idx="4700">
                  <c:v>-8.5999786976654197E-3</c:v>
                </c:pt>
                <c:pt idx="4701">
                  <c:v>-8.5959458729444899E-3</c:v>
                </c:pt>
                <c:pt idx="4702">
                  <c:v>-8.5919978721531506E-3</c:v>
                </c:pt>
                <c:pt idx="4703">
                  <c:v>-8.5881343263657095E-3</c:v>
                </c:pt>
                <c:pt idx="4704">
                  <c:v>-8.5843548417054508E-3</c:v>
                </c:pt>
                <c:pt idx="4705">
                  <c:v>-8.5806589471851998E-3</c:v>
                </c:pt>
                <c:pt idx="4706">
                  <c:v>-8.5770461912104707E-3</c:v>
                </c:pt>
                <c:pt idx="4707">
                  <c:v>-8.5735160982165007E-3</c:v>
                </c:pt>
                <c:pt idx="4708">
                  <c:v>-8.5700681411936801E-3</c:v>
                </c:pt>
                <c:pt idx="4709">
                  <c:v>-8.5667017993108704E-3</c:v>
                </c:pt>
                <c:pt idx="4710">
                  <c:v>-8.5634165047119605E-3</c:v>
                </c:pt>
                <c:pt idx="4711">
                  <c:v>-8.5602116294657294E-3</c:v>
                </c:pt>
                <c:pt idx="4712">
                  <c:v>-8.5570865415115095E-3</c:v>
                </c:pt>
                <c:pt idx="4713">
                  <c:v>-8.5540406099920696E-3</c:v>
                </c:pt>
                <c:pt idx="4714">
                  <c:v>-8.5510731270239393E-3</c:v>
                </c:pt>
                <c:pt idx="4715">
                  <c:v>-8.5481833754094596E-3</c:v>
                </c:pt>
                <c:pt idx="4716">
                  <c:v>-8.5453706593343805E-3</c:v>
                </c:pt>
                <c:pt idx="4717">
                  <c:v>-8.5426341795464492E-3</c:v>
                </c:pt>
                <c:pt idx="4718">
                  <c:v>-8.5399731947582002E-3</c:v>
                </c:pt>
                <c:pt idx="4719">
                  <c:v>-8.5373868389669507E-3</c:v>
                </c:pt>
                <c:pt idx="4720">
                  <c:v>-8.5348743224819106E-3</c:v>
                </c:pt>
                <c:pt idx="4721">
                  <c:v>-8.5324347794238295E-3</c:v>
                </c:pt>
                <c:pt idx="4722">
                  <c:v>-8.5300673471336193E-3</c:v>
                </c:pt>
                <c:pt idx="4723">
                  <c:v>-8.5277711250350396E-3</c:v>
                </c:pt>
                <c:pt idx="4724">
                  <c:v>-8.5255451832415806E-3</c:v>
                </c:pt>
                <c:pt idx="4725">
                  <c:v>-8.5233886021679906E-3</c:v>
                </c:pt>
                <c:pt idx="4726">
                  <c:v>-8.5213004315907604E-3</c:v>
                </c:pt>
                <c:pt idx="4727">
                  <c:v>-8.5192796847932892E-3</c:v>
                </c:pt>
                <c:pt idx="4728">
                  <c:v>-8.51732540702968E-3</c:v>
                </c:pt>
                <c:pt idx="4729">
                  <c:v>-8.5154365459064098E-3</c:v>
                </c:pt>
                <c:pt idx="4730">
                  <c:v>-8.5136120471500602E-3</c:v>
                </c:pt>
                <c:pt idx="4731">
                  <c:v>-8.5118508937459397E-3</c:v>
                </c:pt>
                <c:pt idx="4732">
                  <c:v>-8.5101519969003198E-3</c:v>
                </c:pt>
                <c:pt idx="4733">
                  <c:v>-8.5085143184832797E-3</c:v>
                </c:pt>
                <c:pt idx="4734">
                  <c:v>-8.5069367357562594E-3</c:v>
                </c:pt>
                <c:pt idx="4735">
                  <c:v>-8.5054181782861192E-3</c:v>
                </c:pt>
                <c:pt idx="4736">
                  <c:v>-8.5039575180669603E-3</c:v>
                </c:pt>
                <c:pt idx="4737">
                  <c:v>-8.5025536463307592E-3</c:v>
                </c:pt>
                <c:pt idx="4738">
                  <c:v>-8.5012054006826498E-3</c:v>
                </c:pt>
                <c:pt idx="4739">
                  <c:v>-8.4999116486151605E-3</c:v>
                </c:pt>
                <c:pt idx="4740">
                  <c:v>-8.4986712088973796E-3</c:v>
                </c:pt>
                <c:pt idx="4741">
                  <c:v>-8.4974829150463397E-3</c:v>
                </c:pt>
                <c:pt idx="4742">
                  <c:v>-8.4963456039223399E-3</c:v>
                </c:pt>
                <c:pt idx="4743">
                  <c:v>-8.4952580365881807E-3</c:v>
                </c:pt>
                <c:pt idx="4744">
                  <c:v>-8.4942190956426803E-3</c:v>
                </c:pt>
                <c:pt idx="4745">
                  <c:v>-8.4932275487803396E-3</c:v>
                </c:pt>
                <c:pt idx="4746">
                  <c:v>-8.4922821594862006E-3</c:v>
                </c:pt>
                <c:pt idx="4747">
                  <c:v>-8.4913817653924396E-3</c:v>
                </c:pt>
                <c:pt idx="4748">
                  <c:v>-8.49052512424389E-3</c:v>
                </c:pt>
                <c:pt idx="4749">
                  <c:v>-8.4897110346579402E-3</c:v>
                </c:pt>
                <c:pt idx="4750">
                  <c:v>-8.4889382816811399E-3</c:v>
                </c:pt>
                <c:pt idx="4751">
                  <c:v>-8.4882056438227802E-3</c:v>
                </c:pt>
                <c:pt idx="4752">
                  <c:v>-8.4875118900537196E-3</c:v>
                </c:pt>
                <c:pt idx="4753">
                  <c:v>-8.4868557919310101E-3</c:v>
                </c:pt>
                <c:pt idx="4754">
                  <c:v>-8.4862361438407304E-3</c:v>
                </c:pt>
                <c:pt idx="4755">
                  <c:v>-8.4856517032163899E-3</c:v>
                </c:pt>
                <c:pt idx="4756">
                  <c:v>-8.48510127930833E-3</c:v>
                </c:pt>
                <c:pt idx="4757">
                  <c:v>-8.4845836218459206E-3</c:v>
                </c:pt>
                <c:pt idx="4758">
                  <c:v>-8.4840975369447208E-3</c:v>
                </c:pt>
                <c:pt idx="4759">
                  <c:v>-8.4836418012985606E-3</c:v>
                </c:pt>
                <c:pt idx="4760">
                  <c:v>-8.4832152235535894E-3</c:v>
                </c:pt>
                <c:pt idx="4761">
                  <c:v>-8.4828166099984205E-3</c:v>
                </c:pt>
                <c:pt idx="4762">
                  <c:v>-8.4824447432804203E-3</c:v>
                </c:pt>
                <c:pt idx="4763">
                  <c:v>-8.4820984492698197E-3</c:v>
                </c:pt>
                <c:pt idx="4764">
                  <c:v>-8.4817764889504304E-3</c:v>
                </c:pt>
                <c:pt idx="4765">
                  <c:v>-8.4814777281869598E-3</c:v>
                </c:pt>
                <c:pt idx="4766">
                  <c:v>-8.4812010072766505E-3</c:v>
                </c:pt>
                <c:pt idx="4767">
                  <c:v>-8.4809451336558903E-3</c:v>
                </c:pt>
                <c:pt idx="4768">
                  <c:v>-8.4807089729868196E-3</c:v>
                </c:pt>
                <c:pt idx="4769">
                  <c:v>-8.4804913754686993E-3</c:v>
                </c:pt>
                <c:pt idx="4770">
                  <c:v>-8.4802912084842707E-3</c:v>
                </c:pt>
                <c:pt idx="4771">
                  <c:v>-8.4801073591468708E-3</c:v>
                </c:pt>
                <c:pt idx="4772">
                  <c:v>-8.4799386946414999E-3</c:v>
                </c:pt>
                <c:pt idx="4773">
                  <c:v>-8.4797841115189596E-3</c:v>
                </c:pt>
                <c:pt idx="4774">
                  <c:v>-8.4796425001844901E-3</c:v>
                </c:pt>
                <c:pt idx="4775">
                  <c:v>-8.4795128105947509E-3</c:v>
                </c:pt>
                <c:pt idx="4776">
                  <c:v>-8.4793939798779999E-3</c:v>
                </c:pt>
                <c:pt idx="4777">
                  <c:v>-8.4792849147703308E-3</c:v>
                </c:pt>
                <c:pt idx="4778">
                  <c:v>-8.4791845984723193E-3</c:v>
                </c:pt>
                <c:pt idx="4779">
                  <c:v>-8.4790920203852097E-3</c:v>
                </c:pt>
                <c:pt idx="4780">
                  <c:v>-8.4790061382347993E-3</c:v>
                </c:pt>
                <c:pt idx="4781">
                  <c:v>-8.4789259266134093E-3</c:v>
                </c:pt>
                <c:pt idx="4782">
                  <c:v>-8.4788504383814592E-3</c:v>
                </c:pt>
                <c:pt idx="4783">
                  <c:v>-8.4787786879346495E-3</c:v>
                </c:pt>
                <c:pt idx="4784">
                  <c:v>-8.4787097277014504E-3</c:v>
                </c:pt>
                <c:pt idx="4785">
                  <c:v>-8.4786426049042601E-3</c:v>
                </c:pt>
                <c:pt idx="4786">
                  <c:v>-8.4785764158792302E-3</c:v>
                </c:pt>
                <c:pt idx="4787">
                  <c:v>-8.4785102187523095E-3</c:v>
                </c:pt>
                <c:pt idx="4788">
                  <c:v>-8.4784431456110601E-3</c:v>
                </c:pt>
                <c:pt idx="4789">
                  <c:v>-8.4783743276942592E-3</c:v>
                </c:pt>
                <c:pt idx="4790">
                  <c:v>-8.4783028495129895E-3</c:v>
                </c:pt>
                <c:pt idx="4791">
                  <c:v>-8.4782278959052194E-3</c:v>
                </c:pt>
                <c:pt idx="4792">
                  <c:v>-8.4781486021601408E-3</c:v>
                </c:pt>
                <c:pt idx="4793">
                  <c:v>-8.4780642100286008E-3</c:v>
                </c:pt>
                <c:pt idx="4794">
                  <c:v>-8.4779739134338908E-3</c:v>
                </c:pt>
                <c:pt idx="4795">
                  <c:v>-8.4778769139294708E-3</c:v>
                </c:pt>
                <c:pt idx="4796">
                  <c:v>-8.4777724452998107E-3</c:v>
                </c:pt>
                <c:pt idx="4797">
                  <c:v>-8.4776597653512097E-3</c:v>
                </c:pt>
                <c:pt idx="4798">
                  <c:v>-8.4775381396880404E-3</c:v>
                </c:pt>
                <c:pt idx="4799">
                  <c:v>-8.4774068757100494E-3</c:v>
                </c:pt>
                <c:pt idx="4800">
                  <c:v>-8.4772652715385099E-3</c:v>
                </c:pt>
                <c:pt idx="4801">
                  <c:v>-8.47711263039134E-3</c:v>
                </c:pt>
                <c:pt idx="4802">
                  <c:v>-8.4769483166827891E-3</c:v>
                </c:pt>
                <c:pt idx="4803">
                  <c:v>-8.4767716846057394E-3</c:v>
                </c:pt>
                <c:pt idx="4804">
                  <c:v>-8.4765821208743607E-3</c:v>
                </c:pt>
                <c:pt idx="4805">
                  <c:v>-8.4763789996414908E-3</c:v>
                </c:pt>
                <c:pt idx="4806">
                  <c:v>-8.4761617339491491E-3</c:v>
                </c:pt>
                <c:pt idx="4807">
                  <c:v>-8.4759297515512293E-3</c:v>
                </c:pt>
                <c:pt idx="4808">
                  <c:v>-8.4756824946025707E-3</c:v>
                </c:pt>
                <c:pt idx="4809">
                  <c:v>-8.4754194286845493E-3</c:v>
                </c:pt>
                <c:pt idx="4810">
                  <c:v>-8.4751400303095196E-3</c:v>
                </c:pt>
                <c:pt idx="4811">
                  <c:v>-8.4748437964701703E-3</c:v>
                </c:pt>
                <c:pt idx="4812">
                  <c:v>-8.47453024529983E-3</c:v>
                </c:pt>
                <c:pt idx="4813">
                  <c:v>-8.4741989192061405E-3</c:v>
                </c:pt>
                <c:pt idx="4814">
                  <c:v>-8.4738493371053093E-3</c:v>
                </c:pt>
                <c:pt idx="4815">
                  <c:v>-8.4734810632592292E-3</c:v>
                </c:pt>
                <c:pt idx="4816">
                  <c:v>-8.4730936860602703E-3</c:v>
                </c:pt>
                <c:pt idx="4817">
                  <c:v>-8.4726868203809803E-3</c:v>
                </c:pt>
                <c:pt idx="4818">
                  <c:v>-8.47226006173399E-3</c:v>
                </c:pt>
                <c:pt idx="4819">
                  <c:v>-8.4718130523641702E-3</c:v>
                </c:pt>
                <c:pt idx="4820">
                  <c:v>-8.4713454169546391E-3</c:v>
                </c:pt>
                <c:pt idx="4821">
                  <c:v>-8.4708568660391993E-3</c:v>
                </c:pt>
                <c:pt idx="4822">
                  <c:v>-8.4703470544568397E-3</c:v>
                </c:pt>
                <c:pt idx="4823">
                  <c:v>-8.4698156809496702E-3</c:v>
                </c:pt>
                <c:pt idx="4824">
                  <c:v>-8.4692624687711902E-3</c:v>
                </c:pt>
                <c:pt idx="4825">
                  <c:v>-8.4686871638506005E-3</c:v>
                </c:pt>
                <c:pt idx="4826">
                  <c:v>-8.4680894811866199E-3</c:v>
                </c:pt>
                <c:pt idx="4827">
                  <c:v>-8.4674692001079997E-3</c:v>
                </c:pt>
                <c:pt idx="4828">
                  <c:v>-8.46682606996285E-3</c:v>
                </c:pt>
                <c:pt idx="4829">
                  <c:v>-8.4661598857777298E-3</c:v>
                </c:pt>
                <c:pt idx="4830">
                  <c:v>-8.4654704617276207E-3</c:v>
                </c:pt>
                <c:pt idx="4831">
                  <c:v>-8.4647576392426604E-3</c:v>
                </c:pt>
                <c:pt idx="4832">
                  <c:v>-8.4640212276290497E-3</c:v>
                </c:pt>
                <c:pt idx="4833">
                  <c:v>-8.4632610828653705E-3</c:v>
                </c:pt>
                <c:pt idx="4834">
                  <c:v>-8.4624770728127397E-3</c:v>
                </c:pt>
                <c:pt idx="4835">
                  <c:v>-8.4616690696310507E-3</c:v>
                </c:pt>
                <c:pt idx="4836">
                  <c:v>-8.4608369576733896E-3</c:v>
                </c:pt>
                <c:pt idx="4837">
                  <c:v>-8.4599806782372101E-3</c:v>
                </c:pt>
                <c:pt idx="4838">
                  <c:v>-8.4591001451140499E-3</c:v>
                </c:pt>
                <c:pt idx="4839">
                  <c:v>-8.4581953103412804E-3</c:v>
                </c:pt>
                <c:pt idx="4840">
                  <c:v>-8.4572661050418205E-3</c:v>
                </c:pt>
                <c:pt idx="4841">
                  <c:v>-8.4563125175915205E-3</c:v>
                </c:pt>
                <c:pt idx="4842">
                  <c:v>-8.4553345202837207E-3</c:v>
                </c:pt>
                <c:pt idx="4843">
                  <c:v>-8.4543320714633701E-3</c:v>
                </c:pt>
                <c:pt idx="4844">
                  <c:v>-8.4533052033660995E-3</c:v>
                </c:pt>
                <c:pt idx="4845">
                  <c:v>-8.4522539163783498E-3</c:v>
                </c:pt>
                <c:pt idx="4846">
                  <c:v>-8.4511782536105997E-3</c:v>
                </c:pt>
                <c:pt idx="4847">
                  <c:v>-8.4500783023951798E-3</c:v>
                </c:pt>
                <c:pt idx="4848">
                  <c:v>-8.4489540469681098E-3</c:v>
                </c:pt>
                <c:pt idx="4849">
                  <c:v>-8.4478055973374599E-3</c:v>
                </c:pt>
                <c:pt idx="4850">
                  <c:v>-8.4466330156086102E-3</c:v>
                </c:pt>
                <c:pt idx="4851">
                  <c:v>-8.4454363921935994E-3</c:v>
                </c:pt>
                <c:pt idx="4852">
                  <c:v>-8.4442158772972103E-3</c:v>
                </c:pt>
                <c:pt idx="4853">
                  <c:v>-8.4429715614318009E-3</c:v>
                </c:pt>
                <c:pt idx="4854">
                  <c:v>-8.4417035991188397E-3</c:v>
                </c:pt>
                <c:pt idx="4855">
                  <c:v>-8.4404121063245598E-3</c:v>
                </c:pt>
                <c:pt idx="4856">
                  <c:v>-8.4390972550050306E-3</c:v>
                </c:pt>
                <c:pt idx="4857">
                  <c:v>-8.4377591630131702E-3</c:v>
                </c:pt>
                <c:pt idx="4858">
                  <c:v>-8.4363980311908497E-3</c:v>
                </c:pt>
                <c:pt idx="4859">
                  <c:v>-8.4350140443829706E-3</c:v>
                </c:pt>
                <c:pt idx="4860">
                  <c:v>-8.4336074142213804E-3</c:v>
                </c:pt>
                <c:pt idx="4861">
                  <c:v>-8.4321783401856802E-3</c:v>
                </c:pt>
                <c:pt idx="4862">
                  <c:v>-8.4307270433607306E-3</c:v>
                </c:pt>
                <c:pt idx="4863">
                  <c:v>-8.4292537337477408E-3</c:v>
                </c:pt>
                <c:pt idx="4864">
                  <c:v>-8.4277586462275494E-3</c:v>
                </c:pt>
                <c:pt idx="4865">
                  <c:v>-8.4262420407466496E-3</c:v>
                </c:pt>
                <c:pt idx="4866">
                  <c:v>-8.42470416192302E-3</c:v>
                </c:pt>
                <c:pt idx="4867">
                  <c:v>-8.4231452991876208E-3</c:v>
                </c:pt>
                <c:pt idx="4868">
                  <c:v>-8.4215657021092898E-3</c:v>
                </c:pt>
                <c:pt idx="4869">
                  <c:v>-8.41996567087871E-3</c:v>
                </c:pt>
                <c:pt idx="4870">
                  <c:v>-8.4183454833772799E-3</c:v>
                </c:pt>
                <c:pt idx="4871">
                  <c:v>-8.4167054585359592E-3</c:v>
                </c:pt>
                <c:pt idx="4872">
                  <c:v>-8.4150458841973207E-3</c:v>
                </c:pt>
                <c:pt idx="4873">
                  <c:v>-8.4133670925036503E-3</c:v>
                </c:pt>
                <c:pt idx="4874">
                  <c:v>-8.4116693988441106E-3</c:v>
                </c:pt>
                <c:pt idx="4875">
                  <c:v>-8.4099531350774505E-3</c:v>
                </c:pt>
                <c:pt idx="4876">
                  <c:v>-8.4082186457296003E-3</c:v>
                </c:pt>
                <c:pt idx="4877">
                  <c:v>-8.4064662785188204E-3</c:v>
                </c:pt>
                <c:pt idx="4878">
                  <c:v>-8.4046964038208705E-3</c:v>
                </c:pt>
                <c:pt idx="4879">
                  <c:v>-8.4029093595983199E-3</c:v>
                </c:pt>
                <c:pt idx="4880">
                  <c:v>-8.4011055045045708E-3</c:v>
                </c:pt>
                <c:pt idx="4881">
                  <c:v>-8.3992852239565593E-3</c:v>
                </c:pt>
                <c:pt idx="4882">
                  <c:v>-8.3974488925972601E-3</c:v>
                </c:pt>
                <c:pt idx="4883">
                  <c:v>-8.3955969133786296E-3</c:v>
                </c:pt>
                <c:pt idx="4884">
                  <c:v>-8.3937296791581403E-3</c:v>
                </c:pt>
                <c:pt idx="4885">
                  <c:v>-8.3918475987994692E-3</c:v>
                </c:pt>
                <c:pt idx="4886">
                  <c:v>-8.3899510360501799E-3</c:v>
                </c:pt>
                <c:pt idx="4887">
                  <c:v>-8.3880403829418807E-3</c:v>
                </c:pt>
                <c:pt idx="4888">
                  <c:v>-8.3861160780034204E-3</c:v>
                </c:pt>
                <c:pt idx="4889">
                  <c:v>-8.3841785308914896E-3</c:v>
                </c:pt>
                <c:pt idx="4890">
                  <c:v>-8.3822281483538E-3</c:v>
                </c:pt>
                <c:pt idx="4891">
                  <c:v>-8.3802653712526202E-3</c:v>
                </c:pt>
                <c:pt idx="4892">
                  <c:v>-8.3782906146412095E-3</c:v>
                </c:pt>
                <c:pt idx="4893">
                  <c:v>-8.3763042508004596E-3</c:v>
                </c:pt>
                <c:pt idx="4894">
                  <c:v>-8.3743067681236096E-3</c:v>
                </c:pt>
                <c:pt idx="4895">
                  <c:v>-8.3722985753575899E-3</c:v>
                </c:pt>
                <c:pt idx="4896">
                  <c:v>-8.3702800673321805E-3</c:v>
                </c:pt>
                <c:pt idx="4897">
                  <c:v>-8.3682517144552503E-3</c:v>
                </c:pt>
                <c:pt idx="4898">
                  <c:v>-8.3662139376665095E-3</c:v>
                </c:pt>
                <c:pt idx="4899">
                  <c:v>-8.3641671691756497E-3</c:v>
                </c:pt>
                <c:pt idx="4900">
                  <c:v>-8.3621118414620894E-3</c:v>
                </c:pt>
                <c:pt idx="4901">
                  <c:v>-8.3600483855849703E-3</c:v>
                </c:pt>
                <c:pt idx="4902">
                  <c:v>-8.3579772284686996E-3</c:v>
                </c:pt>
                <c:pt idx="4903">
                  <c:v>-8.3558987977491207E-3</c:v>
                </c:pt>
                <c:pt idx="4904">
                  <c:v>-8.3538135178158092E-3</c:v>
                </c:pt>
                <c:pt idx="4905">
                  <c:v>-8.3517218161473505E-3</c:v>
                </c:pt>
                <c:pt idx="4906">
                  <c:v>-8.3496241038335094E-3</c:v>
                </c:pt>
                <c:pt idx="4907">
                  <c:v>-8.3475207909251906E-3</c:v>
                </c:pt>
                <c:pt idx="4908">
                  <c:v>-8.3454123477612E-3</c:v>
                </c:pt>
                <c:pt idx="4909">
                  <c:v>-8.3432991410013202E-3</c:v>
                </c:pt>
                <c:pt idx="4910">
                  <c:v>-8.3411815844376194E-3</c:v>
                </c:pt>
                <c:pt idx="4911">
                  <c:v>-8.33906009045139E-3</c:v>
                </c:pt>
                <c:pt idx="4912">
                  <c:v>-8.3369350976096306E-3</c:v>
                </c:pt>
                <c:pt idx="4913">
                  <c:v>-8.3348069267242496E-3</c:v>
                </c:pt>
                <c:pt idx="4914">
                  <c:v>-8.3326759965394407E-3</c:v>
                </c:pt>
                <c:pt idx="4915">
                  <c:v>-8.3305426731440906E-3</c:v>
                </c:pt>
                <c:pt idx="4916">
                  <c:v>-8.3284073692697393E-3</c:v>
                </c:pt>
                <c:pt idx="4917">
                  <c:v>-8.3262704187799293E-3</c:v>
                </c:pt>
                <c:pt idx="4918">
                  <c:v>-8.3241322162517298E-3</c:v>
                </c:pt>
                <c:pt idx="4919">
                  <c:v>-8.3219930825911108E-3</c:v>
                </c:pt>
                <c:pt idx="4920">
                  <c:v>-8.3198533418659994E-3</c:v>
                </c:pt>
                <c:pt idx="4921">
                  <c:v>-8.3177133647440206E-3</c:v>
                </c:pt>
                <c:pt idx="4922">
                  <c:v>-8.3155734500356699E-3</c:v>
                </c:pt>
                <c:pt idx="4923">
                  <c:v>-8.3134339408082597E-3</c:v>
                </c:pt>
                <c:pt idx="4924">
                  <c:v>-8.3112951281593406E-3</c:v>
                </c:pt>
                <c:pt idx="4925">
                  <c:v>-8.3091573338540097E-3</c:v>
                </c:pt>
                <c:pt idx="4926">
                  <c:v>-8.3070208194197595E-3</c:v>
                </c:pt>
                <c:pt idx="4927">
                  <c:v>-8.3048858963708193E-3</c:v>
                </c:pt>
                <c:pt idx="4928">
                  <c:v>-8.3027528125219196E-3</c:v>
                </c:pt>
                <c:pt idx="4929">
                  <c:v>-8.3006217972196802E-3</c:v>
                </c:pt>
                <c:pt idx="4930">
                  <c:v>-8.2984931026611596E-3</c:v>
                </c:pt>
                <c:pt idx="4931">
                  <c:v>-8.2963669654802508E-3</c:v>
                </c:pt>
                <c:pt idx="4932">
                  <c:v>-8.2942435980033098E-3</c:v>
                </c:pt>
                <c:pt idx="4933">
                  <c:v>-8.2921232305217304E-3</c:v>
                </c:pt>
                <c:pt idx="4934">
                  <c:v>-8.2900060087517796E-3</c:v>
                </c:pt>
                <c:pt idx="4935">
                  <c:v>-8.2878921281050802E-3</c:v>
                </c:pt>
                <c:pt idx="4936">
                  <c:v>-8.2857817350639497E-3</c:v>
                </c:pt>
                <c:pt idx="4937">
                  <c:v>-8.2836749728784406E-3</c:v>
                </c:pt>
                <c:pt idx="4938">
                  <c:v>-8.2815719481386697E-3</c:v>
                </c:pt>
                <c:pt idx="4939">
                  <c:v>-8.2794728193181996E-3</c:v>
                </c:pt>
                <c:pt idx="4940">
                  <c:v>-8.2773776519063803E-3</c:v>
                </c:pt>
                <c:pt idx="4941">
                  <c:v>-8.2752865781687904E-3</c:v>
                </c:pt>
                <c:pt idx="4942">
                  <c:v>-8.2731996484897603E-3</c:v>
                </c:pt>
                <c:pt idx="4943">
                  <c:v>-8.2711169127759904E-3</c:v>
                </c:pt>
                <c:pt idx="4944">
                  <c:v>-8.2690383773229396E-3</c:v>
                </c:pt>
                <c:pt idx="4945">
                  <c:v>-8.2669641126028905E-3</c:v>
                </c:pt>
                <c:pt idx="4946">
                  <c:v>-8.2648941019160902E-3</c:v>
                </c:pt>
                <c:pt idx="4947">
                  <c:v>-8.2628283475675891E-3</c:v>
                </c:pt>
                <c:pt idx="4948">
                  <c:v>-8.2607667888358691E-3</c:v>
                </c:pt>
                <c:pt idx="4949">
                  <c:v>-8.2587093946251099E-3</c:v>
                </c:pt>
                <c:pt idx="4950">
                  <c:v>-8.2566560838344405E-3</c:v>
                </c:pt>
                <c:pt idx="4951">
                  <c:v>-8.2546067671089903E-3</c:v>
                </c:pt>
                <c:pt idx="4952">
                  <c:v>-8.2525613812760995E-3</c:v>
                </c:pt>
                <c:pt idx="4953">
                  <c:v>-8.2505198078459008E-3</c:v>
                </c:pt>
                <c:pt idx="4954">
                  <c:v>-8.2484819191036892E-3</c:v>
                </c:pt>
                <c:pt idx="4955">
                  <c:v>-8.2464475376395393E-3</c:v>
                </c:pt>
                <c:pt idx="4956">
                  <c:v>-8.24441647303642E-3</c:v>
                </c:pt>
                <c:pt idx="4957">
                  <c:v>-8.2423885769850203E-3</c:v>
                </c:pt>
                <c:pt idx="4958">
                  <c:v>-8.2403636490861899E-3</c:v>
                </c:pt>
                <c:pt idx="4959">
                  <c:v>-8.2383414696181895E-3</c:v>
                </c:pt>
                <c:pt idx="4960">
                  <c:v>-8.2363217883447103E-3</c:v>
                </c:pt>
                <c:pt idx="4961">
                  <c:v>-8.2343042964146494E-3</c:v>
                </c:pt>
                <c:pt idx="4962">
                  <c:v>-8.2322887658519295E-3</c:v>
                </c:pt>
                <c:pt idx="4963">
                  <c:v>-8.2302748840187203E-3</c:v>
                </c:pt>
                <c:pt idx="4964">
                  <c:v>-8.2282623637169299E-3</c:v>
                </c:pt>
                <c:pt idx="4965">
                  <c:v>-8.2262508545021297E-3</c:v>
                </c:pt>
                <c:pt idx="4966">
                  <c:v>-8.2242400636798104E-3</c:v>
                </c:pt>
                <c:pt idx="4967">
                  <c:v>-8.2222295717007104E-3</c:v>
                </c:pt>
                <c:pt idx="4968">
                  <c:v>-8.2202190332989599E-3</c:v>
                </c:pt>
                <c:pt idx="4969">
                  <c:v>-8.2182080310472701E-3</c:v>
                </c:pt>
                <c:pt idx="4970">
                  <c:v>-8.2161961628208404E-3</c:v>
                </c:pt>
                <c:pt idx="4971">
                  <c:v>-8.2141830053272004E-3</c:v>
                </c:pt>
                <c:pt idx="4972">
                  <c:v>-8.2121681480903704E-3</c:v>
                </c:pt>
                <c:pt idx="4973">
                  <c:v>-8.2101510902876096E-3</c:v>
                </c:pt>
                <c:pt idx="4974">
                  <c:v>-8.2081313424202905E-3</c:v>
                </c:pt>
                <c:pt idx="4975">
                  <c:v>-8.20610843848181E-3</c:v>
                </c:pt>
                <c:pt idx="4976">
                  <c:v>-8.2040818770386503E-3</c:v>
                </c:pt>
                <c:pt idx="4977">
                  <c:v>-8.2020511879251998E-3</c:v>
                </c:pt>
                <c:pt idx="4978">
                  <c:v>-8.2000157830774099E-3</c:v>
                </c:pt>
                <c:pt idx="4979">
                  <c:v>-8.1979751315376503E-3</c:v>
                </c:pt>
                <c:pt idx="4980">
                  <c:v>-8.1959286923895102E-3</c:v>
                </c:pt>
                <c:pt idx="4981">
                  <c:v>-8.1938759095843104E-3</c:v>
                </c:pt>
                <c:pt idx="4982">
                  <c:v>-8.1918161807495692E-3</c:v>
                </c:pt>
                <c:pt idx="4983">
                  <c:v>-8.1897489321864792E-3</c:v>
                </c:pt>
                <c:pt idx="4984">
                  <c:v>-8.1876735430564604E-3</c:v>
                </c:pt>
                <c:pt idx="4985">
                  <c:v>-8.1855893790411804E-3</c:v>
                </c:pt>
                <c:pt idx="4986">
                  <c:v>-8.1834958832749192E-3</c:v>
                </c:pt>
                <c:pt idx="4987">
                  <c:v>-8.1813923692130794E-3</c:v>
                </c:pt>
                <c:pt idx="4988">
                  <c:v>-8.1792782080693793E-3</c:v>
                </c:pt>
                <c:pt idx="4989">
                  <c:v>-8.1771527196766603E-3</c:v>
                </c:pt>
                <c:pt idx="4990">
                  <c:v>-8.1750152774789902E-3</c:v>
                </c:pt>
                <c:pt idx="4991">
                  <c:v>-8.1728652099784093E-3</c:v>
                </c:pt>
                <c:pt idx="4992">
                  <c:v>-8.1707018565085696E-3</c:v>
                </c:pt>
                <c:pt idx="4993">
                  <c:v>-8.1685245226269607E-3</c:v>
                </c:pt>
                <c:pt idx="4994">
                  <c:v>-8.1663325232925795E-3</c:v>
                </c:pt>
                <c:pt idx="4995">
                  <c:v>-8.1641251569315506E-3</c:v>
                </c:pt>
                <c:pt idx="4996">
                  <c:v>-8.1619017228682193E-3</c:v>
                </c:pt>
                <c:pt idx="4997">
                  <c:v>-8.1596615466018596E-3</c:v>
                </c:pt>
                <c:pt idx="4998">
                  <c:v>-8.1574039015365196E-3</c:v>
                </c:pt>
                <c:pt idx="4999">
                  <c:v>-8.1551280671282502E-3</c:v>
                </c:pt>
                <c:pt idx="5000">
                  <c:v>-8.1528333583917104E-3</c:v>
                </c:pt>
                <c:pt idx="5001">
                  <c:v>-8.15051905680916E-3</c:v>
                </c:pt>
                <c:pt idx="5002">
                  <c:v>-8.1481844925940707E-3</c:v>
                </c:pt>
                <c:pt idx="5003">
                  <c:v>-8.1458289172457801E-3</c:v>
                </c:pt>
                <c:pt idx="5004">
                  <c:v>-8.1434515871641293E-3</c:v>
                </c:pt>
                <c:pt idx="5005">
                  <c:v>-8.1410518181986198E-3</c:v>
                </c:pt>
                <c:pt idx="5006">
                  <c:v>-8.1386289277885996E-3</c:v>
                </c:pt>
                <c:pt idx="5007">
                  <c:v>-8.1361821634677797E-3</c:v>
                </c:pt>
                <c:pt idx="5008">
                  <c:v>-8.1337108442284395E-3</c:v>
                </c:pt>
                <c:pt idx="5009">
                  <c:v>-8.1312142708339103E-3</c:v>
                </c:pt>
                <c:pt idx="5010">
                  <c:v>-8.1286917140729106E-3</c:v>
                </c:pt>
                <c:pt idx="5011">
                  <c:v>-8.1261424822171805E-3</c:v>
                </c:pt>
                <c:pt idx="5012">
                  <c:v>-8.1235659150267602E-3</c:v>
                </c:pt>
                <c:pt idx="5013">
                  <c:v>-8.1209613291115604E-3</c:v>
                </c:pt>
                <c:pt idx="5014">
                  <c:v>-8.1183280594522306E-3</c:v>
                </c:pt>
                <c:pt idx="5015">
                  <c:v>-8.1156654186043103E-3</c:v>
                </c:pt>
                <c:pt idx="5016">
                  <c:v>-8.1129727457505893E-3</c:v>
                </c:pt>
                <c:pt idx="5017">
                  <c:v>-8.1102493888102496E-3</c:v>
                </c:pt>
                <c:pt idx="5018">
                  <c:v>-8.1074947077240701E-3</c:v>
                </c:pt>
                <c:pt idx="5019">
                  <c:v>-8.1047080816384794E-3</c:v>
                </c:pt>
                <c:pt idx="5020">
                  <c:v>-8.1018888846904405E-3</c:v>
                </c:pt>
                <c:pt idx="5021">
                  <c:v>-8.0990364857640596E-3</c:v>
                </c:pt>
                <c:pt idx="5022">
                  <c:v>-8.0961503010307696E-3</c:v>
                </c:pt>
                <c:pt idx="5023">
                  <c:v>-8.0932297513055199E-3</c:v>
                </c:pt>
                <c:pt idx="5024">
                  <c:v>-8.0902742457457499E-3</c:v>
                </c:pt>
                <c:pt idx="5025">
                  <c:v>-8.0872831654874803E-3</c:v>
                </c:pt>
                <c:pt idx="5026">
                  <c:v>-8.0842560132770597E-3</c:v>
                </c:pt>
                <c:pt idx="5027">
                  <c:v>-8.0811922382766598E-3</c:v>
                </c:pt>
                <c:pt idx="5028">
                  <c:v>-8.0780913317045101E-3</c:v>
                </c:pt>
                <c:pt idx="5029">
                  <c:v>-8.0749527804467106E-3</c:v>
                </c:pt>
                <c:pt idx="5030">
                  <c:v>-8.07177609642587E-3</c:v>
                </c:pt>
                <c:pt idx="5031">
                  <c:v>-8.0685607910856699E-3</c:v>
                </c:pt>
                <c:pt idx="5032">
                  <c:v>-8.0653064191045197E-3</c:v>
                </c:pt>
                <c:pt idx="5033">
                  <c:v>-8.0620125278523802E-3</c:v>
                </c:pt>
                <c:pt idx="5034">
                  <c:v>-8.0586786745147701E-3</c:v>
                </c:pt>
                <c:pt idx="5035">
                  <c:v>-8.0553044846917304E-3</c:v>
                </c:pt>
                <c:pt idx="5036">
                  <c:v>-8.0518895557504609E-3</c:v>
                </c:pt>
                <c:pt idx="5037">
                  <c:v>-8.0484335174075706E-3</c:v>
                </c:pt>
                <c:pt idx="5038">
                  <c:v>-8.0449360071122196E-3</c:v>
                </c:pt>
                <c:pt idx="5039">
                  <c:v>-8.0413967297147497E-3</c:v>
                </c:pt>
                <c:pt idx="5040">
                  <c:v>-8.0378153332357708E-3</c:v>
                </c:pt>
                <c:pt idx="5041">
                  <c:v>-8.0341915254427895E-3</c:v>
                </c:pt>
                <c:pt idx="5042">
                  <c:v>-8.0305250158799503E-3</c:v>
                </c:pt>
                <c:pt idx="5043">
                  <c:v>-8.0268155604205898E-3</c:v>
                </c:pt>
                <c:pt idx="5044">
                  <c:v>-8.0230629291932892E-3</c:v>
                </c:pt>
                <c:pt idx="5045">
                  <c:v>-8.0192669335495907E-3</c:v>
                </c:pt>
                <c:pt idx="5046">
                  <c:v>-8.0154273440723595E-3</c:v>
                </c:pt>
                <c:pt idx="5047">
                  <c:v>-8.0115440069313607E-3</c:v>
                </c:pt>
                <c:pt idx="5048">
                  <c:v>-8.0076168209076495E-3</c:v>
                </c:pt>
                <c:pt idx="5049">
                  <c:v>-8.0036456090140599E-3</c:v>
                </c:pt>
                <c:pt idx="5050">
                  <c:v>-7.9996302673673095E-3</c:v>
                </c:pt>
                <c:pt idx="5051">
                  <c:v>-7.9955707190124507E-3</c:v>
                </c:pt>
                <c:pt idx="5052">
                  <c:v>-7.9914669156494894E-3</c:v>
                </c:pt>
                <c:pt idx="5053">
                  <c:v>-7.9873188123249107E-3</c:v>
                </c:pt>
                <c:pt idx="5054">
                  <c:v>-7.9831263924336395E-3</c:v>
                </c:pt>
                <c:pt idx="5055">
                  <c:v>-7.9788896784364401E-3</c:v>
                </c:pt>
                <c:pt idx="5056">
                  <c:v>-7.9746086786877893E-3</c:v>
                </c:pt>
                <c:pt idx="5057">
                  <c:v>-7.9702834482141202E-3</c:v>
                </c:pt>
                <c:pt idx="5058">
                  <c:v>-7.9659140914281907E-3</c:v>
                </c:pt>
                <c:pt idx="5059">
                  <c:v>-7.9615006670651096E-3</c:v>
                </c:pt>
                <c:pt idx="5060">
                  <c:v>-7.9570433147211003E-3</c:v>
                </c:pt>
                <c:pt idx="5061">
                  <c:v>-7.9525421663346006E-3</c:v>
                </c:pt>
                <c:pt idx="5062">
                  <c:v>-7.9479974027526698E-3</c:v>
                </c:pt>
                <c:pt idx="5063">
                  <c:v>-7.9434091821761997E-3</c:v>
                </c:pt>
                <c:pt idx="5064">
                  <c:v>-7.9387777067902593E-3</c:v>
                </c:pt>
                <c:pt idx="5065">
                  <c:v>-7.9341032463186301E-3</c:v>
                </c:pt>
                <c:pt idx="5066">
                  <c:v>-7.9293860636701005E-3</c:v>
                </c:pt>
                <c:pt idx="5067">
                  <c:v>-7.9246263895469196E-3</c:v>
                </c:pt>
                <c:pt idx="5068">
                  <c:v>-7.9198245769341105E-3</c:v>
                </c:pt>
                <c:pt idx="5069">
                  <c:v>-7.9149809117038204E-3</c:v>
                </c:pt>
                <c:pt idx="5070">
                  <c:v>-7.9100957785024593E-3</c:v>
                </c:pt>
                <c:pt idx="5071">
                  <c:v>-7.9051695026392896E-3</c:v>
                </c:pt>
                <c:pt idx="5072">
                  <c:v>-7.9002024534188999E-3</c:v>
                </c:pt>
                <c:pt idx="5073">
                  <c:v>-7.8951950671020798E-3</c:v>
                </c:pt>
                <c:pt idx="5074">
                  <c:v>-7.8901477861133707E-3</c:v>
                </c:pt>
                <c:pt idx="5075">
                  <c:v>-7.8850610273863992E-3</c:v>
                </c:pt>
                <c:pt idx="5076">
                  <c:v>-7.8799352816965994E-3</c:v>
                </c:pt>
                <c:pt idx="5077">
                  <c:v>-7.8747710554207401E-3</c:v>
                </c:pt>
                <c:pt idx="5078">
                  <c:v>-7.8695688232315094E-3</c:v>
                </c:pt>
                <c:pt idx="5079">
                  <c:v>-7.8643291342128992E-3</c:v>
                </c:pt>
                <c:pt idx="5080">
                  <c:v>-7.8590525628502005E-3</c:v>
                </c:pt>
                <c:pt idx="5081">
                  <c:v>-7.8537396459439895E-3</c:v>
                </c:pt>
                <c:pt idx="5082">
                  <c:v>-7.8483909798745099E-3</c:v>
                </c:pt>
                <c:pt idx="5083">
                  <c:v>-7.8430071827907E-3</c:v>
                </c:pt>
                <c:pt idx="5084">
                  <c:v>-7.8375889050481297E-3</c:v>
                </c:pt>
                <c:pt idx="5085">
                  <c:v>-7.8321367766513994E-3</c:v>
                </c:pt>
                <c:pt idx="5086">
                  <c:v>-7.8266514620699106E-3</c:v>
                </c:pt>
                <c:pt idx="5087">
                  <c:v>-7.8211336487959693E-3</c:v>
                </c:pt>
                <c:pt idx="5088">
                  <c:v>-7.8155840434257304E-3</c:v>
                </c:pt>
                <c:pt idx="5089">
                  <c:v>-7.8100033249434301E-3</c:v>
                </c:pt>
                <c:pt idx="5090">
                  <c:v>-7.8043922457662696E-3</c:v>
                </c:pt>
                <c:pt idx="5091">
                  <c:v>-7.7987515405919701E-3</c:v>
                </c:pt>
                <c:pt idx="5092">
                  <c:v>-7.7930820322766403E-3</c:v>
                </c:pt>
                <c:pt idx="5093">
                  <c:v>-7.7873844605140302E-3</c:v>
                </c:pt>
                <c:pt idx="5094">
                  <c:v>-7.7816596275471104E-3</c:v>
                </c:pt>
                <c:pt idx="5095">
                  <c:v>-7.7759083780738003E-3</c:v>
                </c:pt>
                <c:pt idx="5096">
                  <c:v>-7.7701315038715196E-3</c:v>
                </c:pt>
                <c:pt idx="5097">
                  <c:v>-7.76432984473236E-3</c:v>
                </c:pt>
                <c:pt idx="5098">
                  <c:v>-7.7585042794010503E-3</c:v>
                </c:pt>
                <c:pt idx="5099">
                  <c:v>-7.7526556439500597E-3</c:v>
                </c:pt>
                <c:pt idx="5100">
                  <c:v>-7.7467848719276998E-3</c:v>
                </c:pt>
                <c:pt idx="5101">
                  <c:v>-7.7408928192340704E-3</c:v>
                </c:pt>
                <c:pt idx="5102">
                  <c:v>-7.7349803889270197E-3</c:v>
                </c:pt>
                <c:pt idx="5103">
                  <c:v>-7.7290485002820602E-3</c:v>
                </c:pt>
                <c:pt idx="5104">
                  <c:v>-7.7230980921002401E-3</c:v>
                </c:pt>
                <c:pt idx="5105">
                  <c:v>-7.7171301606478501E-3</c:v>
                </c:pt>
                <c:pt idx="5106">
                  <c:v>-7.7111456134301096E-3</c:v>
                </c:pt>
                <c:pt idx="5107">
                  <c:v>-7.7051454203824398E-3</c:v>
                </c:pt>
                <c:pt idx="5108">
                  <c:v>-7.6991305587978502E-3</c:v>
                </c:pt>
                <c:pt idx="5109">
                  <c:v>-7.6931020184920597E-3</c:v>
                </c:pt>
                <c:pt idx="5110">
                  <c:v>-7.68706079568159E-3</c:v>
                </c:pt>
                <c:pt idx="5111">
                  <c:v>-7.6810078869550599E-3</c:v>
                </c:pt>
                <c:pt idx="5112">
                  <c:v>-7.6749442993269204E-3</c:v>
                </c:pt>
                <c:pt idx="5113">
                  <c:v>-7.6688710574616204E-3</c:v>
                </c:pt>
                <c:pt idx="5114">
                  <c:v>-7.6627891983357E-3</c:v>
                </c:pt>
                <c:pt idx="5115">
                  <c:v>-7.6566997913599701E-3</c:v>
                </c:pt>
                <c:pt idx="5116">
                  <c:v>-7.6506038492133799E-3</c:v>
                </c:pt>
                <c:pt idx="5117">
                  <c:v>-7.6445023953418704E-3</c:v>
                </c:pt>
                <c:pt idx="5118">
                  <c:v>-7.6383965481571902E-3</c:v>
                </c:pt>
                <c:pt idx="5119">
                  <c:v>-7.6322873529029497E-3</c:v>
                </c:pt>
                <c:pt idx="5120">
                  <c:v>-7.6261758333683004E-3</c:v>
                </c:pt>
                <c:pt idx="5121">
                  <c:v>-7.6200631063736502E-3</c:v>
                </c:pt>
                <c:pt idx="5122">
                  <c:v>-7.6139502558989396E-3</c:v>
                </c:pt>
                <c:pt idx="5123">
                  <c:v>-7.6078383812287296E-3</c:v>
                </c:pt>
                <c:pt idx="5124">
                  <c:v>-7.6017285636763403E-3</c:v>
                </c:pt>
                <c:pt idx="5125">
                  <c:v>-7.5956218713166901E-3</c:v>
                </c:pt>
                <c:pt idx="5126">
                  <c:v>-7.5895193962746497E-3</c:v>
                </c:pt>
                <c:pt idx="5127">
                  <c:v>-7.5834222574202304E-3</c:v>
                </c:pt>
                <c:pt idx="5128">
                  <c:v>-7.5773315702991704E-3</c:v>
                </c:pt>
                <c:pt idx="5129">
                  <c:v>-7.5712484094394E-3</c:v>
                </c:pt>
                <c:pt idx="5130">
                  <c:v>-7.5651739010651796E-3</c:v>
                </c:pt>
                <c:pt idx="5131">
                  <c:v>-7.5591091597785398E-3</c:v>
                </c:pt>
                <c:pt idx="5132">
                  <c:v>-7.5530552798556503E-3</c:v>
                </c:pt>
                <c:pt idx="5133">
                  <c:v>-7.5470133745094304E-3</c:v>
                </c:pt>
                <c:pt idx="5134">
                  <c:v>-7.5409845795147597E-3</c:v>
                </c:pt>
                <c:pt idx="5135">
                  <c:v>-7.5349699925197798E-3</c:v>
                </c:pt>
                <c:pt idx="5136">
                  <c:v>-7.5289707396417301E-3</c:v>
                </c:pt>
                <c:pt idx="5137">
                  <c:v>-7.5229879320201903E-3</c:v>
                </c:pt>
                <c:pt idx="5138">
                  <c:v>-7.5170227008048603E-3</c:v>
                </c:pt>
                <c:pt idx="5139">
                  <c:v>-7.5110761316178202E-3</c:v>
                </c:pt>
                <c:pt idx="5140">
                  <c:v>-7.5051493417920096E-3</c:v>
                </c:pt>
                <c:pt idx="5141">
                  <c:v>-7.4992434403329498E-3</c:v>
                </c:pt>
                <c:pt idx="5142">
                  <c:v>-7.4933595232614001E-3</c:v>
                </c:pt>
                <c:pt idx="5143">
                  <c:v>-7.4874987104085597E-3</c:v>
                </c:pt>
                <c:pt idx="5144">
                  <c:v>-7.48166210258244E-3</c:v>
                </c:pt>
                <c:pt idx="5145">
                  <c:v>-7.47585079803298E-3</c:v>
                </c:pt>
                <c:pt idx="5146">
                  <c:v>-7.4700658958703602E-3</c:v>
                </c:pt>
                <c:pt idx="5147">
                  <c:v>-7.46430846183164E-3</c:v>
                </c:pt>
                <c:pt idx="5148">
                  <c:v>-7.4585796305283803E-3</c:v>
                </c:pt>
                <c:pt idx="5149">
                  <c:v>-7.4528804812652102E-3</c:v>
                </c:pt>
                <c:pt idx="5150">
                  <c:v>-7.4472120423369004E-3</c:v>
                </c:pt>
                <c:pt idx="5151">
                  <c:v>-7.4415754408240697E-3</c:v>
                </c:pt>
                <c:pt idx="5152">
                  <c:v>-7.4359717342555197E-3</c:v>
                </c:pt>
                <c:pt idx="5153">
                  <c:v>-7.4304019524864297E-3</c:v>
                </c:pt>
                <c:pt idx="5154">
                  <c:v>-7.4248672036712404E-3</c:v>
                </c:pt>
                <c:pt idx="5155">
                  <c:v>-7.4193685196282796E-3</c:v>
                </c:pt>
                <c:pt idx="5156">
                  <c:v>-7.4139069134728699E-3</c:v>
                </c:pt>
                <c:pt idx="5157">
                  <c:v>-7.4084834680617903E-3</c:v>
                </c:pt>
                <c:pt idx="5158">
                  <c:v>-7.4030992162374297E-3</c:v>
                </c:pt>
                <c:pt idx="5159">
                  <c:v>-7.3977551379077397E-3</c:v>
                </c:pt>
                <c:pt idx="5160">
                  <c:v>-7.3924523169162804E-3</c:v>
                </c:pt>
                <c:pt idx="5161">
                  <c:v>-7.3871917348094203E-3</c:v>
                </c:pt>
                <c:pt idx="5162">
                  <c:v>-7.3819743705356797E-3</c:v>
                </c:pt>
                <c:pt idx="5163">
                  <c:v>-7.3768012502628596E-3</c:v>
                </c:pt>
                <c:pt idx="5164">
                  <c:v>-7.3716733018902103E-3</c:v>
                </c:pt>
                <c:pt idx="5165">
                  <c:v>-7.36659150926244E-3</c:v>
                </c:pt>
                <c:pt idx="5166">
                  <c:v>-7.3615568394985297E-3</c:v>
                </c:pt>
                <c:pt idx="5167">
                  <c:v>-7.35657027644257E-3</c:v>
                </c:pt>
                <c:pt idx="5168">
                  <c:v>-7.35163273681687E-3</c:v>
                </c:pt>
                <c:pt idx="5169">
                  <c:v>-7.3467451755022404E-3</c:v>
                </c:pt>
                <c:pt idx="5170">
                  <c:v>-7.3419084615794E-3</c:v>
                </c:pt>
                <c:pt idx="5171">
                  <c:v>-7.3371235435703598E-3</c:v>
                </c:pt>
                <c:pt idx="5172">
                  <c:v>-7.3323913252597798E-3</c:v>
                </c:pt>
                <c:pt idx="5173">
                  <c:v>-7.3277126528891699E-3</c:v>
                </c:pt>
                <c:pt idx="5174">
                  <c:v>-7.3230884359057197E-3</c:v>
                </c:pt>
                <c:pt idx="5175">
                  <c:v>-7.3185195184640702E-3</c:v>
                </c:pt>
                <c:pt idx="5176">
                  <c:v>-7.3140067231437598E-3</c:v>
                </c:pt>
                <c:pt idx="5177">
                  <c:v>-7.30955090492795E-3</c:v>
                </c:pt>
                <c:pt idx="5178">
                  <c:v>-7.3051528737885802E-3</c:v>
                </c:pt>
                <c:pt idx="5179">
                  <c:v>-7.3008134633319299E-3</c:v>
                </c:pt>
                <c:pt idx="5180">
                  <c:v>-7.2965334062040999E-3</c:v>
                </c:pt>
                <c:pt idx="5181">
                  <c:v>-7.2923135279256198E-3</c:v>
                </c:pt>
                <c:pt idx="5182">
                  <c:v>-7.2881545508558304E-3</c:v>
                </c:pt>
                <c:pt idx="5183">
                  <c:v>-7.28405727819262E-3</c:v>
                </c:pt>
                <c:pt idx="5184">
                  <c:v>-7.2800224309764999E-3</c:v>
                </c:pt>
                <c:pt idx="5185">
                  <c:v>-7.2760507183168904E-3</c:v>
                </c:pt>
                <c:pt idx="5186">
                  <c:v>-7.2721428170254799E-3</c:v>
                </c:pt>
                <c:pt idx="5187">
                  <c:v>-7.2682994365940203E-3</c:v>
                </c:pt>
                <c:pt idx="5188">
                  <c:v>-7.2645212166646397E-3</c:v>
                </c:pt>
                <c:pt idx="5189">
                  <c:v>-7.2608088365550801E-3</c:v>
                </c:pt>
                <c:pt idx="5190">
                  <c:v>-7.25716291972393E-3</c:v>
                </c:pt>
                <c:pt idx="5191">
                  <c:v>-7.2535841068559004E-3</c:v>
                </c:pt>
                <c:pt idx="5192">
                  <c:v>-7.2500729688264997E-3</c:v>
                </c:pt>
                <c:pt idx="5193">
                  <c:v>-7.2466301046064897E-3</c:v>
                </c:pt>
                <c:pt idx="5194">
                  <c:v>-7.2432560613316602E-3</c:v>
                </c:pt>
                <c:pt idx="5195">
                  <c:v>-7.23995138815721E-3</c:v>
                </c:pt>
                <c:pt idx="5196">
                  <c:v>-7.2367166089716004E-3</c:v>
                </c:pt>
                <c:pt idx="5197">
                  <c:v>-7.2335522556449703E-3</c:v>
                </c:pt>
                <c:pt idx="5198">
                  <c:v>-7.2304588064919803E-3</c:v>
                </c:pt>
                <c:pt idx="5199">
                  <c:v>-7.22743673150419E-3</c:v>
                </c:pt>
                <c:pt idx="5200">
                  <c:v>-7.2244864833620496E-3</c:v>
                </c:pt>
                <c:pt idx="5201">
                  <c:v>-7.2216084906315302E-3</c:v>
                </c:pt>
                <c:pt idx="5202">
                  <c:v>-7.2188031694080997E-3</c:v>
                </c:pt>
                <c:pt idx="5203">
                  <c:v>-7.2160709139495599E-3</c:v>
                </c:pt>
                <c:pt idx="5204">
                  <c:v>-7.2134121024790198E-3</c:v>
                </c:pt>
                <c:pt idx="5205">
                  <c:v>-7.2108270400161297E-3</c:v>
                </c:pt>
                <c:pt idx="5206">
                  <c:v>-7.2083161011877502E-3</c:v>
                </c:pt>
                <c:pt idx="5207">
                  <c:v>-7.2058795968269604E-3</c:v>
                </c:pt>
                <c:pt idx="5208">
                  <c:v>-7.2035177847174104E-3</c:v>
                </c:pt>
                <c:pt idx="5209">
                  <c:v>-7.2012309734222398E-3</c:v>
                </c:pt>
                <c:pt idx="5210">
                  <c:v>-7.1990193629794998E-3</c:v>
                </c:pt>
                <c:pt idx="5211">
                  <c:v>-7.1968832239445897E-3</c:v>
                </c:pt>
                <c:pt idx="5212">
                  <c:v>-7.1948227597721098E-3</c:v>
                </c:pt>
                <c:pt idx="5213">
                  <c:v>-7.1928381558500802E-3</c:v>
                </c:pt>
                <c:pt idx="5214">
                  <c:v>-7.1909295924485403E-3</c:v>
                </c:pt>
                <c:pt idx="5215">
                  <c:v>-7.1890972004741696E-3</c:v>
                </c:pt>
                <c:pt idx="5216">
                  <c:v>-7.1873410960615804E-3</c:v>
                </c:pt>
                <c:pt idx="5217">
                  <c:v>-7.1856613977807002E-3</c:v>
                </c:pt>
                <c:pt idx="5218">
                  <c:v>-7.1840581413182402E-3</c:v>
                </c:pt>
                <c:pt idx="5219">
                  <c:v>-7.1825314478791502E-3</c:v>
                </c:pt>
                <c:pt idx="5220">
                  <c:v>-7.1810813260993703E-3</c:v>
                </c:pt>
                <c:pt idx="5221">
                  <c:v>-7.1797077952345896E-3</c:v>
                </c:pt>
                <c:pt idx="5222">
                  <c:v>-7.17841086220885E-3</c:v>
                </c:pt>
                <c:pt idx="5223">
                  <c:v>-7.1771904871860501E-3</c:v>
                </c:pt>
                <c:pt idx="5224">
                  <c:v>-7.17604663617876E-3</c:v>
                </c:pt>
                <c:pt idx="5225">
                  <c:v>-7.1749792582332904E-3</c:v>
                </c:pt>
                <c:pt idx="5226">
                  <c:v>-7.1739882290608797E-3</c:v>
                </c:pt>
                <c:pt idx="5227">
                  <c:v>-7.1730734321104796E-3</c:v>
                </c:pt>
                <c:pt idx="5228">
                  <c:v>-7.1722347594437496E-3</c:v>
                </c:pt>
                <c:pt idx="5229">
                  <c:v>-7.1714720909939302E-3</c:v>
                </c:pt>
                <c:pt idx="5230">
                  <c:v>-7.1707852037951299E-3</c:v>
                </c:pt>
                <c:pt idx="5231">
                  <c:v>-7.1701739725574601E-3</c:v>
                </c:pt>
                <c:pt idx="5232">
                  <c:v>-7.1696381784465803E-3</c:v>
                </c:pt>
                <c:pt idx="5233">
                  <c:v>-7.16917755670943E-3</c:v>
                </c:pt>
                <c:pt idx="5234">
                  <c:v>-7.16879187859399E-3</c:v>
                </c:pt>
                <c:pt idx="5235">
                  <c:v>-7.1684808762253497E-3</c:v>
                </c:pt>
                <c:pt idx="5236">
                  <c:v>-7.1682442254788203E-3</c:v>
                </c:pt>
                <c:pt idx="5237">
                  <c:v>-7.1680816684516402E-3</c:v>
                </c:pt>
                <c:pt idx="5238">
                  <c:v>-7.1679928285444698E-3</c:v>
                </c:pt>
                <c:pt idx="5239">
                  <c:v>-7.1679774182228304E-3</c:v>
                </c:pt>
                <c:pt idx="5240">
                  <c:v>-7.1680350617850897E-3</c:v>
                </c:pt>
                <c:pt idx="5241">
                  <c:v>-7.1681653650101399E-3</c:v>
                </c:pt>
                <c:pt idx="5242">
                  <c:v>-7.1683679512099504E-3</c:v>
                </c:pt>
                <c:pt idx="5243">
                  <c:v>-7.1686423641085699E-3</c:v>
                </c:pt>
                <c:pt idx="5244">
                  <c:v>-7.16898821747812E-3</c:v>
                </c:pt>
                <c:pt idx="5245">
                  <c:v>-7.1694050358125103E-3</c:v>
                </c:pt>
                <c:pt idx="5246">
                  <c:v>-7.1698924009798897E-3</c:v>
                </c:pt>
                <c:pt idx="5247">
                  <c:v>-7.17044982719095E-3</c:v>
                </c:pt>
                <c:pt idx="5248">
                  <c:v>-7.1710768197864004E-3</c:v>
                </c:pt>
                <c:pt idx="5249">
                  <c:v>-7.17177283859679E-3</c:v>
                </c:pt>
                <c:pt idx="5250">
                  <c:v>-7.1725373689249796E-3</c:v>
                </c:pt>
                <c:pt idx="5251">
                  <c:v>-7.1733699056767304E-3</c:v>
                </c:pt>
                <c:pt idx="5252">
                  <c:v>-7.1742698798259903E-3</c:v>
                </c:pt>
                <c:pt idx="5253">
                  <c:v>-7.1752367250962103E-3</c:v>
                </c:pt>
                <c:pt idx="5254">
                  <c:v>-7.1762698700248402E-3</c:v>
                </c:pt>
                <c:pt idx="5255">
                  <c:v>-7.1773687247482197E-3</c:v>
                </c:pt>
                <c:pt idx="5256">
                  <c:v>-7.1785326899709203E-3</c:v>
                </c:pt>
                <c:pt idx="5257">
                  <c:v>-7.17976118304789E-3</c:v>
                </c:pt>
                <c:pt idx="5258">
                  <c:v>-7.1810535629858998E-3</c:v>
                </c:pt>
                <c:pt idx="5259">
                  <c:v>-7.1824091671494998E-3</c:v>
                </c:pt>
                <c:pt idx="5260">
                  <c:v>-7.1838273777818E-3</c:v>
                </c:pt>
                <c:pt idx="5261">
                  <c:v>-7.1853075435944196E-3</c:v>
                </c:pt>
                <c:pt idx="5262">
                  <c:v>-7.1868490204328901E-3</c:v>
                </c:pt>
                <c:pt idx="5263">
                  <c:v>-7.1884511047107602E-3</c:v>
                </c:pt>
                <c:pt idx="5264">
                  <c:v>-7.1901131453039396E-3</c:v>
                </c:pt>
                <c:pt idx="5265">
                  <c:v>-7.1918344575859997E-3</c:v>
                </c:pt>
                <c:pt idx="5266">
                  <c:v>-7.1936143672968302E-3</c:v>
                </c:pt>
                <c:pt idx="5267">
                  <c:v>-7.1954521583860696E-3</c:v>
                </c:pt>
                <c:pt idx="5268">
                  <c:v>-7.19734713303206E-3</c:v>
                </c:pt>
                <c:pt idx="5269">
                  <c:v>-7.1992986019746401E-3</c:v>
                </c:pt>
                <c:pt idx="5270">
                  <c:v>-7.2013058219939198E-3</c:v>
                </c:pt>
                <c:pt idx="5271">
                  <c:v>-7.2033681063596797E-3</c:v>
                </c:pt>
                <c:pt idx="5272">
                  <c:v>-7.2054847268474701E-3</c:v>
                </c:pt>
                <c:pt idx="5273">
                  <c:v>-7.2076549800133404E-3</c:v>
                </c:pt>
                <c:pt idx="5274">
                  <c:v>-7.2098781483498804E-3</c:v>
                </c:pt>
                <c:pt idx="5275">
                  <c:v>-7.2121534995757304E-3</c:v>
                </c:pt>
                <c:pt idx="5276">
                  <c:v>-7.2144802807099602E-3</c:v>
                </c:pt>
                <c:pt idx="5277">
                  <c:v>-7.2168577800191796E-3</c:v>
                </c:pt>
                <c:pt idx="5278">
                  <c:v>-7.2192852609371302E-3</c:v>
                </c:pt>
                <c:pt idx="5279">
                  <c:v>-7.2217620093515799E-3</c:v>
                </c:pt>
                <c:pt idx="5280">
                  <c:v>-7.2242873179881699E-3</c:v>
                </c:pt>
                <c:pt idx="5281">
                  <c:v>-7.2268604470693502E-3</c:v>
                </c:pt>
                <c:pt idx="5282">
                  <c:v>-7.2294806540193803E-3</c:v>
                </c:pt>
                <c:pt idx="5283">
                  <c:v>-7.23214725709149E-3</c:v>
                </c:pt>
                <c:pt idx="5284">
                  <c:v>-7.2348595118989101E-3</c:v>
                </c:pt>
                <c:pt idx="5285">
                  <c:v>-7.2376167565676901E-3</c:v>
                </c:pt>
                <c:pt idx="5286">
                  <c:v>-7.2404182523039097E-3</c:v>
                </c:pt>
                <c:pt idx="5287">
                  <c:v>-7.2432633085145999E-3</c:v>
                </c:pt>
                <c:pt idx="5288">
                  <c:v>-7.2461512283250699E-3</c:v>
                </c:pt>
                <c:pt idx="5289">
                  <c:v>-7.2490813131451696E-3</c:v>
                </c:pt>
                <c:pt idx="5290">
                  <c:v>-7.2520528757093203E-3</c:v>
                </c:pt>
                <c:pt idx="5291">
                  <c:v>-7.2550652436287801E-3</c:v>
                </c:pt>
                <c:pt idx="5292">
                  <c:v>-7.2581177758948897E-3</c:v>
                </c:pt>
                <c:pt idx="5293">
                  <c:v>-7.2612097843189199E-3</c:v>
                </c:pt>
                <c:pt idx="5294">
                  <c:v>-7.2643406109733702E-3</c:v>
                </c:pt>
                <c:pt idx="5295">
                  <c:v>-7.2675096105296504E-3</c:v>
                </c:pt>
                <c:pt idx="5296">
                  <c:v>-7.2707161621090102E-3</c:v>
                </c:pt>
                <c:pt idx="5297">
                  <c:v>-7.2739596253203302E-3</c:v>
                </c:pt>
                <c:pt idx="5298">
                  <c:v>-7.2772393752253096E-3</c:v>
                </c:pt>
                <c:pt idx="5299">
                  <c:v>-7.2805547790682004E-3</c:v>
                </c:pt>
                <c:pt idx="5300">
                  <c:v>-7.2839052933358498E-3</c:v>
                </c:pt>
                <c:pt idx="5301">
                  <c:v>-7.2872903213630899E-3</c:v>
                </c:pt>
                <c:pt idx="5302">
                  <c:v>-7.2907092864431099E-3</c:v>
                </c:pt>
                <c:pt idx="5303">
                  <c:v>-7.2941616212097299E-3</c:v>
                </c:pt>
                <c:pt idx="5304">
                  <c:v>-7.2976467757185698E-3</c:v>
                </c:pt>
                <c:pt idx="5305">
                  <c:v>-7.30116415665427E-3</c:v>
                </c:pt>
                <c:pt idx="5306">
                  <c:v>-7.3047133052803401E-3</c:v>
                </c:pt>
                <c:pt idx="5307">
                  <c:v>-7.3082936881838801E-3</c:v>
                </c:pt>
                <c:pt idx="5308">
                  <c:v>-7.3119047915935001E-3</c:v>
                </c:pt>
                <c:pt idx="5309">
                  <c:v>-7.3155461570226198E-3</c:v>
                </c:pt>
                <c:pt idx="5310">
                  <c:v>-7.3192172793644997E-3</c:v>
                </c:pt>
                <c:pt idx="5311">
                  <c:v>-7.3229177214217201E-3</c:v>
                </c:pt>
                <c:pt idx="5312">
                  <c:v>-7.3266470068617598E-3</c:v>
                </c:pt>
                <c:pt idx="5313">
                  <c:v>-7.3304047419262596E-3</c:v>
                </c:pt>
                <c:pt idx="5314">
                  <c:v>-7.3341905011371699E-3</c:v>
                </c:pt>
                <c:pt idx="5315">
                  <c:v>-7.3380039174634898E-3</c:v>
                </c:pt>
                <c:pt idx="5316">
                  <c:v>-7.3418445656610902E-3</c:v>
                </c:pt>
                <c:pt idx="5317">
                  <c:v>-7.3457120955987103E-3</c:v>
                </c:pt>
                <c:pt idx="5318">
                  <c:v>-7.3496060915834004E-3</c:v>
                </c:pt>
                <c:pt idx="5319">
                  <c:v>-7.3535262444145997E-3</c:v>
                </c:pt>
                <c:pt idx="5320">
                  <c:v>-7.3574722327219297E-3</c:v>
                </c:pt>
                <c:pt idx="5321">
                  <c:v>-7.3614437583778098E-3</c:v>
                </c:pt>
                <c:pt idx="5322">
                  <c:v>-7.3654405024595002E-3</c:v>
                </c:pt>
                <c:pt idx="5323">
                  <c:v>-7.36946218232413E-3</c:v>
                </c:pt>
                <c:pt idx="5324">
                  <c:v>-7.3735085559169401E-3</c:v>
                </c:pt>
                <c:pt idx="5325">
                  <c:v>-7.3775793541811796E-3</c:v>
                </c:pt>
                <c:pt idx="5326">
                  <c:v>-7.3816743448825804E-3</c:v>
                </c:pt>
                <c:pt idx="5327">
                  <c:v>-7.3857933095796899E-3</c:v>
                </c:pt>
                <c:pt idx="5328">
                  <c:v>-7.3899360354281896E-3</c:v>
                </c:pt>
                <c:pt idx="5329">
                  <c:v>-7.3941023474120597E-3</c:v>
                </c:pt>
                <c:pt idx="5330">
                  <c:v>-7.3982920734918002E-3</c:v>
                </c:pt>
                <c:pt idx="5331">
                  <c:v>-7.4025050599537999E-3</c:v>
                </c:pt>
                <c:pt idx="5332">
                  <c:v>-7.4067411247422197E-3</c:v>
                </c:pt>
                <c:pt idx="5333">
                  <c:v>-7.4110001808424296E-3</c:v>
                </c:pt>
                <c:pt idx="5334">
                  <c:v>-7.4152821443774601E-3</c:v>
                </c:pt>
                <c:pt idx="5335">
                  <c:v>-7.4195868730316398E-3</c:v>
                </c:pt>
                <c:pt idx="5336">
                  <c:v>-7.4239143031517496E-3</c:v>
                </c:pt>
                <c:pt idx="5337">
                  <c:v>-7.4282643479182502E-3</c:v>
                </c:pt>
                <c:pt idx="5338">
                  <c:v>-7.4326369219881701E-3</c:v>
                </c:pt>
                <c:pt idx="5339">
                  <c:v>-7.4370320293841198E-3</c:v>
                </c:pt>
                <c:pt idx="5340">
                  <c:v>-7.4414496412139501E-3</c:v>
                </c:pt>
                <c:pt idx="5341">
                  <c:v>-7.4458897675887502E-3</c:v>
                </c:pt>
                <c:pt idx="5342">
                  <c:v>-7.4503523694503604E-3</c:v>
                </c:pt>
                <c:pt idx="5343">
                  <c:v>-7.4548374454383197E-3</c:v>
                </c:pt>
                <c:pt idx="5344">
                  <c:v>-7.4593450494238201E-3</c:v>
                </c:pt>
                <c:pt idx="5345">
                  <c:v>-7.4638752584157897E-3</c:v>
                </c:pt>
                <c:pt idx="5346">
                  <c:v>-7.4684280737313301E-3</c:v>
                </c:pt>
                <c:pt idx="5347">
                  <c:v>-7.4730035848217004E-3</c:v>
                </c:pt>
                <c:pt idx="5348">
                  <c:v>-7.4776018588672199E-3</c:v>
                </c:pt>
                <c:pt idx="5349">
                  <c:v>-7.4822230005229503E-3</c:v>
                </c:pt>
                <c:pt idx="5350">
                  <c:v>-7.4868670732456998E-3</c:v>
                </c:pt>
                <c:pt idx="5351">
                  <c:v>-7.49153423895521E-3</c:v>
                </c:pt>
                <c:pt idx="5352">
                  <c:v>-7.4962245655288704E-3</c:v>
                </c:pt>
                <c:pt idx="5353">
                  <c:v>-7.5009382224137796E-3</c:v>
                </c:pt>
                <c:pt idx="5354">
                  <c:v>-7.50567535328109E-3</c:v>
                </c:pt>
                <c:pt idx="5355">
                  <c:v>-7.5104360537543097E-3</c:v>
                </c:pt>
                <c:pt idx="5356">
                  <c:v>-7.5152205428710003E-3</c:v>
                </c:pt>
                <c:pt idx="5357">
                  <c:v>-7.5200289571870403E-3</c:v>
                </c:pt>
                <c:pt idx="5358">
                  <c:v>-7.5248615141572999E-3</c:v>
                </c:pt>
                <c:pt idx="5359">
                  <c:v>-7.5297184095224302E-3</c:v>
                </c:pt>
                <c:pt idx="5360">
                  <c:v>-7.5345998294190702E-3</c:v>
                </c:pt>
                <c:pt idx="5361">
                  <c:v>-7.5395059675952602E-3</c:v>
                </c:pt>
                <c:pt idx="5362">
                  <c:v>-7.54443702629593E-3</c:v>
                </c:pt>
                <c:pt idx="5363">
                  <c:v>-7.5493932443504502E-3</c:v>
                </c:pt>
                <c:pt idx="5364">
                  <c:v>-7.5543748325007497E-3</c:v>
                </c:pt>
                <c:pt idx="5365">
                  <c:v>-7.5593820283969401E-3</c:v>
                </c:pt>
                <c:pt idx="5366">
                  <c:v>-7.5644150538299202E-3</c:v>
                </c:pt>
                <c:pt idx="5367">
                  <c:v>-7.5694742048469897E-3</c:v>
                </c:pt>
                <c:pt idx="5368">
                  <c:v>-7.5745597207861597E-3</c:v>
                </c:pt>
                <c:pt idx="5369">
                  <c:v>-7.5796718218263497E-3</c:v>
                </c:pt>
                <c:pt idx="5370">
                  <c:v>-7.5848108071851798E-3</c:v>
                </c:pt>
                <c:pt idx="5371">
                  <c:v>-7.5899768837377401E-3</c:v>
                </c:pt>
                <c:pt idx="5372">
                  <c:v>-7.59517036261985E-3</c:v>
                </c:pt>
                <c:pt idx="5373">
                  <c:v>-7.6003914849863598E-3</c:v>
                </c:pt>
                <c:pt idx="5374">
                  <c:v>-7.6056405809187396E-3</c:v>
                </c:pt>
                <c:pt idx="5375">
                  <c:v>-7.6109178669563401E-3</c:v>
                </c:pt>
                <c:pt idx="5376">
                  <c:v>-7.6162236258689999E-3</c:v>
                </c:pt>
                <c:pt idx="5377">
                  <c:v>-7.6215581510320502E-3</c:v>
                </c:pt>
                <c:pt idx="5378">
                  <c:v>-7.6269217653854304E-3</c:v>
                </c:pt>
                <c:pt idx="5379">
                  <c:v>-7.6323146908785101E-3</c:v>
                </c:pt>
                <c:pt idx="5380">
                  <c:v>-7.6377372211806696E-3</c:v>
                </c:pt>
                <c:pt idx="5381">
                  <c:v>-7.6431896434365097E-3</c:v>
                </c:pt>
                <c:pt idx="5382">
                  <c:v>-7.6486722749465798E-3</c:v>
                </c:pt>
                <c:pt idx="5383">
                  <c:v>-7.6541853610421302E-3</c:v>
                </c:pt>
                <c:pt idx="5384">
                  <c:v>-7.6597292397325503E-3</c:v>
                </c:pt>
                <c:pt idx="5385">
                  <c:v>-7.6653041441313297E-3</c:v>
                </c:pt>
                <c:pt idx="5386">
                  <c:v>-7.6709103552031798E-3</c:v>
                </c:pt>
                <c:pt idx="5387">
                  <c:v>-7.6765481753539996E-3</c:v>
                </c:pt>
                <c:pt idx="5388">
                  <c:v>-7.6822178685166196E-3</c:v>
                </c:pt>
                <c:pt idx="5389">
                  <c:v>-7.6879197109683099E-3</c:v>
                </c:pt>
                <c:pt idx="5390">
                  <c:v>-7.69365397710319E-3</c:v>
                </c:pt>
                <c:pt idx="5391">
                  <c:v>-7.6994209358120904E-3</c:v>
                </c:pt>
                <c:pt idx="5392">
                  <c:v>-7.7052208134277102E-3</c:v>
                </c:pt>
                <c:pt idx="5393">
                  <c:v>-7.7110539075605899E-3</c:v>
                </c:pt>
                <c:pt idx="5394">
                  <c:v>-7.7169204859009301E-3</c:v>
                </c:pt>
                <c:pt idx="5395">
                  <c:v>-7.72282078687827E-3</c:v>
                </c:pt>
                <c:pt idx="5396">
                  <c:v>-7.7287550560147401E-3</c:v>
                </c:pt>
                <c:pt idx="5397">
                  <c:v>-7.7347235233058498E-3</c:v>
                </c:pt>
                <c:pt idx="5398">
                  <c:v>-7.7407264537385197E-3</c:v>
                </c:pt>
                <c:pt idx="5399">
                  <c:v>-7.7467640657972198E-3</c:v>
                </c:pt>
                <c:pt idx="5400">
                  <c:v>-7.7528366219603399E-3</c:v>
                </c:pt>
                <c:pt idx="5401">
                  <c:v>-7.7589443044833997E-3</c:v>
                </c:pt>
                <c:pt idx="5402">
                  <c:v>-7.76508734557276E-3</c:v>
                </c:pt>
                <c:pt idx="5403">
                  <c:v>-7.7712659316981902E-3</c:v>
                </c:pt>
                <c:pt idx="5404">
                  <c:v>-7.7774802780179401E-3</c:v>
                </c:pt>
                <c:pt idx="5405">
                  <c:v>-7.7837305744843802E-3</c:v>
                </c:pt>
                <c:pt idx="5406">
                  <c:v>-7.7900169980390701E-3</c:v>
                </c:pt>
                <c:pt idx="5407">
                  <c:v>-7.7963397349065204E-3</c:v>
                </c:pt>
                <c:pt idx="5408">
                  <c:v>-7.8026989997748699E-3</c:v>
                </c:pt>
                <c:pt idx="5409">
                  <c:v>-7.8090948933389097E-3</c:v>
                </c:pt>
                <c:pt idx="5410">
                  <c:v>-7.81552763593381E-3</c:v>
                </c:pt>
                <c:pt idx="5411">
                  <c:v>-7.82199732468759E-3</c:v>
                </c:pt>
                <c:pt idx="5412">
                  <c:v>-7.8285041029901494E-3</c:v>
                </c:pt>
                <c:pt idx="5413">
                  <c:v>-7.8350481033801697E-3</c:v>
                </c:pt>
                <c:pt idx="5414">
                  <c:v>-7.8416294440366904E-3</c:v>
                </c:pt>
                <c:pt idx="5415">
                  <c:v>-7.8482482523967202E-3</c:v>
                </c:pt>
                <c:pt idx="5416">
                  <c:v>-7.8549046058487004E-3</c:v>
                </c:pt>
                <c:pt idx="5417">
                  <c:v>-7.8615986015363702E-3</c:v>
                </c:pt>
                <c:pt idx="5418">
                  <c:v>-7.8683303044505305E-3</c:v>
                </c:pt>
                <c:pt idx="5419">
                  <c:v>-7.8750998043717706E-3</c:v>
                </c:pt>
                <c:pt idx="5420">
                  <c:v>-7.8819071439405093E-3</c:v>
                </c:pt>
                <c:pt idx="5421">
                  <c:v>-7.8887523925324603E-3</c:v>
                </c:pt>
                <c:pt idx="5422">
                  <c:v>-7.8956355725780195E-3</c:v>
                </c:pt>
                <c:pt idx="5423">
                  <c:v>-7.9025567076291998E-3</c:v>
                </c:pt>
                <c:pt idx="5424">
                  <c:v>-7.9095158072641E-3</c:v>
                </c:pt>
                <c:pt idx="5425">
                  <c:v>-7.9165129324033408E-3</c:v>
                </c:pt>
                <c:pt idx="5426">
                  <c:v>-7.92354806649633E-3</c:v>
                </c:pt>
                <c:pt idx="5427">
                  <c:v>-7.9306211605974508E-3</c:v>
                </c:pt>
                <c:pt idx="5428">
                  <c:v>-7.9377321837444705E-3</c:v>
                </c:pt>
                <c:pt idx="5429">
                  <c:v>-7.94488110931078E-3</c:v>
                </c:pt>
                <c:pt idx="5430">
                  <c:v>-7.9520678659620592E-3</c:v>
                </c:pt>
                <c:pt idx="5431">
                  <c:v>-7.9592924201037103E-3</c:v>
                </c:pt>
                <c:pt idx="5432">
                  <c:v>-7.9665546749675496E-3</c:v>
                </c:pt>
                <c:pt idx="5433">
                  <c:v>-7.9738545874519506E-3</c:v>
                </c:pt>
                <c:pt idx="5434">
                  <c:v>-7.9811919988399295E-3</c:v>
                </c:pt>
                <c:pt idx="5435">
                  <c:v>-7.9885668212594206E-3</c:v>
                </c:pt>
                <c:pt idx="5436">
                  <c:v>-7.9959788913489798E-3</c:v>
                </c:pt>
                <c:pt idx="5437">
                  <c:v>-8.00342813500045E-3</c:v>
                </c:pt>
                <c:pt idx="5438">
                  <c:v>-8.0109143681764104E-3</c:v>
                </c:pt>
                <c:pt idx="5439">
                  <c:v>-8.0184374368353992E-3</c:v>
                </c:pt>
                <c:pt idx="5440">
                  <c:v>-8.0259971856521308E-3</c:v>
                </c:pt>
                <c:pt idx="5441">
                  <c:v>-8.0335934032220706E-3</c:v>
                </c:pt>
                <c:pt idx="5442">
                  <c:v>-8.04122586290398E-3</c:v>
                </c:pt>
                <c:pt idx="5443">
                  <c:v>-8.0488943656965694E-3</c:v>
                </c:pt>
                <c:pt idx="5444">
                  <c:v>-8.0565986988089602E-3</c:v>
                </c:pt>
                <c:pt idx="5445">
                  <c:v>-8.06433860061429E-3</c:v>
                </c:pt>
                <c:pt idx="5446">
                  <c:v>-8.0721138015763406E-3</c:v>
                </c:pt>
                <c:pt idx="5447">
                  <c:v>-8.0799240417125402E-3</c:v>
                </c:pt>
                <c:pt idx="5448">
                  <c:v>-8.0877690661525295E-3</c:v>
                </c:pt>
                <c:pt idx="5449">
                  <c:v>-8.0956485598181992E-3</c:v>
                </c:pt>
                <c:pt idx="5450">
                  <c:v>-8.1035621953673906E-3</c:v>
                </c:pt>
                <c:pt idx="5451">
                  <c:v>-8.1115096987947107E-3</c:v>
                </c:pt>
                <c:pt idx="5452">
                  <c:v>-8.1194906986916792E-3</c:v>
                </c:pt>
                <c:pt idx="5453">
                  <c:v>-8.1275048352719807E-3</c:v>
                </c:pt>
                <c:pt idx="5454">
                  <c:v>-8.1355517643448595E-3</c:v>
                </c:pt>
                <c:pt idx="5455">
                  <c:v>-8.1436311210332808E-3</c:v>
                </c:pt>
                <c:pt idx="5456">
                  <c:v>-8.1517424948174804E-3</c:v>
                </c:pt>
                <c:pt idx="5457">
                  <c:v>-8.1598854816102503E-3</c:v>
                </c:pt>
                <c:pt idx="5458">
                  <c:v>-8.1680596511936807E-3</c:v>
                </c:pt>
                <c:pt idx="5459">
                  <c:v>-8.1762646236607592E-3</c:v>
                </c:pt>
                <c:pt idx="5460">
                  <c:v>-8.1844999052245494E-3</c:v>
                </c:pt>
                <c:pt idx="5461">
                  <c:v>-8.1927650293499195E-3</c:v>
                </c:pt>
                <c:pt idx="5462">
                  <c:v>-8.2010595281604808E-3</c:v>
                </c:pt>
                <c:pt idx="5463">
                  <c:v>-8.2093829186876306E-3</c:v>
                </c:pt>
                <c:pt idx="5464">
                  <c:v>-8.2177347032656393E-3</c:v>
                </c:pt>
                <c:pt idx="5465">
                  <c:v>-8.2261143843357903E-3</c:v>
                </c:pt>
                <c:pt idx="5466">
                  <c:v>-8.2345214301147805E-3</c:v>
                </c:pt>
                <c:pt idx="5467">
                  <c:v>-8.24295529825648E-3</c:v>
                </c:pt>
                <c:pt idx="5468">
                  <c:v>-8.2514154354893093E-3</c:v>
                </c:pt>
                <c:pt idx="5469">
                  <c:v>-8.2599012700779097E-3</c:v>
                </c:pt>
                <c:pt idx="5470">
                  <c:v>-8.2684122212850399E-3</c:v>
                </c:pt>
                <c:pt idx="5471">
                  <c:v>-8.2769476983119202E-3</c:v>
                </c:pt>
                <c:pt idx="5472">
                  <c:v>-8.2855071239743804E-3</c:v>
                </c:pt>
                <c:pt idx="5473">
                  <c:v>-8.2940898368752194E-3</c:v>
                </c:pt>
                <c:pt idx="5474">
                  <c:v>-8.3026952095318508E-3</c:v>
                </c:pt>
                <c:pt idx="5475">
                  <c:v>-8.3113225928507107E-3</c:v>
                </c:pt>
                <c:pt idx="5476">
                  <c:v>-8.3199713465151801E-3</c:v>
                </c:pt>
                <c:pt idx="5477">
                  <c:v>-8.3286407953464796E-3</c:v>
                </c:pt>
                <c:pt idx="5478">
                  <c:v>-8.3373302306869405E-3</c:v>
                </c:pt>
                <c:pt idx="5479">
                  <c:v>-8.3460390097723595E-3</c:v>
                </c:pt>
                <c:pt idx="5480">
                  <c:v>-8.3547663819187306E-3</c:v>
                </c:pt>
                <c:pt idx="5481">
                  <c:v>-8.3635116100708295E-3</c:v>
                </c:pt>
                <c:pt idx="5482">
                  <c:v>-8.3722740119934903E-3</c:v>
                </c:pt>
                <c:pt idx="5483">
                  <c:v>-8.3810527884811605E-3</c:v>
                </c:pt>
                <c:pt idx="5484">
                  <c:v>-8.3898472455220304E-3</c:v>
                </c:pt>
                <c:pt idx="5485">
                  <c:v>-8.3986566093818705E-3</c:v>
                </c:pt>
                <c:pt idx="5486">
                  <c:v>-8.4074800719874908E-3</c:v>
                </c:pt>
                <c:pt idx="5487">
                  <c:v>-8.4163168707808208E-3</c:v>
                </c:pt>
                <c:pt idx="5488">
                  <c:v>-8.4251661923744094E-3</c:v>
                </c:pt>
                <c:pt idx="5489">
                  <c:v>-8.4340272227740199E-3</c:v>
                </c:pt>
                <c:pt idx="5490">
                  <c:v>-8.4428991429673795E-3</c:v>
                </c:pt>
                <c:pt idx="5491">
                  <c:v>-8.4517811270585497E-3</c:v>
                </c:pt>
                <c:pt idx="5492">
                  <c:v>-8.4606723144933695E-3</c:v>
                </c:pt>
                <c:pt idx="5493">
                  <c:v>-8.4695718632461399E-3</c:v>
                </c:pt>
                <c:pt idx="5494">
                  <c:v>-8.4784788910562802E-3</c:v>
                </c:pt>
                <c:pt idx="5495">
                  <c:v>-8.4873925614771892E-3</c:v>
                </c:pt>
                <c:pt idx="5496">
                  <c:v>-8.4963120081611998E-3</c:v>
                </c:pt>
                <c:pt idx="5497">
                  <c:v>-8.5052363318563091E-3</c:v>
                </c:pt>
                <c:pt idx="5498">
                  <c:v>-8.5141646233993593E-3</c:v>
                </c:pt>
                <c:pt idx="5499">
                  <c:v>-8.5230959826731508E-3</c:v>
                </c:pt>
                <c:pt idx="5500">
                  <c:v>-8.53202947192464E-3</c:v>
                </c:pt>
                <c:pt idx="5501">
                  <c:v>-8.5409642118164895E-3</c:v>
                </c:pt>
                <c:pt idx="5502">
                  <c:v>-8.5498992577765394E-3</c:v>
                </c:pt>
                <c:pt idx="5503">
                  <c:v>-8.5588337076531202E-3</c:v>
                </c:pt>
                <c:pt idx="5504">
                  <c:v>-8.5677665845394508E-3</c:v>
                </c:pt>
                <c:pt idx="5505">
                  <c:v>-8.5766969628011391E-3</c:v>
                </c:pt>
                <c:pt idx="5506">
                  <c:v>-8.5856238580576897E-3</c:v>
                </c:pt>
                <c:pt idx="5507">
                  <c:v>-8.5945463549133398E-3</c:v>
                </c:pt>
                <c:pt idx="5508">
                  <c:v>-8.6034635051200296E-3</c:v>
                </c:pt>
                <c:pt idx="5509">
                  <c:v>-8.6123743191908603E-3</c:v>
                </c:pt>
                <c:pt idx="5510">
                  <c:v>-8.6212777902179797E-3</c:v>
                </c:pt>
                <c:pt idx="5511">
                  <c:v>-8.6301729869019995E-3</c:v>
                </c:pt>
                <c:pt idx="5512">
                  <c:v>-8.6390589563696309E-3</c:v>
                </c:pt>
                <c:pt idx="5513">
                  <c:v>-8.6479346650496502E-3</c:v>
                </c:pt>
                <c:pt idx="5514">
                  <c:v>-8.6567991705026708E-3</c:v>
                </c:pt>
                <c:pt idx="5515">
                  <c:v>-8.6656514619854307E-3</c:v>
                </c:pt>
                <c:pt idx="5516">
                  <c:v>-8.6744904913847194E-3</c:v>
                </c:pt>
                <c:pt idx="5517">
                  <c:v>-8.6833153407702892E-3</c:v>
                </c:pt>
                <c:pt idx="5518">
                  <c:v>-8.6921250246275797E-3</c:v>
                </c:pt>
                <c:pt idx="5519">
                  <c:v>-8.7009185075120898E-3</c:v>
                </c:pt>
                <c:pt idx="5520">
                  <c:v>-8.7096948221258696E-3</c:v>
                </c:pt>
                <c:pt idx="5521">
                  <c:v>-8.7184529746844406E-3</c:v>
                </c:pt>
                <c:pt idx="5522">
                  <c:v>-8.7271919600230008E-3</c:v>
                </c:pt>
                <c:pt idx="5523">
                  <c:v>-8.7359108153161006E-3</c:v>
                </c:pt>
                <c:pt idx="5524">
                  <c:v>-8.7446085430985601E-3</c:v>
                </c:pt>
                <c:pt idx="5525">
                  <c:v>-8.7532841480306902E-3</c:v>
                </c:pt>
                <c:pt idx="5526">
                  <c:v>-8.7619366235796997E-3</c:v>
                </c:pt>
                <c:pt idx="5527">
                  <c:v>-8.7705649995896903E-3</c:v>
                </c:pt>
                <c:pt idx="5528">
                  <c:v>-8.7791683549345093E-3</c:v>
                </c:pt>
                <c:pt idx="5529">
                  <c:v>-8.7877456684759703E-3</c:v>
                </c:pt>
                <c:pt idx="5530">
                  <c:v>-8.7962959530041001E-3</c:v>
                </c:pt>
                <c:pt idx="5531">
                  <c:v>-8.8048182779047104E-3</c:v>
                </c:pt>
                <c:pt idx="5532">
                  <c:v>-8.8133116586142108E-3</c:v>
                </c:pt>
                <c:pt idx="5533">
                  <c:v>-8.8217751686763806E-3</c:v>
                </c:pt>
                <c:pt idx="5534">
                  <c:v>-8.8302078566437694E-3</c:v>
                </c:pt>
                <c:pt idx="5535">
                  <c:v>-8.8386087705135102E-3</c:v>
                </c:pt>
                <c:pt idx="5536">
                  <c:v>-8.8469769909907698E-3</c:v>
                </c:pt>
                <c:pt idx="5537">
                  <c:v>-8.8553115845406791E-3</c:v>
                </c:pt>
                <c:pt idx="5538">
                  <c:v>-8.8636116170932398E-3</c:v>
                </c:pt>
                <c:pt idx="5539">
                  <c:v>-8.8718762207354793E-3</c:v>
                </c:pt>
                <c:pt idx="5540">
                  <c:v>-8.8801044827239595E-3</c:v>
                </c:pt>
                <c:pt idx="5541">
                  <c:v>-8.8882954856931307E-3</c:v>
                </c:pt>
                <c:pt idx="5542">
                  <c:v>-8.8964483838293099E-3</c:v>
                </c:pt>
                <c:pt idx="5543">
                  <c:v>-8.9045623346595895E-3</c:v>
                </c:pt>
                <c:pt idx="5544">
                  <c:v>-8.9126364348062204E-3</c:v>
                </c:pt>
                <c:pt idx="5545">
                  <c:v>-8.9206698227891398E-3</c:v>
                </c:pt>
                <c:pt idx="5546">
                  <c:v>-8.9286617152739296E-3</c:v>
                </c:pt>
                <c:pt idx="5547">
                  <c:v>-8.9366112642061506E-3</c:v>
                </c:pt>
                <c:pt idx="5548">
                  <c:v>-8.9445176782673008E-3</c:v>
                </c:pt>
                <c:pt idx="5549">
                  <c:v>-8.9523801270961698E-3</c:v>
                </c:pt>
                <c:pt idx="5550">
                  <c:v>-8.9601978667093792E-3</c:v>
                </c:pt>
                <c:pt idx="5551">
                  <c:v>-8.9679701248780008E-3</c:v>
                </c:pt>
                <c:pt idx="5552">
                  <c:v>-8.9756961088323407E-3</c:v>
                </c:pt>
                <c:pt idx="5553">
                  <c:v>-8.9833751499374098E-3</c:v>
                </c:pt>
                <c:pt idx="5554">
                  <c:v>-8.99100649126389E-3</c:v>
                </c:pt>
                <c:pt idx="5555">
                  <c:v>-8.9985894254746498E-3</c:v>
                </c:pt>
                <c:pt idx="5556">
                  <c:v>-9.0061232273138808E-3</c:v>
                </c:pt>
                <c:pt idx="5557">
                  <c:v>-9.0136072532585095E-3</c:v>
                </c:pt>
                <c:pt idx="5558">
                  <c:v>-9.0210408453028496E-3</c:v>
                </c:pt>
                <c:pt idx="5559">
                  <c:v>-9.0284233499746697E-3</c:v>
                </c:pt>
                <c:pt idx="5560">
                  <c:v>-9.0357541758908193E-3</c:v>
                </c:pt>
                <c:pt idx="5561">
                  <c:v>-9.0430326935877492E-3</c:v>
                </c:pt>
                <c:pt idx="5562">
                  <c:v>-9.05025833909953E-3</c:v>
                </c:pt>
                <c:pt idx="5563">
                  <c:v>-9.0574305034924595E-3</c:v>
                </c:pt>
                <c:pt idx="5564">
                  <c:v>-9.0645486861554991E-3</c:v>
                </c:pt>
                <c:pt idx="5565">
                  <c:v>-9.0716123373126602E-3</c:v>
                </c:pt>
                <c:pt idx="5566">
                  <c:v>-9.07862095119958E-3</c:v>
                </c:pt>
                <c:pt idx="5567">
                  <c:v>-9.08557402629568E-3</c:v>
                </c:pt>
                <c:pt idx="5568">
                  <c:v>-9.0924711380918396E-3</c:v>
                </c:pt>
                <c:pt idx="5569">
                  <c:v>-9.0993118045293309E-3</c:v>
                </c:pt>
                <c:pt idx="5570">
                  <c:v>-9.1060955982305396E-3</c:v>
                </c:pt>
                <c:pt idx="5571">
                  <c:v>-9.1128221278404895E-3</c:v>
                </c:pt>
                <c:pt idx="5572">
                  <c:v>-9.1194909776641103E-3</c:v>
                </c:pt>
                <c:pt idx="5573">
                  <c:v>-9.1261017611663393E-3</c:v>
                </c:pt>
                <c:pt idx="5574">
                  <c:v>-9.13265414020978E-3</c:v>
                </c:pt>
                <c:pt idx="5575">
                  <c:v>-9.1391478357781292E-3</c:v>
                </c:pt>
                <c:pt idx="5576">
                  <c:v>-9.1455825241407909E-3</c:v>
                </c:pt>
                <c:pt idx="5577">
                  <c:v>-9.1519579252434397E-3</c:v>
                </c:pt>
                <c:pt idx="5578">
                  <c:v>-9.1582737550523693E-3</c:v>
                </c:pt>
                <c:pt idx="5579">
                  <c:v>-9.1645298230352192E-3</c:v>
                </c:pt>
                <c:pt idx="5580">
                  <c:v>-9.1707258969290599E-3</c:v>
                </c:pt>
                <c:pt idx="5581">
                  <c:v>-9.1768618165011095E-3</c:v>
                </c:pt>
                <c:pt idx="5582">
                  <c:v>-9.18293737810668E-3</c:v>
                </c:pt>
                <c:pt idx="5583">
                  <c:v>-9.1889524375721905E-3</c:v>
                </c:pt>
                <c:pt idx="5584">
                  <c:v>-9.1949068627033195E-3</c:v>
                </c:pt>
                <c:pt idx="5585">
                  <c:v>-9.2008005834210808E-3</c:v>
                </c:pt>
                <c:pt idx="5586">
                  <c:v>-9.2066335285739993E-3</c:v>
                </c:pt>
                <c:pt idx="5587">
                  <c:v>-9.2124056045258008E-3</c:v>
                </c:pt>
                <c:pt idx="5588">
                  <c:v>-9.2181167838005906E-3</c:v>
                </c:pt>
                <c:pt idx="5589">
                  <c:v>-9.2237670576527497E-3</c:v>
                </c:pt>
                <c:pt idx="5590">
                  <c:v>-9.22935643698688E-3</c:v>
                </c:pt>
                <c:pt idx="5591">
                  <c:v>-9.2348849555406697E-3</c:v>
                </c:pt>
                <c:pt idx="5592">
                  <c:v>-9.2403526819941698E-3</c:v>
                </c:pt>
                <c:pt idx="5593">
                  <c:v>-9.2457596753945694E-3</c:v>
                </c:pt>
                <c:pt idx="5594">
                  <c:v>-9.2511060381094603E-3</c:v>
                </c:pt>
                <c:pt idx="5595">
                  <c:v>-9.2563919073088193E-3</c:v>
                </c:pt>
                <c:pt idx="5596">
                  <c:v>-9.2616174188314207E-3</c:v>
                </c:pt>
                <c:pt idx="5597">
                  <c:v>-9.2667827223379996E-3</c:v>
                </c:pt>
                <c:pt idx="5598">
                  <c:v>-9.2718879992245394E-3</c:v>
                </c:pt>
                <c:pt idx="5599">
                  <c:v>-9.2769334714967993E-3</c:v>
                </c:pt>
                <c:pt idx="5600">
                  <c:v>-9.2819193454687799E-3</c:v>
                </c:pt>
                <c:pt idx="5601">
                  <c:v>-9.28684590927247E-3</c:v>
                </c:pt>
                <c:pt idx="5602">
                  <c:v>-9.2917134104789998E-3</c:v>
                </c:pt>
                <c:pt idx="5603">
                  <c:v>-9.2965221554554504E-3</c:v>
                </c:pt>
                <c:pt idx="5604">
                  <c:v>-9.3012724233659493E-3</c:v>
                </c:pt>
                <c:pt idx="5605">
                  <c:v>-9.3059645729864308E-3</c:v>
                </c:pt>
                <c:pt idx="5606">
                  <c:v>-9.3105989397807704E-3</c:v>
                </c:pt>
                <c:pt idx="5607">
                  <c:v>-9.3151759159010496E-3</c:v>
                </c:pt>
                <c:pt idx="5608">
                  <c:v>-9.3196958620074804E-3</c:v>
                </c:pt>
                <c:pt idx="5609">
                  <c:v>-9.32415917629042E-3</c:v>
                </c:pt>
                <c:pt idx="5610">
                  <c:v>-9.3285662993331797E-3</c:v>
                </c:pt>
                <c:pt idx="5611">
                  <c:v>-9.3329176476458203E-3</c:v>
                </c:pt>
                <c:pt idx="5612">
                  <c:v>-9.3372137439067995E-3</c:v>
                </c:pt>
                <c:pt idx="5613">
                  <c:v>-9.3414550225825194E-3</c:v>
                </c:pt>
                <c:pt idx="5614">
                  <c:v>-9.3456419929889307E-3</c:v>
                </c:pt>
                <c:pt idx="5615">
                  <c:v>-9.3497751541656293E-3</c:v>
                </c:pt>
                <c:pt idx="5616">
                  <c:v>-9.3538550619686398E-3</c:v>
                </c:pt>
                <c:pt idx="5617">
                  <c:v>-9.3578822357211402E-3</c:v>
                </c:pt>
                <c:pt idx="5618">
                  <c:v>-9.3618572675815501E-3</c:v>
                </c:pt>
                <c:pt idx="5619">
                  <c:v>-9.3657807235261094E-3</c:v>
                </c:pt>
                <c:pt idx="5620">
                  <c:v>-9.3696532164832293E-3</c:v>
                </c:pt>
                <c:pt idx="5621">
                  <c:v>-9.3734753295620192E-3</c:v>
                </c:pt>
                <c:pt idx="5622">
                  <c:v>-9.3772476863427101E-3</c:v>
                </c:pt>
                <c:pt idx="5623">
                  <c:v>-9.3809709226027205E-3</c:v>
                </c:pt>
                <c:pt idx="5624">
                  <c:v>-9.3846456750285093E-3</c:v>
                </c:pt>
                <c:pt idx="5625">
                  <c:v>-9.3882726052290592E-3</c:v>
                </c:pt>
                <c:pt idx="5626">
                  <c:v>-9.3918523812828794E-3</c:v>
                </c:pt>
                <c:pt idx="5627">
                  <c:v>-9.3953857355742396E-3</c:v>
                </c:pt>
                <c:pt idx="5628">
                  <c:v>-9.3988733312455105E-3</c:v>
                </c:pt>
                <c:pt idx="5629">
                  <c:v>-9.4023158768619403E-3</c:v>
                </c:pt>
                <c:pt idx="5630">
                  <c:v>-9.4057140821892093E-3</c:v>
                </c:pt>
                <c:pt idx="5631">
                  <c:v>-9.4090687174524495E-3</c:v>
                </c:pt>
                <c:pt idx="5632">
                  <c:v>-9.4123804802053006E-3</c:v>
                </c:pt>
                <c:pt idx="5633">
                  <c:v>-9.4156501477213102E-3</c:v>
                </c:pt>
                <c:pt idx="5634">
                  <c:v>-9.4188784527458602E-3</c:v>
                </c:pt>
                <c:pt idx="5635">
                  <c:v>-9.4220661841511993E-3</c:v>
                </c:pt>
                <c:pt idx="5636">
                  <c:v>-9.4252140978720502E-3</c:v>
                </c:pt>
                <c:pt idx="5637">
                  <c:v>-9.4283229912689708E-3</c:v>
                </c:pt>
                <c:pt idx="5638">
                  <c:v>-9.4313936361045195E-3</c:v>
                </c:pt>
                <c:pt idx="5639">
                  <c:v>-9.4344268306348292E-3</c:v>
                </c:pt>
                <c:pt idx="5640">
                  <c:v>-9.4374233778275508E-3</c:v>
                </c:pt>
                <c:pt idx="5641">
                  <c:v>-9.4403840786215602E-3</c:v>
                </c:pt>
                <c:pt idx="5642">
                  <c:v>-9.4433097393615308E-3</c:v>
                </c:pt>
                <c:pt idx="5643">
                  <c:v>-9.4462012238846396E-3</c:v>
                </c:pt>
                <c:pt idx="5644">
                  <c:v>-9.4490592920545499E-3</c:v>
                </c:pt>
                <c:pt idx="5645">
                  <c:v>-9.4518847923720107E-3</c:v>
                </c:pt>
                <c:pt idx="5646">
                  <c:v>-9.4546785550901902E-3</c:v>
                </c:pt>
                <c:pt idx="5647">
                  <c:v>-9.4574414266158802E-3</c:v>
                </c:pt>
                <c:pt idx="5648">
                  <c:v>-9.4601742387618905E-3</c:v>
                </c:pt>
                <c:pt idx="5649">
                  <c:v>-9.4628778419045198E-3</c:v>
                </c:pt>
                <c:pt idx="5650">
                  <c:v>-9.4655530533099396E-3</c:v>
                </c:pt>
                <c:pt idx="5651">
                  <c:v>-9.4682007016756494E-3</c:v>
                </c:pt>
                <c:pt idx="5652">
                  <c:v>-9.4708216448890596E-3</c:v>
                </c:pt>
                <c:pt idx="5653">
                  <c:v>-9.4734167391380096E-3</c:v>
                </c:pt>
                <c:pt idx="5654">
                  <c:v>-9.4759868394579793E-3</c:v>
                </c:pt>
                <c:pt idx="5655">
                  <c:v>-9.4785327501199501E-3</c:v>
                </c:pt>
                <c:pt idx="5656">
                  <c:v>-9.4810553316074207E-3</c:v>
                </c:pt>
                <c:pt idx="5657">
                  <c:v>-9.4835554023482305E-3</c:v>
                </c:pt>
                <c:pt idx="5658">
                  <c:v>-9.4860338033659203E-3</c:v>
                </c:pt>
                <c:pt idx="5659">
                  <c:v>-9.4884913846442001E-3</c:v>
                </c:pt>
                <c:pt idx="5660">
                  <c:v>-9.4909289917952094E-3</c:v>
                </c:pt>
                <c:pt idx="5661">
                  <c:v>-9.49334743796338E-3</c:v>
                </c:pt>
                <c:pt idx="5662">
                  <c:v>-9.4957475672667706E-3</c:v>
                </c:pt>
                <c:pt idx="5663">
                  <c:v>-9.4981302165404007E-3</c:v>
                </c:pt>
                <c:pt idx="5664">
                  <c:v>-9.5004961718588906E-3</c:v>
                </c:pt>
                <c:pt idx="5665">
                  <c:v>-9.5028462864118497E-3</c:v>
                </c:pt>
                <c:pt idx="5666">
                  <c:v>-9.5051813174446501E-3</c:v>
                </c:pt>
                <c:pt idx="5667">
                  <c:v>-9.5075021201906605E-3</c:v>
                </c:pt>
                <c:pt idx="5668">
                  <c:v>-9.5098094797658392E-3</c:v>
                </c:pt>
                <c:pt idx="5669">
                  <c:v>-9.5121041963258102E-3</c:v>
                </c:pt>
                <c:pt idx="5670">
                  <c:v>-9.5143870473960203E-3</c:v>
                </c:pt>
                <c:pt idx="5671">
                  <c:v>-9.5166588415777909E-3</c:v>
                </c:pt>
                <c:pt idx="5672">
                  <c:v>-9.5189203560042106E-3</c:v>
                </c:pt>
                <c:pt idx="5673">
                  <c:v>-9.5211723805377103E-3</c:v>
                </c:pt>
                <c:pt idx="5674">
                  <c:v>-9.5234156629221203E-3</c:v>
                </c:pt>
                <c:pt idx="5675">
                  <c:v>-9.5256509624529594E-3</c:v>
                </c:pt>
                <c:pt idx="5676">
                  <c:v>-9.5278790443365808E-3</c:v>
                </c:pt>
                <c:pt idx="5677">
                  <c:v>-9.5301006337042103E-3</c:v>
                </c:pt>
                <c:pt idx="5678">
                  <c:v>-9.5323164716001503E-3</c:v>
                </c:pt>
                <c:pt idx="5679">
                  <c:v>-9.5345272681709396E-3</c:v>
                </c:pt>
                <c:pt idx="5680">
                  <c:v>-9.5367337856756794E-3</c:v>
                </c:pt>
                <c:pt idx="5681">
                  <c:v>-9.5389366884518195E-3</c:v>
                </c:pt>
                <c:pt idx="5682">
                  <c:v>-9.5411367179158608E-3</c:v>
                </c:pt>
                <c:pt idx="5683">
                  <c:v>-9.5433345336359693E-3</c:v>
                </c:pt>
                <c:pt idx="5684">
                  <c:v>-9.5455308602510093E-3</c:v>
                </c:pt>
                <c:pt idx="5685">
                  <c:v>-9.54772633558096E-3</c:v>
                </c:pt>
                <c:pt idx="5686">
                  <c:v>-9.5499216643094107E-3</c:v>
                </c:pt>
                <c:pt idx="5687">
                  <c:v>-9.5521174706978598E-3</c:v>
                </c:pt>
                <c:pt idx="5688">
                  <c:v>-9.5543144335115404E-3</c:v>
                </c:pt>
                <c:pt idx="5689">
                  <c:v>-9.5565131649019194E-3</c:v>
                </c:pt>
                <c:pt idx="5690">
                  <c:v>-9.5587142932415103E-3</c:v>
                </c:pt>
                <c:pt idx="5691">
                  <c:v>-9.5609184084846401E-3</c:v>
                </c:pt>
                <c:pt idx="5692">
                  <c:v>-9.5631261203127406E-3</c:v>
                </c:pt>
                <c:pt idx="5693">
                  <c:v>-9.5653380403772307E-3</c:v>
                </c:pt>
                <c:pt idx="5694">
                  <c:v>-9.5675547734839304E-3</c:v>
                </c:pt>
                <c:pt idx="5695">
                  <c:v>-9.5697768698094193E-3</c:v>
                </c:pt>
                <c:pt idx="5696">
                  <c:v>-9.5720049013420898E-3</c:v>
                </c:pt>
                <c:pt idx="5697">
                  <c:v>-9.5742393694054594E-3</c:v>
                </c:pt>
                <c:pt idx="5698">
                  <c:v>-9.5764808542174295E-3</c:v>
                </c:pt>
                <c:pt idx="5699">
                  <c:v>-9.5787298701068505E-3</c:v>
                </c:pt>
                <c:pt idx="5700">
                  <c:v>-9.5809869304145298E-3</c:v>
                </c:pt>
                <c:pt idx="5701">
                  <c:v>-9.5832525272688592E-3</c:v>
                </c:pt>
                <c:pt idx="5702">
                  <c:v>-9.5855271805795807E-3</c:v>
                </c:pt>
                <c:pt idx="5703">
                  <c:v>-9.5878113772921193E-3</c:v>
                </c:pt>
                <c:pt idx="5704">
                  <c:v>-9.5901055648849303E-3</c:v>
                </c:pt>
                <c:pt idx="5705">
                  <c:v>-9.5924102013622697E-3</c:v>
                </c:pt>
                <c:pt idx="5706">
                  <c:v>-9.5947257465698703E-3</c:v>
                </c:pt>
                <c:pt idx="5707">
                  <c:v>-9.59705261213511E-3</c:v>
                </c:pt>
                <c:pt idx="5708">
                  <c:v>-9.5993912307110307E-3</c:v>
                </c:pt>
                <c:pt idx="5709">
                  <c:v>-9.6017420016267698E-3</c:v>
                </c:pt>
                <c:pt idx="5710">
                  <c:v>-9.6041053413632501E-3</c:v>
                </c:pt>
                <c:pt idx="5711">
                  <c:v>-9.6064816180836607E-3</c:v>
                </c:pt>
                <c:pt idx="5712">
                  <c:v>-9.6088711884170907E-3</c:v>
                </c:pt>
                <c:pt idx="5713">
                  <c:v>-9.6112744584131594E-3</c:v>
                </c:pt>
                <c:pt idx="5714">
                  <c:v>-9.6136917222504996E-3</c:v>
                </c:pt>
                <c:pt idx="5715">
                  <c:v>-9.6161233403730794E-3</c:v>
                </c:pt>
                <c:pt idx="5716">
                  <c:v>-9.6185696232748905E-3</c:v>
                </c:pt>
                <c:pt idx="5717">
                  <c:v>-9.6210308746129593E-3</c:v>
                </c:pt>
                <c:pt idx="5718">
                  <c:v>-9.6235074222912591E-3</c:v>
                </c:pt>
                <c:pt idx="5719">
                  <c:v>-9.6259995026631209E-3</c:v>
                </c:pt>
                <c:pt idx="5720">
                  <c:v>-9.6285074462837596E-3</c:v>
                </c:pt>
                <c:pt idx="5721">
                  <c:v>-9.63103149316147E-3</c:v>
                </c:pt>
                <c:pt idx="5722">
                  <c:v>-9.6335718827764791E-3</c:v>
                </c:pt>
                <c:pt idx="5723">
                  <c:v>-9.6361288692246895E-3</c:v>
                </c:pt>
                <c:pt idx="5724">
                  <c:v>-9.6387027008391392E-3</c:v>
                </c:pt>
                <c:pt idx="5725">
                  <c:v>-9.6412935635125895E-3</c:v>
                </c:pt>
                <c:pt idx="5726">
                  <c:v>-9.6439016640693098E-3</c:v>
                </c:pt>
                <c:pt idx="5727">
                  <c:v>-9.6465272294548893E-3</c:v>
                </c:pt>
                <c:pt idx="5728">
                  <c:v>-9.6491704038516105E-3</c:v>
                </c:pt>
                <c:pt idx="5729">
                  <c:v>-9.6518313338330494E-3</c:v>
                </c:pt>
                <c:pt idx="5730">
                  <c:v>-9.6545101973078695E-3</c:v>
                </c:pt>
                <c:pt idx="5731">
                  <c:v>-9.6572071568415008E-3</c:v>
                </c:pt>
                <c:pt idx="5732">
                  <c:v>-9.6599223157202395E-3</c:v>
                </c:pt>
                <c:pt idx="5733">
                  <c:v>-9.6626558170291605E-3</c:v>
                </c:pt>
                <c:pt idx="5734">
                  <c:v>-9.6654077546881097E-3</c:v>
                </c:pt>
                <c:pt idx="5735">
                  <c:v>-9.6681782297476301E-3</c:v>
                </c:pt>
                <c:pt idx="5736">
                  <c:v>-9.6709673435057108E-3</c:v>
                </c:pt>
                <c:pt idx="5737">
                  <c:v>-9.6737752004583902E-3</c:v>
                </c:pt>
                <c:pt idx="5738">
                  <c:v>-9.67660185900239E-3</c:v>
                </c:pt>
                <c:pt idx="5739">
                  <c:v>-9.6794473565921003E-3</c:v>
                </c:pt>
                <c:pt idx="5740">
                  <c:v>-9.6823117616601298E-3</c:v>
                </c:pt>
                <c:pt idx="5741">
                  <c:v>-9.6851951114082305E-3</c:v>
                </c:pt>
                <c:pt idx="5742">
                  <c:v>-9.6880974345962007E-3</c:v>
                </c:pt>
                <c:pt idx="5743">
                  <c:v>-9.6910187298739001E-3</c:v>
                </c:pt>
                <c:pt idx="5744">
                  <c:v>-9.6939589905145496E-3</c:v>
                </c:pt>
                <c:pt idx="5745">
                  <c:v>-9.6969182060537094E-3</c:v>
                </c:pt>
                <c:pt idx="5746">
                  <c:v>-9.6998963832861107E-3</c:v>
                </c:pt>
                <c:pt idx="5747">
                  <c:v>-9.7028934856072807E-3</c:v>
                </c:pt>
                <c:pt idx="5748">
                  <c:v>-9.7059095076813106E-3</c:v>
                </c:pt>
                <c:pt idx="5749">
                  <c:v>-9.7089443954506E-3</c:v>
                </c:pt>
                <c:pt idx="5750">
                  <c:v>-9.7119980898690908E-3</c:v>
                </c:pt>
                <c:pt idx="5751">
                  <c:v>-9.7150705387753708E-3</c:v>
                </c:pt>
                <c:pt idx="5752">
                  <c:v>-9.7181616888609903E-3</c:v>
                </c:pt>
                <c:pt idx="5753">
                  <c:v>-9.7212714458344007E-3</c:v>
                </c:pt>
                <c:pt idx="5754">
                  <c:v>-9.7243997296383496E-3</c:v>
                </c:pt>
                <c:pt idx="5755">
                  <c:v>-9.72754641247758E-3</c:v>
                </c:pt>
                <c:pt idx="5756">
                  <c:v>-9.7307114583663201E-3</c:v>
                </c:pt>
                <c:pt idx="5757">
                  <c:v>-9.7338947204761595E-3</c:v>
                </c:pt>
                <c:pt idx="5758">
                  <c:v>-9.7370960858905002E-3</c:v>
                </c:pt>
                <c:pt idx="5759">
                  <c:v>-9.7403154096958895E-3</c:v>
                </c:pt>
                <c:pt idx="5760">
                  <c:v>-9.7435526170012894E-3</c:v>
                </c:pt>
                <c:pt idx="5761">
                  <c:v>-9.7468075370180998E-3</c:v>
                </c:pt>
                <c:pt idx="5762">
                  <c:v>-9.7500800256480908E-3</c:v>
                </c:pt>
                <c:pt idx="5763">
                  <c:v>-9.7533699641548892E-3</c:v>
                </c:pt>
                <c:pt idx="5764">
                  <c:v>-9.7566771449379506E-3</c:v>
                </c:pt>
                <c:pt idx="5765">
                  <c:v>-9.7600014266776506E-3</c:v>
                </c:pt>
                <c:pt idx="5766">
                  <c:v>-9.7633426644456994E-3</c:v>
                </c:pt>
                <c:pt idx="5767">
                  <c:v>-9.7667006486631697E-3</c:v>
                </c:pt>
                <c:pt idx="5768">
                  <c:v>-9.7700752051217594E-3</c:v>
                </c:pt>
                <c:pt idx="5769">
                  <c:v>-9.7734661312886308E-3</c:v>
                </c:pt>
                <c:pt idx="5770">
                  <c:v>-9.7768732846483502E-3</c:v>
                </c:pt>
                <c:pt idx="5771">
                  <c:v>-9.7802964485256896E-3</c:v>
                </c:pt>
                <c:pt idx="5772">
                  <c:v>-9.7837354304978492E-3</c:v>
                </c:pt>
                <c:pt idx="5773">
                  <c:v>-9.7871900376971903E-3</c:v>
                </c:pt>
                <c:pt idx="5774">
                  <c:v>-9.7906600436369999E-3</c:v>
                </c:pt>
                <c:pt idx="5775">
                  <c:v>-9.7941452599956801E-3</c:v>
                </c:pt>
                <c:pt idx="5776">
                  <c:v>-9.7976454581531602E-3</c:v>
                </c:pt>
                <c:pt idx="5777">
                  <c:v>-9.8011604327260197E-3</c:v>
                </c:pt>
                <c:pt idx="5778">
                  <c:v>-9.8046899472086103E-3</c:v>
                </c:pt>
                <c:pt idx="5779">
                  <c:v>-9.8082338170289995E-3</c:v>
                </c:pt>
                <c:pt idx="5780">
                  <c:v>-9.8117917748450703E-3</c:v>
                </c:pt>
                <c:pt idx="5781">
                  <c:v>-9.8153636317756792E-3</c:v>
                </c:pt>
                <c:pt idx="5782">
                  <c:v>-9.8189491449638296E-3</c:v>
                </c:pt>
                <c:pt idx="5783">
                  <c:v>-9.8225481082194893E-3</c:v>
                </c:pt>
                <c:pt idx="5784">
                  <c:v>-9.8261603197085708E-3</c:v>
                </c:pt>
                <c:pt idx="5785">
                  <c:v>-9.8297855003743606E-3</c:v>
                </c:pt>
                <c:pt idx="5786">
                  <c:v>-9.8334234673679698E-3</c:v>
                </c:pt>
                <c:pt idx="5787">
                  <c:v>-9.8370739650707403E-3</c:v>
                </c:pt>
                <c:pt idx="5788">
                  <c:v>-9.8407367963270695E-3</c:v>
                </c:pt>
                <c:pt idx="5789">
                  <c:v>-9.8444116838112793E-3</c:v>
                </c:pt>
                <c:pt idx="5790">
                  <c:v>-9.8480984172452796E-3</c:v>
                </c:pt>
                <c:pt idx="5791">
                  <c:v>-9.8517967906338096E-3</c:v>
                </c:pt>
                <c:pt idx="5792">
                  <c:v>-9.85550658228641E-3</c:v>
                </c:pt>
                <c:pt idx="5793">
                  <c:v>-9.8592275812993402E-3</c:v>
                </c:pt>
                <c:pt idx="5794">
                  <c:v>-9.8629595497101395E-3</c:v>
                </c:pt>
                <c:pt idx="5795">
                  <c:v>-9.8667022860349507E-3</c:v>
                </c:pt>
                <c:pt idx="5796">
                  <c:v>-9.8704555689813102E-3</c:v>
                </c:pt>
                <c:pt idx="5797">
                  <c:v>-9.8742191577731002E-3</c:v>
                </c:pt>
                <c:pt idx="5798">
                  <c:v>-9.8779929077063393E-3</c:v>
                </c:pt>
                <c:pt idx="5799">
                  <c:v>-9.8817766151559697E-3</c:v>
                </c:pt>
                <c:pt idx="5800">
                  <c:v>-9.8855700669380694E-3</c:v>
                </c:pt>
                <c:pt idx="5801">
                  <c:v>-9.8893730677490198E-3</c:v>
                </c:pt>
                <c:pt idx="5802">
                  <c:v>-9.8931854315315402E-3</c:v>
                </c:pt>
                <c:pt idx="5803">
                  <c:v>-9.8970069305516408E-3</c:v>
                </c:pt>
                <c:pt idx="5804">
                  <c:v>-9.9008374334875505E-3</c:v>
                </c:pt>
                <c:pt idx="5805">
                  <c:v>-9.9046767745581393E-3</c:v>
                </c:pt>
                <c:pt idx="5806">
                  <c:v>-9.9085247685077697E-3</c:v>
                </c:pt>
                <c:pt idx="5807">
                  <c:v>-9.9123812715320499E-3</c:v>
                </c:pt>
                <c:pt idx="5808">
                  <c:v>-9.9162461040878704E-3</c:v>
                </c:pt>
                <c:pt idx="5809">
                  <c:v>-9.9201191355277399E-3</c:v>
                </c:pt>
                <c:pt idx="5810">
                  <c:v>-9.9240001973216804E-3</c:v>
                </c:pt>
                <c:pt idx="5811">
                  <c:v>-9.9278891907511706E-3</c:v>
                </c:pt>
                <c:pt idx="5812">
                  <c:v>-9.9317859955658193E-3</c:v>
                </c:pt>
                <c:pt idx="5813">
                  <c:v>-9.9356904884959404E-3</c:v>
                </c:pt>
                <c:pt idx="5814">
                  <c:v>-9.9396025662859596E-3</c:v>
                </c:pt>
                <c:pt idx="5815">
                  <c:v>-9.9435221054934905E-3</c:v>
                </c:pt>
                <c:pt idx="5816">
                  <c:v>-9.9474490248698602E-3</c:v>
                </c:pt>
                <c:pt idx="5817">
                  <c:v>-9.9513832407633705E-3</c:v>
                </c:pt>
                <c:pt idx="5818">
                  <c:v>-9.9553247238065006E-3</c:v>
                </c:pt>
                <c:pt idx="5819">
                  <c:v>-9.9592733695814395E-3</c:v>
                </c:pt>
                <c:pt idx="5820">
                  <c:v>-9.9632291506464403E-3</c:v>
                </c:pt>
                <c:pt idx="5821">
                  <c:v>-9.9671920279015593E-3</c:v>
                </c:pt>
                <c:pt idx="5822">
                  <c:v>-9.9711618936018202E-3</c:v>
                </c:pt>
                <c:pt idx="5823">
                  <c:v>-9.9751387611623707E-3</c:v>
                </c:pt>
                <c:pt idx="5824">
                  <c:v>-9.9791226215952405E-3</c:v>
                </c:pt>
                <c:pt idx="5825">
                  <c:v>-9.9831135147738694E-3</c:v>
                </c:pt>
                <c:pt idx="5826">
                  <c:v>-9.9871114060969303E-3</c:v>
                </c:pt>
                <c:pt idx="5827">
                  <c:v>-9.9911163462608702E-3</c:v>
                </c:pt>
                <c:pt idx="5828">
                  <c:v>-9.9951283295674504E-3</c:v>
                </c:pt>
                <c:pt idx="5829">
                  <c:v>-9.9991474178556597E-3</c:v>
                </c:pt>
                <c:pt idx="5830">
                  <c:v>-1.00031736484453E-2</c:v>
                </c:pt>
                <c:pt idx="5831">
                  <c:v>-1.00072070892126E-2</c:v>
                </c:pt>
                <c:pt idx="5832">
                  <c:v>-1.0011247810468801E-2</c:v>
                </c:pt>
                <c:pt idx="5833">
                  <c:v>-1.0015295941233E-2</c:v>
                </c:pt>
                <c:pt idx="5834">
                  <c:v>-1.00193515424974E-2</c:v>
                </c:pt>
                <c:pt idx="5835">
                  <c:v>-1.00234147476734E-2</c:v>
                </c:pt>
                <c:pt idx="5836">
                  <c:v>-1.0027485663140099E-2</c:v>
                </c:pt>
                <c:pt idx="5837">
                  <c:v>-1.0031564443576E-2</c:v>
                </c:pt>
                <c:pt idx="5838">
                  <c:v>-1.0035651221961201E-2</c:v>
                </c:pt>
                <c:pt idx="5839">
                  <c:v>-1.00397461642606E-2</c:v>
                </c:pt>
                <c:pt idx="5840">
                  <c:v>-1.00438494750065E-2</c:v>
                </c:pt>
                <c:pt idx="5841">
                  <c:v>-1.0047961303086999E-2</c:v>
                </c:pt>
                <c:pt idx="5842">
                  <c:v>-1.00520818676145E-2</c:v>
                </c:pt>
                <c:pt idx="5843">
                  <c:v>-1.00562113803446E-2</c:v>
                </c:pt>
                <c:pt idx="5844">
                  <c:v>-1.00603500492242E-2</c:v>
                </c:pt>
                <c:pt idx="5845">
                  <c:v>-1.00644981299636E-2</c:v>
                </c:pt>
                <c:pt idx="5846">
                  <c:v>-1.0068655856012401E-2</c:v>
                </c:pt>
                <c:pt idx="5847">
                  <c:v>-1.00728235237381E-2</c:v>
                </c:pt>
                <c:pt idx="5848">
                  <c:v>-1.0077001370929199E-2</c:v>
                </c:pt>
                <c:pt idx="5849">
                  <c:v>-1.00811896885154E-2</c:v>
                </c:pt>
                <c:pt idx="5850">
                  <c:v>-1.0085388753471499E-2</c:v>
                </c:pt>
                <c:pt idx="5851">
                  <c:v>-1.00895989343636E-2</c:v>
                </c:pt>
                <c:pt idx="5852">
                  <c:v>-1.0093820520100501E-2</c:v>
                </c:pt>
                <c:pt idx="5853">
                  <c:v>-1.00980538546572E-2</c:v>
                </c:pt>
                <c:pt idx="5854">
                  <c:v>-1.01022993019991E-2</c:v>
                </c:pt>
                <c:pt idx="5855">
                  <c:v>-1.0106557173096E-2</c:v>
                </c:pt>
                <c:pt idx="5856">
                  <c:v>-1.0110827894897201E-2</c:v>
                </c:pt>
                <c:pt idx="5857">
                  <c:v>-1.01151118432728E-2</c:v>
                </c:pt>
                <c:pt idx="5858">
                  <c:v>-1.0119409367260499E-2</c:v>
                </c:pt>
                <c:pt idx="5859">
                  <c:v>-1.01237209068188E-2</c:v>
                </c:pt>
                <c:pt idx="5860">
                  <c:v>-1.01280468963351E-2</c:v>
                </c:pt>
                <c:pt idx="5861">
                  <c:v>-1.0132387740663201E-2</c:v>
                </c:pt>
                <c:pt idx="5862">
                  <c:v>-1.0136743894099499E-2</c:v>
                </c:pt>
                <c:pt idx="5863">
                  <c:v>-1.01411157879986E-2</c:v>
                </c:pt>
                <c:pt idx="5864">
                  <c:v>-1.01455038844735E-2</c:v>
                </c:pt>
                <c:pt idx="5865">
                  <c:v>-1.0149908625702701E-2</c:v>
                </c:pt>
                <c:pt idx="5866">
                  <c:v>-1.0154330530193999E-2</c:v>
                </c:pt>
                <c:pt idx="5867">
                  <c:v>-1.01587700955343E-2</c:v>
                </c:pt>
                <c:pt idx="5868">
                  <c:v>-1.01632278188228E-2</c:v>
                </c:pt>
                <c:pt idx="5869">
                  <c:v>-1.0167704152500699E-2</c:v>
                </c:pt>
                <c:pt idx="5870">
                  <c:v>-1.0172199666309001E-2</c:v>
                </c:pt>
                <c:pt idx="5871">
                  <c:v>-1.0176714891070001E-2</c:v>
                </c:pt>
                <c:pt idx="5872">
                  <c:v>-1.0181250303229E-2</c:v>
                </c:pt>
                <c:pt idx="5873">
                  <c:v>-1.0185806465831801E-2</c:v>
                </c:pt>
                <c:pt idx="5874">
                  <c:v>-1.0190383950494699E-2</c:v>
                </c:pt>
                <c:pt idx="5875">
                  <c:v>-1.0194983277963201E-2</c:v>
                </c:pt>
                <c:pt idx="5876">
                  <c:v>-1.01996050205608E-2</c:v>
                </c:pt>
                <c:pt idx="5877">
                  <c:v>-1.0204249714491E-2</c:v>
                </c:pt>
                <c:pt idx="5878">
                  <c:v>-1.02089179976072E-2</c:v>
                </c:pt>
                <c:pt idx="5879">
                  <c:v>-1.0213610418129401E-2</c:v>
                </c:pt>
                <c:pt idx="5880">
                  <c:v>-1.0218327556615E-2</c:v>
                </c:pt>
                <c:pt idx="5881">
                  <c:v>-1.02230700399959E-2</c:v>
                </c:pt>
                <c:pt idx="5882">
                  <c:v>-1.02278384163699E-2</c:v>
                </c:pt>
                <c:pt idx="5883">
                  <c:v>-1.0232633287126701E-2</c:v>
                </c:pt>
                <c:pt idx="5884">
                  <c:v>-1.02374552948743E-2</c:v>
                </c:pt>
                <c:pt idx="5885">
                  <c:v>-1.0242305034999699E-2</c:v>
                </c:pt>
                <c:pt idx="5886">
                  <c:v>-1.0247183060423199E-2</c:v>
                </c:pt>
                <c:pt idx="5887">
                  <c:v>-1.0252090034131699E-2</c:v>
                </c:pt>
                <c:pt idx="5888">
                  <c:v>-1.02570265576136E-2</c:v>
                </c:pt>
                <c:pt idx="5889">
                  <c:v>-1.02619932562897E-2</c:v>
                </c:pt>
                <c:pt idx="5890">
                  <c:v>-1.02669907568896E-2</c:v>
                </c:pt>
                <c:pt idx="5891">
                  <c:v>-1.0272019648587601E-2</c:v>
                </c:pt>
                <c:pt idx="5892">
                  <c:v>-1.0277080558929501E-2</c:v>
                </c:pt>
                <c:pt idx="5893">
                  <c:v>-1.02821741363403E-2</c:v>
                </c:pt>
                <c:pt idx="5894">
                  <c:v>-1.02873009798321E-2</c:v>
                </c:pt>
                <c:pt idx="5895">
                  <c:v>-1.02924616948034E-2</c:v>
                </c:pt>
                <c:pt idx="5896">
                  <c:v>-1.02976569279222E-2</c:v>
                </c:pt>
                <c:pt idx="5897">
                  <c:v>-1.0302887283192799E-2</c:v>
                </c:pt>
                <c:pt idx="5898">
                  <c:v>-1.0308153391230101E-2</c:v>
                </c:pt>
                <c:pt idx="5899">
                  <c:v>-1.03134558445804E-2</c:v>
                </c:pt>
                <c:pt idx="5900">
                  <c:v>-1.0318795242686699E-2</c:v>
                </c:pt>
                <c:pt idx="5901">
                  <c:v>-1.0324172233196999E-2</c:v>
                </c:pt>
                <c:pt idx="5902">
                  <c:v>-1.03295873912878E-2</c:v>
                </c:pt>
                <c:pt idx="5903">
                  <c:v>-1.03350413297397E-2</c:v>
                </c:pt>
                <c:pt idx="5904">
                  <c:v>-1.0340534615068101E-2</c:v>
                </c:pt>
                <c:pt idx="5905">
                  <c:v>-1.0346067885800799E-2</c:v>
                </c:pt>
                <c:pt idx="5906">
                  <c:v>-1.0351641687152999E-2</c:v>
                </c:pt>
                <c:pt idx="5907">
                  <c:v>-1.0357256604312901E-2</c:v>
                </c:pt>
                <c:pt idx="5908">
                  <c:v>-1.03629132142595E-2</c:v>
                </c:pt>
                <c:pt idx="5909">
                  <c:v>-1.03686120728018E-2</c:v>
                </c:pt>
                <c:pt idx="5910">
                  <c:v>-1.0374353730236201E-2</c:v>
                </c:pt>
                <c:pt idx="5911">
                  <c:v>-1.03801387701958E-2</c:v>
                </c:pt>
                <c:pt idx="5912">
                  <c:v>-1.0385967713640301E-2</c:v>
                </c:pt>
                <c:pt idx="5913">
                  <c:v>-1.03918411253331E-2</c:v>
                </c:pt>
                <c:pt idx="5914">
                  <c:v>-1.0397759512796201E-2</c:v>
                </c:pt>
                <c:pt idx="5915">
                  <c:v>-1.04037233895814E-2</c:v>
                </c:pt>
                <c:pt idx="5916">
                  <c:v>-1.0409733295033899E-2</c:v>
                </c:pt>
                <c:pt idx="5917">
                  <c:v>-1.0415789694507601E-2</c:v>
                </c:pt>
                <c:pt idx="5918">
                  <c:v>-1.0421893110844601E-2</c:v>
                </c:pt>
                <c:pt idx="5919">
                  <c:v>-1.04280440192749E-2</c:v>
                </c:pt>
                <c:pt idx="5920">
                  <c:v>-1.0434242886992001E-2</c:v>
                </c:pt>
                <c:pt idx="5921">
                  <c:v>-1.0440490143643301E-2</c:v>
                </c:pt>
                <c:pt idx="5922">
                  <c:v>-1.0446786269910699E-2</c:v>
                </c:pt>
                <c:pt idx="5923">
                  <c:v>-1.04531317033414E-2</c:v>
                </c:pt>
                <c:pt idx="5924">
                  <c:v>-1.0459526864499099E-2</c:v>
                </c:pt>
                <c:pt idx="5925">
                  <c:v>-1.0465972170023499E-2</c:v>
                </c:pt>
                <c:pt idx="5926">
                  <c:v>-1.04724680289228E-2</c:v>
                </c:pt>
                <c:pt idx="5927">
                  <c:v>-1.04790148012395E-2</c:v>
                </c:pt>
                <c:pt idx="5928">
                  <c:v>-1.04856128775868E-2</c:v>
                </c:pt>
                <c:pt idx="5929">
                  <c:v>-1.0492262595583699E-2</c:v>
                </c:pt>
                <c:pt idx="5930">
                  <c:v>-1.04989643118655E-2</c:v>
                </c:pt>
                <c:pt idx="5931">
                  <c:v>-1.0505718371578999E-2</c:v>
                </c:pt>
                <c:pt idx="5932">
                  <c:v>-1.05125250515934E-2</c:v>
                </c:pt>
                <c:pt idx="5933">
                  <c:v>-1.0519384702279901E-2</c:v>
                </c:pt>
                <c:pt idx="5934">
                  <c:v>-1.05262976050605E-2</c:v>
                </c:pt>
                <c:pt idx="5935">
                  <c:v>-1.05332639849526E-2</c:v>
                </c:pt>
                <c:pt idx="5936">
                  <c:v>-1.05402841426557E-2</c:v>
                </c:pt>
                <c:pt idx="5937">
                  <c:v>-1.0547358316070799E-2</c:v>
                </c:pt>
                <c:pt idx="5938">
                  <c:v>-1.0554486730239E-2</c:v>
                </c:pt>
                <c:pt idx="5939">
                  <c:v>-1.05616696105216E-2</c:v>
                </c:pt>
                <c:pt idx="5940">
                  <c:v>-1.05689071156258E-2</c:v>
                </c:pt>
                <c:pt idx="5941">
                  <c:v>-1.05761994425983E-2</c:v>
                </c:pt>
                <c:pt idx="5942">
                  <c:v>-1.05835467538005E-2</c:v>
                </c:pt>
                <c:pt idx="5943">
                  <c:v>-1.0590949200151099E-2</c:v>
                </c:pt>
                <c:pt idx="5944">
                  <c:v>-1.0598406909390399E-2</c:v>
                </c:pt>
                <c:pt idx="5945">
                  <c:v>-1.06059199931605E-2</c:v>
                </c:pt>
                <c:pt idx="5946">
                  <c:v>-1.06134885461617E-2</c:v>
                </c:pt>
                <c:pt idx="5947">
                  <c:v>-1.06211126410718E-2</c:v>
                </c:pt>
                <c:pt idx="5948">
                  <c:v>-1.0628792332655601E-2</c:v>
                </c:pt>
                <c:pt idx="5949">
                  <c:v>-1.06365276825146E-2</c:v>
                </c:pt>
                <c:pt idx="5950">
                  <c:v>-1.06443186961214E-2</c:v>
                </c:pt>
                <c:pt idx="5951">
                  <c:v>-1.0652165405334301E-2</c:v>
                </c:pt>
                <c:pt idx="5952">
                  <c:v>-1.06600677922466E-2</c:v>
                </c:pt>
                <c:pt idx="5953">
                  <c:v>-1.0668025811062401E-2</c:v>
                </c:pt>
                <c:pt idx="5954">
                  <c:v>-1.0676039427843001E-2</c:v>
                </c:pt>
                <c:pt idx="5955">
                  <c:v>-1.0684108590228799E-2</c:v>
                </c:pt>
                <c:pt idx="5956">
                  <c:v>-1.06922332119183E-2</c:v>
                </c:pt>
                <c:pt idx="5957">
                  <c:v>-1.0700413217988E-2</c:v>
                </c:pt>
                <c:pt idx="5958">
                  <c:v>-1.07086484714766E-2</c:v>
                </c:pt>
                <c:pt idx="5959">
                  <c:v>-1.07169388576683E-2</c:v>
                </c:pt>
                <c:pt idx="5960">
                  <c:v>-1.0725284246282499E-2</c:v>
                </c:pt>
                <c:pt idx="5961">
                  <c:v>-1.07336844331745E-2</c:v>
                </c:pt>
                <c:pt idx="5962">
                  <c:v>-1.07421392286712E-2</c:v>
                </c:pt>
                <c:pt idx="5963">
                  <c:v>-1.07506484663189E-2</c:v>
                </c:pt>
                <c:pt idx="5964">
                  <c:v>-1.07592119123471E-2</c:v>
                </c:pt>
                <c:pt idx="5965">
                  <c:v>-1.0767829327487001E-2</c:v>
                </c:pt>
                <c:pt idx="5966">
                  <c:v>-1.0776500451862001E-2</c:v>
                </c:pt>
                <c:pt idx="5967">
                  <c:v>-1.07852250190605E-2</c:v>
                </c:pt>
                <c:pt idx="5968">
                  <c:v>-1.07940027381669E-2</c:v>
                </c:pt>
                <c:pt idx="5969">
                  <c:v>-1.08028332777684E-2</c:v>
                </c:pt>
                <c:pt idx="5970">
                  <c:v>-1.08117163470019E-2</c:v>
                </c:pt>
                <c:pt idx="5971">
                  <c:v>-1.08206515620052E-2</c:v>
                </c:pt>
                <c:pt idx="5972">
                  <c:v>-1.0829638628142501E-2</c:v>
                </c:pt>
                <c:pt idx="5973">
                  <c:v>-1.08386771066304E-2</c:v>
                </c:pt>
                <c:pt idx="5974">
                  <c:v>-1.08477666433734E-2</c:v>
                </c:pt>
                <c:pt idx="5975">
                  <c:v>-1.0856906855368499E-2</c:v>
                </c:pt>
                <c:pt idx="5976">
                  <c:v>-1.08660972648337E-2</c:v>
                </c:pt>
                <c:pt idx="5977">
                  <c:v>-1.08753374689137E-2</c:v>
                </c:pt>
                <c:pt idx="5978">
                  <c:v>-1.08846269768198E-2</c:v>
                </c:pt>
                <c:pt idx="5979">
                  <c:v>-1.0893965376839799E-2</c:v>
                </c:pt>
                <c:pt idx="5980">
                  <c:v>-1.09033521402251E-2</c:v>
                </c:pt>
                <c:pt idx="5981">
                  <c:v>-1.09127867650353E-2</c:v>
                </c:pt>
                <c:pt idx="5982">
                  <c:v>-1.0922268737730299E-2</c:v>
                </c:pt>
                <c:pt idx="5983">
                  <c:v>-1.0931797516677499E-2</c:v>
                </c:pt>
                <c:pt idx="5984">
                  <c:v>-1.09413725350595E-2</c:v>
                </c:pt>
                <c:pt idx="5985">
                  <c:v>-1.0950993263398399E-2</c:v>
                </c:pt>
                <c:pt idx="5986">
                  <c:v>-1.09606590752218E-2</c:v>
                </c:pt>
                <c:pt idx="5987">
                  <c:v>-1.0970369416167599E-2</c:v>
                </c:pt>
                <c:pt idx="5988">
                  <c:v>-1.09801236877903E-2</c:v>
                </c:pt>
                <c:pt idx="5989">
                  <c:v>-1.0989921257728101E-2</c:v>
                </c:pt>
                <c:pt idx="5990">
                  <c:v>-1.0999761487287501E-2</c:v>
                </c:pt>
                <c:pt idx="5991">
                  <c:v>-1.10096437267587E-2</c:v>
                </c:pt>
                <c:pt idx="5992">
                  <c:v>-1.10195672826074E-2</c:v>
                </c:pt>
                <c:pt idx="5993">
                  <c:v>-1.1029531488108001E-2</c:v>
                </c:pt>
                <c:pt idx="5994">
                  <c:v>-1.1039535658034101E-2</c:v>
                </c:pt>
                <c:pt idx="5995">
                  <c:v>-1.1049579095586201E-2</c:v>
                </c:pt>
                <c:pt idx="5996">
                  <c:v>-1.10596611011461E-2</c:v>
                </c:pt>
                <c:pt idx="5997">
                  <c:v>-1.1069780955122401E-2</c:v>
                </c:pt>
                <c:pt idx="5998">
                  <c:v>-1.1079937887513601E-2</c:v>
                </c:pt>
                <c:pt idx="5999">
                  <c:v>-1.1090131169299199E-2</c:v>
                </c:pt>
                <c:pt idx="6000">
                  <c:v>-1.11003600253246E-2</c:v>
                </c:pt>
                <c:pt idx="6001">
                  <c:v>-1.1110623686162301E-2</c:v>
                </c:pt>
                <c:pt idx="6002">
                  <c:v>-1.11209213667668E-2</c:v>
                </c:pt>
                <c:pt idx="6003">
                  <c:v>-1.11312522734183E-2</c:v>
                </c:pt>
                <c:pt idx="6004">
                  <c:v>-1.11416155995839E-2</c:v>
                </c:pt>
                <c:pt idx="6005">
                  <c:v>-1.1152010546533401E-2</c:v>
                </c:pt>
                <c:pt idx="6006">
                  <c:v>-1.11624362607617E-2</c:v>
                </c:pt>
                <c:pt idx="6007">
                  <c:v>-1.11728919296356E-2</c:v>
                </c:pt>
                <c:pt idx="6008">
                  <c:v>-1.1183376698215799E-2</c:v>
                </c:pt>
                <c:pt idx="6009">
                  <c:v>-1.11938896908244E-2</c:v>
                </c:pt>
                <c:pt idx="6010">
                  <c:v>-1.1204430100077999E-2</c:v>
                </c:pt>
                <c:pt idx="6011">
                  <c:v>-1.12149970476724E-2</c:v>
                </c:pt>
                <c:pt idx="6012">
                  <c:v>-1.1225589609939499E-2</c:v>
                </c:pt>
                <c:pt idx="6013">
                  <c:v>-1.1236206940501099E-2</c:v>
                </c:pt>
                <c:pt idx="6014">
                  <c:v>-1.1246848142727099E-2</c:v>
                </c:pt>
                <c:pt idx="6015">
                  <c:v>-1.1257512330513701E-2</c:v>
                </c:pt>
                <c:pt idx="6016">
                  <c:v>-1.12681985760439E-2</c:v>
                </c:pt>
                <c:pt idx="6017">
                  <c:v>-1.12789059825869E-2</c:v>
                </c:pt>
                <c:pt idx="6018">
                  <c:v>-1.1289633629121099E-2</c:v>
                </c:pt>
                <c:pt idx="6019">
                  <c:v>-1.13003805473129E-2</c:v>
                </c:pt>
                <c:pt idx="6020">
                  <c:v>-1.13111458481811E-2</c:v>
                </c:pt>
                <c:pt idx="6021">
                  <c:v>-1.13219285890384E-2</c:v>
                </c:pt>
                <c:pt idx="6022">
                  <c:v>-1.13327278226902E-2</c:v>
                </c:pt>
                <c:pt idx="6023">
                  <c:v>-1.1343542587085399E-2</c:v>
                </c:pt>
                <c:pt idx="6024">
                  <c:v>-1.13543719545135E-2</c:v>
                </c:pt>
                <c:pt idx="6025">
                  <c:v>-1.1365214969298799E-2</c:v>
                </c:pt>
                <c:pt idx="6026">
                  <c:v>-1.1376070696071701E-2</c:v>
                </c:pt>
                <c:pt idx="6027">
                  <c:v>-1.1386938156590001E-2</c:v>
                </c:pt>
                <c:pt idx="6028">
                  <c:v>-1.1397816353438599E-2</c:v>
                </c:pt>
                <c:pt idx="6029">
                  <c:v>-1.1408704360378E-2</c:v>
                </c:pt>
                <c:pt idx="6030">
                  <c:v>-1.14196012161013E-2</c:v>
                </c:pt>
                <c:pt idx="6031">
                  <c:v>-1.14305059158499E-2</c:v>
                </c:pt>
                <c:pt idx="6032">
                  <c:v>-1.1441417493541399E-2</c:v>
                </c:pt>
                <c:pt idx="6033">
                  <c:v>-1.14523350196455E-2</c:v>
                </c:pt>
                <c:pt idx="6034">
                  <c:v>-1.14632574717244E-2</c:v>
                </c:pt>
                <c:pt idx="6035">
                  <c:v>-1.1474183865579701E-2</c:v>
                </c:pt>
                <c:pt idx="6036">
                  <c:v>-1.1485113240651001E-2</c:v>
                </c:pt>
                <c:pt idx="6037">
                  <c:v>-1.14960446202945E-2</c:v>
                </c:pt>
                <c:pt idx="6038">
                  <c:v>-1.15069770481284E-2</c:v>
                </c:pt>
                <c:pt idx="6039">
                  <c:v>-1.15179095350703E-2</c:v>
                </c:pt>
                <c:pt idx="6040">
                  <c:v>-1.1528841101728899E-2</c:v>
                </c:pt>
                <c:pt idx="6041">
                  <c:v>-1.1539770759948E-2</c:v>
                </c:pt>
                <c:pt idx="6042">
                  <c:v>-1.1550697555701799E-2</c:v>
                </c:pt>
                <c:pt idx="6043">
                  <c:v>-1.1561620502769E-2</c:v>
                </c:pt>
                <c:pt idx="6044">
                  <c:v>-1.15725386494942E-2</c:v>
                </c:pt>
                <c:pt idx="6045">
                  <c:v>-1.15834510512149E-2</c:v>
                </c:pt>
                <c:pt idx="6046">
                  <c:v>-1.15943567089832E-2</c:v>
                </c:pt>
                <c:pt idx="6047">
                  <c:v>-1.16052546536507E-2</c:v>
                </c:pt>
                <c:pt idx="6048">
                  <c:v>-1.16161439351478E-2</c:v>
                </c:pt>
                <c:pt idx="6049">
                  <c:v>-1.16270235913579E-2</c:v>
                </c:pt>
                <c:pt idx="6050">
                  <c:v>-1.1637892718742099E-2</c:v>
                </c:pt>
                <c:pt idx="6051">
                  <c:v>-1.1648750383134799E-2</c:v>
                </c:pt>
                <c:pt idx="6052">
                  <c:v>-1.1659595562935899E-2</c:v>
                </c:pt>
                <c:pt idx="6053">
                  <c:v>-1.16704273657912E-2</c:v>
                </c:pt>
                <c:pt idx="6054">
                  <c:v>-1.16812448587949E-2</c:v>
                </c:pt>
                <c:pt idx="6055">
                  <c:v>-1.16920471318146E-2</c:v>
                </c:pt>
                <c:pt idx="6056">
                  <c:v>-1.17028332776495E-2</c:v>
                </c:pt>
                <c:pt idx="6057">
                  <c:v>-1.17136023840534E-2</c:v>
                </c:pt>
                <c:pt idx="6058">
                  <c:v>-1.1724353505499E-2</c:v>
                </c:pt>
                <c:pt idx="6059">
                  <c:v>-1.17350857480936E-2</c:v>
                </c:pt>
                <c:pt idx="6060">
                  <c:v>-1.17457982522121E-2</c:v>
                </c:pt>
                <c:pt idx="6061">
                  <c:v>-1.1756490121568E-2</c:v>
                </c:pt>
                <c:pt idx="6062">
                  <c:v>-1.17671604684009E-2</c:v>
                </c:pt>
                <c:pt idx="6063">
                  <c:v>-1.1777808428503799E-2</c:v>
                </c:pt>
                <c:pt idx="6064">
                  <c:v>-1.17884331564862E-2</c:v>
                </c:pt>
                <c:pt idx="6065">
                  <c:v>-1.17990337841363E-2</c:v>
                </c:pt>
                <c:pt idx="6066">
                  <c:v>-1.1809609479429099E-2</c:v>
                </c:pt>
                <c:pt idx="6067">
                  <c:v>-1.18201593721663E-2</c:v>
                </c:pt>
                <c:pt idx="6068">
                  <c:v>-1.18306826735425E-2</c:v>
                </c:pt>
                <c:pt idx="6069">
                  <c:v>-1.18411785705237E-2</c:v>
                </c:pt>
                <c:pt idx="6070">
                  <c:v>-1.18516462490882E-2</c:v>
                </c:pt>
                <c:pt idx="6071">
                  <c:v>-1.1862084932028699E-2</c:v>
                </c:pt>
                <c:pt idx="6072">
                  <c:v>-1.18724938195754E-2</c:v>
                </c:pt>
                <c:pt idx="6073">
                  <c:v>-1.1882872172102999E-2</c:v>
                </c:pt>
                <c:pt idx="6074">
                  <c:v>-1.1893219176221799E-2</c:v>
                </c:pt>
                <c:pt idx="6075">
                  <c:v>-1.1903534136361599E-2</c:v>
                </c:pt>
                <c:pt idx="6076">
                  <c:v>-1.19138162910629E-2</c:v>
                </c:pt>
                <c:pt idx="6077">
                  <c:v>-1.19240649168749E-2</c:v>
                </c:pt>
                <c:pt idx="6078">
                  <c:v>-1.19342792973625E-2</c:v>
                </c:pt>
                <c:pt idx="6079">
                  <c:v>-1.19444587251674E-2</c:v>
                </c:pt>
                <c:pt idx="6080">
                  <c:v>-1.1954602547184799E-2</c:v>
                </c:pt>
                <c:pt idx="6081">
                  <c:v>-1.1964710047121701E-2</c:v>
                </c:pt>
                <c:pt idx="6082">
                  <c:v>-1.19747805796126E-2</c:v>
                </c:pt>
                <c:pt idx="6083">
                  <c:v>-1.1984813478020301E-2</c:v>
                </c:pt>
                <c:pt idx="6084">
                  <c:v>-1.19948081084039E-2</c:v>
                </c:pt>
                <c:pt idx="6085">
                  <c:v>-1.20047638754347E-2</c:v>
                </c:pt>
                <c:pt idx="6086">
                  <c:v>-1.20146801319448E-2</c:v>
                </c:pt>
                <c:pt idx="6087">
                  <c:v>-1.2024556287603801E-2</c:v>
                </c:pt>
                <c:pt idx="6088">
                  <c:v>-1.20343917678824E-2</c:v>
                </c:pt>
                <c:pt idx="6089">
                  <c:v>-1.2044185995634E-2</c:v>
                </c:pt>
                <c:pt idx="6090">
                  <c:v>-1.20539384446148E-2</c:v>
                </c:pt>
                <c:pt idx="6091">
                  <c:v>-1.20636485442262E-2</c:v>
                </c:pt>
                <c:pt idx="6092">
                  <c:v>-1.2073315793626201E-2</c:v>
                </c:pt>
                <c:pt idx="6093">
                  <c:v>-1.20829396587478E-2</c:v>
                </c:pt>
                <c:pt idx="6094">
                  <c:v>-1.20925196485302E-2</c:v>
                </c:pt>
                <c:pt idx="6095">
                  <c:v>-1.2102055287492501E-2</c:v>
                </c:pt>
                <c:pt idx="6096">
                  <c:v>-1.2111546120667701E-2</c:v>
                </c:pt>
                <c:pt idx="6097">
                  <c:v>-1.21209916838753E-2</c:v>
                </c:pt>
                <c:pt idx="6098">
                  <c:v>-1.2130391538018899E-2</c:v>
                </c:pt>
                <c:pt idx="6099">
                  <c:v>-1.21397452705679E-2</c:v>
                </c:pt>
                <c:pt idx="6100">
                  <c:v>-1.2149052464867201E-2</c:v>
                </c:pt>
                <c:pt idx="6101">
                  <c:v>-1.21583127434709E-2</c:v>
                </c:pt>
                <c:pt idx="6102">
                  <c:v>-1.2167525743020701E-2</c:v>
                </c:pt>
                <c:pt idx="6103">
                  <c:v>-1.21766911155206E-2</c:v>
                </c:pt>
                <c:pt idx="6104">
                  <c:v>-1.21858085029873E-2</c:v>
                </c:pt>
                <c:pt idx="6105">
                  <c:v>-1.219487757775E-2</c:v>
                </c:pt>
                <c:pt idx="6106">
                  <c:v>-1.22038980265936E-2</c:v>
                </c:pt>
                <c:pt idx="6107">
                  <c:v>-1.2212869578625401E-2</c:v>
                </c:pt>
                <c:pt idx="6108">
                  <c:v>-1.22217919273268E-2</c:v>
                </c:pt>
                <c:pt idx="6109">
                  <c:v>-1.22306648335471E-2</c:v>
                </c:pt>
                <c:pt idx="6110">
                  <c:v>-1.2239488036539599E-2</c:v>
                </c:pt>
                <c:pt idx="6111">
                  <c:v>-1.22482612929922E-2</c:v>
                </c:pt>
                <c:pt idx="6112">
                  <c:v>-1.2256984388744001E-2</c:v>
                </c:pt>
                <c:pt idx="6113">
                  <c:v>-1.22656571301837E-2</c:v>
                </c:pt>
                <c:pt idx="6114">
                  <c:v>-1.2274279329150799E-2</c:v>
                </c:pt>
                <c:pt idx="6115">
                  <c:v>-1.2282850816879401E-2</c:v>
                </c:pt>
                <c:pt idx="6116">
                  <c:v>-1.22913714390195E-2</c:v>
                </c:pt>
                <c:pt idx="6117">
                  <c:v>-1.22998410567458E-2</c:v>
                </c:pt>
                <c:pt idx="6118">
                  <c:v>-1.23082595464102E-2</c:v>
                </c:pt>
                <c:pt idx="6119">
                  <c:v>-1.2316626770906201E-2</c:v>
                </c:pt>
                <c:pt idx="6120">
                  <c:v>-1.23249426993108E-2</c:v>
                </c:pt>
                <c:pt idx="6121">
                  <c:v>-1.23332072211311E-2</c:v>
                </c:pt>
                <c:pt idx="6122">
                  <c:v>-1.2341420241206999E-2</c:v>
                </c:pt>
                <c:pt idx="6123">
                  <c:v>-1.23495817737082E-2</c:v>
                </c:pt>
                <c:pt idx="6124">
                  <c:v>-1.2357691737700601E-2</c:v>
                </c:pt>
                <c:pt idx="6125">
                  <c:v>-1.23657501074534E-2</c:v>
                </c:pt>
                <c:pt idx="6126">
                  <c:v>-1.2373756882430999E-2</c:v>
                </c:pt>
                <c:pt idx="6127">
                  <c:v>-1.2381712069821299E-2</c:v>
                </c:pt>
                <c:pt idx="6128">
                  <c:v>-1.2389615692062201E-2</c:v>
                </c:pt>
                <c:pt idx="6129">
                  <c:v>-1.23974677924808E-2</c:v>
                </c:pt>
                <c:pt idx="6130">
                  <c:v>-1.2405268428009601E-2</c:v>
                </c:pt>
                <c:pt idx="6131">
                  <c:v>-1.2413017650599399E-2</c:v>
                </c:pt>
                <c:pt idx="6132">
                  <c:v>-1.24207155354471E-2</c:v>
                </c:pt>
                <c:pt idx="6133">
                  <c:v>-1.24283622023342E-2</c:v>
                </c:pt>
                <c:pt idx="6134">
                  <c:v>-1.24359576879636E-2</c:v>
                </c:pt>
                <c:pt idx="6135">
                  <c:v>-1.24435021275152E-2</c:v>
                </c:pt>
                <c:pt idx="6136">
                  <c:v>-1.24509956507564E-2</c:v>
                </c:pt>
                <c:pt idx="6137">
                  <c:v>-1.24584383887605E-2</c:v>
                </c:pt>
                <c:pt idx="6138">
                  <c:v>-1.24658304964625E-2</c:v>
                </c:pt>
                <c:pt idx="6139">
                  <c:v>-1.24731721197595E-2</c:v>
                </c:pt>
                <c:pt idx="6140">
                  <c:v>-1.2480463416060799E-2</c:v>
                </c:pt>
                <c:pt idx="6141">
                  <c:v>-1.2487704583091201E-2</c:v>
                </c:pt>
                <c:pt idx="6142">
                  <c:v>-1.24948957881222E-2</c:v>
                </c:pt>
                <c:pt idx="6143">
                  <c:v>-1.25020372568845E-2</c:v>
                </c:pt>
                <c:pt idx="6144">
                  <c:v>-1.25091291935594E-2</c:v>
                </c:pt>
                <c:pt idx="6145">
                  <c:v>-1.25161718043741E-2</c:v>
                </c:pt>
                <c:pt idx="6146">
                  <c:v>-1.25231653295428E-2</c:v>
                </c:pt>
                <c:pt idx="6147">
                  <c:v>-1.25301100191501E-2</c:v>
                </c:pt>
                <c:pt idx="6148">
                  <c:v>-1.25370060847339E-2</c:v>
                </c:pt>
                <c:pt idx="6149">
                  <c:v>-1.25438538123336E-2</c:v>
                </c:pt>
                <c:pt idx="6150">
                  <c:v>-1.25506534428419E-2</c:v>
                </c:pt>
                <c:pt idx="6151">
                  <c:v>-1.2557405250914399E-2</c:v>
                </c:pt>
                <c:pt idx="6152">
                  <c:v>-1.2564109506566E-2</c:v>
                </c:pt>
                <c:pt idx="6153">
                  <c:v>-1.25707664982074E-2</c:v>
                </c:pt>
                <c:pt idx="6154">
                  <c:v>-1.2577376508532899E-2</c:v>
                </c:pt>
                <c:pt idx="6155">
                  <c:v>-1.25839398475006E-2</c:v>
                </c:pt>
                <c:pt idx="6156">
                  <c:v>-1.2590456791849201E-2</c:v>
                </c:pt>
                <c:pt idx="6157">
                  <c:v>-1.25969276561876E-2</c:v>
                </c:pt>
                <c:pt idx="6158">
                  <c:v>-1.26033527277575E-2</c:v>
                </c:pt>
                <c:pt idx="6159">
                  <c:v>-1.26097323551758E-2</c:v>
                </c:pt>
                <c:pt idx="6160">
                  <c:v>-1.26160668552792E-2</c:v>
                </c:pt>
                <c:pt idx="6161">
                  <c:v>-1.2622356542688401E-2</c:v>
                </c:pt>
                <c:pt idx="6162">
                  <c:v>-1.2628601750581701E-2</c:v>
                </c:pt>
                <c:pt idx="6163">
                  <c:v>-1.2634802802236901E-2</c:v>
                </c:pt>
                <c:pt idx="6164">
                  <c:v>-1.26409600481778E-2</c:v>
                </c:pt>
                <c:pt idx="6165">
                  <c:v>-1.26470737905005E-2</c:v>
                </c:pt>
                <c:pt idx="6166">
                  <c:v>-1.26531444188182E-2</c:v>
                </c:pt>
                <c:pt idx="6167">
                  <c:v>-1.26591722366398E-2</c:v>
                </c:pt>
                <c:pt idx="6168">
                  <c:v>-1.26651575731492E-2</c:v>
                </c:pt>
                <c:pt idx="6169">
                  <c:v>-1.2671100811938899E-2</c:v>
                </c:pt>
                <c:pt idx="6170">
                  <c:v>-1.2677002267377901E-2</c:v>
                </c:pt>
                <c:pt idx="6171">
                  <c:v>-1.26828622572637E-2</c:v>
                </c:pt>
                <c:pt idx="6172">
                  <c:v>-1.2688681174235401E-2</c:v>
                </c:pt>
                <c:pt idx="6173">
                  <c:v>-1.2694459348297301E-2</c:v>
                </c:pt>
                <c:pt idx="6174">
                  <c:v>-1.2700197128950401E-2</c:v>
                </c:pt>
                <c:pt idx="6175">
                  <c:v>-1.27058948324427E-2</c:v>
                </c:pt>
                <c:pt idx="6176">
                  <c:v>-1.2711552830354699E-2</c:v>
                </c:pt>
                <c:pt idx="6177">
                  <c:v>-1.2717171437597201E-2</c:v>
                </c:pt>
                <c:pt idx="6178">
                  <c:v>-1.27227509742644E-2</c:v>
                </c:pt>
                <c:pt idx="6179">
                  <c:v>-1.27282917950498E-2</c:v>
                </c:pt>
                <c:pt idx="6180">
                  <c:v>-1.2733794215955401E-2</c:v>
                </c:pt>
                <c:pt idx="6181">
                  <c:v>-1.27392585959716E-2</c:v>
                </c:pt>
                <c:pt idx="6182">
                  <c:v>-1.2744685223864601E-2</c:v>
                </c:pt>
                <c:pt idx="6183">
                  <c:v>-1.27500744432187E-2</c:v>
                </c:pt>
                <c:pt idx="6184">
                  <c:v>-1.27554265561006E-2</c:v>
                </c:pt>
                <c:pt idx="6185">
                  <c:v>-1.2760741904342799E-2</c:v>
                </c:pt>
                <c:pt idx="6186">
                  <c:v>-1.27660207483566E-2</c:v>
                </c:pt>
                <c:pt idx="6187">
                  <c:v>-1.2771263425698299E-2</c:v>
                </c:pt>
                <c:pt idx="6188">
                  <c:v>-1.2776470233369801E-2</c:v>
                </c:pt>
                <c:pt idx="6189">
                  <c:v>-1.27816414453952E-2</c:v>
                </c:pt>
                <c:pt idx="6190">
                  <c:v>-1.27867774076172E-2</c:v>
                </c:pt>
                <c:pt idx="6191">
                  <c:v>-1.2791878344346801E-2</c:v>
                </c:pt>
                <c:pt idx="6192">
                  <c:v>-1.2796944553094099E-2</c:v>
                </c:pt>
                <c:pt idx="6193">
                  <c:v>-1.2801976317562899E-2</c:v>
                </c:pt>
                <c:pt idx="6194">
                  <c:v>-1.28069738791468E-2</c:v>
                </c:pt>
                <c:pt idx="6195">
                  <c:v>-1.2811937510746101E-2</c:v>
                </c:pt>
                <c:pt idx="6196">
                  <c:v>-1.2816867431175501E-2</c:v>
                </c:pt>
                <c:pt idx="6197">
                  <c:v>-1.28217638910273E-2</c:v>
                </c:pt>
                <c:pt idx="6198">
                  <c:v>-1.28266271260685E-2</c:v>
                </c:pt>
                <c:pt idx="6199">
                  <c:v>-1.28314573812315E-2</c:v>
                </c:pt>
                <c:pt idx="6200">
                  <c:v>-1.28362548488539E-2</c:v>
                </c:pt>
                <c:pt idx="6201">
                  <c:v>-1.2841019802112901E-2</c:v>
                </c:pt>
                <c:pt idx="6202">
                  <c:v>-1.2845752391362099E-2</c:v>
                </c:pt>
                <c:pt idx="6203">
                  <c:v>-1.2850452819903499E-2</c:v>
                </c:pt>
                <c:pt idx="6204">
                  <c:v>-1.28551212776597E-2</c:v>
                </c:pt>
                <c:pt idx="6205">
                  <c:v>-1.2859757939704199E-2</c:v>
                </c:pt>
                <c:pt idx="6206">
                  <c:v>-1.28643629585632E-2</c:v>
                </c:pt>
                <c:pt idx="6207">
                  <c:v>-1.28689365160425E-2</c:v>
                </c:pt>
                <c:pt idx="6208">
                  <c:v>-1.2873478766241399E-2</c:v>
                </c:pt>
                <c:pt idx="6209">
                  <c:v>-1.28779898748061E-2</c:v>
                </c:pt>
                <c:pt idx="6210">
                  <c:v>-1.2882469920424799E-2</c:v>
                </c:pt>
                <c:pt idx="6211">
                  <c:v>-1.28869190423132E-2</c:v>
                </c:pt>
                <c:pt idx="6212">
                  <c:v>-1.28913373703619E-2</c:v>
                </c:pt>
                <c:pt idx="6213">
                  <c:v>-1.2895725033624199E-2</c:v>
                </c:pt>
                <c:pt idx="6214">
                  <c:v>-1.29000820903612E-2</c:v>
                </c:pt>
                <c:pt idx="6215">
                  <c:v>-1.29044086627879E-2</c:v>
                </c:pt>
                <c:pt idx="6216">
                  <c:v>-1.2908704781515999E-2</c:v>
                </c:pt>
                <c:pt idx="6217">
                  <c:v>-1.2912970542459001E-2</c:v>
                </c:pt>
                <c:pt idx="6218">
                  <c:v>-1.2917205987446201E-2</c:v>
                </c:pt>
                <c:pt idx="6219">
                  <c:v>-1.29214111906362E-2</c:v>
                </c:pt>
                <c:pt idx="6220">
                  <c:v>-1.2925586163603399E-2</c:v>
                </c:pt>
                <c:pt idx="6221">
                  <c:v>-1.29297309195566E-2</c:v>
                </c:pt>
                <c:pt idx="6222">
                  <c:v>-1.2933845509467599E-2</c:v>
                </c:pt>
                <c:pt idx="6223">
                  <c:v>-1.29379299556013E-2</c:v>
                </c:pt>
                <c:pt idx="6224">
                  <c:v>-1.29419842365946E-2</c:v>
                </c:pt>
                <c:pt idx="6225">
                  <c:v>-1.2946008335168501E-2</c:v>
                </c:pt>
                <c:pt idx="6226">
                  <c:v>-1.2950002251354099E-2</c:v>
                </c:pt>
                <c:pt idx="6227">
                  <c:v>-1.29539659540133E-2</c:v>
                </c:pt>
                <c:pt idx="6228">
                  <c:v>-1.2957899377593E-2</c:v>
                </c:pt>
                <c:pt idx="6229">
                  <c:v>-1.2961802528510201E-2</c:v>
                </c:pt>
                <c:pt idx="6230">
                  <c:v>-1.29656753408188E-2</c:v>
                </c:pt>
                <c:pt idx="6231">
                  <c:v>-1.29695177331219E-2</c:v>
                </c:pt>
                <c:pt idx="6232">
                  <c:v>-1.29733296230354E-2</c:v>
                </c:pt>
                <c:pt idx="6233">
                  <c:v>-1.29771109761922E-2</c:v>
                </c:pt>
                <c:pt idx="6234">
                  <c:v>-1.29808616683677E-2</c:v>
                </c:pt>
                <c:pt idx="6235">
                  <c:v>-1.29845815803247E-2</c:v>
                </c:pt>
                <c:pt idx="6236">
                  <c:v>-1.29882706144742E-2</c:v>
                </c:pt>
                <c:pt idx="6237">
                  <c:v>-1.2991928660982401E-2</c:v>
                </c:pt>
                <c:pt idx="6238">
                  <c:v>-1.2995555601014201E-2</c:v>
                </c:pt>
                <c:pt idx="6239">
                  <c:v>-1.29991513179254E-2</c:v>
                </c:pt>
                <c:pt idx="6240">
                  <c:v>-1.3002715665127401E-2</c:v>
                </c:pt>
                <c:pt idx="6241">
                  <c:v>-1.30062484921905E-2</c:v>
                </c:pt>
                <c:pt idx="6242">
                  <c:v>-1.30097496197349E-2</c:v>
                </c:pt>
                <c:pt idx="6243">
                  <c:v>-1.3013218901239699E-2</c:v>
                </c:pt>
                <c:pt idx="6244">
                  <c:v>-1.30166561768569E-2</c:v>
                </c:pt>
                <c:pt idx="6245">
                  <c:v>-1.30200612792102E-2</c:v>
                </c:pt>
                <c:pt idx="6246">
                  <c:v>-1.3023434029104299E-2</c:v>
                </c:pt>
                <c:pt idx="6247">
                  <c:v>-1.3026774201982E-2</c:v>
                </c:pt>
                <c:pt idx="6248">
                  <c:v>-1.30300816462527E-2</c:v>
                </c:pt>
                <c:pt idx="6249">
                  <c:v>-1.3033356105793099E-2</c:v>
                </c:pt>
                <c:pt idx="6250">
                  <c:v>-1.3036597388637199E-2</c:v>
                </c:pt>
                <c:pt idx="6251">
                  <c:v>-1.30398052748121E-2</c:v>
                </c:pt>
                <c:pt idx="6252">
                  <c:v>-1.3042979584669399E-2</c:v>
                </c:pt>
                <c:pt idx="6253">
                  <c:v>-1.30461200566629E-2</c:v>
                </c:pt>
                <c:pt idx="6254">
                  <c:v>-1.3049226483739299E-2</c:v>
                </c:pt>
                <c:pt idx="6255">
                  <c:v>-1.3052298624715001E-2</c:v>
                </c:pt>
                <c:pt idx="6256">
                  <c:v>-1.30553362299327E-2</c:v>
                </c:pt>
                <c:pt idx="6257">
                  <c:v>-1.30583390510571E-2</c:v>
                </c:pt>
                <c:pt idx="6258">
                  <c:v>-1.3061306895778E-2</c:v>
                </c:pt>
                <c:pt idx="6259">
                  <c:v>-1.30642394610228E-2</c:v>
                </c:pt>
                <c:pt idx="6260">
                  <c:v>-1.3067136516959701E-2</c:v>
                </c:pt>
                <c:pt idx="6261">
                  <c:v>-1.3069997783859999E-2</c:v>
                </c:pt>
                <c:pt idx="6262">
                  <c:v>-1.30728230078837E-2</c:v>
                </c:pt>
                <c:pt idx="6263">
                  <c:v>-1.30756119177313E-2</c:v>
                </c:pt>
                <c:pt idx="6264">
                  <c:v>-1.3078364256464E-2</c:v>
                </c:pt>
                <c:pt idx="6265">
                  <c:v>-1.30810797410696E-2</c:v>
                </c:pt>
                <c:pt idx="6266">
                  <c:v>-1.30837581064426E-2</c:v>
                </c:pt>
                <c:pt idx="6267">
                  <c:v>-1.308639907228E-2</c:v>
                </c:pt>
                <c:pt idx="6268">
                  <c:v>-1.30890023643994E-2</c:v>
                </c:pt>
                <c:pt idx="6269">
                  <c:v>-1.3091567682402E-2</c:v>
                </c:pt>
                <c:pt idx="6270">
                  <c:v>-1.3094094781352299E-2</c:v>
                </c:pt>
                <c:pt idx="6271">
                  <c:v>-1.30965833521635E-2</c:v>
                </c:pt>
                <c:pt idx="6272">
                  <c:v>-1.3099033146685901E-2</c:v>
                </c:pt>
                <c:pt idx="6273">
                  <c:v>-1.31014438808548E-2</c:v>
                </c:pt>
                <c:pt idx="6274">
                  <c:v>-1.3103815279834801E-2</c:v>
                </c:pt>
                <c:pt idx="6275">
                  <c:v>-1.31061470501253E-2</c:v>
                </c:pt>
                <c:pt idx="6276">
                  <c:v>-1.3108438920856299E-2</c:v>
                </c:pt>
                <c:pt idx="6277">
                  <c:v>-1.31106905839186E-2</c:v>
                </c:pt>
                <c:pt idx="6278">
                  <c:v>-1.3112901784276E-2</c:v>
                </c:pt>
                <c:pt idx="6279">
                  <c:v>-1.31150722394028E-2</c:v>
                </c:pt>
                <c:pt idx="6280">
                  <c:v>-1.31172016884844E-2</c:v>
                </c:pt>
                <c:pt idx="6281">
                  <c:v>-1.31192898551767E-2</c:v>
                </c:pt>
                <c:pt idx="6282">
                  <c:v>-1.3121336469989199E-2</c:v>
                </c:pt>
                <c:pt idx="6283">
                  <c:v>-1.31233412659211E-2</c:v>
                </c:pt>
                <c:pt idx="6284">
                  <c:v>-1.31253039564767E-2</c:v>
                </c:pt>
                <c:pt idx="6285">
                  <c:v>-1.3127224299043901E-2</c:v>
                </c:pt>
                <c:pt idx="6286">
                  <c:v>-1.3129102019910001E-2</c:v>
                </c:pt>
                <c:pt idx="6287">
                  <c:v>-1.31309368906668E-2</c:v>
                </c:pt>
                <c:pt idx="6288">
                  <c:v>-1.31327286347493E-2</c:v>
                </c:pt>
                <c:pt idx="6289">
                  <c:v>-1.31344770053909E-2</c:v>
                </c:pt>
                <c:pt idx="6290">
                  <c:v>-1.31361817433285E-2</c:v>
                </c:pt>
                <c:pt idx="6291">
                  <c:v>-1.3137842644651E-2</c:v>
                </c:pt>
                <c:pt idx="6292">
                  <c:v>-1.3139459465068301E-2</c:v>
                </c:pt>
                <c:pt idx="6293">
                  <c:v>-1.3141031969298099E-2</c:v>
                </c:pt>
                <c:pt idx="6294">
                  <c:v>-1.3142559886215099E-2</c:v>
                </c:pt>
                <c:pt idx="6295">
                  <c:v>-1.31440430481816E-2</c:v>
                </c:pt>
                <c:pt idx="6296">
                  <c:v>-1.31454812517531E-2</c:v>
                </c:pt>
                <c:pt idx="6297">
                  <c:v>-1.31468742492449E-2</c:v>
                </c:pt>
                <c:pt idx="6298">
                  <c:v>-1.31482218722373E-2</c:v>
                </c:pt>
                <c:pt idx="6299">
                  <c:v>-1.3149523887636501E-2</c:v>
                </c:pt>
                <c:pt idx="6300">
                  <c:v>-1.3150780118021E-2</c:v>
                </c:pt>
                <c:pt idx="6301">
                  <c:v>-1.31519903767975E-2</c:v>
                </c:pt>
                <c:pt idx="6302">
                  <c:v>-1.3153154478955899E-2</c:v>
                </c:pt>
                <c:pt idx="6303">
                  <c:v>-1.31542722536124E-2</c:v>
                </c:pt>
                <c:pt idx="6304">
                  <c:v>-1.3155343541065101E-2</c:v>
                </c:pt>
                <c:pt idx="6305">
                  <c:v>-1.3156368201452001E-2</c:v>
                </c:pt>
                <c:pt idx="6306">
                  <c:v>-1.31573460961645E-2</c:v>
                </c:pt>
                <c:pt idx="6307">
                  <c:v>-1.3158277066338099E-2</c:v>
                </c:pt>
                <c:pt idx="6308">
                  <c:v>-1.31591609930583E-2</c:v>
                </c:pt>
                <c:pt idx="6309">
                  <c:v>-1.31599977533033E-2</c:v>
                </c:pt>
                <c:pt idx="6310">
                  <c:v>-1.3160787249904099E-2</c:v>
                </c:pt>
                <c:pt idx="6311">
                  <c:v>-1.3161529359504201E-2</c:v>
                </c:pt>
                <c:pt idx="6312">
                  <c:v>-1.31622239844125E-2</c:v>
                </c:pt>
                <c:pt idx="6313">
                  <c:v>-1.3162871055411101E-2</c:v>
                </c:pt>
                <c:pt idx="6314">
                  <c:v>-1.31634705039791E-2</c:v>
                </c:pt>
                <c:pt idx="6315">
                  <c:v>-1.3164022251251999E-2</c:v>
                </c:pt>
                <c:pt idx="6316">
                  <c:v>-1.3164526242573801E-2</c:v>
                </c:pt>
                <c:pt idx="6317">
                  <c:v>-1.31649824099972E-2</c:v>
                </c:pt>
                <c:pt idx="6318">
                  <c:v>-1.31653906949408E-2</c:v>
                </c:pt>
                <c:pt idx="6319">
                  <c:v>-1.31657510833774E-2</c:v>
                </c:pt>
                <c:pt idx="6320">
                  <c:v>-1.31660635999802E-2</c:v>
                </c:pt>
                <c:pt idx="6321">
                  <c:v>-1.3166328202317199E-2</c:v>
                </c:pt>
                <c:pt idx="6322">
                  <c:v>-1.3166544898360701E-2</c:v>
                </c:pt>
                <c:pt idx="6323">
                  <c:v>-1.31667136972609E-2</c:v>
                </c:pt>
                <c:pt idx="6324">
                  <c:v>-1.3166834640225699E-2</c:v>
                </c:pt>
                <c:pt idx="6325">
                  <c:v>-1.31669077333159E-2</c:v>
                </c:pt>
                <c:pt idx="6326">
                  <c:v>-1.31669330405185E-2</c:v>
                </c:pt>
                <c:pt idx="6327">
                  <c:v>-1.3166910649579099E-2</c:v>
                </c:pt>
                <c:pt idx="6328">
                  <c:v>-1.31668405891533E-2</c:v>
                </c:pt>
                <c:pt idx="6329">
                  <c:v>-1.31667229803419E-2</c:v>
                </c:pt>
                <c:pt idx="6330">
                  <c:v>-1.3166557919998999E-2</c:v>
                </c:pt>
                <c:pt idx="6331">
                  <c:v>-1.31663454924268E-2</c:v>
                </c:pt>
                <c:pt idx="6332">
                  <c:v>-1.31660858234748E-2</c:v>
                </c:pt>
                <c:pt idx="6333">
                  <c:v>-1.31657790507983E-2</c:v>
                </c:pt>
                <c:pt idx="6334">
                  <c:v>-1.31654252977119E-2</c:v>
                </c:pt>
                <c:pt idx="6335">
                  <c:v>-1.31650247130574E-2</c:v>
                </c:pt>
                <c:pt idx="6336">
                  <c:v>-1.316457748737E-2</c:v>
                </c:pt>
                <c:pt idx="6337">
                  <c:v>-1.31640837845696E-2</c:v>
                </c:pt>
                <c:pt idx="6338">
                  <c:v>-1.31635437844897E-2</c:v>
                </c:pt>
                <c:pt idx="6339">
                  <c:v>-1.31629577096772E-2</c:v>
                </c:pt>
                <c:pt idx="6340">
                  <c:v>-1.31623257641431E-2</c:v>
                </c:pt>
                <c:pt idx="6341">
                  <c:v>-1.31616481893522E-2</c:v>
                </c:pt>
                <c:pt idx="6342">
                  <c:v>-1.3160925220125901E-2</c:v>
                </c:pt>
                <c:pt idx="6343">
                  <c:v>-1.3160157138511199E-2</c:v>
                </c:pt>
                <c:pt idx="6344">
                  <c:v>-1.3159344178989601E-2</c:v>
                </c:pt>
                <c:pt idx="6345">
                  <c:v>-1.3158486637823701E-2</c:v>
                </c:pt>
                <c:pt idx="6346">
                  <c:v>-1.31575848120282E-2</c:v>
                </c:pt>
                <c:pt idx="6347">
                  <c:v>-1.3156638984121101E-2</c:v>
                </c:pt>
                <c:pt idx="6348">
                  <c:v>-1.31556494932161E-2</c:v>
                </c:pt>
                <c:pt idx="6349">
                  <c:v>-1.31546166250253E-2</c:v>
                </c:pt>
                <c:pt idx="6350">
                  <c:v>-1.3153540739959601E-2</c:v>
                </c:pt>
                <c:pt idx="6351">
                  <c:v>-1.31524222198125E-2</c:v>
                </c:pt>
                <c:pt idx="6352">
                  <c:v>-1.31512614098005E-2</c:v>
                </c:pt>
                <c:pt idx="6353">
                  <c:v>-1.3150058748792701E-2</c:v>
                </c:pt>
                <c:pt idx="6354">
                  <c:v>-1.31488145858658E-2</c:v>
                </c:pt>
                <c:pt idx="6355">
                  <c:v>-1.31475293248524E-2</c:v>
                </c:pt>
                <c:pt idx="6356">
                  <c:v>-1.3146203391453899E-2</c:v>
                </c:pt>
                <c:pt idx="6357">
                  <c:v>-1.31448372196406E-2</c:v>
                </c:pt>
                <c:pt idx="6358">
                  <c:v>-1.31434312597175E-2</c:v>
                </c:pt>
                <c:pt idx="6359">
                  <c:v>-1.3141985999078599E-2</c:v>
                </c:pt>
                <c:pt idx="6360">
                  <c:v>-1.3140501870792401E-2</c:v>
                </c:pt>
                <c:pt idx="6361">
                  <c:v>-1.3138979388828201E-2</c:v>
                </c:pt>
                <c:pt idx="6362">
                  <c:v>-1.31374190459091E-2</c:v>
                </c:pt>
                <c:pt idx="6363">
                  <c:v>-1.31358213333947E-2</c:v>
                </c:pt>
                <c:pt idx="6364">
                  <c:v>-1.3134186804299499E-2</c:v>
                </c:pt>
                <c:pt idx="6365">
                  <c:v>-1.31325159383321E-2</c:v>
                </c:pt>
                <c:pt idx="6366">
                  <c:v>-1.31308092912065E-2</c:v>
                </c:pt>
                <c:pt idx="6367">
                  <c:v>-1.31290674350138E-2</c:v>
                </c:pt>
                <c:pt idx="6368">
                  <c:v>-1.3127290966378E-2</c:v>
                </c:pt>
                <c:pt idx="6369">
                  <c:v>-1.3125480432547E-2</c:v>
                </c:pt>
                <c:pt idx="6370">
                  <c:v>-1.31236364298813E-2</c:v>
                </c:pt>
                <c:pt idx="6371">
                  <c:v>-1.31217595404555E-2</c:v>
                </c:pt>
                <c:pt idx="6372">
                  <c:v>-1.31198504104629E-2</c:v>
                </c:pt>
                <c:pt idx="6373">
                  <c:v>-1.31179096732721E-2</c:v>
                </c:pt>
                <c:pt idx="6374">
                  <c:v>-1.3115937947235101E-2</c:v>
                </c:pt>
                <c:pt idx="6375">
                  <c:v>-1.31139358822711E-2</c:v>
                </c:pt>
                <c:pt idx="6376">
                  <c:v>-1.31119041421013E-2</c:v>
                </c:pt>
                <c:pt idx="6377">
                  <c:v>-1.3109843383256501E-2</c:v>
                </c:pt>
                <c:pt idx="6378">
                  <c:v>-1.3107754293191399E-2</c:v>
                </c:pt>
                <c:pt idx="6379">
                  <c:v>-1.31056375662395E-2</c:v>
                </c:pt>
                <c:pt idx="6380">
                  <c:v>-1.3103493921649599E-2</c:v>
                </c:pt>
                <c:pt idx="6381">
                  <c:v>-1.31013240301755E-2</c:v>
                </c:pt>
                <c:pt idx="6382">
                  <c:v>-1.3099128644725301E-2</c:v>
                </c:pt>
                <c:pt idx="6383">
                  <c:v>-1.30969084579783E-2</c:v>
                </c:pt>
                <c:pt idx="6384">
                  <c:v>-1.30946642108357E-2</c:v>
                </c:pt>
                <c:pt idx="6385">
                  <c:v>-1.30923966419176E-2</c:v>
                </c:pt>
                <c:pt idx="6386">
                  <c:v>-1.30901065196072E-2</c:v>
                </c:pt>
                <c:pt idx="6387">
                  <c:v>-1.3087794617942799E-2</c:v>
                </c:pt>
                <c:pt idx="6388">
                  <c:v>-1.30854617205707E-2</c:v>
                </c:pt>
                <c:pt idx="6389">
                  <c:v>-1.3083108577440499E-2</c:v>
                </c:pt>
                <c:pt idx="6390">
                  <c:v>-1.3080735964124001E-2</c:v>
                </c:pt>
                <c:pt idx="6391">
                  <c:v>-1.30783446609632E-2</c:v>
                </c:pt>
                <c:pt idx="6392">
                  <c:v>-1.3075935499002199E-2</c:v>
                </c:pt>
                <c:pt idx="6393">
                  <c:v>-1.30735092752044E-2</c:v>
                </c:pt>
                <c:pt idx="6394">
                  <c:v>-1.30710668120857E-2</c:v>
                </c:pt>
                <c:pt idx="6395">
                  <c:v>-1.30686089324122E-2</c:v>
                </c:pt>
                <c:pt idx="6396">
                  <c:v>-1.3066136441743899E-2</c:v>
                </c:pt>
                <c:pt idx="6397">
                  <c:v>-1.30636501660425E-2</c:v>
                </c:pt>
                <c:pt idx="6398">
                  <c:v>-1.30611509936195E-2</c:v>
                </c:pt>
                <c:pt idx="6399">
                  <c:v>-1.30586397112559E-2</c:v>
                </c:pt>
                <c:pt idx="6400">
                  <c:v>-1.30561171701539E-2</c:v>
                </c:pt>
                <c:pt idx="6401">
                  <c:v>-1.3053584217884599E-2</c:v>
                </c:pt>
                <c:pt idx="6402">
                  <c:v>-1.3051041748024E-2</c:v>
                </c:pt>
                <c:pt idx="6403">
                  <c:v>-1.30484905957943E-2</c:v>
                </c:pt>
                <c:pt idx="6404">
                  <c:v>-1.30459316108272E-2</c:v>
                </c:pt>
                <c:pt idx="6405">
                  <c:v>-1.30433656751644E-2</c:v>
                </c:pt>
                <c:pt idx="6406">
                  <c:v>-1.30407936388462E-2</c:v>
                </c:pt>
                <c:pt idx="6407">
                  <c:v>-1.3038216404458401E-2</c:v>
                </c:pt>
                <c:pt idx="6408">
                  <c:v>-1.3035634837280499E-2</c:v>
                </c:pt>
                <c:pt idx="6409">
                  <c:v>-1.30330497884481E-2</c:v>
                </c:pt>
                <c:pt idx="6410">
                  <c:v>-1.3030462166217E-2</c:v>
                </c:pt>
                <c:pt idx="6411">
                  <c:v>-1.30278728113982E-2</c:v>
                </c:pt>
                <c:pt idx="6412">
                  <c:v>-1.30252826342505E-2</c:v>
                </c:pt>
                <c:pt idx="6413">
                  <c:v>-1.30226924745217E-2</c:v>
                </c:pt>
                <c:pt idx="6414">
                  <c:v>-1.30201031969261E-2</c:v>
                </c:pt>
                <c:pt idx="6415">
                  <c:v>-1.30175156965972E-2</c:v>
                </c:pt>
                <c:pt idx="6416">
                  <c:v>-1.30149308483344E-2</c:v>
                </c:pt>
                <c:pt idx="6417">
                  <c:v>-1.30123495457921E-2</c:v>
                </c:pt>
                <c:pt idx="6418">
                  <c:v>-1.3009772650348301E-2</c:v>
                </c:pt>
                <c:pt idx="6419">
                  <c:v>-1.3007201001148499E-2</c:v>
                </c:pt>
                <c:pt idx="6420">
                  <c:v>-1.3004635503303301E-2</c:v>
                </c:pt>
                <c:pt idx="6421">
                  <c:v>-1.3002076996326601E-2</c:v>
                </c:pt>
                <c:pt idx="6422">
                  <c:v>-1.29995263805273E-2</c:v>
                </c:pt>
                <c:pt idx="6423">
                  <c:v>-1.2996984520226299E-2</c:v>
                </c:pt>
                <c:pt idx="6424">
                  <c:v>-1.29944522189395E-2</c:v>
                </c:pt>
                <c:pt idx="6425">
                  <c:v>-1.29919303563007E-2</c:v>
                </c:pt>
                <c:pt idx="6426">
                  <c:v>-1.2989419784780999E-2</c:v>
                </c:pt>
                <c:pt idx="6427">
                  <c:v>-1.29869213482746E-2</c:v>
                </c:pt>
                <c:pt idx="6428">
                  <c:v>-1.29844358925375E-2</c:v>
                </c:pt>
                <c:pt idx="6429">
                  <c:v>-1.29819641970057E-2</c:v>
                </c:pt>
                <c:pt idx="6430">
                  <c:v>-1.29795071251735E-2</c:v>
                </c:pt>
                <c:pt idx="6431">
                  <c:v>-1.29770654981628E-2</c:v>
                </c:pt>
                <c:pt idx="6432">
                  <c:v>-1.2974640131903199E-2</c:v>
                </c:pt>
                <c:pt idx="6433">
                  <c:v>-1.2972231828591099E-2</c:v>
                </c:pt>
                <c:pt idx="6434">
                  <c:v>-1.29698413816159E-2</c:v>
                </c:pt>
                <c:pt idx="6435">
                  <c:v>-1.2967469554433999E-2</c:v>
                </c:pt>
                <c:pt idx="6436">
                  <c:v>-1.2965117163063899E-2</c:v>
                </c:pt>
                <c:pt idx="6437">
                  <c:v>-1.2962784994495199E-2</c:v>
                </c:pt>
                <c:pt idx="6438">
                  <c:v>-1.29604737925179E-2</c:v>
                </c:pt>
                <c:pt idx="6439">
                  <c:v>-1.29581842943519E-2</c:v>
                </c:pt>
                <c:pt idx="6440">
                  <c:v>-1.29559172647592E-2</c:v>
                </c:pt>
                <c:pt idx="6441">
                  <c:v>-1.29536734299969E-2</c:v>
                </c:pt>
                <c:pt idx="6442">
                  <c:v>-1.2951453549384701E-2</c:v>
                </c:pt>
                <c:pt idx="6443">
                  <c:v>-1.29492583321203E-2</c:v>
                </c:pt>
                <c:pt idx="6444">
                  <c:v>-1.2947088479753399E-2</c:v>
                </c:pt>
                <c:pt idx="6445">
                  <c:v>-1.2944944665455401E-2</c:v>
                </c:pt>
                <c:pt idx="6446">
                  <c:v>-1.29428275888414E-2</c:v>
                </c:pt>
                <c:pt idx="6447">
                  <c:v>-1.29407379368057E-2</c:v>
                </c:pt>
                <c:pt idx="6448">
                  <c:v>-1.2938676343499199E-2</c:v>
                </c:pt>
                <c:pt idx="6449">
                  <c:v>-1.2936643462095601E-2</c:v>
                </c:pt>
                <c:pt idx="6450">
                  <c:v>-1.2934639945888501E-2</c:v>
                </c:pt>
                <c:pt idx="6451">
                  <c:v>-1.2932666398322801E-2</c:v>
                </c:pt>
                <c:pt idx="6452">
                  <c:v>-1.2930723405001201E-2</c:v>
                </c:pt>
                <c:pt idx="6453">
                  <c:v>-1.29288116039685E-2</c:v>
                </c:pt>
                <c:pt idx="6454">
                  <c:v>-1.29269315587796E-2</c:v>
                </c:pt>
                <c:pt idx="6455">
                  <c:v>-1.29250838739868E-2</c:v>
                </c:pt>
                <c:pt idx="6456">
                  <c:v>-1.2923269081639301E-2</c:v>
                </c:pt>
                <c:pt idx="6457">
                  <c:v>-1.2921487738902801E-2</c:v>
                </c:pt>
                <c:pt idx="6458">
                  <c:v>-1.29197403566869E-2</c:v>
                </c:pt>
                <c:pt idx="6459">
                  <c:v>-1.29180274366538E-2</c:v>
                </c:pt>
                <c:pt idx="6460">
                  <c:v>-1.29163495198075E-2</c:v>
                </c:pt>
                <c:pt idx="6461">
                  <c:v>-1.2914707026520301E-2</c:v>
                </c:pt>
                <c:pt idx="6462">
                  <c:v>-1.29131004757375E-2</c:v>
                </c:pt>
                <c:pt idx="6463">
                  <c:v>-1.29115303161007E-2</c:v>
                </c:pt>
                <c:pt idx="6464">
                  <c:v>-1.29099969992623E-2</c:v>
                </c:pt>
                <c:pt idx="6465">
                  <c:v>-1.2908500931854101E-2</c:v>
                </c:pt>
                <c:pt idx="6466">
                  <c:v>-1.29070425078895E-2</c:v>
                </c:pt>
                <c:pt idx="6467">
                  <c:v>-1.2905622121549601E-2</c:v>
                </c:pt>
                <c:pt idx="6468">
                  <c:v>-1.29042401935367E-2</c:v>
                </c:pt>
                <c:pt idx="6469">
                  <c:v>-1.2902897046169299E-2</c:v>
                </c:pt>
                <c:pt idx="6470">
                  <c:v>-1.29015930458548E-2</c:v>
                </c:pt>
                <c:pt idx="6471">
                  <c:v>-1.29003284849294E-2</c:v>
                </c:pt>
                <c:pt idx="6472">
                  <c:v>-1.2899103703569101E-2</c:v>
                </c:pt>
                <c:pt idx="6473">
                  <c:v>-1.28979189749533E-2</c:v>
                </c:pt>
                <c:pt idx="6474">
                  <c:v>-1.2896774599808E-2</c:v>
                </c:pt>
                <c:pt idx="6475">
                  <c:v>-1.28956708336857E-2</c:v>
                </c:pt>
                <c:pt idx="6476">
                  <c:v>-1.28946079231374E-2</c:v>
                </c:pt>
                <c:pt idx="6477">
                  <c:v>-1.28935861088846E-2</c:v>
                </c:pt>
                <c:pt idx="6478">
                  <c:v>-1.28926055539968E-2</c:v>
                </c:pt>
                <c:pt idx="6479">
                  <c:v>-1.2891666483321299E-2</c:v>
                </c:pt>
                <c:pt idx="6480">
                  <c:v>-1.2890769062691199E-2</c:v>
                </c:pt>
                <c:pt idx="6481">
                  <c:v>-1.2889913485892799E-2</c:v>
                </c:pt>
                <c:pt idx="6482">
                  <c:v>-1.2889099893228201E-2</c:v>
                </c:pt>
                <c:pt idx="6483">
                  <c:v>-1.2888328408116399E-2</c:v>
                </c:pt>
                <c:pt idx="6484">
                  <c:v>-1.28875991424074E-2</c:v>
                </c:pt>
                <c:pt idx="6485">
                  <c:v>-1.2886912153003201E-2</c:v>
                </c:pt>
                <c:pt idx="6486">
                  <c:v>-1.2886267573839901E-2</c:v>
                </c:pt>
                <c:pt idx="6487">
                  <c:v>-1.2885665449271E-2</c:v>
                </c:pt>
                <c:pt idx="6488">
                  <c:v>-1.2885105835456E-2</c:v>
                </c:pt>
                <c:pt idx="6489">
                  <c:v>-1.2884588713109E-2</c:v>
                </c:pt>
                <c:pt idx="6490">
                  <c:v>-1.28841141530711E-2</c:v>
                </c:pt>
                <c:pt idx="6491">
                  <c:v>-1.2883682114408599E-2</c:v>
                </c:pt>
                <c:pt idx="6492">
                  <c:v>-1.2883292591449399E-2</c:v>
                </c:pt>
                <c:pt idx="6493">
                  <c:v>-1.2882945558761599E-2</c:v>
                </c:pt>
                <c:pt idx="6494">
                  <c:v>-1.2882640960408301E-2</c:v>
                </c:pt>
                <c:pt idx="6495">
                  <c:v>-1.28823787415536E-2</c:v>
                </c:pt>
                <c:pt idx="6496">
                  <c:v>-1.2882158812894701E-2</c:v>
                </c:pt>
                <c:pt idx="6497">
                  <c:v>-1.28819810879381E-2</c:v>
                </c:pt>
                <c:pt idx="6498">
                  <c:v>-1.2881845433899799E-2</c:v>
                </c:pt>
                <c:pt idx="6499">
                  <c:v>-1.28817517197876E-2</c:v>
                </c:pt>
                <c:pt idx="6500">
                  <c:v>-1.2881699861352E-2</c:v>
                </c:pt>
                <c:pt idx="6501">
                  <c:v>-1.28816896411702E-2</c:v>
                </c:pt>
                <c:pt idx="6502">
                  <c:v>-1.28817209246192E-2</c:v>
                </c:pt>
                <c:pt idx="6503">
                  <c:v>-1.2881793501351799E-2</c:v>
                </c:pt>
                <c:pt idx="6504">
                  <c:v>-1.28819071506074E-2</c:v>
                </c:pt>
                <c:pt idx="6505">
                  <c:v>-1.288206169691E-2</c:v>
                </c:pt>
                <c:pt idx="6506">
                  <c:v>-1.2882256893125299E-2</c:v>
                </c:pt>
                <c:pt idx="6507">
                  <c:v>-1.28824925251909E-2</c:v>
                </c:pt>
                <c:pt idx="6508">
                  <c:v>-1.28827682886378E-2</c:v>
                </c:pt>
                <c:pt idx="6509">
                  <c:v>-1.28830839701409E-2</c:v>
                </c:pt>
                <c:pt idx="6510">
                  <c:v>-1.2883439280437701E-2</c:v>
                </c:pt>
                <c:pt idx="6511">
                  <c:v>-1.28838338839197E-2</c:v>
                </c:pt>
                <c:pt idx="6512">
                  <c:v>-1.28842675305902E-2</c:v>
                </c:pt>
                <c:pt idx="6513">
                  <c:v>-1.2884739861293E-2</c:v>
                </c:pt>
                <c:pt idx="6514">
                  <c:v>-1.28852505548062E-2</c:v>
                </c:pt>
                <c:pt idx="6515">
                  <c:v>-1.2885799268444799E-2</c:v>
                </c:pt>
                <c:pt idx="6516">
                  <c:v>-1.28863856204324E-2</c:v>
                </c:pt>
                <c:pt idx="6517">
                  <c:v>-1.28870092800401E-2</c:v>
                </c:pt>
                <c:pt idx="6518">
                  <c:v>-1.2887669871517699E-2</c:v>
                </c:pt>
                <c:pt idx="6519">
                  <c:v>-1.2888366976909E-2</c:v>
                </c:pt>
                <c:pt idx="6520">
                  <c:v>-1.28891002275624E-2</c:v>
                </c:pt>
                <c:pt idx="6521">
                  <c:v>-1.2889869217144001E-2</c:v>
                </c:pt>
                <c:pt idx="6522">
                  <c:v>-1.28906735115996E-2</c:v>
                </c:pt>
                <c:pt idx="6523">
                  <c:v>-1.2891512701108301E-2</c:v>
                </c:pt>
                <c:pt idx="6524">
                  <c:v>-1.2892386347224999E-2</c:v>
                </c:pt>
                <c:pt idx="6525">
                  <c:v>-1.2893293980011799E-2</c:v>
                </c:pt>
                <c:pt idx="6526">
                  <c:v>-1.28942351811042E-2</c:v>
                </c:pt>
                <c:pt idx="6527">
                  <c:v>-1.2895209480912301E-2</c:v>
                </c:pt>
                <c:pt idx="6528">
                  <c:v>-1.28962164071546E-2</c:v>
                </c:pt>
                <c:pt idx="6529">
                  <c:v>-1.28972554790411E-2</c:v>
                </c:pt>
                <c:pt idx="6530">
                  <c:v>-1.2898326213239599E-2</c:v>
                </c:pt>
                <c:pt idx="6531">
                  <c:v>-1.28994280930639E-2</c:v>
                </c:pt>
                <c:pt idx="6532">
                  <c:v>-1.2900560656833201E-2</c:v>
                </c:pt>
                <c:pt idx="6533">
                  <c:v>-1.29017233912848E-2</c:v>
                </c:pt>
                <c:pt idx="6534">
                  <c:v>-1.29029158003908E-2</c:v>
                </c:pt>
                <c:pt idx="6535">
                  <c:v>-1.29041373470705E-2</c:v>
                </c:pt>
                <c:pt idx="6536">
                  <c:v>-1.29053874684009E-2</c:v>
                </c:pt>
                <c:pt idx="6537">
                  <c:v>-1.29066656380588E-2</c:v>
                </c:pt>
                <c:pt idx="6538">
                  <c:v>-1.2907971365238901E-2</c:v>
                </c:pt>
                <c:pt idx="6539">
                  <c:v>-1.29093040932028E-2</c:v>
                </c:pt>
                <c:pt idx="6540">
                  <c:v>-1.29106632749343E-2</c:v>
                </c:pt>
                <c:pt idx="6541">
                  <c:v>-1.2912048386543799E-2</c:v>
                </c:pt>
                <c:pt idx="6542">
                  <c:v>-1.29134588109077E-2</c:v>
                </c:pt>
                <c:pt idx="6543">
                  <c:v>-1.2914894048257399E-2</c:v>
                </c:pt>
                <c:pt idx="6544">
                  <c:v>-1.29163535591954E-2</c:v>
                </c:pt>
                <c:pt idx="6545">
                  <c:v>-1.29178367266224E-2</c:v>
                </c:pt>
                <c:pt idx="6546">
                  <c:v>-1.29193430055024E-2</c:v>
                </c:pt>
                <c:pt idx="6547">
                  <c:v>-1.29208718591604E-2</c:v>
                </c:pt>
                <c:pt idx="6548">
                  <c:v>-1.29224226679245E-2</c:v>
                </c:pt>
                <c:pt idx="6549">
                  <c:v>-1.2923994925112901E-2</c:v>
                </c:pt>
                <c:pt idx="6550">
                  <c:v>-1.2925588038600999E-2</c:v>
                </c:pt>
                <c:pt idx="6551">
                  <c:v>-1.2927201384784001E-2</c:v>
                </c:pt>
                <c:pt idx="6552">
                  <c:v>-1.2928834456022E-2</c:v>
                </c:pt>
                <c:pt idx="6553">
                  <c:v>-1.2930486642605101E-2</c:v>
                </c:pt>
                <c:pt idx="6554">
                  <c:v>-1.29321573656922E-2</c:v>
                </c:pt>
                <c:pt idx="6555">
                  <c:v>-1.2933846058265201E-2</c:v>
                </c:pt>
                <c:pt idx="6556">
                  <c:v>-1.29355521440197E-2</c:v>
                </c:pt>
                <c:pt idx="6557">
                  <c:v>-1.2937275047779801E-2</c:v>
                </c:pt>
                <c:pt idx="6558">
                  <c:v>-1.29390141712239E-2</c:v>
                </c:pt>
                <c:pt idx="6559">
                  <c:v>-1.2940768986619401E-2</c:v>
                </c:pt>
                <c:pt idx="6560">
                  <c:v>-1.29425389174083E-2</c:v>
                </c:pt>
                <c:pt idx="6561">
                  <c:v>-1.29443233679436E-2</c:v>
                </c:pt>
                <c:pt idx="6562">
                  <c:v>-1.2946121786498E-2</c:v>
                </c:pt>
                <c:pt idx="6563">
                  <c:v>-1.29479335743904E-2</c:v>
                </c:pt>
                <c:pt idx="6564">
                  <c:v>-1.2949758177976001E-2</c:v>
                </c:pt>
                <c:pt idx="6565">
                  <c:v>-1.29515950792338E-2</c:v>
                </c:pt>
                <c:pt idx="6566">
                  <c:v>-1.2953443676672701E-2</c:v>
                </c:pt>
                <c:pt idx="6567">
                  <c:v>-1.29553034468722E-2</c:v>
                </c:pt>
                <c:pt idx="6568">
                  <c:v>-1.2957173799132599E-2</c:v>
                </c:pt>
                <c:pt idx="6569">
                  <c:v>-1.29590541872637E-2</c:v>
                </c:pt>
                <c:pt idx="6570">
                  <c:v>-1.29609440867272E-2</c:v>
                </c:pt>
                <c:pt idx="6571">
                  <c:v>-1.29628429250849E-2</c:v>
                </c:pt>
                <c:pt idx="6572">
                  <c:v>-1.29647502033971E-2</c:v>
                </c:pt>
                <c:pt idx="6573">
                  <c:v>-1.29666653545173E-2</c:v>
                </c:pt>
                <c:pt idx="6574">
                  <c:v>-1.2968587830569899E-2</c:v>
                </c:pt>
                <c:pt idx="6575">
                  <c:v>-1.2970517121326601E-2</c:v>
                </c:pt>
                <c:pt idx="6576">
                  <c:v>-1.2972452725332199E-2</c:v>
                </c:pt>
                <c:pt idx="6577">
                  <c:v>-1.2974394103810301E-2</c:v>
                </c:pt>
                <c:pt idx="6578">
                  <c:v>-1.2976340783472E-2</c:v>
                </c:pt>
                <c:pt idx="6579">
                  <c:v>-1.29782922435731E-2</c:v>
                </c:pt>
                <c:pt idx="6580">
                  <c:v>-1.2980247997564099E-2</c:v>
                </c:pt>
                <c:pt idx="6581">
                  <c:v>-1.29822075287495E-2</c:v>
                </c:pt>
                <c:pt idx="6582">
                  <c:v>-1.29841703826358E-2</c:v>
                </c:pt>
                <c:pt idx="6583">
                  <c:v>-1.29861360692833E-2</c:v>
                </c:pt>
                <c:pt idx="6584">
                  <c:v>-1.29881040753187E-2</c:v>
                </c:pt>
                <c:pt idx="6585">
                  <c:v>-1.29900739620947E-2</c:v>
                </c:pt>
                <c:pt idx="6586">
                  <c:v>-1.2992045234441E-2</c:v>
                </c:pt>
                <c:pt idx="6587">
                  <c:v>-1.2994017466548101E-2</c:v>
                </c:pt>
                <c:pt idx="6588">
                  <c:v>-1.2995990205688E-2</c:v>
                </c:pt>
                <c:pt idx="6589">
                  <c:v>-1.29979630266905E-2</c:v>
                </c:pt>
                <c:pt idx="6590">
                  <c:v>-1.2999935457971099E-2</c:v>
                </c:pt>
                <c:pt idx="6591">
                  <c:v>-1.3001907074493399E-2</c:v>
                </c:pt>
                <c:pt idx="6592">
                  <c:v>-1.30038774488718E-2</c:v>
                </c:pt>
                <c:pt idx="6593">
                  <c:v>-1.30058462056341E-2</c:v>
                </c:pt>
                <c:pt idx="6594">
                  <c:v>-1.30078129118562E-2</c:v>
                </c:pt>
                <c:pt idx="6595">
                  <c:v>-1.3009777191827099E-2</c:v>
                </c:pt>
                <c:pt idx="6596">
                  <c:v>-1.30117386214697E-2</c:v>
                </c:pt>
                <c:pt idx="6597">
                  <c:v>-1.3013696867619599E-2</c:v>
                </c:pt>
                <c:pt idx="6598">
                  <c:v>-1.3015651561982301E-2</c:v>
                </c:pt>
                <c:pt idx="6599">
                  <c:v>-1.30176022814762E-2</c:v>
                </c:pt>
                <c:pt idx="6600">
                  <c:v>-1.30195487198879E-2</c:v>
                </c:pt>
                <c:pt idx="6601">
                  <c:v>-1.3021490490426699E-2</c:v>
                </c:pt>
                <c:pt idx="6602">
                  <c:v>-1.3023427261012899E-2</c:v>
                </c:pt>
                <c:pt idx="6603">
                  <c:v>-1.3025358682276399E-2</c:v>
                </c:pt>
                <c:pt idx="6604">
                  <c:v>-1.3027284441079701E-2</c:v>
                </c:pt>
                <c:pt idx="6605">
                  <c:v>-1.3029204207253601E-2</c:v>
                </c:pt>
                <c:pt idx="6606">
                  <c:v>-1.3031117667521699E-2</c:v>
                </c:pt>
                <c:pt idx="6607">
                  <c:v>-1.30330245287318E-2</c:v>
                </c:pt>
                <c:pt idx="6608">
                  <c:v>-1.30349245154677E-2</c:v>
                </c:pt>
                <c:pt idx="6609">
                  <c:v>-1.30368173167957E-2</c:v>
                </c:pt>
                <c:pt idx="6610">
                  <c:v>-1.30387026313013E-2</c:v>
                </c:pt>
                <c:pt idx="6611">
                  <c:v>-1.3040580230298899E-2</c:v>
                </c:pt>
                <c:pt idx="6612">
                  <c:v>-1.30424498636964E-2</c:v>
                </c:pt>
                <c:pt idx="6613">
                  <c:v>-1.3044311251216601E-2</c:v>
                </c:pt>
                <c:pt idx="6614">
                  <c:v>-1.3046164172869201E-2</c:v>
                </c:pt>
                <c:pt idx="6615">
                  <c:v>-1.30480083922086E-2</c:v>
                </c:pt>
                <c:pt idx="6616">
                  <c:v>-1.3049843656401199E-2</c:v>
                </c:pt>
                <c:pt idx="6617">
                  <c:v>-1.30516697731592E-2</c:v>
                </c:pt>
                <c:pt idx="6618">
                  <c:v>-1.3053486496477E-2</c:v>
                </c:pt>
                <c:pt idx="6619">
                  <c:v>-1.30552936768146E-2</c:v>
                </c:pt>
                <c:pt idx="6620">
                  <c:v>-1.3057091084329101E-2</c:v>
                </c:pt>
                <c:pt idx="6621">
                  <c:v>-1.30588785510728E-2</c:v>
                </c:pt>
                <c:pt idx="6622">
                  <c:v>-1.3060655879097299E-2</c:v>
                </c:pt>
                <c:pt idx="6623">
                  <c:v>-1.3062422902887399E-2</c:v>
                </c:pt>
                <c:pt idx="6624">
                  <c:v>-1.30641794467663E-2</c:v>
                </c:pt>
                <c:pt idx="6625">
                  <c:v>-1.30659253887101E-2</c:v>
                </c:pt>
                <c:pt idx="6626">
                  <c:v>-1.30676605778231E-2</c:v>
                </c:pt>
                <c:pt idx="6627">
                  <c:v>-1.30693848566533E-2</c:v>
                </c:pt>
                <c:pt idx="6628">
                  <c:v>-1.30710981202615E-2</c:v>
                </c:pt>
                <c:pt idx="6629">
                  <c:v>-1.3072800249608101E-2</c:v>
                </c:pt>
                <c:pt idx="6630">
                  <c:v>-1.3074491143266099E-2</c:v>
                </c:pt>
                <c:pt idx="6631">
                  <c:v>-1.30761706589584E-2</c:v>
                </c:pt>
                <c:pt idx="6632">
                  <c:v>-1.3077838697410599E-2</c:v>
                </c:pt>
                <c:pt idx="6633">
                  <c:v>-1.3079495156629499E-2</c:v>
                </c:pt>
                <c:pt idx="6634">
                  <c:v>-1.3081139983297E-2</c:v>
                </c:pt>
                <c:pt idx="6635">
                  <c:v>-1.3082773080925701E-2</c:v>
                </c:pt>
                <c:pt idx="6636">
                  <c:v>-1.3084394394977701E-2</c:v>
                </c:pt>
                <c:pt idx="6637">
                  <c:v>-1.30860038448767E-2</c:v>
                </c:pt>
                <c:pt idx="6638">
                  <c:v>-1.30876014183199E-2</c:v>
                </c:pt>
                <c:pt idx="6639">
                  <c:v>-1.3089187007382401E-2</c:v>
                </c:pt>
                <c:pt idx="6640">
                  <c:v>-1.3090760592872199E-2</c:v>
                </c:pt>
                <c:pt idx="6641">
                  <c:v>-1.30923221664093E-2</c:v>
                </c:pt>
                <c:pt idx="6642">
                  <c:v>-1.3093871660201799E-2</c:v>
                </c:pt>
                <c:pt idx="6643">
                  <c:v>-1.3095409045284201E-2</c:v>
                </c:pt>
                <c:pt idx="6644">
                  <c:v>-1.30969343083408E-2</c:v>
                </c:pt>
                <c:pt idx="6645">
                  <c:v>-1.30984474363827E-2</c:v>
                </c:pt>
                <c:pt idx="6646">
                  <c:v>-1.30999484218794E-2</c:v>
                </c:pt>
                <c:pt idx="6647">
                  <c:v>-1.3101437248800399E-2</c:v>
                </c:pt>
                <c:pt idx="6648">
                  <c:v>-1.3102913943113101E-2</c:v>
                </c:pt>
                <c:pt idx="6649">
                  <c:v>-1.31043784817193E-2</c:v>
                </c:pt>
                <c:pt idx="6650">
                  <c:v>-1.31058309211697E-2</c:v>
                </c:pt>
                <c:pt idx="6651">
                  <c:v>-1.31072712689678E-2</c:v>
                </c:pt>
                <c:pt idx="6652">
                  <c:v>-1.31086995299505E-2</c:v>
                </c:pt>
                <c:pt idx="6653">
                  <c:v>-1.31101157471327E-2</c:v>
                </c:pt>
                <c:pt idx="6654">
                  <c:v>-1.3111519934446101E-2</c:v>
                </c:pt>
                <c:pt idx="6655">
                  <c:v>-1.31129121484331E-2</c:v>
                </c:pt>
                <c:pt idx="6656">
                  <c:v>-1.31142924370918E-2</c:v>
                </c:pt>
                <c:pt idx="6657">
                  <c:v>-1.3115660784462999E-2</c:v>
                </c:pt>
                <c:pt idx="6658">
                  <c:v>-1.31170172551037E-2</c:v>
                </c:pt>
                <c:pt idx="6659">
                  <c:v>-1.31183619308549E-2</c:v>
                </c:pt>
                <c:pt idx="6660">
                  <c:v>-1.31196948223048E-2</c:v>
                </c:pt>
                <c:pt idx="6661">
                  <c:v>-1.31210160149894E-2</c:v>
                </c:pt>
                <c:pt idx="6662">
                  <c:v>-1.31223255405928E-2</c:v>
                </c:pt>
                <c:pt idx="6663">
                  <c:v>-1.3123623473040301E-2</c:v>
                </c:pt>
                <c:pt idx="6664">
                  <c:v>-1.3124909905517601E-2</c:v>
                </c:pt>
                <c:pt idx="6665">
                  <c:v>-1.31261848518903E-2</c:v>
                </c:pt>
                <c:pt idx="6666">
                  <c:v>-1.3127448381307799E-2</c:v>
                </c:pt>
                <c:pt idx="6667">
                  <c:v>-1.31287005828417E-2</c:v>
                </c:pt>
                <c:pt idx="6668">
                  <c:v>-1.3129941508154301E-2</c:v>
                </c:pt>
                <c:pt idx="6669">
                  <c:v>-1.31311712429018E-2</c:v>
                </c:pt>
                <c:pt idx="6670">
                  <c:v>-1.3132389822832E-2</c:v>
                </c:pt>
                <c:pt idx="6671">
                  <c:v>-1.3133597381984601E-2</c:v>
                </c:pt>
                <c:pt idx="6672">
                  <c:v>-1.3134793946056799E-2</c:v>
                </c:pt>
                <c:pt idx="6673">
                  <c:v>-1.3135979565307701E-2</c:v>
                </c:pt>
                <c:pt idx="6674">
                  <c:v>-1.31371543444421E-2</c:v>
                </c:pt>
                <c:pt idx="6675">
                  <c:v>-1.31383183310597E-2</c:v>
                </c:pt>
                <c:pt idx="6676">
                  <c:v>-1.3139471617505401E-2</c:v>
                </c:pt>
                <c:pt idx="6677">
                  <c:v>-1.3140614282605999E-2</c:v>
                </c:pt>
                <c:pt idx="6678">
                  <c:v>-1.31417463737632E-2</c:v>
                </c:pt>
                <c:pt idx="6679">
                  <c:v>-1.3142867940803601E-2</c:v>
                </c:pt>
                <c:pt idx="6680">
                  <c:v>-1.31439790698846E-2</c:v>
                </c:pt>
                <c:pt idx="6681">
                  <c:v>-1.31450798343566E-2</c:v>
                </c:pt>
                <c:pt idx="6682">
                  <c:v>-1.31461702860728E-2</c:v>
                </c:pt>
                <c:pt idx="6683">
                  <c:v>-1.31472504576993E-2</c:v>
                </c:pt>
                <c:pt idx="6684">
                  <c:v>-1.31483204259442E-2</c:v>
                </c:pt>
                <c:pt idx="6685">
                  <c:v>-1.31493802417061E-2</c:v>
                </c:pt>
                <c:pt idx="6686">
                  <c:v>-1.3150429977332199E-2</c:v>
                </c:pt>
                <c:pt idx="6687">
                  <c:v>-1.31514696478723E-2</c:v>
                </c:pt>
                <c:pt idx="6688">
                  <c:v>-1.3152499303207501E-2</c:v>
                </c:pt>
                <c:pt idx="6689">
                  <c:v>-1.31535190108392E-2</c:v>
                </c:pt>
                <c:pt idx="6690">
                  <c:v>-1.31545287679985E-2</c:v>
                </c:pt>
                <c:pt idx="6691">
                  <c:v>-1.3155528599292299E-2</c:v>
                </c:pt>
                <c:pt idx="6692">
                  <c:v>-1.3156518552642099E-2</c:v>
                </c:pt>
                <c:pt idx="6693">
                  <c:v>-1.3157498662169699E-2</c:v>
                </c:pt>
                <c:pt idx="6694">
                  <c:v>-1.31584689265105E-2</c:v>
                </c:pt>
                <c:pt idx="6695">
                  <c:v>-1.31594293494024E-2</c:v>
                </c:pt>
                <c:pt idx="6696">
                  <c:v>-1.31603799365994E-2</c:v>
                </c:pt>
                <c:pt idx="6697">
                  <c:v>-1.31613206981301E-2</c:v>
                </c:pt>
                <c:pt idx="6698">
                  <c:v>-1.31622516231519E-2</c:v>
                </c:pt>
                <c:pt idx="6699">
                  <c:v>-1.3163172730028099E-2</c:v>
                </c:pt>
                <c:pt idx="6700">
                  <c:v>-1.31640839990473E-2</c:v>
                </c:pt>
                <c:pt idx="6701">
                  <c:v>-1.31649853580399E-2</c:v>
                </c:pt>
                <c:pt idx="6702">
                  <c:v>-1.31658768620043E-2</c:v>
                </c:pt>
                <c:pt idx="6703">
                  <c:v>-1.31667584334829E-2</c:v>
                </c:pt>
                <c:pt idx="6704">
                  <c:v>-1.31676300317977E-2</c:v>
                </c:pt>
                <c:pt idx="6705">
                  <c:v>-1.3168491599049301E-2</c:v>
                </c:pt>
                <c:pt idx="6706">
                  <c:v>-1.31693430639715E-2</c:v>
                </c:pt>
                <c:pt idx="6707">
                  <c:v>-1.3170184412873801E-2</c:v>
                </c:pt>
                <c:pt idx="6708">
                  <c:v>-1.3171015564331E-2</c:v>
                </c:pt>
                <c:pt idx="6709">
                  <c:v>-1.3171836419860101E-2</c:v>
                </c:pt>
                <c:pt idx="6710">
                  <c:v>-1.31726468828818E-2</c:v>
                </c:pt>
                <c:pt idx="6711">
                  <c:v>-1.3173446849441601E-2</c:v>
                </c:pt>
                <c:pt idx="6712">
                  <c:v>-1.31742362508732E-2</c:v>
                </c:pt>
                <c:pt idx="6713">
                  <c:v>-1.31750149798531E-2</c:v>
                </c:pt>
                <c:pt idx="6714">
                  <c:v>-1.3175782903833999E-2</c:v>
                </c:pt>
                <c:pt idx="6715">
                  <c:v>-1.3176539895015301E-2</c:v>
                </c:pt>
                <c:pt idx="6716">
                  <c:v>-1.3177285819413199E-2</c:v>
                </c:pt>
                <c:pt idx="6717">
                  <c:v>-1.31780205427104E-2</c:v>
                </c:pt>
                <c:pt idx="6718">
                  <c:v>-1.3178743890081199E-2</c:v>
                </c:pt>
                <c:pt idx="6719">
                  <c:v>-1.31794556862273E-2</c:v>
                </c:pt>
                <c:pt idx="6720">
                  <c:v>-1.3180155780862899E-2</c:v>
                </c:pt>
                <c:pt idx="6721">
                  <c:v>-1.3180843953580299E-2</c:v>
                </c:pt>
                <c:pt idx="6722">
                  <c:v>-1.31815200541753E-2</c:v>
                </c:pt>
                <c:pt idx="6723">
                  <c:v>-1.31821838915819E-2</c:v>
                </c:pt>
                <c:pt idx="6724">
                  <c:v>-1.31828352623754E-2</c:v>
                </c:pt>
                <c:pt idx="6725">
                  <c:v>-1.3183473903037301E-2</c:v>
                </c:pt>
                <c:pt idx="6726">
                  <c:v>-1.3184099619607899E-2</c:v>
                </c:pt>
                <c:pt idx="6727">
                  <c:v>-1.3184712174002E-2</c:v>
                </c:pt>
                <c:pt idx="6728">
                  <c:v>-1.3185311318617001E-2</c:v>
                </c:pt>
                <c:pt idx="6729">
                  <c:v>-1.3185896779032201E-2</c:v>
                </c:pt>
                <c:pt idx="6730">
                  <c:v>-1.31864683139873E-2</c:v>
                </c:pt>
                <c:pt idx="6731">
                  <c:v>-1.31870256072754E-2</c:v>
                </c:pt>
                <c:pt idx="6732">
                  <c:v>-1.31875683819614E-2</c:v>
                </c:pt>
                <c:pt idx="6733">
                  <c:v>-1.318809635994E-2</c:v>
                </c:pt>
                <c:pt idx="6734">
                  <c:v>-1.3188609215677201E-2</c:v>
                </c:pt>
                <c:pt idx="6735">
                  <c:v>-1.31891066371375E-2</c:v>
                </c:pt>
                <c:pt idx="6736">
                  <c:v>-1.31895882952528E-2</c:v>
                </c:pt>
                <c:pt idx="6737">
                  <c:v>-1.31900538681276E-2</c:v>
                </c:pt>
                <c:pt idx="6738">
                  <c:v>-1.31905029863478E-2</c:v>
                </c:pt>
                <c:pt idx="6739">
                  <c:v>-1.3190935322306901E-2</c:v>
                </c:pt>
                <c:pt idx="6740">
                  <c:v>-1.31913504853756E-2</c:v>
                </c:pt>
                <c:pt idx="6741">
                  <c:v>-1.31917481340984E-2</c:v>
                </c:pt>
                <c:pt idx="6742">
                  <c:v>-1.31921278574447E-2</c:v>
                </c:pt>
                <c:pt idx="6743">
                  <c:v>-1.31924892900692E-2</c:v>
                </c:pt>
                <c:pt idx="6744">
                  <c:v>-1.3192832045326E-2</c:v>
                </c:pt>
                <c:pt idx="6745">
                  <c:v>-1.3193155692382901E-2</c:v>
                </c:pt>
                <c:pt idx="6746">
                  <c:v>-1.31934598522714E-2</c:v>
                </c:pt>
                <c:pt idx="6747">
                  <c:v>-1.31937440656066E-2</c:v>
                </c:pt>
                <c:pt idx="6748">
                  <c:v>-1.3194007890463001E-2</c:v>
                </c:pt>
                <c:pt idx="6749">
                  <c:v>-1.3194250882173301E-2</c:v>
                </c:pt>
                <c:pt idx="6750">
                  <c:v>-1.3194472591772999E-2</c:v>
                </c:pt>
                <c:pt idx="6751">
                  <c:v>-1.31946725503798E-2</c:v>
                </c:pt>
                <c:pt idx="6752">
                  <c:v>-1.3194850300006999E-2</c:v>
                </c:pt>
                <c:pt idx="6753">
                  <c:v>-1.3195005358325801E-2</c:v>
                </c:pt>
                <c:pt idx="6754">
                  <c:v>-1.3195137264343799E-2</c:v>
                </c:pt>
                <c:pt idx="6755">
                  <c:v>-1.31952454578805E-2</c:v>
                </c:pt>
                <c:pt idx="6756">
                  <c:v>-1.31953294783637E-2</c:v>
                </c:pt>
                <c:pt idx="6757">
                  <c:v>-1.3195388795986199E-2</c:v>
                </c:pt>
                <c:pt idx="6758">
                  <c:v>-1.31954229137007E-2</c:v>
                </c:pt>
                <c:pt idx="6759">
                  <c:v>-1.31954312981418E-2</c:v>
                </c:pt>
                <c:pt idx="6760">
                  <c:v>-1.31954134391086E-2</c:v>
                </c:pt>
                <c:pt idx="6761">
                  <c:v>-1.31953687916484E-2</c:v>
                </c:pt>
                <c:pt idx="6762">
                  <c:v>-1.31952968152859E-2</c:v>
                </c:pt>
                <c:pt idx="6763">
                  <c:v>-1.31951969376773E-2</c:v>
                </c:pt>
                <c:pt idx="6764">
                  <c:v>-1.3195068655132199E-2</c:v>
                </c:pt>
                <c:pt idx="6765">
                  <c:v>-1.31949113853265E-2</c:v>
                </c:pt>
                <c:pt idx="6766">
                  <c:v>-1.3194724573160999E-2</c:v>
                </c:pt>
                <c:pt idx="6767">
                  <c:v>-1.31945076453101E-2</c:v>
                </c:pt>
                <c:pt idx="6768">
                  <c:v>-1.3194259995478399E-2</c:v>
                </c:pt>
                <c:pt idx="6769">
                  <c:v>-1.31939810500063E-2</c:v>
                </c:pt>
                <c:pt idx="6770">
                  <c:v>-1.3193670230561101E-2</c:v>
                </c:pt>
                <c:pt idx="6771">
                  <c:v>-1.31933269625198E-2</c:v>
                </c:pt>
                <c:pt idx="6772">
                  <c:v>-1.3192950648860899E-2</c:v>
                </c:pt>
                <c:pt idx="6773">
                  <c:v>-1.3192540706327501E-2</c:v>
                </c:pt>
                <c:pt idx="6774">
                  <c:v>-1.31920965211308E-2</c:v>
                </c:pt>
                <c:pt idx="6775">
                  <c:v>-1.3191617482753199E-2</c:v>
                </c:pt>
                <c:pt idx="6776">
                  <c:v>-1.31911029920798E-2</c:v>
                </c:pt>
                <c:pt idx="6777">
                  <c:v>-1.3190552435245501E-2</c:v>
                </c:pt>
                <c:pt idx="6778">
                  <c:v>-1.31899652027915E-2</c:v>
                </c:pt>
                <c:pt idx="6779">
                  <c:v>-1.31893406825435E-2</c:v>
                </c:pt>
                <c:pt idx="6780">
                  <c:v>-1.3188678254706101E-2</c:v>
                </c:pt>
                <c:pt idx="6781">
                  <c:v>-1.3187977311036001E-2</c:v>
                </c:pt>
                <c:pt idx="6782">
                  <c:v>-1.31872372337464E-2</c:v>
                </c:pt>
                <c:pt idx="6783">
                  <c:v>-1.3186457418238699E-2</c:v>
                </c:pt>
                <c:pt idx="6784">
                  <c:v>-1.31856372554939E-2</c:v>
                </c:pt>
                <c:pt idx="6785">
                  <c:v>-1.3184776091685601E-2</c:v>
                </c:pt>
                <c:pt idx="6786">
                  <c:v>-1.31838733435495E-2</c:v>
                </c:pt>
                <c:pt idx="6787">
                  <c:v>-1.3182928341670799E-2</c:v>
                </c:pt>
                <c:pt idx="6788">
                  <c:v>-1.3181940497332401E-2</c:v>
                </c:pt>
                <c:pt idx="6789">
                  <c:v>-1.31809091850812E-2</c:v>
                </c:pt>
                <c:pt idx="6790">
                  <c:v>-1.31798337695482E-2</c:v>
                </c:pt>
                <c:pt idx="6791">
                  <c:v>-1.3178713658010601E-2</c:v>
                </c:pt>
                <c:pt idx="6792">
                  <c:v>-1.3177548263969699E-2</c:v>
                </c:pt>
                <c:pt idx="6793">
                  <c:v>-1.31763369684369E-2</c:v>
                </c:pt>
                <c:pt idx="6794">
                  <c:v>-1.31750791656056E-2</c:v>
                </c:pt>
                <c:pt idx="6795">
                  <c:v>-1.31737742570616E-2</c:v>
                </c:pt>
                <c:pt idx="6796">
                  <c:v>-1.31724216350197E-2</c:v>
                </c:pt>
                <c:pt idx="6797">
                  <c:v>-1.3171020721299999E-2</c:v>
                </c:pt>
                <c:pt idx="6798">
                  <c:v>-1.3169570901447601E-2</c:v>
                </c:pt>
                <c:pt idx="6799">
                  <c:v>-1.3168071579896299E-2</c:v>
                </c:pt>
                <c:pt idx="6800">
                  <c:v>-1.31665221821181E-2</c:v>
                </c:pt>
                <c:pt idx="6801">
                  <c:v>-1.31649220998965E-2</c:v>
                </c:pt>
                <c:pt idx="6802">
                  <c:v>-1.31632708020705E-2</c:v>
                </c:pt>
                <c:pt idx="6803">
                  <c:v>-1.31615676692057E-2</c:v>
                </c:pt>
                <c:pt idx="6804">
                  <c:v>-1.31598121999476E-2</c:v>
                </c:pt>
                <c:pt idx="6805">
                  <c:v>-1.3158003826154899E-2</c:v>
                </c:pt>
                <c:pt idx="6806">
                  <c:v>-1.3156141991258001E-2</c:v>
                </c:pt>
                <c:pt idx="6807">
                  <c:v>-1.31542261530162E-2</c:v>
                </c:pt>
                <c:pt idx="6808">
                  <c:v>-1.3152255737966001E-2</c:v>
                </c:pt>
                <c:pt idx="6809">
                  <c:v>-1.3150230239602099E-2</c:v>
                </c:pt>
                <c:pt idx="6810">
                  <c:v>-1.31481491196786E-2</c:v>
                </c:pt>
                <c:pt idx="6811">
                  <c:v>-1.3146011876487699E-2</c:v>
                </c:pt>
                <c:pt idx="6812">
                  <c:v>-1.31438179942389E-2</c:v>
                </c:pt>
                <c:pt idx="6813">
                  <c:v>-1.3141566981302E-2</c:v>
                </c:pt>
                <c:pt idx="6814">
                  <c:v>-1.3139258349517201E-2</c:v>
                </c:pt>
                <c:pt idx="6815">
                  <c:v>-1.31368916426127E-2</c:v>
                </c:pt>
                <c:pt idx="6816">
                  <c:v>-1.3134466347614599E-2</c:v>
                </c:pt>
                <c:pt idx="6817">
                  <c:v>-1.3131982005210799E-2</c:v>
                </c:pt>
                <c:pt idx="6818">
                  <c:v>-1.31294381715203E-2</c:v>
                </c:pt>
                <c:pt idx="6819">
                  <c:v>-1.31268343909215E-2</c:v>
                </c:pt>
                <c:pt idx="6820">
                  <c:v>-1.3124170254569001E-2</c:v>
                </c:pt>
                <c:pt idx="6821">
                  <c:v>-1.3121445336569001E-2</c:v>
                </c:pt>
                <c:pt idx="6822">
                  <c:v>-1.3118659190712201E-2</c:v>
                </c:pt>
                <c:pt idx="6823">
                  <c:v>-1.31158114296976E-2</c:v>
                </c:pt>
                <c:pt idx="6824">
                  <c:v>-1.31129016442887E-2</c:v>
                </c:pt>
                <c:pt idx="6825">
                  <c:v>-1.31099294365595E-2</c:v>
                </c:pt>
                <c:pt idx="6826">
                  <c:v>-1.3106894453309301E-2</c:v>
                </c:pt>
                <c:pt idx="6827">
                  <c:v>-1.3103796373457001E-2</c:v>
                </c:pt>
                <c:pt idx="6828">
                  <c:v>-1.3100634828048199E-2</c:v>
                </c:pt>
                <c:pt idx="6829">
                  <c:v>-1.30974094706505E-2</c:v>
                </c:pt>
                <c:pt idx="6830">
                  <c:v>-1.30941199836201E-2</c:v>
                </c:pt>
                <c:pt idx="6831">
                  <c:v>-1.30907660633922E-2</c:v>
                </c:pt>
                <c:pt idx="6832">
                  <c:v>-1.30873473622791E-2</c:v>
                </c:pt>
                <c:pt idx="6833">
                  <c:v>-1.30838636401664E-2</c:v>
                </c:pt>
                <c:pt idx="6834">
                  <c:v>-1.3080314603764199E-2</c:v>
                </c:pt>
                <c:pt idx="6835">
                  <c:v>-1.3076699992883099E-2</c:v>
                </c:pt>
                <c:pt idx="6836">
                  <c:v>-1.30730195891981E-2</c:v>
                </c:pt>
                <c:pt idx="6837">
                  <c:v>-1.3069273150247199E-2</c:v>
                </c:pt>
                <c:pt idx="6838">
                  <c:v>-1.3065460444059601E-2</c:v>
                </c:pt>
                <c:pt idx="6839">
                  <c:v>-1.3061581264594601E-2</c:v>
                </c:pt>
                <c:pt idx="6840">
                  <c:v>-1.30576353893551E-2</c:v>
                </c:pt>
                <c:pt idx="6841">
                  <c:v>-1.30536226796338E-2</c:v>
                </c:pt>
                <c:pt idx="6842">
                  <c:v>-1.3049542945671001E-2</c:v>
                </c:pt>
                <c:pt idx="6843">
                  <c:v>-1.3045396050822101E-2</c:v>
                </c:pt>
                <c:pt idx="6844">
                  <c:v>-1.30411818500656E-2</c:v>
                </c:pt>
                <c:pt idx="6845">
                  <c:v>-1.30369002076663E-2</c:v>
                </c:pt>
                <c:pt idx="6846">
                  <c:v>-1.3032551031242399E-2</c:v>
                </c:pt>
                <c:pt idx="6847">
                  <c:v>-1.30281342060259E-2</c:v>
                </c:pt>
                <c:pt idx="6848">
                  <c:v>-1.30236496809831E-2</c:v>
                </c:pt>
                <c:pt idx="6849">
                  <c:v>-1.3019097364284899E-2</c:v>
                </c:pt>
                <c:pt idx="6850">
                  <c:v>-1.30144772175087E-2</c:v>
                </c:pt>
                <c:pt idx="6851">
                  <c:v>-1.3009789186803801E-2</c:v>
                </c:pt>
                <c:pt idx="6852">
                  <c:v>-1.30050332409675E-2</c:v>
                </c:pt>
                <c:pt idx="6853">
                  <c:v>-1.30002093665957E-2</c:v>
                </c:pt>
                <c:pt idx="6854">
                  <c:v>-1.2995317593486501E-2</c:v>
                </c:pt>
                <c:pt idx="6855">
                  <c:v>-1.29903579281657E-2</c:v>
                </c:pt>
                <c:pt idx="6856">
                  <c:v>-1.2985330421185701E-2</c:v>
                </c:pt>
                <c:pt idx="6857">
                  <c:v>-1.29802350684008E-2</c:v>
                </c:pt>
                <c:pt idx="6858">
                  <c:v>-1.2975071970147901E-2</c:v>
                </c:pt>
                <c:pt idx="6859">
                  <c:v>-1.2969841181044601E-2</c:v>
                </c:pt>
                <c:pt idx="6860">
                  <c:v>-1.2964542829043E-2</c:v>
                </c:pt>
                <c:pt idx="6861">
                  <c:v>-1.2959177015791299E-2</c:v>
                </c:pt>
                <c:pt idx="6862">
                  <c:v>-1.2953743882546401E-2</c:v>
                </c:pt>
                <c:pt idx="6863">
                  <c:v>-1.29482435197266E-2</c:v>
                </c:pt>
                <c:pt idx="6864">
                  <c:v>-1.29426760816794E-2</c:v>
                </c:pt>
                <c:pt idx="6865">
                  <c:v>-1.29370417492835E-2</c:v>
                </c:pt>
                <c:pt idx="6866">
                  <c:v>-1.29313407195276E-2</c:v>
                </c:pt>
                <c:pt idx="6867">
                  <c:v>-1.2925573163108399E-2</c:v>
                </c:pt>
                <c:pt idx="6868">
                  <c:v>-1.29197392664172E-2</c:v>
                </c:pt>
                <c:pt idx="6869">
                  <c:v>-1.29138393017229E-2</c:v>
                </c:pt>
                <c:pt idx="6870">
                  <c:v>-1.29078734858535E-2</c:v>
                </c:pt>
                <c:pt idx="6871">
                  <c:v>-1.29018420586252E-2</c:v>
                </c:pt>
                <c:pt idx="6872">
                  <c:v>-1.2895745293974401E-2</c:v>
                </c:pt>
                <c:pt idx="6873">
                  <c:v>-1.28895834603163E-2</c:v>
                </c:pt>
                <c:pt idx="6874">
                  <c:v>-1.28833568569742E-2</c:v>
                </c:pt>
                <c:pt idx="6875">
                  <c:v>-1.2877065784560699E-2</c:v>
                </c:pt>
                <c:pt idx="6876">
                  <c:v>-1.28707105689601E-2</c:v>
                </c:pt>
                <c:pt idx="6877">
                  <c:v>-1.2864291534300999E-2</c:v>
                </c:pt>
                <c:pt idx="6878">
                  <c:v>-1.2857809052631701E-2</c:v>
                </c:pt>
                <c:pt idx="6879">
                  <c:v>-1.28512634515101E-2</c:v>
                </c:pt>
                <c:pt idx="6880">
                  <c:v>-1.28446551202074E-2</c:v>
                </c:pt>
                <c:pt idx="6881">
                  <c:v>-1.28379844477284E-2</c:v>
                </c:pt>
                <c:pt idx="6882">
                  <c:v>-1.28312518262488E-2</c:v>
                </c:pt>
                <c:pt idx="6883">
                  <c:v>-1.28244576679074E-2</c:v>
                </c:pt>
                <c:pt idx="6884">
                  <c:v>-1.28176024132394E-2</c:v>
                </c:pt>
                <c:pt idx="6885">
                  <c:v>-1.2810686464102701E-2</c:v>
                </c:pt>
                <c:pt idx="6886">
                  <c:v>-1.2803710290845399E-2</c:v>
                </c:pt>
                <c:pt idx="6887">
                  <c:v>-1.27966743541816E-2</c:v>
                </c:pt>
                <c:pt idx="6888">
                  <c:v>-1.27895791338131E-2</c:v>
                </c:pt>
                <c:pt idx="6889">
                  <c:v>-1.27824251013863E-2</c:v>
                </c:pt>
                <c:pt idx="6890">
                  <c:v>-1.2775212755197E-2</c:v>
                </c:pt>
                <c:pt idx="6891">
                  <c:v>-1.2767942601510001E-2</c:v>
                </c:pt>
                <c:pt idx="6892">
                  <c:v>-1.2760615162486E-2</c:v>
                </c:pt>
                <c:pt idx="6893">
                  <c:v>-1.2753230969980701E-2</c:v>
                </c:pt>
                <c:pt idx="6894">
                  <c:v>-1.27457905556847E-2</c:v>
                </c:pt>
                <c:pt idx="6895">
                  <c:v>-1.2738294482254799E-2</c:v>
                </c:pt>
                <c:pt idx="6896">
                  <c:v>-1.27307433114672E-2</c:v>
                </c:pt>
                <c:pt idx="6897">
                  <c:v>-1.27231375929185E-2</c:v>
                </c:pt>
                <c:pt idx="6898">
                  <c:v>-1.2715477943813501E-2</c:v>
                </c:pt>
                <c:pt idx="6899">
                  <c:v>-1.2707764950280399E-2</c:v>
                </c:pt>
                <c:pt idx="6900">
                  <c:v>-1.2699999210451399E-2</c:v>
                </c:pt>
                <c:pt idx="6901">
                  <c:v>-1.2692181322164899E-2</c:v>
                </c:pt>
                <c:pt idx="6902">
                  <c:v>-1.2684311904058001E-2</c:v>
                </c:pt>
                <c:pt idx="6903">
                  <c:v>-1.26763915919299E-2</c:v>
                </c:pt>
                <c:pt idx="6904">
                  <c:v>-1.26684210050549E-2</c:v>
                </c:pt>
                <c:pt idx="6905">
                  <c:v>-1.2660400775190799E-2</c:v>
                </c:pt>
                <c:pt idx="6906">
                  <c:v>-1.2652331613308899E-2</c:v>
                </c:pt>
                <c:pt idx="6907">
                  <c:v>-1.26442141454429E-2</c:v>
                </c:pt>
                <c:pt idx="6908">
                  <c:v>-1.2636049059023E-2</c:v>
                </c:pt>
                <c:pt idx="6909">
                  <c:v>-1.2627837040741399E-2</c:v>
                </c:pt>
                <c:pt idx="6910">
                  <c:v>-1.26195787584443E-2</c:v>
                </c:pt>
                <c:pt idx="6911">
                  <c:v>-1.26112748908898E-2</c:v>
                </c:pt>
                <c:pt idx="6912">
                  <c:v>-1.26029261590773E-2</c:v>
                </c:pt>
                <c:pt idx="6913">
                  <c:v>-1.25945332545042E-2</c:v>
                </c:pt>
                <c:pt idx="6914">
                  <c:v>-1.2586096872995599E-2</c:v>
                </c:pt>
                <c:pt idx="6915">
                  <c:v>-1.25776177701041E-2</c:v>
                </c:pt>
                <c:pt idx="6916">
                  <c:v>-1.2569096662321999E-2</c:v>
                </c:pt>
                <c:pt idx="6917">
                  <c:v>-1.25605342760028E-2</c:v>
                </c:pt>
                <c:pt idx="6918">
                  <c:v>-1.2551931344322399E-2</c:v>
                </c:pt>
                <c:pt idx="6919">
                  <c:v>-1.2543288592944001E-2</c:v>
                </c:pt>
                <c:pt idx="6920">
                  <c:v>-1.25346067839733E-2</c:v>
                </c:pt>
                <c:pt idx="6921">
                  <c:v>-1.2525886662976399E-2</c:v>
                </c:pt>
                <c:pt idx="6922">
                  <c:v>-1.25171289532195E-2</c:v>
                </c:pt>
                <c:pt idx="6923">
                  <c:v>-1.250833446279E-2</c:v>
                </c:pt>
                <c:pt idx="6924">
                  <c:v>-1.2499503912572801E-2</c:v>
                </c:pt>
                <c:pt idx="6925">
                  <c:v>-1.24906381005429E-2</c:v>
                </c:pt>
                <c:pt idx="6926">
                  <c:v>-1.2481737772565E-2</c:v>
                </c:pt>
                <c:pt idx="6927">
                  <c:v>-1.24728036862538E-2</c:v>
                </c:pt>
                <c:pt idx="6928">
                  <c:v>-1.2463836635085599E-2</c:v>
                </c:pt>
                <c:pt idx="6929">
                  <c:v>-1.24548373735104E-2</c:v>
                </c:pt>
                <c:pt idx="6930">
                  <c:v>-1.24458067110841E-2</c:v>
                </c:pt>
                <c:pt idx="6931">
                  <c:v>-1.24367453886536E-2</c:v>
                </c:pt>
                <c:pt idx="6932">
                  <c:v>-1.2427654221553E-2</c:v>
                </c:pt>
                <c:pt idx="6933">
                  <c:v>-1.2418533948493999E-2</c:v>
                </c:pt>
                <c:pt idx="6934">
                  <c:v>-1.2409385361565399E-2</c:v>
                </c:pt>
                <c:pt idx="6935">
                  <c:v>-1.24002092369358E-2</c:v>
                </c:pt>
                <c:pt idx="6936">
                  <c:v>-1.23910064175597E-2</c:v>
                </c:pt>
                <c:pt idx="6937">
                  <c:v>-1.23817776252554E-2</c:v>
                </c:pt>
                <c:pt idx="6938">
                  <c:v>-1.2372523635146499E-2</c:v>
                </c:pt>
                <c:pt idx="6939">
                  <c:v>-1.23632452731379E-2</c:v>
                </c:pt>
                <c:pt idx="6940">
                  <c:v>-1.2353943282334899E-2</c:v>
                </c:pt>
                <c:pt idx="6941">
                  <c:v>-1.2344618497997799E-2</c:v>
                </c:pt>
                <c:pt idx="6942">
                  <c:v>-1.23352716741573E-2</c:v>
                </c:pt>
                <c:pt idx="6943">
                  <c:v>-1.23259036186557E-2</c:v>
                </c:pt>
                <c:pt idx="6944">
                  <c:v>-1.2316515045315401E-2</c:v>
                </c:pt>
                <c:pt idx="6945">
                  <c:v>-1.2307106714954399E-2</c:v>
                </c:pt>
                <c:pt idx="6946">
                  <c:v>-1.2297679435953401E-2</c:v>
                </c:pt>
                <c:pt idx="6947">
                  <c:v>-1.22882339808445E-2</c:v>
                </c:pt>
                <c:pt idx="6948">
                  <c:v>-1.22787710878954E-2</c:v>
                </c:pt>
                <c:pt idx="6949">
                  <c:v>-1.2269291538254999E-2</c:v>
                </c:pt>
                <c:pt idx="6950">
                  <c:v>-1.22597960663071E-2</c:v>
                </c:pt>
                <c:pt idx="6951">
                  <c:v>-1.22502854642868E-2</c:v>
                </c:pt>
                <c:pt idx="6952">
                  <c:v>-1.2240760473713801E-2</c:v>
                </c:pt>
                <c:pt idx="6953">
                  <c:v>-1.2231221839930501E-2</c:v>
                </c:pt>
                <c:pt idx="6954">
                  <c:v>-1.2221670304869999E-2</c:v>
                </c:pt>
                <c:pt idx="6955">
                  <c:v>-1.22121065823189E-2</c:v>
                </c:pt>
                <c:pt idx="6956">
                  <c:v>-1.2202531429703199E-2</c:v>
                </c:pt>
                <c:pt idx="6957">
                  <c:v>-1.21929455673007E-2</c:v>
                </c:pt>
                <c:pt idx="6958">
                  <c:v>-1.21833497366372E-2</c:v>
                </c:pt>
                <c:pt idx="6959">
                  <c:v>-1.2173744645518399E-2</c:v>
                </c:pt>
                <c:pt idx="6960">
                  <c:v>-1.21641309754971E-2</c:v>
                </c:pt>
                <c:pt idx="6961">
                  <c:v>-1.2154509485242901E-2</c:v>
                </c:pt>
                <c:pt idx="6962">
                  <c:v>-1.2144880846634599E-2</c:v>
                </c:pt>
                <c:pt idx="6963">
                  <c:v>-1.2135245745069899E-2</c:v>
                </c:pt>
                <c:pt idx="6964">
                  <c:v>-1.21256049006296E-2</c:v>
                </c:pt>
                <c:pt idx="6965">
                  <c:v>-1.21159589416084E-2</c:v>
                </c:pt>
                <c:pt idx="6966">
                  <c:v>-1.2106308578171901E-2</c:v>
                </c:pt>
                <c:pt idx="6967">
                  <c:v>-1.2096654459719801E-2</c:v>
                </c:pt>
                <c:pt idx="6968">
                  <c:v>-1.20869972381714E-2</c:v>
                </c:pt>
                <c:pt idx="6969">
                  <c:v>-1.2077337578912E-2</c:v>
                </c:pt>
                <c:pt idx="6970">
                  <c:v>-1.2067676102828899E-2</c:v>
                </c:pt>
                <c:pt idx="6971">
                  <c:v>-1.2058013446056601E-2</c:v>
                </c:pt>
                <c:pt idx="6972">
                  <c:v>-1.20483502498592E-2</c:v>
                </c:pt>
                <c:pt idx="6973">
                  <c:v>-1.20386871122423E-2</c:v>
                </c:pt>
                <c:pt idx="6974">
                  <c:v>-1.20290246261267E-2</c:v>
                </c:pt>
                <c:pt idx="6975">
                  <c:v>-1.2019363412575401E-2</c:v>
                </c:pt>
                <c:pt idx="6976">
                  <c:v>-1.20097040307348E-2</c:v>
                </c:pt>
                <c:pt idx="6977">
                  <c:v>-1.20000470992657E-2</c:v>
                </c:pt>
                <c:pt idx="6978">
                  <c:v>-1.19903931836034E-2</c:v>
                </c:pt>
                <c:pt idx="6979">
                  <c:v>-1.19807428263105E-2</c:v>
                </c:pt>
                <c:pt idx="6980">
                  <c:v>-1.19710965891002E-2</c:v>
                </c:pt>
                <c:pt idx="6981">
                  <c:v>-1.1961455057345499E-2</c:v>
                </c:pt>
                <c:pt idx="6982">
                  <c:v>-1.1951818720842699E-2</c:v>
                </c:pt>
                <c:pt idx="6983">
                  <c:v>-1.1942188126785901E-2</c:v>
                </c:pt>
                <c:pt idx="6984">
                  <c:v>-1.19325637831963E-2</c:v>
                </c:pt>
                <c:pt idx="6985">
                  <c:v>-1.19229461779333E-2</c:v>
                </c:pt>
                <c:pt idx="6986">
                  <c:v>-1.1913335772775899E-2</c:v>
                </c:pt>
                <c:pt idx="6987">
                  <c:v>-1.19037330649481E-2</c:v>
                </c:pt>
                <c:pt idx="6988">
                  <c:v>-1.1894138595704099E-2</c:v>
                </c:pt>
                <c:pt idx="6989">
                  <c:v>-1.1884552752070499E-2</c:v>
                </c:pt>
                <c:pt idx="6990">
                  <c:v>-1.18749760341427E-2</c:v>
                </c:pt>
                <c:pt idx="6991">
                  <c:v>-1.18654088645613E-2</c:v>
                </c:pt>
                <c:pt idx="6992">
                  <c:v>-1.18558516499702E-2</c:v>
                </c:pt>
                <c:pt idx="6993">
                  <c:v>-1.18463048295279E-2</c:v>
                </c:pt>
                <c:pt idx="6994">
                  <c:v>-1.1836768779854999E-2</c:v>
                </c:pt>
                <c:pt idx="6995">
                  <c:v>-1.18272439501619E-2</c:v>
                </c:pt>
                <c:pt idx="6996">
                  <c:v>-1.18177307193464E-2</c:v>
                </c:pt>
                <c:pt idx="6997">
                  <c:v>-1.1808229451005899E-2</c:v>
                </c:pt>
                <c:pt idx="6998">
                  <c:v>-1.17987405554236E-2</c:v>
                </c:pt>
                <c:pt idx="6999">
                  <c:v>-1.1789264328495501E-2</c:v>
                </c:pt>
                <c:pt idx="7000">
                  <c:v>-1.1779801106512101E-2</c:v>
                </c:pt>
                <c:pt idx="7001">
                  <c:v>-1.1770351263126399E-2</c:v>
                </c:pt>
                <c:pt idx="7002">
                  <c:v>-1.17609151231451E-2</c:v>
                </c:pt>
                <c:pt idx="7003">
                  <c:v>-1.1751492974960399E-2</c:v>
                </c:pt>
                <c:pt idx="7004">
                  <c:v>-1.1742085143883E-2</c:v>
                </c:pt>
                <c:pt idx="7005">
                  <c:v>-1.17326919013689E-2</c:v>
                </c:pt>
                <c:pt idx="7006">
                  <c:v>-1.17233135329892E-2</c:v>
                </c:pt>
                <c:pt idx="7007">
                  <c:v>-1.1713950322215699E-2</c:v>
                </c:pt>
                <c:pt idx="7008">
                  <c:v>-1.17046025101786E-2</c:v>
                </c:pt>
                <c:pt idx="7009">
                  <c:v>-1.1695270361488E-2</c:v>
                </c:pt>
                <c:pt idx="7010">
                  <c:v>-1.1685954123505499E-2</c:v>
                </c:pt>
                <c:pt idx="7011">
                  <c:v>-1.16766540043188E-2</c:v>
                </c:pt>
                <c:pt idx="7012">
                  <c:v>-1.1667370222927799E-2</c:v>
                </c:pt>
                <c:pt idx="7013">
                  <c:v>-1.16581030021345E-2</c:v>
                </c:pt>
                <c:pt idx="7014">
                  <c:v>-1.16488525179946E-2</c:v>
                </c:pt>
                <c:pt idx="7015">
                  <c:v>-1.1639618965797099E-2</c:v>
                </c:pt>
                <c:pt idx="7016">
                  <c:v>-1.16304025313969E-2</c:v>
                </c:pt>
                <c:pt idx="7017">
                  <c:v>-1.16212033671808E-2</c:v>
                </c:pt>
                <c:pt idx="7018">
                  <c:v>-1.16120216187055E-2</c:v>
                </c:pt>
                <c:pt idx="7019">
                  <c:v>-1.16028574636571E-2</c:v>
                </c:pt>
                <c:pt idx="7020">
                  <c:v>-1.15937110179804E-2</c:v>
                </c:pt>
                <c:pt idx="7021">
                  <c:v>-1.15845824153912E-2</c:v>
                </c:pt>
                <c:pt idx="7022">
                  <c:v>-1.15754717631749E-2</c:v>
                </c:pt>
                <c:pt idx="7023">
                  <c:v>-1.1566379186824301E-2</c:v>
                </c:pt>
                <c:pt idx="7024">
                  <c:v>-1.15573047898445E-2</c:v>
                </c:pt>
                <c:pt idx="7025">
                  <c:v>-1.1548248677169999E-2</c:v>
                </c:pt>
                <c:pt idx="7026">
                  <c:v>-1.15392108991143E-2</c:v>
                </c:pt>
                <c:pt idx="7027">
                  <c:v>-1.1530191568060399E-2</c:v>
                </c:pt>
                <c:pt idx="7028">
                  <c:v>-1.1521190742551099E-2</c:v>
                </c:pt>
                <c:pt idx="7029">
                  <c:v>-1.15122084568916E-2</c:v>
                </c:pt>
                <c:pt idx="7030">
                  <c:v>-1.1503244750194401E-2</c:v>
                </c:pt>
                <c:pt idx="7031">
                  <c:v>-1.1494299712474501E-2</c:v>
                </c:pt>
                <c:pt idx="7032">
                  <c:v>-1.1485373370966801E-2</c:v>
                </c:pt>
                <c:pt idx="7033">
                  <c:v>-1.1476465746602001E-2</c:v>
                </c:pt>
                <c:pt idx="7034">
                  <c:v>-1.1467576881817701E-2</c:v>
                </c:pt>
                <c:pt idx="7035">
                  <c:v>-1.14587067353791E-2</c:v>
                </c:pt>
                <c:pt idx="7036">
                  <c:v>-1.14498553546096E-2</c:v>
                </c:pt>
                <c:pt idx="7037">
                  <c:v>-1.14410227313328E-2</c:v>
                </c:pt>
                <c:pt idx="7038">
                  <c:v>-1.14322088943252E-2</c:v>
                </c:pt>
                <c:pt idx="7039">
                  <c:v>-1.14234137912823E-2</c:v>
                </c:pt>
                <c:pt idx="7040">
                  <c:v>-1.1414637397528699E-2</c:v>
                </c:pt>
                <c:pt idx="7041">
                  <c:v>-1.14058797217632E-2</c:v>
                </c:pt>
                <c:pt idx="7042">
                  <c:v>-1.1397140735906299E-2</c:v>
                </c:pt>
                <c:pt idx="7043">
                  <c:v>-1.13884204294199E-2</c:v>
                </c:pt>
                <c:pt idx="7044">
                  <c:v>-1.13797187285242E-2</c:v>
                </c:pt>
                <c:pt idx="7045">
                  <c:v>-1.13710355961467E-2</c:v>
                </c:pt>
                <c:pt idx="7046">
                  <c:v>-1.1362370979567301E-2</c:v>
                </c:pt>
                <c:pt idx="7047">
                  <c:v>-1.1353724824873301E-2</c:v>
                </c:pt>
                <c:pt idx="7048">
                  <c:v>-1.13450970868616E-2</c:v>
                </c:pt>
                <c:pt idx="7049">
                  <c:v>-1.13364877197731E-2</c:v>
                </c:pt>
                <c:pt idx="7050">
                  <c:v>-1.13278966586489E-2</c:v>
                </c:pt>
                <c:pt idx="7051">
                  <c:v>-1.1319323830649101E-2</c:v>
                </c:pt>
                <c:pt idx="7052">
                  <c:v>-1.13107691561948E-2</c:v>
                </c:pt>
                <c:pt idx="7053">
                  <c:v>-1.1302232602218101E-2</c:v>
                </c:pt>
                <c:pt idx="7054">
                  <c:v>-1.12937140338919E-2</c:v>
                </c:pt>
                <c:pt idx="7055">
                  <c:v>-1.12852133956441E-2</c:v>
                </c:pt>
                <c:pt idx="7056">
                  <c:v>-1.12767306051204E-2</c:v>
                </c:pt>
                <c:pt idx="7057">
                  <c:v>-1.1268265598090001E-2</c:v>
                </c:pt>
                <c:pt idx="7058">
                  <c:v>-1.12598182547059E-2</c:v>
                </c:pt>
                <c:pt idx="7059">
                  <c:v>-1.12513885216003E-2</c:v>
                </c:pt>
                <c:pt idx="7060">
                  <c:v>-1.12429763335666E-2</c:v>
                </c:pt>
                <c:pt idx="7061">
                  <c:v>-1.1234581568067101E-2</c:v>
                </c:pt>
                <c:pt idx="7062">
                  <c:v>-1.1226204144212999E-2</c:v>
                </c:pt>
                <c:pt idx="7063">
                  <c:v>-1.12178439501525E-2</c:v>
                </c:pt>
                <c:pt idx="7064">
                  <c:v>-1.1209500934671801E-2</c:v>
                </c:pt>
                <c:pt idx="7065">
                  <c:v>-1.12011750026631E-2</c:v>
                </c:pt>
                <c:pt idx="7066">
                  <c:v>-1.1192866077338701E-2</c:v>
                </c:pt>
                <c:pt idx="7067">
                  <c:v>-1.11845740511413E-2</c:v>
                </c:pt>
                <c:pt idx="7068">
                  <c:v>-1.1176298827656601E-2</c:v>
                </c:pt>
                <c:pt idx="7069">
                  <c:v>-1.11680403143023E-2</c:v>
                </c:pt>
                <c:pt idx="7070">
                  <c:v>-1.11597984617613E-2</c:v>
                </c:pt>
                <c:pt idx="7071">
                  <c:v>-1.1151573155830201E-2</c:v>
                </c:pt>
                <c:pt idx="7072">
                  <c:v>-1.1143364373223E-2</c:v>
                </c:pt>
                <c:pt idx="7073">
                  <c:v>-1.11351720041869E-2</c:v>
                </c:pt>
                <c:pt idx="7074">
                  <c:v>-1.1126995953129999E-2</c:v>
                </c:pt>
                <c:pt idx="7075">
                  <c:v>-1.11188361771543E-2</c:v>
                </c:pt>
                <c:pt idx="7076">
                  <c:v>-1.11106925578677E-2</c:v>
                </c:pt>
                <c:pt idx="7077">
                  <c:v>-1.1102565040750301E-2</c:v>
                </c:pt>
                <c:pt idx="7078">
                  <c:v>-1.1094453587745801E-2</c:v>
                </c:pt>
                <c:pt idx="7079">
                  <c:v>-1.10863580944338E-2</c:v>
                </c:pt>
                <c:pt idx="7080">
                  <c:v>-1.1078278505810399E-2</c:v>
                </c:pt>
                <c:pt idx="7081">
                  <c:v>-1.1070214780884101E-2</c:v>
                </c:pt>
                <c:pt idx="7082">
                  <c:v>-1.10621668448258E-2</c:v>
                </c:pt>
                <c:pt idx="7083">
                  <c:v>-1.1054134636005601E-2</c:v>
                </c:pt>
                <c:pt idx="7084">
                  <c:v>-1.1046118127090001E-2</c:v>
                </c:pt>
                <c:pt idx="7085">
                  <c:v>-1.10381172724427E-2</c:v>
                </c:pt>
                <c:pt idx="7086">
                  <c:v>-1.10301320471878E-2</c:v>
                </c:pt>
                <c:pt idx="7087">
                  <c:v>-1.1022162395295101E-2</c:v>
                </c:pt>
                <c:pt idx="7088">
                  <c:v>-1.10142082890003E-2</c:v>
                </c:pt>
                <c:pt idx="7089">
                  <c:v>-1.10062696889321E-2</c:v>
                </c:pt>
                <c:pt idx="7090">
                  <c:v>-1.09983465948395E-2</c:v>
                </c:pt>
                <c:pt idx="7091">
                  <c:v>-1.09904389969627E-2</c:v>
                </c:pt>
                <c:pt idx="7092">
                  <c:v>-1.09825468703178E-2</c:v>
                </c:pt>
                <c:pt idx="7093">
                  <c:v>-1.09746702143426E-2</c:v>
                </c:pt>
                <c:pt idx="7094">
                  <c:v>-1.0966809023098101E-2</c:v>
                </c:pt>
                <c:pt idx="7095">
                  <c:v>-1.09589632965393E-2</c:v>
                </c:pt>
                <c:pt idx="7096">
                  <c:v>-1.0951133052638E-2</c:v>
                </c:pt>
                <c:pt idx="7097">
                  <c:v>-1.09433183063992E-2</c:v>
                </c:pt>
                <c:pt idx="7098">
                  <c:v>-1.09355190545783E-2</c:v>
                </c:pt>
                <c:pt idx="7099">
                  <c:v>-1.0927735357225001E-2</c:v>
                </c:pt>
                <c:pt idx="7100">
                  <c:v>-1.0919967242107399E-2</c:v>
                </c:pt>
                <c:pt idx="7101">
                  <c:v>-1.0912214746065199E-2</c:v>
                </c:pt>
                <c:pt idx="7102">
                  <c:v>-1.09044779132612E-2</c:v>
                </c:pt>
                <c:pt idx="7103">
                  <c:v>-1.0896756794413801E-2</c:v>
                </c:pt>
                <c:pt idx="7104">
                  <c:v>-1.08890514390624E-2</c:v>
                </c:pt>
                <c:pt idx="7105">
                  <c:v>-1.0881361927323099E-2</c:v>
                </c:pt>
                <c:pt idx="7106">
                  <c:v>-1.0873688331862001E-2</c:v>
                </c:pt>
                <c:pt idx="7107">
                  <c:v>-1.0866030724079901E-2</c:v>
                </c:pt>
                <c:pt idx="7108">
                  <c:v>-1.0858389181249799E-2</c:v>
                </c:pt>
                <c:pt idx="7109">
                  <c:v>-1.08507637996593E-2</c:v>
                </c:pt>
                <c:pt idx="7110">
                  <c:v>-1.0843154627276501E-2</c:v>
                </c:pt>
                <c:pt idx="7111">
                  <c:v>-1.08355618078603E-2</c:v>
                </c:pt>
                <c:pt idx="7112">
                  <c:v>-1.0827985410857E-2</c:v>
                </c:pt>
                <c:pt idx="7113">
                  <c:v>-1.0820425623337E-2</c:v>
                </c:pt>
                <c:pt idx="7114">
                  <c:v>-1.08128825254395E-2</c:v>
                </c:pt>
                <c:pt idx="7115">
                  <c:v>-1.08053562281103E-2</c:v>
                </c:pt>
                <c:pt idx="7116">
                  <c:v>-1.0797846879822499E-2</c:v>
                </c:pt>
                <c:pt idx="7117">
                  <c:v>-1.07903545892528E-2</c:v>
                </c:pt>
                <c:pt idx="7118">
                  <c:v>-1.07828795649822E-2</c:v>
                </c:pt>
                <c:pt idx="7119">
                  <c:v>-1.0775421913329499E-2</c:v>
                </c:pt>
                <c:pt idx="7120">
                  <c:v>-1.0767981804594699E-2</c:v>
                </c:pt>
                <c:pt idx="7121">
                  <c:v>-1.0760559373458E-2</c:v>
                </c:pt>
                <c:pt idx="7122">
                  <c:v>-1.07531548260766E-2</c:v>
                </c:pt>
                <c:pt idx="7123">
                  <c:v>-1.0745768309203299E-2</c:v>
                </c:pt>
                <c:pt idx="7124">
                  <c:v>-1.07384000537747E-2</c:v>
                </c:pt>
                <c:pt idx="7125">
                  <c:v>-1.07310502120882E-2</c:v>
                </c:pt>
                <c:pt idx="7126">
                  <c:v>-1.0723718974452101E-2</c:v>
                </c:pt>
                <c:pt idx="7127">
                  <c:v>-1.07164065532337E-2</c:v>
                </c:pt>
                <c:pt idx="7128">
                  <c:v>-1.07091131498433E-2</c:v>
                </c:pt>
                <c:pt idx="7129">
                  <c:v>-1.0701838962928799E-2</c:v>
                </c:pt>
                <c:pt idx="7130">
                  <c:v>-1.0694584230707E-2</c:v>
                </c:pt>
                <c:pt idx="7131">
                  <c:v>-1.06873491939999E-2</c:v>
                </c:pt>
                <c:pt idx="7132">
                  <c:v>-1.06801340610617E-2</c:v>
                </c:pt>
                <c:pt idx="7133">
                  <c:v>-1.0672939042514399E-2</c:v>
                </c:pt>
                <c:pt idx="7134">
                  <c:v>-1.0665764433192801E-2</c:v>
                </c:pt>
                <c:pt idx="7135">
                  <c:v>-1.06586104775345E-2</c:v>
                </c:pt>
                <c:pt idx="7136">
                  <c:v>-1.06514773786792E-2</c:v>
                </c:pt>
                <c:pt idx="7137">
                  <c:v>-1.06443654023775E-2</c:v>
                </c:pt>
                <c:pt idx="7138">
                  <c:v>-1.0637274801153101E-2</c:v>
                </c:pt>
                <c:pt idx="7139">
                  <c:v>-1.0630205839624301E-2</c:v>
                </c:pt>
                <c:pt idx="7140">
                  <c:v>-1.06231587794186E-2</c:v>
                </c:pt>
                <c:pt idx="7141">
                  <c:v>-1.0616133903164E-2</c:v>
                </c:pt>
                <c:pt idx="7142">
                  <c:v>-1.0609131469907799E-2</c:v>
                </c:pt>
                <c:pt idx="7143">
                  <c:v>-1.060215180152E-2</c:v>
                </c:pt>
                <c:pt idx="7144">
                  <c:v>-1.05951951400414E-2</c:v>
                </c:pt>
                <c:pt idx="7145">
                  <c:v>-1.0588261778556899E-2</c:v>
                </c:pt>
                <c:pt idx="7146">
                  <c:v>-1.0581352001122901E-2</c:v>
                </c:pt>
                <c:pt idx="7147">
                  <c:v>-1.05744660988513E-2</c:v>
                </c:pt>
                <c:pt idx="7148">
                  <c:v>-1.05676043844125E-2</c:v>
                </c:pt>
                <c:pt idx="7149">
                  <c:v>-1.0560767154091899E-2</c:v>
                </c:pt>
                <c:pt idx="7150">
                  <c:v>-1.0553954707326001E-2</c:v>
                </c:pt>
                <c:pt idx="7151">
                  <c:v>-1.05471673355451E-2</c:v>
                </c:pt>
                <c:pt idx="7152">
                  <c:v>-1.05404053781918E-2</c:v>
                </c:pt>
                <c:pt idx="7153">
                  <c:v>-1.0533669134353401E-2</c:v>
                </c:pt>
                <c:pt idx="7154">
                  <c:v>-1.0526958896006E-2</c:v>
                </c:pt>
                <c:pt idx="7155">
                  <c:v>-1.05202749802507E-2</c:v>
                </c:pt>
                <c:pt idx="7156">
                  <c:v>-1.05136176978972E-2</c:v>
                </c:pt>
                <c:pt idx="7157">
                  <c:v>-1.050698741545E-2</c:v>
                </c:pt>
                <c:pt idx="7158">
                  <c:v>-1.0500384407251101E-2</c:v>
                </c:pt>
                <c:pt idx="7159">
                  <c:v>-1.0493808985185E-2</c:v>
                </c:pt>
                <c:pt idx="7160">
                  <c:v>-1.04872614754285E-2</c:v>
                </c:pt>
                <c:pt idx="7161">
                  <c:v>-1.04807422144787E-2</c:v>
                </c:pt>
                <c:pt idx="7162">
                  <c:v>-1.0474251492348499E-2</c:v>
                </c:pt>
                <c:pt idx="7163">
                  <c:v>-1.04677896683938E-2</c:v>
                </c:pt>
                <c:pt idx="7164">
                  <c:v>-1.0461357062679999E-2</c:v>
                </c:pt>
                <c:pt idx="7165">
                  <c:v>-1.04549539838897E-2</c:v>
                </c:pt>
                <c:pt idx="7166">
                  <c:v>-1.04485807308702E-2</c:v>
                </c:pt>
                <c:pt idx="7167">
                  <c:v>-1.04422376650202E-2</c:v>
                </c:pt>
                <c:pt idx="7168">
                  <c:v>-1.0435925083693001E-2</c:v>
                </c:pt>
                <c:pt idx="7169">
                  <c:v>-1.042964333517E-2</c:v>
                </c:pt>
                <c:pt idx="7170">
                  <c:v>-1.04233927287978E-2</c:v>
                </c:pt>
                <c:pt idx="7171">
                  <c:v>-1.04171735390942E-2</c:v>
                </c:pt>
                <c:pt idx="7172">
                  <c:v>-1.0410986118066699E-2</c:v>
                </c:pt>
                <c:pt idx="7173">
                  <c:v>-1.0404830776567901E-2</c:v>
                </c:pt>
                <c:pt idx="7174">
                  <c:v>-1.0398707839701199E-2</c:v>
                </c:pt>
                <c:pt idx="7175">
                  <c:v>-1.03926175947962E-2</c:v>
                </c:pt>
                <c:pt idx="7176">
                  <c:v>-1.03865603665508E-2</c:v>
                </c:pt>
                <c:pt idx="7177">
                  <c:v>-1.0380536460670499E-2</c:v>
                </c:pt>
                <c:pt idx="7178">
                  <c:v>-1.03745461541678E-2</c:v>
                </c:pt>
                <c:pt idx="7179">
                  <c:v>-1.03685897487971E-2</c:v>
                </c:pt>
                <c:pt idx="7180">
                  <c:v>-1.03626675572773E-2</c:v>
                </c:pt>
                <c:pt idx="7181">
                  <c:v>-1.0356779858420701E-2</c:v>
                </c:pt>
                <c:pt idx="7182">
                  <c:v>-1.0350926947442799E-2</c:v>
                </c:pt>
                <c:pt idx="7183">
                  <c:v>-1.0345109092921899E-2</c:v>
                </c:pt>
                <c:pt idx="7184">
                  <c:v>-1.0339326581641699E-2</c:v>
                </c:pt>
                <c:pt idx="7185">
                  <c:v>-1.03335797017355E-2</c:v>
                </c:pt>
                <c:pt idx="7186">
                  <c:v>-1.0327868704294699E-2</c:v>
                </c:pt>
                <c:pt idx="7187">
                  <c:v>-1.0322193837744E-2</c:v>
                </c:pt>
                <c:pt idx="7188">
                  <c:v>-1.03165554135693E-2</c:v>
                </c:pt>
                <c:pt idx="7189">
                  <c:v>-1.0310953641351501E-2</c:v>
                </c:pt>
                <c:pt idx="7190">
                  <c:v>-1.0305388797046599E-2</c:v>
                </c:pt>
                <c:pt idx="7191">
                  <c:v>-1.02998611389089E-2</c:v>
                </c:pt>
                <c:pt idx="7192">
                  <c:v>-1.02943708976155E-2</c:v>
                </c:pt>
                <c:pt idx="7193">
                  <c:v>-1.02889182967137E-2</c:v>
                </c:pt>
                <c:pt idx="7194">
                  <c:v>-1.0283503559878501E-2</c:v>
                </c:pt>
                <c:pt idx="7195">
                  <c:v>-1.02781268969705E-2</c:v>
                </c:pt>
                <c:pt idx="7196">
                  <c:v>-1.0272788528423E-2</c:v>
                </c:pt>
                <c:pt idx="7197">
                  <c:v>-1.02674887037177E-2</c:v>
                </c:pt>
                <c:pt idx="7198">
                  <c:v>-1.02622275917573E-2</c:v>
                </c:pt>
                <c:pt idx="7199">
                  <c:v>-1.0257005414973999E-2</c:v>
                </c:pt>
                <c:pt idx="7200">
                  <c:v>-1.0251822298110599E-2</c:v>
                </c:pt>
                <c:pt idx="7201">
                  <c:v>-1.02466784397299E-2</c:v>
                </c:pt>
                <c:pt idx="7202">
                  <c:v>-1.02415740541607E-2</c:v>
                </c:pt>
                <c:pt idx="7203">
                  <c:v>-1.02365092536785E-2</c:v>
                </c:pt>
                <c:pt idx="7204">
                  <c:v>-1.0231484225080301E-2</c:v>
                </c:pt>
                <c:pt idx="7205">
                  <c:v>-1.02264991124522E-2</c:v>
                </c:pt>
                <c:pt idx="7206">
                  <c:v>-1.0221554023819799E-2</c:v>
                </c:pt>
                <c:pt idx="7207">
                  <c:v>-1.02166491399143E-2</c:v>
                </c:pt>
                <c:pt idx="7208">
                  <c:v>-1.0211784563065301E-2</c:v>
                </c:pt>
                <c:pt idx="7209">
                  <c:v>-1.02069603702147E-2</c:v>
                </c:pt>
                <c:pt idx="7210">
                  <c:v>-1.02021766837659E-2</c:v>
                </c:pt>
                <c:pt idx="7211">
                  <c:v>-1.0197433605666601E-2</c:v>
                </c:pt>
                <c:pt idx="7212">
                  <c:v>-1.0192731244346699E-2</c:v>
                </c:pt>
                <c:pt idx="7213">
                  <c:v>-1.0188069642758301E-2</c:v>
                </c:pt>
                <c:pt idx="7214">
                  <c:v>-1.0183448879447299E-2</c:v>
                </c:pt>
                <c:pt idx="7215">
                  <c:v>-1.0178869002042399E-2</c:v>
                </c:pt>
                <c:pt idx="7216">
                  <c:v>-1.0174330054294901E-2</c:v>
                </c:pt>
                <c:pt idx="7217">
                  <c:v>-1.0169832083561601E-2</c:v>
                </c:pt>
                <c:pt idx="7218">
                  <c:v>-1.0165375115710499E-2</c:v>
                </c:pt>
                <c:pt idx="7219">
                  <c:v>-1.0160959133396799E-2</c:v>
                </c:pt>
                <c:pt idx="7220">
                  <c:v>-1.01565841893284E-2</c:v>
                </c:pt>
                <c:pt idx="7221">
                  <c:v>-1.0152250271745799E-2</c:v>
                </c:pt>
                <c:pt idx="7222">
                  <c:v>-1.0147957339475801E-2</c:v>
                </c:pt>
                <c:pt idx="7223">
                  <c:v>-1.01437054049757E-2</c:v>
                </c:pt>
                <c:pt idx="7224">
                  <c:v>-1.01394944054219E-2</c:v>
                </c:pt>
                <c:pt idx="7225">
                  <c:v>-1.0135324311296099E-2</c:v>
                </c:pt>
                <c:pt idx="7226">
                  <c:v>-1.0131195069499501E-2</c:v>
                </c:pt>
                <c:pt idx="7227">
                  <c:v>-1.0127106591487901E-2</c:v>
                </c:pt>
                <c:pt idx="7228">
                  <c:v>-1.01230588020342E-2</c:v>
                </c:pt>
                <c:pt idx="7229">
                  <c:v>-1.01190516101463E-2</c:v>
                </c:pt>
                <c:pt idx="7230">
                  <c:v>-1.0115084906641199E-2</c:v>
                </c:pt>
                <c:pt idx="7231">
                  <c:v>-1.0111158618405501E-2</c:v>
                </c:pt>
                <c:pt idx="7232">
                  <c:v>-1.01072726006247E-2</c:v>
                </c:pt>
                <c:pt idx="7233">
                  <c:v>-1.01034266852185E-2</c:v>
                </c:pt>
                <c:pt idx="7234">
                  <c:v>-1.0099620750752301E-2</c:v>
                </c:pt>
                <c:pt idx="7235">
                  <c:v>-1.00958546441181E-2</c:v>
                </c:pt>
                <c:pt idx="7236">
                  <c:v>-1.00921281734119E-2</c:v>
                </c:pt>
                <c:pt idx="7237">
                  <c:v>-1.00884411738841E-2</c:v>
                </c:pt>
                <c:pt idx="7238">
                  <c:v>-1.00847934417533E-2</c:v>
                </c:pt>
                <c:pt idx="7239">
                  <c:v>-1.00811847728013E-2</c:v>
                </c:pt>
                <c:pt idx="7240">
                  <c:v>-1.00776149501405E-2</c:v>
                </c:pt>
                <c:pt idx="7241">
                  <c:v>-1.00740837340471E-2</c:v>
                </c:pt>
                <c:pt idx="7242">
                  <c:v>-1.00705909286283E-2</c:v>
                </c:pt>
                <c:pt idx="7243">
                  <c:v>-1.0067136242218E-2</c:v>
                </c:pt>
                <c:pt idx="7244">
                  <c:v>-1.0063719413825899E-2</c:v>
                </c:pt>
                <c:pt idx="7245">
                  <c:v>-1.0060340168721701E-2</c:v>
                </c:pt>
                <c:pt idx="7246">
                  <c:v>-1.0056998223531901E-2</c:v>
                </c:pt>
                <c:pt idx="7247">
                  <c:v>-1.00536932904737E-2</c:v>
                </c:pt>
                <c:pt idx="7248">
                  <c:v>-1.0050425063355E-2</c:v>
                </c:pt>
                <c:pt idx="7249">
                  <c:v>-1.0047193226197499E-2</c:v>
                </c:pt>
                <c:pt idx="7250">
                  <c:v>-1.0043997404091599E-2</c:v>
                </c:pt>
                <c:pt idx="7251">
                  <c:v>-1.00408372577083E-2</c:v>
                </c:pt>
                <c:pt idx="7252">
                  <c:v>-1.0037712435855099E-2</c:v>
                </c:pt>
                <c:pt idx="7253">
                  <c:v>-1.0034622577078701E-2</c:v>
                </c:pt>
                <c:pt idx="7254">
                  <c:v>-1.00315673449055E-2</c:v>
                </c:pt>
                <c:pt idx="7255">
                  <c:v>-1.0028546306615999E-2</c:v>
                </c:pt>
                <c:pt idx="7256">
                  <c:v>-1.00255590808325E-2</c:v>
                </c:pt>
                <c:pt idx="7257">
                  <c:v>-1.00226052168126E-2</c:v>
                </c:pt>
                <c:pt idx="7258">
                  <c:v>-1.0019684328985199E-2</c:v>
                </c:pt>
                <c:pt idx="7259">
                  <c:v>-1.0016795983223E-2</c:v>
                </c:pt>
                <c:pt idx="7260">
                  <c:v>-1.00139397364139E-2</c:v>
                </c:pt>
                <c:pt idx="7261">
                  <c:v>-1.00111151147101E-2</c:v>
                </c:pt>
                <c:pt idx="7262">
                  <c:v>-1.00083216544576E-2</c:v>
                </c:pt>
                <c:pt idx="7263">
                  <c:v>-1.00055588889977E-2</c:v>
                </c:pt>
                <c:pt idx="7264">
                  <c:v>-1.0002826348833101E-2</c:v>
                </c:pt>
                <c:pt idx="7265">
                  <c:v>-1.0000123517287299E-2</c:v>
                </c:pt>
                <c:pt idx="7266">
                  <c:v>-9.9974498731805802E-3</c:v>
                </c:pt>
                <c:pt idx="7267">
                  <c:v>-9.9948048974394105E-3</c:v>
                </c:pt>
                <c:pt idx="7268">
                  <c:v>-9.9921880760904906E-3</c:v>
                </c:pt>
                <c:pt idx="7269">
                  <c:v>-9.9895988807163008E-3</c:v>
                </c:pt>
                <c:pt idx="7270">
                  <c:v>-9.9870367691558201E-3</c:v>
                </c:pt>
                <c:pt idx="7271">
                  <c:v>-9.9845011391945897E-3</c:v>
                </c:pt>
                <c:pt idx="7272">
                  <c:v>-9.9819914689029104E-3</c:v>
                </c:pt>
                <c:pt idx="7273">
                  <c:v>-9.9795071851982893E-3</c:v>
                </c:pt>
                <c:pt idx="7274">
                  <c:v>-9.9770476937778105E-3</c:v>
                </c:pt>
                <c:pt idx="7275">
                  <c:v>-9.9746123866090407E-3</c:v>
                </c:pt>
                <c:pt idx="7276">
                  <c:v>-9.9722007115139403E-3</c:v>
                </c:pt>
                <c:pt idx="7277">
                  <c:v>-9.9698120305206708E-3</c:v>
                </c:pt>
                <c:pt idx="7278">
                  <c:v>-9.9674457218521303E-3</c:v>
                </c:pt>
                <c:pt idx="7279">
                  <c:v>-9.9651011949693693E-3</c:v>
                </c:pt>
                <c:pt idx="7280">
                  <c:v>-9.9627778142936298E-3</c:v>
                </c:pt>
                <c:pt idx="7281">
                  <c:v>-9.9604749164713801E-3</c:v>
                </c:pt>
                <c:pt idx="7282">
                  <c:v>-9.9581918604920595E-3</c:v>
                </c:pt>
                <c:pt idx="7283">
                  <c:v>-9.9559280105279806E-3</c:v>
                </c:pt>
                <c:pt idx="7284">
                  <c:v>-9.9536826864604008E-3</c:v>
                </c:pt>
                <c:pt idx="7285">
                  <c:v>-9.9514552308660499E-3</c:v>
                </c:pt>
                <c:pt idx="7286">
                  <c:v>-9.9492449846005897E-3</c:v>
                </c:pt>
                <c:pt idx="7287">
                  <c:v>-9.9470512283786408E-3</c:v>
                </c:pt>
                <c:pt idx="7288">
                  <c:v>-9.9448733033332092E-3</c:v>
                </c:pt>
                <c:pt idx="7289">
                  <c:v>-9.9427105457057605E-3</c:v>
                </c:pt>
                <c:pt idx="7290">
                  <c:v>-9.9405622336277196E-3</c:v>
                </c:pt>
                <c:pt idx="7291">
                  <c:v>-9.9384276643675207E-3</c:v>
                </c:pt>
                <c:pt idx="7292">
                  <c:v>-9.9363061088045095E-3</c:v>
                </c:pt>
                <c:pt idx="7293">
                  <c:v>-9.9341968735420297E-3</c:v>
                </c:pt>
                <c:pt idx="7294">
                  <c:v>-9.9320992253890301E-3</c:v>
                </c:pt>
                <c:pt idx="7295">
                  <c:v>-9.9300124760456406E-3</c:v>
                </c:pt>
                <c:pt idx="7296">
                  <c:v>-9.92793589984238E-3</c:v>
                </c:pt>
                <c:pt idx="7297">
                  <c:v>-9.9258687784351905E-3</c:v>
                </c:pt>
                <c:pt idx="7298">
                  <c:v>-9.9238103317288492E-3</c:v>
                </c:pt>
                <c:pt idx="7299">
                  <c:v>-9.9217598943508907E-3</c:v>
                </c:pt>
                <c:pt idx="7300">
                  <c:v>-9.9197166913198003E-3</c:v>
                </c:pt>
                <c:pt idx="7301">
                  <c:v>-9.9176799733997501E-3</c:v>
                </c:pt>
                <c:pt idx="7302">
                  <c:v>-9.9156490430612199E-3</c:v>
                </c:pt>
                <c:pt idx="7303">
                  <c:v>-9.9136231220435002E-3</c:v>
                </c:pt>
                <c:pt idx="7304">
                  <c:v>-9.9116014668855605E-3</c:v>
                </c:pt>
                <c:pt idx="7305">
                  <c:v>-9.9095833318769005E-3</c:v>
                </c:pt>
                <c:pt idx="7306">
                  <c:v>-9.9075679755489705E-3</c:v>
                </c:pt>
                <c:pt idx="7307">
                  <c:v>-9.9055546493916798E-3</c:v>
                </c:pt>
                <c:pt idx="7308">
                  <c:v>-9.9035426078079407E-3</c:v>
                </c:pt>
                <c:pt idx="7309">
                  <c:v>-9.9015310892476404E-3</c:v>
                </c:pt>
                <c:pt idx="7310">
                  <c:v>-9.8995193656559594E-3</c:v>
                </c:pt>
                <c:pt idx="7311">
                  <c:v>-9.8975066808994899E-3</c:v>
                </c:pt>
                <c:pt idx="7312">
                  <c:v>-9.8954922770868592E-3</c:v>
                </c:pt>
                <c:pt idx="7313">
                  <c:v>-9.8934753807606891E-3</c:v>
                </c:pt>
                <c:pt idx="7314">
                  <c:v>-9.8914552574856998E-3</c:v>
                </c:pt>
                <c:pt idx="7315">
                  <c:v>-9.8894311958662596E-3</c:v>
                </c:pt>
                <c:pt idx="7316">
                  <c:v>-9.8874024446107493E-3</c:v>
                </c:pt>
                <c:pt idx="7317">
                  <c:v>-9.8853682308787504E-3</c:v>
                </c:pt>
                <c:pt idx="7318">
                  <c:v>-9.8833278533598801E-3</c:v>
                </c:pt>
                <c:pt idx="7319">
                  <c:v>-9.8812805268026303E-3</c:v>
                </c:pt>
                <c:pt idx="7320">
                  <c:v>-9.8792255536793005E-3</c:v>
                </c:pt>
                <c:pt idx="7321">
                  <c:v>-9.8771622297881504E-3</c:v>
                </c:pt>
                <c:pt idx="7322">
                  <c:v>-9.8750897788255302E-3</c:v>
                </c:pt>
                <c:pt idx="7323">
                  <c:v>-9.8730075056816195E-3</c:v>
                </c:pt>
                <c:pt idx="7324">
                  <c:v>-9.8709147258057208E-3</c:v>
                </c:pt>
                <c:pt idx="7325">
                  <c:v>-9.8688106571208408E-3</c:v>
                </c:pt>
                <c:pt idx="7326">
                  <c:v>-9.86669462968961E-3</c:v>
                </c:pt>
                <c:pt idx="7327">
                  <c:v>-9.8645658967054396E-3</c:v>
                </c:pt>
                <c:pt idx="7328">
                  <c:v>-9.8624238128456106E-3</c:v>
                </c:pt>
                <c:pt idx="7329">
                  <c:v>-9.8602676543210303E-3</c:v>
                </c:pt>
                <c:pt idx="7330">
                  <c:v>-9.8580967042906694E-3</c:v>
                </c:pt>
                <c:pt idx="7331">
                  <c:v>-9.8559103168741995E-3</c:v>
                </c:pt>
                <c:pt idx="7332">
                  <c:v>-9.8537078080907694E-3</c:v>
                </c:pt>
                <c:pt idx="7333">
                  <c:v>-9.8514884830837503E-3</c:v>
                </c:pt>
                <c:pt idx="7334">
                  <c:v>-9.8492517165380301E-3</c:v>
                </c:pt>
                <c:pt idx="7335">
                  <c:v>-9.8469968446145296E-3</c:v>
                </c:pt>
                <c:pt idx="7336">
                  <c:v>-9.8447231717895406E-3</c:v>
                </c:pt>
                <c:pt idx="7337">
                  <c:v>-9.8424300791633192E-3</c:v>
                </c:pt>
                <c:pt idx="7338">
                  <c:v>-9.8401169229687703E-3</c:v>
                </c:pt>
                <c:pt idx="7339">
                  <c:v>-9.8377831070685807E-3</c:v>
                </c:pt>
                <c:pt idx="7340">
                  <c:v>-9.8354280122975903E-3</c:v>
                </c:pt>
                <c:pt idx="7341">
                  <c:v>-9.8330509579191792E-3</c:v>
                </c:pt>
                <c:pt idx="7342">
                  <c:v>-9.8306514037106302E-3</c:v>
                </c:pt>
                <c:pt idx="7343">
                  <c:v>-9.8282287429571798E-3</c:v>
                </c:pt>
                <c:pt idx="7344">
                  <c:v>-9.8257823468901797E-3</c:v>
                </c:pt>
                <c:pt idx="7345">
                  <c:v>-9.8233116650630493E-3</c:v>
                </c:pt>
                <c:pt idx="7346">
                  <c:v>-9.8208161331939606E-3</c:v>
                </c:pt>
                <c:pt idx="7347">
                  <c:v>-9.8182951873315594E-3</c:v>
                </c:pt>
                <c:pt idx="7348">
                  <c:v>-9.8157482822869707E-3</c:v>
                </c:pt>
                <c:pt idx="7349">
                  <c:v>-9.8131748739005396E-3</c:v>
                </c:pt>
                <c:pt idx="7350">
                  <c:v>-9.8105744343250506E-3</c:v>
                </c:pt>
                <c:pt idx="7351">
                  <c:v>-9.8079464634032408E-3</c:v>
                </c:pt>
                <c:pt idx="7352">
                  <c:v>-9.8052904166379198E-3</c:v>
                </c:pt>
                <c:pt idx="7353">
                  <c:v>-9.8026058058899093E-3</c:v>
                </c:pt>
                <c:pt idx="7354">
                  <c:v>-9.7998921483195608E-3</c:v>
                </c:pt>
                <c:pt idx="7355">
                  <c:v>-9.7971489580432093E-3</c:v>
                </c:pt>
                <c:pt idx="7356">
                  <c:v>-9.7943757736881406E-3</c:v>
                </c:pt>
                <c:pt idx="7357">
                  <c:v>-9.79157212582649E-3</c:v>
                </c:pt>
                <c:pt idx="7358">
                  <c:v>-9.7887375834947599E-3</c:v>
                </c:pt>
                <c:pt idx="7359">
                  <c:v>-9.7858717031796792E-3</c:v>
                </c:pt>
                <c:pt idx="7360">
                  <c:v>-9.7829740636123808E-3</c:v>
                </c:pt>
                <c:pt idx="7361">
                  <c:v>-9.7800442748006994E-3</c:v>
                </c:pt>
                <c:pt idx="7362">
                  <c:v>-9.7770818997437794E-3</c:v>
                </c:pt>
                <c:pt idx="7363">
                  <c:v>-9.7740865573919498E-3</c:v>
                </c:pt>
                <c:pt idx="7364">
                  <c:v>-9.7710578893858598E-3</c:v>
                </c:pt>
                <c:pt idx="7365">
                  <c:v>-9.7679955241687499E-3</c:v>
                </c:pt>
                <c:pt idx="7366">
                  <c:v>-9.7648991203881999E-3</c:v>
                </c:pt>
                <c:pt idx="7367">
                  <c:v>-9.7617683021240399E-3</c:v>
                </c:pt>
                <c:pt idx="7368">
                  <c:v>-9.7586027425723906E-3</c:v>
                </c:pt>
                <c:pt idx="7369">
                  <c:v>-9.7554021383545794E-3</c:v>
                </c:pt>
                <c:pt idx="7370">
                  <c:v>-9.7521661999188207E-3</c:v>
                </c:pt>
                <c:pt idx="7371">
                  <c:v>-9.7488946188893193E-3</c:v>
                </c:pt>
                <c:pt idx="7372">
                  <c:v>-9.7455871259083497E-3</c:v>
                </c:pt>
                <c:pt idx="7373">
                  <c:v>-9.7422434475999305E-3</c:v>
                </c:pt>
                <c:pt idx="7374">
                  <c:v>-9.7388633179753704E-3</c:v>
                </c:pt>
                <c:pt idx="7375">
                  <c:v>-9.7354464893224905E-3</c:v>
                </c:pt>
                <c:pt idx="7376">
                  <c:v>-9.7319927550590206E-3</c:v>
                </c:pt>
                <c:pt idx="7377">
                  <c:v>-9.7285018704160592E-3</c:v>
                </c:pt>
                <c:pt idx="7378">
                  <c:v>-9.7249736782855506E-3</c:v>
                </c:pt>
                <c:pt idx="7379">
                  <c:v>-9.7214079326325593E-3</c:v>
                </c:pt>
                <c:pt idx="7380">
                  <c:v>-9.71780445599312E-3</c:v>
                </c:pt>
                <c:pt idx="7381">
                  <c:v>-9.7141630679785304E-3</c:v>
                </c:pt>
                <c:pt idx="7382">
                  <c:v>-9.7104836104338395E-3</c:v>
                </c:pt>
                <c:pt idx="7383">
                  <c:v>-9.7067659773044396E-3</c:v>
                </c:pt>
                <c:pt idx="7384">
                  <c:v>-9.7030100150860693E-3</c:v>
                </c:pt>
                <c:pt idx="7385">
                  <c:v>-9.6992155890763404E-3</c:v>
                </c:pt>
                <c:pt idx="7386">
                  <c:v>-9.6953825905716495E-3</c:v>
                </c:pt>
                <c:pt idx="7387">
                  <c:v>-9.6915109416216803E-3</c:v>
                </c:pt>
                <c:pt idx="7388">
                  <c:v>-9.6876005433502894E-3</c:v>
                </c:pt>
                <c:pt idx="7389">
                  <c:v>-9.6836513280365803E-3</c:v>
                </c:pt>
                <c:pt idx="7390">
                  <c:v>-9.6796632356945592E-3</c:v>
                </c:pt>
                <c:pt idx="7391">
                  <c:v>-9.6756362085688406E-3</c:v>
                </c:pt>
                <c:pt idx="7392">
                  <c:v>-9.6715702103149503E-3</c:v>
                </c:pt>
                <c:pt idx="7393">
                  <c:v>-9.6674652104507108E-3</c:v>
                </c:pt>
                <c:pt idx="7394">
                  <c:v>-9.6633212012987493E-3</c:v>
                </c:pt>
                <c:pt idx="7395">
                  <c:v>-9.6591381538403895E-3</c:v>
                </c:pt>
                <c:pt idx="7396">
                  <c:v>-9.6549161104018105E-3</c:v>
                </c:pt>
                <c:pt idx="7397">
                  <c:v>-9.6506550428402706E-3</c:v>
                </c:pt>
                <c:pt idx="7398">
                  <c:v>-9.6463549911774797E-3</c:v>
                </c:pt>
                <c:pt idx="7399">
                  <c:v>-9.6420160419393493E-3</c:v>
                </c:pt>
                <c:pt idx="7400">
                  <c:v>-9.6376381891240502E-3</c:v>
                </c:pt>
                <c:pt idx="7401">
                  <c:v>-9.6332215363240398E-3</c:v>
                </c:pt>
                <c:pt idx="7402">
                  <c:v>-9.6287661073043308E-3</c:v>
                </c:pt>
                <c:pt idx="7403">
                  <c:v>-9.6242719953689403E-3</c:v>
                </c:pt>
                <c:pt idx="7404">
                  <c:v>-9.6197393417473097E-3</c:v>
                </c:pt>
                <c:pt idx="7405">
                  <c:v>-9.6151681991081001E-3</c:v>
                </c:pt>
                <c:pt idx="7406">
                  <c:v>-9.6105587124174809E-3</c:v>
                </c:pt>
                <c:pt idx="7407">
                  <c:v>-9.6059109937673103E-3</c:v>
                </c:pt>
                <c:pt idx="7408">
                  <c:v>-9.6012251408465702E-3</c:v>
                </c:pt>
                <c:pt idx="7409">
                  <c:v>-9.5965013046035892E-3</c:v>
                </c:pt>
                <c:pt idx="7410">
                  <c:v>-9.5917396328730007E-3</c:v>
                </c:pt>
                <c:pt idx="7411">
                  <c:v>-9.5869402802774093E-3</c:v>
                </c:pt>
                <c:pt idx="7412">
                  <c:v>-9.5821034522647498E-3</c:v>
                </c:pt>
                <c:pt idx="7413">
                  <c:v>-9.5772292751320695E-3</c:v>
                </c:pt>
                <c:pt idx="7414">
                  <c:v>-9.5723179380508006E-3</c:v>
                </c:pt>
                <c:pt idx="7415">
                  <c:v>-9.5673696560249905E-3</c:v>
                </c:pt>
                <c:pt idx="7416">
                  <c:v>-9.5623846200070702E-3</c:v>
                </c:pt>
                <c:pt idx="7417">
                  <c:v>-9.5573630531047907E-3</c:v>
                </c:pt>
                <c:pt idx="7418">
                  <c:v>-9.5523051698113703E-3</c:v>
                </c:pt>
                <c:pt idx="7419">
                  <c:v>-9.5472111710678993E-3</c:v>
                </c:pt>
                <c:pt idx="7420">
                  <c:v>-9.5420813056668399E-3</c:v>
                </c:pt>
                <c:pt idx="7421">
                  <c:v>-9.5369157668835792E-3</c:v>
                </c:pt>
                <c:pt idx="7422">
                  <c:v>-9.5317148141918495E-3</c:v>
                </c:pt>
                <c:pt idx="7423">
                  <c:v>-9.5264787052087001E-3</c:v>
                </c:pt>
                <c:pt idx="7424">
                  <c:v>-9.5212077426929907E-3</c:v>
                </c:pt>
                <c:pt idx="7425">
                  <c:v>-9.5159021490524905E-3</c:v>
                </c:pt>
                <c:pt idx="7426">
                  <c:v>-9.51056221546423E-3</c:v>
                </c:pt>
                <c:pt idx="7427">
                  <c:v>-9.5051882232419106E-3</c:v>
                </c:pt>
                <c:pt idx="7428">
                  <c:v>-9.4997804290349597E-3</c:v>
                </c:pt>
                <c:pt idx="7429">
                  <c:v>-9.4943391677954209E-3</c:v>
                </c:pt>
                <c:pt idx="7430">
                  <c:v>-9.4888647126724398E-3</c:v>
                </c:pt>
                <c:pt idx="7431">
                  <c:v>-9.4833573284690796E-3</c:v>
                </c:pt>
                <c:pt idx="7432">
                  <c:v>-9.4778173509380507E-3</c:v>
                </c:pt>
                <c:pt idx="7433">
                  <c:v>-9.47224507024352E-3</c:v>
                </c:pt>
                <c:pt idx="7434">
                  <c:v>-9.4666408016354994E-3</c:v>
                </c:pt>
                <c:pt idx="7435">
                  <c:v>-9.4610048876752704E-3</c:v>
                </c:pt>
                <c:pt idx="7436">
                  <c:v>-9.4553376159321502E-3</c:v>
                </c:pt>
                <c:pt idx="7437">
                  <c:v>-9.4496393392720993E-3</c:v>
                </c:pt>
                <c:pt idx="7438">
                  <c:v>-9.4439103700565703E-3</c:v>
                </c:pt>
                <c:pt idx="7439">
                  <c:v>-9.4381510309629098E-3</c:v>
                </c:pt>
                <c:pt idx="7440">
                  <c:v>-9.4323616418852708E-3</c:v>
                </c:pt>
                <c:pt idx="7441">
                  <c:v>-9.4265425509046808E-3</c:v>
                </c:pt>
                <c:pt idx="7442">
                  <c:v>-9.4206941569916491E-3</c:v>
                </c:pt>
                <c:pt idx="7443">
                  <c:v>-9.4148167136116293E-3</c:v>
                </c:pt>
                <c:pt idx="7444">
                  <c:v>-9.4089106257143895E-3</c:v>
                </c:pt>
                <c:pt idx="7445">
                  <c:v>-9.4029762415163802E-3</c:v>
                </c:pt>
                <c:pt idx="7446">
                  <c:v>-9.3970138776745798E-3</c:v>
                </c:pt>
                <c:pt idx="7447">
                  <c:v>-9.3910239059998308E-3</c:v>
                </c:pt>
                <c:pt idx="7448">
                  <c:v>-9.3850066712004802E-3</c:v>
                </c:pt>
                <c:pt idx="7449">
                  <c:v>-9.3789625115742493E-3</c:v>
                </c:pt>
                <c:pt idx="7450">
                  <c:v>-9.3728917860972302E-3</c:v>
                </c:pt>
                <c:pt idx="7451">
                  <c:v>-9.3667949021139802E-3</c:v>
                </c:pt>
                <c:pt idx="7452">
                  <c:v>-9.3606721712412699E-3</c:v>
                </c:pt>
                <c:pt idx="7453">
                  <c:v>-9.3545239723051704E-3</c:v>
                </c:pt>
                <c:pt idx="7454">
                  <c:v>-9.3483506194196805E-3</c:v>
                </c:pt>
                <c:pt idx="7455">
                  <c:v>-9.3421525230959809E-3</c:v>
                </c:pt>
                <c:pt idx="7456">
                  <c:v>-9.3359300099545694E-3</c:v>
                </c:pt>
                <c:pt idx="7457">
                  <c:v>-9.32968344236868E-3</c:v>
                </c:pt>
                <c:pt idx="7458">
                  <c:v>-9.3234131833120192E-3</c:v>
                </c:pt>
                <c:pt idx="7459">
                  <c:v>-9.3171195869438204E-3</c:v>
                </c:pt>
                <c:pt idx="7460">
                  <c:v>-9.3108029920072402E-3</c:v>
                </c:pt>
                <c:pt idx="7461">
                  <c:v>-9.3044637488511692E-3</c:v>
                </c:pt>
                <c:pt idx="7462">
                  <c:v>-9.2981022488040806E-3</c:v>
                </c:pt>
                <c:pt idx="7463">
                  <c:v>-9.2917188281131102E-3</c:v>
                </c:pt>
                <c:pt idx="7464">
                  <c:v>-9.2853138449375001E-3</c:v>
                </c:pt>
                <c:pt idx="7465">
                  <c:v>-9.2788876432255401E-3</c:v>
                </c:pt>
                <c:pt idx="7466">
                  <c:v>-9.2724405659329896E-3</c:v>
                </c:pt>
                <c:pt idx="7467">
                  <c:v>-9.2659729692810399E-3</c:v>
                </c:pt>
                <c:pt idx="7468">
                  <c:v>-9.2594851879047799E-3</c:v>
                </c:pt>
                <c:pt idx="7469">
                  <c:v>-9.2529775710874507E-3</c:v>
                </c:pt>
                <c:pt idx="7470">
                  <c:v>-9.2464504492115393E-3</c:v>
                </c:pt>
                <c:pt idx="7471">
                  <c:v>-9.2399041472446992E-3</c:v>
                </c:pt>
                <c:pt idx="7472">
                  <c:v>-9.2333390297535192E-3</c:v>
                </c:pt>
                <c:pt idx="7473">
                  <c:v>-9.22675538207989E-3</c:v>
                </c:pt>
                <c:pt idx="7474">
                  <c:v>-9.2201535578904995E-3</c:v>
                </c:pt>
                <c:pt idx="7475">
                  <c:v>-9.2135338934700908E-3</c:v>
                </c:pt>
                <c:pt idx="7476">
                  <c:v>-9.2068966984560907E-3</c:v>
                </c:pt>
                <c:pt idx="7477">
                  <c:v>-9.2002422906886493E-3</c:v>
                </c:pt>
                <c:pt idx="7478">
                  <c:v>-9.1935709695501692E-3</c:v>
                </c:pt>
                <c:pt idx="7479">
                  <c:v>-9.1868830658615799E-3</c:v>
                </c:pt>
                <c:pt idx="7480">
                  <c:v>-9.1801788679563498E-3</c:v>
                </c:pt>
                <c:pt idx="7481">
                  <c:v>-9.1734586986254602E-3</c:v>
                </c:pt>
                <c:pt idx="7482">
                  <c:v>-9.1667228533512408E-3</c:v>
                </c:pt>
                <c:pt idx="7483">
                  <c:v>-9.1599716295527097E-3</c:v>
                </c:pt>
                <c:pt idx="7484">
                  <c:v>-9.1532053103837302E-3</c:v>
                </c:pt>
                <c:pt idx="7485">
                  <c:v>-9.1464241776119202E-3</c:v>
                </c:pt>
                <c:pt idx="7486">
                  <c:v>-9.1396285235577305E-3</c:v>
                </c:pt>
                <c:pt idx="7487">
                  <c:v>-9.1328185902561799E-3</c:v>
                </c:pt>
                <c:pt idx="7488">
                  <c:v>-9.1259946909932593E-3</c:v>
                </c:pt>
                <c:pt idx="7489">
                  <c:v>-9.1191570946710793E-3</c:v>
                </c:pt>
                <c:pt idx="7490">
                  <c:v>-9.1123060639673702E-3</c:v>
                </c:pt>
                <c:pt idx="7491">
                  <c:v>-9.1054418514755608E-3</c:v>
                </c:pt>
                <c:pt idx="7492">
                  <c:v>-9.0985647179014292E-3</c:v>
                </c:pt>
                <c:pt idx="7493">
                  <c:v>-9.0916749103872405E-3</c:v>
                </c:pt>
                <c:pt idx="7494">
                  <c:v>-9.0847726662517392E-3</c:v>
                </c:pt>
                <c:pt idx="7495">
                  <c:v>-9.0778582294549302E-3</c:v>
                </c:pt>
                <c:pt idx="7496">
                  <c:v>-9.0709318285786007E-3</c:v>
                </c:pt>
                <c:pt idx="7497">
                  <c:v>-9.0639936997729195E-3</c:v>
                </c:pt>
                <c:pt idx="7498">
                  <c:v>-9.0570440681461608E-3</c:v>
                </c:pt>
                <c:pt idx="7499">
                  <c:v>-9.0500831617144391E-3</c:v>
                </c:pt>
                <c:pt idx="7500">
                  <c:v>-9.0431111754933798E-3</c:v>
                </c:pt>
                <c:pt idx="7501">
                  <c:v>-9.0361283210006402E-3</c:v>
                </c:pt>
                <c:pt idx="7502">
                  <c:v>-9.0291348360977894E-3</c:v>
                </c:pt>
                <c:pt idx="7503">
                  <c:v>-9.0221308740670008E-3</c:v>
                </c:pt>
                <c:pt idx="7504">
                  <c:v>-9.0151166743464208E-3</c:v>
                </c:pt>
                <c:pt idx="7505">
                  <c:v>-9.0080924004093208E-3</c:v>
                </c:pt>
                <c:pt idx="7506">
                  <c:v>-9.0010582334900807E-3</c:v>
                </c:pt>
                <c:pt idx="7507">
                  <c:v>-8.9940143260773802E-3</c:v>
                </c:pt>
                <c:pt idx="7508">
                  <c:v>-8.9869608384222106E-3</c:v>
                </c:pt>
                <c:pt idx="7509">
                  <c:v>-8.9798979825649501E-3</c:v>
                </c:pt>
                <c:pt idx="7510">
                  <c:v>-8.9728259195784293E-3</c:v>
                </c:pt>
                <c:pt idx="7511">
                  <c:v>-8.9657447671608308E-3</c:v>
                </c:pt>
                <c:pt idx="7512">
                  <c:v>-8.95865471028944E-3</c:v>
                </c:pt>
                <c:pt idx="7513">
                  <c:v>-8.95155590632387E-3</c:v>
                </c:pt>
                <c:pt idx="7514">
                  <c:v>-8.9444484794904792E-3</c:v>
                </c:pt>
                <c:pt idx="7515">
                  <c:v>-8.9373325944562005E-3</c:v>
                </c:pt>
                <c:pt idx="7516">
                  <c:v>-8.9302083304076199E-3</c:v>
                </c:pt>
                <c:pt idx="7517">
                  <c:v>-8.9230758656557701E-3</c:v>
                </c:pt>
                <c:pt idx="7518">
                  <c:v>-8.9159352662678808E-3</c:v>
                </c:pt>
                <c:pt idx="7519">
                  <c:v>-8.9087866464284508E-3</c:v>
                </c:pt>
                <c:pt idx="7520">
                  <c:v>-8.9016301687640399E-3</c:v>
                </c:pt>
                <c:pt idx="7521">
                  <c:v>-8.8944659302961707E-3</c:v>
                </c:pt>
                <c:pt idx="7522">
                  <c:v>-8.8872940181762596E-3</c:v>
                </c:pt>
                <c:pt idx="7523">
                  <c:v>-8.8801145248909794E-3</c:v>
                </c:pt>
                <c:pt idx="7524">
                  <c:v>-8.8729275324944193E-3</c:v>
                </c:pt>
                <c:pt idx="7525">
                  <c:v>-8.8657331441415101E-3</c:v>
                </c:pt>
                <c:pt idx="7526">
                  <c:v>-8.8585314504518106E-3</c:v>
                </c:pt>
                <c:pt idx="7527">
                  <c:v>-8.8513225230733693E-3</c:v>
                </c:pt>
                <c:pt idx="7528">
                  <c:v>-8.8441064597460806E-3</c:v>
                </c:pt>
                <c:pt idx="7529">
                  <c:v>-8.8368833010681498E-3</c:v>
                </c:pt>
                <c:pt idx="7530">
                  <c:v>-8.8296531054595593E-3</c:v>
                </c:pt>
                <c:pt idx="7531">
                  <c:v>-8.8224159440450107E-3</c:v>
                </c:pt>
                <c:pt idx="7532">
                  <c:v>-8.8151719065637704E-3</c:v>
                </c:pt>
                <c:pt idx="7533">
                  <c:v>-8.80792102360199E-3</c:v>
                </c:pt>
                <c:pt idx="7534">
                  <c:v>-8.8006633435512398E-3</c:v>
                </c:pt>
                <c:pt idx="7535">
                  <c:v>-8.7933989047634803E-3</c:v>
                </c:pt>
                <c:pt idx="7536">
                  <c:v>-8.7861277832796906E-3</c:v>
                </c:pt>
                <c:pt idx="7537">
                  <c:v>-8.77884998093258E-3</c:v>
                </c:pt>
                <c:pt idx="7538">
                  <c:v>-8.7715656042371398E-3</c:v>
                </c:pt>
                <c:pt idx="7539">
                  <c:v>-8.7642746566626798E-3</c:v>
                </c:pt>
                <c:pt idx="7540">
                  <c:v>-8.7569771568712304E-3</c:v>
                </c:pt>
                <c:pt idx="7541">
                  <c:v>-8.7496731264631693E-3</c:v>
                </c:pt>
                <c:pt idx="7542">
                  <c:v>-8.7423625974758397E-3</c:v>
                </c:pt>
                <c:pt idx="7543">
                  <c:v>-8.7350456060337495E-3</c:v>
                </c:pt>
                <c:pt idx="7544">
                  <c:v>-8.7277222123824001E-3</c:v>
                </c:pt>
                <c:pt idx="7545">
                  <c:v>-8.7203923953499806E-3</c:v>
                </c:pt>
                <c:pt idx="7546">
                  <c:v>-8.7130561919612805E-3</c:v>
                </c:pt>
                <c:pt idx="7547">
                  <c:v>-8.7057136183615498E-3</c:v>
                </c:pt>
                <c:pt idx="7548">
                  <c:v>-8.6983646673254294E-3</c:v>
                </c:pt>
                <c:pt idx="7549">
                  <c:v>-8.6910093501274301E-3</c:v>
                </c:pt>
                <c:pt idx="7550">
                  <c:v>-8.6836476989156294E-3</c:v>
                </c:pt>
                <c:pt idx="7551">
                  <c:v>-8.6762797172539596E-3</c:v>
                </c:pt>
                <c:pt idx="7552">
                  <c:v>-8.6689054265512693E-3</c:v>
                </c:pt>
                <c:pt idx="7553">
                  <c:v>-8.6615248340048395E-3</c:v>
                </c:pt>
                <c:pt idx="7554">
                  <c:v>-8.6541379298758405E-3</c:v>
                </c:pt>
                <c:pt idx="7555">
                  <c:v>-8.6467447483761194E-3</c:v>
                </c:pt>
                <c:pt idx="7556">
                  <c:v>-8.6393452762108108E-3</c:v>
                </c:pt>
                <c:pt idx="7557">
                  <c:v>-8.6319395426732101E-3</c:v>
                </c:pt>
                <c:pt idx="7558">
                  <c:v>-8.6245275522863103E-3</c:v>
                </c:pt>
                <c:pt idx="7559">
                  <c:v>-8.6171093121165492E-3</c:v>
                </c:pt>
                <c:pt idx="7560">
                  <c:v>-8.6096848252730108E-3</c:v>
                </c:pt>
                <c:pt idx="7561">
                  <c:v>-8.6022540932877405E-3</c:v>
                </c:pt>
                <c:pt idx="7562">
                  <c:v>-8.5948171717202902E-3</c:v>
                </c:pt>
                <c:pt idx="7563">
                  <c:v>-8.5873740293129792E-3</c:v>
                </c:pt>
                <c:pt idx="7564">
                  <c:v>-8.5799246808408204E-3</c:v>
                </c:pt>
                <c:pt idx="7565">
                  <c:v>-8.5724691181176694E-3</c:v>
                </c:pt>
                <c:pt idx="7566">
                  <c:v>-8.5650073872325407E-3</c:v>
                </c:pt>
                <c:pt idx="7567">
                  <c:v>-8.5575395052933708E-3</c:v>
                </c:pt>
                <c:pt idx="7568">
                  <c:v>-8.5500654722740592E-3</c:v>
                </c:pt>
                <c:pt idx="7569">
                  <c:v>-8.5425853279818102E-3</c:v>
                </c:pt>
                <c:pt idx="7570">
                  <c:v>-8.5350991020326592E-3</c:v>
                </c:pt>
                <c:pt idx="7571">
                  <c:v>-8.5276068153391105E-3</c:v>
                </c:pt>
                <c:pt idx="7572">
                  <c:v>-8.5201084936469603E-3</c:v>
                </c:pt>
                <c:pt idx="7573">
                  <c:v>-8.5126041633993496E-3</c:v>
                </c:pt>
                <c:pt idx="7574">
                  <c:v>-8.5050938567016107E-3</c:v>
                </c:pt>
                <c:pt idx="7575">
                  <c:v>-8.4975775772860498E-3</c:v>
                </c:pt>
                <c:pt idx="7576">
                  <c:v>-8.4900554171291401E-3</c:v>
                </c:pt>
                <c:pt idx="7577">
                  <c:v>-8.4825274164333393E-3</c:v>
                </c:pt>
                <c:pt idx="7578">
                  <c:v>-8.4749935700430302E-3</c:v>
                </c:pt>
                <c:pt idx="7579">
                  <c:v>-8.46745392551429E-3</c:v>
                </c:pt>
                <c:pt idx="7580">
                  <c:v>-8.4599085891806508E-3</c:v>
                </c:pt>
                <c:pt idx="7581">
                  <c:v>-8.4523575803151594E-3</c:v>
                </c:pt>
                <c:pt idx="7582">
                  <c:v>-8.4448009747809891E-3</c:v>
                </c:pt>
                <c:pt idx="7583">
                  <c:v>-8.4372388317453702E-3</c:v>
                </c:pt>
                <c:pt idx="7584">
                  <c:v>-8.4296712277084004E-3</c:v>
                </c:pt>
                <c:pt idx="7585">
                  <c:v>-8.4220982525926996E-3</c:v>
                </c:pt>
                <c:pt idx="7586">
                  <c:v>-8.4145199547739601E-3</c:v>
                </c:pt>
                <c:pt idx="7587">
                  <c:v>-8.4069364613239498E-3</c:v>
                </c:pt>
                <c:pt idx="7588">
                  <c:v>-8.3993478378472496E-3</c:v>
                </c:pt>
                <c:pt idx="7589">
                  <c:v>-8.3917541915454908E-3</c:v>
                </c:pt>
                <c:pt idx="7590">
                  <c:v>-8.3841556294253893E-3</c:v>
                </c:pt>
                <c:pt idx="7591">
                  <c:v>-8.37655226086019E-3</c:v>
                </c:pt>
                <c:pt idx="7592">
                  <c:v>-8.3689441972601992E-3</c:v>
                </c:pt>
                <c:pt idx="7593">
                  <c:v>-8.3613315493162605E-3</c:v>
                </c:pt>
                <c:pt idx="7594">
                  <c:v>-8.3537144779790903E-3</c:v>
                </c:pt>
                <c:pt idx="7595">
                  <c:v>-8.3460930993078802E-3</c:v>
                </c:pt>
                <c:pt idx="7596">
                  <c:v>-8.3384675340349105E-3</c:v>
                </c:pt>
                <c:pt idx="7597">
                  <c:v>-8.3308379352338893E-3</c:v>
                </c:pt>
                <c:pt idx="7598">
                  <c:v>-8.32320441061714E-3</c:v>
                </c:pt>
                <c:pt idx="7599">
                  <c:v>-8.3155671722017401E-3</c:v>
                </c:pt>
                <c:pt idx="7600">
                  <c:v>-8.3079263658946204E-3</c:v>
                </c:pt>
                <c:pt idx="7601">
                  <c:v>-8.3002821669749902E-3</c:v>
                </c:pt>
                <c:pt idx="7602">
                  <c:v>-8.2926347685289593E-3</c:v>
                </c:pt>
                <c:pt idx="7603">
                  <c:v>-8.2849843367592598E-3</c:v>
                </c:pt>
                <c:pt idx="7604">
                  <c:v>-8.2773310818761298E-3</c:v>
                </c:pt>
                <c:pt idx="7605">
                  <c:v>-8.2696752172082104E-3</c:v>
                </c:pt>
                <c:pt idx="7606">
                  <c:v>-8.2620168983626799E-3</c:v>
                </c:pt>
                <c:pt idx="7607">
                  <c:v>-8.2543563571395393E-3</c:v>
                </c:pt>
                <c:pt idx="7608">
                  <c:v>-8.2466938375667393E-3</c:v>
                </c:pt>
                <c:pt idx="7609">
                  <c:v>-8.2390295543452192E-3</c:v>
                </c:pt>
                <c:pt idx="7610">
                  <c:v>-8.2313637637181202E-3</c:v>
                </c:pt>
                <c:pt idx="7611">
                  <c:v>-8.2236967193099891E-3</c:v>
                </c:pt>
                <c:pt idx="7612">
                  <c:v>-8.2160286829015602E-3</c:v>
                </c:pt>
                <c:pt idx="7613">
                  <c:v>-8.2083598948531206E-3</c:v>
                </c:pt>
                <c:pt idx="7614">
                  <c:v>-8.2006906009697098E-3</c:v>
                </c:pt>
                <c:pt idx="7615">
                  <c:v>-8.1930211198960705E-3</c:v>
                </c:pt>
                <c:pt idx="7616">
                  <c:v>-8.1853517006930405E-3</c:v>
                </c:pt>
                <c:pt idx="7617">
                  <c:v>-8.1776826766611892E-3</c:v>
                </c:pt>
                <c:pt idx="7618">
                  <c:v>-8.1700143453299207E-3</c:v>
                </c:pt>
                <c:pt idx="7619">
                  <c:v>-8.1623470025021204E-3</c:v>
                </c:pt>
                <c:pt idx="7620">
                  <c:v>-8.1546809852795898E-3</c:v>
                </c:pt>
                <c:pt idx="7621">
                  <c:v>-8.1470166183265705E-3</c:v>
                </c:pt>
                <c:pt idx="7622">
                  <c:v>-8.1393542367724694E-3</c:v>
                </c:pt>
                <c:pt idx="7623">
                  <c:v>-8.1316941901975505E-3</c:v>
                </c:pt>
                <c:pt idx="7624">
                  <c:v>-8.1240368065867603E-3</c:v>
                </c:pt>
                <c:pt idx="7625">
                  <c:v>-8.1163824724462506E-3</c:v>
                </c:pt>
                <c:pt idx="7626">
                  <c:v>-8.10873156316534E-3</c:v>
                </c:pt>
                <c:pt idx="7627">
                  <c:v>-8.1010844373941501E-3</c:v>
                </c:pt>
                <c:pt idx="7628">
                  <c:v>-8.0934414546197393E-3</c:v>
                </c:pt>
                <c:pt idx="7629">
                  <c:v>-8.0858030499997603E-3</c:v>
                </c:pt>
                <c:pt idx="7630">
                  <c:v>-8.0781696319665794E-3</c:v>
                </c:pt>
                <c:pt idx="7631">
                  <c:v>-8.0705415873159603E-3</c:v>
                </c:pt>
                <c:pt idx="7632">
                  <c:v>-8.0629193661062495E-3</c:v>
                </c:pt>
                <c:pt idx="7633">
                  <c:v>-8.0553033383568094E-3</c:v>
                </c:pt>
                <c:pt idx="7634">
                  <c:v>-8.0476939485470498E-3</c:v>
                </c:pt>
                <c:pt idx="7635">
                  <c:v>-8.0400916436042993E-3</c:v>
                </c:pt>
                <c:pt idx="7636">
                  <c:v>-8.0324968734456197E-3</c:v>
                </c:pt>
                <c:pt idx="7637">
                  <c:v>-8.0249100993969903E-3</c:v>
                </c:pt>
                <c:pt idx="7638">
                  <c:v>-8.0173317807015806E-3</c:v>
                </c:pt>
                <c:pt idx="7639">
                  <c:v>-8.0097624406778294E-3</c:v>
                </c:pt>
                <c:pt idx="7640">
                  <c:v>-8.0022024923623401E-3</c:v>
                </c:pt>
                <c:pt idx="7641">
                  <c:v>-7.9946524346682993E-3</c:v>
                </c:pt>
                <c:pt idx="7642">
                  <c:v>-7.9871127770621397E-3</c:v>
                </c:pt>
                <c:pt idx="7643">
                  <c:v>-7.9795840010713302E-3</c:v>
                </c:pt>
                <c:pt idx="7644">
                  <c:v>-7.97206662745727E-3</c:v>
                </c:pt>
                <c:pt idx="7645">
                  <c:v>-7.9645611878015592E-3</c:v>
                </c:pt>
                <c:pt idx="7646">
                  <c:v>-7.9570681644481698E-3</c:v>
                </c:pt>
                <c:pt idx="7647">
                  <c:v>-7.9495881179011199E-3</c:v>
                </c:pt>
                <c:pt idx="7648">
                  <c:v>-7.9421215686553397E-3</c:v>
                </c:pt>
                <c:pt idx="7649">
                  <c:v>-7.9346690605259403E-3</c:v>
                </c:pt>
                <c:pt idx="7650">
                  <c:v>-7.9272311670162202E-3</c:v>
                </c:pt>
                <c:pt idx="7651">
                  <c:v>-7.9198083684908407E-3</c:v>
                </c:pt>
                <c:pt idx="7652">
                  <c:v>-7.9124012691216793E-3</c:v>
                </c:pt>
                <c:pt idx="7653">
                  <c:v>-7.9050104292945206E-3</c:v>
                </c:pt>
                <c:pt idx="7654">
                  <c:v>-7.8976364322327908E-3</c:v>
                </c:pt>
                <c:pt idx="7655">
                  <c:v>-7.8902798202668996E-3</c:v>
                </c:pt>
                <c:pt idx="7656">
                  <c:v>-7.8829412157950599E-3</c:v>
                </c:pt>
                <c:pt idx="7657">
                  <c:v>-7.8756211627977798E-3</c:v>
                </c:pt>
                <c:pt idx="7658">
                  <c:v>-7.8683202609342792E-3</c:v>
                </c:pt>
                <c:pt idx="7659">
                  <c:v>-7.8610391013645003E-3</c:v>
                </c:pt>
                <c:pt idx="7660">
                  <c:v>-7.8537782837811206E-3</c:v>
                </c:pt>
                <c:pt idx="7661">
                  <c:v>-7.8465384216378099E-3</c:v>
                </c:pt>
                <c:pt idx="7662">
                  <c:v>-7.8393200814085105E-3</c:v>
                </c:pt>
                <c:pt idx="7663">
                  <c:v>-7.8321239388164602E-3</c:v>
                </c:pt>
                <c:pt idx="7664">
                  <c:v>-7.8249505649243302E-3</c:v>
                </c:pt>
                <c:pt idx="7665">
                  <c:v>-7.8178006073529299E-3</c:v>
                </c:pt>
                <c:pt idx="7666">
                  <c:v>-7.8106746357060001E-3</c:v>
                </c:pt>
                <c:pt idx="7667">
                  <c:v>-7.80357332674476E-3</c:v>
                </c:pt>
                <c:pt idx="7668">
                  <c:v>-7.7964973034319596E-3</c:v>
                </c:pt>
                <c:pt idx="7669">
                  <c:v>-7.7894471863814499E-3</c:v>
                </c:pt>
                <c:pt idx="7670">
                  <c:v>-7.7824236225975604E-3</c:v>
                </c:pt>
                <c:pt idx="7671">
                  <c:v>-7.7754272098214602E-3</c:v>
                </c:pt>
                <c:pt idx="7672">
                  <c:v>-7.7684586079546196E-3</c:v>
                </c:pt>
                <c:pt idx="7673">
                  <c:v>-7.7615184531670302E-3</c:v>
                </c:pt>
                <c:pt idx="7674">
                  <c:v>-7.7546073990133199E-3</c:v>
                </c:pt>
                <c:pt idx="7675">
                  <c:v>-7.7477260647606204E-3</c:v>
                </c:pt>
                <c:pt idx="7676">
                  <c:v>-7.74087512368642E-3</c:v>
                </c:pt>
                <c:pt idx="7677">
                  <c:v>-7.7340551653286996E-3</c:v>
                </c:pt>
                <c:pt idx="7678">
                  <c:v>-7.7272668302097603E-3</c:v>
                </c:pt>
                <c:pt idx="7679">
                  <c:v>-7.7205107960445401E-3</c:v>
                </c:pt>
                <c:pt idx="7680">
                  <c:v>-7.7137877077091003E-3</c:v>
                </c:pt>
                <c:pt idx="7681">
                  <c:v>-7.7070982270566E-3</c:v>
                </c:pt>
                <c:pt idx="7682">
                  <c:v>-7.7004429373494802E-3</c:v>
                </c:pt>
                <c:pt idx="7683">
                  <c:v>-7.6938225239782804E-3</c:v>
                </c:pt>
                <c:pt idx="7684">
                  <c:v>-7.6872376087896996E-3</c:v>
                </c:pt>
                <c:pt idx="7685">
                  <c:v>-7.6806888556964301E-3</c:v>
                </c:pt>
                <c:pt idx="7686">
                  <c:v>-7.6741768936837004E-3</c:v>
                </c:pt>
                <c:pt idx="7687">
                  <c:v>-7.6677023649671097E-3</c:v>
                </c:pt>
                <c:pt idx="7688">
                  <c:v>-7.6612659159949002E-3</c:v>
                </c:pt>
                <c:pt idx="7689">
                  <c:v>-7.6548681551949103E-3</c:v>
                </c:pt>
                <c:pt idx="7690">
                  <c:v>-7.64850967972475E-3</c:v>
                </c:pt>
                <c:pt idx="7691">
                  <c:v>-7.6421911742847997E-3</c:v>
                </c:pt>
                <c:pt idx="7692">
                  <c:v>-7.63591326353947E-3</c:v>
                </c:pt>
                <c:pt idx="7693">
                  <c:v>-7.6296765453071997E-3</c:v>
                </c:pt>
                <c:pt idx="7694">
                  <c:v>-7.6234816535623601E-3</c:v>
                </c:pt>
                <c:pt idx="7695">
                  <c:v>-7.6173292023981399E-3</c:v>
                </c:pt>
                <c:pt idx="7696">
                  <c:v>-7.61121979918143E-3</c:v>
                </c:pt>
                <c:pt idx="7697">
                  <c:v>-7.6051540578605499E-3</c:v>
                </c:pt>
                <c:pt idx="7698">
                  <c:v>-7.5991325817377003E-3</c:v>
                </c:pt>
                <c:pt idx="7699">
                  <c:v>-7.5931559700485197E-3</c:v>
                </c:pt>
                <c:pt idx="7700">
                  <c:v>-7.5872248177687096E-3</c:v>
                </c:pt>
                <c:pt idx="7701">
                  <c:v>-7.5813397149603699E-3</c:v>
                </c:pt>
                <c:pt idx="7702">
                  <c:v>-7.57550126179872E-3</c:v>
                </c:pt>
                <c:pt idx="7703">
                  <c:v>-7.5697100170840099E-3</c:v>
                </c:pt>
                <c:pt idx="7704">
                  <c:v>-7.5639665866146597E-3</c:v>
                </c:pt>
                <c:pt idx="7705">
                  <c:v>-7.5582714965998698E-3</c:v>
                </c:pt>
                <c:pt idx="7706">
                  <c:v>-7.5526252904313798E-3</c:v>
                </c:pt>
                <c:pt idx="7707">
                  <c:v>-7.54702859717206E-3</c:v>
                </c:pt>
                <c:pt idx="7708">
                  <c:v>-7.5414819192831098E-3</c:v>
                </c:pt>
                <c:pt idx="7709">
                  <c:v>-7.5359857795594997E-3</c:v>
                </c:pt>
                <c:pt idx="7710">
                  <c:v>-7.5305407423553903E-3</c:v>
                </c:pt>
                <c:pt idx="7711">
                  <c:v>-7.52514736314159E-3</c:v>
                </c:pt>
                <c:pt idx="7712">
                  <c:v>-7.51980612273707E-3</c:v>
                </c:pt>
                <c:pt idx="7713">
                  <c:v>-7.5145175412102997E-3</c:v>
                </c:pt>
                <c:pt idx="7714">
                  <c:v>-7.5092821264816003E-3</c:v>
                </c:pt>
                <c:pt idx="7715">
                  <c:v>-7.5041003872072902E-3</c:v>
                </c:pt>
                <c:pt idx="7716">
                  <c:v>-7.4989728252813402E-3</c:v>
                </c:pt>
                <c:pt idx="7717">
                  <c:v>-7.4938999308920597E-3</c:v>
                </c:pt>
                <c:pt idx="7718">
                  <c:v>-7.4888821576473696E-3</c:v>
                </c:pt>
                <c:pt idx="7719">
                  <c:v>-7.4839199948385799E-3</c:v>
                </c:pt>
                <c:pt idx="7720">
                  <c:v>-7.4790138627625503E-3</c:v>
                </c:pt>
                <c:pt idx="7721">
                  <c:v>-7.4741642023154996E-3</c:v>
                </c:pt>
                <c:pt idx="7722">
                  <c:v>-7.4693714575406302E-3</c:v>
                </c:pt>
                <c:pt idx="7723">
                  <c:v>-7.4646360566182198E-3</c:v>
                </c:pt>
                <c:pt idx="7724">
                  <c:v>-7.4599584718435599E-3</c:v>
                </c:pt>
                <c:pt idx="7725">
                  <c:v>-7.4553390712410496E-3</c:v>
                </c:pt>
                <c:pt idx="7726">
                  <c:v>-7.45077828441644E-3</c:v>
                </c:pt>
                <c:pt idx="7727">
                  <c:v>-7.4462764493559604E-3</c:v>
                </c:pt>
                <c:pt idx="7728">
                  <c:v>-7.4418339573944997E-3</c:v>
                </c:pt>
                <c:pt idx="7729">
                  <c:v>-7.4374512295573196E-3</c:v>
                </c:pt>
                <c:pt idx="7730">
                  <c:v>-7.4331285822183402E-3</c:v>
                </c:pt>
                <c:pt idx="7731">
                  <c:v>-7.4288663632210298E-3</c:v>
                </c:pt>
                <c:pt idx="7732">
                  <c:v>-7.4246649252651996E-3</c:v>
                </c:pt>
                <c:pt idx="7733">
                  <c:v>-7.4205246095677604E-3</c:v>
                </c:pt>
                <c:pt idx="7734">
                  <c:v>-7.4164457030377997E-3</c:v>
                </c:pt>
                <c:pt idx="7735">
                  <c:v>-7.4124285050320999E-3</c:v>
                </c:pt>
                <c:pt idx="7736">
                  <c:v>-7.4084733392605299E-3</c:v>
                </c:pt>
                <c:pt idx="7737">
                  <c:v>-7.4045804762043902E-3</c:v>
                </c:pt>
                <c:pt idx="7738">
                  <c:v>-7.4007502065684301E-3</c:v>
                </c:pt>
                <c:pt idx="7739">
                  <c:v>-7.39698280361787E-3</c:v>
                </c:pt>
                <c:pt idx="7740">
                  <c:v>-7.3932784967836998E-3</c:v>
                </c:pt>
                <c:pt idx="7741">
                  <c:v>-7.3896375261784603E-3</c:v>
                </c:pt>
                <c:pt idx="7742">
                  <c:v>-7.3860601162035102E-3</c:v>
                </c:pt>
                <c:pt idx="7743">
                  <c:v>-7.3825465090871798E-3</c:v>
                </c:pt>
                <c:pt idx="7744">
                  <c:v>-7.3790968811204604E-3</c:v>
                </c:pt>
                <c:pt idx="7745">
                  <c:v>-7.3757114293996296E-3</c:v>
                </c:pt>
                <c:pt idx="7746">
                  <c:v>-7.3723903359582104E-3</c:v>
                </c:pt>
                <c:pt idx="7747">
                  <c:v>-7.3691337700482699E-3</c:v>
                </c:pt>
                <c:pt idx="7748">
                  <c:v>-7.3659418875760803E-3</c:v>
                </c:pt>
                <c:pt idx="7749">
                  <c:v>-7.3628148289557804E-3</c:v>
                </c:pt>
                <c:pt idx="7750">
                  <c:v>-7.3597527387850798E-3</c:v>
                </c:pt>
                <c:pt idx="7751">
                  <c:v>-7.3567557189345998E-3</c:v>
                </c:pt>
                <c:pt idx="7752">
                  <c:v>-7.3538238992475399E-3</c:v>
                </c:pt>
                <c:pt idx="7753">
                  <c:v>-7.3509573739666103E-3</c:v>
                </c:pt>
                <c:pt idx="7754">
                  <c:v>-7.3481562265954601E-3</c:v>
                </c:pt>
                <c:pt idx="7755">
                  <c:v>-7.3454205450954298E-3</c:v>
                </c:pt>
                <c:pt idx="7756">
                  <c:v>-7.3427503692348496E-3</c:v>
                </c:pt>
                <c:pt idx="7757">
                  <c:v>-7.3401457506864403E-3</c:v>
                </c:pt>
                <c:pt idx="7758">
                  <c:v>-7.3376067271475401E-3</c:v>
                </c:pt>
                <c:pt idx="7759">
                  <c:v>-7.3351333276923799E-3</c:v>
                </c:pt>
                <c:pt idx="7760">
                  <c:v>-7.3327255619155098E-3</c:v>
                </c:pt>
                <c:pt idx="7761">
                  <c:v>-7.3303834270999303E-3</c:v>
                </c:pt>
                <c:pt idx="7762">
                  <c:v>-7.3281069275538601E-3</c:v>
                </c:pt>
                <c:pt idx="7763">
                  <c:v>-7.3258960218876403E-3</c:v>
                </c:pt>
                <c:pt idx="7764">
                  <c:v>-7.3237506928963301E-3</c:v>
                </c:pt>
                <c:pt idx="7765">
                  <c:v>-7.3216709017548398E-3</c:v>
                </c:pt>
                <c:pt idx="7766">
                  <c:v>-7.3196565557595702E-3</c:v>
                </c:pt>
                <c:pt idx="7767">
                  <c:v>-7.3177075888537797E-3</c:v>
                </c:pt>
                <c:pt idx="7768">
                  <c:v>-7.3158239226365097E-3</c:v>
                </c:pt>
                <c:pt idx="7769">
                  <c:v>-7.3140054667733502E-3</c:v>
                </c:pt>
                <c:pt idx="7770">
                  <c:v>-7.3122520857616504E-3</c:v>
                </c:pt>
                <c:pt idx="7771">
                  <c:v>-7.3105636927399504E-3</c:v>
                </c:pt>
                <c:pt idx="7772">
                  <c:v>-7.3089401335599997E-3</c:v>
                </c:pt>
                <c:pt idx="7773">
                  <c:v>-7.30738130372481E-3</c:v>
                </c:pt>
                <c:pt idx="7774">
                  <c:v>-7.3058870565953999E-3</c:v>
                </c:pt>
                <c:pt idx="7775">
                  <c:v>-7.3044572062685104E-3</c:v>
                </c:pt>
                <c:pt idx="7776">
                  <c:v>-7.3030916049397401E-3</c:v>
                </c:pt>
                <c:pt idx="7777">
                  <c:v>-7.3017900354080002E-3</c:v>
                </c:pt>
                <c:pt idx="7778">
                  <c:v>-7.3005523068227999E-3</c:v>
                </c:pt>
                <c:pt idx="7779">
                  <c:v>-7.29937823106247E-3</c:v>
                </c:pt>
                <c:pt idx="7780">
                  <c:v>-7.2982675440646802E-3</c:v>
                </c:pt>
                <c:pt idx="7781">
                  <c:v>-7.2972200535898904E-3</c:v>
                </c:pt>
                <c:pt idx="7782">
                  <c:v>-7.2962355320120801E-3</c:v>
                </c:pt>
                <c:pt idx="7783">
                  <c:v>-7.2953137058088804E-3</c:v>
                </c:pt>
                <c:pt idx="7784">
                  <c:v>-7.2944543061434098E-3</c:v>
                </c:pt>
                <c:pt idx="7785">
                  <c:v>-7.29365708446344E-3</c:v>
                </c:pt>
                <c:pt idx="7786">
                  <c:v>-7.2929217583136202E-3</c:v>
                </c:pt>
                <c:pt idx="7787">
                  <c:v>-7.2922480219397602E-3</c:v>
                </c:pt>
                <c:pt idx="7788">
                  <c:v>-7.2916355855714996E-3</c:v>
                </c:pt>
                <c:pt idx="7789">
                  <c:v>-7.29108416718056E-3</c:v>
                </c:pt>
                <c:pt idx="7790">
                  <c:v>-7.2905934160139496E-3</c:v>
                </c:pt>
                <c:pt idx="7791">
                  <c:v>-7.2901629865914502E-3</c:v>
                </c:pt>
                <c:pt idx="7792">
                  <c:v>-7.2897926164138998E-3</c:v>
                </c:pt>
                <c:pt idx="7793">
                  <c:v>-7.2894819061488196E-3</c:v>
                </c:pt>
                <c:pt idx="7794">
                  <c:v>-7.2892305056046196E-3</c:v>
                </c:pt>
                <c:pt idx="7795">
                  <c:v>-7.2890380397095398E-3</c:v>
                </c:pt>
                <c:pt idx="7796">
                  <c:v>-7.2889041838281E-3</c:v>
                </c:pt>
                <c:pt idx="7797">
                  <c:v>-7.2888285259945403E-3</c:v>
                </c:pt>
                <c:pt idx="7798">
                  <c:v>-7.2888106692303401E-3</c:v>
                </c:pt>
                <c:pt idx="7799">
                  <c:v>-7.2888501929655796E-3</c:v>
                </c:pt>
                <c:pt idx="7800">
                  <c:v>-7.2889467334698102E-3</c:v>
                </c:pt>
                <c:pt idx="7801">
                  <c:v>-7.2890998740969704E-3</c:v>
                </c:pt>
                <c:pt idx="7802">
                  <c:v>-7.2893091804710104E-3</c:v>
                </c:pt>
                <c:pt idx="7803">
                  <c:v>-7.2895742434909297E-3</c:v>
                </c:pt>
                <c:pt idx="7804">
                  <c:v>-7.2898946421246303E-3</c:v>
                </c:pt>
                <c:pt idx="7805">
                  <c:v>-7.2902699140247303E-3</c:v>
                </c:pt>
                <c:pt idx="7806">
                  <c:v>-7.2906996118356597E-3</c:v>
                </c:pt>
                <c:pt idx="7807">
                  <c:v>-7.2911833001272899E-3</c:v>
                </c:pt>
                <c:pt idx="7808">
                  <c:v>-7.2917205356104802E-3</c:v>
                </c:pt>
                <c:pt idx="7809">
                  <c:v>-7.2923108076048499E-3</c:v>
                </c:pt>
                <c:pt idx="7810">
                  <c:v>-7.2929536549771797E-3</c:v>
                </c:pt>
                <c:pt idx="7811">
                  <c:v>-7.2936486138629299E-3</c:v>
                </c:pt>
                <c:pt idx="7812">
                  <c:v>-7.2943951696747503E-3</c:v>
                </c:pt>
                <c:pt idx="7813">
                  <c:v>-7.2951928812246001E-3</c:v>
                </c:pt>
                <c:pt idx="7814">
                  <c:v>-7.29604120751639E-3</c:v>
                </c:pt>
                <c:pt idx="7815">
                  <c:v>-7.29693966075188E-3</c:v>
                </c:pt>
                <c:pt idx="7816">
                  <c:v>-7.29788778306563E-3</c:v>
                </c:pt>
                <c:pt idx="7817">
                  <c:v>-7.2988850132368003E-3</c:v>
                </c:pt>
                <c:pt idx="7818">
                  <c:v>-7.29993086106882E-3</c:v>
                </c:pt>
                <c:pt idx="7819">
                  <c:v>-7.3010247996882997E-3</c:v>
                </c:pt>
                <c:pt idx="7820">
                  <c:v>-7.3021663450899598E-3</c:v>
                </c:pt>
                <c:pt idx="7821">
                  <c:v>-7.3033549837286599E-3</c:v>
                </c:pt>
                <c:pt idx="7822">
                  <c:v>-7.3045901137752502E-3</c:v>
                </c:pt>
                <c:pt idx="7823">
                  <c:v>-7.30587127106607E-3</c:v>
                </c:pt>
                <c:pt idx="7824">
                  <c:v>-7.30719787072293E-3</c:v>
                </c:pt>
                <c:pt idx="7825">
                  <c:v>-7.3085694293880798E-3</c:v>
                </c:pt>
                <c:pt idx="7826">
                  <c:v>-7.3099854024677897E-3</c:v>
                </c:pt>
                <c:pt idx="7827">
                  <c:v>-7.3114452442639699E-3</c:v>
                </c:pt>
                <c:pt idx="7828">
                  <c:v>-7.3129484009806104E-3</c:v>
                </c:pt>
                <c:pt idx="7829">
                  <c:v>-7.3144943608755E-3</c:v>
                </c:pt>
                <c:pt idx="7830">
                  <c:v>-7.3160825411856603E-3</c:v>
                </c:pt>
                <c:pt idx="7831">
                  <c:v>-7.3177124318757102E-3</c:v>
                </c:pt>
                <c:pt idx="7832">
                  <c:v>-7.3193834466487298E-3</c:v>
                </c:pt>
                <c:pt idx="7833">
                  <c:v>-7.3210950702081697E-3</c:v>
                </c:pt>
                <c:pt idx="7834">
                  <c:v>-7.3228467148294301E-3</c:v>
                </c:pt>
                <c:pt idx="7835">
                  <c:v>-7.3246378365937398E-3</c:v>
                </c:pt>
                <c:pt idx="7836">
                  <c:v>-7.3264678967760897E-3</c:v>
                </c:pt>
                <c:pt idx="7837">
                  <c:v>-7.3283363387814703E-3</c:v>
                </c:pt>
                <c:pt idx="7838">
                  <c:v>-7.3302426253526298E-3</c:v>
                </c:pt>
                <c:pt idx="7839">
                  <c:v>-7.3321862144938897E-3</c:v>
                </c:pt>
                <c:pt idx="7840">
                  <c:v>-7.3341665420136497E-3</c:v>
                </c:pt>
                <c:pt idx="7841">
                  <c:v>-7.3361830399108598E-3</c:v>
                </c:pt>
                <c:pt idx="7842">
                  <c:v>-7.33823519073281E-3</c:v>
                </c:pt>
                <c:pt idx="7843">
                  <c:v>-7.3403224448597999E-3</c:v>
                </c:pt>
                <c:pt idx="7844">
                  <c:v>-7.3424442268668604E-3</c:v>
                </c:pt>
                <c:pt idx="7845">
                  <c:v>-7.3446000157859201E-3</c:v>
                </c:pt>
                <c:pt idx="7846">
                  <c:v>-7.3467892561321002E-3</c:v>
                </c:pt>
                <c:pt idx="7847">
                  <c:v>-7.3490114055578797E-3</c:v>
                </c:pt>
                <c:pt idx="7848">
                  <c:v>-7.3512659600546704E-3</c:v>
                </c:pt>
                <c:pt idx="7849">
                  <c:v>-7.3535523738281596E-3</c:v>
                </c:pt>
                <c:pt idx="7850">
                  <c:v>-7.35587006671837E-3</c:v>
                </c:pt>
                <c:pt idx="7851">
                  <c:v>-7.3582185374016697E-3</c:v>
                </c:pt>
                <c:pt idx="7852">
                  <c:v>-7.36059725428351E-3</c:v>
                </c:pt>
                <c:pt idx="7853">
                  <c:v>-7.3630056914383603E-3</c:v>
                </c:pt>
                <c:pt idx="7854">
                  <c:v>-7.3654433219646999E-3</c:v>
                </c:pt>
                <c:pt idx="7855">
                  <c:v>-7.3679096435686903E-3</c:v>
                </c:pt>
                <c:pt idx="7856">
                  <c:v>-7.3704041095533001E-3</c:v>
                </c:pt>
                <c:pt idx="7857">
                  <c:v>-7.3729262437888998E-3</c:v>
                </c:pt>
                <c:pt idx="7858">
                  <c:v>-7.3754755239255404E-3</c:v>
                </c:pt>
                <c:pt idx="7859">
                  <c:v>-7.3780514099181498E-3</c:v>
                </c:pt>
                <c:pt idx="7860">
                  <c:v>-7.3806534555182698E-3</c:v>
                </c:pt>
                <c:pt idx="7861">
                  <c:v>-7.3832811264213996E-3</c:v>
                </c:pt>
                <c:pt idx="7862">
                  <c:v>-7.3859339283639299E-3</c:v>
                </c:pt>
                <c:pt idx="7863">
                  <c:v>-7.3886114087783304E-3</c:v>
                </c:pt>
                <c:pt idx="7864">
                  <c:v>-7.3913130677349297E-3</c:v>
                </c:pt>
                <c:pt idx="7865">
                  <c:v>-7.3940384465719898E-3</c:v>
                </c:pt>
                <c:pt idx="7866">
                  <c:v>-7.3967870685935902E-3</c:v>
                </c:pt>
                <c:pt idx="7867">
                  <c:v>-7.3995584474083297E-3</c:v>
                </c:pt>
                <c:pt idx="7868">
                  <c:v>-7.4023521241186902E-3</c:v>
                </c:pt>
                <c:pt idx="7869">
                  <c:v>-7.4051676274434503E-3</c:v>
                </c:pt>
                <c:pt idx="7870">
                  <c:v>-7.4080045053292604E-3</c:v>
                </c:pt>
                <c:pt idx="7871">
                  <c:v>-7.4108623280651998E-3</c:v>
                </c:pt>
                <c:pt idx="7872">
                  <c:v>-7.41374066545138E-3</c:v>
                </c:pt>
                <c:pt idx="7873">
                  <c:v>-7.4166390652838296E-3</c:v>
                </c:pt>
                <c:pt idx="7874">
                  <c:v>-7.4195571153115297E-3</c:v>
                </c:pt>
                <c:pt idx="7875">
                  <c:v>-7.4224943861029803E-3</c:v>
                </c:pt>
                <c:pt idx="7876">
                  <c:v>-7.4254504633992097E-3</c:v>
                </c:pt>
                <c:pt idx="7877">
                  <c:v>-7.4284249114371804E-3</c:v>
                </c:pt>
                <c:pt idx="7878">
                  <c:v>-7.4314173537373797E-3</c:v>
                </c:pt>
                <c:pt idx="7879">
                  <c:v>-7.4344273794612397E-3</c:v>
                </c:pt>
                <c:pt idx="7880">
                  <c:v>-7.4374546405238601E-3</c:v>
                </c:pt>
                <c:pt idx="7881">
                  <c:v>-7.4404986932870799E-3</c:v>
                </c:pt>
                <c:pt idx="7882">
                  <c:v>-7.4435591600467196E-3</c:v>
                </c:pt>
                <c:pt idx="7883">
                  <c:v>-7.4466357064419102E-3</c:v>
                </c:pt>
                <c:pt idx="7884">
                  <c:v>-7.4497279366456202E-3</c:v>
                </c:pt>
                <c:pt idx="7885">
                  <c:v>-7.4528354977735399E-3</c:v>
                </c:pt>
                <c:pt idx="7886">
                  <c:v>-7.4559580298941301E-3</c:v>
                </c:pt>
                <c:pt idx="7887">
                  <c:v>-7.4590951935887004E-3</c:v>
                </c:pt>
                <c:pt idx="7888">
                  <c:v>-7.4622466856303898E-3</c:v>
                </c:pt>
                <c:pt idx="7889">
                  <c:v>-7.4654121603581897E-3</c:v>
                </c:pt>
                <c:pt idx="7890">
                  <c:v>-7.4685912739298104E-3</c:v>
                </c:pt>
                <c:pt idx="7891">
                  <c:v>-7.4717837388882796E-3</c:v>
                </c:pt>
                <c:pt idx="7892">
                  <c:v>-7.4749892182124E-3</c:v>
                </c:pt>
                <c:pt idx="7893">
                  <c:v>-7.4782073950556303E-3</c:v>
                </c:pt>
                <c:pt idx="7894">
                  <c:v>-7.4814380046970197E-3</c:v>
                </c:pt>
                <c:pt idx="7895">
                  <c:v>-7.4846807010234004E-3</c:v>
                </c:pt>
                <c:pt idx="7896">
                  <c:v>-7.4879352301434401E-3</c:v>
                </c:pt>
                <c:pt idx="7897">
                  <c:v>-7.4912013001055501E-3</c:v>
                </c:pt>
                <c:pt idx="7898">
                  <c:v>-7.49447865741885E-3</c:v>
                </c:pt>
                <c:pt idx="7899">
                  <c:v>-7.4977670372731696E-3</c:v>
                </c:pt>
                <c:pt idx="7900">
                  <c:v>-7.5010661860228801E-3</c:v>
                </c:pt>
                <c:pt idx="7901">
                  <c:v>-7.5043758474066299E-3</c:v>
                </c:pt>
                <c:pt idx="7902">
                  <c:v>-7.5076957578131499E-3</c:v>
                </c:pt>
                <c:pt idx="7903">
                  <c:v>-7.5110257351487901E-3</c:v>
                </c:pt>
                <c:pt idx="7904">
                  <c:v>-7.5143654721976996E-3</c:v>
                </c:pt>
                <c:pt idx="7905">
                  <c:v>-7.5177147742707699E-3</c:v>
                </c:pt>
                <c:pt idx="7906">
                  <c:v>-7.52107346382575E-3</c:v>
                </c:pt>
                <c:pt idx="7907">
                  <c:v>-7.52444128900782E-3</c:v>
                </c:pt>
                <c:pt idx="7908">
                  <c:v>-7.5278180740655396E-3</c:v>
                </c:pt>
                <c:pt idx="7909">
                  <c:v>-7.5312035824070898E-3</c:v>
                </c:pt>
                <c:pt idx="7910">
                  <c:v>-7.5345976129257497E-3</c:v>
                </c:pt>
                <c:pt idx="7911">
                  <c:v>-7.5380000018772696E-3</c:v>
                </c:pt>
                <c:pt idx="7912">
                  <c:v>-7.5414105660257602E-3</c:v>
                </c:pt>
                <c:pt idx="7913">
                  <c:v>-7.5448291468491104E-3</c:v>
                </c:pt>
                <c:pt idx="7914">
                  <c:v>-7.5482555058660004E-3</c:v>
                </c:pt>
                <c:pt idx="7915">
                  <c:v>-7.5516895581689497E-3</c:v>
                </c:pt>
                <c:pt idx="7916">
                  <c:v>-7.5551311347137598E-3</c:v>
                </c:pt>
                <c:pt idx="7917">
                  <c:v>-7.5585800328432599E-3</c:v>
                </c:pt>
                <c:pt idx="7918">
                  <c:v>-7.5620361630915197E-3</c:v>
                </c:pt>
                <c:pt idx="7919">
                  <c:v>-7.5654993419804698E-3</c:v>
                </c:pt>
                <c:pt idx="7920">
                  <c:v>-7.5689694727072501E-3</c:v>
                </c:pt>
                <c:pt idx="7921">
                  <c:v>-7.57244638139957E-3</c:v>
                </c:pt>
                <c:pt idx="7922">
                  <c:v>-7.57592996318328E-3</c:v>
                </c:pt>
                <c:pt idx="7923">
                  <c:v>-7.5794200969410202E-3</c:v>
                </c:pt>
                <c:pt idx="7924">
                  <c:v>-7.5829166771376596E-3</c:v>
                </c:pt>
                <c:pt idx="7925">
                  <c:v>-7.5864195752429701E-3</c:v>
                </c:pt>
                <c:pt idx="7926">
                  <c:v>-7.589928697389E-3</c:v>
                </c:pt>
                <c:pt idx="7927">
                  <c:v>-7.5934439204362403E-3</c:v>
                </c:pt>
                <c:pt idx="7928">
                  <c:v>-7.5969651332513299E-3</c:v>
                </c:pt>
                <c:pt idx="7929">
                  <c:v>-7.6004922524559497E-3</c:v>
                </c:pt>
                <c:pt idx="7930">
                  <c:v>-7.6040252127126499E-3</c:v>
                </c:pt>
                <c:pt idx="7931">
                  <c:v>-7.6075638868769802E-3</c:v>
                </c:pt>
                <c:pt idx="7932">
                  <c:v>-7.6111082269694303E-3</c:v>
                </c:pt>
                <c:pt idx="7933">
                  <c:v>-7.6146581033459402E-3</c:v>
                </c:pt>
                <c:pt idx="7934">
                  <c:v>-7.6182134793606002E-3</c:v>
                </c:pt>
                <c:pt idx="7935">
                  <c:v>-7.6217742904954398E-3</c:v>
                </c:pt>
                <c:pt idx="7936">
                  <c:v>-7.6253404424930097E-3</c:v>
                </c:pt>
                <c:pt idx="7937">
                  <c:v>-7.6289118824207497E-3</c:v>
                </c:pt>
                <c:pt idx="7938">
                  <c:v>-7.6324885277273798E-3</c:v>
                </c:pt>
                <c:pt idx="7939">
                  <c:v>-7.6360703198465997E-3</c:v>
                </c:pt>
                <c:pt idx="7940">
                  <c:v>-7.6396572098679496E-3</c:v>
                </c:pt>
                <c:pt idx="7941">
                  <c:v>-7.6432491233844402E-3</c:v>
                </c:pt>
                <c:pt idx="7942">
                  <c:v>-7.6468460069441203E-3</c:v>
                </c:pt>
                <c:pt idx="7943">
                  <c:v>-7.6504478187336099E-3</c:v>
                </c:pt>
                <c:pt idx="7944">
                  <c:v>-7.6540544883229701E-3</c:v>
                </c:pt>
                <c:pt idx="7945">
                  <c:v>-7.6576659829115804E-3</c:v>
                </c:pt>
                <c:pt idx="7946">
                  <c:v>-7.6612822216595303E-3</c:v>
                </c:pt>
                <c:pt idx="7947">
                  <c:v>-7.6649031908394196E-3</c:v>
                </c:pt>
                <c:pt idx="7948">
                  <c:v>-7.6685288276172698E-3</c:v>
                </c:pt>
                <c:pt idx="7949">
                  <c:v>-7.6721590642199102E-3</c:v>
                </c:pt>
                <c:pt idx="7950">
                  <c:v>-7.6757938964045697E-3</c:v>
                </c:pt>
                <c:pt idx="7951">
                  <c:v>-7.6794332674986598E-3</c:v>
                </c:pt>
                <c:pt idx="7952">
                  <c:v>-7.6830771156130998E-3</c:v>
                </c:pt>
                <c:pt idx="7953">
                  <c:v>-7.6867253722638501E-3</c:v>
                </c:pt>
                <c:pt idx="7954">
                  <c:v>-7.6903780182928198E-3</c:v>
                </c:pt>
                <c:pt idx="7955">
                  <c:v>-7.69403501601489E-3</c:v>
                </c:pt>
                <c:pt idx="7956">
                  <c:v>-7.69769634559279E-3</c:v>
                </c:pt>
                <c:pt idx="7957">
                  <c:v>-7.7013619351106897E-3</c:v>
                </c:pt>
                <c:pt idx="7958">
                  <c:v>-7.7050317316199896E-3</c:v>
                </c:pt>
                <c:pt idx="7959">
                  <c:v>-7.70870570343196E-3</c:v>
                </c:pt>
                <c:pt idx="7960">
                  <c:v>-7.7123837887955998E-3</c:v>
                </c:pt>
                <c:pt idx="7961">
                  <c:v>-7.7160659421775099E-3</c:v>
                </c:pt>
                <c:pt idx="7962">
                  <c:v>-7.7197521512701404E-3</c:v>
                </c:pt>
                <c:pt idx="7963">
                  <c:v>-7.7234423525051402E-3</c:v>
                </c:pt>
                <c:pt idx="7964">
                  <c:v>-7.7271364579284902E-3</c:v>
                </c:pt>
                <c:pt idx="7965">
                  <c:v>-7.7308344269413397E-3</c:v>
                </c:pt>
                <c:pt idx="7966">
                  <c:v>-7.7345362079296901E-3</c:v>
                </c:pt>
                <c:pt idx="7967">
                  <c:v>-7.7382417508712999E-3</c:v>
                </c:pt>
                <c:pt idx="7968">
                  <c:v>-7.7419510040703998E-3</c:v>
                </c:pt>
                <c:pt idx="7969">
                  <c:v>-7.7456639191013799E-3</c:v>
                </c:pt>
                <c:pt idx="7970">
                  <c:v>-7.74938042360491E-3</c:v>
                </c:pt>
                <c:pt idx="7971">
                  <c:v>-7.7531004519064703E-3</c:v>
                </c:pt>
                <c:pt idx="7972">
                  <c:v>-7.7568239041241899E-3</c:v>
                </c:pt>
                <c:pt idx="7973">
                  <c:v>-7.7605507420674298E-3</c:v>
                </c:pt>
                <c:pt idx="7974">
                  <c:v>-7.7642808808734802E-3</c:v>
                </c:pt>
                <c:pt idx="7975">
                  <c:v>-7.7680142255187297E-3</c:v>
                </c:pt>
                <c:pt idx="7976">
                  <c:v>-7.7717507119300202E-3</c:v>
                </c:pt>
                <c:pt idx="7977">
                  <c:v>-7.77549030969432E-3</c:v>
                </c:pt>
                <c:pt idx="7978">
                  <c:v>-7.7792328654798402E-3</c:v>
                </c:pt>
                <c:pt idx="7979">
                  <c:v>-7.78297834088782E-3</c:v>
                </c:pt>
                <c:pt idx="7980">
                  <c:v>-7.7867266046114597E-3</c:v>
                </c:pt>
                <c:pt idx="7981">
                  <c:v>-7.7904775817223097E-3</c:v>
                </c:pt>
                <c:pt idx="7982">
                  <c:v>-7.7942311352023098E-3</c:v>
                </c:pt>
                <c:pt idx="7983">
                  <c:v>-7.7979871951635296E-3</c:v>
                </c:pt>
                <c:pt idx="7984">
                  <c:v>-7.8017456479585797E-3</c:v>
                </c:pt>
                <c:pt idx="7985">
                  <c:v>-7.8055063585619703E-3</c:v>
                </c:pt>
                <c:pt idx="7986">
                  <c:v>-7.8092692449410299E-3</c:v>
                </c:pt>
                <c:pt idx="7987">
                  <c:v>-7.8130341983963306E-3</c:v>
                </c:pt>
                <c:pt idx="7988">
                  <c:v>-7.8168010409436998E-3</c:v>
                </c:pt>
                <c:pt idx="7989">
                  <c:v>-7.8205696843951095E-3</c:v>
                </c:pt>
                <c:pt idx="7990">
                  <c:v>-7.8243400096641696E-3</c:v>
                </c:pt>
                <c:pt idx="7991">
                  <c:v>-7.8281118564930106E-3</c:v>
                </c:pt>
                <c:pt idx="7992">
                  <c:v>-7.8318851048728398E-3</c:v>
                </c:pt>
                <c:pt idx="7993">
                  <c:v>-7.8356595817079596E-3</c:v>
                </c:pt>
                <c:pt idx="7994">
                  <c:v>-7.8394351727880604E-3</c:v>
                </c:pt>
                <c:pt idx="7995">
                  <c:v>-7.8432116951653898E-3</c:v>
                </c:pt>
                <c:pt idx="7996">
                  <c:v>-7.8469890104692092E-3</c:v>
                </c:pt>
                <c:pt idx="7997">
                  <c:v>-7.8507669591851501E-3</c:v>
                </c:pt>
                <c:pt idx="7998">
                  <c:v>-7.8545453597637302E-3</c:v>
                </c:pt>
                <c:pt idx="7999">
                  <c:v>-7.8583240353360499E-3</c:v>
                </c:pt>
                <c:pt idx="8000">
                  <c:v>-7.8621028089948305E-3</c:v>
                </c:pt>
                <c:pt idx="8001">
                  <c:v>-7.8658815123323102E-3</c:v>
                </c:pt>
                <c:pt idx="8002">
                  <c:v>-7.8696599645191097E-3</c:v>
                </c:pt>
                <c:pt idx="8003">
                  <c:v>-7.8734379612394895E-3</c:v>
                </c:pt>
                <c:pt idx="8004">
                  <c:v>-7.8772152812190705E-3</c:v>
                </c:pt>
                <c:pt idx="8005">
                  <c:v>-7.8809917408628107E-3</c:v>
                </c:pt>
                <c:pt idx="8006">
                  <c:v>-7.8847671397038795E-3</c:v>
                </c:pt>
                <c:pt idx="8007">
                  <c:v>-7.88854125669846E-3</c:v>
                </c:pt>
                <c:pt idx="8008">
                  <c:v>-7.8923139128333694E-3</c:v>
                </c:pt>
                <c:pt idx="8009">
                  <c:v>-7.8960848374908695E-3</c:v>
                </c:pt>
                <c:pt idx="8010">
                  <c:v>-7.8998538394849504E-3</c:v>
                </c:pt>
                <c:pt idx="8011">
                  <c:v>-7.90362065353775E-3</c:v>
                </c:pt>
                <c:pt idx="8012">
                  <c:v>-7.9073850996202802E-3</c:v>
                </c:pt>
                <c:pt idx="8013">
                  <c:v>-7.9111469088242806E-3</c:v>
                </c:pt>
                <c:pt idx="8014">
                  <c:v>-7.9149058532861707E-3</c:v>
                </c:pt>
                <c:pt idx="8015">
                  <c:v>-7.9186616589987605E-3</c:v>
                </c:pt>
                <c:pt idx="8016">
                  <c:v>-7.9224140480829205E-3</c:v>
                </c:pt>
                <c:pt idx="8017">
                  <c:v>-7.9261628069989994E-3</c:v>
                </c:pt>
                <c:pt idx="8018">
                  <c:v>-7.9299076485912293E-3</c:v>
                </c:pt>
                <c:pt idx="8019">
                  <c:v>-7.9336483474572502E-3</c:v>
                </c:pt>
                <c:pt idx="8020">
                  <c:v>-7.9373846073017996E-3</c:v>
                </c:pt>
                <c:pt idx="8021">
                  <c:v>-7.9411161331721693E-3</c:v>
                </c:pt>
                <c:pt idx="8022">
                  <c:v>-7.9448426761169807E-3</c:v>
                </c:pt>
                <c:pt idx="8023">
                  <c:v>-7.9485639487875404E-3</c:v>
                </c:pt>
                <c:pt idx="8024">
                  <c:v>-7.95227965534211E-3</c:v>
                </c:pt>
                <c:pt idx="8025">
                  <c:v>-7.9559894901585597E-3</c:v>
                </c:pt>
                <c:pt idx="8026">
                  <c:v>-7.9596931917532594E-3</c:v>
                </c:pt>
                <c:pt idx="8027">
                  <c:v>-7.9633904482431395E-3</c:v>
                </c:pt>
                <c:pt idx="8028">
                  <c:v>-7.9670809765919302E-3</c:v>
                </c:pt>
                <c:pt idx="8029">
                  <c:v>-7.9707644489182203E-3</c:v>
                </c:pt>
                <c:pt idx="8030">
                  <c:v>-7.9744405757673099E-3</c:v>
                </c:pt>
                <c:pt idx="8031">
                  <c:v>-7.9781089988112102E-3</c:v>
                </c:pt>
                <c:pt idx="8032">
                  <c:v>-7.9817694457169908E-3</c:v>
                </c:pt>
                <c:pt idx="8033">
                  <c:v>-7.9854215891250798E-3</c:v>
                </c:pt>
                <c:pt idx="8034">
                  <c:v>-7.9890650975808705E-3</c:v>
                </c:pt>
                <c:pt idx="8035">
                  <c:v>-7.9926996609051195E-3</c:v>
                </c:pt>
                <c:pt idx="8036">
                  <c:v>-7.9963249335871407E-3</c:v>
                </c:pt>
                <c:pt idx="8037">
                  <c:v>-7.9999405529611201E-3</c:v>
                </c:pt>
                <c:pt idx="8038">
                  <c:v>-8.0035462426724692E-3</c:v>
                </c:pt>
                <c:pt idx="8039">
                  <c:v>-8.0071416631712199E-3</c:v>
                </c:pt>
                <c:pt idx="8040">
                  <c:v>-8.0107264489016495E-3</c:v>
                </c:pt>
                <c:pt idx="8041">
                  <c:v>-8.01430028642338E-3</c:v>
                </c:pt>
                <c:pt idx="8042">
                  <c:v>-8.0178627925982706E-3</c:v>
                </c:pt>
                <c:pt idx="8043">
                  <c:v>-8.0214136696520697E-3</c:v>
                </c:pt>
                <c:pt idx="8044">
                  <c:v>-8.0249525646544292E-3</c:v>
                </c:pt>
                <c:pt idx="8045">
                  <c:v>-8.0284791103374404E-3</c:v>
                </c:pt>
                <c:pt idx="8046">
                  <c:v>-8.0319929895038607E-3</c:v>
                </c:pt>
                <c:pt idx="8047">
                  <c:v>-8.0354938144719407E-3</c:v>
                </c:pt>
                <c:pt idx="8048">
                  <c:v>-8.0389812398722997E-3</c:v>
                </c:pt>
                <c:pt idx="8049">
                  <c:v>-8.0424548999336806E-3</c:v>
                </c:pt>
                <c:pt idx="8050">
                  <c:v>-8.0459144790058796E-3</c:v>
                </c:pt>
                <c:pt idx="8051">
                  <c:v>-8.0493595707101396E-3</c:v>
                </c:pt>
                <c:pt idx="8052">
                  <c:v>-8.0527898912771505E-3</c:v>
                </c:pt>
                <c:pt idx="8053">
                  <c:v>-8.0562050239997608E-3</c:v>
                </c:pt>
                <c:pt idx="8054">
                  <c:v>-8.0596046256850191E-3</c:v>
                </c:pt>
                <c:pt idx="8055">
                  <c:v>-8.0629883420033892E-3</c:v>
                </c:pt>
                <c:pt idx="8056">
                  <c:v>-8.0663558216693392E-3</c:v>
                </c:pt>
                <c:pt idx="8057">
                  <c:v>-8.0697067080039899E-3</c:v>
                </c:pt>
                <c:pt idx="8058">
                  <c:v>-8.07304064936459E-3</c:v>
                </c:pt>
                <c:pt idx="8059">
                  <c:v>-8.0763573328307692E-3</c:v>
                </c:pt>
                <c:pt idx="8060">
                  <c:v>-8.0796563613000309E-3</c:v>
                </c:pt>
                <c:pt idx="8061">
                  <c:v>-8.0829374049428693E-3</c:v>
                </c:pt>
                <c:pt idx="8062">
                  <c:v>-8.0862000728180207E-3</c:v>
                </c:pt>
                <c:pt idx="8063">
                  <c:v>-8.0894440301475107E-3</c:v>
                </c:pt>
                <c:pt idx="8064">
                  <c:v>-8.0926689442074005E-3</c:v>
                </c:pt>
                <c:pt idx="8065">
                  <c:v>-8.0958744600998205E-3</c:v>
                </c:pt>
                <c:pt idx="8066">
                  <c:v>-8.0990602321745001E-3</c:v>
                </c:pt>
                <c:pt idx="8067">
                  <c:v>-8.1022259172523602E-3</c:v>
                </c:pt>
                <c:pt idx="8068">
                  <c:v>-8.1053711462875603E-3</c:v>
                </c:pt>
                <c:pt idx="8069">
                  <c:v>-8.1084956326557406E-3</c:v>
                </c:pt>
                <c:pt idx="8070">
                  <c:v>-8.1115990011218202E-3</c:v>
                </c:pt>
                <c:pt idx="8071">
                  <c:v>-8.1146809397736001E-3</c:v>
                </c:pt>
                <c:pt idx="8072">
                  <c:v>-8.1177411436120991E-3</c:v>
                </c:pt>
                <c:pt idx="8073">
                  <c:v>-8.1207792171795207E-3</c:v>
                </c:pt>
                <c:pt idx="8074">
                  <c:v>-8.1237948936374507E-3</c:v>
                </c:pt>
                <c:pt idx="8075">
                  <c:v>-8.1267878152044403E-3</c:v>
                </c:pt>
                <c:pt idx="8076">
                  <c:v>-8.1297576737933801E-3</c:v>
                </c:pt>
                <c:pt idx="8077">
                  <c:v>-8.1327041716445902E-3</c:v>
                </c:pt>
                <c:pt idx="8078">
                  <c:v>-8.1356269772352597E-3</c:v>
                </c:pt>
                <c:pt idx="8079">
                  <c:v>-8.1385258100792508E-3</c:v>
                </c:pt>
                <c:pt idx="8080">
                  <c:v>-8.1414003654307707E-3</c:v>
                </c:pt>
                <c:pt idx="8081">
                  <c:v>-8.1442503603643794E-3</c:v>
                </c:pt>
                <c:pt idx="8082">
                  <c:v>-8.1470754821228002E-3</c:v>
                </c:pt>
                <c:pt idx="8083">
                  <c:v>-8.1498754424441707E-3</c:v>
                </c:pt>
                <c:pt idx="8084">
                  <c:v>-8.1526499801607005E-3</c:v>
                </c:pt>
                <c:pt idx="8085">
                  <c:v>-8.1553988151808199E-3</c:v>
                </c:pt>
                <c:pt idx="8086">
                  <c:v>-8.1581216322662194E-3</c:v>
                </c:pt>
                <c:pt idx="8087">
                  <c:v>-8.1608182134791096E-3</c:v>
                </c:pt>
                <c:pt idx="8088">
                  <c:v>-8.1634882692170306E-3</c:v>
                </c:pt>
                <c:pt idx="8089">
                  <c:v>-8.1661315362508997E-3</c:v>
                </c:pt>
                <c:pt idx="8090">
                  <c:v>-8.1687478062654802E-3</c:v>
                </c:pt>
                <c:pt idx="8091">
                  <c:v>-8.1713368033251108E-3</c:v>
                </c:pt>
                <c:pt idx="8092">
                  <c:v>-8.1738983255708903E-3</c:v>
                </c:pt>
                <c:pt idx="8093">
                  <c:v>-8.1764321507730407E-3</c:v>
                </c:pt>
                <c:pt idx="8094">
                  <c:v>-8.1789380512349904E-3</c:v>
                </c:pt>
                <c:pt idx="8095">
                  <c:v>-8.1814157770603996E-3</c:v>
                </c:pt>
                <c:pt idx="8096">
                  <c:v>-8.1838651594854598E-3</c:v>
                </c:pt>
                <c:pt idx="8097">
                  <c:v>-8.1862859462856607E-3</c:v>
                </c:pt>
                <c:pt idx="8098">
                  <c:v>-8.1886780089332704E-3</c:v>
                </c:pt>
                <c:pt idx="8099">
                  <c:v>-8.1910411334217594E-3</c:v>
                </c:pt>
                <c:pt idx="8100">
                  <c:v>-8.1933751252429299E-3</c:v>
                </c:pt>
                <c:pt idx="8101">
                  <c:v>-8.1956797750029793E-3</c:v>
                </c:pt>
                <c:pt idx="8102">
                  <c:v>-8.1979549850803891E-3</c:v>
                </c:pt>
                <c:pt idx="8103">
                  <c:v>-8.2002005610984103E-3</c:v>
                </c:pt>
                <c:pt idx="8104">
                  <c:v>-8.20241640491161E-3</c:v>
                </c:pt>
                <c:pt idx="8105">
                  <c:v>-8.2046023465701893E-3</c:v>
                </c:pt>
                <c:pt idx="8106">
                  <c:v>-8.2067582346481999E-3</c:v>
                </c:pt>
                <c:pt idx="8107">
                  <c:v>-8.20888399749275E-3</c:v>
                </c:pt>
                <c:pt idx="8108">
                  <c:v>-8.2109795120884899E-3</c:v>
                </c:pt>
                <c:pt idx="8109">
                  <c:v>-8.2130446244846004E-3</c:v>
                </c:pt>
                <c:pt idx="8110">
                  <c:v>-8.2150792806708808E-3</c:v>
                </c:pt>
                <c:pt idx="8111">
                  <c:v>-8.2170834042494603E-3</c:v>
                </c:pt>
                <c:pt idx="8112">
                  <c:v>-8.2190568657954308E-3</c:v>
                </c:pt>
                <c:pt idx="8113">
                  <c:v>-8.2209996379361706E-3</c:v>
                </c:pt>
                <c:pt idx="8114">
                  <c:v>-8.2229116257564999E-3</c:v>
                </c:pt>
                <c:pt idx="8115">
                  <c:v>-8.2247928194797201E-3</c:v>
                </c:pt>
                <c:pt idx="8116">
                  <c:v>-8.2266431540040895E-3</c:v>
                </c:pt>
                <c:pt idx="8117">
                  <c:v>-8.2284626163330703E-3</c:v>
                </c:pt>
                <c:pt idx="8118">
                  <c:v>-8.2302511804904499E-3</c:v>
                </c:pt>
                <c:pt idx="8119">
                  <c:v>-8.2320088476001193E-3</c:v>
                </c:pt>
                <c:pt idx="8120">
                  <c:v>-8.2337355913238604E-3</c:v>
                </c:pt>
                <c:pt idx="8121">
                  <c:v>-8.2354314514348995E-3</c:v>
                </c:pt>
                <c:pt idx="8122">
                  <c:v>-8.2370964096819994E-3</c:v>
                </c:pt>
                <c:pt idx="8123">
                  <c:v>-8.2387304990221202E-3</c:v>
                </c:pt>
                <c:pt idx="8124">
                  <c:v>-8.2403337630899392E-3</c:v>
                </c:pt>
                <c:pt idx="8125">
                  <c:v>-8.2419062395361307E-3</c:v>
                </c:pt>
                <c:pt idx="8126">
                  <c:v>-8.2434479827148705E-3</c:v>
                </c:pt>
                <c:pt idx="8127">
                  <c:v>-8.2449591027763496E-3</c:v>
                </c:pt>
                <c:pt idx="8128">
                  <c:v>-8.2464396317995202E-3</c:v>
                </c:pt>
                <c:pt idx="8129">
                  <c:v>-8.2478896693238303E-3</c:v>
                </c:pt>
                <c:pt idx="8130">
                  <c:v>-8.2493093217676696E-3</c:v>
                </c:pt>
                <c:pt idx="8131">
                  <c:v>-8.2506986883350304E-3</c:v>
                </c:pt>
                <c:pt idx="8132">
                  <c:v>-8.2520578660483703E-3</c:v>
                </c:pt>
                <c:pt idx="8133">
                  <c:v>-8.2533870176109293E-3</c:v>
                </c:pt>
                <c:pt idx="8134">
                  <c:v>-8.2546862784020104E-3</c:v>
                </c:pt>
                <c:pt idx="8135">
                  <c:v>-8.2559557964635797E-3</c:v>
                </c:pt>
                <c:pt idx="8136">
                  <c:v>-8.2571957555217894E-3</c:v>
                </c:pt>
                <c:pt idx="8137">
                  <c:v>-8.2584062931316902E-3</c:v>
                </c:pt>
                <c:pt idx="8138">
                  <c:v>-8.2595876056416103E-3</c:v>
                </c:pt>
                <c:pt idx="8139">
                  <c:v>-8.2607398677862903E-3</c:v>
                </c:pt>
                <c:pt idx="8140">
                  <c:v>-8.2618632849970793E-3</c:v>
                </c:pt>
                <c:pt idx="8141">
                  <c:v>-8.2629580824474195E-3</c:v>
                </c:pt>
                <c:pt idx="8142">
                  <c:v>-8.2640244698492099E-3</c:v>
                </c:pt>
                <c:pt idx="8143">
                  <c:v>-8.2650626774273105E-3</c:v>
                </c:pt>
                <c:pt idx="8144">
                  <c:v>-8.2660729517723807E-3</c:v>
                </c:pt>
                <c:pt idx="8145">
                  <c:v>-8.2670555577122103E-3</c:v>
                </c:pt>
                <c:pt idx="8146">
                  <c:v>-8.2680107575527195E-3</c:v>
                </c:pt>
                <c:pt idx="8147">
                  <c:v>-8.2689388206807699E-3</c:v>
                </c:pt>
                <c:pt idx="8148">
                  <c:v>-8.2698400435901893E-3</c:v>
                </c:pt>
                <c:pt idx="8149">
                  <c:v>-8.2707146947833595E-3</c:v>
                </c:pt>
                <c:pt idx="8150">
                  <c:v>-8.2715631127119604E-3</c:v>
                </c:pt>
                <c:pt idx="8151">
                  <c:v>-8.2723855789138007E-3</c:v>
                </c:pt>
                <c:pt idx="8152">
                  <c:v>-8.2731824450348705E-3</c:v>
                </c:pt>
                <c:pt idx="8153">
                  <c:v>-8.2739539972658694E-3</c:v>
                </c:pt>
                <c:pt idx="8154">
                  <c:v>-8.2747006054664698E-3</c:v>
                </c:pt>
                <c:pt idx="8155">
                  <c:v>-8.2754226348727596E-3</c:v>
                </c:pt>
                <c:pt idx="8156">
                  <c:v>-8.2761204223116697E-3</c:v>
                </c:pt>
                <c:pt idx="8157">
                  <c:v>-8.2767943408384101E-3</c:v>
                </c:pt>
                <c:pt idx="8158">
                  <c:v>-8.2774447789658295E-3</c:v>
                </c:pt>
                <c:pt idx="8159">
                  <c:v>-8.2780721352637508E-3</c:v>
                </c:pt>
                <c:pt idx="8160">
                  <c:v>-8.2786768071970804E-3</c:v>
                </c:pt>
                <c:pt idx="8161">
                  <c:v>-8.2792591879226902E-3</c:v>
                </c:pt>
                <c:pt idx="8162">
                  <c:v>-8.2798196939029896E-3</c:v>
                </c:pt>
                <c:pt idx="8163">
                  <c:v>-8.2803587418673105E-3</c:v>
                </c:pt>
                <c:pt idx="8164">
                  <c:v>-8.2808767906533097E-3</c:v>
                </c:pt>
                <c:pt idx="8165">
                  <c:v>-8.2813742652881293E-3</c:v>
                </c:pt>
                <c:pt idx="8166">
                  <c:v>-8.2818516246214308E-3</c:v>
                </c:pt>
                <c:pt idx="8167">
                  <c:v>-8.2823093025422307E-3</c:v>
                </c:pt>
                <c:pt idx="8168">
                  <c:v>-8.2827477859750906E-3</c:v>
                </c:pt>
                <c:pt idx="8169">
                  <c:v>-8.2831675430110607E-3</c:v>
                </c:pt>
                <c:pt idx="8170">
                  <c:v>-8.2835690513145491E-3</c:v>
                </c:pt>
                <c:pt idx="8171">
                  <c:v>-8.2839528093839893E-3</c:v>
                </c:pt>
                <c:pt idx="8172">
                  <c:v>-8.2843192925423793E-3</c:v>
                </c:pt>
                <c:pt idx="8173">
                  <c:v>-8.2846690289834803E-3</c:v>
                </c:pt>
                <c:pt idx="8174">
                  <c:v>-8.28500255301216E-3</c:v>
                </c:pt>
                <c:pt idx="8175">
                  <c:v>-8.2853203751508606E-3</c:v>
                </c:pt>
                <c:pt idx="8176">
                  <c:v>-8.2856230004628006E-3</c:v>
                </c:pt>
                <c:pt idx="8177">
                  <c:v>-8.2859109490876007E-3</c:v>
                </c:pt>
                <c:pt idx="8178">
                  <c:v>-8.2861847945406193E-3</c:v>
                </c:pt>
                <c:pt idx="8179">
                  <c:v>-8.28644506087837E-3</c:v>
                </c:pt>
                <c:pt idx="8180">
                  <c:v>-8.2866923138801406E-3</c:v>
                </c:pt>
                <c:pt idx="8181">
                  <c:v>-8.2869271036438898E-3</c:v>
                </c:pt>
                <c:pt idx="8182">
                  <c:v>-8.2871499875460403E-3</c:v>
                </c:pt>
                <c:pt idx="8183">
                  <c:v>-8.2873615095764002E-3</c:v>
                </c:pt>
                <c:pt idx="8184">
                  <c:v>-8.2875622676281107E-3</c:v>
                </c:pt>
                <c:pt idx="8185">
                  <c:v>-8.2877528411302998E-3</c:v>
                </c:pt>
                <c:pt idx="8186">
                  <c:v>-8.2879338004223108E-3</c:v>
                </c:pt>
                <c:pt idx="8187">
                  <c:v>-8.2881057834469293E-3</c:v>
                </c:pt>
                <c:pt idx="8188">
                  <c:v>-8.2882693181709505E-3</c:v>
                </c:pt>
                <c:pt idx="8189">
                  <c:v>-8.2884250181840206E-3</c:v>
                </c:pt>
                <c:pt idx="8190">
                  <c:v>-8.2885735295471098E-3</c:v>
                </c:pt>
                <c:pt idx="8191">
                  <c:v>-8.2887154107981302E-3</c:v>
                </c:pt>
                <c:pt idx="8192">
                  <c:v>-8.2888512576562799E-3</c:v>
                </c:pt>
                <c:pt idx="8193">
                  <c:v>-8.2889817237342799E-3</c:v>
                </c:pt>
                <c:pt idx="8194">
                  <c:v>-8.2891073795040397E-3</c:v>
                </c:pt>
                <c:pt idx="8195">
                  <c:v>-8.2892288866544695E-3</c:v>
                </c:pt>
                <c:pt idx="8196">
                  <c:v>-8.2893468434855292E-3</c:v>
                </c:pt>
                <c:pt idx="8197">
                  <c:v>-8.2894618621468796E-3</c:v>
                </c:pt>
                <c:pt idx="8198">
                  <c:v>-8.2895746235721393E-3</c:v>
                </c:pt>
                <c:pt idx="8199">
                  <c:v>-8.2896857277843395E-3</c:v>
                </c:pt>
                <c:pt idx="8200">
                  <c:v>-8.2897957981268207E-3</c:v>
                </c:pt>
                <c:pt idx="8201">
                  <c:v>-8.2899054773056292E-3</c:v>
                </c:pt>
                <c:pt idx="8202">
                  <c:v>-8.2900153983772699E-3</c:v>
                </c:pt>
                <c:pt idx="8203">
                  <c:v>-8.2901262002265507E-3</c:v>
                </c:pt>
                <c:pt idx="8204">
                  <c:v>-8.2902385135225597E-3</c:v>
                </c:pt>
                <c:pt idx="8205">
                  <c:v>-8.2903529720238199E-3</c:v>
                </c:pt>
                <c:pt idx="8206">
                  <c:v>-8.2904702056064497E-3</c:v>
                </c:pt>
                <c:pt idx="8207">
                  <c:v>-8.2905908726886406E-3</c:v>
                </c:pt>
                <c:pt idx="8208">
                  <c:v>-8.2907156046943403E-3</c:v>
                </c:pt>
                <c:pt idx="8209">
                  <c:v>-8.2908450454112596E-3</c:v>
                </c:pt>
                <c:pt idx="8210">
                  <c:v>-8.2909798319718599E-3</c:v>
                </c:pt>
                <c:pt idx="8211">
                  <c:v>-8.2911205872928592E-3</c:v>
                </c:pt>
                <c:pt idx="8212">
                  <c:v>-8.2912679697246198E-3</c:v>
                </c:pt>
                <c:pt idx="8213">
                  <c:v>-8.2914226126158397E-3</c:v>
                </c:pt>
                <c:pt idx="8214">
                  <c:v>-8.2915851657828603E-3</c:v>
                </c:pt>
                <c:pt idx="8215">
                  <c:v>-8.2917562092227597E-3</c:v>
                </c:pt>
                <c:pt idx="8216">
                  <c:v>-8.2919364372273999E-3</c:v>
                </c:pt>
                <c:pt idx="8217">
                  <c:v>-8.2921264478407995E-3</c:v>
                </c:pt>
                <c:pt idx="8218">
                  <c:v>-8.2923269028587297E-3</c:v>
                </c:pt>
                <c:pt idx="8219">
                  <c:v>-8.2925383873491704E-3</c:v>
                </c:pt>
                <c:pt idx="8220">
                  <c:v>-8.29276155252953E-3</c:v>
                </c:pt>
                <c:pt idx="8221">
                  <c:v>-8.2929970280200896E-3</c:v>
                </c:pt>
                <c:pt idx="8222">
                  <c:v>-8.2932454154579505E-3</c:v>
                </c:pt>
                <c:pt idx="8223">
                  <c:v>-8.2935073499472399E-3</c:v>
                </c:pt>
                <c:pt idx="8224">
                  <c:v>-8.2937834238629802E-3</c:v>
                </c:pt>
                <c:pt idx="8225">
                  <c:v>-8.2940742618922893E-3</c:v>
                </c:pt>
                <c:pt idx="8226">
                  <c:v>-8.2943804421204397E-3</c:v>
                </c:pt>
                <c:pt idx="8227">
                  <c:v>-8.2947025777735297E-3</c:v>
                </c:pt>
                <c:pt idx="8228">
                  <c:v>-8.2950412588916594E-3</c:v>
                </c:pt>
                <c:pt idx="8229">
                  <c:v>-8.2953970978876905E-3</c:v>
                </c:pt>
                <c:pt idx="8230">
                  <c:v>-8.2957707273552794E-3</c:v>
                </c:pt>
                <c:pt idx="8231">
                  <c:v>-8.2961626681490701E-3</c:v>
                </c:pt>
                <c:pt idx="8232">
                  <c:v>-8.2965735354838602E-3</c:v>
                </c:pt>
                <c:pt idx="8233">
                  <c:v>-8.2970039114638704E-3</c:v>
                </c:pt>
                <c:pt idx="8234">
                  <c:v>-8.2974543309562096E-3</c:v>
                </c:pt>
                <c:pt idx="8235">
                  <c:v>-8.2979253875025503E-3</c:v>
                </c:pt>
                <c:pt idx="8236">
                  <c:v>-8.2984176200268604E-3</c:v>
                </c:pt>
                <c:pt idx="8237">
                  <c:v>-8.2989316172792198E-3</c:v>
                </c:pt>
                <c:pt idx="8238">
                  <c:v>-8.2994679250893398E-3</c:v>
                </c:pt>
                <c:pt idx="8239">
                  <c:v>-8.30002705088413E-3</c:v>
                </c:pt>
                <c:pt idx="8240">
                  <c:v>-8.3006095418595594E-3</c:v>
                </c:pt>
                <c:pt idx="8241">
                  <c:v>-8.3012159326257794E-3</c:v>
                </c:pt>
                <c:pt idx="8242">
                  <c:v>-8.3018467377769401E-3</c:v>
                </c:pt>
                <c:pt idx="8243">
                  <c:v>-8.3025024908179E-3</c:v>
                </c:pt>
                <c:pt idx="8244">
                  <c:v>-8.3031837462069404E-3</c:v>
                </c:pt>
                <c:pt idx="8245">
                  <c:v>-8.3038909668953897E-3</c:v>
                </c:pt>
                <c:pt idx="8246">
                  <c:v>-8.3046246417829393E-3</c:v>
                </c:pt>
                <c:pt idx="8247">
                  <c:v>-8.30538527711722E-3</c:v>
                </c:pt>
                <c:pt idx="8248">
                  <c:v>-8.3061733555550906E-3</c:v>
                </c:pt>
                <c:pt idx="8249">
                  <c:v>-8.3069893294541904E-3</c:v>
                </c:pt>
                <c:pt idx="8250">
                  <c:v>-8.3078336916828296E-3</c:v>
                </c:pt>
                <c:pt idx="8251">
                  <c:v>-8.3087069458944104E-3</c:v>
                </c:pt>
                <c:pt idx="8252">
                  <c:v>-8.3096095115550196E-3</c:v>
                </c:pt>
                <c:pt idx="8253">
                  <c:v>-8.3105417920839707E-3</c:v>
                </c:pt>
                <c:pt idx="8254">
                  <c:v>-8.3115042710134798E-3</c:v>
                </c:pt>
                <c:pt idx="8255">
                  <c:v>-8.3124973796515692E-3</c:v>
                </c:pt>
                <c:pt idx="8256">
                  <c:v>-8.3135215343376808E-3</c:v>
                </c:pt>
                <c:pt idx="8257">
                  <c:v>-8.3145771329480502E-3</c:v>
                </c:pt>
                <c:pt idx="8258">
                  <c:v>-8.3156646206666695E-3</c:v>
                </c:pt>
                <c:pt idx="8259">
                  <c:v>-8.3167843679935599E-3</c:v>
                </c:pt>
                <c:pt idx="8260">
                  <c:v>-8.3179367623398403E-3</c:v>
                </c:pt>
                <c:pt idx="8261">
                  <c:v>-8.3191222077863593E-3</c:v>
                </c:pt>
                <c:pt idx="8262">
                  <c:v>-8.3203410724694005E-3</c:v>
                </c:pt>
                <c:pt idx="8263">
                  <c:v>-8.3215937212235292E-3</c:v>
                </c:pt>
                <c:pt idx="8264">
                  <c:v>-8.3228804980620096E-3</c:v>
                </c:pt>
                <c:pt idx="8265">
                  <c:v>-8.3242017742839406E-3</c:v>
                </c:pt>
                <c:pt idx="8266">
                  <c:v>-8.3255578814446594E-3</c:v>
                </c:pt>
                <c:pt idx="8267">
                  <c:v>-8.3269491536522404E-3</c:v>
                </c:pt>
                <c:pt idx="8268">
                  <c:v>-8.3283759205455502E-3</c:v>
                </c:pt>
                <c:pt idx="8269">
                  <c:v>-8.3298384856591301E-3</c:v>
                </c:pt>
                <c:pt idx="8270">
                  <c:v>-8.3313371581960598E-3</c:v>
                </c:pt>
                <c:pt idx="8271">
                  <c:v>-8.3328722206815493E-3</c:v>
                </c:pt>
                <c:pt idx="8272">
                  <c:v>-8.3344439636514993E-3</c:v>
                </c:pt>
                <c:pt idx="8273">
                  <c:v>-8.3360527115538402E-3</c:v>
                </c:pt>
                <c:pt idx="8274">
                  <c:v>-8.3376986780730206E-3</c:v>
                </c:pt>
                <c:pt idx="8275">
                  <c:v>-8.33938215261785E-3</c:v>
                </c:pt>
                <c:pt idx="8276">
                  <c:v>-8.3411033699607399E-3</c:v>
                </c:pt>
                <c:pt idx="8277">
                  <c:v>-8.3428625821596498E-3</c:v>
                </c:pt>
                <c:pt idx="8278">
                  <c:v>-8.3446600555068997E-3</c:v>
                </c:pt>
                <c:pt idx="8279">
                  <c:v>-8.3464959593983392E-3</c:v>
                </c:pt>
                <c:pt idx="8280">
                  <c:v>-8.3483705600215698E-3</c:v>
                </c:pt>
                <c:pt idx="8281">
                  <c:v>-8.3502840643002296E-3</c:v>
                </c:pt>
                <c:pt idx="8282">
                  <c:v>-8.3522366691497693E-3</c:v>
                </c:pt>
                <c:pt idx="8283">
                  <c:v>-8.3542285796044495E-3</c:v>
                </c:pt>
                <c:pt idx="8284">
                  <c:v>-8.3562599616345094E-3</c:v>
                </c:pt>
                <c:pt idx="8285">
                  <c:v>-8.3583309833658408E-3</c:v>
                </c:pt>
                <c:pt idx="8286">
                  <c:v>-8.3604418482463496E-3</c:v>
                </c:pt>
                <c:pt idx="8287">
                  <c:v>-8.3625926772170397E-3</c:v>
                </c:pt>
                <c:pt idx="8288">
                  <c:v>-8.3647836186594299E-3</c:v>
                </c:pt>
                <c:pt idx="8289">
                  <c:v>-8.3670148627929802E-3</c:v>
                </c:pt>
                <c:pt idx="8290">
                  <c:v>-8.3692865024533498E-3</c:v>
                </c:pt>
                <c:pt idx="8291">
                  <c:v>-8.3715986925852592E-3</c:v>
                </c:pt>
                <c:pt idx="8292">
                  <c:v>-8.3739515054030399E-3</c:v>
                </c:pt>
                <c:pt idx="8293">
                  <c:v>-8.3763450775421293E-3</c:v>
                </c:pt>
                <c:pt idx="8294">
                  <c:v>-8.3787795103617696E-3</c:v>
                </c:pt>
                <c:pt idx="8295">
                  <c:v>-8.3812548977763805E-3</c:v>
                </c:pt>
                <c:pt idx="8296">
                  <c:v>-8.3837713264466093E-3</c:v>
                </c:pt>
                <c:pt idx="8297">
                  <c:v>-8.3863288750889997E-3</c:v>
                </c:pt>
                <c:pt idx="8298">
                  <c:v>-8.3889276224959602E-3</c:v>
                </c:pt>
                <c:pt idx="8299">
                  <c:v>-8.3915676223866205E-3</c:v>
                </c:pt>
                <c:pt idx="8300">
                  <c:v>-8.3942489059653999E-3</c:v>
                </c:pt>
                <c:pt idx="8301">
                  <c:v>-8.3969715806323803E-3</c:v>
                </c:pt>
                <c:pt idx="8302">
                  <c:v>-8.3997356435809196E-3</c:v>
                </c:pt>
                <c:pt idx="8303">
                  <c:v>-8.4025411662191907E-3</c:v>
                </c:pt>
                <c:pt idx="8304">
                  <c:v>-8.4053881478138495E-3</c:v>
                </c:pt>
                <c:pt idx="8305">
                  <c:v>-8.4082766023556299E-3</c:v>
                </c:pt>
                <c:pt idx="8306">
                  <c:v>-8.4112065583155492E-3</c:v>
                </c:pt>
                <c:pt idx="8307">
                  <c:v>-8.4141780217329206E-3</c:v>
                </c:pt>
                <c:pt idx="8308">
                  <c:v>-8.4171910169993404E-3</c:v>
                </c:pt>
                <c:pt idx="8309">
                  <c:v>-8.4202455056911103E-3</c:v>
                </c:pt>
                <c:pt idx="8310">
                  <c:v>-8.4233414808479005E-3</c:v>
                </c:pt>
                <c:pt idx="8311">
                  <c:v>-8.42647893075491E-3</c:v>
                </c:pt>
                <c:pt idx="8312">
                  <c:v>-8.42965779766096E-3</c:v>
                </c:pt>
                <c:pt idx="8313">
                  <c:v>-8.4328780920044592E-3</c:v>
                </c:pt>
                <c:pt idx="8314">
                  <c:v>-8.4361397625581092E-3</c:v>
                </c:pt>
                <c:pt idx="8315">
                  <c:v>-8.4394427901019493E-3</c:v>
                </c:pt>
                <c:pt idx="8316">
                  <c:v>-8.4427871233699395E-3</c:v>
                </c:pt>
                <c:pt idx="8317">
                  <c:v>-8.4461726809081893E-3</c:v>
                </c:pt>
                <c:pt idx="8318">
                  <c:v>-8.4495994131099702E-3</c:v>
                </c:pt>
                <c:pt idx="8319">
                  <c:v>-8.4530672741105692E-3</c:v>
                </c:pt>
                <c:pt idx="8320">
                  <c:v>-8.4565761772869494E-3</c:v>
                </c:pt>
                <c:pt idx="8321">
                  <c:v>-8.4601260605457907E-3</c:v>
                </c:pt>
                <c:pt idx="8322">
                  <c:v>-8.4637168566282107E-3</c:v>
                </c:pt>
                <c:pt idx="8323">
                  <c:v>-8.4673484669870302E-3</c:v>
                </c:pt>
                <c:pt idx="8324">
                  <c:v>-8.4710208221413803E-3</c:v>
                </c:pt>
                <c:pt idx="8325">
                  <c:v>-8.4747338004574103E-3</c:v>
                </c:pt>
                <c:pt idx="8326">
                  <c:v>-8.4784873584576297E-3</c:v>
                </c:pt>
                <c:pt idx="8327">
                  <c:v>-8.4822813773468703E-3</c:v>
                </c:pt>
                <c:pt idx="8328">
                  <c:v>-8.4861157536612903E-3</c:v>
                </c:pt>
                <c:pt idx="8329">
                  <c:v>-8.4899903752452995E-3</c:v>
                </c:pt>
                <c:pt idx="8330">
                  <c:v>-8.4939051360333907E-3</c:v>
                </c:pt>
                <c:pt idx="8331">
                  <c:v>-8.4978598951341404E-3</c:v>
                </c:pt>
                <c:pt idx="8332">
                  <c:v>-8.5018545754877595E-3</c:v>
                </c:pt>
                <c:pt idx="8333">
                  <c:v>-8.5058890653473603E-3</c:v>
                </c:pt>
                <c:pt idx="8334">
                  <c:v>-8.5099632226748306E-3</c:v>
                </c:pt>
                <c:pt idx="8335">
                  <c:v>-8.5140769115663699E-3</c:v>
                </c:pt>
                <c:pt idx="8336">
                  <c:v>-8.5182300384832599E-3</c:v>
                </c:pt>
                <c:pt idx="8337">
                  <c:v>-8.52242243736933E-3</c:v>
                </c:pt>
                <c:pt idx="8338">
                  <c:v>-8.5266540163190692E-3</c:v>
                </c:pt>
                <c:pt idx="8339">
                  <c:v>-8.5309245871265198E-3</c:v>
                </c:pt>
                <c:pt idx="8340">
                  <c:v>-8.5352340612480197E-3</c:v>
                </c:pt>
                <c:pt idx="8341">
                  <c:v>-8.5395822775402499E-3</c:v>
                </c:pt>
                <c:pt idx="8342">
                  <c:v>-8.5439690854396504E-3</c:v>
                </c:pt>
                <c:pt idx="8343">
                  <c:v>-8.5483944009399696E-3</c:v>
                </c:pt>
                <c:pt idx="8344">
                  <c:v>-8.5528580203560797E-3</c:v>
                </c:pt>
                <c:pt idx="8345">
                  <c:v>-8.5573598229933493E-3</c:v>
                </c:pt>
                <c:pt idx="8346">
                  <c:v>-8.5618996594181603E-3</c:v>
                </c:pt>
                <c:pt idx="8347">
                  <c:v>-8.5664773858710099E-3</c:v>
                </c:pt>
                <c:pt idx="8348">
                  <c:v>-8.5710928521204807E-3</c:v>
                </c:pt>
                <c:pt idx="8349">
                  <c:v>-8.5757459389040197E-3</c:v>
                </c:pt>
                <c:pt idx="8350">
                  <c:v>-8.5804364589887293E-3</c:v>
                </c:pt>
                <c:pt idx="8351">
                  <c:v>-8.5851642695229796E-3</c:v>
                </c:pt>
                <c:pt idx="8352">
                  <c:v>-8.5899292278173497E-3</c:v>
                </c:pt>
                <c:pt idx="8353">
                  <c:v>-8.5947311744283498E-3</c:v>
                </c:pt>
                <c:pt idx="8354">
                  <c:v>-8.5995699673539101E-3</c:v>
                </c:pt>
                <c:pt idx="8355">
                  <c:v>-8.6044454808714092E-3</c:v>
                </c:pt>
                <c:pt idx="8356">
                  <c:v>-8.6093575170861896E-3</c:v>
                </c:pt>
                <c:pt idx="8357">
                  <c:v>-8.6143059750798008E-3</c:v>
                </c:pt>
                <c:pt idx="8358">
                  <c:v>-8.6192906891700196E-3</c:v>
                </c:pt>
                <c:pt idx="8359">
                  <c:v>-8.6243114796019493E-3</c:v>
                </c:pt>
                <c:pt idx="8360">
                  <c:v>-8.6293682240998308E-3</c:v>
                </c:pt>
                <c:pt idx="8361">
                  <c:v>-8.6344607601184595E-3</c:v>
                </c:pt>
                <c:pt idx="8362">
                  <c:v>-8.6395889613322101E-3</c:v>
                </c:pt>
                <c:pt idx="8363">
                  <c:v>-8.6447526797313792E-3</c:v>
                </c:pt>
                <c:pt idx="8364">
                  <c:v>-8.6499517570334007E-3</c:v>
                </c:pt>
                <c:pt idx="8365">
                  <c:v>-8.6551860683380093E-3</c:v>
                </c:pt>
                <c:pt idx="8366">
                  <c:v>-8.6604554544312505E-3</c:v>
                </c:pt>
                <c:pt idx="8367">
                  <c:v>-8.6657597961282001E-3</c:v>
                </c:pt>
                <c:pt idx="8368">
                  <c:v>-8.6710989337565707E-3</c:v>
                </c:pt>
                <c:pt idx="8369">
                  <c:v>-8.6764727498800792E-3</c:v>
                </c:pt>
                <c:pt idx="8370">
                  <c:v>-8.6818811193156101E-3</c:v>
                </c:pt>
                <c:pt idx="8371">
                  <c:v>-8.6873238938047995E-3</c:v>
                </c:pt>
                <c:pt idx="8372">
                  <c:v>-8.6928009087640905E-3</c:v>
                </c:pt>
                <c:pt idx="8373">
                  <c:v>-8.6983120885168602E-3</c:v>
                </c:pt>
                <c:pt idx="8374">
                  <c:v>-8.7038572965870108E-3</c:v>
                </c:pt>
                <c:pt idx="8375">
                  <c:v>-8.7094363956915499E-3</c:v>
                </c:pt>
                <c:pt idx="8376">
                  <c:v>-8.7150492534253301E-3</c:v>
                </c:pt>
                <c:pt idx="8377">
                  <c:v>-8.7206957525657099E-3</c:v>
                </c:pt>
                <c:pt idx="8378">
                  <c:v>-8.7263757955619407E-3</c:v>
                </c:pt>
                <c:pt idx="8379">
                  <c:v>-8.7320892388739798E-3</c:v>
                </c:pt>
                <c:pt idx="8380">
                  <c:v>-8.7378359570847303E-3</c:v>
                </c:pt>
                <c:pt idx="8381">
                  <c:v>-8.7436158659612104E-3</c:v>
                </c:pt>
                <c:pt idx="8382">
                  <c:v>-8.7494288379596896E-3</c:v>
                </c:pt>
                <c:pt idx="8383">
                  <c:v>-8.7552747802782695E-3</c:v>
                </c:pt>
                <c:pt idx="8384">
                  <c:v>-8.7611536002244299E-3</c:v>
                </c:pt>
                <c:pt idx="8385">
                  <c:v>-8.7670651785028402E-3</c:v>
                </c:pt>
                <c:pt idx="8386">
                  <c:v>-8.7730094052682703E-3</c:v>
                </c:pt>
                <c:pt idx="8387">
                  <c:v>-8.7789862062532392E-3</c:v>
                </c:pt>
                <c:pt idx="8388">
                  <c:v>-8.7849954857852595E-3</c:v>
                </c:pt>
                <c:pt idx="8389">
                  <c:v>-8.7910371593322208E-3</c:v>
                </c:pt>
                <c:pt idx="8390">
                  <c:v>-8.7971111416951693E-3</c:v>
                </c:pt>
                <c:pt idx="8391">
                  <c:v>-8.80321734179303E-3</c:v>
                </c:pt>
                <c:pt idx="8392">
                  <c:v>-8.8093556904646104E-3</c:v>
                </c:pt>
                <c:pt idx="8393">
                  <c:v>-8.8155260928055607E-3</c:v>
                </c:pt>
                <c:pt idx="8394">
                  <c:v>-8.8217284633078305E-3</c:v>
                </c:pt>
                <c:pt idx="8395">
                  <c:v>-8.8279627100763605E-3</c:v>
                </c:pt>
                <c:pt idx="8396">
                  <c:v>-8.8342287722932705E-3</c:v>
                </c:pt>
                <c:pt idx="8397">
                  <c:v>-8.8405266205706396E-3</c:v>
                </c:pt>
                <c:pt idx="8398">
                  <c:v>-8.8468561630222504E-3</c:v>
                </c:pt>
                <c:pt idx="8399">
                  <c:v>-8.8532173640728292E-3</c:v>
                </c:pt>
                <c:pt idx="8400">
                  <c:v>-8.8596101565014494E-3</c:v>
                </c:pt>
                <c:pt idx="8401">
                  <c:v>-8.8660345046712701E-3</c:v>
                </c:pt>
                <c:pt idx="8402">
                  <c:v>-8.8724903337667298E-3</c:v>
                </c:pt>
                <c:pt idx="8403">
                  <c:v>-8.8789776127725997E-3</c:v>
                </c:pt>
                <c:pt idx="8404">
                  <c:v>-8.8854962798696601E-3</c:v>
                </c:pt>
                <c:pt idx="8405">
                  <c:v>-8.8920463026134992E-3</c:v>
                </c:pt>
                <c:pt idx="8406">
                  <c:v>-8.8986276298680493E-3</c:v>
                </c:pt>
                <c:pt idx="8407">
                  <c:v>-8.9052402076857298E-3</c:v>
                </c:pt>
                <c:pt idx="8408">
                  <c:v>-8.9118840099682902E-3</c:v>
                </c:pt>
                <c:pt idx="8409">
                  <c:v>-8.9185590492458899E-3</c:v>
                </c:pt>
                <c:pt idx="8410">
                  <c:v>-8.9252652558029898E-3</c:v>
                </c:pt>
                <c:pt idx="8411">
                  <c:v>-8.9320026075121999E-3</c:v>
                </c:pt>
                <c:pt idx="8412">
                  <c:v>-8.9387710840593392E-3</c:v>
                </c:pt>
                <c:pt idx="8413">
                  <c:v>-8.9455706448096899E-3</c:v>
                </c:pt>
                <c:pt idx="8414">
                  <c:v>-8.9524012921996209E-3</c:v>
                </c:pt>
                <c:pt idx="8415">
                  <c:v>-8.9592630024407996E-3</c:v>
                </c:pt>
                <c:pt idx="8416">
                  <c:v>-8.9661557601254903E-3</c:v>
                </c:pt>
                <c:pt idx="8417">
                  <c:v>-8.9730795663365507E-3</c:v>
                </c:pt>
                <c:pt idx="8418">
                  <c:v>-8.9800344035815393E-3</c:v>
                </c:pt>
                <c:pt idx="8419">
                  <c:v>-8.98702025959708E-3</c:v>
                </c:pt>
                <c:pt idx="8420">
                  <c:v>-8.9940371486432504E-3</c:v>
                </c:pt>
                <c:pt idx="8421">
                  <c:v>-9.0010850637862096E-3</c:v>
                </c:pt>
                <c:pt idx="8422">
                  <c:v>-9.0081639615034008E-3</c:v>
                </c:pt>
                <c:pt idx="8423">
                  <c:v>-9.0152738716865501E-3</c:v>
                </c:pt>
                <c:pt idx="8424">
                  <c:v>-9.0224147971893296E-3</c:v>
                </c:pt>
                <c:pt idx="8425">
                  <c:v>-9.0295867577021294E-3</c:v>
                </c:pt>
                <c:pt idx="8426">
                  <c:v>-9.0367897673487504E-3</c:v>
                </c:pt>
                <c:pt idx="8427">
                  <c:v>-9.0440237990648906E-3</c:v>
                </c:pt>
                <c:pt idx="8428">
                  <c:v>-9.0512888671867592E-3</c:v>
                </c:pt>
                <c:pt idx="8429">
                  <c:v>-9.0585849878149598E-3</c:v>
                </c:pt>
                <c:pt idx="8430">
                  <c:v>-9.0659121663030692E-3</c:v>
                </c:pt>
                <c:pt idx="8431">
                  <c:v>-9.0732703891281807E-3</c:v>
                </c:pt>
                <c:pt idx="8432">
                  <c:v>-9.0806597213986696E-3</c:v>
                </c:pt>
                <c:pt idx="8433">
                  <c:v>-9.0880801644006495E-3</c:v>
                </c:pt>
                <c:pt idx="8434">
                  <c:v>-9.0955317102551694E-3</c:v>
                </c:pt>
                <c:pt idx="8435">
                  <c:v>-9.1030144074349603E-3</c:v>
                </c:pt>
                <c:pt idx="8436">
                  <c:v>-9.1105282398434798E-3</c:v>
                </c:pt>
                <c:pt idx="8437">
                  <c:v>-9.1180732224491502E-3</c:v>
                </c:pt>
                <c:pt idx="8438">
                  <c:v>-9.1256493855143405E-3</c:v>
                </c:pt>
                <c:pt idx="8439">
                  <c:v>-9.1332567080589806E-3</c:v>
                </c:pt>
                <c:pt idx="8440">
                  <c:v>-9.1408952362259707E-3</c:v>
                </c:pt>
                <c:pt idx="8441">
                  <c:v>-9.1485650269941092E-3</c:v>
                </c:pt>
                <c:pt idx="8442">
                  <c:v>-9.1562660424178797E-3</c:v>
                </c:pt>
                <c:pt idx="8443">
                  <c:v>-9.1639983292697309E-3</c:v>
                </c:pt>
                <c:pt idx="8444">
                  <c:v>-9.1717618779211703E-3</c:v>
                </c:pt>
                <c:pt idx="8445">
                  <c:v>-9.1795567136339594E-3</c:v>
                </c:pt>
                <c:pt idx="8446">
                  <c:v>-9.1873828390936496E-3</c:v>
                </c:pt>
                <c:pt idx="8447">
                  <c:v>-9.1952402800994093E-3</c:v>
                </c:pt>
                <c:pt idx="8448">
                  <c:v>-9.2031290350683605E-3</c:v>
                </c:pt>
                <c:pt idx="8449">
                  <c:v>-9.2110491158795792E-3</c:v>
                </c:pt>
                <c:pt idx="8450">
                  <c:v>-9.2190005503838008E-3</c:v>
                </c:pt>
                <c:pt idx="8451">
                  <c:v>-9.2269833420139703E-3</c:v>
                </c:pt>
                <c:pt idx="8452">
                  <c:v>-9.2349975103451307E-3</c:v>
                </c:pt>
                <c:pt idx="8453">
                  <c:v>-9.2430430289121707E-3</c:v>
                </c:pt>
                <c:pt idx="8454">
                  <c:v>-9.2511199446158893E-3</c:v>
                </c:pt>
                <c:pt idx="8455">
                  <c:v>-9.2592282186854807E-3</c:v>
                </c:pt>
                <c:pt idx="8456">
                  <c:v>-9.2673678508836607E-3</c:v>
                </c:pt>
                <c:pt idx="8457">
                  <c:v>-9.2755388557530499E-3</c:v>
                </c:pt>
                <c:pt idx="8458">
                  <c:v>-9.2837411883724894E-3</c:v>
                </c:pt>
                <c:pt idx="8459">
                  <c:v>-9.2919748755668791E-3</c:v>
                </c:pt>
                <c:pt idx="8460">
                  <c:v>-9.3002399017992794E-3</c:v>
                </c:pt>
                <c:pt idx="8461">
                  <c:v>-9.3085362513669993E-3</c:v>
                </c:pt>
                <c:pt idx="8462">
                  <c:v>-9.3168639217476902E-3</c:v>
                </c:pt>
                <c:pt idx="8463">
                  <c:v>-9.3252228370655204E-3</c:v>
                </c:pt>
                <c:pt idx="8464">
                  <c:v>-9.3336130242738808E-3</c:v>
                </c:pt>
                <c:pt idx="8465">
                  <c:v>-9.3420344501017501E-3</c:v>
                </c:pt>
                <c:pt idx="8466">
                  <c:v>-9.3504871099441902E-3</c:v>
                </c:pt>
                <c:pt idx="8467">
                  <c:v>-9.3589709301287703E-3</c:v>
                </c:pt>
                <c:pt idx="8468">
                  <c:v>-9.3674858807361195E-3</c:v>
                </c:pt>
                <c:pt idx="8469">
                  <c:v>-9.3760319109523291E-3</c:v>
                </c:pt>
                <c:pt idx="8470">
                  <c:v>-9.3846089991387292E-3</c:v>
                </c:pt>
                <c:pt idx="8471">
                  <c:v>-9.3932170730309794E-3</c:v>
                </c:pt>
                <c:pt idx="8472">
                  <c:v>-9.4018560844352801E-3</c:v>
                </c:pt>
                <c:pt idx="8473">
                  <c:v>-9.4105259438423093E-3</c:v>
                </c:pt>
                <c:pt idx="8474">
                  <c:v>-9.4192266546506594E-3</c:v>
                </c:pt>
                <c:pt idx="8475">
                  <c:v>-9.4279581145831695E-3</c:v>
                </c:pt>
                <c:pt idx="8476">
                  <c:v>-9.4367202640587306E-3</c:v>
                </c:pt>
                <c:pt idx="8477">
                  <c:v>-9.4455130013827507E-3</c:v>
                </c:pt>
                <c:pt idx="8478">
                  <c:v>-9.4543362381986993E-3</c:v>
                </c:pt>
                <c:pt idx="8479">
                  <c:v>-9.4631899021020704E-3</c:v>
                </c:pt>
                <c:pt idx="8480">
                  <c:v>-9.4720739022605607E-3</c:v>
                </c:pt>
                <c:pt idx="8481">
                  <c:v>-9.4809881258067202E-3</c:v>
                </c:pt>
                <c:pt idx="8482">
                  <c:v>-9.4899324693128104E-3</c:v>
                </c:pt>
                <c:pt idx="8483">
                  <c:v>-9.4989068343402198E-3</c:v>
                </c:pt>
                <c:pt idx="8484">
                  <c:v>-9.5079110973663294E-3</c:v>
                </c:pt>
                <c:pt idx="8485">
                  <c:v>-9.5169451424276207E-3</c:v>
                </c:pt>
                <c:pt idx="8486">
                  <c:v>-9.5260088292496107E-3</c:v>
                </c:pt>
                <c:pt idx="8487">
                  <c:v>-9.5351020327491907E-3</c:v>
                </c:pt>
                <c:pt idx="8488">
                  <c:v>-9.5442246274475805E-3</c:v>
                </c:pt>
                <c:pt idx="8489">
                  <c:v>-9.5533764641958507E-3</c:v>
                </c:pt>
                <c:pt idx="8490">
                  <c:v>-9.5625573883107405E-3</c:v>
                </c:pt>
                <c:pt idx="8491">
                  <c:v>-9.5717672327276203E-3</c:v>
                </c:pt>
                <c:pt idx="8492">
                  <c:v>-9.5810058223285092E-3</c:v>
                </c:pt>
                <c:pt idx="8493">
                  <c:v>-9.59027301403278E-3</c:v>
                </c:pt>
                <c:pt idx="8494">
                  <c:v>-9.5995686014020299E-3</c:v>
                </c:pt>
                <c:pt idx="8495">
                  <c:v>-9.6088923946099202E-3</c:v>
                </c:pt>
                <c:pt idx="8496">
                  <c:v>-9.6182442010448906E-3</c:v>
                </c:pt>
                <c:pt idx="8497">
                  <c:v>-9.6276238272086107E-3</c:v>
                </c:pt>
                <c:pt idx="8498">
                  <c:v>-9.6370310816600805E-3</c:v>
                </c:pt>
                <c:pt idx="8499">
                  <c:v>-9.6464657194996698E-3</c:v>
                </c:pt>
                <c:pt idx="8500">
                  <c:v>-9.6559275366101208E-3</c:v>
                </c:pt>
                <c:pt idx="8501">
                  <c:v>-9.6654163232860902E-3</c:v>
                </c:pt>
                <c:pt idx="8502">
                  <c:v>-9.6749318295875492E-3</c:v>
                </c:pt>
                <c:pt idx="8503">
                  <c:v>-9.6844738044378903E-3</c:v>
                </c:pt>
                <c:pt idx="8504">
                  <c:v>-9.6940419661641197E-3</c:v>
                </c:pt>
                <c:pt idx="8505">
                  <c:v>-9.70363609856063E-3</c:v>
                </c:pt>
                <c:pt idx="8506">
                  <c:v>-9.7132559258727696E-3</c:v>
                </c:pt>
                <c:pt idx="8507">
                  <c:v>-9.7229011823658992E-3</c:v>
                </c:pt>
                <c:pt idx="8508">
                  <c:v>-9.7325715856041405E-3</c:v>
                </c:pt>
                <c:pt idx="8509">
                  <c:v>-9.7422668615943907E-3</c:v>
                </c:pt>
                <c:pt idx="8510">
                  <c:v>-9.7519867123992705E-3</c:v>
                </c:pt>
                <c:pt idx="8511">
                  <c:v>-9.7617308117630298E-3</c:v>
                </c:pt>
                <c:pt idx="8512">
                  <c:v>-9.7714988572821099E-3</c:v>
                </c:pt>
                <c:pt idx="8513">
                  <c:v>-9.7812905361886002E-3</c:v>
                </c:pt>
                <c:pt idx="8514">
                  <c:v>-9.7911054966685097E-3</c:v>
                </c:pt>
                <c:pt idx="8515">
                  <c:v>-9.8009434682791996E-3</c:v>
                </c:pt>
                <c:pt idx="8516">
                  <c:v>-9.8108041040455406E-3</c:v>
                </c:pt>
                <c:pt idx="8517">
                  <c:v>-9.8206870299322405E-3</c:v>
                </c:pt>
                <c:pt idx="8518">
                  <c:v>-9.8305919014643993E-3</c:v>
                </c:pt>
                <c:pt idx="8519">
                  <c:v>-9.8405183458746704E-3</c:v>
                </c:pt>
                <c:pt idx="8520">
                  <c:v>-9.8504659853953999E-3</c:v>
                </c:pt>
                <c:pt idx="8521">
                  <c:v>-9.8604344480678705E-3</c:v>
                </c:pt>
                <c:pt idx="8522">
                  <c:v>-9.8704233292638797E-3</c:v>
                </c:pt>
                <c:pt idx="8523">
                  <c:v>-9.8804322898080697E-3</c:v>
                </c:pt>
                <c:pt idx="8524">
                  <c:v>-9.8904608968372297E-3</c:v>
                </c:pt>
                <c:pt idx="8525">
                  <c:v>-9.9005087325289304E-3</c:v>
                </c:pt>
                <c:pt idx="8526">
                  <c:v>-9.9105754141611494E-3</c:v>
                </c:pt>
                <c:pt idx="8527">
                  <c:v>-9.9206604719673502E-3</c:v>
                </c:pt>
                <c:pt idx="8528">
                  <c:v>-9.9307635079658799E-3</c:v>
                </c:pt>
                <c:pt idx="8529">
                  <c:v>-9.9408840658375807E-3</c:v>
                </c:pt>
                <c:pt idx="8530">
                  <c:v>-9.9510217283568497E-3</c:v>
                </c:pt>
                <c:pt idx="8531">
                  <c:v>-9.9611760757516796E-3</c:v>
                </c:pt>
                <c:pt idx="8532">
                  <c:v>-9.9713466001988393E-3</c:v>
                </c:pt>
                <c:pt idx="8533">
                  <c:v>-9.9815328552701095E-3</c:v>
                </c:pt>
                <c:pt idx="8534">
                  <c:v>-9.9917343583390307E-3</c:v>
                </c:pt>
                <c:pt idx="8535">
                  <c:v>-1.00019506268271E-2</c:v>
                </c:pt>
                <c:pt idx="8536">
                  <c:v>-1.00121812154887E-2</c:v>
                </c:pt>
                <c:pt idx="8537">
                  <c:v>-1.0022425592534299E-2</c:v>
                </c:pt>
                <c:pt idx="8538">
                  <c:v>-1.00326832898672E-2</c:v>
                </c:pt>
                <c:pt idx="8539">
                  <c:v>-1.00429537961714E-2</c:v>
                </c:pt>
                <c:pt idx="8540">
                  <c:v>-1.00532366285164E-2</c:v>
                </c:pt>
                <c:pt idx="8541">
                  <c:v>-1.0063531253898301E-2</c:v>
                </c:pt>
                <c:pt idx="8542">
                  <c:v>-1.00738371693302E-2</c:v>
                </c:pt>
                <c:pt idx="8543">
                  <c:v>-1.0084153826520699E-2</c:v>
                </c:pt>
                <c:pt idx="8544">
                  <c:v>-1.00944806502499E-2</c:v>
                </c:pt>
                <c:pt idx="8545">
                  <c:v>-1.01048171643894E-2</c:v>
                </c:pt>
                <c:pt idx="8546">
                  <c:v>-1.01151627907725E-2</c:v>
                </c:pt>
                <c:pt idx="8547">
                  <c:v>-1.0125516998671501E-2</c:v>
                </c:pt>
                <c:pt idx="8548">
                  <c:v>-1.0135879239937501E-2</c:v>
                </c:pt>
                <c:pt idx="8549">
                  <c:v>-1.01462489232115E-2</c:v>
                </c:pt>
                <c:pt idx="8550">
                  <c:v>-1.0156625519377601E-2</c:v>
                </c:pt>
                <c:pt idx="8551">
                  <c:v>-1.01670084615145E-2</c:v>
                </c:pt>
                <c:pt idx="8552">
                  <c:v>-1.0177397152302399E-2</c:v>
                </c:pt>
                <c:pt idx="8553">
                  <c:v>-1.01877910226927E-2</c:v>
                </c:pt>
                <c:pt idx="8554">
                  <c:v>-1.0198189507348E-2</c:v>
                </c:pt>
                <c:pt idx="8555">
                  <c:v>-1.0208592001636299E-2</c:v>
                </c:pt>
                <c:pt idx="8556">
                  <c:v>-1.0218997929786301E-2</c:v>
                </c:pt>
                <c:pt idx="8557">
                  <c:v>-1.0229406716665499E-2</c:v>
                </c:pt>
                <c:pt idx="8558">
                  <c:v>-1.0239817751719E-2</c:v>
                </c:pt>
                <c:pt idx="8559">
                  <c:v>-1.02502304189228E-2</c:v>
                </c:pt>
                <c:pt idx="8560">
                  <c:v>-1.02606440727034E-2</c:v>
                </c:pt>
                <c:pt idx="8561">
                  <c:v>-1.02710581689992E-2</c:v>
                </c:pt>
                <c:pt idx="8562">
                  <c:v>-1.02814721019101E-2</c:v>
                </c:pt>
                <c:pt idx="8563">
                  <c:v>-1.0291885239623299E-2</c:v>
                </c:pt>
                <c:pt idx="8564">
                  <c:v>-1.03022969652542E-2</c:v>
                </c:pt>
                <c:pt idx="8565">
                  <c:v>-1.03127066954631E-2</c:v>
                </c:pt>
                <c:pt idx="8566">
                  <c:v>-1.0323113759451901E-2</c:v>
                </c:pt>
                <c:pt idx="8567">
                  <c:v>-1.03335175683263E-2</c:v>
                </c:pt>
                <c:pt idx="8568">
                  <c:v>-1.03439174890089E-2</c:v>
                </c:pt>
                <c:pt idx="8569">
                  <c:v>-1.0354312887319601E-2</c:v>
                </c:pt>
                <c:pt idx="8570">
                  <c:v>-1.0364703084053699E-2</c:v>
                </c:pt>
                <c:pt idx="8571">
                  <c:v>-1.03750875358404E-2</c:v>
                </c:pt>
                <c:pt idx="8572">
                  <c:v>-1.03854655844912E-2</c:v>
                </c:pt>
                <c:pt idx="8573">
                  <c:v>-1.0395836550656099E-2</c:v>
                </c:pt>
                <c:pt idx="8574">
                  <c:v>-1.0406199816041699E-2</c:v>
                </c:pt>
                <c:pt idx="8575">
                  <c:v>-1.04165547599845E-2</c:v>
                </c:pt>
                <c:pt idx="8576">
                  <c:v>-1.0426900757626501E-2</c:v>
                </c:pt>
                <c:pt idx="8577">
                  <c:v>-1.04372371708736E-2</c:v>
                </c:pt>
                <c:pt idx="8578">
                  <c:v>-1.04475633382933E-2</c:v>
                </c:pt>
                <c:pt idx="8579">
                  <c:v>-1.0457878653560701E-2</c:v>
                </c:pt>
                <c:pt idx="8580">
                  <c:v>-1.0468182498548501E-2</c:v>
                </c:pt>
                <c:pt idx="8581">
                  <c:v>-1.04784742572711E-2</c:v>
                </c:pt>
                <c:pt idx="8582">
                  <c:v>-1.04887532422041E-2</c:v>
                </c:pt>
                <c:pt idx="8583">
                  <c:v>-1.04990188252507E-2</c:v>
                </c:pt>
                <c:pt idx="8584">
                  <c:v>-1.05092704217521E-2</c:v>
                </c:pt>
                <c:pt idx="8585">
                  <c:v>-1.05195073787188E-2</c:v>
                </c:pt>
                <c:pt idx="8586">
                  <c:v>-1.05297290302602E-2</c:v>
                </c:pt>
                <c:pt idx="8587">
                  <c:v>-1.05399347696002E-2</c:v>
                </c:pt>
                <c:pt idx="8588">
                  <c:v>-1.05501240089162E-2</c:v>
                </c:pt>
                <c:pt idx="8589">
                  <c:v>-1.05602961044207E-2</c:v>
                </c:pt>
                <c:pt idx="8590">
                  <c:v>-1.0570450439538999E-2</c:v>
                </c:pt>
                <c:pt idx="8591">
                  <c:v>-1.0580586375096001E-2</c:v>
                </c:pt>
                <c:pt idx="8592">
                  <c:v>-1.0590703327066801E-2</c:v>
                </c:pt>
                <c:pt idx="8593">
                  <c:v>-1.06008006667981E-2</c:v>
                </c:pt>
                <c:pt idx="8594">
                  <c:v>-1.06108777899152E-2</c:v>
                </c:pt>
                <c:pt idx="8595">
                  <c:v>-1.06209340836949E-2</c:v>
                </c:pt>
                <c:pt idx="8596">
                  <c:v>-1.06309689565107E-2</c:v>
                </c:pt>
                <c:pt idx="8597">
                  <c:v>-1.06409817857454E-2</c:v>
                </c:pt>
                <c:pt idx="8598">
                  <c:v>-1.0650971992347699E-2</c:v>
                </c:pt>
                <c:pt idx="8599">
                  <c:v>-1.06609389578852E-2</c:v>
                </c:pt>
                <c:pt idx="8600">
                  <c:v>-1.0670882148856101E-2</c:v>
                </c:pt>
                <c:pt idx="8601">
                  <c:v>-1.06808009642865E-2</c:v>
                </c:pt>
                <c:pt idx="8602">
                  <c:v>-1.06906948423174E-2</c:v>
                </c:pt>
                <c:pt idx="8603">
                  <c:v>-1.07005631483596E-2</c:v>
                </c:pt>
                <c:pt idx="8604">
                  <c:v>-1.07104053463952E-2</c:v>
                </c:pt>
                <c:pt idx="8605">
                  <c:v>-1.07202208551231E-2</c:v>
                </c:pt>
                <c:pt idx="8606">
                  <c:v>-1.07300091158712E-2</c:v>
                </c:pt>
                <c:pt idx="8607">
                  <c:v>-1.0739769586316599E-2</c:v>
                </c:pt>
                <c:pt idx="8608">
                  <c:v>-1.07495017078511E-2</c:v>
                </c:pt>
                <c:pt idx="8609">
                  <c:v>-1.07592049678157E-2</c:v>
                </c:pt>
                <c:pt idx="8610">
                  <c:v>-1.0768878810724299E-2</c:v>
                </c:pt>
                <c:pt idx="8611">
                  <c:v>-1.07785227074625E-2</c:v>
                </c:pt>
                <c:pt idx="8612">
                  <c:v>-1.07881361216817E-2</c:v>
                </c:pt>
                <c:pt idx="8613">
                  <c:v>-1.0797718511102601E-2</c:v>
                </c:pt>
                <c:pt idx="8614">
                  <c:v>-1.0807269419490201E-2</c:v>
                </c:pt>
                <c:pt idx="8615">
                  <c:v>-1.08167883301491E-2</c:v>
                </c:pt>
                <c:pt idx="8616">
                  <c:v>-1.0826274748627299E-2</c:v>
                </c:pt>
                <c:pt idx="8617">
                  <c:v>-1.08357281780405E-2</c:v>
                </c:pt>
                <c:pt idx="8618">
                  <c:v>-1.08451480720271E-2</c:v>
                </c:pt>
                <c:pt idx="8619">
                  <c:v>-1.0854534008047499E-2</c:v>
                </c:pt>
                <c:pt idx="8620">
                  <c:v>-1.0863885511876401E-2</c:v>
                </c:pt>
                <c:pt idx="8621">
                  <c:v>-1.0873202126269001E-2</c:v>
                </c:pt>
                <c:pt idx="8622">
                  <c:v>-1.0882483369437399E-2</c:v>
                </c:pt>
                <c:pt idx="8623">
                  <c:v>-1.0891728837940999E-2</c:v>
                </c:pt>
                <c:pt idx="8624">
                  <c:v>-1.0900938068512901E-2</c:v>
                </c:pt>
                <c:pt idx="8625">
                  <c:v>-1.09101106370833E-2</c:v>
                </c:pt>
                <c:pt idx="8626">
                  <c:v>-1.09192460827723E-2</c:v>
                </c:pt>
                <c:pt idx="8627">
                  <c:v>-1.0928344044174899E-2</c:v>
                </c:pt>
                <c:pt idx="8628">
                  <c:v>-1.0937404058338001E-2</c:v>
                </c:pt>
                <c:pt idx="8629">
                  <c:v>-1.0946425736042801E-2</c:v>
                </c:pt>
                <c:pt idx="8630">
                  <c:v>-1.0955408710028499E-2</c:v>
                </c:pt>
                <c:pt idx="8631">
                  <c:v>-1.09643525642589E-2</c:v>
                </c:pt>
                <c:pt idx="8632">
                  <c:v>-1.09732569605941E-2</c:v>
                </c:pt>
                <c:pt idx="8633">
                  <c:v>-1.09821215553801E-2</c:v>
                </c:pt>
                <c:pt idx="8634">
                  <c:v>-1.0990945942241599E-2</c:v>
                </c:pt>
                <c:pt idx="8635">
                  <c:v>-1.0999729784635899E-2</c:v>
                </c:pt>
                <c:pt idx="8636">
                  <c:v>-1.10084727391249E-2</c:v>
                </c:pt>
                <c:pt idx="8637">
                  <c:v>-1.10171745102416E-2</c:v>
                </c:pt>
                <c:pt idx="8638">
                  <c:v>-1.1025834747488601E-2</c:v>
                </c:pt>
                <c:pt idx="8639">
                  <c:v>-1.10344530969713E-2</c:v>
                </c:pt>
                <c:pt idx="8640">
                  <c:v>-1.10430293332237E-2</c:v>
                </c:pt>
                <c:pt idx="8641">
                  <c:v>-1.1051563104112601E-2</c:v>
                </c:pt>
                <c:pt idx="8642">
                  <c:v>-1.1060054172448999E-2</c:v>
                </c:pt>
                <c:pt idx="8643">
                  <c:v>-1.10685022088459E-2</c:v>
                </c:pt>
                <c:pt idx="8644">
                  <c:v>-1.1076906942505099E-2</c:v>
                </c:pt>
                <c:pt idx="8645">
                  <c:v>-1.1085268171276801E-2</c:v>
                </c:pt>
                <c:pt idx="8646">
                  <c:v>-1.1093585621343599E-2</c:v>
                </c:pt>
                <c:pt idx="8647">
                  <c:v>-1.11018590432585E-2</c:v>
                </c:pt>
                <c:pt idx="8648">
                  <c:v>-1.11100882396186E-2</c:v>
                </c:pt>
                <c:pt idx="8649">
                  <c:v>-1.1118272986740001E-2</c:v>
                </c:pt>
                <c:pt idx="8650">
                  <c:v>-1.1126413067581499E-2</c:v>
                </c:pt>
                <c:pt idx="8651">
                  <c:v>-1.1134508283571499E-2</c:v>
                </c:pt>
                <c:pt idx="8652">
                  <c:v>-1.1142558451322599E-2</c:v>
                </c:pt>
                <c:pt idx="8653">
                  <c:v>-1.1150563383495E-2</c:v>
                </c:pt>
                <c:pt idx="8654">
                  <c:v>-1.11585229301137E-2</c:v>
                </c:pt>
                <c:pt idx="8655">
                  <c:v>-1.1166436891132499E-2</c:v>
                </c:pt>
                <c:pt idx="8656">
                  <c:v>-1.1174305143611001E-2</c:v>
                </c:pt>
                <c:pt idx="8657">
                  <c:v>-1.11821275529197E-2</c:v>
                </c:pt>
                <c:pt idx="8658">
                  <c:v>-1.11899039671427E-2</c:v>
                </c:pt>
                <c:pt idx="8659">
                  <c:v>-1.11976342651846E-2</c:v>
                </c:pt>
                <c:pt idx="8660">
                  <c:v>-1.1205318328645899E-2</c:v>
                </c:pt>
                <c:pt idx="8661">
                  <c:v>-1.12129560873774E-2</c:v>
                </c:pt>
                <c:pt idx="8662">
                  <c:v>-1.1220547424652101E-2</c:v>
                </c:pt>
                <c:pt idx="8663">
                  <c:v>-1.1228092247676701E-2</c:v>
                </c:pt>
                <c:pt idx="8664">
                  <c:v>-1.12355904667593E-2</c:v>
                </c:pt>
                <c:pt idx="8665">
                  <c:v>-1.1243042055844799E-2</c:v>
                </c:pt>
                <c:pt idx="8666">
                  <c:v>-1.1250446982745899E-2</c:v>
                </c:pt>
                <c:pt idx="8667">
                  <c:v>-1.1257805169477201E-2</c:v>
                </c:pt>
                <c:pt idx="8668">
                  <c:v>-1.1265116574273801E-2</c:v>
                </c:pt>
                <c:pt idx="8669">
                  <c:v>-1.12723811612501E-2</c:v>
                </c:pt>
                <c:pt idx="8670">
                  <c:v>-1.1279598926385999E-2</c:v>
                </c:pt>
                <c:pt idx="8671">
                  <c:v>-1.1286769845921101E-2</c:v>
                </c:pt>
                <c:pt idx="8672">
                  <c:v>-1.1293893897947299E-2</c:v>
                </c:pt>
                <c:pt idx="8673">
                  <c:v>-1.13009711340833E-2</c:v>
                </c:pt>
                <c:pt idx="8674">
                  <c:v>-1.1308001578151599E-2</c:v>
                </c:pt>
                <c:pt idx="8675">
                  <c:v>-1.13149852374245E-2</c:v>
                </c:pt>
                <c:pt idx="8676">
                  <c:v>-1.1321922143567699E-2</c:v>
                </c:pt>
                <c:pt idx="8677">
                  <c:v>-1.13288123498127E-2</c:v>
                </c:pt>
                <c:pt idx="8678">
                  <c:v>-1.1335655899321199E-2</c:v>
                </c:pt>
                <c:pt idx="8679">
                  <c:v>-1.1342452880265501E-2</c:v>
                </c:pt>
                <c:pt idx="8680">
                  <c:v>-1.13492033566963E-2</c:v>
                </c:pt>
                <c:pt idx="8681">
                  <c:v>-1.13559073861814E-2</c:v>
                </c:pt>
                <c:pt idx="8682">
                  <c:v>-1.1362565033258901E-2</c:v>
                </c:pt>
                <c:pt idx="8683">
                  <c:v>-1.13691764284043E-2</c:v>
                </c:pt>
                <c:pt idx="8684">
                  <c:v>-1.1375741659016701E-2</c:v>
                </c:pt>
                <c:pt idx="8685">
                  <c:v>-1.1382260853563701E-2</c:v>
                </c:pt>
                <c:pt idx="8686">
                  <c:v>-1.1388734116207701E-2</c:v>
                </c:pt>
                <c:pt idx="8687">
                  <c:v>-1.13951615488032E-2</c:v>
                </c:pt>
                <c:pt idx="8688">
                  <c:v>-1.1401543301772401E-2</c:v>
                </c:pt>
                <c:pt idx="8689">
                  <c:v>-1.14078795317654E-2</c:v>
                </c:pt>
                <c:pt idx="8690">
                  <c:v>-1.14141703495798E-2</c:v>
                </c:pt>
                <c:pt idx="8691">
                  <c:v>-1.1420415960370901E-2</c:v>
                </c:pt>
                <c:pt idx="8692">
                  <c:v>-1.1426616513546E-2</c:v>
                </c:pt>
                <c:pt idx="8693">
                  <c:v>-1.14327721333274E-2</c:v>
                </c:pt>
                <c:pt idx="8694">
                  <c:v>-1.14388830536453E-2</c:v>
                </c:pt>
                <c:pt idx="8695">
                  <c:v>-1.1444949434155201E-2</c:v>
                </c:pt>
                <c:pt idx="8696">
                  <c:v>-1.14509714372597E-2</c:v>
                </c:pt>
                <c:pt idx="8697">
                  <c:v>-1.14569492415944E-2</c:v>
                </c:pt>
                <c:pt idx="8698">
                  <c:v>-1.14628830996839E-2</c:v>
                </c:pt>
                <c:pt idx="8699">
                  <c:v>-1.14687732536765E-2</c:v>
                </c:pt>
                <c:pt idx="8700">
                  <c:v>-1.1474619846069499E-2</c:v>
                </c:pt>
                <c:pt idx="8701">
                  <c:v>-1.1480423146284001E-2</c:v>
                </c:pt>
                <c:pt idx="8702">
                  <c:v>-1.1486183334926601E-2</c:v>
                </c:pt>
                <c:pt idx="8703">
                  <c:v>-1.14919006966651E-2</c:v>
                </c:pt>
                <c:pt idx="8704">
                  <c:v>-1.1497575460534201E-2</c:v>
                </c:pt>
                <c:pt idx="8705">
                  <c:v>-1.15032078206309E-2</c:v>
                </c:pt>
                <c:pt idx="8706">
                  <c:v>-1.15087980674727E-2</c:v>
                </c:pt>
                <c:pt idx="8707">
                  <c:v>-1.1514346420996399E-2</c:v>
                </c:pt>
                <c:pt idx="8708">
                  <c:v>-1.15198531895104E-2</c:v>
                </c:pt>
                <c:pt idx="8709">
                  <c:v>-1.1525318608490801E-2</c:v>
                </c:pt>
                <c:pt idx="8710">
                  <c:v>-1.15307429747815E-2</c:v>
                </c:pt>
                <c:pt idx="8711">
                  <c:v>-1.15361265435823E-2</c:v>
                </c:pt>
                <c:pt idx="8712">
                  <c:v>-1.1541469577959901E-2</c:v>
                </c:pt>
                <c:pt idx="8713">
                  <c:v>-1.15467723417265E-2</c:v>
                </c:pt>
                <c:pt idx="8714">
                  <c:v>-1.15520351611632E-2</c:v>
                </c:pt>
                <c:pt idx="8715">
                  <c:v>-1.1557258291465301E-2</c:v>
                </c:pt>
                <c:pt idx="8716">
                  <c:v>-1.1562442034314399E-2</c:v>
                </c:pt>
                <c:pt idx="8717">
                  <c:v>-1.1567586668853699E-2</c:v>
                </c:pt>
                <c:pt idx="8718">
                  <c:v>-1.1572692533981001E-2</c:v>
                </c:pt>
                <c:pt idx="8719">
                  <c:v>-1.15777598678595E-2</c:v>
                </c:pt>
                <c:pt idx="8720">
                  <c:v>-1.1582788997805399E-2</c:v>
                </c:pt>
                <c:pt idx="8721">
                  <c:v>-1.1587780287513699E-2</c:v>
                </c:pt>
                <c:pt idx="8722">
                  <c:v>-1.1592733979924E-2</c:v>
                </c:pt>
                <c:pt idx="8723">
                  <c:v>-1.15976504229604E-2</c:v>
                </c:pt>
                <c:pt idx="8724">
                  <c:v>-1.1602529905484099E-2</c:v>
                </c:pt>
                <c:pt idx="8725">
                  <c:v>-1.16073727543392E-2</c:v>
                </c:pt>
                <c:pt idx="8726">
                  <c:v>-1.1612179288900199E-2</c:v>
                </c:pt>
                <c:pt idx="8727">
                  <c:v>-1.1616949855207901E-2</c:v>
                </c:pt>
                <c:pt idx="8728">
                  <c:v>-1.1621684724181699E-2</c:v>
                </c:pt>
                <c:pt idx="8729">
                  <c:v>-1.1626384235730401E-2</c:v>
                </c:pt>
                <c:pt idx="8730">
                  <c:v>-1.16310487116909E-2</c:v>
                </c:pt>
                <c:pt idx="8731">
                  <c:v>-1.1635678499977899E-2</c:v>
                </c:pt>
                <c:pt idx="8732">
                  <c:v>-1.16402739189103E-2</c:v>
                </c:pt>
                <c:pt idx="8733">
                  <c:v>-1.1644835289816999E-2</c:v>
                </c:pt>
                <c:pt idx="8734">
                  <c:v>-1.16493629704588E-2</c:v>
                </c:pt>
                <c:pt idx="8735">
                  <c:v>-1.16538572858039E-2</c:v>
                </c:pt>
                <c:pt idx="8736">
                  <c:v>-1.1658318525796499E-2</c:v>
                </c:pt>
                <c:pt idx="8737">
                  <c:v>-1.16627470562801E-2</c:v>
                </c:pt>
                <c:pt idx="8738">
                  <c:v>-1.1667143204405501E-2</c:v>
                </c:pt>
                <c:pt idx="8739">
                  <c:v>-1.1671507299944E-2</c:v>
                </c:pt>
                <c:pt idx="8740">
                  <c:v>-1.16758396774677E-2</c:v>
                </c:pt>
                <c:pt idx="8741">
                  <c:v>-1.1680140685296599E-2</c:v>
                </c:pt>
                <c:pt idx="8742">
                  <c:v>-1.16844106324193E-2</c:v>
                </c:pt>
                <c:pt idx="8743">
                  <c:v>-1.16886498399936E-2</c:v>
                </c:pt>
                <c:pt idx="8744">
                  <c:v>-1.16928586651707E-2</c:v>
                </c:pt>
                <c:pt idx="8745">
                  <c:v>-1.16970373864544E-2</c:v>
                </c:pt>
                <c:pt idx="8746">
                  <c:v>-1.1701186363422199E-2</c:v>
                </c:pt>
                <c:pt idx="8747">
                  <c:v>-1.17053059113416E-2</c:v>
                </c:pt>
                <c:pt idx="8748">
                  <c:v>-1.1709396349920201E-2</c:v>
                </c:pt>
                <c:pt idx="8749">
                  <c:v>-1.1713458038540301E-2</c:v>
                </c:pt>
                <c:pt idx="8750">
                  <c:v>-1.1717491293274301E-2</c:v>
                </c:pt>
                <c:pt idx="8751">
                  <c:v>-1.1721496437494599E-2</c:v>
                </c:pt>
                <c:pt idx="8752">
                  <c:v>-1.1725473763626501E-2</c:v>
                </c:pt>
                <c:pt idx="8753">
                  <c:v>-1.1729423597829599E-2</c:v>
                </c:pt>
                <c:pt idx="8754">
                  <c:v>-1.17333462417428E-2</c:v>
                </c:pt>
                <c:pt idx="8755">
                  <c:v>-1.17372420187341E-2</c:v>
                </c:pt>
                <c:pt idx="8756">
                  <c:v>-1.17411112617856E-2</c:v>
                </c:pt>
                <c:pt idx="8757">
                  <c:v>-1.17449542982346E-2</c:v>
                </c:pt>
                <c:pt idx="8758">
                  <c:v>-1.17487713770454E-2</c:v>
                </c:pt>
                <c:pt idx="8759">
                  <c:v>-1.1752562850072101E-2</c:v>
                </c:pt>
                <c:pt idx="8760">
                  <c:v>-1.1756328989069101E-2</c:v>
                </c:pt>
                <c:pt idx="8761">
                  <c:v>-1.1760070108465401E-2</c:v>
                </c:pt>
                <c:pt idx="8762">
                  <c:v>-1.1763786497036299E-2</c:v>
                </c:pt>
                <c:pt idx="8763">
                  <c:v>-1.17674784679945E-2</c:v>
                </c:pt>
                <c:pt idx="8764">
                  <c:v>-1.1771146300523699E-2</c:v>
                </c:pt>
                <c:pt idx="8765">
                  <c:v>-1.1774790267050399E-2</c:v>
                </c:pt>
                <c:pt idx="8766">
                  <c:v>-1.1778410674543899E-2</c:v>
                </c:pt>
                <c:pt idx="8767">
                  <c:v>-1.1782007805566101E-2</c:v>
                </c:pt>
                <c:pt idx="8768">
                  <c:v>-1.1785581923208799E-2</c:v>
                </c:pt>
                <c:pt idx="8769">
                  <c:v>-1.1789133308535701E-2</c:v>
                </c:pt>
                <c:pt idx="8770">
                  <c:v>-1.17926622465638E-2</c:v>
                </c:pt>
                <c:pt idx="8771">
                  <c:v>-1.1796168988630401E-2</c:v>
                </c:pt>
                <c:pt idx="8772">
                  <c:v>-1.1799653803360699E-2</c:v>
                </c:pt>
                <c:pt idx="8773">
                  <c:v>-1.1803116962426301E-2</c:v>
                </c:pt>
                <c:pt idx="8774">
                  <c:v>-1.1806558714717299E-2</c:v>
                </c:pt>
                <c:pt idx="8775">
                  <c:v>-1.18099793159123E-2</c:v>
                </c:pt>
                <c:pt idx="8776">
                  <c:v>-1.1813379038980699E-2</c:v>
                </c:pt>
                <c:pt idx="8777">
                  <c:v>-1.18167581319021E-2</c:v>
                </c:pt>
                <c:pt idx="8778">
                  <c:v>-1.18201168328337E-2</c:v>
                </c:pt>
                <c:pt idx="8779">
                  <c:v>-1.1823455385503299E-2</c:v>
                </c:pt>
                <c:pt idx="8780">
                  <c:v>-1.18267740150123E-2</c:v>
                </c:pt>
                <c:pt idx="8781">
                  <c:v>-1.18300729808061E-2</c:v>
                </c:pt>
                <c:pt idx="8782">
                  <c:v>-1.1833352487951899E-2</c:v>
                </c:pt>
                <c:pt idx="8783">
                  <c:v>-1.1836612772396501E-2</c:v>
                </c:pt>
                <c:pt idx="8784">
                  <c:v>-1.1839854085977399E-2</c:v>
                </c:pt>
                <c:pt idx="8785">
                  <c:v>-1.1843076620425099E-2</c:v>
                </c:pt>
                <c:pt idx="8786">
                  <c:v>-1.1846280611565301E-2</c:v>
                </c:pt>
                <c:pt idx="8787">
                  <c:v>-1.18494662419204E-2</c:v>
                </c:pt>
                <c:pt idx="8788">
                  <c:v>-1.18526337390051E-2</c:v>
                </c:pt>
                <c:pt idx="8789">
                  <c:v>-1.18557833092672E-2</c:v>
                </c:pt>
                <c:pt idx="8790">
                  <c:v>-1.18589151171365E-2</c:v>
                </c:pt>
                <c:pt idx="8791">
                  <c:v>-1.18620294046963E-2</c:v>
                </c:pt>
                <c:pt idx="8792">
                  <c:v>-1.18651263512545E-2</c:v>
                </c:pt>
                <c:pt idx="8793">
                  <c:v>-1.1868206107473399E-2</c:v>
                </c:pt>
                <c:pt idx="8794">
                  <c:v>-1.18712688944877E-2</c:v>
                </c:pt>
                <c:pt idx="8795">
                  <c:v>-1.18743148857724E-2</c:v>
                </c:pt>
                <c:pt idx="8796">
                  <c:v>-1.18773442538975E-2</c:v>
                </c:pt>
                <c:pt idx="8797">
                  <c:v>-1.18803571775811E-2</c:v>
                </c:pt>
                <c:pt idx="8798">
                  <c:v>-1.1883353832817301E-2</c:v>
                </c:pt>
                <c:pt idx="8799">
                  <c:v>-1.1886334396519E-2</c:v>
                </c:pt>
                <c:pt idx="8800">
                  <c:v>-1.18892990272328E-2</c:v>
                </c:pt>
                <c:pt idx="8801">
                  <c:v>-1.18922478694721E-2</c:v>
                </c:pt>
                <c:pt idx="8802">
                  <c:v>-1.18951811184979E-2</c:v>
                </c:pt>
                <c:pt idx="8803">
                  <c:v>-1.1898098905463599E-2</c:v>
                </c:pt>
                <c:pt idx="8804">
                  <c:v>-1.19010013689887E-2</c:v>
                </c:pt>
                <c:pt idx="8805">
                  <c:v>-1.19038886591025E-2</c:v>
                </c:pt>
                <c:pt idx="8806">
                  <c:v>-1.19067609512114E-2</c:v>
                </c:pt>
                <c:pt idx="8807">
                  <c:v>-1.1909618351354E-2</c:v>
                </c:pt>
                <c:pt idx="8808">
                  <c:v>-1.19124610291829E-2</c:v>
                </c:pt>
                <c:pt idx="8809">
                  <c:v>-1.19152891140845E-2</c:v>
                </c:pt>
                <c:pt idx="8810">
                  <c:v>-1.19181027309615E-2</c:v>
                </c:pt>
                <c:pt idx="8811">
                  <c:v>-1.1920902008422799E-2</c:v>
                </c:pt>
                <c:pt idx="8812">
                  <c:v>-1.1923687025533E-2</c:v>
                </c:pt>
                <c:pt idx="8813">
                  <c:v>-1.19264579911053E-2</c:v>
                </c:pt>
                <c:pt idx="8814">
                  <c:v>-1.19292149616252E-2</c:v>
                </c:pt>
                <c:pt idx="8815">
                  <c:v>-1.1931958117192901E-2</c:v>
                </c:pt>
                <c:pt idx="8816">
                  <c:v>-1.19346875258523E-2</c:v>
                </c:pt>
                <c:pt idx="8817">
                  <c:v>-1.19374033331436E-2</c:v>
                </c:pt>
                <c:pt idx="8818">
                  <c:v>-1.19401056233145E-2</c:v>
                </c:pt>
                <c:pt idx="8819">
                  <c:v>-1.1942794492496699E-2</c:v>
                </c:pt>
                <c:pt idx="8820">
                  <c:v>-1.1945470064699299E-2</c:v>
                </c:pt>
                <c:pt idx="8821">
                  <c:v>-1.19481324373567E-2</c:v>
                </c:pt>
                <c:pt idx="8822">
                  <c:v>-1.1950781721634499E-2</c:v>
                </c:pt>
                <c:pt idx="8823">
                  <c:v>-1.19534180442574E-2</c:v>
                </c:pt>
                <c:pt idx="8824">
                  <c:v>-1.1956041490438E-2</c:v>
                </c:pt>
                <c:pt idx="8825">
                  <c:v>-1.1958652156752301E-2</c:v>
                </c:pt>
                <c:pt idx="8826">
                  <c:v>-1.19612501431915E-2</c:v>
                </c:pt>
                <c:pt idx="8827">
                  <c:v>-1.19638355698484E-2</c:v>
                </c:pt>
                <c:pt idx="8828">
                  <c:v>-1.1966408497363201E-2</c:v>
                </c:pt>
                <c:pt idx="8829">
                  <c:v>-1.19689690344425E-2</c:v>
                </c:pt>
                <c:pt idx="8830">
                  <c:v>-1.19715172891847E-2</c:v>
                </c:pt>
                <c:pt idx="8831">
                  <c:v>-1.19740533028073E-2</c:v>
                </c:pt>
                <c:pt idx="8832">
                  <c:v>-1.19765771742664E-2</c:v>
                </c:pt>
                <c:pt idx="8833">
                  <c:v>-1.1979089001887501E-2</c:v>
                </c:pt>
                <c:pt idx="8834">
                  <c:v>-1.1981588911736099E-2</c:v>
                </c:pt>
                <c:pt idx="8835">
                  <c:v>-1.19840769678091E-2</c:v>
                </c:pt>
                <c:pt idx="8836">
                  <c:v>-1.1986553243071499E-2</c:v>
                </c:pt>
                <c:pt idx="8837">
                  <c:v>-1.1989017853695799E-2</c:v>
                </c:pt>
                <c:pt idx="8838">
                  <c:v>-1.1991470844109901E-2</c:v>
                </c:pt>
                <c:pt idx="8839">
                  <c:v>-1.19939123593245E-2</c:v>
                </c:pt>
                <c:pt idx="8840">
                  <c:v>-1.1996342429228901E-2</c:v>
                </c:pt>
                <c:pt idx="8841">
                  <c:v>-1.19987612149405E-2</c:v>
                </c:pt>
                <c:pt idx="8842">
                  <c:v>-1.2001168744823799E-2</c:v>
                </c:pt>
                <c:pt idx="8843">
                  <c:v>-1.20035651353984E-2</c:v>
                </c:pt>
                <c:pt idx="8844">
                  <c:v>-1.20059504568921E-2</c:v>
                </c:pt>
                <c:pt idx="8845">
                  <c:v>-1.20083248182899E-2</c:v>
                </c:pt>
                <c:pt idx="8846">
                  <c:v>-1.20106882768221E-2</c:v>
                </c:pt>
                <c:pt idx="8847">
                  <c:v>-1.20130409555006E-2</c:v>
                </c:pt>
                <c:pt idx="8848">
                  <c:v>-1.2015382918205E-2</c:v>
                </c:pt>
                <c:pt idx="8849">
                  <c:v>-1.20177142847718E-2</c:v>
                </c:pt>
                <c:pt idx="8850">
                  <c:v>-1.2020035122698201E-2</c:v>
                </c:pt>
                <c:pt idx="8851">
                  <c:v>-1.20223455694597E-2</c:v>
                </c:pt>
                <c:pt idx="8852">
                  <c:v>-1.20246456835624E-2</c:v>
                </c:pt>
                <c:pt idx="8853">
                  <c:v>-1.2026935579626001E-2</c:v>
                </c:pt>
                <c:pt idx="8854">
                  <c:v>-1.2029215383507199E-2</c:v>
                </c:pt>
                <c:pt idx="8855">
                  <c:v>-1.20314851687757E-2</c:v>
                </c:pt>
                <c:pt idx="8856">
                  <c:v>-1.2033745034577201E-2</c:v>
                </c:pt>
                <c:pt idx="8857">
                  <c:v>-1.2035995136132399E-2</c:v>
                </c:pt>
                <c:pt idx="8858">
                  <c:v>-1.2038235533092301E-2</c:v>
                </c:pt>
                <c:pt idx="8859">
                  <c:v>-1.20404663508387E-2</c:v>
                </c:pt>
                <c:pt idx="8860">
                  <c:v>-1.2042687684868899E-2</c:v>
                </c:pt>
                <c:pt idx="8861">
                  <c:v>-1.20448996323262E-2</c:v>
                </c:pt>
                <c:pt idx="8862">
                  <c:v>-1.20471023554192E-2</c:v>
                </c:pt>
                <c:pt idx="8863">
                  <c:v>-1.20492959695453E-2</c:v>
                </c:pt>
                <c:pt idx="8864">
                  <c:v>-1.20514805355463E-2</c:v>
                </c:pt>
                <c:pt idx="8865">
                  <c:v>-1.20536562589755E-2</c:v>
                </c:pt>
                <c:pt idx="8866">
                  <c:v>-1.2055823254012599E-2</c:v>
                </c:pt>
                <c:pt idx="8867">
                  <c:v>-1.20579816031646E-2</c:v>
                </c:pt>
                <c:pt idx="8868">
                  <c:v>-1.20601314758136E-2</c:v>
                </c:pt>
                <c:pt idx="8869">
                  <c:v>-1.2062272979562701E-2</c:v>
                </c:pt>
                <c:pt idx="8870">
                  <c:v>-1.20644062700577E-2</c:v>
                </c:pt>
                <c:pt idx="8871">
                  <c:v>-1.20665314791196E-2</c:v>
                </c:pt>
                <c:pt idx="8872">
                  <c:v>-1.20686487594019E-2</c:v>
                </c:pt>
                <c:pt idx="8873">
                  <c:v>-1.2070758264885699E-2</c:v>
                </c:pt>
                <c:pt idx="8874">
                  <c:v>-1.2072860159784799E-2</c:v>
                </c:pt>
                <c:pt idx="8875">
                  <c:v>-1.2074954561395001E-2</c:v>
                </c:pt>
                <c:pt idx="8876">
                  <c:v>-1.20770416704529E-2</c:v>
                </c:pt>
                <c:pt idx="8877">
                  <c:v>-1.20791216248464E-2</c:v>
                </c:pt>
                <c:pt idx="8878">
                  <c:v>-1.20811946254046E-2</c:v>
                </c:pt>
                <c:pt idx="8879">
                  <c:v>-1.20832608078713E-2</c:v>
                </c:pt>
                <c:pt idx="8880">
                  <c:v>-1.208532034623E-2</c:v>
                </c:pt>
                <c:pt idx="8881">
                  <c:v>-1.20873733971942E-2</c:v>
                </c:pt>
                <c:pt idx="8882">
                  <c:v>-1.2089420188717399E-2</c:v>
                </c:pt>
                <c:pt idx="8883">
                  <c:v>-1.20914608820651E-2</c:v>
                </c:pt>
                <c:pt idx="8884">
                  <c:v>-1.20934956744466E-2</c:v>
                </c:pt>
                <c:pt idx="8885">
                  <c:v>-1.20955247756273E-2</c:v>
                </c:pt>
                <c:pt idx="8886">
                  <c:v>-1.20975483319367E-2</c:v>
                </c:pt>
                <c:pt idx="8887">
                  <c:v>-1.2099566552044101E-2</c:v>
                </c:pt>
                <c:pt idx="8888">
                  <c:v>-1.2101579661219899E-2</c:v>
                </c:pt>
                <c:pt idx="8889">
                  <c:v>-1.2103587868044E-2</c:v>
                </c:pt>
                <c:pt idx="8890">
                  <c:v>-1.21055913576683E-2</c:v>
                </c:pt>
                <c:pt idx="8891">
                  <c:v>-1.2107590380627401E-2</c:v>
                </c:pt>
                <c:pt idx="8892">
                  <c:v>-1.2109585158732099E-2</c:v>
                </c:pt>
                <c:pt idx="8893">
                  <c:v>-1.2111575882678201E-2</c:v>
                </c:pt>
                <c:pt idx="8894">
                  <c:v>-1.21135628402369E-2</c:v>
                </c:pt>
                <c:pt idx="8895">
                  <c:v>-1.2115546231047601E-2</c:v>
                </c:pt>
                <c:pt idx="8896">
                  <c:v>-1.21175262982335E-2</c:v>
                </c:pt>
                <c:pt idx="8897">
                  <c:v>-1.2119503266133799E-2</c:v>
                </c:pt>
                <c:pt idx="8898">
                  <c:v>-1.2121477372694801E-2</c:v>
                </c:pt>
                <c:pt idx="8899">
                  <c:v>-1.2123448899000799E-2</c:v>
                </c:pt>
                <c:pt idx="8900">
                  <c:v>-1.2125418093091001E-2</c:v>
                </c:pt>
                <c:pt idx="8901">
                  <c:v>-1.21273852020936E-2</c:v>
                </c:pt>
                <c:pt idx="8902">
                  <c:v>-1.2129350463985999E-2</c:v>
                </c:pt>
                <c:pt idx="8903">
                  <c:v>-1.21313141429727E-2</c:v>
                </c:pt>
                <c:pt idx="8904">
                  <c:v>-1.21332765566768E-2</c:v>
                </c:pt>
                <c:pt idx="8905">
                  <c:v>-1.21352379542729E-2</c:v>
                </c:pt>
                <c:pt idx="8906">
                  <c:v>-1.21371986176547E-2</c:v>
                </c:pt>
                <c:pt idx="8907">
                  <c:v>-1.21391588218709E-2</c:v>
                </c:pt>
                <c:pt idx="8908">
                  <c:v>-1.21411188517594E-2</c:v>
                </c:pt>
                <c:pt idx="8909">
                  <c:v>-1.2143079001501E-2</c:v>
                </c:pt>
                <c:pt idx="8910">
                  <c:v>-1.21450395397932E-2</c:v>
                </c:pt>
                <c:pt idx="8911">
                  <c:v>-1.21470007923678E-2</c:v>
                </c:pt>
                <c:pt idx="8912">
                  <c:v>-1.21489630590179E-2</c:v>
                </c:pt>
                <c:pt idx="8913">
                  <c:v>-1.2150926657957899E-2</c:v>
                </c:pt>
                <c:pt idx="8914">
                  <c:v>-1.2152891867835299E-2</c:v>
                </c:pt>
                <c:pt idx="8915">
                  <c:v>-1.21548590224566E-2</c:v>
                </c:pt>
                <c:pt idx="8916">
                  <c:v>-1.21568284021168E-2</c:v>
                </c:pt>
                <c:pt idx="8917">
                  <c:v>-1.21588003582155E-2</c:v>
                </c:pt>
                <c:pt idx="8918">
                  <c:v>-1.21607751861047E-2</c:v>
                </c:pt>
                <c:pt idx="8919">
                  <c:v>-1.21627532290089E-2</c:v>
                </c:pt>
                <c:pt idx="8920">
                  <c:v>-1.21647348309461E-2</c:v>
                </c:pt>
                <c:pt idx="8921">
                  <c:v>-1.21667202939028E-2</c:v>
                </c:pt>
                <c:pt idx="8922">
                  <c:v>-1.2168709948061801E-2</c:v>
                </c:pt>
                <c:pt idx="8923">
                  <c:v>-1.2170704146001601E-2</c:v>
                </c:pt>
                <c:pt idx="8924">
                  <c:v>-1.21727032201327E-2</c:v>
                </c:pt>
                <c:pt idx="8925">
                  <c:v>-1.2174707528813699E-2</c:v>
                </c:pt>
                <c:pt idx="8926">
                  <c:v>-1.2176717364912701E-2</c:v>
                </c:pt>
                <c:pt idx="8927">
                  <c:v>-1.2178733139467299E-2</c:v>
                </c:pt>
                <c:pt idx="8928">
                  <c:v>-1.21807551820617E-2</c:v>
                </c:pt>
                <c:pt idx="8929">
                  <c:v>-1.2182783854362601E-2</c:v>
                </c:pt>
                <c:pt idx="8930">
                  <c:v>-1.2184819517478299E-2</c:v>
                </c:pt>
                <c:pt idx="8931">
                  <c:v>-1.2186862478758401E-2</c:v>
                </c:pt>
                <c:pt idx="8932">
                  <c:v>-1.2188913144181201E-2</c:v>
                </c:pt>
                <c:pt idx="8933">
                  <c:v>-1.21909718543576E-2</c:v>
                </c:pt>
                <c:pt idx="8934">
                  <c:v>-1.2193039000106201E-2</c:v>
                </c:pt>
                <c:pt idx="8935">
                  <c:v>-1.21951149150855E-2</c:v>
                </c:pt>
                <c:pt idx="8936">
                  <c:v>-1.21971999586756E-2</c:v>
                </c:pt>
                <c:pt idx="8937">
                  <c:v>-1.21992945542843E-2</c:v>
                </c:pt>
                <c:pt idx="8938">
                  <c:v>-1.2201399018654E-2</c:v>
                </c:pt>
                <c:pt idx="8939">
                  <c:v>-1.22035137391157E-2</c:v>
                </c:pt>
                <c:pt idx="8940">
                  <c:v>-1.22056390611408E-2</c:v>
                </c:pt>
                <c:pt idx="8941">
                  <c:v>-1.22077753868751E-2</c:v>
                </c:pt>
                <c:pt idx="8942">
                  <c:v>-1.22099230851171E-2</c:v>
                </c:pt>
                <c:pt idx="8943">
                  <c:v>-1.22120825360041E-2</c:v>
                </c:pt>
                <c:pt idx="8944">
                  <c:v>-1.2214254122575201E-2</c:v>
                </c:pt>
                <c:pt idx="8945">
                  <c:v>-1.22164382022634E-2</c:v>
                </c:pt>
                <c:pt idx="8946">
                  <c:v>-1.2218635134207999E-2</c:v>
                </c:pt>
                <c:pt idx="8947">
                  <c:v>-1.22208452843168E-2</c:v>
                </c:pt>
                <c:pt idx="8948">
                  <c:v>-1.2223069056196899E-2</c:v>
                </c:pt>
                <c:pt idx="8949">
                  <c:v>-1.22253068402156E-2</c:v>
                </c:pt>
                <c:pt idx="8950">
                  <c:v>-1.22275589967588E-2</c:v>
                </c:pt>
                <c:pt idx="8951">
                  <c:v>-1.22298258923222E-2</c:v>
                </c:pt>
                <c:pt idx="8952">
                  <c:v>-1.2232107935139401E-2</c:v>
                </c:pt>
                <c:pt idx="8953">
                  <c:v>-1.2234405461238501E-2</c:v>
                </c:pt>
                <c:pt idx="8954">
                  <c:v>-1.22367188524514E-2</c:v>
                </c:pt>
                <c:pt idx="8955">
                  <c:v>-1.2239048479369199E-2</c:v>
                </c:pt>
                <c:pt idx="8956">
                  <c:v>-1.22413946990323E-2</c:v>
                </c:pt>
                <c:pt idx="8957">
                  <c:v>-1.2243757899406E-2</c:v>
                </c:pt>
                <c:pt idx="8958">
                  <c:v>-1.2246138463468901E-2</c:v>
                </c:pt>
                <c:pt idx="8959">
                  <c:v>-1.22485367638396E-2</c:v>
                </c:pt>
                <c:pt idx="8960">
                  <c:v>-1.2250953130529599E-2</c:v>
                </c:pt>
                <c:pt idx="8961">
                  <c:v>-1.22533879369117E-2</c:v>
                </c:pt>
                <c:pt idx="8962">
                  <c:v>-1.22558415714265E-2</c:v>
                </c:pt>
                <c:pt idx="8963">
                  <c:v>-1.2258314358969799E-2</c:v>
                </c:pt>
                <c:pt idx="8964">
                  <c:v>-1.22608066574523E-2</c:v>
                </c:pt>
                <c:pt idx="8965">
                  <c:v>-1.2263318814684201E-2</c:v>
                </c:pt>
                <c:pt idx="8966">
                  <c:v>-1.22658512141925E-2</c:v>
                </c:pt>
                <c:pt idx="8967">
                  <c:v>-1.2268404181489501E-2</c:v>
                </c:pt>
                <c:pt idx="8968">
                  <c:v>-1.2270978047398001E-2</c:v>
                </c:pt>
                <c:pt idx="8969">
                  <c:v>-1.2273573161236799E-2</c:v>
                </c:pt>
                <c:pt idx="8970">
                  <c:v>-1.22761899207079E-2</c:v>
                </c:pt>
                <c:pt idx="8971">
                  <c:v>-1.22788286234101E-2</c:v>
                </c:pt>
                <c:pt idx="8972">
                  <c:v>-1.2281489637040399E-2</c:v>
                </c:pt>
                <c:pt idx="8973">
                  <c:v>-1.22841732542601E-2</c:v>
                </c:pt>
                <c:pt idx="8974">
                  <c:v>-1.22868797725293E-2</c:v>
                </c:pt>
                <c:pt idx="8975">
                  <c:v>-1.2289609539076001E-2</c:v>
                </c:pt>
                <c:pt idx="8976">
                  <c:v>-1.22923628645107E-2</c:v>
                </c:pt>
                <c:pt idx="8977">
                  <c:v>-1.22951400473305E-2</c:v>
                </c:pt>
                <c:pt idx="8978">
                  <c:v>-1.2297941433653901E-2</c:v>
                </c:pt>
                <c:pt idx="8979">
                  <c:v>-1.2300767311561701E-2</c:v>
                </c:pt>
                <c:pt idx="8980">
                  <c:v>-1.2303617983040201E-2</c:v>
                </c:pt>
                <c:pt idx="8981">
                  <c:v>-1.2306493748638901E-2</c:v>
                </c:pt>
                <c:pt idx="8982">
                  <c:v>-1.23093948491794E-2</c:v>
                </c:pt>
                <c:pt idx="8983">
                  <c:v>-1.2312321647574599E-2</c:v>
                </c:pt>
                <c:pt idx="8984">
                  <c:v>-1.23152743837413E-2</c:v>
                </c:pt>
                <c:pt idx="8985">
                  <c:v>-1.23182533428387E-2</c:v>
                </c:pt>
                <c:pt idx="8986">
                  <c:v>-1.23212587579404E-2</c:v>
                </c:pt>
                <c:pt idx="8987">
                  <c:v>-1.2324290928041199E-2</c:v>
                </c:pt>
                <c:pt idx="8988">
                  <c:v>-1.2327350079274E-2</c:v>
                </c:pt>
                <c:pt idx="8989">
                  <c:v>-1.23304364759913E-2</c:v>
                </c:pt>
                <c:pt idx="8990">
                  <c:v>-1.2333550390643501E-2</c:v>
                </c:pt>
                <c:pt idx="8991">
                  <c:v>-1.2336692020919001E-2</c:v>
                </c:pt>
                <c:pt idx="8992">
                  <c:v>-1.2339861605022699E-2</c:v>
                </c:pt>
                <c:pt idx="8993">
                  <c:v>-1.2343059355663599E-2</c:v>
                </c:pt>
                <c:pt idx="8994">
                  <c:v>-1.23462855133683E-2</c:v>
                </c:pt>
                <c:pt idx="8995">
                  <c:v>-1.2349540273606701E-2</c:v>
                </c:pt>
                <c:pt idx="8996">
                  <c:v>-1.23528238338101E-2</c:v>
                </c:pt>
                <c:pt idx="8997">
                  <c:v>-1.2356136407698899E-2</c:v>
                </c:pt>
                <c:pt idx="8998">
                  <c:v>-1.23594782310288E-2</c:v>
                </c:pt>
                <c:pt idx="8999">
                  <c:v>-1.23628494214254E-2</c:v>
                </c:pt>
                <c:pt idx="9000">
                  <c:v>-1.2366250200308701E-2</c:v>
                </c:pt>
                <c:pt idx="9001">
                  <c:v>-1.2369680687075999E-2</c:v>
                </c:pt>
                <c:pt idx="9002">
                  <c:v>-1.2373141109674701E-2</c:v>
                </c:pt>
                <c:pt idx="9003">
                  <c:v>-1.2376631581513999E-2</c:v>
                </c:pt>
                <c:pt idx="9004">
                  <c:v>-1.2380152262217E-2</c:v>
                </c:pt>
                <c:pt idx="9005">
                  <c:v>-1.2383703282146099E-2</c:v>
                </c:pt>
                <c:pt idx="9006">
                  <c:v>-1.23872847642443E-2</c:v>
                </c:pt>
                <c:pt idx="9007">
                  <c:v>-1.23908968354776E-2</c:v>
                </c:pt>
                <c:pt idx="9008">
                  <c:v>-1.2394539633581499E-2</c:v>
                </c:pt>
              </c:numCache>
            </c:numRef>
          </c:yVal>
          <c:smooth val="0"/>
        </c:ser>
        <c:ser>
          <c:idx val="1"/>
          <c:order val="1"/>
          <c:tx>
            <c:v>аппроксимация</c:v>
          </c:tx>
          <c:spPr>
            <a:ln w="22225" cap="rnd">
              <a:solidFill>
                <a:schemeClr val="tx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поперечные!$B$4:$MHN$4</c:f>
              <c:numCache>
                <c:formatCode>General</c:formatCode>
                <c:ptCount val="9009"/>
                <c:pt idx="0">
                  <c:v>0</c:v>
                </c:pt>
                <c:pt idx="1">
                  <c:v>5.5506258582405002E-2</c:v>
                </c:pt>
                <c:pt idx="2">
                  <c:v>0.11101251716481</c:v>
                </c:pt>
                <c:pt idx="3">
                  <c:v>0.16651877574721499</c:v>
                </c:pt>
                <c:pt idx="4">
                  <c:v>0.22202503432962001</c:v>
                </c:pt>
                <c:pt idx="5">
                  <c:v>0.277531292912025</c:v>
                </c:pt>
                <c:pt idx="6">
                  <c:v>0.33303755149442998</c:v>
                </c:pt>
                <c:pt idx="7">
                  <c:v>0.38854381007683497</c:v>
                </c:pt>
                <c:pt idx="8">
                  <c:v>0.44405006865924002</c:v>
                </c:pt>
                <c:pt idx="9">
                  <c:v>0.499556327241645</c:v>
                </c:pt>
                <c:pt idx="10">
                  <c:v>0.55506258582404999</c:v>
                </c:pt>
                <c:pt idx="11">
                  <c:v>0.61056884440645498</c:v>
                </c:pt>
                <c:pt idx="12">
                  <c:v>0.66607510298885997</c:v>
                </c:pt>
                <c:pt idx="13">
                  <c:v>0.72158136157126496</c:v>
                </c:pt>
                <c:pt idx="14">
                  <c:v>0.77708762015366994</c:v>
                </c:pt>
                <c:pt idx="15">
                  <c:v>0.83259387873607504</c:v>
                </c:pt>
                <c:pt idx="16">
                  <c:v>0.88810013731848003</c:v>
                </c:pt>
                <c:pt idx="17">
                  <c:v>0.94360639590088502</c:v>
                </c:pt>
                <c:pt idx="18">
                  <c:v>0.99911265448329001</c:v>
                </c:pt>
                <c:pt idx="19">
                  <c:v>1.05461891306569</c:v>
                </c:pt>
                <c:pt idx="20">
                  <c:v>1.1101251716481</c:v>
                </c:pt>
                <c:pt idx="21">
                  <c:v>1.1656314302305</c:v>
                </c:pt>
                <c:pt idx="22">
                  <c:v>1.22113768881291</c:v>
                </c:pt>
                <c:pt idx="23">
                  <c:v>1.27664394739531</c:v>
                </c:pt>
                <c:pt idx="24">
                  <c:v>1.3321502059777199</c:v>
                </c:pt>
                <c:pt idx="25">
                  <c:v>1.3876564645601199</c:v>
                </c:pt>
                <c:pt idx="26">
                  <c:v>1.4431627231425299</c:v>
                </c:pt>
                <c:pt idx="27">
                  <c:v>1.4986689817249299</c:v>
                </c:pt>
                <c:pt idx="28">
                  <c:v>1.5541752403073399</c:v>
                </c:pt>
                <c:pt idx="29">
                  <c:v>1.6096814988897401</c:v>
                </c:pt>
                <c:pt idx="30">
                  <c:v>1.6651877574721501</c:v>
                </c:pt>
                <c:pt idx="31">
                  <c:v>1.7206940160545501</c:v>
                </c:pt>
                <c:pt idx="32">
                  <c:v>1.7762002746369601</c:v>
                </c:pt>
                <c:pt idx="33">
                  <c:v>1.8317065332193601</c:v>
                </c:pt>
                <c:pt idx="34">
                  <c:v>1.88721279180177</c:v>
                </c:pt>
                <c:pt idx="35">
                  <c:v>1.94271905038417</c:v>
                </c:pt>
                <c:pt idx="36">
                  <c:v>1.99822530896658</c:v>
                </c:pt>
                <c:pt idx="37">
                  <c:v>2.0537315675489798</c:v>
                </c:pt>
                <c:pt idx="38">
                  <c:v>2.1092378261313902</c:v>
                </c:pt>
                <c:pt idx="39">
                  <c:v>2.16474408471379</c:v>
                </c:pt>
                <c:pt idx="40">
                  <c:v>2.2202503432962</c:v>
                </c:pt>
                <c:pt idx="41">
                  <c:v>2.2757566018786002</c:v>
                </c:pt>
                <c:pt idx="42">
                  <c:v>2.3312628604610102</c:v>
                </c:pt>
                <c:pt idx="43">
                  <c:v>2.3867691190434099</c:v>
                </c:pt>
                <c:pt idx="44">
                  <c:v>2.4422753776258199</c:v>
                </c:pt>
                <c:pt idx="45">
                  <c:v>2.4977816362082201</c:v>
                </c:pt>
                <c:pt idx="46">
                  <c:v>2.5532878947906301</c:v>
                </c:pt>
                <c:pt idx="47">
                  <c:v>2.6087941533730299</c:v>
                </c:pt>
                <c:pt idx="48">
                  <c:v>2.6643004119554399</c:v>
                </c:pt>
                <c:pt idx="49">
                  <c:v>2.7198066705378499</c:v>
                </c:pt>
                <c:pt idx="50">
                  <c:v>2.7753129291202501</c:v>
                </c:pt>
                <c:pt idx="51">
                  <c:v>2.8308191877026498</c:v>
                </c:pt>
                <c:pt idx="52">
                  <c:v>2.8863254462850598</c:v>
                </c:pt>
                <c:pt idx="53">
                  <c:v>2.94183170486746</c:v>
                </c:pt>
                <c:pt idx="54">
                  <c:v>2.99733796344987</c:v>
                </c:pt>
                <c:pt idx="55">
                  <c:v>3.0528442220322698</c:v>
                </c:pt>
                <c:pt idx="56">
                  <c:v>3.1083504806146798</c:v>
                </c:pt>
                <c:pt idx="57">
                  <c:v>3.16385673919708</c:v>
                </c:pt>
                <c:pt idx="58">
                  <c:v>3.21936299777949</c:v>
                </c:pt>
                <c:pt idx="59">
                  <c:v>3.2748692563618902</c:v>
                </c:pt>
                <c:pt idx="60">
                  <c:v>3.3303755149443002</c:v>
                </c:pt>
                <c:pt idx="61">
                  <c:v>3.3858817735266999</c:v>
                </c:pt>
                <c:pt idx="62">
                  <c:v>3.4413880321091099</c:v>
                </c:pt>
                <c:pt idx="63">
                  <c:v>3.4968942906915101</c:v>
                </c:pt>
                <c:pt idx="64">
                  <c:v>3.5524005492739201</c:v>
                </c:pt>
                <c:pt idx="65">
                  <c:v>3.6079068078563199</c:v>
                </c:pt>
                <c:pt idx="66">
                  <c:v>3.6634130664387299</c:v>
                </c:pt>
                <c:pt idx="67">
                  <c:v>3.7189193250211301</c:v>
                </c:pt>
                <c:pt idx="68">
                  <c:v>3.7744255836035401</c:v>
                </c:pt>
                <c:pt idx="69">
                  <c:v>3.8299318421859398</c:v>
                </c:pt>
                <c:pt idx="70">
                  <c:v>3.8854381007683498</c:v>
                </c:pt>
                <c:pt idx="71">
                  <c:v>3.94094435935075</c:v>
                </c:pt>
                <c:pt idx="72">
                  <c:v>3.99645061793316</c:v>
                </c:pt>
                <c:pt idx="73">
                  <c:v>4.0519568765155602</c:v>
                </c:pt>
                <c:pt idx="74">
                  <c:v>4.1074631350979702</c:v>
                </c:pt>
                <c:pt idx="75">
                  <c:v>4.1629693936803696</c:v>
                </c:pt>
                <c:pt idx="76">
                  <c:v>4.2184756522627804</c:v>
                </c:pt>
                <c:pt idx="77">
                  <c:v>4.2739819108451798</c:v>
                </c:pt>
                <c:pt idx="78">
                  <c:v>4.3294881694275897</c:v>
                </c:pt>
                <c:pt idx="79">
                  <c:v>4.38499442800999</c:v>
                </c:pt>
                <c:pt idx="80">
                  <c:v>4.4405006865923999</c:v>
                </c:pt>
                <c:pt idx="81">
                  <c:v>4.4960069451748002</c:v>
                </c:pt>
                <c:pt idx="82">
                  <c:v>4.5515132037572101</c:v>
                </c:pt>
                <c:pt idx="83">
                  <c:v>4.6070194623396103</c:v>
                </c:pt>
                <c:pt idx="84">
                  <c:v>4.6625257209220203</c:v>
                </c:pt>
                <c:pt idx="85">
                  <c:v>4.7180319795044303</c:v>
                </c:pt>
                <c:pt idx="86">
                  <c:v>4.7735382380868296</c:v>
                </c:pt>
                <c:pt idx="87">
                  <c:v>4.8290444966692299</c:v>
                </c:pt>
                <c:pt idx="88">
                  <c:v>4.8845507552516398</c:v>
                </c:pt>
                <c:pt idx="89">
                  <c:v>4.9400570138340401</c:v>
                </c:pt>
                <c:pt idx="90">
                  <c:v>4.99556327241645</c:v>
                </c:pt>
                <c:pt idx="91">
                  <c:v>5.0510695309988503</c:v>
                </c:pt>
                <c:pt idx="92">
                  <c:v>5.1065757895812602</c:v>
                </c:pt>
                <c:pt idx="93">
                  <c:v>5.1620820481636596</c:v>
                </c:pt>
                <c:pt idx="94">
                  <c:v>5.2175883067460704</c:v>
                </c:pt>
                <c:pt idx="95">
                  <c:v>5.2730945653284698</c:v>
                </c:pt>
                <c:pt idx="96">
                  <c:v>5.3286008239108797</c:v>
                </c:pt>
                <c:pt idx="97">
                  <c:v>5.38410708249328</c:v>
                </c:pt>
                <c:pt idx="98">
                  <c:v>5.4396133410756899</c:v>
                </c:pt>
                <c:pt idx="99">
                  <c:v>5.4951195996580902</c:v>
                </c:pt>
                <c:pt idx="100">
                  <c:v>5.5506258582405001</c:v>
                </c:pt>
                <c:pt idx="101">
                  <c:v>5.6061321168229004</c:v>
                </c:pt>
                <c:pt idx="102">
                  <c:v>5.6616383754053103</c:v>
                </c:pt>
                <c:pt idx="103">
                  <c:v>5.7171446339877097</c:v>
                </c:pt>
                <c:pt idx="104">
                  <c:v>5.7726508925701197</c:v>
                </c:pt>
                <c:pt idx="105">
                  <c:v>5.8281571511525199</c:v>
                </c:pt>
                <c:pt idx="106">
                  <c:v>5.8836634097349299</c:v>
                </c:pt>
                <c:pt idx="107">
                  <c:v>5.9391696683173301</c:v>
                </c:pt>
                <c:pt idx="108">
                  <c:v>5.99467592689974</c:v>
                </c:pt>
                <c:pt idx="109">
                  <c:v>6.0501821854821403</c:v>
                </c:pt>
                <c:pt idx="110">
                  <c:v>6.1056884440645502</c:v>
                </c:pt>
                <c:pt idx="111">
                  <c:v>6.1611947026469496</c:v>
                </c:pt>
                <c:pt idx="112">
                  <c:v>6.2167009612293596</c:v>
                </c:pt>
                <c:pt idx="113">
                  <c:v>6.2722072198117598</c:v>
                </c:pt>
                <c:pt idx="114">
                  <c:v>6.3277134783941698</c:v>
                </c:pt>
                <c:pt idx="115">
                  <c:v>6.38321973697657</c:v>
                </c:pt>
                <c:pt idx="116">
                  <c:v>6.43872599555898</c:v>
                </c:pt>
                <c:pt idx="117">
                  <c:v>6.4942322541413802</c:v>
                </c:pt>
                <c:pt idx="118">
                  <c:v>6.5497385127237902</c:v>
                </c:pt>
                <c:pt idx="119">
                  <c:v>6.6052447713061904</c:v>
                </c:pt>
                <c:pt idx="120">
                  <c:v>6.6607510298886003</c:v>
                </c:pt>
                <c:pt idx="121">
                  <c:v>6.7162572884709997</c:v>
                </c:pt>
                <c:pt idx="122">
                  <c:v>6.7717635470534097</c:v>
                </c:pt>
                <c:pt idx="123">
                  <c:v>6.8272698056358099</c:v>
                </c:pt>
                <c:pt idx="124">
                  <c:v>6.8827760642182199</c:v>
                </c:pt>
                <c:pt idx="125">
                  <c:v>6.9382823228006201</c:v>
                </c:pt>
                <c:pt idx="126">
                  <c:v>6.9937885813830301</c:v>
                </c:pt>
                <c:pt idx="127">
                  <c:v>7.0492948399654303</c:v>
                </c:pt>
                <c:pt idx="128">
                  <c:v>7.1048010985478403</c:v>
                </c:pt>
                <c:pt idx="129">
                  <c:v>7.1603073571302396</c:v>
                </c:pt>
                <c:pt idx="130">
                  <c:v>7.2158136157126496</c:v>
                </c:pt>
                <c:pt idx="131">
                  <c:v>7.2713198742950498</c:v>
                </c:pt>
                <c:pt idx="132">
                  <c:v>7.3268261328774598</c:v>
                </c:pt>
                <c:pt idx="133">
                  <c:v>7.38233239145986</c:v>
                </c:pt>
                <c:pt idx="134">
                  <c:v>7.43783865004227</c:v>
                </c:pt>
                <c:pt idx="135">
                  <c:v>7.4933449086246702</c:v>
                </c:pt>
                <c:pt idx="136">
                  <c:v>7.5488511672070802</c:v>
                </c:pt>
                <c:pt idx="137">
                  <c:v>7.6043574257894804</c:v>
                </c:pt>
                <c:pt idx="138">
                  <c:v>7.6598636843718904</c:v>
                </c:pt>
                <c:pt idx="139">
                  <c:v>7.7153699429542897</c:v>
                </c:pt>
                <c:pt idx="140">
                  <c:v>7.7708762015366997</c:v>
                </c:pt>
                <c:pt idx="141">
                  <c:v>7.8263824601190999</c:v>
                </c:pt>
                <c:pt idx="142">
                  <c:v>7.8818887187015099</c:v>
                </c:pt>
                <c:pt idx="143">
                  <c:v>7.9373949772839101</c:v>
                </c:pt>
                <c:pt idx="144">
                  <c:v>7.9929012358663201</c:v>
                </c:pt>
                <c:pt idx="145">
                  <c:v>8.0484074944487194</c:v>
                </c:pt>
                <c:pt idx="146">
                  <c:v>8.1039137530311294</c:v>
                </c:pt>
                <c:pt idx="147">
                  <c:v>8.1594200116135305</c:v>
                </c:pt>
                <c:pt idx="148">
                  <c:v>8.2149262701959405</c:v>
                </c:pt>
                <c:pt idx="149">
                  <c:v>8.2704325287783504</c:v>
                </c:pt>
                <c:pt idx="150">
                  <c:v>8.3259387873607498</c:v>
                </c:pt>
                <c:pt idx="151">
                  <c:v>8.3814450459431509</c:v>
                </c:pt>
                <c:pt idx="152">
                  <c:v>8.4369513045255609</c:v>
                </c:pt>
                <c:pt idx="153">
                  <c:v>8.4924575631079602</c:v>
                </c:pt>
                <c:pt idx="154">
                  <c:v>8.5479638216903702</c:v>
                </c:pt>
                <c:pt idx="155">
                  <c:v>8.6034700802727695</c:v>
                </c:pt>
                <c:pt idx="156">
                  <c:v>8.6589763388551795</c:v>
                </c:pt>
                <c:pt idx="157">
                  <c:v>8.7144825974375806</c:v>
                </c:pt>
                <c:pt idx="158">
                  <c:v>8.7699888560199906</c:v>
                </c:pt>
                <c:pt idx="159">
                  <c:v>8.8254951146023899</c:v>
                </c:pt>
                <c:pt idx="160">
                  <c:v>8.8810013731847999</c:v>
                </c:pt>
                <c:pt idx="161">
                  <c:v>8.9365076317671992</c:v>
                </c:pt>
                <c:pt idx="162">
                  <c:v>8.9920138903496092</c:v>
                </c:pt>
                <c:pt idx="163">
                  <c:v>9.0475201489320103</c:v>
                </c:pt>
                <c:pt idx="164">
                  <c:v>9.1030264075144203</c:v>
                </c:pt>
                <c:pt idx="165">
                  <c:v>9.1585326660968196</c:v>
                </c:pt>
                <c:pt idx="166">
                  <c:v>9.2140389246792296</c:v>
                </c:pt>
                <c:pt idx="167">
                  <c:v>9.2695451832616307</c:v>
                </c:pt>
                <c:pt idx="168">
                  <c:v>9.3250514418440407</c:v>
                </c:pt>
                <c:pt idx="169">
                  <c:v>9.38055770042644</c:v>
                </c:pt>
                <c:pt idx="170">
                  <c:v>9.43606395900885</c:v>
                </c:pt>
                <c:pt idx="171">
                  <c:v>9.4915702175912493</c:v>
                </c:pt>
                <c:pt idx="172">
                  <c:v>9.5470764761736593</c:v>
                </c:pt>
                <c:pt idx="173">
                  <c:v>9.6025827347560604</c:v>
                </c:pt>
                <c:pt idx="174">
                  <c:v>9.6580889933384704</c:v>
                </c:pt>
                <c:pt idx="175">
                  <c:v>9.7135952519208697</c:v>
                </c:pt>
                <c:pt idx="176">
                  <c:v>9.7691015105032797</c:v>
                </c:pt>
                <c:pt idx="177">
                  <c:v>9.8246077690856808</c:v>
                </c:pt>
                <c:pt idx="178">
                  <c:v>9.8801140276680908</c:v>
                </c:pt>
                <c:pt idx="179">
                  <c:v>9.9356202862504901</c:v>
                </c:pt>
                <c:pt idx="180">
                  <c:v>9.9911265448329001</c:v>
                </c:pt>
                <c:pt idx="181">
                  <c:v>10.046632803415299</c:v>
                </c:pt>
                <c:pt idx="182">
                  <c:v>10.102139061997701</c:v>
                </c:pt>
                <c:pt idx="183">
                  <c:v>10.1576453205801</c:v>
                </c:pt>
                <c:pt idx="184">
                  <c:v>10.213151579162499</c:v>
                </c:pt>
                <c:pt idx="185">
                  <c:v>10.2686578377449</c:v>
                </c:pt>
                <c:pt idx="186">
                  <c:v>10.3241640963273</c:v>
                </c:pt>
                <c:pt idx="187">
                  <c:v>10.379670354909701</c:v>
                </c:pt>
                <c:pt idx="188">
                  <c:v>10.4351766134921</c:v>
                </c:pt>
                <c:pt idx="189">
                  <c:v>10.490682872074499</c:v>
                </c:pt>
                <c:pt idx="190">
                  <c:v>10.5461891306569</c:v>
                </c:pt>
                <c:pt idx="191">
                  <c:v>10.601695389239399</c:v>
                </c:pt>
                <c:pt idx="192">
                  <c:v>10.6572016478218</c:v>
                </c:pt>
                <c:pt idx="193">
                  <c:v>10.7127079064042</c:v>
                </c:pt>
                <c:pt idx="194">
                  <c:v>10.768214164986601</c:v>
                </c:pt>
                <c:pt idx="195">
                  <c:v>10.823720423569</c:v>
                </c:pt>
                <c:pt idx="196">
                  <c:v>10.879226682151399</c:v>
                </c:pt>
                <c:pt idx="197">
                  <c:v>10.934732940733801</c:v>
                </c:pt>
                <c:pt idx="198">
                  <c:v>10.9902391993162</c:v>
                </c:pt>
                <c:pt idx="199">
                  <c:v>11.045745457898599</c:v>
                </c:pt>
                <c:pt idx="200">
                  <c:v>11.101251716481</c:v>
                </c:pt>
                <c:pt idx="201">
                  <c:v>11.1567579750634</c:v>
                </c:pt>
                <c:pt idx="202">
                  <c:v>11.212264233645801</c:v>
                </c:pt>
                <c:pt idx="203">
                  <c:v>11.2677704922282</c:v>
                </c:pt>
                <c:pt idx="204">
                  <c:v>11.323276750810599</c:v>
                </c:pt>
                <c:pt idx="205">
                  <c:v>11.378783009393</c:v>
                </c:pt>
                <c:pt idx="206">
                  <c:v>11.4342892679754</c:v>
                </c:pt>
                <c:pt idx="207">
                  <c:v>11.489795526557799</c:v>
                </c:pt>
                <c:pt idx="208">
                  <c:v>11.5453017851402</c:v>
                </c:pt>
                <c:pt idx="209">
                  <c:v>11.6008080437226</c:v>
                </c:pt>
                <c:pt idx="210">
                  <c:v>11.656314302305001</c:v>
                </c:pt>
                <c:pt idx="211">
                  <c:v>11.711820560887499</c:v>
                </c:pt>
                <c:pt idx="212">
                  <c:v>11.767326819469901</c:v>
                </c:pt>
                <c:pt idx="213">
                  <c:v>11.8228330780523</c:v>
                </c:pt>
                <c:pt idx="214">
                  <c:v>11.878339336634699</c:v>
                </c:pt>
                <c:pt idx="215">
                  <c:v>11.9338455952171</c:v>
                </c:pt>
                <c:pt idx="216">
                  <c:v>11.9893518537995</c:v>
                </c:pt>
                <c:pt idx="217">
                  <c:v>12.044858112381901</c:v>
                </c:pt>
                <c:pt idx="218">
                  <c:v>12.1003643709643</c:v>
                </c:pt>
                <c:pt idx="219">
                  <c:v>12.155870629546699</c:v>
                </c:pt>
                <c:pt idx="220">
                  <c:v>12.2113768881291</c:v>
                </c:pt>
                <c:pt idx="221">
                  <c:v>12.2668831467115</c:v>
                </c:pt>
                <c:pt idx="222">
                  <c:v>12.322389405293899</c:v>
                </c:pt>
                <c:pt idx="223">
                  <c:v>12.3778956638763</c:v>
                </c:pt>
                <c:pt idx="224">
                  <c:v>12.4334019224587</c:v>
                </c:pt>
                <c:pt idx="225">
                  <c:v>12.488908181041101</c:v>
                </c:pt>
                <c:pt idx="226">
                  <c:v>12.5444144396235</c:v>
                </c:pt>
                <c:pt idx="227">
                  <c:v>12.599920698205899</c:v>
                </c:pt>
                <c:pt idx="228">
                  <c:v>12.6554269567883</c:v>
                </c:pt>
                <c:pt idx="229">
                  <c:v>12.7109332153707</c:v>
                </c:pt>
                <c:pt idx="230">
                  <c:v>12.766439473953101</c:v>
                </c:pt>
                <c:pt idx="231">
                  <c:v>12.8219457325356</c:v>
                </c:pt>
                <c:pt idx="232">
                  <c:v>12.877451991118001</c:v>
                </c:pt>
                <c:pt idx="233">
                  <c:v>12.9329582497004</c:v>
                </c:pt>
                <c:pt idx="234">
                  <c:v>12.988464508282799</c:v>
                </c:pt>
                <c:pt idx="235">
                  <c:v>13.043970766865201</c:v>
                </c:pt>
                <c:pt idx="236">
                  <c:v>13.0994770254476</c:v>
                </c:pt>
                <c:pt idx="237">
                  <c:v>13.154983284029999</c:v>
                </c:pt>
                <c:pt idx="238">
                  <c:v>13.2104895426124</c:v>
                </c:pt>
                <c:pt idx="239">
                  <c:v>13.2659958011948</c:v>
                </c:pt>
                <c:pt idx="240">
                  <c:v>13.321502059777201</c:v>
                </c:pt>
                <c:pt idx="241">
                  <c:v>13.3770083183596</c:v>
                </c:pt>
                <c:pt idx="242">
                  <c:v>13.432514576941999</c:v>
                </c:pt>
                <c:pt idx="243">
                  <c:v>13.4880208355244</c:v>
                </c:pt>
                <c:pt idx="244">
                  <c:v>13.5435270941068</c:v>
                </c:pt>
                <c:pt idx="245">
                  <c:v>13.599033352689201</c:v>
                </c:pt>
                <c:pt idx="246">
                  <c:v>13.6545396112716</c:v>
                </c:pt>
                <c:pt idx="247">
                  <c:v>13.710045869854</c:v>
                </c:pt>
                <c:pt idx="248">
                  <c:v>13.765552128436401</c:v>
                </c:pt>
                <c:pt idx="249">
                  <c:v>13.8210583870188</c:v>
                </c:pt>
                <c:pt idx="250">
                  <c:v>13.876564645601199</c:v>
                </c:pt>
                <c:pt idx="251">
                  <c:v>13.9320709041837</c:v>
                </c:pt>
                <c:pt idx="252">
                  <c:v>13.987577162766099</c:v>
                </c:pt>
                <c:pt idx="253">
                  <c:v>14.0430834213485</c:v>
                </c:pt>
                <c:pt idx="254">
                  <c:v>14.0985896799309</c:v>
                </c:pt>
                <c:pt idx="255">
                  <c:v>14.154095938513301</c:v>
                </c:pt>
                <c:pt idx="256">
                  <c:v>14.2096021970957</c:v>
                </c:pt>
                <c:pt idx="257">
                  <c:v>14.265108455678099</c:v>
                </c:pt>
                <c:pt idx="258">
                  <c:v>14.3206147142605</c:v>
                </c:pt>
                <c:pt idx="259">
                  <c:v>14.3761209728429</c:v>
                </c:pt>
                <c:pt idx="260">
                  <c:v>14.431627231425299</c:v>
                </c:pt>
                <c:pt idx="261">
                  <c:v>14.4871334900077</c:v>
                </c:pt>
                <c:pt idx="262">
                  <c:v>14.5426397485901</c:v>
                </c:pt>
                <c:pt idx="263">
                  <c:v>14.598146007172501</c:v>
                </c:pt>
                <c:pt idx="264">
                  <c:v>14.6536522657549</c:v>
                </c:pt>
                <c:pt idx="265">
                  <c:v>14.709158524337299</c:v>
                </c:pt>
                <c:pt idx="266">
                  <c:v>14.7646647829197</c:v>
                </c:pt>
                <c:pt idx="267">
                  <c:v>14.8201710415021</c:v>
                </c:pt>
                <c:pt idx="268">
                  <c:v>14.875677300084501</c:v>
                </c:pt>
                <c:pt idx="269">
                  <c:v>14.9311835586669</c:v>
                </c:pt>
                <c:pt idx="270">
                  <c:v>14.986689817249299</c:v>
                </c:pt>
                <c:pt idx="271">
                  <c:v>15.0421960758318</c:v>
                </c:pt>
                <c:pt idx="272">
                  <c:v>15.097702334414199</c:v>
                </c:pt>
                <c:pt idx="273">
                  <c:v>15.153208592996601</c:v>
                </c:pt>
                <c:pt idx="274">
                  <c:v>15.208714851579</c:v>
                </c:pt>
                <c:pt idx="275">
                  <c:v>15.264221110161399</c:v>
                </c:pt>
                <c:pt idx="276">
                  <c:v>15.3197273687438</c:v>
                </c:pt>
                <c:pt idx="277">
                  <c:v>15.3752336273262</c:v>
                </c:pt>
                <c:pt idx="278">
                  <c:v>15.430739885908601</c:v>
                </c:pt>
                <c:pt idx="279">
                  <c:v>15.486246144491</c:v>
                </c:pt>
                <c:pt idx="280">
                  <c:v>15.541752403073399</c:v>
                </c:pt>
                <c:pt idx="281">
                  <c:v>15.5972586616558</c:v>
                </c:pt>
                <c:pt idx="282">
                  <c:v>15.6527649202382</c:v>
                </c:pt>
                <c:pt idx="283">
                  <c:v>15.708271178820601</c:v>
                </c:pt>
                <c:pt idx="284">
                  <c:v>15.763777437403</c:v>
                </c:pt>
                <c:pt idx="285">
                  <c:v>15.8192836959854</c:v>
                </c:pt>
                <c:pt idx="286">
                  <c:v>15.874789954567801</c:v>
                </c:pt>
                <c:pt idx="287">
                  <c:v>15.9302962131502</c:v>
                </c:pt>
                <c:pt idx="288">
                  <c:v>15.985802471732599</c:v>
                </c:pt>
                <c:pt idx="289">
                  <c:v>16.041308730314999</c:v>
                </c:pt>
                <c:pt idx="290">
                  <c:v>16.0968149888974</c:v>
                </c:pt>
                <c:pt idx="291">
                  <c:v>16.1523212474799</c:v>
                </c:pt>
                <c:pt idx="292">
                  <c:v>16.207827506062301</c:v>
                </c:pt>
                <c:pt idx="293">
                  <c:v>16.263333764644699</c:v>
                </c:pt>
                <c:pt idx="294">
                  <c:v>16.3188400232271</c:v>
                </c:pt>
                <c:pt idx="295">
                  <c:v>16.374346281809501</c:v>
                </c:pt>
                <c:pt idx="296">
                  <c:v>16.429852540391899</c:v>
                </c:pt>
                <c:pt idx="297">
                  <c:v>16.4853587989743</c:v>
                </c:pt>
                <c:pt idx="298">
                  <c:v>16.540865057556701</c:v>
                </c:pt>
                <c:pt idx="299">
                  <c:v>16.596371316139098</c:v>
                </c:pt>
                <c:pt idx="300">
                  <c:v>16.6518775747215</c:v>
                </c:pt>
                <c:pt idx="301">
                  <c:v>16.707383833303901</c:v>
                </c:pt>
                <c:pt idx="302">
                  <c:v>16.762890091886302</c:v>
                </c:pt>
                <c:pt idx="303">
                  <c:v>16.818396350468699</c:v>
                </c:pt>
                <c:pt idx="304">
                  <c:v>16.8739026090511</c:v>
                </c:pt>
                <c:pt idx="305">
                  <c:v>16.929408867633502</c:v>
                </c:pt>
                <c:pt idx="306">
                  <c:v>16.984915126215899</c:v>
                </c:pt>
                <c:pt idx="307">
                  <c:v>17.0404213847983</c:v>
                </c:pt>
                <c:pt idx="308">
                  <c:v>17.095927643380701</c:v>
                </c:pt>
                <c:pt idx="309">
                  <c:v>17.151433901963099</c:v>
                </c:pt>
                <c:pt idx="310">
                  <c:v>17.206940160545599</c:v>
                </c:pt>
                <c:pt idx="311">
                  <c:v>17.262446419128</c:v>
                </c:pt>
                <c:pt idx="312">
                  <c:v>17.317952677710402</c:v>
                </c:pt>
                <c:pt idx="313">
                  <c:v>17.373458936292799</c:v>
                </c:pt>
                <c:pt idx="314">
                  <c:v>17.4289651948752</c:v>
                </c:pt>
                <c:pt idx="315">
                  <c:v>17.484471453457601</c:v>
                </c:pt>
                <c:pt idx="316">
                  <c:v>17.539977712039999</c:v>
                </c:pt>
                <c:pt idx="317">
                  <c:v>17.5954839706224</c:v>
                </c:pt>
                <c:pt idx="318">
                  <c:v>17.650990229204801</c:v>
                </c:pt>
                <c:pt idx="319">
                  <c:v>17.706496487787199</c:v>
                </c:pt>
                <c:pt idx="320">
                  <c:v>17.7620027463696</c:v>
                </c:pt>
                <c:pt idx="321">
                  <c:v>17.817509004952001</c:v>
                </c:pt>
                <c:pt idx="322">
                  <c:v>17.873015263534398</c:v>
                </c:pt>
                <c:pt idx="323">
                  <c:v>17.9285215221168</c:v>
                </c:pt>
                <c:pt idx="324">
                  <c:v>17.984027780699201</c:v>
                </c:pt>
                <c:pt idx="325">
                  <c:v>18.039534039281602</c:v>
                </c:pt>
                <c:pt idx="326">
                  <c:v>18.095040297863999</c:v>
                </c:pt>
                <c:pt idx="327">
                  <c:v>18.1505465564464</c:v>
                </c:pt>
                <c:pt idx="328">
                  <c:v>18.206052815028801</c:v>
                </c:pt>
                <c:pt idx="329">
                  <c:v>18.261559073611199</c:v>
                </c:pt>
                <c:pt idx="330">
                  <c:v>18.3170653321937</c:v>
                </c:pt>
                <c:pt idx="331">
                  <c:v>18.372571590776101</c:v>
                </c:pt>
                <c:pt idx="332">
                  <c:v>18.428077849358498</c:v>
                </c:pt>
                <c:pt idx="333">
                  <c:v>18.483584107940899</c:v>
                </c:pt>
                <c:pt idx="334">
                  <c:v>18.5390903665233</c:v>
                </c:pt>
                <c:pt idx="335">
                  <c:v>18.594596625105702</c:v>
                </c:pt>
                <c:pt idx="336">
                  <c:v>18.650102883688099</c:v>
                </c:pt>
                <c:pt idx="337">
                  <c:v>18.7056091422705</c:v>
                </c:pt>
                <c:pt idx="338">
                  <c:v>18.761115400852901</c:v>
                </c:pt>
                <c:pt idx="339">
                  <c:v>18.816621659435299</c:v>
                </c:pt>
                <c:pt idx="340">
                  <c:v>18.8721279180177</c:v>
                </c:pt>
                <c:pt idx="341">
                  <c:v>18.927634176600101</c:v>
                </c:pt>
                <c:pt idx="342">
                  <c:v>18.983140435182499</c:v>
                </c:pt>
                <c:pt idx="343">
                  <c:v>19.0386466937649</c:v>
                </c:pt>
                <c:pt idx="344">
                  <c:v>19.094152952347301</c:v>
                </c:pt>
                <c:pt idx="345">
                  <c:v>19.149659210929698</c:v>
                </c:pt>
                <c:pt idx="346">
                  <c:v>19.205165469512099</c:v>
                </c:pt>
                <c:pt idx="347">
                  <c:v>19.260671728094501</c:v>
                </c:pt>
                <c:pt idx="348">
                  <c:v>19.316177986676902</c:v>
                </c:pt>
                <c:pt idx="349">
                  <c:v>19.371684245259299</c:v>
                </c:pt>
                <c:pt idx="350">
                  <c:v>19.4271905038417</c:v>
                </c:pt>
                <c:pt idx="351">
                  <c:v>19.482696762424201</c:v>
                </c:pt>
                <c:pt idx="352">
                  <c:v>19.538203021006598</c:v>
                </c:pt>
                <c:pt idx="353">
                  <c:v>19.593709279589</c:v>
                </c:pt>
                <c:pt idx="354">
                  <c:v>19.649215538171401</c:v>
                </c:pt>
                <c:pt idx="355">
                  <c:v>19.704721796753802</c:v>
                </c:pt>
                <c:pt idx="356">
                  <c:v>19.760228055336199</c:v>
                </c:pt>
                <c:pt idx="357">
                  <c:v>19.8157343139186</c:v>
                </c:pt>
                <c:pt idx="358">
                  <c:v>19.871240572501002</c:v>
                </c:pt>
                <c:pt idx="359">
                  <c:v>19.926746831083399</c:v>
                </c:pt>
                <c:pt idx="360">
                  <c:v>19.9822530896658</c:v>
                </c:pt>
                <c:pt idx="361">
                  <c:v>20.037759348248201</c:v>
                </c:pt>
                <c:pt idx="362">
                  <c:v>20.093265606830599</c:v>
                </c:pt>
                <c:pt idx="363">
                  <c:v>20.148771865413</c:v>
                </c:pt>
                <c:pt idx="364">
                  <c:v>20.204278123995401</c:v>
                </c:pt>
                <c:pt idx="365">
                  <c:v>20.259784382577799</c:v>
                </c:pt>
                <c:pt idx="366">
                  <c:v>20.3152906411602</c:v>
                </c:pt>
                <c:pt idx="367">
                  <c:v>20.370796899742601</c:v>
                </c:pt>
                <c:pt idx="368">
                  <c:v>20.426303158324998</c:v>
                </c:pt>
                <c:pt idx="369">
                  <c:v>20.481809416907399</c:v>
                </c:pt>
                <c:pt idx="370">
                  <c:v>20.537315675489801</c:v>
                </c:pt>
                <c:pt idx="371">
                  <c:v>20.592821934072301</c:v>
                </c:pt>
                <c:pt idx="372">
                  <c:v>20.648328192654699</c:v>
                </c:pt>
                <c:pt idx="373">
                  <c:v>20.7038344512371</c:v>
                </c:pt>
                <c:pt idx="374">
                  <c:v>20.759340709819501</c:v>
                </c:pt>
                <c:pt idx="375">
                  <c:v>20.814846968401898</c:v>
                </c:pt>
                <c:pt idx="376">
                  <c:v>20.8703532269843</c:v>
                </c:pt>
                <c:pt idx="377">
                  <c:v>20.925859485566701</c:v>
                </c:pt>
                <c:pt idx="378">
                  <c:v>20.981365744149102</c:v>
                </c:pt>
                <c:pt idx="379">
                  <c:v>21.036872002731499</c:v>
                </c:pt>
                <c:pt idx="380">
                  <c:v>21.0923782613139</c:v>
                </c:pt>
                <c:pt idx="381">
                  <c:v>21.147884519896301</c:v>
                </c:pt>
                <c:pt idx="382">
                  <c:v>21.203390778478699</c:v>
                </c:pt>
                <c:pt idx="383">
                  <c:v>21.2588970370611</c:v>
                </c:pt>
                <c:pt idx="384">
                  <c:v>21.314403295643501</c:v>
                </c:pt>
                <c:pt idx="385">
                  <c:v>21.369909554225899</c:v>
                </c:pt>
                <c:pt idx="386">
                  <c:v>21.4254158128083</c:v>
                </c:pt>
                <c:pt idx="387">
                  <c:v>21.480922071390701</c:v>
                </c:pt>
                <c:pt idx="388">
                  <c:v>21.536428329973099</c:v>
                </c:pt>
                <c:pt idx="389">
                  <c:v>21.5919345885555</c:v>
                </c:pt>
                <c:pt idx="390">
                  <c:v>21.647440847137901</c:v>
                </c:pt>
                <c:pt idx="391">
                  <c:v>21.702947105720401</c:v>
                </c:pt>
                <c:pt idx="392">
                  <c:v>21.758453364302799</c:v>
                </c:pt>
                <c:pt idx="393">
                  <c:v>21.8139596228852</c:v>
                </c:pt>
                <c:pt idx="394">
                  <c:v>21.869465881467601</c:v>
                </c:pt>
                <c:pt idx="395">
                  <c:v>21.924972140049999</c:v>
                </c:pt>
                <c:pt idx="396">
                  <c:v>21.9804783986324</c:v>
                </c:pt>
                <c:pt idx="397">
                  <c:v>22.035984657214801</c:v>
                </c:pt>
                <c:pt idx="398">
                  <c:v>22.091490915797198</c:v>
                </c:pt>
                <c:pt idx="399">
                  <c:v>22.146997174379599</c:v>
                </c:pt>
                <c:pt idx="400">
                  <c:v>22.202503432962001</c:v>
                </c:pt>
                <c:pt idx="401">
                  <c:v>22.258009691544402</c:v>
                </c:pt>
                <c:pt idx="402">
                  <c:v>22.313515950126799</c:v>
                </c:pt>
                <c:pt idx="403">
                  <c:v>22.3690222087092</c:v>
                </c:pt>
                <c:pt idx="404">
                  <c:v>22.424528467291601</c:v>
                </c:pt>
                <c:pt idx="405">
                  <c:v>22.480034725873999</c:v>
                </c:pt>
                <c:pt idx="406">
                  <c:v>22.5355409844564</c:v>
                </c:pt>
                <c:pt idx="407">
                  <c:v>22.591047243038801</c:v>
                </c:pt>
                <c:pt idx="408">
                  <c:v>22.646553501621199</c:v>
                </c:pt>
                <c:pt idx="409">
                  <c:v>22.7020597602036</c:v>
                </c:pt>
                <c:pt idx="410">
                  <c:v>22.757566018786001</c:v>
                </c:pt>
                <c:pt idx="411">
                  <c:v>22.813072277368502</c:v>
                </c:pt>
                <c:pt idx="412">
                  <c:v>22.868578535950899</c:v>
                </c:pt>
                <c:pt idx="413">
                  <c:v>22.9240847945333</c:v>
                </c:pt>
                <c:pt idx="414">
                  <c:v>22.979591053115701</c:v>
                </c:pt>
                <c:pt idx="415">
                  <c:v>23.035097311698099</c:v>
                </c:pt>
                <c:pt idx="416">
                  <c:v>23.0906035702805</c:v>
                </c:pt>
                <c:pt idx="417">
                  <c:v>23.146109828862901</c:v>
                </c:pt>
                <c:pt idx="418">
                  <c:v>23.201616087445299</c:v>
                </c:pt>
                <c:pt idx="419">
                  <c:v>23.2571223460277</c:v>
                </c:pt>
                <c:pt idx="420">
                  <c:v>23.312628604610101</c:v>
                </c:pt>
                <c:pt idx="421">
                  <c:v>23.368134863192498</c:v>
                </c:pt>
                <c:pt idx="422">
                  <c:v>23.423641121774899</c:v>
                </c:pt>
                <c:pt idx="423">
                  <c:v>23.479147380357301</c:v>
                </c:pt>
                <c:pt idx="424">
                  <c:v>23.534653638939702</c:v>
                </c:pt>
                <c:pt idx="425">
                  <c:v>23.590159897522099</c:v>
                </c:pt>
                <c:pt idx="426">
                  <c:v>23.6456661561045</c:v>
                </c:pt>
                <c:pt idx="427">
                  <c:v>23.701172414686901</c:v>
                </c:pt>
                <c:pt idx="428">
                  <c:v>23.756678673269299</c:v>
                </c:pt>
                <c:pt idx="429">
                  <c:v>23.8121849318517</c:v>
                </c:pt>
                <c:pt idx="430">
                  <c:v>23.867691190434101</c:v>
                </c:pt>
                <c:pt idx="431">
                  <c:v>23.923197449016602</c:v>
                </c:pt>
                <c:pt idx="432">
                  <c:v>23.978703707598999</c:v>
                </c:pt>
                <c:pt idx="433">
                  <c:v>24.0342099661814</c:v>
                </c:pt>
                <c:pt idx="434">
                  <c:v>24.089716224763801</c:v>
                </c:pt>
                <c:pt idx="435">
                  <c:v>24.145222483346199</c:v>
                </c:pt>
                <c:pt idx="436">
                  <c:v>24.2007287419286</c:v>
                </c:pt>
                <c:pt idx="437">
                  <c:v>24.256235000511001</c:v>
                </c:pt>
                <c:pt idx="438">
                  <c:v>24.311741259093399</c:v>
                </c:pt>
                <c:pt idx="439">
                  <c:v>24.3672475176758</c:v>
                </c:pt>
                <c:pt idx="440">
                  <c:v>24.422753776258201</c:v>
                </c:pt>
                <c:pt idx="441">
                  <c:v>24.478260034840599</c:v>
                </c:pt>
                <c:pt idx="442">
                  <c:v>24.533766293423</c:v>
                </c:pt>
                <c:pt idx="443">
                  <c:v>24.589272552005401</c:v>
                </c:pt>
                <c:pt idx="444">
                  <c:v>24.644778810587798</c:v>
                </c:pt>
                <c:pt idx="445">
                  <c:v>24.700285069170199</c:v>
                </c:pt>
                <c:pt idx="446">
                  <c:v>24.7557913277526</c:v>
                </c:pt>
                <c:pt idx="447">
                  <c:v>24.811297586335002</c:v>
                </c:pt>
                <c:pt idx="448">
                  <c:v>24.866803844917399</c:v>
                </c:pt>
                <c:pt idx="449">
                  <c:v>24.9223101034998</c:v>
                </c:pt>
                <c:pt idx="450">
                  <c:v>24.977816362082201</c:v>
                </c:pt>
                <c:pt idx="451">
                  <c:v>25.033322620664698</c:v>
                </c:pt>
                <c:pt idx="452">
                  <c:v>25.088828879247099</c:v>
                </c:pt>
                <c:pt idx="453">
                  <c:v>25.144335137829501</c:v>
                </c:pt>
                <c:pt idx="454">
                  <c:v>25.199841396411902</c:v>
                </c:pt>
                <c:pt idx="455">
                  <c:v>25.255347654994299</c:v>
                </c:pt>
                <c:pt idx="456">
                  <c:v>25.3108539135767</c:v>
                </c:pt>
                <c:pt idx="457">
                  <c:v>25.366360172159101</c:v>
                </c:pt>
                <c:pt idx="458">
                  <c:v>25.421866430741499</c:v>
                </c:pt>
                <c:pt idx="459">
                  <c:v>25.4773726893239</c:v>
                </c:pt>
                <c:pt idx="460">
                  <c:v>25.532878947906301</c:v>
                </c:pt>
                <c:pt idx="461">
                  <c:v>25.588385206488699</c:v>
                </c:pt>
                <c:pt idx="462">
                  <c:v>25.6438914650711</c:v>
                </c:pt>
                <c:pt idx="463">
                  <c:v>25.699397723653501</c:v>
                </c:pt>
                <c:pt idx="464">
                  <c:v>25.754903982235898</c:v>
                </c:pt>
                <c:pt idx="465">
                  <c:v>25.8104102408183</c:v>
                </c:pt>
                <c:pt idx="466">
                  <c:v>25.865916499400701</c:v>
                </c:pt>
                <c:pt idx="467">
                  <c:v>25.921422757983098</c:v>
                </c:pt>
                <c:pt idx="468">
                  <c:v>25.976929016565499</c:v>
                </c:pt>
                <c:pt idx="469">
                  <c:v>26.0324352751479</c:v>
                </c:pt>
                <c:pt idx="470">
                  <c:v>26.087941533730302</c:v>
                </c:pt>
                <c:pt idx="471">
                  <c:v>26.143447792312799</c:v>
                </c:pt>
                <c:pt idx="472">
                  <c:v>26.1989540508952</c:v>
                </c:pt>
                <c:pt idx="473">
                  <c:v>26.254460309477601</c:v>
                </c:pt>
                <c:pt idx="474">
                  <c:v>26.309966568059998</c:v>
                </c:pt>
                <c:pt idx="475">
                  <c:v>26.365472826642399</c:v>
                </c:pt>
                <c:pt idx="476">
                  <c:v>26.420979085224801</c:v>
                </c:pt>
                <c:pt idx="477">
                  <c:v>26.476485343807202</c:v>
                </c:pt>
                <c:pt idx="478">
                  <c:v>26.531991602389599</c:v>
                </c:pt>
                <c:pt idx="479">
                  <c:v>26.587497860972</c:v>
                </c:pt>
                <c:pt idx="480">
                  <c:v>26.643004119554401</c:v>
                </c:pt>
                <c:pt idx="481">
                  <c:v>26.698510378136799</c:v>
                </c:pt>
                <c:pt idx="482">
                  <c:v>26.7540166367192</c:v>
                </c:pt>
                <c:pt idx="483">
                  <c:v>26.809522895301601</c:v>
                </c:pt>
                <c:pt idx="484">
                  <c:v>26.865029153883999</c:v>
                </c:pt>
                <c:pt idx="485">
                  <c:v>26.9205354124664</c:v>
                </c:pt>
                <c:pt idx="486">
                  <c:v>26.976041671048801</c:v>
                </c:pt>
                <c:pt idx="487">
                  <c:v>27.031547929631198</c:v>
                </c:pt>
                <c:pt idx="488">
                  <c:v>27.0870541882136</c:v>
                </c:pt>
                <c:pt idx="489">
                  <c:v>27.142560446796001</c:v>
                </c:pt>
                <c:pt idx="490">
                  <c:v>27.198066705378402</c:v>
                </c:pt>
                <c:pt idx="491">
                  <c:v>27.253572963960899</c:v>
                </c:pt>
                <c:pt idx="492">
                  <c:v>27.3090792225433</c:v>
                </c:pt>
                <c:pt idx="493">
                  <c:v>27.364585481125701</c:v>
                </c:pt>
                <c:pt idx="494">
                  <c:v>27.420091739708099</c:v>
                </c:pt>
                <c:pt idx="495">
                  <c:v>27.4755979982905</c:v>
                </c:pt>
                <c:pt idx="496">
                  <c:v>27.531104256872901</c:v>
                </c:pt>
                <c:pt idx="497">
                  <c:v>27.586610515455298</c:v>
                </c:pt>
                <c:pt idx="498">
                  <c:v>27.642116774037699</c:v>
                </c:pt>
                <c:pt idx="499">
                  <c:v>27.697623032620101</c:v>
                </c:pt>
                <c:pt idx="500">
                  <c:v>27.753129291202502</c:v>
                </c:pt>
                <c:pt idx="501">
                  <c:v>27.808635549784899</c:v>
                </c:pt>
                <c:pt idx="502">
                  <c:v>27.8641418083673</c:v>
                </c:pt>
                <c:pt idx="503">
                  <c:v>27.919648066949701</c:v>
                </c:pt>
                <c:pt idx="504">
                  <c:v>27.975154325532099</c:v>
                </c:pt>
                <c:pt idx="505">
                  <c:v>28.0306605841145</c:v>
                </c:pt>
                <c:pt idx="506">
                  <c:v>28.086166842696901</c:v>
                </c:pt>
                <c:pt idx="507">
                  <c:v>28.141673101279299</c:v>
                </c:pt>
                <c:pt idx="508">
                  <c:v>28.1971793598617</c:v>
                </c:pt>
                <c:pt idx="509">
                  <c:v>28.252685618444101</c:v>
                </c:pt>
                <c:pt idx="510">
                  <c:v>28.308191877026498</c:v>
                </c:pt>
                <c:pt idx="511">
                  <c:v>28.363698135608999</c:v>
                </c:pt>
                <c:pt idx="512">
                  <c:v>28.4192043941914</c:v>
                </c:pt>
                <c:pt idx="513">
                  <c:v>28.474710652773801</c:v>
                </c:pt>
                <c:pt idx="514">
                  <c:v>28.530216911356199</c:v>
                </c:pt>
                <c:pt idx="515">
                  <c:v>28.5857231699386</c:v>
                </c:pt>
                <c:pt idx="516">
                  <c:v>28.641229428521001</c:v>
                </c:pt>
                <c:pt idx="517">
                  <c:v>28.696735687103399</c:v>
                </c:pt>
                <c:pt idx="518">
                  <c:v>28.7522419456858</c:v>
                </c:pt>
                <c:pt idx="519">
                  <c:v>28.807748204268201</c:v>
                </c:pt>
                <c:pt idx="520">
                  <c:v>28.863254462850598</c:v>
                </c:pt>
                <c:pt idx="521">
                  <c:v>28.918760721432999</c:v>
                </c:pt>
                <c:pt idx="522">
                  <c:v>28.9742669800154</c:v>
                </c:pt>
                <c:pt idx="523">
                  <c:v>29.029773238597802</c:v>
                </c:pt>
                <c:pt idx="524">
                  <c:v>29.085279497180199</c:v>
                </c:pt>
                <c:pt idx="525">
                  <c:v>29.1407857557626</c:v>
                </c:pt>
                <c:pt idx="526">
                  <c:v>29.196292014345001</c:v>
                </c:pt>
                <c:pt idx="527">
                  <c:v>29.251798272927399</c:v>
                </c:pt>
                <c:pt idx="528">
                  <c:v>29.3073045315098</c:v>
                </c:pt>
                <c:pt idx="529">
                  <c:v>29.362810790092201</c:v>
                </c:pt>
                <c:pt idx="530">
                  <c:v>29.418317048674599</c:v>
                </c:pt>
                <c:pt idx="531">
                  <c:v>29.473823307257099</c:v>
                </c:pt>
                <c:pt idx="532">
                  <c:v>29.5293295658395</c:v>
                </c:pt>
                <c:pt idx="533">
                  <c:v>29.584835824421901</c:v>
                </c:pt>
                <c:pt idx="534">
                  <c:v>29.640342083004299</c:v>
                </c:pt>
                <c:pt idx="535">
                  <c:v>29.6958483415867</c:v>
                </c:pt>
                <c:pt idx="536">
                  <c:v>29.751354600169101</c:v>
                </c:pt>
                <c:pt idx="537">
                  <c:v>29.806860858751499</c:v>
                </c:pt>
                <c:pt idx="538">
                  <c:v>29.8623671173339</c:v>
                </c:pt>
                <c:pt idx="539">
                  <c:v>29.917873375916301</c:v>
                </c:pt>
                <c:pt idx="540">
                  <c:v>29.973379634498698</c:v>
                </c:pt>
                <c:pt idx="541">
                  <c:v>30.0288858930811</c:v>
                </c:pt>
                <c:pt idx="542">
                  <c:v>30.084392151663501</c:v>
                </c:pt>
                <c:pt idx="543">
                  <c:v>30.139898410245902</c:v>
                </c:pt>
                <c:pt idx="544">
                  <c:v>30.195404668828299</c:v>
                </c:pt>
                <c:pt idx="545">
                  <c:v>30.2509109274107</c:v>
                </c:pt>
                <c:pt idx="546">
                  <c:v>30.306417185993102</c:v>
                </c:pt>
                <c:pt idx="547">
                  <c:v>30.361923444575499</c:v>
                </c:pt>
                <c:pt idx="548">
                  <c:v>30.4174297031579</c:v>
                </c:pt>
                <c:pt idx="549">
                  <c:v>30.472935961740301</c:v>
                </c:pt>
                <c:pt idx="550">
                  <c:v>30.528442220322699</c:v>
                </c:pt>
                <c:pt idx="551">
                  <c:v>30.583948478905199</c:v>
                </c:pt>
                <c:pt idx="552">
                  <c:v>30.639454737487601</c:v>
                </c:pt>
                <c:pt idx="553">
                  <c:v>30.694960996070002</c:v>
                </c:pt>
                <c:pt idx="554">
                  <c:v>30.750467254652399</c:v>
                </c:pt>
                <c:pt idx="555">
                  <c:v>30.8059735132348</c:v>
                </c:pt>
                <c:pt idx="556">
                  <c:v>30.861479771817201</c:v>
                </c:pt>
                <c:pt idx="557">
                  <c:v>30.916986030399599</c:v>
                </c:pt>
                <c:pt idx="558">
                  <c:v>30.972492288982</c:v>
                </c:pt>
                <c:pt idx="559">
                  <c:v>31.027998547564401</c:v>
                </c:pt>
                <c:pt idx="560">
                  <c:v>31.083504806146799</c:v>
                </c:pt>
                <c:pt idx="561">
                  <c:v>31.1390110647292</c:v>
                </c:pt>
                <c:pt idx="562">
                  <c:v>31.194517323311601</c:v>
                </c:pt>
                <c:pt idx="563">
                  <c:v>31.250023581893998</c:v>
                </c:pt>
                <c:pt idx="564">
                  <c:v>31.3055298404764</c:v>
                </c:pt>
                <c:pt idx="565">
                  <c:v>31.361036099058801</c:v>
                </c:pt>
                <c:pt idx="566">
                  <c:v>31.416542357641202</c:v>
                </c:pt>
                <c:pt idx="567">
                  <c:v>31.472048616223599</c:v>
                </c:pt>
                <c:pt idx="568">
                  <c:v>31.527554874806</c:v>
                </c:pt>
                <c:pt idx="569">
                  <c:v>31.583061133388401</c:v>
                </c:pt>
                <c:pt idx="570">
                  <c:v>31.638567391970799</c:v>
                </c:pt>
                <c:pt idx="571">
                  <c:v>31.6940736505533</c:v>
                </c:pt>
                <c:pt idx="572">
                  <c:v>31.749579909135701</c:v>
                </c:pt>
                <c:pt idx="573">
                  <c:v>31.805086167718098</c:v>
                </c:pt>
                <c:pt idx="574">
                  <c:v>31.860592426300499</c:v>
                </c:pt>
                <c:pt idx="575">
                  <c:v>31.9160986848829</c:v>
                </c:pt>
                <c:pt idx="576">
                  <c:v>31.971604943465302</c:v>
                </c:pt>
                <c:pt idx="577">
                  <c:v>32.027111202047699</c:v>
                </c:pt>
                <c:pt idx="578">
                  <c:v>32.082617460630097</c:v>
                </c:pt>
                <c:pt idx="579">
                  <c:v>32.138123719212501</c:v>
                </c:pt>
                <c:pt idx="580">
                  <c:v>32.193629977794899</c:v>
                </c:pt>
                <c:pt idx="581">
                  <c:v>32.249136236377304</c:v>
                </c:pt>
                <c:pt idx="582">
                  <c:v>32.304642494959701</c:v>
                </c:pt>
                <c:pt idx="583">
                  <c:v>32.360148753542099</c:v>
                </c:pt>
                <c:pt idx="584">
                  <c:v>32.415655012124503</c:v>
                </c:pt>
                <c:pt idx="585">
                  <c:v>32.471161270706901</c:v>
                </c:pt>
                <c:pt idx="586">
                  <c:v>32.526667529289298</c:v>
                </c:pt>
                <c:pt idx="587">
                  <c:v>32.582173787871703</c:v>
                </c:pt>
                <c:pt idx="588">
                  <c:v>32.637680046454101</c:v>
                </c:pt>
                <c:pt idx="589">
                  <c:v>32.693186305036498</c:v>
                </c:pt>
                <c:pt idx="590">
                  <c:v>32.748692563618903</c:v>
                </c:pt>
                <c:pt idx="591">
                  <c:v>32.8041988222014</c:v>
                </c:pt>
                <c:pt idx="592">
                  <c:v>32.859705080783797</c:v>
                </c:pt>
                <c:pt idx="593">
                  <c:v>32.915211339366202</c:v>
                </c:pt>
                <c:pt idx="594">
                  <c:v>32.9707175979486</c:v>
                </c:pt>
                <c:pt idx="595">
                  <c:v>33.026223856530997</c:v>
                </c:pt>
                <c:pt idx="596">
                  <c:v>33.081730115113402</c:v>
                </c:pt>
                <c:pt idx="597">
                  <c:v>33.137236373695799</c:v>
                </c:pt>
                <c:pt idx="598">
                  <c:v>33.192742632278197</c:v>
                </c:pt>
                <c:pt idx="599">
                  <c:v>33.248248890860602</c:v>
                </c:pt>
                <c:pt idx="600">
                  <c:v>33.303755149442999</c:v>
                </c:pt>
                <c:pt idx="601">
                  <c:v>33.359261408025397</c:v>
                </c:pt>
                <c:pt idx="602">
                  <c:v>33.414767666607801</c:v>
                </c:pt>
                <c:pt idx="603">
                  <c:v>33.470273925190199</c:v>
                </c:pt>
                <c:pt idx="604">
                  <c:v>33.525780183772603</c:v>
                </c:pt>
                <c:pt idx="605">
                  <c:v>33.581286442355001</c:v>
                </c:pt>
                <c:pt idx="606">
                  <c:v>33.636792700937399</c:v>
                </c:pt>
                <c:pt idx="607">
                  <c:v>33.692298959519803</c:v>
                </c:pt>
                <c:pt idx="608">
                  <c:v>33.747805218102201</c:v>
                </c:pt>
                <c:pt idx="609">
                  <c:v>33.803311476684598</c:v>
                </c:pt>
                <c:pt idx="610">
                  <c:v>33.858817735267003</c:v>
                </c:pt>
                <c:pt idx="611">
                  <c:v>33.9143239938495</c:v>
                </c:pt>
                <c:pt idx="612">
                  <c:v>33.969830252431898</c:v>
                </c:pt>
                <c:pt idx="613">
                  <c:v>34.025336511014302</c:v>
                </c:pt>
                <c:pt idx="614">
                  <c:v>34.0808427695967</c:v>
                </c:pt>
                <c:pt idx="615">
                  <c:v>34.136349028179097</c:v>
                </c:pt>
                <c:pt idx="616">
                  <c:v>34.191855286761502</c:v>
                </c:pt>
                <c:pt idx="617">
                  <c:v>34.2473615453439</c:v>
                </c:pt>
                <c:pt idx="618">
                  <c:v>34.302867803926297</c:v>
                </c:pt>
                <c:pt idx="619">
                  <c:v>34.358374062508702</c:v>
                </c:pt>
                <c:pt idx="620">
                  <c:v>34.413880321091099</c:v>
                </c:pt>
                <c:pt idx="621">
                  <c:v>34.469386579673497</c:v>
                </c:pt>
                <c:pt idx="622">
                  <c:v>34.524892838255901</c:v>
                </c:pt>
                <c:pt idx="623">
                  <c:v>34.580399096838299</c:v>
                </c:pt>
                <c:pt idx="624">
                  <c:v>34.635905355420697</c:v>
                </c:pt>
                <c:pt idx="625">
                  <c:v>34.691411614003101</c:v>
                </c:pt>
                <c:pt idx="626">
                  <c:v>34.746917872585499</c:v>
                </c:pt>
                <c:pt idx="627">
                  <c:v>34.802424131167903</c:v>
                </c:pt>
                <c:pt idx="628">
                  <c:v>34.857930389750301</c:v>
                </c:pt>
                <c:pt idx="629">
                  <c:v>34.913436648332699</c:v>
                </c:pt>
                <c:pt idx="630">
                  <c:v>34.968942906915103</c:v>
                </c:pt>
                <c:pt idx="631">
                  <c:v>35.0244491654976</c:v>
                </c:pt>
                <c:pt idx="632">
                  <c:v>35.079955424079998</c:v>
                </c:pt>
                <c:pt idx="633">
                  <c:v>35.135461682662402</c:v>
                </c:pt>
                <c:pt idx="634">
                  <c:v>35.1909679412448</c:v>
                </c:pt>
                <c:pt idx="635">
                  <c:v>35.246474199827198</c:v>
                </c:pt>
                <c:pt idx="636">
                  <c:v>35.301980458409602</c:v>
                </c:pt>
                <c:pt idx="637">
                  <c:v>35.357486716992</c:v>
                </c:pt>
                <c:pt idx="638">
                  <c:v>35.412992975574397</c:v>
                </c:pt>
                <c:pt idx="639">
                  <c:v>35.468499234156802</c:v>
                </c:pt>
                <c:pt idx="640">
                  <c:v>35.524005492739199</c:v>
                </c:pt>
                <c:pt idx="641">
                  <c:v>35.579511751321597</c:v>
                </c:pt>
                <c:pt idx="642">
                  <c:v>35.635018009904002</c:v>
                </c:pt>
                <c:pt idx="643">
                  <c:v>35.690524268486399</c:v>
                </c:pt>
                <c:pt idx="644">
                  <c:v>35.746030527068797</c:v>
                </c:pt>
                <c:pt idx="645">
                  <c:v>35.801536785651201</c:v>
                </c:pt>
                <c:pt idx="646">
                  <c:v>35.857043044233599</c:v>
                </c:pt>
                <c:pt idx="647">
                  <c:v>35.912549302815997</c:v>
                </c:pt>
                <c:pt idx="648">
                  <c:v>35.968055561398401</c:v>
                </c:pt>
                <c:pt idx="649">
                  <c:v>36.023561819980799</c:v>
                </c:pt>
                <c:pt idx="650">
                  <c:v>36.079068078563203</c:v>
                </c:pt>
                <c:pt idx="651">
                  <c:v>36.1345743371457</c:v>
                </c:pt>
                <c:pt idx="652">
                  <c:v>36.190080595728098</c:v>
                </c:pt>
                <c:pt idx="653">
                  <c:v>36.245586854310503</c:v>
                </c:pt>
                <c:pt idx="654">
                  <c:v>36.3010931128929</c:v>
                </c:pt>
                <c:pt idx="655">
                  <c:v>36.356599371475298</c:v>
                </c:pt>
                <c:pt idx="656">
                  <c:v>36.412105630057702</c:v>
                </c:pt>
                <c:pt idx="657">
                  <c:v>36.4676118886401</c:v>
                </c:pt>
                <c:pt idx="658">
                  <c:v>36.523118147222497</c:v>
                </c:pt>
                <c:pt idx="659">
                  <c:v>36.578624405804902</c:v>
                </c:pt>
                <c:pt idx="660">
                  <c:v>36.6341306643873</c:v>
                </c:pt>
                <c:pt idx="661">
                  <c:v>36.689636922969697</c:v>
                </c:pt>
                <c:pt idx="662">
                  <c:v>36.745143181552102</c:v>
                </c:pt>
                <c:pt idx="663">
                  <c:v>36.800649440134499</c:v>
                </c:pt>
                <c:pt idx="664">
                  <c:v>36.856155698716897</c:v>
                </c:pt>
                <c:pt idx="665">
                  <c:v>36.911661957299302</c:v>
                </c:pt>
                <c:pt idx="666">
                  <c:v>36.967168215881699</c:v>
                </c:pt>
                <c:pt idx="667">
                  <c:v>37.022674474464097</c:v>
                </c:pt>
                <c:pt idx="668">
                  <c:v>37.078180733046501</c:v>
                </c:pt>
                <c:pt idx="669">
                  <c:v>37.133686991628899</c:v>
                </c:pt>
                <c:pt idx="670">
                  <c:v>37.189193250211297</c:v>
                </c:pt>
                <c:pt idx="671">
                  <c:v>37.244699508793801</c:v>
                </c:pt>
                <c:pt idx="672">
                  <c:v>37.300205767376198</c:v>
                </c:pt>
                <c:pt idx="673">
                  <c:v>37.355712025958603</c:v>
                </c:pt>
                <c:pt idx="674">
                  <c:v>37.411218284541</c:v>
                </c:pt>
                <c:pt idx="675">
                  <c:v>37.466724543123398</c:v>
                </c:pt>
                <c:pt idx="676">
                  <c:v>37.522230801705803</c:v>
                </c:pt>
                <c:pt idx="677">
                  <c:v>37.5777370602882</c:v>
                </c:pt>
                <c:pt idx="678">
                  <c:v>37.633243318870598</c:v>
                </c:pt>
                <c:pt idx="679">
                  <c:v>37.688749577453002</c:v>
                </c:pt>
                <c:pt idx="680">
                  <c:v>37.7442558360354</c:v>
                </c:pt>
                <c:pt idx="681">
                  <c:v>37.799762094617797</c:v>
                </c:pt>
                <c:pt idx="682">
                  <c:v>37.855268353200202</c:v>
                </c:pt>
                <c:pt idx="683">
                  <c:v>37.9107746117826</c:v>
                </c:pt>
                <c:pt idx="684">
                  <c:v>37.966280870364997</c:v>
                </c:pt>
                <c:pt idx="685">
                  <c:v>38.021787128947402</c:v>
                </c:pt>
                <c:pt idx="686">
                  <c:v>38.077293387529799</c:v>
                </c:pt>
                <c:pt idx="687">
                  <c:v>38.132799646112197</c:v>
                </c:pt>
                <c:pt idx="688">
                  <c:v>38.188305904694602</c:v>
                </c:pt>
                <c:pt idx="689">
                  <c:v>38.243812163276999</c:v>
                </c:pt>
                <c:pt idx="690">
                  <c:v>38.299318421859397</c:v>
                </c:pt>
                <c:pt idx="691">
                  <c:v>38.354824680441901</c:v>
                </c:pt>
                <c:pt idx="692">
                  <c:v>38.410330939024298</c:v>
                </c:pt>
                <c:pt idx="693">
                  <c:v>38.465837197606703</c:v>
                </c:pt>
                <c:pt idx="694">
                  <c:v>38.521343456189101</c:v>
                </c:pt>
                <c:pt idx="695">
                  <c:v>38.576849714771498</c:v>
                </c:pt>
                <c:pt idx="696">
                  <c:v>38.632355973353903</c:v>
                </c:pt>
                <c:pt idx="697">
                  <c:v>38.6878622319363</c:v>
                </c:pt>
                <c:pt idx="698">
                  <c:v>38.743368490518698</c:v>
                </c:pt>
                <c:pt idx="699">
                  <c:v>38.798874749101103</c:v>
                </c:pt>
                <c:pt idx="700">
                  <c:v>38.8543810076835</c:v>
                </c:pt>
                <c:pt idx="701">
                  <c:v>38.909887266265898</c:v>
                </c:pt>
                <c:pt idx="702">
                  <c:v>38.965393524848302</c:v>
                </c:pt>
                <c:pt idx="703">
                  <c:v>39.0208997834307</c:v>
                </c:pt>
                <c:pt idx="704">
                  <c:v>39.076406042013097</c:v>
                </c:pt>
                <c:pt idx="705">
                  <c:v>39.131912300595502</c:v>
                </c:pt>
                <c:pt idx="706">
                  <c:v>39.1874185591779</c:v>
                </c:pt>
                <c:pt idx="707">
                  <c:v>39.242924817760297</c:v>
                </c:pt>
                <c:pt idx="708">
                  <c:v>39.298431076342702</c:v>
                </c:pt>
                <c:pt idx="709">
                  <c:v>39.353937334925099</c:v>
                </c:pt>
                <c:pt idx="710">
                  <c:v>39.409443593507497</c:v>
                </c:pt>
                <c:pt idx="711">
                  <c:v>39.464949852090001</c:v>
                </c:pt>
                <c:pt idx="712">
                  <c:v>39.520456110672399</c:v>
                </c:pt>
                <c:pt idx="713">
                  <c:v>39.575962369254803</c:v>
                </c:pt>
                <c:pt idx="714">
                  <c:v>39.631468627837201</c:v>
                </c:pt>
                <c:pt idx="715">
                  <c:v>39.686974886419598</c:v>
                </c:pt>
                <c:pt idx="716">
                  <c:v>39.742481145002003</c:v>
                </c:pt>
                <c:pt idx="717">
                  <c:v>39.797987403584401</c:v>
                </c:pt>
                <c:pt idx="718">
                  <c:v>39.853493662166798</c:v>
                </c:pt>
                <c:pt idx="719">
                  <c:v>39.908999920749203</c:v>
                </c:pt>
                <c:pt idx="720">
                  <c:v>39.9645061793316</c:v>
                </c:pt>
                <c:pt idx="721">
                  <c:v>40.020012437913998</c:v>
                </c:pt>
                <c:pt idx="722">
                  <c:v>40.075518696496403</c:v>
                </c:pt>
                <c:pt idx="723">
                  <c:v>40.1310249550788</c:v>
                </c:pt>
                <c:pt idx="724">
                  <c:v>40.186531213661198</c:v>
                </c:pt>
                <c:pt idx="725">
                  <c:v>40.242037472243602</c:v>
                </c:pt>
                <c:pt idx="726">
                  <c:v>40.297543730826</c:v>
                </c:pt>
                <c:pt idx="727">
                  <c:v>40.353049989408397</c:v>
                </c:pt>
                <c:pt idx="728">
                  <c:v>40.408556247990802</c:v>
                </c:pt>
                <c:pt idx="729">
                  <c:v>40.4640625065732</c:v>
                </c:pt>
                <c:pt idx="730">
                  <c:v>40.519568765155597</c:v>
                </c:pt>
                <c:pt idx="731">
                  <c:v>40.575075023738101</c:v>
                </c:pt>
                <c:pt idx="732">
                  <c:v>40.630581282320499</c:v>
                </c:pt>
                <c:pt idx="733">
                  <c:v>40.686087540902903</c:v>
                </c:pt>
                <c:pt idx="734">
                  <c:v>40.741593799485301</c:v>
                </c:pt>
                <c:pt idx="735">
                  <c:v>40.797100058067699</c:v>
                </c:pt>
                <c:pt idx="736">
                  <c:v>40.852606316650103</c:v>
                </c:pt>
                <c:pt idx="737">
                  <c:v>40.908112575232501</c:v>
                </c:pt>
                <c:pt idx="738">
                  <c:v>40.963618833814898</c:v>
                </c:pt>
                <c:pt idx="739">
                  <c:v>41.019125092397303</c:v>
                </c:pt>
                <c:pt idx="740">
                  <c:v>41.074631350979701</c:v>
                </c:pt>
                <c:pt idx="741">
                  <c:v>41.130137609562098</c:v>
                </c:pt>
                <c:pt idx="742">
                  <c:v>41.185643868144503</c:v>
                </c:pt>
                <c:pt idx="743">
                  <c:v>41.2411501267269</c:v>
                </c:pt>
                <c:pt idx="744">
                  <c:v>41.296656385309298</c:v>
                </c:pt>
                <c:pt idx="745">
                  <c:v>41.352162643891702</c:v>
                </c:pt>
                <c:pt idx="746">
                  <c:v>41.4076689024741</c:v>
                </c:pt>
                <c:pt idx="747">
                  <c:v>41.463175161056498</c:v>
                </c:pt>
                <c:pt idx="748">
                  <c:v>41.518681419638902</c:v>
                </c:pt>
                <c:pt idx="749">
                  <c:v>41.5741876782213</c:v>
                </c:pt>
                <c:pt idx="750">
                  <c:v>41.629693936803697</c:v>
                </c:pt>
                <c:pt idx="751">
                  <c:v>41.685200195386201</c:v>
                </c:pt>
                <c:pt idx="752">
                  <c:v>41.740706453968599</c:v>
                </c:pt>
                <c:pt idx="753">
                  <c:v>41.796212712550997</c:v>
                </c:pt>
                <c:pt idx="754">
                  <c:v>41.851718971133401</c:v>
                </c:pt>
                <c:pt idx="755">
                  <c:v>41.907225229715799</c:v>
                </c:pt>
                <c:pt idx="756">
                  <c:v>41.962731488298203</c:v>
                </c:pt>
                <c:pt idx="757">
                  <c:v>42.018237746880601</c:v>
                </c:pt>
                <c:pt idx="758">
                  <c:v>42.073744005462999</c:v>
                </c:pt>
                <c:pt idx="759">
                  <c:v>42.129250264045403</c:v>
                </c:pt>
                <c:pt idx="760">
                  <c:v>42.184756522627801</c:v>
                </c:pt>
                <c:pt idx="761">
                  <c:v>42.240262781210198</c:v>
                </c:pt>
                <c:pt idx="762">
                  <c:v>42.295769039792603</c:v>
                </c:pt>
                <c:pt idx="763">
                  <c:v>42.351275298375</c:v>
                </c:pt>
                <c:pt idx="764">
                  <c:v>42.406781556957398</c:v>
                </c:pt>
                <c:pt idx="765">
                  <c:v>42.462287815539803</c:v>
                </c:pt>
                <c:pt idx="766">
                  <c:v>42.5177940741222</c:v>
                </c:pt>
                <c:pt idx="767">
                  <c:v>42.573300332704598</c:v>
                </c:pt>
                <c:pt idx="768">
                  <c:v>42.628806591287002</c:v>
                </c:pt>
                <c:pt idx="769">
                  <c:v>42.6843128498694</c:v>
                </c:pt>
                <c:pt idx="770">
                  <c:v>42.739819108451798</c:v>
                </c:pt>
                <c:pt idx="771">
                  <c:v>42.795325367034302</c:v>
                </c:pt>
                <c:pt idx="772">
                  <c:v>42.850831625616699</c:v>
                </c:pt>
                <c:pt idx="773">
                  <c:v>42.906337884199097</c:v>
                </c:pt>
                <c:pt idx="774">
                  <c:v>42.961844142781501</c:v>
                </c:pt>
                <c:pt idx="775">
                  <c:v>43.017350401363899</c:v>
                </c:pt>
                <c:pt idx="776">
                  <c:v>43.072856659946297</c:v>
                </c:pt>
                <c:pt idx="777">
                  <c:v>43.128362918528701</c:v>
                </c:pt>
                <c:pt idx="778">
                  <c:v>43.183869177111099</c:v>
                </c:pt>
                <c:pt idx="779">
                  <c:v>43.239375435693503</c:v>
                </c:pt>
                <c:pt idx="780">
                  <c:v>43.294881694275901</c:v>
                </c:pt>
                <c:pt idx="781">
                  <c:v>43.350387952858298</c:v>
                </c:pt>
                <c:pt idx="782">
                  <c:v>43.405894211440703</c:v>
                </c:pt>
                <c:pt idx="783">
                  <c:v>43.461400470023101</c:v>
                </c:pt>
                <c:pt idx="784">
                  <c:v>43.516906728605498</c:v>
                </c:pt>
                <c:pt idx="785">
                  <c:v>43.572412987187903</c:v>
                </c:pt>
                <c:pt idx="786">
                  <c:v>43.6279192457703</c:v>
                </c:pt>
                <c:pt idx="787">
                  <c:v>43.683425504352698</c:v>
                </c:pt>
                <c:pt idx="788">
                  <c:v>43.738931762935103</c:v>
                </c:pt>
                <c:pt idx="789">
                  <c:v>43.7944380215175</c:v>
                </c:pt>
                <c:pt idx="790">
                  <c:v>43.849944280099898</c:v>
                </c:pt>
                <c:pt idx="791">
                  <c:v>43.905450538682402</c:v>
                </c:pt>
                <c:pt idx="792">
                  <c:v>43.960956797264799</c:v>
                </c:pt>
                <c:pt idx="793">
                  <c:v>44.016463055847197</c:v>
                </c:pt>
                <c:pt idx="794">
                  <c:v>44.071969314429602</c:v>
                </c:pt>
                <c:pt idx="795">
                  <c:v>44.127475573011999</c:v>
                </c:pt>
                <c:pt idx="796">
                  <c:v>44.182981831594397</c:v>
                </c:pt>
                <c:pt idx="797">
                  <c:v>44.238488090176801</c:v>
                </c:pt>
                <c:pt idx="798">
                  <c:v>44.293994348759199</c:v>
                </c:pt>
                <c:pt idx="799">
                  <c:v>44.349500607341596</c:v>
                </c:pt>
                <c:pt idx="800">
                  <c:v>44.405006865924001</c:v>
                </c:pt>
                <c:pt idx="801">
                  <c:v>44.460513124506399</c:v>
                </c:pt>
                <c:pt idx="802">
                  <c:v>44.516019383088803</c:v>
                </c:pt>
                <c:pt idx="803">
                  <c:v>44.571525641671201</c:v>
                </c:pt>
                <c:pt idx="804">
                  <c:v>44.627031900253598</c:v>
                </c:pt>
                <c:pt idx="805">
                  <c:v>44.682538158836003</c:v>
                </c:pt>
                <c:pt idx="806">
                  <c:v>44.738044417418401</c:v>
                </c:pt>
                <c:pt idx="807">
                  <c:v>44.793550676000798</c:v>
                </c:pt>
                <c:pt idx="808">
                  <c:v>44.849056934583203</c:v>
                </c:pt>
                <c:pt idx="809">
                  <c:v>44.9045631931656</c:v>
                </c:pt>
                <c:pt idx="810">
                  <c:v>44.960069451747998</c:v>
                </c:pt>
                <c:pt idx="811">
                  <c:v>45.015575710330502</c:v>
                </c:pt>
                <c:pt idx="812">
                  <c:v>45.0710819689129</c:v>
                </c:pt>
                <c:pt idx="813">
                  <c:v>45.126588227495297</c:v>
                </c:pt>
                <c:pt idx="814">
                  <c:v>45.182094486077702</c:v>
                </c:pt>
                <c:pt idx="815">
                  <c:v>45.237600744660099</c:v>
                </c:pt>
                <c:pt idx="816">
                  <c:v>45.293107003242497</c:v>
                </c:pt>
                <c:pt idx="817">
                  <c:v>45.348613261824902</c:v>
                </c:pt>
                <c:pt idx="818">
                  <c:v>45.404119520407299</c:v>
                </c:pt>
                <c:pt idx="819">
                  <c:v>45.459625778989697</c:v>
                </c:pt>
                <c:pt idx="820">
                  <c:v>45.515132037572101</c:v>
                </c:pt>
                <c:pt idx="821">
                  <c:v>45.570638296154499</c:v>
                </c:pt>
                <c:pt idx="822">
                  <c:v>45.626144554736896</c:v>
                </c:pt>
                <c:pt idx="823">
                  <c:v>45.681650813319301</c:v>
                </c:pt>
                <c:pt idx="824">
                  <c:v>45.737157071901699</c:v>
                </c:pt>
                <c:pt idx="825">
                  <c:v>45.792663330484103</c:v>
                </c:pt>
                <c:pt idx="826">
                  <c:v>45.848169589066501</c:v>
                </c:pt>
                <c:pt idx="827">
                  <c:v>45.903675847648898</c:v>
                </c:pt>
                <c:pt idx="828">
                  <c:v>45.959182106231303</c:v>
                </c:pt>
                <c:pt idx="829">
                  <c:v>46.014688364813701</c:v>
                </c:pt>
                <c:pt idx="830">
                  <c:v>46.070194623396098</c:v>
                </c:pt>
                <c:pt idx="831">
                  <c:v>46.125700881978602</c:v>
                </c:pt>
                <c:pt idx="832">
                  <c:v>46.181207140561</c:v>
                </c:pt>
                <c:pt idx="833">
                  <c:v>46.236713399143397</c:v>
                </c:pt>
                <c:pt idx="834">
                  <c:v>46.292219657725802</c:v>
                </c:pt>
                <c:pt idx="835">
                  <c:v>46.3477259163082</c:v>
                </c:pt>
                <c:pt idx="836">
                  <c:v>46.403232174890597</c:v>
                </c:pt>
                <c:pt idx="837">
                  <c:v>46.458738433473002</c:v>
                </c:pt>
                <c:pt idx="838">
                  <c:v>46.514244692055399</c:v>
                </c:pt>
                <c:pt idx="839">
                  <c:v>46.569750950637797</c:v>
                </c:pt>
                <c:pt idx="840">
                  <c:v>46.625257209220202</c:v>
                </c:pt>
                <c:pt idx="841">
                  <c:v>46.680763467802599</c:v>
                </c:pt>
                <c:pt idx="842">
                  <c:v>46.736269726384997</c:v>
                </c:pt>
                <c:pt idx="843">
                  <c:v>46.791775984967401</c:v>
                </c:pt>
                <c:pt idx="844">
                  <c:v>46.847282243549799</c:v>
                </c:pt>
                <c:pt idx="845">
                  <c:v>46.902788502132204</c:v>
                </c:pt>
                <c:pt idx="846">
                  <c:v>46.958294760714601</c:v>
                </c:pt>
                <c:pt idx="847">
                  <c:v>47.013801019296999</c:v>
                </c:pt>
                <c:pt idx="848">
                  <c:v>47.069307277879403</c:v>
                </c:pt>
                <c:pt idx="849">
                  <c:v>47.124813536461801</c:v>
                </c:pt>
                <c:pt idx="850">
                  <c:v>47.180319795044198</c:v>
                </c:pt>
                <c:pt idx="851">
                  <c:v>47.235826053626703</c:v>
                </c:pt>
                <c:pt idx="852">
                  <c:v>47.2913323122091</c:v>
                </c:pt>
                <c:pt idx="853">
                  <c:v>47.346838570791498</c:v>
                </c:pt>
                <c:pt idx="854">
                  <c:v>47.402344829373902</c:v>
                </c:pt>
                <c:pt idx="855">
                  <c:v>47.4578510879563</c:v>
                </c:pt>
                <c:pt idx="856">
                  <c:v>47.513357346538697</c:v>
                </c:pt>
                <c:pt idx="857">
                  <c:v>47.568863605121102</c:v>
                </c:pt>
                <c:pt idx="858">
                  <c:v>47.6243698637035</c:v>
                </c:pt>
                <c:pt idx="859">
                  <c:v>47.679876122285897</c:v>
                </c:pt>
                <c:pt idx="860">
                  <c:v>47.735382380868302</c:v>
                </c:pt>
                <c:pt idx="861">
                  <c:v>47.790888639450699</c:v>
                </c:pt>
                <c:pt idx="862">
                  <c:v>47.846394898033097</c:v>
                </c:pt>
                <c:pt idx="863">
                  <c:v>47.901901156615502</c:v>
                </c:pt>
                <c:pt idx="864">
                  <c:v>47.957407415197899</c:v>
                </c:pt>
                <c:pt idx="865">
                  <c:v>48.012913673780297</c:v>
                </c:pt>
                <c:pt idx="866">
                  <c:v>48.068419932362701</c:v>
                </c:pt>
                <c:pt idx="867">
                  <c:v>48.123926190945099</c:v>
                </c:pt>
                <c:pt idx="868">
                  <c:v>48.179432449527503</c:v>
                </c:pt>
                <c:pt idx="869">
                  <c:v>48.234938708109901</c:v>
                </c:pt>
                <c:pt idx="870">
                  <c:v>48.290444966692299</c:v>
                </c:pt>
                <c:pt idx="871">
                  <c:v>48.345951225274803</c:v>
                </c:pt>
                <c:pt idx="872">
                  <c:v>48.4014574838572</c:v>
                </c:pt>
                <c:pt idx="873">
                  <c:v>48.456963742439598</c:v>
                </c:pt>
                <c:pt idx="874">
                  <c:v>48.512470001022002</c:v>
                </c:pt>
                <c:pt idx="875">
                  <c:v>48.5679762596044</c:v>
                </c:pt>
                <c:pt idx="876">
                  <c:v>48.623482518186798</c:v>
                </c:pt>
                <c:pt idx="877">
                  <c:v>48.678988776769202</c:v>
                </c:pt>
                <c:pt idx="878">
                  <c:v>48.7344950353516</c:v>
                </c:pt>
                <c:pt idx="879">
                  <c:v>48.790001293933997</c:v>
                </c:pt>
                <c:pt idx="880">
                  <c:v>48.845507552516402</c:v>
                </c:pt>
                <c:pt idx="881">
                  <c:v>48.9010138110988</c:v>
                </c:pt>
                <c:pt idx="882">
                  <c:v>48.956520069681197</c:v>
                </c:pt>
                <c:pt idx="883">
                  <c:v>49.012026328263602</c:v>
                </c:pt>
                <c:pt idx="884">
                  <c:v>49.067532586845999</c:v>
                </c:pt>
                <c:pt idx="885">
                  <c:v>49.123038845428397</c:v>
                </c:pt>
                <c:pt idx="886">
                  <c:v>49.178545104010801</c:v>
                </c:pt>
                <c:pt idx="887">
                  <c:v>49.234051362593199</c:v>
                </c:pt>
                <c:pt idx="888">
                  <c:v>49.289557621175597</c:v>
                </c:pt>
                <c:pt idx="889">
                  <c:v>49.345063879758001</c:v>
                </c:pt>
                <c:pt idx="890">
                  <c:v>49.400570138340399</c:v>
                </c:pt>
                <c:pt idx="891">
                  <c:v>49.456076396922903</c:v>
                </c:pt>
                <c:pt idx="892">
                  <c:v>49.5115826555053</c:v>
                </c:pt>
                <c:pt idx="893">
                  <c:v>49.567088914087698</c:v>
                </c:pt>
                <c:pt idx="894">
                  <c:v>49.622595172670103</c:v>
                </c:pt>
                <c:pt idx="895">
                  <c:v>49.6781014312525</c:v>
                </c:pt>
                <c:pt idx="896">
                  <c:v>49.733607689834898</c:v>
                </c:pt>
                <c:pt idx="897">
                  <c:v>49.789113948417302</c:v>
                </c:pt>
                <c:pt idx="898">
                  <c:v>49.8446202069997</c:v>
                </c:pt>
                <c:pt idx="899">
                  <c:v>49.900126465582098</c:v>
                </c:pt>
                <c:pt idx="900">
                  <c:v>49.955632724164502</c:v>
                </c:pt>
                <c:pt idx="901">
                  <c:v>50.0111389827469</c:v>
                </c:pt>
                <c:pt idx="902">
                  <c:v>50.066645241329297</c:v>
                </c:pt>
                <c:pt idx="903">
                  <c:v>50.122151499911702</c:v>
                </c:pt>
                <c:pt idx="904">
                  <c:v>50.177657758494099</c:v>
                </c:pt>
                <c:pt idx="905">
                  <c:v>50.233164017076497</c:v>
                </c:pt>
                <c:pt idx="906">
                  <c:v>50.288670275658902</c:v>
                </c:pt>
                <c:pt idx="907">
                  <c:v>50.344176534241299</c:v>
                </c:pt>
                <c:pt idx="908">
                  <c:v>50.399682792823697</c:v>
                </c:pt>
                <c:pt idx="909">
                  <c:v>50.455189051406101</c:v>
                </c:pt>
                <c:pt idx="910">
                  <c:v>50.510695309988499</c:v>
                </c:pt>
                <c:pt idx="911">
                  <c:v>50.566201568571003</c:v>
                </c:pt>
                <c:pt idx="912">
                  <c:v>50.621707827153401</c:v>
                </c:pt>
                <c:pt idx="913">
                  <c:v>50.677214085735798</c:v>
                </c:pt>
                <c:pt idx="914">
                  <c:v>50.732720344318203</c:v>
                </c:pt>
                <c:pt idx="915">
                  <c:v>50.7882266029006</c:v>
                </c:pt>
                <c:pt idx="916">
                  <c:v>50.843732861482998</c:v>
                </c:pt>
                <c:pt idx="917">
                  <c:v>50.899239120065403</c:v>
                </c:pt>
                <c:pt idx="918">
                  <c:v>50.9547453786478</c:v>
                </c:pt>
                <c:pt idx="919">
                  <c:v>51.010251637230198</c:v>
                </c:pt>
                <c:pt idx="920">
                  <c:v>51.065757895812602</c:v>
                </c:pt>
                <c:pt idx="921">
                  <c:v>51.121264154395</c:v>
                </c:pt>
                <c:pt idx="922">
                  <c:v>51.176770412977397</c:v>
                </c:pt>
                <c:pt idx="923">
                  <c:v>51.232276671559802</c:v>
                </c:pt>
                <c:pt idx="924">
                  <c:v>51.2877829301422</c:v>
                </c:pt>
                <c:pt idx="925">
                  <c:v>51.343289188724597</c:v>
                </c:pt>
                <c:pt idx="926">
                  <c:v>51.398795447307002</c:v>
                </c:pt>
                <c:pt idx="927">
                  <c:v>51.454301705889399</c:v>
                </c:pt>
                <c:pt idx="928">
                  <c:v>51.509807964471797</c:v>
                </c:pt>
                <c:pt idx="929">
                  <c:v>51.565314223054202</c:v>
                </c:pt>
                <c:pt idx="930">
                  <c:v>51.620820481636599</c:v>
                </c:pt>
                <c:pt idx="931">
                  <c:v>51.676326740219103</c:v>
                </c:pt>
                <c:pt idx="932">
                  <c:v>51.731832998801501</c:v>
                </c:pt>
                <c:pt idx="933">
                  <c:v>51.787339257383898</c:v>
                </c:pt>
                <c:pt idx="934">
                  <c:v>51.842845515966303</c:v>
                </c:pt>
                <c:pt idx="935">
                  <c:v>51.898351774548701</c:v>
                </c:pt>
                <c:pt idx="936">
                  <c:v>51.953858033131098</c:v>
                </c:pt>
                <c:pt idx="937">
                  <c:v>52.009364291713503</c:v>
                </c:pt>
                <c:pt idx="938">
                  <c:v>52.0648705502959</c:v>
                </c:pt>
                <c:pt idx="939">
                  <c:v>52.120376808878298</c:v>
                </c:pt>
                <c:pt idx="940">
                  <c:v>52.175883067460703</c:v>
                </c:pt>
                <c:pt idx="941">
                  <c:v>52.2313893260431</c:v>
                </c:pt>
                <c:pt idx="942">
                  <c:v>52.286895584625498</c:v>
                </c:pt>
                <c:pt idx="943">
                  <c:v>52.342401843207902</c:v>
                </c:pt>
                <c:pt idx="944">
                  <c:v>52.3979081017903</c:v>
                </c:pt>
                <c:pt idx="945">
                  <c:v>52.453414360372697</c:v>
                </c:pt>
                <c:pt idx="946">
                  <c:v>52.508920618955102</c:v>
                </c:pt>
                <c:pt idx="947">
                  <c:v>52.5644268775375</c:v>
                </c:pt>
                <c:pt idx="948">
                  <c:v>52.619933136119897</c:v>
                </c:pt>
                <c:pt idx="949">
                  <c:v>52.675439394702302</c:v>
                </c:pt>
                <c:pt idx="950">
                  <c:v>52.730945653284699</c:v>
                </c:pt>
                <c:pt idx="951">
                  <c:v>52.786451911867204</c:v>
                </c:pt>
                <c:pt idx="952">
                  <c:v>52.841958170449601</c:v>
                </c:pt>
                <c:pt idx="953">
                  <c:v>52.897464429031999</c:v>
                </c:pt>
                <c:pt idx="954">
                  <c:v>52.952970687614403</c:v>
                </c:pt>
                <c:pt idx="955">
                  <c:v>53.008476946196801</c:v>
                </c:pt>
                <c:pt idx="956">
                  <c:v>53.063983204779198</c:v>
                </c:pt>
                <c:pt idx="957">
                  <c:v>53.119489463361603</c:v>
                </c:pt>
                <c:pt idx="958">
                  <c:v>53.174995721944001</c:v>
                </c:pt>
                <c:pt idx="959">
                  <c:v>53.230501980526398</c:v>
                </c:pt>
                <c:pt idx="960">
                  <c:v>53.286008239108803</c:v>
                </c:pt>
                <c:pt idx="961">
                  <c:v>53.3415144976912</c:v>
                </c:pt>
                <c:pt idx="962">
                  <c:v>53.397020756273598</c:v>
                </c:pt>
                <c:pt idx="963">
                  <c:v>53.452527014856003</c:v>
                </c:pt>
                <c:pt idx="964">
                  <c:v>53.5080332734384</c:v>
                </c:pt>
                <c:pt idx="965">
                  <c:v>53.563539532020798</c:v>
                </c:pt>
                <c:pt idx="966">
                  <c:v>53.619045790603202</c:v>
                </c:pt>
                <c:pt idx="967">
                  <c:v>53.6745520491856</c:v>
                </c:pt>
                <c:pt idx="968">
                  <c:v>53.730058307767997</c:v>
                </c:pt>
                <c:pt idx="969">
                  <c:v>53.785564566350402</c:v>
                </c:pt>
                <c:pt idx="970">
                  <c:v>53.8410708249328</c:v>
                </c:pt>
                <c:pt idx="971">
                  <c:v>53.896577083515197</c:v>
                </c:pt>
                <c:pt idx="972">
                  <c:v>53.952083342097701</c:v>
                </c:pt>
                <c:pt idx="973">
                  <c:v>54.007589600680099</c:v>
                </c:pt>
                <c:pt idx="974">
                  <c:v>54.063095859262503</c:v>
                </c:pt>
                <c:pt idx="975">
                  <c:v>54.118602117844901</c:v>
                </c:pt>
                <c:pt idx="976">
                  <c:v>54.174108376427299</c:v>
                </c:pt>
                <c:pt idx="977">
                  <c:v>54.229614635009703</c:v>
                </c:pt>
                <c:pt idx="978">
                  <c:v>54.285120893592101</c:v>
                </c:pt>
                <c:pt idx="979">
                  <c:v>54.340627152174498</c:v>
                </c:pt>
                <c:pt idx="980">
                  <c:v>54.396133410756903</c:v>
                </c:pt>
                <c:pt idx="981">
                  <c:v>54.451639669339301</c:v>
                </c:pt>
                <c:pt idx="982">
                  <c:v>54.507145927921698</c:v>
                </c:pt>
                <c:pt idx="983">
                  <c:v>54.562652186504103</c:v>
                </c:pt>
                <c:pt idx="984">
                  <c:v>54.6181584450865</c:v>
                </c:pt>
                <c:pt idx="985">
                  <c:v>54.673664703668898</c:v>
                </c:pt>
                <c:pt idx="986">
                  <c:v>54.729170962251303</c:v>
                </c:pt>
                <c:pt idx="987">
                  <c:v>54.7846772208337</c:v>
                </c:pt>
                <c:pt idx="988">
                  <c:v>54.840183479416098</c:v>
                </c:pt>
                <c:pt idx="989">
                  <c:v>54.895689737998502</c:v>
                </c:pt>
                <c:pt idx="990">
                  <c:v>54.9511959965809</c:v>
                </c:pt>
                <c:pt idx="991">
                  <c:v>55.006702255163297</c:v>
                </c:pt>
                <c:pt idx="992">
                  <c:v>55.062208513745801</c:v>
                </c:pt>
                <c:pt idx="993">
                  <c:v>55.117714772328199</c:v>
                </c:pt>
                <c:pt idx="994">
                  <c:v>55.173221030910597</c:v>
                </c:pt>
                <c:pt idx="995">
                  <c:v>55.228727289493001</c:v>
                </c:pt>
                <c:pt idx="996">
                  <c:v>55.284233548075399</c:v>
                </c:pt>
                <c:pt idx="997">
                  <c:v>55.339739806657803</c:v>
                </c:pt>
                <c:pt idx="998">
                  <c:v>55.395246065240201</c:v>
                </c:pt>
                <c:pt idx="999">
                  <c:v>55.450752323822599</c:v>
                </c:pt>
                <c:pt idx="1000">
                  <c:v>55.506258582405003</c:v>
                </c:pt>
                <c:pt idx="1001">
                  <c:v>55.561764840987401</c:v>
                </c:pt>
                <c:pt idx="1002">
                  <c:v>55.617271099569798</c:v>
                </c:pt>
                <c:pt idx="1003">
                  <c:v>55.672777358152203</c:v>
                </c:pt>
                <c:pt idx="1004">
                  <c:v>55.728283616734601</c:v>
                </c:pt>
                <c:pt idx="1005">
                  <c:v>55.783789875316998</c:v>
                </c:pt>
                <c:pt idx="1006">
                  <c:v>55.839296133899403</c:v>
                </c:pt>
                <c:pt idx="1007">
                  <c:v>55.8948023924818</c:v>
                </c:pt>
                <c:pt idx="1008">
                  <c:v>55.950308651064198</c:v>
                </c:pt>
                <c:pt idx="1009">
                  <c:v>56.005814909646602</c:v>
                </c:pt>
                <c:pt idx="1010">
                  <c:v>56.061321168229</c:v>
                </c:pt>
                <c:pt idx="1011">
                  <c:v>56.116827426811398</c:v>
                </c:pt>
                <c:pt idx="1012">
                  <c:v>56.172333685393902</c:v>
                </c:pt>
                <c:pt idx="1013">
                  <c:v>56.227839943976299</c:v>
                </c:pt>
                <c:pt idx="1014">
                  <c:v>56.283346202558697</c:v>
                </c:pt>
                <c:pt idx="1015">
                  <c:v>56.338852461141101</c:v>
                </c:pt>
                <c:pt idx="1016">
                  <c:v>56.394358719723499</c:v>
                </c:pt>
                <c:pt idx="1017">
                  <c:v>56.449864978305897</c:v>
                </c:pt>
                <c:pt idx="1018">
                  <c:v>56.505371236888301</c:v>
                </c:pt>
                <c:pt idx="1019">
                  <c:v>56.560877495470699</c:v>
                </c:pt>
                <c:pt idx="1020">
                  <c:v>56.616383754053103</c:v>
                </c:pt>
                <c:pt idx="1021">
                  <c:v>56.671890012635501</c:v>
                </c:pt>
                <c:pt idx="1022">
                  <c:v>56.727396271217899</c:v>
                </c:pt>
                <c:pt idx="1023">
                  <c:v>56.782902529800303</c:v>
                </c:pt>
                <c:pt idx="1024">
                  <c:v>56.838408788382701</c:v>
                </c:pt>
                <c:pt idx="1025">
                  <c:v>56.893915046965098</c:v>
                </c:pt>
                <c:pt idx="1026">
                  <c:v>56.949421305547503</c:v>
                </c:pt>
                <c:pt idx="1027">
                  <c:v>57.0049275641299</c:v>
                </c:pt>
                <c:pt idx="1028">
                  <c:v>57.060433822712298</c:v>
                </c:pt>
                <c:pt idx="1029">
                  <c:v>57.115940081294703</c:v>
                </c:pt>
                <c:pt idx="1030">
                  <c:v>57.1714463398771</c:v>
                </c:pt>
                <c:pt idx="1031">
                  <c:v>57.226952598459498</c:v>
                </c:pt>
                <c:pt idx="1032">
                  <c:v>57.282458857042002</c:v>
                </c:pt>
                <c:pt idx="1033">
                  <c:v>57.337965115624399</c:v>
                </c:pt>
                <c:pt idx="1034">
                  <c:v>57.393471374206797</c:v>
                </c:pt>
                <c:pt idx="1035">
                  <c:v>57.448977632789202</c:v>
                </c:pt>
                <c:pt idx="1036">
                  <c:v>57.504483891371599</c:v>
                </c:pt>
                <c:pt idx="1037">
                  <c:v>57.559990149953997</c:v>
                </c:pt>
                <c:pt idx="1038">
                  <c:v>57.615496408536401</c:v>
                </c:pt>
                <c:pt idx="1039">
                  <c:v>57.671002667118799</c:v>
                </c:pt>
                <c:pt idx="1040">
                  <c:v>57.726508925701197</c:v>
                </c:pt>
                <c:pt idx="1041">
                  <c:v>57.782015184283601</c:v>
                </c:pt>
                <c:pt idx="1042">
                  <c:v>57.837521442865999</c:v>
                </c:pt>
                <c:pt idx="1043">
                  <c:v>57.893027701448403</c:v>
                </c:pt>
                <c:pt idx="1044">
                  <c:v>57.948533960030801</c:v>
                </c:pt>
                <c:pt idx="1045">
                  <c:v>58.004040218613198</c:v>
                </c:pt>
                <c:pt idx="1046">
                  <c:v>58.059546477195603</c:v>
                </c:pt>
                <c:pt idx="1047">
                  <c:v>58.115052735778001</c:v>
                </c:pt>
                <c:pt idx="1048">
                  <c:v>58.170558994360398</c:v>
                </c:pt>
                <c:pt idx="1049">
                  <c:v>58.226065252942803</c:v>
                </c:pt>
                <c:pt idx="1050">
                  <c:v>58.2815715115252</c:v>
                </c:pt>
                <c:pt idx="1051">
                  <c:v>58.337077770107598</c:v>
                </c:pt>
                <c:pt idx="1052">
                  <c:v>58.392584028690102</c:v>
                </c:pt>
                <c:pt idx="1053">
                  <c:v>58.4480902872725</c:v>
                </c:pt>
                <c:pt idx="1054">
                  <c:v>58.503596545854897</c:v>
                </c:pt>
                <c:pt idx="1055">
                  <c:v>58.559102804437302</c:v>
                </c:pt>
                <c:pt idx="1056">
                  <c:v>58.614609063019699</c:v>
                </c:pt>
                <c:pt idx="1057">
                  <c:v>58.670115321602097</c:v>
                </c:pt>
                <c:pt idx="1058">
                  <c:v>58.725621580184502</c:v>
                </c:pt>
                <c:pt idx="1059">
                  <c:v>58.781127838766899</c:v>
                </c:pt>
                <c:pt idx="1060">
                  <c:v>58.836634097349297</c:v>
                </c:pt>
                <c:pt idx="1061">
                  <c:v>58.892140355931701</c:v>
                </c:pt>
                <c:pt idx="1062">
                  <c:v>58.947646614514099</c:v>
                </c:pt>
                <c:pt idx="1063">
                  <c:v>59.003152873096496</c:v>
                </c:pt>
                <c:pt idx="1064">
                  <c:v>59.058659131678901</c:v>
                </c:pt>
                <c:pt idx="1065">
                  <c:v>59.114165390261299</c:v>
                </c:pt>
                <c:pt idx="1066">
                  <c:v>59.169671648843703</c:v>
                </c:pt>
                <c:pt idx="1067">
                  <c:v>59.225177907426101</c:v>
                </c:pt>
                <c:pt idx="1068">
                  <c:v>59.280684166008498</c:v>
                </c:pt>
                <c:pt idx="1069">
                  <c:v>59.336190424590903</c:v>
                </c:pt>
                <c:pt idx="1070">
                  <c:v>59.391696683173301</c:v>
                </c:pt>
                <c:pt idx="1071">
                  <c:v>59.447202941755698</c:v>
                </c:pt>
                <c:pt idx="1072">
                  <c:v>59.502709200338202</c:v>
                </c:pt>
                <c:pt idx="1073">
                  <c:v>59.5582154589206</c:v>
                </c:pt>
                <c:pt idx="1074">
                  <c:v>59.613721717502997</c:v>
                </c:pt>
                <c:pt idx="1075">
                  <c:v>59.669227976085402</c:v>
                </c:pt>
                <c:pt idx="1076">
                  <c:v>59.7247342346678</c:v>
                </c:pt>
                <c:pt idx="1077">
                  <c:v>59.780240493250197</c:v>
                </c:pt>
                <c:pt idx="1078">
                  <c:v>59.835746751832602</c:v>
                </c:pt>
                <c:pt idx="1079">
                  <c:v>59.891253010414999</c:v>
                </c:pt>
                <c:pt idx="1080">
                  <c:v>59.946759268997397</c:v>
                </c:pt>
                <c:pt idx="1081">
                  <c:v>60.002265527579802</c:v>
                </c:pt>
                <c:pt idx="1082">
                  <c:v>60.057771786162199</c:v>
                </c:pt>
                <c:pt idx="1083">
                  <c:v>60.113278044744597</c:v>
                </c:pt>
                <c:pt idx="1084">
                  <c:v>60.168784303327001</c:v>
                </c:pt>
                <c:pt idx="1085">
                  <c:v>60.224290561909399</c:v>
                </c:pt>
                <c:pt idx="1086">
                  <c:v>60.279796820491804</c:v>
                </c:pt>
                <c:pt idx="1087">
                  <c:v>60.335303079074201</c:v>
                </c:pt>
                <c:pt idx="1088">
                  <c:v>60.390809337656599</c:v>
                </c:pt>
                <c:pt idx="1089">
                  <c:v>60.446315596239003</c:v>
                </c:pt>
                <c:pt idx="1090">
                  <c:v>60.501821854821401</c:v>
                </c:pt>
                <c:pt idx="1091">
                  <c:v>60.557328113403798</c:v>
                </c:pt>
                <c:pt idx="1092">
                  <c:v>60.612834371986303</c:v>
                </c:pt>
                <c:pt idx="1093">
                  <c:v>60.6683406305687</c:v>
                </c:pt>
                <c:pt idx="1094">
                  <c:v>60.723846889151098</c:v>
                </c:pt>
                <c:pt idx="1095">
                  <c:v>60.779353147733502</c:v>
                </c:pt>
                <c:pt idx="1096">
                  <c:v>60.8348594063159</c:v>
                </c:pt>
                <c:pt idx="1097">
                  <c:v>60.890365664898297</c:v>
                </c:pt>
                <c:pt idx="1098">
                  <c:v>60.945871923480702</c:v>
                </c:pt>
                <c:pt idx="1099">
                  <c:v>61.0013781820631</c:v>
                </c:pt>
                <c:pt idx="1100">
                  <c:v>61.056884440645497</c:v>
                </c:pt>
                <c:pt idx="1101">
                  <c:v>61.112390699227902</c:v>
                </c:pt>
                <c:pt idx="1102">
                  <c:v>61.167896957810299</c:v>
                </c:pt>
                <c:pt idx="1103">
                  <c:v>61.223403216392697</c:v>
                </c:pt>
                <c:pt idx="1104">
                  <c:v>61.278909474975102</c:v>
                </c:pt>
                <c:pt idx="1105">
                  <c:v>61.334415733557499</c:v>
                </c:pt>
                <c:pt idx="1106">
                  <c:v>61.389921992139897</c:v>
                </c:pt>
                <c:pt idx="1107">
                  <c:v>61.445428250722301</c:v>
                </c:pt>
                <c:pt idx="1108">
                  <c:v>61.500934509304699</c:v>
                </c:pt>
                <c:pt idx="1109">
                  <c:v>61.556440767887104</c:v>
                </c:pt>
                <c:pt idx="1110">
                  <c:v>61.611947026469501</c:v>
                </c:pt>
                <c:pt idx="1111">
                  <c:v>61.667453285051899</c:v>
                </c:pt>
                <c:pt idx="1112">
                  <c:v>61.722959543634403</c:v>
                </c:pt>
                <c:pt idx="1113">
                  <c:v>61.7784658022168</c:v>
                </c:pt>
                <c:pt idx="1114">
                  <c:v>61.833972060799198</c:v>
                </c:pt>
                <c:pt idx="1115">
                  <c:v>61.889478319381602</c:v>
                </c:pt>
                <c:pt idx="1116">
                  <c:v>61.944984577964</c:v>
                </c:pt>
                <c:pt idx="1117">
                  <c:v>62.000490836546398</c:v>
                </c:pt>
                <c:pt idx="1118">
                  <c:v>62.055997095128802</c:v>
                </c:pt>
                <c:pt idx="1119">
                  <c:v>62.1115033537112</c:v>
                </c:pt>
                <c:pt idx="1120">
                  <c:v>62.167009612293597</c:v>
                </c:pt>
                <c:pt idx="1121">
                  <c:v>62.222515870876002</c:v>
                </c:pt>
                <c:pt idx="1122">
                  <c:v>62.2780221294584</c:v>
                </c:pt>
                <c:pt idx="1123">
                  <c:v>62.333528388040797</c:v>
                </c:pt>
                <c:pt idx="1124">
                  <c:v>62.389034646623202</c:v>
                </c:pt>
                <c:pt idx="1125">
                  <c:v>62.444540905205599</c:v>
                </c:pt>
                <c:pt idx="1126">
                  <c:v>62.500047163787997</c:v>
                </c:pt>
                <c:pt idx="1127">
                  <c:v>62.555553422370402</c:v>
                </c:pt>
                <c:pt idx="1128">
                  <c:v>62.611059680952799</c:v>
                </c:pt>
                <c:pt idx="1129">
                  <c:v>62.666565939535197</c:v>
                </c:pt>
                <c:pt idx="1130">
                  <c:v>62.722072198117601</c:v>
                </c:pt>
                <c:pt idx="1131">
                  <c:v>62.777578456699999</c:v>
                </c:pt>
                <c:pt idx="1132">
                  <c:v>62.833084715282503</c:v>
                </c:pt>
                <c:pt idx="1133">
                  <c:v>62.8885909738649</c:v>
                </c:pt>
                <c:pt idx="1134">
                  <c:v>62.944097232447298</c:v>
                </c:pt>
                <c:pt idx="1135">
                  <c:v>62.999603491029703</c:v>
                </c:pt>
                <c:pt idx="1136">
                  <c:v>63.0551097496121</c:v>
                </c:pt>
                <c:pt idx="1137">
                  <c:v>63.110616008194498</c:v>
                </c:pt>
                <c:pt idx="1138">
                  <c:v>63.166122266776902</c:v>
                </c:pt>
                <c:pt idx="1139">
                  <c:v>63.2216285253593</c:v>
                </c:pt>
                <c:pt idx="1140">
                  <c:v>63.277134783941698</c:v>
                </c:pt>
                <c:pt idx="1141">
                  <c:v>63.332641042524102</c:v>
                </c:pt>
                <c:pt idx="1142">
                  <c:v>63.3881473011065</c:v>
                </c:pt>
                <c:pt idx="1143">
                  <c:v>63.443653559688897</c:v>
                </c:pt>
                <c:pt idx="1144">
                  <c:v>63.499159818271302</c:v>
                </c:pt>
                <c:pt idx="1145">
                  <c:v>63.5546660768537</c:v>
                </c:pt>
                <c:pt idx="1146">
                  <c:v>63.610172335436097</c:v>
                </c:pt>
                <c:pt idx="1147">
                  <c:v>63.665678594018502</c:v>
                </c:pt>
                <c:pt idx="1148">
                  <c:v>63.721184852600899</c:v>
                </c:pt>
                <c:pt idx="1149">
                  <c:v>63.776691111183297</c:v>
                </c:pt>
                <c:pt idx="1150">
                  <c:v>63.832197369765701</c:v>
                </c:pt>
                <c:pt idx="1151">
                  <c:v>63.887703628348099</c:v>
                </c:pt>
                <c:pt idx="1152">
                  <c:v>63.943209886930603</c:v>
                </c:pt>
                <c:pt idx="1153">
                  <c:v>63.998716145513001</c:v>
                </c:pt>
                <c:pt idx="1154">
                  <c:v>64.054222404095398</c:v>
                </c:pt>
                <c:pt idx="1155">
                  <c:v>64.109728662677796</c:v>
                </c:pt>
                <c:pt idx="1156">
                  <c:v>64.165234921260193</c:v>
                </c:pt>
                <c:pt idx="1157">
                  <c:v>64.220741179842605</c:v>
                </c:pt>
                <c:pt idx="1158">
                  <c:v>64.276247438425003</c:v>
                </c:pt>
                <c:pt idx="1159">
                  <c:v>64.3317536970074</c:v>
                </c:pt>
                <c:pt idx="1160">
                  <c:v>64.387259955589798</c:v>
                </c:pt>
                <c:pt idx="1161">
                  <c:v>64.442766214172195</c:v>
                </c:pt>
                <c:pt idx="1162">
                  <c:v>64.498272472754607</c:v>
                </c:pt>
                <c:pt idx="1163">
                  <c:v>64.553778731337005</c:v>
                </c:pt>
                <c:pt idx="1164">
                  <c:v>64.609284989919402</c:v>
                </c:pt>
                <c:pt idx="1165">
                  <c:v>64.6647912485018</c:v>
                </c:pt>
                <c:pt idx="1166">
                  <c:v>64.720297507084197</c:v>
                </c:pt>
                <c:pt idx="1167">
                  <c:v>64.775803765666595</c:v>
                </c:pt>
                <c:pt idx="1168">
                  <c:v>64.831310024249007</c:v>
                </c:pt>
                <c:pt idx="1169">
                  <c:v>64.886816282831404</c:v>
                </c:pt>
                <c:pt idx="1170">
                  <c:v>64.942322541413802</c:v>
                </c:pt>
                <c:pt idx="1171">
                  <c:v>64.997828799996299</c:v>
                </c:pt>
                <c:pt idx="1172">
                  <c:v>65.053335058578696</c:v>
                </c:pt>
                <c:pt idx="1173">
                  <c:v>65.108841317161094</c:v>
                </c:pt>
                <c:pt idx="1174">
                  <c:v>65.164347575743506</c:v>
                </c:pt>
                <c:pt idx="1175">
                  <c:v>65.219853834325903</c:v>
                </c:pt>
                <c:pt idx="1176">
                  <c:v>65.275360092908301</c:v>
                </c:pt>
                <c:pt idx="1177">
                  <c:v>65.330866351490698</c:v>
                </c:pt>
                <c:pt idx="1178">
                  <c:v>65.386372610073096</c:v>
                </c:pt>
                <c:pt idx="1179">
                  <c:v>65.441878868655493</c:v>
                </c:pt>
                <c:pt idx="1180">
                  <c:v>65.497385127237905</c:v>
                </c:pt>
                <c:pt idx="1181">
                  <c:v>65.552891385820303</c:v>
                </c:pt>
                <c:pt idx="1182">
                  <c:v>65.6083976444027</c:v>
                </c:pt>
                <c:pt idx="1183">
                  <c:v>65.663903902985098</c:v>
                </c:pt>
                <c:pt idx="1184">
                  <c:v>65.719410161567495</c:v>
                </c:pt>
                <c:pt idx="1185">
                  <c:v>65.774916420149907</c:v>
                </c:pt>
                <c:pt idx="1186">
                  <c:v>65.830422678732305</c:v>
                </c:pt>
                <c:pt idx="1187">
                  <c:v>65.885928937314702</c:v>
                </c:pt>
                <c:pt idx="1188">
                  <c:v>65.9414351958971</c:v>
                </c:pt>
                <c:pt idx="1189">
                  <c:v>65.996941454479497</c:v>
                </c:pt>
                <c:pt idx="1190">
                  <c:v>66.052447713061895</c:v>
                </c:pt>
                <c:pt idx="1191">
                  <c:v>66.107953971644307</c:v>
                </c:pt>
                <c:pt idx="1192">
                  <c:v>66.163460230226804</c:v>
                </c:pt>
                <c:pt idx="1193">
                  <c:v>66.218966488809201</c:v>
                </c:pt>
                <c:pt idx="1194">
                  <c:v>66.274472747391599</c:v>
                </c:pt>
                <c:pt idx="1195">
                  <c:v>66.329979005973996</c:v>
                </c:pt>
                <c:pt idx="1196">
                  <c:v>66.385485264556394</c:v>
                </c:pt>
                <c:pt idx="1197">
                  <c:v>66.440991523138806</c:v>
                </c:pt>
                <c:pt idx="1198">
                  <c:v>66.496497781721203</c:v>
                </c:pt>
                <c:pt idx="1199">
                  <c:v>66.552004040303601</c:v>
                </c:pt>
                <c:pt idx="1200">
                  <c:v>66.607510298885998</c:v>
                </c:pt>
                <c:pt idx="1201">
                  <c:v>66.663016557468396</c:v>
                </c:pt>
                <c:pt idx="1202">
                  <c:v>66.718522816050793</c:v>
                </c:pt>
                <c:pt idx="1203">
                  <c:v>66.774029074633205</c:v>
                </c:pt>
                <c:pt idx="1204">
                  <c:v>66.829535333215603</c:v>
                </c:pt>
                <c:pt idx="1205">
                  <c:v>66.885041591798</c:v>
                </c:pt>
                <c:pt idx="1206">
                  <c:v>66.940547850380398</c:v>
                </c:pt>
                <c:pt idx="1207">
                  <c:v>66.996054108962795</c:v>
                </c:pt>
                <c:pt idx="1208">
                  <c:v>67.051560367545207</c:v>
                </c:pt>
                <c:pt idx="1209">
                  <c:v>67.107066626127605</c:v>
                </c:pt>
                <c:pt idx="1210">
                  <c:v>67.162572884710002</c:v>
                </c:pt>
                <c:pt idx="1211">
                  <c:v>67.2180791432924</c:v>
                </c:pt>
                <c:pt idx="1212">
                  <c:v>67.273585401874897</c:v>
                </c:pt>
                <c:pt idx="1213">
                  <c:v>67.329091660457294</c:v>
                </c:pt>
                <c:pt idx="1214">
                  <c:v>67.384597919039706</c:v>
                </c:pt>
                <c:pt idx="1215">
                  <c:v>67.440104177622104</c:v>
                </c:pt>
                <c:pt idx="1216">
                  <c:v>67.495610436204501</c:v>
                </c:pt>
                <c:pt idx="1217">
                  <c:v>67.551116694786899</c:v>
                </c:pt>
                <c:pt idx="1218">
                  <c:v>67.606622953369296</c:v>
                </c:pt>
                <c:pt idx="1219">
                  <c:v>67.662129211951694</c:v>
                </c:pt>
                <c:pt idx="1220">
                  <c:v>67.717635470534105</c:v>
                </c:pt>
                <c:pt idx="1221">
                  <c:v>67.773141729116503</c:v>
                </c:pt>
                <c:pt idx="1222">
                  <c:v>67.828647987698901</c:v>
                </c:pt>
                <c:pt idx="1223">
                  <c:v>67.884154246281298</c:v>
                </c:pt>
                <c:pt idx="1224">
                  <c:v>67.939660504863696</c:v>
                </c:pt>
                <c:pt idx="1225">
                  <c:v>67.995166763446093</c:v>
                </c:pt>
                <c:pt idx="1226">
                  <c:v>68.050673022028505</c:v>
                </c:pt>
                <c:pt idx="1227">
                  <c:v>68.106179280610903</c:v>
                </c:pt>
                <c:pt idx="1228">
                  <c:v>68.1616855391933</c:v>
                </c:pt>
                <c:pt idx="1229">
                  <c:v>68.217191797775698</c:v>
                </c:pt>
                <c:pt idx="1230">
                  <c:v>68.272698056358095</c:v>
                </c:pt>
                <c:pt idx="1231">
                  <c:v>68.328204314940606</c:v>
                </c:pt>
                <c:pt idx="1232">
                  <c:v>68.383710573522904</c:v>
                </c:pt>
                <c:pt idx="1233">
                  <c:v>68.439216832105402</c:v>
                </c:pt>
                <c:pt idx="1234">
                  <c:v>68.494723090687799</c:v>
                </c:pt>
                <c:pt idx="1235">
                  <c:v>68.550229349270197</c:v>
                </c:pt>
                <c:pt idx="1236">
                  <c:v>68.605735607852594</c:v>
                </c:pt>
                <c:pt idx="1237">
                  <c:v>68.661241866435006</c:v>
                </c:pt>
                <c:pt idx="1238">
                  <c:v>68.716748125017403</c:v>
                </c:pt>
                <c:pt idx="1239">
                  <c:v>68.772254383599801</c:v>
                </c:pt>
                <c:pt idx="1240">
                  <c:v>68.827760642182199</c:v>
                </c:pt>
                <c:pt idx="1241">
                  <c:v>68.883266900764596</c:v>
                </c:pt>
                <c:pt idx="1242">
                  <c:v>68.938773159346994</c:v>
                </c:pt>
                <c:pt idx="1243">
                  <c:v>68.994279417929405</c:v>
                </c:pt>
                <c:pt idx="1244">
                  <c:v>69.049785676511803</c:v>
                </c:pt>
                <c:pt idx="1245">
                  <c:v>69.105291935094201</c:v>
                </c:pt>
                <c:pt idx="1246">
                  <c:v>69.160798193676598</c:v>
                </c:pt>
                <c:pt idx="1247">
                  <c:v>69.216304452258996</c:v>
                </c:pt>
                <c:pt idx="1248">
                  <c:v>69.271810710841393</c:v>
                </c:pt>
                <c:pt idx="1249">
                  <c:v>69.327316969423805</c:v>
                </c:pt>
                <c:pt idx="1250">
                  <c:v>69.382823228006202</c:v>
                </c:pt>
                <c:pt idx="1251">
                  <c:v>69.4383294865886</c:v>
                </c:pt>
                <c:pt idx="1252">
                  <c:v>69.493835745171097</c:v>
                </c:pt>
                <c:pt idx="1253">
                  <c:v>69.549342003753495</c:v>
                </c:pt>
                <c:pt idx="1254">
                  <c:v>69.604848262335906</c:v>
                </c:pt>
                <c:pt idx="1255">
                  <c:v>69.660354520918304</c:v>
                </c:pt>
                <c:pt idx="1256">
                  <c:v>69.715860779500701</c:v>
                </c:pt>
                <c:pt idx="1257">
                  <c:v>69.771367038083099</c:v>
                </c:pt>
                <c:pt idx="1258">
                  <c:v>69.826873296665497</c:v>
                </c:pt>
                <c:pt idx="1259">
                  <c:v>69.882379555247894</c:v>
                </c:pt>
                <c:pt idx="1260">
                  <c:v>69.937885813830306</c:v>
                </c:pt>
                <c:pt idx="1261">
                  <c:v>69.993392072412703</c:v>
                </c:pt>
                <c:pt idx="1262">
                  <c:v>70.048898330995101</c:v>
                </c:pt>
                <c:pt idx="1263">
                  <c:v>70.104404589577499</c:v>
                </c:pt>
                <c:pt idx="1264">
                  <c:v>70.159910848159896</c:v>
                </c:pt>
                <c:pt idx="1265">
                  <c:v>70.215417106742294</c:v>
                </c:pt>
                <c:pt idx="1266">
                  <c:v>70.270923365324705</c:v>
                </c:pt>
                <c:pt idx="1267">
                  <c:v>70.326429623907103</c:v>
                </c:pt>
                <c:pt idx="1268">
                  <c:v>70.381935882489501</c:v>
                </c:pt>
                <c:pt idx="1269">
                  <c:v>70.437442141071898</c:v>
                </c:pt>
                <c:pt idx="1270">
                  <c:v>70.492948399654296</c:v>
                </c:pt>
                <c:pt idx="1271">
                  <c:v>70.548454658236807</c:v>
                </c:pt>
                <c:pt idx="1272">
                  <c:v>70.603960916819105</c:v>
                </c:pt>
                <c:pt idx="1273">
                  <c:v>70.659467175401602</c:v>
                </c:pt>
                <c:pt idx="1274">
                  <c:v>70.714973433983999</c:v>
                </c:pt>
                <c:pt idx="1275">
                  <c:v>70.770479692566397</c:v>
                </c:pt>
                <c:pt idx="1276">
                  <c:v>70.825985951148795</c:v>
                </c:pt>
                <c:pt idx="1277">
                  <c:v>70.881492209731206</c:v>
                </c:pt>
                <c:pt idx="1278">
                  <c:v>70.936998468313604</c:v>
                </c:pt>
                <c:pt idx="1279">
                  <c:v>70.992504726896001</c:v>
                </c:pt>
                <c:pt idx="1280">
                  <c:v>71.048010985478399</c:v>
                </c:pt>
                <c:pt idx="1281">
                  <c:v>71.103517244060797</c:v>
                </c:pt>
                <c:pt idx="1282">
                  <c:v>71.159023502643194</c:v>
                </c:pt>
                <c:pt idx="1283">
                  <c:v>71.214529761225606</c:v>
                </c:pt>
                <c:pt idx="1284">
                  <c:v>71.270036019808003</c:v>
                </c:pt>
                <c:pt idx="1285">
                  <c:v>71.325542278390401</c:v>
                </c:pt>
                <c:pt idx="1286">
                  <c:v>71.381048536972799</c:v>
                </c:pt>
                <c:pt idx="1287">
                  <c:v>71.436554795555196</c:v>
                </c:pt>
                <c:pt idx="1288">
                  <c:v>71.492061054137594</c:v>
                </c:pt>
                <c:pt idx="1289">
                  <c:v>71.547567312720005</c:v>
                </c:pt>
                <c:pt idx="1290">
                  <c:v>71.603073571302403</c:v>
                </c:pt>
                <c:pt idx="1291">
                  <c:v>71.6585798298848</c:v>
                </c:pt>
                <c:pt idx="1292">
                  <c:v>71.714086088467297</c:v>
                </c:pt>
                <c:pt idx="1293">
                  <c:v>71.769592347049695</c:v>
                </c:pt>
                <c:pt idx="1294">
                  <c:v>71.825098605632107</c:v>
                </c:pt>
                <c:pt idx="1295">
                  <c:v>71.880604864214504</c:v>
                </c:pt>
                <c:pt idx="1296">
                  <c:v>71.936111122796902</c:v>
                </c:pt>
                <c:pt idx="1297">
                  <c:v>71.991617381379299</c:v>
                </c:pt>
                <c:pt idx="1298">
                  <c:v>72.047123639961697</c:v>
                </c:pt>
                <c:pt idx="1299">
                  <c:v>72.102629898544095</c:v>
                </c:pt>
                <c:pt idx="1300">
                  <c:v>72.158136157126506</c:v>
                </c:pt>
                <c:pt idx="1301">
                  <c:v>72.213642415708904</c:v>
                </c:pt>
                <c:pt idx="1302">
                  <c:v>72.269148674291301</c:v>
                </c:pt>
                <c:pt idx="1303">
                  <c:v>72.324654932873699</c:v>
                </c:pt>
                <c:pt idx="1304">
                  <c:v>72.380161191456097</c:v>
                </c:pt>
                <c:pt idx="1305">
                  <c:v>72.435667450038494</c:v>
                </c:pt>
                <c:pt idx="1306">
                  <c:v>72.491173708620906</c:v>
                </c:pt>
                <c:pt idx="1307">
                  <c:v>72.546679967203303</c:v>
                </c:pt>
                <c:pt idx="1308">
                  <c:v>72.602186225785701</c:v>
                </c:pt>
                <c:pt idx="1309">
                  <c:v>72.657692484368098</c:v>
                </c:pt>
                <c:pt idx="1310">
                  <c:v>72.713198742950496</c:v>
                </c:pt>
                <c:pt idx="1311">
                  <c:v>72.768705001532993</c:v>
                </c:pt>
                <c:pt idx="1312">
                  <c:v>72.824211260115305</c:v>
                </c:pt>
                <c:pt idx="1313">
                  <c:v>72.879717518697802</c:v>
                </c:pt>
                <c:pt idx="1314">
                  <c:v>72.9352237772802</c:v>
                </c:pt>
                <c:pt idx="1315">
                  <c:v>72.990730035862597</c:v>
                </c:pt>
                <c:pt idx="1316">
                  <c:v>73.046236294444995</c:v>
                </c:pt>
                <c:pt idx="1317">
                  <c:v>73.101742553027407</c:v>
                </c:pt>
                <c:pt idx="1318">
                  <c:v>73.157248811609804</c:v>
                </c:pt>
                <c:pt idx="1319">
                  <c:v>73.212755070192202</c:v>
                </c:pt>
                <c:pt idx="1320">
                  <c:v>73.268261328774599</c:v>
                </c:pt>
                <c:pt idx="1321">
                  <c:v>73.323767587356997</c:v>
                </c:pt>
                <c:pt idx="1322">
                  <c:v>73.379273845939395</c:v>
                </c:pt>
                <c:pt idx="1323">
                  <c:v>73.434780104521806</c:v>
                </c:pt>
                <c:pt idx="1324">
                  <c:v>73.490286363104204</c:v>
                </c:pt>
                <c:pt idx="1325">
                  <c:v>73.545792621686601</c:v>
                </c:pt>
                <c:pt idx="1326">
                  <c:v>73.601298880268999</c:v>
                </c:pt>
                <c:pt idx="1327">
                  <c:v>73.656805138851396</c:v>
                </c:pt>
                <c:pt idx="1328">
                  <c:v>73.712311397433794</c:v>
                </c:pt>
                <c:pt idx="1329">
                  <c:v>73.767817656016206</c:v>
                </c:pt>
                <c:pt idx="1330">
                  <c:v>73.823323914598603</c:v>
                </c:pt>
                <c:pt idx="1331">
                  <c:v>73.878830173181001</c:v>
                </c:pt>
                <c:pt idx="1332">
                  <c:v>73.934336431763498</c:v>
                </c:pt>
                <c:pt idx="1333">
                  <c:v>73.989842690345895</c:v>
                </c:pt>
                <c:pt idx="1334">
                  <c:v>74.045348948928293</c:v>
                </c:pt>
                <c:pt idx="1335">
                  <c:v>74.100855207510705</c:v>
                </c:pt>
                <c:pt idx="1336">
                  <c:v>74.156361466093102</c:v>
                </c:pt>
                <c:pt idx="1337">
                  <c:v>74.2118677246755</c:v>
                </c:pt>
                <c:pt idx="1338">
                  <c:v>74.267373983257897</c:v>
                </c:pt>
                <c:pt idx="1339">
                  <c:v>74.322880241840295</c:v>
                </c:pt>
                <c:pt idx="1340">
                  <c:v>74.378386500422707</c:v>
                </c:pt>
                <c:pt idx="1341">
                  <c:v>74.433892759005104</c:v>
                </c:pt>
                <c:pt idx="1342">
                  <c:v>74.489399017587502</c:v>
                </c:pt>
                <c:pt idx="1343">
                  <c:v>74.544905276169899</c:v>
                </c:pt>
                <c:pt idx="1344">
                  <c:v>74.600411534752297</c:v>
                </c:pt>
                <c:pt idx="1345">
                  <c:v>74.655917793334694</c:v>
                </c:pt>
                <c:pt idx="1346">
                  <c:v>74.711424051917106</c:v>
                </c:pt>
                <c:pt idx="1347">
                  <c:v>74.766930310499504</c:v>
                </c:pt>
                <c:pt idx="1348">
                  <c:v>74.822436569081901</c:v>
                </c:pt>
                <c:pt idx="1349">
                  <c:v>74.877942827664299</c:v>
                </c:pt>
                <c:pt idx="1350">
                  <c:v>74.933449086246696</c:v>
                </c:pt>
                <c:pt idx="1351">
                  <c:v>74.988955344829193</c:v>
                </c:pt>
                <c:pt idx="1352">
                  <c:v>75.044461603411506</c:v>
                </c:pt>
                <c:pt idx="1353">
                  <c:v>75.099967861994003</c:v>
                </c:pt>
                <c:pt idx="1354">
                  <c:v>75.1554741205764</c:v>
                </c:pt>
                <c:pt idx="1355">
                  <c:v>75.210980379158798</c:v>
                </c:pt>
                <c:pt idx="1356">
                  <c:v>75.266486637741195</c:v>
                </c:pt>
                <c:pt idx="1357">
                  <c:v>75.321992896323593</c:v>
                </c:pt>
                <c:pt idx="1358">
                  <c:v>75.377499154906005</c:v>
                </c:pt>
                <c:pt idx="1359">
                  <c:v>75.433005413488402</c:v>
                </c:pt>
                <c:pt idx="1360">
                  <c:v>75.4885116720708</c:v>
                </c:pt>
                <c:pt idx="1361">
                  <c:v>75.544017930653197</c:v>
                </c:pt>
                <c:pt idx="1362">
                  <c:v>75.599524189235595</c:v>
                </c:pt>
                <c:pt idx="1363">
                  <c:v>75.655030447818007</c:v>
                </c:pt>
                <c:pt idx="1364">
                  <c:v>75.710536706400404</c:v>
                </c:pt>
                <c:pt idx="1365">
                  <c:v>75.766042964982802</c:v>
                </c:pt>
                <c:pt idx="1366">
                  <c:v>75.821549223565199</c:v>
                </c:pt>
                <c:pt idx="1367">
                  <c:v>75.877055482147597</c:v>
                </c:pt>
                <c:pt idx="1368">
                  <c:v>75.932561740729994</c:v>
                </c:pt>
                <c:pt idx="1369">
                  <c:v>75.988067999312406</c:v>
                </c:pt>
                <c:pt idx="1370">
                  <c:v>76.043574257894804</c:v>
                </c:pt>
                <c:pt idx="1371">
                  <c:v>76.099080516477201</c:v>
                </c:pt>
                <c:pt idx="1372">
                  <c:v>76.154586775059698</c:v>
                </c:pt>
                <c:pt idx="1373">
                  <c:v>76.210093033642096</c:v>
                </c:pt>
                <c:pt idx="1374">
                  <c:v>76.265599292224493</c:v>
                </c:pt>
                <c:pt idx="1375">
                  <c:v>76.321105550806905</c:v>
                </c:pt>
                <c:pt idx="1376">
                  <c:v>76.376611809389303</c:v>
                </c:pt>
                <c:pt idx="1377">
                  <c:v>76.4321180679717</c:v>
                </c:pt>
                <c:pt idx="1378">
                  <c:v>76.487624326554098</c:v>
                </c:pt>
                <c:pt idx="1379">
                  <c:v>76.543130585136495</c:v>
                </c:pt>
                <c:pt idx="1380">
                  <c:v>76.598636843718893</c:v>
                </c:pt>
                <c:pt idx="1381">
                  <c:v>76.654143102301305</c:v>
                </c:pt>
                <c:pt idx="1382">
                  <c:v>76.709649360883702</c:v>
                </c:pt>
                <c:pt idx="1383">
                  <c:v>76.7651556194661</c:v>
                </c:pt>
                <c:pt idx="1384">
                  <c:v>76.820661878048497</c:v>
                </c:pt>
                <c:pt idx="1385">
                  <c:v>76.876168136630895</c:v>
                </c:pt>
                <c:pt idx="1386">
                  <c:v>76.931674395213307</c:v>
                </c:pt>
                <c:pt idx="1387">
                  <c:v>76.987180653795704</c:v>
                </c:pt>
                <c:pt idx="1388">
                  <c:v>77.042686912378102</c:v>
                </c:pt>
                <c:pt idx="1389">
                  <c:v>77.098193170960499</c:v>
                </c:pt>
                <c:pt idx="1390">
                  <c:v>77.153699429542897</c:v>
                </c:pt>
                <c:pt idx="1391">
                  <c:v>77.209205688125394</c:v>
                </c:pt>
                <c:pt idx="1392">
                  <c:v>77.264711946707706</c:v>
                </c:pt>
                <c:pt idx="1393">
                  <c:v>77.320218205290203</c:v>
                </c:pt>
                <c:pt idx="1394">
                  <c:v>77.375724463872601</c:v>
                </c:pt>
                <c:pt idx="1395">
                  <c:v>77.431230722454998</c:v>
                </c:pt>
                <c:pt idx="1396">
                  <c:v>77.486736981037396</c:v>
                </c:pt>
                <c:pt idx="1397">
                  <c:v>77.542243239619793</c:v>
                </c:pt>
                <c:pt idx="1398">
                  <c:v>77.597749498202205</c:v>
                </c:pt>
                <c:pt idx="1399">
                  <c:v>77.653255756784603</c:v>
                </c:pt>
                <c:pt idx="1400">
                  <c:v>77.708762015367</c:v>
                </c:pt>
                <c:pt idx="1401">
                  <c:v>77.764268273949398</c:v>
                </c:pt>
                <c:pt idx="1402">
                  <c:v>77.819774532531795</c:v>
                </c:pt>
                <c:pt idx="1403">
                  <c:v>77.875280791114207</c:v>
                </c:pt>
                <c:pt idx="1404">
                  <c:v>77.930787049696605</c:v>
                </c:pt>
                <c:pt idx="1405">
                  <c:v>77.986293308279002</c:v>
                </c:pt>
                <c:pt idx="1406">
                  <c:v>78.0417995668614</c:v>
                </c:pt>
                <c:pt idx="1407">
                  <c:v>78.097305825443797</c:v>
                </c:pt>
                <c:pt idx="1408">
                  <c:v>78.152812084026195</c:v>
                </c:pt>
                <c:pt idx="1409">
                  <c:v>78.208318342608607</c:v>
                </c:pt>
                <c:pt idx="1410">
                  <c:v>78.263824601191004</c:v>
                </c:pt>
                <c:pt idx="1411">
                  <c:v>78.319330859773402</c:v>
                </c:pt>
                <c:pt idx="1412">
                  <c:v>78.374837118355899</c:v>
                </c:pt>
                <c:pt idx="1413">
                  <c:v>78.430343376938296</c:v>
                </c:pt>
                <c:pt idx="1414">
                  <c:v>78.485849635520694</c:v>
                </c:pt>
                <c:pt idx="1415">
                  <c:v>78.541355894103106</c:v>
                </c:pt>
                <c:pt idx="1416">
                  <c:v>78.596862152685503</c:v>
                </c:pt>
                <c:pt idx="1417">
                  <c:v>78.652368411267901</c:v>
                </c:pt>
                <c:pt idx="1418">
                  <c:v>78.707874669850298</c:v>
                </c:pt>
                <c:pt idx="1419">
                  <c:v>78.763380928432696</c:v>
                </c:pt>
                <c:pt idx="1420">
                  <c:v>78.818887187015093</c:v>
                </c:pt>
                <c:pt idx="1421">
                  <c:v>78.874393445597505</c:v>
                </c:pt>
                <c:pt idx="1422">
                  <c:v>78.929899704179903</c:v>
                </c:pt>
                <c:pt idx="1423">
                  <c:v>78.9854059627623</c:v>
                </c:pt>
                <c:pt idx="1424">
                  <c:v>79.040912221344698</c:v>
                </c:pt>
                <c:pt idx="1425">
                  <c:v>79.096418479927095</c:v>
                </c:pt>
                <c:pt idx="1426">
                  <c:v>79.151924738509507</c:v>
                </c:pt>
                <c:pt idx="1427">
                  <c:v>79.207430997091905</c:v>
                </c:pt>
                <c:pt idx="1428">
                  <c:v>79.262937255674302</c:v>
                </c:pt>
                <c:pt idx="1429">
                  <c:v>79.3184435142567</c:v>
                </c:pt>
                <c:pt idx="1430">
                  <c:v>79.373949772839097</c:v>
                </c:pt>
                <c:pt idx="1431">
                  <c:v>79.429456031421594</c:v>
                </c:pt>
                <c:pt idx="1432">
                  <c:v>79.484962290003907</c:v>
                </c:pt>
                <c:pt idx="1433">
                  <c:v>79.540468548586404</c:v>
                </c:pt>
                <c:pt idx="1434">
                  <c:v>79.595974807168801</c:v>
                </c:pt>
                <c:pt idx="1435">
                  <c:v>79.651481065751199</c:v>
                </c:pt>
                <c:pt idx="1436">
                  <c:v>79.706987324333596</c:v>
                </c:pt>
                <c:pt idx="1437">
                  <c:v>79.762493582915994</c:v>
                </c:pt>
                <c:pt idx="1438">
                  <c:v>79.817999841498406</c:v>
                </c:pt>
                <c:pt idx="1439">
                  <c:v>79.873506100080803</c:v>
                </c:pt>
                <c:pt idx="1440">
                  <c:v>79.929012358663201</c:v>
                </c:pt>
                <c:pt idx="1441">
                  <c:v>79.984518617245598</c:v>
                </c:pt>
                <c:pt idx="1442">
                  <c:v>80.040024875827996</c:v>
                </c:pt>
                <c:pt idx="1443">
                  <c:v>80.095531134410393</c:v>
                </c:pt>
                <c:pt idx="1444">
                  <c:v>80.151037392992805</c:v>
                </c:pt>
                <c:pt idx="1445">
                  <c:v>80.206543651575203</c:v>
                </c:pt>
                <c:pt idx="1446">
                  <c:v>80.2620499101576</c:v>
                </c:pt>
                <c:pt idx="1447">
                  <c:v>80.317556168739998</c:v>
                </c:pt>
                <c:pt idx="1448">
                  <c:v>80.373062427322395</c:v>
                </c:pt>
                <c:pt idx="1449">
                  <c:v>80.428568685904807</c:v>
                </c:pt>
                <c:pt idx="1450">
                  <c:v>80.484074944487205</c:v>
                </c:pt>
                <c:pt idx="1451">
                  <c:v>80.539581203069602</c:v>
                </c:pt>
                <c:pt idx="1452">
                  <c:v>80.595087461652099</c:v>
                </c:pt>
                <c:pt idx="1453">
                  <c:v>80.650593720234497</c:v>
                </c:pt>
                <c:pt idx="1454">
                  <c:v>80.706099978816894</c:v>
                </c:pt>
                <c:pt idx="1455">
                  <c:v>80.761606237399306</c:v>
                </c:pt>
                <c:pt idx="1456">
                  <c:v>80.817112495981704</c:v>
                </c:pt>
                <c:pt idx="1457">
                  <c:v>80.872618754564101</c:v>
                </c:pt>
                <c:pt idx="1458">
                  <c:v>80.928125013146499</c:v>
                </c:pt>
                <c:pt idx="1459">
                  <c:v>80.983631271728896</c:v>
                </c:pt>
                <c:pt idx="1460">
                  <c:v>81.039137530311294</c:v>
                </c:pt>
                <c:pt idx="1461">
                  <c:v>81.094643788893706</c:v>
                </c:pt>
                <c:pt idx="1462">
                  <c:v>81.150150047476103</c:v>
                </c:pt>
                <c:pt idx="1463">
                  <c:v>81.205656306058501</c:v>
                </c:pt>
                <c:pt idx="1464">
                  <c:v>81.261162564640898</c:v>
                </c:pt>
                <c:pt idx="1465">
                  <c:v>81.316668823223296</c:v>
                </c:pt>
                <c:pt idx="1466">
                  <c:v>81.372175081805693</c:v>
                </c:pt>
                <c:pt idx="1467">
                  <c:v>81.427681340388105</c:v>
                </c:pt>
                <c:pt idx="1468">
                  <c:v>81.483187598970503</c:v>
                </c:pt>
                <c:pt idx="1469">
                  <c:v>81.5386938575529</c:v>
                </c:pt>
                <c:pt idx="1470">
                  <c:v>81.594200116135298</c:v>
                </c:pt>
                <c:pt idx="1471">
                  <c:v>81.649706374717795</c:v>
                </c:pt>
                <c:pt idx="1472">
                  <c:v>81.705212633300206</c:v>
                </c:pt>
                <c:pt idx="1473">
                  <c:v>81.760718891882604</c:v>
                </c:pt>
                <c:pt idx="1474">
                  <c:v>81.816225150465002</c:v>
                </c:pt>
                <c:pt idx="1475">
                  <c:v>81.871731409047399</c:v>
                </c:pt>
                <c:pt idx="1476">
                  <c:v>81.927237667629797</c:v>
                </c:pt>
                <c:pt idx="1477">
                  <c:v>81.982743926212194</c:v>
                </c:pt>
                <c:pt idx="1478">
                  <c:v>82.038250184794606</c:v>
                </c:pt>
                <c:pt idx="1479">
                  <c:v>82.093756443377004</c:v>
                </c:pt>
                <c:pt idx="1480">
                  <c:v>82.149262701959401</c:v>
                </c:pt>
                <c:pt idx="1481">
                  <c:v>82.204768960541799</c:v>
                </c:pt>
                <c:pt idx="1482">
                  <c:v>82.260275219124196</c:v>
                </c:pt>
                <c:pt idx="1483">
                  <c:v>82.315781477706594</c:v>
                </c:pt>
                <c:pt idx="1484">
                  <c:v>82.371287736289005</c:v>
                </c:pt>
                <c:pt idx="1485">
                  <c:v>82.426793994871403</c:v>
                </c:pt>
                <c:pt idx="1486">
                  <c:v>82.482300253453801</c:v>
                </c:pt>
                <c:pt idx="1487">
                  <c:v>82.537806512036198</c:v>
                </c:pt>
                <c:pt idx="1488">
                  <c:v>82.593312770618596</c:v>
                </c:pt>
                <c:pt idx="1489">
                  <c:v>82.648819029200993</c:v>
                </c:pt>
                <c:pt idx="1490">
                  <c:v>82.704325287783405</c:v>
                </c:pt>
                <c:pt idx="1491">
                  <c:v>82.759831546365803</c:v>
                </c:pt>
                <c:pt idx="1492">
                  <c:v>82.8153378049483</c:v>
                </c:pt>
                <c:pt idx="1493">
                  <c:v>82.870844063530697</c:v>
                </c:pt>
                <c:pt idx="1494">
                  <c:v>82.926350322113095</c:v>
                </c:pt>
                <c:pt idx="1495">
                  <c:v>82.981856580695506</c:v>
                </c:pt>
                <c:pt idx="1496">
                  <c:v>83.037362839277904</c:v>
                </c:pt>
                <c:pt idx="1497">
                  <c:v>83.092869097860302</c:v>
                </c:pt>
                <c:pt idx="1498">
                  <c:v>83.148375356442699</c:v>
                </c:pt>
                <c:pt idx="1499">
                  <c:v>83.203881615025097</c:v>
                </c:pt>
                <c:pt idx="1500">
                  <c:v>83.259387873607494</c:v>
                </c:pt>
                <c:pt idx="1501">
                  <c:v>83.314894132189906</c:v>
                </c:pt>
                <c:pt idx="1502">
                  <c:v>83.370400390772303</c:v>
                </c:pt>
                <c:pt idx="1503">
                  <c:v>83.425906649354701</c:v>
                </c:pt>
                <c:pt idx="1504">
                  <c:v>83.481412907937099</c:v>
                </c:pt>
                <c:pt idx="1505">
                  <c:v>83.536919166519496</c:v>
                </c:pt>
                <c:pt idx="1506">
                  <c:v>83.592425425101894</c:v>
                </c:pt>
                <c:pt idx="1507">
                  <c:v>83.647931683684305</c:v>
                </c:pt>
                <c:pt idx="1508">
                  <c:v>83.703437942266703</c:v>
                </c:pt>
                <c:pt idx="1509">
                  <c:v>83.758944200849101</c:v>
                </c:pt>
                <c:pt idx="1510">
                  <c:v>83.814450459431498</c:v>
                </c:pt>
                <c:pt idx="1511">
                  <c:v>83.869956718013995</c:v>
                </c:pt>
                <c:pt idx="1512">
                  <c:v>83.925462976596407</c:v>
                </c:pt>
                <c:pt idx="1513">
                  <c:v>83.980969235178804</c:v>
                </c:pt>
                <c:pt idx="1514">
                  <c:v>84.036475493761202</c:v>
                </c:pt>
                <c:pt idx="1515">
                  <c:v>84.0919817523436</c:v>
                </c:pt>
                <c:pt idx="1516">
                  <c:v>84.147488010925997</c:v>
                </c:pt>
                <c:pt idx="1517">
                  <c:v>84.202994269508395</c:v>
                </c:pt>
                <c:pt idx="1518">
                  <c:v>84.258500528090806</c:v>
                </c:pt>
                <c:pt idx="1519">
                  <c:v>84.314006786673204</c:v>
                </c:pt>
                <c:pt idx="1520">
                  <c:v>84.369513045255601</c:v>
                </c:pt>
                <c:pt idx="1521">
                  <c:v>84.425019303837999</c:v>
                </c:pt>
                <c:pt idx="1522">
                  <c:v>84.480525562420397</c:v>
                </c:pt>
                <c:pt idx="1523">
                  <c:v>84.536031821002794</c:v>
                </c:pt>
                <c:pt idx="1524">
                  <c:v>84.591538079585206</c:v>
                </c:pt>
                <c:pt idx="1525">
                  <c:v>84.647044338167603</c:v>
                </c:pt>
                <c:pt idx="1526">
                  <c:v>84.702550596750001</c:v>
                </c:pt>
                <c:pt idx="1527">
                  <c:v>84.758056855332399</c:v>
                </c:pt>
                <c:pt idx="1528">
                  <c:v>84.813563113914796</c:v>
                </c:pt>
                <c:pt idx="1529">
                  <c:v>84.869069372497194</c:v>
                </c:pt>
                <c:pt idx="1530">
                  <c:v>84.924575631079605</c:v>
                </c:pt>
                <c:pt idx="1531">
                  <c:v>84.980081889662003</c:v>
                </c:pt>
                <c:pt idx="1532">
                  <c:v>85.0355881482445</c:v>
                </c:pt>
                <c:pt idx="1533">
                  <c:v>85.091094406826898</c:v>
                </c:pt>
                <c:pt idx="1534">
                  <c:v>85.146600665409295</c:v>
                </c:pt>
                <c:pt idx="1535">
                  <c:v>85.202106923991707</c:v>
                </c:pt>
                <c:pt idx="1536">
                  <c:v>85.257613182574104</c:v>
                </c:pt>
                <c:pt idx="1537">
                  <c:v>85.313119441156502</c:v>
                </c:pt>
                <c:pt idx="1538">
                  <c:v>85.368625699738899</c:v>
                </c:pt>
                <c:pt idx="1539">
                  <c:v>85.424131958321297</c:v>
                </c:pt>
                <c:pt idx="1540">
                  <c:v>85.479638216903695</c:v>
                </c:pt>
                <c:pt idx="1541">
                  <c:v>85.535144475486106</c:v>
                </c:pt>
                <c:pt idx="1542">
                  <c:v>85.590650734068504</c:v>
                </c:pt>
                <c:pt idx="1543">
                  <c:v>85.646156992650901</c:v>
                </c:pt>
                <c:pt idx="1544">
                  <c:v>85.701663251233299</c:v>
                </c:pt>
                <c:pt idx="1545">
                  <c:v>85.757169509815697</c:v>
                </c:pt>
                <c:pt idx="1546">
                  <c:v>85.812675768398094</c:v>
                </c:pt>
                <c:pt idx="1547">
                  <c:v>85.868182026980506</c:v>
                </c:pt>
                <c:pt idx="1548">
                  <c:v>85.923688285562903</c:v>
                </c:pt>
                <c:pt idx="1549">
                  <c:v>85.979194544145301</c:v>
                </c:pt>
                <c:pt idx="1550">
                  <c:v>86.034700802727698</c:v>
                </c:pt>
                <c:pt idx="1551">
                  <c:v>86.090207061310196</c:v>
                </c:pt>
                <c:pt idx="1552">
                  <c:v>86.145713319892593</c:v>
                </c:pt>
                <c:pt idx="1553">
                  <c:v>86.201219578475005</c:v>
                </c:pt>
                <c:pt idx="1554">
                  <c:v>86.256725837057402</c:v>
                </c:pt>
                <c:pt idx="1555">
                  <c:v>86.3122320956398</c:v>
                </c:pt>
                <c:pt idx="1556">
                  <c:v>86.367738354222197</c:v>
                </c:pt>
                <c:pt idx="1557">
                  <c:v>86.423244612804595</c:v>
                </c:pt>
                <c:pt idx="1558">
                  <c:v>86.478750871387007</c:v>
                </c:pt>
                <c:pt idx="1559">
                  <c:v>86.534257129969404</c:v>
                </c:pt>
                <c:pt idx="1560">
                  <c:v>86.589763388551802</c:v>
                </c:pt>
                <c:pt idx="1561">
                  <c:v>86.645269647134199</c:v>
                </c:pt>
                <c:pt idx="1562">
                  <c:v>86.700775905716597</c:v>
                </c:pt>
                <c:pt idx="1563">
                  <c:v>86.756282164298995</c:v>
                </c:pt>
                <c:pt idx="1564">
                  <c:v>86.811788422881406</c:v>
                </c:pt>
                <c:pt idx="1565">
                  <c:v>86.867294681463804</c:v>
                </c:pt>
                <c:pt idx="1566">
                  <c:v>86.922800940046201</c:v>
                </c:pt>
                <c:pt idx="1567">
                  <c:v>86.978307198628599</c:v>
                </c:pt>
                <c:pt idx="1568">
                  <c:v>87.033813457210996</c:v>
                </c:pt>
                <c:pt idx="1569">
                  <c:v>87.089319715793394</c:v>
                </c:pt>
                <c:pt idx="1570">
                  <c:v>87.144825974375806</c:v>
                </c:pt>
                <c:pt idx="1571">
                  <c:v>87.200332232958203</c:v>
                </c:pt>
                <c:pt idx="1572">
                  <c:v>87.2558384915407</c:v>
                </c:pt>
                <c:pt idx="1573">
                  <c:v>87.311344750123098</c:v>
                </c:pt>
                <c:pt idx="1574">
                  <c:v>87.366851008705495</c:v>
                </c:pt>
                <c:pt idx="1575">
                  <c:v>87.422357267287893</c:v>
                </c:pt>
                <c:pt idx="1576">
                  <c:v>87.477863525870305</c:v>
                </c:pt>
                <c:pt idx="1577">
                  <c:v>87.533369784452702</c:v>
                </c:pt>
                <c:pt idx="1578">
                  <c:v>87.5888760430351</c:v>
                </c:pt>
                <c:pt idx="1579">
                  <c:v>87.644382301617497</c:v>
                </c:pt>
                <c:pt idx="1580">
                  <c:v>87.699888560199895</c:v>
                </c:pt>
                <c:pt idx="1581">
                  <c:v>87.755394818782307</c:v>
                </c:pt>
                <c:pt idx="1582">
                  <c:v>87.810901077364704</c:v>
                </c:pt>
                <c:pt idx="1583">
                  <c:v>87.866407335947102</c:v>
                </c:pt>
                <c:pt idx="1584">
                  <c:v>87.921913594529499</c:v>
                </c:pt>
                <c:pt idx="1585">
                  <c:v>87.977419853111897</c:v>
                </c:pt>
                <c:pt idx="1586">
                  <c:v>88.032926111694294</c:v>
                </c:pt>
                <c:pt idx="1587">
                  <c:v>88.088432370276706</c:v>
                </c:pt>
                <c:pt idx="1588">
                  <c:v>88.143938628859104</c:v>
                </c:pt>
                <c:pt idx="1589">
                  <c:v>88.199444887441501</c:v>
                </c:pt>
                <c:pt idx="1590">
                  <c:v>88.254951146023899</c:v>
                </c:pt>
                <c:pt idx="1591">
                  <c:v>88.310457404606396</c:v>
                </c:pt>
                <c:pt idx="1592">
                  <c:v>88.365963663188793</c:v>
                </c:pt>
                <c:pt idx="1593">
                  <c:v>88.421469921771205</c:v>
                </c:pt>
                <c:pt idx="1594">
                  <c:v>88.476976180353603</c:v>
                </c:pt>
                <c:pt idx="1595">
                  <c:v>88.532482438936</c:v>
                </c:pt>
                <c:pt idx="1596">
                  <c:v>88.587988697518398</c:v>
                </c:pt>
                <c:pt idx="1597">
                  <c:v>88.643494956100795</c:v>
                </c:pt>
                <c:pt idx="1598">
                  <c:v>88.699001214683193</c:v>
                </c:pt>
                <c:pt idx="1599">
                  <c:v>88.754507473265605</c:v>
                </c:pt>
                <c:pt idx="1600">
                  <c:v>88.810013731848002</c:v>
                </c:pt>
                <c:pt idx="1601">
                  <c:v>88.8655199904304</c:v>
                </c:pt>
                <c:pt idx="1602">
                  <c:v>88.921026249012797</c:v>
                </c:pt>
                <c:pt idx="1603">
                  <c:v>88.976532507595195</c:v>
                </c:pt>
                <c:pt idx="1604">
                  <c:v>89.032038766177607</c:v>
                </c:pt>
                <c:pt idx="1605">
                  <c:v>89.087545024760004</c:v>
                </c:pt>
                <c:pt idx="1606">
                  <c:v>89.143051283342402</c:v>
                </c:pt>
                <c:pt idx="1607">
                  <c:v>89.198557541924799</c:v>
                </c:pt>
                <c:pt idx="1608">
                  <c:v>89.254063800507197</c:v>
                </c:pt>
                <c:pt idx="1609">
                  <c:v>89.309570059089594</c:v>
                </c:pt>
                <c:pt idx="1610">
                  <c:v>89.365076317672006</c:v>
                </c:pt>
                <c:pt idx="1611">
                  <c:v>89.420582576254404</c:v>
                </c:pt>
                <c:pt idx="1612">
                  <c:v>89.476088834836901</c:v>
                </c:pt>
                <c:pt idx="1613">
                  <c:v>89.531595093419298</c:v>
                </c:pt>
                <c:pt idx="1614">
                  <c:v>89.587101352001696</c:v>
                </c:pt>
                <c:pt idx="1615">
                  <c:v>89.642607610584093</c:v>
                </c:pt>
                <c:pt idx="1616">
                  <c:v>89.698113869166505</c:v>
                </c:pt>
                <c:pt idx="1617">
                  <c:v>89.753620127748903</c:v>
                </c:pt>
                <c:pt idx="1618">
                  <c:v>89.8091263863313</c:v>
                </c:pt>
                <c:pt idx="1619">
                  <c:v>89.864632644913698</c:v>
                </c:pt>
                <c:pt idx="1620">
                  <c:v>89.920138903496095</c:v>
                </c:pt>
                <c:pt idx="1621">
                  <c:v>89.975645162078493</c:v>
                </c:pt>
                <c:pt idx="1622">
                  <c:v>90.031151420660905</c:v>
                </c:pt>
                <c:pt idx="1623">
                  <c:v>90.086657679243302</c:v>
                </c:pt>
                <c:pt idx="1624">
                  <c:v>90.1421639378257</c:v>
                </c:pt>
                <c:pt idx="1625">
                  <c:v>90.197670196408097</c:v>
                </c:pt>
                <c:pt idx="1626">
                  <c:v>90.253176454990495</c:v>
                </c:pt>
                <c:pt idx="1627">
                  <c:v>90.308682713572907</c:v>
                </c:pt>
                <c:pt idx="1628">
                  <c:v>90.364188972155304</c:v>
                </c:pt>
                <c:pt idx="1629">
                  <c:v>90.419695230737702</c:v>
                </c:pt>
                <c:pt idx="1630">
                  <c:v>90.475201489320099</c:v>
                </c:pt>
                <c:pt idx="1631">
                  <c:v>90.530707747902596</c:v>
                </c:pt>
                <c:pt idx="1632">
                  <c:v>90.586214006484994</c:v>
                </c:pt>
                <c:pt idx="1633">
                  <c:v>90.641720265067406</c:v>
                </c:pt>
                <c:pt idx="1634">
                  <c:v>90.697226523649803</c:v>
                </c:pt>
                <c:pt idx="1635">
                  <c:v>90.752732782232201</c:v>
                </c:pt>
                <c:pt idx="1636">
                  <c:v>90.808239040814598</c:v>
                </c:pt>
                <c:pt idx="1637">
                  <c:v>90.863745299396996</c:v>
                </c:pt>
                <c:pt idx="1638">
                  <c:v>90.919251557979393</c:v>
                </c:pt>
                <c:pt idx="1639">
                  <c:v>90.974757816561805</c:v>
                </c:pt>
                <c:pt idx="1640">
                  <c:v>91.030264075144203</c:v>
                </c:pt>
                <c:pt idx="1641">
                  <c:v>91.0857703337266</c:v>
                </c:pt>
                <c:pt idx="1642">
                  <c:v>91.141276592308998</c:v>
                </c:pt>
                <c:pt idx="1643">
                  <c:v>91.196782850891395</c:v>
                </c:pt>
                <c:pt idx="1644">
                  <c:v>91.252289109473793</c:v>
                </c:pt>
                <c:pt idx="1645">
                  <c:v>91.307795368056205</c:v>
                </c:pt>
                <c:pt idx="1646">
                  <c:v>91.363301626638602</c:v>
                </c:pt>
                <c:pt idx="1647">
                  <c:v>91.418807885221</c:v>
                </c:pt>
                <c:pt idx="1648">
                  <c:v>91.474314143803397</c:v>
                </c:pt>
                <c:pt idx="1649">
                  <c:v>91.529820402385795</c:v>
                </c:pt>
                <c:pt idx="1650">
                  <c:v>91.585326660968207</c:v>
                </c:pt>
                <c:pt idx="1651">
                  <c:v>91.640832919550604</c:v>
                </c:pt>
                <c:pt idx="1652">
                  <c:v>91.696339178133101</c:v>
                </c:pt>
                <c:pt idx="1653">
                  <c:v>91.751845436715499</c:v>
                </c:pt>
                <c:pt idx="1654">
                  <c:v>91.807351695297896</c:v>
                </c:pt>
                <c:pt idx="1655">
                  <c:v>91.862857953880294</c:v>
                </c:pt>
                <c:pt idx="1656">
                  <c:v>91.918364212462706</c:v>
                </c:pt>
                <c:pt idx="1657">
                  <c:v>91.973870471045103</c:v>
                </c:pt>
                <c:pt idx="1658">
                  <c:v>92.029376729627501</c:v>
                </c:pt>
                <c:pt idx="1659">
                  <c:v>92.084882988209898</c:v>
                </c:pt>
                <c:pt idx="1660">
                  <c:v>92.140389246792296</c:v>
                </c:pt>
                <c:pt idx="1661">
                  <c:v>92.195895505374693</c:v>
                </c:pt>
                <c:pt idx="1662">
                  <c:v>92.251401763957105</c:v>
                </c:pt>
                <c:pt idx="1663">
                  <c:v>92.306908022539503</c:v>
                </c:pt>
                <c:pt idx="1664">
                  <c:v>92.3624142811219</c:v>
                </c:pt>
                <c:pt idx="1665">
                  <c:v>92.417920539704298</c:v>
                </c:pt>
                <c:pt idx="1666">
                  <c:v>92.473426798286695</c:v>
                </c:pt>
                <c:pt idx="1667">
                  <c:v>92.528933056869107</c:v>
                </c:pt>
                <c:pt idx="1668">
                  <c:v>92.584439315451505</c:v>
                </c:pt>
                <c:pt idx="1669">
                  <c:v>92.639945574033902</c:v>
                </c:pt>
                <c:pt idx="1670">
                  <c:v>92.6954518326163</c:v>
                </c:pt>
                <c:pt idx="1671">
                  <c:v>92.750958091198697</c:v>
                </c:pt>
                <c:pt idx="1672">
                  <c:v>92.806464349781194</c:v>
                </c:pt>
                <c:pt idx="1673">
                  <c:v>92.861970608363606</c:v>
                </c:pt>
                <c:pt idx="1674">
                  <c:v>92.917476866946004</c:v>
                </c:pt>
                <c:pt idx="1675">
                  <c:v>92.972983125528401</c:v>
                </c:pt>
                <c:pt idx="1676">
                  <c:v>93.028489384110799</c:v>
                </c:pt>
                <c:pt idx="1677">
                  <c:v>93.083995642693196</c:v>
                </c:pt>
                <c:pt idx="1678">
                  <c:v>93.139501901275594</c:v>
                </c:pt>
                <c:pt idx="1679">
                  <c:v>93.195008159858006</c:v>
                </c:pt>
                <c:pt idx="1680">
                  <c:v>93.250514418440403</c:v>
                </c:pt>
                <c:pt idx="1681">
                  <c:v>93.306020677022801</c:v>
                </c:pt>
                <c:pt idx="1682">
                  <c:v>93.361526935605198</c:v>
                </c:pt>
                <c:pt idx="1683">
                  <c:v>93.417033194187596</c:v>
                </c:pt>
                <c:pt idx="1684">
                  <c:v>93.472539452769993</c:v>
                </c:pt>
                <c:pt idx="1685">
                  <c:v>93.528045711352405</c:v>
                </c:pt>
                <c:pt idx="1686">
                  <c:v>93.583551969934803</c:v>
                </c:pt>
                <c:pt idx="1687">
                  <c:v>93.6390582285172</c:v>
                </c:pt>
                <c:pt idx="1688">
                  <c:v>93.694564487099598</c:v>
                </c:pt>
                <c:pt idx="1689">
                  <c:v>93.750070745681995</c:v>
                </c:pt>
                <c:pt idx="1690">
                  <c:v>93.805577004264407</c:v>
                </c:pt>
                <c:pt idx="1691">
                  <c:v>93.861083262846805</c:v>
                </c:pt>
                <c:pt idx="1692">
                  <c:v>93.916589521429202</c:v>
                </c:pt>
                <c:pt idx="1693">
                  <c:v>93.972095780011699</c:v>
                </c:pt>
                <c:pt idx="1694">
                  <c:v>94.027602038594097</c:v>
                </c:pt>
                <c:pt idx="1695">
                  <c:v>94.083108297176494</c:v>
                </c:pt>
                <c:pt idx="1696">
                  <c:v>94.138614555758906</c:v>
                </c:pt>
                <c:pt idx="1697">
                  <c:v>94.194120814341304</c:v>
                </c:pt>
                <c:pt idx="1698">
                  <c:v>94.249627072923701</c:v>
                </c:pt>
                <c:pt idx="1699">
                  <c:v>94.305133331506099</c:v>
                </c:pt>
                <c:pt idx="1700">
                  <c:v>94.360639590088496</c:v>
                </c:pt>
                <c:pt idx="1701">
                  <c:v>94.416145848670894</c:v>
                </c:pt>
                <c:pt idx="1702">
                  <c:v>94.471652107253306</c:v>
                </c:pt>
                <c:pt idx="1703">
                  <c:v>94.527158365835703</c:v>
                </c:pt>
                <c:pt idx="1704">
                  <c:v>94.582664624418101</c:v>
                </c:pt>
                <c:pt idx="1705">
                  <c:v>94.638170883000498</c:v>
                </c:pt>
                <c:pt idx="1706">
                  <c:v>94.693677141582896</c:v>
                </c:pt>
                <c:pt idx="1707">
                  <c:v>94.749183400165293</c:v>
                </c:pt>
                <c:pt idx="1708">
                  <c:v>94.804689658747705</c:v>
                </c:pt>
                <c:pt idx="1709">
                  <c:v>94.860195917330103</c:v>
                </c:pt>
                <c:pt idx="1710">
                  <c:v>94.9157021759125</c:v>
                </c:pt>
                <c:pt idx="1711">
                  <c:v>94.971208434494898</c:v>
                </c:pt>
                <c:pt idx="1712">
                  <c:v>95.026714693077395</c:v>
                </c:pt>
                <c:pt idx="1713">
                  <c:v>95.082220951659806</c:v>
                </c:pt>
                <c:pt idx="1714">
                  <c:v>95.137727210242204</c:v>
                </c:pt>
                <c:pt idx="1715">
                  <c:v>95.193233468824602</c:v>
                </c:pt>
                <c:pt idx="1716">
                  <c:v>95.248739727406999</c:v>
                </c:pt>
                <c:pt idx="1717">
                  <c:v>95.304245985989397</c:v>
                </c:pt>
                <c:pt idx="1718">
                  <c:v>95.359752244571794</c:v>
                </c:pt>
                <c:pt idx="1719">
                  <c:v>95.415258503154206</c:v>
                </c:pt>
                <c:pt idx="1720">
                  <c:v>95.470764761736604</c:v>
                </c:pt>
                <c:pt idx="1721">
                  <c:v>95.526271020319001</c:v>
                </c:pt>
                <c:pt idx="1722">
                  <c:v>95.581777278901399</c:v>
                </c:pt>
                <c:pt idx="1723">
                  <c:v>95.637283537483796</c:v>
                </c:pt>
                <c:pt idx="1724">
                  <c:v>95.692789796066194</c:v>
                </c:pt>
                <c:pt idx="1725">
                  <c:v>95.748296054648605</c:v>
                </c:pt>
                <c:pt idx="1726">
                  <c:v>95.803802313231003</c:v>
                </c:pt>
                <c:pt idx="1727">
                  <c:v>95.859308571813401</c:v>
                </c:pt>
                <c:pt idx="1728">
                  <c:v>95.914814830395798</c:v>
                </c:pt>
                <c:pt idx="1729">
                  <c:v>95.970321088978196</c:v>
                </c:pt>
                <c:pt idx="1730">
                  <c:v>96.025827347560593</c:v>
                </c:pt>
                <c:pt idx="1731">
                  <c:v>96.081333606143005</c:v>
                </c:pt>
                <c:pt idx="1732">
                  <c:v>96.136839864725403</c:v>
                </c:pt>
                <c:pt idx="1733">
                  <c:v>96.1923461233079</c:v>
                </c:pt>
                <c:pt idx="1734">
                  <c:v>96.247852381890297</c:v>
                </c:pt>
                <c:pt idx="1735">
                  <c:v>96.303358640472695</c:v>
                </c:pt>
                <c:pt idx="1736">
                  <c:v>96.358864899055106</c:v>
                </c:pt>
                <c:pt idx="1737">
                  <c:v>96.414371157637504</c:v>
                </c:pt>
                <c:pt idx="1738">
                  <c:v>96.469877416219902</c:v>
                </c:pt>
                <c:pt idx="1739">
                  <c:v>96.525383674802299</c:v>
                </c:pt>
                <c:pt idx="1740">
                  <c:v>96.580889933384697</c:v>
                </c:pt>
                <c:pt idx="1741">
                  <c:v>96.636396191967094</c:v>
                </c:pt>
                <c:pt idx="1742">
                  <c:v>96.691902450549506</c:v>
                </c:pt>
                <c:pt idx="1743">
                  <c:v>96.747408709131903</c:v>
                </c:pt>
                <c:pt idx="1744">
                  <c:v>96.802914967714301</c:v>
                </c:pt>
                <c:pt idx="1745">
                  <c:v>96.858421226296699</c:v>
                </c:pt>
                <c:pt idx="1746">
                  <c:v>96.913927484879096</c:v>
                </c:pt>
                <c:pt idx="1747">
                  <c:v>96.969433743461494</c:v>
                </c:pt>
                <c:pt idx="1748">
                  <c:v>97.024940002043905</c:v>
                </c:pt>
                <c:pt idx="1749">
                  <c:v>97.080446260626303</c:v>
                </c:pt>
                <c:pt idx="1750">
                  <c:v>97.135952519208701</c:v>
                </c:pt>
                <c:pt idx="1751">
                  <c:v>97.191458777791098</c:v>
                </c:pt>
                <c:pt idx="1752">
                  <c:v>97.246965036373595</c:v>
                </c:pt>
                <c:pt idx="1753">
                  <c:v>97.302471294956007</c:v>
                </c:pt>
                <c:pt idx="1754">
                  <c:v>97.357977553538404</c:v>
                </c:pt>
                <c:pt idx="1755">
                  <c:v>97.413483812120802</c:v>
                </c:pt>
                <c:pt idx="1756">
                  <c:v>97.4689900707032</c:v>
                </c:pt>
                <c:pt idx="1757">
                  <c:v>97.524496329285597</c:v>
                </c:pt>
                <c:pt idx="1758">
                  <c:v>97.580002587867995</c:v>
                </c:pt>
                <c:pt idx="1759">
                  <c:v>97.635508846450406</c:v>
                </c:pt>
                <c:pt idx="1760">
                  <c:v>97.691015105032804</c:v>
                </c:pt>
                <c:pt idx="1761">
                  <c:v>97.746521363615201</c:v>
                </c:pt>
                <c:pt idx="1762">
                  <c:v>97.802027622197599</c:v>
                </c:pt>
                <c:pt idx="1763">
                  <c:v>97.857533880779997</c:v>
                </c:pt>
                <c:pt idx="1764">
                  <c:v>97.913040139362394</c:v>
                </c:pt>
                <c:pt idx="1765">
                  <c:v>97.968546397944806</c:v>
                </c:pt>
                <c:pt idx="1766">
                  <c:v>98.024052656527203</c:v>
                </c:pt>
                <c:pt idx="1767">
                  <c:v>98.079558915109601</c:v>
                </c:pt>
                <c:pt idx="1768">
                  <c:v>98.135065173691999</c:v>
                </c:pt>
                <c:pt idx="1769">
                  <c:v>98.190571432274396</c:v>
                </c:pt>
                <c:pt idx="1770">
                  <c:v>98.246077690856794</c:v>
                </c:pt>
                <c:pt idx="1771">
                  <c:v>98.301583949439205</c:v>
                </c:pt>
                <c:pt idx="1772">
                  <c:v>98.357090208021603</c:v>
                </c:pt>
                <c:pt idx="1773">
                  <c:v>98.4125964666041</c:v>
                </c:pt>
                <c:pt idx="1774">
                  <c:v>98.468102725186498</c:v>
                </c:pt>
                <c:pt idx="1775">
                  <c:v>98.523608983768895</c:v>
                </c:pt>
                <c:pt idx="1776">
                  <c:v>98.579115242351307</c:v>
                </c:pt>
                <c:pt idx="1777">
                  <c:v>98.634621500933704</c:v>
                </c:pt>
                <c:pt idx="1778">
                  <c:v>98.690127759516102</c:v>
                </c:pt>
                <c:pt idx="1779">
                  <c:v>98.745634018098499</c:v>
                </c:pt>
                <c:pt idx="1780">
                  <c:v>98.801140276680897</c:v>
                </c:pt>
                <c:pt idx="1781">
                  <c:v>98.856646535263295</c:v>
                </c:pt>
                <c:pt idx="1782">
                  <c:v>98.912152793845706</c:v>
                </c:pt>
                <c:pt idx="1783">
                  <c:v>98.967659052428104</c:v>
                </c:pt>
                <c:pt idx="1784">
                  <c:v>99.023165311010501</c:v>
                </c:pt>
                <c:pt idx="1785">
                  <c:v>99.078671569592899</c:v>
                </c:pt>
                <c:pt idx="1786">
                  <c:v>99.134177828175297</c:v>
                </c:pt>
                <c:pt idx="1787">
                  <c:v>99.189684086757694</c:v>
                </c:pt>
                <c:pt idx="1788">
                  <c:v>99.245190345340106</c:v>
                </c:pt>
                <c:pt idx="1789">
                  <c:v>99.300696603922503</c:v>
                </c:pt>
                <c:pt idx="1790">
                  <c:v>99.356202862504901</c:v>
                </c:pt>
                <c:pt idx="1791">
                  <c:v>99.411709121087299</c:v>
                </c:pt>
                <c:pt idx="1792">
                  <c:v>99.467215379669796</c:v>
                </c:pt>
                <c:pt idx="1793">
                  <c:v>99.522721638252193</c:v>
                </c:pt>
                <c:pt idx="1794">
                  <c:v>99.578227896834605</c:v>
                </c:pt>
                <c:pt idx="1795">
                  <c:v>99.633734155417002</c:v>
                </c:pt>
                <c:pt idx="1796">
                  <c:v>99.6892404139994</c:v>
                </c:pt>
                <c:pt idx="1797">
                  <c:v>99.744746672581797</c:v>
                </c:pt>
                <c:pt idx="1798">
                  <c:v>99.800252931164195</c:v>
                </c:pt>
                <c:pt idx="1799">
                  <c:v>99.855759189746607</c:v>
                </c:pt>
                <c:pt idx="1800">
                  <c:v>99.911265448329004</c:v>
                </c:pt>
                <c:pt idx="1801">
                  <c:v>99.966771706911402</c:v>
                </c:pt>
                <c:pt idx="1802">
                  <c:v>100.022277965494</c:v>
                </c:pt>
                <c:pt idx="1803">
                  <c:v>100.077784224076</c:v>
                </c:pt>
                <c:pt idx="1804">
                  <c:v>100.13329048265901</c:v>
                </c:pt>
                <c:pt idx="1805">
                  <c:v>100.18879674124101</c:v>
                </c:pt>
                <c:pt idx="1806">
                  <c:v>100.24430299982301</c:v>
                </c:pt>
                <c:pt idx="1807">
                  <c:v>100.299809258406</c:v>
                </c:pt>
                <c:pt idx="1808">
                  <c:v>100.355315516988</c:v>
                </c:pt>
                <c:pt idx="1809">
                  <c:v>100.41082177557099</c:v>
                </c:pt>
                <c:pt idx="1810">
                  <c:v>100.46632803415299</c:v>
                </c:pt>
                <c:pt idx="1811">
                  <c:v>100.52183429273499</c:v>
                </c:pt>
                <c:pt idx="1812">
                  <c:v>100.577340551318</c:v>
                </c:pt>
                <c:pt idx="1813">
                  <c:v>100.6328468099</c:v>
                </c:pt>
                <c:pt idx="1814">
                  <c:v>100.688353068483</c:v>
                </c:pt>
                <c:pt idx="1815">
                  <c:v>100.743859327065</c:v>
                </c:pt>
                <c:pt idx="1816">
                  <c:v>100.799365585647</c:v>
                </c:pt>
                <c:pt idx="1817">
                  <c:v>100.85487184423</c:v>
                </c:pt>
                <c:pt idx="1818">
                  <c:v>100.910378102812</c:v>
                </c:pt>
                <c:pt idx="1819">
                  <c:v>100.965884361395</c:v>
                </c:pt>
                <c:pt idx="1820">
                  <c:v>101.021390619977</c:v>
                </c:pt>
                <c:pt idx="1821">
                  <c:v>101.076896878559</c:v>
                </c:pt>
                <c:pt idx="1822">
                  <c:v>101.13240313714201</c:v>
                </c:pt>
                <c:pt idx="1823">
                  <c:v>101.18790939572401</c:v>
                </c:pt>
                <c:pt idx="1824">
                  <c:v>101.243415654307</c:v>
                </c:pt>
                <c:pt idx="1825">
                  <c:v>101.298921912889</c:v>
                </c:pt>
                <c:pt idx="1826">
                  <c:v>101.35442817147199</c:v>
                </c:pt>
                <c:pt idx="1827">
                  <c:v>101.40993443005399</c:v>
                </c:pt>
                <c:pt idx="1828">
                  <c:v>101.46544068863599</c:v>
                </c:pt>
                <c:pt idx="1829">
                  <c:v>101.520946947219</c:v>
                </c:pt>
                <c:pt idx="1830">
                  <c:v>101.576453205801</c:v>
                </c:pt>
                <c:pt idx="1831">
                  <c:v>101.631959464384</c:v>
                </c:pt>
                <c:pt idx="1832">
                  <c:v>101.687465722966</c:v>
                </c:pt>
                <c:pt idx="1833">
                  <c:v>101.742971981548</c:v>
                </c:pt>
                <c:pt idx="1834">
                  <c:v>101.798478240131</c:v>
                </c:pt>
                <c:pt idx="1835">
                  <c:v>101.853984498713</c:v>
                </c:pt>
                <c:pt idx="1836">
                  <c:v>101.909490757296</c:v>
                </c:pt>
                <c:pt idx="1837">
                  <c:v>101.964997015878</c:v>
                </c:pt>
                <c:pt idx="1838">
                  <c:v>102.02050327446</c:v>
                </c:pt>
                <c:pt idx="1839">
                  <c:v>102.07600953304301</c:v>
                </c:pt>
                <c:pt idx="1840">
                  <c:v>102.13151579162501</c:v>
                </c:pt>
                <c:pt idx="1841">
                  <c:v>102.187022050208</c:v>
                </c:pt>
                <c:pt idx="1842">
                  <c:v>102.24252830879</c:v>
                </c:pt>
                <c:pt idx="1843">
                  <c:v>102.298034567372</c:v>
                </c:pt>
                <c:pt idx="1844">
                  <c:v>102.35354082595499</c:v>
                </c:pt>
                <c:pt idx="1845">
                  <c:v>102.40904708453699</c:v>
                </c:pt>
                <c:pt idx="1846">
                  <c:v>102.46455334312</c:v>
                </c:pt>
                <c:pt idx="1847">
                  <c:v>102.520059601702</c:v>
                </c:pt>
                <c:pt idx="1848">
                  <c:v>102.575565860284</c:v>
                </c:pt>
                <c:pt idx="1849">
                  <c:v>102.631072118867</c:v>
                </c:pt>
                <c:pt idx="1850">
                  <c:v>102.686578377449</c:v>
                </c:pt>
                <c:pt idx="1851">
                  <c:v>102.742084636032</c:v>
                </c:pt>
                <c:pt idx="1852">
                  <c:v>102.797590894614</c:v>
                </c:pt>
                <c:pt idx="1853">
                  <c:v>102.853097153196</c:v>
                </c:pt>
                <c:pt idx="1854">
                  <c:v>102.908603411779</c:v>
                </c:pt>
                <c:pt idx="1855">
                  <c:v>102.964109670361</c:v>
                </c:pt>
                <c:pt idx="1856">
                  <c:v>103.01961592894401</c:v>
                </c:pt>
                <c:pt idx="1857">
                  <c:v>103.07512218752601</c:v>
                </c:pt>
                <c:pt idx="1858">
                  <c:v>103.13062844610801</c:v>
                </c:pt>
                <c:pt idx="1859">
                  <c:v>103.186134704691</c:v>
                </c:pt>
                <c:pt idx="1860">
                  <c:v>103.241640963273</c:v>
                </c:pt>
                <c:pt idx="1861">
                  <c:v>103.29714722185599</c:v>
                </c:pt>
                <c:pt idx="1862">
                  <c:v>103.35265348043799</c:v>
                </c:pt>
                <c:pt idx="1863">
                  <c:v>103.408159739021</c:v>
                </c:pt>
                <c:pt idx="1864">
                  <c:v>103.463665997603</c:v>
                </c:pt>
                <c:pt idx="1865">
                  <c:v>103.519172256185</c:v>
                </c:pt>
                <c:pt idx="1866">
                  <c:v>103.574678514768</c:v>
                </c:pt>
                <c:pt idx="1867">
                  <c:v>103.63018477335</c:v>
                </c:pt>
                <c:pt idx="1868">
                  <c:v>103.685691031933</c:v>
                </c:pt>
                <c:pt idx="1869">
                  <c:v>103.741197290515</c:v>
                </c:pt>
                <c:pt idx="1870">
                  <c:v>103.796703549097</c:v>
                </c:pt>
                <c:pt idx="1871">
                  <c:v>103.85220980768</c:v>
                </c:pt>
                <c:pt idx="1872">
                  <c:v>103.907716066262</c:v>
                </c:pt>
                <c:pt idx="1873">
                  <c:v>103.96322232484501</c:v>
                </c:pt>
                <c:pt idx="1874">
                  <c:v>104.01872858342701</c:v>
                </c:pt>
                <c:pt idx="1875">
                  <c:v>104.07423484200901</c:v>
                </c:pt>
                <c:pt idx="1876">
                  <c:v>104.129741100592</c:v>
                </c:pt>
                <c:pt idx="1877">
                  <c:v>104.185247359174</c:v>
                </c:pt>
                <c:pt idx="1878">
                  <c:v>104.24075361775699</c:v>
                </c:pt>
                <c:pt idx="1879">
                  <c:v>104.29625987633899</c:v>
                </c:pt>
                <c:pt idx="1880">
                  <c:v>104.35176613492099</c:v>
                </c:pt>
                <c:pt idx="1881">
                  <c:v>104.407272393504</c:v>
                </c:pt>
                <c:pt idx="1882">
                  <c:v>104.462778652086</c:v>
                </c:pt>
                <c:pt idx="1883">
                  <c:v>104.518284910669</c:v>
                </c:pt>
                <c:pt idx="1884">
                  <c:v>104.573791169251</c:v>
                </c:pt>
                <c:pt idx="1885">
                  <c:v>104.629297427833</c:v>
                </c:pt>
                <c:pt idx="1886">
                  <c:v>104.684803686416</c:v>
                </c:pt>
                <c:pt idx="1887">
                  <c:v>104.740309944998</c:v>
                </c:pt>
                <c:pt idx="1888">
                  <c:v>104.795816203581</c:v>
                </c:pt>
                <c:pt idx="1889">
                  <c:v>104.851322462163</c:v>
                </c:pt>
                <c:pt idx="1890">
                  <c:v>104.906828720745</c:v>
                </c:pt>
                <c:pt idx="1891">
                  <c:v>104.96233497932801</c:v>
                </c:pt>
                <c:pt idx="1892">
                  <c:v>105.01784123791001</c:v>
                </c:pt>
                <c:pt idx="1893">
                  <c:v>105.073347496493</c:v>
                </c:pt>
                <c:pt idx="1894">
                  <c:v>105.128853755075</c:v>
                </c:pt>
                <c:pt idx="1895">
                  <c:v>105.184360013657</c:v>
                </c:pt>
                <c:pt idx="1896">
                  <c:v>105.23986627223999</c:v>
                </c:pt>
                <c:pt idx="1897">
                  <c:v>105.29537253082199</c:v>
                </c:pt>
                <c:pt idx="1898">
                  <c:v>105.350878789405</c:v>
                </c:pt>
                <c:pt idx="1899">
                  <c:v>105.406385047987</c:v>
                </c:pt>
                <c:pt idx="1900">
                  <c:v>105.461891306569</c:v>
                </c:pt>
                <c:pt idx="1901">
                  <c:v>105.517397565152</c:v>
                </c:pt>
                <c:pt idx="1902">
                  <c:v>105.57290382373399</c:v>
                </c:pt>
                <c:pt idx="1903">
                  <c:v>105.628410082317</c:v>
                </c:pt>
                <c:pt idx="1904">
                  <c:v>105.683916340899</c:v>
                </c:pt>
                <c:pt idx="1905">
                  <c:v>105.739422599482</c:v>
                </c:pt>
                <c:pt idx="1906">
                  <c:v>105.794928858064</c:v>
                </c:pt>
                <c:pt idx="1907">
                  <c:v>105.850435116646</c:v>
                </c:pt>
                <c:pt idx="1908">
                  <c:v>105.90594137522901</c:v>
                </c:pt>
                <c:pt idx="1909">
                  <c:v>105.96144763381101</c:v>
                </c:pt>
                <c:pt idx="1910">
                  <c:v>106.016953892394</c:v>
                </c:pt>
                <c:pt idx="1911">
                  <c:v>106.072460150976</c:v>
                </c:pt>
                <c:pt idx="1912">
                  <c:v>106.127966409558</c:v>
                </c:pt>
                <c:pt idx="1913">
                  <c:v>106.18347266814099</c:v>
                </c:pt>
                <c:pt idx="1914">
                  <c:v>106.23897892672299</c:v>
                </c:pt>
                <c:pt idx="1915">
                  <c:v>106.294485185306</c:v>
                </c:pt>
                <c:pt idx="1916">
                  <c:v>106.349991443888</c:v>
                </c:pt>
                <c:pt idx="1917">
                  <c:v>106.40549770247</c:v>
                </c:pt>
                <c:pt idx="1918">
                  <c:v>106.461003961053</c:v>
                </c:pt>
                <c:pt idx="1919">
                  <c:v>106.51651021963499</c:v>
                </c:pt>
                <c:pt idx="1920">
                  <c:v>106.572016478218</c:v>
                </c:pt>
                <c:pt idx="1921">
                  <c:v>106.6275227368</c:v>
                </c:pt>
                <c:pt idx="1922">
                  <c:v>106.683028995382</c:v>
                </c:pt>
                <c:pt idx="1923">
                  <c:v>106.738535253965</c:v>
                </c:pt>
                <c:pt idx="1924">
                  <c:v>106.794041512547</c:v>
                </c:pt>
                <c:pt idx="1925">
                  <c:v>106.84954777113001</c:v>
                </c:pt>
                <c:pt idx="1926">
                  <c:v>106.90505402971201</c:v>
                </c:pt>
                <c:pt idx="1927">
                  <c:v>106.960560288294</c:v>
                </c:pt>
                <c:pt idx="1928">
                  <c:v>107.016066546877</c:v>
                </c:pt>
                <c:pt idx="1929">
                  <c:v>107.071572805459</c:v>
                </c:pt>
                <c:pt idx="1930">
                  <c:v>107.12707906404199</c:v>
                </c:pt>
                <c:pt idx="1931">
                  <c:v>107.18258532262401</c:v>
                </c:pt>
                <c:pt idx="1932">
                  <c:v>107.23809158120601</c:v>
                </c:pt>
                <c:pt idx="1933">
                  <c:v>107.293597839789</c:v>
                </c:pt>
                <c:pt idx="1934">
                  <c:v>107.349104098371</c:v>
                </c:pt>
                <c:pt idx="1935">
                  <c:v>107.404610356954</c:v>
                </c:pt>
                <c:pt idx="1936">
                  <c:v>107.46011661553599</c:v>
                </c:pt>
                <c:pt idx="1937">
                  <c:v>107.51562287411799</c:v>
                </c:pt>
                <c:pt idx="1938">
                  <c:v>107.571129132701</c:v>
                </c:pt>
                <c:pt idx="1939">
                  <c:v>107.626635391283</c:v>
                </c:pt>
                <c:pt idx="1940">
                  <c:v>107.682141649866</c:v>
                </c:pt>
                <c:pt idx="1941">
                  <c:v>107.737647908448</c:v>
                </c:pt>
                <c:pt idx="1942">
                  <c:v>107.79315416703</c:v>
                </c:pt>
                <c:pt idx="1943">
                  <c:v>107.84866042561301</c:v>
                </c:pt>
                <c:pt idx="1944">
                  <c:v>107.904166684195</c:v>
                </c:pt>
                <c:pt idx="1945">
                  <c:v>107.959672942778</c:v>
                </c:pt>
                <c:pt idx="1946">
                  <c:v>108.01517920136</c:v>
                </c:pt>
                <c:pt idx="1947">
                  <c:v>108.07068545994299</c:v>
                </c:pt>
                <c:pt idx="1948">
                  <c:v>108.12619171852501</c:v>
                </c:pt>
                <c:pt idx="1949">
                  <c:v>108.18169797710701</c:v>
                </c:pt>
                <c:pt idx="1950">
                  <c:v>108.23720423569</c:v>
                </c:pt>
                <c:pt idx="1951">
                  <c:v>108.292710494272</c:v>
                </c:pt>
                <c:pt idx="1952">
                  <c:v>108.348216752855</c:v>
                </c:pt>
                <c:pt idx="1953">
                  <c:v>108.40372301143699</c:v>
                </c:pt>
                <c:pt idx="1954">
                  <c:v>108.45922927001899</c:v>
                </c:pt>
                <c:pt idx="1955">
                  <c:v>108.514735528602</c:v>
                </c:pt>
                <c:pt idx="1956">
                  <c:v>108.570241787184</c:v>
                </c:pt>
                <c:pt idx="1957">
                  <c:v>108.625748045767</c:v>
                </c:pt>
                <c:pt idx="1958">
                  <c:v>108.681254304349</c:v>
                </c:pt>
                <c:pt idx="1959">
                  <c:v>108.736760562931</c:v>
                </c:pt>
                <c:pt idx="1960">
                  <c:v>108.792266821514</c:v>
                </c:pt>
                <c:pt idx="1961">
                  <c:v>108.847773080096</c:v>
                </c:pt>
                <c:pt idx="1962">
                  <c:v>108.903279338679</c:v>
                </c:pt>
                <c:pt idx="1963">
                  <c:v>108.958785597261</c:v>
                </c:pt>
                <c:pt idx="1964">
                  <c:v>109.014291855843</c:v>
                </c:pt>
                <c:pt idx="1965">
                  <c:v>109.06979811442601</c:v>
                </c:pt>
                <c:pt idx="1966">
                  <c:v>109.12530437300801</c:v>
                </c:pt>
                <c:pt idx="1967">
                  <c:v>109.180810631591</c:v>
                </c:pt>
                <c:pt idx="1968">
                  <c:v>109.236316890173</c:v>
                </c:pt>
                <c:pt idx="1969">
                  <c:v>109.291823148755</c:v>
                </c:pt>
                <c:pt idx="1970">
                  <c:v>109.34732940733799</c:v>
                </c:pt>
                <c:pt idx="1971">
                  <c:v>109.40283566591999</c:v>
                </c:pt>
                <c:pt idx="1972">
                  <c:v>109.458341924503</c:v>
                </c:pt>
                <c:pt idx="1973">
                  <c:v>109.513848183085</c:v>
                </c:pt>
                <c:pt idx="1974">
                  <c:v>109.569354441667</c:v>
                </c:pt>
                <c:pt idx="1975">
                  <c:v>109.62486070025</c:v>
                </c:pt>
                <c:pt idx="1976">
                  <c:v>109.680366958832</c:v>
                </c:pt>
                <c:pt idx="1977">
                  <c:v>109.735873217415</c:v>
                </c:pt>
                <c:pt idx="1978">
                  <c:v>109.791379475997</c:v>
                </c:pt>
                <c:pt idx="1979">
                  <c:v>109.846885734579</c:v>
                </c:pt>
                <c:pt idx="1980">
                  <c:v>109.902391993162</c:v>
                </c:pt>
                <c:pt idx="1981">
                  <c:v>109.957898251744</c:v>
                </c:pt>
                <c:pt idx="1982">
                  <c:v>110.01340451032701</c:v>
                </c:pt>
                <c:pt idx="1983">
                  <c:v>110.06891076890901</c:v>
                </c:pt>
                <c:pt idx="1984">
                  <c:v>110.124417027492</c:v>
                </c:pt>
                <c:pt idx="1985">
                  <c:v>110.179923286074</c:v>
                </c:pt>
                <c:pt idx="1986">
                  <c:v>110.235429544656</c:v>
                </c:pt>
                <c:pt idx="1987">
                  <c:v>110.29093580323899</c:v>
                </c:pt>
                <c:pt idx="1988">
                  <c:v>110.34644206182099</c:v>
                </c:pt>
                <c:pt idx="1989">
                  <c:v>110.401948320404</c:v>
                </c:pt>
                <c:pt idx="1990">
                  <c:v>110.457454578986</c:v>
                </c:pt>
                <c:pt idx="1991">
                  <c:v>110.512960837568</c:v>
                </c:pt>
                <c:pt idx="1992">
                  <c:v>110.568467096151</c:v>
                </c:pt>
                <c:pt idx="1993">
                  <c:v>110.623973354733</c:v>
                </c:pt>
                <c:pt idx="1994">
                  <c:v>110.679479613316</c:v>
                </c:pt>
                <c:pt idx="1995">
                  <c:v>110.734985871898</c:v>
                </c:pt>
                <c:pt idx="1996">
                  <c:v>110.79049213048</c:v>
                </c:pt>
                <c:pt idx="1997">
                  <c:v>110.845998389063</c:v>
                </c:pt>
                <c:pt idx="1998">
                  <c:v>110.901504647645</c:v>
                </c:pt>
                <c:pt idx="1999">
                  <c:v>110.95701090622801</c:v>
                </c:pt>
                <c:pt idx="2000">
                  <c:v>111.01251716481001</c:v>
                </c:pt>
                <c:pt idx="2001">
                  <c:v>111.06802342339201</c:v>
                </c:pt>
                <c:pt idx="2002">
                  <c:v>111.123529681975</c:v>
                </c:pt>
                <c:pt idx="2003">
                  <c:v>111.179035940557</c:v>
                </c:pt>
                <c:pt idx="2004">
                  <c:v>111.23454219913999</c:v>
                </c:pt>
                <c:pt idx="2005">
                  <c:v>111.29004845772199</c:v>
                </c:pt>
                <c:pt idx="2006">
                  <c:v>111.34555471630399</c:v>
                </c:pt>
                <c:pt idx="2007">
                  <c:v>111.401060974887</c:v>
                </c:pt>
                <c:pt idx="2008">
                  <c:v>111.456567233469</c:v>
                </c:pt>
                <c:pt idx="2009">
                  <c:v>111.512073492052</c:v>
                </c:pt>
                <c:pt idx="2010">
                  <c:v>111.567579750634</c:v>
                </c:pt>
                <c:pt idx="2011">
                  <c:v>111.623086009216</c:v>
                </c:pt>
                <c:pt idx="2012">
                  <c:v>111.678592267799</c:v>
                </c:pt>
                <c:pt idx="2013">
                  <c:v>111.734098526381</c:v>
                </c:pt>
                <c:pt idx="2014">
                  <c:v>111.789604784964</c:v>
                </c:pt>
                <c:pt idx="2015">
                  <c:v>111.845111043546</c:v>
                </c:pt>
                <c:pt idx="2016">
                  <c:v>111.900617302128</c:v>
                </c:pt>
                <c:pt idx="2017">
                  <c:v>111.95612356071101</c:v>
                </c:pt>
                <c:pt idx="2018">
                  <c:v>112.01162981929301</c:v>
                </c:pt>
                <c:pt idx="2019">
                  <c:v>112.067136077876</c:v>
                </c:pt>
                <c:pt idx="2020">
                  <c:v>112.122642336458</c:v>
                </c:pt>
                <c:pt idx="2021">
                  <c:v>112.17814859504</c:v>
                </c:pt>
                <c:pt idx="2022">
                  <c:v>112.23365485362299</c:v>
                </c:pt>
                <c:pt idx="2023">
                  <c:v>112.28916111220499</c:v>
                </c:pt>
                <c:pt idx="2024">
                  <c:v>112.344667370788</c:v>
                </c:pt>
                <c:pt idx="2025">
                  <c:v>112.40017362937</c:v>
                </c:pt>
                <c:pt idx="2026">
                  <c:v>112.455679887953</c:v>
                </c:pt>
                <c:pt idx="2027">
                  <c:v>112.511186146535</c:v>
                </c:pt>
                <c:pt idx="2028">
                  <c:v>112.566692405117</c:v>
                </c:pt>
                <c:pt idx="2029">
                  <c:v>112.6221986637</c:v>
                </c:pt>
                <c:pt idx="2030">
                  <c:v>112.677704922282</c:v>
                </c:pt>
                <c:pt idx="2031">
                  <c:v>112.733211180865</c:v>
                </c:pt>
                <c:pt idx="2032">
                  <c:v>112.788717439447</c:v>
                </c:pt>
                <c:pt idx="2033">
                  <c:v>112.844223698029</c:v>
                </c:pt>
                <c:pt idx="2034">
                  <c:v>112.89972995661201</c:v>
                </c:pt>
                <c:pt idx="2035">
                  <c:v>112.95523621519401</c:v>
                </c:pt>
                <c:pt idx="2036">
                  <c:v>113.010742473777</c:v>
                </c:pt>
                <c:pt idx="2037">
                  <c:v>113.066248732359</c:v>
                </c:pt>
                <c:pt idx="2038">
                  <c:v>113.121754990941</c:v>
                </c:pt>
                <c:pt idx="2039">
                  <c:v>113.17726124952399</c:v>
                </c:pt>
                <c:pt idx="2040">
                  <c:v>113.23276750810599</c:v>
                </c:pt>
                <c:pt idx="2041">
                  <c:v>113.288273766689</c:v>
                </c:pt>
                <c:pt idx="2042">
                  <c:v>113.343780025271</c:v>
                </c:pt>
                <c:pt idx="2043">
                  <c:v>113.399286283853</c:v>
                </c:pt>
                <c:pt idx="2044">
                  <c:v>113.454792542436</c:v>
                </c:pt>
                <c:pt idx="2045">
                  <c:v>113.510298801018</c:v>
                </c:pt>
                <c:pt idx="2046">
                  <c:v>113.565805059601</c:v>
                </c:pt>
                <c:pt idx="2047">
                  <c:v>113.621311318183</c:v>
                </c:pt>
                <c:pt idx="2048">
                  <c:v>113.676817576765</c:v>
                </c:pt>
                <c:pt idx="2049">
                  <c:v>113.732323835348</c:v>
                </c:pt>
                <c:pt idx="2050">
                  <c:v>113.78783009393</c:v>
                </c:pt>
                <c:pt idx="2051">
                  <c:v>113.84333635251301</c:v>
                </c:pt>
                <c:pt idx="2052">
                  <c:v>113.89884261109501</c:v>
                </c:pt>
                <c:pt idx="2053">
                  <c:v>113.95434886967701</c:v>
                </c:pt>
                <c:pt idx="2054">
                  <c:v>114.00985512826</c:v>
                </c:pt>
                <c:pt idx="2055">
                  <c:v>114.065361386842</c:v>
                </c:pt>
                <c:pt idx="2056">
                  <c:v>114.12086764542499</c:v>
                </c:pt>
                <c:pt idx="2057">
                  <c:v>114.17637390400699</c:v>
                </c:pt>
                <c:pt idx="2058">
                  <c:v>114.23188016258899</c:v>
                </c:pt>
                <c:pt idx="2059">
                  <c:v>114.287386421172</c:v>
                </c:pt>
                <c:pt idx="2060">
                  <c:v>114.342892679754</c:v>
                </c:pt>
                <c:pt idx="2061">
                  <c:v>114.398398938337</c:v>
                </c:pt>
                <c:pt idx="2062">
                  <c:v>114.453905196919</c:v>
                </c:pt>
                <c:pt idx="2063">
                  <c:v>114.509411455502</c:v>
                </c:pt>
                <c:pt idx="2064">
                  <c:v>114.564917714084</c:v>
                </c:pt>
                <c:pt idx="2065">
                  <c:v>114.620423972666</c:v>
                </c:pt>
                <c:pt idx="2066">
                  <c:v>114.675930231249</c:v>
                </c:pt>
                <c:pt idx="2067">
                  <c:v>114.731436489831</c:v>
                </c:pt>
                <c:pt idx="2068">
                  <c:v>114.78694274841401</c:v>
                </c:pt>
                <c:pt idx="2069">
                  <c:v>114.84244900699601</c:v>
                </c:pt>
                <c:pt idx="2070">
                  <c:v>114.89795526557801</c:v>
                </c:pt>
                <c:pt idx="2071">
                  <c:v>114.953461524161</c:v>
                </c:pt>
                <c:pt idx="2072">
                  <c:v>115.008967782743</c:v>
                </c:pt>
                <c:pt idx="2073">
                  <c:v>115.06447404132599</c:v>
                </c:pt>
                <c:pt idx="2074">
                  <c:v>115.11998029990799</c:v>
                </c:pt>
                <c:pt idx="2075">
                  <c:v>115.17548655848999</c:v>
                </c:pt>
                <c:pt idx="2076">
                  <c:v>115.230992817073</c:v>
                </c:pt>
                <c:pt idx="2077">
                  <c:v>115.286499075655</c:v>
                </c:pt>
                <c:pt idx="2078">
                  <c:v>115.342005334238</c:v>
                </c:pt>
                <c:pt idx="2079">
                  <c:v>115.39751159282</c:v>
                </c:pt>
                <c:pt idx="2080">
                  <c:v>115.453017851402</c:v>
                </c:pt>
                <c:pt idx="2081">
                  <c:v>115.508524109985</c:v>
                </c:pt>
                <c:pt idx="2082">
                  <c:v>115.564030368567</c:v>
                </c:pt>
                <c:pt idx="2083">
                  <c:v>115.61953662715</c:v>
                </c:pt>
                <c:pt idx="2084">
                  <c:v>115.675042885732</c:v>
                </c:pt>
                <c:pt idx="2085">
                  <c:v>115.730549144314</c:v>
                </c:pt>
                <c:pt idx="2086">
                  <c:v>115.78605540289701</c:v>
                </c:pt>
                <c:pt idx="2087">
                  <c:v>115.84156166147901</c:v>
                </c:pt>
                <c:pt idx="2088">
                  <c:v>115.897067920062</c:v>
                </c:pt>
                <c:pt idx="2089">
                  <c:v>115.952574178644</c:v>
                </c:pt>
                <c:pt idx="2090">
                  <c:v>116.008080437226</c:v>
                </c:pt>
                <c:pt idx="2091">
                  <c:v>116.06358669580899</c:v>
                </c:pt>
                <c:pt idx="2092">
                  <c:v>116.11909295439099</c:v>
                </c:pt>
                <c:pt idx="2093">
                  <c:v>116.174599212974</c:v>
                </c:pt>
                <c:pt idx="2094">
                  <c:v>116.230105471556</c:v>
                </c:pt>
                <c:pt idx="2095">
                  <c:v>116.285611730138</c:v>
                </c:pt>
                <c:pt idx="2096">
                  <c:v>116.341117988721</c:v>
                </c:pt>
                <c:pt idx="2097">
                  <c:v>116.396624247303</c:v>
                </c:pt>
                <c:pt idx="2098">
                  <c:v>116.452130505886</c:v>
                </c:pt>
                <c:pt idx="2099">
                  <c:v>116.507636764468</c:v>
                </c:pt>
                <c:pt idx="2100">
                  <c:v>116.56314302305</c:v>
                </c:pt>
                <c:pt idx="2101">
                  <c:v>116.618649281633</c:v>
                </c:pt>
                <c:pt idx="2102">
                  <c:v>116.674155540215</c:v>
                </c:pt>
                <c:pt idx="2103">
                  <c:v>116.72966179879801</c:v>
                </c:pt>
                <c:pt idx="2104">
                  <c:v>116.78516805738001</c:v>
                </c:pt>
                <c:pt idx="2105">
                  <c:v>116.840674315963</c:v>
                </c:pt>
                <c:pt idx="2106">
                  <c:v>116.896180574545</c:v>
                </c:pt>
                <c:pt idx="2107">
                  <c:v>116.951686833127</c:v>
                </c:pt>
                <c:pt idx="2108">
                  <c:v>117.00719309170999</c:v>
                </c:pt>
                <c:pt idx="2109">
                  <c:v>117.06269935029199</c:v>
                </c:pt>
                <c:pt idx="2110">
                  <c:v>117.118205608875</c:v>
                </c:pt>
                <c:pt idx="2111">
                  <c:v>117.173711867457</c:v>
                </c:pt>
                <c:pt idx="2112">
                  <c:v>117.229218126039</c:v>
                </c:pt>
                <c:pt idx="2113">
                  <c:v>117.284724384622</c:v>
                </c:pt>
                <c:pt idx="2114">
                  <c:v>117.34023064320399</c:v>
                </c:pt>
                <c:pt idx="2115">
                  <c:v>117.395736901787</c:v>
                </c:pt>
                <c:pt idx="2116">
                  <c:v>117.451243160369</c:v>
                </c:pt>
                <c:pt idx="2117">
                  <c:v>117.506749418951</c:v>
                </c:pt>
                <c:pt idx="2118">
                  <c:v>117.562255677534</c:v>
                </c:pt>
                <c:pt idx="2119">
                  <c:v>117.617761936116</c:v>
                </c:pt>
                <c:pt idx="2120">
                  <c:v>117.67326819469901</c:v>
                </c:pt>
                <c:pt idx="2121">
                  <c:v>117.72877445328101</c:v>
                </c:pt>
                <c:pt idx="2122">
                  <c:v>117.784280711863</c:v>
                </c:pt>
                <c:pt idx="2123">
                  <c:v>117.839786970446</c:v>
                </c:pt>
                <c:pt idx="2124">
                  <c:v>117.895293229028</c:v>
                </c:pt>
                <c:pt idx="2125">
                  <c:v>117.95079948761099</c:v>
                </c:pt>
                <c:pt idx="2126">
                  <c:v>118.00630574619299</c:v>
                </c:pt>
                <c:pt idx="2127">
                  <c:v>118.06181200477501</c:v>
                </c:pt>
                <c:pt idx="2128">
                  <c:v>118.117318263358</c:v>
                </c:pt>
                <c:pt idx="2129">
                  <c:v>118.17282452194</c:v>
                </c:pt>
                <c:pt idx="2130">
                  <c:v>118.228330780523</c:v>
                </c:pt>
                <c:pt idx="2131">
                  <c:v>118.28383703910499</c:v>
                </c:pt>
                <c:pt idx="2132">
                  <c:v>118.33934329768699</c:v>
                </c:pt>
                <c:pt idx="2133">
                  <c:v>118.39484955627</c:v>
                </c:pt>
                <c:pt idx="2134">
                  <c:v>118.450355814852</c:v>
                </c:pt>
                <c:pt idx="2135">
                  <c:v>118.505862073435</c:v>
                </c:pt>
                <c:pt idx="2136">
                  <c:v>118.561368332017</c:v>
                </c:pt>
                <c:pt idx="2137">
                  <c:v>118.616874590599</c:v>
                </c:pt>
                <c:pt idx="2138">
                  <c:v>118.67238084918201</c:v>
                </c:pt>
                <c:pt idx="2139">
                  <c:v>118.727887107764</c:v>
                </c:pt>
                <c:pt idx="2140">
                  <c:v>118.783393366347</c:v>
                </c:pt>
                <c:pt idx="2141">
                  <c:v>118.838899624929</c:v>
                </c:pt>
                <c:pt idx="2142">
                  <c:v>118.894405883511</c:v>
                </c:pt>
                <c:pt idx="2143">
                  <c:v>118.94991214209401</c:v>
                </c:pt>
                <c:pt idx="2144">
                  <c:v>119.00541840067601</c:v>
                </c:pt>
                <c:pt idx="2145">
                  <c:v>119.060924659259</c:v>
                </c:pt>
                <c:pt idx="2146">
                  <c:v>119.116430917841</c:v>
                </c:pt>
                <c:pt idx="2147">
                  <c:v>119.171937176424</c:v>
                </c:pt>
                <c:pt idx="2148">
                  <c:v>119.22744343500599</c:v>
                </c:pt>
                <c:pt idx="2149">
                  <c:v>119.28294969358799</c:v>
                </c:pt>
                <c:pt idx="2150">
                  <c:v>119.338455952171</c:v>
                </c:pt>
                <c:pt idx="2151">
                  <c:v>119.393962210753</c:v>
                </c:pt>
                <c:pt idx="2152">
                  <c:v>119.449468469336</c:v>
                </c:pt>
                <c:pt idx="2153">
                  <c:v>119.504974727918</c:v>
                </c:pt>
                <c:pt idx="2154">
                  <c:v>119.5604809865</c:v>
                </c:pt>
                <c:pt idx="2155">
                  <c:v>119.61598724508301</c:v>
                </c:pt>
                <c:pt idx="2156">
                  <c:v>119.671493503665</c:v>
                </c:pt>
                <c:pt idx="2157">
                  <c:v>119.726999762248</c:v>
                </c:pt>
                <c:pt idx="2158">
                  <c:v>119.78250602083</c:v>
                </c:pt>
                <c:pt idx="2159">
                  <c:v>119.838012279412</c:v>
                </c:pt>
                <c:pt idx="2160">
                  <c:v>119.89351853799501</c:v>
                </c:pt>
                <c:pt idx="2161">
                  <c:v>119.94902479657701</c:v>
                </c:pt>
                <c:pt idx="2162">
                  <c:v>120.00453105516</c:v>
                </c:pt>
                <c:pt idx="2163">
                  <c:v>120.060037313742</c:v>
                </c:pt>
                <c:pt idx="2164">
                  <c:v>120.115543572324</c:v>
                </c:pt>
                <c:pt idx="2165">
                  <c:v>120.17104983090699</c:v>
                </c:pt>
                <c:pt idx="2166">
                  <c:v>120.22655608948899</c:v>
                </c:pt>
                <c:pt idx="2167">
                  <c:v>120.282062348072</c:v>
                </c:pt>
                <c:pt idx="2168">
                  <c:v>120.337568606654</c:v>
                </c:pt>
                <c:pt idx="2169">
                  <c:v>120.393074865236</c:v>
                </c:pt>
                <c:pt idx="2170">
                  <c:v>120.448581123819</c:v>
                </c:pt>
                <c:pt idx="2171">
                  <c:v>120.504087382401</c:v>
                </c:pt>
                <c:pt idx="2172">
                  <c:v>120.559593640984</c:v>
                </c:pt>
                <c:pt idx="2173">
                  <c:v>120.615099899566</c:v>
                </c:pt>
                <c:pt idx="2174">
                  <c:v>120.670606158148</c:v>
                </c:pt>
                <c:pt idx="2175">
                  <c:v>120.726112416731</c:v>
                </c:pt>
                <c:pt idx="2176">
                  <c:v>120.781618675313</c:v>
                </c:pt>
                <c:pt idx="2177">
                  <c:v>120.83712493389601</c:v>
                </c:pt>
                <c:pt idx="2178">
                  <c:v>120.89263119247801</c:v>
                </c:pt>
                <c:pt idx="2179">
                  <c:v>120.94813745106001</c:v>
                </c:pt>
                <c:pt idx="2180">
                  <c:v>121.003643709643</c:v>
                </c:pt>
                <c:pt idx="2181">
                  <c:v>121.059149968225</c:v>
                </c:pt>
                <c:pt idx="2182">
                  <c:v>121.11465622680799</c:v>
                </c:pt>
                <c:pt idx="2183">
                  <c:v>121.17016248538999</c:v>
                </c:pt>
                <c:pt idx="2184">
                  <c:v>121.225668743973</c:v>
                </c:pt>
                <c:pt idx="2185">
                  <c:v>121.281175002555</c:v>
                </c:pt>
                <c:pt idx="2186">
                  <c:v>121.336681261137</c:v>
                </c:pt>
                <c:pt idx="2187">
                  <c:v>121.39218751972</c:v>
                </c:pt>
                <c:pt idx="2188">
                  <c:v>121.447693778302</c:v>
                </c:pt>
                <c:pt idx="2189">
                  <c:v>121.503200036885</c:v>
                </c:pt>
                <c:pt idx="2190">
                  <c:v>121.558706295467</c:v>
                </c:pt>
                <c:pt idx="2191">
                  <c:v>121.614212554049</c:v>
                </c:pt>
                <c:pt idx="2192">
                  <c:v>121.669718812632</c:v>
                </c:pt>
                <c:pt idx="2193">
                  <c:v>121.725225071214</c:v>
                </c:pt>
                <c:pt idx="2194">
                  <c:v>121.78073132979701</c:v>
                </c:pt>
                <c:pt idx="2195">
                  <c:v>121.83623758837901</c:v>
                </c:pt>
                <c:pt idx="2196">
                  <c:v>121.89174384696101</c:v>
                </c:pt>
                <c:pt idx="2197">
                  <c:v>121.947250105544</c:v>
                </c:pt>
                <c:pt idx="2198">
                  <c:v>122.002756364126</c:v>
                </c:pt>
                <c:pt idx="2199">
                  <c:v>122.05826262270899</c:v>
                </c:pt>
                <c:pt idx="2200">
                  <c:v>122.11376888129099</c:v>
                </c:pt>
                <c:pt idx="2201">
                  <c:v>122.16927513987299</c:v>
                </c:pt>
                <c:pt idx="2202">
                  <c:v>122.224781398456</c:v>
                </c:pt>
                <c:pt idx="2203">
                  <c:v>122.280287657038</c:v>
                </c:pt>
                <c:pt idx="2204">
                  <c:v>122.335793915621</c:v>
                </c:pt>
                <c:pt idx="2205">
                  <c:v>122.391300174203</c:v>
                </c:pt>
                <c:pt idx="2206">
                  <c:v>122.446806432785</c:v>
                </c:pt>
                <c:pt idx="2207">
                  <c:v>122.502312691368</c:v>
                </c:pt>
                <c:pt idx="2208">
                  <c:v>122.55781894995</c:v>
                </c:pt>
                <c:pt idx="2209">
                  <c:v>122.613325208533</c:v>
                </c:pt>
                <c:pt idx="2210">
                  <c:v>122.668831467115</c:v>
                </c:pt>
                <c:pt idx="2211">
                  <c:v>122.724337725697</c:v>
                </c:pt>
                <c:pt idx="2212">
                  <c:v>122.77984398428001</c:v>
                </c:pt>
                <c:pt idx="2213">
                  <c:v>122.83535024286201</c:v>
                </c:pt>
                <c:pt idx="2214">
                  <c:v>122.890856501445</c:v>
                </c:pt>
                <c:pt idx="2215">
                  <c:v>122.946362760027</c:v>
                </c:pt>
                <c:pt idx="2216">
                  <c:v>123.001869018609</c:v>
                </c:pt>
                <c:pt idx="2217">
                  <c:v>123.05737527719199</c:v>
                </c:pt>
                <c:pt idx="2218">
                  <c:v>123.11288153577399</c:v>
                </c:pt>
                <c:pt idx="2219">
                  <c:v>123.168387794357</c:v>
                </c:pt>
                <c:pt idx="2220">
                  <c:v>123.223894052939</c:v>
                </c:pt>
                <c:pt idx="2221">
                  <c:v>123.279400311521</c:v>
                </c:pt>
                <c:pt idx="2222">
                  <c:v>123.334906570104</c:v>
                </c:pt>
                <c:pt idx="2223">
                  <c:v>123.390412828686</c:v>
                </c:pt>
                <c:pt idx="2224">
                  <c:v>123.445919087269</c:v>
                </c:pt>
                <c:pt idx="2225">
                  <c:v>123.501425345851</c:v>
                </c:pt>
                <c:pt idx="2226">
                  <c:v>123.556931604434</c:v>
                </c:pt>
                <c:pt idx="2227">
                  <c:v>123.612437863016</c:v>
                </c:pt>
                <c:pt idx="2228">
                  <c:v>123.667944121598</c:v>
                </c:pt>
                <c:pt idx="2229">
                  <c:v>123.72345038018101</c:v>
                </c:pt>
                <c:pt idx="2230">
                  <c:v>123.77895663876301</c:v>
                </c:pt>
                <c:pt idx="2231">
                  <c:v>123.834462897346</c:v>
                </c:pt>
                <c:pt idx="2232">
                  <c:v>123.889969155928</c:v>
                </c:pt>
                <c:pt idx="2233">
                  <c:v>123.94547541451</c:v>
                </c:pt>
                <c:pt idx="2234">
                  <c:v>124.00098167309299</c:v>
                </c:pt>
                <c:pt idx="2235">
                  <c:v>124.05648793167499</c:v>
                </c:pt>
                <c:pt idx="2236">
                  <c:v>124.111994190258</c:v>
                </c:pt>
                <c:pt idx="2237">
                  <c:v>124.16750044884</c:v>
                </c:pt>
                <c:pt idx="2238">
                  <c:v>124.223006707422</c:v>
                </c:pt>
                <c:pt idx="2239">
                  <c:v>124.278512966005</c:v>
                </c:pt>
                <c:pt idx="2240">
                  <c:v>124.334019224587</c:v>
                </c:pt>
                <c:pt idx="2241">
                  <c:v>124.38952548317</c:v>
                </c:pt>
                <c:pt idx="2242">
                  <c:v>124.445031741752</c:v>
                </c:pt>
                <c:pt idx="2243">
                  <c:v>124.500538000334</c:v>
                </c:pt>
                <c:pt idx="2244">
                  <c:v>124.556044258917</c:v>
                </c:pt>
                <c:pt idx="2245">
                  <c:v>124.611550517499</c:v>
                </c:pt>
                <c:pt idx="2246">
                  <c:v>124.66705677608201</c:v>
                </c:pt>
                <c:pt idx="2247">
                  <c:v>124.72256303466401</c:v>
                </c:pt>
                <c:pt idx="2248">
                  <c:v>124.77806929324601</c:v>
                </c:pt>
                <c:pt idx="2249">
                  <c:v>124.833575551829</c:v>
                </c:pt>
                <c:pt idx="2250">
                  <c:v>124.889081810411</c:v>
                </c:pt>
                <c:pt idx="2251">
                  <c:v>124.94458806899399</c:v>
                </c:pt>
                <c:pt idx="2252">
                  <c:v>125.00009432757599</c:v>
                </c:pt>
                <c:pt idx="2253">
                  <c:v>125.05560058615799</c:v>
                </c:pt>
                <c:pt idx="2254">
                  <c:v>125.111106844741</c:v>
                </c:pt>
                <c:pt idx="2255">
                  <c:v>125.166613103323</c:v>
                </c:pt>
                <c:pt idx="2256">
                  <c:v>125.222119361906</c:v>
                </c:pt>
                <c:pt idx="2257">
                  <c:v>125.277625620488</c:v>
                </c:pt>
                <c:pt idx="2258">
                  <c:v>125.33313187907</c:v>
                </c:pt>
                <c:pt idx="2259">
                  <c:v>125.388638137653</c:v>
                </c:pt>
                <c:pt idx="2260">
                  <c:v>125.444144396235</c:v>
                </c:pt>
                <c:pt idx="2261">
                  <c:v>125.499650654818</c:v>
                </c:pt>
                <c:pt idx="2262">
                  <c:v>125.5551569134</c:v>
                </c:pt>
                <c:pt idx="2263">
                  <c:v>125.61066317198301</c:v>
                </c:pt>
                <c:pt idx="2264">
                  <c:v>125.66616943056501</c:v>
                </c:pt>
                <c:pt idx="2265">
                  <c:v>125.72167568914701</c:v>
                </c:pt>
                <c:pt idx="2266">
                  <c:v>125.77718194773</c:v>
                </c:pt>
                <c:pt idx="2267">
                  <c:v>125.832688206312</c:v>
                </c:pt>
                <c:pt idx="2268">
                  <c:v>125.88819446489499</c:v>
                </c:pt>
                <c:pt idx="2269">
                  <c:v>125.94370072347699</c:v>
                </c:pt>
                <c:pt idx="2270">
                  <c:v>125.99920698205899</c:v>
                </c:pt>
                <c:pt idx="2271">
                  <c:v>126.054713240642</c:v>
                </c:pt>
                <c:pt idx="2272">
                  <c:v>126.110219499224</c:v>
                </c:pt>
                <c:pt idx="2273">
                  <c:v>126.165725757807</c:v>
                </c:pt>
                <c:pt idx="2274">
                  <c:v>126.221232016389</c:v>
                </c:pt>
                <c:pt idx="2275">
                  <c:v>126.276738274971</c:v>
                </c:pt>
                <c:pt idx="2276">
                  <c:v>126.332244533554</c:v>
                </c:pt>
                <c:pt idx="2277">
                  <c:v>126.387750792136</c:v>
                </c:pt>
                <c:pt idx="2278">
                  <c:v>126.443257050719</c:v>
                </c:pt>
                <c:pt idx="2279">
                  <c:v>126.498763309301</c:v>
                </c:pt>
                <c:pt idx="2280">
                  <c:v>126.554269567883</c:v>
                </c:pt>
                <c:pt idx="2281">
                  <c:v>126.60977582646601</c:v>
                </c:pt>
                <c:pt idx="2282">
                  <c:v>126.66528208504801</c:v>
                </c:pt>
                <c:pt idx="2283">
                  <c:v>126.720788343631</c:v>
                </c:pt>
                <c:pt idx="2284">
                  <c:v>126.776294602213</c:v>
                </c:pt>
                <c:pt idx="2285">
                  <c:v>126.831800860795</c:v>
                </c:pt>
                <c:pt idx="2286">
                  <c:v>126.88730711937799</c:v>
                </c:pt>
                <c:pt idx="2287">
                  <c:v>126.94281337795999</c:v>
                </c:pt>
                <c:pt idx="2288">
                  <c:v>126.998319636543</c:v>
                </c:pt>
                <c:pt idx="2289">
                  <c:v>127.053825895125</c:v>
                </c:pt>
                <c:pt idx="2290">
                  <c:v>127.109332153707</c:v>
                </c:pt>
                <c:pt idx="2291">
                  <c:v>127.16483841229</c:v>
                </c:pt>
                <c:pt idx="2292">
                  <c:v>127.220344670872</c:v>
                </c:pt>
                <c:pt idx="2293">
                  <c:v>127.275850929455</c:v>
                </c:pt>
                <c:pt idx="2294">
                  <c:v>127.331357188037</c:v>
                </c:pt>
                <c:pt idx="2295">
                  <c:v>127.386863446619</c:v>
                </c:pt>
                <c:pt idx="2296">
                  <c:v>127.442369705202</c:v>
                </c:pt>
                <c:pt idx="2297">
                  <c:v>127.497875963784</c:v>
                </c:pt>
                <c:pt idx="2298">
                  <c:v>127.55338222236701</c:v>
                </c:pt>
                <c:pt idx="2299">
                  <c:v>127.60888848094901</c:v>
                </c:pt>
                <c:pt idx="2300">
                  <c:v>127.66439473953101</c:v>
                </c:pt>
                <c:pt idx="2301">
                  <c:v>127.719900998114</c:v>
                </c:pt>
                <c:pt idx="2302">
                  <c:v>127.775407256696</c:v>
                </c:pt>
                <c:pt idx="2303">
                  <c:v>127.83091351527899</c:v>
                </c:pt>
                <c:pt idx="2304">
                  <c:v>127.88641977386099</c:v>
                </c:pt>
                <c:pt idx="2305">
                  <c:v>127.941926032444</c:v>
                </c:pt>
                <c:pt idx="2306">
                  <c:v>127.997432291026</c:v>
                </c:pt>
                <c:pt idx="2307">
                  <c:v>128.052938549608</c:v>
                </c:pt>
                <c:pt idx="2308">
                  <c:v>128.108444808191</c:v>
                </c:pt>
                <c:pt idx="2309">
                  <c:v>128.163951066773</c:v>
                </c:pt>
                <c:pt idx="2310">
                  <c:v>128.21945732535599</c:v>
                </c:pt>
                <c:pt idx="2311">
                  <c:v>128.27496358393799</c:v>
                </c:pt>
                <c:pt idx="2312">
                  <c:v>128.33046984251999</c:v>
                </c:pt>
                <c:pt idx="2313">
                  <c:v>128.38597610110301</c:v>
                </c:pt>
                <c:pt idx="2314">
                  <c:v>128.44148235968501</c:v>
                </c:pt>
                <c:pt idx="2315">
                  <c:v>128.49698861826801</c:v>
                </c:pt>
                <c:pt idx="2316">
                  <c:v>128.55249487685001</c:v>
                </c:pt>
                <c:pt idx="2317">
                  <c:v>128.608001135432</c:v>
                </c:pt>
                <c:pt idx="2318">
                  <c:v>128.663507394015</c:v>
                </c:pt>
                <c:pt idx="2319">
                  <c:v>128.719013652597</c:v>
                </c:pt>
                <c:pt idx="2320">
                  <c:v>128.77451991117999</c:v>
                </c:pt>
                <c:pt idx="2321">
                  <c:v>128.83002616976199</c:v>
                </c:pt>
                <c:pt idx="2322">
                  <c:v>128.88553242834399</c:v>
                </c:pt>
                <c:pt idx="2323">
                  <c:v>128.94103868692699</c:v>
                </c:pt>
                <c:pt idx="2324">
                  <c:v>128.99654494550899</c:v>
                </c:pt>
                <c:pt idx="2325">
                  <c:v>129.05205120409201</c:v>
                </c:pt>
                <c:pt idx="2326">
                  <c:v>129.10755746267401</c:v>
                </c:pt>
                <c:pt idx="2327">
                  <c:v>129.16306372125601</c:v>
                </c:pt>
                <c:pt idx="2328">
                  <c:v>129.218569979839</c:v>
                </c:pt>
                <c:pt idx="2329">
                  <c:v>129.274076238421</c:v>
                </c:pt>
                <c:pt idx="2330">
                  <c:v>129.329582497004</c:v>
                </c:pt>
                <c:pt idx="2331">
                  <c:v>129.385088755586</c:v>
                </c:pt>
                <c:pt idx="2332">
                  <c:v>129.440595014168</c:v>
                </c:pt>
                <c:pt idx="2333">
                  <c:v>129.49610127275099</c:v>
                </c:pt>
                <c:pt idx="2334">
                  <c:v>129.55160753133299</c:v>
                </c:pt>
                <c:pt idx="2335">
                  <c:v>129.60711378991601</c:v>
                </c:pt>
                <c:pt idx="2336">
                  <c:v>129.66262004849801</c:v>
                </c:pt>
                <c:pt idx="2337">
                  <c:v>129.71812630708001</c:v>
                </c:pt>
                <c:pt idx="2338">
                  <c:v>129.77363256566301</c:v>
                </c:pt>
                <c:pt idx="2339">
                  <c:v>129.82913882424501</c:v>
                </c:pt>
                <c:pt idx="2340">
                  <c:v>129.884645082828</c:v>
                </c:pt>
                <c:pt idx="2341">
                  <c:v>129.94015134141</c:v>
                </c:pt>
                <c:pt idx="2342">
                  <c:v>129.995657599993</c:v>
                </c:pt>
                <c:pt idx="2343">
                  <c:v>130.05116385857499</c:v>
                </c:pt>
                <c:pt idx="2344">
                  <c:v>130.10667011715699</c:v>
                </c:pt>
                <c:pt idx="2345">
                  <c:v>130.16217637573999</c:v>
                </c:pt>
                <c:pt idx="2346">
                  <c:v>130.21768263432199</c:v>
                </c:pt>
                <c:pt idx="2347">
                  <c:v>130.27318889290501</c:v>
                </c:pt>
                <c:pt idx="2348">
                  <c:v>130.32869515148701</c:v>
                </c:pt>
                <c:pt idx="2349">
                  <c:v>130.38420141006901</c:v>
                </c:pt>
                <c:pt idx="2350">
                  <c:v>130.43970766865201</c:v>
                </c:pt>
                <c:pt idx="2351">
                  <c:v>130.495213927234</c:v>
                </c:pt>
                <c:pt idx="2352">
                  <c:v>130.550720185817</c:v>
                </c:pt>
                <c:pt idx="2353">
                  <c:v>130.606226444399</c:v>
                </c:pt>
                <c:pt idx="2354">
                  <c:v>130.661732702981</c:v>
                </c:pt>
                <c:pt idx="2355">
                  <c:v>130.71723896156399</c:v>
                </c:pt>
                <c:pt idx="2356">
                  <c:v>130.77274522014599</c:v>
                </c:pt>
                <c:pt idx="2357">
                  <c:v>130.82825147872899</c:v>
                </c:pt>
                <c:pt idx="2358">
                  <c:v>130.88375773731099</c:v>
                </c:pt>
                <c:pt idx="2359">
                  <c:v>130.93926399589299</c:v>
                </c:pt>
                <c:pt idx="2360">
                  <c:v>130.99477025447601</c:v>
                </c:pt>
                <c:pt idx="2361">
                  <c:v>131.05027651305801</c:v>
                </c:pt>
                <c:pt idx="2362">
                  <c:v>131.105782771641</c:v>
                </c:pt>
                <c:pt idx="2363">
                  <c:v>131.161289030223</c:v>
                </c:pt>
                <c:pt idx="2364">
                  <c:v>131.216795288805</c:v>
                </c:pt>
                <c:pt idx="2365">
                  <c:v>131.272301547388</c:v>
                </c:pt>
                <c:pt idx="2366">
                  <c:v>131.32780780597</c:v>
                </c:pt>
                <c:pt idx="2367">
                  <c:v>131.38331406455299</c:v>
                </c:pt>
                <c:pt idx="2368">
                  <c:v>131.43882032313499</c:v>
                </c:pt>
                <c:pt idx="2369">
                  <c:v>131.49432658171699</c:v>
                </c:pt>
                <c:pt idx="2370">
                  <c:v>131.54983284030001</c:v>
                </c:pt>
                <c:pt idx="2371">
                  <c:v>131.60533909888201</c:v>
                </c:pt>
                <c:pt idx="2372">
                  <c:v>131.66084535746501</c:v>
                </c:pt>
                <c:pt idx="2373">
                  <c:v>131.71635161604701</c:v>
                </c:pt>
                <c:pt idx="2374">
                  <c:v>131.77185787462901</c:v>
                </c:pt>
                <c:pt idx="2375">
                  <c:v>131.827364133212</c:v>
                </c:pt>
                <c:pt idx="2376">
                  <c:v>131.882870391794</c:v>
                </c:pt>
                <c:pt idx="2377">
                  <c:v>131.93837665037699</c:v>
                </c:pt>
                <c:pt idx="2378">
                  <c:v>131.99388290895899</c:v>
                </c:pt>
                <c:pt idx="2379">
                  <c:v>132.04938916754099</c:v>
                </c:pt>
                <c:pt idx="2380">
                  <c:v>132.10489542612399</c:v>
                </c:pt>
                <c:pt idx="2381">
                  <c:v>132.16040168470599</c:v>
                </c:pt>
                <c:pt idx="2382">
                  <c:v>132.21590794328901</c:v>
                </c:pt>
                <c:pt idx="2383">
                  <c:v>132.27141420187101</c:v>
                </c:pt>
                <c:pt idx="2384">
                  <c:v>132.32692046045401</c:v>
                </c:pt>
                <c:pt idx="2385">
                  <c:v>132.382426719036</c:v>
                </c:pt>
                <c:pt idx="2386">
                  <c:v>132.437932977618</c:v>
                </c:pt>
                <c:pt idx="2387">
                  <c:v>132.493439236201</c:v>
                </c:pt>
                <c:pt idx="2388">
                  <c:v>132.548945494783</c:v>
                </c:pt>
                <c:pt idx="2389">
                  <c:v>132.60445175336599</c:v>
                </c:pt>
                <c:pt idx="2390">
                  <c:v>132.65995801194799</c:v>
                </c:pt>
                <c:pt idx="2391">
                  <c:v>132.71546427052999</c:v>
                </c:pt>
                <c:pt idx="2392">
                  <c:v>132.77097052911299</c:v>
                </c:pt>
                <c:pt idx="2393">
                  <c:v>132.82647678769499</c:v>
                </c:pt>
                <c:pt idx="2394">
                  <c:v>132.88198304627801</c:v>
                </c:pt>
                <c:pt idx="2395">
                  <c:v>132.93748930486001</c:v>
                </c:pt>
                <c:pt idx="2396">
                  <c:v>132.99299556344201</c:v>
                </c:pt>
                <c:pt idx="2397">
                  <c:v>133.048501822025</c:v>
                </c:pt>
                <c:pt idx="2398">
                  <c:v>133.104008080607</c:v>
                </c:pt>
                <c:pt idx="2399">
                  <c:v>133.15951433919</c:v>
                </c:pt>
                <c:pt idx="2400">
                  <c:v>133.215020597772</c:v>
                </c:pt>
                <c:pt idx="2401">
                  <c:v>133.270526856354</c:v>
                </c:pt>
                <c:pt idx="2402">
                  <c:v>133.32603311493699</c:v>
                </c:pt>
                <c:pt idx="2403">
                  <c:v>133.38153937351899</c:v>
                </c:pt>
                <c:pt idx="2404">
                  <c:v>133.43704563210201</c:v>
                </c:pt>
                <c:pt idx="2405">
                  <c:v>133.49255189068401</c:v>
                </c:pt>
                <c:pt idx="2406">
                  <c:v>133.54805814926601</c:v>
                </c:pt>
                <c:pt idx="2407">
                  <c:v>133.60356440784901</c:v>
                </c:pt>
                <c:pt idx="2408">
                  <c:v>133.65907066643101</c:v>
                </c:pt>
                <c:pt idx="2409">
                  <c:v>133.714576925014</c:v>
                </c:pt>
                <c:pt idx="2410">
                  <c:v>133.770083183596</c:v>
                </c:pt>
                <c:pt idx="2411">
                  <c:v>133.825589442178</c:v>
                </c:pt>
                <c:pt idx="2412">
                  <c:v>133.88109570076099</c:v>
                </c:pt>
                <c:pt idx="2413">
                  <c:v>133.93660195934299</c:v>
                </c:pt>
                <c:pt idx="2414">
                  <c:v>133.99210821792599</c:v>
                </c:pt>
                <c:pt idx="2415">
                  <c:v>134.04761447650799</c:v>
                </c:pt>
                <c:pt idx="2416">
                  <c:v>134.10312073508999</c:v>
                </c:pt>
                <c:pt idx="2417">
                  <c:v>134.15862699367301</c:v>
                </c:pt>
                <c:pt idx="2418">
                  <c:v>134.21413325225501</c:v>
                </c:pt>
                <c:pt idx="2419">
                  <c:v>134.269639510838</c:v>
                </c:pt>
                <c:pt idx="2420">
                  <c:v>134.32514576942</c:v>
                </c:pt>
                <c:pt idx="2421">
                  <c:v>134.380652028002</c:v>
                </c:pt>
                <c:pt idx="2422">
                  <c:v>134.436158286585</c:v>
                </c:pt>
                <c:pt idx="2423">
                  <c:v>134.491664545167</c:v>
                </c:pt>
                <c:pt idx="2424">
                  <c:v>134.54717080374999</c:v>
                </c:pt>
                <c:pt idx="2425">
                  <c:v>134.60267706233199</c:v>
                </c:pt>
                <c:pt idx="2426">
                  <c:v>134.65818332091499</c:v>
                </c:pt>
                <c:pt idx="2427">
                  <c:v>134.71368957949699</c:v>
                </c:pt>
                <c:pt idx="2428">
                  <c:v>134.76919583807901</c:v>
                </c:pt>
                <c:pt idx="2429">
                  <c:v>134.82470209666201</c:v>
                </c:pt>
                <c:pt idx="2430">
                  <c:v>134.88020835524401</c:v>
                </c:pt>
                <c:pt idx="2431">
                  <c:v>134.935714613827</c:v>
                </c:pt>
                <c:pt idx="2432">
                  <c:v>134.991220872409</c:v>
                </c:pt>
                <c:pt idx="2433">
                  <c:v>135.046727130991</c:v>
                </c:pt>
                <c:pt idx="2434">
                  <c:v>135.102233389574</c:v>
                </c:pt>
                <c:pt idx="2435">
                  <c:v>135.157739648156</c:v>
                </c:pt>
                <c:pt idx="2436">
                  <c:v>135.21324590673899</c:v>
                </c:pt>
                <c:pt idx="2437">
                  <c:v>135.26875216532099</c:v>
                </c:pt>
                <c:pt idx="2438">
                  <c:v>135.32425842390299</c:v>
                </c:pt>
                <c:pt idx="2439">
                  <c:v>135.37976468248601</c:v>
                </c:pt>
                <c:pt idx="2440">
                  <c:v>135.43527094106801</c:v>
                </c:pt>
                <c:pt idx="2441">
                  <c:v>135.49077719965101</c:v>
                </c:pt>
                <c:pt idx="2442">
                  <c:v>135.54628345823301</c:v>
                </c:pt>
                <c:pt idx="2443">
                  <c:v>135.60178971681501</c:v>
                </c:pt>
                <c:pt idx="2444">
                  <c:v>135.657295975398</c:v>
                </c:pt>
                <c:pt idx="2445">
                  <c:v>135.71280223398</c:v>
                </c:pt>
                <c:pt idx="2446">
                  <c:v>135.76830849256299</c:v>
                </c:pt>
                <c:pt idx="2447">
                  <c:v>135.82381475114499</c:v>
                </c:pt>
                <c:pt idx="2448">
                  <c:v>135.87932100972699</c:v>
                </c:pt>
                <c:pt idx="2449">
                  <c:v>135.93482726830999</c:v>
                </c:pt>
                <c:pt idx="2450">
                  <c:v>135.99033352689199</c:v>
                </c:pt>
                <c:pt idx="2451">
                  <c:v>136.04583978547501</c:v>
                </c:pt>
                <c:pt idx="2452">
                  <c:v>136.10134604405701</c:v>
                </c:pt>
                <c:pt idx="2453">
                  <c:v>136.15685230263901</c:v>
                </c:pt>
                <c:pt idx="2454">
                  <c:v>136.212358561222</c:v>
                </c:pt>
                <c:pt idx="2455">
                  <c:v>136.267864819804</c:v>
                </c:pt>
                <c:pt idx="2456">
                  <c:v>136.323371078387</c:v>
                </c:pt>
                <c:pt idx="2457">
                  <c:v>136.378877336969</c:v>
                </c:pt>
                <c:pt idx="2458">
                  <c:v>136.434383595551</c:v>
                </c:pt>
                <c:pt idx="2459">
                  <c:v>136.48988985413399</c:v>
                </c:pt>
                <c:pt idx="2460">
                  <c:v>136.54539611271599</c:v>
                </c:pt>
                <c:pt idx="2461">
                  <c:v>136.60090237129899</c:v>
                </c:pt>
                <c:pt idx="2462">
                  <c:v>136.65640862988101</c:v>
                </c:pt>
                <c:pt idx="2463">
                  <c:v>136.71191488846301</c:v>
                </c:pt>
                <c:pt idx="2464">
                  <c:v>136.76742114704601</c:v>
                </c:pt>
                <c:pt idx="2465">
                  <c:v>136.82292740562801</c:v>
                </c:pt>
                <c:pt idx="2466">
                  <c:v>136.878433664211</c:v>
                </c:pt>
                <c:pt idx="2467">
                  <c:v>136.933939922793</c:v>
                </c:pt>
                <c:pt idx="2468">
                  <c:v>136.989446181376</c:v>
                </c:pt>
                <c:pt idx="2469">
                  <c:v>137.044952439958</c:v>
                </c:pt>
                <c:pt idx="2470">
                  <c:v>137.10045869854</c:v>
                </c:pt>
                <c:pt idx="2471">
                  <c:v>137.15596495712299</c:v>
                </c:pt>
                <c:pt idx="2472">
                  <c:v>137.21147121570499</c:v>
                </c:pt>
                <c:pt idx="2473">
                  <c:v>137.26697747428801</c:v>
                </c:pt>
                <c:pt idx="2474">
                  <c:v>137.32248373287001</c:v>
                </c:pt>
                <c:pt idx="2475">
                  <c:v>137.37798999145201</c:v>
                </c:pt>
                <c:pt idx="2476">
                  <c:v>137.43349625003501</c:v>
                </c:pt>
                <c:pt idx="2477">
                  <c:v>137.48900250861701</c:v>
                </c:pt>
                <c:pt idx="2478">
                  <c:v>137.5445087672</c:v>
                </c:pt>
                <c:pt idx="2479">
                  <c:v>137.600015025782</c:v>
                </c:pt>
                <c:pt idx="2480">
                  <c:v>137.655521284364</c:v>
                </c:pt>
                <c:pt idx="2481">
                  <c:v>137.71102754294699</c:v>
                </c:pt>
                <c:pt idx="2482">
                  <c:v>137.76653380152899</c:v>
                </c:pt>
                <c:pt idx="2483">
                  <c:v>137.82204006011199</c:v>
                </c:pt>
                <c:pt idx="2484">
                  <c:v>137.87754631869399</c:v>
                </c:pt>
                <c:pt idx="2485">
                  <c:v>137.93305257727599</c:v>
                </c:pt>
                <c:pt idx="2486">
                  <c:v>137.98855883585901</c:v>
                </c:pt>
                <c:pt idx="2487">
                  <c:v>138.04406509444101</c:v>
                </c:pt>
                <c:pt idx="2488">
                  <c:v>138.099571353024</c:v>
                </c:pt>
                <c:pt idx="2489">
                  <c:v>138.155077611606</c:v>
                </c:pt>
                <c:pt idx="2490">
                  <c:v>138.210583870188</c:v>
                </c:pt>
                <c:pt idx="2491">
                  <c:v>138.266090128771</c:v>
                </c:pt>
                <c:pt idx="2492">
                  <c:v>138.321596387353</c:v>
                </c:pt>
                <c:pt idx="2493">
                  <c:v>138.37710264593599</c:v>
                </c:pt>
                <c:pt idx="2494">
                  <c:v>138.43260890451799</c:v>
                </c:pt>
                <c:pt idx="2495">
                  <c:v>138.48811516309999</c:v>
                </c:pt>
                <c:pt idx="2496">
                  <c:v>138.54362142168301</c:v>
                </c:pt>
                <c:pt idx="2497">
                  <c:v>138.59912768026501</c:v>
                </c:pt>
                <c:pt idx="2498">
                  <c:v>138.65463393884801</c:v>
                </c:pt>
                <c:pt idx="2499">
                  <c:v>138.71014019743001</c:v>
                </c:pt>
                <c:pt idx="2500">
                  <c:v>138.76564645601201</c:v>
                </c:pt>
                <c:pt idx="2501">
                  <c:v>138.821152714595</c:v>
                </c:pt>
                <c:pt idx="2502">
                  <c:v>138.876658973177</c:v>
                </c:pt>
                <c:pt idx="2503">
                  <c:v>138.93216523176</c:v>
                </c:pt>
                <c:pt idx="2504">
                  <c:v>138.987671490342</c:v>
                </c:pt>
                <c:pt idx="2505">
                  <c:v>139.04317774892499</c:v>
                </c:pt>
                <c:pt idx="2506">
                  <c:v>139.09868400750699</c:v>
                </c:pt>
                <c:pt idx="2507">
                  <c:v>139.15419026608899</c:v>
                </c:pt>
                <c:pt idx="2508">
                  <c:v>139.20969652467201</c:v>
                </c:pt>
                <c:pt idx="2509">
                  <c:v>139.26520278325401</c:v>
                </c:pt>
                <c:pt idx="2510">
                  <c:v>139.32070904183701</c:v>
                </c:pt>
                <c:pt idx="2511">
                  <c:v>139.37621530041901</c:v>
                </c:pt>
                <c:pt idx="2512">
                  <c:v>139.43172155900101</c:v>
                </c:pt>
                <c:pt idx="2513">
                  <c:v>139.487227817584</c:v>
                </c:pt>
                <c:pt idx="2514">
                  <c:v>139.542734076166</c:v>
                </c:pt>
                <c:pt idx="2515">
                  <c:v>139.59824033474899</c:v>
                </c:pt>
                <c:pt idx="2516">
                  <c:v>139.65374659333099</c:v>
                </c:pt>
                <c:pt idx="2517">
                  <c:v>139.70925285191299</c:v>
                </c:pt>
                <c:pt idx="2518">
                  <c:v>139.76475911049599</c:v>
                </c:pt>
                <c:pt idx="2519">
                  <c:v>139.82026536907799</c:v>
                </c:pt>
                <c:pt idx="2520">
                  <c:v>139.87577162766101</c:v>
                </c:pt>
                <c:pt idx="2521">
                  <c:v>139.93127788624301</c:v>
                </c:pt>
                <c:pt idx="2522">
                  <c:v>139.98678414482501</c:v>
                </c:pt>
                <c:pt idx="2523">
                  <c:v>140.042290403408</c:v>
                </c:pt>
                <c:pt idx="2524">
                  <c:v>140.09779666199</c:v>
                </c:pt>
                <c:pt idx="2525">
                  <c:v>140.153302920573</c:v>
                </c:pt>
                <c:pt idx="2526">
                  <c:v>140.208809179155</c:v>
                </c:pt>
                <c:pt idx="2527">
                  <c:v>140.264315437737</c:v>
                </c:pt>
                <c:pt idx="2528">
                  <c:v>140.31982169631999</c:v>
                </c:pt>
                <c:pt idx="2529">
                  <c:v>140.37532795490199</c:v>
                </c:pt>
                <c:pt idx="2530">
                  <c:v>140.43083421348501</c:v>
                </c:pt>
                <c:pt idx="2531">
                  <c:v>140.48634047206701</c:v>
                </c:pt>
                <c:pt idx="2532">
                  <c:v>140.54184673064901</c:v>
                </c:pt>
                <c:pt idx="2533">
                  <c:v>140.59735298923201</c:v>
                </c:pt>
                <c:pt idx="2534">
                  <c:v>140.65285924781401</c:v>
                </c:pt>
                <c:pt idx="2535">
                  <c:v>140.708365506397</c:v>
                </c:pt>
                <c:pt idx="2536">
                  <c:v>140.763871764979</c:v>
                </c:pt>
                <c:pt idx="2537">
                  <c:v>140.819378023561</c:v>
                </c:pt>
                <c:pt idx="2538">
                  <c:v>140.874884282144</c:v>
                </c:pt>
                <c:pt idx="2539">
                  <c:v>140.93039054072599</c:v>
                </c:pt>
                <c:pt idx="2540">
                  <c:v>140.98589679930899</c:v>
                </c:pt>
                <c:pt idx="2541">
                  <c:v>141.04140305789099</c:v>
                </c:pt>
                <c:pt idx="2542">
                  <c:v>141.09690931647401</c:v>
                </c:pt>
                <c:pt idx="2543">
                  <c:v>141.15241557505601</c:v>
                </c:pt>
                <c:pt idx="2544">
                  <c:v>141.20792183363801</c:v>
                </c:pt>
                <c:pt idx="2545">
                  <c:v>141.26342809222101</c:v>
                </c:pt>
                <c:pt idx="2546">
                  <c:v>141.318934350803</c:v>
                </c:pt>
                <c:pt idx="2547">
                  <c:v>141.374440609386</c:v>
                </c:pt>
                <c:pt idx="2548">
                  <c:v>141.429946867968</c:v>
                </c:pt>
                <c:pt idx="2549">
                  <c:v>141.48545312655</c:v>
                </c:pt>
                <c:pt idx="2550">
                  <c:v>141.54095938513299</c:v>
                </c:pt>
                <c:pt idx="2551">
                  <c:v>141.59646564371499</c:v>
                </c:pt>
                <c:pt idx="2552">
                  <c:v>141.65197190229799</c:v>
                </c:pt>
                <c:pt idx="2553">
                  <c:v>141.70747816087999</c:v>
                </c:pt>
                <c:pt idx="2554">
                  <c:v>141.76298441946199</c:v>
                </c:pt>
                <c:pt idx="2555">
                  <c:v>141.81849067804501</c:v>
                </c:pt>
                <c:pt idx="2556">
                  <c:v>141.87399693662701</c:v>
                </c:pt>
                <c:pt idx="2557">
                  <c:v>141.92950319521</c:v>
                </c:pt>
                <c:pt idx="2558">
                  <c:v>141.985009453792</c:v>
                </c:pt>
                <c:pt idx="2559">
                  <c:v>142.040515712374</c:v>
                </c:pt>
                <c:pt idx="2560">
                  <c:v>142.096021970957</c:v>
                </c:pt>
                <c:pt idx="2561">
                  <c:v>142.151528229539</c:v>
                </c:pt>
                <c:pt idx="2562">
                  <c:v>142.20703448812199</c:v>
                </c:pt>
                <c:pt idx="2563">
                  <c:v>142.26254074670399</c:v>
                </c:pt>
                <c:pt idx="2564">
                  <c:v>142.31804700528599</c:v>
                </c:pt>
                <c:pt idx="2565">
                  <c:v>142.37355326386901</c:v>
                </c:pt>
                <c:pt idx="2566">
                  <c:v>142.42905952245101</c:v>
                </c:pt>
                <c:pt idx="2567">
                  <c:v>142.48456578103401</c:v>
                </c:pt>
                <c:pt idx="2568">
                  <c:v>142.54007203961601</c:v>
                </c:pt>
                <c:pt idx="2569">
                  <c:v>142.59557829819801</c:v>
                </c:pt>
                <c:pt idx="2570">
                  <c:v>142.651084556781</c:v>
                </c:pt>
                <c:pt idx="2571">
                  <c:v>142.706590815363</c:v>
                </c:pt>
                <c:pt idx="2572">
                  <c:v>142.76209707394599</c:v>
                </c:pt>
                <c:pt idx="2573">
                  <c:v>142.81760333252799</c:v>
                </c:pt>
                <c:pt idx="2574">
                  <c:v>142.87310959110999</c:v>
                </c:pt>
                <c:pt idx="2575">
                  <c:v>142.92861584969299</c:v>
                </c:pt>
                <c:pt idx="2576">
                  <c:v>142.98412210827499</c:v>
                </c:pt>
                <c:pt idx="2577">
                  <c:v>143.03962836685801</c:v>
                </c:pt>
                <c:pt idx="2578">
                  <c:v>143.09513462544001</c:v>
                </c:pt>
                <c:pt idx="2579">
                  <c:v>143.15064088402201</c:v>
                </c:pt>
                <c:pt idx="2580">
                  <c:v>143.206147142605</c:v>
                </c:pt>
                <c:pt idx="2581">
                  <c:v>143.261653401187</c:v>
                </c:pt>
                <c:pt idx="2582">
                  <c:v>143.31715965977</c:v>
                </c:pt>
                <c:pt idx="2583">
                  <c:v>143.372665918352</c:v>
                </c:pt>
                <c:pt idx="2584">
                  <c:v>143.42817217693499</c:v>
                </c:pt>
                <c:pt idx="2585">
                  <c:v>143.48367843551699</c:v>
                </c:pt>
                <c:pt idx="2586">
                  <c:v>143.53918469409899</c:v>
                </c:pt>
                <c:pt idx="2587">
                  <c:v>143.59469095268199</c:v>
                </c:pt>
                <c:pt idx="2588">
                  <c:v>143.65019721126399</c:v>
                </c:pt>
                <c:pt idx="2589">
                  <c:v>143.70570346984701</c:v>
                </c:pt>
                <c:pt idx="2590">
                  <c:v>143.76120972842901</c:v>
                </c:pt>
                <c:pt idx="2591">
                  <c:v>143.81671598701101</c:v>
                </c:pt>
                <c:pt idx="2592">
                  <c:v>143.872222245594</c:v>
                </c:pt>
                <c:pt idx="2593">
                  <c:v>143.927728504176</c:v>
                </c:pt>
                <c:pt idx="2594">
                  <c:v>143.983234762759</c:v>
                </c:pt>
                <c:pt idx="2595">
                  <c:v>144.038741021341</c:v>
                </c:pt>
                <c:pt idx="2596">
                  <c:v>144.094247279923</c:v>
                </c:pt>
                <c:pt idx="2597">
                  <c:v>144.14975353850599</c:v>
                </c:pt>
                <c:pt idx="2598">
                  <c:v>144.20525979708799</c:v>
                </c:pt>
                <c:pt idx="2599">
                  <c:v>144.26076605567101</c:v>
                </c:pt>
                <c:pt idx="2600">
                  <c:v>144.31627231425301</c:v>
                </c:pt>
                <c:pt idx="2601">
                  <c:v>144.37177857283501</c:v>
                </c:pt>
                <c:pt idx="2602">
                  <c:v>144.42728483141801</c:v>
                </c:pt>
                <c:pt idx="2603">
                  <c:v>144.48279109000001</c:v>
                </c:pt>
                <c:pt idx="2604">
                  <c:v>144.538297348583</c:v>
                </c:pt>
                <c:pt idx="2605">
                  <c:v>144.593803607165</c:v>
                </c:pt>
                <c:pt idx="2606">
                  <c:v>144.649309865747</c:v>
                </c:pt>
                <c:pt idx="2607">
                  <c:v>144.70481612432999</c:v>
                </c:pt>
                <c:pt idx="2608">
                  <c:v>144.76032238291199</c:v>
                </c:pt>
                <c:pt idx="2609">
                  <c:v>144.81582864149499</c:v>
                </c:pt>
                <c:pt idx="2610">
                  <c:v>144.87133490007699</c:v>
                </c:pt>
                <c:pt idx="2611">
                  <c:v>144.92684115865899</c:v>
                </c:pt>
                <c:pt idx="2612">
                  <c:v>144.98234741724201</c:v>
                </c:pt>
                <c:pt idx="2613">
                  <c:v>145.03785367582401</c:v>
                </c:pt>
                <c:pt idx="2614">
                  <c:v>145.093359934407</c:v>
                </c:pt>
                <c:pt idx="2615">
                  <c:v>145.148866192989</c:v>
                </c:pt>
                <c:pt idx="2616">
                  <c:v>145.204372451571</c:v>
                </c:pt>
                <c:pt idx="2617">
                  <c:v>145.259878710154</c:v>
                </c:pt>
                <c:pt idx="2618">
                  <c:v>145.315384968736</c:v>
                </c:pt>
                <c:pt idx="2619">
                  <c:v>145.37089122731899</c:v>
                </c:pt>
                <c:pt idx="2620">
                  <c:v>145.42639748590099</c:v>
                </c:pt>
                <c:pt idx="2621">
                  <c:v>145.48190374448399</c:v>
                </c:pt>
                <c:pt idx="2622">
                  <c:v>145.53741000306599</c:v>
                </c:pt>
                <c:pt idx="2623">
                  <c:v>145.59291626164801</c:v>
                </c:pt>
                <c:pt idx="2624">
                  <c:v>145.64842252023101</c:v>
                </c:pt>
                <c:pt idx="2625">
                  <c:v>145.70392877881301</c:v>
                </c:pt>
                <c:pt idx="2626">
                  <c:v>145.759435037396</c:v>
                </c:pt>
                <c:pt idx="2627">
                  <c:v>145.814941295978</c:v>
                </c:pt>
                <c:pt idx="2628">
                  <c:v>145.87044755456</c:v>
                </c:pt>
                <c:pt idx="2629">
                  <c:v>145.925953813143</c:v>
                </c:pt>
                <c:pt idx="2630">
                  <c:v>145.981460071725</c:v>
                </c:pt>
                <c:pt idx="2631">
                  <c:v>146.03696633030799</c:v>
                </c:pt>
                <c:pt idx="2632">
                  <c:v>146.09247258888999</c:v>
                </c:pt>
                <c:pt idx="2633">
                  <c:v>146.14797884747199</c:v>
                </c:pt>
                <c:pt idx="2634">
                  <c:v>146.20348510605501</c:v>
                </c:pt>
                <c:pt idx="2635">
                  <c:v>146.25899136463701</c:v>
                </c:pt>
                <c:pt idx="2636">
                  <c:v>146.31449762322001</c:v>
                </c:pt>
                <c:pt idx="2637">
                  <c:v>146.37000388180201</c:v>
                </c:pt>
                <c:pt idx="2638">
                  <c:v>146.42551014038401</c:v>
                </c:pt>
                <c:pt idx="2639">
                  <c:v>146.481016398967</c:v>
                </c:pt>
                <c:pt idx="2640">
                  <c:v>146.536522657549</c:v>
                </c:pt>
                <c:pt idx="2641">
                  <c:v>146.59202891613199</c:v>
                </c:pt>
                <c:pt idx="2642">
                  <c:v>146.64753517471399</c:v>
                </c:pt>
                <c:pt idx="2643">
                  <c:v>146.70304143329599</c:v>
                </c:pt>
                <c:pt idx="2644">
                  <c:v>146.75854769187899</c:v>
                </c:pt>
                <c:pt idx="2645">
                  <c:v>146.81405395046099</c:v>
                </c:pt>
                <c:pt idx="2646">
                  <c:v>146.86956020904401</c:v>
                </c:pt>
                <c:pt idx="2647">
                  <c:v>146.92506646762601</c:v>
                </c:pt>
                <c:pt idx="2648">
                  <c:v>146.98057272620801</c:v>
                </c:pt>
                <c:pt idx="2649">
                  <c:v>147.036078984791</c:v>
                </c:pt>
                <c:pt idx="2650">
                  <c:v>147.091585243373</c:v>
                </c:pt>
                <c:pt idx="2651">
                  <c:v>147.147091501956</c:v>
                </c:pt>
                <c:pt idx="2652">
                  <c:v>147.202597760538</c:v>
                </c:pt>
                <c:pt idx="2653">
                  <c:v>147.25810401912</c:v>
                </c:pt>
                <c:pt idx="2654">
                  <c:v>147.31361027770299</c:v>
                </c:pt>
                <c:pt idx="2655">
                  <c:v>147.36911653628499</c:v>
                </c:pt>
                <c:pt idx="2656">
                  <c:v>147.42462279486799</c:v>
                </c:pt>
                <c:pt idx="2657">
                  <c:v>147.48012905345001</c:v>
                </c:pt>
                <c:pt idx="2658">
                  <c:v>147.53563531203201</c:v>
                </c:pt>
                <c:pt idx="2659">
                  <c:v>147.59114157061501</c:v>
                </c:pt>
                <c:pt idx="2660">
                  <c:v>147.64664782919701</c:v>
                </c:pt>
                <c:pt idx="2661">
                  <c:v>147.70215408778</c:v>
                </c:pt>
                <c:pt idx="2662">
                  <c:v>147.757660346362</c:v>
                </c:pt>
                <c:pt idx="2663">
                  <c:v>147.813166604945</c:v>
                </c:pt>
                <c:pt idx="2664">
                  <c:v>147.868672863527</c:v>
                </c:pt>
                <c:pt idx="2665">
                  <c:v>147.924179122109</c:v>
                </c:pt>
                <c:pt idx="2666">
                  <c:v>147.97968538069199</c:v>
                </c:pt>
                <c:pt idx="2667">
                  <c:v>148.03519163927399</c:v>
                </c:pt>
                <c:pt idx="2668">
                  <c:v>148.09069789785701</c:v>
                </c:pt>
                <c:pt idx="2669">
                  <c:v>148.14620415643901</c:v>
                </c:pt>
                <c:pt idx="2670">
                  <c:v>148.20171041502101</c:v>
                </c:pt>
                <c:pt idx="2671">
                  <c:v>148.25721667360401</c:v>
                </c:pt>
                <c:pt idx="2672">
                  <c:v>148.31272293218601</c:v>
                </c:pt>
                <c:pt idx="2673">
                  <c:v>148.368229190769</c:v>
                </c:pt>
                <c:pt idx="2674">
                  <c:v>148.423735449351</c:v>
                </c:pt>
                <c:pt idx="2675">
                  <c:v>148.479241707933</c:v>
                </c:pt>
                <c:pt idx="2676">
                  <c:v>148.53474796651599</c:v>
                </c:pt>
                <c:pt idx="2677">
                  <c:v>148.59025422509799</c:v>
                </c:pt>
                <c:pt idx="2678">
                  <c:v>148.64576048368099</c:v>
                </c:pt>
                <c:pt idx="2679">
                  <c:v>148.70126674226299</c:v>
                </c:pt>
                <c:pt idx="2680">
                  <c:v>148.75677300084499</c:v>
                </c:pt>
                <c:pt idx="2681">
                  <c:v>148.81227925942801</c:v>
                </c:pt>
                <c:pt idx="2682">
                  <c:v>148.86778551801001</c:v>
                </c:pt>
                <c:pt idx="2683">
                  <c:v>148.923291776593</c:v>
                </c:pt>
                <c:pt idx="2684">
                  <c:v>148.978798035175</c:v>
                </c:pt>
                <c:pt idx="2685">
                  <c:v>149.034304293757</c:v>
                </c:pt>
                <c:pt idx="2686">
                  <c:v>149.08981055234</c:v>
                </c:pt>
                <c:pt idx="2687">
                  <c:v>149.145316810922</c:v>
                </c:pt>
                <c:pt idx="2688">
                  <c:v>149.20082306950499</c:v>
                </c:pt>
                <c:pt idx="2689">
                  <c:v>149.25632932808699</c:v>
                </c:pt>
                <c:pt idx="2690">
                  <c:v>149.31183558666899</c:v>
                </c:pt>
                <c:pt idx="2691">
                  <c:v>149.36734184525201</c:v>
                </c:pt>
                <c:pt idx="2692">
                  <c:v>149.42284810383401</c:v>
                </c:pt>
                <c:pt idx="2693">
                  <c:v>149.47835436241701</c:v>
                </c:pt>
                <c:pt idx="2694">
                  <c:v>149.53386062099901</c:v>
                </c:pt>
                <c:pt idx="2695">
                  <c:v>149.58936687958101</c:v>
                </c:pt>
                <c:pt idx="2696">
                  <c:v>149.644873138164</c:v>
                </c:pt>
                <c:pt idx="2697">
                  <c:v>149.700379396746</c:v>
                </c:pt>
                <c:pt idx="2698">
                  <c:v>149.755885655329</c:v>
                </c:pt>
                <c:pt idx="2699">
                  <c:v>149.811391913911</c:v>
                </c:pt>
                <c:pt idx="2700">
                  <c:v>149.86689817249299</c:v>
                </c:pt>
                <c:pt idx="2701">
                  <c:v>149.92240443107599</c:v>
                </c:pt>
                <c:pt idx="2702">
                  <c:v>149.97791068965799</c:v>
                </c:pt>
                <c:pt idx="2703">
                  <c:v>150.03341694824101</c:v>
                </c:pt>
                <c:pt idx="2704">
                  <c:v>150.08892320682301</c:v>
                </c:pt>
                <c:pt idx="2705">
                  <c:v>150.14442946540601</c:v>
                </c:pt>
                <c:pt idx="2706">
                  <c:v>150.19993572398801</c:v>
                </c:pt>
                <c:pt idx="2707">
                  <c:v>150.25544198257001</c:v>
                </c:pt>
                <c:pt idx="2708">
                  <c:v>150.310948241153</c:v>
                </c:pt>
                <c:pt idx="2709">
                  <c:v>150.366454499735</c:v>
                </c:pt>
                <c:pt idx="2710">
                  <c:v>150.42196075831799</c:v>
                </c:pt>
                <c:pt idx="2711">
                  <c:v>150.47746701689999</c:v>
                </c:pt>
                <c:pt idx="2712">
                  <c:v>150.53297327548199</c:v>
                </c:pt>
                <c:pt idx="2713">
                  <c:v>150.58847953406499</c:v>
                </c:pt>
                <c:pt idx="2714">
                  <c:v>150.64398579264699</c:v>
                </c:pt>
                <c:pt idx="2715">
                  <c:v>150.69949205123001</c:v>
                </c:pt>
                <c:pt idx="2716">
                  <c:v>150.75499830981201</c:v>
                </c:pt>
                <c:pt idx="2717">
                  <c:v>150.81050456839401</c:v>
                </c:pt>
                <c:pt idx="2718">
                  <c:v>150.866010826977</c:v>
                </c:pt>
                <c:pt idx="2719">
                  <c:v>150.921517085559</c:v>
                </c:pt>
                <c:pt idx="2720">
                  <c:v>150.977023344142</c:v>
                </c:pt>
                <c:pt idx="2721">
                  <c:v>151.032529602724</c:v>
                </c:pt>
                <c:pt idx="2722">
                  <c:v>151.088035861306</c:v>
                </c:pt>
                <c:pt idx="2723">
                  <c:v>151.14354211988899</c:v>
                </c:pt>
                <c:pt idx="2724">
                  <c:v>151.19904837847099</c:v>
                </c:pt>
                <c:pt idx="2725">
                  <c:v>151.25455463705401</c:v>
                </c:pt>
                <c:pt idx="2726">
                  <c:v>151.31006089563601</c:v>
                </c:pt>
                <c:pt idx="2727">
                  <c:v>151.36556715421801</c:v>
                </c:pt>
                <c:pt idx="2728">
                  <c:v>151.42107341280101</c:v>
                </c:pt>
                <c:pt idx="2729">
                  <c:v>151.47657967138301</c:v>
                </c:pt>
                <c:pt idx="2730">
                  <c:v>151.532085929966</c:v>
                </c:pt>
                <c:pt idx="2731">
                  <c:v>151.587592188548</c:v>
                </c:pt>
                <c:pt idx="2732">
                  <c:v>151.64309844713</c:v>
                </c:pt>
                <c:pt idx="2733">
                  <c:v>151.698604705713</c:v>
                </c:pt>
                <c:pt idx="2734">
                  <c:v>151.75411096429499</c:v>
                </c:pt>
                <c:pt idx="2735">
                  <c:v>151.80961722287799</c:v>
                </c:pt>
                <c:pt idx="2736">
                  <c:v>151.86512348145999</c:v>
                </c:pt>
                <c:pt idx="2737">
                  <c:v>151.92062974004199</c:v>
                </c:pt>
                <c:pt idx="2738">
                  <c:v>151.97613599862501</c:v>
                </c:pt>
                <c:pt idx="2739">
                  <c:v>152.03164225720701</c:v>
                </c:pt>
                <c:pt idx="2740">
                  <c:v>152.08714851579001</c:v>
                </c:pt>
                <c:pt idx="2741">
                  <c:v>152.14265477437201</c:v>
                </c:pt>
                <c:pt idx="2742">
                  <c:v>152.198161032954</c:v>
                </c:pt>
                <c:pt idx="2743">
                  <c:v>152.253667291537</c:v>
                </c:pt>
                <c:pt idx="2744">
                  <c:v>152.309173550119</c:v>
                </c:pt>
                <c:pt idx="2745">
                  <c:v>152.36467980870199</c:v>
                </c:pt>
                <c:pt idx="2746">
                  <c:v>152.42018606728399</c:v>
                </c:pt>
                <c:pt idx="2747">
                  <c:v>152.47569232586699</c:v>
                </c:pt>
                <c:pt idx="2748">
                  <c:v>152.53119858444899</c:v>
                </c:pt>
                <c:pt idx="2749">
                  <c:v>152.58670484303099</c:v>
                </c:pt>
                <c:pt idx="2750">
                  <c:v>152.64221110161401</c:v>
                </c:pt>
                <c:pt idx="2751">
                  <c:v>152.69771736019601</c:v>
                </c:pt>
                <c:pt idx="2752">
                  <c:v>152.753223618779</c:v>
                </c:pt>
                <c:pt idx="2753">
                  <c:v>152.808729877361</c:v>
                </c:pt>
                <c:pt idx="2754">
                  <c:v>152.864236135943</c:v>
                </c:pt>
                <c:pt idx="2755">
                  <c:v>152.919742394526</c:v>
                </c:pt>
                <c:pt idx="2756">
                  <c:v>152.975248653108</c:v>
                </c:pt>
                <c:pt idx="2757">
                  <c:v>153.03075491169099</c:v>
                </c:pt>
                <c:pt idx="2758">
                  <c:v>153.08626117027299</c:v>
                </c:pt>
                <c:pt idx="2759">
                  <c:v>153.14176742885499</c:v>
                </c:pt>
                <c:pt idx="2760">
                  <c:v>153.19727368743801</c:v>
                </c:pt>
                <c:pt idx="2761">
                  <c:v>153.25277994602001</c:v>
                </c:pt>
                <c:pt idx="2762">
                  <c:v>153.30828620460301</c:v>
                </c:pt>
                <c:pt idx="2763">
                  <c:v>153.36379246318501</c:v>
                </c:pt>
                <c:pt idx="2764">
                  <c:v>153.41929872176701</c:v>
                </c:pt>
                <c:pt idx="2765">
                  <c:v>153.47480498035</c:v>
                </c:pt>
                <c:pt idx="2766">
                  <c:v>153.530311238932</c:v>
                </c:pt>
                <c:pt idx="2767">
                  <c:v>153.585817497515</c:v>
                </c:pt>
                <c:pt idx="2768">
                  <c:v>153.64132375609699</c:v>
                </c:pt>
                <c:pt idx="2769">
                  <c:v>153.69683001467899</c:v>
                </c:pt>
                <c:pt idx="2770">
                  <c:v>153.75233627326199</c:v>
                </c:pt>
                <c:pt idx="2771">
                  <c:v>153.80784253184399</c:v>
                </c:pt>
                <c:pt idx="2772">
                  <c:v>153.86334879042701</c:v>
                </c:pt>
                <c:pt idx="2773">
                  <c:v>153.91885504900901</c:v>
                </c:pt>
                <c:pt idx="2774">
                  <c:v>153.97436130759101</c:v>
                </c:pt>
                <c:pt idx="2775">
                  <c:v>154.029867566174</c:v>
                </c:pt>
                <c:pt idx="2776">
                  <c:v>154.085373824756</c:v>
                </c:pt>
                <c:pt idx="2777">
                  <c:v>154.140880083339</c:v>
                </c:pt>
                <c:pt idx="2778">
                  <c:v>154.196386341921</c:v>
                </c:pt>
                <c:pt idx="2779">
                  <c:v>154.251892600503</c:v>
                </c:pt>
                <c:pt idx="2780">
                  <c:v>154.30739885908599</c:v>
                </c:pt>
                <c:pt idx="2781">
                  <c:v>154.36290511766799</c:v>
                </c:pt>
                <c:pt idx="2782">
                  <c:v>154.41841137625099</c:v>
                </c:pt>
                <c:pt idx="2783">
                  <c:v>154.47391763483299</c:v>
                </c:pt>
                <c:pt idx="2784">
                  <c:v>154.52942389341499</c:v>
                </c:pt>
                <c:pt idx="2785">
                  <c:v>154.58493015199801</c:v>
                </c:pt>
                <c:pt idx="2786">
                  <c:v>154.64043641058001</c:v>
                </c:pt>
                <c:pt idx="2787">
                  <c:v>154.695942669163</c:v>
                </c:pt>
                <c:pt idx="2788">
                  <c:v>154.751448927745</c:v>
                </c:pt>
                <c:pt idx="2789">
                  <c:v>154.806955186328</c:v>
                </c:pt>
                <c:pt idx="2790">
                  <c:v>154.86246144491</c:v>
                </c:pt>
                <c:pt idx="2791">
                  <c:v>154.917967703492</c:v>
                </c:pt>
                <c:pt idx="2792">
                  <c:v>154.97347396207499</c:v>
                </c:pt>
                <c:pt idx="2793">
                  <c:v>155.02898022065699</c:v>
                </c:pt>
                <c:pt idx="2794">
                  <c:v>155.08448647924001</c:v>
                </c:pt>
                <c:pt idx="2795">
                  <c:v>155.13999273782201</c:v>
                </c:pt>
                <c:pt idx="2796">
                  <c:v>155.19549899640401</c:v>
                </c:pt>
                <c:pt idx="2797">
                  <c:v>155.25100525498701</c:v>
                </c:pt>
                <c:pt idx="2798">
                  <c:v>155.30651151356901</c:v>
                </c:pt>
                <c:pt idx="2799">
                  <c:v>155.362017772152</c:v>
                </c:pt>
                <c:pt idx="2800">
                  <c:v>155.417524030734</c:v>
                </c:pt>
                <c:pt idx="2801">
                  <c:v>155.473030289316</c:v>
                </c:pt>
                <c:pt idx="2802">
                  <c:v>155.52853654789899</c:v>
                </c:pt>
                <c:pt idx="2803">
                  <c:v>155.58404280648099</c:v>
                </c:pt>
                <c:pt idx="2804">
                  <c:v>155.63954906506399</c:v>
                </c:pt>
                <c:pt idx="2805">
                  <c:v>155.69505532364599</c:v>
                </c:pt>
                <c:pt idx="2806">
                  <c:v>155.75056158222799</c:v>
                </c:pt>
                <c:pt idx="2807">
                  <c:v>155.80606784081101</c:v>
                </c:pt>
                <c:pt idx="2808">
                  <c:v>155.86157409939301</c:v>
                </c:pt>
                <c:pt idx="2809">
                  <c:v>155.917080357976</c:v>
                </c:pt>
                <c:pt idx="2810">
                  <c:v>155.972586616558</c:v>
                </c:pt>
                <c:pt idx="2811">
                  <c:v>156.02809287514</c:v>
                </c:pt>
                <c:pt idx="2812">
                  <c:v>156.083599133723</c:v>
                </c:pt>
                <c:pt idx="2813">
                  <c:v>156.139105392305</c:v>
                </c:pt>
                <c:pt idx="2814">
                  <c:v>156.19461165088799</c:v>
                </c:pt>
                <c:pt idx="2815">
                  <c:v>156.25011790946999</c:v>
                </c:pt>
                <c:pt idx="2816">
                  <c:v>156.30562416805199</c:v>
                </c:pt>
                <c:pt idx="2817">
                  <c:v>156.36113042663499</c:v>
                </c:pt>
                <c:pt idx="2818">
                  <c:v>156.41663668521699</c:v>
                </c:pt>
                <c:pt idx="2819">
                  <c:v>156.47214294380001</c:v>
                </c:pt>
                <c:pt idx="2820">
                  <c:v>156.52764920238201</c:v>
                </c:pt>
                <c:pt idx="2821">
                  <c:v>156.58315546096401</c:v>
                </c:pt>
                <c:pt idx="2822">
                  <c:v>156.638661719547</c:v>
                </c:pt>
                <c:pt idx="2823">
                  <c:v>156.694167978129</c:v>
                </c:pt>
                <c:pt idx="2824">
                  <c:v>156.749674236712</c:v>
                </c:pt>
                <c:pt idx="2825">
                  <c:v>156.805180495294</c:v>
                </c:pt>
                <c:pt idx="2826">
                  <c:v>156.86068675387699</c:v>
                </c:pt>
                <c:pt idx="2827">
                  <c:v>156.91619301245899</c:v>
                </c:pt>
                <c:pt idx="2828">
                  <c:v>156.97169927104099</c:v>
                </c:pt>
                <c:pt idx="2829">
                  <c:v>157.02720552962401</c:v>
                </c:pt>
                <c:pt idx="2830">
                  <c:v>157.08271178820601</c:v>
                </c:pt>
                <c:pt idx="2831">
                  <c:v>157.13821804678901</c:v>
                </c:pt>
                <c:pt idx="2832">
                  <c:v>157.19372430537101</c:v>
                </c:pt>
                <c:pt idx="2833">
                  <c:v>157.24923056395301</c:v>
                </c:pt>
                <c:pt idx="2834">
                  <c:v>157.304736822536</c:v>
                </c:pt>
                <c:pt idx="2835">
                  <c:v>157.360243081118</c:v>
                </c:pt>
                <c:pt idx="2836">
                  <c:v>157.41574933970099</c:v>
                </c:pt>
                <c:pt idx="2837">
                  <c:v>157.47125559828299</c:v>
                </c:pt>
                <c:pt idx="2838">
                  <c:v>157.52676185686499</c:v>
                </c:pt>
                <c:pt idx="2839">
                  <c:v>157.58226811544799</c:v>
                </c:pt>
                <c:pt idx="2840">
                  <c:v>157.63777437402999</c:v>
                </c:pt>
                <c:pt idx="2841">
                  <c:v>157.69328063261301</c:v>
                </c:pt>
                <c:pt idx="2842">
                  <c:v>157.74878689119501</c:v>
                </c:pt>
                <c:pt idx="2843">
                  <c:v>157.80429314977701</c:v>
                </c:pt>
                <c:pt idx="2844">
                  <c:v>157.85979940836</c:v>
                </c:pt>
                <c:pt idx="2845">
                  <c:v>157.915305666942</c:v>
                </c:pt>
                <c:pt idx="2846">
                  <c:v>157.970811925525</c:v>
                </c:pt>
                <c:pt idx="2847">
                  <c:v>158.026318184107</c:v>
                </c:pt>
                <c:pt idx="2848">
                  <c:v>158.081824442689</c:v>
                </c:pt>
                <c:pt idx="2849">
                  <c:v>158.13733070127199</c:v>
                </c:pt>
                <c:pt idx="2850">
                  <c:v>158.19283695985399</c:v>
                </c:pt>
                <c:pt idx="2851">
                  <c:v>158.24834321843699</c:v>
                </c:pt>
                <c:pt idx="2852">
                  <c:v>158.30384947701901</c:v>
                </c:pt>
                <c:pt idx="2853">
                  <c:v>158.35935573560101</c:v>
                </c:pt>
                <c:pt idx="2854">
                  <c:v>158.41486199418401</c:v>
                </c:pt>
                <c:pt idx="2855">
                  <c:v>158.47036825276601</c:v>
                </c:pt>
                <c:pt idx="2856">
                  <c:v>158.525874511349</c:v>
                </c:pt>
                <c:pt idx="2857">
                  <c:v>158.581380769931</c:v>
                </c:pt>
                <c:pt idx="2858">
                  <c:v>158.636887028513</c:v>
                </c:pt>
                <c:pt idx="2859">
                  <c:v>158.692393287096</c:v>
                </c:pt>
                <c:pt idx="2860">
                  <c:v>158.747899545678</c:v>
                </c:pt>
                <c:pt idx="2861">
                  <c:v>158.80340580426099</c:v>
                </c:pt>
                <c:pt idx="2862">
                  <c:v>158.85891206284299</c:v>
                </c:pt>
                <c:pt idx="2863">
                  <c:v>158.91441832142601</c:v>
                </c:pt>
                <c:pt idx="2864">
                  <c:v>158.96992458000801</c:v>
                </c:pt>
                <c:pt idx="2865">
                  <c:v>159.02543083859001</c:v>
                </c:pt>
                <c:pt idx="2866">
                  <c:v>159.08093709717301</c:v>
                </c:pt>
                <c:pt idx="2867">
                  <c:v>159.13644335575501</c:v>
                </c:pt>
                <c:pt idx="2868">
                  <c:v>159.191949614338</c:v>
                </c:pt>
                <c:pt idx="2869">
                  <c:v>159.24745587292</c:v>
                </c:pt>
                <c:pt idx="2870">
                  <c:v>159.302962131502</c:v>
                </c:pt>
                <c:pt idx="2871">
                  <c:v>159.35846839008499</c:v>
                </c:pt>
                <c:pt idx="2872">
                  <c:v>159.41397464866699</c:v>
                </c:pt>
                <c:pt idx="2873">
                  <c:v>159.46948090724999</c:v>
                </c:pt>
                <c:pt idx="2874">
                  <c:v>159.52498716583199</c:v>
                </c:pt>
                <c:pt idx="2875">
                  <c:v>159.58049342441399</c:v>
                </c:pt>
                <c:pt idx="2876">
                  <c:v>159.63599968299701</c:v>
                </c:pt>
                <c:pt idx="2877">
                  <c:v>159.69150594157901</c:v>
                </c:pt>
                <c:pt idx="2878">
                  <c:v>159.747012200162</c:v>
                </c:pt>
                <c:pt idx="2879">
                  <c:v>159.802518458744</c:v>
                </c:pt>
                <c:pt idx="2880">
                  <c:v>159.858024717326</c:v>
                </c:pt>
                <c:pt idx="2881">
                  <c:v>159.913530975909</c:v>
                </c:pt>
                <c:pt idx="2882">
                  <c:v>159.969037234491</c:v>
                </c:pt>
                <c:pt idx="2883">
                  <c:v>160.02454349307399</c:v>
                </c:pt>
                <c:pt idx="2884">
                  <c:v>160.08004975165599</c:v>
                </c:pt>
                <c:pt idx="2885">
                  <c:v>160.13555601023799</c:v>
                </c:pt>
                <c:pt idx="2886">
                  <c:v>160.19106226882101</c:v>
                </c:pt>
                <c:pt idx="2887">
                  <c:v>160.24656852740301</c:v>
                </c:pt>
                <c:pt idx="2888">
                  <c:v>160.30207478598601</c:v>
                </c:pt>
                <c:pt idx="2889">
                  <c:v>160.35758104456801</c:v>
                </c:pt>
                <c:pt idx="2890">
                  <c:v>160.41308730315001</c:v>
                </c:pt>
                <c:pt idx="2891">
                  <c:v>160.468593561733</c:v>
                </c:pt>
                <c:pt idx="2892">
                  <c:v>160.524099820315</c:v>
                </c:pt>
                <c:pt idx="2893">
                  <c:v>160.579606078898</c:v>
                </c:pt>
                <c:pt idx="2894">
                  <c:v>160.63511233748</c:v>
                </c:pt>
                <c:pt idx="2895">
                  <c:v>160.690618596062</c:v>
                </c:pt>
                <c:pt idx="2896">
                  <c:v>160.74612485464499</c:v>
                </c:pt>
                <c:pt idx="2897">
                  <c:v>160.80163111322699</c:v>
                </c:pt>
                <c:pt idx="2898">
                  <c:v>160.85713737181001</c:v>
                </c:pt>
                <c:pt idx="2899">
                  <c:v>160.91264363039201</c:v>
                </c:pt>
                <c:pt idx="2900">
                  <c:v>160.96814988897401</c:v>
                </c:pt>
                <c:pt idx="2901">
                  <c:v>161.02365614755701</c:v>
                </c:pt>
                <c:pt idx="2902">
                  <c:v>161.07916240613901</c:v>
                </c:pt>
                <c:pt idx="2903">
                  <c:v>161.134668664722</c:v>
                </c:pt>
                <c:pt idx="2904">
                  <c:v>161.190174923304</c:v>
                </c:pt>
                <c:pt idx="2905">
                  <c:v>161.24568118188699</c:v>
                </c:pt>
                <c:pt idx="2906">
                  <c:v>161.30118744046899</c:v>
                </c:pt>
                <c:pt idx="2907">
                  <c:v>161.35669369905099</c:v>
                </c:pt>
                <c:pt idx="2908">
                  <c:v>161.41219995763399</c:v>
                </c:pt>
                <c:pt idx="2909">
                  <c:v>161.46770621621599</c:v>
                </c:pt>
                <c:pt idx="2910">
                  <c:v>161.52321247479901</c:v>
                </c:pt>
                <c:pt idx="2911">
                  <c:v>161.57871873338101</c:v>
                </c:pt>
                <c:pt idx="2912">
                  <c:v>161.63422499196301</c:v>
                </c:pt>
                <c:pt idx="2913">
                  <c:v>161.689731250546</c:v>
                </c:pt>
                <c:pt idx="2914">
                  <c:v>161.745237509128</c:v>
                </c:pt>
                <c:pt idx="2915">
                  <c:v>161.800743767711</c:v>
                </c:pt>
                <c:pt idx="2916">
                  <c:v>161.856250026293</c:v>
                </c:pt>
                <c:pt idx="2917">
                  <c:v>161.911756284875</c:v>
                </c:pt>
                <c:pt idx="2918">
                  <c:v>161.96726254345799</c:v>
                </c:pt>
                <c:pt idx="2919">
                  <c:v>162.02276880203999</c:v>
                </c:pt>
                <c:pt idx="2920">
                  <c:v>162.07827506062301</c:v>
                </c:pt>
                <c:pt idx="2921">
                  <c:v>162.13378131920501</c:v>
                </c:pt>
                <c:pt idx="2922">
                  <c:v>162.18928757778701</c:v>
                </c:pt>
                <c:pt idx="2923">
                  <c:v>162.24479383637001</c:v>
                </c:pt>
                <c:pt idx="2924">
                  <c:v>162.30030009495201</c:v>
                </c:pt>
                <c:pt idx="2925">
                  <c:v>162.355806353535</c:v>
                </c:pt>
                <c:pt idx="2926">
                  <c:v>162.411312612117</c:v>
                </c:pt>
                <c:pt idx="2927">
                  <c:v>162.466818870699</c:v>
                </c:pt>
                <c:pt idx="2928">
                  <c:v>162.522325129282</c:v>
                </c:pt>
                <c:pt idx="2929">
                  <c:v>162.57783138786399</c:v>
                </c:pt>
                <c:pt idx="2930">
                  <c:v>162.63333764644699</c:v>
                </c:pt>
                <c:pt idx="2931">
                  <c:v>162.68884390502899</c:v>
                </c:pt>
                <c:pt idx="2932">
                  <c:v>162.74435016361099</c:v>
                </c:pt>
                <c:pt idx="2933">
                  <c:v>162.79985642219401</c:v>
                </c:pt>
                <c:pt idx="2934">
                  <c:v>162.85536268077601</c:v>
                </c:pt>
                <c:pt idx="2935">
                  <c:v>162.91086893935901</c:v>
                </c:pt>
                <c:pt idx="2936">
                  <c:v>162.96637519794101</c:v>
                </c:pt>
                <c:pt idx="2937">
                  <c:v>163.021881456523</c:v>
                </c:pt>
                <c:pt idx="2938">
                  <c:v>163.077387715106</c:v>
                </c:pt>
                <c:pt idx="2939">
                  <c:v>163.132893973688</c:v>
                </c:pt>
                <c:pt idx="2940">
                  <c:v>163.18840023227099</c:v>
                </c:pt>
                <c:pt idx="2941">
                  <c:v>163.24390649085299</c:v>
                </c:pt>
                <c:pt idx="2942">
                  <c:v>163.29941274943599</c:v>
                </c:pt>
                <c:pt idx="2943">
                  <c:v>163.35491900801799</c:v>
                </c:pt>
                <c:pt idx="2944">
                  <c:v>163.41042526659999</c:v>
                </c:pt>
                <c:pt idx="2945">
                  <c:v>163.46593152518301</c:v>
                </c:pt>
                <c:pt idx="2946">
                  <c:v>163.52143778376501</c:v>
                </c:pt>
                <c:pt idx="2947">
                  <c:v>163.576944042348</c:v>
                </c:pt>
                <c:pt idx="2948">
                  <c:v>163.63245030093</c:v>
                </c:pt>
                <c:pt idx="2949">
                  <c:v>163.687956559512</c:v>
                </c:pt>
                <c:pt idx="2950">
                  <c:v>163.743462818095</c:v>
                </c:pt>
                <c:pt idx="2951">
                  <c:v>163.798969076677</c:v>
                </c:pt>
                <c:pt idx="2952">
                  <c:v>163.85447533525999</c:v>
                </c:pt>
                <c:pt idx="2953">
                  <c:v>163.90998159384199</c:v>
                </c:pt>
                <c:pt idx="2954">
                  <c:v>163.96548785242399</c:v>
                </c:pt>
                <c:pt idx="2955">
                  <c:v>164.02099411100701</c:v>
                </c:pt>
                <c:pt idx="2956">
                  <c:v>164.07650036958901</c:v>
                </c:pt>
                <c:pt idx="2957">
                  <c:v>164.13200662817201</c:v>
                </c:pt>
                <c:pt idx="2958">
                  <c:v>164.18751288675401</c:v>
                </c:pt>
                <c:pt idx="2959">
                  <c:v>164.24301914533601</c:v>
                </c:pt>
                <c:pt idx="2960">
                  <c:v>164.298525403919</c:v>
                </c:pt>
                <c:pt idx="2961">
                  <c:v>164.354031662501</c:v>
                </c:pt>
                <c:pt idx="2962">
                  <c:v>164.409537921084</c:v>
                </c:pt>
                <c:pt idx="2963">
                  <c:v>164.46504417966599</c:v>
                </c:pt>
                <c:pt idx="2964">
                  <c:v>164.52055043824799</c:v>
                </c:pt>
                <c:pt idx="2965">
                  <c:v>164.57605669683099</c:v>
                </c:pt>
                <c:pt idx="2966">
                  <c:v>164.63156295541299</c:v>
                </c:pt>
                <c:pt idx="2967">
                  <c:v>164.68706921399601</c:v>
                </c:pt>
                <c:pt idx="2968">
                  <c:v>164.74257547257801</c:v>
                </c:pt>
                <c:pt idx="2969">
                  <c:v>164.79808173116001</c:v>
                </c:pt>
                <c:pt idx="2970">
                  <c:v>164.853587989743</c:v>
                </c:pt>
                <c:pt idx="2971">
                  <c:v>164.909094248325</c:v>
                </c:pt>
                <c:pt idx="2972">
                  <c:v>164.964600506908</c:v>
                </c:pt>
                <c:pt idx="2973">
                  <c:v>165.02010676549</c:v>
                </c:pt>
                <c:pt idx="2974">
                  <c:v>165.075613024072</c:v>
                </c:pt>
                <c:pt idx="2975">
                  <c:v>165.13111928265499</c:v>
                </c:pt>
                <c:pt idx="2976">
                  <c:v>165.18662554123699</c:v>
                </c:pt>
                <c:pt idx="2977">
                  <c:v>165.24213179981999</c:v>
                </c:pt>
                <c:pt idx="2978">
                  <c:v>165.29763805840199</c:v>
                </c:pt>
                <c:pt idx="2979">
                  <c:v>165.35314431698399</c:v>
                </c:pt>
                <c:pt idx="2980">
                  <c:v>165.40865057556701</c:v>
                </c:pt>
                <c:pt idx="2981">
                  <c:v>165.46415683414901</c:v>
                </c:pt>
                <c:pt idx="2982">
                  <c:v>165.519663092732</c:v>
                </c:pt>
                <c:pt idx="2983">
                  <c:v>165.575169351314</c:v>
                </c:pt>
                <c:pt idx="2984">
                  <c:v>165.630675609897</c:v>
                </c:pt>
                <c:pt idx="2985">
                  <c:v>165.686181868479</c:v>
                </c:pt>
                <c:pt idx="2986">
                  <c:v>165.741688127061</c:v>
                </c:pt>
                <c:pt idx="2987">
                  <c:v>165.79719438564399</c:v>
                </c:pt>
                <c:pt idx="2988">
                  <c:v>165.85270064422599</c:v>
                </c:pt>
                <c:pt idx="2989">
                  <c:v>165.90820690280901</c:v>
                </c:pt>
                <c:pt idx="2990">
                  <c:v>165.96371316139101</c:v>
                </c:pt>
                <c:pt idx="2991">
                  <c:v>166.01921941997301</c:v>
                </c:pt>
                <c:pt idx="2992">
                  <c:v>166.07472567855601</c:v>
                </c:pt>
                <c:pt idx="2993">
                  <c:v>166.13023193713801</c:v>
                </c:pt>
                <c:pt idx="2994">
                  <c:v>166.185738195721</c:v>
                </c:pt>
                <c:pt idx="2995">
                  <c:v>166.241244454303</c:v>
                </c:pt>
                <c:pt idx="2996">
                  <c:v>166.296750712885</c:v>
                </c:pt>
                <c:pt idx="2997">
                  <c:v>166.35225697146799</c:v>
                </c:pt>
                <c:pt idx="2998">
                  <c:v>166.40776323004999</c:v>
                </c:pt>
                <c:pt idx="2999">
                  <c:v>166.46326948863299</c:v>
                </c:pt>
                <c:pt idx="3000">
                  <c:v>166.51877574721499</c:v>
                </c:pt>
                <c:pt idx="3001">
                  <c:v>166.57428200579699</c:v>
                </c:pt>
                <c:pt idx="3002">
                  <c:v>166.62978826438001</c:v>
                </c:pt>
                <c:pt idx="3003">
                  <c:v>166.68529452296201</c:v>
                </c:pt>
                <c:pt idx="3004">
                  <c:v>166.740800781545</c:v>
                </c:pt>
                <c:pt idx="3005">
                  <c:v>166.796307040127</c:v>
                </c:pt>
                <c:pt idx="3006">
                  <c:v>166.851813298709</c:v>
                </c:pt>
                <c:pt idx="3007">
                  <c:v>166.907319557292</c:v>
                </c:pt>
                <c:pt idx="3008">
                  <c:v>166.962825815874</c:v>
                </c:pt>
                <c:pt idx="3009">
                  <c:v>167.01833207445699</c:v>
                </c:pt>
                <c:pt idx="3010">
                  <c:v>167.07383833303899</c:v>
                </c:pt>
                <c:pt idx="3011">
                  <c:v>167.12934459162099</c:v>
                </c:pt>
                <c:pt idx="3012">
                  <c:v>167.18485085020399</c:v>
                </c:pt>
                <c:pt idx="3013">
                  <c:v>167.24035710878599</c:v>
                </c:pt>
                <c:pt idx="3014">
                  <c:v>167.29586336736901</c:v>
                </c:pt>
                <c:pt idx="3015">
                  <c:v>167.35136962595101</c:v>
                </c:pt>
                <c:pt idx="3016">
                  <c:v>167.40687588453301</c:v>
                </c:pt>
                <c:pt idx="3017">
                  <c:v>167.462382143116</c:v>
                </c:pt>
                <c:pt idx="3018">
                  <c:v>167.517888401698</c:v>
                </c:pt>
                <c:pt idx="3019">
                  <c:v>167.573394660281</c:v>
                </c:pt>
                <c:pt idx="3020">
                  <c:v>167.628900918863</c:v>
                </c:pt>
                <c:pt idx="3021">
                  <c:v>167.684407177445</c:v>
                </c:pt>
                <c:pt idx="3022">
                  <c:v>167.73991343602799</c:v>
                </c:pt>
                <c:pt idx="3023">
                  <c:v>167.79541969460999</c:v>
                </c:pt>
                <c:pt idx="3024">
                  <c:v>167.85092595319301</c:v>
                </c:pt>
                <c:pt idx="3025">
                  <c:v>167.90643221177501</c:v>
                </c:pt>
                <c:pt idx="3026">
                  <c:v>167.96193847035801</c:v>
                </c:pt>
                <c:pt idx="3027">
                  <c:v>168.01744472894001</c:v>
                </c:pt>
                <c:pt idx="3028">
                  <c:v>168.07295098752201</c:v>
                </c:pt>
                <c:pt idx="3029">
                  <c:v>168.128457246105</c:v>
                </c:pt>
                <c:pt idx="3030">
                  <c:v>168.183963504687</c:v>
                </c:pt>
                <c:pt idx="3031">
                  <c:v>168.23946976326999</c:v>
                </c:pt>
                <c:pt idx="3032">
                  <c:v>168.29497602185199</c:v>
                </c:pt>
                <c:pt idx="3033">
                  <c:v>168.35048228043399</c:v>
                </c:pt>
                <c:pt idx="3034">
                  <c:v>168.40598853901699</c:v>
                </c:pt>
                <c:pt idx="3035">
                  <c:v>168.46149479759899</c:v>
                </c:pt>
                <c:pt idx="3036">
                  <c:v>168.51700105618201</c:v>
                </c:pt>
                <c:pt idx="3037">
                  <c:v>168.57250731476401</c:v>
                </c:pt>
                <c:pt idx="3038">
                  <c:v>168.62801357334601</c:v>
                </c:pt>
                <c:pt idx="3039">
                  <c:v>168.683519831929</c:v>
                </c:pt>
                <c:pt idx="3040">
                  <c:v>168.739026090511</c:v>
                </c:pt>
                <c:pt idx="3041">
                  <c:v>168.794532349094</c:v>
                </c:pt>
                <c:pt idx="3042">
                  <c:v>168.850038607676</c:v>
                </c:pt>
                <c:pt idx="3043">
                  <c:v>168.905544866258</c:v>
                </c:pt>
                <c:pt idx="3044">
                  <c:v>168.96105112484099</c:v>
                </c:pt>
                <c:pt idx="3045">
                  <c:v>169.01655738342299</c:v>
                </c:pt>
                <c:pt idx="3046">
                  <c:v>169.07206364200599</c:v>
                </c:pt>
                <c:pt idx="3047">
                  <c:v>169.12756990058801</c:v>
                </c:pt>
                <c:pt idx="3048">
                  <c:v>169.18307615917001</c:v>
                </c:pt>
                <c:pt idx="3049">
                  <c:v>169.23858241775301</c:v>
                </c:pt>
                <c:pt idx="3050">
                  <c:v>169.29408867633501</c:v>
                </c:pt>
                <c:pt idx="3051">
                  <c:v>169.349594934918</c:v>
                </c:pt>
                <c:pt idx="3052">
                  <c:v>169.4051011935</c:v>
                </c:pt>
                <c:pt idx="3053">
                  <c:v>169.460607452082</c:v>
                </c:pt>
                <c:pt idx="3054">
                  <c:v>169.516113710665</c:v>
                </c:pt>
                <c:pt idx="3055">
                  <c:v>169.571619969247</c:v>
                </c:pt>
                <c:pt idx="3056">
                  <c:v>169.62712622782999</c:v>
                </c:pt>
                <c:pt idx="3057">
                  <c:v>169.68263248641199</c:v>
                </c:pt>
                <c:pt idx="3058">
                  <c:v>169.73813874499399</c:v>
                </c:pt>
                <c:pt idx="3059">
                  <c:v>169.79364500357701</c:v>
                </c:pt>
                <c:pt idx="3060">
                  <c:v>169.84915126215901</c:v>
                </c:pt>
                <c:pt idx="3061">
                  <c:v>169.90465752074201</c:v>
                </c:pt>
                <c:pt idx="3062">
                  <c:v>169.96016377932401</c:v>
                </c:pt>
                <c:pt idx="3063">
                  <c:v>170.01567003790601</c:v>
                </c:pt>
                <c:pt idx="3064">
                  <c:v>170.071176296489</c:v>
                </c:pt>
                <c:pt idx="3065">
                  <c:v>170.126682555071</c:v>
                </c:pt>
                <c:pt idx="3066">
                  <c:v>170.18218881365399</c:v>
                </c:pt>
                <c:pt idx="3067">
                  <c:v>170.23769507223599</c:v>
                </c:pt>
                <c:pt idx="3068">
                  <c:v>170.29320133081899</c:v>
                </c:pt>
                <c:pt idx="3069">
                  <c:v>170.34870758940099</c:v>
                </c:pt>
                <c:pt idx="3070">
                  <c:v>170.40421384798299</c:v>
                </c:pt>
                <c:pt idx="3071">
                  <c:v>170.45972010656601</c:v>
                </c:pt>
                <c:pt idx="3072">
                  <c:v>170.51522636514801</c:v>
                </c:pt>
                <c:pt idx="3073">
                  <c:v>170.570732623731</c:v>
                </c:pt>
                <c:pt idx="3074">
                  <c:v>170.626238882313</c:v>
                </c:pt>
                <c:pt idx="3075">
                  <c:v>170.681745140895</c:v>
                </c:pt>
                <c:pt idx="3076">
                  <c:v>170.737251399478</c:v>
                </c:pt>
                <c:pt idx="3077">
                  <c:v>170.79275765806</c:v>
                </c:pt>
                <c:pt idx="3078">
                  <c:v>170.84826391664299</c:v>
                </c:pt>
                <c:pt idx="3079">
                  <c:v>170.90377017522499</c:v>
                </c:pt>
                <c:pt idx="3080">
                  <c:v>170.95927643380699</c:v>
                </c:pt>
                <c:pt idx="3081">
                  <c:v>171.01478269239001</c:v>
                </c:pt>
                <c:pt idx="3082">
                  <c:v>171.07028895097201</c:v>
                </c:pt>
                <c:pt idx="3083">
                  <c:v>171.12579520955501</c:v>
                </c:pt>
                <c:pt idx="3084">
                  <c:v>171.18130146813701</c:v>
                </c:pt>
                <c:pt idx="3085">
                  <c:v>171.23680772671901</c:v>
                </c:pt>
                <c:pt idx="3086">
                  <c:v>171.292313985302</c:v>
                </c:pt>
                <c:pt idx="3087">
                  <c:v>171.347820243884</c:v>
                </c:pt>
                <c:pt idx="3088">
                  <c:v>171.403326502467</c:v>
                </c:pt>
                <c:pt idx="3089">
                  <c:v>171.458832761049</c:v>
                </c:pt>
                <c:pt idx="3090">
                  <c:v>171.514339019631</c:v>
                </c:pt>
                <c:pt idx="3091">
                  <c:v>171.56984527821399</c:v>
                </c:pt>
                <c:pt idx="3092">
                  <c:v>171.62535153679599</c:v>
                </c:pt>
                <c:pt idx="3093">
                  <c:v>171.68085779537901</c:v>
                </c:pt>
                <c:pt idx="3094">
                  <c:v>171.73636405396101</c:v>
                </c:pt>
                <c:pt idx="3095">
                  <c:v>171.79187031254301</c:v>
                </c:pt>
                <c:pt idx="3096">
                  <c:v>171.84737657112601</c:v>
                </c:pt>
                <c:pt idx="3097">
                  <c:v>171.90288282970801</c:v>
                </c:pt>
                <c:pt idx="3098">
                  <c:v>171.958389088291</c:v>
                </c:pt>
                <c:pt idx="3099">
                  <c:v>172.013895346873</c:v>
                </c:pt>
                <c:pt idx="3100">
                  <c:v>172.069401605455</c:v>
                </c:pt>
                <c:pt idx="3101">
                  <c:v>172.12490786403799</c:v>
                </c:pt>
                <c:pt idx="3102">
                  <c:v>172.18041412261999</c:v>
                </c:pt>
                <c:pt idx="3103">
                  <c:v>172.23592038120299</c:v>
                </c:pt>
                <c:pt idx="3104">
                  <c:v>172.29142663978499</c:v>
                </c:pt>
                <c:pt idx="3105">
                  <c:v>172.34693289836699</c:v>
                </c:pt>
                <c:pt idx="3106">
                  <c:v>172.40243915695001</c:v>
                </c:pt>
                <c:pt idx="3107">
                  <c:v>172.45794541553201</c:v>
                </c:pt>
                <c:pt idx="3108">
                  <c:v>172.513451674115</c:v>
                </c:pt>
                <c:pt idx="3109">
                  <c:v>172.568957932697</c:v>
                </c:pt>
                <c:pt idx="3110">
                  <c:v>172.62446419128</c:v>
                </c:pt>
                <c:pt idx="3111">
                  <c:v>172.679970449862</c:v>
                </c:pt>
                <c:pt idx="3112">
                  <c:v>172.735476708444</c:v>
                </c:pt>
                <c:pt idx="3113">
                  <c:v>172.79098296702699</c:v>
                </c:pt>
                <c:pt idx="3114">
                  <c:v>172.84648922560899</c:v>
                </c:pt>
                <c:pt idx="3115">
                  <c:v>172.90199548419201</c:v>
                </c:pt>
                <c:pt idx="3116">
                  <c:v>172.95750174277401</c:v>
                </c:pt>
                <c:pt idx="3117">
                  <c:v>173.01300800135601</c:v>
                </c:pt>
                <c:pt idx="3118">
                  <c:v>173.06851425993901</c:v>
                </c:pt>
                <c:pt idx="3119">
                  <c:v>173.12402051852101</c:v>
                </c:pt>
                <c:pt idx="3120">
                  <c:v>173.179526777104</c:v>
                </c:pt>
                <c:pt idx="3121">
                  <c:v>173.235033035686</c:v>
                </c:pt>
                <c:pt idx="3122">
                  <c:v>173.290539294268</c:v>
                </c:pt>
                <c:pt idx="3123">
                  <c:v>173.346045552851</c:v>
                </c:pt>
                <c:pt idx="3124">
                  <c:v>173.401551811433</c:v>
                </c:pt>
                <c:pt idx="3125">
                  <c:v>173.45705807001599</c:v>
                </c:pt>
                <c:pt idx="3126">
                  <c:v>173.51256432859799</c:v>
                </c:pt>
                <c:pt idx="3127">
                  <c:v>173.56807058717999</c:v>
                </c:pt>
                <c:pt idx="3128">
                  <c:v>173.62357684576301</c:v>
                </c:pt>
                <c:pt idx="3129">
                  <c:v>173.67908310434501</c:v>
                </c:pt>
                <c:pt idx="3130">
                  <c:v>173.73458936292801</c:v>
                </c:pt>
                <c:pt idx="3131">
                  <c:v>173.79009562151001</c:v>
                </c:pt>
                <c:pt idx="3132">
                  <c:v>173.845601880092</c:v>
                </c:pt>
                <c:pt idx="3133">
                  <c:v>173.901108138675</c:v>
                </c:pt>
                <c:pt idx="3134">
                  <c:v>173.956614397257</c:v>
                </c:pt>
                <c:pt idx="3135">
                  <c:v>174.01212065583999</c:v>
                </c:pt>
                <c:pt idx="3136">
                  <c:v>174.06762691442199</c:v>
                </c:pt>
                <c:pt idx="3137">
                  <c:v>174.12313317300399</c:v>
                </c:pt>
                <c:pt idx="3138">
                  <c:v>174.17863943158699</c:v>
                </c:pt>
                <c:pt idx="3139">
                  <c:v>174.23414569016899</c:v>
                </c:pt>
                <c:pt idx="3140">
                  <c:v>174.28965194875201</c:v>
                </c:pt>
                <c:pt idx="3141">
                  <c:v>174.34515820733401</c:v>
                </c:pt>
                <c:pt idx="3142">
                  <c:v>174.40066446591601</c:v>
                </c:pt>
                <c:pt idx="3143">
                  <c:v>174.456170724499</c:v>
                </c:pt>
                <c:pt idx="3144">
                  <c:v>174.511676983081</c:v>
                </c:pt>
                <c:pt idx="3145">
                  <c:v>174.567183241664</c:v>
                </c:pt>
                <c:pt idx="3146">
                  <c:v>174.622689500246</c:v>
                </c:pt>
                <c:pt idx="3147">
                  <c:v>174.67819575882899</c:v>
                </c:pt>
                <c:pt idx="3148">
                  <c:v>174.73370201741099</c:v>
                </c:pt>
                <c:pt idx="3149">
                  <c:v>174.78920827599299</c:v>
                </c:pt>
                <c:pt idx="3150">
                  <c:v>174.84471453457601</c:v>
                </c:pt>
                <c:pt idx="3151">
                  <c:v>174.90022079315801</c:v>
                </c:pt>
                <c:pt idx="3152">
                  <c:v>174.95572705174101</c:v>
                </c:pt>
                <c:pt idx="3153">
                  <c:v>175.01123331032301</c:v>
                </c:pt>
                <c:pt idx="3154">
                  <c:v>175.06673956890501</c:v>
                </c:pt>
                <c:pt idx="3155">
                  <c:v>175.122245827488</c:v>
                </c:pt>
                <c:pt idx="3156">
                  <c:v>175.17775208607</c:v>
                </c:pt>
                <c:pt idx="3157">
                  <c:v>175.233258344653</c:v>
                </c:pt>
                <c:pt idx="3158">
                  <c:v>175.28876460323499</c:v>
                </c:pt>
                <c:pt idx="3159">
                  <c:v>175.34427086181699</c:v>
                </c:pt>
                <c:pt idx="3160">
                  <c:v>175.39977712039999</c:v>
                </c:pt>
                <c:pt idx="3161">
                  <c:v>175.45528337898199</c:v>
                </c:pt>
                <c:pt idx="3162">
                  <c:v>175.51078963756501</c:v>
                </c:pt>
                <c:pt idx="3163">
                  <c:v>175.56629589614701</c:v>
                </c:pt>
                <c:pt idx="3164">
                  <c:v>175.62180215472901</c:v>
                </c:pt>
                <c:pt idx="3165">
                  <c:v>175.67730841331201</c:v>
                </c:pt>
                <c:pt idx="3166">
                  <c:v>175.732814671894</c:v>
                </c:pt>
                <c:pt idx="3167">
                  <c:v>175.788320930477</c:v>
                </c:pt>
                <c:pt idx="3168">
                  <c:v>175.843827189059</c:v>
                </c:pt>
                <c:pt idx="3169">
                  <c:v>175.899333447641</c:v>
                </c:pt>
                <c:pt idx="3170">
                  <c:v>175.95483970622399</c:v>
                </c:pt>
                <c:pt idx="3171">
                  <c:v>176.01034596480599</c:v>
                </c:pt>
                <c:pt idx="3172">
                  <c:v>176.06585222338899</c:v>
                </c:pt>
                <c:pt idx="3173">
                  <c:v>176.12135848197099</c:v>
                </c:pt>
                <c:pt idx="3174">
                  <c:v>176.17686474055299</c:v>
                </c:pt>
                <c:pt idx="3175">
                  <c:v>176.23237099913601</c:v>
                </c:pt>
                <c:pt idx="3176">
                  <c:v>176.28787725771801</c:v>
                </c:pt>
                <c:pt idx="3177">
                  <c:v>176.343383516301</c:v>
                </c:pt>
                <c:pt idx="3178">
                  <c:v>176.398889774883</c:v>
                </c:pt>
                <c:pt idx="3179">
                  <c:v>176.454396033465</c:v>
                </c:pt>
                <c:pt idx="3180">
                  <c:v>176.509902292048</c:v>
                </c:pt>
                <c:pt idx="3181">
                  <c:v>176.56540855063</c:v>
                </c:pt>
                <c:pt idx="3182">
                  <c:v>176.62091480921299</c:v>
                </c:pt>
                <c:pt idx="3183">
                  <c:v>176.67642106779499</c:v>
                </c:pt>
                <c:pt idx="3184">
                  <c:v>176.73192732637801</c:v>
                </c:pt>
                <c:pt idx="3185">
                  <c:v>176.78743358496001</c:v>
                </c:pt>
                <c:pt idx="3186">
                  <c:v>176.84293984354201</c:v>
                </c:pt>
                <c:pt idx="3187">
                  <c:v>176.89844610212501</c:v>
                </c:pt>
                <c:pt idx="3188">
                  <c:v>176.95395236070701</c:v>
                </c:pt>
                <c:pt idx="3189">
                  <c:v>177.00945861929</c:v>
                </c:pt>
                <c:pt idx="3190">
                  <c:v>177.064964877872</c:v>
                </c:pt>
                <c:pt idx="3191">
                  <c:v>177.120471136454</c:v>
                </c:pt>
                <c:pt idx="3192">
                  <c:v>177.17597739503699</c:v>
                </c:pt>
                <c:pt idx="3193">
                  <c:v>177.23148365361899</c:v>
                </c:pt>
                <c:pt idx="3194">
                  <c:v>177.28698991220199</c:v>
                </c:pt>
                <c:pt idx="3195">
                  <c:v>177.34249617078399</c:v>
                </c:pt>
                <c:pt idx="3196">
                  <c:v>177.39800242936599</c:v>
                </c:pt>
                <c:pt idx="3197">
                  <c:v>177.45350868794901</c:v>
                </c:pt>
                <c:pt idx="3198">
                  <c:v>177.50901494653101</c:v>
                </c:pt>
                <c:pt idx="3199">
                  <c:v>177.564521205114</c:v>
                </c:pt>
                <c:pt idx="3200">
                  <c:v>177.620027463696</c:v>
                </c:pt>
                <c:pt idx="3201">
                  <c:v>177.675533722278</c:v>
                </c:pt>
                <c:pt idx="3202">
                  <c:v>177.731039980861</c:v>
                </c:pt>
                <c:pt idx="3203">
                  <c:v>177.786546239443</c:v>
                </c:pt>
                <c:pt idx="3204">
                  <c:v>177.84205249802599</c:v>
                </c:pt>
                <c:pt idx="3205">
                  <c:v>177.89755875660799</c:v>
                </c:pt>
                <c:pt idx="3206">
                  <c:v>177.95306501518999</c:v>
                </c:pt>
                <c:pt idx="3207">
                  <c:v>178.00857127377299</c:v>
                </c:pt>
                <c:pt idx="3208">
                  <c:v>178.06407753235499</c:v>
                </c:pt>
                <c:pt idx="3209">
                  <c:v>178.11958379093801</c:v>
                </c:pt>
                <c:pt idx="3210">
                  <c:v>178.17509004952001</c:v>
                </c:pt>
                <c:pt idx="3211">
                  <c:v>178.23059630810201</c:v>
                </c:pt>
                <c:pt idx="3212">
                  <c:v>178.286102566685</c:v>
                </c:pt>
                <c:pt idx="3213">
                  <c:v>178.341608825267</c:v>
                </c:pt>
                <c:pt idx="3214">
                  <c:v>178.39711508385</c:v>
                </c:pt>
                <c:pt idx="3215">
                  <c:v>178.452621342432</c:v>
                </c:pt>
                <c:pt idx="3216">
                  <c:v>178.508127601014</c:v>
                </c:pt>
                <c:pt idx="3217">
                  <c:v>178.56363385959699</c:v>
                </c:pt>
                <c:pt idx="3218">
                  <c:v>178.61914011817899</c:v>
                </c:pt>
                <c:pt idx="3219">
                  <c:v>178.67464637676201</c:v>
                </c:pt>
                <c:pt idx="3220">
                  <c:v>178.73015263534401</c:v>
                </c:pt>
                <c:pt idx="3221">
                  <c:v>178.78565889392601</c:v>
                </c:pt>
                <c:pt idx="3222">
                  <c:v>178.84116515250901</c:v>
                </c:pt>
                <c:pt idx="3223">
                  <c:v>178.89667141109101</c:v>
                </c:pt>
                <c:pt idx="3224">
                  <c:v>178.952177669674</c:v>
                </c:pt>
                <c:pt idx="3225">
                  <c:v>179.007683928256</c:v>
                </c:pt>
                <c:pt idx="3226">
                  <c:v>179.06319018683899</c:v>
                </c:pt>
                <c:pt idx="3227">
                  <c:v>179.11869644542099</c:v>
                </c:pt>
                <c:pt idx="3228">
                  <c:v>179.17420270400299</c:v>
                </c:pt>
                <c:pt idx="3229">
                  <c:v>179.22970896258599</c:v>
                </c:pt>
                <c:pt idx="3230">
                  <c:v>179.28521522116799</c:v>
                </c:pt>
                <c:pt idx="3231">
                  <c:v>179.34072147975101</c:v>
                </c:pt>
                <c:pt idx="3232">
                  <c:v>179.39622773833301</c:v>
                </c:pt>
                <c:pt idx="3233">
                  <c:v>179.45173399691501</c:v>
                </c:pt>
                <c:pt idx="3234">
                  <c:v>179.507240255498</c:v>
                </c:pt>
                <c:pt idx="3235">
                  <c:v>179.56274651408</c:v>
                </c:pt>
                <c:pt idx="3236">
                  <c:v>179.618252772663</c:v>
                </c:pt>
                <c:pt idx="3237">
                  <c:v>179.673759031245</c:v>
                </c:pt>
                <c:pt idx="3238">
                  <c:v>179.729265289827</c:v>
                </c:pt>
                <c:pt idx="3239">
                  <c:v>179.78477154840999</c:v>
                </c:pt>
                <c:pt idx="3240">
                  <c:v>179.84027780699199</c:v>
                </c:pt>
                <c:pt idx="3241">
                  <c:v>179.89578406557499</c:v>
                </c:pt>
                <c:pt idx="3242">
                  <c:v>179.95129032415699</c:v>
                </c:pt>
                <c:pt idx="3243">
                  <c:v>180.00679658273901</c:v>
                </c:pt>
                <c:pt idx="3244">
                  <c:v>180.06230284132201</c:v>
                </c:pt>
                <c:pt idx="3245">
                  <c:v>180.11780909990401</c:v>
                </c:pt>
                <c:pt idx="3246">
                  <c:v>180.173315358487</c:v>
                </c:pt>
                <c:pt idx="3247">
                  <c:v>180.228821617069</c:v>
                </c:pt>
                <c:pt idx="3248">
                  <c:v>180.284327875651</c:v>
                </c:pt>
                <c:pt idx="3249">
                  <c:v>180.339834134234</c:v>
                </c:pt>
                <c:pt idx="3250">
                  <c:v>180.395340392816</c:v>
                </c:pt>
                <c:pt idx="3251">
                  <c:v>180.45084665139899</c:v>
                </c:pt>
                <c:pt idx="3252">
                  <c:v>180.50635290998099</c:v>
                </c:pt>
                <c:pt idx="3253">
                  <c:v>180.56185916856299</c:v>
                </c:pt>
                <c:pt idx="3254">
                  <c:v>180.61736542714601</c:v>
                </c:pt>
                <c:pt idx="3255">
                  <c:v>180.67287168572801</c:v>
                </c:pt>
                <c:pt idx="3256">
                  <c:v>180.72837794431101</c:v>
                </c:pt>
                <c:pt idx="3257">
                  <c:v>180.78388420289301</c:v>
                </c:pt>
                <c:pt idx="3258">
                  <c:v>180.83939046147501</c:v>
                </c:pt>
                <c:pt idx="3259">
                  <c:v>180.894896720058</c:v>
                </c:pt>
                <c:pt idx="3260">
                  <c:v>180.95040297864</c:v>
                </c:pt>
                <c:pt idx="3261">
                  <c:v>181.00590923722299</c:v>
                </c:pt>
                <c:pt idx="3262">
                  <c:v>181.06141549580499</c:v>
                </c:pt>
                <c:pt idx="3263">
                  <c:v>181.11692175438799</c:v>
                </c:pt>
                <c:pt idx="3264">
                  <c:v>181.17242801296999</c:v>
                </c:pt>
                <c:pt idx="3265">
                  <c:v>181.22793427155199</c:v>
                </c:pt>
                <c:pt idx="3266">
                  <c:v>181.28344053013501</c:v>
                </c:pt>
                <c:pt idx="3267">
                  <c:v>181.33894678871701</c:v>
                </c:pt>
                <c:pt idx="3268">
                  <c:v>181.3944530473</c:v>
                </c:pt>
                <c:pt idx="3269">
                  <c:v>181.449959305882</c:v>
                </c:pt>
                <c:pt idx="3270">
                  <c:v>181.505465564464</c:v>
                </c:pt>
                <c:pt idx="3271">
                  <c:v>181.560971823047</c:v>
                </c:pt>
                <c:pt idx="3272">
                  <c:v>181.616478081629</c:v>
                </c:pt>
                <c:pt idx="3273">
                  <c:v>181.67198434021199</c:v>
                </c:pt>
                <c:pt idx="3274">
                  <c:v>181.72749059879399</c:v>
                </c:pt>
                <c:pt idx="3275">
                  <c:v>181.78299685737599</c:v>
                </c:pt>
                <c:pt idx="3276">
                  <c:v>181.83850311595901</c:v>
                </c:pt>
                <c:pt idx="3277">
                  <c:v>181.89400937454101</c:v>
                </c:pt>
                <c:pt idx="3278">
                  <c:v>181.94951563312401</c:v>
                </c:pt>
                <c:pt idx="3279">
                  <c:v>182.00502189170601</c:v>
                </c:pt>
                <c:pt idx="3280">
                  <c:v>182.06052815028801</c:v>
                </c:pt>
                <c:pt idx="3281">
                  <c:v>182.116034408871</c:v>
                </c:pt>
                <c:pt idx="3282">
                  <c:v>182.171540667453</c:v>
                </c:pt>
                <c:pt idx="3283">
                  <c:v>182.227046926036</c:v>
                </c:pt>
                <c:pt idx="3284">
                  <c:v>182.282553184618</c:v>
                </c:pt>
                <c:pt idx="3285">
                  <c:v>182.3380594432</c:v>
                </c:pt>
                <c:pt idx="3286">
                  <c:v>182.39356570178299</c:v>
                </c:pt>
                <c:pt idx="3287">
                  <c:v>182.44907196036499</c:v>
                </c:pt>
                <c:pt idx="3288">
                  <c:v>182.50457821894801</c:v>
                </c:pt>
                <c:pt idx="3289">
                  <c:v>182.56008447753001</c:v>
                </c:pt>
                <c:pt idx="3290">
                  <c:v>182.61559073611201</c:v>
                </c:pt>
                <c:pt idx="3291">
                  <c:v>182.67109699469501</c:v>
                </c:pt>
                <c:pt idx="3292">
                  <c:v>182.72660325327701</c:v>
                </c:pt>
                <c:pt idx="3293">
                  <c:v>182.78210951186</c:v>
                </c:pt>
                <c:pt idx="3294">
                  <c:v>182.837615770442</c:v>
                </c:pt>
                <c:pt idx="3295">
                  <c:v>182.893122029024</c:v>
                </c:pt>
                <c:pt idx="3296">
                  <c:v>182.94862828760699</c:v>
                </c:pt>
                <c:pt idx="3297">
                  <c:v>183.00413454618899</c:v>
                </c:pt>
                <c:pt idx="3298">
                  <c:v>183.05964080477199</c:v>
                </c:pt>
                <c:pt idx="3299">
                  <c:v>183.11514706335399</c:v>
                </c:pt>
                <c:pt idx="3300">
                  <c:v>183.17065332193599</c:v>
                </c:pt>
                <c:pt idx="3301">
                  <c:v>183.22615958051901</c:v>
                </c:pt>
                <c:pt idx="3302">
                  <c:v>183.28166583910101</c:v>
                </c:pt>
                <c:pt idx="3303">
                  <c:v>183.337172097684</c:v>
                </c:pt>
                <c:pt idx="3304">
                  <c:v>183.392678356266</c:v>
                </c:pt>
                <c:pt idx="3305">
                  <c:v>183.448184614849</c:v>
                </c:pt>
                <c:pt idx="3306">
                  <c:v>183.503690873431</c:v>
                </c:pt>
                <c:pt idx="3307">
                  <c:v>183.559197132013</c:v>
                </c:pt>
                <c:pt idx="3308">
                  <c:v>183.61470339059599</c:v>
                </c:pt>
                <c:pt idx="3309">
                  <c:v>183.67020964917799</c:v>
                </c:pt>
                <c:pt idx="3310">
                  <c:v>183.72571590776101</c:v>
                </c:pt>
                <c:pt idx="3311">
                  <c:v>183.78122216634301</c:v>
                </c:pt>
                <c:pt idx="3312">
                  <c:v>183.83672842492501</c:v>
                </c:pt>
                <c:pt idx="3313">
                  <c:v>183.89223468350801</c:v>
                </c:pt>
                <c:pt idx="3314">
                  <c:v>183.94774094209001</c:v>
                </c:pt>
                <c:pt idx="3315">
                  <c:v>184.003247200673</c:v>
                </c:pt>
                <c:pt idx="3316">
                  <c:v>184.058753459255</c:v>
                </c:pt>
                <c:pt idx="3317">
                  <c:v>184.114259717837</c:v>
                </c:pt>
                <c:pt idx="3318">
                  <c:v>184.16976597642</c:v>
                </c:pt>
                <c:pt idx="3319">
                  <c:v>184.225272235002</c:v>
                </c:pt>
                <c:pt idx="3320">
                  <c:v>184.28077849358499</c:v>
                </c:pt>
                <c:pt idx="3321">
                  <c:v>184.33628475216699</c:v>
                </c:pt>
                <c:pt idx="3322">
                  <c:v>184.39179101074899</c:v>
                </c:pt>
                <c:pt idx="3323">
                  <c:v>184.44729726933201</c:v>
                </c:pt>
                <c:pt idx="3324">
                  <c:v>184.50280352791401</c:v>
                </c:pt>
                <c:pt idx="3325">
                  <c:v>184.55830978649701</c:v>
                </c:pt>
                <c:pt idx="3326">
                  <c:v>184.61381604507901</c:v>
                </c:pt>
                <c:pt idx="3327">
                  <c:v>184.669322303661</c:v>
                </c:pt>
                <c:pt idx="3328">
                  <c:v>184.724828562244</c:v>
                </c:pt>
                <c:pt idx="3329">
                  <c:v>184.780334820826</c:v>
                </c:pt>
                <c:pt idx="3330">
                  <c:v>184.83584107940899</c:v>
                </c:pt>
                <c:pt idx="3331">
                  <c:v>184.89134733799099</c:v>
                </c:pt>
                <c:pt idx="3332">
                  <c:v>184.94685359657299</c:v>
                </c:pt>
                <c:pt idx="3333">
                  <c:v>185.00235985515599</c:v>
                </c:pt>
                <c:pt idx="3334">
                  <c:v>185.05786611373799</c:v>
                </c:pt>
                <c:pt idx="3335">
                  <c:v>185.11337237232101</c:v>
                </c:pt>
                <c:pt idx="3336">
                  <c:v>185.16887863090301</c:v>
                </c:pt>
                <c:pt idx="3337">
                  <c:v>185.22438488948501</c:v>
                </c:pt>
                <c:pt idx="3338">
                  <c:v>185.279891148068</c:v>
                </c:pt>
                <c:pt idx="3339">
                  <c:v>185.33539740665</c:v>
                </c:pt>
                <c:pt idx="3340">
                  <c:v>185.390903665233</c:v>
                </c:pt>
                <c:pt idx="3341">
                  <c:v>185.446409923815</c:v>
                </c:pt>
                <c:pt idx="3342">
                  <c:v>185.501916182397</c:v>
                </c:pt>
                <c:pt idx="3343">
                  <c:v>185.55742244097999</c:v>
                </c:pt>
                <c:pt idx="3344">
                  <c:v>185.61292869956199</c:v>
                </c:pt>
                <c:pt idx="3345">
                  <c:v>185.66843495814501</c:v>
                </c:pt>
                <c:pt idx="3346">
                  <c:v>185.72394121672701</c:v>
                </c:pt>
                <c:pt idx="3347">
                  <c:v>185.77944747531001</c:v>
                </c:pt>
                <c:pt idx="3348">
                  <c:v>185.83495373389201</c:v>
                </c:pt>
                <c:pt idx="3349">
                  <c:v>185.89045999247401</c:v>
                </c:pt>
                <c:pt idx="3350">
                  <c:v>185.945966251057</c:v>
                </c:pt>
                <c:pt idx="3351">
                  <c:v>186.001472509639</c:v>
                </c:pt>
                <c:pt idx="3352">
                  <c:v>186.056978768222</c:v>
                </c:pt>
                <c:pt idx="3353">
                  <c:v>186.11248502680399</c:v>
                </c:pt>
                <c:pt idx="3354">
                  <c:v>186.16799128538599</c:v>
                </c:pt>
                <c:pt idx="3355">
                  <c:v>186.22349754396899</c:v>
                </c:pt>
                <c:pt idx="3356">
                  <c:v>186.27900380255099</c:v>
                </c:pt>
                <c:pt idx="3357">
                  <c:v>186.33451006113401</c:v>
                </c:pt>
                <c:pt idx="3358">
                  <c:v>186.39001631971601</c:v>
                </c:pt>
                <c:pt idx="3359">
                  <c:v>186.44552257829801</c:v>
                </c:pt>
                <c:pt idx="3360">
                  <c:v>186.50102883688101</c:v>
                </c:pt>
                <c:pt idx="3361">
                  <c:v>186.556535095463</c:v>
                </c:pt>
                <c:pt idx="3362">
                  <c:v>186.612041354046</c:v>
                </c:pt>
                <c:pt idx="3363">
                  <c:v>186.667547612628</c:v>
                </c:pt>
                <c:pt idx="3364">
                  <c:v>186.72305387121</c:v>
                </c:pt>
                <c:pt idx="3365">
                  <c:v>186.77856012979299</c:v>
                </c:pt>
                <c:pt idx="3366">
                  <c:v>186.83406638837499</c:v>
                </c:pt>
                <c:pt idx="3367">
                  <c:v>186.88957264695799</c:v>
                </c:pt>
                <c:pt idx="3368">
                  <c:v>186.94507890553999</c:v>
                </c:pt>
                <c:pt idx="3369">
                  <c:v>187.00058516412199</c:v>
                </c:pt>
                <c:pt idx="3370">
                  <c:v>187.05609142270501</c:v>
                </c:pt>
                <c:pt idx="3371">
                  <c:v>187.11159768128701</c:v>
                </c:pt>
                <c:pt idx="3372">
                  <c:v>187.16710393987</c:v>
                </c:pt>
                <c:pt idx="3373">
                  <c:v>187.222610198452</c:v>
                </c:pt>
                <c:pt idx="3374">
                  <c:v>187.278116457034</c:v>
                </c:pt>
                <c:pt idx="3375">
                  <c:v>187.333622715617</c:v>
                </c:pt>
                <c:pt idx="3376">
                  <c:v>187.389128974199</c:v>
                </c:pt>
                <c:pt idx="3377">
                  <c:v>187.44463523278199</c:v>
                </c:pt>
                <c:pt idx="3378">
                  <c:v>187.50014149136399</c:v>
                </c:pt>
                <c:pt idx="3379">
                  <c:v>187.55564774994599</c:v>
                </c:pt>
                <c:pt idx="3380">
                  <c:v>187.61115400852901</c:v>
                </c:pt>
                <c:pt idx="3381">
                  <c:v>187.66666026711101</c:v>
                </c:pt>
                <c:pt idx="3382">
                  <c:v>187.72216652569401</c:v>
                </c:pt>
                <c:pt idx="3383">
                  <c:v>187.77767278427601</c:v>
                </c:pt>
                <c:pt idx="3384">
                  <c:v>187.83317904285801</c:v>
                </c:pt>
                <c:pt idx="3385">
                  <c:v>187.888685301441</c:v>
                </c:pt>
                <c:pt idx="3386">
                  <c:v>187.944191560023</c:v>
                </c:pt>
                <c:pt idx="3387">
                  <c:v>187.99969781860599</c:v>
                </c:pt>
                <c:pt idx="3388">
                  <c:v>188.05520407718799</c:v>
                </c:pt>
                <c:pt idx="3389">
                  <c:v>188.11071033577099</c:v>
                </c:pt>
                <c:pt idx="3390">
                  <c:v>188.16621659435299</c:v>
                </c:pt>
                <c:pt idx="3391">
                  <c:v>188.22172285293499</c:v>
                </c:pt>
                <c:pt idx="3392">
                  <c:v>188.27722911151801</c:v>
                </c:pt>
                <c:pt idx="3393">
                  <c:v>188.33273537010001</c:v>
                </c:pt>
                <c:pt idx="3394">
                  <c:v>188.38824162868301</c:v>
                </c:pt>
                <c:pt idx="3395">
                  <c:v>188.443747887265</c:v>
                </c:pt>
                <c:pt idx="3396">
                  <c:v>188.499254145847</c:v>
                </c:pt>
                <c:pt idx="3397">
                  <c:v>188.55476040443</c:v>
                </c:pt>
                <c:pt idx="3398">
                  <c:v>188.610266663012</c:v>
                </c:pt>
                <c:pt idx="3399">
                  <c:v>188.66577292159499</c:v>
                </c:pt>
                <c:pt idx="3400">
                  <c:v>188.72127918017699</c:v>
                </c:pt>
                <c:pt idx="3401">
                  <c:v>188.77678543875899</c:v>
                </c:pt>
                <c:pt idx="3402">
                  <c:v>188.83229169734199</c:v>
                </c:pt>
                <c:pt idx="3403">
                  <c:v>188.88779795592399</c:v>
                </c:pt>
                <c:pt idx="3404">
                  <c:v>188.94330421450701</c:v>
                </c:pt>
                <c:pt idx="3405">
                  <c:v>188.99881047308901</c:v>
                </c:pt>
                <c:pt idx="3406">
                  <c:v>189.05431673167101</c:v>
                </c:pt>
                <c:pt idx="3407">
                  <c:v>189.109822990254</c:v>
                </c:pt>
                <c:pt idx="3408">
                  <c:v>189.165329248836</c:v>
                </c:pt>
                <c:pt idx="3409">
                  <c:v>189.220835507419</c:v>
                </c:pt>
                <c:pt idx="3410">
                  <c:v>189.276341766001</c:v>
                </c:pt>
                <c:pt idx="3411">
                  <c:v>189.331848024583</c:v>
                </c:pt>
                <c:pt idx="3412">
                  <c:v>189.38735428316599</c:v>
                </c:pt>
                <c:pt idx="3413">
                  <c:v>189.44286054174799</c:v>
                </c:pt>
                <c:pt idx="3414">
                  <c:v>189.49836680033101</c:v>
                </c:pt>
                <c:pt idx="3415">
                  <c:v>189.55387305891301</c:v>
                </c:pt>
                <c:pt idx="3416">
                  <c:v>189.60937931749501</c:v>
                </c:pt>
                <c:pt idx="3417">
                  <c:v>189.66488557607801</c:v>
                </c:pt>
                <c:pt idx="3418">
                  <c:v>189.72039183466001</c:v>
                </c:pt>
                <c:pt idx="3419">
                  <c:v>189.775898093243</c:v>
                </c:pt>
                <c:pt idx="3420">
                  <c:v>189.831404351825</c:v>
                </c:pt>
                <c:pt idx="3421">
                  <c:v>189.886910610407</c:v>
                </c:pt>
                <c:pt idx="3422">
                  <c:v>189.94241686898999</c:v>
                </c:pt>
                <c:pt idx="3423">
                  <c:v>189.99792312757199</c:v>
                </c:pt>
                <c:pt idx="3424">
                  <c:v>190.05342938615499</c:v>
                </c:pt>
                <c:pt idx="3425">
                  <c:v>190.10893564473699</c:v>
                </c:pt>
                <c:pt idx="3426">
                  <c:v>190.16444190331899</c:v>
                </c:pt>
                <c:pt idx="3427">
                  <c:v>190.21994816190201</c:v>
                </c:pt>
                <c:pt idx="3428">
                  <c:v>190.27545442048401</c:v>
                </c:pt>
                <c:pt idx="3429">
                  <c:v>190.330960679067</c:v>
                </c:pt>
                <c:pt idx="3430">
                  <c:v>190.386466937649</c:v>
                </c:pt>
                <c:pt idx="3431">
                  <c:v>190.441973196232</c:v>
                </c:pt>
                <c:pt idx="3432">
                  <c:v>190.497479454814</c:v>
                </c:pt>
                <c:pt idx="3433">
                  <c:v>190.552985713396</c:v>
                </c:pt>
                <c:pt idx="3434">
                  <c:v>190.60849197197899</c:v>
                </c:pt>
                <c:pt idx="3435">
                  <c:v>190.66399823056099</c:v>
                </c:pt>
                <c:pt idx="3436">
                  <c:v>190.71950448914399</c:v>
                </c:pt>
                <c:pt idx="3437">
                  <c:v>190.77501074772599</c:v>
                </c:pt>
                <c:pt idx="3438">
                  <c:v>190.83051700630801</c:v>
                </c:pt>
                <c:pt idx="3439">
                  <c:v>190.88602326489101</c:v>
                </c:pt>
                <c:pt idx="3440">
                  <c:v>190.94152952347301</c:v>
                </c:pt>
                <c:pt idx="3441">
                  <c:v>190.997035782056</c:v>
                </c:pt>
                <c:pt idx="3442">
                  <c:v>191.052542040638</c:v>
                </c:pt>
                <c:pt idx="3443">
                  <c:v>191.10804829922</c:v>
                </c:pt>
                <c:pt idx="3444">
                  <c:v>191.163554557803</c:v>
                </c:pt>
                <c:pt idx="3445">
                  <c:v>191.219060816385</c:v>
                </c:pt>
                <c:pt idx="3446">
                  <c:v>191.27456707496799</c:v>
                </c:pt>
                <c:pt idx="3447">
                  <c:v>191.33007333354999</c:v>
                </c:pt>
                <c:pt idx="3448">
                  <c:v>191.38557959213199</c:v>
                </c:pt>
                <c:pt idx="3449">
                  <c:v>191.44108585071501</c:v>
                </c:pt>
                <c:pt idx="3450">
                  <c:v>191.49659210929701</c:v>
                </c:pt>
                <c:pt idx="3451">
                  <c:v>191.55209836788001</c:v>
                </c:pt>
                <c:pt idx="3452">
                  <c:v>191.60760462646201</c:v>
                </c:pt>
                <c:pt idx="3453">
                  <c:v>191.66311088504401</c:v>
                </c:pt>
                <c:pt idx="3454">
                  <c:v>191.718617143627</c:v>
                </c:pt>
                <c:pt idx="3455">
                  <c:v>191.774123402209</c:v>
                </c:pt>
                <c:pt idx="3456">
                  <c:v>191.82962966079199</c:v>
                </c:pt>
                <c:pt idx="3457">
                  <c:v>191.88513591937399</c:v>
                </c:pt>
                <c:pt idx="3458">
                  <c:v>191.94064217795599</c:v>
                </c:pt>
                <c:pt idx="3459">
                  <c:v>191.99614843653899</c:v>
                </c:pt>
                <c:pt idx="3460">
                  <c:v>192.05165469512099</c:v>
                </c:pt>
                <c:pt idx="3461">
                  <c:v>192.10716095370401</c:v>
                </c:pt>
                <c:pt idx="3462">
                  <c:v>192.16266721228601</c:v>
                </c:pt>
                <c:pt idx="3463">
                  <c:v>192.21817347086801</c:v>
                </c:pt>
                <c:pt idx="3464">
                  <c:v>192.273679729451</c:v>
                </c:pt>
                <c:pt idx="3465">
                  <c:v>192.329185988033</c:v>
                </c:pt>
                <c:pt idx="3466">
                  <c:v>192.384692246616</c:v>
                </c:pt>
                <c:pt idx="3467">
                  <c:v>192.440198505198</c:v>
                </c:pt>
                <c:pt idx="3468">
                  <c:v>192.49570476378099</c:v>
                </c:pt>
                <c:pt idx="3469">
                  <c:v>192.55121102236299</c:v>
                </c:pt>
                <c:pt idx="3470">
                  <c:v>192.60671728094499</c:v>
                </c:pt>
                <c:pt idx="3471">
                  <c:v>192.66222353952799</c:v>
                </c:pt>
                <c:pt idx="3472">
                  <c:v>192.71772979811001</c:v>
                </c:pt>
                <c:pt idx="3473">
                  <c:v>192.77323605669301</c:v>
                </c:pt>
                <c:pt idx="3474">
                  <c:v>192.82874231527501</c:v>
                </c:pt>
                <c:pt idx="3475">
                  <c:v>192.88424857385701</c:v>
                </c:pt>
                <c:pt idx="3476">
                  <c:v>192.93975483244</c:v>
                </c:pt>
                <c:pt idx="3477">
                  <c:v>192.995261091022</c:v>
                </c:pt>
                <c:pt idx="3478">
                  <c:v>193.050767349605</c:v>
                </c:pt>
                <c:pt idx="3479">
                  <c:v>193.106273608187</c:v>
                </c:pt>
                <c:pt idx="3480">
                  <c:v>193.161779866769</c:v>
                </c:pt>
                <c:pt idx="3481">
                  <c:v>193.21728612535199</c:v>
                </c:pt>
                <c:pt idx="3482">
                  <c:v>193.27279238393399</c:v>
                </c:pt>
                <c:pt idx="3483">
                  <c:v>193.32829864251701</c:v>
                </c:pt>
                <c:pt idx="3484">
                  <c:v>193.38380490109901</c:v>
                </c:pt>
                <c:pt idx="3485">
                  <c:v>193.43931115968101</c:v>
                </c:pt>
                <c:pt idx="3486">
                  <c:v>193.49481741826401</c:v>
                </c:pt>
                <c:pt idx="3487">
                  <c:v>193.55032367684601</c:v>
                </c:pt>
                <c:pt idx="3488">
                  <c:v>193.605829935429</c:v>
                </c:pt>
                <c:pt idx="3489">
                  <c:v>193.661336194011</c:v>
                </c:pt>
                <c:pt idx="3490">
                  <c:v>193.716842452593</c:v>
                </c:pt>
                <c:pt idx="3491">
                  <c:v>193.77234871117599</c:v>
                </c:pt>
                <c:pt idx="3492">
                  <c:v>193.82785496975799</c:v>
                </c:pt>
                <c:pt idx="3493">
                  <c:v>193.88336122834099</c:v>
                </c:pt>
                <c:pt idx="3494">
                  <c:v>193.93886748692299</c:v>
                </c:pt>
                <c:pt idx="3495">
                  <c:v>193.99437374550499</c:v>
                </c:pt>
                <c:pt idx="3496">
                  <c:v>194.04988000408801</c:v>
                </c:pt>
                <c:pt idx="3497">
                  <c:v>194.10538626267001</c:v>
                </c:pt>
                <c:pt idx="3498">
                  <c:v>194.160892521253</c:v>
                </c:pt>
                <c:pt idx="3499">
                  <c:v>194.216398779835</c:v>
                </c:pt>
                <c:pt idx="3500">
                  <c:v>194.271905038417</c:v>
                </c:pt>
                <c:pt idx="3501">
                  <c:v>194.327411297</c:v>
                </c:pt>
                <c:pt idx="3502">
                  <c:v>194.382917555582</c:v>
                </c:pt>
                <c:pt idx="3503">
                  <c:v>194.43842381416499</c:v>
                </c:pt>
                <c:pt idx="3504">
                  <c:v>194.49393007274699</c:v>
                </c:pt>
                <c:pt idx="3505">
                  <c:v>194.54943633133001</c:v>
                </c:pt>
                <c:pt idx="3506">
                  <c:v>194.60494258991201</c:v>
                </c:pt>
                <c:pt idx="3507">
                  <c:v>194.66044884849401</c:v>
                </c:pt>
                <c:pt idx="3508">
                  <c:v>194.71595510707701</c:v>
                </c:pt>
                <c:pt idx="3509">
                  <c:v>194.77146136565901</c:v>
                </c:pt>
                <c:pt idx="3510">
                  <c:v>194.826967624242</c:v>
                </c:pt>
                <c:pt idx="3511">
                  <c:v>194.882473882824</c:v>
                </c:pt>
                <c:pt idx="3512">
                  <c:v>194.937980141406</c:v>
                </c:pt>
                <c:pt idx="3513">
                  <c:v>194.993486399989</c:v>
                </c:pt>
                <c:pt idx="3514">
                  <c:v>195.048992658571</c:v>
                </c:pt>
                <c:pt idx="3515">
                  <c:v>195.10449891715399</c:v>
                </c:pt>
                <c:pt idx="3516">
                  <c:v>195.16000517573599</c:v>
                </c:pt>
                <c:pt idx="3517">
                  <c:v>195.21551143431799</c:v>
                </c:pt>
                <c:pt idx="3518">
                  <c:v>195.27101769290101</c:v>
                </c:pt>
                <c:pt idx="3519">
                  <c:v>195.32652395148301</c:v>
                </c:pt>
                <c:pt idx="3520">
                  <c:v>195.38203021006601</c:v>
                </c:pt>
                <c:pt idx="3521">
                  <c:v>195.43753646864801</c:v>
                </c:pt>
                <c:pt idx="3522">
                  <c:v>195.49304272723001</c:v>
                </c:pt>
                <c:pt idx="3523">
                  <c:v>195.548548985813</c:v>
                </c:pt>
                <c:pt idx="3524">
                  <c:v>195.604055244395</c:v>
                </c:pt>
                <c:pt idx="3525">
                  <c:v>195.65956150297799</c:v>
                </c:pt>
                <c:pt idx="3526">
                  <c:v>195.71506776155999</c:v>
                </c:pt>
                <c:pt idx="3527">
                  <c:v>195.77057402014199</c:v>
                </c:pt>
                <c:pt idx="3528">
                  <c:v>195.82608027872499</c:v>
                </c:pt>
                <c:pt idx="3529">
                  <c:v>195.88158653730699</c:v>
                </c:pt>
                <c:pt idx="3530">
                  <c:v>195.93709279589001</c:v>
                </c:pt>
                <c:pt idx="3531">
                  <c:v>195.99259905447201</c:v>
                </c:pt>
                <c:pt idx="3532">
                  <c:v>196.04810531305401</c:v>
                </c:pt>
                <c:pt idx="3533">
                  <c:v>196.103611571637</c:v>
                </c:pt>
                <c:pt idx="3534">
                  <c:v>196.159117830219</c:v>
                </c:pt>
                <c:pt idx="3535">
                  <c:v>196.214624088802</c:v>
                </c:pt>
                <c:pt idx="3536">
                  <c:v>196.270130347384</c:v>
                </c:pt>
                <c:pt idx="3537">
                  <c:v>196.325636605966</c:v>
                </c:pt>
                <c:pt idx="3538">
                  <c:v>196.38114286454899</c:v>
                </c:pt>
                <c:pt idx="3539">
                  <c:v>196.43664912313099</c:v>
                </c:pt>
                <c:pt idx="3540">
                  <c:v>196.49215538171401</c:v>
                </c:pt>
                <c:pt idx="3541">
                  <c:v>196.54766164029601</c:v>
                </c:pt>
                <c:pt idx="3542">
                  <c:v>196.60316789887801</c:v>
                </c:pt>
                <c:pt idx="3543">
                  <c:v>196.65867415746101</c:v>
                </c:pt>
                <c:pt idx="3544">
                  <c:v>196.71418041604301</c:v>
                </c:pt>
                <c:pt idx="3545">
                  <c:v>196.769686674626</c:v>
                </c:pt>
                <c:pt idx="3546">
                  <c:v>196.825192933208</c:v>
                </c:pt>
                <c:pt idx="3547">
                  <c:v>196.880699191791</c:v>
                </c:pt>
                <c:pt idx="3548">
                  <c:v>196.936205450373</c:v>
                </c:pt>
                <c:pt idx="3549">
                  <c:v>196.99171170895499</c:v>
                </c:pt>
                <c:pt idx="3550">
                  <c:v>197.04721796753799</c:v>
                </c:pt>
                <c:pt idx="3551">
                  <c:v>197.10272422611999</c:v>
                </c:pt>
                <c:pt idx="3552">
                  <c:v>197.15823048470301</c:v>
                </c:pt>
                <c:pt idx="3553">
                  <c:v>197.21373674328501</c:v>
                </c:pt>
                <c:pt idx="3554">
                  <c:v>197.26924300186701</c:v>
                </c:pt>
                <c:pt idx="3555">
                  <c:v>197.32474926045001</c:v>
                </c:pt>
                <c:pt idx="3556">
                  <c:v>197.380255519032</c:v>
                </c:pt>
                <c:pt idx="3557">
                  <c:v>197.435761777615</c:v>
                </c:pt>
                <c:pt idx="3558">
                  <c:v>197.491268036197</c:v>
                </c:pt>
                <c:pt idx="3559">
                  <c:v>197.546774294779</c:v>
                </c:pt>
                <c:pt idx="3560">
                  <c:v>197.60228055336199</c:v>
                </c:pt>
                <c:pt idx="3561">
                  <c:v>197.65778681194399</c:v>
                </c:pt>
                <c:pt idx="3562">
                  <c:v>197.71329307052699</c:v>
                </c:pt>
                <c:pt idx="3563">
                  <c:v>197.76879932910899</c:v>
                </c:pt>
                <c:pt idx="3564">
                  <c:v>197.82430558769099</c:v>
                </c:pt>
                <c:pt idx="3565">
                  <c:v>197.87981184627401</c:v>
                </c:pt>
                <c:pt idx="3566">
                  <c:v>197.93531810485601</c:v>
                </c:pt>
                <c:pt idx="3567">
                  <c:v>197.990824363439</c:v>
                </c:pt>
                <c:pt idx="3568">
                  <c:v>198.046330622021</c:v>
                </c:pt>
                <c:pt idx="3569">
                  <c:v>198.101836880603</c:v>
                </c:pt>
                <c:pt idx="3570">
                  <c:v>198.157343139186</c:v>
                </c:pt>
                <c:pt idx="3571">
                  <c:v>198.212849397768</c:v>
                </c:pt>
                <c:pt idx="3572">
                  <c:v>198.26835565635099</c:v>
                </c:pt>
                <c:pt idx="3573">
                  <c:v>198.32386191493299</c:v>
                </c:pt>
                <c:pt idx="3574">
                  <c:v>198.37936817351499</c:v>
                </c:pt>
                <c:pt idx="3575">
                  <c:v>198.43487443209801</c:v>
                </c:pt>
                <c:pt idx="3576">
                  <c:v>198.49038069068001</c:v>
                </c:pt>
                <c:pt idx="3577">
                  <c:v>198.54588694926301</c:v>
                </c:pt>
                <c:pt idx="3578">
                  <c:v>198.60139320784501</c:v>
                </c:pt>
                <c:pt idx="3579">
                  <c:v>198.65689946642701</c:v>
                </c:pt>
                <c:pt idx="3580">
                  <c:v>198.71240572501</c:v>
                </c:pt>
                <c:pt idx="3581">
                  <c:v>198.767911983592</c:v>
                </c:pt>
                <c:pt idx="3582">
                  <c:v>198.82341824217499</c:v>
                </c:pt>
                <c:pt idx="3583">
                  <c:v>198.87892450075699</c:v>
                </c:pt>
                <c:pt idx="3584">
                  <c:v>198.93443075933999</c:v>
                </c:pt>
                <c:pt idx="3585">
                  <c:v>198.98993701792199</c:v>
                </c:pt>
                <c:pt idx="3586">
                  <c:v>199.04544327650399</c:v>
                </c:pt>
                <c:pt idx="3587">
                  <c:v>199.10094953508701</c:v>
                </c:pt>
                <c:pt idx="3588">
                  <c:v>199.15645579366901</c:v>
                </c:pt>
                <c:pt idx="3589">
                  <c:v>199.21196205225201</c:v>
                </c:pt>
                <c:pt idx="3590">
                  <c:v>199.267468310834</c:v>
                </c:pt>
                <c:pt idx="3591">
                  <c:v>199.322974569416</c:v>
                </c:pt>
                <c:pt idx="3592">
                  <c:v>199.378480827999</c:v>
                </c:pt>
                <c:pt idx="3593">
                  <c:v>199.433987086581</c:v>
                </c:pt>
                <c:pt idx="3594">
                  <c:v>199.48949334516399</c:v>
                </c:pt>
                <c:pt idx="3595">
                  <c:v>199.54499960374599</c:v>
                </c:pt>
                <c:pt idx="3596">
                  <c:v>199.60050586232799</c:v>
                </c:pt>
                <c:pt idx="3597">
                  <c:v>199.65601212091099</c:v>
                </c:pt>
                <c:pt idx="3598">
                  <c:v>199.71151837949299</c:v>
                </c:pt>
                <c:pt idx="3599">
                  <c:v>199.76702463807601</c:v>
                </c:pt>
                <c:pt idx="3600">
                  <c:v>199.82253089665801</c:v>
                </c:pt>
                <c:pt idx="3601">
                  <c:v>199.87803715524001</c:v>
                </c:pt>
                <c:pt idx="3602">
                  <c:v>199.933543413823</c:v>
                </c:pt>
                <c:pt idx="3603">
                  <c:v>199.989049672405</c:v>
                </c:pt>
                <c:pt idx="3604">
                  <c:v>200.044555930988</c:v>
                </c:pt>
                <c:pt idx="3605">
                  <c:v>200.10006218957</c:v>
                </c:pt>
                <c:pt idx="3606">
                  <c:v>200.155568448152</c:v>
                </c:pt>
                <c:pt idx="3607">
                  <c:v>200.21107470673499</c:v>
                </c:pt>
                <c:pt idx="3608">
                  <c:v>200.26658096531699</c:v>
                </c:pt>
                <c:pt idx="3609">
                  <c:v>200.32208722390001</c:v>
                </c:pt>
                <c:pt idx="3610">
                  <c:v>200.37759348248201</c:v>
                </c:pt>
                <c:pt idx="3611">
                  <c:v>200.43309974106401</c:v>
                </c:pt>
                <c:pt idx="3612">
                  <c:v>200.48860599964701</c:v>
                </c:pt>
                <c:pt idx="3613">
                  <c:v>200.54411225822901</c:v>
                </c:pt>
                <c:pt idx="3614">
                  <c:v>200.599618516812</c:v>
                </c:pt>
                <c:pt idx="3615">
                  <c:v>200.655124775394</c:v>
                </c:pt>
                <c:pt idx="3616">
                  <c:v>200.710631033976</c:v>
                </c:pt>
                <c:pt idx="3617">
                  <c:v>200.76613729255899</c:v>
                </c:pt>
                <c:pt idx="3618">
                  <c:v>200.82164355114099</c:v>
                </c:pt>
                <c:pt idx="3619">
                  <c:v>200.87714980972399</c:v>
                </c:pt>
                <c:pt idx="3620">
                  <c:v>200.93265606830599</c:v>
                </c:pt>
                <c:pt idx="3621">
                  <c:v>200.98816232688799</c:v>
                </c:pt>
                <c:pt idx="3622">
                  <c:v>201.04366858547101</c:v>
                </c:pt>
                <c:pt idx="3623">
                  <c:v>201.09917484405301</c:v>
                </c:pt>
                <c:pt idx="3624">
                  <c:v>201.154681102636</c:v>
                </c:pt>
                <c:pt idx="3625">
                  <c:v>201.210187361218</c:v>
                </c:pt>
                <c:pt idx="3626">
                  <c:v>201.265693619801</c:v>
                </c:pt>
                <c:pt idx="3627">
                  <c:v>201.321199878383</c:v>
                </c:pt>
                <c:pt idx="3628">
                  <c:v>201.376706136965</c:v>
                </c:pt>
                <c:pt idx="3629">
                  <c:v>201.43221239554799</c:v>
                </c:pt>
                <c:pt idx="3630">
                  <c:v>201.48771865412999</c:v>
                </c:pt>
                <c:pt idx="3631">
                  <c:v>201.54322491271299</c:v>
                </c:pt>
                <c:pt idx="3632">
                  <c:v>201.59873117129499</c:v>
                </c:pt>
                <c:pt idx="3633">
                  <c:v>201.65423742987701</c:v>
                </c:pt>
                <c:pt idx="3634">
                  <c:v>201.70974368846001</c:v>
                </c:pt>
                <c:pt idx="3635">
                  <c:v>201.76524994704201</c:v>
                </c:pt>
                <c:pt idx="3636">
                  <c:v>201.820756205625</c:v>
                </c:pt>
                <c:pt idx="3637">
                  <c:v>201.876262464207</c:v>
                </c:pt>
                <c:pt idx="3638">
                  <c:v>201.931768722789</c:v>
                </c:pt>
                <c:pt idx="3639">
                  <c:v>201.987274981372</c:v>
                </c:pt>
                <c:pt idx="3640">
                  <c:v>202.042781239954</c:v>
                </c:pt>
                <c:pt idx="3641">
                  <c:v>202.09828749853699</c:v>
                </c:pt>
                <c:pt idx="3642">
                  <c:v>202.15379375711899</c:v>
                </c:pt>
                <c:pt idx="3643">
                  <c:v>202.20930001570099</c:v>
                </c:pt>
                <c:pt idx="3644">
                  <c:v>202.26480627428401</c:v>
                </c:pt>
                <c:pt idx="3645">
                  <c:v>202.32031253286601</c:v>
                </c:pt>
                <c:pt idx="3646">
                  <c:v>202.37581879144901</c:v>
                </c:pt>
                <c:pt idx="3647">
                  <c:v>202.43132505003101</c:v>
                </c:pt>
                <c:pt idx="3648">
                  <c:v>202.48683130861301</c:v>
                </c:pt>
                <c:pt idx="3649">
                  <c:v>202.542337567196</c:v>
                </c:pt>
                <c:pt idx="3650">
                  <c:v>202.597843825778</c:v>
                </c:pt>
                <c:pt idx="3651">
                  <c:v>202.65335008436099</c:v>
                </c:pt>
                <c:pt idx="3652">
                  <c:v>202.70885634294299</c:v>
                </c:pt>
                <c:pt idx="3653">
                  <c:v>202.76436260152499</c:v>
                </c:pt>
                <c:pt idx="3654">
                  <c:v>202.81986886010799</c:v>
                </c:pt>
                <c:pt idx="3655">
                  <c:v>202.87537511868999</c:v>
                </c:pt>
                <c:pt idx="3656">
                  <c:v>202.93088137727301</c:v>
                </c:pt>
                <c:pt idx="3657">
                  <c:v>202.98638763585501</c:v>
                </c:pt>
                <c:pt idx="3658">
                  <c:v>203.04189389443701</c:v>
                </c:pt>
                <c:pt idx="3659">
                  <c:v>203.09740015302</c:v>
                </c:pt>
                <c:pt idx="3660">
                  <c:v>203.152906411602</c:v>
                </c:pt>
                <c:pt idx="3661">
                  <c:v>203.208412670185</c:v>
                </c:pt>
                <c:pt idx="3662">
                  <c:v>203.263918928767</c:v>
                </c:pt>
                <c:pt idx="3663">
                  <c:v>203.31942518734999</c:v>
                </c:pt>
                <c:pt idx="3664">
                  <c:v>203.37493144593199</c:v>
                </c:pt>
                <c:pt idx="3665">
                  <c:v>203.43043770451399</c:v>
                </c:pt>
                <c:pt idx="3666">
                  <c:v>203.48594396309699</c:v>
                </c:pt>
                <c:pt idx="3667">
                  <c:v>203.54145022167901</c:v>
                </c:pt>
                <c:pt idx="3668">
                  <c:v>203.59695648026201</c:v>
                </c:pt>
                <c:pt idx="3669">
                  <c:v>203.65246273884401</c:v>
                </c:pt>
                <c:pt idx="3670">
                  <c:v>203.70796899742601</c:v>
                </c:pt>
                <c:pt idx="3671">
                  <c:v>203.763475256009</c:v>
                </c:pt>
                <c:pt idx="3672">
                  <c:v>203.818981514591</c:v>
                </c:pt>
                <c:pt idx="3673">
                  <c:v>203.874487773174</c:v>
                </c:pt>
                <c:pt idx="3674">
                  <c:v>203.929994031756</c:v>
                </c:pt>
                <c:pt idx="3675">
                  <c:v>203.985500290338</c:v>
                </c:pt>
                <c:pt idx="3676">
                  <c:v>204.04100654892099</c:v>
                </c:pt>
                <c:pt idx="3677">
                  <c:v>204.09651280750299</c:v>
                </c:pt>
                <c:pt idx="3678">
                  <c:v>204.15201906608601</c:v>
                </c:pt>
                <c:pt idx="3679">
                  <c:v>204.20752532466801</c:v>
                </c:pt>
                <c:pt idx="3680">
                  <c:v>204.26303158325001</c:v>
                </c:pt>
                <c:pt idx="3681">
                  <c:v>204.31853784183301</c:v>
                </c:pt>
                <c:pt idx="3682">
                  <c:v>204.37404410041501</c:v>
                </c:pt>
                <c:pt idx="3683">
                  <c:v>204.429550358998</c:v>
                </c:pt>
                <c:pt idx="3684">
                  <c:v>204.48505661758</c:v>
                </c:pt>
                <c:pt idx="3685">
                  <c:v>204.540562876162</c:v>
                </c:pt>
                <c:pt idx="3686">
                  <c:v>204.59606913474499</c:v>
                </c:pt>
                <c:pt idx="3687">
                  <c:v>204.65157539332699</c:v>
                </c:pt>
                <c:pt idx="3688">
                  <c:v>204.70708165190999</c:v>
                </c:pt>
                <c:pt idx="3689">
                  <c:v>204.76258791049199</c:v>
                </c:pt>
                <c:pt idx="3690">
                  <c:v>204.81809416907399</c:v>
                </c:pt>
                <c:pt idx="3691">
                  <c:v>204.87360042765701</c:v>
                </c:pt>
                <c:pt idx="3692">
                  <c:v>204.92910668623901</c:v>
                </c:pt>
                <c:pt idx="3693">
                  <c:v>204.984612944822</c:v>
                </c:pt>
                <c:pt idx="3694">
                  <c:v>205.040119203404</c:v>
                </c:pt>
                <c:pt idx="3695">
                  <c:v>205.095625461986</c:v>
                </c:pt>
                <c:pt idx="3696">
                  <c:v>205.151131720569</c:v>
                </c:pt>
                <c:pt idx="3697">
                  <c:v>205.206637979151</c:v>
                </c:pt>
                <c:pt idx="3698">
                  <c:v>205.26214423773399</c:v>
                </c:pt>
                <c:pt idx="3699">
                  <c:v>205.31765049631599</c:v>
                </c:pt>
                <c:pt idx="3700">
                  <c:v>205.37315675489799</c:v>
                </c:pt>
                <c:pt idx="3701">
                  <c:v>205.42866301348101</c:v>
                </c:pt>
                <c:pt idx="3702">
                  <c:v>205.48416927206301</c:v>
                </c:pt>
                <c:pt idx="3703">
                  <c:v>205.53967553064601</c:v>
                </c:pt>
                <c:pt idx="3704">
                  <c:v>205.59518178922801</c:v>
                </c:pt>
                <c:pt idx="3705">
                  <c:v>205.650688047811</c:v>
                </c:pt>
                <c:pt idx="3706">
                  <c:v>205.706194306393</c:v>
                </c:pt>
                <c:pt idx="3707">
                  <c:v>205.761700564975</c:v>
                </c:pt>
                <c:pt idx="3708">
                  <c:v>205.817206823558</c:v>
                </c:pt>
                <c:pt idx="3709">
                  <c:v>205.87271308214</c:v>
                </c:pt>
                <c:pt idx="3710">
                  <c:v>205.92821934072299</c:v>
                </c:pt>
                <c:pt idx="3711">
                  <c:v>205.98372559930499</c:v>
                </c:pt>
                <c:pt idx="3712">
                  <c:v>206.03923185788699</c:v>
                </c:pt>
                <c:pt idx="3713">
                  <c:v>206.09473811647001</c:v>
                </c:pt>
                <c:pt idx="3714">
                  <c:v>206.15024437505201</c:v>
                </c:pt>
                <c:pt idx="3715">
                  <c:v>206.20575063363501</c:v>
                </c:pt>
                <c:pt idx="3716">
                  <c:v>206.26125689221701</c:v>
                </c:pt>
                <c:pt idx="3717">
                  <c:v>206.31676315079901</c:v>
                </c:pt>
                <c:pt idx="3718">
                  <c:v>206.372269409382</c:v>
                </c:pt>
                <c:pt idx="3719">
                  <c:v>206.427775667964</c:v>
                </c:pt>
                <c:pt idx="3720">
                  <c:v>206.48328192654699</c:v>
                </c:pt>
                <c:pt idx="3721">
                  <c:v>206.53878818512899</c:v>
                </c:pt>
                <c:pt idx="3722">
                  <c:v>206.59429444371099</c:v>
                </c:pt>
                <c:pt idx="3723">
                  <c:v>206.64980070229399</c:v>
                </c:pt>
                <c:pt idx="3724">
                  <c:v>206.70530696087599</c:v>
                </c:pt>
                <c:pt idx="3725">
                  <c:v>206.76081321945901</c:v>
                </c:pt>
                <c:pt idx="3726">
                  <c:v>206.81631947804101</c:v>
                </c:pt>
                <c:pt idx="3727">
                  <c:v>206.87182573662301</c:v>
                </c:pt>
                <c:pt idx="3728">
                  <c:v>206.927331995206</c:v>
                </c:pt>
                <c:pt idx="3729">
                  <c:v>206.982838253788</c:v>
                </c:pt>
                <c:pt idx="3730">
                  <c:v>207.038344512371</c:v>
                </c:pt>
                <c:pt idx="3731">
                  <c:v>207.093850770953</c:v>
                </c:pt>
                <c:pt idx="3732">
                  <c:v>207.149357029535</c:v>
                </c:pt>
                <c:pt idx="3733">
                  <c:v>207.20486328811799</c:v>
                </c:pt>
                <c:pt idx="3734">
                  <c:v>207.26036954669999</c:v>
                </c:pt>
                <c:pt idx="3735">
                  <c:v>207.31587580528301</c:v>
                </c:pt>
                <c:pt idx="3736">
                  <c:v>207.37138206386501</c:v>
                </c:pt>
                <c:pt idx="3737">
                  <c:v>207.42688832244701</c:v>
                </c:pt>
                <c:pt idx="3738">
                  <c:v>207.48239458103001</c:v>
                </c:pt>
                <c:pt idx="3739">
                  <c:v>207.53790083961201</c:v>
                </c:pt>
                <c:pt idx="3740">
                  <c:v>207.593407098195</c:v>
                </c:pt>
                <c:pt idx="3741">
                  <c:v>207.648913356777</c:v>
                </c:pt>
                <c:pt idx="3742">
                  <c:v>207.704419615359</c:v>
                </c:pt>
                <c:pt idx="3743">
                  <c:v>207.759925873942</c:v>
                </c:pt>
                <c:pt idx="3744">
                  <c:v>207.81543213252399</c:v>
                </c:pt>
                <c:pt idx="3745">
                  <c:v>207.87093839110699</c:v>
                </c:pt>
                <c:pt idx="3746">
                  <c:v>207.92644464968899</c:v>
                </c:pt>
                <c:pt idx="3747">
                  <c:v>207.98195090827201</c:v>
                </c:pt>
                <c:pt idx="3748">
                  <c:v>208.03745716685401</c:v>
                </c:pt>
                <c:pt idx="3749">
                  <c:v>208.09296342543601</c:v>
                </c:pt>
                <c:pt idx="3750">
                  <c:v>208.14846968401901</c:v>
                </c:pt>
                <c:pt idx="3751">
                  <c:v>208.20397594260101</c:v>
                </c:pt>
                <c:pt idx="3752">
                  <c:v>208.259482201184</c:v>
                </c:pt>
                <c:pt idx="3753">
                  <c:v>208.314988459766</c:v>
                </c:pt>
                <c:pt idx="3754">
                  <c:v>208.370494718348</c:v>
                </c:pt>
                <c:pt idx="3755">
                  <c:v>208.42600097693099</c:v>
                </c:pt>
                <c:pt idx="3756">
                  <c:v>208.48150723551299</c:v>
                </c:pt>
                <c:pt idx="3757">
                  <c:v>208.53701349409599</c:v>
                </c:pt>
                <c:pt idx="3758">
                  <c:v>208.59251975267799</c:v>
                </c:pt>
                <c:pt idx="3759">
                  <c:v>208.64802601125999</c:v>
                </c:pt>
                <c:pt idx="3760">
                  <c:v>208.70353226984301</c:v>
                </c:pt>
                <c:pt idx="3761">
                  <c:v>208.75903852842501</c:v>
                </c:pt>
                <c:pt idx="3762">
                  <c:v>208.814544787008</c:v>
                </c:pt>
                <c:pt idx="3763">
                  <c:v>208.87005104559</c:v>
                </c:pt>
                <c:pt idx="3764">
                  <c:v>208.925557304172</c:v>
                </c:pt>
                <c:pt idx="3765">
                  <c:v>208.981063562755</c:v>
                </c:pt>
                <c:pt idx="3766">
                  <c:v>209.036569821337</c:v>
                </c:pt>
                <c:pt idx="3767">
                  <c:v>209.09207607991999</c:v>
                </c:pt>
                <c:pt idx="3768">
                  <c:v>209.14758233850199</c:v>
                </c:pt>
                <c:pt idx="3769">
                  <c:v>209.20308859708399</c:v>
                </c:pt>
                <c:pt idx="3770">
                  <c:v>209.25859485566701</c:v>
                </c:pt>
                <c:pt idx="3771">
                  <c:v>209.31410111424901</c:v>
                </c:pt>
                <c:pt idx="3772">
                  <c:v>209.36960737283201</c:v>
                </c:pt>
                <c:pt idx="3773">
                  <c:v>209.42511363141401</c:v>
                </c:pt>
                <c:pt idx="3774">
                  <c:v>209.48061988999601</c:v>
                </c:pt>
                <c:pt idx="3775">
                  <c:v>209.536126148579</c:v>
                </c:pt>
                <c:pt idx="3776">
                  <c:v>209.591632407161</c:v>
                </c:pt>
                <c:pt idx="3777">
                  <c:v>209.647138665744</c:v>
                </c:pt>
                <c:pt idx="3778">
                  <c:v>209.70264492432599</c:v>
                </c:pt>
                <c:pt idx="3779">
                  <c:v>209.75815118290799</c:v>
                </c:pt>
                <c:pt idx="3780">
                  <c:v>209.81365744149099</c:v>
                </c:pt>
                <c:pt idx="3781">
                  <c:v>209.86916370007299</c:v>
                </c:pt>
                <c:pt idx="3782">
                  <c:v>209.92466995865601</c:v>
                </c:pt>
                <c:pt idx="3783">
                  <c:v>209.98017621723801</c:v>
                </c:pt>
                <c:pt idx="3784">
                  <c:v>210.03568247582001</c:v>
                </c:pt>
                <c:pt idx="3785">
                  <c:v>210.091188734403</c:v>
                </c:pt>
                <c:pt idx="3786">
                  <c:v>210.146694992985</c:v>
                </c:pt>
                <c:pt idx="3787">
                  <c:v>210.202201251568</c:v>
                </c:pt>
                <c:pt idx="3788">
                  <c:v>210.25770751015</c:v>
                </c:pt>
                <c:pt idx="3789">
                  <c:v>210.31321376873299</c:v>
                </c:pt>
                <c:pt idx="3790">
                  <c:v>210.36872002731499</c:v>
                </c:pt>
                <c:pt idx="3791">
                  <c:v>210.42422628589699</c:v>
                </c:pt>
                <c:pt idx="3792">
                  <c:v>210.47973254447999</c:v>
                </c:pt>
                <c:pt idx="3793">
                  <c:v>210.53523880306199</c:v>
                </c:pt>
                <c:pt idx="3794">
                  <c:v>210.59074506164501</c:v>
                </c:pt>
                <c:pt idx="3795">
                  <c:v>210.64625132022701</c:v>
                </c:pt>
                <c:pt idx="3796">
                  <c:v>210.70175757880901</c:v>
                </c:pt>
                <c:pt idx="3797">
                  <c:v>210.757263837392</c:v>
                </c:pt>
                <c:pt idx="3798">
                  <c:v>210.812770095974</c:v>
                </c:pt>
                <c:pt idx="3799">
                  <c:v>210.868276354557</c:v>
                </c:pt>
                <c:pt idx="3800">
                  <c:v>210.923782613139</c:v>
                </c:pt>
                <c:pt idx="3801">
                  <c:v>210.979288871721</c:v>
                </c:pt>
                <c:pt idx="3802">
                  <c:v>211.03479513030399</c:v>
                </c:pt>
                <c:pt idx="3803">
                  <c:v>211.09030138888599</c:v>
                </c:pt>
                <c:pt idx="3804">
                  <c:v>211.14580764746901</c:v>
                </c:pt>
                <c:pt idx="3805">
                  <c:v>211.20131390605101</c:v>
                </c:pt>
                <c:pt idx="3806">
                  <c:v>211.25682016463301</c:v>
                </c:pt>
                <c:pt idx="3807">
                  <c:v>211.31232642321601</c:v>
                </c:pt>
                <c:pt idx="3808">
                  <c:v>211.36783268179801</c:v>
                </c:pt>
                <c:pt idx="3809">
                  <c:v>211.423338940381</c:v>
                </c:pt>
                <c:pt idx="3810">
                  <c:v>211.478845198963</c:v>
                </c:pt>
                <c:pt idx="3811">
                  <c:v>211.534351457545</c:v>
                </c:pt>
                <c:pt idx="3812">
                  <c:v>211.58985771612799</c:v>
                </c:pt>
                <c:pt idx="3813">
                  <c:v>211.64536397470999</c:v>
                </c:pt>
                <c:pt idx="3814">
                  <c:v>211.70087023329299</c:v>
                </c:pt>
                <c:pt idx="3815">
                  <c:v>211.75637649187499</c:v>
                </c:pt>
                <c:pt idx="3816">
                  <c:v>211.81188275045699</c:v>
                </c:pt>
                <c:pt idx="3817">
                  <c:v>211.86738900904001</c:v>
                </c:pt>
                <c:pt idx="3818">
                  <c:v>211.92289526762201</c:v>
                </c:pt>
                <c:pt idx="3819">
                  <c:v>211.978401526205</c:v>
                </c:pt>
                <c:pt idx="3820">
                  <c:v>212.033907784787</c:v>
                </c:pt>
                <c:pt idx="3821">
                  <c:v>212.089414043369</c:v>
                </c:pt>
                <c:pt idx="3822">
                  <c:v>212.144920301952</c:v>
                </c:pt>
                <c:pt idx="3823">
                  <c:v>212.200426560534</c:v>
                </c:pt>
                <c:pt idx="3824">
                  <c:v>212.25593281911699</c:v>
                </c:pt>
                <c:pt idx="3825">
                  <c:v>212.31143907769899</c:v>
                </c:pt>
                <c:pt idx="3826">
                  <c:v>212.36694533628199</c:v>
                </c:pt>
                <c:pt idx="3827">
                  <c:v>212.42245159486399</c:v>
                </c:pt>
                <c:pt idx="3828">
                  <c:v>212.47795785344599</c:v>
                </c:pt>
                <c:pt idx="3829">
                  <c:v>212.53346411202901</c:v>
                </c:pt>
                <c:pt idx="3830">
                  <c:v>212.58897037061101</c:v>
                </c:pt>
                <c:pt idx="3831">
                  <c:v>212.644476629194</c:v>
                </c:pt>
                <c:pt idx="3832">
                  <c:v>212.699982887776</c:v>
                </c:pt>
                <c:pt idx="3833">
                  <c:v>212.755489146358</c:v>
                </c:pt>
                <c:pt idx="3834">
                  <c:v>212.810995404941</c:v>
                </c:pt>
                <c:pt idx="3835">
                  <c:v>212.866501663523</c:v>
                </c:pt>
                <c:pt idx="3836">
                  <c:v>212.92200792210599</c:v>
                </c:pt>
                <c:pt idx="3837">
                  <c:v>212.97751418068799</c:v>
                </c:pt>
                <c:pt idx="3838">
                  <c:v>213.03302043926999</c:v>
                </c:pt>
                <c:pt idx="3839">
                  <c:v>213.08852669785301</c:v>
                </c:pt>
                <c:pt idx="3840">
                  <c:v>213.14403295643501</c:v>
                </c:pt>
                <c:pt idx="3841">
                  <c:v>213.19953921501801</c:v>
                </c:pt>
                <c:pt idx="3842">
                  <c:v>213.25504547360001</c:v>
                </c:pt>
                <c:pt idx="3843">
                  <c:v>213.31055173218201</c:v>
                </c:pt>
                <c:pt idx="3844">
                  <c:v>213.366057990765</c:v>
                </c:pt>
                <c:pt idx="3845">
                  <c:v>213.421564249347</c:v>
                </c:pt>
                <c:pt idx="3846">
                  <c:v>213.47707050792999</c:v>
                </c:pt>
                <c:pt idx="3847">
                  <c:v>213.53257676651199</c:v>
                </c:pt>
                <c:pt idx="3848">
                  <c:v>213.58808302509399</c:v>
                </c:pt>
                <c:pt idx="3849">
                  <c:v>213.64358928367699</c:v>
                </c:pt>
                <c:pt idx="3850">
                  <c:v>213.69909554225899</c:v>
                </c:pt>
                <c:pt idx="3851">
                  <c:v>213.75460180084201</c:v>
                </c:pt>
                <c:pt idx="3852">
                  <c:v>213.81010805942401</c:v>
                </c:pt>
                <c:pt idx="3853">
                  <c:v>213.86561431800601</c:v>
                </c:pt>
                <c:pt idx="3854">
                  <c:v>213.921120576589</c:v>
                </c:pt>
                <c:pt idx="3855">
                  <c:v>213.976626835171</c:v>
                </c:pt>
                <c:pt idx="3856">
                  <c:v>214.032133093754</c:v>
                </c:pt>
                <c:pt idx="3857">
                  <c:v>214.087639352336</c:v>
                </c:pt>
                <c:pt idx="3858">
                  <c:v>214.143145610918</c:v>
                </c:pt>
                <c:pt idx="3859">
                  <c:v>214.19865186950099</c:v>
                </c:pt>
                <c:pt idx="3860">
                  <c:v>214.25415812808299</c:v>
                </c:pt>
                <c:pt idx="3861">
                  <c:v>214.30966438666599</c:v>
                </c:pt>
                <c:pt idx="3862">
                  <c:v>214.36517064524801</c:v>
                </c:pt>
                <c:pt idx="3863">
                  <c:v>214.42067690383001</c:v>
                </c:pt>
                <c:pt idx="3864">
                  <c:v>214.47618316241301</c:v>
                </c:pt>
                <c:pt idx="3865">
                  <c:v>214.53168942099501</c:v>
                </c:pt>
                <c:pt idx="3866">
                  <c:v>214.587195679578</c:v>
                </c:pt>
                <c:pt idx="3867">
                  <c:v>214.64270193816</c:v>
                </c:pt>
                <c:pt idx="3868">
                  <c:v>214.698208196743</c:v>
                </c:pt>
                <c:pt idx="3869">
                  <c:v>214.753714455325</c:v>
                </c:pt>
                <c:pt idx="3870">
                  <c:v>214.809220713907</c:v>
                </c:pt>
                <c:pt idx="3871">
                  <c:v>214.86472697248999</c:v>
                </c:pt>
                <c:pt idx="3872">
                  <c:v>214.92023323107199</c:v>
                </c:pt>
                <c:pt idx="3873">
                  <c:v>214.97573948965501</c:v>
                </c:pt>
                <c:pt idx="3874">
                  <c:v>215.03124574823701</c:v>
                </c:pt>
                <c:pt idx="3875">
                  <c:v>215.08675200681901</c:v>
                </c:pt>
                <c:pt idx="3876">
                  <c:v>215.14225826540201</c:v>
                </c:pt>
                <c:pt idx="3877">
                  <c:v>215.19776452398401</c:v>
                </c:pt>
                <c:pt idx="3878">
                  <c:v>215.253270782567</c:v>
                </c:pt>
                <c:pt idx="3879">
                  <c:v>215.308777041149</c:v>
                </c:pt>
                <c:pt idx="3880">
                  <c:v>215.364283299731</c:v>
                </c:pt>
                <c:pt idx="3881">
                  <c:v>215.41978955831399</c:v>
                </c:pt>
                <c:pt idx="3882">
                  <c:v>215.47529581689599</c:v>
                </c:pt>
                <c:pt idx="3883">
                  <c:v>215.53080207547899</c:v>
                </c:pt>
                <c:pt idx="3884">
                  <c:v>215.58630833406099</c:v>
                </c:pt>
                <c:pt idx="3885">
                  <c:v>215.64181459264299</c:v>
                </c:pt>
                <c:pt idx="3886">
                  <c:v>215.69732085122601</c:v>
                </c:pt>
                <c:pt idx="3887">
                  <c:v>215.75282710980801</c:v>
                </c:pt>
                <c:pt idx="3888">
                  <c:v>215.808333368391</c:v>
                </c:pt>
                <c:pt idx="3889">
                  <c:v>215.863839626973</c:v>
                </c:pt>
                <c:pt idx="3890">
                  <c:v>215.919345885555</c:v>
                </c:pt>
                <c:pt idx="3891">
                  <c:v>215.974852144138</c:v>
                </c:pt>
                <c:pt idx="3892">
                  <c:v>216.03035840272</c:v>
                </c:pt>
                <c:pt idx="3893">
                  <c:v>216.08586466130299</c:v>
                </c:pt>
                <c:pt idx="3894">
                  <c:v>216.14137091988499</c:v>
                </c:pt>
                <c:pt idx="3895">
                  <c:v>216.19687717846699</c:v>
                </c:pt>
                <c:pt idx="3896">
                  <c:v>216.25238343705001</c:v>
                </c:pt>
                <c:pt idx="3897">
                  <c:v>216.30788969563201</c:v>
                </c:pt>
                <c:pt idx="3898">
                  <c:v>216.36339595421501</c:v>
                </c:pt>
                <c:pt idx="3899">
                  <c:v>216.41890221279701</c:v>
                </c:pt>
                <c:pt idx="3900">
                  <c:v>216.47440847137901</c:v>
                </c:pt>
                <c:pt idx="3901">
                  <c:v>216.529914729962</c:v>
                </c:pt>
                <c:pt idx="3902">
                  <c:v>216.585420988544</c:v>
                </c:pt>
                <c:pt idx="3903">
                  <c:v>216.640927247127</c:v>
                </c:pt>
                <c:pt idx="3904">
                  <c:v>216.696433505709</c:v>
                </c:pt>
                <c:pt idx="3905">
                  <c:v>216.75193976429199</c:v>
                </c:pt>
                <c:pt idx="3906">
                  <c:v>216.80744602287399</c:v>
                </c:pt>
                <c:pt idx="3907">
                  <c:v>216.86295228145599</c:v>
                </c:pt>
                <c:pt idx="3908">
                  <c:v>216.91845854003901</c:v>
                </c:pt>
                <c:pt idx="3909">
                  <c:v>216.97396479862101</c:v>
                </c:pt>
                <c:pt idx="3910">
                  <c:v>217.02947105720401</c:v>
                </c:pt>
                <c:pt idx="3911">
                  <c:v>217.08497731578601</c:v>
                </c:pt>
                <c:pt idx="3912">
                  <c:v>217.14048357436801</c:v>
                </c:pt>
                <c:pt idx="3913">
                  <c:v>217.195989832951</c:v>
                </c:pt>
                <c:pt idx="3914">
                  <c:v>217.251496091533</c:v>
                </c:pt>
                <c:pt idx="3915">
                  <c:v>217.30700235011599</c:v>
                </c:pt>
                <c:pt idx="3916">
                  <c:v>217.36250860869799</c:v>
                </c:pt>
                <c:pt idx="3917">
                  <c:v>217.41801486727999</c:v>
                </c:pt>
                <c:pt idx="3918">
                  <c:v>217.47352112586299</c:v>
                </c:pt>
                <c:pt idx="3919">
                  <c:v>217.52902738444499</c:v>
                </c:pt>
                <c:pt idx="3920">
                  <c:v>217.58453364302801</c:v>
                </c:pt>
                <c:pt idx="3921">
                  <c:v>217.64003990161001</c:v>
                </c:pt>
                <c:pt idx="3922">
                  <c:v>217.69554616019201</c:v>
                </c:pt>
                <c:pt idx="3923">
                  <c:v>217.751052418775</c:v>
                </c:pt>
                <c:pt idx="3924">
                  <c:v>217.806558677357</c:v>
                </c:pt>
                <c:pt idx="3925">
                  <c:v>217.86206493594</c:v>
                </c:pt>
                <c:pt idx="3926">
                  <c:v>217.917571194522</c:v>
                </c:pt>
                <c:pt idx="3927">
                  <c:v>217.973077453104</c:v>
                </c:pt>
                <c:pt idx="3928">
                  <c:v>218.02858371168699</c:v>
                </c:pt>
                <c:pt idx="3929">
                  <c:v>218.08408997026899</c:v>
                </c:pt>
                <c:pt idx="3930">
                  <c:v>218.13959622885201</c:v>
                </c:pt>
                <c:pt idx="3931">
                  <c:v>218.19510248743401</c:v>
                </c:pt>
                <c:pt idx="3932">
                  <c:v>218.25060874601601</c:v>
                </c:pt>
                <c:pt idx="3933">
                  <c:v>218.30611500459901</c:v>
                </c:pt>
                <c:pt idx="3934">
                  <c:v>218.36162126318101</c:v>
                </c:pt>
                <c:pt idx="3935">
                  <c:v>218.417127521764</c:v>
                </c:pt>
                <c:pt idx="3936">
                  <c:v>218.472633780346</c:v>
                </c:pt>
                <c:pt idx="3937">
                  <c:v>218.528140038928</c:v>
                </c:pt>
                <c:pt idx="3938">
                  <c:v>218.583646297511</c:v>
                </c:pt>
                <c:pt idx="3939">
                  <c:v>218.63915255609299</c:v>
                </c:pt>
                <c:pt idx="3940">
                  <c:v>218.69465881467599</c:v>
                </c:pt>
                <c:pt idx="3941">
                  <c:v>218.75016507325799</c:v>
                </c:pt>
                <c:pt idx="3942">
                  <c:v>218.80567133184101</c:v>
                </c:pt>
                <c:pt idx="3943">
                  <c:v>218.86117759042301</c:v>
                </c:pt>
                <c:pt idx="3944">
                  <c:v>218.91668384900501</c:v>
                </c:pt>
                <c:pt idx="3945">
                  <c:v>218.97219010758801</c:v>
                </c:pt>
                <c:pt idx="3946">
                  <c:v>219.02769636617001</c:v>
                </c:pt>
                <c:pt idx="3947">
                  <c:v>219.083202624753</c:v>
                </c:pt>
                <c:pt idx="3948">
                  <c:v>219.138708883335</c:v>
                </c:pt>
                <c:pt idx="3949">
                  <c:v>219.194215141917</c:v>
                </c:pt>
                <c:pt idx="3950">
                  <c:v>219.24972140049999</c:v>
                </c:pt>
                <c:pt idx="3951">
                  <c:v>219.30522765908199</c:v>
                </c:pt>
                <c:pt idx="3952">
                  <c:v>219.36073391766499</c:v>
                </c:pt>
                <c:pt idx="3953">
                  <c:v>219.41624017624699</c:v>
                </c:pt>
                <c:pt idx="3954">
                  <c:v>219.47174643482899</c:v>
                </c:pt>
                <c:pt idx="3955">
                  <c:v>219.52725269341201</c:v>
                </c:pt>
                <c:pt idx="3956">
                  <c:v>219.58275895199401</c:v>
                </c:pt>
                <c:pt idx="3957">
                  <c:v>219.638265210577</c:v>
                </c:pt>
                <c:pt idx="3958">
                  <c:v>219.693771469159</c:v>
                </c:pt>
                <c:pt idx="3959">
                  <c:v>219.749277727741</c:v>
                </c:pt>
                <c:pt idx="3960">
                  <c:v>219.804783986324</c:v>
                </c:pt>
                <c:pt idx="3961">
                  <c:v>219.860290244906</c:v>
                </c:pt>
                <c:pt idx="3962">
                  <c:v>219.91579650348899</c:v>
                </c:pt>
                <c:pt idx="3963">
                  <c:v>219.97130276207099</c:v>
                </c:pt>
                <c:pt idx="3964">
                  <c:v>220.02680902065299</c:v>
                </c:pt>
                <c:pt idx="3965">
                  <c:v>220.08231527923601</c:v>
                </c:pt>
                <c:pt idx="3966">
                  <c:v>220.13782153781801</c:v>
                </c:pt>
                <c:pt idx="3967">
                  <c:v>220.19332779640101</c:v>
                </c:pt>
                <c:pt idx="3968">
                  <c:v>220.24883405498301</c:v>
                </c:pt>
                <c:pt idx="3969">
                  <c:v>220.30434031356501</c:v>
                </c:pt>
                <c:pt idx="3970">
                  <c:v>220.359846572148</c:v>
                </c:pt>
                <c:pt idx="3971">
                  <c:v>220.41535283073</c:v>
                </c:pt>
                <c:pt idx="3972">
                  <c:v>220.470859089313</c:v>
                </c:pt>
                <c:pt idx="3973">
                  <c:v>220.52636534789499</c:v>
                </c:pt>
                <c:pt idx="3974">
                  <c:v>220.58187160647699</c:v>
                </c:pt>
                <c:pt idx="3975">
                  <c:v>220.63737786505999</c:v>
                </c:pt>
                <c:pt idx="3976">
                  <c:v>220.69288412364199</c:v>
                </c:pt>
                <c:pt idx="3977">
                  <c:v>220.74839038222501</c:v>
                </c:pt>
                <c:pt idx="3978">
                  <c:v>220.80389664080701</c:v>
                </c:pt>
                <c:pt idx="3979">
                  <c:v>220.85940289938901</c:v>
                </c:pt>
                <c:pt idx="3980">
                  <c:v>220.91490915797201</c:v>
                </c:pt>
                <c:pt idx="3981">
                  <c:v>220.970415416554</c:v>
                </c:pt>
                <c:pt idx="3982">
                  <c:v>221.025921675137</c:v>
                </c:pt>
                <c:pt idx="3983">
                  <c:v>221.081427933719</c:v>
                </c:pt>
                <c:pt idx="3984">
                  <c:v>221.13693419230199</c:v>
                </c:pt>
                <c:pt idx="3985">
                  <c:v>221.19244045088399</c:v>
                </c:pt>
                <c:pt idx="3986">
                  <c:v>221.24794670946599</c:v>
                </c:pt>
                <c:pt idx="3987">
                  <c:v>221.30345296804899</c:v>
                </c:pt>
                <c:pt idx="3988">
                  <c:v>221.35895922663099</c:v>
                </c:pt>
                <c:pt idx="3989">
                  <c:v>221.41446548521401</c:v>
                </c:pt>
                <c:pt idx="3990">
                  <c:v>221.46997174379601</c:v>
                </c:pt>
                <c:pt idx="3991">
                  <c:v>221.52547800237801</c:v>
                </c:pt>
                <c:pt idx="3992">
                  <c:v>221.580984260961</c:v>
                </c:pt>
                <c:pt idx="3993">
                  <c:v>221.636490519543</c:v>
                </c:pt>
                <c:pt idx="3994">
                  <c:v>221.691996778126</c:v>
                </c:pt>
                <c:pt idx="3995">
                  <c:v>221.747503036708</c:v>
                </c:pt>
                <c:pt idx="3996">
                  <c:v>221.80300929529</c:v>
                </c:pt>
                <c:pt idx="3997">
                  <c:v>221.85851555387299</c:v>
                </c:pt>
                <c:pt idx="3998">
                  <c:v>221.91402181245499</c:v>
                </c:pt>
                <c:pt idx="3999">
                  <c:v>221.96952807103801</c:v>
                </c:pt>
                <c:pt idx="4000">
                  <c:v>222.02503432962001</c:v>
                </c:pt>
                <c:pt idx="4001">
                  <c:v>222.08054058820201</c:v>
                </c:pt>
                <c:pt idx="4002">
                  <c:v>222.13604684678501</c:v>
                </c:pt>
                <c:pt idx="4003">
                  <c:v>222.19155310536701</c:v>
                </c:pt>
                <c:pt idx="4004">
                  <c:v>222.24705936395</c:v>
                </c:pt>
                <c:pt idx="4005">
                  <c:v>222.302565622532</c:v>
                </c:pt>
                <c:pt idx="4006">
                  <c:v>222.358071881114</c:v>
                </c:pt>
                <c:pt idx="4007">
                  <c:v>222.41357813969699</c:v>
                </c:pt>
                <c:pt idx="4008">
                  <c:v>222.46908439827899</c:v>
                </c:pt>
                <c:pt idx="4009">
                  <c:v>222.52459065686199</c:v>
                </c:pt>
                <c:pt idx="4010">
                  <c:v>222.58009691544399</c:v>
                </c:pt>
                <c:pt idx="4011">
                  <c:v>222.63560317402599</c:v>
                </c:pt>
                <c:pt idx="4012">
                  <c:v>222.69110943260901</c:v>
                </c:pt>
                <c:pt idx="4013">
                  <c:v>222.74661569119101</c:v>
                </c:pt>
                <c:pt idx="4014">
                  <c:v>222.802121949774</c:v>
                </c:pt>
                <c:pt idx="4015">
                  <c:v>222.857628208356</c:v>
                </c:pt>
                <c:pt idx="4016">
                  <c:v>222.913134466938</c:v>
                </c:pt>
                <c:pt idx="4017">
                  <c:v>222.968640725521</c:v>
                </c:pt>
                <c:pt idx="4018">
                  <c:v>223.024146984103</c:v>
                </c:pt>
                <c:pt idx="4019">
                  <c:v>223.07965324268599</c:v>
                </c:pt>
                <c:pt idx="4020">
                  <c:v>223.13515950126799</c:v>
                </c:pt>
                <c:pt idx="4021">
                  <c:v>223.19066575984999</c:v>
                </c:pt>
                <c:pt idx="4022">
                  <c:v>223.24617201843299</c:v>
                </c:pt>
                <c:pt idx="4023">
                  <c:v>223.30167827701499</c:v>
                </c:pt>
                <c:pt idx="4024">
                  <c:v>223.35718453559801</c:v>
                </c:pt>
                <c:pt idx="4025">
                  <c:v>223.41269079418001</c:v>
                </c:pt>
                <c:pt idx="4026">
                  <c:v>223.468197052763</c:v>
                </c:pt>
                <c:pt idx="4027">
                  <c:v>223.523703311345</c:v>
                </c:pt>
                <c:pt idx="4028">
                  <c:v>223.579209569927</c:v>
                </c:pt>
                <c:pt idx="4029">
                  <c:v>223.63471582851</c:v>
                </c:pt>
                <c:pt idx="4030">
                  <c:v>223.690222087092</c:v>
                </c:pt>
                <c:pt idx="4031">
                  <c:v>223.74572834567499</c:v>
                </c:pt>
                <c:pt idx="4032">
                  <c:v>223.80123460425699</c:v>
                </c:pt>
                <c:pt idx="4033">
                  <c:v>223.85674086283899</c:v>
                </c:pt>
                <c:pt idx="4034">
                  <c:v>223.91224712142201</c:v>
                </c:pt>
                <c:pt idx="4035">
                  <c:v>223.96775338000401</c:v>
                </c:pt>
                <c:pt idx="4036">
                  <c:v>224.02325963858701</c:v>
                </c:pt>
                <c:pt idx="4037">
                  <c:v>224.07876589716901</c:v>
                </c:pt>
                <c:pt idx="4038">
                  <c:v>224.13427215575101</c:v>
                </c:pt>
                <c:pt idx="4039">
                  <c:v>224.189778414334</c:v>
                </c:pt>
                <c:pt idx="4040">
                  <c:v>224.245284672916</c:v>
                </c:pt>
                <c:pt idx="4041">
                  <c:v>224.30079093149899</c:v>
                </c:pt>
                <c:pt idx="4042">
                  <c:v>224.35629719008099</c:v>
                </c:pt>
                <c:pt idx="4043">
                  <c:v>224.41180344866299</c:v>
                </c:pt>
                <c:pt idx="4044">
                  <c:v>224.46730970724599</c:v>
                </c:pt>
                <c:pt idx="4045">
                  <c:v>224.52281596582799</c:v>
                </c:pt>
                <c:pt idx="4046">
                  <c:v>224.57832222441101</c:v>
                </c:pt>
                <c:pt idx="4047">
                  <c:v>224.63382848299301</c:v>
                </c:pt>
                <c:pt idx="4048">
                  <c:v>224.68933474157501</c:v>
                </c:pt>
                <c:pt idx="4049">
                  <c:v>224.744841000158</c:v>
                </c:pt>
                <c:pt idx="4050">
                  <c:v>224.80034725874</c:v>
                </c:pt>
                <c:pt idx="4051">
                  <c:v>224.855853517323</c:v>
                </c:pt>
                <c:pt idx="4052">
                  <c:v>224.911359775905</c:v>
                </c:pt>
                <c:pt idx="4053">
                  <c:v>224.966866034487</c:v>
                </c:pt>
                <c:pt idx="4054">
                  <c:v>225.02237229306999</c:v>
                </c:pt>
                <c:pt idx="4055">
                  <c:v>225.07787855165199</c:v>
                </c:pt>
                <c:pt idx="4056">
                  <c:v>225.13338481023499</c:v>
                </c:pt>
                <c:pt idx="4057">
                  <c:v>225.18889106881699</c:v>
                </c:pt>
                <c:pt idx="4058">
                  <c:v>225.24439732739901</c:v>
                </c:pt>
                <c:pt idx="4059">
                  <c:v>225.29990358598201</c:v>
                </c:pt>
                <c:pt idx="4060">
                  <c:v>225.35540984456401</c:v>
                </c:pt>
                <c:pt idx="4061">
                  <c:v>225.410916103147</c:v>
                </c:pt>
                <c:pt idx="4062">
                  <c:v>225.466422361729</c:v>
                </c:pt>
                <c:pt idx="4063">
                  <c:v>225.521928620311</c:v>
                </c:pt>
                <c:pt idx="4064">
                  <c:v>225.577434878894</c:v>
                </c:pt>
                <c:pt idx="4065">
                  <c:v>225.632941137476</c:v>
                </c:pt>
                <c:pt idx="4066">
                  <c:v>225.68844739605899</c:v>
                </c:pt>
                <c:pt idx="4067">
                  <c:v>225.74395365464099</c:v>
                </c:pt>
                <c:pt idx="4068">
                  <c:v>225.79945991322401</c:v>
                </c:pt>
                <c:pt idx="4069">
                  <c:v>225.85496617180601</c:v>
                </c:pt>
                <c:pt idx="4070">
                  <c:v>225.91047243038801</c:v>
                </c:pt>
                <c:pt idx="4071">
                  <c:v>225.96597868897101</c:v>
                </c:pt>
                <c:pt idx="4072">
                  <c:v>226.02148494755301</c:v>
                </c:pt>
                <c:pt idx="4073">
                  <c:v>226.076991206136</c:v>
                </c:pt>
                <c:pt idx="4074">
                  <c:v>226.132497464718</c:v>
                </c:pt>
                <c:pt idx="4075">
                  <c:v>226.1880037233</c:v>
                </c:pt>
                <c:pt idx="4076">
                  <c:v>226.24350998188299</c:v>
                </c:pt>
                <c:pt idx="4077">
                  <c:v>226.29901624046499</c:v>
                </c:pt>
                <c:pt idx="4078">
                  <c:v>226.35452249904799</c:v>
                </c:pt>
                <c:pt idx="4079">
                  <c:v>226.41002875762999</c:v>
                </c:pt>
                <c:pt idx="4080">
                  <c:v>226.46553501621199</c:v>
                </c:pt>
                <c:pt idx="4081">
                  <c:v>226.52104127479501</c:v>
                </c:pt>
                <c:pt idx="4082">
                  <c:v>226.57654753337701</c:v>
                </c:pt>
                <c:pt idx="4083">
                  <c:v>226.63205379196</c:v>
                </c:pt>
                <c:pt idx="4084">
                  <c:v>226.687560050542</c:v>
                </c:pt>
                <c:pt idx="4085">
                  <c:v>226.743066309124</c:v>
                </c:pt>
                <c:pt idx="4086">
                  <c:v>226.798572567707</c:v>
                </c:pt>
                <c:pt idx="4087">
                  <c:v>226.854078826289</c:v>
                </c:pt>
                <c:pt idx="4088">
                  <c:v>226.90958508487199</c:v>
                </c:pt>
                <c:pt idx="4089">
                  <c:v>226.96509134345399</c:v>
                </c:pt>
                <c:pt idx="4090">
                  <c:v>227.02059760203599</c:v>
                </c:pt>
                <c:pt idx="4091">
                  <c:v>227.07610386061901</c:v>
                </c:pt>
                <c:pt idx="4092">
                  <c:v>227.13161011920101</c:v>
                </c:pt>
                <c:pt idx="4093">
                  <c:v>227.18711637778401</c:v>
                </c:pt>
                <c:pt idx="4094">
                  <c:v>227.24262263636601</c:v>
                </c:pt>
                <c:pt idx="4095">
                  <c:v>227.29812889494801</c:v>
                </c:pt>
                <c:pt idx="4096">
                  <c:v>227.353635153531</c:v>
                </c:pt>
                <c:pt idx="4097">
                  <c:v>227.409141412113</c:v>
                </c:pt>
                <c:pt idx="4098">
                  <c:v>227.464647670696</c:v>
                </c:pt>
                <c:pt idx="4099">
                  <c:v>227.520153929278</c:v>
                </c:pt>
                <c:pt idx="4100">
                  <c:v>227.57566018786</c:v>
                </c:pt>
                <c:pt idx="4101">
                  <c:v>227.63116644644299</c:v>
                </c:pt>
                <c:pt idx="4102">
                  <c:v>227.68667270502499</c:v>
                </c:pt>
                <c:pt idx="4103">
                  <c:v>227.74217896360801</c:v>
                </c:pt>
                <c:pt idx="4104">
                  <c:v>227.79768522219001</c:v>
                </c:pt>
                <c:pt idx="4105">
                  <c:v>227.85319148077201</c:v>
                </c:pt>
                <c:pt idx="4106">
                  <c:v>227.90869773935501</c:v>
                </c:pt>
                <c:pt idx="4107">
                  <c:v>227.96420399793701</c:v>
                </c:pt>
                <c:pt idx="4108">
                  <c:v>228.01971025652</c:v>
                </c:pt>
                <c:pt idx="4109">
                  <c:v>228.075216515102</c:v>
                </c:pt>
                <c:pt idx="4110">
                  <c:v>228.13072277368499</c:v>
                </c:pt>
                <c:pt idx="4111">
                  <c:v>228.18622903226699</c:v>
                </c:pt>
                <c:pt idx="4112">
                  <c:v>228.24173529084899</c:v>
                </c:pt>
                <c:pt idx="4113">
                  <c:v>228.29724154943199</c:v>
                </c:pt>
                <c:pt idx="4114">
                  <c:v>228.35274780801399</c:v>
                </c:pt>
                <c:pt idx="4115">
                  <c:v>228.40825406659701</c:v>
                </c:pt>
                <c:pt idx="4116">
                  <c:v>228.46376032517901</c:v>
                </c:pt>
                <c:pt idx="4117">
                  <c:v>228.51926658376101</c:v>
                </c:pt>
                <c:pt idx="4118">
                  <c:v>228.574772842344</c:v>
                </c:pt>
                <c:pt idx="4119">
                  <c:v>228.630279100926</c:v>
                </c:pt>
                <c:pt idx="4120">
                  <c:v>228.685785359509</c:v>
                </c:pt>
                <c:pt idx="4121">
                  <c:v>228.741291618091</c:v>
                </c:pt>
                <c:pt idx="4122">
                  <c:v>228.796797876673</c:v>
                </c:pt>
                <c:pt idx="4123">
                  <c:v>228.85230413525599</c:v>
                </c:pt>
                <c:pt idx="4124">
                  <c:v>228.90781039383799</c:v>
                </c:pt>
                <c:pt idx="4125">
                  <c:v>228.96331665242101</c:v>
                </c:pt>
                <c:pt idx="4126">
                  <c:v>229.01882291100301</c:v>
                </c:pt>
                <c:pt idx="4127">
                  <c:v>229.07432916958501</c:v>
                </c:pt>
                <c:pt idx="4128">
                  <c:v>229.12983542816801</c:v>
                </c:pt>
                <c:pt idx="4129">
                  <c:v>229.18534168675001</c:v>
                </c:pt>
                <c:pt idx="4130">
                  <c:v>229.240847945333</c:v>
                </c:pt>
                <c:pt idx="4131">
                  <c:v>229.296354203915</c:v>
                </c:pt>
                <c:pt idx="4132">
                  <c:v>229.351860462497</c:v>
                </c:pt>
                <c:pt idx="4133">
                  <c:v>229.40736672108</c:v>
                </c:pt>
                <c:pt idx="4134">
                  <c:v>229.462872979662</c:v>
                </c:pt>
                <c:pt idx="4135">
                  <c:v>229.51837923824499</c:v>
                </c:pt>
                <c:pt idx="4136">
                  <c:v>229.57388549682699</c:v>
                </c:pt>
                <c:pt idx="4137">
                  <c:v>229.62939175540899</c:v>
                </c:pt>
                <c:pt idx="4138">
                  <c:v>229.68489801399201</c:v>
                </c:pt>
                <c:pt idx="4139">
                  <c:v>229.74040427257401</c:v>
                </c:pt>
                <c:pt idx="4140">
                  <c:v>229.79591053115701</c:v>
                </c:pt>
                <c:pt idx="4141">
                  <c:v>229.85141678973901</c:v>
                </c:pt>
                <c:pt idx="4142">
                  <c:v>229.906923048321</c:v>
                </c:pt>
                <c:pt idx="4143">
                  <c:v>229.962429306904</c:v>
                </c:pt>
                <c:pt idx="4144">
                  <c:v>230.017935565486</c:v>
                </c:pt>
                <c:pt idx="4145">
                  <c:v>230.07344182406899</c:v>
                </c:pt>
                <c:pt idx="4146">
                  <c:v>230.12894808265099</c:v>
                </c:pt>
                <c:pt idx="4147">
                  <c:v>230.18445434123399</c:v>
                </c:pt>
                <c:pt idx="4148">
                  <c:v>230.23996059981599</c:v>
                </c:pt>
                <c:pt idx="4149">
                  <c:v>230.29546685839799</c:v>
                </c:pt>
                <c:pt idx="4150">
                  <c:v>230.35097311698101</c:v>
                </c:pt>
                <c:pt idx="4151">
                  <c:v>230.40647937556301</c:v>
                </c:pt>
                <c:pt idx="4152">
                  <c:v>230.461985634146</c:v>
                </c:pt>
                <c:pt idx="4153">
                  <c:v>230.517491892728</c:v>
                </c:pt>
                <c:pt idx="4154">
                  <c:v>230.57299815131</c:v>
                </c:pt>
                <c:pt idx="4155">
                  <c:v>230.628504409893</c:v>
                </c:pt>
                <c:pt idx="4156">
                  <c:v>230.684010668475</c:v>
                </c:pt>
                <c:pt idx="4157">
                  <c:v>230.73951692705799</c:v>
                </c:pt>
                <c:pt idx="4158">
                  <c:v>230.79502318563999</c:v>
                </c:pt>
                <c:pt idx="4159">
                  <c:v>230.85052944422199</c:v>
                </c:pt>
                <c:pt idx="4160">
                  <c:v>230.90603570280501</c:v>
                </c:pt>
                <c:pt idx="4161">
                  <c:v>230.96154196138701</c:v>
                </c:pt>
                <c:pt idx="4162">
                  <c:v>231.01704821997001</c:v>
                </c:pt>
                <c:pt idx="4163">
                  <c:v>231.07255447855201</c:v>
                </c:pt>
                <c:pt idx="4164">
                  <c:v>231.12806073713401</c:v>
                </c:pt>
                <c:pt idx="4165">
                  <c:v>231.183566995717</c:v>
                </c:pt>
                <c:pt idx="4166">
                  <c:v>231.239073254299</c:v>
                </c:pt>
                <c:pt idx="4167">
                  <c:v>231.294579512882</c:v>
                </c:pt>
                <c:pt idx="4168">
                  <c:v>231.35008577146399</c:v>
                </c:pt>
                <c:pt idx="4169">
                  <c:v>231.40559203004599</c:v>
                </c:pt>
                <c:pt idx="4170">
                  <c:v>231.46109828862899</c:v>
                </c:pt>
                <c:pt idx="4171">
                  <c:v>231.51660454721099</c:v>
                </c:pt>
                <c:pt idx="4172">
                  <c:v>231.57211080579401</c:v>
                </c:pt>
                <c:pt idx="4173">
                  <c:v>231.62761706437601</c:v>
                </c:pt>
                <c:pt idx="4174">
                  <c:v>231.68312332295801</c:v>
                </c:pt>
                <c:pt idx="4175">
                  <c:v>231.73862958154101</c:v>
                </c:pt>
                <c:pt idx="4176">
                  <c:v>231.794135840123</c:v>
                </c:pt>
                <c:pt idx="4177">
                  <c:v>231.849642098706</c:v>
                </c:pt>
                <c:pt idx="4178">
                  <c:v>231.905148357288</c:v>
                </c:pt>
                <c:pt idx="4179">
                  <c:v>231.96065461587</c:v>
                </c:pt>
                <c:pt idx="4180">
                  <c:v>232.01616087445299</c:v>
                </c:pt>
                <c:pt idx="4181">
                  <c:v>232.07166713303499</c:v>
                </c:pt>
                <c:pt idx="4182">
                  <c:v>232.12717339161799</c:v>
                </c:pt>
                <c:pt idx="4183">
                  <c:v>232.18267965019999</c:v>
                </c:pt>
                <c:pt idx="4184">
                  <c:v>232.23818590878199</c:v>
                </c:pt>
                <c:pt idx="4185">
                  <c:v>232.29369216736501</c:v>
                </c:pt>
                <c:pt idx="4186">
                  <c:v>232.34919842594701</c:v>
                </c:pt>
                <c:pt idx="4187">
                  <c:v>232.40470468453</c:v>
                </c:pt>
                <c:pt idx="4188">
                  <c:v>232.460210943112</c:v>
                </c:pt>
                <c:pt idx="4189">
                  <c:v>232.515717201695</c:v>
                </c:pt>
                <c:pt idx="4190">
                  <c:v>232.571223460277</c:v>
                </c:pt>
                <c:pt idx="4191">
                  <c:v>232.626729718859</c:v>
                </c:pt>
                <c:pt idx="4192">
                  <c:v>232.68223597744199</c:v>
                </c:pt>
                <c:pt idx="4193">
                  <c:v>232.73774223602399</c:v>
                </c:pt>
                <c:pt idx="4194">
                  <c:v>232.79324849460701</c:v>
                </c:pt>
                <c:pt idx="4195">
                  <c:v>232.84875475318901</c:v>
                </c:pt>
                <c:pt idx="4196">
                  <c:v>232.90426101177101</c:v>
                </c:pt>
                <c:pt idx="4197">
                  <c:v>232.95976727035401</c:v>
                </c:pt>
                <c:pt idx="4198">
                  <c:v>233.01527352893601</c:v>
                </c:pt>
                <c:pt idx="4199">
                  <c:v>233.070779787519</c:v>
                </c:pt>
                <c:pt idx="4200">
                  <c:v>233.126286046101</c:v>
                </c:pt>
                <c:pt idx="4201">
                  <c:v>233.181792304683</c:v>
                </c:pt>
                <c:pt idx="4202">
                  <c:v>233.23729856326599</c:v>
                </c:pt>
                <c:pt idx="4203">
                  <c:v>233.29280482184799</c:v>
                </c:pt>
                <c:pt idx="4204">
                  <c:v>233.34831108043099</c:v>
                </c:pt>
                <c:pt idx="4205">
                  <c:v>233.40381733901299</c:v>
                </c:pt>
                <c:pt idx="4206">
                  <c:v>233.45932359759499</c:v>
                </c:pt>
                <c:pt idx="4207">
                  <c:v>233.51482985617801</c:v>
                </c:pt>
                <c:pt idx="4208">
                  <c:v>233.57033611476001</c:v>
                </c:pt>
                <c:pt idx="4209">
                  <c:v>233.625842373343</c:v>
                </c:pt>
                <c:pt idx="4210">
                  <c:v>233.681348631925</c:v>
                </c:pt>
                <c:pt idx="4211">
                  <c:v>233.736854890507</c:v>
                </c:pt>
                <c:pt idx="4212">
                  <c:v>233.79236114909</c:v>
                </c:pt>
                <c:pt idx="4213">
                  <c:v>233.847867407672</c:v>
                </c:pt>
                <c:pt idx="4214">
                  <c:v>233.90337366625499</c:v>
                </c:pt>
                <c:pt idx="4215">
                  <c:v>233.95887992483699</c:v>
                </c:pt>
                <c:pt idx="4216">
                  <c:v>234.01438618341899</c:v>
                </c:pt>
                <c:pt idx="4217">
                  <c:v>234.06989244200199</c:v>
                </c:pt>
                <c:pt idx="4218">
                  <c:v>234.12539870058399</c:v>
                </c:pt>
                <c:pt idx="4219">
                  <c:v>234.18090495916701</c:v>
                </c:pt>
                <c:pt idx="4220">
                  <c:v>234.23641121774901</c:v>
                </c:pt>
                <c:pt idx="4221">
                  <c:v>234.29191747633101</c:v>
                </c:pt>
                <c:pt idx="4222">
                  <c:v>234.347423734914</c:v>
                </c:pt>
                <c:pt idx="4223">
                  <c:v>234.402929993496</c:v>
                </c:pt>
                <c:pt idx="4224">
                  <c:v>234.458436252079</c:v>
                </c:pt>
                <c:pt idx="4225">
                  <c:v>234.513942510661</c:v>
                </c:pt>
                <c:pt idx="4226">
                  <c:v>234.56944876924399</c:v>
                </c:pt>
                <c:pt idx="4227">
                  <c:v>234.62495502782599</c:v>
                </c:pt>
                <c:pt idx="4228">
                  <c:v>234.68046128640799</c:v>
                </c:pt>
                <c:pt idx="4229">
                  <c:v>234.73596754499101</c:v>
                </c:pt>
                <c:pt idx="4230">
                  <c:v>234.79147380357301</c:v>
                </c:pt>
                <c:pt idx="4231">
                  <c:v>234.84698006215601</c:v>
                </c:pt>
                <c:pt idx="4232">
                  <c:v>234.90248632073801</c:v>
                </c:pt>
                <c:pt idx="4233">
                  <c:v>234.95799257932001</c:v>
                </c:pt>
                <c:pt idx="4234">
                  <c:v>235.013498837903</c:v>
                </c:pt>
                <c:pt idx="4235">
                  <c:v>235.069005096485</c:v>
                </c:pt>
                <c:pt idx="4236">
                  <c:v>235.12451135506799</c:v>
                </c:pt>
                <c:pt idx="4237">
                  <c:v>235.18001761364999</c:v>
                </c:pt>
                <c:pt idx="4238">
                  <c:v>235.23552387223199</c:v>
                </c:pt>
                <c:pt idx="4239">
                  <c:v>235.29103013081499</c:v>
                </c:pt>
                <c:pt idx="4240">
                  <c:v>235.34653638939699</c:v>
                </c:pt>
                <c:pt idx="4241">
                  <c:v>235.40204264798001</c:v>
                </c:pt>
                <c:pt idx="4242">
                  <c:v>235.45754890656201</c:v>
                </c:pt>
                <c:pt idx="4243">
                  <c:v>235.51305516514401</c:v>
                </c:pt>
                <c:pt idx="4244">
                  <c:v>235.568561423727</c:v>
                </c:pt>
                <c:pt idx="4245">
                  <c:v>235.624067682309</c:v>
                </c:pt>
                <c:pt idx="4246">
                  <c:v>235.679573940892</c:v>
                </c:pt>
                <c:pt idx="4247">
                  <c:v>235.735080199474</c:v>
                </c:pt>
                <c:pt idx="4248">
                  <c:v>235.790586458056</c:v>
                </c:pt>
                <c:pt idx="4249">
                  <c:v>235.84609271663899</c:v>
                </c:pt>
                <c:pt idx="4250">
                  <c:v>235.90159897522099</c:v>
                </c:pt>
                <c:pt idx="4251">
                  <c:v>235.95710523380399</c:v>
                </c:pt>
                <c:pt idx="4252">
                  <c:v>236.01261149238599</c:v>
                </c:pt>
                <c:pt idx="4253">
                  <c:v>236.06811775096801</c:v>
                </c:pt>
                <c:pt idx="4254">
                  <c:v>236.12362400955101</c:v>
                </c:pt>
                <c:pt idx="4255">
                  <c:v>236.17913026813301</c:v>
                </c:pt>
                <c:pt idx="4256">
                  <c:v>236.234636526716</c:v>
                </c:pt>
                <c:pt idx="4257">
                  <c:v>236.290142785298</c:v>
                </c:pt>
                <c:pt idx="4258">
                  <c:v>236.34564904388</c:v>
                </c:pt>
                <c:pt idx="4259">
                  <c:v>236.401155302463</c:v>
                </c:pt>
                <c:pt idx="4260">
                  <c:v>236.456661561045</c:v>
                </c:pt>
                <c:pt idx="4261">
                  <c:v>236.51216781962799</c:v>
                </c:pt>
                <c:pt idx="4262">
                  <c:v>236.56767407820999</c:v>
                </c:pt>
                <c:pt idx="4263">
                  <c:v>236.62318033679301</c:v>
                </c:pt>
                <c:pt idx="4264">
                  <c:v>236.67868659537501</c:v>
                </c:pt>
                <c:pt idx="4265">
                  <c:v>236.73419285395701</c:v>
                </c:pt>
                <c:pt idx="4266">
                  <c:v>236.78969911254001</c:v>
                </c:pt>
                <c:pt idx="4267">
                  <c:v>236.84520537112201</c:v>
                </c:pt>
                <c:pt idx="4268">
                  <c:v>236.900711629705</c:v>
                </c:pt>
                <c:pt idx="4269">
                  <c:v>236.956217888287</c:v>
                </c:pt>
                <c:pt idx="4270">
                  <c:v>237.011724146869</c:v>
                </c:pt>
                <c:pt idx="4271">
                  <c:v>237.06723040545199</c:v>
                </c:pt>
                <c:pt idx="4272">
                  <c:v>237.12273666403399</c:v>
                </c:pt>
                <c:pt idx="4273">
                  <c:v>237.17824292261699</c:v>
                </c:pt>
                <c:pt idx="4274">
                  <c:v>237.23374918119899</c:v>
                </c:pt>
                <c:pt idx="4275">
                  <c:v>237.28925543978099</c:v>
                </c:pt>
                <c:pt idx="4276">
                  <c:v>237.34476169836401</c:v>
                </c:pt>
                <c:pt idx="4277">
                  <c:v>237.40026795694601</c:v>
                </c:pt>
                <c:pt idx="4278">
                  <c:v>237.455774215529</c:v>
                </c:pt>
                <c:pt idx="4279">
                  <c:v>237.511280474111</c:v>
                </c:pt>
                <c:pt idx="4280">
                  <c:v>237.566786732693</c:v>
                </c:pt>
                <c:pt idx="4281">
                  <c:v>237.622292991276</c:v>
                </c:pt>
                <c:pt idx="4282">
                  <c:v>237.677799249858</c:v>
                </c:pt>
                <c:pt idx="4283">
                  <c:v>237.73330550844099</c:v>
                </c:pt>
                <c:pt idx="4284">
                  <c:v>237.78881176702299</c:v>
                </c:pt>
                <c:pt idx="4285">
                  <c:v>237.84431802560499</c:v>
                </c:pt>
                <c:pt idx="4286">
                  <c:v>237.89982428418801</c:v>
                </c:pt>
                <c:pt idx="4287">
                  <c:v>237.95533054277001</c:v>
                </c:pt>
                <c:pt idx="4288">
                  <c:v>238.01083680135301</c:v>
                </c:pt>
                <c:pt idx="4289">
                  <c:v>238.06634305993501</c:v>
                </c:pt>
                <c:pt idx="4290">
                  <c:v>238.12184931851701</c:v>
                </c:pt>
                <c:pt idx="4291">
                  <c:v>238.1773555771</c:v>
                </c:pt>
                <c:pt idx="4292">
                  <c:v>238.232861835682</c:v>
                </c:pt>
                <c:pt idx="4293">
                  <c:v>238.288368094265</c:v>
                </c:pt>
                <c:pt idx="4294">
                  <c:v>238.343874352847</c:v>
                </c:pt>
                <c:pt idx="4295">
                  <c:v>238.399380611429</c:v>
                </c:pt>
                <c:pt idx="4296">
                  <c:v>238.45488687001199</c:v>
                </c:pt>
                <c:pt idx="4297">
                  <c:v>238.51039312859399</c:v>
                </c:pt>
                <c:pt idx="4298">
                  <c:v>238.56589938717701</c:v>
                </c:pt>
                <c:pt idx="4299">
                  <c:v>238.62140564575901</c:v>
                </c:pt>
                <c:pt idx="4300">
                  <c:v>238.67691190434101</c:v>
                </c:pt>
                <c:pt idx="4301">
                  <c:v>238.73241816292401</c:v>
                </c:pt>
                <c:pt idx="4302">
                  <c:v>238.78792442150601</c:v>
                </c:pt>
                <c:pt idx="4303">
                  <c:v>238.843430680089</c:v>
                </c:pt>
                <c:pt idx="4304">
                  <c:v>238.898936938671</c:v>
                </c:pt>
                <c:pt idx="4305">
                  <c:v>238.95444319725399</c:v>
                </c:pt>
                <c:pt idx="4306">
                  <c:v>239.00994945583599</c:v>
                </c:pt>
                <c:pt idx="4307">
                  <c:v>239.06545571441799</c:v>
                </c:pt>
                <c:pt idx="4308">
                  <c:v>239.12096197300099</c:v>
                </c:pt>
                <c:pt idx="4309">
                  <c:v>239.17646823158299</c:v>
                </c:pt>
                <c:pt idx="4310">
                  <c:v>239.23197449016601</c:v>
                </c:pt>
                <c:pt idx="4311">
                  <c:v>239.28748074874801</c:v>
                </c:pt>
                <c:pt idx="4312">
                  <c:v>239.34298700733001</c:v>
                </c:pt>
                <c:pt idx="4313">
                  <c:v>239.398493265913</c:v>
                </c:pt>
                <c:pt idx="4314">
                  <c:v>239.453999524495</c:v>
                </c:pt>
                <c:pt idx="4315">
                  <c:v>239.509505783078</c:v>
                </c:pt>
                <c:pt idx="4316">
                  <c:v>239.56501204166</c:v>
                </c:pt>
                <c:pt idx="4317">
                  <c:v>239.620518300242</c:v>
                </c:pt>
                <c:pt idx="4318">
                  <c:v>239.67602455882499</c:v>
                </c:pt>
                <c:pt idx="4319">
                  <c:v>239.73153081740699</c:v>
                </c:pt>
                <c:pt idx="4320">
                  <c:v>239.78703707599001</c:v>
                </c:pt>
                <c:pt idx="4321">
                  <c:v>239.84254333457201</c:v>
                </c:pt>
                <c:pt idx="4322">
                  <c:v>239.89804959315401</c:v>
                </c:pt>
                <c:pt idx="4323">
                  <c:v>239.95355585173701</c:v>
                </c:pt>
                <c:pt idx="4324">
                  <c:v>240.00906211031901</c:v>
                </c:pt>
                <c:pt idx="4325">
                  <c:v>240.064568368902</c:v>
                </c:pt>
                <c:pt idx="4326">
                  <c:v>240.120074627484</c:v>
                </c:pt>
                <c:pt idx="4327">
                  <c:v>240.175580886066</c:v>
                </c:pt>
                <c:pt idx="4328">
                  <c:v>240.231087144649</c:v>
                </c:pt>
                <c:pt idx="4329">
                  <c:v>240.286593403231</c:v>
                </c:pt>
                <c:pt idx="4330">
                  <c:v>240.34209966181399</c:v>
                </c:pt>
                <c:pt idx="4331">
                  <c:v>240.39760592039599</c:v>
                </c:pt>
                <c:pt idx="4332">
                  <c:v>240.45311217897799</c:v>
                </c:pt>
                <c:pt idx="4333">
                  <c:v>240.50861843756101</c:v>
                </c:pt>
                <c:pt idx="4334">
                  <c:v>240.56412469614301</c:v>
                </c:pt>
                <c:pt idx="4335">
                  <c:v>240.61963095472601</c:v>
                </c:pt>
                <c:pt idx="4336">
                  <c:v>240.67513721330801</c:v>
                </c:pt>
                <c:pt idx="4337">
                  <c:v>240.73064347189001</c:v>
                </c:pt>
                <c:pt idx="4338">
                  <c:v>240.786149730473</c:v>
                </c:pt>
                <c:pt idx="4339">
                  <c:v>240.841655989055</c:v>
                </c:pt>
                <c:pt idx="4340">
                  <c:v>240.89716224763799</c:v>
                </c:pt>
                <c:pt idx="4341">
                  <c:v>240.95266850621999</c:v>
                </c:pt>
                <c:pt idx="4342">
                  <c:v>241.00817476480199</c:v>
                </c:pt>
                <c:pt idx="4343">
                  <c:v>241.06368102338499</c:v>
                </c:pt>
                <c:pt idx="4344">
                  <c:v>241.11918728196699</c:v>
                </c:pt>
                <c:pt idx="4345">
                  <c:v>241.17469354055001</c:v>
                </c:pt>
                <c:pt idx="4346">
                  <c:v>241.23019979913201</c:v>
                </c:pt>
                <c:pt idx="4347">
                  <c:v>241.285706057715</c:v>
                </c:pt>
                <c:pt idx="4348">
                  <c:v>241.341212316297</c:v>
                </c:pt>
                <c:pt idx="4349">
                  <c:v>241.396718574879</c:v>
                </c:pt>
                <c:pt idx="4350">
                  <c:v>241.452224833462</c:v>
                </c:pt>
                <c:pt idx="4351">
                  <c:v>241.507731092044</c:v>
                </c:pt>
                <c:pt idx="4352">
                  <c:v>241.56323735062699</c:v>
                </c:pt>
                <c:pt idx="4353">
                  <c:v>241.61874360920899</c:v>
                </c:pt>
                <c:pt idx="4354">
                  <c:v>241.67424986779099</c:v>
                </c:pt>
                <c:pt idx="4355">
                  <c:v>241.72975612637401</c:v>
                </c:pt>
                <c:pt idx="4356">
                  <c:v>241.78526238495601</c:v>
                </c:pt>
                <c:pt idx="4357">
                  <c:v>241.84076864353901</c:v>
                </c:pt>
                <c:pt idx="4358">
                  <c:v>241.89627490212101</c:v>
                </c:pt>
                <c:pt idx="4359">
                  <c:v>241.95178116070301</c:v>
                </c:pt>
                <c:pt idx="4360">
                  <c:v>242.007287419286</c:v>
                </c:pt>
                <c:pt idx="4361">
                  <c:v>242.062793677868</c:v>
                </c:pt>
                <c:pt idx="4362">
                  <c:v>242.118299936451</c:v>
                </c:pt>
                <c:pt idx="4363">
                  <c:v>242.17380619503299</c:v>
                </c:pt>
                <c:pt idx="4364">
                  <c:v>242.22931245361499</c:v>
                </c:pt>
                <c:pt idx="4365">
                  <c:v>242.28481871219799</c:v>
                </c:pt>
                <c:pt idx="4366">
                  <c:v>242.34032497077999</c:v>
                </c:pt>
                <c:pt idx="4367">
                  <c:v>242.39583122936301</c:v>
                </c:pt>
                <c:pt idx="4368">
                  <c:v>242.45133748794501</c:v>
                </c:pt>
                <c:pt idx="4369">
                  <c:v>242.50684374652701</c:v>
                </c:pt>
                <c:pt idx="4370">
                  <c:v>242.56235000511001</c:v>
                </c:pt>
                <c:pt idx="4371">
                  <c:v>242.617856263692</c:v>
                </c:pt>
                <c:pt idx="4372">
                  <c:v>242.673362522275</c:v>
                </c:pt>
                <c:pt idx="4373">
                  <c:v>242.728868780857</c:v>
                </c:pt>
                <c:pt idx="4374">
                  <c:v>242.784375039439</c:v>
                </c:pt>
                <c:pt idx="4375">
                  <c:v>242.83988129802199</c:v>
                </c:pt>
                <c:pt idx="4376">
                  <c:v>242.89538755660399</c:v>
                </c:pt>
                <c:pt idx="4377">
                  <c:v>242.95089381518699</c:v>
                </c:pt>
                <c:pt idx="4378">
                  <c:v>243.00640007376899</c:v>
                </c:pt>
                <c:pt idx="4379">
                  <c:v>243.06190633235099</c:v>
                </c:pt>
                <c:pt idx="4380">
                  <c:v>243.11741259093401</c:v>
                </c:pt>
                <c:pt idx="4381">
                  <c:v>243.17291884951601</c:v>
                </c:pt>
                <c:pt idx="4382">
                  <c:v>243.228425108099</c:v>
                </c:pt>
                <c:pt idx="4383">
                  <c:v>243.283931366681</c:v>
                </c:pt>
                <c:pt idx="4384">
                  <c:v>243.339437625263</c:v>
                </c:pt>
                <c:pt idx="4385">
                  <c:v>243.394943883846</c:v>
                </c:pt>
                <c:pt idx="4386">
                  <c:v>243.450450142428</c:v>
                </c:pt>
                <c:pt idx="4387">
                  <c:v>243.50595640101099</c:v>
                </c:pt>
                <c:pt idx="4388">
                  <c:v>243.56146265959299</c:v>
                </c:pt>
                <c:pt idx="4389">
                  <c:v>243.61696891817601</c:v>
                </c:pt>
                <c:pt idx="4390">
                  <c:v>243.67247517675801</c:v>
                </c:pt>
                <c:pt idx="4391">
                  <c:v>243.72798143534001</c:v>
                </c:pt>
                <c:pt idx="4392">
                  <c:v>243.78348769392301</c:v>
                </c:pt>
                <c:pt idx="4393">
                  <c:v>243.83899395250501</c:v>
                </c:pt>
                <c:pt idx="4394">
                  <c:v>243.894500211088</c:v>
                </c:pt>
                <c:pt idx="4395">
                  <c:v>243.95000646967</c:v>
                </c:pt>
                <c:pt idx="4396">
                  <c:v>244.005512728252</c:v>
                </c:pt>
                <c:pt idx="4397">
                  <c:v>244.06101898683499</c:v>
                </c:pt>
                <c:pt idx="4398">
                  <c:v>244.11652524541699</c:v>
                </c:pt>
                <c:pt idx="4399">
                  <c:v>244.17203150399999</c:v>
                </c:pt>
                <c:pt idx="4400">
                  <c:v>244.22753776258199</c:v>
                </c:pt>
                <c:pt idx="4401">
                  <c:v>244.28304402116399</c:v>
                </c:pt>
                <c:pt idx="4402">
                  <c:v>244.33855027974701</c:v>
                </c:pt>
                <c:pt idx="4403">
                  <c:v>244.39405653832901</c:v>
                </c:pt>
                <c:pt idx="4404">
                  <c:v>244.44956279691201</c:v>
                </c:pt>
                <c:pt idx="4405">
                  <c:v>244.505069055494</c:v>
                </c:pt>
                <c:pt idx="4406">
                  <c:v>244.560575314076</c:v>
                </c:pt>
                <c:pt idx="4407">
                  <c:v>244.616081572659</c:v>
                </c:pt>
                <c:pt idx="4408">
                  <c:v>244.671587831241</c:v>
                </c:pt>
                <c:pt idx="4409">
                  <c:v>244.72709408982399</c:v>
                </c:pt>
                <c:pt idx="4410">
                  <c:v>244.78260034840599</c:v>
                </c:pt>
                <c:pt idx="4411">
                  <c:v>244.83810660698799</c:v>
                </c:pt>
                <c:pt idx="4412">
                  <c:v>244.89361286557099</c:v>
                </c:pt>
                <c:pt idx="4413">
                  <c:v>244.94911912415299</c:v>
                </c:pt>
                <c:pt idx="4414">
                  <c:v>245.00462538273601</c:v>
                </c:pt>
                <c:pt idx="4415">
                  <c:v>245.06013164131801</c:v>
                </c:pt>
                <c:pt idx="4416">
                  <c:v>245.11563789990001</c:v>
                </c:pt>
                <c:pt idx="4417">
                  <c:v>245.171144158483</c:v>
                </c:pt>
                <c:pt idx="4418">
                  <c:v>245.226650417065</c:v>
                </c:pt>
                <c:pt idx="4419">
                  <c:v>245.282156675648</c:v>
                </c:pt>
                <c:pt idx="4420">
                  <c:v>245.33766293423</c:v>
                </c:pt>
                <c:pt idx="4421">
                  <c:v>245.393169192812</c:v>
                </c:pt>
                <c:pt idx="4422">
                  <c:v>245.44867545139499</c:v>
                </c:pt>
                <c:pt idx="4423">
                  <c:v>245.50418170997699</c:v>
                </c:pt>
                <c:pt idx="4424">
                  <c:v>245.55968796856001</c:v>
                </c:pt>
                <c:pt idx="4425">
                  <c:v>245.61519422714201</c:v>
                </c:pt>
                <c:pt idx="4426">
                  <c:v>245.67070048572401</c:v>
                </c:pt>
                <c:pt idx="4427">
                  <c:v>245.72620674430701</c:v>
                </c:pt>
                <c:pt idx="4428">
                  <c:v>245.78171300288901</c:v>
                </c:pt>
                <c:pt idx="4429">
                  <c:v>245.837219261472</c:v>
                </c:pt>
                <c:pt idx="4430">
                  <c:v>245.892725520054</c:v>
                </c:pt>
                <c:pt idx="4431">
                  <c:v>245.94823177863699</c:v>
                </c:pt>
                <c:pt idx="4432">
                  <c:v>246.00373803721899</c:v>
                </c:pt>
                <c:pt idx="4433">
                  <c:v>246.05924429580099</c:v>
                </c:pt>
                <c:pt idx="4434">
                  <c:v>246.11475055438399</c:v>
                </c:pt>
                <c:pt idx="4435">
                  <c:v>246.17025681296599</c:v>
                </c:pt>
                <c:pt idx="4436">
                  <c:v>246.22576307154901</c:v>
                </c:pt>
                <c:pt idx="4437">
                  <c:v>246.28126933013101</c:v>
                </c:pt>
                <c:pt idx="4438">
                  <c:v>246.33677558871301</c:v>
                </c:pt>
                <c:pt idx="4439">
                  <c:v>246.392281847296</c:v>
                </c:pt>
                <c:pt idx="4440">
                  <c:v>246.447788105878</c:v>
                </c:pt>
                <c:pt idx="4441">
                  <c:v>246.503294364461</c:v>
                </c:pt>
                <c:pt idx="4442">
                  <c:v>246.558800623043</c:v>
                </c:pt>
                <c:pt idx="4443">
                  <c:v>246.614306881625</c:v>
                </c:pt>
                <c:pt idx="4444">
                  <c:v>246.66981314020799</c:v>
                </c:pt>
                <c:pt idx="4445">
                  <c:v>246.72531939878999</c:v>
                </c:pt>
                <c:pt idx="4446">
                  <c:v>246.78082565737299</c:v>
                </c:pt>
                <c:pt idx="4447">
                  <c:v>246.83633191595499</c:v>
                </c:pt>
                <c:pt idx="4448">
                  <c:v>246.89183817453701</c:v>
                </c:pt>
                <c:pt idx="4449">
                  <c:v>246.94734443312001</c:v>
                </c:pt>
                <c:pt idx="4450">
                  <c:v>247.00285069170201</c:v>
                </c:pt>
                <c:pt idx="4451">
                  <c:v>247.058356950285</c:v>
                </c:pt>
                <c:pt idx="4452">
                  <c:v>247.113863208867</c:v>
                </c:pt>
                <c:pt idx="4453">
                  <c:v>247.169369467449</c:v>
                </c:pt>
                <c:pt idx="4454">
                  <c:v>247.224875726032</c:v>
                </c:pt>
                <c:pt idx="4455">
                  <c:v>247.280381984614</c:v>
                </c:pt>
                <c:pt idx="4456">
                  <c:v>247.33588824319699</c:v>
                </c:pt>
                <c:pt idx="4457">
                  <c:v>247.39139450177899</c:v>
                </c:pt>
                <c:pt idx="4458">
                  <c:v>247.44690076036099</c:v>
                </c:pt>
                <c:pt idx="4459">
                  <c:v>247.50240701894401</c:v>
                </c:pt>
                <c:pt idx="4460">
                  <c:v>247.55791327752601</c:v>
                </c:pt>
                <c:pt idx="4461">
                  <c:v>247.61341953610901</c:v>
                </c:pt>
                <c:pt idx="4462">
                  <c:v>247.66892579469101</c:v>
                </c:pt>
                <c:pt idx="4463">
                  <c:v>247.72443205327301</c:v>
                </c:pt>
                <c:pt idx="4464">
                  <c:v>247.779938311856</c:v>
                </c:pt>
                <c:pt idx="4465">
                  <c:v>247.835444570438</c:v>
                </c:pt>
                <c:pt idx="4466">
                  <c:v>247.89095082902099</c:v>
                </c:pt>
                <c:pt idx="4467">
                  <c:v>247.94645708760299</c:v>
                </c:pt>
                <c:pt idx="4468">
                  <c:v>248.00196334618599</c:v>
                </c:pt>
                <c:pt idx="4469">
                  <c:v>248.05746960476799</c:v>
                </c:pt>
                <c:pt idx="4470">
                  <c:v>248.11297586334999</c:v>
                </c:pt>
                <c:pt idx="4471">
                  <c:v>248.16848212193301</c:v>
                </c:pt>
                <c:pt idx="4472">
                  <c:v>248.22398838051501</c:v>
                </c:pt>
                <c:pt idx="4473">
                  <c:v>248.279494639098</c:v>
                </c:pt>
                <c:pt idx="4474">
                  <c:v>248.33500089768</c:v>
                </c:pt>
                <c:pt idx="4475">
                  <c:v>248.390507156262</c:v>
                </c:pt>
                <c:pt idx="4476">
                  <c:v>248.446013414845</c:v>
                </c:pt>
                <c:pt idx="4477">
                  <c:v>248.501519673427</c:v>
                </c:pt>
                <c:pt idx="4478">
                  <c:v>248.55702593200999</c:v>
                </c:pt>
                <c:pt idx="4479">
                  <c:v>248.61253219059199</c:v>
                </c:pt>
                <c:pt idx="4480">
                  <c:v>248.66803844917399</c:v>
                </c:pt>
                <c:pt idx="4481">
                  <c:v>248.72354470775699</c:v>
                </c:pt>
                <c:pt idx="4482">
                  <c:v>248.77905096633901</c:v>
                </c:pt>
                <c:pt idx="4483">
                  <c:v>248.83455722492201</c:v>
                </c:pt>
                <c:pt idx="4484">
                  <c:v>248.89006348350401</c:v>
                </c:pt>
                <c:pt idx="4485">
                  <c:v>248.94556974208601</c:v>
                </c:pt>
                <c:pt idx="4486">
                  <c:v>249.001076000669</c:v>
                </c:pt>
                <c:pt idx="4487">
                  <c:v>249.056582259251</c:v>
                </c:pt>
                <c:pt idx="4488">
                  <c:v>249.112088517834</c:v>
                </c:pt>
                <c:pt idx="4489">
                  <c:v>249.167594776416</c:v>
                </c:pt>
                <c:pt idx="4490">
                  <c:v>249.223101034998</c:v>
                </c:pt>
                <c:pt idx="4491">
                  <c:v>249.27860729358099</c:v>
                </c:pt>
                <c:pt idx="4492">
                  <c:v>249.33411355216299</c:v>
                </c:pt>
                <c:pt idx="4493">
                  <c:v>249.38961981074601</c:v>
                </c:pt>
                <c:pt idx="4494">
                  <c:v>249.44512606932801</c:v>
                </c:pt>
                <c:pt idx="4495">
                  <c:v>249.50063232791001</c:v>
                </c:pt>
                <c:pt idx="4496">
                  <c:v>249.55613858649301</c:v>
                </c:pt>
                <c:pt idx="4497">
                  <c:v>249.61164484507501</c:v>
                </c:pt>
                <c:pt idx="4498">
                  <c:v>249.667151103658</c:v>
                </c:pt>
                <c:pt idx="4499">
                  <c:v>249.72265736224</c:v>
                </c:pt>
                <c:pt idx="4500">
                  <c:v>249.778163620822</c:v>
                </c:pt>
                <c:pt idx="4501">
                  <c:v>249.83366987940499</c:v>
                </c:pt>
                <c:pt idx="4502">
                  <c:v>249.88917613798699</c:v>
                </c:pt>
                <c:pt idx="4503">
                  <c:v>249.94468239656999</c:v>
                </c:pt>
                <c:pt idx="4504">
                  <c:v>250.00018865515199</c:v>
                </c:pt>
                <c:pt idx="4505">
                  <c:v>250.05569491373399</c:v>
                </c:pt>
                <c:pt idx="4506">
                  <c:v>250.11120117231701</c:v>
                </c:pt>
                <c:pt idx="4507">
                  <c:v>250.16670743089901</c:v>
                </c:pt>
                <c:pt idx="4508">
                  <c:v>250.222213689482</c:v>
                </c:pt>
                <c:pt idx="4509">
                  <c:v>250.277719948064</c:v>
                </c:pt>
                <c:pt idx="4510">
                  <c:v>250.333226206647</c:v>
                </c:pt>
                <c:pt idx="4511">
                  <c:v>250.388732465229</c:v>
                </c:pt>
                <c:pt idx="4512">
                  <c:v>250.444238723811</c:v>
                </c:pt>
                <c:pt idx="4513">
                  <c:v>250.49974498239399</c:v>
                </c:pt>
                <c:pt idx="4514">
                  <c:v>250.55525124097599</c:v>
                </c:pt>
                <c:pt idx="4515">
                  <c:v>250.61075749955901</c:v>
                </c:pt>
                <c:pt idx="4516">
                  <c:v>250.66626375814101</c:v>
                </c:pt>
                <c:pt idx="4517">
                  <c:v>250.72177001672301</c:v>
                </c:pt>
                <c:pt idx="4518">
                  <c:v>250.77727627530601</c:v>
                </c:pt>
                <c:pt idx="4519">
                  <c:v>250.83278253388801</c:v>
                </c:pt>
                <c:pt idx="4520">
                  <c:v>250.888288792471</c:v>
                </c:pt>
                <c:pt idx="4521">
                  <c:v>250.943795051053</c:v>
                </c:pt>
                <c:pt idx="4522">
                  <c:v>250.999301309635</c:v>
                </c:pt>
                <c:pt idx="4523">
                  <c:v>251.054807568218</c:v>
                </c:pt>
                <c:pt idx="4524">
                  <c:v>251.1103138268</c:v>
                </c:pt>
                <c:pt idx="4525">
                  <c:v>251.16582008538299</c:v>
                </c:pt>
                <c:pt idx="4526">
                  <c:v>251.22132634396499</c:v>
                </c:pt>
                <c:pt idx="4527">
                  <c:v>251.27683260254699</c:v>
                </c:pt>
                <c:pt idx="4528">
                  <c:v>251.33233886113001</c:v>
                </c:pt>
                <c:pt idx="4529">
                  <c:v>251.38784511971201</c:v>
                </c:pt>
                <c:pt idx="4530">
                  <c:v>251.44335137829501</c:v>
                </c:pt>
                <c:pt idx="4531">
                  <c:v>251.49885763687701</c:v>
                </c:pt>
                <c:pt idx="4532">
                  <c:v>251.55436389545901</c:v>
                </c:pt>
                <c:pt idx="4533">
                  <c:v>251.609870154042</c:v>
                </c:pt>
                <c:pt idx="4534">
                  <c:v>251.665376412624</c:v>
                </c:pt>
                <c:pt idx="4535">
                  <c:v>251.72088267120699</c:v>
                </c:pt>
                <c:pt idx="4536">
                  <c:v>251.77638892978899</c:v>
                </c:pt>
                <c:pt idx="4537">
                  <c:v>251.83189518837099</c:v>
                </c:pt>
                <c:pt idx="4538">
                  <c:v>251.88740144695399</c:v>
                </c:pt>
                <c:pt idx="4539">
                  <c:v>251.94290770553599</c:v>
                </c:pt>
                <c:pt idx="4540">
                  <c:v>251.99841396411901</c:v>
                </c:pt>
                <c:pt idx="4541">
                  <c:v>252.05392022270101</c:v>
                </c:pt>
                <c:pt idx="4542">
                  <c:v>252.10942648128301</c:v>
                </c:pt>
                <c:pt idx="4543">
                  <c:v>252.164932739866</c:v>
                </c:pt>
                <c:pt idx="4544">
                  <c:v>252.220438998448</c:v>
                </c:pt>
                <c:pt idx="4545">
                  <c:v>252.275945257031</c:v>
                </c:pt>
                <c:pt idx="4546">
                  <c:v>252.331451515613</c:v>
                </c:pt>
                <c:pt idx="4547">
                  <c:v>252.38695777419599</c:v>
                </c:pt>
                <c:pt idx="4548">
                  <c:v>252.44246403277799</c:v>
                </c:pt>
                <c:pt idx="4549">
                  <c:v>252.49797029135999</c:v>
                </c:pt>
                <c:pt idx="4550">
                  <c:v>252.55347654994301</c:v>
                </c:pt>
                <c:pt idx="4551">
                  <c:v>252.60898280852501</c:v>
                </c:pt>
                <c:pt idx="4552">
                  <c:v>252.66448906710801</c:v>
                </c:pt>
                <c:pt idx="4553">
                  <c:v>252.71999532569001</c:v>
                </c:pt>
                <c:pt idx="4554">
                  <c:v>252.77550158427201</c:v>
                </c:pt>
                <c:pt idx="4555">
                  <c:v>252.831007842855</c:v>
                </c:pt>
                <c:pt idx="4556">
                  <c:v>252.886514101437</c:v>
                </c:pt>
                <c:pt idx="4557">
                  <c:v>252.94202036002</c:v>
                </c:pt>
                <c:pt idx="4558">
                  <c:v>252.997526618602</c:v>
                </c:pt>
                <c:pt idx="4559">
                  <c:v>253.05303287718399</c:v>
                </c:pt>
                <c:pt idx="4560">
                  <c:v>253.10853913576699</c:v>
                </c:pt>
                <c:pt idx="4561">
                  <c:v>253.16404539434899</c:v>
                </c:pt>
                <c:pt idx="4562">
                  <c:v>253.21955165293201</c:v>
                </c:pt>
                <c:pt idx="4563">
                  <c:v>253.27505791151401</c:v>
                </c:pt>
                <c:pt idx="4564">
                  <c:v>253.33056417009601</c:v>
                </c:pt>
                <c:pt idx="4565">
                  <c:v>253.38607042867901</c:v>
                </c:pt>
                <c:pt idx="4566">
                  <c:v>253.441576687261</c:v>
                </c:pt>
                <c:pt idx="4567">
                  <c:v>253.497082945844</c:v>
                </c:pt>
                <c:pt idx="4568">
                  <c:v>253.552589204426</c:v>
                </c:pt>
                <c:pt idx="4569">
                  <c:v>253.608095463008</c:v>
                </c:pt>
                <c:pt idx="4570">
                  <c:v>253.66360172159099</c:v>
                </c:pt>
                <c:pt idx="4571">
                  <c:v>253.71910798017299</c:v>
                </c:pt>
                <c:pt idx="4572">
                  <c:v>253.77461423875599</c:v>
                </c:pt>
                <c:pt idx="4573">
                  <c:v>253.83012049733799</c:v>
                </c:pt>
                <c:pt idx="4574">
                  <c:v>253.88562675591999</c:v>
                </c:pt>
                <c:pt idx="4575">
                  <c:v>253.94113301450301</c:v>
                </c:pt>
                <c:pt idx="4576">
                  <c:v>253.99663927308501</c:v>
                </c:pt>
                <c:pt idx="4577">
                  <c:v>254.052145531668</c:v>
                </c:pt>
                <c:pt idx="4578">
                  <c:v>254.10765179025</c:v>
                </c:pt>
                <c:pt idx="4579">
                  <c:v>254.163158048832</c:v>
                </c:pt>
                <c:pt idx="4580">
                  <c:v>254.218664307415</c:v>
                </c:pt>
                <c:pt idx="4581">
                  <c:v>254.274170565997</c:v>
                </c:pt>
                <c:pt idx="4582">
                  <c:v>254.32967682457999</c:v>
                </c:pt>
                <c:pt idx="4583">
                  <c:v>254.38518308316199</c:v>
                </c:pt>
                <c:pt idx="4584">
                  <c:v>254.44068934174501</c:v>
                </c:pt>
                <c:pt idx="4585">
                  <c:v>254.49619560032701</c:v>
                </c:pt>
                <c:pt idx="4586">
                  <c:v>254.55170185890901</c:v>
                </c:pt>
                <c:pt idx="4587">
                  <c:v>254.60720811749201</c:v>
                </c:pt>
                <c:pt idx="4588">
                  <c:v>254.66271437607401</c:v>
                </c:pt>
                <c:pt idx="4589">
                  <c:v>254.718220634657</c:v>
                </c:pt>
                <c:pt idx="4590">
                  <c:v>254.773726893239</c:v>
                </c:pt>
                <c:pt idx="4591">
                  <c:v>254.829233151821</c:v>
                </c:pt>
                <c:pt idx="4592">
                  <c:v>254.88473941040399</c:v>
                </c:pt>
                <c:pt idx="4593">
                  <c:v>254.94024566898599</c:v>
                </c:pt>
                <c:pt idx="4594">
                  <c:v>254.99575192756899</c:v>
                </c:pt>
                <c:pt idx="4595">
                  <c:v>255.05125818615099</c:v>
                </c:pt>
                <c:pt idx="4596">
                  <c:v>255.10676444473299</c:v>
                </c:pt>
                <c:pt idx="4597">
                  <c:v>255.16227070331601</c:v>
                </c:pt>
                <c:pt idx="4598">
                  <c:v>255.21777696189801</c:v>
                </c:pt>
                <c:pt idx="4599">
                  <c:v>255.27328322048101</c:v>
                </c:pt>
                <c:pt idx="4600">
                  <c:v>255.328789479063</c:v>
                </c:pt>
                <c:pt idx="4601">
                  <c:v>255.384295737645</c:v>
                </c:pt>
                <c:pt idx="4602">
                  <c:v>255.439801996228</c:v>
                </c:pt>
                <c:pt idx="4603">
                  <c:v>255.49530825481</c:v>
                </c:pt>
                <c:pt idx="4604">
                  <c:v>255.55081451339299</c:v>
                </c:pt>
                <c:pt idx="4605">
                  <c:v>255.60632077197499</c:v>
                </c:pt>
                <c:pt idx="4606">
                  <c:v>255.66182703055699</c:v>
                </c:pt>
                <c:pt idx="4607">
                  <c:v>255.71733328913999</c:v>
                </c:pt>
                <c:pt idx="4608">
                  <c:v>255.77283954772199</c:v>
                </c:pt>
                <c:pt idx="4609">
                  <c:v>255.82834580630501</c:v>
                </c:pt>
                <c:pt idx="4610">
                  <c:v>255.88385206488701</c:v>
                </c:pt>
                <c:pt idx="4611">
                  <c:v>255.93935832346901</c:v>
                </c:pt>
                <c:pt idx="4612">
                  <c:v>255.994864582052</c:v>
                </c:pt>
                <c:pt idx="4613">
                  <c:v>256.050370840634</c:v>
                </c:pt>
                <c:pt idx="4614">
                  <c:v>256.10587709921703</c:v>
                </c:pt>
                <c:pt idx="4615">
                  <c:v>256.16138335779902</c:v>
                </c:pt>
                <c:pt idx="4616">
                  <c:v>256.21688961638102</c:v>
                </c:pt>
                <c:pt idx="4617">
                  <c:v>256.27239587496399</c:v>
                </c:pt>
                <c:pt idx="4618">
                  <c:v>256.32790213354599</c:v>
                </c:pt>
                <c:pt idx="4619">
                  <c:v>256.38340839212901</c:v>
                </c:pt>
                <c:pt idx="4620">
                  <c:v>256.43891465071101</c:v>
                </c:pt>
                <c:pt idx="4621">
                  <c:v>256.49442090929301</c:v>
                </c:pt>
                <c:pt idx="4622">
                  <c:v>256.54992716787598</c:v>
                </c:pt>
                <c:pt idx="4623">
                  <c:v>256.60543342645798</c:v>
                </c:pt>
                <c:pt idx="4624">
                  <c:v>256.660939685041</c:v>
                </c:pt>
                <c:pt idx="4625">
                  <c:v>256.716445943623</c:v>
                </c:pt>
                <c:pt idx="4626">
                  <c:v>256.77195220220602</c:v>
                </c:pt>
                <c:pt idx="4627">
                  <c:v>256.82745846078802</c:v>
                </c:pt>
                <c:pt idx="4628">
                  <c:v>256.88296471937002</c:v>
                </c:pt>
                <c:pt idx="4629">
                  <c:v>256.93847097795299</c:v>
                </c:pt>
                <c:pt idx="4630">
                  <c:v>256.99397723653499</c:v>
                </c:pt>
                <c:pt idx="4631">
                  <c:v>257.04948349511801</c:v>
                </c:pt>
                <c:pt idx="4632">
                  <c:v>257.10498975370001</c:v>
                </c:pt>
                <c:pt idx="4633">
                  <c:v>257.16049601228201</c:v>
                </c:pt>
                <c:pt idx="4634">
                  <c:v>257.21600227086498</c:v>
                </c:pt>
                <c:pt idx="4635">
                  <c:v>257.27150852944698</c:v>
                </c:pt>
                <c:pt idx="4636">
                  <c:v>257.32701478803</c:v>
                </c:pt>
                <c:pt idx="4637">
                  <c:v>257.382521046612</c:v>
                </c:pt>
                <c:pt idx="4638">
                  <c:v>257.438027305194</c:v>
                </c:pt>
                <c:pt idx="4639">
                  <c:v>257.49353356377702</c:v>
                </c:pt>
                <c:pt idx="4640">
                  <c:v>257.54903982235902</c:v>
                </c:pt>
                <c:pt idx="4641">
                  <c:v>257.60454608094199</c:v>
                </c:pt>
                <c:pt idx="4642">
                  <c:v>257.66005233952399</c:v>
                </c:pt>
                <c:pt idx="4643">
                  <c:v>257.71555859810599</c:v>
                </c:pt>
                <c:pt idx="4644">
                  <c:v>257.77106485668901</c:v>
                </c:pt>
                <c:pt idx="4645">
                  <c:v>257.82657111527101</c:v>
                </c:pt>
                <c:pt idx="4646">
                  <c:v>257.88207737385397</c:v>
                </c:pt>
                <c:pt idx="4647">
                  <c:v>257.93758363243597</c:v>
                </c:pt>
                <c:pt idx="4648">
                  <c:v>257.99308989101797</c:v>
                </c:pt>
                <c:pt idx="4649">
                  <c:v>258.048596149601</c:v>
                </c:pt>
                <c:pt idx="4650">
                  <c:v>258.104102408183</c:v>
                </c:pt>
                <c:pt idx="4651">
                  <c:v>258.15960866676602</c:v>
                </c:pt>
                <c:pt idx="4652">
                  <c:v>258.21511492534802</c:v>
                </c:pt>
                <c:pt idx="4653">
                  <c:v>258.27062118393002</c:v>
                </c:pt>
                <c:pt idx="4654">
                  <c:v>258.32612744251298</c:v>
                </c:pt>
                <c:pt idx="4655">
                  <c:v>258.38163370109498</c:v>
                </c:pt>
                <c:pt idx="4656">
                  <c:v>258.43713995967801</c:v>
                </c:pt>
                <c:pt idx="4657">
                  <c:v>258.49264621826001</c:v>
                </c:pt>
                <c:pt idx="4658">
                  <c:v>258.54815247684201</c:v>
                </c:pt>
                <c:pt idx="4659">
                  <c:v>258.60365873542497</c:v>
                </c:pt>
                <c:pt idx="4660">
                  <c:v>258.65916499400703</c:v>
                </c:pt>
                <c:pt idx="4661">
                  <c:v>258.71467125258999</c:v>
                </c:pt>
                <c:pt idx="4662">
                  <c:v>258.77017751117199</c:v>
                </c:pt>
                <c:pt idx="4663">
                  <c:v>258.82568376975502</c:v>
                </c:pt>
                <c:pt idx="4664">
                  <c:v>258.88119002833702</c:v>
                </c:pt>
                <c:pt idx="4665">
                  <c:v>258.93669628691902</c:v>
                </c:pt>
                <c:pt idx="4666">
                  <c:v>258.99220254550198</c:v>
                </c:pt>
                <c:pt idx="4667">
                  <c:v>259.04770880408398</c:v>
                </c:pt>
                <c:pt idx="4668">
                  <c:v>259.10321506266598</c:v>
                </c:pt>
                <c:pt idx="4669">
                  <c:v>259.158721321249</c:v>
                </c:pt>
                <c:pt idx="4670">
                  <c:v>259.214227579831</c:v>
                </c:pt>
                <c:pt idx="4671">
                  <c:v>259.26973383841403</c:v>
                </c:pt>
                <c:pt idx="4672">
                  <c:v>259.32524009699603</c:v>
                </c:pt>
                <c:pt idx="4673">
                  <c:v>259.38074635557899</c:v>
                </c:pt>
                <c:pt idx="4674">
                  <c:v>259.43625261416099</c:v>
                </c:pt>
                <c:pt idx="4675">
                  <c:v>259.49175887274299</c:v>
                </c:pt>
                <c:pt idx="4676">
                  <c:v>259.54726513132601</c:v>
                </c:pt>
                <c:pt idx="4677">
                  <c:v>259.60277138990801</c:v>
                </c:pt>
                <c:pt idx="4678">
                  <c:v>259.65827764849098</c:v>
                </c:pt>
                <c:pt idx="4679">
                  <c:v>259.71378390707298</c:v>
                </c:pt>
                <c:pt idx="4680">
                  <c:v>259.76929016565498</c:v>
                </c:pt>
                <c:pt idx="4681">
                  <c:v>259.824796424238</c:v>
                </c:pt>
                <c:pt idx="4682">
                  <c:v>259.88030268282</c:v>
                </c:pt>
                <c:pt idx="4683">
                  <c:v>259.93580894140302</c:v>
                </c:pt>
                <c:pt idx="4684">
                  <c:v>259.99131519998502</c:v>
                </c:pt>
                <c:pt idx="4685">
                  <c:v>260.04682145856702</c:v>
                </c:pt>
                <c:pt idx="4686">
                  <c:v>260.10232771714999</c:v>
                </c:pt>
                <c:pt idx="4687">
                  <c:v>260.15783397573199</c:v>
                </c:pt>
                <c:pt idx="4688">
                  <c:v>260.21334023431501</c:v>
                </c:pt>
                <c:pt idx="4689">
                  <c:v>260.26884649289701</c:v>
                </c:pt>
                <c:pt idx="4690">
                  <c:v>260.32435275147901</c:v>
                </c:pt>
                <c:pt idx="4691">
                  <c:v>260.37985901006198</c:v>
                </c:pt>
                <c:pt idx="4692">
                  <c:v>260.43536526864398</c:v>
                </c:pt>
                <c:pt idx="4693">
                  <c:v>260.490871527227</c:v>
                </c:pt>
                <c:pt idx="4694">
                  <c:v>260.546377785809</c:v>
                </c:pt>
                <c:pt idx="4695">
                  <c:v>260.601884044391</c:v>
                </c:pt>
                <c:pt idx="4696">
                  <c:v>260.65739030297402</c:v>
                </c:pt>
                <c:pt idx="4697">
                  <c:v>260.71289656155602</c:v>
                </c:pt>
                <c:pt idx="4698">
                  <c:v>260.76840282013899</c:v>
                </c:pt>
                <c:pt idx="4699">
                  <c:v>260.82390907872099</c:v>
                </c:pt>
                <c:pt idx="4700">
                  <c:v>260.87941533730401</c:v>
                </c:pt>
                <c:pt idx="4701">
                  <c:v>260.93492159588601</c:v>
                </c:pt>
                <c:pt idx="4702">
                  <c:v>260.99042785446801</c:v>
                </c:pt>
                <c:pt idx="4703">
                  <c:v>261.04593411305098</c:v>
                </c:pt>
                <c:pt idx="4704">
                  <c:v>261.10144037163298</c:v>
                </c:pt>
                <c:pt idx="4705">
                  <c:v>261.15694663021497</c:v>
                </c:pt>
                <c:pt idx="4706">
                  <c:v>261.212452888798</c:v>
                </c:pt>
                <c:pt idx="4707">
                  <c:v>261.26795914738</c:v>
                </c:pt>
                <c:pt idx="4708">
                  <c:v>261.32346540596302</c:v>
                </c:pt>
                <c:pt idx="4709">
                  <c:v>261.37897166454502</c:v>
                </c:pt>
                <c:pt idx="4710">
                  <c:v>261.43447792312799</c:v>
                </c:pt>
                <c:pt idx="4711">
                  <c:v>261.48998418170999</c:v>
                </c:pt>
                <c:pt idx="4712">
                  <c:v>261.54549044029199</c:v>
                </c:pt>
                <c:pt idx="4713">
                  <c:v>261.60099669887501</c:v>
                </c:pt>
                <c:pt idx="4714">
                  <c:v>261.65650295745701</c:v>
                </c:pt>
                <c:pt idx="4715">
                  <c:v>261.71200921603997</c:v>
                </c:pt>
                <c:pt idx="4716">
                  <c:v>261.76751547462197</c:v>
                </c:pt>
                <c:pt idx="4717">
                  <c:v>261.82302173320397</c:v>
                </c:pt>
                <c:pt idx="4718">
                  <c:v>261.878527991787</c:v>
                </c:pt>
                <c:pt idx="4719">
                  <c:v>261.934034250369</c:v>
                </c:pt>
                <c:pt idx="4720">
                  <c:v>261.98954050895202</c:v>
                </c:pt>
                <c:pt idx="4721">
                  <c:v>262.04504676753402</c:v>
                </c:pt>
                <c:pt idx="4722">
                  <c:v>262.10055302611602</c:v>
                </c:pt>
                <c:pt idx="4723">
                  <c:v>262.15605928469898</c:v>
                </c:pt>
                <c:pt idx="4724">
                  <c:v>262.21156554328098</c:v>
                </c:pt>
                <c:pt idx="4725">
                  <c:v>262.26707180186401</c:v>
                </c:pt>
                <c:pt idx="4726">
                  <c:v>262.32257806044601</c:v>
                </c:pt>
                <c:pt idx="4727">
                  <c:v>262.37808431902801</c:v>
                </c:pt>
                <c:pt idx="4728">
                  <c:v>262.43359057761103</c:v>
                </c:pt>
                <c:pt idx="4729">
                  <c:v>262.48909683619303</c:v>
                </c:pt>
                <c:pt idx="4730">
                  <c:v>262.54460309477599</c:v>
                </c:pt>
                <c:pt idx="4731">
                  <c:v>262.60010935335799</c:v>
                </c:pt>
                <c:pt idx="4732">
                  <c:v>262.65561561193999</c:v>
                </c:pt>
                <c:pt idx="4733">
                  <c:v>262.71112187052302</c:v>
                </c:pt>
                <c:pt idx="4734">
                  <c:v>262.76662812910502</c:v>
                </c:pt>
                <c:pt idx="4735">
                  <c:v>262.82213438768798</c:v>
                </c:pt>
                <c:pt idx="4736">
                  <c:v>262.87764064626998</c:v>
                </c:pt>
                <c:pt idx="4737">
                  <c:v>262.93314690485198</c:v>
                </c:pt>
                <c:pt idx="4738">
                  <c:v>262.988653163435</c:v>
                </c:pt>
                <c:pt idx="4739">
                  <c:v>263.044159422017</c:v>
                </c:pt>
                <c:pt idx="4740">
                  <c:v>263.09966568060003</c:v>
                </c:pt>
                <c:pt idx="4741">
                  <c:v>263.15517193918203</c:v>
                </c:pt>
                <c:pt idx="4742">
                  <c:v>263.21067819776403</c:v>
                </c:pt>
                <c:pt idx="4743">
                  <c:v>263.26618445634699</c:v>
                </c:pt>
                <c:pt idx="4744">
                  <c:v>263.32169071492899</c:v>
                </c:pt>
                <c:pt idx="4745">
                  <c:v>263.37719697351201</c:v>
                </c:pt>
                <c:pt idx="4746">
                  <c:v>263.43270323209401</c:v>
                </c:pt>
                <c:pt idx="4747">
                  <c:v>263.48820949067698</c:v>
                </c:pt>
                <c:pt idx="4748">
                  <c:v>263.54371574925898</c:v>
                </c:pt>
                <c:pt idx="4749">
                  <c:v>263.59922200784098</c:v>
                </c:pt>
                <c:pt idx="4750">
                  <c:v>263.654728266424</c:v>
                </c:pt>
                <c:pt idx="4751">
                  <c:v>263.710234525006</c:v>
                </c:pt>
                <c:pt idx="4752">
                  <c:v>263.76574078358902</c:v>
                </c:pt>
                <c:pt idx="4753">
                  <c:v>263.82124704217102</c:v>
                </c:pt>
                <c:pt idx="4754">
                  <c:v>263.87675330075302</c:v>
                </c:pt>
                <c:pt idx="4755">
                  <c:v>263.93225955933599</c:v>
                </c:pt>
                <c:pt idx="4756">
                  <c:v>263.98776581791799</c:v>
                </c:pt>
                <c:pt idx="4757">
                  <c:v>264.04327207650101</c:v>
                </c:pt>
                <c:pt idx="4758">
                  <c:v>264.09877833508301</c:v>
                </c:pt>
                <c:pt idx="4759">
                  <c:v>264.15428459366501</c:v>
                </c:pt>
                <c:pt idx="4760">
                  <c:v>264.20979085224798</c:v>
                </c:pt>
                <c:pt idx="4761">
                  <c:v>264.26529711082998</c:v>
                </c:pt>
                <c:pt idx="4762">
                  <c:v>264.320803369413</c:v>
                </c:pt>
                <c:pt idx="4763">
                  <c:v>264.376309627995</c:v>
                </c:pt>
                <c:pt idx="4764">
                  <c:v>264.431815886577</c:v>
                </c:pt>
                <c:pt idx="4765">
                  <c:v>264.48732214516002</c:v>
                </c:pt>
                <c:pt idx="4766">
                  <c:v>264.54282840374202</c:v>
                </c:pt>
                <c:pt idx="4767">
                  <c:v>264.59833466232499</c:v>
                </c:pt>
                <c:pt idx="4768">
                  <c:v>264.65384092090699</c:v>
                </c:pt>
                <c:pt idx="4769">
                  <c:v>264.70934717948899</c:v>
                </c:pt>
                <c:pt idx="4770">
                  <c:v>264.76485343807201</c:v>
                </c:pt>
                <c:pt idx="4771">
                  <c:v>264.82035969665401</c:v>
                </c:pt>
                <c:pt idx="4772">
                  <c:v>264.87586595523697</c:v>
                </c:pt>
                <c:pt idx="4773">
                  <c:v>264.93137221381897</c:v>
                </c:pt>
                <c:pt idx="4774">
                  <c:v>264.98687847240097</c:v>
                </c:pt>
                <c:pt idx="4775">
                  <c:v>265.042384730984</c:v>
                </c:pt>
                <c:pt idx="4776">
                  <c:v>265.097890989566</c:v>
                </c:pt>
                <c:pt idx="4777">
                  <c:v>265.15339724814902</c:v>
                </c:pt>
                <c:pt idx="4778">
                  <c:v>265.20890350673102</c:v>
                </c:pt>
                <c:pt idx="4779">
                  <c:v>265.26440976531302</c:v>
                </c:pt>
                <c:pt idx="4780">
                  <c:v>265.31991602389598</c:v>
                </c:pt>
                <c:pt idx="4781">
                  <c:v>265.37542228247798</c:v>
                </c:pt>
                <c:pt idx="4782">
                  <c:v>265.43092854106101</c:v>
                </c:pt>
                <c:pt idx="4783">
                  <c:v>265.48643479964301</c:v>
                </c:pt>
                <c:pt idx="4784">
                  <c:v>265.54194105822597</c:v>
                </c:pt>
                <c:pt idx="4785">
                  <c:v>265.59744731680797</c:v>
                </c:pt>
                <c:pt idx="4786">
                  <c:v>265.65295357538997</c:v>
                </c:pt>
                <c:pt idx="4787">
                  <c:v>265.708459833973</c:v>
                </c:pt>
                <c:pt idx="4788">
                  <c:v>265.76396609255499</c:v>
                </c:pt>
                <c:pt idx="4789">
                  <c:v>265.81947235113802</c:v>
                </c:pt>
                <c:pt idx="4790">
                  <c:v>265.87497860972002</c:v>
                </c:pt>
                <c:pt idx="4791">
                  <c:v>265.93048486830202</c:v>
                </c:pt>
                <c:pt idx="4792">
                  <c:v>265.98599112688498</c:v>
                </c:pt>
                <c:pt idx="4793">
                  <c:v>266.04149738546698</c:v>
                </c:pt>
                <c:pt idx="4794">
                  <c:v>266.09700364405001</c:v>
                </c:pt>
                <c:pt idx="4795">
                  <c:v>266.152509902632</c:v>
                </c:pt>
                <c:pt idx="4796">
                  <c:v>266.208016161214</c:v>
                </c:pt>
                <c:pt idx="4797">
                  <c:v>266.26352241979703</c:v>
                </c:pt>
                <c:pt idx="4798">
                  <c:v>266.31902867837903</c:v>
                </c:pt>
                <c:pt idx="4799">
                  <c:v>266.37453493696199</c:v>
                </c:pt>
                <c:pt idx="4800">
                  <c:v>266.43004119554399</c:v>
                </c:pt>
                <c:pt idx="4801">
                  <c:v>266.48554745412599</c:v>
                </c:pt>
                <c:pt idx="4802">
                  <c:v>266.54105371270902</c:v>
                </c:pt>
                <c:pt idx="4803">
                  <c:v>266.59655997129101</c:v>
                </c:pt>
                <c:pt idx="4804">
                  <c:v>266.65206622987398</c:v>
                </c:pt>
                <c:pt idx="4805">
                  <c:v>266.70757248845598</c:v>
                </c:pt>
                <c:pt idx="4806">
                  <c:v>266.76307874703798</c:v>
                </c:pt>
                <c:pt idx="4807">
                  <c:v>266.818585005621</c:v>
                </c:pt>
                <c:pt idx="4808">
                  <c:v>266.874091264203</c:v>
                </c:pt>
                <c:pt idx="4809">
                  <c:v>266.92959752278603</c:v>
                </c:pt>
                <c:pt idx="4810">
                  <c:v>266.98510378136803</c:v>
                </c:pt>
                <c:pt idx="4811">
                  <c:v>267.04061003995002</c:v>
                </c:pt>
                <c:pt idx="4812">
                  <c:v>267.09611629853299</c:v>
                </c:pt>
                <c:pt idx="4813">
                  <c:v>267.15162255711499</c:v>
                </c:pt>
                <c:pt idx="4814">
                  <c:v>267.20712881569801</c:v>
                </c:pt>
                <c:pt idx="4815">
                  <c:v>267.26263507428001</c:v>
                </c:pt>
                <c:pt idx="4816">
                  <c:v>267.31814133286201</c:v>
                </c:pt>
                <c:pt idx="4817">
                  <c:v>267.37364759144498</c:v>
                </c:pt>
                <c:pt idx="4818">
                  <c:v>267.42915385002698</c:v>
                </c:pt>
                <c:pt idx="4819">
                  <c:v>267.48466010861</c:v>
                </c:pt>
                <c:pt idx="4820">
                  <c:v>267.540166367192</c:v>
                </c:pt>
                <c:pt idx="4821">
                  <c:v>267.595672625774</c:v>
                </c:pt>
                <c:pt idx="4822">
                  <c:v>267.65117888435702</c:v>
                </c:pt>
                <c:pt idx="4823">
                  <c:v>267.70668514293902</c:v>
                </c:pt>
                <c:pt idx="4824">
                  <c:v>267.76219140152199</c:v>
                </c:pt>
                <c:pt idx="4825">
                  <c:v>267.81769766010399</c:v>
                </c:pt>
                <c:pt idx="4826">
                  <c:v>267.87320391868701</c:v>
                </c:pt>
                <c:pt idx="4827">
                  <c:v>267.92871017726901</c:v>
                </c:pt>
                <c:pt idx="4828">
                  <c:v>267.98421643585101</c:v>
                </c:pt>
                <c:pt idx="4829">
                  <c:v>268.03972269443398</c:v>
                </c:pt>
                <c:pt idx="4830">
                  <c:v>268.09522895301598</c:v>
                </c:pt>
                <c:pt idx="4831">
                  <c:v>268.150735211599</c:v>
                </c:pt>
                <c:pt idx="4832">
                  <c:v>268.206241470181</c:v>
                </c:pt>
                <c:pt idx="4833">
                  <c:v>268.261747728763</c:v>
                </c:pt>
                <c:pt idx="4834">
                  <c:v>268.31725398734602</c:v>
                </c:pt>
                <c:pt idx="4835">
                  <c:v>268.37276024592802</c:v>
                </c:pt>
                <c:pt idx="4836">
                  <c:v>268.42826650451099</c:v>
                </c:pt>
                <c:pt idx="4837">
                  <c:v>268.48377276309299</c:v>
                </c:pt>
                <c:pt idx="4838">
                  <c:v>268.53927902167499</c:v>
                </c:pt>
                <c:pt idx="4839">
                  <c:v>268.59478528025801</c:v>
                </c:pt>
                <c:pt idx="4840">
                  <c:v>268.65029153884001</c:v>
                </c:pt>
                <c:pt idx="4841">
                  <c:v>268.70579779742297</c:v>
                </c:pt>
                <c:pt idx="4842">
                  <c:v>268.76130405600497</c:v>
                </c:pt>
                <c:pt idx="4843">
                  <c:v>268.81681031458697</c:v>
                </c:pt>
                <c:pt idx="4844">
                  <c:v>268.87231657317</c:v>
                </c:pt>
                <c:pt idx="4845">
                  <c:v>268.927822831752</c:v>
                </c:pt>
                <c:pt idx="4846">
                  <c:v>268.98332909033502</c:v>
                </c:pt>
                <c:pt idx="4847">
                  <c:v>269.03883534891702</c:v>
                </c:pt>
                <c:pt idx="4848">
                  <c:v>269.09434160749902</c:v>
                </c:pt>
                <c:pt idx="4849">
                  <c:v>269.14984786608198</c:v>
                </c:pt>
                <c:pt idx="4850">
                  <c:v>269.20535412466398</c:v>
                </c:pt>
                <c:pt idx="4851">
                  <c:v>269.26086038324701</c:v>
                </c:pt>
                <c:pt idx="4852">
                  <c:v>269.31636664182901</c:v>
                </c:pt>
                <c:pt idx="4853">
                  <c:v>269.37187290041101</c:v>
                </c:pt>
                <c:pt idx="4854">
                  <c:v>269.42737915899397</c:v>
                </c:pt>
                <c:pt idx="4855">
                  <c:v>269.48288541757597</c:v>
                </c:pt>
                <c:pt idx="4856">
                  <c:v>269.53839167615899</c:v>
                </c:pt>
                <c:pt idx="4857">
                  <c:v>269.59389793474099</c:v>
                </c:pt>
                <c:pt idx="4858">
                  <c:v>269.64940419332299</c:v>
                </c:pt>
                <c:pt idx="4859">
                  <c:v>269.70491045190602</c:v>
                </c:pt>
                <c:pt idx="4860">
                  <c:v>269.76041671048802</c:v>
                </c:pt>
                <c:pt idx="4861">
                  <c:v>269.81592296907098</c:v>
                </c:pt>
                <c:pt idx="4862">
                  <c:v>269.87142922765298</c:v>
                </c:pt>
                <c:pt idx="4863">
                  <c:v>269.92693548623498</c:v>
                </c:pt>
                <c:pt idx="4864">
                  <c:v>269.982441744818</c:v>
                </c:pt>
                <c:pt idx="4865">
                  <c:v>270.0379480034</c:v>
                </c:pt>
                <c:pt idx="4866">
                  <c:v>270.09345426198303</c:v>
                </c:pt>
                <c:pt idx="4867">
                  <c:v>270.14896052056503</c:v>
                </c:pt>
                <c:pt idx="4868">
                  <c:v>270.20446677914799</c:v>
                </c:pt>
                <c:pt idx="4869">
                  <c:v>270.25997303772999</c:v>
                </c:pt>
                <c:pt idx="4870">
                  <c:v>270.31547929631199</c:v>
                </c:pt>
                <c:pt idx="4871">
                  <c:v>270.37098555489501</c:v>
                </c:pt>
                <c:pt idx="4872">
                  <c:v>270.42649181347701</c:v>
                </c:pt>
                <c:pt idx="4873">
                  <c:v>270.48199807205998</c:v>
                </c:pt>
                <c:pt idx="4874">
                  <c:v>270.53750433064198</c:v>
                </c:pt>
                <c:pt idx="4875">
                  <c:v>270.59301058922398</c:v>
                </c:pt>
                <c:pt idx="4876">
                  <c:v>270.648516847807</c:v>
                </c:pt>
                <c:pt idx="4877">
                  <c:v>270.704023106389</c:v>
                </c:pt>
                <c:pt idx="4878">
                  <c:v>270.75952936497202</c:v>
                </c:pt>
                <c:pt idx="4879">
                  <c:v>270.81503562355402</c:v>
                </c:pt>
                <c:pt idx="4880">
                  <c:v>270.87054188213602</c:v>
                </c:pt>
                <c:pt idx="4881">
                  <c:v>270.92604814071899</c:v>
                </c:pt>
                <c:pt idx="4882">
                  <c:v>270.98155439930099</c:v>
                </c:pt>
                <c:pt idx="4883">
                  <c:v>271.03706065788401</c:v>
                </c:pt>
                <c:pt idx="4884">
                  <c:v>271.09256691646601</c:v>
                </c:pt>
                <c:pt idx="4885">
                  <c:v>271.14807317504801</c:v>
                </c:pt>
                <c:pt idx="4886">
                  <c:v>271.20357943363098</c:v>
                </c:pt>
                <c:pt idx="4887">
                  <c:v>271.25908569221298</c:v>
                </c:pt>
                <c:pt idx="4888">
                  <c:v>271.314591950796</c:v>
                </c:pt>
                <c:pt idx="4889">
                  <c:v>271.370098209378</c:v>
                </c:pt>
                <c:pt idx="4890">
                  <c:v>271.42560446796</c:v>
                </c:pt>
                <c:pt idx="4891">
                  <c:v>271.48111072654302</c:v>
                </c:pt>
                <c:pt idx="4892">
                  <c:v>271.53661698512502</c:v>
                </c:pt>
                <c:pt idx="4893">
                  <c:v>271.59212324370799</c:v>
                </c:pt>
                <c:pt idx="4894">
                  <c:v>271.64762950228999</c:v>
                </c:pt>
                <c:pt idx="4895">
                  <c:v>271.70313576087199</c:v>
                </c:pt>
                <c:pt idx="4896">
                  <c:v>271.75864201945501</c:v>
                </c:pt>
                <c:pt idx="4897">
                  <c:v>271.81414827803701</c:v>
                </c:pt>
                <c:pt idx="4898">
                  <c:v>271.86965453661998</c:v>
                </c:pt>
                <c:pt idx="4899">
                  <c:v>271.92516079520198</c:v>
                </c:pt>
                <c:pt idx="4900">
                  <c:v>271.98066705378398</c:v>
                </c:pt>
                <c:pt idx="4901">
                  <c:v>272.036173312367</c:v>
                </c:pt>
                <c:pt idx="4902">
                  <c:v>272.091679570949</c:v>
                </c:pt>
                <c:pt idx="4903">
                  <c:v>272.14718582953202</c:v>
                </c:pt>
                <c:pt idx="4904">
                  <c:v>272.20269208811402</c:v>
                </c:pt>
                <c:pt idx="4905">
                  <c:v>272.25819834669602</c:v>
                </c:pt>
                <c:pt idx="4906">
                  <c:v>272.31370460527899</c:v>
                </c:pt>
                <c:pt idx="4907">
                  <c:v>272.36921086386099</c:v>
                </c:pt>
                <c:pt idx="4908">
                  <c:v>272.42471712244401</c:v>
                </c:pt>
                <c:pt idx="4909">
                  <c:v>272.48022338102601</c:v>
                </c:pt>
                <c:pt idx="4910">
                  <c:v>272.53572963960897</c:v>
                </c:pt>
                <c:pt idx="4911">
                  <c:v>272.59123589819097</c:v>
                </c:pt>
                <c:pt idx="4912">
                  <c:v>272.64674215677297</c:v>
                </c:pt>
                <c:pt idx="4913">
                  <c:v>272.702248415356</c:v>
                </c:pt>
                <c:pt idx="4914">
                  <c:v>272.757754673938</c:v>
                </c:pt>
                <c:pt idx="4915">
                  <c:v>272.81326093252102</c:v>
                </c:pt>
                <c:pt idx="4916">
                  <c:v>272.86876719110302</c:v>
                </c:pt>
                <c:pt idx="4917">
                  <c:v>272.92427344968502</c:v>
                </c:pt>
                <c:pt idx="4918">
                  <c:v>272.97977970826798</c:v>
                </c:pt>
                <c:pt idx="4919">
                  <c:v>273.03528596684998</c:v>
                </c:pt>
                <c:pt idx="4920">
                  <c:v>273.09079222543301</c:v>
                </c:pt>
                <c:pt idx="4921">
                  <c:v>273.14629848401501</c:v>
                </c:pt>
                <c:pt idx="4922">
                  <c:v>273.20180474259701</c:v>
                </c:pt>
                <c:pt idx="4923">
                  <c:v>273.25731100118003</c:v>
                </c:pt>
                <c:pt idx="4924">
                  <c:v>273.31281725976203</c:v>
                </c:pt>
                <c:pt idx="4925">
                  <c:v>273.36832351834499</c:v>
                </c:pt>
                <c:pt idx="4926">
                  <c:v>273.42382977692699</c:v>
                </c:pt>
                <c:pt idx="4927">
                  <c:v>273.47933603550899</c:v>
                </c:pt>
                <c:pt idx="4928">
                  <c:v>273.53484229409202</c:v>
                </c:pt>
                <c:pt idx="4929">
                  <c:v>273.59034855267402</c:v>
                </c:pt>
                <c:pt idx="4930">
                  <c:v>273.64585481125698</c:v>
                </c:pt>
                <c:pt idx="4931">
                  <c:v>273.70136106983898</c:v>
                </c:pt>
                <c:pt idx="4932">
                  <c:v>273.75686732842098</c:v>
                </c:pt>
                <c:pt idx="4933">
                  <c:v>273.812373587004</c:v>
                </c:pt>
                <c:pt idx="4934">
                  <c:v>273.867879845586</c:v>
                </c:pt>
                <c:pt idx="4935">
                  <c:v>273.92338610416903</c:v>
                </c:pt>
                <c:pt idx="4936">
                  <c:v>273.97889236275103</c:v>
                </c:pt>
                <c:pt idx="4937">
                  <c:v>274.03439862133303</c:v>
                </c:pt>
                <c:pt idx="4938">
                  <c:v>274.08990487991599</c:v>
                </c:pt>
                <c:pt idx="4939">
                  <c:v>274.14541113849799</c:v>
                </c:pt>
                <c:pt idx="4940">
                  <c:v>274.20091739708101</c:v>
                </c:pt>
                <c:pt idx="4941">
                  <c:v>274.25642365566301</c:v>
                </c:pt>
                <c:pt idx="4942">
                  <c:v>274.31192991424501</c:v>
                </c:pt>
                <c:pt idx="4943">
                  <c:v>274.36743617282798</c:v>
                </c:pt>
                <c:pt idx="4944">
                  <c:v>274.42294243140998</c:v>
                </c:pt>
                <c:pt idx="4945">
                  <c:v>274.478448689993</c:v>
                </c:pt>
                <c:pt idx="4946">
                  <c:v>274.533954948575</c:v>
                </c:pt>
                <c:pt idx="4947">
                  <c:v>274.58946120715802</c:v>
                </c:pt>
                <c:pt idx="4948">
                  <c:v>274.64496746574002</c:v>
                </c:pt>
                <c:pt idx="4949">
                  <c:v>274.70047372432202</c:v>
                </c:pt>
                <c:pt idx="4950">
                  <c:v>274.75597998290499</c:v>
                </c:pt>
                <c:pt idx="4951">
                  <c:v>274.81148624148699</c:v>
                </c:pt>
                <c:pt idx="4952">
                  <c:v>274.86699250007001</c:v>
                </c:pt>
                <c:pt idx="4953">
                  <c:v>274.92249875865201</c:v>
                </c:pt>
                <c:pt idx="4954">
                  <c:v>274.97800501723401</c:v>
                </c:pt>
                <c:pt idx="4955">
                  <c:v>275.03351127581698</c:v>
                </c:pt>
                <c:pt idx="4956">
                  <c:v>275.08901753439898</c:v>
                </c:pt>
                <c:pt idx="4957">
                  <c:v>275.144523792982</c:v>
                </c:pt>
                <c:pt idx="4958">
                  <c:v>275.200030051564</c:v>
                </c:pt>
                <c:pt idx="4959">
                  <c:v>275.255536310146</c:v>
                </c:pt>
                <c:pt idx="4960">
                  <c:v>275.31104256872902</c:v>
                </c:pt>
                <c:pt idx="4961">
                  <c:v>275.36654882731102</c:v>
                </c:pt>
                <c:pt idx="4962">
                  <c:v>275.42205508589399</c:v>
                </c:pt>
                <c:pt idx="4963">
                  <c:v>275.47756134447599</c:v>
                </c:pt>
                <c:pt idx="4964">
                  <c:v>275.53306760305799</c:v>
                </c:pt>
                <c:pt idx="4965">
                  <c:v>275.58857386164101</c:v>
                </c:pt>
                <c:pt idx="4966">
                  <c:v>275.64408012022301</c:v>
                </c:pt>
                <c:pt idx="4967">
                  <c:v>275.69958637880598</c:v>
                </c:pt>
                <c:pt idx="4968">
                  <c:v>275.75509263738797</c:v>
                </c:pt>
                <c:pt idx="4969">
                  <c:v>275.81059889596997</c:v>
                </c:pt>
                <c:pt idx="4970">
                  <c:v>275.866105154553</c:v>
                </c:pt>
                <c:pt idx="4971">
                  <c:v>275.921611413135</c:v>
                </c:pt>
                <c:pt idx="4972">
                  <c:v>275.97711767171802</c:v>
                </c:pt>
                <c:pt idx="4973">
                  <c:v>276.03262393030002</c:v>
                </c:pt>
                <c:pt idx="4974">
                  <c:v>276.08813018888202</c:v>
                </c:pt>
                <c:pt idx="4975">
                  <c:v>276.14363644746498</c:v>
                </c:pt>
                <c:pt idx="4976">
                  <c:v>276.19914270604698</c:v>
                </c:pt>
                <c:pt idx="4977">
                  <c:v>276.25464896463001</c:v>
                </c:pt>
                <c:pt idx="4978">
                  <c:v>276.31015522321201</c:v>
                </c:pt>
                <c:pt idx="4979">
                  <c:v>276.36566148179401</c:v>
                </c:pt>
                <c:pt idx="4980">
                  <c:v>276.42116774037697</c:v>
                </c:pt>
                <c:pt idx="4981">
                  <c:v>276.47667399895897</c:v>
                </c:pt>
                <c:pt idx="4982">
                  <c:v>276.532180257542</c:v>
                </c:pt>
                <c:pt idx="4983">
                  <c:v>276.58768651612399</c:v>
                </c:pt>
                <c:pt idx="4984">
                  <c:v>276.64319277470702</c:v>
                </c:pt>
                <c:pt idx="4985">
                  <c:v>276.69869903328902</c:v>
                </c:pt>
                <c:pt idx="4986">
                  <c:v>276.75420529187102</c:v>
                </c:pt>
                <c:pt idx="4987">
                  <c:v>276.80971155045398</c:v>
                </c:pt>
                <c:pt idx="4988">
                  <c:v>276.86521780903598</c:v>
                </c:pt>
                <c:pt idx="4989">
                  <c:v>276.92072406761798</c:v>
                </c:pt>
                <c:pt idx="4990">
                  <c:v>276.97623032620101</c:v>
                </c:pt>
                <c:pt idx="4991">
                  <c:v>277.031736584783</c:v>
                </c:pt>
                <c:pt idx="4992">
                  <c:v>277.08724284336603</c:v>
                </c:pt>
                <c:pt idx="4993">
                  <c:v>277.14274910194803</c:v>
                </c:pt>
                <c:pt idx="4994">
                  <c:v>277.19825536053099</c:v>
                </c:pt>
                <c:pt idx="4995">
                  <c:v>277.25376161911299</c:v>
                </c:pt>
                <c:pt idx="4996">
                  <c:v>277.30926787769499</c:v>
                </c:pt>
                <c:pt idx="4997">
                  <c:v>277.36477413627802</c:v>
                </c:pt>
                <c:pt idx="4998">
                  <c:v>277.42028039486001</c:v>
                </c:pt>
                <c:pt idx="4999">
                  <c:v>277.47578665344298</c:v>
                </c:pt>
                <c:pt idx="5000">
                  <c:v>277.53129291202498</c:v>
                </c:pt>
                <c:pt idx="5001">
                  <c:v>277.58679917060698</c:v>
                </c:pt>
                <c:pt idx="5002">
                  <c:v>277.64230542919</c:v>
                </c:pt>
                <c:pt idx="5003">
                  <c:v>277.697811687772</c:v>
                </c:pt>
                <c:pt idx="5004">
                  <c:v>277.75331794635503</c:v>
                </c:pt>
                <c:pt idx="5005">
                  <c:v>277.80882420493703</c:v>
                </c:pt>
                <c:pt idx="5006">
                  <c:v>277.86433046351902</c:v>
                </c:pt>
                <c:pt idx="5007">
                  <c:v>277.91983672210199</c:v>
                </c:pt>
                <c:pt idx="5008">
                  <c:v>277.97534298068399</c:v>
                </c:pt>
                <c:pt idx="5009">
                  <c:v>278.03084923926701</c:v>
                </c:pt>
                <c:pt idx="5010">
                  <c:v>278.08635549784901</c:v>
                </c:pt>
                <c:pt idx="5011">
                  <c:v>278.14186175643101</c:v>
                </c:pt>
                <c:pt idx="5012">
                  <c:v>278.19736801501398</c:v>
                </c:pt>
                <c:pt idx="5013">
                  <c:v>278.25287427359598</c:v>
                </c:pt>
                <c:pt idx="5014">
                  <c:v>278.308380532179</c:v>
                </c:pt>
                <c:pt idx="5015">
                  <c:v>278.363886790761</c:v>
                </c:pt>
                <c:pt idx="5016">
                  <c:v>278.419393049343</c:v>
                </c:pt>
                <c:pt idx="5017">
                  <c:v>278.47489930792602</c:v>
                </c:pt>
                <c:pt idx="5018">
                  <c:v>278.53040556650802</c:v>
                </c:pt>
                <c:pt idx="5019">
                  <c:v>278.58591182509099</c:v>
                </c:pt>
                <c:pt idx="5020">
                  <c:v>278.64141808367299</c:v>
                </c:pt>
                <c:pt idx="5021">
                  <c:v>278.69692434225601</c:v>
                </c:pt>
                <c:pt idx="5022">
                  <c:v>278.75243060083801</c:v>
                </c:pt>
                <c:pt idx="5023">
                  <c:v>278.80793685942001</c:v>
                </c:pt>
                <c:pt idx="5024">
                  <c:v>278.86344311800298</c:v>
                </c:pt>
                <c:pt idx="5025">
                  <c:v>278.91894937658498</c:v>
                </c:pt>
                <c:pt idx="5026">
                  <c:v>278.97445563516698</c:v>
                </c:pt>
                <c:pt idx="5027">
                  <c:v>279.02996189375</c:v>
                </c:pt>
                <c:pt idx="5028">
                  <c:v>279.085468152332</c:v>
                </c:pt>
                <c:pt idx="5029">
                  <c:v>279.14097441091502</c:v>
                </c:pt>
                <c:pt idx="5030">
                  <c:v>279.19648066949702</c:v>
                </c:pt>
                <c:pt idx="5031">
                  <c:v>279.25198692807999</c:v>
                </c:pt>
                <c:pt idx="5032">
                  <c:v>279.30749318666199</c:v>
                </c:pt>
                <c:pt idx="5033">
                  <c:v>279.36299944524399</c:v>
                </c:pt>
                <c:pt idx="5034">
                  <c:v>279.41850570382701</c:v>
                </c:pt>
                <c:pt idx="5035">
                  <c:v>279.47401196240901</c:v>
                </c:pt>
                <c:pt idx="5036">
                  <c:v>279.52951822099197</c:v>
                </c:pt>
                <c:pt idx="5037">
                  <c:v>279.58502447957397</c:v>
                </c:pt>
                <c:pt idx="5038">
                  <c:v>279.64053073815597</c:v>
                </c:pt>
                <c:pt idx="5039">
                  <c:v>279.696036996739</c:v>
                </c:pt>
                <c:pt idx="5040">
                  <c:v>279.751543255321</c:v>
                </c:pt>
                <c:pt idx="5041">
                  <c:v>279.80704951390402</c:v>
                </c:pt>
                <c:pt idx="5042">
                  <c:v>279.86255577248602</c:v>
                </c:pt>
                <c:pt idx="5043">
                  <c:v>279.91806203106802</c:v>
                </c:pt>
                <c:pt idx="5044">
                  <c:v>279.97356828965098</c:v>
                </c:pt>
                <c:pt idx="5045">
                  <c:v>280.02907454823298</c:v>
                </c:pt>
                <c:pt idx="5046">
                  <c:v>280.08458080681601</c:v>
                </c:pt>
                <c:pt idx="5047">
                  <c:v>280.14008706539801</c:v>
                </c:pt>
                <c:pt idx="5048">
                  <c:v>280.19559332398001</c:v>
                </c:pt>
                <c:pt idx="5049">
                  <c:v>280.25109958256297</c:v>
                </c:pt>
                <c:pt idx="5050">
                  <c:v>280.30660584114497</c:v>
                </c:pt>
                <c:pt idx="5051">
                  <c:v>280.36211209972799</c:v>
                </c:pt>
                <c:pt idx="5052">
                  <c:v>280.41761835830999</c:v>
                </c:pt>
                <c:pt idx="5053">
                  <c:v>280.47312461689199</c:v>
                </c:pt>
                <c:pt idx="5054">
                  <c:v>280.52863087547502</c:v>
                </c:pt>
                <c:pt idx="5055">
                  <c:v>280.58413713405702</c:v>
                </c:pt>
                <c:pt idx="5056">
                  <c:v>280.63964339263998</c:v>
                </c:pt>
                <c:pt idx="5057">
                  <c:v>280.69514965122198</c:v>
                </c:pt>
                <c:pt idx="5058">
                  <c:v>280.75065590980398</c:v>
                </c:pt>
                <c:pt idx="5059">
                  <c:v>280.806162168387</c:v>
                </c:pt>
                <c:pt idx="5060">
                  <c:v>280.861668426969</c:v>
                </c:pt>
                <c:pt idx="5061">
                  <c:v>280.91717468555203</c:v>
                </c:pt>
                <c:pt idx="5062">
                  <c:v>280.97268094413403</c:v>
                </c:pt>
                <c:pt idx="5063">
                  <c:v>281.02818720271603</c:v>
                </c:pt>
                <c:pt idx="5064">
                  <c:v>281.08369346129899</c:v>
                </c:pt>
                <c:pt idx="5065">
                  <c:v>281.13919971988099</c:v>
                </c:pt>
                <c:pt idx="5066">
                  <c:v>281.19470597846401</c:v>
                </c:pt>
                <c:pt idx="5067">
                  <c:v>281.25021223704601</c:v>
                </c:pt>
                <c:pt idx="5068">
                  <c:v>281.30571849562898</c:v>
                </c:pt>
                <c:pt idx="5069">
                  <c:v>281.36122475421098</c:v>
                </c:pt>
                <c:pt idx="5070">
                  <c:v>281.41673101279298</c:v>
                </c:pt>
                <c:pt idx="5071">
                  <c:v>281.472237271376</c:v>
                </c:pt>
                <c:pt idx="5072">
                  <c:v>281.527743529958</c:v>
                </c:pt>
                <c:pt idx="5073">
                  <c:v>281.58324978854102</c:v>
                </c:pt>
                <c:pt idx="5074">
                  <c:v>281.63875604712302</c:v>
                </c:pt>
                <c:pt idx="5075">
                  <c:v>281.69426230570502</c:v>
                </c:pt>
                <c:pt idx="5076">
                  <c:v>281.74976856428799</c:v>
                </c:pt>
                <c:pt idx="5077">
                  <c:v>281.80527482286999</c:v>
                </c:pt>
                <c:pt idx="5078">
                  <c:v>281.86078108145301</c:v>
                </c:pt>
                <c:pt idx="5079">
                  <c:v>281.91628734003501</c:v>
                </c:pt>
                <c:pt idx="5080">
                  <c:v>281.97179359861701</c:v>
                </c:pt>
                <c:pt idx="5081">
                  <c:v>282.02729985719998</c:v>
                </c:pt>
                <c:pt idx="5082">
                  <c:v>282.08280611578198</c:v>
                </c:pt>
                <c:pt idx="5083">
                  <c:v>282.138312374365</c:v>
                </c:pt>
                <c:pt idx="5084">
                  <c:v>282.193818632947</c:v>
                </c:pt>
                <c:pt idx="5085">
                  <c:v>282.249324891529</c:v>
                </c:pt>
                <c:pt idx="5086">
                  <c:v>282.30483115011202</c:v>
                </c:pt>
                <c:pt idx="5087">
                  <c:v>282.36033740869402</c:v>
                </c:pt>
                <c:pt idx="5088">
                  <c:v>282.41584366727699</c:v>
                </c:pt>
                <c:pt idx="5089">
                  <c:v>282.47134992585899</c:v>
                </c:pt>
                <c:pt idx="5090">
                  <c:v>282.52685618444099</c:v>
                </c:pt>
                <c:pt idx="5091">
                  <c:v>282.58236244302401</c:v>
                </c:pt>
                <c:pt idx="5092">
                  <c:v>282.63786870160601</c:v>
                </c:pt>
                <c:pt idx="5093">
                  <c:v>282.69337496018898</c:v>
                </c:pt>
                <c:pt idx="5094">
                  <c:v>282.74888121877098</c:v>
                </c:pt>
                <c:pt idx="5095">
                  <c:v>282.80438747735298</c:v>
                </c:pt>
                <c:pt idx="5096">
                  <c:v>282.859893735936</c:v>
                </c:pt>
                <c:pt idx="5097">
                  <c:v>282.915399994518</c:v>
                </c:pt>
                <c:pt idx="5098">
                  <c:v>282.97090625310102</c:v>
                </c:pt>
                <c:pt idx="5099">
                  <c:v>283.02641251168302</c:v>
                </c:pt>
                <c:pt idx="5100">
                  <c:v>283.08191877026502</c:v>
                </c:pt>
                <c:pt idx="5101">
                  <c:v>283.13742502884799</c:v>
                </c:pt>
                <c:pt idx="5102">
                  <c:v>283.19293128742999</c:v>
                </c:pt>
                <c:pt idx="5103">
                  <c:v>283.24843754601301</c:v>
                </c:pt>
                <c:pt idx="5104">
                  <c:v>283.30394380459501</c:v>
                </c:pt>
                <c:pt idx="5105">
                  <c:v>283.35945006317797</c:v>
                </c:pt>
                <c:pt idx="5106">
                  <c:v>283.41495632175997</c:v>
                </c:pt>
                <c:pt idx="5107">
                  <c:v>283.47046258034197</c:v>
                </c:pt>
                <c:pt idx="5108">
                  <c:v>283.525968838925</c:v>
                </c:pt>
                <c:pt idx="5109">
                  <c:v>283.581475097507</c:v>
                </c:pt>
                <c:pt idx="5110">
                  <c:v>283.63698135609002</c:v>
                </c:pt>
                <c:pt idx="5111">
                  <c:v>283.69248761467202</c:v>
                </c:pt>
                <c:pt idx="5112">
                  <c:v>283.74799387325402</c:v>
                </c:pt>
                <c:pt idx="5113">
                  <c:v>283.80350013183698</c:v>
                </c:pt>
                <c:pt idx="5114">
                  <c:v>283.85900639041898</c:v>
                </c:pt>
                <c:pt idx="5115">
                  <c:v>283.91451264900201</c:v>
                </c:pt>
                <c:pt idx="5116">
                  <c:v>283.97001890758401</c:v>
                </c:pt>
                <c:pt idx="5117">
                  <c:v>284.02552516616601</c:v>
                </c:pt>
                <c:pt idx="5118">
                  <c:v>284.08103142474903</c:v>
                </c:pt>
                <c:pt idx="5119">
                  <c:v>284.13653768333103</c:v>
                </c:pt>
                <c:pt idx="5120">
                  <c:v>284.19204394191399</c:v>
                </c:pt>
                <c:pt idx="5121">
                  <c:v>284.24755020049599</c:v>
                </c:pt>
                <c:pt idx="5122">
                  <c:v>284.30305645907799</c:v>
                </c:pt>
                <c:pt idx="5123">
                  <c:v>284.35856271766102</c:v>
                </c:pt>
                <c:pt idx="5124">
                  <c:v>284.41406897624302</c:v>
                </c:pt>
                <c:pt idx="5125">
                  <c:v>284.46957523482598</c:v>
                </c:pt>
                <c:pt idx="5126">
                  <c:v>284.52508149340798</c:v>
                </c:pt>
                <c:pt idx="5127">
                  <c:v>284.58058775198998</c:v>
                </c:pt>
                <c:pt idx="5128">
                  <c:v>284.636094010573</c:v>
                </c:pt>
                <c:pt idx="5129">
                  <c:v>284.691600269155</c:v>
                </c:pt>
                <c:pt idx="5130">
                  <c:v>284.74710652773803</c:v>
                </c:pt>
                <c:pt idx="5131">
                  <c:v>284.80261278632003</c:v>
                </c:pt>
                <c:pt idx="5132">
                  <c:v>284.85811904490203</c:v>
                </c:pt>
                <c:pt idx="5133">
                  <c:v>284.91362530348499</c:v>
                </c:pt>
                <c:pt idx="5134">
                  <c:v>284.96913156206699</c:v>
                </c:pt>
                <c:pt idx="5135">
                  <c:v>285.02463782065001</c:v>
                </c:pt>
                <c:pt idx="5136">
                  <c:v>285.08014407923201</c:v>
                </c:pt>
                <c:pt idx="5137">
                  <c:v>285.13565033781401</c:v>
                </c:pt>
                <c:pt idx="5138">
                  <c:v>285.19115659639698</c:v>
                </c:pt>
                <c:pt idx="5139">
                  <c:v>285.24666285497898</c:v>
                </c:pt>
                <c:pt idx="5140">
                  <c:v>285.302169113562</c:v>
                </c:pt>
                <c:pt idx="5141">
                  <c:v>285.357675372144</c:v>
                </c:pt>
                <c:pt idx="5142">
                  <c:v>285.41318163072702</c:v>
                </c:pt>
                <c:pt idx="5143">
                  <c:v>285.46868788930902</c:v>
                </c:pt>
                <c:pt idx="5144">
                  <c:v>285.52419414789102</c:v>
                </c:pt>
                <c:pt idx="5145">
                  <c:v>285.57970040647399</c:v>
                </c:pt>
                <c:pt idx="5146">
                  <c:v>285.63520666505599</c:v>
                </c:pt>
                <c:pt idx="5147">
                  <c:v>285.69071292363901</c:v>
                </c:pt>
                <c:pt idx="5148">
                  <c:v>285.74621918222101</c:v>
                </c:pt>
                <c:pt idx="5149">
                  <c:v>285.80172544080301</c:v>
                </c:pt>
                <c:pt idx="5150">
                  <c:v>285.85723169938598</c:v>
                </c:pt>
                <c:pt idx="5151">
                  <c:v>285.91273795796798</c:v>
                </c:pt>
                <c:pt idx="5152">
                  <c:v>285.968244216551</c:v>
                </c:pt>
                <c:pt idx="5153">
                  <c:v>286.023750475133</c:v>
                </c:pt>
                <c:pt idx="5154">
                  <c:v>286.079256733715</c:v>
                </c:pt>
                <c:pt idx="5155">
                  <c:v>286.13476299229802</c:v>
                </c:pt>
                <c:pt idx="5156">
                  <c:v>286.19026925088002</c:v>
                </c:pt>
                <c:pt idx="5157">
                  <c:v>286.24577550946299</c:v>
                </c:pt>
                <c:pt idx="5158">
                  <c:v>286.30128176804499</c:v>
                </c:pt>
                <c:pt idx="5159">
                  <c:v>286.35678802662699</c:v>
                </c:pt>
                <c:pt idx="5160">
                  <c:v>286.41229428521001</c:v>
                </c:pt>
                <c:pt idx="5161">
                  <c:v>286.46780054379201</c:v>
                </c:pt>
                <c:pt idx="5162">
                  <c:v>286.52330680237498</c:v>
                </c:pt>
                <c:pt idx="5163">
                  <c:v>286.57881306095697</c:v>
                </c:pt>
                <c:pt idx="5164">
                  <c:v>286.63431931953897</c:v>
                </c:pt>
                <c:pt idx="5165">
                  <c:v>286.689825578122</c:v>
                </c:pt>
                <c:pt idx="5166">
                  <c:v>286.745331836704</c:v>
                </c:pt>
                <c:pt idx="5167">
                  <c:v>286.80083809528702</c:v>
                </c:pt>
                <c:pt idx="5168">
                  <c:v>286.85634435386902</c:v>
                </c:pt>
                <c:pt idx="5169">
                  <c:v>286.91185061245102</c:v>
                </c:pt>
                <c:pt idx="5170">
                  <c:v>286.96735687103399</c:v>
                </c:pt>
                <c:pt idx="5171">
                  <c:v>287.02286312961598</c:v>
                </c:pt>
                <c:pt idx="5172">
                  <c:v>287.07836938819901</c:v>
                </c:pt>
                <c:pt idx="5173">
                  <c:v>287.13387564678101</c:v>
                </c:pt>
                <c:pt idx="5174">
                  <c:v>287.18938190536301</c:v>
                </c:pt>
                <c:pt idx="5175">
                  <c:v>287.24488816394597</c:v>
                </c:pt>
                <c:pt idx="5176">
                  <c:v>287.30039442252797</c:v>
                </c:pt>
                <c:pt idx="5177">
                  <c:v>287.355900681111</c:v>
                </c:pt>
                <c:pt idx="5178">
                  <c:v>287.41140693969299</c:v>
                </c:pt>
                <c:pt idx="5179">
                  <c:v>287.46691319827499</c:v>
                </c:pt>
                <c:pt idx="5180">
                  <c:v>287.52241945685802</c:v>
                </c:pt>
                <c:pt idx="5181">
                  <c:v>287.57792571544002</c:v>
                </c:pt>
                <c:pt idx="5182">
                  <c:v>287.63343197402298</c:v>
                </c:pt>
                <c:pt idx="5183">
                  <c:v>287.68893823260498</c:v>
                </c:pt>
                <c:pt idx="5184">
                  <c:v>287.74444449118698</c:v>
                </c:pt>
                <c:pt idx="5185">
                  <c:v>287.79995074977001</c:v>
                </c:pt>
                <c:pt idx="5186">
                  <c:v>287.855457008352</c:v>
                </c:pt>
                <c:pt idx="5187">
                  <c:v>287.91096326693503</c:v>
                </c:pt>
                <c:pt idx="5188">
                  <c:v>287.96646952551703</c:v>
                </c:pt>
                <c:pt idx="5189">
                  <c:v>288.02197578409999</c:v>
                </c:pt>
                <c:pt idx="5190">
                  <c:v>288.07748204268199</c:v>
                </c:pt>
                <c:pt idx="5191">
                  <c:v>288.13298830126399</c:v>
                </c:pt>
                <c:pt idx="5192">
                  <c:v>288.18849455984702</c:v>
                </c:pt>
                <c:pt idx="5193">
                  <c:v>288.24400081842901</c:v>
                </c:pt>
                <c:pt idx="5194">
                  <c:v>288.29950707701198</c:v>
                </c:pt>
                <c:pt idx="5195">
                  <c:v>288.35501333559398</c:v>
                </c:pt>
                <c:pt idx="5196">
                  <c:v>288.41051959417598</c:v>
                </c:pt>
                <c:pt idx="5197">
                  <c:v>288.466025852759</c:v>
                </c:pt>
                <c:pt idx="5198">
                  <c:v>288.521532111341</c:v>
                </c:pt>
                <c:pt idx="5199">
                  <c:v>288.57703836992403</c:v>
                </c:pt>
                <c:pt idx="5200">
                  <c:v>288.63254462850603</c:v>
                </c:pt>
                <c:pt idx="5201">
                  <c:v>288.68805088708802</c:v>
                </c:pt>
                <c:pt idx="5202">
                  <c:v>288.74355714567099</c:v>
                </c:pt>
                <c:pt idx="5203">
                  <c:v>288.79906340425299</c:v>
                </c:pt>
                <c:pt idx="5204">
                  <c:v>288.85456966283601</c:v>
                </c:pt>
                <c:pt idx="5205">
                  <c:v>288.91007592141801</c:v>
                </c:pt>
                <c:pt idx="5206">
                  <c:v>288.96558218000001</c:v>
                </c:pt>
                <c:pt idx="5207">
                  <c:v>289.02108843858298</c:v>
                </c:pt>
                <c:pt idx="5208">
                  <c:v>289.07659469716498</c:v>
                </c:pt>
                <c:pt idx="5209">
                  <c:v>289.132100955748</c:v>
                </c:pt>
                <c:pt idx="5210">
                  <c:v>289.18760721433</c:v>
                </c:pt>
                <c:pt idx="5211">
                  <c:v>289.243113472912</c:v>
                </c:pt>
                <c:pt idx="5212">
                  <c:v>289.29861973149502</c:v>
                </c:pt>
                <c:pt idx="5213">
                  <c:v>289.35412599007702</c:v>
                </c:pt>
                <c:pt idx="5214">
                  <c:v>289.40963224865999</c:v>
                </c:pt>
                <c:pt idx="5215">
                  <c:v>289.46513850724199</c:v>
                </c:pt>
                <c:pt idx="5216">
                  <c:v>289.52064476582399</c:v>
                </c:pt>
                <c:pt idx="5217">
                  <c:v>289.57615102440701</c:v>
                </c:pt>
                <c:pt idx="5218">
                  <c:v>289.63165728298901</c:v>
                </c:pt>
                <c:pt idx="5219">
                  <c:v>289.68716354157198</c:v>
                </c:pt>
                <c:pt idx="5220">
                  <c:v>289.74266980015398</c:v>
                </c:pt>
                <c:pt idx="5221">
                  <c:v>289.79817605873598</c:v>
                </c:pt>
                <c:pt idx="5222">
                  <c:v>289.853682317319</c:v>
                </c:pt>
                <c:pt idx="5223">
                  <c:v>289.909188575901</c:v>
                </c:pt>
                <c:pt idx="5224">
                  <c:v>289.96469483448402</c:v>
                </c:pt>
                <c:pt idx="5225">
                  <c:v>290.02020109306602</c:v>
                </c:pt>
                <c:pt idx="5226">
                  <c:v>290.07570735164899</c:v>
                </c:pt>
                <c:pt idx="5227">
                  <c:v>290.13121361023099</c:v>
                </c:pt>
                <c:pt idx="5228">
                  <c:v>290.18671986881299</c:v>
                </c:pt>
                <c:pt idx="5229">
                  <c:v>290.24222612739601</c:v>
                </c:pt>
                <c:pt idx="5230">
                  <c:v>290.29773238597801</c:v>
                </c:pt>
                <c:pt idx="5231">
                  <c:v>290.35323864456097</c:v>
                </c:pt>
                <c:pt idx="5232">
                  <c:v>290.40874490314297</c:v>
                </c:pt>
                <c:pt idx="5233">
                  <c:v>290.46425116172497</c:v>
                </c:pt>
                <c:pt idx="5234">
                  <c:v>290.519757420308</c:v>
                </c:pt>
                <c:pt idx="5235">
                  <c:v>290.57526367889</c:v>
                </c:pt>
                <c:pt idx="5236">
                  <c:v>290.63076993747302</c:v>
                </c:pt>
                <c:pt idx="5237">
                  <c:v>290.68627619605502</c:v>
                </c:pt>
                <c:pt idx="5238">
                  <c:v>290.74178245463702</c:v>
                </c:pt>
                <c:pt idx="5239">
                  <c:v>290.79728871321998</c:v>
                </c:pt>
                <c:pt idx="5240">
                  <c:v>290.85279497180198</c:v>
                </c:pt>
                <c:pt idx="5241">
                  <c:v>290.90830123038501</c:v>
                </c:pt>
                <c:pt idx="5242">
                  <c:v>290.96380748896701</c:v>
                </c:pt>
                <c:pt idx="5243">
                  <c:v>291.01931374754901</c:v>
                </c:pt>
                <c:pt idx="5244">
                  <c:v>291.07482000613197</c:v>
                </c:pt>
                <c:pt idx="5245">
                  <c:v>291.13032626471397</c:v>
                </c:pt>
                <c:pt idx="5246">
                  <c:v>291.18583252329699</c:v>
                </c:pt>
                <c:pt idx="5247">
                  <c:v>291.24133878187899</c:v>
                </c:pt>
                <c:pt idx="5248">
                  <c:v>291.29684504046099</c:v>
                </c:pt>
                <c:pt idx="5249">
                  <c:v>291.35235129904402</c:v>
                </c:pt>
                <c:pt idx="5250">
                  <c:v>291.40785755762602</c:v>
                </c:pt>
                <c:pt idx="5251">
                  <c:v>291.46336381620898</c:v>
                </c:pt>
                <c:pt idx="5252">
                  <c:v>291.51887007479098</c:v>
                </c:pt>
                <c:pt idx="5253">
                  <c:v>291.57437633337298</c:v>
                </c:pt>
                <c:pt idx="5254">
                  <c:v>291.629882591956</c:v>
                </c:pt>
                <c:pt idx="5255">
                  <c:v>291.685388850538</c:v>
                </c:pt>
                <c:pt idx="5256">
                  <c:v>291.74089510912103</c:v>
                </c:pt>
                <c:pt idx="5257">
                  <c:v>291.79640136770303</c:v>
                </c:pt>
                <c:pt idx="5258">
                  <c:v>291.85190762628503</c:v>
                </c:pt>
                <c:pt idx="5259">
                  <c:v>291.90741388486799</c:v>
                </c:pt>
                <c:pt idx="5260">
                  <c:v>291.96292014344999</c:v>
                </c:pt>
                <c:pt idx="5261">
                  <c:v>292.01842640203301</c:v>
                </c:pt>
                <c:pt idx="5262">
                  <c:v>292.07393266061501</c:v>
                </c:pt>
                <c:pt idx="5263">
                  <c:v>292.12943891919701</c:v>
                </c:pt>
                <c:pt idx="5264">
                  <c:v>292.18494517777998</c:v>
                </c:pt>
                <c:pt idx="5265">
                  <c:v>292.24045143636198</c:v>
                </c:pt>
                <c:pt idx="5266">
                  <c:v>292.295957694945</c:v>
                </c:pt>
                <c:pt idx="5267">
                  <c:v>292.351463953527</c:v>
                </c:pt>
                <c:pt idx="5268">
                  <c:v>292.40697021211002</c:v>
                </c:pt>
                <c:pt idx="5269">
                  <c:v>292.46247647069202</c:v>
                </c:pt>
                <c:pt idx="5270">
                  <c:v>292.51798272927402</c:v>
                </c:pt>
                <c:pt idx="5271">
                  <c:v>292.57348898785699</c:v>
                </c:pt>
                <c:pt idx="5272">
                  <c:v>292.62899524643899</c:v>
                </c:pt>
                <c:pt idx="5273">
                  <c:v>292.68450150502201</c:v>
                </c:pt>
                <c:pt idx="5274">
                  <c:v>292.74000776360401</c:v>
                </c:pt>
                <c:pt idx="5275">
                  <c:v>292.79551402218601</c:v>
                </c:pt>
                <c:pt idx="5276">
                  <c:v>292.85102028076898</c:v>
                </c:pt>
                <c:pt idx="5277">
                  <c:v>292.90652653935098</c:v>
                </c:pt>
                <c:pt idx="5278">
                  <c:v>292.962032797934</c:v>
                </c:pt>
                <c:pt idx="5279">
                  <c:v>293.017539056516</c:v>
                </c:pt>
                <c:pt idx="5280">
                  <c:v>293.073045315098</c:v>
                </c:pt>
                <c:pt idx="5281">
                  <c:v>293.12855157368102</c:v>
                </c:pt>
                <c:pt idx="5282">
                  <c:v>293.18405783226302</c:v>
                </c:pt>
                <c:pt idx="5283">
                  <c:v>293.23956409084599</c:v>
                </c:pt>
                <c:pt idx="5284">
                  <c:v>293.29507034942799</c:v>
                </c:pt>
                <c:pt idx="5285">
                  <c:v>293.35057660800999</c:v>
                </c:pt>
                <c:pt idx="5286">
                  <c:v>293.40608286659301</c:v>
                </c:pt>
                <c:pt idx="5287">
                  <c:v>293.46158912517501</c:v>
                </c:pt>
                <c:pt idx="5288">
                  <c:v>293.51709538375798</c:v>
                </c:pt>
                <c:pt idx="5289">
                  <c:v>293.57260164233998</c:v>
                </c:pt>
                <c:pt idx="5290">
                  <c:v>293.62810790092198</c:v>
                </c:pt>
                <c:pt idx="5291">
                  <c:v>293.683614159505</c:v>
                </c:pt>
                <c:pt idx="5292">
                  <c:v>293.739120418087</c:v>
                </c:pt>
                <c:pt idx="5293">
                  <c:v>293.79462667667002</c:v>
                </c:pt>
                <c:pt idx="5294">
                  <c:v>293.85013293525202</c:v>
                </c:pt>
                <c:pt idx="5295">
                  <c:v>293.90563919383402</c:v>
                </c:pt>
                <c:pt idx="5296">
                  <c:v>293.96114545241699</c:v>
                </c:pt>
                <c:pt idx="5297">
                  <c:v>294.01665171099899</c:v>
                </c:pt>
                <c:pt idx="5298">
                  <c:v>294.07215796958201</c:v>
                </c:pt>
                <c:pt idx="5299">
                  <c:v>294.12766422816401</c:v>
                </c:pt>
                <c:pt idx="5300">
                  <c:v>294.18317048674601</c:v>
                </c:pt>
                <c:pt idx="5301">
                  <c:v>294.23867674532897</c:v>
                </c:pt>
                <c:pt idx="5302">
                  <c:v>294.29418300391097</c:v>
                </c:pt>
                <c:pt idx="5303">
                  <c:v>294.349689262494</c:v>
                </c:pt>
                <c:pt idx="5304">
                  <c:v>294.405195521076</c:v>
                </c:pt>
                <c:pt idx="5305">
                  <c:v>294.46070177965902</c:v>
                </c:pt>
                <c:pt idx="5306">
                  <c:v>294.51620803824102</c:v>
                </c:pt>
                <c:pt idx="5307">
                  <c:v>294.57171429682302</c:v>
                </c:pt>
                <c:pt idx="5308">
                  <c:v>294.62722055540598</c:v>
                </c:pt>
                <c:pt idx="5309">
                  <c:v>294.68272681398798</c:v>
                </c:pt>
                <c:pt idx="5310">
                  <c:v>294.73823307257101</c:v>
                </c:pt>
                <c:pt idx="5311">
                  <c:v>294.79373933115301</c:v>
                </c:pt>
                <c:pt idx="5312">
                  <c:v>294.84924558973501</c:v>
                </c:pt>
                <c:pt idx="5313">
                  <c:v>294.90475184831803</c:v>
                </c:pt>
                <c:pt idx="5314">
                  <c:v>294.96025810690003</c:v>
                </c:pt>
                <c:pt idx="5315">
                  <c:v>295.01576436548299</c:v>
                </c:pt>
                <c:pt idx="5316">
                  <c:v>295.07127062406499</c:v>
                </c:pt>
                <c:pt idx="5317">
                  <c:v>295.12677688264699</c:v>
                </c:pt>
                <c:pt idx="5318">
                  <c:v>295.18228314123002</c:v>
                </c:pt>
                <c:pt idx="5319">
                  <c:v>295.23778939981202</c:v>
                </c:pt>
                <c:pt idx="5320">
                  <c:v>295.29329565839498</c:v>
                </c:pt>
                <c:pt idx="5321">
                  <c:v>295.34880191697698</c:v>
                </c:pt>
                <c:pt idx="5322">
                  <c:v>295.40430817555898</c:v>
                </c:pt>
                <c:pt idx="5323">
                  <c:v>295.459814434142</c:v>
                </c:pt>
                <c:pt idx="5324">
                  <c:v>295.515320692724</c:v>
                </c:pt>
                <c:pt idx="5325">
                  <c:v>295.57082695130703</c:v>
                </c:pt>
                <c:pt idx="5326">
                  <c:v>295.62633320988903</c:v>
                </c:pt>
                <c:pt idx="5327">
                  <c:v>295.68183946847103</c:v>
                </c:pt>
                <c:pt idx="5328">
                  <c:v>295.73734572705399</c:v>
                </c:pt>
                <c:pt idx="5329">
                  <c:v>295.79285198563599</c:v>
                </c:pt>
                <c:pt idx="5330">
                  <c:v>295.84835824421901</c:v>
                </c:pt>
                <c:pt idx="5331">
                  <c:v>295.90386450280101</c:v>
                </c:pt>
                <c:pt idx="5332">
                  <c:v>295.95937076138301</c:v>
                </c:pt>
                <c:pt idx="5333">
                  <c:v>296.01487701996598</c:v>
                </c:pt>
                <c:pt idx="5334">
                  <c:v>296.07038327854798</c:v>
                </c:pt>
                <c:pt idx="5335">
                  <c:v>296.125889537131</c:v>
                </c:pt>
                <c:pt idx="5336">
                  <c:v>296.181395795713</c:v>
                </c:pt>
                <c:pt idx="5337">
                  <c:v>296.236902054295</c:v>
                </c:pt>
                <c:pt idx="5338">
                  <c:v>296.29240831287802</c:v>
                </c:pt>
                <c:pt idx="5339">
                  <c:v>296.34791457146002</c:v>
                </c:pt>
                <c:pt idx="5340">
                  <c:v>296.40342083004299</c:v>
                </c:pt>
                <c:pt idx="5341">
                  <c:v>296.45892708862499</c:v>
                </c:pt>
                <c:pt idx="5342">
                  <c:v>296.51443334720801</c:v>
                </c:pt>
                <c:pt idx="5343">
                  <c:v>296.56993960579001</c:v>
                </c:pt>
                <c:pt idx="5344">
                  <c:v>296.62544586437201</c:v>
                </c:pt>
                <c:pt idx="5345">
                  <c:v>296.68095212295498</c:v>
                </c:pt>
                <c:pt idx="5346">
                  <c:v>296.73645838153698</c:v>
                </c:pt>
                <c:pt idx="5347">
                  <c:v>296.79196464011898</c:v>
                </c:pt>
                <c:pt idx="5348">
                  <c:v>296.847470898702</c:v>
                </c:pt>
                <c:pt idx="5349">
                  <c:v>296.902977157284</c:v>
                </c:pt>
                <c:pt idx="5350">
                  <c:v>296.95848341586702</c:v>
                </c:pt>
                <c:pt idx="5351">
                  <c:v>297.01398967444902</c:v>
                </c:pt>
                <c:pt idx="5352">
                  <c:v>297.06949593303199</c:v>
                </c:pt>
                <c:pt idx="5353">
                  <c:v>297.12500219161399</c:v>
                </c:pt>
                <c:pt idx="5354">
                  <c:v>297.18050845019599</c:v>
                </c:pt>
                <c:pt idx="5355">
                  <c:v>297.23601470877901</c:v>
                </c:pt>
                <c:pt idx="5356">
                  <c:v>297.29152096736101</c:v>
                </c:pt>
                <c:pt idx="5357">
                  <c:v>297.34702722594398</c:v>
                </c:pt>
                <c:pt idx="5358">
                  <c:v>297.40253348452597</c:v>
                </c:pt>
                <c:pt idx="5359">
                  <c:v>297.45803974310797</c:v>
                </c:pt>
                <c:pt idx="5360">
                  <c:v>297.513546001691</c:v>
                </c:pt>
                <c:pt idx="5361">
                  <c:v>297.569052260273</c:v>
                </c:pt>
                <c:pt idx="5362">
                  <c:v>297.62455851885602</c:v>
                </c:pt>
                <c:pt idx="5363">
                  <c:v>297.68006477743802</c:v>
                </c:pt>
                <c:pt idx="5364">
                  <c:v>297.73557103602002</c:v>
                </c:pt>
                <c:pt idx="5365">
                  <c:v>297.79107729460299</c:v>
                </c:pt>
                <c:pt idx="5366">
                  <c:v>297.84658355318498</c:v>
                </c:pt>
                <c:pt idx="5367">
                  <c:v>297.90208981176801</c:v>
                </c:pt>
                <c:pt idx="5368">
                  <c:v>297.95759607035001</c:v>
                </c:pt>
                <c:pt idx="5369">
                  <c:v>298.01310232893201</c:v>
                </c:pt>
                <c:pt idx="5370">
                  <c:v>298.06860858751497</c:v>
                </c:pt>
                <c:pt idx="5371">
                  <c:v>298.12411484609697</c:v>
                </c:pt>
                <c:pt idx="5372">
                  <c:v>298.17962110468</c:v>
                </c:pt>
                <c:pt idx="5373">
                  <c:v>298.235127363262</c:v>
                </c:pt>
                <c:pt idx="5374">
                  <c:v>298.29063362184399</c:v>
                </c:pt>
                <c:pt idx="5375">
                  <c:v>298.34613988042702</c:v>
                </c:pt>
                <c:pt idx="5376">
                  <c:v>298.40164613900902</c:v>
                </c:pt>
                <c:pt idx="5377">
                  <c:v>298.45715239759198</c:v>
                </c:pt>
                <c:pt idx="5378">
                  <c:v>298.51265865617398</c:v>
                </c:pt>
                <c:pt idx="5379">
                  <c:v>298.56816491475598</c:v>
                </c:pt>
                <c:pt idx="5380">
                  <c:v>298.62367117333901</c:v>
                </c:pt>
                <c:pt idx="5381">
                  <c:v>298.679177431921</c:v>
                </c:pt>
                <c:pt idx="5382">
                  <c:v>298.73468369050403</c:v>
                </c:pt>
                <c:pt idx="5383">
                  <c:v>298.79018994908603</c:v>
                </c:pt>
                <c:pt idx="5384">
                  <c:v>298.84569620766803</c:v>
                </c:pt>
                <c:pt idx="5385">
                  <c:v>298.90120246625099</c:v>
                </c:pt>
                <c:pt idx="5386">
                  <c:v>298.95670872483299</c:v>
                </c:pt>
                <c:pt idx="5387">
                  <c:v>299.01221498341602</c:v>
                </c:pt>
                <c:pt idx="5388">
                  <c:v>299.06772124199802</c:v>
                </c:pt>
                <c:pt idx="5389">
                  <c:v>299.12322750058098</c:v>
                </c:pt>
                <c:pt idx="5390">
                  <c:v>299.17873375916298</c:v>
                </c:pt>
                <c:pt idx="5391">
                  <c:v>299.23424001774498</c:v>
                </c:pt>
                <c:pt idx="5392">
                  <c:v>299.289746276328</c:v>
                </c:pt>
                <c:pt idx="5393">
                  <c:v>299.34525253491</c:v>
                </c:pt>
                <c:pt idx="5394">
                  <c:v>299.40075879349303</c:v>
                </c:pt>
                <c:pt idx="5395">
                  <c:v>299.45626505207503</c:v>
                </c:pt>
                <c:pt idx="5396">
                  <c:v>299.51177131065702</c:v>
                </c:pt>
                <c:pt idx="5397">
                  <c:v>299.56727756923999</c:v>
                </c:pt>
                <c:pt idx="5398">
                  <c:v>299.62278382782199</c:v>
                </c:pt>
                <c:pt idx="5399">
                  <c:v>299.67829008640501</c:v>
                </c:pt>
                <c:pt idx="5400">
                  <c:v>299.73379634498701</c:v>
                </c:pt>
                <c:pt idx="5401">
                  <c:v>299.78930260356901</c:v>
                </c:pt>
                <c:pt idx="5402">
                  <c:v>299.84480886215198</c:v>
                </c:pt>
                <c:pt idx="5403">
                  <c:v>299.90031512073398</c:v>
                </c:pt>
                <c:pt idx="5404">
                  <c:v>299.955821379317</c:v>
                </c:pt>
                <c:pt idx="5405">
                  <c:v>300.011327637899</c:v>
                </c:pt>
                <c:pt idx="5406">
                  <c:v>300.066833896481</c:v>
                </c:pt>
                <c:pt idx="5407">
                  <c:v>300.12234015506402</c:v>
                </c:pt>
                <c:pt idx="5408">
                  <c:v>300.17784641364602</c:v>
                </c:pt>
                <c:pt idx="5409">
                  <c:v>300.23335267222899</c:v>
                </c:pt>
                <c:pt idx="5410">
                  <c:v>300.28885893081099</c:v>
                </c:pt>
                <c:pt idx="5411">
                  <c:v>300.34436518939299</c:v>
                </c:pt>
                <c:pt idx="5412">
                  <c:v>300.39987144797601</c:v>
                </c:pt>
                <c:pt idx="5413">
                  <c:v>300.45537770655801</c:v>
                </c:pt>
                <c:pt idx="5414">
                  <c:v>300.51088396514098</c:v>
                </c:pt>
                <c:pt idx="5415">
                  <c:v>300.56639022372298</c:v>
                </c:pt>
                <c:pt idx="5416">
                  <c:v>300.62189648230498</c:v>
                </c:pt>
                <c:pt idx="5417">
                  <c:v>300.677402740888</c:v>
                </c:pt>
                <c:pt idx="5418">
                  <c:v>300.73290899947</c:v>
                </c:pt>
                <c:pt idx="5419">
                  <c:v>300.78841525805302</c:v>
                </c:pt>
                <c:pt idx="5420">
                  <c:v>300.84392151663502</c:v>
                </c:pt>
                <c:pt idx="5421">
                  <c:v>300.89942777521702</c:v>
                </c:pt>
                <c:pt idx="5422">
                  <c:v>300.95493403379999</c:v>
                </c:pt>
                <c:pt idx="5423">
                  <c:v>301.01044029238199</c:v>
                </c:pt>
                <c:pt idx="5424">
                  <c:v>301.06594655096501</c:v>
                </c:pt>
                <c:pt idx="5425">
                  <c:v>301.12145280954701</c:v>
                </c:pt>
                <c:pt idx="5426">
                  <c:v>301.17695906812997</c:v>
                </c:pt>
                <c:pt idx="5427">
                  <c:v>301.23246532671197</c:v>
                </c:pt>
                <c:pt idx="5428">
                  <c:v>301.28797158529397</c:v>
                </c:pt>
                <c:pt idx="5429">
                  <c:v>301.343477843877</c:v>
                </c:pt>
                <c:pt idx="5430">
                  <c:v>301.398984102459</c:v>
                </c:pt>
                <c:pt idx="5431">
                  <c:v>301.45449036104202</c:v>
                </c:pt>
                <c:pt idx="5432">
                  <c:v>301.50999661962402</c:v>
                </c:pt>
                <c:pt idx="5433">
                  <c:v>301.56550287820602</c:v>
                </c:pt>
                <c:pt idx="5434">
                  <c:v>301.62100913678898</c:v>
                </c:pt>
                <c:pt idx="5435">
                  <c:v>301.67651539537098</c:v>
                </c:pt>
                <c:pt idx="5436">
                  <c:v>301.73202165395401</c:v>
                </c:pt>
                <c:pt idx="5437">
                  <c:v>301.78752791253601</c:v>
                </c:pt>
                <c:pt idx="5438">
                  <c:v>301.84303417111801</c:v>
                </c:pt>
                <c:pt idx="5439">
                  <c:v>301.89854042970097</c:v>
                </c:pt>
                <c:pt idx="5440">
                  <c:v>301.95404668828297</c:v>
                </c:pt>
                <c:pt idx="5441">
                  <c:v>302.00955294686599</c:v>
                </c:pt>
                <c:pt idx="5442">
                  <c:v>302.06505920544799</c:v>
                </c:pt>
                <c:pt idx="5443">
                  <c:v>302.12056546402999</c:v>
                </c:pt>
                <c:pt idx="5444">
                  <c:v>302.17607172261302</c:v>
                </c:pt>
                <c:pt idx="5445">
                  <c:v>302.23157798119502</c:v>
                </c:pt>
                <c:pt idx="5446">
                  <c:v>302.28708423977798</c:v>
                </c:pt>
                <c:pt idx="5447">
                  <c:v>302.34259049835998</c:v>
                </c:pt>
                <c:pt idx="5448">
                  <c:v>302.39809675694198</c:v>
                </c:pt>
                <c:pt idx="5449">
                  <c:v>302.453603015525</c:v>
                </c:pt>
                <c:pt idx="5450">
                  <c:v>302.509109274107</c:v>
                </c:pt>
                <c:pt idx="5451">
                  <c:v>302.56461553269003</c:v>
                </c:pt>
                <c:pt idx="5452">
                  <c:v>302.62012179127203</c:v>
                </c:pt>
                <c:pt idx="5453">
                  <c:v>302.67562804985403</c:v>
                </c:pt>
                <c:pt idx="5454">
                  <c:v>302.73113430843699</c:v>
                </c:pt>
                <c:pt idx="5455">
                  <c:v>302.78664056701899</c:v>
                </c:pt>
                <c:pt idx="5456">
                  <c:v>302.84214682560201</c:v>
                </c:pt>
                <c:pt idx="5457">
                  <c:v>302.89765308418401</c:v>
                </c:pt>
                <c:pt idx="5458">
                  <c:v>302.95315934276601</c:v>
                </c:pt>
                <c:pt idx="5459">
                  <c:v>303.00866560134898</c:v>
                </c:pt>
                <c:pt idx="5460">
                  <c:v>303.06417185993098</c:v>
                </c:pt>
                <c:pt idx="5461">
                  <c:v>303.119678118514</c:v>
                </c:pt>
                <c:pt idx="5462">
                  <c:v>303.175184377096</c:v>
                </c:pt>
                <c:pt idx="5463">
                  <c:v>303.23069063567903</c:v>
                </c:pt>
                <c:pt idx="5464">
                  <c:v>303.28619689426102</c:v>
                </c:pt>
                <c:pt idx="5465">
                  <c:v>303.34170315284302</c:v>
                </c:pt>
                <c:pt idx="5466">
                  <c:v>303.39720941142599</c:v>
                </c:pt>
                <c:pt idx="5467">
                  <c:v>303.45271567000799</c:v>
                </c:pt>
                <c:pt idx="5468">
                  <c:v>303.50822192859101</c:v>
                </c:pt>
                <c:pt idx="5469">
                  <c:v>303.56372818717301</c:v>
                </c:pt>
                <c:pt idx="5470">
                  <c:v>303.61923444575501</c:v>
                </c:pt>
                <c:pt idx="5471">
                  <c:v>303.67474070433798</c:v>
                </c:pt>
                <c:pt idx="5472">
                  <c:v>303.73024696291998</c:v>
                </c:pt>
                <c:pt idx="5473">
                  <c:v>303.785753221503</c:v>
                </c:pt>
                <c:pt idx="5474">
                  <c:v>303.841259480085</c:v>
                </c:pt>
                <c:pt idx="5475">
                  <c:v>303.896765738667</c:v>
                </c:pt>
                <c:pt idx="5476">
                  <c:v>303.95227199725002</c:v>
                </c:pt>
                <c:pt idx="5477">
                  <c:v>304.00777825583202</c:v>
                </c:pt>
                <c:pt idx="5478">
                  <c:v>304.06328451441499</c:v>
                </c:pt>
                <c:pt idx="5479">
                  <c:v>304.11879077299699</c:v>
                </c:pt>
                <c:pt idx="5480">
                  <c:v>304.17429703157899</c:v>
                </c:pt>
                <c:pt idx="5481">
                  <c:v>304.22980329016201</c:v>
                </c:pt>
                <c:pt idx="5482">
                  <c:v>304.28530954874401</c:v>
                </c:pt>
                <c:pt idx="5483">
                  <c:v>304.34081580732698</c:v>
                </c:pt>
                <c:pt idx="5484">
                  <c:v>304.39632206590898</c:v>
                </c:pt>
                <c:pt idx="5485">
                  <c:v>304.45182832449098</c:v>
                </c:pt>
                <c:pt idx="5486">
                  <c:v>304.507334583074</c:v>
                </c:pt>
                <c:pt idx="5487">
                  <c:v>304.562840841656</c:v>
                </c:pt>
                <c:pt idx="5488">
                  <c:v>304.61834710023902</c:v>
                </c:pt>
                <c:pt idx="5489">
                  <c:v>304.67385335882102</c:v>
                </c:pt>
                <c:pt idx="5490">
                  <c:v>304.72935961740302</c:v>
                </c:pt>
                <c:pt idx="5491">
                  <c:v>304.78486587598599</c:v>
                </c:pt>
                <c:pt idx="5492">
                  <c:v>304.84037213456799</c:v>
                </c:pt>
                <c:pt idx="5493">
                  <c:v>304.89587839315101</c:v>
                </c:pt>
                <c:pt idx="5494">
                  <c:v>304.95138465173301</c:v>
                </c:pt>
                <c:pt idx="5495">
                  <c:v>305.00689091031501</c:v>
                </c:pt>
                <c:pt idx="5496">
                  <c:v>305.06239716889797</c:v>
                </c:pt>
                <c:pt idx="5497">
                  <c:v>305.11790342747997</c:v>
                </c:pt>
                <c:pt idx="5498">
                  <c:v>305.173409686063</c:v>
                </c:pt>
                <c:pt idx="5499">
                  <c:v>305.228915944645</c:v>
                </c:pt>
                <c:pt idx="5500">
                  <c:v>305.284422203227</c:v>
                </c:pt>
                <c:pt idx="5501">
                  <c:v>305.33992846181002</c:v>
                </c:pt>
                <c:pt idx="5502">
                  <c:v>305.39543472039202</c:v>
                </c:pt>
                <c:pt idx="5503">
                  <c:v>305.45094097897498</c:v>
                </c:pt>
                <c:pt idx="5504">
                  <c:v>305.50644723755698</c:v>
                </c:pt>
                <c:pt idx="5505">
                  <c:v>305.56195349613898</c:v>
                </c:pt>
                <c:pt idx="5506">
                  <c:v>305.61745975472201</c:v>
                </c:pt>
                <c:pt idx="5507">
                  <c:v>305.67296601330401</c:v>
                </c:pt>
                <c:pt idx="5508">
                  <c:v>305.72847227188697</c:v>
                </c:pt>
                <c:pt idx="5509">
                  <c:v>305.78397853046903</c:v>
                </c:pt>
                <c:pt idx="5510">
                  <c:v>305.83948478905199</c:v>
                </c:pt>
                <c:pt idx="5511">
                  <c:v>305.89499104763399</c:v>
                </c:pt>
                <c:pt idx="5512">
                  <c:v>305.95049730621599</c:v>
                </c:pt>
                <c:pt idx="5513">
                  <c:v>306.00600356479902</c:v>
                </c:pt>
                <c:pt idx="5514">
                  <c:v>306.06150982338102</c:v>
                </c:pt>
                <c:pt idx="5515">
                  <c:v>306.11701608196398</c:v>
                </c:pt>
                <c:pt idx="5516">
                  <c:v>306.17252234054598</c:v>
                </c:pt>
                <c:pt idx="5517">
                  <c:v>306.22802859912798</c:v>
                </c:pt>
                <c:pt idx="5518">
                  <c:v>306.283534857711</c:v>
                </c:pt>
                <c:pt idx="5519">
                  <c:v>306.339041116293</c:v>
                </c:pt>
                <c:pt idx="5520">
                  <c:v>306.39454737487603</c:v>
                </c:pt>
                <c:pt idx="5521">
                  <c:v>306.45005363345803</c:v>
                </c:pt>
                <c:pt idx="5522">
                  <c:v>306.50555989204003</c:v>
                </c:pt>
                <c:pt idx="5523">
                  <c:v>306.56106615062299</c:v>
                </c:pt>
                <c:pt idx="5524">
                  <c:v>306.61657240920499</c:v>
                </c:pt>
                <c:pt idx="5525">
                  <c:v>306.67207866778801</c:v>
                </c:pt>
                <c:pt idx="5526">
                  <c:v>306.72758492637001</c:v>
                </c:pt>
                <c:pt idx="5527">
                  <c:v>306.78309118495201</c:v>
                </c:pt>
                <c:pt idx="5528">
                  <c:v>306.83859744353498</c:v>
                </c:pt>
                <c:pt idx="5529">
                  <c:v>306.89410370211698</c:v>
                </c:pt>
                <c:pt idx="5530">
                  <c:v>306.9496099607</c:v>
                </c:pt>
                <c:pt idx="5531">
                  <c:v>307.005116219282</c:v>
                </c:pt>
                <c:pt idx="5532">
                  <c:v>307.060622477864</c:v>
                </c:pt>
                <c:pt idx="5533">
                  <c:v>307.11612873644702</c:v>
                </c:pt>
                <c:pt idx="5534">
                  <c:v>307.17163499502902</c:v>
                </c:pt>
                <c:pt idx="5535">
                  <c:v>307.22714125361199</c:v>
                </c:pt>
                <c:pt idx="5536">
                  <c:v>307.28264751219399</c:v>
                </c:pt>
                <c:pt idx="5537">
                  <c:v>307.33815377077599</c:v>
                </c:pt>
                <c:pt idx="5538">
                  <c:v>307.39366002935901</c:v>
                </c:pt>
                <c:pt idx="5539">
                  <c:v>307.44916628794101</c:v>
                </c:pt>
                <c:pt idx="5540">
                  <c:v>307.50467254652398</c:v>
                </c:pt>
                <c:pt idx="5541">
                  <c:v>307.56017880510598</c:v>
                </c:pt>
                <c:pt idx="5542">
                  <c:v>307.61568506368798</c:v>
                </c:pt>
                <c:pt idx="5543">
                  <c:v>307.671191322271</c:v>
                </c:pt>
                <c:pt idx="5544">
                  <c:v>307.726697580853</c:v>
                </c:pt>
                <c:pt idx="5545">
                  <c:v>307.78220383943602</c:v>
                </c:pt>
                <c:pt idx="5546">
                  <c:v>307.83771009801802</c:v>
                </c:pt>
                <c:pt idx="5547">
                  <c:v>307.89321635660099</c:v>
                </c:pt>
                <c:pt idx="5548">
                  <c:v>307.94872261518299</c:v>
                </c:pt>
                <c:pt idx="5549">
                  <c:v>308.00422887376499</c:v>
                </c:pt>
                <c:pt idx="5550">
                  <c:v>308.05973513234801</c:v>
                </c:pt>
                <c:pt idx="5551">
                  <c:v>308.11524139093001</c:v>
                </c:pt>
                <c:pt idx="5552">
                  <c:v>308.17074764951298</c:v>
                </c:pt>
                <c:pt idx="5553">
                  <c:v>308.22625390809498</c:v>
                </c:pt>
                <c:pt idx="5554">
                  <c:v>308.28176016667697</c:v>
                </c:pt>
                <c:pt idx="5555">
                  <c:v>308.33726642526</c:v>
                </c:pt>
                <c:pt idx="5556">
                  <c:v>308.392772683842</c:v>
                </c:pt>
                <c:pt idx="5557">
                  <c:v>308.44827894242502</c:v>
                </c:pt>
                <c:pt idx="5558">
                  <c:v>308.50378520100702</c:v>
                </c:pt>
                <c:pt idx="5559">
                  <c:v>308.55929145958902</c:v>
                </c:pt>
                <c:pt idx="5560">
                  <c:v>308.61479771817199</c:v>
                </c:pt>
                <c:pt idx="5561">
                  <c:v>308.67030397675398</c:v>
                </c:pt>
                <c:pt idx="5562">
                  <c:v>308.72581023533701</c:v>
                </c:pt>
                <c:pt idx="5563">
                  <c:v>308.78131649391901</c:v>
                </c:pt>
                <c:pt idx="5564">
                  <c:v>308.83682275250101</c:v>
                </c:pt>
                <c:pt idx="5565">
                  <c:v>308.89232901108397</c:v>
                </c:pt>
                <c:pt idx="5566">
                  <c:v>308.94783526966597</c:v>
                </c:pt>
                <c:pt idx="5567">
                  <c:v>309.003341528249</c:v>
                </c:pt>
                <c:pt idx="5568">
                  <c:v>309.058847786831</c:v>
                </c:pt>
                <c:pt idx="5569">
                  <c:v>309.11435404541299</c:v>
                </c:pt>
                <c:pt idx="5570">
                  <c:v>309.16986030399602</c:v>
                </c:pt>
                <c:pt idx="5571">
                  <c:v>309.22536656257802</c:v>
                </c:pt>
                <c:pt idx="5572">
                  <c:v>309.28087282116098</c:v>
                </c:pt>
                <c:pt idx="5573">
                  <c:v>309.33637907974298</c:v>
                </c:pt>
                <c:pt idx="5574">
                  <c:v>309.39188533832498</c:v>
                </c:pt>
                <c:pt idx="5575">
                  <c:v>309.44739159690801</c:v>
                </c:pt>
                <c:pt idx="5576">
                  <c:v>309.50289785549</c:v>
                </c:pt>
                <c:pt idx="5577">
                  <c:v>309.55840411407303</c:v>
                </c:pt>
                <c:pt idx="5578">
                  <c:v>309.61391037265503</c:v>
                </c:pt>
                <c:pt idx="5579">
                  <c:v>309.66941663123703</c:v>
                </c:pt>
                <c:pt idx="5580">
                  <c:v>309.72492288981999</c:v>
                </c:pt>
                <c:pt idx="5581">
                  <c:v>309.78042914840199</c:v>
                </c:pt>
                <c:pt idx="5582">
                  <c:v>309.83593540698502</c:v>
                </c:pt>
                <c:pt idx="5583">
                  <c:v>309.89144166556702</c:v>
                </c:pt>
                <c:pt idx="5584">
                  <c:v>309.94694792414901</c:v>
                </c:pt>
                <c:pt idx="5585">
                  <c:v>310.00245418273198</c:v>
                </c:pt>
                <c:pt idx="5586">
                  <c:v>310.05796044131398</c:v>
                </c:pt>
                <c:pt idx="5587">
                  <c:v>310.113466699897</c:v>
                </c:pt>
                <c:pt idx="5588">
                  <c:v>310.168972958479</c:v>
                </c:pt>
                <c:pt idx="5589">
                  <c:v>310.22447921706203</c:v>
                </c:pt>
                <c:pt idx="5590">
                  <c:v>310.27998547564403</c:v>
                </c:pt>
                <c:pt idx="5591">
                  <c:v>310.33549173422603</c:v>
                </c:pt>
                <c:pt idx="5592">
                  <c:v>310.39099799280899</c:v>
                </c:pt>
                <c:pt idx="5593">
                  <c:v>310.44650425139099</c:v>
                </c:pt>
                <c:pt idx="5594">
                  <c:v>310.50201050997401</c:v>
                </c:pt>
                <c:pt idx="5595">
                  <c:v>310.55751676855601</c:v>
                </c:pt>
                <c:pt idx="5596">
                  <c:v>310.61302302713801</c:v>
                </c:pt>
                <c:pt idx="5597">
                  <c:v>310.66852928572098</c:v>
                </c:pt>
                <c:pt idx="5598">
                  <c:v>310.72403554430298</c:v>
                </c:pt>
                <c:pt idx="5599">
                  <c:v>310.779541802886</c:v>
                </c:pt>
                <c:pt idx="5600">
                  <c:v>310.835048061468</c:v>
                </c:pt>
                <c:pt idx="5601">
                  <c:v>310.89055432005</c:v>
                </c:pt>
                <c:pt idx="5602">
                  <c:v>310.94606057863302</c:v>
                </c:pt>
                <c:pt idx="5603">
                  <c:v>311.00156683721502</c:v>
                </c:pt>
                <c:pt idx="5604">
                  <c:v>311.05707309579799</c:v>
                </c:pt>
                <c:pt idx="5605">
                  <c:v>311.11257935437999</c:v>
                </c:pt>
                <c:pt idx="5606">
                  <c:v>311.16808561296199</c:v>
                </c:pt>
                <c:pt idx="5607">
                  <c:v>311.22359187154501</c:v>
                </c:pt>
                <c:pt idx="5608">
                  <c:v>311.27909813012701</c:v>
                </c:pt>
                <c:pt idx="5609">
                  <c:v>311.33460438870998</c:v>
                </c:pt>
                <c:pt idx="5610">
                  <c:v>311.39011064729198</c:v>
                </c:pt>
                <c:pt idx="5611">
                  <c:v>311.44561690587398</c:v>
                </c:pt>
                <c:pt idx="5612">
                  <c:v>311.501123164457</c:v>
                </c:pt>
                <c:pt idx="5613">
                  <c:v>311.556629423039</c:v>
                </c:pt>
                <c:pt idx="5614">
                  <c:v>311.61213568162202</c:v>
                </c:pt>
                <c:pt idx="5615">
                  <c:v>311.66764194020402</c:v>
                </c:pt>
                <c:pt idx="5616">
                  <c:v>311.72314819878602</c:v>
                </c:pt>
                <c:pt idx="5617">
                  <c:v>311.77865445736899</c:v>
                </c:pt>
                <c:pt idx="5618">
                  <c:v>311.83416071595099</c:v>
                </c:pt>
                <c:pt idx="5619">
                  <c:v>311.88966697453401</c:v>
                </c:pt>
                <c:pt idx="5620">
                  <c:v>311.94517323311601</c:v>
                </c:pt>
                <c:pt idx="5621">
                  <c:v>312.00067949169801</c:v>
                </c:pt>
                <c:pt idx="5622">
                  <c:v>312.05618575028097</c:v>
                </c:pt>
                <c:pt idx="5623">
                  <c:v>312.11169200886297</c:v>
                </c:pt>
                <c:pt idx="5624">
                  <c:v>312.167198267446</c:v>
                </c:pt>
                <c:pt idx="5625">
                  <c:v>312.222704526028</c:v>
                </c:pt>
                <c:pt idx="5626">
                  <c:v>312.27821078461102</c:v>
                </c:pt>
                <c:pt idx="5627">
                  <c:v>312.33371704319302</c:v>
                </c:pt>
                <c:pt idx="5628">
                  <c:v>312.38922330177502</c:v>
                </c:pt>
                <c:pt idx="5629">
                  <c:v>312.44472956035798</c:v>
                </c:pt>
                <c:pt idx="5630">
                  <c:v>312.50023581893998</c:v>
                </c:pt>
                <c:pt idx="5631">
                  <c:v>312.55574207752301</c:v>
                </c:pt>
                <c:pt idx="5632">
                  <c:v>312.61124833610501</c:v>
                </c:pt>
                <c:pt idx="5633">
                  <c:v>312.66675459468701</c:v>
                </c:pt>
                <c:pt idx="5634">
                  <c:v>312.72226085326997</c:v>
                </c:pt>
                <c:pt idx="5635">
                  <c:v>312.77776711185197</c:v>
                </c:pt>
                <c:pt idx="5636">
                  <c:v>312.83327337043499</c:v>
                </c:pt>
                <c:pt idx="5637">
                  <c:v>312.88877962901699</c:v>
                </c:pt>
                <c:pt idx="5638">
                  <c:v>312.94428588759899</c:v>
                </c:pt>
                <c:pt idx="5639">
                  <c:v>312.99979214618202</c:v>
                </c:pt>
                <c:pt idx="5640">
                  <c:v>313.05529840476402</c:v>
                </c:pt>
                <c:pt idx="5641">
                  <c:v>313.11080466334698</c:v>
                </c:pt>
                <c:pt idx="5642">
                  <c:v>313.16631092192898</c:v>
                </c:pt>
                <c:pt idx="5643">
                  <c:v>313.22181718051098</c:v>
                </c:pt>
                <c:pt idx="5644">
                  <c:v>313.277323439094</c:v>
                </c:pt>
                <c:pt idx="5645">
                  <c:v>313.332829697676</c:v>
                </c:pt>
                <c:pt idx="5646">
                  <c:v>313.38833595625903</c:v>
                </c:pt>
                <c:pt idx="5647">
                  <c:v>313.44384221484103</c:v>
                </c:pt>
                <c:pt idx="5648">
                  <c:v>313.49934847342303</c:v>
                </c:pt>
                <c:pt idx="5649">
                  <c:v>313.55485473200599</c:v>
                </c:pt>
                <c:pt idx="5650">
                  <c:v>313.61036099058799</c:v>
                </c:pt>
                <c:pt idx="5651">
                  <c:v>313.66586724917101</c:v>
                </c:pt>
                <c:pt idx="5652">
                  <c:v>313.72137350775301</c:v>
                </c:pt>
                <c:pt idx="5653">
                  <c:v>313.77687976633501</c:v>
                </c:pt>
                <c:pt idx="5654">
                  <c:v>313.83238602491798</c:v>
                </c:pt>
                <c:pt idx="5655">
                  <c:v>313.88789228349998</c:v>
                </c:pt>
                <c:pt idx="5656">
                  <c:v>313.943398542083</c:v>
                </c:pt>
                <c:pt idx="5657">
                  <c:v>313.998904800665</c:v>
                </c:pt>
                <c:pt idx="5658">
                  <c:v>314.054411059247</c:v>
                </c:pt>
                <c:pt idx="5659">
                  <c:v>314.10991731783002</c:v>
                </c:pt>
                <c:pt idx="5660">
                  <c:v>314.16542357641202</c:v>
                </c:pt>
                <c:pt idx="5661">
                  <c:v>314.22092983499499</c:v>
                </c:pt>
                <c:pt idx="5662">
                  <c:v>314.27643609357699</c:v>
                </c:pt>
                <c:pt idx="5663">
                  <c:v>314.33194235216001</c:v>
                </c:pt>
                <c:pt idx="5664">
                  <c:v>314.38744861074201</c:v>
                </c:pt>
                <c:pt idx="5665">
                  <c:v>314.44295486932401</c:v>
                </c:pt>
                <c:pt idx="5666">
                  <c:v>314.49846112790698</c:v>
                </c:pt>
                <c:pt idx="5667">
                  <c:v>314.55396738648898</c:v>
                </c:pt>
                <c:pt idx="5668">
                  <c:v>314.60947364507098</c:v>
                </c:pt>
                <c:pt idx="5669">
                  <c:v>314.664979903654</c:v>
                </c:pt>
                <c:pt idx="5670">
                  <c:v>314.720486162236</c:v>
                </c:pt>
                <c:pt idx="5671">
                  <c:v>314.77599242081902</c:v>
                </c:pt>
                <c:pt idx="5672">
                  <c:v>314.83149867940102</c:v>
                </c:pt>
                <c:pt idx="5673">
                  <c:v>314.88700493798399</c:v>
                </c:pt>
                <c:pt idx="5674">
                  <c:v>314.94251119656599</c:v>
                </c:pt>
                <c:pt idx="5675">
                  <c:v>314.99801745514799</c:v>
                </c:pt>
                <c:pt idx="5676">
                  <c:v>315.05352371373101</c:v>
                </c:pt>
                <c:pt idx="5677">
                  <c:v>315.10902997231301</c:v>
                </c:pt>
                <c:pt idx="5678">
                  <c:v>315.16453623089598</c:v>
                </c:pt>
                <c:pt idx="5679">
                  <c:v>315.22004248947798</c:v>
                </c:pt>
                <c:pt idx="5680">
                  <c:v>315.27554874805998</c:v>
                </c:pt>
                <c:pt idx="5681">
                  <c:v>315.331055006643</c:v>
                </c:pt>
                <c:pt idx="5682">
                  <c:v>315.386561265225</c:v>
                </c:pt>
                <c:pt idx="5683">
                  <c:v>315.44206752380802</c:v>
                </c:pt>
                <c:pt idx="5684">
                  <c:v>315.49757378239002</c:v>
                </c:pt>
                <c:pt idx="5685">
                  <c:v>315.55308004097202</c:v>
                </c:pt>
                <c:pt idx="5686">
                  <c:v>315.60858629955499</c:v>
                </c:pt>
                <c:pt idx="5687">
                  <c:v>315.66409255813699</c:v>
                </c:pt>
                <c:pt idx="5688">
                  <c:v>315.71959881672001</c:v>
                </c:pt>
                <c:pt idx="5689">
                  <c:v>315.77510507530201</c:v>
                </c:pt>
                <c:pt idx="5690">
                  <c:v>315.83061133388401</c:v>
                </c:pt>
                <c:pt idx="5691">
                  <c:v>315.88611759246697</c:v>
                </c:pt>
                <c:pt idx="5692">
                  <c:v>315.94162385104897</c:v>
                </c:pt>
                <c:pt idx="5693">
                  <c:v>315.997130109632</c:v>
                </c:pt>
                <c:pt idx="5694">
                  <c:v>316.052636368214</c:v>
                </c:pt>
                <c:pt idx="5695">
                  <c:v>316.108142626796</c:v>
                </c:pt>
                <c:pt idx="5696">
                  <c:v>316.16364888537902</c:v>
                </c:pt>
                <c:pt idx="5697">
                  <c:v>316.21915514396102</c:v>
                </c:pt>
                <c:pt idx="5698">
                  <c:v>316.27466140254398</c:v>
                </c:pt>
                <c:pt idx="5699">
                  <c:v>316.33016766112598</c:v>
                </c:pt>
                <c:pt idx="5700">
                  <c:v>316.38567391970798</c:v>
                </c:pt>
                <c:pt idx="5701">
                  <c:v>316.44118017829101</c:v>
                </c:pt>
                <c:pt idx="5702">
                  <c:v>316.49668643687301</c:v>
                </c:pt>
                <c:pt idx="5703">
                  <c:v>316.55219269545597</c:v>
                </c:pt>
                <c:pt idx="5704">
                  <c:v>316.60769895403803</c:v>
                </c:pt>
                <c:pt idx="5705">
                  <c:v>316.66320521262003</c:v>
                </c:pt>
                <c:pt idx="5706">
                  <c:v>316.71871147120299</c:v>
                </c:pt>
                <c:pt idx="5707">
                  <c:v>316.77421772978499</c:v>
                </c:pt>
                <c:pt idx="5708">
                  <c:v>316.82972398836802</c:v>
                </c:pt>
                <c:pt idx="5709">
                  <c:v>316.88523024695002</c:v>
                </c:pt>
                <c:pt idx="5710">
                  <c:v>316.94073650553298</c:v>
                </c:pt>
                <c:pt idx="5711">
                  <c:v>316.99624276411498</c:v>
                </c:pt>
                <c:pt idx="5712">
                  <c:v>317.05174902269698</c:v>
                </c:pt>
                <c:pt idx="5713">
                  <c:v>317.10725528128</c:v>
                </c:pt>
                <c:pt idx="5714">
                  <c:v>317.162761539862</c:v>
                </c:pt>
                <c:pt idx="5715">
                  <c:v>317.21826779844503</c:v>
                </c:pt>
                <c:pt idx="5716">
                  <c:v>317.27377405702703</c:v>
                </c:pt>
                <c:pt idx="5717">
                  <c:v>317.32928031560903</c:v>
                </c:pt>
                <c:pt idx="5718">
                  <c:v>317.38478657419199</c:v>
                </c:pt>
                <c:pt idx="5719">
                  <c:v>317.44029283277399</c:v>
                </c:pt>
                <c:pt idx="5720">
                  <c:v>317.49579909135701</c:v>
                </c:pt>
                <c:pt idx="5721">
                  <c:v>317.55130534993901</c:v>
                </c:pt>
                <c:pt idx="5722">
                  <c:v>317.60681160852101</c:v>
                </c:pt>
                <c:pt idx="5723">
                  <c:v>317.66231786710398</c:v>
                </c:pt>
                <c:pt idx="5724">
                  <c:v>317.71782412568598</c:v>
                </c:pt>
                <c:pt idx="5725">
                  <c:v>317.773330384269</c:v>
                </c:pt>
                <c:pt idx="5726">
                  <c:v>317.828836642851</c:v>
                </c:pt>
                <c:pt idx="5727">
                  <c:v>317.884342901433</c:v>
                </c:pt>
                <c:pt idx="5728">
                  <c:v>317.93984916001602</c:v>
                </c:pt>
                <c:pt idx="5729">
                  <c:v>317.99535541859802</c:v>
                </c:pt>
                <c:pt idx="5730">
                  <c:v>318.05086167718099</c:v>
                </c:pt>
                <c:pt idx="5731">
                  <c:v>318.10636793576299</c:v>
                </c:pt>
                <c:pt idx="5732">
                  <c:v>318.16187419434499</c:v>
                </c:pt>
                <c:pt idx="5733">
                  <c:v>318.21738045292801</c:v>
                </c:pt>
                <c:pt idx="5734">
                  <c:v>318.27288671151001</c:v>
                </c:pt>
                <c:pt idx="5735">
                  <c:v>318.32839297009298</c:v>
                </c:pt>
                <c:pt idx="5736">
                  <c:v>318.38389922867498</c:v>
                </c:pt>
                <c:pt idx="5737">
                  <c:v>318.43940548725698</c:v>
                </c:pt>
                <c:pt idx="5738">
                  <c:v>318.49491174584</c:v>
                </c:pt>
                <c:pt idx="5739">
                  <c:v>318.550418004422</c:v>
                </c:pt>
                <c:pt idx="5740">
                  <c:v>318.60592426300502</c:v>
                </c:pt>
                <c:pt idx="5741">
                  <c:v>318.66143052158702</c:v>
                </c:pt>
                <c:pt idx="5742">
                  <c:v>318.71693678016902</c:v>
                </c:pt>
                <c:pt idx="5743">
                  <c:v>318.77244303875199</c:v>
                </c:pt>
                <c:pt idx="5744">
                  <c:v>318.82794929733399</c:v>
                </c:pt>
                <c:pt idx="5745">
                  <c:v>318.88345555591701</c:v>
                </c:pt>
                <c:pt idx="5746">
                  <c:v>318.93896181449901</c:v>
                </c:pt>
                <c:pt idx="5747">
                  <c:v>318.99446807308198</c:v>
                </c:pt>
                <c:pt idx="5748">
                  <c:v>319.04997433166398</c:v>
                </c:pt>
                <c:pt idx="5749">
                  <c:v>319.10548059024597</c:v>
                </c:pt>
                <c:pt idx="5750">
                  <c:v>319.160986848829</c:v>
                </c:pt>
                <c:pt idx="5751">
                  <c:v>319.216493107411</c:v>
                </c:pt>
                <c:pt idx="5752">
                  <c:v>319.27199936599402</c:v>
                </c:pt>
                <c:pt idx="5753">
                  <c:v>319.32750562457602</c:v>
                </c:pt>
                <c:pt idx="5754">
                  <c:v>319.38301188315802</c:v>
                </c:pt>
                <c:pt idx="5755">
                  <c:v>319.43851814174099</c:v>
                </c:pt>
                <c:pt idx="5756">
                  <c:v>319.49402440032299</c:v>
                </c:pt>
                <c:pt idx="5757">
                  <c:v>319.54953065890601</c:v>
                </c:pt>
                <c:pt idx="5758">
                  <c:v>319.60503691748801</c:v>
                </c:pt>
                <c:pt idx="5759">
                  <c:v>319.66054317607001</c:v>
                </c:pt>
                <c:pt idx="5760">
                  <c:v>319.71604943465297</c:v>
                </c:pt>
                <c:pt idx="5761">
                  <c:v>319.77155569323497</c:v>
                </c:pt>
                <c:pt idx="5762">
                  <c:v>319.827061951818</c:v>
                </c:pt>
                <c:pt idx="5763">
                  <c:v>319.8825682104</c:v>
                </c:pt>
                <c:pt idx="5764">
                  <c:v>319.93807446898199</c:v>
                </c:pt>
                <c:pt idx="5765">
                  <c:v>319.99358072756502</c:v>
                </c:pt>
                <c:pt idx="5766">
                  <c:v>320.04908698614702</c:v>
                </c:pt>
                <c:pt idx="5767">
                  <c:v>320.10459324472998</c:v>
                </c:pt>
                <c:pt idx="5768">
                  <c:v>320.16009950331198</c:v>
                </c:pt>
                <c:pt idx="5769">
                  <c:v>320.21560576189398</c:v>
                </c:pt>
                <c:pt idx="5770">
                  <c:v>320.27111202047701</c:v>
                </c:pt>
                <c:pt idx="5771">
                  <c:v>320.32661827905901</c:v>
                </c:pt>
                <c:pt idx="5772">
                  <c:v>320.38212453764203</c:v>
                </c:pt>
                <c:pt idx="5773">
                  <c:v>320.43763079622403</c:v>
                </c:pt>
                <c:pt idx="5774">
                  <c:v>320.49313705480603</c:v>
                </c:pt>
                <c:pt idx="5775">
                  <c:v>320.54864331338899</c:v>
                </c:pt>
                <c:pt idx="5776">
                  <c:v>320.60414957197099</c:v>
                </c:pt>
                <c:pt idx="5777">
                  <c:v>320.65965583055402</c:v>
                </c:pt>
                <c:pt idx="5778">
                  <c:v>320.71516208913602</c:v>
                </c:pt>
                <c:pt idx="5779">
                  <c:v>320.77066834771801</c:v>
                </c:pt>
                <c:pt idx="5780">
                  <c:v>320.82617460630098</c:v>
                </c:pt>
                <c:pt idx="5781">
                  <c:v>320.88168086488298</c:v>
                </c:pt>
                <c:pt idx="5782">
                  <c:v>320.937187123466</c:v>
                </c:pt>
                <c:pt idx="5783">
                  <c:v>320.992693382048</c:v>
                </c:pt>
                <c:pt idx="5784">
                  <c:v>321.04819964063103</c:v>
                </c:pt>
                <c:pt idx="5785">
                  <c:v>321.10370589921303</c:v>
                </c:pt>
                <c:pt idx="5786">
                  <c:v>321.15921215779503</c:v>
                </c:pt>
                <c:pt idx="5787">
                  <c:v>321.21471841637799</c:v>
                </c:pt>
                <c:pt idx="5788">
                  <c:v>321.27022467495999</c:v>
                </c:pt>
                <c:pt idx="5789">
                  <c:v>321.32573093354301</c:v>
                </c:pt>
                <c:pt idx="5790">
                  <c:v>321.38123719212501</c:v>
                </c:pt>
                <c:pt idx="5791">
                  <c:v>321.43674345070701</c:v>
                </c:pt>
                <c:pt idx="5792">
                  <c:v>321.49224970928998</c:v>
                </c:pt>
                <c:pt idx="5793">
                  <c:v>321.54775596787198</c:v>
                </c:pt>
                <c:pt idx="5794">
                  <c:v>321.603262226455</c:v>
                </c:pt>
                <c:pt idx="5795">
                  <c:v>321.658768485037</c:v>
                </c:pt>
                <c:pt idx="5796">
                  <c:v>321.714274743619</c:v>
                </c:pt>
                <c:pt idx="5797">
                  <c:v>321.76978100220202</c:v>
                </c:pt>
                <c:pt idx="5798">
                  <c:v>321.82528726078402</c:v>
                </c:pt>
                <c:pt idx="5799">
                  <c:v>321.88079351936699</c:v>
                </c:pt>
                <c:pt idx="5800">
                  <c:v>321.93629977794899</c:v>
                </c:pt>
                <c:pt idx="5801">
                  <c:v>321.99180603653099</c:v>
                </c:pt>
                <c:pt idx="5802">
                  <c:v>322.04731229511401</c:v>
                </c:pt>
                <c:pt idx="5803">
                  <c:v>322.10281855369601</c:v>
                </c:pt>
                <c:pt idx="5804">
                  <c:v>322.15832481227898</c:v>
                </c:pt>
                <c:pt idx="5805">
                  <c:v>322.21383107086098</c:v>
                </c:pt>
                <c:pt idx="5806">
                  <c:v>322.26933732944298</c:v>
                </c:pt>
                <c:pt idx="5807">
                  <c:v>322.324843588026</c:v>
                </c:pt>
                <c:pt idx="5808">
                  <c:v>322.380349846608</c:v>
                </c:pt>
                <c:pt idx="5809">
                  <c:v>322.43585610519102</c:v>
                </c:pt>
                <c:pt idx="5810">
                  <c:v>322.49136236377302</c:v>
                </c:pt>
                <c:pt idx="5811">
                  <c:v>322.54686862235502</c:v>
                </c:pt>
                <c:pt idx="5812">
                  <c:v>322.60237488093799</c:v>
                </c:pt>
                <c:pt idx="5813">
                  <c:v>322.65788113951999</c:v>
                </c:pt>
                <c:pt idx="5814">
                  <c:v>322.71338739810301</c:v>
                </c:pt>
                <c:pt idx="5815">
                  <c:v>322.76889365668501</c:v>
                </c:pt>
                <c:pt idx="5816">
                  <c:v>322.82439991526701</c:v>
                </c:pt>
                <c:pt idx="5817">
                  <c:v>322.87990617384997</c:v>
                </c:pt>
                <c:pt idx="5818">
                  <c:v>322.93541243243197</c:v>
                </c:pt>
                <c:pt idx="5819">
                  <c:v>322.990918691015</c:v>
                </c:pt>
                <c:pt idx="5820">
                  <c:v>323.046424949597</c:v>
                </c:pt>
                <c:pt idx="5821">
                  <c:v>323.101931208179</c:v>
                </c:pt>
                <c:pt idx="5822">
                  <c:v>323.15743746676202</c:v>
                </c:pt>
                <c:pt idx="5823">
                  <c:v>323.21294372534402</c:v>
                </c:pt>
                <c:pt idx="5824">
                  <c:v>323.26844998392698</c:v>
                </c:pt>
                <c:pt idx="5825">
                  <c:v>323.32395624250898</c:v>
                </c:pt>
                <c:pt idx="5826">
                  <c:v>323.37946250109201</c:v>
                </c:pt>
                <c:pt idx="5827">
                  <c:v>323.43496875967401</c:v>
                </c:pt>
                <c:pt idx="5828">
                  <c:v>323.49047501825601</c:v>
                </c:pt>
                <c:pt idx="5829">
                  <c:v>323.54598127683897</c:v>
                </c:pt>
                <c:pt idx="5830">
                  <c:v>323.60148753542097</c:v>
                </c:pt>
                <c:pt idx="5831">
                  <c:v>323.65699379400399</c:v>
                </c:pt>
                <c:pt idx="5832">
                  <c:v>323.71250005258599</c:v>
                </c:pt>
                <c:pt idx="5833">
                  <c:v>323.76800631116799</c:v>
                </c:pt>
                <c:pt idx="5834">
                  <c:v>323.82351256975102</c:v>
                </c:pt>
                <c:pt idx="5835">
                  <c:v>323.87901882833302</c:v>
                </c:pt>
                <c:pt idx="5836">
                  <c:v>323.93452508691598</c:v>
                </c:pt>
                <c:pt idx="5837">
                  <c:v>323.99003134549798</c:v>
                </c:pt>
                <c:pt idx="5838">
                  <c:v>324.04553760407998</c:v>
                </c:pt>
                <c:pt idx="5839">
                  <c:v>324.101043862663</c:v>
                </c:pt>
                <c:pt idx="5840">
                  <c:v>324.156550121245</c:v>
                </c:pt>
                <c:pt idx="5841">
                  <c:v>324.21205637982803</c:v>
                </c:pt>
                <c:pt idx="5842">
                  <c:v>324.26756263841003</c:v>
                </c:pt>
                <c:pt idx="5843">
                  <c:v>324.32306889699203</c:v>
                </c:pt>
                <c:pt idx="5844">
                  <c:v>324.37857515557499</c:v>
                </c:pt>
                <c:pt idx="5845">
                  <c:v>324.43408141415699</c:v>
                </c:pt>
                <c:pt idx="5846">
                  <c:v>324.48958767274002</c:v>
                </c:pt>
                <c:pt idx="5847">
                  <c:v>324.54509393132201</c:v>
                </c:pt>
                <c:pt idx="5848">
                  <c:v>324.60060018990401</c:v>
                </c:pt>
                <c:pt idx="5849">
                  <c:v>324.65610644848698</c:v>
                </c:pt>
                <c:pt idx="5850">
                  <c:v>324.71161270706898</c:v>
                </c:pt>
                <c:pt idx="5851">
                  <c:v>324.767118965652</c:v>
                </c:pt>
                <c:pt idx="5852">
                  <c:v>324.822625224234</c:v>
                </c:pt>
                <c:pt idx="5853">
                  <c:v>324.878131482816</c:v>
                </c:pt>
                <c:pt idx="5854">
                  <c:v>324.93363774139902</c:v>
                </c:pt>
                <c:pt idx="5855">
                  <c:v>324.98914399998102</c:v>
                </c:pt>
                <c:pt idx="5856">
                  <c:v>325.04465025856399</c:v>
                </c:pt>
                <c:pt idx="5857">
                  <c:v>325.10015651714599</c:v>
                </c:pt>
                <c:pt idx="5858">
                  <c:v>325.15566277572799</c:v>
                </c:pt>
                <c:pt idx="5859">
                  <c:v>325.21116903431101</c:v>
                </c:pt>
                <c:pt idx="5860">
                  <c:v>325.26667529289301</c:v>
                </c:pt>
                <c:pt idx="5861">
                  <c:v>325.32218155147598</c:v>
                </c:pt>
                <c:pt idx="5862">
                  <c:v>325.37768781005798</c:v>
                </c:pt>
                <c:pt idx="5863">
                  <c:v>325.43319406863998</c:v>
                </c:pt>
                <c:pt idx="5864">
                  <c:v>325.488700327223</c:v>
                </c:pt>
                <c:pt idx="5865">
                  <c:v>325.544206585805</c:v>
                </c:pt>
                <c:pt idx="5866">
                  <c:v>325.59971284438802</c:v>
                </c:pt>
                <c:pt idx="5867">
                  <c:v>325.65521910297002</c:v>
                </c:pt>
                <c:pt idx="5868">
                  <c:v>325.71072536155299</c:v>
                </c:pt>
                <c:pt idx="5869">
                  <c:v>325.76623162013499</c:v>
                </c:pt>
                <c:pt idx="5870">
                  <c:v>325.82173787871699</c:v>
                </c:pt>
                <c:pt idx="5871">
                  <c:v>325.87724413730001</c:v>
                </c:pt>
                <c:pt idx="5872">
                  <c:v>325.93275039588201</c:v>
                </c:pt>
                <c:pt idx="5873">
                  <c:v>325.98825665446498</c:v>
                </c:pt>
                <c:pt idx="5874">
                  <c:v>326.04376291304698</c:v>
                </c:pt>
                <c:pt idx="5875">
                  <c:v>326.09926917162898</c:v>
                </c:pt>
                <c:pt idx="5876">
                  <c:v>326.154775430212</c:v>
                </c:pt>
                <c:pt idx="5877">
                  <c:v>326.210281688794</c:v>
                </c:pt>
                <c:pt idx="5878">
                  <c:v>326.26578794737702</c:v>
                </c:pt>
                <c:pt idx="5879">
                  <c:v>326.32129420595902</c:v>
                </c:pt>
                <c:pt idx="5880">
                  <c:v>326.37680046454102</c:v>
                </c:pt>
                <c:pt idx="5881">
                  <c:v>326.43230672312399</c:v>
                </c:pt>
                <c:pt idx="5882">
                  <c:v>326.48781298170599</c:v>
                </c:pt>
                <c:pt idx="5883">
                  <c:v>326.54331924028901</c:v>
                </c:pt>
                <c:pt idx="5884">
                  <c:v>326.59882549887101</c:v>
                </c:pt>
                <c:pt idx="5885">
                  <c:v>326.65433175745301</c:v>
                </c:pt>
                <c:pt idx="5886">
                  <c:v>326.70983801603597</c:v>
                </c:pt>
                <c:pt idx="5887">
                  <c:v>326.76534427461797</c:v>
                </c:pt>
                <c:pt idx="5888">
                  <c:v>326.820850533201</c:v>
                </c:pt>
                <c:pt idx="5889">
                  <c:v>326.876356791783</c:v>
                </c:pt>
                <c:pt idx="5890">
                  <c:v>326.931863050365</c:v>
                </c:pt>
                <c:pt idx="5891">
                  <c:v>326.98736930894802</c:v>
                </c:pt>
                <c:pt idx="5892">
                  <c:v>327.04287556753002</c:v>
                </c:pt>
                <c:pt idx="5893">
                  <c:v>327.09838182611298</c:v>
                </c:pt>
                <c:pt idx="5894">
                  <c:v>327.15388808469498</c:v>
                </c:pt>
                <c:pt idx="5895">
                  <c:v>327.20939434327698</c:v>
                </c:pt>
                <c:pt idx="5896">
                  <c:v>327.26490060186001</c:v>
                </c:pt>
                <c:pt idx="5897">
                  <c:v>327.32040686044201</c:v>
                </c:pt>
                <c:pt idx="5898">
                  <c:v>327.37591311902497</c:v>
                </c:pt>
                <c:pt idx="5899">
                  <c:v>327.43141937760703</c:v>
                </c:pt>
                <c:pt idx="5900">
                  <c:v>327.48692563618903</c:v>
                </c:pt>
                <c:pt idx="5901">
                  <c:v>327.54243189477199</c:v>
                </c:pt>
                <c:pt idx="5902">
                  <c:v>327.59793815335399</c:v>
                </c:pt>
                <c:pt idx="5903">
                  <c:v>327.65344441193702</c:v>
                </c:pt>
                <c:pt idx="5904">
                  <c:v>327.70895067051902</c:v>
                </c:pt>
                <c:pt idx="5905">
                  <c:v>327.76445692910102</c:v>
                </c:pt>
                <c:pt idx="5906">
                  <c:v>327.81996318768398</c:v>
                </c:pt>
                <c:pt idx="5907">
                  <c:v>327.87546944626598</c:v>
                </c:pt>
                <c:pt idx="5908">
                  <c:v>327.930975704849</c:v>
                </c:pt>
                <c:pt idx="5909">
                  <c:v>327.986481963431</c:v>
                </c:pt>
                <c:pt idx="5910">
                  <c:v>328.04198822201403</c:v>
                </c:pt>
                <c:pt idx="5911">
                  <c:v>328.09749448059603</c:v>
                </c:pt>
                <c:pt idx="5912">
                  <c:v>328.15300073917803</c:v>
                </c:pt>
                <c:pt idx="5913">
                  <c:v>328.20850699776099</c:v>
                </c:pt>
                <c:pt idx="5914">
                  <c:v>328.26401325634299</c:v>
                </c:pt>
                <c:pt idx="5915">
                  <c:v>328.31951951492601</c:v>
                </c:pt>
                <c:pt idx="5916">
                  <c:v>328.37502577350801</c:v>
                </c:pt>
                <c:pt idx="5917">
                  <c:v>328.43053203209001</c:v>
                </c:pt>
                <c:pt idx="5918">
                  <c:v>328.48603829067298</c:v>
                </c:pt>
                <c:pt idx="5919">
                  <c:v>328.54154454925498</c:v>
                </c:pt>
                <c:pt idx="5920">
                  <c:v>328.597050807838</c:v>
                </c:pt>
                <c:pt idx="5921">
                  <c:v>328.65255706642</c:v>
                </c:pt>
                <c:pt idx="5922">
                  <c:v>328.708063325002</c:v>
                </c:pt>
                <c:pt idx="5923">
                  <c:v>328.76356958358502</c:v>
                </c:pt>
                <c:pt idx="5924">
                  <c:v>328.81907584216702</c:v>
                </c:pt>
                <c:pt idx="5925">
                  <c:v>328.87458210074999</c:v>
                </c:pt>
                <c:pt idx="5926">
                  <c:v>328.93008835933199</c:v>
                </c:pt>
                <c:pt idx="5927">
                  <c:v>328.98559461791399</c:v>
                </c:pt>
                <c:pt idx="5928">
                  <c:v>329.04110087649701</c:v>
                </c:pt>
                <c:pt idx="5929">
                  <c:v>329.09660713507901</c:v>
                </c:pt>
                <c:pt idx="5930">
                  <c:v>329.15211339366198</c:v>
                </c:pt>
                <c:pt idx="5931">
                  <c:v>329.20761965224398</c:v>
                </c:pt>
                <c:pt idx="5932">
                  <c:v>329.26312591082598</c:v>
                </c:pt>
                <c:pt idx="5933">
                  <c:v>329.318632169409</c:v>
                </c:pt>
                <c:pt idx="5934">
                  <c:v>329.374138427991</c:v>
                </c:pt>
                <c:pt idx="5935">
                  <c:v>329.42964468657402</c:v>
                </c:pt>
                <c:pt idx="5936">
                  <c:v>329.48515094515602</c:v>
                </c:pt>
                <c:pt idx="5937">
                  <c:v>329.54065720373802</c:v>
                </c:pt>
                <c:pt idx="5938">
                  <c:v>329.59616346232099</c:v>
                </c:pt>
                <c:pt idx="5939">
                  <c:v>329.65166972090299</c:v>
                </c:pt>
                <c:pt idx="5940">
                  <c:v>329.70717597948601</c:v>
                </c:pt>
                <c:pt idx="5941">
                  <c:v>329.76268223806801</c:v>
                </c:pt>
                <c:pt idx="5942">
                  <c:v>329.81818849665001</c:v>
                </c:pt>
                <c:pt idx="5943">
                  <c:v>329.87369475523298</c:v>
                </c:pt>
                <c:pt idx="5944">
                  <c:v>329.92920101381497</c:v>
                </c:pt>
                <c:pt idx="5945">
                  <c:v>329.984707272398</c:v>
                </c:pt>
                <c:pt idx="5946">
                  <c:v>330.04021353098</c:v>
                </c:pt>
                <c:pt idx="5947">
                  <c:v>330.09571978956302</c:v>
                </c:pt>
                <c:pt idx="5948">
                  <c:v>330.15122604814502</c:v>
                </c:pt>
                <c:pt idx="5949">
                  <c:v>330.20673230672702</c:v>
                </c:pt>
                <c:pt idx="5950">
                  <c:v>330.26223856530999</c:v>
                </c:pt>
                <c:pt idx="5951">
                  <c:v>330.31774482389199</c:v>
                </c:pt>
                <c:pt idx="5952">
                  <c:v>330.37325108247501</c:v>
                </c:pt>
                <c:pt idx="5953">
                  <c:v>330.42875734105701</c:v>
                </c:pt>
                <c:pt idx="5954">
                  <c:v>330.48426359963901</c:v>
                </c:pt>
                <c:pt idx="5955">
                  <c:v>330.53976985822197</c:v>
                </c:pt>
                <c:pt idx="5956">
                  <c:v>330.59527611680397</c:v>
                </c:pt>
                <c:pt idx="5957">
                  <c:v>330.650782375387</c:v>
                </c:pt>
                <c:pt idx="5958">
                  <c:v>330.706288633969</c:v>
                </c:pt>
                <c:pt idx="5959">
                  <c:v>330.76179489255099</c:v>
                </c:pt>
                <c:pt idx="5960">
                  <c:v>330.81730115113402</c:v>
                </c:pt>
                <c:pt idx="5961">
                  <c:v>330.87280740971602</c:v>
                </c:pt>
                <c:pt idx="5962">
                  <c:v>330.92831366829898</c:v>
                </c:pt>
                <c:pt idx="5963">
                  <c:v>330.98381992688098</c:v>
                </c:pt>
                <c:pt idx="5964">
                  <c:v>331.03932618546298</c:v>
                </c:pt>
                <c:pt idx="5965">
                  <c:v>331.09483244404601</c:v>
                </c:pt>
                <c:pt idx="5966">
                  <c:v>331.15033870262801</c:v>
                </c:pt>
                <c:pt idx="5967">
                  <c:v>331.20584496121103</c:v>
                </c:pt>
                <c:pt idx="5968">
                  <c:v>331.26135121979303</c:v>
                </c:pt>
                <c:pt idx="5969">
                  <c:v>331.31685747837503</c:v>
                </c:pt>
                <c:pt idx="5970">
                  <c:v>331.37236373695799</c:v>
                </c:pt>
                <c:pt idx="5971">
                  <c:v>331.42786999553999</c:v>
                </c:pt>
                <c:pt idx="5972">
                  <c:v>331.48337625412302</c:v>
                </c:pt>
                <c:pt idx="5973">
                  <c:v>331.53888251270502</c:v>
                </c:pt>
                <c:pt idx="5974">
                  <c:v>331.59438877128702</c:v>
                </c:pt>
                <c:pt idx="5975">
                  <c:v>331.64989502986998</c:v>
                </c:pt>
                <c:pt idx="5976">
                  <c:v>331.70540128845198</c:v>
                </c:pt>
                <c:pt idx="5977">
                  <c:v>331.760907547035</c:v>
                </c:pt>
                <c:pt idx="5978">
                  <c:v>331.816413805617</c:v>
                </c:pt>
                <c:pt idx="5979">
                  <c:v>331.871920064199</c:v>
                </c:pt>
                <c:pt idx="5980">
                  <c:v>331.92742632278203</c:v>
                </c:pt>
                <c:pt idx="5981">
                  <c:v>331.98293258136403</c:v>
                </c:pt>
                <c:pt idx="5982">
                  <c:v>332.03843883994699</c:v>
                </c:pt>
                <c:pt idx="5983">
                  <c:v>332.09394509852899</c:v>
                </c:pt>
                <c:pt idx="5984">
                  <c:v>332.14945135711201</c:v>
                </c:pt>
                <c:pt idx="5985">
                  <c:v>332.20495761569401</c:v>
                </c:pt>
                <c:pt idx="5986">
                  <c:v>332.26046387427601</c:v>
                </c:pt>
                <c:pt idx="5987">
                  <c:v>332.31597013285898</c:v>
                </c:pt>
                <c:pt idx="5988">
                  <c:v>332.37147639144098</c:v>
                </c:pt>
                <c:pt idx="5989">
                  <c:v>332.42698265002298</c:v>
                </c:pt>
                <c:pt idx="5990">
                  <c:v>332.482488908606</c:v>
                </c:pt>
                <c:pt idx="5991">
                  <c:v>332.537995167188</c:v>
                </c:pt>
                <c:pt idx="5992">
                  <c:v>332.59350142577102</c:v>
                </c:pt>
                <c:pt idx="5993">
                  <c:v>332.64900768435302</c:v>
                </c:pt>
                <c:pt idx="5994">
                  <c:v>332.70451394293599</c:v>
                </c:pt>
                <c:pt idx="5995">
                  <c:v>332.76002020151799</c:v>
                </c:pt>
                <c:pt idx="5996">
                  <c:v>332.81552646009999</c:v>
                </c:pt>
                <c:pt idx="5997">
                  <c:v>332.87103271868301</c:v>
                </c:pt>
                <c:pt idx="5998">
                  <c:v>332.92653897726501</c:v>
                </c:pt>
                <c:pt idx="5999">
                  <c:v>332.98204523584798</c:v>
                </c:pt>
                <c:pt idx="6000">
                  <c:v>333.03755149442998</c:v>
                </c:pt>
                <c:pt idx="6001">
                  <c:v>333.09305775301198</c:v>
                </c:pt>
                <c:pt idx="6002">
                  <c:v>333.148564011595</c:v>
                </c:pt>
                <c:pt idx="6003">
                  <c:v>333.204070270177</c:v>
                </c:pt>
                <c:pt idx="6004">
                  <c:v>333.25957652876002</c:v>
                </c:pt>
                <c:pt idx="6005">
                  <c:v>333.31508278734202</c:v>
                </c:pt>
                <c:pt idx="6006">
                  <c:v>333.37058904592402</c:v>
                </c:pt>
                <c:pt idx="6007">
                  <c:v>333.42609530450699</c:v>
                </c:pt>
                <c:pt idx="6008">
                  <c:v>333.48160156308899</c:v>
                </c:pt>
                <c:pt idx="6009">
                  <c:v>333.53710782167201</c:v>
                </c:pt>
                <c:pt idx="6010">
                  <c:v>333.59261408025401</c:v>
                </c:pt>
                <c:pt idx="6011">
                  <c:v>333.64812033883601</c:v>
                </c:pt>
                <c:pt idx="6012">
                  <c:v>333.70362659741897</c:v>
                </c:pt>
                <c:pt idx="6013">
                  <c:v>333.75913285600097</c:v>
                </c:pt>
                <c:pt idx="6014">
                  <c:v>333.814639114584</c:v>
                </c:pt>
                <c:pt idx="6015">
                  <c:v>333.870145373166</c:v>
                </c:pt>
                <c:pt idx="6016">
                  <c:v>333.925651631748</c:v>
                </c:pt>
                <c:pt idx="6017">
                  <c:v>333.98115789033102</c:v>
                </c:pt>
                <c:pt idx="6018">
                  <c:v>334.03666414891302</c:v>
                </c:pt>
                <c:pt idx="6019">
                  <c:v>334.09217040749598</c:v>
                </c:pt>
                <c:pt idx="6020">
                  <c:v>334.14767666607798</c:v>
                </c:pt>
                <c:pt idx="6021">
                  <c:v>334.20318292466101</c:v>
                </c:pt>
                <c:pt idx="6022">
                  <c:v>334.25868918324301</c:v>
                </c:pt>
                <c:pt idx="6023">
                  <c:v>334.31419544182501</c:v>
                </c:pt>
                <c:pt idx="6024">
                  <c:v>334.36970170040797</c:v>
                </c:pt>
                <c:pt idx="6025">
                  <c:v>334.42520795898997</c:v>
                </c:pt>
                <c:pt idx="6026">
                  <c:v>334.48071421757197</c:v>
                </c:pt>
                <c:pt idx="6027">
                  <c:v>334.53622047615499</c:v>
                </c:pt>
                <c:pt idx="6028">
                  <c:v>334.59172673473699</c:v>
                </c:pt>
                <c:pt idx="6029">
                  <c:v>334.64723299332002</c:v>
                </c:pt>
                <c:pt idx="6030">
                  <c:v>334.70273925190202</c:v>
                </c:pt>
                <c:pt idx="6031">
                  <c:v>334.75824551048498</c:v>
                </c:pt>
                <c:pt idx="6032">
                  <c:v>334.81375176906698</c:v>
                </c:pt>
                <c:pt idx="6033">
                  <c:v>334.86925802764898</c:v>
                </c:pt>
                <c:pt idx="6034">
                  <c:v>334.924764286232</c:v>
                </c:pt>
                <c:pt idx="6035">
                  <c:v>334.980270544814</c:v>
                </c:pt>
                <c:pt idx="6036">
                  <c:v>335.03577680339703</c:v>
                </c:pt>
                <c:pt idx="6037">
                  <c:v>335.09128306197903</c:v>
                </c:pt>
                <c:pt idx="6038">
                  <c:v>335.14678932056103</c:v>
                </c:pt>
                <c:pt idx="6039">
                  <c:v>335.20229557914399</c:v>
                </c:pt>
                <c:pt idx="6040">
                  <c:v>335.25780183772599</c:v>
                </c:pt>
                <c:pt idx="6041">
                  <c:v>335.31330809630902</c:v>
                </c:pt>
                <c:pt idx="6042">
                  <c:v>335.36881435489101</c:v>
                </c:pt>
                <c:pt idx="6043">
                  <c:v>335.42432061347301</c:v>
                </c:pt>
                <c:pt idx="6044">
                  <c:v>335.47982687205598</c:v>
                </c:pt>
                <c:pt idx="6045">
                  <c:v>335.53533313063798</c:v>
                </c:pt>
                <c:pt idx="6046">
                  <c:v>335.590839389221</c:v>
                </c:pt>
                <c:pt idx="6047">
                  <c:v>335.646345647803</c:v>
                </c:pt>
                <c:pt idx="6048">
                  <c:v>335.701851906385</c:v>
                </c:pt>
                <c:pt idx="6049">
                  <c:v>335.75735816496802</c:v>
                </c:pt>
                <c:pt idx="6050">
                  <c:v>335.81286442355002</c:v>
                </c:pt>
                <c:pt idx="6051">
                  <c:v>335.86837068213299</c:v>
                </c:pt>
                <c:pt idx="6052">
                  <c:v>335.92387694071499</c:v>
                </c:pt>
                <c:pt idx="6053">
                  <c:v>335.97938319929699</c:v>
                </c:pt>
                <c:pt idx="6054">
                  <c:v>336.03488945788001</c:v>
                </c:pt>
                <c:pt idx="6055">
                  <c:v>336.09039571646201</c:v>
                </c:pt>
                <c:pt idx="6056">
                  <c:v>336.14590197504498</c:v>
                </c:pt>
                <c:pt idx="6057">
                  <c:v>336.20140823362698</c:v>
                </c:pt>
                <c:pt idx="6058">
                  <c:v>336.25691449220898</c:v>
                </c:pt>
                <c:pt idx="6059">
                  <c:v>336.312420750792</c:v>
                </c:pt>
                <c:pt idx="6060">
                  <c:v>336.367927009374</c:v>
                </c:pt>
                <c:pt idx="6061">
                  <c:v>336.42343326795702</c:v>
                </c:pt>
                <c:pt idx="6062">
                  <c:v>336.47893952653902</c:v>
                </c:pt>
                <c:pt idx="6063">
                  <c:v>336.53444578512102</c:v>
                </c:pt>
                <c:pt idx="6064">
                  <c:v>336.58995204370399</c:v>
                </c:pt>
                <c:pt idx="6065">
                  <c:v>336.64545830228599</c:v>
                </c:pt>
                <c:pt idx="6066">
                  <c:v>336.70096456086901</c:v>
                </c:pt>
                <c:pt idx="6067">
                  <c:v>336.75647081945101</c:v>
                </c:pt>
                <c:pt idx="6068">
                  <c:v>336.81197707803398</c:v>
                </c:pt>
                <c:pt idx="6069">
                  <c:v>336.86748333661598</c:v>
                </c:pt>
                <c:pt idx="6070">
                  <c:v>336.92298959519798</c:v>
                </c:pt>
                <c:pt idx="6071">
                  <c:v>336.978495853781</c:v>
                </c:pt>
                <c:pt idx="6072">
                  <c:v>337.034002112363</c:v>
                </c:pt>
                <c:pt idx="6073">
                  <c:v>337.08950837094602</c:v>
                </c:pt>
                <c:pt idx="6074">
                  <c:v>337.14501462952802</c:v>
                </c:pt>
                <c:pt idx="6075">
                  <c:v>337.20052088811002</c:v>
                </c:pt>
                <c:pt idx="6076">
                  <c:v>337.25602714669299</c:v>
                </c:pt>
                <c:pt idx="6077">
                  <c:v>337.31153340527499</c:v>
                </c:pt>
                <c:pt idx="6078">
                  <c:v>337.36703966385801</c:v>
                </c:pt>
                <c:pt idx="6079">
                  <c:v>337.42254592244001</c:v>
                </c:pt>
                <c:pt idx="6080">
                  <c:v>337.47805218102201</c:v>
                </c:pt>
                <c:pt idx="6081">
                  <c:v>337.53355843960497</c:v>
                </c:pt>
                <c:pt idx="6082">
                  <c:v>337.58906469818697</c:v>
                </c:pt>
                <c:pt idx="6083">
                  <c:v>337.64457095677</c:v>
                </c:pt>
                <c:pt idx="6084">
                  <c:v>337.700077215352</c:v>
                </c:pt>
                <c:pt idx="6085">
                  <c:v>337.755583473934</c:v>
                </c:pt>
                <c:pt idx="6086">
                  <c:v>337.81108973251702</c:v>
                </c:pt>
                <c:pt idx="6087">
                  <c:v>337.86659599109902</c:v>
                </c:pt>
                <c:pt idx="6088">
                  <c:v>337.92210224968198</c:v>
                </c:pt>
                <c:pt idx="6089">
                  <c:v>337.97760850826398</c:v>
                </c:pt>
                <c:pt idx="6090">
                  <c:v>338.03311476684598</c:v>
                </c:pt>
                <c:pt idx="6091">
                  <c:v>338.08862102542901</c:v>
                </c:pt>
                <c:pt idx="6092">
                  <c:v>338.14412728401101</c:v>
                </c:pt>
                <c:pt idx="6093">
                  <c:v>338.19963354259397</c:v>
                </c:pt>
                <c:pt idx="6094">
                  <c:v>338.25513980117603</c:v>
                </c:pt>
                <c:pt idx="6095">
                  <c:v>338.31064605975803</c:v>
                </c:pt>
                <c:pt idx="6096">
                  <c:v>338.36615231834099</c:v>
                </c:pt>
                <c:pt idx="6097">
                  <c:v>338.42165857692299</c:v>
                </c:pt>
                <c:pt idx="6098">
                  <c:v>338.47716483550602</c:v>
                </c:pt>
                <c:pt idx="6099">
                  <c:v>338.53267109408802</c:v>
                </c:pt>
                <c:pt idx="6100">
                  <c:v>338.58817735267002</c:v>
                </c:pt>
                <c:pt idx="6101">
                  <c:v>338.64368361125298</c:v>
                </c:pt>
                <c:pt idx="6102">
                  <c:v>338.69918986983498</c:v>
                </c:pt>
                <c:pt idx="6103">
                  <c:v>338.754696128418</c:v>
                </c:pt>
                <c:pt idx="6104">
                  <c:v>338.810202387</c:v>
                </c:pt>
                <c:pt idx="6105">
                  <c:v>338.86570864558303</c:v>
                </c:pt>
                <c:pt idx="6106">
                  <c:v>338.92121490416503</c:v>
                </c:pt>
                <c:pt idx="6107">
                  <c:v>338.97672116274703</c:v>
                </c:pt>
                <c:pt idx="6108">
                  <c:v>339.03222742132999</c:v>
                </c:pt>
                <c:pt idx="6109">
                  <c:v>339.08773367991199</c:v>
                </c:pt>
                <c:pt idx="6110">
                  <c:v>339.14323993849501</c:v>
                </c:pt>
                <c:pt idx="6111">
                  <c:v>339.19874619707701</c:v>
                </c:pt>
                <c:pt idx="6112">
                  <c:v>339.25425245565901</c:v>
                </c:pt>
                <c:pt idx="6113">
                  <c:v>339.30975871424198</c:v>
                </c:pt>
                <c:pt idx="6114">
                  <c:v>339.36526497282398</c:v>
                </c:pt>
                <c:pt idx="6115">
                  <c:v>339.420771231407</c:v>
                </c:pt>
                <c:pt idx="6116">
                  <c:v>339.476277489989</c:v>
                </c:pt>
                <c:pt idx="6117">
                  <c:v>339.531783748571</c:v>
                </c:pt>
                <c:pt idx="6118">
                  <c:v>339.58729000715402</c:v>
                </c:pt>
                <c:pt idx="6119">
                  <c:v>339.64279626573602</c:v>
                </c:pt>
                <c:pt idx="6120">
                  <c:v>339.69830252431899</c:v>
                </c:pt>
                <c:pt idx="6121">
                  <c:v>339.75380878290099</c:v>
                </c:pt>
                <c:pt idx="6122">
                  <c:v>339.80931504148299</c:v>
                </c:pt>
                <c:pt idx="6123">
                  <c:v>339.86482130006601</c:v>
                </c:pt>
                <c:pt idx="6124">
                  <c:v>339.92032755864801</c:v>
                </c:pt>
                <c:pt idx="6125">
                  <c:v>339.97583381723098</c:v>
                </c:pt>
                <c:pt idx="6126">
                  <c:v>340.03134007581298</c:v>
                </c:pt>
                <c:pt idx="6127">
                  <c:v>340.08684633439498</c:v>
                </c:pt>
                <c:pt idx="6128">
                  <c:v>340.142352592978</c:v>
                </c:pt>
                <c:pt idx="6129">
                  <c:v>340.19785885156</c:v>
                </c:pt>
                <c:pt idx="6130">
                  <c:v>340.25336511014302</c:v>
                </c:pt>
                <c:pt idx="6131">
                  <c:v>340.30887136872502</c:v>
                </c:pt>
                <c:pt idx="6132">
                  <c:v>340.36437762730702</c:v>
                </c:pt>
                <c:pt idx="6133">
                  <c:v>340.41988388588999</c:v>
                </c:pt>
                <c:pt idx="6134">
                  <c:v>340.47539014447199</c:v>
                </c:pt>
                <c:pt idx="6135">
                  <c:v>340.53089640305501</c:v>
                </c:pt>
                <c:pt idx="6136">
                  <c:v>340.58640266163701</c:v>
                </c:pt>
                <c:pt idx="6137">
                  <c:v>340.64190892021901</c:v>
                </c:pt>
                <c:pt idx="6138">
                  <c:v>340.69741517880198</c:v>
                </c:pt>
                <c:pt idx="6139">
                  <c:v>340.75292143738397</c:v>
                </c:pt>
                <c:pt idx="6140">
                  <c:v>340.808427695967</c:v>
                </c:pt>
                <c:pt idx="6141">
                  <c:v>340.863933954549</c:v>
                </c:pt>
                <c:pt idx="6142">
                  <c:v>340.919440213131</c:v>
                </c:pt>
                <c:pt idx="6143">
                  <c:v>340.97494647171402</c:v>
                </c:pt>
                <c:pt idx="6144">
                  <c:v>341.03045273029602</c:v>
                </c:pt>
                <c:pt idx="6145">
                  <c:v>341.08595898887899</c:v>
                </c:pt>
                <c:pt idx="6146">
                  <c:v>341.14146524746099</c:v>
                </c:pt>
                <c:pt idx="6147">
                  <c:v>341.19697150604401</c:v>
                </c:pt>
                <c:pt idx="6148">
                  <c:v>341.25247776462601</c:v>
                </c:pt>
                <c:pt idx="6149">
                  <c:v>341.30798402320801</c:v>
                </c:pt>
                <c:pt idx="6150">
                  <c:v>341.36349028179097</c:v>
                </c:pt>
                <c:pt idx="6151">
                  <c:v>341.41899654037297</c:v>
                </c:pt>
                <c:pt idx="6152">
                  <c:v>341.474502798956</c:v>
                </c:pt>
                <c:pt idx="6153">
                  <c:v>341.530009057538</c:v>
                </c:pt>
                <c:pt idx="6154">
                  <c:v>341.58551531612</c:v>
                </c:pt>
                <c:pt idx="6155">
                  <c:v>341.64102157470302</c:v>
                </c:pt>
                <c:pt idx="6156">
                  <c:v>341.69652783328502</c:v>
                </c:pt>
                <c:pt idx="6157">
                  <c:v>341.75203409186798</c:v>
                </c:pt>
                <c:pt idx="6158">
                  <c:v>341.80754035044998</c:v>
                </c:pt>
                <c:pt idx="6159">
                  <c:v>341.86304660903198</c:v>
                </c:pt>
                <c:pt idx="6160">
                  <c:v>341.91855286761501</c:v>
                </c:pt>
                <c:pt idx="6161">
                  <c:v>341.97405912619701</c:v>
                </c:pt>
                <c:pt idx="6162">
                  <c:v>342.02956538478003</c:v>
                </c:pt>
                <c:pt idx="6163">
                  <c:v>342.08507164336203</c:v>
                </c:pt>
                <c:pt idx="6164">
                  <c:v>342.14057790194403</c:v>
                </c:pt>
                <c:pt idx="6165">
                  <c:v>342.19608416052699</c:v>
                </c:pt>
                <c:pt idx="6166">
                  <c:v>342.25159041910899</c:v>
                </c:pt>
                <c:pt idx="6167">
                  <c:v>342.30709667769202</c:v>
                </c:pt>
                <c:pt idx="6168">
                  <c:v>342.36260293627402</c:v>
                </c:pt>
                <c:pt idx="6169">
                  <c:v>342.41810919485602</c:v>
                </c:pt>
                <c:pt idx="6170">
                  <c:v>342.47361545343898</c:v>
                </c:pt>
                <c:pt idx="6171">
                  <c:v>342.52912171202098</c:v>
                </c:pt>
                <c:pt idx="6172">
                  <c:v>342.584627970604</c:v>
                </c:pt>
                <c:pt idx="6173">
                  <c:v>342.640134229186</c:v>
                </c:pt>
                <c:pt idx="6174">
                  <c:v>342.695640487768</c:v>
                </c:pt>
                <c:pt idx="6175">
                  <c:v>342.75114674635103</c:v>
                </c:pt>
                <c:pt idx="6176">
                  <c:v>342.80665300493303</c:v>
                </c:pt>
                <c:pt idx="6177">
                  <c:v>342.86215926351599</c:v>
                </c:pt>
                <c:pt idx="6178">
                  <c:v>342.91766552209799</c:v>
                </c:pt>
                <c:pt idx="6179">
                  <c:v>342.97317178067999</c:v>
                </c:pt>
                <c:pt idx="6180">
                  <c:v>343.02867803926301</c:v>
                </c:pt>
                <c:pt idx="6181">
                  <c:v>343.08418429784501</c:v>
                </c:pt>
                <c:pt idx="6182">
                  <c:v>343.13969055642798</c:v>
                </c:pt>
                <c:pt idx="6183">
                  <c:v>343.19519681500998</c:v>
                </c:pt>
                <c:pt idx="6184">
                  <c:v>343.25070307359198</c:v>
                </c:pt>
                <c:pt idx="6185">
                  <c:v>343.306209332175</c:v>
                </c:pt>
                <c:pt idx="6186">
                  <c:v>343.361715590757</c:v>
                </c:pt>
                <c:pt idx="6187">
                  <c:v>343.41722184934002</c:v>
                </c:pt>
                <c:pt idx="6188">
                  <c:v>343.47272810792202</c:v>
                </c:pt>
                <c:pt idx="6189">
                  <c:v>343.52823436650499</c:v>
                </c:pt>
                <c:pt idx="6190">
                  <c:v>343.58374062508699</c:v>
                </c:pt>
                <c:pt idx="6191">
                  <c:v>343.63924688366899</c:v>
                </c:pt>
                <c:pt idx="6192">
                  <c:v>343.69475314225201</c:v>
                </c:pt>
                <c:pt idx="6193">
                  <c:v>343.75025940083401</c:v>
                </c:pt>
                <c:pt idx="6194">
                  <c:v>343.80576565941698</c:v>
                </c:pt>
                <c:pt idx="6195">
                  <c:v>343.86127191799898</c:v>
                </c:pt>
                <c:pt idx="6196">
                  <c:v>343.91677817658098</c:v>
                </c:pt>
                <c:pt idx="6197">
                  <c:v>343.972284435164</c:v>
                </c:pt>
                <c:pt idx="6198">
                  <c:v>344.027790693746</c:v>
                </c:pt>
                <c:pt idx="6199">
                  <c:v>344.08329695232902</c:v>
                </c:pt>
                <c:pt idx="6200">
                  <c:v>344.13880321091102</c:v>
                </c:pt>
                <c:pt idx="6201">
                  <c:v>344.19430946949302</c:v>
                </c:pt>
                <c:pt idx="6202">
                  <c:v>344.24981572807599</c:v>
                </c:pt>
                <c:pt idx="6203">
                  <c:v>344.30532198665799</c:v>
                </c:pt>
                <c:pt idx="6204">
                  <c:v>344.36082824524101</c:v>
                </c:pt>
                <c:pt idx="6205">
                  <c:v>344.41633450382301</c:v>
                </c:pt>
                <c:pt idx="6206">
                  <c:v>344.47184076240501</c:v>
                </c:pt>
                <c:pt idx="6207">
                  <c:v>344.52734702098797</c:v>
                </c:pt>
                <c:pt idx="6208">
                  <c:v>344.58285327956997</c:v>
                </c:pt>
                <c:pt idx="6209">
                  <c:v>344.638359538153</c:v>
                </c:pt>
                <c:pt idx="6210">
                  <c:v>344.693865796735</c:v>
                </c:pt>
                <c:pt idx="6211">
                  <c:v>344.749372055317</c:v>
                </c:pt>
                <c:pt idx="6212">
                  <c:v>344.80487831390002</c:v>
                </c:pt>
                <c:pt idx="6213">
                  <c:v>344.86038457248202</c:v>
                </c:pt>
                <c:pt idx="6214">
                  <c:v>344.91589083106498</c:v>
                </c:pt>
                <c:pt idx="6215">
                  <c:v>344.97139708964698</c:v>
                </c:pt>
                <c:pt idx="6216">
                  <c:v>345.02690334822898</c:v>
                </c:pt>
                <c:pt idx="6217">
                  <c:v>345.08240960681201</c:v>
                </c:pt>
                <c:pt idx="6218">
                  <c:v>345.13791586539401</c:v>
                </c:pt>
                <c:pt idx="6219">
                  <c:v>345.19342212397697</c:v>
                </c:pt>
                <c:pt idx="6220">
                  <c:v>345.24892838255897</c:v>
                </c:pt>
                <c:pt idx="6221">
                  <c:v>345.30443464114097</c:v>
                </c:pt>
                <c:pt idx="6222">
                  <c:v>345.35994089972399</c:v>
                </c:pt>
                <c:pt idx="6223">
                  <c:v>345.41544715830599</c:v>
                </c:pt>
                <c:pt idx="6224">
                  <c:v>345.47095341688902</c:v>
                </c:pt>
                <c:pt idx="6225">
                  <c:v>345.52645967547102</c:v>
                </c:pt>
                <c:pt idx="6226">
                  <c:v>345.58196593405302</c:v>
                </c:pt>
                <c:pt idx="6227">
                  <c:v>345.63747219263598</c:v>
                </c:pt>
                <c:pt idx="6228">
                  <c:v>345.69297845121798</c:v>
                </c:pt>
                <c:pt idx="6229">
                  <c:v>345.74848470980101</c:v>
                </c:pt>
                <c:pt idx="6230">
                  <c:v>345.803990968383</c:v>
                </c:pt>
                <c:pt idx="6231">
                  <c:v>345.85949722696603</c:v>
                </c:pt>
                <c:pt idx="6232">
                  <c:v>345.91500348554803</c:v>
                </c:pt>
                <c:pt idx="6233">
                  <c:v>345.97050974413003</c:v>
                </c:pt>
                <c:pt idx="6234">
                  <c:v>346.02601600271299</c:v>
                </c:pt>
                <c:pt idx="6235">
                  <c:v>346.08152226129499</c:v>
                </c:pt>
                <c:pt idx="6236">
                  <c:v>346.13702851987802</c:v>
                </c:pt>
                <c:pt idx="6237">
                  <c:v>346.19253477846001</c:v>
                </c:pt>
                <c:pt idx="6238">
                  <c:v>346.24804103704201</c:v>
                </c:pt>
                <c:pt idx="6239">
                  <c:v>346.30354729562498</c:v>
                </c:pt>
                <c:pt idx="6240">
                  <c:v>346.35905355420698</c:v>
                </c:pt>
                <c:pt idx="6241">
                  <c:v>346.41455981279</c:v>
                </c:pt>
                <c:pt idx="6242">
                  <c:v>346.470066071372</c:v>
                </c:pt>
                <c:pt idx="6243">
                  <c:v>346.525572329954</c:v>
                </c:pt>
                <c:pt idx="6244">
                  <c:v>346.58107858853703</c:v>
                </c:pt>
                <c:pt idx="6245">
                  <c:v>346.63658484711902</c:v>
                </c:pt>
                <c:pt idx="6246">
                  <c:v>346.69209110570199</c:v>
                </c:pt>
                <c:pt idx="6247">
                  <c:v>346.74759736428399</c:v>
                </c:pt>
                <c:pt idx="6248">
                  <c:v>346.80310362286599</c:v>
                </c:pt>
                <c:pt idx="6249">
                  <c:v>346.85860988144901</c:v>
                </c:pt>
                <c:pt idx="6250">
                  <c:v>346.91411614003101</c:v>
                </c:pt>
                <c:pt idx="6251">
                  <c:v>346.96962239861398</c:v>
                </c:pt>
                <c:pt idx="6252">
                  <c:v>347.02512865719598</c:v>
                </c:pt>
                <c:pt idx="6253">
                  <c:v>347.08063491577798</c:v>
                </c:pt>
                <c:pt idx="6254">
                  <c:v>347.136141174361</c:v>
                </c:pt>
                <c:pt idx="6255">
                  <c:v>347.191647432943</c:v>
                </c:pt>
                <c:pt idx="6256">
                  <c:v>347.24715369152602</c:v>
                </c:pt>
                <c:pt idx="6257">
                  <c:v>347.30265995010802</c:v>
                </c:pt>
                <c:pt idx="6258">
                  <c:v>347.35816620869002</c:v>
                </c:pt>
                <c:pt idx="6259">
                  <c:v>347.41367246727299</c:v>
                </c:pt>
                <c:pt idx="6260">
                  <c:v>347.46917872585499</c:v>
                </c:pt>
                <c:pt idx="6261">
                  <c:v>347.52468498443801</c:v>
                </c:pt>
                <c:pt idx="6262">
                  <c:v>347.58019124302001</c:v>
                </c:pt>
                <c:pt idx="6263">
                  <c:v>347.63569750160201</c:v>
                </c:pt>
                <c:pt idx="6264">
                  <c:v>347.69120376018498</c:v>
                </c:pt>
                <c:pt idx="6265">
                  <c:v>347.74671001876698</c:v>
                </c:pt>
                <c:pt idx="6266">
                  <c:v>347.80221627735</c:v>
                </c:pt>
                <c:pt idx="6267">
                  <c:v>347.857722535932</c:v>
                </c:pt>
                <c:pt idx="6268">
                  <c:v>347.91322879451502</c:v>
                </c:pt>
                <c:pt idx="6269">
                  <c:v>347.96873505309702</c:v>
                </c:pt>
                <c:pt idx="6270">
                  <c:v>348.02424131167902</c:v>
                </c:pt>
                <c:pt idx="6271">
                  <c:v>348.07974757026199</c:v>
                </c:pt>
                <c:pt idx="6272">
                  <c:v>348.13525382884399</c:v>
                </c:pt>
                <c:pt idx="6273">
                  <c:v>348.19076008742701</c:v>
                </c:pt>
                <c:pt idx="6274">
                  <c:v>348.24626634600901</c:v>
                </c:pt>
                <c:pt idx="6275">
                  <c:v>348.30177260459101</c:v>
                </c:pt>
                <c:pt idx="6276">
                  <c:v>348.35727886317397</c:v>
                </c:pt>
                <c:pt idx="6277">
                  <c:v>348.41278512175597</c:v>
                </c:pt>
                <c:pt idx="6278">
                  <c:v>348.468291380339</c:v>
                </c:pt>
                <c:pt idx="6279">
                  <c:v>348.523797638921</c:v>
                </c:pt>
                <c:pt idx="6280">
                  <c:v>348.579303897503</c:v>
                </c:pt>
                <c:pt idx="6281">
                  <c:v>348.63481015608602</c:v>
                </c:pt>
                <c:pt idx="6282">
                  <c:v>348.69031641466802</c:v>
                </c:pt>
                <c:pt idx="6283">
                  <c:v>348.74582267325098</c:v>
                </c:pt>
                <c:pt idx="6284">
                  <c:v>348.80132893183298</c:v>
                </c:pt>
                <c:pt idx="6285">
                  <c:v>348.85683519041498</c:v>
                </c:pt>
                <c:pt idx="6286">
                  <c:v>348.91234144899801</c:v>
                </c:pt>
                <c:pt idx="6287">
                  <c:v>348.96784770758001</c:v>
                </c:pt>
                <c:pt idx="6288">
                  <c:v>349.02335396616297</c:v>
                </c:pt>
                <c:pt idx="6289">
                  <c:v>349.07886022474497</c:v>
                </c:pt>
                <c:pt idx="6290">
                  <c:v>349.13436648332703</c:v>
                </c:pt>
                <c:pt idx="6291">
                  <c:v>349.18987274190999</c:v>
                </c:pt>
                <c:pt idx="6292">
                  <c:v>349.24537900049199</c:v>
                </c:pt>
                <c:pt idx="6293">
                  <c:v>349.30088525907502</c:v>
                </c:pt>
                <c:pt idx="6294">
                  <c:v>349.35639151765702</c:v>
                </c:pt>
                <c:pt idx="6295">
                  <c:v>349.41189777623902</c:v>
                </c:pt>
                <c:pt idx="6296">
                  <c:v>349.46740403482198</c:v>
                </c:pt>
                <c:pt idx="6297">
                  <c:v>349.52291029340398</c:v>
                </c:pt>
                <c:pt idx="6298">
                  <c:v>349.578416551987</c:v>
                </c:pt>
                <c:pt idx="6299">
                  <c:v>349.633922810569</c:v>
                </c:pt>
                <c:pt idx="6300">
                  <c:v>349.689429069151</c:v>
                </c:pt>
                <c:pt idx="6301">
                  <c:v>349.74493532773403</c:v>
                </c:pt>
                <c:pt idx="6302">
                  <c:v>349.80044158631603</c:v>
                </c:pt>
                <c:pt idx="6303">
                  <c:v>349.85594784489899</c:v>
                </c:pt>
                <c:pt idx="6304">
                  <c:v>349.91145410348099</c:v>
                </c:pt>
                <c:pt idx="6305">
                  <c:v>349.96696036206401</c:v>
                </c:pt>
                <c:pt idx="6306">
                  <c:v>350.02246662064601</c:v>
                </c:pt>
                <c:pt idx="6307">
                  <c:v>350.07797287922801</c:v>
                </c:pt>
                <c:pt idx="6308">
                  <c:v>350.13347913781098</c:v>
                </c:pt>
                <c:pt idx="6309">
                  <c:v>350.18898539639298</c:v>
                </c:pt>
                <c:pt idx="6310">
                  <c:v>350.24449165497498</c:v>
                </c:pt>
                <c:pt idx="6311">
                  <c:v>350.299997913558</c:v>
                </c:pt>
                <c:pt idx="6312">
                  <c:v>350.35550417214</c:v>
                </c:pt>
                <c:pt idx="6313">
                  <c:v>350.41101043072302</c:v>
                </c:pt>
                <c:pt idx="6314">
                  <c:v>350.46651668930502</c:v>
                </c:pt>
                <c:pt idx="6315">
                  <c:v>350.52202294788799</c:v>
                </c:pt>
                <c:pt idx="6316">
                  <c:v>350.57752920646999</c:v>
                </c:pt>
                <c:pt idx="6317">
                  <c:v>350.63303546505199</c:v>
                </c:pt>
                <c:pt idx="6318">
                  <c:v>350.68854172363501</c:v>
                </c:pt>
                <c:pt idx="6319">
                  <c:v>350.74404798221701</c:v>
                </c:pt>
                <c:pt idx="6320">
                  <c:v>350.79955424079998</c:v>
                </c:pt>
                <c:pt idx="6321">
                  <c:v>350.85506049938198</c:v>
                </c:pt>
                <c:pt idx="6322">
                  <c:v>350.91056675796398</c:v>
                </c:pt>
                <c:pt idx="6323">
                  <c:v>350.966073016547</c:v>
                </c:pt>
                <c:pt idx="6324">
                  <c:v>351.021579275129</c:v>
                </c:pt>
                <c:pt idx="6325">
                  <c:v>351.07708553371202</c:v>
                </c:pt>
                <c:pt idx="6326">
                  <c:v>351.13259179229402</c:v>
                </c:pt>
                <c:pt idx="6327">
                  <c:v>351.18809805087602</c:v>
                </c:pt>
                <c:pt idx="6328">
                  <c:v>351.24360430945899</c:v>
                </c:pt>
                <c:pt idx="6329">
                  <c:v>351.29911056804099</c:v>
                </c:pt>
                <c:pt idx="6330">
                  <c:v>351.35461682662401</c:v>
                </c:pt>
                <c:pt idx="6331">
                  <c:v>351.41012308520601</c:v>
                </c:pt>
                <c:pt idx="6332">
                  <c:v>351.46562934378801</c:v>
                </c:pt>
                <c:pt idx="6333">
                  <c:v>351.52113560237098</c:v>
                </c:pt>
                <c:pt idx="6334">
                  <c:v>351.57664186095298</c:v>
                </c:pt>
                <c:pt idx="6335">
                  <c:v>351.632148119536</c:v>
                </c:pt>
                <c:pt idx="6336">
                  <c:v>351.687654378118</c:v>
                </c:pt>
                <c:pt idx="6337">
                  <c:v>351.7431606367</c:v>
                </c:pt>
                <c:pt idx="6338">
                  <c:v>351.79866689528302</c:v>
                </c:pt>
                <c:pt idx="6339">
                  <c:v>351.85417315386502</c:v>
                </c:pt>
                <c:pt idx="6340">
                  <c:v>351.90967941244799</c:v>
                </c:pt>
                <c:pt idx="6341">
                  <c:v>351.96518567102999</c:v>
                </c:pt>
                <c:pt idx="6342">
                  <c:v>352.02069192961301</c:v>
                </c:pt>
                <c:pt idx="6343">
                  <c:v>352.07619818819501</c:v>
                </c:pt>
                <c:pt idx="6344">
                  <c:v>352.13170444677701</c:v>
                </c:pt>
                <c:pt idx="6345">
                  <c:v>352.18721070535997</c:v>
                </c:pt>
                <c:pt idx="6346">
                  <c:v>352.24271696394197</c:v>
                </c:pt>
                <c:pt idx="6347">
                  <c:v>352.29822322252397</c:v>
                </c:pt>
                <c:pt idx="6348">
                  <c:v>352.353729481107</c:v>
                </c:pt>
                <c:pt idx="6349">
                  <c:v>352.409235739689</c:v>
                </c:pt>
                <c:pt idx="6350">
                  <c:v>352.46474199827202</c:v>
                </c:pt>
                <c:pt idx="6351">
                  <c:v>352.52024825685402</c:v>
                </c:pt>
                <c:pt idx="6352">
                  <c:v>352.57575451543698</c:v>
                </c:pt>
                <c:pt idx="6353">
                  <c:v>352.63126077401898</c:v>
                </c:pt>
                <c:pt idx="6354">
                  <c:v>352.68676703260098</c:v>
                </c:pt>
                <c:pt idx="6355">
                  <c:v>352.74227329118401</c:v>
                </c:pt>
                <c:pt idx="6356">
                  <c:v>352.79777954976601</c:v>
                </c:pt>
                <c:pt idx="6357">
                  <c:v>352.85328580834903</c:v>
                </c:pt>
                <c:pt idx="6358">
                  <c:v>352.90879206693103</c:v>
                </c:pt>
                <c:pt idx="6359">
                  <c:v>352.96429832551303</c:v>
                </c:pt>
                <c:pt idx="6360">
                  <c:v>353.01980458409599</c:v>
                </c:pt>
                <c:pt idx="6361">
                  <c:v>353.07531084267799</c:v>
                </c:pt>
                <c:pt idx="6362">
                  <c:v>353.13081710126102</c:v>
                </c:pt>
                <c:pt idx="6363">
                  <c:v>353.18632335984302</c:v>
                </c:pt>
                <c:pt idx="6364">
                  <c:v>353.24182961842502</c:v>
                </c:pt>
                <c:pt idx="6365">
                  <c:v>353.29733587700798</c:v>
                </c:pt>
                <c:pt idx="6366">
                  <c:v>353.35284213558998</c:v>
                </c:pt>
                <c:pt idx="6367">
                  <c:v>353.408348394173</c:v>
                </c:pt>
                <c:pt idx="6368">
                  <c:v>353.463854652755</c:v>
                </c:pt>
                <c:pt idx="6369">
                  <c:v>353.519360911337</c:v>
                </c:pt>
                <c:pt idx="6370">
                  <c:v>353.57486716992003</c:v>
                </c:pt>
                <c:pt idx="6371">
                  <c:v>353.63037342850203</c:v>
                </c:pt>
                <c:pt idx="6372">
                  <c:v>353.68587968708499</c:v>
                </c:pt>
                <c:pt idx="6373">
                  <c:v>353.74138594566699</c:v>
                </c:pt>
                <c:pt idx="6374">
                  <c:v>353.79689220424899</c:v>
                </c:pt>
                <c:pt idx="6375">
                  <c:v>353.85239846283201</c:v>
                </c:pt>
                <c:pt idx="6376">
                  <c:v>353.90790472141401</c:v>
                </c:pt>
                <c:pt idx="6377">
                  <c:v>353.96341097999698</c:v>
                </c:pt>
                <c:pt idx="6378">
                  <c:v>354.01891723857898</c:v>
                </c:pt>
                <c:pt idx="6379">
                  <c:v>354.07442349716098</c:v>
                </c:pt>
                <c:pt idx="6380">
                  <c:v>354.129929755744</c:v>
                </c:pt>
                <c:pt idx="6381">
                  <c:v>354.185436014326</c:v>
                </c:pt>
                <c:pt idx="6382">
                  <c:v>354.24094227290902</c:v>
                </c:pt>
                <c:pt idx="6383">
                  <c:v>354.29644853149102</c:v>
                </c:pt>
                <c:pt idx="6384">
                  <c:v>354.35195479007302</c:v>
                </c:pt>
                <c:pt idx="6385">
                  <c:v>354.40746104865599</c:v>
                </c:pt>
                <c:pt idx="6386">
                  <c:v>354.46296730723799</c:v>
                </c:pt>
                <c:pt idx="6387">
                  <c:v>354.51847356582101</c:v>
                </c:pt>
                <c:pt idx="6388">
                  <c:v>354.57397982440301</c:v>
                </c:pt>
                <c:pt idx="6389">
                  <c:v>354.62948608298598</c:v>
                </c:pt>
                <c:pt idx="6390">
                  <c:v>354.68499234156798</c:v>
                </c:pt>
                <c:pt idx="6391">
                  <c:v>354.74049860014998</c:v>
                </c:pt>
                <c:pt idx="6392">
                  <c:v>354.796004858733</c:v>
                </c:pt>
                <c:pt idx="6393">
                  <c:v>354.851511117315</c:v>
                </c:pt>
                <c:pt idx="6394">
                  <c:v>354.90701737589802</c:v>
                </c:pt>
                <c:pt idx="6395">
                  <c:v>354.96252363448002</c:v>
                </c:pt>
                <c:pt idx="6396">
                  <c:v>355.01802989306202</c:v>
                </c:pt>
                <c:pt idx="6397">
                  <c:v>355.07353615164499</c:v>
                </c:pt>
                <c:pt idx="6398">
                  <c:v>355.12904241022699</c:v>
                </c:pt>
                <c:pt idx="6399">
                  <c:v>355.18454866881001</c:v>
                </c:pt>
                <c:pt idx="6400">
                  <c:v>355.24005492739201</c:v>
                </c:pt>
                <c:pt idx="6401">
                  <c:v>355.29556118597401</c:v>
                </c:pt>
                <c:pt idx="6402">
                  <c:v>355.35106744455697</c:v>
                </c:pt>
                <c:pt idx="6403">
                  <c:v>355.40657370313897</c:v>
                </c:pt>
                <c:pt idx="6404">
                  <c:v>355.462079961722</c:v>
                </c:pt>
                <c:pt idx="6405">
                  <c:v>355.517586220304</c:v>
                </c:pt>
                <c:pt idx="6406">
                  <c:v>355.573092478886</c:v>
                </c:pt>
                <c:pt idx="6407">
                  <c:v>355.62859873746902</c:v>
                </c:pt>
                <c:pt idx="6408">
                  <c:v>355.68410499605102</c:v>
                </c:pt>
                <c:pt idx="6409">
                  <c:v>355.73961125463399</c:v>
                </c:pt>
                <c:pt idx="6410">
                  <c:v>355.79511751321598</c:v>
                </c:pt>
                <c:pt idx="6411">
                  <c:v>355.85062377179798</c:v>
                </c:pt>
                <c:pt idx="6412">
                  <c:v>355.90613003038101</c:v>
                </c:pt>
                <c:pt idx="6413">
                  <c:v>355.96163628896301</c:v>
                </c:pt>
                <c:pt idx="6414">
                  <c:v>356.01714254754597</c:v>
                </c:pt>
                <c:pt idx="6415">
                  <c:v>356.07264880612797</c:v>
                </c:pt>
                <c:pt idx="6416">
                  <c:v>356.12815506470997</c:v>
                </c:pt>
                <c:pt idx="6417">
                  <c:v>356.18366132329299</c:v>
                </c:pt>
                <c:pt idx="6418">
                  <c:v>356.23916758187499</c:v>
                </c:pt>
                <c:pt idx="6419">
                  <c:v>356.29467384045802</c:v>
                </c:pt>
                <c:pt idx="6420">
                  <c:v>356.35018009904002</c:v>
                </c:pt>
                <c:pt idx="6421">
                  <c:v>356.40568635762202</c:v>
                </c:pt>
                <c:pt idx="6422">
                  <c:v>356.46119261620498</c:v>
                </c:pt>
                <c:pt idx="6423">
                  <c:v>356.51669887478698</c:v>
                </c:pt>
                <c:pt idx="6424">
                  <c:v>356.57220513337001</c:v>
                </c:pt>
                <c:pt idx="6425">
                  <c:v>356.627711391952</c:v>
                </c:pt>
                <c:pt idx="6426">
                  <c:v>356.68321765053503</c:v>
                </c:pt>
                <c:pt idx="6427">
                  <c:v>356.73872390911703</c:v>
                </c:pt>
                <c:pt idx="6428">
                  <c:v>356.79423016769903</c:v>
                </c:pt>
                <c:pt idx="6429">
                  <c:v>356.84973642628199</c:v>
                </c:pt>
                <c:pt idx="6430">
                  <c:v>356.90524268486399</c:v>
                </c:pt>
                <c:pt idx="6431">
                  <c:v>356.96074894344702</c:v>
                </c:pt>
                <c:pt idx="6432">
                  <c:v>357.01625520202901</c:v>
                </c:pt>
                <c:pt idx="6433">
                  <c:v>357.07176146061101</c:v>
                </c:pt>
                <c:pt idx="6434">
                  <c:v>357.12726771919398</c:v>
                </c:pt>
                <c:pt idx="6435">
                  <c:v>357.18277397777598</c:v>
                </c:pt>
                <c:pt idx="6436">
                  <c:v>357.238280236359</c:v>
                </c:pt>
                <c:pt idx="6437">
                  <c:v>357.293786494941</c:v>
                </c:pt>
                <c:pt idx="6438">
                  <c:v>357.349292753523</c:v>
                </c:pt>
                <c:pt idx="6439">
                  <c:v>357.40479901210603</c:v>
                </c:pt>
                <c:pt idx="6440">
                  <c:v>357.46030527068802</c:v>
                </c:pt>
                <c:pt idx="6441">
                  <c:v>357.51581152927099</c:v>
                </c:pt>
                <c:pt idx="6442">
                  <c:v>357.57131778785299</c:v>
                </c:pt>
                <c:pt idx="6443">
                  <c:v>357.62682404643499</c:v>
                </c:pt>
                <c:pt idx="6444">
                  <c:v>357.68233030501801</c:v>
                </c:pt>
                <c:pt idx="6445">
                  <c:v>357.73783656360001</c:v>
                </c:pt>
                <c:pt idx="6446">
                  <c:v>357.79334282218298</c:v>
                </c:pt>
                <c:pt idx="6447">
                  <c:v>357.84884908076498</c:v>
                </c:pt>
                <c:pt idx="6448">
                  <c:v>357.90435533934698</c:v>
                </c:pt>
                <c:pt idx="6449">
                  <c:v>357.95986159793</c:v>
                </c:pt>
                <c:pt idx="6450">
                  <c:v>358.015367856512</c:v>
                </c:pt>
                <c:pt idx="6451">
                  <c:v>358.07087411509502</c:v>
                </c:pt>
                <c:pt idx="6452">
                  <c:v>358.12638037367702</c:v>
                </c:pt>
                <c:pt idx="6453">
                  <c:v>358.18188663225902</c:v>
                </c:pt>
                <c:pt idx="6454">
                  <c:v>358.23739289084199</c:v>
                </c:pt>
                <c:pt idx="6455">
                  <c:v>358.29289914942399</c:v>
                </c:pt>
                <c:pt idx="6456">
                  <c:v>358.34840540800701</c:v>
                </c:pt>
                <c:pt idx="6457">
                  <c:v>358.40391166658901</c:v>
                </c:pt>
                <c:pt idx="6458">
                  <c:v>358.45941792517101</c:v>
                </c:pt>
                <c:pt idx="6459">
                  <c:v>358.51492418375398</c:v>
                </c:pt>
                <c:pt idx="6460">
                  <c:v>358.57043044233598</c:v>
                </c:pt>
                <c:pt idx="6461">
                  <c:v>358.625936700919</c:v>
                </c:pt>
                <c:pt idx="6462">
                  <c:v>358.681442959501</c:v>
                </c:pt>
                <c:pt idx="6463">
                  <c:v>358.73694921808402</c:v>
                </c:pt>
                <c:pt idx="6464">
                  <c:v>358.79245547666602</c:v>
                </c:pt>
                <c:pt idx="6465">
                  <c:v>358.84796173524802</c:v>
                </c:pt>
                <c:pt idx="6466">
                  <c:v>358.90346799383099</c:v>
                </c:pt>
                <c:pt idx="6467">
                  <c:v>358.95897425241299</c:v>
                </c:pt>
                <c:pt idx="6468">
                  <c:v>359.01448051099601</c:v>
                </c:pt>
                <c:pt idx="6469">
                  <c:v>359.06998676957801</c:v>
                </c:pt>
                <c:pt idx="6470">
                  <c:v>359.12549302816001</c:v>
                </c:pt>
                <c:pt idx="6471">
                  <c:v>359.18099928674297</c:v>
                </c:pt>
                <c:pt idx="6472">
                  <c:v>359.23650554532497</c:v>
                </c:pt>
                <c:pt idx="6473">
                  <c:v>359.292011803908</c:v>
                </c:pt>
                <c:pt idx="6474">
                  <c:v>359.34751806249</c:v>
                </c:pt>
                <c:pt idx="6475">
                  <c:v>359.403024321072</c:v>
                </c:pt>
                <c:pt idx="6476">
                  <c:v>359.45853057965502</c:v>
                </c:pt>
                <c:pt idx="6477">
                  <c:v>359.51403683823702</c:v>
                </c:pt>
                <c:pt idx="6478">
                  <c:v>359.56954309681998</c:v>
                </c:pt>
                <c:pt idx="6479">
                  <c:v>359.62504935540198</c:v>
                </c:pt>
                <c:pt idx="6480">
                  <c:v>359.68055561398398</c:v>
                </c:pt>
                <c:pt idx="6481">
                  <c:v>359.73606187256701</c:v>
                </c:pt>
                <c:pt idx="6482">
                  <c:v>359.79156813114901</c:v>
                </c:pt>
                <c:pt idx="6483">
                  <c:v>359.84707438973197</c:v>
                </c:pt>
                <c:pt idx="6484">
                  <c:v>359.90258064831397</c:v>
                </c:pt>
                <c:pt idx="6485">
                  <c:v>359.95808690689603</c:v>
                </c:pt>
                <c:pt idx="6486">
                  <c:v>360.01359316547899</c:v>
                </c:pt>
                <c:pt idx="6487">
                  <c:v>360.06909942406099</c:v>
                </c:pt>
                <c:pt idx="6488">
                  <c:v>360.12460568264402</c:v>
                </c:pt>
                <c:pt idx="6489">
                  <c:v>360.18011194122602</c:v>
                </c:pt>
                <c:pt idx="6490">
                  <c:v>360.23561819980802</c:v>
                </c:pt>
                <c:pt idx="6491">
                  <c:v>360.29112445839098</c:v>
                </c:pt>
                <c:pt idx="6492">
                  <c:v>360.34663071697298</c:v>
                </c:pt>
                <c:pt idx="6493">
                  <c:v>360.402136975556</c:v>
                </c:pt>
                <c:pt idx="6494">
                  <c:v>360.457643234138</c:v>
                </c:pt>
                <c:pt idx="6495">
                  <c:v>360.51314949272</c:v>
                </c:pt>
                <c:pt idx="6496">
                  <c:v>360.56865575130303</c:v>
                </c:pt>
                <c:pt idx="6497">
                  <c:v>360.62416200988503</c:v>
                </c:pt>
                <c:pt idx="6498">
                  <c:v>360.67966826846799</c:v>
                </c:pt>
                <c:pt idx="6499">
                  <c:v>360.73517452704999</c:v>
                </c:pt>
                <c:pt idx="6500">
                  <c:v>360.79068078563199</c:v>
                </c:pt>
                <c:pt idx="6501">
                  <c:v>360.84618704421501</c:v>
                </c:pt>
                <c:pt idx="6502">
                  <c:v>360.90169330279701</c:v>
                </c:pt>
                <c:pt idx="6503">
                  <c:v>360.95719956137998</c:v>
                </c:pt>
                <c:pt idx="6504">
                  <c:v>361.01270581996198</c:v>
                </c:pt>
                <c:pt idx="6505">
                  <c:v>361.06821207854398</c:v>
                </c:pt>
                <c:pt idx="6506">
                  <c:v>361.123718337127</c:v>
                </c:pt>
                <c:pt idx="6507">
                  <c:v>361.179224595709</c:v>
                </c:pt>
                <c:pt idx="6508">
                  <c:v>361.23473085429202</c:v>
                </c:pt>
                <c:pt idx="6509">
                  <c:v>361.29023711287402</c:v>
                </c:pt>
                <c:pt idx="6510">
                  <c:v>361.34574337145699</c:v>
                </c:pt>
                <c:pt idx="6511">
                  <c:v>361.40124963003899</c:v>
                </c:pt>
                <c:pt idx="6512">
                  <c:v>361.45675588862099</c:v>
                </c:pt>
                <c:pt idx="6513">
                  <c:v>361.51226214720401</c:v>
                </c:pt>
                <c:pt idx="6514">
                  <c:v>361.56776840578601</c:v>
                </c:pt>
                <c:pt idx="6515">
                  <c:v>361.62327466436898</c:v>
                </c:pt>
                <c:pt idx="6516">
                  <c:v>361.67878092295098</c:v>
                </c:pt>
                <c:pt idx="6517">
                  <c:v>361.73428718153298</c:v>
                </c:pt>
                <c:pt idx="6518">
                  <c:v>361.789793440116</c:v>
                </c:pt>
                <c:pt idx="6519">
                  <c:v>361.845299698698</c:v>
                </c:pt>
                <c:pt idx="6520">
                  <c:v>361.90080595728102</c:v>
                </c:pt>
                <c:pt idx="6521">
                  <c:v>361.95631221586302</c:v>
                </c:pt>
                <c:pt idx="6522">
                  <c:v>362.01181847444502</c:v>
                </c:pt>
                <c:pt idx="6523">
                  <c:v>362.06732473302799</c:v>
                </c:pt>
                <c:pt idx="6524">
                  <c:v>362.12283099160999</c:v>
                </c:pt>
                <c:pt idx="6525">
                  <c:v>362.17833725019301</c:v>
                </c:pt>
                <c:pt idx="6526">
                  <c:v>362.23384350877501</c:v>
                </c:pt>
                <c:pt idx="6527">
                  <c:v>362.28934976735701</c:v>
                </c:pt>
                <c:pt idx="6528">
                  <c:v>362.34485602593998</c:v>
                </c:pt>
                <c:pt idx="6529">
                  <c:v>362.40036228452198</c:v>
                </c:pt>
                <c:pt idx="6530">
                  <c:v>362.455868543105</c:v>
                </c:pt>
                <c:pt idx="6531">
                  <c:v>362.511374801687</c:v>
                </c:pt>
                <c:pt idx="6532">
                  <c:v>362.566881060269</c:v>
                </c:pt>
                <c:pt idx="6533">
                  <c:v>362.62238731885202</c:v>
                </c:pt>
                <c:pt idx="6534">
                  <c:v>362.67789357743402</c:v>
                </c:pt>
                <c:pt idx="6535">
                  <c:v>362.73339983601699</c:v>
                </c:pt>
                <c:pt idx="6536">
                  <c:v>362.78890609459899</c:v>
                </c:pt>
                <c:pt idx="6537">
                  <c:v>362.84441235318099</c:v>
                </c:pt>
                <c:pt idx="6538">
                  <c:v>362.89991861176401</c:v>
                </c:pt>
                <c:pt idx="6539">
                  <c:v>362.95542487034601</c:v>
                </c:pt>
                <c:pt idx="6540">
                  <c:v>363.01093112892897</c:v>
                </c:pt>
                <c:pt idx="6541">
                  <c:v>363.06643738751097</c:v>
                </c:pt>
                <c:pt idx="6542">
                  <c:v>363.12194364609297</c:v>
                </c:pt>
                <c:pt idx="6543">
                  <c:v>363.177449904676</c:v>
                </c:pt>
                <c:pt idx="6544">
                  <c:v>363.232956163258</c:v>
                </c:pt>
                <c:pt idx="6545">
                  <c:v>363.28846242184102</c:v>
                </c:pt>
                <c:pt idx="6546">
                  <c:v>363.34396868042302</c:v>
                </c:pt>
                <c:pt idx="6547">
                  <c:v>363.39947493900598</c:v>
                </c:pt>
                <c:pt idx="6548">
                  <c:v>363.45498119758798</c:v>
                </c:pt>
                <c:pt idx="6549">
                  <c:v>363.51048745616998</c:v>
                </c:pt>
                <c:pt idx="6550">
                  <c:v>363.56599371475301</c:v>
                </c:pt>
                <c:pt idx="6551">
                  <c:v>363.62149997333501</c:v>
                </c:pt>
                <c:pt idx="6552">
                  <c:v>363.67700623191803</c:v>
                </c:pt>
                <c:pt idx="6553">
                  <c:v>363.73251249050003</c:v>
                </c:pt>
                <c:pt idx="6554">
                  <c:v>363.78801874908203</c:v>
                </c:pt>
                <c:pt idx="6555">
                  <c:v>363.84352500766499</c:v>
                </c:pt>
                <c:pt idx="6556">
                  <c:v>363.89903126624699</c:v>
                </c:pt>
                <c:pt idx="6557">
                  <c:v>363.95453752483002</c:v>
                </c:pt>
                <c:pt idx="6558">
                  <c:v>364.01004378341202</c:v>
                </c:pt>
                <c:pt idx="6559">
                  <c:v>364.06555004199402</c:v>
                </c:pt>
                <c:pt idx="6560">
                  <c:v>364.12105630057698</c:v>
                </c:pt>
                <c:pt idx="6561">
                  <c:v>364.17656255915898</c:v>
                </c:pt>
                <c:pt idx="6562">
                  <c:v>364.232068817742</c:v>
                </c:pt>
                <c:pt idx="6563">
                  <c:v>364.287575076324</c:v>
                </c:pt>
                <c:pt idx="6564">
                  <c:v>364.343081334906</c:v>
                </c:pt>
                <c:pt idx="6565">
                  <c:v>364.39858759348903</c:v>
                </c:pt>
                <c:pt idx="6566">
                  <c:v>364.45409385207103</c:v>
                </c:pt>
                <c:pt idx="6567">
                  <c:v>364.50960011065399</c:v>
                </c:pt>
                <c:pt idx="6568">
                  <c:v>364.56510636923599</c:v>
                </c:pt>
                <c:pt idx="6569">
                  <c:v>364.62061262781799</c:v>
                </c:pt>
                <c:pt idx="6570">
                  <c:v>364.67611888640101</c:v>
                </c:pt>
                <c:pt idx="6571">
                  <c:v>364.73162514498301</c:v>
                </c:pt>
                <c:pt idx="6572">
                  <c:v>364.78713140356598</c:v>
                </c:pt>
                <c:pt idx="6573">
                  <c:v>364.84263766214798</c:v>
                </c:pt>
                <c:pt idx="6574">
                  <c:v>364.89814392072998</c:v>
                </c:pt>
                <c:pt idx="6575">
                  <c:v>364.953650179313</c:v>
                </c:pt>
                <c:pt idx="6576">
                  <c:v>365.009156437895</c:v>
                </c:pt>
                <c:pt idx="6577">
                  <c:v>365.06466269647802</c:v>
                </c:pt>
                <c:pt idx="6578">
                  <c:v>365.12016895506002</c:v>
                </c:pt>
                <c:pt idx="6579">
                  <c:v>365.17567521364202</c:v>
                </c:pt>
                <c:pt idx="6580">
                  <c:v>365.23118147222499</c:v>
                </c:pt>
                <c:pt idx="6581">
                  <c:v>365.28668773080699</c:v>
                </c:pt>
                <c:pt idx="6582">
                  <c:v>365.34219398939001</c:v>
                </c:pt>
                <c:pt idx="6583">
                  <c:v>365.39770024797201</c:v>
                </c:pt>
                <c:pt idx="6584">
                  <c:v>365.45320650655401</c:v>
                </c:pt>
                <c:pt idx="6585">
                  <c:v>365.50871276513698</c:v>
                </c:pt>
                <c:pt idx="6586">
                  <c:v>365.56421902371898</c:v>
                </c:pt>
                <c:pt idx="6587">
                  <c:v>365.619725282302</c:v>
                </c:pt>
                <c:pt idx="6588">
                  <c:v>365.675231540884</c:v>
                </c:pt>
                <c:pt idx="6589">
                  <c:v>365.73073779946702</c:v>
                </c:pt>
                <c:pt idx="6590">
                  <c:v>365.78624405804902</c:v>
                </c:pt>
                <c:pt idx="6591">
                  <c:v>365.84175031663102</c:v>
                </c:pt>
                <c:pt idx="6592">
                  <c:v>365.89725657521399</c:v>
                </c:pt>
                <c:pt idx="6593">
                  <c:v>365.95276283379599</c:v>
                </c:pt>
                <c:pt idx="6594">
                  <c:v>366.00826909237901</c:v>
                </c:pt>
                <c:pt idx="6595">
                  <c:v>366.06377535096101</c:v>
                </c:pt>
                <c:pt idx="6596">
                  <c:v>366.11928160954301</c:v>
                </c:pt>
                <c:pt idx="6597">
                  <c:v>366.17478786812597</c:v>
                </c:pt>
                <c:pt idx="6598">
                  <c:v>366.23029412670797</c:v>
                </c:pt>
                <c:pt idx="6599">
                  <c:v>366.285800385291</c:v>
                </c:pt>
                <c:pt idx="6600">
                  <c:v>366.341306643873</c:v>
                </c:pt>
                <c:pt idx="6601">
                  <c:v>366.396812902455</c:v>
                </c:pt>
                <c:pt idx="6602">
                  <c:v>366.45231916103802</c:v>
                </c:pt>
                <c:pt idx="6603">
                  <c:v>366.50782541962002</c:v>
                </c:pt>
                <c:pt idx="6604">
                  <c:v>366.56333167820299</c:v>
                </c:pt>
                <c:pt idx="6605">
                  <c:v>366.61883793678498</c:v>
                </c:pt>
                <c:pt idx="6606">
                  <c:v>366.67434419536698</c:v>
                </c:pt>
                <c:pt idx="6607">
                  <c:v>366.72985045395001</c:v>
                </c:pt>
                <c:pt idx="6608">
                  <c:v>366.78535671253201</c:v>
                </c:pt>
                <c:pt idx="6609">
                  <c:v>366.84086297111497</c:v>
                </c:pt>
                <c:pt idx="6610">
                  <c:v>366.89636922969697</c:v>
                </c:pt>
                <c:pt idx="6611">
                  <c:v>366.95187548827897</c:v>
                </c:pt>
                <c:pt idx="6612">
                  <c:v>367.00738174686199</c:v>
                </c:pt>
                <c:pt idx="6613">
                  <c:v>367.06288800544399</c:v>
                </c:pt>
                <c:pt idx="6614">
                  <c:v>367.11839426402702</c:v>
                </c:pt>
                <c:pt idx="6615">
                  <c:v>367.17390052260902</c:v>
                </c:pt>
                <c:pt idx="6616">
                  <c:v>367.22940678119102</c:v>
                </c:pt>
                <c:pt idx="6617">
                  <c:v>367.28491303977398</c:v>
                </c:pt>
                <c:pt idx="6618">
                  <c:v>367.34041929835598</c:v>
                </c:pt>
                <c:pt idx="6619">
                  <c:v>367.39592555693901</c:v>
                </c:pt>
                <c:pt idx="6620">
                  <c:v>367.451431815521</c:v>
                </c:pt>
                <c:pt idx="6621">
                  <c:v>367.506938074103</c:v>
                </c:pt>
                <c:pt idx="6622">
                  <c:v>367.56244433268603</c:v>
                </c:pt>
                <c:pt idx="6623">
                  <c:v>367.61795059126803</c:v>
                </c:pt>
                <c:pt idx="6624">
                  <c:v>367.67345684985099</c:v>
                </c:pt>
                <c:pt idx="6625">
                  <c:v>367.72896310843299</c:v>
                </c:pt>
                <c:pt idx="6626">
                  <c:v>367.78446936701602</c:v>
                </c:pt>
                <c:pt idx="6627">
                  <c:v>367.83997562559802</c:v>
                </c:pt>
                <c:pt idx="6628">
                  <c:v>367.89548188418001</c:v>
                </c:pt>
                <c:pt idx="6629">
                  <c:v>367.95098814276298</c:v>
                </c:pt>
                <c:pt idx="6630">
                  <c:v>368.00649440134498</c:v>
                </c:pt>
                <c:pt idx="6631">
                  <c:v>368.062000659928</c:v>
                </c:pt>
                <c:pt idx="6632">
                  <c:v>368.11750691851</c:v>
                </c:pt>
                <c:pt idx="6633">
                  <c:v>368.173013177092</c:v>
                </c:pt>
                <c:pt idx="6634">
                  <c:v>368.22851943567503</c:v>
                </c:pt>
                <c:pt idx="6635">
                  <c:v>368.28402569425702</c:v>
                </c:pt>
                <c:pt idx="6636">
                  <c:v>368.33953195283999</c:v>
                </c:pt>
                <c:pt idx="6637">
                  <c:v>368.39503821142199</c:v>
                </c:pt>
                <c:pt idx="6638">
                  <c:v>368.45054447000399</c:v>
                </c:pt>
                <c:pt idx="6639">
                  <c:v>368.50605072858701</c:v>
                </c:pt>
                <c:pt idx="6640">
                  <c:v>368.56155698716901</c:v>
                </c:pt>
                <c:pt idx="6641">
                  <c:v>368.61706324575198</c:v>
                </c:pt>
                <c:pt idx="6642">
                  <c:v>368.67256950433398</c:v>
                </c:pt>
                <c:pt idx="6643">
                  <c:v>368.72807576291598</c:v>
                </c:pt>
                <c:pt idx="6644">
                  <c:v>368.783582021499</c:v>
                </c:pt>
                <c:pt idx="6645">
                  <c:v>368.839088280081</c:v>
                </c:pt>
                <c:pt idx="6646">
                  <c:v>368.89459453866402</c:v>
                </c:pt>
                <c:pt idx="6647">
                  <c:v>368.95010079724602</c:v>
                </c:pt>
                <c:pt idx="6648">
                  <c:v>369.00560705582802</c:v>
                </c:pt>
                <c:pt idx="6649">
                  <c:v>369.06111331441099</c:v>
                </c:pt>
                <c:pt idx="6650">
                  <c:v>369.11661957299299</c:v>
                </c:pt>
                <c:pt idx="6651">
                  <c:v>369.17212583157601</c:v>
                </c:pt>
                <c:pt idx="6652">
                  <c:v>369.22763209015801</c:v>
                </c:pt>
                <c:pt idx="6653">
                  <c:v>369.28313834874001</c:v>
                </c:pt>
                <c:pt idx="6654">
                  <c:v>369.33864460732298</c:v>
                </c:pt>
                <c:pt idx="6655">
                  <c:v>369.39415086590498</c:v>
                </c:pt>
                <c:pt idx="6656">
                  <c:v>369.449657124488</c:v>
                </c:pt>
                <c:pt idx="6657">
                  <c:v>369.50516338307</c:v>
                </c:pt>
                <c:pt idx="6658">
                  <c:v>369.560669641652</c:v>
                </c:pt>
                <c:pt idx="6659">
                  <c:v>369.61617590023502</c:v>
                </c:pt>
                <c:pt idx="6660">
                  <c:v>369.67168215881702</c:v>
                </c:pt>
                <c:pt idx="6661">
                  <c:v>369.72718841739999</c:v>
                </c:pt>
                <c:pt idx="6662">
                  <c:v>369.78269467598199</c:v>
                </c:pt>
                <c:pt idx="6663">
                  <c:v>369.83820093456501</c:v>
                </c:pt>
                <c:pt idx="6664">
                  <c:v>369.89370719314701</c:v>
                </c:pt>
                <c:pt idx="6665">
                  <c:v>369.94921345172901</c:v>
                </c:pt>
                <c:pt idx="6666">
                  <c:v>370.00471971031197</c:v>
                </c:pt>
                <c:pt idx="6667">
                  <c:v>370.06022596889397</c:v>
                </c:pt>
                <c:pt idx="6668">
                  <c:v>370.11573222747597</c:v>
                </c:pt>
                <c:pt idx="6669">
                  <c:v>370.171238486059</c:v>
                </c:pt>
                <c:pt idx="6670">
                  <c:v>370.226744744641</c:v>
                </c:pt>
                <c:pt idx="6671">
                  <c:v>370.28225100322402</c:v>
                </c:pt>
                <c:pt idx="6672">
                  <c:v>370.33775726180602</c:v>
                </c:pt>
                <c:pt idx="6673">
                  <c:v>370.39326352038898</c:v>
                </c:pt>
                <c:pt idx="6674">
                  <c:v>370.44876977897098</c:v>
                </c:pt>
                <c:pt idx="6675">
                  <c:v>370.50427603755298</c:v>
                </c:pt>
                <c:pt idx="6676">
                  <c:v>370.55978229613601</c:v>
                </c:pt>
                <c:pt idx="6677">
                  <c:v>370.61528855471801</c:v>
                </c:pt>
                <c:pt idx="6678">
                  <c:v>370.67079481330097</c:v>
                </c:pt>
                <c:pt idx="6679">
                  <c:v>370.72630107188297</c:v>
                </c:pt>
                <c:pt idx="6680">
                  <c:v>370.78180733046503</c:v>
                </c:pt>
                <c:pt idx="6681">
                  <c:v>370.83731358904799</c:v>
                </c:pt>
                <c:pt idx="6682">
                  <c:v>370.89281984762999</c:v>
                </c:pt>
                <c:pt idx="6683">
                  <c:v>370.94832610621302</c:v>
                </c:pt>
                <c:pt idx="6684">
                  <c:v>371.00383236479502</c:v>
                </c:pt>
                <c:pt idx="6685">
                  <c:v>371.05933862337702</c:v>
                </c:pt>
                <c:pt idx="6686">
                  <c:v>371.11484488195998</c:v>
                </c:pt>
                <c:pt idx="6687">
                  <c:v>371.17035114054198</c:v>
                </c:pt>
                <c:pt idx="6688">
                  <c:v>371.225857399125</c:v>
                </c:pt>
                <c:pt idx="6689">
                  <c:v>371.281363657707</c:v>
                </c:pt>
                <c:pt idx="6690">
                  <c:v>371.336869916289</c:v>
                </c:pt>
                <c:pt idx="6691">
                  <c:v>371.39237617487203</c:v>
                </c:pt>
                <c:pt idx="6692">
                  <c:v>371.44788243345403</c:v>
                </c:pt>
                <c:pt idx="6693">
                  <c:v>371.50338869203699</c:v>
                </c:pt>
                <c:pt idx="6694">
                  <c:v>371.55889495061899</c:v>
                </c:pt>
                <c:pt idx="6695">
                  <c:v>371.61440120920099</c:v>
                </c:pt>
                <c:pt idx="6696">
                  <c:v>371.66990746778401</c:v>
                </c:pt>
                <c:pt idx="6697">
                  <c:v>371.72541372636601</c:v>
                </c:pt>
                <c:pt idx="6698">
                  <c:v>371.78091998494898</c:v>
                </c:pt>
                <c:pt idx="6699">
                  <c:v>371.83642624353098</c:v>
                </c:pt>
                <c:pt idx="6700">
                  <c:v>371.89193250211298</c:v>
                </c:pt>
                <c:pt idx="6701">
                  <c:v>371.947438760696</c:v>
                </c:pt>
                <c:pt idx="6702">
                  <c:v>372.002945019278</c:v>
                </c:pt>
                <c:pt idx="6703">
                  <c:v>372.05845127786102</c:v>
                </c:pt>
                <c:pt idx="6704">
                  <c:v>372.11395753644302</c:v>
                </c:pt>
                <c:pt idx="6705">
                  <c:v>372.16946379502502</c:v>
                </c:pt>
                <c:pt idx="6706">
                  <c:v>372.22497005360799</c:v>
                </c:pt>
                <c:pt idx="6707">
                  <c:v>372.28047631218999</c:v>
                </c:pt>
                <c:pt idx="6708">
                  <c:v>372.33598257077301</c:v>
                </c:pt>
                <c:pt idx="6709">
                  <c:v>372.39148882935501</c:v>
                </c:pt>
                <c:pt idx="6710">
                  <c:v>372.44699508793798</c:v>
                </c:pt>
                <c:pt idx="6711">
                  <c:v>372.50250134651998</c:v>
                </c:pt>
                <c:pt idx="6712">
                  <c:v>372.55800760510198</c:v>
                </c:pt>
                <c:pt idx="6713">
                  <c:v>372.613513863685</c:v>
                </c:pt>
                <c:pt idx="6714">
                  <c:v>372.669020122267</c:v>
                </c:pt>
                <c:pt idx="6715">
                  <c:v>372.72452638085002</c:v>
                </c:pt>
                <c:pt idx="6716">
                  <c:v>372.78003263943202</c:v>
                </c:pt>
                <c:pt idx="6717">
                  <c:v>372.83553889801402</c:v>
                </c:pt>
                <c:pt idx="6718">
                  <c:v>372.89104515659699</c:v>
                </c:pt>
                <c:pt idx="6719">
                  <c:v>372.94655141517899</c:v>
                </c:pt>
                <c:pt idx="6720">
                  <c:v>373.00205767376201</c:v>
                </c:pt>
                <c:pt idx="6721">
                  <c:v>373.05756393234401</c:v>
                </c:pt>
                <c:pt idx="6722">
                  <c:v>373.11307019092601</c:v>
                </c:pt>
                <c:pt idx="6723">
                  <c:v>373.16857644950898</c:v>
                </c:pt>
                <c:pt idx="6724">
                  <c:v>373.22408270809098</c:v>
                </c:pt>
                <c:pt idx="6725">
                  <c:v>373.279588966674</c:v>
                </c:pt>
                <c:pt idx="6726">
                  <c:v>373.335095225256</c:v>
                </c:pt>
                <c:pt idx="6727">
                  <c:v>373.390601483838</c:v>
                </c:pt>
                <c:pt idx="6728">
                  <c:v>373.44610774242102</c:v>
                </c:pt>
                <c:pt idx="6729">
                  <c:v>373.50161400100302</c:v>
                </c:pt>
                <c:pt idx="6730">
                  <c:v>373.55712025958599</c:v>
                </c:pt>
                <c:pt idx="6731">
                  <c:v>373.61262651816799</c:v>
                </c:pt>
                <c:pt idx="6732">
                  <c:v>373.66813277674999</c:v>
                </c:pt>
                <c:pt idx="6733">
                  <c:v>373.72363903533301</c:v>
                </c:pt>
                <c:pt idx="6734">
                  <c:v>373.77914529391501</c:v>
                </c:pt>
                <c:pt idx="6735">
                  <c:v>373.83465155249797</c:v>
                </c:pt>
                <c:pt idx="6736">
                  <c:v>373.89015781107997</c:v>
                </c:pt>
                <c:pt idx="6737">
                  <c:v>373.94566406966197</c:v>
                </c:pt>
                <c:pt idx="6738">
                  <c:v>374.001170328245</c:v>
                </c:pt>
                <c:pt idx="6739">
                  <c:v>374.056676586827</c:v>
                </c:pt>
                <c:pt idx="6740">
                  <c:v>374.11218284541002</c:v>
                </c:pt>
                <c:pt idx="6741">
                  <c:v>374.16768910399202</c:v>
                </c:pt>
                <c:pt idx="6742">
                  <c:v>374.22319536257402</c:v>
                </c:pt>
                <c:pt idx="6743">
                  <c:v>374.27870162115698</c:v>
                </c:pt>
                <c:pt idx="6744">
                  <c:v>374.33420787973898</c:v>
                </c:pt>
                <c:pt idx="6745">
                  <c:v>374.38971413832201</c:v>
                </c:pt>
                <c:pt idx="6746">
                  <c:v>374.44522039690401</c:v>
                </c:pt>
                <c:pt idx="6747">
                  <c:v>374.50072665548697</c:v>
                </c:pt>
                <c:pt idx="6748">
                  <c:v>374.55623291406903</c:v>
                </c:pt>
                <c:pt idx="6749">
                  <c:v>374.61173917265103</c:v>
                </c:pt>
                <c:pt idx="6750">
                  <c:v>374.66724543123399</c:v>
                </c:pt>
                <c:pt idx="6751">
                  <c:v>374.72275168981599</c:v>
                </c:pt>
                <c:pt idx="6752">
                  <c:v>374.77825794839902</c:v>
                </c:pt>
                <c:pt idx="6753">
                  <c:v>374.83376420698102</c:v>
                </c:pt>
                <c:pt idx="6754">
                  <c:v>374.88927046556302</c:v>
                </c:pt>
                <c:pt idx="6755">
                  <c:v>374.94477672414598</c:v>
                </c:pt>
                <c:pt idx="6756">
                  <c:v>375.00028298272798</c:v>
                </c:pt>
                <c:pt idx="6757">
                  <c:v>375.055789241311</c:v>
                </c:pt>
                <c:pt idx="6758">
                  <c:v>375.111295499893</c:v>
                </c:pt>
                <c:pt idx="6759">
                  <c:v>375.166801758475</c:v>
                </c:pt>
                <c:pt idx="6760">
                  <c:v>375.22230801705803</c:v>
                </c:pt>
                <c:pt idx="6761">
                  <c:v>375.27781427564003</c:v>
                </c:pt>
                <c:pt idx="6762">
                  <c:v>375.33332053422299</c:v>
                </c:pt>
                <c:pt idx="6763">
                  <c:v>375.38882679280499</c:v>
                </c:pt>
                <c:pt idx="6764">
                  <c:v>375.44433305138699</c:v>
                </c:pt>
                <c:pt idx="6765">
                  <c:v>375.49983930997001</c:v>
                </c:pt>
                <c:pt idx="6766">
                  <c:v>375.55534556855201</c:v>
                </c:pt>
                <c:pt idx="6767">
                  <c:v>375.61085182713498</c:v>
                </c:pt>
                <c:pt idx="6768">
                  <c:v>375.66635808571698</c:v>
                </c:pt>
                <c:pt idx="6769">
                  <c:v>375.72186434429898</c:v>
                </c:pt>
                <c:pt idx="6770">
                  <c:v>375.777370602882</c:v>
                </c:pt>
                <c:pt idx="6771">
                  <c:v>375.832876861464</c:v>
                </c:pt>
                <c:pt idx="6772">
                  <c:v>375.88838312004702</c:v>
                </c:pt>
                <c:pt idx="6773">
                  <c:v>375.94388937862902</c:v>
                </c:pt>
                <c:pt idx="6774">
                  <c:v>375.99939563721102</c:v>
                </c:pt>
                <c:pt idx="6775">
                  <c:v>376.05490189579399</c:v>
                </c:pt>
                <c:pt idx="6776">
                  <c:v>376.11040815437599</c:v>
                </c:pt>
                <c:pt idx="6777">
                  <c:v>376.16591441295901</c:v>
                </c:pt>
                <c:pt idx="6778">
                  <c:v>376.22142067154101</c:v>
                </c:pt>
                <c:pt idx="6779">
                  <c:v>376.27692693012301</c:v>
                </c:pt>
                <c:pt idx="6780">
                  <c:v>376.33243318870598</c:v>
                </c:pt>
                <c:pt idx="6781">
                  <c:v>376.38793944728798</c:v>
                </c:pt>
                <c:pt idx="6782">
                  <c:v>376.443445705871</c:v>
                </c:pt>
                <c:pt idx="6783">
                  <c:v>376.498951964453</c:v>
                </c:pt>
                <c:pt idx="6784">
                  <c:v>376.55445822303602</c:v>
                </c:pt>
                <c:pt idx="6785">
                  <c:v>376.60996448161802</c:v>
                </c:pt>
                <c:pt idx="6786">
                  <c:v>376.66547074020002</c:v>
                </c:pt>
                <c:pt idx="6787">
                  <c:v>376.72097699878299</c:v>
                </c:pt>
                <c:pt idx="6788">
                  <c:v>376.77648325736499</c:v>
                </c:pt>
                <c:pt idx="6789">
                  <c:v>376.83198951594801</c:v>
                </c:pt>
                <c:pt idx="6790">
                  <c:v>376.88749577453001</c:v>
                </c:pt>
                <c:pt idx="6791">
                  <c:v>376.94300203311201</c:v>
                </c:pt>
                <c:pt idx="6792">
                  <c:v>376.99850829169498</c:v>
                </c:pt>
                <c:pt idx="6793">
                  <c:v>377.05401455027697</c:v>
                </c:pt>
                <c:pt idx="6794">
                  <c:v>377.10952080886</c:v>
                </c:pt>
                <c:pt idx="6795">
                  <c:v>377.165027067442</c:v>
                </c:pt>
                <c:pt idx="6796">
                  <c:v>377.220533326024</c:v>
                </c:pt>
                <c:pt idx="6797">
                  <c:v>377.27603958460702</c:v>
                </c:pt>
                <c:pt idx="6798">
                  <c:v>377.33154584318902</c:v>
                </c:pt>
                <c:pt idx="6799">
                  <c:v>377.38705210177199</c:v>
                </c:pt>
                <c:pt idx="6800">
                  <c:v>377.44255836035398</c:v>
                </c:pt>
                <c:pt idx="6801">
                  <c:v>377.49806461893598</c:v>
                </c:pt>
                <c:pt idx="6802">
                  <c:v>377.55357087751901</c:v>
                </c:pt>
                <c:pt idx="6803">
                  <c:v>377.60907713610101</c:v>
                </c:pt>
                <c:pt idx="6804">
                  <c:v>377.66458339468397</c:v>
                </c:pt>
                <c:pt idx="6805">
                  <c:v>377.72008965326597</c:v>
                </c:pt>
                <c:pt idx="6806">
                  <c:v>377.77559591184797</c:v>
                </c:pt>
                <c:pt idx="6807">
                  <c:v>377.831102170431</c:v>
                </c:pt>
                <c:pt idx="6808">
                  <c:v>377.88660842901299</c:v>
                </c:pt>
                <c:pt idx="6809">
                  <c:v>377.94211468759602</c:v>
                </c:pt>
                <c:pt idx="6810">
                  <c:v>377.99762094617802</c:v>
                </c:pt>
                <c:pt idx="6811">
                  <c:v>378.05312720476002</c:v>
                </c:pt>
                <c:pt idx="6812">
                  <c:v>378.10863346334298</c:v>
                </c:pt>
                <c:pt idx="6813">
                  <c:v>378.16413972192498</c:v>
                </c:pt>
                <c:pt idx="6814">
                  <c:v>378.21964598050801</c:v>
                </c:pt>
                <c:pt idx="6815">
                  <c:v>378.27515223909</c:v>
                </c:pt>
                <c:pt idx="6816">
                  <c:v>378.330658497672</c:v>
                </c:pt>
                <c:pt idx="6817">
                  <c:v>378.38616475625503</c:v>
                </c:pt>
                <c:pt idx="6818">
                  <c:v>378.44167101483703</c:v>
                </c:pt>
                <c:pt idx="6819">
                  <c:v>378.49717727341999</c:v>
                </c:pt>
                <c:pt idx="6820">
                  <c:v>378.55268353200199</c:v>
                </c:pt>
                <c:pt idx="6821">
                  <c:v>378.60818979058399</c:v>
                </c:pt>
                <c:pt idx="6822">
                  <c:v>378.66369604916702</c:v>
                </c:pt>
                <c:pt idx="6823">
                  <c:v>378.71920230774901</c:v>
                </c:pt>
                <c:pt idx="6824">
                  <c:v>378.77470856633198</c:v>
                </c:pt>
                <c:pt idx="6825">
                  <c:v>378.83021482491398</c:v>
                </c:pt>
                <c:pt idx="6826">
                  <c:v>378.88572108349598</c:v>
                </c:pt>
                <c:pt idx="6827">
                  <c:v>378.941227342079</c:v>
                </c:pt>
                <c:pt idx="6828">
                  <c:v>378.996733600661</c:v>
                </c:pt>
                <c:pt idx="6829">
                  <c:v>379.05223985924403</c:v>
                </c:pt>
                <c:pt idx="6830">
                  <c:v>379.10774611782603</c:v>
                </c:pt>
                <c:pt idx="6831">
                  <c:v>379.16325237640899</c:v>
                </c:pt>
                <c:pt idx="6832">
                  <c:v>379.21875863499099</c:v>
                </c:pt>
                <c:pt idx="6833">
                  <c:v>379.27426489357299</c:v>
                </c:pt>
                <c:pt idx="6834">
                  <c:v>379.32977115215601</c:v>
                </c:pt>
                <c:pt idx="6835">
                  <c:v>379.38527741073801</c:v>
                </c:pt>
                <c:pt idx="6836">
                  <c:v>379.44078366932098</c:v>
                </c:pt>
                <c:pt idx="6837">
                  <c:v>379.49628992790298</c:v>
                </c:pt>
                <c:pt idx="6838">
                  <c:v>379.55179618648498</c:v>
                </c:pt>
                <c:pt idx="6839">
                  <c:v>379.607302445068</c:v>
                </c:pt>
                <c:pt idx="6840">
                  <c:v>379.66280870365</c:v>
                </c:pt>
                <c:pt idx="6841">
                  <c:v>379.71831496223302</c:v>
                </c:pt>
                <c:pt idx="6842">
                  <c:v>379.77382122081502</c:v>
                </c:pt>
                <c:pt idx="6843">
                  <c:v>379.82932747939702</c:v>
                </c:pt>
                <c:pt idx="6844">
                  <c:v>379.88483373797999</c:v>
                </c:pt>
                <c:pt idx="6845">
                  <c:v>379.94033999656199</c:v>
                </c:pt>
                <c:pt idx="6846">
                  <c:v>379.99584625514501</c:v>
                </c:pt>
                <c:pt idx="6847">
                  <c:v>380.05135251372701</c:v>
                </c:pt>
                <c:pt idx="6848">
                  <c:v>380.10685877230901</c:v>
                </c:pt>
                <c:pt idx="6849">
                  <c:v>380.16236503089198</c:v>
                </c:pt>
                <c:pt idx="6850">
                  <c:v>380.21787128947398</c:v>
                </c:pt>
                <c:pt idx="6851">
                  <c:v>380.273377548057</c:v>
                </c:pt>
                <c:pt idx="6852">
                  <c:v>380.328883806639</c:v>
                </c:pt>
                <c:pt idx="6853">
                  <c:v>380.384390065221</c:v>
                </c:pt>
                <c:pt idx="6854">
                  <c:v>380.43989632380402</c:v>
                </c:pt>
                <c:pt idx="6855">
                  <c:v>380.49540258238602</c:v>
                </c:pt>
                <c:pt idx="6856">
                  <c:v>380.55090884096899</c:v>
                </c:pt>
                <c:pt idx="6857">
                  <c:v>380.60641509955099</c:v>
                </c:pt>
                <c:pt idx="6858">
                  <c:v>380.66192135813299</c:v>
                </c:pt>
                <c:pt idx="6859">
                  <c:v>380.71742761671601</c:v>
                </c:pt>
                <c:pt idx="6860">
                  <c:v>380.77293387529801</c:v>
                </c:pt>
                <c:pt idx="6861">
                  <c:v>380.82844013388097</c:v>
                </c:pt>
                <c:pt idx="6862">
                  <c:v>380.88394639246297</c:v>
                </c:pt>
                <c:pt idx="6863">
                  <c:v>380.93945265104497</c:v>
                </c:pt>
                <c:pt idx="6864">
                  <c:v>380.994958909628</c:v>
                </c:pt>
                <c:pt idx="6865">
                  <c:v>381.05046516821</c:v>
                </c:pt>
                <c:pt idx="6866">
                  <c:v>381.10597142679302</c:v>
                </c:pt>
                <c:pt idx="6867">
                  <c:v>381.16147768537502</c:v>
                </c:pt>
                <c:pt idx="6868">
                  <c:v>381.21698394395798</c:v>
                </c:pt>
                <c:pt idx="6869">
                  <c:v>381.27249020253998</c:v>
                </c:pt>
                <c:pt idx="6870">
                  <c:v>381.32799646112198</c:v>
                </c:pt>
                <c:pt idx="6871">
                  <c:v>381.38350271970501</c:v>
                </c:pt>
                <c:pt idx="6872">
                  <c:v>381.43900897828701</c:v>
                </c:pt>
                <c:pt idx="6873">
                  <c:v>381.49451523686997</c:v>
                </c:pt>
                <c:pt idx="6874">
                  <c:v>381.55002149545197</c:v>
                </c:pt>
                <c:pt idx="6875">
                  <c:v>381.60552775403397</c:v>
                </c:pt>
                <c:pt idx="6876">
                  <c:v>381.66103401261699</c:v>
                </c:pt>
                <c:pt idx="6877">
                  <c:v>381.71654027119899</c:v>
                </c:pt>
                <c:pt idx="6878">
                  <c:v>381.77204652978202</c:v>
                </c:pt>
                <c:pt idx="6879">
                  <c:v>381.82755278836402</c:v>
                </c:pt>
                <c:pt idx="6880">
                  <c:v>381.88305904694602</c:v>
                </c:pt>
                <c:pt idx="6881">
                  <c:v>381.93856530552898</c:v>
                </c:pt>
                <c:pt idx="6882">
                  <c:v>381.99407156411098</c:v>
                </c:pt>
                <c:pt idx="6883">
                  <c:v>382.049577822694</c:v>
                </c:pt>
                <c:pt idx="6884">
                  <c:v>382.105084081276</c:v>
                </c:pt>
                <c:pt idx="6885">
                  <c:v>382.160590339858</c:v>
                </c:pt>
                <c:pt idx="6886">
                  <c:v>382.21609659844103</c:v>
                </c:pt>
                <c:pt idx="6887">
                  <c:v>382.27160285702303</c:v>
                </c:pt>
                <c:pt idx="6888">
                  <c:v>382.32710911560599</c:v>
                </c:pt>
                <c:pt idx="6889">
                  <c:v>382.38261537418799</c:v>
                </c:pt>
                <c:pt idx="6890">
                  <c:v>382.43812163276999</c:v>
                </c:pt>
                <c:pt idx="6891">
                  <c:v>382.49362789135301</c:v>
                </c:pt>
                <c:pt idx="6892">
                  <c:v>382.54913414993501</c:v>
                </c:pt>
                <c:pt idx="6893">
                  <c:v>382.60464040851798</c:v>
                </c:pt>
                <c:pt idx="6894">
                  <c:v>382.66014666709998</c:v>
                </c:pt>
                <c:pt idx="6895">
                  <c:v>382.71565292568198</c:v>
                </c:pt>
                <c:pt idx="6896">
                  <c:v>382.771159184265</c:v>
                </c:pt>
                <c:pt idx="6897">
                  <c:v>382.826665442847</c:v>
                </c:pt>
                <c:pt idx="6898">
                  <c:v>382.88217170143002</c:v>
                </c:pt>
                <c:pt idx="6899">
                  <c:v>382.93767796001202</c:v>
                </c:pt>
                <c:pt idx="6900">
                  <c:v>382.99318421859402</c:v>
                </c:pt>
                <c:pt idx="6901">
                  <c:v>383.04869047717699</c:v>
                </c:pt>
                <c:pt idx="6902">
                  <c:v>383.10419673575899</c:v>
                </c:pt>
                <c:pt idx="6903">
                  <c:v>383.15970299434201</c:v>
                </c:pt>
                <c:pt idx="6904">
                  <c:v>383.21520925292401</c:v>
                </c:pt>
                <c:pt idx="6905">
                  <c:v>383.27071551150601</c:v>
                </c:pt>
                <c:pt idx="6906">
                  <c:v>383.32622177008898</c:v>
                </c:pt>
                <c:pt idx="6907">
                  <c:v>383.38172802867098</c:v>
                </c:pt>
                <c:pt idx="6908">
                  <c:v>383.437234287254</c:v>
                </c:pt>
                <c:pt idx="6909">
                  <c:v>383.492740545836</c:v>
                </c:pt>
                <c:pt idx="6910">
                  <c:v>383.54824680441902</c:v>
                </c:pt>
                <c:pt idx="6911">
                  <c:v>383.60375306300102</c:v>
                </c:pt>
                <c:pt idx="6912">
                  <c:v>383.65925932158302</c:v>
                </c:pt>
                <c:pt idx="6913">
                  <c:v>383.71476558016599</c:v>
                </c:pt>
                <c:pt idx="6914">
                  <c:v>383.77027183874799</c:v>
                </c:pt>
                <c:pt idx="6915">
                  <c:v>383.82577809733101</c:v>
                </c:pt>
                <c:pt idx="6916">
                  <c:v>383.88128435591301</c:v>
                </c:pt>
                <c:pt idx="6917">
                  <c:v>383.93679061449501</c:v>
                </c:pt>
                <c:pt idx="6918">
                  <c:v>383.99229687307798</c:v>
                </c:pt>
                <c:pt idx="6919">
                  <c:v>384.04780313165998</c:v>
                </c:pt>
                <c:pt idx="6920">
                  <c:v>384.103309390243</c:v>
                </c:pt>
                <c:pt idx="6921">
                  <c:v>384.158815648825</c:v>
                </c:pt>
                <c:pt idx="6922">
                  <c:v>384.214321907407</c:v>
                </c:pt>
                <c:pt idx="6923">
                  <c:v>384.26982816599002</c:v>
                </c:pt>
                <c:pt idx="6924">
                  <c:v>384.32533442457202</c:v>
                </c:pt>
                <c:pt idx="6925">
                  <c:v>384.38084068315499</c:v>
                </c:pt>
                <c:pt idx="6926">
                  <c:v>384.43634694173699</c:v>
                </c:pt>
                <c:pt idx="6927">
                  <c:v>384.49185320031899</c:v>
                </c:pt>
                <c:pt idx="6928">
                  <c:v>384.54735945890201</c:v>
                </c:pt>
                <c:pt idx="6929">
                  <c:v>384.60286571748401</c:v>
                </c:pt>
                <c:pt idx="6930">
                  <c:v>384.65837197606697</c:v>
                </c:pt>
                <c:pt idx="6931">
                  <c:v>384.71387823464897</c:v>
                </c:pt>
                <c:pt idx="6932">
                  <c:v>384.76938449323097</c:v>
                </c:pt>
                <c:pt idx="6933">
                  <c:v>384.824890751814</c:v>
                </c:pt>
                <c:pt idx="6934">
                  <c:v>384.880397010396</c:v>
                </c:pt>
                <c:pt idx="6935">
                  <c:v>384.93590326897902</c:v>
                </c:pt>
                <c:pt idx="6936">
                  <c:v>384.99140952756102</c:v>
                </c:pt>
                <c:pt idx="6937">
                  <c:v>385.04691578614302</c:v>
                </c:pt>
                <c:pt idx="6938">
                  <c:v>385.10242204472598</c:v>
                </c:pt>
                <c:pt idx="6939">
                  <c:v>385.15792830330798</c:v>
                </c:pt>
                <c:pt idx="6940">
                  <c:v>385.21343456189101</c:v>
                </c:pt>
                <c:pt idx="6941">
                  <c:v>385.26894082047301</c:v>
                </c:pt>
                <c:pt idx="6942">
                  <c:v>385.32444707905501</c:v>
                </c:pt>
                <c:pt idx="6943">
                  <c:v>385.37995333763803</c:v>
                </c:pt>
                <c:pt idx="6944">
                  <c:v>385.43545959622003</c:v>
                </c:pt>
                <c:pt idx="6945">
                  <c:v>385.49096585480299</c:v>
                </c:pt>
                <c:pt idx="6946">
                  <c:v>385.54647211338499</c:v>
                </c:pt>
                <c:pt idx="6947">
                  <c:v>385.60197837196802</c:v>
                </c:pt>
                <c:pt idx="6948">
                  <c:v>385.65748463055002</c:v>
                </c:pt>
                <c:pt idx="6949">
                  <c:v>385.71299088913202</c:v>
                </c:pt>
                <c:pt idx="6950">
                  <c:v>385.76849714771498</c:v>
                </c:pt>
                <c:pt idx="6951">
                  <c:v>385.82400340629698</c:v>
                </c:pt>
                <c:pt idx="6952">
                  <c:v>385.87950966488</c:v>
                </c:pt>
                <c:pt idx="6953">
                  <c:v>385.935015923462</c:v>
                </c:pt>
                <c:pt idx="6954">
                  <c:v>385.990522182044</c:v>
                </c:pt>
                <c:pt idx="6955">
                  <c:v>386.04602844062703</c:v>
                </c:pt>
                <c:pt idx="6956">
                  <c:v>386.10153469920903</c:v>
                </c:pt>
                <c:pt idx="6957">
                  <c:v>386.15704095779199</c:v>
                </c:pt>
                <c:pt idx="6958">
                  <c:v>386.21254721637399</c:v>
                </c:pt>
                <c:pt idx="6959">
                  <c:v>386.26805347495599</c:v>
                </c:pt>
                <c:pt idx="6960">
                  <c:v>386.32355973353901</c:v>
                </c:pt>
                <c:pt idx="6961">
                  <c:v>386.37906599212101</c:v>
                </c:pt>
                <c:pt idx="6962">
                  <c:v>386.43457225070398</c:v>
                </c:pt>
                <c:pt idx="6963">
                  <c:v>386.49007850928598</c:v>
                </c:pt>
                <c:pt idx="6964">
                  <c:v>386.54558476786798</c:v>
                </c:pt>
                <c:pt idx="6965">
                  <c:v>386.601091026451</c:v>
                </c:pt>
                <c:pt idx="6966">
                  <c:v>386.656597285033</c:v>
                </c:pt>
                <c:pt idx="6967">
                  <c:v>386.71210354361602</c:v>
                </c:pt>
                <c:pt idx="6968">
                  <c:v>386.76760980219802</c:v>
                </c:pt>
                <c:pt idx="6969">
                  <c:v>386.82311606078002</c:v>
                </c:pt>
                <c:pt idx="6970">
                  <c:v>386.87862231936299</c:v>
                </c:pt>
                <c:pt idx="6971">
                  <c:v>386.93412857794499</c:v>
                </c:pt>
                <c:pt idx="6972">
                  <c:v>386.98963483652801</c:v>
                </c:pt>
                <c:pt idx="6973">
                  <c:v>387.04514109511001</c:v>
                </c:pt>
                <c:pt idx="6974">
                  <c:v>387.10064735369201</c:v>
                </c:pt>
                <c:pt idx="6975">
                  <c:v>387.15615361227498</c:v>
                </c:pt>
                <c:pt idx="6976">
                  <c:v>387.21165987085698</c:v>
                </c:pt>
                <c:pt idx="6977">
                  <c:v>387.26716612944</c:v>
                </c:pt>
                <c:pt idx="6978">
                  <c:v>387.322672388022</c:v>
                </c:pt>
                <c:pt idx="6979">
                  <c:v>387.378178646604</c:v>
                </c:pt>
                <c:pt idx="6980">
                  <c:v>387.43368490518702</c:v>
                </c:pt>
                <c:pt idx="6981">
                  <c:v>387.48919116376902</c:v>
                </c:pt>
                <c:pt idx="6982">
                  <c:v>387.54469742235199</c:v>
                </c:pt>
                <c:pt idx="6983">
                  <c:v>387.60020368093399</c:v>
                </c:pt>
                <c:pt idx="6984">
                  <c:v>387.65570993951701</c:v>
                </c:pt>
                <c:pt idx="6985">
                  <c:v>387.71121619809901</c:v>
                </c:pt>
                <c:pt idx="6986">
                  <c:v>387.76672245668101</c:v>
                </c:pt>
                <c:pt idx="6987">
                  <c:v>387.82222871526398</c:v>
                </c:pt>
                <c:pt idx="6988">
                  <c:v>387.87773497384597</c:v>
                </c:pt>
                <c:pt idx="6989">
                  <c:v>387.93324123242797</c:v>
                </c:pt>
                <c:pt idx="6990">
                  <c:v>387.988747491011</c:v>
                </c:pt>
                <c:pt idx="6991">
                  <c:v>388.044253749593</c:v>
                </c:pt>
                <c:pt idx="6992">
                  <c:v>388.09976000817602</c:v>
                </c:pt>
                <c:pt idx="6993">
                  <c:v>388.15526626675802</c:v>
                </c:pt>
                <c:pt idx="6994">
                  <c:v>388.21077252534099</c:v>
                </c:pt>
                <c:pt idx="6995">
                  <c:v>388.26627878392298</c:v>
                </c:pt>
                <c:pt idx="6996">
                  <c:v>388.32178504250498</c:v>
                </c:pt>
                <c:pt idx="6997">
                  <c:v>388.37729130108801</c:v>
                </c:pt>
                <c:pt idx="6998">
                  <c:v>388.43279755967001</c:v>
                </c:pt>
                <c:pt idx="6999">
                  <c:v>388.48830381825297</c:v>
                </c:pt>
                <c:pt idx="7000">
                  <c:v>388.54381007683497</c:v>
                </c:pt>
                <c:pt idx="7001">
                  <c:v>388.59931633541697</c:v>
                </c:pt>
                <c:pt idx="7002">
                  <c:v>388.654822594</c:v>
                </c:pt>
                <c:pt idx="7003">
                  <c:v>388.71032885258199</c:v>
                </c:pt>
                <c:pt idx="7004">
                  <c:v>388.76583511116502</c:v>
                </c:pt>
                <c:pt idx="7005">
                  <c:v>388.82134136974702</c:v>
                </c:pt>
                <c:pt idx="7006">
                  <c:v>388.87684762832902</c:v>
                </c:pt>
                <c:pt idx="7007">
                  <c:v>388.93235388691198</c:v>
                </c:pt>
                <c:pt idx="7008">
                  <c:v>388.98786014549398</c:v>
                </c:pt>
                <c:pt idx="7009">
                  <c:v>389.04336640407701</c:v>
                </c:pt>
                <c:pt idx="7010">
                  <c:v>389.09887266265901</c:v>
                </c:pt>
                <c:pt idx="7011">
                  <c:v>389.154378921241</c:v>
                </c:pt>
                <c:pt idx="7012">
                  <c:v>389.20988517982403</c:v>
                </c:pt>
                <c:pt idx="7013">
                  <c:v>389.26539143840603</c:v>
                </c:pt>
                <c:pt idx="7014">
                  <c:v>389.32089769698899</c:v>
                </c:pt>
                <c:pt idx="7015">
                  <c:v>389.37640395557099</c:v>
                </c:pt>
                <c:pt idx="7016">
                  <c:v>389.43191021415299</c:v>
                </c:pt>
                <c:pt idx="7017">
                  <c:v>389.48741647273602</c:v>
                </c:pt>
                <c:pt idx="7018">
                  <c:v>389.54292273131801</c:v>
                </c:pt>
                <c:pt idx="7019">
                  <c:v>389.59842898990098</c:v>
                </c:pt>
                <c:pt idx="7020">
                  <c:v>389.65393524848298</c:v>
                </c:pt>
                <c:pt idx="7021">
                  <c:v>389.70944150706498</c:v>
                </c:pt>
                <c:pt idx="7022">
                  <c:v>389.764947765648</c:v>
                </c:pt>
                <c:pt idx="7023">
                  <c:v>389.82045402423</c:v>
                </c:pt>
                <c:pt idx="7024">
                  <c:v>389.87596028281303</c:v>
                </c:pt>
                <c:pt idx="7025">
                  <c:v>389.93146654139503</c:v>
                </c:pt>
                <c:pt idx="7026">
                  <c:v>389.98697279997702</c:v>
                </c:pt>
                <c:pt idx="7027">
                  <c:v>390.04247905855999</c:v>
                </c:pt>
                <c:pt idx="7028">
                  <c:v>390.09798531714199</c:v>
                </c:pt>
                <c:pt idx="7029">
                  <c:v>390.15349157572501</c:v>
                </c:pt>
                <c:pt idx="7030">
                  <c:v>390.20899783430701</c:v>
                </c:pt>
                <c:pt idx="7031">
                  <c:v>390.26450409288998</c:v>
                </c:pt>
                <c:pt idx="7032">
                  <c:v>390.32001035147198</c:v>
                </c:pt>
                <c:pt idx="7033">
                  <c:v>390.37551661005398</c:v>
                </c:pt>
                <c:pt idx="7034">
                  <c:v>390.431022868637</c:v>
                </c:pt>
                <c:pt idx="7035">
                  <c:v>390.486529127219</c:v>
                </c:pt>
                <c:pt idx="7036">
                  <c:v>390.54203538580202</c:v>
                </c:pt>
                <c:pt idx="7037">
                  <c:v>390.59754164438402</c:v>
                </c:pt>
                <c:pt idx="7038">
                  <c:v>390.65304790296602</c:v>
                </c:pt>
                <c:pt idx="7039">
                  <c:v>390.70855416154899</c:v>
                </c:pt>
                <c:pt idx="7040">
                  <c:v>390.76406042013099</c:v>
                </c:pt>
                <c:pt idx="7041">
                  <c:v>390.81956667871401</c:v>
                </c:pt>
                <c:pt idx="7042">
                  <c:v>390.87507293729601</c:v>
                </c:pt>
                <c:pt idx="7043">
                  <c:v>390.93057919587801</c:v>
                </c:pt>
                <c:pt idx="7044">
                  <c:v>390.98608545446098</c:v>
                </c:pt>
                <c:pt idx="7045">
                  <c:v>391.04159171304298</c:v>
                </c:pt>
                <c:pt idx="7046">
                  <c:v>391.097097971626</c:v>
                </c:pt>
                <c:pt idx="7047">
                  <c:v>391.152604230208</c:v>
                </c:pt>
                <c:pt idx="7048">
                  <c:v>391.20811048879</c:v>
                </c:pt>
                <c:pt idx="7049">
                  <c:v>391.26361674737302</c:v>
                </c:pt>
                <c:pt idx="7050">
                  <c:v>391.31912300595502</c:v>
                </c:pt>
                <c:pt idx="7051">
                  <c:v>391.37462926453799</c:v>
                </c:pt>
                <c:pt idx="7052">
                  <c:v>391.43013552311999</c:v>
                </c:pt>
                <c:pt idx="7053">
                  <c:v>391.48564178170199</c:v>
                </c:pt>
                <c:pt idx="7054">
                  <c:v>391.54114804028501</c:v>
                </c:pt>
                <c:pt idx="7055">
                  <c:v>391.59665429886701</c:v>
                </c:pt>
                <c:pt idx="7056">
                  <c:v>391.65216055744997</c:v>
                </c:pt>
                <c:pt idx="7057">
                  <c:v>391.70766681603197</c:v>
                </c:pt>
                <c:pt idx="7058">
                  <c:v>391.76317307461397</c:v>
                </c:pt>
                <c:pt idx="7059">
                  <c:v>391.818679333197</c:v>
                </c:pt>
                <c:pt idx="7060">
                  <c:v>391.874185591779</c:v>
                </c:pt>
                <c:pt idx="7061">
                  <c:v>391.92969185036202</c:v>
                </c:pt>
                <c:pt idx="7062">
                  <c:v>391.98519810894402</c:v>
                </c:pt>
                <c:pt idx="7063">
                  <c:v>392.04070436752602</c:v>
                </c:pt>
                <c:pt idx="7064">
                  <c:v>392.09621062610898</c:v>
                </c:pt>
                <c:pt idx="7065">
                  <c:v>392.15171688469098</c:v>
                </c:pt>
                <c:pt idx="7066">
                  <c:v>392.20722314327401</c:v>
                </c:pt>
                <c:pt idx="7067">
                  <c:v>392.26272940185601</c:v>
                </c:pt>
                <c:pt idx="7068">
                  <c:v>392.31823566043897</c:v>
                </c:pt>
                <c:pt idx="7069">
                  <c:v>392.37374191902097</c:v>
                </c:pt>
                <c:pt idx="7070">
                  <c:v>392.42924817760297</c:v>
                </c:pt>
                <c:pt idx="7071">
                  <c:v>392.48475443618599</c:v>
                </c:pt>
                <c:pt idx="7072">
                  <c:v>392.54026069476799</c:v>
                </c:pt>
                <c:pt idx="7073">
                  <c:v>392.59576695335102</c:v>
                </c:pt>
                <c:pt idx="7074">
                  <c:v>392.65127321193302</c:v>
                </c:pt>
                <c:pt idx="7075">
                  <c:v>392.70677947051502</c:v>
                </c:pt>
                <c:pt idx="7076">
                  <c:v>392.76228572909798</c:v>
                </c:pt>
                <c:pt idx="7077">
                  <c:v>392.81779198767998</c:v>
                </c:pt>
                <c:pt idx="7078">
                  <c:v>392.873298246263</c:v>
                </c:pt>
                <c:pt idx="7079">
                  <c:v>392.928804504845</c:v>
                </c:pt>
                <c:pt idx="7080">
                  <c:v>392.984310763427</c:v>
                </c:pt>
                <c:pt idx="7081">
                  <c:v>393.03981702201003</c:v>
                </c:pt>
                <c:pt idx="7082">
                  <c:v>393.09532328059203</c:v>
                </c:pt>
                <c:pt idx="7083">
                  <c:v>393.15082953917499</c:v>
                </c:pt>
                <c:pt idx="7084">
                  <c:v>393.20633579775699</c:v>
                </c:pt>
                <c:pt idx="7085">
                  <c:v>393.26184205633899</c:v>
                </c:pt>
                <c:pt idx="7086">
                  <c:v>393.31734831492201</c:v>
                </c:pt>
                <c:pt idx="7087">
                  <c:v>393.37285457350401</c:v>
                </c:pt>
                <c:pt idx="7088">
                  <c:v>393.42836083208698</c:v>
                </c:pt>
                <c:pt idx="7089">
                  <c:v>393.48386709066898</c:v>
                </c:pt>
                <c:pt idx="7090">
                  <c:v>393.53937334925098</c:v>
                </c:pt>
                <c:pt idx="7091">
                  <c:v>393.594879607834</c:v>
                </c:pt>
                <c:pt idx="7092">
                  <c:v>393.650385866416</c:v>
                </c:pt>
                <c:pt idx="7093">
                  <c:v>393.70589212499902</c:v>
                </c:pt>
                <c:pt idx="7094">
                  <c:v>393.76139838358102</c:v>
                </c:pt>
                <c:pt idx="7095">
                  <c:v>393.81690464216302</c:v>
                </c:pt>
                <c:pt idx="7096">
                  <c:v>393.87241090074599</c:v>
                </c:pt>
                <c:pt idx="7097">
                  <c:v>393.92791715932799</c:v>
                </c:pt>
                <c:pt idx="7098">
                  <c:v>393.98342341791101</c:v>
                </c:pt>
                <c:pt idx="7099">
                  <c:v>394.03892967649301</c:v>
                </c:pt>
                <c:pt idx="7100">
                  <c:v>394.09443593507501</c:v>
                </c:pt>
                <c:pt idx="7101">
                  <c:v>394.14994219365798</c:v>
                </c:pt>
                <c:pt idx="7102">
                  <c:v>394.20544845223998</c:v>
                </c:pt>
                <c:pt idx="7103">
                  <c:v>394.260954710823</c:v>
                </c:pt>
                <c:pt idx="7104">
                  <c:v>394.316460969405</c:v>
                </c:pt>
                <c:pt idx="7105">
                  <c:v>394.37196722798802</c:v>
                </c:pt>
                <c:pt idx="7106">
                  <c:v>394.42747348657002</c:v>
                </c:pt>
                <c:pt idx="7107">
                  <c:v>394.48297974515202</c:v>
                </c:pt>
                <c:pt idx="7108">
                  <c:v>394.53848600373499</c:v>
                </c:pt>
                <c:pt idx="7109">
                  <c:v>394.59399226231699</c:v>
                </c:pt>
                <c:pt idx="7110">
                  <c:v>394.64949852090001</c:v>
                </c:pt>
                <c:pt idx="7111">
                  <c:v>394.70500477948201</c:v>
                </c:pt>
                <c:pt idx="7112">
                  <c:v>394.76051103806401</c:v>
                </c:pt>
                <c:pt idx="7113">
                  <c:v>394.81601729664698</c:v>
                </c:pt>
                <c:pt idx="7114">
                  <c:v>394.87152355522898</c:v>
                </c:pt>
                <c:pt idx="7115">
                  <c:v>394.927029813812</c:v>
                </c:pt>
                <c:pt idx="7116">
                  <c:v>394.982536072394</c:v>
                </c:pt>
                <c:pt idx="7117">
                  <c:v>395.038042330976</c:v>
                </c:pt>
                <c:pt idx="7118">
                  <c:v>395.09354858955902</c:v>
                </c:pt>
                <c:pt idx="7119">
                  <c:v>395.14905484814102</c:v>
                </c:pt>
                <c:pt idx="7120">
                  <c:v>395.20456110672399</c:v>
                </c:pt>
                <c:pt idx="7121">
                  <c:v>395.26006736530599</c:v>
                </c:pt>
                <c:pt idx="7122">
                  <c:v>395.31557362388799</c:v>
                </c:pt>
                <c:pt idx="7123">
                  <c:v>395.37107988247101</c:v>
                </c:pt>
                <c:pt idx="7124">
                  <c:v>395.42658614105301</c:v>
                </c:pt>
                <c:pt idx="7125">
                  <c:v>395.48209239963597</c:v>
                </c:pt>
                <c:pt idx="7126">
                  <c:v>395.53759865821797</c:v>
                </c:pt>
                <c:pt idx="7127">
                  <c:v>395.59310491679997</c:v>
                </c:pt>
                <c:pt idx="7128">
                  <c:v>395.648611175383</c:v>
                </c:pt>
                <c:pt idx="7129">
                  <c:v>395.704117433965</c:v>
                </c:pt>
                <c:pt idx="7130">
                  <c:v>395.75962369254802</c:v>
                </c:pt>
                <c:pt idx="7131">
                  <c:v>395.81512995113002</c:v>
                </c:pt>
                <c:pt idx="7132">
                  <c:v>395.87063620971202</c:v>
                </c:pt>
                <c:pt idx="7133">
                  <c:v>395.92614246829498</c:v>
                </c:pt>
                <c:pt idx="7134">
                  <c:v>395.98164872687698</c:v>
                </c:pt>
                <c:pt idx="7135">
                  <c:v>396.03715498546001</c:v>
                </c:pt>
                <c:pt idx="7136">
                  <c:v>396.09266124404201</c:v>
                </c:pt>
                <c:pt idx="7137">
                  <c:v>396.14816750262401</c:v>
                </c:pt>
                <c:pt idx="7138">
                  <c:v>396.20367376120703</c:v>
                </c:pt>
                <c:pt idx="7139">
                  <c:v>396.25918001978903</c:v>
                </c:pt>
                <c:pt idx="7140">
                  <c:v>396.31468627837199</c:v>
                </c:pt>
                <c:pt idx="7141">
                  <c:v>396.37019253695399</c:v>
                </c:pt>
                <c:pt idx="7142">
                  <c:v>396.42569879553599</c:v>
                </c:pt>
                <c:pt idx="7143">
                  <c:v>396.48120505411902</c:v>
                </c:pt>
                <c:pt idx="7144">
                  <c:v>396.53671131270102</c:v>
                </c:pt>
                <c:pt idx="7145">
                  <c:v>396.59221757128398</c:v>
                </c:pt>
                <c:pt idx="7146">
                  <c:v>396.64772382986598</c:v>
                </c:pt>
                <c:pt idx="7147">
                  <c:v>396.70323008844798</c:v>
                </c:pt>
                <c:pt idx="7148">
                  <c:v>396.758736347031</c:v>
                </c:pt>
                <c:pt idx="7149">
                  <c:v>396.814242605613</c:v>
                </c:pt>
                <c:pt idx="7150">
                  <c:v>396.86974886419603</c:v>
                </c:pt>
                <c:pt idx="7151">
                  <c:v>396.92525512277803</c:v>
                </c:pt>
                <c:pt idx="7152">
                  <c:v>396.98076138136099</c:v>
                </c:pt>
                <c:pt idx="7153">
                  <c:v>397.03626763994299</c:v>
                </c:pt>
                <c:pt idx="7154">
                  <c:v>397.09177389852499</c:v>
                </c:pt>
                <c:pt idx="7155">
                  <c:v>397.14728015710801</c:v>
                </c:pt>
                <c:pt idx="7156">
                  <c:v>397.20278641569001</c:v>
                </c:pt>
                <c:pt idx="7157">
                  <c:v>397.25829267427298</c:v>
                </c:pt>
                <c:pt idx="7158">
                  <c:v>397.31379893285498</c:v>
                </c:pt>
                <c:pt idx="7159">
                  <c:v>397.36930519143698</c:v>
                </c:pt>
                <c:pt idx="7160">
                  <c:v>397.42481145002</c:v>
                </c:pt>
                <c:pt idx="7161">
                  <c:v>397.480317708602</c:v>
                </c:pt>
                <c:pt idx="7162">
                  <c:v>397.53582396718502</c:v>
                </c:pt>
                <c:pt idx="7163">
                  <c:v>397.59133022576702</c:v>
                </c:pt>
                <c:pt idx="7164">
                  <c:v>397.64683648434902</c:v>
                </c:pt>
                <c:pt idx="7165">
                  <c:v>397.70234274293199</c:v>
                </c:pt>
                <c:pt idx="7166">
                  <c:v>397.75784900151399</c:v>
                </c:pt>
                <c:pt idx="7167">
                  <c:v>397.81335526009701</c:v>
                </c:pt>
                <c:pt idx="7168">
                  <c:v>397.86886151867901</c:v>
                </c:pt>
                <c:pt idx="7169">
                  <c:v>397.92436777726101</c:v>
                </c:pt>
                <c:pt idx="7170">
                  <c:v>397.97987403584398</c:v>
                </c:pt>
                <c:pt idx="7171">
                  <c:v>398.03538029442598</c:v>
                </c:pt>
                <c:pt idx="7172">
                  <c:v>398.090886553009</c:v>
                </c:pt>
                <c:pt idx="7173">
                  <c:v>398.146392811591</c:v>
                </c:pt>
                <c:pt idx="7174">
                  <c:v>398.201899070173</c:v>
                </c:pt>
                <c:pt idx="7175">
                  <c:v>398.25740532875602</c:v>
                </c:pt>
                <c:pt idx="7176">
                  <c:v>398.31291158733802</c:v>
                </c:pt>
                <c:pt idx="7177">
                  <c:v>398.36841784592099</c:v>
                </c:pt>
                <c:pt idx="7178">
                  <c:v>398.42392410450299</c:v>
                </c:pt>
                <c:pt idx="7179">
                  <c:v>398.47943036308499</c:v>
                </c:pt>
                <c:pt idx="7180">
                  <c:v>398.53493662166801</c:v>
                </c:pt>
                <c:pt idx="7181">
                  <c:v>398.59044288025001</c:v>
                </c:pt>
                <c:pt idx="7182">
                  <c:v>398.64594913883298</c:v>
                </c:pt>
                <c:pt idx="7183">
                  <c:v>398.70145539741497</c:v>
                </c:pt>
                <c:pt idx="7184">
                  <c:v>398.75696165599697</c:v>
                </c:pt>
                <c:pt idx="7185">
                  <c:v>398.81246791458</c:v>
                </c:pt>
                <c:pt idx="7186">
                  <c:v>398.867974173162</c:v>
                </c:pt>
                <c:pt idx="7187">
                  <c:v>398.92348043174502</c:v>
                </c:pt>
                <c:pt idx="7188">
                  <c:v>398.97898669032702</c:v>
                </c:pt>
                <c:pt idx="7189">
                  <c:v>399.03449294890999</c:v>
                </c:pt>
                <c:pt idx="7190">
                  <c:v>399.08999920749199</c:v>
                </c:pt>
                <c:pt idx="7191">
                  <c:v>399.14550546607398</c:v>
                </c:pt>
                <c:pt idx="7192">
                  <c:v>399.20101172465701</c:v>
                </c:pt>
                <c:pt idx="7193">
                  <c:v>399.25651798323901</c:v>
                </c:pt>
                <c:pt idx="7194">
                  <c:v>399.31202424182197</c:v>
                </c:pt>
                <c:pt idx="7195">
                  <c:v>399.36753050040397</c:v>
                </c:pt>
                <c:pt idx="7196">
                  <c:v>399.42303675898597</c:v>
                </c:pt>
                <c:pt idx="7197">
                  <c:v>399.478543017569</c:v>
                </c:pt>
                <c:pt idx="7198">
                  <c:v>399.53404927615099</c:v>
                </c:pt>
                <c:pt idx="7199">
                  <c:v>399.58955553473402</c:v>
                </c:pt>
                <c:pt idx="7200">
                  <c:v>399.64506179331602</c:v>
                </c:pt>
                <c:pt idx="7201">
                  <c:v>399.70056805189802</c:v>
                </c:pt>
                <c:pt idx="7202">
                  <c:v>399.75607431048098</c:v>
                </c:pt>
                <c:pt idx="7203">
                  <c:v>399.81158056906298</c:v>
                </c:pt>
                <c:pt idx="7204">
                  <c:v>399.86708682764601</c:v>
                </c:pt>
                <c:pt idx="7205">
                  <c:v>399.92259308622801</c:v>
                </c:pt>
                <c:pt idx="7206">
                  <c:v>399.97809934481</c:v>
                </c:pt>
                <c:pt idx="7207">
                  <c:v>400.03360560339303</c:v>
                </c:pt>
                <c:pt idx="7208">
                  <c:v>400.08911186197503</c:v>
                </c:pt>
                <c:pt idx="7209">
                  <c:v>400.14461812055799</c:v>
                </c:pt>
                <c:pt idx="7210">
                  <c:v>400.20012437913999</c:v>
                </c:pt>
                <c:pt idx="7211">
                  <c:v>400.25563063772199</c:v>
                </c:pt>
                <c:pt idx="7212">
                  <c:v>400.31113689630502</c:v>
                </c:pt>
                <c:pt idx="7213">
                  <c:v>400.36664315488702</c:v>
                </c:pt>
                <c:pt idx="7214">
                  <c:v>400.42214941346998</c:v>
                </c:pt>
                <c:pt idx="7215">
                  <c:v>400.47765567205198</c:v>
                </c:pt>
                <c:pt idx="7216">
                  <c:v>400.53316193063398</c:v>
                </c:pt>
                <c:pt idx="7217">
                  <c:v>400.588668189217</c:v>
                </c:pt>
                <c:pt idx="7218">
                  <c:v>400.644174447799</c:v>
                </c:pt>
                <c:pt idx="7219">
                  <c:v>400.69968070638203</c:v>
                </c:pt>
                <c:pt idx="7220">
                  <c:v>400.75518696496403</c:v>
                </c:pt>
                <c:pt idx="7221">
                  <c:v>400.81069322354602</c:v>
                </c:pt>
                <c:pt idx="7222">
                  <c:v>400.86619948212899</c:v>
                </c:pt>
                <c:pt idx="7223">
                  <c:v>400.92170574071099</c:v>
                </c:pt>
                <c:pt idx="7224">
                  <c:v>400.97721199929401</c:v>
                </c:pt>
                <c:pt idx="7225">
                  <c:v>401.03271825787601</c:v>
                </c:pt>
                <c:pt idx="7226">
                  <c:v>401.08822451645801</c:v>
                </c:pt>
                <c:pt idx="7227">
                  <c:v>401.14373077504098</c:v>
                </c:pt>
                <c:pt idx="7228">
                  <c:v>401.19923703362298</c:v>
                </c:pt>
                <c:pt idx="7229">
                  <c:v>401.254743292206</c:v>
                </c:pt>
                <c:pt idx="7230">
                  <c:v>401.310249550788</c:v>
                </c:pt>
                <c:pt idx="7231">
                  <c:v>401.36575580937102</c:v>
                </c:pt>
                <c:pt idx="7232">
                  <c:v>401.42126206795302</c:v>
                </c:pt>
                <c:pt idx="7233">
                  <c:v>401.47676832653502</c:v>
                </c:pt>
                <c:pt idx="7234">
                  <c:v>401.53227458511799</c:v>
                </c:pt>
                <c:pt idx="7235">
                  <c:v>401.58778084369999</c:v>
                </c:pt>
                <c:pt idx="7236">
                  <c:v>401.64328710228301</c:v>
                </c:pt>
                <c:pt idx="7237">
                  <c:v>401.69879336086501</c:v>
                </c:pt>
                <c:pt idx="7238">
                  <c:v>401.75429961944701</c:v>
                </c:pt>
                <c:pt idx="7239">
                  <c:v>401.80980587802998</c:v>
                </c:pt>
                <c:pt idx="7240">
                  <c:v>401.86531213661198</c:v>
                </c:pt>
                <c:pt idx="7241">
                  <c:v>401.920818395195</c:v>
                </c:pt>
                <c:pt idx="7242">
                  <c:v>401.976324653777</c:v>
                </c:pt>
                <c:pt idx="7243">
                  <c:v>402.031830912359</c:v>
                </c:pt>
                <c:pt idx="7244">
                  <c:v>402.08733717094202</c:v>
                </c:pt>
                <c:pt idx="7245">
                  <c:v>402.14284342952402</c:v>
                </c:pt>
                <c:pt idx="7246">
                  <c:v>402.19834968810699</c:v>
                </c:pt>
                <c:pt idx="7247">
                  <c:v>402.25385594668899</c:v>
                </c:pt>
                <c:pt idx="7248">
                  <c:v>402.30936220527099</c:v>
                </c:pt>
                <c:pt idx="7249">
                  <c:v>402.36486846385401</c:v>
                </c:pt>
                <c:pt idx="7250">
                  <c:v>402.42037472243601</c:v>
                </c:pt>
                <c:pt idx="7251">
                  <c:v>402.47588098101897</c:v>
                </c:pt>
                <c:pt idx="7252">
                  <c:v>402.53138723960097</c:v>
                </c:pt>
                <c:pt idx="7253">
                  <c:v>402.58689349818297</c:v>
                </c:pt>
                <c:pt idx="7254">
                  <c:v>402.642399756766</c:v>
                </c:pt>
                <c:pt idx="7255">
                  <c:v>402.697906015348</c:v>
                </c:pt>
                <c:pt idx="7256">
                  <c:v>402.75341227393102</c:v>
                </c:pt>
                <c:pt idx="7257">
                  <c:v>402.80891853251302</c:v>
                </c:pt>
                <c:pt idx="7258">
                  <c:v>402.86442479109502</c:v>
                </c:pt>
                <c:pt idx="7259">
                  <c:v>402.91993104967798</c:v>
                </c:pt>
                <c:pt idx="7260">
                  <c:v>402.97543730825998</c:v>
                </c:pt>
                <c:pt idx="7261">
                  <c:v>403.03094356684301</c:v>
                </c:pt>
                <c:pt idx="7262">
                  <c:v>403.08644982542501</c:v>
                </c:pt>
                <c:pt idx="7263">
                  <c:v>403.14195608400701</c:v>
                </c:pt>
                <c:pt idx="7264">
                  <c:v>403.19746234258997</c:v>
                </c:pt>
                <c:pt idx="7265">
                  <c:v>403.25296860117197</c:v>
                </c:pt>
                <c:pt idx="7266">
                  <c:v>403.30847485975499</c:v>
                </c:pt>
                <c:pt idx="7267">
                  <c:v>403.36398111833699</c:v>
                </c:pt>
                <c:pt idx="7268">
                  <c:v>403.41948737692002</c:v>
                </c:pt>
                <c:pt idx="7269">
                  <c:v>403.47499363550202</c:v>
                </c:pt>
                <c:pt idx="7270">
                  <c:v>403.53049989408402</c:v>
                </c:pt>
                <c:pt idx="7271">
                  <c:v>403.58600615266698</c:v>
                </c:pt>
                <c:pt idx="7272">
                  <c:v>403.64151241124898</c:v>
                </c:pt>
                <c:pt idx="7273">
                  <c:v>403.697018669832</c:v>
                </c:pt>
                <c:pt idx="7274">
                  <c:v>403.752524928414</c:v>
                </c:pt>
                <c:pt idx="7275">
                  <c:v>403.808031186996</c:v>
                </c:pt>
                <c:pt idx="7276">
                  <c:v>403.86353744557903</c:v>
                </c:pt>
                <c:pt idx="7277">
                  <c:v>403.91904370416103</c:v>
                </c:pt>
                <c:pt idx="7278">
                  <c:v>403.97454996274399</c:v>
                </c:pt>
                <c:pt idx="7279">
                  <c:v>404.03005622132599</c:v>
                </c:pt>
                <c:pt idx="7280">
                  <c:v>404.08556247990799</c:v>
                </c:pt>
                <c:pt idx="7281">
                  <c:v>404.14106873849101</c:v>
                </c:pt>
                <c:pt idx="7282">
                  <c:v>404.19657499707301</c:v>
                </c:pt>
                <c:pt idx="7283">
                  <c:v>404.25208125565598</c:v>
                </c:pt>
                <c:pt idx="7284">
                  <c:v>404.30758751423798</c:v>
                </c:pt>
                <c:pt idx="7285">
                  <c:v>404.36309377281998</c:v>
                </c:pt>
                <c:pt idx="7286">
                  <c:v>404.418600031403</c:v>
                </c:pt>
                <c:pt idx="7287">
                  <c:v>404.474106289985</c:v>
                </c:pt>
                <c:pt idx="7288">
                  <c:v>404.52961254856802</c:v>
                </c:pt>
                <c:pt idx="7289">
                  <c:v>404.58511880715002</c:v>
                </c:pt>
                <c:pt idx="7290">
                  <c:v>404.64062506573202</c:v>
                </c:pt>
                <c:pt idx="7291">
                  <c:v>404.69613132431499</c:v>
                </c:pt>
                <c:pt idx="7292">
                  <c:v>404.75163758289699</c:v>
                </c:pt>
                <c:pt idx="7293">
                  <c:v>404.80714384148001</c:v>
                </c:pt>
                <c:pt idx="7294">
                  <c:v>404.86265010006201</c:v>
                </c:pt>
                <c:pt idx="7295">
                  <c:v>404.91815635864401</c:v>
                </c:pt>
                <c:pt idx="7296">
                  <c:v>404.97366261722698</c:v>
                </c:pt>
                <c:pt idx="7297">
                  <c:v>405.02916887580898</c:v>
                </c:pt>
                <c:pt idx="7298">
                  <c:v>405.084675134392</c:v>
                </c:pt>
                <c:pt idx="7299">
                  <c:v>405.140181392974</c:v>
                </c:pt>
                <c:pt idx="7300">
                  <c:v>405.195687651556</c:v>
                </c:pt>
                <c:pt idx="7301">
                  <c:v>405.25119391013902</c:v>
                </c:pt>
                <c:pt idx="7302">
                  <c:v>405.30670016872102</c:v>
                </c:pt>
                <c:pt idx="7303">
                  <c:v>405.36220642730399</c:v>
                </c:pt>
                <c:pt idx="7304">
                  <c:v>405.41771268588599</c:v>
                </c:pt>
                <c:pt idx="7305">
                  <c:v>405.47321894446901</c:v>
                </c:pt>
                <c:pt idx="7306">
                  <c:v>405.52872520305101</c:v>
                </c:pt>
                <c:pt idx="7307">
                  <c:v>405.58423146163301</c:v>
                </c:pt>
                <c:pt idx="7308">
                  <c:v>405.63973772021598</c:v>
                </c:pt>
                <c:pt idx="7309">
                  <c:v>405.69524397879798</c:v>
                </c:pt>
                <c:pt idx="7310">
                  <c:v>405.75075023737998</c:v>
                </c:pt>
                <c:pt idx="7311">
                  <c:v>405.806256495963</c:v>
                </c:pt>
                <c:pt idx="7312">
                  <c:v>405.861762754545</c:v>
                </c:pt>
                <c:pt idx="7313">
                  <c:v>405.91726901312802</c:v>
                </c:pt>
                <c:pt idx="7314">
                  <c:v>405.97277527171002</c:v>
                </c:pt>
                <c:pt idx="7315">
                  <c:v>406.02828153029299</c:v>
                </c:pt>
                <c:pt idx="7316">
                  <c:v>406.08378778887499</c:v>
                </c:pt>
                <c:pt idx="7317">
                  <c:v>406.13929404745699</c:v>
                </c:pt>
                <c:pt idx="7318">
                  <c:v>406.19480030604001</c:v>
                </c:pt>
                <c:pt idx="7319">
                  <c:v>406.25030656462201</c:v>
                </c:pt>
                <c:pt idx="7320">
                  <c:v>406.30581282320497</c:v>
                </c:pt>
                <c:pt idx="7321">
                  <c:v>406.36131908178697</c:v>
                </c:pt>
                <c:pt idx="7322">
                  <c:v>406.41682534036897</c:v>
                </c:pt>
                <c:pt idx="7323">
                  <c:v>406.472331598952</c:v>
                </c:pt>
                <c:pt idx="7324">
                  <c:v>406.527837857534</c:v>
                </c:pt>
                <c:pt idx="7325">
                  <c:v>406.58334411611702</c:v>
                </c:pt>
                <c:pt idx="7326">
                  <c:v>406.63885037469902</c:v>
                </c:pt>
                <c:pt idx="7327">
                  <c:v>406.69435663328102</c:v>
                </c:pt>
                <c:pt idx="7328">
                  <c:v>406.74986289186398</c:v>
                </c:pt>
                <c:pt idx="7329">
                  <c:v>406.80536915044598</c:v>
                </c:pt>
                <c:pt idx="7330">
                  <c:v>406.86087540902901</c:v>
                </c:pt>
                <c:pt idx="7331">
                  <c:v>406.91638166761101</c:v>
                </c:pt>
                <c:pt idx="7332">
                  <c:v>406.97188792619301</c:v>
                </c:pt>
                <c:pt idx="7333">
                  <c:v>407.02739418477603</c:v>
                </c:pt>
                <c:pt idx="7334">
                  <c:v>407.08290044335803</c:v>
                </c:pt>
                <c:pt idx="7335">
                  <c:v>407.13840670194099</c:v>
                </c:pt>
                <c:pt idx="7336">
                  <c:v>407.19391296052299</c:v>
                </c:pt>
                <c:pt idx="7337">
                  <c:v>407.24941921910499</c:v>
                </c:pt>
                <c:pt idx="7338">
                  <c:v>407.30492547768802</c:v>
                </c:pt>
                <c:pt idx="7339">
                  <c:v>407.36043173627002</c:v>
                </c:pt>
                <c:pt idx="7340">
                  <c:v>407.41593799485298</c:v>
                </c:pt>
                <c:pt idx="7341">
                  <c:v>407.47144425343498</c:v>
                </c:pt>
                <c:pt idx="7342">
                  <c:v>407.52695051201698</c:v>
                </c:pt>
                <c:pt idx="7343">
                  <c:v>407.5824567706</c:v>
                </c:pt>
                <c:pt idx="7344">
                  <c:v>407.637963029182</c:v>
                </c:pt>
                <c:pt idx="7345">
                  <c:v>407.69346928776503</c:v>
                </c:pt>
                <c:pt idx="7346">
                  <c:v>407.74897554634703</c:v>
                </c:pt>
                <c:pt idx="7347">
                  <c:v>407.80448180492903</c:v>
                </c:pt>
                <c:pt idx="7348">
                  <c:v>407.85998806351199</c:v>
                </c:pt>
                <c:pt idx="7349">
                  <c:v>407.91549432209399</c:v>
                </c:pt>
                <c:pt idx="7350">
                  <c:v>407.97100058067701</c:v>
                </c:pt>
                <c:pt idx="7351">
                  <c:v>408.02650683925901</c:v>
                </c:pt>
                <c:pt idx="7352">
                  <c:v>408.08201309784198</c:v>
                </c:pt>
                <c:pt idx="7353">
                  <c:v>408.13751935642398</c:v>
                </c:pt>
                <c:pt idx="7354">
                  <c:v>408.19302561500598</c:v>
                </c:pt>
                <c:pt idx="7355">
                  <c:v>408.248531873589</c:v>
                </c:pt>
                <c:pt idx="7356">
                  <c:v>408.304038132171</c:v>
                </c:pt>
                <c:pt idx="7357">
                  <c:v>408.35954439075402</c:v>
                </c:pt>
                <c:pt idx="7358">
                  <c:v>408.41505064933602</c:v>
                </c:pt>
                <c:pt idx="7359">
                  <c:v>408.47055690791802</c:v>
                </c:pt>
                <c:pt idx="7360">
                  <c:v>408.52606316650099</c:v>
                </c:pt>
                <c:pt idx="7361">
                  <c:v>408.58156942508299</c:v>
                </c:pt>
                <c:pt idx="7362">
                  <c:v>408.63707568366601</c:v>
                </c:pt>
                <c:pt idx="7363">
                  <c:v>408.69258194224801</c:v>
                </c:pt>
                <c:pt idx="7364">
                  <c:v>408.74808820083001</c:v>
                </c:pt>
                <c:pt idx="7365">
                  <c:v>408.80359445941298</c:v>
                </c:pt>
                <c:pt idx="7366">
                  <c:v>408.85910071799498</c:v>
                </c:pt>
                <c:pt idx="7367">
                  <c:v>408.914606976578</c:v>
                </c:pt>
                <c:pt idx="7368">
                  <c:v>408.97011323516</c:v>
                </c:pt>
                <c:pt idx="7369">
                  <c:v>409.025619493742</c:v>
                </c:pt>
                <c:pt idx="7370">
                  <c:v>409.08112575232502</c:v>
                </c:pt>
                <c:pt idx="7371">
                  <c:v>409.13663201090702</c:v>
                </c:pt>
                <c:pt idx="7372">
                  <c:v>409.19213826948999</c:v>
                </c:pt>
                <c:pt idx="7373">
                  <c:v>409.24764452807199</c:v>
                </c:pt>
                <c:pt idx="7374">
                  <c:v>409.30315078665399</c:v>
                </c:pt>
                <c:pt idx="7375">
                  <c:v>409.35865704523701</c:v>
                </c:pt>
                <c:pt idx="7376">
                  <c:v>409.41416330381901</c:v>
                </c:pt>
                <c:pt idx="7377">
                  <c:v>409.46966956240198</c:v>
                </c:pt>
                <c:pt idx="7378">
                  <c:v>409.52517582098397</c:v>
                </c:pt>
                <c:pt idx="7379">
                  <c:v>409.58068207956597</c:v>
                </c:pt>
                <c:pt idx="7380">
                  <c:v>409.636188338149</c:v>
                </c:pt>
                <c:pt idx="7381">
                  <c:v>409.691694596731</c:v>
                </c:pt>
                <c:pt idx="7382">
                  <c:v>409.74720085531402</c:v>
                </c:pt>
                <c:pt idx="7383">
                  <c:v>409.80270711389602</c:v>
                </c:pt>
                <c:pt idx="7384">
                  <c:v>409.85821337247802</c:v>
                </c:pt>
                <c:pt idx="7385">
                  <c:v>409.91371963106099</c:v>
                </c:pt>
                <c:pt idx="7386">
                  <c:v>409.96922588964298</c:v>
                </c:pt>
                <c:pt idx="7387">
                  <c:v>410.02473214822601</c:v>
                </c:pt>
                <c:pt idx="7388">
                  <c:v>410.08023840680801</c:v>
                </c:pt>
                <c:pt idx="7389">
                  <c:v>410.13574466539097</c:v>
                </c:pt>
                <c:pt idx="7390">
                  <c:v>410.19125092397297</c:v>
                </c:pt>
                <c:pt idx="7391">
                  <c:v>410.24675718255497</c:v>
                </c:pt>
                <c:pt idx="7392">
                  <c:v>410.302263441138</c:v>
                </c:pt>
                <c:pt idx="7393">
                  <c:v>410.35776969972</c:v>
                </c:pt>
                <c:pt idx="7394">
                  <c:v>410.41327595830302</c:v>
                </c:pt>
                <c:pt idx="7395">
                  <c:v>410.46878221688502</c:v>
                </c:pt>
                <c:pt idx="7396">
                  <c:v>410.52428847546702</c:v>
                </c:pt>
                <c:pt idx="7397">
                  <c:v>410.57979473404998</c:v>
                </c:pt>
                <c:pt idx="7398">
                  <c:v>410.63530099263198</c:v>
                </c:pt>
                <c:pt idx="7399">
                  <c:v>410.69080725121501</c:v>
                </c:pt>
                <c:pt idx="7400">
                  <c:v>410.74631350979701</c:v>
                </c:pt>
                <c:pt idx="7401">
                  <c:v>410.801819768379</c:v>
                </c:pt>
                <c:pt idx="7402">
                  <c:v>410.85732602696203</c:v>
                </c:pt>
                <c:pt idx="7403">
                  <c:v>410.91283228554403</c:v>
                </c:pt>
                <c:pt idx="7404">
                  <c:v>410.96833854412699</c:v>
                </c:pt>
                <c:pt idx="7405">
                  <c:v>411.02384480270899</c:v>
                </c:pt>
                <c:pt idx="7406">
                  <c:v>411.07935106129099</c:v>
                </c:pt>
                <c:pt idx="7407">
                  <c:v>411.13485731987402</c:v>
                </c:pt>
                <c:pt idx="7408">
                  <c:v>411.19036357845602</c:v>
                </c:pt>
                <c:pt idx="7409">
                  <c:v>411.24586983703898</c:v>
                </c:pt>
                <c:pt idx="7410">
                  <c:v>411.30137609562098</c:v>
                </c:pt>
                <c:pt idx="7411">
                  <c:v>411.35688235420298</c:v>
                </c:pt>
                <c:pt idx="7412">
                  <c:v>411.412388612786</c:v>
                </c:pt>
                <c:pt idx="7413">
                  <c:v>411.467894871368</c:v>
                </c:pt>
                <c:pt idx="7414">
                  <c:v>411.52340112995103</c:v>
                </c:pt>
                <c:pt idx="7415">
                  <c:v>411.57890738853303</c:v>
                </c:pt>
                <c:pt idx="7416">
                  <c:v>411.63441364711503</c:v>
                </c:pt>
                <c:pt idx="7417">
                  <c:v>411.68991990569799</c:v>
                </c:pt>
                <c:pt idx="7418">
                  <c:v>411.74542616427999</c:v>
                </c:pt>
                <c:pt idx="7419">
                  <c:v>411.80093242286301</c:v>
                </c:pt>
                <c:pt idx="7420">
                  <c:v>411.85643868144501</c:v>
                </c:pt>
                <c:pt idx="7421">
                  <c:v>411.91194494002701</c:v>
                </c:pt>
                <c:pt idx="7422">
                  <c:v>411.96745119860998</c:v>
                </c:pt>
                <c:pt idx="7423">
                  <c:v>412.02295745719198</c:v>
                </c:pt>
                <c:pt idx="7424">
                  <c:v>412.078463715775</c:v>
                </c:pt>
                <c:pt idx="7425">
                  <c:v>412.133969974357</c:v>
                </c:pt>
                <c:pt idx="7426">
                  <c:v>412.18947623294002</c:v>
                </c:pt>
                <c:pt idx="7427">
                  <c:v>412.24498249152202</c:v>
                </c:pt>
                <c:pt idx="7428">
                  <c:v>412.30048875010402</c:v>
                </c:pt>
                <c:pt idx="7429">
                  <c:v>412.35599500868699</c:v>
                </c:pt>
                <c:pt idx="7430">
                  <c:v>412.41150126726899</c:v>
                </c:pt>
                <c:pt idx="7431">
                  <c:v>412.46700752585201</c:v>
                </c:pt>
                <c:pt idx="7432">
                  <c:v>412.52251378443401</c:v>
                </c:pt>
                <c:pt idx="7433">
                  <c:v>412.57802004301601</c:v>
                </c:pt>
                <c:pt idx="7434">
                  <c:v>412.63352630159898</c:v>
                </c:pt>
                <c:pt idx="7435">
                  <c:v>412.68903256018098</c:v>
                </c:pt>
                <c:pt idx="7436">
                  <c:v>412.744538818764</c:v>
                </c:pt>
                <c:pt idx="7437">
                  <c:v>412.800045077346</c:v>
                </c:pt>
                <c:pt idx="7438">
                  <c:v>412.855551335928</c:v>
                </c:pt>
                <c:pt idx="7439">
                  <c:v>412.91105759451102</c:v>
                </c:pt>
                <c:pt idx="7440">
                  <c:v>412.96656385309302</c:v>
                </c:pt>
                <c:pt idx="7441">
                  <c:v>413.02207011167599</c:v>
                </c:pt>
                <c:pt idx="7442">
                  <c:v>413.07757637025799</c:v>
                </c:pt>
                <c:pt idx="7443">
                  <c:v>413.13308262883999</c:v>
                </c:pt>
                <c:pt idx="7444">
                  <c:v>413.18858888742301</c:v>
                </c:pt>
                <c:pt idx="7445">
                  <c:v>413.24409514600501</c:v>
                </c:pt>
                <c:pt idx="7446">
                  <c:v>413.29960140458797</c:v>
                </c:pt>
                <c:pt idx="7447">
                  <c:v>413.35510766316997</c:v>
                </c:pt>
                <c:pt idx="7448">
                  <c:v>413.41061392175197</c:v>
                </c:pt>
                <c:pt idx="7449">
                  <c:v>413.466120180335</c:v>
                </c:pt>
                <c:pt idx="7450">
                  <c:v>413.521626438917</c:v>
                </c:pt>
                <c:pt idx="7451">
                  <c:v>413.57713269750002</c:v>
                </c:pt>
                <c:pt idx="7452">
                  <c:v>413.63263895608202</c:v>
                </c:pt>
                <c:pt idx="7453">
                  <c:v>413.68814521466402</c:v>
                </c:pt>
                <c:pt idx="7454">
                  <c:v>413.74365147324698</c:v>
                </c:pt>
                <c:pt idx="7455">
                  <c:v>413.79915773182898</c:v>
                </c:pt>
                <c:pt idx="7456">
                  <c:v>413.85466399041201</c:v>
                </c:pt>
                <c:pt idx="7457">
                  <c:v>413.91017024899401</c:v>
                </c:pt>
                <c:pt idx="7458">
                  <c:v>413.96567650757601</c:v>
                </c:pt>
                <c:pt idx="7459">
                  <c:v>414.02118276615897</c:v>
                </c:pt>
                <c:pt idx="7460">
                  <c:v>414.07668902474097</c:v>
                </c:pt>
                <c:pt idx="7461">
                  <c:v>414.13219528332399</c:v>
                </c:pt>
                <c:pt idx="7462">
                  <c:v>414.18770154190599</c:v>
                </c:pt>
                <c:pt idx="7463">
                  <c:v>414.24320780048902</c:v>
                </c:pt>
                <c:pt idx="7464">
                  <c:v>414.29871405907102</c:v>
                </c:pt>
                <c:pt idx="7465">
                  <c:v>414.35422031765302</c:v>
                </c:pt>
                <c:pt idx="7466">
                  <c:v>414.40972657623598</c:v>
                </c:pt>
                <c:pt idx="7467">
                  <c:v>414.46523283481798</c:v>
                </c:pt>
                <c:pt idx="7468">
                  <c:v>414.52073909339998</c:v>
                </c:pt>
                <c:pt idx="7469">
                  <c:v>414.576245351983</c:v>
                </c:pt>
                <c:pt idx="7470">
                  <c:v>414.631751610565</c:v>
                </c:pt>
                <c:pt idx="7471">
                  <c:v>414.68725786914803</c:v>
                </c:pt>
                <c:pt idx="7472">
                  <c:v>414.74276412773003</c:v>
                </c:pt>
                <c:pt idx="7473">
                  <c:v>414.79827038631299</c:v>
                </c:pt>
                <c:pt idx="7474">
                  <c:v>414.85377664489499</c:v>
                </c:pt>
                <c:pt idx="7475">
                  <c:v>414.90928290347699</c:v>
                </c:pt>
                <c:pt idx="7476">
                  <c:v>414.96478916206001</c:v>
                </c:pt>
                <c:pt idx="7477">
                  <c:v>415.02029542064201</c:v>
                </c:pt>
                <c:pt idx="7478">
                  <c:v>415.07580167922498</c:v>
                </c:pt>
                <c:pt idx="7479">
                  <c:v>415.13130793780698</c:v>
                </c:pt>
                <c:pt idx="7480">
                  <c:v>415.18681419638898</c:v>
                </c:pt>
                <c:pt idx="7481">
                  <c:v>415.242320454972</c:v>
                </c:pt>
                <c:pt idx="7482">
                  <c:v>415.297826713554</c:v>
                </c:pt>
                <c:pt idx="7483">
                  <c:v>415.35333297213703</c:v>
                </c:pt>
                <c:pt idx="7484">
                  <c:v>415.40883923071902</c:v>
                </c:pt>
                <c:pt idx="7485">
                  <c:v>415.46434548930102</c:v>
                </c:pt>
                <c:pt idx="7486">
                  <c:v>415.51985174788399</c:v>
                </c:pt>
                <c:pt idx="7487">
                  <c:v>415.57535800646599</c:v>
                </c:pt>
                <c:pt idx="7488">
                  <c:v>415.63086426504901</c:v>
                </c:pt>
                <c:pt idx="7489">
                  <c:v>415.68637052363101</c:v>
                </c:pt>
                <c:pt idx="7490">
                  <c:v>415.74187678221301</c:v>
                </c:pt>
                <c:pt idx="7491">
                  <c:v>415.79738304079598</c:v>
                </c:pt>
                <c:pt idx="7492">
                  <c:v>415.85288929937798</c:v>
                </c:pt>
                <c:pt idx="7493">
                  <c:v>415.908395557961</c:v>
                </c:pt>
                <c:pt idx="7494">
                  <c:v>415.963901816543</c:v>
                </c:pt>
                <c:pt idx="7495">
                  <c:v>416.019408075125</c:v>
                </c:pt>
                <c:pt idx="7496">
                  <c:v>416.07491433370802</c:v>
                </c:pt>
                <c:pt idx="7497">
                  <c:v>416.13042059229002</c:v>
                </c:pt>
                <c:pt idx="7498">
                  <c:v>416.18592685087299</c:v>
                </c:pt>
                <c:pt idx="7499">
                  <c:v>416.24143310945499</c:v>
                </c:pt>
                <c:pt idx="7500">
                  <c:v>416.29693936803699</c:v>
                </c:pt>
                <c:pt idx="7501">
                  <c:v>416.35244562662001</c:v>
                </c:pt>
                <c:pt idx="7502">
                  <c:v>416.40795188520201</c:v>
                </c:pt>
                <c:pt idx="7503">
                  <c:v>416.46345814378498</c:v>
                </c:pt>
                <c:pt idx="7504">
                  <c:v>416.51896440236698</c:v>
                </c:pt>
                <c:pt idx="7505">
                  <c:v>416.57447066094898</c:v>
                </c:pt>
                <c:pt idx="7506">
                  <c:v>416.629976919532</c:v>
                </c:pt>
                <c:pt idx="7507">
                  <c:v>416.685483178114</c:v>
                </c:pt>
                <c:pt idx="7508">
                  <c:v>416.74098943669702</c:v>
                </c:pt>
                <c:pt idx="7509">
                  <c:v>416.79649569527902</c:v>
                </c:pt>
                <c:pt idx="7510">
                  <c:v>416.85200195386199</c:v>
                </c:pt>
                <c:pt idx="7511">
                  <c:v>416.90750821244399</c:v>
                </c:pt>
                <c:pt idx="7512">
                  <c:v>416.96301447102599</c:v>
                </c:pt>
                <c:pt idx="7513">
                  <c:v>417.01852072960901</c:v>
                </c:pt>
                <c:pt idx="7514">
                  <c:v>417.07402698819101</c:v>
                </c:pt>
                <c:pt idx="7515">
                  <c:v>417.12953324677397</c:v>
                </c:pt>
                <c:pt idx="7516">
                  <c:v>417.18503950535597</c:v>
                </c:pt>
                <c:pt idx="7517">
                  <c:v>417.24054576393797</c:v>
                </c:pt>
                <c:pt idx="7518">
                  <c:v>417.296052022521</c:v>
                </c:pt>
                <c:pt idx="7519">
                  <c:v>417.351558281103</c:v>
                </c:pt>
                <c:pt idx="7520">
                  <c:v>417.40706453968602</c:v>
                </c:pt>
                <c:pt idx="7521">
                  <c:v>417.46257079826802</c:v>
                </c:pt>
                <c:pt idx="7522">
                  <c:v>417.51807705685002</c:v>
                </c:pt>
                <c:pt idx="7523">
                  <c:v>417.57358331543298</c:v>
                </c:pt>
                <c:pt idx="7524">
                  <c:v>417.62908957401498</c:v>
                </c:pt>
                <c:pt idx="7525">
                  <c:v>417.68459583259801</c:v>
                </c:pt>
                <c:pt idx="7526">
                  <c:v>417.74010209118001</c:v>
                </c:pt>
                <c:pt idx="7527">
                  <c:v>417.79560834976201</c:v>
                </c:pt>
                <c:pt idx="7528">
                  <c:v>417.85111460834497</c:v>
                </c:pt>
                <c:pt idx="7529">
                  <c:v>417.90662086692703</c:v>
                </c:pt>
                <c:pt idx="7530">
                  <c:v>417.96212712550999</c:v>
                </c:pt>
                <c:pt idx="7531">
                  <c:v>418.01763338409199</c:v>
                </c:pt>
                <c:pt idx="7532">
                  <c:v>418.07313964267399</c:v>
                </c:pt>
                <c:pt idx="7533">
                  <c:v>418.12864590125702</c:v>
                </c:pt>
                <c:pt idx="7534">
                  <c:v>418.18415215983902</c:v>
                </c:pt>
                <c:pt idx="7535">
                  <c:v>418.23965841842198</c:v>
                </c:pt>
                <c:pt idx="7536">
                  <c:v>418.29516467700398</c:v>
                </c:pt>
                <c:pt idx="7537">
                  <c:v>418.35067093558598</c:v>
                </c:pt>
                <c:pt idx="7538">
                  <c:v>418.406177194169</c:v>
                </c:pt>
                <c:pt idx="7539">
                  <c:v>418.461683452751</c:v>
                </c:pt>
                <c:pt idx="7540">
                  <c:v>418.51718971133403</c:v>
                </c:pt>
                <c:pt idx="7541">
                  <c:v>418.57269596991603</c:v>
                </c:pt>
                <c:pt idx="7542">
                  <c:v>418.62820222849803</c:v>
                </c:pt>
                <c:pt idx="7543">
                  <c:v>418.68370848708099</c:v>
                </c:pt>
                <c:pt idx="7544">
                  <c:v>418.73921474566299</c:v>
                </c:pt>
                <c:pt idx="7545">
                  <c:v>418.79472100424601</c:v>
                </c:pt>
                <c:pt idx="7546">
                  <c:v>418.85022726282801</c:v>
                </c:pt>
                <c:pt idx="7547">
                  <c:v>418.90573352141098</c:v>
                </c:pt>
                <c:pt idx="7548">
                  <c:v>418.96123977999298</c:v>
                </c:pt>
                <c:pt idx="7549">
                  <c:v>419.01674603857498</c:v>
                </c:pt>
                <c:pt idx="7550">
                  <c:v>419.072252297158</c:v>
                </c:pt>
                <c:pt idx="7551">
                  <c:v>419.12775855574</c:v>
                </c:pt>
                <c:pt idx="7552">
                  <c:v>419.18326481432302</c:v>
                </c:pt>
                <c:pt idx="7553">
                  <c:v>419.23877107290502</c:v>
                </c:pt>
                <c:pt idx="7554">
                  <c:v>419.29427733148702</c:v>
                </c:pt>
                <c:pt idx="7555">
                  <c:v>419.34978359006999</c:v>
                </c:pt>
                <c:pt idx="7556">
                  <c:v>419.40528984865199</c:v>
                </c:pt>
                <c:pt idx="7557">
                  <c:v>419.46079610723501</c:v>
                </c:pt>
                <c:pt idx="7558">
                  <c:v>419.51630236581701</c:v>
                </c:pt>
                <c:pt idx="7559">
                  <c:v>419.57180862439901</c:v>
                </c:pt>
                <c:pt idx="7560">
                  <c:v>419.62731488298198</c:v>
                </c:pt>
                <c:pt idx="7561">
                  <c:v>419.68282114156398</c:v>
                </c:pt>
                <c:pt idx="7562">
                  <c:v>419.738327400147</c:v>
                </c:pt>
                <c:pt idx="7563">
                  <c:v>419.793833658729</c:v>
                </c:pt>
                <c:pt idx="7564">
                  <c:v>419.849339917311</c:v>
                </c:pt>
                <c:pt idx="7565">
                  <c:v>419.90484617589402</c:v>
                </c:pt>
                <c:pt idx="7566">
                  <c:v>419.96035243447602</c:v>
                </c:pt>
                <c:pt idx="7567">
                  <c:v>420.01585869305899</c:v>
                </c:pt>
                <c:pt idx="7568">
                  <c:v>420.07136495164099</c:v>
                </c:pt>
                <c:pt idx="7569">
                  <c:v>420.12687121022299</c:v>
                </c:pt>
                <c:pt idx="7570">
                  <c:v>420.18237746880601</c:v>
                </c:pt>
                <c:pt idx="7571">
                  <c:v>420.23788372738801</c:v>
                </c:pt>
                <c:pt idx="7572">
                  <c:v>420.29338998597098</c:v>
                </c:pt>
                <c:pt idx="7573">
                  <c:v>420.34889624455298</c:v>
                </c:pt>
                <c:pt idx="7574">
                  <c:v>420.40440250313497</c:v>
                </c:pt>
                <c:pt idx="7575">
                  <c:v>420.459908761718</c:v>
                </c:pt>
                <c:pt idx="7576">
                  <c:v>420.5154150203</c:v>
                </c:pt>
                <c:pt idx="7577">
                  <c:v>420.57092127888302</c:v>
                </c:pt>
                <c:pt idx="7578">
                  <c:v>420.62642753746502</c:v>
                </c:pt>
                <c:pt idx="7579">
                  <c:v>420.68193379604702</c:v>
                </c:pt>
                <c:pt idx="7580">
                  <c:v>420.73744005462999</c:v>
                </c:pt>
                <c:pt idx="7581">
                  <c:v>420.79294631321198</c:v>
                </c:pt>
                <c:pt idx="7582">
                  <c:v>420.84845257179501</c:v>
                </c:pt>
                <c:pt idx="7583">
                  <c:v>420.90395883037701</c:v>
                </c:pt>
                <c:pt idx="7584">
                  <c:v>420.95946508895901</c:v>
                </c:pt>
                <c:pt idx="7585">
                  <c:v>421.01497134754197</c:v>
                </c:pt>
                <c:pt idx="7586">
                  <c:v>421.07047760612397</c:v>
                </c:pt>
                <c:pt idx="7587">
                  <c:v>421.125983864707</c:v>
                </c:pt>
                <c:pt idx="7588">
                  <c:v>421.181490123289</c:v>
                </c:pt>
                <c:pt idx="7589">
                  <c:v>421.23699638187202</c:v>
                </c:pt>
                <c:pt idx="7590">
                  <c:v>421.29250264045402</c:v>
                </c:pt>
                <c:pt idx="7591">
                  <c:v>421.34800889903602</c:v>
                </c:pt>
                <c:pt idx="7592">
                  <c:v>421.40351515761898</c:v>
                </c:pt>
                <c:pt idx="7593">
                  <c:v>421.45902141620098</c:v>
                </c:pt>
                <c:pt idx="7594">
                  <c:v>421.51452767478401</c:v>
                </c:pt>
                <c:pt idx="7595">
                  <c:v>421.57003393336601</c:v>
                </c:pt>
                <c:pt idx="7596">
                  <c:v>421.62554019194801</c:v>
                </c:pt>
                <c:pt idx="7597">
                  <c:v>421.68104645053103</c:v>
                </c:pt>
                <c:pt idx="7598">
                  <c:v>421.73655270911303</c:v>
                </c:pt>
                <c:pt idx="7599">
                  <c:v>421.79205896769599</c:v>
                </c:pt>
                <c:pt idx="7600">
                  <c:v>421.84756522627799</c:v>
                </c:pt>
                <c:pt idx="7601">
                  <c:v>421.90307148485999</c:v>
                </c:pt>
                <c:pt idx="7602">
                  <c:v>421.95857774344302</c:v>
                </c:pt>
                <c:pt idx="7603">
                  <c:v>422.01408400202502</c:v>
                </c:pt>
                <c:pt idx="7604">
                  <c:v>422.06959026060798</c:v>
                </c:pt>
                <c:pt idx="7605">
                  <c:v>422.12509651918998</c:v>
                </c:pt>
                <c:pt idx="7606">
                  <c:v>422.18060277777198</c:v>
                </c:pt>
                <c:pt idx="7607">
                  <c:v>422.236109036355</c:v>
                </c:pt>
                <c:pt idx="7608">
                  <c:v>422.291615294937</c:v>
                </c:pt>
                <c:pt idx="7609">
                  <c:v>422.34712155352003</c:v>
                </c:pt>
                <c:pt idx="7610">
                  <c:v>422.40262781210203</c:v>
                </c:pt>
                <c:pt idx="7611">
                  <c:v>422.45813407068403</c:v>
                </c:pt>
                <c:pt idx="7612">
                  <c:v>422.51364032926699</c:v>
                </c:pt>
                <c:pt idx="7613">
                  <c:v>422.56914658784899</c:v>
                </c:pt>
                <c:pt idx="7614">
                  <c:v>422.62465284643201</c:v>
                </c:pt>
                <c:pt idx="7615">
                  <c:v>422.68015910501401</c:v>
                </c:pt>
                <c:pt idx="7616">
                  <c:v>422.73566536359601</c:v>
                </c:pt>
                <c:pt idx="7617">
                  <c:v>422.79117162217898</c:v>
                </c:pt>
                <c:pt idx="7618">
                  <c:v>422.84667788076098</c:v>
                </c:pt>
                <c:pt idx="7619">
                  <c:v>422.902184139344</c:v>
                </c:pt>
                <c:pt idx="7620">
                  <c:v>422.957690397926</c:v>
                </c:pt>
                <c:pt idx="7621">
                  <c:v>423.013196656508</c:v>
                </c:pt>
                <c:pt idx="7622">
                  <c:v>423.06870291509102</c:v>
                </c:pt>
                <c:pt idx="7623">
                  <c:v>423.12420917367302</c:v>
                </c:pt>
                <c:pt idx="7624">
                  <c:v>423.17971543225599</c:v>
                </c:pt>
                <c:pt idx="7625">
                  <c:v>423.23522169083799</c:v>
                </c:pt>
                <c:pt idx="7626">
                  <c:v>423.29072794942101</c:v>
                </c:pt>
                <c:pt idx="7627">
                  <c:v>423.34623420800301</c:v>
                </c:pt>
                <c:pt idx="7628">
                  <c:v>423.40174046658501</c:v>
                </c:pt>
                <c:pt idx="7629">
                  <c:v>423.45724672516798</c:v>
                </c:pt>
                <c:pt idx="7630">
                  <c:v>423.51275298374998</c:v>
                </c:pt>
                <c:pt idx="7631">
                  <c:v>423.568259242333</c:v>
                </c:pt>
                <c:pt idx="7632">
                  <c:v>423.623765500915</c:v>
                </c:pt>
                <c:pt idx="7633">
                  <c:v>423.679271759497</c:v>
                </c:pt>
                <c:pt idx="7634">
                  <c:v>423.73477801808002</c:v>
                </c:pt>
                <c:pt idx="7635">
                  <c:v>423.79028427666202</c:v>
                </c:pt>
                <c:pt idx="7636">
                  <c:v>423.84579053524499</c:v>
                </c:pt>
                <c:pt idx="7637">
                  <c:v>423.90129679382699</c:v>
                </c:pt>
                <c:pt idx="7638">
                  <c:v>423.95680305240899</c:v>
                </c:pt>
                <c:pt idx="7639">
                  <c:v>424.01230931099201</c:v>
                </c:pt>
                <c:pt idx="7640">
                  <c:v>424.06781556957401</c:v>
                </c:pt>
                <c:pt idx="7641">
                  <c:v>424.12332182815697</c:v>
                </c:pt>
                <c:pt idx="7642">
                  <c:v>424.17882808673897</c:v>
                </c:pt>
                <c:pt idx="7643">
                  <c:v>424.23433434532097</c:v>
                </c:pt>
                <c:pt idx="7644">
                  <c:v>424.289840603904</c:v>
                </c:pt>
                <c:pt idx="7645">
                  <c:v>424.345346862486</c:v>
                </c:pt>
                <c:pt idx="7646">
                  <c:v>424.40085312106902</c:v>
                </c:pt>
                <c:pt idx="7647">
                  <c:v>424.45635937965102</c:v>
                </c:pt>
                <c:pt idx="7648">
                  <c:v>424.51186563823302</c:v>
                </c:pt>
                <c:pt idx="7649">
                  <c:v>424.56737189681598</c:v>
                </c:pt>
                <c:pt idx="7650">
                  <c:v>424.62287815539798</c:v>
                </c:pt>
                <c:pt idx="7651">
                  <c:v>424.67838441398101</c:v>
                </c:pt>
                <c:pt idx="7652">
                  <c:v>424.73389067256301</c:v>
                </c:pt>
                <c:pt idx="7653">
                  <c:v>424.78939693114501</c:v>
                </c:pt>
                <c:pt idx="7654">
                  <c:v>424.84490318972797</c:v>
                </c:pt>
                <c:pt idx="7655">
                  <c:v>424.90040944830997</c:v>
                </c:pt>
                <c:pt idx="7656">
                  <c:v>424.95591570689299</c:v>
                </c:pt>
                <c:pt idx="7657">
                  <c:v>425.01142196547499</c:v>
                </c:pt>
                <c:pt idx="7658">
                  <c:v>425.06692822405699</c:v>
                </c:pt>
                <c:pt idx="7659">
                  <c:v>425.12243448264002</c:v>
                </c:pt>
                <c:pt idx="7660">
                  <c:v>425.17794074122202</c:v>
                </c:pt>
                <c:pt idx="7661">
                  <c:v>425.23344699980498</c:v>
                </c:pt>
                <c:pt idx="7662">
                  <c:v>425.28895325838698</c:v>
                </c:pt>
                <c:pt idx="7663">
                  <c:v>425.34445951696898</c:v>
                </c:pt>
                <c:pt idx="7664">
                  <c:v>425.399965775552</c:v>
                </c:pt>
                <c:pt idx="7665">
                  <c:v>425.455472034134</c:v>
                </c:pt>
                <c:pt idx="7666">
                  <c:v>425.51097829271703</c:v>
                </c:pt>
                <c:pt idx="7667">
                  <c:v>425.56648455129903</c:v>
                </c:pt>
                <c:pt idx="7668">
                  <c:v>425.62199080988103</c:v>
                </c:pt>
                <c:pt idx="7669">
                  <c:v>425.67749706846399</c:v>
                </c:pt>
                <c:pt idx="7670">
                  <c:v>425.73300332704599</c:v>
                </c:pt>
                <c:pt idx="7671">
                  <c:v>425.78850958562901</c:v>
                </c:pt>
                <c:pt idx="7672">
                  <c:v>425.84401584421101</c:v>
                </c:pt>
                <c:pt idx="7673">
                  <c:v>425.89952210279398</c:v>
                </c:pt>
                <c:pt idx="7674">
                  <c:v>425.95502836137598</c:v>
                </c:pt>
                <c:pt idx="7675">
                  <c:v>426.01053461995798</c:v>
                </c:pt>
                <c:pt idx="7676">
                  <c:v>426.066040878541</c:v>
                </c:pt>
                <c:pt idx="7677">
                  <c:v>426.121547137123</c:v>
                </c:pt>
                <c:pt idx="7678">
                  <c:v>426.17705339570603</c:v>
                </c:pt>
                <c:pt idx="7679">
                  <c:v>426.23255965428802</c:v>
                </c:pt>
                <c:pt idx="7680">
                  <c:v>426.28806591287002</c:v>
                </c:pt>
                <c:pt idx="7681">
                  <c:v>426.34357217145299</c:v>
                </c:pt>
                <c:pt idx="7682">
                  <c:v>426.39907843003499</c:v>
                </c:pt>
                <c:pt idx="7683">
                  <c:v>426.45458468861801</c:v>
                </c:pt>
                <c:pt idx="7684">
                  <c:v>426.51009094720001</c:v>
                </c:pt>
                <c:pt idx="7685">
                  <c:v>426.56559720578201</c:v>
                </c:pt>
                <c:pt idx="7686">
                  <c:v>426.62110346436498</c:v>
                </c:pt>
                <c:pt idx="7687">
                  <c:v>426.67660972294698</c:v>
                </c:pt>
                <c:pt idx="7688">
                  <c:v>426.73211598153</c:v>
                </c:pt>
                <c:pt idx="7689">
                  <c:v>426.787622240112</c:v>
                </c:pt>
                <c:pt idx="7690">
                  <c:v>426.843128498694</c:v>
                </c:pt>
                <c:pt idx="7691">
                  <c:v>426.89863475727702</c:v>
                </c:pt>
                <c:pt idx="7692">
                  <c:v>426.95414101585902</c:v>
                </c:pt>
                <c:pt idx="7693">
                  <c:v>427.00964727444199</c:v>
                </c:pt>
                <c:pt idx="7694">
                  <c:v>427.06515353302399</c:v>
                </c:pt>
                <c:pt idx="7695">
                  <c:v>427.12065979160599</c:v>
                </c:pt>
                <c:pt idx="7696">
                  <c:v>427.17616605018901</c:v>
                </c:pt>
                <c:pt idx="7697">
                  <c:v>427.23167230877101</c:v>
                </c:pt>
                <c:pt idx="7698">
                  <c:v>427.28717856735398</c:v>
                </c:pt>
                <c:pt idx="7699">
                  <c:v>427.34268482593598</c:v>
                </c:pt>
                <c:pt idx="7700">
                  <c:v>427.39819108451798</c:v>
                </c:pt>
                <c:pt idx="7701">
                  <c:v>427.453697343101</c:v>
                </c:pt>
                <c:pt idx="7702">
                  <c:v>427.509203601683</c:v>
                </c:pt>
                <c:pt idx="7703">
                  <c:v>427.56470986026602</c:v>
                </c:pt>
                <c:pt idx="7704">
                  <c:v>427.62021611884802</c:v>
                </c:pt>
                <c:pt idx="7705">
                  <c:v>427.67572237743002</c:v>
                </c:pt>
                <c:pt idx="7706">
                  <c:v>427.73122863601299</c:v>
                </c:pt>
                <c:pt idx="7707">
                  <c:v>427.78673489459499</c:v>
                </c:pt>
                <c:pt idx="7708">
                  <c:v>427.84224115317801</c:v>
                </c:pt>
                <c:pt idx="7709">
                  <c:v>427.89774741176001</c:v>
                </c:pt>
                <c:pt idx="7710">
                  <c:v>427.95325367034297</c:v>
                </c:pt>
                <c:pt idx="7711">
                  <c:v>428.00875992892497</c:v>
                </c:pt>
                <c:pt idx="7712">
                  <c:v>428.06426618750697</c:v>
                </c:pt>
                <c:pt idx="7713">
                  <c:v>428.11977244609</c:v>
                </c:pt>
                <c:pt idx="7714">
                  <c:v>428.175278704672</c:v>
                </c:pt>
                <c:pt idx="7715">
                  <c:v>428.23078496325502</c:v>
                </c:pt>
                <c:pt idx="7716">
                  <c:v>428.28629122183702</c:v>
                </c:pt>
                <c:pt idx="7717">
                  <c:v>428.34179748041902</c:v>
                </c:pt>
                <c:pt idx="7718">
                  <c:v>428.39730373900198</c:v>
                </c:pt>
                <c:pt idx="7719">
                  <c:v>428.45280999758398</c:v>
                </c:pt>
                <c:pt idx="7720">
                  <c:v>428.50831625616701</c:v>
                </c:pt>
                <c:pt idx="7721">
                  <c:v>428.56382251474901</c:v>
                </c:pt>
                <c:pt idx="7722">
                  <c:v>428.61932877333101</c:v>
                </c:pt>
                <c:pt idx="7723">
                  <c:v>428.67483503191397</c:v>
                </c:pt>
                <c:pt idx="7724">
                  <c:v>428.73034129049603</c:v>
                </c:pt>
                <c:pt idx="7725">
                  <c:v>428.78584754907899</c:v>
                </c:pt>
                <c:pt idx="7726">
                  <c:v>428.84135380766099</c:v>
                </c:pt>
                <c:pt idx="7727">
                  <c:v>428.89686006624299</c:v>
                </c:pt>
                <c:pt idx="7728">
                  <c:v>428.95236632482602</c:v>
                </c:pt>
                <c:pt idx="7729">
                  <c:v>429.00787258340802</c:v>
                </c:pt>
                <c:pt idx="7730">
                  <c:v>429.06337884199098</c:v>
                </c:pt>
                <c:pt idx="7731">
                  <c:v>429.11888510057298</c:v>
                </c:pt>
                <c:pt idx="7732">
                  <c:v>429.17439135915498</c:v>
                </c:pt>
                <c:pt idx="7733">
                  <c:v>429.229897617738</c:v>
                </c:pt>
                <c:pt idx="7734">
                  <c:v>429.28540387632</c:v>
                </c:pt>
                <c:pt idx="7735">
                  <c:v>429.34091013490303</c:v>
                </c:pt>
                <c:pt idx="7736">
                  <c:v>429.39641639348503</c:v>
                </c:pt>
                <c:pt idx="7737">
                  <c:v>429.45192265206703</c:v>
                </c:pt>
                <c:pt idx="7738">
                  <c:v>429.50742891064999</c:v>
                </c:pt>
                <c:pt idx="7739">
                  <c:v>429.56293516923199</c:v>
                </c:pt>
                <c:pt idx="7740">
                  <c:v>429.61844142781501</c:v>
                </c:pt>
                <c:pt idx="7741">
                  <c:v>429.67394768639701</c:v>
                </c:pt>
                <c:pt idx="7742">
                  <c:v>429.72945394497901</c:v>
                </c:pt>
                <c:pt idx="7743">
                  <c:v>429.78496020356198</c:v>
                </c:pt>
                <c:pt idx="7744">
                  <c:v>429.84046646214398</c:v>
                </c:pt>
                <c:pt idx="7745">
                  <c:v>429.895972720727</c:v>
                </c:pt>
                <c:pt idx="7746">
                  <c:v>429.951478979309</c:v>
                </c:pt>
                <c:pt idx="7747">
                  <c:v>430.00698523789202</c:v>
                </c:pt>
                <c:pt idx="7748">
                  <c:v>430.06249149647402</c:v>
                </c:pt>
                <c:pt idx="7749">
                  <c:v>430.11799775505602</c:v>
                </c:pt>
                <c:pt idx="7750">
                  <c:v>430.17350401363899</c:v>
                </c:pt>
                <c:pt idx="7751">
                  <c:v>430.22901027222099</c:v>
                </c:pt>
                <c:pt idx="7752">
                  <c:v>430.28451653080401</c:v>
                </c:pt>
                <c:pt idx="7753">
                  <c:v>430.34002278938601</c:v>
                </c:pt>
                <c:pt idx="7754">
                  <c:v>430.39552904796801</c:v>
                </c:pt>
                <c:pt idx="7755">
                  <c:v>430.45103530655098</c:v>
                </c:pt>
                <c:pt idx="7756">
                  <c:v>430.50654156513298</c:v>
                </c:pt>
                <c:pt idx="7757">
                  <c:v>430.562047823716</c:v>
                </c:pt>
                <c:pt idx="7758">
                  <c:v>430.617554082298</c:v>
                </c:pt>
                <c:pt idx="7759">
                  <c:v>430.67306034088</c:v>
                </c:pt>
                <c:pt idx="7760">
                  <c:v>430.72856659946302</c:v>
                </c:pt>
                <c:pt idx="7761">
                  <c:v>430.78407285804502</c:v>
                </c:pt>
                <c:pt idx="7762">
                  <c:v>430.83957911662799</c:v>
                </c:pt>
                <c:pt idx="7763">
                  <c:v>430.89508537520999</c:v>
                </c:pt>
                <c:pt idx="7764">
                  <c:v>430.95059163379199</c:v>
                </c:pt>
                <c:pt idx="7765">
                  <c:v>431.00609789237501</c:v>
                </c:pt>
                <c:pt idx="7766">
                  <c:v>431.06160415095701</c:v>
                </c:pt>
                <c:pt idx="7767">
                  <c:v>431.11711040953998</c:v>
                </c:pt>
                <c:pt idx="7768">
                  <c:v>431.17261666812198</c:v>
                </c:pt>
                <c:pt idx="7769">
                  <c:v>431.22812292670397</c:v>
                </c:pt>
                <c:pt idx="7770">
                  <c:v>431.283629185287</c:v>
                </c:pt>
                <c:pt idx="7771">
                  <c:v>431.339135443869</c:v>
                </c:pt>
                <c:pt idx="7772">
                  <c:v>431.39464170245202</c:v>
                </c:pt>
                <c:pt idx="7773">
                  <c:v>431.45014796103402</c:v>
                </c:pt>
                <c:pt idx="7774">
                  <c:v>431.50565421961602</c:v>
                </c:pt>
                <c:pt idx="7775">
                  <c:v>431.56116047819899</c:v>
                </c:pt>
                <c:pt idx="7776">
                  <c:v>431.61666673678099</c:v>
                </c:pt>
                <c:pt idx="7777">
                  <c:v>431.67217299536401</c:v>
                </c:pt>
                <c:pt idx="7778">
                  <c:v>431.72767925394601</c:v>
                </c:pt>
                <c:pt idx="7779">
                  <c:v>431.78318551252801</c:v>
                </c:pt>
                <c:pt idx="7780">
                  <c:v>431.83869177111097</c:v>
                </c:pt>
                <c:pt idx="7781">
                  <c:v>431.89419802969297</c:v>
                </c:pt>
                <c:pt idx="7782">
                  <c:v>431.949704288276</c:v>
                </c:pt>
                <c:pt idx="7783">
                  <c:v>432.005210546858</c:v>
                </c:pt>
                <c:pt idx="7784">
                  <c:v>432.06071680544102</c:v>
                </c:pt>
                <c:pt idx="7785">
                  <c:v>432.11622306402302</c:v>
                </c:pt>
                <c:pt idx="7786">
                  <c:v>432.17172932260502</c:v>
                </c:pt>
                <c:pt idx="7787">
                  <c:v>432.22723558118798</c:v>
                </c:pt>
                <c:pt idx="7788">
                  <c:v>432.28274183976998</c:v>
                </c:pt>
                <c:pt idx="7789">
                  <c:v>432.33824809835198</c:v>
                </c:pt>
                <c:pt idx="7790">
                  <c:v>432.39375435693501</c:v>
                </c:pt>
                <c:pt idx="7791">
                  <c:v>432.44926061551701</c:v>
                </c:pt>
                <c:pt idx="7792">
                  <c:v>432.50476687410003</c:v>
                </c:pt>
                <c:pt idx="7793">
                  <c:v>432.56027313268203</c:v>
                </c:pt>
                <c:pt idx="7794">
                  <c:v>432.61577939126499</c:v>
                </c:pt>
                <c:pt idx="7795">
                  <c:v>432.67128564984699</c:v>
                </c:pt>
                <c:pt idx="7796">
                  <c:v>432.72679190842899</c:v>
                </c:pt>
                <c:pt idx="7797">
                  <c:v>432.78229816701202</c:v>
                </c:pt>
                <c:pt idx="7798">
                  <c:v>432.83780442559402</c:v>
                </c:pt>
                <c:pt idx="7799">
                  <c:v>432.89331068417698</c:v>
                </c:pt>
                <c:pt idx="7800">
                  <c:v>432.94881694275898</c:v>
                </c:pt>
                <c:pt idx="7801">
                  <c:v>433.00432320134098</c:v>
                </c:pt>
                <c:pt idx="7802">
                  <c:v>433.059829459924</c:v>
                </c:pt>
                <c:pt idx="7803">
                  <c:v>433.115335718506</c:v>
                </c:pt>
                <c:pt idx="7804">
                  <c:v>433.17084197708903</c:v>
                </c:pt>
                <c:pt idx="7805">
                  <c:v>433.22634823567103</c:v>
                </c:pt>
                <c:pt idx="7806">
                  <c:v>433.28185449425303</c:v>
                </c:pt>
                <c:pt idx="7807">
                  <c:v>433.33736075283599</c:v>
                </c:pt>
                <c:pt idx="7808">
                  <c:v>433.39286701141799</c:v>
                </c:pt>
                <c:pt idx="7809">
                  <c:v>433.44837327000101</c:v>
                </c:pt>
                <c:pt idx="7810">
                  <c:v>433.50387952858301</c:v>
                </c:pt>
                <c:pt idx="7811">
                  <c:v>433.55938578716501</c:v>
                </c:pt>
                <c:pt idx="7812">
                  <c:v>433.61489204574798</c:v>
                </c:pt>
                <c:pt idx="7813">
                  <c:v>433.67039830432998</c:v>
                </c:pt>
                <c:pt idx="7814">
                  <c:v>433.725904562913</c:v>
                </c:pt>
                <c:pt idx="7815">
                  <c:v>433.781410821495</c:v>
                </c:pt>
                <c:pt idx="7816">
                  <c:v>433.836917080077</c:v>
                </c:pt>
                <c:pt idx="7817">
                  <c:v>433.89242333866002</c:v>
                </c:pt>
                <c:pt idx="7818">
                  <c:v>433.94792959724202</c:v>
                </c:pt>
                <c:pt idx="7819">
                  <c:v>434.00343585582499</c:v>
                </c:pt>
                <c:pt idx="7820">
                  <c:v>434.05894211440699</c:v>
                </c:pt>
                <c:pt idx="7821">
                  <c:v>434.11444837298899</c:v>
                </c:pt>
                <c:pt idx="7822">
                  <c:v>434.16995463157201</c:v>
                </c:pt>
                <c:pt idx="7823">
                  <c:v>434.22546089015401</c:v>
                </c:pt>
                <c:pt idx="7824">
                  <c:v>434.28096714873698</c:v>
                </c:pt>
                <c:pt idx="7825">
                  <c:v>434.33647340731898</c:v>
                </c:pt>
                <c:pt idx="7826">
                  <c:v>434.39197966590098</c:v>
                </c:pt>
                <c:pt idx="7827">
                  <c:v>434.447485924484</c:v>
                </c:pt>
                <c:pt idx="7828">
                  <c:v>434.502992183066</c:v>
                </c:pt>
                <c:pt idx="7829">
                  <c:v>434.55849844164902</c:v>
                </c:pt>
                <c:pt idx="7830">
                  <c:v>434.61400470023102</c:v>
                </c:pt>
                <c:pt idx="7831">
                  <c:v>434.66951095881399</c:v>
                </c:pt>
                <c:pt idx="7832">
                  <c:v>434.72501721739599</c:v>
                </c:pt>
                <c:pt idx="7833">
                  <c:v>434.78052347597799</c:v>
                </c:pt>
                <c:pt idx="7834">
                  <c:v>434.83602973456101</c:v>
                </c:pt>
                <c:pt idx="7835">
                  <c:v>434.89153599314301</c:v>
                </c:pt>
                <c:pt idx="7836">
                  <c:v>434.94704225172597</c:v>
                </c:pt>
                <c:pt idx="7837">
                  <c:v>435.00254851030797</c:v>
                </c:pt>
                <c:pt idx="7838">
                  <c:v>435.05805476888997</c:v>
                </c:pt>
                <c:pt idx="7839">
                  <c:v>435.113561027473</c:v>
                </c:pt>
                <c:pt idx="7840">
                  <c:v>435.169067286055</c:v>
                </c:pt>
                <c:pt idx="7841">
                  <c:v>435.22457354463802</c:v>
                </c:pt>
                <c:pt idx="7842">
                  <c:v>435.28007980322002</c:v>
                </c:pt>
                <c:pt idx="7843">
                  <c:v>435.33558606180202</c:v>
                </c:pt>
                <c:pt idx="7844">
                  <c:v>435.39109232038498</c:v>
                </c:pt>
                <c:pt idx="7845">
                  <c:v>435.44659857896698</c:v>
                </c:pt>
                <c:pt idx="7846">
                  <c:v>435.50210483755001</c:v>
                </c:pt>
                <c:pt idx="7847">
                  <c:v>435.55761109613201</c:v>
                </c:pt>
                <c:pt idx="7848">
                  <c:v>435.61311735471401</c:v>
                </c:pt>
                <c:pt idx="7849">
                  <c:v>435.66862361329697</c:v>
                </c:pt>
                <c:pt idx="7850">
                  <c:v>435.72412987187897</c:v>
                </c:pt>
                <c:pt idx="7851">
                  <c:v>435.77963613046199</c:v>
                </c:pt>
                <c:pt idx="7852">
                  <c:v>435.83514238904399</c:v>
                </c:pt>
                <c:pt idx="7853">
                  <c:v>435.89064864762599</c:v>
                </c:pt>
                <c:pt idx="7854">
                  <c:v>435.94615490620902</c:v>
                </c:pt>
                <c:pt idx="7855">
                  <c:v>436.00166116479102</c:v>
                </c:pt>
                <c:pt idx="7856">
                  <c:v>436.05716742337398</c:v>
                </c:pt>
                <c:pt idx="7857">
                  <c:v>436.11267368195598</c:v>
                </c:pt>
                <c:pt idx="7858">
                  <c:v>436.16817994053798</c:v>
                </c:pt>
                <c:pt idx="7859">
                  <c:v>436.223686199121</c:v>
                </c:pt>
                <c:pt idx="7860">
                  <c:v>436.279192457703</c:v>
                </c:pt>
                <c:pt idx="7861">
                  <c:v>436.33469871628603</c:v>
                </c:pt>
                <c:pt idx="7862">
                  <c:v>436.39020497486803</c:v>
                </c:pt>
                <c:pt idx="7863">
                  <c:v>436.44571123345003</c:v>
                </c:pt>
                <c:pt idx="7864">
                  <c:v>436.50121749203299</c:v>
                </c:pt>
                <c:pt idx="7865">
                  <c:v>436.55672375061499</c:v>
                </c:pt>
                <c:pt idx="7866">
                  <c:v>436.61223000919802</c:v>
                </c:pt>
                <c:pt idx="7867">
                  <c:v>436.66773626778001</c:v>
                </c:pt>
                <c:pt idx="7868">
                  <c:v>436.72324252636298</c:v>
                </c:pt>
                <c:pt idx="7869">
                  <c:v>436.77874878494498</c:v>
                </c:pt>
                <c:pt idx="7870">
                  <c:v>436.83425504352698</c:v>
                </c:pt>
                <c:pt idx="7871">
                  <c:v>436.88976130211</c:v>
                </c:pt>
                <c:pt idx="7872">
                  <c:v>436.945267560692</c:v>
                </c:pt>
                <c:pt idx="7873">
                  <c:v>437.00077381927503</c:v>
                </c:pt>
                <c:pt idx="7874">
                  <c:v>437.05628007785702</c:v>
                </c:pt>
                <c:pt idx="7875">
                  <c:v>437.11178633643902</c:v>
                </c:pt>
                <c:pt idx="7876">
                  <c:v>437.16729259502199</c:v>
                </c:pt>
                <c:pt idx="7877">
                  <c:v>437.22279885360399</c:v>
                </c:pt>
                <c:pt idx="7878">
                  <c:v>437.27830511218701</c:v>
                </c:pt>
                <c:pt idx="7879">
                  <c:v>437.33381137076901</c:v>
                </c:pt>
                <c:pt idx="7880">
                  <c:v>437.38931762935101</c:v>
                </c:pt>
                <c:pt idx="7881">
                  <c:v>437.44482388793398</c:v>
                </c:pt>
                <c:pt idx="7882">
                  <c:v>437.50033014651598</c:v>
                </c:pt>
                <c:pt idx="7883">
                  <c:v>437.555836405099</c:v>
                </c:pt>
                <c:pt idx="7884">
                  <c:v>437.611342663681</c:v>
                </c:pt>
                <c:pt idx="7885">
                  <c:v>437.666848922263</c:v>
                </c:pt>
                <c:pt idx="7886">
                  <c:v>437.72235518084602</c:v>
                </c:pt>
                <c:pt idx="7887">
                  <c:v>437.77786143942802</c:v>
                </c:pt>
                <c:pt idx="7888">
                  <c:v>437.83336769801099</c:v>
                </c:pt>
                <c:pt idx="7889">
                  <c:v>437.88887395659299</c:v>
                </c:pt>
                <c:pt idx="7890">
                  <c:v>437.94438021517499</c:v>
                </c:pt>
                <c:pt idx="7891">
                  <c:v>437.99988647375801</c:v>
                </c:pt>
                <c:pt idx="7892">
                  <c:v>438.05539273234001</c:v>
                </c:pt>
                <c:pt idx="7893">
                  <c:v>438.11089899092298</c:v>
                </c:pt>
                <c:pt idx="7894">
                  <c:v>438.16640524950498</c:v>
                </c:pt>
                <c:pt idx="7895">
                  <c:v>438.22191150808698</c:v>
                </c:pt>
                <c:pt idx="7896">
                  <c:v>438.27741776667</c:v>
                </c:pt>
                <c:pt idx="7897">
                  <c:v>438.332924025252</c:v>
                </c:pt>
                <c:pt idx="7898">
                  <c:v>438.38843028383502</c:v>
                </c:pt>
                <c:pt idx="7899">
                  <c:v>438.44393654241702</c:v>
                </c:pt>
                <c:pt idx="7900">
                  <c:v>438.49944280099902</c:v>
                </c:pt>
                <c:pt idx="7901">
                  <c:v>438.55494905958199</c:v>
                </c:pt>
                <c:pt idx="7902">
                  <c:v>438.61045531816399</c:v>
                </c:pt>
                <c:pt idx="7903">
                  <c:v>438.66596157674701</c:v>
                </c:pt>
                <c:pt idx="7904">
                  <c:v>438.72146783532901</c:v>
                </c:pt>
                <c:pt idx="7905">
                  <c:v>438.77697409391101</c:v>
                </c:pt>
                <c:pt idx="7906">
                  <c:v>438.83248035249397</c:v>
                </c:pt>
                <c:pt idx="7907">
                  <c:v>438.88798661107597</c:v>
                </c:pt>
                <c:pt idx="7908">
                  <c:v>438.943492869659</c:v>
                </c:pt>
                <c:pt idx="7909">
                  <c:v>438.998999128241</c:v>
                </c:pt>
                <c:pt idx="7910">
                  <c:v>439.05450538682402</c:v>
                </c:pt>
                <c:pt idx="7911">
                  <c:v>439.11001164540602</c:v>
                </c:pt>
                <c:pt idx="7912">
                  <c:v>439.16551790398802</c:v>
                </c:pt>
                <c:pt idx="7913">
                  <c:v>439.22102416257098</c:v>
                </c:pt>
                <c:pt idx="7914">
                  <c:v>439.27653042115298</c:v>
                </c:pt>
                <c:pt idx="7915">
                  <c:v>439.33203667973601</c:v>
                </c:pt>
                <c:pt idx="7916">
                  <c:v>439.38754293831801</c:v>
                </c:pt>
                <c:pt idx="7917">
                  <c:v>439.44304919690001</c:v>
                </c:pt>
                <c:pt idx="7918">
                  <c:v>439.49855545548297</c:v>
                </c:pt>
                <c:pt idx="7919">
                  <c:v>439.55406171406503</c:v>
                </c:pt>
                <c:pt idx="7920">
                  <c:v>439.60956797264799</c:v>
                </c:pt>
                <c:pt idx="7921">
                  <c:v>439.66507423122999</c:v>
                </c:pt>
                <c:pt idx="7922">
                  <c:v>439.72058048981199</c:v>
                </c:pt>
                <c:pt idx="7923">
                  <c:v>439.77608674839502</c:v>
                </c:pt>
                <c:pt idx="7924">
                  <c:v>439.83159300697702</c:v>
                </c:pt>
                <c:pt idx="7925">
                  <c:v>439.88709926555998</c:v>
                </c:pt>
                <c:pt idx="7926">
                  <c:v>439.94260552414198</c:v>
                </c:pt>
                <c:pt idx="7927">
                  <c:v>439.99811178272398</c:v>
                </c:pt>
                <c:pt idx="7928">
                  <c:v>440.053618041307</c:v>
                </c:pt>
                <c:pt idx="7929">
                  <c:v>440.109124299889</c:v>
                </c:pt>
                <c:pt idx="7930">
                  <c:v>440.16463055847203</c:v>
                </c:pt>
                <c:pt idx="7931">
                  <c:v>440.22013681705403</c:v>
                </c:pt>
                <c:pt idx="7932">
                  <c:v>440.27564307563603</c:v>
                </c:pt>
                <c:pt idx="7933">
                  <c:v>440.33114933421899</c:v>
                </c:pt>
                <c:pt idx="7934">
                  <c:v>440.38665559280099</c:v>
                </c:pt>
                <c:pt idx="7935">
                  <c:v>440.44216185138401</c:v>
                </c:pt>
                <c:pt idx="7936">
                  <c:v>440.49766810996601</c:v>
                </c:pt>
                <c:pt idx="7937">
                  <c:v>440.55317436854801</c:v>
                </c:pt>
                <c:pt idx="7938">
                  <c:v>440.60868062713098</c:v>
                </c:pt>
                <c:pt idx="7939">
                  <c:v>440.66418688571298</c:v>
                </c:pt>
                <c:pt idx="7940">
                  <c:v>440.719693144296</c:v>
                </c:pt>
                <c:pt idx="7941">
                  <c:v>440.775199402878</c:v>
                </c:pt>
                <c:pt idx="7942">
                  <c:v>440.83070566146</c:v>
                </c:pt>
                <c:pt idx="7943">
                  <c:v>440.88621192004302</c:v>
                </c:pt>
                <c:pt idx="7944">
                  <c:v>440.94171817862502</c:v>
                </c:pt>
                <c:pt idx="7945">
                  <c:v>440.99722443720799</c:v>
                </c:pt>
                <c:pt idx="7946">
                  <c:v>441.05273069578999</c:v>
                </c:pt>
                <c:pt idx="7947">
                  <c:v>441.10823695437301</c:v>
                </c:pt>
                <c:pt idx="7948">
                  <c:v>441.16374321295501</c:v>
                </c:pt>
                <c:pt idx="7949">
                  <c:v>441.21924947153701</c:v>
                </c:pt>
                <c:pt idx="7950">
                  <c:v>441.27475573011998</c:v>
                </c:pt>
                <c:pt idx="7951">
                  <c:v>441.33026198870198</c:v>
                </c:pt>
                <c:pt idx="7952">
                  <c:v>441.385768247285</c:v>
                </c:pt>
                <c:pt idx="7953">
                  <c:v>441.441274505867</c:v>
                </c:pt>
                <c:pt idx="7954">
                  <c:v>441.496780764449</c:v>
                </c:pt>
                <c:pt idx="7955">
                  <c:v>441.55228702303202</c:v>
                </c:pt>
                <c:pt idx="7956">
                  <c:v>441.60779328161402</c:v>
                </c:pt>
                <c:pt idx="7957">
                  <c:v>441.66329954019699</c:v>
                </c:pt>
                <c:pt idx="7958">
                  <c:v>441.71880579877899</c:v>
                </c:pt>
                <c:pt idx="7959">
                  <c:v>441.77431205736099</c:v>
                </c:pt>
                <c:pt idx="7960">
                  <c:v>441.82981831594401</c:v>
                </c:pt>
                <c:pt idx="7961">
                  <c:v>441.88532457452601</c:v>
                </c:pt>
                <c:pt idx="7962">
                  <c:v>441.94083083310898</c:v>
                </c:pt>
                <c:pt idx="7963">
                  <c:v>441.99633709169098</c:v>
                </c:pt>
                <c:pt idx="7964">
                  <c:v>442.05184335027297</c:v>
                </c:pt>
                <c:pt idx="7965">
                  <c:v>442.107349608856</c:v>
                </c:pt>
                <c:pt idx="7966">
                  <c:v>442.162855867438</c:v>
                </c:pt>
                <c:pt idx="7967">
                  <c:v>442.21836212602102</c:v>
                </c:pt>
                <c:pt idx="7968">
                  <c:v>442.27386838460302</c:v>
                </c:pt>
                <c:pt idx="7969">
                  <c:v>442.32937464318502</c:v>
                </c:pt>
                <c:pt idx="7970">
                  <c:v>442.38488090176799</c:v>
                </c:pt>
                <c:pt idx="7971">
                  <c:v>442.44038716034999</c:v>
                </c:pt>
                <c:pt idx="7972">
                  <c:v>442.49589341893301</c:v>
                </c:pt>
                <c:pt idx="7973">
                  <c:v>442.55139967751501</c:v>
                </c:pt>
                <c:pt idx="7974">
                  <c:v>442.60690593609701</c:v>
                </c:pt>
                <c:pt idx="7975">
                  <c:v>442.66241219467997</c:v>
                </c:pt>
                <c:pt idx="7976">
                  <c:v>442.71791845326197</c:v>
                </c:pt>
                <c:pt idx="7977">
                  <c:v>442.773424711845</c:v>
                </c:pt>
                <c:pt idx="7978">
                  <c:v>442.828930970427</c:v>
                </c:pt>
                <c:pt idx="7979">
                  <c:v>442.884437229009</c:v>
                </c:pt>
                <c:pt idx="7980">
                  <c:v>442.93994348759202</c:v>
                </c:pt>
                <c:pt idx="7981">
                  <c:v>442.99544974617402</c:v>
                </c:pt>
                <c:pt idx="7982">
                  <c:v>443.05095600475698</c:v>
                </c:pt>
                <c:pt idx="7983">
                  <c:v>443.10646226333898</c:v>
                </c:pt>
                <c:pt idx="7984">
                  <c:v>443.16196852192098</c:v>
                </c:pt>
                <c:pt idx="7985">
                  <c:v>443.21747478050401</c:v>
                </c:pt>
                <c:pt idx="7986">
                  <c:v>443.27298103908601</c:v>
                </c:pt>
                <c:pt idx="7987">
                  <c:v>443.32848729766903</c:v>
                </c:pt>
                <c:pt idx="7988">
                  <c:v>443.38399355625103</c:v>
                </c:pt>
                <c:pt idx="7989">
                  <c:v>443.43949981483303</c:v>
                </c:pt>
                <c:pt idx="7990">
                  <c:v>443.49500607341599</c:v>
                </c:pt>
                <c:pt idx="7991">
                  <c:v>443.55051233199799</c:v>
                </c:pt>
                <c:pt idx="7992">
                  <c:v>443.60601859058102</c:v>
                </c:pt>
                <c:pt idx="7993">
                  <c:v>443.66152484916302</c:v>
                </c:pt>
                <c:pt idx="7994">
                  <c:v>443.71703110774598</c:v>
                </c:pt>
                <c:pt idx="7995">
                  <c:v>443.77253736632798</c:v>
                </c:pt>
                <c:pt idx="7996">
                  <c:v>443.82804362490998</c:v>
                </c:pt>
                <c:pt idx="7997">
                  <c:v>443.883549883493</c:v>
                </c:pt>
                <c:pt idx="7998">
                  <c:v>443.939056142075</c:v>
                </c:pt>
                <c:pt idx="7999">
                  <c:v>443.99456240065803</c:v>
                </c:pt>
                <c:pt idx="8000">
                  <c:v>444.05006865924003</c:v>
                </c:pt>
                <c:pt idx="8001">
                  <c:v>444.10557491782203</c:v>
                </c:pt>
                <c:pt idx="8002">
                  <c:v>444.16108117640499</c:v>
                </c:pt>
                <c:pt idx="8003">
                  <c:v>444.21658743498699</c:v>
                </c:pt>
                <c:pt idx="8004">
                  <c:v>444.27209369357001</c:v>
                </c:pt>
                <c:pt idx="8005">
                  <c:v>444.32759995215201</c:v>
                </c:pt>
                <c:pt idx="8006">
                  <c:v>444.38310621073401</c:v>
                </c:pt>
                <c:pt idx="8007">
                  <c:v>444.43861246931698</c:v>
                </c:pt>
                <c:pt idx="8008">
                  <c:v>444.49411872789898</c:v>
                </c:pt>
                <c:pt idx="8009">
                  <c:v>444.549624986482</c:v>
                </c:pt>
                <c:pt idx="8010">
                  <c:v>444.605131245064</c:v>
                </c:pt>
                <c:pt idx="8011">
                  <c:v>444.660637503646</c:v>
                </c:pt>
                <c:pt idx="8012">
                  <c:v>444.71614376222902</c:v>
                </c:pt>
                <c:pt idx="8013">
                  <c:v>444.77165002081102</c:v>
                </c:pt>
                <c:pt idx="8014">
                  <c:v>444.82715627939399</c:v>
                </c:pt>
                <c:pt idx="8015">
                  <c:v>444.88266253797599</c:v>
                </c:pt>
                <c:pt idx="8016">
                  <c:v>444.93816879655799</c:v>
                </c:pt>
                <c:pt idx="8017">
                  <c:v>444.99367505514101</c:v>
                </c:pt>
                <c:pt idx="8018">
                  <c:v>445.04918131372301</c:v>
                </c:pt>
                <c:pt idx="8019">
                  <c:v>445.10468757230598</c:v>
                </c:pt>
                <c:pt idx="8020">
                  <c:v>445.16019383088798</c:v>
                </c:pt>
                <c:pt idx="8021">
                  <c:v>445.21570008946998</c:v>
                </c:pt>
                <c:pt idx="8022">
                  <c:v>445.271206348053</c:v>
                </c:pt>
                <c:pt idx="8023">
                  <c:v>445.326712606635</c:v>
                </c:pt>
                <c:pt idx="8024">
                  <c:v>445.38221886521802</c:v>
                </c:pt>
                <c:pt idx="8025">
                  <c:v>445.43772512380002</c:v>
                </c:pt>
                <c:pt idx="8026">
                  <c:v>445.49323138238202</c:v>
                </c:pt>
                <c:pt idx="8027">
                  <c:v>445.54873764096499</c:v>
                </c:pt>
                <c:pt idx="8028">
                  <c:v>445.60424389954699</c:v>
                </c:pt>
                <c:pt idx="8029">
                  <c:v>445.65975015813001</c:v>
                </c:pt>
                <c:pt idx="8030">
                  <c:v>445.71525641671201</c:v>
                </c:pt>
                <c:pt idx="8031">
                  <c:v>445.77076267529497</c:v>
                </c:pt>
                <c:pt idx="8032">
                  <c:v>445.82626893387697</c:v>
                </c:pt>
                <c:pt idx="8033">
                  <c:v>445.88177519245897</c:v>
                </c:pt>
                <c:pt idx="8034">
                  <c:v>445.937281451042</c:v>
                </c:pt>
                <c:pt idx="8035">
                  <c:v>445.992787709624</c:v>
                </c:pt>
                <c:pt idx="8036">
                  <c:v>446.04829396820702</c:v>
                </c:pt>
                <c:pt idx="8037">
                  <c:v>446.10380022678902</c:v>
                </c:pt>
                <c:pt idx="8038">
                  <c:v>446.15930648537102</c:v>
                </c:pt>
                <c:pt idx="8039">
                  <c:v>446.21481274395398</c:v>
                </c:pt>
                <c:pt idx="8040">
                  <c:v>446.27031900253598</c:v>
                </c:pt>
                <c:pt idx="8041">
                  <c:v>446.32582526111901</c:v>
                </c:pt>
                <c:pt idx="8042">
                  <c:v>446.38133151970101</c:v>
                </c:pt>
                <c:pt idx="8043">
                  <c:v>446.43683777828301</c:v>
                </c:pt>
                <c:pt idx="8044">
                  <c:v>446.49234403686597</c:v>
                </c:pt>
                <c:pt idx="8045">
                  <c:v>446.54785029544797</c:v>
                </c:pt>
                <c:pt idx="8046">
                  <c:v>446.603356554031</c:v>
                </c:pt>
                <c:pt idx="8047">
                  <c:v>446.65886281261299</c:v>
                </c:pt>
                <c:pt idx="8048">
                  <c:v>446.71436907119499</c:v>
                </c:pt>
                <c:pt idx="8049">
                  <c:v>446.76987532977802</c:v>
                </c:pt>
                <c:pt idx="8050">
                  <c:v>446.82538158836002</c:v>
                </c:pt>
                <c:pt idx="8051">
                  <c:v>446.88088784694298</c:v>
                </c:pt>
                <c:pt idx="8052">
                  <c:v>446.93639410552498</c:v>
                </c:pt>
                <c:pt idx="8053">
                  <c:v>446.99190036410698</c:v>
                </c:pt>
                <c:pt idx="8054">
                  <c:v>447.04740662269</c:v>
                </c:pt>
                <c:pt idx="8055">
                  <c:v>447.102912881272</c:v>
                </c:pt>
                <c:pt idx="8056">
                  <c:v>447.15841913985503</c:v>
                </c:pt>
                <c:pt idx="8057">
                  <c:v>447.21392539843703</c:v>
                </c:pt>
                <c:pt idx="8058">
                  <c:v>447.26943165701903</c:v>
                </c:pt>
                <c:pt idx="8059">
                  <c:v>447.32493791560199</c:v>
                </c:pt>
                <c:pt idx="8060">
                  <c:v>447.38044417418399</c:v>
                </c:pt>
                <c:pt idx="8061">
                  <c:v>447.43595043276702</c:v>
                </c:pt>
                <c:pt idx="8062">
                  <c:v>447.49145669134901</c:v>
                </c:pt>
                <c:pt idx="8063">
                  <c:v>447.54696294993101</c:v>
                </c:pt>
                <c:pt idx="8064">
                  <c:v>447.60246920851398</c:v>
                </c:pt>
                <c:pt idx="8065">
                  <c:v>447.65797546709598</c:v>
                </c:pt>
                <c:pt idx="8066">
                  <c:v>447.713481725679</c:v>
                </c:pt>
                <c:pt idx="8067">
                  <c:v>447.768987984261</c:v>
                </c:pt>
                <c:pt idx="8068">
                  <c:v>447.82449424284403</c:v>
                </c:pt>
                <c:pt idx="8069">
                  <c:v>447.88000050142603</c:v>
                </c:pt>
                <c:pt idx="8070">
                  <c:v>447.93550676000802</c:v>
                </c:pt>
                <c:pt idx="8071">
                  <c:v>447.99101301859099</c:v>
                </c:pt>
                <c:pt idx="8072">
                  <c:v>448.04651927717299</c:v>
                </c:pt>
                <c:pt idx="8073">
                  <c:v>448.10202553575601</c:v>
                </c:pt>
                <c:pt idx="8074">
                  <c:v>448.15753179433801</c:v>
                </c:pt>
                <c:pt idx="8075">
                  <c:v>448.21303805292001</c:v>
                </c:pt>
                <c:pt idx="8076">
                  <c:v>448.26854431150298</c:v>
                </c:pt>
                <c:pt idx="8077">
                  <c:v>448.32405057008498</c:v>
                </c:pt>
                <c:pt idx="8078">
                  <c:v>448.379556828668</c:v>
                </c:pt>
                <c:pt idx="8079">
                  <c:v>448.43506308725</c:v>
                </c:pt>
                <c:pt idx="8080">
                  <c:v>448.490569345832</c:v>
                </c:pt>
                <c:pt idx="8081">
                  <c:v>448.54607560441502</c:v>
                </c:pt>
                <c:pt idx="8082">
                  <c:v>448.60158186299702</c:v>
                </c:pt>
                <c:pt idx="8083">
                  <c:v>448.65708812157999</c:v>
                </c:pt>
                <c:pt idx="8084">
                  <c:v>448.71259438016199</c:v>
                </c:pt>
                <c:pt idx="8085">
                  <c:v>448.76810063874399</c:v>
                </c:pt>
                <c:pt idx="8086">
                  <c:v>448.82360689732701</c:v>
                </c:pt>
                <c:pt idx="8087">
                  <c:v>448.87911315590901</c:v>
                </c:pt>
                <c:pt idx="8088">
                  <c:v>448.93461941449198</c:v>
                </c:pt>
                <c:pt idx="8089">
                  <c:v>448.99012567307398</c:v>
                </c:pt>
                <c:pt idx="8090">
                  <c:v>449.04563193165598</c:v>
                </c:pt>
                <c:pt idx="8091">
                  <c:v>449.101138190239</c:v>
                </c:pt>
                <c:pt idx="8092">
                  <c:v>449.156644448821</c:v>
                </c:pt>
                <c:pt idx="8093">
                  <c:v>449.21215070740402</c:v>
                </c:pt>
                <c:pt idx="8094">
                  <c:v>449.26765696598602</c:v>
                </c:pt>
                <c:pt idx="8095">
                  <c:v>449.32316322456802</c:v>
                </c:pt>
                <c:pt idx="8096">
                  <c:v>449.37866948315099</c:v>
                </c:pt>
                <c:pt idx="8097">
                  <c:v>449.43417574173299</c:v>
                </c:pt>
                <c:pt idx="8098">
                  <c:v>449.48968200031601</c:v>
                </c:pt>
                <c:pt idx="8099">
                  <c:v>449.54518825889801</c:v>
                </c:pt>
                <c:pt idx="8100">
                  <c:v>449.60069451748001</c:v>
                </c:pt>
                <c:pt idx="8101">
                  <c:v>449.65620077606297</c:v>
                </c:pt>
                <c:pt idx="8102">
                  <c:v>449.71170703464497</c:v>
                </c:pt>
                <c:pt idx="8103">
                  <c:v>449.767213293228</c:v>
                </c:pt>
                <c:pt idx="8104">
                  <c:v>449.82271955181</c:v>
                </c:pt>
                <c:pt idx="8105">
                  <c:v>449.87822581039302</c:v>
                </c:pt>
                <c:pt idx="8106">
                  <c:v>449.93373206897502</c:v>
                </c:pt>
                <c:pt idx="8107">
                  <c:v>449.98923832755702</c:v>
                </c:pt>
                <c:pt idx="8108">
                  <c:v>450.04474458613998</c:v>
                </c:pt>
                <c:pt idx="8109">
                  <c:v>450.10025084472198</c:v>
                </c:pt>
                <c:pt idx="8110">
                  <c:v>450.15575710330501</c:v>
                </c:pt>
                <c:pt idx="8111">
                  <c:v>450.21126336188701</c:v>
                </c:pt>
                <c:pt idx="8112">
                  <c:v>450.26676962046901</c:v>
                </c:pt>
                <c:pt idx="8113">
                  <c:v>450.32227587905197</c:v>
                </c:pt>
                <c:pt idx="8114">
                  <c:v>450.37778213763397</c:v>
                </c:pt>
                <c:pt idx="8115">
                  <c:v>450.43328839621699</c:v>
                </c:pt>
                <c:pt idx="8116">
                  <c:v>450.48879465479899</c:v>
                </c:pt>
                <c:pt idx="8117">
                  <c:v>450.54430091338099</c:v>
                </c:pt>
                <c:pt idx="8118">
                  <c:v>450.59980717196402</c:v>
                </c:pt>
                <c:pt idx="8119">
                  <c:v>450.65531343054602</c:v>
                </c:pt>
                <c:pt idx="8120">
                  <c:v>450.71081968912898</c:v>
                </c:pt>
                <c:pt idx="8121">
                  <c:v>450.76632594771098</c:v>
                </c:pt>
                <c:pt idx="8122">
                  <c:v>450.82183220629298</c:v>
                </c:pt>
                <c:pt idx="8123">
                  <c:v>450.877338464876</c:v>
                </c:pt>
                <c:pt idx="8124">
                  <c:v>450.932844723458</c:v>
                </c:pt>
                <c:pt idx="8125">
                  <c:v>450.98835098204103</c:v>
                </c:pt>
                <c:pt idx="8126">
                  <c:v>451.04385724062303</c:v>
                </c:pt>
                <c:pt idx="8127">
                  <c:v>451.09936349920503</c:v>
                </c:pt>
                <c:pt idx="8128">
                  <c:v>451.15486975778799</c:v>
                </c:pt>
                <c:pt idx="8129">
                  <c:v>451.21037601636999</c:v>
                </c:pt>
                <c:pt idx="8130">
                  <c:v>451.26588227495301</c:v>
                </c:pt>
                <c:pt idx="8131">
                  <c:v>451.32138853353501</c:v>
                </c:pt>
                <c:pt idx="8132">
                  <c:v>451.37689479211701</c:v>
                </c:pt>
                <c:pt idx="8133">
                  <c:v>451.43240105069998</c:v>
                </c:pt>
                <c:pt idx="8134">
                  <c:v>451.48790730928198</c:v>
                </c:pt>
                <c:pt idx="8135">
                  <c:v>451.543413567865</c:v>
                </c:pt>
                <c:pt idx="8136">
                  <c:v>451.598919826447</c:v>
                </c:pt>
                <c:pt idx="8137">
                  <c:v>451.654426085029</c:v>
                </c:pt>
                <c:pt idx="8138">
                  <c:v>451.70993234361202</c:v>
                </c:pt>
                <c:pt idx="8139">
                  <c:v>451.76543860219402</c:v>
                </c:pt>
                <c:pt idx="8140">
                  <c:v>451.82094486077699</c:v>
                </c:pt>
                <c:pt idx="8141">
                  <c:v>451.87645111935899</c:v>
                </c:pt>
                <c:pt idx="8142">
                  <c:v>451.93195737794099</c:v>
                </c:pt>
                <c:pt idx="8143">
                  <c:v>451.98746363652401</c:v>
                </c:pt>
                <c:pt idx="8144">
                  <c:v>452.04296989510601</c:v>
                </c:pt>
                <c:pt idx="8145">
                  <c:v>452.09847615368898</c:v>
                </c:pt>
                <c:pt idx="8146">
                  <c:v>452.15398241227098</c:v>
                </c:pt>
                <c:pt idx="8147">
                  <c:v>452.20948867085298</c:v>
                </c:pt>
                <c:pt idx="8148">
                  <c:v>452.264994929436</c:v>
                </c:pt>
                <c:pt idx="8149">
                  <c:v>452.320501188018</c:v>
                </c:pt>
                <c:pt idx="8150">
                  <c:v>452.37600744660102</c:v>
                </c:pt>
                <c:pt idx="8151">
                  <c:v>452.43151370518302</c:v>
                </c:pt>
                <c:pt idx="8152">
                  <c:v>452.48701996376599</c:v>
                </c:pt>
                <c:pt idx="8153">
                  <c:v>452.54252622234799</c:v>
                </c:pt>
                <c:pt idx="8154">
                  <c:v>452.59803248092999</c:v>
                </c:pt>
                <c:pt idx="8155">
                  <c:v>452.65353873951301</c:v>
                </c:pt>
                <c:pt idx="8156">
                  <c:v>452.70904499809501</c:v>
                </c:pt>
                <c:pt idx="8157">
                  <c:v>452.76455125667798</c:v>
                </c:pt>
                <c:pt idx="8158">
                  <c:v>452.82005751525998</c:v>
                </c:pt>
                <c:pt idx="8159">
                  <c:v>452.87556377384198</c:v>
                </c:pt>
                <c:pt idx="8160">
                  <c:v>452.931070032425</c:v>
                </c:pt>
                <c:pt idx="8161">
                  <c:v>452.986576291007</c:v>
                </c:pt>
                <c:pt idx="8162">
                  <c:v>453.04208254959002</c:v>
                </c:pt>
                <c:pt idx="8163">
                  <c:v>453.09758880817202</c:v>
                </c:pt>
                <c:pt idx="8164">
                  <c:v>453.15309506675402</c:v>
                </c:pt>
                <c:pt idx="8165">
                  <c:v>453.20860132533699</c:v>
                </c:pt>
                <c:pt idx="8166">
                  <c:v>453.26410758391899</c:v>
                </c:pt>
                <c:pt idx="8167">
                  <c:v>453.31961384250201</c:v>
                </c:pt>
                <c:pt idx="8168">
                  <c:v>453.37512010108401</c:v>
                </c:pt>
                <c:pt idx="8169">
                  <c:v>453.43062635966601</c:v>
                </c:pt>
                <c:pt idx="8170">
                  <c:v>453.48613261824897</c:v>
                </c:pt>
                <c:pt idx="8171">
                  <c:v>453.54163887683097</c:v>
                </c:pt>
                <c:pt idx="8172">
                  <c:v>453.597145135414</c:v>
                </c:pt>
                <c:pt idx="8173">
                  <c:v>453.652651393996</c:v>
                </c:pt>
                <c:pt idx="8174">
                  <c:v>453.708157652578</c:v>
                </c:pt>
                <c:pt idx="8175">
                  <c:v>453.76366391116102</c:v>
                </c:pt>
                <c:pt idx="8176">
                  <c:v>453.81917016974302</c:v>
                </c:pt>
                <c:pt idx="8177">
                  <c:v>453.87467642832598</c:v>
                </c:pt>
                <c:pt idx="8178">
                  <c:v>453.93018268690798</c:v>
                </c:pt>
                <c:pt idx="8179">
                  <c:v>453.98568894548998</c:v>
                </c:pt>
                <c:pt idx="8180">
                  <c:v>454.04119520407301</c:v>
                </c:pt>
                <c:pt idx="8181">
                  <c:v>454.09670146265501</c:v>
                </c:pt>
                <c:pt idx="8182">
                  <c:v>454.15220772123803</c:v>
                </c:pt>
                <c:pt idx="8183">
                  <c:v>454.20771397982003</c:v>
                </c:pt>
                <c:pt idx="8184">
                  <c:v>454.26322023840203</c:v>
                </c:pt>
                <c:pt idx="8185">
                  <c:v>454.31872649698499</c:v>
                </c:pt>
                <c:pt idx="8186">
                  <c:v>454.37423275556699</c:v>
                </c:pt>
                <c:pt idx="8187">
                  <c:v>454.42973901415002</c:v>
                </c:pt>
                <c:pt idx="8188">
                  <c:v>454.48524527273202</c:v>
                </c:pt>
                <c:pt idx="8189">
                  <c:v>454.54075153131498</c:v>
                </c:pt>
                <c:pt idx="8190">
                  <c:v>454.59625778989698</c:v>
                </c:pt>
                <c:pt idx="8191">
                  <c:v>454.65176404847898</c:v>
                </c:pt>
                <c:pt idx="8192">
                  <c:v>454.707270307062</c:v>
                </c:pt>
                <c:pt idx="8193">
                  <c:v>454.762776565644</c:v>
                </c:pt>
                <c:pt idx="8194">
                  <c:v>454.81828282422703</c:v>
                </c:pt>
                <c:pt idx="8195">
                  <c:v>454.87378908280903</c:v>
                </c:pt>
                <c:pt idx="8196">
                  <c:v>454.92929534139103</c:v>
                </c:pt>
                <c:pt idx="8197">
                  <c:v>454.98480159997399</c:v>
                </c:pt>
                <c:pt idx="8198">
                  <c:v>455.04030785855599</c:v>
                </c:pt>
                <c:pt idx="8199">
                  <c:v>455.09581411713901</c:v>
                </c:pt>
                <c:pt idx="8200">
                  <c:v>455.15132037572101</c:v>
                </c:pt>
                <c:pt idx="8201">
                  <c:v>455.20682663430301</c:v>
                </c:pt>
                <c:pt idx="8202">
                  <c:v>455.26233289288598</c:v>
                </c:pt>
                <c:pt idx="8203">
                  <c:v>455.31783915146798</c:v>
                </c:pt>
                <c:pt idx="8204">
                  <c:v>455.373345410051</c:v>
                </c:pt>
                <c:pt idx="8205">
                  <c:v>455.428851668633</c:v>
                </c:pt>
                <c:pt idx="8206">
                  <c:v>455.484357927215</c:v>
                </c:pt>
                <c:pt idx="8207">
                  <c:v>455.53986418579802</c:v>
                </c:pt>
                <c:pt idx="8208">
                  <c:v>455.59537044438002</c:v>
                </c:pt>
                <c:pt idx="8209">
                  <c:v>455.65087670296299</c:v>
                </c:pt>
                <c:pt idx="8210">
                  <c:v>455.70638296154499</c:v>
                </c:pt>
                <c:pt idx="8211">
                  <c:v>455.76188922012699</c:v>
                </c:pt>
                <c:pt idx="8212">
                  <c:v>455.81739547871001</c:v>
                </c:pt>
                <c:pt idx="8213">
                  <c:v>455.87290173729201</c:v>
                </c:pt>
                <c:pt idx="8214">
                  <c:v>455.92840799587498</c:v>
                </c:pt>
                <c:pt idx="8215">
                  <c:v>455.98391425445698</c:v>
                </c:pt>
                <c:pt idx="8216">
                  <c:v>456.03942051303898</c:v>
                </c:pt>
                <c:pt idx="8217">
                  <c:v>456.094926771622</c:v>
                </c:pt>
                <c:pt idx="8218">
                  <c:v>456.150433030204</c:v>
                </c:pt>
                <c:pt idx="8219">
                  <c:v>456.20593928878702</c:v>
                </c:pt>
                <c:pt idx="8220">
                  <c:v>456.26144554736902</c:v>
                </c:pt>
                <c:pt idx="8221">
                  <c:v>456.31695180595102</c:v>
                </c:pt>
                <c:pt idx="8222">
                  <c:v>456.37245806453399</c:v>
                </c:pt>
                <c:pt idx="8223">
                  <c:v>456.42796432311599</c:v>
                </c:pt>
                <c:pt idx="8224">
                  <c:v>456.48347058169901</c:v>
                </c:pt>
                <c:pt idx="8225">
                  <c:v>456.53897684028101</c:v>
                </c:pt>
                <c:pt idx="8226">
                  <c:v>456.59448309886301</c:v>
                </c:pt>
                <c:pt idx="8227">
                  <c:v>456.64998935744597</c:v>
                </c:pt>
                <c:pt idx="8228">
                  <c:v>456.70549561602797</c:v>
                </c:pt>
                <c:pt idx="8229">
                  <c:v>456.761001874611</c:v>
                </c:pt>
                <c:pt idx="8230">
                  <c:v>456.816508133193</c:v>
                </c:pt>
                <c:pt idx="8231">
                  <c:v>456.87201439177602</c:v>
                </c:pt>
                <c:pt idx="8232">
                  <c:v>456.92752065035802</c:v>
                </c:pt>
                <c:pt idx="8233">
                  <c:v>456.98302690894002</c:v>
                </c:pt>
                <c:pt idx="8234">
                  <c:v>457.03853316752298</c:v>
                </c:pt>
                <c:pt idx="8235">
                  <c:v>457.09403942610498</c:v>
                </c:pt>
                <c:pt idx="8236">
                  <c:v>457.14954568468801</c:v>
                </c:pt>
                <c:pt idx="8237">
                  <c:v>457.20505194327001</c:v>
                </c:pt>
                <c:pt idx="8238">
                  <c:v>457.26055820185201</c:v>
                </c:pt>
                <c:pt idx="8239">
                  <c:v>457.31606446043497</c:v>
                </c:pt>
                <c:pt idx="8240">
                  <c:v>457.37157071901697</c:v>
                </c:pt>
                <c:pt idx="8241">
                  <c:v>457.4270769776</c:v>
                </c:pt>
                <c:pt idx="8242">
                  <c:v>457.48258323618199</c:v>
                </c:pt>
                <c:pt idx="8243">
                  <c:v>457.53808949476399</c:v>
                </c:pt>
                <c:pt idx="8244">
                  <c:v>457.59359575334702</c:v>
                </c:pt>
                <c:pt idx="8245">
                  <c:v>457.64910201192902</c:v>
                </c:pt>
                <c:pt idx="8246">
                  <c:v>457.70460827051198</c:v>
                </c:pt>
                <c:pt idx="8247">
                  <c:v>457.76011452909398</c:v>
                </c:pt>
                <c:pt idx="8248">
                  <c:v>457.81562078767598</c:v>
                </c:pt>
                <c:pt idx="8249">
                  <c:v>457.87112704625901</c:v>
                </c:pt>
                <c:pt idx="8250">
                  <c:v>457.926633304841</c:v>
                </c:pt>
                <c:pt idx="8251">
                  <c:v>457.98213956342403</c:v>
                </c:pt>
                <c:pt idx="8252">
                  <c:v>458.03764582200603</c:v>
                </c:pt>
                <c:pt idx="8253">
                  <c:v>458.09315208058803</c:v>
                </c:pt>
                <c:pt idx="8254">
                  <c:v>458.14865833917099</c:v>
                </c:pt>
                <c:pt idx="8255">
                  <c:v>458.20416459775299</c:v>
                </c:pt>
                <c:pt idx="8256">
                  <c:v>458.25967085633602</c:v>
                </c:pt>
                <c:pt idx="8257">
                  <c:v>458.31517711491801</c:v>
                </c:pt>
                <c:pt idx="8258">
                  <c:v>458.37068337350001</c:v>
                </c:pt>
                <c:pt idx="8259">
                  <c:v>458.42618963208298</c:v>
                </c:pt>
                <c:pt idx="8260">
                  <c:v>458.48169589066498</c:v>
                </c:pt>
                <c:pt idx="8261">
                  <c:v>458.537202149248</c:v>
                </c:pt>
                <c:pt idx="8262">
                  <c:v>458.59270840783</c:v>
                </c:pt>
                <c:pt idx="8263">
                  <c:v>458.648214666412</c:v>
                </c:pt>
                <c:pt idx="8264">
                  <c:v>458.70372092499503</c:v>
                </c:pt>
                <c:pt idx="8265">
                  <c:v>458.75922718357702</c:v>
                </c:pt>
                <c:pt idx="8266">
                  <c:v>458.81473344215999</c:v>
                </c:pt>
                <c:pt idx="8267">
                  <c:v>458.87023970074199</c:v>
                </c:pt>
                <c:pt idx="8268">
                  <c:v>458.92574595932501</c:v>
                </c:pt>
                <c:pt idx="8269">
                  <c:v>458.98125221790701</c:v>
                </c:pt>
                <c:pt idx="8270">
                  <c:v>459.03675847648901</c:v>
                </c:pt>
                <c:pt idx="8271">
                  <c:v>459.09226473507198</c:v>
                </c:pt>
                <c:pt idx="8272">
                  <c:v>459.14777099365398</c:v>
                </c:pt>
                <c:pt idx="8273">
                  <c:v>459.203277252237</c:v>
                </c:pt>
                <c:pt idx="8274">
                  <c:v>459.258783510819</c:v>
                </c:pt>
                <c:pt idx="8275">
                  <c:v>459.314289769401</c:v>
                </c:pt>
                <c:pt idx="8276">
                  <c:v>459.36979602798402</c:v>
                </c:pt>
                <c:pt idx="8277">
                  <c:v>459.42530228656602</c:v>
                </c:pt>
                <c:pt idx="8278">
                  <c:v>459.48080854514899</c:v>
                </c:pt>
                <c:pt idx="8279">
                  <c:v>459.53631480373099</c:v>
                </c:pt>
                <c:pt idx="8280">
                  <c:v>459.59182106231299</c:v>
                </c:pt>
                <c:pt idx="8281">
                  <c:v>459.64732732089601</c:v>
                </c:pt>
                <c:pt idx="8282">
                  <c:v>459.70283357947801</c:v>
                </c:pt>
                <c:pt idx="8283">
                  <c:v>459.75833983806098</c:v>
                </c:pt>
                <c:pt idx="8284">
                  <c:v>459.81384609664298</c:v>
                </c:pt>
                <c:pt idx="8285">
                  <c:v>459.86935235522498</c:v>
                </c:pt>
                <c:pt idx="8286">
                  <c:v>459.924858613808</c:v>
                </c:pt>
                <c:pt idx="8287">
                  <c:v>459.98036487239</c:v>
                </c:pt>
                <c:pt idx="8288">
                  <c:v>460.03587113097302</c:v>
                </c:pt>
                <c:pt idx="8289">
                  <c:v>460.09137738955502</c:v>
                </c:pt>
                <c:pt idx="8290">
                  <c:v>460.14688364813702</c:v>
                </c:pt>
                <c:pt idx="8291">
                  <c:v>460.20238990671999</c:v>
                </c:pt>
                <c:pt idx="8292">
                  <c:v>460.25789616530199</c:v>
                </c:pt>
                <c:pt idx="8293">
                  <c:v>460.31340242388501</c:v>
                </c:pt>
                <c:pt idx="8294">
                  <c:v>460.36890868246701</c:v>
                </c:pt>
                <c:pt idx="8295">
                  <c:v>460.42441494104901</c:v>
                </c:pt>
                <c:pt idx="8296">
                  <c:v>460.47992119963197</c:v>
                </c:pt>
                <c:pt idx="8297">
                  <c:v>460.53542745821397</c:v>
                </c:pt>
                <c:pt idx="8298">
                  <c:v>460.590933716797</c:v>
                </c:pt>
                <c:pt idx="8299">
                  <c:v>460.646439975379</c:v>
                </c:pt>
                <c:pt idx="8300">
                  <c:v>460.701946233961</c:v>
                </c:pt>
                <c:pt idx="8301">
                  <c:v>460.75745249254402</c:v>
                </c:pt>
                <c:pt idx="8302">
                  <c:v>460.81295875112602</c:v>
                </c:pt>
                <c:pt idx="8303">
                  <c:v>460.86846500970898</c:v>
                </c:pt>
                <c:pt idx="8304">
                  <c:v>460.92397126829098</c:v>
                </c:pt>
                <c:pt idx="8305">
                  <c:v>460.97947752687401</c:v>
                </c:pt>
                <c:pt idx="8306">
                  <c:v>461.03498378545601</c:v>
                </c:pt>
                <c:pt idx="8307">
                  <c:v>461.09049004403801</c:v>
                </c:pt>
                <c:pt idx="8308">
                  <c:v>461.14599630262097</c:v>
                </c:pt>
                <c:pt idx="8309">
                  <c:v>461.20150256120297</c:v>
                </c:pt>
                <c:pt idx="8310">
                  <c:v>461.25700881978503</c:v>
                </c:pt>
                <c:pt idx="8311">
                  <c:v>461.31251507836799</c:v>
                </c:pt>
                <c:pt idx="8312">
                  <c:v>461.36802133694999</c:v>
                </c:pt>
                <c:pt idx="8313">
                  <c:v>461.42352759553302</c:v>
                </c:pt>
                <c:pt idx="8314">
                  <c:v>461.47903385411502</c:v>
                </c:pt>
                <c:pt idx="8315">
                  <c:v>461.53454011269798</c:v>
                </c:pt>
                <c:pt idx="8316">
                  <c:v>461.59004637127998</c:v>
                </c:pt>
                <c:pt idx="8317">
                  <c:v>461.64555262986198</c:v>
                </c:pt>
                <c:pt idx="8318">
                  <c:v>461.701058888445</c:v>
                </c:pt>
                <c:pt idx="8319">
                  <c:v>461.756565147027</c:v>
                </c:pt>
                <c:pt idx="8320">
                  <c:v>461.81207140561003</c:v>
                </c:pt>
                <c:pt idx="8321">
                  <c:v>461.86757766419203</c:v>
                </c:pt>
                <c:pt idx="8322">
                  <c:v>461.92308392277403</c:v>
                </c:pt>
                <c:pt idx="8323">
                  <c:v>461.97859018135699</c:v>
                </c:pt>
                <c:pt idx="8324">
                  <c:v>462.03409643993899</c:v>
                </c:pt>
                <c:pt idx="8325">
                  <c:v>462.08960269852201</c:v>
                </c:pt>
                <c:pt idx="8326">
                  <c:v>462.14510895710401</c:v>
                </c:pt>
                <c:pt idx="8327">
                  <c:v>462.20061521568601</c:v>
                </c:pt>
                <c:pt idx="8328">
                  <c:v>462.25612147426898</c:v>
                </c:pt>
                <c:pt idx="8329">
                  <c:v>462.31162773285098</c:v>
                </c:pt>
                <c:pt idx="8330">
                  <c:v>462.367133991434</c:v>
                </c:pt>
                <c:pt idx="8331">
                  <c:v>462.422640250016</c:v>
                </c:pt>
                <c:pt idx="8332">
                  <c:v>462.478146508598</c:v>
                </c:pt>
                <c:pt idx="8333">
                  <c:v>462.53365276718102</c:v>
                </c:pt>
                <c:pt idx="8334">
                  <c:v>462.58915902576302</c:v>
                </c:pt>
                <c:pt idx="8335">
                  <c:v>462.64466528434599</c:v>
                </c:pt>
                <c:pt idx="8336">
                  <c:v>462.70017154292799</c:v>
                </c:pt>
                <c:pt idx="8337">
                  <c:v>462.75567780150999</c:v>
                </c:pt>
                <c:pt idx="8338">
                  <c:v>462.81118406009301</c:v>
                </c:pt>
                <c:pt idx="8339">
                  <c:v>462.86669031867501</c:v>
                </c:pt>
                <c:pt idx="8340">
                  <c:v>462.92219657725798</c:v>
                </c:pt>
                <c:pt idx="8341">
                  <c:v>462.97770283583998</c:v>
                </c:pt>
                <c:pt idx="8342">
                  <c:v>463.03320909442198</c:v>
                </c:pt>
                <c:pt idx="8343">
                  <c:v>463.088715353005</c:v>
                </c:pt>
                <c:pt idx="8344">
                  <c:v>463.144221611587</c:v>
                </c:pt>
                <c:pt idx="8345">
                  <c:v>463.19972787017002</c:v>
                </c:pt>
                <c:pt idx="8346">
                  <c:v>463.25523412875202</c:v>
                </c:pt>
                <c:pt idx="8347">
                  <c:v>463.31074038733402</c:v>
                </c:pt>
                <c:pt idx="8348">
                  <c:v>463.36624664591699</c:v>
                </c:pt>
                <c:pt idx="8349">
                  <c:v>463.42175290449899</c:v>
                </c:pt>
                <c:pt idx="8350">
                  <c:v>463.47725916308201</c:v>
                </c:pt>
                <c:pt idx="8351">
                  <c:v>463.53276542166401</c:v>
                </c:pt>
                <c:pt idx="8352">
                  <c:v>463.58827168024698</c:v>
                </c:pt>
                <c:pt idx="8353">
                  <c:v>463.64377793882898</c:v>
                </c:pt>
                <c:pt idx="8354">
                  <c:v>463.69928419741098</c:v>
                </c:pt>
                <c:pt idx="8355">
                  <c:v>463.754790455994</c:v>
                </c:pt>
                <c:pt idx="8356">
                  <c:v>463.810296714576</c:v>
                </c:pt>
                <c:pt idx="8357">
                  <c:v>463.86580297315902</c:v>
                </c:pt>
                <c:pt idx="8358">
                  <c:v>463.92130923174102</c:v>
                </c:pt>
                <c:pt idx="8359">
                  <c:v>463.97681549032302</c:v>
                </c:pt>
                <c:pt idx="8360">
                  <c:v>464.03232174890599</c:v>
                </c:pt>
                <c:pt idx="8361">
                  <c:v>464.08782800748799</c:v>
                </c:pt>
                <c:pt idx="8362">
                  <c:v>464.14333426607101</c:v>
                </c:pt>
                <c:pt idx="8363">
                  <c:v>464.19884052465301</c:v>
                </c:pt>
                <c:pt idx="8364">
                  <c:v>464.25434678323501</c:v>
                </c:pt>
                <c:pt idx="8365">
                  <c:v>464.30985304181797</c:v>
                </c:pt>
                <c:pt idx="8366">
                  <c:v>464.36535930039997</c:v>
                </c:pt>
                <c:pt idx="8367">
                  <c:v>464.420865558983</c:v>
                </c:pt>
                <c:pt idx="8368">
                  <c:v>464.476371817565</c:v>
                </c:pt>
                <c:pt idx="8369">
                  <c:v>464.531878076147</c:v>
                </c:pt>
                <c:pt idx="8370">
                  <c:v>464.58738433473002</c:v>
                </c:pt>
                <c:pt idx="8371">
                  <c:v>464.64289059331202</c:v>
                </c:pt>
                <c:pt idx="8372">
                  <c:v>464.69839685189498</c:v>
                </c:pt>
                <c:pt idx="8373">
                  <c:v>464.75390311047698</c:v>
                </c:pt>
                <c:pt idx="8374">
                  <c:v>464.80940936905898</c:v>
                </c:pt>
                <c:pt idx="8375">
                  <c:v>464.86491562764201</c:v>
                </c:pt>
                <c:pt idx="8376">
                  <c:v>464.92042188622401</c:v>
                </c:pt>
                <c:pt idx="8377">
                  <c:v>464.97592814480703</c:v>
                </c:pt>
                <c:pt idx="8378">
                  <c:v>465.03143440338903</c:v>
                </c:pt>
                <c:pt idx="8379">
                  <c:v>465.08694066197103</c:v>
                </c:pt>
                <c:pt idx="8380">
                  <c:v>465.14244692055399</c:v>
                </c:pt>
                <c:pt idx="8381">
                  <c:v>465.19795317913599</c:v>
                </c:pt>
                <c:pt idx="8382">
                  <c:v>465.25345943771902</c:v>
                </c:pt>
                <c:pt idx="8383">
                  <c:v>465.30896569630102</c:v>
                </c:pt>
                <c:pt idx="8384">
                  <c:v>465.36447195488302</c:v>
                </c:pt>
                <c:pt idx="8385">
                  <c:v>465.41997821346598</c:v>
                </c:pt>
                <c:pt idx="8386">
                  <c:v>465.47548447204798</c:v>
                </c:pt>
                <c:pt idx="8387">
                  <c:v>465.530990730631</c:v>
                </c:pt>
                <c:pt idx="8388">
                  <c:v>465.586496989213</c:v>
                </c:pt>
                <c:pt idx="8389">
                  <c:v>465.64200324779603</c:v>
                </c:pt>
                <c:pt idx="8390">
                  <c:v>465.69750950637803</c:v>
                </c:pt>
                <c:pt idx="8391">
                  <c:v>465.75301576496003</c:v>
                </c:pt>
                <c:pt idx="8392">
                  <c:v>465.80852202354299</c:v>
                </c:pt>
                <c:pt idx="8393">
                  <c:v>465.86402828212499</c:v>
                </c:pt>
                <c:pt idx="8394">
                  <c:v>465.91953454070801</c:v>
                </c:pt>
                <c:pt idx="8395">
                  <c:v>465.97504079929001</c:v>
                </c:pt>
                <c:pt idx="8396">
                  <c:v>466.03054705787201</c:v>
                </c:pt>
                <c:pt idx="8397">
                  <c:v>466.08605331645498</c:v>
                </c:pt>
                <c:pt idx="8398">
                  <c:v>466.14155957503698</c:v>
                </c:pt>
                <c:pt idx="8399">
                  <c:v>466.19706583362</c:v>
                </c:pt>
                <c:pt idx="8400">
                  <c:v>466.252572092202</c:v>
                </c:pt>
                <c:pt idx="8401">
                  <c:v>466.308078350784</c:v>
                </c:pt>
                <c:pt idx="8402">
                  <c:v>466.36358460936702</c:v>
                </c:pt>
                <c:pt idx="8403">
                  <c:v>466.41909086794902</c:v>
                </c:pt>
                <c:pt idx="8404">
                  <c:v>466.47459712653199</c:v>
                </c:pt>
                <c:pt idx="8405">
                  <c:v>466.53010338511399</c:v>
                </c:pt>
                <c:pt idx="8406">
                  <c:v>466.58560964369599</c:v>
                </c:pt>
                <c:pt idx="8407">
                  <c:v>466.64111590227901</c:v>
                </c:pt>
                <c:pt idx="8408">
                  <c:v>466.69662216086101</c:v>
                </c:pt>
                <c:pt idx="8409">
                  <c:v>466.75212841944398</c:v>
                </c:pt>
                <c:pt idx="8410">
                  <c:v>466.80763467802598</c:v>
                </c:pt>
                <c:pt idx="8411">
                  <c:v>466.86314093660798</c:v>
                </c:pt>
                <c:pt idx="8412">
                  <c:v>466.918647195191</c:v>
                </c:pt>
                <c:pt idx="8413">
                  <c:v>466.974153453773</c:v>
                </c:pt>
                <c:pt idx="8414">
                  <c:v>467.02965971235602</c:v>
                </c:pt>
                <c:pt idx="8415">
                  <c:v>467.08516597093802</c:v>
                </c:pt>
                <c:pt idx="8416">
                  <c:v>467.14067222952002</c:v>
                </c:pt>
                <c:pt idx="8417">
                  <c:v>467.19617848810299</c:v>
                </c:pt>
                <c:pt idx="8418">
                  <c:v>467.25168474668499</c:v>
                </c:pt>
                <c:pt idx="8419">
                  <c:v>467.30719100526801</c:v>
                </c:pt>
                <c:pt idx="8420">
                  <c:v>467.36269726385001</c:v>
                </c:pt>
                <c:pt idx="8421">
                  <c:v>467.41820352243201</c:v>
                </c:pt>
                <c:pt idx="8422">
                  <c:v>467.47370978101497</c:v>
                </c:pt>
                <c:pt idx="8423">
                  <c:v>467.52921603959697</c:v>
                </c:pt>
                <c:pt idx="8424">
                  <c:v>467.58472229818</c:v>
                </c:pt>
                <c:pt idx="8425">
                  <c:v>467.640228556762</c:v>
                </c:pt>
                <c:pt idx="8426">
                  <c:v>467.69573481534502</c:v>
                </c:pt>
                <c:pt idx="8427">
                  <c:v>467.75124107392702</c:v>
                </c:pt>
                <c:pt idx="8428">
                  <c:v>467.80674733250902</c:v>
                </c:pt>
                <c:pt idx="8429">
                  <c:v>467.86225359109199</c:v>
                </c:pt>
                <c:pt idx="8430">
                  <c:v>467.91775984967398</c:v>
                </c:pt>
                <c:pt idx="8431">
                  <c:v>467.97326610825701</c:v>
                </c:pt>
                <c:pt idx="8432">
                  <c:v>468.02877236683901</c:v>
                </c:pt>
                <c:pt idx="8433">
                  <c:v>468.08427862542101</c:v>
                </c:pt>
                <c:pt idx="8434">
                  <c:v>468.13978488400397</c:v>
                </c:pt>
                <c:pt idx="8435">
                  <c:v>468.19529114258597</c:v>
                </c:pt>
                <c:pt idx="8436">
                  <c:v>468.250797401169</c:v>
                </c:pt>
                <c:pt idx="8437">
                  <c:v>468.30630365975099</c:v>
                </c:pt>
                <c:pt idx="8438">
                  <c:v>468.36180991833299</c:v>
                </c:pt>
                <c:pt idx="8439">
                  <c:v>468.41731617691602</c:v>
                </c:pt>
                <c:pt idx="8440">
                  <c:v>468.47282243549802</c:v>
                </c:pt>
                <c:pt idx="8441">
                  <c:v>468.52832869408098</c:v>
                </c:pt>
                <c:pt idx="8442">
                  <c:v>468.58383495266298</c:v>
                </c:pt>
                <c:pt idx="8443">
                  <c:v>468.63934121124498</c:v>
                </c:pt>
                <c:pt idx="8444">
                  <c:v>468.69484746982801</c:v>
                </c:pt>
                <c:pt idx="8445">
                  <c:v>468.75035372841</c:v>
                </c:pt>
                <c:pt idx="8446">
                  <c:v>468.80585998699303</c:v>
                </c:pt>
                <c:pt idx="8447">
                  <c:v>468.86136624557503</c:v>
                </c:pt>
                <c:pt idx="8448">
                  <c:v>468.91687250415703</c:v>
                </c:pt>
                <c:pt idx="8449">
                  <c:v>468.97237876273999</c:v>
                </c:pt>
                <c:pt idx="8450">
                  <c:v>469.02788502132199</c:v>
                </c:pt>
                <c:pt idx="8451">
                  <c:v>469.08339127990502</c:v>
                </c:pt>
                <c:pt idx="8452">
                  <c:v>469.13889753848702</c:v>
                </c:pt>
                <c:pt idx="8453">
                  <c:v>469.19440379706901</c:v>
                </c:pt>
                <c:pt idx="8454">
                  <c:v>469.24991005565198</c:v>
                </c:pt>
                <c:pt idx="8455">
                  <c:v>469.30541631423398</c:v>
                </c:pt>
                <c:pt idx="8456">
                  <c:v>469.360922572817</c:v>
                </c:pt>
                <c:pt idx="8457">
                  <c:v>469.416428831399</c:v>
                </c:pt>
                <c:pt idx="8458">
                  <c:v>469.471935089981</c:v>
                </c:pt>
                <c:pt idx="8459">
                  <c:v>469.52744134856403</c:v>
                </c:pt>
                <c:pt idx="8460">
                  <c:v>469.58294760714602</c:v>
                </c:pt>
                <c:pt idx="8461">
                  <c:v>469.63845386572899</c:v>
                </c:pt>
                <c:pt idx="8462">
                  <c:v>469.69396012431099</c:v>
                </c:pt>
                <c:pt idx="8463">
                  <c:v>469.74946638289299</c:v>
                </c:pt>
                <c:pt idx="8464">
                  <c:v>469.80497264147601</c:v>
                </c:pt>
                <c:pt idx="8465">
                  <c:v>469.86047890005801</c:v>
                </c:pt>
                <c:pt idx="8466">
                  <c:v>469.91598515864098</c:v>
                </c:pt>
                <c:pt idx="8467">
                  <c:v>469.97149141722298</c:v>
                </c:pt>
                <c:pt idx="8468">
                  <c:v>470.02699767580498</c:v>
                </c:pt>
                <c:pt idx="8469">
                  <c:v>470.082503934388</c:v>
                </c:pt>
                <c:pt idx="8470">
                  <c:v>470.13801019297</c:v>
                </c:pt>
                <c:pt idx="8471">
                  <c:v>470.19351645155302</c:v>
                </c:pt>
                <c:pt idx="8472">
                  <c:v>470.24902271013502</c:v>
                </c:pt>
                <c:pt idx="8473">
                  <c:v>470.30452896871799</c:v>
                </c:pt>
                <c:pt idx="8474">
                  <c:v>470.36003522729999</c:v>
                </c:pt>
                <c:pt idx="8475">
                  <c:v>470.41554148588199</c:v>
                </c:pt>
                <c:pt idx="8476">
                  <c:v>470.47104774446501</c:v>
                </c:pt>
                <c:pt idx="8477">
                  <c:v>470.52655400304701</c:v>
                </c:pt>
                <c:pt idx="8478">
                  <c:v>470.58206026162998</c:v>
                </c:pt>
                <c:pt idx="8479">
                  <c:v>470.63756652021198</c:v>
                </c:pt>
                <c:pt idx="8480">
                  <c:v>470.69307277879398</c:v>
                </c:pt>
                <c:pt idx="8481">
                  <c:v>470.748579037377</c:v>
                </c:pt>
                <c:pt idx="8482">
                  <c:v>470.804085295959</c:v>
                </c:pt>
                <c:pt idx="8483">
                  <c:v>470.85959155454202</c:v>
                </c:pt>
                <c:pt idx="8484">
                  <c:v>470.91509781312402</c:v>
                </c:pt>
                <c:pt idx="8485">
                  <c:v>470.97060407170602</c:v>
                </c:pt>
                <c:pt idx="8486">
                  <c:v>471.02611033028899</c:v>
                </c:pt>
                <c:pt idx="8487">
                  <c:v>471.08161658887099</c:v>
                </c:pt>
                <c:pt idx="8488">
                  <c:v>471.13712284745401</c:v>
                </c:pt>
                <c:pt idx="8489">
                  <c:v>471.19262910603601</c:v>
                </c:pt>
                <c:pt idx="8490">
                  <c:v>471.24813536461801</c:v>
                </c:pt>
                <c:pt idx="8491">
                  <c:v>471.30364162320097</c:v>
                </c:pt>
                <c:pt idx="8492">
                  <c:v>471.35914788178297</c:v>
                </c:pt>
                <c:pt idx="8493">
                  <c:v>471.414654140366</c:v>
                </c:pt>
                <c:pt idx="8494">
                  <c:v>471.470160398948</c:v>
                </c:pt>
                <c:pt idx="8495">
                  <c:v>471.52566665753</c:v>
                </c:pt>
                <c:pt idx="8496">
                  <c:v>471.58117291611302</c:v>
                </c:pt>
                <c:pt idx="8497">
                  <c:v>471.63667917469502</c:v>
                </c:pt>
                <c:pt idx="8498">
                  <c:v>471.69218543327798</c:v>
                </c:pt>
                <c:pt idx="8499">
                  <c:v>471.74769169185998</c:v>
                </c:pt>
                <c:pt idx="8500">
                  <c:v>471.80319795044198</c:v>
                </c:pt>
                <c:pt idx="8501">
                  <c:v>471.85870420902501</c:v>
                </c:pt>
                <c:pt idx="8502">
                  <c:v>471.91421046760701</c:v>
                </c:pt>
                <c:pt idx="8503">
                  <c:v>471.96971672618997</c:v>
                </c:pt>
                <c:pt idx="8504">
                  <c:v>472.02522298477197</c:v>
                </c:pt>
                <c:pt idx="8505">
                  <c:v>472.08072924335403</c:v>
                </c:pt>
                <c:pt idx="8506">
                  <c:v>472.13623550193699</c:v>
                </c:pt>
                <c:pt idx="8507">
                  <c:v>472.19174176051899</c:v>
                </c:pt>
                <c:pt idx="8508">
                  <c:v>472.24724801910202</c:v>
                </c:pt>
                <c:pt idx="8509">
                  <c:v>472.30275427768402</c:v>
                </c:pt>
                <c:pt idx="8510">
                  <c:v>472.35826053626698</c:v>
                </c:pt>
                <c:pt idx="8511">
                  <c:v>472.41376679484898</c:v>
                </c:pt>
                <c:pt idx="8512">
                  <c:v>472.46927305343098</c:v>
                </c:pt>
                <c:pt idx="8513">
                  <c:v>472.524779312014</c:v>
                </c:pt>
                <c:pt idx="8514">
                  <c:v>472.580285570596</c:v>
                </c:pt>
                <c:pt idx="8515">
                  <c:v>472.63579182917903</c:v>
                </c:pt>
                <c:pt idx="8516">
                  <c:v>472.69129808776103</c:v>
                </c:pt>
                <c:pt idx="8517">
                  <c:v>472.74680434634303</c:v>
                </c:pt>
                <c:pt idx="8518">
                  <c:v>472.80231060492599</c:v>
                </c:pt>
                <c:pt idx="8519">
                  <c:v>472.85781686350799</c:v>
                </c:pt>
                <c:pt idx="8520">
                  <c:v>472.91332312209101</c:v>
                </c:pt>
                <c:pt idx="8521">
                  <c:v>472.96882938067301</c:v>
                </c:pt>
                <c:pt idx="8522">
                  <c:v>473.02433563925501</c:v>
                </c:pt>
                <c:pt idx="8523">
                  <c:v>473.07984189783798</c:v>
                </c:pt>
                <c:pt idx="8524">
                  <c:v>473.13534815641998</c:v>
                </c:pt>
                <c:pt idx="8525">
                  <c:v>473.190854415003</c:v>
                </c:pt>
                <c:pt idx="8526">
                  <c:v>473.246360673585</c:v>
                </c:pt>
                <c:pt idx="8527">
                  <c:v>473.301866932167</c:v>
                </c:pt>
                <c:pt idx="8528">
                  <c:v>473.35737319075002</c:v>
                </c:pt>
                <c:pt idx="8529">
                  <c:v>473.41287944933202</c:v>
                </c:pt>
                <c:pt idx="8530">
                  <c:v>473.46838570791499</c:v>
                </c:pt>
                <c:pt idx="8531">
                  <c:v>473.52389196649699</c:v>
                </c:pt>
                <c:pt idx="8532">
                  <c:v>473.57939822507899</c:v>
                </c:pt>
                <c:pt idx="8533">
                  <c:v>473.63490448366201</c:v>
                </c:pt>
                <c:pt idx="8534">
                  <c:v>473.69041074224401</c:v>
                </c:pt>
                <c:pt idx="8535">
                  <c:v>473.74591700082698</c:v>
                </c:pt>
                <c:pt idx="8536">
                  <c:v>473.80142325940898</c:v>
                </c:pt>
                <c:pt idx="8537">
                  <c:v>473.85692951799098</c:v>
                </c:pt>
                <c:pt idx="8538">
                  <c:v>473.912435776574</c:v>
                </c:pt>
                <c:pt idx="8539">
                  <c:v>473.967942035156</c:v>
                </c:pt>
                <c:pt idx="8540">
                  <c:v>474.02344829373902</c:v>
                </c:pt>
                <c:pt idx="8541">
                  <c:v>474.07895455232102</c:v>
                </c:pt>
                <c:pt idx="8542">
                  <c:v>474.13446081090302</c:v>
                </c:pt>
                <c:pt idx="8543">
                  <c:v>474.18996706948599</c:v>
                </c:pt>
                <c:pt idx="8544">
                  <c:v>474.24547332806799</c:v>
                </c:pt>
                <c:pt idx="8545">
                  <c:v>474.30097958665101</c:v>
                </c:pt>
                <c:pt idx="8546">
                  <c:v>474.35648584523301</c:v>
                </c:pt>
                <c:pt idx="8547">
                  <c:v>474.41199210381501</c:v>
                </c:pt>
                <c:pt idx="8548">
                  <c:v>474.46749836239798</c:v>
                </c:pt>
                <c:pt idx="8549">
                  <c:v>474.52300462097998</c:v>
                </c:pt>
                <c:pt idx="8550">
                  <c:v>474.578510879563</c:v>
                </c:pt>
                <c:pt idx="8551">
                  <c:v>474.634017138145</c:v>
                </c:pt>
                <c:pt idx="8552">
                  <c:v>474.68952339672802</c:v>
                </c:pt>
                <c:pt idx="8553">
                  <c:v>474.74502965531002</c:v>
                </c:pt>
                <c:pt idx="8554">
                  <c:v>474.80053591389202</c:v>
                </c:pt>
                <c:pt idx="8555">
                  <c:v>474.85604217247499</c:v>
                </c:pt>
                <c:pt idx="8556">
                  <c:v>474.91154843105699</c:v>
                </c:pt>
                <c:pt idx="8557">
                  <c:v>474.96705468964001</c:v>
                </c:pt>
                <c:pt idx="8558">
                  <c:v>475.02256094822201</c:v>
                </c:pt>
                <c:pt idx="8559">
                  <c:v>475.07806720680401</c:v>
                </c:pt>
                <c:pt idx="8560">
                  <c:v>475.13357346538697</c:v>
                </c:pt>
                <c:pt idx="8561">
                  <c:v>475.18907972396897</c:v>
                </c:pt>
                <c:pt idx="8562">
                  <c:v>475.244585982552</c:v>
                </c:pt>
                <c:pt idx="8563">
                  <c:v>475.300092241134</c:v>
                </c:pt>
                <c:pt idx="8564">
                  <c:v>475.355598499716</c:v>
                </c:pt>
                <c:pt idx="8565">
                  <c:v>475.41110475829902</c:v>
                </c:pt>
                <c:pt idx="8566">
                  <c:v>475.46661101688102</c:v>
                </c:pt>
                <c:pt idx="8567">
                  <c:v>475.52211727546398</c:v>
                </c:pt>
                <c:pt idx="8568">
                  <c:v>475.57762353404598</c:v>
                </c:pt>
                <c:pt idx="8569">
                  <c:v>475.63312979262798</c:v>
                </c:pt>
                <c:pt idx="8570">
                  <c:v>475.68863605121101</c:v>
                </c:pt>
                <c:pt idx="8571">
                  <c:v>475.74414230979301</c:v>
                </c:pt>
                <c:pt idx="8572">
                  <c:v>475.79964856837603</c:v>
                </c:pt>
                <c:pt idx="8573">
                  <c:v>475.85515482695803</c:v>
                </c:pt>
                <c:pt idx="8574">
                  <c:v>475.91066108554003</c:v>
                </c:pt>
                <c:pt idx="8575">
                  <c:v>475.96616734412299</c:v>
                </c:pt>
                <c:pt idx="8576">
                  <c:v>476.02167360270499</c:v>
                </c:pt>
                <c:pt idx="8577">
                  <c:v>476.07717986128802</c:v>
                </c:pt>
                <c:pt idx="8578">
                  <c:v>476.13268611987002</c:v>
                </c:pt>
                <c:pt idx="8579">
                  <c:v>476.18819237845202</c:v>
                </c:pt>
                <c:pt idx="8580">
                  <c:v>476.24369863703498</c:v>
                </c:pt>
                <c:pt idx="8581">
                  <c:v>476.29920489561698</c:v>
                </c:pt>
                <c:pt idx="8582">
                  <c:v>476.3547111542</c:v>
                </c:pt>
                <c:pt idx="8583">
                  <c:v>476.410217412782</c:v>
                </c:pt>
                <c:pt idx="8584">
                  <c:v>476.465723671364</c:v>
                </c:pt>
                <c:pt idx="8585">
                  <c:v>476.52122992994703</c:v>
                </c:pt>
                <c:pt idx="8586">
                  <c:v>476.57673618852903</c:v>
                </c:pt>
                <c:pt idx="8587">
                  <c:v>476.63224244711199</c:v>
                </c:pt>
                <c:pt idx="8588">
                  <c:v>476.68774870569399</c:v>
                </c:pt>
                <c:pt idx="8589">
                  <c:v>476.74325496427701</c:v>
                </c:pt>
                <c:pt idx="8590">
                  <c:v>476.79876122285901</c:v>
                </c:pt>
                <c:pt idx="8591">
                  <c:v>476.85426748144101</c:v>
                </c:pt>
                <c:pt idx="8592">
                  <c:v>476.90977374002398</c:v>
                </c:pt>
                <c:pt idx="8593">
                  <c:v>476.96527999860598</c:v>
                </c:pt>
                <c:pt idx="8594">
                  <c:v>477.020786257189</c:v>
                </c:pt>
                <c:pt idx="8595">
                  <c:v>477.076292515771</c:v>
                </c:pt>
                <c:pt idx="8596">
                  <c:v>477.131798774353</c:v>
                </c:pt>
                <c:pt idx="8597">
                  <c:v>477.18730503293602</c:v>
                </c:pt>
                <c:pt idx="8598">
                  <c:v>477.24281129151802</c:v>
                </c:pt>
                <c:pt idx="8599">
                  <c:v>477.29831755010099</c:v>
                </c:pt>
                <c:pt idx="8600">
                  <c:v>477.35382380868299</c:v>
                </c:pt>
                <c:pt idx="8601">
                  <c:v>477.40933006726499</c:v>
                </c:pt>
                <c:pt idx="8602">
                  <c:v>477.46483632584801</c:v>
                </c:pt>
                <c:pt idx="8603">
                  <c:v>477.52034258443001</c:v>
                </c:pt>
                <c:pt idx="8604">
                  <c:v>477.57584884301298</c:v>
                </c:pt>
                <c:pt idx="8605">
                  <c:v>477.63135510159498</c:v>
                </c:pt>
                <c:pt idx="8606">
                  <c:v>477.68686136017698</c:v>
                </c:pt>
                <c:pt idx="8607">
                  <c:v>477.74236761876</c:v>
                </c:pt>
                <c:pt idx="8608">
                  <c:v>477.797873877342</c:v>
                </c:pt>
                <c:pt idx="8609">
                  <c:v>477.85338013592502</c:v>
                </c:pt>
                <c:pt idx="8610">
                  <c:v>477.90888639450702</c:v>
                </c:pt>
                <c:pt idx="8611">
                  <c:v>477.96439265308902</c:v>
                </c:pt>
                <c:pt idx="8612">
                  <c:v>478.01989891167199</c:v>
                </c:pt>
                <c:pt idx="8613">
                  <c:v>478.07540517025399</c:v>
                </c:pt>
                <c:pt idx="8614">
                  <c:v>478.13091142883701</c:v>
                </c:pt>
                <c:pt idx="8615">
                  <c:v>478.18641768741901</c:v>
                </c:pt>
                <c:pt idx="8616">
                  <c:v>478.24192394600101</c:v>
                </c:pt>
                <c:pt idx="8617">
                  <c:v>478.29743020458397</c:v>
                </c:pt>
                <c:pt idx="8618">
                  <c:v>478.35293646316597</c:v>
                </c:pt>
                <c:pt idx="8619">
                  <c:v>478.408442721749</c:v>
                </c:pt>
                <c:pt idx="8620">
                  <c:v>478.463948980331</c:v>
                </c:pt>
                <c:pt idx="8621">
                  <c:v>478.519455238913</c:v>
                </c:pt>
                <c:pt idx="8622">
                  <c:v>478.57496149749602</c:v>
                </c:pt>
                <c:pt idx="8623">
                  <c:v>478.63046775607802</c:v>
                </c:pt>
                <c:pt idx="8624">
                  <c:v>478.68597401466099</c:v>
                </c:pt>
                <c:pt idx="8625">
                  <c:v>478.74148027324298</c:v>
                </c:pt>
                <c:pt idx="8626">
                  <c:v>478.79698653182601</c:v>
                </c:pt>
                <c:pt idx="8627">
                  <c:v>478.85249279040801</c:v>
                </c:pt>
                <c:pt idx="8628">
                  <c:v>478.90799904899001</c:v>
                </c:pt>
                <c:pt idx="8629">
                  <c:v>478.96350530757297</c:v>
                </c:pt>
                <c:pt idx="8630">
                  <c:v>479.01901156615497</c:v>
                </c:pt>
                <c:pt idx="8631">
                  <c:v>479.074517824738</c:v>
                </c:pt>
                <c:pt idx="8632">
                  <c:v>479.13002408332</c:v>
                </c:pt>
                <c:pt idx="8633">
                  <c:v>479.18553034190199</c:v>
                </c:pt>
                <c:pt idx="8634">
                  <c:v>479.24103660048502</c:v>
                </c:pt>
                <c:pt idx="8635">
                  <c:v>479.29654285906702</c:v>
                </c:pt>
                <c:pt idx="8636">
                  <c:v>479.35204911764998</c:v>
                </c:pt>
                <c:pt idx="8637">
                  <c:v>479.40755537623198</c:v>
                </c:pt>
                <c:pt idx="8638">
                  <c:v>479.46306163481398</c:v>
                </c:pt>
                <c:pt idx="8639">
                  <c:v>479.51856789339701</c:v>
                </c:pt>
                <c:pt idx="8640">
                  <c:v>479.574074151979</c:v>
                </c:pt>
                <c:pt idx="8641">
                  <c:v>479.62958041056203</c:v>
                </c:pt>
                <c:pt idx="8642">
                  <c:v>479.68508666914403</c:v>
                </c:pt>
                <c:pt idx="8643">
                  <c:v>479.74059292772603</c:v>
                </c:pt>
                <c:pt idx="8644">
                  <c:v>479.79609918630899</c:v>
                </c:pt>
                <c:pt idx="8645">
                  <c:v>479.85160544489099</c:v>
                </c:pt>
                <c:pt idx="8646">
                  <c:v>479.90711170347402</c:v>
                </c:pt>
                <c:pt idx="8647">
                  <c:v>479.96261796205602</c:v>
                </c:pt>
                <c:pt idx="8648">
                  <c:v>480.01812422063801</c:v>
                </c:pt>
                <c:pt idx="8649">
                  <c:v>480.07363047922098</c:v>
                </c:pt>
                <c:pt idx="8650">
                  <c:v>480.12913673780298</c:v>
                </c:pt>
                <c:pt idx="8651">
                  <c:v>480.184642996386</c:v>
                </c:pt>
                <c:pt idx="8652">
                  <c:v>480.240149254968</c:v>
                </c:pt>
                <c:pt idx="8653">
                  <c:v>480.29565551355</c:v>
                </c:pt>
                <c:pt idx="8654">
                  <c:v>480.35116177213303</c:v>
                </c:pt>
                <c:pt idx="8655">
                  <c:v>480.40666803071502</c:v>
                </c:pt>
                <c:pt idx="8656">
                  <c:v>480.46217428929799</c:v>
                </c:pt>
                <c:pt idx="8657">
                  <c:v>480.51768054787999</c:v>
                </c:pt>
                <c:pt idx="8658">
                  <c:v>480.57318680646199</c:v>
                </c:pt>
                <c:pt idx="8659">
                  <c:v>480.62869306504501</c:v>
                </c:pt>
                <c:pt idx="8660">
                  <c:v>480.68419932362701</c:v>
                </c:pt>
                <c:pt idx="8661">
                  <c:v>480.73970558220998</c:v>
                </c:pt>
                <c:pt idx="8662">
                  <c:v>480.79521184079198</c:v>
                </c:pt>
                <c:pt idx="8663">
                  <c:v>480.85071809937398</c:v>
                </c:pt>
                <c:pt idx="8664">
                  <c:v>480.906224357957</c:v>
                </c:pt>
                <c:pt idx="8665">
                  <c:v>480.961730616539</c:v>
                </c:pt>
                <c:pt idx="8666">
                  <c:v>481.01723687512202</c:v>
                </c:pt>
                <c:pt idx="8667">
                  <c:v>481.07274313370402</c:v>
                </c:pt>
                <c:pt idx="8668">
                  <c:v>481.12824939228602</c:v>
                </c:pt>
                <c:pt idx="8669">
                  <c:v>481.18375565086899</c:v>
                </c:pt>
                <c:pt idx="8670">
                  <c:v>481.23926190945099</c:v>
                </c:pt>
                <c:pt idx="8671">
                  <c:v>481.29476816803401</c:v>
                </c:pt>
                <c:pt idx="8672">
                  <c:v>481.35027442661601</c:v>
                </c:pt>
                <c:pt idx="8673">
                  <c:v>481.40578068519898</c:v>
                </c:pt>
                <c:pt idx="8674">
                  <c:v>481.46128694378098</c:v>
                </c:pt>
                <c:pt idx="8675">
                  <c:v>481.51679320236298</c:v>
                </c:pt>
                <c:pt idx="8676">
                  <c:v>481.572299460946</c:v>
                </c:pt>
                <c:pt idx="8677">
                  <c:v>481.627805719528</c:v>
                </c:pt>
                <c:pt idx="8678">
                  <c:v>481.68331197811102</c:v>
                </c:pt>
                <c:pt idx="8679">
                  <c:v>481.73881823669302</c:v>
                </c:pt>
                <c:pt idx="8680">
                  <c:v>481.79432449527502</c:v>
                </c:pt>
                <c:pt idx="8681">
                  <c:v>481.84983075385799</c:v>
                </c:pt>
                <c:pt idx="8682">
                  <c:v>481.90533701243999</c:v>
                </c:pt>
                <c:pt idx="8683">
                  <c:v>481.96084327102301</c:v>
                </c:pt>
                <c:pt idx="8684">
                  <c:v>482.01634952960501</c:v>
                </c:pt>
                <c:pt idx="8685">
                  <c:v>482.07185578818701</c:v>
                </c:pt>
                <c:pt idx="8686">
                  <c:v>482.12736204676997</c:v>
                </c:pt>
                <c:pt idx="8687">
                  <c:v>482.18286830535197</c:v>
                </c:pt>
                <c:pt idx="8688">
                  <c:v>482.238374563935</c:v>
                </c:pt>
                <c:pt idx="8689">
                  <c:v>482.293880822517</c:v>
                </c:pt>
                <c:pt idx="8690">
                  <c:v>482.349387081099</c:v>
                </c:pt>
                <c:pt idx="8691">
                  <c:v>482.40489333968202</c:v>
                </c:pt>
                <c:pt idx="8692">
                  <c:v>482.46039959826402</c:v>
                </c:pt>
                <c:pt idx="8693">
                  <c:v>482.51590585684698</c:v>
                </c:pt>
                <c:pt idx="8694">
                  <c:v>482.57141211542898</c:v>
                </c:pt>
                <c:pt idx="8695">
                  <c:v>482.62691837401098</c:v>
                </c:pt>
                <c:pt idx="8696">
                  <c:v>482.68242463259401</c:v>
                </c:pt>
                <c:pt idx="8697">
                  <c:v>482.73793089117601</c:v>
                </c:pt>
                <c:pt idx="8698">
                  <c:v>482.79343714975897</c:v>
                </c:pt>
                <c:pt idx="8699">
                  <c:v>482.84894340834097</c:v>
                </c:pt>
                <c:pt idx="8700">
                  <c:v>482.90444966692303</c:v>
                </c:pt>
                <c:pt idx="8701">
                  <c:v>482.95995592550599</c:v>
                </c:pt>
                <c:pt idx="8702">
                  <c:v>483.01546218408799</c:v>
                </c:pt>
                <c:pt idx="8703">
                  <c:v>483.07096844267102</c:v>
                </c:pt>
                <c:pt idx="8704">
                  <c:v>483.12647470125302</c:v>
                </c:pt>
                <c:pt idx="8705">
                  <c:v>483.18198095983502</c:v>
                </c:pt>
                <c:pt idx="8706">
                  <c:v>483.23748721841798</c:v>
                </c:pt>
                <c:pt idx="8707">
                  <c:v>483.29299347699998</c:v>
                </c:pt>
                <c:pt idx="8708">
                  <c:v>483.348499735583</c:v>
                </c:pt>
                <c:pt idx="8709">
                  <c:v>483.404005994165</c:v>
                </c:pt>
                <c:pt idx="8710">
                  <c:v>483.45951225274803</c:v>
                </c:pt>
                <c:pt idx="8711">
                  <c:v>483.51501851133003</c:v>
                </c:pt>
                <c:pt idx="8712">
                  <c:v>483.57052476991203</c:v>
                </c:pt>
                <c:pt idx="8713">
                  <c:v>483.62603102849499</c:v>
                </c:pt>
                <c:pt idx="8714">
                  <c:v>483.68153728707699</c:v>
                </c:pt>
                <c:pt idx="8715">
                  <c:v>483.73704354566001</c:v>
                </c:pt>
                <c:pt idx="8716">
                  <c:v>483.79254980424201</c:v>
                </c:pt>
                <c:pt idx="8717">
                  <c:v>483.84805606282401</c:v>
                </c:pt>
                <c:pt idx="8718">
                  <c:v>483.90356232140698</c:v>
                </c:pt>
                <c:pt idx="8719">
                  <c:v>483.95906857998898</c:v>
                </c:pt>
                <c:pt idx="8720">
                  <c:v>484.014574838572</c:v>
                </c:pt>
                <c:pt idx="8721">
                  <c:v>484.070081097154</c:v>
                </c:pt>
                <c:pt idx="8722">
                  <c:v>484.125587355736</c:v>
                </c:pt>
                <c:pt idx="8723">
                  <c:v>484.18109361431902</c:v>
                </c:pt>
                <c:pt idx="8724">
                  <c:v>484.23659987290102</c:v>
                </c:pt>
                <c:pt idx="8725">
                  <c:v>484.29210613148399</c:v>
                </c:pt>
                <c:pt idx="8726">
                  <c:v>484.34761239006599</c:v>
                </c:pt>
                <c:pt idx="8727">
                  <c:v>484.40311864864799</c:v>
                </c:pt>
                <c:pt idx="8728">
                  <c:v>484.45862490723101</c:v>
                </c:pt>
                <c:pt idx="8729">
                  <c:v>484.51413116581301</c:v>
                </c:pt>
                <c:pt idx="8730">
                  <c:v>484.56963742439598</c:v>
                </c:pt>
                <c:pt idx="8731">
                  <c:v>484.62514368297798</c:v>
                </c:pt>
                <c:pt idx="8732">
                  <c:v>484.68064994155998</c:v>
                </c:pt>
                <c:pt idx="8733">
                  <c:v>484.736156200143</c:v>
                </c:pt>
                <c:pt idx="8734">
                  <c:v>484.791662458725</c:v>
                </c:pt>
                <c:pt idx="8735">
                  <c:v>484.84716871730802</c:v>
                </c:pt>
                <c:pt idx="8736">
                  <c:v>484.90267497589002</c:v>
                </c:pt>
                <c:pt idx="8737">
                  <c:v>484.95818123447202</c:v>
                </c:pt>
                <c:pt idx="8738">
                  <c:v>485.01368749305499</c:v>
                </c:pt>
                <c:pt idx="8739">
                  <c:v>485.06919375163699</c:v>
                </c:pt>
                <c:pt idx="8740">
                  <c:v>485.12470001022001</c:v>
                </c:pt>
                <c:pt idx="8741">
                  <c:v>485.18020626880201</c:v>
                </c:pt>
                <c:pt idx="8742">
                  <c:v>485.23571252738401</c:v>
                </c:pt>
                <c:pt idx="8743">
                  <c:v>485.29121878596698</c:v>
                </c:pt>
                <c:pt idx="8744">
                  <c:v>485.34672504454898</c:v>
                </c:pt>
                <c:pt idx="8745">
                  <c:v>485.402231303132</c:v>
                </c:pt>
                <c:pt idx="8746">
                  <c:v>485.457737561714</c:v>
                </c:pt>
                <c:pt idx="8747">
                  <c:v>485.51324382029702</c:v>
                </c:pt>
                <c:pt idx="8748">
                  <c:v>485.56875007887902</c:v>
                </c:pt>
                <c:pt idx="8749">
                  <c:v>485.62425633746102</c:v>
                </c:pt>
                <c:pt idx="8750">
                  <c:v>485.67976259604399</c:v>
                </c:pt>
                <c:pt idx="8751">
                  <c:v>485.73526885462599</c:v>
                </c:pt>
                <c:pt idx="8752">
                  <c:v>485.79077511320901</c:v>
                </c:pt>
                <c:pt idx="8753">
                  <c:v>485.84628137179101</c:v>
                </c:pt>
                <c:pt idx="8754">
                  <c:v>485.90178763037301</c:v>
                </c:pt>
                <c:pt idx="8755">
                  <c:v>485.95729388895597</c:v>
                </c:pt>
                <c:pt idx="8756">
                  <c:v>486.01280014753797</c:v>
                </c:pt>
                <c:pt idx="8757">
                  <c:v>486.068306406121</c:v>
                </c:pt>
                <c:pt idx="8758">
                  <c:v>486.123812664703</c:v>
                </c:pt>
                <c:pt idx="8759">
                  <c:v>486.179318923285</c:v>
                </c:pt>
                <c:pt idx="8760">
                  <c:v>486.23482518186802</c:v>
                </c:pt>
                <c:pt idx="8761">
                  <c:v>486.29033144045002</c:v>
                </c:pt>
                <c:pt idx="8762">
                  <c:v>486.34583769903298</c:v>
                </c:pt>
                <c:pt idx="8763">
                  <c:v>486.40134395761498</c:v>
                </c:pt>
                <c:pt idx="8764">
                  <c:v>486.45685021619698</c:v>
                </c:pt>
                <c:pt idx="8765">
                  <c:v>486.51235647478001</c:v>
                </c:pt>
                <c:pt idx="8766">
                  <c:v>486.56786273336201</c:v>
                </c:pt>
                <c:pt idx="8767">
                  <c:v>486.62336899194497</c:v>
                </c:pt>
                <c:pt idx="8768">
                  <c:v>486.67887525052703</c:v>
                </c:pt>
                <c:pt idx="8769">
                  <c:v>486.73438150910903</c:v>
                </c:pt>
                <c:pt idx="8770">
                  <c:v>486.78988776769199</c:v>
                </c:pt>
                <c:pt idx="8771">
                  <c:v>486.84539402627399</c:v>
                </c:pt>
                <c:pt idx="8772">
                  <c:v>486.90090028485702</c:v>
                </c:pt>
                <c:pt idx="8773">
                  <c:v>486.95640654343902</c:v>
                </c:pt>
                <c:pt idx="8774">
                  <c:v>487.01191280202102</c:v>
                </c:pt>
                <c:pt idx="8775">
                  <c:v>487.06741906060398</c:v>
                </c:pt>
                <c:pt idx="8776">
                  <c:v>487.12292531918598</c:v>
                </c:pt>
                <c:pt idx="8777">
                  <c:v>487.178431577769</c:v>
                </c:pt>
                <c:pt idx="8778">
                  <c:v>487.233937836351</c:v>
                </c:pt>
                <c:pt idx="8779">
                  <c:v>487.289444094933</c:v>
                </c:pt>
                <c:pt idx="8780">
                  <c:v>487.34495035351603</c:v>
                </c:pt>
                <c:pt idx="8781">
                  <c:v>487.40045661209803</c:v>
                </c:pt>
                <c:pt idx="8782">
                  <c:v>487.45596287068099</c:v>
                </c:pt>
                <c:pt idx="8783">
                  <c:v>487.51146912926299</c:v>
                </c:pt>
                <c:pt idx="8784">
                  <c:v>487.56697538784601</c:v>
                </c:pt>
                <c:pt idx="8785">
                  <c:v>487.62248164642801</c:v>
                </c:pt>
                <c:pt idx="8786">
                  <c:v>487.67798790501001</c:v>
                </c:pt>
                <c:pt idx="8787">
                  <c:v>487.73349416359298</c:v>
                </c:pt>
                <c:pt idx="8788">
                  <c:v>487.78900042217498</c:v>
                </c:pt>
                <c:pt idx="8789">
                  <c:v>487.84450668075698</c:v>
                </c:pt>
                <c:pt idx="8790">
                  <c:v>487.90001293934</c:v>
                </c:pt>
                <c:pt idx="8791">
                  <c:v>487.955519197922</c:v>
                </c:pt>
                <c:pt idx="8792">
                  <c:v>488.01102545650502</c:v>
                </c:pt>
                <c:pt idx="8793">
                  <c:v>488.06653171508702</c:v>
                </c:pt>
                <c:pt idx="8794">
                  <c:v>488.12203797366999</c:v>
                </c:pt>
                <c:pt idx="8795">
                  <c:v>488.17754423225199</c:v>
                </c:pt>
                <c:pt idx="8796">
                  <c:v>488.23305049083399</c:v>
                </c:pt>
                <c:pt idx="8797">
                  <c:v>488.28855674941701</c:v>
                </c:pt>
                <c:pt idx="8798">
                  <c:v>488.34406300799901</c:v>
                </c:pt>
                <c:pt idx="8799">
                  <c:v>488.39956926658198</c:v>
                </c:pt>
                <c:pt idx="8800">
                  <c:v>488.45507552516398</c:v>
                </c:pt>
                <c:pt idx="8801">
                  <c:v>488.51058178374598</c:v>
                </c:pt>
                <c:pt idx="8802">
                  <c:v>488.566088042329</c:v>
                </c:pt>
                <c:pt idx="8803">
                  <c:v>488.621594300911</c:v>
                </c:pt>
                <c:pt idx="8804">
                  <c:v>488.67710055949402</c:v>
                </c:pt>
                <c:pt idx="8805">
                  <c:v>488.73260681807602</c:v>
                </c:pt>
                <c:pt idx="8806">
                  <c:v>488.78811307665802</c:v>
                </c:pt>
                <c:pt idx="8807">
                  <c:v>488.84361933524099</c:v>
                </c:pt>
                <c:pt idx="8808">
                  <c:v>488.89912559382299</c:v>
                </c:pt>
                <c:pt idx="8809">
                  <c:v>488.95463185240601</c:v>
                </c:pt>
                <c:pt idx="8810">
                  <c:v>489.01013811098801</c:v>
                </c:pt>
                <c:pt idx="8811">
                  <c:v>489.06564436957001</c:v>
                </c:pt>
                <c:pt idx="8812">
                  <c:v>489.12115062815298</c:v>
                </c:pt>
                <c:pt idx="8813">
                  <c:v>489.17665688673497</c:v>
                </c:pt>
                <c:pt idx="8814">
                  <c:v>489.232163145318</c:v>
                </c:pt>
                <c:pt idx="8815">
                  <c:v>489.2876694039</c:v>
                </c:pt>
                <c:pt idx="8816">
                  <c:v>489.343175662482</c:v>
                </c:pt>
                <c:pt idx="8817">
                  <c:v>489.39868192106502</c:v>
                </c:pt>
                <c:pt idx="8818">
                  <c:v>489.45418817964702</c:v>
                </c:pt>
                <c:pt idx="8819">
                  <c:v>489.50969443822999</c:v>
                </c:pt>
                <c:pt idx="8820">
                  <c:v>489.56520069681198</c:v>
                </c:pt>
                <c:pt idx="8821">
                  <c:v>489.62070695539398</c:v>
                </c:pt>
                <c:pt idx="8822">
                  <c:v>489.67621321397701</c:v>
                </c:pt>
                <c:pt idx="8823">
                  <c:v>489.73171947255901</c:v>
                </c:pt>
                <c:pt idx="8824">
                  <c:v>489.78722573114197</c:v>
                </c:pt>
                <c:pt idx="8825">
                  <c:v>489.84273198972397</c:v>
                </c:pt>
                <c:pt idx="8826">
                  <c:v>489.89823824830597</c:v>
                </c:pt>
                <c:pt idx="8827">
                  <c:v>489.953744506889</c:v>
                </c:pt>
                <c:pt idx="8828">
                  <c:v>490.00925076547099</c:v>
                </c:pt>
                <c:pt idx="8829">
                  <c:v>490.06475702405402</c:v>
                </c:pt>
                <c:pt idx="8830">
                  <c:v>490.12026328263602</c:v>
                </c:pt>
                <c:pt idx="8831">
                  <c:v>490.17576954121898</c:v>
                </c:pt>
                <c:pt idx="8832">
                  <c:v>490.23127579980098</c:v>
                </c:pt>
                <c:pt idx="8833">
                  <c:v>490.28678205838298</c:v>
                </c:pt>
                <c:pt idx="8834">
                  <c:v>490.34228831696601</c:v>
                </c:pt>
                <c:pt idx="8835">
                  <c:v>490.39779457554801</c:v>
                </c:pt>
                <c:pt idx="8836">
                  <c:v>490.45330083413103</c:v>
                </c:pt>
                <c:pt idx="8837">
                  <c:v>490.50880709271303</c:v>
                </c:pt>
                <c:pt idx="8838">
                  <c:v>490.56431335129503</c:v>
                </c:pt>
                <c:pt idx="8839">
                  <c:v>490.61981960987799</c:v>
                </c:pt>
                <c:pt idx="8840">
                  <c:v>490.67532586845999</c:v>
                </c:pt>
                <c:pt idx="8841">
                  <c:v>490.73083212704302</c:v>
                </c:pt>
                <c:pt idx="8842">
                  <c:v>490.78633838562502</c:v>
                </c:pt>
                <c:pt idx="8843">
                  <c:v>490.84184464420701</c:v>
                </c:pt>
                <c:pt idx="8844">
                  <c:v>490.89735090278998</c:v>
                </c:pt>
                <c:pt idx="8845">
                  <c:v>490.95285716137198</c:v>
                </c:pt>
                <c:pt idx="8846">
                  <c:v>491.008363419955</c:v>
                </c:pt>
                <c:pt idx="8847">
                  <c:v>491.063869678537</c:v>
                </c:pt>
                <c:pt idx="8848">
                  <c:v>491.119375937119</c:v>
                </c:pt>
                <c:pt idx="8849">
                  <c:v>491.17488219570203</c:v>
                </c:pt>
                <c:pt idx="8850">
                  <c:v>491.23038845428403</c:v>
                </c:pt>
                <c:pt idx="8851">
                  <c:v>491.28589471286699</c:v>
                </c:pt>
                <c:pt idx="8852">
                  <c:v>491.34140097144899</c:v>
                </c:pt>
                <c:pt idx="8853">
                  <c:v>491.39690723003099</c:v>
                </c:pt>
                <c:pt idx="8854">
                  <c:v>491.45241348861401</c:v>
                </c:pt>
                <c:pt idx="8855">
                  <c:v>491.50791974719601</c:v>
                </c:pt>
                <c:pt idx="8856">
                  <c:v>491.56342600577898</c:v>
                </c:pt>
                <c:pt idx="8857">
                  <c:v>491.61893226436098</c:v>
                </c:pt>
                <c:pt idx="8858">
                  <c:v>491.67443852294298</c:v>
                </c:pt>
                <c:pt idx="8859">
                  <c:v>491.729944781526</c:v>
                </c:pt>
                <c:pt idx="8860">
                  <c:v>491.785451040108</c:v>
                </c:pt>
                <c:pt idx="8861">
                  <c:v>491.84095729869102</c:v>
                </c:pt>
                <c:pt idx="8862">
                  <c:v>491.89646355727302</c:v>
                </c:pt>
                <c:pt idx="8863">
                  <c:v>491.95196981585502</c:v>
                </c:pt>
                <c:pt idx="8864">
                  <c:v>492.00747607443799</c:v>
                </c:pt>
                <c:pt idx="8865">
                  <c:v>492.06298233301999</c:v>
                </c:pt>
                <c:pt idx="8866">
                  <c:v>492.11848859160301</c:v>
                </c:pt>
                <c:pt idx="8867">
                  <c:v>492.17399485018501</c:v>
                </c:pt>
                <c:pt idx="8868">
                  <c:v>492.22950110876798</c:v>
                </c:pt>
                <c:pt idx="8869">
                  <c:v>492.28500736734998</c:v>
                </c:pt>
                <c:pt idx="8870">
                  <c:v>492.34051362593198</c:v>
                </c:pt>
                <c:pt idx="8871">
                  <c:v>492.396019884515</c:v>
                </c:pt>
                <c:pt idx="8872">
                  <c:v>492.451526143097</c:v>
                </c:pt>
                <c:pt idx="8873">
                  <c:v>492.50703240168002</c:v>
                </c:pt>
                <c:pt idx="8874">
                  <c:v>492.56253866026202</c:v>
                </c:pt>
                <c:pt idx="8875">
                  <c:v>492.61804491884402</c:v>
                </c:pt>
                <c:pt idx="8876">
                  <c:v>492.67355117742699</c:v>
                </c:pt>
                <c:pt idx="8877">
                  <c:v>492.72905743600899</c:v>
                </c:pt>
                <c:pt idx="8878">
                  <c:v>492.78456369459201</c:v>
                </c:pt>
                <c:pt idx="8879">
                  <c:v>492.84006995317401</c:v>
                </c:pt>
                <c:pt idx="8880">
                  <c:v>492.89557621175601</c:v>
                </c:pt>
                <c:pt idx="8881">
                  <c:v>492.95108247033897</c:v>
                </c:pt>
                <c:pt idx="8882">
                  <c:v>493.00658872892097</c:v>
                </c:pt>
                <c:pt idx="8883">
                  <c:v>493.062094987504</c:v>
                </c:pt>
                <c:pt idx="8884">
                  <c:v>493.117601246086</c:v>
                </c:pt>
                <c:pt idx="8885">
                  <c:v>493.173107504668</c:v>
                </c:pt>
                <c:pt idx="8886">
                  <c:v>493.22861376325102</c:v>
                </c:pt>
                <c:pt idx="8887">
                  <c:v>493.28412002183302</c:v>
                </c:pt>
                <c:pt idx="8888">
                  <c:v>493.33962628041598</c:v>
                </c:pt>
                <c:pt idx="8889">
                  <c:v>493.39513253899798</c:v>
                </c:pt>
                <c:pt idx="8890">
                  <c:v>493.45063879757998</c:v>
                </c:pt>
                <c:pt idx="8891">
                  <c:v>493.50614505616301</c:v>
                </c:pt>
                <c:pt idx="8892">
                  <c:v>493.56165131474501</c:v>
                </c:pt>
                <c:pt idx="8893">
                  <c:v>493.61715757332797</c:v>
                </c:pt>
                <c:pt idx="8894">
                  <c:v>493.67266383190997</c:v>
                </c:pt>
                <c:pt idx="8895">
                  <c:v>493.72817009049197</c:v>
                </c:pt>
                <c:pt idx="8896">
                  <c:v>493.78367634907499</c:v>
                </c:pt>
                <c:pt idx="8897">
                  <c:v>493.83918260765699</c:v>
                </c:pt>
                <c:pt idx="8898">
                  <c:v>493.89468886624002</c:v>
                </c:pt>
                <c:pt idx="8899">
                  <c:v>493.95019512482202</c:v>
                </c:pt>
                <c:pt idx="8900">
                  <c:v>494.00570138340402</c:v>
                </c:pt>
                <c:pt idx="8901">
                  <c:v>494.06120764198698</c:v>
                </c:pt>
                <c:pt idx="8902">
                  <c:v>494.11671390056898</c:v>
                </c:pt>
                <c:pt idx="8903">
                  <c:v>494.172220159152</c:v>
                </c:pt>
                <c:pt idx="8904">
                  <c:v>494.227726417734</c:v>
                </c:pt>
                <c:pt idx="8905">
                  <c:v>494.283232676316</c:v>
                </c:pt>
                <c:pt idx="8906">
                  <c:v>494.33873893489903</c:v>
                </c:pt>
                <c:pt idx="8907">
                  <c:v>494.39424519348103</c:v>
                </c:pt>
                <c:pt idx="8908">
                  <c:v>494.44975145206399</c:v>
                </c:pt>
                <c:pt idx="8909">
                  <c:v>494.50525771064599</c:v>
                </c:pt>
                <c:pt idx="8910">
                  <c:v>494.56076396922901</c:v>
                </c:pt>
                <c:pt idx="8911">
                  <c:v>494.61627022781101</c:v>
                </c:pt>
                <c:pt idx="8912">
                  <c:v>494.67177648639301</c:v>
                </c:pt>
                <c:pt idx="8913">
                  <c:v>494.72728274497598</c:v>
                </c:pt>
                <c:pt idx="8914">
                  <c:v>494.78278900355798</c:v>
                </c:pt>
                <c:pt idx="8915">
                  <c:v>494.838295262141</c:v>
                </c:pt>
                <c:pt idx="8916">
                  <c:v>494.893801520723</c:v>
                </c:pt>
                <c:pt idx="8917">
                  <c:v>494.949307779305</c:v>
                </c:pt>
                <c:pt idx="8918">
                  <c:v>495.00481403788802</c:v>
                </c:pt>
                <c:pt idx="8919">
                  <c:v>495.06032029647002</c:v>
                </c:pt>
                <c:pt idx="8920">
                  <c:v>495.11582655505299</c:v>
                </c:pt>
                <c:pt idx="8921">
                  <c:v>495.17133281363499</c:v>
                </c:pt>
                <c:pt idx="8922">
                  <c:v>495.22683907221699</c:v>
                </c:pt>
                <c:pt idx="8923">
                  <c:v>495.28234533080001</c:v>
                </c:pt>
                <c:pt idx="8924">
                  <c:v>495.33785158938201</c:v>
                </c:pt>
                <c:pt idx="8925">
                  <c:v>495.39335784796498</c:v>
                </c:pt>
                <c:pt idx="8926">
                  <c:v>495.44886410654698</c:v>
                </c:pt>
                <c:pt idx="8927">
                  <c:v>495.50437036512898</c:v>
                </c:pt>
                <c:pt idx="8928">
                  <c:v>495.559876623712</c:v>
                </c:pt>
                <c:pt idx="8929">
                  <c:v>495.615382882294</c:v>
                </c:pt>
                <c:pt idx="8930">
                  <c:v>495.67088914087702</c:v>
                </c:pt>
                <c:pt idx="8931">
                  <c:v>495.72639539945902</c:v>
                </c:pt>
                <c:pt idx="8932">
                  <c:v>495.78190165804102</c:v>
                </c:pt>
                <c:pt idx="8933">
                  <c:v>495.83740791662399</c:v>
                </c:pt>
                <c:pt idx="8934">
                  <c:v>495.89291417520599</c:v>
                </c:pt>
                <c:pt idx="8935">
                  <c:v>495.94842043378901</c:v>
                </c:pt>
                <c:pt idx="8936">
                  <c:v>496.00392669237101</c:v>
                </c:pt>
                <c:pt idx="8937">
                  <c:v>496.05943295095301</c:v>
                </c:pt>
                <c:pt idx="8938">
                  <c:v>496.11493920953598</c:v>
                </c:pt>
                <c:pt idx="8939">
                  <c:v>496.17044546811798</c:v>
                </c:pt>
                <c:pt idx="8940">
                  <c:v>496.225951726701</c:v>
                </c:pt>
                <c:pt idx="8941">
                  <c:v>496.281457985283</c:v>
                </c:pt>
                <c:pt idx="8942">
                  <c:v>496.336964243865</c:v>
                </c:pt>
                <c:pt idx="8943">
                  <c:v>496.39247050244802</c:v>
                </c:pt>
                <c:pt idx="8944">
                  <c:v>496.44797676103002</c:v>
                </c:pt>
                <c:pt idx="8945">
                  <c:v>496.50348301961299</c:v>
                </c:pt>
                <c:pt idx="8946">
                  <c:v>496.55898927819499</c:v>
                </c:pt>
                <c:pt idx="8947">
                  <c:v>496.61449553677801</c:v>
                </c:pt>
                <c:pt idx="8948">
                  <c:v>496.67000179536001</c:v>
                </c:pt>
                <c:pt idx="8949">
                  <c:v>496.72550805394201</c:v>
                </c:pt>
                <c:pt idx="8950">
                  <c:v>496.78101431252497</c:v>
                </c:pt>
                <c:pt idx="8951">
                  <c:v>496.83652057110697</c:v>
                </c:pt>
                <c:pt idx="8952">
                  <c:v>496.89202682969</c:v>
                </c:pt>
                <c:pt idx="8953">
                  <c:v>496.947533088272</c:v>
                </c:pt>
                <c:pt idx="8954">
                  <c:v>497.003039346854</c:v>
                </c:pt>
                <c:pt idx="8955">
                  <c:v>497.05854560543702</c:v>
                </c:pt>
                <c:pt idx="8956">
                  <c:v>497.11405186401902</c:v>
                </c:pt>
                <c:pt idx="8957">
                  <c:v>497.16955812260198</c:v>
                </c:pt>
                <c:pt idx="8958">
                  <c:v>497.22506438118398</c:v>
                </c:pt>
                <c:pt idx="8959">
                  <c:v>497.28057063976598</c:v>
                </c:pt>
                <c:pt idx="8960">
                  <c:v>497.33607689834901</c:v>
                </c:pt>
                <c:pt idx="8961">
                  <c:v>497.39158315693101</c:v>
                </c:pt>
                <c:pt idx="8962">
                  <c:v>497.44708941551397</c:v>
                </c:pt>
                <c:pt idx="8963">
                  <c:v>497.50259567409603</c:v>
                </c:pt>
                <c:pt idx="8964">
                  <c:v>497.55810193267803</c:v>
                </c:pt>
                <c:pt idx="8965">
                  <c:v>497.61360819126099</c:v>
                </c:pt>
                <c:pt idx="8966">
                  <c:v>497.66911444984299</c:v>
                </c:pt>
                <c:pt idx="8967">
                  <c:v>497.72462070842602</c:v>
                </c:pt>
                <c:pt idx="8968">
                  <c:v>497.78012696700802</c:v>
                </c:pt>
                <c:pt idx="8969">
                  <c:v>497.83563322559002</c:v>
                </c:pt>
                <c:pt idx="8970">
                  <c:v>497.89113948417298</c:v>
                </c:pt>
                <c:pt idx="8971">
                  <c:v>497.94664574275498</c:v>
                </c:pt>
                <c:pt idx="8972">
                  <c:v>498.002152001338</c:v>
                </c:pt>
                <c:pt idx="8973">
                  <c:v>498.05765825992</c:v>
                </c:pt>
                <c:pt idx="8974">
                  <c:v>498.113164518502</c:v>
                </c:pt>
                <c:pt idx="8975">
                  <c:v>498.16867077708503</c:v>
                </c:pt>
                <c:pt idx="8976">
                  <c:v>498.22417703566703</c:v>
                </c:pt>
                <c:pt idx="8977">
                  <c:v>498.27968329424999</c:v>
                </c:pt>
                <c:pt idx="8978">
                  <c:v>498.33518955283199</c:v>
                </c:pt>
                <c:pt idx="8979">
                  <c:v>498.39069581141399</c:v>
                </c:pt>
                <c:pt idx="8980">
                  <c:v>498.44620206999701</c:v>
                </c:pt>
                <c:pt idx="8981">
                  <c:v>498.50170832857901</c:v>
                </c:pt>
                <c:pt idx="8982">
                  <c:v>498.55721458716198</c:v>
                </c:pt>
                <c:pt idx="8983">
                  <c:v>498.61272084574398</c:v>
                </c:pt>
                <c:pt idx="8984">
                  <c:v>498.66822710432598</c:v>
                </c:pt>
                <c:pt idx="8985">
                  <c:v>498.723733362909</c:v>
                </c:pt>
                <c:pt idx="8986">
                  <c:v>498.779239621491</c:v>
                </c:pt>
                <c:pt idx="8987">
                  <c:v>498.83474588007402</c:v>
                </c:pt>
                <c:pt idx="8988">
                  <c:v>498.89025213865602</c:v>
                </c:pt>
                <c:pt idx="8989">
                  <c:v>498.94575839723802</c:v>
                </c:pt>
                <c:pt idx="8990">
                  <c:v>499.00126465582099</c:v>
                </c:pt>
                <c:pt idx="8991">
                  <c:v>499.05677091440299</c:v>
                </c:pt>
                <c:pt idx="8992">
                  <c:v>499.11227717298601</c:v>
                </c:pt>
                <c:pt idx="8993">
                  <c:v>499.16778343156801</c:v>
                </c:pt>
                <c:pt idx="8994">
                  <c:v>499.22328969015098</c:v>
                </c:pt>
                <c:pt idx="8995">
                  <c:v>499.27879594873298</c:v>
                </c:pt>
                <c:pt idx="8996">
                  <c:v>499.33430220731498</c:v>
                </c:pt>
                <c:pt idx="8997">
                  <c:v>499.389808465898</c:v>
                </c:pt>
                <c:pt idx="8998">
                  <c:v>499.44531472448</c:v>
                </c:pt>
                <c:pt idx="8999">
                  <c:v>499.50082098306302</c:v>
                </c:pt>
                <c:pt idx="9000">
                  <c:v>499.55632724164502</c:v>
                </c:pt>
                <c:pt idx="9001">
                  <c:v>499.61183350022702</c:v>
                </c:pt>
                <c:pt idx="9002">
                  <c:v>499.66733975880999</c:v>
                </c:pt>
                <c:pt idx="9003">
                  <c:v>499.72284601739199</c:v>
                </c:pt>
                <c:pt idx="9004">
                  <c:v>499.77835227597501</c:v>
                </c:pt>
                <c:pt idx="9005">
                  <c:v>499.83385853455701</c:v>
                </c:pt>
                <c:pt idx="9006">
                  <c:v>499.88936479313901</c:v>
                </c:pt>
                <c:pt idx="9007">
                  <c:v>499.94487105172198</c:v>
                </c:pt>
                <c:pt idx="9008">
                  <c:v>500.00037731030397</c:v>
                </c:pt>
              </c:numCache>
            </c:numRef>
          </c:xVal>
          <c:yVal>
            <c:numRef>
              <c:f>поперечные!$B$7:$MHN$7</c:f>
              <c:numCache>
                <c:formatCode>General</c:formatCode>
                <c:ptCount val="9009"/>
                <c:pt idx="0">
                  <c:v>-1.0500000000000001E-2</c:v>
                </c:pt>
                <c:pt idx="1">
                  <c:v>-1.0507410896892236E-2</c:v>
                </c:pt>
                <c:pt idx="2">
                  <c:v>-1.0514821429497308E-2</c:v>
                </c:pt>
                <c:pt idx="3">
                  <c:v>-1.0522231562619588E-2</c:v>
                </c:pt>
                <c:pt idx="4">
                  <c:v>-1.0529641261066898E-2</c:v>
                </c:pt>
                <c:pt idx="5">
                  <c:v>-1.0537050489650694E-2</c:v>
                </c:pt>
                <c:pt idx="6">
                  <c:v>-1.0544459213186228E-2</c:v>
                </c:pt>
                <c:pt idx="7">
                  <c:v>-1.055186739649271E-2</c:v>
                </c:pt>
                <c:pt idx="8">
                  <c:v>-1.0559275004393485E-2</c:v>
                </c:pt>
                <c:pt idx="9">
                  <c:v>-1.0566682001716191E-2</c:v>
                </c:pt>
                <c:pt idx="10">
                  <c:v>-1.0574088353292923E-2</c:v>
                </c:pt>
                <c:pt idx="11">
                  <c:v>-1.0581494023960417E-2</c:v>
                </c:pt>
                <c:pt idx="12">
                  <c:v>-1.0588898978560199E-2</c:v>
                </c:pt>
                <c:pt idx="13">
                  <c:v>-1.0596303181938759E-2</c:v>
                </c:pt>
                <c:pt idx="14">
                  <c:v>-1.0603706598947719E-2</c:v>
                </c:pt>
                <c:pt idx="15">
                  <c:v>-1.0611109194443996E-2</c:v>
                </c:pt>
                <c:pt idx="16">
                  <c:v>-1.0618510933289978E-2</c:v>
                </c:pt>
                <c:pt idx="17">
                  <c:v>-1.0625911780353672E-2</c:v>
                </c:pt>
                <c:pt idx="18">
                  <c:v>-1.0633311700508893E-2</c:v>
                </c:pt>
                <c:pt idx="19">
                  <c:v>-1.0640710658635413E-2</c:v>
                </c:pt>
                <c:pt idx="20">
                  <c:v>-1.0648108619619141E-2</c:v>
                </c:pt>
                <c:pt idx="21">
                  <c:v>-1.0655505548352276E-2</c:v>
                </c:pt>
                <c:pt idx="22">
                  <c:v>-1.0662901409733487E-2</c:v>
                </c:pt>
                <c:pt idx="23">
                  <c:v>-1.0670296168668068E-2</c:v>
                </c:pt>
                <c:pt idx="24">
                  <c:v>-1.0677689790068117E-2</c:v>
                </c:pt>
                <c:pt idx="25">
                  <c:v>-1.0685082238852684E-2</c:v>
                </c:pt>
                <c:pt idx="26">
                  <c:v>-1.0692473479947964E-2</c:v>
                </c:pt>
                <c:pt idx="27">
                  <c:v>-1.0699863478287429E-2</c:v>
                </c:pt>
                <c:pt idx="28">
                  <c:v>-1.070725219881203E-2</c:v>
                </c:pt>
                <c:pt idx="29">
                  <c:v>-1.0714639606470337E-2</c:v>
                </c:pt>
                <c:pt idx="30">
                  <c:v>-1.0722025666218719E-2</c:v>
                </c:pt>
                <c:pt idx="31">
                  <c:v>-1.0729410343021498E-2</c:v>
                </c:pt>
                <c:pt idx="32">
                  <c:v>-1.0736793601851136E-2</c:v>
                </c:pt>
                <c:pt idx="33">
                  <c:v>-1.0744175407688378E-2</c:v>
                </c:pt>
                <c:pt idx="34">
                  <c:v>-1.0751555725522432E-2</c:v>
                </c:pt>
                <c:pt idx="35">
                  <c:v>-1.0758934520351126E-2</c:v>
                </c:pt>
                <c:pt idx="36">
                  <c:v>-1.0766311757181088E-2</c:v>
                </c:pt>
                <c:pt idx="37">
                  <c:v>-1.0773687401027894E-2</c:v>
                </c:pt>
                <c:pt idx="38">
                  <c:v>-1.0781061416916248E-2</c:v>
                </c:pt>
                <c:pt idx="39">
                  <c:v>-1.0788433769880139E-2</c:v>
                </c:pt>
                <c:pt idx="40">
                  <c:v>-1.0795804424963015E-2</c:v>
                </c:pt>
                <c:pt idx="41">
                  <c:v>-1.0803173347217938E-2</c:v>
                </c:pt>
                <c:pt idx="42">
                  <c:v>-1.0810540501707757E-2</c:v>
                </c:pt>
                <c:pt idx="43">
                  <c:v>-1.0817905853505276E-2</c:v>
                </c:pt>
                <c:pt idx="44">
                  <c:v>-1.0825269367693414E-2</c:v>
                </c:pt>
                <c:pt idx="45">
                  <c:v>-1.0832631009365367E-2</c:v>
                </c:pt>
                <c:pt idx="46">
                  <c:v>-1.0839990743624786E-2</c:v>
                </c:pt>
                <c:pt idx="47">
                  <c:v>-1.0847348535585924E-2</c:v>
                </c:pt>
                <c:pt idx="48">
                  <c:v>-1.0854704350373829E-2</c:v>
                </c:pt>
                <c:pt idx="49">
                  <c:v>-1.0862058153124476E-2</c:v>
                </c:pt>
                <c:pt idx="50">
                  <c:v>-1.0869409908984955E-2</c:v>
                </c:pt>
                <c:pt idx="51">
                  <c:v>-1.0876759583113632E-2</c:v>
                </c:pt>
                <c:pt idx="52">
                  <c:v>-1.0884107140680306E-2</c:v>
                </c:pt>
                <c:pt idx="53">
                  <c:v>-1.0891452546866387E-2</c:v>
                </c:pt>
                <c:pt idx="54">
                  <c:v>-1.0898795766865046E-2</c:v>
                </c:pt>
                <c:pt idx="55">
                  <c:v>-1.0906136765881392E-2</c:v>
                </c:pt>
                <c:pt idx="56">
                  <c:v>-1.0913475509132631E-2</c:v>
                </c:pt>
                <c:pt idx="57">
                  <c:v>-1.092081196184823E-2</c:v>
                </c:pt>
                <c:pt idx="58">
                  <c:v>-1.0928146089270088E-2</c:v>
                </c:pt>
                <c:pt idx="59">
                  <c:v>-1.0935477856652692E-2</c:v>
                </c:pt>
                <c:pt idx="60">
                  <c:v>-1.0942807229263291E-2</c:v>
                </c:pt>
                <c:pt idx="61">
                  <c:v>-1.0950134172382046E-2</c:v>
                </c:pt>
                <c:pt idx="62">
                  <c:v>-1.0957458651302217E-2</c:v>
                </c:pt>
                <c:pt idx="63">
                  <c:v>-1.0964780631330297E-2</c:v>
                </c:pt>
                <c:pt idx="64">
                  <c:v>-1.0972100077786212E-2</c:v>
                </c:pt>
                <c:pt idx="65">
                  <c:v>-1.0979416956003451E-2</c:v>
                </c:pt>
                <c:pt idx="66">
                  <c:v>-1.0986731231329257E-2</c:v>
                </c:pt>
                <c:pt idx="67">
                  <c:v>-1.0994042869124768E-2</c:v>
                </c:pt>
                <c:pt idx="68">
                  <c:v>-1.1001351834765203E-2</c:v>
                </c:pt>
                <c:pt idx="69">
                  <c:v>-1.100865809364001E-2</c:v>
                </c:pt>
                <c:pt idx="70">
                  <c:v>-1.1015961611153037E-2</c:v>
                </c:pt>
                <c:pt idx="71">
                  <c:v>-1.1023262352722692E-2</c:v>
                </c:pt>
                <c:pt idx="72">
                  <c:v>-1.1030560283782114E-2</c:v>
                </c:pt>
                <c:pt idx="73">
                  <c:v>-1.1037855369779324E-2</c:v>
                </c:pt>
                <c:pt idx="74">
                  <c:v>-1.1045147576177401E-2</c:v>
                </c:pt>
                <c:pt idx="75">
                  <c:v>-1.1052436868454639E-2</c:v>
                </c:pt>
                <c:pt idx="76">
                  <c:v>-1.1059723212104711E-2</c:v>
                </c:pt>
                <c:pt idx="77">
                  <c:v>-1.1067006572636831E-2</c:v>
                </c:pt>
                <c:pt idx="78">
                  <c:v>-1.1074286915575927E-2</c:v>
                </c:pt>
                <c:pt idx="79">
                  <c:v>-1.1081564206462783E-2</c:v>
                </c:pt>
                <c:pt idx="80">
                  <c:v>-1.1088838410854229E-2</c:v>
                </c:pt>
                <c:pt idx="81">
                  <c:v>-1.109610949432328E-2</c:v>
                </c:pt>
                <c:pt idx="82">
                  <c:v>-1.1103377422459315E-2</c:v>
                </c:pt>
                <c:pt idx="83">
                  <c:v>-1.1110642160868231E-2</c:v>
                </c:pt>
                <c:pt idx="84">
                  <c:v>-1.1117903675172609E-2</c:v>
                </c:pt>
                <c:pt idx="85">
                  <c:v>-1.1125161931011878E-2</c:v>
                </c:pt>
                <c:pt idx="86">
                  <c:v>-1.1132416894042469E-2</c:v>
                </c:pt>
                <c:pt idx="87">
                  <c:v>-1.1139668529937995E-2</c:v>
                </c:pt>
                <c:pt idx="88">
                  <c:v>-1.1146916804389393E-2</c:v>
                </c:pt>
                <c:pt idx="89">
                  <c:v>-1.1154161683105101E-2</c:v>
                </c:pt>
                <c:pt idx="90">
                  <c:v>-1.1161403131811213E-2</c:v>
                </c:pt>
                <c:pt idx="91">
                  <c:v>-1.116864111625164E-2</c:v>
                </c:pt>
                <c:pt idx="92">
                  <c:v>-1.117587560218828E-2</c:v>
                </c:pt>
                <c:pt idx="93">
                  <c:v>-1.1183106555401175E-2</c:v>
                </c:pt>
                <c:pt idx="94">
                  <c:v>-1.1190333941688665E-2</c:v>
                </c:pt>
                <c:pt idx="95">
                  <c:v>-1.1197557726867565E-2</c:v>
                </c:pt>
                <c:pt idx="96">
                  <c:v>-1.1204777876773316E-2</c:v>
                </c:pt>
                <c:pt idx="97">
                  <c:v>-1.121199435726015E-2</c:v>
                </c:pt>
                <c:pt idx="98">
                  <c:v>-1.1219207134201247E-2</c:v>
                </c:pt>
                <c:pt idx="99">
                  <c:v>-1.1226416173488908E-2</c:v>
                </c:pt>
                <c:pt idx="100">
                  <c:v>-1.1233621441034703E-2</c:v>
                </c:pt>
                <c:pt idx="101">
                  <c:v>-1.1240822902769634E-2</c:v>
                </c:pt>
                <c:pt idx="102">
                  <c:v>-1.124802052464431E-2</c:v>
                </c:pt>
                <c:pt idx="103">
                  <c:v>-1.1255214272629085E-2</c:v>
                </c:pt>
                <c:pt idx="104">
                  <c:v>-1.1262404112714241E-2</c:v>
                </c:pt>
                <c:pt idx="105">
                  <c:v>-1.1269590010910133E-2</c:v>
                </c:pt>
                <c:pt idx="106">
                  <c:v>-1.1276771933247361E-2</c:v>
                </c:pt>
                <c:pt idx="107">
                  <c:v>-1.1283949845776915E-2</c:v>
                </c:pt>
                <c:pt idx="108">
                  <c:v>-1.129112371457036E-2</c:v>
                </c:pt>
                <c:pt idx="109">
                  <c:v>-1.1298293505719967E-2</c:v>
                </c:pt>
                <c:pt idx="110">
                  <c:v>-1.1305459185338899E-2</c:v>
                </c:pt>
                <c:pt idx="111">
                  <c:v>-1.1312620719561354E-2</c:v>
                </c:pt>
                <c:pt idx="112">
                  <c:v>-1.1319778074542732E-2</c:v>
                </c:pt>
                <c:pt idx="113">
                  <c:v>-1.1326931216459796E-2</c:v>
                </c:pt>
                <c:pt idx="114">
                  <c:v>-1.133408011151083E-2</c:v>
                </c:pt>
                <c:pt idx="115">
                  <c:v>-1.1341224725915791E-2</c:v>
                </c:pt>
                <c:pt idx="116">
                  <c:v>-1.134836502591649E-2</c:v>
                </c:pt>
                <c:pt idx="117">
                  <c:v>-1.135550097777672E-2</c:v>
                </c:pt>
                <c:pt idx="118">
                  <c:v>-1.1362632547782447E-2</c:v>
                </c:pt>
                <c:pt idx="119">
                  <c:v>-1.1369759702241944E-2</c:v>
                </c:pt>
                <c:pt idx="120">
                  <c:v>-1.137688240748597E-2</c:v>
                </c:pt>
                <c:pt idx="121">
                  <c:v>-1.1384000629867917E-2</c:v>
                </c:pt>
                <c:pt idx="122">
                  <c:v>-1.1391114335763966E-2</c:v>
                </c:pt>
                <c:pt idx="123">
                  <c:v>-1.1398223491573259E-2</c:v>
                </c:pt>
                <c:pt idx="124">
                  <c:v>-1.1405328063718049E-2</c:v>
                </c:pt>
                <c:pt idx="125">
                  <c:v>-1.1412428018643853E-2</c:v>
                </c:pt>
                <c:pt idx="126">
                  <c:v>-1.1419523322819626E-2</c:v>
                </c:pt>
                <c:pt idx="127">
                  <c:v>-1.1426613942737907E-2</c:v>
                </c:pt>
                <c:pt idx="128">
                  <c:v>-1.1433699844914979E-2</c:v>
                </c:pt>
                <c:pt idx="129">
                  <c:v>-1.1440780995891027E-2</c:v>
                </c:pt>
                <c:pt idx="130">
                  <c:v>-1.1447857362230304E-2</c:v>
                </c:pt>
                <c:pt idx="131">
                  <c:v>-1.1454928910521274E-2</c:v>
                </c:pt>
                <c:pt idx="132">
                  <c:v>-1.1461995607376789E-2</c:v>
                </c:pt>
                <c:pt idx="133">
                  <c:v>-1.1469057419434221E-2</c:v>
                </c:pt>
                <c:pt idx="134">
                  <c:v>-1.147611431335565E-2</c:v>
                </c:pt>
                <c:pt idx="135">
                  <c:v>-1.148316625582799E-2</c:v>
                </c:pt>
                <c:pt idx="136">
                  <c:v>-1.1490213213563175E-2</c:v>
                </c:pt>
                <c:pt idx="137">
                  <c:v>-1.149725515329829E-2</c:v>
                </c:pt>
                <c:pt idx="138">
                  <c:v>-1.1504292041795754E-2</c:v>
                </c:pt>
                <c:pt idx="139">
                  <c:v>-1.1511323845843449E-2</c:v>
                </c:pt>
                <c:pt idx="140">
                  <c:v>-1.1518350532254903E-2</c:v>
                </c:pt>
                <c:pt idx="141">
                  <c:v>-1.1525372067869424E-2</c:v>
                </c:pt>
                <c:pt idx="142">
                  <c:v>-1.1532388419552279E-2</c:v>
                </c:pt>
                <c:pt idx="143">
                  <c:v>-1.1539399554194829E-2</c:v>
                </c:pt>
                <c:pt idx="144">
                  <c:v>-1.1546405438714699E-2</c:v>
                </c:pt>
                <c:pt idx="145">
                  <c:v>-1.1553406040055923E-2</c:v>
                </c:pt>
                <c:pt idx="146">
                  <c:v>-1.1560401325189111E-2</c:v>
                </c:pt>
                <c:pt idx="147">
                  <c:v>-1.1567391261111606E-2</c:v>
                </c:pt>
                <c:pt idx="148">
                  <c:v>-1.1574375814847621E-2</c:v>
                </c:pt>
                <c:pt idx="149">
                  <c:v>-1.1581354953448421E-2</c:v>
                </c:pt>
                <c:pt idx="150">
                  <c:v>-1.158832864399245E-2</c:v>
                </c:pt>
                <c:pt idx="151">
                  <c:v>-1.1595296853585511E-2</c:v>
                </c:pt>
                <c:pt idx="152">
                  <c:v>-1.1602259549360909E-2</c:v>
                </c:pt>
                <c:pt idx="153">
                  <c:v>-1.1609216698479606E-2</c:v>
                </c:pt>
                <c:pt idx="154">
                  <c:v>-1.161616826813038E-2</c:v>
                </c:pt>
                <c:pt idx="155">
                  <c:v>-1.1623114225529972E-2</c:v>
                </c:pt>
                <c:pt idx="156">
                  <c:v>-1.1630054537923254E-2</c:v>
                </c:pt>
                <c:pt idx="157">
                  <c:v>-1.1636989172583368E-2</c:v>
                </c:pt>
                <c:pt idx="158">
                  <c:v>-1.1643918096811891E-2</c:v>
                </c:pt>
                <c:pt idx="159">
                  <c:v>-1.1650841277938985E-2</c:v>
                </c:pt>
                <c:pt idx="160">
                  <c:v>-1.1657758683323551E-2</c:v>
                </c:pt>
                <c:pt idx="161">
                  <c:v>-1.1664670280353385E-2</c:v>
                </c:pt>
                <c:pt idx="162">
                  <c:v>-1.1671576036445325E-2</c:v>
                </c:pt>
                <c:pt idx="163">
                  <c:v>-1.1678475919045417E-2</c:v>
                </c:pt>
                <c:pt idx="164">
                  <c:v>-1.1685369895629056E-2</c:v>
                </c:pt>
                <c:pt idx="165">
                  <c:v>-1.1692257933701147E-2</c:v>
                </c:pt>
                <c:pt idx="166">
                  <c:v>-1.1699140000796252E-2</c:v>
                </c:pt>
                <c:pt idx="167">
                  <c:v>-1.1706016064478748E-2</c:v>
                </c:pt>
                <c:pt idx="168">
                  <c:v>-1.1712886092342977E-2</c:v>
                </c:pt>
                <c:pt idx="169">
                  <c:v>-1.1719750052013403E-2</c:v>
                </c:pt>
                <c:pt idx="170">
                  <c:v>-1.1726607911144757E-2</c:v>
                </c:pt>
                <c:pt idx="171">
                  <c:v>-1.1733459637422197E-2</c:v>
                </c:pt>
                <c:pt idx="172">
                  <c:v>-1.1740305198561453E-2</c:v>
                </c:pt>
                <c:pt idx="173">
                  <c:v>-1.1747144562308985E-2</c:v>
                </c:pt>
                <c:pt idx="174">
                  <c:v>-1.1753977696442137E-2</c:v>
                </c:pt>
                <c:pt idx="175">
                  <c:v>-1.1760804568769274E-2</c:v>
                </c:pt>
                <c:pt idx="176">
                  <c:v>-1.1767625147129951E-2</c:v>
                </c:pt>
                <c:pt idx="177">
                  <c:v>-1.1774439399395058E-2</c:v>
                </c:pt>
                <c:pt idx="178">
                  <c:v>-1.1781247293466971E-2</c:v>
                </c:pt>
                <c:pt idx="179">
                  <c:v>-1.1788048797279693E-2</c:v>
                </c:pt>
                <c:pt idx="180">
                  <c:v>-1.1794843878799029E-2</c:v>
                </c:pt>
                <c:pt idx="181">
                  <c:v>-1.1801632506022714E-2</c:v>
                </c:pt>
                <c:pt idx="182">
                  <c:v>-1.1808414646980575E-2</c:v>
                </c:pt>
                <c:pt idx="183">
                  <c:v>-1.1815190269734677E-2</c:v>
                </c:pt>
                <c:pt idx="184">
                  <c:v>-1.1821959342379475E-2</c:v>
                </c:pt>
                <c:pt idx="185">
                  <c:v>-1.1828721833041966E-2</c:v>
                </c:pt>
                <c:pt idx="186">
                  <c:v>-1.1835477709881838E-2</c:v>
                </c:pt>
                <c:pt idx="187">
                  <c:v>-1.1842226941091613E-2</c:v>
                </c:pt>
                <c:pt idx="188">
                  <c:v>-1.184896949489681E-2</c:v>
                </c:pt>
                <c:pt idx="189">
                  <c:v>-1.1855705339556084E-2</c:v>
                </c:pt>
                <c:pt idx="190">
                  <c:v>-1.1862434443361379E-2</c:v>
                </c:pt>
                <c:pt idx="191">
                  <c:v>-1.1869156774638083E-2</c:v>
                </c:pt>
                <c:pt idx="192">
                  <c:v>-1.1875872301745149E-2</c:v>
                </c:pt>
                <c:pt idx="193">
                  <c:v>-1.1882580993075287E-2</c:v>
                </c:pt>
                <c:pt idx="194">
                  <c:v>-1.1889282817055084E-2</c:v>
                </c:pt>
                <c:pt idx="195">
                  <c:v>-1.1895977742145165E-2</c:v>
                </c:pt>
                <c:pt idx="196">
                  <c:v>-1.190266573684033E-2</c:v>
                </c:pt>
                <c:pt idx="197">
                  <c:v>-1.1909346769669711E-2</c:v>
                </c:pt>
                <c:pt idx="198">
                  <c:v>-1.1916020809196915E-2</c:v>
                </c:pt>
                <c:pt idx="199">
                  <c:v>-1.1922687824020176E-2</c:v>
                </c:pt>
                <c:pt idx="200">
                  <c:v>-1.1929347782772505E-2</c:v>
                </c:pt>
                <c:pt idx="201">
                  <c:v>-1.1936000654121823E-2</c:v>
                </c:pt>
                <c:pt idx="202">
                  <c:v>-1.1942646406771128E-2</c:v>
                </c:pt>
                <c:pt idx="203">
                  <c:v>-1.1949285009458632E-2</c:v>
                </c:pt>
                <c:pt idx="204">
                  <c:v>-1.1955916430957902E-2</c:v>
                </c:pt>
                <c:pt idx="205">
                  <c:v>-1.1962540640078021E-2</c:v>
                </c:pt>
                <c:pt idx="206">
                  <c:v>-1.1969157605663725E-2</c:v>
                </c:pt>
                <c:pt idx="207">
                  <c:v>-1.1975767296595548E-2</c:v>
                </c:pt>
                <c:pt idx="208">
                  <c:v>-1.198236968178998E-2</c:v>
                </c:pt>
                <c:pt idx="209">
                  <c:v>-1.1988964730199596E-2</c:v>
                </c:pt>
                <c:pt idx="210">
                  <c:v>-1.1995552410813218E-2</c:v>
                </c:pt>
                <c:pt idx="211">
                  <c:v>-1.200213269265606E-2</c:v>
                </c:pt>
                <c:pt idx="212">
                  <c:v>-1.2008705544789838E-2</c:v>
                </c:pt>
                <c:pt idx="213">
                  <c:v>-1.2015270936312973E-2</c:v>
                </c:pt>
                <c:pt idx="214">
                  <c:v>-1.2021828836360705E-2</c:v>
                </c:pt>
                <c:pt idx="215">
                  <c:v>-1.2028379214105232E-2</c:v>
                </c:pt>
                <c:pt idx="216">
                  <c:v>-1.203492203875587E-2</c:v>
                </c:pt>
                <c:pt idx="217">
                  <c:v>-1.2041457279559189E-2</c:v>
                </c:pt>
                <c:pt idx="218">
                  <c:v>-1.2047984905799156E-2</c:v>
                </c:pt>
                <c:pt idx="219">
                  <c:v>-1.2054504886797292E-2</c:v>
                </c:pt>
                <c:pt idx="220">
                  <c:v>-1.2061017191912804E-2</c:v>
                </c:pt>
                <c:pt idx="221">
                  <c:v>-1.2067521790542728E-2</c:v>
                </c:pt>
                <c:pt idx="222">
                  <c:v>-1.2074018652122077E-2</c:v>
                </c:pt>
                <c:pt idx="223">
                  <c:v>-1.2080507746123991E-2</c:v>
                </c:pt>
                <c:pt idx="224">
                  <c:v>-1.2086989042059869E-2</c:v>
                </c:pt>
                <c:pt idx="225">
                  <c:v>-1.209346250947952E-2</c:v>
                </c:pt>
                <c:pt idx="226">
                  <c:v>-1.2099928117971299E-2</c:v>
                </c:pt>
                <c:pt idx="227">
                  <c:v>-1.2106385837162253E-2</c:v>
                </c:pt>
                <c:pt idx="228">
                  <c:v>-1.2112835636718274E-2</c:v>
                </c:pt>
                <c:pt idx="229">
                  <c:v>-1.2119277486344221E-2</c:v>
                </c:pt>
                <c:pt idx="230">
                  <c:v>-1.2125711355784078E-2</c:v>
                </c:pt>
                <c:pt idx="231">
                  <c:v>-1.2132137214821103E-2</c:v>
                </c:pt>
                <c:pt idx="232">
                  <c:v>-1.2138555033277919E-2</c:v>
                </c:pt>
                <c:pt idx="233">
                  <c:v>-1.2144964781016733E-2</c:v>
                </c:pt>
                <c:pt idx="234">
                  <c:v>-1.2151366427939431E-2</c:v>
                </c:pt>
                <c:pt idx="235">
                  <c:v>-1.2157759943987717E-2</c:v>
                </c:pt>
                <c:pt idx="236">
                  <c:v>-1.2164145299143274E-2</c:v>
                </c:pt>
                <c:pt idx="237">
                  <c:v>-1.2170522463427888E-2</c:v>
                </c:pt>
                <c:pt idx="238">
                  <c:v>-1.2176891406903602E-2</c:v>
                </c:pt>
                <c:pt idx="239">
                  <c:v>-1.2183252099672847E-2</c:v>
                </c:pt>
                <c:pt idx="240">
                  <c:v>-1.2189604511878584E-2</c:v>
                </c:pt>
                <c:pt idx="241">
                  <c:v>-1.219594861370445E-2</c:v>
                </c:pt>
                <c:pt idx="242">
                  <c:v>-1.2202284375374892E-2</c:v>
                </c:pt>
                <c:pt idx="243">
                  <c:v>-1.2208611767155302E-2</c:v>
                </c:pt>
                <c:pt idx="244">
                  <c:v>-1.2214930759352172E-2</c:v>
                </c:pt>
                <c:pt idx="245">
                  <c:v>-1.2221241322313219E-2</c:v>
                </c:pt>
                <c:pt idx="246">
                  <c:v>-1.2227543426427527E-2</c:v>
                </c:pt>
                <c:pt idx="247">
                  <c:v>-1.2233837042125694E-2</c:v>
                </c:pt>
                <c:pt idx="248">
                  <c:v>-1.2240122139879961E-2</c:v>
                </c:pt>
                <c:pt idx="249">
                  <c:v>-1.2246398690204352E-2</c:v>
                </c:pt>
                <c:pt idx="250">
                  <c:v>-1.2252666663654814E-2</c:v>
                </c:pt>
                <c:pt idx="251">
                  <c:v>-1.2258926030829372E-2</c:v>
                </c:pt>
                <c:pt idx="252">
                  <c:v>-1.2265176762368213E-2</c:v>
                </c:pt>
                <c:pt idx="253">
                  <c:v>-1.2271418828953891E-2</c:v>
                </c:pt>
                <c:pt idx="254">
                  <c:v>-1.2277652201311429E-2</c:v>
                </c:pt>
                <c:pt idx="255">
                  <c:v>-1.2283876850208458E-2</c:v>
                </c:pt>
                <c:pt idx="256">
                  <c:v>-1.2290092746455358E-2</c:v>
                </c:pt>
                <c:pt idx="257">
                  <c:v>-1.2296299860905389E-2</c:v>
                </c:pt>
                <c:pt idx="258">
                  <c:v>-1.2302498164454846E-2</c:v>
                </c:pt>
                <c:pt idx="259">
                  <c:v>-1.2308687628043167E-2</c:v>
                </c:pt>
                <c:pt idx="260">
                  <c:v>-1.2314868222653094E-2</c:v>
                </c:pt>
                <c:pt idx="261">
                  <c:v>-1.2321039919310795E-2</c:v>
                </c:pt>
                <c:pt idx="262">
                  <c:v>-1.2327202689086008E-2</c:v>
                </c:pt>
                <c:pt idx="263">
                  <c:v>-1.2333356503092165E-2</c:v>
                </c:pt>
                <c:pt idx="264">
                  <c:v>-1.2339501332486543E-2</c:v>
                </c:pt>
                <c:pt idx="265">
                  <c:v>-1.2345637148470387E-2</c:v>
                </c:pt>
                <c:pt idx="266">
                  <c:v>-1.2351763922289049E-2</c:v>
                </c:pt>
                <c:pt idx="267">
                  <c:v>-1.2357881625232121E-2</c:v>
                </c:pt>
                <c:pt idx="268">
                  <c:v>-1.2363990228633576E-2</c:v>
                </c:pt>
                <c:pt idx="269">
                  <c:v>-1.2370089703871889E-2</c:v>
                </c:pt>
                <c:pt idx="270">
                  <c:v>-1.237618002237019E-2</c:v>
                </c:pt>
                <c:pt idx="271">
                  <c:v>-1.2382261155596387E-2</c:v>
                </c:pt>
                <c:pt idx="272">
                  <c:v>-1.2388333075063276E-2</c:v>
                </c:pt>
                <c:pt idx="273">
                  <c:v>-1.2394395752328723E-2</c:v>
                </c:pt>
                <c:pt idx="274">
                  <c:v>-1.2400449158995765E-2</c:v>
                </c:pt>
                <c:pt idx="275">
                  <c:v>-1.240649326671275E-2</c:v>
                </c:pt>
                <c:pt idx="276">
                  <c:v>-1.2412528047173474E-2</c:v>
                </c:pt>
                <c:pt idx="277">
                  <c:v>-1.2418553472117297E-2</c:v>
                </c:pt>
                <c:pt idx="278">
                  <c:v>-1.2424569513329301E-2</c:v>
                </c:pt>
                <c:pt idx="279">
                  <c:v>-1.2430576142640398E-2</c:v>
                </c:pt>
                <c:pt idx="280">
                  <c:v>-1.243657333192748E-2</c:v>
                </c:pt>
                <c:pt idx="281">
                  <c:v>-1.2442561053113539E-2</c:v>
                </c:pt>
                <c:pt idx="282">
                  <c:v>-1.2448539278167805E-2</c:v>
                </c:pt>
                <c:pt idx="283">
                  <c:v>-1.2454507979105868E-2</c:v>
                </c:pt>
                <c:pt idx="284">
                  <c:v>-1.2460467127989821E-2</c:v>
                </c:pt>
                <c:pt idx="285">
                  <c:v>-1.2466416696928388E-2</c:v>
                </c:pt>
                <c:pt idx="286">
                  <c:v>-1.2472356658077041E-2</c:v>
                </c:pt>
                <c:pt idx="287">
                  <c:v>-1.2478286983638153E-2</c:v>
                </c:pt>
                <c:pt idx="288">
                  <c:v>-1.2484207645861105E-2</c:v>
                </c:pt>
                <c:pt idx="289">
                  <c:v>-1.2490118617042432E-2</c:v>
                </c:pt>
                <c:pt idx="290">
                  <c:v>-1.2496019869525947E-2</c:v>
                </c:pt>
                <c:pt idx="291">
                  <c:v>-1.2501911375702879E-2</c:v>
                </c:pt>
                <c:pt idx="292">
                  <c:v>-1.2507793108011965E-2</c:v>
                </c:pt>
                <c:pt idx="293">
                  <c:v>-1.2513665038939631E-2</c:v>
                </c:pt>
                <c:pt idx="294">
                  <c:v>-1.2519527141020099E-2</c:v>
                </c:pt>
                <c:pt idx="295">
                  <c:v>-1.2525379386835501E-2</c:v>
                </c:pt>
                <c:pt idx="296">
                  <c:v>-1.2531221749016027E-2</c:v>
                </c:pt>
                <c:pt idx="297">
                  <c:v>-1.2537054200240039E-2</c:v>
                </c:pt>
                <c:pt idx="298">
                  <c:v>-1.2542876713234214E-2</c:v>
                </c:pt>
                <c:pt idx="299">
                  <c:v>-1.2548689260773653E-2</c:v>
                </c:pt>
                <c:pt idx="300">
                  <c:v>-1.2554491815682026E-2</c:v>
                </c:pt>
                <c:pt idx="301">
                  <c:v>-1.2560284350831681E-2</c:v>
                </c:pt>
                <c:pt idx="302">
                  <c:v>-1.256606683914379E-2</c:v>
                </c:pt>
                <c:pt idx="303">
                  <c:v>-1.2571839253588459E-2</c:v>
                </c:pt>
                <c:pt idx="304">
                  <c:v>-1.2577601567184868E-2</c:v>
                </c:pt>
                <c:pt idx="305">
                  <c:v>-1.2583353753001379E-2</c:v>
                </c:pt>
                <c:pt idx="306">
                  <c:v>-1.2589095784155686E-2</c:v>
                </c:pt>
                <c:pt idx="307">
                  <c:v>-1.2594827633814918E-2</c:v>
                </c:pt>
                <c:pt idx="308">
                  <c:v>-1.2600549275195782E-2</c:v>
                </c:pt>
                <c:pt idx="309">
                  <c:v>-1.2606260681564667E-2</c:v>
                </c:pt>
                <c:pt idx="310">
                  <c:v>-1.2611961826237807E-2</c:v>
                </c:pt>
                <c:pt idx="311">
                  <c:v>-1.2617652682581337E-2</c:v>
                </c:pt>
                <c:pt idx="312">
                  <c:v>-1.2623333224011499E-2</c:v>
                </c:pt>
                <c:pt idx="313">
                  <c:v>-1.2629003423994718E-2</c:v>
                </c:pt>
                <c:pt idx="314">
                  <c:v>-1.2634663256047727E-2</c:v>
                </c:pt>
                <c:pt idx="315">
                  <c:v>-1.2640312693737705E-2</c:v>
                </c:pt>
                <c:pt idx="316">
                  <c:v>-1.2645951710682401E-2</c:v>
                </c:pt>
                <c:pt idx="317">
                  <c:v>-1.2651580280550237E-2</c:v>
                </c:pt>
                <c:pt idx="318">
                  <c:v>-1.2657198377060454E-2</c:v>
                </c:pt>
                <c:pt idx="319">
                  <c:v>-1.266280597398322E-2</c:v>
                </c:pt>
                <c:pt idx="320">
                  <c:v>-1.2668403045139762E-2</c:v>
                </c:pt>
                <c:pt idx="321">
                  <c:v>-1.267398956440248E-2</c:v>
                </c:pt>
                <c:pt idx="322">
                  <c:v>-1.2679565505695073E-2</c:v>
                </c:pt>
                <c:pt idx="323">
                  <c:v>-1.2685130842992665E-2</c:v>
                </c:pt>
                <c:pt idx="324">
                  <c:v>-1.2690685550321913E-2</c:v>
                </c:pt>
                <c:pt idx="325">
                  <c:v>-1.2696229601761141E-2</c:v>
                </c:pt>
                <c:pt idx="326">
                  <c:v>-1.2701762971440456E-2</c:v>
                </c:pt>
                <c:pt idx="327">
                  <c:v>-1.2707285633541872E-2</c:v>
                </c:pt>
                <c:pt idx="328">
                  <c:v>-1.2712797562299424E-2</c:v>
                </c:pt>
                <c:pt idx="329">
                  <c:v>-1.2718298731999289E-2</c:v>
                </c:pt>
                <c:pt idx="330">
                  <c:v>-1.2723789116979925E-2</c:v>
                </c:pt>
                <c:pt idx="331">
                  <c:v>-1.2729268691632139E-2</c:v>
                </c:pt>
                <c:pt idx="332">
                  <c:v>-1.2734737430399275E-2</c:v>
                </c:pt>
                <c:pt idx="333">
                  <c:v>-1.2740195307777284E-2</c:v>
                </c:pt>
                <c:pt idx="334">
                  <c:v>-1.2745642298314866E-2</c:v>
                </c:pt>
                <c:pt idx="335">
                  <c:v>-1.2751078376613576E-2</c:v>
                </c:pt>
                <c:pt idx="336">
                  <c:v>-1.2756503517327947E-2</c:v>
                </c:pt>
                <c:pt idx="337">
                  <c:v>-1.2761917695165607E-2</c:v>
                </c:pt>
                <c:pt idx="338">
                  <c:v>-1.2767320884887407E-2</c:v>
                </c:pt>
                <c:pt idx="339">
                  <c:v>-1.277271306130752E-2</c:v>
                </c:pt>
                <c:pt idx="340">
                  <c:v>-1.277809419929357E-2</c:v>
                </c:pt>
                <c:pt idx="341">
                  <c:v>-1.2783464273766752E-2</c:v>
                </c:pt>
                <c:pt idx="342">
                  <c:v>-1.2788823259701937E-2</c:v>
                </c:pt>
                <c:pt idx="343">
                  <c:v>-1.27941711321278E-2</c:v>
                </c:pt>
                <c:pt idx="344">
                  <c:v>-1.2799507866126934E-2</c:v>
                </c:pt>
                <c:pt idx="345">
                  <c:v>-1.2804833436835954E-2</c:v>
                </c:pt>
                <c:pt idx="346">
                  <c:v>-1.2810147819445632E-2</c:v>
                </c:pt>
                <c:pt idx="347">
                  <c:v>-1.2815450989201E-2</c:v>
                </c:pt>
                <c:pt idx="348">
                  <c:v>-1.2820742921401467E-2</c:v>
                </c:pt>
                <c:pt idx="349">
                  <c:v>-1.2826023591400934E-2</c:v>
                </c:pt>
                <c:pt idx="350">
                  <c:v>-1.2831292974607915E-2</c:v>
                </c:pt>
                <c:pt idx="351">
                  <c:v>-1.2836551046485647E-2</c:v>
                </c:pt>
                <c:pt idx="352">
                  <c:v>-1.2841797782552183E-2</c:v>
                </c:pt>
                <c:pt idx="353">
                  <c:v>-1.2847033158380551E-2</c:v>
                </c:pt>
                <c:pt idx="354">
                  <c:v>-1.2852257149598834E-2</c:v>
                </c:pt>
                <c:pt idx="355">
                  <c:v>-1.2857469731890295E-2</c:v>
                </c:pt>
                <c:pt idx="356">
                  <c:v>-1.2862670880993477E-2</c:v>
                </c:pt>
                <c:pt idx="357">
                  <c:v>-1.286786057270234E-2</c:v>
                </c:pt>
                <c:pt idx="358">
                  <c:v>-1.2873038782866353E-2</c:v>
                </c:pt>
                <c:pt idx="359">
                  <c:v>-1.2878205487390609E-2</c:v>
                </c:pt>
                <c:pt idx="360">
                  <c:v>-1.288336066223595E-2</c:v>
                </c:pt>
                <c:pt idx="361">
                  <c:v>-1.2888504283419059E-2</c:v>
                </c:pt>
                <c:pt idx="362">
                  <c:v>-1.2893636327012596E-2</c:v>
                </c:pt>
                <c:pt idx="363">
                  <c:v>-1.2898756769145281E-2</c:v>
                </c:pt>
                <c:pt idx="364">
                  <c:v>-1.2903865586002029E-2</c:v>
                </c:pt>
                <c:pt idx="365">
                  <c:v>-1.2908962753824046E-2</c:v>
                </c:pt>
                <c:pt idx="366">
                  <c:v>-1.2914048248908948E-2</c:v>
                </c:pt>
                <c:pt idx="367">
                  <c:v>-1.2919122047610867E-2</c:v>
                </c:pt>
                <c:pt idx="368">
                  <c:v>-1.2924184126340556E-2</c:v>
                </c:pt>
                <c:pt idx="369">
                  <c:v>-1.2929234461565514E-2</c:v>
                </c:pt>
                <c:pt idx="370">
                  <c:v>-1.2934273029810076E-2</c:v>
                </c:pt>
                <c:pt idx="371">
                  <c:v>-1.2939299807655543E-2</c:v>
                </c:pt>
                <c:pt idx="372">
                  <c:v>-1.2944314771740253E-2</c:v>
                </c:pt>
                <c:pt idx="373">
                  <c:v>-1.2949317898759744E-2</c:v>
                </c:pt>
                <c:pt idx="374">
                  <c:v>-1.2954309165466825E-2</c:v>
                </c:pt>
                <c:pt idx="375">
                  <c:v>-1.2959288548671686E-2</c:v>
                </c:pt>
                <c:pt idx="376">
                  <c:v>-1.2964256025242017E-2</c:v>
                </c:pt>
                <c:pt idx="377">
                  <c:v>-1.2969211572103114E-2</c:v>
                </c:pt>
                <c:pt idx="378">
                  <c:v>-1.2974155166237978E-2</c:v>
                </c:pt>
                <c:pt idx="379">
                  <c:v>-1.2979086784687425E-2</c:v>
                </c:pt>
                <c:pt idx="380">
                  <c:v>-1.29840064045502E-2</c:v>
                </c:pt>
                <c:pt idx="381">
                  <c:v>-1.2988914002983073E-2</c:v>
                </c:pt>
                <c:pt idx="382">
                  <c:v>-1.2993809557200947E-2</c:v>
                </c:pt>
                <c:pt idx="383">
                  <c:v>-1.2998693044476975E-2</c:v>
                </c:pt>
                <c:pt idx="384">
                  <c:v>-1.3003564442142646E-2</c:v>
                </c:pt>
                <c:pt idx="385">
                  <c:v>-1.3008423727587905E-2</c:v>
                </c:pt>
                <c:pt idx="386">
                  <c:v>-1.3013270878261254E-2</c:v>
                </c:pt>
                <c:pt idx="387">
                  <c:v>-1.3018105871669856E-2</c:v>
                </c:pt>
                <c:pt idx="388">
                  <c:v>-1.3022928685379636E-2</c:v>
                </c:pt>
                <c:pt idx="389">
                  <c:v>-1.302773929701539E-2</c:v>
                </c:pt>
                <c:pt idx="390">
                  <c:v>-1.3032537684260891E-2</c:v>
                </c:pt>
                <c:pt idx="391">
                  <c:v>-1.3037323824858988E-2</c:v>
                </c:pt>
                <c:pt idx="392">
                  <c:v>-1.3042097696611691E-2</c:v>
                </c:pt>
                <c:pt idx="393">
                  <c:v>-1.3046859277380314E-2</c:v>
                </c:pt>
                <c:pt idx="394">
                  <c:v>-1.3051608545085551E-2</c:v>
                </c:pt>
                <c:pt idx="395">
                  <c:v>-1.3056345477707574E-2</c:v>
                </c:pt>
                <c:pt idx="396">
                  <c:v>-1.3061070053286156E-2</c:v>
                </c:pt>
                <c:pt idx="397">
                  <c:v>-1.3065782249920756E-2</c:v>
                </c:pt>
                <c:pt idx="398">
                  <c:v>-1.3070482045770621E-2</c:v>
                </c:pt>
                <c:pt idx="399">
                  <c:v>-1.3075169419054898E-2</c:v>
                </c:pt>
                <c:pt idx="400">
                  <c:v>-1.3079844348052721E-2</c:v>
                </c:pt>
                <c:pt idx="401">
                  <c:v>-1.3084506811103324E-2</c:v>
                </c:pt>
                <c:pt idx="402">
                  <c:v>-1.3089156786606135E-2</c:v>
                </c:pt>
                <c:pt idx="403">
                  <c:v>-1.3093794253020876E-2</c:v>
                </c:pt>
                <c:pt idx="404">
                  <c:v>-1.3098419188867663E-2</c:v>
                </c:pt>
                <c:pt idx="405">
                  <c:v>-1.3103031572727105E-2</c:v>
                </c:pt>
                <c:pt idx="406">
                  <c:v>-1.310763138324041E-2</c:v>
                </c:pt>
                <c:pt idx="407">
                  <c:v>-1.3112218599109469E-2</c:v>
                </c:pt>
                <c:pt idx="408">
                  <c:v>-1.3116793199096968E-2</c:v>
                </c:pt>
                <c:pt idx="409">
                  <c:v>-1.3121355162026482E-2</c:v>
                </c:pt>
                <c:pt idx="410">
                  <c:v>-1.3125904466782573E-2</c:v>
                </c:pt>
                <c:pt idx="411">
                  <c:v>-1.3130441092310893E-2</c:v>
                </c:pt>
                <c:pt idx="412">
                  <c:v>-1.3134965017618251E-2</c:v>
                </c:pt>
                <c:pt idx="413">
                  <c:v>-1.3139476221772761E-2</c:v>
                </c:pt>
                <c:pt idx="414">
                  <c:v>-1.3143974683903898E-2</c:v>
                </c:pt>
                <c:pt idx="415">
                  <c:v>-1.314846038320262E-2</c:v>
                </c:pt>
                <c:pt idx="416">
                  <c:v>-1.3152933298921443E-2</c:v>
                </c:pt>
                <c:pt idx="417">
                  <c:v>-1.3157393410374545E-2</c:v>
                </c:pt>
                <c:pt idx="418">
                  <c:v>-1.3161840696937877E-2</c:v>
                </c:pt>
                <c:pt idx="419">
                  <c:v>-1.3166275138049226E-2</c:v>
                </c:pt>
                <c:pt idx="420">
                  <c:v>-1.3170696713208344E-2</c:v>
                </c:pt>
                <c:pt idx="421">
                  <c:v>-1.3175105401977017E-2</c:v>
                </c:pt>
                <c:pt idx="422">
                  <c:v>-1.3179501183979174E-2</c:v>
                </c:pt>
                <c:pt idx="423">
                  <c:v>-1.3183884038900974E-2</c:v>
                </c:pt>
                <c:pt idx="424">
                  <c:v>-1.3188253946490905E-2</c:v>
                </c:pt>
                <c:pt idx="425">
                  <c:v>-1.3192610886559873E-2</c:v>
                </c:pt>
                <c:pt idx="426">
                  <c:v>-1.3196954838981294E-2</c:v>
                </c:pt>
                <c:pt idx="427">
                  <c:v>-1.3201285783691199E-2</c:v>
                </c:pt>
                <c:pt idx="428">
                  <c:v>-1.3205603700688306E-2</c:v>
                </c:pt>
                <c:pt idx="429">
                  <c:v>-1.3209908570034129E-2</c:v>
                </c:pt>
                <c:pt idx="430">
                  <c:v>-1.3214200371853065E-2</c:v>
                </c:pt>
                <c:pt idx="431">
                  <c:v>-1.3218479086332488E-2</c:v>
                </c:pt>
                <c:pt idx="432">
                  <c:v>-1.3222744693722822E-2</c:v>
                </c:pt>
                <c:pt idx="433">
                  <c:v>-1.3226997174337665E-2</c:v>
                </c:pt>
                <c:pt idx="434">
                  <c:v>-1.3231236508553856E-2</c:v>
                </c:pt>
                <c:pt idx="435">
                  <c:v>-1.3235462676811572E-2</c:v>
                </c:pt>
                <c:pt idx="436">
                  <c:v>-1.3239675659614418E-2</c:v>
                </c:pt>
                <c:pt idx="437">
                  <c:v>-1.3243875437529515E-2</c:v>
                </c:pt>
                <c:pt idx="438">
                  <c:v>-1.3248061991187589E-2</c:v>
                </c:pt>
                <c:pt idx="439">
                  <c:v>-1.3252235301283071E-2</c:v>
                </c:pt>
                <c:pt idx="440">
                  <c:v>-1.3256395348574167E-2</c:v>
                </c:pt>
                <c:pt idx="441">
                  <c:v>-1.3260542113882962E-2</c:v>
                </c:pt>
                <c:pt idx="442">
                  <c:v>-1.3264675578095506E-2</c:v>
                </c:pt>
                <c:pt idx="443">
                  <c:v>-1.3268795722161894E-2</c:v>
                </c:pt>
                <c:pt idx="444">
                  <c:v>-1.3272902527096357E-2</c:v>
                </c:pt>
                <c:pt idx="445">
                  <c:v>-1.327699597397736E-2</c:v>
                </c:pt>
                <c:pt idx="446">
                  <c:v>-1.3281076043947671E-2</c:v>
                </c:pt>
                <c:pt idx="447">
                  <c:v>-1.3285142718214462E-2</c:v>
                </c:pt>
                <c:pt idx="448">
                  <c:v>-1.3289195978049385E-2</c:v>
                </c:pt>
                <c:pt idx="449">
                  <c:v>-1.3293235804788674E-2</c:v>
                </c:pt>
                <c:pt idx="450">
                  <c:v>-1.329726217983321E-2</c:v>
                </c:pt>
                <c:pt idx="451">
                  <c:v>-1.3301275084648628E-2</c:v>
                </c:pt>
                <c:pt idx="452">
                  <c:v>-1.3305274500765369E-2</c:v>
                </c:pt>
                <c:pt idx="453">
                  <c:v>-1.330926040977881E-2</c:v>
                </c:pt>
                <c:pt idx="454">
                  <c:v>-1.3313232793349315E-2</c:v>
                </c:pt>
                <c:pt idx="455">
                  <c:v>-1.3317191633202335E-2</c:v>
                </c:pt>
                <c:pt idx="456">
                  <c:v>-1.3321136911128477E-2</c:v>
                </c:pt>
                <c:pt idx="457">
                  <c:v>-1.3325068608983611E-2</c:v>
                </c:pt>
                <c:pt idx="458">
                  <c:v>-1.3328986708688925E-2</c:v>
                </c:pt>
                <c:pt idx="459">
                  <c:v>-1.3332891192231034E-2</c:v>
                </c:pt>
                <c:pt idx="460">
                  <c:v>-1.3336782041662047E-2</c:v>
                </c:pt>
                <c:pt idx="461">
                  <c:v>-1.3340659239099653E-2</c:v>
                </c:pt>
                <c:pt idx="462">
                  <c:v>-1.3344522766727202E-2</c:v>
                </c:pt>
                <c:pt idx="463">
                  <c:v>-1.3348372606793795E-2</c:v>
                </c:pt>
                <c:pt idx="464">
                  <c:v>-1.3352208741614352E-2</c:v>
                </c:pt>
                <c:pt idx="465">
                  <c:v>-1.3356031153569705E-2</c:v>
                </c:pt>
                <c:pt idx="466">
                  <c:v>-1.3359839825106669E-2</c:v>
                </c:pt>
                <c:pt idx="467">
                  <c:v>-1.3363634738738129E-2</c:v>
                </c:pt>
                <c:pt idx="468">
                  <c:v>-1.3367415877043124E-2</c:v>
                </c:pt>
                <c:pt idx="469">
                  <c:v>-1.3371183222666911E-2</c:v>
                </c:pt>
                <c:pt idx="470">
                  <c:v>-1.3374936758321063E-2</c:v>
                </c:pt>
                <c:pt idx="471">
                  <c:v>-1.3378676466783543E-2</c:v>
                </c:pt>
                <c:pt idx="472">
                  <c:v>-1.3382402330898763E-2</c:v>
                </c:pt>
                <c:pt idx="473">
                  <c:v>-1.3386114333577694E-2</c:v>
                </c:pt>
                <c:pt idx="474">
                  <c:v>-1.3389812457797927E-2</c:v>
                </c:pt>
                <c:pt idx="475">
                  <c:v>-1.3393496686603754E-2</c:v>
                </c:pt>
                <c:pt idx="476">
                  <c:v>-1.3397167003106244E-2</c:v>
                </c:pt>
                <c:pt idx="477">
                  <c:v>-1.340082339048332E-2</c:v>
                </c:pt>
                <c:pt idx="478">
                  <c:v>-1.3404465831979838E-2</c:v>
                </c:pt>
                <c:pt idx="479">
                  <c:v>-1.3408094310907668E-2</c:v>
                </c:pt>
                <c:pt idx="480">
                  <c:v>-1.341170881064576E-2</c:v>
                </c:pt>
                <c:pt idx="481">
                  <c:v>-1.3415309314640224E-2</c:v>
                </c:pt>
                <c:pt idx="482">
                  <c:v>-1.341889580640441E-2</c:v>
                </c:pt>
                <c:pt idx="483">
                  <c:v>-1.3422468269518987E-2</c:v>
                </c:pt>
                <c:pt idx="484">
                  <c:v>-1.3426026687631997E-2</c:v>
                </c:pt>
                <c:pt idx="485">
                  <c:v>-1.3429571044458959E-2</c:v>
                </c:pt>
                <c:pt idx="486">
                  <c:v>-1.3433101323782915E-2</c:v>
                </c:pt>
                <c:pt idx="487">
                  <c:v>-1.3436617509454527E-2</c:v>
                </c:pt>
                <c:pt idx="488">
                  <c:v>-1.344011958539214E-2</c:v>
                </c:pt>
                <c:pt idx="489">
                  <c:v>-1.3443607535581853E-2</c:v>
                </c:pt>
                <c:pt idx="490">
                  <c:v>-1.3447081344077601E-2</c:v>
                </c:pt>
                <c:pt idx="491">
                  <c:v>-1.3450540995001222E-2</c:v>
                </c:pt>
                <c:pt idx="492">
                  <c:v>-1.345398647254252E-2</c:v>
                </c:pt>
                <c:pt idx="493">
                  <c:v>-1.3457417760959356E-2</c:v>
                </c:pt>
                <c:pt idx="494">
                  <c:v>-1.3460834844577713E-2</c:v>
                </c:pt>
                <c:pt idx="495">
                  <c:v>-1.3464237707791763E-2</c:v>
                </c:pt>
                <c:pt idx="496">
                  <c:v>-1.3467626335063937E-2</c:v>
                </c:pt>
                <c:pt idx="497">
                  <c:v>-1.3471000710925005E-2</c:v>
                </c:pt>
                <c:pt idx="498">
                  <c:v>-1.3474360819974133E-2</c:v>
                </c:pt>
                <c:pt idx="499">
                  <c:v>-1.3477706646878971E-2</c:v>
                </c:pt>
                <c:pt idx="500">
                  <c:v>-1.3481038176375705E-2</c:v>
                </c:pt>
                <c:pt idx="501">
                  <c:v>-1.3484355393269136E-2</c:v>
                </c:pt>
                <c:pt idx="502">
                  <c:v>-1.3487658282432747E-2</c:v>
                </c:pt>
                <c:pt idx="503">
                  <c:v>-1.3490946828808777E-2</c:v>
                </c:pt>
                <c:pt idx="504">
                  <c:v>-1.3494221017408275E-2</c:v>
                </c:pt>
                <c:pt idx="505">
                  <c:v>-1.3497480833311188E-2</c:v>
                </c:pt>
                <c:pt idx="506">
                  <c:v>-1.3500726261666412E-2</c:v>
                </c:pt>
                <c:pt idx="507">
                  <c:v>-1.3503957287691869E-2</c:v>
                </c:pt>
                <c:pt idx="508">
                  <c:v>-1.350717389667457E-2</c:v>
                </c:pt>
                <c:pt idx="509">
                  <c:v>-1.3510376073970687E-2</c:v>
                </c:pt>
                <c:pt idx="510">
                  <c:v>-1.3513563805005608E-2</c:v>
                </c:pt>
                <c:pt idx="511">
                  <c:v>-1.3516737075274024E-2</c:v>
                </c:pt>
                <c:pt idx="512">
                  <c:v>-1.3519895870339962E-2</c:v>
                </c:pt>
                <c:pt idx="513">
                  <c:v>-1.3523040175836885E-2</c:v>
                </c:pt>
                <c:pt idx="514">
                  <c:v>-1.352616997746774E-2</c:v>
                </c:pt>
                <c:pt idx="515">
                  <c:v>-1.3529285261005023E-2</c:v>
                </c:pt>
                <c:pt idx="516">
                  <c:v>-1.3532386012290849E-2</c:v>
                </c:pt>
                <c:pt idx="517">
                  <c:v>-1.3535472217237011E-2</c:v>
                </c:pt>
                <c:pt idx="518">
                  <c:v>-1.3538543861825044E-2</c:v>
                </c:pt>
                <c:pt idx="519">
                  <c:v>-1.3541600932106292E-2</c:v>
                </c:pt>
                <c:pt idx="520">
                  <c:v>-1.3544643414201968E-2</c:v>
                </c:pt>
                <c:pt idx="521">
                  <c:v>-1.3547671294303225E-2</c:v>
                </c:pt>
                <c:pt idx="522">
                  <c:v>-1.35506845586712E-2</c:v>
                </c:pt>
                <c:pt idx="523">
                  <c:v>-1.35536831936371E-2</c:v>
                </c:pt>
                <c:pt idx="524">
                  <c:v>-1.3556667185602243E-2</c:v>
                </c:pt>
                <c:pt idx="525">
                  <c:v>-1.3559636521038136E-2</c:v>
                </c:pt>
                <c:pt idx="526">
                  <c:v>-1.3562591186486521E-2</c:v>
                </c:pt>
                <c:pt idx="527">
                  <c:v>-1.356553116855945E-2</c:v>
                </c:pt>
                <c:pt idx="528">
                  <c:v>-1.356845645393933E-2</c:v>
                </c:pt>
                <c:pt idx="529">
                  <c:v>-1.3571367029379002E-2</c:v>
                </c:pt>
                <c:pt idx="530">
                  <c:v>-1.3574262881701785E-2</c:v>
                </c:pt>
                <c:pt idx="531">
                  <c:v>-1.357714399780155E-2</c:v>
                </c:pt>
                <c:pt idx="532">
                  <c:v>-1.3580010364642752E-2</c:v>
                </c:pt>
                <c:pt idx="533">
                  <c:v>-1.3582861969260522E-2</c:v>
                </c:pt>
                <c:pt idx="534">
                  <c:v>-1.3585698798760709E-2</c:v>
                </c:pt>
                <c:pt idx="535">
                  <c:v>-1.3588520840319937E-2</c:v>
                </c:pt>
                <c:pt idx="536">
                  <c:v>-1.3591328081185667E-2</c:v>
                </c:pt>
                <c:pt idx="537">
                  <c:v>-1.3594120508676253E-2</c:v>
                </c:pt>
                <c:pt idx="538">
                  <c:v>-1.3596898110180999E-2</c:v>
                </c:pt>
                <c:pt idx="539">
                  <c:v>-1.3599660873160217E-2</c:v>
                </c:pt>
                <c:pt idx="540">
                  <c:v>-1.360240878514528E-2</c:v>
                </c:pt>
                <c:pt idx="541">
                  <c:v>-1.3605141833738683E-2</c:v>
                </c:pt>
                <c:pt idx="542">
                  <c:v>-1.3607860006614094E-2</c:v>
                </c:pt>
                <c:pt idx="543">
                  <c:v>-1.3610563291516414E-2</c:v>
                </c:pt>
                <c:pt idx="544">
                  <c:v>-1.3613251676261826E-2</c:v>
                </c:pt>
                <c:pt idx="545">
                  <c:v>-1.3615925148737856E-2</c:v>
                </c:pt>
                <c:pt idx="546">
                  <c:v>-1.3618583696903429E-2</c:v>
                </c:pt>
                <c:pt idx="547">
                  <c:v>-1.3621227308788911E-2</c:v>
                </c:pt>
                <c:pt idx="548">
                  <c:v>-1.3623855972496173E-2</c:v>
                </c:pt>
                <c:pt idx="549">
                  <c:v>-1.3626469676198646E-2</c:v>
                </c:pt>
                <c:pt idx="550">
                  <c:v>-1.3629068408141364E-2</c:v>
                </c:pt>
                <c:pt idx="551">
                  <c:v>-1.3631652156641035E-2</c:v>
                </c:pt>
                <c:pt idx="552">
                  <c:v>-1.3634220910086059E-2</c:v>
                </c:pt>
                <c:pt idx="553">
                  <c:v>-1.363677465693662E-2</c:v>
                </c:pt>
                <c:pt idx="554">
                  <c:v>-1.3639313385724713E-2</c:v>
                </c:pt>
                <c:pt idx="555">
                  <c:v>-1.3641837085054204E-2</c:v>
                </c:pt>
                <c:pt idx="556">
                  <c:v>-1.3644345743600877E-2</c:v>
                </c:pt>
                <c:pt idx="557">
                  <c:v>-1.364683935011249E-2</c:v>
                </c:pt>
                <c:pt idx="558">
                  <c:v>-1.3649317893408817E-2</c:v>
                </c:pt>
                <c:pt idx="559">
                  <c:v>-1.3651781362381704E-2</c:v>
                </c:pt>
                <c:pt idx="560">
                  <c:v>-1.365422974599512E-2</c:v>
                </c:pt>
                <c:pt idx="561">
                  <c:v>-1.3656663033285202E-2</c:v>
                </c:pt>
                <c:pt idx="562">
                  <c:v>-1.3659081213360302E-2</c:v>
                </c:pt>
                <c:pt idx="563">
                  <c:v>-1.3661484275401044E-2</c:v>
                </c:pt>
                <c:pt idx="564">
                  <c:v>-1.3663872208660364E-2</c:v>
                </c:pt>
                <c:pt idx="565">
                  <c:v>-1.3666245002463561E-2</c:v>
                </c:pt>
                <c:pt idx="566">
                  <c:v>-1.3668602646208349E-2</c:v>
                </c:pt>
                <c:pt idx="567">
                  <c:v>-1.3670945129364892E-2</c:v>
                </c:pt>
                <c:pt idx="568">
                  <c:v>-1.3673272441475863E-2</c:v>
                </c:pt>
                <c:pt idx="569">
                  <c:v>-1.3675584572156488E-2</c:v>
                </c:pt>
                <c:pt idx="570">
                  <c:v>-1.3677881511094586E-2</c:v>
                </c:pt>
                <c:pt idx="571">
                  <c:v>-1.3680163248050622E-2</c:v>
                </c:pt>
                <c:pt idx="572">
                  <c:v>-1.3682429772857744E-2</c:v>
                </c:pt>
                <c:pt idx="573">
                  <c:v>-1.3684681075421838E-2</c:v>
                </c:pt>
                <c:pt idx="574">
                  <c:v>-1.3686917145721568E-2</c:v>
                </c:pt>
                <c:pt idx="575">
                  <c:v>-1.3689137973808418E-2</c:v>
                </c:pt>
                <c:pt idx="576">
                  <c:v>-1.369134354980674E-2</c:v>
                </c:pt>
                <c:pt idx="577">
                  <c:v>-1.3693533863913797E-2</c:v>
                </c:pt>
                <c:pt idx="578">
                  <c:v>-1.3695708906399807E-2</c:v>
                </c:pt>
                <c:pt idx="579">
                  <c:v>-1.3697868667607978E-2</c:v>
                </c:pt>
                <c:pt idx="580">
                  <c:v>-1.3700013137954561E-2</c:v>
                </c:pt>
                <c:pt idx="581">
                  <c:v>-1.3702142307928893E-2</c:v>
                </c:pt>
                <c:pt idx="582">
                  <c:v>-1.3704256168093428E-2</c:v>
                </c:pt>
                <c:pt idx="583">
                  <c:v>-1.3706354709083787E-2</c:v>
                </c:pt>
                <c:pt idx="584">
                  <c:v>-1.3708437921608797E-2</c:v>
                </c:pt>
                <c:pt idx="585">
                  <c:v>-1.371050579645053E-2</c:v>
                </c:pt>
                <c:pt idx="586">
                  <c:v>-1.3712558324464354E-2</c:v>
                </c:pt>
                <c:pt idx="587">
                  <c:v>-1.3714595496578956E-2</c:v>
                </c:pt>
                <c:pt idx="588">
                  <c:v>-1.3716617303796393E-2</c:v>
                </c:pt>
                <c:pt idx="589">
                  <c:v>-1.3718623737192133E-2</c:v>
                </c:pt>
                <c:pt idx="590">
                  <c:v>-1.3720614787915083E-2</c:v>
                </c:pt>
                <c:pt idx="591">
                  <c:v>-1.3722590447187648E-2</c:v>
                </c:pt>
                <c:pt idx="592">
                  <c:v>-1.3724550706305738E-2</c:v>
                </c:pt>
                <c:pt idx="593">
                  <c:v>-1.3726495556638837E-2</c:v>
                </c:pt>
                <c:pt idx="594">
                  <c:v>-1.3728424989630032E-2</c:v>
                </c:pt>
                <c:pt idx="595">
                  <c:v>-1.3730338996796036E-2</c:v>
                </c:pt>
                <c:pt idx="596">
                  <c:v>-1.3732237569727244E-2</c:v>
                </c:pt>
                <c:pt idx="597">
                  <c:v>-1.3734120700087758E-2</c:v>
                </c:pt>
                <c:pt idx="598">
                  <c:v>-1.3735988379615425E-2</c:v>
                </c:pt>
                <c:pt idx="599">
                  <c:v>-1.3737840600121884E-2</c:v>
                </c:pt>
                <c:pt idx="600">
                  <c:v>-1.3739677353492578E-2</c:v>
                </c:pt>
                <c:pt idx="601">
                  <c:v>-1.3741498631686817E-2</c:v>
                </c:pt>
                <c:pt idx="602">
                  <c:v>-1.3743304426737794E-2</c:v>
                </c:pt>
                <c:pt idx="603">
                  <c:v>-1.3745094730752624E-2</c:v>
                </c:pt>
                <c:pt idx="604">
                  <c:v>-1.3746869535912382E-2</c:v>
                </c:pt>
                <c:pt idx="605">
                  <c:v>-1.3748628834472136E-2</c:v>
                </c:pt>
                <c:pt idx="606">
                  <c:v>-1.3750372618760973E-2</c:v>
                </c:pt>
                <c:pt idx="607">
                  <c:v>-1.3752100881182045E-2</c:v>
                </c:pt>
                <c:pt idx="608">
                  <c:v>-1.3753813614212589E-2</c:v>
                </c:pt>
                <c:pt idx="609">
                  <c:v>-1.3755510810403968E-2</c:v>
                </c:pt>
                <c:pt idx="610">
                  <c:v>-1.3757192462381704E-2</c:v>
                </c:pt>
                <c:pt idx="611">
                  <c:v>-1.3758858562845502E-2</c:v>
                </c:pt>
                <c:pt idx="612">
                  <c:v>-1.3760509104569281E-2</c:v>
                </c:pt>
                <c:pt idx="613">
                  <c:v>-1.3762144080401216E-2</c:v>
                </c:pt>
                <c:pt idx="614">
                  <c:v>-1.3763763483263764E-2</c:v>
                </c:pt>
                <c:pt idx="615">
                  <c:v>-1.3765367306153688E-2</c:v>
                </c:pt>
                <c:pt idx="616">
                  <c:v>-1.3766955542142094E-2</c:v>
                </c:pt>
                <c:pt idx="617">
                  <c:v>-1.3768528184374457E-2</c:v>
                </c:pt>
                <c:pt idx="618">
                  <c:v>-1.3770085226070653E-2</c:v>
                </c:pt>
                <c:pt idx="619">
                  <c:v>-1.3771626660524984E-2</c:v>
                </c:pt>
                <c:pt idx="620">
                  <c:v>-1.3773152481106212E-2</c:v>
                </c:pt>
                <c:pt idx="621">
                  <c:v>-1.377466268125758E-2</c:v>
                </c:pt>
                <c:pt idx="622">
                  <c:v>-1.3776157254496848E-2</c:v>
                </c:pt>
                <c:pt idx="623">
                  <c:v>-1.3777636194416317E-2</c:v>
                </c:pt>
                <c:pt idx="624">
                  <c:v>-1.377909949468285E-2</c:v>
                </c:pt>
                <c:pt idx="625">
                  <c:v>-1.3780547149037911E-2</c:v>
                </c:pt>
                <c:pt idx="626">
                  <c:v>-1.378197915129758E-2</c:v>
                </c:pt>
                <c:pt idx="627">
                  <c:v>-1.3783395495352589E-2</c:v>
                </c:pt>
                <c:pt idx="628">
                  <c:v>-1.3784796175168335E-2</c:v>
                </c:pt>
                <c:pt idx="629">
                  <c:v>-1.3786181184784923E-2</c:v>
                </c:pt>
                <c:pt idx="630">
                  <c:v>-1.378755051831717E-2</c:v>
                </c:pt>
                <c:pt idx="631">
                  <c:v>-1.3788904169954652E-2</c:v>
                </c:pt>
                <c:pt idx="632">
                  <c:v>-1.3790242133961706E-2</c:v>
                </c:pt>
                <c:pt idx="633">
                  <c:v>-1.3791564404677473E-2</c:v>
                </c:pt>
                <c:pt idx="634">
                  <c:v>-1.3792870976515907E-2</c:v>
                </c:pt>
                <c:pt idx="635">
                  <c:v>-1.3794161843965811E-2</c:v>
                </c:pt>
                <c:pt idx="636">
                  <c:v>-1.3795437001590851E-2</c:v>
                </c:pt>
                <c:pt idx="637">
                  <c:v>-1.3796696444029581E-2</c:v>
                </c:pt>
                <c:pt idx="638">
                  <c:v>-1.3797940165995464E-2</c:v>
                </c:pt>
                <c:pt idx="639">
                  <c:v>-1.3799168162276892E-2</c:v>
                </c:pt>
                <c:pt idx="640">
                  <c:v>-1.380038042773722E-2</c:v>
                </c:pt>
                <c:pt idx="641">
                  <c:v>-1.380157695731477E-2</c:v>
                </c:pt>
                <c:pt idx="642">
                  <c:v>-1.380275774602286E-2</c:v>
                </c:pt>
                <c:pt idx="643">
                  <c:v>-1.3803922788949827E-2</c:v>
                </c:pt>
                <c:pt idx="644">
                  <c:v>-1.3805072081259038E-2</c:v>
                </c:pt>
                <c:pt idx="645">
                  <c:v>-1.3806205618188919E-2</c:v>
                </c:pt>
                <c:pt idx="646">
                  <c:v>-1.3807323395052971E-2</c:v>
                </c:pt>
                <c:pt idx="647">
                  <c:v>-1.3808425407239786E-2</c:v>
                </c:pt>
                <c:pt idx="648">
                  <c:v>-1.3809511650213073E-2</c:v>
                </c:pt>
                <c:pt idx="649">
                  <c:v>-1.3810582119511663E-2</c:v>
                </c:pt>
                <c:pt idx="650">
                  <c:v>-1.3811636810749543E-2</c:v>
                </c:pt>
                <c:pt idx="651">
                  <c:v>-1.381267571961586E-2</c:v>
                </c:pt>
                <c:pt idx="652">
                  <c:v>-1.3813698841874949E-2</c:v>
                </c:pt>
                <c:pt idx="653">
                  <c:v>-1.3814706173366342E-2</c:v>
                </c:pt>
                <c:pt idx="654">
                  <c:v>-1.3815697710004781E-2</c:v>
                </c:pt>
                <c:pt idx="655">
                  <c:v>-1.381667344778025E-2</c:v>
                </c:pt>
                <c:pt idx="656">
                  <c:v>-1.3817633382757977E-2</c:v>
                </c:pt>
                <c:pt idx="657">
                  <c:v>-1.3818577511078452E-2</c:v>
                </c:pt>
                <c:pt idx="658">
                  <c:v>-1.3819505828957444E-2</c:v>
                </c:pt>
                <c:pt idx="659">
                  <c:v>-1.3820418332686015E-2</c:v>
                </c:pt>
                <c:pt idx="660">
                  <c:v>-1.3821315018630532E-2</c:v>
                </c:pt>
                <c:pt idx="661">
                  <c:v>-1.3822195883232687E-2</c:v>
                </c:pt>
                <c:pt idx="662">
                  <c:v>-1.3823060923009502E-2</c:v>
                </c:pt>
                <c:pt idx="663">
                  <c:v>-1.3823910134553351E-2</c:v>
                </c:pt>
                <c:pt idx="664">
                  <c:v>-1.3824743514531963E-2</c:v>
                </c:pt>
                <c:pt idx="665">
                  <c:v>-1.3825561059688447E-2</c:v>
                </c:pt>
                <c:pt idx="666">
                  <c:v>-1.3826362766841292E-2</c:v>
                </c:pt>
                <c:pt idx="667">
                  <c:v>-1.3827148632884386E-2</c:v>
                </c:pt>
                <c:pt idx="668">
                  <c:v>-1.3827918654787025E-2</c:v>
                </c:pt>
                <c:pt idx="669">
                  <c:v>-1.3828672829593925E-2</c:v>
                </c:pt>
                <c:pt idx="670">
                  <c:v>-1.3829411154425231E-2</c:v>
                </c:pt>
                <c:pt idx="671">
                  <c:v>-1.3830133626476532E-2</c:v>
                </c:pt>
                <c:pt idx="672">
                  <c:v>-1.3830840243018859E-2</c:v>
                </c:pt>
                <c:pt idx="673">
                  <c:v>-1.3831531001398709E-2</c:v>
                </c:pt>
                <c:pt idx="674">
                  <c:v>-1.3832205899038053E-2</c:v>
                </c:pt>
                <c:pt idx="675">
                  <c:v>-1.3832864933434332E-2</c:v>
                </c:pt>
                <c:pt idx="676">
                  <c:v>-1.3833508102160476E-2</c:v>
                </c:pt>
                <c:pt idx="677">
                  <c:v>-1.3834135402864912E-2</c:v>
                </c:pt>
                <c:pt idx="678">
                  <c:v>-1.3834746833271568E-2</c:v>
                </c:pt>
                <c:pt idx="679">
                  <c:v>-1.3835342391179884E-2</c:v>
                </c:pt>
                <c:pt idx="680">
                  <c:v>-1.3835922074464815E-2</c:v>
                </c:pt>
                <c:pt idx="681">
                  <c:v>-1.3836485881076839E-2</c:v>
                </c:pt>
                <c:pt idx="682">
                  <c:v>-1.3837033809041969E-2</c:v>
                </c:pt>
                <c:pt idx="683">
                  <c:v>-1.3837565856461752E-2</c:v>
                </c:pt>
                <c:pt idx="684">
                  <c:v>-1.3838082021513275E-2</c:v>
                </c:pt>
                <c:pt idx="685">
                  <c:v>-1.3838582302449177E-2</c:v>
                </c:pt>
                <c:pt idx="686">
                  <c:v>-1.3839066697597647E-2</c:v>
                </c:pt>
                <c:pt idx="687">
                  <c:v>-1.3839535205362427E-2</c:v>
                </c:pt>
                <c:pt idx="688">
                  <c:v>-1.3839987824222827E-2</c:v>
                </c:pt>
                <c:pt idx="689">
                  <c:v>-1.384042455273372E-2</c:v>
                </c:pt>
                <c:pt idx="690">
                  <c:v>-1.3840845389525546E-2</c:v>
                </c:pt>
                <c:pt idx="691">
                  <c:v>-1.3841250333304318E-2</c:v>
                </c:pt>
                <c:pt idx="692">
                  <c:v>-1.3841639382851621E-2</c:v>
                </c:pt>
                <c:pt idx="693">
                  <c:v>-1.384201253702462E-2</c:v>
                </c:pt>
                <c:pt idx="694">
                  <c:v>-1.3842369794756058E-2</c:v>
                </c:pt>
                <c:pt idx="695">
                  <c:v>-1.384271115505426E-2</c:v>
                </c:pt>
                <c:pt idx="696">
                  <c:v>-1.3843036617003132E-2</c:v>
                </c:pt>
                <c:pt idx="697">
                  <c:v>-1.3843346179762161E-2</c:v>
                </c:pt>
                <c:pt idx="698">
                  <c:v>-1.3843639842566421E-2</c:v>
                </c:pt>
                <c:pt idx="699">
                  <c:v>-1.3843917604726566E-2</c:v>
                </c:pt>
                <c:pt idx="700">
                  <c:v>-1.3844179465628844E-2</c:v>
                </c:pt>
                <c:pt idx="701">
                  <c:v>-1.3844425424735071E-2</c:v>
                </c:pt>
                <c:pt idx="702">
                  <c:v>-1.384465548158266E-2</c:v>
                </c:pt>
                <c:pt idx="703">
                  <c:v>-1.3844869635784596E-2</c:v>
                </c:pt>
                <c:pt idx="704">
                  <c:v>-1.3845067887029447E-2</c:v>
                </c:pt>
                <c:pt idx="705">
                  <c:v>-1.3845250235081364E-2</c:v>
                </c:pt>
                <c:pt idx="706">
                  <c:v>-1.3845416679780065E-2</c:v>
                </c:pt>
                <c:pt idx="707">
                  <c:v>-1.3845567221040848E-2</c:v>
                </c:pt>
                <c:pt idx="708">
                  <c:v>-1.3845701858854581E-2</c:v>
                </c:pt>
                <c:pt idx="709">
                  <c:v>-1.3845820593287695E-2</c:v>
                </c:pt>
                <c:pt idx="710">
                  <c:v>-1.3845923424482187E-2</c:v>
                </c:pt>
                <c:pt idx="711">
                  <c:v>-1.3846010352655614E-2</c:v>
                </c:pt>
                <c:pt idx="712">
                  <c:v>-1.3846081378101083E-2</c:v>
                </c:pt>
                <c:pt idx="713">
                  <c:v>-1.3846136501187262E-2</c:v>
                </c:pt>
                <c:pt idx="714">
                  <c:v>-1.3846175722358351E-2</c:v>
                </c:pt>
                <c:pt idx="715">
                  <c:v>-1.3846199042134104E-2</c:v>
                </c:pt>
                <c:pt idx="716">
                  <c:v>-1.3846206461109793E-2</c:v>
                </c:pt>
                <c:pt idx="717">
                  <c:v>-1.3846197979956228E-2</c:v>
                </c:pt>
                <c:pt idx="718">
                  <c:v>-1.3846173599419739E-2</c:v>
                </c:pt>
                <c:pt idx="719">
                  <c:v>-1.3846133320322168E-2</c:v>
                </c:pt>
                <c:pt idx="720">
                  <c:v>-1.3846077143560866E-2</c:v>
                </c:pt>
                <c:pt idx="721">
                  <c:v>-1.3846005070108681E-2</c:v>
                </c:pt>
                <c:pt idx="722">
                  <c:v>-1.3845917101013953E-2</c:v>
                </c:pt>
                <c:pt idx="723">
                  <c:v>-1.3845813237400504E-2</c:v>
                </c:pt>
                <c:pt idx="724">
                  <c:v>-1.3845693480467635E-2</c:v>
                </c:pt>
                <c:pt idx="725">
                  <c:v>-1.3845557831490109E-2</c:v>
                </c:pt>
                <c:pt idx="726">
                  <c:v>-1.3845406291818144E-2</c:v>
                </c:pt>
                <c:pt idx="727">
                  <c:v>-1.3845238862877403E-2</c:v>
                </c:pt>
                <c:pt idx="728">
                  <c:v>-1.3845055546168989E-2</c:v>
                </c:pt>
                <c:pt idx="729">
                  <c:v>-1.3844856343269429E-2</c:v>
                </c:pt>
                <c:pt idx="730">
                  <c:v>-1.3844641255830663E-2</c:v>
                </c:pt>
                <c:pt idx="731">
                  <c:v>-1.3844410285580037E-2</c:v>
                </c:pt>
                <c:pt idx="732">
                  <c:v>-1.3844163434320286E-2</c:v>
                </c:pt>
                <c:pt idx="733">
                  <c:v>-1.3843900703929529E-2</c:v>
                </c:pt>
                <c:pt idx="734">
                  <c:v>-1.3843622096361247E-2</c:v>
                </c:pt>
                <c:pt idx="735">
                  <c:v>-1.384332761364428E-2</c:v>
                </c:pt>
                <c:pt idx="736">
                  <c:v>-1.3843017257882813E-2</c:v>
                </c:pt>
                <c:pt idx="737">
                  <c:v>-1.3842691031256352E-2</c:v>
                </c:pt>
                <c:pt idx="738">
                  <c:v>-1.3842348936019724E-2</c:v>
                </c:pt>
                <c:pt idx="739">
                  <c:v>-1.3841990974503055E-2</c:v>
                </c:pt>
                <c:pt idx="740">
                  <c:v>-1.3841617149111758E-2</c:v>
                </c:pt>
                <c:pt idx="741">
                  <c:v>-1.384122746232652E-2</c:v>
                </c:pt>
                <c:pt idx="742">
                  <c:v>-1.3840821916703277E-2</c:v>
                </c:pt>
                <c:pt idx="743">
                  <c:v>-1.3840400514873216E-2</c:v>
                </c:pt>
                <c:pt idx="744">
                  <c:v>-1.3839963259542743E-2</c:v>
                </c:pt>
                <c:pt idx="745">
                  <c:v>-1.3839510153493474E-2</c:v>
                </c:pt>
                <c:pt idx="746">
                  <c:v>-1.3839041199582222E-2</c:v>
                </c:pt>
                <c:pt idx="747">
                  <c:v>-1.3838556400740972E-2</c:v>
                </c:pt>
                <c:pt idx="748">
                  <c:v>-1.3838055759976865E-2</c:v>
                </c:pt>
                <c:pt idx="749">
                  <c:v>-1.3837539280372183E-2</c:v>
                </c:pt>
                <c:pt idx="750">
                  <c:v>-1.3837006965084341E-2</c:v>
                </c:pt>
                <c:pt idx="751">
                  <c:v>-1.3836458817345847E-2</c:v>
                </c:pt>
                <c:pt idx="752">
                  <c:v>-1.3835894840464295E-2</c:v>
                </c:pt>
                <c:pt idx="753">
                  <c:v>-1.3835315037822355E-2</c:v>
                </c:pt>
                <c:pt idx="754">
                  <c:v>-1.3834719412877736E-2</c:v>
                </c:pt>
                <c:pt idx="755">
                  <c:v>-1.3834107969163177E-2</c:v>
                </c:pt>
                <c:pt idx="756">
                  <c:v>-1.3833480710286427E-2</c:v>
                </c:pt>
                <c:pt idx="757">
                  <c:v>-1.3832837639930215E-2</c:v>
                </c:pt>
                <c:pt idx="758">
                  <c:v>-1.3832178761852245E-2</c:v>
                </c:pt>
                <c:pt idx="759">
                  <c:v>-1.3831504079885159E-2</c:v>
                </c:pt>
                <c:pt idx="760">
                  <c:v>-1.3830813597936526E-2</c:v>
                </c:pt>
                <c:pt idx="761">
                  <c:v>-1.3830107319988816E-2</c:v>
                </c:pt>
                <c:pt idx="762">
                  <c:v>-1.3829385250099377E-2</c:v>
                </c:pt>
                <c:pt idx="763">
                  <c:v>-1.3828647392400414E-2</c:v>
                </c:pt>
                <c:pt idx="764">
                  <c:v>-1.3827893751098967E-2</c:v>
                </c:pt>
                <c:pt idx="765">
                  <c:v>-1.3827124330476887E-2</c:v>
                </c:pt>
                <c:pt idx="766">
                  <c:v>-1.3826339134890809E-2</c:v>
                </c:pt>
                <c:pt idx="767">
                  <c:v>-1.382553816877213E-2</c:v>
                </c:pt>
                <c:pt idx="768">
                  <c:v>-1.3824721436626991E-2</c:v>
                </c:pt>
                <c:pt idx="769">
                  <c:v>-1.3823888943036239E-2</c:v>
                </c:pt>
                <c:pt idx="770">
                  <c:v>-1.3823040692655417E-2</c:v>
                </c:pt>
                <c:pt idx="771">
                  <c:v>-1.3822176690214726E-2</c:v>
                </c:pt>
                <c:pt idx="772">
                  <c:v>-1.3821296940519005E-2</c:v>
                </c:pt>
                <c:pt idx="773">
                  <c:v>-1.3820401448447707E-2</c:v>
                </c:pt>
                <c:pt idx="774">
                  <c:v>-1.3819490218954867E-2</c:v>
                </c:pt>
                <c:pt idx="775">
                  <c:v>-1.3818563257069079E-2</c:v>
                </c:pt>
                <c:pt idx="776">
                  <c:v>-1.3817620567893464E-2</c:v>
                </c:pt>
                <c:pt idx="777">
                  <c:v>-1.3816662156605651E-2</c:v>
                </c:pt>
                <c:pt idx="778">
                  <c:v>-1.3815688028457741E-2</c:v>
                </c:pt>
                <c:pt idx="779">
                  <c:v>-1.3814698188776283E-2</c:v>
                </c:pt>
                <c:pt idx="780">
                  <c:v>-1.3813692642962248E-2</c:v>
                </c:pt>
                <c:pt idx="781">
                  <c:v>-1.381267139649099E-2</c:v>
                </c:pt>
                <c:pt idx="782">
                  <c:v>-1.3811634454912224E-2</c:v>
                </c:pt>
                <c:pt idx="783">
                  <c:v>-1.3810581823849996E-2</c:v>
                </c:pt>
                <c:pt idx="784">
                  <c:v>-1.3809513509002657E-2</c:v>
                </c:pt>
                <c:pt idx="785">
                  <c:v>-1.380842951614282E-2</c:v>
                </c:pt>
                <c:pt idx="786">
                  <c:v>-1.3807329851117342E-2</c:v>
                </c:pt>
                <c:pt idx="787">
                  <c:v>-1.3806214519847287E-2</c:v>
                </c:pt>
                <c:pt idx="788">
                  <c:v>-1.3805083528327898E-2</c:v>
                </c:pt>
                <c:pt idx="789">
                  <c:v>-1.3803936882628558E-2</c:v>
                </c:pt>
                <c:pt idx="790">
                  <c:v>-1.3802774588892768E-2</c:v>
                </c:pt>
                <c:pt idx="791">
                  <c:v>-1.3801596653338102E-2</c:v>
                </c:pt>
                <c:pt idx="792">
                  <c:v>-1.3800403082256191E-2</c:v>
                </c:pt>
                <c:pt idx="793">
                  <c:v>-1.3799193882012671E-2</c:v>
                </c:pt>
                <c:pt idx="794">
                  <c:v>-1.3797969059047165E-2</c:v>
                </c:pt>
                <c:pt idx="795">
                  <c:v>-1.3796728619873242E-2</c:v>
                </c:pt>
                <c:pt idx="796">
                  <c:v>-1.379547257107838E-2</c:v>
                </c:pt>
                <c:pt idx="797">
                  <c:v>-1.3794200919323939E-2</c:v>
                </c:pt>
                <c:pt idx="798">
                  <c:v>-1.3792913671345121E-2</c:v>
                </c:pt>
                <c:pt idx="799">
                  <c:v>-1.3791610833950932E-2</c:v>
                </c:pt>
                <c:pt idx="800">
                  <c:v>-1.3790292414024154E-2</c:v>
                </c:pt>
                <c:pt idx="801">
                  <c:v>-1.3788958418521307E-2</c:v>
                </c:pt>
                <c:pt idx="802">
                  <c:v>-1.3787608854472609E-2</c:v>
                </c:pt>
                <c:pt idx="803">
                  <c:v>-1.3786243728981937E-2</c:v>
                </c:pt>
                <c:pt idx="804">
                  <c:v>-1.3784863049226798E-2</c:v>
                </c:pt>
                <c:pt idx="805">
                  <c:v>-1.378346682245829E-2</c:v>
                </c:pt>
                <c:pt idx="806">
                  <c:v>-1.3782055056001059E-2</c:v>
                </c:pt>
                <c:pt idx="807">
                  <c:v>-1.3780627757253262E-2</c:v>
                </c:pt>
                <c:pt idx="808">
                  <c:v>-1.3779184933686538E-2</c:v>
                </c:pt>
                <c:pt idx="809">
                  <c:v>-1.377772659284595E-2</c:v>
                </c:pt>
                <c:pt idx="810">
                  <c:v>-1.3776252742349967E-2</c:v>
                </c:pt>
                <c:pt idx="811">
                  <c:v>-1.3774763389890416E-2</c:v>
                </c:pt>
                <c:pt idx="812">
                  <c:v>-1.3773258543232435E-2</c:v>
                </c:pt>
                <c:pt idx="813">
                  <c:v>-1.3771738210214443E-2</c:v>
                </c:pt>
                <c:pt idx="814">
                  <c:v>-1.3770202398748099E-2</c:v>
                </c:pt>
                <c:pt idx="815">
                  <c:v>-1.3768651116818249E-2</c:v>
                </c:pt>
                <c:pt idx="816">
                  <c:v>-1.3767084372482903E-2</c:v>
                </c:pt>
                <c:pt idx="817">
                  <c:v>-1.3765502173873173E-2</c:v>
                </c:pt>
                <c:pt idx="818">
                  <c:v>-1.3763904529193259E-2</c:v>
                </c:pt>
                <c:pt idx="819">
                  <c:v>-1.3762291446720372E-2</c:v>
                </c:pt>
                <c:pt idx="820">
                  <c:v>-1.3760662934804725E-2</c:v>
                </c:pt>
                <c:pt idx="821">
                  <c:v>-1.3759019001869462E-2</c:v>
                </c:pt>
                <c:pt idx="822">
                  <c:v>-1.3757359656410633E-2</c:v>
                </c:pt>
                <c:pt idx="823">
                  <c:v>-1.375568490699715E-2</c:v>
                </c:pt>
                <c:pt idx="824">
                  <c:v>-1.3753994762270729E-2</c:v>
                </c:pt>
                <c:pt idx="825">
                  <c:v>-1.3752289230945857E-2</c:v>
                </c:pt>
                <c:pt idx="826">
                  <c:v>-1.3750568321809748E-2</c:v>
                </c:pt>
                <c:pt idx="827">
                  <c:v>-1.374883204372229E-2</c:v>
                </c:pt>
                <c:pt idx="828">
                  <c:v>-1.374708040561601E-2</c:v>
                </c:pt>
                <c:pt idx="829">
                  <c:v>-1.3745313416496017E-2</c:v>
                </c:pt>
                <c:pt idx="830">
                  <c:v>-1.3743531085439967E-2</c:v>
                </c:pt>
                <c:pt idx="831">
                  <c:v>-1.3741733421598006E-2</c:v>
                </c:pt>
                <c:pt idx="832">
                  <c:v>-1.3739920434192738E-2</c:v>
                </c:pt>
                <c:pt idx="833">
                  <c:v>-1.3738092132519159E-2</c:v>
                </c:pt>
                <c:pt idx="834">
                  <c:v>-1.3736248525944628E-2</c:v>
                </c:pt>
                <c:pt idx="835">
                  <c:v>-1.3734389623908799E-2</c:v>
                </c:pt>
                <c:pt idx="836">
                  <c:v>-1.3732515435923595E-2</c:v>
                </c:pt>
                <c:pt idx="837">
                  <c:v>-1.3730625971573145E-2</c:v>
                </c:pt>
                <c:pt idx="838">
                  <c:v>-1.372872124051374E-2</c:v>
                </c:pt>
                <c:pt idx="839">
                  <c:v>-1.3726801252473787E-2</c:v>
                </c:pt>
                <c:pt idx="840">
                  <c:v>-1.3724866017253749E-2</c:v>
                </c:pt>
                <c:pt idx="841">
                  <c:v>-1.3722915544726105E-2</c:v>
                </c:pt>
                <c:pt idx="842">
                  <c:v>-1.37209498448353E-2</c:v>
                </c:pt>
                <c:pt idx="843">
                  <c:v>-1.3718968927597688E-2</c:v>
                </c:pt>
                <c:pt idx="844">
                  <c:v>-1.3716972803101487E-2</c:v>
                </c:pt>
                <c:pt idx="845">
                  <c:v>-1.3714961481506725E-2</c:v>
                </c:pt>
                <c:pt idx="846">
                  <c:v>-1.3712934973045186E-2</c:v>
                </c:pt>
                <c:pt idx="847">
                  <c:v>-1.371089328802037E-2</c:v>
                </c:pt>
                <c:pt idx="848">
                  <c:v>-1.3708836436807422E-2</c:v>
                </c:pt>
                <c:pt idx="849">
                  <c:v>-1.3706764429853097E-2</c:v>
                </c:pt>
                <c:pt idx="850">
                  <c:v>-1.3704677277675697E-2</c:v>
                </c:pt>
                <c:pt idx="851">
                  <c:v>-1.3702574990865015E-2</c:v>
                </c:pt>
                <c:pt idx="852">
                  <c:v>-1.3700457580082306E-2</c:v>
                </c:pt>
                <c:pt idx="853">
                  <c:v>-1.3698325056060195E-2</c:v>
                </c:pt>
                <c:pt idx="854">
                  <c:v>-1.3696177429602651E-2</c:v>
                </c:pt>
                <c:pt idx="855">
                  <c:v>-1.3694014711584924E-2</c:v>
                </c:pt>
                <c:pt idx="856">
                  <c:v>-1.3691836912953484E-2</c:v>
                </c:pt>
                <c:pt idx="857">
                  <c:v>-1.3689644044725979E-2</c:v>
                </c:pt>
                <c:pt idx="858">
                  <c:v>-1.3687436117991168E-2</c:v>
                </c:pt>
                <c:pt idx="859">
                  <c:v>-1.3685213143908874E-2</c:v>
                </c:pt>
                <c:pt idx="860">
                  <c:v>-1.368297513370992E-2</c:v>
                </c:pt>
                <c:pt idx="861">
                  <c:v>-1.3680722098696073E-2</c:v>
                </c:pt>
                <c:pt idx="862">
                  <c:v>-1.3678454050239994E-2</c:v>
                </c:pt>
                <c:pt idx="863">
                  <c:v>-1.3676170999785176E-2</c:v>
                </c:pt>
                <c:pt idx="864">
                  <c:v>-1.3673872958845888E-2</c:v>
                </c:pt>
                <c:pt idx="865">
                  <c:v>-1.3671559939007115E-2</c:v>
                </c:pt>
                <c:pt idx="866">
                  <c:v>-1.3669231951924498E-2</c:v>
                </c:pt>
                <c:pt idx="867">
                  <c:v>-1.3666889009324286E-2</c:v>
                </c:pt>
                <c:pt idx="868">
                  <c:v>-1.3664531123003263E-2</c:v>
                </c:pt>
                <c:pt idx="869">
                  <c:v>-1.3662158304828701E-2</c:v>
                </c:pt>
                <c:pt idx="870">
                  <c:v>-1.3659770566738292E-2</c:v>
                </c:pt>
                <c:pt idx="871">
                  <c:v>-1.3657367920740085E-2</c:v>
                </c:pt>
                <c:pt idx="872">
                  <c:v>-1.3654950378912451E-2</c:v>
                </c:pt>
                <c:pt idx="873">
                  <c:v>-1.3652517953403984E-2</c:v>
                </c:pt>
                <c:pt idx="874">
                  <c:v>-1.3650070656433469E-2</c:v>
                </c:pt>
                <c:pt idx="875">
                  <c:v>-1.3647608500289808E-2</c:v>
                </c:pt>
                <c:pt idx="876">
                  <c:v>-1.3645131497331965E-2</c:v>
                </c:pt>
                <c:pt idx="877">
                  <c:v>-1.3642639659988898E-2</c:v>
                </c:pt>
                <c:pt idx="878">
                  <c:v>-1.3640133000759504E-2</c:v>
                </c:pt>
                <c:pt idx="879">
                  <c:v>-1.3637611532212547E-2</c:v>
                </c:pt>
                <c:pt idx="880">
                  <c:v>-1.3635075266986608E-2</c:v>
                </c:pt>
                <c:pt idx="881">
                  <c:v>-1.3632524217790008E-2</c:v>
                </c:pt>
                <c:pt idx="882">
                  <c:v>-1.3629958397400754E-2</c:v>
                </c:pt>
                <c:pt idx="883">
                  <c:v>-1.3627377818666473E-2</c:v>
                </c:pt>
                <c:pt idx="884">
                  <c:v>-1.3624782494504342E-2</c:v>
                </c:pt>
                <c:pt idx="885">
                  <c:v>-1.3622172437901038E-2</c:v>
                </c:pt>
                <c:pt idx="886">
                  <c:v>-1.3619547661912656E-2</c:v>
                </c:pt>
                <c:pt idx="887">
                  <c:v>-1.3616908179664655E-2</c:v>
                </c:pt>
                <c:pt idx="888">
                  <c:v>-1.3614254004351786E-2</c:v>
                </c:pt>
                <c:pt idx="889">
                  <c:v>-1.3611585149238032E-2</c:v>
                </c:pt>
                <c:pt idx="890">
                  <c:v>-1.3608901627656543E-2</c:v>
                </c:pt>
                <c:pt idx="891">
                  <c:v>-1.3606203453009554E-2</c:v>
                </c:pt>
                <c:pt idx="892">
                  <c:v>-1.3603490638768354E-2</c:v>
                </c:pt>
                <c:pt idx="893">
                  <c:v>-1.3600763198473165E-2</c:v>
                </c:pt>
                <c:pt idx="894">
                  <c:v>-1.3598021145733129E-2</c:v>
                </c:pt>
                <c:pt idx="895">
                  <c:v>-1.3595264494226199E-2</c:v>
                </c:pt>
                <c:pt idx="896">
                  <c:v>-1.3592493257699104E-2</c:v>
                </c:pt>
                <c:pt idx="897">
                  <c:v>-1.358970744996725E-2</c:v>
                </c:pt>
                <c:pt idx="898">
                  <c:v>-1.3586907084914673E-2</c:v>
                </c:pt>
                <c:pt idx="899">
                  <c:v>-1.3584092176493963E-2</c:v>
                </c:pt>
                <c:pt idx="900">
                  <c:v>-1.3581262738726193E-2</c:v>
                </c:pt>
                <c:pt idx="901">
                  <c:v>-1.3578418785700853E-2</c:v>
                </c:pt>
                <c:pt idx="902">
                  <c:v>-1.3575560331575776E-2</c:v>
                </c:pt>
                <c:pt idx="903">
                  <c:v>-1.3572687390577065E-2</c:v>
                </c:pt>
                <c:pt idx="904">
                  <c:v>-1.3569799976999041E-2</c:v>
                </c:pt>
                <c:pt idx="905">
                  <c:v>-1.3566898105204145E-2</c:v>
                </c:pt>
                <c:pt idx="906">
                  <c:v>-1.3563981789622878E-2</c:v>
                </c:pt>
                <c:pt idx="907">
                  <c:v>-1.3561051044753747E-2</c:v>
                </c:pt>
                <c:pt idx="908">
                  <c:v>-1.3558105885163162E-2</c:v>
                </c:pt>
                <c:pt idx="909">
                  <c:v>-1.3555146325485384E-2</c:v>
                </c:pt>
                <c:pt idx="910">
                  <c:v>-1.3552172380422448E-2</c:v>
                </c:pt>
                <c:pt idx="911">
                  <c:v>-1.3549184064744082E-2</c:v>
                </c:pt>
                <c:pt idx="912">
                  <c:v>-1.3546181393287665E-2</c:v>
                </c:pt>
                <c:pt idx="913">
                  <c:v>-1.3543164380958107E-2</c:v>
                </c:pt>
                <c:pt idx="914">
                  <c:v>-1.35401330427278E-2</c:v>
                </c:pt>
                <c:pt idx="915">
                  <c:v>-1.3537087393636552E-2</c:v>
                </c:pt>
                <c:pt idx="916">
                  <c:v>-1.3534027448791494E-2</c:v>
                </c:pt>
                <c:pt idx="917">
                  <c:v>-1.3530953223367019E-2</c:v>
                </c:pt>
                <c:pt idx="918">
                  <c:v>-1.35278647326047E-2</c:v>
                </c:pt>
                <c:pt idx="919">
                  <c:v>-1.3524761991813215E-2</c:v>
                </c:pt>
                <c:pt idx="920">
                  <c:v>-1.3521645016368272E-2</c:v>
                </c:pt>
                <c:pt idx="921">
                  <c:v>-1.3518513821712536E-2</c:v>
                </c:pt>
                <c:pt idx="922">
                  <c:v>-1.3515368423355552E-2</c:v>
                </c:pt>
                <c:pt idx="923">
                  <c:v>-1.351220883687366E-2</c:v>
                </c:pt>
                <c:pt idx="924">
                  <c:v>-1.3509035077909928E-2</c:v>
                </c:pt>
                <c:pt idx="925">
                  <c:v>-1.3505847162174074E-2</c:v>
                </c:pt>
                <c:pt idx="926">
                  <c:v>-1.3502645105442381E-2</c:v>
                </c:pt>
                <c:pt idx="927">
                  <c:v>-1.3499428923557627E-2</c:v>
                </c:pt>
                <c:pt idx="928">
                  <c:v>-1.3496198632428999E-2</c:v>
                </c:pt>
                <c:pt idx="929">
                  <c:v>-1.3492954248032027E-2</c:v>
                </c:pt>
                <c:pt idx="930">
                  <c:v>-1.3489695786408486E-2</c:v>
                </c:pt>
                <c:pt idx="931">
                  <c:v>-1.3486423263666329E-2</c:v>
                </c:pt>
                <c:pt idx="932">
                  <c:v>-1.3483136695979628E-2</c:v>
                </c:pt>
                <c:pt idx="933">
                  <c:v>-1.3479836099588447E-2</c:v>
                </c:pt>
                <c:pt idx="934">
                  <c:v>-1.3476521490798794E-2</c:v>
                </c:pt>
                <c:pt idx="935">
                  <c:v>-1.3473192885982537E-2</c:v>
                </c:pt>
                <c:pt idx="936">
                  <c:v>-1.3469850301577324E-2</c:v>
                </c:pt>
                <c:pt idx="937">
                  <c:v>-1.3466493754086492E-2</c:v>
                </c:pt>
                <c:pt idx="938">
                  <c:v>-1.3463123260078992E-2</c:v>
                </c:pt>
                <c:pt idx="939">
                  <c:v>-1.3459738836189315E-2</c:v>
                </c:pt>
                <c:pt idx="940">
                  <c:v>-1.345634049911739E-2</c:v>
                </c:pt>
                <c:pt idx="941">
                  <c:v>-1.3452928265628527E-2</c:v>
                </c:pt>
                <c:pt idx="942">
                  <c:v>-1.3449502152553312E-2</c:v>
                </c:pt>
                <c:pt idx="943">
                  <c:v>-1.3446062176787543E-2</c:v>
                </c:pt>
                <c:pt idx="944">
                  <c:v>-1.3442608355292127E-2</c:v>
                </c:pt>
                <c:pt idx="945">
                  <c:v>-1.3439140705093016E-2</c:v>
                </c:pt>
                <c:pt idx="946">
                  <c:v>-1.3435659243281108E-2</c:v>
                </c:pt>
                <c:pt idx="947">
                  <c:v>-1.3432163987012172E-2</c:v>
                </c:pt>
                <c:pt idx="948">
                  <c:v>-1.3428654953506763E-2</c:v>
                </c:pt>
                <c:pt idx="949">
                  <c:v>-1.342513216005013E-2</c:v>
                </c:pt>
                <c:pt idx="950">
                  <c:v>-1.3421595623992142E-2</c:v>
                </c:pt>
                <c:pt idx="951">
                  <c:v>-1.3418045362747186E-2</c:v>
                </c:pt>
                <c:pt idx="952">
                  <c:v>-1.3414481393794111E-2</c:v>
                </c:pt>
                <c:pt idx="953">
                  <c:v>-1.3410903734676108E-2</c:v>
                </c:pt>
                <c:pt idx="954">
                  <c:v>-1.3407312403000643E-2</c:v>
                </c:pt>
                <c:pt idx="955">
                  <c:v>-1.3403707416439363E-2</c:v>
                </c:pt>
                <c:pt idx="956">
                  <c:v>-1.3400088792728023E-2</c:v>
                </c:pt>
                <c:pt idx="957">
                  <c:v>-1.3396456549666378E-2</c:v>
                </c:pt>
                <c:pt idx="958">
                  <c:v>-1.3392810705118111E-2</c:v>
                </c:pt>
                <c:pt idx="959">
                  <c:v>-1.3389151277010739E-2</c:v>
                </c:pt>
                <c:pt idx="960">
                  <c:v>-1.3385478283335528E-2</c:v>
                </c:pt>
                <c:pt idx="961">
                  <c:v>-1.3381791742147403E-2</c:v>
                </c:pt>
                <c:pt idx="962">
                  <c:v>-1.3378091671564856E-2</c:v>
                </c:pt>
                <c:pt idx="963">
                  <c:v>-1.3374378089769868E-2</c:v>
                </c:pt>
                <c:pt idx="964">
                  <c:v>-1.3370651015007805E-2</c:v>
                </c:pt>
                <c:pt idx="965">
                  <c:v>-1.3366910465587339E-2</c:v>
                </c:pt>
                <c:pt idx="966">
                  <c:v>-1.3363156459880354E-2</c:v>
                </c:pt>
                <c:pt idx="967">
                  <c:v>-1.3359389016321858E-2</c:v>
                </c:pt>
                <c:pt idx="968">
                  <c:v>-1.3355608153409892E-2</c:v>
                </c:pt>
                <c:pt idx="969">
                  <c:v>-1.3351813889705438E-2</c:v>
                </c:pt>
                <c:pt idx="970">
                  <c:v>-1.334800624383233E-2</c:v>
                </c:pt>
                <c:pt idx="971">
                  <c:v>-1.3344185234477158E-2</c:v>
                </c:pt>
                <c:pt idx="972">
                  <c:v>-1.3340350880389176E-2</c:v>
                </c:pt>
                <c:pt idx="973">
                  <c:v>-1.3336503200380238E-2</c:v>
                </c:pt>
                <c:pt idx="974">
                  <c:v>-1.3332642213324655E-2</c:v>
                </c:pt>
                <c:pt idx="975">
                  <c:v>-1.3328767938159141E-2</c:v>
                </c:pt>
                <c:pt idx="976">
                  <c:v>-1.3324880393882705E-2</c:v>
                </c:pt>
                <c:pt idx="977">
                  <c:v>-1.3320979599556564E-2</c:v>
                </c:pt>
                <c:pt idx="978">
                  <c:v>-1.331706557430405E-2</c:v>
                </c:pt>
                <c:pt idx="979">
                  <c:v>-1.3313138337310508E-2</c:v>
                </c:pt>
                <c:pt idx="980">
                  <c:v>-1.3309197907823212E-2</c:v>
                </c:pt>
                <c:pt idx="981">
                  <c:v>-1.3305244305151268E-2</c:v>
                </c:pt>
                <c:pt idx="982">
                  <c:v>-1.3301277548665513E-2</c:v>
                </c:pt>
                <c:pt idx="983">
                  <c:v>-1.3297297657798426E-2</c:v>
                </c:pt>
                <c:pt idx="984">
                  <c:v>-1.3293304652044037E-2</c:v>
                </c:pt>
                <c:pt idx="985">
                  <c:v>-1.3289298550957826E-2</c:v>
                </c:pt>
                <c:pt idx="986">
                  <c:v>-1.3285279374156625E-2</c:v>
                </c:pt>
                <c:pt idx="987">
                  <c:v>-1.3281247141318524E-2</c:v>
                </c:pt>
                <c:pt idx="988">
                  <c:v>-1.3277201872182787E-2</c:v>
                </c:pt>
                <c:pt idx="989">
                  <c:v>-1.3273143586549725E-2</c:v>
                </c:pt>
                <c:pt idx="990">
                  <c:v>-1.3269072304280642E-2</c:v>
                </c:pt>
                <c:pt idx="991">
                  <c:v>-1.3264988045297698E-2</c:v>
                </c:pt>
                <c:pt idx="992">
                  <c:v>-1.326089082958383E-2</c:v>
                </c:pt>
                <c:pt idx="993">
                  <c:v>-1.3256780677182665E-2</c:v>
                </c:pt>
                <c:pt idx="994">
                  <c:v>-1.3252657608198397E-2</c:v>
                </c:pt>
                <c:pt idx="995">
                  <c:v>-1.3248521642795708E-2</c:v>
                </c:pt>
                <c:pt idx="996">
                  <c:v>-1.3244372801199658E-2</c:v>
                </c:pt>
                <c:pt idx="997">
                  <c:v>-1.3240211103695597E-2</c:v>
                </c:pt>
                <c:pt idx="998">
                  <c:v>-1.3236036570629056E-2</c:v>
                </c:pt>
                <c:pt idx="999">
                  <c:v>-1.3231849222405653E-2</c:v>
                </c:pt>
                <c:pt idx="1000">
                  <c:v>-1.3227649079490995E-2</c:v>
                </c:pt>
                <c:pt idx="1001">
                  <c:v>-1.3223436162410571E-2</c:v>
                </c:pt>
                <c:pt idx="1002">
                  <c:v>-1.321921049174966E-2</c:v>
                </c:pt>
                <c:pt idx="1003">
                  <c:v>-1.3214972088153224E-2</c:v>
                </c:pt>
                <c:pt idx="1004">
                  <c:v>-1.3210720972325809E-2</c:v>
                </c:pt>
                <c:pt idx="1005">
                  <c:v>-1.3206457165031452E-2</c:v>
                </c:pt>
                <c:pt idx="1006">
                  <c:v>-1.3202180687093563E-2</c:v>
                </c:pt>
                <c:pt idx="1007">
                  <c:v>-1.3197891559394839E-2</c:v>
                </c:pt>
                <c:pt idx="1008">
                  <c:v>-1.3193589802877156E-2</c:v>
                </c:pt>
                <c:pt idx="1009">
                  <c:v>-1.3189275438541464E-2</c:v>
                </c:pt>
                <c:pt idx="1010">
                  <c:v>-1.318494848744769E-2</c:v>
                </c:pt>
                <c:pt idx="1011">
                  <c:v>-1.3180608970714634E-2</c:v>
                </c:pt>
                <c:pt idx="1012">
                  <c:v>-1.3176256909519854E-2</c:v>
                </c:pt>
                <c:pt idx="1013">
                  <c:v>-1.3171892325099599E-2</c:v>
                </c:pt>
                <c:pt idx="1014">
                  <c:v>-1.3167515238748656E-2</c:v>
                </c:pt>
                <c:pt idx="1015">
                  <c:v>-1.3163125671820281E-2</c:v>
                </c:pt>
                <c:pt idx="1016">
                  <c:v>-1.3158723645726083E-2</c:v>
                </c:pt>
                <c:pt idx="1017">
                  <c:v>-1.3154309181935919E-2</c:v>
                </c:pt>
                <c:pt idx="1018">
                  <c:v>-1.3149882301977792E-2</c:v>
                </c:pt>
                <c:pt idx="1019">
                  <c:v>-1.3145443027437746E-2</c:v>
                </c:pt>
                <c:pt idx="1020">
                  <c:v>-1.3140991379959764E-2</c:v>
                </c:pt>
                <c:pt idx="1021">
                  <c:v>-1.3136527381245655E-2</c:v>
                </c:pt>
                <c:pt idx="1022">
                  <c:v>-1.3132051053054952E-2</c:v>
                </c:pt>
                <c:pt idx="1023">
                  <c:v>-1.312756241720481E-2</c:v>
                </c:pt>
                <c:pt idx="1024">
                  <c:v>-1.3123061495569891E-2</c:v>
                </c:pt>
                <c:pt idx="1025">
                  <c:v>-1.3118548310082268E-2</c:v>
                </c:pt>
                <c:pt idx="1026">
                  <c:v>-1.3114022882731309E-2</c:v>
                </c:pt>
                <c:pt idx="1027">
                  <c:v>-1.3109485235563578E-2</c:v>
                </c:pt>
                <c:pt idx="1028">
                  <c:v>-1.3104935390682719E-2</c:v>
                </c:pt>
                <c:pt idx="1029">
                  <c:v>-1.3100373370249356E-2</c:v>
                </c:pt>
                <c:pt idx="1030">
                  <c:v>-1.3095799196480983E-2</c:v>
                </c:pt>
                <c:pt idx="1031">
                  <c:v>-1.3091212891651849E-2</c:v>
                </c:pt>
                <c:pt idx="1032">
                  <c:v>-1.3086614478092855E-2</c:v>
                </c:pt>
                <c:pt idx="1033">
                  <c:v>-1.3082003978191467E-2</c:v>
                </c:pt>
                <c:pt idx="1034">
                  <c:v>-1.3077381414391563E-2</c:v>
                </c:pt>
                <c:pt idx="1035">
                  <c:v>-1.3072746809193356E-2</c:v>
                </c:pt>
                <c:pt idx="1036">
                  <c:v>-1.306810018515327E-2</c:v>
                </c:pt>
                <c:pt idx="1037">
                  <c:v>-1.3063441564883845E-2</c:v>
                </c:pt>
                <c:pt idx="1038">
                  <c:v>-1.3058770971053612E-2</c:v>
                </c:pt>
                <c:pt idx="1039">
                  <c:v>-1.3054088426386988E-2</c:v>
                </c:pt>
                <c:pt idx="1040">
                  <c:v>-1.3049393953664171E-2</c:v>
                </c:pt>
                <c:pt idx="1041">
                  <c:v>-1.3044687575721022E-2</c:v>
                </c:pt>
                <c:pt idx="1042">
                  <c:v>-1.3039969315448959E-2</c:v>
                </c:pt>
                <c:pt idx="1043">
                  <c:v>-1.3035239195794837E-2</c:v>
                </c:pt>
                <c:pt idx="1044">
                  <c:v>-1.3030497239760852E-2</c:v>
                </c:pt>
                <c:pt idx="1045">
                  <c:v>-1.3025743470404414E-2</c:v>
                </c:pt>
                <c:pt idx="1046">
                  <c:v>-1.3020977910838042E-2</c:v>
                </c:pt>
                <c:pt idx="1047">
                  <c:v>-1.3016200584229256E-2</c:v>
                </c:pt>
                <c:pt idx="1048">
                  <c:v>-1.3011411513800451E-2</c:v>
                </c:pt>
                <c:pt idx="1049">
                  <c:v>-1.3006610722828797E-2</c:v>
                </c:pt>
                <c:pt idx="1050">
                  <c:v>-1.3001798234646126E-2</c:v>
                </c:pt>
                <c:pt idx="1051">
                  <c:v>-1.2996974072638806E-2</c:v>
                </c:pt>
                <c:pt idx="1052">
                  <c:v>-1.2992138260247633E-2</c:v>
                </c:pt>
                <c:pt idx="1053">
                  <c:v>-1.2987290820967744E-2</c:v>
                </c:pt>
                <c:pt idx="1054">
                  <c:v>-1.2982431778348453E-2</c:v>
                </c:pt>
                <c:pt idx="1055">
                  <c:v>-1.297756115599317E-2</c:v>
                </c:pt>
                <c:pt idx="1056">
                  <c:v>-1.2972678977559281E-2</c:v>
                </c:pt>
                <c:pt idx="1057">
                  <c:v>-1.2967785266758031E-2</c:v>
                </c:pt>
                <c:pt idx="1058">
                  <c:v>-1.296288004735441E-2</c:v>
                </c:pt>
                <c:pt idx="1059">
                  <c:v>-1.2957963343167034E-2</c:v>
                </c:pt>
                <c:pt idx="1060">
                  <c:v>-1.2953035178068034E-2</c:v>
                </c:pt>
                <c:pt idx="1061">
                  <c:v>-1.294809557598294E-2</c:v>
                </c:pt>
                <c:pt idx="1062">
                  <c:v>-1.2943144560890563E-2</c:v>
                </c:pt>
                <c:pt idx="1063">
                  <c:v>-1.2938182156822874E-2</c:v>
                </c:pt>
                <c:pt idx="1064">
                  <c:v>-1.29332083878649E-2</c:v>
                </c:pt>
                <c:pt idx="1065">
                  <c:v>-1.2928223278154596E-2</c:v>
                </c:pt>
                <c:pt idx="1066">
                  <c:v>-1.292322685188273E-2</c:v>
                </c:pt>
                <c:pt idx="1067">
                  <c:v>-1.2918219133292778E-2</c:v>
                </c:pt>
                <c:pt idx="1068">
                  <c:v>-1.291320014668078E-2</c:v>
                </c:pt>
                <c:pt idx="1069">
                  <c:v>-1.2908169916395247E-2</c:v>
                </c:pt>
                <c:pt idx="1070">
                  <c:v>-1.2903128466837034E-2</c:v>
                </c:pt>
                <c:pt idx="1071">
                  <c:v>-1.2898075822459222E-2</c:v>
                </c:pt>
                <c:pt idx="1072">
                  <c:v>-1.2893012007766991E-2</c:v>
                </c:pt>
                <c:pt idx="1073">
                  <c:v>-1.2887937047317534E-2</c:v>
                </c:pt>
                <c:pt idx="1074">
                  <c:v>-1.2882850965719886E-2</c:v>
                </c:pt>
                <c:pt idx="1075">
                  <c:v>-1.2877753787634843E-2</c:v>
                </c:pt>
                <c:pt idx="1076">
                  <c:v>-1.2872645537774835E-2</c:v>
                </c:pt>
                <c:pt idx="1077">
                  <c:v>-1.2867526240903798E-2</c:v>
                </c:pt>
                <c:pt idx="1078">
                  <c:v>-1.2862395921837062E-2</c:v>
                </c:pt>
                <c:pt idx="1079">
                  <c:v>-1.2857254605441227E-2</c:v>
                </c:pt>
                <c:pt idx="1080">
                  <c:v>-1.2852102316634044E-2</c:v>
                </c:pt>
                <c:pt idx="1081">
                  <c:v>-1.2846939080384296E-2</c:v>
                </c:pt>
                <c:pt idx="1082">
                  <c:v>-1.2841764921711673E-2</c:v>
                </c:pt>
                <c:pt idx="1083">
                  <c:v>-1.2836579865686648E-2</c:v>
                </c:pt>
                <c:pt idx="1084">
                  <c:v>-1.2831383937430373E-2</c:v>
                </c:pt>
                <c:pt idx="1085">
                  <c:v>-1.2826177162114531E-2</c:v>
                </c:pt>
                <c:pt idx="1086">
                  <c:v>-1.2820959564961239E-2</c:v>
                </c:pt>
                <c:pt idx="1087">
                  <c:v>-1.2815731171242909E-2</c:v>
                </c:pt>
                <c:pt idx="1088">
                  <c:v>-1.2810492006282136E-2</c:v>
                </c:pt>
                <c:pt idx="1089">
                  <c:v>-1.2805242095451561E-2</c:v>
                </c:pt>
                <c:pt idx="1090">
                  <c:v>-1.2799981464173771E-2</c:v>
                </c:pt>
                <c:pt idx="1091">
                  <c:v>-1.2794710137921158E-2</c:v>
                </c:pt>
                <c:pt idx="1092">
                  <c:v>-1.2789428142215786E-2</c:v>
                </c:pt>
                <c:pt idx="1093">
                  <c:v>-1.2784135502629324E-2</c:v>
                </c:pt>
                <c:pt idx="1094">
                  <c:v>-1.277883224478284E-2</c:v>
                </c:pt>
                <c:pt idx="1095">
                  <c:v>-1.2773518394346733E-2</c:v>
                </c:pt>
                <c:pt idx="1096">
                  <c:v>-1.2768193977040597E-2</c:v>
                </c:pt>
                <c:pt idx="1097">
                  <c:v>-1.2762859018633083E-2</c:v>
                </c:pt>
                <c:pt idx="1098">
                  <c:v>-1.2757513544941795E-2</c:v>
                </c:pt>
                <c:pt idx="1099">
                  <c:v>-1.2752157581833149E-2</c:v>
                </c:pt>
                <c:pt idx="1100">
                  <c:v>-1.2746791155222257E-2</c:v>
                </c:pt>
                <c:pt idx="1101">
                  <c:v>-1.2741414291072801E-2</c:v>
                </c:pt>
                <c:pt idx="1102">
                  <c:v>-1.2736027015396894E-2</c:v>
                </c:pt>
                <c:pt idx="1103">
                  <c:v>-1.273062935425498E-2</c:v>
                </c:pt>
                <c:pt idx="1104">
                  <c:v>-1.2725221333755683E-2</c:v>
                </c:pt>
                <c:pt idx="1105">
                  <c:v>-1.271980298005569E-2</c:v>
                </c:pt>
                <c:pt idx="1106">
                  <c:v>-1.2714374319359636E-2</c:v>
                </c:pt>
                <c:pt idx="1107">
                  <c:v>-1.2708935377919959E-2</c:v>
                </c:pt>
                <c:pt idx="1108">
                  <c:v>-1.2703486182036781E-2</c:v>
                </c:pt>
                <c:pt idx="1109">
                  <c:v>-1.2698026758057786E-2</c:v>
                </c:pt>
                <c:pt idx="1110">
                  <c:v>-1.2692557132378081E-2</c:v>
                </c:pt>
                <c:pt idx="1111">
                  <c:v>-1.2687077331440085E-2</c:v>
                </c:pt>
                <c:pt idx="1112">
                  <c:v>-1.2681587381733368E-2</c:v>
                </c:pt>
                <c:pt idx="1113">
                  <c:v>-1.2676087309794588E-2</c:v>
                </c:pt>
                <c:pt idx="1114">
                  <c:v>-1.267057714220729E-2</c:v>
                </c:pt>
                <c:pt idx="1115">
                  <c:v>-1.2665056905601808E-2</c:v>
                </c:pt>
                <c:pt idx="1116">
                  <c:v>-1.2659526626655157E-2</c:v>
                </c:pt>
                <c:pt idx="1117">
                  <c:v>-1.2653986332090866E-2</c:v>
                </c:pt>
                <c:pt idx="1118">
                  <c:v>-1.2648436048678876E-2</c:v>
                </c:pt>
                <c:pt idx="1119">
                  <c:v>-1.2642875803235401E-2</c:v>
                </c:pt>
                <c:pt idx="1120">
                  <c:v>-1.26373056226228E-2</c:v>
                </c:pt>
                <c:pt idx="1121">
                  <c:v>-1.2631725533749447E-2</c:v>
                </c:pt>
                <c:pt idx="1122">
                  <c:v>-1.2626135563569601E-2</c:v>
                </c:pt>
                <c:pt idx="1123">
                  <c:v>-1.2620535739083276E-2</c:v>
                </c:pt>
                <c:pt idx="1124">
                  <c:v>-1.2614926087336109E-2</c:v>
                </c:pt>
                <c:pt idx="1125">
                  <c:v>-1.2609306635419234E-2</c:v>
                </c:pt>
                <c:pt idx="1126">
                  <c:v>-1.2603677410469147E-2</c:v>
                </c:pt>
                <c:pt idx="1127">
                  <c:v>-1.2598038439667576E-2</c:v>
                </c:pt>
                <c:pt idx="1128">
                  <c:v>-1.2592389750241354E-2</c:v>
                </c:pt>
                <c:pt idx="1129">
                  <c:v>-1.2586731369462277E-2</c:v>
                </c:pt>
                <c:pt idx="1130">
                  <c:v>-1.2581063324646985E-2</c:v>
                </c:pt>
                <c:pt idx="1131">
                  <c:v>-1.2575385643156824E-2</c:v>
                </c:pt>
                <c:pt idx="1132">
                  <c:v>-1.25696983523977E-2</c:v>
                </c:pt>
                <c:pt idx="1133">
                  <c:v>-1.256400147982E-2</c:v>
                </c:pt>
                <c:pt idx="1134">
                  <c:v>-1.2558295052918382E-2</c:v>
                </c:pt>
                <c:pt idx="1135">
                  <c:v>-1.2552579099231697E-2</c:v>
                </c:pt>
                <c:pt idx="1136">
                  <c:v>-1.2546853646342835E-2</c:v>
                </c:pt>
                <c:pt idx="1137">
                  <c:v>-1.2541118721878608E-2</c:v>
                </c:pt>
                <c:pt idx="1138">
                  <c:v>-1.2535374353509592E-2</c:v>
                </c:pt>
                <c:pt idx="1139">
                  <c:v>-1.2529620568950019E-2</c:v>
                </c:pt>
                <c:pt idx="1140">
                  <c:v>-1.2523857395957631E-2</c:v>
                </c:pt>
                <c:pt idx="1141">
                  <c:v>-1.2518084862333542E-2</c:v>
                </c:pt>
                <c:pt idx="1142">
                  <c:v>-1.251230299592211E-2</c:v>
                </c:pt>
                <c:pt idx="1143">
                  <c:v>-1.2506511824610808E-2</c:v>
                </c:pt>
                <c:pt idx="1144">
                  <c:v>-1.2500711376330081E-2</c:v>
                </c:pt>
                <c:pt idx="1145">
                  <c:v>-1.249490167905321E-2</c:v>
                </c:pt>
                <c:pt idx="1146">
                  <c:v>-1.248908276079619E-2</c:v>
                </c:pt>
                <c:pt idx="1147">
                  <c:v>-1.2483254649617576E-2</c:v>
                </c:pt>
                <c:pt idx="1148">
                  <c:v>-1.2477417373618365E-2</c:v>
                </c:pt>
                <c:pt idx="1149">
                  <c:v>-1.2471570960941853E-2</c:v>
                </c:pt>
                <c:pt idx="1150">
                  <c:v>-1.2465715439773499E-2</c:v>
                </c:pt>
                <c:pt idx="1151">
                  <c:v>-1.2459850838340789E-2</c:v>
                </c:pt>
                <c:pt idx="1152">
                  <c:v>-1.2453977184913088E-2</c:v>
                </c:pt>
                <c:pt idx="1153">
                  <c:v>-1.2448094507801559E-2</c:v>
                </c:pt>
                <c:pt idx="1154">
                  <c:v>-1.2442202835358945E-2</c:v>
                </c:pt>
                <c:pt idx="1155">
                  <c:v>-1.2436302195979484E-2</c:v>
                </c:pt>
                <c:pt idx="1156">
                  <c:v>-1.243039261809876E-2</c:v>
                </c:pt>
                <c:pt idx="1157">
                  <c:v>-1.2424474130193564E-2</c:v>
                </c:pt>
                <c:pt idx="1158">
                  <c:v>-1.2418546760781772E-2</c:v>
                </c:pt>
                <c:pt idx="1159">
                  <c:v>-1.2412610538422176E-2</c:v>
                </c:pt>
                <c:pt idx="1160">
                  <c:v>-1.240666549171438E-2</c:v>
                </c:pt>
                <c:pt idx="1161">
                  <c:v>-1.2400711649298639E-2</c:v>
                </c:pt>
                <c:pt idx="1162">
                  <c:v>-1.2394749039855735E-2</c:v>
                </c:pt>
                <c:pt idx="1163">
                  <c:v>-1.2388777692106836E-2</c:v>
                </c:pt>
                <c:pt idx="1164">
                  <c:v>-1.2382797634813345E-2</c:v>
                </c:pt>
                <c:pt idx="1165">
                  <c:v>-1.2376808896776786E-2</c:v>
                </c:pt>
                <c:pt idx="1166">
                  <c:v>-1.2370811506838638E-2</c:v>
                </c:pt>
                <c:pt idx="1167">
                  <c:v>-1.2364805493880221E-2</c:v>
                </c:pt>
                <c:pt idx="1168">
                  <c:v>-1.2358790886822537E-2</c:v>
                </c:pt>
                <c:pt idx="1169">
                  <c:v>-1.2352767714626144E-2</c:v>
                </c:pt>
                <c:pt idx="1170">
                  <c:v>-1.2346736006291012E-2</c:v>
                </c:pt>
                <c:pt idx="1171">
                  <c:v>-1.2340695790856369E-2</c:v>
                </c:pt>
                <c:pt idx="1172">
                  <c:v>-1.2334647097400614E-2</c:v>
                </c:pt>
                <c:pt idx="1173">
                  <c:v>-1.2328589955041101E-2</c:v>
                </c:pt>
                <c:pt idx="1174">
                  <c:v>-1.232252439293405E-2</c:v>
                </c:pt>
                <c:pt idx="1175">
                  <c:v>-1.2316450440274395E-2</c:v>
                </c:pt>
                <c:pt idx="1176">
                  <c:v>-1.2310368126295641E-2</c:v>
                </c:pt>
                <c:pt idx="1177">
                  <c:v>-1.2304277480269722E-2</c:v>
                </c:pt>
                <c:pt idx="1178">
                  <c:v>-1.2298178531506866E-2</c:v>
                </c:pt>
                <c:pt idx="1179">
                  <c:v>-1.2292071309355449E-2</c:v>
                </c:pt>
                <c:pt idx="1180">
                  <c:v>-1.2285955843201855E-2</c:v>
                </c:pt>
                <c:pt idx="1181">
                  <c:v>-1.2279832162470338E-2</c:v>
                </c:pt>
                <c:pt idx="1182">
                  <c:v>-1.2273700296622876E-2</c:v>
                </c:pt>
                <c:pt idx="1183">
                  <c:v>-1.226756027515903E-2</c:v>
                </c:pt>
                <c:pt idx="1184">
                  <c:v>-1.2261412127615803E-2</c:v>
                </c:pt>
                <c:pt idx="1185">
                  <c:v>-1.2255255883567502E-2</c:v>
                </c:pt>
                <c:pt idx="1186">
                  <c:v>-1.2249091572625588E-2</c:v>
                </c:pt>
                <c:pt idx="1187">
                  <c:v>-1.224291922443854E-2</c:v>
                </c:pt>
                <c:pt idx="1188">
                  <c:v>-1.2236738868691711E-2</c:v>
                </c:pt>
                <c:pt idx="1189">
                  <c:v>-1.2230550535107181E-2</c:v>
                </c:pt>
                <c:pt idx="1190">
                  <c:v>-1.222435425344362E-2</c:v>
                </c:pt>
                <c:pt idx="1191">
                  <c:v>-1.2218150053496139E-2</c:v>
                </c:pt>
                <c:pt idx="1192">
                  <c:v>-1.2211937965096148E-2</c:v>
                </c:pt>
                <c:pt idx="1193">
                  <c:v>-1.2205718018111242E-2</c:v>
                </c:pt>
                <c:pt idx="1194">
                  <c:v>-1.2199490242444995E-2</c:v>
                </c:pt>
                <c:pt idx="1195">
                  <c:v>-1.2193254668036868E-2</c:v>
                </c:pt>
                <c:pt idx="1196">
                  <c:v>-1.2187011324862046E-2</c:v>
                </c:pt>
                <c:pt idx="1197">
                  <c:v>-1.2180760242931297E-2</c:v>
                </c:pt>
                <c:pt idx="1198">
                  <c:v>-1.2174501452290834E-2</c:v>
                </c:pt>
                <c:pt idx="1199">
                  <c:v>-1.2168234983022153E-2</c:v>
                </c:pt>
                <c:pt idx="1200">
                  <c:v>-1.2161960865241911E-2</c:v>
                </c:pt>
                <c:pt idx="1201">
                  <c:v>-1.215567912910176E-2</c:v>
                </c:pt>
                <c:pt idx="1202">
                  <c:v>-1.2149389804788222E-2</c:v>
                </c:pt>
                <c:pt idx="1203">
                  <c:v>-1.2143092922522528E-2</c:v>
                </c:pt>
                <c:pt idx="1204">
                  <c:v>-1.2136788512560488E-2</c:v>
                </c:pt>
                <c:pt idx="1205">
                  <c:v>-1.2130476605192323E-2</c:v>
                </c:pt>
                <c:pt idx="1206">
                  <c:v>-1.2124157230742543E-2</c:v>
                </c:pt>
                <c:pt idx="1207">
                  <c:v>-1.2117830419569795E-2</c:v>
                </c:pt>
                <c:pt idx="1208">
                  <c:v>-1.2111496202066703E-2</c:v>
                </c:pt>
                <c:pt idx="1209">
                  <c:v>-1.2105154608659746E-2</c:v>
                </c:pt>
                <c:pt idx="1210">
                  <c:v>-1.2098805669809089E-2</c:v>
                </c:pt>
                <c:pt idx="1211">
                  <c:v>-1.2092449416008453E-2</c:v>
                </c:pt>
                <c:pt idx="1212">
                  <c:v>-1.2086085877784949E-2</c:v>
                </c:pt>
                <c:pt idx="1213">
                  <c:v>-1.2079715085698977E-2</c:v>
                </c:pt>
                <c:pt idx="1214">
                  <c:v>-1.2073337070344019E-2</c:v>
                </c:pt>
                <c:pt idx="1215">
                  <c:v>-1.2066951862346529E-2</c:v>
                </c:pt>
                <c:pt idx="1216">
                  <c:v>-1.2060559492365775E-2</c:v>
                </c:pt>
                <c:pt idx="1217">
                  <c:v>-1.2054159991093695E-2</c:v>
                </c:pt>
                <c:pt idx="1218">
                  <c:v>-1.2047753389254755E-2</c:v>
                </c:pt>
                <c:pt idx="1219">
                  <c:v>-1.2041339717605789E-2</c:v>
                </c:pt>
                <c:pt idx="1220">
                  <c:v>-1.203491900693586E-2</c:v>
                </c:pt>
                <c:pt idx="1221">
                  <c:v>-1.202849128806611E-2</c:v>
                </c:pt>
                <c:pt idx="1222">
                  <c:v>-1.2022056591849619E-2</c:v>
                </c:pt>
                <c:pt idx="1223">
                  <c:v>-1.2015614949171239E-2</c:v>
                </c:pt>
                <c:pt idx="1224">
                  <c:v>-1.2009166390947465E-2</c:v>
                </c:pt>
                <c:pt idx="1225">
                  <c:v>-1.2002710948126277E-2</c:v>
                </c:pt>
                <c:pt idx="1226">
                  <c:v>-1.1996248651686994E-2</c:v>
                </c:pt>
                <c:pt idx="1227">
                  <c:v>-1.1989779532640124E-2</c:v>
                </c:pt>
                <c:pt idx="1228">
                  <c:v>-1.198330362202722E-2</c:v>
                </c:pt>
                <c:pt idx="1229">
                  <c:v>-1.1976820950920722E-2</c:v>
                </c:pt>
                <c:pt idx="1230">
                  <c:v>-1.1970331550423815E-2</c:v>
                </c:pt>
                <c:pt idx="1231">
                  <c:v>-1.1963835451670266E-2</c:v>
                </c:pt>
                <c:pt idx="1232">
                  <c:v>-1.1957332685824343E-2</c:v>
                </c:pt>
                <c:pt idx="1233">
                  <c:v>-1.1950823284080508E-2</c:v>
                </c:pt>
                <c:pt idx="1234">
                  <c:v>-1.194430727766347E-2</c:v>
                </c:pt>
                <c:pt idx="1235">
                  <c:v>-1.1937784697827879E-2</c:v>
                </c:pt>
                <c:pt idx="1236">
                  <c:v>-1.193125557585824E-2</c:v>
                </c:pt>
                <c:pt idx="1237">
                  <c:v>-1.1924719943068759E-2</c:v>
                </c:pt>
                <c:pt idx="1238">
                  <c:v>-1.191817783080319E-2</c:v>
                </c:pt>
                <c:pt idx="1239">
                  <c:v>-1.191162927043468E-2</c:v>
                </c:pt>
                <c:pt idx="1240">
                  <c:v>-1.190507429336562E-2</c:v>
                </c:pt>
                <c:pt idx="1241">
                  <c:v>-1.18985129310275E-2</c:v>
                </c:pt>
                <c:pt idx="1242">
                  <c:v>-1.1891945214880753E-2</c:v>
                </c:pt>
                <c:pt idx="1243">
                  <c:v>-1.18853711764146E-2</c:v>
                </c:pt>
                <c:pt idx="1244">
                  <c:v>-1.1878790847146922E-2</c:v>
                </c:pt>
                <c:pt idx="1245">
                  <c:v>-1.1872204258624066E-2</c:v>
                </c:pt>
                <c:pt idx="1246">
                  <c:v>-1.1865611442420742E-2</c:v>
                </c:pt>
                <c:pt idx="1247">
                  <c:v>-1.1859012430139843E-2</c:v>
                </c:pt>
                <c:pt idx="1248">
                  <c:v>-1.185240725341229E-2</c:v>
                </c:pt>
                <c:pt idx="1249">
                  <c:v>-1.1845795943896903E-2</c:v>
                </c:pt>
                <c:pt idx="1250">
                  <c:v>-1.183917853328023E-2</c:v>
                </c:pt>
                <c:pt idx="1251">
                  <c:v>-1.1832555053276409E-2</c:v>
                </c:pt>
                <c:pt idx="1252">
                  <c:v>-1.1825925535626985E-2</c:v>
                </c:pt>
                <c:pt idx="1253">
                  <c:v>-1.1819290012100827E-2</c:v>
                </c:pt>
                <c:pt idx="1254">
                  <c:v>-1.1812648514493894E-2</c:v>
                </c:pt>
                <c:pt idx="1255">
                  <c:v>-1.1806001074629131E-2</c:v>
                </c:pt>
                <c:pt idx="1256">
                  <c:v>-1.1799347724356304E-2</c:v>
                </c:pt>
                <c:pt idx="1257">
                  <c:v>-1.1792688495551847E-2</c:v>
                </c:pt>
                <c:pt idx="1258">
                  <c:v>-1.1786023420118714E-2</c:v>
                </c:pt>
                <c:pt idx="1259">
                  <c:v>-1.1779352529986221E-2</c:v>
                </c:pt>
                <c:pt idx="1260">
                  <c:v>-1.1772675857109895E-2</c:v>
                </c:pt>
                <c:pt idx="1261">
                  <c:v>-1.1765993433471327E-2</c:v>
                </c:pt>
                <c:pt idx="1262">
                  <c:v>-1.1759305291078005E-2</c:v>
                </c:pt>
                <c:pt idx="1263">
                  <c:v>-1.1752611461963174E-2</c:v>
                </c:pt>
                <c:pt idx="1264">
                  <c:v>-1.1745911978185676E-2</c:v>
                </c:pt>
                <c:pt idx="1265">
                  <c:v>-1.1739206871829794E-2</c:v>
                </c:pt>
                <c:pt idx="1266">
                  <c:v>-1.1732496175005113E-2</c:v>
                </c:pt>
                <c:pt idx="1267">
                  <c:v>-1.1725779919846349E-2</c:v>
                </c:pt>
                <c:pt idx="1268">
                  <c:v>-1.17190581385132E-2</c:v>
                </c:pt>
                <c:pt idx="1269">
                  <c:v>-1.1712330863190196E-2</c:v>
                </c:pt>
                <c:pt idx="1270">
                  <c:v>-1.1705598126086545E-2</c:v>
                </c:pt>
                <c:pt idx="1271">
                  <c:v>-1.169885995943596E-2</c:v>
                </c:pt>
                <c:pt idx="1272">
                  <c:v>-1.1692116395496584E-2</c:v>
                </c:pt>
                <c:pt idx="1273">
                  <c:v>-1.1685367466550666E-2</c:v>
                </c:pt>
                <c:pt idx="1274">
                  <c:v>-1.167861320490462E-2</c:v>
                </c:pt>
                <c:pt idx="1275">
                  <c:v>-1.16718536428887E-2</c:v>
                </c:pt>
                <c:pt idx="1276">
                  <c:v>-1.1665088812856932E-2</c:v>
                </c:pt>
                <c:pt idx="1277">
                  <c:v>-1.1658318747186931E-2</c:v>
                </c:pt>
                <c:pt idx="1278">
                  <c:v>-1.1651543478279753E-2</c:v>
                </c:pt>
                <c:pt idx="1279">
                  <c:v>-1.1644763038559746E-2</c:v>
                </c:pt>
                <c:pt idx="1280">
                  <c:v>-1.1637977460474376E-2</c:v>
                </c:pt>
                <c:pt idx="1281">
                  <c:v>-1.1631186776494091E-2</c:v>
                </c:pt>
                <c:pt idx="1282">
                  <c:v>-1.1624391019112159E-2</c:v>
                </c:pt>
                <c:pt idx="1283">
                  <c:v>-1.1617590220844505E-2</c:v>
                </c:pt>
                <c:pt idx="1284">
                  <c:v>-1.161078441422957E-2</c:v>
                </c:pt>
                <c:pt idx="1285">
                  <c:v>-1.1603973631828142E-2</c:v>
                </c:pt>
                <c:pt idx="1286">
                  <c:v>-1.1597157906223215E-2</c:v>
                </c:pt>
                <c:pt idx="1287">
                  <c:v>-1.1590337270019809E-2</c:v>
                </c:pt>
                <c:pt idx="1288">
                  <c:v>-1.1583511755844846E-2</c:v>
                </c:pt>
                <c:pt idx="1289">
                  <c:v>-1.1576681396346964E-2</c:v>
                </c:pt>
                <c:pt idx="1290">
                  <c:v>-1.1569846224196384E-2</c:v>
                </c:pt>
                <c:pt idx="1291">
                  <c:v>-1.1563006272084741E-2</c:v>
                </c:pt>
                <c:pt idx="1292">
                  <c:v>-1.1556161572724911E-2</c:v>
                </c:pt>
                <c:pt idx="1293">
                  <c:v>-1.1549312158850928E-2</c:v>
                </c:pt>
                <c:pt idx="1294">
                  <c:v>-1.1542458063217714E-2</c:v>
                </c:pt>
                <c:pt idx="1295">
                  <c:v>-1.1535599318601019E-2</c:v>
                </c:pt>
                <c:pt idx="1296">
                  <c:v>-1.152873595779721E-2</c:v>
                </c:pt>
                <c:pt idx="1297">
                  <c:v>-1.1521868013623138E-2</c:v>
                </c:pt>
                <c:pt idx="1298">
                  <c:v>-1.1514995518915981E-2</c:v>
                </c:pt>
                <c:pt idx="1299">
                  <c:v>-1.1508118506533067E-2</c:v>
                </c:pt>
                <c:pt idx="1300">
                  <c:v>-1.1501237009351746E-2</c:v>
                </c:pt>
                <c:pt idx="1301">
                  <c:v>-1.1494351060269208E-2</c:v>
                </c:pt>
                <c:pt idx="1302">
                  <c:v>-1.1487460692202342E-2</c:v>
                </c:pt>
                <c:pt idx="1303">
                  <c:v>-1.1480565938087568E-2</c:v>
                </c:pt>
                <c:pt idx="1304">
                  <c:v>-1.1473666830880684E-2</c:v>
                </c:pt>
                <c:pt idx="1305">
                  <c:v>-1.1466763403556717E-2</c:v>
                </c:pt>
                <c:pt idx="1306">
                  <c:v>-1.1459855689109745E-2</c:v>
                </c:pt>
                <c:pt idx="1307">
                  <c:v>-1.145294372055276E-2</c:v>
                </c:pt>
                <c:pt idx="1308">
                  <c:v>-1.14460275309175E-2</c:v>
                </c:pt>
                <c:pt idx="1309">
                  <c:v>-1.1439107153254293E-2</c:v>
                </c:pt>
                <c:pt idx="1310">
                  <c:v>-1.1432182620631899E-2</c:v>
                </c:pt>
                <c:pt idx="1311">
                  <c:v>-1.1425253966137337E-2</c:v>
                </c:pt>
                <c:pt idx="1312">
                  <c:v>-1.1418321222875795E-2</c:v>
                </c:pt>
                <c:pt idx="1313">
                  <c:v>-1.1411384423970335E-2</c:v>
                </c:pt>
                <c:pt idx="1314">
                  <c:v>-1.14044436025619E-2</c:v>
                </c:pt>
                <c:pt idx="1315">
                  <c:v>-1.1397498791809029E-2</c:v>
                </c:pt>
                <c:pt idx="1316">
                  <c:v>-1.1390550024887754E-2</c:v>
                </c:pt>
                <c:pt idx="1317">
                  <c:v>-1.1383597334991434E-2</c:v>
                </c:pt>
                <c:pt idx="1318">
                  <c:v>-1.1376640755330597E-2</c:v>
                </c:pt>
                <c:pt idx="1319">
                  <c:v>-1.1369680319132771E-2</c:v>
                </c:pt>
                <c:pt idx="1320">
                  <c:v>-1.136271605964234E-2</c:v>
                </c:pt>
                <c:pt idx="1321">
                  <c:v>-1.1355748010120376E-2</c:v>
                </c:pt>
                <c:pt idx="1322">
                  <c:v>-1.1348776203844486E-2</c:v>
                </c:pt>
                <c:pt idx="1323">
                  <c:v>-1.1341800674108641E-2</c:v>
                </c:pt>
                <c:pt idx="1324">
                  <c:v>-1.1334821454223038E-2</c:v>
                </c:pt>
                <c:pt idx="1325">
                  <c:v>-1.1327838577513922E-2</c:v>
                </c:pt>
                <c:pt idx="1326">
                  <c:v>-1.1320852077323435E-2</c:v>
                </c:pt>
                <c:pt idx="1327">
                  <c:v>-1.1313861987009455E-2</c:v>
                </c:pt>
                <c:pt idx="1328">
                  <c:v>-1.1306868339945438E-2</c:v>
                </c:pt>
                <c:pt idx="1329">
                  <c:v>-1.1299871169520255E-2</c:v>
                </c:pt>
                <c:pt idx="1330">
                  <c:v>-1.1292870509138049E-2</c:v>
                </c:pt>
                <c:pt idx="1331">
                  <c:v>-1.1285866392218045E-2</c:v>
                </c:pt>
                <c:pt idx="1332">
                  <c:v>-1.1278858852194408E-2</c:v>
                </c:pt>
                <c:pt idx="1333">
                  <c:v>-1.1271847922516117E-2</c:v>
                </c:pt>
                <c:pt idx="1334">
                  <c:v>-1.1264833636646732E-2</c:v>
                </c:pt>
                <c:pt idx="1335">
                  <c:v>-1.1257816028064287E-2</c:v>
                </c:pt>
                <c:pt idx="1336">
                  <c:v>-1.1250795130261124E-2</c:v>
                </c:pt>
                <c:pt idx="1337">
                  <c:v>-1.1243770976743724E-2</c:v>
                </c:pt>
                <c:pt idx="1338">
                  <c:v>-1.1236743601032545E-2</c:v>
                </c:pt>
                <c:pt idx="1339">
                  <c:v>-1.122971303666187E-2</c:v>
                </c:pt>
                <c:pt idx="1340">
                  <c:v>-1.1222679317179646E-2</c:v>
                </c:pt>
                <c:pt idx="1341">
                  <c:v>-1.1215642476147324E-2</c:v>
                </c:pt>
                <c:pt idx="1342">
                  <c:v>-1.1208602547139693E-2</c:v>
                </c:pt>
                <c:pt idx="1343">
                  <c:v>-1.1201559563744721E-2</c:v>
                </c:pt>
                <c:pt idx="1344">
                  <c:v>-1.1194513559563404E-2</c:v>
                </c:pt>
                <c:pt idx="1345">
                  <c:v>-1.11874645682096E-2</c:v>
                </c:pt>
                <c:pt idx="1346">
                  <c:v>-1.1180412623309859E-2</c:v>
                </c:pt>
                <c:pt idx="1347">
                  <c:v>-1.1173357758503286E-2</c:v>
                </c:pt>
                <c:pt idx="1348">
                  <c:v>-1.1166300007441355E-2</c:v>
                </c:pt>
                <c:pt idx="1349">
                  <c:v>-1.1159239403787765E-2</c:v>
                </c:pt>
                <c:pt idx="1350">
                  <c:v>-1.115217598121827E-2</c:v>
                </c:pt>
                <c:pt idx="1351">
                  <c:v>-1.1145109773420517E-2</c:v>
                </c:pt>
                <c:pt idx="1352">
                  <c:v>-1.113804081409394E-2</c:v>
                </c:pt>
                <c:pt idx="1353">
                  <c:v>-1.1130969136949458E-2</c:v>
                </c:pt>
                <c:pt idx="1354">
                  <c:v>-1.1123894775709499E-2</c:v>
                </c:pt>
                <c:pt idx="1355">
                  <c:v>-1.1116817764107697E-2</c:v>
                </c:pt>
                <c:pt idx="1356">
                  <c:v>-1.1109738135888796E-2</c:v>
                </c:pt>
                <c:pt idx="1357">
                  <c:v>-1.1102655924808467E-2</c:v>
                </c:pt>
                <c:pt idx="1358">
                  <c:v>-1.1095571164633162E-2</c:v>
                </c:pt>
                <c:pt idx="1359">
                  <c:v>-1.1088483889139944E-2</c:v>
                </c:pt>
                <c:pt idx="1360">
                  <c:v>-1.108139413211633E-2</c:v>
                </c:pt>
                <c:pt idx="1361">
                  <c:v>-1.1074301927360124E-2</c:v>
                </c:pt>
                <c:pt idx="1362">
                  <c:v>-1.1067207308679262E-2</c:v>
                </c:pt>
                <c:pt idx="1363">
                  <c:v>-1.1060110309891645E-2</c:v>
                </c:pt>
                <c:pt idx="1364">
                  <c:v>-1.1053010964824986E-2</c:v>
                </c:pt>
                <c:pt idx="1365">
                  <c:v>-1.1045909307316651E-2</c:v>
                </c:pt>
                <c:pt idx="1366">
                  <c:v>-1.1038805371213472E-2</c:v>
                </c:pt>
                <c:pt idx="1367">
                  <c:v>-1.1031699190371625E-2</c:v>
                </c:pt>
                <c:pt idx="1368">
                  <c:v>-1.1024590798656439E-2</c:v>
                </c:pt>
                <c:pt idx="1369">
                  <c:v>-1.101748022994224E-2</c:v>
                </c:pt>
                <c:pt idx="1370">
                  <c:v>-1.1010367518112209E-2</c:v>
                </c:pt>
                <c:pt idx="1371">
                  <c:v>-1.1003252697058189E-2</c:v>
                </c:pt>
                <c:pt idx="1372">
                  <c:v>-1.0996135800680542E-2</c:v>
                </c:pt>
                <c:pt idx="1373">
                  <c:v>-1.0989016862888008E-2</c:v>
                </c:pt>
                <c:pt idx="1374">
                  <c:v>-1.09818959175975E-2</c:v>
                </c:pt>
                <c:pt idx="1375">
                  <c:v>-1.0974772998733963E-2</c:v>
                </c:pt>
                <c:pt idx="1376">
                  <c:v>-1.0967648140230223E-2</c:v>
                </c:pt>
                <c:pt idx="1377">
                  <c:v>-1.0960521376026811E-2</c:v>
                </c:pt>
                <c:pt idx="1378">
                  <c:v>-1.0953392740071803E-2</c:v>
                </c:pt>
                <c:pt idx="1379">
                  <c:v>-1.0946262266320669E-2</c:v>
                </c:pt>
                <c:pt idx="1380">
                  <c:v>-1.0939129988736097E-2</c:v>
                </c:pt>
                <c:pt idx="1381">
                  <c:v>-1.0931995941287839E-2</c:v>
                </c:pt>
                <c:pt idx="1382">
                  <c:v>-1.0924860157952554E-2</c:v>
                </c:pt>
                <c:pt idx="1383">
                  <c:v>-1.0917722672713631E-2</c:v>
                </c:pt>
                <c:pt idx="1384">
                  <c:v>-1.0910583519561047E-2</c:v>
                </c:pt>
                <c:pt idx="1385">
                  <c:v>-1.0903442732491187E-2</c:v>
                </c:pt>
                <c:pt idx="1386">
                  <c:v>-1.0896300345506692E-2</c:v>
                </c:pt>
                <c:pt idx="1387">
                  <c:v>-1.0889156392616299E-2</c:v>
                </c:pt>
                <c:pt idx="1388">
                  <c:v>-1.0882010907834675E-2</c:v>
                </c:pt>
                <c:pt idx="1389">
                  <c:v>-1.0874863925182249E-2</c:v>
                </c:pt>
                <c:pt idx="1390">
                  <c:v>-1.086771547868506E-2</c:v>
                </c:pt>
                <c:pt idx="1391">
                  <c:v>-1.0860565602374585E-2</c:v>
                </c:pt>
                <c:pt idx="1392">
                  <c:v>-1.0853414330287624E-2</c:v>
                </c:pt>
                <c:pt idx="1393">
                  <c:v>-1.084626169646602E-2</c:v>
                </c:pt>
                <c:pt idx="1394">
                  <c:v>-1.0839107734956652E-2</c:v>
                </c:pt>
                <c:pt idx="1395">
                  <c:v>-1.0831952479811155E-2</c:v>
                </c:pt>
                <c:pt idx="1396">
                  <c:v>-1.0824795965085808E-2</c:v>
                </c:pt>
                <c:pt idx="1397">
                  <c:v>-1.0817638224841362E-2</c:v>
                </c:pt>
                <c:pt idx="1398">
                  <c:v>-1.0810479293142874E-2</c:v>
                </c:pt>
                <c:pt idx="1399">
                  <c:v>-1.0803319204059563E-2</c:v>
                </c:pt>
                <c:pt idx="1400">
                  <c:v>-1.0796157991664619E-2</c:v>
                </c:pt>
                <c:pt idx="1401">
                  <c:v>-1.0788995690035068E-2</c:v>
                </c:pt>
                <c:pt idx="1402">
                  <c:v>-1.0781832333251596E-2</c:v>
                </c:pt>
                <c:pt idx="1403">
                  <c:v>-1.0774667955398382E-2</c:v>
                </c:pt>
                <c:pt idx="1404">
                  <c:v>-1.0767502590562954E-2</c:v>
                </c:pt>
                <c:pt idx="1405">
                  <c:v>-1.0760336272836008E-2</c:v>
                </c:pt>
                <c:pt idx="1406">
                  <c:v>-1.0753169036311259E-2</c:v>
                </c:pt>
                <c:pt idx="1407">
                  <c:v>-1.0746000915085272E-2</c:v>
                </c:pt>
                <c:pt idx="1408">
                  <c:v>-1.0738831943257299E-2</c:v>
                </c:pt>
                <c:pt idx="1409">
                  <c:v>-1.0731662154929125E-2</c:v>
                </c:pt>
                <c:pt idx="1410">
                  <c:v>-1.0724491584204894E-2</c:v>
                </c:pt>
                <c:pt idx="1411">
                  <c:v>-1.071732026519096E-2</c:v>
                </c:pt>
                <c:pt idx="1412">
                  <c:v>-1.0710148231995703E-2</c:v>
                </c:pt>
                <c:pt idx="1413">
                  <c:v>-1.0702975518729414E-2</c:v>
                </c:pt>
                <c:pt idx="1414">
                  <c:v>-1.0695802159504074E-2</c:v>
                </c:pt>
                <c:pt idx="1415">
                  <c:v>-1.0688628188433221E-2</c:v>
                </c:pt>
                <c:pt idx="1416">
                  <c:v>-1.0681453639631792E-2</c:v>
                </c:pt>
                <c:pt idx="1417">
                  <c:v>-1.0674278547215954E-2</c:v>
                </c:pt>
                <c:pt idx="1418">
                  <c:v>-1.0667102945302933E-2</c:v>
                </c:pt>
                <c:pt idx="1419">
                  <c:v>-1.0659926868010879E-2</c:v>
                </c:pt>
                <c:pt idx="1420">
                  <c:v>-1.0652750349458662E-2</c:v>
                </c:pt>
                <c:pt idx="1421">
                  <c:v>-1.0645573423765755E-2</c:v>
                </c:pt>
                <c:pt idx="1422">
                  <c:v>-1.0638396125052043E-2</c:v>
                </c:pt>
                <c:pt idx="1423">
                  <c:v>-1.0631218487437664E-2</c:v>
                </c:pt>
                <c:pt idx="1424">
                  <c:v>-1.0624040545042858E-2</c:v>
                </c:pt>
                <c:pt idx="1425">
                  <c:v>-1.0616862331987789E-2</c:v>
                </c:pt>
                <c:pt idx="1426">
                  <c:v>-1.0609683882392404E-2</c:v>
                </c:pt>
                <c:pt idx="1427">
                  <c:v>-1.0602505230376251E-2</c:v>
                </c:pt>
                <c:pt idx="1428">
                  <c:v>-1.0595326410058324E-2</c:v>
                </c:pt>
                <c:pt idx="1429">
                  <c:v>-1.0588147455556909E-2</c:v>
                </c:pt>
                <c:pt idx="1430">
                  <c:v>-1.0580968400989406E-2</c:v>
                </c:pt>
                <c:pt idx="1431">
                  <c:v>-1.0573789280472168E-2</c:v>
                </c:pt>
                <c:pt idx="1432">
                  <c:v>-1.0566610128120393E-2</c:v>
                </c:pt>
                <c:pt idx="1433">
                  <c:v>-1.0559430978047835E-2</c:v>
                </c:pt>
                <c:pt idx="1434">
                  <c:v>-1.0552251864366804E-2</c:v>
                </c:pt>
                <c:pt idx="1435">
                  <c:v>-1.054507282118787E-2</c:v>
                </c:pt>
                <c:pt idx="1436">
                  <c:v>-1.0537893882619774E-2</c:v>
                </c:pt>
                <c:pt idx="1437">
                  <c:v>-1.0530715082769234E-2</c:v>
                </c:pt>
                <c:pt idx="1438">
                  <c:v>-1.0523536455740806E-2</c:v>
                </c:pt>
                <c:pt idx="1439">
                  <c:v>-1.0516358035636709E-2</c:v>
                </c:pt>
                <c:pt idx="1440">
                  <c:v>-1.0509179856556654E-2</c:v>
                </c:pt>
                <c:pt idx="1441">
                  <c:v>-1.0502001952597704E-2</c:v>
                </c:pt>
                <c:pt idx="1442">
                  <c:v>-1.0494824357854092E-2</c:v>
                </c:pt>
                <c:pt idx="1443">
                  <c:v>-1.0487647106417079E-2</c:v>
                </c:pt>
                <c:pt idx="1444">
                  <c:v>-1.0480470232374767E-2</c:v>
                </c:pt>
                <c:pt idx="1445">
                  <c:v>-1.0473293769811962E-2</c:v>
                </c:pt>
                <c:pt idx="1446">
                  <c:v>-1.0466117752809995E-2</c:v>
                </c:pt>
                <c:pt idx="1447">
                  <c:v>-1.0458942215446574E-2</c:v>
                </c:pt>
                <c:pt idx="1448">
                  <c:v>-1.0451767191795608E-2</c:v>
                </c:pt>
                <c:pt idx="1449">
                  <c:v>-1.0444592715927048E-2</c:v>
                </c:pt>
                <c:pt idx="1450">
                  <c:v>-1.0437418821906741E-2</c:v>
                </c:pt>
                <c:pt idx="1451">
                  <c:v>-1.0430245543796252E-2</c:v>
                </c:pt>
                <c:pt idx="1452">
                  <c:v>-1.0423072915652688E-2</c:v>
                </c:pt>
                <c:pt idx="1453">
                  <c:v>-1.0415900971528603E-2</c:v>
                </c:pt>
                <c:pt idx="1454">
                  <c:v>-1.0408729745471742E-2</c:v>
                </c:pt>
                <c:pt idx="1455">
                  <c:v>-1.0401559271524946E-2</c:v>
                </c:pt>
                <c:pt idx="1456">
                  <c:v>-1.0394389583725969E-2</c:v>
                </c:pt>
                <c:pt idx="1457">
                  <c:v>-1.0387220716107315E-2</c:v>
                </c:pt>
                <c:pt idx="1458">
                  <c:v>-1.0380052702696083E-2</c:v>
                </c:pt>
                <c:pt idx="1459">
                  <c:v>-1.0372885577513796E-2</c:v>
                </c:pt>
                <c:pt idx="1460">
                  <c:v>-1.0365719374576254E-2</c:v>
                </c:pt>
                <c:pt idx="1461">
                  <c:v>-1.0358554127893363E-2</c:v>
                </c:pt>
                <c:pt idx="1462">
                  <c:v>-1.0351389871468969E-2</c:v>
                </c:pt>
                <c:pt idx="1463">
                  <c:v>-1.0344226639300711E-2</c:v>
                </c:pt>
                <c:pt idx="1464">
                  <c:v>-1.0337064465379842E-2</c:v>
                </c:pt>
                <c:pt idx="1465">
                  <c:v>-1.0329903383691089E-2</c:v>
                </c:pt>
                <c:pt idx="1466">
                  <c:v>-1.0322743428212471E-2</c:v>
                </c:pt>
                <c:pt idx="1467">
                  <c:v>-1.0315584632915145E-2</c:v>
                </c:pt>
                <c:pt idx="1468">
                  <c:v>-1.0308427031763261E-2</c:v>
                </c:pt>
                <c:pt idx="1469">
                  <c:v>-1.0301270658713769E-2</c:v>
                </c:pt>
                <c:pt idx="1470">
                  <c:v>-1.0294115547716292E-2</c:v>
                </c:pt>
                <c:pt idx="1471">
                  <c:v>-1.0286961732712919E-2</c:v>
                </c:pt>
                <c:pt idx="1472">
                  <c:v>-1.0279809247638123E-2</c:v>
                </c:pt>
                <c:pt idx="1473">
                  <c:v>-1.027265812641852E-2</c:v>
                </c:pt>
                <c:pt idx="1474">
                  <c:v>-1.0265508402972731E-2</c:v>
                </c:pt>
                <c:pt idx="1475">
                  <c:v>-1.0258360111211248E-2</c:v>
                </c:pt>
                <c:pt idx="1476">
                  <c:v>-1.0251213285036243E-2</c:v>
                </c:pt>
                <c:pt idx="1477">
                  <c:v>-1.0244067958341426E-2</c:v>
                </c:pt>
                <c:pt idx="1478">
                  <c:v>-1.0236924165011872E-2</c:v>
                </c:pt>
                <c:pt idx="1479">
                  <c:v>-1.0229781938923871E-2</c:v>
                </c:pt>
                <c:pt idx="1480">
                  <c:v>-1.0222641313944751E-2</c:v>
                </c:pt>
                <c:pt idx="1481">
                  <c:v>-1.0215502323932748E-2</c:v>
                </c:pt>
                <c:pt idx="1482">
                  <c:v>-1.0208365002736801E-2</c:v>
                </c:pt>
                <c:pt idx="1483">
                  <c:v>-1.0201229384196436E-2</c:v>
                </c:pt>
                <c:pt idx="1484">
                  <c:v>-1.0194095502141575E-2</c:v>
                </c:pt>
                <c:pt idx="1485">
                  <c:v>-1.0186963390392396E-2</c:v>
                </c:pt>
                <c:pt idx="1486">
                  <c:v>-1.0179833082759155E-2</c:v>
                </c:pt>
                <c:pt idx="1487">
                  <c:v>-1.0172704613042037E-2</c:v>
                </c:pt>
                <c:pt idx="1488">
                  <c:v>-1.0165578015030995E-2</c:v>
                </c:pt>
                <c:pt idx="1489">
                  <c:v>-1.0158453322505586E-2</c:v>
                </c:pt>
                <c:pt idx="1490">
                  <c:v>-1.0151330569234816E-2</c:v>
                </c:pt>
                <c:pt idx="1491">
                  <c:v>-1.0144209788976968E-2</c:v>
                </c:pt>
                <c:pt idx="1492">
                  <c:v>-1.0137091015479455E-2</c:v>
                </c:pt>
                <c:pt idx="1493">
                  <c:v>-1.0129974282478678E-2</c:v>
                </c:pt>
                <c:pt idx="1494">
                  <c:v>-1.0122859623699814E-2</c:v>
                </c:pt>
                <c:pt idx="1495">
                  <c:v>-1.0115747072856696E-2</c:v>
                </c:pt>
                <c:pt idx="1496">
                  <c:v>-1.0108636663651646E-2</c:v>
                </c:pt>
                <c:pt idx="1497">
                  <c:v>-1.0101528429775316E-2</c:v>
                </c:pt>
                <c:pt idx="1498">
                  <c:v>-1.0094422404906524E-2</c:v>
                </c:pt>
                <c:pt idx="1499">
                  <c:v>-1.0087318622712088E-2</c:v>
                </c:pt>
                <c:pt idx="1500">
                  <c:v>-1.0080217116846689E-2</c:v>
                </c:pt>
                <c:pt idx="1501">
                  <c:v>-1.0073117920952687E-2</c:v>
                </c:pt>
                <c:pt idx="1502">
                  <c:v>-1.0066021068659975E-2</c:v>
                </c:pt>
                <c:pt idx="1503">
                  <c:v>-1.0058926593585817E-2</c:v>
                </c:pt>
                <c:pt idx="1504">
                  <c:v>-1.0051834529334691E-2</c:v>
                </c:pt>
                <c:pt idx="1505">
                  <c:v>-1.0044744909498126E-2</c:v>
                </c:pt>
                <c:pt idx="1506">
                  <c:v>-1.0037657767654541E-2</c:v>
                </c:pt>
                <c:pt idx="1507">
                  <c:v>-1.0030573137369093E-2</c:v>
                </c:pt>
                <c:pt idx="1508">
                  <c:v>-1.0023491052193518E-2</c:v>
                </c:pt>
                <c:pt idx="1509">
                  <c:v>-1.001641154566596E-2</c:v>
                </c:pt>
                <c:pt idx="1510">
                  <c:v>-1.000933465131083E-2</c:v>
                </c:pt>
                <c:pt idx="1511">
                  <c:v>-1.0002260402638621E-2</c:v>
                </c:pt>
                <c:pt idx="1512">
                  <c:v>-9.9951888331458027E-3</c:v>
                </c:pt>
                <c:pt idx="1513">
                  <c:v>-9.9881199763145988E-3</c:v>
                </c:pt>
                <c:pt idx="1514">
                  <c:v>-9.9810538656128593E-3</c:v>
                </c:pt>
                <c:pt idx="1515">
                  <c:v>-9.9739905344938991E-3</c:v>
                </c:pt>
                <c:pt idx="1516">
                  <c:v>-9.9669300163963501E-3</c:v>
                </c:pt>
                <c:pt idx="1517">
                  <c:v>-9.9598723447439884E-3</c:v>
                </c:pt>
                <c:pt idx="1518">
                  <c:v>-9.9528175529455722E-3</c:v>
                </c:pt>
                <c:pt idx="1519">
                  <c:v>-9.9457656743947038E-3</c:v>
                </c:pt>
                <c:pt idx="1520">
                  <c:v>-9.9387167424696589E-3</c:v>
                </c:pt>
                <c:pt idx="1521">
                  <c:v>-9.9316707905332223E-3</c:v>
                </c:pt>
                <c:pt idx="1522">
                  <c:v>-9.9246278519325454E-3</c:v>
                </c:pt>
                <c:pt idx="1523">
                  <c:v>-9.9175879599989764E-3</c:v>
                </c:pt>
                <c:pt idx="1524">
                  <c:v>-9.9105511480479073E-3</c:v>
                </c:pt>
                <c:pt idx="1525">
                  <c:v>-9.9035174493786217E-3</c:v>
                </c:pt>
                <c:pt idx="1526">
                  <c:v>-9.8964868972741208E-3</c:v>
                </c:pt>
                <c:pt idx="1527">
                  <c:v>-9.8894595250009886E-3</c:v>
                </c:pt>
                <c:pt idx="1528">
                  <c:v>-9.882435365809213E-3</c:v>
                </c:pt>
                <c:pt idx="1529">
                  <c:v>-9.8754144529320416E-3</c:v>
                </c:pt>
                <c:pt idx="1530">
                  <c:v>-9.8683968195858226E-3</c:v>
                </c:pt>
                <c:pt idx="1531">
                  <c:v>-9.8613824989698465E-3</c:v>
                </c:pt>
                <c:pt idx="1532">
                  <c:v>-9.8543715242661745E-3</c:v>
                </c:pt>
                <c:pt idx="1533">
                  <c:v>-9.8473639286395329E-3</c:v>
                </c:pt>
                <c:pt idx="1534">
                  <c:v>-9.8403597452370838E-3</c:v>
                </c:pt>
                <c:pt idx="1535">
                  <c:v>-9.833359007188314E-3</c:v>
                </c:pt>
                <c:pt idx="1536">
                  <c:v>-9.8263617476048743E-3</c:v>
                </c:pt>
                <c:pt idx="1537">
                  <c:v>-9.8193679995804122E-3</c:v>
                </c:pt>
                <c:pt idx="1538">
                  <c:v>-9.8123777961904163E-3</c:v>
                </c:pt>
                <c:pt idx="1539">
                  <c:v>-9.805391170492072E-3</c:v>
                </c:pt>
                <c:pt idx="1540">
                  <c:v>-9.7984081555240934E-3</c:v>
                </c:pt>
                <c:pt idx="1541">
                  <c:v>-9.7914287843065672E-3</c:v>
                </c:pt>
                <c:pt idx="1542">
                  <c:v>-9.7844530898408052E-3</c:v>
                </c:pt>
                <c:pt idx="1543">
                  <c:v>-9.7774811051091863E-3</c:v>
                </c:pt>
                <c:pt idx="1544">
                  <c:v>-9.7705128630749937E-3</c:v>
                </c:pt>
                <c:pt idx="1545">
                  <c:v>-9.7635483966822551E-3</c:v>
                </c:pt>
                <c:pt idx="1546">
                  <c:v>-9.7565877388556092E-3</c:v>
                </c:pt>
                <c:pt idx="1547">
                  <c:v>-9.7496309225001271E-3</c:v>
                </c:pt>
                <c:pt idx="1548">
                  <c:v>-9.7426779805011715E-3</c:v>
                </c:pt>
                <c:pt idx="1549">
                  <c:v>-9.7357289457242271E-3</c:v>
                </c:pt>
                <c:pt idx="1550">
                  <c:v>-9.7287838510147669E-3</c:v>
                </c:pt>
                <c:pt idx="1551">
                  <c:v>-9.7218427291980557E-3</c:v>
                </c:pt>
                <c:pt idx="1552">
                  <c:v>-9.7149056130790713E-3</c:v>
                </c:pt>
                <c:pt idx="1553">
                  <c:v>-9.7079725354422587E-3</c:v>
                </c:pt>
                <c:pt idx="1554">
                  <c:v>-9.7010435290514358E-3</c:v>
                </c:pt>
                <c:pt idx="1555">
                  <c:v>-9.6941186266496192E-3</c:v>
                </c:pt>
                <c:pt idx="1556">
                  <c:v>-9.6871978609588648E-3</c:v>
                </c:pt>
                <c:pt idx="1557">
                  <c:v>-9.6802812646801257E-3</c:v>
                </c:pt>
                <c:pt idx="1558">
                  <c:v>-9.673368870493089E-3</c:v>
                </c:pt>
                <c:pt idx="1559">
                  <c:v>-9.66646071105603E-3</c:v>
                </c:pt>
                <c:pt idx="1560">
                  <c:v>-9.6595568190056443E-3</c:v>
                </c:pt>
                <c:pt idx="1561">
                  <c:v>-9.6526572269569032E-3</c:v>
                </c:pt>
                <c:pt idx="1562">
                  <c:v>-9.6457619675029034E-3</c:v>
                </c:pt>
                <c:pt idx="1563">
                  <c:v>-9.6388710732146984E-3</c:v>
                </c:pt>
                <c:pt idx="1564">
                  <c:v>-9.6319845766411581E-3</c:v>
                </c:pt>
                <c:pt idx="1565">
                  <c:v>-9.6251025103088177E-3</c:v>
                </c:pt>
                <c:pt idx="1566">
                  <c:v>-9.6182249067217097E-3</c:v>
                </c:pt>
                <c:pt idx="1567">
                  <c:v>-9.6113517983612163E-3</c:v>
                </c:pt>
                <c:pt idx="1568">
                  <c:v>-9.6044832176859236E-3</c:v>
                </c:pt>
                <c:pt idx="1569">
                  <c:v>-9.5976191971314639E-3</c:v>
                </c:pt>
                <c:pt idx="1570">
                  <c:v>-9.5907597691103508E-3</c:v>
                </c:pt>
                <c:pt idx="1571">
                  <c:v>-9.5839049660118528E-3</c:v>
                </c:pt>
                <c:pt idx="1572">
                  <c:v>-9.5770548202017986E-3</c:v>
                </c:pt>
                <c:pt idx="1573">
                  <c:v>-9.5702093640224889E-3</c:v>
                </c:pt>
                <c:pt idx="1574">
                  <c:v>-9.5633686297924812E-3</c:v>
                </c:pt>
                <c:pt idx="1575">
                  <c:v>-9.5565326498064564E-3</c:v>
                </c:pt>
                <c:pt idx="1576">
                  <c:v>-9.5497014563350763E-3</c:v>
                </c:pt>
                <c:pt idx="1577">
                  <c:v>-9.5428750816248329E-3</c:v>
                </c:pt>
                <c:pt idx="1578">
                  <c:v>-9.5360535578978851E-3</c:v>
                </c:pt>
                <c:pt idx="1579">
                  <c:v>-9.5292369173519131E-3</c:v>
                </c:pt>
                <c:pt idx="1580">
                  <c:v>-9.5224251921599504E-3</c:v>
                </c:pt>
                <c:pt idx="1581">
                  <c:v>-9.5156184144702706E-3</c:v>
                </c:pt>
                <c:pt idx="1582">
                  <c:v>-9.5088166164061967E-3</c:v>
                </c:pt>
                <c:pt idx="1583">
                  <c:v>-9.5020198300659626E-3</c:v>
                </c:pt>
                <c:pt idx="1584">
                  <c:v>-9.4952280875225687E-3</c:v>
                </c:pt>
                <c:pt idx="1585">
                  <c:v>-9.488441420823621E-3</c:v>
                </c:pt>
                <c:pt idx="1586">
                  <c:v>-9.4816598619911936E-3</c:v>
                </c:pt>
                <c:pt idx="1587">
                  <c:v>-9.4748834430216505E-3</c:v>
                </c:pt>
                <c:pt idx="1588">
                  <c:v>-9.468112195885529E-3</c:v>
                </c:pt>
                <c:pt idx="1589">
                  <c:v>-9.4613461525273716E-3</c:v>
                </c:pt>
                <c:pt idx="1590">
                  <c:v>-9.4545853448655612E-3</c:v>
                </c:pt>
                <c:pt idx="1591">
                  <c:v>-9.4478298047921891E-3</c:v>
                </c:pt>
                <c:pt idx="1592">
                  <c:v>-9.4410795641729269E-3</c:v>
                </c:pt>
                <c:pt idx="1593">
                  <c:v>-9.4343346548468199E-3</c:v>
                </c:pt>
                <c:pt idx="1594">
                  <c:v>-9.4275951086261849E-3</c:v>
                </c:pt>
                <c:pt idx="1595">
                  <c:v>-9.4208609572964275E-3</c:v>
                </c:pt>
                <c:pt idx="1596">
                  <c:v>-9.41413223261592E-3</c:v>
                </c:pt>
                <c:pt idx="1597">
                  <c:v>-9.4074089663158372E-3</c:v>
                </c:pt>
                <c:pt idx="1598">
                  <c:v>-9.4006911901000044E-3</c:v>
                </c:pt>
                <c:pt idx="1599">
                  <c:v>-9.3939789356447551E-3</c:v>
                </c:pt>
                <c:pt idx="1600">
                  <c:v>-9.3872722345987782E-3</c:v>
                </c:pt>
                <c:pt idx="1601">
                  <c:v>-9.3805711185829775E-3</c:v>
                </c:pt>
                <c:pt idx="1602">
                  <c:v>-9.3738756191903035E-3</c:v>
                </c:pt>
                <c:pt idx="1603">
                  <c:v>-9.3671857679856196E-3</c:v>
                </c:pt>
                <c:pt idx="1604">
                  <c:v>-9.3605015965055535E-3</c:v>
                </c:pt>
                <c:pt idx="1605">
                  <c:v>-9.3538231362583421E-3</c:v>
                </c:pt>
                <c:pt idx="1606">
                  <c:v>-9.3471504187236862E-3</c:v>
                </c:pt>
                <c:pt idx="1607">
                  <c:v>-9.3404834753525994E-3</c:v>
                </c:pt>
                <c:pt idx="1608">
                  <c:v>-9.3338223375672661E-3</c:v>
                </c:pt>
                <c:pt idx="1609">
                  <c:v>-9.3271670367608885E-3</c:v>
                </c:pt>
                <c:pt idx="1610">
                  <c:v>-9.320517604297536E-3</c:v>
                </c:pt>
                <c:pt idx="1611">
                  <c:v>-9.3138740715120114E-3</c:v>
                </c:pt>
                <c:pt idx="1612">
                  <c:v>-9.307236469709667E-3</c:v>
                </c:pt>
                <c:pt idx="1613">
                  <c:v>-9.300604830166332E-3</c:v>
                </c:pt>
                <c:pt idx="1614">
                  <c:v>-9.293979184128073E-3</c:v>
                </c:pt>
                <c:pt idx="1615">
                  <c:v>-9.287359562811107E-3</c:v>
                </c:pt>
                <c:pt idx="1616">
                  <c:v>-9.2807459974016335E-3</c:v>
                </c:pt>
                <c:pt idx="1617">
                  <c:v>-9.2741385190556972E-3</c:v>
                </c:pt>
                <c:pt idx="1618">
                  <c:v>-9.2675371588990356E-3</c:v>
                </c:pt>
                <c:pt idx="1619">
                  <c:v>-9.2609419480269226E-3</c:v>
                </c:pt>
                <c:pt idx="1620">
                  <c:v>-9.2543529175040471E-3</c:v>
                </c:pt>
                <c:pt idx="1621">
                  <c:v>-9.2477700983643434E-3</c:v>
                </c:pt>
                <c:pt idx="1622">
                  <c:v>-9.2411935216108552E-3</c:v>
                </c:pt>
                <c:pt idx="1623">
                  <c:v>-9.2346232182155923E-3</c:v>
                </c:pt>
                <c:pt idx="1624">
                  <c:v>-9.2280592191193774E-3</c:v>
                </c:pt>
                <c:pt idx="1625">
                  <c:v>-9.2215015552317044E-3</c:v>
                </c:pt>
                <c:pt idx="1626">
                  <c:v>-9.2149502574305851E-3</c:v>
                </c:pt>
                <c:pt idx="1627">
                  <c:v>-9.2084053565624231E-3</c:v>
                </c:pt>
                <c:pt idx="1628">
                  <c:v>-9.2018668834418574E-3</c:v>
                </c:pt>
                <c:pt idx="1629">
                  <c:v>-9.195334868851603E-3</c:v>
                </c:pt>
                <c:pt idx="1630">
                  <c:v>-9.1888093435423292E-3</c:v>
                </c:pt>
                <c:pt idx="1631">
                  <c:v>-9.1822903382324968E-3</c:v>
                </c:pt>
                <c:pt idx="1632">
                  <c:v>-9.1757778836082486E-3</c:v>
                </c:pt>
                <c:pt idx="1633">
                  <c:v>-9.1692720103232067E-3</c:v>
                </c:pt>
                <c:pt idx="1634">
                  <c:v>-9.1627727489983768E-3</c:v>
                </c:pt>
                <c:pt idx="1635">
                  <c:v>-9.1562801302219818E-3</c:v>
                </c:pt>
                <c:pt idx="1636">
                  <c:v>-9.1497941845493265E-3</c:v>
                </c:pt>
                <c:pt idx="1637">
                  <c:v>-9.1433149425026519E-3</c:v>
                </c:pt>
                <c:pt idx="1638">
                  <c:v>-9.1368424345709826E-3</c:v>
                </c:pt>
                <c:pt idx="1639">
                  <c:v>-9.130376691210005E-3</c:v>
                </c:pt>
                <c:pt idx="1640">
                  <c:v>-9.1239177428419031E-3</c:v>
                </c:pt>
                <c:pt idx="1641">
                  <c:v>-9.1174656198552192E-3</c:v>
                </c:pt>
                <c:pt idx="1642">
                  <c:v>-9.1110203526047241E-3</c:v>
                </c:pt>
                <c:pt idx="1643">
                  <c:v>-9.1045819714112627E-3</c:v>
                </c:pt>
                <c:pt idx="1644">
                  <c:v>-9.0981505065616027E-3</c:v>
                </c:pt>
                <c:pt idx="1645">
                  <c:v>-9.0917259883083155E-3</c:v>
                </c:pt>
                <c:pt idx="1646">
                  <c:v>-9.0853084468696232E-3</c:v>
                </c:pt>
                <c:pt idx="1647">
                  <c:v>-9.0788979124292457E-3</c:v>
                </c:pt>
                <c:pt idx="1648">
                  <c:v>-9.0724944151362747E-3</c:v>
                </c:pt>
                <c:pt idx="1649">
                  <c:v>-9.066097985105024E-3</c:v>
                </c:pt>
                <c:pt idx="1650">
                  <c:v>-9.0597086524148874E-3</c:v>
                </c:pt>
                <c:pt idx="1651">
                  <c:v>-9.0533264471102035E-3</c:v>
                </c:pt>
                <c:pt idx="1652">
                  <c:v>-9.0469513992000941E-3</c:v>
                </c:pt>
                <c:pt idx="1653">
                  <c:v>-9.0405835386583797E-3</c:v>
                </c:pt>
                <c:pt idx="1654">
                  <c:v>-9.034222895423355E-3</c:v>
                </c:pt>
                <c:pt idx="1655">
                  <c:v>-9.027869499397715E-3</c:v>
                </c:pt>
                <c:pt idx="1656">
                  <c:v>-9.0215233804483812E-3</c:v>
                </c:pt>
                <c:pt idx="1657">
                  <c:v>-9.0151845684063748E-3</c:v>
                </c:pt>
                <c:pt idx="1658">
                  <c:v>-9.0088530930666766E-3</c:v>
                </c:pt>
                <c:pt idx="1659">
                  <c:v>-9.0025289841880775E-3</c:v>
                </c:pt>
                <c:pt idx="1660">
                  <c:v>-8.996212271493045E-3</c:v>
                </c:pt>
                <c:pt idx="1661">
                  <c:v>-8.9899029846675915E-3</c:v>
                </c:pt>
                <c:pt idx="1662">
                  <c:v>-8.983601153361111E-3</c:v>
                </c:pt>
                <c:pt idx="1663">
                  <c:v>-8.9773068071862736E-3</c:v>
                </c:pt>
                <c:pt idx="1664">
                  <c:v>-8.9710199757188532E-3</c:v>
                </c:pt>
                <c:pt idx="1665">
                  <c:v>-8.9647406884976136E-3</c:v>
                </c:pt>
                <c:pt idx="1666">
                  <c:v>-8.9584689750241524E-3</c:v>
                </c:pt>
                <c:pt idx="1667">
                  <c:v>-8.9522048647627736E-3</c:v>
                </c:pt>
                <c:pt idx="1668">
                  <c:v>-8.9459483871403463E-3</c:v>
                </c:pt>
                <c:pt idx="1669">
                  <c:v>-8.9396995715461652E-3</c:v>
                </c:pt>
                <c:pt idx="1670">
                  <c:v>-8.933458447331814E-3</c:v>
                </c:pt>
                <c:pt idx="1671">
                  <c:v>-8.9272250438110212E-3</c:v>
                </c:pt>
                <c:pt idx="1672">
                  <c:v>-8.9209993902595267E-3</c:v>
                </c:pt>
                <c:pt idx="1673">
                  <c:v>-8.9147815159149636E-3</c:v>
                </c:pt>
                <c:pt idx="1674">
                  <c:v>-8.9085714499766901E-3</c:v>
                </c:pt>
                <c:pt idx="1675">
                  <c:v>-8.9023692216056664E-3</c:v>
                </c:pt>
                <c:pt idx="1676">
                  <c:v>-8.8961748599243086E-3</c:v>
                </c:pt>
                <c:pt idx="1677">
                  <c:v>-8.8899883940163748E-3</c:v>
                </c:pt>
                <c:pt idx="1678">
                  <c:v>-8.8838098529268068E-3</c:v>
                </c:pt>
                <c:pt idx="1679">
                  <c:v>-8.8776392656615983E-3</c:v>
                </c:pt>
                <c:pt idx="1680">
                  <c:v>-8.871476661187672E-3</c:v>
                </c:pt>
                <c:pt idx="1681">
                  <c:v>-8.8653220684327232E-3</c:v>
                </c:pt>
                <c:pt idx="1682">
                  <c:v>-8.8591755162851036E-3</c:v>
                </c:pt>
                <c:pt idx="1683">
                  <c:v>-8.8530370335936637E-3</c:v>
                </c:pt>
                <c:pt idx="1684">
                  <c:v>-8.8469066491676431E-3</c:v>
                </c:pt>
                <c:pt idx="1685">
                  <c:v>-8.8407843917765131E-3</c:v>
                </c:pt>
                <c:pt idx="1686">
                  <c:v>-8.8346702901498583E-3</c:v>
                </c:pt>
                <c:pt idx="1687">
                  <c:v>-8.8285643729772312E-3</c:v>
                </c:pt>
                <c:pt idx="1688">
                  <c:v>-8.8224666689080203E-3</c:v>
                </c:pt>
                <c:pt idx="1689">
                  <c:v>-8.8163772065513232E-3</c:v>
                </c:pt>
                <c:pt idx="1690">
                  <c:v>-8.8102960144757908E-3</c:v>
                </c:pt>
                <c:pt idx="1691">
                  <c:v>-8.804223121209525E-3</c:v>
                </c:pt>
                <c:pt idx="1692">
                  <c:v>-8.7981585552399221E-3</c:v>
                </c:pt>
                <c:pt idx="1693">
                  <c:v>-8.7921023450135347E-3</c:v>
                </c:pt>
                <c:pt idx="1694">
                  <c:v>-8.786054518935979E-3</c:v>
                </c:pt>
                <c:pt idx="1695">
                  <c:v>-8.780015105371743E-3</c:v>
                </c:pt>
                <c:pt idx="1696">
                  <c:v>-8.7739841326440887E-3</c:v>
                </c:pt>
                <c:pt idx="1697">
                  <c:v>-8.7679616290349208E-3</c:v>
                </c:pt>
                <c:pt idx="1698">
                  <c:v>-8.7619476227846407E-3</c:v>
                </c:pt>
                <c:pt idx="1699">
                  <c:v>-8.7559421420920214E-3</c:v>
                </c:pt>
                <c:pt idx="1700">
                  <c:v>-8.7499452151140727E-3</c:v>
                </c:pt>
                <c:pt idx="1701">
                  <c:v>-8.743956869965909E-3</c:v>
                </c:pt>
                <c:pt idx="1702">
                  <c:v>-8.7379771347206245E-3</c:v>
                </c:pt>
                <c:pt idx="1703">
                  <c:v>-8.7320060374091509E-3</c:v>
                </c:pt>
                <c:pt idx="1704">
                  <c:v>-8.7260436060201344E-3</c:v>
                </c:pt>
                <c:pt idx="1705">
                  <c:v>-8.7200898684998002E-3</c:v>
                </c:pt>
                <c:pt idx="1706">
                  <c:v>-8.7141448527518189E-3</c:v>
                </c:pt>
                <c:pt idx="1707">
                  <c:v>-8.7082085866371905E-3</c:v>
                </c:pt>
                <c:pt idx="1708">
                  <c:v>-8.7022810979740899E-3</c:v>
                </c:pt>
                <c:pt idx="1709">
                  <c:v>-8.6963624145377626E-3</c:v>
                </c:pt>
                <c:pt idx="1710">
                  <c:v>-8.6904525640603691E-3</c:v>
                </c:pt>
                <c:pt idx="1711">
                  <c:v>-8.6845515742308803E-3</c:v>
                </c:pt>
                <c:pt idx="1712">
                  <c:v>-8.6786594726949162E-3</c:v>
                </c:pt>
                <c:pt idx="1713">
                  <c:v>-8.6727762870546701E-3</c:v>
                </c:pt>
                <c:pt idx="1714">
                  <c:v>-8.6669020448687153E-3</c:v>
                </c:pt>
                <c:pt idx="1715">
                  <c:v>-8.6610367736519121E-3</c:v>
                </c:pt>
                <c:pt idx="1716">
                  <c:v>-8.6551805008752789E-3</c:v>
                </c:pt>
                <c:pt idx="1717">
                  <c:v>-8.6493332539658539E-3</c:v>
                </c:pt>
                <c:pt idx="1718">
                  <c:v>-8.6434950603065611E-3</c:v>
                </c:pt>
                <c:pt idx="1719">
                  <c:v>-8.6376659472361082E-3</c:v>
                </c:pt>
                <c:pt idx="1720">
                  <c:v>-8.6318459420488339E-3</c:v>
                </c:pt>
                <c:pt idx="1721">
                  <c:v>-8.6260350719945863E-3</c:v>
                </c:pt>
                <c:pt idx="1722">
                  <c:v>-8.6202333642785931E-3</c:v>
                </c:pt>
                <c:pt idx="1723">
                  <c:v>-8.6144408460613522E-3</c:v>
                </c:pt>
                <c:pt idx="1724">
                  <c:v>-8.6086575444584788E-3</c:v>
                </c:pt>
                <c:pt idx="1725">
                  <c:v>-8.6028834865405912E-3</c:v>
                </c:pt>
                <c:pt idx="1726">
                  <c:v>-8.5971186993331877E-3</c:v>
                </c:pt>
                <c:pt idx="1727">
                  <c:v>-8.5913632098165195E-3</c:v>
                </c:pt>
                <c:pt idx="1728">
                  <c:v>-8.5856170449254473E-3</c:v>
                </c:pt>
                <c:pt idx="1729">
                  <c:v>-8.579880231549342E-3</c:v>
                </c:pt>
                <c:pt idx="1730">
                  <c:v>-8.5741527965319426E-3</c:v>
                </c:pt>
                <c:pt idx="1731">
                  <c:v>-8.5684347666712315E-3</c:v>
                </c:pt>
                <c:pt idx="1732">
                  <c:v>-8.5627261687193142E-3</c:v>
                </c:pt>
                <c:pt idx="1733">
                  <c:v>-8.5570270293822779E-3</c:v>
                </c:pt>
                <c:pt idx="1734">
                  <c:v>-8.5513373753201144E-3</c:v>
                </c:pt>
                <c:pt idx="1735">
                  <c:v>-8.5456572331465332E-3</c:v>
                </c:pt>
                <c:pt idx="1736">
                  <c:v>-8.5399866294288695E-3</c:v>
                </c:pt>
                <c:pt idx="1737">
                  <c:v>-8.5343255906879609E-3</c:v>
                </c:pt>
                <c:pt idx="1738">
                  <c:v>-8.5286741433980157E-3</c:v>
                </c:pt>
                <c:pt idx="1739">
                  <c:v>-8.5230323139864946E-3</c:v>
                </c:pt>
                <c:pt idx="1740">
                  <c:v>-8.5174001288339813E-3</c:v>
                </c:pt>
                <c:pt idx="1741">
                  <c:v>-8.5117776142740655E-3</c:v>
                </c:pt>
                <c:pt idx="1742">
                  <c:v>-8.5061647965932134E-3</c:v>
                </c:pt>
                <c:pt idx="1743">
                  <c:v>-8.5005617020306526E-3</c:v>
                </c:pt>
                <c:pt idx="1744">
                  <c:v>-8.4949683567782479E-3</c:v>
                </c:pt>
                <c:pt idx="1745">
                  <c:v>-8.4893847869803619E-3</c:v>
                </c:pt>
                <c:pt idx="1746">
                  <c:v>-8.4838110187337654E-3</c:v>
                </c:pt>
                <c:pt idx="1747">
                  <c:v>-8.4782470780874856E-3</c:v>
                </c:pt>
                <c:pt idx="1748">
                  <c:v>-8.4726929910427032E-3</c:v>
                </c:pt>
                <c:pt idx="1749">
                  <c:v>-8.4671487835526141E-3</c:v>
                </c:pt>
                <c:pt idx="1750">
                  <c:v>-8.4616144815223334E-3</c:v>
                </c:pt>
                <c:pt idx="1751">
                  <c:v>-8.4560901108087488E-3</c:v>
                </c:pt>
                <c:pt idx="1752">
                  <c:v>-8.4505756972203978E-3</c:v>
                </c:pt>
                <c:pt idx="1753">
                  <c:v>-8.4450712665173969E-3</c:v>
                </c:pt>
                <c:pt idx="1754">
                  <c:v>-8.4395768444112534E-3</c:v>
                </c:pt>
                <c:pt idx="1755">
                  <c:v>-8.4340924565647797E-3</c:v>
                </c:pt>
                <c:pt idx="1756">
                  <c:v>-8.4286181285919814E-3</c:v>
                </c:pt>
                <c:pt idx="1757">
                  <c:v>-8.4231538860579137E-3</c:v>
                </c:pt>
                <c:pt idx="1758">
                  <c:v>-8.4176997544785827E-3</c:v>
                </c:pt>
                <c:pt idx="1759">
                  <c:v>-8.4122557593208167E-3</c:v>
                </c:pt>
                <c:pt idx="1760">
                  <c:v>-8.4068219260021466E-3</c:v>
                </c:pt>
                <c:pt idx="1761">
                  <c:v>-8.4013982798906948E-3</c:v>
                </c:pt>
                <c:pt idx="1762">
                  <c:v>-8.3959848463050456E-3</c:v>
                </c:pt>
                <c:pt idx="1763">
                  <c:v>-8.3905816505141402E-3</c:v>
                </c:pt>
                <c:pt idx="1764">
                  <c:v>-8.385188717737144E-3</c:v>
                </c:pt>
                <c:pt idx="1765">
                  <c:v>-8.3798060731433421E-3</c:v>
                </c:pt>
                <c:pt idx="1766">
                  <c:v>-8.3744337418520196E-3</c:v>
                </c:pt>
                <c:pt idx="1767">
                  <c:v>-8.369071748932335E-3</c:v>
                </c:pt>
                <c:pt idx="1768">
                  <c:v>-8.3637201194032111E-3</c:v>
                </c:pt>
                <c:pt idx="1769">
                  <c:v>-8.3583788782332254E-3</c:v>
                </c:pt>
                <c:pt idx="1770">
                  <c:v>-8.3530480503404732E-3</c:v>
                </c:pt>
                <c:pt idx="1771">
                  <c:v>-8.3477276605924671E-3</c:v>
                </c:pt>
                <c:pt idx="1772">
                  <c:v>-8.3424177338060276E-3</c:v>
                </c:pt>
                <c:pt idx="1773">
                  <c:v>-8.3371182947471357E-3</c:v>
                </c:pt>
                <c:pt idx="1774">
                  <c:v>-8.3318293681308754E-3</c:v>
                </c:pt>
                <c:pt idx="1775">
                  <c:v>-8.3265509786212485E-3</c:v>
                </c:pt>
                <c:pt idx="1776">
                  <c:v>-8.321283150831105E-3</c:v>
                </c:pt>
                <c:pt idx="1777">
                  <c:v>-8.3160259093220217E-3</c:v>
                </c:pt>
                <c:pt idx="1778">
                  <c:v>-8.310779278604177E-3</c:v>
                </c:pt>
                <c:pt idx="1779">
                  <c:v>-8.3055432831362457E-3</c:v>
                </c:pt>
                <c:pt idx="1780">
                  <c:v>-8.3003179473252788E-3</c:v>
                </c:pt>
                <c:pt idx="1781">
                  <c:v>-8.2951032955266013E-3</c:v>
                </c:pt>
                <c:pt idx="1782">
                  <c:v>-8.2898993520436788E-3</c:v>
                </c:pt>
                <c:pt idx="1783">
                  <c:v>-8.2847061411280287E-3</c:v>
                </c:pt>
                <c:pt idx="1784">
                  <c:v>-8.2795236869790869E-3</c:v>
                </c:pt>
                <c:pt idx="1785">
                  <c:v>-8.2743520137441035E-3</c:v>
                </c:pt>
                <c:pt idx="1786">
                  <c:v>-8.269191145518032E-3</c:v>
                </c:pt>
                <c:pt idx="1787">
                  <c:v>-8.2640411063434165E-3</c:v>
                </c:pt>
                <c:pt idx="1788">
                  <c:v>-8.2589019202102716E-3</c:v>
                </c:pt>
                <c:pt idx="1789">
                  <c:v>-8.2537736110559878E-3</c:v>
                </c:pt>
                <c:pt idx="1790">
                  <c:v>-8.248656202765197E-3</c:v>
                </c:pt>
                <c:pt idx="1791">
                  <c:v>-8.2435497191696884E-3</c:v>
                </c:pt>
                <c:pt idx="1792">
                  <c:v>-8.238454184048262E-3</c:v>
                </c:pt>
                <c:pt idx="1793">
                  <c:v>-8.2333696211266735E-3</c:v>
                </c:pt>
                <c:pt idx="1794">
                  <c:v>-8.2282960540774591E-3</c:v>
                </c:pt>
                <c:pt idx="1795">
                  <c:v>-8.2232335065198676E-3</c:v>
                </c:pt>
                <c:pt idx="1796">
                  <c:v>-8.2181820020197343E-3</c:v>
                </c:pt>
                <c:pt idx="1797">
                  <c:v>-8.213141564089383E-3</c:v>
                </c:pt>
                <c:pt idx="1798">
                  <c:v>-8.2081122161875089E-3</c:v>
                </c:pt>
                <c:pt idx="1799">
                  <c:v>-8.2030939817190549E-3</c:v>
                </c:pt>
                <c:pt idx="1800">
                  <c:v>-8.198086884035144E-3</c:v>
                </c:pt>
                <c:pt idx="1801">
                  <c:v>-8.1930909464329269E-3</c:v>
                </c:pt>
                <c:pt idx="1802">
                  <c:v>-8.1881061921554761E-3</c:v>
                </c:pt>
                <c:pt idx="1803">
                  <c:v>-8.1831326443917874E-3</c:v>
                </c:pt>
                <c:pt idx="1804">
                  <c:v>-8.1781703262763586E-3</c:v>
                </c:pt>
                <c:pt idx="1805">
                  <c:v>-8.1732192608896317E-3</c:v>
                </c:pt>
                <c:pt idx="1806">
                  <c:v>-8.168279471257275E-3</c:v>
                </c:pt>
                <c:pt idx="1807">
                  <c:v>-8.1633509803503684E-3</c:v>
                </c:pt>
                <c:pt idx="1808">
                  <c:v>-8.1584338110855456E-3</c:v>
                </c:pt>
                <c:pt idx="1809">
                  <c:v>-8.1535279863242729E-3</c:v>
                </c:pt>
                <c:pt idx="1810">
                  <c:v>-8.1486335288734526E-3</c:v>
                </c:pt>
                <c:pt idx="1811">
                  <c:v>-8.1437504614846924E-3</c:v>
                </c:pt>
                <c:pt idx="1812">
                  <c:v>-8.1388788068544743E-3</c:v>
                </c:pt>
                <c:pt idx="1813">
                  <c:v>-8.1340185876243049E-3</c:v>
                </c:pt>
                <c:pt idx="1814">
                  <c:v>-8.1291698263799995E-3</c:v>
                </c:pt>
                <c:pt idx="1815">
                  <c:v>-8.1243325456522748E-3</c:v>
                </c:pt>
                <c:pt idx="1816">
                  <c:v>-8.1195067679160331E-3</c:v>
                </c:pt>
                <c:pt idx="1817">
                  <c:v>-8.1146925155905231E-3</c:v>
                </c:pt>
                <c:pt idx="1818">
                  <c:v>-8.1098898110395015E-3</c:v>
                </c:pt>
                <c:pt idx="1819">
                  <c:v>-8.1050986765705043E-3</c:v>
                </c:pt>
                <c:pt idx="1820">
                  <c:v>-8.1003191344354488E-3</c:v>
                </c:pt>
                <c:pt idx="1821">
                  <c:v>-8.0955512068299276E-3</c:v>
                </c:pt>
                <c:pt idx="1822">
                  <c:v>-8.0907949158933578E-3</c:v>
                </c:pt>
                <c:pt idx="1823">
                  <c:v>-8.0860502837091421E-3</c:v>
                </c:pt>
                <c:pt idx="1824">
                  <c:v>-8.081317332303951E-3</c:v>
                </c:pt>
                <c:pt idx="1825">
                  <c:v>-8.0765960836483332E-3</c:v>
                </c:pt>
                <c:pt idx="1826">
                  <c:v>-8.0718865596559001E-3</c:v>
                </c:pt>
                <c:pt idx="1827">
                  <c:v>-8.067188782183923E-3</c:v>
                </c:pt>
                <c:pt idx="1828">
                  <c:v>-8.0625027730326388E-3</c:v>
                </c:pt>
                <c:pt idx="1829">
                  <c:v>-8.0578285539453925E-3</c:v>
                </c:pt>
                <c:pt idx="1830">
                  <c:v>-8.0531661466087985E-3</c:v>
                </c:pt>
                <c:pt idx="1831">
                  <c:v>-8.0485155726520447E-3</c:v>
                </c:pt>
                <c:pt idx="1832">
                  <c:v>-8.0438768536474723E-3</c:v>
                </c:pt>
                <c:pt idx="1833">
                  <c:v>-8.0392500111098712E-3</c:v>
                </c:pt>
                <c:pt idx="1834">
                  <c:v>-8.0346350664966537E-3</c:v>
                </c:pt>
                <c:pt idx="1835">
                  <c:v>-8.0300320412079983E-3</c:v>
                </c:pt>
                <c:pt idx="1836">
                  <c:v>-8.0254409565861592E-3</c:v>
                </c:pt>
                <c:pt idx="1837">
                  <c:v>-8.0208618339160341E-3</c:v>
                </c:pt>
                <c:pt idx="1838">
                  <c:v>-8.0162946944244973E-3</c:v>
                </c:pt>
                <c:pt idx="1839">
                  <c:v>-8.0117395592805354E-3</c:v>
                </c:pt>
                <c:pt idx="1840">
                  <c:v>-8.0071964495954055E-3</c:v>
                </c:pt>
                <c:pt idx="1841">
                  <c:v>-8.002665386421956E-3</c:v>
                </c:pt>
                <c:pt idx="1842">
                  <c:v>-7.9981463907551932E-3</c:v>
                </c:pt>
                <c:pt idx="1843">
                  <c:v>-7.9936394835315987E-3</c:v>
                </c:pt>
                <c:pt idx="1844">
                  <c:v>-7.9891446856292913E-3</c:v>
                </c:pt>
                <c:pt idx="1845">
                  <c:v>-7.9846620178681636E-3</c:v>
                </c:pt>
                <c:pt idx="1846">
                  <c:v>-7.9801915010092248E-3</c:v>
                </c:pt>
                <c:pt idx="1847">
                  <c:v>-7.9757331557551506E-3</c:v>
                </c:pt>
                <c:pt idx="1848">
                  <c:v>-7.9712870027496153E-3</c:v>
                </c:pt>
                <c:pt idx="1849">
                  <c:v>-7.9668530625774548E-3</c:v>
                </c:pt>
                <c:pt idx="1850">
                  <c:v>-7.9624313557647899E-3</c:v>
                </c:pt>
                <c:pt idx="1851">
                  <c:v>-7.9580219027783877E-3</c:v>
                </c:pt>
                <c:pt idx="1852">
                  <c:v>-7.9536247240261961E-3</c:v>
                </c:pt>
                <c:pt idx="1853">
                  <c:v>-7.9492398398567053E-3</c:v>
                </c:pt>
                <c:pt idx="1854">
                  <c:v>-7.944867270559073E-3</c:v>
                </c:pt>
                <c:pt idx="1855">
                  <c:v>-7.9405070363632799E-3</c:v>
                </c:pt>
                <c:pt idx="1856">
                  <c:v>-7.9361591574394885E-3</c:v>
                </c:pt>
                <c:pt idx="1857">
                  <c:v>-7.9318236538985683E-3</c:v>
                </c:pt>
                <c:pt idx="1858">
                  <c:v>-7.9275005457914542E-3</c:v>
                </c:pt>
                <c:pt idx="1859">
                  <c:v>-7.9231898531092991E-3</c:v>
                </c:pt>
                <c:pt idx="1860">
                  <c:v>-7.9188915957836073E-3</c:v>
                </c:pt>
                <c:pt idx="1861">
                  <c:v>-7.9146057936855981E-3</c:v>
                </c:pt>
                <c:pt idx="1862">
                  <c:v>-7.9103324666267329E-3</c:v>
                </c:pt>
                <c:pt idx="1863">
                  <c:v>-7.9060716343580164E-3</c:v>
                </c:pt>
                <c:pt idx="1864">
                  <c:v>-7.9018233165705064E-3</c:v>
                </c:pt>
                <c:pt idx="1865">
                  <c:v>-7.8975875328946982E-3</c:v>
                </c:pt>
                <c:pt idx="1866">
                  <c:v>-7.8933643029006559E-3</c:v>
                </c:pt>
                <c:pt idx="1867">
                  <c:v>-7.8891536460981536E-3</c:v>
                </c:pt>
                <c:pt idx="1868">
                  <c:v>-7.8849555819360487E-3</c:v>
                </c:pt>
                <c:pt idx="1869">
                  <c:v>-7.8807701298028113E-3</c:v>
                </c:pt>
                <c:pt idx="1870">
                  <c:v>-7.8765973090258925E-3</c:v>
                </c:pt>
                <c:pt idx="1871">
                  <c:v>-7.8724371388718632E-3</c:v>
                </c:pt>
                <c:pt idx="1872">
                  <c:v>-7.868289638546553E-3</c:v>
                </c:pt>
                <c:pt idx="1873">
                  <c:v>-7.8641548271944466E-3</c:v>
                </c:pt>
                <c:pt idx="1874">
                  <c:v>-7.8600327238991761E-3</c:v>
                </c:pt>
                <c:pt idx="1875">
                  <c:v>-7.8559233476829197E-3</c:v>
                </c:pt>
                <c:pt idx="1876">
                  <c:v>-7.8518267175065395E-3</c:v>
                </c:pt>
                <c:pt idx="1877">
                  <c:v>-7.8477428522697179E-3</c:v>
                </c:pt>
                <c:pt idx="1878">
                  <c:v>-7.8436717708103391E-3</c:v>
                </c:pt>
                <c:pt idx="1879">
                  <c:v>-7.8396134919050085E-3</c:v>
                </c:pt>
                <c:pt idx="1880">
                  <c:v>-7.8355680342684451E-3</c:v>
                </c:pt>
                <c:pt idx="1881">
                  <c:v>-7.8315354165536116E-3</c:v>
                </c:pt>
                <c:pt idx="1882">
                  <c:v>-7.8275156573518589E-3</c:v>
                </c:pt>
                <c:pt idx="1883">
                  <c:v>-7.823508775192313E-3</c:v>
                </c:pt>
                <c:pt idx="1884">
                  <c:v>-7.8195147885423873E-3</c:v>
                </c:pt>
                <c:pt idx="1885">
                  <c:v>-7.8155337158071839E-3</c:v>
                </c:pt>
                <c:pt idx="1886">
                  <c:v>-7.8115655753296237E-3</c:v>
                </c:pt>
                <c:pt idx="1887">
                  <c:v>-7.807610385390581E-3</c:v>
                </c:pt>
                <c:pt idx="1888">
                  <c:v>-7.8036681642082986E-3</c:v>
                </c:pt>
                <c:pt idx="1889">
                  <c:v>-7.7997389299388703E-3</c:v>
                </c:pt>
                <c:pt idx="1890">
                  <c:v>-7.7958227006756572E-3</c:v>
                </c:pt>
                <c:pt idx="1891">
                  <c:v>-7.7919194944494358E-3</c:v>
                </c:pt>
                <c:pt idx="1892">
                  <c:v>-7.7880293292285022E-3</c:v>
                </c:pt>
                <c:pt idx="1893">
                  <c:v>-7.784152222918111E-3</c:v>
                </c:pt>
                <c:pt idx="1894">
                  <c:v>-7.7802881933609538E-3</c:v>
                </c:pt>
                <c:pt idx="1895">
                  <c:v>-7.7764372583365837E-3</c:v>
                </c:pt>
                <c:pt idx="1896">
                  <c:v>-7.7725994355615433E-3</c:v>
                </c:pt>
                <c:pt idx="1897">
                  <c:v>-7.7687747426894889E-3</c:v>
                </c:pt>
                <c:pt idx="1898">
                  <c:v>-7.7649631973106398E-3</c:v>
                </c:pt>
                <c:pt idx="1899">
                  <c:v>-7.761164816952229E-3</c:v>
                </c:pt>
                <c:pt idx="1900">
                  <c:v>-7.7573796190779512E-3</c:v>
                </c:pt>
                <c:pt idx="1901">
                  <c:v>-7.7536076210880898E-3</c:v>
                </c:pt>
                <c:pt idx="1902">
                  <c:v>-7.7498488403196395E-3</c:v>
                </c:pt>
                <c:pt idx="1903">
                  <c:v>-7.7461032940457511E-3</c:v>
                </c:pt>
                <c:pt idx="1904">
                  <c:v>-7.7423709994761955E-3</c:v>
                </c:pt>
                <c:pt idx="1905">
                  <c:v>-7.7386519737567393E-3</c:v>
                </c:pt>
                <c:pt idx="1906">
                  <c:v>-7.7349462339696105E-3</c:v>
                </c:pt>
                <c:pt idx="1907">
                  <c:v>-7.731253797132946E-3</c:v>
                </c:pt>
                <c:pt idx="1908">
                  <c:v>-7.7275746802009226E-3</c:v>
                </c:pt>
                <c:pt idx="1909">
                  <c:v>-7.7239089000638687E-3</c:v>
                </c:pt>
                <c:pt idx="1910">
                  <c:v>-7.7202564735477262E-3</c:v>
                </c:pt>
                <c:pt idx="1911">
                  <c:v>-7.7166174174145043E-3</c:v>
                </c:pt>
                <c:pt idx="1912">
                  <c:v>-7.7129917483617404E-3</c:v>
                </c:pt>
                <c:pt idx="1913">
                  <c:v>-7.7093794830226216E-3</c:v>
                </c:pt>
                <c:pt idx="1914">
                  <c:v>-7.7057806379660981E-3</c:v>
                </c:pt>
                <c:pt idx="1915">
                  <c:v>-7.7021952296963646E-3</c:v>
                </c:pt>
                <c:pt idx="1916">
                  <c:v>-7.6986232746532896E-3</c:v>
                </c:pt>
                <c:pt idx="1917">
                  <c:v>-7.6950647892118969E-3</c:v>
                </c:pt>
                <c:pt idx="1918">
                  <c:v>-7.6915197896824774E-3</c:v>
                </c:pt>
                <c:pt idx="1919">
                  <c:v>-7.6879882923107171E-3</c:v>
                </c:pt>
                <c:pt idx="1920">
                  <c:v>-7.6844703132771617E-3</c:v>
                </c:pt>
                <c:pt idx="1921">
                  <c:v>-7.6809658686976621E-3</c:v>
                </c:pt>
                <c:pt idx="1922">
                  <c:v>-7.6774749746228539E-3</c:v>
                </c:pt>
                <c:pt idx="1923">
                  <c:v>-7.6739976470382772E-3</c:v>
                </c:pt>
                <c:pt idx="1924">
                  <c:v>-7.6705339018644791E-3</c:v>
                </c:pt>
                <c:pt idx="1925">
                  <c:v>-7.6670837549565173E-3</c:v>
                </c:pt>
                <c:pt idx="1926">
                  <c:v>-7.6636472221043818E-3</c:v>
                </c:pt>
                <c:pt idx="1927">
                  <c:v>-7.6602243190324873E-3</c:v>
                </c:pt>
                <c:pt idx="1928">
                  <c:v>-7.6568150613997828E-3</c:v>
                </c:pt>
                <c:pt idx="1929">
                  <c:v>-7.653419464799872E-3</c:v>
                </c:pt>
                <c:pt idx="1930">
                  <c:v>-7.6500375447605103E-3</c:v>
                </c:pt>
                <c:pt idx="1931">
                  <c:v>-7.6466693167440225E-3</c:v>
                </c:pt>
                <c:pt idx="1932">
                  <c:v>-7.6433147961468021E-3</c:v>
                </c:pt>
                <c:pt idx="1933">
                  <c:v>-7.6399739982994305E-3</c:v>
                </c:pt>
                <c:pt idx="1934">
                  <c:v>-7.6366469384667839E-3</c:v>
                </c:pt>
                <c:pt idx="1935">
                  <c:v>-7.6333336318475421E-3</c:v>
                </c:pt>
                <c:pt idx="1936">
                  <c:v>-7.6300340935745951E-3</c:v>
                </c:pt>
                <c:pt idx="1937">
                  <c:v>-7.626748338714572E-3</c:v>
                </c:pt>
                <c:pt idx="1938">
                  <c:v>-7.6234763822679288E-3</c:v>
                </c:pt>
                <c:pt idx="1939">
                  <c:v>-7.6202182391690732E-3</c:v>
                </c:pt>
                <c:pt idx="1940">
                  <c:v>-7.6169739242858813E-3</c:v>
                </c:pt>
                <c:pt idx="1941">
                  <c:v>-7.6137434524200936E-3</c:v>
                </c:pt>
                <c:pt idx="1942">
                  <c:v>-7.6105268383068391E-3</c:v>
                </c:pt>
                <c:pt idx="1943">
                  <c:v>-7.607324096614753E-3</c:v>
                </c:pt>
                <c:pt idx="1944">
                  <c:v>-7.6041352419460749E-3</c:v>
                </c:pt>
                <c:pt idx="1945">
                  <c:v>-7.6009602888361767E-3</c:v>
                </c:pt>
                <c:pt idx="1946">
                  <c:v>-7.5977992517539629E-3</c:v>
                </c:pt>
                <c:pt idx="1947">
                  <c:v>-7.5946521451013427E-3</c:v>
                </c:pt>
                <c:pt idx="1948">
                  <c:v>-7.5915189832136201E-3</c:v>
                </c:pt>
                <c:pt idx="1949">
                  <c:v>-7.5883997803590361E-3</c:v>
                </c:pt>
                <c:pt idx="1950">
                  <c:v>-7.5852945507388688E-3</c:v>
                </c:pt>
                <c:pt idx="1951">
                  <c:v>-7.5822033084875394E-3</c:v>
                </c:pt>
                <c:pt idx="1952">
                  <c:v>-7.5791260676721563E-3</c:v>
                </c:pt>
                <c:pt idx="1953">
                  <c:v>-7.5760628422928931E-3</c:v>
                </c:pt>
                <c:pt idx="1954">
                  <c:v>-7.5730136462825465E-3</c:v>
                </c:pt>
                <c:pt idx="1955">
                  <c:v>-7.569978493506626E-3</c:v>
                </c:pt>
                <c:pt idx="1956">
                  <c:v>-7.5669573977634663E-3</c:v>
                </c:pt>
                <c:pt idx="1957">
                  <c:v>-7.5639503727837776E-3</c:v>
                </c:pt>
                <c:pt idx="1958">
                  <c:v>-7.5609574322310158E-3</c:v>
                </c:pt>
                <c:pt idx="1959">
                  <c:v>-7.5579785897009512E-3</c:v>
                </c:pt>
                <c:pt idx="1960">
                  <c:v>-7.5550138587217553E-3</c:v>
                </c:pt>
                <c:pt idx="1961">
                  <c:v>-7.5520632527541105E-3</c:v>
                </c:pt>
                <c:pt idx="1962">
                  <c:v>-7.5491267851907741E-3</c:v>
                </c:pt>
                <c:pt idx="1963">
                  <c:v>-7.5462044693569369E-3</c:v>
                </c:pt>
                <c:pt idx="1964">
                  <c:v>-7.5432963185097972E-3</c:v>
                </c:pt>
                <c:pt idx="1965">
                  <c:v>-7.5404023458386614E-3</c:v>
                </c:pt>
                <c:pt idx="1966">
                  <c:v>-7.5375225644650351E-3</c:v>
                </c:pt>
                <c:pt idx="1967">
                  <c:v>-7.5346569874422025E-3</c:v>
                </c:pt>
                <c:pt idx="1968">
                  <c:v>-7.5318056277555827E-3</c:v>
                </c:pt>
                <c:pt idx="1969">
                  <c:v>-7.528968498322311E-3</c:v>
                </c:pt>
                <c:pt idx="1970">
                  <c:v>-7.526145611991328E-3</c:v>
                </c:pt>
                <c:pt idx="1971">
                  <c:v>-7.523336981543483E-3</c:v>
                </c:pt>
                <c:pt idx="1972">
                  <c:v>-7.5205426196911134E-3</c:v>
                </c:pt>
                <c:pt idx="1973">
                  <c:v>-7.5177625390784007E-3</c:v>
                </c:pt>
                <c:pt idx="1974">
                  <c:v>-7.5149967522809506E-3</c:v>
                </c:pt>
                <c:pt idx="1975">
                  <c:v>-7.5122452718058936E-3</c:v>
                </c:pt>
                <c:pt idx="1976">
                  <c:v>-7.5095081100919787E-3</c:v>
                </c:pt>
                <c:pt idx="1977">
                  <c:v>-7.5067852795091634E-3</c:v>
                </c:pt>
                <c:pt idx="1978">
                  <c:v>-7.5040767923589598E-3</c:v>
                </c:pt>
                <c:pt idx="1979">
                  <c:v>-7.5013826608740343E-3</c:v>
                </c:pt>
                <c:pt idx="1980">
                  <c:v>-7.4987028972182956E-3</c:v>
                </c:pt>
                <c:pt idx="1981">
                  <c:v>-7.4960375134869878E-3</c:v>
                </c:pt>
                <c:pt idx="1982">
                  <c:v>-7.4933865217062965E-3</c:v>
                </c:pt>
                <c:pt idx="1983">
                  <c:v>-7.4907499338336854E-3</c:v>
                </c:pt>
                <c:pt idx="1984">
                  <c:v>-7.4881277617574477E-3</c:v>
                </c:pt>
                <c:pt idx="1985">
                  <c:v>-7.4855200172970447E-3</c:v>
                </c:pt>
                <c:pt idx="1986">
                  <c:v>-7.4829267122027178E-3</c:v>
                </c:pt>
                <c:pt idx="1987">
                  <c:v>-7.480347858155577E-3</c:v>
                </c:pt>
                <c:pt idx="1988">
                  <c:v>-7.4777834667676844E-3</c:v>
                </c:pt>
                <c:pt idx="1989">
                  <c:v>-7.4752335495816844E-3</c:v>
                </c:pt>
                <c:pt idx="1990">
                  <c:v>-7.4726981180711161E-3</c:v>
                </c:pt>
                <c:pt idx="1991">
                  <c:v>-7.4701771836400404E-3</c:v>
                </c:pt>
                <c:pt idx="1992">
                  <c:v>-7.4676707576231283E-3</c:v>
                </c:pt>
                <c:pt idx="1993">
                  <c:v>-7.4651788512857505E-3</c:v>
                </c:pt>
                <c:pt idx="1994">
                  <c:v>-7.4627014758235945E-3</c:v>
                </c:pt>
                <c:pt idx="1995">
                  <c:v>-7.4602386423629971E-3</c:v>
                </c:pt>
                <c:pt idx="1996">
                  <c:v>-7.4577903619605619E-3</c:v>
                </c:pt>
                <c:pt idx="1997">
                  <c:v>-7.4553566456032581E-3</c:v>
                </c:pt>
                <c:pt idx="1998">
                  <c:v>-7.4529375042084872E-3</c:v>
                </c:pt>
                <c:pt idx="1999">
                  <c:v>-7.450532948623744E-3</c:v>
                </c:pt>
                <c:pt idx="2000">
                  <c:v>-7.4481429896269095E-3</c:v>
                </c:pt>
                <c:pt idx="2001">
                  <c:v>-7.4457676379258951E-3</c:v>
                </c:pt>
                <c:pt idx="2002">
                  <c:v>-7.4434069041587354E-3</c:v>
                </c:pt>
                <c:pt idx="2003">
                  <c:v>-7.4410607988936546E-3</c:v>
                </c:pt>
                <c:pt idx="2004">
                  <c:v>-7.438729332628736E-3</c:v>
                </c:pt>
                <c:pt idx="2005">
                  <c:v>-7.4364125157922005E-3</c:v>
                </c:pt>
                <c:pt idx="2006">
                  <c:v>-7.4341103587420819E-3</c:v>
                </c:pt>
                <c:pt idx="2007">
                  <c:v>-7.4318228717662844E-3</c:v>
                </c:pt>
                <c:pt idx="2008">
                  <c:v>-7.4295500650826832E-3</c:v>
                </c:pt>
                <c:pt idx="2009">
                  <c:v>-7.4272919488387748E-3</c:v>
                </c:pt>
                <c:pt idx="2010">
                  <c:v>-7.4250485331119687E-3</c:v>
                </c:pt>
                <c:pt idx="2011">
                  <c:v>-7.4228198279092548E-3</c:v>
                </c:pt>
                <c:pt idx="2012">
                  <c:v>-7.420605843167275E-3</c:v>
                </c:pt>
                <c:pt idx="2013">
                  <c:v>-7.4184065887524112E-3</c:v>
                </c:pt>
                <c:pt idx="2014">
                  <c:v>-7.4162220744604535E-3</c:v>
                </c:pt>
                <c:pt idx="2015">
                  <c:v>-7.4140523100168733E-3</c:v>
                </c:pt>
                <c:pt idx="2016">
                  <c:v>-7.411897305076509E-3</c:v>
                </c:pt>
                <c:pt idx="2017">
                  <c:v>-7.409757069223641E-3</c:v>
                </c:pt>
                <c:pt idx="2018">
                  <c:v>-7.407631611972062E-3</c:v>
                </c:pt>
                <c:pt idx="2019">
                  <c:v>-7.4055209427647661E-3</c:v>
                </c:pt>
                <c:pt idx="2020">
                  <c:v>-7.4034250709742134E-3</c:v>
                </c:pt>
                <c:pt idx="2021">
                  <c:v>-7.4013440059020252E-3</c:v>
                </c:pt>
                <c:pt idx="2022">
                  <c:v>-7.3992777567790536E-3</c:v>
                </c:pt>
                <c:pt idx="2023">
                  <c:v>-7.3972263327654521E-3</c:v>
                </c:pt>
                <c:pt idx="2024">
                  <c:v>-7.3951897429503791E-3</c:v>
                </c:pt>
                <c:pt idx="2025">
                  <c:v>-7.3931679963522472E-3</c:v>
                </c:pt>
                <c:pt idx="2026">
                  <c:v>-7.3911611019183967E-3</c:v>
                </c:pt>
                <c:pt idx="2027">
                  <c:v>-7.3891690685253409E-3</c:v>
                </c:pt>
                <c:pt idx="2028">
                  <c:v>-7.3871919049784806E-3</c:v>
                </c:pt>
                <c:pt idx="2029">
                  <c:v>-7.3852296200121667E-3</c:v>
                </c:pt>
                <c:pt idx="2030">
                  <c:v>-7.3832822222897774E-3</c:v>
                </c:pt>
                <c:pt idx="2031">
                  <c:v>-7.3813497204034215E-3</c:v>
                </c:pt>
                <c:pt idx="2032">
                  <c:v>-7.37943212287419E-3</c:v>
                </c:pt>
                <c:pt idx="2033">
                  <c:v>-7.3775294381518714E-3</c:v>
                </c:pt>
                <c:pt idx="2034">
                  <c:v>-7.3756416746150197E-3</c:v>
                </c:pt>
                <c:pt idx="2035">
                  <c:v>-7.3737688405710209E-3</c:v>
                </c:pt>
                <c:pt idx="2036">
                  <c:v>-7.3719109442558156E-3</c:v>
                </c:pt>
                <c:pt idx="2037">
                  <c:v>-7.3700679938341358E-3</c:v>
                </c:pt>
                <c:pt idx="2038">
                  <c:v>-7.3682399973992365E-3</c:v>
                </c:pt>
                <c:pt idx="2039">
                  <c:v>-7.3664269629729554E-3</c:v>
                </c:pt>
                <c:pt idx="2040">
                  <c:v>-7.3646288985057791E-3</c:v>
                </c:pt>
                <c:pt idx="2041">
                  <c:v>-7.3628458118765823E-3</c:v>
                </c:pt>
                <c:pt idx="2042">
                  <c:v>-7.3610777108928469E-3</c:v>
                </c:pt>
                <c:pt idx="2043">
                  <c:v>-7.3593246032904111E-3</c:v>
                </c:pt>
                <c:pt idx="2044">
                  <c:v>-7.3575864967335234E-3</c:v>
                </c:pt>
                <c:pt idx="2045">
                  <c:v>-7.3558633988149097E-3</c:v>
                </c:pt>
                <c:pt idx="2046">
                  <c:v>-7.3541553170555149E-3</c:v>
                </c:pt>
                <c:pt idx="2047">
                  <c:v>-7.3524622589047316E-3</c:v>
                </c:pt>
                <c:pt idx="2048">
                  <c:v>-7.3507842317401323E-3</c:v>
                </c:pt>
                <c:pt idx="2049">
                  <c:v>-7.3491212428675517E-3</c:v>
                </c:pt>
                <c:pt idx="2050">
                  <c:v>-7.3474732995211268E-3</c:v>
                </c:pt>
                <c:pt idx="2051">
                  <c:v>-7.3458404088630677E-3</c:v>
                </c:pt>
                <c:pt idx="2052">
                  <c:v>-7.3442225779838605E-3</c:v>
                </c:pt>
                <c:pt idx="2053">
                  <c:v>-7.342619813902029E-3</c:v>
                </c:pt>
                <c:pt idx="2054">
                  <c:v>-7.3410321235641953E-3</c:v>
                </c:pt>
                <c:pt idx="2055">
                  <c:v>-7.3394595138451335E-3</c:v>
                </c:pt>
                <c:pt idx="2056">
                  <c:v>-7.3379019915475446E-3</c:v>
                </c:pt>
                <c:pt idx="2057">
                  <c:v>-7.3363595634022491E-3</c:v>
                </c:pt>
                <c:pt idx="2058">
                  <c:v>-7.3348322360679624E-3</c:v>
                </c:pt>
                <c:pt idx="2059">
                  <c:v>-7.3333200161313531E-3</c:v>
                </c:pt>
                <c:pt idx="2060">
                  <c:v>-7.3318229101070947E-3</c:v>
                </c:pt>
                <c:pt idx="2061">
                  <c:v>-7.33034092443765E-3</c:v>
                </c:pt>
                <c:pt idx="2062">
                  <c:v>-7.3288740654934553E-3</c:v>
                </c:pt>
                <c:pt idx="2063">
                  <c:v>-7.32742233957268E-3</c:v>
                </c:pt>
                <c:pt idx="2064">
                  <c:v>-7.3259857529014158E-3</c:v>
                </c:pt>
                <c:pt idx="2065">
                  <c:v>-7.3245643116334651E-3</c:v>
                </c:pt>
                <c:pt idx="2066">
                  <c:v>-7.3231580218503902E-3</c:v>
                </c:pt>
                <c:pt idx="2067">
                  <c:v>-7.321766889561568E-3</c:v>
                </c:pt>
                <c:pt idx="2068">
                  <c:v>-7.3203909207039805E-3</c:v>
                </c:pt>
                <c:pt idx="2069">
                  <c:v>-7.3190301211424023E-3</c:v>
                </c:pt>
                <c:pt idx="2070">
                  <c:v>-7.3176844966691907E-3</c:v>
                </c:pt>
                <c:pt idx="2071">
                  <c:v>-7.3163540530043454E-3</c:v>
                </c:pt>
                <c:pt idx="2072">
                  <c:v>-7.3150387957955434E-3</c:v>
                </c:pt>
                <c:pt idx="2073">
                  <c:v>-7.313738730617963E-3</c:v>
                </c:pt>
                <c:pt idx="2074">
                  <c:v>-7.3124538629744384E-3</c:v>
                </c:pt>
                <c:pt idx="2075">
                  <c:v>-7.3111841982952779E-3</c:v>
                </c:pt>
                <c:pt idx="2076">
                  <c:v>-7.3099297419383117E-3</c:v>
                </c:pt>
                <c:pt idx="2077">
                  <c:v>-7.3086904991889381E-3</c:v>
                </c:pt>
                <c:pt idx="2078">
                  <c:v>-7.3074664752599385E-3</c:v>
                </c:pt>
                <c:pt idx="2079">
                  <c:v>-7.3062576752916403E-3</c:v>
                </c:pt>
                <c:pt idx="2080">
                  <c:v>-7.3050641043517356E-3</c:v>
                </c:pt>
                <c:pt idx="2081">
                  <c:v>-7.3038857674353353E-3</c:v>
                </c:pt>
                <c:pt idx="2082">
                  <c:v>-7.3027226694650019E-3</c:v>
                </c:pt>
                <c:pt idx="2083">
                  <c:v>-7.3015748152905876E-3</c:v>
                </c:pt>
                <c:pt idx="2084">
                  <c:v>-7.3004422096893794E-3</c:v>
                </c:pt>
                <c:pt idx="2085">
                  <c:v>-7.2993248573659355E-3</c:v>
                </c:pt>
                <c:pt idx="2086">
                  <c:v>-7.2982227629521303E-3</c:v>
                </c:pt>
                <c:pt idx="2087">
                  <c:v>-7.2971359310071886E-3</c:v>
                </c:pt>
                <c:pt idx="2088">
                  <c:v>-7.2960643660175371E-3</c:v>
                </c:pt>
                <c:pt idx="2089">
                  <c:v>-7.2950080723969395E-3</c:v>
                </c:pt>
                <c:pt idx="2090">
                  <c:v>-7.2939670544863375E-3</c:v>
                </c:pt>
                <c:pt idx="2091">
                  <c:v>-7.2929413165539001E-3</c:v>
                </c:pt>
                <c:pt idx="2092">
                  <c:v>-7.291930862795057E-3</c:v>
                </c:pt>
                <c:pt idx="2093">
                  <c:v>-7.290935697332356E-3</c:v>
                </c:pt>
                <c:pt idx="2094">
                  <c:v>-7.2899558242155871E-3</c:v>
                </c:pt>
                <c:pt idx="2095">
                  <c:v>-7.2889912474216481E-3</c:v>
                </c:pt>
                <c:pt idx="2096">
                  <c:v>-7.2880419708545733E-3</c:v>
                </c:pt>
                <c:pt idx="2097">
                  <c:v>-7.2871079983455808E-3</c:v>
                </c:pt>
                <c:pt idx="2098">
                  <c:v>-7.2861893336529293E-3</c:v>
                </c:pt>
                <c:pt idx="2099">
                  <c:v>-7.2852859804620395E-3</c:v>
                </c:pt>
                <c:pt idx="2100">
                  <c:v>-7.2843979423853665E-3</c:v>
                </c:pt>
                <c:pt idx="2101">
                  <c:v>-7.2835252229624349E-3</c:v>
                </c:pt>
                <c:pt idx="2102">
                  <c:v>-7.2826678256598708E-3</c:v>
                </c:pt>
                <c:pt idx="2103">
                  <c:v>-7.2818257538712792E-3</c:v>
                </c:pt>
                <c:pt idx="2104">
                  <c:v>-7.2809990109173554E-3</c:v>
                </c:pt>
                <c:pt idx="2105">
                  <c:v>-7.2801876000457514E-3</c:v>
                </c:pt>
                <c:pt idx="2106">
                  <c:v>-7.279391524431183E-3</c:v>
                </c:pt>
                <c:pt idx="2107">
                  <c:v>-7.2786107871753124E-3</c:v>
                </c:pt>
                <c:pt idx="2108">
                  <c:v>-7.2778453913067819E-3</c:v>
                </c:pt>
                <c:pt idx="2109">
                  <c:v>-7.2770953397812482E-3</c:v>
                </c:pt>
                <c:pt idx="2110">
                  <c:v>-7.2763606354812717E-3</c:v>
                </c:pt>
                <c:pt idx="2111">
                  <c:v>-7.2756412812164141E-3</c:v>
                </c:pt>
                <c:pt idx="2112">
                  <c:v>-7.2749372797231322E-3</c:v>
                </c:pt>
                <c:pt idx="2113">
                  <c:v>-7.2742486336648182E-3</c:v>
                </c:pt>
                <c:pt idx="2114">
                  <c:v>-7.2735753456318148E-3</c:v>
                </c:pt>
                <c:pt idx="2115">
                  <c:v>-7.27291741814133E-3</c:v>
                </c:pt>
                <c:pt idx="2116">
                  <c:v>-7.2722748536375179E-3</c:v>
                </c:pt>
                <c:pt idx="2117">
                  <c:v>-7.2716476544913916E-3</c:v>
                </c:pt>
                <c:pt idx="2118">
                  <c:v>-7.2710358230008492E-3</c:v>
                </c:pt>
                <c:pt idx="2119">
                  <c:v>-7.2704393613906996E-3</c:v>
                </c:pt>
                <c:pt idx="2120">
                  <c:v>-7.2698582718125756E-3</c:v>
                </c:pt>
                <c:pt idx="2121">
                  <c:v>-7.2692925563450196E-3</c:v>
                </c:pt>
                <c:pt idx="2122">
                  <c:v>-7.2687422169933971E-3</c:v>
                </c:pt>
                <c:pt idx="2123">
                  <c:v>-7.2682072556899211E-3</c:v>
                </c:pt>
                <c:pt idx="2124">
                  <c:v>-7.2676876742936826E-3</c:v>
                </c:pt>
                <c:pt idx="2125">
                  <c:v>-7.2671834745905691E-3</c:v>
                </c:pt>
                <c:pt idx="2126">
                  <c:v>-7.2666946582933406E-3</c:v>
                </c:pt>
                <c:pt idx="2127">
                  <c:v>-7.266221227041559E-3</c:v>
                </c:pt>
                <c:pt idx="2128">
                  <c:v>-7.2657631824016057E-3</c:v>
                </c:pt>
                <c:pt idx="2129">
                  <c:v>-7.2653205258667126E-3</c:v>
                </c:pt>
                <c:pt idx="2130">
                  <c:v>-7.2648932588568905E-3</c:v>
                </c:pt>
                <c:pt idx="2131">
                  <c:v>-7.2644813827189968E-3</c:v>
                </c:pt>
                <c:pt idx="2132">
                  <c:v>-7.2640848987266726E-3</c:v>
                </c:pt>
                <c:pt idx="2133">
                  <c:v>-7.2637038080803681E-3</c:v>
                </c:pt>
                <c:pt idx="2134">
                  <c:v>-7.263338111907356E-3</c:v>
                </c:pt>
                <c:pt idx="2135">
                  <c:v>-7.2629878112616848E-3</c:v>
                </c:pt>
                <c:pt idx="2136">
                  <c:v>-7.2626529071242313E-3</c:v>
                </c:pt>
                <c:pt idx="2137">
                  <c:v>-7.2623334004026444E-3</c:v>
                </c:pt>
                <c:pt idx="2138">
                  <c:v>-7.2620292919313807E-3</c:v>
                </c:pt>
                <c:pt idx="2139">
                  <c:v>-7.2617405824717028E-3</c:v>
                </c:pt>
                <c:pt idx="2140">
                  <c:v>-7.2614672727116516E-3</c:v>
                </c:pt>
                <c:pt idx="2141">
                  <c:v>-7.2612093632660867E-3</c:v>
                </c:pt>
                <c:pt idx="2142">
                  <c:v>-7.2609668546766435E-3</c:v>
                </c:pt>
                <c:pt idx="2143">
                  <c:v>-7.2607397474117614E-3</c:v>
                </c:pt>
                <c:pt idx="2144">
                  <c:v>-7.2605280418666868E-3</c:v>
                </c:pt>
                <c:pt idx="2145">
                  <c:v>-7.2603317383634529E-3</c:v>
                </c:pt>
                <c:pt idx="2146">
                  <c:v>-7.2601508371509102E-3</c:v>
                </c:pt>
                <c:pt idx="2147">
                  <c:v>-7.2599853384046923E-3</c:v>
                </c:pt>
                <c:pt idx="2148">
                  <c:v>-7.2598352422272574E-3</c:v>
                </c:pt>
                <c:pt idx="2149">
                  <c:v>-7.2597005486478633E-3</c:v>
                </c:pt>
                <c:pt idx="2150">
                  <c:v>-7.2595812576225788E-3</c:v>
                </c:pt>
                <c:pt idx="2151">
                  <c:v>-7.259477369034293E-3</c:v>
                </c:pt>
                <c:pt idx="2152">
                  <c:v>-7.2593888826927109E-3</c:v>
                </c:pt>
                <c:pt idx="2153">
                  <c:v>-7.2593157983343627E-3</c:v>
                </c:pt>
                <c:pt idx="2154">
                  <c:v>-7.2592581156226037E-3</c:v>
                </c:pt>
                <c:pt idx="2155">
                  <c:v>-7.2592158341476228E-3</c:v>
                </c:pt>
                <c:pt idx="2156">
                  <c:v>-7.2591889534264504E-3</c:v>
                </c:pt>
                <c:pt idx="2157">
                  <c:v>-7.2591774729029558E-3</c:v>
                </c:pt>
                <c:pt idx="2158">
                  <c:v>-7.2591813919478578E-3</c:v>
                </c:pt>
                <c:pt idx="2159">
                  <c:v>-7.2592007098587338E-3</c:v>
                </c:pt>
                <c:pt idx="2160">
                  <c:v>-7.2592354258600193E-3</c:v>
                </c:pt>
                <c:pt idx="2161">
                  <c:v>-7.2592855391030225E-3</c:v>
                </c:pt>
                <c:pt idx="2162">
                  <c:v>-7.259351048665927E-3</c:v>
                </c:pt>
                <c:pt idx="2163">
                  <c:v>-7.2594319535537969E-3</c:v>
                </c:pt>
                <c:pt idx="2164">
                  <c:v>-7.2595282526985942E-3</c:v>
                </c:pt>
                <c:pt idx="2165">
                  <c:v>-7.2596399449591778E-3</c:v>
                </c:pt>
                <c:pt idx="2166">
                  <c:v>-7.2597670291213124E-3</c:v>
                </c:pt>
                <c:pt idx="2167">
                  <c:v>-7.2599095038976902E-3</c:v>
                </c:pt>
                <c:pt idx="2168">
                  <c:v>-7.2600673679279158E-3</c:v>
                </c:pt>
                <c:pt idx="2169">
                  <c:v>-7.2602406197785447E-3</c:v>
                </c:pt>
                <c:pt idx="2170">
                  <c:v>-7.2604292579430754E-3</c:v>
                </c:pt>
                <c:pt idx="2171">
                  <c:v>-7.260633280841958E-3</c:v>
                </c:pt>
                <c:pt idx="2172">
                  <c:v>-7.2608526868226221E-3</c:v>
                </c:pt>
                <c:pt idx="2173">
                  <c:v>-7.2610874741594602E-3</c:v>
                </c:pt>
                <c:pt idx="2174">
                  <c:v>-7.2613376410538702E-3</c:v>
                </c:pt>
                <c:pt idx="2175">
                  <c:v>-7.2616031856342538E-3</c:v>
                </c:pt>
                <c:pt idx="2176">
                  <c:v>-7.2618841059560093E-3</c:v>
                </c:pt>
                <c:pt idx="2177">
                  <c:v>-7.2621804000015866E-3</c:v>
                </c:pt>
                <c:pt idx="2178">
                  <c:v>-7.2624920656804478E-3</c:v>
                </c:pt>
                <c:pt idx="2179">
                  <c:v>-7.2628191008291317E-3</c:v>
                </c:pt>
                <c:pt idx="2180">
                  <c:v>-7.2631615032112415E-3</c:v>
                </c:pt>
                <c:pt idx="2181">
                  <c:v>-7.2635192705174422E-3</c:v>
                </c:pt>
                <c:pt idx="2182">
                  <c:v>-7.2638924003655169E-3</c:v>
                </c:pt>
                <c:pt idx="2183">
                  <c:v>-7.2642808903003358E-3</c:v>
                </c:pt>
                <c:pt idx="2184">
                  <c:v>-7.2646847377939175E-3</c:v>
                </c:pt>
                <c:pt idx="2185">
                  <c:v>-7.265103940245393E-3</c:v>
                </c:pt>
                <c:pt idx="2186">
                  <c:v>-7.2655384949810694E-3</c:v>
                </c:pt>
                <c:pt idx="2187">
                  <c:v>-7.2659883992544248E-3</c:v>
                </c:pt>
                <c:pt idx="2188">
                  <c:v>-7.2664536502461052E-3</c:v>
                </c:pt>
                <c:pt idx="2189">
                  <c:v>-7.2669342450639839E-3</c:v>
                </c:pt>
                <c:pt idx="2190">
                  <c:v>-7.2674301807431315E-3</c:v>
                </c:pt>
                <c:pt idx="2191">
                  <c:v>-7.267941454245877E-3</c:v>
                </c:pt>
                <c:pt idx="2192">
                  <c:v>-7.2684680624618041E-3</c:v>
                </c:pt>
                <c:pt idx="2193">
                  <c:v>-7.2690100022077481E-3</c:v>
                </c:pt>
                <c:pt idx="2194">
                  <c:v>-7.2695672702278689E-3</c:v>
                </c:pt>
                <c:pt idx="2195">
                  <c:v>-7.2701398631936044E-3</c:v>
                </c:pt>
                <c:pt idx="2196">
                  <c:v>-7.2707277777037437E-3</c:v>
                </c:pt>
                <c:pt idx="2197">
                  <c:v>-7.2713310102844328E-3</c:v>
                </c:pt>
                <c:pt idx="2198">
                  <c:v>-7.2719495573891546E-3</c:v>
                </c:pt>
                <c:pt idx="2199">
                  <c:v>-7.2725834153988221E-3</c:v>
                </c:pt>
                <c:pt idx="2200">
                  <c:v>-7.2732325806217114E-3</c:v>
                </c:pt>
                <c:pt idx="2201">
                  <c:v>-7.273897049293568E-3</c:v>
                </c:pt>
                <c:pt idx="2202">
                  <c:v>-7.274576817577586E-3</c:v>
                </c:pt>
                <c:pt idx="2203">
                  <c:v>-7.2752718815643968E-3</c:v>
                </c:pt>
                <c:pt idx="2204">
                  <c:v>-7.2759822372721744E-3</c:v>
                </c:pt>
                <c:pt idx="2205">
                  <c:v>-7.2767078806465621E-3</c:v>
                </c:pt>
                <c:pt idx="2206">
                  <c:v>-7.2774488075607801E-3</c:v>
                </c:pt>
                <c:pt idx="2207">
                  <c:v>-7.2782050138156086E-3</c:v>
                </c:pt>
                <c:pt idx="2208">
                  <c:v>-7.2789764951393769E-3</c:v>
                </c:pt>
                <c:pt idx="2209">
                  <c:v>-7.2797632471880737E-3</c:v>
                </c:pt>
                <c:pt idx="2210">
                  <c:v>-7.2805652655452665E-3</c:v>
                </c:pt>
                <c:pt idx="2211">
                  <c:v>-7.2813825457222221E-3</c:v>
                </c:pt>
                <c:pt idx="2212">
                  <c:v>-7.2822150831578902E-3</c:v>
                </c:pt>
                <c:pt idx="2213">
                  <c:v>-7.2830628732188808E-3</c:v>
                </c:pt>
                <c:pt idx="2214">
                  <c:v>-7.2839259111995951E-3</c:v>
                </c:pt>
                <c:pt idx="2215">
                  <c:v>-7.2848041923221302E-3</c:v>
                </c:pt>
                <c:pt idx="2216">
                  <c:v>-7.2856977117364153E-3</c:v>
                </c:pt>
                <c:pt idx="2217">
                  <c:v>-7.2866064645201864E-3</c:v>
                </c:pt>
                <c:pt idx="2218">
                  <c:v>-7.2875304456789698E-3</c:v>
                </c:pt>
                <c:pt idx="2219">
                  <c:v>-7.2884696501462152E-3</c:v>
                </c:pt>
                <c:pt idx="2220">
                  <c:v>-7.2894240727832014E-3</c:v>
                </c:pt>
                <c:pt idx="2221">
                  <c:v>-7.2903937083791705E-3</c:v>
                </c:pt>
                <c:pt idx="2222">
                  <c:v>-7.2913785516513126E-3</c:v>
                </c:pt>
                <c:pt idx="2223">
                  <c:v>-7.2923785972447436E-3</c:v>
                </c:pt>
                <c:pt idx="2224">
                  <c:v>-7.293393839732645E-3</c:v>
                </c:pt>
                <c:pt idx="2225">
                  <c:v>-7.2944242736161617E-3</c:v>
                </c:pt>
                <c:pt idx="2226">
                  <c:v>-7.2954698933245755E-3</c:v>
                </c:pt>
                <c:pt idx="2227">
                  <c:v>-7.2965306932151804E-3</c:v>
                </c:pt>
                <c:pt idx="2228">
                  <c:v>-7.2976066675734452E-3</c:v>
                </c:pt>
                <c:pt idx="2229">
                  <c:v>-7.2986978106129967E-3</c:v>
                </c:pt>
                <c:pt idx="2230">
                  <c:v>-7.2998041164755809E-3</c:v>
                </c:pt>
                <c:pt idx="2231">
                  <c:v>-7.3009255792312348E-3</c:v>
                </c:pt>
                <c:pt idx="2232">
                  <c:v>-7.302062192878162E-3</c:v>
                </c:pt>
                <c:pt idx="2233">
                  <c:v>-7.3032139513428988E-3</c:v>
                </c:pt>
                <c:pt idx="2234">
                  <c:v>-7.3043808484802922E-3</c:v>
                </c:pt>
                <c:pt idx="2235">
                  <c:v>-7.3055628780734662E-3</c:v>
                </c:pt>
                <c:pt idx="2236">
                  <c:v>-7.306760033834004E-3</c:v>
                </c:pt>
                <c:pt idx="2237">
                  <c:v>-7.3079723094018039E-3</c:v>
                </c:pt>
                <c:pt idx="2238">
                  <c:v>-7.309199698345272E-3</c:v>
                </c:pt>
                <c:pt idx="2239">
                  <c:v>-7.3104421941612881E-3</c:v>
                </c:pt>
                <c:pt idx="2240">
                  <c:v>-7.3116997902751722E-3</c:v>
                </c:pt>
                <c:pt idx="2241">
                  <c:v>-7.3129724800408734E-3</c:v>
                </c:pt>
                <c:pt idx="2242">
                  <c:v>-7.3142602567408278E-3</c:v>
                </c:pt>
                <c:pt idx="2243">
                  <c:v>-7.3155631135861515E-3</c:v>
                </c:pt>
                <c:pt idx="2244">
                  <c:v>-7.3168810437166092E-3</c:v>
                </c:pt>
                <c:pt idx="2245">
                  <c:v>-7.3182140402005746E-3</c:v>
                </c:pt>
                <c:pt idx="2246">
                  <c:v>-7.3195620960352379E-3</c:v>
                </c:pt>
                <c:pt idx="2247">
                  <c:v>-7.3209252041464452E-3</c:v>
                </c:pt>
                <c:pt idx="2248">
                  <c:v>-7.3223033573889115E-3</c:v>
                </c:pt>
                <c:pt idx="2249">
                  <c:v>-7.3236965485461748E-3</c:v>
                </c:pt>
                <c:pt idx="2250">
                  <c:v>-7.3251047703305717E-3</c:v>
                </c:pt>
                <c:pt idx="2251">
                  <c:v>-7.3265280153834399E-3</c:v>
                </c:pt>
                <c:pt idx="2252">
                  <c:v>-7.3279662762749586E-3</c:v>
                </c:pt>
                <c:pt idx="2253">
                  <c:v>-7.3294195455043632E-3</c:v>
                </c:pt>
                <c:pt idx="2254">
                  <c:v>-7.3308878154999119E-3</c:v>
                </c:pt>
                <c:pt idx="2255">
                  <c:v>-7.3323710786188396E-3</c:v>
                </c:pt>
                <c:pt idx="2256">
                  <c:v>-7.3338693271475875E-3</c:v>
                </c:pt>
                <c:pt idx="2257">
                  <c:v>-7.3353825533016273E-3</c:v>
                </c:pt>
                <c:pt idx="2258">
                  <c:v>-7.3369107492256922E-3</c:v>
                </c:pt>
                <c:pt idx="2259">
                  <c:v>-7.3384539069937275E-3</c:v>
                </c:pt>
                <c:pt idx="2260">
                  <c:v>-7.3400120186088618E-3</c:v>
                </c:pt>
                <c:pt idx="2261">
                  <c:v>-7.3415850760036342E-3</c:v>
                </c:pt>
                <c:pt idx="2262">
                  <c:v>-7.34317307103981E-3</c:v>
                </c:pt>
                <c:pt idx="2263">
                  <c:v>-7.3447759955086542E-3</c:v>
                </c:pt>
                <c:pt idx="2264">
                  <c:v>-7.3463938411307455E-3</c:v>
                </c:pt>
                <c:pt idx="2265">
                  <c:v>-7.3480265995562134E-3</c:v>
                </c:pt>
                <c:pt idx="2266">
                  <c:v>-7.3496742623647008E-3</c:v>
                </c:pt>
                <c:pt idx="2267">
                  <c:v>-7.3513368210653173E-3</c:v>
                </c:pt>
                <c:pt idx="2268">
                  <c:v>-7.3530142670968877E-3</c:v>
                </c:pt>
                <c:pt idx="2269">
                  <c:v>-7.3547065918277603E-3</c:v>
                </c:pt>
                <c:pt idx="2270">
                  <c:v>-7.3564137865560573E-3</c:v>
                </c:pt>
                <c:pt idx="2271">
                  <c:v>-7.3581358425096341E-3</c:v>
                </c:pt>
                <c:pt idx="2272">
                  <c:v>-7.3598727508460294E-3</c:v>
                </c:pt>
                <c:pt idx="2273">
                  <c:v>-7.3616245026527213E-3</c:v>
                </c:pt>
                <c:pt idx="2274">
                  <c:v>-7.3633910889469327E-3</c:v>
                </c:pt>
                <c:pt idx="2275">
                  <c:v>-7.3651725006758902E-3</c:v>
                </c:pt>
                <c:pt idx="2276">
                  <c:v>-7.366968728716782E-3</c:v>
                </c:pt>
                <c:pt idx="2277">
                  <c:v>-7.3687797638766987E-3</c:v>
                </c:pt>
                <c:pt idx="2278">
                  <c:v>-7.370605596892915E-3</c:v>
                </c:pt>
                <c:pt idx="2279">
                  <c:v>-7.3724462184326725E-3</c:v>
                </c:pt>
                <c:pt idx="2280">
                  <c:v>-7.3743016190934551E-3</c:v>
                </c:pt>
                <c:pt idx="2281">
                  <c:v>-7.3761717894029414E-3</c:v>
                </c:pt>
                <c:pt idx="2282">
                  <c:v>-7.3780567198189519E-3</c:v>
                </c:pt>
                <c:pt idx="2283">
                  <c:v>-7.3799564007297281E-3</c:v>
                </c:pt>
                <c:pt idx="2284">
                  <c:v>-7.3818708224537184E-3</c:v>
                </c:pt>
                <c:pt idx="2285">
                  <c:v>-7.3837999752398584E-3</c:v>
                </c:pt>
                <c:pt idx="2286">
                  <c:v>-7.3857438492675237E-3</c:v>
                </c:pt>
                <c:pt idx="2287">
                  <c:v>-7.3877024346464676E-3</c:v>
                </c:pt>
                <c:pt idx="2288">
                  <c:v>-7.3896757214171258E-3</c:v>
                </c:pt>
                <c:pt idx="2289">
                  <c:v>-7.3916636995503783E-3</c:v>
                </c:pt>
                <c:pt idx="2290">
                  <c:v>-7.3936663589478455E-3</c:v>
                </c:pt>
                <c:pt idx="2291">
                  <c:v>-7.3956836894418431E-3</c:v>
                </c:pt>
                <c:pt idx="2292">
                  <c:v>-7.397715680795316E-3</c:v>
                </c:pt>
                <c:pt idx="2293">
                  <c:v>-7.3997623227021487E-3</c:v>
                </c:pt>
                <c:pt idx="2294">
                  <c:v>-7.4018236047869177E-3</c:v>
                </c:pt>
                <c:pt idx="2295">
                  <c:v>-7.4038995166052146E-3</c:v>
                </c:pt>
                <c:pt idx="2296">
                  <c:v>-7.4059900476435752E-3</c:v>
                </c:pt>
                <c:pt idx="2297">
                  <c:v>-7.4080951873194264E-3</c:v>
                </c:pt>
                <c:pt idx="2298">
                  <c:v>-7.4102149249814031E-3</c:v>
                </c:pt>
                <c:pt idx="2299">
                  <c:v>-7.4123492499090938E-3</c:v>
                </c:pt>
                <c:pt idx="2300">
                  <c:v>-7.414498151313371E-3</c:v>
                </c:pt>
                <c:pt idx="2301">
                  <c:v>-7.4166616183363194E-3</c:v>
                </c:pt>
                <c:pt idx="2302">
                  <c:v>-7.4188396400511822E-3</c:v>
                </c:pt>
                <c:pt idx="2303">
                  <c:v>-7.4210322054626852E-3</c:v>
                </c:pt>
                <c:pt idx="2304">
                  <c:v>-7.4232393035067795E-3</c:v>
                </c:pt>
                <c:pt idx="2305">
                  <c:v>-7.4254609230510141E-3</c:v>
                </c:pt>
                <c:pt idx="2306">
                  <c:v>-7.4276970528942719E-3</c:v>
                </c:pt>
                <c:pt idx="2307">
                  <c:v>-7.4299476817671073E-3</c:v>
                </c:pt>
                <c:pt idx="2308">
                  <c:v>-7.4322127983316773E-3</c:v>
                </c:pt>
                <c:pt idx="2309">
                  <c:v>-7.4344923911816869E-3</c:v>
                </c:pt>
                <c:pt idx="2310">
                  <c:v>-7.4367864488427225E-3</c:v>
                </c:pt>
                <c:pt idx="2311">
                  <c:v>-7.4390949597719852E-3</c:v>
                </c:pt>
                <c:pt idx="2312">
                  <c:v>-7.4414179123586362E-3</c:v>
                </c:pt>
                <c:pt idx="2313">
                  <c:v>-7.4437552949237354E-3</c:v>
                </c:pt>
                <c:pt idx="2314">
                  <c:v>-7.4461070957201631E-3</c:v>
                </c:pt>
                <c:pt idx="2315">
                  <c:v>-7.4484733029329848E-3</c:v>
                </c:pt>
                <c:pt idx="2316">
                  <c:v>-7.4508539046791687E-3</c:v>
                </c:pt>
                <c:pt idx="2317">
                  <c:v>-7.4532488890079376E-3</c:v>
                </c:pt>
                <c:pt idx="2318">
                  <c:v>-7.4556582439007108E-3</c:v>
                </c:pt>
                <c:pt idx="2319">
                  <c:v>-7.458081957271023E-3</c:v>
                </c:pt>
                <c:pt idx="2320">
                  <c:v>-7.4605200169648956E-3</c:v>
                </c:pt>
                <c:pt idx="2321">
                  <c:v>-7.4629724107605497E-3</c:v>
                </c:pt>
                <c:pt idx="2322">
                  <c:v>-7.4654391263687652E-3</c:v>
                </c:pt>
                <c:pt idx="2323">
                  <c:v>-7.4679201514328223E-3</c:v>
                </c:pt>
                <c:pt idx="2324">
                  <c:v>-7.4704154735284224E-3</c:v>
                </c:pt>
                <c:pt idx="2325">
                  <c:v>-7.4729250801640629E-3</c:v>
                </c:pt>
                <c:pt idx="2326">
                  <c:v>-7.4754489587807406E-3</c:v>
                </c:pt>
                <c:pt idx="2327">
                  <c:v>-7.4779870967523294E-3</c:v>
                </c:pt>
                <c:pt idx="2328">
                  <c:v>-7.4805394813855187E-3</c:v>
                </c:pt>
                <c:pt idx="2329">
                  <c:v>-7.4831060999197181E-3</c:v>
                </c:pt>
                <c:pt idx="2330">
                  <c:v>-7.4856869395274602E-3</c:v>
                </c:pt>
                <c:pt idx="2331">
                  <c:v>-7.4882819873140927E-3</c:v>
                </c:pt>
                <c:pt idx="2332">
                  <c:v>-7.4908912303181556E-3</c:v>
                </c:pt>
                <c:pt idx="2333">
                  <c:v>-7.4935146555113186E-3</c:v>
                </c:pt>
                <c:pt idx="2334">
                  <c:v>-7.4961522497983052E-3</c:v>
                </c:pt>
                <c:pt idx="2335">
                  <c:v>-7.4988040000172783E-3</c:v>
                </c:pt>
                <c:pt idx="2336">
                  <c:v>-7.5014698929395341E-3</c:v>
                </c:pt>
                <c:pt idx="2337">
                  <c:v>-7.5041499152698954E-3</c:v>
                </c:pt>
                <c:pt idx="2338">
                  <c:v>-7.5068440536466456E-3</c:v>
                </c:pt>
                <c:pt idx="2339">
                  <c:v>-7.5095522946414363E-3</c:v>
                </c:pt>
                <c:pt idx="2340">
                  <c:v>-7.5122746247597016E-3</c:v>
                </c:pt>
                <c:pt idx="2341">
                  <c:v>-7.5150110304403363E-3</c:v>
                </c:pt>
                <c:pt idx="2342">
                  <c:v>-7.5177614980561506E-3</c:v>
                </c:pt>
                <c:pt idx="2343">
                  <c:v>-7.5205260139135444E-3</c:v>
                </c:pt>
                <c:pt idx="2344">
                  <c:v>-7.5233045642529237E-3</c:v>
                </c:pt>
                <c:pt idx="2345">
                  <c:v>-7.5260971352486229E-3</c:v>
                </c:pt>
                <c:pt idx="2346">
                  <c:v>-7.528903713008816E-3</c:v>
                </c:pt>
                <c:pt idx="2347">
                  <c:v>-7.5317242835759406E-3</c:v>
                </c:pt>
                <c:pt idx="2348">
                  <c:v>-7.5345588329263627E-3</c:v>
                </c:pt>
                <c:pt idx="2349">
                  <c:v>-7.5374073469708074E-3</c:v>
                </c:pt>
                <c:pt idx="2350">
                  <c:v>-7.5402698115542644E-3</c:v>
                </c:pt>
                <c:pt idx="2351">
                  <c:v>-7.5431462124559163E-3</c:v>
                </c:pt>
                <c:pt idx="2352">
                  <c:v>-7.546036535389559E-3</c:v>
                </c:pt>
                <c:pt idx="2353">
                  <c:v>-7.54894076600327E-3</c:v>
                </c:pt>
                <c:pt idx="2354">
                  <c:v>-7.5518588898798276E-3</c:v>
                </c:pt>
                <c:pt idx="2355">
                  <c:v>-7.5547908925366457E-3</c:v>
                </c:pt>
                <c:pt idx="2356">
                  <c:v>-7.5577367594256671E-3</c:v>
                </c:pt>
                <c:pt idx="2357">
                  <c:v>-7.5606964759338232E-3</c:v>
                </c:pt>
                <c:pt idx="2358">
                  <c:v>-7.5636700273826671E-3</c:v>
                </c:pt>
                <c:pt idx="2359">
                  <c:v>-7.5666573990288335E-3</c:v>
                </c:pt>
                <c:pt idx="2360">
                  <c:v>-7.5696585760639378E-3</c:v>
                </c:pt>
                <c:pt idx="2361">
                  <c:v>-7.5726735436144931E-3</c:v>
                </c:pt>
                <c:pt idx="2362">
                  <c:v>-7.5757022867423661E-3</c:v>
                </c:pt>
                <c:pt idx="2363">
                  <c:v>-7.5787447904444158E-3</c:v>
                </c:pt>
                <c:pt idx="2364">
                  <c:v>-7.5818010396529398E-3</c:v>
                </c:pt>
                <c:pt idx="2365">
                  <c:v>-7.5848710192355975E-3</c:v>
                </c:pt>
                <c:pt idx="2366">
                  <c:v>-7.5879547139953108E-3</c:v>
                </c:pt>
                <c:pt idx="2367">
                  <c:v>-7.591052108670727E-3</c:v>
                </c:pt>
                <c:pt idx="2368">
                  <c:v>-7.5941631879358588E-3</c:v>
                </c:pt>
                <c:pt idx="2369">
                  <c:v>-7.597287936400539E-3</c:v>
                </c:pt>
                <c:pt idx="2370">
                  <c:v>-7.600426338610332E-3</c:v>
                </c:pt>
                <c:pt idx="2371">
                  <c:v>-7.6035783790464467E-3</c:v>
                </c:pt>
                <c:pt idx="2372">
                  <c:v>-7.6067440421261996E-3</c:v>
                </c:pt>
                <c:pt idx="2373">
                  <c:v>-7.609923312202645E-3</c:v>
                </c:pt>
                <c:pt idx="2374">
                  <c:v>-7.6131161735650517E-3</c:v>
                </c:pt>
                <c:pt idx="2375">
                  <c:v>-7.6163226104387994E-3</c:v>
                </c:pt>
                <c:pt idx="2376">
                  <c:v>-7.6195426069852919E-3</c:v>
                </c:pt>
                <c:pt idx="2377">
                  <c:v>-7.6227761473024441E-3</c:v>
                </c:pt>
                <c:pt idx="2378">
                  <c:v>-7.6260232154242791E-3</c:v>
                </c:pt>
                <c:pt idx="2379">
                  <c:v>-7.6292837953214343E-3</c:v>
                </c:pt>
                <c:pt idx="2380">
                  <c:v>-7.6325578709010543E-3</c:v>
                </c:pt>
                <c:pt idx="2381">
                  <c:v>-7.6358454260066957E-3</c:v>
                </c:pt>
                <c:pt idx="2382">
                  <c:v>-7.639146444418818E-3</c:v>
                </c:pt>
                <c:pt idx="2383">
                  <c:v>-7.6424609098543926E-3</c:v>
                </c:pt>
                <c:pt idx="2384">
                  <c:v>-7.6457888059674557E-3</c:v>
                </c:pt>
                <c:pt idx="2385">
                  <c:v>-7.6491301163487185E-3</c:v>
                </c:pt>
                <c:pt idx="2386">
                  <c:v>-7.6524848245260544E-3</c:v>
                </c:pt>
                <c:pt idx="2387">
                  <c:v>-7.6558529139644131E-3</c:v>
                </c:pt>
                <c:pt idx="2388">
                  <c:v>-7.6592343680657142E-3</c:v>
                </c:pt>
                <c:pt idx="2389">
                  <c:v>-7.6626291701693498E-3</c:v>
                </c:pt>
                <c:pt idx="2390">
                  <c:v>-7.6660373035517876E-3</c:v>
                </c:pt>
                <c:pt idx="2391">
                  <c:v>-7.6694587514270747E-3</c:v>
                </c:pt>
                <c:pt idx="2392">
                  <c:v>-7.6728934969467416E-3</c:v>
                </c:pt>
                <c:pt idx="2393">
                  <c:v>-7.6763415231996925E-3</c:v>
                </c:pt>
                <c:pt idx="2394">
                  <c:v>-7.6798028132127293E-3</c:v>
                </c:pt>
                <c:pt idx="2395">
                  <c:v>-7.6832773499501336E-3</c:v>
                </c:pt>
                <c:pt idx="2396">
                  <c:v>-7.6867651163141848E-3</c:v>
                </c:pt>
                <c:pt idx="2397">
                  <c:v>-7.690266095145064E-3</c:v>
                </c:pt>
                <c:pt idx="2398">
                  <c:v>-7.6937802692207454E-3</c:v>
                </c:pt>
                <c:pt idx="2399">
                  <c:v>-7.697307621257519E-3</c:v>
                </c:pt>
                <c:pt idx="2400">
                  <c:v>-7.7008481339095759E-3</c:v>
                </c:pt>
                <c:pt idx="2401">
                  <c:v>-7.7044017897695306E-3</c:v>
                </c:pt>
                <c:pt idx="2402">
                  <c:v>-7.7079685713683233E-3</c:v>
                </c:pt>
                <c:pt idx="2403">
                  <c:v>-7.7115484611751054E-3</c:v>
                </c:pt>
                <c:pt idx="2404">
                  <c:v>-7.7151414415977853E-3</c:v>
                </c:pt>
                <c:pt idx="2405">
                  <c:v>-7.7187474949825851E-3</c:v>
                </c:pt>
                <c:pt idx="2406">
                  <c:v>-7.7223666036145937E-3</c:v>
                </c:pt>
                <c:pt idx="2407">
                  <c:v>-7.7259987497176495E-3</c:v>
                </c:pt>
                <c:pt idx="2408">
                  <c:v>-7.7296439154542415E-3</c:v>
                </c:pt>
                <c:pt idx="2409">
                  <c:v>-7.7333020829260437E-3</c:v>
                </c:pt>
                <c:pt idx="2410">
                  <c:v>-7.7369732341734847E-3</c:v>
                </c:pt>
                <c:pt idx="2411">
                  <c:v>-7.7406573511762961E-3</c:v>
                </c:pt>
                <c:pt idx="2412">
                  <c:v>-7.744354415853397E-3</c:v>
                </c:pt>
                <c:pt idx="2413">
                  <c:v>-7.7480644100627934E-3</c:v>
                </c:pt>
                <c:pt idx="2414">
                  <c:v>-7.7517873156021256E-3</c:v>
                </c:pt>
                <c:pt idx="2415">
                  <c:v>-7.7555231142082291E-3</c:v>
                </c:pt>
                <c:pt idx="2416">
                  <c:v>-7.7592717875576778E-3</c:v>
                </c:pt>
                <c:pt idx="2417">
                  <c:v>-7.7630333172666981E-3</c:v>
                </c:pt>
                <c:pt idx="2418">
                  <c:v>-7.7668076848910307E-3</c:v>
                </c:pt>
                <c:pt idx="2419">
                  <c:v>-7.7705948719265141E-3</c:v>
                </c:pt>
                <c:pt idx="2420">
                  <c:v>-7.7743948598086162E-3</c:v>
                </c:pt>
                <c:pt idx="2421">
                  <c:v>-7.7782076299130164E-3</c:v>
                </c:pt>
                <c:pt idx="2422">
                  <c:v>-7.7820331635554815E-3</c:v>
                </c:pt>
                <c:pt idx="2423">
                  <c:v>-7.7858714419917546E-3</c:v>
                </c:pt>
                <c:pt idx="2424">
                  <c:v>-7.7897224464181306E-3</c:v>
                </c:pt>
                <c:pt idx="2425">
                  <c:v>-7.7935861579709921E-3</c:v>
                </c:pt>
                <c:pt idx="2426">
                  <c:v>-7.7974625577274638E-3</c:v>
                </c:pt>
                <c:pt idx="2427">
                  <c:v>-7.8013516267049316E-3</c:v>
                </c:pt>
                <c:pt idx="2428">
                  <c:v>-7.8052533458616473E-3</c:v>
                </c:pt>
                <c:pt idx="2429">
                  <c:v>-7.8091676960965906E-3</c:v>
                </c:pt>
                <c:pt idx="2430">
                  <c:v>-7.8130946582493643E-3</c:v>
                </c:pt>
                <c:pt idx="2431">
                  <c:v>-7.8170342131007771E-3</c:v>
                </c:pt>
                <c:pt idx="2432">
                  <c:v>-7.8209863413723733E-3</c:v>
                </c:pt>
                <c:pt idx="2433">
                  <c:v>-7.8249510237270239E-3</c:v>
                </c:pt>
                <c:pt idx="2434">
                  <c:v>-7.8289282407688014E-3</c:v>
                </c:pt>
                <c:pt idx="2435">
                  <c:v>-7.8329179730428702E-3</c:v>
                </c:pt>
                <c:pt idx="2436">
                  <c:v>-7.8369202010360808E-3</c:v>
                </c:pt>
                <c:pt idx="2437">
                  <c:v>-7.840934905176478E-3</c:v>
                </c:pt>
                <c:pt idx="2438">
                  <c:v>-7.8449620658339221E-3</c:v>
                </c:pt>
                <c:pt idx="2439">
                  <c:v>-7.8490016633199471E-3</c:v>
                </c:pt>
                <c:pt idx="2440">
                  <c:v>-7.8530536778876579E-3</c:v>
                </c:pt>
                <c:pt idx="2441">
                  <c:v>-7.8571180897323151E-3</c:v>
                </c:pt>
                <c:pt idx="2442">
                  <c:v>-7.8611948789908698E-3</c:v>
                </c:pt>
                <c:pt idx="2443">
                  <c:v>-7.865284025742561E-3</c:v>
                </c:pt>
                <c:pt idx="2444">
                  <c:v>-7.86938551000879E-3</c:v>
                </c:pt>
                <c:pt idx="2445">
                  <c:v>-7.8734993117530027E-3</c:v>
                </c:pt>
                <c:pt idx="2446">
                  <c:v>-7.8776254108813074E-3</c:v>
                </c:pt>
                <c:pt idx="2447">
                  <c:v>-7.881763787241973E-3</c:v>
                </c:pt>
                <c:pt idx="2448">
                  <c:v>-7.8859144206260452E-3</c:v>
                </c:pt>
                <c:pt idx="2449">
                  <c:v>-7.8900772907672338E-3</c:v>
                </c:pt>
                <c:pt idx="2450">
                  <c:v>-7.8942523773417785E-3</c:v>
                </c:pt>
                <c:pt idx="2451">
                  <c:v>-7.8984396599690726E-3</c:v>
                </c:pt>
                <c:pt idx="2452">
                  <c:v>-7.9026391182111591E-3</c:v>
                </c:pt>
                <c:pt idx="2453">
                  <c:v>-7.9068507315733661E-3</c:v>
                </c:pt>
                <c:pt idx="2454">
                  <c:v>-7.91107447950418E-3</c:v>
                </c:pt>
                <c:pt idx="2455">
                  <c:v>-7.9153103413951032E-3</c:v>
                </c:pt>
                <c:pt idx="2456">
                  <c:v>-7.9195582965813048E-3</c:v>
                </c:pt>
                <c:pt idx="2457">
                  <c:v>-7.9238183243411017E-3</c:v>
                </c:pt>
                <c:pt idx="2458">
                  <c:v>-7.9280904038965955E-3</c:v>
                </c:pt>
                <c:pt idx="2459">
                  <c:v>-7.9323745144135437E-3</c:v>
                </c:pt>
                <c:pt idx="2460">
                  <c:v>-7.9366706350012389E-3</c:v>
                </c:pt>
                <c:pt idx="2461">
                  <c:v>-7.9409787447131328E-3</c:v>
                </c:pt>
                <c:pt idx="2462">
                  <c:v>-7.9452988225463435E-3</c:v>
                </c:pt>
                <c:pt idx="2463">
                  <c:v>-7.9496308474422701E-3</c:v>
                </c:pt>
                <c:pt idx="2464">
                  <c:v>-7.9539747982864915E-3</c:v>
                </c:pt>
                <c:pt idx="2465">
                  <c:v>-7.958330653908623E-3</c:v>
                </c:pt>
                <c:pt idx="2466">
                  <c:v>-7.9626983930829592E-3</c:v>
                </c:pt>
                <c:pt idx="2467">
                  <c:v>-7.9670779945279629E-3</c:v>
                </c:pt>
                <c:pt idx="2468">
                  <c:v>-7.9714694369069933E-3</c:v>
                </c:pt>
                <c:pt idx="2469">
                  <c:v>-7.9758726988277719E-3</c:v>
                </c:pt>
                <c:pt idx="2470">
                  <c:v>-7.9802877588430483E-3</c:v>
                </c:pt>
                <c:pt idx="2471">
                  <c:v>-7.9847145954504671E-3</c:v>
                </c:pt>
                <c:pt idx="2472">
                  <c:v>-7.9891531870924324E-3</c:v>
                </c:pt>
                <c:pt idx="2473">
                  <c:v>-7.9936035121567668E-3</c:v>
                </c:pt>
                <c:pt idx="2474">
                  <c:v>-7.9980655489761774E-3</c:v>
                </c:pt>
                <c:pt idx="2475">
                  <c:v>-8.0025392758289269E-3</c:v>
                </c:pt>
                <c:pt idx="2476">
                  <c:v>-8.0070246709387054E-3</c:v>
                </c:pt>
                <c:pt idx="2477">
                  <c:v>-8.0115217124744689E-3</c:v>
                </c:pt>
                <c:pt idx="2478">
                  <c:v>-8.0160303785511353E-3</c:v>
                </c:pt>
                <c:pt idx="2479">
                  <c:v>-8.0205506472290442E-3</c:v>
                </c:pt>
                <c:pt idx="2480">
                  <c:v>-8.0250824965146031E-3</c:v>
                </c:pt>
                <c:pt idx="2481">
                  <c:v>-8.0296259043601843E-3</c:v>
                </c:pt>
                <c:pt idx="2482">
                  <c:v>-8.0341808486639691E-3</c:v>
                </c:pt>
                <c:pt idx="2483">
                  <c:v>-8.0387473072706279E-3</c:v>
                </c:pt>
                <c:pt idx="2484">
                  <c:v>-8.0433252579707824E-3</c:v>
                </c:pt>
                <c:pt idx="2485">
                  <c:v>-8.0479146785016713E-3</c:v>
                </c:pt>
                <c:pt idx="2486">
                  <c:v>-8.0525155465470295E-3</c:v>
                </c:pt>
                <c:pt idx="2487">
                  <c:v>-8.0571278397369404E-3</c:v>
                </c:pt>
                <c:pt idx="2488">
                  <c:v>-8.0617515356485227E-3</c:v>
                </c:pt>
                <c:pt idx="2489">
                  <c:v>-8.0663866118053772E-3</c:v>
                </c:pt>
                <c:pt idx="2490">
                  <c:v>-8.0710330456782772E-3</c:v>
                </c:pt>
                <c:pt idx="2491">
                  <c:v>-8.0756908146850347E-3</c:v>
                </c:pt>
                <c:pt idx="2492">
                  <c:v>-8.0803598961903481E-3</c:v>
                </c:pt>
                <c:pt idx="2493">
                  <c:v>-8.0850402675065065E-3</c:v>
                </c:pt>
                <c:pt idx="2494">
                  <c:v>-8.0897319058928253E-3</c:v>
                </c:pt>
                <c:pt idx="2495">
                  <c:v>-8.0944347885563445E-3</c:v>
                </c:pt>
                <c:pt idx="2496">
                  <c:v>-8.0991488926516909E-3</c:v>
                </c:pt>
                <c:pt idx="2497">
                  <c:v>-8.1038741952809291E-3</c:v>
                </c:pt>
                <c:pt idx="2498">
                  <c:v>-8.108610673494266E-3</c:v>
                </c:pt>
                <c:pt idx="2499">
                  <c:v>-8.113358304289494E-3</c:v>
                </c:pt>
                <c:pt idx="2500">
                  <c:v>-8.1181170646126878E-3</c:v>
                </c:pt>
                <c:pt idx="2501">
                  <c:v>-8.1228869313580577E-3</c:v>
                </c:pt>
                <c:pt idx="2502">
                  <c:v>-8.1276678813678137E-3</c:v>
                </c:pt>
                <c:pt idx="2503">
                  <c:v>-8.132459891432877E-3</c:v>
                </c:pt>
                <c:pt idx="2504">
                  <c:v>-8.1372629382922973E-3</c:v>
                </c:pt>
                <c:pt idx="2505">
                  <c:v>-8.142076998634059E-3</c:v>
                </c:pt>
                <c:pt idx="2506">
                  <c:v>-8.1469020490945107E-3</c:v>
                </c:pt>
                <c:pt idx="2507">
                  <c:v>-8.1517380662590698E-3</c:v>
                </c:pt>
                <c:pt idx="2508">
                  <c:v>-8.1565850266620971E-3</c:v>
                </c:pt>
                <c:pt idx="2509">
                  <c:v>-8.1614429067867166E-3</c:v>
                </c:pt>
                <c:pt idx="2510">
                  <c:v>-8.1663116830655753E-3</c:v>
                </c:pt>
                <c:pt idx="2511">
                  <c:v>-8.171191331880245E-3</c:v>
                </c:pt>
                <c:pt idx="2512">
                  <c:v>-8.1760818295619295E-3</c:v>
                </c:pt>
                <c:pt idx="2513">
                  <c:v>-8.1809831523913558E-3</c:v>
                </c:pt>
                <c:pt idx="2514">
                  <c:v>-8.1858952765985864E-3</c:v>
                </c:pt>
                <c:pt idx="2515">
                  <c:v>-8.1908181783637742E-3</c:v>
                </c:pt>
                <c:pt idx="2516">
                  <c:v>-8.195751833816569E-3</c:v>
                </c:pt>
                <c:pt idx="2517">
                  <c:v>-8.2006962190368498E-3</c:v>
                </c:pt>
                <c:pt idx="2518">
                  <c:v>-8.2056513100545667E-3</c:v>
                </c:pt>
                <c:pt idx="2519">
                  <c:v>-8.2106170828496021E-3</c:v>
                </c:pt>
                <c:pt idx="2520">
                  <c:v>-8.2155935133525135E-3</c:v>
                </c:pt>
                <c:pt idx="2521">
                  <c:v>-8.220580577443912E-3</c:v>
                </c:pt>
                <c:pt idx="2522">
                  <c:v>-8.225578250955233E-3</c:v>
                </c:pt>
                <c:pt idx="2523">
                  <c:v>-8.2305865096685745E-3</c:v>
                </c:pt>
                <c:pt idx="2524">
                  <c:v>-8.2356053293165428E-3</c:v>
                </c:pt>
                <c:pt idx="2525">
                  <c:v>-8.2406346855829933E-3</c:v>
                </c:pt>
                <c:pt idx="2526">
                  <c:v>-8.2456745541024425E-3</c:v>
                </c:pt>
                <c:pt idx="2527">
                  <c:v>-8.2507249104608136E-3</c:v>
                </c:pt>
                <c:pt idx="2528">
                  <c:v>-8.2557857301952652E-3</c:v>
                </c:pt>
                <c:pt idx="2529">
                  <c:v>-8.2608569887940662E-3</c:v>
                </c:pt>
                <c:pt idx="2530">
                  <c:v>-8.2659386616973345E-3</c:v>
                </c:pt>
                <c:pt idx="2531">
                  <c:v>-8.2710307242964201E-3</c:v>
                </c:pt>
                <c:pt idx="2532">
                  <c:v>-8.2761331519346816E-3</c:v>
                </c:pt>
                <c:pt idx="2533">
                  <c:v>-8.2812459199073183E-3</c:v>
                </c:pt>
                <c:pt idx="2534">
                  <c:v>-8.2863690034612175E-3</c:v>
                </c:pt>
                <c:pt idx="2535">
                  <c:v>-8.2915023777957227E-3</c:v>
                </c:pt>
                <c:pt idx="2536">
                  <c:v>-8.296646018062008E-3</c:v>
                </c:pt>
                <c:pt idx="2537">
                  <c:v>-8.3017998993638476E-3</c:v>
                </c:pt>
                <c:pt idx="2538">
                  <c:v>-8.306963996757467E-3</c:v>
                </c:pt>
                <c:pt idx="2539">
                  <c:v>-8.3121382852513678E-3</c:v>
                </c:pt>
                <c:pt idx="2540">
                  <c:v>-8.3173227398071221E-3</c:v>
                </c:pt>
                <c:pt idx="2541">
                  <c:v>-8.3225173353387201E-3</c:v>
                </c:pt>
                <c:pt idx="2542">
                  <c:v>-8.3277220467134708E-3</c:v>
                </c:pt>
                <c:pt idx="2543">
                  <c:v>-8.3329368487513444E-3</c:v>
                </c:pt>
                <c:pt idx="2544">
                  <c:v>-8.3381617162257698E-3</c:v>
                </c:pt>
                <c:pt idx="2545">
                  <c:v>-8.3433966238634725E-3</c:v>
                </c:pt>
                <c:pt idx="2546">
                  <c:v>-8.3486415463443053E-3</c:v>
                </c:pt>
                <c:pt idx="2547">
                  <c:v>-8.3538964583020382E-3</c:v>
                </c:pt>
                <c:pt idx="2548">
                  <c:v>-8.3591613343237288E-3</c:v>
                </c:pt>
                <c:pt idx="2549">
                  <c:v>-8.364436148950492E-3</c:v>
                </c:pt>
                <c:pt idx="2550">
                  <c:v>-8.3697208766773598E-3</c:v>
                </c:pt>
                <c:pt idx="2551">
                  <c:v>-8.3750154919530941E-3</c:v>
                </c:pt>
                <c:pt idx="2552">
                  <c:v>-8.3803199691810087E-3</c:v>
                </c:pt>
                <c:pt idx="2553">
                  <c:v>-8.3856342827182979E-3</c:v>
                </c:pt>
                <c:pt idx="2554">
                  <c:v>-8.3909584068768521E-3</c:v>
                </c:pt>
                <c:pt idx="2555">
                  <c:v>-8.3962923159230842E-3</c:v>
                </c:pt>
                <c:pt idx="2556">
                  <c:v>-8.4016359840777648E-3</c:v>
                </c:pt>
                <c:pt idx="2557">
                  <c:v>-8.40698938551682E-3</c:v>
                </c:pt>
                <c:pt idx="2558">
                  <c:v>-8.4123524943706986E-3</c:v>
                </c:pt>
                <c:pt idx="2559">
                  <c:v>-8.4177252847251575E-3</c:v>
                </c:pt>
                <c:pt idx="2560">
                  <c:v>-8.4231077306211009E-3</c:v>
                </c:pt>
                <c:pt idx="2561">
                  <c:v>-8.4284998060544149E-3</c:v>
                </c:pt>
                <c:pt idx="2562">
                  <c:v>-8.4339014849767729E-3</c:v>
                </c:pt>
                <c:pt idx="2563">
                  <c:v>-8.4393127412949846E-3</c:v>
                </c:pt>
                <c:pt idx="2564">
                  <c:v>-8.4447335488718068E-3</c:v>
                </c:pt>
                <c:pt idx="2565">
                  <c:v>-8.4501638815257692E-3</c:v>
                </c:pt>
                <c:pt idx="2566">
                  <c:v>-8.45560371303101E-3</c:v>
                </c:pt>
                <c:pt idx="2567">
                  <c:v>-8.4610530171180948E-3</c:v>
                </c:pt>
                <c:pt idx="2568">
                  <c:v>-8.4665117674733465E-3</c:v>
                </c:pt>
                <c:pt idx="2569">
                  <c:v>-8.4719799377396716E-3</c:v>
                </c:pt>
                <c:pt idx="2570">
                  <c:v>-8.477457501516383E-3</c:v>
                </c:pt>
                <c:pt idx="2571">
                  <c:v>-8.4829444323590419E-3</c:v>
                </c:pt>
                <c:pt idx="2572">
                  <c:v>-8.4884407037802648E-3</c:v>
                </c:pt>
                <c:pt idx="2573">
                  <c:v>-8.4939462892490714E-3</c:v>
                </c:pt>
                <c:pt idx="2574">
                  <c:v>-8.4994611621916939E-3</c:v>
                </c:pt>
                <c:pt idx="2575">
                  <c:v>-8.5049852959914168E-3</c:v>
                </c:pt>
                <c:pt idx="2576">
                  <c:v>-8.510518663988411E-3</c:v>
                </c:pt>
                <c:pt idx="2577">
                  <c:v>-8.5160612394805432E-3</c:v>
                </c:pt>
                <c:pt idx="2578">
                  <c:v>-8.5216129957227139E-3</c:v>
                </c:pt>
                <c:pt idx="2579">
                  <c:v>-8.5271739059277034E-3</c:v>
                </c:pt>
                <c:pt idx="2580">
                  <c:v>-8.5327439432659694E-3</c:v>
                </c:pt>
                <c:pt idx="2581">
                  <c:v>-8.5383230808655005E-3</c:v>
                </c:pt>
                <c:pt idx="2582">
                  <c:v>-8.5439112918126361E-3</c:v>
                </c:pt>
                <c:pt idx="2583">
                  <c:v>-8.549508549151397E-3</c:v>
                </c:pt>
                <c:pt idx="2584">
                  <c:v>-8.5551148258844242E-3</c:v>
                </c:pt>
                <c:pt idx="2585">
                  <c:v>-8.5607300949722843E-3</c:v>
                </c:pt>
                <c:pt idx="2586">
                  <c:v>-8.5663543293343324E-3</c:v>
                </c:pt>
                <c:pt idx="2587">
                  <c:v>-8.5719875018485225E-3</c:v>
                </c:pt>
                <c:pt idx="2588">
                  <c:v>-8.5776295853512326E-3</c:v>
                </c:pt>
                <c:pt idx="2589">
                  <c:v>-8.5832805526381232E-3</c:v>
                </c:pt>
                <c:pt idx="2590">
                  <c:v>-8.5889403764634331E-3</c:v>
                </c:pt>
                <c:pt idx="2591">
                  <c:v>-8.5946090295408416E-3</c:v>
                </c:pt>
                <c:pt idx="2592">
                  <c:v>-8.6002864845432792E-3</c:v>
                </c:pt>
                <c:pt idx="2593">
                  <c:v>-8.6059727141027664E-3</c:v>
                </c:pt>
                <c:pt idx="2594">
                  <c:v>-8.6116676908112554E-3</c:v>
                </c:pt>
                <c:pt idx="2595">
                  <c:v>-8.6173713872199388E-3</c:v>
                </c:pt>
                <c:pt idx="2596">
                  <c:v>-8.6230837758401058E-3</c:v>
                </c:pt>
                <c:pt idx="2597">
                  <c:v>-8.628804829142963E-3</c:v>
                </c:pt>
                <c:pt idx="2598">
                  <c:v>-8.634534519559459E-3</c:v>
                </c:pt>
                <c:pt idx="2599">
                  <c:v>-8.6402728194811436E-3</c:v>
                </c:pt>
                <c:pt idx="2600">
                  <c:v>-8.6460197012594615E-3</c:v>
                </c:pt>
                <c:pt idx="2601">
                  <c:v>-8.6517751372066267E-3</c:v>
                </c:pt>
                <c:pt idx="2602">
                  <c:v>-8.6575390995954384E-3</c:v>
                </c:pt>
                <c:pt idx="2603">
                  <c:v>-8.6633115606590885E-3</c:v>
                </c:pt>
                <c:pt idx="2604">
                  <c:v>-8.6690924925920485E-3</c:v>
                </c:pt>
                <c:pt idx="2605">
                  <c:v>-8.6748818675493559E-3</c:v>
                </c:pt>
                <c:pt idx="2606">
                  <c:v>-8.6806796576474714E-3</c:v>
                </c:pt>
                <c:pt idx="2607">
                  <c:v>-8.6864858349641142E-3</c:v>
                </c:pt>
                <c:pt idx="2608">
                  <c:v>-8.692300371538085E-3</c:v>
                </c:pt>
                <c:pt idx="2609">
                  <c:v>-8.6981232393701074E-3</c:v>
                </c:pt>
                <c:pt idx="2610">
                  <c:v>-8.7039544104221562E-3</c:v>
                </c:pt>
                <c:pt idx="2611">
                  <c:v>-8.7097938566183114E-3</c:v>
                </c:pt>
                <c:pt idx="2612">
                  <c:v>-8.7156415498445758E-3</c:v>
                </c:pt>
                <c:pt idx="2613">
                  <c:v>-8.721497461948691E-3</c:v>
                </c:pt>
                <c:pt idx="2614">
                  <c:v>-8.7273615647410329E-3</c:v>
                </c:pt>
                <c:pt idx="2615">
                  <c:v>-8.7332338299938826E-3</c:v>
                </c:pt>
                <c:pt idx="2616">
                  <c:v>-8.7391142294423012E-3</c:v>
                </c:pt>
                <c:pt idx="2617">
                  <c:v>-8.7450027347839576E-3</c:v>
                </c:pt>
                <c:pt idx="2618">
                  <c:v>-8.7508993176789503E-3</c:v>
                </c:pt>
                <c:pt idx="2619">
                  <c:v>-8.7568039497506692E-3</c:v>
                </c:pt>
                <c:pt idx="2620">
                  <c:v>-8.7627166025850984E-3</c:v>
                </c:pt>
                <c:pt idx="2621">
                  <c:v>-8.7686372477317961E-3</c:v>
                </c:pt>
                <c:pt idx="2622">
                  <c:v>-8.7745658567031874E-3</c:v>
                </c:pt>
                <c:pt idx="2623">
                  <c:v>-8.7805024009754342E-3</c:v>
                </c:pt>
                <c:pt idx="2624">
                  <c:v>-8.7864468519882558E-3</c:v>
                </c:pt>
                <c:pt idx="2625">
                  <c:v>-8.7923991811447652E-3</c:v>
                </c:pt>
                <c:pt idx="2626">
                  <c:v>-8.7983593598123227E-3</c:v>
                </c:pt>
                <c:pt idx="2627">
                  <c:v>-8.8043273593218438E-3</c:v>
                </c:pt>
                <c:pt idx="2628">
                  <c:v>-8.8103031509686736E-3</c:v>
                </c:pt>
                <c:pt idx="2629">
                  <c:v>-8.8162867060124096E-3</c:v>
                </c:pt>
                <c:pt idx="2630">
                  <c:v>-8.8222779956767111E-3</c:v>
                </c:pt>
                <c:pt idx="2631">
                  <c:v>-8.8282769911501961E-3</c:v>
                </c:pt>
                <c:pt idx="2632">
                  <c:v>-8.8342836635857177E-3</c:v>
                </c:pt>
                <c:pt idx="2633">
                  <c:v>-8.8402979841012523E-3</c:v>
                </c:pt>
                <c:pt idx="2634">
                  <c:v>-8.8463199237797177E-3</c:v>
                </c:pt>
                <c:pt idx="2635">
                  <c:v>-8.8523494536687942E-3</c:v>
                </c:pt>
                <c:pt idx="2636">
                  <c:v>-8.8583865447818006E-3</c:v>
                </c:pt>
                <c:pt idx="2637">
                  <c:v>-8.8644311680970058E-3</c:v>
                </c:pt>
                <c:pt idx="2638">
                  <c:v>-8.8704832945584802E-3</c:v>
                </c:pt>
                <c:pt idx="2639">
                  <c:v>-8.8765428950759451E-3</c:v>
                </c:pt>
                <c:pt idx="2640">
                  <c:v>-8.8826099405245693E-3</c:v>
                </c:pt>
                <c:pt idx="2641">
                  <c:v>-8.8886844017458735E-3</c:v>
                </c:pt>
                <c:pt idx="2642">
                  <c:v>-8.8947662495470082E-3</c:v>
                </c:pt>
                <c:pt idx="2643">
                  <c:v>-8.9008554547016384E-3</c:v>
                </c:pt>
                <c:pt idx="2644">
                  <c:v>-8.9069519879497721E-3</c:v>
                </c:pt>
                <c:pt idx="2645">
                  <c:v>-8.9130558199975764E-3</c:v>
                </c:pt>
                <c:pt idx="2646">
                  <c:v>-8.9191669215182671E-3</c:v>
                </c:pt>
                <c:pt idx="2647">
                  <c:v>-8.9252852631513842E-3</c:v>
                </c:pt>
                <c:pt idx="2648">
                  <c:v>-8.9314108155036931E-3</c:v>
                </c:pt>
                <c:pt idx="2649">
                  <c:v>-8.9375435491490136E-3</c:v>
                </c:pt>
                <c:pt idx="2650">
                  <c:v>-8.9436834346280168E-3</c:v>
                </c:pt>
                <c:pt idx="2651">
                  <c:v>-8.94983044244913E-3</c:v>
                </c:pt>
                <c:pt idx="2652">
                  <c:v>-8.9559845430878197E-3</c:v>
                </c:pt>
                <c:pt idx="2653">
                  <c:v>-8.9621457069874837E-3</c:v>
                </c:pt>
                <c:pt idx="2654">
                  <c:v>-8.9683139045592681E-3</c:v>
                </c:pt>
                <c:pt idx="2655">
                  <c:v>-8.9744891061818918E-3</c:v>
                </c:pt>
                <c:pt idx="2656">
                  <c:v>-8.9806712822025417E-3</c:v>
                </c:pt>
                <c:pt idx="2657">
                  <c:v>-8.9868604029361473E-3</c:v>
                </c:pt>
                <c:pt idx="2658">
                  <c:v>-8.9930564386662762E-3</c:v>
                </c:pt>
                <c:pt idx="2659">
                  <c:v>-8.9992593596449674E-3</c:v>
                </c:pt>
                <c:pt idx="2660">
                  <c:v>-9.0054691360925317E-3</c:v>
                </c:pt>
                <c:pt idx="2661">
                  <c:v>-9.01168573819848E-3</c:v>
                </c:pt>
                <c:pt idx="2662">
                  <c:v>-9.0179091361207511E-3</c:v>
                </c:pt>
                <c:pt idx="2663">
                  <c:v>-9.0241392999867789E-3</c:v>
                </c:pt>
                <c:pt idx="2664">
                  <c:v>-9.0303761998927218E-3</c:v>
                </c:pt>
                <c:pt idx="2665">
                  <c:v>-9.0366198059043928E-3</c:v>
                </c:pt>
                <c:pt idx="2666">
                  <c:v>-9.0428700880570752E-3</c:v>
                </c:pt>
                <c:pt idx="2667">
                  <c:v>-9.0491270163553239E-3</c:v>
                </c:pt>
                <c:pt idx="2668">
                  <c:v>-9.0553905607738908E-3</c:v>
                </c:pt>
                <c:pt idx="2669">
                  <c:v>-9.0616606912569744E-3</c:v>
                </c:pt>
                <c:pt idx="2670">
                  <c:v>-9.067937377719151E-3</c:v>
                </c:pt>
                <c:pt idx="2671">
                  <c:v>-9.0742205900451907E-3</c:v>
                </c:pt>
                <c:pt idx="2672">
                  <c:v>-9.0805102980898392E-3</c:v>
                </c:pt>
                <c:pt idx="2673">
                  <c:v>-9.086806471678777E-3</c:v>
                </c:pt>
                <c:pt idx="2674">
                  <c:v>-9.0931090806078488E-3</c:v>
                </c:pt>
                <c:pt idx="2675">
                  <c:v>-9.0994180946440059E-3</c:v>
                </c:pt>
                <c:pt idx="2676">
                  <c:v>-9.1057334835250997E-3</c:v>
                </c:pt>
                <c:pt idx="2677">
                  <c:v>-9.1120552169596976E-3</c:v>
                </c:pt>
                <c:pt idx="2678">
                  <c:v>-9.1183832646280234E-3</c:v>
                </c:pt>
                <c:pt idx="2679">
                  <c:v>-9.1247175961811887E-3</c:v>
                </c:pt>
                <c:pt idx="2680">
                  <c:v>-9.1310581812421264E-3</c:v>
                </c:pt>
                <c:pt idx="2681">
                  <c:v>-9.1374049894054205E-3</c:v>
                </c:pt>
                <c:pt idx="2682">
                  <c:v>-9.1437579902370753E-3</c:v>
                </c:pt>
                <c:pt idx="2683">
                  <c:v>-9.1501171532754905E-3</c:v>
                </c:pt>
                <c:pt idx="2684">
                  <c:v>-9.1564824480306773E-3</c:v>
                </c:pt>
                <c:pt idx="2685">
                  <c:v>-9.1628538439852136E-3</c:v>
                </c:pt>
                <c:pt idx="2686">
                  <c:v>-9.1692313105940296E-3</c:v>
                </c:pt>
                <c:pt idx="2687">
                  <c:v>-9.1756148172842354E-3</c:v>
                </c:pt>
                <c:pt idx="2688">
                  <c:v>-9.1820043334560567E-3</c:v>
                </c:pt>
                <c:pt idx="2689">
                  <c:v>-9.1883998284820537E-3</c:v>
                </c:pt>
                <c:pt idx="2690">
                  <c:v>-9.1948012717080873E-3</c:v>
                </c:pt>
                <c:pt idx="2691">
                  <c:v>-9.2012086324531252E-3</c:v>
                </c:pt>
                <c:pt idx="2692">
                  <c:v>-9.2076218800090179E-3</c:v>
                </c:pt>
                <c:pt idx="2693">
                  <c:v>-9.214040983641484E-3</c:v>
                </c:pt>
                <c:pt idx="2694">
                  <c:v>-9.2204659125893085E-3</c:v>
                </c:pt>
                <c:pt idx="2695">
                  <c:v>-9.2268966360653168E-3</c:v>
                </c:pt>
                <c:pt idx="2696">
                  <c:v>-9.2333331232561638E-3</c:v>
                </c:pt>
                <c:pt idx="2697">
                  <c:v>-9.239775343322142E-3</c:v>
                </c:pt>
                <c:pt idx="2698">
                  <c:v>-9.2462232653981354E-3</c:v>
                </c:pt>
                <c:pt idx="2699">
                  <c:v>-9.2526768585928388E-3</c:v>
                </c:pt>
                <c:pt idx="2700">
                  <c:v>-9.2591360919897191E-3</c:v>
                </c:pt>
                <c:pt idx="2701">
                  <c:v>-9.2656009346468206E-3</c:v>
                </c:pt>
                <c:pt idx="2702">
                  <c:v>-9.2720713555965624E-3</c:v>
                </c:pt>
                <c:pt idx="2703">
                  <c:v>-9.2785473238466906E-3</c:v>
                </c:pt>
                <c:pt idx="2704">
                  <c:v>-9.2850288083795012E-3</c:v>
                </c:pt>
                <c:pt idx="2705">
                  <c:v>-9.2915157781529312E-3</c:v>
                </c:pt>
                <c:pt idx="2706">
                  <c:v>-9.298008202099764E-3</c:v>
                </c:pt>
                <c:pt idx="2707">
                  <c:v>-9.3045060491285959E-3</c:v>
                </c:pt>
                <c:pt idx="2708">
                  <c:v>-9.3110092881236346E-3</c:v>
                </c:pt>
                <c:pt idx="2709">
                  <c:v>-9.3175178879444931E-3</c:v>
                </c:pt>
                <c:pt idx="2710">
                  <c:v>-9.3240318174271763E-3</c:v>
                </c:pt>
                <c:pt idx="2711">
                  <c:v>-9.3305510453832625E-3</c:v>
                </c:pt>
                <c:pt idx="2712">
                  <c:v>-9.3370755406009063E-3</c:v>
                </c:pt>
                <c:pt idx="2713">
                  <c:v>-9.3436052718446124E-3</c:v>
                </c:pt>
                <c:pt idx="2714">
                  <c:v>-9.3501402078550438E-3</c:v>
                </c:pt>
                <c:pt idx="2715">
                  <c:v>-9.3566803173499892E-3</c:v>
                </c:pt>
                <c:pt idx="2716">
                  <c:v>-9.3632255690235654E-3</c:v>
                </c:pt>
                <c:pt idx="2717">
                  <c:v>-9.3697759315472182E-3</c:v>
                </c:pt>
                <c:pt idx="2718">
                  <c:v>-9.3763313735694808E-3</c:v>
                </c:pt>
                <c:pt idx="2719">
                  <c:v>-9.3828918637157994E-3</c:v>
                </c:pt>
                <c:pt idx="2720">
                  <c:v>-9.3894573705895004E-3</c:v>
                </c:pt>
                <c:pt idx="2721">
                  <c:v>-9.3960278627709826E-3</c:v>
                </c:pt>
                <c:pt idx="2722">
                  <c:v>-9.4026033088187196E-3</c:v>
                </c:pt>
                <c:pt idx="2723">
                  <c:v>-9.4091836772690358E-3</c:v>
                </c:pt>
                <c:pt idx="2724">
                  <c:v>-9.4157689366359109E-3</c:v>
                </c:pt>
                <c:pt idx="2725">
                  <c:v>-9.4223590554119562E-3</c:v>
                </c:pt>
                <c:pt idx="2726">
                  <c:v>-9.4289540020676132E-3</c:v>
                </c:pt>
                <c:pt idx="2727">
                  <c:v>-9.435553745052146E-3</c:v>
                </c:pt>
                <c:pt idx="2728">
                  <c:v>-9.4421582527934294E-3</c:v>
                </c:pt>
                <c:pt idx="2729">
                  <c:v>-9.448767493697734E-3</c:v>
                </c:pt>
                <c:pt idx="2730">
                  <c:v>-9.4553814361507307E-3</c:v>
                </c:pt>
                <c:pt idx="2731">
                  <c:v>-9.462000048516675E-3</c:v>
                </c:pt>
                <c:pt idx="2732">
                  <c:v>-9.4686232991393893E-3</c:v>
                </c:pt>
                <c:pt idx="2733">
                  <c:v>-9.47525115634207E-3</c:v>
                </c:pt>
                <c:pt idx="2734">
                  <c:v>-9.4818835884270709E-3</c:v>
                </c:pt>
                <c:pt idx="2735">
                  <c:v>-9.4885205636768919E-3</c:v>
                </c:pt>
                <c:pt idx="2736">
                  <c:v>-9.4951620503533722E-3</c:v>
                </c:pt>
                <c:pt idx="2737">
                  <c:v>-9.5018080166986933E-3</c:v>
                </c:pt>
                <c:pt idx="2738">
                  <c:v>-9.5084584309351548E-3</c:v>
                </c:pt>
                <c:pt idx="2739">
                  <c:v>-9.5151132612649649E-3</c:v>
                </c:pt>
                <c:pt idx="2740">
                  <c:v>-9.5217724758712551E-3</c:v>
                </c:pt>
                <c:pt idx="2741">
                  <c:v>-9.5284360429172543E-3</c:v>
                </c:pt>
                <c:pt idx="2742">
                  <c:v>-9.5351039305472743E-3</c:v>
                </c:pt>
                <c:pt idx="2743">
                  <c:v>-9.5417761068865188E-3</c:v>
                </c:pt>
                <c:pt idx="2744">
                  <c:v>-9.5484525400408755E-3</c:v>
                </c:pt>
                <c:pt idx="2745">
                  <c:v>-9.5551331980978874E-3</c:v>
                </c:pt>
                <c:pt idx="2746">
                  <c:v>-9.5618180491259686E-3</c:v>
                </c:pt>
                <c:pt idx="2747">
                  <c:v>-9.5685070611755026E-3</c:v>
                </c:pt>
                <c:pt idx="2748">
                  <c:v>-9.5752002022780509E-3</c:v>
                </c:pt>
                <c:pt idx="2749">
                  <c:v>-9.5818974404473182E-3</c:v>
                </c:pt>
                <c:pt idx="2750">
                  <c:v>-9.5885987436789815E-3</c:v>
                </c:pt>
                <c:pt idx="2751">
                  <c:v>-9.595304079950441E-3</c:v>
                </c:pt>
                <c:pt idx="2752">
                  <c:v>-9.6020134172218573E-3</c:v>
                </c:pt>
                <c:pt idx="2753">
                  <c:v>-9.6087267234353027E-3</c:v>
                </c:pt>
                <c:pt idx="2754">
                  <c:v>-9.615443966515794E-3</c:v>
                </c:pt>
                <c:pt idx="2755">
                  <c:v>-9.6221651143710545E-3</c:v>
                </c:pt>
                <c:pt idx="2756">
                  <c:v>-9.6288901348913127E-3</c:v>
                </c:pt>
                <c:pt idx="2757">
                  <c:v>-9.6356189959503156E-3</c:v>
                </c:pt>
                <c:pt idx="2758">
                  <c:v>-9.6423516654045027E-3</c:v>
                </c:pt>
                <c:pt idx="2759">
                  <c:v>-9.6490881110939987E-3</c:v>
                </c:pt>
                <c:pt idx="2760">
                  <c:v>-9.6558283008424256E-3</c:v>
                </c:pt>
                <c:pt idx="2761">
                  <c:v>-9.662572202456669E-3</c:v>
                </c:pt>
                <c:pt idx="2762">
                  <c:v>-9.669319783727896E-3</c:v>
                </c:pt>
                <c:pt idx="2763">
                  <c:v>-9.6760710124307436E-3</c:v>
                </c:pt>
                <c:pt idx="2764">
                  <c:v>-9.682825856324297E-3</c:v>
                </c:pt>
                <c:pt idx="2765">
                  <c:v>-9.6895842831519006E-3</c:v>
                </c:pt>
                <c:pt idx="2766">
                  <c:v>-9.696346260640953E-3</c:v>
                </c:pt>
                <c:pt idx="2767">
                  <c:v>-9.7031117565038842E-3</c:v>
                </c:pt>
                <c:pt idx="2768">
                  <c:v>-9.7098807384373622E-3</c:v>
                </c:pt>
                <c:pt idx="2769">
                  <c:v>-9.7166531741232944E-3</c:v>
                </c:pt>
                <c:pt idx="2770">
                  <c:v>-9.7234290312286E-3</c:v>
                </c:pt>
                <c:pt idx="2771">
                  <c:v>-9.7302082774050266E-3</c:v>
                </c:pt>
                <c:pt idx="2772">
                  <c:v>-9.7369908802901264E-3</c:v>
                </c:pt>
                <c:pt idx="2773">
                  <c:v>-9.7437768075064636E-3</c:v>
                </c:pt>
                <c:pt idx="2774">
                  <c:v>-9.7505660266626014E-3</c:v>
                </c:pt>
                <c:pt idx="2775">
                  <c:v>-9.7573585053529043E-3</c:v>
                </c:pt>
                <c:pt idx="2776">
                  <c:v>-9.7641542111573248E-3</c:v>
                </c:pt>
                <c:pt idx="2777">
                  <c:v>-9.7709531116423973E-3</c:v>
                </c:pt>
                <c:pt idx="2778">
                  <c:v>-9.7777551743604418E-3</c:v>
                </c:pt>
                <c:pt idx="2779">
                  <c:v>-9.7845603668505528E-3</c:v>
                </c:pt>
                <c:pt idx="2780">
                  <c:v>-9.7913686566383999E-3</c:v>
                </c:pt>
                <c:pt idx="2781">
                  <c:v>-9.7981800112360001E-3</c:v>
                </c:pt>
                <c:pt idx="2782">
                  <c:v>-9.8049943981427506E-3</c:v>
                </c:pt>
                <c:pt idx="2783">
                  <c:v>-9.811811784844594E-3</c:v>
                </c:pt>
                <c:pt idx="2784">
                  <c:v>-9.8186321388150158E-3</c:v>
                </c:pt>
                <c:pt idx="2785">
                  <c:v>-9.8254554275148676E-3</c:v>
                </c:pt>
                <c:pt idx="2786">
                  <c:v>-9.8322816183921153E-3</c:v>
                </c:pt>
                <c:pt idx="2787">
                  <c:v>-9.8391106788828803E-3</c:v>
                </c:pt>
                <c:pt idx="2788">
                  <c:v>-9.8459425764106014E-3</c:v>
                </c:pt>
                <c:pt idx="2789">
                  <c:v>-9.8527772783871762E-3</c:v>
                </c:pt>
                <c:pt idx="2790">
                  <c:v>-9.8596147522121338E-3</c:v>
                </c:pt>
                <c:pt idx="2791">
                  <c:v>-9.8664549652736425E-3</c:v>
                </c:pt>
                <c:pt idx="2792">
                  <c:v>-9.873297884948307E-3</c:v>
                </c:pt>
                <c:pt idx="2793">
                  <c:v>-9.880143478600955E-3</c:v>
                </c:pt>
                <c:pt idx="2794">
                  <c:v>-9.8869917135856397E-3</c:v>
                </c:pt>
                <c:pt idx="2795">
                  <c:v>-9.8938425572448335E-3</c:v>
                </c:pt>
                <c:pt idx="2796">
                  <c:v>-9.9006959769104199E-3</c:v>
                </c:pt>
                <c:pt idx="2797">
                  <c:v>-9.9075519399035011E-3</c:v>
                </c:pt>
                <c:pt idx="2798">
                  <c:v>-9.9144104135341776E-3</c:v>
                </c:pt>
                <c:pt idx="2799">
                  <c:v>-9.9212713651025582E-3</c:v>
                </c:pt>
                <c:pt idx="2800">
                  <c:v>-9.928134761897944E-3</c:v>
                </c:pt>
                <c:pt idx="2801">
                  <c:v>-9.9350005711998316E-3</c:v>
                </c:pt>
                <c:pt idx="2802">
                  <c:v>-9.9418687602777084E-3</c:v>
                </c:pt>
                <c:pt idx="2803">
                  <c:v>-9.9487392963908475E-3</c:v>
                </c:pt>
                <c:pt idx="2804">
                  <c:v>-9.9556121467893072E-3</c:v>
                </c:pt>
                <c:pt idx="2805">
                  <c:v>-9.9624872787131089E-3</c:v>
                </c:pt>
                <c:pt idx="2806">
                  <c:v>-9.9693646593932653E-3</c:v>
                </c:pt>
                <c:pt idx="2807">
                  <c:v>-9.9762442560515623E-3</c:v>
                </c:pt>
                <c:pt idx="2808">
                  <c:v>-9.9831260359003228E-3</c:v>
                </c:pt>
                <c:pt idx="2809">
                  <c:v>-9.9900099661434615E-3</c:v>
                </c:pt>
                <c:pt idx="2810">
                  <c:v>-9.9968960139756365E-3</c:v>
                </c:pt>
                <c:pt idx="2811">
                  <c:v>-1.0003784146583268E-2</c:v>
                </c:pt>
                <c:pt idx="2812">
                  <c:v>-1.0010674331144323E-2</c:v>
                </c:pt>
                <c:pt idx="2813">
                  <c:v>-1.0017566534828113E-2</c:v>
                </c:pt>
                <c:pt idx="2814">
                  <c:v>-1.0024460724796307E-2</c:v>
                </c:pt>
                <c:pt idx="2815">
                  <c:v>-1.0031356868202099E-2</c:v>
                </c:pt>
                <c:pt idx="2816">
                  <c:v>-1.0038254932191222E-2</c:v>
                </c:pt>
                <c:pt idx="2817">
                  <c:v>-1.0045154883901756E-2</c:v>
                </c:pt>
                <c:pt idx="2818">
                  <c:v>-1.0052056690463889E-2</c:v>
                </c:pt>
                <c:pt idx="2819">
                  <c:v>-1.0058960319000955E-2</c:v>
                </c:pt>
                <c:pt idx="2820">
                  <c:v>-1.006586573662859E-2</c:v>
                </c:pt>
                <c:pt idx="2821">
                  <c:v>-1.0072772910455765E-2</c:v>
                </c:pt>
                <c:pt idx="2822">
                  <c:v>-1.007968180758457E-2</c:v>
                </c:pt>
                <c:pt idx="2823">
                  <c:v>-1.0086592395109988E-2</c:v>
                </c:pt>
                <c:pt idx="2824">
                  <c:v>-1.0093504640120933E-2</c:v>
                </c:pt>
                <c:pt idx="2825">
                  <c:v>-1.0100418509699409E-2</c:v>
                </c:pt>
                <c:pt idx="2826">
                  <c:v>-1.010733397092165E-2</c:v>
                </c:pt>
                <c:pt idx="2827">
                  <c:v>-1.0114250990857304E-2</c:v>
                </c:pt>
                <c:pt idx="2828">
                  <c:v>-1.0121169536570442E-2</c:v>
                </c:pt>
                <c:pt idx="2829">
                  <c:v>-1.0128089575119343E-2</c:v>
                </c:pt>
                <c:pt idx="2830">
                  <c:v>-1.0135011073556291E-2</c:v>
                </c:pt>
                <c:pt idx="2831">
                  <c:v>-1.0141933998928584E-2</c:v>
                </c:pt>
                <c:pt idx="2832">
                  <c:v>-1.0148858318277717E-2</c:v>
                </c:pt>
                <c:pt idx="2833">
                  <c:v>-1.0155783998640396E-2</c:v>
                </c:pt>
                <c:pt idx="2834">
                  <c:v>-1.0162711007048311E-2</c:v>
                </c:pt>
                <c:pt idx="2835">
                  <c:v>-1.0169639310527948E-2</c:v>
                </c:pt>
                <c:pt idx="2836">
                  <c:v>-1.0176568876101594E-2</c:v>
                </c:pt>
                <c:pt idx="2837">
                  <c:v>-1.0183499670786507E-2</c:v>
                </c:pt>
                <c:pt idx="2838">
                  <c:v>-1.0190431661595936E-2</c:v>
                </c:pt>
                <c:pt idx="2839">
                  <c:v>-1.0197364815538923E-2</c:v>
                </c:pt>
                <c:pt idx="2840">
                  <c:v>-1.0204299099620066E-2</c:v>
                </c:pt>
                <c:pt idx="2841">
                  <c:v>-1.0211234480840567E-2</c:v>
                </c:pt>
                <c:pt idx="2842">
                  <c:v>-1.0218170926197361E-2</c:v>
                </c:pt>
                <c:pt idx="2843">
                  <c:v>-1.022510840268419E-2</c:v>
                </c:pt>
                <c:pt idx="2844">
                  <c:v>-1.0232046877291344E-2</c:v>
                </c:pt>
                <c:pt idx="2845">
                  <c:v>-1.0238986317005472E-2</c:v>
                </c:pt>
                <c:pt idx="2846">
                  <c:v>-1.0245926688810605E-2</c:v>
                </c:pt>
                <c:pt idx="2847">
                  <c:v>-1.0252867959687299E-2</c:v>
                </c:pt>
                <c:pt idx="2848">
                  <c:v>-1.0259810096613683E-2</c:v>
                </c:pt>
                <c:pt idx="2849">
                  <c:v>-1.0266753066565253E-2</c:v>
                </c:pt>
                <c:pt idx="2850">
                  <c:v>-1.0273696836514612E-2</c:v>
                </c:pt>
                <c:pt idx="2851">
                  <c:v>-1.0280641373432549E-2</c:v>
                </c:pt>
                <c:pt idx="2852">
                  <c:v>-1.028758664428717E-2</c:v>
                </c:pt>
                <c:pt idx="2853">
                  <c:v>-1.0294532616044925E-2</c:v>
                </c:pt>
                <c:pt idx="2854">
                  <c:v>-1.0301479255670419E-2</c:v>
                </c:pt>
                <c:pt idx="2855">
                  <c:v>-1.0308426530126157E-2</c:v>
                </c:pt>
                <c:pt idx="2856">
                  <c:v>-1.0315374406373609E-2</c:v>
                </c:pt>
                <c:pt idx="2857">
                  <c:v>-1.0322322851372344E-2</c:v>
                </c:pt>
                <c:pt idx="2858">
                  <c:v>-1.0329271832081072E-2</c:v>
                </c:pt>
                <c:pt idx="2859">
                  <c:v>-1.0336221315457424E-2</c:v>
                </c:pt>
                <c:pt idx="2860">
                  <c:v>-1.0343171268457746E-2</c:v>
                </c:pt>
                <c:pt idx="2861">
                  <c:v>-1.0350121658038097E-2</c:v>
                </c:pt>
                <c:pt idx="2862">
                  <c:v>-1.0357072451153452E-2</c:v>
                </c:pt>
                <c:pt idx="2863">
                  <c:v>-1.0364023614758827E-2</c:v>
                </c:pt>
                <c:pt idx="2864">
                  <c:v>-1.037097511580844E-2</c:v>
                </c:pt>
                <c:pt idx="2865">
                  <c:v>-1.0377926921256747E-2</c:v>
                </c:pt>
                <c:pt idx="2866">
                  <c:v>-1.038487899805824E-2</c:v>
                </c:pt>
                <c:pt idx="2867">
                  <c:v>-1.0391831313167198E-2</c:v>
                </c:pt>
                <c:pt idx="2868">
                  <c:v>-1.0398783833538741E-2</c:v>
                </c:pt>
                <c:pt idx="2869">
                  <c:v>-1.0405736526127985E-2</c:v>
                </c:pt>
                <c:pt idx="2870">
                  <c:v>-1.0412689357891062E-2</c:v>
                </c:pt>
                <c:pt idx="2871">
                  <c:v>-1.0419642295784915E-2</c:v>
                </c:pt>
                <c:pt idx="2872">
                  <c:v>-1.0426595306767074E-2</c:v>
                </c:pt>
                <c:pt idx="2873">
                  <c:v>-1.0433548357796694E-2</c:v>
                </c:pt>
                <c:pt idx="2874">
                  <c:v>-1.0440501415833693E-2</c:v>
                </c:pt>
                <c:pt idx="2875">
                  <c:v>-1.0447454447839812E-2</c:v>
                </c:pt>
                <c:pt idx="2876">
                  <c:v>-1.0454407420778382E-2</c:v>
                </c:pt>
                <c:pt idx="2877">
                  <c:v>-1.0461360301614087E-2</c:v>
                </c:pt>
                <c:pt idx="2878">
                  <c:v>-1.0468313057314046E-2</c:v>
                </c:pt>
                <c:pt idx="2879">
                  <c:v>-1.0475265654846912E-2</c:v>
                </c:pt>
                <c:pt idx="2880">
                  <c:v>-1.0482218061183948E-2</c:v>
                </c:pt>
                <c:pt idx="2881">
                  <c:v>-1.0489170243298792E-2</c:v>
                </c:pt>
                <c:pt idx="2882">
                  <c:v>-1.0496122168167227E-2</c:v>
                </c:pt>
                <c:pt idx="2883">
                  <c:v>-1.0503073802768237E-2</c:v>
                </c:pt>
                <c:pt idx="2884">
                  <c:v>-1.0510025114083145E-2</c:v>
                </c:pt>
                <c:pt idx="2885">
                  <c:v>-1.0516976069096648E-2</c:v>
                </c:pt>
                <c:pt idx="2886">
                  <c:v>-1.0523926634796616E-2</c:v>
                </c:pt>
                <c:pt idx="2887">
                  <c:v>-1.0530876778173839E-2</c:v>
                </c:pt>
                <c:pt idx="2888">
                  <c:v>-1.0537826466223098E-2</c:v>
                </c:pt>
                <c:pt idx="2889">
                  <c:v>-1.0544775665942297E-2</c:v>
                </c:pt>
                <c:pt idx="2890">
                  <c:v>-1.0551724344333494E-2</c:v>
                </c:pt>
                <c:pt idx="2891">
                  <c:v>-1.0558672468402698E-2</c:v>
                </c:pt>
                <c:pt idx="2892">
                  <c:v>-1.0565620005159643E-2</c:v>
                </c:pt>
                <c:pt idx="2893">
                  <c:v>-1.0572566921618808E-2</c:v>
                </c:pt>
                <c:pt idx="2894">
                  <c:v>-1.0579513184798595E-2</c:v>
                </c:pt>
                <c:pt idx="2895">
                  <c:v>-1.0586458761722345E-2</c:v>
                </c:pt>
                <c:pt idx="2896">
                  <c:v>-1.059340361941812E-2</c:v>
                </c:pt>
                <c:pt idx="2897">
                  <c:v>-1.0600347724918498E-2</c:v>
                </c:pt>
                <c:pt idx="2898">
                  <c:v>-1.0607291045261594E-2</c:v>
                </c:pt>
                <c:pt idx="2899">
                  <c:v>-1.0614233547490205E-2</c:v>
                </c:pt>
                <c:pt idx="2900">
                  <c:v>-1.0621175198652862E-2</c:v>
                </c:pt>
                <c:pt idx="2901">
                  <c:v>-1.0628115965803606E-2</c:v>
                </c:pt>
                <c:pt idx="2902">
                  <c:v>-1.0635055816001767E-2</c:v>
                </c:pt>
                <c:pt idx="2903">
                  <c:v>-1.064199471631299E-2</c:v>
                </c:pt>
                <c:pt idx="2904">
                  <c:v>-1.0648932633808391E-2</c:v>
                </c:pt>
                <c:pt idx="2905">
                  <c:v>-1.0655869535565729E-2</c:v>
                </c:pt>
                <c:pt idx="2906">
                  <c:v>-1.066280538866855E-2</c:v>
                </c:pt>
                <c:pt idx="2907">
                  <c:v>-1.0669740160207213E-2</c:v>
                </c:pt>
                <c:pt idx="2908">
                  <c:v>-1.0676673817278675E-2</c:v>
                </c:pt>
                <c:pt idx="2909">
                  <c:v>-1.068360632698629E-2</c:v>
                </c:pt>
                <c:pt idx="2910">
                  <c:v>-1.0690537656440811E-2</c:v>
                </c:pt>
                <c:pt idx="2911">
                  <c:v>-1.069746777275956E-2</c:v>
                </c:pt>
                <c:pt idx="2912">
                  <c:v>-1.0704396643067464E-2</c:v>
                </c:pt>
                <c:pt idx="2913">
                  <c:v>-1.0711324234496824E-2</c:v>
                </c:pt>
                <c:pt idx="2914">
                  <c:v>-1.071825051418711E-2</c:v>
                </c:pt>
                <c:pt idx="2915">
                  <c:v>-1.0725175449285978E-2</c:v>
                </c:pt>
                <c:pt idx="2916">
                  <c:v>-1.0732099006948437E-2</c:v>
                </c:pt>
                <c:pt idx="2917">
                  <c:v>-1.0739021154337867E-2</c:v>
                </c:pt>
                <c:pt idx="2918">
                  <c:v>-1.0745941858625811E-2</c:v>
                </c:pt>
                <c:pt idx="2919">
                  <c:v>-1.0752861086991757E-2</c:v>
                </c:pt>
                <c:pt idx="2920">
                  <c:v>-1.0759778806624156E-2</c:v>
                </c:pt>
                <c:pt idx="2921">
                  <c:v>-1.0766694984719586E-2</c:v>
                </c:pt>
                <c:pt idx="2922">
                  <c:v>-1.0773609588483783E-2</c:v>
                </c:pt>
                <c:pt idx="2923">
                  <c:v>-1.0780522585131415E-2</c:v>
                </c:pt>
                <c:pt idx="2924">
                  <c:v>-1.0787433941885879E-2</c:v>
                </c:pt>
                <c:pt idx="2925">
                  <c:v>-1.0794343625980307E-2</c:v>
                </c:pt>
                <c:pt idx="2926">
                  <c:v>-1.0801251604656741E-2</c:v>
                </c:pt>
                <c:pt idx="2927">
                  <c:v>-1.0808157845167156E-2</c:v>
                </c:pt>
                <c:pt idx="2928">
                  <c:v>-1.0815062314773229E-2</c:v>
                </c:pt>
                <c:pt idx="2929">
                  <c:v>-1.0821964980746153E-2</c:v>
                </c:pt>
                <c:pt idx="2930">
                  <c:v>-1.0828865810367619E-2</c:v>
                </c:pt>
                <c:pt idx="2931">
                  <c:v>-1.0835764770929011E-2</c:v>
                </c:pt>
                <c:pt idx="2932">
                  <c:v>-1.0842661829732422E-2</c:v>
                </c:pt>
                <c:pt idx="2933">
                  <c:v>-1.084955695409043E-2</c:v>
                </c:pt>
                <c:pt idx="2934">
                  <c:v>-1.0856450111325877E-2</c:v>
                </c:pt>
                <c:pt idx="2935">
                  <c:v>-1.0863341268772905E-2</c:v>
                </c:pt>
                <c:pt idx="2936">
                  <c:v>-1.0870230393776116E-2</c:v>
                </c:pt>
                <c:pt idx="2937">
                  <c:v>-1.087711745369159E-2</c:v>
                </c:pt>
                <c:pt idx="2938">
                  <c:v>-1.0884002415886659E-2</c:v>
                </c:pt>
                <c:pt idx="2939">
                  <c:v>-1.0890885247739717E-2</c:v>
                </c:pt>
                <c:pt idx="2940">
                  <c:v>-1.0897765916641208E-2</c:v>
                </c:pt>
                <c:pt idx="2941">
                  <c:v>-1.0904644389992814E-2</c:v>
                </c:pt>
                <c:pt idx="2942">
                  <c:v>-1.0911520635208598E-2</c:v>
                </c:pt>
                <c:pt idx="2943">
                  <c:v>-1.0918394619714149E-2</c:v>
                </c:pt>
                <c:pt idx="2944">
                  <c:v>-1.0925266310947623E-2</c:v>
                </c:pt>
                <c:pt idx="2945">
                  <c:v>-1.0932135676359526E-2</c:v>
                </c:pt>
                <c:pt idx="2946">
                  <c:v>-1.0939002683412469E-2</c:v>
                </c:pt>
                <c:pt idx="2947">
                  <c:v>-1.0945867299582223E-2</c:v>
                </c:pt>
                <c:pt idx="2948">
                  <c:v>-1.095272949235687E-2</c:v>
                </c:pt>
                <c:pt idx="2949">
                  <c:v>-1.0959589229237818E-2</c:v>
                </c:pt>
                <c:pt idx="2950">
                  <c:v>-1.096644647773959E-2</c:v>
                </c:pt>
                <c:pt idx="2951">
                  <c:v>-1.0973301205389594E-2</c:v>
                </c:pt>
                <c:pt idx="2952">
                  <c:v>-1.0980153379729162E-2</c:v>
                </c:pt>
                <c:pt idx="2953">
                  <c:v>-1.0987002968312719E-2</c:v>
                </c:pt>
                <c:pt idx="2954">
                  <c:v>-1.0993849938708757E-2</c:v>
                </c:pt>
                <c:pt idx="2955">
                  <c:v>-1.1000694258499668E-2</c:v>
                </c:pt>
                <c:pt idx="2956">
                  <c:v>-1.1007535895281502E-2</c:v>
                </c:pt>
                <c:pt idx="2957">
                  <c:v>-1.1014374816664998E-2</c:v>
                </c:pt>
                <c:pt idx="2958">
                  <c:v>-1.1021210990274734E-2</c:v>
                </c:pt>
                <c:pt idx="2959">
                  <c:v>-1.1028044383750147E-2</c:v>
                </c:pt>
                <c:pt idx="2960">
                  <c:v>-1.1034874964745338E-2</c:v>
                </c:pt>
                <c:pt idx="2961">
                  <c:v>-1.1041702700928822E-2</c:v>
                </c:pt>
                <c:pt idx="2962">
                  <c:v>-1.1048527559984568E-2</c:v>
                </c:pt>
                <c:pt idx="2963">
                  <c:v>-1.1055349509611156E-2</c:v>
                </c:pt>
                <c:pt idx="2964">
                  <c:v>-1.1062168517522796E-2</c:v>
                </c:pt>
                <c:pt idx="2965">
                  <c:v>-1.1068984551449109E-2</c:v>
                </c:pt>
                <c:pt idx="2966">
                  <c:v>-1.1075797579134909E-2</c:v>
                </c:pt>
                <c:pt idx="2967">
                  <c:v>-1.1082607568341217E-2</c:v>
                </c:pt>
                <c:pt idx="2968">
                  <c:v>-1.1089414486844439E-2</c:v>
                </c:pt>
                <c:pt idx="2969">
                  <c:v>-1.1096218302437361E-2</c:v>
                </c:pt>
                <c:pt idx="2970">
                  <c:v>-1.1103018982928944E-2</c:v>
                </c:pt>
                <c:pt idx="2971">
                  <c:v>-1.1109816496144126E-2</c:v>
                </c:pt>
                <c:pt idx="2972">
                  <c:v>-1.1116610809924781E-2</c:v>
                </c:pt>
                <c:pt idx="2973">
                  <c:v>-1.1123401892128954E-2</c:v>
                </c:pt>
                <c:pt idx="2974">
                  <c:v>-1.1130189710631826E-2</c:v>
                </c:pt>
                <c:pt idx="2975">
                  <c:v>-1.1136974233325507E-2</c:v>
                </c:pt>
                <c:pt idx="2976">
                  <c:v>-1.1143755428118834E-2</c:v>
                </c:pt>
                <c:pt idx="2977">
                  <c:v>-1.1150533262938373E-2</c:v>
                </c:pt>
                <c:pt idx="2978">
                  <c:v>-1.1157307705727581E-2</c:v>
                </c:pt>
                <c:pt idx="2979">
                  <c:v>-1.1164078724447829E-2</c:v>
                </c:pt>
                <c:pt idx="2980">
                  <c:v>-1.1170846287078191E-2</c:v>
                </c:pt>
                <c:pt idx="2981">
                  <c:v>-1.1177610361615187E-2</c:v>
                </c:pt>
                <c:pt idx="2982">
                  <c:v>-1.1184370916073855E-2</c:v>
                </c:pt>
                <c:pt idx="2983">
                  <c:v>-1.1191127918486867E-2</c:v>
                </c:pt>
                <c:pt idx="2984">
                  <c:v>-1.1197881336905694E-2</c:v>
                </c:pt>
                <c:pt idx="2985">
                  <c:v>-1.1204631139399767E-2</c:v>
                </c:pt>
                <c:pt idx="2986">
                  <c:v>-1.1211377294057474E-2</c:v>
                </c:pt>
                <c:pt idx="2987">
                  <c:v>-1.1218119768985952E-2</c:v>
                </c:pt>
                <c:pt idx="2988">
                  <c:v>-1.1224858532310894E-2</c:v>
                </c:pt>
                <c:pt idx="2989">
                  <c:v>-1.12315935521775E-2</c:v>
                </c:pt>
                <c:pt idx="2990">
                  <c:v>-1.1238324796749705E-2</c:v>
                </c:pt>
                <c:pt idx="2991">
                  <c:v>-1.1245052234211159E-2</c:v>
                </c:pt>
                <c:pt idx="2992">
                  <c:v>-1.1251775832765017E-2</c:v>
                </c:pt>
                <c:pt idx="2993">
                  <c:v>-1.1258495560633708E-2</c:v>
                </c:pt>
                <c:pt idx="2994">
                  <c:v>-1.1265211386059971E-2</c:v>
                </c:pt>
                <c:pt idx="2995">
                  <c:v>-1.1271923277305994E-2</c:v>
                </c:pt>
                <c:pt idx="2996">
                  <c:v>-1.1278631202654437E-2</c:v>
                </c:pt>
                <c:pt idx="2997">
                  <c:v>-1.1285335130408223E-2</c:v>
                </c:pt>
                <c:pt idx="2998">
                  <c:v>-1.1292035028890297E-2</c:v>
                </c:pt>
                <c:pt idx="2999">
                  <c:v>-1.1298730866444655E-2</c:v>
                </c:pt>
                <c:pt idx="3000">
                  <c:v>-1.1305422611435502E-2</c:v>
                </c:pt>
                <c:pt idx="3001">
                  <c:v>-1.1312110232248259E-2</c:v>
                </c:pt>
                <c:pt idx="3002">
                  <c:v>-1.1318793697289348E-2</c:v>
                </c:pt>
                <c:pt idx="3003">
                  <c:v>-1.1325472974985982E-2</c:v>
                </c:pt>
                <c:pt idx="3004">
                  <c:v>-1.1332148033787142E-2</c:v>
                </c:pt>
                <c:pt idx="3005">
                  <c:v>-1.1338818842162788E-2</c:v>
                </c:pt>
                <c:pt idx="3006">
                  <c:v>-1.1345485368604835E-2</c:v>
                </c:pt>
                <c:pt idx="3007">
                  <c:v>-1.1352147581626931E-2</c:v>
                </c:pt>
                <c:pt idx="3008">
                  <c:v>-1.1358805449764276E-2</c:v>
                </c:pt>
                <c:pt idx="3009">
                  <c:v>-1.1365458941574582E-2</c:v>
                </c:pt>
                <c:pt idx="3010">
                  <c:v>-1.1372108025637271E-2</c:v>
                </c:pt>
                <c:pt idx="3011">
                  <c:v>-1.1378752670554469E-2</c:v>
                </c:pt>
                <c:pt idx="3012">
                  <c:v>-1.1385392844950782E-2</c:v>
                </c:pt>
                <c:pt idx="3013">
                  <c:v>-1.1392028517473098E-2</c:v>
                </c:pt>
                <c:pt idx="3014">
                  <c:v>-1.1398659656791569E-2</c:v>
                </c:pt>
                <c:pt idx="3015">
                  <c:v>-1.1405286231598788E-2</c:v>
                </c:pt>
                <c:pt idx="3016">
                  <c:v>-1.1411908210610796E-2</c:v>
                </c:pt>
                <c:pt idx="3017">
                  <c:v>-1.141852556256686E-2</c:v>
                </c:pt>
                <c:pt idx="3018">
                  <c:v>-1.1425138256229256E-2</c:v>
                </c:pt>
                <c:pt idx="3019">
                  <c:v>-1.1431746260384266E-2</c:v>
                </c:pt>
                <c:pt idx="3020">
                  <c:v>-1.1438349543841365E-2</c:v>
                </c:pt>
                <c:pt idx="3021">
                  <c:v>-1.144494807543419E-2</c:v>
                </c:pt>
                <c:pt idx="3022">
                  <c:v>-1.1451541824020349E-2</c:v>
                </c:pt>
                <c:pt idx="3023">
                  <c:v>-1.1458130758481211E-2</c:v>
                </c:pt>
                <c:pt idx="3024">
                  <c:v>-1.1464714847722856E-2</c:v>
                </c:pt>
                <c:pt idx="3025">
                  <c:v>-1.1471294060675305E-2</c:v>
                </c:pt>
                <c:pt idx="3026">
                  <c:v>-1.1477868366293607E-2</c:v>
                </c:pt>
                <c:pt idx="3027">
                  <c:v>-1.1484437733557024E-2</c:v>
                </c:pt>
                <c:pt idx="3028">
                  <c:v>-1.1491002131470024E-2</c:v>
                </c:pt>
                <c:pt idx="3029">
                  <c:v>-1.149756152906206E-2</c:v>
                </c:pt>
                <c:pt idx="3030">
                  <c:v>-1.1504115895387359E-2</c:v>
                </c:pt>
                <c:pt idx="3031">
                  <c:v>-1.1510665199525911E-2</c:v>
                </c:pt>
                <c:pt idx="3032">
                  <c:v>-1.1517209410582659E-2</c:v>
                </c:pt>
                <c:pt idx="3033">
                  <c:v>-1.152374849768846E-2</c:v>
                </c:pt>
                <c:pt idx="3034">
                  <c:v>-1.1530282429999907E-2</c:v>
                </c:pt>
                <c:pt idx="3035">
                  <c:v>-1.1536811176699085E-2</c:v>
                </c:pt>
                <c:pt idx="3036">
                  <c:v>-1.1543334706994575E-2</c:v>
                </c:pt>
                <c:pt idx="3037">
                  <c:v>-1.1549852990120624E-2</c:v>
                </c:pt>
                <c:pt idx="3038">
                  <c:v>-1.1556365995338148E-2</c:v>
                </c:pt>
                <c:pt idx="3039">
                  <c:v>-1.1562873691934485E-2</c:v>
                </c:pt>
                <c:pt idx="3040">
                  <c:v>-1.1569376049223231E-2</c:v>
                </c:pt>
                <c:pt idx="3041">
                  <c:v>-1.157587303654517E-2</c:v>
                </c:pt>
                <c:pt idx="3042">
                  <c:v>-1.1582364623267498E-2</c:v>
                </c:pt>
                <c:pt idx="3043">
                  <c:v>-1.1588850778784784E-2</c:v>
                </c:pt>
                <c:pt idx="3044">
                  <c:v>-1.1595331472518769E-2</c:v>
                </c:pt>
                <c:pt idx="3045">
                  <c:v>-1.1601806673918139E-2</c:v>
                </c:pt>
                <c:pt idx="3046">
                  <c:v>-1.1608276352459515E-2</c:v>
                </c:pt>
                <c:pt idx="3047">
                  <c:v>-1.1614740477646646E-2</c:v>
                </c:pt>
                <c:pt idx="3048">
                  <c:v>-1.1621199019011362E-2</c:v>
                </c:pt>
                <c:pt idx="3049">
                  <c:v>-1.162765194611339E-2</c:v>
                </c:pt>
                <c:pt idx="3050">
                  <c:v>-1.1634099228540131E-2</c:v>
                </c:pt>
                <c:pt idx="3051">
                  <c:v>-1.1640540835907626E-2</c:v>
                </c:pt>
                <c:pt idx="3052">
                  <c:v>-1.1646976737859761E-2</c:v>
                </c:pt>
                <c:pt idx="3053">
                  <c:v>-1.1653406904069229E-2</c:v>
                </c:pt>
                <c:pt idx="3054">
                  <c:v>-1.1659831304237324E-2</c:v>
                </c:pt>
                <c:pt idx="3055">
                  <c:v>-1.1666249908093748E-2</c:v>
                </c:pt>
                <c:pt idx="3056">
                  <c:v>-1.1672662685397526E-2</c:v>
                </c:pt>
                <c:pt idx="3057">
                  <c:v>-1.1679069605936274E-2</c:v>
                </c:pt>
                <c:pt idx="3058">
                  <c:v>-1.1685470639527113E-2</c:v>
                </c:pt>
                <c:pt idx="3059">
                  <c:v>-1.1691865756016473E-2</c:v>
                </c:pt>
                <c:pt idx="3060">
                  <c:v>-1.16982549252799E-2</c:v>
                </c:pt>
                <c:pt idx="3061">
                  <c:v>-1.1704638117222993E-2</c:v>
                </c:pt>
                <c:pt idx="3062">
                  <c:v>-1.1711015301780632E-2</c:v>
                </c:pt>
                <c:pt idx="3063">
                  <c:v>-1.171738644891792E-2</c:v>
                </c:pt>
                <c:pt idx="3064">
                  <c:v>-1.1723751528629983E-2</c:v>
                </c:pt>
                <c:pt idx="3065">
                  <c:v>-1.173011051094176E-2</c:v>
                </c:pt>
                <c:pt idx="3066">
                  <c:v>-1.1736463365908958E-2</c:v>
                </c:pt>
                <c:pt idx="3067">
                  <c:v>-1.1742810063617265E-2</c:v>
                </c:pt>
                <c:pt idx="3068">
                  <c:v>-1.1749150574183416E-2</c:v>
                </c:pt>
                <c:pt idx="3069">
                  <c:v>-1.1755484867754412E-2</c:v>
                </c:pt>
                <c:pt idx="3070">
                  <c:v>-1.1761812914508457E-2</c:v>
                </c:pt>
                <c:pt idx="3071">
                  <c:v>-1.1768134684654779E-2</c:v>
                </c:pt>
                <c:pt idx="3072">
                  <c:v>-1.1774450148433389E-2</c:v>
                </c:pt>
                <c:pt idx="3073">
                  <c:v>-1.1780759276116057E-2</c:v>
                </c:pt>
                <c:pt idx="3074">
                  <c:v>-1.1787062038005518E-2</c:v>
                </c:pt>
                <c:pt idx="3075">
                  <c:v>-1.1793358404436412E-2</c:v>
                </c:pt>
                <c:pt idx="3076">
                  <c:v>-1.1799648345775089E-2</c:v>
                </c:pt>
                <c:pt idx="3077">
                  <c:v>-1.1805931832419399E-2</c:v>
                </c:pt>
                <c:pt idx="3078">
                  <c:v>-1.181220883479964E-2</c:v>
                </c:pt>
                <c:pt idx="3079">
                  <c:v>-1.1818479323377767E-2</c:v>
                </c:pt>
                <c:pt idx="3080">
                  <c:v>-1.1824743268648345E-2</c:v>
                </c:pt>
                <c:pt idx="3081">
                  <c:v>-1.1831000641138349E-2</c:v>
                </c:pt>
                <c:pt idx="3082">
                  <c:v>-1.1837251411406929E-2</c:v>
                </c:pt>
                <c:pt idx="3083">
                  <c:v>-1.1843495550046389E-2</c:v>
                </c:pt>
                <c:pt idx="3084">
                  <c:v>-1.184973302768139E-2</c:v>
                </c:pt>
                <c:pt idx="3085">
                  <c:v>-1.1855963814969884E-2</c:v>
                </c:pt>
                <c:pt idx="3086">
                  <c:v>-1.1862187882602921E-2</c:v>
                </c:pt>
                <c:pt idx="3087">
                  <c:v>-1.1868405201304439E-2</c:v>
                </c:pt>
                <c:pt idx="3088">
                  <c:v>-1.1874615741832194E-2</c:v>
                </c:pt>
                <c:pt idx="3089">
                  <c:v>-1.1880819474977008E-2</c:v>
                </c:pt>
                <c:pt idx="3090">
                  <c:v>-1.1887016371563662E-2</c:v>
                </c:pt>
                <c:pt idx="3091">
                  <c:v>-1.1893206402450734E-2</c:v>
                </c:pt>
                <c:pt idx="3092">
                  <c:v>-1.189938953853038E-2</c:v>
                </c:pt>
                <c:pt idx="3093">
                  <c:v>-1.1905565750729265E-2</c:v>
                </c:pt>
                <c:pt idx="3094">
                  <c:v>-1.191173501000777E-2</c:v>
                </c:pt>
                <c:pt idx="3095">
                  <c:v>-1.1917897287360967E-2</c:v>
                </c:pt>
                <c:pt idx="3096">
                  <c:v>-1.1924052553818378E-2</c:v>
                </c:pt>
                <c:pt idx="3097">
                  <c:v>-1.1930200780443793E-2</c:v>
                </c:pt>
                <c:pt idx="3098">
                  <c:v>-1.1936341938336177E-2</c:v>
                </c:pt>
                <c:pt idx="3099">
                  <c:v>-1.1942475998628931E-2</c:v>
                </c:pt>
                <c:pt idx="3100">
                  <c:v>-1.1948602932490789E-2</c:v>
                </c:pt>
                <c:pt idx="3101">
                  <c:v>-1.195472271112563E-2</c:v>
                </c:pt>
                <c:pt idx="3102">
                  <c:v>-1.1960835305772275E-2</c:v>
                </c:pt>
                <c:pt idx="3103">
                  <c:v>-1.1966940687705404E-2</c:v>
                </c:pt>
                <c:pt idx="3104">
                  <c:v>-1.1973038828234795E-2</c:v>
                </c:pt>
                <c:pt idx="3105">
                  <c:v>-1.1979129698706256E-2</c:v>
                </c:pt>
                <c:pt idx="3106">
                  <c:v>-1.198521327050139E-2</c:v>
                </c:pt>
                <c:pt idx="3107">
                  <c:v>-1.1991289515037432E-2</c:v>
                </c:pt>
                <c:pt idx="3108">
                  <c:v>-1.1997358403768147E-2</c:v>
                </c:pt>
                <c:pt idx="3109">
                  <c:v>-1.2003419908183066E-2</c:v>
                </c:pt>
                <c:pt idx="3110">
                  <c:v>-1.2009473999808527E-2</c:v>
                </c:pt>
                <c:pt idx="3111">
                  <c:v>-1.2015520650206907E-2</c:v>
                </c:pt>
                <c:pt idx="3112">
                  <c:v>-1.2021559830977536E-2</c:v>
                </c:pt>
                <c:pt idx="3113">
                  <c:v>-1.2027591513756496E-2</c:v>
                </c:pt>
                <c:pt idx="3114">
                  <c:v>-1.2033615670216428E-2</c:v>
                </c:pt>
                <c:pt idx="3115">
                  <c:v>-1.2039632272067433E-2</c:v>
                </c:pt>
                <c:pt idx="3116">
                  <c:v>-1.2045641291056319E-2</c:v>
                </c:pt>
                <c:pt idx="3117">
                  <c:v>-1.2051642698967515E-2</c:v>
                </c:pt>
                <c:pt idx="3118">
                  <c:v>-1.2057636467622866E-2</c:v>
                </c:pt>
                <c:pt idx="3119">
                  <c:v>-1.2063622568881436E-2</c:v>
                </c:pt>
                <c:pt idx="3120">
                  <c:v>-1.2069600974640408E-2</c:v>
                </c:pt>
                <c:pt idx="3121">
                  <c:v>-1.207557165683436E-2</c:v>
                </c:pt>
                <c:pt idx="3122">
                  <c:v>-1.2081534587436108E-2</c:v>
                </c:pt>
                <c:pt idx="3123">
                  <c:v>-1.208748973845657E-2</c:v>
                </c:pt>
                <c:pt idx="3124">
                  <c:v>-1.2093437081944547E-2</c:v>
                </c:pt>
                <c:pt idx="3125">
                  <c:v>-1.2099376589987594E-2</c:v>
                </c:pt>
                <c:pt idx="3126">
                  <c:v>-1.2105308234711324E-2</c:v>
                </c:pt>
                <c:pt idx="3127">
                  <c:v>-1.2111231988280262E-2</c:v>
                </c:pt>
                <c:pt idx="3128">
                  <c:v>-1.2117147822897679E-2</c:v>
                </c:pt>
                <c:pt idx="3129">
                  <c:v>-1.2123055710805356E-2</c:v>
                </c:pt>
                <c:pt idx="3130">
                  <c:v>-1.2128955624284531E-2</c:v>
                </c:pt>
                <c:pt idx="3131">
                  <c:v>-1.2134847535655111E-2</c:v>
                </c:pt>
                <c:pt idx="3132">
                  <c:v>-1.2140731417276587E-2</c:v>
                </c:pt>
                <c:pt idx="3133">
                  <c:v>-1.2146607241547829E-2</c:v>
                </c:pt>
                <c:pt idx="3134">
                  <c:v>-1.2152474980906896E-2</c:v>
                </c:pt>
                <c:pt idx="3135">
                  <c:v>-1.2158334607831913E-2</c:v>
                </c:pt>
                <c:pt idx="3136">
                  <c:v>-1.2164186094840348E-2</c:v>
                </c:pt>
                <c:pt idx="3137">
                  <c:v>-1.2170029414489891E-2</c:v>
                </c:pt>
                <c:pt idx="3138">
                  <c:v>-1.2175864539378255E-2</c:v>
                </c:pt>
                <c:pt idx="3139">
                  <c:v>-1.2181691442142987E-2</c:v>
                </c:pt>
                <c:pt idx="3140">
                  <c:v>-1.2187510095462345E-2</c:v>
                </c:pt>
                <c:pt idx="3141">
                  <c:v>-1.2193320472054573E-2</c:v>
                </c:pt>
                <c:pt idx="3142">
                  <c:v>-1.2199122544678776E-2</c:v>
                </c:pt>
                <c:pt idx="3143">
                  <c:v>-1.2204916286134713E-2</c:v>
                </c:pt>
                <c:pt idx="3144">
                  <c:v>-1.2210701669262632E-2</c:v>
                </c:pt>
                <c:pt idx="3145">
                  <c:v>-1.2216478666944124E-2</c:v>
                </c:pt>
                <c:pt idx="3146">
                  <c:v>-1.2222247252101401E-2</c:v>
                </c:pt>
                <c:pt idx="3147">
                  <c:v>-1.2228007397698274E-2</c:v>
                </c:pt>
                <c:pt idx="3148">
                  <c:v>-1.2233759076739435E-2</c:v>
                </c:pt>
                <c:pt idx="3149">
                  <c:v>-1.2239502262271322E-2</c:v>
                </c:pt>
                <c:pt idx="3150">
                  <c:v>-1.2245236927381928E-2</c:v>
                </c:pt>
                <c:pt idx="3151">
                  <c:v>-1.22509630452006E-2</c:v>
                </c:pt>
                <c:pt idx="3152">
                  <c:v>-1.2256680588898925E-2</c:v>
                </c:pt>
                <c:pt idx="3153">
                  <c:v>-1.2262389531690001E-2</c:v>
                </c:pt>
                <c:pt idx="3154">
                  <c:v>-1.226808984682929E-2</c:v>
                </c:pt>
                <c:pt idx="3155">
                  <c:v>-1.2273781507614438E-2</c:v>
                </c:pt>
                <c:pt idx="3156">
                  <c:v>-1.2279464487385098E-2</c:v>
                </c:pt>
                <c:pt idx="3157">
                  <c:v>-1.2285138759523749E-2</c:v>
                </c:pt>
                <c:pt idx="3158">
                  <c:v>-1.2290804297455037E-2</c:v>
                </c:pt>
                <c:pt idx="3159">
                  <c:v>-1.2296461074646587E-2</c:v>
                </c:pt>
                <c:pt idx="3160">
                  <c:v>-1.230210906460882E-2</c:v>
                </c:pt>
                <c:pt idx="3161">
                  <c:v>-1.2307748240894801E-2</c:v>
                </c:pt>
                <c:pt idx="3162">
                  <c:v>-1.2313378577101042E-2</c:v>
                </c:pt>
                <c:pt idx="3163">
                  <c:v>-1.2319000046866826E-2</c:v>
                </c:pt>
                <c:pt idx="3164">
                  <c:v>-1.2324612623875039E-2</c:v>
                </c:pt>
                <c:pt idx="3165">
                  <c:v>-1.2330216281852E-2</c:v>
                </c:pt>
                <c:pt idx="3166">
                  <c:v>-1.2335810994567261E-2</c:v>
                </c:pt>
                <c:pt idx="3167">
                  <c:v>-1.2341396735834452E-2</c:v>
                </c:pt>
                <c:pt idx="3168">
                  <c:v>-1.234697347951059E-2</c:v>
                </c:pt>
                <c:pt idx="3169">
                  <c:v>-1.2352541199496908E-2</c:v>
                </c:pt>
                <c:pt idx="3170">
                  <c:v>-1.2358099869738674E-2</c:v>
                </c:pt>
                <c:pt idx="3171">
                  <c:v>-1.2363649464225015E-2</c:v>
                </c:pt>
                <c:pt idx="3172">
                  <c:v>-1.2369189956989724E-2</c:v>
                </c:pt>
                <c:pt idx="3173">
                  <c:v>-1.2374721322110626E-2</c:v>
                </c:pt>
                <c:pt idx="3174">
                  <c:v>-1.2380243533710335E-2</c:v>
                </c:pt>
                <c:pt idx="3175">
                  <c:v>-1.2385756565956122E-2</c:v>
                </c:pt>
                <c:pt idx="3176">
                  <c:v>-1.2391260393059721E-2</c:v>
                </c:pt>
                <c:pt idx="3177">
                  <c:v>-1.2396754989278152E-2</c:v>
                </c:pt>
                <c:pt idx="3178">
                  <c:v>-1.2402240328913036E-2</c:v>
                </c:pt>
                <c:pt idx="3179">
                  <c:v>-1.2407716386311421E-2</c:v>
                </c:pt>
                <c:pt idx="3180">
                  <c:v>-1.2413183135865594E-2</c:v>
                </c:pt>
                <c:pt idx="3181">
                  <c:v>-1.2418640552012914E-2</c:v>
                </c:pt>
                <c:pt idx="3182">
                  <c:v>-1.2424088609236621E-2</c:v>
                </c:pt>
                <c:pt idx="3183">
                  <c:v>-1.2429527282065153E-2</c:v>
                </c:pt>
                <c:pt idx="3184">
                  <c:v>-1.2434956545073077E-2</c:v>
                </c:pt>
                <c:pt idx="3185">
                  <c:v>-1.2440376372880401E-2</c:v>
                </c:pt>
                <c:pt idx="3186">
                  <c:v>-1.2445786740153376E-2</c:v>
                </c:pt>
                <c:pt idx="3187">
                  <c:v>-1.2451187621604347E-2</c:v>
                </c:pt>
                <c:pt idx="3188">
                  <c:v>-1.2456578991991565E-2</c:v>
                </c:pt>
                <c:pt idx="3189">
                  <c:v>-1.246196082611996E-2</c:v>
                </c:pt>
                <c:pt idx="3190">
                  <c:v>-1.2467333098840523E-2</c:v>
                </c:pt>
                <c:pt idx="3191">
                  <c:v>-1.2472695785051089E-2</c:v>
                </c:pt>
                <c:pt idx="3192">
                  <c:v>-1.2478048859696137E-2</c:v>
                </c:pt>
                <c:pt idx="3193">
                  <c:v>-1.2483392297766661E-2</c:v>
                </c:pt>
                <c:pt idx="3194">
                  <c:v>-1.2488726074300932E-2</c:v>
                </c:pt>
                <c:pt idx="3195">
                  <c:v>-1.2494050164383846E-2</c:v>
                </c:pt>
                <c:pt idx="3196">
                  <c:v>-1.2499364543147734E-2</c:v>
                </c:pt>
                <c:pt idx="3197">
                  <c:v>-1.2504669185772161E-2</c:v>
                </c:pt>
                <c:pt idx="3198">
                  <c:v>-1.2509964067483772E-2</c:v>
                </c:pt>
                <c:pt idx="3199">
                  <c:v>-1.251524916355708E-2</c:v>
                </c:pt>
                <c:pt idx="3200">
                  <c:v>-1.2520524449313812E-2</c:v>
                </c:pt>
                <c:pt idx="3201">
                  <c:v>-1.2525789900123676E-2</c:v>
                </c:pt>
                <c:pt idx="3202">
                  <c:v>-1.2531045491404231E-2</c:v>
                </c:pt>
                <c:pt idx="3203">
                  <c:v>-1.2536291198620668E-2</c:v>
                </c:pt>
                <c:pt idx="3204">
                  <c:v>-1.2541526997286622E-2</c:v>
                </c:pt>
                <c:pt idx="3205">
                  <c:v>-1.2546752862963527E-2</c:v>
                </c:pt>
                <c:pt idx="3206">
                  <c:v>-1.2551968771261357E-2</c:v>
                </c:pt>
                <c:pt idx="3207">
                  <c:v>-1.2557174697838508E-2</c:v>
                </c:pt>
                <c:pt idx="3208">
                  <c:v>-1.2562370618401595E-2</c:v>
                </c:pt>
                <c:pt idx="3209">
                  <c:v>-1.2567556508706227E-2</c:v>
                </c:pt>
                <c:pt idx="3210">
                  <c:v>-1.2572732344556378E-2</c:v>
                </c:pt>
                <c:pt idx="3211">
                  <c:v>-1.257789810180515E-2</c:v>
                </c:pt>
                <c:pt idx="3212">
                  <c:v>-1.2583053756354615E-2</c:v>
                </c:pt>
                <c:pt idx="3213">
                  <c:v>-1.2588199284155624E-2</c:v>
                </c:pt>
                <c:pt idx="3214">
                  <c:v>-1.2593334661208603E-2</c:v>
                </c:pt>
                <c:pt idx="3215">
                  <c:v>-1.2598459863562891E-2</c:v>
                </c:pt>
                <c:pt idx="3216">
                  <c:v>-1.2603574867317524E-2</c:v>
                </c:pt>
                <c:pt idx="3217">
                  <c:v>-1.2608679648621052E-2</c:v>
                </c:pt>
                <c:pt idx="3218">
                  <c:v>-1.2613774183671381E-2</c:v>
                </c:pt>
                <c:pt idx="3219">
                  <c:v>-1.2618858448716533E-2</c:v>
                </c:pt>
                <c:pt idx="3220">
                  <c:v>-1.2623932420054017E-2</c:v>
                </c:pt>
                <c:pt idx="3221">
                  <c:v>-1.2628996074031567E-2</c:v>
                </c:pt>
                <c:pt idx="3222">
                  <c:v>-1.2634049387047003E-2</c:v>
                </c:pt>
                <c:pt idx="3223">
                  <c:v>-1.2639092335548066E-2</c:v>
                </c:pt>
                <c:pt idx="3224">
                  <c:v>-1.2644124896033122E-2</c:v>
                </c:pt>
                <c:pt idx="3225">
                  <c:v>-1.2649147045050619E-2</c:v>
                </c:pt>
                <c:pt idx="3226">
                  <c:v>-1.2654158759199842E-2</c:v>
                </c:pt>
                <c:pt idx="3227">
                  <c:v>-1.2659160015130358E-2</c:v>
                </c:pt>
                <c:pt idx="3228">
                  <c:v>-1.2664150789542725E-2</c:v>
                </c:pt>
                <c:pt idx="3229">
                  <c:v>-1.2669131059188349E-2</c:v>
                </c:pt>
                <c:pt idx="3230">
                  <c:v>-1.26741008008693E-2</c:v>
                </c:pt>
                <c:pt idx="3231">
                  <c:v>-1.2679059991439078E-2</c:v>
                </c:pt>
                <c:pt idx="3232">
                  <c:v>-1.2684008607801963E-2</c:v>
                </c:pt>
                <c:pt idx="3233">
                  <c:v>-1.2688946626913798E-2</c:v>
                </c:pt>
                <c:pt idx="3234">
                  <c:v>-1.2693874025781791E-2</c:v>
                </c:pt>
                <c:pt idx="3235">
                  <c:v>-1.2698790781464363E-2</c:v>
                </c:pt>
                <c:pt idx="3236">
                  <c:v>-1.2703696871071894E-2</c:v>
                </c:pt>
                <c:pt idx="3237">
                  <c:v>-1.2708592271766097E-2</c:v>
                </c:pt>
                <c:pt idx="3238">
                  <c:v>-1.2713476960760755E-2</c:v>
                </c:pt>
                <c:pt idx="3239">
                  <c:v>-1.2718350915321556E-2</c:v>
                </c:pt>
                <c:pt idx="3240">
                  <c:v>-1.2723214112765956E-2</c:v>
                </c:pt>
                <c:pt idx="3241">
                  <c:v>-1.272806653046386E-2</c:v>
                </c:pt>
                <c:pt idx="3242">
                  <c:v>-1.2732908145837067E-2</c:v>
                </c:pt>
                <c:pt idx="3243">
                  <c:v>-1.273773893635996E-2</c:v>
                </c:pt>
                <c:pt idx="3244">
                  <c:v>-1.2742558879559357E-2</c:v>
                </c:pt>
                <c:pt idx="3245">
                  <c:v>-1.2747367953014359E-2</c:v>
                </c:pt>
                <c:pt idx="3246">
                  <c:v>-1.2752166134357056E-2</c:v>
                </c:pt>
                <c:pt idx="3247">
                  <c:v>-1.2756953401271937E-2</c:v>
                </c:pt>
                <c:pt idx="3248">
                  <c:v>-1.2761729731496608E-2</c:v>
                </c:pt>
                <c:pt idx="3249">
                  <c:v>-1.2766495102821629E-2</c:v>
                </c:pt>
                <c:pt idx="3250">
                  <c:v>-1.2771249493090353E-2</c:v>
                </c:pt>
                <c:pt idx="3251">
                  <c:v>-1.2775992880199649E-2</c:v>
                </c:pt>
                <c:pt idx="3252">
                  <c:v>-1.2780725242099297E-2</c:v>
                </c:pt>
                <c:pt idx="3253">
                  <c:v>-1.2785446556792708E-2</c:v>
                </c:pt>
                <c:pt idx="3254">
                  <c:v>-1.2790156802336757E-2</c:v>
                </c:pt>
                <c:pt idx="3255">
                  <c:v>-1.2794855956841633E-2</c:v>
                </c:pt>
                <c:pt idx="3256">
                  <c:v>-1.2799543998471538E-2</c:v>
                </c:pt>
                <c:pt idx="3257">
                  <c:v>-1.2804220905444112E-2</c:v>
                </c:pt>
                <c:pt idx="3258">
                  <c:v>-1.2808886656031124E-2</c:v>
                </c:pt>
                <c:pt idx="3259">
                  <c:v>-1.2813541228558304E-2</c:v>
                </c:pt>
                <c:pt idx="3260">
                  <c:v>-1.2818184601405222E-2</c:v>
                </c:pt>
                <c:pt idx="3261">
                  <c:v>-1.2822816753005959E-2</c:v>
                </c:pt>
                <c:pt idx="3262">
                  <c:v>-1.2827437661848528E-2</c:v>
                </c:pt>
                <c:pt idx="3263">
                  <c:v>-1.2832047306475657E-2</c:v>
                </c:pt>
                <c:pt idx="3264">
                  <c:v>-1.2836645665484215E-2</c:v>
                </c:pt>
                <c:pt idx="3265">
                  <c:v>-1.2841232717525903E-2</c:v>
                </c:pt>
                <c:pt idx="3266">
                  <c:v>-1.2845808441307088E-2</c:v>
                </c:pt>
                <c:pt idx="3267">
                  <c:v>-1.285037281558866E-2</c:v>
                </c:pt>
                <c:pt idx="3268">
                  <c:v>-1.2854925819186711E-2</c:v>
                </c:pt>
                <c:pt idx="3269">
                  <c:v>-1.2859467430971985E-2</c:v>
                </c:pt>
                <c:pt idx="3270">
                  <c:v>-1.2863997629870526E-2</c:v>
                </c:pt>
                <c:pt idx="3271">
                  <c:v>-1.2868516394863548E-2</c:v>
                </c:pt>
                <c:pt idx="3272">
                  <c:v>-1.2873023704987283E-2</c:v>
                </c:pt>
                <c:pt idx="3273">
                  <c:v>-1.2877519539333648E-2</c:v>
                </c:pt>
                <c:pt idx="3274">
                  <c:v>-1.2882003877049691E-2</c:v>
                </c:pt>
                <c:pt idx="3275">
                  <c:v>-1.2886476697338263E-2</c:v>
                </c:pt>
                <c:pt idx="3276">
                  <c:v>-1.289093797945785E-2</c:v>
                </c:pt>
                <c:pt idx="3277">
                  <c:v>-1.2895387702722451E-2</c:v>
                </c:pt>
                <c:pt idx="3278">
                  <c:v>-1.2899825846502231E-2</c:v>
                </c:pt>
                <c:pt idx="3279">
                  <c:v>-1.2904252390222968E-2</c:v>
                </c:pt>
                <c:pt idx="3280">
                  <c:v>-1.290866731336671E-2</c:v>
                </c:pt>
                <c:pt idx="3281">
                  <c:v>-1.2913070595471638E-2</c:v>
                </c:pt>
                <c:pt idx="3282">
                  <c:v>-1.2917462216131907E-2</c:v>
                </c:pt>
                <c:pt idx="3283">
                  <c:v>-1.2921842154998316E-2</c:v>
                </c:pt>
                <c:pt idx="3284">
                  <c:v>-1.2926210391777748E-2</c:v>
                </c:pt>
                <c:pt idx="3285">
                  <c:v>-1.2930566906233839E-2</c:v>
                </c:pt>
                <c:pt idx="3286">
                  <c:v>-1.2934911678186813E-2</c:v>
                </c:pt>
                <c:pt idx="3287">
                  <c:v>-1.2939244687513356E-2</c:v>
                </c:pt>
                <c:pt idx="3288">
                  <c:v>-1.2943565914147253E-2</c:v>
                </c:pt>
                <c:pt idx="3289">
                  <c:v>-1.2947875338078847E-2</c:v>
                </c:pt>
                <c:pt idx="3290">
                  <c:v>-1.2952172939355695E-2</c:v>
                </c:pt>
                <c:pt idx="3291">
                  <c:v>-1.29564586980824E-2</c:v>
                </c:pt>
                <c:pt idx="3292">
                  <c:v>-1.2960732594420505E-2</c:v>
                </c:pt>
                <c:pt idx="3293">
                  <c:v>-1.2964994608589103E-2</c:v>
                </c:pt>
                <c:pt idx="3294">
                  <c:v>-1.2969244720864309E-2</c:v>
                </c:pt>
                <c:pt idx="3295">
                  <c:v>-1.2973482911579903E-2</c:v>
                </c:pt>
                <c:pt idx="3296">
                  <c:v>-1.2977709161127187E-2</c:v>
                </c:pt>
                <c:pt idx="3297">
                  <c:v>-1.2981923449954838E-2</c:v>
                </c:pt>
                <c:pt idx="3298">
                  <c:v>-1.2986125758569542E-2</c:v>
                </c:pt>
                <c:pt idx="3299">
                  <c:v>-1.299031606753547E-2</c:v>
                </c:pt>
                <c:pt idx="3300">
                  <c:v>-1.2994494357474904E-2</c:v>
                </c:pt>
                <c:pt idx="3301">
                  <c:v>-1.2998660609068093E-2</c:v>
                </c:pt>
                <c:pt idx="3302">
                  <c:v>-1.300281480305312E-2</c:v>
                </c:pt>
                <c:pt idx="3303">
                  <c:v>-1.3006956920226511E-2</c:v>
                </c:pt>
                <c:pt idx="3304">
                  <c:v>-1.3011086941442743E-2</c:v>
                </c:pt>
                <c:pt idx="3305">
                  <c:v>-1.3015204847614899E-2</c:v>
                </c:pt>
                <c:pt idx="3306">
                  <c:v>-1.3019310619714196E-2</c:v>
                </c:pt>
                <c:pt idx="3307">
                  <c:v>-1.3023404238770563E-2</c:v>
                </c:pt>
                <c:pt idx="3308">
                  <c:v>-1.3027485685872517E-2</c:v>
                </c:pt>
                <c:pt idx="3309">
                  <c:v>-1.3031554942167034E-2</c:v>
                </c:pt>
                <c:pt idx="3310">
                  <c:v>-1.3035611988860151E-2</c:v>
                </c:pt>
                <c:pt idx="3311">
                  <c:v>-1.3039656807216448E-2</c:v>
                </c:pt>
                <c:pt idx="3312">
                  <c:v>-1.3043689378559676E-2</c:v>
                </c:pt>
                <c:pt idx="3313">
                  <c:v>-1.3047709684272593E-2</c:v>
                </c:pt>
                <c:pt idx="3314">
                  <c:v>-1.3051717705796859E-2</c:v>
                </c:pt>
                <c:pt idx="3315">
                  <c:v>-1.3055713424633613E-2</c:v>
                </c:pt>
                <c:pt idx="3316">
                  <c:v>-1.3059696822342978E-2</c:v>
                </c:pt>
                <c:pt idx="3317">
                  <c:v>-1.3063667880544669E-2</c:v>
                </c:pt>
                <c:pt idx="3318">
                  <c:v>-1.3067626580917842E-2</c:v>
                </c:pt>
                <c:pt idx="3319">
                  <c:v>-1.307157290520097E-2</c:v>
                </c:pt>
                <c:pt idx="3320">
                  <c:v>-1.3075506835192425E-2</c:v>
                </c:pt>
                <c:pt idx="3321">
                  <c:v>-1.307942835275001E-2</c:v>
                </c:pt>
                <c:pt idx="3322">
                  <c:v>-1.3083337439791513E-2</c:v>
                </c:pt>
                <c:pt idx="3323">
                  <c:v>-1.3087234078294587E-2</c:v>
                </c:pt>
                <c:pt idx="3324">
                  <c:v>-1.3091118250296635E-2</c:v>
                </c:pt>
                <c:pt idx="3325">
                  <c:v>-1.3094989937895365E-2</c:v>
                </c:pt>
                <c:pt idx="3326">
                  <c:v>-1.3098849123248327E-2</c:v>
                </c:pt>
                <c:pt idx="3327">
                  <c:v>-1.3102695788573475E-2</c:v>
                </c:pt>
                <c:pt idx="3328">
                  <c:v>-1.3106529916149042E-2</c:v>
                </c:pt>
                <c:pt idx="3329">
                  <c:v>-1.3110351488313418E-2</c:v>
                </c:pt>
                <c:pt idx="3330">
                  <c:v>-1.3114160487465706E-2</c:v>
                </c:pt>
                <c:pt idx="3331">
                  <c:v>-1.3117956896065262E-2</c:v>
                </c:pt>
                <c:pt idx="3332">
                  <c:v>-1.3121740696632248E-2</c:v>
                </c:pt>
                <c:pt idx="3333">
                  <c:v>-1.3125511871747516E-2</c:v>
                </c:pt>
                <c:pt idx="3334">
                  <c:v>-1.312927040405247E-2</c:v>
                </c:pt>
                <c:pt idx="3335">
                  <c:v>-1.3133016276249637E-2</c:v>
                </c:pt>
                <c:pt idx="3336">
                  <c:v>-1.3136749471102195E-2</c:v>
                </c:pt>
                <c:pt idx="3337">
                  <c:v>-1.3140469971434523E-2</c:v>
                </c:pt>
                <c:pt idx="3338">
                  <c:v>-1.3144177760132086E-2</c:v>
                </c:pt>
                <c:pt idx="3339">
                  <c:v>-1.3147872820141312E-2</c:v>
                </c:pt>
                <c:pt idx="3340">
                  <c:v>-1.3151555134470123E-2</c:v>
                </c:pt>
                <c:pt idx="3341">
                  <c:v>-1.3155224686187506E-2</c:v>
                </c:pt>
                <c:pt idx="3342">
                  <c:v>-1.3158881458424034E-2</c:v>
                </c:pt>
                <c:pt idx="3343">
                  <c:v>-1.3162525434371746E-2</c:v>
                </c:pt>
                <c:pt idx="3344">
                  <c:v>-1.3166156597284047E-2</c:v>
                </c:pt>
                <c:pt idx="3345">
                  <c:v>-1.3169774930476219E-2</c:v>
                </c:pt>
                <c:pt idx="3346">
                  <c:v>-1.3173380417324985E-2</c:v>
                </c:pt>
                <c:pt idx="3347">
                  <c:v>-1.3176973041269116E-2</c:v>
                </c:pt>
                <c:pt idx="3348">
                  <c:v>-1.318055278580897E-2</c:v>
                </c:pt>
                <c:pt idx="3349">
                  <c:v>-1.3184119634507033E-2</c:v>
                </c:pt>
                <c:pt idx="3350">
                  <c:v>-1.3187673570987794E-2</c:v>
                </c:pt>
                <c:pt idx="3351">
                  <c:v>-1.319121457893763E-2</c:v>
                </c:pt>
                <c:pt idx="3352">
                  <c:v>-1.3194742642105337E-2</c:v>
                </c:pt>
                <c:pt idx="3353">
                  <c:v>-1.319825774430167E-2</c:v>
                </c:pt>
                <c:pt idx="3354">
                  <c:v>-1.3201759869399898E-2</c:v>
                </c:pt>
                <c:pt idx="3355">
                  <c:v>-1.3205249001335656E-2</c:v>
                </c:pt>
                <c:pt idx="3356">
                  <c:v>-1.3208725124106842E-2</c:v>
                </c:pt>
                <c:pt idx="3357">
                  <c:v>-1.3212188221774133E-2</c:v>
                </c:pt>
                <c:pt idx="3358">
                  <c:v>-1.321563827846055E-2</c:v>
                </c:pt>
                <c:pt idx="3359">
                  <c:v>-1.3219075278351974E-2</c:v>
                </c:pt>
                <c:pt idx="3360">
                  <c:v>-1.3222499205697034E-2</c:v>
                </c:pt>
                <c:pt idx="3361">
                  <c:v>-1.3225910044806973E-2</c:v>
                </c:pt>
                <c:pt idx="3362">
                  <c:v>-1.3229307780056185E-2</c:v>
                </c:pt>
                <c:pt idx="3363">
                  <c:v>-1.3232692395881766E-2</c:v>
                </c:pt>
                <c:pt idx="3364">
                  <c:v>-1.3236063876784023E-2</c:v>
                </c:pt>
                <c:pt idx="3365">
                  <c:v>-1.323942220732637E-2</c:v>
                </c:pt>
                <c:pt idx="3366">
                  <c:v>-1.3242767372135207E-2</c:v>
                </c:pt>
                <c:pt idx="3367">
                  <c:v>-1.3246099355900412E-2</c:v>
                </c:pt>
                <c:pt idx="3368">
                  <c:v>-1.3249418143374941E-2</c:v>
                </c:pt>
                <c:pt idx="3369">
                  <c:v>-1.3252723719375303E-2</c:v>
                </c:pt>
                <c:pt idx="3370">
                  <c:v>-1.3256016068781467E-2</c:v>
                </c:pt>
                <c:pt idx="3371">
                  <c:v>-1.3259295176536722E-2</c:v>
                </c:pt>
                <c:pt idx="3372">
                  <c:v>-1.3262561027648201E-2</c:v>
                </c:pt>
                <c:pt idx="3373">
                  <c:v>-1.3265813607186453E-2</c:v>
                </c:pt>
                <c:pt idx="3374">
                  <c:v>-1.3269052900285924E-2</c:v>
                </c:pt>
                <c:pt idx="3375">
                  <c:v>-1.3272278892144851E-2</c:v>
                </c:pt>
                <c:pt idx="3376">
                  <c:v>-1.3275491568025155E-2</c:v>
                </c:pt>
                <c:pt idx="3377">
                  <c:v>-1.327869091325292E-2</c:v>
                </c:pt>
                <c:pt idx="3378">
                  <c:v>-1.3281876913217987E-2</c:v>
                </c:pt>
                <c:pt idx="3379">
                  <c:v>-1.3285049553374437E-2</c:v>
                </c:pt>
                <c:pt idx="3380">
                  <c:v>-1.3288208819240472E-2</c:v>
                </c:pt>
                <c:pt idx="3381">
                  <c:v>-1.3291354696398311E-2</c:v>
                </c:pt>
                <c:pt idx="3382">
                  <c:v>-1.3294487170494664E-2</c:v>
                </c:pt>
                <c:pt idx="3383">
                  <c:v>-1.3297606227240339E-2</c:v>
                </c:pt>
                <c:pt idx="3384">
                  <c:v>-1.3300711852410696E-2</c:v>
                </c:pt>
                <c:pt idx="3385">
                  <c:v>-1.3303804031845555E-2</c:v>
                </c:pt>
                <c:pt idx="3386">
                  <c:v>-1.3306882751449077E-2</c:v>
                </c:pt>
                <c:pt idx="3387">
                  <c:v>-1.3309947997190236E-2</c:v>
                </c:pt>
                <c:pt idx="3388">
                  <c:v>-1.3312999755102421E-2</c:v>
                </c:pt>
                <c:pt idx="3389">
                  <c:v>-1.3316038011283953E-2</c:v>
                </c:pt>
                <c:pt idx="3390">
                  <c:v>-1.3319062751897716E-2</c:v>
                </c:pt>
                <c:pt idx="3391">
                  <c:v>-1.3322073963171577E-2</c:v>
                </c:pt>
                <c:pt idx="3392">
                  <c:v>-1.3325071631398309E-2</c:v>
                </c:pt>
                <c:pt idx="3393">
                  <c:v>-1.3328055742935481E-2</c:v>
                </c:pt>
                <c:pt idx="3394">
                  <c:v>-1.3331026284205899E-2</c:v>
                </c:pt>
                <c:pt idx="3395">
                  <c:v>-1.3333983241697234E-2</c:v>
                </c:pt>
                <c:pt idx="3396">
                  <c:v>-1.3336926601962468E-2</c:v>
                </c:pt>
                <c:pt idx="3397">
                  <c:v>-1.3339856351619788E-2</c:v>
                </c:pt>
                <c:pt idx="3398">
                  <c:v>-1.3342772477352481E-2</c:v>
                </c:pt>
                <c:pt idx="3399">
                  <c:v>-1.334567496590938E-2</c:v>
                </c:pt>
                <c:pt idx="3400">
                  <c:v>-1.334856380410449E-2</c:v>
                </c:pt>
                <c:pt idx="3401">
                  <c:v>-1.335143897881742E-2</c:v>
                </c:pt>
                <c:pt idx="3402">
                  <c:v>-1.3354300476993288E-2</c:v>
                </c:pt>
                <c:pt idx="3403">
                  <c:v>-1.3357148285642616E-2</c:v>
                </c:pt>
                <c:pt idx="3404">
                  <c:v>-1.3359982391841758E-2</c:v>
                </c:pt>
                <c:pt idx="3405">
                  <c:v>-1.3362802782732551E-2</c:v>
                </c:pt>
                <c:pt idx="3406">
                  <c:v>-1.3365609445522715E-2</c:v>
                </c:pt>
                <c:pt idx="3407">
                  <c:v>-1.3368402367485774E-2</c:v>
                </c:pt>
                <c:pt idx="3408">
                  <c:v>-1.3371181535960961E-2</c:v>
                </c:pt>
                <c:pt idx="3409">
                  <c:v>-1.3373946938353616E-2</c:v>
                </c:pt>
                <c:pt idx="3410">
                  <c:v>-1.3376698562134854E-2</c:v>
                </c:pt>
                <c:pt idx="3411">
                  <c:v>-1.3379436394841956E-2</c:v>
                </c:pt>
                <c:pt idx="3412">
                  <c:v>-1.3382160424078303E-2</c:v>
                </c:pt>
                <c:pt idx="3413">
                  <c:v>-1.3384870637513249E-2</c:v>
                </c:pt>
                <c:pt idx="3414">
                  <c:v>-1.3387567022882553E-2</c:v>
                </c:pt>
                <c:pt idx="3415">
                  <c:v>-1.3390249567988016E-2</c:v>
                </c:pt>
                <c:pt idx="3416">
                  <c:v>-1.3392918260697903E-2</c:v>
                </c:pt>
                <c:pt idx="3417">
                  <c:v>-1.3395573088946828E-2</c:v>
                </c:pt>
                <c:pt idx="3418">
                  <c:v>-1.3398214040735679E-2</c:v>
                </c:pt>
                <c:pt idx="3419">
                  <c:v>-1.3400841104132002E-2</c:v>
                </c:pt>
                <c:pt idx="3420">
                  <c:v>-1.3403454267269681E-2</c:v>
                </c:pt>
                <c:pt idx="3421">
                  <c:v>-1.3406053518349307E-2</c:v>
                </c:pt>
                <c:pt idx="3422">
                  <c:v>-1.3408638845638103E-2</c:v>
                </c:pt>
                <c:pt idx="3423">
                  <c:v>-1.3411210237469835E-2</c:v>
                </c:pt>
                <c:pt idx="3424">
                  <c:v>-1.3413767682245186E-2</c:v>
                </c:pt>
                <c:pt idx="3425">
                  <c:v>-1.3416311168431448E-2</c:v>
                </c:pt>
                <c:pt idx="3426">
                  <c:v>-1.3418840684562875E-2</c:v>
                </c:pt>
                <c:pt idx="3427">
                  <c:v>-1.3421356219240618E-2</c:v>
                </c:pt>
                <c:pt idx="3428">
                  <c:v>-1.3423857761132632E-2</c:v>
                </c:pt>
                <c:pt idx="3429">
                  <c:v>-1.3426345298974041E-2</c:v>
                </c:pt>
                <c:pt idx="3430">
                  <c:v>-1.3428818821566834E-2</c:v>
                </c:pt>
                <c:pt idx="3431">
                  <c:v>-1.3431278317780269E-2</c:v>
                </c:pt>
                <c:pt idx="3432">
                  <c:v>-1.3433723776550565E-2</c:v>
                </c:pt>
                <c:pt idx="3433">
                  <c:v>-1.3436155186881274E-2</c:v>
                </c:pt>
                <c:pt idx="3434">
                  <c:v>-1.3438572537843181E-2</c:v>
                </c:pt>
                <c:pt idx="3435">
                  <c:v>-1.344097581857423E-2</c:v>
                </c:pt>
                <c:pt idx="3436">
                  <c:v>-1.344336501827988E-2</c:v>
                </c:pt>
                <c:pt idx="3437">
                  <c:v>-1.3445740126232803E-2</c:v>
                </c:pt>
                <c:pt idx="3438">
                  <c:v>-1.3448101131773235E-2</c:v>
                </c:pt>
                <c:pt idx="3439">
                  <c:v>-1.345044802430889E-2</c:v>
                </c:pt>
                <c:pt idx="3440">
                  <c:v>-1.345278079331489E-2</c:v>
                </c:pt>
                <c:pt idx="3441">
                  <c:v>-1.3455099428334096E-2</c:v>
                </c:pt>
                <c:pt idx="3442">
                  <c:v>-1.3457403918976832E-2</c:v>
                </c:pt>
                <c:pt idx="3443">
                  <c:v>-1.3459694254921214E-2</c:v>
                </c:pt>
                <c:pt idx="3444">
                  <c:v>-1.3461970425913065E-2</c:v>
                </c:pt>
                <c:pt idx="3445">
                  <c:v>-1.3464232421765863E-2</c:v>
                </c:pt>
                <c:pt idx="3446">
                  <c:v>-1.3466480232361041E-2</c:v>
                </c:pt>
                <c:pt idx="3447">
                  <c:v>-1.3468713847647728E-2</c:v>
                </c:pt>
                <c:pt idx="3448">
                  <c:v>-1.3470933257643071E-2</c:v>
                </c:pt>
                <c:pt idx="3449">
                  <c:v>-1.3473138452432159E-2</c:v>
                </c:pt>
                <c:pt idx="3450">
                  <c:v>-1.3475329422167937E-2</c:v>
                </c:pt>
                <c:pt idx="3451">
                  <c:v>-1.3477506157071549E-2</c:v>
                </c:pt>
                <c:pt idx="3452">
                  <c:v>-1.3479668647432047E-2</c:v>
                </c:pt>
                <c:pt idx="3453">
                  <c:v>-1.3481816883606721E-2</c:v>
                </c:pt>
                <c:pt idx="3454">
                  <c:v>-1.3483950856021018E-2</c:v>
                </c:pt>
                <c:pt idx="3455">
                  <c:v>-1.3486070555168464E-2</c:v>
                </c:pt>
                <c:pt idx="3456">
                  <c:v>-1.3488175971610986E-2</c:v>
                </c:pt>
                <c:pt idx="3457">
                  <c:v>-1.3490267095978644E-2</c:v>
                </c:pt>
                <c:pt idx="3458">
                  <c:v>-1.3492343918969937E-2</c:v>
                </c:pt>
                <c:pt idx="3459">
                  <c:v>-1.3494406431351727E-2</c:v>
                </c:pt>
                <c:pt idx="3460">
                  <c:v>-1.3496454623959183E-2</c:v>
                </c:pt>
                <c:pt idx="3461">
                  <c:v>-1.3498488487696058E-2</c:v>
                </c:pt>
                <c:pt idx="3462">
                  <c:v>-1.3500508013534453E-2</c:v>
                </c:pt>
                <c:pt idx="3463">
                  <c:v>-1.3502513192515107E-2</c:v>
                </c:pt>
                <c:pt idx="3464">
                  <c:v>-1.3504504015747329E-2</c:v>
                </c:pt>
                <c:pt idx="3465">
                  <c:v>-1.3506480474408923E-2</c:v>
                </c:pt>
                <c:pt idx="3466">
                  <c:v>-1.3508442559746484E-2</c:v>
                </c:pt>
                <c:pt idx="3467">
                  <c:v>-1.3510390263075153E-2</c:v>
                </c:pt>
                <c:pt idx="3468">
                  <c:v>-1.3512323575778929E-2</c:v>
                </c:pt>
                <c:pt idx="3469">
                  <c:v>-1.3514242489310437E-2</c:v>
                </c:pt>
                <c:pt idx="3470">
                  <c:v>-1.3516146995191203E-2</c:v>
                </c:pt>
                <c:pt idx="3471">
                  <c:v>-1.351803708501159E-2</c:v>
                </c:pt>
                <c:pt idx="3472">
                  <c:v>-1.3519912750430728E-2</c:v>
                </c:pt>
                <c:pt idx="3473">
                  <c:v>-1.3521773983176793E-2</c:v>
                </c:pt>
                <c:pt idx="3474">
                  <c:v>-1.3523620775046777E-2</c:v>
                </c:pt>
                <c:pt idx="3475">
                  <c:v>-1.3525453117906745E-2</c:v>
                </c:pt>
                <c:pt idx="3476">
                  <c:v>-1.3527271003691783E-2</c:v>
                </c:pt>
                <c:pt idx="3477">
                  <c:v>-1.3529074424405931E-2</c:v>
                </c:pt>
                <c:pt idx="3478">
                  <c:v>-1.3530863372122446E-2</c:v>
                </c:pt>
                <c:pt idx="3479">
                  <c:v>-1.3532637838983581E-2</c:v>
                </c:pt>
                <c:pt idx="3480">
                  <c:v>-1.3534397817200833E-2</c:v>
                </c:pt>
                <c:pt idx="3481">
                  <c:v>-1.3536143299054896E-2</c:v>
                </c:pt>
                <c:pt idx="3482">
                  <c:v>-1.353787427689559E-2</c:v>
                </c:pt>
                <c:pt idx="3483">
                  <c:v>-1.353959074314212E-2</c:v>
                </c:pt>
                <c:pt idx="3484">
                  <c:v>-1.3541292690282848E-2</c:v>
                </c:pt>
                <c:pt idx="3485">
                  <c:v>-1.3542980110875564E-2</c:v>
                </c:pt>
                <c:pt idx="3486">
                  <c:v>-1.3544652997547398E-2</c:v>
                </c:pt>
                <c:pt idx="3487">
                  <c:v>-1.3546311342994791E-2</c:v>
                </c:pt>
                <c:pt idx="3488">
                  <c:v>-1.3547955139983709E-2</c:v>
                </c:pt>
                <c:pt idx="3489">
                  <c:v>-1.3549584381349459E-2</c:v>
                </c:pt>
                <c:pt idx="3490">
                  <c:v>-1.3551199059996907E-2</c:v>
                </c:pt>
                <c:pt idx="3491">
                  <c:v>-1.355279916890044E-2</c:v>
                </c:pt>
                <c:pt idx="3492">
                  <c:v>-1.3554384701103889E-2</c:v>
                </c:pt>
                <c:pt idx="3493">
                  <c:v>-1.3555955649720782E-2</c:v>
                </c:pt>
                <c:pt idx="3494">
                  <c:v>-1.3557512007934126E-2</c:v>
                </c:pt>
                <c:pt idx="3495">
                  <c:v>-1.3559053768996653E-2</c:v>
                </c:pt>
                <c:pt idx="3496">
                  <c:v>-1.3560580926230737E-2</c:v>
                </c:pt>
                <c:pt idx="3497">
                  <c:v>-1.3562093473028371E-2</c:v>
                </c:pt>
                <c:pt idx="3498">
                  <c:v>-1.3563591402851372E-2</c:v>
                </c:pt>
                <c:pt idx="3499">
                  <c:v>-1.3565074709231191E-2</c:v>
                </c:pt>
                <c:pt idx="3500">
                  <c:v>-1.3566543385769127E-2</c:v>
                </c:pt>
                <c:pt idx="3501">
                  <c:v>-1.3567997426136288E-2</c:v>
                </c:pt>
                <c:pt idx="3502">
                  <c:v>-1.3569436824073517E-2</c:v>
                </c:pt>
                <c:pt idx="3503">
                  <c:v>-1.3570861573391624E-2</c:v>
                </c:pt>
                <c:pt idx="3504">
                  <c:v>-1.3572271667971194E-2</c:v>
                </c:pt>
                <c:pt idx="3505">
                  <c:v>-1.3573667101762809E-2</c:v>
                </c:pt>
                <c:pt idx="3506">
                  <c:v>-1.3575047868786896E-2</c:v>
                </c:pt>
                <c:pt idx="3507">
                  <c:v>-1.35764139631339E-2</c:v>
                </c:pt>
                <c:pt idx="3508">
                  <c:v>-1.3577765378964251E-2</c:v>
                </c:pt>
                <c:pt idx="3509">
                  <c:v>-1.3579102110508317E-2</c:v>
                </c:pt>
                <c:pt idx="3510">
                  <c:v>-1.3580424152066584E-2</c:v>
                </c:pt>
                <c:pt idx="3511">
                  <c:v>-1.35817314980095E-2</c:v>
                </c:pt>
                <c:pt idx="3512">
                  <c:v>-1.3583024142777664E-2</c:v>
                </c:pt>
                <c:pt idx="3513">
                  <c:v>-1.358430208088177E-2</c:v>
                </c:pt>
                <c:pt idx="3514">
                  <c:v>-1.358556530690257E-2</c:v>
                </c:pt>
                <c:pt idx="3515">
                  <c:v>-1.3586813815491056E-2</c:v>
                </c:pt>
                <c:pt idx="3516">
                  <c:v>-1.3588047601368294E-2</c:v>
                </c:pt>
                <c:pt idx="3517">
                  <c:v>-1.3589266659325611E-2</c:v>
                </c:pt>
                <c:pt idx="3518">
                  <c:v>-1.3590470984224546E-2</c:v>
                </c:pt>
                <c:pt idx="3519">
                  <c:v>-1.3591660570996799E-2</c:v>
                </c:pt>
                <c:pt idx="3520">
                  <c:v>-1.3592835414644421E-2</c:v>
                </c:pt>
                <c:pt idx="3521">
                  <c:v>-1.3593995510239648E-2</c:v>
                </c:pt>
                <c:pt idx="3522">
                  <c:v>-1.3595140852925076E-2</c:v>
                </c:pt>
                <c:pt idx="3523">
                  <c:v>-1.3596271437913619E-2</c:v>
                </c:pt>
                <c:pt idx="3524">
                  <c:v>-1.3597387260488456E-2</c:v>
                </c:pt>
                <c:pt idx="3525">
                  <c:v>-1.3598488316003209E-2</c:v>
                </c:pt>
                <c:pt idx="3526">
                  <c:v>-1.359957459988179E-2</c:v>
                </c:pt>
                <c:pt idx="3527">
                  <c:v>-1.3600646107618566E-2</c:v>
                </c:pt>
                <c:pt idx="3528">
                  <c:v>-1.3601702834778309E-2</c:v>
                </c:pt>
                <c:pt idx="3529">
                  <c:v>-1.3602744776996169E-2</c:v>
                </c:pt>
                <c:pt idx="3530">
                  <c:v>-1.3603771929977804E-2</c:v>
                </c:pt>
                <c:pt idx="3531">
                  <c:v>-1.3604784289499275E-2</c:v>
                </c:pt>
                <c:pt idx="3532">
                  <c:v>-1.3605781851407173E-2</c:v>
                </c:pt>
                <c:pt idx="3533">
                  <c:v>-1.3606764611618584E-2</c:v>
                </c:pt>
                <c:pt idx="3534">
                  <c:v>-1.360773256612105E-2</c:v>
                </c:pt>
                <c:pt idx="3535">
                  <c:v>-1.3608685710972721E-2</c:v>
                </c:pt>
                <c:pt idx="3536">
                  <c:v>-1.3609624042302215E-2</c:v>
                </c:pt>
                <c:pt idx="3537">
                  <c:v>-1.3610547556308767E-2</c:v>
                </c:pt>
                <c:pt idx="3538">
                  <c:v>-1.361145624926218E-2</c:v>
                </c:pt>
                <c:pt idx="3539">
                  <c:v>-1.36123501175028E-2</c:v>
                </c:pt>
                <c:pt idx="3540">
                  <c:v>-1.3613229157441639E-2</c:v>
                </c:pt>
                <c:pt idx="3541">
                  <c:v>-1.3614093365560269E-2</c:v>
                </c:pt>
                <c:pt idx="3542">
                  <c:v>-1.3614942738410931E-2</c:v>
                </c:pt>
                <c:pt idx="3543">
                  <c:v>-1.3615777272616519E-2</c:v>
                </c:pt>
                <c:pt idx="3544">
                  <c:v>-1.3616596964870531E-2</c:v>
                </c:pt>
                <c:pt idx="3545">
                  <c:v>-1.3617401811937201E-2</c:v>
                </c:pt>
                <c:pt idx="3546">
                  <c:v>-1.3618191810651379E-2</c:v>
                </c:pt>
                <c:pt idx="3547">
                  <c:v>-1.3618966957918675E-2</c:v>
                </c:pt>
                <c:pt idx="3548">
                  <c:v>-1.3619727250715337E-2</c:v>
                </c:pt>
                <c:pt idx="3549">
                  <c:v>-1.3620472686088386E-2</c:v>
                </c:pt>
                <c:pt idx="3550">
                  <c:v>-1.3621203261155554E-2</c:v>
                </c:pt>
                <c:pt idx="3551">
                  <c:v>-1.3621918973105282E-2</c:v>
                </c:pt>
                <c:pt idx="3552">
                  <c:v>-1.362261981919681E-2</c:v>
                </c:pt>
                <c:pt idx="3553">
                  <c:v>-1.3623305796760082E-2</c:v>
                </c:pt>
                <c:pt idx="3554">
                  <c:v>-1.3623976903195849E-2</c:v>
                </c:pt>
                <c:pt idx="3555">
                  <c:v>-1.3624633135975641E-2</c:v>
                </c:pt>
                <c:pt idx="3556">
                  <c:v>-1.3625274492641733E-2</c:v>
                </c:pt>
                <c:pt idx="3557">
                  <c:v>-1.3625900970807242E-2</c:v>
                </c:pt>
                <c:pt idx="3558">
                  <c:v>-1.3626512568156047E-2</c:v>
                </c:pt>
                <c:pt idx="3559">
                  <c:v>-1.3627109282442866E-2</c:v>
                </c:pt>
                <c:pt idx="3560">
                  <c:v>-1.3627691111493239E-2</c:v>
                </c:pt>
                <c:pt idx="3561">
                  <c:v>-1.3628258053203493E-2</c:v>
                </c:pt>
                <c:pt idx="3562">
                  <c:v>-1.3628810105540829E-2</c:v>
                </c:pt>
                <c:pt idx="3563">
                  <c:v>-1.3629347266543256E-2</c:v>
                </c:pt>
                <c:pt idx="3564">
                  <c:v>-1.3629869534319649E-2</c:v>
                </c:pt>
                <c:pt idx="3565">
                  <c:v>-1.363037690704973E-2</c:v>
                </c:pt>
                <c:pt idx="3566">
                  <c:v>-1.3630869382984056E-2</c:v>
                </c:pt>
                <c:pt idx="3567">
                  <c:v>-1.3631346960444081E-2</c:v>
                </c:pt>
                <c:pt idx="3568">
                  <c:v>-1.3631809637822083E-2</c:v>
                </c:pt>
                <c:pt idx="3569">
                  <c:v>-1.3632257413581247E-2</c:v>
                </c:pt>
                <c:pt idx="3570">
                  <c:v>-1.3632690286255621E-2</c:v>
                </c:pt>
                <c:pt idx="3571">
                  <c:v>-1.3633108254450115E-2</c:v>
                </c:pt>
                <c:pt idx="3572">
                  <c:v>-1.363351131684055E-2</c:v>
                </c:pt>
                <c:pt idx="3573">
                  <c:v>-1.3633899472173599E-2</c:v>
                </c:pt>
                <c:pt idx="3574">
                  <c:v>-1.3634272719266854E-2</c:v>
                </c:pt>
                <c:pt idx="3575">
                  <c:v>-1.3634631057008784E-2</c:v>
                </c:pt>
                <c:pt idx="3576">
                  <c:v>-1.3634974484358742E-2</c:v>
                </c:pt>
                <c:pt idx="3577">
                  <c:v>-1.3635303000346991E-2</c:v>
                </c:pt>
                <c:pt idx="3578">
                  <c:v>-1.3635616604074674E-2</c:v>
                </c:pt>
                <c:pt idx="3579">
                  <c:v>-1.3635915294713846E-2</c:v>
                </c:pt>
                <c:pt idx="3580">
                  <c:v>-1.3636199071507454E-2</c:v>
                </c:pt>
                <c:pt idx="3581">
                  <c:v>-1.3636467933769335E-2</c:v>
                </c:pt>
                <c:pt idx="3582">
                  <c:v>-1.3636721880884238E-2</c:v>
                </c:pt>
                <c:pt idx="3583">
                  <c:v>-1.3636960912307795E-2</c:v>
                </c:pt>
                <c:pt idx="3584">
                  <c:v>-1.3637185027566556E-2</c:v>
                </c:pt>
                <c:pt idx="3585">
                  <c:v>-1.3637394226257938E-2</c:v>
                </c:pt>
                <c:pt idx="3586">
                  <c:v>-1.3637588508050283E-2</c:v>
                </c:pt>
                <c:pt idx="3587">
                  <c:v>-1.3637767872682813E-2</c:v>
                </c:pt>
                <c:pt idx="3588">
                  <c:v>-1.3637932319965639E-2</c:v>
                </c:pt>
                <c:pt idx="3589">
                  <c:v>-1.3638081849779765E-2</c:v>
                </c:pt>
                <c:pt idx="3590">
                  <c:v>-1.3638216462077085E-2</c:v>
                </c:pt>
                <c:pt idx="3591">
                  <c:v>-1.3638336156880371E-2</c:v>
                </c:pt>
                <c:pt idx="3592">
                  <c:v>-1.3638440934283284E-2</c:v>
                </c:pt>
                <c:pt idx="3593">
                  <c:v>-1.3638530794450352E-2</c:v>
                </c:pt>
                <c:pt idx="3594">
                  <c:v>-1.3638605737616986E-2</c:v>
                </c:pt>
                <c:pt idx="3595">
                  <c:v>-1.363866576408946E-2</c:v>
                </c:pt>
                <c:pt idx="3596">
                  <c:v>-1.3638710874244911E-2</c:v>
                </c:pt>
                <c:pt idx="3597">
                  <c:v>-1.3638741068531343E-2</c:v>
                </c:pt>
                <c:pt idx="3598">
                  <c:v>-1.3638756347467609E-2</c:v>
                </c:pt>
                <c:pt idx="3599">
                  <c:v>-1.3638756711643409E-2</c:v>
                </c:pt>
                <c:pt idx="3600">
                  <c:v>-1.3638742161719291E-2</c:v>
                </c:pt>
                <c:pt idx="3601">
                  <c:v>-1.3638712698426633E-2</c:v>
                </c:pt>
                <c:pt idx="3602">
                  <c:v>-1.3638668322567648E-2</c:v>
                </c:pt>
                <c:pt idx="3603">
                  <c:v>-1.3638609035015369E-2</c:v>
                </c:pt>
                <c:pt idx="3604">
                  <c:v>-1.3638534836713645E-2</c:v>
                </c:pt>
                <c:pt idx="3605">
                  <c:v>-1.3638445728677135E-2</c:v>
                </c:pt>
                <c:pt idx="3606">
                  <c:v>-1.3638341711991294E-2</c:v>
                </c:pt>
                <c:pt idx="3607">
                  <c:v>-1.3638222787812371E-2</c:v>
                </c:pt>
                <c:pt idx="3608">
                  <c:v>-1.3638088957367398E-2</c:v>
                </c:pt>
                <c:pt idx="3609">
                  <c:v>-1.363794022195418E-2</c:v>
                </c:pt>
                <c:pt idx="3610">
                  <c:v>-1.3637776582941288E-2</c:v>
                </c:pt>
                <c:pt idx="3611">
                  <c:v>-1.363759804176805E-2</c:v>
                </c:pt>
                <c:pt idx="3612">
                  <c:v>-1.3637404599944527E-2</c:v>
                </c:pt>
                <c:pt idx="3613">
                  <c:v>-1.3637196259051533E-2</c:v>
                </c:pt>
                <c:pt idx="3614">
                  <c:v>-1.363697302074059E-2</c:v>
                </c:pt>
                <c:pt idx="3615">
                  <c:v>-1.3636734886733949E-2</c:v>
                </c:pt>
                <c:pt idx="3616">
                  <c:v>-1.3636481858824549E-2</c:v>
                </c:pt>
                <c:pt idx="3617">
                  <c:v>-1.3636213938876018E-2</c:v>
                </c:pt>
                <c:pt idx="3618">
                  <c:v>-1.363593112882268E-2</c:v>
                </c:pt>
                <c:pt idx="3619">
                  <c:v>-1.3635633430669501E-2</c:v>
                </c:pt>
                <c:pt idx="3620">
                  <c:v>-1.3635320846492121E-2</c:v>
                </c:pt>
                <c:pt idx="3621">
                  <c:v>-1.3634993378436811E-2</c:v>
                </c:pt>
                <c:pt idx="3622">
                  <c:v>-1.3634651028720456E-2</c:v>
                </c:pt>
                <c:pt idx="3623">
                  <c:v>-1.3634293799630583E-2</c:v>
                </c:pt>
                <c:pt idx="3624">
                  <c:v>-1.3633921693525291E-2</c:v>
                </c:pt>
                <c:pt idx="3625">
                  <c:v>-1.3633534712833285E-2</c:v>
                </c:pt>
                <c:pt idx="3626">
                  <c:v>-1.3633132860053816E-2</c:v>
                </c:pt>
                <c:pt idx="3627">
                  <c:v>-1.3632716137756722E-2</c:v>
                </c:pt>
                <c:pt idx="3628">
                  <c:v>-1.3632284548582351E-2</c:v>
                </c:pt>
                <c:pt idx="3629">
                  <c:v>-1.3631838095241582E-2</c:v>
                </c:pt>
                <c:pt idx="3630">
                  <c:v>-1.3631376780515821E-2</c:v>
                </c:pt>
                <c:pt idx="3631">
                  <c:v>-1.3630900607256934E-2</c:v>
                </c:pt>
                <c:pt idx="3632">
                  <c:v>-1.3630409578387299E-2</c:v>
                </c:pt>
                <c:pt idx="3633">
                  <c:v>-1.3629903696899722E-2</c:v>
                </c:pt>
                <c:pt idx="3634">
                  <c:v>-1.3629382965857454E-2</c:v>
                </c:pt>
                <c:pt idx="3635">
                  <c:v>-1.362884738839419E-2</c:v>
                </c:pt>
                <c:pt idx="3636">
                  <c:v>-1.3628296967713999E-2</c:v>
                </c:pt>
                <c:pt idx="3637">
                  <c:v>-1.3627731707091369E-2</c:v>
                </c:pt>
                <c:pt idx="3638">
                  <c:v>-1.3627151609871135E-2</c:v>
                </c:pt>
                <c:pt idx="3639">
                  <c:v>-1.3626556679468467E-2</c:v>
                </c:pt>
                <c:pt idx="3640">
                  <c:v>-1.3625946919368912E-2</c:v>
                </c:pt>
                <c:pt idx="3641">
                  <c:v>-1.3625322333128272E-2</c:v>
                </c:pt>
                <c:pt idx="3642">
                  <c:v>-1.362468292437269E-2</c:v>
                </c:pt>
                <c:pt idx="3643">
                  <c:v>-1.3624028696798539E-2</c:v>
                </c:pt>
                <c:pt idx="3644">
                  <c:v>-1.3623359654172443E-2</c:v>
                </c:pt>
                <c:pt idx="3645">
                  <c:v>-1.3622675800331293E-2</c:v>
                </c:pt>
                <c:pt idx="3646">
                  <c:v>-1.3621977139182131E-2</c:v>
                </c:pt>
                <c:pt idx="3647">
                  <c:v>-1.3621263674702242E-2</c:v>
                </c:pt>
                <c:pt idx="3648">
                  <c:v>-1.3620535410939027E-2</c:v>
                </c:pt>
                <c:pt idx="3649">
                  <c:v>-1.3619792352010033E-2</c:v>
                </c:pt>
                <c:pt idx="3650">
                  <c:v>-1.3619034502102959E-2</c:v>
                </c:pt>
                <c:pt idx="3651">
                  <c:v>-1.3618261865475555E-2</c:v>
                </c:pt>
                <c:pt idx="3652">
                  <c:v>-1.3617474446455684E-2</c:v>
                </c:pt>
                <c:pt idx="3653">
                  <c:v>-1.3616672249441226E-2</c:v>
                </c:pt>
                <c:pt idx="3654">
                  <c:v>-1.3615855278900078E-2</c:v>
                </c:pt>
                <c:pt idx="3655">
                  <c:v>-1.3615023539370184E-2</c:v>
                </c:pt>
                <c:pt idx="3656">
                  <c:v>-1.3614177035459399E-2</c:v>
                </c:pt>
                <c:pt idx="3657">
                  <c:v>-1.3613315771845592E-2</c:v>
                </c:pt>
                <c:pt idx="3658">
                  <c:v>-1.3612439753276508E-2</c:v>
                </c:pt>
                <c:pt idx="3659">
                  <c:v>-1.3611548984569793E-2</c:v>
                </c:pt>
                <c:pt idx="3660">
                  <c:v>-1.3610643470613009E-2</c:v>
                </c:pt>
                <c:pt idx="3661">
                  <c:v>-1.3609723216363506E-2</c:v>
                </c:pt>
                <c:pt idx="3662">
                  <c:v>-1.3608788226848514E-2</c:v>
                </c:pt>
                <c:pt idx="3663">
                  <c:v>-1.3607838507164988E-2</c:v>
                </c:pt>
                <c:pt idx="3664">
                  <c:v>-1.3606874062479726E-2</c:v>
                </c:pt>
                <c:pt idx="3665">
                  <c:v>-1.3605894898029198E-2</c:v>
                </c:pt>
                <c:pt idx="3666">
                  <c:v>-1.3604901019119596E-2</c:v>
                </c:pt>
                <c:pt idx="3667">
                  <c:v>-1.3603892431126838E-2</c:v>
                </c:pt>
                <c:pt idx="3668">
                  <c:v>-1.360286913949643E-2</c:v>
                </c:pt>
                <c:pt idx="3669">
                  <c:v>-1.3601831149743568E-2</c:v>
                </c:pt>
                <c:pt idx="3670">
                  <c:v>-1.3600778467452992E-2</c:v>
                </c:pt>
                <c:pt idx="3671">
                  <c:v>-1.3599711098279003E-2</c:v>
                </c:pt>
                <c:pt idx="3672">
                  <c:v>-1.3598629047945501E-2</c:v>
                </c:pt>
                <c:pt idx="3673">
                  <c:v>-1.3597532322245804E-2</c:v>
                </c:pt>
                <c:pt idx="3674">
                  <c:v>-1.3596420927042789E-2</c:v>
                </c:pt>
                <c:pt idx="3675">
                  <c:v>-1.3595294868268716E-2</c:v>
                </c:pt>
                <c:pt idx="3676">
                  <c:v>-1.3594154151925254E-2</c:v>
                </c:pt>
                <c:pt idx="3677">
                  <c:v>-1.3592998784083514E-2</c:v>
                </c:pt>
                <c:pt idx="3678">
                  <c:v>-1.3591828770883874E-2</c:v>
                </c:pt>
                <c:pt idx="3679">
                  <c:v>-1.3590644118536116E-2</c:v>
                </c:pt>
                <c:pt idx="3680">
                  <c:v>-1.3589444833319229E-2</c:v>
                </c:pt>
                <c:pt idx="3681">
                  <c:v>-1.3588230921581469E-2</c:v>
                </c:pt>
                <c:pt idx="3682">
                  <c:v>-1.3587002389740362E-2</c:v>
                </c:pt>
                <c:pt idx="3683">
                  <c:v>-1.3585759244282535E-2</c:v>
                </c:pt>
                <c:pt idx="3684">
                  <c:v>-1.3584501491763852E-2</c:v>
                </c:pt>
                <c:pt idx="3685">
                  <c:v>-1.358322913880923E-2</c:v>
                </c:pt>
                <c:pt idx="3686">
                  <c:v>-1.358194219211266E-2</c:v>
                </c:pt>
                <c:pt idx="3687">
                  <c:v>-1.3580640658437254E-2</c:v>
                </c:pt>
                <c:pt idx="3688">
                  <c:v>-1.3579324544615037E-2</c:v>
                </c:pt>
                <c:pt idx="3689">
                  <c:v>-1.3577993857547106E-2</c:v>
                </c:pt>
                <c:pt idx="3690">
                  <c:v>-1.3576648604203431E-2</c:v>
                </c:pt>
                <c:pt idx="3691">
                  <c:v>-1.3575288791622878E-2</c:v>
                </c:pt>
                <c:pt idx="3692">
                  <c:v>-1.3573914426913254E-2</c:v>
                </c:pt>
                <c:pt idx="3693">
                  <c:v>-1.3572525517251102E-2</c:v>
                </c:pt>
                <c:pt idx="3694">
                  <c:v>-1.3571122069881853E-2</c:v>
                </c:pt>
                <c:pt idx="3695">
                  <c:v>-1.3569704092119623E-2</c:v>
                </c:pt>
                <c:pt idx="3696">
                  <c:v>-1.3568271591347244E-2</c:v>
                </c:pt>
                <c:pt idx="3697">
                  <c:v>-1.3566824575016298E-2</c:v>
                </c:pt>
                <c:pt idx="3698">
                  <c:v>-1.3565363050646914E-2</c:v>
                </c:pt>
                <c:pt idx="3699">
                  <c:v>-1.3563887025827922E-2</c:v>
                </c:pt>
                <c:pt idx="3700">
                  <c:v>-1.356239650821664E-2</c:v>
                </c:pt>
                <c:pt idx="3701">
                  <c:v>-1.3560891505538903E-2</c:v>
                </c:pt>
                <c:pt idx="3702">
                  <c:v>-1.3559372025589121E-2</c:v>
                </c:pt>
                <c:pt idx="3703">
                  <c:v>-1.355783807623003E-2</c:v>
                </c:pt>
                <c:pt idx="3704">
                  <c:v>-1.3556289665392884E-2</c:v>
                </c:pt>
                <c:pt idx="3705">
                  <c:v>-1.3554726801077189E-2</c:v>
                </c:pt>
                <c:pt idx="3706">
                  <c:v>-1.3553149491350879E-2</c:v>
                </c:pt>
                <c:pt idx="3707">
                  <c:v>-1.3551557744350096E-2</c:v>
                </c:pt>
                <c:pt idx="3708">
                  <c:v>-1.3549951568279208E-2</c:v>
                </c:pt>
                <c:pt idx="3709">
                  <c:v>-1.3548330971410867E-2</c:v>
                </c:pt>
                <c:pt idx="3710">
                  <c:v>-1.3546695962085778E-2</c:v>
                </c:pt>
                <c:pt idx="3711">
                  <c:v>-1.3545046548712854E-2</c:v>
                </c:pt>
                <c:pt idx="3712">
                  <c:v>-1.3543382739769004E-2</c:v>
                </c:pt>
                <c:pt idx="3713">
                  <c:v>-1.3541704543799157E-2</c:v>
                </c:pt>
                <c:pt idx="3714">
                  <c:v>-1.354001196941631E-2</c:v>
                </c:pt>
                <c:pt idx="3715">
                  <c:v>-1.3538305025301282E-2</c:v>
                </c:pt>
                <c:pt idx="3716">
                  <c:v>-1.3536583720202909E-2</c:v>
                </c:pt>
                <c:pt idx="3717">
                  <c:v>-1.3534848062937777E-2</c:v>
                </c:pt>
                <c:pt idx="3718">
                  <c:v>-1.3533098062390279E-2</c:v>
                </c:pt>
                <c:pt idx="3719">
                  <c:v>-1.3531333727512668E-2</c:v>
                </c:pt>
                <c:pt idx="3720">
                  <c:v>-1.3529555067324768E-2</c:v>
                </c:pt>
                <c:pt idx="3721">
                  <c:v>-1.3527762090914216E-2</c:v>
                </c:pt>
                <c:pt idx="3722">
                  <c:v>-1.3525954807436163E-2</c:v>
                </c:pt>
                <c:pt idx="3723">
                  <c:v>-1.3524133226113335E-2</c:v>
                </c:pt>
                <c:pt idx="3724">
                  <c:v>-1.3522297356236092E-2</c:v>
                </c:pt>
                <c:pt idx="3725">
                  <c:v>-1.3520447207162129E-2</c:v>
                </c:pt>
                <c:pt idx="3726">
                  <c:v>-1.3518582788316722E-2</c:v>
                </c:pt>
                <c:pt idx="3727">
                  <c:v>-1.3516704109192425E-2</c:v>
                </c:pt>
                <c:pt idx="3728">
                  <c:v>-1.3514811179349127E-2</c:v>
                </c:pt>
                <c:pt idx="3729">
                  <c:v>-1.3512904008414114E-2</c:v>
                </c:pt>
                <c:pt idx="3730">
                  <c:v>-1.3510982606081771E-2</c:v>
                </c:pt>
                <c:pt idx="3731">
                  <c:v>-1.3509046982113816E-2</c:v>
                </c:pt>
                <c:pt idx="3732">
                  <c:v>-1.3507097146338999E-2</c:v>
                </c:pt>
                <c:pt idx="3733">
                  <c:v>-1.3505133108653171E-2</c:v>
                </c:pt>
                <c:pt idx="3734">
                  <c:v>-1.3503154879019321E-2</c:v>
                </c:pt>
                <c:pt idx="3735">
                  <c:v>-1.3501162467467291E-2</c:v>
                </c:pt>
                <c:pt idx="3736">
                  <c:v>-1.3499155884094016E-2</c:v>
                </c:pt>
                <c:pt idx="3737">
                  <c:v>-1.3497135139063201E-2</c:v>
                </c:pt>
                <c:pt idx="3738">
                  <c:v>-1.3495100242605395E-2</c:v>
                </c:pt>
                <c:pt idx="3739">
                  <c:v>-1.3493051205018052E-2</c:v>
                </c:pt>
                <c:pt idx="3740">
                  <c:v>-1.3490988036665198E-2</c:v>
                </c:pt>
                <c:pt idx="3741">
                  <c:v>-1.3488910747977702E-2</c:v>
                </c:pt>
                <c:pt idx="3742">
                  <c:v>-1.3486819349452948E-2</c:v>
                </c:pt>
                <c:pt idx="3743">
                  <c:v>-1.3484713851654905E-2</c:v>
                </c:pt>
                <c:pt idx="3744">
                  <c:v>-1.3482594265214171E-2</c:v>
                </c:pt>
                <c:pt idx="3745">
                  <c:v>-1.3480460600827667E-2</c:v>
                </c:pt>
                <c:pt idx="3746">
                  <c:v>-1.3478312869258883E-2</c:v>
                </c:pt>
                <c:pt idx="3747">
                  <c:v>-1.3476151081337519E-2</c:v>
                </c:pt>
                <c:pt idx="3748">
                  <c:v>-1.3473975247959749E-2</c:v>
                </c:pt>
                <c:pt idx="3749">
                  <c:v>-1.3471785380087867E-2</c:v>
                </c:pt>
                <c:pt idx="3750">
                  <c:v>-1.3469581488750378E-2</c:v>
                </c:pt>
                <c:pt idx="3751">
                  <c:v>-1.3467363585042049E-2</c:v>
                </c:pt>
                <c:pt idx="3752">
                  <c:v>-1.346513168012357E-2</c:v>
                </c:pt>
                <c:pt idx="3753">
                  <c:v>-1.3462885785221833E-2</c:v>
                </c:pt>
                <c:pt idx="3754">
                  <c:v>-1.3460625911629571E-2</c:v>
                </c:pt>
                <c:pt idx="3755">
                  <c:v>-1.3458352070705452E-2</c:v>
                </c:pt>
                <c:pt idx="3756">
                  <c:v>-1.3456064273874123E-2</c:v>
                </c:pt>
                <c:pt idx="3757">
                  <c:v>-1.345376253262587E-2</c:v>
                </c:pt>
                <c:pt idx="3758">
                  <c:v>-1.3451446858516892E-2</c:v>
                </c:pt>
                <c:pt idx="3759">
                  <c:v>-1.3449117263168955E-2</c:v>
                </c:pt>
                <c:pt idx="3760">
                  <c:v>-1.3446773758269462E-2</c:v>
                </c:pt>
                <c:pt idx="3761">
                  <c:v>-1.3444416355571507E-2</c:v>
                </c:pt>
                <c:pt idx="3762">
                  <c:v>-1.3442045066893534E-2</c:v>
                </c:pt>
                <c:pt idx="3763">
                  <c:v>-1.3439659904119612E-2</c:v>
                </c:pt>
                <c:pt idx="3764">
                  <c:v>-1.3437260879199081E-2</c:v>
                </c:pt>
                <c:pt idx="3765">
                  <c:v>-1.3434848004146611E-2</c:v>
                </c:pt>
                <c:pt idx="3766">
                  <c:v>-1.3432421291042286E-2</c:v>
                </c:pt>
                <c:pt idx="3767">
                  <c:v>-1.3429980752031223E-2</c:v>
                </c:pt>
                <c:pt idx="3768">
                  <c:v>-1.3427526399323882E-2</c:v>
                </c:pt>
                <c:pt idx="3769">
                  <c:v>-1.3425058245195675E-2</c:v>
                </c:pt>
                <c:pt idx="3770">
                  <c:v>-1.3422576301987052E-2</c:v>
                </c:pt>
                <c:pt idx="3771">
                  <c:v>-1.3420080582103569E-2</c:v>
                </c:pt>
                <c:pt idx="3772">
                  <c:v>-1.3417571098015517E-2</c:v>
                </c:pt>
                <c:pt idx="3773">
                  <c:v>-1.3415047862258205E-2</c:v>
                </c:pt>
                <c:pt idx="3774">
                  <c:v>-1.3412510887431601E-2</c:v>
                </c:pt>
                <c:pt idx="3775">
                  <c:v>-1.3409960186200392E-2</c:v>
                </c:pt>
                <c:pt idx="3776">
                  <c:v>-1.3407395771294059E-2</c:v>
                </c:pt>
                <c:pt idx="3777">
                  <c:v>-1.3404817655506504E-2</c:v>
                </c:pt>
                <c:pt idx="3778">
                  <c:v>-1.340222585169634E-2</c:v>
                </c:pt>
                <c:pt idx="3779">
                  <c:v>-1.3399620372786509E-2</c:v>
                </c:pt>
                <c:pt idx="3780">
                  <c:v>-1.3397001231764369E-2</c:v>
                </c:pt>
                <c:pt idx="3781">
                  <c:v>-1.3394368441681742E-2</c:v>
                </c:pt>
                <c:pt idx="3782">
                  <c:v>-1.3391722015654544E-2</c:v>
                </c:pt>
                <c:pt idx="3783">
                  <c:v>-1.3389061966863096E-2</c:v>
                </c:pt>
                <c:pt idx="3784">
                  <c:v>-1.3386388308551716E-2</c:v>
                </c:pt>
                <c:pt idx="3785">
                  <c:v>-1.3383701054028795E-2</c:v>
                </c:pt>
                <c:pt idx="3786">
                  <c:v>-1.3381000216666892E-2</c:v>
                </c:pt>
                <c:pt idx="3787">
                  <c:v>-1.3378285809902309E-2</c:v>
                </c:pt>
                <c:pt idx="3788">
                  <c:v>-1.3375557847235429E-2</c:v>
                </c:pt>
                <c:pt idx="3789">
                  <c:v>-1.3372816342230254E-2</c:v>
                </c:pt>
                <c:pt idx="3790">
                  <c:v>-1.3370061308514715E-2</c:v>
                </c:pt>
                <c:pt idx="3791">
                  <c:v>-1.3367292759780283E-2</c:v>
                </c:pt>
                <c:pt idx="3792">
                  <c:v>-1.3364510709782043E-2</c:v>
                </c:pt>
                <c:pt idx="3793">
                  <c:v>-1.3361715172338761E-2</c:v>
                </c:pt>
                <c:pt idx="3794">
                  <c:v>-1.3358906161332477E-2</c:v>
                </c:pt>
                <c:pt idx="3795">
                  <c:v>-1.3356083690708846E-2</c:v>
                </c:pt>
                <c:pt idx="3796">
                  <c:v>-1.3353247774476693E-2</c:v>
                </c:pt>
                <c:pt idx="3797">
                  <c:v>-1.3350398426708123E-2</c:v>
                </c:pt>
                <c:pt idx="3798">
                  <c:v>-1.3347535661538585E-2</c:v>
                </c:pt>
                <c:pt idx="3799">
                  <c:v>-1.334465949316644E-2</c:v>
                </c:pt>
                <c:pt idx="3800">
                  <c:v>-1.3341769935853325E-2</c:v>
                </c:pt>
                <c:pt idx="3801">
                  <c:v>-1.3338867003923701E-2</c:v>
                </c:pt>
                <c:pt idx="3802">
                  <c:v>-1.3335950711764941E-2</c:v>
                </c:pt>
                <c:pt idx="3803">
                  <c:v>-1.333302107382742E-2</c:v>
                </c:pt>
                <c:pt idx="3804">
                  <c:v>-1.3330078104624082E-2</c:v>
                </c:pt>
                <c:pt idx="3805">
                  <c:v>-1.3327121818730773E-2</c:v>
                </c:pt>
                <c:pt idx="3806">
                  <c:v>-1.3324152230785811E-2</c:v>
                </c:pt>
                <c:pt idx="3807">
                  <c:v>-1.3321169355490074E-2</c:v>
                </c:pt>
                <c:pt idx="3808">
                  <c:v>-1.3318173207607075E-2</c:v>
                </c:pt>
                <c:pt idx="3809">
                  <c:v>-1.3315163801962534E-2</c:v>
                </c:pt>
                <c:pt idx="3810">
                  <c:v>-1.3312141153444713E-2</c:v>
                </c:pt>
                <c:pt idx="3811">
                  <c:v>-1.3309105277003977E-2</c:v>
                </c:pt>
                <c:pt idx="3812">
                  <c:v>-1.3306056187652892E-2</c:v>
                </c:pt>
                <c:pt idx="3813">
                  <c:v>-1.3302993900466287E-2</c:v>
                </c:pt>
                <c:pt idx="3814">
                  <c:v>-1.3299918430580825E-2</c:v>
                </c:pt>
                <c:pt idx="3815">
                  <c:v>-1.3296829793195354E-2</c:v>
                </c:pt>
                <c:pt idx="3816">
                  <c:v>-1.3293728003570442E-2</c:v>
                </c:pt>
                <c:pt idx="3817">
                  <c:v>-1.3290613077028474E-2</c:v>
                </c:pt>
                <c:pt idx="3818">
                  <c:v>-1.3287485028953754E-2</c:v>
                </c:pt>
                <c:pt idx="3819">
                  <c:v>-1.3284343874792015E-2</c:v>
                </c:pt>
                <c:pt idx="3820">
                  <c:v>-1.3281189630050807E-2</c:v>
                </c:pt>
                <c:pt idx="3821">
                  <c:v>-1.327802231029903E-2</c:v>
                </c:pt>
                <c:pt idx="3822">
                  <c:v>-1.3274841931167007E-2</c:v>
                </c:pt>
                <c:pt idx="3823">
                  <c:v>-1.32716485083466E-2</c:v>
                </c:pt>
                <c:pt idx="3824">
                  <c:v>-1.3268442057590724E-2</c:v>
                </c:pt>
                <c:pt idx="3825">
                  <c:v>-1.3265222594713716E-2</c:v>
                </c:pt>
                <c:pt idx="3826">
                  <c:v>-1.3261990135590832E-2</c:v>
                </c:pt>
                <c:pt idx="3827">
                  <c:v>-1.3258744696158582E-2</c:v>
                </c:pt>
                <c:pt idx="3828">
                  <c:v>-1.3255486292414279E-2</c:v>
                </c:pt>
                <c:pt idx="3829">
                  <c:v>-1.3252214940416141E-2</c:v>
                </c:pt>
                <c:pt idx="3830">
                  <c:v>-1.3248930656283355E-2</c:v>
                </c:pt>
                <c:pt idx="3831">
                  <c:v>-1.3245633456195611E-2</c:v>
                </c:pt>
                <c:pt idx="3832">
                  <c:v>-1.3242323356393491E-2</c:v>
                </c:pt>
                <c:pt idx="3833">
                  <c:v>-1.3239000373177974E-2</c:v>
                </c:pt>
                <c:pt idx="3834">
                  <c:v>-1.3235664522910522E-2</c:v>
                </c:pt>
                <c:pt idx="3835">
                  <c:v>-1.3232315822013202E-2</c:v>
                </c:pt>
                <c:pt idx="3836">
                  <c:v>-1.322895428696816E-2</c:v>
                </c:pt>
                <c:pt idx="3837">
                  <c:v>-1.3225579934318041E-2</c:v>
                </c:pt>
                <c:pt idx="3838">
                  <c:v>-1.3222192780665481E-2</c:v>
                </c:pt>
                <c:pt idx="3839">
                  <c:v>-1.3218792842673192E-2</c:v>
                </c:pt>
                <c:pt idx="3840">
                  <c:v>-1.3215380137064083E-2</c:v>
                </c:pt>
                <c:pt idx="3841">
                  <c:v>-1.3211954680620749E-2</c:v>
                </c:pt>
                <c:pt idx="3842">
                  <c:v>-1.3208516490185855E-2</c:v>
                </c:pt>
                <c:pt idx="3843">
                  <c:v>-1.3205065582661657E-2</c:v>
                </c:pt>
                <c:pt idx="3844">
                  <c:v>-1.3201601975010078E-2</c:v>
                </c:pt>
                <c:pt idx="3845">
                  <c:v>-1.3198125684252819E-2</c:v>
                </c:pt>
                <c:pt idx="3846">
                  <c:v>-1.319463672747084E-2</c:v>
                </c:pt>
                <c:pt idx="3847">
                  <c:v>-1.3191135121804788E-2</c:v>
                </c:pt>
                <c:pt idx="3848">
                  <c:v>-1.3187620884454446E-2</c:v>
                </c:pt>
                <c:pt idx="3849">
                  <c:v>-1.3184094032678867E-2</c:v>
                </c:pt>
                <c:pt idx="3850">
                  <c:v>-1.3180554583796458E-2</c:v>
                </c:pt>
                <c:pt idx="3851">
                  <c:v>-1.3177002555184465E-2</c:v>
                </c:pt>
                <c:pt idx="3852">
                  <c:v>-1.3173437964279389E-2</c:v>
                </c:pt>
                <c:pt idx="3853">
                  <c:v>-1.3169860828576454E-2</c:v>
                </c:pt>
                <c:pt idx="3854">
                  <c:v>-1.3166271165629715E-2</c:v>
                </c:pt>
                <c:pt idx="3855">
                  <c:v>-1.3162668993052171E-2</c:v>
                </c:pt>
                <c:pt idx="3856">
                  <c:v>-1.3159054328515211E-2</c:v>
                </c:pt>
                <c:pt idx="3857">
                  <c:v>-1.3155427189749058E-2</c:v>
                </c:pt>
                <c:pt idx="3858">
                  <c:v>-1.3151787594542235E-2</c:v>
                </c:pt>
                <c:pt idx="3859">
                  <c:v>-1.3148135560741651E-2</c:v>
                </c:pt>
                <c:pt idx="3860">
                  <c:v>-1.3144471106252727E-2</c:v>
                </c:pt>
                <c:pt idx="3861">
                  <c:v>-1.3140794249038848E-2</c:v>
                </c:pt>
                <c:pt idx="3862">
                  <c:v>-1.3137105007121784E-2</c:v>
                </c:pt>
                <c:pt idx="3863">
                  <c:v>-1.3133403398581175E-2</c:v>
                </c:pt>
                <c:pt idx="3864">
                  <c:v>-1.3129689441554597E-2</c:v>
                </c:pt>
                <c:pt idx="3865">
                  <c:v>-1.3125963154237707E-2</c:v>
                </c:pt>
                <c:pt idx="3866">
                  <c:v>-1.3122224554883679E-2</c:v>
                </c:pt>
                <c:pt idx="3867">
                  <c:v>-1.311847366180364E-2</c:v>
                </c:pt>
                <c:pt idx="3868">
                  <c:v>-1.3114710493366044E-2</c:v>
                </c:pt>
                <c:pt idx="3869">
                  <c:v>-1.311093506799714E-2</c:v>
                </c:pt>
                <c:pt idx="3870">
                  <c:v>-1.3107147404180385E-2</c:v>
                </c:pt>
                <c:pt idx="3871">
                  <c:v>-1.3103347520456573E-2</c:v>
                </c:pt>
                <c:pt idx="3872">
                  <c:v>-1.3099535435423948E-2</c:v>
                </c:pt>
                <c:pt idx="3873">
                  <c:v>-1.3095711167737611E-2</c:v>
                </c:pt>
                <c:pt idx="3874">
                  <c:v>-1.3091874736110018E-2</c:v>
                </c:pt>
                <c:pt idx="3875">
                  <c:v>-1.3088026159310375E-2</c:v>
                </c:pt>
                <c:pt idx="3876">
                  <c:v>-1.3084165456164764E-2</c:v>
                </c:pt>
                <c:pt idx="3877">
                  <c:v>-1.3080292645556256E-2</c:v>
                </c:pt>
                <c:pt idx="3878">
                  <c:v>-1.3076407746424344E-2</c:v>
                </c:pt>
                <c:pt idx="3879">
                  <c:v>-1.3072510777765388E-2</c:v>
                </c:pt>
                <c:pt idx="3880">
                  <c:v>-1.3068601758632056E-2</c:v>
                </c:pt>
                <c:pt idx="3881">
                  <c:v>-1.3064680708133413E-2</c:v>
                </c:pt>
                <c:pt idx="3882">
                  <c:v>-1.3060747645435071E-2</c:v>
                </c:pt>
                <c:pt idx="3883">
                  <c:v>-1.3056802589758576E-2</c:v>
                </c:pt>
                <c:pt idx="3884">
                  <c:v>-1.3052845560381894E-2</c:v>
                </c:pt>
                <c:pt idx="3885">
                  <c:v>-1.3048876576638805E-2</c:v>
                </c:pt>
                <c:pt idx="3886">
                  <c:v>-1.304489565791905E-2</c:v>
                </c:pt>
                <c:pt idx="3887">
                  <c:v>-1.3040902823668425E-2</c:v>
                </c:pt>
                <c:pt idx="3888">
                  <c:v>-1.3036898093388191E-2</c:v>
                </c:pt>
                <c:pt idx="3889">
                  <c:v>-1.3032881486635558E-2</c:v>
                </c:pt>
                <c:pt idx="3890">
                  <c:v>-1.3028853023023085E-2</c:v>
                </c:pt>
                <c:pt idx="3891">
                  <c:v>-1.3024812722218801E-2</c:v>
                </c:pt>
                <c:pt idx="3892">
                  <c:v>-1.3020760603946314E-2</c:v>
                </c:pt>
                <c:pt idx="3893">
                  <c:v>-1.3016696687984233E-2</c:v>
                </c:pt>
                <c:pt idx="3894">
                  <c:v>-1.301262099416662E-2</c:v>
                </c:pt>
                <c:pt idx="3895">
                  <c:v>-1.3008533542382416E-2</c:v>
                </c:pt>
                <c:pt idx="3896">
                  <c:v>-1.300443435257554E-2</c:v>
                </c:pt>
                <c:pt idx="3897">
                  <c:v>-1.3000323444745027E-2</c:v>
                </c:pt>
                <c:pt idx="3898">
                  <c:v>-1.2996200838944396E-2</c:v>
                </c:pt>
                <c:pt idx="3899">
                  <c:v>-1.2992066555282169E-2</c:v>
                </c:pt>
                <c:pt idx="3900">
                  <c:v>-1.2987920613921239E-2</c:v>
                </c:pt>
                <c:pt idx="3901">
                  <c:v>-1.298376303507898E-2</c:v>
                </c:pt>
                <c:pt idx="3902">
                  <c:v>-1.2979593839027408E-2</c:v>
                </c:pt>
                <c:pt idx="3903">
                  <c:v>-1.2975413046092531E-2</c:v>
                </c:pt>
                <c:pt idx="3904">
                  <c:v>-1.2971220676654863E-2</c:v>
                </c:pt>
                <c:pt idx="3905">
                  <c:v>-1.2967016751148709E-2</c:v>
                </c:pt>
                <c:pt idx="3906">
                  <c:v>-1.2962801290062689E-2</c:v>
                </c:pt>
                <c:pt idx="3907">
                  <c:v>-1.2958574313939094E-2</c:v>
                </c:pt>
                <c:pt idx="3908">
                  <c:v>-1.2954335843374017E-2</c:v>
                </c:pt>
                <c:pt idx="3909">
                  <c:v>-1.2950085899017489E-2</c:v>
                </c:pt>
                <c:pt idx="3910">
                  <c:v>-1.2945824501572821E-2</c:v>
                </c:pt>
                <c:pt idx="3911">
                  <c:v>-1.2941551671797145E-2</c:v>
                </c:pt>
                <c:pt idx="3912">
                  <c:v>-1.2937267430500762E-2</c:v>
                </c:pt>
                <c:pt idx="3913">
                  <c:v>-1.2932971798547264E-2</c:v>
                </c:pt>
                <c:pt idx="3914">
                  <c:v>-1.292866479685368E-2</c:v>
                </c:pt>
                <c:pt idx="3915">
                  <c:v>-1.2924346446389819E-2</c:v>
                </c:pt>
                <c:pt idx="3916">
                  <c:v>-1.29200167681788E-2</c:v>
                </c:pt>
                <c:pt idx="3917">
                  <c:v>-1.2915675783296396E-2</c:v>
                </c:pt>
                <c:pt idx="3918">
                  <c:v>-1.2911323512871168E-2</c:v>
                </c:pt>
                <c:pt idx="3919">
                  <c:v>-1.2906959978084595E-2</c:v>
                </c:pt>
                <c:pt idx="3920">
                  <c:v>-1.2902585200170435E-2</c:v>
                </c:pt>
                <c:pt idx="3921">
                  <c:v>-1.2898199200415232E-2</c:v>
                </c:pt>
                <c:pt idx="3922">
                  <c:v>-1.2893802000157677E-2</c:v>
                </c:pt>
                <c:pt idx="3923">
                  <c:v>-1.2889393620788727E-2</c:v>
                </c:pt>
                <c:pt idx="3924">
                  <c:v>-1.2884974083751746E-2</c:v>
                </c:pt>
                <c:pt idx="3925">
                  <c:v>-1.2880543410541845E-2</c:v>
                </c:pt>
                <c:pt idx="3926">
                  <c:v>-1.2876101622706422E-2</c:v>
                </c:pt>
                <c:pt idx="3927">
                  <c:v>-1.2871648741844471E-2</c:v>
                </c:pt>
                <c:pt idx="3928">
                  <c:v>-1.2867184789606766E-2</c:v>
                </c:pt>
                <c:pt idx="3929">
                  <c:v>-1.2862709787695943E-2</c:v>
                </c:pt>
                <c:pt idx="3930">
                  <c:v>-1.2858223757865854E-2</c:v>
                </c:pt>
                <c:pt idx="3931">
                  <c:v>-1.2853726721922129E-2</c:v>
                </c:pt>
                <c:pt idx="3932">
                  <c:v>-1.2849218701721472E-2</c:v>
                </c:pt>
                <c:pt idx="3933">
                  <c:v>-1.2844699719171803E-2</c:v>
                </c:pt>
                <c:pt idx="3934">
                  <c:v>-1.2840169796232408E-2</c:v>
                </c:pt>
                <c:pt idx="3935">
                  <c:v>-1.283562895491326E-2</c:v>
                </c:pt>
                <c:pt idx="3936">
                  <c:v>-1.2831077217275553E-2</c:v>
                </c:pt>
                <c:pt idx="3937">
                  <c:v>-1.2826514605431039E-2</c:v>
                </c:pt>
                <c:pt idx="3938">
                  <c:v>-1.2821941141542151E-2</c:v>
                </c:pt>
                <c:pt idx="3939">
                  <c:v>-1.281735684782215E-2</c:v>
                </c:pt>
                <c:pt idx="3940">
                  <c:v>-1.2812761746534441E-2</c:v>
                </c:pt>
                <c:pt idx="3941">
                  <c:v>-1.280815585999313E-2</c:v>
                </c:pt>
                <c:pt idx="3942">
                  <c:v>-1.2803539210562235E-2</c:v>
                </c:pt>
                <c:pt idx="3943">
                  <c:v>-1.2798911820656265E-2</c:v>
                </c:pt>
                <c:pt idx="3944">
                  <c:v>-1.2794273712739513E-2</c:v>
                </c:pt>
                <c:pt idx="3945">
                  <c:v>-1.2789624909326208E-2</c:v>
                </c:pt>
                <c:pt idx="3946">
                  <c:v>-1.2784965432980645E-2</c:v>
                </c:pt>
                <c:pt idx="3947">
                  <c:v>-1.2780295306316492E-2</c:v>
                </c:pt>
                <c:pt idx="3948">
                  <c:v>-1.277561455199736E-2</c:v>
                </c:pt>
                <c:pt idx="3949">
                  <c:v>-1.277092319273611E-2</c:v>
                </c:pt>
                <c:pt idx="3950">
                  <c:v>-1.2766221251294958E-2</c:v>
                </c:pt>
                <c:pt idx="3951">
                  <c:v>-1.2761508750485668E-2</c:v>
                </c:pt>
                <c:pt idx="3952">
                  <c:v>-1.2756785713168817E-2</c:v>
                </c:pt>
                <c:pt idx="3953">
                  <c:v>-1.2752052162254376E-2</c:v>
                </c:pt>
                <c:pt idx="3954">
                  <c:v>-1.2747308120700998E-2</c:v>
                </c:pt>
                <c:pt idx="3955">
                  <c:v>-1.2742553611516154E-2</c:v>
                </c:pt>
                <c:pt idx="3956">
                  <c:v>-1.2737788657756304E-2</c:v>
                </c:pt>
                <c:pt idx="3957">
                  <c:v>-1.2733013282526169E-2</c:v>
                </c:pt>
                <c:pt idx="3958">
                  <c:v>-1.2728227508979287E-2</c:v>
                </c:pt>
                <c:pt idx="3959">
                  <c:v>-1.2723431360317332E-2</c:v>
                </c:pt>
                <c:pt idx="3960">
                  <c:v>-1.2718624859790254E-2</c:v>
                </c:pt>
                <c:pt idx="3961">
                  <c:v>-1.2713808030696395E-2</c:v>
                </c:pt>
                <c:pt idx="3962">
                  <c:v>-1.2708980896381818E-2</c:v>
                </c:pt>
                <c:pt idx="3963">
                  <c:v>-1.2704143480240848E-2</c:v>
                </c:pt>
                <c:pt idx="3964">
                  <c:v>-1.2699295805715364E-2</c:v>
                </c:pt>
                <c:pt idx="3965">
                  <c:v>-1.2694437896294953E-2</c:v>
                </c:pt>
                <c:pt idx="3966">
                  <c:v>-1.2689569775517062E-2</c:v>
                </c:pt>
                <c:pt idx="3967">
                  <c:v>-1.2684691466966241E-2</c:v>
                </c:pt>
                <c:pt idx="3968">
                  <c:v>-1.2679802994274769E-2</c:v>
                </c:pt>
                <c:pt idx="3969">
                  <c:v>-1.2674904381121907E-2</c:v>
                </c:pt>
                <c:pt idx="3970">
                  <c:v>-1.2669995651234035E-2</c:v>
                </c:pt>
                <c:pt idx="3971">
                  <c:v>-1.2665076828384829E-2</c:v>
                </c:pt>
                <c:pt idx="3972">
                  <c:v>-1.2660147936394504E-2</c:v>
                </c:pt>
                <c:pt idx="3973">
                  <c:v>-1.2655208999130422E-2</c:v>
                </c:pt>
                <c:pt idx="3974">
                  <c:v>-1.265026004050635E-2</c:v>
                </c:pt>
                <c:pt idx="3975">
                  <c:v>-1.2645301084482604E-2</c:v>
                </c:pt>
                <c:pt idx="3976">
                  <c:v>-1.2640332155066209E-2</c:v>
                </c:pt>
                <c:pt idx="3977">
                  <c:v>-1.2635353276310162E-2</c:v>
                </c:pt>
                <c:pt idx="3978">
                  <c:v>-1.2630364472314025E-2</c:v>
                </c:pt>
                <c:pt idx="3979">
                  <c:v>-1.262536576722317E-2</c:v>
                </c:pt>
                <c:pt idx="3980">
                  <c:v>-1.2620357185228954E-2</c:v>
                </c:pt>
                <c:pt idx="3981">
                  <c:v>-1.2615338750568859E-2</c:v>
                </c:pt>
                <c:pt idx="3982">
                  <c:v>-1.2610310487525745E-2</c:v>
                </c:pt>
                <c:pt idx="3983">
                  <c:v>-1.2605272420428453E-2</c:v>
                </c:pt>
                <c:pt idx="3984">
                  <c:v>-1.2600224573650965E-2</c:v>
                </c:pt>
                <c:pt idx="3985">
                  <c:v>-1.2595166971613022E-2</c:v>
                </c:pt>
                <c:pt idx="3986">
                  <c:v>-1.2590099638779356E-2</c:v>
                </c:pt>
                <c:pt idx="3987">
                  <c:v>-1.2585022599659842E-2</c:v>
                </c:pt>
                <c:pt idx="3988">
                  <c:v>-1.257993587880967E-2</c:v>
                </c:pt>
                <c:pt idx="3989">
                  <c:v>-1.2574839500828572E-2</c:v>
                </c:pt>
                <c:pt idx="3990">
                  <c:v>-1.2569733490361449E-2</c:v>
                </c:pt>
                <c:pt idx="3991">
                  <c:v>-1.2564617872097592E-2</c:v>
                </c:pt>
                <c:pt idx="3992">
                  <c:v>-1.2559492670770857E-2</c:v>
                </c:pt>
                <c:pt idx="3993">
                  <c:v>-1.2554357911159799E-2</c:v>
                </c:pt>
                <c:pt idx="3994">
                  <c:v>-1.2549213618086945E-2</c:v>
                </c:pt>
                <c:pt idx="3995">
                  <c:v>-1.2544059816419362E-2</c:v>
                </c:pt>
                <c:pt idx="3996">
                  <c:v>-1.253889653106793E-2</c:v>
                </c:pt>
                <c:pt idx="3997">
                  <c:v>-1.2533723786987482E-2</c:v>
                </c:pt>
                <c:pt idx="3998">
                  <c:v>-1.2528541609176965E-2</c:v>
                </c:pt>
                <c:pt idx="3999">
                  <c:v>-1.2523350022678676E-2</c:v>
                </c:pt>
                <c:pt idx="4000">
                  <c:v>-1.2518149052578869E-2</c:v>
                </c:pt>
                <c:pt idx="4001">
                  <c:v>-1.2512938724006996E-2</c:v>
                </c:pt>
                <c:pt idx="4002">
                  <c:v>-1.2507719062135865E-2</c:v>
                </c:pt>
                <c:pt idx="4003">
                  <c:v>-1.250249009218179E-2</c:v>
                </c:pt>
                <c:pt idx="4004">
                  <c:v>-1.249725183940381E-2</c:v>
                </c:pt>
                <c:pt idx="4005">
                  <c:v>-1.2492004329104342E-2</c:v>
                </c:pt>
                <c:pt idx="4006">
                  <c:v>-1.2486747586628382E-2</c:v>
                </c:pt>
                <c:pt idx="4007">
                  <c:v>-1.2481481637363656E-2</c:v>
                </c:pt>
                <c:pt idx="4008">
                  <c:v>-1.2476206506740804E-2</c:v>
                </c:pt>
                <c:pt idx="4009">
                  <c:v>-1.2470922220232588E-2</c:v>
                </c:pt>
                <c:pt idx="4010">
                  <c:v>-1.2465628803354502E-2</c:v>
                </c:pt>
                <c:pt idx="4011">
                  <c:v>-1.2460326281664038E-2</c:v>
                </c:pt>
                <c:pt idx="4012">
                  <c:v>-1.2455014680760787E-2</c:v>
                </c:pt>
                <c:pt idx="4013">
                  <c:v>-1.2449694026286642E-2</c:v>
                </c:pt>
                <c:pt idx="4014">
                  <c:v>-1.2444364343924996E-2</c:v>
                </c:pt>
                <c:pt idx="4015">
                  <c:v>-1.2439025659401382E-2</c:v>
                </c:pt>
                <c:pt idx="4016">
                  <c:v>-1.2433677998482665E-2</c:v>
                </c:pt>
                <c:pt idx="4017">
                  <c:v>-1.2428321386977232E-2</c:v>
                </c:pt>
                <c:pt idx="4018">
                  <c:v>-1.2422955850735138E-2</c:v>
                </c:pt>
                <c:pt idx="4019">
                  <c:v>-1.2417581415647307E-2</c:v>
                </c:pt>
                <c:pt idx="4020">
                  <c:v>-1.2412198107646195E-2</c:v>
                </c:pt>
                <c:pt idx="4021">
                  <c:v>-1.2406805952704955E-2</c:v>
                </c:pt>
                <c:pt idx="4022">
                  <c:v>-1.2401404976837647E-2</c:v>
                </c:pt>
                <c:pt idx="4023">
                  <c:v>-1.2395995206099372E-2</c:v>
                </c:pt>
                <c:pt idx="4024">
                  <c:v>-1.2390576666585466E-2</c:v>
                </c:pt>
                <c:pt idx="4025">
                  <c:v>-1.2385149384432166E-2</c:v>
                </c:pt>
                <c:pt idx="4026">
                  <c:v>-1.237971338581572E-2</c:v>
                </c:pt>
                <c:pt idx="4027">
                  <c:v>-1.2374268696952986E-2</c:v>
                </c:pt>
                <c:pt idx="4028">
                  <c:v>-1.2368815344100682E-2</c:v>
                </c:pt>
                <c:pt idx="4029">
                  <c:v>-1.2363353353555526E-2</c:v>
                </c:pt>
                <c:pt idx="4030">
                  <c:v>-1.235788275165439E-2</c:v>
                </c:pt>
                <c:pt idx="4031">
                  <c:v>-1.2352403564773516E-2</c:v>
                </c:pt>
                <c:pt idx="4032">
                  <c:v>-1.234691581932916E-2</c:v>
                </c:pt>
                <c:pt idx="4033">
                  <c:v>-1.2341419541776762E-2</c:v>
                </c:pt>
                <c:pt idx="4034">
                  <c:v>-1.2335914758611143E-2</c:v>
                </c:pt>
                <c:pt idx="4035">
                  <c:v>-1.2330401496366664E-2</c:v>
                </c:pt>
                <c:pt idx="4036">
                  <c:v>-1.2324879781616378E-2</c:v>
                </c:pt>
                <c:pt idx="4037">
                  <c:v>-1.2319349640972739E-2</c:v>
                </c:pt>
                <c:pt idx="4038">
                  <c:v>-1.2313811101086746E-2</c:v>
                </c:pt>
                <c:pt idx="4039">
                  <c:v>-1.2308264188648129E-2</c:v>
                </c:pt>
                <c:pt idx="4040">
                  <c:v>-1.2302708930385521E-2</c:v>
                </c:pt>
                <c:pt idx="4041">
                  <c:v>-1.229714535306561E-2</c:v>
                </c:pt>
                <c:pt idx="4042">
                  <c:v>-1.2291573483493828E-2</c:v>
                </c:pt>
                <c:pt idx="4043">
                  <c:v>-1.2285993348513533E-2</c:v>
                </c:pt>
                <c:pt idx="4044">
                  <c:v>-1.2280404975006142E-2</c:v>
                </c:pt>
                <c:pt idx="4045">
                  <c:v>-1.2274808389891345E-2</c:v>
                </c:pt>
                <c:pt idx="4046">
                  <c:v>-1.2269203620126241E-2</c:v>
                </c:pt>
                <c:pt idx="4047">
                  <c:v>-1.2263590692706028E-2</c:v>
                </c:pt>
                <c:pt idx="4048">
                  <c:v>-1.2257969634663175E-2</c:v>
                </c:pt>
                <c:pt idx="4049">
                  <c:v>-1.2252340473067561E-2</c:v>
                </c:pt>
                <c:pt idx="4050">
                  <c:v>-1.2246703235026688E-2</c:v>
                </c:pt>
                <c:pt idx="4051">
                  <c:v>-1.2241057947684826E-2</c:v>
                </c:pt>
                <c:pt idx="4052">
                  <c:v>-1.2235404638223688E-2</c:v>
                </c:pt>
                <c:pt idx="4053">
                  <c:v>-1.2229743333861587E-2</c:v>
                </c:pt>
                <c:pt idx="4054">
                  <c:v>-1.2224074061853624E-2</c:v>
                </c:pt>
                <c:pt idx="4055">
                  <c:v>-1.2218396849491856E-2</c:v>
                </c:pt>
                <c:pt idx="4056">
                  <c:v>-1.2212711724104442E-2</c:v>
                </c:pt>
                <c:pt idx="4057">
                  <c:v>-1.2207018713056347E-2</c:v>
                </c:pt>
                <c:pt idx="4058">
                  <c:v>-1.220131784374846E-2</c:v>
                </c:pt>
                <c:pt idx="4059">
                  <c:v>-1.2195609143617826E-2</c:v>
                </c:pt>
                <c:pt idx="4060">
                  <c:v>-1.2189892640137756E-2</c:v>
                </c:pt>
                <c:pt idx="4061">
                  <c:v>-1.2184168360817036E-2</c:v>
                </c:pt>
                <c:pt idx="4062">
                  <c:v>-1.2178436333200563E-2</c:v>
                </c:pt>
                <c:pt idx="4063">
                  <c:v>-1.2172696584868541E-2</c:v>
                </c:pt>
                <c:pt idx="4064">
                  <c:v>-1.2166949143436624E-2</c:v>
                </c:pt>
                <c:pt idx="4065">
                  <c:v>-1.2161194036556109E-2</c:v>
                </c:pt>
                <c:pt idx="4066">
                  <c:v>-1.2155431291913066E-2</c:v>
                </c:pt>
                <c:pt idx="4067">
                  <c:v>-1.2149660937229049E-2</c:v>
                </c:pt>
                <c:pt idx="4068">
                  <c:v>-1.2143883000260121E-2</c:v>
                </c:pt>
                <c:pt idx="4069">
                  <c:v>-1.2138097508797572E-2</c:v>
                </c:pt>
                <c:pt idx="4070">
                  <c:v>-1.2132304490667016E-2</c:v>
                </c:pt>
                <c:pt idx="4071">
                  <c:v>-1.2126503973728614E-2</c:v>
                </c:pt>
                <c:pt idx="4072">
                  <c:v>-1.2120695985877226E-2</c:v>
                </c:pt>
                <c:pt idx="4073">
                  <c:v>-1.2114880555041556E-2</c:v>
                </c:pt>
                <c:pt idx="4074">
                  <c:v>-1.2109057709184849E-2</c:v>
                </c:pt>
                <c:pt idx="4075">
                  <c:v>-1.2103227476304037E-2</c:v>
                </c:pt>
                <c:pt idx="4076">
                  <c:v>-1.2097389884429903E-2</c:v>
                </c:pt>
                <c:pt idx="4077">
                  <c:v>-1.2091544961627258E-2</c:v>
                </c:pt>
                <c:pt idx="4078">
                  <c:v>-1.2085692735994101E-2</c:v>
                </c:pt>
                <c:pt idx="4079">
                  <c:v>-1.207983323566228E-2</c:v>
                </c:pt>
                <c:pt idx="4080">
                  <c:v>-1.2073966488796663E-2</c:v>
                </c:pt>
                <c:pt idx="4081">
                  <c:v>-1.2068092523595289E-2</c:v>
                </c:pt>
                <c:pt idx="4082">
                  <c:v>-1.206221136828957E-2</c:v>
                </c:pt>
                <c:pt idx="4083">
                  <c:v>-1.2056323051143398E-2</c:v>
                </c:pt>
                <c:pt idx="4084">
                  <c:v>-1.2050427600453866E-2</c:v>
                </c:pt>
                <c:pt idx="4085">
                  <c:v>-1.204452504455039E-2</c:v>
                </c:pt>
                <c:pt idx="4086">
                  <c:v>-1.203861541179488E-2</c:v>
                </c:pt>
                <c:pt idx="4087">
                  <c:v>-1.2032698730581947E-2</c:v>
                </c:pt>
                <c:pt idx="4088">
                  <c:v>-1.2026775029337994E-2</c:v>
                </c:pt>
                <c:pt idx="4089">
                  <c:v>-1.2020844336521954E-2</c:v>
                </c:pt>
                <c:pt idx="4090">
                  <c:v>-1.2014906680624386E-2</c:v>
                </c:pt>
                <c:pt idx="4091">
                  <c:v>-1.2008962090167679E-2</c:v>
                </c:pt>
                <c:pt idx="4092">
                  <c:v>-1.2003010593706221E-2</c:v>
                </c:pt>
                <c:pt idx="4093">
                  <c:v>-1.1997052219825527E-2</c:v>
                </c:pt>
                <c:pt idx="4094">
                  <c:v>-1.1991086997142941E-2</c:v>
                </c:pt>
                <c:pt idx="4095">
                  <c:v>-1.1985114954306752E-2</c:v>
                </c:pt>
                <c:pt idx="4096">
                  <c:v>-1.197913611999641E-2</c:v>
                </c:pt>
                <c:pt idx="4097">
                  <c:v>-1.1973150522922653E-2</c:v>
                </c:pt>
                <c:pt idx="4098">
                  <c:v>-1.1967158191826657E-2</c:v>
                </c:pt>
                <c:pt idx="4099">
                  <c:v>-1.1961159155480757E-2</c:v>
                </c:pt>
                <c:pt idx="4100">
                  <c:v>-1.1955153442687548E-2</c:v>
                </c:pt>
                <c:pt idx="4101">
                  <c:v>-1.1949141082280061E-2</c:v>
                </c:pt>
                <c:pt idx="4102">
                  <c:v>-1.1943122103121968E-2</c:v>
                </c:pt>
                <c:pt idx="4103">
                  <c:v>-1.1937096534106659E-2</c:v>
                </c:pt>
                <c:pt idx="4104">
                  <c:v>-1.1931064404158009E-2</c:v>
                </c:pt>
                <c:pt idx="4105">
                  <c:v>-1.1925025742229447E-2</c:v>
                </c:pt>
                <c:pt idx="4106">
                  <c:v>-1.1918980577304148E-2</c:v>
                </c:pt>
                <c:pt idx="4107">
                  <c:v>-1.1912928938395233E-2</c:v>
                </c:pt>
                <c:pt idx="4108">
                  <c:v>-1.1906870854544865E-2</c:v>
                </c:pt>
                <c:pt idx="4109">
                  <c:v>-1.1900806354824961E-2</c:v>
                </c:pt>
                <c:pt idx="4110">
                  <c:v>-1.1894735468336215E-2</c:v>
                </c:pt>
                <c:pt idx="4111">
                  <c:v>-1.1888658224208808E-2</c:v>
                </c:pt>
                <c:pt idx="4112">
                  <c:v>-1.188257465160149E-2</c:v>
                </c:pt>
                <c:pt idx="4113">
                  <c:v>-1.1876484779701818E-2</c:v>
                </c:pt>
                <c:pt idx="4114">
                  <c:v>-1.1870388637726296E-2</c:v>
                </c:pt>
                <c:pt idx="4115">
                  <c:v>-1.1864286254919471E-2</c:v>
                </c:pt>
                <c:pt idx="4116">
                  <c:v>-1.1858177660554711E-2</c:v>
                </c:pt>
                <c:pt idx="4117">
                  <c:v>-1.1852062883933263E-2</c:v>
                </c:pt>
                <c:pt idx="4118">
                  <c:v>-1.1845941954384431E-2</c:v>
                </c:pt>
                <c:pt idx="4119">
                  <c:v>-1.18398149012658E-2</c:v>
                </c:pt>
                <c:pt idx="4120">
                  <c:v>-1.1833681753962303E-2</c:v>
                </c:pt>
                <c:pt idx="4121">
                  <c:v>-1.1827542541886964E-2</c:v>
                </c:pt>
                <c:pt idx="4122">
                  <c:v>-1.1821397294479997E-2</c:v>
                </c:pt>
                <c:pt idx="4123">
                  <c:v>-1.1815246041208968E-2</c:v>
                </c:pt>
                <c:pt idx="4124">
                  <c:v>-1.1809088811569017E-2</c:v>
                </c:pt>
                <c:pt idx="4125">
                  <c:v>-1.1802925635081927E-2</c:v>
                </c:pt>
                <c:pt idx="4126">
                  <c:v>-1.1796756541296872E-2</c:v>
                </c:pt>
                <c:pt idx="4127">
                  <c:v>-1.1790581559789482E-2</c:v>
                </c:pt>
                <c:pt idx="4128">
                  <c:v>-1.1784400720162081E-2</c:v>
                </c:pt>
                <c:pt idx="4129">
                  <c:v>-1.1778214052043814E-2</c:v>
                </c:pt>
                <c:pt idx="4130">
                  <c:v>-1.1772021585089781E-2</c:v>
                </c:pt>
                <c:pt idx="4131">
                  <c:v>-1.176582334898176E-2</c:v>
                </c:pt>
                <c:pt idx="4132">
                  <c:v>-1.1759619373427281E-2</c:v>
                </c:pt>
                <c:pt idx="4133">
                  <c:v>-1.1753409688159836E-2</c:v>
                </c:pt>
                <c:pt idx="4134">
                  <c:v>-1.1747194322939063E-2</c:v>
                </c:pt>
                <c:pt idx="4135">
                  <c:v>-1.1740973307549807E-2</c:v>
                </c:pt>
                <c:pt idx="4136">
                  <c:v>-1.1734746671802897E-2</c:v>
                </c:pt>
                <c:pt idx="4137">
                  <c:v>-1.1728514445534207E-2</c:v>
                </c:pt>
                <c:pt idx="4138">
                  <c:v>-1.1722276658604848E-2</c:v>
                </c:pt>
                <c:pt idx="4139">
                  <c:v>-1.1716033340901363E-2</c:v>
                </c:pt>
                <c:pt idx="4140">
                  <c:v>-1.1709784522334805E-2</c:v>
                </c:pt>
                <c:pt idx="4141">
                  <c:v>-1.1703530232841465E-2</c:v>
                </c:pt>
                <c:pt idx="4142">
                  <c:v>-1.1697270502381998E-2</c:v>
                </c:pt>
                <c:pt idx="4143">
                  <c:v>-1.1691005360941557E-2</c:v>
                </c:pt>
                <c:pt idx="4144">
                  <c:v>-1.1684734838529999E-2</c:v>
                </c:pt>
                <c:pt idx="4145">
                  <c:v>-1.1678458965181011E-2</c:v>
                </c:pt>
                <c:pt idx="4146">
                  <c:v>-1.167217777095278E-2</c:v>
                </c:pt>
                <c:pt idx="4147">
                  <c:v>-1.1665891285927009E-2</c:v>
                </c:pt>
                <c:pt idx="4148">
                  <c:v>-1.165959954020966E-2</c:v>
                </c:pt>
                <c:pt idx="4149">
                  <c:v>-1.1653302563929999E-2</c:v>
                </c:pt>
                <c:pt idx="4150">
                  <c:v>-1.1647000387240819E-2</c:v>
                </c:pt>
                <c:pt idx="4151">
                  <c:v>-1.1640693040318636E-2</c:v>
                </c:pt>
                <c:pt idx="4152">
                  <c:v>-1.1634380553362711E-2</c:v>
                </c:pt>
                <c:pt idx="4153">
                  <c:v>-1.1628062956595863E-2</c:v>
                </c:pt>
                <c:pt idx="4154">
                  <c:v>-1.1621740280263507E-2</c:v>
                </c:pt>
                <c:pt idx="4155">
                  <c:v>-1.1615412554633836E-2</c:v>
                </c:pt>
                <c:pt idx="4156">
                  <c:v>-1.1609079809998044E-2</c:v>
                </c:pt>
                <c:pt idx="4157">
                  <c:v>-1.1602742076669378E-2</c:v>
                </c:pt>
                <c:pt idx="4158">
                  <c:v>-1.1596399384983875E-2</c:v>
                </c:pt>
                <c:pt idx="4159">
                  <c:v>-1.1590051765299486E-2</c:v>
                </c:pt>
                <c:pt idx="4160">
                  <c:v>-1.1583699247996179E-2</c:v>
                </c:pt>
                <c:pt idx="4161">
                  <c:v>-1.1577341863476222E-2</c:v>
                </c:pt>
                <c:pt idx="4162">
                  <c:v>-1.1570979642163193E-2</c:v>
                </c:pt>
                <c:pt idx="4163">
                  <c:v>-1.1564612614502761E-2</c:v>
                </c:pt>
                <c:pt idx="4164">
                  <c:v>-1.1558240810961727E-2</c:v>
                </c:pt>
                <c:pt idx="4165">
                  <c:v>-1.1551864262028247E-2</c:v>
                </c:pt>
                <c:pt idx="4166">
                  <c:v>-1.1545482998212002E-2</c:v>
                </c:pt>
                <c:pt idx="4167">
                  <c:v>-1.1539097050043275E-2</c:v>
                </c:pt>
                <c:pt idx="4168">
                  <c:v>-1.1532706448073707E-2</c:v>
                </c:pt>
                <c:pt idx="4169">
                  <c:v>-1.1526311222875339E-2</c:v>
                </c:pt>
                <c:pt idx="4170">
                  <c:v>-1.1519911405040837E-2</c:v>
                </c:pt>
                <c:pt idx="4171">
                  <c:v>-1.1513507025183676E-2</c:v>
                </c:pt>
                <c:pt idx="4172">
                  <c:v>-1.1507098113937171E-2</c:v>
                </c:pt>
                <c:pt idx="4173">
                  <c:v>-1.1500684701955279E-2</c:v>
                </c:pt>
                <c:pt idx="4174">
                  <c:v>-1.1494266819911657E-2</c:v>
                </c:pt>
                <c:pt idx="4175">
                  <c:v>-1.1487844498499801E-2</c:v>
                </c:pt>
                <c:pt idx="4176">
                  <c:v>-1.1481417768433309E-2</c:v>
                </c:pt>
                <c:pt idx="4177">
                  <c:v>-1.1474986660444901E-2</c:v>
                </c:pt>
                <c:pt idx="4178">
                  <c:v>-1.1468551205287182E-2</c:v>
                </c:pt>
                <c:pt idx="4179">
                  <c:v>-1.1462111433731714E-2</c:v>
                </c:pt>
                <c:pt idx="4180">
                  <c:v>-1.1455667376569206E-2</c:v>
                </c:pt>
                <c:pt idx="4181">
                  <c:v>-1.1449219064609687E-2</c:v>
                </c:pt>
                <c:pt idx="4182">
                  <c:v>-1.1442766528681597E-2</c:v>
                </c:pt>
                <c:pt idx="4183">
                  <c:v>-1.1436309799632532E-2</c:v>
                </c:pt>
                <c:pt idx="4184">
                  <c:v>-1.1429848908328296E-2</c:v>
                </c:pt>
                <c:pt idx="4185">
                  <c:v>-1.1423383885653084E-2</c:v>
                </c:pt>
                <c:pt idx="4186">
                  <c:v>-1.1416914762509729E-2</c:v>
                </c:pt>
                <c:pt idx="4187">
                  <c:v>-1.1410441569818687E-2</c:v>
                </c:pt>
                <c:pt idx="4188">
                  <c:v>-1.1403964338518854E-2</c:v>
                </c:pt>
                <c:pt idx="4189">
                  <c:v>-1.1397483099566471E-2</c:v>
                </c:pt>
                <c:pt idx="4190">
                  <c:v>-1.1390997883935904E-2</c:v>
                </c:pt>
                <c:pt idx="4191">
                  <c:v>-1.1384508722618715E-2</c:v>
                </c:pt>
                <c:pt idx="4192">
                  <c:v>-1.1378015646623814E-2</c:v>
                </c:pt>
                <c:pt idx="4193">
                  <c:v>-1.1371518686977696E-2</c:v>
                </c:pt>
                <c:pt idx="4194">
                  <c:v>-1.1365017874723465E-2</c:v>
                </c:pt>
                <c:pt idx="4195">
                  <c:v>-1.1358513240921617E-2</c:v>
                </c:pt>
                <c:pt idx="4196">
                  <c:v>-1.1352004816649082E-2</c:v>
                </c:pt>
                <c:pt idx="4197">
                  <c:v>-1.1345492632999405E-2</c:v>
                </c:pt>
                <c:pt idx="4198">
                  <c:v>-1.1338976721082986E-2</c:v>
                </c:pt>
                <c:pt idx="4199">
                  <c:v>-1.1332457112026075E-2</c:v>
                </c:pt>
                <c:pt idx="4200">
                  <c:v>-1.1325933836971586E-2</c:v>
                </c:pt>
                <c:pt idx="4201">
                  <c:v>-1.1319406927078106E-2</c:v>
                </c:pt>
                <c:pt idx="4202">
                  <c:v>-1.1312876413520119E-2</c:v>
                </c:pt>
                <c:pt idx="4203">
                  <c:v>-1.1306342327488197E-2</c:v>
                </c:pt>
                <c:pt idx="4204">
                  <c:v>-1.1299804700188034E-2</c:v>
                </c:pt>
                <c:pt idx="4205">
                  <c:v>-1.1293263562841237E-2</c:v>
                </c:pt>
                <c:pt idx="4206">
                  <c:v>-1.128671894668434E-2</c:v>
                </c:pt>
                <c:pt idx="4207">
                  <c:v>-1.1280170882969034E-2</c:v>
                </c:pt>
                <c:pt idx="4208">
                  <c:v>-1.1273619402962348E-2</c:v>
                </c:pt>
                <c:pt idx="4209">
                  <c:v>-1.1267064537945697E-2</c:v>
                </c:pt>
                <c:pt idx="4210">
                  <c:v>-1.126050631921564E-2</c:v>
                </c:pt>
                <c:pt idx="4211">
                  <c:v>-1.1253944778082949E-2</c:v>
                </c:pt>
                <c:pt idx="4212">
                  <c:v>-1.1247379945872781E-2</c:v>
                </c:pt>
                <c:pt idx="4213">
                  <c:v>-1.1240811853924906E-2</c:v>
                </c:pt>
                <c:pt idx="4214">
                  <c:v>-1.1234240533592701E-2</c:v>
                </c:pt>
                <c:pt idx="4215">
                  <c:v>-1.1227666016243976E-2</c:v>
                </c:pt>
                <c:pt idx="4216">
                  <c:v>-1.1221088333259986E-2</c:v>
                </c:pt>
                <c:pt idx="4217">
                  <c:v>-1.1214507516035623E-2</c:v>
                </c:pt>
                <c:pt idx="4218">
                  <c:v>-1.120792359597964E-2</c:v>
                </c:pt>
                <c:pt idx="4219">
                  <c:v>-1.1201336604513661E-2</c:v>
                </c:pt>
                <c:pt idx="4220">
                  <c:v>-1.1194746573073002E-2</c:v>
                </c:pt>
                <c:pt idx="4221">
                  <c:v>-1.1188153533105641E-2</c:v>
                </c:pt>
                <c:pt idx="4222">
                  <c:v>-1.1181557516072475E-2</c:v>
                </c:pt>
                <c:pt idx="4223">
                  <c:v>-1.1174958553447502E-2</c:v>
                </c:pt>
                <c:pt idx="4224">
                  <c:v>-1.116835667671684E-2</c:v>
                </c:pt>
                <c:pt idx="4225">
                  <c:v>-1.1161751917379541E-2</c:v>
                </c:pt>
                <c:pt idx="4226">
                  <c:v>-1.1155144306946469E-2</c:v>
                </c:pt>
                <c:pt idx="4227">
                  <c:v>-1.1148533876941105E-2</c:v>
                </c:pt>
                <c:pt idx="4228">
                  <c:v>-1.114192065889859E-2</c:v>
                </c:pt>
                <c:pt idx="4229">
                  <c:v>-1.1135304684365901E-2</c:v>
                </c:pt>
                <c:pt idx="4230">
                  <c:v>-1.1128685984902071E-2</c:v>
                </c:pt>
                <c:pt idx="4231">
                  <c:v>-1.1122064592077204E-2</c:v>
                </c:pt>
                <c:pt idx="4232">
                  <c:v>-1.1115440537473277E-2</c:v>
                </c:pt>
                <c:pt idx="4233">
                  <c:v>-1.1108813852683155E-2</c:v>
                </c:pt>
                <c:pt idx="4234">
                  <c:v>-1.1102184569310792E-2</c:v>
                </c:pt>
                <c:pt idx="4235">
                  <c:v>-1.1095552718971445E-2</c:v>
                </c:pt>
                <c:pt idx="4236">
                  <c:v>-1.1088918333290699E-2</c:v>
                </c:pt>
                <c:pt idx="4237">
                  <c:v>-1.1082281443905247E-2</c:v>
                </c:pt>
                <c:pt idx="4238">
                  <c:v>-1.1075642082461911E-2</c:v>
                </c:pt>
                <c:pt idx="4239">
                  <c:v>-1.1069000280617872E-2</c:v>
                </c:pt>
                <c:pt idx="4240">
                  <c:v>-1.1062356070040842E-2</c:v>
                </c:pt>
                <c:pt idx="4241">
                  <c:v>-1.1055709482408105E-2</c:v>
                </c:pt>
                <c:pt idx="4242">
                  <c:v>-1.1049060549407311E-2</c:v>
                </c:pt>
                <c:pt idx="4243">
                  <c:v>-1.1042409302735472E-2</c:v>
                </c:pt>
                <c:pt idx="4244">
                  <c:v>-1.1035755774099218E-2</c:v>
                </c:pt>
                <c:pt idx="4245">
                  <c:v>-1.1029099995214944E-2</c:v>
                </c:pt>
                <c:pt idx="4246">
                  <c:v>-1.1022441997807856E-2</c:v>
                </c:pt>
                <c:pt idx="4247">
                  <c:v>-1.1015781813612782E-2</c:v>
                </c:pt>
                <c:pt idx="4248">
                  <c:v>-1.1009119474373164E-2</c:v>
                </c:pt>
                <c:pt idx="4249">
                  <c:v>-1.1002455011841276E-2</c:v>
                </c:pt>
                <c:pt idx="4250">
                  <c:v>-1.099578845777844E-2</c:v>
                </c:pt>
                <c:pt idx="4251">
                  <c:v>-1.0989119843954006E-2</c:v>
                </c:pt>
                <c:pt idx="4252">
                  <c:v>-1.0982449202146196E-2</c:v>
                </c:pt>
                <c:pt idx="4253">
                  <c:v>-1.0975776564141093E-2</c:v>
                </c:pt>
                <c:pt idx="4254">
                  <c:v>-1.0969101961732852E-2</c:v>
                </c:pt>
                <c:pt idx="4255">
                  <c:v>-1.0962425426723916E-2</c:v>
                </c:pt>
                <c:pt idx="4256">
                  <c:v>-1.095574699092401E-2</c:v>
                </c:pt>
                <c:pt idx="4257">
                  <c:v>-1.0949066686150973E-2</c:v>
                </c:pt>
                <c:pt idx="4258">
                  <c:v>-1.0942384544229725E-2</c:v>
                </c:pt>
                <c:pt idx="4259">
                  <c:v>-1.093570059699253E-2</c:v>
                </c:pt>
                <c:pt idx="4260">
                  <c:v>-1.0929014876279161E-2</c:v>
                </c:pt>
                <c:pt idx="4261">
                  <c:v>-1.0922327413935937E-2</c:v>
                </c:pt>
                <c:pt idx="4262">
                  <c:v>-1.0915638241816503E-2</c:v>
                </c:pt>
                <c:pt idx="4263">
                  <c:v>-1.0908947391780728E-2</c:v>
                </c:pt>
                <c:pt idx="4264">
                  <c:v>-1.0902254895695553E-2</c:v>
                </c:pt>
                <c:pt idx="4265">
                  <c:v>-1.0895560785433939E-2</c:v>
                </c:pt>
                <c:pt idx="4266">
                  <c:v>-1.0888865092875098E-2</c:v>
                </c:pt>
                <c:pt idx="4267">
                  <c:v>-1.0882167849904718E-2</c:v>
                </c:pt>
                <c:pt idx="4268">
                  <c:v>-1.0875469088413955E-2</c:v>
                </c:pt>
                <c:pt idx="4269">
                  <c:v>-1.0868768840300243E-2</c:v>
                </c:pt>
                <c:pt idx="4270">
                  <c:v>-1.0862067137466307E-2</c:v>
                </c:pt>
                <c:pt idx="4271">
                  <c:v>-1.0855364011820353E-2</c:v>
                </c:pt>
                <c:pt idx="4272">
                  <c:v>-1.0848659495276308E-2</c:v>
                </c:pt>
                <c:pt idx="4273">
                  <c:v>-1.0841953619752804E-2</c:v>
                </c:pt>
                <c:pt idx="4274">
                  <c:v>-1.0835246417174002E-2</c:v>
                </c:pt>
                <c:pt idx="4275">
                  <c:v>-1.0828537919468568E-2</c:v>
                </c:pt>
                <c:pt idx="4276">
                  <c:v>-1.0821828158569923E-2</c:v>
                </c:pt>
                <c:pt idx="4277">
                  <c:v>-1.0815117166416434E-2</c:v>
                </c:pt>
                <c:pt idx="4278">
                  <c:v>-1.0808404974950407E-2</c:v>
                </c:pt>
                <c:pt idx="4279">
                  <c:v>-1.0801691616118929E-2</c:v>
                </c:pt>
                <c:pt idx="4280">
                  <c:v>-1.0794977121872822E-2</c:v>
                </c:pt>
                <c:pt idx="4281">
                  <c:v>-1.0788261524166915E-2</c:v>
                </c:pt>
                <c:pt idx="4282">
                  <c:v>-1.0781544854960214E-2</c:v>
                </c:pt>
                <c:pt idx="4283">
                  <c:v>-1.0774827146214905E-2</c:v>
                </c:pt>
                <c:pt idx="4284">
                  <c:v>-1.0768108429897186E-2</c:v>
                </c:pt>
                <c:pt idx="4285">
                  <c:v>-1.0761388737976258E-2</c:v>
                </c:pt>
                <c:pt idx="4286">
                  <c:v>-1.0754668102424545E-2</c:v>
                </c:pt>
                <c:pt idx="4287">
                  <c:v>-1.0747946555217885E-2</c:v>
                </c:pt>
                <c:pt idx="4288">
                  <c:v>-1.0741224128334554E-2</c:v>
                </c:pt>
                <c:pt idx="4289">
                  <c:v>-1.0734500853756069E-2</c:v>
                </c:pt>
                <c:pt idx="4290">
                  <c:v>-1.0727776763466198E-2</c:v>
                </c:pt>
                <c:pt idx="4291">
                  <c:v>-1.0721051889451145E-2</c:v>
                </c:pt>
                <c:pt idx="4292">
                  <c:v>-1.0714326263699801E-2</c:v>
                </c:pt>
                <c:pt idx="4293">
                  <c:v>-1.0707599918202724E-2</c:v>
                </c:pt>
                <c:pt idx="4294">
                  <c:v>-1.0700872884952936E-2</c:v>
                </c:pt>
                <c:pt idx="4295">
                  <c:v>-1.0694145195944962E-2</c:v>
                </c:pt>
                <c:pt idx="4296">
                  <c:v>-1.0687416883175024E-2</c:v>
                </c:pt>
                <c:pt idx="4297">
                  <c:v>-1.0680687978641221E-2</c:v>
                </c:pt>
                <c:pt idx="4298">
                  <c:v>-1.0673958514342604E-2</c:v>
                </c:pt>
                <c:pt idx="4299">
                  <c:v>-1.0667228522279918E-2</c:v>
                </c:pt>
                <c:pt idx="4300">
                  <c:v>-1.0660498034454628E-2</c:v>
                </c:pt>
                <c:pt idx="4301">
                  <c:v>-1.0653767082869151E-2</c:v>
                </c:pt>
                <c:pt idx="4302">
                  <c:v>-1.064703569952704E-2</c:v>
                </c:pt>
                <c:pt idx="4303">
                  <c:v>-1.064030391643199E-2</c:v>
                </c:pt>
                <c:pt idx="4304">
                  <c:v>-1.063357176558867E-2</c:v>
                </c:pt>
                <c:pt idx="4305">
                  <c:v>-1.0626839279001581E-2</c:v>
                </c:pt>
                <c:pt idx="4306">
                  <c:v>-1.0620106488675892E-2</c:v>
                </c:pt>
                <c:pt idx="4307">
                  <c:v>-1.0613373426616429E-2</c:v>
                </c:pt>
                <c:pt idx="4308">
                  <c:v>-1.0606640124827873E-2</c:v>
                </c:pt>
                <c:pt idx="4309">
                  <c:v>-1.0599906615315003E-2</c:v>
                </c:pt>
                <c:pt idx="4310">
                  <c:v>-1.0593172930081676E-2</c:v>
                </c:pt>
                <c:pt idx="4311">
                  <c:v>-1.0586439101131651E-2</c:v>
                </c:pt>
                <c:pt idx="4312">
                  <c:v>-1.0579705160467566E-2</c:v>
                </c:pt>
                <c:pt idx="4313">
                  <c:v>-1.0572971140091194E-2</c:v>
                </c:pt>
                <c:pt idx="4314">
                  <c:v>-1.0566237072003614E-2</c:v>
                </c:pt>
                <c:pt idx="4315">
                  <c:v>-1.0559502988204232E-2</c:v>
                </c:pt>
                <c:pt idx="4316">
                  <c:v>-1.0552768920691593E-2</c:v>
                </c:pt>
                <c:pt idx="4317">
                  <c:v>-1.0546034901462369E-2</c:v>
                </c:pt>
                <c:pt idx="4318">
                  <c:v>-1.0539300962511596E-2</c:v>
                </c:pt>
                <c:pt idx="4319">
                  <c:v>-1.0532567135832871E-2</c:v>
                </c:pt>
                <c:pt idx="4320">
                  <c:v>-1.0525833453417333E-2</c:v>
                </c:pt>
                <c:pt idx="4321">
                  <c:v>-1.0519099947254525E-2</c:v>
                </c:pt>
                <c:pt idx="4322">
                  <c:v>-1.0512366649331363E-2</c:v>
                </c:pt>
                <c:pt idx="4323">
                  <c:v>-1.0505633591632334E-2</c:v>
                </c:pt>
                <c:pt idx="4324">
                  <c:v>-1.0498900806139745E-2</c:v>
                </c:pt>
                <c:pt idx="4325">
                  <c:v>-1.0492168324832709E-2</c:v>
                </c:pt>
                <c:pt idx="4326">
                  <c:v>-1.0485436179687928E-2</c:v>
                </c:pt>
                <c:pt idx="4327">
                  <c:v>-1.0478704402678771E-2</c:v>
                </c:pt>
                <c:pt idx="4328">
                  <c:v>-1.04719730257754E-2</c:v>
                </c:pt>
                <c:pt idx="4329">
                  <c:v>-1.0465242080945018E-2</c:v>
                </c:pt>
                <c:pt idx="4330">
                  <c:v>-1.0458511600150908E-2</c:v>
                </c:pt>
                <c:pt idx="4331">
                  <c:v>-1.0451781615353173E-2</c:v>
                </c:pt>
                <c:pt idx="4332">
                  <c:v>-1.0445052158507799E-2</c:v>
                </c:pt>
                <c:pt idx="4333">
                  <c:v>-1.0438323261566842E-2</c:v>
                </c:pt>
                <c:pt idx="4334">
                  <c:v>-1.0431594956478631E-2</c:v>
                </c:pt>
                <c:pt idx="4335">
                  <c:v>-1.0424867275186796E-2</c:v>
                </c:pt>
                <c:pt idx="4336">
                  <c:v>-1.0418140249631063E-2</c:v>
                </c:pt>
                <c:pt idx="4337">
                  <c:v>-1.0411413911746246E-2</c:v>
                </c:pt>
                <c:pt idx="4338">
                  <c:v>-1.0404688293462493E-2</c:v>
                </c:pt>
                <c:pt idx="4339">
                  <c:v>-1.0397963426705473E-2</c:v>
                </c:pt>
                <c:pt idx="4340">
                  <c:v>-1.0391239343395375E-2</c:v>
                </c:pt>
                <c:pt idx="4341">
                  <c:v>-1.0384516075447736E-2</c:v>
                </c:pt>
                <c:pt idx="4342">
                  <c:v>-1.0377793654772444E-2</c:v>
                </c:pt>
                <c:pt idx="4343">
                  <c:v>-1.0371072113273939E-2</c:v>
                </c:pt>
                <c:pt idx="4344">
                  <c:v>-1.0364351482851437E-2</c:v>
                </c:pt>
                <c:pt idx="4345">
                  <c:v>-1.0357631795397905E-2</c:v>
                </c:pt>
                <c:pt idx="4346">
                  <c:v>-1.0350913082800917E-2</c:v>
                </c:pt>
                <c:pt idx="4347">
                  <c:v>-1.0344195376941508E-2</c:v>
                </c:pt>
                <c:pt idx="4348">
                  <c:v>-1.0337478709695007E-2</c:v>
                </c:pt>
                <c:pt idx="4349">
                  <c:v>-1.0330763112930002E-2</c:v>
                </c:pt>
                <c:pt idx="4350">
                  <c:v>-1.0324048618508611E-2</c:v>
                </c:pt>
                <c:pt idx="4351">
                  <c:v>-1.0317335258286646E-2</c:v>
                </c:pt>
                <c:pt idx="4352">
                  <c:v>-1.0310623064112635E-2</c:v>
                </c:pt>
                <c:pt idx="4353">
                  <c:v>-1.030391206782864E-2</c:v>
                </c:pt>
                <c:pt idx="4354">
                  <c:v>-1.0297202301269239E-2</c:v>
                </c:pt>
                <c:pt idx="4355">
                  <c:v>-1.0290493796261764E-2</c:v>
                </c:pt>
                <c:pt idx="4356">
                  <c:v>-1.0283786584626517E-2</c:v>
                </c:pt>
                <c:pt idx="4357">
                  <c:v>-1.027708069817573E-2</c:v>
                </c:pt>
                <c:pt idx="4358">
                  <c:v>-1.0270376168714412E-2</c:v>
                </c:pt>
                <c:pt idx="4359">
                  <c:v>-1.0263673028039379E-2</c:v>
                </c:pt>
                <c:pt idx="4360">
                  <c:v>-1.0256971307939403E-2</c:v>
                </c:pt>
                <c:pt idx="4361">
                  <c:v>-1.0250271040195474E-2</c:v>
                </c:pt>
                <c:pt idx="4362">
                  <c:v>-1.0243572256579786E-2</c:v>
                </c:pt>
                <c:pt idx="4363">
                  <c:v>-1.0236874988856542E-2</c:v>
                </c:pt>
                <c:pt idx="4364">
                  <c:v>-1.0230179268780979E-2</c:v>
                </c:pt>
                <c:pt idx="4365">
                  <c:v>-1.0223485128099577E-2</c:v>
                </c:pt>
                <c:pt idx="4366">
                  <c:v>-1.0216792598550243E-2</c:v>
                </c:pt>
                <c:pt idx="4367">
                  <c:v>-1.0210101711861349E-2</c:v>
                </c:pt>
                <c:pt idx="4368">
                  <c:v>-1.020341249975255E-2</c:v>
                </c:pt>
                <c:pt idx="4369">
                  <c:v>-1.0196724993933742E-2</c:v>
                </c:pt>
                <c:pt idx="4370">
                  <c:v>-1.0190039226105327E-2</c:v>
                </c:pt>
                <c:pt idx="4371">
                  <c:v>-1.0183355227958397E-2</c:v>
                </c:pt>
                <c:pt idx="4372">
                  <c:v>-1.0176673031173747E-2</c:v>
                </c:pt>
                <c:pt idx="4373">
                  <c:v>-1.0169992667422693E-2</c:v>
                </c:pt>
                <c:pt idx="4374">
                  <c:v>-1.0163314168366052E-2</c:v>
                </c:pt>
                <c:pt idx="4375">
                  <c:v>-1.0156637565654401E-2</c:v>
                </c:pt>
                <c:pt idx="4376">
                  <c:v>-1.0149962890928255E-2</c:v>
                </c:pt>
                <c:pt idx="4377">
                  <c:v>-1.0143290175817067E-2</c:v>
                </c:pt>
                <c:pt idx="4378">
                  <c:v>-1.013661945194007E-2</c:v>
                </c:pt>
                <c:pt idx="4379">
                  <c:v>-1.0129950750905271E-2</c:v>
                </c:pt>
                <c:pt idx="4380">
                  <c:v>-1.0123284104309656E-2</c:v>
                </c:pt>
                <c:pt idx="4381">
                  <c:v>-1.0116619543739413E-2</c:v>
                </c:pt>
                <c:pt idx="4382">
                  <c:v>-1.0109957100768922E-2</c:v>
                </c:pt>
                <c:pt idx="4383">
                  <c:v>-1.0103296806961591E-2</c:v>
                </c:pt>
                <c:pt idx="4384">
                  <c:v>-1.0096638693868858E-2</c:v>
                </c:pt>
                <c:pt idx="4385">
                  <c:v>-1.008998279303038E-2</c:v>
                </c:pt>
                <c:pt idx="4386">
                  <c:v>-1.0083329135974279E-2</c:v>
                </c:pt>
                <c:pt idx="4387">
                  <c:v>-1.0076677754216131E-2</c:v>
                </c:pt>
                <c:pt idx="4388">
                  <c:v>-1.007002867925978E-2</c:v>
                </c:pt>
                <c:pt idx="4389">
                  <c:v>-1.0063381942596226E-2</c:v>
                </c:pt>
                <c:pt idx="4390">
                  <c:v>-1.0056737575704447E-2</c:v>
                </c:pt>
                <c:pt idx="4391">
                  <c:v>-1.0050095610050403E-2</c:v>
                </c:pt>
                <c:pt idx="4392">
                  <c:v>-1.0043456077087246E-2</c:v>
                </c:pt>
                <c:pt idx="4393">
                  <c:v>-1.003681900825552E-2</c:v>
                </c:pt>
                <c:pt idx="4394">
                  <c:v>-1.0030184434982208E-2</c:v>
                </c:pt>
                <c:pt idx="4395">
                  <c:v>-1.0023552388681493E-2</c:v>
                </c:pt>
                <c:pt idx="4396">
                  <c:v>-1.0016922900753815E-2</c:v>
                </c:pt>
                <c:pt idx="4397">
                  <c:v>-1.001029600258606E-2</c:v>
                </c:pt>
                <c:pt idx="4398">
                  <c:v>-1.0003671725551777E-2</c:v>
                </c:pt>
                <c:pt idx="4399">
                  <c:v>-9.9970501010101728E-3</c:v>
                </c:pt>
                <c:pt idx="4400">
                  <c:v>-9.9904311603069527E-3</c:v>
                </c:pt>
                <c:pt idx="4401">
                  <c:v>-9.9838149347733166E-3</c:v>
                </c:pt>
                <c:pt idx="4402">
                  <c:v>-9.9772014557261597E-3</c:v>
                </c:pt>
                <c:pt idx="4403">
                  <c:v>-9.9705907544683139E-3</c:v>
                </c:pt>
                <c:pt idx="4404">
                  <c:v>-9.963982862287531E-3</c:v>
                </c:pt>
                <c:pt idx="4405">
                  <c:v>-9.9573778104573123E-3</c:v>
                </c:pt>
                <c:pt idx="4406">
                  <c:v>-9.9507756302359019E-3</c:v>
                </c:pt>
                <c:pt idx="4407">
                  <c:v>-9.9441763528665284E-3</c:v>
                </c:pt>
                <c:pt idx="4408">
                  <c:v>-9.9375800095775797E-3</c:v>
                </c:pt>
                <c:pt idx="4409">
                  <c:v>-9.9309866315816665E-3</c:v>
                </c:pt>
                <c:pt idx="4410">
                  <c:v>-9.9243962500763609E-3</c:v>
                </c:pt>
                <c:pt idx="4411">
                  <c:v>-9.9178088962432881E-3</c:v>
                </c:pt>
                <c:pt idx="4412">
                  <c:v>-9.9112246012482922E-3</c:v>
                </c:pt>
                <c:pt idx="4413">
                  <c:v>-9.9046433962416466E-3</c:v>
                </c:pt>
                <c:pt idx="4414">
                  <c:v>-9.8980653123570943E-3</c:v>
                </c:pt>
                <c:pt idx="4415">
                  <c:v>-9.8914903807126361E-3</c:v>
                </c:pt>
                <c:pt idx="4416">
                  <c:v>-9.8849186324095582E-3</c:v>
                </c:pt>
                <c:pt idx="4417">
                  <c:v>-9.8783500985326431E-3</c:v>
                </c:pt>
                <c:pt idx="4418">
                  <c:v>-9.8717848101503736E-3</c:v>
                </c:pt>
                <c:pt idx="4419">
                  <c:v>-9.8652227983139461E-3</c:v>
                </c:pt>
                <c:pt idx="4420">
                  <c:v>-9.8586640940580995E-3</c:v>
                </c:pt>
                <c:pt idx="4421">
                  <c:v>-9.852108728400118E-3</c:v>
                </c:pt>
                <c:pt idx="4422">
                  <c:v>-9.8455567323400377E-3</c:v>
                </c:pt>
                <c:pt idx="4423">
                  <c:v>-9.8390081368608696E-3</c:v>
                </c:pt>
                <c:pt idx="4424">
                  <c:v>-9.8324629729276188E-3</c:v>
                </c:pt>
                <c:pt idx="4425">
                  <c:v>-9.8259212714880764E-3</c:v>
                </c:pt>
                <c:pt idx="4426">
                  <c:v>-9.8193830634718572E-3</c:v>
                </c:pt>
                <c:pt idx="4427">
                  <c:v>-9.8128483797906129E-3</c:v>
                </c:pt>
                <c:pt idx="4428">
                  <c:v>-9.8063172513381952E-3</c:v>
                </c:pt>
                <c:pt idx="4429">
                  <c:v>-9.7997897089897729E-3</c:v>
                </c:pt>
                <c:pt idx="4430">
                  <c:v>-9.793265783602529E-3</c:v>
                </c:pt>
                <c:pt idx="4431">
                  <c:v>-9.7867455060146376E-3</c:v>
                </c:pt>
                <c:pt idx="4432">
                  <c:v>-9.7802289070460409E-3</c:v>
                </c:pt>
                <c:pt idx="4433">
                  <c:v>-9.7737160174974809E-3</c:v>
                </c:pt>
                <c:pt idx="4434">
                  <c:v>-9.7672068681507081E-3</c:v>
                </c:pt>
                <c:pt idx="4435">
                  <c:v>-9.7607014897686858E-3</c:v>
                </c:pt>
                <c:pt idx="4436">
                  <c:v>-9.7541999130946067E-3</c:v>
                </c:pt>
                <c:pt idx="4437">
                  <c:v>-9.7477021688527309E-3</c:v>
                </c:pt>
                <c:pt idx="4438">
                  <c:v>-9.7412082877473861E-3</c:v>
                </c:pt>
                <c:pt idx="4439">
                  <c:v>-9.7347183004631594E-3</c:v>
                </c:pt>
                <c:pt idx="4440">
                  <c:v>-9.7282322376651444E-3</c:v>
                </c:pt>
                <c:pt idx="4441">
                  <c:v>-9.7217501299979633E-3</c:v>
                </c:pt>
                <c:pt idx="4442">
                  <c:v>-9.7152720080865233E-3</c:v>
                </c:pt>
                <c:pt idx="4443">
                  <c:v>-9.7087979025351143E-3</c:v>
                </c:pt>
                <c:pt idx="4444">
                  <c:v>-9.7023278439275686E-3</c:v>
                </c:pt>
                <c:pt idx="4445">
                  <c:v>-9.6958618628274675E-3</c:v>
                </c:pt>
                <c:pt idx="4446">
                  <c:v>-9.6893999897772302E-3</c:v>
                </c:pt>
                <c:pt idx="4447">
                  <c:v>-9.6829422552988376E-3</c:v>
                </c:pt>
                <c:pt idx="4448">
                  <c:v>-9.6764886898928898E-3</c:v>
                </c:pt>
                <c:pt idx="4449">
                  <c:v>-9.6700393240388635E-3</c:v>
                </c:pt>
                <c:pt idx="4450">
                  <c:v>-9.6635941881952521E-3</c:v>
                </c:pt>
                <c:pt idx="4451">
                  <c:v>-9.6571533127986255E-3</c:v>
                </c:pt>
                <c:pt idx="4452">
                  <c:v>-9.6507167282644333E-3</c:v>
                </c:pt>
                <c:pt idx="4453">
                  <c:v>-9.644284464986037E-3</c:v>
                </c:pt>
                <c:pt idx="4454">
                  <c:v>-9.6378565533349145E-3</c:v>
                </c:pt>
                <c:pt idx="4455">
                  <c:v>-9.6314330236608736E-3</c:v>
                </c:pt>
                <c:pt idx="4456">
                  <c:v>-9.6250139062910699E-3</c:v>
                </c:pt>
                <c:pt idx="4457">
                  <c:v>-9.618599231530826E-3</c:v>
                </c:pt>
                <c:pt idx="4458">
                  <c:v>-9.6121890296626666E-3</c:v>
                </c:pt>
                <c:pt idx="4459">
                  <c:v>-9.6057833309464973E-3</c:v>
                </c:pt>
                <c:pt idx="4460">
                  <c:v>-9.5993821656198443E-3</c:v>
                </c:pt>
                <c:pt idx="4461">
                  <c:v>-9.5929855638969014E-3</c:v>
                </c:pt>
                <c:pt idx="4462">
                  <c:v>-9.5865935559692663E-3</c:v>
                </c:pt>
                <c:pt idx="4463">
                  <c:v>-9.5802061720050465E-3</c:v>
                </c:pt>
                <c:pt idx="4464">
                  <c:v>-9.5738234421490365E-3</c:v>
                </c:pt>
                <c:pt idx="4465">
                  <c:v>-9.5674453965229056E-3</c:v>
                </c:pt>
                <c:pt idx="4466">
                  <c:v>-9.5610720652242898E-3</c:v>
                </c:pt>
                <c:pt idx="4467">
                  <c:v>-9.5547034783275368E-3</c:v>
                </c:pt>
                <c:pt idx="4468">
                  <c:v>-9.5483396658826557E-3</c:v>
                </c:pt>
                <c:pt idx="4469">
                  <c:v>-9.5419806579160951E-3</c:v>
                </c:pt>
                <c:pt idx="4470">
                  <c:v>-9.5356264844298003E-3</c:v>
                </c:pt>
                <c:pt idx="4471">
                  <c:v>-9.5292771754014131E-3</c:v>
                </c:pt>
                <c:pt idx="4472">
                  <c:v>-9.522932760784468E-3</c:v>
                </c:pt>
                <c:pt idx="4473">
                  <c:v>-9.5165932705074657E-3</c:v>
                </c:pt>
                <c:pt idx="4474">
                  <c:v>-9.5102587344746171E-3</c:v>
                </c:pt>
                <c:pt idx="4475">
                  <c:v>-9.5039291825649522E-3</c:v>
                </c:pt>
                <c:pt idx="4476">
                  <c:v>-9.497604644632467E-3</c:v>
                </c:pt>
                <c:pt idx="4477">
                  <c:v>-9.4912851505063473E-3</c:v>
                </c:pt>
                <c:pt idx="4478">
                  <c:v>-9.4849707299900603E-3</c:v>
                </c:pt>
                <c:pt idx="4479">
                  <c:v>-9.4786614128620668E-3</c:v>
                </c:pt>
                <c:pt idx="4480">
                  <c:v>-9.4723572288749336E-3</c:v>
                </c:pt>
                <c:pt idx="4481">
                  <c:v>-9.4660582077555136E-3</c:v>
                </c:pt>
                <c:pt idx="4482">
                  <c:v>-9.4597643792051298E-3</c:v>
                </c:pt>
                <c:pt idx="4483">
                  <c:v>-9.4534757728986923E-3</c:v>
                </c:pt>
                <c:pt idx="4484">
                  <c:v>-9.4471924184854113E-3</c:v>
                </c:pt>
                <c:pt idx="4485">
                  <c:v>-9.4409143455878811E-3</c:v>
                </c:pt>
                <c:pt idx="4486">
                  <c:v>-9.4346415838023022E-3</c:v>
                </c:pt>
                <c:pt idx="4487">
                  <c:v>-9.4283741626986564E-3</c:v>
                </c:pt>
                <c:pt idx="4488">
                  <c:v>-9.4221121118197755E-3</c:v>
                </c:pt>
                <c:pt idx="4489">
                  <c:v>-9.4158554606821251E-3</c:v>
                </c:pt>
                <c:pt idx="4490">
                  <c:v>-9.4096042387748612E-3</c:v>
                </c:pt>
                <c:pt idx="4491">
                  <c:v>-9.4033584755600329E-3</c:v>
                </c:pt>
                <c:pt idx="4492">
                  <c:v>-9.3971182004727871E-3</c:v>
                </c:pt>
                <c:pt idx="4493">
                  <c:v>-9.3908834429204165E-3</c:v>
                </c:pt>
                <c:pt idx="4494">
                  <c:v>-9.3846542322831641E-3</c:v>
                </c:pt>
                <c:pt idx="4495">
                  <c:v>-9.3784305979132607E-3</c:v>
                </c:pt>
                <c:pt idx="4496">
                  <c:v>-9.3722125691351483E-3</c:v>
                </c:pt>
                <c:pt idx="4497">
                  <c:v>-9.3660001752456506E-3</c:v>
                </c:pt>
                <c:pt idx="4498">
                  <c:v>-9.3597934455130847E-3</c:v>
                </c:pt>
                <c:pt idx="4499">
                  <c:v>-9.3535924091779944E-3</c:v>
                </c:pt>
                <c:pt idx="4500">
                  <c:v>-9.3473970954522402E-3</c:v>
                </c:pt>
                <c:pt idx="4501">
                  <c:v>-9.3412075335191861E-3</c:v>
                </c:pt>
                <c:pt idx="4502">
                  <c:v>-9.335023752533915E-3</c:v>
                </c:pt>
                <c:pt idx="4503">
                  <c:v>-9.3288457816222952E-3</c:v>
                </c:pt>
                <c:pt idx="4504">
                  <c:v>-9.3226736498817474E-3</c:v>
                </c:pt>
                <c:pt idx="4505">
                  <c:v>-9.3165073863802992E-3</c:v>
                </c:pt>
                <c:pt idx="4506">
                  <c:v>-9.3103470201568259E-3</c:v>
                </c:pt>
                <c:pt idx="4507">
                  <c:v>-9.3041925802212315E-3</c:v>
                </c:pt>
                <c:pt idx="4508">
                  <c:v>-9.2980440955535027E-3</c:v>
                </c:pt>
                <c:pt idx="4509">
                  <c:v>-9.2919015951044986E-3</c:v>
                </c:pt>
                <c:pt idx="4510">
                  <c:v>-9.2857651077949289E-3</c:v>
                </c:pt>
                <c:pt idx="4511">
                  <c:v>-9.2796346625160578E-3</c:v>
                </c:pt>
                <c:pt idx="4512">
                  <c:v>-9.2735102881288563E-3</c:v>
                </c:pt>
                <c:pt idx="4513">
                  <c:v>-9.2673920134641562E-3</c:v>
                </c:pt>
                <c:pt idx="4514">
                  <c:v>-9.2612798673228497E-3</c:v>
                </c:pt>
                <c:pt idx="4515">
                  <c:v>-9.2551738784749926E-3</c:v>
                </c:pt>
                <c:pt idx="4516">
                  <c:v>-9.2490740756605658E-3</c:v>
                </c:pt>
                <c:pt idx="4517">
                  <c:v>-9.2429804875885195E-3</c:v>
                </c:pt>
                <c:pt idx="4518">
                  <c:v>-9.2368931429370194E-3</c:v>
                </c:pt>
                <c:pt idx="4519">
                  <c:v>-9.2308120703536115E-3</c:v>
                </c:pt>
                <c:pt idx="4520">
                  <c:v>-9.2247372984543396E-3</c:v>
                </c:pt>
                <c:pt idx="4521">
                  <c:v>-9.2186688558244679E-3</c:v>
                </c:pt>
                <c:pt idx="4522">
                  <c:v>-9.2126067710175865E-3</c:v>
                </c:pt>
                <c:pt idx="4523">
                  <c:v>-9.2065510725558141E-3</c:v>
                </c:pt>
                <c:pt idx="4524">
                  <c:v>-9.2005017889299906E-3</c:v>
                </c:pt>
                <c:pt idx="4525">
                  <c:v>-9.1944589485987542E-3</c:v>
                </c:pt>
                <c:pt idx="4526">
                  <c:v>-9.1884225799893204E-3</c:v>
                </c:pt>
                <c:pt idx="4527">
                  <c:v>-9.1823927114965502E-3</c:v>
                </c:pt>
                <c:pt idx="4528">
                  <c:v>-9.1763693714831708E-3</c:v>
                </c:pt>
                <c:pt idx="4529">
                  <c:v>-9.1703525882799487E-3</c:v>
                </c:pt>
                <c:pt idx="4530">
                  <c:v>-9.1643423901847966E-3</c:v>
                </c:pt>
                <c:pt idx="4531">
                  <c:v>-9.1583388054635208E-3</c:v>
                </c:pt>
                <c:pt idx="4532">
                  <c:v>-9.1523418623489297E-3</c:v>
                </c:pt>
                <c:pt idx="4533">
                  <c:v>-9.1463515890410092E-3</c:v>
                </c:pt>
                <c:pt idx="4534">
                  <c:v>-9.1403680137071269E-3</c:v>
                </c:pt>
                <c:pt idx="4535">
                  <c:v>-9.1343911644811496E-3</c:v>
                </c:pt>
                <c:pt idx="4536">
                  <c:v>-9.1284210694641578E-3</c:v>
                </c:pt>
                <c:pt idx="4537">
                  <c:v>-9.1224577567235784E-3</c:v>
                </c:pt>
                <c:pt idx="4538">
                  <c:v>-9.1165012542933493E-3</c:v>
                </c:pt>
                <c:pt idx="4539">
                  <c:v>-9.1105515901741367E-3</c:v>
                </c:pt>
                <c:pt idx="4540">
                  <c:v>-9.1046087923324377E-3</c:v>
                </c:pt>
                <c:pt idx="4541">
                  <c:v>-9.0986728887013247E-3</c:v>
                </c:pt>
                <c:pt idx="4542">
                  <c:v>-9.0927439071795263E-3</c:v>
                </c:pt>
                <c:pt idx="4543">
                  <c:v>-9.0868218756316593E-3</c:v>
                </c:pt>
                <c:pt idx="4544">
                  <c:v>-9.0809068218883886E-3</c:v>
                </c:pt>
                <c:pt idx="4545">
                  <c:v>-9.0749987737455701E-3</c:v>
                </c:pt>
                <c:pt idx="4546">
                  <c:v>-9.069097758964962E-3</c:v>
                </c:pt>
                <c:pt idx="4547">
                  <c:v>-9.0632038052732324E-3</c:v>
                </c:pt>
                <c:pt idx="4548">
                  <c:v>-9.0573169403627106E-3</c:v>
                </c:pt>
                <c:pt idx="4549">
                  <c:v>-9.0514371918904886E-3</c:v>
                </c:pt>
                <c:pt idx="4550">
                  <c:v>-9.0455645874786012E-3</c:v>
                </c:pt>
                <c:pt idx="4551">
                  <c:v>-9.0396991547142553E-3</c:v>
                </c:pt>
                <c:pt idx="4552">
                  <c:v>-9.0338409211489119E-3</c:v>
                </c:pt>
                <c:pt idx="4553">
                  <c:v>-9.0279899142990342E-3</c:v>
                </c:pt>
                <c:pt idx="4554">
                  <c:v>-9.0221461616451989E-3</c:v>
                </c:pt>
                <c:pt idx="4555">
                  <c:v>-9.0163096906323032E-3</c:v>
                </c:pt>
                <c:pt idx="4556">
                  <c:v>-9.0104805286697377E-3</c:v>
                </c:pt>
                <c:pt idx="4557">
                  <c:v>-9.0046587031305265E-3</c:v>
                </c:pt>
                <c:pt idx="4558">
                  <c:v>-8.9988442413520449E-3</c:v>
                </c:pt>
                <c:pt idx="4559">
                  <c:v>-8.9930371706351299E-3</c:v>
                </c:pt>
                <c:pt idx="4560">
                  <c:v>-8.9872375182443107E-3</c:v>
                </c:pt>
                <c:pt idx="4561">
                  <c:v>-8.9814453114079613E-3</c:v>
                </c:pt>
                <c:pt idx="4562">
                  <c:v>-8.9756605773174455E-3</c:v>
                </c:pt>
                <c:pt idx="4563">
                  <c:v>-8.9698833431278331E-3</c:v>
                </c:pt>
                <c:pt idx="4564">
                  <c:v>-8.9641136359570432E-3</c:v>
                </c:pt>
                <c:pt idx="4565">
                  <c:v>-8.9583514828860226E-3</c:v>
                </c:pt>
                <c:pt idx="4566">
                  <c:v>-8.9525969109589387E-3</c:v>
                </c:pt>
                <c:pt idx="4567">
                  <c:v>-8.9468499471823029E-3</c:v>
                </c:pt>
                <c:pt idx="4568">
                  <c:v>-8.9411106185257085E-3</c:v>
                </c:pt>
                <c:pt idx="4569">
                  <c:v>-8.935378951920963E-3</c:v>
                </c:pt>
                <c:pt idx="4570">
                  <c:v>-8.9296549742622546E-3</c:v>
                </c:pt>
                <c:pt idx="4571">
                  <c:v>-8.9239387124063659E-3</c:v>
                </c:pt>
                <c:pt idx="4572">
                  <c:v>-8.9182301931718111E-3</c:v>
                </c:pt>
                <c:pt idx="4573">
                  <c:v>-8.9125294433395272E-3</c:v>
                </c:pt>
                <c:pt idx="4574">
                  <c:v>-8.9068364896520546E-3</c:v>
                </c:pt>
                <c:pt idx="4575">
                  <c:v>-8.901151358813671E-3</c:v>
                </c:pt>
                <c:pt idx="4576">
                  <c:v>-8.8954740774906376E-3</c:v>
                </c:pt>
                <c:pt idx="4577">
                  <c:v>-8.8898046723103162E-3</c:v>
                </c:pt>
                <c:pt idx="4578">
                  <c:v>-8.8841431698618491E-3</c:v>
                </c:pt>
                <c:pt idx="4579">
                  <c:v>-8.8784895966953666E-3</c:v>
                </c:pt>
                <c:pt idx="4580">
                  <c:v>-8.8728439793221373E-3</c:v>
                </c:pt>
                <c:pt idx="4581">
                  <c:v>-8.8672063442147425E-3</c:v>
                </c:pt>
                <c:pt idx="4582">
                  <c:v>-8.8615767178062688E-3</c:v>
                </c:pt>
                <c:pt idx="4583">
                  <c:v>-8.8559551264909796E-3</c:v>
                </c:pt>
                <c:pt idx="4584">
                  <c:v>-8.8503415966233612E-3</c:v>
                </c:pt>
                <c:pt idx="4585">
                  <c:v>-8.8447361545188584E-3</c:v>
                </c:pt>
                <c:pt idx="4586">
                  <c:v>-8.8391388264530031E-3</c:v>
                </c:pt>
                <c:pt idx="4587">
                  <c:v>-8.8335496386615971E-3</c:v>
                </c:pt>
                <c:pt idx="4588">
                  <c:v>-8.8279686173409096E-3</c:v>
                </c:pt>
                <c:pt idx="4589">
                  <c:v>-8.822395788646839E-3</c:v>
                </c:pt>
                <c:pt idx="4590">
                  <c:v>-8.8168311786955989E-3</c:v>
                </c:pt>
                <c:pt idx="4591">
                  <c:v>-8.8112748135628759E-3</c:v>
                </c:pt>
                <c:pt idx="4592">
                  <c:v>-8.8057267192840436E-3</c:v>
                </c:pt>
                <c:pt idx="4593">
                  <c:v>-8.8001869218543045E-3</c:v>
                </c:pt>
                <c:pt idx="4594">
                  <c:v>-8.794655447227899E-3</c:v>
                </c:pt>
                <c:pt idx="4595">
                  <c:v>-8.7891323213187423E-3</c:v>
                </c:pt>
                <c:pt idx="4596">
                  <c:v>-8.7836175699996556E-3</c:v>
                </c:pt>
                <c:pt idx="4597">
                  <c:v>-8.7781112191025069E-3</c:v>
                </c:pt>
                <c:pt idx="4598">
                  <c:v>-8.7726132944184083E-3</c:v>
                </c:pt>
                <c:pt idx="4599">
                  <c:v>-8.7671238216968737E-3</c:v>
                </c:pt>
                <c:pt idx="4600">
                  <c:v>-8.7616428266465273E-3</c:v>
                </c:pt>
                <c:pt idx="4601">
                  <c:v>-8.7561703349342667E-3</c:v>
                </c:pt>
                <c:pt idx="4602">
                  <c:v>-8.7507063721854461E-3</c:v>
                </c:pt>
                <c:pt idx="4603">
                  <c:v>-8.7452509639840536E-3</c:v>
                </c:pt>
                <c:pt idx="4604">
                  <c:v>-8.7398041358718887E-3</c:v>
                </c:pt>
                <c:pt idx="4605">
                  <c:v>-8.7343659133492565E-3</c:v>
                </c:pt>
                <c:pt idx="4606">
                  <c:v>-8.7289363218741364E-3</c:v>
                </c:pt>
                <c:pt idx="4607">
                  <c:v>-8.7235153868623662E-3</c:v>
                </c:pt>
                <c:pt idx="4608">
                  <c:v>-8.7181031336878156E-3</c:v>
                </c:pt>
                <c:pt idx="4609">
                  <c:v>-8.7126995876815917E-3</c:v>
                </c:pt>
                <c:pt idx="4610">
                  <c:v>-8.7073047741326858E-3</c:v>
                </c:pt>
                <c:pt idx="4611">
                  <c:v>-8.7019187182871861E-3</c:v>
                </c:pt>
                <c:pt idx="4612">
                  <c:v>-8.6965414453484494E-3</c:v>
                </c:pt>
                <c:pt idx="4613">
                  <c:v>-8.6911729804772537E-3</c:v>
                </c:pt>
                <c:pt idx="4614">
                  <c:v>-8.685813348791047E-3</c:v>
                </c:pt>
                <c:pt idx="4615">
                  <c:v>-8.6804625753645649E-3</c:v>
                </c:pt>
                <c:pt idx="4616">
                  <c:v>-8.6751206852290364E-3</c:v>
                </c:pt>
                <c:pt idx="4617">
                  <c:v>-8.6697877033723933E-3</c:v>
                </c:pt>
                <c:pt idx="4618">
                  <c:v>-8.6644636547393936E-3</c:v>
                </c:pt>
                <c:pt idx="4619">
                  <c:v>-8.6591485642308758E-3</c:v>
                </c:pt>
                <c:pt idx="4620">
                  <c:v>-8.6538424567043793E-3</c:v>
                </c:pt>
                <c:pt idx="4621">
                  <c:v>-8.6485453569733785E-3</c:v>
                </c:pt>
                <c:pt idx="4622">
                  <c:v>-8.6432572898074399E-3</c:v>
                </c:pt>
                <c:pt idx="4623">
                  <c:v>-8.637978279932396E-3</c:v>
                </c:pt>
                <c:pt idx="4624">
                  <c:v>-8.6327083520295524E-3</c:v>
                </c:pt>
                <c:pt idx="4625">
                  <c:v>-8.6274475307363749E-3</c:v>
                </c:pt>
                <c:pt idx="4626">
                  <c:v>-8.6221958406455575E-3</c:v>
                </c:pt>
                <c:pt idx="4627">
                  <c:v>-8.6169533063057135E-3</c:v>
                </c:pt>
                <c:pt idx="4628">
                  <c:v>-8.611719952220551E-3</c:v>
                </c:pt>
                <c:pt idx="4629">
                  <c:v>-8.6064958028491088E-3</c:v>
                </c:pt>
                <c:pt idx="4630">
                  <c:v>-8.6012808826058385E-3</c:v>
                </c:pt>
                <c:pt idx="4631">
                  <c:v>-8.5960752158599166E-3</c:v>
                </c:pt>
                <c:pt idx="4632">
                  <c:v>-8.5908788269358338E-3</c:v>
                </c:pt>
                <c:pt idx="4633">
                  <c:v>-8.58569174011262E-3</c:v>
                </c:pt>
                <c:pt idx="4634">
                  <c:v>-8.5805139796240517E-3</c:v>
                </c:pt>
                <c:pt idx="4635">
                  <c:v>-8.5753455696587662E-3</c:v>
                </c:pt>
                <c:pt idx="4636">
                  <c:v>-8.5701865343595501E-3</c:v>
                </c:pt>
                <c:pt idx="4637">
                  <c:v>-8.5650368978239313E-3</c:v>
                </c:pt>
                <c:pt idx="4638">
                  <c:v>-8.5598966841034345E-3</c:v>
                </c:pt>
                <c:pt idx="4639">
                  <c:v>-8.5547659172037424E-3</c:v>
                </c:pt>
                <c:pt idx="4640">
                  <c:v>-8.5496446210848627E-3</c:v>
                </c:pt>
                <c:pt idx="4641">
                  <c:v>-8.5445328196603679E-3</c:v>
                </c:pt>
                <c:pt idx="4642">
                  <c:v>-8.5394305367980181E-3</c:v>
                </c:pt>
                <c:pt idx="4643">
                  <c:v>-8.5343377963190206E-3</c:v>
                </c:pt>
                <c:pt idx="4644">
                  <c:v>-8.5292546219981665E-3</c:v>
                </c:pt>
                <c:pt idx="4645">
                  <c:v>-8.5241810375640218E-3</c:v>
                </c:pt>
                <c:pt idx="4646">
                  <c:v>-8.5191170666981814E-3</c:v>
                </c:pt>
                <c:pt idx="4647">
                  <c:v>-8.5140627330358345E-3</c:v>
                </c:pt>
                <c:pt idx="4648">
                  <c:v>-8.5090180601650953E-3</c:v>
                </c:pt>
                <c:pt idx="4649">
                  <c:v>-8.5039830716271032E-3</c:v>
                </c:pt>
                <c:pt idx="4650">
                  <c:v>-8.4989577909162194E-3</c:v>
                </c:pt>
                <c:pt idx="4651">
                  <c:v>-8.4939422414792593E-3</c:v>
                </c:pt>
                <c:pt idx="4652">
                  <c:v>-8.4889364467161423E-3</c:v>
                </c:pt>
                <c:pt idx="4653">
                  <c:v>-8.4839404299791032E-3</c:v>
                </c:pt>
                <c:pt idx="4654">
                  <c:v>-8.4789542145728963E-3</c:v>
                </c:pt>
                <c:pt idx="4655">
                  <c:v>-8.473977823754926E-3</c:v>
                </c:pt>
                <c:pt idx="4656">
                  <c:v>-8.4690112807345279E-3</c:v>
                </c:pt>
                <c:pt idx="4657">
                  <c:v>-8.4640546086735789E-3</c:v>
                </c:pt>
                <c:pt idx="4658">
                  <c:v>-8.4591078306857481E-3</c:v>
                </c:pt>
                <c:pt idx="4659">
                  <c:v>-8.4541709698366715E-3</c:v>
                </c:pt>
                <c:pt idx="4660">
                  <c:v>-8.4492440491440914E-3</c:v>
                </c:pt>
                <c:pt idx="4661">
                  <c:v>-8.4443270915771761E-3</c:v>
                </c:pt>
                <c:pt idx="4662">
                  <c:v>-8.4394201200570368E-3</c:v>
                </c:pt>
                <c:pt idx="4663">
                  <c:v>-8.4345231574560059E-3</c:v>
                </c:pt>
                <c:pt idx="4664">
                  <c:v>-8.429636226598182E-3</c:v>
                </c:pt>
                <c:pt idx="4665">
                  <c:v>-8.4247593502587113E-3</c:v>
                </c:pt>
                <c:pt idx="4666">
                  <c:v>-8.4198925511639634E-3</c:v>
                </c:pt>
                <c:pt idx="4667">
                  <c:v>-8.4150358519916712E-3</c:v>
                </c:pt>
                <c:pt idx="4668">
                  <c:v>-8.4101892753703118E-3</c:v>
                </c:pt>
                <c:pt idx="4669">
                  <c:v>-8.405352843879263E-3</c:v>
                </c:pt>
                <c:pt idx="4670">
                  <c:v>-8.4005265800489465E-3</c:v>
                </c:pt>
                <c:pt idx="4671">
                  <c:v>-8.3957105063601316E-3</c:v>
                </c:pt>
                <c:pt idx="4672">
                  <c:v>-8.3909046452445204E-3</c:v>
                </c:pt>
                <c:pt idx="4673">
                  <c:v>-8.3861090190839351E-3</c:v>
                </c:pt>
                <c:pt idx="4674">
                  <c:v>-8.3813236502109159E-3</c:v>
                </c:pt>
                <c:pt idx="4675">
                  <c:v>-8.3765485609080276E-3</c:v>
                </c:pt>
                <c:pt idx="4676">
                  <c:v>-8.3717837734079946E-3</c:v>
                </c:pt>
                <c:pt idx="4677">
                  <c:v>-8.3670293098938604E-3</c:v>
                </c:pt>
                <c:pt idx="4678">
                  <c:v>-8.3622851924982939E-3</c:v>
                </c:pt>
                <c:pt idx="4679">
                  <c:v>-8.3575514433041394E-3</c:v>
                </c:pt>
                <c:pt idx="4680">
                  <c:v>-8.3528280843437712E-3</c:v>
                </c:pt>
                <c:pt idx="4681">
                  <c:v>-8.3481151375991887E-3</c:v>
                </c:pt>
                <c:pt idx="4682">
                  <c:v>-8.3434126250022111E-3</c:v>
                </c:pt>
                <c:pt idx="4683">
                  <c:v>-8.3387205684337558E-3</c:v>
                </c:pt>
                <c:pt idx="4684">
                  <c:v>-8.3340389897244415E-3</c:v>
                </c:pt>
                <c:pt idx="4685">
                  <c:v>-8.3293679106538517E-3</c:v>
                </c:pt>
                <c:pt idx="4686">
                  <c:v>-8.3247073529507387E-3</c:v>
                </c:pt>
                <c:pt idx="4687">
                  <c:v>-8.3200573382931249E-3</c:v>
                </c:pt>
                <c:pt idx="4688">
                  <c:v>-8.3154178883076552E-3</c:v>
                </c:pt>
                <c:pt idx="4689">
                  <c:v>-8.3107890245701522E-3</c:v>
                </c:pt>
                <c:pt idx="4690">
                  <c:v>-8.3061707686049122E-3</c:v>
                </c:pt>
                <c:pt idx="4691">
                  <c:v>-8.3015631418848889E-3</c:v>
                </c:pt>
                <c:pt idx="4692">
                  <c:v>-8.2969661658318095E-3</c:v>
                </c:pt>
                <c:pt idx="4693">
                  <c:v>-8.2923798618155242E-3</c:v>
                </c:pt>
                <c:pt idx="4694">
                  <c:v>-8.2878042511545513E-3</c:v>
                </c:pt>
                <c:pt idx="4695">
                  <c:v>-8.2832393551154036E-3</c:v>
                </c:pt>
                <c:pt idx="4696">
                  <c:v>-8.2786851949127396E-3</c:v>
                </c:pt>
                <c:pt idx="4697">
                  <c:v>-8.2741417917095144E-3</c:v>
                </c:pt>
                <c:pt idx="4698">
                  <c:v>-8.2696091666162926E-3</c:v>
                </c:pt>
                <c:pt idx="4699">
                  <c:v>-8.2650873406918176E-3</c:v>
                </c:pt>
                <c:pt idx="4700">
                  <c:v>-8.2605763349422583E-3</c:v>
                </c:pt>
                <c:pt idx="4701">
                  <c:v>-8.2560761703217803E-3</c:v>
                </c:pt>
                <c:pt idx="4702">
                  <c:v>-8.2515868677318343E-3</c:v>
                </c:pt>
                <c:pt idx="4703">
                  <c:v>-8.2471084480213556E-3</c:v>
                </c:pt>
                <c:pt idx="4704">
                  <c:v>-8.2426409319868669E-3</c:v>
                </c:pt>
                <c:pt idx="4705">
                  <c:v>-8.2381843403719259E-3</c:v>
                </c:pt>
                <c:pt idx="4706">
                  <c:v>-8.2337386938672527E-3</c:v>
                </c:pt>
                <c:pt idx="4707">
                  <c:v>-8.2293040131108976E-3</c:v>
                </c:pt>
                <c:pt idx="4708">
                  <c:v>-8.2248803186875576E-3</c:v>
                </c:pt>
                <c:pt idx="4709">
                  <c:v>-8.220467631129132E-3</c:v>
                </c:pt>
                <c:pt idx="4710">
                  <c:v>-8.2160659709140001E-3</c:v>
                </c:pt>
                <c:pt idx="4711">
                  <c:v>-8.2116753584675385E-3</c:v>
                </c:pt>
                <c:pt idx="4712">
                  <c:v>-8.2072958141614898E-3</c:v>
                </c:pt>
                <c:pt idx="4713">
                  <c:v>-8.202927358314108E-3</c:v>
                </c:pt>
                <c:pt idx="4714">
                  <c:v>-8.1985700111902888E-3</c:v>
                </c:pt>
                <c:pt idx="4715">
                  <c:v>-8.1942237930009224E-3</c:v>
                </c:pt>
                <c:pt idx="4716">
                  <c:v>-8.1898887239034417E-3</c:v>
                </c:pt>
                <c:pt idx="4717">
                  <c:v>-8.1855648240011757E-3</c:v>
                </c:pt>
                <c:pt idx="4718">
                  <c:v>-8.1812521133434856E-3</c:v>
                </c:pt>
                <c:pt idx="4719">
                  <c:v>-8.1769506119259115E-3</c:v>
                </c:pt>
                <c:pt idx="4720">
                  <c:v>-8.17266033968953E-3</c:v>
                </c:pt>
                <c:pt idx="4721">
                  <c:v>-8.1683813165214971E-3</c:v>
                </c:pt>
                <c:pt idx="4722">
                  <c:v>-8.1641135622543826E-3</c:v>
                </c:pt>
                <c:pt idx="4723">
                  <c:v>-8.1598570966663498E-3</c:v>
                </c:pt>
                <c:pt idx="4724">
                  <c:v>-8.155611939481262E-3</c:v>
                </c:pt>
                <c:pt idx="4725">
                  <c:v>-8.1513781103680731E-3</c:v>
                </c:pt>
                <c:pt idx="4726">
                  <c:v>-8.1471556289413414E-3</c:v>
                </c:pt>
                <c:pt idx="4727">
                  <c:v>-8.1429445147606101E-3</c:v>
                </c:pt>
                <c:pt idx="4728">
                  <c:v>-8.1387447873305357E-3</c:v>
                </c:pt>
                <c:pt idx="4729">
                  <c:v>-8.1345564661010374E-3</c:v>
                </c:pt>
                <c:pt idx="4730">
                  <c:v>-8.1303795704666584E-3</c:v>
                </c:pt>
                <c:pt idx="4731">
                  <c:v>-8.1262141197671108E-3</c:v>
                </c:pt>
                <c:pt idx="4732">
                  <c:v>-8.1220601332866165E-3</c:v>
                </c:pt>
                <c:pt idx="4733">
                  <c:v>-8.1179176302540977E-3</c:v>
                </c:pt>
                <c:pt idx="4734">
                  <c:v>-8.1137866298432604E-3</c:v>
                </c:pt>
                <c:pt idx="4735">
                  <c:v>-8.1096671511720134E-3</c:v>
                </c:pt>
                <c:pt idx="4736">
                  <c:v>-8.1055592133029587E-3</c:v>
                </c:pt>
                <c:pt idx="4737">
                  <c:v>-8.101462835242804E-3</c:v>
                </c:pt>
                <c:pt idx="4738">
                  <c:v>-8.0973780359424839E-3</c:v>
                </c:pt>
                <c:pt idx="4739">
                  <c:v>-8.0933048342972849E-3</c:v>
                </c:pt>
                <c:pt idx="4740">
                  <c:v>-8.0892432491462656E-3</c:v>
                </c:pt>
                <c:pt idx="4741">
                  <c:v>-8.0851932992727377E-3</c:v>
                </c:pt>
                <c:pt idx="4742">
                  <c:v>-8.0811550034036762E-3</c:v>
                </c:pt>
                <c:pt idx="4743">
                  <c:v>-8.0771283802098491E-3</c:v>
                </c:pt>
                <c:pt idx="4744">
                  <c:v>-8.0731134483059443E-3</c:v>
                </c:pt>
                <c:pt idx="4745">
                  <c:v>-8.0691102262499884E-3</c:v>
                </c:pt>
                <c:pt idx="4746">
                  <c:v>-8.0651187325438307E-3</c:v>
                </c:pt>
                <c:pt idx="4747">
                  <c:v>-8.0611389856324774E-3</c:v>
                </c:pt>
                <c:pt idx="4748">
                  <c:v>-8.0571710039045955E-3</c:v>
                </c:pt>
                <c:pt idx="4749">
                  <c:v>-8.0532148056919051E-3</c:v>
                </c:pt>
                <c:pt idx="4750">
                  <c:v>-8.0492704092693396E-3</c:v>
                </c:pt>
                <c:pt idx="4751">
                  <c:v>-8.0453378328551456E-3</c:v>
                </c:pt>
                <c:pt idx="4752">
                  <c:v>-8.0414170946103043E-3</c:v>
                </c:pt>
                <c:pt idx="4753">
                  <c:v>-8.0375082126390475E-3</c:v>
                </c:pt>
                <c:pt idx="4754">
                  <c:v>-8.0336112049882343E-3</c:v>
                </c:pt>
                <c:pt idx="4755">
                  <c:v>-8.0297260896475126E-3</c:v>
                </c:pt>
                <c:pt idx="4756">
                  <c:v>-8.0258528845494233E-3</c:v>
                </c:pt>
                <c:pt idx="4757">
                  <c:v>-8.0219916075688468E-3</c:v>
                </c:pt>
                <c:pt idx="4758">
                  <c:v>-8.0181422765234697E-3</c:v>
                </c:pt>
                <c:pt idx="4759">
                  <c:v>-8.0143049091732192E-3</c:v>
                </c:pt>
                <c:pt idx="4760">
                  <c:v>-8.0104795232203846E-3</c:v>
                </c:pt>
                <c:pt idx="4761">
                  <c:v>-8.0066661363097421E-3</c:v>
                </c:pt>
                <c:pt idx="4762">
                  <c:v>-8.0028647660280016E-3</c:v>
                </c:pt>
                <c:pt idx="4763">
                  <c:v>-7.9990754299042628E-3</c:v>
                </c:pt>
                <c:pt idx="4764">
                  <c:v>-7.9952981454094584E-3</c:v>
                </c:pt>
                <c:pt idx="4765">
                  <c:v>-7.9915329299564946E-3</c:v>
                </c:pt>
                <c:pt idx="4766">
                  <c:v>-7.9877798009003482E-3</c:v>
                </c:pt>
                <c:pt idx="4767">
                  <c:v>-7.9840387755375254E-3</c:v>
                </c:pt>
                <c:pt idx="4768">
                  <c:v>-7.9803098711065303E-3</c:v>
                </c:pt>
                <c:pt idx="4769">
                  <c:v>-7.9765931047872957E-3</c:v>
                </c:pt>
                <c:pt idx="4770">
                  <c:v>-7.9728884937013203E-3</c:v>
                </c:pt>
                <c:pt idx="4771">
                  <c:v>-7.9691960549118004E-3</c:v>
                </c:pt>
                <c:pt idx="4772">
                  <c:v>-7.9655158054230471E-3</c:v>
                </c:pt>
                <c:pt idx="4773">
                  <c:v>-7.9618477621809756E-3</c:v>
                </c:pt>
                <c:pt idx="4774">
                  <c:v>-7.9581919420725483E-3</c:v>
                </c:pt>
                <c:pt idx="4775">
                  <c:v>-7.954548361925903E-3</c:v>
                </c:pt>
                <c:pt idx="4776">
                  <c:v>-7.9509170385104622E-3</c:v>
                </c:pt>
                <c:pt idx="4777">
                  <c:v>-7.9472979885364097E-3</c:v>
                </c:pt>
                <c:pt idx="4778">
                  <c:v>-7.9436912286551219E-3</c:v>
                </c:pt>
                <c:pt idx="4779">
                  <c:v>-7.9400967754586493E-3</c:v>
                </c:pt>
                <c:pt idx="4780">
                  <c:v>-7.9365146454798332E-3</c:v>
                </c:pt>
                <c:pt idx="4781">
                  <c:v>-7.9329448551923986E-3</c:v>
                </c:pt>
                <c:pt idx="4782">
                  <c:v>-7.9293874210104743E-3</c:v>
                </c:pt>
                <c:pt idx="4783">
                  <c:v>-7.925842359288995E-3</c:v>
                </c:pt>
                <c:pt idx="4784">
                  <c:v>-7.9223096863231188E-3</c:v>
                </c:pt>
                <c:pt idx="4785">
                  <c:v>-7.9187894183486828E-3</c:v>
                </c:pt>
                <c:pt idx="4786">
                  <c:v>-7.9152815715416523E-3</c:v>
                </c:pt>
                <c:pt idx="4787">
                  <c:v>-7.9117861620182622E-3</c:v>
                </c:pt>
                <c:pt idx="4788">
                  <c:v>-7.9083032058351356E-3</c:v>
                </c:pt>
                <c:pt idx="4789">
                  <c:v>-7.9048327189887371E-3</c:v>
                </c:pt>
                <c:pt idx="4790">
                  <c:v>-7.9013747174158325E-3</c:v>
                </c:pt>
                <c:pt idx="4791">
                  <c:v>-7.8979292169929737E-3</c:v>
                </c:pt>
                <c:pt idx="4792">
                  <c:v>-7.8944962335366006E-3</c:v>
                </c:pt>
                <c:pt idx="4793">
                  <c:v>-7.8910757828031548E-3</c:v>
                </c:pt>
                <c:pt idx="4794">
                  <c:v>-7.887667880488591E-3</c:v>
                </c:pt>
                <c:pt idx="4795">
                  <c:v>-7.8842725422287874E-3</c:v>
                </c:pt>
                <c:pt idx="4796">
                  <c:v>-7.8808897835990401E-3</c:v>
                </c:pt>
                <c:pt idx="4797">
                  <c:v>-7.8775196201141835E-3</c:v>
                </c:pt>
                <c:pt idx="4798">
                  <c:v>-7.8741620672286971E-3</c:v>
                </c:pt>
                <c:pt idx="4799">
                  <c:v>-7.8708171403362153E-3</c:v>
                </c:pt>
                <c:pt idx="4800">
                  <c:v>-7.8674848547699329E-3</c:v>
                </c:pt>
                <c:pt idx="4801">
                  <c:v>-7.864165225802109E-3</c:v>
                </c:pt>
                <c:pt idx="4802">
                  <c:v>-7.8608582686442007E-3</c:v>
                </c:pt>
                <c:pt idx="4803">
                  <c:v>-7.8575639984469568E-3</c:v>
                </c:pt>
                <c:pt idx="4804">
                  <c:v>-7.8542824302999178E-3</c:v>
                </c:pt>
                <c:pt idx="4805">
                  <c:v>-7.8510135792318504E-3</c:v>
                </c:pt>
                <c:pt idx="4806">
                  <c:v>-7.8477574602102401E-3</c:v>
                </c:pt>
                <c:pt idx="4807">
                  <c:v>-7.8445140881414147E-3</c:v>
                </c:pt>
                <c:pt idx="4808">
                  <c:v>-7.8412834778706572E-3</c:v>
                </c:pt>
                <c:pt idx="4809">
                  <c:v>-7.8380656441817027E-3</c:v>
                </c:pt>
                <c:pt idx="4810">
                  <c:v>-7.8348606017971615E-3</c:v>
                </c:pt>
                <c:pt idx="4811">
                  <c:v>-7.8316683653780368E-3</c:v>
                </c:pt>
                <c:pt idx="4812">
                  <c:v>-7.8284889495238378E-3</c:v>
                </c:pt>
                <c:pt idx="4813">
                  <c:v>-7.8253223687726643E-3</c:v>
                </c:pt>
                <c:pt idx="4814">
                  <c:v>-7.8221686376007699E-3</c:v>
                </c:pt>
                <c:pt idx="4815">
                  <c:v>-7.8190277704229295E-3</c:v>
                </c:pt>
                <c:pt idx="4816">
                  <c:v>-7.8158997815919885E-3</c:v>
                </c:pt>
                <c:pt idx="4817">
                  <c:v>-7.8127846853989578E-3</c:v>
                </c:pt>
                <c:pt idx="4818">
                  <c:v>-7.8096824960731184E-3</c:v>
                </c:pt>
                <c:pt idx="4819">
                  <c:v>-7.8065932277815745E-3</c:v>
                </c:pt>
                <c:pt idx="4820">
                  <c:v>-7.8035168946296325E-3</c:v>
                </c:pt>
                <c:pt idx="4821">
                  <c:v>-7.8004535106603306E-3</c:v>
                </c:pt>
                <c:pt idx="4822">
                  <c:v>-7.7974030898545627E-3</c:v>
                </c:pt>
                <c:pt idx="4823">
                  <c:v>-7.7943656461311765E-3</c:v>
                </c:pt>
                <c:pt idx="4824">
                  <c:v>-7.791341193346504E-3</c:v>
                </c:pt>
                <c:pt idx="4825">
                  <c:v>-7.7883297452947704E-3</c:v>
                </c:pt>
                <c:pt idx="4826">
                  <c:v>-7.7853313157075664E-3</c:v>
                </c:pt>
                <c:pt idx="4827">
                  <c:v>-7.7823459182542326E-3</c:v>
                </c:pt>
                <c:pt idx="4828">
                  <c:v>-7.7793735665414232E-3</c:v>
                </c:pt>
                <c:pt idx="4829">
                  <c:v>-7.7764142741131971E-3</c:v>
                </c:pt>
                <c:pt idx="4830">
                  <c:v>-7.7734680544511168E-3</c:v>
                </c:pt>
                <c:pt idx="4831">
                  <c:v>-7.7705349209738197E-3</c:v>
                </c:pt>
                <c:pt idx="4832">
                  <c:v>-7.7676148870373801E-3</c:v>
                </c:pt>
                <c:pt idx="4833">
                  <c:v>-7.7647079659348764E-3</c:v>
                </c:pt>
                <c:pt idx="4834">
                  <c:v>-7.7618141708964859E-3</c:v>
                </c:pt>
                <c:pt idx="4835">
                  <c:v>-7.7589335150895942E-3</c:v>
                </c:pt>
                <c:pt idx="4836">
                  <c:v>-7.7560660116183563E-3</c:v>
                </c:pt>
                <c:pt idx="4837">
                  <c:v>-7.753211673524058E-3</c:v>
                </c:pt>
                <c:pt idx="4838">
                  <c:v>-7.7503705137846922E-3</c:v>
                </c:pt>
                <c:pt idx="4839">
                  <c:v>-7.7475425453150618E-3</c:v>
                </c:pt>
                <c:pt idx="4840">
                  <c:v>-7.7447277809668744E-3</c:v>
                </c:pt>
                <c:pt idx="4841">
                  <c:v>-7.7419262335283109E-3</c:v>
                </c:pt>
                <c:pt idx="4842">
                  <c:v>-7.7391379157243975E-3</c:v>
                </c:pt>
                <c:pt idx="4843">
                  <c:v>-7.7363628402165709E-3</c:v>
                </c:pt>
                <c:pt idx="4844">
                  <c:v>-7.7336010196027904E-3</c:v>
                </c:pt>
                <c:pt idx="4845">
                  <c:v>-7.7308524664176301E-3</c:v>
                </c:pt>
                <c:pt idx="4846">
                  <c:v>-7.7281171931318548E-3</c:v>
                </c:pt>
                <c:pt idx="4847">
                  <c:v>-7.7253952121527792E-3</c:v>
                </c:pt>
                <c:pt idx="4848">
                  <c:v>-7.7226865358238604E-3</c:v>
                </c:pt>
                <c:pt idx="4849">
                  <c:v>-7.7199911764247843E-3</c:v>
                </c:pt>
                <c:pt idx="4850">
                  <c:v>-7.7173091461715691E-3</c:v>
                </c:pt>
                <c:pt idx="4851">
                  <c:v>-7.7146404572161513E-3</c:v>
                </c:pt>
                <c:pt idx="4852">
                  <c:v>-7.7119851216467398E-3</c:v>
                </c:pt>
                <c:pt idx="4853">
                  <c:v>-7.7093431514874099E-3</c:v>
                </c:pt>
                <c:pt idx="4854">
                  <c:v>-7.7067145586981883E-3</c:v>
                </c:pt>
                <c:pt idx="4855">
                  <c:v>-7.7040993551751556E-3</c:v>
                </c:pt>
                <c:pt idx="4856">
                  <c:v>-7.7014975527500539E-3</c:v>
                </c:pt>
                <c:pt idx="4857">
                  <c:v>-7.698909163190615E-3</c:v>
                </c:pt>
                <c:pt idx="4858">
                  <c:v>-7.6963341982001707E-3</c:v>
                </c:pt>
                <c:pt idx="4859">
                  <c:v>-7.6937726694177415E-3</c:v>
                </c:pt>
                <c:pt idx="4860">
                  <c:v>-7.6912245884181423E-3</c:v>
                </c:pt>
                <c:pt idx="4861">
                  <c:v>-7.6886899667115722E-3</c:v>
                </c:pt>
                <c:pt idx="4862">
                  <c:v>-7.6861688157439613E-3</c:v>
                </c:pt>
                <c:pt idx="4863">
                  <c:v>-7.6836611468965831E-3</c:v>
                </c:pt>
                <c:pt idx="4864">
                  <c:v>-7.6811669714861438E-3</c:v>
                </c:pt>
                <c:pt idx="4865">
                  <c:v>-7.6786863007648719E-3</c:v>
                </c:pt>
                <c:pt idx="4866">
                  <c:v>-7.6762191459201386E-3</c:v>
                </c:pt>
                <c:pt idx="4867">
                  <c:v>-7.673765518074787E-3</c:v>
                </c:pt>
                <c:pt idx="4868">
                  <c:v>-7.6713254282867087E-3</c:v>
                </c:pt>
                <c:pt idx="4869">
                  <c:v>-7.6688988875491465E-3</c:v>
                </c:pt>
                <c:pt idx="4870">
                  <c:v>-7.6664859067903561E-3</c:v>
                </c:pt>
                <c:pt idx="4871">
                  <c:v>-7.6640864968736651E-3</c:v>
                </c:pt>
                <c:pt idx="4872">
                  <c:v>-7.6617006685975745E-3</c:v>
                </c:pt>
                <c:pt idx="4873">
                  <c:v>-7.6593284326953977E-3</c:v>
                </c:pt>
                <c:pt idx="4874">
                  <c:v>-7.6569697998355541E-3</c:v>
                </c:pt>
                <c:pt idx="4875">
                  <c:v>-7.6546247806212244E-3</c:v>
                </c:pt>
                <c:pt idx="4876">
                  <c:v>-7.6522933855904338E-3</c:v>
                </c:pt>
                <c:pt idx="4877">
                  <c:v>-7.6499756252161365E-3</c:v>
                </c:pt>
                <c:pt idx="4878">
                  <c:v>-7.6476715099058554E-3</c:v>
                </c:pt>
                <c:pt idx="4879">
                  <c:v>-7.6453810500019901E-3</c:v>
                </c:pt>
                <c:pt idx="4880">
                  <c:v>-7.643104255781471E-3</c:v>
                </c:pt>
                <c:pt idx="4881">
                  <c:v>-7.640841137455839E-3</c:v>
                </c:pt>
                <c:pt idx="4882">
                  <c:v>-7.6385917051713147E-3</c:v>
                </c:pt>
                <c:pt idx="4883">
                  <c:v>-7.6363559690084837E-3</c:v>
                </c:pt>
                <c:pt idx="4884">
                  <c:v>-7.6341339389825666E-3</c:v>
                </c:pt>
                <c:pt idx="4885">
                  <c:v>-7.6319256250430897E-3</c:v>
                </c:pt>
                <c:pt idx="4886">
                  <c:v>-7.6297310370739635E-3</c:v>
                </c:pt>
                <c:pt idx="4887">
                  <c:v>-7.6275501848935626E-3</c:v>
                </c:pt>
                <c:pt idx="4888">
                  <c:v>-7.6253830782543946E-3</c:v>
                </c:pt>
                <c:pt idx="4889">
                  <c:v>-7.6232297268433837E-3</c:v>
                </c:pt>
                <c:pt idx="4890">
                  <c:v>-7.6210901402815508E-3</c:v>
                </c:pt>
                <c:pt idx="4891">
                  <c:v>-7.6189643281240702E-3</c:v>
                </c:pt>
                <c:pt idx="4892">
                  <c:v>-7.6168522998603747E-3</c:v>
                </c:pt>
                <c:pt idx="4893">
                  <c:v>-7.6147540649138187E-3</c:v>
                </c:pt>
                <c:pt idx="4894">
                  <c:v>-7.6126696326419482E-3</c:v>
                </c:pt>
                <c:pt idx="4895">
                  <c:v>-7.6105990123361954E-3</c:v>
                </c:pt>
                <c:pt idx="4896">
                  <c:v>-7.6085422132219586E-3</c:v>
                </c:pt>
                <c:pt idx="4897">
                  <c:v>-7.6064992444586583E-3</c:v>
                </c:pt>
                <c:pt idx="4898">
                  <c:v>-7.6044701151394495E-3</c:v>
                </c:pt>
                <c:pt idx="4899">
                  <c:v>-7.6024548342914638E-3</c:v>
                </c:pt>
                <c:pt idx="4900">
                  <c:v>-7.6004534108755272E-3</c:v>
                </c:pt>
                <c:pt idx="4901">
                  <c:v>-7.598465853786221E-3</c:v>
                </c:pt>
                <c:pt idx="4902">
                  <c:v>-7.5964921718519526E-3</c:v>
                </c:pt>
                <c:pt idx="4903">
                  <c:v>-7.5945323738346596E-3</c:v>
                </c:pt>
                <c:pt idx="4904">
                  <c:v>-7.5925864684300726E-3</c:v>
                </c:pt>
                <c:pt idx="4905">
                  <c:v>-7.5906544642674115E-3</c:v>
                </c:pt>
                <c:pt idx="4906">
                  <c:v>-7.5887363699094594E-3</c:v>
                </c:pt>
                <c:pt idx="4907">
                  <c:v>-7.5868321938526327E-3</c:v>
                </c:pt>
                <c:pt idx="4908">
                  <c:v>-7.584941944526696E-3</c:v>
                </c:pt>
                <c:pt idx="4909">
                  <c:v>-7.5830656302950054E-3</c:v>
                </c:pt>
                <c:pt idx="4910">
                  <c:v>-7.5812032594541933E-3</c:v>
                </c:pt>
                <c:pt idx="4911">
                  <c:v>-7.5793548402344089E-3</c:v>
                </c:pt>
                <c:pt idx="4912">
                  <c:v>-7.5775203807990328E-3</c:v>
                </c:pt>
                <c:pt idx="4913">
                  <c:v>-7.5756998892447672E-3</c:v>
                </c:pt>
                <c:pt idx="4914">
                  <c:v>-7.573893373601673E-3</c:v>
                </c:pt>
                <c:pt idx="4915">
                  <c:v>-7.5721008418329202E-3</c:v>
                </c:pt>
                <c:pt idx="4916">
                  <c:v>-7.5703223018350092E-3</c:v>
                </c:pt>
                <c:pt idx="4917">
                  <c:v>-7.5685577614375069E-3</c:v>
                </c:pt>
                <c:pt idx="4918">
                  <c:v>-7.5668072284031194E-3</c:v>
                </c:pt>
                <c:pt idx="4919">
                  <c:v>-7.5650707104277376E-3</c:v>
                </c:pt>
                <c:pt idx="4920">
                  <c:v>-7.5633482151401914E-3</c:v>
                </c:pt>
                <c:pt idx="4921">
                  <c:v>-7.5616397501024769E-3</c:v>
                </c:pt>
                <c:pt idx="4922">
                  <c:v>-7.5599453228094851E-3</c:v>
                </c:pt>
                <c:pt idx="4923">
                  <c:v>-7.5582649406890729E-3</c:v>
                </c:pt>
                <c:pt idx="4924">
                  <c:v>-7.5565986111021319E-3</c:v>
                </c:pt>
                <c:pt idx="4925">
                  <c:v>-7.5549463413423232E-3</c:v>
                </c:pt>
                <c:pt idx="4926">
                  <c:v>-7.553308138636302E-3</c:v>
                </c:pt>
                <c:pt idx="4927">
                  <c:v>-7.5516840101434723E-3</c:v>
                </c:pt>
                <c:pt idx="4928">
                  <c:v>-7.5500739629560448E-3</c:v>
                </c:pt>
                <c:pt idx="4929">
                  <c:v>-7.5484780040990917E-3</c:v>
                </c:pt>
                <c:pt idx="4930">
                  <c:v>-7.5468961405303252E-3</c:v>
                </c:pt>
                <c:pt idx="4931">
                  <c:v>-7.545328379140276E-3</c:v>
                </c:pt>
                <c:pt idx="4932">
                  <c:v>-7.5437747267520817E-3</c:v>
                </c:pt>
                <c:pt idx="4933">
                  <c:v>-7.5422351901215379E-3</c:v>
                </c:pt>
                <c:pt idx="4934">
                  <c:v>-7.5407097759371492E-3</c:v>
                </c:pt>
                <c:pt idx="4935">
                  <c:v>-7.5391984908199077E-3</c:v>
                </c:pt>
                <c:pt idx="4936">
                  <c:v>-7.5377013413234903E-3</c:v>
                </c:pt>
                <c:pt idx="4937">
                  <c:v>-7.5362183339340305E-3</c:v>
                </c:pt>
                <c:pt idx="4938">
                  <c:v>-7.5347494750701788E-3</c:v>
                </c:pt>
                <c:pt idx="4939">
                  <c:v>-7.5332947710831481E-3</c:v>
                </c:pt>
                <c:pt idx="4940">
                  <c:v>-7.5318542282565093E-3</c:v>
                </c:pt>
                <c:pt idx="4941">
                  <c:v>-7.5304278528063725E-3</c:v>
                </c:pt>
                <c:pt idx="4942">
                  <c:v>-7.5290156508811745E-3</c:v>
                </c:pt>
                <c:pt idx="4943">
                  <c:v>-7.5276176285617282E-3</c:v>
                </c:pt>
                <c:pt idx="4944">
                  <c:v>-7.5262337918612868E-3</c:v>
                </c:pt>
                <c:pt idx="4945">
                  <c:v>-7.5248641467253212E-3</c:v>
                </c:pt>
                <c:pt idx="4946">
                  <c:v>-7.5235086990317083E-3</c:v>
                </c:pt>
                <c:pt idx="4947">
                  <c:v>-7.5221674545905143E-3</c:v>
                </c:pt>
                <c:pt idx="4948">
                  <c:v>-7.520840419144143E-3</c:v>
                </c:pt>
                <c:pt idx="4949">
                  <c:v>-7.5195275983671638E-3</c:v>
                </c:pt>
                <c:pt idx="4950">
                  <c:v>-7.5182289978663512E-3</c:v>
                </c:pt>
                <c:pt idx="4951">
                  <c:v>-7.5169446231807286E-3</c:v>
                </c:pt>
                <c:pt idx="4952">
                  <c:v>-7.5156744797813882E-3</c:v>
                </c:pt>
                <c:pt idx="4953">
                  <c:v>-7.5144185730716519E-3</c:v>
                </c:pt>
                <c:pt idx="4954">
                  <c:v>-7.5131769083868821E-3</c:v>
                </c:pt>
                <c:pt idx="4955">
                  <c:v>-7.5119494909945354E-3</c:v>
                </c:pt>
                <c:pt idx="4956">
                  <c:v>-7.5107363260942016E-3</c:v>
                </c:pt>
                <c:pt idx="4957">
                  <c:v>-7.5095374188174297E-3</c:v>
                </c:pt>
                <c:pt idx="4958">
                  <c:v>-7.5083527742278861E-3</c:v>
                </c:pt>
                <c:pt idx="4959">
                  <c:v>-7.5071823973211702E-3</c:v>
                </c:pt>
                <c:pt idx="4960">
                  <c:v>-7.5060262930248707E-3</c:v>
                </c:pt>
                <c:pt idx="4961">
                  <c:v>-7.5048844661986004E-3</c:v>
                </c:pt>
                <c:pt idx="4962">
                  <c:v>-7.5037569216338364E-3</c:v>
                </c:pt>
                <c:pt idx="4963">
                  <c:v>-7.5026436640540537E-3</c:v>
                </c:pt>
                <c:pt idx="4964">
                  <c:v>-7.5015446981145789E-3</c:v>
                </c:pt>
                <c:pt idx="4965">
                  <c:v>-7.5004600284026201E-3</c:v>
                </c:pt>
                <c:pt idx="4966">
                  <c:v>-7.4993896594373124E-3</c:v>
                </c:pt>
                <c:pt idx="4967">
                  <c:v>-7.4983335956695617E-3</c:v>
                </c:pt>
                <c:pt idx="4968">
                  <c:v>-7.497291841482177E-3</c:v>
                </c:pt>
                <c:pt idx="4969">
                  <c:v>-7.4962644011897245E-3</c:v>
                </c:pt>
                <c:pt idx="4970">
                  <c:v>-7.4952512790385679E-3</c:v>
                </c:pt>
                <c:pt idx="4971">
                  <c:v>-7.4942524792069014E-3</c:v>
                </c:pt>
                <c:pt idx="4972">
                  <c:v>-7.493268005804605E-3</c:v>
                </c:pt>
                <c:pt idx="4973">
                  <c:v>-7.4922978628733806E-3</c:v>
                </c:pt>
                <c:pt idx="4974">
                  <c:v>-7.4913420543865957E-3</c:v>
                </c:pt>
                <c:pt idx="4975">
                  <c:v>-7.4904005842493437E-3</c:v>
                </c:pt>
                <c:pt idx="4976">
                  <c:v>-7.4894734562984504E-3</c:v>
                </c:pt>
                <c:pt idx="4977">
                  <c:v>-7.4885606743023648E-3</c:v>
                </c:pt>
                <c:pt idx="4978">
                  <c:v>-7.4876622419612687E-3</c:v>
                </c:pt>
                <c:pt idx="4979">
                  <c:v>-7.486778162906947E-3</c:v>
                </c:pt>
                <c:pt idx="4980">
                  <c:v>-7.4859084407028166E-3</c:v>
                </c:pt>
                <c:pt idx="4981">
                  <c:v>-7.4850530788439741E-3</c:v>
                </c:pt>
                <c:pt idx="4982">
                  <c:v>-7.4842120807570569E-3</c:v>
                </c:pt>
                <c:pt idx="4983">
                  <c:v>-7.4833854498003649E-3</c:v>
                </c:pt>
                <c:pt idx="4984">
                  <c:v>-7.4825731892637212E-3</c:v>
                </c:pt>
                <c:pt idx="4985">
                  <c:v>-7.4817753023685811E-3</c:v>
                </c:pt>
                <c:pt idx="4986">
                  <c:v>-7.4809917922679112E-3</c:v>
                </c:pt>
                <c:pt idx="4987">
                  <c:v>-7.4802226620462285E-3</c:v>
                </c:pt>
                <c:pt idx="4988">
                  <c:v>-7.4794679147196291E-3</c:v>
                </c:pt>
                <c:pt idx="4989">
                  <c:v>-7.47872755323569E-3</c:v>
                </c:pt>
                <c:pt idx="4990">
                  <c:v>-7.4780015804735015E-3</c:v>
                </c:pt>
                <c:pt idx="4991">
                  <c:v>-7.477289999243698E-3</c:v>
                </c:pt>
                <c:pt idx="4992">
                  <c:v>-7.4765928122883544E-3</c:v>
                </c:pt>
                <c:pt idx="4993">
                  <c:v>-7.4759100222810768E-3</c:v>
                </c:pt>
                <c:pt idx="4994">
                  <c:v>-7.4752416318268995E-3</c:v>
                </c:pt>
                <c:pt idx="4995">
                  <c:v>-7.4745876434623619E-3</c:v>
                </c:pt>
                <c:pt idx="4996">
                  <c:v>-7.4739480596554275E-3</c:v>
                </c:pt>
                <c:pt idx="4997">
                  <c:v>-7.473322882805505E-3</c:v>
                </c:pt>
                <c:pt idx="4998">
                  <c:v>-7.4727121152434713E-3</c:v>
                </c:pt>
                <c:pt idx="4999">
                  <c:v>-7.4721157592315939E-3</c:v>
                </c:pt>
                <c:pt idx="5000">
                  <c:v>-7.4715338169636016E-3</c:v>
                </c:pt>
                <c:pt idx="5001">
                  <c:v>-7.4709662905646061E-3</c:v>
                </c:pt>
                <c:pt idx="5002">
                  <c:v>-7.4704131820911256E-3</c:v>
                </c:pt>
                <c:pt idx="5003">
                  <c:v>-7.469874493531114E-3</c:v>
                </c:pt>
                <c:pt idx="5004">
                  <c:v>-7.4693502268038739E-3</c:v>
                </c:pt>
                <c:pt idx="5005">
                  <c:v>-7.4688403837601391E-3</c:v>
                </c:pt>
                <c:pt idx="5006">
                  <c:v>-7.4683449661819947E-3</c:v>
                </c:pt>
                <c:pt idx="5007">
                  <c:v>-7.4678639757829049E-3</c:v>
                </c:pt>
                <c:pt idx="5008">
                  <c:v>-7.4673974142077295E-3</c:v>
                </c:pt>
                <c:pt idx="5009">
                  <c:v>-7.4669452830326659E-3</c:v>
                </c:pt>
                <c:pt idx="5010">
                  <c:v>-7.4665075837653007E-3</c:v>
                </c:pt>
                <c:pt idx="5011">
                  <c:v>-7.4660843178445619E-3</c:v>
                </c:pt>
                <c:pt idx="5012">
                  <c:v>-7.4656754866407283E-3</c:v>
                </c:pt>
                <c:pt idx="5013">
                  <c:v>-7.4652810914554533E-3</c:v>
                </c:pt>
                <c:pt idx="5014">
                  <c:v>-7.4649011335217071E-3</c:v>
                </c:pt>
                <c:pt idx="5015">
                  <c:v>-7.4645356140038387E-3</c:v>
                </c:pt>
                <c:pt idx="5016">
                  <c:v>-7.4641845339975159E-3</c:v>
                </c:pt>
                <c:pt idx="5017">
                  <c:v>-7.4638478945297454E-3</c:v>
                </c:pt>
                <c:pt idx="5018">
                  <c:v>-7.4635256965588969E-3</c:v>
                </c:pt>
                <c:pt idx="5019">
                  <c:v>-7.46321794097465E-3</c:v>
                </c:pt>
                <c:pt idx="5020">
                  <c:v>-7.4629246285980435E-3</c:v>
                </c:pt>
                <c:pt idx="5021">
                  <c:v>-7.4626457601814329E-3</c:v>
                </c:pt>
                <c:pt idx="5022">
                  <c:v>-7.4623813364085231E-3</c:v>
                </c:pt>
                <c:pt idx="5023">
                  <c:v>-7.462131357894343E-3</c:v>
                </c:pt>
                <c:pt idx="5024">
                  <c:v>-7.4618958251852583E-3</c:v>
                </c:pt>
                <c:pt idx="5025">
                  <c:v>-7.4616747387589782E-3</c:v>
                </c:pt>
                <c:pt idx="5026">
                  <c:v>-7.4614680990245366E-3</c:v>
                </c:pt>
                <c:pt idx="5027">
                  <c:v>-7.4612759063223087E-3</c:v>
                </c:pt>
                <c:pt idx="5028">
                  <c:v>-7.461098160924013E-3</c:v>
                </c:pt>
                <c:pt idx="5029">
                  <c:v>-7.4609348630327015E-3</c:v>
                </c:pt>
                <c:pt idx="5030">
                  <c:v>-7.4607860127827745E-3</c:v>
                </c:pt>
                <c:pt idx="5031">
                  <c:v>-7.4606516102399692E-3</c:v>
                </c:pt>
                <c:pt idx="5032">
                  <c:v>-7.4605316554013801E-3</c:v>
                </c:pt>
                <c:pt idx="5033">
                  <c:v>-7.4604261481954438E-3</c:v>
                </c:pt>
                <c:pt idx="5034">
                  <c:v>-7.4603350884819546E-3</c:v>
                </c:pt>
                <c:pt idx="5035">
                  <c:v>-7.4602584760520649E-3</c:v>
                </c:pt>
                <c:pt idx="5036">
                  <c:v>-7.4601963106282893E-3</c:v>
                </c:pt>
                <c:pt idx="5037">
                  <c:v>-7.4601485918645042E-3</c:v>
                </c:pt>
                <c:pt idx="5038">
                  <c:v>-7.4601153193459627E-3</c:v>
                </c:pt>
                <c:pt idx="5039">
                  <c:v>-7.4600964925892882E-3</c:v>
                </c:pt>
                <c:pt idx="5040">
                  <c:v>-7.4600921110424901E-3</c:v>
                </c:pt>
                <c:pt idx="5041">
                  <c:v>-7.4601021740849614E-3</c:v>
                </c:pt>
                <c:pt idx="5042">
                  <c:v>-7.460126681027488E-3</c:v>
                </c:pt>
                <c:pt idx="5043">
                  <c:v>-7.4601656311122566E-3</c:v>
                </c:pt>
                <c:pt idx="5044">
                  <c:v>-7.4602190235128598E-3</c:v>
                </c:pt>
                <c:pt idx="5045">
                  <c:v>-7.460286857334299E-3</c:v>
                </c:pt>
                <c:pt idx="5046">
                  <c:v>-7.4603691316130014E-3</c:v>
                </c:pt>
                <c:pt idx="5047">
                  <c:v>-7.4604658453168169E-3</c:v>
                </c:pt>
                <c:pt idx="5048">
                  <c:v>-7.4605769973450347E-3</c:v>
                </c:pt>
                <c:pt idx="5049">
                  <c:v>-7.4607025865283871E-3</c:v>
                </c:pt>
                <c:pt idx="5050">
                  <c:v>-7.4608426116290543E-3</c:v>
                </c:pt>
                <c:pt idx="5051">
                  <c:v>-7.4609970713406882E-3</c:v>
                </c:pt>
                <c:pt idx="5052">
                  <c:v>-7.4611659642883962E-3</c:v>
                </c:pt>
                <c:pt idx="5053">
                  <c:v>-7.4613492890287809E-3</c:v>
                </c:pt>
                <c:pt idx="5054">
                  <c:v>-7.4615470440499293E-3</c:v>
                </c:pt>
                <c:pt idx="5055">
                  <c:v>-7.4617592277714225E-3</c:v>
                </c:pt>
                <c:pt idx="5056">
                  <c:v>-7.4619858385443667E-3</c:v>
                </c:pt>
                <c:pt idx="5057">
                  <c:v>-7.4622268746513711E-3</c:v>
                </c:pt>
                <c:pt idx="5058">
                  <c:v>-7.4624823343065949E-3</c:v>
                </c:pt>
                <c:pt idx="5059">
                  <c:v>-7.4627522156557376E-3</c:v>
                </c:pt>
                <c:pt idx="5060">
                  <c:v>-7.4630365167760431E-3</c:v>
                </c:pt>
                <c:pt idx="5061">
                  <c:v>-7.4633352356763463E-3</c:v>
                </c:pt>
                <c:pt idx="5062">
                  <c:v>-7.4636483702970368E-3</c:v>
                </c:pt>
                <c:pt idx="5063">
                  <c:v>-7.4639759185101172E-3</c:v>
                </c:pt>
                <c:pt idx="5064">
                  <c:v>-7.4643178781191961E-3</c:v>
                </c:pt>
                <c:pt idx="5065">
                  <c:v>-7.4646742468594896E-3</c:v>
                </c:pt>
                <c:pt idx="5066">
                  <c:v>-7.4650450223978657E-3</c:v>
                </c:pt>
                <c:pt idx="5067">
                  <c:v>-7.4654302023328184E-3</c:v>
                </c:pt>
                <c:pt idx="5068">
                  <c:v>-7.4658297841945333E-3</c:v>
                </c:pt>
                <c:pt idx="5069">
                  <c:v>-7.4662437654448421E-3</c:v>
                </c:pt>
                <c:pt idx="5070">
                  <c:v>-7.4666721434772931E-3</c:v>
                </c:pt>
                <c:pt idx="5071">
                  <c:v>-7.4671149156171424E-3</c:v>
                </c:pt>
                <c:pt idx="5072">
                  <c:v>-7.4675720791213453E-3</c:v>
                </c:pt>
                <c:pt idx="5073">
                  <c:v>-7.4680436311786317E-3</c:v>
                </c:pt>
                <c:pt idx="5074">
                  <c:v>-7.4685295689094532E-3</c:v>
                </c:pt>
                <c:pt idx="5075">
                  <c:v>-7.4690298893660568E-3</c:v>
                </c:pt>
                <c:pt idx="5076">
                  <c:v>-7.4695445895324886E-3</c:v>
                </c:pt>
                <c:pt idx="5077">
                  <c:v>-7.4700736663245657E-3</c:v>
                </c:pt>
                <c:pt idx="5078">
                  <c:v>-7.4706171165899718E-3</c:v>
                </c:pt>
                <c:pt idx="5079">
                  <c:v>-7.4711749371081963E-3</c:v>
                </c:pt>
                <c:pt idx="5080">
                  <c:v>-7.4717471245906155E-3</c:v>
                </c:pt>
                <c:pt idx="5081">
                  <c:v>-7.4723336756804901E-3</c:v>
                </c:pt>
                <c:pt idx="5082">
                  <c:v>-7.4729345869529477E-3</c:v>
                </c:pt>
                <c:pt idx="5083">
                  <c:v>-7.4735498549150757E-3</c:v>
                </c:pt>
                <c:pt idx="5084">
                  <c:v>-7.4741794760058555E-3</c:v>
                </c:pt>
                <c:pt idx="5085">
                  <c:v>-7.4748234465962611E-3</c:v>
                </c:pt>
                <c:pt idx="5086">
                  <c:v>-7.4754817629892464E-3</c:v>
                </c:pt>
                <c:pt idx="5087">
                  <c:v>-7.4761544214197242E-3</c:v>
                </c:pt>
                <c:pt idx="5088">
                  <c:v>-7.4768414180546791E-3</c:v>
                </c:pt>
                <c:pt idx="5089">
                  <c:v>-7.4775427489930865E-3</c:v>
                </c:pt>
                <c:pt idx="5090">
                  <c:v>-7.4782584102660223E-3</c:v>
                </c:pt>
                <c:pt idx="5091">
                  <c:v>-7.4789883978366454E-3</c:v>
                </c:pt>
                <c:pt idx="5092">
                  <c:v>-7.4797327076001835E-3</c:v>
                </c:pt>
                <c:pt idx="5093">
                  <c:v>-7.4804913353840432E-3</c:v>
                </c:pt>
                <c:pt idx="5094">
                  <c:v>-7.4812642769477352E-3</c:v>
                </c:pt>
                <c:pt idx="5095">
                  <c:v>-7.482051527982982E-3</c:v>
                </c:pt>
                <c:pt idx="5096">
                  <c:v>-7.482853084113705E-3</c:v>
                </c:pt>
                <c:pt idx="5097">
                  <c:v>-7.4836689408960067E-3</c:v>
                </c:pt>
                <c:pt idx="5098">
                  <c:v>-7.4844990938182929E-3</c:v>
                </c:pt>
                <c:pt idx="5099">
                  <c:v>-7.4853435383011816E-3</c:v>
                </c:pt>
                <c:pt idx="5100">
                  <c:v>-7.4862022696976314E-3</c:v>
                </c:pt>
                <c:pt idx="5101">
                  <c:v>-7.4870752832929223E-3</c:v>
                </c:pt>
                <c:pt idx="5102">
                  <c:v>-7.4879625743046333E-3</c:v>
                </c:pt>
                <c:pt idx="5103">
                  <c:v>-7.4888641378827812E-3</c:v>
                </c:pt>
                <c:pt idx="5104">
                  <c:v>-7.4897799691097111E-3</c:v>
                </c:pt>
                <c:pt idx="5105">
                  <c:v>-7.4907100630002606E-3</c:v>
                </c:pt>
                <c:pt idx="5106">
                  <c:v>-7.4916544145016556E-3</c:v>
                </c:pt>
                <c:pt idx="5107">
                  <c:v>-7.4926130184936445E-3</c:v>
                </c:pt>
                <c:pt idx="5108">
                  <c:v>-7.4935858697884839E-3</c:v>
                </c:pt>
                <c:pt idx="5109">
                  <c:v>-7.4945729631309115E-3</c:v>
                </c:pt>
                <c:pt idx="5110">
                  <c:v>-7.4955742931982969E-3</c:v>
                </c:pt>
                <c:pt idx="5111">
                  <c:v>-7.4965898546005263E-3</c:v>
                </c:pt>
                <c:pt idx="5112">
                  <c:v>-7.497619641880158E-3</c:v>
                </c:pt>
                <c:pt idx="5113">
                  <c:v>-7.498663649512397E-3</c:v>
                </c:pt>
                <c:pt idx="5114">
                  <c:v>-7.4997218719050716E-3</c:v>
                </c:pt>
                <c:pt idx="5115">
                  <c:v>-7.5007943033987869E-3</c:v>
                </c:pt>
                <c:pt idx="5116">
                  <c:v>-7.5018809382668078E-3</c:v>
                </c:pt>
                <c:pt idx="5117">
                  <c:v>-7.5029817707152283E-3</c:v>
                </c:pt>
                <c:pt idx="5118">
                  <c:v>-7.5040967948829312E-3</c:v>
                </c:pt>
                <c:pt idx="5119">
                  <c:v>-7.5052260048415692E-3</c:v>
                </c:pt>
                <c:pt idx="5120">
                  <c:v>-7.5063693945957351E-3</c:v>
                </c:pt>
                <c:pt idx="5121">
                  <c:v>-7.5075269580828314E-3</c:v>
                </c:pt>
                <c:pt idx="5122">
                  <c:v>-7.5086986891732379E-3</c:v>
                </c:pt>
                <c:pt idx="5123">
                  <c:v>-7.5098845816702941E-3</c:v>
                </c:pt>
                <c:pt idx="5124">
                  <c:v>-7.5110846293102579E-3</c:v>
                </c:pt>
                <c:pt idx="5125">
                  <c:v>-7.5122988257624946E-3</c:v>
                </c:pt>
                <c:pt idx="5126">
                  <c:v>-7.5135271646293343E-3</c:v>
                </c:pt>
                <c:pt idx="5127">
                  <c:v>-7.5147696394462539E-3</c:v>
                </c:pt>
                <c:pt idx="5128">
                  <c:v>-7.5160262436818554E-3</c:v>
                </c:pt>
                <c:pt idx="5129">
                  <c:v>-7.5172969707378188E-3</c:v>
                </c:pt>
                <c:pt idx="5130">
                  <c:v>-7.518581813949112E-3</c:v>
                </c:pt>
                <c:pt idx="5131">
                  <c:v>-7.5198807665838229E-3</c:v>
                </c:pt>
                <c:pt idx="5132">
                  <c:v>-7.5211938218433683E-3</c:v>
                </c:pt>
                <c:pt idx="5133">
                  <c:v>-7.5225209728624629E-3</c:v>
                </c:pt>
                <c:pt idx="5134">
                  <c:v>-7.5238622127090727E-3</c:v>
                </c:pt>
                <c:pt idx="5135">
                  <c:v>-7.5252175343846258E-3</c:v>
                </c:pt>
                <c:pt idx="5136">
                  <c:v>-7.5265869308238469E-3</c:v>
                </c:pt>
                <c:pt idx="5137">
                  <c:v>-7.5279703948949771E-3</c:v>
                </c:pt>
                <c:pt idx="5138">
                  <c:v>-7.5293679193997268E-3</c:v>
                </c:pt>
                <c:pt idx="5139">
                  <c:v>-7.5307794970732459E-3</c:v>
                </c:pt>
                <c:pt idx="5140">
                  <c:v>-7.5322051205843283E-3</c:v>
                </c:pt>
                <c:pt idx="5141">
                  <c:v>-7.5336447825352535E-3</c:v>
                </c:pt>
                <c:pt idx="5142">
                  <c:v>-7.535098475462027E-3</c:v>
                </c:pt>
                <c:pt idx="5143">
                  <c:v>-7.5365661918342132E-3</c:v>
                </c:pt>
                <c:pt idx="5144">
                  <c:v>-7.5380479240551544E-3</c:v>
                </c:pt>
                <c:pt idx="5145">
                  <c:v>-7.5395436644619335E-3</c:v>
                </c:pt>
                <c:pt idx="5146">
                  <c:v>-7.5410534053253339E-3</c:v>
                </c:pt>
                <c:pt idx="5147">
                  <c:v>-7.5425771388500642E-3</c:v>
                </c:pt>
                <c:pt idx="5148">
                  <c:v>-7.5441148571745824E-3</c:v>
                </c:pt>
                <c:pt idx="5149">
                  <c:v>-7.5456665523713278E-3</c:v>
                </c:pt>
                <c:pt idx="5150">
                  <c:v>-7.5472322164466792E-3</c:v>
                </c:pt>
                <c:pt idx="5151">
                  <c:v>-7.5488118413409178E-3</c:v>
                </c:pt>
                <c:pt idx="5152">
                  <c:v>-7.5504054189284488E-3</c:v>
                </c:pt>
                <c:pt idx="5153">
                  <c:v>-7.5520129410176348E-3</c:v>
                </c:pt>
                <c:pt idx="5154">
                  <c:v>-7.5536343993510271E-3</c:v>
                </c:pt>
                <c:pt idx="5155">
                  <c:v>-7.5552697856053289E-3</c:v>
                </c:pt>
                <c:pt idx="5156">
                  <c:v>-7.5569190913913342E-3</c:v>
                </c:pt>
                <c:pt idx="5157">
                  <c:v>-7.5585823082542003E-3</c:v>
                </c:pt>
                <c:pt idx="5158">
                  <c:v>-7.5602594276732325E-3</c:v>
                </c:pt>
                <c:pt idx="5159">
                  <c:v>-7.5619504410621517E-3</c:v>
                </c:pt>
                <c:pt idx="5160">
                  <c:v>-7.5636553397690383E-3</c:v>
                </c:pt>
                <c:pt idx="5161">
                  <c:v>-7.5653741150762833E-3</c:v>
                </c:pt>
                <c:pt idx="5162">
                  <c:v>-7.5671067582008594E-3</c:v>
                </c:pt>
                <c:pt idx="5163">
                  <c:v>-7.5688532602941122E-3</c:v>
                </c:pt>
                <c:pt idx="5164">
                  <c:v>-7.5706136124420132E-3</c:v>
                </c:pt>
                <c:pt idx="5165">
                  <c:v>-7.5723878056651265E-3</c:v>
                </c:pt>
                <c:pt idx="5166">
                  <c:v>-7.5741758309185517E-3</c:v>
                </c:pt>
                <c:pt idx="5167">
                  <c:v>-7.5759776790921933E-3</c:v>
                </c:pt>
                <c:pt idx="5168">
                  <c:v>-7.5777933410105481E-3</c:v>
                </c:pt>
                <c:pt idx="5169">
                  <c:v>-7.5796228074329836E-3</c:v>
                </c:pt>
                <c:pt idx="5170">
                  <c:v>-7.5814660690536823E-3</c:v>
                </c:pt>
                <c:pt idx="5171">
                  <c:v>-7.5833231165015969E-3</c:v>
                </c:pt>
                <c:pt idx="5172">
                  <c:v>-7.5851939403407181E-3</c:v>
                </c:pt>
                <c:pt idx="5173">
                  <c:v>-7.587078531069864E-3</c:v>
                </c:pt>
                <c:pt idx="5174">
                  <c:v>-7.5889768791229618E-3</c:v>
                </c:pt>
                <c:pt idx="5175">
                  <c:v>-7.5908889748689925E-3</c:v>
                </c:pt>
                <c:pt idx="5176">
                  <c:v>-7.5928148086119446E-3</c:v>
                </c:pt>
                <c:pt idx="5177">
                  <c:v>-7.5947543705910921E-3</c:v>
                </c:pt>
                <c:pt idx="5178">
                  <c:v>-7.5967076509807704E-3</c:v>
                </c:pt>
                <c:pt idx="5179">
                  <c:v>-7.5986746398906783E-3</c:v>
                </c:pt>
                <c:pt idx="5180">
                  <c:v>-7.600655327365812E-3</c:v>
                </c:pt>
                <c:pt idx="5181">
                  <c:v>-7.6026497033864163E-3</c:v>
                </c:pt>
                <c:pt idx="5182">
                  <c:v>-7.6046577578682802E-3</c:v>
                </c:pt>
                <c:pt idx="5183">
                  <c:v>-7.6066794806625027E-3</c:v>
                </c:pt>
                <c:pt idx="5184">
                  <c:v>-7.6087148615557928E-3</c:v>
                </c:pt>
                <c:pt idx="5185">
                  <c:v>-7.6107638902704194E-3</c:v>
                </c:pt>
                <c:pt idx="5186">
                  <c:v>-7.6128265564641443E-3</c:v>
                </c:pt>
                <c:pt idx="5187">
                  <c:v>-7.6149028497305461E-3</c:v>
                </c:pt>
                <c:pt idx="5188">
                  <c:v>-7.6169927595987541E-3</c:v>
                </c:pt>
                <c:pt idx="5189">
                  <c:v>-7.6190962755338177E-3</c:v>
                </c:pt>
                <c:pt idx="5190">
                  <c:v>-7.6212133869364542E-3</c:v>
                </c:pt>
                <c:pt idx="5191">
                  <c:v>-7.6233440831433652E-3</c:v>
                </c:pt>
                <c:pt idx="5192">
                  <c:v>-7.6254883534271744E-3</c:v>
                </c:pt>
                <c:pt idx="5193">
                  <c:v>-7.6276461869963673E-3</c:v>
                </c:pt>
                <c:pt idx="5194">
                  <c:v>-7.6298175729956176E-3</c:v>
                </c:pt>
                <c:pt idx="5195">
                  <c:v>-7.6320025005055291E-3</c:v>
                </c:pt>
                <c:pt idx="5196">
                  <c:v>-7.6342009585429688E-3</c:v>
                </c:pt>
                <c:pt idx="5197">
                  <c:v>-7.6364129360609913E-3</c:v>
                </c:pt>
                <c:pt idx="5198">
                  <c:v>-7.6386384219487916E-3</c:v>
                </c:pt>
                <c:pt idx="5199">
                  <c:v>-7.6408774050320269E-3</c:v>
                </c:pt>
                <c:pt idx="5200">
                  <c:v>-7.6431298740725585E-3</c:v>
                </c:pt>
                <c:pt idx="5201">
                  <c:v>-7.6453958177687851E-3</c:v>
                </c:pt>
                <c:pt idx="5202">
                  <c:v>-7.647675224755587E-3</c:v>
                </c:pt>
                <c:pt idx="5203">
                  <c:v>-7.6499680836042503E-3</c:v>
                </c:pt>
                <c:pt idx="5204">
                  <c:v>-7.6522743828228209E-3</c:v>
                </c:pt>
                <c:pt idx="5205">
                  <c:v>-7.6545941108558148E-3</c:v>
                </c:pt>
                <c:pt idx="5206">
                  <c:v>-7.6569272560845876E-3</c:v>
                </c:pt>
                <c:pt idx="5207">
                  <c:v>-7.6592738068272546E-3</c:v>
                </c:pt>
                <c:pt idx="5208">
                  <c:v>-7.6616337513386304E-3</c:v>
                </c:pt>
                <c:pt idx="5209">
                  <c:v>-7.6640070778105735E-3</c:v>
                </c:pt>
                <c:pt idx="5210">
                  <c:v>-7.666393774371707E-3</c:v>
                </c:pt>
                <c:pt idx="5211">
                  <c:v>-7.6687938290877916E-3</c:v>
                </c:pt>
                <c:pt idx="5212">
                  <c:v>-7.6712072299616376E-3</c:v>
                </c:pt>
                <c:pt idx="5213">
                  <c:v>-7.6736339649330441E-3</c:v>
                </c:pt>
                <c:pt idx="5214">
                  <c:v>-7.6760740218791614E-3</c:v>
                </c:pt>
                <c:pt idx="5215">
                  <c:v>-7.6785273886142043E-3</c:v>
                </c:pt>
                <c:pt idx="5216">
                  <c:v>-7.6809940528898193E-3</c:v>
                </c:pt>
                <c:pt idx="5217">
                  <c:v>-7.683474002395007E-3</c:v>
                </c:pt>
                <c:pt idx="5218">
                  <c:v>-7.6859672247560585E-3</c:v>
                </c:pt>
                <c:pt idx="5219">
                  <c:v>-7.688473707536927E-3</c:v>
                </c:pt>
                <c:pt idx="5220">
                  <c:v>-7.6909934382389279E-3</c:v>
                </c:pt>
                <c:pt idx="5221">
                  <c:v>-7.693526404301123E-3</c:v>
                </c:pt>
                <c:pt idx="5222">
                  <c:v>-7.6960725931002347E-3</c:v>
                </c:pt>
                <c:pt idx="5223">
                  <c:v>-7.6986319919505842E-3</c:v>
                </c:pt>
                <c:pt idx="5224">
                  <c:v>-7.7012045881044771E-3</c:v>
                </c:pt>
                <c:pt idx="5225">
                  <c:v>-7.70379036875188E-3</c:v>
                </c:pt>
                <c:pt idx="5226">
                  <c:v>-7.7063893210208741E-3</c:v>
                </c:pt>
                <c:pt idx="5227">
                  <c:v>-7.7090014319773402E-3</c:v>
                </c:pt>
                <c:pt idx="5228">
                  <c:v>-7.7116266886253487E-3</c:v>
                </c:pt>
                <c:pt idx="5229">
                  <c:v>-7.7142650779070806E-3</c:v>
                </c:pt>
                <c:pt idx="5230">
                  <c:v>-7.7169165867027574E-3</c:v>
                </c:pt>
                <c:pt idx="5231">
                  <c:v>-7.7195812018310316E-3</c:v>
                </c:pt>
                <c:pt idx="5232">
                  <c:v>-7.7222589100486788E-3</c:v>
                </c:pt>
                <c:pt idx="5233">
                  <c:v>-7.7249496980509903E-3</c:v>
                </c:pt>
                <c:pt idx="5234">
                  <c:v>-7.727653552471697E-3</c:v>
                </c:pt>
                <c:pt idx="5235">
                  <c:v>-7.7303704598828933E-3</c:v>
                </c:pt>
                <c:pt idx="5236">
                  <c:v>-7.7331004067954503E-3</c:v>
                </c:pt>
                <c:pt idx="5237">
                  <c:v>-7.7358433796586674E-3</c:v>
                </c:pt>
                <c:pt idx="5238">
                  <c:v>-7.7385993648607073E-3</c:v>
                </c:pt>
                <c:pt idx="5239">
                  <c:v>-7.741368348728515E-3</c:v>
                </c:pt>
                <c:pt idx="5240">
                  <c:v>-7.7441503175277194E-3</c:v>
                </c:pt>
                <c:pt idx="5241">
                  <c:v>-7.7469452574630664E-3</c:v>
                </c:pt>
                <c:pt idx="5242">
                  <c:v>-7.7497531546780749E-3</c:v>
                </c:pt>
                <c:pt idx="5243">
                  <c:v>-7.7525739952554618E-3</c:v>
                </c:pt>
                <c:pt idx="5244">
                  <c:v>-7.7554077652170665E-3</c:v>
                </c:pt>
                <c:pt idx="5245">
                  <c:v>-7.7582544505237624E-3</c:v>
                </c:pt>
                <c:pt idx="5246">
                  <c:v>-7.7611140370758749E-3</c:v>
                </c:pt>
                <c:pt idx="5247">
                  <c:v>-7.7639865107128527E-3</c:v>
                </c:pt>
                <c:pt idx="5248">
                  <c:v>-7.7668718572136922E-3</c:v>
                </c:pt>
                <c:pt idx="5249">
                  <c:v>-7.7697700622968565E-3</c:v>
                </c:pt>
                <c:pt idx="5250">
                  <c:v>-7.772681111620188E-3</c:v>
                </c:pt>
                <c:pt idx="5251">
                  <c:v>-7.7756049907813408E-3</c:v>
                </c:pt>
                <c:pt idx="5252">
                  <c:v>-7.7785416853174425E-3</c:v>
                </c:pt>
                <c:pt idx="5253">
                  <c:v>-7.7814911807055293E-3</c:v>
                </c:pt>
                <c:pt idx="5254">
                  <c:v>-7.7844534623624454E-3</c:v>
                </c:pt>
                <c:pt idx="5255">
                  <c:v>-7.7874285156447759E-3</c:v>
                </c:pt>
                <c:pt idx="5256">
                  <c:v>-7.7904163258492925E-3</c:v>
                </c:pt>
                <c:pt idx="5257">
                  <c:v>-7.7934168782125722E-3</c:v>
                </c:pt>
                <c:pt idx="5258">
                  <c:v>-7.796430157911473E-3</c:v>
                </c:pt>
                <c:pt idx="5259">
                  <c:v>-7.7994561500630425E-3</c:v>
                </c:pt>
                <c:pt idx="5260">
                  <c:v>-7.8024948397244064E-3</c:v>
                </c:pt>
                <c:pt idx="5261">
                  <c:v>-7.8055462118932556E-3</c:v>
                </c:pt>
                <c:pt idx="5262">
                  <c:v>-7.808610251507456E-3</c:v>
                </c:pt>
                <c:pt idx="5263">
                  <c:v>-7.8116869434455118E-3</c:v>
                </c:pt>
                <c:pt idx="5264">
                  <c:v>-7.8147762725264917E-3</c:v>
                </c:pt>
                <c:pt idx="5265">
                  <c:v>-7.8178782235099227E-3</c:v>
                </c:pt>
                <c:pt idx="5266">
                  <c:v>-7.8209927810962525E-3</c:v>
                </c:pt>
                <c:pt idx="5267">
                  <c:v>-7.8241199299264874E-3</c:v>
                </c:pt>
                <c:pt idx="5268">
                  <c:v>-7.8272596545827071E-3</c:v>
                </c:pt>
                <c:pt idx="5269">
                  <c:v>-7.8304119395877017E-3</c:v>
                </c:pt>
                <c:pt idx="5270">
                  <c:v>-7.8335767694054301E-3</c:v>
                </c:pt>
                <c:pt idx="5271">
                  <c:v>-7.836754128440938E-3</c:v>
                </c:pt>
                <c:pt idx="5272">
                  <c:v>-7.8399440010402562E-3</c:v>
                </c:pt>
                <c:pt idx="5273">
                  <c:v>-7.8431463714908889E-3</c:v>
                </c:pt>
                <c:pt idx="5274">
                  <c:v>-7.8463612240214069E-3</c:v>
                </c:pt>
                <c:pt idx="5275">
                  <c:v>-7.8495885428019555E-3</c:v>
                </c:pt>
                <c:pt idx="5276">
                  <c:v>-7.8528283119441485E-3</c:v>
                </c:pt>
                <c:pt idx="5277">
                  <c:v>-7.856080515500968E-3</c:v>
                </c:pt>
                <c:pt idx="5278">
                  <c:v>-7.85934513746726E-3</c:v>
                </c:pt>
                <c:pt idx="5279">
                  <c:v>-7.8626221617793361E-3</c:v>
                </c:pt>
                <c:pt idx="5280">
                  <c:v>-7.8659115723154586E-3</c:v>
                </c:pt>
                <c:pt idx="5281">
                  <c:v>-7.8692133528957681E-3</c:v>
                </c:pt>
                <c:pt idx="5282">
                  <c:v>-7.8725274872821563E-3</c:v>
                </c:pt>
                <c:pt idx="5283">
                  <c:v>-7.875853959178775E-3</c:v>
                </c:pt>
                <c:pt idx="5284">
                  <c:v>-7.8791927522316469E-3</c:v>
                </c:pt>
                <c:pt idx="5285">
                  <c:v>-7.8825438500291448E-3</c:v>
                </c:pt>
                <c:pt idx="5286">
                  <c:v>-7.8859072361019081E-3</c:v>
                </c:pt>
                <c:pt idx="5287">
                  <c:v>-7.8892828939227354E-3</c:v>
                </c:pt>
                <c:pt idx="5288">
                  <c:v>-7.892670806907089E-3</c:v>
                </c:pt>
                <c:pt idx="5289">
                  <c:v>-7.8960709584127015E-3</c:v>
                </c:pt>
                <c:pt idx="5290">
                  <c:v>-7.8994833317400735E-3</c:v>
                </c:pt>
                <c:pt idx="5291">
                  <c:v>-7.9029079101323677E-3</c:v>
                </c:pt>
                <c:pt idx="5292">
                  <c:v>-7.9063446767753103E-3</c:v>
                </c:pt>
                <c:pt idx="5293">
                  <c:v>-7.9097936147977197E-3</c:v>
                </c:pt>
                <c:pt idx="5294">
                  <c:v>-7.9132547072710765E-3</c:v>
                </c:pt>
                <c:pt idx="5295">
                  <c:v>-7.9167279372100354E-3</c:v>
                </c:pt>
                <c:pt idx="5296">
                  <c:v>-7.9202132875723519E-3</c:v>
                </c:pt>
                <c:pt idx="5297">
                  <c:v>-7.9237107412587476E-3</c:v>
                </c:pt>
                <c:pt idx="5298">
                  <c:v>-7.9272202811134507E-3</c:v>
                </c:pt>
                <c:pt idx="5299">
                  <c:v>-7.9307418899237665E-3</c:v>
                </c:pt>
                <c:pt idx="5300">
                  <c:v>-7.934275550420606E-3</c:v>
                </c:pt>
                <c:pt idx="5301">
                  <c:v>-7.9378212452783838E-3</c:v>
                </c:pt>
                <c:pt idx="5302">
                  <c:v>-7.9413789571149158E-3</c:v>
                </c:pt>
                <c:pt idx="5303">
                  <c:v>-7.9449486684919409E-3</c:v>
                </c:pt>
                <c:pt idx="5304">
                  <c:v>-7.9485303619146967E-3</c:v>
                </c:pt>
                <c:pt idx="5305">
                  <c:v>-7.9521240198325259E-3</c:v>
                </c:pt>
                <c:pt idx="5306">
                  <c:v>-7.9557296246384381E-3</c:v>
                </c:pt>
                <c:pt idx="5307">
                  <c:v>-7.9593471586696558E-3</c:v>
                </c:pt>
                <c:pt idx="5308">
                  <c:v>-7.9629766042074966E-3</c:v>
                </c:pt>
                <c:pt idx="5309">
                  <c:v>-7.9666179434772794E-3</c:v>
                </c:pt>
                <c:pt idx="5310">
                  <c:v>-7.9702711586488572E-3</c:v>
                </c:pt>
                <c:pt idx="5311">
                  <c:v>-7.9739362318361866E-3</c:v>
                </c:pt>
                <c:pt idx="5312">
                  <c:v>-7.9776131450978519E-3</c:v>
                </c:pt>
                <c:pt idx="5313">
                  <c:v>-7.9813018804370008E-3</c:v>
                </c:pt>
                <c:pt idx="5314">
                  <c:v>-7.9850024198011918E-3</c:v>
                </c:pt>
                <c:pt idx="5315">
                  <c:v>-7.9887147450829685E-3</c:v>
                </c:pt>
                <c:pt idx="5316">
                  <c:v>-7.99243883811941E-3</c:v>
                </c:pt>
                <c:pt idx="5317">
                  <c:v>-7.9961746806926845E-3</c:v>
                </c:pt>
                <c:pt idx="5318">
                  <c:v>-7.9999222545299436E-3</c:v>
                </c:pt>
                <c:pt idx="5319">
                  <c:v>-8.003681541303204E-3</c:v>
                </c:pt>
                <c:pt idx="5320">
                  <c:v>-8.0074525226299063E-3</c:v>
                </c:pt>
                <c:pt idx="5321">
                  <c:v>-8.0112351800724832E-3</c:v>
                </c:pt>
                <c:pt idx="5322">
                  <c:v>-8.0150294951388899E-3</c:v>
                </c:pt>
                <c:pt idx="5323">
                  <c:v>-8.018835449282535E-3</c:v>
                </c:pt>
                <c:pt idx="5324">
                  <c:v>-8.0226530239021158E-3</c:v>
                </c:pt>
                <c:pt idx="5325">
                  <c:v>-8.0264822003422321E-3</c:v>
                </c:pt>
                <c:pt idx="5326">
                  <c:v>-8.030322959892899E-3</c:v>
                </c:pt>
                <c:pt idx="5327">
                  <c:v>-8.03417528379014E-3</c:v>
                </c:pt>
                <c:pt idx="5328">
                  <c:v>-8.0380391532158518E-3</c:v>
                </c:pt>
                <c:pt idx="5329">
                  <c:v>-8.0419145492977122E-3</c:v>
                </c:pt>
                <c:pt idx="5330">
                  <c:v>-8.045801453109739E-3</c:v>
                </c:pt>
                <c:pt idx="5331">
                  <c:v>-8.0496998456718316E-3</c:v>
                </c:pt>
                <c:pt idx="5332">
                  <c:v>-8.0536097079503492E-3</c:v>
                </c:pt>
                <c:pt idx="5333">
                  <c:v>-8.0575310208579973E-3</c:v>
                </c:pt>
                <c:pt idx="5334">
                  <c:v>-8.0614637652537176E-3</c:v>
                </c:pt>
                <c:pt idx="5335">
                  <c:v>-8.065407921943258E-3</c:v>
                </c:pt>
                <c:pt idx="5336">
                  <c:v>-8.0693634716787095E-3</c:v>
                </c:pt>
                <c:pt idx="5337">
                  <c:v>-8.073330395159093E-3</c:v>
                </c:pt>
                <c:pt idx="5338">
                  <c:v>-8.0773086730302618E-3</c:v>
                </c:pt>
                <c:pt idx="5339">
                  <c:v>-8.0812982858847332E-3</c:v>
                </c:pt>
                <c:pt idx="5340">
                  <c:v>-8.0852992142623308E-3</c:v>
                </c:pt>
                <c:pt idx="5341">
                  <c:v>-8.0893114386496965E-3</c:v>
                </c:pt>
                <c:pt idx="5342">
                  <c:v>-8.0933349394809329E-3</c:v>
                </c:pt>
                <c:pt idx="5343">
                  <c:v>-8.0973696971371571E-3</c:v>
                </c:pt>
                <c:pt idx="5344">
                  <c:v>-8.1014156919470767E-3</c:v>
                </c:pt>
                <c:pt idx="5345">
                  <c:v>-8.1054729041868806E-3</c:v>
                </c:pt>
                <c:pt idx="5346">
                  <c:v>-8.1095413140801209E-3</c:v>
                </c:pt>
                <c:pt idx="5347">
                  <c:v>-8.1136209017982387E-3</c:v>
                </c:pt>
                <c:pt idx="5348">
                  <c:v>-8.1177116474604356E-3</c:v>
                </c:pt>
                <c:pt idx="5349">
                  <c:v>-8.121813531133561E-3</c:v>
                </c:pt>
                <c:pt idx="5350">
                  <c:v>-8.1259265328327297E-3</c:v>
                </c:pt>
                <c:pt idx="5351">
                  <c:v>-8.1300506325208046E-3</c:v>
                </c:pt>
                <c:pt idx="5352">
                  <c:v>-8.1341858101091086E-3</c:v>
                </c:pt>
                <c:pt idx="5353">
                  <c:v>-8.1383320454569332E-3</c:v>
                </c:pt>
                <c:pt idx="5354">
                  <c:v>-8.1424893183721231E-3</c:v>
                </c:pt>
                <c:pt idx="5355">
                  <c:v>-8.1466576086109983E-3</c:v>
                </c:pt>
                <c:pt idx="5356">
                  <c:v>-8.1508368958781788E-3</c:v>
                </c:pt>
                <c:pt idx="5357">
                  <c:v>-8.1550271598272491E-3</c:v>
                </c:pt>
                <c:pt idx="5358">
                  <c:v>-8.1592283800602378E-3</c:v>
                </c:pt>
                <c:pt idx="5359">
                  <c:v>-8.16344053612824E-3</c:v>
                </c:pt>
                <c:pt idx="5360">
                  <c:v>-8.1676636075313069E-3</c:v>
                </c:pt>
                <c:pt idx="5361">
                  <c:v>-8.171897573718289E-3</c:v>
                </c:pt>
                <c:pt idx="5362">
                  <c:v>-8.1761424140875012E-3</c:v>
                </c:pt>
                <c:pt idx="5363">
                  <c:v>-8.1803981079861896E-3</c:v>
                </c:pt>
                <c:pt idx="5364">
                  <c:v>-8.1846646347111911E-3</c:v>
                </c:pt>
                <c:pt idx="5365">
                  <c:v>-8.1889419735087614E-3</c:v>
                </c:pt>
                <c:pt idx="5366">
                  <c:v>-8.1932301035745041E-3</c:v>
                </c:pt>
                <c:pt idx="5367">
                  <c:v>-8.1975290040539554E-3</c:v>
                </c:pt>
                <c:pt idx="5368">
                  <c:v>-8.201838654042103E-3</c:v>
                </c:pt>
                <c:pt idx="5369">
                  <c:v>-8.2061590325840095E-3</c:v>
                </c:pt>
                <c:pt idx="5370">
                  <c:v>-8.2104901186747011E-3</c:v>
                </c:pt>
                <c:pt idx="5371">
                  <c:v>-8.2148318912590168E-3</c:v>
                </c:pt>
                <c:pt idx="5372">
                  <c:v>-8.2191843292322778E-3</c:v>
                </c:pt>
                <c:pt idx="5373">
                  <c:v>-8.2235474114397307E-3</c:v>
                </c:pt>
                <c:pt idx="5374">
                  <c:v>-8.2279211166772295E-3</c:v>
                </c:pt>
                <c:pt idx="5375">
                  <c:v>-8.2323054236911105E-3</c:v>
                </c:pt>
                <c:pt idx="5376">
                  <c:v>-8.2367003111780135E-3</c:v>
                </c:pt>
                <c:pt idx="5377">
                  <c:v>-8.2411057577855794E-3</c:v>
                </c:pt>
                <c:pt idx="5378">
                  <c:v>-8.2455217421119175E-3</c:v>
                </c:pt>
                <c:pt idx="5379">
                  <c:v>-8.2499482427062319E-3</c:v>
                </c:pt>
                <c:pt idx="5380">
                  <c:v>-8.2543852380687378E-3</c:v>
                </c:pt>
                <c:pt idx="5381">
                  <c:v>-8.2588327066504801E-3</c:v>
                </c:pt>
                <c:pt idx="5382">
                  <c:v>-8.2632906268540127E-3</c:v>
                </c:pt>
                <c:pt idx="5383">
                  <c:v>-8.2677589770328765E-3</c:v>
                </c:pt>
                <c:pt idx="5384">
                  <c:v>-8.2722377354922591E-3</c:v>
                </c:pt>
                <c:pt idx="5385">
                  <c:v>-8.2767268804888432E-3</c:v>
                </c:pt>
                <c:pt idx="5386">
                  <c:v>-8.2812263902306942E-3</c:v>
                </c:pt>
                <c:pt idx="5387">
                  <c:v>-8.2857362428779106E-3</c:v>
                </c:pt>
                <c:pt idx="5388">
                  <c:v>-8.2902564165420953E-3</c:v>
                </c:pt>
                <c:pt idx="5389">
                  <c:v>-8.294786889287099E-3</c:v>
                </c:pt>
                <c:pt idx="5390">
                  <c:v>-8.299327639128504E-3</c:v>
                </c:pt>
                <c:pt idx="5391">
                  <c:v>-8.3038786440342589E-3</c:v>
                </c:pt>
                <c:pt idx="5392">
                  <c:v>-8.3084398819245793E-3</c:v>
                </c:pt>
                <c:pt idx="5393">
                  <c:v>-8.3130113306717768E-3</c:v>
                </c:pt>
                <c:pt idx="5394">
                  <c:v>-8.3175929681009678E-3</c:v>
                </c:pt>
                <c:pt idx="5395">
                  <c:v>-8.3221847719895051E-3</c:v>
                </c:pt>
                <c:pt idx="5396">
                  <c:v>-8.3267867200676818E-3</c:v>
                </c:pt>
                <c:pt idx="5397">
                  <c:v>-8.3313987900185526E-3</c:v>
                </c:pt>
                <c:pt idx="5398">
                  <c:v>-8.3360209594778543E-3</c:v>
                </c:pt>
                <c:pt idx="5399">
                  <c:v>-8.3406532060346338E-3</c:v>
                </c:pt>
                <c:pt idx="5400">
                  <c:v>-8.3452955072307201E-3</c:v>
                </c:pt>
                <c:pt idx="5401">
                  <c:v>-8.3499478405614311E-3</c:v>
                </c:pt>
                <c:pt idx="5402">
                  <c:v>-8.3546101834753948E-3</c:v>
                </c:pt>
                <c:pt idx="5403">
                  <c:v>-8.359282513374448E-3</c:v>
                </c:pt>
                <c:pt idx="5404">
                  <c:v>-8.3639648076142964E-3</c:v>
                </c:pt>
                <c:pt idx="5405">
                  <c:v>-8.3686570435039746E-3</c:v>
                </c:pt>
                <c:pt idx="5406">
                  <c:v>-8.3733591983065399E-3</c:v>
                </c:pt>
                <c:pt idx="5407">
                  <c:v>-8.3780712492389255E-3</c:v>
                </c:pt>
                <c:pt idx="5408">
                  <c:v>-8.3827931734718007E-3</c:v>
                </c:pt>
                <c:pt idx="5409">
                  <c:v>-8.3875249481302743E-3</c:v>
                </c:pt>
                <c:pt idx="5410">
                  <c:v>-8.3922665502933341E-3</c:v>
                </c:pt>
                <c:pt idx="5411">
                  <c:v>-8.3970179569945267E-3</c:v>
                </c:pt>
                <c:pt idx="5412">
                  <c:v>-8.40177914522185E-3</c:v>
                </c:pt>
                <c:pt idx="5413">
                  <c:v>-8.4065500919175834E-3</c:v>
                </c:pt>
                <c:pt idx="5414">
                  <c:v>-8.4113307739789884E-3</c:v>
                </c:pt>
                <c:pt idx="5415">
                  <c:v>-8.4161211682577796E-3</c:v>
                </c:pt>
                <c:pt idx="5416">
                  <c:v>-8.420921251560784E-3</c:v>
                </c:pt>
                <c:pt idx="5417">
                  <c:v>-8.4257310006498366E-3</c:v>
                </c:pt>
                <c:pt idx="5418">
                  <c:v>-8.4305503922416109E-3</c:v>
                </c:pt>
                <c:pt idx="5419">
                  <c:v>-8.4353794030083418E-3</c:v>
                </c:pt>
                <c:pt idx="5420">
                  <c:v>-8.4402180095772411E-3</c:v>
                </c:pt>
                <c:pt idx="5421">
                  <c:v>-8.445066188531242E-3</c:v>
                </c:pt>
                <c:pt idx="5422">
                  <c:v>-8.4499239164088132E-3</c:v>
                </c:pt>
                <c:pt idx="5423">
                  <c:v>-8.4547911697038514E-3</c:v>
                </c:pt>
                <c:pt idx="5424">
                  <c:v>-8.4596679248663664E-3</c:v>
                </c:pt>
                <c:pt idx="5425">
                  <c:v>-8.4645541583019245E-3</c:v>
                </c:pt>
                <c:pt idx="5426">
                  <c:v>-8.4694498463724482E-3</c:v>
                </c:pt>
                <c:pt idx="5427">
                  <c:v>-8.4743549653956435E-3</c:v>
                </c:pt>
                <c:pt idx="5428">
                  <c:v>-8.4792694916457096E-3</c:v>
                </c:pt>
                <c:pt idx="5429">
                  <c:v>-8.4841934013532138E-3</c:v>
                </c:pt>
                <c:pt idx="5430">
                  <c:v>-8.4891266707049027E-3</c:v>
                </c:pt>
                <c:pt idx="5431">
                  <c:v>-8.4940692758444843E-3</c:v>
                </c:pt>
                <c:pt idx="5432">
                  <c:v>-8.4990211928720003E-3</c:v>
                </c:pt>
                <c:pt idx="5433">
                  <c:v>-8.5039823978445821E-3</c:v>
                </c:pt>
                <c:pt idx="5434">
                  <c:v>-8.5089528667762811E-3</c:v>
                </c:pt>
                <c:pt idx="5435">
                  <c:v>-8.5139325756379385E-3</c:v>
                </c:pt>
                <c:pt idx="5436">
                  <c:v>-8.5189215003579118E-3</c:v>
                </c:pt>
                <c:pt idx="5437">
                  <c:v>-8.5239196168214668E-3</c:v>
                </c:pt>
                <c:pt idx="5438">
                  <c:v>-8.5289269008715553E-3</c:v>
                </c:pt>
                <c:pt idx="5439">
                  <c:v>-8.533943328308622E-3</c:v>
                </c:pt>
                <c:pt idx="5440">
                  <c:v>-8.5389688748904891E-3</c:v>
                </c:pt>
                <c:pt idx="5441">
                  <c:v>-8.544003516333068E-3</c:v>
                </c:pt>
                <c:pt idx="5442">
                  <c:v>-8.5490472283097849E-3</c:v>
                </c:pt>
                <c:pt idx="5443">
                  <c:v>-8.5540999864523112E-3</c:v>
                </c:pt>
                <c:pt idx="5444">
                  <c:v>-8.5591617663504163E-3</c:v>
                </c:pt>
                <c:pt idx="5445">
                  <c:v>-8.5642325435518144E-3</c:v>
                </c:pt>
                <c:pt idx="5446">
                  <c:v>-8.5693122935629178E-3</c:v>
                </c:pt>
                <c:pt idx="5447">
                  <c:v>-8.5744009918482366E-3</c:v>
                </c:pt>
                <c:pt idx="5448">
                  <c:v>-8.5794986138311054E-3</c:v>
                </c:pt>
                <c:pt idx="5449">
                  <c:v>-8.5846051348935741E-3</c:v>
                </c:pt>
                <c:pt idx="5450">
                  <c:v>-8.5897205303762016E-3</c:v>
                </c:pt>
                <c:pt idx="5451">
                  <c:v>-8.5948447755788571E-3</c:v>
                </c:pt>
                <c:pt idx="5452">
                  <c:v>-8.5999778457600731E-3</c:v>
                </c:pt>
                <c:pt idx="5453">
                  <c:v>-8.6051197161378466E-3</c:v>
                </c:pt>
                <c:pt idx="5454">
                  <c:v>-8.6102703618894365E-3</c:v>
                </c:pt>
                <c:pt idx="5455">
                  <c:v>-8.6154297581512544E-3</c:v>
                </c:pt>
                <c:pt idx="5456">
                  <c:v>-8.6205978800195891E-3</c:v>
                </c:pt>
                <c:pt idx="5457">
                  <c:v>-8.6257747025500001E-3</c:v>
                </c:pt>
                <c:pt idx="5458">
                  <c:v>-8.6309602007581115E-3</c:v>
                </c:pt>
                <c:pt idx="5459">
                  <c:v>-8.6361543496194133E-3</c:v>
                </c:pt>
                <c:pt idx="5460">
                  <c:v>-8.6413571240691375E-3</c:v>
                </c:pt>
                <c:pt idx="5461">
                  <c:v>-8.6465684990030128E-3</c:v>
                </c:pt>
                <c:pt idx="5462">
                  <c:v>-8.6517884492766373E-3</c:v>
                </c:pt>
                <c:pt idx="5463">
                  <c:v>-8.6570169497063552E-3</c:v>
                </c:pt>
                <c:pt idx="5464">
                  <c:v>-8.6622539750686334E-3</c:v>
                </c:pt>
                <c:pt idx="5465">
                  <c:v>-8.6674995001008222E-3</c:v>
                </c:pt>
                <c:pt idx="5466">
                  <c:v>-8.6727534995010205E-3</c:v>
                </c:pt>
                <c:pt idx="5467">
                  <c:v>-8.6780159479279018E-3</c:v>
                </c:pt>
                <c:pt idx="5468">
                  <c:v>-8.6832868200014766E-3</c:v>
                </c:pt>
                <c:pt idx="5469">
                  <c:v>-8.6885660903024912E-3</c:v>
                </c:pt>
                <c:pt idx="5470">
                  <c:v>-8.693853733373209E-3</c:v>
                </c:pt>
                <c:pt idx="5471">
                  <c:v>-8.6991497237172179E-3</c:v>
                </c:pt>
                <c:pt idx="5472">
                  <c:v>-8.7044540357993153E-3</c:v>
                </c:pt>
                <c:pt idx="5473">
                  <c:v>-8.7097666440462598E-3</c:v>
                </c:pt>
                <c:pt idx="5474">
                  <c:v>-8.7150875228461256E-3</c:v>
                </c:pt>
                <c:pt idx="5475">
                  <c:v>-8.7204166465491492E-3</c:v>
                </c:pt>
                <c:pt idx="5476">
                  <c:v>-8.7257539894675037E-3</c:v>
                </c:pt>
                <c:pt idx="5477">
                  <c:v>-8.7310995258751602E-3</c:v>
                </c:pt>
                <c:pt idx="5478">
                  <c:v>-8.7364532300086995E-3</c:v>
                </c:pt>
                <c:pt idx="5479">
                  <c:v>-8.7418150760666478E-3</c:v>
                </c:pt>
                <c:pt idx="5480">
                  <c:v>-8.7471850382102694E-3</c:v>
                </c:pt>
                <c:pt idx="5481">
                  <c:v>-8.752563090563421E-3</c:v>
                </c:pt>
                <c:pt idx="5482">
                  <c:v>-8.7579492072123715E-3</c:v>
                </c:pt>
                <c:pt idx="5483">
                  <c:v>-8.7633433622066048E-3</c:v>
                </c:pt>
                <c:pt idx="5484">
                  <c:v>-8.7687455295582025E-3</c:v>
                </c:pt>
                <c:pt idx="5485">
                  <c:v>-8.7741556832425759E-3</c:v>
                </c:pt>
                <c:pt idx="5486">
                  <c:v>-8.7795737971983791E-3</c:v>
                </c:pt>
                <c:pt idx="5487">
                  <c:v>-8.7849998453272942E-3</c:v>
                </c:pt>
                <c:pt idx="5488">
                  <c:v>-8.7904338014948551E-3</c:v>
                </c:pt>
                <c:pt idx="5489">
                  <c:v>-8.7958756395297762E-3</c:v>
                </c:pt>
                <c:pt idx="5490">
                  <c:v>-8.8013253332247989E-3</c:v>
                </c:pt>
                <c:pt idx="5491">
                  <c:v>-8.8067828563364835E-3</c:v>
                </c:pt>
                <c:pt idx="5492">
                  <c:v>-8.8122481825850738E-3</c:v>
                </c:pt>
                <c:pt idx="5493">
                  <c:v>-8.8177212856552899E-3</c:v>
                </c:pt>
                <c:pt idx="5494">
                  <c:v>-8.8232021391956589E-3</c:v>
                </c:pt>
                <c:pt idx="5495">
                  <c:v>-8.8286907168193731E-3</c:v>
                </c:pt>
                <c:pt idx="5496">
                  <c:v>-8.8341869921040768E-3</c:v>
                </c:pt>
                <c:pt idx="5497">
                  <c:v>-8.8396909385917259E-3</c:v>
                </c:pt>
                <c:pt idx="5498">
                  <c:v>-8.8452025297893876E-3</c:v>
                </c:pt>
                <c:pt idx="5499">
                  <c:v>-8.8507217391685898E-3</c:v>
                </c:pt>
                <c:pt idx="5500">
                  <c:v>-8.8562485401661346E-3</c:v>
                </c:pt>
                <c:pt idx="5501">
                  <c:v>-8.8617829061839338E-3</c:v>
                </c:pt>
                <c:pt idx="5502">
                  <c:v>-8.8673248105888298E-3</c:v>
                </c:pt>
                <c:pt idx="5503">
                  <c:v>-8.8728742267134373E-3</c:v>
                </c:pt>
                <c:pt idx="5504">
                  <c:v>-8.8784311278554615E-3</c:v>
                </c:pt>
                <c:pt idx="5505">
                  <c:v>-8.8839954872785201E-3</c:v>
                </c:pt>
                <c:pt idx="5506">
                  <c:v>-8.8895672782119822E-3</c:v>
                </c:pt>
                <c:pt idx="5507">
                  <c:v>-8.8951464738507968E-3</c:v>
                </c:pt>
                <c:pt idx="5508">
                  <c:v>-8.9007330473563108E-3</c:v>
                </c:pt>
                <c:pt idx="5509">
                  <c:v>-8.9063269718556264E-3</c:v>
                </c:pt>
                <c:pt idx="5510">
                  <c:v>-8.911928220442485E-3</c:v>
                </c:pt>
                <c:pt idx="5511">
                  <c:v>-8.917536766176631E-3</c:v>
                </c:pt>
                <c:pt idx="5512">
                  <c:v>-8.9231525820846428E-3</c:v>
                </c:pt>
                <c:pt idx="5513">
                  <c:v>-8.9287756411597415E-3</c:v>
                </c:pt>
                <c:pt idx="5514">
                  <c:v>-8.9344059163616284E-3</c:v>
                </c:pt>
                <c:pt idx="5515">
                  <c:v>-8.9400433806173206E-3</c:v>
                </c:pt>
                <c:pt idx="5516">
                  <c:v>-8.9456880068204819E-3</c:v>
                </c:pt>
                <c:pt idx="5517">
                  <c:v>-8.9513397678322483E-3</c:v>
                </c:pt>
                <c:pt idx="5518">
                  <c:v>-8.9569986364810544E-3</c:v>
                </c:pt>
                <c:pt idx="5519">
                  <c:v>-8.9626645855624652E-3</c:v>
                </c:pt>
                <c:pt idx="5520">
                  <c:v>-8.9683375878400317E-3</c:v>
                </c:pt>
                <c:pt idx="5521">
                  <c:v>-8.9740176160445669E-3</c:v>
                </c:pt>
                <c:pt idx="5522">
                  <c:v>-8.9797046428750308E-3</c:v>
                </c:pt>
                <c:pt idx="5523">
                  <c:v>-8.9853986409983502E-3</c:v>
                </c:pt>
                <c:pt idx="5524">
                  <c:v>-8.9910995830492241E-3</c:v>
                </c:pt>
                <c:pt idx="5525">
                  <c:v>-8.9968074416309825E-3</c:v>
                </c:pt>
                <c:pt idx="5526">
                  <c:v>-9.0025221893148856E-3</c:v>
                </c:pt>
                <c:pt idx="5527">
                  <c:v>-9.0082437986410101E-3</c:v>
                </c:pt>
                <c:pt idx="5528">
                  <c:v>-9.0139722421180239E-3</c:v>
                </c:pt>
                <c:pt idx="5529">
                  <c:v>-9.0197074922230558E-3</c:v>
                </c:pt>
                <c:pt idx="5530">
                  <c:v>-9.0254495214025093E-3</c:v>
                </c:pt>
                <c:pt idx="5531">
                  <c:v>-9.0311983020713946E-3</c:v>
                </c:pt>
                <c:pt idx="5532">
                  <c:v>-9.0369538066141751E-3</c:v>
                </c:pt>
                <c:pt idx="5533">
                  <c:v>-9.0427160073845922E-3</c:v>
                </c:pt>
                <c:pt idx="5534">
                  <c:v>-9.0484848767054815E-3</c:v>
                </c:pt>
                <c:pt idx="5535">
                  <c:v>-9.0542603868696489E-3</c:v>
                </c:pt>
                <c:pt idx="5536">
                  <c:v>-9.0600425101391453E-3</c:v>
                </c:pt>
                <c:pt idx="5537">
                  <c:v>-9.0658312187461582E-3</c:v>
                </c:pt>
                <c:pt idx="5538">
                  <c:v>-9.0716264848928023E-3</c:v>
                </c:pt>
                <c:pt idx="5539">
                  <c:v>-9.077428280750954E-3</c:v>
                </c:pt>
                <c:pt idx="5540">
                  <c:v>-9.0832365784631348E-3</c:v>
                </c:pt>
                <c:pt idx="5541">
                  <c:v>-9.0890513501417792E-3</c:v>
                </c:pt>
                <c:pt idx="5542">
                  <c:v>-9.0948725678701142E-3</c:v>
                </c:pt>
                <c:pt idx="5543">
                  <c:v>-9.1007002037019717E-3</c:v>
                </c:pt>
                <c:pt idx="5544">
                  <c:v>-9.1065342296616208E-3</c:v>
                </c:pt>
                <c:pt idx="5545">
                  <c:v>-9.1123746177446258E-3</c:v>
                </c:pt>
                <c:pt idx="5546">
                  <c:v>-9.1182213399171493E-3</c:v>
                </c:pt>
                <c:pt idx="5547">
                  <c:v>-9.1240743681169061E-3</c:v>
                </c:pt>
                <c:pt idx="5548">
                  <c:v>-9.1299336742525026E-3</c:v>
                </c:pt>
                <c:pt idx="5549">
                  <c:v>-9.1357992302042498E-3</c:v>
                </c:pt>
                <c:pt idx="5550">
                  <c:v>-9.1416710078240232E-3</c:v>
                </c:pt>
                <c:pt idx="5551">
                  <c:v>-9.1475489789350616E-3</c:v>
                </c:pt>
                <c:pt idx="5552">
                  <c:v>-9.1534331153328655E-3</c:v>
                </c:pt>
                <c:pt idx="5553">
                  <c:v>-9.1593233887844495E-3</c:v>
                </c:pt>
                <c:pt idx="5554">
                  <c:v>-9.1652197710292566E-3</c:v>
                </c:pt>
                <c:pt idx="5555">
                  <c:v>-9.171122233778941E-3</c:v>
                </c:pt>
                <c:pt idx="5556">
                  <c:v>-9.177030748717209E-3</c:v>
                </c:pt>
                <c:pt idx="5557">
                  <c:v>-9.1829452875007087E-3</c:v>
                </c:pt>
                <c:pt idx="5558">
                  <c:v>-9.1888658217582665E-3</c:v>
                </c:pt>
                <c:pt idx="5559">
                  <c:v>-9.1947923230918174E-3</c:v>
                </c:pt>
                <c:pt idx="5560">
                  <c:v>-9.200724763076212E-3</c:v>
                </c:pt>
                <c:pt idx="5561">
                  <c:v>-9.2066631132590154E-3</c:v>
                </c:pt>
                <c:pt idx="5562">
                  <c:v>-9.2126073451614023E-3</c:v>
                </c:pt>
                <c:pt idx="5563">
                  <c:v>-9.2185574302774322E-3</c:v>
                </c:pt>
                <c:pt idx="5564">
                  <c:v>-9.2245133400749475E-3</c:v>
                </c:pt>
                <c:pt idx="5565">
                  <c:v>-9.2304750459953691E-3</c:v>
                </c:pt>
                <c:pt idx="5566">
                  <c:v>-9.2364425194535436E-3</c:v>
                </c:pt>
                <c:pt idx="5567">
                  <c:v>-9.2424157318385901E-3</c:v>
                </c:pt>
                <c:pt idx="5568">
                  <c:v>-9.2483946545132093E-3</c:v>
                </c:pt>
                <c:pt idx="5569">
                  <c:v>-9.254379258814574E-3</c:v>
                </c:pt>
                <c:pt idx="5570">
                  <c:v>-9.2603695160541032E-3</c:v>
                </c:pt>
                <c:pt idx="5571">
                  <c:v>-9.2663653975173302E-3</c:v>
                </c:pt>
                <c:pt idx="5572">
                  <c:v>-9.2723668744647686E-3</c:v>
                </c:pt>
                <c:pt idx="5573">
                  <c:v>-9.2783739181311799E-3</c:v>
                </c:pt>
                <c:pt idx="5574">
                  <c:v>-9.2843864997264897E-3</c:v>
                </c:pt>
                <c:pt idx="5575">
                  <c:v>-9.2904045904355775E-3</c:v>
                </c:pt>
                <c:pt idx="5576">
                  <c:v>-9.2964281614180914E-3</c:v>
                </c:pt>
                <c:pt idx="5577">
                  <c:v>-9.3024571838093775E-3</c:v>
                </c:pt>
                <c:pt idx="5578">
                  <c:v>-9.308491628719712E-3</c:v>
                </c:pt>
                <c:pt idx="5579">
                  <c:v>-9.314531467235208E-3</c:v>
                </c:pt>
                <c:pt idx="5580">
                  <c:v>-9.3205766704176456E-3</c:v>
                </c:pt>
                <c:pt idx="5581">
                  <c:v>-9.3266272093042776E-3</c:v>
                </c:pt>
                <c:pt idx="5582">
                  <c:v>-9.3326830549087126E-3</c:v>
                </c:pt>
                <c:pt idx="5583">
                  <c:v>-9.338744178220202E-3</c:v>
                </c:pt>
                <c:pt idx="5584">
                  <c:v>-9.344810550204528E-3</c:v>
                </c:pt>
                <c:pt idx="5585">
                  <c:v>-9.3508821418038218E-3</c:v>
                </c:pt>
                <c:pt idx="5586">
                  <c:v>-9.3569589239364034E-3</c:v>
                </c:pt>
                <c:pt idx="5587">
                  <c:v>-9.3630408674976202E-3</c:v>
                </c:pt>
                <c:pt idx="5588">
                  <c:v>-9.3691279433591613E-3</c:v>
                </c:pt>
                <c:pt idx="5589">
                  <c:v>-9.3752201223700829E-3</c:v>
                </c:pt>
                <c:pt idx="5590">
                  <c:v>-9.381317375356012E-3</c:v>
                </c:pt>
                <c:pt idx="5591">
                  <c:v>-9.3874196731201145E-3</c:v>
                </c:pt>
                <c:pt idx="5592">
                  <c:v>-9.3935269864428832E-3</c:v>
                </c:pt>
                <c:pt idx="5593">
                  <c:v>-9.399639286081932E-3</c:v>
                </c:pt>
                <c:pt idx="5594">
                  <c:v>-9.4057565427729389E-3</c:v>
                </c:pt>
                <c:pt idx="5595">
                  <c:v>-9.4118787272288798E-3</c:v>
                </c:pt>
                <c:pt idx="5596">
                  <c:v>-9.4180058101409267E-3</c:v>
                </c:pt>
                <c:pt idx="5597">
                  <c:v>-9.4241377621783039E-3</c:v>
                </c:pt>
                <c:pt idx="5598">
                  <c:v>-9.4302745539880713E-3</c:v>
                </c:pt>
                <c:pt idx="5599">
                  <c:v>-9.4364161561960209E-3</c:v>
                </c:pt>
                <c:pt idx="5600">
                  <c:v>-9.442562539405959E-3</c:v>
                </c:pt>
                <c:pt idx="5601">
                  <c:v>-9.448713674200606E-3</c:v>
                </c:pt>
                <c:pt idx="5602">
                  <c:v>-9.4548695311414185E-3</c:v>
                </c:pt>
                <c:pt idx="5603">
                  <c:v>-9.461030080768389E-3</c:v>
                </c:pt>
                <c:pt idx="5604">
                  <c:v>-9.467195293600952E-3</c:v>
                </c:pt>
                <c:pt idx="5605">
                  <c:v>-9.4733651401372639E-3</c:v>
                </c:pt>
                <c:pt idx="5606">
                  <c:v>-9.4795395908551135E-3</c:v>
                </c:pt>
                <c:pt idx="5607">
                  <c:v>-9.4857186162117038E-3</c:v>
                </c:pt>
                <c:pt idx="5608">
                  <c:v>-9.4919021866434784E-3</c:v>
                </c:pt>
                <c:pt idx="5609">
                  <c:v>-9.4980902725670634E-3</c:v>
                </c:pt>
                <c:pt idx="5610">
                  <c:v>-9.5042828443784779E-3</c:v>
                </c:pt>
                <c:pt idx="5611">
                  <c:v>-9.5104798724540869E-3</c:v>
                </c:pt>
                <c:pt idx="5612">
                  <c:v>-9.5166813271503996E-3</c:v>
                </c:pt>
                <c:pt idx="5613">
                  <c:v>-9.5228871788038422E-3</c:v>
                </c:pt>
                <c:pt idx="5614">
                  <c:v>-9.5290973977317558E-3</c:v>
                </c:pt>
                <c:pt idx="5615">
                  <c:v>-9.5353119542315717E-3</c:v>
                </c:pt>
                <c:pt idx="5616">
                  <c:v>-9.5415308185817799E-3</c:v>
                </c:pt>
                <c:pt idx="5617">
                  <c:v>-9.5477539610417037E-3</c:v>
                </c:pt>
                <c:pt idx="5618">
                  <c:v>-9.553981351851348E-3</c:v>
                </c:pt>
                <c:pt idx="5619">
                  <c:v>-9.5602129612322832E-3</c:v>
                </c:pt>
                <c:pt idx="5620">
                  <c:v>-9.5664487593869127E-3</c:v>
                </c:pt>
                <c:pt idx="5621">
                  <c:v>-9.5726887164993904E-3</c:v>
                </c:pt>
                <c:pt idx="5622">
                  <c:v>-9.5789328027354442E-3</c:v>
                </c:pt>
                <c:pt idx="5623">
                  <c:v>-9.5851809882421726E-3</c:v>
                </c:pt>
                <c:pt idx="5624">
                  <c:v>-9.5914332431489592E-3</c:v>
                </c:pt>
                <c:pt idx="5625">
                  <c:v>-9.5976895375667181E-3</c:v>
                </c:pt>
                <c:pt idx="5626">
                  <c:v>-9.6039498415889744E-3</c:v>
                </c:pt>
                <c:pt idx="5627">
                  <c:v>-9.6102141252910698E-3</c:v>
                </c:pt>
                <c:pt idx="5628">
                  <c:v>-9.6164823587310752E-3</c:v>
                </c:pt>
                <c:pt idx="5629">
                  <c:v>-9.6227545119496657E-3</c:v>
                </c:pt>
                <c:pt idx="5630">
                  <c:v>-9.629030554969855E-3</c:v>
                </c:pt>
                <c:pt idx="5631">
                  <c:v>-9.6353104577979708E-3</c:v>
                </c:pt>
                <c:pt idx="5632">
                  <c:v>-9.6415941904228752E-3</c:v>
                </c:pt>
                <c:pt idx="5633">
                  <c:v>-9.6478817228169006E-3</c:v>
                </c:pt>
                <c:pt idx="5634">
                  <c:v>-9.6541730249356597E-3</c:v>
                </c:pt>
                <c:pt idx="5635">
                  <c:v>-9.6604680667178554E-3</c:v>
                </c:pt>
                <c:pt idx="5636">
                  <c:v>-9.6667668180862015E-3</c:v>
                </c:pt>
                <c:pt idx="5637">
                  <c:v>-9.6730692489466683E-3</c:v>
                </c:pt>
                <c:pt idx="5638">
                  <c:v>-9.6793753291894158E-3</c:v>
                </c:pt>
                <c:pt idx="5639">
                  <c:v>-9.6856850286886169E-3</c:v>
                </c:pt>
                <c:pt idx="5640">
                  <c:v>-9.6919983173022195E-3</c:v>
                </c:pt>
                <c:pt idx="5641">
                  <c:v>-9.6983151648729251E-3</c:v>
                </c:pt>
                <c:pt idx="5642">
                  <c:v>-9.7046355412274098E-3</c:v>
                </c:pt>
                <c:pt idx="5643">
                  <c:v>-9.7109594161772644E-3</c:v>
                </c:pt>
                <c:pt idx="5644">
                  <c:v>-9.7172867595187954E-3</c:v>
                </c:pt>
                <c:pt idx="5645">
                  <c:v>-9.7236175410328092E-3</c:v>
                </c:pt>
                <c:pt idx="5646">
                  <c:v>-9.7299517304856049E-3</c:v>
                </c:pt>
                <c:pt idx="5647">
                  <c:v>-9.7362892976281552E-3</c:v>
                </c:pt>
                <c:pt idx="5648">
                  <c:v>-9.7426302121970711E-3</c:v>
                </c:pt>
                <c:pt idx="5649">
                  <c:v>-9.7489744439143988E-3</c:v>
                </c:pt>
                <c:pt idx="5650">
                  <c:v>-9.755321962487443E-3</c:v>
                </c:pt>
                <c:pt idx="5651">
                  <c:v>-9.7616727376096703E-3</c:v>
                </c:pt>
                <c:pt idx="5652">
                  <c:v>-9.7680267389599756E-3</c:v>
                </c:pt>
                <c:pt idx="5653">
                  <c:v>-9.7743839362035984E-3</c:v>
                </c:pt>
                <c:pt idx="5654">
                  <c:v>-9.7807442989919658E-3</c:v>
                </c:pt>
                <c:pt idx="5655">
                  <c:v>-9.7871077969624385E-3</c:v>
                </c:pt>
                <c:pt idx="5656">
                  <c:v>-9.7934743997393162E-3</c:v>
                </c:pt>
                <c:pt idx="5657">
                  <c:v>-9.7998440769330071E-3</c:v>
                </c:pt>
                <c:pt idx="5658">
                  <c:v>-9.8062167981410164E-3</c:v>
                </c:pt>
                <c:pt idx="5659">
                  <c:v>-9.8125925329477504E-3</c:v>
                </c:pt>
                <c:pt idx="5660">
                  <c:v>-9.8189712509242737E-3</c:v>
                </c:pt>
                <c:pt idx="5661">
                  <c:v>-9.8253529216292997E-3</c:v>
                </c:pt>
                <c:pt idx="5662">
                  <c:v>-9.831737514608415E-3</c:v>
                </c:pt>
                <c:pt idx="5663">
                  <c:v>-9.8381249993951241E-3</c:v>
                </c:pt>
                <c:pt idx="5664">
                  <c:v>-9.8445153455100805E-3</c:v>
                </c:pt>
                <c:pt idx="5665">
                  <c:v>-9.8509085224620409E-3</c:v>
                </c:pt>
                <c:pt idx="5666">
                  <c:v>-9.8573044997476607E-3</c:v>
                </c:pt>
                <c:pt idx="5667">
                  <c:v>-9.8637032468513186E-3</c:v>
                </c:pt>
                <c:pt idx="5668">
                  <c:v>-9.8701047332459095E-3</c:v>
                </c:pt>
                <c:pt idx="5669">
                  <c:v>-9.8765089283926778E-3</c:v>
                </c:pt>
                <c:pt idx="5670">
                  <c:v>-9.8829158017410025E-3</c:v>
                </c:pt>
                <c:pt idx="5671">
                  <c:v>-9.8893253227293736E-3</c:v>
                </c:pt>
                <c:pt idx="5672">
                  <c:v>-9.895737460784565E-3</c:v>
                </c:pt>
                <c:pt idx="5673">
                  <c:v>-9.9021521853227493E-3</c:v>
                </c:pt>
                <c:pt idx="5674">
                  <c:v>-9.9085694657487216E-3</c:v>
                </c:pt>
                <c:pt idx="5675">
                  <c:v>-9.9149892714568092E-3</c:v>
                </c:pt>
                <c:pt idx="5676">
                  <c:v>-9.9214115718307301E-3</c:v>
                </c:pt>
                <c:pt idx="5677">
                  <c:v>-9.9278363362433255E-3</c:v>
                </c:pt>
                <c:pt idx="5678">
                  <c:v>-9.9342635340575729E-3</c:v>
                </c:pt>
                <c:pt idx="5679">
                  <c:v>-9.9406931346257867E-3</c:v>
                </c:pt>
                <c:pt idx="5680">
                  <c:v>-9.9471251072905734E-3</c:v>
                </c:pt>
                <c:pt idx="5681">
                  <c:v>-9.9535594213846154E-3</c:v>
                </c:pt>
                <c:pt idx="5682">
                  <c:v>-9.9599960462304939E-3</c:v>
                </c:pt>
                <c:pt idx="5683">
                  <c:v>-9.9664349511416339E-3</c:v>
                </c:pt>
                <c:pt idx="5684">
                  <c:v>-9.9728761054215295E-3</c:v>
                </c:pt>
                <c:pt idx="5685">
                  <c:v>-9.9793194783646868E-3</c:v>
                </c:pt>
                <c:pt idx="5686">
                  <c:v>-9.9857650392564425E-3</c:v>
                </c:pt>
                <c:pt idx="5687">
                  <c:v>-9.9922127573727516E-3</c:v>
                </c:pt>
                <c:pt idx="5688">
                  <c:v>-9.9986626019811561E-3</c:v>
                </c:pt>
                <c:pt idx="5689">
                  <c:v>-1.0005114542339972E-2</c:v>
                </c:pt>
                <c:pt idx="5690">
                  <c:v>-1.0011568547699284E-2</c:v>
                </c:pt>
                <c:pt idx="5691">
                  <c:v>-1.0018024587300734E-2</c:v>
                </c:pt>
                <c:pt idx="5692">
                  <c:v>-1.0024482630377305E-2</c:v>
                </c:pt>
                <c:pt idx="5693">
                  <c:v>-1.003094264615431E-2</c:v>
                </c:pt>
                <c:pt idx="5694">
                  <c:v>-1.0037404603848561E-2</c:v>
                </c:pt>
                <c:pt idx="5695">
                  <c:v>-1.0043868472669377E-2</c:v>
                </c:pt>
                <c:pt idx="5696">
                  <c:v>-1.0050334221818367E-2</c:v>
                </c:pt>
                <c:pt idx="5697">
                  <c:v>-1.0056801820489224E-2</c:v>
                </c:pt>
                <c:pt idx="5698">
                  <c:v>-1.0063271237868657E-2</c:v>
                </c:pt>
                <c:pt idx="5699">
                  <c:v>-1.0069742443135675E-2</c:v>
                </c:pt>
                <c:pt idx="5700">
                  <c:v>-1.0076215405462495E-2</c:v>
                </c:pt>
                <c:pt idx="5701">
                  <c:v>-1.008269009401435E-2</c:v>
                </c:pt>
                <c:pt idx="5702">
                  <c:v>-1.0089166477949291E-2</c:v>
                </c:pt>
                <c:pt idx="5703">
                  <c:v>-1.0095644526419145E-2</c:v>
                </c:pt>
                <c:pt idx="5704">
                  <c:v>-1.0102124208568757E-2</c:v>
                </c:pt>
                <c:pt idx="5705">
                  <c:v>-1.0108605493536895E-2</c:v>
                </c:pt>
                <c:pt idx="5706">
                  <c:v>-1.0115088350456096E-2</c:v>
                </c:pt>
                <c:pt idx="5707">
                  <c:v>-1.0121572748452459E-2</c:v>
                </c:pt>
                <c:pt idx="5708">
                  <c:v>-1.0128058656646594E-2</c:v>
                </c:pt>
                <c:pt idx="5709">
                  <c:v>-1.0134546044152823E-2</c:v>
                </c:pt>
                <c:pt idx="5710">
                  <c:v>-1.014103488008029E-2</c:v>
                </c:pt>
                <c:pt idx="5711">
                  <c:v>-1.0147525133532171E-2</c:v>
                </c:pt>
                <c:pt idx="5712">
                  <c:v>-1.0154016773606602E-2</c:v>
                </c:pt>
                <c:pt idx="5713">
                  <c:v>-1.0160509769396543E-2</c:v>
                </c:pt>
                <c:pt idx="5714">
                  <c:v>-1.0167004089989488E-2</c:v>
                </c:pt>
                <c:pt idx="5715">
                  <c:v>-1.0173499704468505E-2</c:v>
                </c:pt>
                <c:pt idx="5716">
                  <c:v>-1.0179996581911405E-2</c:v>
                </c:pt>
                <c:pt idx="5717">
                  <c:v>-1.0186494691391743E-2</c:v>
                </c:pt>
                <c:pt idx="5718">
                  <c:v>-1.0192994001978569E-2</c:v>
                </c:pt>
                <c:pt idx="5719">
                  <c:v>-1.0199494482736264E-2</c:v>
                </c:pt>
                <c:pt idx="5720">
                  <c:v>-1.0205996102725485E-2</c:v>
                </c:pt>
                <c:pt idx="5721">
                  <c:v>-1.0212498831002378E-2</c:v>
                </c:pt>
                <c:pt idx="5722">
                  <c:v>-1.0219002636619554E-2</c:v>
                </c:pt>
                <c:pt idx="5723">
                  <c:v>-1.0225507488625869E-2</c:v>
                </c:pt>
                <c:pt idx="5724">
                  <c:v>-1.0232013356066246E-2</c:v>
                </c:pt>
                <c:pt idx="5725">
                  <c:v>-1.0238520207982625E-2</c:v>
                </c:pt>
                <c:pt idx="5726">
                  <c:v>-1.0245028013413152E-2</c:v>
                </c:pt>
                <c:pt idx="5727">
                  <c:v>-1.0251536741393188E-2</c:v>
                </c:pt>
                <c:pt idx="5728">
                  <c:v>-1.0258046360955092E-2</c:v>
                </c:pt>
                <c:pt idx="5729">
                  <c:v>-1.0264556841127984E-2</c:v>
                </c:pt>
                <c:pt idx="5730">
                  <c:v>-1.0271068150938756E-2</c:v>
                </c:pt>
                <c:pt idx="5731">
                  <c:v>-1.0277580259411272E-2</c:v>
                </c:pt>
                <c:pt idx="5732">
                  <c:v>-1.0284093135567307E-2</c:v>
                </c:pt>
                <c:pt idx="5733">
                  <c:v>-1.0290606748426386E-2</c:v>
                </c:pt>
                <c:pt idx="5734">
                  <c:v>-1.0297121067005545E-2</c:v>
                </c:pt>
                <c:pt idx="5735">
                  <c:v>-1.0303636060320302E-2</c:v>
                </c:pt>
                <c:pt idx="5736">
                  <c:v>-1.0310151697383902E-2</c:v>
                </c:pt>
                <c:pt idx="5737">
                  <c:v>-1.0316667947208241E-2</c:v>
                </c:pt>
                <c:pt idx="5738">
                  <c:v>-1.0323184778803673E-2</c:v>
                </c:pt>
                <c:pt idx="5739">
                  <c:v>-1.0329702161178832E-2</c:v>
                </c:pt>
                <c:pt idx="5740">
                  <c:v>-1.033622006334156E-2</c:v>
                </c:pt>
                <c:pt idx="5741">
                  <c:v>-1.0342738454298154E-2</c:v>
                </c:pt>
                <c:pt idx="5742">
                  <c:v>-1.0349257303054303E-2</c:v>
                </c:pt>
                <c:pt idx="5743">
                  <c:v>-1.0355776578614896E-2</c:v>
                </c:pt>
                <c:pt idx="5744">
                  <c:v>-1.0362296249983836E-2</c:v>
                </c:pt>
                <c:pt idx="5745">
                  <c:v>-1.0368816286164984E-2</c:v>
                </c:pt>
                <c:pt idx="5746">
                  <c:v>-1.0375336656161357E-2</c:v>
                </c:pt>
                <c:pt idx="5747">
                  <c:v>-1.0381857328976242E-2</c:v>
                </c:pt>
                <c:pt idx="5748">
                  <c:v>-1.0388378273612412E-2</c:v>
                </c:pt>
                <c:pt idx="5749">
                  <c:v>-1.0394899459073048E-2</c:v>
                </c:pt>
                <c:pt idx="5750">
                  <c:v>-1.0401420854361588E-2</c:v>
                </c:pt>
                <c:pt idx="5751">
                  <c:v>-1.0407942428481485E-2</c:v>
                </c:pt>
                <c:pt idx="5752">
                  <c:v>-1.041446415043718E-2</c:v>
                </c:pt>
                <c:pt idx="5753">
                  <c:v>-1.0420985989233326E-2</c:v>
                </c:pt>
                <c:pt idx="5754">
                  <c:v>-1.0427507913875764E-2</c:v>
                </c:pt>
                <c:pt idx="5755">
                  <c:v>-1.0434029893371279E-2</c:v>
                </c:pt>
                <c:pt idx="5756">
                  <c:v>-1.0440551896727438E-2</c:v>
                </c:pt>
                <c:pt idx="5757">
                  <c:v>-1.044707389295353E-2</c:v>
                </c:pt>
                <c:pt idx="5758">
                  <c:v>-1.0453595851059788E-2</c:v>
                </c:pt>
                <c:pt idx="5759">
                  <c:v>-1.0460117740058353E-2</c:v>
                </c:pt>
                <c:pt idx="5760">
                  <c:v>-1.0466639528963064E-2</c:v>
                </c:pt>
                <c:pt idx="5761">
                  <c:v>-1.0473161186789275E-2</c:v>
                </c:pt>
                <c:pt idx="5762">
                  <c:v>-1.047968268255481E-2</c:v>
                </c:pt>
                <c:pt idx="5763">
                  <c:v>-1.0486203985279139E-2</c:v>
                </c:pt>
                <c:pt idx="5764">
                  <c:v>-1.0492725063984402E-2</c:v>
                </c:pt>
                <c:pt idx="5765">
                  <c:v>-1.0499245887695182E-2</c:v>
                </c:pt>
                <c:pt idx="5766">
                  <c:v>-1.0505766425438283E-2</c:v>
                </c:pt>
                <c:pt idx="5767">
                  <c:v>-1.0512286646243714E-2</c:v>
                </c:pt>
                <c:pt idx="5768">
                  <c:v>-1.0518806519143917E-2</c:v>
                </c:pt>
                <c:pt idx="5769">
                  <c:v>-1.0525326013174676E-2</c:v>
                </c:pt>
                <c:pt idx="5770">
                  <c:v>-1.0531845097374986E-2</c:v>
                </c:pt>
                <c:pt idx="5771">
                  <c:v>-1.0538363740786795E-2</c:v>
                </c:pt>
                <c:pt idx="5772">
                  <c:v>-1.0544881912455995E-2</c:v>
                </c:pt>
                <c:pt idx="5773">
                  <c:v>-1.0551399581431609E-2</c:v>
                </c:pt>
                <c:pt idx="5774">
                  <c:v>-1.0557916716766799E-2</c:v>
                </c:pt>
                <c:pt idx="5775">
                  <c:v>-1.056443328751862E-2</c:v>
                </c:pt>
                <c:pt idx="5776">
                  <c:v>-1.0570949262747844E-2</c:v>
                </c:pt>
                <c:pt idx="5777">
                  <c:v>-1.0577464611519906E-2</c:v>
                </c:pt>
                <c:pt idx="5778">
                  <c:v>-1.0583979302904126E-2</c:v>
                </c:pt>
                <c:pt idx="5779">
                  <c:v>-1.059049330597467E-2</c:v>
                </c:pt>
                <c:pt idx="5780">
                  <c:v>-1.0597006589810345E-2</c:v>
                </c:pt>
                <c:pt idx="5781">
                  <c:v>-1.0603519123494408E-2</c:v>
                </c:pt>
                <c:pt idx="5782">
                  <c:v>-1.061003087611552E-2</c:v>
                </c:pt>
                <c:pt idx="5783">
                  <c:v>-1.0616541816766953E-2</c:v>
                </c:pt>
                <c:pt idx="5784">
                  <c:v>-1.0623051914547668E-2</c:v>
                </c:pt>
                <c:pt idx="5785">
                  <c:v>-1.0629561138561545E-2</c:v>
                </c:pt>
                <c:pt idx="5786">
                  <c:v>-1.0636069457918349E-2</c:v>
                </c:pt>
                <c:pt idx="5787">
                  <c:v>-1.0642576841733496E-2</c:v>
                </c:pt>
                <c:pt idx="5788">
                  <c:v>-1.0649083259127884E-2</c:v>
                </c:pt>
                <c:pt idx="5789">
                  <c:v>-1.0655588679228837E-2</c:v>
                </c:pt>
                <c:pt idx="5790">
                  <c:v>-1.0662093071169301E-2</c:v>
                </c:pt>
                <c:pt idx="5791">
                  <c:v>-1.066859640408886E-2</c:v>
                </c:pt>
                <c:pt idx="5792">
                  <c:v>-1.0675098647133483E-2</c:v>
                </c:pt>
                <c:pt idx="5793">
                  <c:v>-1.0681599769455347E-2</c:v>
                </c:pt>
                <c:pt idx="5794">
                  <c:v>-1.0688099740213777E-2</c:v>
                </c:pt>
                <c:pt idx="5795">
                  <c:v>-1.0694598528574484E-2</c:v>
                </c:pt>
                <c:pt idx="5796">
                  <c:v>-1.0701096103710514E-2</c:v>
                </c:pt>
                <c:pt idx="5797">
                  <c:v>-1.0707592434802042E-2</c:v>
                </c:pt>
                <c:pt idx="5798">
                  <c:v>-1.0714087491036174E-2</c:v>
                </c:pt>
                <c:pt idx="5799">
                  <c:v>-1.0720581241607905E-2</c:v>
                </c:pt>
                <c:pt idx="5800">
                  <c:v>-1.0727073655719366E-2</c:v>
                </c:pt>
                <c:pt idx="5801">
                  <c:v>-1.0733564702580703E-2</c:v>
                </c:pt>
                <c:pt idx="5802">
                  <c:v>-1.0740054351409966E-2</c:v>
                </c:pt>
                <c:pt idx="5803">
                  <c:v>-1.0746542571432855E-2</c:v>
                </c:pt>
                <c:pt idx="5804">
                  <c:v>-1.0753029331883674E-2</c:v>
                </c:pt>
                <c:pt idx="5805">
                  <c:v>-1.0759514602004595E-2</c:v>
                </c:pt>
                <c:pt idx="5806">
                  <c:v>-1.0765998351046562E-2</c:v>
                </c:pt>
                <c:pt idx="5807">
                  <c:v>-1.0772480548269117E-2</c:v>
                </c:pt>
                <c:pt idx="5808">
                  <c:v>-1.0778961162940196E-2</c:v>
                </c:pt>
                <c:pt idx="5809">
                  <c:v>-1.0785440164337086E-2</c:v>
                </c:pt>
                <c:pt idx="5810">
                  <c:v>-1.0791917521745617E-2</c:v>
                </c:pt>
                <c:pt idx="5811">
                  <c:v>-1.0798393204461179E-2</c:v>
                </c:pt>
                <c:pt idx="5812">
                  <c:v>-1.0804867181788457E-2</c:v>
                </c:pt>
                <c:pt idx="5813">
                  <c:v>-1.0811339423041265E-2</c:v>
                </c:pt>
                <c:pt idx="5814">
                  <c:v>-1.0817809897543489E-2</c:v>
                </c:pt>
                <c:pt idx="5815">
                  <c:v>-1.0824278574628306E-2</c:v>
                </c:pt>
                <c:pt idx="5816">
                  <c:v>-1.0830745423639151E-2</c:v>
                </c:pt>
                <c:pt idx="5817">
                  <c:v>-1.083721041392949E-2</c:v>
                </c:pt>
                <c:pt idx="5818">
                  <c:v>-1.0843673514862651E-2</c:v>
                </c:pt>
                <c:pt idx="5819">
                  <c:v>-1.0850134695812766E-2</c:v>
                </c:pt>
                <c:pt idx="5820">
                  <c:v>-1.0856593926163973E-2</c:v>
                </c:pt>
                <c:pt idx="5821">
                  <c:v>-1.0863051175311387E-2</c:v>
                </c:pt>
                <c:pt idx="5822">
                  <c:v>-1.0869506412660903E-2</c:v>
                </c:pt>
                <c:pt idx="5823">
                  <c:v>-1.0875959607628978E-2</c:v>
                </c:pt>
                <c:pt idx="5824">
                  <c:v>-1.0882410729643599E-2</c:v>
                </c:pt>
                <c:pt idx="5825">
                  <c:v>-1.0888859748143506E-2</c:v>
                </c:pt>
                <c:pt idx="5826">
                  <c:v>-1.0895306632579246E-2</c:v>
                </c:pt>
                <c:pt idx="5827">
                  <c:v>-1.0901751352412383E-2</c:v>
                </c:pt>
                <c:pt idx="5828">
                  <c:v>-1.0908193877116503E-2</c:v>
                </c:pt>
                <c:pt idx="5829">
                  <c:v>-1.0914634176176949E-2</c:v>
                </c:pt>
                <c:pt idx="5830">
                  <c:v>-1.0921072219090673E-2</c:v>
                </c:pt>
                <c:pt idx="5831">
                  <c:v>-1.0927507975367142E-2</c:v>
                </c:pt>
                <c:pt idx="5832">
                  <c:v>-1.0933941414527588E-2</c:v>
                </c:pt>
                <c:pt idx="5833">
                  <c:v>-1.0940372506105956E-2</c:v>
                </c:pt>
                <c:pt idx="5834">
                  <c:v>-1.0946801219648691E-2</c:v>
                </c:pt>
                <c:pt idx="5835">
                  <c:v>-1.0953227524714547E-2</c:v>
                </c:pt>
                <c:pt idx="5836">
                  <c:v>-1.0959651390875541E-2</c:v>
                </c:pt>
                <c:pt idx="5837">
                  <c:v>-1.0966072787716167E-2</c:v>
                </c:pt>
                <c:pt idx="5838">
                  <c:v>-1.0972491684834343E-2</c:v>
                </c:pt>
                <c:pt idx="5839">
                  <c:v>-1.0978908051841216E-2</c:v>
                </c:pt>
                <c:pt idx="5840">
                  <c:v>-1.098532185836096E-2</c:v>
                </c:pt>
                <c:pt idx="5841">
                  <c:v>-1.099173307403173E-2</c:v>
                </c:pt>
                <c:pt idx="5842">
                  <c:v>-1.0998141668504859E-2</c:v>
                </c:pt>
                <c:pt idx="5843">
                  <c:v>-1.1004547611445857E-2</c:v>
                </c:pt>
                <c:pt idx="5844">
                  <c:v>-1.1010950872534158E-2</c:v>
                </c:pt>
                <c:pt idx="5845">
                  <c:v>-1.1017351421462956E-2</c:v>
                </c:pt>
                <c:pt idx="5846">
                  <c:v>-1.1023749227940128E-2</c:v>
                </c:pt>
                <c:pt idx="5847">
                  <c:v>-1.1030144261687466E-2</c:v>
                </c:pt>
                <c:pt idx="5848">
                  <c:v>-1.1036536492441632E-2</c:v>
                </c:pt>
                <c:pt idx="5849">
                  <c:v>-1.1042925889953941E-2</c:v>
                </c:pt>
                <c:pt idx="5850">
                  <c:v>-1.1049312423990185E-2</c:v>
                </c:pt>
                <c:pt idx="5851">
                  <c:v>-1.1055696064331554E-2</c:v>
                </c:pt>
                <c:pt idx="5852">
                  <c:v>-1.1062076780773863E-2</c:v>
                </c:pt>
                <c:pt idx="5853">
                  <c:v>-1.1068454543128528E-2</c:v>
                </c:pt>
                <c:pt idx="5854">
                  <c:v>-1.1074829321222314E-2</c:v>
                </c:pt>
                <c:pt idx="5855">
                  <c:v>-1.1081201084897175E-2</c:v>
                </c:pt>
                <c:pt idx="5856">
                  <c:v>-1.1087569804011195E-2</c:v>
                </c:pt>
                <c:pt idx="5857">
                  <c:v>-1.1093935448437793E-2</c:v>
                </c:pt>
                <c:pt idx="5858">
                  <c:v>-1.1100297988066688E-2</c:v>
                </c:pt>
                <c:pt idx="5859">
                  <c:v>-1.1106657392803672E-2</c:v>
                </c:pt>
                <c:pt idx="5860">
                  <c:v>-1.1113013632570447E-2</c:v>
                </c:pt>
                <c:pt idx="5861">
                  <c:v>-1.1119366677305521E-2</c:v>
                </c:pt>
                <c:pt idx="5862">
                  <c:v>-1.1125716496963494E-2</c:v>
                </c:pt>
                <c:pt idx="5863">
                  <c:v>-1.1132063061515936E-2</c:v>
                </c:pt>
                <c:pt idx="5864">
                  <c:v>-1.1138406340951248E-2</c:v>
                </c:pt>
                <c:pt idx="5865">
                  <c:v>-1.1144746305274397E-2</c:v>
                </c:pt>
                <c:pt idx="5866">
                  <c:v>-1.1151082924507911E-2</c:v>
                </c:pt>
                <c:pt idx="5867">
                  <c:v>-1.115741616869108E-2</c:v>
                </c:pt>
                <c:pt idx="5868">
                  <c:v>-1.1163746007881031E-2</c:v>
                </c:pt>
                <c:pt idx="5869">
                  <c:v>-1.1170072412151923E-2</c:v>
                </c:pt>
                <c:pt idx="5870">
                  <c:v>-1.1176395351595932E-2</c:v>
                </c:pt>
                <c:pt idx="5871">
                  <c:v>-1.1182714796322994E-2</c:v>
                </c:pt>
                <c:pt idx="5872">
                  <c:v>-1.1189030716460657E-2</c:v>
                </c:pt>
                <c:pt idx="5873">
                  <c:v>-1.1195343082154995E-2</c:v>
                </c:pt>
                <c:pt idx="5874">
                  <c:v>-1.1201651863569849E-2</c:v>
                </c:pt>
                <c:pt idx="5875">
                  <c:v>-1.1207957030887743E-2</c:v>
                </c:pt>
                <c:pt idx="5876">
                  <c:v>-1.1214258554309702E-2</c:v>
                </c:pt>
                <c:pt idx="5877">
                  <c:v>-1.1220556404055046E-2</c:v>
                </c:pt>
                <c:pt idx="5878">
                  <c:v>-1.1226850550362349E-2</c:v>
                </c:pt>
                <c:pt idx="5879">
                  <c:v>-1.1233140963488606E-2</c:v>
                </c:pt>
                <c:pt idx="5880">
                  <c:v>-1.1239427613710251E-2</c:v>
                </c:pt>
                <c:pt idx="5881">
                  <c:v>-1.1245710471322895E-2</c:v>
                </c:pt>
                <c:pt idx="5882">
                  <c:v>-1.1251989506641172E-2</c:v>
                </c:pt>
                <c:pt idx="5883">
                  <c:v>-1.1258264689999636E-2</c:v>
                </c:pt>
                <c:pt idx="5884">
                  <c:v>-1.1264535991751983E-2</c:v>
                </c:pt>
                <c:pt idx="5885">
                  <c:v>-1.1270803382272055E-2</c:v>
                </c:pt>
                <c:pt idx="5886">
                  <c:v>-1.1277066831953555E-2</c:v>
                </c:pt>
                <c:pt idx="5887">
                  <c:v>-1.128332631120992E-2</c:v>
                </c:pt>
                <c:pt idx="5888">
                  <c:v>-1.1289581790475204E-2</c:v>
                </c:pt>
                <c:pt idx="5889">
                  <c:v>-1.1295833240203314E-2</c:v>
                </c:pt>
                <c:pt idx="5890">
                  <c:v>-1.1302080630868969E-2</c:v>
                </c:pt>
                <c:pt idx="5891">
                  <c:v>-1.1308323932967488E-2</c:v>
                </c:pt>
                <c:pt idx="5892">
                  <c:v>-1.1314563117014577E-2</c:v>
                </c:pt>
                <c:pt idx="5893">
                  <c:v>-1.1320798153547282E-2</c:v>
                </c:pt>
                <c:pt idx="5894">
                  <c:v>-1.1327029013123227E-2</c:v>
                </c:pt>
                <c:pt idx="5895">
                  <c:v>-1.1333255666321481E-2</c:v>
                </c:pt>
                <c:pt idx="5896">
                  <c:v>-1.1339478083742454E-2</c:v>
                </c:pt>
                <c:pt idx="5897">
                  <c:v>-1.1345696236007629E-2</c:v>
                </c:pt>
                <c:pt idx="5898">
                  <c:v>-1.1351910093760504E-2</c:v>
                </c:pt>
                <c:pt idx="5899">
                  <c:v>-1.1358119627665874E-2</c:v>
                </c:pt>
                <c:pt idx="5900">
                  <c:v>-1.1364324808410658E-2</c:v>
                </c:pt>
                <c:pt idx="5901">
                  <c:v>-1.137052560670381E-2</c:v>
                </c:pt>
                <c:pt idx="5902">
                  <c:v>-1.1376721993276053E-2</c:v>
                </c:pt>
                <c:pt idx="5903">
                  <c:v>-1.1382913938880823E-2</c:v>
                </c:pt>
                <c:pt idx="5904">
                  <c:v>-1.1389101414293506E-2</c:v>
                </c:pt>
                <c:pt idx="5905">
                  <c:v>-1.1395284390312371E-2</c:v>
                </c:pt>
                <c:pt idx="5906">
                  <c:v>-1.1401462837758352E-2</c:v>
                </c:pt>
                <c:pt idx="5907">
                  <c:v>-1.1407636727474866E-2</c:v>
                </c:pt>
                <c:pt idx="5908">
                  <c:v>-1.1413806030328729E-2</c:v>
                </c:pt>
                <c:pt idx="5909">
                  <c:v>-1.1419970717209392E-2</c:v>
                </c:pt>
                <c:pt idx="5910">
                  <c:v>-1.1426130759029991E-2</c:v>
                </c:pt>
                <c:pt idx="5911">
                  <c:v>-1.1432286126726572E-2</c:v>
                </c:pt>
                <c:pt idx="5912">
                  <c:v>-1.1438436791259006E-2</c:v>
                </c:pt>
                <c:pt idx="5913">
                  <c:v>-1.1444582723610822E-2</c:v>
                </c:pt>
                <c:pt idx="5914">
                  <c:v>-1.1450723894788972E-2</c:v>
                </c:pt>
                <c:pt idx="5915">
                  <c:v>-1.1456860275824767E-2</c:v>
                </c:pt>
                <c:pt idx="5916">
                  <c:v>-1.1462991837773124E-2</c:v>
                </c:pt>
                <c:pt idx="5917">
                  <c:v>-1.1469118551713469E-2</c:v>
                </c:pt>
                <c:pt idx="5918">
                  <c:v>-1.1475240388749563E-2</c:v>
                </c:pt>
                <c:pt idx="5919">
                  <c:v>-1.1481357320009279E-2</c:v>
                </c:pt>
                <c:pt idx="5920">
                  <c:v>-1.1487469316645522E-2</c:v>
                </c:pt>
                <c:pt idx="5921">
                  <c:v>-1.1493576349835491E-2</c:v>
                </c:pt>
                <c:pt idx="5922">
                  <c:v>-1.1499678390781582E-2</c:v>
                </c:pt>
                <c:pt idx="5923">
                  <c:v>-1.1505775410711187E-2</c:v>
                </c:pt>
                <c:pt idx="5924">
                  <c:v>-1.1511867380876501E-2</c:v>
                </c:pt>
                <c:pt idx="5925">
                  <c:v>-1.151795427255542E-2</c:v>
                </c:pt>
                <c:pt idx="5926">
                  <c:v>-1.1524036057050829E-2</c:v>
                </c:pt>
                <c:pt idx="5927">
                  <c:v>-1.1530112705691478E-2</c:v>
                </c:pt>
                <c:pt idx="5928">
                  <c:v>-1.1536184189831782E-2</c:v>
                </c:pt>
                <c:pt idx="5929">
                  <c:v>-1.1542250480851644E-2</c:v>
                </c:pt>
                <c:pt idx="5930">
                  <c:v>-1.1548311550157359E-2</c:v>
                </c:pt>
                <c:pt idx="5931">
                  <c:v>-1.1554367369180859E-2</c:v>
                </c:pt>
                <c:pt idx="5932">
                  <c:v>-1.1560417909380616E-2</c:v>
                </c:pt>
                <c:pt idx="5933">
                  <c:v>-1.1566463142241459E-2</c:v>
                </c:pt>
                <c:pt idx="5934">
                  <c:v>-1.1572503039274365E-2</c:v>
                </c:pt>
                <c:pt idx="5935">
                  <c:v>-1.1578537572017392E-2</c:v>
                </c:pt>
                <c:pt idx="5936">
                  <c:v>-1.1584566712034868E-2</c:v>
                </c:pt>
                <c:pt idx="5937">
                  <c:v>-1.1590590430918377E-2</c:v>
                </c:pt>
                <c:pt idx="5938">
                  <c:v>-1.1596608700286495E-2</c:v>
                </c:pt>
                <c:pt idx="5939">
                  <c:v>-1.1602621491784662E-2</c:v>
                </c:pt>
                <c:pt idx="5940">
                  <c:v>-1.1608628777086002E-2</c:v>
                </c:pt>
                <c:pt idx="5941">
                  <c:v>-1.1614630527890649E-2</c:v>
                </c:pt>
                <c:pt idx="5942">
                  <c:v>-1.1620626715926598E-2</c:v>
                </c:pt>
                <c:pt idx="5943">
                  <c:v>-1.1626617312949537E-2</c:v>
                </c:pt>
                <c:pt idx="5944">
                  <c:v>-1.1632602290742674E-2</c:v>
                </c:pt>
                <c:pt idx="5945">
                  <c:v>-1.1638581621117573E-2</c:v>
                </c:pt>
                <c:pt idx="5946">
                  <c:v>-1.1644555275913458E-2</c:v>
                </c:pt>
                <c:pt idx="5947">
                  <c:v>-1.1650523226998227E-2</c:v>
                </c:pt>
                <c:pt idx="5948">
                  <c:v>-1.1656485446267652E-2</c:v>
                </c:pt>
                <c:pt idx="5949">
                  <c:v>-1.1662441905646345E-2</c:v>
                </c:pt>
                <c:pt idx="5950">
                  <c:v>-1.1668392577087527E-2</c:v>
                </c:pt>
                <c:pt idx="5951">
                  <c:v>-1.1674337432572844E-2</c:v>
                </c:pt>
                <c:pt idx="5952">
                  <c:v>-1.1680276444113263E-2</c:v>
                </c:pt>
                <c:pt idx="5953">
                  <c:v>-1.1686209583748291E-2</c:v>
                </c:pt>
                <c:pt idx="5954">
                  <c:v>-1.1692136823546946E-2</c:v>
                </c:pt>
                <c:pt idx="5955">
                  <c:v>-1.1698058135607483E-2</c:v>
                </c:pt>
                <c:pt idx="5956">
                  <c:v>-1.170397349205728E-2</c:v>
                </c:pt>
                <c:pt idx="5957">
                  <c:v>-1.1709882865053648E-2</c:v>
                </c:pt>
                <c:pt idx="5958">
                  <c:v>-1.1715786226783155E-2</c:v>
                </c:pt>
                <c:pt idx="5959">
                  <c:v>-1.1721683549462465E-2</c:v>
                </c:pt>
                <c:pt idx="5960">
                  <c:v>-1.1727574805338195E-2</c:v>
                </c:pt>
                <c:pt idx="5961">
                  <c:v>-1.1733459966686684E-2</c:v>
                </c:pt>
                <c:pt idx="5962">
                  <c:v>-1.1739339005814904E-2</c:v>
                </c:pt>
                <c:pt idx="5963">
                  <c:v>-1.1745211895059707E-2</c:v>
                </c:pt>
                <c:pt idx="5964">
                  <c:v>-1.1751078606788739E-2</c:v>
                </c:pt>
                <c:pt idx="5965">
                  <c:v>-1.1756939113400176E-2</c:v>
                </c:pt>
                <c:pt idx="5966">
                  <c:v>-1.1762793387322626E-2</c:v>
                </c:pt>
                <c:pt idx="5967">
                  <c:v>-1.1768641401015958E-2</c:v>
                </c:pt>
                <c:pt idx="5968">
                  <c:v>-1.1774483126970575E-2</c:v>
                </c:pt>
                <c:pt idx="5969">
                  <c:v>-1.1780318537708293E-2</c:v>
                </c:pt>
                <c:pt idx="5970">
                  <c:v>-1.1786147605782171E-2</c:v>
                </c:pt>
                <c:pt idx="5971">
                  <c:v>-1.1791970303776296E-2</c:v>
                </c:pt>
                <c:pt idx="5972">
                  <c:v>-1.179778660430666E-2</c:v>
                </c:pt>
                <c:pt idx="5973">
                  <c:v>-1.1803596480020457E-2</c:v>
                </c:pt>
                <c:pt idx="5974">
                  <c:v>-1.1809399903596932E-2</c:v>
                </c:pt>
                <c:pt idx="5975">
                  <c:v>-1.1815196847747206E-2</c:v>
                </c:pt>
                <c:pt idx="5976">
                  <c:v>-1.1820987285214083E-2</c:v>
                </c:pt>
                <c:pt idx="5977">
                  <c:v>-1.182677118877291E-2</c:v>
                </c:pt>
                <c:pt idx="5978">
                  <c:v>-1.1832548531230872E-2</c:v>
                </c:pt>
                <c:pt idx="5979">
                  <c:v>-1.183831928542786E-2</c:v>
                </c:pt>
                <c:pt idx="5980">
                  <c:v>-1.1844083424236261E-2</c:v>
                </c:pt>
                <c:pt idx="5981">
                  <c:v>-1.18498409205608E-2</c:v>
                </c:pt>
                <c:pt idx="5982">
                  <c:v>-1.1855591747339373E-2</c:v>
                </c:pt>
                <c:pt idx="5983">
                  <c:v>-1.1861335877542357E-2</c:v>
                </c:pt>
                <c:pt idx="5984">
                  <c:v>-1.1867073284173571E-2</c:v>
                </c:pt>
                <c:pt idx="5985">
                  <c:v>-1.187280394026956E-2</c:v>
                </c:pt>
                <c:pt idx="5986">
                  <c:v>-1.1878527818900444E-2</c:v>
                </c:pt>
                <c:pt idx="5987">
                  <c:v>-1.1884244893169759E-2</c:v>
                </c:pt>
                <c:pt idx="5988">
                  <c:v>-1.1889955136214249E-2</c:v>
                </c:pt>
                <c:pt idx="5989">
                  <c:v>-1.1895658521204616E-2</c:v>
                </c:pt>
                <c:pt idx="5990">
                  <c:v>-1.1901355021345346E-2</c:v>
                </c:pt>
                <c:pt idx="5991">
                  <c:v>-1.1907044609874509E-2</c:v>
                </c:pt>
                <c:pt idx="5992">
                  <c:v>-1.1912727260064634E-2</c:v>
                </c:pt>
                <c:pt idx="5993">
                  <c:v>-1.1918402945221984E-2</c:v>
                </c:pt>
                <c:pt idx="5994">
                  <c:v>-1.192407163868751E-2</c:v>
                </c:pt>
                <c:pt idx="5995">
                  <c:v>-1.1929733313836156E-2</c:v>
                </c:pt>
                <c:pt idx="5996">
                  <c:v>-1.1935387944077721E-2</c:v>
                </c:pt>
                <c:pt idx="5997">
                  <c:v>-1.1941035502856639E-2</c:v>
                </c:pt>
                <c:pt idx="5998">
                  <c:v>-1.1946675963651827E-2</c:v>
                </c:pt>
                <c:pt idx="5999">
                  <c:v>-1.1952309299977515E-2</c:v>
                </c:pt>
                <c:pt idx="6000">
                  <c:v>-1.1957935485382546E-2</c:v>
                </c:pt>
                <c:pt idx="6001">
                  <c:v>-1.1963554493451236E-2</c:v>
                </c:pt>
                <c:pt idx="6002">
                  <c:v>-1.1969166297803164E-2</c:v>
                </c:pt>
                <c:pt idx="6003">
                  <c:v>-1.1974770872093006E-2</c:v>
                </c:pt>
                <c:pt idx="6004">
                  <c:v>-1.1980368190011383E-2</c:v>
                </c:pt>
                <c:pt idx="6005">
                  <c:v>-1.1985958225284149E-2</c:v>
                </c:pt>
                <c:pt idx="6006">
                  <c:v>-1.1991540951673209E-2</c:v>
                </c:pt>
                <c:pt idx="6007">
                  <c:v>-1.1997116342976392E-2</c:v>
                </c:pt>
                <c:pt idx="6008">
                  <c:v>-1.2002684373027239E-2</c:v>
                </c:pt>
                <c:pt idx="6009">
                  <c:v>-1.2008245015695827E-2</c:v>
                </c:pt>
                <c:pt idx="6010">
                  <c:v>-1.2013798244888092E-2</c:v>
                </c:pt>
                <c:pt idx="6011">
                  <c:v>-1.2019344034546657E-2</c:v>
                </c:pt>
                <c:pt idx="6012">
                  <c:v>-1.2024882358650634E-2</c:v>
                </c:pt>
                <c:pt idx="6013">
                  <c:v>-1.2030413191215505E-2</c:v>
                </c:pt>
                <c:pt idx="6014">
                  <c:v>-1.2035936506293865E-2</c:v>
                </c:pt>
                <c:pt idx="6015">
                  <c:v>-1.2041452277974799E-2</c:v>
                </c:pt>
                <c:pt idx="6016">
                  <c:v>-1.2046960480384674E-2</c:v>
                </c:pt>
                <c:pt idx="6017">
                  <c:v>-1.2052461087686994E-2</c:v>
                </c:pt>
                <c:pt idx="6018">
                  <c:v>-1.205795407408216E-2</c:v>
                </c:pt>
                <c:pt idx="6019">
                  <c:v>-1.2063439413808365E-2</c:v>
                </c:pt>
                <c:pt idx="6020">
                  <c:v>-1.2068917081140872E-2</c:v>
                </c:pt>
                <c:pt idx="6021">
                  <c:v>-1.207438705039294E-2</c:v>
                </c:pt>
                <c:pt idx="6022">
                  <c:v>-1.2079849295915157E-2</c:v>
                </c:pt>
                <c:pt idx="6023">
                  <c:v>-1.2085303792096208E-2</c:v>
                </c:pt>
                <c:pt idx="6024">
                  <c:v>-1.2090750513362784E-2</c:v>
                </c:pt>
                <c:pt idx="6025">
                  <c:v>-1.209618943417934E-2</c:v>
                </c:pt>
                <c:pt idx="6026">
                  <c:v>-1.2101620529048831E-2</c:v>
                </c:pt>
                <c:pt idx="6027">
                  <c:v>-1.2107043772512521E-2</c:v>
                </c:pt>
                <c:pt idx="6028">
                  <c:v>-1.2112459139149824E-2</c:v>
                </c:pt>
                <c:pt idx="6029">
                  <c:v>-1.2117866603579087E-2</c:v>
                </c:pt>
                <c:pt idx="6030">
                  <c:v>-1.2123266140456964E-2</c:v>
                </c:pt>
                <c:pt idx="6031">
                  <c:v>-1.2128657724479268E-2</c:v>
                </c:pt>
                <c:pt idx="6032">
                  <c:v>-1.2134041330380369E-2</c:v>
                </c:pt>
                <c:pt idx="6033">
                  <c:v>-1.2139416932933923E-2</c:v>
                </c:pt>
                <c:pt idx="6034">
                  <c:v>-1.2144784506952767E-2</c:v>
                </c:pt>
                <c:pt idx="6035">
                  <c:v>-1.2150144027288676E-2</c:v>
                </c:pt>
                <c:pt idx="6036">
                  <c:v>-1.2155495468833235E-2</c:v>
                </c:pt>
                <c:pt idx="6037">
                  <c:v>-1.2160838806517121E-2</c:v>
                </c:pt>
                <c:pt idx="6038">
                  <c:v>-1.2166174015310928E-2</c:v>
                </c:pt>
                <c:pt idx="6039">
                  <c:v>-1.2171501070224982E-2</c:v>
                </c:pt>
                <c:pt idx="6040">
                  <c:v>-1.2176819946309177E-2</c:v>
                </c:pt>
                <c:pt idx="6041">
                  <c:v>-1.2182130618653768E-2</c:v>
                </c:pt>
                <c:pt idx="6042">
                  <c:v>-1.2187433062388705E-2</c:v>
                </c:pt>
                <c:pt idx="6043">
                  <c:v>-1.2192727252684422E-2</c:v>
                </c:pt>
                <c:pt idx="6044">
                  <c:v>-1.2198013164751689E-2</c:v>
                </c:pt>
                <c:pt idx="6045">
                  <c:v>-1.2203290773841424E-2</c:v>
                </c:pt>
                <c:pt idx="6046">
                  <c:v>-1.2208560055245458E-2</c:v>
                </c:pt>
                <c:pt idx="6047">
                  <c:v>-1.2213820984295925E-2</c:v>
                </c:pt>
                <c:pt idx="6048">
                  <c:v>-1.2219073536366018E-2</c:v>
                </c:pt>
                <c:pt idx="6049">
                  <c:v>-1.2224317686869839E-2</c:v>
                </c:pt>
                <c:pt idx="6050">
                  <c:v>-1.2229553411262209E-2</c:v>
                </c:pt>
                <c:pt idx="6051">
                  <c:v>-1.2234780685039455E-2</c:v>
                </c:pt>
                <c:pt idx="6052">
                  <c:v>-1.2239999483738767E-2</c:v>
                </c:pt>
                <c:pt idx="6053">
                  <c:v>-1.2245209782938986E-2</c:v>
                </c:pt>
                <c:pt idx="6054">
                  <c:v>-1.2250411558260404E-2</c:v>
                </c:pt>
                <c:pt idx="6055">
                  <c:v>-1.2255604785364638E-2</c:v>
                </c:pt>
                <c:pt idx="6056">
                  <c:v>-1.2260789439955355E-2</c:v>
                </c:pt>
                <c:pt idx="6057">
                  <c:v>-1.2265965497777675E-2</c:v>
                </c:pt>
                <c:pt idx="6058">
                  <c:v>-1.2271132934618923E-2</c:v>
                </c:pt>
                <c:pt idx="6059">
                  <c:v>-1.2276291726308458E-2</c:v>
                </c:pt>
                <c:pt idx="6060">
                  <c:v>-1.2281441848717508E-2</c:v>
                </c:pt>
                <c:pt idx="6061">
                  <c:v>-1.2286583277759949E-2</c:v>
                </c:pt>
                <c:pt idx="6062">
                  <c:v>-1.2291715989391654E-2</c:v>
                </c:pt>
                <c:pt idx="6063">
                  <c:v>-1.2296839959611261E-2</c:v>
                </c:pt>
                <c:pt idx="6064">
                  <c:v>-1.2301955164460011E-2</c:v>
                </c:pt>
                <c:pt idx="6065">
                  <c:v>-1.2307061580021586E-2</c:v>
                </c:pt>
                <c:pt idx="6066">
                  <c:v>-1.2312159182422858E-2</c:v>
                </c:pt>
                <c:pt idx="6067">
                  <c:v>-1.2317247947833274E-2</c:v>
                </c:pt>
                <c:pt idx="6068">
                  <c:v>-1.2322327852465682E-2</c:v>
                </c:pt>
                <c:pt idx="6069">
                  <c:v>-1.2327398872575732E-2</c:v>
                </c:pt>
                <c:pt idx="6070">
                  <c:v>-1.2332460984462622E-2</c:v>
                </c:pt>
                <c:pt idx="6071">
                  <c:v>-1.2337514164468925E-2</c:v>
                </c:pt>
                <c:pt idx="6072">
                  <c:v>-1.2342558388980435E-2</c:v>
                </c:pt>
                <c:pt idx="6073">
                  <c:v>-1.2347593634426902E-2</c:v>
                </c:pt>
                <c:pt idx="6074">
                  <c:v>-1.2352619877281432E-2</c:v>
                </c:pt>
                <c:pt idx="6075">
                  <c:v>-1.2357637094061236E-2</c:v>
                </c:pt>
                <c:pt idx="6076">
                  <c:v>-1.2362645261327422E-2</c:v>
                </c:pt>
                <c:pt idx="6077">
                  <c:v>-1.2367644355684906E-2</c:v>
                </c:pt>
                <c:pt idx="6078">
                  <c:v>-1.2372634353783092E-2</c:v>
                </c:pt>
                <c:pt idx="6079">
                  <c:v>-1.237761523231529E-2</c:v>
                </c:pt>
                <c:pt idx="6080">
                  <c:v>-1.2382586968019438E-2</c:v>
                </c:pt>
                <c:pt idx="6081">
                  <c:v>-1.2387549537677964E-2</c:v>
                </c:pt>
                <c:pt idx="6082">
                  <c:v>-1.2392502918117596E-2</c:v>
                </c:pt>
                <c:pt idx="6083">
                  <c:v>-1.2397447086210125E-2</c:v>
                </c:pt>
                <c:pt idx="6084">
                  <c:v>-1.2402382018871781E-2</c:v>
                </c:pt>
                <c:pt idx="6085">
                  <c:v>-1.2407307693063965E-2</c:v>
                </c:pt>
                <c:pt idx="6086">
                  <c:v>-1.2412224085793108E-2</c:v>
                </c:pt>
                <c:pt idx="6087">
                  <c:v>-1.2417131174110469E-2</c:v>
                </c:pt>
                <c:pt idx="6088">
                  <c:v>-1.2422028935112909E-2</c:v>
                </c:pt>
                <c:pt idx="6089">
                  <c:v>-1.2426917345942288E-2</c:v>
                </c:pt>
                <c:pt idx="6090">
                  <c:v>-1.2431796383786144E-2</c:v>
                </c:pt>
                <c:pt idx="6091">
                  <c:v>-1.2436666025877586E-2</c:v>
                </c:pt>
                <c:pt idx="6092">
                  <c:v>-1.2441526249495105E-2</c:v>
                </c:pt>
                <c:pt idx="6093">
                  <c:v>-1.24463770319633E-2</c:v>
                </c:pt>
                <c:pt idx="6094">
                  <c:v>-1.2451218350652302E-2</c:v>
                </c:pt>
                <c:pt idx="6095">
                  <c:v>-1.2456050182978464E-2</c:v>
                </c:pt>
                <c:pt idx="6096">
                  <c:v>-1.2460872506404212E-2</c:v>
                </c:pt>
                <c:pt idx="6097">
                  <c:v>-1.2465685298437923E-2</c:v>
                </c:pt>
                <c:pt idx="6098">
                  <c:v>-1.2470488536634582E-2</c:v>
                </c:pt>
                <c:pt idx="6099">
                  <c:v>-1.2475282198595224E-2</c:v>
                </c:pt>
                <c:pt idx="6100">
                  <c:v>-1.2480066261967643E-2</c:v>
                </c:pt>
                <c:pt idx="6101">
                  <c:v>-1.248484070444624E-2</c:v>
                </c:pt>
                <c:pt idx="6102">
                  <c:v>-1.2489605503771858E-2</c:v>
                </c:pt>
                <c:pt idx="6103">
                  <c:v>-1.2494360637732503E-2</c:v>
                </c:pt>
                <c:pt idx="6104">
                  <c:v>-1.2499106084162723E-2</c:v>
                </c:pt>
                <c:pt idx="6105">
                  <c:v>-1.2503841820944444E-2</c:v>
                </c:pt>
                <c:pt idx="6106">
                  <c:v>-1.2508567826006366E-2</c:v>
                </c:pt>
                <c:pt idx="6107">
                  <c:v>-1.2513284077324669E-2</c:v>
                </c:pt>
                <c:pt idx="6108">
                  <c:v>-1.2517990552922839E-2</c:v>
                </c:pt>
                <c:pt idx="6109">
                  <c:v>-1.2522687230871573E-2</c:v>
                </c:pt>
                <c:pt idx="6110">
                  <c:v>-1.2527374089289393E-2</c:v>
                </c:pt>
                <c:pt idx="6111">
                  <c:v>-1.2532051106342127E-2</c:v>
                </c:pt>
                <c:pt idx="6112">
                  <c:v>-1.2536718260243595E-2</c:v>
                </c:pt>
                <c:pt idx="6113">
                  <c:v>-1.2541375529255437E-2</c:v>
                </c:pt>
                <c:pt idx="6114">
                  <c:v>-1.2546022891686994E-2</c:v>
                </c:pt>
                <c:pt idx="6115">
                  <c:v>-1.2550660325895965E-2</c:v>
                </c:pt>
                <c:pt idx="6116">
                  <c:v>-1.2555287810287847E-2</c:v>
                </c:pt>
                <c:pt idx="6117">
                  <c:v>-1.2559905323316625E-2</c:v>
                </c:pt>
                <c:pt idx="6118">
                  <c:v>-1.2564512843484633E-2</c:v>
                </c:pt>
                <c:pt idx="6119">
                  <c:v>-1.2569110349342379E-2</c:v>
                </c:pt>
                <c:pt idx="6120">
                  <c:v>-1.2573697819489244E-2</c:v>
                </c:pt>
                <c:pt idx="6121">
                  <c:v>-1.2578275232572912E-2</c:v>
                </c:pt>
                <c:pt idx="6122">
                  <c:v>-1.2582842567290047E-2</c:v>
                </c:pt>
                <c:pt idx="6123">
                  <c:v>-1.2587399802386162E-2</c:v>
                </c:pt>
                <c:pt idx="6124">
                  <c:v>-1.2591946916655437E-2</c:v>
                </c:pt>
                <c:pt idx="6125">
                  <c:v>-1.2596483888941424E-2</c:v>
                </c:pt>
                <c:pt idx="6126">
                  <c:v>-1.260101069813647E-2</c:v>
                </c:pt>
                <c:pt idx="6127">
                  <c:v>-1.2605527323182406E-2</c:v>
                </c:pt>
                <c:pt idx="6128">
                  <c:v>-1.2610033743070376E-2</c:v>
                </c:pt>
                <c:pt idx="6129">
                  <c:v>-1.2614529936840714E-2</c:v>
                </c:pt>
                <c:pt idx="6130">
                  <c:v>-1.2619015883583591E-2</c:v>
                </c:pt>
                <c:pt idx="6131">
                  <c:v>-1.2623491562438478E-2</c:v>
                </c:pt>
                <c:pt idx="6132">
                  <c:v>-1.2627956952594804E-2</c:v>
                </c:pt>
                <c:pt idx="6133">
                  <c:v>-1.2632412033291808E-2</c:v>
                </c:pt>
                <c:pt idx="6134">
                  <c:v>-1.2636856783818387E-2</c:v>
                </c:pt>
                <c:pt idx="6135">
                  <c:v>-1.2641291183513786E-2</c:v>
                </c:pt>
                <c:pt idx="6136">
                  <c:v>-1.2645715211767009E-2</c:v>
                </c:pt>
                <c:pt idx="6137">
                  <c:v>-1.2650128848017502E-2</c:v>
                </c:pt>
                <c:pt idx="6138">
                  <c:v>-1.2654532071755004E-2</c:v>
                </c:pt>
                <c:pt idx="6139">
                  <c:v>-1.26589248625194E-2</c:v>
                </c:pt>
                <c:pt idx="6140">
                  <c:v>-1.2663307199901381E-2</c:v>
                </c:pt>
                <c:pt idx="6141">
                  <c:v>-1.2667679063541888E-2</c:v>
                </c:pt>
                <c:pt idx="6142">
                  <c:v>-1.2672040433132772E-2</c:v>
                </c:pt>
                <c:pt idx="6143">
                  <c:v>-1.2676391288416657E-2</c:v>
                </c:pt>
                <c:pt idx="6144">
                  <c:v>-1.2680731609186783E-2</c:v>
                </c:pt>
                <c:pt idx="6145">
                  <c:v>-1.2685061375287656E-2</c:v>
                </c:pt>
                <c:pt idx="6146">
                  <c:v>-1.2689380566614521E-2</c:v>
                </c:pt>
                <c:pt idx="6147">
                  <c:v>-1.2693689163114068E-2</c:v>
                </c:pt>
                <c:pt idx="6148">
                  <c:v>-1.2697987144783913E-2</c:v>
                </c:pt>
                <c:pt idx="6149">
                  <c:v>-1.2702274491673233E-2</c:v>
                </c:pt>
                <c:pt idx="6150">
                  <c:v>-1.2706551183882619E-2</c:v>
                </c:pt>
                <c:pt idx="6151">
                  <c:v>-1.2710817201563933E-2</c:v>
                </c:pt>
                <c:pt idx="6152">
                  <c:v>-1.2715072524920969E-2</c:v>
                </c:pt>
                <c:pt idx="6153">
                  <c:v>-1.2719317134208886E-2</c:v>
                </c:pt>
                <c:pt idx="6154">
                  <c:v>-1.2723551009734869E-2</c:v>
                </c:pt>
                <c:pt idx="6155">
                  <c:v>-1.272777413185798E-2</c:v>
                </c:pt>
                <c:pt idx="6156">
                  <c:v>-1.2731986480989011E-2</c:v>
                </c:pt>
                <c:pt idx="6157">
                  <c:v>-1.2736188037591122E-2</c:v>
                </c:pt>
                <c:pt idx="6158">
                  <c:v>-1.274037878217933E-2</c:v>
                </c:pt>
                <c:pt idx="6159">
                  <c:v>-1.2744558695321108E-2</c:v>
                </c:pt>
                <c:pt idx="6160">
                  <c:v>-1.2748727757636254E-2</c:v>
                </c:pt>
                <c:pt idx="6161">
                  <c:v>-1.2752885949796771E-2</c:v>
                </c:pt>
                <c:pt idx="6162">
                  <c:v>-1.2757033252527465E-2</c:v>
                </c:pt>
                <c:pt idx="6163">
                  <c:v>-1.2761169646605428E-2</c:v>
                </c:pt>
                <c:pt idx="6164">
                  <c:v>-1.2765295112860687E-2</c:v>
                </c:pt>
                <c:pt idx="6165">
                  <c:v>-1.2769409632176026E-2</c:v>
                </c:pt>
                <c:pt idx="6166">
                  <c:v>-1.2773513185486886E-2</c:v>
                </c:pt>
                <c:pt idx="6167">
                  <c:v>-1.2777605753781947E-2</c:v>
                </c:pt>
                <c:pt idx="6168">
                  <c:v>-1.2781687318102631E-2</c:v>
                </c:pt>
                <c:pt idx="6169">
                  <c:v>-1.2785757859543716E-2</c:v>
                </c:pt>
                <c:pt idx="6170">
                  <c:v>-1.2789817359253185E-2</c:v>
                </c:pt>
                <c:pt idx="6171">
                  <c:v>-1.2793865798432126E-2</c:v>
                </c:pt>
                <c:pt idx="6172">
                  <c:v>-1.2797903158335294E-2</c:v>
                </c:pt>
                <c:pt idx="6173">
                  <c:v>-1.280192942027062E-2</c:v>
                </c:pt>
                <c:pt idx="6174">
                  <c:v>-1.2805944565599834E-2</c:v>
                </c:pt>
                <c:pt idx="6175">
                  <c:v>-1.2809948575738306E-2</c:v>
                </c:pt>
                <c:pt idx="6176">
                  <c:v>-1.2813941432154927E-2</c:v>
                </c:pt>
                <c:pt idx="6177">
                  <c:v>-1.2817923116372686E-2</c:v>
                </c:pt>
                <c:pt idx="6178">
                  <c:v>-1.2821893609968226E-2</c:v>
                </c:pt>
                <c:pt idx="6179">
                  <c:v>-1.2825852894572344E-2</c:v>
                </c:pt>
                <c:pt idx="6180">
                  <c:v>-1.2829800951869953E-2</c:v>
                </c:pt>
                <c:pt idx="6181">
                  <c:v>-1.2833737763599902E-2</c:v>
                </c:pt>
                <c:pt idx="6182">
                  <c:v>-1.2837663311555553E-2</c:v>
                </c:pt>
                <c:pt idx="6183">
                  <c:v>-1.284157757758435E-2</c:v>
                </c:pt>
                <c:pt idx="6184">
                  <c:v>-1.2845480543588323E-2</c:v>
                </c:pt>
                <c:pt idx="6185">
                  <c:v>-1.2849372191524036E-2</c:v>
                </c:pt>
                <c:pt idx="6186">
                  <c:v>-1.2853252503402383E-2</c:v>
                </c:pt>
                <c:pt idx="6187">
                  <c:v>-1.2857121461289226E-2</c:v>
                </c:pt>
                <c:pt idx="6188">
                  <c:v>-1.2860979047304887E-2</c:v>
                </c:pt>
                <c:pt idx="6189">
                  <c:v>-1.2864825243624804E-2</c:v>
                </c:pt>
                <c:pt idx="6190">
                  <c:v>-1.2868660032479037E-2</c:v>
                </c:pt>
                <c:pt idx="6191">
                  <c:v>-1.2872483396152844E-2</c:v>
                </c:pt>
                <c:pt idx="6192">
                  <c:v>-1.2876295316986568E-2</c:v>
                </c:pt>
                <c:pt idx="6193">
                  <c:v>-1.2880095777375497E-2</c:v>
                </c:pt>
                <c:pt idx="6194">
                  <c:v>-1.288388475977042E-2</c:v>
                </c:pt>
                <c:pt idx="6195">
                  <c:v>-1.2887662246677204E-2</c:v>
                </c:pt>
                <c:pt idx="6196">
                  <c:v>-1.2891428220657268E-2</c:v>
                </c:pt>
                <c:pt idx="6197">
                  <c:v>-1.2895182664327553E-2</c:v>
                </c:pt>
                <c:pt idx="6198">
                  <c:v>-1.2898925560360337E-2</c:v>
                </c:pt>
                <c:pt idx="6199">
                  <c:v>-1.2902656891483811E-2</c:v>
                </c:pt>
                <c:pt idx="6200">
                  <c:v>-1.2906376640481608E-2</c:v>
                </c:pt>
                <c:pt idx="6201">
                  <c:v>-1.2910084790193376E-2</c:v>
                </c:pt>
                <c:pt idx="6202">
                  <c:v>-1.2913781323514631E-2</c:v>
                </c:pt>
                <c:pt idx="6203">
                  <c:v>-1.2917466223396639E-2</c:v>
                </c:pt>
                <c:pt idx="6204">
                  <c:v>-1.2921139472846978E-2</c:v>
                </c:pt>
                <c:pt idx="6205">
                  <c:v>-1.2924801054929061E-2</c:v>
                </c:pt>
                <c:pt idx="6206">
                  <c:v>-1.2928450952762705E-2</c:v>
                </c:pt>
                <c:pt idx="6207">
                  <c:v>-1.2932089149523983E-2</c:v>
                </c:pt>
                <c:pt idx="6208">
                  <c:v>-1.2935715628445114E-2</c:v>
                </c:pt>
                <c:pt idx="6209">
                  <c:v>-1.2939330372815021E-2</c:v>
                </c:pt>
                <c:pt idx="6210">
                  <c:v>-1.2942933365978845E-2</c:v>
                </c:pt>
                <c:pt idx="6211">
                  <c:v>-1.2946524591338512E-2</c:v>
                </c:pt>
                <c:pt idx="6212">
                  <c:v>-1.295010403235259E-2</c:v>
                </c:pt>
                <c:pt idx="6213">
                  <c:v>-1.2953671672536188E-2</c:v>
                </c:pt>
                <c:pt idx="6214">
                  <c:v>-1.2957227495461481E-2</c:v>
                </c:pt>
                <c:pt idx="6215">
                  <c:v>-1.2960771484757262E-2</c:v>
                </c:pt>
                <c:pt idx="6216">
                  <c:v>-1.2964303624109469E-2</c:v>
                </c:pt>
                <c:pt idx="6217">
                  <c:v>-1.2967823897261081E-2</c:v>
                </c:pt>
                <c:pt idx="6218">
                  <c:v>-1.2971332288011979E-2</c:v>
                </c:pt>
                <c:pt idx="6219">
                  <c:v>-1.2974828780219487E-2</c:v>
                </c:pt>
                <c:pt idx="6220">
                  <c:v>-1.2978313357797923E-2</c:v>
                </c:pt>
                <c:pt idx="6221">
                  <c:v>-1.2981786004719125E-2</c:v>
                </c:pt>
                <c:pt idx="6222">
                  <c:v>-1.2985246705012334E-2</c:v>
                </c:pt>
                <c:pt idx="6223">
                  <c:v>-1.2988695442764075E-2</c:v>
                </c:pt>
                <c:pt idx="6224">
                  <c:v>-1.2992132202118671E-2</c:v>
                </c:pt>
                <c:pt idx="6225">
                  <c:v>-1.2995556967277817E-2</c:v>
                </c:pt>
                <c:pt idx="6226">
                  <c:v>-1.2998969722501088E-2</c:v>
                </c:pt>
                <c:pt idx="6227">
                  <c:v>-1.3002370452105812E-2</c:v>
                </c:pt>
                <c:pt idx="6228">
                  <c:v>-1.3005759140466996E-2</c:v>
                </c:pt>
                <c:pt idx="6229">
                  <c:v>-1.3009135772017778E-2</c:v>
                </c:pt>
                <c:pt idx="6230">
                  <c:v>-1.301250033124904E-2</c:v>
                </c:pt>
                <c:pt idx="6231">
                  <c:v>-1.3015852802709966E-2</c:v>
                </c:pt>
                <c:pt idx="6232">
                  <c:v>-1.3019193171007599E-2</c:v>
                </c:pt>
                <c:pt idx="6233">
                  <c:v>-1.3022521420807377E-2</c:v>
                </c:pt>
                <c:pt idx="6234">
                  <c:v>-1.3025837536832986E-2</c:v>
                </c:pt>
                <c:pt idx="6235">
                  <c:v>-1.3029141503866283E-2</c:v>
                </c:pt>
                <c:pt idx="6236">
                  <c:v>-1.3032433306747757E-2</c:v>
                </c:pt>
                <c:pt idx="6237">
                  <c:v>-1.3035712930376114E-2</c:v>
                </c:pt>
                <c:pt idx="6238">
                  <c:v>-1.303898035970881E-2</c:v>
                </c:pt>
                <c:pt idx="6239">
                  <c:v>-1.3042235579761885E-2</c:v>
                </c:pt>
                <c:pt idx="6240">
                  <c:v>-1.3045478575609906E-2</c:v>
                </c:pt>
                <c:pt idx="6241">
                  <c:v>-1.3048709332386402E-2</c:v>
                </c:pt>
                <c:pt idx="6242">
                  <c:v>-1.3051927835283491E-2</c:v>
                </c:pt>
                <c:pt idx="6243">
                  <c:v>-1.3055134069552344E-2</c:v>
                </c:pt>
                <c:pt idx="6244">
                  <c:v>-1.3058328020503092E-2</c:v>
                </c:pt>
                <c:pt idx="6245">
                  <c:v>-1.3061509673504699E-2</c:v>
                </c:pt>
                <c:pt idx="6246">
                  <c:v>-1.3064679013985447E-2</c:v>
                </c:pt>
                <c:pt idx="6247">
                  <c:v>-1.3067836027432547E-2</c:v>
                </c:pt>
                <c:pt idx="6248">
                  <c:v>-1.3070980699392599E-2</c:v>
                </c:pt>
                <c:pt idx="6249">
                  <c:v>-1.3074113015471471E-2</c:v>
                </c:pt>
                <c:pt idx="6250">
                  <c:v>-1.3077232961334223E-2</c:v>
                </c:pt>
                <c:pt idx="6251">
                  <c:v>-1.3080340522705548E-2</c:v>
                </c:pt>
                <c:pt idx="6252">
                  <c:v>-1.308343568536941E-2</c:v>
                </c:pt>
                <c:pt idx="6253">
                  <c:v>-1.3086518435169467E-2</c:v>
                </c:pt>
                <c:pt idx="6254">
                  <c:v>-1.3089588758008999E-2</c:v>
                </c:pt>
                <c:pt idx="6255">
                  <c:v>-1.3092646639850781E-2</c:v>
                </c:pt>
                <c:pt idx="6256">
                  <c:v>-1.3095692066717558E-2</c:v>
                </c:pt>
                <c:pt idx="6257">
                  <c:v>-1.309872502469165E-2</c:v>
                </c:pt>
                <c:pt idx="6258">
                  <c:v>-1.3101745499915411E-2</c:v>
                </c:pt>
                <c:pt idx="6259">
                  <c:v>-1.3104753478591125E-2</c:v>
                </c:pt>
                <c:pt idx="6260">
                  <c:v>-1.3107748946980895E-2</c:v>
                </c:pt>
                <c:pt idx="6261">
                  <c:v>-1.3110731891407098E-2</c:v>
                </c:pt>
                <c:pt idx="6262">
                  <c:v>-1.3113702298252016E-2</c:v>
                </c:pt>
                <c:pt idx="6263">
                  <c:v>-1.3116660153958272E-2</c:v>
                </c:pt>
                <c:pt idx="6264">
                  <c:v>-1.3119605445028713E-2</c:v>
                </c:pt>
                <c:pt idx="6265">
                  <c:v>-1.312253815802635E-2</c:v>
                </c:pt>
                <c:pt idx="6266">
                  <c:v>-1.3125458279574754E-2</c:v>
                </c:pt>
                <c:pt idx="6267">
                  <c:v>-1.3128365796357705E-2</c:v>
                </c:pt>
                <c:pt idx="6268">
                  <c:v>-1.3131260695119693E-2</c:v>
                </c:pt>
                <c:pt idx="6269">
                  <c:v>-1.3134142962665525E-2</c:v>
                </c:pt>
                <c:pt idx="6270">
                  <c:v>-1.313701258586078E-2</c:v>
                </c:pt>
                <c:pt idx="6271">
                  <c:v>-1.3139869551631702E-2</c:v>
                </c:pt>
                <c:pt idx="6272">
                  <c:v>-1.3142713846965097E-2</c:v>
                </c:pt>
                <c:pt idx="6273">
                  <c:v>-1.3145545458908763E-2</c:v>
                </c:pt>
                <c:pt idx="6274">
                  <c:v>-1.314836437457113E-2</c:v>
                </c:pt>
                <c:pt idx="6275">
                  <c:v>-1.3151170581121687E-2</c:v>
                </c:pt>
                <c:pt idx="6276">
                  <c:v>-1.315396406579088E-2</c:v>
                </c:pt>
                <c:pt idx="6277">
                  <c:v>-1.3156744815870017E-2</c:v>
                </c:pt>
                <c:pt idx="6278">
                  <c:v>-1.315951281871168E-2</c:v>
                </c:pt>
                <c:pt idx="6279">
                  <c:v>-1.3162268061729382E-2</c:v>
                </c:pt>
                <c:pt idx="6280">
                  <c:v>-1.3165010532397985E-2</c:v>
                </c:pt>
                <c:pt idx="6281">
                  <c:v>-1.3167740218253579E-2</c:v>
                </c:pt>
                <c:pt idx="6282">
                  <c:v>-1.3170457106893418E-2</c:v>
                </c:pt>
                <c:pt idx="6283">
                  <c:v>-1.317316118597631E-2</c:v>
                </c:pt>
                <c:pt idx="6284">
                  <c:v>-1.3175852443222278E-2</c:v>
                </c:pt>
                <c:pt idx="6285">
                  <c:v>-1.3178530866412963E-2</c:v>
                </c:pt>
                <c:pt idx="6286">
                  <c:v>-1.3181196443391528E-2</c:v>
                </c:pt>
                <c:pt idx="6287">
                  <c:v>-1.3183849162062567E-2</c:v>
                </c:pt>
                <c:pt idx="6288">
                  <c:v>-1.3186489010392516E-2</c:v>
                </c:pt>
                <c:pt idx="6289">
                  <c:v>-1.3189115976409291E-2</c:v>
                </c:pt>
                <c:pt idx="6290">
                  <c:v>-1.3191730048202711E-2</c:v>
                </c:pt>
                <c:pt idx="6291">
                  <c:v>-1.3194331213924366E-2</c:v>
                </c:pt>
                <c:pt idx="6292">
                  <c:v>-1.3196919461787587E-2</c:v>
                </c:pt>
                <c:pt idx="6293">
                  <c:v>-1.3199494780067773E-2</c:v>
                </c:pt>
                <c:pt idx="6294">
                  <c:v>-1.3202057157102102E-2</c:v>
                </c:pt>
                <c:pt idx="6295">
                  <c:v>-1.3204606581289906E-2</c:v>
                </c:pt>
                <c:pt idx="6296">
                  <c:v>-1.3207143041092556E-2</c:v>
                </c:pt>
                <c:pt idx="6297">
                  <c:v>-1.3209666525033432E-2</c:v>
                </c:pt>
                <c:pt idx="6298">
                  <c:v>-1.3212177021698239E-2</c:v>
                </c:pt>
                <c:pt idx="6299">
                  <c:v>-1.321467451973472E-2</c:v>
                </c:pt>
                <c:pt idx="6300">
                  <c:v>-1.3217159007853033E-2</c:v>
                </c:pt>
                <c:pt idx="6301">
                  <c:v>-1.3219630474825647E-2</c:v>
                </c:pt>
                <c:pt idx="6302">
                  <c:v>-1.322208890948726E-2</c:v>
                </c:pt>
                <c:pt idx="6303">
                  <c:v>-1.3224534300735179E-2</c:v>
                </c:pt>
                <c:pt idx="6304">
                  <c:v>-1.3226966637529E-2</c:v>
                </c:pt>
                <c:pt idx="6305">
                  <c:v>-1.3229385908891018E-2</c:v>
                </c:pt>
                <c:pt idx="6306">
                  <c:v>-1.3231792103905919E-2</c:v>
                </c:pt>
                <c:pt idx="6307">
                  <c:v>-1.3234185211721133E-2</c:v>
                </c:pt>
                <c:pt idx="6308">
                  <c:v>-1.3236565221546759E-2</c:v>
                </c:pt>
                <c:pt idx="6309">
                  <c:v>-1.3238932122655492E-2</c:v>
                </c:pt>
                <c:pt idx="6310">
                  <c:v>-1.3241285904382907E-2</c:v>
                </c:pt>
                <c:pt idx="6311">
                  <c:v>-1.3243626556127399E-2</c:v>
                </c:pt>
                <c:pt idx="6312">
                  <c:v>-1.3245954067350092E-2</c:v>
                </c:pt>
                <c:pt idx="6313">
                  <c:v>-1.3248268427575175E-2</c:v>
                </c:pt>
                <c:pt idx="6314">
                  <c:v>-1.3250569626389637E-2</c:v>
                </c:pt>
                <c:pt idx="6315">
                  <c:v>-1.3252857653443627E-2</c:v>
                </c:pt>
                <c:pt idx="6316">
                  <c:v>-1.3255132498450176E-2</c:v>
                </c:pt>
                <c:pt idx="6317">
                  <c:v>-1.325739415118554E-2</c:v>
                </c:pt>
                <c:pt idx="6318">
                  <c:v>-1.3259642601489097E-2</c:v>
                </c:pt>
                <c:pt idx="6319">
                  <c:v>-1.3261877839263287E-2</c:v>
                </c:pt>
                <c:pt idx="6320">
                  <c:v>-1.3264099854473955E-2</c:v>
                </c:pt>
                <c:pt idx="6321">
                  <c:v>-1.3266308637150049E-2</c:v>
                </c:pt>
                <c:pt idx="6322">
                  <c:v>-1.3268504177383962E-2</c:v>
                </c:pt>
                <c:pt idx="6323">
                  <c:v>-1.3270686465331444E-2</c:v>
                </c:pt>
                <c:pt idx="6324">
                  <c:v>-1.327285549121153E-2</c:v>
                </c:pt>
                <c:pt idx="6325">
                  <c:v>-1.3275011245306872E-2</c:v>
                </c:pt>
                <c:pt idx="6326">
                  <c:v>-1.3277153717963447E-2</c:v>
                </c:pt>
                <c:pt idx="6327">
                  <c:v>-1.3279282899590898E-2</c:v>
                </c:pt>
                <c:pt idx="6328">
                  <c:v>-1.3281398780662439E-2</c:v>
                </c:pt>
                <c:pt idx="6329">
                  <c:v>-1.3283501351714798E-2</c:v>
                </c:pt>
                <c:pt idx="6330">
                  <c:v>-1.3285590603348506E-2</c:v>
                </c:pt>
                <c:pt idx="6331">
                  <c:v>-1.3287666526227662E-2</c:v>
                </c:pt>
                <c:pt idx="6332">
                  <c:v>-1.3289729111080222E-2</c:v>
                </c:pt>
                <c:pt idx="6333">
                  <c:v>-1.3291778348697922E-2</c:v>
                </c:pt>
                <c:pt idx="6334">
                  <c:v>-1.3293814229936231E-2</c:v>
                </c:pt>
                <c:pt idx="6335">
                  <c:v>-1.3295836745714626E-2</c:v>
                </c:pt>
                <c:pt idx="6336">
                  <c:v>-1.329784588701634E-2</c:v>
                </c:pt>
                <c:pt idx="6337">
                  <c:v>-1.3299841644888687E-2</c:v>
                </c:pt>
                <c:pt idx="6338">
                  <c:v>-1.3301824010442949E-2</c:v>
                </c:pt>
                <c:pt idx="6339">
                  <c:v>-1.3303792974854345E-2</c:v>
                </c:pt>
                <c:pt idx="6340">
                  <c:v>-1.33057485293623E-2</c:v>
                </c:pt>
                <c:pt idx="6341">
                  <c:v>-1.3307690665270202E-2</c:v>
                </c:pt>
                <c:pt idx="6342">
                  <c:v>-1.330961937394573E-2</c:v>
                </c:pt>
                <c:pt idx="6343">
                  <c:v>-1.3311534646820604E-2</c:v>
                </c:pt>
                <c:pt idx="6344">
                  <c:v>-1.3313436475390872E-2</c:v>
                </c:pt>
                <c:pt idx="6345">
                  <c:v>-1.3315324851216842E-2</c:v>
                </c:pt>
                <c:pt idx="6346">
                  <c:v>-1.3317199765923014E-2</c:v>
                </c:pt>
                <c:pt idx="6347">
                  <c:v>-1.3319061211198325E-2</c:v>
                </c:pt>
                <c:pt idx="6348">
                  <c:v>-1.3320909178796079E-2</c:v>
                </c:pt>
                <c:pt idx="6349">
                  <c:v>-1.3322743660533891E-2</c:v>
                </c:pt>
                <c:pt idx="6350">
                  <c:v>-1.332456464829395E-2</c:v>
                </c:pt>
                <c:pt idx="6351">
                  <c:v>-1.3326372134022791E-2</c:v>
                </c:pt>
                <c:pt idx="6352">
                  <c:v>-1.3328166109731587E-2</c:v>
                </c:pt>
                <c:pt idx="6353">
                  <c:v>-1.3329946567495941E-2</c:v>
                </c:pt>
                <c:pt idx="6354">
                  <c:v>-1.3331713499456136E-2</c:v>
                </c:pt>
                <c:pt idx="6355">
                  <c:v>-1.3333466897817061E-2</c:v>
                </c:pt>
                <c:pt idx="6356">
                  <c:v>-1.3335206754848172E-2</c:v>
                </c:pt>
                <c:pt idx="6357">
                  <c:v>-1.3336933062883735E-2</c:v>
                </c:pt>
                <c:pt idx="6358">
                  <c:v>-1.3338645814322612E-2</c:v>
                </c:pt>
                <c:pt idx="6359">
                  <c:v>-1.334034500162851E-2</c:v>
                </c:pt>
                <c:pt idx="6360">
                  <c:v>-1.3342030617329914E-2</c:v>
                </c:pt>
                <c:pt idx="6361">
                  <c:v>-1.3343702654020049E-2</c:v>
                </c:pt>
                <c:pt idx="6362">
                  <c:v>-1.3345361104357106E-2</c:v>
                </c:pt>
                <c:pt idx="6363">
                  <c:v>-1.3347005961064038E-2</c:v>
                </c:pt>
                <c:pt idx="6364">
                  <c:v>-1.3348637216928798E-2</c:v>
                </c:pt>
                <c:pt idx="6365">
                  <c:v>-1.3350254864804297E-2</c:v>
                </c:pt>
                <c:pt idx="6366">
                  <c:v>-1.335185889760832E-2</c:v>
                </c:pt>
                <c:pt idx="6367">
                  <c:v>-1.3353449308323788E-2</c:v>
                </c:pt>
                <c:pt idx="6368">
                  <c:v>-1.3355026089998539E-2</c:v>
                </c:pt>
                <c:pt idx="6369">
                  <c:v>-1.3356589235745561E-2</c:v>
                </c:pt>
                <c:pt idx="6370">
                  <c:v>-1.3358138738742958E-2</c:v>
                </c:pt>
                <c:pt idx="6371">
                  <c:v>-1.3359674592233849E-2</c:v>
                </c:pt>
                <c:pt idx="6372">
                  <c:v>-1.3361196789526644E-2</c:v>
                </c:pt>
                <c:pt idx="6373">
                  <c:v>-1.3362705323994823E-2</c:v>
                </c:pt>
                <c:pt idx="6374">
                  <c:v>-1.3364200189077163E-2</c:v>
                </c:pt>
                <c:pt idx="6375">
                  <c:v>-1.3365681378277674E-2</c:v>
                </c:pt>
                <c:pt idx="6376">
                  <c:v>-1.3367148885165572E-2</c:v>
                </c:pt>
                <c:pt idx="6377">
                  <c:v>-1.3368602703375461E-2</c:v>
                </c:pt>
                <c:pt idx="6378">
                  <c:v>-1.3370042826607175E-2</c:v>
                </c:pt>
                <c:pt idx="6379">
                  <c:v>-1.3371469248625983E-2</c:v>
                </c:pt>
                <c:pt idx="6380">
                  <c:v>-1.3372881963262521E-2</c:v>
                </c:pt>
                <c:pt idx="6381">
                  <c:v>-1.3374280964412765E-2</c:v>
                </c:pt>
                <c:pt idx="6382">
                  <c:v>-1.3375666246038224E-2</c:v>
                </c:pt>
                <c:pt idx="6383">
                  <c:v>-1.337703780216575E-2</c:v>
                </c:pt>
                <c:pt idx="6384">
                  <c:v>-1.3378395626887767E-2</c:v>
                </c:pt>
                <c:pt idx="6385">
                  <c:v>-1.3379739714362208E-2</c:v>
                </c:pt>
                <c:pt idx="6386">
                  <c:v>-1.3381070058812455E-2</c:v>
                </c:pt>
                <c:pt idx="6387">
                  <c:v>-1.3382386654527558E-2</c:v>
                </c:pt>
                <c:pt idx="6388">
                  <c:v>-1.338368949586204E-2</c:v>
                </c:pt>
                <c:pt idx="6389">
                  <c:v>-1.3384978577236131E-2</c:v>
                </c:pt>
                <c:pt idx="6390">
                  <c:v>-1.3386253893135597E-2</c:v>
                </c:pt>
                <c:pt idx="6391">
                  <c:v>-1.338751543811193E-2</c:v>
                </c:pt>
                <c:pt idx="6392">
                  <c:v>-1.3388763206782289E-2</c:v>
                </c:pt>
                <c:pt idx="6393">
                  <c:v>-1.3389997193829469E-2</c:v>
                </c:pt>
                <c:pt idx="6394">
                  <c:v>-1.3391217394002071E-2</c:v>
                </c:pt>
                <c:pt idx="6395">
                  <c:v>-1.3392423802114358E-2</c:v>
                </c:pt>
                <c:pt idx="6396">
                  <c:v>-1.3393616413046414E-2</c:v>
                </c:pt>
                <c:pt idx="6397">
                  <c:v>-1.3394795221744115E-2</c:v>
                </c:pt>
                <c:pt idx="6398">
                  <c:v>-1.3395960223219077E-2</c:v>
                </c:pt>
                <c:pt idx="6399">
                  <c:v>-1.3397111412548835E-2</c:v>
                </c:pt>
                <c:pt idx="6400">
                  <c:v>-1.3398248784876674E-2</c:v>
                </c:pt>
                <c:pt idx="6401">
                  <c:v>-1.3399372335411826E-2</c:v>
                </c:pt>
                <c:pt idx="6402">
                  <c:v>-1.3400482059429397E-2</c:v>
                </c:pt>
                <c:pt idx="6403">
                  <c:v>-1.3401577952270352E-2</c:v>
                </c:pt>
                <c:pt idx="6404">
                  <c:v>-1.3402660009341658E-2</c:v>
                </c:pt>
                <c:pt idx="6405">
                  <c:v>-1.3403728226116143E-2</c:v>
                </c:pt>
                <c:pt idx="6406">
                  <c:v>-1.3404782598132667E-2</c:v>
                </c:pt>
                <c:pt idx="6407">
                  <c:v>-1.340582312099607E-2</c:v>
                </c:pt>
                <c:pt idx="6408">
                  <c:v>-1.3406849790377132E-2</c:v>
                </c:pt>
                <c:pt idx="6409">
                  <c:v>-1.3407862602012731E-2</c:v>
                </c:pt>
                <c:pt idx="6410">
                  <c:v>-1.3408861551705701E-2</c:v>
                </c:pt>
                <c:pt idx="6411">
                  <c:v>-1.3409846635324994E-2</c:v>
                </c:pt>
                <c:pt idx="6412">
                  <c:v>-1.3410817848805618E-2</c:v>
                </c:pt>
                <c:pt idx="6413">
                  <c:v>-1.3411775188148622E-2</c:v>
                </c:pt>
                <c:pt idx="6414">
                  <c:v>-1.3412718649421224E-2</c:v>
                </c:pt>
                <c:pt idx="6415">
                  <c:v>-1.3413648228756693E-2</c:v>
                </c:pt>
                <c:pt idx="6416">
                  <c:v>-1.341456392235448E-2</c:v>
                </c:pt>
                <c:pt idx="6417">
                  <c:v>-1.3415465726480181E-2</c:v>
                </c:pt>
                <c:pt idx="6418">
                  <c:v>-1.3416353637465512E-2</c:v>
                </c:pt>
                <c:pt idx="6419">
                  <c:v>-1.3417227651708427E-2</c:v>
                </c:pt>
                <c:pt idx="6420">
                  <c:v>-1.3418087765673006E-2</c:v>
                </c:pt>
                <c:pt idx="6421">
                  <c:v>-1.3418933975889587E-2</c:v>
                </c:pt>
                <c:pt idx="6422">
                  <c:v>-1.3419766278954724E-2</c:v>
                </c:pt>
                <c:pt idx="6423">
                  <c:v>-1.3420584671531156E-2</c:v>
                </c:pt>
                <c:pt idx="6424">
                  <c:v>-1.3421389150347927E-2</c:v>
                </c:pt>
                <c:pt idx="6425">
                  <c:v>-1.3422179712200289E-2</c:v>
                </c:pt>
                <c:pt idx="6426">
                  <c:v>-1.3422956353949807E-2</c:v>
                </c:pt>
                <c:pt idx="6427">
                  <c:v>-1.3423719072524281E-2</c:v>
                </c:pt>
                <c:pt idx="6428">
                  <c:v>-1.3424467864917845E-2</c:v>
                </c:pt>
                <c:pt idx="6429">
                  <c:v>-1.3425202728190935E-2</c:v>
                </c:pt>
                <c:pt idx="6430">
                  <c:v>-1.3425923659470264E-2</c:v>
                </c:pt>
                <c:pt idx="6431">
                  <c:v>-1.3426630655948931E-2</c:v>
                </c:pt>
                <c:pt idx="6432">
                  <c:v>-1.3427323714886308E-2</c:v>
                </c:pt>
                <c:pt idx="6433">
                  <c:v>-1.342800283360816E-2</c:v>
                </c:pt>
                <c:pt idx="6434">
                  <c:v>-1.3428668009506609E-2</c:v>
                </c:pt>
                <c:pt idx="6435">
                  <c:v>-1.3429319240040104E-2</c:v>
                </c:pt>
                <c:pt idx="6436">
                  <c:v>-1.3429956522733523E-2</c:v>
                </c:pt>
                <c:pt idx="6437">
                  <c:v>-1.3430579855178071E-2</c:v>
                </c:pt>
                <c:pt idx="6438">
                  <c:v>-1.343118923503139E-2</c:v>
                </c:pt>
                <c:pt idx="6439">
                  <c:v>-1.3431784660017519E-2</c:v>
                </c:pt>
                <c:pt idx="6440">
                  <c:v>-1.3432366127926873E-2</c:v>
                </c:pt>
                <c:pt idx="6441">
                  <c:v>-1.3432933636616323E-2</c:v>
                </c:pt>
                <c:pt idx="6442">
                  <c:v>-1.3433487184009133E-2</c:v>
                </c:pt>
                <c:pt idx="6443">
                  <c:v>-1.3434026768095015E-2</c:v>
                </c:pt>
                <c:pt idx="6444">
                  <c:v>-1.3434552386930126E-2</c:v>
                </c:pt>
                <c:pt idx="6445">
                  <c:v>-1.3435064038637033E-2</c:v>
                </c:pt>
                <c:pt idx="6446">
                  <c:v>-1.3435561721404797E-2</c:v>
                </c:pt>
                <c:pt idx="6447">
                  <c:v>-1.3436045433488888E-2</c:v>
                </c:pt>
                <c:pt idx="6448">
                  <c:v>-1.343651517321127E-2</c:v>
                </c:pt>
                <c:pt idx="6449">
                  <c:v>-1.3436970938960367E-2</c:v>
                </c:pt>
                <c:pt idx="6450">
                  <c:v>-1.3437412729191059E-2</c:v>
                </c:pt>
                <c:pt idx="6451">
                  <c:v>-1.3437840542424717E-2</c:v>
                </c:pt>
                <c:pt idx="6452">
                  <c:v>-1.3438254377249173E-2</c:v>
                </c:pt>
                <c:pt idx="6453">
                  <c:v>-1.3438654232318756E-2</c:v>
                </c:pt>
                <c:pt idx="6454">
                  <c:v>-1.3439040106354282E-2</c:v>
                </c:pt>
                <c:pt idx="6455">
                  <c:v>-1.3439411998143041E-2</c:v>
                </c:pt>
                <c:pt idx="6456">
                  <c:v>-1.3439769906538833E-2</c:v>
                </c:pt>
                <c:pt idx="6457">
                  <c:v>-1.3440113830461932E-2</c:v>
                </c:pt>
                <c:pt idx="6458">
                  <c:v>-1.3440443768899126E-2</c:v>
                </c:pt>
                <c:pt idx="6459">
                  <c:v>-1.34407597209037E-2</c:v>
                </c:pt>
                <c:pt idx="6460">
                  <c:v>-1.344106168559542E-2</c:v>
                </c:pt>
                <c:pt idx="6461">
                  <c:v>-1.3441349662160582E-2</c:v>
                </c:pt>
                <c:pt idx="6462">
                  <c:v>-1.3441623649851955E-2</c:v>
                </c:pt>
                <c:pt idx="6463">
                  <c:v>-1.3441883647988834E-2</c:v>
                </c:pt>
                <c:pt idx="6464">
                  <c:v>-1.3442129655957001E-2</c:v>
                </c:pt>
                <c:pt idx="6465">
                  <c:v>-1.3442361673208747E-2</c:v>
                </c:pt>
                <c:pt idx="6466">
                  <c:v>-1.3442579699262871E-2</c:v>
                </c:pt>
                <c:pt idx="6467">
                  <c:v>-1.3442783733704663E-2</c:v>
                </c:pt>
                <c:pt idx="6468">
                  <c:v>-1.3442973776185925E-2</c:v>
                </c:pt>
                <c:pt idx="6469">
                  <c:v>-1.3443149826424942E-2</c:v>
                </c:pt>
                <c:pt idx="6470">
                  <c:v>-1.3443311884206513E-2</c:v>
                </c:pt>
                <c:pt idx="6471">
                  <c:v>-1.3443459949381932E-2</c:v>
                </c:pt>
                <c:pt idx="6472">
                  <c:v>-1.3443594021868973E-2</c:v>
                </c:pt>
                <c:pt idx="6473">
                  <c:v>-1.3443714101651918E-2</c:v>
                </c:pt>
                <c:pt idx="6474">
                  <c:v>-1.3443820188781524E-2</c:v>
                </c:pt>
                <c:pt idx="6475">
                  <c:v>-1.3443912283375041E-2</c:v>
                </c:pt>
                <c:pt idx="6476">
                  <c:v>-1.34439903856162E-2</c:v>
                </c:pt>
                <c:pt idx="6477">
                  <c:v>-1.3444054495755203E-2</c:v>
                </c:pt>
                <c:pt idx="6478">
                  <c:v>-1.3444104614108734E-2</c:v>
                </c:pt>
                <c:pt idx="6479">
                  <c:v>-1.3444140741059943E-2</c:v>
                </c:pt>
                <c:pt idx="6480">
                  <c:v>-1.3444162877058442E-2</c:v>
                </c:pt>
                <c:pt idx="6481">
                  <c:v>-1.3444171022620306E-2</c:v>
                </c:pt>
                <c:pt idx="6482">
                  <c:v>-1.3444165178328063E-2</c:v>
                </c:pt>
                <c:pt idx="6483">
                  <c:v>-1.3444145344830686E-2</c:v>
                </c:pt>
                <c:pt idx="6484">
                  <c:v>-1.3444111522843593E-2</c:v>
                </c:pt>
                <c:pt idx="6485">
                  <c:v>-1.344406371314864E-2</c:v>
                </c:pt>
                <c:pt idx="6486">
                  <c:v>-1.3444001916594105E-2</c:v>
                </c:pt>
                <c:pt idx="6487">
                  <c:v>-1.3443926134094699E-2</c:v>
                </c:pt>
                <c:pt idx="6488">
                  <c:v>-1.3443836366631535E-2</c:v>
                </c:pt>
                <c:pt idx="6489">
                  <c:v>-1.3443732615252143E-2</c:v>
                </c:pt>
                <c:pt idx="6490">
                  <c:v>-1.3443614881070451E-2</c:v>
                </c:pt>
                <c:pt idx="6491">
                  <c:v>-1.3443483165266772E-2</c:v>
                </c:pt>
                <c:pt idx="6492">
                  <c:v>-1.3443337469087808E-2</c:v>
                </c:pt>
                <c:pt idx="6493">
                  <c:v>-1.344317779384663E-2</c:v>
                </c:pt>
                <c:pt idx="6494">
                  <c:v>-1.3443004140922681E-2</c:v>
                </c:pt>
                <c:pt idx="6495">
                  <c:v>-1.3442816511761751E-2</c:v>
                </c:pt>
                <c:pt idx="6496">
                  <c:v>-1.3442614907875973E-2</c:v>
                </c:pt>
                <c:pt idx="6497">
                  <c:v>-1.3442399330843827E-2</c:v>
                </c:pt>
                <c:pt idx="6498">
                  <c:v>-1.3442169782310106E-2</c:v>
                </c:pt>
                <c:pt idx="6499">
                  <c:v>-1.3441926263985925E-2</c:v>
                </c:pt>
                <c:pt idx="6500">
                  <c:v>-1.3441668777648698E-2</c:v>
                </c:pt>
                <c:pt idx="6501">
                  <c:v>-1.3441397325142124E-2</c:v>
                </c:pt>
                <c:pt idx="6502">
                  <c:v>-1.3441111908376196E-2</c:v>
                </c:pt>
                <c:pt idx="6503">
                  <c:v>-1.3440812529327157E-2</c:v>
                </c:pt>
                <c:pt idx="6504">
                  <c:v>-1.3440499190037527E-2</c:v>
                </c:pt>
                <c:pt idx="6505">
                  <c:v>-1.344017189261605E-2</c:v>
                </c:pt>
                <c:pt idx="6506">
                  <c:v>-1.3439830639237701E-2</c:v>
                </c:pt>
                <c:pt idx="6507">
                  <c:v>-1.343947543214369E-2</c:v>
                </c:pt>
                <c:pt idx="6508">
                  <c:v>-1.34391062736414E-2</c:v>
                </c:pt>
                <c:pt idx="6509">
                  <c:v>-1.3438723166104435E-2</c:v>
                </c:pt>
                <c:pt idx="6510">
                  <c:v>-1.3438326111972543E-2</c:v>
                </c:pt>
                <c:pt idx="6511">
                  <c:v>-1.3437915113751664E-2</c:v>
                </c:pt>
                <c:pt idx="6512">
                  <c:v>-1.3437490174013857E-2</c:v>
                </c:pt>
                <c:pt idx="6513">
                  <c:v>-1.3437051295397314E-2</c:v>
                </c:pt>
                <c:pt idx="6514">
                  <c:v>-1.3436598480606361E-2</c:v>
                </c:pt>
                <c:pt idx="6515">
                  <c:v>-1.3436131732411401E-2</c:v>
                </c:pt>
                <c:pt idx="6516">
                  <c:v>-1.3435651053648938E-2</c:v>
                </c:pt>
                <c:pt idx="6517">
                  <c:v>-1.3435156447221529E-2</c:v>
                </c:pt>
                <c:pt idx="6518">
                  <c:v>-1.3434647916097775E-2</c:v>
                </c:pt>
                <c:pt idx="6519">
                  <c:v>-1.3434125463312338E-2</c:v>
                </c:pt>
                <c:pt idx="6520">
                  <c:v>-1.343358909196586E-2</c:v>
                </c:pt>
                <c:pt idx="6521">
                  <c:v>-1.3433038805225013E-2</c:v>
                </c:pt>
                <c:pt idx="6522">
                  <c:v>-1.343247460632243E-2</c:v>
                </c:pt>
                <c:pt idx="6523">
                  <c:v>-1.3431896498556691E-2</c:v>
                </c:pt>
                <c:pt idx="6524">
                  <c:v>-1.3431304485292362E-2</c:v>
                </c:pt>
                <c:pt idx="6525">
                  <c:v>-1.3430698569959881E-2</c:v>
                </c:pt>
                <c:pt idx="6526">
                  <c:v>-1.3430078756055643E-2</c:v>
                </c:pt>
                <c:pt idx="6527">
                  <c:v>-1.3429445047141889E-2</c:v>
                </c:pt>
                <c:pt idx="6528">
                  <c:v>-1.3428797446846729E-2</c:v>
                </c:pt>
                <c:pt idx="6529">
                  <c:v>-1.3428135958864147E-2</c:v>
                </c:pt>
                <c:pt idx="6530">
                  <c:v>-1.3427460586953908E-2</c:v>
                </c:pt>
                <c:pt idx="6531">
                  <c:v>-1.3426771334941631E-2</c:v>
                </c:pt>
                <c:pt idx="6532">
                  <c:v>-1.3426068206718674E-2</c:v>
                </c:pt>
                <c:pt idx="6533">
                  <c:v>-1.3425351206242166E-2</c:v>
                </c:pt>
                <c:pt idx="6534">
                  <c:v>-1.3424620337535007E-2</c:v>
                </c:pt>
                <c:pt idx="6535">
                  <c:v>-1.3423875604685763E-2</c:v>
                </c:pt>
                <c:pt idx="6536">
                  <c:v>-1.3423117011848751E-2</c:v>
                </c:pt>
                <c:pt idx="6537">
                  <c:v>-1.3422344563243916E-2</c:v>
                </c:pt>
                <c:pt idx="6538">
                  <c:v>-1.3421558263156856E-2</c:v>
                </c:pt>
                <c:pt idx="6539">
                  <c:v>-1.3420758115938835E-2</c:v>
                </c:pt>
                <c:pt idx="6540">
                  <c:v>-1.3419944126006665E-2</c:v>
                </c:pt>
                <c:pt idx="6541">
                  <c:v>-1.3419116297842794E-2</c:v>
                </c:pt>
                <c:pt idx="6542">
                  <c:v>-1.3418274635995181E-2</c:v>
                </c:pt>
                <c:pt idx="6543">
                  <c:v>-1.3417419145077309E-2</c:v>
                </c:pt>
                <c:pt idx="6544">
                  <c:v>-1.3416549829768221E-2</c:v>
                </c:pt>
                <c:pt idx="6545">
                  <c:v>-1.3415666694812372E-2</c:v>
                </c:pt>
                <c:pt idx="6546">
                  <c:v>-1.3414769745019737E-2</c:v>
                </c:pt>
                <c:pt idx="6547">
                  <c:v>-1.3413858985265656E-2</c:v>
                </c:pt>
                <c:pt idx="6548">
                  <c:v>-1.3412934420490937E-2</c:v>
                </c:pt>
                <c:pt idx="6549">
                  <c:v>-1.341199605570171E-2</c:v>
                </c:pt>
                <c:pt idx="6550">
                  <c:v>-1.3411043895969463E-2</c:v>
                </c:pt>
                <c:pt idx="6551">
                  <c:v>-1.3410077946431053E-2</c:v>
                </c:pt>
                <c:pt idx="6552">
                  <c:v>-1.3409098212288559E-2</c:v>
                </c:pt>
                <c:pt idx="6553">
                  <c:v>-1.340810469880941E-2</c:v>
                </c:pt>
                <c:pt idx="6554">
                  <c:v>-1.3407097411326211E-2</c:v>
                </c:pt>
                <c:pt idx="6555">
                  <c:v>-1.340607635523678E-2</c:v>
                </c:pt>
                <c:pt idx="6556">
                  <c:v>-1.3405041536004176E-2</c:v>
                </c:pt>
                <c:pt idx="6557">
                  <c:v>-1.3403992959156539E-2</c:v>
                </c:pt>
                <c:pt idx="6558">
                  <c:v>-1.3402930630287205E-2</c:v>
                </c:pt>
                <c:pt idx="6559">
                  <c:v>-1.340185455505455E-2</c:v>
                </c:pt>
                <c:pt idx="6560">
                  <c:v>-1.3400764739182018E-2</c:v>
                </c:pt>
                <c:pt idx="6561">
                  <c:v>-1.3399661188458145E-2</c:v>
                </c:pt>
                <c:pt idx="6562">
                  <c:v>-1.3398543908736394E-2</c:v>
                </c:pt>
                <c:pt idx="6563">
                  <c:v>-1.3397412905935283E-2</c:v>
                </c:pt>
                <c:pt idx="6564">
                  <c:v>-1.3396268186038214E-2</c:v>
                </c:pt>
                <c:pt idx="6565">
                  <c:v>-1.3395109755093495E-2</c:v>
                </c:pt>
                <c:pt idx="6566">
                  <c:v>-1.3393937619214388E-2</c:v>
                </c:pt>
                <c:pt idx="6567">
                  <c:v>-1.3392751784578907E-2</c:v>
                </c:pt>
                <c:pt idx="6568">
                  <c:v>-1.3391552257429981E-2</c:v>
                </c:pt>
                <c:pt idx="6569">
                  <c:v>-1.3390339044075248E-2</c:v>
                </c:pt>
                <c:pt idx="6570">
                  <c:v>-1.33891121508871E-2</c:v>
                </c:pt>
                <c:pt idx="6571">
                  <c:v>-1.3387871584302715E-2</c:v>
                </c:pt>
                <c:pt idx="6572">
                  <c:v>-1.3386617350823865E-2</c:v>
                </c:pt>
                <c:pt idx="6573">
                  <c:v>-1.3385349457017064E-2</c:v>
                </c:pt>
                <c:pt idx="6574">
                  <c:v>-1.3384067909513374E-2</c:v>
                </c:pt>
                <c:pt idx="6575">
                  <c:v>-1.3382772715008436E-2</c:v>
                </c:pt>
                <c:pt idx="6576">
                  <c:v>-1.3381463880262512E-2</c:v>
                </c:pt>
                <c:pt idx="6577">
                  <c:v>-1.3380141412100283E-2</c:v>
                </c:pt>
                <c:pt idx="6578">
                  <c:v>-1.3378805317411004E-2</c:v>
                </c:pt>
                <c:pt idx="6579">
                  <c:v>-1.3377455603148288E-2</c:v>
                </c:pt>
                <c:pt idx="6580">
                  <c:v>-1.3376092276330177E-2</c:v>
                </c:pt>
                <c:pt idx="6581">
                  <c:v>-1.3374715344039128E-2</c:v>
                </c:pt>
                <c:pt idx="6582">
                  <c:v>-1.3373324813421853E-2</c:v>
                </c:pt>
                <c:pt idx="6583">
                  <c:v>-1.3371920691689453E-2</c:v>
                </c:pt>
                <c:pt idx="6584">
                  <c:v>-1.3370502986117213E-2</c:v>
                </c:pt>
                <c:pt idx="6585">
                  <c:v>-1.3369071704044637E-2</c:v>
                </c:pt>
                <c:pt idx="6586">
                  <c:v>-1.3367626852875496E-2</c:v>
                </c:pt>
                <c:pt idx="6587">
                  <c:v>-1.3366168440077597E-2</c:v>
                </c:pt>
                <c:pt idx="6588">
                  <c:v>-1.3364696473182967E-2</c:v>
                </c:pt>
                <c:pt idx="6589">
                  <c:v>-1.3363210959787587E-2</c:v>
                </c:pt>
                <c:pt idx="6590">
                  <c:v>-1.3361711907551581E-2</c:v>
                </c:pt>
                <c:pt idx="6591">
                  <c:v>-1.3360199324198983E-2</c:v>
                </c:pt>
                <c:pt idx="6592">
                  <c:v>-1.3358673217517783E-2</c:v>
                </c:pt>
                <c:pt idx="6593">
                  <c:v>-1.3357133595359947E-2</c:v>
                </c:pt>
                <c:pt idx="6594">
                  <c:v>-1.3355580465641219E-2</c:v>
                </c:pt>
                <c:pt idx="6595">
                  <c:v>-1.3354013836341284E-2</c:v>
                </c:pt>
                <c:pt idx="6596">
                  <c:v>-1.3352433715503521E-2</c:v>
                </c:pt>
                <c:pt idx="6597">
                  <c:v>-1.3350840111235074E-2</c:v>
                </c:pt>
                <c:pt idx="6598">
                  <c:v>-1.3349233031706867E-2</c:v>
                </c:pt>
                <c:pt idx="6599">
                  <c:v>-1.3347612485153383E-2</c:v>
                </c:pt>
                <c:pt idx="6600">
                  <c:v>-1.3345978479872841E-2</c:v>
                </c:pt>
                <c:pt idx="6601">
                  <c:v>-1.3344331024226955E-2</c:v>
                </c:pt>
                <c:pt idx="6602">
                  <c:v>-1.3342670126640978E-2</c:v>
                </c:pt>
                <c:pt idx="6603">
                  <c:v>-1.3340995795603753E-2</c:v>
                </c:pt>
                <c:pt idx="6604">
                  <c:v>-1.3339308039667454E-2</c:v>
                </c:pt>
                <c:pt idx="6605">
                  <c:v>-1.3337606867447782E-2</c:v>
                </c:pt>
                <c:pt idx="6606">
                  <c:v>-1.3335892287623713E-2</c:v>
                </c:pt>
                <c:pt idx="6607">
                  <c:v>-1.3334164308937548E-2</c:v>
                </c:pt>
                <c:pt idx="6608">
                  <c:v>-1.3332422940194965E-2</c:v>
                </c:pt>
                <c:pt idx="6609">
                  <c:v>-1.3330668190264738E-2</c:v>
                </c:pt>
                <c:pt idx="6610">
                  <c:v>-1.332890006807896E-2</c:v>
                </c:pt>
                <c:pt idx="6611">
                  <c:v>-1.3327118582632774E-2</c:v>
                </c:pt>
                <c:pt idx="6612">
                  <c:v>-1.3325323742984417E-2</c:v>
                </c:pt>
                <c:pt idx="6613">
                  <c:v>-1.3323515558255268E-2</c:v>
                </c:pt>
                <c:pt idx="6614">
                  <c:v>-1.3321694037629601E-2</c:v>
                </c:pt>
                <c:pt idx="6615">
                  <c:v>-1.3319859190354765E-2</c:v>
                </c:pt>
                <c:pt idx="6616">
                  <c:v>-1.3318011025740921E-2</c:v>
                </c:pt>
                <c:pt idx="6617">
                  <c:v>-1.3316149553161103E-2</c:v>
                </c:pt>
                <c:pt idx="6618">
                  <c:v>-1.3314274782051253E-2</c:v>
                </c:pt>
                <c:pt idx="6619">
                  <c:v>-1.3312386721909958E-2</c:v>
                </c:pt>
                <c:pt idx="6620">
                  <c:v>-1.331048538229866E-2</c:v>
                </c:pt>
                <c:pt idx="6621">
                  <c:v>-1.3308570772841371E-2</c:v>
                </c:pt>
                <c:pt idx="6622">
                  <c:v>-1.330664290322473E-2</c:v>
                </c:pt>
                <c:pt idx="6623">
                  <c:v>-1.3304701783198059E-2</c:v>
                </c:pt>
                <c:pt idx="6624">
                  <c:v>-1.3302747422573062E-2</c:v>
                </c:pt>
                <c:pt idx="6625">
                  <c:v>-1.3300779831224062E-2</c:v>
                </c:pt>
                <c:pt idx="6626">
                  <c:v>-1.3298799019087676E-2</c:v>
                </c:pt>
                <c:pt idx="6627">
                  <c:v>-1.329680499616304E-2</c:v>
                </c:pt>
                <c:pt idx="6628">
                  <c:v>-1.3294797772511503E-2</c:v>
                </c:pt>
                <c:pt idx="6629">
                  <c:v>-1.3292777358256704E-2</c:v>
                </c:pt>
                <c:pt idx="6630">
                  <c:v>-1.3290743763584601E-2</c:v>
                </c:pt>
                <c:pt idx="6631">
                  <c:v>-1.32886969987432E-2</c:v>
                </c:pt>
                <c:pt idx="6632">
                  <c:v>-1.3286637074042769E-2</c:v>
                </c:pt>
                <c:pt idx="6633">
                  <c:v>-1.3284563999855536E-2</c:v>
                </c:pt>
                <c:pt idx="6634">
                  <c:v>-1.3282477786615751E-2</c:v>
                </c:pt>
                <c:pt idx="6635">
                  <c:v>-1.3280378444819748E-2</c:v>
                </c:pt>
                <c:pt idx="6636">
                  <c:v>-1.3278265985025619E-2</c:v>
                </c:pt>
                <c:pt idx="6637">
                  <c:v>-1.3276140417853478E-2</c:v>
                </c:pt>
                <c:pt idx="6638">
                  <c:v>-1.3274001753985127E-2</c:v>
                </c:pt>
                <c:pt idx="6639">
                  <c:v>-1.3271850004164126E-2</c:v>
                </c:pt>
                <c:pt idx="6640">
                  <c:v>-1.3269685179195858E-2</c:v>
                </c:pt>
                <c:pt idx="6641">
                  <c:v>-1.3267507289947187E-2</c:v>
                </c:pt>
                <c:pt idx="6642">
                  <c:v>-1.3265316347346739E-2</c:v>
                </c:pt>
                <c:pt idx="6643">
                  <c:v>-1.3263112362384557E-2</c:v>
                </c:pt>
                <c:pt idx="6644">
                  <c:v>-1.3260895346112161E-2</c:v>
                </c:pt>
                <c:pt idx="6645">
                  <c:v>-1.3258665309642629E-2</c:v>
                </c:pt>
                <c:pt idx="6646">
                  <c:v>-1.3256422264150245E-2</c:v>
                </c:pt>
                <c:pt idx="6647">
                  <c:v>-1.325416622087078E-2</c:v>
                </c:pt>
                <c:pt idx="6648">
                  <c:v>-1.3251897191101134E-2</c:v>
                </c:pt>
                <c:pt idx="6649">
                  <c:v>-1.3249615186199416E-2</c:v>
                </c:pt>
                <c:pt idx="6650">
                  <c:v>-1.3247320217585011E-2</c:v>
                </c:pt>
                <c:pt idx="6651">
                  <c:v>-1.3245012296738225E-2</c:v>
                </c:pt>
                <c:pt idx="6652">
                  <c:v>-1.3242691435200566E-2</c:v>
                </c:pt>
                <c:pt idx="6653">
                  <c:v>-1.3240357644574388E-2</c:v>
                </c:pt>
                <c:pt idx="6654">
                  <c:v>-1.3238010936522972E-2</c:v>
                </c:pt>
                <c:pt idx="6655">
                  <c:v>-1.3235651322770579E-2</c:v>
                </c:pt>
                <c:pt idx="6656">
                  <c:v>-1.3233278815102108E-2</c:v>
                </c:pt>
                <c:pt idx="6657">
                  <c:v>-1.323089342536337E-2</c:v>
                </c:pt>
                <c:pt idx="6658">
                  <c:v>-1.3228495165460725E-2</c:v>
                </c:pt>
                <c:pt idx="6659">
                  <c:v>-1.322608404736117E-2</c:v>
                </c:pt>
                <c:pt idx="6660">
                  <c:v>-1.3223660083092384E-2</c:v>
                </c:pt>
                <c:pt idx="6661">
                  <c:v>-1.3221223284742394E-2</c:v>
                </c:pt>
                <c:pt idx="6662">
                  <c:v>-1.3218773664459831E-2</c:v>
                </c:pt>
                <c:pt idx="6663">
                  <c:v>-1.3216311234453541E-2</c:v>
                </c:pt>
                <c:pt idx="6664">
                  <c:v>-1.321383600699288E-2</c:v>
                </c:pt>
                <c:pt idx="6665">
                  <c:v>-1.3211347994407326E-2</c:v>
                </c:pt>
                <c:pt idx="6666">
                  <c:v>-1.3208847209086553E-2</c:v>
                </c:pt>
                <c:pt idx="6667">
                  <c:v>-1.3206333663480521E-2</c:v>
                </c:pt>
                <c:pt idx="6668">
                  <c:v>-1.3203807370099135E-2</c:v>
                </c:pt>
                <c:pt idx="6669">
                  <c:v>-1.3201268341512303E-2</c:v>
                </c:pt>
                <c:pt idx="6670">
                  <c:v>-1.3198716590350037E-2</c:v>
                </c:pt>
                <c:pt idx="6671">
                  <c:v>-1.3196152129302047E-2</c:v>
                </c:pt>
                <c:pt idx="6672">
                  <c:v>-1.3193574971118074E-2</c:v>
                </c:pt>
                <c:pt idx="6673">
                  <c:v>-1.319098512860742E-2</c:v>
                </c:pt>
                <c:pt idx="6674">
                  <c:v>-1.3188382614639284E-2</c:v>
                </c:pt>
                <c:pt idx="6675">
                  <c:v>-1.3185767442142357E-2</c:v>
                </c:pt>
                <c:pt idx="6676">
                  <c:v>-1.3183139624104908E-2</c:v>
                </c:pt>
                <c:pt idx="6677">
                  <c:v>-1.3180499173574859E-2</c:v>
                </c:pt>
                <c:pt idx="6678">
                  <c:v>-1.3177846103659394E-2</c:v>
                </c:pt>
                <c:pt idx="6679">
                  <c:v>-1.3175180427525244E-2</c:v>
                </c:pt>
                <c:pt idx="6680">
                  <c:v>-1.3172502158398335E-2</c:v>
                </c:pt>
                <c:pt idx="6681">
                  <c:v>-1.3169811309563838E-2</c:v>
                </c:pt>
                <c:pt idx="6682">
                  <c:v>-1.3167107894366245E-2</c:v>
                </c:pt>
                <c:pt idx="6683">
                  <c:v>-1.3164391926208968E-2</c:v>
                </c:pt>
                <c:pt idx="6684">
                  <c:v>-1.3161663418554683E-2</c:v>
                </c:pt>
                <c:pt idx="6685">
                  <c:v>-1.3158922384924889E-2</c:v>
                </c:pt>
                <c:pt idx="6686">
                  <c:v>-1.3156168838900015E-2</c:v>
                </c:pt>
                <c:pt idx="6687">
                  <c:v>-1.3153402794119468E-2</c:v>
                </c:pt>
                <c:pt idx="6688">
                  <c:v>-1.3150624264281255E-2</c:v>
                </c:pt>
                <c:pt idx="6689">
                  <c:v>-1.3147833263142309E-2</c:v>
                </c:pt>
                <c:pt idx="6690">
                  <c:v>-1.3145029804518036E-2</c:v>
                </c:pt>
                <c:pt idx="6691">
                  <c:v>-1.314221390228244E-2</c:v>
                </c:pt>
                <c:pt idx="6692">
                  <c:v>-1.3139385570368173E-2</c:v>
                </c:pt>
                <c:pt idx="6693">
                  <c:v>-1.3136544822766142E-2</c:v>
                </c:pt>
                <c:pt idx="6694">
                  <c:v>-1.3133691673525811E-2</c:v>
                </c:pt>
                <c:pt idx="6695">
                  <c:v>-1.3130826136754816E-2</c:v>
                </c:pt>
                <c:pt idx="6696">
                  <c:v>-1.3127948226619012E-2</c:v>
                </c:pt>
                <c:pt idx="6697">
                  <c:v>-1.3125057957342581E-2</c:v>
                </c:pt>
                <c:pt idx="6698">
                  <c:v>-1.3122155343207586E-2</c:v>
                </c:pt>
                <c:pt idx="6699">
                  <c:v>-1.3119240398554322E-2</c:v>
                </c:pt>
                <c:pt idx="6700">
                  <c:v>-1.3116313137780878E-2</c:v>
                </c:pt>
                <c:pt idx="6701">
                  <c:v>-1.3113373575343238E-2</c:v>
                </c:pt>
                <c:pt idx="6702">
                  <c:v>-1.3110421725755337E-2</c:v>
                </c:pt>
                <c:pt idx="6703">
                  <c:v>-1.3107457603588652E-2</c:v>
                </c:pt>
                <c:pt idx="6704">
                  <c:v>-1.3104481223472532E-2</c:v>
                </c:pt>
                <c:pt idx="6705">
                  <c:v>-1.310149260009376E-2</c:v>
                </c:pt>
                <c:pt idx="6706">
                  <c:v>-1.3098491748196647E-2</c:v>
                </c:pt>
                <c:pt idx="6707">
                  <c:v>-1.309547868258311E-2</c:v>
                </c:pt>
                <c:pt idx="6708">
                  <c:v>-1.3092453418112231E-2</c:v>
                </c:pt>
                <c:pt idx="6709">
                  <c:v>-1.3089415969700615E-2</c:v>
                </c:pt>
                <c:pt idx="6710">
                  <c:v>-1.3086366352321875E-2</c:v>
                </c:pt>
                <c:pt idx="6711">
                  <c:v>-1.3083304581006998E-2</c:v>
                </c:pt>
                <c:pt idx="6712">
                  <c:v>-1.30802306708439E-2</c:v>
                </c:pt>
                <c:pt idx="6713">
                  <c:v>-1.3077144636977494E-2</c:v>
                </c:pt>
                <c:pt idx="6714">
                  <c:v>-1.3074046494609805E-2</c:v>
                </c:pt>
                <c:pt idx="6715">
                  <c:v>-1.3070936258999482E-2</c:v>
                </c:pt>
                <c:pt idx="6716">
                  <c:v>-1.3067813945462187E-2</c:v>
                </c:pt>
                <c:pt idx="6717">
                  <c:v>-1.3064679569370137E-2</c:v>
                </c:pt>
                <c:pt idx="6718">
                  <c:v>-1.3061533146152158E-2</c:v>
                </c:pt>
                <c:pt idx="6719">
                  <c:v>-1.3058374691293818E-2</c:v>
                </c:pt>
                <c:pt idx="6720">
                  <c:v>-1.3055204220336944E-2</c:v>
                </c:pt>
                <c:pt idx="6721">
                  <c:v>-1.3052021748879985E-2</c:v>
                </c:pt>
                <c:pt idx="6722">
                  <c:v>-1.3048827292577553E-2</c:v>
                </c:pt>
                <c:pt idx="6723">
                  <c:v>-1.3045620867140511E-2</c:v>
                </c:pt>
                <c:pt idx="6724">
                  <c:v>-1.3042402488336071E-2</c:v>
                </c:pt>
                <c:pt idx="6725">
                  <c:v>-1.303917217198731E-2</c:v>
                </c:pt>
                <c:pt idx="6726">
                  <c:v>-1.3035929933973558E-2</c:v>
                </c:pt>
                <c:pt idx="6727">
                  <c:v>-1.3032675790229908E-2</c:v>
                </c:pt>
                <c:pt idx="6728">
                  <c:v>-1.302940975674732E-2</c:v>
                </c:pt>
                <c:pt idx="6729">
                  <c:v>-1.3026131849572714E-2</c:v>
                </c:pt>
                <c:pt idx="6730">
                  <c:v>-1.3022842084808485E-2</c:v>
                </c:pt>
                <c:pt idx="6731">
                  <c:v>-1.3019540478612885E-2</c:v>
                </c:pt>
                <c:pt idx="6732">
                  <c:v>-1.3016227047199541E-2</c:v>
                </c:pt>
                <c:pt idx="6733">
                  <c:v>-1.3012901806837543E-2</c:v>
                </c:pt>
                <c:pt idx="6734">
                  <c:v>-1.300956477385156E-2</c:v>
                </c:pt>
                <c:pt idx="6735">
                  <c:v>-1.3006215964621315E-2</c:v>
                </c:pt>
                <c:pt idx="6736">
                  <c:v>-1.3002855395582014E-2</c:v>
                </c:pt>
                <c:pt idx="6737">
                  <c:v>-1.2999483083223821E-2</c:v>
                </c:pt>
                <c:pt idx="6738">
                  <c:v>-1.2996099044091972E-2</c:v>
                </c:pt>
                <c:pt idx="6739">
                  <c:v>-1.2992703294786872E-2</c:v>
                </c:pt>
                <c:pt idx="6740">
                  <c:v>-1.2989295851963574E-2</c:v>
                </c:pt>
                <c:pt idx="6741">
                  <c:v>-1.2985876732332226E-2</c:v>
                </c:pt>
                <c:pt idx="6742">
                  <c:v>-1.2982445952657505E-2</c:v>
                </c:pt>
                <c:pt idx="6743">
                  <c:v>-1.2979003529758769E-2</c:v>
                </c:pt>
                <c:pt idx="6744">
                  <c:v>-1.2975549480510117E-2</c:v>
                </c:pt>
                <c:pt idx="6745">
                  <c:v>-1.2972083821839913E-2</c:v>
                </c:pt>
                <c:pt idx="6746">
                  <c:v>-1.2968606570731171E-2</c:v>
                </c:pt>
                <c:pt idx="6747">
                  <c:v>-1.296511774422099E-2</c:v>
                </c:pt>
                <c:pt idx="6748">
                  <c:v>-1.2961617359400957E-2</c:v>
                </c:pt>
                <c:pt idx="6749">
                  <c:v>-1.2958105433416646E-2</c:v>
                </c:pt>
                <c:pt idx="6750">
                  <c:v>-1.2954581983467692E-2</c:v>
                </c:pt>
                <c:pt idx="6751">
                  <c:v>-1.2951047026807922E-2</c:v>
                </c:pt>
                <c:pt idx="6752">
                  <c:v>-1.2947500580744809E-2</c:v>
                </c:pt>
                <c:pt idx="6753">
                  <c:v>-1.2943942662639922E-2</c:v>
                </c:pt>
                <c:pt idx="6754">
                  <c:v>-1.2940373289908368E-2</c:v>
                </c:pt>
                <c:pt idx="6755">
                  <c:v>-1.2936792480018909E-2</c:v>
                </c:pt>
                <c:pt idx="6756">
                  <c:v>-1.2933200250494064E-2</c:v>
                </c:pt>
                <c:pt idx="6757">
                  <c:v>-1.2929596618909576E-2</c:v>
                </c:pt>
                <c:pt idx="6758">
                  <c:v>-1.2925981602894867E-2</c:v>
                </c:pt>
                <c:pt idx="6759">
                  <c:v>-1.2922355220132447E-2</c:v>
                </c:pt>
                <c:pt idx="6760">
                  <c:v>-1.2918717488358064E-2</c:v>
                </c:pt>
                <c:pt idx="6761">
                  <c:v>-1.2915068425360804E-2</c:v>
                </c:pt>
                <c:pt idx="6762">
                  <c:v>-1.2911408048982538E-2</c:v>
                </c:pt>
                <c:pt idx="6763">
                  <c:v>-1.290773637711835E-2</c:v>
                </c:pt>
                <c:pt idx="6764">
                  <c:v>-1.2904053427716033E-2</c:v>
                </c:pt>
                <c:pt idx="6765">
                  <c:v>-1.2900359218776143E-2</c:v>
                </c:pt>
                <c:pt idx="6766">
                  <c:v>-1.2896653768352155E-2</c:v>
                </c:pt>
                <c:pt idx="6767">
                  <c:v>-1.2892937094549877E-2</c:v>
                </c:pt>
                <c:pt idx="6768">
                  <c:v>-1.2889209215527915E-2</c:v>
                </c:pt>
                <c:pt idx="6769">
                  <c:v>-1.2885470149497105E-2</c:v>
                </c:pt>
                <c:pt idx="6770">
                  <c:v>-1.2881719914720636E-2</c:v>
                </c:pt>
                <c:pt idx="6771">
                  <c:v>-1.287795852951417E-2</c:v>
                </c:pt>
                <c:pt idx="6772">
                  <c:v>-1.2874186012245241E-2</c:v>
                </c:pt>
                <c:pt idx="6773">
                  <c:v>-1.2870402381333751E-2</c:v>
                </c:pt>
                <c:pt idx="6774">
                  <c:v>-1.2866607655251387E-2</c:v>
                </c:pt>
                <c:pt idx="6775">
                  <c:v>-1.2862801852521725E-2</c:v>
                </c:pt>
                <c:pt idx="6776">
                  <c:v>-1.2858984991720368E-2</c:v>
                </c:pt>
                <c:pt idx="6777">
                  <c:v>-1.2855157091474353E-2</c:v>
                </c:pt>
                <c:pt idx="6778">
                  <c:v>-1.2851318170462627E-2</c:v>
                </c:pt>
                <c:pt idx="6779">
                  <c:v>-1.2847468247415467E-2</c:v>
                </c:pt>
                <c:pt idx="6780">
                  <c:v>-1.284360734111459E-2</c:v>
                </c:pt>
                <c:pt idx="6781">
                  <c:v>-1.2839735470393276E-2</c:v>
                </c:pt>
                <c:pt idx="6782">
                  <c:v>-1.2835852654135792E-2</c:v>
                </c:pt>
                <c:pt idx="6783">
                  <c:v>-1.2831958911277854E-2</c:v>
                </c:pt>
                <c:pt idx="6784">
                  <c:v>-1.2828054260805976E-2</c:v>
                </c:pt>
                <c:pt idx="6785">
                  <c:v>-1.2824138721757933E-2</c:v>
                </c:pt>
                <c:pt idx="6786">
                  <c:v>-1.2820212313222187E-2</c:v>
                </c:pt>
                <c:pt idx="6787">
                  <c:v>-1.2816275054338E-2</c:v>
                </c:pt>
                <c:pt idx="6788">
                  <c:v>-1.2812326964295554E-2</c:v>
                </c:pt>
                <c:pt idx="6789">
                  <c:v>-1.2808368062335351E-2</c:v>
                </c:pt>
                <c:pt idx="6790">
                  <c:v>-1.2804398367748706E-2</c:v>
                </c:pt>
                <c:pt idx="6791">
                  <c:v>-1.2800417899877146E-2</c:v>
                </c:pt>
                <c:pt idx="6792">
                  <c:v>-1.2796426678112522E-2</c:v>
                </c:pt>
                <c:pt idx="6793">
                  <c:v>-1.2792424721897143E-2</c:v>
                </c:pt>
                <c:pt idx="6794">
                  <c:v>-1.2788412050723171E-2</c:v>
                </c:pt>
                <c:pt idx="6795">
                  <c:v>-1.2784388684133105E-2</c:v>
                </c:pt>
                <c:pt idx="6796">
                  <c:v>-1.2780354641719184E-2</c:v>
                </c:pt>
                <c:pt idx="6797">
                  <c:v>-1.2776309943123489E-2</c:v>
                </c:pt>
                <c:pt idx="6798">
                  <c:v>-1.2772254608038094E-2</c:v>
                </c:pt>
                <c:pt idx="6799">
                  <c:v>-1.2768188656204448E-2</c:v>
                </c:pt>
                <c:pt idx="6800">
                  <c:v>-1.2764112107413857E-2</c:v>
                </c:pt>
                <c:pt idx="6801">
                  <c:v>-1.2760024981506878E-2</c:v>
                </c:pt>
                <c:pt idx="6802">
                  <c:v>-1.2755927298373449E-2</c:v>
                </c:pt>
                <c:pt idx="6803">
                  <c:v>-1.2751819077953015E-2</c:v>
                </c:pt>
                <c:pt idx="6804">
                  <c:v>-1.2747700340233897E-2</c:v>
                </c:pt>
                <c:pt idx="6805">
                  <c:v>-1.2743571105253813E-2</c:v>
                </c:pt>
                <c:pt idx="6806">
                  <c:v>-1.2739431393099233E-2</c:v>
                </c:pt>
                <c:pt idx="6807">
                  <c:v>-1.2735281223905524E-2</c:v>
                </c:pt>
                <c:pt idx="6808">
                  <c:v>-1.2731120617857077E-2</c:v>
                </c:pt>
                <c:pt idx="6809">
                  <c:v>-1.2726949595186663E-2</c:v>
                </c:pt>
                <c:pt idx="6810">
                  <c:v>-1.272276817617596E-2</c:v>
                </c:pt>
                <c:pt idx="6811">
                  <c:v>-1.2718576381154935E-2</c:v>
                </c:pt>
                <c:pt idx="6812">
                  <c:v>-1.2714374230501929E-2</c:v>
                </c:pt>
                <c:pt idx="6813">
                  <c:v>-1.2710161744643818E-2</c:v>
                </c:pt>
                <c:pt idx="6814">
                  <c:v>-1.2705938944055377E-2</c:v>
                </c:pt>
                <c:pt idx="6815">
                  <c:v>-1.2701705849259793E-2</c:v>
                </c:pt>
                <c:pt idx="6816">
                  <c:v>-1.2697462480828028E-2</c:v>
                </c:pt>
                <c:pt idx="6817">
                  <c:v>-1.2693208859378923E-2</c:v>
                </c:pt>
                <c:pt idx="6818">
                  <c:v>-1.2688945005579393E-2</c:v>
                </c:pt>
                <c:pt idx="6819">
                  <c:v>-1.2684670940143722E-2</c:v>
                </c:pt>
                <c:pt idx="6820">
                  <c:v>-1.2680386683834094E-2</c:v>
                </c:pt>
                <c:pt idx="6821">
                  <c:v>-1.2676092257459982E-2</c:v>
                </c:pt>
                <c:pt idx="6822">
                  <c:v>-1.2671787681878243E-2</c:v>
                </c:pt>
                <c:pt idx="6823">
                  <c:v>-1.2667472977993293E-2</c:v>
                </c:pt>
                <c:pt idx="6824">
                  <c:v>-1.2663148166756408E-2</c:v>
                </c:pt>
                <c:pt idx="6825">
                  <c:v>-1.2658813269166274E-2</c:v>
                </c:pt>
                <c:pt idx="6826">
                  <c:v>-1.2654468306268343E-2</c:v>
                </c:pt>
                <c:pt idx="6827">
                  <c:v>-1.265011329915495E-2</c:v>
                </c:pt>
                <c:pt idx="6828">
                  <c:v>-1.2645748268965484E-2</c:v>
                </c:pt>
                <c:pt idx="6829">
                  <c:v>-1.2641373236885666E-2</c:v>
                </c:pt>
                <c:pt idx="6830">
                  <c:v>-1.2636988224148141E-2</c:v>
                </c:pt>
                <c:pt idx="6831">
                  <c:v>-1.2632593252031721E-2</c:v>
                </c:pt>
                <c:pt idx="6832">
                  <c:v>-1.2628188341861888E-2</c:v>
                </c:pt>
                <c:pt idx="6833">
                  <c:v>-1.2623773515010182E-2</c:v>
                </c:pt>
                <c:pt idx="6834">
                  <c:v>-1.2619348792894319E-2</c:v>
                </c:pt>
                <c:pt idx="6835">
                  <c:v>-1.2614914196978305E-2</c:v>
                </c:pt>
                <c:pt idx="6836">
                  <c:v>-1.2610469748771802E-2</c:v>
                </c:pt>
                <c:pt idx="6837">
                  <c:v>-1.2606015469830634E-2</c:v>
                </c:pt>
                <c:pt idx="6838">
                  <c:v>-1.2601551381756164E-2</c:v>
                </c:pt>
                <c:pt idx="6839">
                  <c:v>-1.259707750619537E-2</c:v>
                </c:pt>
                <c:pt idx="6840">
                  <c:v>-1.2592593864841064E-2</c:v>
                </c:pt>
                <c:pt idx="6841">
                  <c:v>-1.258810047943113E-2</c:v>
                </c:pt>
                <c:pt idx="6842">
                  <c:v>-1.2583597371749137E-2</c:v>
                </c:pt>
                <c:pt idx="6843">
                  <c:v>-1.2579084563623628E-2</c:v>
                </c:pt>
                <c:pt idx="6844">
                  <c:v>-1.2574562076928275E-2</c:v>
                </c:pt>
                <c:pt idx="6845">
                  <c:v>-1.257002993358201E-2</c:v>
                </c:pt>
                <c:pt idx="6846">
                  <c:v>-1.2565488155548345E-2</c:v>
                </c:pt>
                <c:pt idx="6847">
                  <c:v>-1.2560936764835927E-2</c:v>
                </c:pt>
                <c:pt idx="6848">
                  <c:v>-1.2556375783497865E-2</c:v>
                </c:pt>
                <c:pt idx="6849">
                  <c:v>-1.2551805233631842E-2</c:v>
                </c:pt>
                <c:pt idx="6850">
                  <c:v>-1.2547225137380279E-2</c:v>
                </c:pt>
                <c:pt idx="6851">
                  <c:v>-1.2542635516929653E-2</c:v>
                </c:pt>
                <c:pt idx="6852">
                  <c:v>-1.2538036394511036E-2</c:v>
                </c:pt>
                <c:pt idx="6853">
                  <c:v>-1.253342779239941E-2</c:v>
                </c:pt>
                <c:pt idx="6854">
                  <c:v>-1.2528809732913813E-2</c:v>
                </c:pt>
                <c:pt idx="6855">
                  <c:v>-1.252418223841748E-2</c:v>
                </c:pt>
                <c:pt idx="6856">
                  <c:v>-1.2519545331317156E-2</c:v>
                </c:pt>
                <c:pt idx="6857">
                  <c:v>-1.2514899034063642E-2</c:v>
                </c:pt>
                <c:pt idx="6858">
                  <c:v>-1.2510243369151113E-2</c:v>
                </c:pt>
                <c:pt idx="6859">
                  <c:v>-1.2505578359117255E-2</c:v>
                </c:pt>
                <c:pt idx="6860">
                  <c:v>-1.2500904026543408E-2</c:v>
                </c:pt>
                <c:pt idx="6861">
                  <c:v>-1.2496220394053877E-2</c:v>
                </c:pt>
                <c:pt idx="6862">
                  <c:v>-1.2491527484316485E-2</c:v>
                </c:pt>
                <c:pt idx="6863">
                  <c:v>-1.2486825320041866E-2</c:v>
                </c:pt>
                <c:pt idx="6864">
                  <c:v>-1.2482113923983637E-2</c:v>
                </c:pt>
                <c:pt idx="6865">
                  <c:v>-1.247739331893852E-2</c:v>
                </c:pt>
                <c:pt idx="6866">
                  <c:v>-1.2472663527745627E-2</c:v>
                </c:pt>
                <c:pt idx="6867">
                  <c:v>-1.2467924573287064E-2</c:v>
                </c:pt>
                <c:pt idx="6868">
                  <c:v>-1.2463176478487114E-2</c:v>
                </c:pt>
                <c:pt idx="6869">
                  <c:v>-1.2458419266312809E-2</c:v>
                </c:pt>
                <c:pt idx="6870">
                  <c:v>-1.2453652959773241E-2</c:v>
                </c:pt>
                <c:pt idx="6871">
                  <c:v>-1.2448877581919671E-2</c:v>
                </c:pt>
                <c:pt idx="6872">
                  <c:v>-1.2444093155845713E-2</c:v>
                </c:pt>
                <c:pt idx="6873">
                  <c:v>-1.2439299704686609E-2</c:v>
                </c:pt>
                <c:pt idx="6874">
                  <c:v>-1.2434497251619787E-2</c:v>
                </c:pt>
                <c:pt idx="6875">
                  <c:v>-1.2429685819864167E-2</c:v>
                </c:pt>
                <c:pt idx="6876">
                  <c:v>-1.2424865432680303E-2</c:v>
                </c:pt>
                <c:pt idx="6877">
                  <c:v>-1.2420036113370529E-2</c:v>
                </c:pt>
                <c:pt idx="6878">
                  <c:v>-1.2415197885278234E-2</c:v>
                </c:pt>
                <c:pt idx="6879">
                  <c:v>-1.2410350771788458E-2</c:v>
                </c:pt>
                <c:pt idx="6880">
                  <c:v>-1.2405494796327144E-2</c:v>
                </c:pt>
                <c:pt idx="6881">
                  <c:v>-1.2400629982361329E-2</c:v>
                </c:pt>
                <c:pt idx="6882">
                  <c:v>-1.2395756353399243E-2</c:v>
                </c:pt>
                <c:pt idx="6883">
                  <c:v>-1.2390873932989615E-2</c:v>
                </c:pt>
                <c:pt idx="6884">
                  <c:v>-1.238598274472226E-2</c:v>
                </c:pt>
                <c:pt idx="6885">
                  <c:v>-1.2381082812227334E-2</c:v>
                </c:pt>
                <c:pt idx="6886">
                  <c:v>-1.2376174159175491E-2</c:v>
                </c:pt>
                <c:pt idx="6887">
                  <c:v>-1.2371256809278053E-2</c:v>
                </c:pt>
                <c:pt idx="6888">
                  <c:v>-1.2366330786286248E-2</c:v>
                </c:pt>
                <c:pt idx="6889">
                  <c:v>-1.2361396113991795E-2</c:v>
                </c:pt>
                <c:pt idx="6890">
                  <c:v>-1.2356452816226224E-2</c:v>
                </c:pt>
                <c:pt idx="6891">
                  <c:v>-1.2351500916860951E-2</c:v>
                </c:pt>
                <c:pt idx="6892">
                  <c:v>-1.234654043980752E-2</c:v>
                </c:pt>
                <c:pt idx="6893">
                  <c:v>-1.2341571409016783E-2</c:v>
                </c:pt>
                <c:pt idx="6894">
                  <c:v>-1.2336593848479521E-2</c:v>
                </c:pt>
                <c:pt idx="6895">
                  <c:v>-1.2331607782225733E-2</c:v>
                </c:pt>
                <c:pt idx="6896">
                  <c:v>-1.2326613234324754E-2</c:v>
                </c:pt>
                <c:pt idx="6897">
                  <c:v>-1.2321610228885421E-2</c:v>
                </c:pt>
                <c:pt idx="6898">
                  <c:v>-1.2316598790055342E-2</c:v>
                </c:pt>
                <c:pt idx="6899">
                  <c:v>-1.231157894202147E-2</c:v>
                </c:pt>
                <c:pt idx="6900">
                  <c:v>-1.2306550709009373E-2</c:v>
                </c:pt>
                <c:pt idx="6901">
                  <c:v>-1.2301514115283399E-2</c:v>
                </c:pt>
                <c:pt idx="6902">
                  <c:v>-1.2296469185146784E-2</c:v>
                </c:pt>
                <c:pt idx="6903">
                  <c:v>-1.229141594294096E-2</c:v>
                </c:pt>
                <c:pt idx="6904">
                  <c:v>-1.228635441304614E-2</c:v>
                </c:pt>
                <c:pt idx="6905">
                  <c:v>-1.2281284619880551E-2</c:v>
                </c:pt>
                <c:pt idx="6906">
                  <c:v>-1.2276206587900601E-2</c:v>
                </c:pt>
                <c:pt idx="6907">
                  <c:v>-1.2271120341601029E-2</c:v>
                </c:pt>
                <c:pt idx="6908">
                  <c:v>-1.2266025905514143E-2</c:v>
                </c:pt>
                <c:pt idx="6909">
                  <c:v>-1.2260923304210478E-2</c:v>
                </c:pt>
                <c:pt idx="6910">
                  <c:v>-1.2255812562297876E-2</c:v>
                </c:pt>
                <c:pt idx="6911">
                  <c:v>-1.2250693704422153E-2</c:v>
                </c:pt>
                <c:pt idx="6912">
                  <c:v>-1.2245566755266295E-2</c:v>
                </c:pt>
                <c:pt idx="6913">
                  <c:v>-1.2240431739550674E-2</c:v>
                </c:pt>
                <c:pt idx="6914">
                  <c:v>-1.2235288682033123E-2</c:v>
                </c:pt>
                <c:pt idx="6915">
                  <c:v>-1.2230137607508264E-2</c:v>
                </c:pt>
                <c:pt idx="6916">
                  <c:v>-1.2224978540808054E-2</c:v>
                </c:pt>
                <c:pt idx="6917">
                  <c:v>-1.2219811506801057E-2</c:v>
                </c:pt>
                <c:pt idx="6918">
                  <c:v>-1.221463653039259E-2</c:v>
                </c:pt>
                <c:pt idx="6919">
                  <c:v>-1.2209453636524863E-2</c:v>
                </c:pt>
                <c:pt idx="6920">
                  <c:v>-1.2204262850176246E-2</c:v>
                </c:pt>
                <c:pt idx="6921">
                  <c:v>-1.2199064196361875E-2</c:v>
                </c:pt>
                <c:pt idx="6922">
                  <c:v>-1.2193857700132878E-2</c:v>
                </c:pt>
                <c:pt idx="6923">
                  <c:v>-1.2188643386576518E-2</c:v>
                </c:pt>
                <c:pt idx="6924">
                  <c:v>-1.2183421280816386E-2</c:v>
                </c:pt>
                <c:pt idx="6925">
                  <c:v>-1.2178191408011603E-2</c:v>
                </c:pt>
                <c:pt idx="6926">
                  <c:v>-1.2172953793357455E-2</c:v>
                </c:pt>
                <c:pt idx="6927">
                  <c:v>-1.2167708462084613E-2</c:v>
                </c:pt>
                <c:pt idx="6928">
                  <c:v>-1.2162455439459289E-2</c:v>
                </c:pt>
                <c:pt idx="6929">
                  <c:v>-1.2157194750783409E-2</c:v>
                </c:pt>
                <c:pt idx="6930">
                  <c:v>-1.2151926421393832E-2</c:v>
                </c:pt>
                <c:pt idx="6931">
                  <c:v>-1.214665047666294E-2</c:v>
                </c:pt>
                <c:pt idx="6932">
                  <c:v>-1.2141366941997932E-2</c:v>
                </c:pt>
                <c:pt idx="6933">
                  <c:v>-1.2136075842840922E-2</c:v>
                </c:pt>
                <c:pt idx="6934">
                  <c:v>-1.2130777204669124E-2</c:v>
                </c:pt>
                <c:pt idx="6935">
                  <c:v>-1.2125471052994065E-2</c:v>
                </c:pt>
                <c:pt idx="6936">
                  <c:v>-1.2120157413362228E-2</c:v>
                </c:pt>
                <c:pt idx="6937">
                  <c:v>-1.2114836311354231E-2</c:v>
                </c:pt>
                <c:pt idx="6938">
                  <c:v>-1.2109507772585045E-2</c:v>
                </c:pt>
                <c:pt idx="6939">
                  <c:v>-1.210417182270411E-2</c:v>
                </c:pt>
                <c:pt idx="6940">
                  <c:v>-1.2098828487394556E-2</c:v>
                </c:pt>
                <c:pt idx="6941">
                  <c:v>-1.2093477792373859E-2</c:v>
                </c:pt>
                <c:pt idx="6942">
                  <c:v>-1.2088119763393029E-2</c:v>
                </c:pt>
                <c:pt idx="6943">
                  <c:v>-1.2082754426236783E-2</c:v>
                </c:pt>
                <c:pt idx="6944">
                  <c:v>-1.2077381806723698E-2</c:v>
                </c:pt>
                <c:pt idx="6945">
                  <c:v>-1.2072001930705453E-2</c:v>
                </c:pt>
                <c:pt idx="6946">
                  <c:v>-1.2066614824067397E-2</c:v>
                </c:pt>
                <c:pt idx="6947">
                  <c:v>-1.2061220512727736E-2</c:v>
                </c:pt>
                <c:pt idx="6948">
                  <c:v>-1.2055819022638137E-2</c:v>
                </c:pt>
                <c:pt idx="6949">
                  <c:v>-1.2050410379782925E-2</c:v>
                </c:pt>
                <c:pt idx="6950">
                  <c:v>-1.204499461017927E-2</c:v>
                </c:pt>
                <c:pt idx="6951">
                  <c:v>-1.2039571739877337E-2</c:v>
                </c:pt>
                <c:pt idx="6952">
                  <c:v>-1.2034141794959485E-2</c:v>
                </c:pt>
                <c:pt idx="6953">
                  <c:v>-1.2028704801540925E-2</c:v>
                </c:pt>
                <c:pt idx="6954">
                  <c:v>-1.2023260785768894E-2</c:v>
                </c:pt>
                <c:pt idx="6955">
                  <c:v>-1.2017809773822843E-2</c:v>
                </c:pt>
                <c:pt idx="6956">
                  <c:v>-1.2012351791914608E-2</c:v>
                </c:pt>
                <c:pt idx="6957">
                  <c:v>-1.2006886866287578E-2</c:v>
                </c:pt>
                <c:pt idx="6958">
                  <c:v>-1.2001415023217348E-2</c:v>
                </c:pt>
                <c:pt idx="6959">
                  <c:v>-1.1995936289010942E-2</c:v>
                </c:pt>
                <c:pt idx="6960">
                  <c:v>-1.1990450690006952E-2</c:v>
                </c:pt>
                <c:pt idx="6961">
                  <c:v>-1.1984958252575712E-2</c:v>
                </c:pt>
                <c:pt idx="6962">
                  <c:v>-1.1979459003118503E-2</c:v>
                </c:pt>
                <c:pt idx="6963">
                  <c:v>-1.197395296806816E-2</c:v>
                </c:pt>
                <c:pt idx="6964">
                  <c:v>-1.1968440173888322E-2</c:v>
                </c:pt>
                <c:pt idx="6965">
                  <c:v>-1.1962920647073551E-2</c:v>
                </c:pt>
                <c:pt idx="6966">
                  <c:v>-1.195739441414953E-2</c:v>
                </c:pt>
                <c:pt idx="6967">
                  <c:v>-1.1951861501672222E-2</c:v>
                </c:pt>
                <c:pt idx="6968">
                  <c:v>-1.1946321936228577E-2</c:v>
                </c:pt>
                <c:pt idx="6969">
                  <c:v>-1.1940775744435635E-2</c:v>
                </c:pt>
                <c:pt idx="6970">
                  <c:v>-1.1935222952940777E-2</c:v>
                </c:pt>
                <c:pt idx="6971">
                  <c:v>-1.1929663588421822E-2</c:v>
                </c:pt>
                <c:pt idx="6972">
                  <c:v>-1.1924097677586263E-2</c:v>
                </c:pt>
                <c:pt idx="6973">
                  <c:v>-1.1918525247171914E-2</c:v>
                </c:pt>
                <c:pt idx="6974">
                  <c:v>-1.1912946323946072E-2</c:v>
                </c:pt>
                <c:pt idx="6975">
                  <c:v>-1.1907360934705704E-2</c:v>
                </c:pt>
                <c:pt idx="6976">
                  <c:v>-1.1901769106277583E-2</c:v>
                </c:pt>
                <c:pt idx="6977">
                  <c:v>-1.1896170865517525E-2</c:v>
                </c:pt>
                <c:pt idx="6978">
                  <c:v>-1.1890566239310998E-2</c:v>
                </c:pt>
                <c:pt idx="6979">
                  <c:v>-1.1884955254572338E-2</c:v>
                </c:pt>
                <c:pt idx="6980">
                  <c:v>-1.1879337938244871E-2</c:v>
                </c:pt>
                <c:pt idx="6981">
                  <c:v>-1.1873714317301136E-2</c:v>
                </c:pt>
                <c:pt idx="6982">
                  <c:v>-1.1868084418742028E-2</c:v>
                </c:pt>
                <c:pt idx="6983">
                  <c:v>-1.186244826959745E-2</c:v>
                </c:pt>
                <c:pt idx="6984">
                  <c:v>-1.1856805896925416E-2</c:v>
                </c:pt>
                <c:pt idx="6985">
                  <c:v>-1.1851157327812742E-2</c:v>
                </c:pt>
                <c:pt idx="6986">
                  <c:v>-1.1845502589374137E-2</c:v>
                </c:pt>
                <c:pt idx="6987">
                  <c:v>-1.1839841708752453E-2</c:v>
                </c:pt>
                <c:pt idx="6988">
                  <c:v>-1.1834174713118794E-2</c:v>
                </c:pt>
                <c:pt idx="6989">
                  <c:v>-1.1828501629671842E-2</c:v>
                </c:pt>
                <c:pt idx="6990">
                  <c:v>-1.1822822485637964E-2</c:v>
                </c:pt>
                <c:pt idx="6991">
                  <c:v>-1.1817137308271461E-2</c:v>
                </c:pt>
                <c:pt idx="6992">
                  <c:v>-1.1811446124853655E-2</c:v>
                </c:pt>
                <c:pt idx="6993">
                  <c:v>-1.1805748962693615E-2</c:v>
                </c:pt>
                <c:pt idx="6994">
                  <c:v>-1.1800045849127186E-2</c:v>
                </c:pt>
                <c:pt idx="6995">
                  <c:v>-1.1794336811517696E-2</c:v>
                </c:pt>
                <c:pt idx="6996">
                  <c:v>-1.1788621877255101E-2</c:v>
                </c:pt>
                <c:pt idx="6997">
                  <c:v>-1.1782901073756152E-2</c:v>
                </c:pt>
                <c:pt idx="6998">
                  <c:v>-1.1777174428464583E-2</c:v>
                </c:pt>
                <c:pt idx="6999">
                  <c:v>-1.1771441968850268E-2</c:v>
                </c:pt>
                <c:pt idx="7000">
                  <c:v>-1.1765703722409865E-2</c:v>
                </c:pt>
                <c:pt idx="7001">
                  <c:v>-1.1759959716666031E-2</c:v>
                </c:pt>
                <c:pt idx="7002">
                  <c:v>-1.1754209979167559E-2</c:v>
                </c:pt>
                <c:pt idx="7003">
                  <c:v>-1.1748454537489565E-2</c:v>
                </c:pt>
                <c:pt idx="7004">
                  <c:v>-1.1742693419232623E-2</c:v>
                </c:pt>
                <c:pt idx="7005">
                  <c:v>-1.1736926652023475E-2</c:v>
                </c:pt>
                <c:pt idx="7006">
                  <c:v>-1.1731154263514162E-2</c:v>
                </c:pt>
                <c:pt idx="7007">
                  <c:v>-1.172537628138221E-2</c:v>
                </c:pt>
                <c:pt idx="7008">
                  <c:v>-1.1719592733330807E-2</c:v>
                </c:pt>
                <c:pt idx="7009">
                  <c:v>-1.1713803647087939E-2</c:v>
                </c:pt>
                <c:pt idx="7010">
                  <c:v>-1.17080090504071E-2</c:v>
                </c:pt>
                <c:pt idx="7011">
                  <c:v>-1.1702208971066412E-2</c:v>
                </c:pt>
                <c:pt idx="7012">
                  <c:v>-1.1696403436868816E-2</c:v>
                </c:pt>
                <c:pt idx="7013">
                  <c:v>-1.1690592475642265E-2</c:v>
                </c:pt>
                <c:pt idx="7014">
                  <c:v>-1.1684776115238823E-2</c:v>
                </c:pt>
                <c:pt idx="7015">
                  <c:v>-1.1678954383535407E-2</c:v>
                </c:pt>
                <c:pt idx="7016">
                  <c:v>-1.1673127308432899E-2</c:v>
                </c:pt>
                <c:pt idx="7017">
                  <c:v>-1.1667294917856334E-2</c:v>
                </c:pt>
                <c:pt idx="7018">
                  <c:v>-1.166145723975508E-2</c:v>
                </c:pt>
                <c:pt idx="7019">
                  <c:v>-1.1655614302101956E-2</c:v>
                </c:pt>
                <c:pt idx="7020">
                  <c:v>-1.1649766132893962E-2</c:v>
                </c:pt>
                <c:pt idx="7021">
                  <c:v>-1.1643912760151401E-2</c:v>
                </c:pt>
                <c:pt idx="7022">
                  <c:v>-1.1638054211918042E-2</c:v>
                </c:pt>
                <c:pt idx="7023">
                  <c:v>-1.1632190516261329E-2</c:v>
                </c:pt>
                <c:pt idx="7024">
                  <c:v>-1.1626321701271492E-2</c:v>
                </c:pt>
                <c:pt idx="7025">
                  <c:v>-1.162044779506226E-2</c:v>
                </c:pt>
                <c:pt idx="7026">
                  <c:v>-1.1614568825769995E-2</c:v>
                </c:pt>
                <c:pt idx="7027">
                  <c:v>-1.1608684821553868E-2</c:v>
                </c:pt>
                <c:pt idx="7028">
                  <c:v>-1.1602795810596016E-2</c:v>
                </c:pt>
                <c:pt idx="7029">
                  <c:v>-1.1596901821100718E-2</c:v>
                </c:pt>
                <c:pt idx="7030">
                  <c:v>-1.1591002881295082E-2</c:v>
                </c:pt>
                <c:pt idx="7031">
                  <c:v>-1.1585099019428034E-2</c:v>
                </c:pt>
                <c:pt idx="7032">
                  <c:v>-1.1579190263771083E-2</c:v>
                </c:pt>
                <c:pt idx="7033">
                  <c:v>-1.1573276642617408E-2</c:v>
                </c:pt>
                <c:pt idx="7034">
                  <c:v>-1.1567358184282051E-2</c:v>
                </c:pt>
                <c:pt idx="7035">
                  <c:v>-1.1561434917102107E-2</c:v>
                </c:pt>
                <c:pt idx="7036">
                  <c:v>-1.1555506869435806E-2</c:v>
                </c:pt>
                <c:pt idx="7037">
                  <c:v>-1.1549574069663317E-2</c:v>
                </c:pt>
                <c:pt idx="7038">
                  <c:v>-1.1543636546185754E-2</c:v>
                </c:pt>
                <c:pt idx="7039">
                  <c:v>-1.1537694327425452E-2</c:v>
                </c:pt>
                <c:pt idx="7040">
                  <c:v>-1.1531747441826079E-2</c:v>
                </c:pt>
                <c:pt idx="7041">
                  <c:v>-1.1525795917851807E-2</c:v>
                </c:pt>
                <c:pt idx="7042">
                  <c:v>-1.1519839783988036E-2</c:v>
                </c:pt>
                <c:pt idx="7043">
                  <c:v>-1.1513879068740443E-2</c:v>
                </c:pt>
                <c:pt idx="7044">
                  <c:v>-1.1507913800635238E-2</c:v>
                </c:pt>
                <c:pt idx="7045">
                  <c:v>-1.1501944008219288E-2</c:v>
                </c:pt>
                <c:pt idx="7046">
                  <c:v>-1.149596972005929E-2</c:v>
                </c:pt>
                <c:pt idx="7047">
                  <c:v>-1.1489990964742453E-2</c:v>
                </c:pt>
                <c:pt idx="7048">
                  <c:v>-1.1484007770875609E-2</c:v>
                </c:pt>
                <c:pt idx="7049">
                  <c:v>-1.1478020167085441E-2</c:v>
                </c:pt>
                <c:pt idx="7050">
                  <c:v>-1.1472028182018618E-2</c:v>
                </c:pt>
                <c:pt idx="7051">
                  <c:v>-1.1466031844340913E-2</c:v>
                </c:pt>
                <c:pt idx="7052">
                  <c:v>-1.1460031182737956E-2</c:v>
                </c:pt>
                <c:pt idx="7053">
                  <c:v>-1.1454026225914314E-2</c:v>
                </c:pt>
                <c:pt idx="7054">
                  <c:v>-1.1448017002593694E-2</c:v>
                </c:pt>
                <c:pt idx="7055">
                  <c:v>-1.1442003541519136E-2</c:v>
                </c:pt>
                <c:pt idx="7056">
                  <c:v>-1.1435985871452101E-2</c:v>
                </c:pt>
                <c:pt idx="7057">
                  <c:v>-1.1429964021173177E-2</c:v>
                </c:pt>
                <c:pt idx="7058">
                  <c:v>-1.1423938019481248E-2</c:v>
                </c:pt>
                <c:pt idx="7059">
                  <c:v>-1.1417907895193627E-2</c:v>
                </c:pt>
                <c:pt idx="7060">
                  <c:v>-1.1411873677146276E-2</c:v>
                </c:pt>
                <c:pt idx="7061">
                  <c:v>-1.1405835394192881E-2</c:v>
                </c:pt>
                <c:pt idx="7062">
                  <c:v>-1.1399793075205602E-2</c:v>
                </c:pt>
                <c:pt idx="7063">
                  <c:v>-1.1393746749074162E-2</c:v>
                </c:pt>
                <c:pt idx="7064">
                  <c:v>-1.1387696444706044E-2</c:v>
                </c:pt>
                <c:pt idx="7065">
                  <c:v>-1.1381642191026683E-2</c:v>
                </c:pt>
                <c:pt idx="7066">
                  <c:v>-1.1375584016978553E-2</c:v>
                </c:pt>
                <c:pt idx="7067">
                  <c:v>-1.1369521951521917E-2</c:v>
                </c:pt>
                <c:pt idx="7068">
                  <c:v>-1.1363456023633794E-2</c:v>
                </c:pt>
                <c:pt idx="7069">
                  <c:v>-1.1357386262308703E-2</c:v>
                </c:pt>
                <c:pt idx="7070">
                  <c:v>-1.135131269655777E-2</c:v>
                </c:pt>
                <c:pt idx="7071">
                  <c:v>-1.1345235355408908E-2</c:v>
                </c:pt>
                <c:pt idx="7072">
                  <c:v>-1.133915426790702E-2</c:v>
                </c:pt>
                <c:pt idx="7073">
                  <c:v>-1.1333069463113068E-2</c:v>
                </c:pt>
                <c:pt idx="7074">
                  <c:v>-1.1326980970104825E-2</c:v>
                </c:pt>
                <c:pt idx="7075">
                  <c:v>-1.1320888817975983E-2</c:v>
                </c:pt>
                <c:pt idx="7076">
                  <c:v>-1.131479303583631E-2</c:v>
                </c:pt>
                <c:pt idx="7077">
                  <c:v>-1.1308693652811865E-2</c:v>
                </c:pt>
                <c:pt idx="7078">
                  <c:v>-1.1302590698044093E-2</c:v>
                </c:pt>
                <c:pt idx="7079">
                  <c:v>-1.1296484200690553E-2</c:v>
                </c:pt>
                <c:pt idx="7080">
                  <c:v>-1.1290374189924001E-2</c:v>
                </c:pt>
                <c:pt idx="7081">
                  <c:v>-1.1284260694932602E-2</c:v>
                </c:pt>
                <c:pt idx="7082">
                  <c:v>-1.1278143744920111E-2</c:v>
                </c:pt>
                <c:pt idx="7083">
                  <c:v>-1.1272023369104963E-2</c:v>
                </c:pt>
                <c:pt idx="7084">
                  <c:v>-1.1265899596721012E-2</c:v>
                </c:pt>
                <c:pt idx="7085">
                  <c:v>-1.1259772457016615E-2</c:v>
                </c:pt>
                <c:pt idx="7086">
                  <c:v>-1.1253641979254844E-2</c:v>
                </c:pt>
                <c:pt idx="7087">
                  <c:v>-1.1247508192713661E-2</c:v>
                </c:pt>
                <c:pt idx="7088">
                  <c:v>-1.1241371126684991E-2</c:v>
                </c:pt>
                <c:pt idx="7089">
                  <c:v>-1.1235230810475507E-2</c:v>
                </c:pt>
                <c:pt idx="7090">
                  <c:v>-1.1229087273405679E-2</c:v>
                </c:pt>
                <c:pt idx="7091">
                  <c:v>-1.1222940544809983E-2</c:v>
                </c:pt>
                <c:pt idx="7092">
                  <c:v>-1.1216790654037094E-2</c:v>
                </c:pt>
                <c:pt idx="7093">
                  <c:v>-1.1210637630448952E-2</c:v>
                </c:pt>
                <c:pt idx="7094">
                  <c:v>-1.1204481503421529E-2</c:v>
                </c:pt>
                <c:pt idx="7095">
                  <c:v>-1.1198322302343919E-2</c:v>
                </c:pt>
                <c:pt idx="7096">
                  <c:v>-1.1192160056618513E-2</c:v>
                </c:pt>
                <c:pt idx="7097">
                  <c:v>-1.1185994795661172E-2</c:v>
                </c:pt>
                <c:pt idx="7098">
                  <c:v>-1.1179826548900356E-2</c:v>
                </c:pt>
                <c:pt idx="7099">
                  <c:v>-1.1173655345777852E-2</c:v>
                </c:pt>
                <c:pt idx="7100">
                  <c:v>-1.116748121574785E-2</c:v>
                </c:pt>
                <c:pt idx="7101">
                  <c:v>-1.1161304188277129E-2</c:v>
                </c:pt>
                <c:pt idx="7102">
                  <c:v>-1.1155124292845273E-2</c:v>
                </c:pt>
                <c:pt idx="7103">
                  <c:v>-1.1148941558943734E-2</c:v>
                </c:pt>
                <c:pt idx="7104">
                  <c:v>-1.1142756016076595E-2</c:v>
                </c:pt>
                <c:pt idx="7105">
                  <c:v>-1.1136567693759505E-2</c:v>
                </c:pt>
                <c:pt idx="7106">
                  <c:v>-1.1130376621520494E-2</c:v>
                </c:pt>
                <c:pt idx="7107">
                  <c:v>-1.1124182828898991E-2</c:v>
                </c:pt>
                <c:pt idx="7108">
                  <c:v>-1.1117986345446038E-2</c:v>
                </c:pt>
                <c:pt idx="7109">
                  <c:v>-1.1111787200724484E-2</c:v>
                </c:pt>
                <c:pt idx="7110">
                  <c:v>-1.1105585424308066E-2</c:v>
                </c:pt>
                <c:pt idx="7111">
                  <c:v>-1.1099381045782159E-2</c:v>
                </c:pt>
                <c:pt idx="7112">
                  <c:v>-1.1093174094742867E-2</c:v>
                </c:pt>
                <c:pt idx="7113">
                  <c:v>-1.10869646007972E-2</c:v>
                </c:pt>
                <c:pt idx="7114">
                  <c:v>-1.1080752593563239E-2</c:v>
                </c:pt>
                <c:pt idx="7115">
                  <c:v>-1.1074538102669283E-2</c:v>
                </c:pt>
                <c:pt idx="7116">
                  <c:v>-1.106832115775455E-2</c:v>
                </c:pt>
                <c:pt idx="7117">
                  <c:v>-1.1062101788468261E-2</c:v>
                </c:pt>
                <c:pt idx="7118">
                  <c:v>-1.1055880024469857E-2</c:v>
                </c:pt>
                <c:pt idx="7119">
                  <c:v>-1.1049655895429165E-2</c:v>
                </c:pt>
                <c:pt idx="7120">
                  <c:v>-1.1043429431025481E-2</c:v>
                </c:pt>
                <c:pt idx="7121">
                  <c:v>-1.1037200660948335E-2</c:v>
                </c:pt>
                <c:pt idx="7122">
                  <c:v>-1.1030969614896543E-2</c:v>
                </c:pt>
                <c:pt idx="7123">
                  <c:v>-1.1024736322578431E-2</c:v>
                </c:pt>
                <c:pt idx="7124">
                  <c:v>-1.1018500813712034E-2</c:v>
                </c:pt>
                <c:pt idx="7125">
                  <c:v>-1.101226311802412E-2</c:v>
                </c:pt>
                <c:pt idx="7126">
                  <c:v>-1.1006023265250981E-2</c:v>
                </c:pt>
                <c:pt idx="7127">
                  <c:v>-1.0999781285137509E-2</c:v>
                </c:pt>
                <c:pt idx="7128">
                  <c:v>-1.0993537207437376E-2</c:v>
                </c:pt>
                <c:pt idx="7129">
                  <c:v>-1.0987291061913255E-2</c:v>
                </c:pt>
                <c:pt idx="7130">
                  <c:v>-1.0981042878335859E-2</c:v>
                </c:pt>
                <c:pt idx="7131">
                  <c:v>-1.097479268648471E-2</c:v>
                </c:pt>
                <c:pt idx="7132">
                  <c:v>-1.0968540516147225E-2</c:v>
                </c:pt>
                <c:pt idx="7133">
                  <c:v>-1.0962286397118888E-2</c:v>
                </c:pt>
                <c:pt idx="7134">
                  <c:v>-1.0956030359203447E-2</c:v>
                </c:pt>
                <c:pt idx="7135">
                  <c:v>-1.0949772432212027E-2</c:v>
                </c:pt>
                <c:pt idx="7136">
                  <c:v>-1.0943512645963833E-2</c:v>
                </c:pt>
                <c:pt idx="7137">
                  <c:v>-1.093725103028524E-2</c:v>
                </c:pt>
                <c:pt idx="7138">
                  <c:v>-1.0930987615009997E-2</c:v>
                </c:pt>
                <c:pt idx="7139">
                  <c:v>-1.0924722429979421E-2</c:v>
                </c:pt>
                <c:pt idx="7140">
                  <c:v>-1.0918455505041461E-2</c:v>
                </c:pt>
                <c:pt idx="7141">
                  <c:v>-1.0912186870051459E-2</c:v>
                </c:pt>
                <c:pt idx="7142">
                  <c:v>-1.0905916554871204E-2</c:v>
                </c:pt>
                <c:pt idx="7143">
                  <c:v>-1.0899644589369163E-2</c:v>
                </c:pt>
                <c:pt idx="7144">
                  <c:v>-1.0893371003420653E-2</c:v>
                </c:pt>
                <c:pt idx="7145">
                  <c:v>-1.08870958269069E-2</c:v>
                </c:pt>
                <c:pt idx="7146">
                  <c:v>-1.0880819089715823E-2</c:v>
                </c:pt>
                <c:pt idx="7147">
                  <c:v>-1.0874540821741089E-2</c:v>
                </c:pt>
                <c:pt idx="7148">
                  <c:v>-1.0868261052882312E-2</c:v>
                </c:pt>
                <c:pt idx="7149">
                  <c:v>-1.0861979813045252E-2</c:v>
                </c:pt>
                <c:pt idx="7150">
                  <c:v>-1.0855697132140865E-2</c:v>
                </c:pt>
                <c:pt idx="7151">
                  <c:v>-1.0849413040086091E-2</c:v>
                </c:pt>
                <c:pt idx="7152">
                  <c:v>-1.0843127566802791E-2</c:v>
                </c:pt>
                <c:pt idx="7153">
                  <c:v>-1.083684074221852E-2</c:v>
                </c:pt>
                <c:pt idx="7154">
                  <c:v>-1.0830552596265568E-2</c:v>
                </c:pt>
                <c:pt idx="7155">
                  <c:v>-1.0824263158881188E-2</c:v>
                </c:pt>
                <c:pt idx="7156">
                  <c:v>-1.0817972460007775E-2</c:v>
                </c:pt>
                <c:pt idx="7157">
                  <c:v>-1.081168052959194E-2</c:v>
                </c:pt>
                <c:pt idx="7158">
                  <c:v>-1.0805387397585273E-2</c:v>
                </c:pt>
                <c:pt idx="7159">
                  <c:v>-1.0799093093943382E-2</c:v>
                </c:pt>
                <c:pt idx="7160">
                  <c:v>-1.0792797648626135E-2</c:v>
                </c:pt>
                <c:pt idx="7161">
                  <c:v>-1.0786501091597829E-2</c:v>
                </c:pt>
                <c:pt idx="7162">
                  <c:v>-1.0780203452826249E-2</c:v>
                </c:pt>
                <c:pt idx="7163">
                  <c:v>-1.0773904762283454E-2</c:v>
                </c:pt>
                <c:pt idx="7164">
                  <c:v>-1.0767605049944819E-2</c:v>
                </c:pt>
                <c:pt idx="7165">
                  <c:v>-1.076130434578927E-2</c:v>
                </c:pt>
                <c:pt idx="7166">
                  <c:v>-1.0755002679799421E-2</c:v>
                </c:pt>
                <c:pt idx="7167">
                  <c:v>-1.0748700081960681E-2</c:v>
                </c:pt>
                <c:pt idx="7168">
                  <c:v>-1.0742396582262018E-2</c:v>
                </c:pt>
                <c:pt idx="7169">
                  <c:v>-1.0736092210695013E-2</c:v>
                </c:pt>
                <c:pt idx="7170">
                  <c:v>-1.0729786997254043E-2</c:v>
                </c:pt>
                <c:pt idx="7171">
                  <c:v>-1.0723480971936513E-2</c:v>
                </c:pt>
                <c:pt idx="7172">
                  <c:v>-1.0717174164741885E-2</c:v>
                </c:pt>
                <c:pt idx="7173">
                  <c:v>-1.0710866605672468E-2</c:v>
                </c:pt>
                <c:pt idx="7174">
                  <c:v>-1.070455832473247E-2</c:v>
                </c:pt>
                <c:pt idx="7175">
                  <c:v>-1.0698249351928174E-2</c:v>
                </c:pt>
                <c:pt idx="7176">
                  <c:v>-1.0691939717268209E-2</c:v>
                </c:pt>
                <c:pt idx="7177">
                  <c:v>-1.0685629450762516E-2</c:v>
                </c:pt>
                <c:pt idx="7178">
                  <c:v>-1.0679318582423174E-2</c:v>
                </c:pt>
                <c:pt idx="7179">
                  <c:v>-1.0673007142263448E-2</c:v>
                </c:pt>
                <c:pt idx="7180">
                  <c:v>-1.0666695160297989E-2</c:v>
                </c:pt>
                <c:pt idx="7181">
                  <c:v>-1.0660382666543029E-2</c:v>
                </c:pt>
                <c:pt idx="7182">
                  <c:v>-1.0654069691015462E-2</c:v>
                </c:pt>
                <c:pt idx="7183">
                  <c:v>-1.0647756263733562E-2</c:v>
                </c:pt>
                <c:pt idx="7184">
                  <c:v>-1.0641442414716091E-2</c:v>
                </c:pt>
                <c:pt idx="7185">
                  <c:v>-1.0635128173982482E-2</c:v>
                </c:pt>
                <c:pt idx="7186">
                  <c:v>-1.0628813571553044E-2</c:v>
                </c:pt>
                <c:pt idx="7187">
                  <c:v>-1.062249863744799E-2</c:v>
                </c:pt>
                <c:pt idx="7188">
                  <c:v>-1.0616183401688272E-2</c:v>
                </c:pt>
                <c:pt idx="7189">
                  <c:v>-1.060986789429447E-2</c:v>
                </c:pt>
                <c:pt idx="7190">
                  <c:v>-1.0603552145287552E-2</c:v>
                </c:pt>
                <c:pt idx="7191">
                  <c:v>-1.059723618468799E-2</c:v>
                </c:pt>
                <c:pt idx="7192">
                  <c:v>-1.0590920042515904E-2</c:v>
                </c:pt>
                <c:pt idx="7193">
                  <c:v>-1.0584603748791329E-2</c:v>
                </c:pt>
                <c:pt idx="7194">
                  <c:v>-1.0578287333533186E-2</c:v>
                </c:pt>
                <c:pt idx="7195">
                  <c:v>-1.0571970826760112E-2</c:v>
                </c:pt>
                <c:pt idx="7196">
                  <c:v>-1.05656542584895E-2</c:v>
                </c:pt>
                <c:pt idx="7197">
                  <c:v>-1.0559337658737712E-2</c:v>
                </c:pt>
                <c:pt idx="7198">
                  <c:v>-1.055302105752026E-2</c:v>
                </c:pt>
                <c:pt idx="7199">
                  <c:v>-1.0546704484850887E-2</c:v>
                </c:pt>
                <c:pt idx="7200">
                  <c:v>-1.0540387970742308E-2</c:v>
                </c:pt>
                <c:pt idx="7201">
                  <c:v>-1.0534071545205295E-2</c:v>
                </c:pt>
                <c:pt idx="7202">
                  <c:v>-1.0527755238248863E-2</c:v>
                </c:pt>
                <c:pt idx="7203">
                  <c:v>-1.0521439079880469E-2</c:v>
                </c:pt>
                <c:pt idx="7204">
                  <c:v>-1.0515123100105066E-2</c:v>
                </c:pt>
                <c:pt idx="7205">
                  <c:v>-1.050880732892592E-2</c:v>
                </c:pt>
                <c:pt idx="7206">
                  <c:v>-1.0502491796343601E-2</c:v>
                </c:pt>
                <c:pt idx="7207">
                  <c:v>-1.0496176532356214E-2</c:v>
                </c:pt>
                <c:pt idx="7208">
                  <c:v>-1.0489861566959602E-2</c:v>
                </c:pt>
                <c:pt idx="7209">
                  <c:v>-1.0483546930146406E-2</c:v>
                </c:pt>
                <c:pt idx="7210">
                  <c:v>-1.047723265190683E-2</c:v>
                </c:pt>
                <c:pt idx="7211">
                  <c:v>-1.0470918762227686E-2</c:v>
                </c:pt>
                <c:pt idx="7212">
                  <c:v>-1.0464605291092626E-2</c:v>
                </c:pt>
                <c:pt idx="7213">
                  <c:v>-1.0458292268482315E-2</c:v>
                </c:pt>
                <c:pt idx="7214">
                  <c:v>-1.0451979724373514E-2</c:v>
                </c:pt>
                <c:pt idx="7215">
                  <c:v>-1.0445667688739793E-2</c:v>
                </c:pt>
                <c:pt idx="7216">
                  <c:v>-1.0439356191550684E-2</c:v>
                </c:pt>
                <c:pt idx="7217">
                  <c:v>-1.0433045262771804E-2</c:v>
                </c:pt>
                <c:pt idx="7218">
                  <c:v>-1.0426734932365091E-2</c:v>
                </c:pt>
                <c:pt idx="7219">
                  <c:v>-1.0420425230287838E-2</c:v>
                </c:pt>
                <c:pt idx="7220">
                  <c:v>-1.0414116186493487E-2</c:v>
                </c:pt>
                <c:pt idx="7221">
                  <c:v>-1.0407807830930687E-2</c:v>
                </c:pt>
                <c:pt idx="7222">
                  <c:v>-1.0401500193543477E-2</c:v>
                </c:pt>
                <c:pt idx="7223">
                  <c:v>-1.0395193304271503E-2</c:v>
                </c:pt>
                <c:pt idx="7224">
                  <c:v>-1.0388887193049062E-2</c:v>
                </c:pt>
                <c:pt idx="7225">
                  <c:v>-1.0382581889805885E-2</c:v>
                </c:pt>
                <c:pt idx="7226">
                  <c:v>-1.0376277424466203E-2</c:v>
                </c:pt>
                <c:pt idx="7227">
                  <c:v>-1.0369973826948918E-2</c:v>
                </c:pt>
                <c:pt idx="7228">
                  <c:v>-1.0363671127167831E-2</c:v>
                </c:pt>
                <c:pt idx="7229">
                  <c:v>-1.0357369355030703E-2</c:v>
                </c:pt>
                <c:pt idx="7230">
                  <c:v>-1.0351068540439996E-2</c:v>
                </c:pt>
                <c:pt idx="7231">
                  <c:v>-1.0344768713291857E-2</c:v>
                </c:pt>
                <c:pt idx="7232">
                  <c:v>-1.0338469903476857E-2</c:v>
                </c:pt>
                <c:pt idx="7233">
                  <c:v>-1.0332172140879062E-2</c:v>
                </c:pt>
                <c:pt idx="7234">
                  <c:v>-1.0325875455376249E-2</c:v>
                </c:pt>
                <c:pt idx="7235">
                  <c:v>-1.0319579876840084E-2</c:v>
                </c:pt>
                <c:pt idx="7236">
                  <c:v>-1.0313285435135183E-2</c:v>
                </c:pt>
                <c:pt idx="7237">
                  <c:v>-1.0306992160119901E-2</c:v>
                </c:pt>
                <c:pt idx="7238">
                  <c:v>-1.0300700081645379E-2</c:v>
                </c:pt>
                <c:pt idx="7239">
                  <c:v>-1.0294409229555749E-2</c:v>
                </c:pt>
                <c:pt idx="7240">
                  <c:v>-1.0288119633688331E-2</c:v>
                </c:pt>
                <c:pt idx="7241">
                  <c:v>-1.0281831323872687E-2</c:v>
                </c:pt>
                <c:pt idx="7242">
                  <c:v>-1.027554432993141E-2</c:v>
                </c:pt>
                <c:pt idx="7243">
                  <c:v>-1.0269258681679177E-2</c:v>
                </c:pt>
                <c:pt idx="7244">
                  <c:v>-1.026297440892293E-2</c:v>
                </c:pt>
                <c:pt idx="7245">
                  <c:v>-1.0256691541462097E-2</c:v>
                </c:pt>
                <c:pt idx="7246">
                  <c:v>-1.0250410109087695E-2</c:v>
                </c:pt>
                <c:pt idx="7247">
                  <c:v>-1.0244130141582979E-2</c:v>
                </c:pt>
                <c:pt idx="7248">
                  <c:v>-1.0237851668722635E-2</c:v>
                </c:pt>
                <c:pt idx="7249">
                  <c:v>-1.0231574720272899E-2</c:v>
                </c:pt>
                <c:pt idx="7250">
                  <c:v>-1.0225299325991793E-2</c:v>
                </c:pt>
                <c:pt idx="7251">
                  <c:v>-1.021902551562818E-2</c:v>
                </c:pt>
                <c:pt idx="7252">
                  <c:v>-1.0212753318922531E-2</c:v>
                </c:pt>
                <c:pt idx="7253">
                  <c:v>-1.020648276560597E-2</c:v>
                </c:pt>
                <c:pt idx="7254">
                  <c:v>-1.0200213885400518E-2</c:v>
                </c:pt>
                <c:pt idx="7255">
                  <c:v>-1.0193946708019253E-2</c:v>
                </c:pt>
                <c:pt idx="7256">
                  <c:v>-1.0187681263165384E-2</c:v>
                </c:pt>
                <c:pt idx="7257">
                  <c:v>-1.0181417580533038E-2</c:v>
                </c:pt>
                <c:pt idx="7258">
                  <c:v>-1.0175155689806304E-2</c:v>
                </c:pt>
                <c:pt idx="7259">
                  <c:v>-1.0168895620659433E-2</c:v>
                </c:pt>
                <c:pt idx="7260">
                  <c:v>-1.0162637402757038E-2</c:v>
                </c:pt>
                <c:pt idx="7261">
                  <c:v>-1.0156381065753176E-2</c:v>
                </c:pt>
                <c:pt idx="7262">
                  <c:v>-1.015012663929209E-2</c:v>
                </c:pt>
                <c:pt idx="7263">
                  <c:v>-1.0143874153007323E-2</c:v>
                </c:pt>
                <c:pt idx="7264">
                  <c:v>-1.0137623636521848E-2</c:v>
                </c:pt>
                <c:pt idx="7265">
                  <c:v>-1.013137511944831E-2</c:v>
                </c:pt>
                <c:pt idx="7266">
                  <c:v>-1.0125128631388088E-2</c:v>
                </c:pt>
                <c:pt idx="7267">
                  <c:v>-1.0118884201932061E-2</c:v>
                </c:pt>
                <c:pt idx="7268">
                  <c:v>-1.0112641860659556E-2</c:v>
                </c:pt>
                <c:pt idx="7269">
                  <c:v>-1.0106401637139127E-2</c:v>
                </c:pt>
                <c:pt idx="7270">
                  <c:v>-1.0100163560927604E-2</c:v>
                </c:pt>
                <c:pt idx="7271">
                  <c:v>-1.0093927661570308E-2</c:v>
                </c:pt>
                <c:pt idx="7272">
                  <c:v>-1.0087693968601222E-2</c:v>
                </c:pt>
                <c:pt idx="7273">
                  <c:v>-1.0081462511542103E-2</c:v>
                </c:pt>
                <c:pt idx="7274">
                  <c:v>-1.007523331990323E-2</c:v>
                </c:pt>
                <c:pt idx="7275">
                  <c:v>-1.0069006423182456E-2</c:v>
                </c:pt>
                <c:pt idx="7276">
                  <c:v>-1.0062781850865416E-2</c:v>
                </c:pt>
                <c:pt idx="7277">
                  <c:v>-1.0056559632425736E-2</c:v>
                </c:pt>
                <c:pt idx="7278">
                  <c:v>-1.0050339797324115E-2</c:v>
                </c:pt>
                <c:pt idx="7279">
                  <c:v>-1.0044122375009014E-2</c:v>
                </c:pt>
                <c:pt idx="7280">
                  <c:v>-1.0037907394915863E-2</c:v>
                </c:pt>
                <c:pt idx="7281">
                  <c:v>-1.0031694886467116E-2</c:v>
                </c:pt>
                <c:pt idx="7282">
                  <c:v>-1.0025484879072545E-2</c:v>
                </c:pt>
                <c:pt idx="7283">
                  <c:v>-1.0019277402128284E-2</c:v>
                </c:pt>
                <c:pt idx="7284">
                  <c:v>-1.0013072485017559E-2</c:v>
                </c:pt>
                <c:pt idx="7285">
                  <c:v>-1.0006870157109812E-2</c:v>
                </c:pt>
                <c:pt idx="7286">
                  <c:v>-1.0000670447760892E-2</c:v>
                </c:pt>
                <c:pt idx="7287">
                  <c:v>-9.994473386313216E-3</c:v>
                </c:pt>
                <c:pt idx="7288">
                  <c:v>-9.9882790020948738E-3</c:v>
                </c:pt>
                <c:pt idx="7289">
                  <c:v>-9.982087324420387E-3</c:v>
                </c:pt>
                <c:pt idx="7290">
                  <c:v>-9.9758983825897641E-3</c:v>
                </c:pt>
                <c:pt idx="7291">
                  <c:v>-9.9697122058887266E-3</c:v>
                </c:pt>
                <c:pt idx="7292">
                  <c:v>-9.9635288235888925E-3</c:v>
                </c:pt>
                <c:pt idx="7293">
                  <c:v>-9.9573482649468453E-3</c:v>
                </c:pt>
                <c:pt idx="7294">
                  <c:v>-9.9511705592049016E-3</c:v>
                </c:pt>
                <c:pt idx="7295">
                  <c:v>-9.9449957355901997E-3</c:v>
                </c:pt>
                <c:pt idx="7296">
                  <c:v>-9.938823823314874E-3</c:v>
                </c:pt>
                <c:pt idx="7297">
                  <c:v>-9.9326548515762721E-3</c:v>
                </c:pt>
                <c:pt idx="7298">
                  <c:v>-9.9264888495560095E-3</c:v>
                </c:pt>
                <c:pt idx="7299">
                  <c:v>-9.9203258464207605E-3</c:v>
                </c:pt>
                <c:pt idx="7300">
                  <c:v>-9.914165871321318E-3</c:v>
                </c:pt>
                <c:pt idx="7301">
                  <c:v>-9.9080089533927756E-3</c:v>
                </c:pt>
                <c:pt idx="7302">
                  <c:v>-9.9018551217547567E-3</c:v>
                </c:pt>
                <c:pt idx="7303">
                  <c:v>-9.8957044055104793E-3</c:v>
                </c:pt>
                <c:pt idx="7304">
                  <c:v>-9.8895568337475093E-3</c:v>
                </c:pt>
                <c:pt idx="7305">
                  <c:v>-9.8834124355367328E-3</c:v>
                </c:pt>
                <c:pt idx="7306">
                  <c:v>-9.8772712399331185E-3</c:v>
                </c:pt>
                <c:pt idx="7307">
                  <c:v>-9.8711332759747784E-3</c:v>
                </c:pt>
                <c:pt idx="7308">
                  <c:v>-9.8649985726831941E-3</c:v>
                </c:pt>
                <c:pt idx="7309">
                  <c:v>-9.8588671590633947E-3</c:v>
                </c:pt>
                <c:pt idx="7310">
                  <c:v>-9.8527390641031509E-3</c:v>
                </c:pt>
                <c:pt idx="7311">
                  <c:v>-9.8466143167731859E-3</c:v>
                </c:pt>
                <c:pt idx="7312">
                  <c:v>-9.8404929460273547E-3</c:v>
                </c:pt>
                <c:pt idx="7313">
                  <c:v>-9.8343749808017505E-3</c:v>
                </c:pt>
                <c:pt idx="7314">
                  <c:v>-9.8282604500154365E-3</c:v>
                </c:pt>
                <c:pt idx="7315">
                  <c:v>-9.8221493825694194E-3</c:v>
                </c:pt>
                <c:pt idx="7316">
                  <c:v>-9.8160418073474226E-3</c:v>
                </c:pt>
                <c:pt idx="7317">
                  <c:v>-9.8099377532149656E-3</c:v>
                </c:pt>
                <c:pt idx="7318">
                  <c:v>-9.8038372490195369E-3</c:v>
                </c:pt>
                <c:pt idx="7319">
                  <c:v>-9.7977403235908235E-3</c:v>
                </c:pt>
                <c:pt idx="7320">
                  <c:v>-9.7916470057397773E-3</c:v>
                </c:pt>
                <c:pt idx="7321">
                  <c:v>-9.7855573242593748E-3</c:v>
                </c:pt>
                <c:pt idx="7322">
                  <c:v>-9.7794713079237122E-3</c:v>
                </c:pt>
                <c:pt idx="7323">
                  <c:v>-9.7733889854881711E-3</c:v>
                </c:pt>
                <c:pt idx="7324">
                  <c:v>-9.7673103856896534E-3</c:v>
                </c:pt>
                <c:pt idx="7325">
                  <c:v>-9.7612355372456439E-3</c:v>
                </c:pt>
                <c:pt idx="7326">
                  <c:v>-9.755164468854988E-3</c:v>
                </c:pt>
                <c:pt idx="7327">
                  <c:v>-9.749097209196941E-3</c:v>
                </c:pt>
                <c:pt idx="7328">
                  <c:v>-9.7430337869314123E-3</c:v>
                </c:pt>
                <c:pt idx="7329">
                  <c:v>-9.7369742306990976E-3</c:v>
                </c:pt>
                <c:pt idx="7330">
                  <c:v>-9.7309185691206463E-3</c:v>
                </c:pt>
                <c:pt idx="7331">
                  <c:v>-9.7248668307973619E-3</c:v>
                </c:pt>
                <c:pt idx="7332">
                  <c:v>-9.7188190443102881E-3</c:v>
                </c:pt>
                <c:pt idx="7333">
                  <c:v>-9.7127752382204554E-3</c:v>
                </c:pt>
                <c:pt idx="7334">
                  <c:v>-9.7067354410690122E-3</c:v>
                </c:pt>
                <c:pt idx="7335">
                  <c:v>-9.7006996813763791E-3</c:v>
                </c:pt>
                <c:pt idx="7336">
                  <c:v>-9.6946679876429263E-3</c:v>
                </c:pt>
                <c:pt idx="7337">
                  <c:v>-9.6886403883481437E-3</c:v>
                </c:pt>
                <c:pt idx="7338">
                  <c:v>-9.6826169119507855E-3</c:v>
                </c:pt>
                <c:pt idx="7339">
                  <c:v>-9.6765975868890949E-3</c:v>
                </c:pt>
                <c:pt idx="7340">
                  <c:v>-9.6705824415798843E-3</c:v>
                </c:pt>
                <c:pt idx="7341">
                  <c:v>-9.6645715044192601E-3</c:v>
                </c:pt>
                <c:pt idx="7342">
                  <c:v>-9.6585648037817613E-3</c:v>
                </c:pt>
                <c:pt idx="7343">
                  <c:v>-9.6525623680205341E-3</c:v>
                </c:pt>
                <c:pt idx="7344">
                  <c:v>-9.646564225467549E-3</c:v>
                </c:pt>
                <c:pt idx="7345">
                  <c:v>-9.6405704044326534E-3</c:v>
                </c:pt>
                <c:pt idx="7346">
                  <c:v>-9.6345809332043474E-3</c:v>
                </c:pt>
                <c:pt idx="7347">
                  <c:v>-9.628595840048897E-3</c:v>
                </c:pt>
                <c:pt idx="7348">
                  <c:v>-9.6226151532104749E-3</c:v>
                </c:pt>
                <c:pt idx="7349">
                  <c:v>-9.6166389009114169E-3</c:v>
                </c:pt>
                <c:pt idx="7350">
                  <c:v>-9.6106671113512961E-3</c:v>
                </c:pt>
                <c:pt idx="7351">
                  <c:v>-9.6046998127076559E-3</c:v>
                </c:pt>
                <c:pt idx="7352">
                  <c:v>-9.5987370331350325E-3</c:v>
                </c:pt>
                <c:pt idx="7353">
                  <c:v>-9.5927788007656341E-3</c:v>
                </c:pt>
                <c:pt idx="7354">
                  <c:v>-9.5868251437085279E-3</c:v>
                </c:pt>
                <c:pt idx="7355">
                  <c:v>-9.5808760900497683E-3</c:v>
                </c:pt>
                <c:pt idx="7356">
                  <c:v>-9.57493166785265E-3</c:v>
                </c:pt>
                <c:pt idx="7357">
                  <c:v>-9.5689919051567297E-3</c:v>
                </c:pt>
                <c:pt idx="7358">
                  <c:v>-9.5630568299786452E-3</c:v>
                </c:pt>
                <c:pt idx="7359">
                  <c:v>-9.557126470311185E-3</c:v>
                </c:pt>
                <c:pt idx="7360">
                  <c:v>-9.5512008541234934E-3</c:v>
                </c:pt>
                <c:pt idx="7361">
                  <c:v>-9.5452800093612476E-3</c:v>
                </c:pt>
                <c:pt idx="7362">
                  <c:v>-9.5393639639457881E-3</c:v>
                </c:pt>
                <c:pt idx="7363">
                  <c:v>-9.5334527457748373E-3</c:v>
                </c:pt>
                <c:pt idx="7364">
                  <c:v>-9.5275463827216352E-3</c:v>
                </c:pt>
                <c:pt idx="7365">
                  <c:v>-9.5216449026350822E-3</c:v>
                </c:pt>
                <c:pt idx="7366">
                  <c:v>-9.5157483333399833E-3</c:v>
                </c:pt>
                <c:pt idx="7367">
                  <c:v>-9.5098567026361495E-3</c:v>
                </c:pt>
                <c:pt idx="7368">
                  <c:v>-9.5039700382991109E-3</c:v>
                </c:pt>
                <c:pt idx="7369">
                  <c:v>-9.4980883680792442E-3</c:v>
                </c:pt>
                <c:pt idx="7370">
                  <c:v>-9.4922117197019738E-3</c:v>
                </c:pt>
                <c:pt idx="7371">
                  <c:v>-9.4863401208679365E-3</c:v>
                </c:pt>
                <c:pt idx="7372">
                  <c:v>-9.4804735992521302E-3</c:v>
                </c:pt>
                <c:pt idx="7373">
                  <c:v>-9.4746121825046315E-3</c:v>
                </c:pt>
                <c:pt idx="7374">
                  <c:v>-9.468755898249687E-3</c:v>
                </c:pt>
                <c:pt idx="7375">
                  <c:v>-9.4629047740859562E-3</c:v>
                </c:pt>
                <c:pt idx="7376">
                  <c:v>-9.4570588375866571E-3</c:v>
                </c:pt>
                <c:pt idx="7377">
                  <c:v>-9.4512181162987249E-3</c:v>
                </c:pt>
                <c:pt idx="7378">
                  <c:v>-9.4453826377434956E-3</c:v>
                </c:pt>
                <c:pt idx="7379">
                  <c:v>-9.439552429415873E-3</c:v>
                </c:pt>
                <c:pt idx="7380">
                  <c:v>-9.4337275187844852E-3</c:v>
                </c:pt>
                <c:pt idx="7381">
                  <c:v>-9.4279079332918962E-3</c:v>
                </c:pt>
                <c:pt idx="7382">
                  <c:v>-9.4220937003537068E-3</c:v>
                </c:pt>
                <c:pt idx="7383">
                  <c:v>-9.4162848473593047E-3</c:v>
                </c:pt>
                <c:pt idx="7384">
                  <c:v>-9.410481401670983E-3</c:v>
                </c:pt>
                <c:pt idx="7385">
                  <c:v>-9.4046833906241238E-3</c:v>
                </c:pt>
                <c:pt idx="7386">
                  <c:v>-9.3988908415273808E-3</c:v>
                </c:pt>
                <c:pt idx="7387">
                  <c:v>-9.3931037816618324E-3</c:v>
                </c:pt>
                <c:pt idx="7388">
                  <c:v>-9.3873222382816739E-3</c:v>
                </c:pt>
                <c:pt idx="7389">
                  <c:v>-9.3815462386132673E-3</c:v>
                </c:pt>
                <c:pt idx="7390">
                  <c:v>-9.3757758098558467E-3</c:v>
                </c:pt>
                <c:pt idx="7391">
                  <c:v>-9.3700109791806253E-3</c:v>
                </c:pt>
                <c:pt idx="7392">
                  <c:v>-9.3642517737310433E-3</c:v>
                </c:pt>
                <c:pt idx="7393">
                  <c:v>-9.3584982206229017E-3</c:v>
                </c:pt>
                <c:pt idx="7394">
                  <c:v>-9.3527503469435381E-3</c:v>
                </c:pt>
                <c:pt idx="7395">
                  <c:v>-9.3470081797524876E-3</c:v>
                </c:pt>
                <c:pt idx="7396">
                  <c:v>-9.3412717460807128E-3</c:v>
                </c:pt>
                <c:pt idx="7397">
                  <c:v>-9.3355410729306677E-3</c:v>
                </c:pt>
                <c:pt idx="7398">
                  <c:v>-9.3298161872765913E-3</c:v>
                </c:pt>
                <c:pt idx="7399">
                  <c:v>-9.324097116063584E-3</c:v>
                </c:pt>
                <c:pt idx="7400">
                  <c:v>-9.3183838862083493E-3</c:v>
                </c:pt>
                <c:pt idx="7401">
                  <c:v>-9.312676524598322E-3</c:v>
                </c:pt>
                <c:pt idx="7402">
                  <c:v>-9.3069750580918841E-3</c:v>
                </c:pt>
                <c:pt idx="7403">
                  <c:v>-9.3012795135184942E-3</c:v>
                </c:pt>
                <c:pt idx="7404">
                  <c:v>-9.2955899176778885E-3</c:v>
                </c:pt>
                <c:pt idx="7405">
                  <c:v>-9.2899062973407324E-3</c:v>
                </c:pt>
                <c:pt idx="7406">
                  <c:v>-9.2842286792478319E-3</c:v>
                </c:pt>
                <c:pt idx="7407">
                  <c:v>-9.2785570901102489E-3</c:v>
                </c:pt>
                <c:pt idx="7408">
                  <c:v>-9.2728915566095693E-3</c:v>
                </c:pt>
                <c:pt idx="7409">
                  <c:v>-9.2672321053969831E-3</c:v>
                </c:pt>
                <c:pt idx="7410">
                  <c:v>-9.2615787630939868E-3</c:v>
                </c:pt>
                <c:pt idx="7411">
                  <c:v>-9.2559315562915911E-3</c:v>
                </c:pt>
                <c:pt idx="7412">
                  <c:v>-9.2502905115504526E-3</c:v>
                </c:pt>
                <c:pt idx="7413">
                  <c:v>-9.2446556554011128E-3</c:v>
                </c:pt>
                <c:pt idx="7414">
                  <c:v>-9.2390270143430653E-3</c:v>
                </c:pt>
                <c:pt idx="7415">
                  <c:v>-9.2334046148455397E-3</c:v>
                </c:pt>
                <c:pt idx="7416">
                  <c:v>-9.2277884833466186E-3</c:v>
                </c:pt>
                <c:pt idx="7417">
                  <c:v>-9.2221786462534389E-3</c:v>
                </c:pt>
                <c:pt idx="7418">
                  <c:v>-9.2165751299423202E-3</c:v>
                </c:pt>
                <c:pt idx="7419">
                  <c:v>-9.2109779607580326E-3</c:v>
                </c:pt>
                <c:pt idx="7420">
                  <c:v>-9.2053871650143795E-3</c:v>
                </c:pt>
                <c:pt idx="7421">
                  <c:v>-9.1998027689934297E-3</c:v>
                </c:pt>
                <c:pt idx="7422">
                  <c:v>-9.1942247989456501E-3</c:v>
                </c:pt>
                <c:pt idx="7423">
                  <c:v>-9.188653281090144E-3</c:v>
                </c:pt>
                <c:pt idx="7424">
                  <c:v>-9.1830882416137471E-3</c:v>
                </c:pt>
                <c:pt idx="7425">
                  <c:v>-9.1775297066718046E-3</c:v>
                </c:pt>
                <c:pt idx="7426">
                  <c:v>-9.1719777023871567E-3</c:v>
                </c:pt>
                <c:pt idx="7427">
                  <c:v>-9.166432254850863E-3</c:v>
                </c:pt>
                <c:pt idx="7428">
                  <c:v>-9.1608933901213656E-3</c:v>
                </c:pt>
                <c:pt idx="7429">
                  <c:v>-9.1553611342246773E-3</c:v>
                </c:pt>
                <c:pt idx="7430">
                  <c:v>-9.1498355131545538E-3</c:v>
                </c:pt>
                <c:pt idx="7431">
                  <c:v>-9.1443165528716491E-3</c:v>
                </c:pt>
                <c:pt idx="7432">
                  <c:v>-9.1388042793042416E-3</c:v>
                </c:pt>
                <c:pt idx="7433">
                  <c:v>-9.1332987183473761E-3</c:v>
                </c:pt>
                <c:pt idx="7434">
                  <c:v>-9.1277998958630615E-3</c:v>
                </c:pt>
                <c:pt idx="7435">
                  <c:v>-9.1223078376803986E-3</c:v>
                </c:pt>
                <c:pt idx="7436">
                  <c:v>-9.1168225695948662E-3</c:v>
                </c:pt>
                <c:pt idx="7437">
                  <c:v>-9.1113441173688858E-3</c:v>
                </c:pt>
                <c:pt idx="7438">
                  <c:v>-9.1058725067310713E-3</c:v>
                </c:pt>
                <c:pt idx="7439">
                  <c:v>-9.10040776337636E-3</c:v>
                </c:pt>
                <c:pt idx="7440">
                  <c:v>-9.0949499129662423E-3</c:v>
                </c:pt>
                <c:pt idx="7441">
                  <c:v>-9.0894989811279147E-3</c:v>
                </c:pt>
                <c:pt idx="7442">
                  <c:v>-9.0840549934549462E-3</c:v>
                </c:pt>
                <c:pt idx="7443">
                  <c:v>-9.0786179755064887E-3</c:v>
                </c:pt>
                <c:pt idx="7444">
                  <c:v>-9.0731879528074388E-3</c:v>
                </c:pt>
                <c:pt idx="7445">
                  <c:v>-9.0677649508486141E-3</c:v>
                </c:pt>
                <c:pt idx="7446">
                  <c:v>-9.0623489950859473E-3</c:v>
                </c:pt>
                <c:pt idx="7447">
                  <c:v>-9.0569401109411671E-3</c:v>
                </c:pt>
                <c:pt idx="7448">
                  <c:v>-9.0515383238009405E-3</c:v>
                </c:pt>
                <c:pt idx="7449">
                  <c:v>-9.0461436590171269E-3</c:v>
                </c:pt>
                <c:pt idx="7450">
                  <c:v>-9.040756141906886E-3</c:v>
                </c:pt>
                <c:pt idx="7451">
                  <c:v>-9.0353757977519131E-3</c:v>
                </c:pt>
                <c:pt idx="7452">
                  <c:v>-9.0300026517990788E-3</c:v>
                </c:pt>
                <c:pt idx="7453">
                  <c:v>-9.0246367292596413E-3</c:v>
                </c:pt>
                <c:pt idx="7454">
                  <c:v>-9.0192780553094189E-3</c:v>
                </c:pt>
                <c:pt idx="7455">
                  <c:v>-9.0139266550889659E-3</c:v>
                </c:pt>
                <c:pt idx="7456">
                  <c:v>-9.0085825537027479E-3</c:v>
                </c:pt>
                <c:pt idx="7457">
                  <c:v>-9.0032457762198419E-3</c:v>
                </c:pt>
                <c:pt idx="7458">
                  <c:v>-8.9979163476731194E-3</c:v>
                </c:pt>
                <c:pt idx="7459">
                  <c:v>-8.9925942930594183E-3</c:v>
                </c:pt>
                <c:pt idx="7460">
                  <c:v>-8.9872796373397183E-3</c:v>
                </c:pt>
                <c:pt idx="7461">
                  <c:v>-8.9819724054383526E-3</c:v>
                </c:pt>
                <c:pt idx="7462">
                  <c:v>-8.976672622243647E-3</c:v>
                </c:pt>
                <c:pt idx="7463">
                  <c:v>-8.9713803126070576E-3</c:v>
                </c:pt>
                <c:pt idx="7464">
                  <c:v>-8.9660955013438105E-3</c:v>
                </c:pt>
                <c:pt idx="7465">
                  <c:v>-8.9608182132320784E-3</c:v>
                </c:pt>
                <c:pt idx="7466">
                  <c:v>-8.9555484730132525E-3</c:v>
                </c:pt>
                <c:pt idx="7467">
                  <c:v>-8.9502863053919808E-3</c:v>
                </c:pt>
                <c:pt idx="7468">
                  <c:v>-8.9450317350355871E-3</c:v>
                </c:pt>
                <c:pt idx="7469">
                  <c:v>-8.939784786574187E-3</c:v>
                </c:pt>
                <c:pt idx="7470">
                  <c:v>-8.9345454846008719E-3</c:v>
                </c:pt>
                <c:pt idx="7471">
                  <c:v>-8.9293138536709338E-3</c:v>
                </c:pt>
                <c:pt idx="7472">
                  <c:v>-8.9240899183024979E-3</c:v>
                </c:pt>
                <c:pt idx="7473">
                  <c:v>-8.9188737029756663E-3</c:v>
                </c:pt>
                <c:pt idx="7474">
                  <c:v>-8.9136652321331247E-3</c:v>
                </c:pt>
                <c:pt idx="7475">
                  <c:v>-8.9084645301794173E-3</c:v>
                </c:pt>
                <c:pt idx="7476">
                  <c:v>-8.9032716214810723E-3</c:v>
                </c:pt>
                <c:pt idx="7477">
                  <c:v>-8.8980865303668159E-3</c:v>
                </c:pt>
                <c:pt idx="7478">
                  <c:v>-8.8929092811267513E-3</c:v>
                </c:pt>
                <c:pt idx="7479">
                  <c:v>-8.8877398980130029E-3</c:v>
                </c:pt>
                <c:pt idx="7480">
                  <c:v>-8.882578405238992E-3</c:v>
                </c:pt>
                <c:pt idx="7481">
                  <c:v>-8.8774248269795422E-3</c:v>
                </c:pt>
                <c:pt idx="7482">
                  <c:v>-8.8722791873710894E-3</c:v>
                </c:pt>
                <c:pt idx="7483">
                  <c:v>-8.8671415105109289E-3</c:v>
                </c:pt>
                <c:pt idx="7484">
                  <c:v>-8.8620118204577897E-3</c:v>
                </c:pt>
                <c:pt idx="7485">
                  <c:v>-8.8568901412311163E-3</c:v>
                </c:pt>
                <c:pt idx="7486">
                  <c:v>-8.8517764968112245E-3</c:v>
                </c:pt>
                <c:pt idx="7487">
                  <c:v>-8.8466709111394478E-3</c:v>
                </c:pt>
                <c:pt idx="7488">
                  <c:v>-8.8415734081174185E-3</c:v>
                </c:pt>
                <c:pt idx="7489">
                  <c:v>-8.8364840116076579E-3</c:v>
                </c:pt>
                <c:pt idx="7490">
                  <c:v>-8.8314027454328356E-3</c:v>
                </c:pt>
                <c:pt idx="7491">
                  <c:v>-8.8263296333759445E-3</c:v>
                </c:pt>
                <c:pt idx="7492">
                  <c:v>-8.8212646991804172E-3</c:v>
                </c:pt>
                <c:pt idx="7493">
                  <c:v>-8.8162079665494338E-3</c:v>
                </c:pt>
                <c:pt idx="7494">
                  <c:v>-8.8111594591465253E-3</c:v>
                </c:pt>
                <c:pt idx="7495">
                  <c:v>-8.8061192005948041E-3</c:v>
                </c:pt>
                <c:pt idx="7496">
                  <c:v>-8.8010872144771209E-3</c:v>
                </c:pt>
                <c:pt idx="7497">
                  <c:v>-8.7960635243362686E-3</c:v>
                </c:pt>
                <c:pt idx="7498">
                  <c:v>-8.7910481536742167E-3</c:v>
                </c:pt>
                <c:pt idx="7499">
                  <c:v>-8.7860411259526802E-3</c:v>
                </c:pt>
                <c:pt idx="7500">
                  <c:v>-8.7810424645924784E-3</c:v>
                </c:pt>
                <c:pt idx="7501">
                  <c:v>-8.7760521929735984E-3</c:v>
                </c:pt>
                <c:pt idx="7502">
                  <c:v>-8.7710703344354036E-3</c:v>
                </c:pt>
                <c:pt idx="7503">
                  <c:v>-8.7660969122758982E-3</c:v>
                </c:pt>
                <c:pt idx="7504">
                  <c:v>-8.7611319497522978E-3</c:v>
                </c:pt>
                <c:pt idx="7505">
                  <c:v>-8.7561754700803372E-3</c:v>
                </c:pt>
                <c:pt idx="7506">
                  <c:v>-8.7512274964344182E-3</c:v>
                </c:pt>
                <c:pt idx="7507">
                  <c:v>-8.7462880519477565E-3</c:v>
                </c:pt>
                <c:pt idx="7508">
                  <c:v>-8.7413571597116536E-3</c:v>
                </c:pt>
                <c:pt idx="7509">
                  <c:v>-8.736434842776114E-3</c:v>
                </c:pt>
                <c:pt idx="7510">
                  <c:v>-8.7315211241490113E-3</c:v>
                </c:pt>
                <c:pt idx="7511">
                  <c:v>-8.7266160267966963E-3</c:v>
                </c:pt>
                <c:pt idx="7512">
                  <c:v>-8.7217195736432815E-3</c:v>
                </c:pt>
                <c:pt idx="7513">
                  <c:v>-8.7168317875707564E-3</c:v>
                </c:pt>
                <c:pt idx="7514">
                  <c:v>-8.7119526914192086E-3</c:v>
                </c:pt>
                <c:pt idx="7515">
                  <c:v>-8.7070823079860651E-3</c:v>
                </c:pt>
                <c:pt idx="7516">
                  <c:v>-8.7022206600266619E-3</c:v>
                </c:pt>
                <c:pt idx="7517">
                  <c:v>-8.6973677702535997E-3</c:v>
                </c:pt>
                <c:pt idx="7518">
                  <c:v>-8.6925236613368245E-3</c:v>
                </c:pt>
                <c:pt idx="7519">
                  <c:v>-8.6876883559038245E-3</c:v>
                </c:pt>
                <c:pt idx="7520">
                  <c:v>-8.682861876538904E-3</c:v>
                </c:pt>
                <c:pt idx="7521">
                  <c:v>-8.6780442457837764E-3</c:v>
                </c:pt>
                <c:pt idx="7522">
                  <c:v>-8.6732354861368335E-3</c:v>
                </c:pt>
                <c:pt idx="7523">
                  <c:v>-8.6684356200533337E-3</c:v>
                </c:pt>
                <c:pt idx="7524">
                  <c:v>-8.6636446699455347E-3</c:v>
                </c:pt>
                <c:pt idx="7525">
                  <c:v>-8.6588626581819879E-3</c:v>
                </c:pt>
                <c:pt idx="7526">
                  <c:v>-8.6540896070881231E-3</c:v>
                </c:pt>
                <c:pt idx="7527">
                  <c:v>-8.6493255389455473E-3</c:v>
                </c:pt>
                <c:pt idx="7528">
                  <c:v>-8.6445704759921874E-3</c:v>
                </c:pt>
                <c:pt idx="7529">
                  <c:v>-8.6398244404224597E-3</c:v>
                </c:pt>
                <c:pt idx="7530">
                  <c:v>-8.635087454386561E-3</c:v>
                </c:pt>
                <c:pt idx="7531">
                  <c:v>-8.6303595399910248E-3</c:v>
                </c:pt>
                <c:pt idx="7532">
                  <c:v>-8.6256407192980642E-3</c:v>
                </c:pt>
                <c:pt idx="7533">
                  <c:v>-8.620931014325697E-3</c:v>
                </c:pt>
                <c:pt idx="7534">
                  <c:v>-8.6162304470479029E-3</c:v>
                </c:pt>
                <c:pt idx="7535">
                  <c:v>-8.6115390393939287E-3</c:v>
                </c:pt>
                <c:pt idx="7536">
                  <c:v>-8.6068568132488654E-3</c:v>
                </c:pt>
                <c:pt idx="7537">
                  <c:v>-8.6021837904529542E-3</c:v>
                </c:pt>
                <c:pt idx="7538">
                  <c:v>-8.5975199928017207E-3</c:v>
                </c:pt>
                <c:pt idx="7539">
                  <c:v>-8.5928654420461565E-3</c:v>
                </c:pt>
                <c:pt idx="7540">
                  <c:v>-8.5882201598919995E-3</c:v>
                </c:pt>
                <c:pt idx="7541">
                  <c:v>-8.583584168000348E-3</c:v>
                </c:pt>
                <c:pt idx="7542">
                  <c:v>-8.5789574879869147E-3</c:v>
                </c:pt>
                <c:pt idx="7543">
                  <c:v>-8.5743401414222244E-3</c:v>
                </c:pt>
                <c:pt idx="7544">
                  <c:v>-8.56973214983172E-3</c:v>
                </c:pt>
                <c:pt idx="7545">
                  <c:v>-8.5651335346951327E-3</c:v>
                </c:pt>
                <c:pt idx="7546">
                  <c:v>-8.5605443174470025E-3</c:v>
                </c:pt>
                <c:pt idx="7547">
                  <c:v>-8.5559645194759493E-3</c:v>
                </c:pt>
                <c:pt idx="7548">
                  <c:v>-8.5513941621251886E-3</c:v>
                </c:pt>
                <c:pt idx="7549">
                  <c:v>-8.5468332666919049E-3</c:v>
                </c:pt>
                <c:pt idx="7550">
                  <c:v>-8.5422818544273731E-3</c:v>
                </c:pt>
                <c:pt idx="7551">
                  <c:v>-8.5377399465371099E-3</c:v>
                </c:pt>
                <c:pt idx="7552">
                  <c:v>-8.5332075641801949E-3</c:v>
                </c:pt>
                <c:pt idx="7553">
                  <c:v>-8.5286847284698607E-3</c:v>
                </c:pt>
                <c:pt idx="7554">
                  <c:v>-8.5241714604727542E-3</c:v>
                </c:pt>
                <c:pt idx="7555">
                  <c:v>-8.5196677812091615E-3</c:v>
                </c:pt>
                <c:pt idx="7556">
                  <c:v>-8.5151737116530863E-3</c:v>
                </c:pt>
                <c:pt idx="7557">
                  <c:v>-8.5106892727316308E-3</c:v>
                </c:pt>
                <c:pt idx="7558">
                  <c:v>-8.5062144853255469E-3</c:v>
                </c:pt>
                <c:pt idx="7559">
                  <c:v>-8.501749370268534E-3</c:v>
                </c:pt>
                <c:pt idx="7560">
                  <c:v>-8.4972939483474227E-3</c:v>
                </c:pt>
                <c:pt idx="7561">
                  <c:v>-8.4928482403022806E-3</c:v>
                </c:pt>
                <c:pt idx="7562">
                  <c:v>-8.4884122668257966E-3</c:v>
                </c:pt>
                <c:pt idx="7563">
                  <c:v>-8.4839860485638064E-3</c:v>
                </c:pt>
                <c:pt idx="7564">
                  <c:v>-8.4795696061146317E-3</c:v>
                </c:pt>
                <c:pt idx="7565">
                  <c:v>-8.4751629600292294E-3</c:v>
                </c:pt>
                <c:pt idx="7566">
                  <c:v>-8.4707661308113299E-3</c:v>
                </c:pt>
                <c:pt idx="7567">
                  <c:v>-8.4663791389168047E-3</c:v>
                </c:pt>
                <c:pt idx="7568">
                  <c:v>-8.4620020047541673E-3</c:v>
                </c:pt>
                <c:pt idx="7569">
                  <c:v>-8.4576347486839676E-3</c:v>
                </c:pt>
                <c:pt idx="7570">
                  <c:v>-8.4532773910189051E-3</c:v>
                </c:pt>
                <c:pt idx="7571">
                  <c:v>-8.4489299520239865E-3</c:v>
                </c:pt>
                <c:pt idx="7572">
                  <c:v>-8.4445924519158787E-3</c:v>
                </c:pt>
                <c:pt idx="7573">
                  <c:v>-8.4402649108634188E-3</c:v>
                </c:pt>
                <c:pt idx="7574">
                  <c:v>-8.4359473489870086E-3</c:v>
                </c:pt>
                <c:pt idx="7575">
                  <c:v>-8.4316397863587345E-3</c:v>
                </c:pt>
                <c:pt idx="7576">
                  <c:v>-8.4273422430025269E-3</c:v>
                </c:pt>
                <c:pt idx="7577">
                  <c:v>-8.4230547388934908E-3</c:v>
                </c:pt>
                <c:pt idx="7578">
                  <c:v>-8.4187772939584658E-3</c:v>
                </c:pt>
                <c:pt idx="7579">
                  <c:v>-8.4145099280753498E-3</c:v>
                </c:pt>
                <c:pt idx="7580">
                  <c:v>-8.4102526610733037E-3</c:v>
                </c:pt>
                <c:pt idx="7581">
                  <c:v>-8.4060055127328278E-3</c:v>
                </c:pt>
                <c:pt idx="7582">
                  <c:v>-8.4017685027851681E-3</c:v>
                </c:pt>
                <c:pt idx="7583">
                  <c:v>-8.3975416509128251E-3</c:v>
                </c:pt>
                <c:pt idx="7584">
                  <c:v>-8.3933249767489271E-3</c:v>
                </c:pt>
                <c:pt idx="7585">
                  <c:v>-8.38911849987738E-3</c:v>
                </c:pt>
                <c:pt idx="7586">
                  <c:v>-8.3849222398329724E-3</c:v>
                </c:pt>
                <c:pt idx="7587">
                  <c:v>-8.3807362161007985E-3</c:v>
                </c:pt>
                <c:pt idx="7588">
                  <c:v>-8.3765604481167398E-3</c:v>
                </c:pt>
                <c:pt idx="7589">
                  <c:v>-8.3723949552667876E-3</c:v>
                </c:pt>
                <c:pt idx="7590">
                  <c:v>-8.368239756887547E-3</c:v>
                </c:pt>
                <c:pt idx="7591">
                  <c:v>-8.3640948722656216E-3</c:v>
                </c:pt>
                <c:pt idx="7592">
                  <c:v>-8.3599603206377607E-3</c:v>
                </c:pt>
                <c:pt idx="7593">
                  <c:v>-8.3558361211909724E-3</c:v>
                </c:pt>
                <c:pt idx="7594">
                  <c:v>-8.35172229306194E-3</c:v>
                </c:pt>
                <c:pt idx="7595">
                  <c:v>-8.3476188553375085E-3</c:v>
                </c:pt>
                <c:pt idx="7596">
                  <c:v>-8.3435258270540651E-3</c:v>
                </c:pt>
                <c:pt idx="7597">
                  <c:v>-8.3394432271977192E-3</c:v>
                </c:pt>
                <c:pt idx="7598">
                  <c:v>-8.3353710747043862E-3</c:v>
                </c:pt>
                <c:pt idx="7599">
                  <c:v>-8.3313093884592182E-3</c:v>
                </c:pt>
                <c:pt idx="7600">
                  <c:v>-8.327258187297076E-3</c:v>
                </c:pt>
                <c:pt idx="7601">
                  <c:v>-8.3232174900019582E-3</c:v>
                </c:pt>
                <c:pt idx="7602">
                  <c:v>-8.3191873153071125E-3</c:v>
                </c:pt>
                <c:pt idx="7603">
                  <c:v>-8.315167681895181E-3</c:v>
                </c:pt>
                <c:pt idx="7604">
                  <c:v>-8.3111586083975762E-3</c:v>
                </c:pt>
                <c:pt idx="7605">
                  <c:v>-8.3071601133950235E-3</c:v>
                </c:pt>
                <c:pt idx="7606">
                  <c:v>-8.3031722154169232E-3</c:v>
                </c:pt>
                <c:pt idx="7607">
                  <c:v>-8.2991949329415133E-3</c:v>
                </c:pt>
                <c:pt idx="7608">
                  <c:v>-8.295228284395979E-3</c:v>
                </c:pt>
                <c:pt idx="7609">
                  <c:v>-8.2912722881558713E-3</c:v>
                </c:pt>
                <c:pt idx="7610">
                  <c:v>-8.2873269625456034E-3</c:v>
                </c:pt>
                <c:pt idx="7611">
                  <c:v>-8.2833923258378468E-3</c:v>
                </c:pt>
                <c:pt idx="7612">
                  <c:v>-8.2794683962536912E-3</c:v>
                </c:pt>
                <c:pt idx="7613">
                  <c:v>-8.2755551919627256E-3</c:v>
                </c:pt>
                <c:pt idx="7614">
                  <c:v>-8.2716527310825114E-3</c:v>
                </c:pt>
                <c:pt idx="7615">
                  <c:v>-8.2677610316790329E-3</c:v>
                </c:pt>
                <c:pt idx="7616">
                  <c:v>-8.2638801117661149E-3</c:v>
                </c:pt>
                <c:pt idx="7617">
                  <c:v>-8.260009989305598E-3</c:v>
                </c:pt>
                <c:pt idx="7618">
                  <c:v>-8.2561506822073794E-3</c:v>
                </c:pt>
                <c:pt idx="7619">
                  <c:v>-8.25230220832893E-3</c:v>
                </c:pt>
                <c:pt idx="7620">
                  <c:v>-8.2484645854757222E-3</c:v>
                </c:pt>
                <c:pt idx="7621">
                  <c:v>-8.2446378314006523E-3</c:v>
                </c:pt>
                <c:pt idx="7622">
                  <c:v>-8.2408219638042037E-3</c:v>
                </c:pt>
                <c:pt idx="7623">
                  <c:v>-8.2370170003345528E-3</c:v>
                </c:pt>
                <c:pt idx="7624">
                  <c:v>-8.2332229585870085E-3</c:v>
                </c:pt>
                <c:pt idx="7625">
                  <c:v>-8.2294398561044493E-3</c:v>
                </c:pt>
                <c:pt idx="7626">
                  <c:v>-8.2256677103767478E-3</c:v>
                </c:pt>
                <c:pt idx="7627">
                  <c:v>-8.2219065388412158E-3</c:v>
                </c:pt>
                <c:pt idx="7628">
                  <c:v>-8.2181563588820169E-3</c:v>
                </c:pt>
                <c:pt idx="7629">
                  <c:v>-8.2144171878303415E-3</c:v>
                </c:pt>
                <c:pt idx="7630">
                  <c:v>-8.2106890429644742E-3</c:v>
                </c:pt>
                <c:pt idx="7631">
                  <c:v>-8.2069719415093032E-3</c:v>
                </c:pt>
                <c:pt idx="7632">
                  <c:v>-8.2032659006367244E-3</c:v>
                </c:pt>
                <c:pt idx="7633">
                  <c:v>-8.1995709374651175E-3</c:v>
                </c:pt>
                <c:pt idx="7634">
                  <c:v>-8.195887069059481E-3</c:v>
                </c:pt>
                <c:pt idx="7635">
                  <c:v>-8.1922143124315283E-3</c:v>
                </c:pt>
                <c:pt idx="7636">
                  <c:v>-8.1885526845391354E-3</c:v>
                </c:pt>
                <c:pt idx="7637">
                  <c:v>-8.1849022022868461E-3</c:v>
                </c:pt>
                <c:pt idx="7638">
                  <c:v>-8.1812628825252576E-3</c:v>
                </c:pt>
                <c:pt idx="7639">
                  <c:v>-8.1776347420512048E-3</c:v>
                </c:pt>
                <c:pt idx="7640">
                  <c:v>-8.1740177976078552E-3</c:v>
                </c:pt>
                <c:pt idx="7641">
                  <c:v>-8.1704120658841681E-3</c:v>
                </c:pt>
                <c:pt idx="7642">
                  <c:v>-8.1668175635153245E-3</c:v>
                </c:pt>
                <c:pt idx="7643">
                  <c:v>-8.1632343070822434E-3</c:v>
                </c:pt>
                <c:pt idx="7644">
                  <c:v>-8.1596623131116545E-3</c:v>
                </c:pt>
                <c:pt idx="7645">
                  <c:v>-8.1561015980762402E-3</c:v>
                </c:pt>
                <c:pt idx="7646">
                  <c:v>-8.1525521783940985E-3</c:v>
                </c:pt>
                <c:pt idx="7647">
                  <c:v>-8.1490140704291811E-3</c:v>
                </c:pt>
                <c:pt idx="7648">
                  <c:v>-8.1454872904907771E-3</c:v>
                </c:pt>
                <c:pt idx="7649">
                  <c:v>-8.1419718548336271E-3</c:v>
                </c:pt>
                <c:pt idx="7650">
                  <c:v>-8.138467779658029E-3</c:v>
                </c:pt>
                <c:pt idx="7651">
                  <c:v>-8.1349750811093354E-3</c:v>
                </c:pt>
                <c:pt idx="7652">
                  <c:v>-8.131493775278378E-3</c:v>
                </c:pt>
                <c:pt idx="7653">
                  <c:v>-8.1280238782009372E-3</c:v>
                </c:pt>
                <c:pt idx="7654">
                  <c:v>-8.1245654058578962E-3</c:v>
                </c:pt>
                <c:pt idx="7655">
                  <c:v>-8.1211183741752967E-3</c:v>
                </c:pt>
                <c:pt idx="7656">
                  <c:v>-8.1176827990239037E-3</c:v>
                </c:pt>
                <c:pt idx="7657">
                  <c:v>-8.1142586962195586E-3</c:v>
                </c:pt>
                <c:pt idx="7658">
                  <c:v>-8.1108460815227119E-3</c:v>
                </c:pt>
                <c:pt idx="7659">
                  <c:v>-8.1074449706385367E-3</c:v>
                </c:pt>
                <c:pt idx="7660">
                  <c:v>-8.1040553792170195E-3</c:v>
                </c:pt>
                <c:pt idx="7661">
                  <c:v>-8.1006773228524676E-3</c:v>
                </c:pt>
                <c:pt idx="7662">
                  <c:v>-8.0973108170839421E-3</c:v>
                </c:pt>
                <c:pt idx="7663">
                  <c:v>-8.0939558773947453E-3</c:v>
                </c:pt>
                <c:pt idx="7664">
                  <c:v>-8.0906125192125294E-3</c:v>
                </c:pt>
                <c:pt idx="7665">
                  <c:v>-8.087280757909418E-3</c:v>
                </c:pt>
                <c:pt idx="7666">
                  <c:v>-8.0839606088015051E-3</c:v>
                </c:pt>
                <c:pt idx="7667">
                  <c:v>-8.0806520871492676E-3</c:v>
                </c:pt>
                <c:pt idx="7668">
                  <c:v>-8.0773552081570815E-3</c:v>
                </c:pt>
                <c:pt idx="7669">
                  <c:v>-8.0740699869733135E-3</c:v>
                </c:pt>
                <c:pt idx="7670">
                  <c:v>-8.0707964386904554E-3</c:v>
                </c:pt>
                <c:pt idx="7671">
                  <c:v>-8.0675345783446251E-3</c:v>
                </c:pt>
                <c:pt idx="7672">
                  <c:v>-8.0642844209159702E-3</c:v>
                </c:pt>
                <c:pt idx="7673">
                  <c:v>-8.0610459813281275E-3</c:v>
                </c:pt>
                <c:pt idx="7674">
                  <c:v>-8.0578192744486347E-3</c:v>
                </c:pt>
                <c:pt idx="7675">
                  <c:v>-8.0546043150884396E-3</c:v>
                </c:pt>
                <c:pt idx="7676">
                  <c:v>-8.0514011180020141E-3</c:v>
                </c:pt>
                <c:pt idx="7677">
                  <c:v>-8.0482096978874654E-3</c:v>
                </c:pt>
                <c:pt idx="7678">
                  <c:v>-8.0450300693860402E-3</c:v>
                </c:pt>
                <c:pt idx="7679">
                  <c:v>-8.0418622470825527E-3</c:v>
                </c:pt>
                <c:pt idx="7680">
                  <c:v>-8.0387062455048973E-3</c:v>
                </c:pt>
                <c:pt idx="7681">
                  <c:v>-8.0355620791241582E-3</c:v>
                </c:pt>
                <c:pt idx="7682">
                  <c:v>-8.0324297623546956E-3</c:v>
                </c:pt>
                <c:pt idx="7683">
                  <c:v>-8.0293093095537178E-3</c:v>
                </c:pt>
                <c:pt idx="7684">
                  <c:v>-8.0262007350216363E-3</c:v>
                </c:pt>
                <c:pt idx="7685">
                  <c:v>-8.0231040530016305E-3</c:v>
                </c:pt>
                <c:pt idx="7686">
                  <c:v>-8.0200192776797193E-3</c:v>
                </c:pt>
                <c:pt idx="7687">
                  <c:v>-8.0169464231848991E-3</c:v>
                </c:pt>
                <c:pt idx="7688">
                  <c:v>-8.0138855035886726E-3</c:v>
                </c:pt>
                <c:pt idx="7689">
                  <c:v>-8.010836532905425E-3</c:v>
                </c:pt>
                <c:pt idx="7690">
                  <c:v>-8.0077995250919815E-3</c:v>
                </c:pt>
                <c:pt idx="7691">
                  <c:v>-8.0047744940476943E-3</c:v>
                </c:pt>
                <c:pt idx="7692">
                  <c:v>-8.0017614536145778E-3</c:v>
                </c:pt>
                <c:pt idx="7693">
                  <c:v>-7.9987604175768088E-3</c:v>
                </c:pt>
                <c:pt idx="7694">
                  <c:v>-7.9957713996611536E-3</c:v>
                </c:pt>
                <c:pt idx="7695">
                  <c:v>-7.9927944135364821E-3</c:v>
                </c:pt>
                <c:pt idx="7696">
                  <c:v>-7.9898294728138943E-3</c:v>
                </c:pt>
                <c:pt idx="7697">
                  <c:v>-7.9868765910468299E-3</c:v>
                </c:pt>
                <c:pt idx="7698">
                  <c:v>-7.9839357817305945E-3</c:v>
                </c:pt>
                <c:pt idx="7699">
                  <c:v>-7.9810070583027394E-3</c:v>
                </c:pt>
                <c:pt idx="7700">
                  <c:v>-7.9780904341426439E-3</c:v>
                </c:pt>
                <c:pt idx="7701">
                  <c:v>-7.9751859225716051E-3</c:v>
                </c:pt>
                <c:pt idx="7702">
                  <c:v>-7.9722935368529216E-3</c:v>
                </c:pt>
                <c:pt idx="7703">
                  <c:v>-7.969413290191487E-3</c:v>
                </c:pt>
                <c:pt idx="7704">
                  <c:v>-7.9665451957341288E-3</c:v>
                </c:pt>
                <c:pt idx="7705">
                  <c:v>-7.9636892665691985E-3</c:v>
                </c:pt>
                <c:pt idx="7706">
                  <c:v>-7.9608455157266639E-3</c:v>
                </c:pt>
                <c:pt idx="7707">
                  <c:v>-7.9580139561781886E-3</c:v>
                </c:pt>
                <c:pt idx="7708">
                  <c:v>-7.9551946008367385E-3</c:v>
                </c:pt>
                <c:pt idx="7709">
                  <c:v>-7.952387462556932E-3</c:v>
                </c:pt>
                <c:pt idx="7710">
                  <c:v>-7.9495925541345352E-3</c:v>
                </c:pt>
                <c:pt idx="7711">
                  <c:v>-7.9468098883068612E-3</c:v>
                </c:pt>
                <c:pt idx="7712">
                  <c:v>-7.9440394777523168E-3</c:v>
                </c:pt>
                <c:pt idx="7713">
                  <c:v>-7.941281335090521E-3</c:v>
                </c:pt>
                <c:pt idx="7714">
                  <c:v>-7.9385354728824051E-3</c:v>
                </c:pt>
                <c:pt idx="7715">
                  <c:v>-7.9358019036297692E-3</c:v>
                </c:pt>
                <c:pt idx="7716">
                  <c:v>-7.9330806397756581E-3</c:v>
                </c:pt>
                <c:pt idx="7717">
                  <c:v>-7.930371693703947E-3</c:v>
                </c:pt>
                <c:pt idx="7718">
                  <c:v>-7.9276750777394142E-3</c:v>
                </c:pt>
                <c:pt idx="7719">
                  <c:v>-7.9249908041478731E-3</c:v>
                </c:pt>
                <c:pt idx="7720">
                  <c:v>-7.9223188851357401E-3</c:v>
                </c:pt>
                <c:pt idx="7721">
                  <c:v>-7.9196593328503817E-3</c:v>
                </c:pt>
                <c:pt idx="7722">
                  <c:v>-7.9170121593797171E-3</c:v>
                </c:pt>
                <c:pt idx="7723">
                  <c:v>-7.9143773767523171E-3</c:v>
                </c:pt>
                <c:pt idx="7724">
                  <c:v>-7.9117549969374649E-3</c:v>
                </c:pt>
                <c:pt idx="7725">
                  <c:v>-7.9091450318448196E-3</c:v>
                </c:pt>
                <c:pt idx="7726">
                  <c:v>-7.9065474933246917E-3</c:v>
                </c:pt>
                <c:pt idx="7727">
                  <c:v>-7.9039623931676743E-3</c:v>
                </c:pt>
                <c:pt idx="7728">
                  <c:v>-7.9013897431047461E-3</c:v>
                </c:pt>
                <c:pt idx="7729">
                  <c:v>-7.8988295548073437E-3</c:v>
                </c:pt>
                <c:pt idx="7730">
                  <c:v>-7.8962818398869844E-3</c:v>
                </c:pt>
                <c:pt idx="7731">
                  <c:v>-7.8937466098955925E-3</c:v>
                </c:pt>
                <c:pt idx="7732">
                  <c:v>-7.891223876325109E-3</c:v>
                </c:pt>
                <c:pt idx="7733">
                  <c:v>-7.8887136506075924E-3</c:v>
                </c:pt>
                <c:pt idx="7734">
                  <c:v>-7.8862159441153018E-3</c:v>
                </c:pt>
                <c:pt idx="7735">
                  <c:v>-7.8837307681603117E-3</c:v>
                </c:pt>
                <c:pt idx="7736">
                  <c:v>-7.8812581339948468E-3</c:v>
                </c:pt>
                <c:pt idx="7737">
                  <c:v>-7.8787980528108956E-3</c:v>
                </c:pt>
                <c:pt idx="7738">
                  <c:v>-7.8763505357403087E-3</c:v>
                </c:pt>
                <c:pt idx="7739">
                  <c:v>-7.8739155938548754E-3</c:v>
                </c:pt>
                <c:pt idx="7740">
                  <c:v>-7.8714932381659629E-3</c:v>
                </c:pt>
                <c:pt idx="7741">
                  <c:v>-7.8690834796248197E-3</c:v>
                </c:pt>
                <c:pt idx="7742">
                  <c:v>-7.8666863291222255E-3</c:v>
                </c:pt>
                <c:pt idx="7743">
                  <c:v>-7.8643017974885602E-3</c:v>
                </c:pt>
                <c:pt idx="7744">
                  <c:v>-7.8619298954938979E-3</c:v>
                </c:pt>
                <c:pt idx="7745">
                  <c:v>-7.8595706338476529E-3</c:v>
                </c:pt>
                <c:pt idx="7746">
                  <c:v>-7.8572240231988711E-3</c:v>
                </c:pt>
                <c:pt idx="7747">
                  <c:v>-7.8548900741358431E-3</c:v>
                </c:pt>
                <c:pt idx="7748">
                  <c:v>-7.852568797186394E-3</c:v>
                </c:pt>
                <c:pt idx="7749">
                  <c:v>-7.8502602028175487E-3</c:v>
                </c:pt>
                <c:pt idx="7750">
                  <c:v>-7.8479643014355959E-3</c:v>
                </c:pt>
                <c:pt idx="7751">
                  <c:v>-7.8456811033861869E-3</c:v>
                </c:pt>
                <c:pt idx="7752">
                  <c:v>-7.8434106189539717E-3</c:v>
                </c:pt>
                <c:pt idx="7753">
                  <c:v>-7.8411528583629108E-3</c:v>
                </c:pt>
                <c:pt idx="7754">
                  <c:v>-7.8389078317759268E-3</c:v>
                </c:pt>
                <c:pt idx="7755">
                  <c:v>-7.8366755492949806E-3</c:v>
                </c:pt>
                <c:pt idx="7756">
                  <c:v>-7.8344560209611565E-3</c:v>
                </c:pt>
                <c:pt idx="7757">
                  <c:v>-7.8322492567543239E-3</c:v>
                </c:pt>
                <c:pt idx="7758">
                  <c:v>-7.8300552665934234E-3</c:v>
                </c:pt>
                <c:pt idx="7759">
                  <c:v>-7.8278740603361392E-3</c:v>
                </c:pt>
                <c:pt idx="7760">
                  <c:v>-7.8257056477789647E-3</c:v>
                </c:pt>
                <c:pt idx="7761">
                  <c:v>-7.8235500386572981E-3</c:v>
                </c:pt>
                <c:pt idx="7762">
                  <c:v>-7.8214072426451148E-3</c:v>
                </c:pt>
                <c:pt idx="7763">
                  <c:v>-7.819277269355213E-3</c:v>
                </c:pt>
                <c:pt idx="7764">
                  <c:v>-7.8171601283389368E-3</c:v>
                </c:pt>
                <c:pt idx="7765">
                  <c:v>-7.8150558290862315E-3</c:v>
                </c:pt>
                <c:pt idx="7766">
                  <c:v>-7.8129643810257131E-3</c:v>
                </c:pt>
                <c:pt idx="7767">
                  <c:v>-7.8108857935243617E-3</c:v>
                </c:pt>
                <c:pt idx="7768">
                  <c:v>-7.8088200758877927E-3</c:v>
                </c:pt>
                <c:pt idx="7769">
                  <c:v>-7.8067672373599278E-3</c:v>
                </c:pt>
                <c:pt idx="7770">
                  <c:v>-7.8047272871230988E-3</c:v>
                </c:pt>
                <c:pt idx="7771">
                  <c:v>-7.8027002342980914E-3</c:v>
                </c:pt>
                <c:pt idx="7772">
                  <c:v>-7.8006860879438564E-3</c:v>
                </c:pt>
                <c:pt idx="7773">
                  <c:v>-7.7986848570577704E-3</c:v>
                </c:pt>
                <c:pt idx="7774">
                  <c:v>-7.7966965505753246E-3</c:v>
                </c:pt>
                <c:pt idx="7775">
                  <c:v>-7.7947211773702011E-3</c:v>
                </c:pt>
                <c:pt idx="7776">
                  <c:v>-7.7927587462543486E-3</c:v>
                </c:pt>
                <c:pt idx="7777">
                  <c:v>-7.7908092659776731E-3</c:v>
                </c:pt>
                <c:pt idx="7778">
                  <c:v>-7.7888727452283171E-3</c:v>
                </c:pt>
                <c:pt idx="7779">
                  <c:v>-7.7869491926323368E-3</c:v>
                </c:pt>
                <c:pt idx="7780">
                  <c:v>-7.7850386167537967E-3</c:v>
                </c:pt>
                <c:pt idx="7781">
                  <c:v>-7.7831410260948124E-3</c:v>
                </c:pt>
                <c:pt idx="7782">
                  <c:v>-7.781256429095296E-3</c:v>
                </c:pt>
                <c:pt idx="7783">
                  <c:v>-7.7793848341331752E-3</c:v>
                </c:pt>
                <c:pt idx="7784">
                  <c:v>-7.7775262495240922E-3</c:v>
                </c:pt>
                <c:pt idx="7785">
                  <c:v>-7.7756806835216317E-3</c:v>
                </c:pt>
                <c:pt idx="7786">
                  <c:v>-7.7738481443170538E-3</c:v>
                </c:pt>
                <c:pt idx="7787">
                  <c:v>-7.7720286400393629E-3</c:v>
                </c:pt>
                <c:pt idx="7788">
                  <c:v>-7.7702221787553502E-3</c:v>
                </c:pt>
                <c:pt idx="7789">
                  <c:v>-7.768428768469387E-3</c:v>
                </c:pt>
                <c:pt idx="7790">
                  <c:v>-7.7666484171234791E-3</c:v>
                </c:pt>
                <c:pt idx="7791">
                  <c:v>-7.7648811325973189E-3</c:v>
                </c:pt>
                <c:pt idx="7792">
                  <c:v>-7.7631269227080284E-3</c:v>
                </c:pt>
                <c:pt idx="7793">
                  <c:v>-7.7613857952103949E-3</c:v>
                </c:pt>
                <c:pt idx="7794">
                  <c:v>-7.7596577577965665E-3</c:v>
                </c:pt>
                <c:pt idx="7795">
                  <c:v>-7.7579428180962777E-3</c:v>
                </c:pt>
                <c:pt idx="7796">
                  <c:v>-7.7562409836765961E-3</c:v>
                </c:pt>
                <c:pt idx="7797">
                  <c:v>-7.7545522620419832E-3</c:v>
                </c:pt>
                <c:pt idx="7798">
                  <c:v>-7.7528766606343516E-3</c:v>
                </c:pt>
                <c:pt idx="7799">
                  <c:v>-7.751214186832822E-3</c:v>
                </c:pt>
                <c:pt idx="7800">
                  <c:v>-7.7495648479539254E-3</c:v>
                </c:pt>
                <c:pt idx="7801">
                  <c:v>-7.7479286512513708E-3</c:v>
                </c:pt>
                <c:pt idx="7802">
                  <c:v>-7.7463056039161005E-3</c:v>
                </c:pt>
                <c:pt idx="7803">
                  <c:v>-7.7446957130763413E-3</c:v>
                </c:pt>
                <c:pt idx="7804">
                  <c:v>-7.7430989857973746E-3</c:v>
                </c:pt>
                <c:pt idx="7805">
                  <c:v>-7.7415154290817381E-3</c:v>
                </c:pt>
                <c:pt idx="7806">
                  <c:v>-7.7399450498689846E-3</c:v>
                </c:pt>
                <c:pt idx="7807">
                  <c:v>-7.7383878550357534E-3</c:v>
                </c:pt>
                <c:pt idx="7808">
                  <c:v>-7.7368438513958126E-3</c:v>
                </c:pt>
                <c:pt idx="7809">
                  <c:v>-7.7353130456998299E-3</c:v>
                </c:pt>
                <c:pt idx="7810">
                  <c:v>-7.7337954446355852E-3</c:v>
                </c:pt>
                <c:pt idx="7811">
                  <c:v>-7.7322910548277253E-3</c:v>
                </c:pt>
                <c:pt idx="7812">
                  <c:v>-7.7307998828378376E-3</c:v>
                </c:pt>
                <c:pt idx="7813">
                  <c:v>-7.7293219351644848E-3</c:v>
                </c:pt>
                <c:pt idx="7814">
                  <c:v>-7.7278572182430056E-3</c:v>
                </c:pt>
                <c:pt idx="7815">
                  <c:v>-7.7264057384456844E-3</c:v>
                </c:pt>
                <c:pt idx="7816">
                  <c:v>-7.7249675020815535E-3</c:v>
                </c:pt>
                <c:pt idx="7817">
                  <c:v>-7.7235425153964312E-3</c:v>
                </c:pt>
                <c:pt idx="7818">
                  <c:v>-7.722130784572981E-3</c:v>
                </c:pt>
                <c:pt idx="7819">
                  <c:v>-7.720732315730507E-3</c:v>
                </c:pt>
                <c:pt idx="7820">
                  <c:v>-7.7193471149251212E-3</c:v>
                </c:pt>
                <c:pt idx="7821">
                  <c:v>-7.7179751881495525E-3</c:v>
                </c:pt>
                <c:pt idx="7822">
                  <c:v>-7.7166165413331883E-3</c:v>
                </c:pt>
                <c:pt idx="7823">
                  <c:v>-7.7152711803421268E-3</c:v>
                </c:pt>
                <c:pt idx="7824">
                  <c:v>-7.7139391109789773E-3</c:v>
                </c:pt>
                <c:pt idx="7825">
                  <c:v>-7.7126203389830368E-3</c:v>
                </c:pt>
                <c:pt idx="7826">
                  <c:v>-7.7113148700300813E-3</c:v>
                </c:pt>
                <c:pt idx="7827">
                  <c:v>-7.7100227097324356E-3</c:v>
                </c:pt>
                <c:pt idx="7828">
                  <c:v>-7.7087438636390037E-3</c:v>
                </c:pt>
                <c:pt idx="7829">
                  <c:v>-7.7074783372350873E-3</c:v>
                </c:pt>
                <c:pt idx="7830">
                  <c:v>-7.7062261359425437E-3</c:v>
                </c:pt>
                <c:pt idx="7831">
                  <c:v>-7.7049872651195912E-3</c:v>
                </c:pt>
                <c:pt idx="7832">
                  <c:v>-7.7037617300609509E-3</c:v>
                </c:pt>
                <c:pt idx="7833">
                  <c:v>-7.702549535997678E-3</c:v>
                </c:pt>
                <c:pt idx="7834">
                  <c:v>-7.701350688097206E-3</c:v>
                </c:pt>
                <c:pt idx="7835">
                  <c:v>-7.7001651914633869E-3</c:v>
                </c:pt>
                <c:pt idx="7836">
                  <c:v>-7.6989930511363238E-3</c:v>
                </c:pt>
                <c:pt idx="7837">
                  <c:v>-7.6978342720925123E-3</c:v>
                </c:pt>
                <c:pt idx="7838">
                  <c:v>-7.6966888592446825E-3</c:v>
                </c:pt>
                <c:pt idx="7839">
                  <c:v>-7.6955568174418296E-3</c:v>
                </c:pt>
                <c:pt idx="7840">
                  <c:v>-7.6944381514692664E-3</c:v>
                </c:pt>
                <c:pt idx="7841">
                  <c:v>-7.6933328660484532E-3</c:v>
                </c:pt>
                <c:pt idx="7842">
                  <c:v>-7.6922409658371415E-3</c:v>
                </c:pt>
                <c:pt idx="7843">
                  <c:v>-7.6911624554292166E-3</c:v>
                </c:pt>
                <c:pt idx="7844">
                  <c:v>-7.6900973393547395E-3</c:v>
                </c:pt>
                <c:pt idx="7845">
                  <c:v>-7.6890456220799755E-3</c:v>
                </c:pt>
                <c:pt idx="7846">
                  <c:v>-7.6880073080072579E-3</c:v>
                </c:pt>
                <c:pt idx="7847">
                  <c:v>-7.6869824014751086E-3</c:v>
                </c:pt>
                <c:pt idx="7848">
                  <c:v>-7.6859709067581012E-3</c:v>
                </c:pt>
                <c:pt idx="7849">
                  <c:v>-7.6849728280668789E-3</c:v>
                </c:pt>
                <c:pt idx="7850">
                  <c:v>-7.6839881695482184E-3</c:v>
                </c:pt>
                <c:pt idx="7851">
                  <c:v>-7.6830169352848652E-3</c:v>
                </c:pt>
                <c:pt idx="7852">
                  <c:v>-7.6820591292956703E-3</c:v>
                </c:pt>
                <c:pt idx="7853">
                  <c:v>-7.681114755535446E-3</c:v>
                </c:pt>
                <c:pt idx="7854">
                  <c:v>-7.6801838178950097E-3</c:v>
                </c:pt>
                <c:pt idx="7855">
                  <c:v>-7.6792663202012116E-3</c:v>
                </c:pt>
                <c:pt idx="7856">
                  <c:v>-7.678362266216804E-3</c:v>
                </c:pt>
                <c:pt idx="7857">
                  <c:v>-7.6774716596405539E-3</c:v>
                </c:pt>
                <c:pt idx="7858">
                  <c:v>-7.6765945041071277E-3</c:v>
                </c:pt>
                <c:pt idx="7859">
                  <c:v>-7.6757308031871058E-3</c:v>
                </c:pt>
                <c:pt idx="7860">
                  <c:v>-7.67488056038704E-3</c:v>
                </c:pt>
                <c:pt idx="7861">
                  <c:v>-7.674043779149306E-3</c:v>
                </c:pt>
                <c:pt idx="7862">
                  <c:v>-7.6732204628522293E-3</c:v>
                </c:pt>
                <c:pt idx="7863">
                  <c:v>-7.6724106148099566E-3</c:v>
                </c:pt>
                <c:pt idx="7864">
                  <c:v>-7.6716142382724966E-3</c:v>
                </c:pt>
                <c:pt idx="7865">
                  <c:v>-7.6708313364257435E-3</c:v>
                </c:pt>
                <c:pt idx="7866">
                  <c:v>-7.6700619123913644E-3</c:v>
                </c:pt>
                <c:pt idx="7867">
                  <c:v>-7.6693059692269066E-3</c:v>
                </c:pt>
                <c:pt idx="7868">
                  <c:v>-7.66856350992567E-3</c:v>
                </c:pt>
                <c:pt idx="7869">
                  <c:v>-7.6678345374168056E-3</c:v>
                </c:pt>
                <c:pt idx="7870">
                  <c:v>-7.6671190545652074E-3</c:v>
                </c:pt>
                <c:pt idx="7871">
                  <c:v>-7.6664170641715526E-3</c:v>
                </c:pt>
                <c:pt idx="7872">
                  <c:v>-7.6657285689723164E-3</c:v>
                </c:pt>
                <c:pt idx="7873">
                  <c:v>-7.665053571639679E-3</c:v>
                </c:pt>
                <c:pt idx="7874">
                  <c:v>-7.6643920747816166E-3</c:v>
                </c:pt>
                <c:pt idx="7875">
                  <c:v>-7.663744080941802E-3</c:v>
                </c:pt>
                <c:pt idx="7876">
                  <c:v>-7.6631095925996356E-3</c:v>
                </c:pt>
                <c:pt idx="7877">
                  <c:v>-7.6624886121702722E-3</c:v>
                </c:pt>
                <c:pt idx="7878">
                  <c:v>-7.6618811420045268E-3</c:v>
                </c:pt>
                <c:pt idx="7879">
                  <c:v>-7.6612871843889608E-3</c:v>
                </c:pt>
                <c:pt idx="7880">
                  <c:v>-7.6607067415457933E-3</c:v>
                </c:pt>
                <c:pt idx="7881">
                  <c:v>-7.66013981563293E-3</c:v>
                </c:pt>
                <c:pt idx="7882">
                  <c:v>-7.6595864087439869E-3</c:v>
                </c:pt>
                <c:pt idx="7883">
                  <c:v>-7.6590465229082047E-3</c:v>
                </c:pt>
                <c:pt idx="7884">
                  <c:v>-7.6585201600905314E-3</c:v>
                </c:pt>
                <c:pt idx="7885">
                  <c:v>-7.6580073221915396E-3</c:v>
                </c:pt>
                <c:pt idx="7886">
                  <c:v>-7.6575080110474559E-3</c:v>
                </c:pt>
                <c:pt idx="7887">
                  <c:v>-7.6570222284301779E-3</c:v>
                </c:pt>
                <c:pt idx="7888">
                  <c:v>-7.6565499760472043E-3</c:v>
                </c:pt>
                <c:pt idx="7889">
                  <c:v>-7.656091255541707E-3</c:v>
                </c:pt>
                <c:pt idx="7890">
                  <c:v>-7.6556460684924603E-3</c:v>
                </c:pt>
                <c:pt idx="7891">
                  <c:v>-7.6552144164138605E-3</c:v>
                </c:pt>
                <c:pt idx="7892">
                  <c:v>-7.6547963007559507E-3</c:v>
                </c:pt>
                <c:pt idx="7893">
                  <c:v>-7.654391722904357E-3</c:v>
                </c:pt>
                <c:pt idx="7894">
                  <c:v>-7.6540006841803515E-3</c:v>
                </c:pt>
                <c:pt idx="7895">
                  <c:v>-7.6536231858407881E-3</c:v>
                </c:pt>
                <c:pt idx="7896">
                  <c:v>-7.6532592290781297E-3</c:v>
                </c:pt>
                <c:pt idx="7897">
                  <c:v>-7.6529088150204651E-3</c:v>
                </c:pt>
                <c:pt idx="7898">
                  <c:v>-7.6525719447314523E-3</c:v>
                </c:pt>
                <c:pt idx="7899">
                  <c:v>-7.6522486192103769E-3</c:v>
                </c:pt>
                <c:pt idx="7900">
                  <c:v>-7.651938839392098E-3</c:v>
                </c:pt>
                <c:pt idx="7901">
                  <c:v>-7.6516426061470763E-3</c:v>
                </c:pt>
                <c:pt idx="7902">
                  <c:v>-7.651359920281378E-3</c:v>
                </c:pt>
                <c:pt idx="7903">
                  <c:v>-7.6510907825366398E-3</c:v>
                </c:pt>
                <c:pt idx="7904">
                  <c:v>-7.6508351935901161E-3</c:v>
                </c:pt>
                <c:pt idx="7905">
                  <c:v>-7.6505931540546317E-3</c:v>
                </c:pt>
                <c:pt idx="7906">
                  <c:v>-7.6503646644786091E-3</c:v>
                </c:pt>
                <c:pt idx="7907">
                  <c:v>-7.6501497253460699E-3</c:v>
                </c:pt>
                <c:pt idx="7908">
                  <c:v>-7.6499483370766177E-3</c:v>
                </c:pt>
                <c:pt idx="7909">
                  <c:v>-7.6497605000254579E-3</c:v>
                </c:pt>
                <c:pt idx="7910">
                  <c:v>-7.6495862144833832E-3</c:v>
                </c:pt>
                <c:pt idx="7911">
                  <c:v>-7.6494254806767888E-3</c:v>
                </c:pt>
                <c:pt idx="7912">
                  <c:v>-7.6492782987676641E-3</c:v>
                </c:pt>
                <c:pt idx="7913">
                  <c:v>-7.6491446688535933E-3</c:v>
                </c:pt>
                <c:pt idx="7914">
                  <c:v>-7.6490245909677746E-3</c:v>
                </c:pt>
                <c:pt idx="7915">
                  <c:v>-7.648918065078998E-3</c:v>
                </c:pt>
                <c:pt idx="7916">
                  <c:v>-7.648825091091673E-3</c:v>
                </c:pt>
                <c:pt idx="7917">
                  <c:v>-7.6487456688458123E-3</c:v>
                </c:pt>
                <c:pt idx="7918">
                  <c:v>-7.6486797981170458E-3</c:v>
                </c:pt>
                <c:pt idx="7919">
                  <c:v>-7.6486274786166236E-3</c:v>
                </c:pt>
                <c:pt idx="7920">
                  <c:v>-7.6485887099914159E-3</c:v>
                </c:pt>
                <c:pt idx="7921">
                  <c:v>-7.6485634918239233E-3</c:v>
                </c:pt>
                <c:pt idx="7922">
                  <c:v>-7.6485518236322761E-3</c:v>
                </c:pt>
                <c:pt idx="7923">
                  <c:v>-7.6485537048702453E-3</c:v>
                </c:pt>
                <c:pt idx="7924">
                  <c:v>-7.6485691349272421E-3</c:v>
                </c:pt>
                <c:pt idx="7925">
                  <c:v>-7.6485981131283257E-3</c:v>
                </c:pt>
                <c:pt idx="7926">
                  <c:v>-7.6486406387342122E-3</c:v>
                </c:pt>
                <c:pt idx="7927">
                  <c:v>-7.6486967109412798E-3</c:v>
                </c:pt>
                <c:pt idx="7928">
                  <c:v>-7.6487663288815708E-3</c:v>
                </c:pt>
                <c:pt idx="7929">
                  <c:v>-7.6488494916228051E-3</c:v>
                </c:pt>
                <c:pt idx="7930">
                  <c:v>-7.6489461981683838E-3</c:v>
                </c:pt>
                <c:pt idx="7931">
                  <c:v>-7.6490564474573971E-3</c:v>
                </c:pt>
                <c:pt idx="7932">
                  <c:v>-7.6491802383646329E-3</c:v>
                </c:pt>
                <c:pt idx="7933">
                  <c:v>-7.6493175697005898E-3</c:v>
                </c:pt>
                <c:pt idx="7934">
                  <c:v>-7.6494684402114684E-3</c:v>
                </c:pt>
                <c:pt idx="7935">
                  <c:v>-7.6496328485792095E-3</c:v>
                </c:pt>
                <c:pt idx="7936">
                  <c:v>-7.6498107934214674E-3</c:v>
                </c:pt>
                <c:pt idx="7937">
                  <c:v>-7.6500022732916518E-3</c:v>
                </c:pt>
                <c:pt idx="7938">
                  <c:v>-7.6502072866789219E-3</c:v>
                </c:pt>
                <c:pt idx="7939">
                  <c:v>-7.6504258320081904E-3</c:v>
                </c:pt>
                <c:pt idx="7940">
                  <c:v>-7.6506579076401522E-3</c:v>
                </c:pt>
                <c:pt idx="7941">
                  <c:v>-7.6509035118712742E-3</c:v>
                </c:pt>
                <c:pt idx="7942">
                  <c:v>-7.6511626429338229E-3</c:v>
                </c:pt>
                <c:pt idx="7943">
                  <c:v>-7.651435298995873E-3</c:v>
                </c:pt>
                <c:pt idx="7944">
                  <c:v>-7.6517214781613024E-3</c:v>
                </c:pt>
                <c:pt idx="7945">
                  <c:v>-7.6520211784698337E-3</c:v>
                </c:pt>
                <c:pt idx="7946">
                  <c:v>-7.6523343978970124E-3</c:v>
                </c:pt>
                <c:pt idx="7947">
                  <c:v>-7.652661134354255E-3</c:v>
                </c:pt>
                <c:pt idx="7948">
                  <c:v>-7.6530013856888198E-3</c:v>
                </c:pt>
                <c:pt idx="7949">
                  <c:v>-7.6533551496838666E-3</c:v>
                </c:pt>
                <c:pt idx="7950">
                  <c:v>-7.653722424058442E-3</c:v>
                </c:pt>
                <c:pt idx="7951">
                  <c:v>-7.6541032064674809E-3</c:v>
                </c:pt>
                <c:pt idx="7952">
                  <c:v>-7.6544974945018645E-3</c:v>
                </c:pt>
                <c:pt idx="7953">
                  <c:v>-7.6549052856883792E-3</c:v>
                </c:pt>
                <c:pt idx="7954">
                  <c:v>-7.655326577489783E-3</c:v>
                </c:pt>
                <c:pt idx="7955">
                  <c:v>-7.6557613673047939E-3</c:v>
                </c:pt>
                <c:pt idx="7956">
                  <c:v>-7.656209652468088E-3</c:v>
                </c:pt>
                <c:pt idx="7957">
                  <c:v>-7.6566714302503678E-3</c:v>
                </c:pt>
                <c:pt idx="7958">
                  <c:v>-7.6571466978583112E-3</c:v>
                </c:pt>
                <c:pt idx="7959">
                  <c:v>-7.6576354524346482E-3</c:v>
                </c:pt>
                <c:pt idx="7960">
                  <c:v>-7.6581376910581497E-3</c:v>
                </c:pt>
                <c:pt idx="7961">
                  <c:v>-7.6586534107436193E-3</c:v>
                </c:pt>
                <c:pt idx="7962">
                  <c:v>-7.659182608441977E-3</c:v>
                </c:pt>
                <c:pt idx="7963">
                  <c:v>-7.659725281040192E-3</c:v>
                </c:pt>
                <c:pt idx="7964">
                  <c:v>-7.6602814253613778E-3</c:v>
                </c:pt>
                <c:pt idx="7965">
                  <c:v>-7.6608510381647767E-3</c:v>
                </c:pt>
                <c:pt idx="7966">
                  <c:v>-7.6614341161457475E-3</c:v>
                </c:pt>
                <c:pt idx="7967">
                  <c:v>-7.6620306559358545E-3</c:v>
                </c:pt>
                <c:pt idx="7968">
                  <c:v>-7.6626406541028093E-3</c:v>
                </c:pt>
                <c:pt idx="7969">
                  <c:v>-7.6632641071505501E-3</c:v>
                </c:pt>
                <c:pt idx="7970">
                  <c:v>-7.663901011519249E-3</c:v>
                </c:pt>
                <c:pt idx="7971">
                  <c:v>-7.6645513635852786E-3</c:v>
                </c:pt>
                <c:pt idx="7972">
                  <c:v>-7.665215159661328E-3</c:v>
                </c:pt>
                <c:pt idx="7973">
                  <c:v>-7.6658923959963144E-3</c:v>
                </c:pt>
                <c:pt idx="7974">
                  <c:v>-7.6665830687755038E-3</c:v>
                </c:pt>
                <c:pt idx="7975">
                  <c:v>-7.6672871741204794E-3</c:v>
                </c:pt>
                <c:pt idx="7976">
                  <c:v>-7.6680047080891394E-3</c:v>
                </c:pt>
                <c:pt idx="7977">
                  <c:v>-7.6687356666757956E-3</c:v>
                </c:pt>
                <c:pt idx="7978">
                  <c:v>-7.6694800458111008E-3</c:v>
                </c:pt>
                <c:pt idx="7979">
                  <c:v>-7.670237841362156E-3</c:v>
                </c:pt>
                <c:pt idx="7980">
                  <c:v>-7.6710090491325005E-3</c:v>
                </c:pt>
                <c:pt idx="7981">
                  <c:v>-7.6717936648620843E-3</c:v>
                </c:pt>
                <c:pt idx="7982">
                  <c:v>-7.672591684227399E-3</c:v>
                </c:pt>
                <c:pt idx="7983">
                  <c:v>-7.6734031028413809E-3</c:v>
                </c:pt>
                <c:pt idx="7984">
                  <c:v>-7.6742279162535345E-3</c:v>
                </c:pt>
                <c:pt idx="7985">
                  <c:v>-7.6750661199499158E-3</c:v>
                </c:pt>
                <c:pt idx="7986">
                  <c:v>-7.6759177093531162E-3</c:v>
                </c:pt>
                <c:pt idx="7987">
                  <c:v>-7.676782679822379E-3</c:v>
                </c:pt>
                <c:pt idx="7988">
                  <c:v>-7.6776610266535159E-3</c:v>
                </c:pt>
                <c:pt idx="7989">
                  <c:v>-7.6785527450790366E-3</c:v>
                </c:pt>
                <c:pt idx="7990">
                  <c:v>-7.6794578302681231E-3</c:v>
                </c:pt>
                <c:pt idx="7991">
                  <c:v>-7.680376277326614E-3</c:v>
                </c:pt>
                <c:pt idx="7992">
                  <c:v>-7.6813080812971378E-3</c:v>
                </c:pt>
                <c:pt idx="7993">
                  <c:v>-7.6822532371590068E-3</c:v>
                </c:pt>
                <c:pt idx="7994">
                  <c:v>-7.6832117398283857E-3</c:v>
                </c:pt>
                <c:pt idx="7995">
                  <c:v>-7.6841835841581808E-3</c:v>
                </c:pt>
                <c:pt idx="7996">
                  <c:v>-7.6851687649381762E-3</c:v>
                </c:pt>
                <c:pt idx="7997">
                  <c:v>-7.6861672768950232E-3</c:v>
                </c:pt>
                <c:pt idx="7998">
                  <c:v>-7.6871791146922138E-3</c:v>
                </c:pt>
                <c:pt idx="7999">
                  <c:v>-7.6882042729302198E-3</c:v>
                </c:pt>
                <c:pt idx="8000">
                  <c:v>-7.6892427461463944E-3</c:v>
                </c:pt>
                <c:pt idx="8001">
                  <c:v>-7.6902945288151187E-3</c:v>
                </c:pt>
                <c:pt idx="8002">
                  <c:v>-7.691359615347778E-3</c:v>
                </c:pt>
                <c:pt idx="8003">
                  <c:v>-7.6924380000927394E-3</c:v>
                </c:pt>
                <c:pt idx="8004">
                  <c:v>-7.6935296773354995E-3</c:v>
                </c:pt>
                <c:pt idx="8005">
                  <c:v>-7.694634641298579E-3</c:v>
                </c:pt>
                <c:pt idx="8006">
                  <c:v>-7.6957528861416801E-3</c:v>
                </c:pt>
                <c:pt idx="8007">
                  <c:v>-7.6968844059616551E-3</c:v>
                </c:pt>
                <c:pt idx="8008">
                  <c:v>-7.6980291947924872E-3</c:v>
                </c:pt>
                <c:pt idx="8009">
                  <c:v>-7.6991872466054528E-3</c:v>
                </c:pt>
                <c:pt idx="8010">
                  <c:v>-7.7003585553089898E-3</c:v>
                </c:pt>
                <c:pt idx="8011">
                  <c:v>-7.7015431147488831E-3</c:v>
                </c:pt>
                <c:pt idx="8012">
                  <c:v>-7.702740918708228E-3</c:v>
                </c:pt>
                <c:pt idx="8013">
                  <c:v>-7.7039519609073985E-3</c:v>
                </c:pt>
                <c:pt idx="8014">
                  <c:v>-7.7051762350042333E-3</c:v>
                </c:pt>
                <c:pt idx="8015">
                  <c:v>-7.7064137345938897E-3</c:v>
                </c:pt>
                <c:pt idx="8016">
                  <c:v>-7.7076644532090349E-3</c:v>
                </c:pt>
                <c:pt idx="8017">
                  <c:v>-7.7089283843198115E-3</c:v>
                </c:pt>
                <c:pt idx="8018">
                  <c:v>-7.7102055213338046E-3</c:v>
                </c:pt>
                <c:pt idx="8019">
                  <c:v>-7.7114958575962315E-3</c:v>
                </c:pt>
                <c:pt idx="8020">
                  <c:v>-7.7127993863898058E-3</c:v>
                </c:pt>
                <c:pt idx="8021">
                  <c:v>-7.7141161009349037E-3</c:v>
                </c:pt>
                <c:pt idx="8022">
                  <c:v>-7.7154459943895703E-3</c:v>
                </c:pt>
                <c:pt idx="8023">
                  <c:v>-7.71678905984945E-3</c:v>
                </c:pt>
                <c:pt idx="8024">
                  <c:v>-7.7181452903480052E-3</c:v>
                </c:pt>
                <c:pt idx="8025">
                  <c:v>-7.7195146788563576E-3</c:v>
                </c:pt>
                <c:pt idx="8026">
                  <c:v>-7.7208972182834902E-3</c:v>
                </c:pt>
                <c:pt idx="8027">
                  <c:v>-7.7222929014762126E-3</c:v>
                </c:pt>
                <c:pt idx="8028">
                  <c:v>-7.7237017212191256E-3</c:v>
                </c:pt>
                <c:pt idx="8029">
                  <c:v>-7.7251236702348325E-3</c:v>
                </c:pt>
                <c:pt idx="8030">
                  <c:v>-7.7265587411837677E-3</c:v>
                </c:pt>
                <c:pt idx="8031">
                  <c:v>-7.7280069266644526E-3</c:v>
                </c:pt>
                <c:pt idx="8032">
                  <c:v>-7.7294682192133131E-3</c:v>
                </c:pt>
                <c:pt idx="8033">
                  <c:v>-7.7309426113049045E-3</c:v>
                </c:pt>
                <c:pt idx="8034">
                  <c:v>-7.7324300953518768E-3</c:v>
                </c:pt>
                <c:pt idx="8035">
                  <c:v>-7.7339306637049252E-3</c:v>
                </c:pt>
                <c:pt idx="8036">
                  <c:v>-7.7354443086530243E-3</c:v>
                </c:pt>
                <c:pt idx="8037">
                  <c:v>-7.7369710224232478E-3</c:v>
                </c:pt>
                <c:pt idx="8038">
                  <c:v>-7.7385107971809928E-3</c:v>
                </c:pt>
                <c:pt idx="8039">
                  <c:v>-7.740063625029955E-3</c:v>
                </c:pt>
                <c:pt idx="8040">
                  <c:v>-7.7416294980120646E-3</c:v>
                </c:pt>
                <c:pt idx="8041">
                  <c:v>-7.7432084081077391E-3</c:v>
                </c:pt>
                <c:pt idx="8042">
                  <c:v>-7.7448003472356834E-3</c:v>
                </c:pt>
                <c:pt idx="8043">
                  <c:v>-7.7464053072531487E-3</c:v>
                </c:pt>
                <c:pt idx="8044">
                  <c:v>-7.7480232799558681E-3</c:v>
                </c:pt>
                <c:pt idx="8045">
                  <c:v>-7.7496542570780281E-3</c:v>
                </c:pt>
                <c:pt idx="8046">
                  <c:v>-7.7512982302925049E-3</c:v>
                </c:pt>
                <c:pt idx="8047">
                  <c:v>-7.752955191210672E-3</c:v>
                </c:pt>
                <c:pt idx="8048">
                  <c:v>-7.7546251313826593E-3</c:v>
                </c:pt>
                <c:pt idx="8049">
                  <c:v>-7.7563080422972915E-3</c:v>
                </c:pt>
                <c:pt idx="8050">
                  <c:v>-7.7580039153820586E-3</c:v>
                </c:pt>
                <c:pt idx="8051">
                  <c:v>-7.7597127420033461E-3</c:v>
                </c:pt>
                <c:pt idx="8052">
                  <c:v>-7.7614345134662697E-3</c:v>
                </c:pt>
                <c:pt idx="8053">
                  <c:v>-7.763169221014902E-3</c:v>
                </c:pt>
                <c:pt idx="8054">
                  <c:v>-7.7649168558322421E-3</c:v>
                </c:pt>
                <c:pt idx="8055">
                  <c:v>-7.766677409040159E-3</c:v>
                </c:pt>
                <c:pt idx="8056">
                  <c:v>-7.7684508716996696E-3</c:v>
                </c:pt>
                <c:pt idx="8057">
                  <c:v>-7.7702372348107023E-3</c:v>
                </c:pt>
                <c:pt idx="8058">
                  <c:v>-7.7720364893123957E-3</c:v>
                </c:pt>
                <c:pt idx="8059">
                  <c:v>-7.7738486260830325E-3</c:v>
                </c:pt>
                <c:pt idx="8060">
                  <c:v>-7.7756736359399971E-3</c:v>
                </c:pt>
                <c:pt idx="8061">
                  <c:v>-7.7775115096400411E-3</c:v>
                </c:pt>
                <c:pt idx="8062">
                  <c:v>-7.7793622378790608E-3</c:v>
                </c:pt>
                <c:pt idx="8063">
                  <c:v>-7.7812258112924049E-3</c:v>
                </c:pt>
                <c:pt idx="8064">
                  <c:v>-7.7831022204547873E-3</c:v>
                </c:pt>
                <c:pt idx="8065">
                  <c:v>-7.7849914558802613E-3</c:v>
                </c:pt>
                <c:pt idx="8066">
                  <c:v>-7.786893508022483E-3</c:v>
                </c:pt>
                <c:pt idx="8067">
                  <c:v>-7.788808367274502E-3</c:v>
                </c:pt>
                <c:pt idx="8068">
                  <c:v>-7.7907360239690684E-3</c:v>
                </c:pt>
                <c:pt idx="8069">
                  <c:v>-7.7926764683784247E-3</c:v>
                </c:pt>
                <c:pt idx="8070">
                  <c:v>-7.794629690714581E-3</c:v>
                </c:pt>
                <c:pt idx="8071">
                  <c:v>-7.796595681129277E-3</c:v>
                </c:pt>
                <c:pt idx="8072">
                  <c:v>-7.7985744297139024E-3</c:v>
                </c:pt>
                <c:pt idx="8073">
                  <c:v>-7.8005659264998193E-3</c:v>
                </c:pt>
                <c:pt idx="8074">
                  <c:v>-7.8025701614581047E-3</c:v>
                </c:pt>
                <c:pt idx="8075">
                  <c:v>-7.804587124499867E-3</c:v>
                </c:pt>
                <c:pt idx="8076">
                  <c:v>-7.8066168054761803E-3</c:v>
                </c:pt>
                <c:pt idx="8077">
                  <c:v>-7.8086591941780407E-3</c:v>
                </c:pt>
                <c:pt idx="8078">
                  <c:v>-7.8107142803366539E-3</c:v>
                </c:pt>
                <c:pt idx="8079">
                  <c:v>-7.8127820536231934E-3</c:v>
                </c:pt>
                <c:pt idx="8080">
                  <c:v>-7.8148625036491334E-3</c:v>
                </c:pt>
                <c:pt idx="8081">
                  <c:v>-7.8169556199661691E-3</c:v>
                </c:pt>
                <c:pt idx="8082">
                  <c:v>-7.8190613920661595E-3</c:v>
                </c:pt>
                <c:pt idx="8083">
                  <c:v>-7.8211798093814431E-3</c:v>
                </c:pt>
                <c:pt idx="8084">
                  <c:v>-7.8233108612846079E-3</c:v>
                </c:pt>
                <c:pt idx="8085">
                  <c:v>-7.8254545370887701E-3</c:v>
                </c:pt>
                <c:pt idx="8086">
                  <c:v>-7.8276108260475537E-3</c:v>
                </c:pt>
                <c:pt idx="8087">
                  <c:v>-7.829779717355002E-3</c:v>
                </c:pt>
                <c:pt idx="8088">
                  <c:v>-7.8319612001459208E-3</c:v>
                </c:pt>
                <c:pt idx="8089">
                  <c:v>-7.8341552634956062E-3</c:v>
                </c:pt>
                <c:pt idx="8090">
                  <c:v>-7.8363618964201881E-3</c:v>
                </c:pt>
                <c:pt idx="8091">
                  <c:v>-7.8385810878765453E-3</c:v>
                </c:pt>
                <c:pt idx="8092">
                  <c:v>-7.8408128267622619E-3</c:v>
                </c:pt>
                <c:pt idx="8093">
                  <c:v>-7.8430571019159571E-3</c:v>
                </c:pt>
                <c:pt idx="8094">
                  <c:v>-7.8453139021170126E-3</c:v>
                </c:pt>
                <c:pt idx="8095">
                  <c:v>-7.8475832160859148E-3</c:v>
                </c:pt>
                <c:pt idx="8096">
                  <c:v>-7.8498650324842056E-3</c:v>
                </c:pt>
                <c:pt idx="8097">
                  <c:v>-7.8521593399143823E-3</c:v>
                </c:pt>
                <c:pt idx="8098">
                  <c:v>-7.8544661269202669E-3</c:v>
                </c:pt>
                <c:pt idx="8099">
                  <c:v>-7.8567853819867303E-3</c:v>
                </c:pt>
                <c:pt idx="8100">
                  <c:v>-7.8591170935400339E-3</c:v>
                </c:pt>
                <c:pt idx="8101">
                  <c:v>-7.861461249947764E-3</c:v>
                </c:pt>
                <c:pt idx="8102">
                  <c:v>-7.8638178395187691E-3</c:v>
                </c:pt>
                <c:pt idx="8103">
                  <c:v>-7.8661868505034999E-3</c:v>
                </c:pt>
                <c:pt idx="8104">
                  <c:v>-7.8685682710937406E-3</c:v>
                </c:pt>
                <c:pt idx="8105">
                  <c:v>-7.8709620894230146E-3</c:v>
                </c:pt>
                <c:pt idx="8106">
                  <c:v>-7.8733682935662828E-3</c:v>
                </c:pt>
                <c:pt idx="8107">
                  <c:v>-7.8757868715403113E-3</c:v>
                </c:pt>
                <c:pt idx="8108">
                  <c:v>-7.8782178113036058E-3</c:v>
                </c:pt>
                <c:pt idx="8109">
                  <c:v>-7.8806611007563396E-3</c:v>
                </c:pt>
                <c:pt idx="8110">
                  <c:v>-7.883116727740714E-3</c:v>
                </c:pt>
                <c:pt idx="8111">
                  <c:v>-7.8855846800406724E-3</c:v>
                </c:pt>
                <c:pt idx="8112">
                  <c:v>-7.8880649453822674E-3</c:v>
                </c:pt>
                <c:pt idx="8113">
                  <c:v>-7.890557511433598E-3</c:v>
                </c:pt>
                <c:pt idx="8114">
                  <c:v>-7.8930623658047209E-3</c:v>
                </c:pt>
                <c:pt idx="8115">
                  <c:v>-7.895579496048034E-3</c:v>
                </c:pt>
                <c:pt idx="8116">
                  <c:v>-7.8981088896579784E-3</c:v>
                </c:pt>
                <c:pt idx="8117">
                  <c:v>-7.9006505340714177E-3</c:v>
                </c:pt>
                <c:pt idx="8118">
                  <c:v>-7.9032044166675603E-3</c:v>
                </c:pt>
                <c:pt idx="8119">
                  <c:v>-7.9057705247678866E-3</c:v>
                </c:pt>
                <c:pt idx="8120">
                  <c:v>-7.908348845636539E-3</c:v>
                </c:pt>
                <c:pt idx="8121">
                  <c:v>-7.9109393664799979E-3</c:v>
                </c:pt>
                <c:pt idx="8122">
                  <c:v>-7.9135420744475011E-3</c:v>
                </c:pt>
                <c:pt idx="8123">
                  <c:v>-7.9161569566309313E-3</c:v>
                </c:pt>
                <c:pt idx="8124">
                  <c:v>-7.9187840000647658E-3</c:v>
                </c:pt>
                <c:pt idx="8125">
                  <c:v>-7.9214231917264614E-3</c:v>
                </c:pt>
                <c:pt idx="8126">
                  <c:v>-7.9240745185361287E-3</c:v>
                </c:pt>
                <c:pt idx="8127">
                  <c:v>-7.9267379673569494E-3</c:v>
                </c:pt>
                <c:pt idx="8128">
                  <c:v>-7.9294135249950975E-3</c:v>
                </c:pt>
                <c:pt idx="8129">
                  <c:v>-7.9321011781996378E-3</c:v>
                </c:pt>
                <c:pt idx="8130">
                  <c:v>-7.9348009136629583E-3</c:v>
                </c:pt>
                <c:pt idx="8131">
                  <c:v>-7.9375127180204251E-3</c:v>
                </c:pt>
                <c:pt idx="8132">
                  <c:v>-7.9402365778507896E-3</c:v>
                </c:pt>
                <c:pt idx="8133">
                  <c:v>-7.9429724796761265E-3</c:v>
                </c:pt>
                <c:pt idx="8134">
                  <c:v>-7.9457204099617484E-3</c:v>
                </c:pt>
                <c:pt idx="8135">
                  <c:v>-7.9484803551166036E-3</c:v>
                </c:pt>
                <c:pt idx="8136">
                  <c:v>-7.9512523014929545E-3</c:v>
                </c:pt>
                <c:pt idx="8137">
                  <c:v>-7.954036235386798E-3</c:v>
                </c:pt>
                <c:pt idx="8138">
                  <c:v>-7.9568321430377818E-3</c:v>
                </c:pt>
                <c:pt idx="8139">
                  <c:v>-7.9596400106291126E-3</c:v>
                </c:pt>
                <c:pt idx="8140">
                  <c:v>-7.9624598242879832E-3</c:v>
                </c:pt>
                <c:pt idx="8141">
                  <c:v>-7.9652915700852544E-3</c:v>
                </c:pt>
                <c:pt idx="8142">
                  <c:v>-7.9681352340358405E-3</c:v>
                </c:pt>
                <c:pt idx="8143">
                  <c:v>-7.970990802098659E-3</c:v>
                </c:pt>
                <c:pt idx="8144">
                  <c:v>-7.9738582601765161E-3</c:v>
                </c:pt>
                <c:pt idx="8145">
                  <c:v>-7.9767375941165817E-3</c:v>
                </c:pt>
                <c:pt idx="8146">
                  <c:v>-7.9796287897099926E-3</c:v>
                </c:pt>
                <c:pt idx="8147">
                  <c:v>-7.9825318326923293E-3</c:v>
                </c:pt>
                <c:pt idx="8148">
                  <c:v>-7.9854467087435051E-3</c:v>
                </c:pt>
                <c:pt idx="8149">
                  <c:v>-7.9883734034876738E-3</c:v>
                </c:pt>
                <c:pt idx="8150">
                  <c:v>-7.991311902493697E-3</c:v>
                </c:pt>
                <c:pt idx="8151">
                  <c:v>-7.9942621912747688E-3</c:v>
                </c:pt>
                <c:pt idx="8152">
                  <c:v>-7.9972242552889192E-3</c:v>
                </c:pt>
                <c:pt idx="8153">
                  <c:v>-8.0001980799386686E-3</c:v>
                </c:pt>
                <c:pt idx="8154">
                  <c:v>-8.0031836505714514E-3</c:v>
                </c:pt>
                <c:pt idx="8155">
                  <c:v>-8.0061809524795465E-3</c:v>
                </c:pt>
                <c:pt idx="8156">
                  <c:v>-8.0091899708999818E-3</c:v>
                </c:pt>
                <c:pt idx="8157">
                  <c:v>-8.0122106910149819E-3</c:v>
                </c:pt>
                <c:pt idx="8158">
                  <c:v>-8.0152430979516191E-3</c:v>
                </c:pt>
                <c:pt idx="8159">
                  <c:v>-8.018287176782251E-3</c:v>
                </c:pt>
                <c:pt idx="8160">
                  <c:v>-8.0213429125244422E-3</c:v>
                </c:pt>
                <c:pt idx="8161">
                  <c:v>-8.0244102901408567E-3</c:v>
                </c:pt>
                <c:pt idx="8162">
                  <c:v>-8.0274892945397507E-3</c:v>
                </c:pt>
                <c:pt idx="8163">
                  <c:v>-8.0305799105745684E-3</c:v>
                </c:pt>
                <c:pt idx="8164">
                  <c:v>-8.0336821230444222E-3</c:v>
                </c:pt>
                <c:pt idx="8165">
                  <c:v>-8.0367959166939978E-3</c:v>
                </c:pt>
                <c:pt idx="8166">
                  <c:v>-8.0399212762134655E-3</c:v>
                </c:pt>
                <c:pt idx="8167">
                  <c:v>-8.0430581862389414E-3</c:v>
                </c:pt>
                <c:pt idx="8168">
                  <c:v>-8.0462066313521097E-3</c:v>
                </c:pt>
                <c:pt idx="8169">
                  <c:v>-8.0493665960807044E-3</c:v>
                </c:pt>
                <c:pt idx="8170">
                  <c:v>-8.0525380648984162E-3</c:v>
                </c:pt>
                <c:pt idx="8171">
                  <c:v>-8.0557210222247811E-3</c:v>
                </c:pt>
                <c:pt idx="8172">
                  <c:v>-8.0589154524256697E-3</c:v>
                </c:pt>
                <c:pt idx="8173">
                  <c:v>-8.0621213398129037E-3</c:v>
                </c:pt>
                <c:pt idx="8174">
                  <c:v>-8.0653386686447386E-3</c:v>
                </c:pt>
                <c:pt idx="8175">
                  <c:v>-8.0685674231257571E-3</c:v>
                </c:pt>
                <c:pt idx="8176">
                  <c:v>-8.0718075874067798E-3</c:v>
                </c:pt>
                <c:pt idx="8177">
                  <c:v>-8.0750591455853518E-3</c:v>
                </c:pt>
                <c:pt idx="8178">
                  <c:v>-8.0783220817053497E-3</c:v>
                </c:pt>
                <c:pt idx="8179">
                  <c:v>-8.0815963797574823E-3</c:v>
                </c:pt>
                <c:pt idx="8180">
                  <c:v>-8.0848820236791626E-3</c:v>
                </c:pt>
                <c:pt idx="8181">
                  <c:v>-8.0881789973544418E-3</c:v>
                </c:pt>
                <c:pt idx="8182">
                  <c:v>-8.0914872846144879E-3</c:v>
                </c:pt>
                <c:pt idx="8183">
                  <c:v>-8.094806869237187E-3</c:v>
                </c:pt>
                <c:pt idx="8184">
                  <c:v>-8.0981377349476497E-3</c:v>
                </c:pt>
                <c:pt idx="8185">
                  <c:v>-8.1014798654181E-3</c:v>
                </c:pt>
                <c:pt idx="8186">
                  <c:v>-8.1048332442677801E-3</c:v>
                </c:pt>
                <c:pt idx="8187">
                  <c:v>-8.108197855063469E-3</c:v>
                </c:pt>
                <c:pt idx="8188">
                  <c:v>-8.1115736813190467E-3</c:v>
                </c:pt>
                <c:pt idx="8189">
                  <c:v>-8.114960706496083E-3</c:v>
                </c:pt>
                <c:pt idx="8190">
                  <c:v>-8.1183589140034242E-3</c:v>
                </c:pt>
                <c:pt idx="8191">
                  <c:v>-8.1217682871977046E-3</c:v>
                </c:pt>
                <c:pt idx="8192">
                  <c:v>-8.1251888093832412E-3</c:v>
                </c:pt>
                <c:pt idx="8193">
                  <c:v>-8.1286204638119312E-3</c:v>
                </c:pt>
                <c:pt idx="8194">
                  <c:v>-8.1320632336837739E-3</c:v>
                </c:pt>
                <c:pt idx="8195">
                  <c:v>-8.1355171021464372E-3</c:v>
                </c:pt>
                <c:pt idx="8196">
                  <c:v>-8.1389820522958043E-3</c:v>
                </c:pt>
                <c:pt idx="8197">
                  <c:v>-8.1424580671758343E-3</c:v>
                </c:pt>
                <c:pt idx="8198">
                  <c:v>-8.1459451297784986E-3</c:v>
                </c:pt>
                <c:pt idx="8199">
                  <c:v>-8.1494432230442664E-3</c:v>
                </c:pt>
                <c:pt idx="8200">
                  <c:v>-8.1529523298617002E-3</c:v>
                </c:pt>
                <c:pt idx="8201">
                  <c:v>-8.1564724330679822E-3</c:v>
                </c:pt>
                <c:pt idx="8202">
                  <c:v>-8.1600035154488059E-3</c:v>
                </c:pt>
                <c:pt idx="8203">
                  <c:v>-8.1635455597382639E-3</c:v>
                </c:pt>
                <c:pt idx="8204">
                  <c:v>-8.1670985486194028E-3</c:v>
                </c:pt>
                <c:pt idx="8205">
                  <c:v>-8.1706624647237599E-3</c:v>
                </c:pt>
                <c:pt idx="8206">
                  <c:v>-8.1742372906319204E-3</c:v>
                </c:pt>
                <c:pt idx="8207">
                  <c:v>-8.1778230088734062E-3</c:v>
                </c:pt>
                <c:pt idx="8208">
                  <c:v>-8.1814196019265577E-3</c:v>
                </c:pt>
                <c:pt idx="8209">
                  <c:v>-8.1850270522190825E-3</c:v>
                </c:pt>
                <c:pt idx="8210">
                  <c:v>-8.1886453421276314E-3</c:v>
                </c:pt>
                <c:pt idx="8211">
                  <c:v>-8.1922744539783092E-3</c:v>
                </c:pt>
                <c:pt idx="8212">
                  <c:v>-8.1959143700466083E-3</c:v>
                </c:pt>
                <c:pt idx="8213">
                  <c:v>-8.1995650725572456E-3</c:v>
                </c:pt>
                <c:pt idx="8214">
                  <c:v>-8.2032265436847492E-3</c:v>
                </c:pt>
                <c:pt idx="8215">
                  <c:v>-8.2068987655530227E-3</c:v>
                </c:pt>
                <c:pt idx="8216">
                  <c:v>-8.2105817202358551E-3</c:v>
                </c:pt>
                <c:pt idx="8217">
                  <c:v>-8.2142753897568536E-3</c:v>
                </c:pt>
                <c:pt idx="8218">
                  <c:v>-8.21797975608928E-3</c:v>
                </c:pt>
                <c:pt idx="8219">
                  <c:v>-8.2216948011566756E-3</c:v>
                </c:pt>
                <c:pt idx="8220">
                  <c:v>-8.2254205068323597E-3</c:v>
                </c:pt>
                <c:pt idx="8221">
                  <c:v>-8.22915685493999E-3</c:v>
                </c:pt>
                <c:pt idx="8222">
                  <c:v>-8.2329038272534773E-3</c:v>
                </c:pt>
                <c:pt idx="8223">
                  <c:v>-8.2366614054968628E-3</c:v>
                </c:pt>
                <c:pt idx="8224">
                  <c:v>-8.240429571344866E-3</c:v>
                </c:pt>
                <c:pt idx="8225">
                  <c:v>-8.2442083064224285E-3</c:v>
                </c:pt>
                <c:pt idx="8226">
                  <c:v>-8.2479975923053072E-3</c:v>
                </c:pt>
                <c:pt idx="8227">
                  <c:v>-8.2517974105199478E-3</c:v>
                </c:pt>
                <c:pt idx="8228">
                  <c:v>-8.2556077425433531E-3</c:v>
                </c:pt>
                <c:pt idx="8229">
                  <c:v>-8.2594285698036826E-3</c:v>
                </c:pt>
                <c:pt idx="8230">
                  <c:v>-8.263259873679752E-3</c:v>
                </c:pt>
                <c:pt idx="8231">
                  <c:v>-8.2671016355017144E-3</c:v>
                </c:pt>
                <c:pt idx="8232">
                  <c:v>-8.2709538365505816E-3</c:v>
                </c:pt>
                <c:pt idx="8233">
                  <c:v>-8.2748164580588052E-3</c:v>
                </c:pt>
                <c:pt idx="8234">
                  <c:v>-8.2786894812101434E-3</c:v>
                </c:pt>
                <c:pt idx="8235">
                  <c:v>-8.2825728871395686E-3</c:v>
                </c:pt>
                <c:pt idx="8236">
                  <c:v>-8.2864666569338382E-3</c:v>
                </c:pt>
                <c:pt idx="8237">
                  <c:v>-8.2903707716310143E-3</c:v>
                </c:pt>
                <c:pt idx="8238">
                  <c:v>-8.2942852122210621E-3</c:v>
                </c:pt>
                <c:pt idx="8239">
                  <c:v>-8.2982099596457214E-3</c:v>
                </c:pt>
                <c:pt idx="8240">
                  <c:v>-8.3021449947984112E-3</c:v>
                </c:pt>
                <c:pt idx="8241">
                  <c:v>-8.306090298524766E-3</c:v>
                </c:pt>
                <c:pt idx="8242">
                  <c:v>-8.3100458516222244E-3</c:v>
                </c:pt>
                <c:pt idx="8243">
                  <c:v>-8.3140116348405704E-3</c:v>
                </c:pt>
                <c:pt idx="8244">
                  <c:v>-8.3179876288818535E-3</c:v>
                </c:pt>
                <c:pt idx="8245">
                  <c:v>-8.3219738144002346E-3</c:v>
                </c:pt>
                <c:pt idx="8246">
                  <c:v>-8.3259701720025912E-3</c:v>
                </c:pt>
                <c:pt idx="8247">
                  <c:v>-8.3299766822480543E-3</c:v>
                </c:pt>
                <c:pt idx="8248">
                  <c:v>-8.3339933256485789E-3</c:v>
                </c:pt>
                <c:pt idx="8249">
                  <c:v>-8.3380200826688473E-3</c:v>
                </c:pt>
                <c:pt idx="8250">
                  <c:v>-8.3420569337261299E-3</c:v>
                </c:pt>
                <c:pt idx="8251">
                  <c:v>-8.3461038591909013E-3</c:v>
                </c:pt>
                <c:pt idx="8252">
                  <c:v>-8.3501608393863301E-3</c:v>
                </c:pt>
                <c:pt idx="8253">
                  <c:v>-8.3542278545889297E-3</c:v>
                </c:pt>
                <c:pt idx="8254">
                  <c:v>-8.3583048850283843E-3</c:v>
                </c:pt>
                <c:pt idx="8255">
                  <c:v>-8.362391910887456E-3</c:v>
                </c:pt>
                <c:pt idx="8256">
                  <c:v>-8.366488912302586E-3</c:v>
                </c:pt>
                <c:pt idx="8257">
                  <c:v>-8.3705958693634022E-3</c:v>
                </c:pt>
                <c:pt idx="8258">
                  <c:v>-8.3747127621133319E-3</c:v>
                </c:pt>
                <c:pt idx="8259">
                  <c:v>-8.37883957054948E-3</c:v>
                </c:pt>
                <c:pt idx="8260">
                  <c:v>-8.3829762746224969E-3</c:v>
                </c:pt>
                <c:pt idx="8261">
                  <c:v>-8.3871228542372177E-3</c:v>
                </c:pt>
                <c:pt idx="8262">
                  <c:v>-8.3912792892521289E-3</c:v>
                </c:pt>
                <c:pt idx="8263">
                  <c:v>-8.3954455594800088E-3</c:v>
                </c:pt>
                <c:pt idx="8264">
                  <c:v>-8.3996216446878165E-3</c:v>
                </c:pt>
                <c:pt idx="8265">
                  <c:v>-8.403807524596513E-3</c:v>
                </c:pt>
                <c:pt idx="8266">
                  <c:v>-8.4080031788817469E-3</c:v>
                </c:pt>
                <c:pt idx="8267">
                  <c:v>-8.4122085871733317E-3</c:v>
                </c:pt>
                <c:pt idx="8268">
                  <c:v>-8.4164237290559156E-3</c:v>
                </c:pt>
                <c:pt idx="8269">
                  <c:v>-8.4206485840685134E-3</c:v>
                </c:pt>
                <c:pt idx="8270">
                  <c:v>-8.424883131705127E-3</c:v>
                </c:pt>
                <c:pt idx="8271">
                  <c:v>-8.4291273514146073E-3</c:v>
                </c:pt>
                <c:pt idx="8272">
                  <c:v>-8.4333812226005285E-3</c:v>
                </c:pt>
                <c:pt idx="8273">
                  <c:v>-8.4376447246218341E-3</c:v>
                </c:pt>
                <c:pt idx="8274">
                  <c:v>-8.4419178367923075E-3</c:v>
                </c:pt>
                <c:pt idx="8275">
                  <c:v>-8.446200538381219E-3</c:v>
                </c:pt>
                <c:pt idx="8276">
                  <c:v>-8.4504928086132011E-3</c:v>
                </c:pt>
                <c:pt idx="8277">
                  <c:v>-8.4547946266681079E-3</c:v>
                </c:pt>
                <c:pt idx="8278">
                  <c:v>-8.4591059716816446E-3</c:v>
                </c:pt>
                <c:pt idx="8279">
                  <c:v>-8.4634268227448961E-3</c:v>
                </c:pt>
                <c:pt idx="8280">
                  <c:v>-8.4677571589049181E-3</c:v>
                </c:pt>
                <c:pt idx="8281">
                  <c:v>-8.472096959164635E-3</c:v>
                </c:pt>
                <c:pt idx="8282">
                  <c:v>-8.4764462024826855E-3</c:v>
                </c:pt>
                <c:pt idx="8283">
                  <c:v>-8.4808048677740937E-3</c:v>
                </c:pt>
                <c:pt idx="8284">
                  <c:v>-8.4851729339097594E-3</c:v>
                </c:pt>
                <c:pt idx="8285">
                  <c:v>-8.489550379717048E-3</c:v>
                </c:pt>
                <c:pt idx="8286">
                  <c:v>-8.4939371839797377E-3</c:v>
                </c:pt>
                <c:pt idx="8287">
                  <c:v>-8.4983333254378193E-3</c:v>
                </c:pt>
                <c:pt idx="8288">
                  <c:v>-8.5027387827881686E-3</c:v>
                </c:pt>
                <c:pt idx="8289">
                  <c:v>-8.5071535346840504E-3</c:v>
                </c:pt>
                <c:pt idx="8290">
                  <c:v>-8.5115775597357328E-3</c:v>
                </c:pt>
                <c:pt idx="8291">
                  <c:v>-8.5160108365103758E-3</c:v>
                </c:pt>
                <c:pt idx="8292">
                  <c:v>-8.5204533435319068E-3</c:v>
                </c:pt>
                <c:pt idx="8293">
                  <c:v>-8.5249050592816501E-3</c:v>
                </c:pt>
                <c:pt idx="8294">
                  <c:v>-8.5293659621978133E-3</c:v>
                </c:pt>
                <c:pt idx="8295">
                  <c:v>-8.5338360306761486E-3</c:v>
                </c:pt>
                <c:pt idx="8296">
                  <c:v>-8.5383152430698137E-3</c:v>
                </c:pt>
                <c:pt idx="8297">
                  <c:v>-8.5428035776892522E-3</c:v>
                </c:pt>
                <c:pt idx="8298">
                  <c:v>-8.5473010128028406E-3</c:v>
                </c:pt>
                <c:pt idx="8299">
                  <c:v>-8.5518075266363403E-3</c:v>
                </c:pt>
                <c:pt idx="8300">
                  <c:v>-8.5563230973735912E-3</c:v>
                </c:pt>
                <c:pt idx="8301">
                  <c:v>-8.5608477031563907E-3</c:v>
                </c:pt>
                <c:pt idx="8302">
                  <c:v>-8.5653813220843041E-3</c:v>
                </c:pt>
                <c:pt idx="8303">
                  <c:v>-8.5699239322153745E-3</c:v>
                </c:pt>
                <c:pt idx="8304">
                  <c:v>-8.5744755115655935E-3</c:v>
                </c:pt>
                <c:pt idx="8305">
                  <c:v>-8.5790360381095953E-3</c:v>
                </c:pt>
                <c:pt idx="8306">
                  <c:v>-8.5836054897801828E-3</c:v>
                </c:pt>
                <c:pt idx="8307">
                  <c:v>-8.5881838444689679E-3</c:v>
                </c:pt>
                <c:pt idx="8308">
                  <c:v>-8.5927710800262312E-3</c:v>
                </c:pt>
                <c:pt idx="8309">
                  <c:v>-8.5973671742608192E-3</c:v>
                </c:pt>
                <c:pt idx="8310">
                  <c:v>-8.6019721049406892E-3</c:v>
                </c:pt>
                <c:pt idx="8311">
                  <c:v>-8.6065858497928107E-3</c:v>
                </c:pt>
                <c:pt idx="8312">
                  <c:v>-8.6112083865030106E-3</c:v>
                </c:pt>
                <c:pt idx="8313">
                  <c:v>-8.6158396927166654E-3</c:v>
                </c:pt>
                <c:pt idx="8314">
                  <c:v>-8.6204797460381396E-3</c:v>
                </c:pt>
                <c:pt idx="8315">
                  <c:v>-8.6251285240315657E-3</c:v>
                </c:pt>
                <c:pt idx="8316">
                  <c:v>-8.629786004220279E-3</c:v>
                </c:pt>
                <c:pt idx="8317">
                  <c:v>-8.6344521640875083E-3</c:v>
                </c:pt>
                <c:pt idx="8318">
                  <c:v>-8.6391269810762641E-3</c:v>
                </c:pt>
                <c:pt idx="8319">
                  <c:v>-8.6438104325891486E-3</c:v>
                </c:pt>
                <c:pt idx="8320">
                  <c:v>-8.6485024959890855E-3</c:v>
                </c:pt>
                <c:pt idx="8321">
                  <c:v>-8.6532031485987374E-3</c:v>
                </c:pt>
                <c:pt idx="8322">
                  <c:v>-8.6579123677012274E-3</c:v>
                </c:pt>
                <c:pt idx="8323">
                  <c:v>-8.6626301305399757E-3</c:v>
                </c:pt>
                <c:pt idx="8324">
                  <c:v>-8.6673564143185614E-3</c:v>
                </c:pt>
                <c:pt idx="8325">
                  <c:v>-8.6720911962014299E-3</c:v>
                </c:pt>
                <c:pt idx="8326">
                  <c:v>-8.6768344533133153E-3</c:v>
                </c:pt>
                <c:pt idx="8327">
                  <c:v>-8.6815861627399724E-3</c:v>
                </c:pt>
                <c:pt idx="8328">
                  <c:v>-8.6863463015279859E-3</c:v>
                </c:pt>
                <c:pt idx="8329">
                  <c:v>-8.6911148466846649E-3</c:v>
                </c:pt>
                <c:pt idx="8330">
                  <c:v>-8.695891775178731E-3</c:v>
                </c:pt>
                <c:pt idx="8331">
                  <c:v>-8.7006770639397567E-3</c:v>
                </c:pt>
                <c:pt idx="8332">
                  <c:v>-8.7054706898588748E-3</c:v>
                </c:pt>
                <c:pt idx="8333">
                  <c:v>-8.7102726297886152E-3</c:v>
                </c:pt>
                <c:pt idx="8334">
                  <c:v>-8.7150828605427923E-3</c:v>
                </c:pt>
                <c:pt idx="8335">
                  <c:v>-8.7199013588971745E-3</c:v>
                </c:pt>
                <c:pt idx="8336">
                  <c:v>-8.7247281015889692E-3</c:v>
                </c:pt>
                <c:pt idx="8337">
                  <c:v>-8.7295630653174677E-3</c:v>
                </c:pt>
                <c:pt idx="8338">
                  <c:v>-8.7344062267439519E-3</c:v>
                </c:pt>
                <c:pt idx="8339">
                  <c:v>-8.7392575624915172E-3</c:v>
                </c:pt>
                <c:pt idx="8340">
                  <c:v>-8.7441170491458081E-3</c:v>
                </c:pt>
                <c:pt idx="8341">
                  <c:v>-8.7489846632544371E-3</c:v>
                </c:pt>
                <c:pt idx="8342">
                  <c:v>-8.75386038132768E-3</c:v>
                </c:pt>
                <c:pt idx="8343">
                  <c:v>-8.7587441798383844E-3</c:v>
                </c:pt>
                <c:pt idx="8344">
                  <c:v>-8.7636360352217578E-3</c:v>
                </c:pt>
                <c:pt idx="8345">
                  <c:v>-8.7685359238761328E-3</c:v>
                </c:pt>
                <c:pt idx="8346">
                  <c:v>-8.7734438221623526E-3</c:v>
                </c:pt>
                <c:pt idx="8347">
                  <c:v>-8.7783597064045316E-3</c:v>
                </c:pt>
                <c:pt idx="8348">
                  <c:v>-8.7832835528898791E-3</c:v>
                </c:pt>
                <c:pt idx="8349">
                  <c:v>-8.7882153378685806E-3</c:v>
                </c:pt>
                <c:pt idx="8350">
                  <c:v>-8.7931550375544842E-3</c:v>
                </c:pt>
                <c:pt idx="8351">
                  <c:v>-8.7981026281245441E-3</c:v>
                </c:pt>
                <c:pt idx="8352">
                  <c:v>-8.8030580857196231E-3</c:v>
                </c:pt>
                <c:pt idx="8353">
                  <c:v>-8.8080213864439299E-3</c:v>
                </c:pt>
                <c:pt idx="8354">
                  <c:v>-8.8129925063657119E-3</c:v>
                </c:pt>
                <c:pt idx="8355">
                  <c:v>-8.8179714215171311E-3</c:v>
                </c:pt>
                <c:pt idx="8356">
                  <c:v>-8.8229581078941091E-3</c:v>
                </c:pt>
                <c:pt idx="8357">
                  <c:v>-8.8279525414570719E-3</c:v>
                </c:pt>
                <c:pt idx="8358">
                  <c:v>-8.832954698130311E-3</c:v>
                </c:pt>
                <c:pt idx="8359">
                  <c:v>-8.8379645538028094E-3</c:v>
                </c:pt>
                <c:pt idx="8360">
                  <c:v>-8.8429820843279952E-3</c:v>
                </c:pt>
                <c:pt idx="8361">
                  <c:v>-8.8480072655236601E-3</c:v>
                </c:pt>
                <c:pt idx="8362">
                  <c:v>-8.853040073172674E-3</c:v>
                </c:pt>
                <c:pt idx="8363">
                  <c:v>-8.8580804830223504E-3</c:v>
                </c:pt>
                <c:pt idx="8364">
                  <c:v>-8.8631284707852628E-3</c:v>
                </c:pt>
                <c:pt idx="8365">
                  <c:v>-8.868184012139041E-3</c:v>
                </c:pt>
                <c:pt idx="8366">
                  <c:v>-8.8732470827262485E-3</c:v>
                </c:pt>
                <c:pt idx="8367">
                  <c:v>-8.8783176581550983E-3</c:v>
                </c:pt>
                <c:pt idx="8368">
                  <c:v>-8.8833957139988692E-3</c:v>
                </c:pt>
                <c:pt idx="8369">
                  <c:v>-8.8884812257966541E-3</c:v>
                </c:pt>
                <c:pt idx="8370">
                  <c:v>-8.8935741690532085E-3</c:v>
                </c:pt>
                <c:pt idx="8371">
                  <c:v>-8.8986745192387827E-3</c:v>
                </c:pt>
                <c:pt idx="8372">
                  <c:v>-8.9037822517898848E-3</c:v>
                </c:pt>
                <c:pt idx="8373">
                  <c:v>-8.9088973421086928E-3</c:v>
                </c:pt>
                <c:pt idx="8374">
                  <c:v>-8.9140197655637656E-3</c:v>
                </c:pt>
                <c:pt idx="8375">
                  <c:v>-8.9191494974899185E-3</c:v>
                </c:pt>
                <c:pt idx="8376">
                  <c:v>-8.924286513188065E-3</c:v>
                </c:pt>
                <c:pt idx="8377">
                  <c:v>-8.9294307879259661E-3</c:v>
                </c:pt>
                <c:pt idx="8378">
                  <c:v>-8.9345822969376255E-3</c:v>
                </c:pt>
                <c:pt idx="8379">
                  <c:v>-8.9397410154240485E-3</c:v>
                </c:pt>
                <c:pt idx="8380">
                  <c:v>-8.9449069185530868E-3</c:v>
                </c:pt>
                <c:pt idx="8381">
                  <c:v>-8.9500799814592746E-3</c:v>
                </c:pt>
                <c:pt idx="8382">
                  <c:v>-8.9552601792446014E-3</c:v>
                </c:pt>
                <c:pt idx="8383">
                  <c:v>-8.9604474869778832E-3</c:v>
                </c:pt>
                <c:pt idx="8384">
                  <c:v>-8.9656418796955645E-3</c:v>
                </c:pt>
                <c:pt idx="8385">
                  <c:v>-8.9708433324014996E-3</c:v>
                </c:pt>
                <c:pt idx="8386">
                  <c:v>-8.9760518200668483E-3</c:v>
                </c:pt>
                <c:pt idx="8387">
                  <c:v>-8.9812673176308169E-3</c:v>
                </c:pt>
                <c:pt idx="8388">
                  <c:v>-8.9864898000000491E-3</c:v>
                </c:pt>
                <c:pt idx="8389">
                  <c:v>-8.9917192420494851E-3</c:v>
                </c:pt>
                <c:pt idx="8390">
                  <c:v>-8.9969556186217329E-3</c:v>
                </c:pt>
                <c:pt idx="8391">
                  <c:v>-9.0021989045278514E-3</c:v>
                </c:pt>
                <c:pt idx="8392">
                  <c:v>-9.0074490745472007E-3</c:v>
                </c:pt>
                <c:pt idx="8393">
                  <c:v>-9.0127061034272534E-3</c:v>
                </c:pt>
                <c:pt idx="8394">
                  <c:v>-9.017969965884394E-3</c:v>
                </c:pt>
                <c:pt idx="8395">
                  <c:v>-9.0232406366032736E-3</c:v>
                </c:pt>
                <c:pt idx="8396">
                  <c:v>-9.028518090237617E-3</c:v>
                </c:pt>
                <c:pt idx="8397">
                  <c:v>-9.0338023014100311E-3</c:v>
                </c:pt>
                <c:pt idx="8398">
                  <c:v>-9.0390932447118634E-3</c:v>
                </c:pt>
                <c:pt idx="8399">
                  <c:v>-9.0443908947039787E-3</c:v>
                </c:pt>
                <c:pt idx="8400">
                  <c:v>-9.0496952259161156E-3</c:v>
                </c:pt>
                <c:pt idx="8401">
                  <c:v>-9.0550062128477073E-3</c:v>
                </c:pt>
                <c:pt idx="8402">
                  <c:v>-9.060323829967673E-3</c:v>
                </c:pt>
                <c:pt idx="8403">
                  <c:v>-9.065648051714276E-3</c:v>
                </c:pt>
                <c:pt idx="8404">
                  <c:v>-9.0709788524959232E-3</c:v>
                </c:pt>
                <c:pt idx="8405">
                  <c:v>-9.0763162066905094E-3</c:v>
                </c:pt>
                <c:pt idx="8406">
                  <c:v>-9.0816600886462102E-3</c:v>
                </c:pt>
                <c:pt idx="8407">
                  <c:v>-9.0870104726813346E-3</c:v>
                </c:pt>
                <c:pt idx="8408">
                  <c:v>-9.0923673330841337E-3</c:v>
                </c:pt>
                <c:pt idx="8409">
                  <c:v>-9.0977306441136375E-3</c:v>
                </c:pt>
                <c:pt idx="8410">
                  <c:v>-9.103100379998957E-3</c:v>
                </c:pt>
                <c:pt idx="8411">
                  <c:v>-9.1084765149401174E-3</c:v>
                </c:pt>
                <c:pt idx="8412">
                  <c:v>-9.1138590231078873E-3</c:v>
                </c:pt>
                <c:pt idx="8413">
                  <c:v>-9.1192478786436045E-3</c:v>
                </c:pt>
                <c:pt idx="8414">
                  <c:v>-9.1246430556599836E-3</c:v>
                </c:pt>
                <c:pt idx="8415">
                  <c:v>-9.1300445282404673E-3</c:v>
                </c:pt>
                <c:pt idx="8416">
                  <c:v>-9.1354522704400233E-3</c:v>
                </c:pt>
                <c:pt idx="8417">
                  <c:v>-9.1408662562849682E-3</c:v>
                </c:pt>
                <c:pt idx="8418">
                  <c:v>-9.1462864597728448E-3</c:v>
                </c:pt>
                <c:pt idx="8419">
                  <c:v>-9.1517128548731716E-3</c:v>
                </c:pt>
                <c:pt idx="8420">
                  <c:v>-9.1571454155268146E-3</c:v>
                </c:pt>
                <c:pt idx="8421">
                  <c:v>-9.162584115646806E-3</c:v>
                </c:pt>
                <c:pt idx="8422">
                  <c:v>-9.1680289291181331E-3</c:v>
                </c:pt>
                <c:pt idx="8423">
                  <c:v>-9.1734798297976455E-3</c:v>
                </c:pt>
                <c:pt idx="8424">
                  <c:v>-9.1789367915147951E-3</c:v>
                </c:pt>
                <c:pt idx="8425">
                  <c:v>-9.1843997880709984E-3</c:v>
                </c:pt>
                <c:pt idx="8426">
                  <c:v>-9.1898687932405864E-3</c:v>
                </c:pt>
                <c:pt idx="8427">
                  <c:v>-9.1953437807700666E-3</c:v>
                </c:pt>
                <c:pt idx="8428">
                  <c:v>-9.200824724379008E-3</c:v>
                </c:pt>
                <c:pt idx="8429">
                  <c:v>-9.206311597759833E-3</c:v>
                </c:pt>
                <c:pt idx="8430">
                  <c:v>-9.2118043745776854E-3</c:v>
                </c:pt>
                <c:pt idx="8431">
                  <c:v>-9.2173030284711955E-3</c:v>
                </c:pt>
                <c:pt idx="8432">
                  <c:v>-9.2228075330518539E-3</c:v>
                </c:pt>
                <c:pt idx="8433">
                  <c:v>-9.2283178619048216E-3</c:v>
                </c:pt>
                <c:pt idx="8434">
                  <c:v>-9.2338339885887424E-3</c:v>
                </c:pt>
                <c:pt idx="8435">
                  <c:v>-9.2393558866356185E-3</c:v>
                </c:pt>
                <c:pt idx="8436">
                  <c:v>-9.2448835295515768E-3</c:v>
                </c:pt>
                <c:pt idx="8437">
                  <c:v>-9.2504168908162324E-3</c:v>
                </c:pt>
                <c:pt idx="8438">
                  <c:v>-9.2559559438835145E-3</c:v>
                </c:pt>
                <c:pt idx="8439">
                  <c:v>-9.2615006621814544E-3</c:v>
                </c:pt>
                <c:pt idx="8440">
                  <c:v>-9.2670510191120749E-3</c:v>
                </c:pt>
                <c:pt idx="8441">
                  <c:v>-9.2726069880521931E-3</c:v>
                </c:pt>
                <c:pt idx="8442">
                  <c:v>-9.2781685423527112E-3</c:v>
                </c:pt>
                <c:pt idx="8443">
                  <c:v>-9.2837356553395131E-3</c:v>
                </c:pt>
                <c:pt idx="8444">
                  <c:v>-9.2893083003132339E-3</c:v>
                </c:pt>
                <c:pt idx="8445">
                  <c:v>-9.2948864505490898E-3</c:v>
                </c:pt>
                <c:pt idx="8446">
                  <c:v>-9.3004700792977523E-3</c:v>
                </c:pt>
                <c:pt idx="8447">
                  <c:v>-9.3060591597846458E-3</c:v>
                </c:pt>
                <c:pt idx="8448">
                  <c:v>-9.3116536652107628E-3</c:v>
                </c:pt>
                <c:pt idx="8449">
                  <c:v>-9.3172535687525374E-3</c:v>
                </c:pt>
                <c:pt idx="8450">
                  <c:v>-9.3228588435616214E-3</c:v>
                </c:pt>
                <c:pt idx="8451">
                  <c:v>-9.3284694627657413E-3</c:v>
                </c:pt>
                <c:pt idx="8452">
                  <c:v>-9.3340853994680253E-3</c:v>
                </c:pt>
                <c:pt idx="8453">
                  <c:v>-9.3397066267478287E-3</c:v>
                </c:pt>
                <c:pt idx="8454">
                  <c:v>-9.3453331176605557E-3</c:v>
                </c:pt>
                <c:pt idx="8455">
                  <c:v>-9.3509648452375291E-3</c:v>
                </c:pt>
                <c:pt idx="8456">
                  <c:v>-9.356601782486736E-3</c:v>
                </c:pt>
                <c:pt idx="8457">
                  <c:v>-9.3622439023922331E-3</c:v>
                </c:pt>
                <c:pt idx="8458">
                  <c:v>-9.3678911779149707E-3</c:v>
                </c:pt>
                <c:pt idx="8459">
                  <c:v>-9.3735435819925737E-3</c:v>
                </c:pt>
                <c:pt idx="8460">
                  <c:v>-9.3792010875392053E-3</c:v>
                </c:pt>
                <c:pt idx="8461">
                  <c:v>-9.3848636674464022E-3</c:v>
                </c:pt>
                <c:pt idx="8462">
                  <c:v>-9.3905312945823799E-3</c:v>
                </c:pt>
                <c:pt idx="8463">
                  <c:v>-9.3962039417928855E-3</c:v>
                </c:pt>
                <c:pt idx="8464">
                  <c:v>-9.4018815819010178E-3</c:v>
                </c:pt>
                <c:pt idx="8465">
                  <c:v>-9.4075641877070446E-3</c:v>
                </c:pt>
                <c:pt idx="8466">
                  <c:v>-9.4132517319892809E-3</c:v>
                </c:pt>
                <c:pt idx="8467">
                  <c:v>-9.4189441875033465E-3</c:v>
                </c:pt>
                <c:pt idx="8468">
                  <c:v>-9.4246415269830536E-3</c:v>
                </c:pt>
                <c:pt idx="8469">
                  <c:v>-9.4303437231402203E-3</c:v>
                </c:pt>
                <c:pt idx="8470">
                  <c:v>-9.436050748664486E-3</c:v>
                </c:pt>
                <c:pt idx="8471">
                  <c:v>-9.4417625762241719E-3</c:v>
                </c:pt>
                <c:pt idx="8472">
                  <c:v>-9.4474791784655808E-3</c:v>
                </c:pt>
                <c:pt idx="8473">
                  <c:v>-9.4532005280139591E-3</c:v>
                </c:pt>
                <c:pt idx="8474">
                  <c:v>-9.4589265974727825E-3</c:v>
                </c:pt>
                <c:pt idx="8475">
                  <c:v>-9.464657359424658E-3</c:v>
                </c:pt>
                <c:pt idx="8476">
                  <c:v>-9.470392786431088E-3</c:v>
                </c:pt>
                <c:pt idx="8477">
                  <c:v>-9.476132851032321E-3</c:v>
                </c:pt>
                <c:pt idx="8478">
                  <c:v>-9.4818775257482068E-3</c:v>
                </c:pt>
                <c:pt idx="8479">
                  <c:v>-9.4876267830774925E-3</c:v>
                </c:pt>
                <c:pt idx="8480">
                  <c:v>-9.493380595498686E-3</c:v>
                </c:pt>
                <c:pt idx="8481">
                  <c:v>-9.4991389354698672E-3</c:v>
                </c:pt>
                <c:pt idx="8482">
                  <c:v>-9.5049017754285127E-3</c:v>
                </c:pt>
                <c:pt idx="8483">
                  <c:v>-9.5106690877923804E-3</c:v>
                </c:pt>
                <c:pt idx="8484">
                  <c:v>-9.5164408449587585E-3</c:v>
                </c:pt>
                <c:pt idx="8485">
                  <c:v>-9.522217019305371E-3</c:v>
                </c:pt>
                <c:pt idx="8486">
                  <c:v>-9.5279975831901453E-3</c:v>
                </c:pt>
                <c:pt idx="8487">
                  <c:v>-9.5337825089511202E-3</c:v>
                </c:pt>
                <c:pt idx="8488">
                  <c:v>-9.5395717689072158E-3</c:v>
                </c:pt>
                <c:pt idx="8489">
                  <c:v>-9.5453653353575821E-3</c:v>
                </c:pt>
                <c:pt idx="8490">
                  <c:v>-9.5511631805824393E-3</c:v>
                </c:pt>
                <c:pt idx="8491">
                  <c:v>-9.5569652768429294E-3</c:v>
                </c:pt>
                <c:pt idx="8492">
                  <c:v>-9.5627715963808937E-3</c:v>
                </c:pt>
                <c:pt idx="8493">
                  <c:v>-9.5685821114197666E-3</c:v>
                </c:pt>
                <c:pt idx="8494">
                  <c:v>-9.5743967941638551E-3</c:v>
                </c:pt>
                <c:pt idx="8495">
                  <c:v>-9.5802156167992154E-3</c:v>
                </c:pt>
                <c:pt idx="8496">
                  <c:v>-9.5860385514934792E-3</c:v>
                </c:pt>
                <c:pt idx="8497">
                  <c:v>-9.5918655703956159E-3</c:v>
                </c:pt>
                <c:pt idx="8498">
                  <c:v>-9.5976966456369096E-3</c:v>
                </c:pt>
                <c:pt idx="8499">
                  <c:v>-9.6035317493301381E-3</c:v>
                </c:pt>
                <c:pt idx="8500">
                  <c:v>-9.609370853570524E-3</c:v>
                </c:pt>
                <c:pt idx="8501">
                  <c:v>-9.6152139304354987E-3</c:v>
                </c:pt>
                <c:pt idx="8502">
                  <c:v>-9.6210609519845561E-3</c:v>
                </c:pt>
                <c:pt idx="8503">
                  <c:v>-9.6269118902600741E-3</c:v>
                </c:pt>
                <c:pt idx="8504">
                  <c:v>-9.6327667172866911E-3</c:v>
                </c:pt>
                <c:pt idx="8505">
                  <c:v>-9.6386254050720918E-3</c:v>
                </c:pt>
                <c:pt idx="8506">
                  <c:v>-9.6444879256068709E-3</c:v>
                </c:pt>
                <c:pt idx="8507">
                  <c:v>-9.6503542508643275E-3</c:v>
                </c:pt>
                <c:pt idx="8508">
                  <c:v>-9.6562243528013833E-3</c:v>
                </c:pt>
                <c:pt idx="8509">
                  <c:v>-9.6620982033577846E-3</c:v>
                </c:pt>
                <c:pt idx="8510">
                  <c:v>-9.6679757744571604E-3</c:v>
                </c:pt>
                <c:pt idx="8511">
                  <c:v>-9.6738570380063074E-3</c:v>
                </c:pt>
                <c:pt idx="8512">
                  <c:v>-9.6797419658960111E-3</c:v>
                </c:pt>
                <c:pt idx="8513">
                  <c:v>-9.6856305300009136E-3</c:v>
                </c:pt>
                <c:pt idx="8514">
                  <c:v>-9.6915227021792723E-3</c:v>
                </c:pt>
                <c:pt idx="8515">
                  <c:v>-9.6974184542739303E-3</c:v>
                </c:pt>
                <c:pt idx="8516">
                  <c:v>-9.7033177581115054E-3</c:v>
                </c:pt>
                <c:pt idx="8517">
                  <c:v>-9.7092205855033274E-3</c:v>
                </c:pt>
                <c:pt idx="8518">
                  <c:v>-9.7151269082452248E-3</c:v>
                </c:pt>
                <c:pt idx="8519">
                  <c:v>-9.7210366981173579E-3</c:v>
                </c:pt>
                <c:pt idx="8520">
                  <c:v>-9.7269499268850864E-3</c:v>
                </c:pt>
                <c:pt idx="8521">
                  <c:v>-9.732866566298265E-3</c:v>
                </c:pt>
                <c:pt idx="8522">
                  <c:v>-9.7387865880920986E-3</c:v>
                </c:pt>
                <c:pt idx="8523">
                  <c:v>-9.7447099639870055E-3</c:v>
                </c:pt>
                <c:pt idx="8524">
                  <c:v>-9.7506366656883725E-3</c:v>
                </c:pt>
                <c:pt idx="8525">
                  <c:v>-9.7565666648875022E-3</c:v>
                </c:pt>
                <c:pt idx="8526">
                  <c:v>-9.7624999332608133E-3</c:v>
                </c:pt>
                <c:pt idx="8527">
                  <c:v>-9.7684364424707962E-3</c:v>
                </c:pt>
                <c:pt idx="8528">
                  <c:v>-9.7743761641657968E-3</c:v>
                </c:pt>
                <c:pt idx="8529">
                  <c:v>-9.780319069979837E-3</c:v>
                </c:pt>
                <c:pt idx="8530">
                  <c:v>-9.786265131533493E-3</c:v>
                </c:pt>
                <c:pt idx="8531">
                  <c:v>-9.7922143204331701E-3</c:v>
                </c:pt>
                <c:pt idx="8532">
                  <c:v>-9.7981666082720201E-3</c:v>
                </c:pt>
                <c:pt idx="8533">
                  <c:v>-9.8041219666297093E-3</c:v>
                </c:pt>
                <c:pt idx="8534">
                  <c:v>-9.8100803670722603E-3</c:v>
                </c:pt>
                <c:pt idx="8535">
                  <c:v>-9.8160417811529333E-3</c:v>
                </c:pt>
                <c:pt idx="8536">
                  <c:v>-9.8220061804115029E-3</c:v>
                </c:pt>
                <c:pt idx="8537">
                  <c:v>-9.8279735363751442E-3</c:v>
                </c:pt>
                <c:pt idx="8538">
                  <c:v>-9.8339438205582493E-3</c:v>
                </c:pt>
                <c:pt idx="8539">
                  <c:v>-9.8399170044622293E-3</c:v>
                </c:pt>
                <c:pt idx="8540">
                  <c:v>-9.8458930595764407E-3</c:v>
                </c:pt>
                <c:pt idx="8541">
                  <c:v>-9.8518719573774012E-3</c:v>
                </c:pt>
                <c:pt idx="8542">
                  <c:v>-9.8578536693297268E-3</c:v>
                </c:pt>
                <c:pt idx="8543">
                  <c:v>-9.8638381668859233E-3</c:v>
                </c:pt>
                <c:pt idx="8544">
                  <c:v>-9.8698254214862075E-3</c:v>
                </c:pt>
                <c:pt idx="8545">
                  <c:v>-9.8758154045593925E-3</c:v>
                </c:pt>
                <c:pt idx="8546">
                  <c:v>-9.8818080875221707E-3</c:v>
                </c:pt>
                <c:pt idx="8547">
                  <c:v>-9.8878034417799812E-3</c:v>
                </c:pt>
                <c:pt idx="8548">
                  <c:v>-9.8938014387268715E-3</c:v>
                </c:pt>
                <c:pt idx="8549">
                  <c:v>-9.8998020497452505E-3</c:v>
                </c:pt>
                <c:pt idx="8550">
                  <c:v>-9.905805246206819E-3</c:v>
                </c:pt>
                <c:pt idx="8551">
                  <c:v>-9.9118109994718318E-3</c:v>
                </c:pt>
                <c:pt idx="8552">
                  <c:v>-9.9178192808900972E-3</c:v>
                </c:pt>
                <c:pt idx="8553">
                  <c:v>-9.9238300618002488E-3</c:v>
                </c:pt>
                <c:pt idx="8554">
                  <c:v>-9.9298433135306449E-3</c:v>
                </c:pt>
                <c:pt idx="8555">
                  <c:v>-9.935859007399175E-3</c:v>
                </c:pt>
                <c:pt idx="8556">
                  <c:v>-9.9418771147130654E-3</c:v>
                </c:pt>
                <c:pt idx="8557">
                  <c:v>-9.947897606769807E-3</c:v>
                </c:pt>
                <c:pt idx="8558">
                  <c:v>-9.9539204548563746E-3</c:v>
                </c:pt>
                <c:pt idx="8559">
                  <c:v>-9.9599456302501589E-3</c:v>
                </c:pt>
                <c:pt idx="8560">
                  <c:v>-9.9659731042187616E-3</c:v>
                </c:pt>
                <c:pt idx="8561">
                  <c:v>-9.9720028480198199E-3</c:v>
                </c:pt>
                <c:pt idx="8562">
                  <c:v>-9.9780348329018935E-3</c:v>
                </c:pt>
                <c:pt idx="8563">
                  <c:v>-9.9840690301037337E-3</c:v>
                </c:pt>
                <c:pt idx="8564">
                  <c:v>-9.9901054108551789E-3</c:v>
                </c:pt>
                <c:pt idx="8565">
                  <c:v>-9.9961439463770001E-3</c:v>
                </c:pt>
                <c:pt idx="8566">
                  <c:v>-1.0002184607880627E-2</c:v>
                </c:pt>
                <c:pt idx="8567">
                  <c:v>-1.0008227366569136E-2</c:v>
                </c:pt>
                <c:pt idx="8568">
                  <c:v>-1.0014272193636492E-2</c:v>
                </c:pt>
                <c:pt idx="8569">
                  <c:v>-1.0020319060268413E-2</c:v>
                </c:pt>
                <c:pt idx="8570">
                  <c:v>-1.0026367937642215E-2</c:v>
                </c:pt>
                <c:pt idx="8571">
                  <c:v>-1.0032418796926613E-2</c:v>
                </c:pt>
                <c:pt idx="8572">
                  <c:v>-1.0038471609282619E-2</c:v>
                </c:pt>
                <c:pt idx="8573">
                  <c:v>-1.004452634586281E-2</c:v>
                </c:pt>
                <c:pt idx="8574">
                  <c:v>-1.0050582977812229E-2</c:v>
                </c:pt>
                <c:pt idx="8575">
                  <c:v>-1.0056641476268184E-2</c:v>
                </c:pt>
                <c:pt idx="8576">
                  <c:v>-1.0062701812360098E-2</c:v>
                </c:pt>
                <c:pt idx="8577">
                  <c:v>-1.0068763957210361E-2</c:v>
                </c:pt>
                <c:pt idx="8578">
                  <c:v>-1.0074827881933594E-2</c:v>
                </c:pt>
                <c:pt idx="8579">
                  <c:v>-1.0080893557637591E-2</c:v>
                </c:pt>
                <c:pt idx="8580">
                  <c:v>-1.0086960955423128E-2</c:v>
                </c:pt>
                <c:pt idx="8581">
                  <c:v>-1.0093030046383717E-2</c:v>
                </c:pt>
                <c:pt idx="8582">
                  <c:v>-1.0099100801606592E-2</c:v>
                </c:pt>
                <c:pt idx="8583">
                  <c:v>-1.0105173192171867E-2</c:v>
                </c:pt>
                <c:pt idx="8584">
                  <c:v>-1.0111247189153539E-2</c:v>
                </c:pt>
                <c:pt idx="8585">
                  <c:v>-1.0117322763619241E-2</c:v>
                </c:pt>
                <c:pt idx="8586">
                  <c:v>-1.0123399886630077E-2</c:v>
                </c:pt>
                <c:pt idx="8587">
                  <c:v>-1.0129478529241495E-2</c:v>
                </c:pt>
                <c:pt idx="8588">
                  <c:v>-1.0135558662502609E-2</c:v>
                </c:pt>
                <c:pt idx="8589">
                  <c:v>-1.0141640257457136E-2</c:v>
                </c:pt>
                <c:pt idx="8590">
                  <c:v>-1.0147723285142709E-2</c:v>
                </c:pt>
                <c:pt idx="8591">
                  <c:v>-1.0153807716591768E-2</c:v>
                </c:pt>
                <c:pt idx="8592">
                  <c:v>-1.0159893522831358E-2</c:v>
                </c:pt>
                <c:pt idx="8593">
                  <c:v>-1.0165980674882979E-2</c:v>
                </c:pt>
                <c:pt idx="8594">
                  <c:v>-1.0172069143763446E-2</c:v>
                </c:pt>
                <c:pt idx="8595">
                  <c:v>-1.0178158900484138E-2</c:v>
                </c:pt>
                <c:pt idx="8596">
                  <c:v>-1.0184249916051958E-2</c:v>
                </c:pt>
                <c:pt idx="8597">
                  <c:v>-1.019034216146913E-2</c:v>
                </c:pt>
                <c:pt idx="8598">
                  <c:v>-1.0196435607732961E-2</c:v>
                </c:pt>
                <c:pt idx="8599">
                  <c:v>-1.0202530225836797E-2</c:v>
                </c:pt>
                <c:pt idx="8600">
                  <c:v>-1.0208625986769259E-2</c:v>
                </c:pt>
                <c:pt idx="8601">
                  <c:v>-1.0214722861515157E-2</c:v>
                </c:pt>
                <c:pt idx="8602">
                  <c:v>-1.0220820821055293E-2</c:v>
                </c:pt>
                <c:pt idx="8603">
                  <c:v>-1.0226919836366279E-2</c:v>
                </c:pt>
                <c:pt idx="8604">
                  <c:v>-1.0233019878421429E-2</c:v>
                </c:pt>
                <c:pt idx="8605">
                  <c:v>-1.0239120918190049E-2</c:v>
                </c:pt>
                <c:pt idx="8606">
                  <c:v>-1.0245222926638308E-2</c:v>
                </c:pt>
                <c:pt idx="8607">
                  <c:v>-1.0251325874729055E-2</c:v>
                </c:pt>
                <c:pt idx="8608">
                  <c:v>-1.0257429733421645E-2</c:v>
                </c:pt>
                <c:pt idx="8609">
                  <c:v>-1.0263534473672831E-2</c:v>
                </c:pt>
                <c:pt idx="8610">
                  <c:v>-1.0269640066436029E-2</c:v>
                </c:pt>
                <c:pt idx="8611">
                  <c:v>-1.0275746482662223E-2</c:v>
                </c:pt>
                <c:pt idx="8612">
                  <c:v>-1.0281853693299772E-2</c:v>
                </c:pt>
                <c:pt idx="8613">
                  <c:v>-1.0287961669294216E-2</c:v>
                </c:pt>
                <c:pt idx="8614">
                  <c:v>-1.0294070381589211E-2</c:v>
                </c:pt>
                <c:pt idx="8615">
                  <c:v>-1.0300179801125742E-2</c:v>
                </c:pt>
                <c:pt idx="8616">
                  <c:v>-1.0306289898843059E-2</c:v>
                </c:pt>
                <c:pt idx="8617">
                  <c:v>-1.0312400645678481E-2</c:v>
                </c:pt>
                <c:pt idx="8618">
                  <c:v>-1.0318512012567201E-2</c:v>
                </c:pt>
                <c:pt idx="8619">
                  <c:v>-1.0324623970443201E-2</c:v>
                </c:pt>
                <c:pt idx="8620">
                  <c:v>-1.0330736490238506E-2</c:v>
                </c:pt>
                <c:pt idx="8621">
                  <c:v>-1.0336849542884075E-2</c:v>
                </c:pt>
                <c:pt idx="8622">
                  <c:v>-1.0342963099309661E-2</c:v>
                </c:pt>
                <c:pt idx="8623">
                  <c:v>-1.0349077130443553E-2</c:v>
                </c:pt>
                <c:pt idx="8624">
                  <c:v>-1.0355191607213529E-2</c:v>
                </c:pt>
                <c:pt idx="8625">
                  <c:v>-1.0361306500546091E-2</c:v>
                </c:pt>
                <c:pt idx="8626">
                  <c:v>-1.03674217813675E-2</c:v>
                </c:pt>
                <c:pt idx="8627">
                  <c:v>-1.0373537420603027E-2</c:v>
                </c:pt>
                <c:pt idx="8628">
                  <c:v>-1.0379653389177859E-2</c:v>
                </c:pt>
                <c:pt idx="8629">
                  <c:v>-1.0385769658016906E-2</c:v>
                </c:pt>
                <c:pt idx="8630">
                  <c:v>-1.0391886198044611E-2</c:v>
                </c:pt>
                <c:pt idx="8631">
                  <c:v>-1.039800298018588E-2</c:v>
                </c:pt>
                <c:pt idx="8632">
                  <c:v>-1.0404119975365295E-2</c:v>
                </c:pt>
                <c:pt idx="8633">
                  <c:v>-1.0410237154508057E-2</c:v>
                </c:pt>
                <c:pt idx="8634">
                  <c:v>-1.0416354488539779E-2</c:v>
                </c:pt>
                <c:pt idx="8635">
                  <c:v>-1.0422471948386317E-2</c:v>
                </c:pt>
                <c:pt idx="8636">
                  <c:v>-1.0428589504974613E-2</c:v>
                </c:pt>
                <c:pt idx="8637">
                  <c:v>-1.043470712923206E-2</c:v>
                </c:pt>
                <c:pt idx="8638">
                  <c:v>-1.044082479208731E-2</c:v>
                </c:pt>
                <c:pt idx="8639">
                  <c:v>-1.0446942464470152E-2</c:v>
                </c:pt>
                <c:pt idx="8640">
                  <c:v>-1.0453060117311267E-2</c:v>
                </c:pt>
                <c:pt idx="8641">
                  <c:v>-1.0459177721543174E-2</c:v>
                </c:pt>
                <c:pt idx="8642">
                  <c:v>-1.0465295248099448E-2</c:v>
                </c:pt>
                <c:pt idx="8643">
                  <c:v>-1.0471412667915682E-2</c:v>
                </c:pt>
                <c:pt idx="8644">
                  <c:v>-1.0477529951929248E-2</c:v>
                </c:pt>
                <c:pt idx="8645">
                  <c:v>-1.0483647071079155E-2</c:v>
                </c:pt>
                <c:pt idx="8646">
                  <c:v>-1.0489763996306889E-2</c:v>
                </c:pt>
                <c:pt idx="8647">
                  <c:v>-1.0495880698555728E-2</c:v>
                </c:pt>
                <c:pt idx="8648">
                  <c:v>-1.0501997148771621E-2</c:v>
                </c:pt>
                <c:pt idx="8649">
                  <c:v>-1.0508113317902999E-2</c:v>
                </c:pt>
                <c:pt idx="8650">
                  <c:v>-1.0514229176900617E-2</c:v>
                </c:pt>
                <c:pt idx="8651">
                  <c:v>-1.0520344696718406E-2</c:v>
                </c:pt>
                <c:pt idx="8652">
                  <c:v>-1.0526459848312774E-2</c:v>
                </c:pt>
                <c:pt idx="8653">
                  <c:v>-1.0532574602643464E-2</c:v>
                </c:pt>
                <c:pt idx="8654">
                  <c:v>-1.0538688930673451E-2</c:v>
                </c:pt>
                <c:pt idx="8655">
                  <c:v>-1.0544802803368655E-2</c:v>
                </c:pt>
                <c:pt idx="8656">
                  <c:v>-1.0550916191698893E-2</c:v>
                </c:pt>
                <c:pt idx="8657">
                  <c:v>-1.0557029066637164E-2</c:v>
                </c:pt>
                <c:pt idx="8658">
                  <c:v>-1.0563141399160496E-2</c:v>
                </c:pt>
                <c:pt idx="8659">
                  <c:v>-1.0569253160249771E-2</c:v>
                </c:pt>
                <c:pt idx="8660">
                  <c:v>-1.0575364320889572E-2</c:v>
                </c:pt>
                <c:pt idx="8661">
                  <c:v>-1.0581474852069044E-2</c:v>
                </c:pt>
                <c:pt idx="8662">
                  <c:v>-1.0587584724781203E-2</c:v>
                </c:pt>
                <c:pt idx="8663">
                  <c:v>-1.0593693910023768E-2</c:v>
                </c:pt>
                <c:pt idx="8664">
                  <c:v>-1.0599802378799063E-2</c:v>
                </c:pt>
                <c:pt idx="8665">
                  <c:v>-1.060591010211372E-2</c:v>
                </c:pt>
                <c:pt idx="8666">
                  <c:v>-1.061201705097967E-2</c:v>
                </c:pt>
                <c:pt idx="8667">
                  <c:v>-1.0618123196413374E-2</c:v>
                </c:pt>
                <c:pt idx="8668">
                  <c:v>-1.0624228509436714E-2</c:v>
                </c:pt>
                <c:pt idx="8669">
                  <c:v>-1.0630332961076822E-2</c:v>
                </c:pt>
                <c:pt idx="8670">
                  <c:v>-1.063643652236587E-2</c:v>
                </c:pt>
                <c:pt idx="8671">
                  <c:v>-1.0642539164342013E-2</c:v>
                </c:pt>
                <c:pt idx="8672">
                  <c:v>-1.0648640858048595E-2</c:v>
                </c:pt>
                <c:pt idx="8673">
                  <c:v>-1.0654741574535184E-2</c:v>
                </c:pt>
                <c:pt idx="8674">
                  <c:v>-1.0660841284856873E-2</c:v>
                </c:pt>
                <c:pt idx="8675">
                  <c:v>-1.0666939960075133E-2</c:v>
                </c:pt>
                <c:pt idx="8676">
                  <c:v>-1.067303757125761E-2</c:v>
                </c:pt>
                <c:pt idx="8677">
                  <c:v>-1.0679134089478001E-2</c:v>
                </c:pt>
                <c:pt idx="8678">
                  <c:v>-1.0685229485816902E-2</c:v>
                </c:pt>
                <c:pt idx="8679">
                  <c:v>-1.0691323731361075E-2</c:v>
                </c:pt>
                <c:pt idx="8680">
                  <c:v>-1.0697416797204401E-2</c:v>
                </c:pt>
                <c:pt idx="8681">
                  <c:v>-1.0703508654447611E-2</c:v>
                </c:pt>
                <c:pt idx="8682">
                  <c:v>-1.070959927419815E-2</c:v>
                </c:pt>
                <c:pt idx="8683">
                  <c:v>-1.071568862757106E-2</c:v>
                </c:pt>
                <c:pt idx="8684">
                  <c:v>-1.0721776685688246E-2</c:v>
                </c:pt>
                <c:pt idx="8685">
                  <c:v>-1.0727863419679379E-2</c:v>
                </c:pt>
                <c:pt idx="8686">
                  <c:v>-1.07339488006817E-2</c:v>
                </c:pt>
                <c:pt idx="8687">
                  <c:v>-1.074003279983983E-2</c:v>
                </c:pt>
                <c:pt idx="8688">
                  <c:v>-1.0746115388306695E-2</c:v>
                </c:pt>
                <c:pt idx="8689">
                  <c:v>-1.0752196537242747E-2</c:v>
                </c:pt>
                <c:pt idx="8690">
                  <c:v>-1.075827621781689E-2</c:v>
                </c:pt>
                <c:pt idx="8691">
                  <c:v>-1.0764354401206289E-2</c:v>
                </c:pt>
                <c:pt idx="8692">
                  <c:v>-1.0770431058596172E-2</c:v>
                </c:pt>
                <c:pt idx="8693">
                  <c:v>-1.0776506161180735E-2</c:v>
                </c:pt>
                <c:pt idx="8694">
                  <c:v>-1.0782579680162406E-2</c:v>
                </c:pt>
                <c:pt idx="8695">
                  <c:v>-1.0788651586752736E-2</c:v>
                </c:pt>
                <c:pt idx="8696">
                  <c:v>-1.0794721852172237E-2</c:v>
                </c:pt>
                <c:pt idx="8697">
                  <c:v>-1.0800790447650151E-2</c:v>
                </c:pt>
                <c:pt idx="8698">
                  <c:v>-1.0806857344425368E-2</c:v>
                </c:pt>
                <c:pt idx="8699">
                  <c:v>-1.08129225137457E-2</c:v>
                </c:pt>
                <c:pt idx="8700">
                  <c:v>-1.0818985926868772E-2</c:v>
                </c:pt>
                <c:pt idx="8701">
                  <c:v>-1.0825047555061798E-2</c:v>
                </c:pt>
                <c:pt idx="8702">
                  <c:v>-1.0831107369601476E-2</c:v>
                </c:pt>
                <c:pt idx="8703">
                  <c:v>-1.0837165341774797E-2</c:v>
                </c:pt>
                <c:pt idx="8704">
                  <c:v>-1.0843221442878345E-2</c:v>
                </c:pt>
                <c:pt idx="8705">
                  <c:v>-1.0849275644219234E-2</c:v>
                </c:pt>
                <c:pt idx="8706">
                  <c:v>-1.0855327917114809E-2</c:v>
                </c:pt>
                <c:pt idx="8707">
                  <c:v>-1.0861378232892597E-2</c:v>
                </c:pt>
                <c:pt idx="8708">
                  <c:v>-1.0867426562891094E-2</c:v>
                </c:pt>
                <c:pt idx="8709">
                  <c:v>-1.0873472878459071E-2</c:v>
                </c:pt>
                <c:pt idx="8710">
                  <c:v>-1.0879517150956601E-2</c:v>
                </c:pt>
                <c:pt idx="8711">
                  <c:v>-1.0885559351754254E-2</c:v>
                </c:pt>
                <c:pt idx="8712">
                  <c:v>-1.0891599452234096E-2</c:v>
                </c:pt>
                <c:pt idx="8713">
                  <c:v>-1.0897637423789405E-2</c:v>
                </c:pt>
                <c:pt idx="8714">
                  <c:v>-1.0903673237824553E-2</c:v>
                </c:pt>
                <c:pt idx="8715">
                  <c:v>-1.0909706865755835E-2</c:v>
                </c:pt>
                <c:pt idx="8716">
                  <c:v>-1.0915738279010797E-2</c:v>
                </c:pt>
                <c:pt idx="8717">
                  <c:v>-1.0921767449029066E-2</c:v>
                </c:pt>
                <c:pt idx="8718">
                  <c:v>-1.0927794347262215E-2</c:v>
                </c:pt>
                <c:pt idx="8719">
                  <c:v>-1.093381894517358E-2</c:v>
                </c:pt>
                <c:pt idx="8720">
                  <c:v>-1.0939841214239092E-2</c:v>
                </c:pt>
                <c:pt idx="8721">
                  <c:v>-1.0945861125946584E-2</c:v>
                </c:pt>
                <c:pt idx="8722">
                  <c:v>-1.0951878651796722E-2</c:v>
                </c:pt>
                <c:pt idx="8723">
                  <c:v>-1.0957893763302711E-2</c:v>
                </c:pt>
                <c:pt idx="8724">
                  <c:v>-1.096390643199021E-2</c:v>
                </c:pt>
                <c:pt idx="8725">
                  <c:v>-1.0969916629398165E-2</c:v>
                </c:pt>
                <c:pt idx="8726">
                  <c:v>-1.097592432707812E-2</c:v>
                </c:pt>
                <c:pt idx="8727">
                  <c:v>-1.0981929496595058E-2</c:v>
                </c:pt>
                <c:pt idx="8728">
                  <c:v>-1.0987932109527247E-2</c:v>
                </c:pt>
                <c:pt idx="8729">
                  <c:v>-1.099393213746604E-2</c:v>
                </c:pt>
                <c:pt idx="8730">
                  <c:v>-1.0999929552016756E-2</c:v>
                </c:pt>
                <c:pt idx="8731">
                  <c:v>-1.1005924324797991E-2</c:v>
                </c:pt>
                <c:pt idx="8732">
                  <c:v>-1.1011916427442453E-2</c:v>
                </c:pt>
                <c:pt idx="8733">
                  <c:v>-1.1017905831596807E-2</c:v>
                </c:pt>
                <c:pt idx="8734">
                  <c:v>-1.1023892508921451E-2</c:v>
                </c:pt>
                <c:pt idx="8735">
                  <c:v>-1.102987643109146E-2</c:v>
                </c:pt>
                <c:pt idx="8736">
                  <c:v>-1.1035857569795809E-2</c:v>
                </c:pt>
                <c:pt idx="8737">
                  <c:v>-1.1041835896738302E-2</c:v>
                </c:pt>
                <c:pt idx="8738">
                  <c:v>-1.1047811383637326E-2</c:v>
                </c:pt>
                <c:pt idx="8739">
                  <c:v>-1.1053784002225743E-2</c:v>
                </c:pt>
                <c:pt idx="8740">
                  <c:v>-1.1059753724251671E-2</c:v>
                </c:pt>
                <c:pt idx="8741">
                  <c:v>-1.1065720521477853E-2</c:v>
                </c:pt>
                <c:pt idx="8742">
                  <c:v>-1.10716843656825E-2</c:v>
                </c:pt>
                <c:pt idx="8743">
                  <c:v>-1.1077645228659097E-2</c:v>
                </c:pt>
                <c:pt idx="8744">
                  <c:v>-1.1083603082216249E-2</c:v>
                </c:pt>
                <c:pt idx="8745">
                  <c:v>-1.1089557898178518E-2</c:v>
                </c:pt>
                <c:pt idx="8746">
                  <c:v>-1.1095509648385729E-2</c:v>
                </c:pt>
                <c:pt idx="8747">
                  <c:v>-1.1101458304693952E-2</c:v>
                </c:pt>
                <c:pt idx="8748">
                  <c:v>-1.1107403838974786E-2</c:v>
                </c:pt>
                <c:pt idx="8749">
                  <c:v>-1.1113346223116225E-2</c:v>
                </c:pt>
                <c:pt idx="8750">
                  <c:v>-1.1119285429022487E-2</c:v>
                </c:pt>
                <c:pt idx="8751">
                  <c:v>-1.1125221428613812E-2</c:v>
                </c:pt>
                <c:pt idx="8752">
                  <c:v>-1.1131154193827356E-2</c:v>
                </c:pt>
                <c:pt idx="8753">
                  <c:v>-1.1137083696616451E-2</c:v>
                </c:pt>
                <c:pt idx="8754">
                  <c:v>-1.1143009908951519E-2</c:v>
                </c:pt>
                <c:pt idx="8755">
                  <c:v>-1.1148932802819833E-2</c:v>
                </c:pt>
                <c:pt idx="8756">
                  <c:v>-1.1154852350225399E-2</c:v>
                </c:pt>
                <c:pt idx="8757">
                  <c:v>-1.1160768523189738E-2</c:v>
                </c:pt>
                <c:pt idx="8758">
                  <c:v>-1.1166681293751259E-2</c:v>
                </c:pt>
                <c:pt idx="8759">
                  <c:v>-1.1172590633966088E-2</c:v>
                </c:pt>
                <c:pt idx="8760">
                  <c:v>-1.1178496515907898E-2</c:v>
                </c:pt>
                <c:pt idx="8761">
                  <c:v>-1.1184398911667694E-2</c:v>
                </c:pt>
                <c:pt idx="8762">
                  <c:v>-1.1190297793354752E-2</c:v>
                </c:pt>
                <c:pt idx="8763">
                  <c:v>-1.1196193133095819E-2</c:v>
                </c:pt>
                <c:pt idx="8764">
                  <c:v>-1.1202084903036048E-2</c:v>
                </c:pt>
                <c:pt idx="8765">
                  <c:v>-1.1207973075338783E-2</c:v>
                </c:pt>
                <c:pt idx="8766">
                  <c:v>-1.1213857622185384E-2</c:v>
                </c:pt>
                <c:pt idx="8767">
                  <c:v>-1.1219738515776094E-2</c:v>
                </c:pt>
                <c:pt idx="8768">
                  <c:v>-1.122561572832933E-2</c:v>
                </c:pt>
                <c:pt idx="8769">
                  <c:v>-1.1231489232082548E-2</c:v>
                </c:pt>
                <c:pt idx="8770">
                  <c:v>-1.1237358999292051E-2</c:v>
                </c:pt>
                <c:pt idx="8771">
                  <c:v>-1.1243225002232838E-2</c:v>
                </c:pt>
                <c:pt idx="8772">
                  <c:v>-1.1249087213199421E-2</c:v>
                </c:pt>
                <c:pt idx="8773">
                  <c:v>-1.125494560450515E-2</c:v>
                </c:pt>
                <c:pt idx="8774">
                  <c:v>-1.1260800148483064E-2</c:v>
                </c:pt>
                <c:pt idx="8775">
                  <c:v>-1.1266650817485718E-2</c:v>
                </c:pt>
                <c:pt idx="8776">
                  <c:v>-1.1272497583884983E-2</c:v>
                </c:pt>
                <c:pt idx="8777">
                  <c:v>-1.1278340420072931E-2</c:v>
                </c:pt>
                <c:pt idx="8778">
                  <c:v>-1.1284179298461098E-2</c:v>
                </c:pt>
                <c:pt idx="8779">
                  <c:v>-1.1290014191481398E-2</c:v>
                </c:pt>
                <c:pt idx="8780">
                  <c:v>-1.1295845071585882E-2</c:v>
                </c:pt>
                <c:pt idx="8781">
                  <c:v>-1.1301671911246565E-2</c:v>
                </c:pt>
                <c:pt idx="8782">
                  <c:v>-1.1307494682956316E-2</c:v>
                </c:pt>
                <c:pt idx="8783">
                  <c:v>-1.1313313359228158E-2</c:v>
                </c:pt>
                <c:pt idx="8784">
                  <c:v>-1.1319127912596179E-2</c:v>
                </c:pt>
                <c:pt idx="8785">
                  <c:v>-1.1324938315614878E-2</c:v>
                </c:pt>
                <c:pt idx="8786">
                  <c:v>-1.1330744540859996E-2</c:v>
                </c:pt>
                <c:pt idx="8787">
                  <c:v>-1.1336546560928341E-2</c:v>
                </c:pt>
                <c:pt idx="8788">
                  <c:v>-1.1342344348437634E-2</c:v>
                </c:pt>
                <c:pt idx="8789">
                  <c:v>-1.1348137876027198E-2</c:v>
                </c:pt>
                <c:pt idx="8790">
                  <c:v>-1.1353927116357838E-2</c:v>
                </c:pt>
                <c:pt idx="8791">
                  <c:v>-1.1359712042111617E-2</c:v>
                </c:pt>
                <c:pt idx="8792">
                  <c:v>-1.1365492625992749E-2</c:v>
                </c:pt>
                <c:pt idx="8793">
                  <c:v>-1.1371268840726827E-2</c:v>
                </c:pt>
                <c:pt idx="8794">
                  <c:v>-1.1377040659061895E-2</c:v>
                </c:pt>
                <c:pt idx="8795">
                  <c:v>-1.1382808053767636E-2</c:v>
                </c:pt>
                <c:pt idx="8796">
                  <c:v>-1.1388570997636302E-2</c:v>
                </c:pt>
                <c:pt idx="8797">
                  <c:v>-1.1394329463482488E-2</c:v>
                </c:pt>
                <c:pt idx="8798">
                  <c:v>-1.1400083424142945E-2</c:v>
                </c:pt>
                <c:pt idx="8799">
                  <c:v>-1.140583285247747E-2</c:v>
                </c:pt>
                <c:pt idx="8800">
                  <c:v>-1.1411577721368202E-2</c:v>
                </c:pt>
                <c:pt idx="8801">
                  <c:v>-1.1417318003720435E-2</c:v>
                </c:pt>
                <c:pt idx="8802">
                  <c:v>-1.1423053672462467E-2</c:v>
                </c:pt>
                <c:pt idx="8803">
                  <c:v>-1.1428784700545411E-2</c:v>
                </c:pt>
                <c:pt idx="8804">
                  <c:v>-1.1434511060944039E-2</c:v>
                </c:pt>
                <c:pt idx="8805">
                  <c:v>-1.1440232726656103E-2</c:v>
                </c:pt>
                <c:pt idx="8806">
                  <c:v>-1.1445949670703155E-2</c:v>
                </c:pt>
                <c:pt idx="8807">
                  <c:v>-1.1451661866130378E-2</c:v>
                </c:pt>
                <c:pt idx="8808">
                  <c:v>-1.1457369286006436E-2</c:v>
                </c:pt>
                <c:pt idx="8809">
                  <c:v>-1.1463071903424273E-2</c:v>
                </c:pt>
                <c:pt idx="8810">
                  <c:v>-1.1468769691500404E-2</c:v>
                </c:pt>
                <c:pt idx="8811">
                  <c:v>-1.1474462623375852E-2</c:v>
                </c:pt>
                <c:pt idx="8812">
                  <c:v>-1.1480150672215857E-2</c:v>
                </c:pt>
                <c:pt idx="8813">
                  <c:v>-1.1485833811209793E-2</c:v>
                </c:pt>
                <c:pt idx="8814">
                  <c:v>-1.1491512013571927E-2</c:v>
                </c:pt>
                <c:pt idx="8815">
                  <c:v>-1.1497185252540763E-2</c:v>
                </c:pt>
                <c:pt idx="8816">
                  <c:v>-1.1502853501379903E-2</c:v>
                </c:pt>
                <c:pt idx="8817">
                  <c:v>-1.1508516733377836E-2</c:v>
                </c:pt>
                <c:pt idx="8818">
                  <c:v>-1.1514174921847762E-2</c:v>
                </c:pt>
                <c:pt idx="8819">
                  <c:v>-1.1519828040128468E-2</c:v>
                </c:pt>
                <c:pt idx="8820">
                  <c:v>-1.1525476061583582E-2</c:v>
                </c:pt>
                <c:pt idx="8821">
                  <c:v>-1.1531118959602441E-2</c:v>
                </c:pt>
                <c:pt idx="8822">
                  <c:v>-1.1536756707599915E-2</c:v>
                </c:pt>
                <c:pt idx="8823">
                  <c:v>-1.1542389279016218E-2</c:v>
                </c:pt>
                <c:pt idx="8824">
                  <c:v>-1.1548016647317735E-2</c:v>
                </c:pt>
                <c:pt idx="8825">
                  <c:v>-1.1553638785996389E-2</c:v>
                </c:pt>
                <c:pt idx="8826">
                  <c:v>-1.1559255668570361E-2</c:v>
                </c:pt>
                <c:pt idx="8827">
                  <c:v>-1.1564867268584054E-2</c:v>
                </c:pt>
                <c:pt idx="8828">
                  <c:v>-1.1570473559607802E-2</c:v>
                </c:pt>
                <c:pt idx="8829">
                  <c:v>-1.1576074515238751E-2</c:v>
                </c:pt>
                <c:pt idx="8830">
                  <c:v>-1.1581670109100176E-2</c:v>
                </c:pt>
                <c:pt idx="8831">
                  <c:v>-1.1587260314842389E-2</c:v>
                </c:pt>
                <c:pt idx="8832">
                  <c:v>-1.1592845106142086E-2</c:v>
                </c:pt>
                <c:pt idx="8833">
                  <c:v>-1.1598424456703151E-2</c:v>
                </c:pt>
                <c:pt idx="8834">
                  <c:v>-1.1603998340256492E-2</c:v>
                </c:pt>
                <c:pt idx="8835">
                  <c:v>-1.160956673055985E-2</c:v>
                </c:pt>
                <c:pt idx="8836">
                  <c:v>-1.161512960139866E-2</c:v>
                </c:pt>
                <c:pt idx="8837">
                  <c:v>-1.1620686926585317E-2</c:v>
                </c:pt>
                <c:pt idx="8838">
                  <c:v>-1.1626238679960047E-2</c:v>
                </c:pt>
                <c:pt idx="8839">
                  <c:v>-1.1631784835390704E-2</c:v>
                </c:pt>
                <c:pt idx="8840">
                  <c:v>-1.1637325366772604E-2</c:v>
                </c:pt>
                <c:pt idx="8841">
                  <c:v>-1.1642860248029347E-2</c:v>
                </c:pt>
                <c:pt idx="8842">
                  <c:v>-1.164838945311214E-2</c:v>
                </c:pt>
                <c:pt idx="8843">
                  <c:v>-1.1653912956000602E-2</c:v>
                </c:pt>
                <c:pt idx="8844">
                  <c:v>-1.1659430730702632E-2</c:v>
                </c:pt>
                <c:pt idx="8845">
                  <c:v>-1.1664942751254178E-2</c:v>
                </c:pt>
                <c:pt idx="8846">
                  <c:v>-1.1670448991720084E-2</c:v>
                </c:pt>
                <c:pt idx="8847">
                  <c:v>-1.1675949426193417E-2</c:v>
                </c:pt>
                <c:pt idx="8848">
                  <c:v>-1.168144402879628E-2</c:v>
                </c:pt>
                <c:pt idx="8849">
                  <c:v>-1.168693277367964E-2</c:v>
                </c:pt>
                <c:pt idx="8850">
                  <c:v>-1.1692415635023117E-2</c:v>
                </c:pt>
                <c:pt idx="8851">
                  <c:v>-1.1697892587035881E-2</c:v>
                </c:pt>
                <c:pt idx="8852">
                  <c:v>-1.1703363603955885E-2</c:v>
                </c:pt>
                <c:pt idx="8853">
                  <c:v>-1.1708828660050765E-2</c:v>
                </c:pt>
                <c:pt idx="8854">
                  <c:v>-1.1714287729617587E-2</c:v>
                </c:pt>
                <c:pt idx="8855">
                  <c:v>-1.1719740786982723E-2</c:v>
                </c:pt>
                <c:pt idx="8856">
                  <c:v>-1.1725187806502644E-2</c:v>
                </c:pt>
                <c:pt idx="8857">
                  <c:v>-1.1730628762563259E-2</c:v>
                </c:pt>
                <c:pt idx="8858">
                  <c:v>-1.1736063629580715E-2</c:v>
                </c:pt>
                <c:pt idx="8859">
                  <c:v>-1.1741492382001235E-2</c:v>
                </c:pt>
                <c:pt idx="8860">
                  <c:v>-1.1746914994300922E-2</c:v>
                </c:pt>
                <c:pt idx="8861">
                  <c:v>-1.1752331440986611E-2</c:v>
                </c:pt>
                <c:pt idx="8862">
                  <c:v>-1.1757741696595133E-2</c:v>
                </c:pt>
                <c:pt idx="8863">
                  <c:v>-1.1763145735694185E-2</c:v>
                </c:pt>
                <c:pt idx="8864">
                  <c:v>-1.1768543532882118E-2</c:v>
                </c:pt>
                <c:pt idx="8865">
                  <c:v>-1.1773935062787805E-2</c:v>
                </c:pt>
                <c:pt idx="8866">
                  <c:v>-1.1779320300071396E-2</c:v>
                </c:pt>
                <c:pt idx="8867">
                  <c:v>-1.1784699219423649E-2</c:v>
                </c:pt>
                <c:pt idx="8868">
                  <c:v>-1.179007179556691E-2</c:v>
                </c:pt>
                <c:pt idx="8869">
                  <c:v>-1.1795438003254352E-2</c:v>
                </c:pt>
                <c:pt idx="8870">
                  <c:v>-1.1800797817270862E-2</c:v>
                </c:pt>
                <c:pt idx="8871">
                  <c:v>-1.1806151212432794E-2</c:v>
                </c:pt>
                <c:pt idx="8872">
                  <c:v>-1.181149816358785E-2</c:v>
                </c:pt>
                <c:pt idx="8873">
                  <c:v>-1.1816838645615826E-2</c:v>
                </c:pt>
                <c:pt idx="8874">
                  <c:v>-1.1822172633428017E-2</c:v>
                </c:pt>
                <c:pt idx="8875">
                  <c:v>-1.1827500101967958E-2</c:v>
                </c:pt>
                <c:pt idx="8876">
                  <c:v>-1.1832821026211299E-2</c:v>
                </c:pt>
                <c:pt idx="8877">
                  <c:v>-1.1838135381165578E-2</c:v>
                </c:pt>
                <c:pt idx="8878">
                  <c:v>-1.1843443141871079E-2</c:v>
                </c:pt>
                <c:pt idx="8879">
                  <c:v>-1.1848744283400098E-2</c:v>
                </c:pt>
                <c:pt idx="8880">
                  <c:v>-1.1854038780857806E-2</c:v>
                </c:pt>
                <c:pt idx="8881">
                  <c:v>-1.1859326609382034E-2</c:v>
                </c:pt>
                <c:pt idx="8882">
                  <c:v>-1.1864607744143147E-2</c:v>
                </c:pt>
                <c:pt idx="8883">
                  <c:v>-1.1869882160344779E-2</c:v>
                </c:pt>
                <c:pt idx="8884">
                  <c:v>-1.1875149833223185E-2</c:v>
                </c:pt>
                <c:pt idx="8885">
                  <c:v>-1.1880410738048098E-2</c:v>
                </c:pt>
                <c:pt idx="8886">
                  <c:v>-1.1885664850122466E-2</c:v>
                </c:pt>
                <c:pt idx="8887">
                  <c:v>-1.1890912144782349E-2</c:v>
                </c:pt>
                <c:pt idx="8888">
                  <c:v>-1.1896152597397654E-2</c:v>
                </c:pt>
                <c:pt idx="8889">
                  <c:v>-1.1901386183371549E-2</c:v>
                </c:pt>
                <c:pt idx="8890">
                  <c:v>-1.1906612878141161E-2</c:v>
                </c:pt>
                <c:pt idx="8891">
                  <c:v>-1.191183265717748E-2</c:v>
                </c:pt>
                <c:pt idx="8892">
                  <c:v>-1.1917045495985146E-2</c:v>
                </c:pt>
                <c:pt idx="8893">
                  <c:v>-1.1922251370103268E-2</c:v>
                </c:pt>
                <c:pt idx="8894">
                  <c:v>-1.1927450255104726E-2</c:v>
                </c:pt>
                <c:pt idx="8895">
                  <c:v>-1.1932642126597016E-2</c:v>
                </c:pt>
                <c:pt idx="8896">
                  <c:v>-1.1937826960221991E-2</c:v>
                </c:pt>
                <c:pt idx="8897">
                  <c:v>-1.1943004731655779E-2</c:v>
                </c:pt>
                <c:pt idx="8898">
                  <c:v>-1.1948175416609514E-2</c:v>
                </c:pt>
                <c:pt idx="8899">
                  <c:v>-1.1953338990828701E-2</c:v>
                </c:pt>
                <c:pt idx="8900">
                  <c:v>-1.1958495430093989E-2</c:v>
                </c:pt>
                <c:pt idx="8901">
                  <c:v>-1.1963644710221025E-2</c:v>
                </c:pt>
                <c:pt idx="8902">
                  <c:v>-1.196878680706024E-2</c:v>
                </c:pt>
                <c:pt idx="8903">
                  <c:v>-1.1973921696497655E-2</c:v>
                </c:pt>
                <c:pt idx="8904">
                  <c:v>-1.1979049354454234E-2</c:v>
                </c:pt>
                <c:pt idx="8905">
                  <c:v>-1.198416975688665E-2</c:v>
                </c:pt>
                <c:pt idx="8906">
                  <c:v>-1.198928287978712E-2</c:v>
                </c:pt>
                <c:pt idx="8907">
                  <c:v>-1.1994388699183239E-2</c:v>
                </c:pt>
                <c:pt idx="8908">
                  <c:v>-1.1999487191138735E-2</c:v>
                </c:pt>
                <c:pt idx="8909">
                  <c:v>-1.2004578331752844E-2</c:v>
                </c:pt>
                <c:pt idx="8910">
                  <c:v>-1.2009662097161184E-2</c:v>
                </c:pt>
                <c:pt idx="8911">
                  <c:v>-1.2014738463535088E-2</c:v>
                </c:pt>
                <c:pt idx="8912">
                  <c:v>-1.201980740708238E-2</c:v>
                </c:pt>
                <c:pt idx="8913">
                  <c:v>-1.2024868904047218E-2</c:v>
                </c:pt>
                <c:pt idx="8914">
                  <c:v>-1.2029922930709923E-2</c:v>
                </c:pt>
                <c:pt idx="8915">
                  <c:v>-1.2034969463387725E-2</c:v>
                </c:pt>
                <c:pt idx="8916">
                  <c:v>-1.2040008478434153E-2</c:v>
                </c:pt>
                <c:pt idx="8917">
                  <c:v>-1.2045039952239774E-2</c:v>
                </c:pt>
                <c:pt idx="8918">
                  <c:v>-1.2050063861232056E-2</c:v>
                </c:pt>
                <c:pt idx="8919">
                  <c:v>-1.2055080181875172E-2</c:v>
                </c:pt>
                <c:pt idx="8920">
                  <c:v>-1.2060088890670737E-2</c:v>
                </c:pt>
                <c:pt idx="8921">
                  <c:v>-1.206508996415726E-2</c:v>
                </c:pt>
                <c:pt idx="8922">
                  <c:v>-1.2070083378910815E-2</c:v>
                </c:pt>
                <c:pt idx="8923">
                  <c:v>-1.207506911154491E-2</c:v>
                </c:pt>
                <c:pt idx="8924">
                  <c:v>-1.208004713871033E-2</c:v>
                </c:pt>
                <c:pt idx="8925">
                  <c:v>-1.2085017437095863E-2</c:v>
                </c:pt>
                <c:pt idx="8926">
                  <c:v>-1.2089979983427694E-2</c:v>
                </c:pt>
                <c:pt idx="8927">
                  <c:v>-1.2094934754470169E-2</c:v>
                </c:pt>
                <c:pt idx="8928">
                  <c:v>-1.2099881727025582E-2</c:v>
                </c:pt>
                <c:pt idx="8929">
                  <c:v>-1.2104820877934058E-2</c:v>
                </c:pt>
                <c:pt idx="8930">
                  <c:v>-1.2109752184074278E-2</c:v>
                </c:pt>
                <c:pt idx="8931">
                  <c:v>-1.211467562236284E-2</c:v>
                </c:pt>
                <c:pt idx="8932">
                  <c:v>-1.2119591169755044E-2</c:v>
                </c:pt>
                <c:pt idx="8933">
                  <c:v>-1.2124498803244716E-2</c:v>
                </c:pt>
                <c:pt idx="8934">
                  <c:v>-1.2129398499864011E-2</c:v>
                </c:pt>
                <c:pt idx="8935">
                  <c:v>-1.2134290236684204E-2</c:v>
                </c:pt>
                <c:pt idx="8936">
                  <c:v>-1.2139173990815041E-2</c:v>
                </c:pt>
                <c:pt idx="8937">
                  <c:v>-1.2144049739405461E-2</c:v>
                </c:pt>
                <c:pt idx="8938">
                  <c:v>-1.2148917459643475E-2</c:v>
                </c:pt>
                <c:pt idx="8939">
                  <c:v>-1.2153777128756003E-2</c:v>
                </c:pt>
                <c:pt idx="8940">
                  <c:v>-1.2158628724009564E-2</c:v>
                </c:pt>
                <c:pt idx="8941">
                  <c:v>-1.2163472222709703E-2</c:v>
                </c:pt>
                <c:pt idx="8942">
                  <c:v>-1.2168307602201714E-2</c:v>
                </c:pt>
                <c:pt idx="8943">
                  <c:v>-1.2173134839870462E-2</c:v>
                </c:pt>
                <c:pt idx="8944">
                  <c:v>-1.217795391314026E-2</c:v>
                </c:pt>
                <c:pt idx="8945">
                  <c:v>-1.2182764799475538E-2</c:v>
                </c:pt>
                <c:pt idx="8946">
                  <c:v>-1.2187567476380324E-2</c:v>
                </c:pt>
                <c:pt idx="8947">
                  <c:v>-1.2192361921398963E-2</c:v>
                </c:pt>
                <c:pt idx="8948">
                  <c:v>-1.2197148112115567E-2</c:v>
                </c:pt>
                <c:pt idx="8949">
                  <c:v>-1.220192602615473E-2</c:v>
                </c:pt>
                <c:pt idx="8950">
                  <c:v>-1.2206695641181388E-2</c:v>
                </c:pt>
                <c:pt idx="8951">
                  <c:v>-1.2211456934900604E-2</c:v>
                </c:pt>
                <c:pt idx="8952">
                  <c:v>-1.2216209885058355E-2</c:v>
                </c:pt>
                <c:pt idx="8953">
                  <c:v>-1.2220954469440886E-2</c:v>
                </c:pt>
                <c:pt idx="8954">
                  <c:v>-1.222569066587543E-2</c:v>
                </c:pt>
                <c:pt idx="8955">
                  <c:v>-1.2230418452230069E-2</c:v>
                </c:pt>
                <c:pt idx="8956">
                  <c:v>-1.2235137806413577E-2</c:v>
                </c:pt>
                <c:pt idx="8957">
                  <c:v>-1.2239848706376103E-2</c:v>
                </c:pt>
                <c:pt idx="8958">
                  <c:v>-1.2244551130108633E-2</c:v>
                </c:pt>
                <c:pt idx="8959">
                  <c:v>-1.2249245055643634E-2</c:v>
                </c:pt>
                <c:pt idx="8960">
                  <c:v>-1.2253930461054937E-2</c:v>
                </c:pt>
                <c:pt idx="8961">
                  <c:v>-1.2258607324457577E-2</c:v>
                </c:pt>
                <c:pt idx="8962">
                  <c:v>-1.2263275624008479E-2</c:v>
                </c:pt>
                <c:pt idx="8963">
                  <c:v>-1.2267935337905921E-2</c:v>
                </c:pt>
                <c:pt idx="8964">
                  <c:v>-1.227258644439016E-2</c:v>
                </c:pt>
                <c:pt idx="8965">
                  <c:v>-1.2277228921743337E-2</c:v>
                </c:pt>
                <c:pt idx="8966">
                  <c:v>-1.2281862748289298E-2</c:v>
                </c:pt>
                <c:pt idx="8967">
                  <c:v>-1.2286487902394314E-2</c:v>
                </c:pt>
                <c:pt idx="8968">
                  <c:v>-1.2291104362466472E-2</c:v>
                </c:pt>
                <c:pt idx="8969">
                  <c:v>-1.2295712106956376E-2</c:v>
                </c:pt>
                <c:pt idx="8970">
                  <c:v>-1.2300311114357008E-2</c:v>
                </c:pt>
                <c:pt idx="8971">
                  <c:v>-1.230490136320357E-2</c:v>
                </c:pt>
                <c:pt idx="8972">
                  <c:v>-1.2309482832074158E-2</c:v>
                </c:pt>
                <c:pt idx="8973">
                  <c:v>-1.231405549958922E-2</c:v>
                </c:pt>
                <c:pt idx="8974">
                  <c:v>-1.2318619344412201E-2</c:v>
                </c:pt>
                <c:pt idx="8975">
                  <c:v>-1.2323174345249448E-2</c:v>
                </c:pt>
                <c:pt idx="8976">
                  <c:v>-1.2327720480850003E-2</c:v>
                </c:pt>
                <c:pt idx="8977">
                  <c:v>-1.2332257730006308E-2</c:v>
                </c:pt>
                <c:pt idx="8978">
                  <c:v>-1.2336786071553653E-2</c:v>
                </c:pt>
                <c:pt idx="8979">
                  <c:v>-1.2341305484370827E-2</c:v>
                </c:pt>
                <c:pt idx="8980">
                  <c:v>-1.234581594737999E-2</c:v>
                </c:pt>
                <c:pt idx="8981">
                  <c:v>-1.2350317439546519E-2</c:v>
                </c:pt>
                <c:pt idx="8982">
                  <c:v>-1.2354809939879672E-2</c:v>
                </c:pt>
                <c:pt idx="8983">
                  <c:v>-1.235929342743204E-2</c:v>
                </c:pt>
                <c:pt idx="8984">
                  <c:v>-1.2363767881300223E-2</c:v>
                </c:pt>
                <c:pt idx="8985">
                  <c:v>-1.2368233280624663E-2</c:v>
                </c:pt>
                <c:pt idx="8986">
                  <c:v>-1.2372689604589508E-2</c:v>
                </c:pt>
                <c:pt idx="8987">
                  <c:v>-1.2377136832423282E-2</c:v>
                </c:pt>
                <c:pt idx="8988">
                  <c:v>-1.2381574943398328E-2</c:v>
                </c:pt>
                <c:pt idx="8989">
                  <c:v>-1.2386003916831466E-2</c:v>
                </c:pt>
                <c:pt idx="8990">
                  <c:v>-1.2390423732083858E-2</c:v>
                </c:pt>
                <c:pt idx="8991">
                  <c:v>-1.2394834368560849E-2</c:v>
                </c:pt>
                <c:pt idx="8992">
                  <c:v>-1.2399235805712651E-2</c:v>
                </c:pt>
                <c:pt idx="8993">
                  <c:v>-1.2403628023033764E-2</c:v>
                </c:pt>
                <c:pt idx="8994">
                  <c:v>-1.2408011000063729E-2</c:v>
                </c:pt>
                <c:pt idx="8995">
                  <c:v>-1.2412384716386587E-2</c:v>
                </c:pt>
                <c:pt idx="8996">
                  <c:v>-1.2416749151631521E-2</c:v>
                </c:pt>
                <c:pt idx="8997">
                  <c:v>-1.2421104285472726E-2</c:v>
                </c:pt>
                <c:pt idx="8998">
                  <c:v>-1.2425450097629253E-2</c:v>
                </c:pt>
                <c:pt idx="8999">
                  <c:v>-1.2429786567865666E-2</c:v>
                </c:pt>
                <c:pt idx="9000">
                  <c:v>-1.2434113675991497E-2</c:v>
                </c:pt>
                <c:pt idx="9001">
                  <c:v>-1.2438431401861899E-2</c:v>
                </c:pt>
                <c:pt idx="9002">
                  <c:v>-1.2442739725377492E-2</c:v>
                </c:pt>
                <c:pt idx="9003">
                  <c:v>-1.2447038626484254E-2</c:v>
                </c:pt>
                <c:pt idx="9004">
                  <c:v>-1.2451328085174108E-2</c:v>
                </c:pt>
                <c:pt idx="9005">
                  <c:v>-1.2455608081484434E-2</c:v>
                </c:pt>
                <c:pt idx="9006">
                  <c:v>-1.2459878595498693E-2</c:v>
                </c:pt>
                <c:pt idx="9007">
                  <c:v>-1.2464139607346282E-2</c:v>
                </c:pt>
                <c:pt idx="9008">
                  <c:v>-1.2468391097202396E-2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577392"/>
        <c:axId val="549569232"/>
      </c:scatterChart>
      <c:valAx>
        <c:axId val="549577392"/>
        <c:scaling>
          <c:orientation val="minMax"/>
          <c:max val="500"/>
          <c:min val="20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2889664449416565"/>
              <c:y val="0.8624573169098309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69232"/>
        <c:crossesAt val="-0.2"/>
        <c:crossBetween val="midCat"/>
      </c:valAx>
      <c:valAx>
        <c:axId val="549569232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υ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мм</a:t>
                </a:r>
              </a:p>
            </c:rich>
          </c:tx>
          <c:layout>
            <c:manualLayout>
              <c:xMode val="edge"/>
              <c:yMode val="edge"/>
              <c:x val="3.7184816298219299E-2"/>
              <c:y val="1.6189241103717347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7392"/>
        <c:crosses val="autoZero"/>
        <c:crossBetween val="midCat"/>
        <c:dispUnits>
          <c:custUnit val="1.0000000000000002E-3"/>
        </c:dispUnits>
      </c:valAx>
      <c:spPr>
        <a:noFill/>
        <a:ln>
          <a:solidFill>
            <a:schemeClr val="tx1"/>
          </a:solidFill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0989507210475097"/>
          <c:y val="7.8589432229929534E-2"/>
          <c:w val="0.76987075186390852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Pкн</c:v>
          </c:tx>
          <c:spPr>
            <a:ln w="2857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баллистика!$B$1:$KP$1</c:f>
              <c:numCache>
                <c:formatCode>General</c:formatCode>
                <c:ptCount val="301"/>
                <c:pt idx="0">
                  <c:v>0</c:v>
                </c:pt>
                <c:pt idx="1">
                  <c:v>5.55077857720227E-2</c:v>
                </c:pt>
                <c:pt idx="2">
                  <c:v>0.111015571544045</c:v>
                </c:pt>
                <c:pt idx="3">
                  <c:v>0.16652335731606799</c:v>
                </c:pt>
                <c:pt idx="4">
                  <c:v>0.22203114308809099</c:v>
                </c:pt>
                <c:pt idx="5">
                  <c:v>0.277538928860113</c:v>
                </c:pt>
                <c:pt idx="6">
                  <c:v>0.33304671463213598</c:v>
                </c:pt>
                <c:pt idx="7">
                  <c:v>0.38855450040415901</c:v>
                </c:pt>
                <c:pt idx="8">
                  <c:v>0.44406228617618099</c:v>
                </c:pt>
                <c:pt idx="9">
                  <c:v>0.49957007194820402</c:v>
                </c:pt>
                <c:pt idx="10">
                  <c:v>0.555077857720227</c:v>
                </c:pt>
                <c:pt idx="11">
                  <c:v>0.61058564349224898</c:v>
                </c:pt>
                <c:pt idx="12">
                  <c:v>0.66609342926427195</c:v>
                </c:pt>
                <c:pt idx="13">
                  <c:v>0.72160121503629504</c:v>
                </c:pt>
                <c:pt idx="14">
                  <c:v>0.77710900080831702</c:v>
                </c:pt>
                <c:pt idx="15">
                  <c:v>0.83261678658034</c:v>
                </c:pt>
                <c:pt idx="16">
                  <c:v>0.88812457235236297</c:v>
                </c:pt>
                <c:pt idx="17">
                  <c:v>0.94363235812438495</c:v>
                </c:pt>
                <c:pt idx="18">
                  <c:v>0.99914014389640804</c:v>
                </c:pt>
                <c:pt idx="19">
                  <c:v>1.0546479296684299</c:v>
                </c:pt>
                <c:pt idx="20">
                  <c:v>1.11015571544045</c:v>
                </c:pt>
                <c:pt idx="21">
                  <c:v>1.1656635012124801</c:v>
                </c:pt>
                <c:pt idx="22">
                  <c:v>1.2211712869844999</c:v>
                </c:pt>
                <c:pt idx="23">
                  <c:v>1.27667907275652</c:v>
                </c:pt>
                <c:pt idx="24">
                  <c:v>1.3321868585285399</c:v>
                </c:pt>
                <c:pt idx="25">
                  <c:v>1.38769464430057</c:v>
                </c:pt>
                <c:pt idx="26">
                  <c:v>1.4432024300725901</c:v>
                </c:pt>
                <c:pt idx="27">
                  <c:v>1.4987102158446099</c:v>
                </c:pt>
                <c:pt idx="28">
                  <c:v>1.55421800161663</c:v>
                </c:pt>
                <c:pt idx="29">
                  <c:v>1.6097257873886599</c:v>
                </c:pt>
                <c:pt idx="30">
                  <c:v>1.66523357316068</c:v>
                </c:pt>
                <c:pt idx="31">
                  <c:v>1.7207413589327001</c:v>
                </c:pt>
                <c:pt idx="32">
                  <c:v>1.7762491447047299</c:v>
                </c:pt>
                <c:pt idx="33">
                  <c:v>1.83175693047675</c:v>
                </c:pt>
                <c:pt idx="34">
                  <c:v>1.8872647162487699</c:v>
                </c:pt>
                <c:pt idx="35">
                  <c:v>1.94277250202079</c:v>
                </c:pt>
                <c:pt idx="36">
                  <c:v>1.9982802877928201</c:v>
                </c:pt>
                <c:pt idx="37">
                  <c:v>2.0537880735648399</c:v>
                </c:pt>
                <c:pt idx="38">
                  <c:v>2.1092958593368598</c:v>
                </c:pt>
                <c:pt idx="39">
                  <c:v>2.1648036451088801</c:v>
                </c:pt>
                <c:pt idx="40">
                  <c:v>2.2203114308809102</c:v>
                </c:pt>
                <c:pt idx="41">
                  <c:v>2.2758192166529301</c:v>
                </c:pt>
                <c:pt idx="42">
                  <c:v>2.3313270024249499</c:v>
                </c:pt>
                <c:pt idx="43">
                  <c:v>2.3868347881969698</c:v>
                </c:pt>
                <c:pt idx="44">
                  <c:v>2.4423425739689999</c:v>
                </c:pt>
                <c:pt idx="45">
                  <c:v>2.4978503597410202</c:v>
                </c:pt>
                <c:pt idx="46">
                  <c:v>2.5533581455130401</c:v>
                </c:pt>
                <c:pt idx="47">
                  <c:v>2.6088659312850702</c:v>
                </c:pt>
                <c:pt idx="48">
                  <c:v>2.66437371705709</c:v>
                </c:pt>
                <c:pt idx="49">
                  <c:v>2.7198815028291099</c:v>
                </c:pt>
                <c:pt idx="50">
                  <c:v>2.7753892886011302</c:v>
                </c:pt>
                <c:pt idx="51">
                  <c:v>2.8308970743731598</c:v>
                </c:pt>
                <c:pt idx="52">
                  <c:v>2.8864048601451802</c:v>
                </c:pt>
                <c:pt idx="53">
                  <c:v>2.9419126459172</c:v>
                </c:pt>
                <c:pt idx="54">
                  <c:v>2.9974204316892199</c:v>
                </c:pt>
                <c:pt idx="55">
                  <c:v>3.05292821746125</c:v>
                </c:pt>
                <c:pt idx="56">
                  <c:v>3.1084360032332699</c:v>
                </c:pt>
                <c:pt idx="57">
                  <c:v>3.1639437890052902</c:v>
                </c:pt>
                <c:pt idx="58">
                  <c:v>3.21945157477731</c:v>
                </c:pt>
                <c:pt idx="59">
                  <c:v>3.2749593605493401</c:v>
                </c:pt>
                <c:pt idx="60">
                  <c:v>3.33046714632136</c:v>
                </c:pt>
                <c:pt idx="61">
                  <c:v>3.3859749320933799</c:v>
                </c:pt>
                <c:pt idx="62">
                  <c:v>3.4414827178654099</c:v>
                </c:pt>
                <c:pt idx="63">
                  <c:v>3.4969905036374298</c:v>
                </c:pt>
                <c:pt idx="64">
                  <c:v>3.5524982894094501</c:v>
                </c:pt>
                <c:pt idx="65">
                  <c:v>3.60800607518147</c:v>
                </c:pt>
                <c:pt idx="66">
                  <c:v>3.6635138609535001</c:v>
                </c:pt>
                <c:pt idx="67">
                  <c:v>3.7190216467255199</c:v>
                </c:pt>
                <c:pt idx="68">
                  <c:v>3.7745294324975398</c:v>
                </c:pt>
                <c:pt idx="69">
                  <c:v>3.8300372182695601</c:v>
                </c:pt>
                <c:pt idx="70">
                  <c:v>3.8855450040415902</c:v>
                </c:pt>
                <c:pt idx="71">
                  <c:v>3.9410527898136101</c:v>
                </c:pt>
                <c:pt idx="72">
                  <c:v>3.9965605755856299</c:v>
                </c:pt>
                <c:pt idx="73">
                  <c:v>4.0520683613576498</c:v>
                </c:pt>
                <c:pt idx="74">
                  <c:v>4.1075761471296799</c:v>
                </c:pt>
                <c:pt idx="75">
                  <c:v>4.1630839329017002</c:v>
                </c:pt>
                <c:pt idx="76">
                  <c:v>4.2185917186737196</c:v>
                </c:pt>
                <c:pt idx="77">
                  <c:v>4.2740995044457497</c:v>
                </c:pt>
                <c:pt idx="78">
                  <c:v>4.32960729021777</c:v>
                </c:pt>
                <c:pt idx="79">
                  <c:v>4.3851150759897903</c:v>
                </c:pt>
                <c:pt idx="80">
                  <c:v>4.4406228617618098</c:v>
                </c:pt>
                <c:pt idx="81">
                  <c:v>4.4961306475338398</c:v>
                </c:pt>
                <c:pt idx="82">
                  <c:v>4.5516384333058602</c:v>
                </c:pt>
                <c:pt idx="83">
                  <c:v>4.6071462190778796</c:v>
                </c:pt>
                <c:pt idx="84">
                  <c:v>4.6626540048498999</c:v>
                </c:pt>
                <c:pt idx="85">
                  <c:v>4.71816179062193</c:v>
                </c:pt>
                <c:pt idx="86">
                  <c:v>4.7736695763939503</c:v>
                </c:pt>
                <c:pt idx="87">
                  <c:v>4.8291773621659697</c:v>
                </c:pt>
                <c:pt idx="88">
                  <c:v>4.8846851479379998</c:v>
                </c:pt>
                <c:pt idx="89">
                  <c:v>4.9401929337100201</c:v>
                </c:pt>
                <c:pt idx="90">
                  <c:v>4.9957007194820404</c:v>
                </c:pt>
                <c:pt idx="91">
                  <c:v>5.0512085052540598</c:v>
                </c:pt>
                <c:pt idx="92">
                  <c:v>5.1067162910260802</c:v>
                </c:pt>
                <c:pt idx="93">
                  <c:v>5.1622240767981102</c:v>
                </c:pt>
                <c:pt idx="94">
                  <c:v>5.2177318625701297</c:v>
                </c:pt>
                <c:pt idx="95">
                  <c:v>5.27323964834215</c:v>
                </c:pt>
                <c:pt idx="96">
                  <c:v>5.3287474341141801</c:v>
                </c:pt>
                <c:pt idx="97">
                  <c:v>5.3842552198862004</c:v>
                </c:pt>
                <c:pt idx="98">
                  <c:v>5.4397630056582198</c:v>
                </c:pt>
                <c:pt idx="99">
                  <c:v>5.4952707914302401</c:v>
                </c:pt>
                <c:pt idx="100">
                  <c:v>5.5507785772022702</c:v>
                </c:pt>
                <c:pt idx="101">
                  <c:v>5.6062863629742896</c:v>
                </c:pt>
                <c:pt idx="102">
                  <c:v>5.6617941487463099</c:v>
                </c:pt>
                <c:pt idx="103">
                  <c:v>5.7173019345183302</c:v>
                </c:pt>
                <c:pt idx="104">
                  <c:v>5.7728097202903603</c:v>
                </c:pt>
                <c:pt idx="105">
                  <c:v>5.8283175060623797</c:v>
                </c:pt>
                <c:pt idx="106">
                  <c:v>5.8838252918344001</c:v>
                </c:pt>
                <c:pt idx="107">
                  <c:v>5.9393330776064301</c:v>
                </c:pt>
                <c:pt idx="108">
                  <c:v>5.9948408633784496</c:v>
                </c:pt>
                <c:pt idx="109">
                  <c:v>6.0503486491504699</c:v>
                </c:pt>
                <c:pt idx="110">
                  <c:v>6.1058564349224902</c:v>
                </c:pt>
                <c:pt idx="111">
                  <c:v>6.1613642206945203</c:v>
                </c:pt>
                <c:pt idx="112">
                  <c:v>6.2168720064665397</c:v>
                </c:pt>
                <c:pt idx="113">
                  <c:v>6.27237979223856</c:v>
                </c:pt>
                <c:pt idx="114">
                  <c:v>6.3278875780105803</c:v>
                </c:pt>
                <c:pt idx="115">
                  <c:v>6.3833953637826104</c:v>
                </c:pt>
                <c:pt idx="116">
                  <c:v>6.4389031495546298</c:v>
                </c:pt>
                <c:pt idx="117">
                  <c:v>6.4944109353266501</c:v>
                </c:pt>
                <c:pt idx="118">
                  <c:v>6.5499187210986696</c:v>
                </c:pt>
                <c:pt idx="119">
                  <c:v>6.6054265068706997</c:v>
                </c:pt>
                <c:pt idx="120">
                  <c:v>6.66093429264272</c:v>
                </c:pt>
                <c:pt idx="121">
                  <c:v>6.7164420784147403</c:v>
                </c:pt>
                <c:pt idx="122">
                  <c:v>6.7719498641867704</c:v>
                </c:pt>
                <c:pt idx="123">
                  <c:v>6.8274576499587898</c:v>
                </c:pt>
                <c:pt idx="124">
                  <c:v>6.8829654357308101</c:v>
                </c:pt>
                <c:pt idx="125">
                  <c:v>6.9384732215028304</c:v>
                </c:pt>
                <c:pt idx="126">
                  <c:v>6.9939810072748596</c:v>
                </c:pt>
                <c:pt idx="127">
                  <c:v>7.0494887930468799</c:v>
                </c:pt>
                <c:pt idx="128">
                  <c:v>7.1049965788189002</c:v>
                </c:pt>
                <c:pt idx="129">
                  <c:v>7.1605043645909197</c:v>
                </c:pt>
                <c:pt idx="130">
                  <c:v>7.2160121503629497</c:v>
                </c:pt>
                <c:pt idx="131">
                  <c:v>7.2715199361349701</c:v>
                </c:pt>
                <c:pt idx="132">
                  <c:v>7.3270277219069904</c:v>
                </c:pt>
                <c:pt idx="133">
                  <c:v>7.3825355076790196</c:v>
                </c:pt>
                <c:pt idx="134">
                  <c:v>7.4380432934510399</c:v>
                </c:pt>
                <c:pt idx="135">
                  <c:v>7.4935510792230602</c:v>
                </c:pt>
                <c:pt idx="136">
                  <c:v>7.5490588649950796</c:v>
                </c:pt>
                <c:pt idx="137">
                  <c:v>7.6045666507671097</c:v>
                </c:pt>
                <c:pt idx="138">
                  <c:v>7.66007443653913</c:v>
                </c:pt>
                <c:pt idx="139">
                  <c:v>7.7155822223111503</c:v>
                </c:pt>
                <c:pt idx="140">
                  <c:v>7.7710900080831697</c:v>
                </c:pt>
                <c:pt idx="141">
                  <c:v>7.8265977938551998</c:v>
                </c:pt>
                <c:pt idx="142">
                  <c:v>7.8821055796272201</c:v>
                </c:pt>
                <c:pt idx="143">
                  <c:v>7.9376133653992396</c:v>
                </c:pt>
                <c:pt idx="144">
                  <c:v>7.9931211511712599</c:v>
                </c:pt>
                <c:pt idx="145">
                  <c:v>8.04862893694329</c:v>
                </c:pt>
                <c:pt idx="146">
                  <c:v>8.1041367227153103</c:v>
                </c:pt>
                <c:pt idx="147">
                  <c:v>8.1596445084873306</c:v>
                </c:pt>
                <c:pt idx="148">
                  <c:v>8.2151522942593491</c:v>
                </c:pt>
                <c:pt idx="149">
                  <c:v>8.2706600800313801</c:v>
                </c:pt>
                <c:pt idx="150">
                  <c:v>8.3261678658034004</c:v>
                </c:pt>
                <c:pt idx="151">
                  <c:v>8.3816756515754207</c:v>
                </c:pt>
                <c:pt idx="152">
                  <c:v>8.4371834373474499</c:v>
                </c:pt>
                <c:pt idx="153">
                  <c:v>8.4926912231194702</c:v>
                </c:pt>
                <c:pt idx="154">
                  <c:v>8.5481990088914905</c:v>
                </c:pt>
                <c:pt idx="155">
                  <c:v>8.6037067946635108</c:v>
                </c:pt>
                <c:pt idx="156">
                  <c:v>8.65921458043554</c:v>
                </c:pt>
                <c:pt idx="157">
                  <c:v>8.7147223662075604</c:v>
                </c:pt>
                <c:pt idx="158">
                  <c:v>8.7702301519795807</c:v>
                </c:pt>
                <c:pt idx="159">
                  <c:v>8.8257379377515992</c:v>
                </c:pt>
                <c:pt idx="160">
                  <c:v>8.8812457235236302</c:v>
                </c:pt>
                <c:pt idx="161">
                  <c:v>8.9367535092956505</c:v>
                </c:pt>
                <c:pt idx="162">
                  <c:v>8.9922612950676708</c:v>
                </c:pt>
                <c:pt idx="163">
                  <c:v>9.0477690808396893</c:v>
                </c:pt>
                <c:pt idx="164">
                  <c:v>9.1032768666117203</c:v>
                </c:pt>
                <c:pt idx="165">
                  <c:v>9.1587846523837406</c:v>
                </c:pt>
                <c:pt idx="166">
                  <c:v>9.2142924381557592</c:v>
                </c:pt>
                <c:pt idx="167">
                  <c:v>9.2698002239277901</c:v>
                </c:pt>
                <c:pt idx="168">
                  <c:v>9.3253080096998104</c:v>
                </c:pt>
                <c:pt idx="169">
                  <c:v>9.3808157954718308</c:v>
                </c:pt>
                <c:pt idx="170">
                  <c:v>9.4363235812438493</c:v>
                </c:pt>
                <c:pt idx="171">
                  <c:v>9.4918313670158696</c:v>
                </c:pt>
                <c:pt idx="172">
                  <c:v>9.5473391527879006</c:v>
                </c:pt>
                <c:pt idx="173">
                  <c:v>9.6028469385599209</c:v>
                </c:pt>
                <c:pt idx="174">
                  <c:v>9.6583547243319394</c:v>
                </c:pt>
                <c:pt idx="175">
                  <c:v>9.7138625101039704</c:v>
                </c:pt>
                <c:pt idx="176">
                  <c:v>9.7693702958759907</c:v>
                </c:pt>
                <c:pt idx="177">
                  <c:v>9.8248780816480092</c:v>
                </c:pt>
                <c:pt idx="178">
                  <c:v>9.8803858674200296</c:v>
                </c:pt>
                <c:pt idx="179">
                  <c:v>9.9358936531920605</c:v>
                </c:pt>
                <c:pt idx="180">
                  <c:v>9.9914014389640808</c:v>
                </c:pt>
                <c:pt idx="181">
                  <c:v>10.046909224736099</c:v>
                </c:pt>
                <c:pt idx="182">
                  <c:v>10.1024170105081</c:v>
                </c:pt>
                <c:pt idx="183">
                  <c:v>10.157924796280099</c:v>
                </c:pt>
                <c:pt idx="184">
                  <c:v>10.213432582052199</c:v>
                </c:pt>
                <c:pt idx="185">
                  <c:v>10.2689403678242</c:v>
                </c:pt>
                <c:pt idx="186">
                  <c:v>10.324448153596199</c:v>
                </c:pt>
                <c:pt idx="187">
                  <c:v>10.3799559393682</c:v>
                </c:pt>
                <c:pt idx="188">
                  <c:v>10.4354637251403</c:v>
                </c:pt>
                <c:pt idx="189">
                  <c:v>10.490971510912299</c:v>
                </c:pt>
                <c:pt idx="190">
                  <c:v>10.5464792966843</c:v>
                </c:pt>
                <c:pt idx="191">
                  <c:v>10.601987082456301</c:v>
                </c:pt>
                <c:pt idx="192">
                  <c:v>10.657494868228399</c:v>
                </c:pt>
                <c:pt idx="193">
                  <c:v>10.7130026540004</c:v>
                </c:pt>
                <c:pt idx="194">
                  <c:v>10.768510439772401</c:v>
                </c:pt>
                <c:pt idx="195">
                  <c:v>10.8240182255444</c:v>
                </c:pt>
                <c:pt idx="196">
                  <c:v>10.879526011316401</c:v>
                </c:pt>
                <c:pt idx="197">
                  <c:v>10.935033797088501</c:v>
                </c:pt>
                <c:pt idx="198">
                  <c:v>10.9905415828605</c:v>
                </c:pt>
                <c:pt idx="199">
                  <c:v>11.046049368632501</c:v>
                </c:pt>
                <c:pt idx="200">
                  <c:v>11.1015571544045</c:v>
                </c:pt>
                <c:pt idx="201">
                  <c:v>11.1570649401766</c:v>
                </c:pt>
                <c:pt idx="202">
                  <c:v>11.212572725948601</c:v>
                </c:pt>
                <c:pt idx="203">
                  <c:v>11.2680805117206</c:v>
                </c:pt>
                <c:pt idx="204">
                  <c:v>11.3235882974926</c:v>
                </c:pt>
                <c:pt idx="205">
                  <c:v>11.379096083264599</c:v>
                </c:pt>
                <c:pt idx="206">
                  <c:v>11.4346038690367</c:v>
                </c:pt>
                <c:pt idx="207">
                  <c:v>11.4901116548087</c:v>
                </c:pt>
                <c:pt idx="208">
                  <c:v>11.545619440580699</c:v>
                </c:pt>
                <c:pt idx="209">
                  <c:v>11.6011272263527</c:v>
                </c:pt>
                <c:pt idx="210">
                  <c:v>11.6566350121248</c:v>
                </c:pt>
                <c:pt idx="211">
                  <c:v>11.712142797896799</c:v>
                </c:pt>
                <c:pt idx="212">
                  <c:v>11.7676505836688</c:v>
                </c:pt>
                <c:pt idx="213">
                  <c:v>11.823158369440799</c:v>
                </c:pt>
                <c:pt idx="214">
                  <c:v>11.878666155212899</c:v>
                </c:pt>
                <c:pt idx="215">
                  <c:v>11.9341739409849</c:v>
                </c:pt>
                <c:pt idx="216">
                  <c:v>11.989681726756899</c:v>
                </c:pt>
                <c:pt idx="217">
                  <c:v>12.0451895125289</c:v>
                </c:pt>
                <c:pt idx="218">
                  <c:v>12.100697298300901</c:v>
                </c:pt>
                <c:pt idx="219">
                  <c:v>12.156205084072999</c:v>
                </c:pt>
                <c:pt idx="220">
                  <c:v>12.211712869845</c:v>
                </c:pt>
                <c:pt idx="221">
                  <c:v>12.267220655617001</c:v>
                </c:pt>
                <c:pt idx="222">
                  <c:v>12.322728441389</c:v>
                </c:pt>
                <c:pt idx="223">
                  <c:v>12.3782362271611</c:v>
                </c:pt>
                <c:pt idx="224">
                  <c:v>12.433744012933101</c:v>
                </c:pt>
                <c:pt idx="225">
                  <c:v>12.4892517987051</c:v>
                </c:pt>
                <c:pt idx="226">
                  <c:v>12.5447595844771</c:v>
                </c:pt>
                <c:pt idx="227">
                  <c:v>12.600267370249099</c:v>
                </c:pt>
                <c:pt idx="228">
                  <c:v>12.6557751560212</c:v>
                </c:pt>
                <c:pt idx="229">
                  <c:v>12.711282941793201</c:v>
                </c:pt>
                <c:pt idx="230">
                  <c:v>12.7667907275652</c:v>
                </c:pt>
                <c:pt idx="231">
                  <c:v>12.8222985133372</c:v>
                </c:pt>
                <c:pt idx="232">
                  <c:v>12.877806299109301</c:v>
                </c:pt>
                <c:pt idx="233">
                  <c:v>12.9333140848813</c:v>
                </c:pt>
                <c:pt idx="234">
                  <c:v>12.9888218706533</c:v>
                </c:pt>
                <c:pt idx="235">
                  <c:v>13.044329656425299</c:v>
                </c:pt>
                <c:pt idx="236">
                  <c:v>13.0998374421973</c:v>
                </c:pt>
                <c:pt idx="237">
                  <c:v>13.1553452279694</c:v>
                </c:pt>
                <c:pt idx="238">
                  <c:v>13.210853013741399</c:v>
                </c:pt>
                <c:pt idx="239">
                  <c:v>13.2663607995134</c:v>
                </c:pt>
                <c:pt idx="240">
                  <c:v>13.321868585285401</c:v>
                </c:pt>
                <c:pt idx="241">
                  <c:v>13.377376371057499</c:v>
                </c:pt>
                <c:pt idx="242">
                  <c:v>13.4328841568295</c:v>
                </c:pt>
                <c:pt idx="243">
                  <c:v>13.488391942601501</c:v>
                </c:pt>
                <c:pt idx="244">
                  <c:v>13.5438997283735</c:v>
                </c:pt>
                <c:pt idx="245">
                  <c:v>13.5994075141456</c:v>
                </c:pt>
                <c:pt idx="246">
                  <c:v>13.654915299917599</c:v>
                </c:pt>
                <c:pt idx="247">
                  <c:v>13.7104230856896</c:v>
                </c:pt>
                <c:pt idx="248">
                  <c:v>13.765930871461601</c:v>
                </c:pt>
                <c:pt idx="249">
                  <c:v>13.8214386572336</c:v>
                </c:pt>
                <c:pt idx="250">
                  <c:v>13.8769464430057</c:v>
                </c:pt>
                <c:pt idx="251">
                  <c:v>13.932454228777701</c:v>
                </c:pt>
                <c:pt idx="252">
                  <c:v>13.9879620145497</c:v>
                </c:pt>
                <c:pt idx="253">
                  <c:v>14.0434698003217</c:v>
                </c:pt>
                <c:pt idx="254">
                  <c:v>14.098977586093801</c:v>
                </c:pt>
                <c:pt idx="255">
                  <c:v>14.1544853718658</c:v>
                </c:pt>
                <c:pt idx="256">
                  <c:v>14.2099931576378</c:v>
                </c:pt>
                <c:pt idx="257">
                  <c:v>14.265500943409799</c:v>
                </c:pt>
                <c:pt idx="258">
                  <c:v>14.3210087291818</c:v>
                </c:pt>
                <c:pt idx="259">
                  <c:v>14.3765165149539</c:v>
                </c:pt>
                <c:pt idx="260">
                  <c:v>14.432024300725899</c:v>
                </c:pt>
                <c:pt idx="261">
                  <c:v>14.4875320864979</c:v>
                </c:pt>
                <c:pt idx="262">
                  <c:v>14.543039872269899</c:v>
                </c:pt>
                <c:pt idx="263">
                  <c:v>14.598547658041999</c:v>
                </c:pt>
                <c:pt idx="264">
                  <c:v>14.654055443814</c:v>
                </c:pt>
                <c:pt idx="265">
                  <c:v>14.709563229585999</c:v>
                </c:pt>
                <c:pt idx="266">
                  <c:v>14.765071015358</c:v>
                </c:pt>
                <c:pt idx="267">
                  <c:v>14.8205788011301</c:v>
                </c:pt>
                <c:pt idx="268">
                  <c:v>14.876086586902099</c:v>
                </c:pt>
                <c:pt idx="269">
                  <c:v>14.9315943726741</c:v>
                </c:pt>
                <c:pt idx="270">
                  <c:v>14.987102158446101</c:v>
                </c:pt>
                <c:pt idx="271">
                  <c:v>15.0426099442181</c:v>
                </c:pt>
                <c:pt idx="272">
                  <c:v>15.0981177299902</c:v>
                </c:pt>
                <c:pt idx="273">
                  <c:v>15.153625515762201</c:v>
                </c:pt>
                <c:pt idx="274">
                  <c:v>15.2091333015342</c:v>
                </c:pt>
                <c:pt idx="275">
                  <c:v>15.264641087306201</c:v>
                </c:pt>
                <c:pt idx="276">
                  <c:v>15.320148873078301</c:v>
                </c:pt>
                <c:pt idx="277">
                  <c:v>15.3756566588503</c:v>
                </c:pt>
                <c:pt idx="278">
                  <c:v>15.431164444622301</c:v>
                </c:pt>
                <c:pt idx="279">
                  <c:v>15.4866722303943</c:v>
                </c:pt>
                <c:pt idx="280">
                  <c:v>15.5421800161663</c:v>
                </c:pt>
                <c:pt idx="281">
                  <c:v>15.597687801938401</c:v>
                </c:pt>
                <c:pt idx="282">
                  <c:v>15.6531955877104</c:v>
                </c:pt>
                <c:pt idx="283">
                  <c:v>15.7087033734824</c:v>
                </c:pt>
                <c:pt idx="284">
                  <c:v>15.764211159254399</c:v>
                </c:pt>
                <c:pt idx="285">
                  <c:v>15.8197189450265</c:v>
                </c:pt>
                <c:pt idx="286">
                  <c:v>15.8752267307985</c:v>
                </c:pt>
                <c:pt idx="287">
                  <c:v>15.930734516570499</c:v>
                </c:pt>
                <c:pt idx="288">
                  <c:v>15.9862423023425</c:v>
                </c:pt>
                <c:pt idx="289">
                  <c:v>16.0417500881146</c:v>
                </c:pt>
                <c:pt idx="290">
                  <c:v>16.097257873886601</c:v>
                </c:pt>
                <c:pt idx="291">
                  <c:v>16.152765659658598</c:v>
                </c:pt>
                <c:pt idx="292">
                  <c:v>16.208273445430599</c:v>
                </c:pt>
                <c:pt idx="293">
                  <c:v>16.2637812312026</c:v>
                </c:pt>
                <c:pt idx="294">
                  <c:v>16.3192890169747</c:v>
                </c:pt>
                <c:pt idx="295">
                  <c:v>16.374796802746701</c:v>
                </c:pt>
                <c:pt idx="296">
                  <c:v>16.430304588518698</c:v>
                </c:pt>
                <c:pt idx="297">
                  <c:v>16.485812374290699</c:v>
                </c:pt>
                <c:pt idx="298">
                  <c:v>16.541320160062799</c:v>
                </c:pt>
                <c:pt idx="299">
                  <c:v>16.5968279458348</c:v>
                </c:pt>
                <c:pt idx="300">
                  <c:v>16.652335731606801</c:v>
                </c:pt>
              </c:numCache>
            </c:numRef>
          </c:xVal>
          <c:yVal>
            <c:numRef>
              <c:f>баллистика!$B$4:$KP$4</c:f>
              <c:numCache>
                <c:formatCode>General</c:formatCode>
                <c:ptCount val="301"/>
                <c:pt idx="0">
                  <c:v>5.1272050218065903</c:v>
                </c:pt>
                <c:pt idx="1">
                  <c:v>5.6591074514473201</c:v>
                </c:pt>
                <c:pt idx="2">
                  <c:v>6.2086038918403004</c:v>
                </c:pt>
                <c:pt idx="3">
                  <c:v>6.7752175441822402</c:v>
                </c:pt>
                <c:pt idx="4">
                  <c:v>7.3585158129712003</c:v>
                </c:pt>
                <c:pt idx="5">
                  <c:v>7.9581043436302998</c:v>
                </c:pt>
                <c:pt idx="6">
                  <c:v>8.5736221312300707</c:v>
                </c:pt>
                <c:pt idx="7">
                  <c:v>9.2047374650013403</c:v>
                </c:pt>
                <c:pt idx="8">
                  <c:v>9.8511445335868206</c:v>
                </c:pt>
                <c:pt idx="9">
                  <c:v>10.512560558807399</c:v>
                </c:pt>
                <c:pt idx="10">
                  <c:v>11.1887233566892</c:v>
                </c:pt>
                <c:pt idx="11">
                  <c:v>11.8793892472418</c:v>
                </c:pt>
                <c:pt idx="12">
                  <c:v>12.5843312514221</c:v>
                </c:pt>
                <c:pt idx="13">
                  <c:v>13.3033375265021</c:v>
                </c:pt>
                <c:pt idx="14">
                  <c:v>14.0362100008188</c:v>
                </c:pt>
                <c:pt idx="15">
                  <c:v>14.782763176418401</c:v>
                </c:pt>
                <c:pt idx="16">
                  <c:v>15.5428080486772</c:v>
                </c:pt>
                <c:pt idx="17">
                  <c:v>16.316260505827799</c:v>
                </c:pt>
                <c:pt idx="18">
                  <c:v>17.102901580619701</c:v>
                </c:pt>
                <c:pt idx="19">
                  <c:v>17.902586739577998</c:v>
                </c:pt>
                <c:pt idx="20">
                  <c:v>18.7151797926463</c:v>
                </c:pt>
                <c:pt idx="21">
                  <c:v>19.540552298899801</c:v>
                </c:pt>
                <c:pt idx="22">
                  <c:v>20.378583030978302</c:v>
                </c:pt>
                <c:pt idx="23">
                  <c:v>21.229157491003999</c:v>
                </c:pt>
                <c:pt idx="24">
                  <c:v>22.092167471814101</c:v>
                </c:pt>
                <c:pt idx="25">
                  <c:v>22.967510658215101</c:v>
                </c:pt>
                <c:pt idx="26">
                  <c:v>23.855090263704099</c:v>
                </c:pt>
                <c:pt idx="27">
                  <c:v>24.754814698720999</c:v>
                </c:pt>
                <c:pt idx="28">
                  <c:v>25.666597267013199</c:v>
                </c:pt>
                <c:pt idx="29">
                  <c:v>26.590355887142699</c:v>
                </c:pt>
                <c:pt idx="30">
                  <c:v>27.526012836532999</c:v>
                </c:pt>
                <c:pt idx="31">
                  <c:v>28.473494515782299</c:v>
                </c:pt>
                <c:pt idx="32">
                  <c:v>29.432704904641799</c:v>
                </c:pt>
                <c:pt idx="33">
                  <c:v>30.403674052026901</c:v>
                </c:pt>
                <c:pt idx="34">
                  <c:v>31.388406649116298</c:v>
                </c:pt>
                <c:pt idx="35">
                  <c:v>32.394662331307202</c:v>
                </c:pt>
                <c:pt idx="36">
                  <c:v>33.423092868216997</c:v>
                </c:pt>
                <c:pt idx="37">
                  <c:v>34.472596920258901</c:v>
                </c:pt>
                <c:pt idx="38">
                  <c:v>35.543141102636099</c:v>
                </c:pt>
                <c:pt idx="39">
                  <c:v>36.634775369017703</c:v>
                </c:pt>
                <c:pt idx="40">
                  <c:v>37.747533825783798</c:v>
                </c:pt>
                <c:pt idx="41">
                  <c:v>38.881434016194497</c:v>
                </c:pt>
                <c:pt idx="42">
                  <c:v>40.036476201715402</c:v>
                </c:pt>
                <c:pt idx="43">
                  <c:v>41.2126426426832</c:v>
                </c:pt>
                <c:pt idx="44">
                  <c:v>42.409896880653598</c:v>
                </c:pt>
                <c:pt idx="45">
                  <c:v>43.6281830249455</c:v>
                </c:pt>
                <c:pt idx="46">
                  <c:v>44.867425046053</c:v>
                </c:pt>
                <c:pt idx="47">
                  <c:v>46.127526078763502</c:v>
                </c:pt>
                <c:pt idx="48">
                  <c:v>47.408298139518301</c:v>
                </c:pt>
                <c:pt idx="49">
                  <c:v>48.709816418558397</c:v>
                </c:pt>
                <c:pt idx="50">
                  <c:v>50.031770048104697</c:v>
                </c:pt>
                <c:pt idx="51">
                  <c:v>51.373971894583498</c:v>
                </c:pt>
                <c:pt idx="52">
                  <c:v>52.7362107516783</c:v>
                </c:pt>
                <c:pt idx="53">
                  <c:v>54.1182507702461</c:v>
                </c:pt>
                <c:pt idx="54">
                  <c:v>55.519830921909403</c:v>
                </c:pt>
                <c:pt idx="55">
                  <c:v>56.940664500197201</c:v>
                </c:pt>
                <c:pt idx="56">
                  <c:v>58.380438663172598</c:v>
                </c:pt>
                <c:pt idx="57">
                  <c:v>59.838814021535697</c:v>
                </c:pt>
                <c:pt idx="58">
                  <c:v>61.315424276217001</c:v>
                </c:pt>
                <c:pt idx="59">
                  <c:v>62.814723796564898</c:v>
                </c:pt>
                <c:pt idx="60">
                  <c:v>64.344649529251598</c:v>
                </c:pt>
                <c:pt idx="61">
                  <c:v>65.905703948015002</c:v>
                </c:pt>
                <c:pt idx="62">
                  <c:v>67.498136172324095</c:v>
                </c:pt>
                <c:pt idx="63">
                  <c:v>69.122174922996706</c:v>
                </c:pt>
                <c:pt idx="64">
                  <c:v>70.777883089982097</c:v>
                </c:pt>
                <c:pt idx="65">
                  <c:v>72.465852067303601</c:v>
                </c:pt>
                <c:pt idx="66">
                  <c:v>74.185979789816599</c:v>
                </c:pt>
                <c:pt idx="67">
                  <c:v>75.938400413552799</c:v>
                </c:pt>
                <c:pt idx="68">
                  <c:v>77.723221313416502</c:v>
                </c:pt>
                <c:pt idx="69">
                  <c:v>79.540521813472594</c:v>
                </c:pt>
                <c:pt idx="70">
                  <c:v>81.390351929764805</c:v>
                </c:pt>
                <c:pt idx="71">
                  <c:v>83.272731131161805</c:v>
                </c:pt>
                <c:pt idx="72">
                  <c:v>85.187647124004499</c:v>
                </c:pt>
                <c:pt idx="73">
                  <c:v>87.135054666587806</c:v>
                </c:pt>
                <c:pt idx="74">
                  <c:v>89.114874419750805</c:v>
                </c:pt>
                <c:pt idx="75">
                  <c:v>91.126991840059404</c:v>
                </c:pt>
                <c:pt idx="76">
                  <c:v>93.171256122260004</c:v>
                </c:pt>
                <c:pt idx="77">
                  <c:v>95.247479197832305</c:v>
                </c:pt>
                <c:pt idx="78">
                  <c:v>97.355434796596896</c:v>
                </c:pt>
                <c:pt idx="79">
                  <c:v>99.494566282652997</c:v>
                </c:pt>
                <c:pt idx="80">
                  <c:v>101.665268846432</c:v>
                </c:pt>
                <c:pt idx="81">
                  <c:v>103.86678515476</c:v>
                </c:pt>
                <c:pt idx="82">
                  <c:v>106.09872780734401</c:v>
                </c:pt>
                <c:pt idx="83">
                  <c:v>108.360667696009</c:v>
                </c:pt>
                <c:pt idx="84">
                  <c:v>110.652133594082</c:v>
                </c:pt>
                <c:pt idx="85">
                  <c:v>112.972611857373</c:v>
                </c:pt>
                <c:pt idx="86">
                  <c:v>115.321546243028</c:v>
                </c:pt>
                <c:pt idx="87">
                  <c:v>117.698337852189</c:v>
                </c:pt>
                <c:pt idx="88">
                  <c:v>120.102345201966</c:v>
                </c:pt>
                <c:pt idx="89">
                  <c:v>122.532884431827</c:v>
                </c:pt>
                <c:pt idx="90">
                  <c:v>124.989229648956</c:v>
                </c:pt>
                <c:pt idx="91">
                  <c:v>127.47061341656099</c:v>
                </c:pt>
                <c:pt idx="92">
                  <c:v>129.97622738850899</c:v>
                </c:pt>
                <c:pt idx="93">
                  <c:v>132.50522309294399</c:v>
                </c:pt>
                <c:pt idx="94">
                  <c:v>135.05671286683599</c:v>
                </c:pt>
                <c:pt idx="95">
                  <c:v>137.62955548897099</c:v>
                </c:pt>
                <c:pt idx="96">
                  <c:v>140.223302381243</c:v>
                </c:pt>
                <c:pt idx="97">
                  <c:v>142.83664960768201</c:v>
                </c:pt>
                <c:pt idx="98">
                  <c:v>145.46856476154099</c:v>
                </c:pt>
                <c:pt idx="99">
                  <c:v>148.11798321737001</c:v>
                </c:pt>
                <c:pt idx="100">
                  <c:v>150.78380996805899</c:v>
                </c:pt>
                <c:pt idx="101">
                  <c:v>153.46492160253101</c:v>
                </c:pt>
                <c:pt idx="102">
                  <c:v>156.160168418925</c:v>
                </c:pt>
                <c:pt idx="103">
                  <c:v>158.86837666723201</c:v>
                </c:pt>
                <c:pt idx="104">
                  <c:v>161.58835091441699</c:v>
                </c:pt>
                <c:pt idx="105">
                  <c:v>164.318876524194</c:v>
                </c:pt>
                <c:pt idx="106">
                  <c:v>167.05872224279301</c:v>
                </c:pt>
                <c:pt idx="107">
                  <c:v>169.80664288126201</c:v>
                </c:pt>
                <c:pt idx="108">
                  <c:v>172.561382084109</c:v>
                </c:pt>
                <c:pt idx="109">
                  <c:v>175.321675173432</c:v>
                </c:pt>
                <c:pt idx="110">
                  <c:v>178.086252057069</c:v>
                </c:pt>
                <c:pt idx="111">
                  <c:v>180.853787476522</c:v>
                </c:pt>
                <c:pt idx="112">
                  <c:v>183.633311542527</c:v>
                </c:pt>
                <c:pt idx="113">
                  <c:v>186.446010642761</c:v>
                </c:pt>
                <c:pt idx="114">
                  <c:v>189.29461769525801</c:v>
                </c:pt>
                <c:pt idx="115">
                  <c:v>192.18168820660799</c:v>
                </c:pt>
                <c:pt idx="116">
                  <c:v>195.10995806023499</c:v>
                </c:pt>
                <c:pt idx="117">
                  <c:v>198.08234975562999</c:v>
                </c:pt>
                <c:pt idx="118">
                  <c:v>201.10197915494101</c:v>
                </c:pt>
                <c:pt idx="119">
                  <c:v>204.15879511483101</c:v>
                </c:pt>
                <c:pt idx="120">
                  <c:v>207.221147526344</c:v>
                </c:pt>
                <c:pt idx="121">
                  <c:v>210.28563507092699</c:v>
                </c:pt>
                <c:pt idx="122">
                  <c:v>213.35065604752299</c:v>
                </c:pt>
                <c:pt idx="123">
                  <c:v>216.41458398025199</c:v>
                </c:pt>
                <c:pt idx="124">
                  <c:v>219.47576979873301</c:v>
                </c:pt>
                <c:pt idx="125">
                  <c:v>222.532544110164</c:v>
                </c:pt>
                <c:pt idx="126">
                  <c:v>225.58321955803601</c:v>
                </c:pt>
                <c:pt idx="127">
                  <c:v>228.62621558511501</c:v>
                </c:pt>
                <c:pt idx="128">
                  <c:v>231.65955124357001</c:v>
                </c:pt>
                <c:pt idx="129">
                  <c:v>234.68163033421899</c:v>
                </c:pt>
                <c:pt idx="130">
                  <c:v>237.690718675005</c:v>
                </c:pt>
                <c:pt idx="131">
                  <c:v>240.68507704255299</c:v>
                </c:pt>
                <c:pt idx="132">
                  <c:v>243.66296392014701</c:v>
                </c:pt>
                <c:pt idx="133">
                  <c:v>246.62263828478501</c:v>
                </c:pt>
                <c:pt idx="134">
                  <c:v>249.56236242514601</c:v>
                </c:pt>
                <c:pt idx="135">
                  <c:v>252.48040478204001</c:v>
                </c:pt>
                <c:pt idx="136">
                  <c:v>255.37504280271301</c:v>
                </c:pt>
                <c:pt idx="137">
                  <c:v>258.24456580019603</c:v>
                </c:pt>
                <c:pt idx="138">
                  <c:v>261.08727780875199</c:v>
                </c:pt>
                <c:pt idx="139">
                  <c:v>263.90150042636498</c:v>
                </c:pt>
                <c:pt idx="140">
                  <c:v>266.68557563521398</c:v>
                </c:pt>
                <c:pt idx="141">
                  <c:v>269.43786859101101</c:v>
                </c:pt>
                <c:pt idx="142">
                  <c:v>272.15677037217898</c:v>
                </c:pt>
                <c:pt idx="143">
                  <c:v>274.84120797180998</c:v>
                </c:pt>
                <c:pt idx="144">
                  <c:v>277.48849670389501</c:v>
                </c:pt>
                <c:pt idx="145">
                  <c:v>280.09773841321999</c:v>
                </c:pt>
                <c:pt idx="146">
                  <c:v>282.66745463626597</c:v>
                </c:pt>
                <c:pt idx="147">
                  <c:v>285.19620570240602</c:v>
                </c:pt>
                <c:pt idx="148">
                  <c:v>287.68259305890501</c:v>
                </c:pt>
                <c:pt idx="149">
                  <c:v>290.12526149747299</c:v>
                </c:pt>
                <c:pt idx="150">
                  <c:v>292.52290127531501</c:v>
                </c:pt>
                <c:pt idx="151">
                  <c:v>294.87425012412098</c:v>
                </c:pt>
                <c:pt idx="152">
                  <c:v>297.17809514088401</c:v>
                </c:pt>
                <c:pt idx="153">
                  <c:v>299.43327455494301</c:v>
                </c:pt>
                <c:pt idx="154">
                  <c:v>301.63867936622</c:v>
                </c:pt>
                <c:pt idx="155">
                  <c:v>303.79325485012902</c:v>
                </c:pt>
                <c:pt idx="156">
                  <c:v>305.89600192527001</c:v>
                </c:pt>
                <c:pt idx="157">
                  <c:v>307.94597838059002</c:v>
                </c:pt>
                <c:pt idx="158">
                  <c:v>309.94332006483597</c:v>
                </c:pt>
                <c:pt idx="159">
                  <c:v>311.88496975120103</c:v>
                </c:pt>
                <c:pt idx="160">
                  <c:v>313.77136727598798</c:v>
                </c:pt>
                <c:pt idx="161">
                  <c:v>315.60180794015997</c:v>
                </c:pt>
                <c:pt idx="162">
                  <c:v>317.37564787801898</c:v>
                </c:pt>
                <c:pt idx="163">
                  <c:v>319.09230440397999</c:v>
                </c:pt>
                <c:pt idx="164">
                  <c:v>320.751256213121</c:v>
                </c:pt>
                <c:pt idx="165">
                  <c:v>322.35204343716401</c:v>
                </c:pt>
                <c:pt idx="166">
                  <c:v>323.89426755810598</c:v>
                </c:pt>
                <c:pt idx="167">
                  <c:v>325.377591182272</c:v>
                </c:pt>
                <c:pt idx="168">
                  <c:v>326.80173767808299</c:v>
                </c:pt>
                <c:pt idx="169">
                  <c:v>328.16649068134001</c:v>
                </c:pt>
                <c:pt idx="170">
                  <c:v>329.47169347227202</c:v>
                </c:pt>
                <c:pt idx="171">
                  <c:v>330.71724822903599</c:v>
                </c:pt>
                <c:pt idx="172">
                  <c:v>331.90311516275699</c:v>
                </c:pt>
                <c:pt idx="173">
                  <c:v>333.02931153954199</c:v>
                </c:pt>
                <c:pt idx="174">
                  <c:v>334.09708957200502</c:v>
                </c:pt>
                <c:pt idx="175">
                  <c:v>335.10399520738702</c:v>
                </c:pt>
                <c:pt idx="176">
                  <c:v>336.05161379626298</c:v>
                </c:pt>
                <c:pt idx="177">
                  <c:v>336.94017956770199</c:v>
                </c:pt>
                <c:pt idx="178">
                  <c:v>337.76997741074001</c:v>
                </c:pt>
                <c:pt idx="179">
                  <c:v>338.54134134637002</c:v>
                </c:pt>
                <c:pt idx="180">
                  <c:v>339.254652931473</c:v>
                </c:pt>
                <c:pt idx="181">
                  <c:v>339.91033960159899</c:v>
                </c:pt>
                <c:pt idx="182">
                  <c:v>340.43727893224798</c:v>
                </c:pt>
                <c:pt idx="183">
                  <c:v>340.66425540590001</c:v>
                </c:pt>
                <c:pt idx="184">
                  <c:v>340.58755906494901</c:v>
                </c:pt>
                <c:pt idx="185">
                  <c:v>340.21375609253698</c:v>
                </c:pt>
                <c:pt idx="186">
                  <c:v>339.55047967031999</c:v>
                </c:pt>
                <c:pt idx="187">
                  <c:v>338.60633778069001</c:v>
                </c:pt>
                <c:pt idx="188">
                  <c:v>337.39081554850299</c:v>
                </c:pt>
                <c:pt idx="189">
                  <c:v>335.91417376666999</c:v>
                </c:pt>
                <c:pt idx="190">
                  <c:v>334.19232617923097</c:v>
                </c:pt>
                <c:pt idx="191">
                  <c:v>332.22572319757103</c:v>
                </c:pt>
                <c:pt idx="192">
                  <c:v>330.03248165614201</c:v>
                </c:pt>
                <c:pt idx="193">
                  <c:v>327.62493331076701</c:v>
                </c:pt>
                <c:pt idx="194">
                  <c:v>325.01567276697699</c:v>
                </c:pt>
                <c:pt idx="195">
                  <c:v>322.217463551761</c:v>
                </c:pt>
                <c:pt idx="196">
                  <c:v>319.243149314248</c:v>
                </c:pt>
                <c:pt idx="197">
                  <c:v>316.10557083835101</c:v>
                </c:pt>
                <c:pt idx="198">
                  <c:v>312.81748938897198</c:v>
                </c:pt>
                <c:pt idx="199">
                  <c:v>309.39151675871898</c:v>
                </c:pt>
                <c:pt idx="200">
                  <c:v>305.84005223744799</c:v>
                </c:pt>
                <c:pt idx="201">
                  <c:v>302.17522659454499</c:v>
                </c:pt>
                <c:pt idx="202">
                  <c:v>298.40885304553399</c:v>
                </c:pt>
                <c:pt idx="203">
                  <c:v>294.55238507127598</c:v>
                </c:pt>
                <c:pt idx="204">
                  <c:v>290.61688086925898</c:v>
                </c:pt>
                <c:pt idx="205">
                  <c:v>286.61297411739503</c:v>
                </c:pt>
                <c:pt idx="206">
                  <c:v>282.56636062590599</c:v>
                </c:pt>
                <c:pt idx="207">
                  <c:v>278.57734878726501</c:v>
                </c:pt>
                <c:pt idx="208">
                  <c:v>274.65922430919898</c:v>
                </c:pt>
                <c:pt idx="209">
                  <c:v>270.81096997317502</c:v>
                </c:pt>
                <c:pt idx="210">
                  <c:v>267.03154956953699</c:v>
                </c:pt>
                <c:pt idx="211">
                  <c:v>263.319911440667</c:v>
                </c:pt>
                <c:pt idx="212">
                  <c:v>259.67499173394299</c:v>
                </c:pt>
                <c:pt idx="213">
                  <c:v>256.09571738318903</c:v>
                </c:pt>
                <c:pt idx="214">
                  <c:v>252.581008836503</c:v>
                </c:pt>
                <c:pt idx="215">
                  <c:v>249.1297825474</c:v>
                </c:pt>
                <c:pt idx="216">
                  <c:v>245.74095324539101</c:v>
                </c:pt>
                <c:pt idx="217">
                  <c:v>242.41343600121499</c:v>
                </c:pt>
                <c:pt idx="218">
                  <c:v>239.14614810110501</c:v>
                </c:pt>
                <c:pt idx="219">
                  <c:v>235.938010743684</c:v>
                </c:pt>
                <c:pt idx="220">
                  <c:v>232.78795057223999</c:v>
                </c:pt>
                <c:pt idx="221">
                  <c:v>229.694901054409</c:v>
                </c:pt>
                <c:pt idx="222">
                  <c:v>226.656531945853</c:v>
                </c:pt>
                <c:pt idx="223">
                  <c:v>223.67456127806599</c:v>
                </c:pt>
                <c:pt idx="224">
                  <c:v>220.74644657191101</c:v>
                </c:pt>
                <c:pt idx="225">
                  <c:v>217.87115982912201</c:v>
                </c:pt>
                <c:pt idx="226">
                  <c:v>215.04768486774</c:v>
                </c:pt>
                <c:pt idx="227">
                  <c:v>212.275017997931</c:v>
                </c:pt>
                <c:pt idx="228">
                  <c:v>209.552168610698</c:v>
                </c:pt>
                <c:pt idx="229">
                  <c:v>206.878159686489</c:v>
                </c:pt>
                <c:pt idx="230">
                  <c:v>204.252028230256</c:v>
                </c:pt>
                <c:pt idx="231">
                  <c:v>201.67282563902501</c:v>
                </c:pt>
                <c:pt idx="232">
                  <c:v>199.13961800764901</c:v>
                </c:pt>
                <c:pt idx="233">
                  <c:v>196.651486377997</c:v>
                </c:pt>
                <c:pt idx="234">
                  <c:v>194.20752693643101</c:v>
                </c:pt>
                <c:pt idx="235">
                  <c:v>191.80685116413301</c:v>
                </c:pt>
                <c:pt idx="236">
                  <c:v>189.44858594444199</c:v>
                </c:pt>
                <c:pt idx="237">
                  <c:v>187.13073430984599</c:v>
                </c:pt>
                <c:pt idx="238">
                  <c:v>184.854903608927</c:v>
                </c:pt>
                <c:pt idx="239">
                  <c:v>182.618950674964</c:v>
                </c:pt>
                <c:pt idx="240">
                  <c:v>180.422064512459</c:v>
                </c:pt>
                <c:pt idx="241">
                  <c:v>178.263449545881</c:v>
                </c:pt>
                <c:pt idx="242">
                  <c:v>176.142325540857</c:v>
                </c:pt>
                <c:pt idx="243">
                  <c:v>174.05792750420801</c:v>
                </c:pt>
                <c:pt idx="244">
                  <c:v>172.009505565061</c:v>
                </c:pt>
                <c:pt idx="245">
                  <c:v>169.99632483909201</c:v>
                </c:pt>
                <c:pt idx="246">
                  <c:v>168.01766527777301</c:v>
                </c:pt>
                <c:pt idx="247">
                  <c:v>166.072821504383</c:v>
                </c:pt>
                <c:pt idx="248">
                  <c:v>164.16110263837001</c:v>
                </c:pt>
                <c:pt idx="249">
                  <c:v>162.281832109519</c:v>
                </c:pt>
                <c:pt idx="250">
                  <c:v>160.434347463302</c:v>
                </c:pt>
                <c:pt idx="251">
                  <c:v>158.618000158607</c:v>
                </c:pt>
                <c:pt idx="252">
                  <c:v>156.83215535900899</c:v>
                </c:pt>
                <c:pt idx="253">
                  <c:v>155.075339686576</c:v>
                </c:pt>
                <c:pt idx="254">
                  <c:v>153.34877263669199</c:v>
                </c:pt>
                <c:pt idx="255">
                  <c:v>151.650879026204</c:v>
                </c:pt>
                <c:pt idx="256">
                  <c:v>149.98107679760901</c:v>
                </c:pt>
                <c:pt idx="257">
                  <c:v>148.33879648729001</c:v>
                </c:pt>
                <c:pt idx="258">
                  <c:v>146.72348099672999</c:v>
                </c:pt>
                <c:pt idx="259">
                  <c:v>145.13458536284</c:v>
                </c:pt>
                <c:pt idx="260">
                  <c:v>143.57157652794501</c:v>
                </c:pt>
                <c:pt idx="261">
                  <c:v>142.03393310990401</c:v>
                </c:pt>
                <c:pt idx="262">
                  <c:v>140.52114517280299</c:v>
                </c:pt>
                <c:pt idx="263">
                  <c:v>139.03271399861001</c:v>
                </c:pt>
                <c:pt idx="264">
                  <c:v>137.56815186014501</c:v>
                </c:pt>
                <c:pt idx="265">
                  <c:v>136.12698179568099</c:v>
                </c:pt>
                <c:pt idx="266">
                  <c:v>134.708737385446</c:v>
                </c:pt>
                <c:pt idx="267">
                  <c:v>133.31296253029501</c:v>
                </c:pt>
                <c:pt idx="268">
                  <c:v>131.93921123275501</c:v>
                </c:pt>
                <c:pt idx="269">
                  <c:v>130.58640769769201</c:v>
                </c:pt>
                <c:pt idx="270">
                  <c:v>129.25549425969399</c:v>
                </c:pt>
                <c:pt idx="271">
                  <c:v>127.945321593567</c:v>
                </c:pt>
                <c:pt idx="272">
                  <c:v>126.655482076665</c:v>
                </c:pt>
                <c:pt idx="273">
                  <c:v>125.38557713198701</c:v>
                </c:pt>
                <c:pt idx="274">
                  <c:v>124.13521702686199</c:v>
                </c:pt>
                <c:pt idx="275">
                  <c:v>122.90402067493601</c:v>
                </c:pt>
                <c:pt idx="276">
                  <c:v>121.691615441526</c:v>
                </c:pt>
                <c:pt idx="277">
                  <c:v>120.497636952381</c:v>
                </c:pt>
                <c:pt idx="278">
                  <c:v>119.32172890589401</c:v>
                </c:pt>
                <c:pt idx="279">
                  <c:v>118.16354288879801</c:v>
                </c:pt>
                <c:pt idx="280">
                  <c:v>117.022738195353</c:v>
                </c:pt>
                <c:pt idx="281">
                  <c:v>115.898981650038</c:v>
                </c:pt>
                <c:pt idx="282">
                  <c:v>114.79194743374499</c:v>
                </c:pt>
                <c:pt idx="283">
                  <c:v>113.701316913483</c:v>
                </c:pt>
                <c:pt idx="284">
                  <c:v>112.626778475557</c:v>
                </c:pt>
                <c:pt idx="285">
                  <c:v>111.56754171751599</c:v>
                </c:pt>
                <c:pt idx="286">
                  <c:v>110.524345278038</c:v>
                </c:pt>
                <c:pt idx="287">
                  <c:v>109.496344299806</c:v>
                </c:pt>
                <c:pt idx="288">
                  <c:v>108.48325371906</c:v>
                </c:pt>
                <c:pt idx="289">
                  <c:v>107.484794706568</c:v>
                </c:pt>
                <c:pt idx="290">
                  <c:v>106.500694521247</c:v>
                </c:pt>
                <c:pt idx="291">
                  <c:v>105.530686367039</c:v>
                </c:pt>
                <c:pt idx="292">
                  <c:v>104.574509253022</c:v>
                </c:pt>
                <c:pt idx="293">
                  <c:v>103.631907856692</c:v>
                </c:pt>
                <c:pt idx="294">
                  <c:v>102.702632390375</c:v>
                </c:pt>
                <c:pt idx="295">
                  <c:v>101.786438470714</c:v>
                </c:pt>
                <c:pt idx="296">
                  <c:v>100.88308699118799</c:v>
                </c:pt>
                <c:pt idx="297">
                  <c:v>99.992343997605801</c:v>
                </c:pt>
                <c:pt idx="298">
                  <c:v>99.113980566519402</c:v>
                </c:pt>
                <c:pt idx="299">
                  <c:v>98.2477726865081</c:v>
                </c:pt>
                <c:pt idx="300">
                  <c:v>97.268577767095294</c:v>
                </c:pt>
              </c:numCache>
            </c:numRef>
          </c:yVal>
          <c:smooth val="0"/>
        </c:ser>
        <c:ser>
          <c:idx val="1"/>
          <c:order val="1"/>
          <c:tx>
            <c:v>Pсн</c:v>
          </c:tx>
          <c:spPr>
            <a:ln w="28575" cap="rnd">
              <a:solidFill>
                <a:schemeClr val="tx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баллистика!$B$1:$KP$1</c:f>
              <c:numCache>
                <c:formatCode>General</c:formatCode>
                <c:ptCount val="301"/>
                <c:pt idx="0">
                  <c:v>0</c:v>
                </c:pt>
                <c:pt idx="1">
                  <c:v>5.55077857720227E-2</c:v>
                </c:pt>
                <c:pt idx="2">
                  <c:v>0.111015571544045</c:v>
                </c:pt>
                <c:pt idx="3">
                  <c:v>0.16652335731606799</c:v>
                </c:pt>
                <c:pt idx="4">
                  <c:v>0.22203114308809099</c:v>
                </c:pt>
                <c:pt idx="5">
                  <c:v>0.277538928860113</c:v>
                </c:pt>
                <c:pt idx="6">
                  <c:v>0.33304671463213598</c:v>
                </c:pt>
                <c:pt idx="7">
                  <c:v>0.38855450040415901</c:v>
                </c:pt>
                <c:pt idx="8">
                  <c:v>0.44406228617618099</c:v>
                </c:pt>
                <c:pt idx="9">
                  <c:v>0.49957007194820402</c:v>
                </c:pt>
                <c:pt idx="10">
                  <c:v>0.555077857720227</c:v>
                </c:pt>
                <c:pt idx="11">
                  <c:v>0.61058564349224898</c:v>
                </c:pt>
                <c:pt idx="12">
                  <c:v>0.66609342926427195</c:v>
                </c:pt>
                <c:pt idx="13">
                  <c:v>0.72160121503629504</c:v>
                </c:pt>
                <c:pt idx="14">
                  <c:v>0.77710900080831702</c:v>
                </c:pt>
                <c:pt idx="15">
                  <c:v>0.83261678658034</c:v>
                </c:pt>
                <c:pt idx="16">
                  <c:v>0.88812457235236297</c:v>
                </c:pt>
                <c:pt idx="17">
                  <c:v>0.94363235812438495</c:v>
                </c:pt>
                <c:pt idx="18">
                  <c:v>0.99914014389640804</c:v>
                </c:pt>
                <c:pt idx="19">
                  <c:v>1.0546479296684299</c:v>
                </c:pt>
                <c:pt idx="20">
                  <c:v>1.11015571544045</c:v>
                </c:pt>
                <c:pt idx="21">
                  <c:v>1.1656635012124801</c:v>
                </c:pt>
                <c:pt idx="22">
                  <c:v>1.2211712869844999</c:v>
                </c:pt>
                <c:pt idx="23">
                  <c:v>1.27667907275652</c:v>
                </c:pt>
                <c:pt idx="24">
                  <c:v>1.3321868585285399</c:v>
                </c:pt>
                <c:pt idx="25">
                  <c:v>1.38769464430057</c:v>
                </c:pt>
                <c:pt idx="26">
                  <c:v>1.4432024300725901</c:v>
                </c:pt>
                <c:pt idx="27">
                  <c:v>1.4987102158446099</c:v>
                </c:pt>
                <c:pt idx="28">
                  <c:v>1.55421800161663</c:v>
                </c:pt>
                <c:pt idx="29">
                  <c:v>1.6097257873886599</c:v>
                </c:pt>
                <c:pt idx="30">
                  <c:v>1.66523357316068</c:v>
                </c:pt>
                <c:pt idx="31">
                  <c:v>1.7207413589327001</c:v>
                </c:pt>
                <c:pt idx="32">
                  <c:v>1.7762491447047299</c:v>
                </c:pt>
                <c:pt idx="33">
                  <c:v>1.83175693047675</c:v>
                </c:pt>
                <c:pt idx="34">
                  <c:v>1.8872647162487699</c:v>
                </c:pt>
                <c:pt idx="35">
                  <c:v>1.94277250202079</c:v>
                </c:pt>
                <c:pt idx="36">
                  <c:v>1.9982802877928201</c:v>
                </c:pt>
                <c:pt idx="37">
                  <c:v>2.0537880735648399</c:v>
                </c:pt>
                <c:pt idx="38">
                  <c:v>2.1092958593368598</c:v>
                </c:pt>
                <c:pt idx="39">
                  <c:v>2.1648036451088801</c:v>
                </c:pt>
                <c:pt idx="40">
                  <c:v>2.2203114308809102</c:v>
                </c:pt>
                <c:pt idx="41">
                  <c:v>2.2758192166529301</c:v>
                </c:pt>
                <c:pt idx="42">
                  <c:v>2.3313270024249499</c:v>
                </c:pt>
                <c:pt idx="43">
                  <c:v>2.3868347881969698</c:v>
                </c:pt>
                <c:pt idx="44">
                  <c:v>2.4423425739689999</c:v>
                </c:pt>
                <c:pt idx="45">
                  <c:v>2.4978503597410202</c:v>
                </c:pt>
                <c:pt idx="46">
                  <c:v>2.5533581455130401</c:v>
                </c:pt>
                <c:pt idx="47">
                  <c:v>2.6088659312850702</c:v>
                </c:pt>
                <c:pt idx="48">
                  <c:v>2.66437371705709</c:v>
                </c:pt>
                <c:pt idx="49">
                  <c:v>2.7198815028291099</c:v>
                </c:pt>
                <c:pt idx="50">
                  <c:v>2.7753892886011302</c:v>
                </c:pt>
                <c:pt idx="51">
                  <c:v>2.8308970743731598</c:v>
                </c:pt>
                <c:pt idx="52">
                  <c:v>2.8864048601451802</c:v>
                </c:pt>
                <c:pt idx="53">
                  <c:v>2.9419126459172</c:v>
                </c:pt>
                <c:pt idx="54">
                  <c:v>2.9974204316892199</c:v>
                </c:pt>
                <c:pt idx="55">
                  <c:v>3.05292821746125</c:v>
                </c:pt>
                <c:pt idx="56">
                  <c:v>3.1084360032332699</c:v>
                </c:pt>
                <c:pt idx="57">
                  <c:v>3.1639437890052902</c:v>
                </c:pt>
                <c:pt idx="58">
                  <c:v>3.21945157477731</c:v>
                </c:pt>
                <c:pt idx="59">
                  <c:v>3.2749593605493401</c:v>
                </c:pt>
                <c:pt idx="60">
                  <c:v>3.33046714632136</c:v>
                </c:pt>
                <c:pt idx="61">
                  <c:v>3.3859749320933799</c:v>
                </c:pt>
                <c:pt idx="62">
                  <c:v>3.4414827178654099</c:v>
                </c:pt>
                <c:pt idx="63">
                  <c:v>3.4969905036374298</c:v>
                </c:pt>
                <c:pt idx="64">
                  <c:v>3.5524982894094501</c:v>
                </c:pt>
                <c:pt idx="65">
                  <c:v>3.60800607518147</c:v>
                </c:pt>
                <c:pt idx="66">
                  <c:v>3.6635138609535001</c:v>
                </c:pt>
                <c:pt idx="67">
                  <c:v>3.7190216467255199</c:v>
                </c:pt>
                <c:pt idx="68">
                  <c:v>3.7745294324975398</c:v>
                </c:pt>
                <c:pt idx="69">
                  <c:v>3.8300372182695601</c:v>
                </c:pt>
                <c:pt idx="70">
                  <c:v>3.8855450040415902</c:v>
                </c:pt>
                <c:pt idx="71">
                  <c:v>3.9410527898136101</c:v>
                </c:pt>
                <c:pt idx="72">
                  <c:v>3.9965605755856299</c:v>
                </c:pt>
                <c:pt idx="73">
                  <c:v>4.0520683613576498</c:v>
                </c:pt>
                <c:pt idx="74">
                  <c:v>4.1075761471296799</c:v>
                </c:pt>
                <c:pt idx="75">
                  <c:v>4.1630839329017002</c:v>
                </c:pt>
                <c:pt idx="76">
                  <c:v>4.2185917186737196</c:v>
                </c:pt>
                <c:pt idx="77">
                  <c:v>4.2740995044457497</c:v>
                </c:pt>
                <c:pt idx="78">
                  <c:v>4.32960729021777</c:v>
                </c:pt>
                <c:pt idx="79">
                  <c:v>4.3851150759897903</c:v>
                </c:pt>
                <c:pt idx="80">
                  <c:v>4.4406228617618098</c:v>
                </c:pt>
                <c:pt idx="81">
                  <c:v>4.4961306475338398</c:v>
                </c:pt>
                <c:pt idx="82">
                  <c:v>4.5516384333058602</c:v>
                </c:pt>
                <c:pt idx="83">
                  <c:v>4.6071462190778796</c:v>
                </c:pt>
                <c:pt idx="84">
                  <c:v>4.6626540048498999</c:v>
                </c:pt>
                <c:pt idx="85">
                  <c:v>4.71816179062193</c:v>
                </c:pt>
                <c:pt idx="86">
                  <c:v>4.7736695763939503</c:v>
                </c:pt>
                <c:pt idx="87">
                  <c:v>4.8291773621659697</c:v>
                </c:pt>
                <c:pt idx="88">
                  <c:v>4.8846851479379998</c:v>
                </c:pt>
                <c:pt idx="89">
                  <c:v>4.9401929337100201</c:v>
                </c:pt>
                <c:pt idx="90">
                  <c:v>4.9957007194820404</c:v>
                </c:pt>
                <c:pt idx="91">
                  <c:v>5.0512085052540598</c:v>
                </c:pt>
                <c:pt idx="92">
                  <c:v>5.1067162910260802</c:v>
                </c:pt>
                <c:pt idx="93">
                  <c:v>5.1622240767981102</c:v>
                </c:pt>
                <c:pt idx="94">
                  <c:v>5.2177318625701297</c:v>
                </c:pt>
                <c:pt idx="95">
                  <c:v>5.27323964834215</c:v>
                </c:pt>
                <c:pt idx="96">
                  <c:v>5.3287474341141801</c:v>
                </c:pt>
                <c:pt idx="97">
                  <c:v>5.3842552198862004</c:v>
                </c:pt>
                <c:pt idx="98">
                  <c:v>5.4397630056582198</c:v>
                </c:pt>
                <c:pt idx="99">
                  <c:v>5.4952707914302401</c:v>
                </c:pt>
                <c:pt idx="100">
                  <c:v>5.5507785772022702</c:v>
                </c:pt>
                <c:pt idx="101">
                  <c:v>5.6062863629742896</c:v>
                </c:pt>
                <c:pt idx="102">
                  <c:v>5.6617941487463099</c:v>
                </c:pt>
                <c:pt idx="103">
                  <c:v>5.7173019345183302</c:v>
                </c:pt>
                <c:pt idx="104">
                  <c:v>5.7728097202903603</c:v>
                </c:pt>
                <c:pt idx="105">
                  <c:v>5.8283175060623797</c:v>
                </c:pt>
                <c:pt idx="106">
                  <c:v>5.8838252918344001</c:v>
                </c:pt>
                <c:pt idx="107">
                  <c:v>5.9393330776064301</c:v>
                </c:pt>
                <c:pt idx="108">
                  <c:v>5.9948408633784496</c:v>
                </c:pt>
                <c:pt idx="109">
                  <c:v>6.0503486491504699</c:v>
                </c:pt>
                <c:pt idx="110">
                  <c:v>6.1058564349224902</c:v>
                </c:pt>
                <c:pt idx="111">
                  <c:v>6.1613642206945203</c:v>
                </c:pt>
                <c:pt idx="112">
                  <c:v>6.2168720064665397</c:v>
                </c:pt>
                <c:pt idx="113">
                  <c:v>6.27237979223856</c:v>
                </c:pt>
                <c:pt idx="114">
                  <c:v>6.3278875780105803</c:v>
                </c:pt>
                <c:pt idx="115">
                  <c:v>6.3833953637826104</c:v>
                </c:pt>
                <c:pt idx="116">
                  <c:v>6.4389031495546298</c:v>
                </c:pt>
                <c:pt idx="117">
                  <c:v>6.4944109353266501</c:v>
                </c:pt>
                <c:pt idx="118">
                  <c:v>6.5499187210986696</c:v>
                </c:pt>
                <c:pt idx="119">
                  <c:v>6.6054265068706997</c:v>
                </c:pt>
                <c:pt idx="120">
                  <c:v>6.66093429264272</c:v>
                </c:pt>
                <c:pt idx="121">
                  <c:v>6.7164420784147403</c:v>
                </c:pt>
                <c:pt idx="122">
                  <c:v>6.7719498641867704</c:v>
                </c:pt>
                <c:pt idx="123">
                  <c:v>6.8274576499587898</c:v>
                </c:pt>
                <c:pt idx="124">
                  <c:v>6.8829654357308101</c:v>
                </c:pt>
                <c:pt idx="125">
                  <c:v>6.9384732215028304</c:v>
                </c:pt>
                <c:pt idx="126">
                  <c:v>6.9939810072748596</c:v>
                </c:pt>
                <c:pt idx="127">
                  <c:v>7.0494887930468799</c:v>
                </c:pt>
                <c:pt idx="128">
                  <c:v>7.1049965788189002</c:v>
                </c:pt>
                <c:pt idx="129">
                  <c:v>7.1605043645909197</c:v>
                </c:pt>
                <c:pt idx="130">
                  <c:v>7.2160121503629497</c:v>
                </c:pt>
                <c:pt idx="131">
                  <c:v>7.2715199361349701</c:v>
                </c:pt>
                <c:pt idx="132">
                  <c:v>7.3270277219069904</c:v>
                </c:pt>
                <c:pt idx="133">
                  <c:v>7.3825355076790196</c:v>
                </c:pt>
                <c:pt idx="134">
                  <c:v>7.4380432934510399</c:v>
                </c:pt>
                <c:pt idx="135">
                  <c:v>7.4935510792230602</c:v>
                </c:pt>
                <c:pt idx="136">
                  <c:v>7.5490588649950796</c:v>
                </c:pt>
                <c:pt idx="137">
                  <c:v>7.6045666507671097</c:v>
                </c:pt>
                <c:pt idx="138">
                  <c:v>7.66007443653913</c:v>
                </c:pt>
                <c:pt idx="139">
                  <c:v>7.7155822223111503</c:v>
                </c:pt>
                <c:pt idx="140">
                  <c:v>7.7710900080831697</c:v>
                </c:pt>
                <c:pt idx="141">
                  <c:v>7.8265977938551998</c:v>
                </c:pt>
                <c:pt idx="142">
                  <c:v>7.8821055796272201</c:v>
                </c:pt>
                <c:pt idx="143">
                  <c:v>7.9376133653992396</c:v>
                </c:pt>
                <c:pt idx="144">
                  <c:v>7.9931211511712599</c:v>
                </c:pt>
                <c:pt idx="145">
                  <c:v>8.04862893694329</c:v>
                </c:pt>
                <c:pt idx="146">
                  <c:v>8.1041367227153103</c:v>
                </c:pt>
                <c:pt idx="147">
                  <c:v>8.1596445084873306</c:v>
                </c:pt>
                <c:pt idx="148">
                  <c:v>8.2151522942593491</c:v>
                </c:pt>
                <c:pt idx="149">
                  <c:v>8.2706600800313801</c:v>
                </c:pt>
                <c:pt idx="150">
                  <c:v>8.3261678658034004</c:v>
                </c:pt>
                <c:pt idx="151">
                  <c:v>8.3816756515754207</c:v>
                </c:pt>
                <c:pt idx="152">
                  <c:v>8.4371834373474499</c:v>
                </c:pt>
                <c:pt idx="153">
                  <c:v>8.4926912231194702</c:v>
                </c:pt>
                <c:pt idx="154">
                  <c:v>8.5481990088914905</c:v>
                </c:pt>
                <c:pt idx="155">
                  <c:v>8.6037067946635108</c:v>
                </c:pt>
                <c:pt idx="156">
                  <c:v>8.65921458043554</c:v>
                </c:pt>
                <c:pt idx="157">
                  <c:v>8.7147223662075604</c:v>
                </c:pt>
                <c:pt idx="158">
                  <c:v>8.7702301519795807</c:v>
                </c:pt>
                <c:pt idx="159">
                  <c:v>8.8257379377515992</c:v>
                </c:pt>
                <c:pt idx="160">
                  <c:v>8.8812457235236302</c:v>
                </c:pt>
                <c:pt idx="161">
                  <c:v>8.9367535092956505</c:v>
                </c:pt>
                <c:pt idx="162">
                  <c:v>8.9922612950676708</c:v>
                </c:pt>
                <c:pt idx="163">
                  <c:v>9.0477690808396893</c:v>
                </c:pt>
                <c:pt idx="164">
                  <c:v>9.1032768666117203</c:v>
                </c:pt>
                <c:pt idx="165">
                  <c:v>9.1587846523837406</c:v>
                </c:pt>
                <c:pt idx="166">
                  <c:v>9.2142924381557592</c:v>
                </c:pt>
                <c:pt idx="167">
                  <c:v>9.2698002239277901</c:v>
                </c:pt>
                <c:pt idx="168">
                  <c:v>9.3253080096998104</c:v>
                </c:pt>
                <c:pt idx="169">
                  <c:v>9.3808157954718308</c:v>
                </c:pt>
                <c:pt idx="170">
                  <c:v>9.4363235812438493</c:v>
                </c:pt>
                <c:pt idx="171">
                  <c:v>9.4918313670158696</c:v>
                </c:pt>
                <c:pt idx="172">
                  <c:v>9.5473391527879006</c:v>
                </c:pt>
                <c:pt idx="173">
                  <c:v>9.6028469385599209</c:v>
                </c:pt>
                <c:pt idx="174">
                  <c:v>9.6583547243319394</c:v>
                </c:pt>
                <c:pt idx="175">
                  <c:v>9.7138625101039704</c:v>
                </c:pt>
                <c:pt idx="176">
                  <c:v>9.7693702958759907</c:v>
                </c:pt>
                <c:pt idx="177">
                  <c:v>9.8248780816480092</c:v>
                </c:pt>
                <c:pt idx="178">
                  <c:v>9.8803858674200296</c:v>
                </c:pt>
                <c:pt idx="179">
                  <c:v>9.9358936531920605</c:v>
                </c:pt>
                <c:pt idx="180">
                  <c:v>9.9914014389640808</c:v>
                </c:pt>
                <c:pt idx="181">
                  <c:v>10.046909224736099</c:v>
                </c:pt>
                <c:pt idx="182">
                  <c:v>10.1024170105081</c:v>
                </c:pt>
                <c:pt idx="183">
                  <c:v>10.157924796280099</c:v>
                </c:pt>
                <c:pt idx="184">
                  <c:v>10.213432582052199</c:v>
                </c:pt>
                <c:pt idx="185">
                  <c:v>10.2689403678242</c:v>
                </c:pt>
                <c:pt idx="186">
                  <c:v>10.324448153596199</c:v>
                </c:pt>
                <c:pt idx="187">
                  <c:v>10.3799559393682</c:v>
                </c:pt>
                <c:pt idx="188">
                  <c:v>10.4354637251403</c:v>
                </c:pt>
                <c:pt idx="189">
                  <c:v>10.490971510912299</c:v>
                </c:pt>
                <c:pt idx="190">
                  <c:v>10.5464792966843</c:v>
                </c:pt>
                <c:pt idx="191">
                  <c:v>10.601987082456301</c:v>
                </c:pt>
                <c:pt idx="192">
                  <c:v>10.657494868228399</c:v>
                </c:pt>
                <c:pt idx="193">
                  <c:v>10.7130026540004</c:v>
                </c:pt>
                <c:pt idx="194">
                  <c:v>10.768510439772401</c:v>
                </c:pt>
                <c:pt idx="195">
                  <c:v>10.8240182255444</c:v>
                </c:pt>
                <c:pt idx="196">
                  <c:v>10.879526011316401</c:v>
                </c:pt>
                <c:pt idx="197">
                  <c:v>10.935033797088501</c:v>
                </c:pt>
                <c:pt idx="198">
                  <c:v>10.9905415828605</c:v>
                </c:pt>
                <c:pt idx="199">
                  <c:v>11.046049368632501</c:v>
                </c:pt>
                <c:pt idx="200">
                  <c:v>11.1015571544045</c:v>
                </c:pt>
                <c:pt idx="201">
                  <c:v>11.1570649401766</c:v>
                </c:pt>
                <c:pt idx="202">
                  <c:v>11.212572725948601</c:v>
                </c:pt>
                <c:pt idx="203">
                  <c:v>11.2680805117206</c:v>
                </c:pt>
                <c:pt idx="204">
                  <c:v>11.3235882974926</c:v>
                </c:pt>
                <c:pt idx="205">
                  <c:v>11.379096083264599</c:v>
                </c:pt>
                <c:pt idx="206">
                  <c:v>11.4346038690367</c:v>
                </c:pt>
                <c:pt idx="207">
                  <c:v>11.4901116548087</c:v>
                </c:pt>
                <c:pt idx="208">
                  <c:v>11.545619440580699</c:v>
                </c:pt>
                <c:pt idx="209">
                  <c:v>11.6011272263527</c:v>
                </c:pt>
                <c:pt idx="210">
                  <c:v>11.6566350121248</c:v>
                </c:pt>
                <c:pt idx="211">
                  <c:v>11.712142797896799</c:v>
                </c:pt>
                <c:pt idx="212">
                  <c:v>11.7676505836688</c:v>
                </c:pt>
                <c:pt idx="213">
                  <c:v>11.823158369440799</c:v>
                </c:pt>
                <c:pt idx="214">
                  <c:v>11.878666155212899</c:v>
                </c:pt>
                <c:pt idx="215">
                  <c:v>11.9341739409849</c:v>
                </c:pt>
                <c:pt idx="216">
                  <c:v>11.989681726756899</c:v>
                </c:pt>
                <c:pt idx="217">
                  <c:v>12.0451895125289</c:v>
                </c:pt>
                <c:pt idx="218">
                  <c:v>12.100697298300901</c:v>
                </c:pt>
                <c:pt idx="219">
                  <c:v>12.156205084072999</c:v>
                </c:pt>
                <c:pt idx="220">
                  <c:v>12.211712869845</c:v>
                </c:pt>
                <c:pt idx="221">
                  <c:v>12.267220655617001</c:v>
                </c:pt>
                <c:pt idx="222">
                  <c:v>12.322728441389</c:v>
                </c:pt>
                <c:pt idx="223">
                  <c:v>12.3782362271611</c:v>
                </c:pt>
                <c:pt idx="224">
                  <c:v>12.433744012933101</c:v>
                </c:pt>
                <c:pt idx="225">
                  <c:v>12.4892517987051</c:v>
                </c:pt>
                <c:pt idx="226">
                  <c:v>12.5447595844771</c:v>
                </c:pt>
                <c:pt idx="227">
                  <c:v>12.600267370249099</c:v>
                </c:pt>
                <c:pt idx="228">
                  <c:v>12.6557751560212</c:v>
                </c:pt>
                <c:pt idx="229">
                  <c:v>12.711282941793201</c:v>
                </c:pt>
                <c:pt idx="230">
                  <c:v>12.7667907275652</c:v>
                </c:pt>
                <c:pt idx="231">
                  <c:v>12.8222985133372</c:v>
                </c:pt>
                <c:pt idx="232">
                  <c:v>12.877806299109301</c:v>
                </c:pt>
                <c:pt idx="233">
                  <c:v>12.9333140848813</c:v>
                </c:pt>
                <c:pt idx="234">
                  <c:v>12.9888218706533</c:v>
                </c:pt>
                <c:pt idx="235">
                  <c:v>13.044329656425299</c:v>
                </c:pt>
                <c:pt idx="236">
                  <c:v>13.0998374421973</c:v>
                </c:pt>
                <c:pt idx="237">
                  <c:v>13.1553452279694</c:v>
                </c:pt>
                <c:pt idx="238">
                  <c:v>13.210853013741399</c:v>
                </c:pt>
                <c:pt idx="239">
                  <c:v>13.2663607995134</c:v>
                </c:pt>
                <c:pt idx="240">
                  <c:v>13.321868585285401</c:v>
                </c:pt>
                <c:pt idx="241">
                  <c:v>13.377376371057499</c:v>
                </c:pt>
                <c:pt idx="242">
                  <c:v>13.4328841568295</c:v>
                </c:pt>
                <c:pt idx="243">
                  <c:v>13.488391942601501</c:v>
                </c:pt>
                <c:pt idx="244">
                  <c:v>13.5438997283735</c:v>
                </c:pt>
                <c:pt idx="245">
                  <c:v>13.5994075141456</c:v>
                </c:pt>
                <c:pt idx="246">
                  <c:v>13.654915299917599</c:v>
                </c:pt>
                <c:pt idx="247">
                  <c:v>13.7104230856896</c:v>
                </c:pt>
                <c:pt idx="248">
                  <c:v>13.765930871461601</c:v>
                </c:pt>
                <c:pt idx="249">
                  <c:v>13.8214386572336</c:v>
                </c:pt>
                <c:pt idx="250">
                  <c:v>13.8769464430057</c:v>
                </c:pt>
                <c:pt idx="251">
                  <c:v>13.932454228777701</c:v>
                </c:pt>
                <c:pt idx="252">
                  <c:v>13.9879620145497</c:v>
                </c:pt>
                <c:pt idx="253">
                  <c:v>14.0434698003217</c:v>
                </c:pt>
                <c:pt idx="254">
                  <c:v>14.098977586093801</c:v>
                </c:pt>
                <c:pt idx="255">
                  <c:v>14.1544853718658</c:v>
                </c:pt>
                <c:pt idx="256">
                  <c:v>14.2099931576378</c:v>
                </c:pt>
                <c:pt idx="257">
                  <c:v>14.265500943409799</c:v>
                </c:pt>
                <c:pt idx="258">
                  <c:v>14.3210087291818</c:v>
                </c:pt>
                <c:pt idx="259">
                  <c:v>14.3765165149539</c:v>
                </c:pt>
                <c:pt idx="260">
                  <c:v>14.432024300725899</c:v>
                </c:pt>
                <c:pt idx="261">
                  <c:v>14.4875320864979</c:v>
                </c:pt>
                <c:pt idx="262">
                  <c:v>14.543039872269899</c:v>
                </c:pt>
                <c:pt idx="263">
                  <c:v>14.598547658041999</c:v>
                </c:pt>
                <c:pt idx="264">
                  <c:v>14.654055443814</c:v>
                </c:pt>
                <c:pt idx="265">
                  <c:v>14.709563229585999</c:v>
                </c:pt>
                <c:pt idx="266">
                  <c:v>14.765071015358</c:v>
                </c:pt>
                <c:pt idx="267">
                  <c:v>14.8205788011301</c:v>
                </c:pt>
                <c:pt idx="268">
                  <c:v>14.876086586902099</c:v>
                </c:pt>
                <c:pt idx="269">
                  <c:v>14.9315943726741</c:v>
                </c:pt>
                <c:pt idx="270">
                  <c:v>14.987102158446101</c:v>
                </c:pt>
                <c:pt idx="271">
                  <c:v>15.0426099442181</c:v>
                </c:pt>
                <c:pt idx="272">
                  <c:v>15.0981177299902</c:v>
                </c:pt>
                <c:pt idx="273">
                  <c:v>15.153625515762201</c:v>
                </c:pt>
                <c:pt idx="274">
                  <c:v>15.2091333015342</c:v>
                </c:pt>
                <c:pt idx="275">
                  <c:v>15.264641087306201</c:v>
                </c:pt>
                <c:pt idx="276">
                  <c:v>15.320148873078301</c:v>
                </c:pt>
                <c:pt idx="277">
                  <c:v>15.3756566588503</c:v>
                </c:pt>
                <c:pt idx="278">
                  <c:v>15.431164444622301</c:v>
                </c:pt>
                <c:pt idx="279">
                  <c:v>15.4866722303943</c:v>
                </c:pt>
                <c:pt idx="280">
                  <c:v>15.5421800161663</c:v>
                </c:pt>
                <c:pt idx="281">
                  <c:v>15.597687801938401</c:v>
                </c:pt>
                <c:pt idx="282">
                  <c:v>15.6531955877104</c:v>
                </c:pt>
                <c:pt idx="283">
                  <c:v>15.7087033734824</c:v>
                </c:pt>
                <c:pt idx="284">
                  <c:v>15.764211159254399</c:v>
                </c:pt>
                <c:pt idx="285">
                  <c:v>15.8197189450265</c:v>
                </c:pt>
                <c:pt idx="286">
                  <c:v>15.8752267307985</c:v>
                </c:pt>
                <c:pt idx="287">
                  <c:v>15.930734516570499</c:v>
                </c:pt>
                <c:pt idx="288">
                  <c:v>15.9862423023425</c:v>
                </c:pt>
                <c:pt idx="289">
                  <c:v>16.0417500881146</c:v>
                </c:pt>
                <c:pt idx="290">
                  <c:v>16.097257873886601</c:v>
                </c:pt>
                <c:pt idx="291">
                  <c:v>16.152765659658598</c:v>
                </c:pt>
                <c:pt idx="292">
                  <c:v>16.208273445430599</c:v>
                </c:pt>
                <c:pt idx="293">
                  <c:v>16.2637812312026</c:v>
                </c:pt>
                <c:pt idx="294">
                  <c:v>16.3192890169747</c:v>
                </c:pt>
                <c:pt idx="295">
                  <c:v>16.374796802746701</c:v>
                </c:pt>
                <c:pt idx="296">
                  <c:v>16.430304588518698</c:v>
                </c:pt>
                <c:pt idx="297">
                  <c:v>16.485812374290699</c:v>
                </c:pt>
                <c:pt idx="298">
                  <c:v>16.541320160062799</c:v>
                </c:pt>
                <c:pt idx="299">
                  <c:v>16.5968279458348</c:v>
                </c:pt>
                <c:pt idx="300">
                  <c:v>16.652335731606801</c:v>
                </c:pt>
              </c:numCache>
            </c:numRef>
          </c:xVal>
          <c:yVal>
            <c:numRef>
              <c:f>баллистика!$B$3:$KP$3</c:f>
              <c:numCache>
                <c:formatCode>General</c:formatCode>
                <c:ptCount val="301"/>
                <c:pt idx="0">
                  <c:v>4.6931367724189501</c:v>
                </c:pt>
                <c:pt idx="1">
                  <c:v>5.18000843861308</c:v>
                </c:pt>
                <c:pt idx="2">
                  <c:v>5.6829846097927801</c:v>
                </c:pt>
                <c:pt idx="3">
                  <c:v>6.20162885285517</c:v>
                </c:pt>
                <c:pt idx="4">
                  <c:v>6.7355451957552299</c:v>
                </c:pt>
                <c:pt idx="5">
                  <c:v>7.2843726699031901</c:v>
                </c:pt>
                <c:pt idx="6">
                  <c:v>7.8477808329816003</c:v>
                </c:pt>
                <c:pt idx="7">
                  <c:v>8.4254660567949795</c:v>
                </c:pt>
                <c:pt idx="8">
                  <c:v>9.0171484199202006</c:v>
                </c:pt>
                <c:pt idx="9">
                  <c:v>9.6225690841276705</c:v>
                </c:pt>
                <c:pt idx="10">
                  <c:v>10.2414880618912</c:v>
                </c:pt>
                <c:pt idx="11">
                  <c:v>10.8736823031243</c:v>
                </c:pt>
                <c:pt idx="12">
                  <c:v>11.5189440447887</c:v>
                </c:pt>
                <c:pt idx="13">
                  <c:v>12.1770793787234</c:v>
                </c:pt>
                <c:pt idx="14">
                  <c:v>12.847907001976401</c:v>
                </c:pt>
                <c:pt idx="15">
                  <c:v>13.5312571208171</c:v>
                </c:pt>
                <c:pt idx="16">
                  <c:v>14.2269567317193</c:v>
                </c:pt>
                <c:pt idx="17">
                  <c:v>14.9349288438024</c:v>
                </c:pt>
                <c:pt idx="18">
                  <c:v>15.654973027543599</c:v>
                </c:pt>
                <c:pt idx="19">
                  <c:v>16.386956985646101</c:v>
                </c:pt>
                <c:pt idx="20">
                  <c:v>17.130756057878902</c:v>
                </c:pt>
                <c:pt idx="21">
                  <c:v>17.8862526771026</c:v>
                </c:pt>
                <c:pt idx="22">
                  <c:v>18.6533358790435</c:v>
                </c:pt>
                <c:pt idx="23">
                  <c:v>19.431900859193401</c:v>
                </c:pt>
                <c:pt idx="24">
                  <c:v>20.2218485711882</c:v>
                </c:pt>
                <c:pt idx="25">
                  <c:v>21.0230853618202</c:v>
                </c:pt>
                <c:pt idx="26">
                  <c:v>21.835522638514501</c:v>
                </c:pt>
                <c:pt idx="27">
                  <c:v>22.6590765656663</c:v>
                </c:pt>
                <c:pt idx="28">
                  <c:v>23.4936677867124</c:v>
                </c:pt>
                <c:pt idx="29">
                  <c:v>24.339221169214099</c:v>
                </c:pt>
                <c:pt idx="30">
                  <c:v>25.195665570574501</c:v>
                </c:pt>
                <c:pt idx="31">
                  <c:v>26.062933622303699</c:v>
                </c:pt>
                <c:pt idx="32">
                  <c:v>26.940937433209701</c:v>
                </c:pt>
                <c:pt idx="33">
                  <c:v>27.8297045082723</c:v>
                </c:pt>
                <c:pt idx="34">
                  <c:v>28.7310698218777</c:v>
                </c:pt>
                <c:pt idx="35">
                  <c:v>29.6521360800945</c:v>
                </c:pt>
                <c:pt idx="36">
                  <c:v>30.593461390424601</c:v>
                </c:pt>
                <c:pt idx="37">
                  <c:v>31.5539033107178</c:v>
                </c:pt>
                <c:pt idx="38">
                  <c:v>32.5334023664753</c:v>
                </c:pt>
                <c:pt idx="39">
                  <c:v>33.5319846438368</c:v>
                </c:pt>
                <c:pt idx="40">
                  <c:v>34.549660611989601</c:v>
                </c:pt>
                <c:pt idx="41">
                  <c:v>35.5864244361237</c:v>
                </c:pt>
                <c:pt idx="42">
                  <c:v>36.642253288816804</c:v>
                </c:pt>
                <c:pt idx="43">
                  <c:v>37.717106662038603</c:v>
                </c:pt>
                <c:pt idx="44">
                  <c:v>38.810925682120903</c:v>
                </c:pt>
                <c:pt idx="45">
                  <c:v>39.923632430206801</c:v>
                </c:pt>
                <c:pt idx="46">
                  <c:v>41.055129270845001</c:v>
                </c:pt>
                <c:pt idx="47">
                  <c:v>42.205298191557503</c:v>
                </c:pt>
                <c:pt idx="48">
                  <c:v>43.373938085873903</c:v>
                </c:pt>
                <c:pt idx="49">
                  <c:v>44.561080678329702</c:v>
                </c:pt>
                <c:pt idx="50">
                  <c:v>45.766411242393701</c:v>
                </c:pt>
                <c:pt idx="51">
                  <c:v>46.989723728098603</c:v>
                </c:pt>
                <c:pt idx="52">
                  <c:v>48.2307886725144</c:v>
                </c:pt>
                <c:pt idx="53">
                  <c:v>49.489352673182502</c:v>
                </c:pt>
                <c:pt idx="54">
                  <c:v>50.765137896247502</c:v>
                </c:pt>
                <c:pt idx="55">
                  <c:v>52.0578416230926</c:v>
                </c:pt>
                <c:pt idx="56">
                  <c:v>53.367135839345899</c:v>
                </c:pt>
                <c:pt idx="57">
                  <c:v>54.692666870164402</c:v>
                </c:pt>
                <c:pt idx="58">
                  <c:v>56.034055065724203</c:v>
                </c:pt>
                <c:pt idx="59">
                  <c:v>57.395329688217103</c:v>
                </c:pt>
                <c:pt idx="60">
                  <c:v>58.783702702420001</c:v>
                </c:pt>
                <c:pt idx="61">
                  <c:v>60.199581137117399</c:v>
                </c:pt>
                <c:pt idx="62">
                  <c:v>61.643138053488599</c:v>
                </c:pt>
                <c:pt idx="63">
                  <c:v>63.114525651571</c:v>
                </c:pt>
                <c:pt idx="64">
                  <c:v>64.613747621513994</c:v>
                </c:pt>
                <c:pt idx="65">
                  <c:v>66.141268144464902</c:v>
                </c:pt>
                <c:pt idx="66">
                  <c:v>67.696939404298007</c:v>
                </c:pt>
                <c:pt idx="67">
                  <c:v>69.280817950409997</c:v>
                </c:pt>
                <c:pt idx="68">
                  <c:v>70.892933495863105</c:v>
                </c:pt>
                <c:pt idx="69">
                  <c:v>72.5332877431035</c:v>
                </c:pt>
                <c:pt idx="70">
                  <c:v>74.201853226962598</c:v>
                </c:pt>
                <c:pt idx="71">
                  <c:v>75.898572180417105</c:v>
                </c:pt>
                <c:pt idx="72">
                  <c:v>77.623355428834103</c:v>
                </c:pt>
                <c:pt idx="73">
                  <c:v>79.376081318667005</c:v>
                </c:pt>
                <c:pt idx="74">
                  <c:v>81.156594686782299</c:v>
                </c:pt>
                <c:pt idx="75">
                  <c:v>82.964705876782006</c:v>
                </c:pt>
                <c:pt idx="76">
                  <c:v>84.800189808854597</c:v>
                </c:pt>
                <c:pt idx="77">
                  <c:v>86.662785109807899</c:v>
                </c:pt>
                <c:pt idx="78">
                  <c:v>88.5521933100338</c:v>
                </c:pt>
                <c:pt idx="79">
                  <c:v>90.467834161908399</c:v>
                </c:pt>
                <c:pt idx="80">
                  <c:v>92.409920144969007</c:v>
                </c:pt>
                <c:pt idx="81">
                  <c:v>94.377691186908606</c:v>
                </c:pt>
                <c:pt idx="82">
                  <c:v>96.370693549761</c:v>
                </c:pt>
                <c:pt idx="83">
                  <c:v>98.388433620726204</c:v>
                </c:pt>
                <c:pt idx="84">
                  <c:v>100.43037765417</c:v>
                </c:pt>
                <c:pt idx="85">
                  <c:v>102.495951626788</c:v>
                </c:pt>
                <c:pt idx="86">
                  <c:v>104.58454121173401</c:v>
                </c:pt>
                <c:pt idx="87">
                  <c:v>106.69549187716299</c:v>
                </c:pt>
                <c:pt idx="88">
                  <c:v>108.828109114176</c:v>
                </c:pt>
                <c:pt idx="89">
                  <c:v>110.981658798727</c:v>
                </c:pt>
                <c:pt idx="90">
                  <c:v>113.155367691458</c:v>
                </c:pt>
                <c:pt idx="91">
                  <c:v>115.348424078861</c:v>
                </c:pt>
                <c:pt idx="92">
                  <c:v>117.55997855851</c:v>
                </c:pt>
                <c:pt idx="93">
                  <c:v>119.789144970389</c:v>
                </c:pt>
                <c:pt idx="94">
                  <c:v>122.035001475614</c:v>
                </c:pt>
                <c:pt idx="95">
                  <c:v>124.29643775248501</c:v>
                </c:pt>
                <c:pt idx="96">
                  <c:v>126.57283398445701</c:v>
                </c:pt>
                <c:pt idx="97">
                  <c:v>128.86294631704601</c:v>
                </c:pt>
                <c:pt idx="98">
                  <c:v>131.16572360807601</c:v>
                </c:pt>
                <c:pt idx="99">
                  <c:v>133.480086654725</c:v>
                </c:pt>
                <c:pt idx="100">
                  <c:v>135.804930139188</c:v>
                </c:pt>
                <c:pt idx="101">
                  <c:v>138.13912470672599</c:v>
                </c:pt>
                <c:pt idx="102">
                  <c:v>140.48151917032499</c:v>
                </c:pt>
                <c:pt idx="103">
                  <c:v>142.83094283531599</c:v>
                </c:pt>
                <c:pt idx="104">
                  <c:v>145.18620793640599</c:v>
                </c:pt>
                <c:pt idx="105">
                  <c:v>147.546112178746</c:v>
                </c:pt>
                <c:pt idx="106">
                  <c:v>149.90944137387399</c:v>
                </c:pt>
                <c:pt idx="107">
                  <c:v>152.27497216061599</c:v>
                </c:pt>
                <c:pt idx="108">
                  <c:v>154.64147480034501</c:v>
                </c:pt>
                <c:pt idx="109">
                  <c:v>157.00771603537601</c:v>
                </c:pt>
                <c:pt idx="110">
                  <c:v>159.37246199876699</c:v>
                </c:pt>
                <c:pt idx="111">
                  <c:v>161.73450466589</c:v>
                </c:pt>
                <c:pt idx="112">
                  <c:v>164.09962745456301</c:v>
                </c:pt>
                <c:pt idx="113">
                  <c:v>166.48225775170201</c:v>
                </c:pt>
                <c:pt idx="114">
                  <c:v>168.88393032599501</c:v>
                </c:pt>
                <c:pt idx="115">
                  <c:v>171.30602963399599</c:v>
                </c:pt>
                <c:pt idx="116">
                  <c:v>173.750031695518</c:v>
                </c:pt>
                <c:pt idx="117">
                  <c:v>176.217501115712</c:v>
                </c:pt>
                <c:pt idx="118">
                  <c:v>178.710087292471</c:v>
                </c:pt>
                <c:pt idx="119">
                  <c:v>181.220979190728</c:v>
                </c:pt>
                <c:pt idx="120">
                  <c:v>183.729585414767</c:v>
                </c:pt>
                <c:pt idx="121">
                  <c:v>186.23341823493101</c:v>
                </c:pt>
                <c:pt idx="122">
                  <c:v>188.731148209427</c:v>
                </c:pt>
                <c:pt idx="123">
                  <c:v>191.22143741020301</c:v>
                </c:pt>
                <c:pt idx="124">
                  <c:v>193.702941314545</c:v>
                </c:pt>
                <c:pt idx="125">
                  <c:v>196.17431072896599</c:v>
                </c:pt>
                <c:pt idx="126">
                  <c:v>198.63419374051</c:v>
                </c:pt>
                <c:pt idx="127">
                  <c:v>201.081419255979</c:v>
                </c:pt>
                <c:pt idx="128">
                  <c:v>203.51423164467599</c:v>
                </c:pt>
                <c:pt idx="129">
                  <c:v>205.93149548399199</c:v>
                </c:pt>
                <c:pt idx="130">
                  <c:v>208.33186792248199</c:v>
                </c:pt>
                <c:pt idx="131">
                  <c:v>210.71401340769199</c:v>
                </c:pt>
                <c:pt idx="132">
                  <c:v>213.07660569412499</c:v>
                </c:pt>
                <c:pt idx="133">
                  <c:v>215.41832984210299</c:v>
                </c:pt>
                <c:pt idx="134">
                  <c:v>217.73788420222499</c:v>
                </c:pt>
                <c:pt idx="135">
                  <c:v>220.03398238013099</c:v>
                </c:pt>
                <c:pt idx="136">
                  <c:v>222.30535517636301</c:v>
                </c:pt>
                <c:pt idx="137">
                  <c:v>224.55075249615101</c:v>
                </c:pt>
                <c:pt idx="138">
                  <c:v>226.768945224037</c:v>
                </c:pt>
                <c:pt idx="139">
                  <c:v>228.95872705836899</c:v>
                </c:pt>
                <c:pt idx="140">
                  <c:v>231.11891630079299</c:v>
                </c:pt>
                <c:pt idx="141">
                  <c:v>233.24835759602001</c:v>
                </c:pt>
                <c:pt idx="142">
                  <c:v>235.34592361729699</c:v>
                </c:pt>
                <c:pt idx="143">
                  <c:v>237.410989216937</c:v>
                </c:pt>
                <c:pt idx="144">
                  <c:v>239.44142635184801</c:v>
                </c:pt>
                <c:pt idx="145">
                  <c:v>241.43678257386301</c:v>
                </c:pt>
                <c:pt idx="146">
                  <c:v>243.39605865596801</c:v>
                </c:pt>
                <c:pt idx="147">
                  <c:v>245.31829088414301</c:v>
                </c:pt>
                <c:pt idx="148">
                  <c:v>247.202552330072</c:v>
                </c:pt>
                <c:pt idx="149">
                  <c:v>249.04795404303999</c:v>
                </c:pt>
                <c:pt idx="150">
                  <c:v>250.853646158207</c:v>
                </c:pt>
                <c:pt idx="151">
                  <c:v>252.61881891874799</c:v>
                </c:pt>
                <c:pt idx="152">
                  <c:v>254.34270360962401</c:v>
                </c:pt>
                <c:pt idx="153">
                  <c:v>256.02457340105201</c:v>
                </c:pt>
                <c:pt idx="154">
                  <c:v>257.66374410005699</c:v>
                </c:pt>
                <c:pt idx="155">
                  <c:v>259.25957480880902</c:v>
                </c:pt>
                <c:pt idx="156">
                  <c:v>260.81146848873402</c:v>
                </c:pt>
                <c:pt idx="157">
                  <c:v>262.31887242976399</c:v>
                </c:pt>
                <c:pt idx="158">
                  <c:v>263.78212951600102</c:v>
                </c:pt>
                <c:pt idx="159">
                  <c:v>265.19891182199501</c:v>
                </c:pt>
                <c:pt idx="160">
                  <c:v>266.56981195988601</c:v>
                </c:pt>
                <c:pt idx="161">
                  <c:v>267.89445781428799</c:v>
                </c:pt>
                <c:pt idx="162">
                  <c:v>269.17252252128702</c:v>
                </c:pt>
                <c:pt idx="163">
                  <c:v>270.403724371122</c:v>
                </c:pt>
                <c:pt idx="164">
                  <c:v>271.58782662044098</c:v>
                </c:pt>
                <c:pt idx="165">
                  <c:v>272.72463721599098</c:v>
                </c:pt>
                <c:pt idx="166">
                  <c:v>273.81400843190801</c:v>
                </c:pt>
                <c:pt idx="167">
                  <c:v>274.855836423016</c:v>
                </c:pt>
                <c:pt idx="168">
                  <c:v>275.85006069684903</c:v>
                </c:pt>
                <c:pt idx="169">
                  <c:v>276.79666350728297</c:v>
                </c:pt>
                <c:pt idx="170">
                  <c:v>277.69566917294702</c:v>
                </c:pt>
                <c:pt idx="171">
                  <c:v>278.54714332376801</c:v>
                </c:pt>
                <c:pt idx="172">
                  <c:v>279.35119207917199</c:v>
                </c:pt>
                <c:pt idx="173">
                  <c:v>280.10796116166</c:v>
                </c:pt>
                <c:pt idx="174">
                  <c:v>280.81856400941501</c:v>
                </c:pt>
                <c:pt idx="175">
                  <c:v>281.48118609507497</c:v>
                </c:pt>
                <c:pt idx="176">
                  <c:v>282.097195032358</c:v>
                </c:pt>
                <c:pt idx="177">
                  <c:v>282.66688533024899</c:v>
                </c:pt>
                <c:pt idx="178">
                  <c:v>283.19058582209902</c:v>
                </c:pt>
                <c:pt idx="179">
                  <c:v>283.66865847545</c:v>
                </c:pt>
                <c:pt idx="180">
                  <c:v>284.10149716625602</c:v>
                </c:pt>
                <c:pt idx="181">
                  <c:v>284.48952642179802</c:v>
                </c:pt>
                <c:pt idx="182">
                  <c:v>284.77177994298199</c:v>
                </c:pt>
                <c:pt idx="183">
                  <c:v>284.80168560824097</c:v>
                </c:pt>
                <c:pt idx="184">
                  <c:v>284.57660664058199</c:v>
                </c:pt>
                <c:pt idx="185">
                  <c:v>284.10268599210502</c:v>
                </c:pt>
                <c:pt idx="186">
                  <c:v>283.38693656163099</c:v>
                </c:pt>
                <c:pt idx="187">
                  <c:v>282.43716030417698</c:v>
                </c:pt>
                <c:pt idx="188">
                  <c:v>281.26186321531901</c:v>
                </c:pt>
                <c:pt idx="189">
                  <c:v>279.870167591273</c:v>
                </c:pt>
                <c:pt idx="190">
                  <c:v>278.27582577278503</c:v>
                </c:pt>
                <c:pt idx="191">
                  <c:v>276.47981348179297</c:v>
                </c:pt>
                <c:pt idx="192">
                  <c:v>274.49765049457</c:v>
                </c:pt>
                <c:pt idx="193">
                  <c:v>272.340041974305</c:v>
                </c:pt>
                <c:pt idx="194">
                  <c:v>270.01787332729702</c:v>
                </c:pt>
                <c:pt idx="195">
                  <c:v>267.54213158098401</c:v>
                </c:pt>
                <c:pt idx="196">
                  <c:v>264.92383144322901</c:v>
                </c:pt>
                <c:pt idx="197">
                  <c:v>262.17394657832102</c:v>
                </c:pt>
                <c:pt idx="198">
                  <c:v>259.30334649738597</c:v>
                </c:pt>
                <c:pt idx="199">
                  <c:v>256.32273932992803</c:v>
                </c:pt>
                <c:pt idx="200">
                  <c:v>253.242620621637</c:v>
                </c:pt>
                <c:pt idx="201">
                  <c:v>250.07322819316099</c:v>
                </c:pt>
                <c:pt idx="202">
                  <c:v>246.82450299670899</c:v>
                </c:pt>
                <c:pt idx="203">
                  <c:v>243.50605582266499</c:v>
                </c:pt>
                <c:pt idx="204">
                  <c:v>240.12713963643799</c:v>
                </c:pt>
                <c:pt idx="205">
                  <c:v>236.696627245271</c:v>
                </c:pt>
                <c:pt idx="206">
                  <c:v>233.23600402717801</c:v>
                </c:pt>
                <c:pt idx="207">
                  <c:v>229.83031788881601</c:v>
                </c:pt>
                <c:pt idx="208">
                  <c:v>226.4903322195</c:v>
                </c:pt>
                <c:pt idx="209">
                  <c:v>223.21485911287601</c:v>
                </c:pt>
                <c:pt idx="210">
                  <c:v>220.00270794139999</c:v>
                </c:pt>
                <c:pt idx="211">
                  <c:v>216.85268814590501</c:v>
                </c:pt>
                <c:pt idx="212">
                  <c:v>213.76361174350299</c:v>
                </c:pt>
                <c:pt idx="213">
                  <c:v>210.73429557543901</c:v>
                </c:pt>
                <c:pt idx="214">
                  <c:v>207.76356331524499</c:v>
                </c:pt>
                <c:pt idx="215">
                  <c:v>204.850247256221</c:v>
                </c:pt>
                <c:pt idx="216">
                  <c:v>201.99318989610501</c:v>
                </c:pt>
                <c:pt idx="217">
                  <c:v>199.191245335551</c:v>
                </c:pt>
                <c:pt idx="218">
                  <c:v>196.443280505937</c:v>
                </c:pt>
                <c:pt idx="219">
                  <c:v>193.74817624094899</c:v>
                </c:pt>
                <c:pt idx="220">
                  <c:v>191.10482820535199</c:v>
                </c:pt>
                <c:pt idx="221">
                  <c:v>188.512147693396</c:v>
                </c:pt>
                <c:pt idx="222">
                  <c:v>185.96793822151699</c:v>
                </c:pt>
                <c:pt idx="223">
                  <c:v>183.47359252534901</c:v>
                </c:pt>
                <c:pt idx="224">
                  <c:v>181.02674040654099</c:v>
                </c:pt>
                <c:pt idx="225">
                  <c:v>178.62636162937699</c:v>
                </c:pt>
                <c:pt idx="226">
                  <c:v>176.27145400380201</c:v>
                </c:pt>
                <c:pt idx="227">
                  <c:v>173.961033614315</c:v>
                </c:pt>
                <c:pt idx="228">
                  <c:v>171.69413498311599</c:v>
                </c:pt>
                <c:pt idx="229">
                  <c:v>169.469811174032</c:v>
                </c:pt>
                <c:pt idx="230">
                  <c:v>167.28713384324601</c:v>
                </c:pt>
                <c:pt idx="231">
                  <c:v>165.14519324231</c:v>
                </c:pt>
                <c:pt idx="232">
                  <c:v>163.04309817851501</c:v>
                </c:pt>
                <c:pt idx="233">
                  <c:v>160.97997593723699</c:v>
                </c:pt>
                <c:pt idx="234">
                  <c:v>158.95497217048199</c:v>
                </c:pt>
                <c:pt idx="235">
                  <c:v>156.967250755507</c:v>
                </c:pt>
                <c:pt idx="236">
                  <c:v>155.01599362704701</c:v>
                </c:pt>
                <c:pt idx="237">
                  <c:v>153.099424597965</c:v>
                </c:pt>
                <c:pt idx="238">
                  <c:v>151.21886081340401</c:v>
                </c:pt>
                <c:pt idx="239">
                  <c:v>149.372407518275</c:v>
                </c:pt>
                <c:pt idx="240">
                  <c:v>147.55931696861899</c:v>
                </c:pt>
                <c:pt idx="241">
                  <c:v>145.778858342852</c:v>
                </c:pt>
                <c:pt idx="242">
                  <c:v>144.03031747382099</c:v>
                </c:pt>
                <c:pt idx="243">
                  <c:v>142.31299657181</c:v>
                </c:pt>
                <c:pt idx="244">
                  <c:v>140.626213940095</c:v>
                </c:pt>
                <c:pt idx="245">
                  <c:v>138.96930368456799</c:v>
                </c:pt>
                <c:pt idx="246">
                  <c:v>137.34161541872001</c:v>
                </c:pt>
                <c:pt idx="247">
                  <c:v>135.74251396522999</c:v>
                </c:pt>
                <c:pt idx="248">
                  <c:v>134.171379055203</c:v>
                </c:pt>
                <c:pt idx="249">
                  <c:v>132.627605026053</c:v>
                </c:pt>
                <c:pt idx="250">
                  <c:v>131.11060051888799</c:v>
                </c:pt>
                <c:pt idx="251">
                  <c:v>129.619788176166</c:v>
                </c:pt>
                <c:pt idx="252">
                  <c:v>128.15460434032701</c:v>
                </c:pt>
                <c:pt idx="253">
                  <c:v>126.713784548606</c:v>
                </c:pt>
                <c:pt idx="254">
                  <c:v>125.298324220159</c:v>
                </c:pt>
                <c:pt idx="255">
                  <c:v>123.906876542405</c:v>
                </c:pt>
                <c:pt idx="256">
                  <c:v>122.538929823655</c:v>
                </c:pt>
                <c:pt idx="257">
                  <c:v>121.19398459483401</c:v>
                </c:pt>
                <c:pt idx="258">
                  <c:v>119.871553324601</c:v>
                </c:pt>
                <c:pt idx="259">
                  <c:v>118.571160138458</c:v>
                </c:pt>
                <c:pt idx="260">
                  <c:v>117.29234054208101</c:v>
                </c:pt>
                <c:pt idx="261">
                  <c:v>116.034641149067</c:v>
                </c:pt>
                <c:pt idx="262">
                  <c:v>114.797619413278</c:v>
                </c:pt>
                <c:pt idx="263">
                  <c:v>113.580843365897</c:v>
                </c:pt>
                <c:pt idx="264">
                  <c:v>112.383891357322</c:v>
                </c:pt>
                <c:pt idx="265">
                  <c:v>111.206351803979</c:v>
                </c:pt>
                <c:pt idx="266">
                  <c:v>110.04782294011299</c:v>
                </c:pt>
                <c:pt idx="267">
                  <c:v>108.907912574617</c:v>
                </c:pt>
                <c:pt idx="268">
                  <c:v>107.78623785290399</c:v>
                </c:pt>
                <c:pt idx="269">
                  <c:v>106.681896146955</c:v>
                </c:pt>
                <c:pt idx="270">
                  <c:v>105.595654554662</c:v>
                </c:pt>
                <c:pt idx="271">
                  <c:v>104.526550965788</c:v>
                </c:pt>
                <c:pt idx="272">
                  <c:v>103.474237686951</c:v>
                </c:pt>
                <c:pt idx="273">
                  <c:v>102.438375243417</c:v>
                </c:pt>
                <c:pt idx="274">
                  <c:v>101.418632171236</c:v>
                </c:pt>
                <c:pt idx="275">
                  <c:v>100.414684814271</c:v>
                </c:pt>
                <c:pt idx="276">
                  <c:v>99.426217126075798</c:v>
                </c:pt>
                <c:pt idx="277">
                  <c:v>98.452920476556599</c:v>
                </c:pt>
                <c:pt idx="278">
                  <c:v>97.494493463339793</c:v>
                </c:pt>
                <c:pt idx="279">
                  <c:v>96.550641727789198</c:v>
                </c:pt>
                <c:pt idx="280">
                  <c:v>95.621077775587693</c:v>
                </c:pt>
                <c:pt idx="281">
                  <c:v>94.705520801807594</c:v>
                </c:pt>
                <c:pt idx="282">
                  <c:v>93.803696520390403</c:v>
                </c:pt>
                <c:pt idx="283">
                  <c:v>92.915336997952394</c:v>
                </c:pt>
                <c:pt idx="284">
                  <c:v>92.040180491832004</c:v>
                </c:pt>
                <c:pt idx="285">
                  <c:v>91.1775732024104</c:v>
                </c:pt>
                <c:pt idx="286">
                  <c:v>90.328115236247996</c:v>
                </c:pt>
                <c:pt idx="287">
                  <c:v>89.491108731131902</c:v>
                </c:pt>
                <c:pt idx="288">
                  <c:v>88.666315232687097</c:v>
                </c:pt>
                <c:pt idx="289">
                  <c:v>87.853501726049302</c:v>
                </c:pt>
                <c:pt idx="290">
                  <c:v>87.052440497627202</c:v>
                </c:pt>
                <c:pt idx="291">
                  <c:v>86.262909000494602</c:v>
                </c:pt>
                <c:pt idx="292">
                  <c:v>85.484689723335606</c:v>
                </c:pt>
                <c:pt idx="293">
                  <c:v>84.717570062857106</c:v>
                </c:pt>
                <c:pt idx="294">
                  <c:v>83.961342199581907</c:v>
                </c:pt>
                <c:pt idx="295">
                  <c:v>83.215802976939997</c:v>
                </c:pt>
                <c:pt idx="296">
                  <c:v>82.480753783579601</c:v>
                </c:pt>
                <c:pt idx="297">
                  <c:v>81.756000438812094</c:v>
                </c:pt>
                <c:pt idx="298">
                  <c:v>81.041353081115204</c:v>
                </c:pt>
                <c:pt idx="299">
                  <c:v>80.336626059614503</c:v>
                </c:pt>
                <c:pt idx="300">
                  <c:v>79.540009062700094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8873360"/>
        <c:axId val="538860304"/>
      </c:scatterChart>
      <c:scatterChart>
        <c:scatterStyle val="lineMarker"/>
        <c:varyColors val="0"/>
        <c:ser>
          <c:idx val="2"/>
          <c:order val="2"/>
          <c:tx>
            <c:v>Vсн</c:v>
          </c:tx>
          <c:spPr>
            <a:ln w="28575" cap="rnd">
              <a:solidFill>
                <a:schemeClr val="tx1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баллистика!$B$1:$KP$1</c:f>
              <c:numCache>
                <c:formatCode>General</c:formatCode>
                <c:ptCount val="301"/>
                <c:pt idx="0">
                  <c:v>0</c:v>
                </c:pt>
                <c:pt idx="1">
                  <c:v>5.55077857720227E-2</c:v>
                </c:pt>
                <c:pt idx="2">
                  <c:v>0.111015571544045</c:v>
                </c:pt>
                <c:pt idx="3">
                  <c:v>0.16652335731606799</c:v>
                </c:pt>
                <c:pt idx="4">
                  <c:v>0.22203114308809099</c:v>
                </c:pt>
                <c:pt idx="5">
                  <c:v>0.277538928860113</c:v>
                </c:pt>
                <c:pt idx="6">
                  <c:v>0.33304671463213598</c:v>
                </c:pt>
                <c:pt idx="7">
                  <c:v>0.38855450040415901</c:v>
                </c:pt>
                <c:pt idx="8">
                  <c:v>0.44406228617618099</c:v>
                </c:pt>
                <c:pt idx="9">
                  <c:v>0.49957007194820402</c:v>
                </c:pt>
                <c:pt idx="10">
                  <c:v>0.555077857720227</c:v>
                </c:pt>
                <c:pt idx="11">
                  <c:v>0.61058564349224898</c:v>
                </c:pt>
                <c:pt idx="12">
                  <c:v>0.66609342926427195</c:v>
                </c:pt>
                <c:pt idx="13">
                  <c:v>0.72160121503629504</c:v>
                </c:pt>
                <c:pt idx="14">
                  <c:v>0.77710900080831702</c:v>
                </c:pt>
                <c:pt idx="15">
                  <c:v>0.83261678658034</c:v>
                </c:pt>
                <c:pt idx="16">
                  <c:v>0.88812457235236297</c:v>
                </c:pt>
                <c:pt idx="17">
                  <c:v>0.94363235812438495</c:v>
                </c:pt>
                <c:pt idx="18">
                  <c:v>0.99914014389640804</c:v>
                </c:pt>
                <c:pt idx="19">
                  <c:v>1.0546479296684299</c:v>
                </c:pt>
                <c:pt idx="20">
                  <c:v>1.11015571544045</c:v>
                </c:pt>
                <c:pt idx="21">
                  <c:v>1.1656635012124801</c:v>
                </c:pt>
                <c:pt idx="22">
                  <c:v>1.2211712869844999</c:v>
                </c:pt>
                <c:pt idx="23">
                  <c:v>1.27667907275652</c:v>
                </c:pt>
                <c:pt idx="24">
                  <c:v>1.3321868585285399</c:v>
                </c:pt>
                <c:pt idx="25">
                  <c:v>1.38769464430057</c:v>
                </c:pt>
                <c:pt idx="26">
                  <c:v>1.4432024300725901</c:v>
                </c:pt>
                <c:pt idx="27">
                  <c:v>1.4987102158446099</c:v>
                </c:pt>
                <c:pt idx="28">
                  <c:v>1.55421800161663</c:v>
                </c:pt>
                <c:pt idx="29">
                  <c:v>1.6097257873886599</c:v>
                </c:pt>
                <c:pt idx="30">
                  <c:v>1.66523357316068</c:v>
                </c:pt>
                <c:pt idx="31">
                  <c:v>1.7207413589327001</c:v>
                </c:pt>
                <c:pt idx="32">
                  <c:v>1.7762491447047299</c:v>
                </c:pt>
                <c:pt idx="33">
                  <c:v>1.83175693047675</c:v>
                </c:pt>
                <c:pt idx="34">
                  <c:v>1.8872647162487699</c:v>
                </c:pt>
                <c:pt idx="35">
                  <c:v>1.94277250202079</c:v>
                </c:pt>
                <c:pt idx="36">
                  <c:v>1.9982802877928201</c:v>
                </c:pt>
                <c:pt idx="37">
                  <c:v>2.0537880735648399</c:v>
                </c:pt>
                <c:pt idx="38">
                  <c:v>2.1092958593368598</c:v>
                </c:pt>
                <c:pt idx="39">
                  <c:v>2.1648036451088801</c:v>
                </c:pt>
                <c:pt idx="40">
                  <c:v>2.2203114308809102</c:v>
                </c:pt>
                <c:pt idx="41">
                  <c:v>2.2758192166529301</c:v>
                </c:pt>
                <c:pt idx="42">
                  <c:v>2.3313270024249499</c:v>
                </c:pt>
                <c:pt idx="43">
                  <c:v>2.3868347881969698</c:v>
                </c:pt>
                <c:pt idx="44">
                  <c:v>2.4423425739689999</c:v>
                </c:pt>
                <c:pt idx="45">
                  <c:v>2.4978503597410202</c:v>
                </c:pt>
                <c:pt idx="46">
                  <c:v>2.5533581455130401</c:v>
                </c:pt>
                <c:pt idx="47">
                  <c:v>2.6088659312850702</c:v>
                </c:pt>
                <c:pt idx="48">
                  <c:v>2.66437371705709</c:v>
                </c:pt>
                <c:pt idx="49">
                  <c:v>2.7198815028291099</c:v>
                </c:pt>
                <c:pt idx="50">
                  <c:v>2.7753892886011302</c:v>
                </c:pt>
                <c:pt idx="51">
                  <c:v>2.8308970743731598</c:v>
                </c:pt>
                <c:pt idx="52">
                  <c:v>2.8864048601451802</c:v>
                </c:pt>
                <c:pt idx="53">
                  <c:v>2.9419126459172</c:v>
                </c:pt>
                <c:pt idx="54">
                  <c:v>2.9974204316892199</c:v>
                </c:pt>
                <c:pt idx="55">
                  <c:v>3.05292821746125</c:v>
                </c:pt>
                <c:pt idx="56">
                  <c:v>3.1084360032332699</c:v>
                </c:pt>
                <c:pt idx="57">
                  <c:v>3.1639437890052902</c:v>
                </c:pt>
                <c:pt idx="58">
                  <c:v>3.21945157477731</c:v>
                </c:pt>
                <c:pt idx="59">
                  <c:v>3.2749593605493401</c:v>
                </c:pt>
                <c:pt idx="60">
                  <c:v>3.33046714632136</c:v>
                </c:pt>
                <c:pt idx="61">
                  <c:v>3.3859749320933799</c:v>
                </c:pt>
                <c:pt idx="62">
                  <c:v>3.4414827178654099</c:v>
                </c:pt>
                <c:pt idx="63">
                  <c:v>3.4969905036374298</c:v>
                </c:pt>
                <c:pt idx="64">
                  <c:v>3.5524982894094501</c:v>
                </c:pt>
                <c:pt idx="65">
                  <c:v>3.60800607518147</c:v>
                </c:pt>
                <c:pt idx="66">
                  <c:v>3.6635138609535001</c:v>
                </c:pt>
                <c:pt idx="67">
                  <c:v>3.7190216467255199</c:v>
                </c:pt>
                <c:pt idx="68">
                  <c:v>3.7745294324975398</c:v>
                </c:pt>
                <c:pt idx="69">
                  <c:v>3.8300372182695601</c:v>
                </c:pt>
                <c:pt idx="70">
                  <c:v>3.8855450040415902</c:v>
                </c:pt>
                <c:pt idx="71">
                  <c:v>3.9410527898136101</c:v>
                </c:pt>
                <c:pt idx="72">
                  <c:v>3.9965605755856299</c:v>
                </c:pt>
                <c:pt idx="73">
                  <c:v>4.0520683613576498</c:v>
                </c:pt>
                <c:pt idx="74">
                  <c:v>4.1075761471296799</c:v>
                </c:pt>
                <c:pt idx="75">
                  <c:v>4.1630839329017002</c:v>
                </c:pt>
                <c:pt idx="76">
                  <c:v>4.2185917186737196</c:v>
                </c:pt>
                <c:pt idx="77">
                  <c:v>4.2740995044457497</c:v>
                </c:pt>
                <c:pt idx="78">
                  <c:v>4.32960729021777</c:v>
                </c:pt>
                <c:pt idx="79">
                  <c:v>4.3851150759897903</c:v>
                </c:pt>
                <c:pt idx="80">
                  <c:v>4.4406228617618098</c:v>
                </c:pt>
                <c:pt idx="81">
                  <c:v>4.4961306475338398</c:v>
                </c:pt>
                <c:pt idx="82">
                  <c:v>4.5516384333058602</c:v>
                </c:pt>
                <c:pt idx="83">
                  <c:v>4.6071462190778796</c:v>
                </c:pt>
                <c:pt idx="84">
                  <c:v>4.6626540048498999</c:v>
                </c:pt>
                <c:pt idx="85">
                  <c:v>4.71816179062193</c:v>
                </c:pt>
                <c:pt idx="86">
                  <c:v>4.7736695763939503</c:v>
                </c:pt>
                <c:pt idx="87">
                  <c:v>4.8291773621659697</c:v>
                </c:pt>
                <c:pt idx="88">
                  <c:v>4.8846851479379998</c:v>
                </c:pt>
                <c:pt idx="89">
                  <c:v>4.9401929337100201</c:v>
                </c:pt>
                <c:pt idx="90">
                  <c:v>4.9957007194820404</c:v>
                </c:pt>
                <c:pt idx="91">
                  <c:v>5.0512085052540598</c:v>
                </c:pt>
                <c:pt idx="92">
                  <c:v>5.1067162910260802</c:v>
                </c:pt>
                <c:pt idx="93">
                  <c:v>5.1622240767981102</c:v>
                </c:pt>
                <c:pt idx="94">
                  <c:v>5.2177318625701297</c:v>
                </c:pt>
                <c:pt idx="95">
                  <c:v>5.27323964834215</c:v>
                </c:pt>
                <c:pt idx="96">
                  <c:v>5.3287474341141801</c:v>
                </c:pt>
                <c:pt idx="97">
                  <c:v>5.3842552198862004</c:v>
                </c:pt>
                <c:pt idx="98">
                  <c:v>5.4397630056582198</c:v>
                </c:pt>
                <c:pt idx="99">
                  <c:v>5.4952707914302401</c:v>
                </c:pt>
                <c:pt idx="100">
                  <c:v>5.5507785772022702</c:v>
                </c:pt>
                <c:pt idx="101">
                  <c:v>5.6062863629742896</c:v>
                </c:pt>
                <c:pt idx="102">
                  <c:v>5.6617941487463099</c:v>
                </c:pt>
                <c:pt idx="103">
                  <c:v>5.7173019345183302</c:v>
                </c:pt>
                <c:pt idx="104">
                  <c:v>5.7728097202903603</c:v>
                </c:pt>
                <c:pt idx="105">
                  <c:v>5.8283175060623797</c:v>
                </c:pt>
                <c:pt idx="106">
                  <c:v>5.8838252918344001</c:v>
                </c:pt>
                <c:pt idx="107">
                  <c:v>5.9393330776064301</c:v>
                </c:pt>
                <c:pt idx="108">
                  <c:v>5.9948408633784496</c:v>
                </c:pt>
                <c:pt idx="109">
                  <c:v>6.0503486491504699</c:v>
                </c:pt>
                <c:pt idx="110">
                  <c:v>6.1058564349224902</c:v>
                </c:pt>
                <c:pt idx="111">
                  <c:v>6.1613642206945203</c:v>
                </c:pt>
                <c:pt idx="112">
                  <c:v>6.2168720064665397</c:v>
                </c:pt>
                <c:pt idx="113">
                  <c:v>6.27237979223856</c:v>
                </c:pt>
                <c:pt idx="114">
                  <c:v>6.3278875780105803</c:v>
                </c:pt>
                <c:pt idx="115">
                  <c:v>6.3833953637826104</c:v>
                </c:pt>
                <c:pt idx="116">
                  <c:v>6.4389031495546298</c:v>
                </c:pt>
                <c:pt idx="117">
                  <c:v>6.4944109353266501</c:v>
                </c:pt>
                <c:pt idx="118">
                  <c:v>6.5499187210986696</c:v>
                </c:pt>
                <c:pt idx="119">
                  <c:v>6.6054265068706997</c:v>
                </c:pt>
                <c:pt idx="120">
                  <c:v>6.66093429264272</c:v>
                </c:pt>
                <c:pt idx="121">
                  <c:v>6.7164420784147403</c:v>
                </c:pt>
                <c:pt idx="122">
                  <c:v>6.7719498641867704</c:v>
                </c:pt>
                <c:pt idx="123">
                  <c:v>6.8274576499587898</c:v>
                </c:pt>
                <c:pt idx="124">
                  <c:v>6.8829654357308101</c:v>
                </c:pt>
                <c:pt idx="125">
                  <c:v>6.9384732215028304</c:v>
                </c:pt>
                <c:pt idx="126">
                  <c:v>6.9939810072748596</c:v>
                </c:pt>
                <c:pt idx="127">
                  <c:v>7.0494887930468799</c:v>
                </c:pt>
                <c:pt idx="128">
                  <c:v>7.1049965788189002</c:v>
                </c:pt>
                <c:pt idx="129">
                  <c:v>7.1605043645909197</c:v>
                </c:pt>
                <c:pt idx="130">
                  <c:v>7.2160121503629497</c:v>
                </c:pt>
                <c:pt idx="131">
                  <c:v>7.2715199361349701</c:v>
                </c:pt>
                <c:pt idx="132">
                  <c:v>7.3270277219069904</c:v>
                </c:pt>
                <c:pt idx="133">
                  <c:v>7.3825355076790196</c:v>
                </c:pt>
                <c:pt idx="134">
                  <c:v>7.4380432934510399</c:v>
                </c:pt>
                <c:pt idx="135">
                  <c:v>7.4935510792230602</c:v>
                </c:pt>
                <c:pt idx="136">
                  <c:v>7.5490588649950796</c:v>
                </c:pt>
                <c:pt idx="137">
                  <c:v>7.6045666507671097</c:v>
                </c:pt>
                <c:pt idx="138">
                  <c:v>7.66007443653913</c:v>
                </c:pt>
                <c:pt idx="139">
                  <c:v>7.7155822223111503</c:v>
                </c:pt>
                <c:pt idx="140">
                  <c:v>7.7710900080831697</c:v>
                </c:pt>
                <c:pt idx="141">
                  <c:v>7.8265977938551998</c:v>
                </c:pt>
                <c:pt idx="142">
                  <c:v>7.8821055796272201</c:v>
                </c:pt>
                <c:pt idx="143">
                  <c:v>7.9376133653992396</c:v>
                </c:pt>
                <c:pt idx="144">
                  <c:v>7.9931211511712599</c:v>
                </c:pt>
                <c:pt idx="145">
                  <c:v>8.04862893694329</c:v>
                </c:pt>
                <c:pt idx="146">
                  <c:v>8.1041367227153103</c:v>
                </c:pt>
                <c:pt idx="147">
                  <c:v>8.1596445084873306</c:v>
                </c:pt>
                <c:pt idx="148">
                  <c:v>8.2151522942593491</c:v>
                </c:pt>
                <c:pt idx="149">
                  <c:v>8.2706600800313801</c:v>
                </c:pt>
                <c:pt idx="150">
                  <c:v>8.3261678658034004</c:v>
                </c:pt>
                <c:pt idx="151">
                  <c:v>8.3816756515754207</c:v>
                </c:pt>
                <c:pt idx="152">
                  <c:v>8.4371834373474499</c:v>
                </c:pt>
                <c:pt idx="153">
                  <c:v>8.4926912231194702</c:v>
                </c:pt>
                <c:pt idx="154">
                  <c:v>8.5481990088914905</c:v>
                </c:pt>
                <c:pt idx="155">
                  <c:v>8.6037067946635108</c:v>
                </c:pt>
                <c:pt idx="156">
                  <c:v>8.65921458043554</c:v>
                </c:pt>
                <c:pt idx="157">
                  <c:v>8.7147223662075604</c:v>
                </c:pt>
                <c:pt idx="158">
                  <c:v>8.7702301519795807</c:v>
                </c:pt>
                <c:pt idx="159">
                  <c:v>8.8257379377515992</c:v>
                </c:pt>
                <c:pt idx="160">
                  <c:v>8.8812457235236302</c:v>
                </c:pt>
                <c:pt idx="161">
                  <c:v>8.9367535092956505</c:v>
                </c:pt>
                <c:pt idx="162">
                  <c:v>8.9922612950676708</c:v>
                </c:pt>
                <c:pt idx="163">
                  <c:v>9.0477690808396893</c:v>
                </c:pt>
                <c:pt idx="164">
                  <c:v>9.1032768666117203</c:v>
                </c:pt>
                <c:pt idx="165">
                  <c:v>9.1587846523837406</c:v>
                </c:pt>
                <c:pt idx="166">
                  <c:v>9.2142924381557592</c:v>
                </c:pt>
                <c:pt idx="167">
                  <c:v>9.2698002239277901</c:v>
                </c:pt>
                <c:pt idx="168">
                  <c:v>9.3253080096998104</c:v>
                </c:pt>
                <c:pt idx="169">
                  <c:v>9.3808157954718308</c:v>
                </c:pt>
                <c:pt idx="170">
                  <c:v>9.4363235812438493</c:v>
                </c:pt>
                <c:pt idx="171">
                  <c:v>9.4918313670158696</c:v>
                </c:pt>
                <c:pt idx="172">
                  <c:v>9.5473391527879006</c:v>
                </c:pt>
                <c:pt idx="173">
                  <c:v>9.6028469385599209</c:v>
                </c:pt>
                <c:pt idx="174">
                  <c:v>9.6583547243319394</c:v>
                </c:pt>
                <c:pt idx="175">
                  <c:v>9.7138625101039704</c:v>
                </c:pt>
                <c:pt idx="176">
                  <c:v>9.7693702958759907</c:v>
                </c:pt>
                <c:pt idx="177">
                  <c:v>9.8248780816480092</c:v>
                </c:pt>
                <c:pt idx="178">
                  <c:v>9.8803858674200296</c:v>
                </c:pt>
                <c:pt idx="179">
                  <c:v>9.9358936531920605</c:v>
                </c:pt>
                <c:pt idx="180">
                  <c:v>9.9914014389640808</c:v>
                </c:pt>
                <c:pt idx="181">
                  <c:v>10.046909224736099</c:v>
                </c:pt>
                <c:pt idx="182">
                  <c:v>10.1024170105081</c:v>
                </c:pt>
                <c:pt idx="183">
                  <c:v>10.157924796280099</c:v>
                </c:pt>
                <c:pt idx="184">
                  <c:v>10.213432582052199</c:v>
                </c:pt>
                <c:pt idx="185">
                  <c:v>10.2689403678242</c:v>
                </c:pt>
                <c:pt idx="186">
                  <c:v>10.324448153596199</c:v>
                </c:pt>
                <c:pt idx="187">
                  <c:v>10.3799559393682</c:v>
                </c:pt>
                <c:pt idx="188">
                  <c:v>10.4354637251403</c:v>
                </c:pt>
                <c:pt idx="189">
                  <c:v>10.490971510912299</c:v>
                </c:pt>
                <c:pt idx="190">
                  <c:v>10.5464792966843</c:v>
                </c:pt>
                <c:pt idx="191">
                  <c:v>10.601987082456301</c:v>
                </c:pt>
                <c:pt idx="192">
                  <c:v>10.657494868228399</c:v>
                </c:pt>
                <c:pt idx="193">
                  <c:v>10.7130026540004</c:v>
                </c:pt>
                <c:pt idx="194">
                  <c:v>10.768510439772401</c:v>
                </c:pt>
                <c:pt idx="195">
                  <c:v>10.8240182255444</c:v>
                </c:pt>
                <c:pt idx="196">
                  <c:v>10.879526011316401</c:v>
                </c:pt>
                <c:pt idx="197">
                  <c:v>10.935033797088501</c:v>
                </c:pt>
                <c:pt idx="198">
                  <c:v>10.9905415828605</c:v>
                </c:pt>
                <c:pt idx="199">
                  <c:v>11.046049368632501</c:v>
                </c:pt>
                <c:pt idx="200">
                  <c:v>11.1015571544045</c:v>
                </c:pt>
                <c:pt idx="201">
                  <c:v>11.1570649401766</c:v>
                </c:pt>
                <c:pt idx="202">
                  <c:v>11.212572725948601</c:v>
                </c:pt>
                <c:pt idx="203">
                  <c:v>11.2680805117206</c:v>
                </c:pt>
                <c:pt idx="204">
                  <c:v>11.3235882974926</c:v>
                </c:pt>
                <c:pt idx="205">
                  <c:v>11.379096083264599</c:v>
                </c:pt>
                <c:pt idx="206">
                  <c:v>11.4346038690367</c:v>
                </c:pt>
                <c:pt idx="207">
                  <c:v>11.4901116548087</c:v>
                </c:pt>
                <c:pt idx="208">
                  <c:v>11.545619440580699</c:v>
                </c:pt>
                <c:pt idx="209">
                  <c:v>11.6011272263527</c:v>
                </c:pt>
                <c:pt idx="210">
                  <c:v>11.6566350121248</c:v>
                </c:pt>
                <c:pt idx="211">
                  <c:v>11.712142797896799</c:v>
                </c:pt>
                <c:pt idx="212">
                  <c:v>11.7676505836688</c:v>
                </c:pt>
                <c:pt idx="213">
                  <c:v>11.823158369440799</c:v>
                </c:pt>
                <c:pt idx="214">
                  <c:v>11.878666155212899</c:v>
                </c:pt>
                <c:pt idx="215">
                  <c:v>11.9341739409849</c:v>
                </c:pt>
                <c:pt idx="216">
                  <c:v>11.989681726756899</c:v>
                </c:pt>
                <c:pt idx="217">
                  <c:v>12.0451895125289</c:v>
                </c:pt>
                <c:pt idx="218">
                  <c:v>12.100697298300901</c:v>
                </c:pt>
                <c:pt idx="219">
                  <c:v>12.156205084072999</c:v>
                </c:pt>
                <c:pt idx="220">
                  <c:v>12.211712869845</c:v>
                </c:pt>
                <c:pt idx="221">
                  <c:v>12.267220655617001</c:v>
                </c:pt>
                <c:pt idx="222">
                  <c:v>12.322728441389</c:v>
                </c:pt>
                <c:pt idx="223">
                  <c:v>12.3782362271611</c:v>
                </c:pt>
                <c:pt idx="224">
                  <c:v>12.433744012933101</c:v>
                </c:pt>
                <c:pt idx="225">
                  <c:v>12.4892517987051</c:v>
                </c:pt>
                <c:pt idx="226">
                  <c:v>12.5447595844771</c:v>
                </c:pt>
                <c:pt idx="227">
                  <c:v>12.600267370249099</c:v>
                </c:pt>
                <c:pt idx="228">
                  <c:v>12.6557751560212</c:v>
                </c:pt>
                <c:pt idx="229">
                  <c:v>12.711282941793201</c:v>
                </c:pt>
                <c:pt idx="230">
                  <c:v>12.7667907275652</c:v>
                </c:pt>
                <c:pt idx="231">
                  <c:v>12.8222985133372</c:v>
                </c:pt>
                <c:pt idx="232">
                  <c:v>12.877806299109301</c:v>
                </c:pt>
                <c:pt idx="233">
                  <c:v>12.9333140848813</c:v>
                </c:pt>
                <c:pt idx="234">
                  <c:v>12.9888218706533</c:v>
                </c:pt>
                <c:pt idx="235">
                  <c:v>13.044329656425299</c:v>
                </c:pt>
                <c:pt idx="236">
                  <c:v>13.0998374421973</c:v>
                </c:pt>
                <c:pt idx="237">
                  <c:v>13.1553452279694</c:v>
                </c:pt>
                <c:pt idx="238">
                  <c:v>13.210853013741399</c:v>
                </c:pt>
                <c:pt idx="239">
                  <c:v>13.2663607995134</c:v>
                </c:pt>
                <c:pt idx="240">
                  <c:v>13.321868585285401</c:v>
                </c:pt>
                <c:pt idx="241">
                  <c:v>13.377376371057499</c:v>
                </c:pt>
                <c:pt idx="242">
                  <c:v>13.4328841568295</c:v>
                </c:pt>
                <c:pt idx="243">
                  <c:v>13.488391942601501</c:v>
                </c:pt>
                <c:pt idx="244">
                  <c:v>13.5438997283735</c:v>
                </c:pt>
                <c:pt idx="245">
                  <c:v>13.5994075141456</c:v>
                </c:pt>
                <c:pt idx="246">
                  <c:v>13.654915299917599</c:v>
                </c:pt>
                <c:pt idx="247">
                  <c:v>13.7104230856896</c:v>
                </c:pt>
                <c:pt idx="248">
                  <c:v>13.765930871461601</c:v>
                </c:pt>
                <c:pt idx="249">
                  <c:v>13.8214386572336</c:v>
                </c:pt>
                <c:pt idx="250">
                  <c:v>13.8769464430057</c:v>
                </c:pt>
                <c:pt idx="251">
                  <c:v>13.932454228777701</c:v>
                </c:pt>
                <c:pt idx="252">
                  <c:v>13.9879620145497</c:v>
                </c:pt>
                <c:pt idx="253">
                  <c:v>14.0434698003217</c:v>
                </c:pt>
                <c:pt idx="254">
                  <c:v>14.098977586093801</c:v>
                </c:pt>
                <c:pt idx="255">
                  <c:v>14.1544853718658</c:v>
                </c:pt>
                <c:pt idx="256">
                  <c:v>14.2099931576378</c:v>
                </c:pt>
                <c:pt idx="257">
                  <c:v>14.265500943409799</c:v>
                </c:pt>
                <c:pt idx="258">
                  <c:v>14.3210087291818</c:v>
                </c:pt>
                <c:pt idx="259">
                  <c:v>14.3765165149539</c:v>
                </c:pt>
                <c:pt idx="260">
                  <c:v>14.432024300725899</c:v>
                </c:pt>
                <c:pt idx="261">
                  <c:v>14.4875320864979</c:v>
                </c:pt>
                <c:pt idx="262">
                  <c:v>14.543039872269899</c:v>
                </c:pt>
                <c:pt idx="263">
                  <c:v>14.598547658041999</c:v>
                </c:pt>
                <c:pt idx="264">
                  <c:v>14.654055443814</c:v>
                </c:pt>
                <c:pt idx="265">
                  <c:v>14.709563229585999</c:v>
                </c:pt>
                <c:pt idx="266">
                  <c:v>14.765071015358</c:v>
                </c:pt>
                <c:pt idx="267">
                  <c:v>14.8205788011301</c:v>
                </c:pt>
                <c:pt idx="268">
                  <c:v>14.876086586902099</c:v>
                </c:pt>
                <c:pt idx="269">
                  <c:v>14.9315943726741</c:v>
                </c:pt>
                <c:pt idx="270">
                  <c:v>14.987102158446101</c:v>
                </c:pt>
                <c:pt idx="271">
                  <c:v>15.0426099442181</c:v>
                </c:pt>
                <c:pt idx="272">
                  <c:v>15.0981177299902</c:v>
                </c:pt>
                <c:pt idx="273">
                  <c:v>15.153625515762201</c:v>
                </c:pt>
                <c:pt idx="274">
                  <c:v>15.2091333015342</c:v>
                </c:pt>
                <c:pt idx="275">
                  <c:v>15.264641087306201</c:v>
                </c:pt>
                <c:pt idx="276">
                  <c:v>15.320148873078301</c:v>
                </c:pt>
                <c:pt idx="277">
                  <c:v>15.3756566588503</c:v>
                </c:pt>
                <c:pt idx="278">
                  <c:v>15.431164444622301</c:v>
                </c:pt>
                <c:pt idx="279">
                  <c:v>15.4866722303943</c:v>
                </c:pt>
                <c:pt idx="280">
                  <c:v>15.5421800161663</c:v>
                </c:pt>
                <c:pt idx="281">
                  <c:v>15.597687801938401</c:v>
                </c:pt>
                <c:pt idx="282">
                  <c:v>15.6531955877104</c:v>
                </c:pt>
                <c:pt idx="283">
                  <c:v>15.7087033734824</c:v>
                </c:pt>
                <c:pt idx="284">
                  <c:v>15.764211159254399</c:v>
                </c:pt>
                <c:pt idx="285">
                  <c:v>15.8197189450265</c:v>
                </c:pt>
                <c:pt idx="286">
                  <c:v>15.8752267307985</c:v>
                </c:pt>
                <c:pt idx="287">
                  <c:v>15.930734516570499</c:v>
                </c:pt>
                <c:pt idx="288">
                  <c:v>15.9862423023425</c:v>
                </c:pt>
                <c:pt idx="289">
                  <c:v>16.0417500881146</c:v>
                </c:pt>
                <c:pt idx="290">
                  <c:v>16.097257873886601</c:v>
                </c:pt>
                <c:pt idx="291">
                  <c:v>16.152765659658598</c:v>
                </c:pt>
                <c:pt idx="292">
                  <c:v>16.208273445430599</c:v>
                </c:pt>
                <c:pt idx="293">
                  <c:v>16.2637812312026</c:v>
                </c:pt>
                <c:pt idx="294">
                  <c:v>16.3192890169747</c:v>
                </c:pt>
                <c:pt idx="295">
                  <c:v>16.374796802746701</c:v>
                </c:pt>
                <c:pt idx="296">
                  <c:v>16.430304588518698</c:v>
                </c:pt>
                <c:pt idx="297">
                  <c:v>16.485812374290699</c:v>
                </c:pt>
                <c:pt idx="298">
                  <c:v>16.541320160062799</c:v>
                </c:pt>
                <c:pt idx="299">
                  <c:v>16.5968279458348</c:v>
                </c:pt>
                <c:pt idx="300">
                  <c:v>16.652335731606801</c:v>
                </c:pt>
              </c:numCache>
            </c:numRef>
          </c:xVal>
          <c:yVal>
            <c:numRef>
              <c:f>баллистика!$B$5:$KP$5</c:f>
              <c:numCache>
                <c:formatCode>General</c:formatCode>
                <c:ptCount val="301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  <c:pt idx="23">
                  <c:v>0</c:v>
                </c:pt>
                <c:pt idx="24">
                  <c:v>0</c:v>
                </c:pt>
                <c:pt idx="25">
                  <c:v>0</c:v>
                </c:pt>
                <c:pt idx="26">
                  <c:v>0</c:v>
                </c:pt>
                <c:pt idx="27">
                  <c:v>0</c:v>
                </c:pt>
                <c:pt idx="28">
                  <c:v>0</c:v>
                </c:pt>
                <c:pt idx="29">
                  <c:v>0</c:v>
                </c:pt>
                <c:pt idx="30">
                  <c:v>0</c:v>
                </c:pt>
                <c:pt idx="31">
                  <c:v>0</c:v>
                </c:pt>
                <c:pt idx="32">
                  <c:v>0</c:v>
                </c:pt>
                <c:pt idx="33">
                  <c:v>0</c:v>
                </c:pt>
                <c:pt idx="34">
                  <c:v>0</c:v>
                </c:pt>
                <c:pt idx="35">
                  <c:v>0</c:v>
                </c:pt>
                <c:pt idx="36">
                  <c:v>0.43568273974566901</c:v>
                </c:pt>
                <c:pt idx="37">
                  <c:v>1.1160708279743301</c:v>
                </c:pt>
                <c:pt idx="38">
                  <c:v>1.8176932388448801</c:v>
                </c:pt>
                <c:pt idx="39">
                  <c:v>2.5409673816328602</c:v>
                </c:pt>
                <c:pt idx="40">
                  <c:v>3.2863110666186102</c:v>
                </c:pt>
                <c:pt idx="41">
                  <c:v>4.0541421559129898</c:v>
                </c:pt>
                <c:pt idx="42">
                  <c:v>4.84487819923429</c:v>
                </c:pt>
                <c:pt idx="43">
                  <c:v>5.6589360546259497</c:v>
                </c:pt>
                <c:pt idx="44">
                  <c:v>6.4967314941536802</c:v>
                </c:pt>
                <c:pt idx="45">
                  <c:v>7.3586787946743204</c:v>
                </c:pt>
                <c:pt idx="46">
                  <c:v>8.2451903138248106</c:v>
                </c:pt>
                <c:pt idx="47">
                  <c:v>9.1566760514402805</c:v>
                </c:pt>
                <c:pt idx="48">
                  <c:v>10.093456052224401</c:v>
                </c:pt>
                <c:pt idx="49">
                  <c:v>11.056204589306001</c:v>
                </c:pt>
                <c:pt idx="50">
                  <c:v>12.045141515735899</c:v>
                </c:pt>
                <c:pt idx="51">
                  <c:v>13.0606626839937</c:v>
                </c:pt>
                <c:pt idx="52">
                  <c:v>14.1031591818733</c:v>
                </c:pt>
                <c:pt idx="53">
                  <c:v>15.1730168144363</c:v>
                </c:pt>
                <c:pt idx="54">
                  <c:v>16.270615574819502</c:v>
                </c:pt>
                <c:pt idx="55">
                  <c:v>17.396329104699898</c:v>
                </c:pt>
                <c:pt idx="56">
                  <c:v>18.550524145299999</c:v>
                </c:pt>
                <c:pt idx="57">
                  <c:v>19.733559979902999</c:v>
                </c:pt>
                <c:pt idx="58">
                  <c:v>20.9457878689329</c:v>
                </c:pt>
                <c:pt idx="59">
                  <c:v>22.187579051701501</c:v>
                </c:pt>
                <c:pt idx="60">
                  <c:v>23.4594645510007</c:v>
                </c:pt>
                <c:pt idx="61">
                  <c:v>24.762043855526102</c:v>
                </c:pt>
                <c:pt idx="62">
                  <c:v>26.095920892927801</c:v>
                </c:pt>
                <c:pt idx="63">
                  <c:v>27.461703152055598</c:v>
                </c:pt>
                <c:pt idx="64">
                  <c:v>28.859851912089901</c:v>
                </c:pt>
                <c:pt idx="65">
                  <c:v>30.2914017527414</c:v>
                </c:pt>
                <c:pt idx="66">
                  <c:v>31.7567003398133</c:v>
                </c:pt>
                <c:pt idx="67">
                  <c:v>33.256364465415103</c:v>
                </c:pt>
                <c:pt idx="68">
                  <c:v>34.791011866699499</c:v>
                </c:pt>
                <c:pt idx="69">
                  <c:v>36.361260625847699</c:v>
                </c:pt>
                <c:pt idx="70">
                  <c:v>37.967728544550297</c:v>
                </c:pt>
                <c:pt idx="71">
                  <c:v>39.611032493420602</c:v>
                </c:pt>
                <c:pt idx="72">
                  <c:v>41.291787736898897</c:v>
                </c:pt>
                <c:pt idx="73">
                  <c:v>43.0106072343386</c:v>
                </c:pt>
                <c:pt idx="74">
                  <c:v>44.768100918092102</c:v>
                </c:pt>
                <c:pt idx="75">
                  <c:v>46.564874949555602</c:v>
                </c:pt>
                <c:pt idx="76">
                  <c:v>48.4015309542716</c:v>
                </c:pt>
                <c:pt idx="77">
                  <c:v>50.2786652373319</c:v>
                </c:pt>
                <c:pt idx="78">
                  <c:v>52.196867980471303</c:v>
                </c:pt>
                <c:pt idx="79">
                  <c:v>54.156327343426497</c:v>
                </c:pt>
                <c:pt idx="80">
                  <c:v>56.158562959061797</c:v>
                </c:pt>
                <c:pt idx="81">
                  <c:v>58.203596740355799</c:v>
                </c:pt>
                <c:pt idx="82">
                  <c:v>60.291985932764703</c:v>
                </c:pt>
                <c:pt idx="83">
                  <c:v>62.424277415830197</c:v>
                </c:pt>
                <c:pt idx="84">
                  <c:v>64.6010068277931</c:v>
                </c:pt>
                <c:pt idx="85">
                  <c:v>66.822697685793997</c:v>
                </c:pt>
                <c:pt idx="86">
                  <c:v>69.089860504200701</c:v>
                </c:pt>
                <c:pt idx="87">
                  <c:v>71.402991913723895</c:v>
                </c:pt>
                <c:pt idx="88">
                  <c:v>73.762573784096702</c:v>
                </c:pt>
                <c:pt idx="89">
                  <c:v>76.169072353200093</c:v>
                </c:pt>
                <c:pt idx="90">
                  <c:v>78.622937365607299</c:v>
                </c:pt>
                <c:pt idx="91">
                  <c:v>81.1246012236018</c:v>
                </c:pt>
                <c:pt idx="92">
                  <c:v>83.674478153791398</c:v>
                </c:pt>
                <c:pt idx="93">
                  <c:v>86.272963392492002</c:v>
                </c:pt>
                <c:pt idx="94">
                  <c:v>88.920432393091303</c:v>
                </c:pt>
                <c:pt idx="95">
                  <c:v>91.616719472103398</c:v>
                </c:pt>
                <c:pt idx="96">
                  <c:v>94.363382169629105</c:v>
                </c:pt>
                <c:pt idx="97">
                  <c:v>97.160031108010401</c:v>
                </c:pt>
                <c:pt idx="98">
                  <c:v>100.00695498879099</c:v>
                </c:pt>
                <c:pt idx="99">
                  <c:v>102.90441920097101</c:v>
                </c:pt>
                <c:pt idx="100">
                  <c:v>105.85266522822999</c:v>
                </c:pt>
                <c:pt idx="101">
                  <c:v>108.85191010016101</c:v>
                </c:pt>
                <c:pt idx="102">
                  <c:v>111.902345890361</c:v>
                </c:pt>
                <c:pt idx="103">
                  <c:v>115.004139264077</c:v>
                </c:pt>
                <c:pt idx="104">
                  <c:v>118.15743107793401</c:v>
                </c:pt>
                <c:pt idx="105">
                  <c:v>121.362336034131</c:v>
                </c:pt>
                <c:pt idx="106">
                  <c:v>124.61894239127101</c:v>
                </c:pt>
                <c:pt idx="107">
                  <c:v>127.927311733797</c:v>
                </c:pt>
                <c:pt idx="108">
                  <c:v>131.287478801774</c:v>
                </c:pt>
                <c:pt idx="109">
                  <c:v>134.69945138252001</c:v>
                </c:pt>
                <c:pt idx="110">
                  <c:v>138.16321026535101</c:v>
                </c:pt>
                <c:pt idx="111">
                  <c:v>141.67810976386701</c:v>
                </c:pt>
                <c:pt idx="112">
                  <c:v>145.24550886824699</c:v>
                </c:pt>
                <c:pt idx="113">
                  <c:v>148.864871724051</c:v>
                </c:pt>
                <c:pt idx="114">
                  <c:v>152.53660060585401</c:v>
                </c:pt>
                <c:pt idx="115">
                  <c:v>156.26112732255299</c:v>
                </c:pt>
                <c:pt idx="116">
                  <c:v>160.03891498754899</c:v>
                </c:pt>
                <c:pt idx="117">
                  <c:v>163.870459990608</c:v>
                </c:pt>
                <c:pt idx="118">
                  <c:v>167.756293895863</c:v>
                </c:pt>
                <c:pt idx="119">
                  <c:v>171.69693725478601</c:v>
                </c:pt>
                <c:pt idx="120">
                  <c:v>175.692535036572</c:v>
                </c:pt>
                <c:pt idx="121">
                  <c:v>179.74299990438101</c:v>
                </c:pt>
                <c:pt idx="122">
                  <c:v>183.84821284240101</c:v>
                </c:pt>
                <c:pt idx="123">
                  <c:v>188.00802564782401</c:v>
                </c:pt>
                <c:pt idx="124">
                  <c:v>192.22226076581799</c:v>
                </c:pt>
                <c:pt idx="125">
                  <c:v>196.49071116624799</c:v>
                </c:pt>
                <c:pt idx="126">
                  <c:v>200.813140262773</c:v>
                </c:pt>
                <c:pt idx="127">
                  <c:v>205.188602091798</c:v>
                </c:pt>
                <c:pt idx="128">
                  <c:v>209.618361987745</c:v>
                </c:pt>
                <c:pt idx="129">
                  <c:v>214.10121107746099</c:v>
                </c:pt>
                <c:pt idx="130">
                  <c:v>218.63679428609399</c:v>
                </c:pt>
                <c:pt idx="131">
                  <c:v>223.22472723120299</c:v>
                </c:pt>
                <c:pt idx="132">
                  <c:v>227.86459640448999</c:v>
                </c:pt>
                <c:pt idx="133">
                  <c:v>232.55595939737699</c:v>
                </c:pt>
                <c:pt idx="134">
                  <c:v>237.298345170141</c:v>
                </c:pt>
                <c:pt idx="135">
                  <c:v>242.09125436425899</c:v>
                </c:pt>
                <c:pt idx="136">
                  <c:v>246.934159657462</c:v>
                </c:pt>
                <c:pt idx="137">
                  <c:v>251.82650616089001</c:v>
                </c:pt>
                <c:pt idx="138">
                  <c:v>256.76771185766103</c:v>
                </c:pt>
                <c:pt idx="139">
                  <c:v>261.75716808199701</c:v>
                </c:pt>
                <c:pt idx="140">
                  <c:v>266.794240038</c:v>
                </c:pt>
                <c:pt idx="141">
                  <c:v>271.87826735703197</c:v>
                </c:pt>
                <c:pt idx="142">
                  <c:v>277.00856469256598</c:v>
                </c:pt>
                <c:pt idx="143">
                  <c:v>282.18380181959401</c:v>
                </c:pt>
                <c:pt idx="144">
                  <c:v>287.40466057853803</c:v>
                </c:pt>
                <c:pt idx="145">
                  <c:v>292.66958451609298</c:v>
                </c:pt>
                <c:pt idx="146">
                  <c:v>297.97779478406602</c:v>
                </c:pt>
                <c:pt idx="147">
                  <c:v>303.32849105706202</c:v>
                </c:pt>
                <c:pt idx="148">
                  <c:v>308.72085232353101</c:v>
                </c:pt>
                <c:pt idx="149">
                  <c:v>314.15403770377401</c:v>
                </c:pt>
                <c:pt idx="150">
                  <c:v>319.627187293102</c:v>
                </c:pt>
                <c:pt idx="151">
                  <c:v>325.13942302830202</c:v>
                </c:pt>
                <c:pt idx="152">
                  <c:v>330.68984957548901</c:v>
                </c:pt>
                <c:pt idx="153">
                  <c:v>336.27755523739899</c:v>
                </c:pt>
                <c:pt idx="154">
                  <c:v>341.901612878131</c:v>
                </c:pt>
                <c:pt idx="155">
                  <c:v>347.56108086329903</c:v>
                </c:pt>
                <c:pt idx="156">
                  <c:v>353.25500401356402</c:v>
                </c:pt>
                <c:pt idx="157">
                  <c:v>358.982414569463</c:v>
                </c:pt>
                <c:pt idx="158">
                  <c:v>364.741745155356</c:v>
                </c:pt>
                <c:pt idx="159">
                  <c:v>370.53331352038703</c:v>
                </c:pt>
                <c:pt idx="160">
                  <c:v>376.35539306715299</c:v>
                </c:pt>
                <c:pt idx="161">
                  <c:v>382.20697541704698</c:v>
                </c:pt>
                <c:pt idx="162">
                  <c:v>388.08704454637899</c:v>
                </c:pt>
                <c:pt idx="163">
                  <c:v>393.99457777544899</c:v>
                </c:pt>
                <c:pt idx="164">
                  <c:v>399.928546754504</c:v>
                </c:pt>
                <c:pt idx="165">
                  <c:v>405.88791844460502</c:v>
                </c:pt>
                <c:pt idx="166">
                  <c:v>411.87165609150099</c:v>
                </c:pt>
                <c:pt idx="167">
                  <c:v>417.87872019064702</c:v>
                </c:pt>
                <c:pt idx="168">
                  <c:v>423.90806944155298</c:v>
                </c:pt>
                <c:pt idx="169">
                  <c:v>429.95866168971298</c:v>
                </c:pt>
                <c:pt idx="170">
                  <c:v>436.029454854454</c:v>
                </c:pt>
                <c:pt idx="171">
                  <c:v>442.11940784107497</c:v>
                </c:pt>
                <c:pt idx="172">
                  <c:v>448.227481435752</c:v>
                </c:pt>
                <c:pt idx="173">
                  <c:v>454.352639181754</c:v>
                </c:pt>
                <c:pt idx="174">
                  <c:v>460.493552037977</c:v>
                </c:pt>
                <c:pt idx="175">
                  <c:v>466.64985580345501</c:v>
                </c:pt>
                <c:pt idx="176">
                  <c:v>472.82015177570997</c:v>
                </c:pt>
                <c:pt idx="177">
                  <c:v>479.00342292841998</c:v>
                </c:pt>
                <c:pt idx="178">
                  <c:v>485.19865905914702</c:v>
                </c:pt>
                <c:pt idx="179">
                  <c:v>491.40485752724101</c:v>
                </c:pt>
                <c:pt idx="180">
                  <c:v>497.62102396533601</c:v>
                </c:pt>
                <c:pt idx="181">
                  <c:v>503.84617296366798</c:v>
                </c:pt>
                <c:pt idx="182">
                  <c:v>510.07898331257098</c:v>
                </c:pt>
                <c:pt idx="183">
                  <c:v>516.31526461729902</c:v>
                </c:pt>
                <c:pt idx="184">
                  <c:v>522.549393699559</c:v>
                </c:pt>
                <c:pt idx="185">
                  <c:v>528.77585549800006</c:v>
                </c:pt>
                <c:pt idx="186">
                  <c:v>534.98927904555899</c:v>
                </c:pt>
                <c:pt idx="187">
                  <c:v>541.18445562446902</c:v>
                </c:pt>
                <c:pt idx="188">
                  <c:v>547.35635510422605</c:v>
                </c:pt>
                <c:pt idx="189">
                  <c:v>553.50014038767495</c:v>
                </c:pt>
                <c:pt idx="190">
                  <c:v>559.61196675891904</c:v>
                </c:pt>
                <c:pt idx="191">
                  <c:v>565.68577627917705</c:v>
                </c:pt>
                <c:pt idx="192">
                  <c:v>571.71820022480904</c:v>
                </c:pt>
                <c:pt idx="193">
                  <c:v>577.70528176074697</c:v>
                </c:pt>
                <c:pt idx="194">
                  <c:v>583.64330042948598</c:v>
                </c:pt>
                <c:pt idx="195">
                  <c:v>589.52877522242295</c:v>
                </c:pt>
                <c:pt idx="196">
                  <c:v>595.35846598181195</c:v>
                </c:pt>
                <c:pt idx="197">
                  <c:v>601.12937324184998</c:v>
                </c:pt>
                <c:pt idx="198">
                  <c:v>606.83873662758697</c:v>
                </c:pt>
                <c:pt idx="199">
                  <c:v>612.484031937586</c:v>
                </c:pt>
                <c:pt idx="200">
                  <c:v>618.06296704076203</c:v>
                </c:pt>
                <c:pt idx="201">
                  <c:v>623.57347671974401</c:v>
                </c:pt>
                <c:pt idx="202">
                  <c:v>629.013716592788</c:v>
                </c:pt>
                <c:pt idx="203">
                  <c:v>634.38205624393402</c:v>
                </c:pt>
                <c:pt idx="204">
                  <c:v>639.67707168710899</c:v>
                </c:pt>
                <c:pt idx="205">
                  <c:v>644.89753728845301</c:v>
                </c:pt>
                <c:pt idx="206">
                  <c:v>650.04413595580797</c:v>
                </c:pt>
                <c:pt idx="207">
                  <c:v>655.11353219377497</c:v>
                </c:pt>
                <c:pt idx="208">
                  <c:v>660.10909856268995</c:v>
                </c:pt>
                <c:pt idx="209">
                  <c:v>665.03225995878802</c:v>
                </c:pt>
                <c:pt idx="210">
                  <c:v>669.884415249423</c:v>
                </c:pt>
                <c:pt idx="211">
                  <c:v>674.66693724472998</c:v>
                </c:pt>
                <c:pt idx="212">
                  <c:v>679.38117272715897</c:v>
                </c:pt>
                <c:pt idx="213">
                  <c:v>684.02844253298304</c:v>
                </c:pt>
                <c:pt idx="214">
                  <c:v>688.61004168029206</c:v>
                </c:pt>
                <c:pt idx="215">
                  <c:v>693.12723953846796</c:v>
                </c:pt>
                <c:pt idx="216">
                  <c:v>697.58128003449599</c:v>
                </c:pt>
                <c:pt idx="217">
                  <c:v>701.97338189186496</c:v>
                </c:pt>
                <c:pt idx="218">
                  <c:v>706.30473889816506</c:v>
                </c:pt>
                <c:pt idx="219">
                  <c:v>710.57652019779596</c:v>
                </c:pt>
                <c:pt idx="220">
                  <c:v>714.78987060654003</c:v>
                </c:pt>
                <c:pt idx="221">
                  <c:v>718.94591094498105</c:v>
                </c:pt>
                <c:pt idx="222">
                  <c:v>723.04701557886199</c:v>
                </c:pt>
                <c:pt idx="223">
                  <c:v>727.09147916478503</c:v>
                </c:pt>
                <c:pt idx="224">
                  <c:v>731.08186276617005</c:v>
                </c:pt>
                <c:pt idx="225">
                  <c:v>735.01919459586395</c:v>
                </c:pt>
                <c:pt idx="226">
                  <c:v>738.904480740022</c:v>
                </c:pt>
                <c:pt idx="227">
                  <c:v>742.73870555553901</c:v>
                </c:pt>
                <c:pt idx="228">
                  <c:v>746.52283207175503</c:v>
                </c:pt>
                <c:pt idx="229">
                  <c:v>750.257802395064</c:v>
                </c:pt>
                <c:pt idx="230">
                  <c:v>753.94453811520304</c:v>
                </c:pt>
                <c:pt idx="231">
                  <c:v>757.58394071212103</c:v>
                </c:pt>
                <c:pt idx="232">
                  <c:v>761.17689196243305</c:v>
                </c:pt>
                <c:pt idx="233">
                  <c:v>764.72425434458103</c:v>
                </c:pt>
                <c:pt idx="234">
                  <c:v>768.22687144192503</c:v>
                </c:pt>
                <c:pt idx="235">
                  <c:v>771.685568343054</c:v>
                </c:pt>
                <c:pt idx="236">
                  <c:v>775.10115203871806</c:v>
                </c:pt>
                <c:pt idx="237">
                  <c:v>778.47557495755905</c:v>
                </c:pt>
                <c:pt idx="238">
                  <c:v>781.80711049656804</c:v>
                </c:pt>
                <c:pt idx="239">
                  <c:v>785.09785497464497</c:v>
                </c:pt>
                <c:pt idx="240">
                  <c:v>788.34854669011702</c:v>
                </c:pt>
                <c:pt idx="241">
                  <c:v>791.55990776595297</c:v>
                </c:pt>
                <c:pt idx="242">
                  <c:v>794.73264451705199</c:v>
                </c:pt>
                <c:pt idx="243">
                  <c:v>797.86744781156494</c:v>
                </c:pt>
                <c:pt idx="244">
                  <c:v>800.96499342607899</c:v>
                </c:pt>
                <c:pt idx="245">
                  <c:v>804.02594239450502</c:v>
                </c:pt>
                <c:pt idx="246">
                  <c:v>807.05094135056902</c:v>
                </c:pt>
                <c:pt idx="247">
                  <c:v>810.04062286380304</c:v>
                </c:pt>
                <c:pt idx="248">
                  <c:v>812.99560576898705</c:v>
                </c:pt>
                <c:pt idx="249">
                  <c:v>815.91649548899102</c:v>
                </c:pt>
                <c:pt idx="250">
                  <c:v>818.80388435100701</c:v>
                </c:pt>
                <c:pt idx="251">
                  <c:v>821.65835189616496</c:v>
                </c:pt>
                <c:pt idx="252">
                  <c:v>824.48046518253</c:v>
                </c:pt>
                <c:pt idx="253">
                  <c:v>827.271689210354</c:v>
                </c:pt>
                <c:pt idx="254">
                  <c:v>830.03061737828102</c:v>
                </c:pt>
                <c:pt idx="255">
                  <c:v>832.75882461912704</c:v>
                </c:pt>
                <c:pt idx="256">
                  <c:v>835.45683083079598</c:v>
                </c:pt>
                <c:pt idx="257">
                  <c:v>838.12514484944404</c:v>
                </c:pt>
                <c:pt idx="258">
                  <c:v>840.76426471374396</c:v>
                </c:pt>
                <c:pt idx="259">
                  <c:v>843.37467792294603</c:v>
                </c:pt>
                <c:pt idx="260">
                  <c:v>845.956861688858</c:v>
                </c:pt>
                <c:pt idx="261">
                  <c:v>848.51128318180895</c:v>
                </c:pt>
                <c:pt idx="262">
                  <c:v>851.03839977071505</c:v>
                </c:pt>
                <c:pt idx="263">
                  <c:v>853.53865925733896</c:v>
                </c:pt>
                <c:pt idx="264">
                  <c:v>856.01250010485398</c:v>
                </c:pt>
                <c:pt idx="265">
                  <c:v>858.46035166081504</c:v>
                </c:pt>
                <c:pt idx="266">
                  <c:v>860.882634374644</c:v>
                </c:pt>
                <c:pt idx="267">
                  <c:v>863.279760009744</c:v>
                </c:pt>
                <c:pt idx="268">
                  <c:v>865.65213185034997</c:v>
                </c:pt>
                <c:pt idx="269">
                  <c:v>868.00086991661396</c:v>
                </c:pt>
                <c:pt idx="270">
                  <c:v>870.32481221412195</c:v>
                </c:pt>
                <c:pt idx="271">
                  <c:v>872.62516462894496</c:v>
                </c:pt>
                <c:pt idx="272">
                  <c:v>874.902298409173</c:v>
                </c:pt>
                <c:pt idx="273">
                  <c:v>877.156577285548</c:v>
                </c:pt>
                <c:pt idx="274">
                  <c:v>879.38835764897601</c:v>
                </c:pt>
                <c:pt idx="275">
                  <c:v>881.59798872353497</c:v>
                </c:pt>
                <c:pt idx="276">
                  <c:v>883.78581273510804</c:v>
                </c:pt>
                <c:pt idx="277">
                  <c:v>885.95216507572502</c:v>
                </c:pt>
                <c:pt idx="278">
                  <c:v>888.09737446373595</c:v>
                </c:pt>
                <c:pt idx="279">
                  <c:v>890.22176309990596</c:v>
                </c:pt>
                <c:pt idx="280">
                  <c:v>892.32564681953397</c:v>
                </c:pt>
                <c:pt idx="281">
                  <c:v>894.40933524069703</c:v>
                </c:pt>
                <c:pt idx="282">
                  <c:v>896.47313190872501</c:v>
                </c:pt>
                <c:pt idx="283">
                  <c:v>898.51733443698197</c:v>
                </c:pt>
                <c:pt idx="284">
                  <c:v>900.54223464406198</c:v>
                </c:pt>
                <c:pt idx="285">
                  <c:v>902.54870643604204</c:v>
                </c:pt>
                <c:pt idx="286">
                  <c:v>904.53577788968505</c:v>
                </c:pt>
                <c:pt idx="287">
                  <c:v>906.50439116473797</c:v>
                </c:pt>
                <c:pt idx="288">
                  <c:v>908.45481614470998</c:v>
                </c:pt>
                <c:pt idx="289">
                  <c:v>910.38731755540698</c:v>
                </c:pt>
                <c:pt idx="290">
                  <c:v>912.30215508241304</c:v>
                </c:pt>
                <c:pt idx="291">
                  <c:v>914.19958348557896</c:v>
                </c:pt>
                <c:pt idx="292">
                  <c:v>916.07985271060602</c:v>
                </c:pt>
                <c:pt idx="293">
                  <c:v>917.94320799780496</c:v>
                </c:pt>
                <c:pt idx="294">
                  <c:v>919.78988998809996</c:v>
                </c:pt>
                <c:pt idx="295">
                  <c:v>921.62013482635598</c:v>
                </c:pt>
                <c:pt idx="296">
                  <c:v>923.43417426208305</c:v>
                </c:pt>
                <c:pt idx="297">
                  <c:v>925.23223574762301</c:v>
                </c:pt>
                <c:pt idx="298">
                  <c:v>927.01454253384497</c:v>
                </c:pt>
                <c:pt idx="299">
                  <c:v>928.78131376344197</c:v>
                </c:pt>
                <c:pt idx="300">
                  <c:v>930.78958005963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8869008"/>
        <c:axId val="538859760"/>
      </c:scatterChart>
      <c:valAx>
        <c:axId val="538873360"/>
        <c:scaling>
          <c:orientation val="minMax"/>
          <c:max val="17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8911235370803462"/>
              <c:y val="0.914956315289648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60304"/>
        <c:crosses val="autoZero"/>
        <c:crossBetween val="midCat"/>
        <c:majorUnit val="2"/>
      </c:valAx>
      <c:valAx>
        <c:axId val="538860304"/>
        <c:scaling>
          <c:orientation val="minMax"/>
          <c:max val="36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p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МПа</a:t>
                </a:r>
              </a:p>
            </c:rich>
          </c:tx>
          <c:layout>
            <c:manualLayout>
              <c:xMode val="edge"/>
              <c:yMode val="edge"/>
              <c:x val="9.3893011254839436E-3"/>
              <c:y val="1.6189221272554635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73360"/>
        <c:crosses val="autoZero"/>
        <c:crossBetween val="midCat"/>
        <c:majorUnit val="60"/>
      </c:valAx>
      <c:valAx>
        <c:axId val="538859760"/>
        <c:scaling>
          <c:orientation val="minMax"/>
          <c:max val="1020"/>
          <c:min val="0"/>
        </c:scaling>
        <c:delete val="0"/>
        <c:axPos val="r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v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м/с</a:t>
                </a:r>
              </a:p>
            </c:rich>
          </c:tx>
          <c:layout>
            <c:manualLayout>
              <c:xMode val="edge"/>
              <c:yMode val="edge"/>
              <c:x val="0.85250960493468153"/>
              <c:y val="1.5578584995251662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69008"/>
        <c:crosses val="max"/>
        <c:crossBetween val="midCat"/>
        <c:majorUnit val="170"/>
      </c:valAx>
      <c:valAx>
        <c:axId val="53886900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3885976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4.1814650255686925E-2"/>
          <c:y val="8.4425451092117756E-2"/>
          <c:w val="0.87731919191919194"/>
          <c:h val="0.81874145299145296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'поперечные oxz'!$B$1:$GJM$1</c:f>
              <c:numCache>
                <c:formatCode>General</c:formatCode>
                <c:ptCount val="5004"/>
                <c:pt idx="0">
                  <c:v>0</c:v>
                </c:pt>
                <c:pt idx="1">
                  <c:v>2.0525116946188401E-2</c:v>
                </c:pt>
                <c:pt idx="2">
                  <c:v>4.10502338923769E-2</c:v>
                </c:pt>
                <c:pt idx="3">
                  <c:v>6.1575350838565301E-2</c:v>
                </c:pt>
                <c:pt idx="4">
                  <c:v>8.2100467784753703E-2</c:v>
                </c:pt>
                <c:pt idx="5">
                  <c:v>0.10262558473094199</c:v>
                </c:pt>
                <c:pt idx="6">
                  <c:v>0.12315070167713101</c:v>
                </c:pt>
                <c:pt idx="7">
                  <c:v>0.14367581862331899</c:v>
                </c:pt>
                <c:pt idx="8">
                  <c:v>0.16420093556950699</c:v>
                </c:pt>
                <c:pt idx="9">
                  <c:v>0.18472605251569599</c:v>
                </c:pt>
                <c:pt idx="10">
                  <c:v>0.20525116946188399</c:v>
                </c:pt>
                <c:pt idx="11">
                  <c:v>0.22577628640807301</c:v>
                </c:pt>
                <c:pt idx="12">
                  <c:v>0.24630140335426101</c:v>
                </c:pt>
                <c:pt idx="13">
                  <c:v>0.26682652030045001</c:v>
                </c:pt>
                <c:pt idx="14">
                  <c:v>0.28735163724663798</c:v>
                </c:pt>
                <c:pt idx="15">
                  <c:v>0.30787675419282601</c:v>
                </c:pt>
                <c:pt idx="16">
                  <c:v>0.32840187113901498</c:v>
                </c:pt>
                <c:pt idx="17">
                  <c:v>0.348926988085203</c:v>
                </c:pt>
                <c:pt idx="18">
                  <c:v>0.36945210503139198</c:v>
                </c:pt>
                <c:pt idx="19">
                  <c:v>0.38997722197758</c:v>
                </c:pt>
                <c:pt idx="20">
                  <c:v>0.41050233892376897</c:v>
                </c:pt>
                <c:pt idx="21">
                  <c:v>0.431027455869957</c:v>
                </c:pt>
                <c:pt idx="22">
                  <c:v>0.45155257281614503</c:v>
                </c:pt>
                <c:pt idx="23">
                  <c:v>0.472077689762334</c:v>
                </c:pt>
                <c:pt idx="24">
                  <c:v>0.49260280670852202</c:v>
                </c:pt>
                <c:pt idx="25">
                  <c:v>0.51312792365471105</c:v>
                </c:pt>
                <c:pt idx="26">
                  <c:v>0.53365304060089902</c:v>
                </c:pt>
                <c:pt idx="27">
                  <c:v>0.55417815754708799</c:v>
                </c:pt>
                <c:pt idx="28">
                  <c:v>0.57470327449327596</c:v>
                </c:pt>
                <c:pt idx="29">
                  <c:v>0.59522839143946404</c:v>
                </c:pt>
                <c:pt idx="30">
                  <c:v>0.61575350838565301</c:v>
                </c:pt>
                <c:pt idx="31">
                  <c:v>0.63627862533184099</c:v>
                </c:pt>
                <c:pt idx="32">
                  <c:v>0.65680374227802996</c:v>
                </c:pt>
                <c:pt idx="33">
                  <c:v>0.67732885922421804</c:v>
                </c:pt>
                <c:pt idx="34">
                  <c:v>0.69785397617040701</c:v>
                </c:pt>
                <c:pt idx="35">
                  <c:v>0.71837909311659498</c:v>
                </c:pt>
                <c:pt idx="36">
                  <c:v>0.73890421006278295</c:v>
                </c:pt>
                <c:pt idx="37">
                  <c:v>0.75942932700897203</c:v>
                </c:pt>
                <c:pt idx="38">
                  <c:v>0.77995444395516</c:v>
                </c:pt>
                <c:pt idx="39">
                  <c:v>0.80047956090134897</c:v>
                </c:pt>
                <c:pt idx="40">
                  <c:v>0.82100467784753695</c:v>
                </c:pt>
                <c:pt idx="41">
                  <c:v>0.84152979479372603</c:v>
                </c:pt>
                <c:pt idx="42">
                  <c:v>0.862054911739914</c:v>
                </c:pt>
                <c:pt idx="43">
                  <c:v>0.88258002868610197</c:v>
                </c:pt>
                <c:pt idx="44">
                  <c:v>0.90310514563229105</c:v>
                </c:pt>
                <c:pt idx="45">
                  <c:v>0.92363026257847902</c:v>
                </c:pt>
                <c:pt idx="46">
                  <c:v>0.94415537952466799</c:v>
                </c:pt>
                <c:pt idx="47">
                  <c:v>0.96468049647085596</c:v>
                </c:pt>
                <c:pt idx="48">
                  <c:v>0.98520561341704505</c:v>
                </c:pt>
                <c:pt idx="49">
                  <c:v>1.0057307303632299</c:v>
                </c:pt>
                <c:pt idx="50">
                  <c:v>1.0262558473094201</c:v>
                </c:pt>
                <c:pt idx="51">
                  <c:v>1.0467809642556101</c:v>
                </c:pt>
                <c:pt idx="52">
                  <c:v>1.0673060812018</c:v>
                </c:pt>
                <c:pt idx="53">
                  <c:v>1.08783119814799</c:v>
                </c:pt>
                <c:pt idx="54">
                  <c:v>1.10835631509418</c:v>
                </c:pt>
                <c:pt idx="55">
                  <c:v>1.12888143204036</c:v>
                </c:pt>
                <c:pt idx="56">
                  <c:v>1.1494065489865499</c:v>
                </c:pt>
                <c:pt idx="57">
                  <c:v>1.1699316659327399</c:v>
                </c:pt>
                <c:pt idx="58">
                  <c:v>1.1904567828789301</c:v>
                </c:pt>
                <c:pt idx="59">
                  <c:v>1.2109818998251201</c:v>
                </c:pt>
                <c:pt idx="60">
                  <c:v>1.23150701677131</c:v>
                </c:pt>
                <c:pt idx="61">
                  <c:v>1.25203213371749</c:v>
                </c:pt>
                <c:pt idx="62">
                  <c:v>1.27255725066368</c:v>
                </c:pt>
                <c:pt idx="63">
                  <c:v>1.2930823676098699</c:v>
                </c:pt>
                <c:pt idx="64">
                  <c:v>1.3136074845560599</c:v>
                </c:pt>
                <c:pt idx="65">
                  <c:v>1.3341326015022501</c:v>
                </c:pt>
                <c:pt idx="66">
                  <c:v>1.3546577184484401</c:v>
                </c:pt>
                <c:pt idx="67">
                  <c:v>1.3751828353946201</c:v>
                </c:pt>
                <c:pt idx="68">
                  <c:v>1.39570795234081</c:v>
                </c:pt>
                <c:pt idx="69">
                  <c:v>1.416233069287</c:v>
                </c:pt>
                <c:pt idx="70">
                  <c:v>1.43675818623319</c:v>
                </c:pt>
                <c:pt idx="71">
                  <c:v>1.4572833031793799</c:v>
                </c:pt>
                <c:pt idx="72">
                  <c:v>1.4778084201255699</c:v>
                </c:pt>
                <c:pt idx="73">
                  <c:v>1.4983335370717601</c:v>
                </c:pt>
                <c:pt idx="74">
                  <c:v>1.5188586540179401</c:v>
                </c:pt>
                <c:pt idx="75">
                  <c:v>1.53938377096413</c:v>
                </c:pt>
                <c:pt idx="76">
                  <c:v>1.55990888791032</c:v>
                </c:pt>
                <c:pt idx="77">
                  <c:v>1.58043400485651</c:v>
                </c:pt>
                <c:pt idx="78">
                  <c:v>1.6009591218026999</c:v>
                </c:pt>
                <c:pt idx="79">
                  <c:v>1.6214842387488899</c:v>
                </c:pt>
                <c:pt idx="80">
                  <c:v>1.6420093556950699</c:v>
                </c:pt>
                <c:pt idx="81">
                  <c:v>1.6625344726412601</c:v>
                </c:pt>
                <c:pt idx="82">
                  <c:v>1.6830595895874501</c:v>
                </c:pt>
                <c:pt idx="83">
                  <c:v>1.70358470653364</c:v>
                </c:pt>
                <c:pt idx="84">
                  <c:v>1.72410982347983</c:v>
                </c:pt>
                <c:pt idx="85">
                  <c:v>1.74463494042602</c:v>
                </c:pt>
                <c:pt idx="86">
                  <c:v>1.7651600573721999</c:v>
                </c:pt>
                <c:pt idx="87">
                  <c:v>1.7856851743183899</c:v>
                </c:pt>
                <c:pt idx="88">
                  <c:v>1.8062102912645801</c:v>
                </c:pt>
                <c:pt idx="89">
                  <c:v>1.8267354082107701</c:v>
                </c:pt>
                <c:pt idx="90">
                  <c:v>1.84726052515696</c:v>
                </c:pt>
                <c:pt idx="91">
                  <c:v>1.86778564210315</c:v>
                </c:pt>
                <c:pt idx="92">
                  <c:v>1.88831075904934</c:v>
                </c:pt>
                <c:pt idx="93">
                  <c:v>1.90883587599552</c:v>
                </c:pt>
                <c:pt idx="94">
                  <c:v>1.9293609929417099</c:v>
                </c:pt>
                <c:pt idx="95">
                  <c:v>1.9498861098878999</c:v>
                </c:pt>
                <c:pt idx="96">
                  <c:v>1.9704112268340901</c:v>
                </c:pt>
                <c:pt idx="97">
                  <c:v>1.9909363437802801</c:v>
                </c:pt>
                <c:pt idx="98">
                  <c:v>2.01146146072647</c:v>
                </c:pt>
                <c:pt idx="99">
                  <c:v>2.03198657767265</c:v>
                </c:pt>
                <c:pt idx="100">
                  <c:v>2.0525116946188402</c:v>
                </c:pt>
                <c:pt idx="101">
                  <c:v>2.0730368115650299</c:v>
                </c:pt>
                <c:pt idx="102">
                  <c:v>2.0935619285112201</c:v>
                </c:pt>
                <c:pt idx="103">
                  <c:v>2.1140870454574099</c:v>
                </c:pt>
                <c:pt idx="104">
                  <c:v>2.1346121624036001</c:v>
                </c:pt>
                <c:pt idx="105">
                  <c:v>2.1551372793497801</c:v>
                </c:pt>
                <c:pt idx="106">
                  <c:v>2.1756623962959698</c:v>
                </c:pt>
                <c:pt idx="107">
                  <c:v>2.19618751324216</c:v>
                </c:pt>
                <c:pt idx="108">
                  <c:v>2.2167126301883502</c:v>
                </c:pt>
                <c:pt idx="109">
                  <c:v>2.2372377471345399</c:v>
                </c:pt>
                <c:pt idx="110">
                  <c:v>2.2577628640807301</c:v>
                </c:pt>
                <c:pt idx="111">
                  <c:v>2.2782879810269199</c:v>
                </c:pt>
                <c:pt idx="112">
                  <c:v>2.2988130979730999</c:v>
                </c:pt>
                <c:pt idx="113">
                  <c:v>2.31933821491929</c:v>
                </c:pt>
                <c:pt idx="114">
                  <c:v>2.3398633318654798</c:v>
                </c:pt>
                <c:pt idx="115">
                  <c:v>2.36038844881167</c:v>
                </c:pt>
                <c:pt idx="116">
                  <c:v>2.3809135657578602</c:v>
                </c:pt>
                <c:pt idx="117">
                  <c:v>2.4014386827040499</c:v>
                </c:pt>
                <c:pt idx="118">
                  <c:v>2.4219637996502299</c:v>
                </c:pt>
                <c:pt idx="119">
                  <c:v>2.4424889165964201</c:v>
                </c:pt>
                <c:pt idx="120">
                  <c:v>2.4630140335426098</c:v>
                </c:pt>
                <c:pt idx="121">
                  <c:v>2.4835391504888</c:v>
                </c:pt>
                <c:pt idx="122">
                  <c:v>2.5040642674349902</c:v>
                </c:pt>
                <c:pt idx="123">
                  <c:v>2.52458938438118</c:v>
                </c:pt>
                <c:pt idx="124">
                  <c:v>2.5451145013273702</c:v>
                </c:pt>
                <c:pt idx="125">
                  <c:v>2.5656396182735501</c:v>
                </c:pt>
                <c:pt idx="126">
                  <c:v>2.5861647352197399</c:v>
                </c:pt>
                <c:pt idx="127">
                  <c:v>2.6066898521659301</c:v>
                </c:pt>
                <c:pt idx="128">
                  <c:v>2.6272149691121198</c:v>
                </c:pt>
                <c:pt idx="129">
                  <c:v>2.64774008605831</c:v>
                </c:pt>
                <c:pt idx="130">
                  <c:v>2.6682652030045002</c:v>
                </c:pt>
                <c:pt idx="131">
                  <c:v>2.6887903199506802</c:v>
                </c:pt>
                <c:pt idx="132">
                  <c:v>2.7093154368968699</c:v>
                </c:pt>
                <c:pt idx="133">
                  <c:v>2.7298405538430601</c:v>
                </c:pt>
                <c:pt idx="134">
                  <c:v>2.7503656707892499</c:v>
                </c:pt>
                <c:pt idx="135">
                  <c:v>2.7708907877354401</c:v>
                </c:pt>
                <c:pt idx="136">
                  <c:v>2.7914159046816298</c:v>
                </c:pt>
                <c:pt idx="137">
                  <c:v>2.8119410216278098</c:v>
                </c:pt>
                <c:pt idx="138">
                  <c:v>2.832466138574</c:v>
                </c:pt>
                <c:pt idx="139">
                  <c:v>2.8529912555201902</c:v>
                </c:pt>
                <c:pt idx="140">
                  <c:v>2.8735163724663799</c:v>
                </c:pt>
                <c:pt idx="141">
                  <c:v>2.8940414894125701</c:v>
                </c:pt>
                <c:pt idx="142">
                  <c:v>2.9145666063587599</c:v>
                </c:pt>
                <c:pt idx="143">
                  <c:v>2.9350917233049501</c:v>
                </c:pt>
                <c:pt idx="144">
                  <c:v>2.95561684025113</c:v>
                </c:pt>
                <c:pt idx="145">
                  <c:v>2.9761419571973202</c:v>
                </c:pt>
                <c:pt idx="146">
                  <c:v>2.99666707414351</c:v>
                </c:pt>
                <c:pt idx="147">
                  <c:v>3.0171921910897002</c:v>
                </c:pt>
                <c:pt idx="148">
                  <c:v>3.0377173080358899</c:v>
                </c:pt>
                <c:pt idx="149">
                  <c:v>3.0582424249820801</c:v>
                </c:pt>
                <c:pt idx="150">
                  <c:v>3.0787675419282601</c:v>
                </c:pt>
                <c:pt idx="151">
                  <c:v>3.0992926588744498</c:v>
                </c:pt>
                <c:pt idx="152">
                  <c:v>3.11981777582064</c:v>
                </c:pt>
                <c:pt idx="153">
                  <c:v>3.1403428927668302</c:v>
                </c:pt>
                <c:pt idx="154">
                  <c:v>3.16086800971302</c:v>
                </c:pt>
                <c:pt idx="155">
                  <c:v>3.1813931266592101</c:v>
                </c:pt>
                <c:pt idx="156">
                  <c:v>3.2019182436053999</c:v>
                </c:pt>
                <c:pt idx="157">
                  <c:v>3.2224433605515799</c:v>
                </c:pt>
                <c:pt idx="158">
                  <c:v>3.2429684774977701</c:v>
                </c:pt>
                <c:pt idx="159">
                  <c:v>3.2634935944439598</c:v>
                </c:pt>
                <c:pt idx="160">
                  <c:v>3.28401871139015</c:v>
                </c:pt>
                <c:pt idx="161">
                  <c:v>3.3045438283363402</c:v>
                </c:pt>
                <c:pt idx="162">
                  <c:v>3.3250689452825299</c:v>
                </c:pt>
                <c:pt idx="163">
                  <c:v>3.3455940622287099</c:v>
                </c:pt>
                <c:pt idx="164">
                  <c:v>3.3661191791749001</c:v>
                </c:pt>
                <c:pt idx="165">
                  <c:v>3.3866442961210899</c:v>
                </c:pt>
                <c:pt idx="166">
                  <c:v>3.4071694130672801</c:v>
                </c:pt>
                <c:pt idx="167">
                  <c:v>3.4276945300134698</c:v>
                </c:pt>
                <c:pt idx="168">
                  <c:v>3.44821964695966</c:v>
                </c:pt>
                <c:pt idx="169">
                  <c:v>3.46874476390584</c:v>
                </c:pt>
                <c:pt idx="170">
                  <c:v>3.4892698808520302</c:v>
                </c:pt>
                <c:pt idx="171">
                  <c:v>3.5097949977982199</c:v>
                </c:pt>
                <c:pt idx="172">
                  <c:v>3.5303201147444101</c:v>
                </c:pt>
                <c:pt idx="173">
                  <c:v>3.5508452316905998</c:v>
                </c:pt>
                <c:pt idx="174">
                  <c:v>3.57137034863679</c:v>
                </c:pt>
                <c:pt idx="175">
                  <c:v>3.59189546558297</c:v>
                </c:pt>
                <c:pt idx="176">
                  <c:v>3.6124205825291602</c:v>
                </c:pt>
                <c:pt idx="177">
                  <c:v>3.63294569947535</c:v>
                </c:pt>
                <c:pt idx="178">
                  <c:v>3.6534708164215401</c:v>
                </c:pt>
                <c:pt idx="179">
                  <c:v>3.6739959333677299</c:v>
                </c:pt>
                <c:pt idx="180">
                  <c:v>3.6945210503139201</c:v>
                </c:pt>
                <c:pt idx="181">
                  <c:v>3.7150461672601098</c:v>
                </c:pt>
                <c:pt idx="182">
                  <c:v>3.7355712842062898</c:v>
                </c:pt>
                <c:pt idx="183">
                  <c:v>3.75609640115248</c:v>
                </c:pt>
                <c:pt idx="184">
                  <c:v>3.7766215180986702</c:v>
                </c:pt>
                <c:pt idx="185">
                  <c:v>3.7971466350448599</c:v>
                </c:pt>
                <c:pt idx="186">
                  <c:v>3.8176717519910501</c:v>
                </c:pt>
                <c:pt idx="187">
                  <c:v>3.8381968689372399</c:v>
                </c:pt>
                <c:pt idx="188">
                  <c:v>3.8587219858834199</c:v>
                </c:pt>
                <c:pt idx="189">
                  <c:v>3.87924710282961</c:v>
                </c:pt>
                <c:pt idx="190">
                  <c:v>3.8997722197757998</c:v>
                </c:pt>
                <c:pt idx="191">
                  <c:v>3.92029733672199</c:v>
                </c:pt>
                <c:pt idx="192">
                  <c:v>3.9408224536681802</c:v>
                </c:pt>
                <c:pt idx="193">
                  <c:v>3.9613475706143699</c:v>
                </c:pt>
                <c:pt idx="194">
                  <c:v>3.9818726875605601</c:v>
                </c:pt>
                <c:pt idx="195">
                  <c:v>4.0023978045067397</c:v>
                </c:pt>
                <c:pt idx="196">
                  <c:v>4.0229229214529303</c:v>
                </c:pt>
                <c:pt idx="197">
                  <c:v>4.04344803839912</c:v>
                </c:pt>
                <c:pt idx="198">
                  <c:v>4.0639731553453098</c:v>
                </c:pt>
                <c:pt idx="199">
                  <c:v>4.0844982722915004</c:v>
                </c:pt>
                <c:pt idx="200">
                  <c:v>4.1050233892376902</c:v>
                </c:pt>
                <c:pt idx="201">
                  <c:v>4.1255485061838701</c:v>
                </c:pt>
                <c:pt idx="202">
                  <c:v>4.1460736231300599</c:v>
                </c:pt>
                <c:pt idx="203">
                  <c:v>4.1665987400762496</c:v>
                </c:pt>
                <c:pt idx="204">
                  <c:v>4.1871238570224403</c:v>
                </c:pt>
                <c:pt idx="205">
                  <c:v>4.20764897396863</c:v>
                </c:pt>
                <c:pt idx="206">
                  <c:v>4.2281740909148198</c:v>
                </c:pt>
                <c:pt idx="207">
                  <c:v>4.2486992078610104</c:v>
                </c:pt>
                <c:pt idx="208">
                  <c:v>4.2692243248071904</c:v>
                </c:pt>
                <c:pt idx="209">
                  <c:v>4.2897494417533801</c:v>
                </c:pt>
                <c:pt idx="210">
                  <c:v>4.3102745586995699</c:v>
                </c:pt>
                <c:pt idx="211">
                  <c:v>4.3307996756457596</c:v>
                </c:pt>
                <c:pt idx="212">
                  <c:v>4.3513247925919503</c:v>
                </c:pt>
                <c:pt idx="213">
                  <c:v>4.37184990953814</c:v>
                </c:pt>
                <c:pt idx="214">
                  <c:v>4.39237502648432</c:v>
                </c:pt>
                <c:pt idx="215">
                  <c:v>4.4129001434305097</c:v>
                </c:pt>
                <c:pt idx="216">
                  <c:v>4.4334252603767004</c:v>
                </c:pt>
                <c:pt idx="217">
                  <c:v>4.4539503773228901</c:v>
                </c:pt>
                <c:pt idx="218">
                  <c:v>4.4744754942690799</c:v>
                </c:pt>
                <c:pt idx="219">
                  <c:v>4.4950006112152696</c:v>
                </c:pt>
                <c:pt idx="220">
                  <c:v>4.5155257281614496</c:v>
                </c:pt>
                <c:pt idx="221">
                  <c:v>4.5360508451076402</c:v>
                </c:pt>
                <c:pt idx="222">
                  <c:v>4.55657596205383</c:v>
                </c:pt>
                <c:pt idx="223">
                  <c:v>4.5771010790000197</c:v>
                </c:pt>
                <c:pt idx="224">
                  <c:v>4.5976261959462104</c:v>
                </c:pt>
                <c:pt idx="225">
                  <c:v>4.6181513128924001</c:v>
                </c:pt>
                <c:pt idx="226">
                  <c:v>4.6386764298385899</c:v>
                </c:pt>
                <c:pt idx="227">
                  <c:v>4.6592015467847698</c:v>
                </c:pt>
                <c:pt idx="228">
                  <c:v>4.6797266637309596</c:v>
                </c:pt>
                <c:pt idx="229">
                  <c:v>4.7002517806771502</c:v>
                </c:pt>
                <c:pt idx="230">
                  <c:v>4.72077689762334</c:v>
                </c:pt>
                <c:pt idx="231">
                  <c:v>4.7413020145695297</c:v>
                </c:pt>
                <c:pt idx="232">
                  <c:v>4.7618271315157203</c:v>
                </c:pt>
                <c:pt idx="233">
                  <c:v>4.7823522484619003</c:v>
                </c:pt>
                <c:pt idx="234">
                  <c:v>4.8028773654080901</c:v>
                </c:pt>
                <c:pt idx="235">
                  <c:v>4.8234024823542798</c:v>
                </c:pt>
                <c:pt idx="236">
                  <c:v>4.8439275993004696</c:v>
                </c:pt>
                <c:pt idx="237">
                  <c:v>4.8644527162466602</c:v>
                </c:pt>
                <c:pt idx="238">
                  <c:v>4.8849778331928499</c:v>
                </c:pt>
                <c:pt idx="239">
                  <c:v>4.9055029501390299</c:v>
                </c:pt>
                <c:pt idx="240">
                  <c:v>4.9260280670852197</c:v>
                </c:pt>
                <c:pt idx="241">
                  <c:v>4.9465531840314103</c:v>
                </c:pt>
                <c:pt idx="242">
                  <c:v>4.9670783009776001</c:v>
                </c:pt>
                <c:pt idx="243">
                  <c:v>4.9876034179237898</c:v>
                </c:pt>
                <c:pt idx="244">
                  <c:v>5.0081285348699804</c:v>
                </c:pt>
                <c:pt idx="245">
                  <c:v>5.0286536518161604</c:v>
                </c:pt>
                <c:pt idx="246">
                  <c:v>5.0491787687623502</c:v>
                </c:pt>
                <c:pt idx="247">
                  <c:v>5.0697038857085399</c:v>
                </c:pt>
                <c:pt idx="248">
                  <c:v>5.0902290026547297</c:v>
                </c:pt>
                <c:pt idx="249">
                  <c:v>5.1107541196009203</c:v>
                </c:pt>
                <c:pt idx="250">
                  <c:v>5.13127923654711</c:v>
                </c:pt>
                <c:pt idx="251">
                  <c:v>5.1518043534932998</c:v>
                </c:pt>
                <c:pt idx="252">
                  <c:v>5.1723294704394798</c:v>
                </c:pt>
                <c:pt idx="253">
                  <c:v>5.1928545873856704</c:v>
                </c:pt>
                <c:pt idx="254">
                  <c:v>5.2133797043318602</c:v>
                </c:pt>
                <c:pt idx="255">
                  <c:v>5.2339048212780499</c:v>
                </c:pt>
                <c:pt idx="256">
                  <c:v>5.2544299382242396</c:v>
                </c:pt>
                <c:pt idx="257">
                  <c:v>5.2749550551704303</c:v>
                </c:pt>
                <c:pt idx="258">
                  <c:v>5.2954801721166103</c:v>
                </c:pt>
                <c:pt idx="259">
                  <c:v>5.3160052890628</c:v>
                </c:pt>
                <c:pt idx="260">
                  <c:v>5.3365304060089898</c:v>
                </c:pt>
                <c:pt idx="261">
                  <c:v>5.3570555229551804</c:v>
                </c:pt>
                <c:pt idx="262">
                  <c:v>5.3775806399013701</c:v>
                </c:pt>
                <c:pt idx="263">
                  <c:v>5.3981057568475599</c:v>
                </c:pt>
                <c:pt idx="264">
                  <c:v>5.4186308737937496</c:v>
                </c:pt>
                <c:pt idx="265">
                  <c:v>5.4391559907399296</c:v>
                </c:pt>
                <c:pt idx="266">
                  <c:v>5.4596811076861202</c:v>
                </c:pt>
                <c:pt idx="267">
                  <c:v>5.48020622463231</c:v>
                </c:pt>
                <c:pt idx="268">
                  <c:v>5.5007313415784997</c:v>
                </c:pt>
                <c:pt idx="269">
                  <c:v>5.5212564585246904</c:v>
                </c:pt>
                <c:pt idx="270">
                  <c:v>5.5417815754708801</c:v>
                </c:pt>
                <c:pt idx="271">
                  <c:v>5.5623066924170601</c:v>
                </c:pt>
                <c:pt idx="272">
                  <c:v>5.5828318093632499</c:v>
                </c:pt>
                <c:pt idx="273">
                  <c:v>5.6033569263094396</c:v>
                </c:pt>
                <c:pt idx="274">
                  <c:v>5.6238820432556302</c:v>
                </c:pt>
                <c:pt idx="275">
                  <c:v>5.64440716020182</c:v>
                </c:pt>
                <c:pt idx="276">
                  <c:v>5.6649322771480097</c:v>
                </c:pt>
                <c:pt idx="277">
                  <c:v>5.6854573940942004</c:v>
                </c:pt>
                <c:pt idx="278">
                  <c:v>5.7059825110403803</c:v>
                </c:pt>
                <c:pt idx="279">
                  <c:v>5.7265076279865701</c:v>
                </c:pt>
                <c:pt idx="280">
                  <c:v>5.7470327449327598</c:v>
                </c:pt>
                <c:pt idx="281">
                  <c:v>5.7675578618789496</c:v>
                </c:pt>
                <c:pt idx="282">
                  <c:v>5.7880829788251402</c:v>
                </c:pt>
                <c:pt idx="283">
                  <c:v>5.80860809577133</c:v>
                </c:pt>
                <c:pt idx="284">
                  <c:v>5.8291332127175099</c:v>
                </c:pt>
                <c:pt idx="285">
                  <c:v>5.8496583296636997</c:v>
                </c:pt>
                <c:pt idx="286">
                  <c:v>5.8701834466098903</c:v>
                </c:pt>
                <c:pt idx="287">
                  <c:v>5.8907085635560801</c:v>
                </c:pt>
                <c:pt idx="288">
                  <c:v>5.9112336805022698</c:v>
                </c:pt>
                <c:pt idx="289">
                  <c:v>5.9317587974484596</c:v>
                </c:pt>
                <c:pt idx="290">
                  <c:v>5.9522839143946404</c:v>
                </c:pt>
                <c:pt idx="291">
                  <c:v>5.9728090313408302</c:v>
                </c:pt>
                <c:pt idx="292">
                  <c:v>5.9933341482870199</c:v>
                </c:pt>
                <c:pt idx="293">
                  <c:v>6.0138592652332097</c:v>
                </c:pt>
                <c:pt idx="294">
                  <c:v>6.0343843821794003</c:v>
                </c:pt>
                <c:pt idx="295">
                  <c:v>6.0549094991255901</c:v>
                </c:pt>
                <c:pt idx="296">
                  <c:v>6.0754346160717798</c:v>
                </c:pt>
                <c:pt idx="297">
                  <c:v>6.0959597330179598</c:v>
                </c:pt>
                <c:pt idx="298">
                  <c:v>6.1164848499641504</c:v>
                </c:pt>
                <c:pt idx="299">
                  <c:v>6.1370099669103402</c:v>
                </c:pt>
                <c:pt idx="300">
                  <c:v>6.1575350838565299</c:v>
                </c:pt>
                <c:pt idx="301">
                  <c:v>6.1780602008027197</c:v>
                </c:pt>
                <c:pt idx="302">
                  <c:v>6.1985853177489103</c:v>
                </c:pt>
                <c:pt idx="303">
                  <c:v>6.2191104346950903</c:v>
                </c:pt>
                <c:pt idx="304">
                  <c:v>6.23963555164128</c:v>
                </c:pt>
                <c:pt idx="305">
                  <c:v>6.2601606685874698</c:v>
                </c:pt>
                <c:pt idx="306">
                  <c:v>6.2806857855336604</c:v>
                </c:pt>
                <c:pt idx="307">
                  <c:v>6.3012109024798502</c:v>
                </c:pt>
                <c:pt idx="308">
                  <c:v>6.3217360194260399</c:v>
                </c:pt>
                <c:pt idx="309">
                  <c:v>6.3422611363722199</c:v>
                </c:pt>
                <c:pt idx="310">
                  <c:v>6.3627862533184096</c:v>
                </c:pt>
                <c:pt idx="311">
                  <c:v>6.3833113702646003</c:v>
                </c:pt>
                <c:pt idx="312">
                  <c:v>6.40383648721079</c:v>
                </c:pt>
                <c:pt idx="313">
                  <c:v>6.4243616041569798</c:v>
                </c:pt>
                <c:pt idx="314">
                  <c:v>6.4448867211031704</c:v>
                </c:pt>
                <c:pt idx="315">
                  <c:v>6.4654118380493504</c:v>
                </c:pt>
                <c:pt idx="316">
                  <c:v>6.4859369549955401</c:v>
                </c:pt>
                <c:pt idx="317">
                  <c:v>6.5064620719417299</c:v>
                </c:pt>
                <c:pt idx="318">
                  <c:v>6.5269871888879196</c:v>
                </c:pt>
                <c:pt idx="319">
                  <c:v>6.5475123058341103</c:v>
                </c:pt>
                <c:pt idx="320">
                  <c:v>6.5680374227803</c:v>
                </c:pt>
                <c:pt idx="321">
                  <c:v>6.5885625397264898</c:v>
                </c:pt>
                <c:pt idx="322">
                  <c:v>6.6090876566726697</c:v>
                </c:pt>
                <c:pt idx="323">
                  <c:v>6.6296127736188604</c:v>
                </c:pt>
                <c:pt idx="324">
                  <c:v>6.6501378905650501</c:v>
                </c:pt>
                <c:pt idx="325">
                  <c:v>6.6706630075112399</c:v>
                </c:pt>
                <c:pt idx="326">
                  <c:v>6.6911881244574296</c:v>
                </c:pt>
                <c:pt idx="327">
                  <c:v>6.7117132414036202</c:v>
                </c:pt>
                <c:pt idx="328">
                  <c:v>6.7322383583498002</c:v>
                </c:pt>
                <c:pt idx="329">
                  <c:v>6.75276347529599</c:v>
                </c:pt>
                <c:pt idx="330">
                  <c:v>6.7732885922421797</c:v>
                </c:pt>
                <c:pt idx="331">
                  <c:v>6.7938137091883704</c:v>
                </c:pt>
                <c:pt idx="332">
                  <c:v>6.8143388261345601</c:v>
                </c:pt>
                <c:pt idx="333">
                  <c:v>6.8348639430807498</c:v>
                </c:pt>
                <c:pt idx="334">
                  <c:v>6.8553890600269396</c:v>
                </c:pt>
                <c:pt idx="335">
                  <c:v>6.8759141769731196</c:v>
                </c:pt>
                <c:pt idx="336">
                  <c:v>6.8964392939193102</c:v>
                </c:pt>
                <c:pt idx="337">
                  <c:v>6.9169644108655</c:v>
                </c:pt>
                <c:pt idx="338">
                  <c:v>6.9374895278116897</c:v>
                </c:pt>
                <c:pt idx="339">
                  <c:v>6.9580146447578803</c:v>
                </c:pt>
                <c:pt idx="340">
                  <c:v>6.9785397617040701</c:v>
                </c:pt>
                <c:pt idx="341">
                  <c:v>6.9990648786502501</c:v>
                </c:pt>
                <c:pt idx="342">
                  <c:v>7.0195899955964398</c:v>
                </c:pt>
                <c:pt idx="343">
                  <c:v>7.0401151125426296</c:v>
                </c:pt>
                <c:pt idx="344">
                  <c:v>7.0606402294888202</c:v>
                </c:pt>
                <c:pt idx="345">
                  <c:v>7.0811653464350099</c:v>
                </c:pt>
                <c:pt idx="346">
                  <c:v>7.1016904633811997</c:v>
                </c:pt>
                <c:pt idx="347">
                  <c:v>7.1222155803273903</c:v>
                </c:pt>
                <c:pt idx="348">
                  <c:v>7.1427406972735703</c:v>
                </c:pt>
                <c:pt idx="349">
                  <c:v>7.1632658142197601</c:v>
                </c:pt>
                <c:pt idx="350">
                  <c:v>7.1837909311659498</c:v>
                </c:pt>
                <c:pt idx="351">
                  <c:v>7.2043160481121404</c:v>
                </c:pt>
                <c:pt idx="352">
                  <c:v>7.2248411650583302</c:v>
                </c:pt>
                <c:pt idx="353">
                  <c:v>7.2453662820045199</c:v>
                </c:pt>
                <c:pt idx="354">
                  <c:v>7.2658913989506999</c:v>
                </c:pt>
                <c:pt idx="355">
                  <c:v>7.2864165158968897</c:v>
                </c:pt>
                <c:pt idx="356">
                  <c:v>7.3069416328430803</c:v>
                </c:pt>
                <c:pt idx="357">
                  <c:v>7.32746674978927</c:v>
                </c:pt>
                <c:pt idx="358">
                  <c:v>7.3479918667354598</c:v>
                </c:pt>
                <c:pt idx="359">
                  <c:v>7.3685169836816504</c:v>
                </c:pt>
                <c:pt idx="360">
                  <c:v>7.3890421006278304</c:v>
                </c:pt>
                <c:pt idx="361">
                  <c:v>7.4095672175740201</c:v>
                </c:pt>
                <c:pt idx="362">
                  <c:v>7.4300923345202099</c:v>
                </c:pt>
                <c:pt idx="363">
                  <c:v>7.4506174514663996</c:v>
                </c:pt>
                <c:pt idx="364">
                  <c:v>7.4711425684125903</c:v>
                </c:pt>
                <c:pt idx="365">
                  <c:v>7.49166768535878</c:v>
                </c:pt>
                <c:pt idx="366">
                  <c:v>7.5121928023049698</c:v>
                </c:pt>
                <c:pt idx="367">
                  <c:v>7.5327179192511498</c:v>
                </c:pt>
                <c:pt idx="368">
                  <c:v>7.5532430361973404</c:v>
                </c:pt>
                <c:pt idx="369">
                  <c:v>7.5737681531435301</c:v>
                </c:pt>
                <c:pt idx="370">
                  <c:v>7.5942932700897199</c:v>
                </c:pt>
                <c:pt idx="371">
                  <c:v>7.6148183870359096</c:v>
                </c:pt>
                <c:pt idx="372">
                  <c:v>7.6353435039821003</c:v>
                </c:pt>
                <c:pt idx="373">
                  <c:v>7.6558686209282802</c:v>
                </c:pt>
                <c:pt idx="374">
                  <c:v>7.67639373787447</c:v>
                </c:pt>
                <c:pt idx="375">
                  <c:v>7.6969188548206597</c:v>
                </c:pt>
                <c:pt idx="376">
                  <c:v>7.7174439717668504</c:v>
                </c:pt>
                <c:pt idx="377">
                  <c:v>7.7379690887130401</c:v>
                </c:pt>
                <c:pt idx="378">
                  <c:v>7.7584942056592299</c:v>
                </c:pt>
                <c:pt idx="379">
                  <c:v>7.7790193226054098</c:v>
                </c:pt>
                <c:pt idx="380">
                  <c:v>7.7995444395515996</c:v>
                </c:pt>
                <c:pt idx="381">
                  <c:v>7.8200695564977902</c:v>
                </c:pt>
                <c:pt idx="382">
                  <c:v>7.84059467344398</c:v>
                </c:pt>
                <c:pt idx="383">
                  <c:v>7.8611197903901697</c:v>
                </c:pt>
                <c:pt idx="384">
                  <c:v>7.8816449073363604</c:v>
                </c:pt>
                <c:pt idx="385">
                  <c:v>7.9021700242825501</c:v>
                </c:pt>
                <c:pt idx="386">
                  <c:v>7.9226951412287301</c:v>
                </c:pt>
                <c:pt idx="387">
                  <c:v>7.9432202581749198</c:v>
                </c:pt>
                <c:pt idx="388">
                  <c:v>7.9637453751211096</c:v>
                </c:pt>
                <c:pt idx="389">
                  <c:v>7.9842704920673002</c:v>
                </c:pt>
                <c:pt idx="390">
                  <c:v>8.00479560901349</c:v>
                </c:pt>
                <c:pt idx="391">
                  <c:v>8.0253207259596806</c:v>
                </c:pt>
                <c:pt idx="392">
                  <c:v>8.0458458429058606</c:v>
                </c:pt>
                <c:pt idx="393">
                  <c:v>8.0663709598520494</c:v>
                </c:pt>
                <c:pt idx="394">
                  <c:v>8.0868960767982401</c:v>
                </c:pt>
                <c:pt idx="395">
                  <c:v>8.1074211937444307</c:v>
                </c:pt>
                <c:pt idx="396">
                  <c:v>8.1279463106906196</c:v>
                </c:pt>
                <c:pt idx="397">
                  <c:v>8.1484714276368102</c:v>
                </c:pt>
                <c:pt idx="398">
                  <c:v>8.1689965445830008</c:v>
                </c:pt>
                <c:pt idx="399">
                  <c:v>8.1895216615291808</c:v>
                </c:pt>
                <c:pt idx="400">
                  <c:v>8.2100467784753697</c:v>
                </c:pt>
                <c:pt idx="401">
                  <c:v>8.2305718954215603</c:v>
                </c:pt>
                <c:pt idx="402">
                  <c:v>8.2510970123677492</c:v>
                </c:pt>
                <c:pt idx="403">
                  <c:v>8.2716221293139398</c:v>
                </c:pt>
                <c:pt idx="404">
                  <c:v>8.2921472462601304</c:v>
                </c:pt>
                <c:pt idx="405">
                  <c:v>8.3126723632063104</c:v>
                </c:pt>
                <c:pt idx="406">
                  <c:v>8.3331974801524993</c:v>
                </c:pt>
                <c:pt idx="407">
                  <c:v>8.3537225970986899</c:v>
                </c:pt>
                <c:pt idx="408">
                  <c:v>8.3742477140448806</c:v>
                </c:pt>
                <c:pt idx="409">
                  <c:v>8.3947728309910694</c:v>
                </c:pt>
                <c:pt idx="410">
                  <c:v>8.41529794793726</c:v>
                </c:pt>
                <c:pt idx="411">
                  <c:v>8.43582306488344</c:v>
                </c:pt>
                <c:pt idx="412">
                  <c:v>8.4563481818296307</c:v>
                </c:pt>
                <c:pt idx="413">
                  <c:v>8.4768732987758195</c:v>
                </c:pt>
                <c:pt idx="414">
                  <c:v>8.4973984157220102</c:v>
                </c:pt>
                <c:pt idx="415">
                  <c:v>8.5179235326682008</c:v>
                </c:pt>
                <c:pt idx="416">
                  <c:v>8.5384486496143897</c:v>
                </c:pt>
                <c:pt idx="417">
                  <c:v>8.5589737665605803</c:v>
                </c:pt>
                <c:pt idx="418">
                  <c:v>8.5794988835067603</c:v>
                </c:pt>
                <c:pt idx="419">
                  <c:v>8.6000240004529491</c:v>
                </c:pt>
                <c:pt idx="420">
                  <c:v>8.6205491173991398</c:v>
                </c:pt>
                <c:pt idx="421">
                  <c:v>8.6410742343453304</c:v>
                </c:pt>
                <c:pt idx="422">
                  <c:v>8.6615993512915193</c:v>
                </c:pt>
                <c:pt idx="423">
                  <c:v>8.6821244682377099</c:v>
                </c:pt>
                <c:pt idx="424">
                  <c:v>8.7026495851838899</c:v>
                </c:pt>
                <c:pt idx="425">
                  <c:v>8.7231747021300805</c:v>
                </c:pt>
                <c:pt idx="426">
                  <c:v>8.7436998190762694</c:v>
                </c:pt>
                <c:pt idx="427">
                  <c:v>8.76422493602246</c:v>
                </c:pt>
                <c:pt idx="428">
                  <c:v>8.7847500529686506</c:v>
                </c:pt>
                <c:pt idx="429">
                  <c:v>8.8052751699148395</c:v>
                </c:pt>
                <c:pt idx="430">
                  <c:v>8.8258002868610195</c:v>
                </c:pt>
                <c:pt idx="431">
                  <c:v>8.8463254038072101</c:v>
                </c:pt>
                <c:pt idx="432">
                  <c:v>8.8668505207534007</c:v>
                </c:pt>
                <c:pt idx="433">
                  <c:v>8.8873756376995896</c:v>
                </c:pt>
                <c:pt idx="434">
                  <c:v>8.9079007546457802</c:v>
                </c:pt>
                <c:pt idx="435">
                  <c:v>8.9284258715919709</c:v>
                </c:pt>
                <c:pt idx="436">
                  <c:v>8.9489509885381509</c:v>
                </c:pt>
                <c:pt idx="437">
                  <c:v>8.9694761054843397</c:v>
                </c:pt>
                <c:pt idx="438">
                  <c:v>8.9900012224305303</c:v>
                </c:pt>
                <c:pt idx="439">
                  <c:v>9.0105263393767192</c:v>
                </c:pt>
                <c:pt idx="440">
                  <c:v>9.0310514563229098</c:v>
                </c:pt>
                <c:pt idx="441">
                  <c:v>9.0515765732691005</c:v>
                </c:pt>
                <c:pt idx="442">
                  <c:v>9.0721016902152893</c:v>
                </c:pt>
                <c:pt idx="443">
                  <c:v>9.0926268071614693</c:v>
                </c:pt>
                <c:pt idx="444">
                  <c:v>9.11315192410766</c:v>
                </c:pt>
                <c:pt idx="445">
                  <c:v>9.1336770410538506</c:v>
                </c:pt>
                <c:pt idx="446">
                  <c:v>9.1542021580000394</c:v>
                </c:pt>
                <c:pt idx="447">
                  <c:v>9.1747272749462301</c:v>
                </c:pt>
                <c:pt idx="448">
                  <c:v>9.1952523918924207</c:v>
                </c:pt>
                <c:pt idx="449">
                  <c:v>9.2157775088386007</c:v>
                </c:pt>
                <c:pt idx="450">
                  <c:v>9.2363026257847896</c:v>
                </c:pt>
                <c:pt idx="451">
                  <c:v>9.2568277427309802</c:v>
                </c:pt>
                <c:pt idx="452">
                  <c:v>9.2773528596771708</c:v>
                </c:pt>
                <c:pt idx="453">
                  <c:v>9.2978779766233597</c:v>
                </c:pt>
                <c:pt idx="454">
                  <c:v>9.3184030935695503</c:v>
                </c:pt>
                <c:pt idx="455">
                  <c:v>9.3389282105157392</c:v>
                </c:pt>
                <c:pt idx="456">
                  <c:v>9.3594533274619192</c:v>
                </c:pt>
                <c:pt idx="457">
                  <c:v>9.3799784444081098</c:v>
                </c:pt>
                <c:pt idx="458">
                  <c:v>9.4005035613543004</c:v>
                </c:pt>
                <c:pt idx="459">
                  <c:v>9.4210286783004893</c:v>
                </c:pt>
                <c:pt idx="460">
                  <c:v>9.4415537952466799</c:v>
                </c:pt>
                <c:pt idx="461">
                  <c:v>9.4620789121928706</c:v>
                </c:pt>
                <c:pt idx="462">
                  <c:v>9.4826040291390505</c:v>
                </c:pt>
                <c:pt idx="463">
                  <c:v>9.5031291460852394</c:v>
                </c:pt>
                <c:pt idx="464">
                  <c:v>9.52365426303143</c:v>
                </c:pt>
                <c:pt idx="465">
                  <c:v>9.5441793799776207</c:v>
                </c:pt>
                <c:pt idx="466">
                  <c:v>9.5647044969238095</c:v>
                </c:pt>
                <c:pt idx="467">
                  <c:v>9.5852296138700002</c:v>
                </c:pt>
                <c:pt idx="468">
                  <c:v>9.6057547308161908</c:v>
                </c:pt>
                <c:pt idx="469">
                  <c:v>9.6262798477623708</c:v>
                </c:pt>
                <c:pt idx="470">
                  <c:v>9.6468049647085596</c:v>
                </c:pt>
                <c:pt idx="471">
                  <c:v>9.6673300816547503</c:v>
                </c:pt>
                <c:pt idx="472">
                  <c:v>9.6878551986009391</c:v>
                </c:pt>
                <c:pt idx="473">
                  <c:v>9.7083803155471298</c:v>
                </c:pt>
                <c:pt idx="474">
                  <c:v>9.7289054324933204</c:v>
                </c:pt>
                <c:pt idx="475">
                  <c:v>9.7494305494395004</c:v>
                </c:pt>
                <c:pt idx="476">
                  <c:v>9.7699556663856892</c:v>
                </c:pt>
                <c:pt idx="477">
                  <c:v>9.7904807833318799</c:v>
                </c:pt>
                <c:pt idx="478">
                  <c:v>9.8110059002780705</c:v>
                </c:pt>
                <c:pt idx="479">
                  <c:v>9.8315310172242594</c:v>
                </c:pt>
                <c:pt idx="480">
                  <c:v>9.85205613417045</c:v>
                </c:pt>
                <c:pt idx="481">
                  <c:v>9.8725812511166406</c:v>
                </c:pt>
                <c:pt idx="482">
                  <c:v>9.8931063680628206</c:v>
                </c:pt>
                <c:pt idx="483">
                  <c:v>9.9136314850090095</c:v>
                </c:pt>
                <c:pt idx="484">
                  <c:v>9.9341566019552001</c:v>
                </c:pt>
                <c:pt idx="485">
                  <c:v>9.9546817189013908</c:v>
                </c:pt>
                <c:pt idx="486">
                  <c:v>9.9752068358475796</c:v>
                </c:pt>
                <c:pt idx="487">
                  <c:v>9.9957319527937596</c:v>
                </c:pt>
                <c:pt idx="488">
                  <c:v>10.01625706974</c:v>
                </c:pt>
                <c:pt idx="489">
                  <c:v>10.0367821866861</c:v>
                </c:pt>
                <c:pt idx="490">
                  <c:v>10.0573073036323</c:v>
                </c:pt>
                <c:pt idx="491">
                  <c:v>10.077832420578501</c:v>
                </c:pt>
                <c:pt idx="492">
                  <c:v>10.0983575375247</c:v>
                </c:pt>
                <c:pt idx="493">
                  <c:v>10.1188826544709</c:v>
                </c:pt>
                <c:pt idx="494">
                  <c:v>10.139407771417099</c:v>
                </c:pt>
                <c:pt idx="495">
                  <c:v>10.159932888363301</c:v>
                </c:pt>
                <c:pt idx="496">
                  <c:v>10.1804580053095</c:v>
                </c:pt>
                <c:pt idx="497">
                  <c:v>10.2009831222557</c:v>
                </c:pt>
                <c:pt idx="498">
                  <c:v>10.2215082392018</c:v>
                </c:pt>
                <c:pt idx="499">
                  <c:v>10.242033356147999</c:v>
                </c:pt>
                <c:pt idx="500">
                  <c:v>10.262558473094201</c:v>
                </c:pt>
                <c:pt idx="501">
                  <c:v>10.2830835900404</c:v>
                </c:pt>
                <c:pt idx="502">
                  <c:v>10.3036087069866</c:v>
                </c:pt>
                <c:pt idx="503">
                  <c:v>10.324133823932801</c:v>
                </c:pt>
                <c:pt idx="504">
                  <c:v>10.344658940879</c:v>
                </c:pt>
                <c:pt idx="505">
                  <c:v>10.3651840578252</c:v>
                </c:pt>
                <c:pt idx="506">
                  <c:v>10.3857091747713</c:v>
                </c:pt>
                <c:pt idx="507">
                  <c:v>10.406234291717499</c:v>
                </c:pt>
                <c:pt idx="508">
                  <c:v>10.426759408663701</c:v>
                </c:pt>
                <c:pt idx="509">
                  <c:v>10.4472845256099</c:v>
                </c:pt>
                <c:pt idx="510">
                  <c:v>10.4678096425561</c:v>
                </c:pt>
                <c:pt idx="511">
                  <c:v>10.488334759502299</c:v>
                </c:pt>
                <c:pt idx="512">
                  <c:v>10.508859876448501</c:v>
                </c:pt>
                <c:pt idx="513">
                  <c:v>10.5293849933947</c:v>
                </c:pt>
                <c:pt idx="514">
                  <c:v>10.5499101103409</c:v>
                </c:pt>
                <c:pt idx="515">
                  <c:v>10.570435227287</c:v>
                </c:pt>
                <c:pt idx="516">
                  <c:v>10.590960344233199</c:v>
                </c:pt>
                <c:pt idx="517">
                  <c:v>10.611485461179401</c:v>
                </c:pt>
                <c:pt idx="518">
                  <c:v>10.6320105781256</c:v>
                </c:pt>
                <c:pt idx="519">
                  <c:v>10.6525356950718</c:v>
                </c:pt>
                <c:pt idx="520">
                  <c:v>10.673060812018001</c:v>
                </c:pt>
                <c:pt idx="521">
                  <c:v>10.6935859289642</c:v>
                </c:pt>
                <c:pt idx="522">
                  <c:v>10.7141110459104</c:v>
                </c:pt>
                <c:pt idx="523">
                  <c:v>10.7346361628565</c:v>
                </c:pt>
                <c:pt idx="524">
                  <c:v>10.755161279802699</c:v>
                </c:pt>
                <c:pt idx="525">
                  <c:v>10.775686396748901</c:v>
                </c:pt>
                <c:pt idx="526">
                  <c:v>10.7962115136951</c:v>
                </c:pt>
                <c:pt idx="527">
                  <c:v>10.8167366306413</c:v>
                </c:pt>
                <c:pt idx="528">
                  <c:v>10.837261747587499</c:v>
                </c:pt>
                <c:pt idx="529">
                  <c:v>10.857786864533701</c:v>
                </c:pt>
                <c:pt idx="530">
                  <c:v>10.8783119814799</c:v>
                </c:pt>
                <c:pt idx="531">
                  <c:v>10.8988370984261</c:v>
                </c:pt>
                <c:pt idx="532">
                  <c:v>10.9193622153722</c:v>
                </c:pt>
                <c:pt idx="533">
                  <c:v>10.939887332318399</c:v>
                </c:pt>
                <c:pt idx="534">
                  <c:v>10.9604124492646</c:v>
                </c:pt>
                <c:pt idx="535">
                  <c:v>10.9809375662108</c:v>
                </c:pt>
                <c:pt idx="536">
                  <c:v>11.001462683156999</c:v>
                </c:pt>
                <c:pt idx="537">
                  <c:v>11.021987800103201</c:v>
                </c:pt>
                <c:pt idx="538">
                  <c:v>11.0425129170494</c:v>
                </c:pt>
                <c:pt idx="539">
                  <c:v>11.0630380339956</c:v>
                </c:pt>
                <c:pt idx="540">
                  <c:v>11.083563150941799</c:v>
                </c:pt>
                <c:pt idx="541">
                  <c:v>11.104088267887899</c:v>
                </c:pt>
                <c:pt idx="542">
                  <c:v>11.124613384834101</c:v>
                </c:pt>
                <c:pt idx="543">
                  <c:v>11.1451385017803</c:v>
                </c:pt>
                <c:pt idx="544">
                  <c:v>11.1656636187265</c:v>
                </c:pt>
                <c:pt idx="545">
                  <c:v>11.186188735672699</c:v>
                </c:pt>
                <c:pt idx="546">
                  <c:v>11.206713852618901</c:v>
                </c:pt>
                <c:pt idx="547">
                  <c:v>11.2272389695651</c:v>
                </c:pt>
                <c:pt idx="548">
                  <c:v>11.2477640865113</c:v>
                </c:pt>
                <c:pt idx="549">
                  <c:v>11.2682892034574</c:v>
                </c:pt>
                <c:pt idx="550">
                  <c:v>11.288814320403599</c:v>
                </c:pt>
                <c:pt idx="551">
                  <c:v>11.3093394373498</c:v>
                </c:pt>
                <c:pt idx="552">
                  <c:v>11.329864554296</c:v>
                </c:pt>
                <c:pt idx="553">
                  <c:v>11.350389671242199</c:v>
                </c:pt>
                <c:pt idx="554">
                  <c:v>11.370914788188401</c:v>
                </c:pt>
                <c:pt idx="555">
                  <c:v>11.3914399051346</c:v>
                </c:pt>
                <c:pt idx="556">
                  <c:v>11.4119650220808</c:v>
                </c:pt>
                <c:pt idx="557">
                  <c:v>11.432490139026999</c:v>
                </c:pt>
                <c:pt idx="558">
                  <c:v>11.453015255973099</c:v>
                </c:pt>
                <c:pt idx="559">
                  <c:v>11.473540372919301</c:v>
                </c:pt>
                <c:pt idx="560">
                  <c:v>11.4940654898655</c:v>
                </c:pt>
                <c:pt idx="561">
                  <c:v>11.5145906068117</c:v>
                </c:pt>
                <c:pt idx="562">
                  <c:v>11.535115723757899</c:v>
                </c:pt>
                <c:pt idx="563">
                  <c:v>11.5556408407041</c:v>
                </c:pt>
                <c:pt idx="564">
                  <c:v>11.5761659576503</c:v>
                </c:pt>
                <c:pt idx="565">
                  <c:v>11.5966910745965</c:v>
                </c:pt>
                <c:pt idx="566">
                  <c:v>11.617216191542701</c:v>
                </c:pt>
                <c:pt idx="567">
                  <c:v>11.637741308488801</c:v>
                </c:pt>
                <c:pt idx="568">
                  <c:v>11.658266425435</c:v>
                </c:pt>
                <c:pt idx="569">
                  <c:v>11.6787915423812</c:v>
                </c:pt>
                <c:pt idx="570">
                  <c:v>11.699316659327399</c:v>
                </c:pt>
                <c:pt idx="571">
                  <c:v>11.719841776273601</c:v>
                </c:pt>
                <c:pt idx="572">
                  <c:v>11.7403668932198</c:v>
                </c:pt>
                <c:pt idx="573">
                  <c:v>11.760892010166</c:v>
                </c:pt>
                <c:pt idx="574">
                  <c:v>11.781417127112199</c:v>
                </c:pt>
                <c:pt idx="575">
                  <c:v>11.801942244058299</c:v>
                </c:pt>
                <c:pt idx="576">
                  <c:v>11.822467361004501</c:v>
                </c:pt>
                <c:pt idx="577">
                  <c:v>11.8429924779507</c:v>
                </c:pt>
                <c:pt idx="578">
                  <c:v>11.8635175948969</c:v>
                </c:pt>
                <c:pt idx="579">
                  <c:v>11.884042711843099</c:v>
                </c:pt>
                <c:pt idx="580">
                  <c:v>11.9045678287893</c:v>
                </c:pt>
                <c:pt idx="581">
                  <c:v>11.9250929457355</c:v>
                </c:pt>
                <c:pt idx="582">
                  <c:v>11.945618062681699</c:v>
                </c:pt>
                <c:pt idx="583">
                  <c:v>11.966143179627901</c:v>
                </c:pt>
                <c:pt idx="584">
                  <c:v>11.986668296574001</c:v>
                </c:pt>
                <c:pt idx="585">
                  <c:v>12.0071934135202</c:v>
                </c:pt>
                <c:pt idx="586">
                  <c:v>12.0277185304664</c:v>
                </c:pt>
                <c:pt idx="587">
                  <c:v>12.048243647412599</c:v>
                </c:pt>
                <c:pt idx="588">
                  <c:v>12.068768764358801</c:v>
                </c:pt>
                <c:pt idx="589">
                  <c:v>12.089293881305</c:v>
                </c:pt>
                <c:pt idx="590">
                  <c:v>12.1098189982512</c:v>
                </c:pt>
                <c:pt idx="591">
                  <c:v>12.130344115197399</c:v>
                </c:pt>
                <c:pt idx="592">
                  <c:v>12.1508692321436</c:v>
                </c:pt>
                <c:pt idx="593">
                  <c:v>12.171394349089701</c:v>
                </c:pt>
                <c:pt idx="594">
                  <c:v>12.1919194660359</c:v>
                </c:pt>
                <c:pt idx="595">
                  <c:v>12.2124445829821</c:v>
                </c:pt>
                <c:pt idx="596">
                  <c:v>12.232969699928301</c:v>
                </c:pt>
                <c:pt idx="597">
                  <c:v>12.2534948168745</c:v>
                </c:pt>
                <c:pt idx="598">
                  <c:v>12.2740199338207</c:v>
                </c:pt>
                <c:pt idx="599">
                  <c:v>12.294545050766899</c:v>
                </c:pt>
                <c:pt idx="600">
                  <c:v>12.315070167713101</c:v>
                </c:pt>
                <c:pt idx="601">
                  <c:v>12.335595284659201</c:v>
                </c:pt>
                <c:pt idx="602">
                  <c:v>12.3561204016054</c:v>
                </c:pt>
                <c:pt idx="603">
                  <c:v>12.3766455185516</c:v>
                </c:pt>
                <c:pt idx="604">
                  <c:v>12.397170635497799</c:v>
                </c:pt>
                <c:pt idx="605">
                  <c:v>12.417695752444001</c:v>
                </c:pt>
                <c:pt idx="606">
                  <c:v>12.4382208693902</c:v>
                </c:pt>
                <c:pt idx="607">
                  <c:v>12.4587459863364</c:v>
                </c:pt>
                <c:pt idx="608">
                  <c:v>12.479271103282599</c:v>
                </c:pt>
                <c:pt idx="609">
                  <c:v>12.4997962202288</c:v>
                </c:pt>
                <c:pt idx="610">
                  <c:v>12.5203213371749</c:v>
                </c:pt>
                <c:pt idx="611">
                  <c:v>12.5408464541211</c:v>
                </c:pt>
                <c:pt idx="612">
                  <c:v>12.5613715710673</c:v>
                </c:pt>
                <c:pt idx="613">
                  <c:v>12.581896688013501</c:v>
                </c:pt>
                <c:pt idx="614">
                  <c:v>12.6024218049597</c:v>
                </c:pt>
                <c:pt idx="615">
                  <c:v>12.6229469219059</c:v>
                </c:pt>
                <c:pt idx="616">
                  <c:v>12.643472038852099</c:v>
                </c:pt>
                <c:pt idx="617">
                  <c:v>12.663997155798301</c:v>
                </c:pt>
                <c:pt idx="618">
                  <c:v>12.684522272744401</c:v>
                </c:pt>
                <c:pt idx="619">
                  <c:v>12.7050473896906</c:v>
                </c:pt>
                <c:pt idx="620">
                  <c:v>12.7255725066368</c:v>
                </c:pt>
                <c:pt idx="621">
                  <c:v>12.746097623582999</c:v>
                </c:pt>
                <c:pt idx="622">
                  <c:v>12.766622740529201</c:v>
                </c:pt>
                <c:pt idx="623">
                  <c:v>12.7871478574754</c:v>
                </c:pt>
                <c:pt idx="624">
                  <c:v>12.8076729744216</c:v>
                </c:pt>
                <c:pt idx="625">
                  <c:v>12.828198091367801</c:v>
                </c:pt>
                <c:pt idx="626">
                  <c:v>12.848723208314</c:v>
                </c:pt>
                <c:pt idx="627">
                  <c:v>12.8692483252601</c:v>
                </c:pt>
                <c:pt idx="628">
                  <c:v>12.8897734422063</c:v>
                </c:pt>
                <c:pt idx="629">
                  <c:v>12.910298559152499</c:v>
                </c:pt>
                <c:pt idx="630">
                  <c:v>12.930823676098701</c:v>
                </c:pt>
                <c:pt idx="631">
                  <c:v>12.9513487930449</c:v>
                </c:pt>
                <c:pt idx="632">
                  <c:v>12.9718739099911</c:v>
                </c:pt>
                <c:pt idx="633">
                  <c:v>12.992399026937299</c:v>
                </c:pt>
                <c:pt idx="634">
                  <c:v>13.012924143883501</c:v>
                </c:pt>
                <c:pt idx="635">
                  <c:v>13.0334492608297</c:v>
                </c:pt>
                <c:pt idx="636">
                  <c:v>13.0539743777758</c:v>
                </c:pt>
                <c:pt idx="637">
                  <c:v>13.074499494722</c:v>
                </c:pt>
                <c:pt idx="638">
                  <c:v>13.095024611668199</c:v>
                </c:pt>
                <c:pt idx="639">
                  <c:v>13.1155497286144</c:v>
                </c:pt>
                <c:pt idx="640">
                  <c:v>13.1360748455606</c:v>
                </c:pt>
                <c:pt idx="641">
                  <c:v>13.1565999625068</c:v>
                </c:pt>
                <c:pt idx="642">
                  <c:v>13.177125079453001</c:v>
                </c:pt>
                <c:pt idx="643">
                  <c:v>13.1976501963992</c:v>
                </c:pt>
                <c:pt idx="644">
                  <c:v>13.2181753133453</c:v>
                </c:pt>
                <c:pt idx="645">
                  <c:v>13.2387004302915</c:v>
                </c:pt>
                <c:pt idx="646">
                  <c:v>13.259225547237699</c:v>
                </c:pt>
                <c:pt idx="647">
                  <c:v>13.279750664183901</c:v>
                </c:pt>
                <c:pt idx="648">
                  <c:v>13.3002757811301</c:v>
                </c:pt>
                <c:pt idx="649">
                  <c:v>13.3208008980763</c:v>
                </c:pt>
                <c:pt idx="650">
                  <c:v>13.341326015022499</c:v>
                </c:pt>
                <c:pt idx="651">
                  <c:v>13.361851131968701</c:v>
                </c:pt>
                <c:pt idx="652">
                  <c:v>13.3823762489149</c:v>
                </c:pt>
                <c:pt idx="653">
                  <c:v>13.402901365861</c:v>
                </c:pt>
                <c:pt idx="654">
                  <c:v>13.4234264828072</c:v>
                </c:pt>
                <c:pt idx="655">
                  <c:v>13.443951599753399</c:v>
                </c:pt>
                <c:pt idx="656">
                  <c:v>13.4644767166996</c:v>
                </c:pt>
                <c:pt idx="657">
                  <c:v>13.4850018336458</c:v>
                </c:pt>
                <c:pt idx="658">
                  <c:v>13.505526950591999</c:v>
                </c:pt>
                <c:pt idx="659">
                  <c:v>13.526052067538201</c:v>
                </c:pt>
                <c:pt idx="660">
                  <c:v>13.5465771844844</c:v>
                </c:pt>
                <c:pt idx="661">
                  <c:v>13.5671023014306</c:v>
                </c:pt>
                <c:pt idx="662">
                  <c:v>13.5876274183767</c:v>
                </c:pt>
                <c:pt idx="663">
                  <c:v>13.608152535322899</c:v>
                </c:pt>
                <c:pt idx="664">
                  <c:v>13.628677652269101</c:v>
                </c:pt>
                <c:pt idx="665">
                  <c:v>13.6492027692153</c:v>
                </c:pt>
                <c:pt idx="666">
                  <c:v>13.6697278861615</c:v>
                </c:pt>
                <c:pt idx="667">
                  <c:v>13.690253003107699</c:v>
                </c:pt>
                <c:pt idx="668">
                  <c:v>13.710778120053901</c:v>
                </c:pt>
                <c:pt idx="669">
                  <c:v>13.7313032370001</c:v>
                </c:pt>
                <c:pt idx="670">
                  <c:v>13.7518283539462</c:v>
                </c:pt>
                <c:pt idx="671">
                  <c:v>13.7723534708924</c:v>
                </c:pt>
                <c:pt idx="672">
                  <c:v>13.792878587838601</c:v>
                </c:pt>
                <c:pt idx="673">
                  <c:v>13.8134037047848</c:v>
                </c:pt>
                <c:pt idx="674">
                  <c:v>13.833928821731</c:v>
                </c:pt>
                <c:pt idx="675">
                  <c:v>13.854453938677199</c:v>
                </c:pt>
                <c:pt idx="676">
                  <c:v>13.874979055623401</c:v>
                </c:pt>
                <c:pt idx="677">
                  <c:v>13.8955041725696</c:v>
                </c:pt>
                <c:pt idx="678">
                  <c:v>13.9160292895158</c:v>
                </c:pt>
                <c:pt idx="679">
                  <c:v>13.9365544064619</c:v>
                </c:pt>
                <c:pt idx="680">
                  <c:v>13.957079523408099</c:v>
                </c:pt>
                <c:pt idx="681">
                  <c:v>13.977604640354301</c:v>
                </c:pt>
                <c:pt idx="682">
                  <c:v>13.9981297573005</c:v>
                </c:pt>
                <c:pt idx="683">
                  <c:v>14.0186548742467</c:v>
                </c:pt>
                <c:pt idx="684">
                  <c:v>14.039179991192899</c:v>
                </c:pt>
                <c:pt idx="685">
                  <c:v>14.0597051081391</c:v>
                </c:pt>
                <c:pt idx="686">
                  <c:v>14.0802302250853</c:v>
                </c:pt>
                <c:pt idx="687">
                  <c:v>14.100755342031499</c:v>
                </c:pt>
                <c:pt idx="688">
                  <c:v>14.1212804589776</c:v>
                </c:pt>
                <c:pt idx="689">
                  <c:v>14.141805575923801</c:v>
                </c:pt>
                <c:pt idx="690">
                  <c:v>14.16233069287</c:v>
                </c:pt>
                <c:pt idx="691">
                  <c:v>14.1828558098162</c:v>
                </c:pt>
                <c:pt idx="692">
                  <c:v>14.203380926762399</c:v>
                </c:pt>
                <c:pt idx="693">
                  <c:v>14.223906043708601</c:v>
                </c:pt>
                <c:pt idx="694">
                  <c:v>14.2444311606548</c:v>
                </c:pt>
                <c:pt idx="695">
                  <c:v>14.264956277601</c:v>
                </c:pt>
                <c:pt idx="696">
                  <c:v>14.2854813945471</c:v>
                </c:pt>
                <c:pt idx="697">
                  <c:v>14.306006511493299</c:v>
                </c:pt>
                <c:pt idx="698">
                  <c:v>14.326531628439501</c:v>
                </c:pt>
                <c:pt idx="699">
                  <c:v>14.3470567453857</c:v>
                </c:pt>
                <c:pt idx="700">
                  <c:v>14.3675818623319</c:v>
                </c:pt>
                <c:pt idx="701">
                  <c:v>14.388106979278099</c:v>
                </c:pt>
                <c:pt idx="702">
                  <c:v>14.4086320962243</c:v>
                </c:pt>
                <c:pt idx="703">
                  <c:v>14.4291572131705</c:v>
                </c:pt>
                <c:pt idx="704">
                  <c:v>14.449682330116699</c:v>
                </c:pt>
                <c:pt idx="705">
                  <c:v>14.470207447062799</c:v>
                </c:pt>
                <c:pt idx="706">
                  <c:v>14.490732564009001</c:v>
                </c:pt>
                <c:pt idx="707">
                  <c:v>14.5112576809552</c:v>
                </c:pt>
                <c:pt idx="708">
                  <c:v>14.5317827979014</c:v>
                </c:pt>
                <c:pt idx="709">
                  <c:v>14.552307914847599</c:v>
                </c:pt>
                <c:pt idx="710">
                  <c:v>14.572833031793801</c:v>
                </c:pt>
                <c:pt idx="711">
                  <c:v>14.59335814874</c:v>
                </c:pt>
                <c:pt idx="712">
                  <c:v>14.6138832656862</c:v>
                </c:pt>
                <c:pt idx="713">
                  <c:v>14.6344083826323</c:v>
                </c:pt>
                <c:pt idx="714">
                  <c:v>14.654933499578499</c:v>
                </c:pt>
                <c:pt idx="715">
                  <c:v>14.675458616524701</c:v>
                </c:pt>
                <c:pt idx="716">
                  <c:v>14.6959837334709</c:v>
                </c:pt>
                <c:pt idx="717">
                  <c:v>14.7165088504171</c:v>
                </c:pt>
                <c:pt idx="718">
                  <c:v>14.737033967363301</c:v>
                </c:pt>
                <c:pt idx="719">
                  <c:v>14.7575590843095</c:v>
                </c:pt>
                <c:pt idx="720">
                  <c:v>14.7780842012557</c:v>
                </c:pt>
                <c:pt idx="721">
                  <c:v>14.798609318201899</c:v>
                </c:pt>
                <c:pt idx="722">
                  <c:v>14.819134435147999</c:v>
                </c:pt>
                <c:pt idx="723">
                  <c:v>14.839659552094201</c:v>
                </c:pt>
                <c:pt idx="724">
                  <c:v>14.8601846690404</c:v>
                </c:pt>
                <c:pt idx="725">
                  <c:v>14.8807097859866</c:v>
                </c:pt>
                <c:pt idx="726">
                  <c:v>14.901234902932799</c:v>
                </c:pt>
                <c:pt idx="727">
                  <c:v>14.921760019879001</c:v>
                </c:pt>
                <c:pt idx="728">
                  <c:v>14.9422851368252</c:v>
                </c:pt>
                <c:pt idx="729">
                  <c:v>14.9628102537714</c:v>
                </c:pt>
                <c:pt idx="730">
                  <c:v>14.983335370717599</c:v>
                </c:pt>
                <c:pt idx="731">
                  <c:v>15.003860487663699</c:v>
                </c:pt>
                <c:pt idx="732">
                  <c:v>15.0243856046099</c:v>
                </c:pt>
                <c:pt idx="733">
                  <c:v>15.0449107215561</c:v>
                </c:pt>
                <c:pt idx="734">
                  <c:v>15.0654358385023</c:v>
                </c:pt>
                <c:pt idx="735">
                  <c:v>15.085960955448501</c:v>
                </c:pt>
                <c:pt idx="736">
                  <c:v>15.1064860723947</c:v>
                </c:pt>
                <c:pt idx="737">
                  <c:v>15.1270111893409</c:v>
                </c:pt>
                <c:pt idx="738">
                  <c:v>15.147536306287099</c:v>
                </c:pt>
                <c:pt idx="739">
                  <c:v>15.168061423233199</c:v>
                </c:pt>
                <c:pt idx="740">
                  <c:v>15.188586540179401</c:v>
                </c:pt>
                <c:pt idx="741">
                  <c:v>15.2091116571256</c:v>
                </c:pt>
                <c:pt idx="742">
                  <c:v>15.2296367740718</c:v>
                </c:pt>
                <c:pt idx="743">
                  <c:v>15.250161891017999</c:v>
                </c:pt>
                <c:pt idx="744">
                  <c:v>15.270687007964201</c:v>
                </c:pt>
                <c:pt idx="745">
                  <c:v>15.2912121249104</c:v>
                </c:pt>
                <c:pt idx="746">
                  <c:v>15.3117372418566</c:v>
                </c:pt>
                <c:pt idx="747">
                  <c:v>15.332262358802801</c:v>
                </c:pt>
                <c:pt idx="748">
                  <c:v>15.352787475748899</c:v>
                </c:pt>
                <c:pt idx="749">
                  <c:v>15.3733125926951</c:v>
                </c:pt>
                <c:pt idx="750">
                  <c:v>15.3938377096413</c:v>
                </c:pt>
                <c:pt idx="751">
                  <c:v>15.414362826587499</c:v>
                </c:pt>
                <c:pt idx="752">
                  <c:v>15.434887943533701</c:v>
                </c:pt>
                <c:pt idx="753">
                  <c:v>15.4554130604799</c:v>
                </c:pt>
                <c:pt idx="754">
                  <c:v>15.4759381774261</c:v>
                </c:pt>
                <c:pt idx="755">
                  <c:v>15.496463294372299</c:v>
                </c:pt>
                <c:pt idx="756">
                  <c:v>15.516988411318501</c:v>
                </c:pt>
                <c:pt idx="757">
                  <c:v>15.537513528264601</c:v>
                </c:pt>
                <c:pt idx="758">
                  <c:v>15.5580386452108</c:v>
                </c:pt>
                <c:pt idx="759">
                  <c:v>15.578563762157</c:v>
                </c:pt>
                <c:pt idx="760">
                  <c:v>15.599088879103199</c:v>
                </c:pt>
                <c:pt idx="761">
                  <c:v>15.6196139960494</c:v>
                </c:pt>
                <c:pt idx="762">
                  <c:v>15.6401391129956</c:v>
                </c:pt>
                <c:pt idx="763">
                  <c:v>15.6606642299418</c:v>
                </c:pt>
                <c:pt idx="764">
                  <c:v>15.681189346888001</c:v>
                </c:pt>
                <c:pt idx="765">
                  <c:v>15.701714463834101</c:v>
                </c:pt>
                <c:pt idx="766">
                  <c:v>15.7222395807803</c:v>
                </c:pt>
                <c:pt idx="767">
                  <c:v>15.7427646977265</c:v>
                </c:pt>
                <c:pt idx="768">
                  <c:v>15.763289814672699</c:v>
                </c:pt>
                <c:pt idx="769">
                  <c:v>15.783814931618901</c:v>
                </c:pt>
                <c:pt idx="770">
                  <c:v>15.8043400485651</c:v>
                </c:pt>
                <c:pt idx="771">
                  <c:v>15.8248651655113</c:v>
                </c:pt>
                <c:pt idx="772">
                  <c:v>15.845390282457499</c:v>
                </c:pt>
                <c:pt idx="773">
                  <c:v>15.865915399403701</c:v>
                </c:pt>
                <c:pt idx="774">
                  <c:v>15.886440516349801</c:v>
                </c:pt>
                <c:pt idx="775">
                  <c:v>15.906965633296</c:v>
                </c:pt>
                <c:pt idx="776">
                  <c:v>15.9274907502422</c:v>
                </c:pt>
                <c:pt idx="777">
                  <c:v>15.948015867188399</c:v>
                </c:pt>
                <c:pt idx="778">
                  <c:v>15.9685409841346</c:v>
                </c:pt>
                <c:pt idx="779">
                  <c:v>15.9890661010808</c:v>
                </c:pt>
                <c:pt idx="780">
                  <c:v>16.009591218027001</c:v>
                </c:pt>
                <c:pt idx="781">
                  <c:v>16.030116334973201</c:v>
                </c:pt>
                <c:pt idx="782">
                  <c:v>16.0506414519194</c:v>
                </c:pt>
                <c:pt idx="783">
                  <c:v>16.0711665688655</c:v>
                </c:pt>
                <c:pt idx="784">
                  <c:v>16.0916916858117</c:v>
                </c:pt>
                <c:pt idx="785">
                  <c:v>16.112216802757899</c:v>
                </c:pt>
                <c:pt idx="786">
                  <c:v>16.132741919704099</c:v>
                </c:pt>
                <c:pt idx="787">
                  <c:v>16.153267036650298</c:v>
                </c:pt>
                <c:pt idx="788">
                  <c:v>16.173792153596501</c:v>
                </c:pt>
                <c:pt idx="789">
                  <c:v>16.194317270542701</c:v>
                </c:pt>
                <c:pt idx="790">
                  <c:v>16.2148423874889</c:v>
                </c:pt>
                <c:pt idx="791">
                  <c:v>16.235367504435001</c:v>
                </c:pt>
                <c:pt idx="792">
                  <c:v>16.2558926213812</c:v>
                </c:pt>
                <c:pt idx="793">
                  <c:v>16.2764177383274</c:v>
                </c:pt>
                <c:pt idx="794">
                  <c:v>16.296942855273599</c:v>
                </c:pt>
                <c:pt idx="795">
                  <c:v>16.317467972219799</c:v>
                </c:pt>
                <c:pt idx="796">
                  <c:v>16.337993089166002</c:v>
                </c:pt>
                <c:pt idx="797">
                  <c:v>16.358518206112201</c:v>
                </c:pt>
                <c:pt idx="798">
                  <c:v>16.379043323058401</c:v>
                </c:pt>
                <c:pt idx="799">
                  <c:v>16.3995684400046</c:v>
                </c:pt>
                <c:pt idx="800">
                  <c:v>16.4200935569507</c:v>
                </c:pt>
                <c:pt idx="801">
                  <c:v>16.4406186738969</c:v>
                </c:pt>
                <c:pt idx="802">
                  <c:v>16.461143790843099</c:v>
                </c:pt>
                <c:pt idx="803">
                  <c:v>16.481668907789299</c:v>
                </c:pt>
                <c:pt idx="804">
                  <c:v>16.502194024735498</c:v>
                </c:pt>
                <c:pt idx="805">
                  <c:v>16.522719141681701</c:v>
                </c:pt>
                <c:pt idx="806">
                  <c:v>16.543244258627901</c:v>
                </c:pt>
                <c:pt idx="807">
                  <c:v>16.5637693755741</c:v>
                </c:pt>
                <c:pt idx="808">
                  <c:v>16.5842944925203</c:v>
                </c:pt>
                <c:pt idx="809">
                  <c:v>16.6048196094664</c:v>
                </c:pt>
                <c:pt idx="810">
                  <c:v>16.6253447264126</c:v>
                </c:pt>
                <c:pt idx="811">
                  <c:v>16.645869843358799</c:v>
                </c:pt>
                <c:pt idx="812">
                  <c:v>16.666394960304999</c:v>
                </c:pt>
                <c:pt idx="813">
                  <c:v>16.686920077251202</c:v>
                </c:pt>
                <c:pt idx="814">
                  <c:v>16.707445194197401</c:v>
                </c:pt>
                <c:pt idx="815">
                  <c:v>16.727970311143601</c:v>
                </c:pt>
                <c:pt idx="816">
                  <c:v>16.7484954280898</c:v>
                </c:pt>
                <c:pt idx="817">
                  <c:v>16.7690205450359</c:v>
                </c:pt>
                <c:pt idx="818">
                  <c:v>16.7895456619821</c:v>
                </c:pt>
                <c:pt idx="819">
                  <c:v>16.810070778928299</c:v>
                </c:pt>
                <c:pt idx="820">
                  <c:v>16.830595895874499</c:v>
                </c:pt>
                <c:pt idx="821">
                  <c:v>16.851121012820698</c:v>
                </c:pt>
                <c:pt idx="822">
                  <c:v>16.871646129766901</c:v>
                </c:pt>
                <c:pt idx="823">
                  <c:v>16.892171246713101</c:v>
                </c:pt>
                <c:pt idx="824">
                  <c:v>16.9126963636593</c:v>
                </c:pt>
                <c:pt idx="825">
                  <c:v>16.9332214806055</c:v>
                </c:pt>
                <c:pt idx="826">
                  <c:v>16.9537465975516</c:v>
                </c:pt>
                <c:pt idx="827">
                  <c:v>16.974271714497799</c:v>
                </c:pt>
                <c:pt idx="828">
                  <c:v>16.994796831443999</c:v>
                </c:pt>
                <c:pt idx="829">
                  <c:v>17.015321948390199</c:v>
                </c:pt>
                <c:pt idx="830">
                  <c:v>17.035847065336402</c:v>
                </c:pt>
                <c:pt idx="831">
                  <c:v>17.056372182282601</c:v>
                </c:pt>
                <c:pt idx="832">
                  <c:v>17.076897299228801</c:v>
                </c:pt>
                <c:pt idx="833">
                  <c:v>17.097422416175</c:v>
                </c:pt>
                <c:pt idx="834">
                  <c:v>17.1179475331212</c:v>
                </c:pt>
                <c:pt idx="835">
                  <c:v>17.1384726500673</c:v>
                </c:pt>
                <c:pt idx="836">
                  <c:v>17.158997767013499</c:v>
                </c:pt>
                <c:pt idx="837">
                  <c:v>17.179522883959699</c:v>
                </c:pt>
                <c:pt idx="838">
                  <c:v>17.200048000905898</c:v>
                </c:pt>
                <c:pt idx="839">
                  <c:v>17.220573117852101</c:v>
                </c:pt>
                <c:pt idx="840">
                  <c:v>17.241098234798301</c:v>
                </c:pt>
                <c:pt idx="841">
                  <c:v>17.2616233517445</c:v>
                </c:pt>
                <c:pt idx="842">
                  <c:v>17.2821484686907</c:v>
                </c:pt>
                <c:pt idx="843">
                  <c:v>17.3026735856368</c:v>
                </c:pt>
                <c:pt idx="844">
                  <c:v>17.323198702582999</c:v>
                </c:pt>
                <c:pt idx="845">
                  <c:v>17.343723819529199</c:v>
                </c:pt>
                <c:pt idx="846">
                  <c:v>17.364248936475398</c:v>
                </c:pt>
                <c:pt idx="847">
                  <c:v>17.384774053421602</c:v>
                </c:pt>
                <c:pt idx="848">
                  <c:v>17.405299170367801</c:v>
                </c:pt>
                <c:pt idx="849">
                  <c:v>17.425824287314001</c:v>
                </c:pt>
                <c:pt idx="850">
                  <c:v>17.4463494042602</c:v>
                </c:pt>
                <c:pt idx="851">
                  <c:v>17.4668745212064</c:v>
                </c:pt>
                <c:pt idx="852">
                  <c:v>17.4873996381525</c:v>
                </c:pt>
                <c:pt idx="853">
                  <c:v>17.507924755098699</c:v>
                </c:pt>
                <c:pt idx="854">
                  <c:v>17.528449872044899</c:v>
                </c:pt>
                <c:pt idx="855">
                  <c:v>17.548974988991102</c:v>
                </c:pt>
                <c:pt idx="856">
                  <c:v>17.569500105937301</c:v>
                </c:pt>
                <c:pt idx="857">
                  <c:v>17.590025222883501</c:v>
                </c:pt>
                <c:pt idx="858">
                  <c:v>17.6105503398297</c:v>
                </c:pt>
                <c:pt idx="859">
                  <c:v>17.6310754567759</c:v>
                </c:pt>
                <c:pt idx="860">
                  <c:v>17.651600573722099</c:v>
                </c:pt>
                <c:pt idx="861">
                  <c:v>17.672125690668199</c:v>
                </c:pt>
                <c:pt idx="862">
                  <c:v>17.692650807614399</c:v>
                </c:pt>
                <c:pt idx="863">
                  <c:v>17.713175924560598</c:v>
                </c:pt>
                <c:pt idx="864">
                  <c:v>17.733701041506801</c:v>
                </c:pt>
                <c:pt idx="865">
                  <c:v>17.754226158453001</c:v>
                </c:pt>
                <c:pt idx="866">
                  <c:v>17.774751275399201</c:v>
                </c:pt>
                <c:pt idx="867">
                  <c:v>17.7952763923454</c:v>
                </c:pt>
                <c:pt idx="868">
                  <c:v>17.8158015092916</c:v>
                </c:pt>
                <c:pt idx="869">
                  <c:v>17.8363266262377</c:v>
                </c:pt>
                <c:pt idx="870">
                  <c:v>17.856851743183899</c:v>
                </c:pt>
                <c:pt idx="871">
                  <c:v>17.877376860130099</c:v>
                </c:pt>
                <c:pt idx="872">
                  <c:v>17.897901977076302</c:v>
                </c:pt>
                <c:pt idx="873">
                  <c:v>17.918427094022501</c:v>
                </c:pt>
                <c:pt idx="874">
                  <c:v>17.938952210968701</c:v>
                </c:pt>
                <c:pt idx="875">
                  <c:v>17.9594773279149</c:v>
                </c:pt>
                <c:pt idx="876">
                  <c:v>17.9800024448611</c:v>
                </c:pt>
                <c:pt idx="877">
                  <c:v>18.000527561807299</c:v>
                </c:pt>
                <c:pt idx="878">
                  <c:v>18.021052678753399</c:v>
                </c:pt>
                <c:pt idx="879">
                  <c:v>18.041577795699599</c:v>
                </c:pt>
                <c:pt idx="880">
                  <c:v>18.062102912645798</c:v>
                </c:pt>
                <c:pt idx="881">
                  <c:v>18.082628029592001</c:v>
                </c:pt>
                <c:pt idx="882">
                  <c:v>18.103153146538201</c:v>
                </c:pt>
                <c:pt idx="883">
                  <c:v>18.1236782634844</c:v>
                </c:pt>
                <c:pt idx="884">
                  <c:v>18.1442033804306</c:v>
                </c:pt>
                <c:pt idx="885">
                  <c:v>18.1647284973768</c:v>
                </c:pt>
                <c:pt idx="886">
                  <c:v>18.1852536143229</c:v>
                </c:pt>
                <c:pt idx="887">
                  <c:v>18.205778731269099</c:v>
                </c:pt>
                <c:pt idx="888">
                  <c:v>18.226303848215299</c:v>
                </c:pt>
                <c:pt idx="889">
                  <c:v>18.246828965161502</c:v>
                </c:pt>
                <c:pt idx="890">
                  <c:v>18.267354082107701</c:v>
                </c:pt>
                <c:pt idx="891">
                  <c:v>18.287879199053901</c:v>
                </c:pt>
                <c:pt idx="892">
                  <c:v>18.3084043160001</c:v>
                </c:pt>
                <c:pt idx="893">
                  <c:v>18.3289294329463</c:v>
                </c:pt>
                <c:pt idx="894">
                  <c:v>18.349454549892499</c:v>
                </c:pt>
                <c:pt idx="895">
                  <c:v>18.369979666838599</c:v>
                </c:pt>
                <c:pt idx="896">
                  <c:v>18.390504783784799</c:v>
                </c:pt>
                <c:pt idx="897">
                  <c:v>18.411029900730998</c:v>
                </c:pt>
                <c:pt idx="898">
                  <c:v>18.431555017677201</c:v>
                </c:pt>
                <c:pt idx="899">
                  <c:v>18.452080134623401</c:v>
                </c:pt>
                <c:pt idx="900">
                  <c:v>18.4726052515696</c:v>
                </c:pt>
                <c:pt idx="901">
                  <c:v>18.4931303685158</c:v>
                </c:pt>
                <c:pt idx="902">
                  <c:v>18.513655485461999</c:v>
                </c:pt>
                <c:pt idx="903">
                  <c:v>18.534180602408199</c:v>
                </c:pt>
                <c:pt idx="904">
                  <c:v>18.554705719354299</c:v>
                </c:pt>
                <c:pt idx="905">
                  <c:v>18.575230836300499</c:v>
                </c:pt>
                <c:pt idx="906">
                  <c:v>18.595755953246702</c:v>
                </c:pt>
                <c:pt idx="907">
                  <c:v>18.616281070192901</c:v>
                </c:pt>
                <c:pt idx="908">
                  <c:v>18.636806187139101</c:v>
                </c:pt>
                <c:pt idx="909">
                  <c:v>18.6573313040853</c:v>
                </c:pt>
                <c:pt idx="910">
                  <c:v>18.6778564210315</c:v>
                </c:pt>
                <c:pt idx="911">
                  <c:v>18.698381537977699</c:v>
                </c:pt>
                <c:pt idx="912">
                  <c:v>18.718906654923799</c:v>
                </c:pt>
                <c:pt idx="913">
                  <c:v>18.739431771869999</c:v>
                </c:pt>
                <c:pt idx="914">
                  <c:v>18.759956888816198</c:v>
                </c:pt>
                <c:pt idx="915">
                  <c:v>18.780482005762401</c:v>
                </c:pt>
                <c:pt idx="916">
                  <c:v>18.801007122708601</c:v>
                </c:pt>
                <c:pt idx="917">
                  <c:v>18.8215322396548</c:v>
                </c:pt>
                <c:pt idx="918">
                  <c:v>18.842057356601</c:v>
                </c:pt>
                <c:pt idx="919">
                  <c:v>18.862582473547199</c:v>
                </c:pt>
                <c:pt idx="920">
                  <c:v>18.883107590493399</c:v>
                </c:pt>
                <c:pt idx="921">
                  <c:v>18.903632707439499</c:v>
                </c:pt>
                <c:pt idx="922">
                  <c:v>18.924157824385698</c:v>
                </c:pt>
                <c:pt idx="923">
                  <c:v>18.944682941331902</c:v>
                </c:pt>
                <c:pt idx="924">
                  <c:v>18.965208058278101</c:v>
                </c:pt>
                <c:pt idx="925">
                  <c:v>18.985733175224301</c:v>
                </c:pt>
                <c:pt idx="926">
                  <c:v>19.0062582921705</c:v>
                </c:pt>
                <c:pt idx="927">
                  <c:v>19.0267834091167</c:v>
                </c:pt>
                <c:pt idx="928">
                  <c:v>19.047308526062899</c:v>
                </c:pt>
                <c:pt idx="929">
                  <c:v>19.067833643009099</c:v>
                </c:pt>
                <c:pt idx="930">
                  <c:v>19.088358759955199</c:v>
                </c:pt>
                <c:pt idx="931">
                  <c:v>19.108883876901398</c:v>
                </c:pt>
                <c:pt idx="932">
                  <c:v>19.129408993847601</c:v>
                </c:pt>
                <c:pt idx="933">
                  <c:v>19.149934110793801</c:v>
                </c:pt>
                <c:pt idx="934">
                  <c:v>19.17045922774</c:v>
                </c:pt>
                <c:pt idx="935">
                  <c:v>19.1909843446862</c:v>
                </c:pt>
                <c:pt idx="936">
                  <c:v>19.211509461632399</c:v>
                </c:pt>
                <c:pt idx="937">
                  <c:v>19.232034578578599</c:v>
                </c:pt>
                <c:pt idx="938">
                  <c:v>19.252559695524699</c:v>
                </c:pt>
                <c:pt idx="939">
                  <c:v>19.273084812470898</c:v>
                </c:pt>
                <c:pt idx="940">
                  <c:v>19.293609929417102</c:v>
                </c:pt>
                <c:pt idx="941">
                  <c:v>19.314135046363301</c:v>
                </c:pt>
                <c:pt idx="942">
                  <c:v>19.334660163309501</c:v>
                </c:pt>
                <c:pt idx="943">
                  <c:v>19.3551852802557</c:v>
                </c:pt>
                <c:pt idx="944">
                  <c:v>19.3757103972019</c:v>
                </c:pt>
                <c:pt idx="945">
                  <c:v>19.396235514148099</c:v>
                </c:pt>
                <c:pt idx="946">
                  <c:v>19.416760631094299</c:v>
                </c:pt>
                <c:pt idx="947">
                  <c:v>19.437285748040399</c:v>
                </c:pt>
                <c:pt idx="948">
                  <c:v>19.457810864986602</c:v>
                </c:pt>
                <c:pt idx="949">
                  <c:v>19.478335981932801</c:v>
                </c:pt>
                <c:pt idx="950">
                  <c:v>19.498861098879001</c:v>
                </c:pt>
                <c:pt idx="951">
                  <c:v>19.5193862158252</c:v>
                </c:pt>
                <c:pt idx="952">
                  <c:v>19.5399113327714</c:v>
                </c:pt>
                <c:pt idx="953">
                  <c:v>19.560436449717599</c:v>
                </c:pt>
                <c:pt idx="954">
                  <c:v>19.580961566663799</c:v>
                </c:pt>
                <c:pt idx="955">
                  <c:v>19.601486683609899</c:v>
                </c:pt>
                <c:pt idx="956">
                  <c:v>19.622011800556098</c:v>
                </c:pt>
                <c:pt idx="957">
                  <c:v>19.642536917502301</c:v>
                </c:pt>
                <c:pt idx="958">
                  <c:v>19.663062034448501</c:v>
                </c:pt>
                <c:pt idx="959">
                  <c:v>19.6835871513947</c:v>
                </c:pt>
                <c:pt idx="960">
                  <c:v>19.7041122683409</c:v>
                </c:pt>
                <c:pt idx="961">
                  <c:v>19.7246373852871</c:v>
                </c:pt>
                <c:pt idx="962">
                  <c:v>19.745162502233299</c:v>
                </c:pt>
                <c:pt idx="963">
                  <c:v>19.765687619179499</c:v>
                </c:pt>
                <c:pt idx="964">
                  <c:v>19.786212736125599</c:v>
                </c:pt>
                <c:pt idx="965">
                  <c:v>19.806737853071802</c:v>
                </c:pt>
                <c:pt idx="966">
                  <c:v>19.827262970018001</c:v>
                </c:pt>
                <c:pt idx="967">
                  <c:v>19.847788086964201</c:v>
                </c:pt>
                <c:pt idx="968">
                  <c:v>19.8683132039104</c:v>
                </c:pt>
                <c:pt idx="969">
                  <c:v>19.8888383208566</c:v>
                </c:pt>
                <c:pt idx="970">
                  <c:v>19.909363437802799</c:v>
                </c:pt>
                <c:pt idx="971">
                  <c:v>19.929888554748999</c:v>
                </c:pt>
                <c:pt idx="972">
                  <c:v>19.950413671695198</c:v>
                </c:pt>
                <c:pt idx="973">
                  <c:v>19.970938788641298</c:v>
                </c:pt>
                <c:pt idx="974">
                  <c:v>19.991463905587501</c:v>
                </c:pt>
                <c:pt idx="975">
                  <c:v>20.011989022533701</c:v>
                </c:pt>
                <c:pt idx="976">
                  <c:v>20.0325141394799</c:v>
                </c:pt>
                <c:pt idx="977">
                  <c:v>20.0530392564261</c:v>
                </c:pt>
                <c:pt idx="978">
                  <c:v>20.073564373372299</c:v>
                </c:pt>
                <c:pt idx="979">
                  <c:v>20.094089490318499</c:v>
                </c:pt>
                <c:pt idx="980">
                  <c:v>20.114614607264699</c:v>
                </c:pt>
                <c:pt idx="981">
                  <c:v>20.135139724210799</c:v>
                </c:pt>
                <c:pt idx="982">
                  <c:v>20.155664841157002</c:v>
                </c:pt>
                <c:pt idx="983">
                  <c:v>20.176189958103201</c:v>
                </c:pt>
                <c:pt idx="984">
                  <c:v>20.196715075049401</c:v>
                </c:pt>
                <c:pt idx="985">
                  <c:v>20.2172401919956</c:v>
                </c:pt>
                <c:pt idx="986">
                  <c:v>20.2377653089418</c:v>
                </c:pt>
                <c:pt idx="987">
                  <c:v>20.258290425887999</c:v>
                </c:pt>
                <c:pt idx="988">
                  <c:v>20.278815542834199</c:v>
                </c:pt>
                <c:pt idx="989">
                  <c:v>20.299340659780398</c:v>
                </c:pt>
                <c:pt idx="990">
                  <c:v>20.319865776726498</c:v>
                </c:pt>
                <c:pt idx="991">
                  <c:v>20.340390893672701</c:v>
                </c:pt>
                <c:pt idx="992">
                  <c:v>20.360916010618901</c:v>
                </c:pt>
                <c:pt idx="993">
                  <c:v>20.3814411275651</c:v>
                </c:pt>
                <c:pt idx="994">
                  <c:v>20.4019662445113</c:v>
                </c:pt>
                <c:pt idx="995">
                  <c:v>20.422491361457499</c:v>
                </c:pt>
                <c:pt idx="996">
                  <c:v>20.443016478403699</c:v>
                </c:pt>
                <c:pt idx="997">
                  <c:v>20.463541595349898</c:v>
                </c:pt>
                <c:pt idx="998">
                  <c:v>20.484066712296102</c:v>
                </c:pt>
                <c:pt idx="999">
                  <c:v>20.504591829242202</c:v>
                </c:pt>
                <c:pt idx="1000">
                  <c:v>20.525116946188401</c:v>
                </c:pt>
                <c:pt idx="1001">
                  <c:v>20.545642063134601</c:v>
                </c:pt>
                <c:pt idx="1002">
                  <c:v>20.5661671800808</c:v>
                </c:pt>
                <c:pt idx="1003">
                  <c:v>20.586692297027</c:v>
                </c:pt>
                <c:pt idx="1004">
                  <c:v>20.607217413973199</c:v>
                </c:pt>
                <c:pt idx="1005">
                  <c:v>20.627742530919399</c:v>
                </c:pt>
                <c:pt idx="1006">
                  <c:v>20.648267647865602</c:v>
                </c:pt>
                <c:pt idx="1007">
                  <c:v>20.668792764811698</c:v>
                </c:pt>
                <c:pt idx="1008">
                  <c:v>20.689317881757901</c:v>
                </c:pt>
                <c:pt idx="1009">
                  <c:v>20.709842998704101</c:v>
                </c:pt>
                <c:pt idx="1010">
                  <c:v>20.7303681156503</c:v>
                </c:pt>
                <c:pt idx="1011">
                  <c:v>20.7508932325965</c:v>
                </c:pt>
                <c:pt idx="1012">
                  <c:v>20.771418349542699</c:v>
                </c:pt>
                <c:pt idx="1013">
                  <c:v>20.791943466488899</c:v>
                </c:pt>
                <c:pt idx="1014">
                  <c:v>20.812468583435098</c:v>
                </c:pt>
                <c:pt idx="1015">
                  <c:v>20.832993700381301</c:v>
                </c:pt>
                <c:pt idx="1016">
                  <c:v>20.853518817327402</c:v>
                </c:pt>
                <c:pt idx="1017">
                  <c:v>20.874043934273601</c:v>
                </c:pt>
                <c:pt idx="1018">
                  <c:v>20.894569051219801</c:v>
                </c:pt>
                <c:pt idx="1019">
                  <c:v>20.915094168166</c:v>
                </c:pt>
                <c:pt idx="1020">
                  <c:v>20.9356192851122</c:v>
                </c:pt>
                <c:pt idx="1021">
                  <c:v>20.956144402058399</c:v>
                </c:pt>
                <c:pt idx="1022">
                  <c:v>20.976669519004599</c:v>
                </c:pt>
                <c:pt idx="1023">
                  <c:v>20.997194635950802</c:v>
                </c:pt>
                <c:pt idx="1024">
                  <c:v>21.017719752897001</c:v>
                </c:pt>
                <c:pt idx="1025">
                  <c:v>21.038244869843101</c:v>
                </c:pt>
                <c:pt idx="1026">
                  <c:v>21.058769986789301</c:v>
                </c:pt>
                <c:pt idx="1027">
                  <c:v>21.0792951037355</c:v>
                </c:pt>
                <c:pt idx="1028">
                  <c:v>21.0998202206817</c:v>
                </c:pt>
                <c:pt idx="1029">
                  <c:v>21.120345337627899</c:v>
                </c:pt>
                <c:pt idx="1030">
                  <c:v>21.140870454574099</c:v>
                </c:pt>
                <c:pt idx="1031">
                  <c:v>21.161395571520298</c:v>
                </c:pt>
                <c:pt idx="1032">
                  <c:v>21.181920688466501</c:v>
                </c:pt>
                <c:pt idx="1033">
                  <c:v>21.202445805412601</c:v>
                </c:pt>
                <c:pt idx="1034">
                  <c:v>21.222970922358801</c:v>
                </c:pt>
                <c:pt idx="1035">
                  <c:v>21.243496039305001</c:v>
                </c:pt>
                <c:pt idx="1036">
                  <c:v>21.2640211562512</c:v>
                </c:pt>
                <c:pt idx="1037">
                  <c:v>21.2845462731974</c:v>
                </c:pt>
                <c:pt idx="1038">
                  <c:v>21.305071390143599</c:v>
                </c:pt>
                <c:pt idx="1039">
                  <c:v>21.325596507089799</c:v>
                </c:pt>
                <c:pt idx="1040">
                  <c:v>21.346121624036002</c:v>
                </c:pt>
                <c:pt idx="1041">
                  <c:v>21.366646740982201</c:v>
                </c:pt>
                <c:pt idx="1042">
                  <c:v>21.387171857928301</c:v>
                </c:pt>
                <c:pt idx="1043">
                  <c:v>21.407696974874501</c:v>
                </c:pt>
                <c:pt idx="1044">
                  <c:v>21.4282220918207</c:v>
                </c:pt>
                <c:pt idx="1045">
                  <c:v>21.4487472087669</c:v>
                </c:pt>
                <c:pt idx="1046">
                  <c:v>21.469272325713099</c:v>
                </c:pt>
                <c:pt idx="1047">
                  <c:v>21.489797442659299</c:v>
                </c:pt>
                <c:pt idx="1048">
                  <c:v>21.510322559605498</c:v>
                </c:pt>
                <c:pt idx="1049">
                  <c:v>21.530847676551701</c:v>
                </c:pt>
                <c:pt idx="1050">
                  <c:v>21.551372793497901</c:v>
                </c:pt>
                <c:pt idx="1051">
                  <c:v>21.571897910444001</c:v>
                </c:pt>
                <c:pt idx="1052">
                  <c:v>21.5924230273902</c:v>
                </c:pt>
                <c:pt idx="1053">
                  <c:v>21.6129481443364</c:v>
                </c:pt>
                <c:pt idx="1054">
                  <c:v>21.6334732612826</c:v>
                </c:pt>
                <c:pt idx="1055">
                  <c:v>21.653998378228799</c:v>
                </c:pt>
                <c:pt idx="1056">
                  <c:v>21.674523495174999</c:v>
                </c:pt>
                <c:pt idx="1057">
                  <c:v>21.695048612121202</c:v>
                </c:pt>
                <c:pt idx="1058">
                  <c:v>21.715573729067401</c:v>
                </c:pt>
                <c:pt idx="1059">
                  <c:v>21.736098846013501</c:v>
                </c:pt>
                <c:pt idx="1060">
                  <c:v>21.756623962959701</c:v>
                </c:pt>
                <c:pt idx="1061">
                  <c:v>21.7771490799059</c:v>
                </c:pt>
                <c:pt idx="1062">
                  <c:v>21.7976741968521</c:v>
                </c:pt>
                <c:pt idx="1063">
                  <c:v>21.818199313798299</c:v>
                </c:pt>
                <c:pt idx="1064">
                  <c:v>21.838724430744499</c:v>
                </c:pt>
                <c:pt idx="1065">
                  <c:v>21.859249547690698</c:v>
                </c:pt>
                <c:pt idx="1066">
                  <c:v>21.879774664636901</c:v>
                </c:pt>
                <c:pt idx="1067">
                  <c:v>21.900299781583101</c:v>
                </c:pt>
                <c:pt idx="1068">
                  <c:v>21.920824898529201</c:v>
                </c:pt>
                <c:pt idx="1069">
                  <c:v>21.9413500154754</c:v>
                </c:pt>
                <c:pt idx="1070">
                  <c:v>21.9618751324216</c:v>
                </c:pt>
                <c:pt idx="1071">
                  <c:v>21.982400249367799</c:v>
                </c:pt>
                <c:pt idx="1072">
                  <c:v>22.002925366313999</c:v>
                </c:pt>
                <c:pt idx="1073">
                  <c:v>22.023450483260198</c:v>
                </c:pt>
                <c:pt idx="1074">
                  <c:v>22.043975600206402</c:v>
                </c:pt>
                <c:pt idx="1075">
                  <c:v>22.064500717152601</c:v>
                </c:pt>
                <c:pt idx="1076">
                  <c:v>22.085025834098801</c:v>
                </c:pt>
                <c:pt idx="1077">
                  <c:v>22.105550951044901</c:v>
                </c:pt>
                <c:pt idx="1078">
                  <c:v>22.1260760679911</c:v>
                </c:pt>
                <c:pt idx="1079">
                  <c:v>22.1466011849373</c:v>
                </c:pt>
                <c:pt idx="1080">
                  <c:v>22.167126301883499</c:v>
                </c:pt>
                <c:pt idx="1081">
                  <c:v>22.187651418829699</c:v>
                </c:pt>
                <c:pt idx="1082">
                  <c:v>22.208176535775898</c:v>
                </c:pt>
                <c:pt idx="1083">
                  <c:v>22.228701652722101</c:v>
                </c:pt>
                <c:pt idx="1084">
                  <c:v>22.249226769668301</c:v>
                </c:pt>
                <c:pt idx="1085">
                  <c:v>22.269751886614401</c:v>
                </c:pt>
                <c:pt idx="1086">
                  <c:v>22.2902770035606</c:v>
                </c:pt>
                <c:pt idx="1087">
                  <c:v>22.3108021205068</c:v>
                </c:pt>
                <c:pt idx="1088">
                  <c:v>22.331327237452999</c:v>
                </c:pt>
                <c:pt idx="1089">
                  <c:v>22.351852354399199</c:v>
                </c:pt>
                <c:pt idx="1090">
                  <c:v>22.372377471345398</c:v>
                </c:pt>
                <c:pt idx="1091">
                  <c:v>22.392902588291602</c:v>
                </c:pt>
                <c:pt idx="1092">
                  <c:v>22.413427705237801</c:v>
                </c:pt>
                <c:pt idx="1093">
                  <c:v>22.433952822184001</c:v>
                </c:pt>
                <c:pt idx="1094">
                  <c:v>22.454477939130101</c:v>
                </c:pt>
                <c:pt idx="1095">
                  <c:v>22.4750030560763</c:v>
                </c:pt>
                <c:pt idx="1096">
                  <c:v>22.4955281730225</c:v>
                </c:pt>
                <c:pt idx="1097">
                  <c:v>22.516053289968699</c:v>
                </c:pt>
                <c:pt idx="1098">
                  <c:v>22.536578406914899</c:v>
                </c:pt>
                <c:pt idx="1099">
                  <c:v>22.557103523861102</c:v>
                </c:pt>
                <c:pt idx="1100">
                  <c:v>22.577628640807301</c:v>
                </c:pt>
                <c:pt idx="1101">
                  <c:v>22.598153757753501</c:v>
                </c:pt>
                <c:pt idx="1102">
                  <c:v>22.6186788746997</c:v>
                </c:pt>
                <c:pt idx="1103">
                  <c:v>22.6392039916458</c:v>
                </c:pt>
                <c:pt idx="1104">
                  <c:v>22.659729108592</c:v>
                </c:pt>
                <c:pt idx="1105">
                  <c:v>22.680254225538199</c:v>
                </c:pt>
                <c:pt idx="1106">
                  <c:v>22.700779342484399</c:v>
                </c:pt>
                <c:pt idx="1107">
                  <c:v>22.721304459430598</c:v>
                </c:pt>
                <c:pt idx="1108">
                  <c:v>22.741829576376801</c:v>
                </c:pt>
                <c:pt idx="1109">
                  <c:v>22.762354693323001</c:v>
                </c:pt>
                <c:pt idx="1110">
                  <c:v>22.782879810269201</c:v>
                </c:pt>
                <c:pt idx="1111">
                  <c:v>22.803404927215301</c:v>
                </c:pt>
                <c:pt idx="1112">
                  <c:v>22.8239300441615</c:v>
                </c:pt>
                <c:pt idx="1113">
                  <c:v>22.8444551611077</c:v>
                </c:pt>
                <c:pt idx="1114">
                  <c:v>22.864980278053899</c:v>
                </c:pt>
                <c:pt idx="1115">
                  <c:v>22.885505395000099</c:v>
                </c:pt>
                <c:pt idx="1116">
                  <c:v>22.906030511946302</c:v>
                </c:pt>
                <c:pt idx="1117">
                  <c:v>22.926555628892501</c:v>
                </c:pt>
                <c:pt idx="1118">
                  <c:v>22.947080745838701</c:v>
                </c:pt>
                <c:pt idx="1119">
                  <c:v>22.9676058627849</c:v>
                </c:pt>
                <c:pt idx="1120">
                  <c:v>22.988130979731</c:v>
                </c:pt>
                <c:pt idx="1121">
                  <c:v>23.0086560966772</c:v>
                </c:pt>
                <c:pt idx="1122">
                  <c:v>23.029181213623399</c:v>
                </c:pt>
                <c:pt idx="1123">
                  <c:v>23.049706330569599</c:v>
                </c:pt>
                <c:pt idx="1124">
                  <c:v>23.070231447515798</c:v>
                </c:pt>
                <c:pt idx="1125">
                  <c:v>23.090756564462001</c:v>
                </c:pt>
                <c:pt idx="1126">
                  <c:v>23.111281681408201</c:v>
                </c:pt>
                <c:pt idx="1127">
                  <c:v>23.1318067983544</c:v>
                </c:pt>
                <c:pt idx="1128">
                  <c:v>23.1523319153005</c:v>
                </c:pt>
                <c:pt idx="1129">
                  <c:v>23.1728570322467</c:v>
                </c:pt>
                <c:pt idx="1130">
                  <c:v>23.1933821491929</c:v>
                </c:pt>
                <c:pt idx="1131">
                  <c:v>23.213907266139099</c:v>
                </c:pt>
                <c:pt idx="1132">
                  <c:v>23.234432383085299</c:v>
                </c:pt>
                <c:pt idx="1133">
                  <c:v>23.254957500031502</c:v>
                </c:pt>
                <c:pt idx="1134">
                  <c:v>23.275482616977701</c:v>
                </c:pt>
                <c:pt idx="1135">
                  <c:v>23.296007733923901</c:v>
                </c:pt>
                <c:pt idx="1136">
                  <c:v>23.3165328508701</c:v>
                </c:pt>
                <c:pt idx="1137">
                  <c:v>23.3370579678162</c:v>
                </c:pt>
                <c:pt idx="1138">
                  <c:v>23.3575830847624</c:v>
                </c:pt>
                <c:pt idx="1139">
                  <c:v>23.378108201708599</c:v>
                </c:pt>
                <c:pt idx="1140">
                  <c:v>23.398633318654799</c:v>
                </c:pt>
                <c:pt idx="1141">
                  <c:v>23.419158435600998</c:v>
                </c:pt>
                <c:pt idx="1142">
                  <c:v>23.439683552547201</c:v>
                </c:pt>
                <c:pt idx="1143">
                  <c:v>23.460208669493401</c:v>
                </c:pt>
                <c:pt idx="1144">
                  <c:v>23.4807337864396</c:v>
                </c:pt>
                <c:pt idx="1145">
                  <c:v>23.5012589033858</c:v>
                </c:pt>
                <c:pt idx="1146">
                  <c:v>23.5217840203319</c:v>
                </c:pt>
                <c:pt idx="1147">
                  <c:v>23.542309137278099</c:v>
                </c:pt>
                <c:pt idx="1148">
                  <c:v>23.562834254224299</c:v>
                </c:pt>
                <c:pt idx="1149">
                  <c:v>23.583359371170499</c:v>
                </c:pt>
                <c:pt idx="1150">
                  <c:v>23.603884488116702</c:v>
                </c:pt>
                <c:pt idx="1151">
                  <c:v>23.624409605062901</c:v>
                </c:pt>
                <c:pt idx="1152">
                  <c:v>23.644934722009101</c:v>
                </c:pt>
                <c:pt idx="1153">
                  <c:v>23.6654598389553</c:v>
                </c:pt>
                <c:pt idx="1154">
                  <c:v>23.6859849559014</c:v>
                </c:pt>
                <c:pt idx="1155">
                  <c:v>23.7065100728476</c:v>
                </c:pt>
                <c:pt idx="1156">
                  <c:v>23.727035189793799</c:v>
                </c:pt>
                <c:pt idx="1157">
                  <c:v>23.747560306739999</c:v>
                </c:pt>
                <c:pt idx="1158">
                  <c:v>23.768085423686198</c:v>
                </c:pt>
                <c:pt idx="1159">
                  <c:v>23.788610540632401</c:v>
                </c:pt>
                <c:pt idx="1160">
                  <c:v>23.809135657578601</c:v>
                </c:pt>
                <c:pt idx="1161">
                  <c:v>23.8296607745248</c:v>
                </c:pt>
                <c:pt idx="1162">
                  <c:v>23.850185891471</c:v>
                </c:pt>
                <c:pt idx="1163">
                  <c:v>23.8707110084171</c:v>
                </c:pt>
                <c:pt idx="1164">
                  <c:v>23.891236125363299</c:v>
                </c:pt>
                <c:pt idx="1165">
                  <c:v>23.911761242309499</c:v>
                </c:pt>
                <c:pt idx="1166">
                  <c:v>23.932286359255698</c:v>
                </c:pt>
                <c:pt idx="1167">
                  <c:v>23.952811476201902</c:v>
                </c:pt>
                <c:pt idx="1168">
                  <c:v>23.973336593148101</c:v>
                </c:pt>
                <c:pt idx="1169">
                  <c:v>23.993861710094301</c:v>
                </c:pt>
                <c:pt idx="1170">
                  <c:v>24.0143868270405</c:v>
                </c:pt>
                <c:pt idx="1171">
                  <c:v>24.0349119439867</c:v>
                </c:pt>
                <c:pt idx="1172">
                  <c:v>24.0554370609328</c:v>
                </c:pt>
                <c:pt idx="1173">
                  <c:v>24.075962177878999</c:v>
                </c:pt>
                <c:pt idx="1174">
                  <c:v>24.096487294825199</c:v>
                </c:pt>
                <c:pt idx="1175">
                  <c:v>24.117012411771402</c:v>
                </c:pt>
                <c:pt idx="1176">
                  <c:v>24.137537528717601</c:v>
                </c:pt>
                <c:pt idx="1177">
                  <c:v>24.158062645663801</c:v>
                </c:pt>
                <c:pt idx="1178">
                  <c:v>24.17858776261</c:v>
                </c:pt>
                <c:pt idx="1179">
                  <c:v>24.1991128795562</c:v>
                </c:pt>
                <c:pt idx="1180">
                  <c:v>24.2196379965023</c:v>
                </c:pt>
                <c:pt idx="1181">
                  <c:v>24.240163113448499</c:v>
                </c:pt>
                <c:pt idx="1182">
                  <c:v>24.260688230394699</c:v>
                </c:pt>
                <c:pt idx="1183">
                  <c:v>24.281213347340898</c:v>
                </c:pt>
                <c:pt idx="1184">
                  <c:v>24.301738464287101</c:v>
                </c:pt>
                <c:pt idx="1185">
                  <c:v>24.322263581233301</c:v>
                </c:pt>
                <c:pt idx="1186">
                  <c:v>24.342788698179501</c:v>
                </c:pt>
                <c:pt idx="1187">
                  <c:v>24.3633138151257</c:v>
                </c:pt>
                <c:pt idx="1188">
                  <c:v>24.3838389320719</c:v>
                </c:pt>
                <c:pt idx="1189">
                  <c:v>24.404364049018</c:v>
                </c:pt>
                <c:pt idx="1190">
                  <c:v>24.424889165964199</c:v>
                </c:pt>
                <c:pt idx="1191">
                  <c:v>24.445414282910399</c:v>
                </c:pt>
                <c:pt idx="1192">
                  <c:v>24.465939399856602</c:v>
                </c:pt>
                <c:pt idx="1193">
                  <c:v>24.486464516802801</c:v>
                </c:pt>
                <c:pt idx="1194">
                  <c:v>24.506989633749001</c:v>
                </c:pt>
                <c:pt idx="1195">
                  <c:v>24.5275147506952</c:v>
                </c:pt>
                <c:pt idx="1196">
                  <c:v>24.5480398676414</c:v>
                </c:pt>
                <c:pt idx="1197">
                  <c:v>24.568564984587599</c:v>
                </c:pt>
                <c:pt idx="1198">
                  <c:v>24.589090101533699</c:v>
                </c:pt>
                <c:pt idx="1199">
                  <c:v>24.609615218479899</c:v>
                </c:pt>
                <c:pt idx="1200">
                  <c:v>24.630140335426098</c:v>
                </c:pt>
                <c:pt idx="1201">
                  <c:v>24.650665452372301</c:v>
                </c:pt>
                <c:pt idx="1202">
                  <c:v>24.671190569318501</c:v>
                </c:pt>
                <c:pt idx="1203">
                  <c:v>24.6917156862647</c:v>
                </c:pt>
                <c:pt idx="1204">
                  <c:v>24.7122408032109</c:v>
                </c:pt>
                <c:pt idx="1205">
                  <c:v>24.7327659201571</c:v>
                </c:pt>
                <c:pt idx="1206">
                  <c:v>24.7532910371032</c:v>
                </c:pt>
                <c:pt idx="1207">
                  <c:v>24.773816154049399</c:v>
                </c:pt>
                <c:pt idx="1208">
                  <c:v>24.794341270995599</c:v>
                </c:pt>
                <c:pt idx="1209">
                  <c:v>24.814866387941802</c:v>
                </c:pt>
                <c:pt idx="1210">
                  <c:v>24.835391504888001</c:v>
                </c:pt>
                <c:pt idx="1211">
                  <c:v>24.855916621834201</c:v>
                </c:pt>
                <c:pt idx="1212">
                  <c:v>24.8764417387804</c:v>
                </c:pt>
                <c:pt idx="1213">
                  <c:v>24.8969668557266</c:v>
                </c:pt>
                <c:pt idx="1214">
                  <c:v>24.917491972672799</c:v>
                </c:pt>
                <c:pt idx="1215">
                  <c:v>24.938017089618899</c:v>
                </c:pt>
                <c:pt idx="1216">
                  <c:v>24.958542206565099</c:v>
                </c:pt>
                <c:pt idx="1217">
                  <c:v>24.979067323511298</c:v>
                </c:pt>
                <c:pt idx="1218">
                  <c:v>24.999592440457501</c:v>
                </c:pt>
                <c:pt idx="1219">
                  <c:v>25.020117557403701</c:v>
                </c:pt>
                <c:pt idx="1220">
                  <c:v>25.0406426743499</c:v>
                </c:pt>
                <c:pt idx="1221">
                  <c:v>25.0611677912961</c:v>
                </c:pt>
                <c:pt idx="1222">
                  <c:v>25.081692908242299</c:v>
                </c:pt>
                <c:pt idx="1223">
                  <c:v>25.1022180251884</c:v>
                </c:pt>
                <c:pt idx="1224">
                  <c:v>25.122743142134599</c:v>
                </c:pt>
                <c:pt idx="1225">
                  <c:v>25.143268259080799</c:v>
                </c:pt>
                <c:pt idx="1226">
                  <c:v>25.163793376027002</c:v>
                </c:pt>
                <c:pt idx="1227">
                  <c:v>25.184318492973201</c:v>
                </c:pt>
                <c:pt idx="1228">
                  <c:v>25.204843609919401</c:v>
                </c:pt>
                <c:pt idx="1229">
                  <c:v>25.2253687268656</c:v>
                </c:pt>
                <c:pt idx="1230">
                  <c:v>25.2458938438118</c:v>
                </c:pt>
                <c:pt idx="1231">
                  <c:v>25.266418960757999</c:v>
                </c:pt>
                <c:pt idx="1232">
                  <c:v>25.286944077704099</c:v>
                </c:pt>
                <c:pt idx="1233">
                  <c:v>25.307469194650299</c:v>
                </c:pt>
                <c:pt idx="1234">
                  <c:v>25.327994311596498</c:v>
                </c:pt>
                <c:pt idx="1235">
                  <c:v>25.348519428542701</c:v>
                </c:pt>
                <c:pt idx="1236">
                  <c:v>25.369044545488901</c:v>
                </c:pt>
                <c:pt idx="1237">
                  <c:v>25.3895696624351</c:v>
                </c:pt>
                <c:pt idx="1238">
                  <c:v>25.4100947793813</c:v>
                </c:pt>
                <c:pt idx="1239">
                  <c:v>25.430619896327499</c:v>
                </c:pt>
                <c:pt idx="1240">
                  <c:v>25.451145013273699</c:v>
                </c:pt>
                <c:pt idx="1241">
                  <c:v>25.471670130219799</c:v>
                </c:pt>
                <c:pt idx="1242">
                  <c:v>25.492195247165998</c:v>
                </c:pt>
                <c:pt idx="1243">
                  <c:v>25.512720364112202</c:v>
                </c:pt>
                <c:pt idx="1244">
                  <c:v>25.533245481058401</c:v>
                </c:pt>
                <c:pt idx="1245">
                  <c:v>25.553770598004601</c:v>
                </c:pt>
                <c:pt idx="1246">
                  <c:v>25.5742957149508</c:v>
                </c:pt>
                <c:pt idx="1247">
                  <c:v>25.594820831897</c:v>
                </c:pt>
                <c:pt idx="1248">
                  <c:v>25.615345948843199</c:v>
                </c:pt>
                <c:pt idx="1249">
                  <c:v>25.635871065789299</c:v>
                </c:pt>
                <c:pt idx="1250">
                  <c:v>25.656396182735499</c:v>
                </c:pt>
                <c:pt idx="1251">
                  <c:v>25.676921299681698</c:v>
                </c:pt>
                <c:pt idx="1252">
                  <c:v>25.697446416627901</c:v>
                </c:pt>
                <c:pt idx="1253">
                  <c:v>25.717971533574101</c:v>
                </c:pt>
                <c:pt idx="1254">
                  <c:v>25.7384966505203</c:v>
                </c:pt>
                <c:pt idx="1255">
                  <c:v>25.7590217674665</c:v>
                </c:pt>
                <c:pt idx="1256">
                  <c:v>25.779546884412699</c:v>
                </c:pt>
                <c:pt idx="1257">
                  <c:v>25.800072001358899</c:v>
                </c:pt>
                <c:pt idx="1258">
                  <c:v>25.820597118304999</c:v>
                </c:pt>
                <c:pt idx="1259">
                  <c:v>25.841122235251198</c:v>
                </c:pt>
                <c:pt idx="1260">
                  <c:v>25.861647352197402</c:v>
                </c:pt>
                <c:pt idx="1261">
                  <c:v>25.882172469143601</c:v>
                </c:pt>
                <c:pt idx="1262">
                  <c:v>25.902697586089801</c:v>
                </c:pt>
                <c:pt idx="1263">
                  <c:v>25.923222703036</c:v>
                </c:pt>
                <c:pt idx="1264">
                  <c:v>25.9437478199822</c:v>
                </c:pt>
                <c:pt idx="1265">
                  <c:v>25.964272936928399</c:v>
                </c:pt>
                <c:pt idx="1266">
                  <c:v>25.984798053874599</c:v>
                </c:pt>
                <c:pt idx="1267">
                  <c:v>26.005323170820699</c:v>
                </c:pt>
                <c:pt idx="1268">
                  <c:v>26.025848287766902</c:v>
                </c:pt>
                <c:pt idx="1269">
                  <c:v>26.046373404713101</c:v>
                </c:pt>
                <c:pt idx="1270">
                  <c:v>26.066898521659301</c:v>
                </c:pt>
                <c:pt idx="1271">
                  <c:v>26.0874236386055</c:v>
                </c:pt>
                <c:pt idx="1272">
                  <c:v>26.1079487555517</c:v>
                </c:pt>
                <c:pt idx="1273">
                  <c:v>26.128473872497899</c:v>
                </c:pt>
                <c:pt idx="1274">
                  <c:v>26.148998989444099</c:v>
                </c:pt>
                <c:pt idx="1275">
                  <c:v>26.169524106390199</c:v>
                </c:pt>
                <c:pt idx="1276">
                  <c:v>26.190049223336398</c:v>
                </c:pt>
                <c:pt idx="1277">
                  <c:v>26.210574340282601</c:v>
                </c:pt>
                <c:pt idx="1278">
                  <c:v>26.231099457228801</c:v>
                </c:pt>
                <c:pt idx="1279">
                  <c:v>26.251624574175001</c:v>
                </c:pt>
                <c:pt idx="1280">
                  <c:v>26.2721496911212</c:v>
                </c:pt>
                <c:pt idx="1281">
                  <c:v>26.2926748080674</c:v>
                </c:pt>
                <c:pt idx="1282">
                  <c:v>26.313199925013599</c:v>
                </c:pt>
                <c:pt idx="1283">
                  <c:v>26.333725041959799</c:v>
                </c:pt>
                <c:pt idx="1284">
                  <c:v>26.354250158905899</c:v>
                </c:pt>
                <c:pt idx="1285">
                  <c:v>26.374775275852102</c:v>
                </c:pt>
                <c:pt idx="1286">
                  <c:v>26.395300392798301</c:v>
                </c:pt>
                <c:pt idx="1287">
                  <c:v>26.415825509744501</c:v>
                </c:pt>
                <c:pt idx="1288">
                  <c:v>26.4363506266907</c:v>
                </c:pt>
                <c:pt idx="1289">
                  <c:v>26.4568757436369</c:v>
                </c:pt>
                <c:pt idx="1290">
                  <c:v>26.477400860583099</c:v>
                </c:pt>
                <c:pt idx="1291">
                  <c:v>26.497925977529299</c:v>
                </c:pt>
                <c:pt idx="1292">
                  <c:v>26.518451094475498</c:v>
                </c:pt>
                <c:pt idx="1293">
                  <c:v>26.538976211421598</c:v>
                </c:pt>
                <c:pt idx="1294">
                  <c:v>26.559501328367801</c:v>
                </c:pt>
                <c:pt idx="1295">
                  <c:v>26.580026445314001</c:v>
                </c:pt>
                <c:pt idx="1296">
                  <c:v>26.6005515622602</c:v>
                </c:pt>
                <c:pt idx="1297">
                  <c:v>26.6210766792064</c:v>
                </c:pt>
                <c:pt idx="1298">
                  <c:v>26.641601796152599</c:v>
                </c:pt>
                <c:pt idx="1299">
                  <c:v>26.662126913098799</c:v>
                </c:pt>
                <c:pt idx="1300">
                  <c:v>26.682652030044999</c:v>
                </c:pt>
                <c:pt idx="1301">
                  <c:v>26.703177146991099</c:v>
                </c:pt>
                <c:pt idx="1302">
                  <c:v>26.723702263937302</c:v>
                </c:pt>
                <c:pt idx="1303">
                  <c:v>26.744227380883501</c:v>
                </c:pt>
                <c:pt idx="1304">
                  <c:v>26.764752497829701</c:v>
                </c:pt>
                <c:pt idx="1305">
                  <c:v>26.7852776147759</c:v>
                </c:pt>
                <c:pt idx="1306">
                  <c:v>26.8058027317221</c:v>
                </c:pt>
                <c:pt idx="1307">
                  <c:v>26.826327848668299</c:v>
                </c:pt>
                <c:pt idx="1308">
                  <c:v>26.846852965614499</c:v>
                </c:pt>
                <c:pt idx="1309">
                  <c:v>26.867378082560698</c:v>
                </c:pt>
                <c:pt idx="1310">
                  <c:v>26.887903199506798</c:v>
                </c:pt>
                <c:pt idx="1311">
                  <c:v>26.908428316453001</c:v>
                </c:pt>
                <c:pt idx="1312">
                  <c:v>26.928953433399201</c:v>
                </c:pt>
                <c:pt idx="1313">
                  <c:v>26.9494785503454</c:v>
                </c:pt>
                <c:pt idx="1314">
                  <c:v>26.9700036672916</c:v>
                </c:pt>
                <c:pt idx="1315">
                  <c:v>26.990528784237799</c:v>
                </c:pt>
                <c:pt idx="1316">
                  <c:v>27.011053901183999</c:v>
                </c:pt>
                <c:pt idx="1317">
                  <c:v>27.031579018130198</c:v>
                </c:pt>
                <c:pt idx="1318">
                  <c:v>27.052104135076299</c:v>
                </c:pt>
                <c:pt idx="1319">
                  <c:v>27.072629252022502</c:v>
                </c:pt>
                <c:pt idx="1320">
                  <c:v>27.093154368968701</c:v>
                </c:pt>
                <c:pt idx="1321">
                  <c:v>27.113679485914901</c:v>
                </c:pt>
                <c:pt idx="1322">
                  <c:v>27.1342046028611</c:v>
                </c:pt>
                <c:pt idx="1323">
                  <c:v>27.1547297198073</c:v>
                </c:pt>
                <c:pt idx="1324">
                  <c:v>27.175254836753499</c:v>
                </c:pt>
                <c:pt idx="1325">
                  <c:v>27.195779953699699</c:v>
                </c:pt>
                <c:pt idx="1326">
                  <c:v>27.216305070645902</c:v>
                </c:pt>
                <c:pt idx="1327">
                  <c:v>27.236830187591998</c:v>
                </c:pt>
                <c:pt idx="1328">
                  <c:v>27.257355304538201</c:v>
                </c:pt>
                <c:pt idx="1329">
                  <c:v>27.277880421484401</c:v>
                </c:pt>
                <c:pt idx="1330">
                  <c:v>27.2984055384306</c:v>
                </c:pt>
                <c:pt idx="1331">
                  <c:v>27.3189306553768</c:v>
                </c:pt>
                <c:pt idx="1332">
                  <c:v>27.339455772322999</c:v>
                </c:pt>
                <c:pt idx="1333">
                  <c:v>27.359980889269199</c:v>
                </c:pt>
                <c:pt idx="1334">
                  <c:v>27.380506006215398</c:v>
                </c:pt>
                <c:pt idx="1335">
                  <c:v>27.401031123161601</c:v>
                </c:pt>
                <c:pt idx="1336">
                  <c:v>27.421556240107702</c:v>
                </c:pt>
                <c:pt idx="1337">
                  <c:v>27.442081357053901</c:v>
                </c:pt>
                <c:pt idx="1338">
                  <c:v>27.462606474000101</c:v>
                </c:pt>
                <c:pt idx="1339">
                  <c:v>27.4831315909463</c:v>
                </c:pt>
                <c:pt idx="1340">
                  <c:v>27.5036567078925</c:v>
                </c:pt>
                <c:pt idx="1341">
                  <c:v>27.524181824838699</c:v>
                </c:pt>
                <c:pt idx="1342">
                  <c:v>27.544706941784899</c:v>
                </c:pt>
                <c:pt idx="1343">
                  <c:v>27.565232058731102</c:v>
                </c:pt>
                <c:pt idx="1344">
                  <c:v>27.585757175677202</c:v>
                </c:pt>
                <c:pt idx="1345">
                  <c:v>27.606282292623401</c:v>
                </c:pt>
                <c:pt idx="1346">
                  <c:v>27.626807409569601</c:v>
                </c:pt>
                <c:pt idx="1347">
                  <c:v>27.6473325265158</c:v>
                </c:pt>
                <c:pt idx="1348">
                  <c:v>27.667857643462</c:v>
                </c:pt>
                <c:pt idx="1349">
                  <c:v>27.688382760408199</c:v>
                </c:pt>
                <c:pt idx="1350">
                  <c:v>27.708907877354399</c:v>
                </c:pt>
                <c:pt idx="1351">
                  <c:v>27.729432994300598</c:v>
                </c:pt>
                <c:pt idx="1352">
                  <c:v>27.749958111246801</c:v>
                </c:pt>
                <c:pt idx="1353">
                  <c:v>27.770483228192901</c:v>
                </c:pt>
                <c:pt idx="1354">
                  <c:v>27.791008345139101</c:v>
                </c:pt>
                <c:pt idx="1355">
                  <c:v>27.811533462085301</c:v>
                </c:pt>
                <c:pt idx="1356">
                  <c:v>27.8320585790315</c:v>
                </c:pt>
                <c:pt idx="1357">
                  <c:v>27.8525836959777</c:v>
                </c:pt>
                <c:pt idx="1358">
                  <c:v>27.873108812923899</c:v>
                </c:pt>
                <c:pt idx="1359">
                  <c:v>27.893633929870099</c:v>
                </c:pt>
                <c:pt idx="1360">
                  <c:v>27.914159046816302</c:v>
                </c:pt>
                <c:pt idx="1361">
                  <c:v>27.934684163762501</c:v>
                </c:pt>
                <c:pt idx="1362">
                  <c:v>27.955209280708601</c:v>
                </c:pt>
                <c:pt idx="1363">
                  <c:v>27.975734397654801</c:v>
                </c:pt>
                <c:pt idx="1364">
                  <c:v>27.996259514601</c:v>
                </c:pt>
                <c:pt idx="1365">
                  <c:v>28.0167846315472</c:v>
                </c:pt>
                <c:pt idx="1366">
                  <c:v>28.037309748493399</c:v>
                </c:pt>
                <c:pt idx="1367">
                  <c:v>28.057834865439599</c:v>
                </c:pt>
                <c:pt idx="1368">
                  <c:v>28.078359982385798</c:v>
                </c:pt>
                <c:pt idx="1369">
                  <c:v>28.098885099332001</c:v>
                </c:pt>
                <c:pt idx="1370">
                  <c:v>28.119410216278101</c:v>
                </c:pt>
                <c:pt idx="1371">
                  <c:v>28.139935333224301</c:v>
                </c:pt>
                <c:pt idx="1372">
                  <c:v>28.1604604501705</c:v>
                </c:pt>
                <c:pt idx="1373">
                  <c:v>28.1809855671167</c:v>
                </c:pt>
                <c:pt idx="1374">
                  <c:v>28.2015106840629</c:v>
                </c:pt>
                <c:pt idx="1375">
                  <c:v>28.222035801009099</c:v>
                </c:pt>
                <c:pt idx="1376">
                  <c:v>28.242560917955299</c:v>
                </c:pt>
                <c:pt idx="1377">
                  <c:v>28.263086034901502</c:v>
                </c:pt>
                <c:pt idx="1378">
                  <c:v>28.283611151847701</c:v>
                </c:pt>
                <c:pt idx="1379">
                  <c:v>28.304136268793801</c:v>
                </c:pt>
                <c:pt idx="1380">
                  <c:v>28.324661385740001</c:v>
                </c:pt>
                <c:pt idx="1381">
                  <c:v>28.3451865026862</c:v>
                </c:pt>
                <c:pt idx="1382">
                  <c:v>28.3657116196324</c:v>
                </c:pt>
                <c:pt idx="1383">
                  <c:v>28.386236736578599</c:v>
                </c:pt>
                <c:pt idx="1384">
                  <c:v>28.406761853524799</c:v>
                </c:pt>
                <c:pt idx="1385">
                  <c:v>28.427286970470998</c:v>
                </c:pt>
                <c:pt idx="1386">
                  <c:v>28.447812087417201</c:v>
                </c:pt>
                <c:pt idx="1387">
                  <c:v>28.468337204363401</c:v>
                </c:pt>
                <c:pt idx="1388">
                  <c:v>28.488862321309501</c:v>
                </c:pt>
                <c:pt idx="1389">
                  <c:v>28.5093874382557</c:v>
                </c:pt>
                <c:pt idx="1390">
                  <c:v>28.5299125552019</c:v>
                </c:pt>
                <c:pt idx="1391">
                  <c:v>28.550437672148099</c:v>
                </c:pt>
                <c:pt idx="1392">
                  <c:v>28.570962789094299</c:v>
                </c:pt>
                <c:pt idx="1393">
                  <c:v>28.591487906040499</c:v>
                </c:pt>
                <c:pt idx="1394">
                  <c:v>28.612013022986702</c:v>
                </c:pt>
                <c:pt idx="1395">
                  <c:v>28.632538139932901</c:v>
                </c:pt>
                <c:pt idx="1396">
                  <c:v>28.653063256879001</c:v>
                </c:pt>
                <c:pt idx="1397">
                  <c:v>28.673588373825201</c:v>
                </c:pt>
                <c:pt idx="1398">
                  <c:v>28.6941134907714</c:v>
                </c:pt>
                <c:pt idx="1399">
                  <c:v>28.7146386077176</c:v>
                </c:pt>
                <c:pt idx="1400">
                  <c:v>28.735163724663799</c:v>
                </c:pt>
                <c:pt idx="1401">
                  <c:v>28.755688841609999</c:v>
                </c:pt>
                <c:pt idx="1402">
                  <c:v>28.776213958556198</c:v>
                </c:pt>
                <c:pt idx="1403">
                  <c:v>28.796739075502401</c:v>
                </c:pt>
                <c:pt idx="1404">
                  <c:v>28.817264192448601</c:v>
                </c:pt>
                <c:pt idx="1405">
                  <c:v>28.837789309394701</c:v>
                </c:pt>
                <c:pt idx="1406">
                  <c:v>28.8583144263409</c:v>
                </c:pt>
                <c:pt idx="1407">
                  <c:v>28.8788395432871</c:v>
                </c:pt>
                <c:pt idx="1408">
                  <c:v>28.899364660233299</c:v>
                </c:pt>
                <c:pt idx="1409">
                  <c:v>28.919889777179499</c:v>
                </c:pt>
                <c:pt idx="1410">
                  <c:v>28.940414894125698</c:v>
                </c:pt>
                <c:pt idx="1411">
                  <c:v>28.960940011071902</c:v>
                </c:pt>
                <c:pt idx="1412">
                  <c:v>28.981465128018101</c:v>
                </c:pt>
                <c:pt idx="1413">
                  <c:v>29.001990244964301</c:v>
                </c:pt>
                <c:pt idx="1414">
                  <c:v>29.022515361910401</c:v>
                </c:pt>
                <c:pt idx="1415">
                  <c:v>29.0430404788566</c:v>
                </c:pt>
                <c:pt idx="1416">
                  <c:v>29.0635655958028</c:v>
                </c:pt>
                <c:pt idx="1417">
                  <c:v>29.084090712748999</c:v>
                </c:pt>
                <c:pt idx="1418">
                  <c:v>29.104615829695199</c:v>
                </c:pt>
                <c:pt idx="1419">
                  <c:v>29.125140946641402</c:v>
                </c:pt>
                <c:pt idx="1420">
                  <c:v>29.145666063587601</c:v>
                </c:pt>
                <c:pt idx="1421">
                  <c:v>29.166191180533801</c:v>
                </c:pt>
                <c:pt idx="1422">
                  <c:v>29.186716297479901</c:v>
                </c:pt>
                <c:pt idx="1423">
                  <c:v>29.2072414144261</c:v>
                </c:pt>
                <c:pt idx="1424">
                  <c:v>29.2277665313723</c:v>
                </c:pt>
                <c:pt idx="1425">
                  <c:v>29.248291648318499</c:v>
                </c:pt>
                <c:pt idx="1426">
                  <c:v>29.268816765264699</c:v>
                </c:pt>
                <c:pt idx="1427">
                  <c:v>29.289341882210898</c:v>
                </c:pt>
                <c:pt idx="1428">
                  <c:v>29.309866999157101</c:v>
                </c:pt>
                <c:pt idx="1429">
                  <c:v>29.330392116103301</c:v>
                </c:pt>
                <c:pt idx="1430">
                  <c:v>29.350917233049501</c:v>
                </c:pt>
                <c:pt idx="1431">
                  <c:v>29.371442349995601</c:v>
                </c:pt>
                <c:pt idx="1432">
                  <c:v>29.3919674669418</c:v>
                </c:pt>
                <c:pt idx="1433">
                  <c:v>29.412492583888</c:v>
                </c:pt>
                <c:pt idx="1434">
                  <c:v>29.433017700834199</c:v>
                </c:pt>
                <c:pt idx="1435">
                  <c:v>29.453542817780399</c:v>
                </c:pt>
                <c:pt idx="1436">
                  <c:v>29.474067934726602</c:v>
                </c:pt>
                <c:pt idx="1437">
                  <c:v>29.494593051672801</c:v>
                </c:pt>
                <c:pt idx="1438">
                  <c:v>29.515118168619001</c:v>
                </c:pt>
                <c:pt idx="1439">
                  <c:v>29.5356432855652</c:v>
                </c:pt>
                <c:pt idx="1440">
                  <c:v>29.5561684025113</c:v>
                </c:pt>
                <c:pt idx="1441">
                  <c:v>29.5766935194575</c:v>
                </c:pt>
                <c:pt idx="1442">
                  <c:v>29.597218636403699</c:v>
                </c:pt>
                <c:pt idx="1443">
                  <c:v>29.617743753349899</c:v>
                </c:pt>
                <c:pt idx="1444">
                  <c:v>29.638268870296098</c:v>
                </c:pt>
                <c:pt idx="1445">
                  <c:v>29.658793987242301</c:v>
                </c:pt>
                <c:pt idx="1446">
                  <c:v>29.679319104188501</c:v>
                </c:pt>
                <c:pt idx="1447">
                  <c:v>29.6998442211347</c:v>
                </c:pt>
                <c:pt idx="1448">
                  <c:v>29.720369338080801</c:v>
                </c:pt>
                <c:pt idx="1449">
                  <c:v>29.740894455027</c:v>
                </c:pt>
                <c:pt idx="1450">
                  <c:v>29.7614195719732</c:v>
                </c:pt>
                <c:pt idx="1451">
                  <c:v>29.781944688919399</c:v>
                </c:pt>
                <c:pt idx="1452">
                  <c:v>29.802469805865599</c:v>
                </c:pt>
                <c:pt idx="1453">
                  <c:v>29.822994922811802</c:v>
                </c:pt>
                <c:pt idx="1454">
                  <c:v>29.843520039758001</c:v>
                </c:pt>
                <c:pt idx="1455">
                  <c:v>29.864045156704201</c:v>
                </c:pt>
                <c:pt idx="1456">
                  <c:v>29.8845702736504</c:v>
                </c:pt>
                <c:pt idx="1457">
                  <c:v>29.9050953905965</c:v>
                </c:pt>
                <c:pt idx="1458">
                  <c:v>29.9256205075427</c:v>
                </c:pt>
                <c:pt idx="1459">
                  <c:v>29.946145624488899</c:v>
                </c:pt>
                <c:pt idx="1460">
                  <c:v>29.966670741435099</c:v>
                </c:pt>
                <c:pt idx="1461">
                  <c:v>29.987195858381298</c:v>
                </c:pt>
                <c:pt idx="1462">
                  <c:v>30.007720975327501</c:v>
                </c:pt>
                <c:pt idx="1463">
                  <c:v>30.028246092273701</c:v>
                </c:pt>
                <c:pt idx="1464">
                  <c:v>30.0487712092199</c:v>
                </c:pt>
                <c:pt idx="1465">
                  <c:v>30.0692963261661</c:v>
                </c:pt>
                <c:pt idx="1466">
                  <c:v>30.0898214431122</c:v>
                </c:pt>
                <c:pt idx="1467">
                  <c:v>30.110346560058399</c:v>
                </c:pt>
                <c:pt idx="1468">
                  <c:v>30.130871677004599</c:v>
                </c:pt>
                <c:pt idx="1469">
                  <c:v>30.151396793950799</c:v>
                </c:pt>
                <c:pt idx="1470">
                  <c:v>30.171921910897002</c:v>
                </c:pt>
                <c:pt idx="1471">
                  <c:v>30.192447027843201</c:v>
                </c:pt>
                <c:pt idx="1472">
                  <c:v>30.212972144789401</c:v>
                </c:pt>
                <c:pt idx="1473">
                  <c:v>30.2334972617356</c:v>
                </c:pt>
                <c:pt idx="1474">
                  <c:v>30.2540223786817</c:v>
                </c:pt>
                <c:pt idx="1475">
                  <c:v>30.2745474956279</c:v>
                </c:pt>
                <c:pt idx="1476">
                  <c:v>30.295072612574099</c:v>
                </c:pt>
                <c:pt idx="1477">
                  <c:v>30.315597729520299</c:v>
                </c:pt>
                <c:pt idx="1478">
                  <c:v>30.336122846466498</c:v>
                </c:pt>
                <c:pt idx="1479">
                  <c:v>30.356647963412701</c:v>
                </c:pt>
                <c:pt idx="1480">
                  <c:v>30.377173080358901</c:v>
                </c:pt>
                <c:pt idx="1481">
                  <c:v>30.3976981973051</c:v>
                </c:pt>
                <c:pt idx="1482">
                  <c:v>30.4182233142513</c:v>
                </c:pt>
                <c:pt idx="1483">
                  <c:v>30.4387484311974</c:v>
                </c:pt>
                <c:pt idx="1484">
                  <c:v>30.459273548143599</c:v>
                </c:pt>
                <c:pt idx="1485">
                  <c:v>30.479798665089799</c:v>
                </c:pt>
                <c:pt idx="1486">
                  <c:v>30.500323782035998</c:v>
                </c:pt>
                <c:pt idx="1487">
                  <c:v>30.520848898982202</c:v>
                </c:pt>
                <c:pt idx="1488">
                  <c:v>30.541374015928401</c:v>
                </c:pt>
                <c:pt idx="1489">
                  <c:v>30.561899132874601</c:v>
                </c:pt>
                <c:pt idx="1490">
                  <c:v>30.5824242498208</c:v>
                </c:pt>
                <c:pt idx="1491">
                  <c:v>30.6029493667669</c:v>
                </c:pt>
                <c:pt idx="1492">
                  <c:v>30.6234744837131</c:v>
                </c:pt>
                <c:pt idx="1493">
                  <c:v>30.643999600659299</c:v>
                </c:pt>
                <c:pt idx="1494">
                  <c:v>30.664524717605499</c:v>
                </c:pt>
                <c:pt idx="1495">
                  <c:v>30.685049834551702</c:v>
                </c:pt>
                <c:pt idx="1496">
                  <c:v>30.705574951497901</c:v>
                </c:pt>
                <c:pt idx="1497">
                  <c:v>30.726100068444101</c:v>
                </c:pt>
                <c:pt idx="1498">
                  <c:v>30.7466251853903</c:v>
                </c:pt>
                <c:pt idx="1499">
                  <c:v>30.7671503023365</c:v>
                </c:pt>
                <c:pt idx="1500">
                  <c:v>30.7876754192826</c:v>
                </c:pt>
                <c:pt idx="1501">
                  <c:v>30.808200536228799</c:v>
                </c:pt>
                <c:pt idx="1502">
                  <c:v>30.828725653174999</c:v>
                </c:pt>
                <c:pt idx="1503">
                  <c:v>30.849250770121198</c:v>
                </c:pt>
                <c:pt idx="1504">
                  <c:v>30.869775887067401</c:v>
                </c:pt>
                <c:pt idx="1505">
                  <c:v>30.890301004013601</c:v>
                </c:pt>
                <c:pt idx="1506">
                  <c:v>30.910826120959801</c:v>
                </c:pt>
                <c:pt idx="1507">
                  <c:v>30.931351237906</c:v>
                </c:pt>
                <c:pt idx="1508">
                  <c:v>30.9518763548522</c:v>
                </c:pt>
                <c:pt idx="1509">
                  <c:v>30.9724014717983</c:v>
                </c:pt>
                <c:pt idx="1510">
                  <c:v>30.992926588744499</c:v>
                </c:pt>
                <c:pt idx="1511">
                  <c:v>31.013451705690699</c:v>
                </c:pt>
                <c:pt idx="1512">
                  <c:v>31.033976822636902</c:v>
                </c:pt>
                <c:pt idx="1513">
                  <c:v>31.054501939583101</c:v>
                </c:pt>
                <c:pt idx="1514">
                  <c:v>31.075027056529301</c:v>
                </c:pt>
                <c:pt idx="1515">
                  <c:v>31.0955521734755</c:v>
                </c:pt>
                <c:pt idx="1516">
                  <c:v>31.1160772904217</c:v>
                </c:pt>
                <c:pt idx="1517">
                  <c:v>31.1366024073678</c:v>
                </c:pt>
                <c:pt idx="1518">
                  <c:v>31.157127524313999</c:v>
                </c:pt>
                <c:pt idx="1519">
                  <c:v>31.177652641260199</c:v>
                </c:pt>
                <c:pt idx="1520">
                  <c:v>31.198177758206398</c:v>
                </c:pt>
                <c:pt idx="1521">
                  <c:v>31.218702875152601</c:v>
                </c:pt>
                <c:pt idx="1522">
                  <c:v>31.239227992098801</c:v>
                </c:pt>
                <c:pt idx="1523">
                  <c:v>31.259753109045</c:v>
                </c:pt>
                <c:pt idx="1524">
                  <c:v>31.2802782259912</c:v>
                </c:pt>
                <c:pt idx="1525">
                  <c:v>31.3008033429374</c:v>
                </c:pt>
                <c:pt idx="1526">
                  <c:v>31.3213284598835</c:v>
                </c:pt>
                <c:pt idx="1527">
                  <c:v>31.341853576829699</c:v>
                </c:pt>
                <c:pt idx="1528">
                  <c:v>31.362378693775899</c:v>
                </c:pt>
                <c:pt idx="1529">
                  <c:v>31.382903810722102</c:v>
                </c:pt>
                <c:pt idx="1530">
                  <c:v>31.403428927668301</c:v>
                </c:pt>
                <c:pt idx="1531">
                  <c:v>31.423954044614501</c:v>
                </c:pt>
                <c:pt idx="1532">
                  <c:v>31.4444791615607</c:v>
                </c:pt>
                <c:pt idx="1533">
                  <c:v>31.4650042785069</c:v>
                </c:pt>
                <c:pt idx="1534">
                  <c:v>31.485529395453099</c:v>
                </c:pt>
                <c:pt idx="1535">
                  <c:v>31.506054512399199</c:v>
                </c:pt>
                <c:pt idx="1536">
                  <c:v>31.526579629345399</c:v>
                </c:pt>
                <c:pt idx="1537">
                  <c:v>31.547104746291598</c:v>
                </c:pt>
                <c:pt idx="1538">
                  <c:v>31.567629863237801</c:v>
                </c:pt>
                <c:pt idx="1539">
                  <c:v>31.588154980184001</c:v>
                </c:pt>
                <c:pt idx="1540">
                  <c:v>31.6086800971302</c:v>
                </c:pt>
                <c:pt idx="1541">
                  <c:v>31.6292052140764</c:v>
                </c:pt>
                <c:pt idx="1542">
                  <c:v>31.649730331022599</c:v>
                </c:pt>
                <c:pt idx="1543">
                  <c:v>31.6702554479687</c:v>
                </c:pt>
                <c:pt idx="1544">
                  <c:v>31.690780564914899</c:v>
                </c:pt>
                <c:pt idx="1545">
                  <c:v>31.711305681861099</c:v>
                </c:pt>
                <c:pt idx="1546">
                  <c:v>31.731830798807302</c:v>
                </c:pt>
                <c:pt idx="1547">
                  <c:v>31.752355915753501</c:v>
                </c:pt>
                <c:pt idx="1548">
                  <c:v>31.772881032699701</c:v>
                </c:pt>
                <c:pt idx="1549">
                  <c:v>31.7934061496459</c:v>
                </c:pt>
                <c:pt idx="1550">
                  <c:v>31.8139312665921</c:v>
                </c:pt>
                <c:pt idx="1551">
                  <c:v>31.834456383538299</c:v>
                </c:pt>
                <c:pt idx="1552">
                  <c:v>31.854981500484399</c:v>
                </c:pt>
                <c:pt idx="1553">
                  <c:v>31.875506617430599</c:v>
                </c:pt>
                <c:pt idx="1554">
                  <c:v>31.896031734376798</c:v>
                </c:pt>
                <c:pt idx="1555">
                  <c:v>31.916556851323001</c:v>
                </c:pt>
                <c:pt idx="1556">
                  <c:v>31.937081968269201</c:v>
                </c:pt>
                <c:pt idx="1557">
                  <c:v>31.9576070852154</c:v>
                </c:pt>
                <c:pt idx="1558">
                  <c:v>31.9781322021616</c:v>
                </c:pt>
                <c:pt idx="1559">
                  <c:v>31.998657319107799</c:v>
                </c:pt>
                <c:pt idx="1560">
                  <c:v>32.019182436054002</c:v>
                </c:pt>
                <c:pt idx="1561">
                  <c:v>32.039707553000099</c:v>
                </c:pt>
                <c:pt idx="1562">
                  <c:v>32.060232669946302</c:v>
                </c:pt>
                <c:pt idx="1563">
                  <c:v>32.080757786892498</c:v>
                </c:pt>
                <c:pt idx="1564">
                  <c:v>32.101282903838701</c:v>
                </c:pt>
                <c:pt idx="1565">
                  <c:v>32.121808020784897</c:v>
                </c:pt>
                <c:pt idx="1566">
                  <c:v>32.1423331377311</c:v>
                </c:pt>
                <c:pt idx="1567">
                  <c:v>32.162858254677303</c:v>
                </c:pt>
                <c:pt idx="1568">
                  <c:v>32.183383371623499</c:v>
                </c:pt>
                <c:pt idx="1569">
                  <c:v>32.203908488569603</c:v>
                </c:pt>
                <c:pt idx="1570">
                  <c:v>32.224433605515799</c:v>
                </c:pt>
                <c:pt idx="1571">
                  <c:v>32.244958722462002</c:v>
                </c:pt>
                <c:pt idx="1572">
                  <c:v>32.265483839408198</c:v>
                </c:pt>
                <c:pt idx="1573">
                  <c:v>32.286008956354401</c:v>
                </c:pt>
                <c:pt idx="1574">
                  <c:v>32.306534073300597</c:v>
                </c:pt>
                <c:pt idx="1575">
                  <c:v>32.3270591902468</c:v>
                </c:pt>
                <c:pt idx="1576">
                  <c:v>32.347584307193003</c:v>
                </c:pt>
                <c:pt idx="1577">
                  <c:v>32.368109424139199</c:v>
                </c:pt>
                <c:pt idx="1578">
                  <c:v>32.388634541085302</c:v>
                </c:pt>
                <c:pt idx="1579">
                  <c:v>32.409159658031498</c:v>
                </c:pt>
                <c:pt idx="1580">
                  <c:v>32.429684774977702</c:v>
                </c:pt>
                <c:pt idx="1581">
                  <c:v>32.450209891923897</c:v>
                </c:pt>
                <c:pt idx="1582">
                  <c:v>32.470735008870101</c:v>
                </c:pt>
                <c:pt idx="1583">
                  <c:v>32.491260125816297</c:v>
                </c:pt>
                <c:pt idx="1584">
                  <c:v>32.5117852427625</c:v>
                </c:pt>
                <c:pt idx="1585">
                  <c:v>32.532310359708703</c:v>
                </c:pt>
                <c:pt idx="1586">
                  <c:v>32.552835476654799</c:v>
                </c:pt>
                <c:pt idx="1587">
                  <c:v>32.573360593601002</c:v>
                </c:pt>
                <c:pt idx="1588">
                  <c:v>32.593885710547198</c:v>
                </c:pt>
                <c:pt idx="1589">
                  <c:v>32.614410827493401</c:v>
                </c:pt>
                <c:pt idx="1590">
                  <c:v>32.634935944439597</c:v>
                </c:pt>
                <c:pt idx="1591">
                  <c:v>32.6554610613858</c:v>
                </c:pt>
                <c:pt idx="1592">
                  <c:v>32.675986178332003</c:v>
                </c:pt>
                <c:pt idx="1593">
                  <c:v>32.696511295278199</c:v>
                </c:pt>
                <c:pt idx="1594">
                  <c:v>32.717036412224402</c:v>
                </c:pt>
                <c:pt idx="1595">
                  <c:v>32.737561529170499</c:v>
                </c:pt>
                <c:pt idx="1596">
                  <c:v>32.758086646116702</c:v>
                </c:pt>
                <c:pt idx="1597">
                  <c:v>32.778611763062898</c:v>
                </c:pt>
                <c:pt idx="1598">
                  <c:v>32.799136880009101</c:v>
                </c:pt>
                <c:pt idx="1599">
                  <c:v>32.819661996955297</c:v>
                </c:pt>
                <c:pt idx="1600">
                  <c:v>32.8401871139015</c:v>
                </c:pt>
                <c:pt idx="1601">
                  <c:v>32.860712230847703</c:v>
                </c:pt>
                <c:pt idx="1602">
                  <c:v>32.881237347793899</c:v>
                </c:pt>
                <c:pt idx="1603">
                  <c:v>32.901762464740102</c:v>
                </c:pt>
                <c:pt idx="1604">
                  <c:v>32.922287581686199</c:v>
                </c:pt>
                <c:pt idx="1605">
                  <c:v>32.942812698632402</c:v>
                </c:pt>
                <c:pt idx="1606">
                  <c:v>32.963337815578598</c:v>
                </c:pt>
                <c:pt idx="1607">
                  <c:v>32.983862932524801</c:v>
                </c:pt>
                <c:pt idx="1608">
                  <c:v>33.004388049470997</c:v>
                </c:pt>
                <c:pt idx="1609">
                  <c:v>33.0249131664172</c:v>
                </c:pt>
                <c:pt idx="1610">
                  <c:v>33.045438283363403</c:v>
                </c:pt>
                <c:pt idx="1611">
                  <c:v>33.065963400309599</c:v>
                </c:pt>
                <c:pt idx="1612">
                  <c:v>33.086488517255702</c:v>
                </c:pt>
                <c:pt idx="1613">
                  <c:v>33.107013634201898</c:v>
                </c:pt>
                <c:pt idx="1614">
                  <c:v>33.127538751148101</c:v>
                </c:pt>
                <c:pt idx="1615">
                  <c:v>33.148063868094297</c:v>
                </c:pt>
                <c:pt idx="1616">
                  <c:v>33.1685889850405</c:v>
                </c:pt>
                <c:pt idx="1617">
                  <c:v>33.189114101986704</c:v>
                </c:pt>
                <c:pt idx="1618">
                  <c:v>33.209639218932899</c:v>
                </c:pt>
                <c:pt idx="1619">
                  <c:v>33.230164335879103</c:v>
                </c:pt>
                <c:pt idx="1620">
                  <c:v>33.250689452825299</c:v>
                </c:pt>
                <c:pt idx="1621">
                  <c:v>33.271214569771402</c:v>
                </c:pt>
                <c:pt idx="1622">
                  <c:v>33.291739686717598</c:v>
                </c:pt>
                <c:pt idx="1623">
                  <c:v>33.312264803663801</c:v>
                </c:pt>
                <c:pt idx="1624">
                  <c:v>33.332789920609997</c:v>
                </c:pt>
                <c:pt idx="1625">
                  <c:v>33.3533150375562</c:v>
                </c:pt>
                <c:pt idx="1626">
                  <c:v>33.373840154502403</c:v>
                </c:pt>
                <c:pt idx="1627">
                  <c:v>33.394365271448599</c:v>
                </c:pt>
                <c:pt idx="1628">
                  <c:v>33.414890388394802</c:v>
                </c:pt>
                <c:pt idx="1629">
                  <c:v>33.435415505340899</c:v>
                </c:pt>
                <c:pt idx="1630">
                  <c:v>33.455940622287102</c:v>
                </c:pt>
                <c:pt idx="1631">
                  <c:v>33.476465739233298</c:v>
                </c:pt>
                <c:pt idx="1632">
                  <c:v>33.496990856179501</c:v>
                </c:pt>
                <c:pt idx="1633">
                  <c:v>33.517515973125697</c:v>
                </c:pt>
                <c:pt idx="1634">
                  <c:v>33.5380410900719</c:v>
                </c:pt>
                <c:pt idx="1635">
                  <c:v>33.558566207018103</c:v>
                </c:pt>
                <c:pt idx="1636">
                  <c:v>33.579091323964299</c:v>
                </c:pt>
                <c:pt idx="1637">
                  <c:v>33.599616440910502</c:v>
                </c:pt>
                <c:pt idx="1638">
                  <c:v>33.620141557856599</c:v>
                </c:pt>
                <c:pt idx="1639">
                  <c:v>33.640666674802802</c:v>
                </c:pt>
                <c:pt idx="1640">
                  <c:v>33.661191791748998</c:v>
                </c:pt>
                <c:pt idx="1641">
                  <c:v>33.681716908695201</c:v>
                </c:pt>
                <c:pt idx="1642">
                  <c:v>33.702242025641397</c:v>
                </c:pt>
                <c:pt idx="1643">
                  <c:v>33.7227671425876</c:v>
                </c:pt>
                <c:pt idx="1644">
                  <c:v>33.743292259533803</c:v>
                </c:pt>
                <c:pt idx="1645">
                  <c:v>33.763817376479999</c:v>
                </c:pt>
                <c:pt idx="1646">
                  <c:v>33.784342493426202</c:v>
                </c:pt>
                <c:pt idx="1647">
                  <c:v>33.804867610372298</c:v>
                </c:pt>
                <c:pt idx="1648">
                  <c:v>33.825392727318501</c:v>
                </c:pt>
                <c:pt idx="1649">
                  <c:v>33.845917844264697</c:v>
                </c:pt>
                <c:pt idx="1650">
                  <c:v>33.8664429612109</c:v>
                </c:pt>
                <c:pt idx="1651">
                  <c:v>33.886968078157103</c:v>
                </c:pt>
                <c:pt idx="1652">
                  <c:v>33.907493195103299</c:v>
                </c:pt>
                <c:pt idx="1653">
                  <c:v>33.928018312049502</c:v>
                </c:pt>
                <c:pt idx="1654">
                  <c:v>33.948543428995698</c:v>
                </c:pt>
                <c:pt idx="1655">
                  <c:v>33.969068545941902</c:v>
                </c:pt>
                <c:pt idx="1656">
                  <c:v>33.989593662887998</c:v>
                </c:pt>
                <c:pt idx="1657">
                  <c:v>34.010118779834201</c:v>
                </c:pt>
                <c:pt idx="1658">
                  <c:v>34.030643896780397</c:v>
                </c:pt>
                <c:pt idx="1659">
                  <c:v>34.0511690137266</c:v>
                </c:pt>
                <c:pt idx="1660">
                  <c:v>34.071694130672803</c:v>
                </c:pt>
                <c:pt idx="1661">
                  <c:v>34.092219247618999</c:v>
                </c:pt>
                <c:pt idx="1662">
                  <c:v>34.112744364565202</c:v>
                </c:pt>
                <c:pt idx="1663">
                  <c:v>34.133269481511398</c:v>
                </c:pt>
                <c:pt idx="1664">
                  <c:v>34.153794598457502</c:v>
                </c:pt>
                <c:pt idx="1665">
                  <c:v>34.174319715403698</c:v>
                </c:pt>
                <c:pt idx="1666">
                  <c:v>34.194844832349901</c:v>
                </c:pt>
                <c:pt idx="1667">
                  <c:v>34.215369949296097</c:v>
                </c:pt>
                <c:pt idx="1668">
                  <c:v>34.2358950662423</c:v>
                </c:pt>
                <c:pt idx="1669">
                  <c:v>34.256420183188503</c:v>
                </c:pt>
                <c:pt idx="1670">
                  <c:v>34.276945300134699</c:v>
                </c:pt>
                <c:pt idx="1671">
                  <c:v>34.297470417080902</c:v>
                </c:pt>
                <c:pt idx="1672">
                  <c:v>34.317995534027098</c:v>
                </c:pt>
                <c:pt idx="1673">
                  <c:v>34.338520650973201</c:v>
                </c:pt>
                <c:pt idx="1674">
                  <c:v>34.359045767919397</c:v>
                </c:pt>
                <c:pt idx="1675">
                  <c:v>34.379570884865601</c:v>
                </c:pt>
                <c:pt idx="1676">
                  <c:v>34.400096001811796</c:v>
                </c:pt>
                <c:pt idx="1677">
                  <c:v>34.420621118758</c:v>
                </c:pt>
                <c:pt idx="1678">
                  <c:v>34.441146235704203</c:v>
                </c:pt>
                <c:pt idx="1679">
                  <c:v>34.461671352650399</c:v>
                </c:pt>
                <c:pt idx="1680">
                  <c:v>34.482196469596602</c:v>
                </c:pt>
                <c:pt idx="1681">
                  <c:v>34.502721586542698</c:v>
                </c:pt>
                <c:pt idx="1682">
                  <c:v>34.523246703488901</c:v>
                </c:pt>
                <c:pt idx="1683">
                  <c:v>34.543771820435097</c:v>
                </c:pt>
                <c:pt idx="1684">
                  <c:v>34.5642969373813</c:v>
                </c:pt>
                <c:pt idx="1685">
                  <c:v>34.584822054327503</c:v>
                </c:pt>
                <c:pt idx="1686">
                  <c:v>34.605347171273699</c:v>
                </c:pt>
                <c:pt idx="1687">
                  <c:v>34.625872288219902</c:v>
                </c:pt>
                <c:pt idx="1688">
                  <c:v>34.646397405166098</c:v>
                </c:pt>
                <c:pt idx="1689">
                  <c:v>34.666922522112301</c:v>
                </c:pt>
                <c:pt idx="1690">
                  <c:v>34.687447639058398</c:v>
                </c:pt>
                <c:pt idx="1691">
                  <c:v>34.707972756004601</c:v>
                </c:pt>
                <c:pt idx="1692">
                  <c:v>34.728497872950797</c:v>
                </c:pt>
                <c:pt idx="1693">
                  <c:v>34.749022989897</c:v>
                </c:pt>
                <c:pt idx="1694">
                  <c:v>34.769548106843203</c:v>
                </c:pt>
                <c:pt idx="1695">
                  <c:v>34.790073223789399</c:v>
                </c:pt>
                <c:pt idx="1696">
                  <c:v>34.810598340735602</c:v>
                </c:pt>
                <c:pt idx="1697">
                  <c:v>34.831123457681798</c:v>
                </c:pt>
                <c:pt idx="1698">
                  <c:v>34.851648574628001</c:v>
                </c:pt>
                <c:pt idx="1699">
                  <c:v>34.872173691574098</c:v>
                </c:pt>
                <c:pt idx="1700">
                  <c:v>34.892698808520301</c:v>
                </c:pt>
                <c:pt idx="1701">
                  <c:v>34.913223925466497</c:v>
                </c:pt>
                <c:pt idx="1702">
                  <c:v>34.9337490424127</c:v>
                </c:pt>
                <c:pt idx="1703">
                  <c:v>34.954274159358903</c:v>
                </c:pt>
                <c:pt idx="1704">
                  <c:v>34.974799276305099</c:v>
                </c:pt>
                <c:pt idx="1705">
                  <c:v>34.995324393251302</c:v>
                </c:pt>
                <c:pt idx="1706">
                  <c:v>35.015849510197498</c:v>
                </c:pt>
                <c:pt idx="1707">
                  <c:v>35.036374627143701</c:v>
                </c:pt>
                <c:pt idx="1708">
                  <c:v>35.056899744089797</c:v>
                </c:pt>
                <c:pt idx="1709">
                  <c:v>35.077424861036</c:v>
                </c:pt>
                <c:pt idx="1710">
                  <c:v>35.097949977982204</c:v>
                </c:pt>
                <c:pt idx="1711">
                  <c:v>35.118475094928399</c:v>
                </c:pt>
                <c:pt idx="1712">
                  <c:v>35.139000211874603</c:v>
                </c:pt>
                <c:pt idx="1713">
                  <c:v>35.159525328820799</c:v>
                </c:pt>
                <c:pt idx="1714">
                  <c:v>35.180050445767002</c:v>
                </c:pt>
                <c:pt idx="1715">
                  <c:v>35.200575562713198</c:v>
                </c:pt>
                <c:pt idx="1716">
                  <c:v>35.221100679659301</c:v>
                </c:pt>
                <c:pt idx="1717">
                  <c:v>35.241625796605497</c:v>
                </c:pt>
                <c:pt idx="1718">
                  <c:v>35.2621509135517</c:v>
                </c:pt>
                <c:pt idx="1719">
                  <c:v>35.282676030497903</c:v>
                </c:pt>
                <c:pt idx="1720">
                  <c:v>35.303201147444099</c:v>
                </c:pt>
                <c:pt idx="1721">
                  <c:v>35.323726264390302</c:v>
                </c:pt>
                <c:pt idx="1722">
                  <c:v>35.344251381336498</c:v>
                </c:pt>
                <c:pt idx="1723">
                  <c:v>35.364776498282701</c:v>
                </c:pt>
                <c:pt idx="1724">
                  <c:v>35.385301615228897</c:v>
                </c:pt>
                <c:pt idx="1725">
                  <c:v>35.405826732175001</c:v>
                </c:pt>
                <c:pt idx="1726">
                  <c:v>35.426351849121197</c:v>
                </c:pt>
                <c:pt idx="1727">
                  <c:v>35.4468769660674</c:v>
                </c:pt>
                <c:pt idx="1728">
                  <c:v>35.467402083013603</c:v>
                </c:pt>
                <c:pt idx="1729">
                  <c:v>35.487927199959799</c:v>
                </c:pt>
                <c:pt idx="1730">
                  <c:v>35.508452316906002</c:v>
                </c:pt>
                <c:pt idx="1731">
                  <c:v>35.528977433852198</c:v>
                </c:pt>
                <c:pt idx="1732">
                  <c:v>35.549502550798401</c:v>
                </c:pt>
                <c:pt idx="1733">
                  <c:v>35.570027667744498</c:v>
                </c:pt>
                <c:pt idx="1734">
                  <c:v>35.590552784690701</c:v>
                </c:pt>
                <c:pt idx="1735">
                  <c:v>35.611077901636897</c:v>
                </c:pt>
                <c:pt idx="1736">
                  <c:v>35.6316030185831</c:v>
                </c:pt>
                <c:pt idx="1737">
                  <c:v>35.652128135529303</c:v>
                </c:pt>
                <c:pt idx="1738">
                  <c:v>35.672653252475499</c:v>
                </c:pt>
                <c:pt idx="1739">
                  <c:v>35.693178369421702</c:v>
                </c:pt>
                <c:pt idx="1740">
                  <c:v>35.713703486367898</c:v>
                </c:pt>
                <c:pt idx="1741">
                  <c:v>35.734228603314101</c:v>
                </c:pt>
                <c:pt idx="1742">
                  <c:v>35.754753720260197</c:v>
                </c:pt>
                <c:pt idx="1743">
                  <c:v>35.7752788372064</c:v>
                </c:pt>
                <c:pt idx="1744">
                  <c:v>35.795803954152603</c:v>
                </c:pt>
                <c:pt idx="1745">
                  <c:v>35.816329071098799</c:v>
                </c:pt>
                <c:pt idx="1746">
                  <c:v>35.836854188045002</c:v>
                </c:pt>
                <c:pt idx="1747">
                  <c:v>35.857379304991198</c:v>
                </c:pt>
                <c:pt idx="1748">
                  <c:v>35.877904421937401</c:v>
                </c:pt>
                <c:pt idx="1749">
                  <c:v>35.898429538883597</c:v>
                </c:pt>
                <c:pt idx="1750">
                  <c:v>35.918954655829801</c:v>
                </c:pt>
                <c:pt idx="1751">
                  <c:v>35.939479772775897</c:v>
                </c:pt>
                <c:pt idx="1752">
                  <c:v>35.9600048897221</c:v>
                </c:pt>
                <c:pt idx="1753">
                  <c:v>35.980530006668303</c:v>
                </c:pt>
                <c:pt idx="1754">
                  <c:v>36.001055123614499</c:v>
                </c:pt>
                <c:pt idx="1755">
                  <c:v>36.021580240560702</c:v>
                </c:pt>
                <c:pt idx="1756">
                  <c:v>36.042105357506898</c:v>
                </c:pt>
                <c:pt idx="1757">
                  <c:v>36.062630474453101</c:v>
                </c:pt>
                <c:pt idx="1758">
                  <c:v>36.083155591399297</c:v>
                </c:pt>
                <c:pt idx="1759">
                  <c:v>36.103680708345401</c:v>
                </c:pt>
                <c:pt idx="1760">
                  <c:v>36.124205825291597</c:v>
                </c:pt>
                <c:pt idx="1761">
                  <c:v>36.1447309422378</c:v>
                </c:pt>
                <c:pt idx="1762">
                  <c:v>36.165256059184003</c:v>
                </c:pt>
                <c:pt idx="1763">
                  <c:v>36.185781176130199</c:v>
                </c:pt>
                <c:pt idx="1764">
                  <c:v>36.206306293076402</c:v>
                </c:pt>
                <c:pt idx="1765">
                  <c:v>36.226831410022598</c:v>
                </c:pt>
                <c:pt idx="1766">
                  <c:v>36.247356526968801</c:v>
                </c:pt>
                <c:pt idx="1767">
                  <c:v>36.267881643914997</c:v>
                </c:pt>
                <c:pt idx="1768">
                  <c:v>36.288406760861101</c:v>
                </c:pt>
                <c:pt idx="1769">
                  <c:v>36.308931877807296</c:v>
                </c:pt>
                <c:pt idx="1770">
                  <c:v>36.3294569947535</c:v>
                </c:pt>
                <c:pt idx="1771">
                  <c:v>36.349982111699703</c:v>
                </c:pt>
                <c:pt idx="1772">
                  <c:v>36.370507228645899</c:v>
                </c:pt>
                <c:pt idx="1773">
                  <c:v>36.391032345592102</c:v>
                </c:pt>
                <c:pt idx="1774">
                  <c:v>36.411557462538298</c:v>
                </c:pt>
                <c:pt idx="1775">
                  <c:v>36.432082579484501</c:v>
                </c:pt>
                <c:pt idx="1776">
                  <c:v>36.452607696430597</c:v>
                </c:pt>
                <c:pt idx="1777">
                  <c:v>36.4731328133768</c:v>
                </c:pt>
                <c:pt idx="1778">
                  <c:v>36.493657930323003</c:v>
                </c:pt>
                <c:pt idx="1779">
                  <c:v>36.514183047269199</c:v>
                </c:pt>
                <c:pt idx="1780">
                  <c:v>36.534708164215402</c:v>
                </c:pt>
                <c:pt idx="1781">
                  <c:v>36.555233281161598</c:v>
                </c:pt>
                <c:pt idx="1782">
                  <c:v>36.575758398107801</c:v>
                </c:pt>
                <c:pt idx="1783">
                  <c:v>36.596283515053997</c:v>
                </c:pt>
                <c:pt idx="1784">
                  <c:v>36.6168086320002</c:v>
                </c:pt>
                <c:pt idx="1785">
                  <c:v>36.637333748946297</c:v>
                </c:pt>
                <c:pt idx="1786">
                  <c:v>36.6578588658925</c:v>
                </c:pt>
                <c:pt idx="1787">
                  <c:v>36.678383982838703</c:v>
                </c:pt>
                <c:pt idx="1788">
                  <c:v>36.698909099784899</c:v>
                </c:pt>
                <c:pt idx="1789">
                  <c:v>36.719434216731102</c:v>
                </c:pt>
                <c:pt idx="1790">
                  <c:v>36.739959333677298</c:v>
                </c:pt>
                <c:pt idx="1791">
                  <c:v>36.760484450623501</c:v>
                </c:pt>
                <c:pt idx="1792">
                  <c:v>36.781009567569697</c:v>
                </c:pt>
                <c:pt idx="1793">
                  <c:v>36.8015346845159</c:v>
                </c:pt>
                <c:pt idx="1794">
                  <c:v>36.822059801461997</c:v>
                </c:pt>
                <c:pt idx="1795">
                  <c:v>36.8425849184082</c:v>
                </c:pt>
                <c:pt idx="1796">
                  <c:v>36.863110035354403</c:v>
                </c:pt>
                <c:pt idx="1797">
                  <c:v>36.883635152300599</c:v>
                </c:pt>
                <c:pt idx="1798">
                  <c:v>36.904160269246802</c:v>
                </c:pt>
                <c:pt idx="1799">
                  <c:v>36.924685386192998</c:v>
                </c:pt>
                <c:pt idx="1800">
                  <c:v>36.945210503139201</c:v>
                </c:pt>
                <c:pt idx="1801">
                  <c:v>36.965735620085397</c:v>
                </c:pt>
                <c:pt idx="1802">
                  <c:v>36.9862607370316</c:v>
                </c:pt>
                <c:pt idx="1803">
                  <c:v>37.006785853977703</c:v>
                </c:pt>
                <c:pt idx="1804">
                  <c:v>37.027310970923899</c:v>
                </c:pt>
                <c:pt idx="1805">
                  <c:v>37.047836087870103</c:v>
                </c:pt>
                <c:pt idx="1806">
                  <c:v>37.068361204816298</c:v>
                </c:pt>
                <c:pt idx="1807">
                  <c:v>37.088886321762502</c:v>
                </c:pt>
                <c:pt idx="1808">
                  <c:v>37.109411438708698</c:v>
                </c:pt>
                <c:pt idx="1809">
                  <c:v>37.129936555654901</c:v>
                </c:pt>
                <c:pt idx="1810">
                  <c:v>37.150461672601097</c:v>
                </c:pt>
                <c:pt idx="1811">
                  <c:v>37.1709867895472</c:v>
                </c:pt>
                <c:pt idx="1812">
                  <c:v>37.191511906493403</c:v>
                </c:pt>
                <c:pt idx="1813">
                  <c:v>37.212037023439599</c:v>
                </c:pt>
                <c:pt idx="1814">
                  <c:v>37.232562140385802</c:v>
                </c:pt>
                <c:pt idx="1815">
                  <c:v>37.253087257331998</c:v>
                </c:pt>
                <c:pt idx="1816">
                  <c:v>37.273612374278201</c:v>
                </c:pt>
                <c:pt idx="1817">
                  <c:v>37.294137491224397</c:v>
                </c:pt>
                <c:pt idx="1818">
                  <c:v>37.3146626081706</c:v>
                </c:pt>
                <c:pt idx="1819">
                  <c:v>37.335187725116803</c:v>
                </c:pt>
                <c:pt idx="1820">
                  <c:v>37.3557128420629</c:v>
                </c:pt>
                <c:pt idx="1821">
                  <c:v>37.376237959009103</c:v>
                </c:pt>
                <c:pt idx="1822">
                  <c:v>37.396763075955299</c:v>
                </c:pt>
                <c:pt idx="1823">
                  <c:v>37.417288192901502</c:v>
                </c:pt>
                <c:pt idx="1824">
                  <c:v>37.437813309847698</c:v>
                </c:pt>
                <c:pt idx="1825">
                  <c:v>37.458338426793901</c:v>
                </c:pt>
                <c:pt idx="1826">
                  <c:v>37.478863543740097</c:v>
                </c:pt>
                <c:pt idx="1827">
                  <c:v>37.4993886606863</c:v>
                </c:pt>
                <c:pt idx="1828">
                  <c:v>37.519913777632397</c:v>
                </c:pt>
                <c:pt idx="1829">
                  <c:v>37.5404388945786</c:v>
                </c:pt>
                <c:pt idx="1830">
                  <c:v>37.560964011524803</c:v>
                </c:pt>
                <c:pt idx="1831">
                  <c:v>37.581489128470999</c:v>
                </c:pt>
                <c:pt idx="1832">
                  <c:v>37.602014245417202</c:v>
                </c:pt>
                <c:pt idx="1833">
                  <c:v>37.622539362363398</c:v>
                </c:pt>
                <c:pt idx="1834">
                  <c:v>37.643064479309601</c:v>
                </c:pt>
                <c:pt idx="1835">
                  <c:v>37.663589596255797</c:v>
                </c:pt>
                <c:pt idx="1836">
                  <c:v>37.684114713202</c:v>
                </c:pt>
                <c:pt idx="1837">
                  <c:v>37.704639830148103</c:v>
                </c:pt>
                <c:pt idx="1838">
                  <c:v>37.725164947094299</c:v>
                </c:pt>
                <c:pt idx="1839">
                  <c:v>37.745690064040502</c:v>
                </c:pt>
                <c:pt idx="1840">
                  <c:v>37.766215180986698</c:v>
                </c:pt>
                <c:pt idx="1841">
                  <c:v>37.786740297932901</c:v>
                </c:pt>
                <c:pt idx="1842">
                  <c:v>37.807265414879097</c:v>
                </c:pt>
                <c:pt idx="1843">
                  <c:v>37.8277905318253</c:v>
                </c:pt>
                <c:pt idx="1844">
                  <c:v>37.848315648771496</c:v>
                </c:pt>
                <c:pt idx="1845">
                  <c:v>37.8688407657177</c:v>
                </c:pt>
                <c:pt idx="1846">
                  <c:v>37.889365882663803</c:v>
                </c:pt>
                <c:pt idx="1847">
                  <c:v>37.909890999609999</c:v>
                </c:pt>
                <c:pt idx="1848">
                  <c:v>37.930416116556202</c:v>
                </c:pt>
                <c:pt idx="1849">
                  <c:v>37.950941233502398</c:v>
                </c:pt>
                <c:pt idx="1850">
                  <c:v>37.971466350448601</c:v>
                </c:pt>
                <c:pt idx="1851">
                  <c:v>37.991991467394797</c:v>
                </c:pt>
                <c:pt idx="1852">
                  <c:v>38.012516584341</c:v>
                </c:pt>
                <c:pt idx="1853">
                  <c:v>38.033041701287203</c:v>
                </c:pt>
                <c:pt idx="1854">
                  <c:v>38.053566818233399</c:v>
                </c:pt>
                <c:pt idx="1855">
                  <c:v>38.074091935179503</c:v>
                </c:pt>
                <c:pt idx="1856">
                  <c:v>38.094617052125699</c:v>
                </c:pt>
                <c:pt idx="1857">
                  <c:v>38.115142169071902</c:v>
                </c:pt>
                <c:pt idx="1858">
                  <c:v>38.135667286018098</c:v>
                </c:pt>
                <c:pt idx="1859">
                  <c:v>38.156192402964301</c:v>
                </c:pt>
                <c:pt idx="1860">
                  <c:v>38.176717519910497</c:v>
                </c:pt>
                <c:pt idx="1861">
                  <c:v>38.1972426368567</c:v>
                </c:pt>
                <c:pt idx="1862">
                  <c:v>38.217767753802903</c:v>
                </c:pt>
                <c:pt idx="1863">
                  <c:v>38.238292870749</c:v>
                </c:pt>
                <c:pt idx="1864">
                  <c:v>38.258817987695203</c:v>
                </c:pt>
                <c:pt idx="1865">
                  <c:v>38.279343104641399</c:v>
                </c:pt>
                <c:pt idx="1866">
                  <c:v>38.299868221587602</c:v>
                </c:pt>
                <c:pt idx="1867">
                  <c:v>38.320393338533798</c:v>
                </c:pt>
                <c:pt idx="1868">
                  <c:v>38.340918455480001</c:v>
                </c:pt>
                <c:pt idx="1869">
                  <c:v>38.361443572426197</c:v>
                </c:pt>
                <c:pt idx="1870">
                  <c:v>38.3819686893724</c:v>
                </c:pt>
                <c:pt idx="1871">
                  <c:v>38.402493806318603</c:v>
                </c:pt>
                <c:pt idx="1872">
                  <c:v>38.423018923264699</c:v>
                </c:pt>
                <c:pt idx="1873">
                  <c:v>38.443544040210902</c:v>
                </c:pt>
                <c:pt idx="1874">
                  <c:v>38.464069157157098</c:v>
                </c:pt>
                <c:pt idx="1875">
                  <c:v>38.484594274103301</c:v>
                </c:pt>
                <c:pt idx="1876">
                  <c:v>38.505119391049497</c:v>
                </c:pt>
                <c:pt idx="1877">
                  <c:v>38.5256445079957</c:v>
                </c:pt>
                <c:pt idx="1878">
                  <c:v>38.546169624941903</c:v>
                </c:pt>
                <c:pt idx="1879">
                  <c:v>38.566694741888099</c:v>
                </c:pt>
                <c:pt idx="1880">
                  <c:v>38.587219858834203</c:v>
                </c:pt>
                <c:pt idx="1881">
                  <c:v>38.607744975780399</c:v>
                </c:pt>
                <c:pt idx="1882">
                  <c:v>38.628270092726602</c:v>
                </c:pt>
                <c:pt idx="1883">
                  <c:v>38.648795209672798</c:v>
                </c:pt>
                <c:pt idx="1884">
                  <c:v>38.669320326619001</c:v>
                </c:pt>
                <c:pt idx="1885">
                  <c:v>38.689845443565197</c:v>
                </c:pt>
                <c:pt idx="1886">
                  <c:v>38.7103705605114</c:v>
                </c:pt>
                <c:pt idx="1887">
                  <c:v>38.730895677457603</c:v>
                </c:pt>
                <c:pt idx="1888">
                  <c:v>38.751420794403799</c:v>
                </c:pt>
                <c:pt idx="1889">
                  <c:v>38.771945911349903</c:v>
                </c:pt>
                <c:pt idx="1890">
                  <c:v>38.792471028296099</c:v>
                </c:pt>
                <c:pt idx="1891">
                  <c:v>38.812996145242302</c:v>
                </c:pt>
                <c:pt idx="1892">
                  <c:v>38.833521262188498</c:v>
                </c:pt>
                <c:pt idx="1893">
                  <c:v>38.854046379134701</c:v>
                </c:pt>
                <c:pt idx="1894">
                  <c:v>38.874571496080897</c:v>
                </c:pt>
                <c:pt idx="1895">
                  <c:v>38.8950966130271</c:v>
                </c:pt>
                <c:pt idx="1896">
                  <c:v>38.915621729973303</c:v>
                </c:pt>
                <c:pt idx="1897">
                  <c:v>38.936146846919399</c:v>
                </c:pt>
                <c:pt idx="1898">
                  <c:v>38.956671963865602</c:v>
                </c:pt>
                <c:pt idx="1899">
                  <c:v>38.977197080811798</c:v>
                </c:pt>
                <c:pt idx="1900">
                  <c:v>38.997722197758002</c:v>
                </c:pt>
                <c:pt idx="1901">
                  <c:v>39.018247314704197</c:v>
                </c:pt>
                <c:pt idx="1902">
                  <c:v>39.038772431650401</c:v>
                </c:pt>
                <c:pt idx="1903">
                  <c:v>39.059297548596597</c:v>
                </c:pt>
                <c:pt idx="1904">
                  <c:v>39.0798226655428</c:v>
                </c:pt>
                <c:pt idx="1905">
                  <c:v>39.100347782489003</c:v>
                </c:pt>
                <c:pt idx="1906">
                  <c:v>39.120872899435099</c:v>
                </c:pt>
                <c:pt idx="1907">
                  <c:v>39.141398016381302</c:v>
                </c:pt>
                <c:pt idx="1908">
                  <c:v>39.161923133327498</c:v>
                </c:pt>
                <c:pt idx="1909">
                  <c:v>39.182448250273701</c:v>
                </c:pt>
                <c:pt idx="1910">
                  <c:v>39.202973367219897</c:v>
                </c:pt>
                <c:pt idx="1911">
                  <c:v>39.2234984841661</c:v>
                </c:pt>
                <c:pt idx="1912">
                  <c:v>39.244023601112303</c:v>
                </c:pt>
                <c:pt idx="1913">
                  <c:v>39.264548718058499</c:v>
                </c:pt>
                <c:pt idx="1914">
                  <c:v>39.285073835004702</c:v>
                </c:pt>
                <c:pt idx="1915">
                  <c:v>39.305598951950799</c:v>
                </c:pt>
                <c:pt idx="1916">
                  <c:v>39.326124068897002</c:v>
                </c:pt>
                <c:pt idx="1917">
                  <c:v>39.346649185843198</c:v>
                </c:pt>
                <c:pt idx="1918">
                  <c:v>39.367174302789401</c:v>
                </c:pt>
                <c:pt idx="1919">
                  <c:v>39.387699419735597</c:v>
                </c:pt>
                <c:pt idx="1920">
                  <c:v>39.4082245366818</c:v>
                </c:pt>
                <c:pt idx="1921">
                  <c:v>39.428749653628003</c:v>
                </c:pt>
                <c:pt idx="1922">
                  <c:v>39.449274770574199</c:v>
                </c:pt>
                <c:pt idx="1923">
                  <c:v>39.469799887520402</c:v>
                </c:pt>
                <c:pt idx="1924">
                  <c:v>39.490325004466499</c:v>
                </c:pt>
                <c:pt idx="1925">
                  <c:v>39.510850121412702</c:v>
                </c:pt>
                <c:pt idx="1926">
                  <c:v>39.531375238358898</c:v>
                </c:pt>
                <c:pt idx="1927">
                  <c:v>39.551900355305101</c:v>
                </c:pt>
                <c:pt idx="1928">
                  <c:v>39.572425472251297</c:v>
                </c:pt>
                <c:pt idx="1929">
                  <c:v>39.5929505891975</c:v>
                </c:pt>
                <c:pt idx="1930">
                  <c:v>39.613475706143703</c:v>
                </c:pt>
                <c:pt idx="1931">
                  <c:v>39.634000823089899</c:v>
                </c:pt>
                <c:pt idx="1932">
                  <c:v>39.654525940036002</c:v>
                </c:pt>
                <c:pt idx="1933">
                  <c:v>39.675051056982198</c:v>
                </c:pt>
                <c:pt idx="1934">
                  <c:v>39.695576173928401</c:v>
                </c:pt>
                <c:pt idx="1935">
                  <c:v>39.716101290874597</c:v>
                </c:pt>
                <c:pt idx="1936">
                  <c:v>39.7366264078208</c:v>
                </c:pt>
                <c:pt idx="1937">
                  <c:v>39.757151524767004</c:v>
                </c:pt>
                <c:pt idx="1938">
                  <c:v>39.7776766417132</c:v>
                </c:pt>
                <c:pt idx="1939">
                  <c:v>39.798201758659403</c:v>
                </c:pt>
                <c:pt idx="1940">
                  <c:v>39.818726875605599</c:v>
                </c:pt>
                <c:pt idx="1941">
                  <c:v>39.839251992551702</c:v>
                </c:pt>
                <c:pt idx="1942">
                  <c:v>39.859777109497898</c:v>
                </c:pt>
                <c:pt idx="1943">
                  <c:v>39.880302226444101</c:v>
                </c:pt>
                <c:pt idx="1944">
                  <c:v>39.900827343390297</c:v>
                </c:pt>
                <c:pt idx="1945">
                  <c:v>39.9213524603365</c:v>
                </c:pt>
                <c:pt idx="1946">
                  <c:v>39.941877577282703</c:v>
                </c:pt>
                <c:pt idx="1947">
                  <c:v>39.962402694228899</c:v>
                </c:pt>
                <c:pt idx="1948">
                  <c:v>39.982927811175102</c:v>
                </c:pt>
                <c:pt idx="1949">
                  <c:v>40.003452928121199</c:v>
                </c:pt>
                <c:pt idx="1950">
                  <c:v>40.023978045067402</c:v>
                </c:pt>
                <c:pt idx="1951">
                  <c:v>40.044503162013598</c:v>
                </c:pt>
                <c:pt idx="1952">
                  <c:v>40.065028278959801</c:v>
                </c:pt>
                <c:pt idx="1953">
                  <c:v>40.085553395905997</c:v>
                </c:pt>
                <c:pt idx="1954">
                  <c:v>40.1060785128522</c:v>
                </c:pt>
                <c:pt idx="1955">
                  <c:v>40.126603629798403</c:v>
                </c:pt>
                <c:pt idx="1956">
                  <c:v>40.147128746744599</c:v>
                </c:pt>
                <c:pt idx="1957">
                  <c:v>40.167653863690802</c:v>
                </c:pt>
                <c:pt idx="1958">
                  <c:v>40.188178980636899</c:v>
                </c:pt>
                <c:pt idx="1959">
                  <c:v>40.208704097583102</c:v>
                </c:pt>
                <c:pt idx="1960">
                  <c:v>40.229229214529298</c:v>
                </c:pt>
                <c:pt idx="1961">
                  <c:v>40.249754331475501</c:v>
                </c:pt>
                <c:pt idx="1962">
                  <c:v>40.270279448421697</c:v>
                </c:pt>
                <c:pt idx="1963">
                  <c:v>40.2908045653679</c:v>
                </c:pt>
                <c:pt idx="1964">
                  <c:v>40.311329682314103</c:v>
                </c:pt>
                <c:pt idx="1965">
                  <c:v>40.331854799260299</c:v>
                </c:pt>
                <c:pt idx="1966">
                  <c:v>40.352379916206502</c:v>
                </c:pt>
                <c:pt idx="1967">
                  <c:v>40.372905033152598</c:v>
                </c:pt>
                <c:pt idx="1968">
                  <c:v>40.393430150098801</c:v>
                </c:pt>
                <c:pt idx="1969">
                  <c:v>40.413955267044997</c:v>
                </c:pt>
                <c:pt idx="1970">
                  <c:v>40.4344803839912</c:v>
                </c:pt>
                <c:pt idx="1971">
                  <c:v>40.455005500937403</c:v>
                </c:pt>
                <c:pt idx="1972">
                  <c:v>40.475530617883599</c:v>
                </c:pt>
                <c:pt idx="1973">
                  <c:v>40.496055734829802</c:v>
                </c:pt>
                <c:pt idx="1974">
                  <c:v>40.516580851775998</c:v>
                </c:pt>
                <c:pt idx="1975">
                  <c:v>40.537105968722102</c:v>
                </c:pt>
                <c:pt idx="1976">
                  <c:v>40.557631085668298</c:v>
                </c:pt>
                <c:pt idx="1977">
                  <c:v>40.578156202614501</c:v>
                </c:pt>
                <c:pt idx="1978">
                  <c:v>40.598681319560697</c:v>
                </c:pt>
                <c:pt idx="1979">
                  <c:v>40.6192064365069</c:v>
                </c:pt>
                <c:pt idx="1980">
                  <c:v>40.639731553453103</c:v>
                </c:pt>
                <c:pt idx="1981">
                  <c:v>40.660256670399299</c:v>
                </c:pt>
                <c:pt idx="1982">
                  <c:v>40.680781787345502</c:v>
                </c:pt>
                <c:pt idx="1983">
                  <c:v>40.701306904291698</c:v>
                </c:pt>
                <c:pt idx="1984">
                  <c:v>40.721832021237802</c:v>
                </c:pt>
                <c:pt idx="1985">
                  <c:v>40.742357138183998</c:v>
                </c:pt>
                <c:pt idx="1986">
                  <c:v>40.762882255130201</c:v>
                </c:pt>
                <c:pt idx="1987">
                  <c:v>40.783407372076397</c:v>
                </c:pt>
                <c:pt idx="1988">
                  <c:v>40.8039324890226</c:v>
                </c:pt>
                <c:pt idx="1989">
                  <c:v>40.824457605968803</c:v>
                </c:pt>
                <c:pt idx="1990">
                  <c:v>40.844982722914999</c:v>
                </c:pt>
                <c:pt idx="1991">
                  <c:v>40.865507839861202</c:v>
                </c:pt>
                <c:pt idx="1992">
                  <c:v>40.886032956807298</c:v>
                </c:pt>
                <c:pt idx="1993">
                  <c:v>40.906558073753502</c:v>
                </c:pt>
                <c:pt idx="1994">
                  <c:v>40.927083190699697</c:v>
                </c:pt>
                <c:pt idx="1995">
                  <c:v>40.947608307645901</c:v>
                </c:pt>
                <c:pt idx="1996">
                  <c:v>40.968133424592097</c:v>
                </c:pt>
                <c:pt idx="1997">
                  <c:v>40.9886585415383</c:v>
                </c:pt>
                <c:pt idx="1998">
                  <c:v>41.009183658484503</c:v>
                </c:pt>
                <c:pt idx="1999">
                  <c:v>41.029708775430699</c:v>
                </c:pt>
                <c:pt idx="2000">
                  <c:v>41.050233892376902</c:v>
                </c:pt>
                <c:pt idx="2001">
                  <c:v>41.070759009322998</c:v>
                </c:pt>
                <c:pt idx="2002">
                  <c:v>41.091284126269201</c:v>
                </c:pt>
                <c:pt idx="2003">
                  <c:v>41.111809243215397</c:v>
                </c:pt>
                <c:pt idx="2004">
                  <c:v>41.1323343601616</c:v>
                </c:pt>
                <c:pt idx="2005">
                  <c:v>41.152859477107803</c:v>
                </c:pt>
                <c:pt idx="2006">
                  <c:v>41.173384594053999</c:v>
                </c:pt>
                <c:pt idx="2007">
                  <c:v>41.193909711000202</c:v>
                </c:pt>
                <c:pt idx="2008">
                  <c:v>41.214434827946398</c:v>
                </c:pt>
                <c:pt idx="2009">
                  <c:v>41.234959944892601</c:v>
                </c:pt>
                <c:pt idx="2010">
                  <c:v>41.255485061838698</c:v>
                </c:pt>
                <c:pt idx="2011">
                  <c:v>41.276010178784901</c:v>
                </c:pt>
                <c:pt idx="2012">
                  <c:v>41.296535295731097</c:v>
                </c:pt>
                <c:pt idx="2013">
                  <c:v>41.3170604126773</c:v>
                </c:pt>
                <c:pt idx="2014">
                  <c:v>41.337585529623503</c:v>
                </c:pt>
                <c:pt idx="2015">
                  <c:v>41.358110646569699</c:v>
                </c:pt>
                <c:pt idx="2016">
                  <c:v>41.378635763515902</c:v>
                </c:pt>
                <c:pt idx="2017">
                  <c:v>41.399160880462098</c:v>
                </c:pt>
                <c:pt idx="2018">
                  <c:v>41.419685997408301</c:v>
                </c:pt>
                <c:pt idx="2019">
                  <c:v>41.440211114354398</c:v>
                </c:pt>
                <c:pt idx="2020">
                  <c:v>41.460736231300601</c:v>
                </c:pt>
                <c:pt idx="2021">
                  <c:v>41.481261348246797</c:v>
                </c:pt>
                <c:pt idx="2022">
                  <c:v>41.501786465193</c:v>
                </c:pt>
                <c:pt idx="2023">
                  <c:v>41.522311582139203</c:v>
                </c:pt>
                <c:pt idx="2024">
                  <c:v>41.542836699085399</c:v>
                </c:pt>
                <c:pt idx="2025">
                  <c:v>41.563361816031602</c:v>
                </c:pt>
                <c:pt idx="2026">
                  <c:v>41.583886932977798</c:v>
                </c:pt>
                <c:pt idx="2027">
                  <c:v>41.604412049923901</c:v>
                </c:pt>
                <c:pt idx="2028">
                  <c:v>41.624937166870097</c:v>
                </c:pt>
                <c:pt idx="2029">
                  <c:v>41.6454622838163</c:v>
                </c:pt>
                <c:pt idx="2030">
                  <c:v>41.665987400762504</c:v>
                </c:pt>
                <c:pt idx="2031">
                  <c:v>41.686512517708699</c:v>
                </c:pt>
                <c:pt idx="2032">
                  <c:v>41.707037634654903</c:v>
                </c:pt>
                <c:pt idx="2033">
                  <c:v>41.727562751601099</c:v>
                </c:pt>
                <c:pt idx="2034">
                  <c:v>41.748087868547302</c:v>
                </c:pt>
                <c:pt idx="2035">
                  <c:v>41.768612985493498</c:v>
                </c:pt>
                <c:pt idx="2036">
                  <c:v>41.789138102439601</c:v>
                </c:pt>
                <c:pt idx="2037">
                  <c:v>41.809663219385797</c:v>
                </c:pt>
                <c:pt idx="2038">
                  <c:v>41.830188336332</c:v>
                </c:pt>
                <c:pt idx="2039">
                  <c:v>41.850713453278203</c:v>
                </c:pt>
                <c:pt idx="2040">
                  <c:v>41.871238570224399</c:v>
                </c:pt>
                <c:pt idx="2041">
                  <c:v>41.891763687170602</c:v>
                </c:pt>
                <c:pt idx="2042">
                  <c:v>41.912288804116798</c:v>
                </c:pt>
                <c:pt idx="2043">
                  <c:v>41.932813921063001</c:v>
                </c:pt>
                <c:pt idx="2044">
                  <c:v>41.953339038009098</c:v>
                </c:pt>
                <c:pt idx="2045">
                  <c:v>41.973864154955301</c:v>
                </c:pt>
                <c:pt idx="2046">
                  <c:v>41.994389271901497</c:v>
                </c:pt>
                <c:pt idx="2047">
                  <c:v>42.0149143888477</c:v>
                </c:pt>
                <c:pt idx="2048">
                  <c:v>42.035439505793903</c:v>
                </c:pt>
                <c:pt idx="2049">
                  <c:v>42.055964622740099</c:v>
                </c:pt>
                <c:pt idx="2050">
                  <c:v>42.076489739686302</c:v>
                </c:pt>
                <c:pt idx="2051">
                  <c:v>42.097014856632498</c:v>
                </c:pt>
                <c:pt idx="2052">
                  <c:v>42.117539973578701</c:v>
                </c:pt>
                <c:pt idx="2053">
                  <c:v>42.138065090524798</c:v>
                </c:pt>
                <c:pt idx="2054">
                  <c:v>42.158590207471001</c:v>
                </c:pt>
                <c:pt idx="2055">
                  <c:v>42.179115324417197</c:v>
                </c:pt>
                <c:pt idx="2056">
                  <c:v>42.1996404413634</c:v>
                </c:pt>
                <c:pt idx="2057">
                  <c:v>42.220165558309603</c:v>
                </c:pt>
                <c:pt idx="2058">
                  <c:v>42.240690675255799</c:v>
                </c:pt>
                <c:pt idx="2059">
                  <c:v>42.261215792202002</c:v>
                </c:pt>
                <c:pt idx="2060">
                  <c:v>42.281740909148198</c:v>
                </c:pt>
                <c:pt idx="2061">
                  <c:v>42.302266026094401</c:v>
                </c:pt>
                <c:pt idx="2062">
                  <c:v>42.322791143040497</c:v>
                </c:pt>
                <c:pt idx="2063">
                  <c:v>42.3433162599867</c:v>
                </c:pt>
                <c:pt idx="2064">
                  <c:v>42.363841376932903</c:v>
                </c:pt>
                <c:pt idx="2065">
                  <c:v>42.384366493879099</c:v>
                </c:pt>
                <c:pt idx="2066">
                  <c:v>42.404891610825302</c:v>
                </c:pt>
                <c:pt idx="2067">
                  <c:v>42.425416727771498</c:v>
                </c:pt>
                <c:pt idx="2068">
                  <c:v>42.445941844717701</c:v>
                </c:pt>
                <c:pt idx="2069">
                  <c:v>42.466466961663897</c:v>
                </c:pt>
                <c:pt idx="2070">
                  <c:v>42.486992078610101</c:v>
                </c:pt>
                <c:pt idx="2071">
                  <c:v>42.507517195556197</c:v>
                </c:pt>
                <c:pt idx="2072">
                  <c:v>42.5280423125024</c:v>
                </c:pt>
                <c:pt idx="2073">
                  <c:v>42.548567429448603</c:v>
                </c:pt>
                <c:pt idx="2074">
                  <c:v>42.569092546394799</c:v>
                </c:pt>
                <c:pt idx="2075">
                  <c:v>42.589617663341002</c:v>
                </c:pt>
                <c:pt idx="2076">
                  <c:v>42.610142780287198</c:v>
                </c:pt>
                <c:pt idx="2077">
                  <c:v>42.630667897233401</c:v>
                </c:pt>
                <c:pt idx="2078">
                  <c:v>42.651193014179597</c:v>
                </c:pt>
                <c:pt idx="2079">
                  <c:v>42.671718131125701</c:v>
                </c:pt>
                <c:pt idx="2080">
                  <c:v>42.692243248071897</c:v>
                </c:pt>
                <c:pt idx="2081">
                  <c:v>42.7127683650181</c:v>
                </c:pt>
                <c:pt idx="2082">
                  <c:v>42.733293481964303</c:v>
                </c:pt>
                <c:pt idx="2083">
                  <c:v>42.753818598910499</c:v>
                </c:pt>
                <c:pt idx="2084">
                  <c:v>42.774343715856702</c:v>
                </c:pt>
                <c:pt idx="2085">
                  <c:v>42.794868832802898</c:v>
                </c:pt>
                <c:pt idx="2086">
                  <c:v>42.815393949749101</c:v>
                </c:pt>
                <c:pt idx="2087">
                  <c:v>42.835919066695297</c:v>
                </c:pt>
                <c:pt idx="2088">
                  <c:v>42.856444183641401</c:v>
                </c:pt>
                <c:pt idx="2089">
                  <c:v>42.876969300587596</c:v>
                </c:pt>
                <c:pt idx="2090">
                  <c:v>42.8974944175338</c:v>
                </c:pt>
                <c:pt idx="2091">
                  <c:v>42.918019534480003</c:v>
                </c:pt>
                <c:pt idx="2092">
                  <c:v>42.938544651426199</c:v>
                </c:pt>
                <c:pt idx="2093">
                  <c:v>42.959069768372402</c:v>
                </c:pt>
                <c:pt idx="2094">
                  <c:v>42.979594885318598</c:v>
                </c:pt>
                <c:pt idx="2095">
                  <c:v>43.000120002264801</c:v>
                </c:pt>
                <c:pt idx="2096">
                  <c:v>43.020645119210897</c:v>
                </c:pt>
                <c:pt idx="2097">
                  <c:v>43.0411702361571</c:v>
                </c:pt>
                <c:pt idx="2098">
                  <c:v>43.061695353103303</c:v>
                </c:pt>
                <c:pt idx="2099">
                  <c:v>43.082220470049499</c:v>
                </c:pt>
                <c:pt idx="2100">
                  <c:v>43.102745586995702</c:v>
                </c:pt>
                <c:pt idx="2101">
                  <c:v>43.123270703941898</c:v>
                </c:pt>
                <c:pt idx="2102">
                  <c:v>43.143795820888101</c:v>
                </c:pt>
                <c:pt idx="2103">
                  <c:v>43.164320937834297</c:v>
                </c:pt>
                <c:pt idx="2104">
                  <c:v>43.1848460547805</c:v>
                </c:pt>
                <c:pt idx="2105">
                  <c:v>43.205371171726597</c:v>
                </c:pt>
                <c:pt idx="2106">
                  <c:v>43.2258962886728</c:v>
                </c:pt>
                <c:pt idx="2107">
                  <c:v>43.246421405619003</c:v>
                </c:pt>
                <c:pt idx="2108">
                  <c:v>43.266946522565199</c:v>
                </c:pt>
                <c:pt idx="2109">
                  <c:v>43.287471639511402</c:v>
                </c:pt>
                <c:pt idx="2110">
                  <c:v>43.307996756457598</c:v>
                </c:pt>
                <c:pt idx="2111">
                  <c:v>43.328521873403801</c:v>
                </c:pt>
                <c:pt idx="2112">
                  <c:v>43.349046990349997</c:v>
                </c:pt>
                <c:pt idx="2113">
                  <c:v>43.3695721072962</c:v>
                </c:pt>
                <c:pt idx="2114">
                  <c:v>43.390097224242297</c:v>
                </c:pt>
                <c:pt idx="2115">
                  <c:v>43.4106223411885</c:v>
                </c:pt>
                <c:pt idx="2116">
                  <c:v>43.431147458134703</c:v>
                </c:pt>
                <c:pt idx="2117">
                  <c:v>43.451672575080899</c:v>
                </c:pt>
                <c:pt idx="2118">
                  <c:v>43.472197692027102</c:v>
                </c:pt>
                <c:pt idx="2119">
                  <c:v>43.492722808973298</c:v>
                </c:pt>
                <c:pt idx="2120">
                  <c:v>43.513247925919501</c:v>
                </c:pt>
                <c:pt idx="2121">
                  <c:v>43.533773042865697</c:v>
                </c:pt>
                <c:pt idx="2122">
                  <c:v>43.5542981598119</c:v>
                </c:pt>
                <c:pt idx="2123">
                  <c:v>43.574823276758003</c:v>
                </c:pt>
                <c:pt idx="2124">
                  <c:v>43.595348393704199</c:v>
                </c:pt>
                <c:pt idx="2125">
                  <c:v>43.615873510650403</c:v>
                </c:pt>
                <c:pt idx="2126">
                  <c:v>43.636398627596598</c:v>
                </c:pt>
                <c:pt idx="2127">
                  <c:v>43.656923744542802</c:v>
                </c:pt>
                <c:pt idx="2128">
                  <c:v>43.677448861488998</c:v>
                </c:pt>
                <c:pt idx="2129">
                  <c:v>43.697973978435201</c:v>
                </c:pt>
                <c:pt idx="2130">
                  <c:v>43.718499095381397</c:v>
                </c:pt>
                <c:pt idx="2131">
                  <c:v>43.7390242123275</c:v>
                </c:pt>
                <c:pt idx="2132">
                  <c:v>43.759549329273703</c:v>
                </c:pt>
                <c:pt idx="2133">
                  <c:v>43.780074446219899</c:v>
                </c:pt>
                <c:pt idx="2134">
                  <c:v>43.800599563166102</c:v>
                </c:pt>
                <c:pt idx="2135">
                  <c:v>43.821124680112298</c:v>
                </c:pt>
                <c:pt idx="2136">
                  <c:v>43.841649797058501</c:v>
                </c:pt>
                <c:pt idx="2137">
                  <c:v>43.862174914004697</c:v>
                </c:pt>
                <c:pt idx="2138">
                  <c:v>43.8827000309509</c:v>
                </c:pt>
                <c:pt idx="2139">
                  <c:v>43.903225147896997</c:v>
                </c:pt>
                <c:pt idx="2140">
                  <c:v>43.9237502648432</c:v>
                </c:pt>
                <c:pt idx="2141">
                  <c:v>43.944275381789403</c:v>
                </c:pt>
                <c:pt idx="2142">
                  <c:v>43.964800498735599</c:v>
                </c:pt>
                <c:pt idx="2143">
                  <c:v>43.985325615681802</c:v>
                </c:pt>
                <c:pt idx="2144">
                  <c:v>44.005850732627998</c:v>
                </c:pt>
                <c:pt idx="2145">
                  <c:v>44.026375849574201</c:v>
                </c:pt>
                <c:pt idx="2146">
                  <c:v>44.046900966520397</c:v>
                </c:pt>
                <c:pt idx="2147">
                  <c:v>44.0674260834666</c:v>
                </c:pt>
                <c:pt idx="2148">
                  <c:v>44.087951200412697</c:v>
                </c:pt>
                <c:pt idx="2149">
                  <c:v>44.1084763173589</c:v>
                </c:pt>
                <c:pt idx="2150">
                  <c:v>44.129001434305103</c:v>
                </c:pt>
                <c:pt idx="2151">
                  <c:v>44.149526551251299</c:v>
                </c:pt>
                <c:pt idx="2152">
                  <c:v>44.170051668197502</c:v>
                </c:pt>
                <c:pt idx="2153">
                  <c:v>44.190576785143698</c:v>
                </c:pt>
                <c:pt idx="2154">
                  <c:v>44.211101902089901</c:v>
                </c:pt>
                <c:pt idx="2155">
                  <c:v>44.231627019036097</c:v>
                </c:pt>
                <c:pt idx="2156">
                  <c:v>44.2521521359823</c:v>
                </c:pt>
                <c:pt idx="2157">
                  <c:v>44.272677252928403</c:v>
                </c:pt>
                <c:pt idx="2158">
                  <c:v>44.293202369874599</c:v>
                </c:pt>
                <c:pt idx="2159">
                  <c:v>44.313727486820802</c:v>
                </c:pt>
                <c:pt idx="2160">
                  <c:v>44.334252603766998</c:v>
                </c:pt>
                <c:pt idx="2161">
                  <c:v>44.354777720713201</c:v>
                </c:pt>
                <c:pt idx="2162">
                  <c:v>44.375302837659397</c:v>
                </c:pt>
                <c:pt idx="2163">
                  <c:v>44.3958279546056</c:v>
                </c:pt>
                <c:pt idx="2164">
                  <c:v>44.416353071551796</c:v>
                </c:pt>
                <c:pt idx="2165">
                  <c:v>44.436878188498</c:v>
                </c:pt>
                <c:pt idx="2166">
                  <c:v>44.457403305444103</c:v>
                </c:pt>
                <c:pt idx="2167">
                  <c:v>44.477928422390299</c:v>
                </c:pt>
                <c:pt idx="2168">
                  <c:v>44.498453539336502</c:v>
                </c:pt>
                <c:pt idx="2169">
                  <c:v>44.518978656282698</c:v>
                </c:pt>
                <c:pt idx="2170">
                  <c:v>44.539503773228901</c:v>
                </c:pt>
                <c:pt idx="2171">
                  <c:v>44.560028890175097</c:v>
                </c:pt>
                <c:pt idx="2172">
                  <c:v>44.5805540071213</c:v>
                </c:pt>
                <c:pt idx="2173">
                  <c:v>44.601079124067503</c:v>
                </c:pt>
                <c:pt idx="2174">
                  <c:v>44.6216042410136</c:v>
                </c:pt>
                <c:pt idx="2175">
                  <c:v>44.642129357959803</c:v>
                </c:pt>
                <c:pt idx="2176">
                  <c:v>44.662654474905999</c:v>
                </c:pt>
                <c:pt idx="2177">
                  <c:v>44.683179591852202</c:v>
                </c:pt>
                <c:pt idx="2178">
                  <c:v>44.703704708798398</c:v>
                </c:pt>
                <c:pt idx="2179">
                  <c:v>44.724229825744601</c:v>
                </c:pt>
                <c:pt idx="2180">
                  <c:v>44.744754942690797</c:v>
                </c:pt>
                <c:pt idx="2181">
                  <c:v>44.765280059637</c:v>
                </c:pt>
                <c:pt idx="2182">
                  <c:v>44.785805176583203</c:v>
                </c:pt>
                <c:pt idx="2183">
                  <c:v>44.8063302935293</c:v>
                </c:pt>
                <c:pt idx="2184">
                  <c:v>44.826855410475503</c:v>
                </c:pt>
                <c:pt idx="2185">
                  <c:v>44.847380527421699</c:v>
                </c:pt>
                <c:pt idx="2186">
                  <c:v>44.867905644367902</c:v>
                </c:pt>
                <c:pt idx="2187">
                  <c:v>44.888430761314098</c:v>
                </c:pt>
                <c:pt idx="2188">
                  <c:v>44.908955878260301</c:v>
                </c:pt>
                <c:pt idx="2189">
                  <c:v>44.929480995206497</c:v>
                </c:pt>
                <c:pt idx="2190">
                  <c:v>44.9500061121527</c:v>
                </c:pt>
                <c:pt idx="2191">
                  <c:v>44.970531229098803</c:v>
                </c:pt>
                <c:pt idx="2192">
                  <c:v>44.991056346044999</c:v>
                </c:pt>
                <c:pt idx="2193">
                  <c:v>45.011581462991202</c:v>
                </c:pt>
                <c:pt idx="2194">
                  <c:v>45.032106579937398</c:v>
                </c:pt>
                <c:pt idx="2195">
                  <c:v>45.052631696883601</c:v>
                </c:pt>
                <c:pt idx="2196">
                  <c:v>45.073156813829797</c:v>
                </c:pt>
                <c:pt idx="2197">
                  <c:v>45.093681930776</c:v>
                </c:pt>
                <c:pt idx="2198">
                  <c:v>45.114207047722203</c:v>
                </c:pt>
                <c:pt idx="2199">
                  <c:v>45.134732164668399</c:v>
                </c:pt>
                <c:pt idx="2200">
                  <c:v>45.155257281614503</c:v>
                </c:pt>
                <c:pt idx="2201">
                  <c:v>45.175782398560699</c:v>
                </c:pt>
                <c:pt idx="2202">
                  <c:v>45.196307515506902</c:v>
                </c:pt>
                <c:pt idx="2203">
                  <c:v>45.216832632453098</c:v>
                </c:pt>
                <c:pt idx="2204">
                  <c:v>45.237357749399301</c:v>
                </c:pt>
                <c:pt idx="2205">
                  <c:v>45.257882866345497</c:v>
                </c:pt>
                <c:pt idx="2206">
                  <c:v>45.2784079832917</c:v>
                </c:pt>
                <c:pt idx="2207">
                  <c:v>45.298933100237903</c:v>
                </c:pt>
                <c:pt idx="2208">
                  <c:v>45.319458217184</c:v>
                </c:pt>
                <c:pt idx="2209">
                  <c:v>45.339983334130203</c:v>
                </c:pt>
                <c:pt idx="2210">
                  <c:v>45.360508451076399</c:v>
                </c:pt>
                <c:pt idx="2211">
                  <c:v>45.381033568022602</c:v>
                </c:pt>
                <c:pt idx="2212">
                  <c:v>45.401558684968798</c:v>
                </c:pt>
                <c:pt idx="2213">
                  <c:v>45.422083801915001</c:v>
                </c:pt>
                <c:pt idx="2214">
                  <c:v>45.442608918861197</c:v>
                </c:pt>
                <c:pt idx="2215">
                  <c:v>45.4631340358074</c:v>
                </c:pt>
                <c:pt idx="2216">
                  <c:v>45.483659152753603</c:v>
                </c:pt>
                <c:pt idx="2217">
                  <c:v>45.504184269699699</c:v>
                </c:pt>
                <c:pt idx="2218">
                  <c:v>45.524709386645902</c:v>
                </c:pt>
                <c:pt idx="2219">
                  <c:v>45.545234503592098</c:v>
                </c:pt>
                <c:pt idx="2220">
                  <c:v>45.565759620538302</c:v>
                </c:pt>
                <c:pt idx="2221">
                  <c:v>45.586284737484497</c:v>
                </c:pt>
                <c:pt idx="2222">
                  <c:v>45.606809854430701</c:v>
                </c:pt>
                <c:pt idx="2223">
                  <c:v>45.627334971376897</c:v>
                </c:pt>
                <c:pt idx="2224">
                  <c:v>45.6478600883231</c:v>
                </c:pt>
                <c:pt idx="2225">
                  <c:v>45.668385205269303</c:v>
                </c:pt>
                <c:pt idx="2226">
                  <c:v>45.688910322215399</c:v>
                </c:pt>
                <c:pt idx="2227">
                  <c:v>45.709435439161602</c:v>
                </c:pt>
                <c:pt idx="2228">
                  <c:v>45.729960556107798</c:v>
                </c:pt>
                <c:pt idx="2229">
                  <c:v>45.750485673054001</c:v>
                </c:pt>
                <c:pt idx="2230">
                  <c:v>45.771010790000197</c:v>
                </c:pt>
                <c:pt idx="2231">
                  <c:v>45.7915359069464</c:v>
                </c:pt>
                <c:pt idx="2232">
                  <c:v>45.812061023892603</c:v>
                </c:pt>
                <c:pt idx="2233">
                  <c:v>45.832586140838799</c:v>
                </c:pt>
                <c:pt idx="2234">
                  <c:v>45.853111257785002</c:v>
                </c:pt>
                <c:pt idx="2235">
                  <c:v>45.873636374731099</c:v>
                </c:pt>
                <c:pt idx="2236">
                  <c:v>45.894161491677302</c:v>
                </c:pt>
                <c:pt idx="2237">
                  <c:v>45.914686608623498</c:v>
                </c:pt>
                <c:pt idx="2238">
                  <c:v>45.935211725569701</c:v>
                </c:pt>
                <c:pt idx="2239">
                  <c:v>45.955736842515897</c:v>
                </c:pt>
                <c:pt idx="2240">
                  <c:v>45.9762619594621</c:v>
                </c:pt>
                <c:pt idx="2241">
                  <c:v>45.996787076408303</c:v>
                </c:pt>
                <c:pt idx="2242">
                  <c:v>46.017312193354499</c:v>
                </c:pt>
                <c:pt idx="2243">
                  <c:v>46.037837310300603</c:v>
                </c:pt>
                <c:pt idx="2244">
                  <c:v>46.058362427246799</c:v>
                </c:pt>
                <c:pt idx="2245">
                  <c:v>46.078887544193002</c:v>
                </c:pt>
                <c:pt idx="2246">
                  <c:v>46.099412661139198</c:v>
                </c:pt>
                <c:pt idx="2247">
                  <c:v>46.119937778085401</c:v>
                </c:pt>
                <c:pt idx="2248">
                  <c:v>46.140462895031597</c:v>
                </c:pt>
                <c:pt idx="2249">
                  <c:v>46.1609880119778</c:v>
                </c:pt>
                <c:pt idx="2250">
                  <c:v>46.181513128924003</c:v>
                </c:pt>
                <c:pt idx="2251">
                  <c:v>46.202038245870199</c:v>
                </c:pt>
                <c:pt idx="2252">
                  <c:v>46.222563362816302</c:v>
                </c:pt>
                <c:pt idx="2253">
                  <c:v>46.243088479762498</c:v>
                </c:pt>
                <c:pt idx="2254">
                  <c:v>46.263613596708701</c:v>
                </c:pt>
                <c:pt idx="2255">
                  <c:v>46.284138713654897</c:v>
                </c:pt>
                <c:pt idx="2256">
                  <c:v>46.3046638306011</c:v>
                </c:pt>
                <c:pt idx="2257">
                  <c:v>46.325188947547304</c:v>
                </c:pt>
                <c:pt idx="2258">
                  <c:v>46.3457140644935</c:v>
                </c:pt>
                <c:pt idx="2259">
                  <c:v>46.366239181439703</c:v>
                </c:pt>
                <c:pt idx="2260">
                  <c:v>46.386764298385799</c:v>
                </c:pt>
                <c:pt idx="2261">
                  <c:v>46.407289415332002</c:v>
                </c:pt>
                <c:pt idx="2262">
                  <c:v>46.427814532278198</c:v>
                </c:pt>
                <c:pt idx="2263">
                  <c:v>46.448339649224401</c:v>
                </c:pt>
                <c:pt idx="2264">
                  <c:v>46.468864766170597</c:v>
                </c:pt>
                <c:pt idx="2265">
                  <c:v>46.4893898831168</c:v>
                </c:pt>
                <c:pt idx="2266">
                  <c:v>46.509915000063003</c:v>
                </c:pt>
                <c:pt idx="2267">
                  <c:v>46.530440117009199</c:v>
                </c:pt>
                <c:pt idx="2268">
                  <c:v>46.550965233955402</c:v>
                </c:pt>
                <c:pt idx="2269">
                  <c:v>46.571490350901499</c:v>
                </c:pt>
                <c:pt idx="2270">
                  <c:v>46.592015467847702</c:v>
                </c:pt>
                <c:pt idx="2271">
                  <c:v>46.612540584793898</c:v>
                </c:pt>
                <c:pt idx="2272">
                  <c:v>46.633065701740101</c:v>
                </c:pt>
                <c:pt idx="2273">
                  <c:v>46.653590818686297</c:v>
                </c:pt>
                <c:pt idx="2274">
                  <c:v>46.6741159356325</c:v>
                </c:pt>
                <c:pt idx="2275">
                  <c:v>46.694641052578703</c:v>
                </c:pt>
                <c:pt idx="2276">
                  <c:v>46.715166169524899</c:v>
                </c:pt>
                <c:pt idx="2277">
                  <c:v>46.735691286471102</c:v>
                </c:pt>
                <c:pt idx="2278">
                  <c:v>46.756216403417199</c:v>
                </c:pt>
                <c:pt idx="2279">
                  <c:v>46.776741520363402</c:v>
                </c:pt>
                <c:pt idx="2280">
                  <c:v>46.797266637309598</c:v>
                </c:pt>
                <c:pt idx="2281">
                  <c:v>46.817791754255801</c:v>
                </c:pt>
                <c:pt idx="2282">
                  <c:v>46.838316871201997</c:v>
                </c:pt>
                <c:pt idx="2283">
                  <c:v>46.8588419881482</c:v>
                </c:pt>
                <c:pt idx="2284">
                  <c:v>46.879367105094403</c:v>
                </c:pt>
                <c:pt idx="2285">
                  <c:v>46.899892222040599</c:v>
                </c:pt>
                <c:pt idx="2286">
                  <c:v>46.920417338986802</c:v>
                </c:pt>
                <c:pt idx="2287">
                  <c:v>46.940942455932898</c:v>
                </c:pt>
                <c:pt idx="2288">
                  <c:v>46.961467572879101</c:v>
                </c:pt>
                <c:pt idx="2289">
                  <c:v>46.981992689825297</c:v>
                </c:pt>
                <c:pt idx="2290">
                  <c:v>47.0025178067715</c:v>
                </c:pt>
                <c:pt idx="2291">
                  <c:v>47.023042923717703</c:v>
                </c:pt>
                <c:pt idx="2292">
                  <c:v>47.043568040663899</c:v>
                </c:pt>
                <c:pt idx="2293">
                  <c:v>47.064093157610102</c:v>
                </c:pt>
                <c:pt idx="2294">
                  <c:v>47.084618274556298</c:v>
                </c:pt>
                <c:pt idx="2295">
                  <c:v>47.105143391502402</c:v>
                </c:pt>
                <c:pt idx="2296">
                  <c:v>47.125668508448598</c:v>
                </c:pt>
                <c:pt idx="2297">
                  <c:v>47.146193625394801</c:v>
                </c:pt>
                <c:pt idx="2298">
                  <c:v>47.166718742340997</c:v>
                </c:pt>
                <c:pt idx="2299">
                  <c:v>47.1872438592872</c:v>
                </c:pt>
                <c:pt idx="2300">
                  <c:v>47.207768976233403</c:v>
                </c:pt>
                <c:pt idx="2301">
                  <c:v>47.228294093179599</c:v>
                </c:pt>
                <c:pt idx="2302">
                  <c:v>47.248819210125802</c:v>
                </c:pt>
                <c:pt idx="2303">
                  <c:v>47.269344327071998</c:v>
                </c:pt>
                <c:pt idx="2304">
                  <c:v>47.289869444018102</c:v>
                </c:pt>
                <c:pt idx="2305">
                  <c:v>47.310394560964298</c:v>
                </c:pt>
                <c:pt idx="2306">
                  <c:v>47.330919677910501</c:v>
                </c:pt>
                <c:pt idx="2307">
                  <c:v>47.351444794856697</c:v>
                </c:pt>
                <c:pt idx="2308">
                  <c:v>47.3719699118029</c:v>
                </c:pt>
                <c:pt idx="2309">
                  <c:v>47.392495028749103</c:v>
                </c:pt>
                <c:pt idx="2310">
                  <c:v>47.413020145695299</c:v>
                </c:pt>
                <c:pt idx="2311">
                  <c:v>47.433545262641502</c:v>
                </c:pt>
                <c:pt idx="2312">
                  <c:v>47.454070379587598</c:v>
                </c:pt>
                <c:pt idx="2313">
                  <c:v>47.474595496533802</c:v>
                </c:pt>
                <c:pt idx="2314">
                  <c:v>47.495120613479997</c:v>
                </c:pt>
                <c:pt idx="2315">
                  <c:v>47.515645730426201</c:v>
                </c:pt>
                <c:pt idx="2316">
                  <c:v>47.536170847372397</c:v>
                </c:pt>
                <c:pt idx="2317">
                  <c:v>47.5566959643186</c:v>
                </c:pt>
                <c:pt idx="2318">
                  <c:v>47.577221081264803</c:v>
                </c:pt>
                <c:pt idx="2319">
                  <c:v>47.597746198210999</c:v>
                </c:pt>
                <c:pt idx="2320">
                  <c:v>47.618271315157202</c:v>
                </c:pt>
                <c:pt idx="2321">
                  <c:v>47.638796432103298</c:v>
                </c:pt>
                <c:pt idx="2322">
                  <c:v>47.659321549049501</c:v>
                </c:pt>
                <c:pt idx="2323">
                  <c:v>47.679846665995697</c:v>
                </c:pt>
                <c:pt idx="2324">
                  <c:v>47.7003717829419</c:v>
                </c:pt>
                <c:pt idx="2325">
                  <c:v>47.720896899888103</c:v>
                </c:pt>
                <c:pt idx="2326">
                  <c:v>47.741422016834299</c:v>
                </c:pt>
                <c:pt idx="2327">
                  <c:v>47.761947133780502</c:v>
                </c:pt>
                <c:pt idx="2328">
                  <c:v>47.782472250726698</c:v>
                </c:pt>
                <c:pt idx="2329">
                  <c:v>47.802997367672901</c:v>
                </c:pt>
                <c:pt idx="2330">
                  <c:v>47.823522484618998</c:v>
                </c:pt>
                <c:pt idx="2331">
                  <c:v>47.844047601565201</c:v>
                </c:pt>
                <c:pt idx="2332">
                  <c:v>47.864572718511397</c:v>
                </c:pt>
                <c:pt idx="2333">
                  <c:v>47.8850978354576</c:v>
                </c:pt>
                <c:pt idx="2334">
                  <c:v>47.905622952403803</c:v>
                </c:pt>
                <c:pt idx="2335">
                  <c:v>47.926148069349999</c:v>
                </c:pt>
                <c:pt idx="2336">
                  <c:v>47.946673186296202</c:v>
                </c:pt>
                <c:pt idx="2337">
                  <c:v>47.967198303242398</c:v>
                </c:pt>
                <c:pt idx="2338">
                  <c:v>47.987723420188502</c:v>
                </c:pt>
                <c:pt idx="2339">
                  <c:v>48.008248537134698</c:v>
                </c:pt>
                <c:pt idx="2340">
                  <c:v>48.028773654080901</c:v>
                </c:pt>
                <c:pt idx="2341">
                  <c:v>48.049298771027097</c:v>
                </c:pt>
                <c:pt idx="2342">
                  <c:v>48.0698238879733</c:v>
                </c:pt>
                <c:pt idx="2343">
                  <c:v>48.090349004919503</c:v>
                </c:pt>
                <c:pt idx="2344">
                  <c:v>48.110874121865699</c:v>
                </c:pt>
                <c:pt idx="2345">
                  <c:v>48.131399238811902</c:v>
                </c:pt>
                <c:pt idx="2346">
                  <c:v>48.151924355758098</c:v>
                </c:pt>
                <c:pt idx="2347">
                  <c:v>48.172449472704201</c:v>
                </c:pt>
                <c:pt idx="2348">
                  <c:v>48.192974589650397</c:v>
                </c:pt>
                <c:pt idx="2349">
                  <c:v>48.2134997065966</c:v>
                </c:pt>
                <c:pt idx="2350">
                  <c:v>48.234024823542804</c:v>
                </c:pt>
                <c:pt idx="2351">
                  <c:v>48.254549940488999</c:v>
                </c:pt>
                <c:pt idx="2352">
                  <c:v>48.275075057435203</c:v>
                </c:pt>
                <c:pt idx="2353">
                  <c:v>48.295600174381399</c:v>
                </c:pt>
                <c:pt idx="2354">
                  <c:v>48.316125291327602</c:v>
                </c:pt>
                <c:pt idx="2355">
                  <c:v>48.336650408273698</c:v>
                </c:pt>
                <c:pt idx="2356">
                  <c:v>48.357175525219901</c:v>
                </c:pt>
                <c:pt idx="2357">
                  <c:v>48.377700642166097</c:v>
                </c:pt>
                <c:pt idx="2358">
                  <c:v>48.3982257591123</c:v>
                </c:pt>
                <c:pt idx="2359">
                  <c:v>48.418750876058503</c:v>
                </c:pt>
                <c:pt idx="2360">
                  <c:v>48.439275993004699</c:v>
                </c:pt>
                <c:pt idx="2361">
                  <c:v>48.459801109950902</c:v>
                </c:pt>
                <c:pt idx="2362">
                  <c:v>48.480326226897098</c:v>
                </c:pt>
                <c:pt idx="2363">
                  <c:v>48.500851343843301</c:v>
                </c:pt>
                <c:pt idx="2364">
                  <c:v>48.521376460789398</c:v>
                </c:pt>
                <c:pt idx="2365">
                  <c:v>48.541901577735601</c:v>
                </c:pt>
                <c:pt idx="2366">
                  <c:v>48.562426694681797</c:v>
                </c:pt>
                <c:pt idx="2367">
                  <c:v>48.582951811628</c:v>
                </c:pt>
                <c:pt idx="2368">
                  <c:v>48.603476928574203</c:v>
                </c:pt>
                <c:pt idx="2369">
                  <c:v>48.624002045520399</c:v>
                </c:pt>
                <c:pt idx="2370">
                  <c:v>48.644527162466602</c:v>
                </c:pt>
                <c:pt idx="2371">
                  <c:v>48.665052279412798</c:v>
                </c:pt>
                <c:pt idx="2372">
                  <c:v>48.685577396359001</c:v>
                </c:pt>
                <c:pt idx="2373">
                  <c:v>48.706102513305098</c:v>
                </c:pt>
                <c:pt idx="2374">
                  <c:v>48.726627630251301</c:v>
                </c:pt>
                <c:pt idx="2375">
                  <c:v>48.747152747197497</c:v>
                </c:pt>
                <c:pt idx="2376">
                  <c:v>48.7676778641437</c:v>
                </c:pt>
                <c:pt idx="2377">
                  <c:v>48.788202981089903</c:v>
                </c:pt>
                <c:pt idx="2378">
                  <c:v>48.808728098036099</c:v>
                </c:pt>
                <c:pt idx="2379">
                  <c:v>48.829253214982302</c:v>
                </c:pt>
                <c:pt idx="2380">
                  <c:v>48.849778331928498</c:v>
                </c:pt>
                <c:pt idx="2381">
                  <c:v>48.870303448874701</c:v>
                </c:pt>
                <c:pt idx="2382">
                  <c:v>48.890828565820797</c:v>
                </c:pt>
                <c:pt idx="2383">
                  <c:v>48.911353682767</c:v>
                </c:pt>
                <c:pt idx="2384">
                  <c:v>48.931878799713203</c:v>
                </c:pt>
                <c:pt idx="2385">
                  <c:v>48.952403916659399</c:v>
                </c:pt>
                <c:pt idx="2386">
                  <c:v>48.972929033605602</c:v>
                </c:pt>
                <c:pt idx="2387">
                  <c:v>48.993454150551798</c:v>
                </c:pt>
                <c:pt idx="2388">
                  <c:v>49.013979267498001</c:v>
                </c:pt>
                <c:pt idx="2389">
                  <c:v>49.034504384444197</c:v>
                </c:pt>
                <c:pt idx="2390">
                  <c:v>49.055029501390301</c:v>
                </c:pt>
                <c:pt idx="2391">
                  <c:v>49.075554618336497</c:v>
                </c:pt>
                <c:pt idx="2392">
                  <c:v>49.0960797352827</c:v>
                </c:pt>
                <c:pt idx="2393">
                  <c:v>49.116604852228903</c:v>
                </c:pt>
                <c:pt idx="2394">
                  <c:v>49.137129969175099</c:v>
                </c:pt>
                <c:pt idx="2395">
                  <c:v>49.157655086121302</c:v>
                </c:pt>
                <c:pt idx="2396">
                  <c:v>49.178180203067498</c:v>
                </c:pt>
                <c:pt idx="2397">
                  <c:v>49.198705320013701</c:v>
                </c:pt>
                <c:pt idx="2398">
                  <c:v>49.219230436959897</c:v>
                </c:pt>
                <c:pt idx="2399">
                  <c:v>49.239755553906001</c:v>
                </c:pt>
                <c:pt idx="2400">
                  <c:v>49.260280670852197</c:v>
                </c:pt>
                <c:pt idx="2401">
                  <c:v>49.2808057877984</c:v>
                </c:pt>
                <c:pt idx="2402">
                  <c:v>49.301330904744603</c:v>
                </c:pt>
                <c:pt idx="2403">
                  <c:v>49.321856021690799</c:v>
                </c:pt>
                <c:pt idx="2404">
                  <c:v>49.342381138637002</c:v>
                </c:pt>
                <c:pt idx="2405">
                  <c:v>49.362906255583198</c:v>
                </c:pt>
                <c:pt idx="2406">
                  <c:v>49.383431372529401</c:v>
                </c:pt>
                <c:pt idx="2407">
                  <c:v>49.403956489475497</c:v>
                </c:pt>
                <c:pt idx="2408">
                  <c:v>49.424481606421701</c:v>
                </c:pt>
                <c:pt idx="2409">
                  <c:v>49.445006723367896</c:v>
                </c:pt>
                <c:pt idx="2410">
                  <c:v>49.4655318403141</c:v>
                </c:pt>
                <c:pt idx="2411">
                  <c:v>49.486056957260303</c:v>
                </c:pt>
                <c:pt idx="2412">
                  <c:v>49.506582074206499</c:v>
                </c:pt>
                <c:pt idx="2413">
                  <c:v>49.527107191152702</c:v>
                </c:pt>
                <c:pt idx="2414">
                  <c:v>49.547632308098898</c:v>
                </c:pt>
                <c:pt idx="2415">
                  <c:v>49.568157425045101</c:v>
                </c:pt>
                <c:pt idx="2416">
                  <c:v>49.588682541991197</c:v>
                </c:pt>
                <c:pt idx="2417">
                  <c:v>49.6092076589374</c:v>
                </c:pt>
                <c:pt idx="2418">
                  <c:v>49.629732775883603</c:v>
                </c:pt>
                <c:pt idx="2419">
                  <c:v>49.650257892829799</c:v>
                </c:pt>
                <c:pt idx="2420">
                  <c:v>49.670783009776002</c:v>
                </c:pt>
                <c:pt idx="2421">
                  <c:v>49.691308126722198</c:v>
                </c:pt>
                <c:pt idx="2422">
                  <c:v>49.711833243668401</c:v>
                </c:pt>
                <c:pt idx="2423">
                  <c:v>49.732358360614597</c:v>
                </c:pt>
                <c:pt idx="2424">
                  <c:v>49.7528834775608</c:v>
                </c:pt>
                <c:pt idx="2425">
                  <c:v>49.773408594506897</c:v>
                </c:pt>
                <c:pt idx="2426">
                  <c:v>49.7939337114531</c:v>
                </c:pt>
                <c:pt idx="2427">
                  <c:v>49.814458828399303</c:v>
                </c:pt>
                <c:pt idx="2428">
                  <c:v>49.834983945345499</c:v>
                </c:pt>
                <c:pt idx="2429">
                  <c:v>49.855509062291702</c:v>
                </c:pt>
                <c:pt idx="2430">
                  <c:v>49.876034179237898</c:v>
                </c:pt>
                <c:pt idx="2431">
                  <c:v>49.896559296184101</c:v>
                </c:pt>
                <c:pt idx="2432">
                  <c:v>49.917084413130297</c:v>
                </c:pt>
                <c:pt idx="2433">
                  <c:v>49.9376095300765</c:v>
                </c:pt>
                <c:pt idx="2434">
                  <c:v>49.958134647022597</c:v>
                </c:pt>
                <c:pt idx="2435">
                  <c:v>49.9786597639688</c:v>
                </c:pt>
                <c:pt idx="2436">
                  <c:v>49.999184880915003</c:v>
                </c:pt>
                <c:pt idx="2437">
                  <c:v>50.019709997861199</c:v>
                </c:pt>
                <c:pt idx="2438">
                  <c:v>50.040235114807402</c:v>
                </c:pt>
                <c:pt idx="2439">
                  <c:v>50.060760231753598</c:v>
                </c:pt>
                <c:pt idx="2440">
                  <c:v>50.081285348699801</c:v>
                </c:pt>
                <c:pt idx="2441">
                  <c:v>50.101810465645997</c:v>
                </c:pt>
                <c:pt idx="2442">
                  <c:v>50.1223355825921</c:v>
                </c:pt>
                <c:pt idx="2443">
                  <c:v>50.142860699538303</c:v>
                </c:pt>
                <c:pt idx="2444">
                  <c:v>50.163385816484499</c:v>
                </c:pt>
                <c:pt idx="2445">
                  <c:v>50.183910933430703</c:v>
                </c:pt>
                <c:pt idx="2446">
                  <c:v>50.204436050376898</c:v>
                </c:pt>
                <c:pt idx="2447">
                  <c:v>50.224961167323102</c:v>
                </c:pt>
                <c:pt idx="2448">
                  <c:v>50.245486284269298</c:v>
                </c:pt>
                <c:pt idx="2449">
                  <c:v>50.266011401215501</c:v>
                </c:pt>
                <c:pt idx="2450">
                  <c:v>50.286536518161697</c:v>
                </c:pt>
                <c:pt idx="2451">
                  <c:v>50.3070616351078</c:v>
                </c:pt>
                <c:pt idx="2452">
                  <c:v>50.327586752054003</c:v>
                </c:pt>
                <c:pt idx="2453">
                  <c:v>50.348111869000199</c:v>
                </c:pt>
                <c:pt idx="2454">
                  <c:v>50.368636985946402</c:v>
                </c:pt>
                <c:pt idx="2455">
                  <c:v>50.389162102892598</c:v>
                </c:pt>
                <c:pt idx="2456">
                  <c:v>50.409687219838801</c:v>
                </c:pt>
                <c:pt idx="2457">
                  <c:v>50.430212336784997</c:v>
                </c:pt>
                <c:pt idx="2458">
                  <c:v>50.4507374537312</c:v>
                </c:pt>
                <c:pt idx="2459">
                  <c:v>50.471262570677297</c:v>
                </c:pt>
                <c:pt idx="2460">
                  <c:v>50.4917876876235</c:v>
                </c:pt>
                <c:pt idx="2461">
                  <c:v>50.512312804569703</c:v>
                </c:pt>
                <c:pt idx="2462">
                  <c:v>50.532837921515899</c:v>
                </c:pt>
                <c:pt idx="2463">
                  <c:v>50.553363038462102</c:v>
                </c:pt>
                <c:pt idx="2464">
                  <c:v>50.573888155408298</c:v>
                </c:pt>
                <c:pt idx="2465">
                  <c:v>50.594413272354501</c:v>
                </c:pt>
                <c:pt idx="2466">
                  <c:v>50.614938389300697</c:v>
                </c:pt>
                <c:pt idx="2467">
                  <c:v>50.6354635062469</c:v>
                </c:pt>
                <c:pt idx="2468">
                  <c:v>50.655988623192997</c:v>
                </c:pt>
                <c:pt idx="2469">
                  <c:v>50.6765137401392</c:v>
                </c:pt>
                <c:pt idx="2470">
                  <c:v>50.697038857085403</c:v>
                </c:pt>
                <c:pt idx="2471">
                  <c:v>50.717563974031599</c:v>
                </c:pt>
                <c:pt idx="2472">
                  <c:v>50.738089090977802</c:v>
                </c:pt>
                <c:pt idx="2473">
                  <c:v>50.758614207923998</c:v>
                </c:pt>
                <c:pt idx="2474">
                  <c:v>50.779139324870201</c:v>
                </c:pt>
                <c:pt idx="2475">
                  <c:v>50.799664441816397</c:v>
                </c:pt>
                <c:pt idx="2476">
                  <c:v>50.8201895587626</c:v>
                </c:pt>
                <c:pt idx="2477">
                  <c:v>50.840714675708703</c:v>
                </c:pt>
                <c:pt idx="2478">
                  <c:v>50.861239792654899</c:v>
                </c:pt>
                <c:pt idx="2479">
                  <c:v>50.881764909601102</c:v>
                </c:pt>
                <c:pt idx="2480">
                  <c:v>50.902290026547298</c:v>
                </c:pt>
                <c:pt idx="2481">
                  <c:v>50.922815143493501</c:v>
                </c:pt>
                <c:pt idx="2482">
                  <c:v>50.943340260439697</c:v>
                </c:pt>
                <c:pt idx="2483">
                  <c:v>50.963865377385901</c:v>
                </c:pt>
                <c:pt idx="2484">
                  <c:v>50.984390494332096</c:v>
                </c:pt>
                <c:pt idx="2485">
                  <c:v>51.0049156112783</c:v>
                </c:pt>
                <c:pt idx="2486">
                  <c:v>51.025440728224403</c:v>
                </c:pt>
                <c:pt idx="2487">
                  <c:v>51.045965845170599</c:v>
                </c:pt>
                <c:pt idx="2488">
                  <c:v>51.066490962116802</c:v>
                </c:pt>
                <c:pt idx="2489">
                  <c:v>51.087016079062998</c:v>
                </c:pt>
                <c:pt idx="2490">
                  <c:v>51.107541196009201</c:v>
                </c:pt>
                <c:pt idx="2491">
                  <c:v>51.128066312955397</c:v>
                </c:pt>
                <c:pt idx="2492">
                  <c:v>51.1485914299016</c:v>
                </c:pt>
                <c:pt idx="2493">
                  <c:v>51.169116546847803</c:v>
                </c:pt>
                <c:pt idx="2494">
                  <c:v>51.1896416637939</c:v>
                </c:pt>
                <c:pt idx="2495">
                  <c:v>51.210166780740103</c:v>
                </c:pt>
                <c:pt idx="2496">
                  <c:v>51.230691897686299</c:v>
                </c:pt>
                <c:pt idx="2497">
                  <c:v>51.251217014632502</c:v>
                </c:pt>
                <c:pt idx="2498">
                  <c:v>51.271742131578698</c:v>
                </c:pt>
                <c:pt idx="2499">
                  <c:v>51.292267248524901</c:v>
                </c:pt>
                <c:pt idx="2500">
                  <c:v>51.312792365471097</c:v>
                </c:pt>
                <c:pt idx="2501">
                  <c:v>51.3333174824173</c:v>
                </c:pt>
                <c:pt idx="2502">
                  <c:v>51.353842599363503</c:v>
                </c:pt>
                <c:pt idx="2503">
                  <c:v>51.3743677163096</c:v>
                </c:pt>
                <c:pt idx="2504">
                  <c:v>51.394892833255803</c:v>
                </c:pt>
                <c:pt idx="2505">
                  <c:v>51.415417950201999</c:v>
                </c:pt>
                <c:pt idx="2506">
                  <c:v>51.435943067148202</c:v>
                </c:pt>
                <c:pt idx="2507">
                  <c:v>51.456468184094398</c:v>
                </c:pt>
                <c:pt idx="2508">
                  <c:v>51.476993301040601</c:v>
                </c:pt>
                <c:pt idx="2509">
                  <c:v>51.497518417986797</c:v>
                </c:pt>
                <c:pt idx="2510">
                  <c:v>51.518043534933</c:v>
                </c:pt>
                <c:pt idx="2511">
                  <c:v>51.538568651879103</c:v>
                </c:pt>
                <c:pt idx="2512">
                  <c:v>51.559093768825299</c:v>
                </c:pt>
                <c:pt idx="2513">
                  <c:v>51.579618885771502</c:v>
                </c:pt>
                <c:pt idx="2514">
                  <c:v>51.600144002717698</c:v>
                </c:pt>
                <c:pt idx="2515">
                  <c:v>51.620669119663901</c:v>
                </c:pt>
                <c:pt idx="2516">
                  <c:v>51.641194236610097</c:v>
                </c:pt>
                <c:pt idx="2517">
                  <c:v>51.6617193535563</c:v>
                </c:pt>
                <c:pt idx="2518">
                  <c:v>51.682244470502503</c:v>
                </c:pt>
                <c:pt idx="2519">
                  <c:v>51.702769587448699</c:v>
                </c:pt>
                <c:pt idx="2520">
                  <c:v>51.723294704394803</c:v>
                </c:pt>
                <c:pt idx="2521">
                  <c:v>51.743819821340999</c:v>
                </c:pt>
                <c:pt idx="2522">
                  <c:v>51.764344938287202</c:v>
                </c:pt>
                <c:pt idx="2523">
                  <c:v>51.784870055233398</c:v>
                </c:pt>
                <c:pt idx="2524">
                  <c:v>51.805395172179601</c:v>
                </c:pt>
                <c:pt idx="2525">
                  <c:v>51.825920289125797</c:v>
                </c:pt>
                <c:pt idx="2526">
                  <c:v>51.846445406072</c:v>
                </c:pt>
                <c:pt idx="2527">
                  <c:v>51.866970523018203</c:v>
                </c:pt>
                <c:pt idx="2528">
                  <c:v>51.8874956399643</c:v>
                </c:pt>
                <c:pt idx="2529">
                  <c:v>51.908020756910503</c:v>
                </c:pt>
                <c:pt idx="2530">
                  <c:v>51.928545873856699</c:v>
                </c:pt>
                <c:pt idx="2531">
                  <c:v>51.949070990802902</c:v>
                </c:pt>
                <c:pt idx="2532">
                  <c:v>51.969596107749098</c:v>
                </c:pt>
                <c:pt idx="2533">
                  <c:v>51.990121224695301</c:v>
                </c:pt>
                <c:pt idx="2534">
                  <c:v>52.010646341641497</c:v>
                </c:pt>
                <c:pt idx="2535">
                  <c:v>52.0311714585877</c:v>
                </c:pt>
                <c:pt idx="2536">
                  <c:v>52.051696575533903</c:v>
                </c:pt>
                <c:pt idx="2537">
                  <c:v>52.072221692479999</c:v>
                </c:pt>
                <c:pt idx="2538">
                  <c:v>52.092746809426203</c:v>
                </c:pt>
                <c:pt idx="2539">
                  <c:v>52.113271926372398</c:v>
                </c:pt>
                <c:pt idx="2540">
                  <c:v>52.133797043318602</c:v>
                </c:pt>
                <c:pt idx="2541">
                  <c:v>52.154322160264798</c:v>
                </c:pt>
                <c:pt idx="2542">
                  <c:v>52.174847277211001</c:v>
                </c:pt>
                <c:pt idx="2543">
                  <c:v>52.195372394157197</c:v>
                </c:pt>
                <c:pt idx="2544">
                  <c:v>52.2158975111034</c:v>
                </c:pt>
                <c:pt idx="2545">
                  <c:v>52.236422628049603</c:v>
                </c:pt>
                <c:pt idx="2546">
                  <c:v>52.256947744995699</c:v>
                </c:pt>
                <c:pt idx="2547">
                  <c:v>52.277472861941902</c:v>
                </c:pt>
                <c:pt idx="2548">
                  <c:v>52.297997978888098</c:v>
                </c:pt>
                <c:pt idx="2549">
                  <c:v>52.318523095834301</c:v>
                </c:pt>
                <c:pt idx="2550">
                  <c:v>52.339048212780497</c:v>
                </c:pt>
                <c:pt idx="2551">
                  <c:v>52.3595733297267</c:v>
                </c:pt>
                <c:pt idx="2552">
                  <c:v>52.380098446672903</c:v>
                </c:pt>
                <c:pt idx="2553">
                  <c:v>52.400623563619099</c:v>
                </c:pt>
                <c:pt idx="2554">
                  <c:v>52.421148680565203</c:v>
                </c:pt>
                <c:pt idx="2555">
                  <c:v>52.441673797511399</c:v>
                </c:pt>
                <c:pt idx="2556">
                  <c:v>52.462198914457602</c:v>
                </c:pt>
                <c:pt idx="2557">
                  <c:v>52.482724031403798</c:v>
                </c:pt>
                <c:pt idx="2558">
                  <c:v>52.503249148350001</c:v>
                </c:pt>
                <c:pt idx="2559">
                  <c:v>52.523774265296197</c:v>
                </c:pt>
                <c:pt idx="2560">
                  <c:v>52.5442993822424</c:v>
                </c:pt>
                <c:pt idx="2561">
                  <c:v>52.564824499188603</c:v>
                </c:pt>
                <c:pt idx="2562">
                  <c:v>52.585349616134799</c:v>
                </c:pt>
                <c:pt idx="2563">
                  <c:v>52.605874733080903</c:v>
                </c:pt>
                <c:pt idx="2564">
                  <c:v>52.626399850027099</c:v>
                </c:pt>
                <c:pt idx="2565">
                  <c:v>52.646924966973302</c:v>
                </c:pt>
                <c:pt idx="2566">
                  <c:v>52.667450083919498</c:v>
                </c:pt>
                <c:pt idx="2567">
                  <c:v>52.687975200865701</c:v>
                </c:pt>
                <c:pt idx="2568">
                  <c:v>52.708500317811897</c:v>
                </c:pt>
                <c:pt idx="2569">
                  <c:v>52.7290254347581</c:v>
                </c:pt>
                <c:pt idx="2570">
                  <c:v>52.749550551704303</c:v>
                </c:pt>
                <c:pt idx="2571">
                  <c:v>52.770075668650399</c:v>
                </c:pt>
                <c:pt idx="2572">
                  <c:v>52.790600785596602</c:v>
                </c:pt>
                <c:pt idx="2573">
                  <c:v>52.811125902542798</c:v>
                </c:pt>
                <c:pt idx="2574">
                  <c:v>52.831651019489001</c:v>
                </c:pt>
                <c:pt idx="2575">
                  <c:v>52.852176136435197</c:v>
                </c:pt>
                <c:pt idx="2576">
                  <c:v>52.8727012533814</c:v>
                </c:pt>
                <c:pt idx="2577">
                  <c:v>52.893226370327604</c:v>
                </c:pt>
                <c:pt idx="2578">
                  <c:v>52.9137514872738</c:v>
                </c:pt>
                <c:pt idx="2579">
                  <c:v>52.934276604220003</c:v>
                </c:pt>
                <c:pt idx="2580">
                  <c:v>52.954801721166099</c:v>
                </c:pt>
                <c:pt idx="2581">
                  <c:v>52.975326838112302</c:v>
                </c:pt>
                <c:pt idx="2582">
                  <c:v>52.995851955058498</c:v>
                </c:pt>
                <c:pt idx="2583">
                  <c:v>53.016377072004701</c:v>
                </c:pt>
                <c:pt idx="2584">
                  <c:v>53.036902188950897</c:v>
                </c:pt>
                <c:pt idx="2585">
                  <c:v>53.0574273058971</c:v>
                </c:pt>
                <c:pt idx="2586">
                  <c:v>53.077952422843303</c:v>
                </c:pt>
                <c:pt idx="2587">
                  <c:v>53.098477539789499</c:v>
                </c:pt>
                <c:pt idx="2588">
                  <c:v>53.119002656735702</c:v>
                </c:pt>
                <c:pt idx="2589">
                  <c:v>53.139527773681799</c:v>
                </c:pt>
                <c:pt idx="2590">
                  <c:v>53.160052890628002</c:v>
                </c:pt>
                <c:pt idx="2591">
                  <c:v>53.180578007574198</c:v>
                </c:pt>
                <c:pt idx="2592">
                  <c:v>53.201103124520401</c:v>
                </c:pt>
                <c:pt idx="2593">
                  <c:v>53.221628241466597</c:v>
                </c:pt>
                <c:pt idx="2594">
                  <c:v>53.2421533584128</c:v>
                </c:pt>
                <c:pt idx="2595">
                  <c:v>53.262678475359003</c:v>
                </c:pt>
                <c:pt idx="2596">
                  <c:v>53.283203592305199</c:v>
                </c:pt>
                <c:pt idx="2597">
                  <c:v>53.303728709251402</c:v>
                </c:pt>
                <c:pt idx="2598">
                  <c:v>53.324253826197499</c:v>
                </c:pt>
                <c:pt idx="2599">
                  <c:v>53.344778943143702</c:v>
                </c:pt>
                <c:pt idx="2600">
                  <c:v>53.365304060089898</c:v>
                </c:pt>
                <c:pt idx="2601">
                  <c:v>53.385829177036101</c:v>
                </c:pt>
                <c:pt idx="2602">
                  <c:v>53.406354293982297</c:v>
                </c:pt>
                <c:pt idx="2603">
                  <c:v>53.4268794109285</c:v>
                </c:pt>
                <c:pt idx="2604">
                  <c:v>53.447404527874703</c:v>
                </c:pt>
                <c:pt idx="2605">
                  <c:v>53.467929644820899</c:v>
                </c:pt>
                <c:pt idx="2606">
                  <c:v>53.488454761767002</c:v>
                </c:pt>
                <c:pt idx="2607">
                  <c:v>53.508979878713198</c:v>
                </c:pt>
                <c:pt idx="2608">
                  <c:v>53.529504995659401</c:v>
                </c:pt>
                <c:pt idx="2609">
                  <c:v>53.550030112605597</c:v>
                </c:pt>
                <c:pt idx="2610">
                  <c:v>53.5705552295518</c:v>
                </c:pt>
                <c:pt idx="2611">
                  <c:v>53.591080346498003</c:v>
                </c:pt>
                <c:pt idx="2612">
                  <c:v>53.611605463444199</c:v>
                </c:pt>
                <c:pt idx="2613">
                  <c:v>53.632130580390402</c:v>
                </c:pt>
                <c:pt idx="2614">
                  <c:v>53.652655697336598</c:v>
                </c:pt>
                <c:pt idx="2615">
                  <c:v>53.673180814282702</c:v>
                </c:pt>
                <c:pt idx="2616">
                  <c:v>53.693705931228898</c:v>
                </c:pt>
                <c:pt idx="2617">
                  <c:v>53.714231048175101</c:v>
                </c:pt>
                <c:pt idx="2618">
                  <c:v>53.734756165121297</c:v>
                </c:pt>
                <c:pt idx="2619">
                  <c:v>53.7552812820675</c:v>
                </c:pt>
                <c:pt idx="2620">
                  <c:v>53.775806399013703</c:v>
                </c:pt>
                <c:pt idx="2621">
                  <c:v>53.796331515959899</c:v>
                </c:pt>
                <c:pt idx="2622">
                  <c:v>53.816856632906102</c:v>
                </c:pt>
                <c:pt idx="2623">
                  <c:v>53.837381749852199</c:v>
                </c:pt>
                <c:pt idx="2624">
                  <c:v>53.857906866798402</c:v>
                </c:pt>
                <c:pt idx="2625">
                  <c:v>53.878431983744598</c:v>
                </c:pt>
                <c:pt idx="2626">
                  <c:v>53.898957100690801</c:v>
                </c:pt>
                <c:pt idx="2627">
                  <c:v>53.919482217636997</c:v>
                </c:pt>
                <c:pt idx="2628">
                  <c:v>53.9400073345832</c:v>
                </c:pt>
                <c:pt idx="2629">
                  <c:v>53.960532451529403</c:v>
                </c:pt>
                <c:pt idx="2630">
                  <c:v>53.981057568475599</c:v>
                </c:pt>
                <c:pt idx="2631">
                  <c:v>54.001582685421802</c:v>
                </c:pt>
                <c:pt idx="2632">
                  <c:v>54.022107802367898</c:v>
                </c:pt>
                <c:pt idx="2633">
                  <c:v>54.042632919314102</c:v>
                </c:pt>
                <c:pt idx="2634">
                  <c:v>54.063158036260297</c:v>
                </c:pt>
                <c:pt idx="2635">
                  <c:v>54.083683153206501</c:v>
                </c:pt>
                <c:pt idx="2636">
                  <c:v>54.104208270152697</c:v>
                </c:pt>
                <c:pt idx="2637">
                  <c:v>54.1247333870989</c:v>
                </c:pt>
                <c:pt idx="2638">
                  <c:v>54.145258504045103</c:v>
                </c:pt>
                <c:pt idx="2639">
                  <c:v>54.165783620991299</c:v>
                </c:pt>
                <c:pt idx="2640">
                  <c:v>54.186308737937502</c:v>
                </c:pt>
                <c:pt idx="2641">
                  <c:v>54.206833854883598</c:v>
                </c:pt>
                <c:pt idx="2642">
                  <c:v>54.227358971829801</c:v>
                </c:pt>
                <c:pt idx="2643">
                  <c:v>54.247884088775997</c:v>
                </c:pt>
                <c:pt idx="2644">
                  <c:v>54.2684092057222</c:v>
                </c:pt>
                <c:pt idx="2645">
                  <c:v>54.288934322668403</c:v>
                </c:pt>
                <c:pt idx="2646">
                  <c:v>54.309459439614599</c:v>
                </c:pt>
                <c:pt idx="2647">
                  <c:v>54.329984556560802</c:v>
                </c:pt>
                <c:pt idx="2648">
                  <c:v>54.350509673506998</c:v>
                </c:pt>
                <c:pt idx="2649">
                  <c:v>54.371034790453201</c:v>
                </c:pt>
                <c:pt idx="2650">
                  <c:v>54.391559907399298</c:v>
                </c:pt>
                <c:pt idx="2651">
                  <c:v>54.412085024345501</c:v>
                </c:pt>
                <c:pt idx="2652">
                  <c:v>54.432610141291697</c:v>
                </c:pt>
                <c:pt idx="2653">
                  <c:v>54.4531352582379</c:v>
                </c:pt>
                <c:pt idx="2654">
                  <c:v>54.473660375184103</c:v>
                </c:pt>
                <c:pt idx="2655">
                  <c:v>54.494185492130299</c:v>
                </c:pt>
                <c:pt idx="2656">
                  <c:v>54.514710609076502</c:v>
                </c:pt>
                <c:pt idx="2657">
                  <c:v>54.535235726022698</c:v>
                </c:pt>
                <c:pt idx="2658">
                  <c:v>54.555760842968802</c:v>
                </c:pt>
                <c:pt idx="2659">
                  <c:v>54.576285959914998</c:v>
                </c:pt>
                <c:pt idx="2660">
                  <c:v>54.596811076861201</c:v>
                </c:pt>
                <c:pt idx="2661">
                  <c:v>54.617336193807397</c:v>
                </c:pt>
                <c:pt idx="2662">
                  <c:v>54.6378613107536</c:v>
                </c:pt>
                <c:pt idx="2663">
                  <c:v>54.658386427699803</c:v>
                </c:pt>
                <c:pt idx="2664">
                  <c:v>54.678911544645999</c:v>
                </c:pt>
                <c:pt idx="2665">
                  <c:v>54.699436661592202</c:v>
                </c:pt>
                <c:pt idx="2666">
                  <c:v>54.719961778538398</c:v>
                </c:pt>
                <c:pt idx="2667">
                  <c:v>54.740486895484501</c:v>
                </c:pt>
                <c:pt idx="2668">
                  <c:v>54.761012012430697</c:v>
                </c:pt>
                <c:pt idx="2669">
                  <c:v>54.7815371293769</c:v>
                </c:pt>
                <c:pt idx="2670">
                  <c:v>54.802062246323104</c:v>
                </c:pt>
                <c:pt idx="2671">
                  <c:v>54.822587363269299</c:v>
                </c:pt>
                <c:pt idx="2672">
                  <c:v>54.843112480215503</c:v>
                </c:pt>
                <c:pt idx="2673">
                  <c:v>54.863637597161699</c:v>
                </c:pt>
                <c:pt idx="2674">
                  <c:v>54.884162714107902</c:v>
                </c:pt>
                <c:pt idx="2675">
                  <c:v>54.904687831053998</c:v>
                </c:pt>
                <c:pt idx="2676">
                  <c:v>54.925212948000201</c:v>
                </c:pt>
                <c:pt idx="2677">
                  <c:v>54.945738064946397</c:v>
                </c:pt>
                <c:pt idx="2678">
                  <c:v>54.9662631818926</c:v>
                </c:pt>
                <c:pt idx="2679">
                  <c:v>54.986788298838803</c:v>
                </c:pt>
                <c:pt idx="2680">
                  <c:v>55.007313415784999</c:v>
                </c:pt>
                <c:pt idx="2681">
                  <c:v>55.027838532731202</c:v>
                </c:pt>
                <c:pt idx="2682">
                  <c:v>55.048363649677398</c:v>
                </c:pt>
                <c:pt idx="2683">
                  <c:v>55.068888766623601</c:v>
                </c:pt>
                <c:pt idx="2684">
                  <c:v>55.089413883569698</c:v>
                </c:pt>
                <c:pt idx="2685">
                  <c:v>55.109939000515901</c:v>
                </c:pt>
                <c:pt idx="2686">
                  <c:v>55.130464117462097</c:v>
                </c:pt>
                <c:pt idx="2687">
                  <c:v>55.1509892344083</c:v>
                </c:pt>
                <c:pt idx="2688">
                  <c:v>55.171514351354503</c:v>
                </c:pt>
                <c:pt idx="2689">
                  <c:v>55.192039468300699</c:v>
                </c:pt>
                <c:pt idx="2690">
                  <c:v>55.212564585246902</c:v>
                </c:pt>
                <c:pt idx="2691">
                  <c:v>55.233089702193098</c:v>
                </c:pt>
                <c:pt idx="2692">
                  <c:v>55.253614819139301</c:v>
                </c:pt>
                <c:pt idx="2693">
                  <c:v>55.274139936085398</c:v>
                </c:pt>
                <c:pt idx="2694">
                  <c:v>55.294665053031601</c:v>
                </c:pt>
                <c:pt idx="2695">
                  <c:v>55.315190169977797</c:v>
                </c:pt>
                <c:pt idx="2696">
                  <c:v>55.335715286924</c:v>
                </c:pt>
                <c:pt idx="2697">
                  <c:v>55.356240403870203</c:v>
                </c:pt>
                <c:pt idx="2698">
                  <c:v>55.376765520816399</c:v>
                </c:pt>
                <c:pt idx="2699">
                  <c:v>55.397290637762602</c:v>
                </c:pt>
                <c:pt idx="2700">
                  <c:v>55.417815754708798</c:v>
                </c:pt>
                <c:pt idx="2701">
                  <c:v>55.438340871654901</c:v>
                </c:pt>
                <c:pt idx="2702">
                  <c:v>55.458865988601097</c:v>
                </c:pt>
                <c:pt idx="2703">
                  <c:v>55.4793911055473</c:v>
                </c:pt>
                <c:pt idx="2704">
                  <c:v>55.499916222493503</c:v>
                </c:pt>
                <c:pt idx="2705">
                  <c:v>55.520441339439699</c:v>
                </c:pt>
                <c:pt idx="2706">
                  <c:v>55.540966456385902</c:v>
                </c:pt>
                <c:pt idx="2707">
                  <c:v>55.561491573332098</c:v>
                </c:pt>
                <c:pt idx="2708">
                  <c:v>55.582016690278301</c:v>
                </c:pt>
                <c:pt idx="2709">
                  <c:v>55.602541807224497</c:v>
                </c:pt>
                <c:pt idx="2710">
                  <c:v>55.623066924170601</c:v>
                </c:pt>
                <c:pt idx="2711">
                  <c:v>55.643592041116797</c:v>
                </c:pt>
                <c:pt idx="2712">
                  <c:v>55.664117158063</c:v>
                </c:pt>
                <c:pt idx="2713">
                  <c:v>55.684642275009203</c:v>
                </c:pt>
                <c:pt idx="2714">
                  <c:v>55.705167391955399</c:v>
                </c:pt>
                <c:pt idx="2715">
                  <c:v>55.725692508901602</c:v>
                </c:pt>
                <c:pt idx="2716">
                  <c:v>55.746217625847798</c:v>
                </c:pt>
                <c:pt idx="2717">
                  <c:v>55.766742742794001</c:v>
                </c:pt>
                <c:pt idx="2718">
                  <c:v>55.787267859740098</c:v>
                </c:pt>
                <c:pt idx="2719">
                  <c:v>55.807792976686301</c:v>
                </c:pt>
                <c:pt idx="2720">
                  <c:v>55.828318093632497</c:v>
                </c:pt>
                <c:pt idx="2721">
                  <c:v>55.8488432105787</c:v>
                </c:pt>
                <c:pt idx="2722">
                  <c:v>55.869368327524903</c:v>
                </c:pt>
                <c:pt idx="2723">
                  <c:v>55.889893444471099</c:v>
                </c:pt>
                <c:pt idx="2724">
                  <c:v>55.910418561417302</c:v>
                </c:pt>
                <c:pt idx="2725">
                  <c:v>55.930943678363498</c:v>
                </c:pt>
                <c:pt idx="2726">
                  <c:v>55.951468795309701</c:v>
                </c:pt>
                <c:pt idx="2727">
                  <c:v>55.971993912255797</c:v>
                </c:pt>
                <c:pt idx="2728">
                  <c:v>55.992519029202001</c:v>
                </c:pt>
                <c:pt idx="2729">
                  <c:v>56.013044146148196</c:v>
                </c:pt>
                <c:pt idx="2730">
                  <c:v>56.0335692630944</c:v>
                </c:pt>
                <c:pt idx="2731">
                  <c:v>56.054094380040603</c:v>
                </c:pt>
                <c:pt idx="2732">
                  <c:v>56.074619496986799</c:v>
                </c:pt>
                <c:pt idx="2733">
                  <c:v>56.095144613933002</c:v>
                </c:pt>
                <c:pt idx="2734">
                  <c:v>56.115669730879198</c:v>
                </c:pt>
                <c:pt idx="2735">
                  <c:v>56.136194847825401</c:v>
                </c:pt>
                <c:pt idx="2736">
                  <c:v>56.156719964771497</c:v>
                </c:pt>
                <c:pt idx="2737">
                  <c:v>56.1772450817177</c:v>
                </c:pt>
                <c:pt idx="2738">
                  <c:v>56.197770198663903</c:v>
                </c:pt>
                <c:pt idx="2739">
                  <c:v>56.218295315610099</c:v>
                </c:pt>
                <c:pt idx="2740">
                  <c:v>56.238820432556302</c:v>
                </c:pt>
                <c:pt idx="2741">
                  <c:v>56.259345549502498</c:v>
                </c:pt>
                <c:pt idx="2742">
                  <c:v>56.279870666448701</c:v>
                </c:pt>
                <c:pt idx="2743">
                  <c:v>56.300395783394897</c:v>
                </c:pt>
                <c:pt idx="2744">
                  <c:v>56.3209209003411</c:v>
                </c:pt>
                <c:pt idx="2745">
                  <c:v>56.341446017287197</c:v>
                </c:pt>
                <c:pt idx="2746">
                  <c:v>56.3619711342334</c:v>
                </c:pt>
                <c:pt idx="2747">
                  <c:v>56.382496251179603</c:v>
                </c:pt>
                <c:pt idx="2748">
                  <c:v>56.403021368125799</c:v>
                </c:pt>
                <c:pt idx="2749">
                  <c:v>56.423546485072002</c:v>
                </c:pt>
                <c:pt idx="2750">
                  <c:v>56.444071602018198</c:v>
                </c:pt>
                <c:pt idx="2751">
                  <c:v>56.464596718964401</c:v>
                </c:pt>
                <c:pt idx="2752">
                  <c:v>56.485121835910597</c:v>
                </c:pt>
                <c:pt idx="2753">
                  <c:v>56.505646952856701</c:v>
                </c:pt>
                <c:pt idx="2754">
                  <c:v>56.526172069802897</c:v>
                </c:pt>
                <c:pt idx="2755">
                  <c:v>56.5466971867491</c:v>
                </c:pt>
                <c:pt idx="2756">
                  <c:v>56.567222303695303</c:v>
                </c:pt>
                <c:pt idx="2757">
                  <c:v>56.587747420641499</c:v>
                </c:pt>
                <c:pt idx="2758">
                  <c:v>56.608272537587702</c:v>
                </c:pt>
                <c:pt idx="2759">
                  <c:v>56.628797654533898</c:v>
                </c:pt>
                <c:pt idx="2760">
                  <c:v>56.649322771480101</c:v>
                </c:pt>
                <c:pt idx="2761">
                  <c:v>56.669847888426297</c:v>
                </c:pt>
                <c:pt idx="2762">
                  <c:v>56.6903730053724</c:v>
                </c:pt>
                <c:pt idx="2763">
                  <c:v>56.710898122318603</c:v>
                </c:pt>
                <c:pt idx="2764">
                  <c:v>56.731423239264799</c:v>
                </c:pt>
                <c:pt idx="2765">
                  <c:v>56.751948356211003</c:v>
                </c:pt>
                <c:pt idx="2766">
                  <c:v>56.772473473157198</c:v>
                </c:pt>
                <c:pt idx="2767">
                  <c:v>56.792998590103402</c:v>
                </c:pt>
                <c:pt idx="2768">
                  <c:v>56.813523707049598</c:v>
                </c:pt>
                <c:pt idx="2769">
                  <c:v>56.834048823995801</c:v>
                </c:pt>
                <c:pt idx="2770">
                  <c:v>56.854573940941897</c:v>
                </c:pt>
                <c:pt idx="2771">
                  <c:v>56.8750990578881</c:v>
                </c:pt>
                <c:pt idx="2772">
                  <c:v>56.895624174834303</c:v>
                </c:pt>
                <c:pt idx="2773">
                  <c:v>56.916149291780499</c:v>
                </c:pt>
                <c:pt idx="2774">
                  <c:v>56.936674408726702</c:v>
                </c:pt>
                <c:pt idx="2775">
                  <c:v>56.957199525672898</c:v>
                </c:pt>
                <c:pt idx="2776">
                  <c:v>56.977724642619101</c:v>
                </c:pt>
                <c:pt idx="2777">
                  <c:v>56.998249759565297</c:v>
                </c:pt>
                <c:pt idx="2778">
                  <c:v>57.0187748765115</c:v>
                </c:pt>
                <c:pt idx="2779">
                  <c:v>57.039299993457597</c:v>
                </c:pt>
                <c:pt idx="2780">
                  <c:v>57.0598251104038</c:v>
                </c:pt>
                <c:pt idx="2781">
                  <c:v>57.080350227350003</c:v>
                </c:pt>
                <c:pt idx="2782">
                  <c:v>57.100875344296199</c:v>
                </c:pt>
                <c:pt idx="2783">
                  <c:v>57.121400461242402</c:v>
                </c:pt>
                <c:pt idx="2784">
                  <c:v>57.141925578188598</c:v>
                </c:pt>
                <c:pt idx="2785">
                  <c:v>57.162450695134801</c:v>
                </c:pt>
                <c:pt idx="2786">
                  <c:v>57.182975812080997</c:v>
                </c:pt>
                <c:pt idx="2787">
                  <c:v>57.2035009290272</c:v>
                </c:pt>
                <c:pt idx="2788">
                  <c:v>57.224026045973297</c:v>
                </c:pt>
                <c:pt idx="2789">
                  <c:v>57.2445511629195</c:v>
                </c:pt>
                <c:pt idx="2790">
                  <c:v>57.265076279865703</c:v>
                </c:pt>
                <c:pt idx="2791">
                  <c:v>57.285601396811899</c:v>
                </c:pt>
                <c:pt idx="2792">
                  <c:v>57.306126513758102</c:v>
                </c:pt>
                <c:pt idx="2793">
                  <c:v>57.326651630704298</c:v>
                </c:pt>
                <c:pt idx="2794">
                  <c:v>57.347176747650501</c:v>
                </c:pt>
                <c:pt idx="2795">
                  <c:v>57.367701864596697</c:v>
                </c:pt>
                <c:pt idx="2796">
                  <c:v>57.3882269815429</c:v>
                </c:pt>
                <c:pt idx="2797">
                  <c:v>57.408752098489003</c:v>
                </c:pt>
                <c:pt idx="2798">
                  <c:v>57.429277215435199</c:v>
                </c:pt>
                <c:pt idx="2799">
                  <c:v>57.449802332381402</c:v>
                </c:pt>
                <c:pt idx="2800">
                  <c:v>57.470327449327598</c:v>
                </c:pt>
                <c:pt idx="2801">
                  <c:v>57.490852566273801</c:v>
                </c:pt>
                <c:pt idx="2802">
                  <c:v>57.511377683219997</c:v>
                </c:pt>
                <c:pt idx="2803">
                  <c:v>57.531902800166201</c:v>
                </c:pt>
                <c:pt idx="2804">
                  <c:v>57.552427917112396</c:v>
                </c:pt>
                <c:pt idx="2805">
                  <c:v>57.5729530340585</c:v>
                </c:pt>
                <c:pt idx="2806">
                  <c:v>57.593478151004703</c:v>
                </c:pt>
                <c:pt idx="2807">
                  <c:v>57.614003267950899</c:v>
                </c:pt>
                <c:pt idx="2808">
                  <c:v>57.634528384897102</c:v>
                </c:pt>
                <c:pt idx="2809">
                  <c:v>57.655053501843298</c:v>
                </c:pt>
                <c:pt idx="2810">
                  <c:v>57.675578618789501</c:v>
                </c:pt>
                <c:pt idx="2811">
                  <c:v>57.696103735735697</c:v>
                </c:pt>
                <c:pt idx="2812">
                  <c:v>57.7166288526819</c:v>
                </c:pt>
                <c:pt idx="2813">
                  <c:v>57.737153969628103</c:v>
                </c:pt>
                <c:pt idx="2814">
                  <c:v>57.7576790865742</c:v>
                </c:pt>
                <c:pt idx="2815">
                  <c:v>57.778204203520403</c:v>
                </c:pt>
                <c:pt idx="2816">
                  <c:v>57.798729320466599</c:v>
                </c:pt>
                <c:pt idx="2817">
                  <c:v>57.819254437412802</c:v>
                </c:pt>
                <c:pt idx="2818">
                  <c:v>57.839779554358998</c:v>
                </c:pt>
                <c:pt idx="2819">
                  <c:v>57.860304671305201</c:v>
                </c:pt>
                <c:pt idx="2820">
                  <c:v>57.880829788251397</c:v>
                </c:pt>
                <c:pt idx="2821">
                  <c:v>57.9013549051976</c:v>
                </c:pt>
                <c:pt idx="2822">
                  <c:v>57.921880022143696</c:v>
                </c:pt>
                <c:pt idx="2823">
                  <c:v>57.9424051390899</c:v>
                </c:pt>
                <c:pt idx="2824">
                  <c:v>57.962930256036103</c:v>
                </c:pt>
                <c:pt idx="2825">
                  <c:v>57.983455372982299</c:v>
                </c:pt>
                <c:pt idx="2826">
                  <c:v>58.003980489928502</c:v>
                </c:pt>
                <c:pt idx="2827">
                  <c:v>58.024505606874698</c:v>
                </c:pt>
                <c:pt idx="2828">
                  <c:v>58.045030723820901</c:v>
                </c:pt>
                <c:pt idx="2829">
                  <c:v>58.065555840767097</c:v>
                </c:pt>
                <c:pt idx="2830">
                  <c:v>58.0860809577133</c:v>
                </c:pt>
                <c:pt idx="2831">
                  <c:v>58.106606074659403</c:v>
                </c:pt>
                <c:pt idx="2832">
                  <c:v>58.127131191605599</c:v>
                </c:pt>
                <c:pt idx="2833">
                  <c:v>58.147656308551802</c:v>
                </c:pt>
                <c:pt idx="2834">
                  <c:v>58.168181425497998</c:v>
                </c:pt>
                <c:pt idx="2835">
                  <c:v>58.188706542444201</c:v>
                </c:pt>
                <c:pt idx="2836">
                  <c:v>58.209231659390397</c:v>
                </c:pt>
                <c:pt idx="2837">
                  <c:v>58.2297567763366</c:v>
                </c:pt>
                <c:pt idx="2838">
                  <c:v>58.250281893282803</c:v>
                </c:pt>
                <c:pt idx="2839">
                  <c:v>58.270807010228999</c:v>
                </c:pt>
                <c:pt idx="2840">
                  <c:v>58.291332127175103</c:v>
                </c:pt>
                <c:pt idx="2841">
                  <c:v>58.311857244121299</c:v>
                </c:pt>
                <c:pt idx="2842">
                  <c:v>58.332382361067502</c:v>
                </c:pt>
                <c:pt idx="2843">
                  <c:v>58.352907478013698</c:v>
                </c:pt>
                <c:pt idx="2844">
                  <c:v>58.373432594959901</c:v>
                </c:pt>
                <c:pt idx="2845">
                  <c:v>58.393957711906097</c:v>
                </c:pt>
                <c:pt idx="2846">
                  <c:v>58.4144828288523</c:v>
                </c:pt>
                <c:pt idx="2847">
                  <c:v>58.435007945798503</c:v>
                </c:pt>
                <c:pt idx="2848">
                  <c:v>58.4555330627446</c:v>
                </c:pt>
                <c:pt idx="2849">
                  <c:v>58.476058179690803</c:v>
                </c:pt>
                <c:pt idx="2850">
                  <c:v>58.496583296636999</c:v>
                </c:pt>
                <c:pt idx="2851">
                  <c:v>58.517108413583202</c:v>
                </c:pt>
                <c:pt idx="2852">
                  <c:v>58.537633530529398</c:v>
                </c:pt>
                <c:pt idx="2853">
                  <c:v>58.558158647475601</c:v>
                </c:pt>
                <c:pt idx="2854">
                  <c:v>58.578683764421797</c:v>
                </c:pt>
                <c:pt idx="2855">
                  <c:v>58.599208881368</c:v>
                </c:pt>
                <c:pt idx="2856">
                  <c:v>58.619733998314203</c:v>
                </c:pt>
                <c:pt idx="2857">
                  <c:v>58.640259115260299</c:v>
                </c:pt>
                <c:pt idx="2858">
                  <c:v>58.660784232206503</c:v>
                </c:pt>
                <c:pt idx="2859">
                  <c:v>58.681309349152698</c:v>
                </c:pt>
                <c:pt idx="2860">
                  <c:v>58.701834466098902</c:v>
                </c:pt>
                <c:pt idx="2861">
                  <c:v>58.722359583045098</c:v>
                </c:pt>
                <c:pt idx="2862">
                  <c:v>58.742884699991301</c:v>
                </c:pt>
                <c:pt idx="2863">
                  <c:v>58.763409816937497</c:v>
                </c:pt>
                <c:pt idx="2864">
                  <c:v>58.7839349338837</c:v>
                </c:pt>
                <c:pt idx="2865">
                  <c:v>58.804460050829903</c:v>
                </c:pt>
                <c:pt idx="2866">
                  <c:v>58.824985167775999</c:v>
                </c:pt>
                <c:pt idx="2867">
                  <c:v>58.845510284722202</c:v>
                </c:pt>
                <c:pt idx="2868">
                  <c:v>58.866035401668398</c:v>
                </c:pt>
                <c:pt idx="2869">
                  <c:v>58.886560518614601</c:v>
                </c:pt>
                <c:pt idx="2870">
                  <c:v>58.907085635560797</c:v>
                </c:pt>
                <c:pt idx="2871">
                  <c:v>58.927610752507</c:v>
                </c:pt>
                <c:pt idx="2872">
                  <c:v>58.948135869453203</c:v>
                </c:pt>
                <c:pt idx="2873">
                  <c:v>58.968660986399399</c:v>
                </c:pt>
                <c:pt idx="2874">
                  <c:v>58.989186103345503</c:v>
                </c:pt>
                <c:pt idx="2875">
                  <c:v>59.009711220291699</c:v>
                </c:pt>
                <c:pt idx="2876">
                  <c:v>59.030236337237902</c:v>
                </c:pt>
                <c:pt idx="2877">
                  <c:v>59.050761454184098</c:v>
                </c:pt>
                <c:pt idx="2878">
                  <c:v>59.071286571130301</c:v>
                </c:pt>
                <c:pt idx="2879">
                  <c:v>59.091811688076497</c:v>
                </c:pt>
                <c:pt idx="2880">
                  <c:v>59.1123368050227</c:v>
                </c:pt>
                <c:pt idx="2881">
                  <c:v>59.132861921968903</c:v>
                </c:pt>
                <c:pt idx="2882">
                  <c:v>59.153387038915099</c:v>
                </c:pt>
                <c:pt idx="2883">
                  <c:v>59.173912155861203</c:v>
                </c:pt>
                <c:pt idx="2884">
                  <c:v>59.194437272807399</c:v>
                </c:pt>
                <c:pt idx="2885">
                  <c:v>59.214962389753602</c:v>
                </c:pt>
                <c:pt idx="2886">
                  <c:v>59.235487506699798</c:v>
                </c:pt>
                <c:pt idx="2887">
                  <c:v>59.256012623646001</c:v>
                </c:pt>
                <c:pt idx="2888">
                  <c:v>59.276537740592197</c:v>
                </c:pt>
                <c:pt idx="2889">
                  <c:v>59.2970628575384</c:v>
                </c:pt>
                <c:pt idx="2890">
                  <c:v>59.317587974484603</c:v>
                </c:pt>
                <c:pt idx="2891">
                  <c:v>59.338113091430699</c:v>
                </c:pt>
                <c:pt idx="2892">
                  <c:v>59.358638208376902</c:v>
                </c:pt>
                <c:pt idx="2893">
                  <c:v>59.379163325323098</c:v>
                </c:pt>
                <c:pt idx="2894">
                  <c:v>59.399688442269301</c:v>
                </c:pt>
                <c:pt idx="2895">
                  <c:v>59.420213559215497</c:v>
                </c:pt>
                <c:pt idx="2896">
                  <c:v>59.4407386761617</c:v>
                </c:pt>
                <c:pt idx="2897">
                  <c:v>59.461263793107904</c:v>
                </c:pt>
                <c:pt idx="2898">
                  <c:v>59.4817889100541</c:v>
                </c:pt>
                <c:pt idx="2899">
                  <c:v>59.502314027000303</c:v>
                </c:pt>
                <c:pt idx="2900">
                  <c:v>59.522839143946399</c:v>
                </c:pt>
                <c:pt idx="2901">
                  <c:v>59.543364260892602</c:v>
                </c:pt>
                <c:pt idx="2902">
                  <c:v>59.563889377838798</c:v>
                </c:pt>
                <c:pt idx="2903">
                  <c:v>59.584414494785001</c:v>
                </c:pt>
                <c:pt idx="2904">
                  <c:v>59.604939611731197</c:v>
                </c:pt>
                <c:pt idx="2905">
                  <c:v>59.6254647286774</c:v>
                </c:pt>
                <c:pt idx="2906">
                  <c:v>59.645989845623603</c:v>
                </c:pt>
                <c:pt idx="2907">
                  <c:v>59.666514962569799</c:v>
                </c:pt>
                <c:pt idx="2908">
                  <c:v>59.687040079516002</c:v>
                </c:pt>
                <c:pt idx="2909">
                  <c:v>59.707565196462099</c:v>
                </c:pt>
                <c:pt idx="2910">
                  <c:v>59.728090313408302</c:v>
                </c:pt>
                <c:pt idx="2911">
                  <c:v>59.748615430354498</c:v>
                </c:pt>
                <c:pt idx="2912">
                  <c:v>59.769140547300701</c:v>
                </c:pt>
                <c:pt idx="2913">
                  <c:v>59.789665664246897</c:v>
                </c:pt>
                <c:pt idx="2914">
                  <c:v>59.8101907811931</c:v>
                </c:pt>
                <c:pt idx="2915">
                  <c:v>59.830715898139303</c:v>
                </c:pt>
                <c:pt idx="2916">
                  <c:v>59.851241015085499</c:v>
                </c:pt>
                <c:pt idx="2917">
                  <c:v>59.871766132031603</c:v>
                </c:pt>
                <c:pt idx="2918">
                  <c:v>59.892291248977799</c:v>
                </c:pt>
                <c:pt idx="2919">
                  <c:v>59.912816365924002</c:v>
                </c:pt>
                <c:pt idx="2920">
                  <c:v>59.933341482870198</c:v>
                </c:pt>
                <c:pt idx="2921">
                  <c:v>59.953866599816401</c:v>
                </c:pt>
                <c:pt idx="2922">
                  <c:v>59.974391716762597</c:v>
                </c:pt>
                <c:pt idx="2923">
                  <c:v>59.9949168337088</c:v>
                </c:pt>
                <c:pt idx="2924">
                  <c:v>60.015441950655003</c:v>
                </c:pt>
                <c:pt idx="2925">
                  <c:v>60.035967067601199</c:v>
                </c:pt>
                <c:pt idx="2926">
                  <c:v>60.056492184547302</c:v>
                </c:pt>
                <c:pt idx="2927">
                  <c:v>60.077017301493498</c:v>
                </c:pt>
                <c:pt idx="2928">
                  <c:v>60.097542418439701</c:v>
                </c:pt>
                <c:pt idx="2929">
                  <c:v>60.118067535385897</c:v>
                </c:pt>
                <c:pt idx="2930">
                  <c:v>60.1385926523321</c:v>
                </c:pt>
                <c:pt idx="2931">
                  <c:v>60.159117769278303</c:v>
                </c:pt>
                <c:pt idx="2932">
                  <c:v>60.179642886224499</c:v>
                </c:pt>
                <c:pt idx="2933">
                  <c:v>60.200168003170702</c:v>
                </c:pt>
                <c:pt idx="2934">
                  <c:v>60.220693120116799</c:v>
                </c:pt>
                <c:pt idx="2935">
                  <c:v>60.241218237063002</c:v>
                </c:pt>
                <c:pt idx="2936">
                  <c:v>60.261743354009198</c:v>
                </c:pt>
                <c:pt idx="2937">
                  <c:v>60.282268470955401</c:v>
                </c:pt>
                <c:pt idx="2938">
                  <c:v>60.302793587901597</c:v>
                </c:pt>
                <c:pt idx="2939">
                  <c:v>60.3233187048478</c:v>
                </c:pt>
                <c:pt idx="2940">
                  <c:v>60.343843821794003</c:v>
                </c:pt>
                <c:pt idx="2941">
                  <c:v>60.364368938740199</c:v>
                </c:pt>
                <c:pt idx="2942">
                  <c:v>60.384894055686402</c:v>
                </c:pt>
                <c:pt idx="2943">
                  <c:v>60.405419172632499</c:v>
                </c:pt>
                <c:pt idx="2944">
                  <c:v>60.425944289578702</c:v>
                </c:pt>
                <c:pt idx="2945">
                  <c:v>60.446469406524898</c:v>
                </c:pt>
                <c:pt idx="2946">
                  <c:v>60.466994523471101</c:v>
                </c:pt>
                <c:pt idx="2947">
                  <c:v>60.487519640417297</c:v>
                </c:pt>
                <c:pt idx="2948">
                  <c:v>60.5080447573635</c:v>
                </c:pt>
                <c:pt idx="2949">
                  <c:v>60.528569874309703</c:v>
                </c:pt>
                <c:pt idx="2950">
                  <c:v>60.549094991255899</c:v>
                </c:pt>
                <c:pt idx="2951">
                  <c:v>60.569620108202102</c:v>
                </c:pt>
                <c:pt idx="2952">
                  <c:v>60.590145225148198</c:v>
                </c:pt>
                <c:pt idx="2953">
                  <c:v>60.610670342094402</c:v>
                </c:pt>
                <c:pt idx="2954">
                  <c:v>60.631195459040597</c:v>
                </c:pt>
                <c:pt idx="2955">
                  <c:v>60.651720575986801</c:v>
                </c:pt>
                <c:pt idx="2956">
                  <c:v>60.672245692932997</c:v>
                </c:pt>
                <c:pt idx="2957">
                  <c:v>60.6927708098792</c:v>
                </c:pt>
                <c:pt idx="2958">
                  <c:v>60.713295926825403</c:v>
                </c:pt>
                <c:pt idx="2959">
                  <c:v>60.733821043771599</c:v>
                </c:pt>
                <c:pt idx="2960">
                  <c:v>60.754346160717802</c:v>
                </c:pt>
                <c:pt idx="2961">
                  <c:v>60.774871277663898</c:v>
                </c:pt>
                <c:pt idx="2962">
                  <c:v>60.795396394610101</c:v>
                </c:pt>
                <c:pt idx="2963">
                  <c:v>60.815921511556297</c:v>
                </c:pt>
                <c:pt idx="2964">
                  <c:v>60.8364466285025</c:v>
                </c:pt>
                <c:pt idx="2965">
                  <c:v>60.856971745448703</c:v>
                </c:pt>
                <c:pt idx="2966">
                  <c:v>60.877496862394899</c:v>
                </c:pt>
                <c:pt idx="2967">
                  <c:v>60.898021979341102</c:v>
                </c:pt>
                <c:pt idx="2968">
                  <c:v>60.918547096287298</c:v>
                </c:pt>
                <c:pt idx="2969">
                  <c:v>60.939072213233402</c:v>
                </c:pt>
                <c:pt idx="2970">
                  <c:v>60.959597330179598</c:v>
                </c:pt>
                <c:pt idx="2971">
                  <c:v>60.980122447125801</c:v>
                </c:pt>
                <c:pt idx="2972">
                  <c:v>61.000647564071997</c:v>
                </c:pt>
                <c:pt idx="2973">
                  <c:v>61.0211726810182</c:v>
                </c:pt>
                <c:pt idx="2974">
                  <c:v>61.041697797964403</c:v>
                </c:pt>
                <c:pt idx="2975">
                  <c:v>61.062222914910599</c:v>
                </c:pt>
                <c:pt idx="2976">
                  <c:v>61.082748031856802</c:v>
                </c:pt>
                <c:pt idx="2977">
                  <c:v>61.103273148802998</c:v>
                </c:pt>
                <c:pt idx="2978">
                  <c:v>61.123798265749102</c:v>
                </c:pt>
                <c:pt idx="2979">
                  <c:v>61.144323382695298</c:v>
                </c:pt>
                <c:pt idx="2980">
                  <c:v>61.164848499641501</c:v>
                </c:pt>
                <c:pt idx="2981">
                  <c:v>61.185373616587697</c:v>
                </c:pt>
                <c:pt idx="2982">
                  <c:v>61.2058987335339</c:v>
                </c:pt>
                <c:pt idx="2983">
                  <c:v>61.226423850480103</c:v>
                </c:pt>
                <c:pt idx="2984">
                  <c:v>61.246948967426299</c:v>
                </c:pt>
                <c:pt idx="2985">
                  <c:v>61.267474084372502</c:v>
                </c:pt>
                <c:pt idx="2986">
                  <c:v>61.287999201318598</c:v>
                </c:pt>
                <c:pt idx="2987">
                  <c:v>61.308524318264801</c:v>
                </c:pt>
                <c:pt idx="2988">
                  <c:v>61.329049435210997</c:v>
                </c:pt>
                <c:pt idx="2989">
                  <c:v>61.3495745521572</c:v>
                </c:pt>
                <c:pt idx="2990">
                  <c:v>61.370099669103404</c:v>
                </c:pt>
                <c:pt idx="2991">
                  <c:v>61.390624786049599</c:v>
                </c:pt>
                <c:pt idx="2992">
                  <c:v>61.411149902995803</c:v>
                </c:pt>
                <c:pt idx="2993">
                  <c:v>61.431675019941999</c:v>
                </c:pt>
                <c:pt idx="2994">
                  <c:v>61.452200136888202</c:v>
                </c:pt>
                <c:pt idx="2995">
                  <c:v>61.472725253834298</c:v>
                </c:pt>
                <c:pt idx="2996">
                  <c:v>61.493250370780501</c:v>
                </c:pt>
                <c:pt idx="2997">
                  <c:v>61.513775487726697</c:v>
                </c:pt>
                <c:pt idx="2998">
                  <c:v>61.5343006046729</c:v>
                </c:pt>
                <c:pt idx="2999">
                  <c:v>61.554825721619103</c:v>
                </c:pt>
                <c:pt idx="3000">
                  <c:v>61.575350838565299</c:v>
                </c:pt>
                <c:pt idx="3001">
                  <c:v>61.595875955511502</c:v>
                </c:pt>
                <c:pt idx="3002">
                  <c:v>61.616401072457698</c:v>
                </c:pt>
                <c:pt idx="3003">
                  <c:v>61.636926189403901</c:v>
                </c:pt>
                <c:pt idx="3004">
                  <c:v>61.657451306349998</c:v>
                </c:pt>
                <c:pt idx="3005">
                  <c:v>61.677976423296201</c:v>
                </c:pt>
                <c:pt idx="3006">
                  <c:v>61.698501540242397</c:v>
                </c:pt>
                <c:pt idx="3007">
                  <c:v>61.7190266571886</c:v>
                </c:pt>
                <c:pt idx="3008">
                  <c:v>61.739551774134803</c:v>
                </c:pt>
                <c:pt idx="3009">
                  <c:v>61.760076891080999</c:v>
                </c:pt>
                <c:pt idx="3010">
                  <c:v>61.780602008027202</c:v>
                </c:pt>
                <c:pt idx="3011">
                  <c:v>61.801127124973398</c:v>
                </c:pt>
                <c:pt idx="3012">
                  <c:v>61.821652241919601</c:v>
                </c:pt>
                <c:pt idx="3013">
                  <c:v>61.842177358865698</c:v>
                </c:pt>
                <c:pt idx="3014">
                  <c:v>61.862702475811901</c:v>
                </c:pt>
                <c:pt idx="3015">
                  <c:v>61.883227592758097</c:v>
                </c:pt>
                <c:pt idx="3016">
                  <c:v>61.9037527097043</c:v>
                </c:pt>
                <c:pt idx="3017">
                  <c:v>61.924277826650503</c:v>
                </c:pt>
                <c:pt idx="3018">
                  <c:v>61.944802943596699</c:v>
                </c:pt>
                <c:pt idx="3019">
                  <c:v>61.965328060542902</c:v>
                </c:pt>
                <c:pt idx="3020">
                  <c:v>61.985853177489098</c:v>
                </c:pt>
                <c:pt idx="3021">
                  <c:v>62.006378294435201</c:v>
                </c:pt>
                <c:pt idx="3022">
                  <c:v>62.026903411381397</c:v>
                </c:pt>
                <c:pt idx="3023">
                  <c:v>62.0474285283276</c:v>
                </c:pt>
                <c:pt idx="3024">
                  <c:v>62.067953645273803</c:v>
                </c:pt>
                <c:pt idx="3025">
                  <c:v>62.088478762219999</c:v>
                </c:pt>
                <c:pt idx="3026">
                  <c:v>62.109003879166202</c:v>
                </c:pt>
                <c:pt idx="3027">
                  <c:v>62.129528996112398</c:v>
                </c:pt>
                <c:pt idx="3028">
                  <c:v>62.150054113058602</c:v>
                </c:pt>
                <c:pt idx="3029">
                  <c:v>62.170579230004797</c:v>
                </c:pt>
                <c:pt idx="3030">
                  <c:v>62.191104346950901</c:v>
                </c:pt>
                <c:pt idx="3031">
                  <c:v>62.211629463897097</c:v>
                </c:pt>
                <c:pt idx="3032">
                  <c:v>62.2321545808433</c:v>
                </c:pt>
                <c:pt idx="3033">
                  <c:v>62.252679697789503</c:v>
                </c:pt>
                <c:pt idx="3034">
                  <c:v>62.273204814735699</c:v>
                </c:pt>
                <c:pt idx="3035">
                  <c:v>62.293729931681902</c:v>
                </c:pt>
                <c:pt idx="3036">
                  <c:v>62.314255048628098</c:v>
                </c:pt>
                <c:pt idx="3037">
                  <c:v>62.334780165574301</c:v>
                </c:pt>
                <c:pt idx="3038">
                  <c:v>62.355305282520398</c:v>
                </c:pt>
                <c:pt idx="3039">
                  <c:v>62.375830399466601</c:v>
                </c:pt>
                <c:pt idx="3040">
                  <c:v>62.396355516412797</c:v>
                </c:pt>
                <c:pt idx="3041">
                  <c:v>62.416880633359</c:v>
                </c:pt>
                <c:pt idx="3042">
                  <c:v>62.437405750305203</c:v>
                </c:pt>
                <c:pt idx="3043">
                  <c:v>62.457930867251399</c:v>
                </c:pt>
                <c:pt idx="3044">
                  <c:v>62.478455984197602</c:v>
                </c:pt>
                <c:pt idx="3045">
                  <c:v>62.498981101143798</c:v>
                </c:pt>
                <c:pt idx="3046">
                  <c:v>62.519506218090001</c:v>
                </c:pt>
                <c:pt idx="3047">
                  <c:v>62.540031335036097</c:v>
                </c:pt>
                <c:pt idx="3048">
                  <c:v>62.560556451982301</c:v>
                </c:pt>
                <c:pt idx="3049">
                  <c:v>62.581081568928496</c:v>
                </c:pt>
                <c:pt idx="3050">
                  <c:v>62.6016066858747</c:v>
                </c:pt>
                <c:pt idx="3051">
                  <c:v>62.622131802820903</c:v>
                </c:pt>
                <c:pt idx="3052">
                  <c:v>62.642656919767099</c:v>
                </c:pt>
                <c:pt idx="3053">
                  <c:v>62.663182036713302</c:v>
                </c:pt>
                <c:pt idx="3054">
                  <c:v>62.683707153659498</c:v>
                </c:pt>
                <c:pt idx="3055">
                  <c:v>62.704232270605701</c:v>
                </c:pt>
                <c:pt idx="3056">
                  <c:v>62.724757387551797</c:v>
                </c:pt>
                <c:pt idx="3057">
                  <c:v>62.745282504498</c:v>
                </c:pt>
                <c:pt idx="3058">
                  <c:v>62.765807621444203</c:v>
                </c:pt>
                <c:pt idx="3059">
                  <c:v>62.786332738390399</c:v>
                </c:pt>
                <c:pt idx="3060">
                  <c:v>62.806857855336602</c:v>
                </c:pt>
                <c:pt idx="3061">
                  <c:v>62.827382972282798</c:v>
                </c:pt>
                <c:pt idx="3062">
                  <c:v>62.847908089229001</c:v>
                </c:pt>
                <c:pt idx="3063">
                  <c:v>62.868433206175197</c:v>
                </c:pt>
                <c:pt idx="3064">
                  <c:v>62.888958323121301</c:v>
                </c:pt>
                <c:pt idx="3065">
                  <c:v>62.909483440067497</c:v>
                </c:pt>
                <c:pt idx="3066">
                  <c:v>62.9300085570137</c:v>
                </c:pt>
                <c:pt idx="3067">
                  <c:v>62.950533673959903</c:v>
                </c:pt>
                <c:pt idx="3068">
                  <c:v>62.971058790906099</c:v>
                </c:pt>
                <c:pt idx="3069">
                  <c:v>62.991583907852302</c:v>
                </c:pt>
                <c:pt idx="3070">
                  <c:v>63.012109024798498</c:v>
                </c:pt>
                <c:pt idx="3071">
                  <c:v>63.032634141744701</c:v>
                </c:pt>
                <c:pt idx="3072">
                  <c:v>63.053159258690897</c:v>
                </c:pt>
                <c:pt idx="3073">
                  <c:v>63.073684375637001</c:v>
                </c:pt>
                <c:pt idx="3074">
                  <c:v>63.094209492583197</c:v>
                </c:pt>
                <c:pt idx="3075">
                  <c:v>63.1147346095294</c:v>
                </c:pt>
                <c:pt idx="3076">
                  <c:v>63.135259726475603</c:v>
                </c:pt>
                <c:pt idx="3077">
                  <c:v>63.155784843421799</c:v>
                </c:pt>
                <c:pt idx="3078">
                  <c:v>63.176309960368002</c:v>
                </c:pt>
                <c:pt idx="3079">
                  <c:v>63.196835077314198</c:v>
                </c:pt>
                <c:pt idx="3080">
                  <c:v>63.217360194260401</c:v>
                </c:pt>
                <c:pt idx="3081">
                  <c:v>63.237885311206497</c:v>
                </c:pt>
                <c:pt idx="3082">
                  <c:v>63.2584104281527</c:v>
                </c:pt>
                <c:pt idx="3083">
                  <c:v>63.278935545098904</c:v>
                </c:pt>
                <c:pt idx="3084">
                  <c:v>63.299460662045099</c:v>
                </c:pt>
                <c:pt idx="3085">
                  <c:v>63.319985778991303</c:v>
                </c:pt>
                <c:pt idx="3086">
                  <c:v>63.340510895937499</c:v>
                </c:pt>
                <c:pt idx="3087">
                  <c:v>63.361036012883702</c:v>
                </c:pt>
                <c:pt idx="3088">
                  <c:v>63.381561129829898</c:v>
                </c:pt>
                <c:pt idx="3089">
                  <c:v>63.402086246776101</c:v>
                </c:pt>
                <c:pt idx="3090">
                  <c:v>63.422611363722197</c:v>
                </c:pt>
                <c:pt idx="3091">
                  <c:v>63.4431364806684</c:v>
                </c:pt>
                <c:pt idx="3092">
                  <c:v>63.463661597614603</c:v>
                </c:pt>
                <c:pt idx="3093">
                  <c:v>63.484186714560799</c:v>
                </c:pt>
                <c:pt idx="3094">
                  <c:v>63.504711831507002</c:v>
                </c:pt>
                <c:pt idx="3095">
                  <c:v>63.525236948453198</c:v>
                </c:pt>
                <c:pt idx="3096">
                  <c:v>63.545762065399401</c:v>
                </c:pt>
                <c:pt idx="3097">
                  <c:v>63.566287182345597</c:v>
                </c:pt>
                <c:pt idx="3098">
                  <c:v>63.5868122992918</c:v>
                </c:pt>
                <c:pt idx="3099">
                  <c:v>63.607337416237897</c:v>
                </c:pt>
                <c:pt idx="3100">
                  <c:v>63.6278625331841</c:v>
                </c:pt>
                <c:pt idx="3101">
                  <c:v>63.648387650130303</c:v>
                </c:pt>
                <c:pt idx="3102">
                  <c:v>63.668912767076499</c:v>
                </c:pt>
                <c:pt idx="3103">
                  <c:v>63.689437884022702</c:v>
                </c:pt>
                <c:pt idx="3104">
                  <c:v>63.709963000968898</c:v>
                </c:pt>
                <c:pt idx="3105">
                  <c:v>63.730488117915101</c:v>
                </c:pt>
                <c:pt idx="3106">
                  <c:v>63.751013234861297</c:v>
                </c:pt>
                <c:pt idx="3107">
                  <c:v>63.7715383518075</c:v>
                </c:pt>
                <c:pt idx="3108">
                  <c:v>63.792063468753597</c:v>
                </c:pt>
                <c:pt idx="3109">
                  <c:v>63.8125885856998</c:v>
                </c:pt>
                <c:pt idx="3110">
                  <c:v>63.833113702646003</c:v>
                </c:pt>
                <c:pt idx="3111">
                  <c:v>63.853638819592199</c:v>
                </c:pt>
                <c:pt idx="3112">
                  <c:v>63.874163936538402</c:v>
                </c:pt>
                <c:pt idx="3113">
                  <c:v>63.894689053484598</c:v>
                </c:pt>
                <c:pt idx="3114">
                  <c:v>63.915214170430801</c:v>
                </c:pt>
                <c:pt idx="3115">
                  <c:v>63.935739287376997</c:v>
                </c:pt>
                <c:pt idx="3116">
                  <c:v>63.9562644043231</c:v>
                </c:pt>
                <c:pt idx="3117">
                  <c:v>63.976789521269303</c:v>
                </c:pt>
                <c:pt idx="3118">
                  <c:v>63.997314638215499</c:v>
                </c:pt>
                <c:pt idx="3119">
                  <c:v>64.017839755161702</c:v>
                </c:pt>
                <c:pt idx="3120">
                  <c:v>64.038364872107906</c:v>
                </c:pt>
                <c:pt idx="3121">
                  <c:v>64.058889989054094</c:v>
                </c:pt>
                <c:pt idx="3122">
                  <c:v>64.079415106000297</c:v>
                </c:pt>
                <c:pt idx="3123">
                  <c:v>64.099940222946501</c:v>
                </c:pt>
                <c:pt idx="3124">
                  <c:v>64.120465339892604</c:v>
                </c:pt>
                <c:pt idx="3125">
                  <c:v>64.140990456838793</c:v>
                </c:pt>
                <c:pt idx="3126">
                  <c:v>64.161515573784996</c:v>
                </c:pt>
                <c:pt idx="3127">
                  <c:v>64.182040690731199</c:v>
                </c:pt>
                <c:pt idx="3128">
                  <c:v>64.202565807677402</c:v>
                </c:pt>
                <c:pt idx="3129">
                  <c:v>64.223090924623605</c:v>
                </c:pt>
                <c:pt idx="3130">
                  <c:v>64.243616041569794</c:v>
                </c:pt>
                <c:pt idx="3131">
                  <c:v>64.264141158515997</c:v>
                </c:pt>
                <c:pt idx="3132">
                  <c:v>64.2846662754622</c:v>
                </c:pt>
                <c:pt idx="3133">
                  <c:v>64.305191392408304</c:v>
                </c:pt>
                <c:pt idx="3134">
                  <c:v>64.325716509354507</c:v>
                </c:pt>
                <c:pt idx="3135">
                  <c:v>64.346241626300696</c:v>
                </c:pt>
                <c:pt idx="3136">
                  <c:v>64.366766743246899</c:v>
                </c:pt>
                <c:pt idx="3137">
                  <c:v>64.387291860193102</c:v>
                </c:pt>
                <c:pt idx="3138">
                  <c:v>64.407816977139305</c:v>
                </c:pt>
                <c:pt idx="3139">
                  <c:v>64.428342094085494</c:v>
                </c:pt>
                <c:pt idx="3140">
                  <c:v>64.448867211031697</c:v>
                </c:pt>
                <c:pt idx="3141">
                  <c:v>64.4693923279779</c:v>
                </c:pt>
                <c:pt idx="3142">
                  <c:v>64.489917444924004</c:v>
                </c:pt>
                <c:pt idx="3143">
                  <c:v>64.510442561870207</c:v>
                </c:pt>
                <c:pt idx="3144">
                  <c:v>64.530967678816396</c:v>
                </c:pt>
                <c:pt idx="3145">
                  <c:v>64.551492795762599</c:v>
                </c:pt>
                <c:pt idx="3146">
                  <c:v>64.572017912708802</c:v>
                </c:pt>
                <c:pt idx="3147">
                  <c:v>64.592543029655005</c:v>
                </c:pt>
                <c:pt idx="3148">
                  <c:v>64.613068146601194</c:v>
                </c:pt>
                <c:pt idx="3149">
                  <c:v>64.633593263547397</c:v>
                </c:pt>
                <c:pt idx="3150">
                  <c:v>64.6541183804936</c:v>
                </c:pt>
                <c:pt idx="3151">
                  <c:v>64.674643497439703</c:v>
                </c:pt>
                <c:pt idx="3152">
                  <c:v>64.695168614385906</c:v>
                </c:pt>
                <c:pt idx="3153">
                  <c:v>64.715693731332095</c:v>
                </c:pt>
                <c:pt idx="3154">
                  <c:v>64.736218848278298</c:v>
                </c:pt>
                <c:pt idx="3155">
                  <c:v>64.756743965224501</c:v>
                </c:pt>
                <c:pt idx="3156">
                  <c:v>64.777269082170704</c:v>
                </c:pt>
                <c:pt idx="3157">
                  <c:v>64.797794199116893</c:v>
                </c:pt>
                <c:pt idx="3158">
                  <c:v>64.818319316063096</c:v>
                </c:pt>
                <c:pt idx="3159">
                  <c:v>64.8388444330092</c:v>
                </c:pt>
                <c:pt idx="3160">
                  <c:v>64.859369549955403</c:v>
                </c:pt>
                <c:pt idx="3161">
                  <c:v>64.879894666901606</c:v>
                </c:pt>
                <c:pt idx="3162">
                  <c:v>64.900419783847795</c:v>
                </c:pt>
                <c:pt idx="3163">
                  <c:v>64.920944900793998</c:v>
                </c:pt>
                <c:pt idx="3164">
                  <c:v>64.941470017740201</c:v>
                </c:pt>
                <c:pt idx="3165">
                  <c:v>64.961995134686404</c:v>
                </c:pt>
                <c:pt idx="3166">
                  <c:v>64.982520251632593</c:v>
                </c:pt>
                <c:pt idx="3167">
                  <c:v>65.003045368578796</c:v>
                </c:pt>
                <c:pt idx="3168">
                  <c:v>65.0235704855249</c:v>
                </c:pt>
                <c:pt idx="3169">
                  <c:v>65.044095602471103</c:v>
                </c:pt>
                <c:pt idx="3170">
                  <c:v>65.064620719417306</c:v>
                </c:pt>
                <c:pt idx="3171">
                  <c:v>65.085145836363495</c:v>
                </c:pt>
                <c:pt idx="3172">
                  <c:v>65.105670953309698</c:v>
                </c:pt>
                <c:pt idx="3173">
                  <c:v>65.126196070255901</c:v>
                </c:pt>
                <c:pt idx="3174">
                  <c:v>65.146721187202104</c:v>
                </c:pt>
                <c:pt idx="3175">
                  <c:v>65.167246304148307</c:v>
                </c:pt>
                <c:pt idx="3176">
                  <c:v>65.187771421094496</c:v>
                </c:pt>
                <c:pt idx="3177">
                  <c:v>65.208296538040599</c:v>
                </c:pt>
                <c:pt idx="3178">
                  <c:v>65.228821654986803</c:v>
                </c:pt>
                <c:pt idx="3179">
                  <c:v>65.249346771933006</c:v>
                </c:pt>
                <c:pt idx="3180">
                  <c:v>65.269871888879194</c:v>
                </c:pt>
                <c:pt idx="3181">
                  <c:v>65.290397005825398</c:v>
                </c:pt>
                <c:pt idx="3182">
                  <c:v>65.310922122771601</c:v>
                </c:pt>
                <c:pt idx="3183">
                  <c:v>65.331447239717804</c:v>
                </c:pt>
                <c:pt idx="3184">
                  <c:v>65.351972356664007</c:v>
                </c:pt>
                <c:pt idx="3185">
                  <c:v>65.372497473610196</c:v>
                </c:pt>
                <c:pt idx="3186">
                  <c:v>65.393022590556299</c:v>
                </c:pt>
                <c:pt idx="3187">
                  <c:v>65.413547707502502</c:v>
                </c:pt>
                <c:pt idx="3188">
                  <c:v>65.434072824448705</c:v>
                </c:pt>
                <c:pt idx="3189">
                  <c:v>65.454597941394894</c:v>
                </c:pt>
                <c:pt idx="3190">
                  <c:v>65.475123058341097</c:v>
                </c:pt>
                <c:pt idx="3191">
                  <c:v>65.4956481752873</c:v>
                </c:pt>
                <c:pt idx="3192">
                  <c:v>65.516173292233503</c:v>
                </c:pt>
                <c:pt idx="3193">
                  <c:v>65.536698409179706</c:v>
                </c:pt>
                <c:pt idx="3194">
                  <c:v>65.557223526125796</c:v>
                </c:pt>
                <c:pt idx="3195">
                  <c:v>65.577748643071999</c:v>
                </c:pt>
                <c:pt idx="3196">
                  <c:v>65.598273760018202</c:v>
                </c:pt>
                <c:pt idx="3197">
                  <c:v>65.618798876964405</c:v>
                </c:pt>
                <c:pt idx="3198">
                  <c:v>65.639323993910594</c:v>
                </c:pt>
                <c:pt idx="3199">
                  <c:v>65.659849110856797</c:v>
                </c:pt>
                <c:pt idx="3200">
                  <c:v>65.680374227803</c:v>
                </c:pt>
                <c:pt idx="3201">
                  <c:v>65.700899344749203</c:v>
                </c:pt>
                <c:pt idx="3202">
                  <c:v>65.721424461695307</c:v>
                </c:pt>
                <c:pt idx="3203">
                  <c:v>65.741949578641496</c:v>
                </c:pt>
                <c:pt idx="3204">
                  <c:v>65.762474695587699</c:v>
                </c:pt>
                <c:pt idx="3205">
                  <c:v>65.782999812533902</c:v>
                </c:pt>
                <c:pt idx="3206">
                  <c:v>65.803524929480105</c:v>
                </c:pt>
                <c:pt idx="3207">
                  <c:v>65.824050046426294</c:v>
                </c:pt>
                <c:pt idx="3208">
                  <c:v>65.844575163372497</c:v>
                </c:pt>
                <c:pt idx="3209">
                  <c:v>65.8651002803187</c:v>
                </c:pt>
                <c:pt idx="3210">
                  <c:v>65.885625397264903</c:v>
                </c:pt>
                <c:pt idx="3211">
                  <c:v>65.906150514211006</c:v>
                </c:pt>
                <c:pt idx="3212">
                  <c:v>65.926675631157195</c:v>
                </c:pt>
                <c:pt idx="3213">
                  <c:v>65.947200748103398</c:v>
                </c:pt>
                <c:pt idx="3214">
                  <c:v>65.967725865049601</c:v>
                </c:pt>
                <c:pt idx="3215">
                  <c:v>65.988250981995805</c:v>
                </c:pt>
                <c:pt idx="3216">
                  <c:v>66.008776098941993</c:v>
                </c:pt>
                <c:pt idx="3217">
                  <c:v>66.029301215888196</c:v>
                </c:pt>
                <c:pt idx="3218">
                  <c:v>66.0498263328344</c:v>
                </c:pt>
                <c:pt idx="3219">
                  <c:v>66.070351449780603</c:v>
                </c:pt>
                <c:pt idx="3220">
                  <c:v>66.090876566726706</c:v>
                </c:pt>
                <c:pt idx="3221">
                  <c:v>66.111401683672895</c:v>
                </c:pt>
                <c:pt idx="3222">
                  <c:v>66.131926800619098</c:v>
                </c:pt>
                <c:pt idx="3223">
                  <c:v>66.152451917565301</c:v>
                </c:pt>
                <c:pt idx="3224">
                  <c:v>66.172977034511504</c:v>
                </c:pt>
                <c:pt idx="3225">
                  <c:v>66.193502151457693</c:v>
                </c:pt>
                <c:pt idx="3226">
                  <c:v>66.214027268403896</c:v>
                </c:pt>
                <c:pt idx="3227">
                  <c:v>66.234552385350099</c:v>
                </c:pt>
                <c:pt idx="3228">
                  <c:v>66.255077502296203</c:v>
                </c:pt>
                <c:pt idx="3229">
                  <c:v>66.275602619242406</c:v>
                </c:pt>
                <c:pt idx="3230">
                  <c:v>66.296127736188595</c:v>
                </c:pt>
                <c:pt idx="3231">
                  <c:v>66.316652853134798</c:v>
                </c:pt>
                <c:pt idx="3232">
                  <c:v>66.337177970081001</c:v>
                </c:pt>
                <c:pt idx="3233">
                  <c:v>66.357703087027204</c:v>
                </c:pt>
                <c:pt idx="3234">
                  <c:v>66.378228203973407</c:v>
                </c:pt>
                <c:pt idx="3235">
                  <c:v>66.398753320919596</c:v>
                </c:pt>
                <c:pt idx="3236">
                  <c:v>66.419278437865799</c:v>
                </c:pt>
                <c:pt idx="3237">
                  <c:v>66.439803554811903</c:v>
                </c:pt>
                <c:pt idx="3238">
                  <c:v>66.460328671758106</c:v>
                </c:pt>
                <c:pt idx="3239">
                  <c:v>66.480853788704295</c:v>
                </c:pt>
                <c:pt idx="3240">
                  <c:v>66.501378905650498</c:v>
                </c:pt>
                <c:pt idx="3241">
                  <c:v>66.521904022596701</c:v>
                </c:pt>
                <c:pt idx="3242">
                  <c:v>66.542429139542904</c:v>
                </c:pt>
                <c:pt idx="3243">
                  <c:v>66.562954256489107</c:v>
                </c:pt>
                <c:pt idx="3244">
                  <c:v>66.583479373435296</c:v>
                </c:pt>
                <c:pt idx="3245">
                  <c:v>66.604004490381499</c:v>
                </c:pt>
                <c:pt idx="3246">
                  <c:v>66.624529607327602</c:v>
                </c:pt>
                <c:pt idx="3247">
                  <c:v>66.645054724273805</c:v>
                </c:pt>
                <c:pt idx="3248">
                  <c:v>66.665579841219994</c:v>
                </c:pt>
                <c:pt idx="3249">
                  <c:v>66.686104958166197</c:v>
                </c:pt>
                <c:pt idx="3250">
                  <c:v>66.7066300751124</c:v>
                </c:pt>
                <c:pt idx="3251">
                  <c:v>66.727155192058603</c:v>
                </c:pt>
                <c:pt idx="3252">
                  <c:v>66.747680309004807</c:v>
                </c:pt>
                <c:pt idx="3253">
                  <c:v>66.768205425950995</c:v>
                </c:pt>
                <c:pt idx="3254">
                  <c:v>66.788730542897099</c:v>
                </c:pt>
                <c:pt idx="3255">
                  <c:v>66.809255659843302</c:v>
                </c:pt>
                <c:pt idx="3256">
                  <c:v>66.829780776789505</c:v>
                </c:pt>
                <c:pt idx="3257">
                  <c:v>66.850305893735694</c:v>
                </c:pt>
                <c:pt idx="3258">
                  <c:v>66.870831010681897</c:v>
                </c:pt>
                <c:pt idx="3259">
                  <c:v>66.8913561276281</c:v>
                </c:pt>
                <c:pt idx="3260">
                  <c:v>66.911881244574303</c:v>
                </c:pt>
                <c:pt idx="3261">
                  <c:v>66.932406361520506</c:v>
                </c:pt>
                <c:pt idx="3262">
                  <c:v>66.952931478466695</c:v>
                </c:pt>
                <c:pt idx="3263">
                  <c:v>66.973456595412799</c:v>
                </c:pt>
                <c:pt idx="3264">
                  <c:v>66.993981712359002</c:v>
                </c:pt>
                <c:pt idx="3265">
                  <c:v>67.014506829305205</c:v>
                </c:pt>
                <c:pt idx="3266">
                  <c:v>67.035031946251394</c:v>
                </c:pt>
                <c:pt idx="3267">
                  <c:v>67.055557063197597</c:v>
                </c:pt>
                <c:pt idx="3268">
                  <c:v>67.0760821801438</c:v>
                </c:pt>
                <c:pt idx="3269">
                  <c:v>67.096607297090003</c:v>
                </c:pt>
                <c:pt idx="3270">
                  <c:v>67.117132414036206</c:v>
                </c:pt>
                <c:pt idx="3271">
                  <c:v>67.137657530982395</c:v>
                </c:pt>
                <c:pt idx="3272">
                  <c:v>67.158182647928498</c:v>
                </c:pt>
                <c:pt idx="3273">
                  <c:v>67.178707764874702</c:v>
                </c:pt>
                <c:pt idx="3274">
                  <c:v>67.199232881820905</c:v>
                </c:pt>
                <c:pt idx="3275">
                  <c:v>67.219757998767093</c:v>
                </c:pt>
                <c:pt idx="3276">
                  <c:v>67.240283115713297</c:v>
                </c:pt>
                <c:pt idx="3277">
                  <c:v>67.2608082326595</c:v>
                </c:pt>
                <c:pt idx="3278">
                  <c:v>67.281333349605703</c:v>
                </c:pt>
                <c:pt idx="3279">
                  <c:v>67.301858466551906</c:v>
                </c:pt>
                <c:pt idx="3280">
                  <c:v>67.322383583498095</c:v>
                </c:pt>
                <c:pt idx="3281">
                  <c:v>67.342908700444198</c:v>
                </c:pt>
                <c:pt idx="3282">
                  <c:v>67.363433817390401</c:v>
                </c:pt>
                <c:pt idx="3283">
                  <c:v>67.383958934336604</c:v>
                </c:pt>
                <c:pt idx="3284">
                  <c:v>67.404484051282793</c:v>
                </c:pt>
                <c:pt idx="3285">
                  <c:v>67.425009168228996</c:v>
                </c:pt>
                <c:pt idx="3286">
                  <c:v>67.445534285175199</c:v>
                </c:pt>
                <c:pt idx="3287">
                  <c:v>67.466059402121402</c:v>
                </c:pt>
                <c:pt idx="3288">
                  <c:v>67.486584519067506</c:v>
                </c:pt>
                <c:pt idx="3289">
                  <c:v>67.507109636013695</c:v>
                </c:pt>
                <c:pt idx="3290">
                  <c:v>67.527634752959898</c:v>
                </c:pt>
                <c:pt idx="3291">
                  <c:v>67.548159869906101</c:v>
                </c:pt>
                <c:pt idx="3292">
                  <c:v>67.568684986852304</c:v>
                </c:pt>
                <c:pt idx="3293">
                  <c:v>67.589210103798493</c:v>
                </c:pt>
                <c:pt idx="3294">
                  <c:v>67.609735220744696</c:v>
                </c:pt>
                <c:pt idx="3295">
                  <c:v>67.630260337690899</c:v>
                </c:pt>
                <c:pt idx="3296">
                  <c:v>67.650785454637102</c:v>
                </c:pt>
                <c:pt idx="3297">
                  <c:v>67.671310571583206</c:v>
                </c:pt>
                <c:pt idx="3298">
                  <c:v>67.691835688529395</c:v>
                </c:pt>
                <c:pt idx="3299">
                  <c:v>67.712360805475598</c:v>
                </c:pt>
                <c:pt idx="3300">
                  <c:v>67.732885922421801</c:v>
                </c:pt>
                <c:pt idx="3301">
                  <c:v>67.753411039368004</c:v>
                </c:pt>
                <c:pt idx="3302">
                  <c:v>67.773936156314207</c:v>
                </c:pt>
                <c:pt idx="3303">
                  <c:v>67.794461273260396</c:v>
                </c:pt>
                <c:pt idx="3304">
                  <c:v>67.814986390206599</c:v>
                </c:pt>
                <c:pt idx="3305">
                  <c:v>67.835511507152802</c:v>
                </c:pt>
                <c:pt idx="3306">
                  <c:v>67.856036624098905</c:v>
                </c:pt>
                <c:pt idx="3307">
                  <c:v>67.876561741045094</c:v>
                </c:pt>
                <c:pt idx="3308">
                  <c:v>67.897086857991297</c:v>
                </c:pt>
                <c:pt idx="3309">
                  <c:v>67.9176119749375</c:v>
                </c:pt>
                <c:pt idx="3310">
                  <c:v>67.938137091883704</c:v>
                </c:pt>
                <c:pt idx="3311">
                  <c:v>67.958662208829907</c:v>
                </c:pt>
                <c:pt idx="3312">
                  <c:v>67.979187325776095</c:v>
                </c:pt>
                <c:pt idx="3313">
                  <c:v>67.999712442722299</c:v>
                </c:pt>
                <c:pt idx="3314">
                  <c:v>68.020237559668502</c:v>
                </c:pt>
                <c:pt idx="3315">
                  <c:v>68.040762676614605</c:v>
                </c:pt>
                <c:pt idx="3316">
                  <c:v>68.061287793560794</c:v>
                </c:pt>
                <c:pt idx="3317">
                  <c:v>68.081812910506997</c:v>
                </c:pt>
                <c:pt idx="3318">
                  <c:v>68.1023380274532</c:v>
                </c:pt>
                <c:pt idx="3319">
                  <c:v>68.122863144399403</c:v>
                </c:pt>
                <c:pt idx="3320">
                  <c:v>68.143388261345606</c:v>
                </c:pt>
                <c:pt idx="3321">
                  <c:v>68.163913378291795</c:v>
                </c:pt>
                <c:pt idx="3322">
                  <c:v>68.184438495237998</c:v>
                </c:pt>
                <c:pt idx="3323">
                  <c:v>68.204963612184102</c:v>
                </c:pt>
                <c:pt idx="3324">
                  <c:v>68.225488729130305</c:v>
                </c:pt>
                <c:pt idx="3325">
                  <c:v>68.246013846076494</c:v>
                </c:pt>
                <c:pt idx="3326">
                  <c:v>68.266538963022697</c:v>
                </c:pt>
                <c:pt idx="3327">
                  <c:v>68.2870640799689</c:v>
                </c:pt>
                <c:pt idx="3328">
                  <c:v>68.307589196915103</c:v>
                </c:pt>
                <c:pt idx="3329">
                  <c:v>68.328114313861306</c:v>
                </c:pt>
                <c:pt idx="3330">
                  <c:v>68.348639430807495</c:v>
                </c:pt>
                <c:pt idx="3331">
                  <c:v>68.369164547753698</c:v>
                </c:pt>
                <c:pt idx="3332">
                  <c:v>68.389689664699802</c:v>
                </c:pt>
                <c:pt idx="3333">
                  <c:v>68.410214781646005</c:v>
                </c:pt>
                <c:pt idx="3334">
                  <c:v>68.430739898592194</c:v>
                </c:pt>
                <c:pt idx="3335">
                  <c:v>68.451265015538397</c:v>
                </c:pt>
                <c:pt idx="3336">
                  <c:v>68.4717901324846</c:v>
                </c:pt>
                <c:pt idx="3337">
                  <c:v>68.492315249430803</c:v>
                </c:pt>
                <c:pt idx="3338">
                  <c:v>68.512840366377006</c:v>
                </c:pt>
                <c:pt idx="3339">
                  <c:v>68.533365483323195</c:v>
                </c:pt>
                <c:pt idx="3340">
                  <c:v>68.553890600269398</c:v>
                </c:pt>
                <c:pt idx="3341">
                  <c:v>68.574415717215501</c:v>
                </c:pt>
                <c:pt idx="3342">
                  <c:v>68.594940834161704</c:v>
                </c:pt>
                <c:pt idx="3343">
                  <c:v>68.615465951107893</c:v>
                </c:pt>
                <c:pt idx="3344">
                  <c:v>68.635991068054096</c:v>
                </c:pt>
                <c:pt idx="3345">
                  <c:v>68.656516185000299</c:v>
                </c:pt>
                <c:pt idx="3346">
                  <c:v>68.677041301946502</c:v>
                </c:pt>
                <c:pt idx="3347">
                  <c:v>68.697566418892706</c:v>
                </c:pt>
                <c:pt idx="3348">
                  <c:v>68.718091535838894</c:v>
                </c:pt>
                <c:pt idx="3349">
                  <c:v>68.738616652785097</c:v>
                </c:pt>
                <c:pt idx="3350">
                  <c:v>68.759141769731201</c:v>
                </c:pt>
                <c:pt idx="3351">
                  <c:v>68.779666886677404</c:v>
                </c:pt>
                <c:pt idx="3352">
                  <c:v>68.800192003623593</c:v>
                </c:pt>
                <c:pt idx="3353">
                  <c:v>68.820717120569796</c:v>
                </c:pt>
                <c:pt idx="3354">
                  <c:v>68.841242237515999</c:v>
                </c:pt>
                <c:pt idx="3355">
                  <c:v>68.861767354462202</c:v>
                </c:pt>
                <c:pt idx="3356">
                  <c:v>68.882292471408405</c:v>
                </c:pt>
                <c:pt idx="3357">
                  <c:v>68.902817588354594</c:v>
                </c:pt>
                <c:pt idx="3358">
                  <c:v>68.923342705300698</c:v>
                </c:pt>
                <c:pt idx="3359">
                  <c:v>68.943867822246901</c:v>
                </c:pt>
                <c:pt idx="3360">
                  <c:v>68.964392939193104</c:v>
                </c:pt>
                <c:pt idx="3361">
                  <c:v>68.984918056139307</c:v>
                </c:pt>
                <c:pt idx="3362">
                  <c:v>69.005443173085496</c:v>
                </c:pt>
                <c:pt idx="3363">
                  <c:v>69.025968290031699</c:v>
                </c:pt>
                <c:pt idx="3364">
                  <c:v>69.046493406977902</c:v>
                </c:pt>
                <c:pt idx="3365">
                  <c:v>69.067018523924105</c:v>
                </c:pt>
                <c:pt idx="3366">
                  <c:v>69.087543640870294</c:v>
                </c:pt>
                <c:pt idx="3367">
                  <c:v>69.108068757816397</c:v>
                </c:pt>
                <c:pt idx="3368">
                  <c:v>69.128593874762601</c:v>
                </c:pt>
                <c:pt idx="3369">
                  <c:v>69.149118991708804</c:v>
                </c:pt>
                <c:pt idx="3370">
                  <c:v>69.169644108655007</c:v>
                </c:pt>
                <c:pt idx="3371">
                  <c:v>69.190169225601196</c:v>
                </c:pt>
                <c:pt idx="3372">
                  <c:v>69.210694342547399</c:v>
                </c:pt>
                <c:pt idx="3373">
                  <c:v>69.231219459493602</c:v>
                </c:pt>
                <c:pt idx="3374">
                  <c:v>69.251744576439805</c:v>
                </c:pt>
                <c:pt idx="3375">
                  <c:v>69.272269693385994</c:v>
                </c:pt>
                <c:pt idx="3376">
                  <c:v>69.292794810332097</c:v>
                </c:pt>
                <c:pt idx="3377">
                  <c:v>69.3133199272783</c:v>
                </c:pt>
                <c:pt idx="3378">
                  <c:v>69.333845044224503</c:v>
                </c:pt>
                <c:pt idx="3379">
                  <c:v>69.354370161170706</c:v>
                </c:pt>
                <c:pt idx="3380">
                  <c:v>69.374895278116895</c:v>
                </c:pt>
                <c:pt idx="3381">
                  <c:v>69.395420395063098</c:v>
                </c:pt>
                <c:pt idx="3382">
                  <c:v>69.415945512009301</c:v>
                </c:pt>
                <c:pt idx="3383">
                  <c:v>69.436470628955504</c:v>
                </c:pt>
                <c:pt idx="3384">
                  <c:v>69.456995745901693</c:v>
                </c:pt>
                <c:pt idx="3385">
                  <c:v>69.477520862847797</c:v>
                </c:pt>
                <c:pt idx="3386">
                  <c:v>69.498045979794</c:v>
                </c:pt>
                <c:pt idx="3387">
                  <c:v>69.518571096740203</c:v>
                </c:pt>
                <c:pt idx="3388">
                  <c:v>69.539096213686406</c:v>
                </c:pt>
                <c:pt idx="3389">
                  <c:v>69.559621330632595</c:v>
                </c:pt>
                <c:pt idx="3390">
                  <c:v>69.580146447578798</c:v>
                </c:pt>
                <c:pt idx="3391">
                  <c:v>69.600671564525001</c:v>
                </c:pt>
                <c:pt idx="3392">
                  <c:v>69.621196681471105</c:v>
                </c:pt>
                <c:pt idx="3393">
                  <c:v>69.641721798417294</c:v>
                </c:pt>
                <c:pt idx="3394">
                  <c:v>69.662246915363497</c:v>
                </c:pt>
                <c:pt idx="3395">
                  <c:v>69.6827720323097</c:v>
                </c:pt>
                <c:pt idx="3396">
                  <c:v>69.703297149255903</c:v>
                </c:pt>
                <c:pt idx="3397">
                  <c:v>69.723822266202106</c:v>
                </c:pt>
                <c:pt idx="3398">
                  <c:v>69.744347383148295</c:v>
                </c:pt>
                <c:pt idx="3399">
                  <c:v>69.764872500094498</c:v>
                </c:pt>
                <c:pt idx="3400">
                  <c:v>69.785397617040701</c:v>
                </c:pt>
                <c:pt idx="3401">
                  <c:v>69.805922733986804</c:v>
                </c:pt>
                <c:pt idx="3402">
                  <c:v>69.826447850932993</c:v>
                </c:pt>
                <c:pt idx="3403">
                  <c:v>69.846972967879196</c:v>
                </c:pt>
                <c:pt idx="3404">
                  <c:v>69.867498084825399</c:v>
                </c:pt>
                <c:pt idx="3405">
                  <c:v>69.888023201771603</c:v>
                </c:pt>
                <c:pt idx="3406">
                  <c:v>69.908548318717806</c:v>
                </c:pt>
                <c:pt idx="3407">
                  <c:v>69.929073435663994</c:v>
                </c:pt>
                <c:pt idx="3408">
                  <c:v>69.949598552610198</c:v>
                </c:pt>
                <c:pt idx="3409">
                  <c:v>69.970123669556401</c:v>
                </c:pt>
                <c:pt idx="3410">
                  <c:v>69.990648786502504</c:v>
                </c:pt>
                <c:pt idx="3411">
                  <c:v>70.011173903448693</c:v>
                </c:pt>
                <c:pt idx="3412">
                  <c:v>70.031699020394896</c:v>
                </c:pt>
                <c:pt idx="3413">
                  <c:v>70.052224137341099</c:v>
                </c:pt>
                <c:pt idx="3414">
                  <c:v>70.072749254287302</c:v>
                </c:pt>
                <c:pt idx="3415">
                  <c:v>70.093274371233505</c:v>
                </c:pt>
                <c:pt idx="3416">
                  <c:v>70.113799488179694</c:v>
                </c:pt>
                <c:pt idx="3417">
                  <c:v>70.134324605125897</c:v>
                </c:pt>
                <c:pt idx="3418">
                  <c:v>70.1548497220721</c:v>
                </c:pt>
                <c:pt idx="3419">
                  <c:v>70.175374839018204</c:v>
                </c:pt>
                <c:pt idx="3420">
                  <c:v>70.195899955964407</c:v>
                </c:pt>
                <c:pt idx="3421">
                  <c:v>70.216425072910596</c:v>
                </c:pt>
                <c:pt idx="3422">
                  <c:v>70.236950189856799</c:v>
                </c:pt>
                <c:pt idx="3423">
                  <c:v>70.257475306803002</c:v>
                </c:pt>
                <c:pt idx="3424">
                  <c:v>70.278000423749205</c:v>
                </c:pt>
                <c:pt idx="3425">
                  <c:v>70.298525540695394</c:v>
                </c:pt>
                <c:pt idx="3426">
                  <c:v>70.319050657641597</c:v>
                </c:pt>
                <c:pt idx="3427">
                  <c:v>70.339575774587701</c:v>
                </c:pt>
                <c:pt idx="3428">
                  <c:v>70.360100891533904</c:v>
                </c:pt>
                <c:pt idx="3429">
                  <c:v>70.380626008480107</c:v>
                </c:pt>
                <c:pt idx="3430">
                  <c:v>70.401151125426296</c:v>
                </c:pt>
                <c:pt idx="3431">
                  <c:v>70.421676242372499</c:v>
                </c:pt>
                <c:pt idx="3432">
                  <c:v>70.442201359318702</c:v>
                </c:pt>
                <c:pt idx="3433">
                  <c:v>70.462726476264905</c:v>
                </c:pt>
                <c:pt idx="3434">
                  <c:v>70.483251593211094</c:v>
                </c:pt>
                <c:pt idx="3435">
                  <c:v>70.503776710157297</c:v>
                </c:pt>
                <c:pt idx="3436">
                  <c:v>70.5243018271034</c:v>
                </c:pt>
                <c:pt idx="3437">
                  <c:v>70.544826944049603</c:v>
                </c:pt>
                <c:pt idx="3438">
                  <c:v>70.565352060995806</c:v>
                </c:pt>
                <c:pt idx="3439">
                  <c:v>70.585877177941995</c:v>
                </c:pt>
                <c:pt idx="3440">
                  <c:v>70.606402294888198</c:v>
                </c:pt>
                <c:pt idx="3441">
                  <c:v>70.626927411834401</c:v>
                </c:pt>
                <c:pt idx="3442">
                  <c:v>70.647452528780605</c:v>
                </c:pt>
                <c:pt idx="3443">
                  <c:v>70.667977645726793</c:v>
                </c:pt>
                <c:pt idx="3444">
                  <c:v>70.688502762672996</c:v>
                </c:pt>
                <c:pt idx="3445">
                  <c:v>70.7090278796191</c:v>
                </c:pt>
                <c:pt idx="3446">
                  <c:v>70.729552996565303</c:v>
                </c:pt>
                <c:pt idx="3447">
                  <c:v>70.750078113511506</c:v>
                </c:pt>
                <c:pt idx="3448">
                  <c:v>70.770603230457695</c:v>
                </c:pt>
                <c:pt idx="3449">
                  <c:v>70.791128347403898</c:v>
                </c:pt>
                <c:pt idx="3450">
                  <c:v>70.811653464350101</c:v>
                </c:pt>
                <c:pt idx="3451">
                  <c:v>70.832178581296304</c:v>
                </c:pt>
                <c:pt idx="3452">
                  <c:v>70.852703698242493</c:v>
                </c:pt>
                <c:pt idx="3453">
                  <c:v>70.873228815188597</c:v>
                </c:pt>
                <c:pt idx="3454">
                  <c:v>70.8937539321348</c:v>
                </c:pt>
                <c:pt idx="3455">
                  <c:v>70.914279049081003</c:v>
                </c:pt>
                <c:pt idx="3456">
                  <c:v>70.934804166027206</c:v>
                </c:pt>
                <c:pt idx="3457">
                  <c:v>70.955329282973395</c:v>
                </c:pt>
                <c:pt idx="3458">
                  <c:v>70.975854399919598</c:v>
                </c:pt>
                <c:pt idx="3459">
                  <c:v>70.996379516865801</c:v>
                </c:pt>
                <c:pt idx="3460">
                  <c:v>71.016904633812004</c:v>
                </c:pt>
                <c:pt idx="3461">
                  <c:v>71.037429750758207</c:v>
                </c:pt>
                <c:pt idx="3462">
                  <c:v>71.057954867704296</c:v>
                </c:pt>
                <c:pt idx="3463">
                  <c:v>71.0784799846505</c:v>
                </c:pt>
                <c:pt idx="3464">
                  <c:v>71.099005101596703</c:v>
                </c:pt>
                <c:pt idx="3465">
                  <c:v>71.119530218542906</c:v>
                </c:pt>
                <c:pt idx="3466">
                  <c:v>71.140055335489095</c:v>
                </c:pt>
                <c:pt idx="3467">
                  <c:v>71.160580452435298</c:v>
                </c:pt>
                <c:pt idx="3468">
                  <c:v>71.181105569381501</c:v>
                </c:pt>
                <c:pt idx="3469">
                  <c:v>71.201630686327704</c:v>
                </c:pt>
                <c:pt idx="3470">
                  <c:v>71.222155803273907</c:v>
                </c:pt>
                <c:pt idx="3471">
                  <c:v>71.242680920219996</c:v>
                </c:pt>
                <c:pt idx="3472">
                  <c:v>71.263206037166199</c:v>
                </c:pt>
                <c:pt idx="3473">
                  <c:v>71.283731154112402</c:v>
                </c:pt>
                <c:pt idx="3474">
                  <c:v>71.304256271058605</c:v>
                </c:pt>
                <c:pt idx="3475">
                  <c:v>71.324781388004794</c:v>
                </c:pt>
                <c:pt idx="3476">
                  <c:v>71.345306504950997</c:v>
                </c:pt>
                <c:pt idx="3477">
                  <c:v>71.3658316218972</c:v>
                </c:pt>
                <c:pt idx="3478">
                  <c:v>71.386356738843403</c:v>
                </c:pt>
                <c:pt idx="3479">
                  <c:v>71.406881855789607</c:v>
                </c:pt>
                <c:pt idx="3480">
                  <c:v>71.427406972735696</c:v>
                </c:pt>
                <c:pt idx="3481">
                  <c:v>71.447932089681899</c:v>
                </c:pt>
                <c:pt idx="3482">
                  <c:v>71.468457206628102</c:v>
                </c:pt>
                <c:pt idx="3483">
                  <c:v>71.488982323574305</c:v>
                </c:pt>
                <c:pt idx="3484">
                  <c:v>71.509507440520494</c:v>
                </c:pt>
                <c:pt idx="3485">
                  <c:v>71.530032557466697</c:v>
                </c:pt>
                <c:pt idx="3486">
                  <c:v>71.5505576744129</c:v>
                </c:pt>
                <c:pt idx="3487">
                  <c:v>71.571082791359004</c:v>
                </c:pt>
                <c:pt idx="3488">
                  <c:v>71.591607908305207</c:v>
                </c:pt>
                <c:pt idx="3489">
                  <c:v>71.612133025251396</c:v>
                </c:pt>
                <c:pt idx="3490">
                  <c:v>71.632658142197599</c:v>
                </c:pt>
                <c:pt idx="3491">
                  <c:v>71.653183259143802</c:v>
                </c:pt>
                <c:pt idx="3492">
                  <c:v>71.673708376090005</c:v>
                </c:pt>
                <c:pt idx="3493">
                  <c:v>71.694233493036194</c:v>
                </c:pt>
                <c:pt idx="3494">
                  <c:v>71.714758609982397</c:v>
                </c:pt>
                <c:pt idx="3495">
                  <c:v>71.7352837269286</c:v>
                </c:pt>
                <c:pt idx="3496">
                  <c:v>71.755808843874703</c:v>
                </c:pt>
                <c:pt idx="3497">
                  <c:v>71.776333960820907</c:v>
                </c:pt>
                <c:pt idx="3498">
                  <c:v>71.796859077767095</c:v>
                </c:pt>
                <c:pt idx="3499">
                  <c:v>71.817384194713298</c:v>
                </c:pt>
                <c:pt idx="3500">
                  <c:v>71.837909311659502</c:v>
                </c:pt>
                <c:pt idx="3501">
                  <c:v>71.858434428605705</c:v>
                </c:pt>
                <c:pt idx="3502">
                  <c:v>71.878959545551893</c:v>
                </c:pt>
                <c:pt idx="3503">
                  <c:v>71.899484662498097</c:v>
                </c:pt>
                <c:pt idx="3504">
                  <c:v>71.9200097794443</c:v>
                </c:pt>
                <c:pt idx="3505">
                  <c:v>71.940534896390403</c:v>
                </c:pt>
                <c:pt idx="3506">
                  <c:v>71.961060013336606</c:v>
                </c:pt>
                <c:pt idx="3507">
                  <c:v>71.981585130282795</c:v>
                </c:pt>
                <c:pt idx="3508">
                  <c:v>72.002110247228998</c:v>
                </c:pt>
                <c:pt idx="3509">
                  <c:v>72.022635364175201</c:v>
                </c:pt>
                <c:pt idx="3510">
                  <c:v>72.043160481121404</c:v>
                </c:pt>
                <c:pt idx="3511">
                  <c:v>72.063685598067593</c:v>
                </c:pt>
                <c:pt idx="3512">
                  <c:v>72.084210715013796</c:v>
                </c:pt>
                <c:pt idx="3513">
                  <c:v>72.104735831959999</c:v>
                </c:pt>
                <c:pt idx="3514">
                  <c:v>72.125260948906103</c:v>
                </c:pt>
                <c:pt idx="3515">
                  <c:v>72.145786065852306</c:v>
                </c:pt>
                <c:pt idx="3516">
                  <c:v>72.166311182798495</c:v>
                </c:pt>
                <c:pt idx="3517">
                  <c:v>72.186836299744698</c:v>
                </c:pt>
                <c:pt idx="3518">
                  <c:v>72.207361416690901</c:v>
                </c:pt>
                <c:pt idx="3519">
                  <c:v>72.227886533637104</c:v>
                </c:pt>
                <c:pt idx="3520">
                  <c:v>72.248411650583293</c:v>
                </c:pt>
                <c:pt idx="3521">
                  <c:v>72.268936767529496</c:v>
                </c:pt>
                <c:pt idx="3522">
                  <c:v>72.2894618844756</c:v>
                </c:pt>
                <c:pt idx="3523">
                  <c:v>72.309987001421803</c:v>
                </c:pt>
                <c:pt idx="3524">
                  <c:v>72.330512118368006</c:v>
                </c:pt>
                <c:pt idx="3525">
                  <c:v>72.351037235314195</c:v>
                </c:pt>
                <c:pt idx="3526">
                  <c:v>72.371562352260398</c:v>
                </c:pt>
                <c:pt idx="3527">
                  <c:v>72.392087469206601</c:v>
                </c:pt>
                <c:pt idx="3528">
                  <c:v>72.412612586152804</c:v>
                </c:pt>
                <c:pt idx="3529">
                  <c:v>72.433137703099007</c:v>
                </c:pt>
                <c:pt idx="3530">
                  <c:v>72.453662820045196</c:v>
                </c:pt>
                <c:pt idx="3531">
                  <c:v>72.474187936991299</c:v>
                </c:pt>
                <c:pt idx="3532">
                  <c:v>72.494713053937502</c:v>
                </c:pt>
                <c:pt idx="3533">
                  <c:v>72.515238170883705</c:v>
                </c:pt>
                <c:pt idx="3534">
                  <c:v>72.535763287829894</c:v>
                </c:pt>
                <c:pt idx="3535">
                  <c:v>72.556288404776097</c:v>
                </c:pt>
                <c:pt idx="3536">
                  <c:v>72.5768135217223</c:v>
                </c:pt>
                <c:pt idx="3537">
                  <c:v>72.597338638668504</c:v>
                </c:pt>
                <c:pt idx="3538">
                  <c:v>72.617863755614707</c:v>
                </c:pt>
                <c:pt idx="3539">
                  <c:v>72.638388872560895</c:v>
                </c:pt>
                <c:pt idx="3540">
                  <c:v>72.658913989506999</c:v>
                </c:pt>
                <c:pt idx="3541">
                  <c:v>72.679439106453202</c:v>
                </c:pt>
                <c:pt idx="3542">
                  <c:v>72.699964223399405</c:v>
                </c:pt>
                <c:pt idx="3543">
                  <c:v>72.720489340345594</c:v>
                </c:pt>
                <c:pt idx="3544">
                  <c:v>72.741014457291797</c:v>
                </c:pt>
                <c:pt idx="3545">
                  <c:v>72.761539574238</c:v>
                </c:pt>
                <c:pt idx="3546">
                  <c:v>72.782064691184203</c:v>
                </c:pt>
                <c:pt idx="3547">
                  <c:v>72.802589808130406</c:v>
                </c:pt>
                <c:pt idx="3548">
                  <c:v>72.823114925076595</c:v>
                </c:pt>
                <c:pt idx="3549">
                  <c:v>72.843640042022699</c:v>
                </c:pt>
                <c:pt idx="3550">
                  <c:v>72.864165158968902</c:v>
                </c:pt>
                <c:pt idx="3551">
                  <c:v>72.884690275915105</c:v>
                </c:pt>
                <c:pt idx="3552">
                  <c:v>72.905215392861294</c:v>
                </c:pt>
                <c:pt idx="3553">
                  <c:v>72.925740509807497</c:v>
                </c:pt>
                <c:pt idx="3554">
                  <c:v>72.9462656267537</c:v>
                </c:pt>
                <c:pt idx="3555">
                  <c:v>72.966790743699903</c:v>
                </c:pt>
                <c:pt idx="3556">
                  <c:v>72.987315860646007</c:v>
                </c:pt>
                <c:pt idx="3557">
                  <c:v>73.007840977592195</c:v>
                </c:pt>
                <c:pt idx="3558">
                  <c:v>73.028366094538399</c:v>
                </c:pt>
                <c:pt idx="3559">
                  <c:v>73.048891211484602</c:v>
                </c:pt>
                <c:pt idx="3560">
                  <c:v>73.069416328430805</c:v>
                </c:pt>
                <c:pt idx="3561">
                  <c:v>73.089941445376994</c:v>
                </c:pt>
                <c:pt idx="3562">
                  <c:v>73.110466562323197</c:v>
                </c:pt>
                <c:pt idx="3563">
                  <c:v>73.1309916792694</c:v>
                </c:pt>
                <c:pt idx="3564">
                  <c:v>73.151516796215603</c:v>
                </c:pt>
                <c:pt idx="3565">
                  <c:v>73.172041913161706</c:v>
                </c:pt>
                <c:pt idx="3566">
                  <c:v>73.192567030107895</c:v>
                </c:pt>
                <c:pt idx="3567">
                  <c:v>73.213092147054098</c:v>
                </c:pt>
                <c:pt idx="3568">
                  <c:v>73.233617264000301</c:v>
                </c:pt>
                <c:pt idx="3569">
                  <c:v>73.254142380946504</c:v>
                </c:pt>
                <c:pt idx="3570">
                  <c:v>73.274667497892693</c:v>
                </c:pt>
                <c:pt idx="3571">
                  <c:v>73.295192614838896</c:v>
                </c:pt>
                <c:pt idx="3572">
                  <c:v>73.315717731785099</c:v>
                </c:pt>
                <c:pt idx="3573">
                  <c:v>73.336242848731303</c:v>
                </c:pt>
                <c:pt idx="3574">
                  <c:v>73.356767965677406</c:v>
                </c:pt>
                <c:pt idx="3575">
                  <c:v>73.377293082623595</c:v>
                </c:pt>
                <c:pt idx="3576">
                  <c:v>73.397818199569798</c:v>
                </c:pt>
                <c:pt idx="3577">
                  <c:v>73.418343316516001</c:v>
                </c:pt>
                <c:pt idx="3578">
                  <c:v>73.438868433462204</c:v>
                </c:pt>
                <c:pt idx="3579">
                  <c:v>73.459393550408393</c:v>
                </c:pt>
                <c:pt idx="3580">
                  <c:v>73.479918667354596</c:v>
                </c:pt>
                <c:pt idx="3581">
                  <c:v>73.500443784300799</c:v>
                </c:pt>
                <c:pt idx="3582">
                  <c:v>73.520968901247002</c:v>
                </c:pt>
                <c:pt idx="3583">
                  <c:v>73.541494018193106</c:v>
                </c:pt>
                <c:pt idx="3584">
                  <c:v>73.562019135139295</c:v>
                </c:pt>
                <c:pt idx="3585">
                  <c:v>73.582544252085498</c:v>
                </c:pt>
                <c:pt idx="3586">
                  <c:v>73.603069369031701</c:v>
                </c:pt>
                <c:pt idx="3587">
                  <c:v>73.623594485977904</c:v>
                </c:pt>
                <c:pt idx="3588">
                  <c:v>73.644119602924107</c:v>
                </c:pt>
                <c:pt idx="3589">
                  <c:v>73.664644719870296</c:v>
                </c:pt>
                <c:pt idx="3590">
                  <c:v>73.685169836816499</c:v>
                </c:pt>
                <c:pt idx="3591">
                  <c:v>73.705694953762602</c:v>
                </c:pt>
                <c:pt idx="3592">
                  <c:v>73.726220070708806</c:v>
                </c:pt>
                <c:pt idx="3593">
                  <c:v>73.746745187654994</c:v>
                </c:pt>
                <c:pt idx="3594">
                  <c:v>73.767270304601197</c:v>
                </c:pt>
                <c:pt idx="3595">
                  <c:v>73.787795421547401</c:v>
                </c:pt>
                <c:pt idx="3596">
                  <c:v>73.808320538493604</c:v>
                </c:pt>
                <c:pt idx="3597">
                  <c:v>73.828845655439807</c:v>
                </c:pt>
                <c:pt idx="3598">
                  <c:v>73.849370772385996</c:v>
                </c:pt>
                <c:pt idx="3599">
                  <c:v>73.869895889332199</c:v>
                </c:pt>
                <c:pt idx="3600">
                  <c:v>73.890421006278302</c:v>
                </c:pt>
                <c:pt idx="3601">
                  <c:v>73.910946123224505</c:v>
                </c:pt>
                <c:pt idx="3602">
                  <c:v>73.931471240170694</c:v>
                </c:pt>
                <c:pt idx="3603">
                  <c:v>73.951996357116897</c:v>
                </c:pt>
                <c:pt idx="3604">
                  <c:v>73.9725214740631</c:v>
                </c:pt>
                <c:pt idx="3605">
                  <c:v>73.993046591009303</c:v>
                </c:pt>
                <c:pt idx="3606">
                  <c:v>74.013571707955506</c:v>
                </c:pt>
                <c:pt idx="3607">
                  <c:v>74.034096824901695</c:v>
                </c:pt>
                <c:pt idx="3608">
                  <c:v>74.054621941847898</c:v>
                </c:pt>
                <c:pt idx="3609">
                  <c:v>74.075147058794002</c:v>
                </c:pt>
                <c:pt idx="3610">
                  <c:v>74.095672175740205</c:v>
                </c:pt>
                <c:pt idx="3611">
                  <c:v>74.116197292686394</c:v>
                </c:pt>
                <c:pt idx="3612">
                  <c:v>74.136722409632597</c:v>
                </c:pt>
                <c:pt idx="3613">
                  <c:v>74.1572475265788</c:v>
                </c:pt>
                <c:pt idx="3614">
                  <c:v>74.177772643525003</c:v>
                </c:pt>
                <c:pt idx="3615">
                  <c:v>74.198297760471206</c:v>
                </c:pt>
                <c:pt idx="3616">
                  <c:v>74.218822877417395</c:v>
                </c:pt>
                <c:pt idx="3617">
                  <c:v>74.239347994363598</c:v>
                </c:pt>
                <c:pt idx="3618">
                  <c:v>74.259873111309702</c:v>
                </c:pt>
                <c:pt idx="3619">
                  <c:v>74.280398228255905</c:v>
                </c:pt>
                <c:pt idx="3620">
                  <c:v>74.300923345202094</c:v>
                </c:pt>
                <c:pt idx="3621">
                  <c:v>74.321448462148297</c:v>
                </c:pt>
                <c:pt idx="3622">
                  <c:v>74.3419735790945</c:v>
                </c:pt>
                <c:pt idx="3623">
                  <c:v>74.362498696040703</c:v>
                </c:pt>
                <c:pt idx="3624">
                  <c:v>74.383023812986906</c:v>
                </c:pt>
                <c:pt idx="3625">
                  <c:v>74.403548929933095</c:v>
                </c:pt>
                <c:pt idx="3626">
                  <c:v>74.424074046879198</c:v>
                </c:pt>
                <c:pt idx="3627">
                  <c:v>74.444599163825401</c:v>
                </c:pt>
                <c:pt idx="3628">
                  <c:v>74.465124280771605</c:v>
                </c:pt>
                <c:pt idx="3629">
                  <c:v>74.485649397717793</c:v>
                </c:pt>
                <c:pt idx="3630">
                  <c:v>74.506174514663996</c:v>
                </c:pt>
                <c:pt idx="3631">
                  <c:v>74.5266996316102</c:v>
                </c:pt>
                <c:pt idx="3632">
                  <c:v>74.547224748556403</c:v>
                </c:pt>
                <c:pt idx="3633">
                  <c:v>74.567749865502606</c:v>
                </c:pt>
                <c:pt idx="3634">
                  <c:v>74.588274982448795</c:v>
                </c:pt>
                <c:pt idx="3635">
                  <c:v>74.608800099394898</c:v>
                </c:pt>
                <c:pt idx="3636">
                  <c:v>74.629325216341101</c:v>
                </c:pt>
                <c:pt idx="3637">
                  <c:v>74.649850333287304</c:v>
                </c:pt>
                <c:pt idx="3638">
                  <c:v>74.670375450233493</c:v>
                </c:pt>
                <c:pt idx="3639">
                  <c:v>74.690900567179696</c:v>
                </c:pt>
                <c:pt idx="3640">
                  <c:v>74.711425684125899</c:v>
                </c:pt>
                <c:pt idx="3641">
                  <c:v>74.731950801072102</c:v>
                </c:pt>
                <c:pt idx="3642">
                  <c:v>74.752475918018305</c:v>
                </c:pt>
                <c:pt idx="3643">
                  <c:v>74.773001034964494</c:v>
                </c:pt>
                <c:pt idx="3644">
                  <c:v>74.793526151910598</c:v>
                </c:pt>
                <c:pt idx="3645">
                  <c:v>74.814051268856801</c:v>
                </c:pt>
                <c:pt idx="3646">
                  <c:v>74.834576385803004</c:v>
                </c:pt>
                <c:pt idx="3647">
                  <c:v>74.855101502749207</c:v>
                </c:pt>
                <c:pt idx="3648">
                  <c:v>74.875626619695396</c:v>
                </c:pt>
                <c:pt idx="3649">
                  <c:v>74.896151736641599</c:v>
                </c:pt>
                <c:pt idx="3650">
                  <c:v>74.916676853587802</c:v>
                </c:pt>
                <c:pt idx="3651">
                  <c:v>74.937201970533906</c:v>
                </c:pt>
                <c:pt idx="3652">
                  <c:v>74.957727087480094</c:v>
                </c:pt>
                <c:pt idx="3653">
                  <c:v>74.978252204426298</c:v>
                </c:pt>
                <c:pt idx="3654">
                  <c:v>74.998777321372501</c:v>
                </c:pt>
                <c:pt idx="3655">
                  <c:v>75.019302438318704</c:v>
                </c:pt>
                <c:pt idx="3656">
                  <c:v>75.039827555264907</c:v>
                </c:pt>
                <c:pt idx="3657">
                  <c:v>75.060352672211096</c:v>
                </c:pt>
                <c:pt idx="3658">
                  <c:v>75.080877789157299</c:v>
                </c:pt>
                <c:pt idx="3659">
                  <c:v>75.101402906103502</c:v>
                </c:pt>
              </c:numCache>
            </c:numRef>
          </c:xVal>
          <c:yVal>
            <c:numRef>
              <c:f>'поперечные oxz'!$B$2:$GJM$2</c:f>
              <c:numCache>
                <c:formatCode>0.00E+00</c:formatCode>
                <c:ptCount val="5004"/>
                <c:pt idx="0">
                  <c:v>1.0996410696395699E-8</c:v>
                </c:pt>
                <c:pt idx="1">
                  <c:v>1.06720453152783E-8</c:v>
                </c:pt>
                <c:pt idx="2">
                  <c:v>9.9470405980188207E-9</c:v>
                </c:pt>
                <c:pt idx="3">
                  <c:v>8.77099208282673E-9</c:v>
                </c:pt>
                <c:pt idx="4">
                  <c:v>7.13290200963971E-9</c:v>
                </c:pt>
                <c:pt idx="5">
                  <c:v>5.0542882411947503E-9</c:v>
                </c:pt>
                <c:pt idx="6">
                  <c:v>2.4943895214366601E-9</c:v>
                </c:pt>
                <c:pt idx="7">
                  <c:v>-5.1405346900180605E-10</c:v>
                </c:pt>
                <c:pt idx="8">
                  <c:v>-4.01642570965561E-9</c:v>
                </c:pt>
                <c:pt idx="9">
                  <c:v>-7.9939229745910801E-9</c:v>
                </c:pt>
                <c:pt idx="10">
                  <c:v>-1.2443304351864E-8</c:v>
                </c:pt>
                <c:pt idx="11">
                  <c:v>-1.7384700395775999E-8</c:v>
                </c:pt>
                <c:pt idx="12">
                  <c:v>-2.28236972076442E-8</c:v>
                </c:pt>
                <c:pt idx="13">
                  <c:v>-2.8729919611882099E-8</c:v>
                </c:pt>
                <c:pt idx="14">
                  <c:v>-3.5142010017225601E-8</c:v>
                </c:pt>
                <c:pt idx="15">
                  <c:v>-4.2069740851033301E-8</c:v>
                </c:pt>
                <c:pt idx="16">
                  <c:v>-4.9503541813707098E-8</c:v>
                </c:pt>
                <c:pt idx="17">
                  <c:v>-5.74381300054713E-8</c:v>
                </c:pt>
                <c:pt idx="18">
                  <c:v>-6.5876558462047896E-8</c:v>
                </c:pt>
                <c:pt idx="19">
                  <c:v>-7.4807250915588601E-8</c:v>
                </c:pt>
                <c:pt idx="20">
                  <c:v>-8.42360310428959E-8</c:v>
                </c:pt>
                <c:pt idx="21">
                  <c:v>-9.4169185844182599E-8</c:v>
                </c:pt>
                <c:pt idx="22">
                  <c:v>-1.04634735934159E-7</c:v>
                </c:pt>
                <c:pt idx="23">
                  <c:v>-1.1561679220000801E-7</c:v>
                </c:pt>
                <c:pt idx="24">
                  <c:v>-1.27126516185262E-7</c:v>
                </c:pt>
                <c:pt idx="25">
                  <c:v>-1.3915227541996499E-7</c:v>
                </c:pt>
                <c:pt idx="26">
                  <c:v>-1.5164005259455501E-7</c:v>
                </c:pt>
                <c:pt idx="27">
                  <c:v>-1.6462331474198099E-7</c:v>
                </c:pt>
                <c:pt idx="28">
                  <c:v>-1.7813066210817499E-7</c:v>
                </c:pt>
                <c:pt idx="29">
                  <c:v>-1.9216902568437201E-7</c:v>
                </c:pt>
                <c:pt idx="30">
                  <c:v>-2.0673544905969101E-7</c:v>
                </c:pt>
                <c:pt idx="31">
                  <c:v>-2.21834341286709E-7</c:v>
                </c:pt>
                <c:pt idx="32">
                  <c:v>-2.3745706945160199E-7</c:v>
                </c:pt>
                <c:pt idx="33">
                  <c:v>-2.5355804953515501E-7</c:v>
                </c:pt>
                <c:pt idx="34">
                  <c:v>-2.7016243368371802E-7</c:v>
                </c:pt>
                <c:pt idx="35">
                  <c:v>-2.8724414419888802E-7</c:v>
                </c:pt>
                <c:pt idx="36">
                  <c:v>-3.0483033598275998E-7</c:v>
                </c:pt>
                <c:pt idx="37">
                  <c:v>-3.2291212746870802E-7</c:v>
                </c:pt>
                <c:pt idx="38">
                  <c:v>-3.4146394025805498E-7</c:v>
                </c:pt>
                <c:pt idx="39">
                  <c:v>-3.6052157633624699E-7</c:v>
                </c:pt>
                <c:pt idx="40">
                  <c:v>-3.8009068076302802E-7</c:v>
                </c:pt>
                <c:pt idx="41">
                  <c:v>-4.0019295484307699E-7</c:v>
                </c:pt>
                <c:pt idx="42">
                  <c:v>-4.20885989710602E-7</c:v>
                </c:pt>
                <c:pt idx="43">
                  <c:v>-4.4218029482128602E-7</c:v>
                </c:pt>
                <c:pt idx="44">
                  <c:v>-4.64129226606318E-7</c:v>
                </c:pt>
                <c:pt idx="45">
                  <c:v>-4.8676038700462101E-7</c:v>
                </c:pt>
                <c:pt idx="46">
                  <c:v>-5.1008261541626495E-7</c:v>
                </c:pt>
                <c:pt idx="47">
                  <c:v>-5.34112248208767E-7</c:v>
                </c:pt>
                <c:pt idx="48">
                  <c:v>-5.5879505194444004E-7</c:v>
                </c:pt>
                <c:pt idx="49">
                  <c:v>-5.8414004420986601E-7</c:v>
                </c:pt>
                <c:pt idx="50">
                  <c:v>-6.1011490233161302E-7</c:v>
                </c:pt>
                <c:pt idx="51">
                  <c:v>-6.3669591118773995E-7</c:v>
                </c:pt>
                <c:pt idx="52">
                  <c:v>-6.6380633637497197E-7</c:v>
                </c:pt>
                <c:pt idx="53">
                  <c:v>-6.9135650676979503E-7</c:v>
                </c:pt>
                <c:pt idx="54">
                  <c:v>-7.1923708273073901E-7</c:v>
                </c:pt>
                <c:pt idx="55">
                  <c:v>-7.4736459764938696E-7</c:v>
                </c:pt>
                <c:pt idx="56">
                  <c:v>-7.7566467401151003E-7</c:v>
                </c:pt>
                <c:pt idx="57">
                  <c:v>-8.0406339907441297E-7</c:v>
                </c:pt>
                <c:pt idx="58">
                  <c:v>-8.3249785196264703E-7</c:v>
                </c:pt>
                <c:pt idx="59">
                  <c:v>-8.6092761081108803E-7</c:v>
                </c:pt>
                <c:pt idx="60">
                  <c:v>-8.8936445228758602E-7</c:v>
                </c:pt>
                <c:pt idx="61">
                  <c:v>-9.1782516270945598E-7</c:v>
                </c:pt>
                <c:pt idx="62">
                  <c:v>-9.4635979380544702E-7</c:v>
                </c:pt>
                <c:pt idx="63">
                  <c:v>-9.7503415723243802E-7</c:v>
                </c:pt>
                <c:pt idx="64">
                  <c:v>-1.0039530281157601E-6</c:v>
                </c:pt>
                <c:pt idx="65">
                  <c:v>-1.03321413211297E-6</c:v>
                </c:pt>
                <c:pt idx="66">
                  <c:v>-1.0629529887693901E-6</c:v>
                </c:pt>
                <c:pt idx="67">
                  <c:v>-1.09331206431161E-6</c:v>
                </c:pt>
                <c:pt idx="68">
                  <c:v>-1.1244383426951201E-6</c:v>
                </c:pt>
                <c:pt idx="69">
                  <c:v>-1.15648179583209E-6</c:v>
                </c:pt>
                <c:pt idx="70">
                  <c:v>-1.1896204977045399E-6</c:v>
                </c:pt>
                <c:pt idx="71">
                  <c:v>-1.224001647377E-6</c:v>
                </c:pt>
                <c:pt idx="72">
                  <c:v>-1.2597681771112401E-6</c:v>
                </c:pt>
                <c:pt idx="73">
                  <c:v>-1.2970272284322E-6</c:v>
                </c:pt>
                <c:pt idx="74">
                  <c:v>-1.33586289456854E-6</c:v>
                </c:pt>
                <c:pt idx="75">
                  <c:v>-1.3763227573128299E-6</c:v>
                </c:pt>
                <c:pt idx="76">
                  <c:v>-1.41842419049582E-6</c:v>
                </c:pt>
                <c:pt idx="77">
                  <c:v>-1.4621930304499601E-6</c:v>
                </c:pt>
                <c:pt idx="78">
                  <c:v>-1.50756889364205E-6</c:v>
                </c:pt>
                <c:pt idx="79">
                  <c:v>-1.5545182569622401E-6</c:v>
                </c:pt>
                <c:pt idx="80">
                  <c:v>-1.6029650231009699E-6</c:v>
                </c:pt>
                <c:pt idx="81">
                  <c:v>-1.6527938009856499E-6</c:v>
                </c:pt>
                <c:pt idx="82">
                  <c:v>-1.7039162393378601E-6</c:v>
                </c:pt>
                <c:pt idx="83">
                  <c:v>-1.75622885320784E-6</c:v>
                </c:pt>
                <c:pt idx="84">
                  <c:v>-1.8096940298222899E-6</c:v>
                </c:pt>
                <c:pt idx="85">
                  <c:v>-1.8641949863650201E-6</c:v>
                </c:pt>
                <c:pt idx="86">
                  <c:v>-1.9196715476131602E-6</c:v>
                </c:pt>
                <c:pt idx="87">
                  <c:v>-1.9760654561255799E-6</c:v>
                </c:pt>
                <c:pt idx="88">
                  <c:v>-2.0333585203644598E-6</c:v>
                </c:pt>
                <c:pt idx="89">
                  <c:v>-2.0914193992389799E-6</c:v>
                </c:pt>
                <c:pt idx="90">
                  <c:v>-2.1501740911860401E-6</c:v>
                </c:pt>
                <c:pt idx="91">
                  <c:v>-2.2094901404918301E-6</c:v>
                </c:pt>
                <c:pt idx="92">
                  <c:v>-2.2692116854839999E-6</c:v>
                </c:pt>
                <c:pt idx="93">
                  <c:v>-2.3291211255548402E-6</c:v>
                </c:pt>
                <c:pt idx="94">
                  <c:v>-2.3889804076357801E-6</c:v>
                </c:pt>
                <c:pt idx="95">
                  <c:v>-2.4485296987170599E-6</c:v>
                </c:pt>
                <c:pt idx="96">
                  <c:v>-2.5074851193914398E-6</c:v>
                </c:pt>
                <c:pt idx="97">
                  <c:v>-2.5655245642329099E-6</c:v>
                </c:pt>
                <c:pt idx="98">
                  <c:v>-2.6223711649814601E-6</c:v>
                </c:pt>
                <c:pt idx="99">
                  <c:v>-2.6777732238545198E-6</c:v>
                </c:pt>
                <c:pt idx="100">
                  <c:v>-2.7314899478590401E-6</c:v>
                </c:pt>
                <c:pt idx="101">
                  <c:v>-2.78332554025381E-6</c:v>
                </c:pt>
                <c:pt idx="102">
                  <c:v>-2.8331159618674301E-6</c:v>
                </c:pt>
                <c:pt idx="103">
                  <c:v>-2.8807734597662201E-6</c:v>
                </c:pt>
                <c:pt idx="104">
                  <c:v>-2.9262856972219802E-6</c:v>
                </c:pt>
                <c:pt idx="105">
                  <c:v>-2.9696515985611501E-6</c:v>
                </c:pt>
                <c:pt idx="106">
                  <c:v>-3.0109765767544499E-6</c:v>
                </c:pt>
                <c:pt idx="107">
                  <c:v>-3.05040559509799E-6</c:v>
                </c:pt>
                <c:pt idx="108">
                  <c:v>-3.0881861149974801E-6</c:v>
                </c:pt>
                <c:pt idx="109">
                  <c:v>-3.12456926698173E-6</c:v>
                </c:pt>
                <c:pt idx="110">
                  <c:v>-3.15984886163697E-6</c:v>
                </c:pt>
                <c:pt idx="111">
                  <c:v>-3.1944048041916199E-6</c:v>
                </c:pt>
                <c:pt idx="112">
                  <c:v>-3.2286784740992E-6</c:v>
                </c:pt>
                <c:pt idx="113">
                  <c:v>-3.2630750172958602E-6</c:v>
                </c:pt>
                <c:pt idx="114">
                  <c:v>-3.2979616947167201E-6</c:v>
                </c:pt>
                <c:pt idx="115">
                  <c:v>-3.3337639112118698E-6</c:v>
                </c:pt>
                <c:pt idx="116">
                  <c:v>-3.3708129592268901E-6</c:v>
                </c:pt>
                <c:pt idx="117">
                  <c:v>-3.4093831096465E-6</c:v>
                </c:pt>
                <c:pt idx="118">
                  <c:v>-3.4496888904306802E-6</c:v>
                </c:pt>
                <c:pt idx="119">
                  <c:v>-3.49185782321746E-6</c:v>
                </c:pt>
                <c:pt idx="120">
                  <c:v>-3.5359245871225799E-6</c:v>
                </c:pt>
                <c:pt idx="121">
                  <c:v>-3.58186697219208E-6</c:v>
                </c:pt>
                <c:pt idx="122">
                  <c:v>-3.6295920954578998E-6</c:v>
                </c:pt>
                <c:pt idx="123">
                  <c:v>-3.6789894824934899E-6</c:v>
                </c:pt>
                <c:pt idx="124">
                  <c:v>-3.7299862888228299E-6</c:v>
                </c:pt>
                <c:pt idx="125">
                  <c:v>-3.7824612558015299E-6</c:v>
                </c:pt>
                <c:pt idx="126">
                  <c:v>-3.8363196166698997E-6</c:v>
                </c:pt>
                <c:pt idx="127">
                  <c:v>-3.8915121058667901E-6</c:v>
                </c:pt>
                <c:pt idx="128">
                  <c:v>-3.94801309278818E-6</c:v>
                </c:pt>
                <c:pt idx="129">
                  <c:v>-4.0059045907084499E-6</c:v>
                </c:pt>
                <c:pt idx="130">
                  <c:v>-4.0652960735344002E-6</c:v>
                </c:pt>
                <c:pt idx="131">
                  <c:v>-4.1264260610750204E-6</c:v>
                </c:pt>
                <c:pt idx="132">
                  <c:v>-4.1896682288465504E-6</c:v>
                </c:pt>
                <c:pt idx="133">
                  <c:v>-4.2554936569889101E-6</c:v>
                </c:pt>
                <c:pt idx="134">
                  <c:v>-4.3245266704363899E-6</c:v>
                </c:pt>
                <c:pt idx="135">
                  <c:v>-4.3976145610163196E-6</c:v>
                </c:pt>
                <c:pt idx="136">
                  <c:v>-4.4757439185762997E-6</c:v>
                </c:pt>
                <c:pt idx="137">
                  <c:v>-4.5601145324271998E-6</c:v>
                </c:pt>
                <c:pt idx="138">
                  <c:v>-4.65202855868985E-6</c:v>
                </c:pt>
                <c:pt idx="139">
                  <c:v>-4.7528830179016102E-6</c:v>
                </c:pt>
                <c:pt idx="140">
                  <c:v>-4.8640996643507997E-6</c:v>
                </c:pt>
                <c:pt idx="141">
                  <c:v>-4.9870161655795102E-6</c:v>
                </c:pt>
                <c:pt idx="142">
                  <c:v>-5.1227584941333E-6</c:v>
                </c:pt>
                <c:pt idx="143">
                  <c:v>-5.2722490355174501E-6</c:v>
                </c:pt>
                <c:pt idx="144">
                  <c:v>-5.4360550530763903E-6</c:v>
                </c:pt>
                <c:pt idx="145">
                  <c:v>-5.6142929268240501E-6</c:v>
                </c:pt>
                <c:pt idx="146">
                  <c:v>-5.80658966169959E-6</c:v>
                </c:pt>
                <c:pt idx="147">
                  <c:v>-6.0120154694424802E-6</c:v>
                </c:pt>
                <c:pt idx="148">
                  <c:v>-6.2290398177824796E-6</c:v>
                </c:pt>
                <c:pt idx="149">
                  <c:v>-6.4554677905816598E-6</c:v>
                </c:pt>
                <c:pt idx="150">
                  <c:v>-6.6884567443082999E-6</c:v>
                </c:pt>
                <c:pt idx="151">
                  <c:v>-6.9244687894084898E-6</c:v>
                </c:pt>
                <c:pt idx="152">
                  <c:v>-7.1593155713359799E-6</c:v>
                </c:pt>
                <c:pt idx="153">
                  <c:v>-7.3881589835370001E-6</c:v>
                </c:pt>
                <c:pt idx="154">
                  <c:v>-7.6056121711125799E-6</c:v>
                </c:pt>
                <c:pt idx="155">
                  <c:v>-7.8057843061654106E-6</c:v>
                </c:pt>
                <c:pt idx="156">
                  <c:v>-7.98242583633763E-6</c:v>
                </c:pt>
                <c:pt idx="157">
                  <c:v>-8.1292333527468898E-6</c:v>
                </c:pt>
                <c:pt idx="158">
                  <c:v>-8.2400350655446205E-6</c:v>
                </c:pt>
                <c:pt idx="159">
                  <c:v>-8.3091623644789694E-6</c:v>
                </c:pt>
                <c:pt idx="160">
                  <c:v>-8.3317484582482294E-6</c:v>
                </c:pt>
                <c:pt idx="161">
                  <c:v>-8.3039949271865899E-6</c:v>
                </c:pt>
                <c:pt idx="162">
                  <c:v>-8.2233917836233208E-6</c:v>
                </c:pt>
                <c:pt idx="163">
                  <c:v>-8.0888526244420604E-6</c:v>
                </c:pt>
                <c:pt idx="164">
                  <c:v>-7.9007407737665792E-6</c:v>
                </c:pt>
                <c:pt idx="165">
                  <c:v>-7.6608194467531707E-6</c:v>
                </c:pt>
                <c:pt idx="166">
                  <c:v>-7.3720622856190104E-6</c:v>
                </c:pt>
                <c:pt idx="167">
                  <c:v>-7.0384233589621799E-6</c:v>
                </c:pt>
                <c:pt idx="168">
                  <c:v>-6.6646439469763898E-6</c:v>
                </c:pt>
                <c:pt idx="169">
                  <c:v>-6.2560280318039897E-6</c:v>
                </c:pt>
                <c:pt idx="170">
                  <c:v>-5.81839543695603E-6</c:v>
                </c:pt>
                <c:pt idx="171">
                  <c:v>-5.3579939378839099E-6</c:v>
                </c:pt>
                <c:pt idx="172">
                  <c:v>-4.8816235831155104E-6</c:v>
                </c:pt>
                <c:pt idx="173">
                  <c:v>-4.3968589723098701E-6</c:v>
                </c:pt>
                <c:pt idx="174">
                  <c:v>-3.9121253483523998E-6</c:v>
                </c:pt>
                <c:pt idx="175">
                  <c:v>-3.4369456477201201E-6</c:v>
                </c:pt>
                <c:pt idx="176">
                  <c:v>-2.9819560212787399E-6</c:v>
                </c:pt>
                <c:pt idx="177">
                  <c:v>-2.5588953177835902E-6</c:v>
                </c:pt>
                <c:pt idx="178">
                  <c:v>-2.18022159058016E-6</c:v>
                </c:pt>
                <c:pt idx="179">
                  <c:v>-1.85870255430265E-6</c:v>
                </c:pt>
                <c:pt idx="180">
                  <c:v>-1.6070108834459701E-6</c:v>
                </c:pt>
                <c:pt idx="181">
                  <c:v>-1.4370290574623701E-6</c:v>
                </c:pt>
                <c:pt idx="182">
                  <c:v>-1.35883789724504E-6</c:v>
                </c:pt>
                <c:pt idx="183">
                  <c:v>-1.3794373976276799E-6</c:v>
                </c:pt>
                <c:pt idx="184">
                  <c:v>-1.50155417258055E-6</c:v>
                </c:pt>
                <c:pt idx="185">
                  <c:v>-1.7223870358547999E-6</c:v>
                </c:pt>
                <c:pt idx="186">
                  <c:v>-2.0331369246001002E-6</c:v>
                </c:pt>
                <c:pt idx="187">
                  <c:v>-2.4194486672222298E-6</c:v>
                </c:pt>
                <c:pt idx="188">
                  <c:v>-2.86219697980746E-6</c:v>
                </c:pt>
                <c:pt idx="189">
                  <c:v>-3.3388611747631402E-6</c:v>
                </c:pt>
                <c:pt idx="190">
                  <c:v>-3.8242270404353703E-6</c:v>
                </c:pt>
                <c:pt idx="191">
                  <c:v>-4.2923984450470196E-6</c:v>
                </c:pt>
                <c:pt idx="192">
                  <c:v>-4.7225302654848697E-6</c:v>
                </c:pt>
                <c:pt idx="193">
                  <c:v>-5.0987545567109199E-6</c:v>
                </c:pt>
                <c:pt idx="194">
                  <c:v>-5.4119969282635601E-6</c:v>
                </c:pt>
                <c:pt idx="195">
                  <c:v>-5.6614807751341897E-6</c:v>
                </c:pt>
                <c:pt idx="196">
                  <c:v>-5.8538672181216503E-6</c:v>
                </c:pt>
                <c:pt idx="197">
                  <c:v>-6.0081384467103896E-6</c:v>
                </c:pt>
                <c:pt idx="198">
                  <c:v>-6.1389751322192901E-6</c:v>
                </c:pt>
                <c:pt idx="199">
                  <c:v>-6.2236491992625703E-6</c:v>
                </c:pt>
                <c:pt idx="200">
                  <c:v>-6.3548807115920802E-6</c:v>
                </c:pt>
                <c:pt idx="201">
                  <c:v>-6.5511474513544004E-6</c:v>
                </c:pt>
                <c:pt idx="202">
                  <c:v>-6.7941424063434598E-6</c:v>
                </c:pt>
                <c:pt idx="203">
                  <c:v>-7.0730687376818298E-6</c:v>
                </c:pt>
                <c:pt idx="204">
                  <c:v>-7.3818084443242102E-6</c:v>
                </c:pt>
                <c:pt idx="205">
                  <c:v>-7.7160547531486807E-6</c:v>
                </c:pt>
                <c:pt idx="206">
                  <c:v>-8.07235875969635E-6</c:v>
                </c:pt>
                <c:pt idx="207">
                  <c:v>-8.4477441784719994E-6</c:v>
                </c:pt>
                <c:pt idx="208">
                  <c:v>-8.8395376939630892E-6</c:v>
                </c:pt>
                <c:pt idx="209">
                  <c:v>-9.2452403492509104E-6</c:v>
                </c:pt>
                <c:pt idx="210">
                  <c:v>-9.6625810566314702E-6</c:v>
                </c:pt>
                <c:pt idx="211">
                  <c:v>-1.0089423135682699E-5</c:v>
                </c:pt>
                <c:pt idx="212">
                  <c:v>-1.05237520983888E-5</c:v>
                </c:pt>
                <c:pt idx="213">
                  <c:v>-1.0963634589532799E-5</c:v>
                </c:pt>
                <c:pt idx="214">
                  <c:v>-1.1407250337028601E-5</c:v>
                </c:pt>
                <c:pt idx="215">
                  <c:v>-1.18528609654166E-5</c:v>
                </c:pt>
                <c:pt idx="216">
                  <c:v>-1.22988549738052E-5</c:v>
                </c:pt>
                <c:pt idx="217">
                  <c:v>-1.27437070145102E-5</c:v>
                </c:pt>
                <c:pt idx="218">
                  <c:v>-1.31860108798503E-5</c:v>
                </c:pt>
                <c:pt idx="219">
                  <c:v>-1.36244188333524E-5</c:v>
                </c:pt>
                <c:pt idx="220">
                  <c:v>-1.40576648011541E-5</c:v>
                </c:pt>
                <c:pt idx="221">
                  <c:v>-1.44845924624284E-5</c:v>
                </c:pt>
                <c:pt idx="222">
                  <c:v>-1.49041009484122E-5</c:v>
                </c:pt>
                <c:pt idx="223">
                  <c:v>-1.5315219418278999E-5</c:v>
                </c:pt>
                <c:pt idx="224">
                  <c:v>-1.5717051056918098E-5</c:v>
                </c:pt>
                <c:pt idx="225">
                  <c:v>-1.6108767659853899E-5</c:v>
                </c:pt>
                <c:pt idx="226">
                  <c:v>-1.6489621027470901E-5</c:v>
                </c:pt>
                <c:pt idx="227">
                  <c:v>-1.6858930191368301E-5</c:v>
                </c:pt>
                <c:pt idx="228">
                  <c:v>-1.72160904901449E-5</c:v>
                </c:pt>
                <c:pt idx="229">
                  <c:v>-1.7560569672167201E-5</c:v>
                </c:pt>
                <c:pt idx="230">
                  <c:v>-1.7891922791861501E-5</c:v>
                </c:pt>
                <c:pt idx="231">
                  <c:v>-1.8209741289780198E-5</c:v>
                </c:pt>
                <c:pt idx="232">
                  <c:v>-1.8513642017773499E-5</c:v>
                </c:pt>
                <c:pt idx="233">
                  <c:v>-1.8803357326007599E-5</c:v>
                </c:pt>
                <c:pt idx="234">
                  <c:v>-1.9078617566072499E-5</c:v>
                </c:pt>
                <c:pt idx="235">
                  <c:v>-1.9339228608193101E-5</c:v>
                </c:pt>
                <c:pt idx="236">
                  <c:v>-1.9585033204375301E-5</c:v>
                </c:pt>
                <c:pt idx="237">
                  <c:v>-1.98159044979813E-5</c:v>
                </c:pt>
                <c:pt idx="238">
                  <c:v>-2.0031765336524998E-5</c:v>
                </c:pt>
                <c:pt idx="239">
                  <c:v>-2.0232516333071001E-5</c:v>
                </c:pt>
                <c:pt idx="240">
                  <c:v>-2.0418134380302099E-5</c:v>
                </c:pt>
                <c:pt idx="241">
                  <c:v>-2.0588652541739702E-5</c:v>
                </c:pt>
                <c:pt idx="242">
                  <c:v>-2.07440792972094E-5</c:v>
                </c:pt>
                <c:pt idx="243">
                  <c:v>-2.0884512791688501E-5</c:v>
                </c:pt>
                <c:pt idx="244">
                  <c:v>-2.1010032210956399E-5</c:v>
                </c:pt>
                <c:pt idx="245">
                  <c:v>-2.1120734588228799E-5</c:v>
                </c:pt>
                <c:pt idx="246">
                  <c:v>-2.1216771745114E-5</c:v>
                </c:pt>
                <c:pt idx="247">
                  <c:v>-2.12983158667277E-5</c:v>
                </c:pt>
                <c:pt idx="248">
                  <c:v>-2.1365576323134499E-5</c:v>
                </c:pt>
                <c:pt idx="249">
                  <c:v>-2.1418751504469901E-5</c:v>
                </c:pt>
                <c:pt idx="250">
                  <c:v>-2.1458104660247401E-5</c:v>
                </c:pt>
                <c:pt idx="251">
                  <c:v>-2.1483863210197201E-5</c:v>
                </c:pt>
                <c:pt idx="252">
                  <c:v>-2.1496334564204298E-5</c:v>
                </c:pt>
                <c:pt idx="253">
                  <c:v>-2.1495836609283E-5</c:v>
                </c:pt>
                <c:pt idx="254">
                  <c:v>-2.14827026614783E-5</c:v>
                </c:pt>
                <c:pt idx="255">
                  <c:v>-2.1457293892614798E-5</c:v>
                </c:pt>
                <c:pt idx="256">
                  <c:v>-2.1419991694277701E-5</c:v>
                </c:pt>
                <c:pt idx="257">
                  <c:v>-2.13712004577718E-5</c:v>
                </c:pt>
                <c:pt idx="258">
                  <c:v>-2.13113506630179E-5</c:v>
                </c:pt>
                <c:pt idx="259">
                  <c:v>-2.12408931295882E-5</c:v>
                </c:pt>
                <c:pt idx="260">
                  <c:v>-2.1160275619928401E-5</c:v>
                </c:pt>
                <c:pt idx="261">
                  <c:v>-2.1069957423908401E-5</c:v>
                </c:pt>
                <c:pt idx="262">
                  <c:v>-2.0970361906638E-5</c:v>
                </c:pt>
                <c:pt idx="263">
                  <c:v>-2.0862000821585199E-5</c:v>
                </c:pt>
                <c:pt idx="264">
                  <c:v>-2.0745341785109701E-5</c:v>
                </c:pt>
                <c:pt idx="265">
                  <c:v>-2.0620833518024599E-5</c:v>
                </c:pt>
                <c:pt idx="266">
                  <c:v>-2.0488965653816899E-5</c:v>
                </c:pt>
                <c:pt idx="267">
                  <c:v>-2.0350225390634199E-5</c:v>
                </c:pt>
                <c:pt idx="268">
                  <c:v>-2.02050388593599E-5</c:v>
                </c:pt>
                <c:pt idx="269">
                  <c:v>-2.0053811079679699E-5</c:v>
                </c:pt>
                <c:pt idx="270">
                  <c:v>-1.9896891703603701E-5</c:v>
                </c:pt>
                <c:pt idx="271">
                  <c:v>-1.9734691761766601E-5</c:v>
                </c:pt>
                <c:pt idx="272">
                  <c:v>-1.9567536540423501E-5</c:v>
                </c:pt>
                <c:pt idx="273">
                  <c:v>-1.9395743817568698E-5</c:v>
                </c:pt>
                <c:pt idx="274">
                  <c:v>-1.9219598586142299E-5</c:v>
                </c:pt>
                <c:pt idx="275">
                  <c:v>-1.9039376508601401E-5</c:v>
                </c:pt>
                <c:pt idx="276">
                  <c:v>-1.8855348692770999E-5</c:v>
                </c:pt>
                <c:pt idx="277">
                  <c:v>-1.8667741638870101E-5</c:v>
                </c:pt>
                <c:pt idx="278">
                  <c:v>-1.8476769106697899E-5</c:v>
                </c:pt>
                <c:pt idx="279">
                  <c:v>-1.8282656489411398E-5</c:v>
                </c:pt>
                <c:pt idx="280">
                  <c:v>-1.8085582722639999E-5</c:v>
                </c:pt>
                <c:pt idx="281">
                  <c:v>-1.7885729262157602E-5</c:v>
                </c:pt>
                <c:pt idx="282">
                  <c:v>-1.76832834391002E-5</c:v>
                </c:pt>
                <c:pt idx="283">
                  <c:v>-1.7478426491693799E-5</c:v>
                </c:pt>
                <c:pt idx="284">
                  <c:v>-1.72713455552042E-5</c:v>
                </c:pt>
                <c:pt idx="285">
                  <c:v>-1.7062213133518701E-5</c:v>
                </c:pt>
                <c:pt idx="286">
                  <c:v>-1.6851256816219802E-5</c:v>
                </c:pt>
                <c:pt idx="287">
                  <c:v>-1.6638727354175301E-5</c:v>
                </c:pt>
                <c:pt idx="288">
                  <c:v>-1.64248911957805E-5</c:v>
                </c:pt>
                <c:pt idx="289">
                  <c:v>-1.6210066969180498E-5</c:v>
                </c:pt>
                <c:pt idx="290">
                  <c:v>-1.59946422232362E-5</c:v>
                </c:pt>
                <c:pt idx="291">
                  <c:v>-1.5778999976041001E-5</c:v>
                </c:pt>
                <c:pt idx="292">
                  <c:v>-1.5563564130360301E-5</c:v>
                </c:pt>
                <c:pt idx="293">
                  <c:v>-1.5348825429105E-5</c:v>
                </c:pt>
                <c:pt idx="294">
                  <c:v>-1.51352918493511E-5</c:v>
                </c:pt>
                <c:pt idx="295">
                  <c:v>-1.4923495437904001E-5</c:v>
                </c:pt>
                <c:pt idx="296">
                  <c:v>-1.47139569198121E-5</c:v>
                </c:pt>
                <c:pt idx="297">
                  <c:v>-1.4507199199827499E-5</c:v>
                </c:pt>
                <c:pt idx="298">
                  <c:v>-1.4303731229167999E-5</c:v>
                </c:pt>
                <c:pt idx="299">
                  <c:v>-1.41039773623594E-5</c:v>
                </c:pt>
                <c:pt idx="300">
                  <c:v>-1.39083011091739E-5</c:v>
                </c:pt>
                <c:pt idx="301">
                  <c:v>-1.3716957515287699E-5</c:v>
                </c:pt>
                <c:pt idx="302">
                  <c:v>-1.3530097980825401E-5</c:v>
                </c:pt>
                <c:pt idx="303">
                  <c:v>-1.33477603530917E-5</c:v>
                </c:pt>
                <c:pt idx="304">
                  <c:v>-1.31698423989058E-5</c:v>
                </c:pt>
                <c:pt idx="305">
                  <c:v>-1.29961212566245E-5</c:v>
                </c:pt>
                <c:pt idx="306">
                  <c:v>-1.2826239106055201E-5</c:v>
                </c:pt>
                <c:pt idx="307">
                  <c:v>-1.2659614134496199E-5</c:v>
                </c:pt>
                <c:pt idx="308">
                  <c:v>-1.2495649704033499E-5</c:v>
                </c:pt>
                <c:pt idx="309">
                  <c:v>-1.23336068303282E-5</c:v>
                </c:pt>
                <c:pt idx="310">
                  <c:v>-1.21726703891637E-5</c:v>
                </c:pt>
                <c:pt idx="311">
                  <c:v>-1.2012000327432899E-5</c:v>
                </c:pt>
                <c:pt idx="312">
                  <c:v>-1.1850763023148E-5</c:v>
                </c:pt>
                <c:pt idx="313">
                  <c:v>-1.1688102662662301E-5</c:v>
                </c:pt>
                <c:pt idx="314">
                  <c:v>-1.1523259883742E-5</c:v>
                </c:pt>
                <c:pt idx="315">
                  <c:v>-1.13555388851926E-5</c:v>
                </c:pt>
                <c:pt idx="316">
                  <c:v>-1.11843718425091E-5</c:v>
                </c:pt>
                <c:pt idx="317">
                  <c:v>-1.1009338100107301E-5</c:v>
                </c:pt>
                <c:pt idx="318">
                  <c:v>-1.083014405588E-5</c:v>
                </c:pt>
                <c:pt idx="319">
                  <c:v>-1.06467261242293E-5</c:v>
                </c:pt>
                <c:pt idx="320">
                  <c:v>-1.04592056165135E-5</c:v>
                </c:pt>
                <c:pt idx="321">
                  <c:v>-1.0267913442155501E-5</c:v>
                </c:pt>
                <c:pt idx="322">
                  <c:v>-1.00733423022959E-5</c:v>
                </c:pt>
                <c:pt idx="323">
                  <c:v>-9.8761254251252097E-6</c:v>
                </c:pt>
                <c:pt idx="324">
                  <c:v>-9.6771442074710892E-6</c:v>
                </c:pt>
                <c:pt idx="325">
                  <c:v>-9.4773784510064095E-6</c:v>
                </c:pt>
                <c:pt idx="326">
                  <c:v>-9.2779546228778707E-6</c:v>
                </c:pt>
                <c:pt idx="327">
                  <c:v>-9.0801259206690295E-6</c:v>
                </c:pt>
                <c:pt idx="328">
                  <c:v>-8.8851389603150706E-6</c:v>
                </c:pt>
                <c:pt idx="329">
                  <c:v>-8.6943563268565302E-6</c:v>
                </c:pt>
                <c:pt idx="330">
                  <c:v>-8.5090814934600694E-6</c:v>
                </c:pt>
                <c:pt idx="331">
                  <c:v>-8.3306441403097302E-6</c:v>
                </c:pt>
                <c:pt idx="332">
                  <c:v>-8.1603292591399095E-6</c:v>
                </c:pt>
                <c:pt idx="333">
                  <c:v>-7.9993528227799007E-6</c:v>
                </c:pt>
                <c:pt idx="334">
                  <c:v>-7.8487866030957104E-6</c:v>
                </c:pt>
                <c:pt idx="335">
                  <c:v>-7.7096224378880393E-6</c:v>
                </c:pt>
                <c:pt idx="336">
                  <c:v>-7.5827434201554702E-6</c:v>
                </c:pt>
                <c:pt idx="337">
                  <c:v>-7.4688566499347504E-6</c:v>
                </c:pt>
                <c:pt idx="338">
                  <c:v>-7.36856218519989E-6</c:v>
                </c:pt>
                <c:pt idx="339">
                  <c:v>-7.2822879445432903E-6</c:v>
                </c:pt>
                <c:pt idx="340">
                  <c:v>-7.2102759159407701E-6</c:v>
                </c:pt>
                <c:pt idx="341">
                  <c:v>-7.1526243503978399E-6</c:v>
                </c:pt>
                <c:pt idx="342">
                  <c:v>-7.1092843519373897E-6</c:v>
                </c:pt>
                <c:pt idx="343">
                  <c:v>-7.0800471810956503E-6</c:v>
                </c:pt>
                <c:pt idx="344">
                  <c:v>-7.0646044357672401E-6</c:v>
                </c:pt>
                <c:pt idx="345">
                  <c:v>-7.0625277750056101E-6</c:v>
                </c:pt>
                <c:pt idx="346">
                  <c:v>-7.0732813378880404E-6</c:v>
                </c:pt>
                <c:pt idx="347">
                  <c:v>-7.0961728951110396E-6</c:v>
                </c:pt>
                <c:pt idx="348">
                  <c:v>-7.1304832533979097E-6</c:v>
                </c:pt>
                <c:pt idx="349">
                  <c:v>-7.1754009365064901E-6</c:v>
                </c:pt>
                <c:pt idx="350">
                  <c:v>-7.2300570040664996E-6</c:v>
                </c:pt>
                <c:pt idx="351">
                  <c:v>-7.2935453799547197E-6</c:v>
                </c:pt>
                <c:pt idx="352">
                  <c:v>-7.3649527408484397E-6</c:v>
                </c:pt>
                <c:pt idx="353">
                  <c:v>-7.4433595422699297E-6</c:v>
                </c:pt>
                <c:pt idx="354">
                  <c:v>-7.5277934609470004E-6</c:v>
                </c:pt>
                <c:pt idx="355">
                  <c:v>-7.6173733114358497E-6</c:v>
                </c:pt>
                <c:pt idx="356">
                  <c:v>-7.7111064465399603E-6</c:v>
                </c:pt>
                <c:pt idx="357">
                  <c:v>-7.8081362929996308E-6</c:v>
                </c:pt>
                <c:pt idx="358">
                  <c:v>-7.9076018017220697E-6</c:v>
                </c:pt>
                <c:pt idx="359">
                  <c:v>-8.0086814745016006E-6</c:v>
                </c:pt>
                <c:pt idx="360">
                  <c:v>-8.1106059585746302E-6</c:v>
                </c:pt>
                <c:pt idx="361">
                  <c:v>-8.2126423255620903E-6</c:v>
                </c:pt>
                <c:pt idx="362">
                  <c:v>-8.3141462420537099E-6</c:v>
                </c:pt>
                <c:pt idx="363">
                  <c:v>-8.41450716360585E-6</c:v>
                </c:pt>
                <c:pt idx="364">
                  <c:v>-8.5131893097559305E-6</c:v>
                </c:pt>
                <c:pt idx="365">
                  <c:v>-8.6096990055243494E-6</c:v>
                </c:pt>
                <c:pt idx="366">
                  <c:v>-8.7035781790928692E-6</c:v>
                </c:pt>
                <c:pt idx="367">
                  <c:v>-8.7945131262829096E-6</c:v>
                </c:pt>
                <c:pt idx="368">
                  <c:v>-8.8822148202582708E-6</c:v>
                </c:pt>
                <c:pt idx="369">
                  <c:v>-8.96640764936168E-6</c:v>
                </c:pt>
                <c:pt idx="370">
                  <c:v>-9.0469412677788904E-6</c:v>
                </c:pt>
                <c:pt idx="371">
                  <c:v>-9.1237442801080197E-6</c:v>
                </c:pt>
                <c:pt idx="372">
                  <c:v>-9.1967744637117601E-6</c:v>
                </c:pt>
                <c:pt idx="373">
                  <c:v>-9.2660343574222306E-6</c:v>
                </c:pt>
                <c:pt idx="374">
                  <c:v>-9.3316097848664601E-6</c:v>
                </c:pt>
                <c:pt idx="375">
                  <c:v>-9.3936600462472198E-6</c:v>
                </c:pt>
                <c:pt idx="376">
                  <c:v>-9.4523296277765193E-6</c:v>
                </c:pt>
                <c:pt idx="377">
                  <c:v>-9.5078884986302997E-6</c:v>
                </c:pt>
                <c:pt idx="378">
                  <c:v>-9.5605974815300496E-6</c:v>
                </c:pt>
                <c:pt idx="379">
                  <c:v>-9.6108516906508403E-6</c:v>
                </c:pt>
                <c:pt idx="380">
                  <c:v>-9.6590014239422292E-6</c:v>
                </c:pt>
                <c:pt idx="381">
                  <c:v>-9.7054777070195099E-6</c:v>
                </c:pt>
                <c:pt idx="382">
                  <c:v>-9.7507216511962706E-6</c:v>
                </c:pt>
                <c:pt idx="383">
                  <c:v>-9.7952300233632704E-6</c:v>
                </c:pt>
                <c:pt idx="384">
                  <c:v>-9.8395410509381305E-6</c:v>
                </c:pt>
                <c:pt idx="385">
                  <c:v>-9.8841799569961403E-6</c:v>
                </c:pt>
                <c:pt idx="386">
                  <c:v>-9.9297301956076592E-6</c:v>
                </c:pt>
                <c:pt idx="387">
                  <c:v>-9.9767869983941104E-6</c:v>
                </c:pt>
                <c:pt idx="388">
                  <c:v>-1.00259316687245E-5</c:v>
                </c:pt>
                <c:pt idx="389">
                  <c:v>-1.00778052274302E-5</c:v>
                </c:pt>
                <c:pt idx="390">
                  <c:v>-1.0133001821549199E-5</c:v>
                </c:pt>
                <c:pt idx="391">
                  <c:v>-1.01921294001709E-5</c:v>
                </c:pt>
                <c:pt idx="392">
                  <c:v>-1.02557986476628E-5</c:v>
                </c:pt>
                <c:pt idx="393">
                  <c:v>-1.03246604915315E-5</c:v>
                </c:pt>
                <c:pt idx="394">
                  <c:v>-1.03992894450099E-5</c:v>
                </c:pt>
                <c:pt idx="395">
                  <c:v>-1.04802487934773E-5</c:v>
                </c:pt>
                <c:pt idx="396">
                  <c:v>-1.05680958248776E-5</c:v>
                </c:pt>
                <c:pt idx="397">
                  <c:v>-1.06633723909872E-5</c:v>
                </c:pt>
                <c:pt idx="398">
                  <c:v>-1.07666411750742E-5</c:v>
                </c:pt>
                <c:pt idx="399">
                  <c:v>-1.0878345241649699E-5</c:v>
                </c:pt>
                <c:pt idx="400">
                  <c:v>-1.09989494839035E-5</c:v>
                </c:pt>
                <c:pt idx="401">
                  <c:v>-1.1128842493931401E-5</c:v>
                </c:pt>
                <c:pt idx="402">
                  <c:v>-1.12684025632583E-5</c:v>
                </c:pt>
                <c:pt idx="403">
                  <c:v>-1.14179790014069E-5</c:v>
                </c:pt>
                <c:pt idx="404">
                  <c:v>-1.1577842079010601E-5</c:v>
                </c:pt>
                <c:pt idx="405">
                  <c:v>-1.17482221476397E-5</c:v>
                </c:pt>
                <c:pt idx="406">
                  <c:v>-1.1929324998077099E-5</c:v>
                </c:pt>
                <c:pt idx="407">
                  <c:v>-1.21213189000864E-5</c:v>
                </c:pt>
                <c:pt idx="408">
                  <c:v>-1.23242861572869E-5</c:v>
                </c:pt>
                <c:pt idx="409">
                  <c:v>-1.2538299433351301E-5</c:v>
                </c:pt>
                <c:pt idx="410">
                  <c:v>-1.2763354765822299E-5</c:v>
                </c:pt>
                <c:pt idx="411">
                  <c:v>-1.2999420605820299E-5</c:v>
                </c:pt>
                <c:pt idx="412">
                  <c:v>-1.32463840031034E-5</c:v>
                </c:pt>
                <c:pt idx="413">
                  <c:v>-1.3504100550435501E-5</c:v>
                </c:pt>
                <c:pt idx="414">
                  <c:v>-1.3772427653666101E-5</c:v>
                </c:pt>
                <c:pt idx="415">
                  <c:v>-1.40511045921956E-5</c:v>
                </c:pt>
                <c:pt idx="416">
                  <c:v>-1.4339874606854001E-5</c:v>
                </c:pt>
                <c:pt idx="417">
                  <c:v>-1.4638416102592099E-5</c:v>
                </c:pt>
                <c:pt idx="418">
                  <c:v>-1.4946349329672499E-5</c:v>
                </c:pt>
                <c:pt idx="419">
                  <c:v>-1.5263269580110801E-5</c:v>
                </c:pt>
                <c:pt idx="420">
                  <c:v>-1.5588714911200901E-5</c:v>
                </c:pt>
                <c:pt idx="421">
                  <c:v>-1.5922206743602199E-5</c:v>
                </c:pt>
                <c:pt idx="422">
                  <c:v>-1.6263246107383601E-5</c:v>
                </c:pt>
                <c:pt idx="423">
                  <c:v>-1.66112857149349E-5</c:v>
                </c:pt>
                <c:pt idx="424">
                  <c:v>-1.6965763762290701E-5</c:v>
                </c:pt>
                <c:pt idx="425">
                  <c:v>-1.7326074746172701E-5</c:v>
                </c:pt>
                <c:pt idx="426">
                  <c:v>-1.7691577121831201E-5</c:v>
                </c:pt>
                <c:pt idx="427">
                  <c:v>-1.8061628081039399E-5</c:v>
                </c:pt>
                <c:pt idx="428">
                  <c:v>-1.8435540305373198E-5</c:v>
                </c:pt>
                <c:pt idx="429">
                  <c:v>-1.88125623714101E-5</c:v>
                </c:pt>
                <c:pt idx="430">
                  <c:v>-1.9191989462102299E-5</c:v>
                </c:pt>
                <c:pt idx="431">
                  <c:v>-1.9573102263494399E-5</c:v>
                </c:pt>
                <c:pt idx="432">
                  <c:v>-1.9955177395446702E-5</c:v>
                </c:pt>
                <c:pt idx="433">
                  <c:v>-2.0337497432690299E-5</c:v>
                </c:pt>
                <c:pt idx="434">
                  <c:v>-2.0719318628162299E-5</c:v>
                </c:pt>
                <c:pt idx="435">
                  <c:v>-2.1099888209048299E-5</c:v>
                </c:pt>
                <c:pt idx="436">
                  <c:v>-2.14785349263586E-5</c:v>
                </c:pt>
                <c:pt idx="437">
                  <c:v>-2.1854543435345299E-5</c:v>
                </c:pt>
                <c:pt idx="438">
                  <c:v>-2.22272248694792E-5</c:v>
                </c:pt>
                <c:pt idx="439">
                  <c:v>-2.2595906201713E-5</c:v>
                </c:pt>
                <c:pt idx="440">
                  <c:v>-2.2959942887190601E-5</c:v>
                </c:pt>
                <c:pt idx="441">
                  <c:v>-2.3318744043706098E-5</c:v>
                </c:pt>
                <c:pt idx="442">
                  <c:v>-2.36717301139396E-5</c:v>
                </c:pt>
                <c:pt idx="443">
                  <c:v>-2.40183692849168E-5</c:v>
                </c:pt>
                <c:pt idx="444">
                  <c:v>-2.4358182810738301E-5</c:v>
                </c:pt>
                <c:pt idx="445">
                  <c:v>-2.4690721591274301E-5</c:v>
                </c:pt>
                <c:pt idx="446">
                  <c:v>-2.5015553936756301E-5</c:v>
                </c:pt>
                <c:pt idx="447">
                  <c:v>-2.5332302963371601E-5</c:v>
                </c:pt>
                <c:pt idx="448">
                  <c:v>-2.5640605079947401E-5</c:v>
                </c:pt>
                <c:pt idx="449">
                  <c:v>-2.59401616908198E-5</c:v>
                </c:pt>
                <c:pt idx="450">
                  <c:v>-2.6230734738543601E-5</c:v>
                </c:pt>
                <c:pt idx="451">
                  <c:v>-2.6512109340671801E-5</c:v>
                </c:pt>
                <c:pt idx="452">
                  <c:v>-2.6784081363064401E-5</c:v>
                </c:pt>
                <c:pt idx="453">
                  <c:v>-2.7046445607907702E-5</c:v>
                </c:pt>
                <c:pt idx="454">
                  <c:v>-2.7299108080508401E-5</c:v>
                </c:pt>
                <c:pt idx="455">
                  <c:v>-2.7541978653548201E-5</c:v>
                </c:pt>
                <c:pt idx="456">
                  <c:v>-2.7774979909723001E-5</c:v>
                </c:pt>
                <c:pt idx="457">
                  <c:v>-2.7998092395307099E-5</c:v>
                </c:pt>
                <c:pt idx="458">
                  <c:v>-2.8211299363319502E-5</c:v>
                </c:pt>
                <c:pt idx="459">
                  <c:v>-2.8414606100445399E-5</c:v>
                </c:pt>
                <c:pt idx="460">
                  <c:v>-2.86080181857861E-5</c:v>
                </c:pt>
                <c:pt idx="461">
                  <c:v>-2.8791601130252298E-5</c:v>
                </c:pt>
                <c:pt idx="462">
                  <c:v>-2.8965383527196799E-5</c:v>
                </c:pt>
                <c:pt idx="463">
                  <c:v>-2.91294902298169E-5</c:v>
                </c:pt>
                <c:pt idx="464">
                  <c:v>-2.9284003422084E-5</c:v>
                </c:pt>
                <c:pt idx="465">
                  <c:v>-2.94290760570772E-5</c:v>
                </c:pt>
                <c:pt idx="466">
                  <c:v>-2.9564850814115501E-5</c:v>
                </c:pt>
                <c:pt idx="467">
                  <c:v>-2.9691474438011898E-5</c:v>
                </c:pt>
                <c:pt idx="468">
                  <c:v>-2.9809137698145301E-5</c:v>
                </c:pt>
                <c:pt idx="469">
                  <c:v>-2.9918075379067101E-5</c:v>
                </c:pt>
                <c:pt idx="470">
                  <c:v>-3.0018480351423601E-5</c:v>
                </c:pt>
                <c:pt idx="471">
                  <c:v>-3.0110633004722002E-5</c:v>
                </c:pt>
                <c:pt idx="472">
                  <c:v>-3.0194834792631301E-5</c:v>
                </c:pt>
                <c:pt idx="473">
                  <c:v>-3.02714040849579E-5</c:v>
                </c:pt>
                <c:pt idx="474">
                  <c:v>-3.03407180684499E-5</c:v>
                </c:pt>
                <c:pt idx="475">
                  <c:v>-3.0403117674126401E-5</c:v>
                </c:pt>
                <c:pt idx="476">
                  <c:v>-3.0459021853421498E-5</c:v>
                </c:pt>
                <c:pt idx="477">
                  <c:v>-3.0508863415658001E-5</c:v>
                </c:pt>
                <c:pt idx="478">
                  <c:v>-3.0553094193798097E-5</c:v>
                </c:pt>
                <c:pt idx="479">
                  <c:v>-3.05922395985649E-5</c:v>
                </c:pt>
                <c:pt idx="480">
                  <c:v>-3.0626801873508099E-5</c:v>
                </c:pt>
                <c:pt idx="481">
                  <c:v>-3.0657342679553998E-5</c:v>
                </c:pt>
                <c:pt idx="482">
                  <c:v>-3.0684446451232597E-5</c:v>
                </c:pt>
                <c:pt idx="483">
                  <c:v>-3.0708717437092399E-5</c:v>
                </c:pt>
                <c:pt idx="484">
                  <c:v>-3.0730758312308697E-5</c:v>
                </c:pt>
                <c:pt idx="485">
                  <c:v>-3.075116839933E-5</c:v>
                </c:pt>
                <c:pt idx="486">
                  <c:v>-3.07705798528752E-5</c:v>
                </c:pt>
                <c:pt idx="487">
                  <c:v>-3.0789668848589299E-5</c:v>
                </c:pt>
                <c:pt idx="488">
                  <c:v>-3.0809040294981798E-5</c:v>
                </c:pt>
                <c:pt idx="489">
                  <c:v>-3.0829353825916102E-5</c:v>
                </c:pt>
                <c:pt idx="490">
                  <c:v>-3.0851252197049797E-5</c:v>
                </c:pt>
                <c:pt idx="491">
                  <c:v>-3.08753783080221E-5</c:v>
                </c:pt>
                <c:pt idx="492">
                  <c:v>-3.0902341052214298E-5</c:v>
                </c:pt>
                <c:pt idx="493">
                  <c:v>-3.0932726149141002E-5</c:v>
                </c:pt>
                <c:pt idx="494">
                  <c:v>-3.0967083120281203E-5</c:v>
                </c:pt>
                <c:pt idx="495">
                  <c:v>-3.1005952387399798E-5</c:v>
                </c:pt>
                <c:pt idx="496">
                  <c:v>-3.1049825428732601E-5</c:v>
                </c:pt>
                <c:pt idx="497">
                  <c:v>-3.1099201987851597E-5</c:v>
                </c:pt>
                <c:pt idx="498">
                  <c:v>-3.1154538381301699E-5</c:v>
                </c:pt>
                <c:pt idx="499">
                  <c:v>-3.1216186136448899E-5</c:v>
                </c:pt>
                <c:pt idx="500">
                  <c:v>-3.1284525115025899E-5</c:v>
                </c:pt>
                <c:pt idx="501">
                  <c:v>-3.1359892026009498E-5</c:v>
                </c:pt>
                <c:pt idx="502">
                  <c:v>-3.1442550491294498E-5</c:v>
                </c:pt>
                <c:pt idx="503">
                  <c:v>-3.1532700315632398E-5</c:v>
                </c:pt>
                <c:pt idx="504">
                  <c:v>-3.1630534919021797E-5</c:v>
                </c:pt>
                <c:pt idx="505">
                  <c:v>-3.1736193750930097E-5</c:v>
                </c:pt>
                <c:pt idx="506">
                  <c:v>-3.1849751139492002E-5</c:v>
                </c:pt>
                <c:pt idx="507">
                  <c:v>-3.19712869233481E-5</c:v>
                </c:pt>
                <c:pt idx="508">
                  <c:v>-3.2100790131826999E-5</c:v>
                </c:pt>
                <c:pt idx="509">
                  <c:v>-3.2238207346237597E-5</c:v>
                </c:pt>
                <c:pt idx="510">
                  <c:v>-3.2383529017741497E-5</c:v>
                </c:pt>
                <c:pt idx="511">
                  <c:v>-3.2536639209709999E-5</c:v>
                </c:pt>
                <c:pt idx="512">
                  <c:v>-3.2697438962780799E-5</c:v>
                </c:pt>
                <c:pt idx="513">
                  <c:v>-3.2865739927027097E-5</c:v>
                </c:pt>
                <c:pt idx="514">
                  <c:v>-3.3041378063996698E-5</c:v>
                </c:pt>
                <c:pt idx="515">
                  <c:v>-3.3224167222288899E-5</c:v>
                </c:pt>
                <c:pt idx="516">
                  <c:v>-3.3413894741380602E-5</c:v>
                </c:pt>
                <c:pt idx="517">
                  <c:v>-3.3610357623243598E-5</c:v>
                </c:pt>
                <c:pt idx="518">
                  <c:v>-3.3813329950698602E-5</c:v>
                </c:pt>
                <c:pt idx="519">
                  <c:v>-3.4022565409014801E-5</c:v>
                </c:pt>
                <c:pt idx="520">
                  <c:v>-3.4237828802095901E-5</c:v>
                </c:pt>
                <c:pt idx="521">
                  <c:v>-3.4458861607957698E-5</c:v>
                </c:pt>
                <c:pt idx="522">
                  <c:v>-3.4685457202198197E-5</c:v>
                </c:pt>
                <c:pt idx="523">
                  <c:v>-3.4917385693031703E-5</c:v>
                </c:pt>
                <c:pt idx="524">
                  <c:v>-3.5154419919689701E-5</c:v>
                </c:pt>
                <c:pt idx="525">
                  <c:v>-3.5396332886410899E-5</c:v>
                </c:pt>
                <c:pt idx="526">
                  <c:v>-3.5642920495422502E-5</c:v>
                </c:pt>
                <c:pt idx="527">
                  <c:v>-3.5893962385091998E-5</c:v>
                </c:pt>
                <c:pt idx="528">
                  <c:v>-3.61492974752742E-5</c:v>
                </c:pt>
                <c:pt idx="529">
                  <c:v>-3.6408749304371603E-5</c:v>
                </c:pt>
                <c:pt idx="530">
                  <c:v>-3.6672173757055697E-5</c:v>
                </c:pt>
                <c:pt idx="531">
                  <c:v>-3.6939435693387699E-5</c:v>
                </c:pt>
                <c:pt idx="532">
                  <c:v>-3.7210401168190699E-5</c:v>
                </c:pt>
                <c:pt idx="533">
                  <c:v>-3.7484999386890398E-5</c:v>
                </c:pt>
                <c:pt idx="534">
                  <c:v>-3.7763130682646803E-5</c:v>
                </c:pt>
                <c:pt idx="535">
                  <c:v>-3.8044711005469199E-5</c:v>
                </c:pt>
                <c:pt idx="536">
                  <c:v>-3.8329625817586201E-5</c:v>
                </c:pt>
                <c:pt idx="537">
                  <c:v>-3.8617852076958402E-5</c:v>
                </c:pt>
                <c:pt idx="538">
                  <c:v>-3.8909339807646298E-5</c:v>
                </c:pt>
                <c:pt idx="539">
                  <c:v>-3.9204036896476799E-5</c:v>
                </c:pt>
                <c:pt idx="540">
                  <c:v>-3.9501890116292102E-5</c:v>
                </c:pt>
                <c:pt idx="541">
                  <c:v>-3.9802838008888603E-5</c:v>
                </c:pt>
                <c:pt idx="542">
                  <c:v>-4.0106846104682897E-5</c:v>
                </c:pt>
                <c:pt idx="543">
                  <c:v>-4.04138605882655E-5</c:v>
                </c:pt>
                <c:pt idx="544">
                  <c:v>-4.0723833520382601E-5</c:v>
                </c:pt>
                <c:pt idx="545">
                  <c:v>-4.1036730710306998E-5</c:v>
                </c:pt>
                <c:pt idx="546">
                  <c:v>-4.1352523082350099E-5</c:v>
                </c:pt>
                <c:pt idx="547">
                  <c:v>-4.1671121188502201E-5</c:v>
                </c:pt>
                <c:pt idx="548">
                  <c:v>-4.1992434483922297E-5</c:v>
                </c:pt>
                <c:pt idx="549">
                  <c:v>-4.2316366166146902E-5</c:v>
                </c:pt>
                <c:pt idx="550">
                  <c:v>-4.2642828110337901E-5</c:v>
                </c:pt>
                <c:pt idx="551">
                  <c:v>-4.2971692217701601E-5</c:v>
                </c:pt>
                <c:pt idx="552">
                  <c:v>-4.3302824676814298E-5</c:v>
                </c:pt>
                <c:pt idx="553">
                  <c:v>-4.3636092533926797E-5</c:v>
                </c:pt>
                <c:pt idx="554">
                  <c:v>-4.3971304542244297E-5</c:v>
                </c:pt>
                <c:pt idx="555">
                  <c:v>-4.4308286776165901E-5</c:v>
                </c:pt>
                <c:pt idx="556">
                  <c:v>-4.4646821427899298E-5</c:v>
                </c:pt>
                <c:pt idx="557">
                  <c:v>-4.4986688128368698E-5</c:v>
                </c:pt>
                <c:pt idx="558">
                  <c:v>-4.5327639266305603E-5</c:v>
                </c:pt>
                <c:pt idx="559">
                  <c:v>-4.5669406206799398E-5</c:v>
                </c:pt>
                <c:pt idx="560">
                  <c:v>-4.6011702885981302E-5</c:v>
                </c:pt>
                <c:pt idx="561">
                  <c:v>-4.6354197700193602E-5</c:v>
                </c:pt>
                <c:pt idx="562">
                  <c:v>-4.6696579516431697E-5</c:v>
                </c:pt>
                <c:pt idx="563">
                  <c:v>-4.7038516605561903E-5</c:v>
                </c:pt>
                <c:pt idx="564">
                  <c:v>-4.7379648774935198E-5</c:v>
                </c:pt>
                <c:pt idx="565">
                  <c:v>-4.7719620699442102E-5</c:v>
                </c:pt>
                <c:pt idx="566">
                  <c:v>-4.8058084469574997E-5</c:v>
                </c:pt>
                <c:pt idx="567">
                  <c:v>-4.8394654128989498E-5</c:v>
                </c:pt>
                <c:pt idx="568">
                  <c:v>-4.8728913656617301E-5</c:v>
                </c:pt>
                <c:pt idx="569">
                  <c:v>-4.9060467574433803E-5</c:v>
                </c:pt>
                <c:pt idx="570">
                  <c:v>-4.9388903584450002E-5</c:v>
                </c:pt>
                <c:pt idx="571">
                  <c:v>-4.9713812107137597E-5</c:v>
                </c:pt>
                <c:pt idx="572">
                  <c:v>-5.0034754865114998E-5</c:v>
                </c:pt>
                <c:pt idx="573">
                  <c:v>-5.0351328009368201E-5</c:v>
                </c:pt>
                <c:pt idx="574">
                  <c:v>-5.0663137784655402E-5</c:v>
                </c:pt>
                <c:pt idx="575">
                  <c:v>-5.0969777144297699E-5</c:v>
                </c:pt>
                <c:pt idx="576">
                  <c:v>-5.12708273332484E-5</c:v>
                </c:pt>
                <c:pt idx="577">
                  <c:v>-5.1565921135016101E-5</c:v>
                </c:pt>
                <c:pt idx="578">
                  <c:v>-5.1854684315815102E-5</c:v>
                </c:pt>
                <c:pt idx="579">
                  <c:v>-5.2136724975268E-5</c:v>
                </c:pt>
                <c:pt idx="580">
                  <c:v>-5.24116819959727E-5</c:v>
                </c:pt>
                <c:pt idx="581">
                  <c:v>-5.2679217606236797E-5</c:v>
                </c:pt>
                <c:pt idx="582">
                  <c:v>-5.2939031888829003E-5</c:v>
                </c:pt>
                <c:pt idx="583">
                  <c:v>-5.31908254624971E-5</c:v>
                </c:pt>
                <c:pt idx="584">
                  <c:v>-5.3434332810750703E-5</c:v>
                </c:pt>
                <c:pt idx="585">
                  <c:v>-5.3669287019901597E-5</c:v>
                </c:pt>
                <c:pt idx="586">
                  <c:v>-5.38954676915618E-5</c:v>
                </c:pt>
                <c:pt idx="587">
                  <c:v>-5.4112634756822699E-5</c:v>
                </c:pt>
                <c:pt idx="588">
                  <c:v>-5.4320681458141999E-5</c:v>
                </c:pt>
                <c:pt idx="589">
                  <c:v>-5.4519408781907498E-5</c:v>
                </c:pt>
                <c:pt idx="590">
                  <c:v>-5.47087333473792E-5</c:v>
                </c:pt>
                <c:pt idx="591">
                  <c:v>-5.4888517888047002E-5</c:v>
                </c:pt>
                <c:pt idx="592">
                  <c:v>-5.5058708457811303E-5</c:v>
                </c:pt>
                <c:pt idx="593">
                  <c:v>-5.52192840251464E-5</c:v>
                </c:pt>
                <c:pt idx="594">
                  <c:v>-5.5370254809806501E-5</c:v>
                </c:pt>
                <c:pt idx="595">
                  <c:v>-5.5511637121214501E-5</c:v>
                </c:pt>
                <c:pt idx="596">
                  <c:v>-5.5643524387053802E-5</c:v>
                </c:pt>
                <c:pt idx="597">
                  <c:v>-5.5765982552022402E-5</c:v>
                </c:pt>
                <c:pt idx="598">
                  <c:v>-5.5879128150568097E-5</c:v>
                </c:pt>
                <c:pt idx="599">
                  <c:v>-5.5983153103872803E-5</c:v>
                </c:pt>
                <c:pt idx="600">
                  <c:v>-5.6078225630258401E-5</c:v>
                </c:pt>
                <c:pt idx="601">
                  <c:v>-5.6164533604701298E-5</c:v>
                </c:pt>
                <c:pt idx="602">
                  <c:v>-5.6242329064706102E-5</c:v>
                </c:pt>
                <c:pt idx="603">
                  <c:v>-5.6311833103859299E-5</c:v>
                </c:pt>
                <c:pt idx="604">
                  <c:v>-5.6373328717365899E-5</c:v>
                </c:pt>
                <c:pt idx="605">
                  <c:v>-5.6427111675599398E-5</c:v>
                </c:pt>
                <c:pt idx="606">
                  <c:v>-5.64735006175938E-5</c:v>
                </c:pt>
                <c:pt idx="607">
                  <c:v>-5.6512811544057802E-5</c:v>
                </c:pt>
                <c:pt idx="608">
                  <c:v>-5.6545404373962099E-5</c:v>
                </c:pt>
                <c:pt idx="609">
                  <c:v>-5.6571644554786698E-5</c:v>
                </c:pt>
                <c:pt idx="610">
                  <c:v>-5.6591856287316099E-5</c:v>
                </c:pt>
                <c:pt idx="611">
                  <c:v>-5.6606441646000898E-5</c:v>
                </c:pt>
                <c:pt idx="612">
                  <c:v>-5.6615799793324002E-5</c:v>
                </c:pt>
                <c:pt idx="613">
                  <c:v>-5.66203053879369E-5</c:v>
                </c:pt>
                <c:pt idx="614">
                  <c:v>-5.6620368295676898E-5</c:v>
                </c:pt>
                <c:pt idx="615">
                  <c:v>-5.6616381046355298E-5</c:v>
                </c:pt>
                <c:pt idx="616">
                  <c:v>-5.6608712087856499E-5</c:v>
                </c:pt>
                <c:pt idx="617">
                  <c:v>-5.6597746909508201E-5</c:v>
                </c:pt>
                <c:pt idx="618">
                  <c:v>-5.6583868205886799E-5</c:v>
                </c:pt>
                <c:pt idx="619">
                  <c:v>-5.6567430355499801E-5</c:v>
                </c:pt>
                <c:pt idx="620">
                  <c:v>-5.6548783830728E-5</c:v>
                </c:pt>
                <c:pt idx="621">
                  <c:v>-5.65282953919228E-5</c:v>
                </c:pt>
                <c:pt idx="622">
                  <c:v>-5.6506294335487201E-5</c:v>
                </c:pt>
                <c:pt idx="623">
                  <c:v>-5.6483113202208398E-5</c:v>
                </c:pt>
                <c:pt idx="624">
                  <c:v>-5.6459032682091302E-5</c:v>
                </c:pt>
                <c:pt idx="625">
                  <c:v>-5.6434340344784597E-5</c:v>
                </c:pt>
                <c:pt idx="626">
                  <c:v>-5.6409309412754297E-5</c:v>
                </c:pt>
                <c:pt idx="627">
                  <c:v>-5.6384217138433299E-5</c:v>
                </c:pt>
                <c:pt idx="628">
                  <c:v>-5.6359265460162302E-5</c:v>
                </c:pt>
                <c:pt idx="629">
                  <c:v>-5.6334694115945398E-5</c:v>
                </c:pt>
                <c:pt idx="630">
                  <c:v>-5.6310697083804499E-5</c:v>
                </c:pt>
                <c:pt idx="631">
                  <c:v>-5.6287440997525998E-5</c:v>
                </c:pt>
                <c:pt idx="632">
                  <c:v>-5.6265100013286401E-5</c:v>
                </c:pt>
                <c:pt idx="633">
                  <c:v>-5.62438155011246E-5</c:v>
                </c:pt>
                <c:pt idx="634">
                  <c:v>-5.6223673395352101E-5</c:v>
                </c:pt>
                <c:pt idx="635">
                  <c:v>-5.6204808784044002E-5</c:v>
                </c:pt>
                <c:pt idx="636">
                  <c:v>-5.6187285544166399E-5</c:v>
                </c:pt>
                <c:pt idx="637">
                  <c:v>-5.6171171269857401E-5</c:v>
                </c:pt>
                <c:pt idx="638">
                  <c:v>-5.6156515936122298E-5</c:v>
                </c:pt>
                <c:pt idx="639">
                  <c:v>-5.61433701876674E-5</c:v>
                </c:pt>
                <c:pt idx="640">
                  <c:v>-5.6131737943009103E-5</c:v>
                </c:pt>
                <c:pt idx="641">
                  <c:v>-5.6121629244286898E-5</c:v>
                </c:pt>
                <c:pt idx="642">
                  <c:v>-5.6113034563334301E-5</c:v>
                </c:pt>
                <c:pt idx="643">
                  <c:v>-5.6105938036186398E-5</c:v>
                </c:pt>
                <c:pt idx="644">
                  <c:v>-5.6100304930176298E-5</c:v>
                </c:pt>
                <c:pt idx="645">
                  <c:v>-5.6096107722865302E-5</c:v>
                </c:pt>
                <c:pt idx="646">
                  <c:v>-5.60932805147468E-5</c:v>
                </c:pt>
                <c:pt idx="647">
                  <c:v>-5.6091754332819097E-5</c:v>
                </c:pt>
                <c:pt idx="648">
                  <c:v>-5.6091445818844598E-5</c:v>
                </c:pt>
                <c:pt idx="649">
                  <c:v>-5.6092272605465102E-5</c:v>
                </c:pt>
                <c:pt idx="650">
                  <c:v>-5.6094095740264202E-5</c:v>
                </c:pt>
                <c:pt idx="651">
                  <c:v>-5.6096838027869903E-5</c:v>
                </c:pt>
                <c:pt idx="652">
                  <c:v>-5.61003842129918E-5</c:v>
                </c:pt>
                <c:pt idx="653">
                  <c:v>-5.6104629050160401E-5</c:v>
                </c:pt>
                <c:pt idx="654">
                  <c:v>-5.6109450677732798E-5</c:v>
                </c:pt>
                <c:pt idx="655">
                  <c:v>-5.61147070714397E-5</c:v>
                </c:pt>
                <c:pt idx="656">
                  <c:v>-5.6120317369620897E-5</c:v>
                </c:pt>
                <c:pt idx="657">
                  <c:v>-5.6126139148754101E-5</c:v>
                </c:pt>
                <c:pt idx="658">
                  <c:v>-5.61319960037271E-5</c:v>
                </c:pt>
                <c:pt idx="659">
                  <c:v>-5.61377840641484E-5</c:v>
                </c:pt>
                <c:pt idx="660">
                  <c:v>-5.6143395461220202E-5</c:v>
                </c:pt>
                <c:pt idx="661">
                  <c:v>-5.6148663391721498E-5</c:v>
                </c:pt>
                <c:pt idx="662">
                  <c:v>-5.6153462966497898E-5</c:v>
                </c:pt>
                <c:pt idx="663">
                  <c:v>-5.6157670955446697E-5</c:v>
                </c:pt>
                <c:pt idx="664">
                  <c:v>-5.6161170222313899E-5</c:v>
                </c:pt>
                <c:pt idx="665">
                  <c:v>-5.6163869845844202E-5</c:v>
                </c:pt>
                <c:pt idx="666">
                  <c:v>-5.6165654603445602E-5</c:v>
                </c:pt>
                <c:pt idx="667">
                  <c:v>-5.6166402693333002E-5</c:v>
                </c:pt>
                <c:pt idx="668">
                  <c:v>-5.6166031627245897E-5</c:v>
                </c:pt>
                <c:pt idx="669">
                  <c:v>-5.6164479541555302E-5</c:v>
                </c:pt>
                <c:pt idx="670">
                  <c:v>-5.6161666942098499E-5</c:v>
                </c:pt>
                <c:pt idx="671">
                  <c:v>-5.6157538061781698E-5</c:v>
                </c:pt>
                <c:pt idx="672">
                  <c:v>-5.6152064583744E-5</c:v>
                </c:pt>
                <c:pt idx="673">
                  <c:v>-5.6145212067115799E-5</c:v>
                </c:pt>
                <c:pt idx="674">
                  <c:v>-5.6136976866471902E-5</c:v>
                </c:pt>
                <c:pt idx="675">
                  <c:v>-5.61273674402364E-5</c:v>
                </c:pt>
                <c:pt idx="676">
                  <c:v>-5.6116419766364601E-5</c:v>
                </c:pt>
                <c:pt idx="677">
                  <c:v>-5.6104190866824899E-5</c:v>
                </c:pt>
                <c:pt idx="678">
                  <c:v>-5.6090735656287698E-5</c:v>
                </c:pt>
                <c:pt idx="679">
                  <c:v>-5.6076108155940302E-5</c:v>
                </c:pt>
                <c:pt idx="680">
                  <c:v>-5.6060433558384603E-5</c:v>
                </c:pt>
                <c:pt idx="681">
                  <c:v>-5.60438225049328E-5</c:v>
                </c:pt>
                <c:pt idx="682">
                  <c:v>-5.6026404004643103E-5</c:v>
                </c:pt>
                <c:pt idx="683">
                  <c:v>-5.6008348381544299E-5</c:v>
                </c:pt>
                <c:pt idx="684">
                  <c:v>-5.5989842895444301E-5</c:v>
                </c:pt>
                <c:pt idx="685">
                  <c:v>-5.5971063123662198E-5</c:v>
                </c:pt>
                <c:pt idx="686">
                  <c:v>-5.5952224799160097E-5</c:v>
                </c:pt>
                <c:pt idx="687">
                  <c:v>-5.5933568614577103E-5</c:v>
                </c:pt>
                <c:pt idx="688">
                  <c:v>-5.5915341989906103E-5</c:v>
                </c:pt>
                <c:pt idx="689">
                  <c:v>-5.58978177748085E-5</c:v>
                </c:pt>
                <c:pt idx="690">
                  <c:v>-5.5881275824391297E-5</c:v>
                </c:pt>
                <c:pt idx="691">
                  <c:v>-5.5866021537769503E-5</c:v>
                </c:pt>
                <c:pt idx="692">
                  <c:v>-5.5852365440463602E-5</c:v>
                </c:pt>
                <c:pt idx="693">
                  <c:v>-5.5840628072881803E-5</c:v>
                </c:pt>
                <c:pt idx="694">
                  <c:v>-5.5831110688318098E-5</c:v>
                </c:pt>
                <c:pt idx="695">
                  <c:v>-5.5824172223521698E-5</c:v>
                </c:pt>
                <c:pt idx="696">
                  <c:v>-5.5820153746195602E-5</c:v>
                </c:pt>
                <c:pt idx="697">
                  <c:v>-5.5819417156996597E-5</c:v>
                </c:pt>
                <c:pt idx="698">
                  <c:v>-5.5822329498754699E-5</c:v>
                </c:pt>
                <c:pt idx="699">
                  <c:v>-5.5829250157363503E-5</c:v>
                </c:pt>
                <c:pt idx="700">
                  <c:v>-5.5840528984566803E-5</c:v>
                </c:pt>
                <c:pt idx="701">
                  <c:v>-5.58564916218313E-5</c:v>
                </c:pt>
                <c:pt idx="702">
                  <c:v>-5.5877535548780101E-5</c:v>
                </c:pt>
                <c:pt idx="703">
                  <c:v>-5.59040024347666E-5</c:v>
                </c:pt>
                <c:pt idx="704">
                  <c:v>-5.5936198107944398E-5</c:v>
                </c:pt>
                <c:pt idx="705">
                  <c:v>-5.5974485464244897E-5</c:v>
                </c:pt>
                <c:pt idx="706">
                  <c:v>-5.6019180789781603E-5</c:v>
                </c:pt>
                <c:pt idx="707">
                  <c:v>-5.6070580256187002E-5</c:v>
                </c:pt>
                <c:pt idx="708">
                  <c:v>-5.6128985534956699E-5</c:v>
                </c:pt>
                <c:pt idx="709">
                  <c:v>-5.6194689935924897E-5</c:v>
                </c:pt>
                <c:pt idx="710">
                  <c:v>-5.6267930348980697E-5</c:v>
                </c:pt>
                <c:pt idx="711">
                  <c:v>-5.6348946106147802E-5</c:v>
                </c:pt>
                <c:pt idx="712">
                  <c:v>-5.6437989867392001E-5</c:v>
                </c:pt>
                <c:pt idx="713">
                  <c:v>-5.6535219694243097E-5</c:v>
                </c:pt>
                <c:pt idx="714">
                  <c:v>-5.6640790254275802E-5</c:v>
                </c:pt>
                <c:pt idx="715">
                  <c:v>-5.6754903876743999E-5</c:v>
                </c:pt>
                <c:pt idx="716">
                  <c:v>-5.6877679833278103E-5</c:v>
                </c:pt>
                <c:pt idx="717">
                  <c:v>-5.7009231264000303E-5</c:v>
                </c:pt>
                <c:pt idx="718">
                  <c:v>-5.7149677589630297E-5</c:v>
                </c:pt>
                <c:pt idx="719">
                  <c:v>-5.7299071380725998E-5</c:v>
                </c:pt>
                <c:pt idx="720">
                  <c:v>-5.7457438094001203E-5</c:v>
                </c:pt>
                <c:pt idx="721">
                  <c:v>-5.7624822441948999E-5</c:v>
                </c:pt>
                <c:pt idx="722">
                  <c:v>-5.7801179426750697E-5</c:v>
                </c:pt>
                <c:pt idx="723">
                  <c:v>-5.7986522144041298E-5</c:v>
                </c:pt>
                <c:pt idx="724">
                  <c:v>-5.8180794885375202E-5</c:v>
                </c:pt>
                <c:pt idx="725">
                  <c:v>-5.8383930933223297E-5</c:v>
                </c:pt>
                <c:pt idx="726">
                  <c:v>-5.8595791151772998E-5</c:v>
                </c:pt>
                <c:pt idx="727">
                  <c:v>-5.8816263627255802E-5</c:v>
                </c:pt>
                <c:pt idx="728">
                  <c:v>-5.9045233295629202E-5</c:v>
                </c:pt>
                <c:pt idx="729">
                  <c:v>-5.9282552056501098E-5</c:v>
                </c:pt>
                <c:pt idx="730">
                  <c:v>-5.9528061697810797E-5</c:v>
                </c:pt>
                <c:pt idx="731">
                  <c:v>-5.9781569095103801E-5</c:v>
                </c:pt>
                <c:pt idx="732">
                  <c:v>-6.0042859235750203E-5</c:v>
                </c:pt>
                <c:pt idx="733">
                  <c:v>-6.0311682117321298E-5</c:v>
                </c:pt>
                <c:pt idx="734">
                  <c:v>-6.05878334698849E-5</c:v>
                </c:pt>
                <c:pt idx="735">
                  <c:v>-6.0871073196528002E-5</c:v>
                </c:pt>
                <c:pt idx="736">
                  <c:v>-6.1161173208220396E-5</c:v>
                </c:pt>
                <c:pt idx="737">
                  <c:v>-6.1457862550647895E-5</c:v>
                </c:pt>
                <c:pt idx="738">
                  <c:v>-6.1760873707962795E-5</c:v>
                </c:pt>
                <c:pt idx="739">
                  <c:v>-6.20699250466585E-5</c:v>
                </c:pt>
                <c:pt idx="740">
                  <c:v>-6.2384679938808495E-5</c:v>
                </c:pt>
                <c:pt idx="741">
                  <c:v>-6.2704886395865806E-5</c:v>
                </c:pt>
                <c:pt idx="742">
                  <c:v>-6.3030241491784494E-5</c:v>
                </c:pt>
                <c:pt idx="743">
                  <c:v>-6.3360438692408304E-5</c:v>
                </c:pt>
                <c:pt idx="744">
                  <c:v>-6.3695127887370296E-5</c:v>
                </c:pt>
                <c:pt idx="745">
                  <c:v>-6.4034017307329104E-5</c:v>
                </c:pt>
                <c:pt idx="746">
                  <c:v>-6.4376805345237501E-5</c:v>
                </c:pt>
                <c:pt idx="747">
                  <c:v>-6.4723205839125594E-5</c:v>
                </c:pt>
                <c:pt idx="748">
                  <c:v>-6.5072882930508806E-5</c:v>
                </c:pt>
                <c:pt idx="749">
                  <c:v>-6.5425586733162101E-5</c:v>
                </c:pt>
                <c:pt idx="750">
                  <c:v>-6.5781009572336304E-5</c:v>
                </c:pt>
                <c:pt idx="751">
                  <c:v>-6.6138844089396804E-5</c:v>
                </c:pt>
                <c:pt idx="752">
                  <c:v>-6.6498793754151301E-5</c:v>
                </c:pt>
                <c:pt idx="753">
                  <c:v>-6.6860543063372693E-5</c:v>
                </c:pt>
                <c:pt idx="754">
                  <c:v>-6.7223810314009106E-5</c:v>
                </c:pt>
                <c:pt idx="755">
                  <c:v>-6.7588274811115207E-5</c:v>
                </c:pt>
                <c:pt idx="756">
                  <c:v>-6.7953627565718797E-5</c:v>
                </c:pt>
                <c:pt idx="757">
                  <c:v>-6.8319637603191295E-5</c:v>
                </c:pt>
                <c:pt idx="758">
                  <c:v>-6.8686019476273295E-5</c:v>
                </c:pt>
                <c:pt idx="759">
                  <c:v>-6.90525069271513E-5</c:v>
                </c:pt>
                <c:pt idx="760">
                  <c:v>-6.9418840035285803E-5</c:v>
                </c:pt>
                <c:pt idx="761">
                  <c:v>-6.9784769676284005E-5</c:v>
                </c:pt>
                <c:pt idx="762">
                  <c:v>-7.01500308703701E-5</c:v>
                </c:pt>
                <c:pt idx="763">
                  <c:v>-7.0514424866370597E-5</c:v>
                </c:pt>
                <c:pt idx="764">
                  <c:v>-7.0877746880924802E-5</c:v>
                </c:pt>
                <c:pt idx="765">
                  <c:v>-7.1239793094074897E-5</c:v>
                </c:pt>
                <c:pt idx="766">
                  <c:v>-7.1600386958839204E-5</c:v>
                </c:pt>
                <c:pt idx="767">
                  <c:v>-7.1959358204465201E-5</c:v>
                </c:pt>
                <c:pt idx="768">
                  <c:v>-7.2316468215895502E-5</c:v>
                </c:pt>
                <c:pt idx="769">
                  <c:v>-7.2671531625047406E-5</c:v>
                </c:pt>
                <c:pt idx="770">
                  <c:v>-7.3024351945143897E-5</c:v>
                </c:pt>
                <c:pt idx="771">
                  <c:v>-7.3374755638282299E-5</c:v>
                </c:pt>
                <c:pt idx="772">
                  <c:v>-7.3722539997002906E-5</c:v>
                </c:pt>
                <c:pt idx="773">
                  <c:v>-7.40675084296369E-5</c:v>
                </c:pt>
                <c:pt idx="774">
                  <c:v>-7.44094642733796E-5</c:v>
                </c:pt>
                <c:pt idx="775">
                  <c:v>-7.4748230830472693E-5</c:v>
                </c:pt>
                <c:pt idx="776">
                  <c:v>-7.5083597065498306E-5</c:v>
                </c:pt>
                <c:pt idx="777">
                  <c:v>-7.54153513031419E-5</c:v>
                </c:pt>
                <c:pt idx="778">
                  <c:v>-7.5743257539693506E-5</c:v>
                </c:pt>
                <c:pt idx="779">
                  <c:v>-7.6067142374666298E-5</c:v>
                </c:pt>
                <c:pt idx="780">
                  <c:v>-7.6386787311350402E-5</c:v>
                </c:pt>
                <c:pt idx="781">
                  <c:v>-7.6701984855349206E-5</c:v>
                </c:pt>
                <c:pt idx="782">
                  <c:v>-7.7012506725223793E-5</c:v>
                </c:pt>
                <c:pt idx="783">
                  <c:v>-7.7318177075873896E-5</c:v>
                </c:pt>
                <c:pt idx="784">
                  <c:v>-7.7618842142183897E-5</c:v>
                </c:pt>
                <c:pt idx="785">
                  <c:v>-7.7914363246560394E-5</c:v>
                </c:pt>
                <c:pt idx="786">
                  <c:v>-7.8204546970395895E-5</c:v>
                </c:pt>
                <c:pt idx="787">
                  <c:v>-7.8489235740764705E-5</c:v>
                </c:pt>
                <c:pt idx="788">
                  <c:v>-7.8768295023481097E-5</c:v>
                </c:pt>
                <c:pt idx="789">
                  <c:v>-7.9041613441224796E-5</c:v>
                </c:pt>
                <c:pt idx="790">
                  <c:v>-7.9309100173614598E-5</c:v>
                </c:pt>
                <c:pt idx="791">
                  <c:v>-7.9570646160328096E-5</c:v>
                </c:pt>
                <c:pt idx="792">
                  <c:v>-7.9826173542083106E-5</c:v>
                </c:pt>
                <c:pt idx="793">
                  <c:v>-8.0075580207712599E-5</c:v>
                </c:pt>
                <c:pt idx="794">
                  <c:v>-8.0318788087440493E-5</c:v>
                </c:pt>
                <c:pt idx="795">
                  <c:v>-8.0555716982495094E-5</c:v>
                </c:pt>
                <c:pt idx="796">
                  <c:v>-8.0786297390886096E-5</c:v>
                </c:pt>
                <c:pt idx="797">
                  <c:v>-8.1010449234931602E-5</c:v>
                </c:pt>
                <c:pt idx="798">
                  <c:v>-8.1228130584081894E-5</c:v>
                </c:pt>
                <c:pt idx="799">
                  <c:v>-8.1439275715788705E-5</c:v>
                </c:pt>
                <c:pt idx="800">
                  <c:v>-8.1643876330058396E-5</c:v>
                </c:pt>
                <c:pt idx="801">
                  <c:v>-8.18419290394284E-5</c:v>
                </c:pt>
                <c:pt idx="802">
                  <c:v>-8.2033464673188699E-5</c:v>
                </c:pt>
                <c:pt idx="803">
                  <c:v>-8.2218495916823494E-5</c:v>
                </c:pt>
                <c:pt idx="804">
                  <c:v>-8.2397047810908597E-5</c:v>
                </c:pt>
                <c:pt idx="805">
                  <c:v>-8.2569168665234206E-5</c:v>
                </c:pt>
                <c:pt idx="806">
                  <c:v>-8.2734911487897906E-5</c:v>
                </c:pt>
                <c:pt idx="807">
                  <c:v>-8.2894355033465798E-5</c:v>
                </c:pt>
                <c:pt idx="808">
                  <c:v>-8.3047590406675202E-5</c:v>
                </c:pt>
                <c:pt idx="809">
                  <c:v>-8.3194743992762E-5</c:v>
                </c:pt>
                <c:pt idx="810">
                  <c:v>-8.3335891729566599E-5</c:v>
                </c:pt>
                <c:pt idx="811">
                  <c:v>-8.3471164589243399E-5</c:v>
                </c:pt>
                <c:pt idx="812">
                  <c:v>-8.3600699370328196E-5</c:v>
                </c:pt>
                <c:pt idx="813">
                  <c:v>-8.3724665739205896E-5</c:v>
                </c:pt>
                <c:pt idx="814">
                  <c:v>-8.3843285833144402E-5</c:v>
                </c:pt>
                <c:pt idx="815">
                  <c:v>-8.3956766010639597E-5</c:v>
                </c:pt>
                <c:pt idx="816">
                  <c:v>-8.4065374899675705E-5</c:v>
                </c:pt>
                <c:pt idx="817">
                  <c:v>-8.4169397736844694E-5</c:v>
                </c:pt>
                <c:pt idx="818">
                  <c:v>-8.4269164403411595E-5</c:v>
                </c:pt>
                <c:pt idx="819">
                  <c:v>-8.4365008809901697E-5</c:v>
                </c:pt>
                <c:pt idx="820">
                  <c:v>-8.4457286612555502E-5</c:v>
                </c:pt>
                <c:pt idx="821">
                  <c:v>-8.4546351316738301E-5</c:v>
                </c:pt>
                <c:pt idx="822">
                  <c:v>-8.4632535909289505E-5</c:v>
                </c:pt>
                <c:pt idx="823">
                  <c:v>-8.4716109257520003E-5</c:v>
                </c:pt>
                <c:pt idx="824">
                  <c:v>-8.4797375907334606E-5</c:v>
                </c:pt>
                <c:pt idx="825">
                  <c:v>-8.4876541578597905E-5</c:v>
                </c:pt>
                <c:pt idx="826">
                  <c:v>-8.49537550435509E-5</c:v>
                </c:pt>
                <c:pt idx="827">
                  <c:v>-8.5029146827992393E-5</c:v>
                </c:pt>
                <c:pt idx="828">
                  <c:v>-8.5102816195329299E-5</c:v>
                </c:pt>
                <c:pt idx="829">
                  <c:v>-8.5174842962615504E-5</c:v>
                </c:pt>
                <c:pt idx="830">
                  <c:v>-8.5245293614308798E-5</c:v>
                </c:pt>
                <c:pt idx="831">
                  <c:v>-8.5314250091001094E-5</c:v>
                </c:pt>
                <c:pt idx="832">
                  <c:v>-8.5381742424952694E-5</c:v>
                </c:pt>
                <c:pt idx="833">
                  <c:v>-8.5447921617054506E-5</c:v>
                </c:pt>
                <c:pt idx="834">
                  <c:v>-8.5512890776317201E-5</c:v>
                </c:pt>
                <c:pt idx="835">
                  <c:v>-8.5576837330661996E-5</c:v>
                </c:pt>
                <c:pt idx="836">
                  <c:v>-8.5640046974517497E-5</c:v>
                </c:pt>
                <c:pt idx="837">
                  <c:v>-8.5702758530932605E-5</c:v>
                </c:pt>
                <c:pt idx="838">
                  <c:v>-8.5765353100806599E-5</c:v>
                </c:pt>
                <c:pt idx="839">
                  <c:v>-8.5828202606314706E-5</c:v>
                </c:pt>
                <c:pt idx="840">
                  <c:v>-8.5891795049770195E-5</c:v>
                </c:pt>
                <c:pt idx="841">
                  <c:v>-8.5956598140810606E-5</c:v>
                </c:pt>
                <c:pt idx="842">
                  <c:v>-8.6023150040759195E-5</c:v>
                </c:pt>
                <c:pt idx="843">
                  <c:v>-8.6091988775620395E-5</c:v>
                </c:pt>
                <c:pt idx="844">
                  <c:v>-8.6163705614510704E-5</c:v>
                </c:pt>
                <c:pt idx="845">
                  <c:v>-8.6238874348376493E-5</c:v>
                </c:pt>
                <c:pt idx="846">
                  <c:v>-8.6318029269780402E-5</c:v>
                </c:pt>
                <c:pt idx="847">
                  <c:v>-8.6401683141236005E-5</c:v>
                </c:pt>
                <c:pt idx="848">
                  <c:v>-8.6490237349272405E-5</c:v>
                </c:pt>
                <c:pt idx="849">
                  <c:v>-8.6584038709042302E-5</c:v>
                </c:pt>
                <c:pt idx="850">
                  <c:v>-8.66833473254743E-5</c:v>
                </c:pt>
                <c:pt idx="851">
                  <c:v>-8.6788304026772694E-5</c:v>
                </c:pt>
                <c:pt idx="852">
                  <c:v>-8.6898968386545805E-5</c:v>
                </c:pt>
                <c:pt idx="853">
                  <c:v>-8.7015277737076006E-5</c:v>
                </c:pt>
                <c:pt idx="854">
                  <c:v>-8.7137118921935494E-5</c:v>
                </c:pt>
                <c:pt idx="855">
                  <c:v>-8.72643533324443E-5</c:v>
                </c:pt>
                <c:pt idx="856">
                  <c:v>-8.7396803298818795E-5</c:v>
                </c:pt>
                <c:pt idx="857">
                  <c:v>-8.7534297047965197E-5</c:v>
                </c:pt>
                <c:pt idx="858">
                  <c:v>-8.7676660800713294E-5</c:v>
                </c:pt>
                <c:pt idx="859">
                  <c:v>-8.7823745288858707E-5</c:v>
                </c:pt>
                <c:pt idx="860">
                  <c:v>-8.7975435082083097E-5</c:v>
                </c:pt>
                <c:pt idx="861">
                  <c:v>-8.8131681457004406E-5</c:v>
                </c:pt>
                <c:pt idx="862">
                  <c:v>-8.8292496904529298E-5</c:v>
                </c:pt>
                <c:pt idx="863">
                  <c:v>-8.8457984464247098E-5</c:v>
                </c:pt>
                <c:pt idx="864">
                  <c:v>-8.8628377184985494E-5</c:v>
                </c:pt>
                <c:pt idx="865">
                  <c:v>-8.8804020698046195E-5</c:v>
                </c:pt>
                <c:pt idx="866">
                  <c:v>-8.8985437753315899E-5</c:v>
                </c:pt>
                <c:pt idx="867">
                  <c:v>-8.9173331643922497E-5</c:v>
                </c:pt>
                <c:pt idx="868">
                  <c:v>-8.93685731758076E-5</c:v>
                </c:pt>
                <c:pt idx="869">
                  <c:v>-8.95721914587422E-5</c:v>
                </c:pt>
                <c:pt idx="870">
                  <c:v>-8.9785351978164397E-5</c:v>
                </c:pt>
                <c:pt idx="871">
                  <c:v>-9.0009260212268994E-5</c:v>
                </c:pt>
                <c:pt idx="872">
                  <c:v>-9.0245165851681402E-5</c:v>
                </c:pt>
                <c:pt idx="873">
                  <c:v>-9.0494192835542E-5</c:v>
                </c:pt>
                <c:pt idx="874">
                  <c:v>-9.0757268122812701E-5</c:v>
                </c:pt>
                <c:pt idx="875">
                  <c:v>-9.1035049606429301E-5</c:v>
                </c:pt>
                <c:pt idx="876">
                  <c:v>-9.1327805984877202E-5</c:v>
                </c:pt>
                <c:pt idx="877">
                  <c:v>-9.1635353405285504E-5</c:v>
                </c:pt>
                <c:pt idx="878">
                  <c:v>-9.1956978127176204E-5</c:v>
                </c:pt>
                <c:pt idx="879">
                  <c:v>-9.2291345589048401E-5</c:v>
                </c:pt>
                <c:pt idx="880">
                  <c:v>-9.2636520002627206E-5</c:v>
                </c:pt>
                <c:pt idx="881">
                  <c:v>-9.2989868230877601E-5</c:v>
                </c:pt>
                <c:pt idx="882">
                  <c:v>-9.3348106592124004E-5</c:v>
                </c:pt>
                <c:pt idx="883">
                  <c:v>-9.3707243940259407E-5</c:v>
                </c:pt>
                <c:pt idx="884">
                  <c:v>-9.4062652408729303E-5</c:v>
                </c:pt>
                <c:pt idx="885">
                  <c:v>-9.4409065213658404E-5</c:v>
                </c:pt>
                <c:pt idx="886">
                  <c:v>-9.4740694897322401E-5</c:v>
                </c:pt>
                <c:pt idx="887">
                  <c:v>-9.5051228091232203E-5</c:v>
                </c:pt>
                <c:pt idx="888">
                  <c:v>-9.5334112097905101E-5</c:v>
                </c:pt>
                <c:pt idx="889">
                  <c:v>-9.5582715230013799E-5</c:v>
                </c:pt>
                <c:pt idx="890">
                  <c:v>-9.5790678294783096E-5</c:v>
                </c:pt>
                <c:pt idx="891">
                  <c:v>-9.5952168951212496E-5</c:v>
                </c:pt>
                <c:pt idx="892">
                  <c:v>-9.6062232472130104E-5</c:v>
                </c:pt>
                <c:pt idx="893">
                  <c:v>-9.6117086153745503E-5</c:v>
                </c:pt>
                <c:pt idx="894">
                  <c:v>-9.6114351583678303E-5</c:v>
                </c:pt>
                <c:pt idx="895">
                  <c:v>-9.6053146458939198E-5</c:v>
                </c:pt>
                <c:pt idx="896">
                  <c:v>-9.5934224844636406E-5</c:v>
                </c:pt>
                <c:pt idx="897">
                  <c:v>-9.5759680103759106E-5</c:v>
                </c:pt>
                <c:pt idx="898">
                  <c:v>-9.5532978941965894E-5</c:v>
                </c:pt>
                <c:pt idx="899">
                  <c:v>-9.5258633738307995E-5</c:v>
                </c:pt>
                <c:pt idx="900">
                  <c:v>-9.4941964110878193E-5</c:v>
                </c:pt>
                <c:pt idx="901">
                  <c:v>-9.4588930471680306E-5</c:v>
                </c:pt>
                <c:pt idx="902">
                  <c:v>-9.4205997390670295E-5</c:v>
                </c:pt>
                <c:pt idx="903">
                  <c:v>-9.3800055781659405E-5</c:v>
                </c:pt>
                <c:pt idx="904">
                  <c:v>-9.3378555967611304E-5</c:v>
                </c:pt>
                <c:pt idx="905">
                  <c:v>-9.2949626934035198E-5</c:v>
                </c:pt>
                <c:pt idx="906">
                  <c:v>-9.2522210476797306E-5</c:v>
                </c:pt>
                <c:pt idx="907">
                  <c:v>-9.2106276998492803E-5</c:v>
                </c:pt>
                <c:pt idx="908">
                  <c:v>-9.1712887681776804E-5</c:v>
                </c:pt>
                <c:pt idx="909">
                  <c:v>-9.1353934223665907E-5</c:v>
                </c:pt>
                <c:pt idx="910">
                  <c:v>-9.1041900887480498E-5</c:v>
                </c:pt>
                <c:pt idx="911">
                  <c:v>-9.0789363256792499E-5</c:v>
                </c:pt>
                <c:pt idx="912">
                  <c:v>-9.0608575188182806E-5</c:v>
                </c:pt>
                <c:pt idx="913">
                  <c:v>-9.0510866070721798E-5</c:v>
                </c:pt>
                <c:pt idx="914">
                  <c:v>-9.05054231396136E-5</c:v>
                </c:pt>
                <c:pt idx="915">
                  <c:v>-9.0598089169893693E-5</c:v>
                </c:pt>
                <c:pt idx="916">
                  <c:v>-9.0790059307723503E-5</c:v>
                </c:pt>
                <c:pt idx="917">
                  <c:v>-9.1076671900286799E-5</c:v>
                </c:pt>
                <c:pt idx="918">
                  <c:v>-9.1446961289351903E-5</c:v>
                </c:pt>
                <c:pt idx="919">
                  <c:v>-9.1884301983945001E-5</c:v>
                </c:pt>
                <c:pt idx="920">
                  <c:v>-9.2367275914166899E-5</c:v>
                </c:pt>
                <c:pt idx="921">
                  <c:v>-9.2871274282566304E-5</c:v>
                </c:pt>
                <c:pt idx="922">
                  <c:v>-9.3369256177279903E-5</c:v>
                </c:pt>
                <c:pt idx="923">
                  <c:v>-9.3834095329428402E-5</c:v>
                </c:pt>
                <c:pt idx="924">
                  <c:v>-9.4244772357149199E-5</c:v>
                </c:pt>
                <c:pt idx="925">
                  <c:v>-9.4586225783389007E-5</c:v>
                </c:pt>
                <c:pt idx="926">
                  <c:v>-9.4851232538227799E-5</c:v>
                </c:pt>
                <c:pt idx="927">
                  <c:v>-9.5041933286542897E-5</c:v>
                </c:pt>
                <c:pt idx="928">
                  <c:v>-9.5168855116921195E-5</c:v>
                </c:pt>
                <c:pt idx="929">
                  <c:v>-9.5255894661698399E-5</c:v>
                </c:pt>
                <c:pt idx="930">
                  <c:v>-9.5322083636420699E-5</c:v>
                </c:pt>
                <c:pt idx="931">
                  <c:v>-9.5343748319091004E-5</c:v>
                </c:pt>
                <c:pt idx="932">
                  <c:v>-9.5423265676155403E-5</c:v>
                </c:pt>
                <c:pt idx="933">
                  <c:v>-9.5576546676433201E-5</c:v>
                </c:pt>
                <c:pt idx="934">
                  <c:v>-9.5779688517524304E-5</c:v>
                </c:pt>
                <c:pt idx="935">
                  <c:v>-9.6019593335013896E-5</c:v>
                </c:pt>
                <c:pt idx="936">
                  <c:v>-9.6289427326441294E-5</c:v>
                </c:pt>
                <c:pt idx="937">
                  <c:v>-9.6584604139699593E-5</c:v>
                </c:pt>
                <c:pt idx="938">
                  <c:v>-9.6901511592417693E-5</c:v>
                </c:pt>
                <c:pt idx="939">
                  <c:v>-9.7237087619572003E-5</c:v>
                </c:pt>
                <c:pt idx="940">
                  <c:v>-9.7588571340879394E-5</c:v>
                </c:pt>
                <c:pt idx="941">
                  <c:v>-9.7953452955307799E-5</c:v>
                </c:pt>
                <c:pt idx="942">
                  <c:v>-9.8329403424161495E-5</c:v>
                </c:pt>
                <c:pt idx="943">
                  <c:v>-9.8714217738404906E-5</c:v>
                </c:pt>
                <c:pt idx="944">
                  <c:v>-9.9105825833145894E-5</c:v>
                </c:pt>
                <c:pt idx="945">
                  <c:v>-9.9502268022423805E-5</c:v>
                </c:pt>
                <c:pt idx="946">
                  <c:v>-9.9901679700945299E-5</c:v>
                </c:pt>
                <c:pt idx="947" formatCode="General">
                  <c:v>-1.00302319233419E-4</c:v>
                </c:pt>
                <c:pt idx="948" formatCode="General">
                  <c:v>-1.00702470228151E-4</c:v>
                </c:pt>
                <c:pt idx="949" formatCode="General">
                  <c:v>-1.01100550687524E-4</c:v>
                </c:pt>
                <c:pt idx="950" formatCode="General">
                  <c:v>-1.0149507146566299E-4</c:v>
                </c:pt>
                <c:pt idx="951" formatCode="General">
                  <c:v>-1.01884649602827E-4</c:v>
                </c:pt>
                <c:pt idx="952" formatCode="General">
                  <c:v>-1.02267949946996E-4</c:v>
                </c:pt>
                <c:pt idx="953" formatCode="General">
                  <c:v>-1.0264370743094201E-4</c:v>
                </c:pt>
                <c:pt idx="954" formatCode="General">
                  <c:v>-1.03010749269971E-4</c:v>
                </c:pt>
                <c:pt idx="955" formatCode="General">
                  <c:v>-1.03368050808311E-4</c:v>
                </c:pt>
                <c:pt idx="956" formatCode="General">
                  <c:v>-1.03714604733171E-4</c:v>
                </c:pt>
                <c:pt idx="957" formatCode="General">
                  <c:v>-1.04049474865787E-4</c:v>
                </c:pt>
                <c:pt idx="958" formatCode="General">
                  <c:v>-1.04371788513964E-4</c:v>
                </c:pt>
                <c:pt idx="959" formatCode="General">
                  <c:v>-1.04680812271504E-4</c:v>
                </c:pt>
                <c:pt idx="960" formatCode="General">
                  <c:v>-1.0497584317385701E-4</c:v>
                </c:pt>
                <c:pt idx="961" formatCode="General">
                  <c:v>-1.05256262528822E-4</c:v>
                </c:pt>
                <c:pt idx="962" formatCode="General">
                  <c:v>-1.05521501076474E-4</c:v>
                </c:pt>
                <c:pt idx="963" formatCode="General">
                  <c:v>-1.05771053698942E-4</c:v>
                </c:pt>
                <c:pt idx="964" formatCode="General">
                  <c:v>-1.06004470640434E-4</c:v>
                </c:pt>
                <c:pt idx="965" formatCode="General">
                  <c:v>-1.0622138387778701E-4</c:v>
                </c:pt>
                <c:pt idx="966" formatCode="General">
                  <c:v>-1.06421403567971E-4</c:v>
                </c:pt>
                <c:pt idx="967" formatCode="General">
                  <c:v>-1.06604262645814E-4</c:v>
                </c:pt>
                <c:pt idx="968" formatCode="General">
                  <c:v>-1.06769739082602E-4</c:v>
                </c:pt>
                <c:pt idx="969" formatCode="General">
                  <c:v>-1.0691764234464399E-4</c:v>
                </c:pt>
                <c:pt idx="970" formatCode="General">
                  <c:v>-1.0704785654976201E-4</c:v>
                </c:pt>
                <c:pt idx="971" formatCode="General">
                  <c:v>-1.07160274866767E-4</c:v>
                </c:pt>
                <c:pt idx="972" formatCode="General">
                  <c:v>-1.07254813454638E-4</c:v>
                </c:pt>
                <c:pt idx="973" formatCode="General">
                  <c:v>-1.0733147717399E-4</c:v>
                </c:pt>
                <c:pt idx="974" formatCode="General">
                  <c:v>-1.07390256278244E-4</c:v>
                </c:pt>
                <c:pt idx="975" formatCode="General">
                  <c:v>-1.07431202764115E-4</c:v>
                </c:pt>
                <c:pt idx="976" formatCode="General">
                  <c:v>-1.07454417320187E-4</c:v>
                </c:pt>
                <c:pt idx="977" formatCode="General">
                  <c:v>-1.07460036724128E-4</c:v>
                </c:pt>
                <c:pt idx="978" formatCode="General">
                  <c:v>-1.07448219500978E-4</c:v>
                </c:pt>
                <c:pt idx="979" formatCode="General">
                  <c:v>-1.0741916022888501E-4</c:v>
                </c:pt>
                <c:pt idx="980" formatCode="General">
                  <c:v>-1.07373075161163E-4</c:v>
                </c:pt>
                <c:pt idx="981" formatCode="General">
                  <c:v>-1.0731026053294E-4</c:v>
                </c:pt>
                <c:pt idx="982" formatCode="General">
                  <c:v>-1.0723101869702301E-4</c:v>
                </c:pt>
                <c:pt idx="983" formatCode="General">
                  <c:v>-1.07135685722038E-4</c:v>
                </c:pt>
                <c:pt idx="984" formatCode="General">
                  <c:v>-1.0702463671928701E-4</c:v>
                </c:pt>
                <c:pt idx="985" formatCode="General">
                  <c:v>-1.0689827974955699E-4</c:v>
                </c:pt>
                <c:pt idx="986" formatCode="General">
                  <c:v>-1.0675702570116E-4</c:v>
                </c:pt>
                <c:pt idx="987" formatCode="General">
                  <c:v>-1.06601336794811E-4</c:v>
                </c:pt>
                <c:pt idx="988" formatCode="General">
                  <c:v>-1.0643167920843199E-4</c:v>
                </c:pt>
                <c:pt idx="989" formatCode="General">
                  <c:v>-1.06248567991595E-4</c:v>
                </c:pt>
                <c:pt idx="990" formatCode="General">
                  <c:v>-1.06052526974871E-4</c:v>
                </c:pt>
                <c:pt idx="991" formatCode="General">
                  <c:v>-1.05844082472414E-4</c:v>
                </c:pt>
                <c:pt idx="992" formatCode="General">
                  <c:v>-1.0562376274492699E-4</c:v>
                </c:pt>
                <c:pt idx="993" formatCode="General">
                  <c:v>-1.0539215651908699E-4</c:v>
                </c:pt>
                <c:pt idx="994" formatCode="General">
                  <c:v>-1.05149839554326E-4</c:v>
                </c:pt>
                <c:pt idx="995" formatCode="General">
                  <c:v>-1.04897375436232E-4</c:v>
                </c:pt>
                <c:pt idx="996" formatCode="General">
                  <c:v>-1.0463535193983799E-4</c:v>
                </c:pt>
                <c:pt idx="997" formatCode="General">
                  <c:v>-1.04364337346613E-4</c:v>
                </c:pt>
                <c:pt idx="998" formatCode="General">
                  <c:v>-1.04084903251976E-4</c:v>
                </c:pt>
                <c:pt idx="999" formatCode="General">
                  <c:v>-1.03797607340206E-4</c:v>
                </c:pt>
                <c:pt idx="1000" formatCode="General">
                  <c:v>-1.0350297612216E-4</c:v>
                </c:pt>
                <c:pt idx="1001" formatCode="General">
                  <c:v>-1.03201554557059E-4</c:v>
                </c:pt>
                <c:pt idx="1002" formatCode="General">
                  <c:v>-1.02893844798612E-4</c:v>
                </c:pt>
                <c:pt idx="1003" formatCode="General">
                  <c:v>-1.0258031712301E-4</c:v>
                </c:pt>
                <c:pt idx="1004" formatCode="General">
                  <c:v>-1.0226142239267399E-4</c:v>
                </c:pt>
                <c:pt idx="1005" formatCode="General">
                  <c:v>-1.01937540245471E-4</c:v>
                </c:pt>
                <c:pt idx="1006" formatCode="General">
                  <c:v>-1.0160911672233701E-4</c:v>
                </c:pt>
                <c:pt idx="1007" formatCode="General">
                  <c:v>-1.01276505128155E-4</c:v>
                </c:pt>
                <c:pt idx="1008" formatCode="General">
                  <c:v>-1.00940073588436E-4</c:v>
                </c:pt>
                <c:pt idx="1009" formatCode="General">
                  <c:v>-1.00600166879469E-4</c:v>
                </c:pt>
                <c:pt idx="1010" formatCode="General">
                  <c:v>-1.00257170143951E-4</c:v>
                </c:pt>
                <c:pt idx="1011">
                  <c:v>-9.9911397011851995E-5</c:v>
                </c:pt>
                <c:pt idx="1012">
                  <c:v>-9.9563155159654204E-5</c:v>
                </c:pt>
                <c:pt idx="1013">
                  <c:v>-9.9212745969526599E-5</c:v>
                </c:pt>
                <c:pt idx="1014">
                  <c:v>-9.8860456064332701E-5</c:v>
                </c:pt>
                <c:pt idx="1015">
                  <c:v>-9.8506617541650095E-5</c:v>
                </c:pt>
                <c:pt idx="1016">
                  <c:v>-9.8151570535024704E-5</c:v>
                </c:pt>
                <c:pt idx="1017">
                  <c:v>-9.7795670375425196E-5</c:v>
                </c:pt>
                <c:pt idx="1018">
                  <c:v>-9.74393173434335E-5</c:v>
                </c:pt>
                <c:pt idx="1019">
                  <c:v>-9.7082926586884006E-5</c:v>
                </c:pt>
                <c:pt idx="1020">
                  <c:v>-9.6726960743955199E-5</c:v>
                </c:pt>
                <c:pt idx="1021">
                  <c:v>-9.6371918787162199E-5</c:v>
                </c:pt>
                <c:pt idx="1022">
                  <c:v>-9.6018351688339801E-5</c:v>
                </c:pt>
                <c:pt idx="1023">
                  <c:v>-9.5666869210953595E-5</c:v>
                </c:pt>
                <c:pt idx="1024">
                  <c:v>-9.5318127270128096E-5</c:v>
                </c:pt>
                <c:pt idx="1025">
                  <c:v>-9.4972825759403901E-5</c:v>
                </c:pt>
                <c:pt idx="1026">
                  <c:v>-9.4631685695447494E-5</c:v>
                </c:pt>
                <c:pt idx="1027">
                  <c:v>-9.4295452264649794E-5</c:v>
                </c:pt>
                <c:pt idx="1028">
                  <c:v>-9.39648740348278E-5</c:v>
                </c:pt>
                <c:pt idx="1029">
                  <c:v>-9.3640650395710099E-5</c:v>
                </c:pt>
                <c:pt idx="1030">
                  <c:v>-9.3323506843058694E-5</c:v>
                </c:pt>
                <c:pt idx="1031">
                  <c:v>-9.3014107226273E-5</c:v>
                </c:pt>
                <c:pt idx="1032">
                  <c:v>-9.2713008524254902E-5</c:v>
                </c:pt>
                <c:pt idx="1033">
                  <c:v>-9.2420669379231907E-5</c:v>
                </c:pt>
                <c:pt idx="1034">
                  <c:v>-9.2137426174970696E-5</c:v>
                </c:pt>
                <c:pt idx="1035">
                  <c:v>-9.1863516834015104E-5</c:v>
                </c:pt>
                <c:pt idx="1036">
                  <c:v>-9.1598997183117803E-5</c:v>
                </c:pt>
                <c:pt idx="1037">
                  <c:v>-9.1343779545999403E-5</c:v>
                </c:pt>
                <c:pt idx="1038">
                  <c:v>-9.1097611232931306E-5</c:v>
                </c:pt>
                <c:pt idx="1039">
                  <c:v>-9.0860135783972195E-5</c:v>
                </c:pt>
                <c:pt idx="1040">
                  <c:v>-9.0630859496007099E-5</c:v>
                </c:pt>
                <c:pt idx="1041">
                  <c:v>-9.0409227543460698E-5</c:v>
                </c:pt>
                <c:pt idx="1042">
                  <c:v>-9.0194585204268302E-5</c:v>
                </c:pt>
                <c:pt idx="1043">
                  <c:v>-8.9986279751096707E-5</c:v>
                </c:pt>
                <c:pt idx="1044">
                  <c:v>-8.9783599529252094E-5</c:v>
                </c:pt>
                <c:pt idx="1045">
                  <c:v>-8.9585904851359805E-5</c:v>
                </c:pt>
                <c:pt idx="1046">
                  <c:v>-8.9392625590035396E-5</c:v>
                </c:pt>
                <c:pt idx="1047">
                  <c:v>-8.92032898254861E-5</c:v>
                </c:pt>
                <c:pt idx="1048">
                  <c:v>-8.9017485760776701E-5</c:v>
                </c:pt>
                <c:pt idx="1049">
                  <c:v>-8.8835012902396205E-5</c:v>
                </c:pt>
                <c:pt idx="1050">
                  <c:v>-8.8655842739223997E-5</c:v>
                </c:pt>
                <c:pt idx="1051">
                  <c:v>-8.8480166804887902E-5</c:v>
                </c:pt>
                <c:pt idx="1052">
                  <c:v>-8.8308314287899602E-5</c:v>
                </c:pt>
                <c:pt idx="1053">
                  <c:v>-8.8140775131202896E-5</c:v>
                </c:pt>
                <c:pt idx="1054">
                  <c:v>-8.7978259248617803E-5</c:v>
                </c:pt>
                <c:pt idx="1055">
                  <c:v>-8.78216865209485E-5</c:v>
                </c:pt>
                <c:pt idx="1056">
                  <c:v>-8.7672044392870493E-5</c:v>
                </c:pt>
                <c:pt idx="1057">
                  <c:v>-8.7530512683531801E-5</c:v>
                </c:pt>
                <c:pt idx="1058">
                  <c:v>-8.7398335395538402E-5</c:v>
                </c:pt>
                <c:pt idx="1059">
                  <c:v>-8.7276848752196098E-5</c:v>
                </c:pt>
                <c:pt idx="1060">
                  <c:v>-8.7167411672994102E-5</c:v>
                </c:pt>
                <c:pt idx="1061">
                  <c:v>-8.7071389693893007E-5</c:v>
                </c:pt>
                <c:pt idx="1062">
                  <c:v>-8.6990171346404695E-5</c:v>
                </c:pt>
                <c:pt idx="1063">
                  <c:v>-8.6925073453698296E-5</c:v>
                </c:pt>
                <c:pt idx="1064">
                  <c:v>-8.6877272252567796E-5</c:v>
                </c:pt>
                <c:pt idx="1065">
                  <c:v>-8.6847887915663199E-5</c:v>
                </c:pt>
                <c:pt idx="1066">
                  <c:v>-8.6837919075733198E-5</c:v>
                </c:pt>
                <c:pt idx="1067">
                  <c:v>-8.6848218961977706E-5</c:v>
                </c:pt>
                <c:pt idx="1068">
                  <c:v>-8.6879478709368294E-5</c:v>
                </c:pt>
                <c:pt idx="1069">
                  <c:v>-8.6932228331940297E-5</c:v>
                </c:pt>
                <c:pt idx="1070">
                  <c:v>-8.7006834712555206E-5</c:v>
                </c:pt>
                <c:pt idx="1071">
                  <c:v>-8.7103506903756596E-5</c:v>
                </c:pt>
                <c:pt idx="1072">
                  <c:v>-8.7222234965969397E-5</c:v>
                </c:pt>
                <c:pt idx="1073">
                  <c:v>-8.7362855433717698E-5</c:v>
                </c:pt>
                <c:pt idx="1074">
                  <c:v>-8.7525032652545503E-5</c:v>
                </c:pt>
                <c:pt idx="1075">
                  <c:v>-8.7708306191538698E-5</c:v>
                </c:pt>
                <c:pt idx="1076">
                  <c:v>-8.7912055367088106E-5</c:v>
                </c:pt>
                <c:pt idx="1077">
                  <c:v>-8.8135543057075907E-5</c:v>
                </c:pt>
                <c:pt idx="1078">
                  <c:v>-8.8377930855319798E-5</c:v>
                </c:pt>
                <c:pt idx="1079">
                  <c:v>-8.8638272886844795E-5</c:v>
                </c:pt>
                <c:pt idx="1080">
                  <c:v>-8.8915534309690105E-5</c:v>
                </c:pt>
                <c:pt idx="1081">
                  <c:v>-8.9208610527195101E-5</c:v>
                </c:pt>
                <c:pt idx="1082">
                  <c:v>-8.9516375298035001E-5</c:v>
                </c:pt>
                <c:pt idx="1083">
                  <c:v>-8.9837676596931504E-5</c:v>
                </c:pt>
                <c:pt idx="1084">
                  <c:v>-9.0171290106929095E-5</c:v>
                </c:pt>
                <c:pt idx="1085">
                  <c:v>-9.0516006351438295E-5</c:v>
                </c:pt>
                <c:pt idx="1086">
                  <c:v>-9.0870629719933996E-5</c:v>
                </c:pt>
                <c:pt idx="1087">
                  <c:v>-9.1233965261789605E-5</c:v>
                </c:pt>
                <c:pt idx="1088">
                  <c:v>-9.1604845009073495E-5</c:v>
                </c:pt>
                <c:pt idx="1089">
                  <c:v>-9.1982131044594705E-5</c:v>
                </c:pt>
                <c:pt idx="1090">
                  <c:v>-9.23647184130631E-5</c:v>
                </c:pt>
                <c:pt idx="1091">
                  <c:v>-9.2751566782184601E-5</c:v>
                </c:pt>
                <c:pt idx="1092">
                  <c:v>-9.3141666054097599E-5</c:v>
                </c:pt>
                <c:pt idx="1093">
                  <c:v>-9.35340504294055E-5</c:v>
                </c:pt>
                <c:pt idx="1094">
                  <c:v>-9.39277595847573E-5</c:v>
                </c:pt>
                <c:pt idx="1095">
                  <c:v>-9.4321964401388304E-5</c:v>
                </c:pt>
                <c:pt idx="1096">
                  <c:v>-9.4715920220162606E-5</c:v>
                </c:pt>
                <c:pt idx="1097">
                  <c:v>-9.5108892440365705E-5</c:v>
                </c:pt>
                <c:pt idx="1098">
                  <c:v>-9.5500233165100404E-5</c:v>
                </c:pt>
                <c:pt idx="1099">
                  <c:v>-9.5889352584800104E-5</c:v>
                </c:pt>
                <c:pt idx="1100">
                  <c:v>-9.6275735331166802E-5</c:v>
                </c:pt>
                <c:pt idx="1101">
                  <c:v>-9.6658934822652293E-5</c:v>
                </c:pt>
                <c:pt idx="1102">
                  <c:v>-9.7038531526598602E-5</c:v>
                </c:pt>
                <c:pt idx="1103">
                  <c:v>-9.7414199180769899E-5</c:v>
                </c:pt>
                <c:pt idx="1104">
                  <c:v>-9.7785663732120805E-5</c:v>
                </c:pt>
                <c:pt idx="1105">
                  <c:v>-9.8152691949400004E-5</c:v>
                </c:pt>
                <c:pt idx="1106">
                  <c:v>-9.8515121538008107E-5</c:v>
                </c:pt>
                <c:pt idx="1107">
                  <c:v>-9.8872859641840999E-5</c:v>
                </c:pt>
                <c:pt idx="1108">
                  <c:v>-9.9225872458792304E-5</c:v>
                </c:pt>
                <c:pt idx="1109">
                  <c:v>-9.9574152332875093E-5</c:v>
                </c:pt>
                <c:pt idx="1110">
                  <c:v>-9.9917778924196098E-5</c:v>
                </c:pt>
                <c:pt idx="1111" formatCode="General">
                  <c:v>-1.00256851051181E-4</c:v>
                </c:pt>
                <c:pt idx="1112" formatCode="General">
                  <c:v>-1.00591576135147E-4</c:v>
                </c:pt>
                <c:pt idx="1113" formatCode="General">
                  <c:v>-1.00922146959009E-4</c:v>
                </c:pt>
                <c:pt idx="1114" formatCode="General">
                  <c:v>-1.01248813995118E-4</c:v>
                </c:pt>
                <c:pt idx="1115" formatCode="General">
                  <c:v>-1.01571899679733E-4</c:v>
                </c:pt>
                <c:pt idx="1116" formatCode="General">
                  <c:v>-1.0189175444220199E-4</c:v>
                </c:pt>
                <c:pt idx="1117" formatCode="General">
                  <c:v>-1.02208721196134E-4</c:v>
                </c:pt>
                <c:pt idx="1118" formatCode="General">
                  <c:v>-1.02523212298065E-4</c:v>
                </c:pt>
                <c:pt idx="1119" formatCode="General">
                  <c:v>-1.02835673681702E-4</c:v>
                </c:pt>
                <c:pt idx="1120" formatCode="General">
                  <c:v>-1.03146568317462E-4</c:v>
                </c:pt>
                <c:pt idx="1121" formatCode="General">
                  <c:v>-1.0345638812202E-4</c:v>
                </c:pt>
                <c:pt idx="1122" formatCode="General">
                  <c:v>-1.03765645889173E-4</c:v>
                </c:pt>
                <c:pt idx="1123" formatCode="General">
                  <c:v>-1.04074861970846E-4</c:v>
                </c:pt>
                <c:pt idx="1124" formatCode="General">
                  <c:v>-1.04384576145796E-4</c:v>
                </c:pt>
                <c:pt idx="1125" formatCode="General">
                  <c:v>-1.04695303457602E-4</c:v>
                </c:pt>
                <c:pt idx="1126" formatCode="General">
                  <c:v>-1.05007588503972E-4</c:v>
                </c:pt>
                <c:pt idx="1127" formatCode="General">
                  <c:v>-1.05321947554689E-4</c:v>
                </c:pt>
                <c:pt idx="1128" formatCode="General">
                  <c:v>-1.05638908152802E-4</c:v>
                </c:pt>
                <c:pt idx="1129" formatCode="General">
                  <c:v>-1.05958976636287E-4</c:v>
                </c:pt>
                <c:pt idx="1130" formatCode="General">
                  <c:v>-1.0628265878222E-4</c:v>
                </c:pt>
                <c:pt idx="1131" formatCode="General">
                  <c:v>-1.06610449440279E-4</c:v>
                </c:pt>
                <c:pt idx="1132" formatCode="General">
                  <c:v>-1.0694281374702301E-4</c:v>
                </c:pt>
                <c:pt idx="1133" formatCode="General">
                  <c:v>-1.07280162757771E-4</c:v>
                </c:pt>
                <c:pt idx="1134" formatCode="General">
                  <c:v>-1.07622911953858E-4</c:v>
                </c:pt>
                <c:pt idx="1135" formatCode="General">
                  <c:v>-1.07971446123711E-4</c:v>
                </c:pt>
                <c:pt idx="1136" formatCode="General">
                  <c:v>-1.0832612106393999E-4</c:v>
                </c:pt>
                <c:pt idx="1137" formatCode="General">
                  <c:v>-1.08687241327641E-4</c:v>
                </c:pt>
                <c:pt idx="1138" formatCode="General">
                  <c:v>-1.09055088771404E-4</c:v>
                </c:pt>
                <c:pt idx="1139" formatCode="General">
                  <c:v>-1.0942989477559099E-4</c:v>
                </c:pt>
                <c:pt idx="1140" formatCode="General">
                  <c:v>-1.09811870958163E-4</c:v>
                </c:pt>
                <c:pt idx="1141" formatCode="General">
                  <c:v>-1.10201206241505E-4</c:v>
                </c:pt>
                <c:pt idx="1142" formatCode="General">
                  <c:v>-1.10597986570772E-4</c:v>
                </c:pt>
                <c:pt idx="1143" formatCode="General">
                  <c:v>-1.11002284140816E-4</c:v>
                </c:pt>
                <c:pt idx="1144" formatCode="General">
                  <c:v>-1.1141413711352601E-4</c:v>
                </c:pt>
                <c:pt idx="1145" formatCode="General">
                  <c:v>-1.1183353389907E-4</c:v>
                </c:pt>
                <c:pt idx="1146" formatCode="General">
                  <c:v>-1.1226039500941201E-4</c:v>
                </c:pt>
                <c:pt idx="1147" formatCode="General">
                  <c:v>-1.1269460851505E-4</c:v>
                </c:pt>
                <c:pt idx="1148" formatCode="General">
                  <c:v>-1.13136039952499E-4</c:v>
                </c:pt>
                <c:pt idx="1149" formatCode="General">
                  <c:v>-1.1358448364907201E-4</c:v>
                </c:pt>
                <c:pt idx="1150" formatCode="General">
                  <c:v>-1.1403972992159501E-4</c:v>
                </c:pt>
                <c:pt idx="1151" formatCode="General">
                  <c:v>-1.14501529776399E-4</c:v>
                </c:pt>
                <c:pt idx="1152" formatCode="General">
                  <c:v>-1.1496954771893699E-4</c:v>
                </c:pt>
                <c:pt idx="1153" formatCode="General">
                  <c:v>-1.1544343744491499E-4</c:v>
                </c:pt>
                <c:pt idx="1154" formatCode="General">
                  <c:v>-1.1592280423685699E-4</c:v>
                </c:pt>
                <c:pt idx="1155" formatCode="General">
                  <c:v>-1.1640722310992E-4</c:v>
                </c:pt>
                <c:pt idx="1156" formatCode="General">
                  <c:v>-1.1689622635702699E-4</c:v>
                </c:pt>
                <c:pt idx="1157" formatCode="General">
                  <c:v>-1.1738928537714499E-4</c:v>
                </c:pt>
                <c:pt idx="1158" formatCode="General">
                  <c:v>-1.1788588822758E-4</c:v>
                </c:pt>
                <c:pt idx="1159" formatCode="General">
                  <c:v>-1.18385475855702E-4</c:v>
                </c:pt>
                <c:pt idx="1160" formatCode="General">
                  <c:v>-1.1888746904448101E-4</c:v>
                </c:pt>
                <c:pt idx="1161" formatCode="General">
                  <c:v>-1.1939124708864099E-4</c:v>
                </c:pt>
                <c:pt idx="1162" formatCode="General">
                  <c:v>-1.19896201325602E-4</c:v>
                </c:pt>
                <c:pt idx="1163" formatCode="General">
                  <c:v>-1.2040168419547199E-4</c:v>
                </c:pt>
                <c:pt idx="1164" formatCode="General">
                  <c:v>-1.20907034459793E-4</c:v>
                </c:pt>
                <c:pt idx="1165" formatCode="General">
                  <c:v>-1.21411597427059E-4</c:v>
                </c:pt>
                <c:pt idx="1166" formatCode="General">
                  <c:v>-1.2191468413682699E-4</c:v>
                </c:pt>
                <c:pt idx="1167" formatCode="General">
                  <c:v>-1.2241569185189E-4</c:v>
                </c:pt>
                <c:pt idx="1168" formatCode="General">
                  <c:v>-1.22913956324979E-4</c:v>
                </c:pt>
                <c:pt idx="1169" formatCode="General">
                  <c:v>-1.23408808487605E-4</c:v>
                </c:pt>
                <c:pt idx="1170" formatCode="General">
                  <c:v>-1.2389962350908701E-4</c:v>
                </c:pt>
                <c:pt idx="1171" formatCode="General">
                  <c:v>-1.24385788328031E-4</c:v>
                </c:pt>
                <c:pt idx="1172" formatCode="General">
                  <c:v>-1.2486670456607801E-4</c:v>
                </c:pt>
                <c:pt idx="1173" formatCode="General">
                  <c:v>-1.25341820842392E-4</c:v>
                </c:pt>
                <c:pt idx="1174" formatCode="General">
                  <c:v>-1.2581058539084199E-4</c:v>
                </c:pt>
                <c:pt idx="1175" formatCode="General">
                  <c:v>-1.2627247414710499E-4</c:v>
                </c:pt>
                <c:pt idx="1176" formatCode="General">
                  <c:v>-1.2672702254592201E-4</c:v>
                </c:pt>
                <c:pt idx="1177" formatCode="General">
                  <c:v>-1.27173808705778E-4</c:v>
                </c:pt>
                <c:pt idx="1178" formatCode="General">
                  <c:v>-1.27612447872388E-4</c:v>
                </c:pt>
                <c:pt idx="1179" formatCode="General">
                  <c:v>-1.2804254288967799E-4</c:v>
                </c:pt>
                <c:pt idx="1180" formatCode="General">
                  <c:v>-1.2846377176130601E-4</c:v>
                </c:pt>
                <c:pt idx="1181" formatCode="General">
                  <c:v>-1.2887584398744699E-4</c:v>
                </c:pt>
                <c:pt idx="1182" formatCode="General">
                  <c:v>-1.2927853746401701E-4</c:v>
                </c:pt>
                <c:pt idx="1183" formatCode="General">
                  <c:v>-1.29671596973697E-4</c:v>
                </c:pt>
                <c:pt idx="1184" formatCode="General">
                  <c:v>-1.3005483364141799E-4</c:v>
                </c:pt>
                <c:pt idx="1185" formatCode="General">
                  <c:v>-1.30428082814499E-4</c:v>
                </c:pt>
                <c:pt idx="1186" formatCode="General">
                  <c:v>-1.3079121835306499E-4</c:v>
                </c:pt>
                <c:pt idx="1187" formatCode="General">
                  <c:v>-1.3114415678158601E-4</c:v>
                </c:pt>
                <c:pt idx="1188" formatCode="General">
                  <c:v>-1.3148682922530601E-4</c:v>
                </c:pt>
                <c:pt idx="1189" formatCode="General">
                  <c:v>-1.3181918609043601E-4</c:v>
                </c:pt>
                <c:pt idx="1190" formatCode="General">
                  <c:v>-1.3214117852261499E-4</c:v>
                </c:pt>
                <c:pt idx="1191" formatCode="General">
                  <c:v>-1.3245276357426799E-4</c:v>
                </c:pt>
                <c:pt idx="1192" formatCode="General">
                  <c:v>-1.3275397545698501E-4</c:v>
                </c:pt>
                <c:pt idx="1193" formatCode="General">
                  <c:v>-1.3304486060949401E-4</c:v>
                </c:pt>
                <c:pt idx="1194" formatCode="General">
                  <c:v>-1.33325461419512E-4</c:v>
                </c:pt>
                <c:pt idx="1195" formatCode="General">
                  <c:v>-1.3359587995481401E-4</c:v>
                </c:pt>
                <c:pt idx="1196" formatCode="General">
                  <c:v>-1.33856168895732E-4</c:v>
                </c:pt>
                <c:pt idx="1197" formatCode="General">
                  <c:v>-1.34106413237608E-4</c:v>
                </c:pt>
                <c:pt idx="1198" formatCode="General">
                  <c:v>-1.3434676790894401E-4</c:v>
                </c:pt>
                <c:pt idx="1199" formatCode="General">
                  <c:v>-1.3457739685443401E-4</c:v>
                </c:pt>
                <c:pt idx="1200" formatCode="General">
                  <c:v>-1.3479847481314699E-4</c:v>
                </c:pt>
                <c:pt idx="1201" formatCode="General">
                  <c:v>-1.35010189995982E-4</c:v>
                </c:pt>
                <c:pt idx="1202" formatCode="General">
                  <c:v>-1.3521276838130501E-4</c:v>
                </c:pt>
                <c:pt idx="1203" formatCode="General">
                  <c:v>-1.3540644483749699E-4</c:v>
                </c:pt>
                <c:pt idx="1204" formatCode="General">
                  <c:v>-1.35591508750681E-4</c:v>
                </c:pt>
                <c:pt idx="1205" formatCode="General">
                  <c:v>-1.3576824372437299E-4</c:v>
                </c:pt>
                <c:pt idx="1206" formatCode="General">
                  <c:v>-1.3593699458881701E-4</c:v>
                </c:pt>
                <c:pt idx="1207" formatCode="General">
                  <c:v>-1.36098125210844E-4</c:v>
                </c:pt>
                <c:pt idx="1208" formatCode="General">
                  <c:v>-1.3625206585914001E-4</c:v>
                </c:pt>
                <c:pt idx="1209" formatCode="General">
                  <c:v>-1.36399224274094E-4</c:v>
                </c:pt>
                <c:pt idx="1210" formatCode="General">
                  <c:v>-1.3654006164432801E-4</c:v>
                </c:pt>
                <c:pt idx="1211" formatCode="General">
                  <c:v>-1.3667508838544E-4</c:v>
                </c:pt>
                <c:pt idx="1212" formatCode="General">
                  <c:v>-1.36804836475951E-4</c:v>
                </c:pt>
                <c:pt idx="1213" formatCode="General">
                  <c:v>-1.3692986802842899E-4</c:v>
                </c:pt>
                <c:pt idx="1214" formatCode="General">
                  <c:v>-1.3705073149548099E-4</c:v>
                </c:pt>
                <c:pt idx="1215" formatCode="General">
                  <c:v>-1.3716800229176699E-4</c:v>
                </c:pt>
                <c:pt idx="1216" formatCode="General">
                  <c:v>-1.3728231511127699E-4</c:v>
                </c:pt>
                <c:pt idx="1217" formatCode="General">
                  <c:v>-1.3739427865333499E-4</c:v>
                </c:pt>
                <c:pt idx="1218" formatCode="General">
                  <c:v>-1.3750450118284801E-4</c:v>
                </c:pt>
                <c:pt idx="1219" formatCode="General">
                  <c:v>-1.3761363461369999E-4</c:v>
                </c:pt>
                <c:pt idx="1220" formatCode="General">
                  <c:v>-1.3772234083456701E-4</c:v>
                </c:pt>
                <c:pt idx="1221" formatCode="General">
                  <c:v>-1.37831240226227E-4</c:v>
                </c:pt>
                <c:pt idx="1222" formatCode="General">
                  <c:v>-1.3794094418466001E-4</c:v>
                </c:pt>
                <c:pt idx="1223" formatCode="General">
                  <c:v>-1.3805206852019199E-4</c:v>
                </c:pt>
                <c:pt idx="1224" formatCode="General">
                  <c:v>-1.3816524750217001E-4</c:v>
                </c:pt>
                <c:pt idx="1225" formatCode="General">
                  <c:v>-1.3828102829171299E-4</c:v>
                </c:pt>
                <c:pt idx="1226" formatCode="General">
                  <c:v>-1.3839998446249301E-4</c:v>
                </c:pt>
                <c:pt idx="1227" formatCode="General">
                  <c:v>-1.38522622129193E-4</c:v>
                </c:pt>
                <c:pt idx="1228" formatCode="General">
                  <c:v>-1.3864946533064399E-4</c:v>
                </c:pt>
                <c:pt idx="1229" formatCode="General">
                  <c:v>-1.38781001602007E-4</c:v>
                </c:pt>
                <c:pt idx="1230" formatCode="General">
                  <c:v>-1.38917650663255E-4</c:v>
                </c:pt>
                <c:pt idx="1231" formatCode="General">
                  <c:v>-1.39059770390976E-4</c:v>
                </c:pt>
                <c:pt idx="1232" formatCode="General">
                  <c:v>-1.3920771545990199E-4</c:v>
                </c:pt>
                <c:pt idx="1233" formatCode="General">
                  <c:v>-1.3936179423733799E-4</c:v>
                </c:pt>
                <c:pt idx="1234" formatCode="General">
                  <c:v>-1.3952232472913201E-4</c:v>
                </c:pt>
                <c:pt idx="1235" formatCode="General">
                  <c:v>-1.3968949331673601E-4</c:v>
                </c:pt>
                <c:pt idx="1236" formatCode="General">
                  <c:v>-1.3986348941683499E-4</c:v>
                </c:pt>
                <c:pt idx="1237" formatCode="General">
                  <c:v>-1.40044439155556E-4</c:v>
                </c:pt>
                <c:pt idx="1238" formatCode="General">
                  <c:v>-1.4023246358490401E-4</c:v>
                </c:pt>
                <c:pt idx="1239" formatCode="General">
                  <c:v>-1.40427620241427E-4</c:v>
                </c:pt>
                <c:pt idx="1240" formatCode="General">
                  <c:v>-1.4062994298560101E-4</c:v>
                </c:pt>
                <c:pt idx="1241" formatCode="General">
                  <c:v>-1.4083942753010501E-4</c:v>
                </c:pt>
                <c:pt idx="1242" formatCode="General">
                  <c:v>-1.4105603539267401E-4</c:v>
                </c:pt>
                <c:pt idx="1243" formatCode="General">
                  <c:v>-1.4127968916209099E-4</c:v>
                </c:pt>
                <c:pt idx="1244" formatCode="General">
                  <c:v>-1.4151025629622599E-4</c:v>
                </c:pt>
                <c:pt idx="1245" formatCode="General">
                  <c:v>-1.4174764014094401E-4</c:v>
                </c:pt>
                <c:pt idx="1246" formatCode="General">
                  <c:v>-1.4199170390911199E-4</c:v>
                </c:pt>
                <c:pt idx="1247" formatCode="General">
                  <c:v>-1.4224228948707499E-4</c:v>
                </c:pt>
                <c:pt idx="1248" formatCode="General">
                  <c:v>-1.4249922687805099E-4</c:v>
                </c:pt>
                <c:pt idx="1249" formatCode="General">
                  <c:v>-1.42762337630658E-4</c:v>
                </c:pt>
                <c:pt idx="1250" formatCode="General">
                  <c:v>-1.4303144209394799E-4</c:v>
                </c:pt>
                <c:pt idx="1251" formatCode="General">
                  <c:v>-1.4330636630352199E-4</c:v>
                </c:pt>
                <c:pt idx="1252" formatCode="General">
                  <c:v>-1.4358692846537901E-4</c:v>
                </c:pt>
                <c:pt idx="1253" formatCode="General">
                  <c:v>-1.4387290144207799E-4</c:v>
                </c:pt>
                <c:pt idx="1254" formatCode="General">
                  <c:v>-1.44164096890021E-4</c:v>
                </c:pt>
                <c:pt idx="1255" formatCode="General">
                  <c:v>-1.44460358896251E-4</c:v>
                </c:pt>
                <c:pt idx="1256" formatCode="General">
                  <c:v>-1.4476149501614199E-4</c:v>
                </c:pt>
                <c:pt idx="1257" formatCode="General">
                  <c:v>-1.45067329622499E-4</c:v>
                </c:pt>
                <c:pt idx="1258" formatCode="General">
                  <c:v>-1.4537769122824901E-4</c:v>
                </c:pt>
                <c:pt idx="1259" formatCode="General">
                  <c:v>-1.4569243245979199E-4</c:v>
                </c:pt>
                <c:pt idx="1260" formatCode="General">
                  <c:v>-1.4601140679705701E-4</c:v>
                </c:pt>
                <c:pt idx="1261" formatCode="General">
                  <c:v>-1.4633451181090499E-4</c:v>
                </c:pt>
                <c:pt idx="1262" formatCode="General">
                  <c:v>-1.4666162119209399E-4</c:v>
                </c:pt>
                <c:pt idx="1263" formatCode="General">
                  <c:v>-1.4699259264336101E-4</c:v>
                </c:pt>
                <c:pt idx="1264" formatCode="General">
                  <c:v>-1.47327351085811E-4</c:v>
                </c:pt>
                <c:pt idx="1265" formatCode="General">
                  <c:v>-1.4766578571468299E-4</c:v>
                </c:pt>
                <c:pt idx="1266" formatCode="General">
                  <c:v>-1.48007853659512E-4</c:v>
                </c:pt>
                <c:pt idx="1267" formatCode="General">
                  <c:v>-1.4835344992231801E-4</c:v>
                </c:pt>
                <c:pt idx="1268" formatCode="General">
                  <c:v>-1.48702507683305E-4</c:v>
                </c:pt>
                <c:pt idx="1269" formatCode="General">
                  <c:v>-1.4905497815471101E-4</c:v>
                </c:pt>
                <c:pt idx="1270" formatCode="General">
                  <c:v>-1.4941082245417E-4</c:v>
                </c:pt>
                <c:pt idx="1271" formatCode="General">
                  <c:v>-1.4976997115109301E-4</c:v>
                </c:pt>
                <c:pt idx="1272" formatCode="General">
                  <c:v>-1.5013236253547601E-4</c:v>
                </c:pt>
                <c:pt idx="1273" formatCode="General">
                  <c:v>-1.5049790865798201E-4</c:v>
                </c:pt>
                <c:pt idx="1274" formatCode="General">
                  <c:v>-1.5086651716185399E-4</c:v>
                </c:pt>
                <c:pt idx="1275" formatCode="General">
                  <c:v>-1.5123813574873199E-4</c:v>
                </c:pt>
                <c:pt idx="1276" formatCode="General">
                  <c:v>-1.5161264046748799E-4</c:v>
                </c:pt>
                <c:pt idx="1277" formatCode="General">
                  <c:v>-1.51989943030851E-4</c:v>
                </c:pt>
                <c:pt idx="1278" formatCode="General">
                  <c:v>-1.5236993012475501E-4</c:v>
                </c:pt>
                <c:pt idx="1279" formatCode="General">
                  <c:v>-1.52752510317579E-4</c:v>
                </c:pt>
                <c:pt idx="1280" formatCode="General">
                  <c:v>-1.5313753736631699E-4</c:v>
                </c:pt>
                <c:pt idx="1281" formatCode="General">
                  <c:v>-1.5352483805384099E-4</c:v>
                </c:pt>
                <c:pt idx="1282" formatCode="General">
                  <c:v>-1.5391423637369401E-4</c:v>
                </c:pt>
                <c:pt idx="1283" formatCode="General">
                  <c:v>-1.5430551238661101E-4</c:v>
                </c:pt>
                <c:pt idx="1284" formatCode="General">
                  <c:v>-1.5469846919270901E-4</c:v>
                </c:pt>
                <c:pt idx="1285" formatCode="General">
                  <c:v>-1.55092914488651E-4</c:v>
                </c:pt>
                <c:pt idx="1286" formatCode="General">
                  <c:v>-1.55488580174375E-4</c:v>
                </c:pt>
                <c:pt idx="1287" formatCode="General">
                  <c:v>-1.55885151500538E-4</c:v>
                </c:pt>
                <c:pt idx="1288" formatCode="General">
                  <c:v>-1.5628234770532199E-4</c:v>
                </c:pt>
                <c:pt idx="1289" formatCode="General">
                  <c:v>-1.5667985179255799E-4</c:v>
                </c:pt>
                <c:pt idx="1290" formatCode="General">
                  <c:v>-1.5707731343254599E-4</c:v>
                </c:pt>
                <c:pt idx="1291" formatCode="General">
                  <c:v>-1.57474359769791E-4</c:v>
                </c:pt>
                <c:pt idx="1292" formatCode="General">
                  <c:v>-1.5787059814540899E-4</c:v>
                </c:pt>
                <c:pt idx="1293" formatCode="General">
                  <c:v>-1.58265661848082E-4</c:v>
                </c:pt>
                <c:pt idx="1294" formatCode="General">
                  <c:v>-1.5865910066133299E-4</c:v>
                </c:pt>
                <c:pt idx="1295" formatCode="General">
                  <c:v>-1.5905049746036499E-4</c:v>
                </c:pt>
                <c:pt idx="1296" formatCode="General">
                  <c:v>-1.5943939560125601E-4</c:v>
                </c:pt>
                <c:pt idx="1297" formatCode="General">
                  <c:v>-1.5982532070796899E-4</c:v>
                </c:pt>
                <c:pt idx="1298" formatCode="General">
                  <c:v>-1.6020783350743901E-4</c:v>
                </c:pt>
                <c:pt idx="1299" formatCode="General">
                  <c:v>-1.6058644147176401E-4</c:v>
                </c:pt>
                <c:pt idx="1300" formatCode="General">
                  <c:v>-1.60960667890768E-4</c:v>
                </c:pt>
                <c:pt idx="1301" formatCode="General">
                  <c:v>-1.6132999371065501E-4</c:v>
                </c:pt>
                <c:pt idx="1302" formatCode="General">
                  <c:v>-1.61693906289465E-4</c:v>
                </c:pt>
                <c:pt idx="1303" formatCode="General">
                  <c:v>-1.62051910501328E-4</c:v>
                </c:pt>
                <c:pt idx="1304" formatCode="General">
                  <c:v>-1.6240351842997501E-4</c:v>
                </c:pt>
                <c:pt idx="1305" formatCode="General">
                  <c:v>-1.6274823827691E-4</c:v>
                </c:pt>
                <c:pt idx="1306" formatCode="General">
                  <c:v>-1.63085570588642E-4</c:v>
                </c:pt>
                <c:pt idx="1307" formatCode="General">
                  <c:v>-1.63415062053692E-4</c:v>
                </c:pt>
                <c:pt idx="1308" formatCode="General">
                  <c:v>-1.6373624894626E-4</c:v>
                </c:pt>
                <c:pt idx="1309" formatCode="General">
                  <c:v>-1.6404867128775899E-4</c:v>
                </c:pt>
                <c:pt idx="1310" formatCode="General">
                  <c:v>-1.6435187688859399E-4</c:v>
                </c:pt>
                <c:pt idx="1311" formatCode="General">
                  <c:v>-1.6464544104806899E-4</c:v>
                </c:pt>
                <c:pt idx="1312" formatCode="General">
                  <c:v>-1.6492896301367101E-4</c:v>
                </c:pt>
                <c:pt idx="1313" formatCode="General">
                  <c:v>-1.6520205571738701E-4</c:v>
                </c:pt>
                <c:pt idx="1314" formatCode="General">
                  <c:v>-1.6546435006035699E-4</c:v>
                </c:pt>
                <c:pt idx="1315" formatCode="General">
                  <c:v>-1.6571549150099299E-4</c:v>
                </c:pt>
                <c:pt idx="1316" formatCode="General">
                  <c:v>-1.6595519356765999E-4</c:v>
                </c:pt>
                <c:pt idx="1317" formatCode="General">
                  <c:v>-1.6618317903113299E-4</c:v>
                </c:pt>
                <c:pt idx="1318" formatCode="General">
                  <c:v>-1.6639920172947399E-4</c:v>
                </c:pt>
                <c:pt idx="1319" formatCode="General">
                  <c:v>-1.66602999985238E-4</c:v>
                </c:pt>
                <c:pt idx="1320" formatCode="General">
                  <c:v>-1.66794414998498E-4</c:v>
                </c:pt>
                <c:pt idx="1321" formatCode="General">
                  <c:v>-1.6697328168458999E-4</c:v>
                </c:pt>
                <c:pt idx="1322" formatCode="General">
                  <c:v>-1.6713947140108799E-4</c:v>
                </c:pt>
                <c:pt idx="1323" formatCode="General">
                  <c:v>-1.6729290801618599E-4</c:v>
                </c:pt>
                <c:pt idx="1324" formatCode="General">
                  <c:v>-1.6743351914430001E-4</c:v>
                </c:pt>
                <c:pt idx="1325" formatCode="General">
                  <c:v>-1.6756131111889301E-4</c:v>
                </c:pt>
                <c:pt idx="1326" formatCode="General">
                  <c:v>-1.67676316367744E-4</c:v>
                </c:pt>
                <c:pt idx="1327" formatCode="General">
                  <c:v>-1.6777860743722399E-4</c:v>
                </c:pt>
                <c:pt idx="1328" formatCode="General">
                  <c:v>-1.67868252352498E-4</c:v>
                </c:pt>
                <c:pt idx="1329" formatCode="General">
                  <c:v>-1.6794542404477601E-4</c:v>
                </c:pt>
                <c:pt idx="1330" formatCode="General">
                  <c:v>-1.68010291538048E-4</c:v>
                </c:pt>
                <c:pt idx="1331" formatCode="General">
                  <c:v>-1.68063060119449E-4</c:v>
                </c:pt>
                <c:pt idx="1332" formatCode="General">
                  <c:v>-1.68103955550055E-4</c:v>
                </c:pt>
                <c:pt idx="1333" formatCode="General">
                  <c:v>-1.6813327613084399E-4</c:v>
                </c:pt>
                <c:pt idx="1334" formatCode="General">
                  <c:v>-1.6815131987380801E-4</c:v>
                </c:pt>
                <c:pt idx="1335" formatCode="General">
                  <c:v>-1.6815842639213301E-4</c:v>
                </c:pt>
                <c:pt idx="1336" formatCode="General">
                  <c:v>-1.6815495186062499E-4</c:v>
                </c:pt>
                <c:pt idx="1337" formatCode="General">
                  <c:v>-1.6814133923049701E-4</c:v>
                </c:pt>
                <c:pt idx="1338" formatCode="General">
                  <c:v>-1.6811798816662E-4</c:v>
                </c:pt>
                <c:pt idx="1339" formatCode="General">
                  <c:v>-1.6808534709127101E-4</c:v>
                </c:pt>
                <c:pt idx="1340" formatCode="General">
                  <c:v>-1.68043888815395E-4</c:v>
                </c:pt>
                <c:pt idx="1341" formatCode="General">
                  <c:v>-1.6799411335914101E-4</c:v>
                </c:pt>
                <c:pt idx="1342" formatCode="General">
                  <c:v>-1.6793653377331701E-4</c:v>
                </c:pt>
                <c:pt idx="1343" formatCode="General">
                  <c:v>-1.6787164606845299E-4</c:v>
                </c:pt>
                <c:pt idx="1344" formatCode="General">
                  <c:v>-1.67799964665723E-4</c:v>
                </c:pt>
                <c:pt idx="1345" formatCode="General">
                  <c:v>-1.6772203756622799E-4</c:v>
                </c:pt>
                <c:pt idx="1346" formatCode="General">
                  <c:v>-1.67638438116008E-4</c:v>
                </c:pt>
                <c:pt idx="1347" formatCode="General">
                  <c:v>-1.6754970425343299E-4</c:v>
                </c:pt>
                <c:pt idx="1348" formatCode="General">
                  <c:v>-1.6745643307293899E-4</c:v>
                </c:pt>
                <c:pt idx="1349" formatCode="General">
                  <c:v>-1.6735917517995101E-4</c:v>
                </c:pt>
                <c:pt idx="1350" formatCode="General">
                  <c:v>-1.6725848065627801E-4</c:v>
                </c:pt>
                <c:pt idx="1351" formatCode="General">
                  <c:v>-1.6715486435517899E-4</c:v>
                </c:pt>
                <c:pt idx="1352" formatCode="General">
                  <c:v>-1.6704891358793601E-4</c:v>
                </c:pt>
                <c:pt idx="1353" formatCode="General">
                  <c:v>-1.6694116200091099E-4</c:v>
                </c:pt>
                <c:pt idx="1354" formatCode="General">
                  <c:v>-1.6683213484320399E-4</c:v>
                </c:pt>
                <c:pt idx="1355" formatCode="General">
                  <c:v>-1.6672232092072701E-4</c:v>
                </c:pt>
                <c:pt idx="1356" formatCode="General">
                  <c:v>-1.6661222749718901E-4</c:v>
                </c:pt>
                <c:pt idx="1357" formatCode="General">
                  <c:v>-1.6650235407934699E-4</c:v>
                </c:pt>
                <c:pt idx="1358" formatCode="General">
                  <c:v>-1.6639318404910799E-4</c:v>
                </c:pt>
                <c:pt idx="1359" formatCode="General">
                  <c:v>-1.66285142625458E-4</c:v>
                </c:pt>
                <c:pt idx="1360" formatCode="General">
                  <c:v>-1.6617868675571001E-4</c:v>
                </c:pt>
                <c:pt idx="1361" formatCode="General">
                  <c:v>-1.6607422144165001E-4</c:v>
                </c:pt>
                <c:pt idx="1362" formatCode="General">
                  <c:v>-1.6597217535871701E-4</c:v>
                </c:pt>
                <c:pt idx="1363" formatCode="General">
                  <c:v>-1.65872924808498E-4</c:v>
                </c:pt>
                <c:pt idx="1364" formatCode="General">
                  <c:v>-1.6577679934381401E-4</c:v>
                </c:pt>
                <c:pt idx="1365" formatCode="General">
                  <c:v>-1.6568410143307999E-4</c:v>
                </c:pt>
                <c:pt idx="1366" formatCode="General">
                  <c:v>-1.6559515532180901E-4</c:v>
                </c:pt>
                <c:pt idx="1367" formatCode="General">
                  <c:v>-1.6551027271389301E-4</c:v>
                </c:pt>
                <c:pt idx="1368" formatCode="General">
                  <c:v>-1.6542972987324E-4</c:v>
                </c:pt>
                <c:pt idx="1369" formatCode="General">
                  <c:v>-1.6535378186139499E-4</c:v>
                </c:pt>
                <c:pt idx="1370" formatCode="General">
                  <c:v>-1.65282658310842E-4</c:v>
                </c:pt>
                <c:pt idx="1371" formatCode="General">
                  <c:v>-1.6521657683028499E-4</c:v>
                </c:pt>
                <c:pt idx="1372" formatCode="General">
                  <c:v>-1.6515570656929401E-4</c:v>
                </c:pt>
                <c:pt idx="1373" formatCode="General">
                  <c:v>-1.6510022145931901E-4</c:v>
                </c:pt>
                <c:pt idx="1374" formatCode="General">
                  <c:v>-1.6505026369850601E-4</c:v>
                </c:pt>
                <c:pt idx="1375" formatCode="General">
                  <c:v>-1.6500595932911701E-4</c:v>
                </c:pt>
                <c:pt idx="1376" formatCode="General">
                  <c:v>-1.6496740794730001E-4</c:v>
                </c:pt>
                <c:pt idx="1377" formatCode="General">
                  <c:v>-1.6493466583925601E-4</c:v>
                </c:pt>
                <c:pt idx="1378" formatCode="General">
                  <c:v>-1.64907784105092E-4</c:v>
                </c:pt>
                <c:pt idx="1379" formatCode="General">
                  <c:v>-1.6488684022449601E-4</c:v>
                </c:pt>
                <c:pt idx="1380" formatCode="General">
                  <c:v>-1.64871868760909E-4</c:v>
                </c:pt>
                <c:pt idx="1381" formatCode="General">
                  <c:v>-1.6486288829062001E-4</c:v>
                </c:pt>
                <c:pt idx="1382" formatCode="General">
                  <c:v>-1.6485986463801299E-4</c:v>
                </c:pt>
                <c:pt idx="1383" formatCode="General">
                  <c:v>-1.6486277545889799E-4</c:v>
                </c:pt>
                <c:pt idx="1384" formatCode="General">
                  <c:v>-1.6487159300978399E-4</c:v>
                </c:pt>
                <c:pt idx="1385" formatCode="General">
                  <c:v>-1.6488625307474101E-4</c:v>
                </c:pt>
                <c:pt idx="1386" formatCode="General">
                  <c:v>-1.6490668079395399E-4</c:v>
                </c:pt>
                <c:pt idx="1387" formatCode="General">
                  <c:v>-1.6493274650354001E-4</c:v>
                </c:pt>
                <c:pt idx="1388" formatCode="General">
                  <c:v>-1.6496439555738801E-4</c:v>
                </c:pt>
                <c:pt idx="1389" formatCode="General">
                  <c:v>-1.6500149036223301E-4</c:v>
                </c:pt>
                <c:pt idx="1390" formatCode="General">
                  <c:v>-1.6504390646138E-4</c:v>
                </c:pt>
                <c:pt idx="1391" formatCode="General">
                  <c:v>-1.6509155129113299E-4</c:v>
                </c:pt>
                <c:pt idx="1392" formatCode="General">
                  <c:v>-1.65144278074426E-4</c:v>
                </c:pt>
                <c:pt idx="1393" formatCode="General">
                  <c:v>-1.65201915448637E-4</c:v>
                </c:pt>
                <c:pt idx="1394" formatCode="General">
                  <c:v>-1.6526428304112299E-4</c:v>
                </c:pt>
                <c:pt idx="1395" formatCode="General">
                  <c:v>-1.65331234928706E-4</c:v>
                </c:pt>
                <c:pt idx="1396" formatCode="General">
                  <c:v>-1.65402632618849E-4</c:v>
                </c:pt>
                <c:pt idx="1397" formatCode="General">
                  <c:v>-1.6547835315550399E-4</c:v>
                </c:pt>
                <c:pt idx="1398" formatCode="General">
                  <c:v>-1.6555819738540701E-4</c:v>
                </c:pt>
                <c:pt idx="1399" formatCode="General">
                  <c:v>-1.6564197266412899E-4</c:v>
                </c:pt>
                <c:pt idx="1400" formatCode="General">
                  <c:v>-1.65729546781547E-4</c:v>
                </c:pt>
                <c:pt idx="1401" formatCode="General">
                  <c:v>-1.6582073601832E-4</c:v>
                </c:pt>
                <c:pt idx="1402" formatCode="General">
                  <c:v>-1.6591541557618199E-4</c:v>
                </c:pt>
                <c:pt idx="1403" formatCode="General">
                  <c:v>-1.6601342886491999E-4</c:v>
                </c:pt>
                <c:pt idx="1404" formatCode="General">
                  <c:v>-1.6611465765036399E-4</c:v>
                </c:pt>
                <c:pt idx="1405" formatCode="General">
                  <c:v>-1.66218975907104E-4</c:v>
                </c:pt>
                <c:pt idx="1406" formatCode="General">
                  <c:v>-1.6632624752475501E-4</c:v>
                </c:pt>
                <c:pt idx="1407" formatCode="General">
                  <c:v>-1.6643636566760601E-4</c:v>
                </c:pt>
                <c:pt idx="1408" formatCode="General">
                  <c:v>-1.6654919738992601E-4</c:v>
                </c:pt>
                <c:pt idx="1409" formatCode="General">
                  <c:v>-1.6666463645318501E-4</c:v>
                </c:pt>
                <c:pt idx="1410" formatCode="General">
                  <c:v>-1.6678266031515499E-4</c:v>
                </c:pt>
                <c:pt idx="1411" formatCode="General">
                  <c:v>-1.6690320639584799E-4</c:v>
                </c:pt>
                <c:pt idx="1412" formatCode="General">
                  <c:v>-1.6702620967708399E-4</c:v>
                </c:pt>
                <c:pt idx="1413" formatCode="General">
                  <c:v>-1.6715164536191101E-4</c:v>
                </c:pt>
                <c:pt idx="1414" formatCode="General">
                  <c:v>-1.6727951157894901E-4</c:v>
                </c:pt>
                <c:pt idx="1415" formatCode="General">
                  <c:v>-1.6740980137097501E-4</c:v>
                </c:pt>
                <c:pt idx="1416" formatCode="General">
                  <c:v>-1.67542502605139E-4</c:v>
                </c:pt>
                <c:pt idx="1417" formatCode="General">
                  <c:v>-1.67677676078025E-4</c:v>
                </c:pt>
                <c:pt idx="1418" formatCode="General">
                  <c:v>-1.6781537406708401E-4</c:v>
                </c:pt>
                <c:pt idx="1419" formatCode="General">
                  <c:v>-1.6795568152874399E-4</c:v>
                </c:pt>
                <c:pt idx="1420" formatCode="General">
                  <c:v>-1.6809868774980699E-4</c:v>
                </c:pt>
                <c:pt idx="1421" formatCode="General">
                  <c:v>-1.6824449126221001E-4</c:v>
                </c:pt>
                <c:pt idx="1422" formatCode="General">
                  <c:v>-1.6839321649348999E-4</c:v>
                </c:pt>
                <c:pt idx="1423" formatCode="General">
                  <c:v>-1.6854497304848599E-4</c:v>
                </c:pt>
                <c:pt idx="1424" formatCode="General">
                  <c:v>-1.6869989813728001E-4</c:v>
                </c:pt>
                <c:pt idx="1425" formatCode="General">
                  <c:v>-1.6885814278842299E-4</c:v>
                </c:pt>
                <c:pt idx="1426" formatCode="General">
                  <c:v>-1.6901989020496401E-4</c:v>
                </c:pt>
                <c:pt idx="1427" formatCode="General">
                  <c:v>-1.69185299191228E-4</c:v>
                </c:pt>
                <c:pt idx="1428" formatCode="General">
                  <c:v>-1.69354552325889E-4</c:v>
                </c:pt>
                <c:pt idx="1429" formatCode="General">
                  <c:v>-1.6952784519532699E-4</c:v>
                </c:pt>
                <c:pt idx="1430" formatCode="General">
                  <c:v>-1.6970533464802799E-4</c:v>
                </c:pt>
                <c:pt idx="1431" formatCode="General">
                  <c:v>-1.6988723833081401E-4</c:v>
                </c:pt>
                <c:pt idx="1432" formatCode="General">
                  <c:v>-1.70073745789019E-4</c:v>
                </c:pt>
                <c:pt idx="1433" formatCode="General">
                  <c:v>-1.7026502946653499E-4</c:v>
                </c:pt>
                <c:pt idx="1434" formatCode="General">
                  <c:v>-1.7046127324915001E-4</c:v>
                </c:pt>
                <c:pt idx="1435" formatCode="General">
                  <c:v>-1.70662674400748E-4</c:v>
                </c:pt>
                <c:pt idx="1436" formatCode="General">
                  <c:v>-1.70869395457678E-4</c:v>
                </c:pt>
                <c:pt idx="1437" formatCode="General">
                  <c:v>-1.7108159969580599E-4</c:v>
                </c:pt>
                <c:pt idx="1438" formatCode="General">
                  <c:v>-1.7129943215632201E-4</c:v>
                </c:pt>
                <c:pt idx="1439" formatCode="General">
                  <c:v>-1.7152305974906399E-4</c:v>
                </c:pt>
                <c:pt idx="1440" formatCode="General">
                  <c:v>-1.71752651679068E-4</c:v>
                </c:pt>
                <c:pt idx="1441" formatCode="General">
                  <c:v>-1.7198832645576401E-4</c:v>
                </c:pt>
                <c:pt idx="1442" formatCode="General">
                  <c:v>-1.72230182457143E-4</c:v>
                </c:pt>
                <c:pt idx="1443" formatCode="General">
                  <c:v>-1.7247833080857701E-4</c:v>
                </c:pt>
                <c:pt idx="1444" formatCode="General">
                  <c:v>-1.72732854915198E-4</c:v>
                </c:pt>
                <c:pt idx="1445" formatCode="General">
                  <c:v>-1.7299385027636399E-4</c:v>
                </c:pt>
                <c:pt idx="1446" formatCode="General">
                  <c:v>-1.7326135613551701E-4</c:v>
                </c:pt>
                <c:pt idx="1447" formatCode="General">
                  <c:v>-1.7353539438775401E-4</c:v>
                </c:pt>
                <c:pt idx="1448" formatCode="General">
                  <c:v>-1.7381600218007199E-4</c:v>
                </c:pt>
                <c:pt idx="1449" formatCode="General">
                  <c:v>-1.74103141252929E-4</c:v>
                </c:pt>
                <c:pt idx="1450" formatCode="General">
                  <c:v>-1.74396798812881E-4</c:v>
                </c:pt>
                <c:pt idx="1451" formatCode="General">
                  <c:v>-1.74696950841301E-4</c:v>
                </c:pt>
                <c:pt idx="1452" formatCode="General">
                  <c:v>-1.7500355685459501E-4</c:v>
                </c:pt>
                <c:pt idx="1453" formatCode="General">
                  <c:v>-1.75316512564389E-4</c:v>
                </c:pt>
                <c:pt idx="1454" formatCode="General">
                  <c:v>-1.75635722157837E-4</c:v>
                </c:pt>
                <c:pt idx="1455" formatCode="General">
                  <c:v>-1.7596109794355499E-4</c:v>
                </c:pt>
                <c:pt idx="1456" formatCode="General">
                  <c:v>-1.7629248745682099E-4</c:v>
                </c:pt>
                <c:pt idx="1457" formatCode="General">
                  <c:v>-1.7662974172436699E-4</c:v>
                </c:pt>
                <c:pt idx="1458" formatCode="General">
                  <c:v>-1.76972699409348E-4</c:v>
                </c:pt>
                <c:pt idx="1459" formatCode="General">
                  <c:v>-1.7732118030861399E-4</c:v>
                </c:pt>
                <c:pt idx="1460" formatCode="General">
                  <c:v>-1.7767497033291499E-4</c:v>
                </c:pt>
                <c:pt idx="1461" formatCode="General">
                  <c:v>-1.7803384949362401E-4</c:v>
                </c:pt>
                <c:pt idx="1462" formatCode="General">
                  <c:v>-1.78397592745484E-4</c:v>
                </c:pt>
                <c:pt idx="1463" formatCode="General">
                  <c:v>-1.7876597438568301E-4</c:v>
                </c:pt>
                <c:pt idx="1464" formatCode="General">
                  <c:v>-1.79138737093735E-4</c:v>
                </c:pt>
                <c:pt idx="1465" formatCode="General">
                  <c:v>-1.7951488413767399E-4</c:v>
                </c:pt>
                <c:pt idx="1466" formatCode="General">
                  <c:v>-1.79894381599757E-4</c:v>
                </c:pt>
                <c:pt idx="1467" formatCode="General">
                  <c:v>-1.80277068568167E-4</c:v>
                </c:pt>
                <c:pt idx="1468" formatCode="General">
                  <c:v>-1.80662748693521E-4</c:v>
                </c:pt>
                <c:pt idx="1469" formatCode="General">
                  <c:v>-1.8105117032212901E-4</c:v>
                </c:pt>
                <c:pt idx="1470" formatCode="General">
                  <c:v>-1.81442058351102E-4</c:v>
                </c:pt>
                <c:pt idx="1471" formatCode="General">
                  <c:v>-1.8183512306714199E-4</c:v>
                </c:pt>
                <c:pt idx="1472" formatCode="General">
                  <c:v>-1.8223005382280599E-4</c:v>
                </c:pt>
                <c:pt idx="1473" formatCode="General">
                  <c:v>-1.8262654071809101E-4</c:v>
                </c:pt>
                <c:pt idx="1474" formatCode="General">
                  <c:v>-1.8302429009490901E-4</c:v>
                </c:pt>
                <c:pt idx="1475" formatCode="General">
                  <c:v>-1.8342298366173001E-4</c:v>
                </c:pt>
                <c:pt idx="1476" formatCode="General">
                  <c:v>-1.8382229845373399E-4</c:v>
                </c:pt>
                <c:pt idx="1477" formatCode="General">
                  <c:v>-1.8422195541759599E-4</c:v>
                </c:pt>
                <c:pt idx="1478" formatCode="General">
                  <c:v>-1.8462163877571201E-4</c:v>
                </c:pt>
                <c:pt idx="1479" formatCode="General">
                  <c:v>-1.8502103771475401E-4</c:v>
                </c:pt>
                <c:pt idx="1480" formatCode="General">
                  <c:v>-1.85419825754772E-4</c:v>
                </c:pt>
                <c:pt idx="1481" formatCode="General">
                  <c:v>-1.85817706248606E-4</c:v>
                </c:pt>
                <c:pt idx="1482" formatCode="General">
                  <c:v>-1.8621438940436401E-4</c:v>
                </c:pt>
                <c:pt idx="1483" formatCode="General">
                  <c:v>-1.8660958701476301E-4</c:v>
                </c:pt>
                <c:pt idx="1484" formatCode="General">
                  <c:v>-1.87002984676527E-4</c:v>
                </c:pt>
                <c:pt idx="1485" formatCode="General">
                  <c:v>-1.87394284158304E-4</c:v>
                </c:pt>
                <c:pt idx="1486" formatCode="General">
                  <c:v>-1.87783178282876E-4</c:v>
                </c:pt>
                <c:pt idx="1487" formatCode="General">
                  <c:v>-1.8816937271109299E-4</c:v>
                </c:pt>
                <c:pt idx="1488" formatCode="General">
                  <c:v>-1.8855257428946701E-4</c:v>
                </c:pt>
                <c:pt idx="1489" formatCode="General">
                  <c:v>-1.8893246987032499E-4</c:v>
                </c:pt>
                <c:pt idx="1490" formatCode="General">
                  <c:v>-1.8930880755858899E-4</c:v>
                </c:pt>
                <c:pt idx="1491" formatCode="General">
                  <c:v>-1.8968136272651099E-4</c:v>
                </c:pt>
                <c:pt idx="1492" formatCode="General">
                  <c:v>-1.90049886484346E-4</c:v>
                </c:pt>
                <c:pt idx="1493" formatCode="General">
                  <c:v>-1.9041414952763799E-4</c:v>
                </c:pt>
                <c:pt idx="1494" formatCode="General">
                  <c:v>-1.9077395942384699E-4</c:v>
                </c:pt>
                <c:pt idx="1495" formatCode="General">
                  <c:v>-1.9112911691099001E-4</c:v>
                </c:pt>
                <c:pt idx="1496" formatCode="General">
                  <c:v>-1.9147942453051601E-4</c:v>
                </c:pt>
                <c:pt idx="1497" formatCode="General">
                  <c:v>-1.91824680510782E-4</c:v>
                </c:pt>
                <c:pt idx="1498" formatCode="General">
                  <c:v>-1.92164721665981E-4</c:v>
                </c:pt>
                <c:pt idx="1499" formatCode="General">
                  <c:v>-1.92499391642901E-4</c:v>
                </c:pt>
                <c:pt idx="1500" formatCode="General">
                  <c:v>-1.9282850884328999E-4</c:v>
                </c:pt>
                <c:pt idx="1501" formatCode="General">
                  <c:v>-1.9315191256012501E-4</c:v>
                </c:pt>
                <c:pt idx="1502" formatCode="General">
                  <c:v>-1.93469440335046E-4</c:v>
                </c:pt>
                <c:pt idx="1503" formatCode="General">
                  <c:v>-1.9378091049677301E-4</c:v>
                </c:pt>
                <c:pt idx="1504" formatCode="General">
                  <c:v>-1.94086136583693E-4</c:v>
                </c:pt>
                <c:pt idx="1505" formatCode="General">
                  <c:v>-1.94384918253917E-4</c:v>
                </c:pt>
                <c:pt idx="1506" formatCode="General">
                  <c:v>-1.94677023902857E-4</c:v>
                </c:pt>
                <c:pt idx="1507" formatCode="General">
                  <c:v>-1.9496224102016999E-4</c:v>
                </c:pt>
                <c:pt idx="1508" formatCode="General">
                  <c:v>-1.95240345452668E-4</c:v>
                </c:pt>
                <c:pt idx="1509" formatCode="General">
                  <c:v>-1.9551110334167099E-4</c:v>
                </c:pt>
                <c:pt idx="1510" formatCode="General">
                  <c:v>-1.9577425467378099E-4</c:v>
                </c:pt>
                <c:pt idx="1511" formatCode="General">
                  <c:v>-1.96029563773316E-4</c:v>
                </c:pt>
                <c:pt idx="1512" formatCode="General">
                  <c:v>-1.96276819886414E-4</c:v>
                </c:pt>
                <c:pt idx="1513" formatCode="General">
                  <c:v>-1.9651579163893799E-4</c:v>
                </c:pt>
                <c:pt idx="1514" formatCode="General">
                  <c:v>-1.9674626057674001E-4</c:v>
                </c:pt>
                <c:pt idx="1515" formatCode="General">
                  <c:v>-1.9696801284329899E-4</c:v>
                </c:pt>
                <c:pt idx="1516" formatCode="General">
                  <c:v>-1.97180854153314E-4</c:v>
                </c:pt>
                <c:pt idx="1517" formatCode="General">
                  <c:v>-1.9738460636770899E-4</c:v>
                </c:pt>
                <c:pt idx="1518" formatCode="General">
                  <c:v>-1.97579107690248E-4</c:v>
                </c:pt>
                <c:pt idx="1519" formatCode="General">
                  <c:v>-1.9776418524096001E-4</c:v>
                </c:pt>
                <c:pt idx="1520" formatCode="General">
                  <c:v>-1.9793973840171201E-4</c:v>
                </c:pt>
                <c:pt idx="1521" formatCode="General">
                  <c:v>-1.9810565282361099E-4</c:v>
                </c:pt>
                <c:pt idx="1522" formatCode="General">
                  <c:v>-1.9826181169554799E-4</c:v>
                </c:pt>
                <c:pt idx="1523" formatCode="General">
                  <c:v>-1.9840811650334301E-4</c:v>
                </c:pt>
                <c:pt idx="1524" formatCode="General">
                  <c:v>-1.98544476485443E-4</c:v>
                </c:pt>
                <c:pt idx="1525" formatCode="General">
                  <c:v>-1.9867079210203099E-4</c:v>
                </c:pt>
                <c:pt idx="1526" formatCode="General">
                  <c:v>-1.98786974867456E-4</c:v>
                </c:pt>
                <c:pt idx="1527" formatCode="General">
                  <c:v>-1.9889296436119701E-4</c:v>
                </c:pt>
                <c:pt idx="1528" formatCode="General">
                  <c:v>-1.9898869495419601E-4</c:v>
                </c:pt>
                <c:pt idx="1529" formatCode="General">
                  <c:v>-1.99074056843377E-4</c:v>
                </c:pt>
                <c:pt idx="1530" formatCode="General">
                  <c:v>-1.9914899525770799E-4</c:v>
                </c:pt>
                <c:pt idx="1531" formatCode="General">
                  <c:v>-1.9921352207488601E-4</c:v>
                </c:pt>
                <c:pt idx="1532" formatCode="General">
                  <c:v>-1.99267639080653E-4</c:v>
                </c:pt>
                <c:pt idx="1533" formatCode="General">
                  <c:v>-1.9931133162927301E-4</c:v>
                </c:pt>
                <c:pt idx="1534" formatCode="General">
                  <c:v>-1.9934459283173599E-4</c:v>
                </c:pt>
                <c:pt idx="1535" formatCode="General">
                  <c:v>-1.9936748416509101E-4</c:v>
                </c:pt>
                <c:pt idx="1536" formatCode="General">
                  <c:v>-1.99380065804195E-4</c:v>
                </c:pt>
                <c:pt idx="1537" formatCode="General">
                  <c:v>-1.9938241354957299E-4</c:v>
                </c:pt>
                <c:pt idx="1538" formatCode="General">
                  <c:v>-1.9937464286662901E-4</c:v>
                </c:pt>
                <c:pt idx="1539" formatCode="General">
                  <c:v>-1.9935688098670401E-4</c:v>
                </c:pt>
                <c:pt idx="1540" formatCode="General">
                  <c:v>-1.99329265775871E-4</c:v>
                </c:pt>
                <c:pt idx="1541" formatCode="General">
                  <c:v>-1.9929195130256999E-4</c:v>
                </c:pt>
                <c:pt idx="1542" formatCode="General">
                  <c:v>-1.9924507711464E-4</c:v>
                </c:pt>
                <c:pt idx="1543" formatCode="General">
                  <c:v>-1.99188833749553E-4</c:v>
                </c:pt>
                <c:pt idx="1544" formatCode="General">
                  <c:v>-1.99123489588867E-4</c:v>
                </c:pt>
                <c:pt idx="1545" formatCode="General">
                  <c:v>-1.9904924602995799E-4</c:v>
                </c:pt>
                <c:pt idx="1546" formatCode="General">
                  <c:v>-1.9896639013038499E-4</c:v>
                </c:pt>
                <c:pt idx="1547" formatCode="General">
                  <c:v>-1.9887523958633899E-4</c:v>
                </c:pt>
                <c:pt idx="1548" formatCode="General">
                  <c:v>-1.98776172531912E-4</c:v>
                </c:pt>
                <c:pt idx="1549" formatCode="General">
                  <c:v>-1.9866955426621301E-4</c:v>
                </c:pt>
                <c:pt idx="1550" formatCode="General">
                  <c:v>-1.9855579680386001E-4</c:v>
                </c:pt>
                <c:pt idx="1551" formatCode="General">
                  <c:v>-1.9843533424268001E-4</c:v>
                </c:pt>
                <c:pt idx="1552" formatCode="General">
                  <c:v>-1.9830864053967299E-4</c:v>
                </c:pt>
                <c:pt idx="1553" formatCode="General">
                  <c:v>-1.9817617497502199E-4</c:v>
                </c:pt>
                <c:pt idx="1554" formatCode="General">
                  <c:v>-1.9803831466474499E-4</c:v>
                </c:pt>
                <c:pt idx="1555" formatCode="General">
                  <c:v>-1.9789545987685E-4</c:v>
                </c:pt>
                <c:pt idx="1556" formatCode="General">
                  <c:v>-1.9774796888639501E-4</c:v>
                </c:pt>
                <c:pt idx="1557" formatCode="General">
                  <c:v>-1.9759610749991701E-4</c:v>
                </c:pt>
                <c:pt idx="1558" formatCode="General">
                  <c:v>-1.9744013970375999E-4</c:v>
                </c:pt>
                <c:pt idx="1559" formatCode="General">
                  <c:v>-1.97280291877617E-4</c:v>
                </c:pt>
                <c:pt idx="1560" formatCode="General">
                  <c:v>-1.9711674539022201E-4</c:v>
                </c:pt>
                <c:pt idx="1561" formatCode="General">
                  <c:v>-1.96949641754888E-4</c:v>
                </c:pt>
                <c:pt idx="1562" formatCode="General">
                  <c:v>-1.9677912150761E-4</c:v>
                </c:pt>
                <c:pt idx="1563" formatCode="General">
                  <c:v>-1.9660533536826501E-4</c:v>
                </c:pt>
                <c:pt idx="1564" formatCode="General">
                  <c:v>-1.96428451418535E-4</c:v>
                </c:pt>
                <c:pt idx="1565" formatCode="General">
                  <c:v>-1.96248617996837E-4</c:v>
                </c:pt>
                <c:pt idx="1566" formatCode="General">
                  <c:v>-1.9606604073934701E-4</c:v>
                </c:pt>
                <c:pt idx="1567" formatCode="General">
                  <c:v>-1.95881023154769E-4</c:v>
                </c:pt>
                <c:pt idx="1568" formatCode="General">
                  <c:v>-1.9569388519230201E-4</c:v>
                </c:pt>
                <c:pt idx="1569" formatCode="General">
                  <c:v>-1.9550498249591E-4</c:v>
                </c:pt>
                <c:pt idx="1570" formatCode="General">
                  <c:v>-1.9531478227499999E-4</c:v>
                </c:pt>
                <c:pt idx="1571" formatCode="General">
                  <c:v>-1.9512381752193801E-4</c:v>
                </c:pt>
                <c:pt idx="1572" formatCode="General">
                  <c:v>-1.94932620252281E-4</c:v>
                </c:pt>
                <c:pt idx="1573" formatCode="General">
                  <c:v>-1.9474182846527101E-4</c:v>
                </c:pt>
                <c:pt idx="1574" formatCode="General">
                  <c:v>-1.94552092067765E-4</c:v>
                </c:pt>
                <c:pt idx="1575" formatCode="General">
                  <c:v>-1.9436413159807601E-4</c:v>
                </c:pt>
                <c:pt idx="1576" formatCode="General">
                  <c:v>-1.9417860638593301E-4</c:v>
                </c:pt>
                <c:pt idx="1577" formatCode="General">
                  <c:v>-1.9399624967838099E-4</c:v>
                </c:pt>
                <c:pt idx="1578" formatCode="General">
                  <c:v>-1.9381769748960399E-4</c:v>
                </c:pt>
                <c:pt idx="1579" formatCode="General">
                  <c:v>-1.9364355474957301E-4</c:v>
                </c:pt>
                <c:pt idx="1580" formatCode="General">
                  <c:v>-1.93474367564055E-4</c:v>
                </c:pt>
                <c:pt idx="1581" formatCode="General">
                  <c:v>-1.93310563296322E-4</c:v>
                </c:pt>
                <c:pt idx="1582" formatCode="General">
                  <c:v>-1.9315247332276001E-4</c:v>
                </c:pt>
                <c:pt idx="1583" formatCode="General">
                  <c:v>-1.9300030359670201E-4</c:v>
                </c:pt>
                <c:pt idx="1584" formatCode="General">
                  <c:v>-1.9285416462383801E-4</c:v>
                </c:pt>
                <c:pt idx="1585" formatCode="General">
                  <c:v>-1.9271407832157801E-4</c:v>
                </c:pt>
                <c:pt idx="1586" formatCode="General">
                  <c:v>-1.92579980795422E-4</c:v>
                </c:pt>
                <c:pt idx="1587" formatCode="General">
                  <c:v>-1.9245177355196299E-4</c:v>
                </c:pt>
                <c:pt idx="1588" formatCode="General">
                  <c:v>-1.9232931775803899E-4</c:v>
                </c:pt>
                <c:pt idx="1589" formatCode="General">
                  <c:v>-1.9221246966779799E-4</c:v>
                </c:pt>
                <c:pt idx="1590" formatCode="General">
                  <c:v>-1.92101068021773E-4</c:v>
                </c:pt>
                <c:pt idx="1591" formatCode="General">
                  <c:v>-1.9199499198951101E-4</c:v>
                </c:pt>
                <c:pt idx="1592" formatCode="General">
                  <c:v>-1.91894150416389E-4</c:v>
                </c:pt>
                <c:pt idx="1593" formatCode="General">
                  <c:v>-1.9179852517825E-4</c:v>
                </c:pt>
                <c:pt idx="1594" formatCode="General">
                  <c:v>-1.9170817441381199E-4</c:v>
                </c:pt>
                <c:pt idx="1595" formatCode="General">
                  <c:v>-1.9162324240876199E-4</c:v>
                </c:pt>
                <c:pt idx="1596" formatCode="General">
                  <c:v>-1.9154399869245701E-4</c:v>
                </c:pt>
                <c:pt idx="1597" formatCode="General">
                  <c:v>-1.9147087733275501E-4</c:v>
                </c:pt>
                <c:pt idx="1598" formatCode="General">
                  <c:v>-1.9140441183303799E-4</c:v>
                </c:pt>
                <c:pt idx="1599" formatCode="General">
                  <c:v>-1.9134532689510199E-4</c:v>
                </c:pt>
                <c:pt idx="1600" formatCode="General">
                  <c:v>-1.91294508300792E-4</c:v>
                </c:pt>
                <c:pt idx="1601" formatCode="General">
                  <c:v>-1.91252966758411E-4</c:v>
                </c:pt>
                <c:pt idx="1602" formatCode="General">
                  <c:v>-1.91221863737209E-4</c:v>
                </c:pt>
                <c:pt idx="1603" formatCode="General">
                  <c:v>-1.91202379977584E-4</c:v>
                </c:pt>
                <c:pt idx="1604" formatCode="General">
                  <c:v>-1.9119569267591301E-4</c:v>
                </c:pt>
                <c:pt idx="1605" formatCode="General">
                  <c:v>-1.9120283833568201E-4</c:v>
                </c:pt>
                <c:pt idx="1606" formatCode="General">
                  <c:v>-1.9122467569939001E-4</c:v>
                </c:pt>
                <c:pt idx="1607" formatCode="General">
                  <c:v>-1.91261722161988E-4</c:v>
                </c:pt>
                <c:pt idx="1608" formatCode="General">
                  <c:v>-1.9131410517494001E-4</c:v>
                </c:pt>
                <c:pt idx="1609" formatCode="General">
                  <c:v>-1.91381460513128E-4</c:v>
                </c:pt>
                <c:pt idx="1610" formatCode="General">
                  <c:v>-1.9146289777772799E-4</c:v>
                </c:pt>
                <c:pt idx="1611" formatCode="General">
                  <c:v>-1.91556877372954E-4</c:v>
                </c:pt>
                <c:pt idx="1612" formatCode="General">
                  <c:v>-1.91661254430265E-4</c:v>
                </c:pt>
                <c:pt idx="1613" formatCode="General">
                  <c:v>-1.9177321115173499E-4</c:v>
                </c:pt>
                <c:pt idx="1614" formatCode="General">
                  <c:v>-1.9188924421318599E-4</c:v>
                </c:pt>
                <c:pt idx="1615" formatCode="General">
                  <c:v>-1.9200517356023601E-4</c:v>
                </c:pt>
                <c:pt idx="1616" formatCode="General">
                  <c:v>-1.9211615725169901E-4</c:v>
                </c:pt>
                <c:pt idx="1617" formatCode="General">
                  <c:v>-1.92216719456836E-4</c:v>
                </c:pt>
                <c:pt idx="1618" formatCode="General">
                  <c:v>-1.9230082836031701E-4</c:v>
                </c:pt>
                <c:pt idx="1619" formatCode="General">
                  <c:v>-1.9236200700110999E-4</c:v>
                </c:pt>
                <c:pt idx="1620" formatCode="General">
                  <c:v>-1.92393547157384E-4</c:v>
                </c:pt>
                <c:pt idx="1621" formatCode="General">
                  <c:v>-1.92388728482254E-4</c:v>
                </c:pt>
                <c:pt idx="1622" formatCode="General">
                  <c:v>-1.9234111560530501E-4</c:v>
                </c:pt>
                <c:pt idx="1623" formatCode="General">
                  <c:v>-1.9224487265759001E-4</c:v>
                </c:pt>
                <c:pt idx="1624" formatCode="General">
                  <c:v>-1.9209513087737999E-4</c:v>
                </c:pt>
                <c:pt idx="1625" formatCode="General">
                  <c:v>-1.91888273045911E-4</c:v>
                </c:pt>
                <c:pt idx="1626" formatCode="General">
                  <c:v>-1.91622183577302E-4</c:v>
                </c:pt>
                <c:pt idx="1627" formatCode="General">
                  <c:v>-1.9129638005630401E-4</c:v>
                </c:pt>
                <c:pt idx="1628" formatCode="General">
                  <c:v>-1.90912083256349E-4</c:v>
                </c:pt>
                <c:pt idx="1629" formatCode="General">
                  <c:v>-1.9047208368008599E-4</c:v>
                </c:pt>
                <c:pt idx="1630" formatCode="General">
                  <c:v>-1.89980574440297E-4</c:v>
                </c:pt>
                <c:pt idx="1631" formatCode="General">
                  <c:v>-1.8944283730829001E-4</c:v>
                </c:pt>
                <c:pt idx="1632" formatCode="General">
                  <c:v>-1.8886508186323001E-4</c:v>
                </c:pt>
                <c:pt idx="1633" formatCode="General">
                  <c:v>-1.8825420597256201E-4</c:v>
                </c:pt>
                <c:pt idx="1634" formatCode="General">
                  <c:v>-1.87617589302611E-4</c:v>
                </c:pt>
                <c:pt idx="1635" formatCode="General">
                  <c:v>-1.86963023568887E-4</c:v>
                </c:pt>
                <c:pt idx="1636" formatCode="General">
                  <c:v>-1.86298713174153E-4</c:v>
                </c:pt>
                <c:pt idx="1637" formatCode="General">
                  <c:v>-1.8563346273039701E-4</c:v>
                </c:pt>
                <c:pt idx="1638" formatCode="General">
                  <c:v>-1.8497681669700801E-4</c:v>
                </c:pt>
                <c:pt idx="1639" formatCode="General">
                  <c:v>-1.8433909096489799E-4</c:v>
                </c:pt>
                <c:pt idx="1640" formatCode="General">
                  <c:v>-1.8373145251330801E-4</c:v>
                </c:pt>
                <c:pt idx="1641" formatCode="General">
                  <c:v>-1.8316572443977E-4</c:v>
                </c:pt>
                <c:pt idx="1642" formatCode="General">
                  <c:v>-1.82653971193149E-4</c:v>
                </c:pt>
                <c:pt idx="1643" formatCode="General">
                  <c:v>-1.8220805861857901E-4</c:v>
                </c:pt>
                <c:pt idx="1644" formatCode="General">
                  <c:v>-1.8183924692021999E-4</c:v>
                </c:pt>
                <c:pt idx="1645" formatCode="General">
                  <c:v>-1.81557450877278E-4</c:v>
                </c:pt>
                <c:pt idx="1646" formatCode="General">
                  <c:v>-1.8137026583762899E-4</c:v>
                </c:pt>
                <c:pt idx="1647" formatCode="General">
                  <c:v>-1.8128156124461701E-4</c:v>
                </c:pt>
                <c:pt idx="1648" formatCode="General">
                  <c:v>-1.8129024615653601E-4</c:v>
                </c:pt>
                <c:pt idx="1649" formatCode="General">
                  <c:v>-1.81389095246627E-4</c:v>
                </c:pt>
                <c:pt idx="1650" formatCode="General">
                  <c:v>-1.81564429886045E-4</c:v>
                </c:pt>
                <c:pt idx="1651" formatCode="General">
                  <c:v>-1.8179686409231199E-4</c:v>
                </c:pt>
                <c:pt idx="1652" formatCode="General">
                  <c:v>-1.8206238914973501E-4</c:v>
                </c:pt>
                <c:pt idx="1653" formatCode="General">
                  <c:v>-1.82334111643565E-4</c:v>
                </c:pt>
                <c:pt idx="1654" formatCode="General">
                  <c:v>-1.8258307381266E-4</c:v>
                </c:pt>
                <c:pt idx="1655" formatCode="General">
                  <c:v>-1.8278096818082101E-4</c:v>
                </c:pt>
                <c:pt idx="1656" formatCode="General">
                  <c:v>-1.8290668686428999E-4</c:v>
                </c:pt>
                <c:pt idx="1657" formatCode="General">
                  <c:v>-1.8294597740071001E-4</c:v>
                </c:pt>
                <c:pt idx="1658" formatCode="General">
                  <c:v>-1.8289354934943199E-4</c:v>
                </c:pt>
                <c:pt idx="1659" formatCode="General">
                  <c:v>-1.82754542231502E-4</c:v>
                </c:pt>
                <c:pt idx="1660" formatCode="General">
                  <c:v>-1.8254337664149701E-4</c:v>
                </c:pt>
                <c:pt idx="1661" formatCode="General">
                  <c:v>-1.8228891785629801E-4</c:v>
                </c:pt>
                <c:pt idx="1662" formatCode="General">
                  <c:v>-1.82014563828986E-4</c:v>
                </c:pt>
                <c:pt idx="1663" formatCode="General">
                  <c:v>-1.81695672331411E-4</c:v>
                </c:pt>
                <c:pt idx="1664" formatCode="General">
                  <c:v>-1.81444351047306E-4</c:v>
                </c:pt>
                <c:pt idx="1665" formatCode="General">
                  <c:v>-1.81273959952433E-4</c:v>
                </c:pt>
                <c:pt idx="1666" formatCode="General">
                  <c:v>-1.8115505095180501E-4</c:v>
                </c:pt>
                <c:pt idx="1667" formatCode="General">
                  <c:v>-1.8107232174751199E-4</c:v>
                </c:pt>
                <c:pt idx="1668" formatCode="General">
                  <c:v>-1.81018239304382E-4</c:v>
                </c:pt>
                <c:pt idx="1669" formatCode="General">
                  <c:v>-1.8098801657148101E-4</c:v>
                </c:pt>
                <c:pt idx="1670" formatCode="General">
                  <c:v>-1.80977971044268E-4</c:v>
                </c:pt>
                <c:pt idx="1671" formatCode="General">
                  <c:v>-1.8098505201034299E-4</c:v>
                </c:pt>
                <c:pt idx="1672" formatCode="General">
                  <c:v>-1.8100656045652301E-4</c:v>
                </c:pt>
                <c:pt idx="1673" formatCode="General">
                  <c:v>-1.81040036062264E-4</c:v>
                </c:pt>
                <c:pt idx="1674" formatCode="General">
                  <c:v>-1.81083223900719E-4</c:v>
                </c:pt>
                <c:pt idx="1675" formatCode="General">
                  <c:v>-1.8113401057890001E-4</c:v>
                </c:pt>
                <c:pt idx="1676" formatCode="General">
                  <c:v>-1.81190434756172E-4</c:v>
                </c:pt>
                <c:pt idx="1677" formatCode="General">
                  <c:v>-1.8125062381982299E-4</c:v>
                </c:pt>
                <c:pt idx="1678" formatCode="General">
                  <c:v>-1.8131285305154001E-4</c:v>
                </c:pt>
                <c:pt idx="1679" formatCode="General">
                  <c:v>-1.81375499638948E-4</c:v>
                </c:pt>
                <c:pt idx="1680" formatCode="General">
                  <c:v>-1.81437041000263E-4</c:v>
                </c:pt>
                <c:pt idx="1681" formatCode="General">
                  <c:v>-1.8149603081278601E-4</c:v>
                </c:pt>
                <c:pt idx="1682" formatCode="General">
                  <c:v>-1.8155110254859701E-4</c:v>
                </c:pt>
                <c:pt idx="1683" formatCode="General">
                  <c:v>-1.8160102028817201E-4</c:v>
                </c:pt>
                <c:pt idx="1684" formatCode="General">
                  <c:v>-1.81644640449479E-4</c:v>
                </c:pt>
                <c:pt idx="1685" formatCode="General">
                  <c:v>-1.8168086365283299E-4</c:v>
                </c:pt>
                <c:pt idx="1686" formatCode="General">
                  <c:v>-1.8170867440212501E-4</c:v>
                </c:pt>
                <c:pt idx="1687" formatCode="General">
                  <c:v>-1.8172717353856399E-4</c:v>
                </c:pt>
                <c:pt idx="1688" formatCode="General">
                  <c:v>-1.8173552950312199E-4</c:v>
                </c:pt>
                <c:pt idx="1689" formatCode="General">
                  <c:v>-1.8173299724436401E-4</c:v>
                </c:pt>
                <c:pt idx="1690" formatCode="General">
                  <c:v>-1.8171890760787401E-4</c:v>
                </c:pt>
                <c:pt idx="1691" formatCode="General">
                  <c:v>-1.8169266843565501E-4</c:v>
                </c:pt>
                <c:pt idx="1692" formatCode="General">
                  <c:v>-1.8165374832727099E-4</c:v>
                </c:pt>
                <c:pt idx="1693" formatCode="General">
                  <c:v>-1.81601704235602E-4</c:v>
                </c:pt>
                <c:pt idx="1694" formatCode="General">
                  <c:v>-1.8153614226607399E-4</c:v>
                </c:pt>
                <c:pt idx="1695" formatCode="General">
                  <c:v>-1.8145670510833999E-4</c:v>
                </c:pt>
                <c:pt idx="1696" formatCode="General">
                  <c:v>-1.8136313262064001E-4</c:v>
                </c:pt>
                <c:pt idx="1697" formatCode="General">
                  <c:v>-1.81255220012401E-4</c:v>
                </c:pt>
                <c:pt idx="1698" formatCode="General">
                  <c:v>-1.8113275824962999E-4</c:v>
                </c:pt>
                <c:pt idx="1699" formatCode="General">
                  <c:v>-1.8099561862625299E-4</c:v>
                </c:pt>
                <c:pt idx="1700" formatCode="General">
                  <c:v>-1.80843720920949E-4</c:v>
                </c:pt>
                <c:pt idx="1701" formatCode="General">
                  <c:v>-1.8067702847178601E-4</c:v>
                </c:pt>
                <c:pt idx="1702" formatCode="General">
                  <c:v>-1.8049555536537901E-4</c:v>
                </c:pt>
                <c:pt idx="1703" formatCode="General">
                  <c:v>-1.80299344208547E-4</c:v>
                </c:pt>
                <c:pt idx="1704" formatCode="General">
                  <c:v>-1.80088482957512E-4</c:v>
                </c:pt>
                <c:pt idx="1705" formatCode="General">
                  <c:v>-1.7986310041287801E-4</c:v>
                </c:pt>
                <c:pt idx="1706" formatCode="General">
                  <c:v>-1.79623317198095E-4</c:v>
                </c:pt>
                <c:pt idx="1707" formatCode="General">
                  <c:v>-1.7936930817633799E-4</c:v>
                </c:pt>
                <c:pt idx="1708" formatCode="General">
                  <c:v>-1.79101298759932E-4</c:v>
                </c:pt>
                <c:pt idx="1709" formatCode="General">
                  <c:v>-1.7881954671735499E-4</c:v>
                </c:pt>
                <c:pt idx="1710" formatCode="General">
                  <c:v>-1.7852432129516501E-4</c:v>
                </c:pt>
                <c:pt idx="1711" formatCode="General">
                  <c:v>-1.7821593754515901E-4</c:v>
                </c:pt>
                <c:pt idx="1712" formatCode="General">
                  <c:v>-1.7789476472816499E-4</c:v>
                </c:pt>
                <c:pt idx="1713" formatCode="General">
                  <c:v>-1.7756116760094399E-4</c:v>
                </c:pt>
                <c:pt idx="1714" formatCode="General">
                  <c:v>-1.77215551723907E-4</c:v>
                </c:pt>
                <c:pt idx="1715" formatCode="General">
                  <c:v>-1.76858353331061E-4</c:v>
                </c:pt>
                <c:pt idx="1716" formatCode="General">
                  <c:v>-1.7649005848254399E-4</c:v>
                </c:pt>
                <c:pt idx="1717" formatCode="General">
                  <c:v>-1.7611111872041499E-4</c:v>
                </c:pt>
                <c:pt idx="1718" formatCode="General">
                  <c:v>-1.7572205484340199E-4</c:v>
                </c:pt>
                <c:pt idx="1719" formatCode="General">
                  <c:v>-1.75323374073697E-4</c:v>
                </c:pt>
                <c:pt idx="1720" formatCode="General">
                  <c:v>-1.7491561357312101E-4</c:v>
                </c:pt>
                <c:pt idx="1721" formatCode="General">
                  <c:v>-1.7449935606172901E-4</c:v>
                </c:pt>
                <c:pt idx="1722" formatCode="General">
                  <c:v>-1.7407515795190599E-4</c:v>
                </c:pt>
                <c:pt idx="1723" formatCode="General">
                  <c:v>-1.73643604942398E-4</c:v>
                </c:pt>
                <c:pt idx="1724" formatCode="General">
                  <c:v>-1.7320526920778701E-4</c:v>
                </c:pt>
                <c:pt idx="1725" formatCode="General">
                  <c:v>-1.7276076959670599E-4</c:v>
                </c:pt>
                <c:pt idx="1726" formatCode="General">
                  <c:v>-1.7231067783065801E-4</c:v>
                </c:pt>
                <c:pt idx="1727" formatCode="General">
                  <c:v>-1.7185558621051901E-4</c:v>
                </c:pt>
                <c:pt idx="1728" formatCode="General">
                  <c:v>-1.7139608491172E-4</c:v>
                </c:pt>
                <c:pt idx="1729" formatCode="General">
                  <c:v>-1.70932717455264E-4</c:v>
                </c:pt>
                <c:pt idx="1730" formatCode="General">
                  <c:v>-1.7046605367626401E-4</c:v>
                </c:pt>
                <c:pt idx="1731" formatCode="General">
                  <c:v>-1.6999666084518901E-4</c:v>
                </c:pt>
                <c:pt idx="1732" formatCode="General">
                  <c:v>-1.69525078739495E-4</c:v>
                </c:pt>
                <c:pt idx="1733" formatCode="General">
                  <c:v>-1.6905175111139401E-4</c:v>
                </c:pt>
                <c:pt idx="1734" formatCode="General">
                  <c:v>-1.68577139899717E-4</c:v>
                </c:pt>
                <c:pt idx="1735" formatCode="General">
                  <c:v>-1.68101740757472E-4</c:v>
                </c:pt>
                <c:pt idx="1736" formatCode="General">
                  <c:v>-1.6762595352980199E-4</c:v>
                </c:pt>
                <c:pt idx="1737" formatCode="General">
                  <c:v>-1.6715013694690301E-4</c:v>
                </c:pt>
                <c:pt idx="1738" formatCode="General">
                  <c:v>-1.6667464973791301E-4</c:v>
                </c:pt>
                <c:pt idx="1739" formatCode="General">
                  <c:v>-1.66199827429046E-4</c:v>
                </c:pt>
                <c:pt idx="1740" formatCode="General">
                  <c:v>-1.6572600568809099E-4</c:v>
                </c:pt>
                <c:pt idx="1741" formatCode="General">
                  <c:v>-1.65253472224243E-4</c:v>
                </c:pt>
                <c:pt idx="1742" formatCode="General">
                  <c:v>-1.6478248600783501E-4</c:v>
                </c:pt>
                <c:pt idx="1743" formatCode="General">
                  <c:v>-1.64313295307812E-4</c:v>
                </c:pt>
                <c:pt idx="1744" formatCode="General">
                  <c:v>-1.6384611703721799E-4</c:v>
                </c:pt>
                <c:pt idx="1745" formatCode="General">
                  <c:v>-1.6338120499887301E-4</c:v>
                </c:pt>
                <c:pt idx="1746" formatCode="General">
                  <c:v>-1.62918782605967E-4</c:v>
                </c:pt>
                <c:pt idx="1747" formatCode="General">
                  <c:v>-1.62459089436356E-4</c:v>
                </c:pt>
                <c:pt idx="1748" formatCode="General">
                  <c:v>-1.6200241875373401E-4</c:v>
                </c:pt>
                <c:pt idx="1749" formatCode="General">
                  <c:v>-1.6154902027428901E-4</c:v>
                </c:pt>
                <c:pt idx="1750" formatCode="General">
                  <c:v>-1.6109918586906501E-4</c:v>
                </c:pt>
                <c:pt idx="1751" formatCode="General">
                  <c:v>-1.6065325692658501E-4</c:v>
                </c:pt>
                <c:pt idx="1752" formatCode="General">
                  <c:v>-1.6021161112373899E-4</c:v>
                </c:pt>
                <c:pt idx="1753" formatCode="General">
                  <c:v>-1.5977467471824501E-4</c:v>
                </c:pt>
                <c:pt idx="1754" formatCode="General">
                  <c:v>-1.5934295690743101E-4</c:v>
                </c:pt>
                <c:pt idx="1755" formatCode="General">
                  <c:v>-1.5891697993955601E-4</c:v>
                </c:pt>
                <c:pt idx="1756" formatCode="General">
                  <c:v>-1.5849727231861201E-4</c:v>
                </c:pt>
                <c:pt idx="1757" formatCode="General">
                  <c:v>-1.5808449808069999E-4</c:v>
                </c:pt>
                <c:pt idx="1758" formatCode="General">
                  <c:v>-1.5767929261492199E-4</c:v>
                </c:pt>
                <c:pt idx="1759" formatCode="General">
                  <c:v>-1.5728230757772801E-4</c:v>
                </c:pt>
                <c:pt idx="1760" formatCode="General">
                  <c:v>-1.56894183051108E-4</c:v>
                </c:pt>
                <c:pt idx="1761" formatCode="General">
                  <c:v>-1.5651555970008099E-4</c:v>
                </c:pt>
                <c:pt idx="1762" formatCode="General">
                  <c:v>-1.5614706460069801E-4</c:v>
                </c:pt>
                <c:pt idx="1763" formatCode="General">
                  <c:v>-1.5578921494865001E-4</c:v>
                </c:pt>
                <c:pt idx="1764" formatCode="General">
                  <c:v>-1.5544239094426301E-4</c:v>
                </c:pt>
                <c:pt idx="1765" formatCode="General">
                  <c:v>-1.5510691580216499E-4</c:v>
                </c:pt>
                <c:pt idx="1766" formatCode="General">
                  <c:v>-1.5478297037722401E-4</c:v>
                </c:pt>
                <c:pt idx="1767" formatCode="General">
                  <c:v>-1.5447060313562001E-4</c:v>
                </c:pt>
                <c:pt idx="1768" formatCode="General">
                  <c:v>-1.54169741990125E-4</c:v>
                </c:pt>
                <c:pt idx="1769" formatCode="General">
                  <c:v>-1.53880122208659E-4</c:v>
                </c:pt>
                <c:pt idx="1770" formatCode="General">
                  <c:v>-1.5360131871801301E-4</c:v>
                </c:pt>
                <c:pt idx="1771" formatCode="General">
                  <c:v>-1.5333278516774099E-4</c:v>
                </c:pt>
                <c:pt idx="1772" formatCode="General">
                  <c:v>-1.5307388028295299E-4</c:v>
                </c:pt>
                <c:pt idx="1773" formatCode="General">
                  <c:v>-1.52823873107314E-4</c:v>
                </c:pt>
                <c:pt idx="1774" formatCode="General">
                  <c:v>-1.5258199211133901E-4</c:v>
                </c:pt>
                <c:pt idx="1775" formatCode="General">
                  <c:v>-1.52347422034552E-4</c:v>
                </c:pt>
                <c:pt idx="1776" formatCode="General">
                  <c:v>-1.5211938706187901E-4</c:v>
                </c:pt>
                <c:pt idx="1777" formatCode="General">
                  <c:v>-1.5189714945953E-4</c:v>
                </c:pt>
                <c:pt idx="1778" formatCode="General">
                  <c:v>-1.5168008547439499E-4</c:v>
                </c:pt>
                <c:pt idx="1779" formatCode="General">
                  <c:v>-1.5146767231872E-4</c:v>
                </c:pt>
                <c:pt idx="1780" formatCode="General">
                  <c:v>-1.5125952354433901E-4</c:v>
                </c:pt>
                <c:pt idx="1781" formatCode="General">
                  <c:v>-1.5105541127721401E-4</c:v>
                </c:pt>
                <c:pt idx="1782" formatCode="General">
                  <c:v>-1.5085533367680199E-4</c:v>
                </c:pt>
                <c:pt idx="1783" formatCode="General">
                  <c:v>-1.5065948581772701E-4</c:v>
                </c:pt>
                <c:pt idx="1784" formatCode="General">
                  <c:v>-1.50468236433459E-4</c:v>
                </c:pt>
                <c:pt idx="1785" formatCode="General">
                  <c:v>-1.5028217524096801E-4</c:v>
                </c:pt>
                <c:pt idx="1786" formatCode="General">
                  <c:v>-1.5010207280448799E-4</c:v>
                </c:pt>
                <c:pt idx="1787" formatCode="General">
                  <c:v>-1.49928877251641E-4</c:v>
                </c:pt>
                <c:pt idx="1788" formatCode="General">
                  <c:v>-1.49763650258054E-4</c:v>
                </c:pt>
                <c:pt idx="1789" formatCode="General">
                  <c:v>-1.4960760779170101E-4</c:v>
                </c:pt>
                <c:pt idx="1790" formatCode="General">
                  <c:v>-1.4946204374734399E-4</c:v>
                </c:pt>
                <c:pt idx="1791" formatCode="General">
                  <c:v>-1.49328303715802E-4</c:v>
                </c:pt>
                <c:pt idx="1792" formatCode="General">
                  <c:v>-1.49207684569326E-4</c:v>
                </c:pt>
                <c:pt idx="1793" formatCode="General">
                  <c:v>-1.4910156475061699E-4</c:v>
                </c:pt>
                <c:pt idx="1794" formatCode="General">
                  <c:v>-1.4901125826038099E-4</c:v>
                </c:pt>
                <c:pt idx="1795" formatCode="General">
                  <c:v>-1.48938013468579E-4</c:v>
                </c:pt>
                <c:pt idx="1796" formatCode="General">
                  <c:v>-1.4888292589881801E-4</c:v>
                </c:pt>
                <c:pt idx="1797" formatCode="General">
                  <c:v>-1.48846981889003E-4</c:v>
                </c:pt>
                <c:pt idx="1798" formatCode="General">
                  <c:v>-1.48831059161673E-4</c:v>
                </c:pt>
                <c:pt idx="1799" formatCode="General">
                  <c:v>-1.4883580849296899E-4</c:v>
                </c:pt>
                <c:pt idx="1800" formatCode="General">
                  <c:v>-1.48861738838497E-4</c:v>
                </c:pt>
                <c:pt idx="1801" formatCode="General">
                  <c:v>-1.4890917131544701E-4</c:v>
                </c:pt>
                <c:pt idx="1802" formatCode="General">
                  <c:v>-1.4897822186946599E-4</c:v>
                </c:pt>
                <c:pt idx="1803" formatCode="General">
                  <c:v>-1.4906887703178899E-4</c:v>
                </c:pt>
                <c:pt idx="1804" formatCode="General">
                  <c:v>-1.49180948934907E-4</c:v>
                </c:pt>
                <c:pt idx="1805" formatCode="General">
                  <c:v>-1.4931404967841801E-4</c:v>
                </c:pt>
                <c:pt idx="1806" formatCode="General">
                  <c:v>-1.4946762837505899E-4</c:v>
                </c:pt>
                <c:pt idx="1807" formatCode="General">
                  <c:v>-1.49641000184767E-4</c:v>
                </c:pt>
                <c:pt idx="1808" formatCode="General">
                  <c:v>-1.49833331624524E-4</c:v>
                </c:pt>
                <c:pt idx="1809" formatCode="General">
                  <c:v>-1.5004366823004301E-4</c:v>
                </c:pt>
                <c:pt idx="1810" formatCode="General">
                  <c:v>-1.5027099314672901E-4</c:v>
                </c:pt>
                <c:pt idx="1811" formatCode="General">
                  <c:v>-1.5051420521251099E-4</c:v>
                </c:pt>
                <c:pt idx="1812" formatCode="General">
                  <c:v>-1.50772103918839E-4</c:v>
                </c:pt>
                <c:pt idx="1813" formatCode="General">
                  <c:v>-1.5104346202609201E-4</c:v>
                </c:pt>
                <c:pt idx="1814" formatCode="General">
                  <c:v>-1.5132702733667501E-4</c:v>
                </c:pt>
                <c:pt idx="1815" formatCode="General">
                  <c:v>-1.5162151921939299E-4</c:v>
                </c:pt>
                <c:pt idx="1816" formatCode="General">
                  <c:v>-1.5192567842439901E-4</c:v>
                </c:pt>
                <c:pt idx="1817" formatCode="General">
                  <c:v>-1.5223824966015601E-4</c:v>
                </c:pt>
                <c:pt idx="1818" formatCode="General">
                  <c:v>-1.52557996450335E-4</c:v>
                </c:pt>
                <c:pt idx="1819" formatCode="General">
                  <c:v>-1.5288366636210301E-4</c:v>
                </c:pt>
                <c:pt idx="1820" formatCode="General">
                  <c:v>-1.5321408964593601E-4</c:v>
                </c:pt>
                <c:pt idx="1821" formatCode="General">
                  <c:v>-1.5354815322276899E-4</c:v>
                </c:pt>
                <c:pt idx="1822" formatCode="General">
                  <c:v>-1.5388477036203501E-4</c:v>
                </c:pt>
                <c:pt idx="1823" formatCode="General">
                  <c:v>-1.5422294833064801E-4</c:v>
                </c:pt>
                <c:pt idx="1824" formatCode="General">
                  <c:v>-1.5456171526128201E-4</c:v>
                </c:pt>
                <c:pt idx="1825" formatCode="General">
                  <c:v>-1.54900132545138E-4</c:v>
                </c:pt>
                <c:pt idx="1826" formatCode="General">
                  <c:v>-1.5523737379553499E-4</c:v>
                </c:pt>
                <c:pt idx="1827" formatCode="General">
                  <c:v>-1.5557269906327399E-4</c:v>
                </c:pt>
                <c:pt idx="1828" formatCode="General">
                  <c:v>-1.55905382444089E-4</c:v>
                </c:pt>
                <c:pt idx="1829" formatCode="General">
                  <c:v>-1.5623476222797301E-4</c:v>
                </c:pt>
                <c:pt idx="1830" formatCode="General">
                  <c:v>-1.5656025004084901E-4</c:v>
                </c:pt>
                <c:pt idx="1831" formatCode="General">
                  <c:v>-1.5688128784847099E-4</c:v>
                </c:pt>
                <c:pt idx="1832" formatCode="General">
                  <c:v>-1.5719739016831701E-4</c:v>
                </c:pt>
                <c:pt idx="1833" formatCode="General">
                  <c:v>-1.5750817416353E-4</c:v>
                </c:pt>
                <c:pt idx="1834" formatCode="General">
                  <c:v>-1.5781328330226601E-4</c:v>
                </c:pt>
                <c:pt idx="1835" formatCode="General">
                  <c:v>-1.5811241845129E-4</c:v>
                </c:pt>
                <c:pt idx="1836" formatCode="General">
                  <c:v>-1.58405356629775E-4</c:v>
                </c:pt>
                <c:pt idx="1837" formatCode="General">
                  <c:v>-1.58691900384365E-4</c:v>
                </c:pt>
                <c:pt idx="1838" formatCode="General">
                  <c:v>-1.5897190510403601E-4</c:v>
                </c:pt>
                <c:pt idx="1839" formatCode="General">
                  <c:v>-1.5924525396973399E-4</c:v>
                </c:pt>
                <c:pt idx="1840" formatCode="General">
                  <c:v>-1.5951191838812801E-4</c:v>
                </c:pt>
                <c:pt idx="1841" formatCode="General">
                  <c:v>-1.5977190248639699E-4</c:v>
                </c:pt>
                <c:pt idx="1842" formatCode="General">
                  <c:v>-1.60025224715096E-4</c:v>
                </c:pt>
                <c:pt idx="1843" formatCode="General">
                  <c:v>-1.60272019049292E-4</c:v>
                </c:pt>
                <c:pt idx="1844" formatCode="General">
                  <c:v>-1.6051241953056699E-4</c:v>
                </c:pt>
                <c:pt idx="1845" formatCode="General">
                  <c:v>-1.6074659247361899E-4</c:v>
                </c:pt>
                <c:pt idx="1846" formatCode="General">
                  <c:v>-1.6097476870646001E-4</c:v>
                </c:pt>
                <c:pt idx="1847" formatCode="General">
                  <c:v>-1.6119718956021401E-4</c:v>
                </c:pt>
                <c:pt idx="1848" formatCode="General">
                  <c:v>-1.61414112380658E-4</c:v>
                </c:pt>
                <c:pt idx="1849" formatCode="General">
                  <c:v>-1.6162583962421901E-4</c:v>
                </c:pt>
                <c:pt idx="1850" formatCode="General">
                  <c:v>-1.6183273880443001E-4</c:v>
                </c:pt>
                <c:pt idx="1851" formatCode="General">
                  <c:v>-1.6203518742544801E-4</c:v>
                </c:pt>
                <c:pt idx="1852" formatCode="General">
                  <c:v>-1.6223354962250299E-4</c:v>
                </c:pt>
                <c:pt idx="1853" formatCode="General">
                  <c:v>-1.62428257333351E-4</c:v>
                </c:pt>
                <c:pt idx="1854" formatCode="General">
                  <c:v>-1.6261974325201399E-4</c:v>
                </c:pt>
                <c:pt idx="1855" formatCode="General">
                  <c:v>-1.6280844790819601E-4</c:v>
                </c:pt>
                <c:pt idx="1856" formatCode="General">
                  <c:v>-1.6299479371448001E-4</c:v>
                </c:pt>
                <c:pt idx="1857" formatCode="General">
                  <c:v>-1.6317924199280099E-4</c:v>
                </c:pt>
                <c:pt idx="1858" formatCode="General">
                  <c:v>-1.6336226373273101E-4</c:v>
                </c:pt>
                <c:pt idx="1859" formatCode="General">
                  <c:v>-1.6354433351016499E-4</c:v>
                </c:pt>
                <c:pt idx="1860" formatCode="General">
                  <c:v>-1.6372591497267801E-4</c:v>
                </c:pt>
                <c:pt idx="1861" formatCode="General">
                  <c:v>-1.6390748023368599E-4</c:v>
                </c:pt>
                <c:pt idx="1862" formatCode="General">
                  <c:v>-1.64089518857675E-4</c:v>
                </c:pt>
                <c:pt idx="1863" formatCode="General">
                  <c:v>-1.6427241860129301E-4</c:v>
                </c:pt>
                <c:pt idx="1864" formatCode="General">
                  <c:v>-1.6445661500103699E-4</c:v>
                </c:pt>
                <c:pt idx="1865" formatCode="General">
                  <c:v>-1.6464252581405801E-4</c:v>
                </c:pt>
                <c:pt idx="1866" formatCode="General">
                  <c:v>-1.64830505354039E-4</c:v>
                </c:pt>
                <c:pt idx="1867" formatCode="General">
                  <c:v>-1.65020894976897E-4</c:v>
                </c:pt>
                <c:pt idx="1868" formatCode="General">
                  <c:v>-1.65214053624845E-4</c:v>
                </c:pt>
                <c:pt idx="1869" formatCode="General">
                  <c:v>-1.6541028382489301E-4</c:v>
                </c:pt>
                <c:pt idx="1870" formatCode="General">
                  <c:v>-1.65609831452031E-4</c:v>
                </c:pt>
                <c:pt idx="1871" formatCode="General">
                  <c:v>-1.65812930336728E-4</c:v>
                </c:pt>
                <c:pt idx="1872" formatCode="General">
                  <c:v>-1.66019796710706E-4</c:v>
                </c:pt>
                <c:pt idx="1873" formatCode="General">
                  <c:v>-1.66230607977789E-4</c:v>
                </c:pt>
                <c:pt idx="1874" formatCode="General">
                  <c:v>-1.6644550958917301E-4</c:v>
                </c:pt>
                <c:pt idx="1875" formatCode="General">
                  <c:v>-1.6666461782436701E-4</c:v>
                </c:pt>
                <c:pt idx="1876" formatCode="General">
                  <c:v>-1.66888003449101E-4</c:v>
                </c:pt>
                <c:pt idx="1877" formatCode="General">
                  <c:v>-1.6711570355621501E-4</c:v>
                </c:pt>
                <c:pt idx="1878" formatCode="General">
                  <c:v>-1.67347710651716E-4</c:v>
                </c:pt>
                <c:pt idx="1879" formatCode="General">
                  <c:v>-1.6758402170489401E-4</c:v>
                </c:pt>
                <c:pt idx="1880" formatCode="General">
                  <c:v>-1.6782455051913699E-4</c:v>
                </c:pt>
                <c:pt idx="1881" formatCode="General">
                  <c:v>-1.6806918652454499E-4</c:v>
                </c:pt>
                <c:pt idx="1882" formatCode="General">
                  <c:v>-1.68317780284244E-4</c:v>
                </c:pt>
                <c:pt idx="1883" formatCode="General">
                  <c:v>-1.6857015518272799E-4</c:v>
                </c:pt>
                <c:pt idx="1884" formatCode="General">
                  <c:v>-1.68826075360294E-4</c:v>
                </c:pt>
                <c:pt idx="1885" formatCode="General">
                  <c:v>-1.6908530539303399E-4</c:v>
                </c:pt>
                <c:pt idx="1886" formatCode="General">
                  <c:v>-1.6934759247804501E-4</c:v>
                </c:pt>
                <c:pt idx="1887" formatCode="General">
                  <c:v>-1.6961258818102201E-4</c:v>
                </c:pt>
                <c:pt idx="1888" formatCode="General">
                  <c:v>-1.69879984842459E-4</c:v>
                </c:pt>
                <c:pt idx="1889" formatCode="General">
                  <c:v>-1.7014940748945399E-4</c:v>
                </c:pt>
                <c:pt idx="1890" formatCode="General">
                  <c:v>-1.7042042986610201E-4</c:v>
                </c:pt>
                <c:pt idx="1891" formatCode="General">
                  <c:v>-1.70692660804802E-4</c:v>
                </c:pt>
                <c:pt idx="1892" formatCode="General">
                  <c:v>-1.7096563184873601E-4</c:v>
                </c:pt>
                <c:pt idx="1893" formatCode="General">
                  <c:v>-1.71238871231295E-4</c:v>
                </c:pt>
                <c:pt idx="1894" formatCode="General">
                  <c:v>-1.7151189252615799E-4</c:v>
                </c:pt>
                <c:pt idx="1895" formatCode="General">
                  <c:v>-1.71784219113757E-4</c:v>
                </c:pt>
                <c:pt idx="1896" formatCode="General">
                  <c:v>-1.7205536477169501E-4</c:v>
                </c:pt>
                <c:pt idx="1897" formatCode="General">
                  <c:v>-1.7232482606182001E-4</c:v>
                </c:pt>
                <c:pt idx="1898" formatCode="General">
                  <c:v>-1.72592088005058E-4</c:v>
                </c:pt>
                <c:pt idx="1899" formatCode="General">
                  <c:v>-1.7285666262181301E-4</c:v>
                </c:pt>
                <c:pt idx="1900" formatCode="General">
                  <c:v>-1.7311801808263599E-4</c:v>
                </c:pt>
                <c:pt idx="1901" formatCode="General">
                  <c:v>-1.73375692165569E-4</c:v>
                </c:pt>
                <c:pt idx="1902" formatCode="General">
                  <c:v>-1.7362918432231299E-4</c:v>
                </c:pt>
                <c:pt idx="1903" formatCode="General">
                  <c:v>-1.73878033745642E-4</c:v>
                </c:pt>
                <c:pt idx="1904" formatCode="General">
                  <c:v>-1.74121824935955E-4</c:v>
                </c:pt>
                <c:pt idx="1905" formatCode="General">
                  <c:v>-1.74360171508873E-4</c:v>
                </c:pt>
                <c:pt idx="1906" formatCode="General">
                  <c:v>-1.74592687456506E-4</c:v>
                </c:pt>
                <c:pt idx="1907" formatCode="General">
                  <c:v>-1.7481903852849899E-4</c:v>
                </c:pt>
                <c:pt idx="1908" formatCode="General">
                  <c:v>-1.7503892379018199E-4</c:v>
                </c:pt>
                <c:pt idx="1909" formatCode="General">
                  <c:v>-1.7525205716975901E-4</c:v>
                </c:pt>
                <c:pt idx="1910" formatCode="General">
                  <c:v>-1.7545815417619999E-4</c:v>
                </c:pt>
                <c:pt idx="1911" formatCode="General">
                  <c:v>-1.7565700129854701E-4</c:v>
                </c:pt>
                <c:pt idx="1912" formatCode="General">
                  <c:v>-1.7584842922651299E-4</c:v>
                </c:pt>
                <c:pt idx="1913" formatCode="General">
                  <c:v>-1.7603228078715401E-4</c:v>
                </c:pt>
                <c:pt idx="1914" formatCode="General">
                  <c:v>-1.7620842436550201E-4</c:v>
                </c:pt>
                <c:pt idx="1915" formatCode="General">
                  <c:v>-1.76376758477341E-4</c:v>
                </c:pt>
                <c:pt idx="1916" formatCode="General">
                  <c:v>-1.76537184377801E-4</c:v>
                </c:pt>
                <c:pt idx="1917" formatCode="General">
                  <c:v>-1.76689652202016E-4</c:v>
                </c:pt>
                <c:pt idx="1918" formatCode="General">
                  <c:v>-1.76834160072606E-4</c:v>
                </c:pt>
                <c:pt idx="1919" formatCode="General">
                  <c:v>-1.7697069989151701E-4</c:v>
                </c:pt>
                <c:pt idx="1920" formatCode="General">
                  <c:v>-1.7709928337070199E-4</c:v>
                </c:pt>
                <c:pt idx="1921" formatCode="General">
                  <c:v>-1.77219925842905E-4</c:v>
                </c:pt>
                <c:pt idx="1922" formatCode="General">
                  <c:v>-1.77332707904317E-4</c:v>
                </c:pt>
                <c:pt idx="1923" formatCode="General">
                  <c:v>-1.7743765947129199E-4</c:v>
                </c:pt>
                <c:pt idx="1924" formatCode="General">
                  <c:v>-1.7753486926002499E-4</c:v>
                </c:pt>
                <c:pt idx="1925" formatCode="General">
                  <c:v>-1.7762442762461999E-4</c:v>
                </c:pt>
                <c:pt idx="1926" formatCode="General">
                  <c:v>-1.77706440225927E-4</c:v>
                </c:pt>
                <c:pt idx="1927" formatCode="General">
                  <c:v>-1.7778100576101901E-4</c:v>
                </c:pt>
                <c:pt idx="1928" formatCode="General">
                  <c:v>-1.77848243440265E-4</c:v>
                </c:pt>
                <c:pt idx="1929" formatCode="General">
                  <c:v>-1.7790829769874901E-4</c:v>
                </c:pt>
                <c:pt idx="1930" formatCode="General">
                  <c:v>-1.7796131810870799E-4</c:v>
                </c:pt>
                <c:pt idx="1931" formatCode="General">
                  <c:v>-1.7800746362653199E-4</c:v>
                </c:pt>
                <c:pt idx="1932" formatCode="General">
                  <c:v>-1.7804688868032899E-4</c:v>
                </c:pt>
                <c:pt idx="1933" formatCode="General">
                  <c:v>-1.7807983407677801E-4</c:v>
                </c:pt>
                <c:pt idx="1934" formatCode="General">
                  <c:v>-1.78106529505483E-4</c:v>
                </c:pt>
                <c:pt idx="1935" formatCode="General">
                  <c:v>-1.7812721771783501E-4</c:v>
                </c:pt>
                <c:pt idx="1936" formatCode="General">
                  <c:v>-1.7814218527522E-4</c:v>
                </c:pt>
                <c:pt idx="1937" formatCode="General">
                  <c:v>-1.7815173928095599E-4</c:v>
                </c:pt>
                <c:pt idx="1938" formatCode="General">
                  <c:v>-1.78156154499891E-4</c:v>
                </c:pt>
                <c:pt idx="1939" formatCode="General">
                  <c:v>-1.78155819827036E-4</c:v>
                </c:pt>
                <c:pt idx="1940" formatCode="General">
                  <c:v>-1.7815111960440099E-4</c:v>
                </c:pt>
                <c:pt idx="1941" formatCode="General">
                  <c:v>-1.78142463557029E-4</c:v>
                </c:pt>
                <c:pt idx="1942" formatCode="General">
                  <c:v>-1.7813028345490501E-4</c:v>
                </c:pt>
                <c:pt idx="1943" formatCode="General">
                  <c:v>-1.7811502946424299E-4</c:v>
                </c:pt>
                <c:pt idx="1944" formatCode="General">
                  <c:v>-1.7809718510739599E-4</c:v>
                </c:pt>
                <c:pt idx="1945" formatCode="General">
                  <c:v>-1.7807725534737799E-4</c:v>
                </c:pt>
                <c:pt idx="1946" formatCode="General">
                  <c:v>-1.7805578528902301E-4</c:v>
                </c:pt>
                <c:pt idx="1947" formatCode="General">
                  <c:v>-1.78033292140718E-4</c:v>
                </c:pt>
                <c:pt idx="1948" formatCode="General">
                  <c:v>-1.7801032380433901E-4</c:v>
                </c:pt>
                <c:pt idx="1949" formatCode="General">
                  <c:v>-1.7798745552471E-4</c:v>
                </c:pt>
                <c:pt idx="1950" formatCode="General">
                  <c:v>-1.77965223870612E-4</c:v>
                </c:pt>
                <c:pt idx="1951" formatCode="General">
                  <c:v>-1.7794421983817799E-4</c:v>
                </c:pt>
                <c:pt idx="1952" formatCode="General">
                  <c:v>-1.77924982952273E-4</c:v>
                </c:pt>
                <c:pt idx="1953" formatCode="General">
                  <c:v>-1.7790808977954199E-4</c:v>
                </c:pt>
                <c:pt idx="1954" formatCode="General">
                  <c:v>-1.77894082603716E-4</c:v>
                </c:pt>
                <c:pt idx="1955" formatCode="General">
                  <c:v>-1.7788350312400499E-4</c:v>
                </c:pt>
                <c:pt idx="1956" formatCode="General">
                  <c:v>-1.7787687486631699E-4</c:v>
                </c:pt>
                <c:pt idx="1957" formatCode="General">
                  <c:v>-1.7787466094658101E-4</c:v>
                </c:pt>
                <c:pt idx="1958" formatCode="General">
                  <c:v>-1.7787731864944199E-4</c:v>
                </c:pt>
                <c:pt idx="1959" formatCode="General">
                  <c:v>-1.7788526587875301E-4</c:v>
                </c:pt>
                <c:pt idx="1960" formatCode="General">
                  <c:v>-1.7789889819962799E-4</c:v>
                </c:pt>
                <c:pt idx="1961" formatCode="General">
                  <c:v>-1.77918600294281E-4</c:v>
                </c:pt>
                <c:pt idx="1962" formatCode="General">
                  <c:v>-1.7794465716576601E-4</c:v>
                </c:pt>
                <c:pt idx="1963" formatCode="General">
                  <c:v>-1.7797735542895299E-4</c:v>
                </c:pt>
                <c:pt idx="1964" formatCode="General">
                  <c:v>-1.78016951878676E-4</c:v>
                </c:pt>
                <c:pt idx="1965" formatCode="General">
                  <c:v>-1.78063648598574E-4</c:v>
                </c:pt>
                <c:pt idx="1966" formatCode="General">
                  <c:v>-1.7811759829965899E-4</c:v>
                </c:pt>
                <c:pt idx="1967" formatCode="General">
                  <c:v>-1.78178923986866E-4</c:v>
                </c:pt>
                <c:pt idx="1968" formatCode="General">
                  <c:v>-1.7824768940976799E-4</c:v>
                </c:pt>
                <c:pt idx="1969" formatCode="General">
                  <c:v>-1.7832392033789699E-4</c:v>
                </c:pt>
                <c:pt idx="1970" formatCode="General">
                  <c:v>-1.7840764182098899E-4</c:v>
                </c:pt>
                <c:pt idx="1971" formatCode="General">
                  <c:v>-1.7849879861201701E-4</c:v>
                </c:pt>
                <c:pt idx="1972" formatCode="General">
                  <c:v>-1.7859731161745001E-4</c:v>
                </c:pt>
                <c:pt idx="1973" formatCode="General">
                  <c:v>-1.7870310405536301E-4</c:v>
                </c:pt>
                <c:pt idx="1974" formatCode="General">
                  <c:v>-1.7881607045072101E-4</c:v>
                </c:pt>
                <c:pt idx="1975" formatCode="General">
                  <c:v>-1.7893607018623799E-4</c:v>
                </c:pt>
                <c:pt idx="1976" formatCode="General">
                  <c:v>-1.7906295579642599E-4</c:v>
                </c:pt>
                <c:pt idx="1977" formatCode="General">
                  <c:v>-1.79196510907128E-4</c:v>
                </c:pt>
                <c:pt idx="1978" formatCode="General">
                  <c:v>-1.7933654664112301E-4</c:v>
                </c:pt>
                <c:pt idx="1979" formatCode="General">
                  <c:v>-1.7948285214392399E-4</c:v>
                </c:pt>
                <c:pt idx="1980" formatCode="General">
                  <c:v>-1.7963522223086499E-4</c:v>
                </c:pt>
                <c:pt idx="1981" formatCode="General">
                  <c:v>-1.7979345016467399E-4</c:v>
                </c:pt>
                <c:pt idx="1982" formatCode="General">
                  <c:v>-1.79957351778264E-4</c:v>
                </c:pt>
                <c:pt idx="1983" formatCode="General">
                  <c:v>-1.8012670183041401E-4</c:v>
                </c:pt>
                <c:pt idx="1984" formatCode="General">
                  <c:v>-1.80301295637632E-4</c:v>
                </c:pt>
                <c:pt idx="1985" formatCode="General">
                  <c:v>-1.8048091305315799E-4</c:v>
                </c:pt>
                <c:pt idx="1986" formatCode="General">
                  <c:v>-1.8066534448817799E-4</c:v>
                </c:pt>
                <c:pt idx="1987" formatCode="General">
                  <c:v>-1.80854416708642E-4</c:v>
                </c:pt>
                <c:pt idx="1988" formatCode="General">
                  <c:v>-1.8104794735815201E-4</c:v>
                </c:pt>
                <c:pt idx="1989" formatCode="General">
                  <c:v>-1.81245746492972E-4</c:v>
                </c:pt>
                <c:pt idx="1990" formatCode="General">
                  <c:v>-1.81447669898205E-4</c:v>
                </c:pt>
                <c:pt idx="1991" formatCode="General">
                  <c:v>-1.81653593447404E-4</c:v>
                </c:pt>
                <c:pt idx="1992" formatCode="General">
                  <c:v>-1.8186338140885501E-4</c:v>
                </c:pt>
                <c:pt idx="1993" formatCode="General">
                  <c:v>-1.82076918079361E-4</c:v>
                </c:pt>
                <c:pt idx="1994" formatCode="General">
                  <c:v>-1.8229407402664701E-4</c:v>
                </c:pt>
                <c:pt idx="1995" formatCode="General">
                  <c:v>-1.8251480781199299E-4</c:v>
                </c:pt>
                <c:pt idx="1996" formatCode="General">
                  <c:v>-1.8273901655914301E-4</c:v>
                </c:pt>
                <c:pt idx="1997" formatCode="General">
                  <c:v>-1.82966637601046E-4</c:v>
                </c:pt>
                <c:pt idx="1998" formatCode="General">
                  <c:v>-1.8319759276543701E-4</c:v>
                </c:pt>
                <c:pt idx="1999" formatCode="General">
                  <c:v>-1.8343183805527501E-4</c:v>
                </c:pt>
                <c:pt idx="2000" formatCode="General">
                  <c:v>-1.83669335809024E-4</c:v>
                </c:pt>
                <c:pt idx="2001" formatCode="General">
                  <c:v>-1.83910051362182E-4</c:v>
                </c:pt>
                <c:pt idx="2002" formatCode="General">
                  <c:v>-1.8415391869934099E-4</c:v>
                </c:pt>
                <c:pt idx="2003" formatCode="General">
                  <c:v>-1.8440090066368099E-4</c:v>
                </c:pt>
                <c:pt idx="2004" formatCode="General">
                  <c:v>-1.84650964286536E-4</c:v>
                </c:pt>
                <c:pt idx="2005" formatCode="General">
                  <c:v>-1.8490407942248701E-4</c:v>
                </c:pt>
                <c:pt idx="2006" formatCode="General">
                  <c:v>-1.8516018673915701E-4</c:v>
                </c:pt>
                <c:pt idx="2007" formatCode="General">
                  <c:v>-1.8541920895126499E-4</c:v>
                </c:pt>
                <c:pt idx="2008" formatCode="General">
                  <c:v>-1.8568108621742701E-4</c:v>
                </c:pt>
                <c:pt idx="2009" formatCode="General">
                  <c:v>-1.8594573196438499E-4</c:v>
                </c:pt>
                <c:pt idx="2010" formatCode="General">
                  <c:v>-1.8621305759059599E-4</c:v>
                </c:pt>
                <c:pt idx="2011" formatCode="General">
                  <c:v>-1.8648295575530099E-4</c:v>
                </c:pt>
                <c:pt idx="2012" formatCode="General">
                  <c:v>-1.8675532019764299E-4</c:v>
                </c:pt>
                <c:pt idx="2013" formatCode="General">
                  <c:v>-1.87030011793324E-4</c:v>
                </c:pt>
                <c:pt idx="2014" formatCode="General">
                  <c:v>-1.8730686827853101E-4</c:v>
                </c:pt>
                <c:pt idx="2015" formatCode="General">
                  <c:v>-1.8758571115992E-4</c:v>
                </c:pt>
                <c:pt idx="2016" formatCode="General">
                  <c:v>-1.8786635462548099E-4</c:v>
                </c:pt>
                <c:pt idx="2017" formatCode="General">
                  <c:v>-1.8814860475960401E-4</c:v>
                </c:pt>
                <c:pt idx="2018" formatCode="General">
                  <c:v>-1.88432239948624E-4</c:v>
                </c:pt>
                <c:pt idx="2019" formatCode="General">
                  <c:v>-1.88716970173506E-4</c:v>
                </c:pt>
                <c:pt idx="2020" formatCode="General">
                  <c:v>-1.89002535702854E-4</c:v>
                </c:pt>
                <c:pt idx="2021" formatCode="General">
                  <c:v>-1.89288691194891E-4</c:v>
                </c:pt>
                <c:pt idx="2022" formatCode="General">
                  <c:v>-1.89575144998845E-4</c:v>
                </c:pt>
                <c:pt idx="2023" formatCode="General">
                  <c:v>-1.8986151877153101E-4</c:v>
                </c:pt>
                <c:pt idx="2024" formatCode="General">
                  <c:v>-1.9014748172736901E-4</c:v>
                </c:pt>
                <c:pt idx="2025" formatCode="General">
                  <c:v>-1.9043268179918499E-4</c:v>
                </c:pt>
                <c:pt idx="2026" formatCode="General">
                  <c:v>-1.9071682259484601E-4</c:v>
                </c:pt>
                <c:pt idx="2027" formatCode="General">
                  <c:v>-1.9099947128372799E-4</c:v>
                </c:pt>
                <c:pt idx="2028" formatCode="General">
                  <c:v>-1.9128025955293299E-4</c:v>
                </c:pt>
                <c:pt idx="2029" formatCode="General">
                  <c:v>-1.91558769663633E-4</c:v>
                </c:pt>
                <c:pt idx="2030" formatCode="General">
                  <c:v>-1.9183458963130501E-4</c:v>
                </c:pt>
                <c:pt idx="2031" formatCode="General">
                  <c:v>-1.9210728608943701E-4</c:v>
                </c:pt>
                <c:pt idx="2032" formatCode="General">
                  <c:v>-1.92376420127865E-4</c:v>
                </c:pt>
                <c:pt idx="2033" formatCode="General">
                  <c:v>-1.9264161188601699E-4</c:v>
                </c:pt>
                <c:pt idx="2034" formatCode="General">
                  <c:v>-1.92902433059757E-4</c:v>
                </c:pt>
                <c:pt idx="2035" formatCode="General">
                  <c:v>-1.9315842905324101E-4</c:v>
                </c:pt>
                <c:pt idx="2036" formatCode="General">
                  <c:v>-1.9340920085921201E-4</c:v>
                </c:pt>
                <c:pt idx="2037" formatCode="General">
                  <c:v>-1.93654306571711E-4</c:v>
                </c:pt>
                <c:pt idx="2038" formatCode="General">
                  <c:v>-1.9389336202519299E-4</c:v>
                </c:pt>
                <c:pt idx="2039" formatCode="General">
                  <c:v>-1.9412594415887E-4</c:v>
                </c:pt>
                <c:pt idx="2040" formatCode="General">
                  <c:v>-1.94351667974927E-4</c:v>
                </c:pt>
                <c:pt idx="2041" formatCode="General">
                  <c:v>-1.9457016898129001E-4</c:v>
                </c:pt>
                <c:pt idx="2042" formatCode="General">
                  <c:v>-1.9478106350387801E-4</c:v>
                </c:pt>
                <c:pt idx="2043" formatCode="General">
                  <c:v>-1.9498402274939901E-4</c:v>
                </c:pt>
                <c:pt idx="2044" formatCode="General">
                  <c:v>-1.9517872465961799E-4</c:v>
                </c:pt>
                <c:pt idx="2045" formatCode="General">
                  <c:v>-1.95364813081377E-4</c:v>
                </c:pt>
                <c:pt idx="2046" formatCode="General">
                  <c:v>-1.9554202047616001E-4</c:v>
                </c:pt>
                <c:pt idx="2047" formatCode="General">
                  <c:v>-1.9571009008449101E-4</c:v>
                </c:pt>
                <c:pt idx="2048" formatCode="General">
                  <c:v>-1.9586875797604901E-4</c:v>
                </c:pt>
                <c:pt idx="2049" formatCode="General">
                  <c:v>-1.9601782199074201E-4</c:v>
                </c:pt>
                <c:pt idx="2050" formatCode="General">
                  <c:v>-1.9615712053768099E-4</c:v>
                </c:pt>
                <c:pt idx="2051" formatCode="General">
                  <c:v>-1.9628646537665201E-4</c:v>
                </c:pt>
                <c:pt idx="2052" formatCode="General">
                  <c:v>-1.96405719629611E-4</c:v>
                </c:pt>
                <c:pt idx="2053" formatCode="General">
                  <c:v>-1.96514792078014E-4</c:v>
                </c:pt>
                <c:pt idx="2054" formatCode="General">
                  <c:v>-1.9661363044004199E-4</c:v>
                </c:pt>
                <c:pt idx="2055" formatCode="General">
                  <c:v>-1.9670219274193099E-4</c:v>
                </c:pt>
                <c:pt idx="2056" formatCode="General">
                  <c:v>-1.9678045311815299E-4</c:v>
                </c:pt>
                <c:pt idx="2057" formatCode="General">
                  <c:v>-1.9684843218668901E-4</c:v>
                </c:pt>
                <c:pt idx="2058" formatCode="General">
                  <c:v>-1.9690618419039501E-4</c:v>
                </c:pt>
                <c:pt idx="2059" formatCode="General">
                  <c:v>-1.9695379319662501E-4</c:v>
                </c:pt>
                <c:pt idx="2060" formatCode="General">
                  <c:v>-1.96991408665255E-4</c:v>
                </c:pt>
                <c:pt idx="2061" formatCode="General">
                  <c:v>-1.9701916963814001E-4</c:v>
                </c:pt>
                <c:pt idx="2062" formatCode="General">
                  <c:v>-1.97037264194935E-4</c:v>
                </c:pt>
                <c:pt idx="2063" formatCode="General">
                  <c:v>-1.9704593564300101E-4</c:v>
                </c:pt>
                <c:pt idx="2064" formatCode="General">
                  <c:v>-1.9704545066234099E-4</c:v>
                </c:pt>
                <c:pt idx="2065" formatCode="General">
                  <c:v>-1.9703607348550901E-4</c:v>
                </c:pt>
                <c:pt idx="2066" formatCode="General">
                  <c:v>-1.97018096702334E-4</c:v>
                </c:pt>
                <c:pt idx="2067" formatCode="General">
                  <c:v>-1.9699185156049601E-4</c:v>
                </c:pt>
                <c:pt idx="2068" formatCode="General">
                  <c:v>-1.96957725778385E-4</c:v>
                </c:pt>
                <c:pt idx="2069" formatCode="General">
                  <c:v>-1.96916079553053E-4</c:v>
                </c:pt>
                <c:pt idx="2070" formatCode="General">
                  <c:v>-1.96867342434197E-4</c:v>
                </c:pt>
                <c:pt idx="2071" formatCode="General">
                  <c:v>-1.9681188678847899E-4</c:v>
                </c:pt>
                <c:pt idx="2072" formatCode="General">
                  <c:v>-1.9675020743282901E-4</c:v>
                </c:pt>
                <c:pt idx="2073" formatCode="General">
                  <c:v>-1.9668274550243501E-4</c:v>
                </c:pt>
                <c:pt idx="2074" formatCode="General">
                  <c:v>-1.9660994384812199E-4</c:v>
                </c:pt>
                <c:pt idx="2075" formatCode="General">
                  <c:v>-1.9653227922515699E-4</c:v>
                </c:pt>
                <c:pt idx="2076" formatCode="General">
                  <c:v>-1.96450268771693E-4</c:v>
                </c:pt>
                <c:pt idx="2077" formatCode="General">
                  <c:v>-1.96364393194333E-4</c:v>
                </c:pt>
                <c:pt idx="2078" formatCode="General">
                  <c:v>-1.96275167930385E-4</c:v>
                </c:pt>
                <c:pt idx="2079" formatCode="General">
                  <c:v>-1.9618312487074799E-4</c:v>
                </c:pt>
                <c:pt idx="2080" formatCode="General">
                  <c:v>-1.96088763386459E-4</c:v>
                </c:pt>
                <c:pt idx="2081" formatCode="General">
                  <c:v>-1.9599256640597299E-4</c:v>
                </c:pt>
                <c:pt idx="2082" formatCode="General">
                  <c:v>-1.9589503815372599E-4</c:v>
                </c:pt>
                <c:pt idx="2083" formatCode="General">
                  <c:v>-1.95796700372051E-4</c:v>
                </c:pt>
                <c:pt idx="2084" formatCode="General">
                  <c:v>-1.9569800990487299E-4</c:v>
                </c:pt>
                <c:pt idx="2085" formatCode="General">
                  <c:v>-1.9559945401223099E-4</c:v>
                </c:pt>
                <c:pt idx="2086" formatCode="General">
                  <c:v>-1.9550150512542101E-4</c:v>
                </c:pt>
                <c:pt idx="2087" formatCode="General">
                  <c:v>-1.9540463940386101E-4</c:v>
                </c:pt>
                <c:pt idx="2088" formatCode="General">
                  <c:v>-1.95309299596249E-4</c:v>
                </c:pt>
                <c:pt idx="2089" formatCode="General">
                  <c:v>-1.95215909521805E-4</c:v>
                </c:pt>
                <c:pt idx="2090" formatCode="General">
                  <c:v>-1.9512486085514099E-4</c:v>
                </c:pt>
                <c:pt idx="2091" formatCode="General">
                  <c:v>-1.9503655597264501E-4</c:v>
                </c:pt>
                <c:pt idx="2092" formatCode="General">
                  <c:v>-1.9495138231574301E-4</c:v>
                </c:pt>
                <c:pt idx="2093" formatCode="General">
                  <c:v>-1.9486971582914099E-4</c:v>
                </c:pt>
                <c:pt idx="2094" formatCode="General">
                  <c:v>-1.9479189218378701E-4</c:v>
                </c:pt>
                <c:pt idx="2095" formatCode="General">
                  <c:v>-1.9471822897740201E-4</c:v>
                </c:pt>
                <c:pt idx="2096" formatCode="General">
                  <c:v>-1.9464901493801499E-4</c:v>
                </c:pt>
                <c:pt idx="2097" formatCode="General">
                  <c:v>-1.94584562770802E-4</c:v>
                </c:pt>
                <c:pt idx="2098" formatCode="General">
                  <c:v>-1.9452512091469801E-4</c:v>
                </c:pt>
                <c:pt idx="2099" formatCode="General">
                  <c:v>-1.9447093474770001E-4</c:v>
                </c:pt>
                <c:pt idx="2100" formatCode="General">
                  <c:v>-1.94422199113266E-4</c:v>
                </c:pt>
                <c:pt idx="2101" formatCode="General">
                  <c:v>-1.9437912060343401E-4</c:v>
                </c:pt>
                <c:pt idx="2102" formatCode="General">
                  <c:v>-1.94341889012082E-4</c:v>
                </c:pt>
                <c:pt idx="2103" formatCode="General">
                  <c:v>-1.9431065732627401E-4</c:v>
                </c:pt>
                <c:pt idx="2104" formatCode="General">
                  <c:v>-1.9428558478887801E-4</c:v>
                </c:pt>
                <c:pt idx="2105" formatCode="General">
                  <c:v>-1.9426678486468701E-4</c:v>
                </c:pt>
                <c:pt idx="2106" formatCode="General">
                  <c:v>-1.9425435366471599E-4</c:v>
                </c:pt>
                <c:pt idx="2107" formatCode="General">
                  <c:v>-1.94248365051664E-4</c:v>
                </c:pt>
                <c:pt idx="2108" formatCode="General">
                  <c:v>-1.94248860431657E-4</c:v>
                </c:pt>
                <c:pt idx="2109" formatCode="General">
                  <c:v>-1.9425591730577699E-4</c:v>
                </c:pt>
                <c:pt idx="2110" formatCode="General">
                  <c:v>-1.9426952649964299E-4</c:v>
                </c:pt>
                <c:pt idx="2111" formatCode="General">
                  <c:v>-1.94289687145433E-4</c:v>
                </c:pt>
                <c:pt idx="2112" formatCode="General">
                  <c:v>-1.9431638322258901E-4</c:v>
                </c:pt>
                <c:pt idx="2113" formatCode="General">
                  <c:v>-1.9434960862742501E-4</c:v>
                </c:pt>
                <c:pt idx="2114" formatCode="General">
                  <c:v>-1.9438930634373399E-4</c:v>
                </c:pt>
                <c:pt idx="2115" formatCode="General">
                  <c:v>-1.94435389514079E-4</c:v>
                </c:pt>
                <c:pt idx="2116" formatCode="General">
                  <c:v>-1.94487797184785E-4</c:v>
                </c:pt>
                <c:pt idx="2117" formatCode="General">
                  <c:v>-1.94546424737113E-4</c:v>
                </c:pt>
                <c:pt idx="2118" formatCode="General">
                  <c:v>-1.9461115045564601E-4</c:v>
                </c:pt>
                <c:pt idx="2119" formatCode="General">
                  <c:v>-1.9468182995991301E-4</c:v>
                </c:pt>
                <c:pt idx="2120" formatCode="General">
                  <c:v>-1.9475833807402199E-4</c:v>
                </c:pt>
                <c:pt idx="2121" formatCode="General">
                  <c:v>-1.9484050998582001E-4</c:v>
                </c:pt>
                <c:pt idx="2122" formatCode="General">
                  <c:v>-1.9492817753547E-4</c:v>
                </c:pt>
                <c:pt idx="2123" formatCode="General">
                  <c:v>-1.9502113209166901E-4</c:v>
                </c:pt>
                <c:pt idx="2124" formatCode="General">
                  <c:v>-1.95119207579967E-4</c:v>
                </c:pt>
                <c:pt idx="2125" formatCode="General">
                  <c:v>-1.9522220319745799E-4</c:v>
                </c:pt>
                <c:pt idx="2126" formatCode="General">
                  <c:v>-1.9532991314614599E-4</c:v>
                </c:pt>
                <c:pt idx="2127" formatCode="General">
                  <c:v>-1.95442124984402E-4</c:v>
                </c:pt>
                <c:pt idx="2128" formatCode="General">
                  <c:v>-1.9555863426522801E-4</c:v>
                </c:pt>
                <c:pt idx="2129" formatCode="General">
                  <c:v>-1.9567924344565999E-4</c:v>
                </c:pt>
                <c:pt idx="2130" formatCode="General">
                  <c:v>-1.95803735837185E-4</c:v>
                </c:pt>
                <c:pt idx="2131" formatCode="General">
                  <c:v>-1.9593187053022399E-4</c:v>
                </c:pt>
                <c:pt idx="2132" formatCode="General">
                  <c:v>-1.9606342560923501E-4</c:v>
                </c:pt>
                <c:pt idx="2133" formatCode="General">
                  <c:v>-1.9619818109917699E-4</c:v>
                </c:pt>
                <c:pt idx="2134" formatCode="General">
                  <c:v>-1.9633591731758001E-4</c:v>
                </c:pt>
                <c:pt idx="2135" formatCode="General">
                  <c:v>-1.9647642864385601E-4</c:v>
                </c:pt>
                <c:pt idx="2136" formatCode="General">
                  <c:v>-1.9661951528381899E-4</c:v>
                </c:pt>
                <c:pt idx="2137" formatCode="General">
                  <c:v>-1.9676499090950599E-4</c:v>
                </c:pt>
                <c:pt idx="2138" formatCode="General">
                  <c:v>-1.96912662317572E-4</c:v>
                </c:pt>
                <c:pt idx="2139" formatCode="General">
                  <c:v>-1.97062311141996E-4</c:v>
                </c:pt>
                <c:pt idx="2140" formatCode="General">
                  <c:v>-1.9721377840873399E-4</c:v>
                </c:pt>
                <c:pt idx="2141" formatCode="General">
                  <c:v>-1.9736690103059999E-4</c:v>
                </c:pt>
                <c:pt idx="2142" formatCode="General">
                  <c:v>-1.97521508678428E-4</c:v>
                </c:pt>
                <c:pt idx="2143" formatCode="General">
                  <c:v>-1.9767748431559701E-4</c:v>
                </c:pt>
                <c:pt idx="2144" formatCode="General">
                  <c:v>-1.9783470106036899E-4</c:v>
                </c:pt>
                <c:pt idx="2145" formatCode="General">
                  <c:v>-1.9799305060326801E-4</c:v>
                </c:pt>
                <c:pt idx="2146" formatCode="General">
                  <c:v>-1.9815244694101699E-4</c:v>
                </c:pt>
                <c:pt idx="2147" formatCode="General">
                  <c:v>-1.9831280112766499E-4</c:v>
                </c:pt>
                <c:pt idx="2148" formatCode="General">
                  <c:v>-1.9847404522397701E-4</c:v>
                </c:pt>
                <c:pt idx="2149" formatCode="General">
                  <c:v>-1.98636109045244E-4</c:v>
                </c:pt>
                <c:pt idx="2150" formatCode="General">
                  <c:v>-1.9879896386513899E-4</c:v>
                </c:pt>
                <c:pt idx="2151" formatCode="General">
                  <c:v>-1.9896260418075801E-4</c:v>
                </c:pt>
                <c:pt idx="2152" formatCode="General">
                  <c:v>-1.9912702276884801E-4</c:v>
                </c:pt>
                <c:pt idx="2153" formatCode="General">
                  <c:v>-1.9929221425794299E-4</c:v>
                </c:pt>
                <c:pt idx="2154" formatCode="General">
                  <c:v>-1.9945819813958101E-4</c:v>
                </c:pt>
                <c:pt idx="2155" formatCode="General">
                  <c:v>-1.9962500761097301E-4</c:v>
                </c:pt>
                <c:pt idx="2156" formatCode="General">
                  <c:v>-1.9979269612464801E-4</c:v>
                </c:pt>
                <c:pt idx="2157" formatCode="General">
                  <c:v>-1.9996130800633999E-4</c:v>
                </c:pt>
                <c:pt idx="2158" formatCode="General">
                  <c:v>-2.0013090445731999E-4</c:v>
                </c:pt>
                <c:pt idx="2159" formatCode="General">
                  <c:v>-2.0030155854007501E-4</c:v>
                </c:pt>
                <c:pt idx="2160" formatCode="General">
                  <c:v>-2.00473342659591E-4</c:v>
                </c:pt>
                <c:pt idx="2161" formatCode="General">
                  <c:v>-2.00646311113022E-4</c:v>
                </c:pt>
                <c:pt idx="2162" formatCode="General">
                  <c:v>-2.0082057384935301E-4</c:v>
                </c:pt>
                <c:pt idx="2163" formatCode="General">
                  <c:v>-2.0099620759419899E-4</c:v>
                </c:pt>
                <c:pt idx="2164" formatCode="General">
                  <c:v>-2.0117328393022701E-4</c:v>
                </c:pt>
                <c:pt idx="2165" formatCode="General">
                  <c:v>-2.0135187503079999E-4</c:v>
                </c:pt>
                <c:pt idx="2166" formatCode="General">
                  <c:v>-2.0153209856138901E-4</c:v>
                </c:pt>
                <c:pt idx="2167" formatCode="General">
                  <c:v>-2.0171402994816301E-4</c:v>
                </c:pt>
                <c:pt idx="2168" formatCode="General">
                  <c:v>-2.0189776082876599E-4</c:v>
                </c:pt>
                <c:pt idx="2169" formatCode="General">
                  <c:v>-2.0208333909546699E-4</c:v>
                </c:pt>
                <c:pt idx="2170" formatCode="General">
                  <c:v>-2.0227083018376399E-4</c:v>
                </c:pt>
                <c:pt idx="2171" formatCode="General">
                  <c:v>-2.0246028879349301E-4</c:v>
                </c:pt>
                <c:pt idx="2172" formatCode="General">
                  <c:v>-2.0265176638440899E-4</c:v>
                </c:pt>
                <c:pt idx="2173" formatCode="General">
                  <c:v>-2.0284531314976399E-4</c:v>
                </c:pt>
                <c:pt idx="2174" formatCode="General">
                  <c:v>-2.0304092492597699E-4</c:v>
                </c:pt>
                <c:pt idx="2175" formatCode="General">
                  <c:v>-2.0323861400680201E-4</c:v>
                </c:pt>
                <c:pt idx="2176" formatCode="General">
                  <c:v>-2.03438398120544E-4</c:v>
                </c:pt>
                <c:pt idx="2177" formatCode="General">
                  <c:v>-2.03640280773157E-4</c:v>
                </c:pt>
                <c:pt idx="2178" formatCode="General">
                  <c:v>-2.0384422123756099E-4</c:v>
                </c:pt>
                <c:pt idx="2179" formatCode="General">
                  <c:v>-2.0405016518212801E-4</c:v>
                </c:pt>
                <c:pt idx="2180" formatCode="General">
                  <c:v>-2.0425806517572701E-4</c:v>
                </c:pt>
                <c:pt idx="2181" formatCode="General">
                  <c:v>-2.0446789431700601E-4</c:v>
                </c:pt>
                <c:pt idx="2182" formatCode="General">
                  <c:v>-2.04679541791954E-4</c:v>
                </c:pt>
                <c:pt idx="2183" formatCode="General">
                  <c:v>-2.0489292187128499E-4</c:v>
                </c:pt>
                <c:pt idx="2184" formatCode="General">
                  <c:v>-2.0510793913048101E-4</c:v>
                </c:pt>
                <c:pt idx="2185" formatCode="General">
                  <c:v>-2.0532444128391899E-4</c:v>
                </c:pt>
                <c:pt idx="2186" formatCode="General">
                  <c:v>-2.05542302680656E-4</c:v>
                </c:pt>
                <c:pt idx="2187" formatCode="General">
                  <c:v>-2.0576137415991201E-4</c:v>
                </c:pt>
                <c:pt idx="2188" formatCode="General">
                  <c:v>-2.0598150930724901E-4</c:v>
                </c:pt>
                <c:pt idx="2189" formatCode="General">
                  <c:v>-2.0620252993080399E-4</c:v>
                </c:pt>
                <c:pt idx="2190" formatCode="General">
                  <c:v>-2.0642422084619501E-4</c:v>
                </c:pt>
                <c:pt idx="2191" formatCode="General">
                  <c:v>-2.0664639179951701E-4</c:v>
                </c:pt>
                <c:pt idx="2192" formatCode="General">
                  <c:v>-2.0686885002257701E-4</c:v>
                </c:pt>
                <c:pt idx="2193" formatCode="General">
                  <c:v>-2.0709139604819699E-4</c:v>
                </c:pt>
                <c:pt idx="2194" formatCode="General">
                  <c:v>-2.07313773439984E-4</c:v>
                </c:pt>
                <c:pt idx="2195" formatCode="General">
                  <c:v>-2.0753575912082201E-4</c:v>
                </c:pt>
                <c:pt idx="2196" formatCode="General">
                  <c:v>-2.0775711099015799E-4</c:v>
                </c:pt>
                <c:pt idx="2197" formatCode="General">
                  <c:v>-2.0797594989832401E-4</c:v>
                </c:pt>
                <c:pt idx="2198" formatCode="General">
                  <c:v>-2.08192549066649E-4</c:v>
                </c:pt>
                <c:pt idx="2199" formatCode="General">
                  <c:v>-2.0840694729184399E-4</c:v>
                </c:pt>
                <c:pt idx="2200" formatCode="General">
                  <c:v>-2.0861903239852199E-4</c:v>
                </c:pt>
                <c:pt idx="2201" formatCode="General">
                  <c:v>-2.08828664772556E-4</c:v>
                </c:pt>
                <c:pt idx="2202" formatCode="General">
                  <c:v>-2.0903564689884701E-4</c:v>
                </c:pt>
                <c:pt idx="2203" formatCode="General">
                  <c:v>-2.0923980966739799E-4</c:v>
                </c:pt>
                <c:pt idx="2204" formatCode="General">
                  <c:v>-2.0944092204266699E-4</c:v>
                </c:pt>
                <c:pt idx="2205" formatCode="General">
                  <c:v>-2.0963876880243499E-4</c:v>
                </c:pt>
                <c:pt idx="2206" formatCode="General">
                  <c:v>-2.0983310708279601E-4</c:v>
                </c:pt>
                <c:pt idx="2207" formatCode="General">
                  <c:v>-2.1002368881961299E-4</c:v>
                </c:pt>
                <c:pt idx="2208" formatCode="General">
                  <c:v>-2.1021028360764901E-4</c:v>
                </c:pt>
                <c:pt idx="2209" formatCode="General">
                  <c:v>-2.10392691950916E-4</c:v>
                </c:pt>
                <c:pt idx="2210" formatCode="General">
                  <c:v>-2.1057066475796901E-4</c:v>
                </c:pt>
                <c:pt idx="2211" formatCode="General">
                  <c:v>-2.1074399994500399E-4</c:v>
                </c:pt>
                <c:pt idx="2212" formatCode="General">
                  <c:v>-2.10912451826239E-4</c:v>
                </c:pt>
                <c:pt idx="2213" formatCode="General">
                  <c:v>-2.11075812741117E-4</c:v>
                </c:pt>
                <c:pt idx="2214" formatCode="General">
                  <c:v>-2.1123390092042801E-4</c:v>
                </c:pt>
                <c:pt idx="2215" formatCode="General">
                  <c:v>-2.1138652159108701E-4</c:v>
                </c:pt>
                <c:pt idx="2216" formatCode="General">
                  <c:v>-2.1153348624112299E-4</c:v>
                </c:pt>
                <c:pt idx="2217" formatCode="General">
                  <c:v>-2.11674551835424E-4</c:v>
                </c:pt>
                <c:pt idx="2218" formatCode="General">
                  <c:v>-2.1180952480415099E-4</c:v>
                </c:pt>
                <c:pt idx="2219" formatCode="General">
                  <c:v>-2.1193822834448501E-4</c:v>
                </c:pt>
                <c:pt idx="2220" formatCode="General">
                  <c:v>-2.1206046125469099E-4</c:v>
                </c:pt>
                <c:pt idx="2221" formatCode="General">
                  <c:v>-2.12176078157318E-4</c:v>
                </c:pt>
                <c:pt idx="2222" formatCode="General">
                  <c:v>-2.1228491715695E-4</c:v>
                </c:pt>
                <c:pt idx="2223" formatCode="General">
                  <c:v>-2.1238684756819801E-4</c:v>
                </c:pt>
                <c:pt idx="2224" formatCode="General">
                  <c:v>-2.1248175219240801E-4</c:v>
                </c:pt>
                <c:pt idx="2225" formatCode="General">
                  <c:v>-2.12569528391292E-4</c:v>
                </c:pt>
                <c:pt idx="2226" formatCode="General">
                  <c:v>-2.1265012318783701E-4</c:v>
                </c:pt>
                <c:pt idx="2227" formatCode="General">
                  <c:v>-2.1272344025578601E-4</c:v>
                </c:pt>
                <c:pt idx="2228" formatCode="General">
                  <c:v>-2.1278943229623601E-4</c:v>
                </c:pt>
                <c:pt idx="2229" formatCode="General">
                  <c:v>-2.1284806600126201E-4</c:v>
                </c:pt>
                <c:pt idx="2230" formatCode="General">
                  <c:v>-2.1289931330545201E-4</c:v>
                </c:pt>
                <c:pt idx="2231" formatCode="General">
                  <c:v>-2.1294314376368899E-4</c:v>
                </c:pt>
                <c:pt idx="2232" formatCode="General">
                  <c:v>-2.1297953647007E-4</c:v>
                </c:pt>
                <c:pt idx="2233" formatCode="General">
                  <c:v>-2.13008425985299E-4</c:v>
                </c:pt>
                <c:pt idx="2234" formatCode="General">
                  <c:v>-2.1302977788934701E-4</c:v>
                </c:pt>
                <c:pt idx="2235" formatCode="General">
                  <c:v>-2.1304350566666899E-4</c:v>
                </c:pt>
                <c:pt idx="2236" formatCode="General">
                  <c:v>-2.13049563594858E-4</c:v>
                </c:pt>
                <c:pt idx="2237" formatCode="General">
                  <c:v>-2.13047846541925E-4</c:v>
                </c:pt>
                <c:pt idx="2238" formatCode="General">
                  <c:v>-2.13038233480307E-4</c:v>
                </c:pt>
                <c:pt idx="2239" formatCode="General">
                  <c:v>-2.1302061613757501E-4</c:v>
                </c:pt>
                <c:pt idx="2240" formatCode="General">
                  <c:v>-2.12994848771468E-4</c:v>
                </c:pt>
                <c:pt idx="2241" formatCode="General">
                  <c:v>-2.1296078763410301E-4</c:v>
                </c:pt>
                <c:pt idx="2242" formatCode="General">
                  <c:v>-2.1291828424155299E-4</c:v>
                </c:pt>
                <c:pt idx="2243" formatCode="General">
                  <c:v>-2.12867152097844E-4</c:v>
                </c:pt>
                <c:pt idx="2244" formatCode="General">
                  <c:v>-2.12807250658151E-4</c:v>
                </c:pt>
                <c:pt idx="2245" formatCode="General">
                  <c:v>-2.1273841967615E-4</c:v>
                </c:pt>
                <c:pt idx="2246" formatCode="General">
                  <c:v>-2.1266050079673401E-4</c:v>
                </c:pt>
                <c:pt idx="2247" formatCode="General">
                  <c:v>-2.1257338604100699E-4</c:v>
                </c:pt>
                <c:pt idx="2248" formatCode="General">
                  <c:v>-2.12476936771553E-4</c:v>
                </c:pt>
                <c:pt idx="2249" formatCode="General">
                  <c:v>-2.1237105407178101E-4</c:v>
                </c:pt>
                <c:pt idx="2250" formatCode="General">
                  <c:v>-2.1225568166068201E-4</c:v>
                </c:pt>
                <c:pt idx="2251" formatCode="General">
                  <c:v>-2.12130738307038E-4</c:v>
                </c:pt>
                <c:pt idx="2252" formatCode="General">
                  <c:v>-2.11996157464551E-4</c:v>
                </c:pt>
                <c:pt idx="2253" formatCode="General">
                  <c:v>-2.11851881708028E-4</c:v>
                </c:pt>
                <c:pt idx="2254" formatCode="General">
                  <c:v>-2.1169788794847801E-4</c:v>
                </c:pt>
                <c:pt idx="2255" formatCode="General">
                  <c:v>-2.1153414833976401E-4</c:v>
                </c:pt>
                <c:pt idx="2256" formatCode="General">
                  <c:v>-2.1136065052587599E-4</c:v>
                </c:pt>
                <c:pt idx="2257" formatCode="General">
                  <c:v>-2.11177374383723E-4</c:v>
                </c:pt>
                <c:pt idx="2258" formatCode="General">
                  <c:v>-2.10984311108297E-4</c:v>
                </c:pt>
                <c:pt idx="2259" formatCode="General">
                  <c:v>-2.1078140518695999E-4</c:v>
                </c:pt>
                <c:pt idx="2260" formatCode="General">
                  <c:v>-2.1056863950807199E-4</c:v>
                </c:pt>
                <c:pt idx="2261" formatCode="General">
                  <c:v>-2.10346005527598E-4</c:v>
                </c:pt>
                <c:pt idx="2262" formatCode="General">
                  <c:v>-2.10113505935788E-4</c:v>
                </c:pt>
                <c:pt idx="2263" formatCode="General">
                  <c:v>-2.0987115115271099E-4</c:v>
                </c:pt>
                <c:pt idx="2264" formatCode="General">
                  <c:v>-2.0961896505354799E-4</c:v>
                </c:pt>
                <c:pt idx="2265" formatCode="General">
                  <c:v>-2.0935697175633001E-4</c:v>
                </c:pt>
                <c:pt idx="2266" formatCode="General">
                  <c:v>-2.09085206362228E-4</c:v>
                </c:pt>
                <c:pt idx="2267" formatCode="General">
                  <c:v>-2.0880377421612399E-4</c:v>
                </c:pt>
                <c:pt idx="2268" formatCode="General">
                  <c:v>-2.0851276601469099E-4</c:v>
                </c:pt>
                <c:pt idx="2269" formatCode="General">
                  <c:v>-2.0821229063922099E-4</c:v>
                </c:pt>
                <c:pt idx="2270" formatCode="General">
                  <c:v>-2.07902477945527E-4</c:v>
                </c:pt>
                <c:pt idx="2271" formatCode="General">
                  <c:v>-2.0758347409969601E-4</c:v>
                </c:pt>
                <c:pt idx="2272" formatCode="General">
                  <c:v>-2.0725544927674701E-4</c:v>
                </c:pt>
                <c:pt idx="2273" formatCode="General">
                  <c:v>-2.0691860294442499E-4</c:v>
                </c:pt>
                <c:pt idx="2274" formatCode="General">
                  <c:v>-2.0657313217991601E-4</c:v>
                </c:pt>
                <c:pt idx="2275" formatCode="General">
                  <c:v>-2.0621928990892499E-4</c:v>
                </c:pt>
                <c:pt idx="2276" formatCode="General">
                  <c:v>-2.0585729833351901E-4</c:v>
                </c:pt>
                <c:pt idx="2277" formatCode="General">
                  <c:v>-2.0548744021093199E-4</c:v>
                </c:pt>
                <c:pt idx="2278" formatCode="General">
                  <c:v>-2.05110012668303E-4</c:v>
                </c:pt>
                <c:pt idx="2279" formatCode="General">
                  <c:v>-2.04725365439206E-4</c:v>
                </c:pt>
                <c:pt idx="2280" formatCode="General">
                  <c:v>-2.0433386988291601E-4</c:v>
                </c:pt>
                <c:pt idx="2281" formatCode="General">
                  <c:v>-2.0393596314578701E-4</c:v>
                </c:pt>
                <c:pt idx="2282" formatCode="General">
                  <c:v>-2.0353205816076801E-4</c:v>
                </c:pt>
                <c:pt idx="2283" formatCode="General">
                  <c:v>-2.03122620257111E-4</c:v>
                </c:pt>
                <c:pt idx="2284" formatCode="General">
                  <c:v>-2.0270810376078399E-4</c:v>
                </c:pt>
                <c:pt idx="2285" formatCode="General">
                  <c:v>-2.0228892567515701E-4</c:v>
                </c:pt>
                <c:pt idx="2286" formatCode="General">
                  <c:v>-2.0186552833582799E-4</c:v>
                </c:pt>
                <c:pt idx="2287" formatCode="General">
                  <c:v>-2.0143829298541999E-4</c:v>
                </c:pt>
                <c:pt idx="2288" formatCode="General">
                  <c:v>-2.0100753567678099E-4</c:v>
                </c:pt>
                <c:pt idx="2289" formatCode="General">
                  <c:v>-2.00573539616367E-4</c:v>
                </c:pt>
                <c:pt idx="2290" formatCode="General">
                  <c:v>-2.00136557603723E-4</c:v>
                </c:pt>
                <c:pt idx="2291" formatCode="General">
                  <c:v>-1.99696726267363E-4</c:v>
                </c:pt>
                <c:pt idx="2292" formatCode="General">
                  <c:v>-1.9925423688274099E-4</c:v>
                </c:pt>
                <c:pt idx="2293" formatCode="General">
                  <c:v>-1.98809203997265E-4</c:v>
                </c:pt>
                <c:pt idx="2294" formatCode="General">
                  <c:v>-1.9836173190663801E-4</c:v>
                </c:pt>
                <c:pt idx="2295" formatCode="General">
                  <c:v>-1.9791190868865199E-4</c:v>
                </c:pt>
                <c:pt idx="2296" formatCode="General">
                  <c:v>-1.9745982729469901E-4</c:v>
                </c:pt>
                <c:pt idx="2297" formatCode="General">
                  <c:v>-1.9700565985977399E-4</c:v>
                </c:pt>
                <c:pt idx="2298" formatCode="General">
                  <c:v>-1.96549587719835E-4</c:v>
                </c:pt>
                <c:pt idx="2299" formatCode="General">
                  <c:v>-1.9609184507332801E-4</c:v>
                </c:pt>
                <c:pt idx="2300" formatCode="General">
                  <c:v>-1.95632725998103E-4</c:v>
                </c:pt>
                <c:pt idx="2301" formatCode="General">
                  <c:v>-1.95172589434376E-4</c:v>
                </c:pt>
                <c:pt idx="2302" formatCode="General">
                  <c:v>-1.9471184608028499E-4</c:v>
                </c:pt>
                <c:pt idx="2303" formatCode="General">
                  <c:v>-1.94250979061656E-4</c:v>
                </c:pt>
                <c:pt idx="2304" formatCode="General">
                  <c:v>-1.9379056781358199E-4</c:v>
                </c:pt>
                <c:pt idx="2305" formatCode="General">
                  <c:v>-1.9333118801303901E-4</c:v>
                </c:pt>
                <c:pt idx="2306" formatCode="General">
                  <c:v>-1.9287348860357799E-4</c:v>
                </c:pt>
                <c:pt idx="2307" formatCode="General">
                  <c:v>-1.92418164048899E-4</c:v>
                </c:pt>
                <c:pt idx="2308" formatCode="General">
                  <c:v>-1.91965899533009E-4</c:v>
                </c:pt>
                <c:pt idx="2309" formatCode="General">
                  <c:v>-1.91517358931962E-4</c:v>
                </c:pt>
                <c:pt idx="2310" formatCode="General">
                  <c:v>-1.9107314975242001E-4</c:v>
                </c:pt>
                <c:pt idx="2311" formatCode="General">
                  <c:v>-1.906338457966E-4</c:v>
                </c:pt>
                <c:pt idx="2312" formatCode="General">
                  <c:v>-1.9019995619369199E-4</c:v>
                </c:pt>
                <c:pt idx="2313" formatCode="General">
                  <c:v>-1.89771849510721E-4</c:v>
                </c:pt>
                <c:pt idx="2314" formatCode="General">
                  <c:v>-1.89349824739424E-4</c:v>
                </c:pt>
                <c:pt idx="2315" formatCode="General">
                  <c:v>-1.8893409791679799E-4</c:v>
                </c:pt>
                <c:pt idx="2316" formatCode="General">
                  <c:v>-1.8852475146743301E-4</c:v>
                </c:pt>
                <c:pt idx="2317" formatCode="General">
                  <c:v>-1.88121774398748E-4</c:v>
                </c:pt>
                <c:pt idx="2318" formatCode="General">
                  <c:v>-1.8772506028480999E-4</c:v>
                </c:pt>
                <c:pt idx="2319" formatCode="General">
                  <c:v>-1.87334436971033E-4</c:v>
                </c:pt>
                <c:pt idx="2320" formatCode="General">
                  <c:v>-1.8694972739878501E-4</c:v>
                </c:pt>
                <c:pt idx="2321" formatCode="General">
                  <c:v>-1.86570747433231E-4</c:v>
                </c:pt>
                <c:pt idx="2322" formatCode="General">
                  <c:v>-1.8619731067657299E-4</c:v>
                </c:pt>
                <c:pt idx="2323" formatCode="General">
                  <c:v>-1.8582923173336501E-4</c:v>
                </c:pt>
                <c:pt idx="2324" formatCode="General">
                  <c:v>-1.85466405777869E-4</c:v>
                </c:pt>
                <c:pt idx="2325" formatCode="General">
                  <c:v>-1.8510879326304099E-4</c:v>
                </c:pt>
                <c:pt idx="2326" formatCode="General">
                  <c:v>-1.8475640295934499E-4</c:v>
                </c:pt>
                <c:pt idx="2327" formatCode="General">
                  <c:v>-1.84409338831224E-4</c:v>
                </c:pt>
                <c:pt idx="2328" formatCode="General">
                  <c:v>-1.8406785216799399E-4</c:v>
                </c:pt>
                <c:pt idx="2329" formatCode="General">
                  <c:v>-1.83732310915731E-4</c:v>
                </c:pt>
                <c:pt idx="2330" formatCode="General">
                  <c:v>-1.8340325178685499E-4</c:v>
                </c:pt>
                <c:pt idx="2331" formatCode="General">
                  <c:v>-1.8308137344197499E-4</c:v>
                </c:pt>
                <c:pt idx="2332" formatCode="General">
                  <c:v>-1.8276755602534899E-4</c:v>
                </c:pt>
                <c:pt idx="2333" formatCode="General">
                  <c:v>-1.8246284352168099E-4</c:v>
                </c:pt>
                <c:pt idx="2334" formatCode="General">
                  <c:v>-1.8216840202615601E-4</c:v>
                </c:pt>
                <c:pt idx="2335" formatCode="General">
                  <c:v>-1.8188545784412899E-4</c:v>
                </c:pt>
                <c:pt idx="2336" formatCode="General">
                  <c:v>-1.8161522744308199E-4</c:v>
                </c:pt>
                <c:pt idx="2337" formatCode="General">
                  <c:v>-1.8135882891556499E-4</c:v>
                </c:pt>
                <c:pt idx="2338" formatCode="General">
                  <c:v>-1.81117189942979E-4</c:v>
                </c:pt>
                <c:pt idx="2339" formatCode="General">
                  <c:v>-1.8089094972037701E-4</c:v>
                </c:pt>
                <c:pt idx="2340" formatCode="General">
                  <c:v>-1.8068035330703601E-4</c:v>
                </c:pt>
                <c:pt idx="2341" formatCode="General">
                  <c:v>-1.8048518877585899E-4</c:v>
                </c:pt>
                <c:pt idx="2342" formatCode="General">
                  <c:v>-1.8030468628984499E-4</c:v>
                </c:pt>
                <c:pt idx="2343" formatCode="General">
                  <c:v>-1.8013749429309999E-4</c:v>
                </c:pt>
                <c:pt idx="2344" formatCode="General">
                  <c:v>-1.79981626086648E-4</c:v>
                </c:pt>
                <c:pt idx="2345" formatCode="General">
                  <c:v>-1.7983443805300999E-4</c:v>
                </c:pt>
                <c:pt idx="2346" formatCode="General">
                  <c:v>-1.7969253124419399E-4</c:v>
                </c:pt>
                <c:pt idx="2347" formatCode="General">
                  <c:v>-1.79551862704227E-4</c:v>
                </c:pt>
                <c:pt idx="2348" formatCode="General">
                  <c:v>-1.7940768791123999E-4</c:v>
                </c:pt>
                <c:pt idx="2349" formatCode="General">
                  <c:v>-1.7925456714539101E-4</c:v>
                </c:pt>
                <c:pt idx="2350" formatCode="General">
                  <c:v>-1.79086444495128E-4</c:v>
                </c:pt>
                <c:pt idx="2351" formatCode="General">
                  <c:v>-1.7889679127275701E-4</c:v>
                </c:pt>
                <c:pt idx="2352" formatCode="General">
                  <c:v>-1.7867874908555399E-4</c:v>
                </c:pt>
                <c:pt idx="2353" formatCode="General">
                  <c:v>-1.7842536771108899E-4</c:v>
                </c:pt>
                <c:pt idx="2354" formatCode="General">
                  <c:v>-1.7812993259148799E-4</c:v>
                </c:pt>
                <c:pt idx="2355" formatCode="General">
                  <c:v>-1.7778629684070101E-4</c:v>
                </c:pt>
                <c:pt idx="2356" formatCode="General">
                  <c:v>-1.7738915524963801E-4</c:v>
                </c:pt>
                <c:pt idx="2357" formatCode="General">
                  <c:v>-1.76934531548839E-4</c:v>
                </c:pt>
                <c:pt idx="2358" formatCode="General">
                  <c:v>-1.7641989612061999E-4</c:v>
                </c:pt>
                <c:pt idx="2359" formatCode="General">
                  <c:v>-1.7584443191236699E-4</c:v>
                </c:pt>
                <c:pt idx="2360" formatCode="General">
                  <c:v>-1.7520902090066101E-4</c:v>
                </c:pt>
                <c:pt idx="2361" formatCode="General">
                  <c:v>-1.7451615671304499E-4</c:v>
                </c:pt>
                <c:pt idx="2362" formatCode="General">
                  <c:v>-1.7376978142307799E-4</c:v>
                </c:pt>
                <c:pt idx="2363" formatCode="General">
                  <c:v>-1.72975050981391E-4</c:v>
                </c:pt>
                <c:pt idx="2364" formatCode="General">
                  <c:v>-1.7213801448935699E-4</c:v>
                </c:pt>
                <c:pt idx="2365" formatCode="General">
                  <c:v>-1.71265518666349E-4</c:v>
                </c:pt>
                <c:pt idx="2366" formatCode="General">
                  <c:v>-1.7036498007436701E-4</c:v>
                </c:pt>
                <c:pt idx="2367" formatCode="General">
                  <c:v>-1.6944427042201899E-4</c:v>
                </c:pt>
                <c:pt idx="2368" formatCode="General">
                  <c:v>-1.6851177182836499E-4</c:v>
                </c:pt>
                <c:pt idx="2369" formatCode="General">
                  <c:v>-1.67576494899098E-4</c:v>
                </c:pt>
                <c:pt idx="2370" formatCode="General">
                  <c:v>-1.66648254641443E-4</c:v>
                </c:pt>
                <c:pt idx="2371" formatCode="General">
                  <c:v>-1.6573781194202501E-4</c:v>
                </c:pt>
                <c:pt idx="2372" formatCode="General">
                  <c:v>-1.6485684978698799E-4</c:v>
                </c:pt>
                <c:pt idx="2373" formatCode="General">
                  <c:v>-1.64017762759628E-4</c:v>
                </c:pt>
                <c:pt idx="2374" formatCode="General">
                  <c:v>-1.6323333095250801E-4</c:v>
                </c:pt>
                <c:pt idx="2375" formatCode="General">
                  <c:v>-1.62516221264596E-4</c:v>
                </c:pt>
                <c:pt idx="2376" formatCode="General">
                  <c:v>-1.61878465688018E-4</c:v>
                </c:pt>
                <c:pt idx="2377" formatCode="General">
                  <c:v>-1.61330898106178E-4</c:v>
                </c:pt>
                <c:pt idx="2378" formatCode="General">
                  <c:v>-1.6088192341645E-4</c:v>
                </c:pt>
                <c:pt idx="2379" formatCode="General">
                  <c:v>-1.60536064235783E-4</c:v>
                </c:pt>
                <c:pt idx="2380" formatCode="General">
                  <c:v>-1.6029270074032401E-4</c:v>
                </c:pt>
                <c:pt idx="2381" formatCode="General">
                  <c:v>-1.60144719654704E-4</c:v>
                </c:pt>
                <c:pt idx="2382" formatCode="General">
                  <c:v>-1.60078141736219E-4</c:v>
                </c:pt>
                <c:pt idx="2383" formatCode="General">
                  <c:v>-1.6007281312970301E-4</c:v>
                </c:pt>
                <c:pt idx="2384" formatCode="General">
                  <c:v>-1.6010357377478E-4</c:v>
                </c:pt>
                <c:pt idx="2385" formatCode="General">
                  <c:v>-1.6014202598714901E-4</c:v>
                </c:pt>
                <c:pt idx="2386" formatCode="General">
                  <c:v>-1.6015735704268499E-4</c:v>
                </c:pt>
                <c:pt idx="2387" formatCode="General">
                  <c:v>-1.60119154107286E-4</c:v>
                </c:pt>
                <c:pt idx="2388" formatCode="General">
                  <c:v>-1.60004585632074E-4</c:v>
                </c:pt>
                <c:pt idx="2389" formatCode="General">
                  <c:v>-1.5979794379584401E-4</c:v>
                </c:pt>
                <c:pt idx="2390" formatCode="General">
                  <c:v>-1.59493014527688E-4</c:v>
                </c:pt>
                <c:pt idx="2391" formatCode="General">
                  <c:v>-1.5909457143079901E-4</c:v>
                </c:pt>
                <c:pt idx="2392" formatCode="General">
                  <c:v>-1.5861734678913699E-4</c:v>
                </c:pt>
                <c:pt idx="2393" formatCode="General">
                  <c:v>-1.58091820788461E-4</c:v>
                </c:pt>
                <c:pt idx="2394" formatCode="General">
                  <c:v>-1.5754250950530201E-4</c:v>
                </c:pt>
                <c:pt idx="2395" formatCode="General">
                  <c:v>-1.5694193435552599E-4</c:v>
                </c:pt>
                <c:pt idx="2396" formatCode="General">
                  <c:v>-1.5641252150901401E-4</c:v>
                </c:pt>
                <c:pt idx="2397" formatCode="General">
                  <c:v>-1.5597067331069199E-4</c:v>
                </c:pt>
                <c:pt idx="2398" formatCode="General">
                  <c:v>-1.55585811285816E-4</c:v>
                </c:pt>
                <c:pt idx="2399" formatCode="General">
                  <c:v>-1.55241893573755E-4</c:v>
                </c:pt>
                <c:pt idx="2400" formatCode="General">
                  <c:v>-1.54931000791717E-4</c:v>
                </c:pt>
                <c:pt idx="2401" formatCode="General">
                  <c:v>-1.54648078045442E-4</c:v>
                </c:pt>
                <c:pt idx="2402" formatCode="General">
                  <c:v>-1.5438925774583599E-4</c:v>
                </c:pt>
                <c:pt idx="2403" formatCode="General">
                  <c:v>-1.5415132812177199E-4</c:v>
                </c:pt>
                <c:pt idx="2404" formatCode="General">
                  <c:v>-1.53931459941405E-4</c:v>
                </c:pt>
                <c:pt idx="2405" formatCode="General">
                  <c:v>-1.5372711199027601E-4</c:v>
                </c:pt>
                <c:pt idx="2406" formatCode="General">
                  <c:v>-1.5353590220957799E-4</c:v>
                </c:pt>
                <c:pt idx="2407" formatCode="General">
                  <c:v>-1.5335563523514401E-4</c:v>
                </c:pt>
                <c:pt idx="2408" formatCode="General">
                  <c:v>-1.53184221110452E-4</c:v>
                </c:pt>
                <c:pt idx="2409" formatCode="General">
                  <c:v>-1.5301974667475301E-4</c:v>
                </c:pt>
                <c:pt idx="2410" formatCode="General">
                  <c:v>-1.5286041493065399E-4</c:v>
                </c:pt>
                <c:pt idx="2411" formatCode="General">
                  <c:v>-1.52704508922467E-4</c:v>
                </c:pt>
                <c:pt idx="2412" formatCode="General">
                  <c:v>-1.52550385057796E-4</c:v>
                </c:pt>
                <c:pt idx="2413" formatCode="General">
                  <c:v>-1.52396511896369E-4</c:v>
                </c:pt>
                <c:pt idx="2414" formatCode="General">
                  <c:v>-1.52241487610285E-4</c:v>
                </c:pt>
                <c:pt idx="2415" formatCode="General">
                  <c:v>-1.5208397009055101E-4</c:v>
                </c:pt>
                <c:pt idx="2416" formatCode="General">
                  <c:v>-1.5192271005793899E-4</c:v>
                </c:pt>
                <c:pt idx="2417" formatCode="General">
                  <c:v>-1.5175657951503699E-4</c:v>
                </c:pt>
                <c:pt idx="2418" formatCode="General">
                  <c:v>-1.51584498901523E-4</c:v>
                </c:pt>
                <c:pt idx="2419" formatCode="General">
                  <c:v>-1.5140545090127201E-4</c:v>
                </c:pt>
                <c:pt idx="2420" formatCode="General">
                  <c:v>-1.5121854484839801E-4</c:v>
                </c:pt>
                <c:pt idx="2421" formatCode="General">
                  <c:v>-1.5102296260304399E-4</c:v>
                </c:pt>
                <c:pt idx="2422" formatCode="General">
                  <c:v>-1.5081799192142301E-4</c:v>
                </c:pt>
                <c:pt idx="2423" formatCode="General">
                  <c:v>-1.5060296093580099E-4</c:v>
                </c:pt>
                <c:pt idx="2424" formatCode="General">
                  <c:v>-1.5037727006705901E-4</c:v>
                </c:pt>
                <c:pt idx="2425" formatCode="General">
                  <c:v>-1.5014041627613899E-4</c:v>
                </c:pt>
                <c:pt idx="2426" formatCode="General">
                  <c:v>-1.4989191312063301E-4</c:v>
                </c:pt>
                <c:pt idx="2427" formatCode="General">
                  <c:v>-1.4963139350203299E-4</c:v>
                </c:pt>
                <c:pt idx="2428" formatCode="General">
                  <c:v>-1.49358502635444E-4</c:v>
                </c:pt>
                <c:pt idx="2429" formatCode="General">
                  <c:v>-1.4907298392050601E-4</c:v>
                </c:pt>
                <c:pt idx="2430" formatCode="General">
                  <c:v>-1.4877460895885999E-4</c:v>
                </c:pt>
                <c:pt idx="2431" formatCode="General">
                  <c:v>-1.4846320306993201E-4</c:v>
                </c:pt>
                <c:pt idx="2432" formatCode="General">
                  <c:v>-1.4813865281699401E-4</c:v>
                </c:pt>
                <c:pt idx="2433" formatCode="General">
                  <c:v>-1.4780088240698501E-4</c:v>
                </c:pt>
                <c:pt idx="2434" formatCode="General">
                  <c:v>-1.4744983589981499E-4</c:v>
                </c:pt>
                <c:pt idx="2435" formatCode="General">
                  <c:v>-1.4708550733128701E-4</c:v>
                </c:pt>
                <c:pt idx="2436" formatCode="General">
                  <c:v>-1.4670789931665499E-4</c:v>
                </c:pt>
                <c:pt idx="2437" formatCode="General">
                  <c:v>-1.4631712476469399E-4</c:v>
                </c:pt>
                <c:pt idx="2438" formatCode="General">
                  <c:v>-1.45913280245746E-4</c:v>
                </c:pt>
                <c:pt idx="2439" formatCode="General">
                  <c:v>-1.4549649289211799E-4</c:v>
                </c:pt>
                <c:pt idx="2440" formatCode="General">
                  <c:v>-1.4506690876056499E-4</c:v>
                </c:pt>
                <c:pt idx="2441" formatCode="General">
                  <c:v>-1.4462474430264099E-4</c:v>
                </c:pt>
                <c:pt idx="2442" formatCode="General">
                  <c:v>-1.4417024134938999E-4</c:v>
                </c:pt>
                <c:pt idx="2443" formatCode="General">
                  <c:v>-1.4370366378285701E-4</c:v>
                </c:pt>
                <c:pt idx="2444" formatCode="General">
                  <c:v>-1.4322533070820699E-4</c:v>
                </c:pt>
                <c:pt idx="2445" formatCode="General">
                  <c:v>-1.4273556827899101E-4</c:v>
                </c:pt>
                <c:pt idx="2446" formatCode="General">
                  <c:v>-1.4223473192747699E-4</c:v>
                </c:pt>
                <c:pt idx="2447" formatCode="General">
                  <c:v>-1.41723204374911E-4</c:v>
                </c:pt>
                <c:pt idx="2448" formatCode="General">
                  <c:v>-1.4120137927683401E-4</c:v>
                </c:pt>
                <c:pt idx="2449" formatCode="General">
                  <c:v>-1.4066969725572999E-4</c:v>
                </c:pt>
                <c:pt idx="2450" formatCode="General">
                  <c:v>-1.4012859801281E-4</c:v>
                </c:pt>
                <c:pt idx="2451" formatCode="General">
                  <c:v>-1.3957858450777501E-4</c:v>
                </c:pt>
                <c:pt idx="2452" formatCode="General">
                  <c:v>-1.39020145913712E-4</c:v>
                </c:pt>
                <c:pt idx="2453" formatCode="General">
                  <c:v>-1.3845378452525501E-4</c:v>
                </c:pt>
                <c:pt idx="2454" formatCode="General">
                  <c:v>-1.3788001166714601E-4</c:v>
                </c:pt>
                <c:pt idx="2455" formatCode="General">
                  <c:v>-1.37299354332176E-4</c:v>
                </c:pt>
                <c:pt idx="2456" formatCode="General">
                  <c:v>-1.3671233996072999E-4</c:v>
                </c:pt>
                <c:pt idx="2457" formatCode="General">
                  <c:v>-1.36119503204597E-4</c:v>
                </c:pt>
                <c:pt idx="2458" formatCode="General">
                  <c:v>-1.3552138751333901E-4</c:v>
                </c:pt>
                <c:pt idx="2459" formatCode="General">
                  <c:v>-1.3491854848415801E-4</c:v>
                </c:pt>
                <c:pt idx="2460" formatCode="General">
                  <c:v>-1.3431154140902899E-4</c:v>
                </c:pt>
                <c:pt idx="2461" formatCode="General">
                  <c:v>-1.3370088908551701E-4</c:v>
                </c:pt>
                <c:pt idx="2462" formatCode="General">
                  <c:v>-1.33087115083317E-4</c:v>
                </c:pt>
                <c:pt idx="2463" formatCode="General">
                  <c:v>-1.3247073973225501E-4</c:v>
                </c:pt>
                <c:pt idx="2464" formatCode="General">
                  <c:v>-1.3185222007975101E-4</c:v>
                </c:pt>
                <c:pt idx="2465" formatCode="General">
                  <c:v>-1.3123198654379101E-4</c:v>
                </c:pt>
                <c:pt idx="2466" formatCode="General">
                  <c:v>-1.3061046241248899E-4</c:v>
                </c:pt>
                <c:pt idx="2467" formatCode="General">
                  <c:v>-1.2998805095251501E-4</c:v>
                </c:pt>
                <c:pt idx="2468" formatCode="General">
                  <c:v>-1.2936511821766701E-4</c:v>
                </c:pt>
                <c:pt idx="2469" formatCode="General">
                  <c:v>-1.2874198717646401E-4</c:v>
                </c:pt>
                <c:pt idx="2470" formatCode="General">
                  <c:v>-1.2811899620407801E-4</c:v>
                </c:pt>
                <c:pt idx="2471" formatCode="General">
                  <c:v>-1.27496401280635E-4</c:v>
                </c:pt>
                <c:pt idx="2472" formatCode="General">
                  <c:v>-1.2687445207980999E-4</c:v>
                </c:pt>
                <c:pt idx="2473" formatCode="General">
                  <c:v>-1.2625337942143299E-4</c:v>
                </c:pt>
                <c:pt idx="2474" formatCode="General">
                  <c:v>-1.2563339854700101E-4</c:v>
                </c:pt>
                <c:pt idx="2475" formatCode="General">
                  <c:v>-1.25014700149926E-4</c:v>
                </c:pt>
                <c:pt idx="2476" formatCode="General">
                  <c:v>-1.2439743946273901E-4</c:v>
                </c:pt>
                <c:pt idx="2477" formatCode="General">
                  <c:v>-1.23781798273169E-4</c:v>
                </c:pt>
                <c:pt idx="2478" formatCode="General">
                  <c:v>-1.23167925954476E-4</c:v>
                </c:pt>
                <c:pt idx="2479" formatCode="General">
                  <c:v>-1.2255601894110599E-4</c:v>
                </c:pt>
                <c:pt idx="2480" formatCode="General">
                  <c:v>-1.21946192343439E-4</c:v>
                </c:pt>
                <c:pt idx="2481" formatCode="General">
                  <c:v>-1.21338705645559E-4</c:v>
                </c:pt>
                <c:pt idx="2482" formatCode="General">
                  <c:v>-1.2073376300211099E-4</c:v>
                </c:pt>
                <c:pt idx="2483" formatCode="General">
                  <c:v>-1.20131632818943E-4</c:v>
                </c:pt>
                <c:pt idx="2484" formatCode="General">
                  <c:v>-1.1953261286363801E-4</c:v>
                </c:pt>
                <c:pt idx="2485" formatCode="General">
                  <c:v>-1.18937045354375E-4</c:v>
                </c:pt>
                <c:pt idx="2486" formatCode="General">
                  <c:v>-1.18345332730836E-4</c:v>
                </c:pt>
                <c:pt idx="2487" formatCode="General">
                  <c:v>-1.1775792952390401E-4</c:v>
                </c:pt>
                <c:pt idx="2488" formatCode="General">
                  <c:v>-1.17175365041217E-4</c:v>
                </c:pt>
                <c:pt idx="2489" formatCode="General">
                  <c:v>-1.1659817870157501E-4</c:v>
                </c:pt>
                <c:pt idx="2490" formatCode="General">
                  <c:v>-1.16026950600236E-4</c:v>
                </c:pt>
                <c:pt idx="2491" formatCode="General">
                  <c:v>-1.15462307473339E-4</c:v>
                </c:pt>
                <c:pt idx="2492" formatCode="General">
                  <c:v>-1.1490485085605201E-4</c:v>
                </c:pt>
                <c:pt idx="2493" formatCode="General">
                  <c:v>-1.1435518072005401E-4</c:v>
                </c:pt>
                <c:pt idx="2494" formatCode="General">
                  <c:v>-1.1381385207106001E-4</c:v>
                </c:pt>
                <c:pt idx="2495" formatCode="General">
                  <c:v>-1.1328133071633601E-4</c:v>
                </c:pt>
                <c:pt idx="2496" formatCode="General">
                  <c:v>-1.12758021710381E-4</c:v>
                </c:pt>
                <c:pt idx="2497" formatCode="General">
                  <c:v>-1.12244214577398E-4</c:v>
                </c:pt>
                <c:pt idx="2498" formatCode="General">
                  <c:v>-1.1174006672801801E-4</c:v>
                </c:pt>
                <c:pt idx="2499" formatCode="General">
                  <c:v>-1.11245571951592E-4</c:v>
                </c:pt>
                <c:pt idx="2500" formatCode="General">
                  <c:v>-1.10760600865035E-4</c:v>
                </c:pt>
                <c:pt idx="2501" formatCode="General">
                  <c:v>-1.10284818983843E-4</c:v>
                </c:pt>
                <c:pt idx="2502" formatCode="General">
                  <c:v>-1.09817783929417E-4</c:v>
                </c:pt>
                <c:pt idx="2503" formatCode="General">
                  <c:v>-1.09358891212512E-4</c:v>
                </c:pt>
                <c:pt idx="2504" formatCode="General">
                  <c:v>-1.08907410643724E-4</c:v>
                </c:pt>
                <c:pt idx="2505" formatCode="General">
                  <c:v>-1.0846249542331401E-4</c:v>
                </c:pt>
                <c:pt idx="2506" formatCode="General">
                  <c:v>-1.08023270008991E-4</c:v>
                </c:pt>
                <c:pt idx="2507" formatCode="General">
                  <c:v>-1.07588857089097E-4</c:v>
                </c:pt>
                <c:pt idx="2508" formatCode="General">
                  <c:v>-1.0715836744464E-4</c:v>
                </c:pt>
                <c:pt idx="2509" formatCode="General">
                  <c:v>-1.06730963682214E-4</c:v>
                </c:pt>
                <c:pt idx="2510" formatCode="General">
                  <c:v>-1.06305904827703E-4</c:v>
                </c:pt>
                <c:pt idx="2511" formatCode="General">
                  <c:v>-1.0588254835562701E-4</c:v>
                </c:pt>
                <c:pt idx="2512" formatCode="General">
                  <c:v>-1.0546043643936599E-4</c:v>
                </c:pt>
                <c:pt idx="2513" formatCode="General">
                  <c:v>-1.05039246853218E-4</c:v>
                </c:pt>
                <c:pt idx="2514" formatCode="General">
                  <c:v>-1.04618889132879E-4</c:v>
                </c:pt>
                <c:pt idx="2515" formatCode="General">
                  <c:v>-1.041995076988E-4</c:v>
                </c:pt>
                <c:pt idx="2516" formatCode="General">
                  <c:v>-1.0378144407861299E-4</c:v>
                </c:pt>
                <c:pt idx="2517" formatCode="General">
                  <c:v>-1.03365218050517E-4</c:v>
                </c:pt>
                <c:pt idx="2518" formatCode="General">
                  <c:v>-1.02951556517563E-4</c:v>
                </c:pt>
                <c:pt idx="2519" formatCode="General">
                  <c:v>-1.02541341455791E-4</c:v>
                </c:pt>
                <c:pt idx="2520" formatCode="General">
                  <c:v>-1.0213564669303699E-4</c:v>
                </c:pt>
                <c:pt idx="2521" formatCode="General">
                  <c:v>-1.0173568358568099E-4</c:v>
                </c:pt>
                <c:pt idx="2522" formatCode="General">
                  <c:v>-1.01342741903368E-4</c:v>
                </c:pt>
                <c:pt idx="2523" formatCode="General">
                  <c:v>-1.0095819802345501E-4</c:v>
                </c:pt>
                <c:pt idx="2524" formatCode="General">
                  <c:v>-1.00583434697008E-4</c:v>
                </c:pt>
                <c:pt idx="2525" formatCode="General">
                  <c:v>-1.00219830699383E-4</c:v>
                </c:pt>
                <c:pt idx="2526">
                  <c:v>-9.9868726992902198E-5</c:v>
                </c:pt>
                <c:pt idx="2527">
                  <c:v>-9.9531369461065304E-5</c:v>
                </c:pt>
                <c:pt idx="2528">
                  <c:v>-9.9208908347573404E-5</c:v>
                </c:pt>
                <c:pt idx="2529">
                  <c:v>-9.8902370736024301E-5</c:v>
                </c:pt>
                <c:pt idx="2530">
                  <c:v>-9.8612651647723301E-5</c:v>
                </c:pt>
                <c:pt idx="2531">
                  <c:v>-9.8340507017217297E-5</c:v>
                </c:pt>
                <c:pt idx="2532">
                  <c:v>-9.8086486311852803E-5</c:v>
                </c:pt>
                <c:pt idx="2533">
                  <c:v>-9.7850956527471901E-5</c:v>
                </c:pt>
                <c:pt idx="2534">
                  <c:v>-9.7634092733194395E-5</c:v>
                </c:pt>
                <c:pt idx="2535">
                  <c:v>-9.7435891637555095E-5</c:v>
                </c:pt>
                <c:pt idx="2536">
                  <c:v>-9.7256179259981606E-5</c:v>
                </c:pt>
                <c:pt idx="2537">
                  <c:v>-9.7094626509009306E-5</c:v>
                </c:pt>
                <c:pt idx="2538">
                  <c:v>-9.69507273116134E-5</c:v>
                </c:pt>
                <c:pt idx="2539">
                  <c:v>-9.6823838291163202E-5</c:v>
                </c:pt>
                <c:pt idx="2540">
                  <c:v>-9.6713194918881593E-5</c:v>
                </c:pt>
                <c:pt idx="2541">
                  <c:v>-9.6617896838225605E-5</c:v>
                </c:pt>
                <c:pt idx="2542">
                  <c:v>-9.6536961270701004E-5</c:v>
                </c:pt>
                <c:pt idx="2543">
                  <c:v>-9.6469326902753904E-5</c:v>
                </c:pt>
                <c:pt idx="2544">
                  <c:v>-9.6413869758778007E-5</c:v>
                </c:pt>
                <c:pt idx="2545">
                  <c:v>-9.6369420551117895E-5</c:v>
                </c:pt>
                <c:pt idx="2546">
                  <c:v>-9.6334817486295497E-5</c:v>
                </c:pt>
                <c:pt idx="2547">
                  <c:v>-9.6308857126710794E-5</c:v>
                </c:pt>
                <c:pt idx="2548">
                  <c:v>-9.6290333508907206E-5</c:v>
                </c:pt>
                <c:pt idx="2549">
                  <c:v>-9.6278064038435703E-5</c:v>
                </c:pt>
                <c:pt idx="2550">
                  <c:v>-9.6270895533043593E-5</c:v>
                </c:pt>
                <c:pt idx="2551">
                  <c:v>-9.6267710031501102E-5</c:v>
                </c:pt>
                <c:pt idx="2552">
                  <c:v>-9.6267430212672797E-5</c:v>
                </c:pt>
                <c:pt idx="2553">
                  <c:v>-9.6269013872194201E-5</c:v>
                </c:pt>
                <c:pt idx="2554">
                  <c:v>-9.6271500545584406E-5</c:v>
                </c:pt>
                <c:pt idx="2555">
                  <c:v>-9.6273988864597403E-5</c:v>
                </c:pt>
                <c:pt idx="2556">
                  <c:v>-9.6275621384913694E-5</c:v>
                </c:pt>
                <c:pt idx="2557">
                  <c:v>-9.6275581823758804E-5</c:v>
                </c:pt>
                <c:pt idx="2558">
                  <c:v>-9.6273125112641795E-5</c:v>
                </c:pt>
                <c:pt idx="2559">
                  <c:v>-9.6267553788207896E-5</c:v>
                </c:pt>
                <c:pt idx="2560">
                  <c:v>-9.6258320530399598E-5</c:v>
                </c:pt>
                <c:pt idx="2561">
                  <c:v>-9.6244870977234802E-5</c:v>
                </c:pt>
                <c:pt idx="2562">
                  <c:v>-9.6226665180031102E-5</c:v>
                </c:pt>
                <c:pt idx="2563">
                  <c:v>-9.6203313150943802E-5</c:v>
                </c:pt>
                <c:pt idx="2564">
                  <c:v>-9.6174421537621694E-5</c:v>
                </c:pt>
                <c:pt idx="2565">
                  <c:v>-9.6139656785171194E-5</c:v>
                </c:pt>
                <c:pt idx="2566">
                  <c:v>-9.6098807332439996E-5</c:v>
                </c:pt>
                <c:pt idx="2567">
                  <c:v>-9.6051640963576004E-5</c:v>
                </c:pt>
                <c:pt idx="2568">
                  <c:v>-9.5997994128769806E-5</c:v>
                </c:pt>
                <c:pt idx="2569">
                  <c:v>-9.5937728129995303E-5</c:v>
                </c:pt>
                <c:pt idx="2570">
                  <c:v>-9.5870771755011502E-5</c:v>
                </c:pt>
                <c:pt idx="2571">
                  <c:v>-9.5797113381742096E-5</c:v>
                </c:pt>
                <c:pt idx="2572">
                  <c:v>-9.5716801283752596E-5</c:v>
                </c:pt>
                <c:pt idx="2573">
                  <c:v>-9.5629880105662802E-5</c:v>
                </c:pt>
                <c:pt idx="2574">
                  <c:v>-9.5536479178823697E-5</c:v>
                </c:pt>
                <c:pt idx="2575">
                  <c:v>-9.5436729248414502E-5</c:v>
                </c:pt>
                <c:pt idx="2576">
                  <c:v>-9.5330816073998495E-5</c:v>
                </c:pt>
                <c:pt idx="2577">
                  <c:v>-9.5218992747775894E-5</c:v>
                </c:pt>
                <c:pt idx="2578">
                  <c:v>-9.51014894910077E-5</c:v>
                </c:pt>
                <c:pt idx="2579">
                  <c:v>-9.49786139067295E-5</c:v>
                </c:pt>
                <c:pt idx="2580">
                  <c:v>-9.4850701255372701E-5</c:v>
                </c:pt>
                <c:pt idx="2581">
                  <c:v>-9.4718112847369304E-5</c:v>
                </c:pt>
                <c:pt idx="2582">
                  <c:v>-9.4581258053413701E-5</c:v>
                </c:pt>
                <c:pt idx="2583">
                  <c:v>-9.44405533872688E-5</c:v>
                </c:pt>
                <c:pt idx="2584">
                  <c:v>-9.4296433091752206E-5</c:v>
                </c:pt>
                <c:pt idx="2585">
                  <c:v>-9.4149355583214806E-5</c:v>
                </c:pt>
                <c:pt idx="2586">
                  <c:v>-9.3999808774913204E-5</c:v>
                </c:pt>
                <c:pt idx="2587">
                  <c:v>-9.3848302437312593E-5</c:v>
                </c:pt>
                <c:pt idx="2588">
                  <c:v>-9.3695378401357005E-5</c:v>
                </c:pt>
                <c:pt idx="2589">
                  <c:v>-9.3541546914093201E-5</c:v>
                </c:pt>
                <c:pt idx="2590">
                  <c:v>-9.3387345630451999E-5</c:v>
                </c:pt>
                <c:pt idx="2591">
                  <c:v>-9.3233299237254502E-5</c:v>
                </c:pt>
                <c:pt idx="2592">
                  <c:v>-9.3079904840538306E-5</c:v>
                </c:pt>
                <c:pt idx="2593">
                  <c:v>-9.2927704867078401E-5</c:v>
                </c:pt>
                <c:pt idx="2594">
                  <c:v>-9.2777251267571795E-5</c:v>
                </c:pt>
                <c:pt idx="2595">
                  <c:v>-9.2629050953162896E-5</c:v>
                </c:pt>
                <c:pt idx="2596">
                  <c:v>-9.2483612955435705E-5</c:v>
                </c:pt>
                <c:pt idx="2597">
                  <c:v>-9.2341444834439495E-5</c:v>
                </c:pt>
                <c:pt idx="2598">
                  <c:v>-9.2202972008020306E-5</c:v>
                </c:pt>
                <c:pt idx="2599">
                  <c:v>-9.2068636122981506E-5</c:v>
                </c:pt>
                <c:pt idx="2600">
                  <c:v>-9.1938874258563506E-5</c:v>
                </c:pt>
                <c:pt idx="2601">
                  <c:v>-9.1814102507197499E-5</c:v>
                </c:pt>
                <c:pt idx="2602">
                  <c:v>-9.1694682974362794E-5</c:v>
                </c:pt>
                <c:pt idx="2603">
                  <c:v>-9.1580957576549806E-5</c:v>
                </c:pt>
                <c:pt idx="2604">
                  <c:v>-9.1473225363101902E-5</c:v>
                </c:pt>
                <c:pt idx="2605">
                  <c:v>-9.1371726627941698E-5</c:v>
                </c:pt>
                <c:pt idx="2606">
                  <c:v>-9.1276704723784399E-5</c:v>
                </c:pt>
                <c:pt idx="2607">
                  <c:v>-9.1188388577311097E-5</c:v>
                </c:pt>
                <c:pt idx="2608">
                  <c:v>-9.11069439929873E-5</c:v>
                </c:pt>
                <c:pt idx="2609">
                  <c:v>-9.1032501282244994E-5</c:v>
                </c:pt>
                <c:pt idx="2610">
                  <c:v>-9.0965159715893594E-5</c:v>
                </c:pt>
                <c:pt idx="2611">
                  <c:v>-9.0904982029566995E-5</c:v>
                </c:pt>
                <c:pt idx="2612">
                  <c:v>-9.0851995800743203E-5</c:v>
                </c:pt>
                <c:pt idx="2613">
                  <c:v>-9.0806161398413498E-5</c:v>
                </c:pt>
                <c:pt idx="2614">
                  <c:v>-9.0767423937067695E-5</c:v>
                </c:pt>
                <c:pt idx="2615">
                  <c:v>-9.0735677011855503E-5</c:v>
                </c:pt>
                <c:pt idx="2616">
                  <c:v>-9.0710785821431896E-5</c:v>
                </c:pt>
                <c:pt idx="2617">
                  <c:v>-9.0692631099885396E-5</c:v>
                </c:pt>
                <c:pt idx="2618">
                  <c:v>-9.0680966188794098E-5</c:v>
                </c:pt>
                <c:pt idx="2619">
                  <c:v>-9.0675555828054598E-5</c:v>
                </c:pt>
                <c:pt idx="2620">
                  <c:v>-9.0676112893814994E-5</c:v>
                </c:pt>
                <c:pt idx="2621">
                  <c:v>-9.0682313869508898E-5</c:v>
                </c:pt>
                <c:pt idx="2622">
                  <c:v>-9.0693827109668496E-5</c:v>
                </c:pt>
                <c:pt idx="2623">
                  <c:v>-9.0710295027237196E-5</c:v>
                </c:pt>
                <c:pt idx="2624">
                  <c:v>-9.0731298871014006E-5</c:v>
                </c:pt>
                <c:pt idx="2625">
                  <c:v>-9.0756405711283603E-5</c:v>
                </c:pt>
                <c:pt idx="2626">
                  <c:v>-9.0785161983528904E-5</c:v>
                </c:pt>
                <c:pt idx="2627">
                  <c:v>-9.0817127215280798E-5</c:v>
                </c:pt>
                <c:pt idx="2628">
                  <c:v>-9.08518011246728E-5</c:v>
                </c:pt>
                <c:pt idx="2629">
                  <c:v>-9.0888705287715194E-5</c:v>
                </c:pt>
                <c:pt idx="2630">
                  <c:v>-9.0927337055227796E-5</c:v>
                </c:pt>
                <c:pt idx="2631">
                  <c:v>-9.0967195228916595E-5</c:v>
                </c:pt>
                <c:pt idx="2632">
                  <c:v>-9.1007785716808E-5</c:v>
                </c:pt>
                <c:pt idx="2633">
                  <c:v>-9.1048655753078004E-5</c:v>
                </c:pt>
                <c:pt idx="2634">
                  <c:v>-9.1089314383816094E-5</c:v>
                </c:pt>
                <c:pt idx="2635">
                  <c:v>-9.1129296182444104E-5</c:v>
                </c:pt>
                <c:pt idx="2636">
                  <c:v>-9.1168115777983397E-5</c:v>
                </c:pt>
                <c:pt idx="2637">
                  <c:v>-9.1205350252889997E-5</c:v>
                </c:pt>
                <c:pt idx="2638">
                  <c:v>-9.1240608375384901E-5</c:v>
                </c:pt>
                <c:pt idx="2639">
                  <c:v>-9.1273499047608093E-5</c:v>
                </c:pt>
                <c:pt idx="2640">
                  <c:v>-9.1303679735930496E-5</c:v>
                </c:pt>
                <c:pt idx="2641">
                  <c:v>-9.1330826434896803E-5</c:v>
                </c:pt>
                <c:pt idx="2642">
                  <c:v>-9.1354659529552695E-5</c:v>
                </c:pt>
                <c:pt idx="2643">
                  <c:v>-9.1374911441882494E-5</c:v>
                </c:pt>
                <c:pt idx="2644">
                  <c:v>-9.1391326666447195E-5</c:v>
                </c:pt>
                <c:pt idx="2645">
                  <c:v>-9.1403732762270002E-5</c:v>
                </c:pt>
                <c:pt idx="2646">
                  <c:v>-9.1411944194967894E-5</c:v>
                </c:pt>
                <c:pt idx="2647">
                  <c:v>-9.1415808628754307E-5</c:v>
                </c:pt>
                <c:pt idx="2648">
                  <c:v>-9.1415208018362997E-5</c:v>
                </c:pt>
                <c:pt idx="2649">
                  <c:v>-9.1410035224598406E-5</c:v>
                </c:pt>
                <c:pt idx="2650">
                  <c:v>-9.1400207381075798E-5</c:v>
                </c:pt>
                <c:pt idx="2651">
                  <c:v>-9.1385665300741304E-5</c:v>
                </c:pt>
                <c:pt idx="2652">
                  <c:v>-9.1366343751085802E-5</c:v>
                </c:pt>
                <c:pt idx="2653">
                  <c:v>-9.1342214469074398E-5</c:v>
                </c:pt>
                <c:pt idx="2654">
                  <c:v>-9.13132909629908E-5</c:v>
                </c:pt>
                <c:pt idx="2655">
                  <c:v>-9.1279565876457297E-5</c:v>
                </c:pt>
                <c:pt idx="2656">
                  <c:v>-9.1241031533146404E-5</c:v>
                </c:pt>
                <c:pt idx="2657">
                  <c:v>-9.1197727589864905E-5</c:v>
                </c:pt>
                <c:pt idx="2658">
                  <c:v>-9.1149685131957804E-5</c:v>
                </c:pt>
                <c:pt idx="2659">
                  <c:v>-9.1096953141534798E-5</c:v>
                </c:pt>
                <c:pt idx="2660">
                  <c:v>-9.1039577827636698E-5</c:v>
                </c:pt>
                <c:pt idx="2661">
                  <c:v>-9.0977648886556703E-5</c:v>
                </c:pt>
                <c:pt idx="2662">
                  <c:v>-9.0911253351906698E-5</c:v>
                </c:pt>
                <c:pt idx="2663">
                  <c:v>-9.0840482138074396E-5</c:v>
                </c:pt>
                <c:pt idx="2664">
                  <c:v>-9.0765454108682694E-5</c:v>
                </c:pt>
                <c:pt idx="2665">
                  <c:v>-9.06863305479208E-5</c:v>
                </c:pt>
                <c:pt idx="2666">
                  <c:v>-9.0603276787974796E-5</c:v>
                </c:pt>
                <c:pt idx="2667">
                  <c:v>-9.0516487576347595E-5</c:v>
                </c:pt>
                <c:pt idx="2668">
                  <c:v>-9.0426197474759301E-5</c:v>
                </c:pt>
                <c:pt idx="2669">
                  <c:v>-9.0332654301170402E-5</c:v>
                </c:pt>
                <c:pt idx="2670">
                  <c:v>-9.0236097643366098E-5</c:v>
                </c:pt>
                <c:pt idx="2671">
                  <c:v>-9.0136829340685095E-5</c:v>
                </c:pt>
                <c:pt idx="2672">
                  <c:v>-9.0035202490202693E-5</c:v>
                </c:pt>
                <c:pt idx="2673">
                  <c:v>-8.9931602557762302E-5</c:v>
                </c:pt>
                <c:pt idx="2674">
                  <c:v>-8.9826411544080095E-5</c:v>
                </c:pt>
                <c:pt idx="2675">
                  <c:v>-8.9720042527254194E-5</c:v>
                </c:pt>
                <c:pt idx="2676">
                  <c:v>-8.96129572422084E-5</c:v>
                </c:pt>
                <c:pt idx="2677">
                  <c:v>-8.9505626422259094E-5</c:v>
                </c:pt>
                <c:pt idx="2678">
                  <c:v>-8.9398557789769194E-5</c:v>
                </c:pt>
                <c:pt idx="2679">
                  <c:v>-8.9292246245719506E-5</c:v>
                </c:pt>
                <c:pt idx="2680">
                  <c:v>-8.9187220403845198E-5</c:v>
                </c:pt>
                <c:pt idx="2681">
                  <c:v>-8.9084027471656206E-5</c:v>
                </c:pt>
                <c:pt idx="2682">
                  <c:v>-8.8983201863391005E-5</c:v>
                </c:pt>
                <c:pt idx="2683">
                  <c:v>-8.8885311567548197E-5</c:v>
                </c:pt>
                <c:pt idx="2684">
                  <c:v>-8.8790898520498397E-5</c:v>
                </c:pt>
                <c:pt idx="2685">
                  <c:v>-8.8700494638180094E-5</c:v>
                </c:pt>
                <c:pt idx="2686">
                  <c:v>-8.8614650446875901E-5</c:v>
                </c:pt>
                <c:pt idx="2687">
                  <c:v>-8.8533867013859701E-5</c:v>
                </c:pt>
                <c:pt idx="2688">
                  <c:v>-8.8458649759263401E-5</c:v>
                </c:pt>
                <c:pt idx="2689">
                  <c:v>-8.8389493012398101E-5</c:v>
                </c:pt>
                <c:pt idx="2690">
                  <c:v>-8.8326857226698596E-5</c:v>
                </c:pt>
                <c:pt idx="2691">
                  <c:v>-8.8271181420583101E-5</c:v>
                </c:pt>
                <c:pt idx="2692">
                  <c:v>-8.8222857988352698E-5</c:v>
                </c:pt>
                <c:pt idx="2693">
                  <c:v>-8.8182240453187394E-5</c:v>
                </c:pt>
                <c:pt idx="2694">
                  <c:v>-8.8149652055820497E-5</c:v>
                </c:pt>
                <c:pt idx="2695">
                  <c:v>-8.8125370200822404E-5</c:v>
                </c:pt>
                <c:pt idx="2696">
                  <c:v>-8.8109658568066298E-5</c:v>
                </c:pt>
                <c:pt idx="2697">
                  <c:v>-8.8102710509201093E-5</c:v>
                </c:pt>
                <c:pt idx="2698">
                  <c:v>-8.8104689177285399E-5</c:v>
                </c:pt>
                <c:pt idx="2699">
                  <c:v>-8.8115722312564801E-5</c:v>
                </c:pt>
                <c:pt idx="2700">
                  <c:v>-8.8135887341560305E-5</c:v>
                </c:pt>
                <c:pt idx="2701">
                  <c:v>-8.8165221105925703E-5</c:v>
                </c:pt>
                <c:pt idx="2702">
                  <c:v>-8.8203722493428104E-5</c:v>
                </c:pt>
                <c:pt idx="2703">
                  <c:v>-8.8251388199004306E-5</c:v>
                </c:pt>
                <c:pt idx="2704">
                  <c:v>-8.8308169776167905E-5</c:v>
                </c:pt>
                <c:pt idx="2705">
                  <c:v>-8.8373973440616094E-5</c:v>
                </c:pt>
                <c:pt idx="2706">
                  <c:v>-8.8448678889963605E-5</c:v>
                </c:pt>
                <c:pt idx="2707">
                  <c:v>-8.8532131430152201E-5</c:v>
                </c:pt>
                <c:pt idx="2708">
                  <c:v>-8.8624176256933701E-5</c:v>
                </c:pt>
                <c:pt idx="2709">
                  <c:v>-8.8724668450017302E-5</c:v>
                </c:pt>
                <c:pt idx="2710">
                  <c:v>-8.8833397186519102E-5</c:v>
                </c:pt>
                <c:pt idx="2711">
                  <c:v>-8.8950138640765704E-5</c:v>
                </c:pt>
                <c:pt idx="2712">
                  <c:v>-8.9074684443765398E-5</c:v>
                </c:pt>
                <c:pt idx="2713">
                  <c:v>-8.9206840397668596E-5</c:v>
                </c:pt>
                <c:pt idx="2714">
                  <c:v>-8.9346371931016402E-5</c:v>
                </c:pt>
                <c:pt idx="2715">
                  <c:v>-8.9493086242638795E-5</c:v>
                </c:pt>
                <c:pt idx="2716">
                  <c:v>-8.96467668959983E-5</c:v>
                </c:pt>
                <c:pt idx="2717">
                  <c:v>-8.9807200754947404E-5</c:v>
                </c:pt>
                <c:pt idx="2718">
                  <c:v>-8.9974139076447396E-5</c:v>
                </c:pt>
                <c:pt idx="2719">
                  <c:v>-9.0147437700658706E-5</c:v>
                </c:pt>
                <c:pt idx="2720">
                  <c:v>-9.0326888391286604E-5</c:v>
                </c:pt>
                <c:pt idx="2721">
                  <c:v>-9.0512308102284005E-5</c:v>
                </c:pt>
                <c:pt idx="2722">
                  <c:v>-9.0703554585581602E-5</c:v>
                </c:pt>
                <c:pt idx="2723">
                  <c:v>-9.0900512841076301E-5</c:v>
                </c:pt>
                <c:pt idx="2724">
                  <c:v>-9.1103039521777396E-5</c:v>
                </c:pt>
                <c:pt idx="2725">
                  <c:v>-9.1310998992347902E-5</c:v>
                </c:pt>
                <c:pt idx="2726">
                  <c:v>-9.1524273128600994E-5</c:v>
                </c:pt>
                <c:pt idx="2727">
                  <c:v>-9.1742798790191995E-5</c:v>
                </c:pt>
                <c:pt idx="2728">
                  <c:v>-9.1966496328927305E-5</c:v>
                </c:pt>
                <c:pt idx="2729">
                  <c:v>-9.2195284990085602E-5</c:v>
                </c:pt>
                <c:pt idx="2730">
                  <c:v>-9.2429079445524397E-5</c:v>
                </c:pt>
                <c:pt idx="2731">
                  <c:v>-9.2667812314619201E-5</c:v>
                </c:pt>
                <c:pt idx="2732">
                  <c:v>-9.2911454118303906E-5</c:v>
                </c:pt>
                <c:pt idx="2733">
                  <c:v>-9.3159965857319505E-5</c:v>
                </c:pt>
                <c:pt idx="2734">
                  <c:v>-9.3413288757319306E-5</c:v>
                </c:pt>
                <c:pt idx="2735">
                  <c:v>-9.3671355224922602E-5</c:v>
                </c:pt>
                <c:pt idx="2736">
                  <c:v>-9.3934132705855499E-5</c:v>
                </c:pt>
                <c:pt idx="2737">
                  <c:v>-9.42015882768303E-5</c:v>
                </c:pt>
                <c:pt idx="2738">
                  <c:v>-9.4473664119422706E-5</c:v>
                </c:pt>
                <c:pt idx="2739">
                  <c:v>-9.4750316376871504E-5</c:v>
                </c:pt>
                <c:pt idx="2740">
                  <c:v>-9.5031442039595701E-5</c:v>
                </c:pt>
                <c:pt idx="2741">
                  <c:v>-9.5316970375278103E-5</c:v>
                </c:pt>
                <c:pt idx="2742">
                  <c:v>-9.56068145001255E-5</c:v>
                </c:pt>
                <c:pt idx="2743">
                  <c:v>-9.5900875100323097E-5</c:v>
                </c:pt>
                <c:pt idx="2744">
                  <c:v>-9.6199081712723507E-5</c:v>
                </c:pt>
                <c:pt idx="2745">
                  <c:v>-9.6501294756303E-5</c:v>
                </c:pt>
                <c:pt idx="2746">
                  <c:v>-9.6807342721433003E-5</c:v>
                </c:pt>
                <c:pt idx="2747">
                  <c:v>-9.7117032845357997E-5</c:v>
                </c:pt>
                <c:pt idx="2748">
                  <c:v>-9.74301980808231E-5</c:v>
                </c:pt>
                <c:pt idx="2749">
                  <c:v>-9.7746649603186207E-5</c:v>
                </c:pt>
                <c:pt idx="2750">
                  <c:v>-9.8066192429102105E-5</c:v>
                </c:pt>
                <c:pt idx="2751">
                  <c:v>-9.8388590736105697E-5</c:v>
                </c:pt>
                <c:pt idx="2752">
                  <c:v>-9.8713580878285605E-5</c:v>
                </c:pt>
                <c:pt idx="2753">
                  <c:v>-9.9040877626836805E-5</c:v>
                </c:pt>
                <c:pt idx="2754">
                  <c:v>-9.9370191187636393E-5</c:v>
                </c:pt>
                <c:pt idx="2755">
                  <c:v>-9.9701216771881694E-5</c:v>
                </c:pt>
                <c:pt idx="2756" formatCode="General">
                  <c:v>-1.00033641681958E-4</c:v>
                </c:pt>
                <c:pt idx="2757" formatCode="General">
                  <c:v>-1.00367126556766E-4</c:v>
                </c:pt>
                <c:pt idx="2758" formatCode="General">
                  <c:v>-1.00701316186663E-4</c:v>
                </c:pt>
                <c:pt idx="2759" formatCode="General">
                  <c:v>-1.0103582211531E-4</c:v>
                </c:pt>
                <c:pt idx="2760" formatCode="General">
                  <c:v>-1.01370288747861E-4</c:v>
                </c:pt>
                <c:pt idx="2761" formatCode="General">
                  <c:v>-1.0170430882270799E-4</c:v>
                </c:pt>
                <c:pt idx="2762" formatCode="General">
                  <c:v>-1.02037485623869E-4</c:v>
                </c:pt>
                <c:pt idx="2763" formatCode="General">
                  <c:v>-1.0236941005240601E-4</c:v>
                </c:pt>
                <c:pt idx="2764" formatCode="General">
                  <c:v>-1.02699653722204E-4</c:v>
                </c:pt>
                <c:pt idx="2765" formatCode="General">
                  <c:v>-1.0302782728189401E-4</c:v>
                </c:pt>
                <c:pt idx="2766" formatCode="General">
                  <c:v>-1.03353485296432E-4</c:v>
                </c:pt>
                <c:pt idx="2767" formatCode="General">
                  <c:v>-1.0367623485683101E-4</c:v>
                </c:pt>
                <c:pt idx="2768" formatCode="General">
                  <c:v>-1.03995635557385E-4</c:v>
                </c:pt>
                <c:pt idx="2769" formatCode="General">
                  <c:v>-1.04311266375936E-4</c:v>
                </c:pt>
                <c:pt idx="2770" formatCode="General">
                  <c:v>-1.04622689226458E-4</c:v>
                </c:pt>
                <c:pt idx="2771" formatCode="General">
                  <c:v>-1.04929518064321E-4</c:v>
                </c:pt>
                <c:pt idx="2772" formatCode="General">
                  <c:v>-1.05231326757227E-4</c:v>
                </c:pt>
                <c:pt idx="2773" formatCode="General">
                  <c:v>-1.05527724536453E-4</c:v>
                </c:pt>
                <c:pt idx="2774" formatCode="General">
                  <c:v>-1.05818316217754E-4</c:v>
                </c:pt>
                <c:pt idx="2775" formatCode="General">
                  <c:v>-1.0610276910093001E-4</c:v>
                </c:pt>
                <c:pt idx="2776" formatCode="General">
                  <c:v>-1.0638071227269699E-4</c:v>
                </c:pt>
                <c:pt idx="2777" formatCode="General">
                  <c:v>-1.0665179006446699E-4</c:v>
                </c:pt>
                <c:pt idx="2778" formatCode="General">
                  <c:v>-1.06915706025794E-4</c:v>
                </c:pt>
                <c:pt idx="2779" formatCode="General">
                  <c:v>-1.07172162935322E-4</c:v>
                </c:pt>
                <c:pt idx="2780" formatCode="General">
                  <c:v>-1.07420880843468E-4</c:v>
                </c:pt>
                <c:pt idx="2781" formatCode="General">
                  <c:v>-1.07661613156184E-4</c:v>
                </c:pt>
                <c:pt idx="2782" formatCode="General">
                  <c:v>-1.0789412800558901E-4</c:v>
                </c:pt>
                <c:pt idx="2783" formatCode="General">
                  <c:v>-1.08118214206482E-4</c:v>
                </c:pt>
                <c:pt idx="2784" formatCode="General">
                  <c:v>-1.0833371672604101E-4</c:v>
                </c:pt>
                <c:pt idx="2785" formatCode="General">
                  <c:v>-1.08540470380711E-4</c:v>
                </c:pt>
                <c:pt idx="2786" formatCode="General">
                  <c:v>-1.0873837100937399E-4</c:v>
                </c:pt>
                <c:pt idx="2787" formatCode="General">
                  <c:v>-1.08927319102142E-4</c:v>
                </c:pt>
                <c:pt idx="2788" formatCode="General">
                  <c:v>-1.0910723639082E-4</c:v>
                </c:pt>
                <c:pt idx="2789" formatCode="General">
                  <c:v>-1.09278108793877E-4</c:v>
                </c:pt>
                <c:pt idx="2790" formatCode="General">
                  <c:v>-1.09439934281112E-4</c:v>
                </c:pt>
                <c:pt idx="2791" formatCode="General">
                  <c:v>-1.09592695557659E-4</c:v>
                </c:pt>
                <c:pt idx="2792" formatCode="General">
                  <c:v>-1.0973650143348501E-4</c:v>
                </c:pt>
                <c:pt idx="2793" formatCode="General">
                  <c:v>-1.09871416042254E-4</c:v>
                </c:pt>
                <c:pt idx="2794" formatCode="General">
                  <c:v>-1.09997572813696E-4</c:v>
                </c:pt>
                <c:pt idx="2795" formatCode="General">
                  <c:v>-1.10115127585797E-4</c:v>
                </c:pt>
                <c:pt idx="2796" formatCode="General">
                  <c:v>-1.10224263128577E-4</c:v>
                </c:pt>
                <c:pt idx="2797" formatCode="General">
                  <c:v>-1.1032518701839E-4</c:v>
                </c:pt>
                <c:pt idx="2798" formatCode="General">
                  <c:v>-1.1041812915839801E-4</c:v>
                </c:pt>
                <c:pt idx="2799" formatCode="General">
                  <c:v>-1.10503355268116E-4</c:v>
                </c:pt>
                <c:pt idx="2800" formatCode="General">
                  <c:v>-1.10581135870831E-4</c:v>
                </c:pt>
                <c:pt idx="2801" formatCode="General">
                  <c:v>-1.10651781059793E-4</c:v>
                </c:pt>
                <c:pt idx="2802" formatCode="General">
                  <c:v>-1.10715629163107E-4</c:v>
                </c:pt>
                <c:pt idx="2803" formatCode="General">
                  <c:v>-1.10773031712446E-4</c:v>
                </c:pt>
                <c:pt idx="2804" formatCode="General">
                  <c:v>-1.10824357525265E-4</c:v>
                </c:pt>
                <c:pt idx="2805" formatCode="General">
                  <c:v>-1.10869993255455E-4</c:v>
                </c:pt>
                <c:pt idx="2806" formatCode="General">
                  <c:v>-1.1091034937199501E-4</c:v>
                </c:pt>
                <c:pt idx="2807" formatCode="General">
                  <c:v>-1.10945833605835E-4</c:v>
                </c:pt>
                <c:pt idx="2808" formatCode="General">
                  <c:v>-1.10976842014003E-4</c:v>
                </c:pt>
                <c:pt idx="2809" formatCode="General">
                  <c:v>-1.11003814683678E-4</c:v>
                </c:pt>
                <c:pt idx="2810" formatCode="General">
                  <c:v>-1.11027177556271E-4</c:v>
                </c:pt>
                <c:pt idx="2811" formatCode="General">
                  <c:v>-1.1104737122327699E-4</c:v>
                </c:pt>
                <c:pt idx="2812" formatCode="General">
                  <c:v>-1.11064836236423E-4</c:v>
                </c:pt>
                <c:pt idx="2813" formatCode="General">
                  <c:v>-1.1108000959930999E-4</c:v>
                </c:pt>
                <c:pt idx="2814" formatCode="General">
                  <c:v>-1.1109334771607801E-4</c:v>
                </c:pt>
                <c:pt idx="2815" formatCode="General">
                  <c:v>-1.11105283322082E-4</c:v>
                </c:pt>
                <c:pt idx="2816" formatCode="General">
                  <c:v>-1.11116237362487E-4</c:v>
                </c:pt>
                <c:pt idx="2817" formatCode="General">
                  <c:v>-1.1112664676085699E-4</c:v>
                </c:pt>
                <c:pt idx="2818" formatCode="General">
                  <c:v>-1.11136918084726E-4</c:v>
                </c:pt>
                <c:pt idx="2819" formatCode="General">
                  <c:v>-1.1114744820801301E-4</c:v>
                </c:pt>
                <c:pt idx="2820" formatCode="General">
                  <c:v>-1.11158616009933E-4</c:v>
                </c:pt>
                <c:pt idx="2821" formatCode="General">
                  <c:v>-1.11170809149184E-4</c:v>
                </c:pt>
                <c:pt idx="2822" formatCode="General">
                  <c:v>-1.11184383857667E-4</c:v>
                </c:pt>
                <c:pt idx="2823" formatCode="General">
                  <c:v>-1.11199679969478E-4</c:v>
                </c:pt>
                <c:pt idx="2824" formatCode="General">
                  <c:v>-1.11217020191093E-4</c:v>
                </c:pt>
                <c:pt idx="2825" formatCode="General">
                  <c:v>-1.11236718393649E-4</c:v>
                </c:pt>
                <c:pt idx="2826" formatCode="General">
                  <c:v>-1.1125906401597E-4</c:v>
                </c:pt>
                <c:pt idx="2827" formatCode="General">
                  <c:v>-1.1128432759863201E-4</c:v>
                </c:pt>
                <c:pt idx="2828" formatCode="General">
                  <c:v>-1.1131273774851401E-4</c:v>
                </c:pt>
                <c:pt idx="2829" formatCode="General">
                  <c:v>-1.11344557865093E-4</c:v>
                </c:pt>
                <c:pt idx="2830" formatCode="General">
                  <c:v>-1.11380003503664E-4</c:v>
                </c:pt>
                <c:pt idx="2831" formatCode="General">
                  <c:v>-1.1141923780645701E-4</c:v>
                </c:pt>
                <c:pt idx="2832" formatCode="General">
                  <c:v>-1.11462434319735E-4</c:v>
                </c:pt>
                <c:pt idx="2833" formatCode="General">
                  <c:v>-1.1150980490729399E-4</c:v>
                </c:pt>
                <c:pt idx="2834" formatCode="General">
                  <c:v>-1.11561442396469E-4</c:v>
                </c:pt>
                <c:pt idx="2835" formatCode="General">
                  <c:v>-1.11617502406087E-4</c:v>
                </c:pt>
                <c:pt idx="2836" formatCode="General">
                  <c:v>-1.1167807232273E-4</c:v>
                </c:pt>
                <c:pt idx="2837" formatCode="General">
                  <c:v>-1.11743208574631E-4</c:v>
                </c:pt>
                <c:pt idx="2838" formatCode="General">
                  <c:v>-1.1181296817423E-4</c:v>
                </c:pt>
                <c:pt idx="2839" formatCode="General">
                  <c:v>-1.1188734892279E-4</c:v>
                </c:pt>
                <c:pt idx="2840" formatCode="General">
                  <c:v>-1.11966379014813E-4</c:v>
                </c:pt>
                <c:pt idx="2841" formatCode="General">
                  <c:v>-1.12050095043353E-4</c:v>
                </c:pt>
                <c:pt idx="2842" formatCode="General">
                  <c:v>-1.12138442240682E-4</c:v>
                </c:pt>
                <c:pt idx="2843" formatCode="General">
                  <c:v>-1.12231418401686E-4</c:v>
                </c:pt>
                <c:pt idx="2844" formatCode="General">
                  <c:v>-1.12328923951159E-4</c:v>
                </c:pt>
                <c:pt idx="2845" formatCode="General">
                  <c:v>-1.1243090960595601E-4</c:v>
                </c:pt>
                <c:pt idx="2846" formatCode="General">
                  <c:v>-1.12537288824875E-4</c:v>
                </c:pt>
                <c:pt idx="2847" formatCode="General">
                  <c:v>-1.12647974810274E-4</c:v>
                </c:pt>
                <c:pt idx="2848" formatCode="General">
                  <c:v>-1.1276284480713E-4</c:v>
                </c:pt>
                <c:pt idx="2849" formatCode="General">
                  <c:v>-1.1288177486679699E-4</c:v>
                </c:pt>
                <c:pt idx="2850" formatCode="General">
                  <c:v>-1.13004607878064E-4</c:v>
                </c:pt>
                <c:pt idx="2851" formatCode="General">
                  <c:v>-1.13131160148163E-4</c:v>
                </c:pt>
                <c:pt idx="2852" formatCode="General">
                  <c:v>-1.13261270326337E-4</c:v>
                </c:pt>
                <c:pt idx="2853" formatCode="General">
                  <c:v>-1.13394724499559E-4</c:v>
                </c:pt>
                <c:pt idx="2854" formatCode="General">
                  <c:v>-1.13531333803917E-4</c:v>
                </c:pt>
                <c:pt idx="2855" formatCode="General">
                  <c:v>-1.1367088620403E-4</c:v>
                </c:pt>
                <c:pt idx="2856" formatCode="General">
                  <c:v>-1.13813127925373E-4</c:v>
                </c:pt>
                <c:pt idx="2857" formatCode="General">
                  <c:v>-1.1395783407711799E-4</c:v>
                </c:pt>
                <c:pt idx="2858" formatCode="General">
                  <c:v>-1.14104793205825E-4</c:v>
                </c:pt>
                <c:pt idx="2859" formatCode="General">
                  <c:v>-1.1425375695702499E-4</c:v>
                </c:pt>
                <c:pt idx="2860" formatCode="General">
                  <c:v>-1.1440448658312E-4</c:v>
                </c:pt>
                <c:pt idx="2861" formatCode="General">
                  <c:v>-1.1455675405953999E-4</c:v>
                </c:pt>
                <c:pt idx="2862" formatCode="General">
                  <c:v>-1.14710319445565E-4</c:v>
                </c:pt>
                <c:pt idx="2863" formatCode="General">
                  <c:v>-1.14864946532246E-4</c:v>
                </c:pt>
                <c:pt idx="2864" formatCode="General">
                  <c:v>-1.1502034130541901E-4</c:v>
                </c:pt>
                <c:pt idx="2865" formatCode="General">
                  <c:v>-1.15176289678243E-4</c:v>
                </c:pt>
                <c:pt idx="2866" formatCode="General">
                  <c:v>-1.15332553059952E-4</c:v>
                </c:pt>
                <c:pt idx="2867" formatCode="General">
                  <c:v>-1.15488896467512E-4</c:v>
                </c:pt>
                <c:pt idx="2868" formatCode="General">
                  <c:v>-1.1564507805009201E-4</c:v>
                </c:pt>
                <c:pt idx="2869" formatCode="General">
                  <c:v>-1.15800901554229E-4</c:v>
                </c:pt>
                <c:pt idx="2870" formatCode="General">
                  <c:v>-1.15956139282059E-4</c:v>
                </c:pt>
                <c:pt idx="2871" formatCode="General">
                  <c:v>-1.16110602206995E-4</c:v>
                </c:pt>
                <c:pt idx="2872" formatCode="General">
                  <c:v>-1.1626411192537301E-4</c:v>
                </c:pt>
                <c:pt idx="2873" formatCode="General">
                  <c:v>-1.16416505045571E-4</c:v>
                </c:pt>
                <c:pt idx="2874" formatCode="General">
                  <c:v>-1.16567622830845E-4</c:v>
                </c:pt>
                <c:pt idx="2875" formatCode="General">
                  <c:v>-1.16717350504855E-4</c:v>
                </c:pt>
                <c:pt idx="2876" formatCode="General">
                  <c:v>-1.16865558384392E-4</c:v>
                </c:pt>
                <c:pt idx="2877" formatCode="General">
                  <c:v>-1.17012141940914E-4</c:v>
                </c:pt>
                <c:pt idx="2878" formatCode="General">
                  <c:v>-1.17157006925904E-4</c:v>
                </c:pt>
                <c:pt idx="2879" formatCode="General">
                  <c:v>-1.1730010342954E-4</c:v>
                </c:pt>
                <c:pt idx="2880" formatCode="General">
                  <c:v>-1.17441344828731E-4</c:v>
                </c:pt>
                <c:pt idx="2881" formatCode="General">
                  <c:v>-1.17580695231232E-4</c:v>
                </c:pt>
                <c:pt idx="2882" formatCode="General">
                  <c:v>-1.17718162502007E-4</c:v>
                </c:pt>
                <c:pt idx="2883" formatCode="General">
                  <c:v>-1.17853727428053E-4</c:v>
                </c:pt>
                <c:pt idx="2884" formatCode="General">
                  <c:v>-1.1798737336376E-4</c:v>
                </c:pt>
                <c:pt idx="2885" formatCode="General">
                  <c:v>-1.18119136184754E-4</c:v>
                </c:pt>
                <c:pt idx="2886" formatCode="General">
                  <c:v>-1.18249063183998E-4</c:v>
                </c:pt>
                <c:pt idx="2887" formatCode="General">
                  <c:v>-1.1837723690650201E-4</c:v>
                </c:pt>
                <c:pt idx="2888" formatCode="General">
                  <c:v>-1.18503711073195E-4</c:v>
                </c:pt>
                <c:pt idx="2889" formatCode="General">
                  <c:v>-1.1862855476277201E-4</c:v>
                </c:pt>
                <c:pt idx="2890" formatCode="General">
                  <c:v>-1.18751873272681E-4</c:v>
                </c:pt>
                <c:pt idx="2891" formatCode="General">
                  <c:v>-1.18873810055593E-4</c:v>
                </c:pt>
                <c:pt idx="2892" formatCode="General">
                  <c:v>-1.1899445094578E-4</c:v>
                </c:pt>
                <c:pt idx="2893" formatCode="General">
                  <c:v>-1.1911393716749E-4</c:v>
                </c:pt>
                <c:pt idx="2894" formatCode="General">
                  <c:v>-1.19232419046403E-4</c:v>
                </c:pt>
                <c:pt idx="2895" formatCode="General">
                  <c:v>-1.1935001948979501E-4</c:v>
                </c:pt>
                <c:pt idx="2896" formatCode="General">
                  <c:v>-1.19466860166953E-4</c:v>
                </c:pt>
                <c:pt idx="2897" formatCode="General">
                  <c:v>-1.19583120585481E-4</c:v>
                </c:pt>
                <c:pt idx="2898" formatCode="General">
                  <c:v>-1.1969895840072E-4</c:v>
                </c:pt>
                <c:pt idx="2899" formatCode="General">
                  <c:v>-1.1981449436031699E-4</c:v>
                </c:pt>
                <c:pt idx="2900" formatCode="General">
                  <c:v>-1.1992987550686701E-4</c:v>
                </c:pt>
                <c:pt idx="2901" formatCode="General">
                  <c:v>-1.2004528090838501E-4</c:v>
                </c:pt>
                <c:pt idx="2902" formatCode="General">
                  <c:v>-1.20160811649233E-4</c:v>
                </c:pt>
                <c:pt idx="2903" formatCode="General">
                  <c:v>-1.20276580384967E-4</c:v>
                </c:pt>
                <c:pt idx="2904" formatCode="General">
                  <c:v>-1.2039273935556999E-4</c:v>
                </c:pt>
                <c:pt idx="2905" formatCode="General">
                  <c:v>-1.2050940726301299E-4</c:v>
                </c:pt>
                <c:pt idx="2906" formatCode="General">
                  <c:v>-1.2062668807455401E-4</c:v>
                </c:pt>
                <c:pt idx="2907" formatCode="General">
                  <c:v>-1.20744670572063E-4</c:v>
                </c:pt>
                <c:pt idx="2908" formatCode="General">
                  <c:v>-1.20863439926401E-4</c:v>
                </c:pt>
                <c:pt idx="2909" formatCode="General">
                  <c:v>-1.20983081501697E-4</c:v>
                </c:pt>
                <c:pt idx="2910" formatCode="General">
                  <c:v>-1.2110366815904E-4</c:v>
                </c:pt>
                <c:pt idx="2911" formatCode="General">
                  <c:v>-1.21225251748646E-4</c:v>
                </c:pt>
                <c:pt idx="2912" formatCode="General">
                  <c:v>-1.21347894062372E-4</c:v>
                </c:pt>
                <c:pt idx="2913" formatCode="General">
                  <c:v>-1.21471552697478E-4</c:v>
                </c:pt>
                <c:pt idx="2914" formatCode="General">
                  <c:v>-1.2159624561196101E-4</c:v>
                </c:pt>
                <c:pt idx="2915" formatCode="General">
                  <c:v>-1.21722034255799E-4</c:v>
                </c:pt>
                <c:pt idx="2916" formatCode="General">
                  <c:v>-1.2184885455075101E-4</c:v>
                </c:pt>
                <c:pt idx="2917" formatCode="General">
                  <c:v>-1.2197671287129999E-4</c:v>
                </c:pt>
                <c:pt idx="2918" formatCode="General">
                  <c:v>-1.22105555458177E-4</c:v>
                </c:pt>
                <c:pt idx="2919" formatCode="General">
                  <c:v>-1.2223530708391E-4</c:v>
                </c:pt>
                <c:pt idx="2920" formatCode="General">
                  <c:v>-1.2236587175373499E-4</c:v>
                </c:pt>
                <c:pt idx="2921" formatCode="General">
                  <c:v>-1.2249719180610399E-4</c:v>
                </c:pt>
                <c:pt idx="2922" formatCode="General">
                  <c:v>-1.22629174254852E-4</c:v>
                </c:pt>
                <c:pt idx="2923" formatCode="General">
                  <c:v>-1.2276172811229001E-4</c:v>
                </c:pt>
                <c:pt idx="2924" formatCode="General">
                  <c:v>-1.22894734458093E-4</c:v>
                </c:pt>
                <c:pt idx="2925" formatCode="General">
                  <c:v>-1.2302804380382701E-4</c:v>
                </c:pt>
                <c:pt idx="2926" formatCode="General">
                  <c:v>-1.2316154038444801E-4</c:v>
                </c:pt>
                <c:pt idx="2927" formatCode="General">
                  <c:v>-1.2329509378577401E-4</c:v>
                </c:pt>
                <c:pt idx="2928" formatCode="General">
                  <c:v>-1.23428533661612E-4</c:v>
                </c:pt>
                <c:pt idx="2929" formatCode="General">
                  <c:v>-1.23560136667509E-4</c:v>
                </c:pt>
                <c:pt idx="2930" formatCode="General">
                  <c:v>-1.2369022955976901E-4</c:v>
                </c:pt>
                <c:pt idx="2931" formatCode="General">
                  <c:v>-1.23818946173371E-4</c:v>
                </c:pt>
                <c:pt idx="2932" formatCode="General">
                  <c:v>-1.23946268649832E-4</c:v>
                </c:pt>
                <c:pt idx="2933" formatCode="General">
                  <c:v>-1.2407211262443501E-4</c:v>
                </c:pt>
                <c:pt idx="2934" formatCode="General">
                  <c:v>-1.2419635209436999E-4</c:v>
                </c:pt>
                <c:pt idx="2935" formatCode="General">
                  <c:v>-1.2431888072814999E-4</c:v>
                </c:pt>
                <c:pt idx="2936" formatCode="General">
                  <c:v>-1.24439587413976E-4</c:v>
                </c:pt>
                <c:pt idx="2937" formatCode="General">
                  <c:v>-1.2455827766950101E-4</c:v>
                </c:pt>
                <c:pt idx="2938" formatCode="General">
                  <c:v>-1.2467481000357601E-4</c:v>
                </c:pt>
                <c:pt idx="2939" formatCode="General">
                  <c:v>-1.2478901765661799E-4</c:v>
                </c:pt>
                <c:pt idx="2940" formatCode="General">
                  <c:v>-1.24900721948994E-4</c:v>
                </c:pt>
                <c:pt idx="2941" formatCode="General">
                  <c:v>-1.25009733825276E-4</c:v>
                </c:pt>
                <c:pt idx="2942" formatCode="General">
                  <c:v>-1.2511590871559799E-4</c:v>
                </c:pt>
                <c:pt idx="2943" formatCode="General">
                  <c:v>-1.2521905790574699E-4</c:v>
                </c:pt>
                <c:pt idx="2944" formatCode="General">
                  <c:v>-1.25319002669456E-4</c:v>
                </c:pt>
                <c:pt idx="2945" formatCode="General">
                  <c:v>-1.25415611374821E-4</c:v>
                </c:pt>
                <c:pt idx="2946" formatCode="General">
                  <c:v>-1.2550873827089001E-4</c:v>
                </c:pt>
                <c:pt idx="2947" formatCode="General">
                  <c:v>-1.2559823627514199E-4</c:v>
                </c:pt>
                <c:pt idx="2948" formatCode="General">
                  <c:v>-1.2568392758755399E-4</c:v>
                </c:pt>
                <c:pt idx="2949" formatCode="General">
                  <c:v>-1.2576568214789401E-4</c:v>
                </c:pt>
                <c:pt idx="2950" formatCode="General">
                  <c:v>-1.2584331128970801E-4</c:v>
                </c:pt>
                <c:pt idx="2951" formatCode="General">
                  <c:v>-1.2591660724929301E-4</c:v>
                </c:pt>
                <c:pt idx="2952" formatCode="General">
                  <c:v>-1.2598541106274299E-4</c:v>
                </c:pt>
                <c:pt idx="2953" formatCode="General">
                  <c:v>-1.26049573982371E-4</c:v>
                </c:pt>
                <c:pt idx="2954" formatCode="General">
                  <c:v>-1.2610895524603E-4</c:v>
                </c:pt>
                <c:pt idx="2955" formatCode="General">
                  <c:v>-1.2616343206220401E-4</c:v>
                </c:pt>
                <c:pt idx="2956" formatCode="General">
                  <c:v>-1.2621294451988801E-4</c:v>
                </c:pt>
                <c:pt idx="2957" formatCode="General">
                  <c:v>-1.2625743189771901E-4</c:v>
                </c:pt>
                <c:pt idx="2958" formatCode="General">
                  <c:v>-1.2629684717289401E-4</c:v>
                </c:pt>
                <c:pt idx="2959" formatCode="General">
                  <c:v>-1.2633118345203799E-4</c:v>
                </c:pt>
                <c:pt idx="2960" formatCode="General">
                  <c:v>-1.26360445063517E-4</c:v>
                </c:pt>
                <c:pt idx="2961" formatCode="General">
                  <c:v>-1.26384636212265E-4</c:v>
                </c:pt>
                <c:pt idx="2962" formatCode="General">
                  <c:v>-1.26403794995401E-4</c:v>
                </c:pt>
                <c:pt idx="2963" formatCode="General">
                  <c:v>-1.26417912686658E-4</c:v>
                </c:pt>
                <c:pt idx="2964" formatCode="General">
                  <c:v>-1.26426987652568E-4</c:v>
                </c:pt>
                <c:pt idx="2965" formatCode="General">
                  <c:v>-1.26431008983401E-4</c:v>
                </c:pt>
                <c:pt idx="2966" formatCode="General">
                  <c:v>-1.2642999093507199E-4</c:v>
                </c:pt>
                <c:pt idx="2967" formatCode="General">
                  <c:v>-1.26423864259939E-4</c:v>
                </c:pt>
                <c:pt idx="2968" formatCode="General">
                  <c:v>-1.2641260230154599E-4</c:v>
                </c:pt>
                <c:pt idx="2969" formatCode="General">
                  <c:v>-1.26396143828283E-4</c:v>
                </c:pt>
                <c:pt idx="2970" formatCode="General">
                  <c:v>-1.2637436320428301E-4</c:v>
                </c:pt>
                <c:pt idx="2971" formatCode="General">
                  <c:v>-1.26347116547736E-4</c:v>
                </c:pt>
                <c:pt idx="2972" formatCode="General">
                  <c:v>-1.2631424826011999E-4</c:v>
                </c:pt>
                <c:pt idx="2973" formatCode="General">
                  <c:v>-1.26275592051369E-4</c:v>
                </c:pt>
                <c:pt idx="2974" formatCode="General">
                  <c:v>-1.26230963105157E-4</c:v>
                </c:pt>
                <c:pt idx="2975" formatCode="General">
                  <c:v>-1.2618013058650701E-4</c:v>
                </c:pt>
                <c:pt idx="2976" formatCode="General">
                  <c:v>-1.26122889620936E-4</c:v>
                </c:pt>
                <c:pt idx="2977" formatCode="General">
                  <c:v>-1.26059095063034E-4</c:v>
                </c:pt>
                <c:pt idx="2978" formatCode="General">
                  <c:v>-1.2598855894082001E-4</c:v>
                </c:pt>
                <c:pt idx="2979" formatCode="General">
                  <c:v>-1.25911080932062E-4</c:v>
                </c:pt>
                <c:pt idx="2980" formatCode="General">
                  <c:v>-1.2582651626651199E-4</c:v>
                </c:pt>
                <c:pt idx="2981" formatCode="General">
                  <c:v>-1.2573474911049701E-4</c:v>
                </c:pt>
                <c:pt idx="2982" formatCode="General">
                  <c:v>-1.2563566939690501E-4</c:v>
                </c:pt>
                <c:pt idx="2983" formatCode="General">
                  <c:v>-1.2552919764533899E-4</c:v>
                </c:pt>
                <c:pt idx="2984" formatCode="General">
                  <c:v>-1.2541524314933699E-4</c:v>
                </c:pt>
                <c:pt idx="2985" formatCode="General">
                  <c:v>-1.2529373476223999E-4</c:v>
                </c:pt>
                <c:pt idx="2986" formatCode="General">
                  <c:v>-1.2516460882033099E-4</c:v>
                </c:pt>
                <c:pt idx="2987" formatCode="General">
                  <c:v>-1.2502780458132799E-4</c:v>
                </c:pt>
                <c:pt idx="2988" formatCode="General">
                  <c:v>-1.2488329449300201E-4</c:v>
                </c:pt>
                <c:pt idx="2989" formatCode="General">
                  <c:v>-1.2473097190230699E-4</c:v>
                </c:pt>
                <c:pt idx="2990" formatCode="General">
                  <c:v>-1.24570770070265E-4</c:v>
                </c:pt>
                <c:pt idx="2991" formatCode="General">
                  <c:v>-1.24402639256146E-4</c:v>
                </c:pt>
                <c:pt idx="2992" formatCode="General">
                  <c:v>-1.2422653324968401E-4</c:v>
                </c:pt>
                <c:pt idx="2993" formatCode="General">
                  <c:v>-1.2404236028076899E-4</c:v>
                </c:pt>
                <c:pt idx="2994" formatCode="General">
                  <c:v>-1.23850047186252E-4</c:v>
                </c:pt>
                <c:pt idx="2995" formatCode="General">
                  <c:v>-1.23649546862526E-4</c:v>
                </c:pt>
                <c:pt idx="2996" formatCode="General">
                  <c:v>-1.2344078657659899E-4</c:v>
                </c:pt>
                <c:pt idx="2997" formatCode="General">
                  <c:v>-1.2322375468306501E-4</c:v>
                </c:pt>
                <c:pt idx="2998" formatCode="General">
                  <c:v>-1.2299846932184699E-4</c:v>
                </c:pt>
                <c:pt idx="2999" formatCode="General">
                  <c:v>-1.2276492105898099E-4</c:v>
                </c:pt>
                <c:pt idx="3000" formatCode="General">
                  <c:v>-1.2252316629711701E-4</c:v>
                </c:pt>
                <c:pt idx="3001" formatCode="General">
                  <c:v>-1.2227325460212001E-4</c:v>
                </c:pt>
                <c:pt idx="3002" formatCode="General">
                  <c:v>-1.22015271179137E-4</c:v>
                </c:pt>
                <c:pt idx="3003" formatCode="General">
                  <c:v>-1.21749334427807E-4</c:v>
                </c:pt>
                <c:pt idx="3004" formatCode="General">
                  <c:v>-1.21475540995756E-4</c:v>
                </c:pt>
                <c:pt idx="3005" formatCode="General">
                  <c:v>-1.21194050455148E-4</c:v>
                </c:pt>
                <c:pt idx="3006" formatCode="General">
                  <c:v>-1.2090501517864301E-4</c:v>
                </c:pt>
                <c:pt idx="3007" formatCode="General">
                  <c:v>-1.2060858902649E-4</c:v>
                </c:pt>
                <c:pt idx="3008" formatCode="General">
                  <c:v>-1.2030500607884401E-4</c:v>
                </c:pt>
                <c:pt idx="3009" formatCode="General">
                  <c:v>-1.19994472650387E-4</c:v>
                </c:pt>
                <c:pt idx="3010" formatCode="General">
                  <c:v>-1.1967724228236701E-4</c:v>
                </c:pt>
                <c:pt idx="3011" formatCode="General">
                  <c:v>-1.19353599206377E-4</c:v>
                </c:pt>
                <c:pt idx="3012" formatCode="General">
                  <c:v>-1.19023874168457E-4</c:v>
                </c:pt>
                <c:pt idx="3013" formatCode="General">
                  <c:v>-1.18688452119691E-4</c:v>
                </c:pt>
                <c:pt idx="3014" formatCode="General">
                  <c:v>-1.18347721556603E-4</c:v>
                </c:pt>
                <c:pt idx="3015" formatCode="General">
                  <c:v>-1.18002069926254E-4</c:v>
                </c:pt>
                <c:pt idx="3016" formatCode="General">
                  <c:v>-1.17651922546476E-4</c:v>
                </c:pt>
                <c:pt idx="3017" formatCode="General">
                  <c:v>-1.17297677862348E-4</c:v>
                </c:pt>
                <c:pt idx="3018" formatCode="General">
                  <c:v>-1.16939713129471E-4</c:v>
                </c:pt>
                <c:pt idx="3019" formatCode="General">
                  <c:v>-1.1657836679493401E-4</c:v>
                </c:pt>
                <c:pt idx="3020" formatCode="General">
                  <c:v>-1.16213894415676E-4</c:v>
                </c:pt>
                <c:pt idx="3021" formatCode="General">
                  <c:v>-1.15846532033858E-4</c:v>
                </c:pt>
                <c:pt idx="3022" formatCode="General">
                  <c:v>-1.15476481275424E-4</c:v>
                </c:pt>
                <c:pt idx="3023" formatCode="General">
                  <c:v>-1.1510388340435399E-4</c:v>
                </c:pt>
                <c:pt idx="3024" formatCode="General">
                  <c:v>-1.1472880486487E-4</c:v>
                </c:pt>
                <c:pt idx="3025" formatCode="General">
                  <c:v>-1.14351348042607E-4</c:v>
                </c:pt>
                <c:pt idx="3026" formatCode="General">
                  <c:v>-1.13971596063332E-4</c:v>
                </c:pt>
                <c:pt idx="3027" formatCode="General">
                  <c:v>-1.13589607167788E-4</c:v>
                </c:pt>
                <c:pt idx="3028" formatCode="General">
                  <c:v>-1.13205475759925E-4</c:v>
                </c:pt>
                <c:pt idx="3029" formatCode="General">
                  <c:v>-1.12819336247375E-4</c:v>
                </c:pt>
                <c:pt idx="3030" formatCode="General">
                  <c:v>-1.12431328049221E-4</c:v>
                </c:pt>
                <c:pt idx="3031" formatCode="General">
                  <c:v>-1.12041677865525E-4</c:v>
                </c:pt>
                <c:pt idx="3032" formatCode="General">
                  <c:v>-1.1165067033507401E-4</c:v>
                </c:pt>
                <c:pt idx="3033" formatCode="General">
                  <c:v>-1.11258679406476E-4</c:v>
                </c:pt>
                <c:pt idx="3034" formatCode="General">
                  <c:v>-1.1086611206308701E-4</c:v>
                </c:pt>
                <c:pt idx="3035" formatCode="General">
                  <c:v>-1.10473417249851E-4</c:v>
                </c:pt>
                <c:pt idx="3036" formatCode="General">
                  <c:v>-1.10081162576638E-4</c:v>
                </c:pt>
                <c:pt idx="3037" formatCode="General">
                  <c:v>-1.09689931620549E-4</c:v>
                </c:pt>
                <c:pt idx="3038" formatCode="General">
                  <c:v>-1.0930033531669301E-4</c:v>
                </c:pt>
                <c:pt idx="3039" formatCode="General">
                  <c:v>-1.08913059108556E-4</c:v>
                </c:pt>
                <c:pt idx="3040" formatCode="General">
                  <c:v>-1.0852872817552099E-4</c:v>
                </c:pt>
                <c:pt idx="3041" formatCode="General">
                  <c:v>-1.0814799459026801E-4</c:v>
                </c:pt>
                <c:pt idx="3042" formatCode="General">
                  <c:v>-1.0777149668639399E-4</c:v>
                </c:pt>
                <c:pt idx="3043" formatCode="General">
                  <c:v>-1.07399776642001E-4</c:v>
                </c:pt>
                <c:pt idx="3044" formatCode="General">
                  <c:v>-1.07033303245945E-4</c:v>
                </c:pt>
                <c:pt idx="3045" formatCode="General">
                  <c:v>-1.06672482008141E-4</c:v>
                </c:pt>
                <c:pt idx="3046" formatCode="General">
                  <c:v>-1.0631757620123501E-4</c:v>
                </c:pt>
                <c:pt idx="3047" formatCode="General">
                  <c:v>-1.05968714543661E-4</c:v>
                </c:pt>
                <c:pt idx="3048" formatCode="General">
                  <c:v>-1.05625956632209E-4</c:v>
                </c:pt>
                <c:pt idx="3049" formatCode="General">
                  <c:v>-1.05289262750334E-4</c:v>
                </c:pt>
                <c:pt idx="3050" formatCode="General">
                  <c:v>-1.04958511962683E-4</c:v>
                </c:pt>
                <c:pt idx="3051" formatCode="General">
                  <c:v>-1.04633524089382E-4</c:v>
                </c:pt>
                <c:pt idx="3052" formatCode="General">
                  <c:v>-1.04314116178981E-4</c:v>
                </c:pt>
                <c:pt idx="3053" formatCode="General">
                  <c:v>-1.04000060355789E-4</c:v>
                </c:pt>
                <c:pt idx="3054" formatCode="General">
                  <c:v>-1.0369115353506299E-4</c:v>
                </c:pt>
                <c:pt idx="3055" formatCode="General">
                  <c:v>-1.03387212111313E-4</c:v>
                </c:pt>
                <c:pt idx="3056" formatCode="General">
                  <c:v>-1.0308808644363501E-4</c:v>
                </c:pt>
                <c:pt idx="3057" formatCode="General">
                  <c:v>-1.02793680668909E-4</c:v>
                </c:pt>
                <c:pt idx="3058" formatCode="General">
                  <c:v>-1.02503971330372E-4</c:v>
                </c:pt>
                <c:pt idx="3059" formatCode="General">
                  <c:v>-1.02219031736073E-4</c:v>
                </c:pt>
                <c:pt idx="3060" formatCode="General">
                  <c:v>-1.01939043145465E-4</c:v>
                </c:pt>
                <c:pt idx="3061" formatCode="General">
                  <c:v>-1.0166431243177301E-4</c:v>
                </c:pt>
                <c:pt idx="3062" formatCode="General">
                  <c:v>-1.0139533848295E-4</c:v>
                </c:pt>
                <c:pt idx="3063" formatCode="General">
                  <c:v>-1.0113276249062499E-4</c:v>
                </c:pt>
                <c:pt idx="3064" formatCode="General">
                  <c:v>-1.00877453365819E-4</c:v>
                </c:pt>
                <c:pt idx="3065" formatCode="General">
                  <c:v>-1.0063044102707E-4</c:v>
                </c:pt>
                <c:pt idx="3066" formatCode="General">
                  <c:v>-1.00392929256811E-4</c:v>
                </c:pt>
                <c:pt idx="3067" formatCode="General">
                  <c:v>-1.0016620389595E-4</c:v>
                </c:pt>
                <c:pt idx="3068">
                  <c:v>-9.9951595306667303E-5</c:v>
                </c:pt>
                <c:pt idx="3069">
                  <c:v>-9.9750344857688506E-5</c:v>
                </c:pt>
                <c:pt idx="3070">
                  <c:v>-9.9563563465538695E-5</c:v>
                </c:pt>
                <c:pt idx="3071">
                  <c:v>-9.9392113738926805E-5</c:v>
                </c:pt>
                <c:pt idx="3072">
                  <c:v>-9.9236537346469698E-5</c:v>
                </c:pt>
                <c:pt idx="3073">
                  <c:v>-9.9096879604606506E-5</c:v>
                </c:pt>
                <c:pt idx="3074">
                  <c:v>-9.89727203100024E-5</c:v>
                </c:pt>
                <c:pt idx="3075">
                  <c:v>-9.8863023240477893E-5</c:v>
                </c:pt>
                <c:pt idx="3076">
                  <c:v>-9.8766093674540804E-5</c:v>
                </c:pt>
                <c:pt idx="3077">
                  <c:v>-9.8679582509403297E-5</c:v>
                </c:pt>
                <c:pt idx="3078">
                  <c:v>-9.8600426196572999E-5</c:v>
                </c:pt>
                <c:pt idx="3079">
                  <c:v>-9.8524821821529497E-5</c:v>
                </c:pt>
                <c:pt idx="3080">
                  <c:v>-9.8448173965771195E-5</c:v>
                </c:pt>
                <c:pt idx="3081">
                  <c:v>-9.8365184344295401E-5</c:v>
                </c:pt>
                <c:pt idx="3082">
                  <c:v>-9.8269796896226596E-5</c:v>
                </c:pt>
                <c:pt idx="3083">
                  <c:v>-9.8155409406308603E-5</c:v>
                </c:pt>
                <c:pt idx="3084">
                  <c:v>-9.8014952240327402E-5</c:v>
                </c:pt>
                <c:pt idx="3085">
                  <c:v>-9.7841095915453003E-5</c:v>
                </c:pt>
                <c:pt idx="3086">
                  <c:v>-9.7626647112532698E-5</c:v>
                </c:pt>
                <c:pt idx="3087">
                  <c:v>-9.7364817074598205E-5</c:v>
                </c:pt>
                <c:pt idx="3088">
                  <c:v>-9.7049612428262697E-5</c:v>
                </c:pt>
                <c:pt idx="3089">
                  <c:v>-9.66761716434387E-5</c:v>
                </c:pt>
                <c:pt idx="3090">
                  <c:v>-9.6241025210387694E-5</c:v>
                </c:pt>
                <c:pt idx="3091">
                  <c:v>-9.5742257004506997E-5</c:v>
                </c:pt>
                <c:pt idx="3092">
                  <c:v>-9.5179607041293498E-5</c:v>
                </c:pt>
                <c:pt idx="3093">
                  <c:v>-9.4554390833127001E-5</c:v>
                </c:pt>
                <c:pt idx="3094">
                  <c:v>-9.3869355674714106E-5</c:v>
                </c:pt>
                <c:pt idx="3095">
                  <c:v>-9.31284423185732E-5</c:v>
                </c:pt>
                <c:pt idx="3096">
                  <c:v>-9.2336540455976594E-5</c:v>
                </c:pt>
                <c:pt idx="3097">
                  <c:v>-9.1499352287822001E-5</c:v>
                </c:pt>
                <c:pt idx="3098">
                  <c:v>-9.0623274267294398E-5</c:v>
                </c:pt>
                <c:pt idx="3099">
                  <c:v>-8.9715342449968004E-5</c:v>
                </c:pt>
                <c:pt idx="3100">
                  <c:v>-8.8783308429031101E-5</c:v>
                </c:pt>
                <c:pt idx="3101">
                  <c:v>-8.7835887090837001E-5</c:v>
                </c:pt>
                <c:pt idx="3102">
                  <c:v>-8.6882899502510399E-5</c:v>
                </c:pt>
                <c:pt idx="3103">
                  <c:v>-8.5935511719809494E-5</c:v>
                </c:pt>
                <c:pt idx="3104">
                  <c:v>-8.5006264139627995E-5</c:v>
                </c:pt>
                <c:pt idx="3105">
                  <c:v>-8.4108888777359003E-5</c:v>
                </c:pt>
                <c:pt idx="3106">
                  <c:v>-8.3257947511650404E-5</c:v>
                </c:pt>
                <c:pt idx="3107">
                  <c:v>-8.2468269866801198E-5</c:v>
                </c:pt>
                <c:pt idx="3108">
                  <c:v>-8.1754490863307199E-5</c:v>
                </c:pt>
                <c:pt idx="3109">
                  <c:v>-8.1130241108481004E-5</c:v>
                </c:pt>
                <c:pt idx="3110">
                  <c:v>-8.0606790584892305E-5</c:v>
                </c:pt>
                <c:pt idx="3111">
                  <c:v>-8.0191533583374606E-5</c:v>
                </c:pt>
                <c:pt idx="3112">
                  <c:v>-7.9886434335757695E-5</c:v>
                </c:pt>
                <c:pt idx="3113">
                  <c:v>-7.9686441017908101E-5</c:v>
                </c:pt>
                <c:pt idx="3114">
                  <c:v>-7.9578910156162801E-5</c:v>
                </c:pt>
                <c:pt idx="3115">
                  <c:v>-7.9544319280394098E-5</c:v>
                </c:pt>
                <c:pt idx="3116">
                  <c:v>-7.9557291765702104E-5</c:v>
                </c:pt>
                <c:pt idx="3117">
                  <c:v>-7.9588409725338805E-5</c:v>
                </c:pt>
                <c:pt idx="3118">
                  <c:v>-7.9605039676725793E-5</c:v>
                </c:pt>
                <c:pt idx="3119">
                  <c:v>-7.95742871513685E-5</c:v>
                </c:pt>
                <c:pt idx="3120">
                  <c:v>-7.9470768206007294E-5</c:v>
                </c:pt>
                <c:pt idx="3121">
                  <c:v>-7.9276295102105693E-5</c:v>
                </c:pt>
                <c:pt idx="3122">
                  <c:v>-7.8982317052561096E-5</c:v>
                </c:pt>
                <c:pt idx="3123">
                  <c:v>-7.85918693541705E-5</c:v>
                </c:pt>
                <c:pt idx="3124">
                  <c:v>-7.8118604093910203E-5</c:v>
                </c:pt>
                <c:pt idx="3125">
                  <c:v>-7.7593191679358001E-5</c:v>
                </c:pt>
                <c:pt idx="3126">
                  <c:v>-7.7039957007170795E-5</c:v>
                </c:pt>
                <c:pt idx="3127">
                  <c:v>-7.6427742443099396E-5</c:v>
                </c:pt>
                <c:pt idx="3128">
                  <c:v>-7.5889325067169896E-5</c:v>
                </c:pt>
                <c:pt idx="3129">
                  <c:v>-7.5445923930176798E-5</c:v>
                </c:pt>
                <c:pt idx="3130">
                  <c:v>-7.5067142349863903E-5</c:v>
                </c:pt>
                <c:pt idx="3131">
                  <c:v>-7.47365358407692E-5</c:v>
                </c:pt>
                <c:pt idx="3132">
                  <c:v>-7.4445666251177705E-5</c:v>
                </c:pt>
                <c:pt idx="3133">
                  <c:v>-7.4189008363614696E-5</c:v>
                </c:pt>
                <c:pt idx="3134">
                  <c:v>-7.3962313528688899E-5</c:v>
                </c:pt>
                <c:pt idx="3135">
                  <c:v>-7.3762036768454495E-5</c:v>
                </c:pt>
                <c:pt idx="3136">
                  <c:v>-7.3584986550518706E-5</c:v>
                </c:pt>
                <c:pt idx="3137">
                  <c:v>-7.3428291699336698E-5</c:v>
                </c:pt>
                <c:pt idx="3138">
                  <c:v>-7.3289267127484001E-5</c:v>
                </c:pt>
                <c:pt idx="3139">
                  <c:v>-7.3165409925478797E-5</c:v>
                </c:pt>
                <c:pt idx="3140">
                  <c:v>-7.3054344955535106E-5</c:v>
                </c:pt>
                <c:pt idx="3141">
                  <c:v>-7.2953834600727102E-5</c:v>
                </c:pt>
                <c:pt idx="3142">
                  <c:v>-7.2861747528428405E-5</c:v>
                </c:pt>
                <c:pt idx="3143">
                  <c:v>-7.2776036300712405E-5</c:v>
                </c:pt>
                <c:pt idx="3144">
                  <c:v>-7.2694787359588002E-5</c:v>
                </c:pt>
                <c:pt idx="3145">
                  <c:v>-7.2616181861103106E-5</c:v>
                </c:pt>
                <c:pt idx="3146">
                  <c:v>-7.2538500251656602E-5</c:v>
                </c:pt>
                <c:pt idx="3147">
                  <c:v>-7.2460099560238601E-5</c:v>
                </c:pt>
                <c:pt idx="3148">
                  <c:v>-7.2379472839285297E-5</c:v>
                </c:pt>
                <c:pt idx="3149">
                  <c:v>-7.2295165815804296E-5</c:v>
                </c:pt>
                <c:pt idx="3150">
                  <c:v>-7.2205818166883897E-5</c:v>
                </c:pt>
                <c:pt idx="3151">
                  <c:v>-7.2110169607443201E-5</c:v>
                </c:pt>
                <c:pt idx="3152">
                  <c:v>-7.2007055661181004E-5</c:v>
                </c:pt>
                <c:pt idx="3153">
                  <c:v>-7.1895389527082006E-5</c:v>
                </c:pt>
                <c:pt idx="3154">
                  <c:v>-7.1774172987191406E-5</c:v>
                </c:pt>
                <c:pt idx="3155">
                  <c:v>-7.1642481474240701E-5</c:v>
                </c:pt>
                <c:pt idx="3156">
                  <c:v>-7.1499470446281297E-5</c:v>
                </c:pt>
                <c:pt idx="3157">
                  <c:v>-7.1344392933397394E-5</c:v>
                </c:pt>
                <c:pt idx="3158">
                  <c:v>-7.1176577429267796E-5</c:v>
                </c:pt>
                <c:pt idx="3159">
                  <c:v>-7.0995440188449297E-5</c:v>
                </c:pt>
                <c:pt idx="3160">
                  <c:v>-7.0800436142695798E-5</c:v>
                </c:pt>
                <c:pt idx="3161">
                  <c:v>-7.0591094095206496E-5</c:v>
                </c:pt>
                <c:pt idx="3162">
                  <c:v>-7.03669557856807E-5</c:v>
                </c:pt>
                <c:pt idx="3163">
                  <c:v>-7.0127662296996394E-5</c:v>
                </c:pt>
                <c:pt idx="3164">
                  <c:v>-6.9872887635505297E-5</c:v>
                </c:pt>
                <c:pt idx="3165">
                  <c:v>-6.9602373882031104E-5</c:v>
                </c:pt>
                <c:pt idx="3166">
                  <c:v>-6.93158959662632E-5</c:v>
                </c:pt>
                <c:pt idx="3167">
                  <c:v>-6.90132618294047E-5</c:v>
                </c:pt>
                <c:pt idx="3168">
                  <c:v>-6.8694332014062297E-5</c:v>
                </c:pt>
                <c:pt idx="3169">
                  <c:v>-6.8359040265495406E-5</c:v>
                </c:pt>
                <c:pt idx="3170">
                  <c:v>-6.8007335863446593E-5</c:v>
                </c:pt>
                <c:pt idx="3171">
                  <c:v>-6.7639235749446895E-5</c:v>
                </c:pt>
                <c:pt idx="3172">
                  <c:v>-6.7254764654181394E-5</c:v>
                </c:pt>
                <c:pt idx="3173">
                  <c:v>-6.6853996826082498E-5</c:v>
                </c:pt>
                <c:pt idx="3174">
                  <c:v>-6.6436980905493006E-5</c:v>
                </c:pt>
                <c:pt idx="3175">
                  <c:v>-6.6003872259286201E-5</c:v>
                </c:pt>
                <c:pt idx="3176">
                  <c:v>-6.5554882035673303E-5</c:v>
                </c:pt>
                <c:pt idx="3177">
                  <c:v>-6.5090201460215794E-5</c:v>
                </c:pt>
                <c:pt idx="3178">
                  <c:v>-6.4610108709937597E-5</c:v>
                </c:pt>
                <c:pt idx="3179">
                  <c:v>-6.41148577458073E-5</c:v>
                </c:pt>
                <c:pt idx="3180">
                  <c:v>-6.3604770842483793E-5</c:v>
                </c:pt>
                <c:pt idx="3181">
                  <c:v>-6.3080197235649199E-5</c:v>
                </c:pt>
                <c:pt idx="3182">
                  <c:v>-6.2541491863105404E-5</c:v>
                </c:pt>
                <c:pt idx="3183">
                  <c:v>-6.1989040006755306E-5</c:v>
                </c:pt>
                <c:pt idx="3184">
                  <c:v>-6.1423243683160806E-5</c:v>
                </c:pt>
                <c:pt idx="3185">
                  <c:v>-6.0844569638596799E-5</c:v>
                </c:pt>
                <c:pt idx="3186">
                  <c:v>-6.0253475451529202E-5</c:v>
                </c:pt>
                <c:pt idx="3187">
                  <c:v>-5.96504518069599E-5</c:v>
                </c:pt>
                <c:pt idx="3188">
                  <c:v>-5.9035975343986999E-5</c:v>
                </c:pt>
                <c:pt idx="3189">
                  <c:v>-5.8410545818169997E-5</c:v>
                </c:pt>
                <c:pt idx="3190">
                  <c:v>-5.77746846283226E-5</c:v>
                </c:pt>
                <c:pt idx="3191">
                  <c:v>-5.71289235671923E-5</c:v>
                </c:pt>
                <c:pt idx="3192">
                  <c:v>-5.6473765396804401E-5</c:v>
                </c:pt>
                <c:pt idx="3193">
                  <c:v>-5.5809722716968703E-5</c:v>
                </c:pt>
                <c:pt idx="3194">
                  <c:v>-5.51373052745875E-5</c:v>
                </c:pt>
                <c:pt idx="3195">
                  <c:v>-5.4457009584700401E-5</c:v>
                </c:pt>
                <c:pt idx="3196">
                  <c:v>-5.37693185182102E-5</c:v>
                </c:pt>
                <c:pt idx="3197">
                  <c:v>-5.30746679786232E-5</c:v>
                </c:pt>
                <c:pt idx="3198">
                  <c:v>-5.2373536110621799E-5</c:v>
                </c:pt>
                <c:pt idx="3199">
                  <c:v>-5.1666316689419598E-5</c:v>
                </c:pt>
                <c:pt idx="3200">
                  <c:v>-5.0953401299900697E-5</c:v>
                </c:pt>
                <c:pt idx="3201">
                  <c:v>-5.02351357189407E-5</c:v>
                </c:pt>
                <c:pt idx="3202">
                  <c:v>-4.9511868790780502E-5</c:v>
                </c:pt>
                <c:pt idx="3203">
                  <c:v>-4.87838916313833E-5</c:v>
                </c:pt>
                <c:pt idx="3204">
                  <c:v>-4.8051491135867E-5</c:v>
                </c:pt>
                <c:pt idx="3205">
                  <c:v>-4.7314957618947499E-5</c:v>
                </c:pt>
                <c:pt idx="3206">
                  <c:v>-4.6574515057082798E-5</c:v>
                </c:pt>
                <c:pt idx="3207">
                  <c:v>-4.5830384248546698E-5</c:v>
                </c:pt>
                <c:pt idx="3208">
                  <c:v>-4.50827749636137E-5</c:v>
                </c:pt>
                <c:pt idx="3209">
                  <c:v>-4.4331884154325301E-5</c:v>
                </c:pt>
                <c:pt idx="3210">
                  <c:v>-4.3577895269296902E-5</c:v>
                </c:pt>
                <c:pt idx="3211">
                  <c:v>-4.28210056084055E-5</c:v>
                </c:pt>
                <c:pt idx="3212">
                  <c:v>-4.2061401220162497E-5</c:v>
                </c:pt>
                <c:pt idx="3213">
                  <c:v>-4.1299316445241198E-5</c:v>
                </c:pt>
                <c:pt idx="3214">
                  <c:v>-4.05349768313643E-5</c:v>
                </c:pt>
                <c:pt idx="3215">
                  <c:v>-3.97687027092131E-5</c:v>
                </c:pt>
                <c:pt idx="3216">
                  <c:v>-3.9000813511153501E-5</c:v>
                </c:pt>
                <c:pt idx="3217">
                  <c:v>-3.8231669476564701E-5</c:v>
                </c:pt>
                <c:pt idx="3218">
                  <c:v>-3.7461718378014402E-5</c:v>
                </c:pt>
                <c:pt idx="3219">
                  <c:v>-3.6691460274021403E-5</c:v>
                </c:pt>
                <c:pt idx="3220">
                  <c:v>-3.5921492181458997E-5</c:v>
                </c:pt>
                <c:pt idx="3221">
                  <c:v>-3.5152425723617503E-5</c:v>
                </c:pt>
                <c:pt idx="3222">
                  <c:v>-3.43849075151221E-5</c:v>
                </c:pt>
                <c:pt idx="3223">
                  <c:v>-3.3619658212479703E-5</c:v>
                </c:pt>
                <c:pt idx="3224">
                  <c:v>-3.2857418569915301E-5</c:v>
                </c:pt>
                <c:pt idx="3225">
                  <c:v>-3.2098951266846303E-5</c:v>
                </c:pt>
                <c:pt idx="3226">
                  <c:v>-3.1344958346703498E-5</c:v>
                </c:pt>
                <c:pt idx="3227">
                  <c:v>-3.0596067952814602E-5</c:v>
                </c:pt>
                <c:pt idx="3228">
                  <c:v>-2.985286335586E-5</c:v>
                </c:pt>
                <c:pt idx="3229">
                  <c:v>-2.9115815680179499E-5</c:v>
                </c:pt>
                <c:pt idx="3230">
                  <c:v>-2.8385288494472801E-5</c:v>
                </c:pt>
                <c:pt idx="3231">
                  <c:v>-2.7661444978893601E-5</c:v>
                </c:pt>
                <c:pt idx="3232">
                  <c:v>-2.6944302819261099E-5</c:v>
                </c:pt>
                <c:pt idx="3233">
                  <c:v>-2.6233761252790301E-5</c:v>
                </c:pt>
                <c:pt idx="3234">
                  <c:v>-2.55294899031633E-5</c:v>
                </c:pt>
                <c:pt idx="3235">
                  <c:v>-2.4831029545874499E-5</c:v>
                </c:pt>
                <c:pt idx="3236">
                  <c:v>-2.4137806230573601E-5</c:v>
                </c:pt>
                <c:pt idx="3237">
                  <c:v>-2.34491167291253E-5</c:v>
                </c:pt>
                <c:pt idx="3238">
                  <c:v>-2.2764172961373201E-5</c:v>
                </c:pt>
                <c:pt idx="3239">
                  <c:v>-2.2082143860846798E-5</c:v>
                </c:pt>
                <c:pt idx="3240">
                  <c:v>-2.1402208251517199E-5</c:v>
                </c:pt>
                <c:pt idx="3241">
                  <c:v>-2.07235270406099E-5</c:v>
                </c:pt>
                <c:pt idx="3242">
                  <c:v>-2.00453549024106E-5</c:v>
                </c:pt>
                <c:pt idx="3243">
                  <c:v>-1.93670832149894E-5</c:v>
                </c:pt>
                <c:pt idx="3244">
                  <c:v>-1.8688205189712699E-5</c:v>
                </c:pt>
                <c:pt idx="3245">
                  <c:v>-1.80083649384299E-5</c:v>
                </c:pt>
                <c:pt idx="3246">
                  <c:v>-1.7327418427519201E-5</c:v>
                </c:pt>
                <c:pt idx="3247">
                  <c:v>-1.6645425586757398E-5</c:v>
                </c:pt>
                <c:pt idx="3248">
                  <c:v>-1.5962681827218001E-5</c:v>
                </c:pt>
                <c:pt idx="3249">
                  <c:v>-1.5279699687526898E-5</c:v>
                </c:pt>
                <c:pt idx="3250">
                  <c:v>-1.45971933221235E-5</c:v>
                </c:pt>
                <c:pt idx="3251">
                  <c:v>-1.39161025062342E-5</c:v>
                </c:pt>
                <c:pt idx="3252">
                  <c:v>-1.32374945181271E-5</c:v>
                </c:pt>
                <c:pt idx="3253">
                  <c:v>-1.25625680099749E-5</c:v>
                </c:pt>
                <c:pt idx="3254">
                  <c:v>-1.18926867951182E-5</c:v>
                </c:pt>
                <c:pt idx="3255">
                  <c:v>-1.12292963421359E-5</c:v>
                </c:pt>
                <c:pt idx="3256">
                  <c:v>-1.05738896444575E-5</c:v>
                </c:pt>
                <c:pt idx="3257">
                  <c:v>-9.9279366935824904E-6</c:v>
                </c:pt>
                <c:pt idx="3258">
                  <c:v>-9.2929692819597303E-6</c:v>
                </c:pt>
                <c:pt idx="3259">
                  <c:v>-8.6704185526963894E-6</c:v>
                </c:pt>
                <c:pt idx="3260">
                  <c:v>-8.0616221551360708E-6</c:v>
                </c:pt>
                <c:pt idx="3261">
                  <c:v>-7.4678383898880803E-6</c:v>
                </c:pt>
                <c:pt idx="3262">
                  <c:v>-6.8902071994521598E-6</c:v>
                </c:pt>
                <c:pt idx="3263">
                  <c:v>-6.3296717265811703E-6</c:v>
                </c:pt>
                <c:pt idx="3264">
                  <c:v>-5.7870345575906798E-6</c:v>
                </c:pt>
                <c:pt idx="3265">
                  <c:v>-5.2629513489201899E-6</c:v>
                </c:pt>
                <c:pt idx="3266">
                  <c:v>-4.75787930084254E-6</c:v>
                </c:pt>
                <c:pt idx="3267">
                  <c:v>-4.2720883611739998E-6</c:v>
                </c:pt>
                <c:pt idx="3268">
                  <c:v>-3.8056735497030699E-6</c:v>
                </c:pt>
                <c:pt idx="3269">
                  <c:v>-3.35857259555702E-6</c:v>
                </c:pt>
                <c:pt idx="3270">
                  <c:v>-2.9305483032334602E-6</c:v>
                </c:pt>
                <c:pt idx="3271">
                  <c:v>-2.5212159477020502E-6</c:v>
                </c:pt>
                <c:pt idx="3272">
                  <c:v>-2.1300579078287798E-6</c:v>
                </c:pt>
                <c:pt idx="3273">
                  <c:v>-1.75646153846092E-6</c:v>
                </c:pt>
                <c:pt idx="3274">
                  <c:v>-1.3996482744293601E-6</c:v>
                </c:pt>
                <c:pt idx="3275">
                  <c:v>-1.05878897830424E-6</c:v>
                </c:pt>
                <c:pt idx="3276">
                  <c:v>-7.3297585712823401E-7</c:v>
                </c:pt>
                <c:pt idx="3277">
                  <c:v>-4.2125671376833601E-7</c:v>
                </c:pt>
                <c:pt idx="3278">
                  <c:v>-1.2257965747304101E-7</c:v>
                </c:pt>
                <c:pt idx="3279">
                  <c:v>1.6407457150639401E-7</c:v>
                </c:pt>
                <c:pt idx="3280">
                  <c:v>4.3976282075300898E-7</c:v>
                </c:pt>
                <c:pt idx="3281">
                  <c:v>7.0557411514335703E-7</c:v>
                </c:pt>
                <c:pt idx="3282">
                  <c:v>9.6254508354430809E-7</c:v>
                </c:pt>
                <c:pt idx="3283">
                  <c:v>1.21171053769058E-6</c:v>
                </c:pt>
                <c:pt idx="3284">
                  <c:v>1.45408583709249E-6</c:v>
                </c:pt>
                <c:pt idx="3285">
                  <c:v>1.6906311291779399E-6</c:v>
                </c:pt>
                <c:pt idx="3286">
                  <c:v>1.9223293173313201E-6</c:v>
                </c:pt>
                <c:pt idx="3287">
                  <c:v>2.1500650976688298E-6</c:v>
                </c:pt>
                <c:pt idx="3288">
                  <c:v>2.3747139106180301E-6</c:v>
                </c:pt>
                <c:pt idx="3289">
                  <c:v>2.5971035728248101E-6</c:v>
                </c:pt>
                <c:pt idx="3290">
                  <c:v>2.8180076904637701E-6</c:v>
                </c:pt>
                <c:pt idx="3291">
                  <c:v>3.0381641272070301E-6</c:v>
                </c:pt>
                <c:pt idx="3292">
                  <c:v>3.2582488297324201E-6</c:v>
                </c:pt>
                <c:pt idx="3293">
                  <c:v>3.4788661403771502E-6</c:v>
                </c:pt>
                <c:pt idx="3294">
                  <c:v>3.7006025859053899E-6</c:v>
                </c:pt>
                <c:pt idx="3295">
                  <c:v>3.9239952506797198E-6</c:v>
                </c:pt>
                <c:pt idx="3296">
                  <c:v>4.1495487417880603E-6</c:v>
                </c:pt>
                <c:pt idx="3297">
                  <c:v>4.3776909322122099E-6</c:v>
                </c:pt>
                <c:pt idx="3298">
                  <c:v>4.6087895122780698E-6</c:v>
                </c:pt>
                <c:pt idx="3299">
                  <c:v>4.8431450908131001E-6</c:v>
                </c:pt>
                <c:pt idx="3300">
                  <c:v>5.0810507588599297E-6</c:v>
                </c:pt>
                <c:pt idx="3301">
                  <c:v>5.3227254616350797E-6</c:v>
                </c:pt>
                <c:pt idx="3302">
                  <c:v>5.5683574079763098E-6</c:v>
                </c:pt>
                <c:pt idx="3303">
                  <c:v>5.8180815153533002E-6</c:v>
                </c:pt>
                <c:pt idx="3304">
                  <c:v>6.0719823865359702E-6</c:v>
                </c:pt>
                <c:pt idx="3305">
                  <c:v>6.3301264680696698E-6</c:v>
                </c:pt>
                <c:pt idx="3306">
                  <c:v>6.5924718097581501E-6</c:v>
                </c:pt>
                <c:pt idx="3307">
                  <c:v>6.8589549969737699E-6</c:v>
                </c:pt>
                <c:pt idx="3308">
                  <c:v>7.1294567028574599E-6</c:v>
                </c:pt>
                <c:pt idx="3309">
                  <c:v>7.4038503560821396E-6</c:v>
                </c:pt>
                <c:pt idx="3310">
                  <c:v>7.6819226093743592E-6</c:v>
                </c:pt>
                <c:pt idx="3311">
                  <c:v>7.9634043615426795E-6</c:v>
                </c:pt>
                <c:pt idx="3312">
                  <c:v>8.2480041291932503E-6</c:v>
                </c:pt>
                <c:pt idx="3313">
                  <c:v>8.5353741213353794E-6</c:v>
                </c:pt>
                <c:pt idx="3314">
                  <c:v>8.82511832160405E-6</c:v>
                </c:pt>
                <c:pt idx="3315">
                  <c:v>9.1168018174397505E-6</c:v>
                </c:pt>
                <c:pt idx="3316">
                  <c:v>9.4099688800877106E-6</c:v>
                </c:pt>
                <c:pt idx="3317">
                  <c:v>9.7041453633682005E-6</c:v>
                </c:pt>
                <c:pt idx="3318">
                  <c:v>9.9988068104718505E-6</c:v>
                </c:pt>
                <c:pt idx="3319">
                  <c:v>1.0293352627901799E-5</c:v>
                </c:pt>
                <c:pt idx="3320">
                  <c:v>1.05872536208347E-5</c:v>
                </c:pt>
                <c:pt idx="3321">
                  <c:v>1.0879896769896299E-5</c:v>
                </c:pt>
                <c:pt idx="3322">
                  <c:v>1.11706768848785E-5</c:v>
                </c:pt>
                <c:pt idx="3323">
                  <c:v>1.14589499347729E-5</c:v>
                </c:pt>
                <c:pt idx="3324">
                  <c:v>1.1744075265607199E-5</c:v>
                </c:pt>
                <c:pt idx="3325">
                  <c:v>1.20254012870714E-5</c:v>
                </c:pt>
                <c:pt idx="3326">
                  <c:v>1.23022973754713E-5</c:v>
                </c:pt>
                <c:pt idx="3327">
                  <c:v>1.25741178928472E-5</c:v>
                </c:pt>
                <c:pt idx="3328">
                  <c:v>1.2840215021354801E-5</c:v>
                </c:pt>
                <c:pt idx="3329">
                  <c:v>1.3099989945295799E-5</c:v>
                </c:pt>
                <c:pt idx="3330">
                  <c:v>1.33528269016382E-5</c:v>
                </c:pt>
                <c:pt idx="3331">
                  <c:v>1.3598183431109201E-5</c:v>
                </c:pt>
                <c:pt idx="3332">
                  <c:v>1.38354959870646E-5</c:v>
                </c:pt>
                <c:pt idx="3333">
                  <c:v>1.4064200356233301E-5</c:v>
                </c:pt>
                <c:pt idx="3334">
                  <c:v>1.42837914902475E-5</c:v>
                </c:pt>
                <c:pt idx="3335">
                  <c:v>1.4493801460681101E-5</c:v>
                </c:pt>
                <c:pt idx="3336">
                  <c:v>1.4693769928613601E-5</c:v>
                </c:pt>
                <c:pt idx="3337">
                  <c:v>1.4883352329468201E-5</c:v>
                </c:pt>
                <c:pt idx="3338">
                  <c:v>1.5062165728240101E-5</c:v>
                </c:pt>
                <c:pt idx="3339">
                  <c:v>1.52298603348835E-5</c:v>
                </c:pt>
                <c:pt idx="3340">
                  <c:v>1.5386178114946801E-5</c:v>
                </c:pt>
                <c:pt idx="3341">
                  <c:v>1.55308899119807E-5</c:v>
                </c:pt>
                <c:pt idx="3342">
                  <c:v>1.5663809607009599E-5</c:v>
                </c:pt>
                <c:pt idx="3343">
                  <c:v>1.5784794926352601E-5</c:v>
                </c:pt>
                <c:pt idx="3344">
                  <c:v>1.58937426738744E-5</c:v>
                </c:pt>
                <c:pt idx="3345">
                  <c:v>1.5990614738968701E-5</c:v>
                </c:pt>
                <c:pt idx="3346">
                  <c:v>1.6075407245361299E-5</c:v>
                </c:pt>
                <c:pt idx="3347">
                  <c:v>1.6148180506179901E-5</c:v>
                </c:pt>
                <c:pt idx="3348">
                  <c:v>1.62090394506037E-5</c:v>
                </c:pt>
                <c:pt idx="3349">
                  <c:v>1.6258131268478301E-5</c:v>
                </c:pt>
                <c:pt idx="3350">
                  <c:v>1.6295653402342902E-5</c:v>
                </c:pt>
                <c:pt idx="3351">
                  <c:v>1.6321882707260301E-5</c:v>
                </c:pt>
                <c:pt idx="3352">
                  <c:v>1.6337099733655501E-5</c:v>
                </c:pt>
                <c:pt idx="3353">
                  <c:v>1.6341638892503401E-5</c:v>
                </c:pt>
                <c:pt idx="3354">
                  <c:v>1.6335853382766601E-5</c:v>
                </c:pt>
                <c:pt idx="3355">
                  <c:v>1.6320192242889599E-5</c:v>
                </c:pt>
                <c:pt idx="3356">
                  <c:v>1.6295101458394799E-5</c:v>
                </c:pt>
                <c:pt idx="3357">
                  <c:v>1.6261080094054001E-5</c:v>
                </c:pt>
                <c:pt idx="3358">
                  <c:v>1.6218649575670999E-5</c:v>
                </c:pt>
                <c:pt idx="3359">
                  <c:v>1.6168373569102801E-5</c:v>
                </c:pt>
                <c:pt idx="3360">
                  <c:v>1.61108479483252E-5</c:v>
                </c:pt>
                <c:pt idx="3361">
                  <c:v>1.60467099443102E-5</c:v>
                </c:pt>
                <c:pt idx="3362">
                  <c:v>1.5976561177271001E-5</c:v>
                </c:pt>
                <c:pt idx="3363">
                  <c:v>1.5901041311278599E-5</c:v>
                </c:pt>
                <c:pt idx="3364">
                  <c:v>1.5820802038113601E-5</c:v>
                </c:pt>
                <c:pt idx="3365">
                  <c:v>1.5736505761394699E-5</c:v>
                </c:pt>
                <c:pt idx="3366">
                  <c:v>1.56487921099286E-5</c:v>
                </c:pt>
                <c:pt idx="3367">
                  <c:v>1.5558290246034701E-5</c:v>
                </c:pt>
                <c:pt idx="3368">
                  <c:v>1.5465624934881701E-5</c:v>
                </c:pt>
                <c:pt idx="3369">
                  <c:v>1.5371426638284199E-5</c:v>
                </c:pt>
                <c:pt idx="3370">
                  <c:v>1.5276308272048599E-5</c:v>
                </c:pt>
                <c:pt idx="3371">
                  <c:v>1.51808170423561E-5</c:v>
                </c:pt>
                <c:pt idx="3372">
                  <c:v>1.50855092246961E-5</c:v>
                </c:pt>
                <c:pt idx="3373">
                  <c:v>1.49908841793314E-5</c:v>
                </c:pt>
                <c:pt idx="3374">
                  <c:v>1.48974220403529E-5</c:v>
                </c:pt>
                <c:pt idx="3375">
                  <c:v>1.48055936091129E-5</c:v>
                </c:pt>
                <c:pt idx="3376">
                  <c:v>1.47158453904766E-5</c:v>
                </c:pt>
                <c:pt idx="3377">
                  <c:v>1.4628530472377501E-5</c:v>
                </c:pt>
                <c:pt idx="3378">
                  <c:v>1.4544007060329401E-5</c:v>
                </c:pt>
                <c:pt idx="3379">
                  <c:v>1.4462634993630101E-5</c:v>
                </c:pt>
                <c:pt idx="3380">
                  <c:v>1.4384745821046199E-5</c:v>
                </c:pt>
                <c:pt idx="3381">
                  <c:v>1.4310610161931101E-5</c:v>
                </c:pt>
                <c:pt idx="3382">
                  <c:v>1.4240468337821801E-5</c:v>
                </c:pt>
                <c:pt idx="3383">
                  <c:v>1.41745215327815E-5</c:v>
                </c:pt>
                <c:pt idx="3384">
                  <c:v>1.41129887612428E-5</c:v>
                </c:pt>
                <c:pt idx="3385">
                  <c:v>1.40560788205567E-5</c:v>
                </c:pt>
                <c:pt idx="3386">
                  <c:v>1.40039334401234E-5</c:v>
                </c:pt>
                <c:pt idx="3387">
                  <c:v>1.39566936139582E-5</c:v>
                </c:pt>
                <c:pt idx="3388">
                  <c:v>1.39145034968191E-5</c:v>
                </c:pt>
                <c:pt idx="3389">
                  <c:v>1.38774348062964E-5</c:v>
                </c:pt>
                <c:pt idx="3390">
                  <c:v>1.3845595311410201E-5</c:v>
                </c:pt>
                <c:pt idx="3391">
                  <c:v>1.38190357037341E-5</c:v>
                </c:pt>
                <c:pt idx="3392">
                  <c:v>1.3797812133606899E-5</c:v>
                </c:pt>
                <c:pt idx="3393">
                  <c:v>1.3781958174408E-5</c:v>
                </c:pt>
                <c:pt idx="3394">
                  <c:v>1.3771484626129001E-5</c:v>
                </c:pt>
                <c:pt idx="3395">
                  <c:v>1.37663448517243E-5</c:v>
                </c:pt>
                <c:pt idx="3396">
                  <c:v>1.3766496931686399E-5</c:v>
                </c:pt>
                <c:pt idx="3397">
                  <c:v>1.3771891746685499E-5</c:v>
                </c:pt>
                <c:pt idx="3398">
                  <c:v>1.37823881766047E-5</c:v>
                </c:pt>
                <c:pt idx="3399">
                  <c:v>1.37978644270386E-5</c:v>
                </c:pt>
                <c:pt idx="3400">
                  <c:v>1.38181794800569E-5</c:v>
                </c:pt>
                <c:pt idx="3401">
                  <c:v>1.38431503033739E-5</c:v>
                </c:pt>
                <c:pt idx="3402">
                  <c:v>1.38725434813602E-5</c:v>
                </c:pt>
                <c:pt idx="3403">
                  <c:v>1.39060843625813E-5</c:v>
                </c:pt>
                <c:pt idx="3404">
                  <c:v>1.3943446521158E-5</c:v>
                </c:pt>
                <c:pt idx="3405">
                  <c:v>1.39842921258349E-5</c:v>
                </c:pt>
                <c:pt idx="3406">
                  <c:v>1.4028241730157399E-5</c:v>
                </c:pt>
                <c:pt idx="3407">
                  <c:v>1.40748443039232E-5</c:v>
                </c:pt>
                <c:pt idx="3408">
                  <c:v>1.4123665613217299E-5</c:v>
                </c:pt>
                <c:pt idx="3409">
                  <c:v>1.41742427744911E-5</c:v>
                </c:pt>
                <c:pt idx="3410">
                  <c:v>1.4226050887084899E-5</c:v>
                </c:pt>
                <c:pt idx="3411">
                  <c:v>1.42785384420758E-5</c:v>
                </c:pt>
                <c:pt idx="3412">
                  <c:v>1.43311584862803E-5</c:v>
                </c:pt>
                <c:pt idx="3413">
                  <c:v>1.43833145018156E-5</c:v>
                </c:pt>
                <c:pt idx="3414">
                  <c:v>1.44344222563134E-5</c:v>
                </c:pt>
                <c:pt idx="3415">
                  <c:v>1.4483892672303699E-5</c:v>
                </c:pt>
                <c:pt idx="3416">
                  <c:v>1.4531077338169701E-5</c:v>
                </c:pt>
                <c:pt idx="3417">
                  <c:v>1.4575346700903399E-5</c:v>
                </c:pt>
                <c:pt idx="3418">
                  <c:v>1.4616118896515501E-5</c:v>
                </c:pt>
                <c:pt idx="3419">
                  <c:v>1.4652745479104399E-5</c:v>
                </c:pt>
                <c:pt idx="3420">
                  <c:v>1.46846199567213E-5</c:v>
                </c:pt>
                <c:pt idx="3421">
                  <c:v>1.4711142949286099E-5</c:v>
                </c:pt>
                <c:pt idx="3422">
                  <c:v>1.4731778553542101E-5</c:v>
                </c:pt>
                <c:pt idx="3423">
                  <c:v>1.47459476383642E-5</c:v>
                </c:pt>
                <c:pt idx="3424">
                  <c:v>1.47531534807897E-5</c:v>
                </c:pt>
                <c:pt idx="3425">
                  <c:v>1.47529338146582E-5</c:v>
                </c:pt>
                <c:pt idx="3426">
                  <c:v>1.4744828335641E-5</c:v>
                </c:pt>
                <c:pt idx="3427">
                  <c:v>1.4728413106057E-5</c:v>
                </c:pt>
                <c:pt idx="3428">
                  <c:v>1.47033054140935E-5</c:v>
                </c:pt>
                <c:pt idx="3429">
                  <c:v>1.46691724410151E-5</c:v>
                </c:pt>
                <c:pt idx="3430">
                  <c:v>1.46257096184985E-5</c:v>
                </c:pt>
                <c:pt idx="3431">
                  <c:v>1.45726903284602E-5</c:v>
                </c:pt>
                <c:pt idx="3432">
                  <c:v>1.45098642028351E-5</c:v>
                </c:pt>
                <c:pt idx="3433">
                  <c:v>1.44370712513074E-5</c:v>
                </c:pt>
                <c:pt idx="3434">
                  <c:v>1.4354184556777199E-5</c:v>
                </c:pt>
                <c:pt idx="3435">
                  <c:v>1.4261069967425299E-5</c:v>
                </c:pt>
                <c:pt idx="3436">
                  <c:v>1.4157684780558701E-5</c:v>
                </c:pt>
                <c:pt idx="3437">
                  <c:v>1.40439955549245E-5</c:v>
                </c:pt>
                <c:pt idx="3438">
                  <c:v>1.39200496218609E-5</c:v>
                </c:pt>
                <c:pt idx="3439">
                  <c:v>1.3785831659544701E-5</c:v>
                </c:pt>
                <c:pt idx="3440">
                  <c:v>1.36414284689107E-5</c:v>
                </c:pt>
                <c:pt idx="3441">
                  <c:v>1.34869324496407E-5</c:v>
                </c:pt>
                <c:pt idx="3442">
                  <c:v>1.33224627047027E-5</c:v>
                </c:pt>
                <c:pt idx="3443">
                  <c:v>1.31481159827667E-5</c:v>
                </c:pt>
                <c:pt idx="3444">
                  <c:v>1.29640323554894E-5</c:v>
                </c:pt>
                <c:pt idx="3445">
                  <c:v>1.2770393658341699E-5</c:v>
                </c:pt>
                <c:pt idx="3446">
                  <c:v>1.25673657689384E-5</c:v>
                </c:pt>
                <c:pt idx="3447">
                  <c:v>1.23550798233053E-5</c:v>
                </c:pt>
                <c:pt idx="3448">
                  <c:v>1.21337480198067E-5</c:v>
                </c:pt>
                <c:pt idx="3449">
                  <c:v>1.1903551172720901E-5</c:v>
                </c:pt>
                <c:pt idx="3450">
                  <c:v>1.16646502298427E-5</c:v>
                </c:pt>
                <c:pt idx="3451">
                  <c:v>1.14171903876723E-5</c:v>
                </c:pt>
                <c:pt idx="3452">
                  <c:v>1.1161350658445799E-5</c:v>
                </c:pt>
                <c:pt idx="3453">
                  <c:v>1.08973030848245E-5</c:v>
                </c:pt>
                <c:pt idx="3454">
                  <c:v>1.0625189972738099E-5</c:v>
                </c:pt>
                <c:pt idx="3455">
                  <c:v>1.03451278218969E-5</c:v>
                </c:pt>
                <c:pt idx="3456">
                  <c:v>1.00572516886351E-5</c:v>
                </c:pt>
                <c:pt idx="3457">
                  <c:v>9.7616886103321606E-6</c:v>
                </c:pt>
                <c:pt idx="3458">
                  <c:v>9.4585531290375694E-6</c:v>
                </c:pt>
                <c:pt idx="3459">
                  <c:v>9.1479174526105603E-6</c:v>
                </c:pt>
                <c:pt idx="3460">
                  <c:v>8.8299261165609402E-6</c:v>
                </c:pt>
                <c:pt idx="3461">
                  <c:v>8.5046180846151092E-6</c:v>
                </c:pt>
                <c:pt idx="3462">
                  <c:v>8.1720612638969696E-6</c:v>
                </c:pt>
                <c:pt idx="3463">
                  <c:v>7.8323545032863204E-6</c:v>
                </c:pt>
                <c:pt idx="3464">
                  <c:v>7.4855599076811503E-6</c:v>
                </c:pt>
                <c:pt idx="3465">
                  <c:v>7.1317226771194298E-6</c:v>
                </c:pt>
                <c:pt idx="3466">
                  <c:v>6.7709327610822998E-6</c:v>
                </c:pt>
                <c:pt idx="3467">
                  <c:v>6.4032318645024298E-6</c:v>
                </c:pt>
                <c:pt idx="3468">
                  <c:v>6.0286648287182004E-6</c:v>
                </c:pt>
                <c:pt idx="3469">
                  <c:v>5.6472791764033198E-6</c:v>
                </c:pt>
                <c:pt idx="3470">
                  <c:v>5.2590960878747301E-6</c:v>
                </c:pt>
                <c:pt idx="3471">
                  <c:v>4.8641940644572602E-6</c:v>
                </c:pt>
                <c:pt idx="3472">
                  <c:v>4.4626329845191097E-6</c:v>
                </c:pt>
                <c:pt idx="3473">
                  <c:v>4.0544716933124404E-6</c:v>
                </c:pt>
                <c:pt idx="3474">
                  <c:v>3.6398000039679799E-6</c:v>
                </c:pt>
                <c:pt idx="3475">
                  <c:v>3.2187274918845701E-6</c:v>
                </c:pt>
                <c:pt idx="3476">
                  <c:v>2.7913788815171098E-6</c:v>
                </c:pt>
                <c:pt idx="3477">
                  <c:v>2.35785301870573E-6</c:v>
                </c:pt>
                <c:pt idx="3478">
                  <c:v>1.9182828510665099E-6</c:v>
                </c:pt>
                <c:pt idx="3479">
                  <c:v>1.4728361917972299E-6</c:v>
                </c:pt>
                <c:pt idx="3480">
                  <c:v>1.0216799037752801E-6</c:v>
                </c:pt>
                <c:pt idx="3481">
                  <c:v>5.6501079876756599E-7</c:v>
                </c:pt>
                <c:pt idx="3482">
                  <c:v>1.0303293067882E-7</c:v>
                </c:pt>
                <c:pt idx="3483">
                  <c:v>-3.6397154206913301E-7</c:v>
                </c:pt>
                <c:pt idx="3484">
                  <c:v>-8.3577204320850195E-7</c:v>
                </c:pt>
                <c:pt idx="3485">
                  <c:v>-1.31212429105262E-6</c:v>
                </c:pt>
                <c:pt idx="3486">
                  <c:v>-1.7927192248788499E-6</c:v>
                </c:pt>
                <c:pt idx="3487">
                  <c:v>-2.2772781323476698E-6</c:v>
                </c:pt>
                <c:pt idx="3488">
                  <c:v>-2.7654208959100199E-6</c:v>
                </c:pt>
                <c:pt idx="3489">
                  <c:v>-3.2567638100286798E-6</c:v>
                </c:pt>
                <c:pt idx="3490">
                  <c:v>-3.7509648191505001E-6</c:v>
                </c:pt>
                <c:pt idx="3491">
                  <c:v>-4.2476498929062201E-6</c:v>
                </c:pt>
                <c:pt idx="3492">
                  <c:v>-4.7463690047130999E-6</c:v>
                </c:pt>
                <c:pt idx="3493">
                  <c:v>-5.2467045345641703E-6</c:v>
                </c:pt>
                <c:pt idx="3494">
                  <c:v>-5.74826519339396E-6</c:v>
                </c:pt>
                <c:pt idx="3495">
                  <c:v>-6.2505441702277397E-6</c:v>
                </c:pt>
                <c:pt idx="3496">
                  <c:v>-6.7530810032742299E-6</c:v>
                </c:pt>
                <c:pt idx="3497">
                  <c:v>-7.2554152801740199E-6</c:v>
                </c:pt>
                <c:pt idx="3498">
                  <c:v>-7.7570668778937195E-6</c:v>
                </c:pt>
                <c:pt idx="3499">
                  <c:v>-8.25751759607821E-6</c:v>
                </c:pt>
                <c:pt idx="3500">
                  <c:v>-8.7562665898145502E-6</c:v>
                </c:pt>
                <c:pt idx="3501">
                  <c:v>-9.2528094064353599E-6</c:v>
                </c:pt>
                <c:pt idx="3502">
                  <c:v>-9.7466374781917494E-6</c:v>
                </c:pt>
                <c:pt idx="3503">
                  <c:v>-1.02372424733615E-5</c:v>
                </c:pt>
                <c:pt idx="3504">
                  <c:v>-1.07241320603883E-5</c:v>
                </c:pt>
                <c:pt idx="3505">
                  <c:v>-1.12067867995751E-5</c:v>
                </c:pt>
                <c:pt idx="3506">
                  <c:v>-1.1684746710743401E-5</c:v>
                </c:pt>
                <c:pt idx="3507">
                  <c:v>-1.2157515274077799E-5</c:v>
                </c:pt>
                <c:pt idx="3508">
                  <c:v>-1.2624603081047E-5</c:v>
                </c:pt>
                <c:pt idx="3509">
                  <c:v>-1.30855322141639E-5</c:v>
                </c:pt>
                <c:pt idx="3510">
                  <c:v>-1.3539845627636999E-5</c:v>
                </c:pt>
                <c:pt idx="3511">
                  <c:v>-1.3987112907567E-5</c:v>
                </c:pt>
                <c:pt idx="3512">
                  <c:v>-1.4426927062577899E-5</c:v>
                </c:pt>
                <c:pt idx="3513">
                  <c:v>-1.4858885901460599E-5</c:v>
                </c:pt>
                <c:pt idx="3514">
                  <c:v>-1.5282608766692801E-5</c:v>
                </c:pt>
                <c:pt idx="3515">
                  <c:v>-1.5697752785736001E-5</c:v>
                </c:pt>
                <c:pt idx="3516">
                  <c:v>-1.6104009952755902E-5</c:v>
                </c:pt>
                <c:pt idx="3517">
                  <c:v>-1.6501064333107299E-5</c:v>
                </c:pt>
                <c:pt idx="3518">
                  <c:v>-1.6888648101196101E-5</c:v>
                </c:pt>
                <c:pt idx="3519">
                  <c:v>-1.72665284574825E-5</c:v>
                </c:pt>
                <c:pt idx="3520">
                  <c:v>-1.7634522595324499E-5</c:v>
                </c:pt>
                <c:pt idx="3521">
                  <c:v>-1.7992454695769799E-5</c:v>
                </c:pt>
                <c:pt idx="3522">
                  <c:v>-1.8340184892897702E-5</c:v>
                </c:pt>
                <c:pt idx="3523">
                  <c:v>-1.8677581943863799E-5</c:v>
                </c:pt>
                <c:pt idx="3524">
                  <c:v>-1.90045809140712E-5</c:v>
                </c:pt>
                <c:pt idx="3525">
                  <c:v>-1.9321143956306701E-5</c:v>
                </c:pt>
                <c:pt idx="3526">
                  <c:v>-1.9627292409427499E-5</c:v>
                </c:pt>
                <c:pt idx="3527">
                  <c:v>-1.9923041703607099E-5</c:v>
                </c:pt>
                <c:pt idx="3528">
                  <c:v>-2.0208495624806201E-5</c:v>
                </c:pt>
                <c:pt idx="3529">
                  <c:v>-2.0483732825769201E-5</c:v>
                </c:pt>
                <c:pt idx="3530">
                  <c:v>-2.0748926325476501E-5</c:v>
                </c:pt>
                <c:pt idx="3531">
                  <c:v>-2.1004242722705098E-5</c:v>
                </c:pt>
                <c:pt idx="3532">
                  <c:v>-2.12498775329402E-5</c:v>
                </c:pt>
                <c:pt idx="3533">
                  <c:v>-2.1486069084528101E-5</c:v>
                </c:pt>
                <c:pt idx="3534">
                  <c:v>-2.1713097669390601E-5</c:v>
                </c:pt>
                <c:pt idx="3535">
                  <c:v>-2.1931263392153602E-5</c:v>
                </c:pt>
                <c:pt idx="3536">
                  <c:v>-2.2140900798884501E-5</c:v>
                </c:pt>
                <c:pt idx="3537">
                  <c:v>-2.2342353349094E-5</c:v>
                </c:pt>
                <c:pt idx="3538">
                  <c:v>-2.2535973791238299E-5</c:v>
                </c:pt>
                <c:pt idx="3539">
                  <c:v>-2.2722155711382401E-5</c:v>
                </c:pt>
                <c:pt idx="3540">
                  <c:v>-2.2901325337667501E-5</c:v>
                </c:pt>
                <c:pt idx="3541">
                  <c:v>-2.3073879630715802E-5</c:v>
                </c:pt>
                <c:pt idx="3542">
                  <c:v>-2.32402764183004E-5</c:v>
                </c:pt>
                <c:pt idx="3543">
                  <c:v>-2.3400954225008101E-5</c:v>
                </c:pt>
                <c:pt idx="3544">
                  <c:v>-2.35564005827629E-5</c:v>
                </c:pt>
                <c:pt idx="3545">
                  <c:v>-2.37070597695171E-5</c:v>
                </c:pt>
                <c:pt idx="3546">
                  <c:v>-2.3853401772913299E-5</c:v>
                </c:pt>
                <c:pt idx="3547">
                  <c:v>-2.39959006428713E-5</c:v>
                </c:pt>
                <c:pt idx="3548">
                  <c:v>-2.41350293866657E-5</c:v>
                </c:pt>
                <c:pt idx="3549">
                  <c:v>-2.4271260461530899E-5</c:v>
                </c:pt>
                <c:pt idx="3550">
                  <c:v>-2.4405064344447499E-5</c:v>
                </c:pt>
                <c:pt idx="3551">
                  <c:v>-2.4536900922806199E-5</c:v>
                </c:pt>
                <c:pt idx="3552">
                  <c:v>-2.4667221404531901E-5</c:v>
                </c:pt>
                <c:pt idx="3553">
                  <c:v>-2.4796452281369201E-5</c:v>
                </c:pt>
                <c:pt idx="3554">
                  <c:v>-2.4925030095694599E-5</c:v>
                </c:pt>
                <c:pt idx="3555">
                  <c:v>-2.5053395541637999E-5</c:v>
                </c:pt>
                <c:pt idx="3556">
                  <c:v>-2.5181946655841402E-5</c:v>
                </c:pt>
                <c:pt idx="3557">
                  <c:v>-2.5311082857116098E-5</c:v>
                </c:pt>
                <c:pt idx="3558">
                  <c:v>-2.5441163312191501E-5</c:v>
                </c:pt>
                <c:pt idx="3559">
                  <c:v>-2.55725441946473E-5</c:v>
                </c:pt>
                <c:pt idx="3560">
                  <c:v>-2.5705565668485399E-5</c:v>
                </c:pt>
                <c:pt idx="3561">
                  <c:v>-2.5840547771247699E-5</c:v>
                </c:pt>
                <c:pt idx="3562">
                  <c:v>-2.59777830971555E-5</c:v>
                </c:pt>
                <c:pt idx="3563">
                  <c:v>-2.6117582284474998E-5</c:v>
                </c:pt>
                <c:pt idx="3564">
                  <c:v>-2.6260183607430901E-5</c:v>
                </c:pt>
                <c:pt idx="3565">
                  <c:v>-2.6405832651372099E-5</c:v>
                </c:pt>
                <c:pt idx="3566">
                  <c:v>-2.65547515236084E-5</c:v>
                </c:pt>
                <c:pt idx="3567">
                  <c:v>-2.67071392142829E-5</c:v>
                </c:pt>
                <c:pt idx="3568">
                  <c:v>-2.6863176822446201E-5</c:v>
                </c:pt>
                <c:pt idx="3569">
                  <c:v>-2.70230077039291E-5</c:v>
                </c:pt>
                <c:pt idx="3570">
                  <c:v>-2.7186765221936601E-5</c:v>
                </c:pt>
                <c:pt idx="3571">
                  <c:v>-2.73545842727968E-5</c:v>
                </c:pt>
                <c:pt idx="3572">
                  <c:v>-2.7526537178452999E-5</c:v>
                </c:pt>
                <c:pt idx="3573">
                  <c:v>-2.7702681993821598E-5</c:v>
                </c:pt>
                <c:pt idx="3574">
                  <c:v>-2.7883068653460501E-5</c:v>
                </c:pt>
                <c:pt idx="3575">
                  <c:v>-2.8067714162710202E-5</c:v>
                </c:pt>
                <c:pt idx="3576">
                  <c:v>-2.82566473590475E-5</c:v>
                </c:pt>
                <c:pt idx="3577">
                  <c:v>-2.8449852209393201E-5</c:v>
                </c:pt>
                <c:pt idx="3578">
                  <c:v>-2.8647300097327798E-5</c:v>
                </c:pt>
                <c:pt idx="3579">
                  <c:v>-2.8848962432038401E-5</c:v>
                </c:pt>
                <c:pt idx="3580">
                  <c:v>-2.9054751428137598E-5</c:v>
                </c:pt>
                <c:pt idx="3581">
                  <c:v>-2.9264582464657801E-5</c:v>
                </c:pt>
                <c:pt idx="3582">
                  <c:v>-2.9478337291154399E-5</c:v>
                </c:pt>
                <c:pt idx="3583">
                  <c:v>-2.96958989547256E-5</c:v>
                </c:pt>
                <c:pt idx="3584">
                  <c:v>-2.99171062901216E-5</c:v>
                </c:pt>
                <c:pt idx="3585">
                  <c:v>-3.0141802707581999E-5</c:v>
                </c:pt>
                <c:pt idx="3586">
                  <c:v>-3.0369856299690999E-5</c:v>
                </c:pt>
                <c:pt idx="3587">
                  <c:v>-3.0601067990468799E-5</c:v>
                </c:pt>
                <c:pt idx="3588">
                  <c:v>-3.0835274266790403E-5</c:v>
                </c:pt>
                <c:pt idx="3589">
                  <c:v>-3.1072262279672498E-5</c:v>
                </c:pt>
                <c:pt idx="3590">
                  <c:v>-3.1311854832513002E-5</c:v>
                </c:pt>
                <c:pt idx="3591">
                  <c:v>-3.1553819143883902E-5</c:v>
                </c:pt>
                <c:pt idx="3592">
                  <c:v>-3.1797927823209397E-5</c:v>
                </c:pt>
                <c:pt idx="3593">
                  <c:v>-3.2043969033339199E-5</c:v>
                </c:pt>
                <c:pt idx="3594">
                  <c:v>-3.2291698881513398E-5</c:v>
                </c:pt>
                <c:pt idx="3595">
                  <c:v>-3.2540914177604002E-5</c:v>
                </c:pt>
                <c:pt idx="3596">
                  <c:v>-3.27913659456268E-5</c:v>
                </c:pt>
                <c:pt idx="3597">
                  <c:v>-3.3042849536130103E-5</c:v>
                </c:pt>
                <c:pt idx="3598">
                  <c:v>-3.3295142598471102E-5</c:v>
                </c:pt>
                <c:pt idx="3599">
                  <c:v>-3.3548034048341598E-5</c:v>
                </c:pt>
                <c:pt idx="3600">
                  <c:v>-3.3801313822141298E-5</c:v>
                </c:pt>
                <c:pt idx="3601">
                  <c:v>-3.4054759591702298E-5</c:v>
                </c:pt>
                <c:pt idx="3602">
                  <c:v>-3.4308193292667697E-5</c:v>
                </c:pt>
                <c:pt idx="3603">
                  <c:v>-3.4561435476069203E-5</c:v>
                </c:pt>
                <c:pt idx="3604">
                  <c:v>-3.4814349702336298E-5</c:v>
                </c:pt>
                <c:pt idx="3605">
                  <c:v>-3.5066743695215897E-5</c:v>
                </c:pt>
                <c:pt idx="3606">
                  <c:v>-3.5318508163645301E-5</c:v>
                </c:pt>
                <c:pt idx="3607">
                  <c:v>-3.5569510582512797E-5</c:v>
                </c:pt>
                <c:pt idx="3608">
                  <c:v>-3.5819668053712498E-5</c:v>
                </c:pt>
                <c:pt idx="3609">
                  <c:v>-3.6068920607577503E-5</c:v>
                </c:pt>
                <c:pt idx="3610">
                  <c:v>-3.6317188266402201E-5</c:v>
                </c:pt>
                <c:pt idx="3611">
                  <c:v>-3.6564437959141803E-5</c:v>
                </c:pt>
                <c:pt idx="3612">
                  <c:v>-3.6810624476799097E-5</c:v>
                </c:pt>
                <c:pt idx="3613">
                  <c:v>-3.7055756084802599E-5</c:v>
                </c:pt>
                <c:pt idx="3614">
                  <c:v>-3.7299856604495503E-5</c:v>
                </c:pt>
                <c:pt idx="3615">
                  <c:v>-3.7542974733293897E-5</c:v>
                </c:pt>
                <c:pt idx="3616">
                  <c:v>-3.77851782310022E-5</c:v>
                </c:pt>
                <c:pt idx="3617">
                  <c:v>-3.8026528771065302E-5</c:v>
                </c:pt>
                <c:pt idx="3618">
                  <c:v>-3.8267154472900601E-5</c:v>
                </c:pt>
                <c:pt idx="3619">
                  <c:v>-3.8507165886365499E-5</c:v>
                </c:pt>
                <c:pt idx="3620">
                  <c:v>-3.8746704788704101E-5</c:v>
                </c:pt>
                <c:pt idx="3621">
                  <c:v>-3.8985902490368699E-5</c:v>
                </c:pt>
                <c:pt idx="3622">
                  <c:v>-3.9224933513801602E-5</c:v>
                </c:pt>
                <c:pt idx="3623">
                  <c:v>-3.9464023867386E-5</c:v>
                </c:pt>
                <c:pt idx="3624">
                  <c:v>-3.9703370095761501E-5</c:v>
                </c:pt>
                <c:pt idx="3625">
                  <c:v>-3.9943176069029697E-5</c:v>
                </c:pt>
                <c:pt idx="3626">
                  <c:v>-4.0183658774888601E-5</c:v>
                </c:pt>
                <c:pt idx="3627">
                  <c:v>-4.0425024194448501E-5</c:v>
                </c:pt>
                <c:pt idx="3628">
                  <c:v>-4.0667490382231399E-5</c:v>
                </c:pt>
                <c:pt idx="3629">
                  <c:v>-4.0911318274817697E-5</c:v>
                </c:pt>
                <c:pt idx="3630">
                  <c:v>-4.1156782908501697E-5</c:v>
                </c:pt>
                <c:pt idx="3631">
                  <c:v>-4.14041129168907E-5</c:v>
                </c:pt>
                <c:pt idx="3632">
                  <c:v>-4.16535603102857E-5</c:v>
                </c:pt>
                <c:pt idx="3633">
                  <c:v>-4.19053930476985E-5</c:v>
                </c:pt>
                <c:pt idx="3634">
                  <c:v>-4.2159827300051999E-5</c:v>
                </c:pt>
                <c:pt idx="3635">
                  <c:v>-4.2417126596887701E-5</c:v>
                </c:pt>
                <c:pt idx="3636">
                  <c:v>-4.2677555208050601E-5</c:v>
                </c:pt>
                <c:pt idx="3637">
                  <c:v>-4.2941327349929201E-5</c:v>
                </c:pt>
                <c:pt idx="3638">
                  <c:v>-4.3208690713541698E-5</c:v>
                </c:pt>
                <c:pt idx="3639">
                  <c:v>-4.3479829726836E-5</c:v>
                </c:pt>
                <c:pt idx="3640">
                  <c:v>-4.37549391580202E-5</c:v>
                </c:pt>
                <c:pt idx="3641">
                  <c:v>-4.4034226608008398E-5</c:v>
                </c:pt>
                <c:pt idx="3642">
                  <c:v>-4.4317842202042301E-5</c:v>
                </c:pt>
                <c:pt idx="3643">
                  <c:v>-4.4605977122580497E-5</c:v>
                </c:pt>
                <c:pt idx="3644">
                  <c:v>-4.4898770981821899E-5</c:v>
                </c:pt>
                <c:pt idx="3645">
                  <c:v>-4.51963730954079E-5</c:v>
                </c:pt>
                <c:pt idx="3646">
                  <c:v>-4.5498895171470401E-5</c:v>
                </c:pt>
                <c:pt idx="3647">
                  <c:v>-4.5806383061746902E-5</c:v>
                </c:pt>
                <c:pt idx="3648">
                  <c:v>-4.6118967800053701E-5</c:v>
                </c:pt>
                <c:pt idx="3649">
                  <c:v>-4.6436688545512802E-5</c:v>
                </c:pt>
                <c:pt idx="3650">
                  <c:v>-4.6759600330947901E-5</c:v>
                </c:pt>
                <c:pt idx="3651">
                  <c:v>-4.7087760510540202E-5</c:v>
                </c:pt>
                <c:pt idx="3652">
                  <c:v>-4.7421161990814302E-5</c:v>
                </c:pt>
                <c:pt idx="3653">
                  <c:v>-4.7759816773050603E-5</c:v>
                </c:pt>
                <c:pt idx="3654">
                  <c:v>-4.8103691719871401E-5</c:v>
                </c:pt>
                <c:pt idx="3655">
                  <c:v>-4.8452744398381203E-5</c:v>
                </c:pt>
                <c:pt idx="3656">
                  <c:v>-4.8806904695639001E-5</c:v>
                </c:pt>
                <c:pt idx="3657">
                  <c:v>-4.9166092960652302E-5</c:v>
                </c:pt>
                <c:pt idx="3658">
                  <c:v>-4.9530265534330697E-5</c:v>
                </c:pt>
                <c:pt idx="3659">
                  <c:v>-4.9899310298005001E-5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579568"/>
        <c:axId val="549572496"/>
      </c:scatterChart>
      <c:valAx>
        <c:axId val="549579568"/>
        <c:scaling>
          <c:orientation val="minMax"/>
          <c:max val="75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58939393939389"/>
              <c:y val="0.8642319334090049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2496"/>
        <c:crossesAt val="-0.2"/>
        <c:crossBetween val="midCat"/>
      </c:valAx>
      <c:valAx>
        <c:axId val="549572496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w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мм</a:t>
                </a:r>
              </a:p>
            </c:rich>
          </c:tx>
          <c:layout>
            <c:manualLayout>
              <c:xMode val="edge"/>
              <c:yMode val="edge"/>
              <c:x val="2.3413131313131313E-2"/>
              <c:y val="1.21850170261067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9568"/>
        <c:crosses val="autoZero"/>
        <c:crossBetween val="midCat"/>
        <c:dispUnits>
          <c:custUnit val="1.0000000000000002E-3"/>
        </c:dispUnits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901844461223164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w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'поперечные oxz'!$B$1:$MHN$1</c:f>
              <c:numCache>
                <c:formatCode>General</c:formatCode>
                <c:ptCount val="9009"/>
                <c:pt idx="0">
                  <c:v>0</c:v>
                </c:pt>
                <c:pt idx="1">
                  <c:v>5.5506258582405002E-2</c:v>
                </c:pt>
                <c:pt idx="2">
                  <c:v>0.11101251716481</c:v>
                </c:pt>
                <c:pt idx="3">
                  <c:v>0.16651877574721499</c:v>
                </c:pt>
                <c:pt idx="4">
                  <c:v>0.22202503432962001</c:v>
                </c:pt>
                <c:pt idx="5">
                  <c:v>0.277531292912025</c:v>
                </c:pt>
                <c:pt idx="6">
                  <c:v>0.33303755149442998</c:v>
                </c:pt>
                <c:pt idx="7">
                  <c:v>0.38854381007683497</c:v>
                </c:pt>
                <c:pt idx="8">
                  <c:v>0.44405006865924002</c:v>
                </c:pt>
                <c:pt idx="9">
                  <c:v>0.499556327241645</c:v>
                </c:pt>
                <c:pt idx="10">
                  <c:v>0.55506258582404999</c:v>
                </c:pt>
                <c:pt idx="11">
                  <c:v>0.61056884440645498</c:v>
                </c:pt>
                <c:pt idx="12">
                  <c:v>0.66607510298885997</c:v>
                </c:pt>
                <c:pt idx="13">
                  <c:v>0.72158136157126496</c:v>
                </c:pt>
                <c:pt idx="14">
                  <c:v>0.77708762015366994</c:v>
                </c:pt>
                <c:pt idx="15">
                  <c:v>0.83259387873607504</c:v>
                </c:pt>
                <c:pt idx="16">
                  <c:v>0.88810013731848003</c:v>
                </c:pt>
                <c:pt idx="17">
                  <c:v>0.94360639590088502</c:v>
                </c:pt>
                <c:pt idx="18">
                  <c:v>0.99911265448329001</c:v>
                </c:pt>
                <c:pt idx="19">
                  <c:v>1.05461891306569</c:v>
                </c:pt>
                <c:pt idx="20">
                  <c:v>1.1101251716481</c:v>
                </c:pt>
                <c:pt idx="21">
                  <c:v>1.1656314302305</c:v>
                </c:pt>
                <c:pt idx="22">
                  <c:v>1.22113768881291</c:v>
                </c:pt>
                <c:pt idx="23">
                  <c:v>1.27664394739531</c:v>
                </c:pt>
                <c:pt idx="24">
                  <c:v>1.3321502059777199</c:v>
                </c:pt>
                <c:pt idx="25">
                  <c:v>1.3876564645601199</c:v>
                </c:pt>
                <c:pt idx="26">
                  <c:v>1.4431627231425299</c:v>
                </c:pt>
                <c:pt idx="27">
                  <c:v>1.4986689817249299</c:v>
                </c:pt>
                <c:pt idx="28">
                  <c:v>1.5541752403073399</c:v>
                </c:pt>
                <c:pt idx="29">
                  <c:v>1.6096814988897401</c:v>
                </c:pt>
                <c:pt idx="30">
                  <c:v>1.6651877574721501</c:v>
                </c:pt>
                <c:pt idx="31">
                  <c:v>1.7206940160545501</c:v>
                </c:pt>
                <c:pt idx="32">
                  <c:v>1.7762002746369601</c:v>
                </c:pt>
                <c:pt idx="33">
                  <c:v>1.8317065332193601</c:v>
                </c:pt>
                <c:pt idx="34">
                  <c:v>1.88721279180177</c:v>
                </c:pt>
                <c:pt idx="35">
                  <c:v>1.94271905038417</c:v>
                </c:pt>
                <c:pt idx="36">
                  <c:v>1.99822530896658</c:v>
                </c:pt>
                <c:pt idx="37">
                  <c:v>2.0537315675489798</c:v>
                </c:pt>
                <c:pt idx="38">
                  <c:v>2.1092378261313902</c:v>
                </c:pt>
                <c:pt idx="39">
                  <c:v>2.16474408471379</c:v>
                </c:pt>
                <c:pt idx="40">
                  <c:v>2.2202503432962</c:v>
                </c:pt>
                <c:pt idx="41">
                  <c:v>2.2757566018786002</c:v>
                </c:pt>
                <c:pt idx="42">
                  <c:v>2.3312628604610102</c:v>
                </c:pt>
                <c:pt idx="43">
                  <c:v>2.3867691190434099</c:v>
                </c:pt>
                <c:pt idx="44">
                  <c:v>2.4422753776258199</c:v>
                </c:pt>
                <c:pt idx="45">
                  <c:v>2.4977816362082201</c:v>
                </c:pt>
                <c:pt idx="46">
                  <c:v>2.5532878947906301</c:v>
                </c:pt>
                <c:pt idx="47">
                  <c:v>2.6087941533730299</c:v>
                </c:pt>
                <c:pt idx="48">
                  <c:v>2.6643004119554399</c:v>
                </c:pt>
                <c:pt idx="49">
                  <c:v>2.7198066705378499</c:v>
                </c:pt>
                <c:pt idx="50">
                  <c:v>2.7753129291202501</c:v>
                </c:pt>
                <c:pt idx="51">
                  <c:v>2.8308191877026498</c:v>
                </c:pt>
                <c:pt idx="52">
                  <c:v>2.8863254462850598</c:v>
                </c:pt>
                <c:pt idx="53">
                  <c:v>2.94183170486746</c:v>
                </c:pt>
                <c:pt idx="54">
                  <c:v>2.99733796344987</c:v>
                </c:pt>
                <c:pt idx="55">
                  <c:v>3.0528442220322698</c:v>
                </c:pt>
                <c:pt idx="56">
                  <c:v>3.1083504806146798</c:v>
                </c:pt>
                <c:pt idx="57">
                  <c:v>3.16385673919708</c:v>
                </c:pt>
                <c:pt idx="58">
                  <c:v>3.21936299777949</c:v>
                </c:pt>
                <c:pt idx="59">
                  <c:v>3.2748692563618902</c:v>
                </c:pt>
                <c:pt idx="60">
                  <c:v>3.3303755149443002</c:v>
                </c:pt>
                <c:pt idx="61">
                  <c:v>3.3858817735266999</c:v>
                </c:pt>
                <c:pt idx="62">
                  <c:v>3.4413880321091099</c:v>
                </c:pt>
                <c:pt idx="63">
                  <c:v>3.4968942906915101</c:v>
                </c:pt>
                <c:pt idx="64">
                  <c:v>3.5524005492739201</c:v>
                </c:pt>
                <c:pt idx="65">
                  <c:v>3.6079068078563199</c:v>
                </c:pt>
                <c:pt idx="66">
                  <c:v>3.6634130664387299</c:v>
                </c:pt>
                <c:pt idx="67">
                  <c:v>3.7189193250211301</c:v>
                </c:pt>
                <c:pt idx="68">
                  <c:v>3.7744255836035401</c:v>
                </c:pt>
                <c:pt idx="69">
                  <c:v>3.8299318421859398</c:v>
                </c:pt>
                <c:pt idx="70">
                  <c:v>3.8854381007683498</c:v>
                </c:pt>
                <c:pt idx="71">
                  <c:v>3.94094435935075</c:v>
                </c:pt>
                <c:pt idx="72">
                  <c:v>3.99645061793316</c:v>
                </c:pt>
                <c:pt idx="73">
                  <c:v>4.0519568765155602</c:v>
                </c:pt>
                <c:pt idx="74">
                  <c:v>4.1074631350979702</c:v>
                </c:pt>
                <c:pt idx="75">
                  <c:v>4.1629693936803696</c:v>
                </c:pt>
                <c:pt idx="76">
                  <c:v>4.2184756522627804</c:v>
                </c:pt>
                <c:pt idx="77">
                  <c:v>4.2739819108451798</c:v>
                </c:pt>
                <c:pt idx="78">
                  <c:v>4.3294881694275897</c:v>
                </c:pt>
                <c:pt idx="79">
                  <c:v>4.38499442800999</c:v>
                </c:pt>
                <c:pt idx="80">
                  <c:v>4.4405006865923999</c:v>
                </c:pt>
                <c:pt idx="81">
                  <c:v>4.4960069451748002</c:v>
                </c:pt>
                <c:pt idx="82">
                  <c:v>4.5515132037572101</c:v>
                </c:pt>
                <c:pt idx="83">
                  <c:v>4.6070194623396103</c:v>
                </c:pt>
                <c:pt idx="84">
                  <c:v>4.6625257209220203</c:v>
                </c:pt>
                <c:pt idx="85">
                  <c:v>4.7180319795044303</c:v>
                </c:pt>
                <c:pt idx="86">
                  <c:v>4.7735382380868296</c:v>
                </c:pt>
                <c:pt idx="87">
                  <c:v>4.8290444966692299</c:v>
                </c:pt>
                <c:pt idx="88">
                  <c:v>4.8845507552516398</c:v>
                </c:pt>
                <c:pt idx="89">
                  <c:v>4.9400570138340401</c:v>
                </c:pt>
                <c:pt idx="90">
                  <c:v>4.99556327241645</c:v>
                </c:pt>
                <c:pt idx="91">
                  <c:v>5.0510695309988503</c:v>
                </c:pt>
                <c:pt idx="92">
                  <c:v>5.1065757895812602</c:v>
                </c:pt>
                <c:pt idx="93">
                  <c:v>5.1620820481636596</c:v>
                </c:pt>
                <c:pt idx="94">
                  <c:v>5.2175883067460704</c:v>
                </c:pt>
                <c:pt idx="95">
                  <c:v>5.2730945653284698</c:v>
                </c:pt>
                <c:pt idx="96">
                  <c:v>5.3286008239108797</c:v>
                </c:pt>
                <c:pt idx="97">
                  <c:v>5.38410708249328</c:v>
                </c:pt>
                <c:pt idx="98">
                  <c:v>5.4396133410756899</c:v>
                </c:pt>
                <c:pt idx="99">
                  <c:v>5.4951195996580902</c:v>
                </c:pt>
                <c:pt idx="100">
                  <c:v>5.5506258582405001</c:v>
                </c:pt>
                <c:pt idx="101">
                  <c:v>5.6061321168229004</c:v>
                </c:pt>
                <c:pt idx="102">
                  <c:v>5.6616383754053103</c:v>
                </c:pt>
                <c:pt idx="103">
                  <c:v>5.7171446339877097</c:v>
                </c:pt>
                <c:pt idx="104">
                  <c:v>5.7726508925701197</c:v>
                </c:pt>
                <c:pt idx="105">
                  <c:v>5.8281571511525199</c:v>
                </c:pt>
                <c:pt idx="106">
                  <c:v>5.8836634097349299</c:v>
                </c:pt>
                <c:pt idx="107">
                  <c:v>5.9391696683173301</c:v>
                </c:pt>
                <c:pt idx="108">
                  <c:v>5.99467592689974</c:v>
                </c:pt>
                <c:pt idx="109">
                  <c:v>6.0501821854821403</c:v>
                </c:pt>
                <c:pt idx="110">
                  <c:v>6.1056884440645502</c:v>
                </c:pt>
                <c:pt idx="111">
                  <c:v>6.1611947026469496</c:v>
                </c:pt>
                <c:pt idx="112">
                  <c:v>6.2167009612293596</c:v>
                </c:pt>
                <c:pt idx="113">
                  <c:v>6.2722072198117598</c:v>
                </c:pt>
                <c:pt idx="114">
                  <c:v>6.3277134783941698</c:v>
                </c:pt>
                <c:pt idx="115">
                  <c:v>6.38321973697657</c:v>
                </c:pt>
                <c:pt idx="116">
                  <c:v>6.43872599555898</c:v>
                </c:pt>
                <c:pt idx="117">
                  <c:v>6.4942322541413802</c:v>
                </c:pt>
                <c:pt idx="118">
                  <c:v>6.5497385127237902</c:v>
                </c:pt>
                <c:pt idx="119">
                  <c:v>6.6052447713061904</c:v>
                </c:pt>
                <c:pt idx="120">
                  <c:v>6.6607510298886003</c:v>
                </c:pt>
                <c:pt idx="121">
                  <c:v>6.7162572884709997</c:v>
                </c:pt>
                <c:pt idx="122">
                  <c:v>6.7717635470534097</c:v>
                </c:pt>
                <c:pt idx="123">
                  <c:v>6.8272698056358099</c:v>
                </c:pt>
                <c:pt idx="124">
                  <c:v>6.8827760642182199</c:v>
                </c:pt>
                <c:pt idx="125">
                  <c:v>6.9382823228006201</c:v>
                </c:pt>
                <c:pt idx="126">
                  <c:v>6.9937885813830301</c:v>
                </c:pt>
                <c:pt idx="127">
                  <c:v>7.0492948399654303</c:v>
                </c:pt>
                <c:pt idx="128">
                  <c:v>7.1048010985478403</c:v>
                </c:pt>
                <c:pt idx="129">
                  <c:v>7.1603073571302396</c:v>
                </c:pt>
                <c:pt idx="130">
                  <c:v>7.2158136157126496</c:v>
                </c:pt>
                <c:pt idx="131">
                  <c:v>7.2713198742950498</c:v>
                </c:pt>
                <c:pt idx="132">
                  <c:v>7.3268261328774598</c:v>
                </c:pt>
                <c:pt idx="133">
                  <c:v>7.38233239145986</c:v>
                </c:pt>
                <c:pt idx="134">
                  <c:v>7.43783865004227</c:v>
                </c:pt>
                <c:pt idx="135">
                  <c:v>7.4933449086246702</c:v>
                </c:pt>
                <c:pt idx="136">
                  <c:v>7.5488511672070802</c:v>
                </c:pt>
                <c:pt idx="137">
                  <c:v>7.6043574257894804</c:v>
                </c:pt>
                <c:pt idx="138">
                  <c:v>7.6598636843718904</c:v>
                </c:pt>
                <c:pt idx="139">
                  <c:v>7.7153699429542897</c:v>
                </c:pt>
                <c:pt idx="140">
                  <c:v>7.7708762015366997</c:v>
                </c:pt>
                <c:pt idx="141">
                  <c:v>7.8263824601190999</c:v>
                </c:pt>
                <c:pt idx="142">
                  <c:v>7.8818887187015099</c:v>
                </c:pt>
                <c:pt idx="143">
                  <c:v>7.9373949772839101</c:v>
                </c:pt>
                <c:pt idx="144">
                  <c:v>7.9929012358663201</c:v>
                </c:pt>
                <c:pt idx="145">
                  <c:v>8.0484074944487194</c:v>
                </c:pt>
                <c:pt idx="146">
                  <c:v>8.1039137530311294</c:v>
                </c:pt>
                <c:pt idx="147">
                  <c:v>8.1594200116135305</c:v>
                </c:pt>
                <c:pt idx="148">
                  <c:v>8.2149262701959405</c:v>
                </c:pt>
                <c:pt idx="149">
                  <c:v>8.2704325287783504</c:v>
                </c:pt>
                <c:pt idx="150">
                  <c:v>8.3259387873607498</c:v>
                </c:pt>
                <c:pt idx="151">
                  <c:v>8.3814450459431509</c:v>
                </c:pt>
                <c:pt idx="152">
                  <c:v>8.4369513045255609</c:v>
                </c:pt>
                <c:pt idx="153">
                  <c:v>8.4924575631079602</c:v>
                </c:pt>
                <c:pt idx="154">
                  <c:v>8.5479638216903702</c:v>
                </c:pt>
                <c:pt idx="155">
                  <c:v>8.6034700802727695</c:v>
                </c:pt>
                <c:pt idx="156">
                  <c:v>8.6589763388551795</c:v>
                </c:pt>
                <c:pt idx="157">
                  <c:v>8.7144825974375806</c:v>
                </c:pt>
                <c:pt idx="158">
                  <c:v>8.7699888560199906</c:v>
                </c:pt>
                <c:pt idx="159">
                  <c:v>8.8254951146023899</c:v>
                </c:pt>
                <c:pt idx="160">
                  <c:v>8.8810013731847999</c:v>
                </c:pt>
                <c:pt idx="161">
                  <c:v>8.9365076317671992</c:v>
                </c:pt>
                <c:pt idx="162">
                  <c:v>8.9920138903496092</c:v>
                </c:pt>
                <c:pt idx="163">
                  <c:v>9.0475201489320103</c:v>
                </c:pt>
                <c:pt idx="164">
                  <c:v>9.1030264075144203</c:v>
                </c:pt>
                <c:pt idx="165">
                  <c:v>9.1585326660968196</c:v>
                </c:pt>
                <c:pt idx="166">
                  <c:v>9.2140389246792296</c:v>
                </c:pt>
                <c:pt idx="167">
                  <c:v>9.2695451832616307</c:v>
                </c:pt>
                <c:pt idx="168">
                  <c:v>9.3250514418440407</c:v>
                </c:pt>
                <c:pt idx="169">
                  <c:v>9.38055770042644</c:v>
                </c:pt>
                <c:pt idx="170">
                  <c:v>9.43606395900885</c:v>
                </c:pt>
                <c:pt idx="171">
                  <c:v>9.4915702175912493</c:v>
                </c:pt>
                <c:pt idx="172">
                  <c:v>9.5470764761736593</c:v>
                </c:pt>
                <c:pt idx="173">
                  <c:v>9.6025827347560604</c:v>
                </c:pt>
                <c:pt idx="174">
                  <c:v>9.6580889933384704</c:v>
                </c:pt>
                <c:pt idx="175">
                  <c:v>9.7135952519208697</c:v>
                </c:pt>
                <c:pt idx="176">
                  <c:v>9.7691015105032797</c:v>
                </c:pt>
                <c:pt idx="177">
                  <c:v>9.8246077690856808</c:v>
                </c:pt>
                <c:pt idx="178">
                  <c:v>9.8801140276680908</c:v>
                </c:pt>
                <c:pt idx="179">
                  <c:v>9.9356202862504901</c:v>
                </c:pt>
                <c:pt idx="180">
                  <c:v>9.9911265448329001</c:v>
                </c:pt>
                <c:pt idx="181">
                  <c:v>10.046632803415299</c:v>
                </c:pt>
                <c:pt idx="182">
                  <c:v>10.102139061997701</c:v>
                </c:pt>
                <c:pt idx="183">
                  <c:v>10.1576453205801</c:v>
                </c:pt>
                <c:pt idx="184">
                  <c:v>10.213151579162499</c:v>
                </c:pt>
                <c:pt idx="185">
                  <c:v>10.2686578377449</c:v>
                </c:pt>
                <c:pt idx="186">
                  <c:v>10.3241640963273</c:v>
                </c:pt>
                <c:pt idx="187">
                  <c:v>10.379670354909701</c:v>
                </c:pt>
                <c:pt idx="188">
                  <c:v>10.4351766134921</c:v>
                </c:pt>
                <c:pt idx="189">
                  <c:v>10.490682872074499</c:v>
                </c:pt>
                <c:pt idx="190">
                  <c:v>10.5461891306569</c:v>
                </c:pt>
                <c:pt idx="191">
                  <c:v>10.601695389239399</c:v>
                </c:pt>
                <c:pt idx="192">
                  <c:v>10.6572016478218</c:v>
                </c:pt>
                <c:pt idx="193">
                  <c:v>10.7127079064042</c:v>
                </c:pt>
                <c:pt idx="194">
                  <c:v>10.768214164986601</c:v>
                </c:pt>
                <c:pt idx="195">
                  <c:v>10.823720423569</c:v>
                </c:pt>
                <c:pt idx="196">
                  <c:v>10.879226682151399</c:v>
                </c:pt>
                <c:pt idx="197">
                  <c:v>10.934732940733801</c:v>
                </c:pt>
                <c:pt idx="198">
                  <c:v>10.9902391993162</c:v>
                </c:pt>
                <c:pt idx="199">
                  <c:v>11.045745457898599</c:v>
                </c:pt>
                <c:pt idx="200">
                  <c:v>11.101251716481</c:v>
                </c:pt>
                <c:pt idx="201">
                  <c:v>11.1567579750634</c:v>
                </c:pt>
                <c:pt idx="202">
                  <c:v>11.212264233645801</c:v>
                </c:pt>
                <c:pt idx="203">
                  <c:v>11.2677704922282</c:v>
                </c:pt>
                <c:pt idx="204">
                  <c:v>11.323276750810599</c:v>
                </c:pt>
                <c:pt idx="205">
                  <c:v>11.378783009393</c:v>
                </c:pt>
                <c:pt idx="206">
                  <c:v>11.4342892679754</c:v>
                </c:pt>
                <c:pt idx="207">
                  <c:v>11.489795526557799</c:v>
                </c:pt>
                <c:pt idx="208">
                  <c:v>11.5453017851402</c:v>
                </c:pt>
                <c:pt idx="209">
                  <c:v>11.6008080437226</c:v>
                </c:pt>
                <c:pt idx="210">
                  <c:v>11.656314302305001</c:v>
                </c:pt>
                <c:pt idx="211">
                  <c:v>11.711820560887499</c:v>
                </c:pt>
                <c:pt idx="212">
                  <c:v>11.767326819469901</c:v>
                </c:pt>
                <c:pt idx="213">
                  <c:v>11.8228330780523</c:v>
                </c:pt>
                <c:pt idx="214">
                  <c:v>11.878339336634699</c:v>
                </c:pt>
                <c:pt idx="215">
                  <c:v>11.9338455952171</c:v>
                </c:pt>
                <c:pt idx="216">
                  <c:v>11.9893518537995</c:v>
                </c:pt>
                <c:pt idx="217">
                  <c:v>12.044858112381901</c:v>
                </c:pt>
                <c:pt idx="218">
                  <c:v>12.1003643709643</c:v>
                </c:pt>
                <c:pt idx="219">
                  <c:v>12.155870629546699</c:v>
                </c:pt>
                <c:pt idx="220">
                  <c:v>12.2113768881291</c:v>
                </c:pt>
                <c:pt idx="221">
                  <c:v>12.2668831467115</c:v>
                </c:pt>
                <c:pt idx="222">
                  <c:v>12.322389405293899</c:v>
                </c:pt>
                <c:pt idx="223">
                  <c:v>12.3778956638763</c:v>
                </c:pt>
                <c:pt idx="224">
                  <c:v>12.4334019224587</c:v>
                </c:pt>
                <c:pt idx="225">
                  <c:v>12.488908181041101</c:v>
                </c:pt>
                <c:pt idx="226">
                  <c:v>12.5444144396235</c:v>
                </c:pt>
                <c:pt idx="227">
                  <c:v>12.599920698205899</c:v>
                </c:pt>
                <c:pt idx="228">
                  <c:v>12.6554269567883</c:v>
                </c:pt>
                <c:pt idx="229">
                  <c:v>12.7109332153707</c:v>
                </c:pt>
                <c:pt idx="230">
                  <c:v>12.766439473953101</c:v>
                </c:pt>
                <c:pt idx="231">
                  <c:v>12.8219457325356</c:v>
                </c:pt>
                <c:pt idx="232">
                  <c:v>12.877451991118001</c:v>
                </c:pt>
                <c:pt idx="233">
                  <c:v>12.9329582497004</c:v>
                </c:pt>
                <c:pt idx="234">
                  <c:v>12.988464508282799</c:v>
                </c:pt>
                <c:pt idx="235">
                  <c:v>13.043970766865201</c:v>
                </c:pt>
                <c:pt idx="236">
                  <c:v>13.0994770254476</c:v>
                </c:pt>
                <c:pt idx="237">
                  <c:v>13.154983284029999</c:v>
                </c:pt>
                <c:pt idx="238">
                  <c:v>13.2104895426124</c:v>
                </c:pt>
                <c:pt idx="239">
                  <c:v>13.2659958011948</c:v>
                </c:pt>
                <c:pt idx="240">
                  <c:v>13.321502059777201</c:v>
                </c:pt>
                <c:pt idx="241">
                  <c:v>13.3770083183596</c:v>
                </c:pt>
                <c:pt idx="242">
                  <c:v>13.432514576941999</c:v>
                </c:pt>
                <c:pt idx="243">
                  <c:v>13.4880208355244</c:v>
                </c:pt>
                <c:pt idx="244">
                  <c:v>13.5435270941068</c:v>
                </c:pt>
                <c:pt idx="245">
                  <c:v>13.599033352689201</c:v>
                </c:pt>
                <c:pt idx="246">
                  <c:v>13.6545396112716</c:v>
                </c:pt>
                <c:pt idx="247">
                  <c:v>13.710045869854</c:v>
                </c:pt>
                <c:pt idx="248">
                  <c:v>13.765552128436401</c:v>
                </c:pt>
                <c:pt idx="249">
                  <c:v>13.8210583870188</c:v>
                </c:pt>
                <c:pt idx="250">
                  <c:v>13.876564645601199</c:v>
                </c:pt>
                <c:pt idx="251">
                  <c:v>13.9320709041837</c:v>
                </c:pt>
                <c:pt idx="252">
                  <c:v>13.987577162766099</c:v>
                </c:pt>
                <c:pt idx="253">
                  <c:v>14.0430834213485</c:v>
                </c:pt>
                <c:pt idx="254">
                  <c:v>14.0985896799309</c:v>
                </c:pt>
                <c:pt idx="255">
                  <c:v>14.154095938513301</c:v>
                </c:pt>
                <c:pt idx="256">
                  <c:v>14.2096021970957</c:v>
                </c:pt>
                <c:pt idx="257">
                  <c:v>14.265108455678099</c:v>
                </c:pt>
                <c:pt idx="258">
                  <c:v>14.3206147142605</c:v>
                </c:pt>
                <c:pt idx="259">
                  <c:v>14.3761209728429</c:v>
                </c:pt>
                <c:pt idx="260">
                  <c:v>14.431627231425299</c:v>
                </c:pt>
                <c:pt idx="261">
                  <c:v>14.4871334900077</c:v>
                </c:pt>
                <c:pt idx="262">
                  <c:v>14.5426397485901</c:v>
                </c:pt>
                <c:pt idx="263">
                  <c:v>14.598146007172501</c:v>
                </c:pt>
                <c:pt idx="264">
                  <c:v>14.6536522657549</c:v>
                </c:pt>
                <c:pt idx="265">
                  <c:v>14.709158524337299</c:v>
                </c:pt>
                <c:pt idx="266">
                  <c:v>14.7646647829197</c:v>
                </c:pt>
                <c:pt idx="267">
                  <c:v>14.8201710415021</c:v>
                </c:pt>
                <c:pt idx="268">
                  <c:v>14.875677300084501</c:v>
                </c:pt>
                <c:pt idx="269">
                  <c:v>14.9311835586669</c:v>
                </c:pt>
                <c:pt idx="270">
                  <c:v>14.986689817249299</c:v>
                </c:pt>
                <c:pt idx="271">
                  <c:v>15.0421960758318</c:v>
                </c:pt>
                <c:pt idx="272">
                  <c:v>15.097702334414199</c:v>
                </c:pt>
                <c:pt idx="273">
                  <c:v>15.153208592996601</c:v>
                </c:pt>
                <c:pt idx="274">
                  <c:v>15.208714851579</c:v>
                </c:pt>
                <c:pt idx="275">
                  <c:v>15.264221110161399</c:v>
                </c:pt>
                <c:pt idx="276">
                  <c:v>15.3197273687438</c:v>
                </c:pt>
                <c:pt idx="277">
                  <c:v>15.3752336273262</c:v>
                </c:pt>
                <c:pt idx="278">
                  <c:v>15.430739885908601</c:v>
                </c:pt>
                <c:pt idx="279">
                  <c:v>15.486246144491</c:v>
                </c:pt>
                <c:pt idx="280">
                  <c:v>15.541752403073399</c:v>
                </c:pt>
                <c:pt idx="281">
                  <c:v>15.5972586616558</c:v>
                </c:pt>
                <c:pt idx="282">
                  <c:v>15.6527649202382</c:v>
                </c:pt>
                <c:pt idx="283">
                  <c:v>15.708271178820601</c:v>
                </c:pt>
                <c:pt idx="284">
                  <c:v>15.763777437403</c:v>
                </c:pt>
                <c:pt idx="285">
                  <c:v>15.8192836959854</c:v>
                </c:pt>
                <c:pt idx="286">
                  <c:v>15.874789954567801</c:v>
                </c:pt>
                <c:pt idx="287">
                  <c:v>15.9302962131502</c:v>
                </c:pt>
                <c:pt idx="288">
                  <c:v>15.985802471732599</c:v>
                </c:pt>
                <c:pt idx="289">
                  <c:v>16.041308730314999</c:v>
                </c:pt>
                <c:pt idx="290">
                  <c:v>16.0968149888974</c:v>
                </c:pt>
                <c:pt idx="291">
                  <c:v>16.1523212474799</c:v>
                </c:pt>
                <c:pt idx="292">
                  <c:v>16.207827506062301</c:v>
                </c:pt>
                <c:pt idx="293">
                  <c:v>16.263333764644699</c:v>
                </c:pt>
                <c:pt idx="294">
                  <c:v>16.3188400232271</c:v>
                </c:pt>
                <c:pt idx="295">
                  <c:v>16.374346281809501</c:v>
                </c:pt>
                <c:pt idx="296">
                  <c:v>16.429852540391899</c:v>
                </c:pt>
                <c:pt idx="297">
                  <c:v>16.4853587989743</c:v>
                </c:pt>
                <c:pt idx="298">
                  <c:v>16.540865057556701</c:v>
                </c:pt>
                <c:pt idx="299">
                  <c:v>16.596371316139098</c:v>
                </c:pt>
                <c:pt idx="300">
                  <c:v>16.6518775747215</c:v>
                </c:pt>
                <c:pt idx="301">
                  <c:v>16.707383833303901</c:v>
                </c:pt>
                <c:pt idx="302">
                  <c:v>16.762890091886302</c:v>
                </c:pt>
                <c:pt idx="303">
                  <c:v>16.818396350468699</c:v>
                </c:pt>
                <c:pt idx="304">
                  <c:v>16.8739026090511</c:v>
                </c:pt>
                <c:pt idx="305">
                  <c:v>16.929408867633502</c:v>
                </c:pt>
                <c:pt idx="306">
                  <c:v>16.984915126215899</c:v>
                </c:pt>
                <c:pt idx="307">
                  <c:v>17.0404213847983</c:v>
                </c:pt>
                <c:pt idx="308">
                  <c:v>17.095927643380701</c:v>
                </c:pt>
                <c:pt idx="309">
                  <c:v>17.151433901963099</c:v>
                </c:pt>
                <c:pt idx="310">
                  <c:v>17.206940160545599</c:v>
                </c:pt>
                <c:pt idx="311">
                  <c:v>17.262446419128</c:v>
                </c:pt>
                <c:pt idx="312">
                  <c:v>17.317952677710402</c:v>
                </c:pt>
                <c:pt idx="313">
                  <c:v>17.373458936292799</c:v>
                </c:pt>
                <c:pt idx="314">
                  <c:v>17.4289651948752</c:v>
                </c:pt>
                <c:pt idx="315">
                  <c:v>17.484471453457601</c:v>
                </c:pt>
                <c:pt idx="316">
                  <c:v>17.539977712039999</c:v>
                </c:pt>
                <c:pt idx="317">
                  <c:v>17.5954839706224</c:v>
                </c:pt>
                <c:pt idx="318">
                  <c:v>17.650990229204801</c:v>
                </c:pt>
                <c:pt idx="319">
                  <c:v>17.706496487787199</c:v>
                </c:pt>
                <c:pt idx="320">
                  <c:v>17.7620027463696</c:v>
                </c:pt>
                <c:pt idx="321">
                  <c:v>17.817509004952001</c:v>
                </c:pt>
                <c:pt idx="322">
                  <c:v>17.873015263534398</c:v>
                </c:pt>
                <c:pt idx="323">
                  <c:v>17.9285215221168</c:v>
                </c:pt>
                <c:pt idx="324">
                  <c:v>17.984027780699201</c:v>
                </c:pt>
                <c:pt idx="325">
                  <c:v>18.039534039281602</c:v>
                </c:pt>
                <c:pt idx="326">
                  <c:v>18.095040297863999</c:v>
                </c:pt>
                <c:pt idx="327">
                  <c:v>18.1505465564464</c:v>
                </c:pt>
                <c:pt idx="328">
                  <c:v>18.206052815028801</c:v>
                </c:pt>
                <c:pt idx="329">
                  <c:v>18.261559073611199</c:v>
                </c:pt>
                <c:pt idx="330">
                  <c:v>18.3170653321937</c:v>
                </c:pt>
                <c:pt idx="331">
                  <c:v>18.372571590776101</c:v>
                </c:pt>
                <c:pt idx="332">
                  <c:v>18.428077849358498</c:v>
                </c:pt>
                <c:pt idx="333">
                  <c:v>18.483584107940899</c:v>
                </c:pt>
                <c:pt idx="334">
                  <c:v>18.5390903665233</c:v>
                </c:pt>
                <c:pt idx="335">
                  <c:v>18.594596625105702</c:v>
                </c:pt>
                <c:pt idx="336">
                  <c:v>18.650102883688099</c:v>
                </c:pt>
                <c:pt idx="337">
                  <c:v>18.7056091422705</c:v>
                </c:pt>
                <c:pt idx="338">
                  <c:v>18.761115400852901</c:v>
                </c:pt>
                <c:pt idx="339">
                  <c:v>18.816621659435299</c:v>
                </c:pt>
                <c:pt idx="340">
                  <c:v>18.8721279180177</c:v>
                </c:pt>
                <c:pt idx="341">
                  <c:v>18.927634176600101</c:v>
                </c:pt>
                <c:pt idx="342">
                  <c:v>18.983140435182499</c:v>
                </c:pt>
                <c:pt idx="343">
                  <c:v>19.0386466937649</c:v>
                </c:pt>
                <c:pt idx="344">
                  <c:v>19.094152952347301</c:v>
                </c:pt>
                <c:pt idx="345">
                  <c:v>19.149659210929698</c:v>
                </c:pt>
                <c:pt idx="346">
                  <c:v>19.205165469512099</c:v>
                </c:pt>
                <c:pt idx="347">
                  <c:v>19.260671728094501</c:v>
                </c:pt>
                <c:pt idx="348">
                  <c:v>19.316177986676902</c:v>
                </c:pt>
                <c:pt idx="349">
                  <c:v>19.371684245259299</c:v>
                </c:pt>
                <c:pt idx="350">
                  <c:v>19.4271905038417</c:v>
                </c:pt>
                <c:pt idx="351">
                  <c:v>19.482696762424201</c:v>
                </c:pt>
                <c:pt idx="352">
                  <c:v>19.538203021006598</c:v>
                </c:pt>
                <c:pt idx="353">
                  <c:v>19.593709279589</c:v>
                </c:pt>
                <c:pt idx="354">
                  <c:v>19.649215538171401</c:v>
                </c:pt>
                <c:pt idx="355">
                  <c:v>19.704721796753802</c:v>
                </c:pt>
                <c:pt idx="356">
                  <c:v>19.760228055336199</c:v>
                </c:pt>
                <c:pt idx="357">
                  <c:v>19.8157343139186</c:v>
                </c:pt>
                <c:pt idx="358">
                  <c:v>19.871240572501002</c:v>
                </c:pt>
                <c:pt idx="359">
                  <c:v>19.926746831083399</c:v>
                </c:pt>
                <c:pt idx="360">
                  <c:v>19.9822530896658</c:v>
                </c:pt>
                <c:pt idx="361">
                  <c:v>20.037759348248201</c:v>
                </c:pt>
                <c:pt idx="362">
                  <c:v>20.093265606830599</c:v>
                </c:pt>
                <c:pt idx="363">
                  <c:v>20.148771865413</c:v>
                </c:pt>
                <c:pt idx="364">
                  <c:v>20.204278123995401</c:v>
                </c:pt>
                <c:pt idx="365">
                  <c:v>20.259784382577799</c:v>
                </c:pt>
                <c:pt idx="366">
                  <c:v>20.3152906411602</c:v>
                </c:pt>
                <c:pt idx="367">
                  <c:v>20.370796899742601</c:v>
                </c:pt>
                <c:pt idx="368">
                  <c:v>20.426303158324998</c:v>
                </c:pt>
                <c:pt idx="369">
                  <c:v>20.481809416907399</c:v>
                </c:pt>
                <c:pt idx="370">
                  <c:v>20.537315675489801</c:v>
                </c:pt>
                <c:pt idx="371">
                  <c:v>20.592821934072301</c:v>
                </c:pt>
                <c:pt idx="372">
                  <c:v>20.648328192654699</c:v>
                </c:pt>
                <c:pt idx="373">
                  <c:v>20.7038344512371</c:v>
                </c:pt>
                <c:pt idx="374">
                  <c:v>20.759340709819501</c:v>
                </c:pt>
                <c:pt idx="375">
                  <c:v>20.814846968401898</c:v>
                </c:pt>
                <c:pt idx="376">
                  <c:v>20.8703532269843</c:v>
                </c:pt>
                <c:pt idx="377">
                  <c:v>20.925859485566701</c:v>
                </c:pt>
                <c:pt idx="378">
                  <c:v>20.981365744149102</c:v>
                </c:pt>
                <c:pt idx="379">
                  <c:v>21.036872002731499</c:v>
                </c:pt>
                <c:pt idx="380">
                  <c:v>21.0923782613139</c:v>
                </c:pt>
                <c:pt idx="381">
                  <c:v>21.147884519896301</c:v>
                </c:pt>
                <c:pt idx="382">
                  <c:v>21.203390778478699</c:v>
                </c:pt>
                <c:pt idx="383">
                  <c:v>21.2588970370611</c:v>
                </c:pt>
                <c:pt idx="384">
                  <c:v>21.314403295643501</c:v>
                </c:pt>
                <c:pt idx="385">
                  <c:v>21.369909554225899</c:v>
                </c:pt>
                <c:pt idx="386">
                  <c:v>21.4254158128083</c:v>
                </c:pt>
                <c:pt idx="387">
                  <c:v>21.480922071390701</c:v>
                </c:pt>
                <c:pt idx="388">
                  <c:v>21.536428329973099</c:v>
                </c:pt>
                <c:pt idx="389">
                  <c:v>21.5919345885555</c:v>
                </c:pt>
                <c:pt idx="390">
                  <c:v>21.647440847137901</c:v>
                </c:pt>
                <c:pt idx="391">
                  <c:v>21.702947105720401</c:v>
                </c:pt>
                <c:pt idx="392">
                  <c:v>21.758453364302799</c:v>
                </c:pt>
                <c:pt idx="393">
                  <c:v>21.8139596228852</c:v>
                </c:pt>
                <c:pt idx="394">
                  <c:v>21.869465881467601</c:v>
                </c:pt>
                <c:pt idx="395">
                  <c:v>21.924972140049999</c:v>
                </c:pt>
                <c:pt idx="396">
                  <c:v>21.9804783986324</c:v>
                </c:pt>
                <c:pt idx="397">
                  <c:v>22.035984657214801</c:v>
                </c:pt>
                <c:pt idx="398">
                  <c:v>22.091490915797198</c:v>
                </c:pt>
                <c:pt idx="399">
                  <c:v>22.146997174379599</c:v>
                </c:pt>
                <c:pt idx="400">
                  <c:v>22.202503432962001</c:v>
                </c:pt>
                <c:pt idx="401">
                  <c:v>22.258009691544402</c:v>
                </c:pt>
                <c:pt idx="402">
                  <c:v>22.313515950126799</c:v>
                </c:pt>
                <c:pt idx="403">
                  <c:v>22.3690222087092</c:v>
                </c:pt>
                <c:pt idx="404">
                  <c:v>22.424528467291601</c:v>
                </c:pt>
                <c:pt idx="405">
                  <c:v>22.480034725873999</c:v>
                </c:pt>
                <c:pt idx="406">
                  <c:v>22.5355409844564</c:v>
                </c:pt>
                <c:pt idx="407">
                  <c:v>22.591047243038801</c:v>
                </c:pt>
                <c:pt idx="408">
                  <c:v>22.646553501621199</c:v>
                </c:pt>
                <c:pt idx="409">
                  <c:v>22.7020597602036</c:v>
                </c:pt>
                <c:pt idx="410">
                  <c:v>22.757566018786001</c:v>
                </c:pt>
                <c:pt idx="411">
                  <c:v>22.813072277368502</c:v>
                </c:pt>
                <c:pt idx="412">
                  <c:v>22.868578535950899</c:v>
                </c:pt>
                <c:pt idx="413">
                  <c:v>22.9240847945333</c:v>
                </c:pt>
                <c:pt idx="414">
                  <c:v>22.979591053115701</c:v>
                </c:pt>
                <c:pt idx="415">
                  <c:v>23.035097311698099</c:v>
                </c:pt>
                <c:pt idx="416">
                  <c:v>23.0906035702805</c:v>
                </c:pt>
                <c:pt idx="417">
                  <c:v>23.146109828862901</c:v>
                </c:pt>
                <c:pt idx="418">
                  <c:v>23.201616087445299</c:v>
                </c:pt>
                <c:pt idx="419">
                  <c:v>23.2571223460277</c:v>
                </c:pt>
                <c:pt idx="420">
                  <c:v>23.312628604610101</c:v>
                </c:pt>
                <c:pt idx="421">
                  <c:v>23.368134863192498</c:v>
                </c:pt>
                <c:pt idx="422">
                  <c:v>23.423641121774899</c:v>
                </c:pt>
                <c:pt idx="423">
                  <c:v>23.479147380357301</c:v>
                </c:pt>
                <c:pt idx="424">
                  <c:v>23.534653638939702</c:v>
                </c:pt>
                <c:pt idx="425">
                  <c:v>23.590159897522099</c:v>
                </c:pt>
                <c:pt idx="426">
                  <c:v>23.6456661561045</c:v>
                </c:pt>
                <c:pt idx="427">
                  <c:v>23.701172414686901</c:v>
                </c:pt>
                <c:pt idx="428">
                  <c:v>23.756678673269299</c:v>
                </c:pt>
                <c:pt idx="429">
                  <c:v>23.8121849318517</c:v>
                </c:pt>
                <c:pt idx="430">
                  <c:v>23.867691190434101</c:v>
                </c:pt>
                <c:pt idx="431">
                  <c:v>23.923197449016602</c:v>
                </c:pt>
                <c:pt idx="432">
                  <c:v>23.978703707598999</c:v>
                </c:pt>
                <c:pt idx="433">
                  <c:v>24.0342099661814</c:v>
                </c:pt>
                <c:pt idx="434">
                  <c:v>24.089716224763801</c:v>
                </c:pt>
                <c:pt idx="435">
                  <c:v>24.145222483346199</c:v>
                </c:pt>
                <c:pt idx="436">
                  <c:v>24.2007287419286</c:v>
                </c:pt>
                <c:pt idx="437">
                  <c:v>24.256235000511001</c:v>
                </c:pt>
                <c:pt idx="438">
                  <c:v>24.311741259093399</c:v>
                </c:pt>
                <c:pt idx="439">
                  <c:v>24.3672475176758</c:v>
                </c:pt>
                <c:pt idx="440">
                  <c:v>24.422753776258201</c:v>
                </c:pt>
                <c:pt idx="441">
                  <c:v>24.478260034840599</c:v>
                </c:pt>
                <c:pt idx="442">
                  <c:v>24.533766293423</c:v>
                </c:pt>
                <c:pt idx="443">
                  <c:v>24.589272552005401</c:v>
                </c:pt>
                <c:pt idx="444">
                  <c:v>24.644778810587798</c:v>
                </c:pt>
                <c:pt idx="445">
                  <c:v>24.700285069170199</c:v>
                </c:pt>
                <c:pt idx="446">
                  <c:v>24.7557913277526</c:v>
                </c:pt>
                <c:pt idx="447">
                  <c:v>24.811297586335002</c:v>
                </c:pt>
                <c:pt idx="448">
                  <c:v>24.866803844917399</c:v>
                </c:pt>
                <c:pt idx="449">
                  <c:v>24.9223101034998</c:v>
                </c:pt>
                <c:pt idx="450">
                  <c:v>24.977816362082201</c:v>
                </c:pt>
                <c:pt idx="451">
                  <c:v>25.033322620664698</c:v>
                </c:pt>
                <c:pt idx="452">
                  <c:v>25.088828879247099</c:v>
                </c:pt>
                <c:pt idx="453">
                  <c:v>25.144335137829501</c:v>
                </c:pt>
                <c:pt idx="454">
                  <c:v>25.199841396411902</c:v>
                </c:pt>
                <c:pt idx="455">
                  <c:v>25.255347654994299</c:v>
                </c:pt>
                <c:pt idx="456">
                  <c:v>25.3108539135767</c:v>
                </c:pt>
                <c:pt idx="457">
                  <c:v>25.366360172159101</c:v>
                </c:pt>
                <c:pt idx="458">
                  <c:v>25.421866430741499</c:v>
                </c:pt>
                <c:pt idx="459">
                  <c:v>25.4773726893239</c:v>
                </c:pt>
                <c:pt idx="460">
                  <c:v>25.532878947906301</c:v>
                </c:pt>
                <c:pt idx="461">
                  <c:v>25.588385206488699</c:v>
                </c:pt>
                <c:pt idx="462">
                  <c:v>25.6438914650711</c:v>
                </c:pt>
                <c:pt idx="463">
                  <c:v>25.699397723653501</c:v>
                </c:pt>
                <c:pt idx="464">
                  <c:v>25.754903982235898</c:v>
                </c:pt>
                <c:pt idx="465">
                  <c:v>25.8104102408183</c:v>
                </c:pt>
                <c:pt idx="466">
                  <c:v>25.865916499400701</c:v>
                </c:pt>
                <c:pt idx="467">
                  <c:v>25.921422757983098</c:v>
                </c:pt>
                <c:pt idx="468">
                  <c:v>25.976929016565499</c:v>
                </c:pt>
                <c:pt idx="469">
                  <c:v>26.0324352751479</c:v>
                </c:pt>
                <c:pt idx="470">
                  <c:v>26.087941533730302</c:v>
                </c:pt>
                <c:pt idx="471">
                  <c:v>26.143447792312799</c:v>
                </c:pt>
                <c:pt idx="472">
                  <c:v>26.1989540508952</c:v>
                </c:pt>
                <c:pt idx="473">
                  <c:v>26.254460309477601</c:v>
                </c:pt>
                <c:pt idx="474">
                  <c:v>26.309966568059998</c:v>
                </c:pt>
                <c:pt idx="475">
                  <c:v>26.365472826642399</c:v>
                </c:pt>
                <c:pt idx="476">
                  <c:v>26.420979085224801</c:v>
                </c:pt>
                <c:pt idx="477">
                  <c:v>26.476485343807202</c:v>
                </c:pt>
                <c:pt idx="478">
                  <c:v>26.531991602389599</c:v>
                </c:pt>
                <c:pt idx="479">
                  <c:v>26.587497860972</c:v>
                </c:pt>
                <c:pt idx="480">
                  <c:v>26.643004119554401</c:v>
                </c:pt>
                <c:pt idx="481">
                  <c:v>26.698510378136799</c:v>
                </c:pt>
                <c:pt idx="482">
                  <c:v>26.7540166367192</c:v>
                </c:pt>
                <c:pt idx="483">
                  <c:v>26.809522895301601</c:v>
                </c:pt>
                <c:pt idx="484">
                  <c:v>26.865029153883999</c:v>
                </c:pt>
                <c:pt idx="485">
                  <c:v>26.9205354124664</c:v>
                </c:pt>
                <c:pt idx="486">
                  <c:v>26.976041671048801</c:v>
                </c:pt>
                <c:pt idx="487">
                  <c:v>27.031547929631198</c:v>
                </c:pt>
                <c:pt idx="488">
                  <c:v>27.0870541882136</c:v>
                </c:pt>
                <c:pt idx="489">
                  <c:v>27.142560446796001</c:v>
                </c:pt>
                <c:pt idx="490">
                  <c:v>27.198066705378402</c:v>
                </c:pt>
                <c:pt idx="491">
                  <c:v>27.253572963960899</c:v>
                </c:pt>
                <c:pt idx="492">
                  <c:v>27.3090792225433</c:v>
                </c:pt>
                <c:pt idx="493">
                  <c:v>27.364585481125701</c:v>
                </c:pt>
                <c:pt idx="494">
                  <c:v>27.420091739708099</c:v>
                </c:pt>
                <c:pt idx="495">
                  <c:v>27.4755979982905</c:v>
                </c:pt>
                <c:pt idx="496">
                  <c:v>27.531104256872901</c:v>
                </c:pt>
                <c:pt idx="497">
                  <c:v>27.586610515455298</c:v>
                </c:pt>
                <c:pt idx="498">
                  <c:v>27.642116774037699</c:v>
                </c:pt>
                <c:pt idx="499">
                  <c:v>27.697623032620101</c:v>
                </c:pt>
                <c:pt idx="500">
                  <c:v>27.753129291202502</c:v>
                </c:pt>
                <c:pt idx="501">
                  <c:v>27.808635549784899</c:v>
                </c:pt>
                <c:pt idx="502">
                  <c:v>27.8641418083673</c:v>
                </c:pt>
                <c:pt idx="503">
                  <c:v>27.919648066949701</c:v>
                </c:pt>
                <c:pt idx="504">
                  <c:v>27.975154325532099</c:v>
                </c:pt>
                <c:pt idx="505">
                  <c:v>28.0306605841145</c:v>
                </c:pt>
                <c:pt idx="506">
                  <c:v>28.086166842696901</c:v>
                </c:pt>
                <c:pt idx="507">
                  <c:v>28.141673101279299</c:v>
                </c:pt>
                <c:pt idx="508">
                  <c:v>28.1971793598617</c:v>
                </c:pt>
                <c:pt idx="509">
                  <c:v>28.252685618444101</c:v>
                </c:pt>
                <c:pt idx="510">
                  <c:v>28.308191877026498</c:v>
                </c:pt>
                <c:pt idx="511">
                  <c:v>28.363698135608999</c:v>
                </c:pt>
                <c:pt idx="512">
                  <c:v>28.4192043941914</c:v>
                </c:pt>
                <c:pt idx="513">
                  <c:v>28.474710652773801</c:v>
                </c:pt>
                <c:pt idx="514">
                  <c:v>28.530216911356199</c:v>
                </c:pt>
                <c:pt idx="515">
                  <c:v>28.5857231699386</c:v>
                </c:pt>
                <c:pt idx="516">
                  <c:v>28.641229428521001</c:v>
                </c:pt>
                <c:pt idx="517">
                  <c:v>28.696735687103399</c:v>
                </c:pt>
                <c:pt idx="518">
                  <c:v>28.7522419456858</c:v>
                </c:pt>
                <c:pt idx="519">
                  <c:v>28.807748204268201</c:v>
                </c:pt>
                <c:pt idx="520">
                  <c:v>28.863254462850598</c:v>
                </c:pt>
                <c:pt idx="521">
                  <c:v>28.918760721432999</c:v>
                </c:pt>
                <c:pt idx="522">
                  <c:v>28.9742669800154</c:v>
                </c:pt>
                <c:pt idx="523">
                  <c:v>29.029773238597802</c:v>
                </c:pt>
                <c:pt idx="524">
                  <c:v>29.085279497180199</c:v>
                </c:pt>
                <c:pt idx="525">
                  <c:v>29.1407857557626</c:v>
                </c:pt>
                <c:pt idx="526">
                  <c:v>29.196292014345001</c:v>
                </c:pt>
                <c:pt idx="527">
                  <c:v>29.251798272927399</c:v>
                </c:pt>
                <c:pt idx="528">
                  <c:v>29.3073045315098</c:v>
                </c:pt>
                <c:pt idx="529">
                  <c:v>29.362810790092201</c:v>
                </c:pt>
                <c:pt idx="530">
                  <c:v>29.418317048674599</c:v>
                </c:pt>
                <c:pt idx="531">
                  <c:v>29.473823307257099</c:v>
                </c:pt>
                <c:pt idx="532">
                  <c:v>29.5293295658395</c:v>
                </c:pt>
                <c:pt idx="533">
                  <c:v>29.584835824421901</c:v>
                </c:pt>
                <c:pt idx="534">
                  <c:v>29.640342083004299</c:v>
                </c:pt>
                <c:pt idx="535">
                  <c:v>29.6958483415867</c:v>
                </c:pt>
                <c:pt idx="536">
                  <c:v>29.751354600169101</c:v>
                </c:pt>
                <c:pt idx="537">
                  <c:v>29.806860858751499</c:v>
                </c:pt>
                <c:pt idx="538">
                  <c:v>29.8623671173339</c:v>
                </c:pt>
                <c:pt idx="539">
                  <c:v>29.917873375916301</c:v>
                </c:pt>
                <c:pt idx="540">
                  <c:v>29.973379634498698</c:v>
                </c:pt>
                <c:pt idx="541">
                  <c:v>30.0288858930811</c:v>
                </c:pt>
                <c:pt idx="542">
                  <c:v>30.084392151663501</c:v>
                </c:pt>
                <c:pt idx="543">
                  <c:v>30.139898410245902</c:v>
                </c:pt>
                <c:pt idx="544">
                  <c:v>30.195404668828299</c:v>
                </c:pt>
                <c:pt idx="545">
                  <c:v>30.2509109274107</c:v>
                </c:pt>
                <c:pt idx="546">
                  <c:v>30.306417185993102</c:v>
                </c:pt>
                <c:pt idx="547">
                  <c:v>30.361923444575499</c:v>
                </c:pt>
                <c:pt idx="548">
                  <c:v>30.4174297031579</c:v>
                </c:pt>
                <c:pt idx="549">
                  <c:v>30.472935961740301</c:v>
                </c:pt>
                <c:pt idx="550">
                  <c:v>30.528442220322699</c:v>
                </c:pt>
                <c:pt idx="551">
                  <c:v>30.583948478905199</c:v>
                </c:pt>
                <c:pt idx="552">
                  <c:v>30.639454737487601</c:v>
                </c:pt>
                <c:pt idx="553">
                  <c:v>30.694960996070002</c:v>
                </c:pt>
                <c:pt idx="554">
                  <c:v>30.750467254652399</c:v>
                </c:pt>
                <c:pt idx="555">
                  <c:v>30.8059735132348</c:v>
                </c:pt>
                <c:pt idx="556">
                  <c:v>30.861479771817201</c:v>
                </c:pt>
                <c:pt idx="557">
                  <c:v>30.916986030399599</c:v>
                </c:pt>
                <c:pt idx="558">
                  <c:v>30.972492288982</c:v>
                </c:pt>
                <c:pt idx="559">
                  <c:v>31.027998547564401</c:v>
                </c:pt>
                <c:pt idx="560">
                  <c:v>31.083504806146799</c:v>
                </c:pt>
                <c:pt idx="561">
                  <c:v>31.1390110647292</c:v>
                </c:pt>
                <c:pt idx="562">
                  <c:v>31.194517323311601</c:v>
                </c:pt>
                <c:pt idx="563">
                  <c:v>31.250023581893998</c:v>
                </c:pt>
                <c:pt idx="564">
                  <c:v>31.3055298404764</c:v>
                </c:pt>
                <c:pt idx="565">
                  <c:v>31.361036099058801</c:v>
                </c:pt>
                <c:pt idx="566">
                  <c:v>31.416542357641202</c:v>
                </c:pt>
                <c:pt idx="567">
                  <c:v>31.472048616223599</c:v>
                </c:pt>
                <c:pt idx="568">
                  <c:v>31.527554874806</c:v>
                </c:pt>
                <c:pt idx="569">
                  <c:v>31.583061133388401</c:v>
                </c:pt>
                <c:pt idx="570">
                  <c:v>31.638567391970799</c:v>
                </c:pt>
                <c:pt idx="571">
                  <c:v>31.6940736505533</c:v>
                </c:pt>
                <c:pt idx="572">
                  <c:v>31.749579909135701</c:v>
                </c:pt>
                <c:pt idx="573">
                  <c:v>31.805086167718098</c:v>
                </c:pt>
                <c:pt idx="574">
                  <c:v>31.860592426300499</c:v>
                </c:pt>
                <c:pt idx="575">
                  <c:v>31.9160986848829</c:v>
                </c:pt>
                <c:pt idx="576">
                  <c:v>31.971604943465302</c:v>
                </c:pt>
                <c:pt idx="577">
                  <c:v>32.027111202047699</c:v>
                </c:pt>
                <c:pt idx="578">
                  <c:v>32.082617460630097</c:v>
                </c:pt>
                <c:pt idx="579">
                  <c:v>32.138123719212501</c:v>
                </c:pt>
                <c:pt idx="580">
                  <c:v>32.193629977794899</c:v>
                </c:pt>
                <c:pt idx="581">
                  <c:v>32.249136236377304</c:v>
                </c:pt>
                <c:pt idx="582">
                  <c:v>32.304642494959701</c:v>
                </c:pt>
                <c:pt idx="583">
                  <c:v>32.360148753542099</c:v>
                </c:pt>
                <c:pt idx="584">
                  <c:v>32.415655012124503</c:v>
                </c:pt>
                <c:pt idx="585">
                  <c:v>32.471161270706901</c:v>
                </c:pt>
                <c:pt idx="586">
                  <c:v>32.526667529289298</c:v>
                </c:pt>
                <c:pt idx="587">
                  <c:v>32.582173787871703</c:v>
                </c:pt>
                <c:pt idx="588">
                  <c:v>32.637680046454101</c:v>
                </c:pt>
                <c:pt idx="589">
                  <c:v>32.693186305036498</c:v>
                </c:pt>
                <c:pt idx="590">
                  <c:v>32.748692563618903</c:v>
                </c:pt>
                <c:pt idx="591">
                  <c:v>32.8041988222014</c:v>
                </c:pt>
                <c:pt idx="592">
                  <c:v>32.859705080783797</c:v>
                </c:pt>
                <c:pt idx="593">
                  <c:v>32.915211339366202</c:v>
                </c:pt>
                <c:pt idx="594">
                  <c:v>32.9707175979486</c:v>
                </c:pt>
                <c:pt idx="595">
                  <c:v>33.026223856530997</c:v>
                </c:pt>
                <c:pt idx="596">
                  <c:v>33.081730115113402</c:v>
                </c:pt>
                <c:pt idx="597">
                  <c:v>33.137236373695799</c:v>
                </c:pt>
                <c:pt idx="598">
                  <c:v>33.192742632278197</c:v>
                </c:pt>
                <c:pt idx="599">
                  <c:v>33.248248890860602</c:v>
                </c:pt>
                <c:pt idx="600">
                  <c:v>33.303755149442999</c:v>
                </c:pt>
                <c:pt idx="601">
                  <c:v>33.359261408025397</c:v>
                </c:pt>
                <c:pt idx="602">
                  <c:v>33.414767666607801</c:v>
                </c:pt>
                <c:pt idx="603">
                  <c:v>33.470273925190199</c:v>
                </c:pt>
                <c:pt idx="604">
                  <c:v>33.525780183772603</c:v>
                </c:pt>
                <c:pt idx="605">
                  <c:v>33.581286442355001</c:v>
                </c:pt>
                <c:pt idx="606">
                  <c:v>33.636792700937399</c:v>
                </c:pt>
                <c:pt idx="607">
                  <c:v>33.692298959519803</c:v>
                </c:pt>
                <c:pt idx="608">
                  <c:v>33.747805218102201</c:v>
                </c:pt>
                <c:pt idx="609">
                  <c:v>33.803311476684598</c:v>
                </c:pt>
                <c:pt idx="610">
                  <c:v>33.858817735267003</c:v>
                </c:pt>
                <c:pt idx="611">
                  <c:v>33.9143239938495</c:v>
                </c:pt>
                <c:pt idx="612">
                  <c:v>33.969830252431898</c:v>
                </c:pt>
                <c:pt idx="613">
                  <c:v>34.025336511014302</c:v>
                </c:pt>
                <c:pt idx="614">
                  <c:v>34.0808427695967</c:v>
                </c:pt>
                <c:pt idx="615">
                  <c:v>34.136349028179097</c:v>
                </c:pt>
                <c:pt idx="616">
                  <c:v>34.191855286761502</c:v>
                </c:pt>
                <c:pt idx="617">
                  <c:v>34.2473615453439</c:v>
                </c:pt>
                <c:pt idx="618">
                  <c:v>34.302867803926297</c:v>
                </c:pt>
                <c:pt idx="619">
                  <c:v>34.358374062508702</c:v>
                </c:pt>
                <c:pt idx="620">
                  <c:v>34.413880321091099</c:v>
                </c:pt>
                <c:pt idx="621">
                  <c:v>34.469386579673497</c:v>
                </c:pt>
                <c:pt idx="622">
                  <c:v>34.524892838255901</c:v>
                </c:pt>
                <c:pt idx="623">
                  <c:v>34.580399096838299</c:v>
                </c:pt>
                <c:pt idx="624">
                  <c:v>34.635905355420697</c:v>
                </c:pt>
                <c:pt idx="625">
                  <c:v>34.691411614003101</c:v>
                </c:pt>
                <c:pt idx="626">
                  <c:v>34.746917872585499</c:v>
                </c:pt>
                <c:pt idx="627">
                  <c:v>34.802424131167903</c:v>
                </c:pt>
                <c:pt idx="628">
                  <c:v>34.857930389750301</c:v>
                </c:pt>
                <c:pt idx="629">
                  <c:v>34.913436648332699</c:v>
                </c:pt>
                <c:pt idx="630">
                  <c:v>34.968942906915103</c:v>
                </c:pt>
                <c:pt idx="631">
                  <c:v>35.0244491654976</c:v>
                </c:pt>
                <c:pt idx="632">
                  <c:v>35.079955424079998</c:v>
                </c:pt>
                <c:pt idx="633">
                  <c:v>35.135461682662402</c:v>
                </c:pt>
                <c:pt idx="634">
                  <c:v>35.1909679412448</c:v>
                </c:pt>
                <c:pt idx="635">
                  <c:v>35.246474199827198</c:v>
                </c:pt>
                <c:pt idx="636">
                  <c:v>35.301980458409602</c:v>
                </c:pt>
                <c:pt idx="637">
                  <c:v>35.357486716992</c:v>
                </c:pt>
                <c:pt idx="638">
                  <c:v>35.412992975574397</c:v>
                </c:pt>
                <c:pt idx="639">
                  <c:v>35.468499234156802</c:v>
                </c:pt>
                <c:pt idx="640">
                  <c:v>35.524005492739199</c:v>
                </c:pt>
                <c:pt idx="641">
                  <c:v>35.579511751321597</c:v>
                </c:pt>
                <c:pt idx="642">
                  <c:v>35.635018009904002</c:v>
                </c:pt>
                <c:pt idx="643">
                  <c:v>35.690524268486399</c:v>
                </c:pt>
                <c:pt idx="644">
                  <c:v>35.746030527068797</c:v>
                </c:pt>
                <c:pt idx="645">
                  <c:v>35.801536785651201</c:v>
                </c:pt>
                <c:pt idx="646">
                  <c:v>35.857043044233599</c:v>
                </c:pt>
                <c:pt idx="647">
                  <c:v>35.912549302815997</c:v>
                </c:pt>
                <c:pt idx="648">
                  <c:v>35.968055561398401</c:v>
                </c:pt>
                <c:pt idx="649">
                  <c:v>36.023561819980799</c:v>
                </c:pt>
                <c:pt idx="650">
                  <c:v>36.079068078563203</c:v>
                </c:pt>
                <c:pt idx="651">
                  <c:v>36.1345743371457</c:v>
                </c:pt>
                <c:pt idx="652">
                  <c:v>36.190080595728098</c:v>
                </c:pt>
                <c:pt idx="653">
                  <c:v>36.245586854310503</c:v>
                </c:pt>
                <c:pt idx="654">
                  <c:v>36.3010931128929</c:v>
                </c:pt>
                <c:pt idx="655">
                  <c:v>36.356599371475298</c:v>
                </c:pt>
                <c:pt idx="656">
                  <c:v>36.412105630057702</c:v>
                </c:pt>
                <c:pt idx="657">
                  <c:v>36.4676118886401</c:v>
                </c:pt>
                <c:pt idx="658">
                  <c:v>36.523118147222497</c:v>
                </c:pt>
                <c:pt idx="659">
                  <c:v>36.578624405804902</c:v>
                </c:pt>
                <c:pt idx="660">
                  <c:v>36.6341306643873</c:v>
                </c:pt>
                <c:pt idx="661">
                  <c:v>36.689636922969697</c:v>
                </c:pt>
                <c:pt idx="662">
                  <c:v>36.745143181552102</c:v>
                </c:pt>
                <c:pt idx="663">
                  <c:v>36.800649440134499</c:v>
                </c:pt>
                <c:pt idx="664">
                  <c:v>36.856155698716897</c:v>
                </c:pt>
                <c:pt idx="665">
                  <c:v>36.911661957299302</c:v>
                </c:pt>
                <c:pt idx="666">
                  <c:v>36.967168215881699</c:v>
                </c:pt>
                <c:pt idx="667">
                  <c:v>37.022674474464097</c:v>
                </c:pt>
                <c:pt idx="668">
                  <c:v>37.078180733046501</c:v>
                </c:pt>
                <c:pt idx="669">
                  <c:v>37.133686991628899</c:v>
                </c:pt>
                <c:pt idx="670">
                  <c:v>37.189193250211297</c:v>
                </c:pt>
                <c:pt idx="671">
                  <c:v>37.244699508793801</c:v>
                </c:pt>
                <c:pt idx="672">
                  <c:v>37.300205767376198</c:v>
                </c:pt>
                <c:pt idx="673">
                  <c:v>37.355712025958603</c:v>
                </c:pt>
                <c:pt idx="674">
                  <c:v>37.411218284541</c:v>
                </c:pt>
                <c:pt idx="675">
                  <c:v>37.466724543123398</c:v>
                </c:pt>
                <c:pt idx="676">
                  <c:v>37.522230801705803</c:v>
                </c:pt>
                <c:pt idx="677">
                  <c:v>37.5777370602882</c:v>
                </c:pt>
                <c:pt idx="678">
                  <c:v>37.633243318870598</c:v>
                </c:pt>
                <c:pt idx="679">
                  <c:v>37.688749577453002</c:v>
                </c:pt>
                <c:pt idx="680">
                  <c:v>37.7442558360354</c:v>
                </c:pt>
                <c:pt idx="681">
                  <c:v>37.799762094617797</c:v>
                </c:pt>
                <c:pt idx="682">
                  <c:v>37.855268353200202</c:v>
                </c:pt>
                <c:pt idx="683">
                  <c:v>37.9107746117826</c:v>
                </c:pt>
                <c:pt idx="684">
                  <c:v>37.966280870364997</c:v>
                </c:pt>
                <c:pt idx="685">
                  <c:v>38.021787128947402</c:v>
                </c:pt>
                <c:pt idx="686">
                  <c:v>38.077293387529799</c:v>
                </c:pt>
                <c:pt idx="687">
                  <c:v>38.132799646112197</c:v>
                </c:pt>
                <c:pt idx="688">
                  <c:v>38.188305904694602</c:v>
                </c:pt>
                <c:pt idx="689">
                  <c:v>38.243812163276999</c:v>
                </c:pt>
                <c:pt idx="690">
                  <c:v>38.299318421859397</c:v>
                </c:pt>
                <c:pt idx="691">
                  <c:v>38.354824680441901</c:v>
                </c:pt>
                <c:pt idx="692">
                  <c:v>38.410330939024298</c:v>
                </c:pt>
                <c:pt idx="693">
                  <c:v>38.465837197606703</c:v>
                </c:pt>
                <c:pt idx="694">
                  <c:v>38.521343456189101</c:v>
                </c:pt>
                <c:pt idx="695">
                  <c:v>38.576849714771498</c:v>
                </c:pt>
                <c:pt idx="696">
                  <c:v>38.632355973353903</c:v>
                </c:pt>
                <c:pt idx="697">
                  <c:v>38.6878622319363</c:v>
                </c:pt>
                <c:pt idx="698">
                  <c:v>38.743368490518698</c:v>
                </c:pt>
                <c:pt idx="699">
                  <c:v>38.798874749101103</c:v>
                </c:pt>
                <c:pt idx="700">
                  <c:v>38.8543810076835</c:v>
                </c:pt>
                <c:pt idx="701">
                  <c:v>38.909887266265898</c:v>
                </c:pt>
                <c:pt idx="702">
                  <c:v>38.965393524848302</c:v>
                </c:pt>
                <c:pt idx="703">
                  <c:v>39.0208997834307</c:v>
                </c:pt>
                <c:pt idx="704">
                  <c:v>39.076406042013097</c:v>
                </c:pt>
                <c:pt idx="705">
                  <c:v>39.131912300595502</c:v>
                </c:pt>
                <c:pt idx="706">
                  <c:v>39.1874185591779</c:v>
                </c:pt>
                <c:pt idx="707">
                  <c:v>39.242924817760297</c:v>
                </c:pt>
                <c:pt idx="708">
                  <c:v>39.298431076342702</c:v>
                </c:pt>
                <c:pt idx="709">
                  <c:v>39.353937334925099</c:v>
                </c:pt>
                <c:pt idx="710">
                  <c:v>39.409443593507497</c:v>
                </c:pt>
                <c:pt idx="711">
                  <c:v>39.464949852090001</c:v>
                </c:pt>
                <c:pt idx="712">
                  <c:v>39.520456110672399</c:v>
                </c:pt>
                <c:pt idx="713">
                  <c:v>39.575962369254803</c:v>
                </c:pt>
                <c:pt idx="714">
                  <c:v>39.631468627837201</c:v>
                </c:pt>
                <c:pt idx="715">
                  <c:v>39.686974886419598</c:v>
                </c:pt>
                <c:pt idx="716">
                  <c:v>39.742481145002003</c:v>
                </c:pt>
                <c:pt idx="717">
                  <c:v>39.797987403584401</c:v>
                </c:pt>
                <c:pt idx="718">
                  <c:v>39.853493662166798</c:v>
                </c:pt>
                <c:pt idx="719">
                  <c:v>39.908999920749203</c:v>
                </c:pt>
                <c:pt idx="720">
                  <c:v>39.9645061793316</c:v>
                </c:pt>
                <c:pt idx="721">
                  <c:v>40.020012437913998</c:v>
                </c:pt>
                <c:pt idx="722">
                  <c:v>40.075518696496403</c:v>
                </c:pt>
                <c:pt idx="723">
                  <c:v>40.1310249550788</c:v>
                </c:pt>
                <c:pt idx="724">
                  <c:v>40.186531213661198</c:v>
                </c:pt>
                <c:pt idx="725">
                  <c:v>40.242037472243602</c:v>
                </c:pt>
                <c:pt idx="726">
                  <c:v>40.297543730826</c:v>
                </c:pt>
                <c:pt idx="727">
                  <c:v>40.353049989408397</c:v>
                </c:pt>
                <c:pt idx="728">
                  <c:v>40.408556247990802</c:v>
                </c:pt>
                <c:pt idx="729">
                  <c:v>40.4640625065732</c:v>
                </c:pt>
                <c:pt idx="730">
                  <c:v>40.519568765155597</c:v>
                </c:pt>
                <c:pt idx="731">
                  <c:v>40.575075023738101</c:v>
                </c:pt>
                <c:pt idx="732">
                  <c:v>40.630581282320499</c:v>
                </c:pt>
                <c:pt idx="733">
                  <c:v>40.686087540902903</c:v>
                </c:pt>
                <c:pt idx="734">
                  <c:v>40.741593799485301</c:v>
                </c:pt>
                <c:pt idx="735">
                  <c:v>40.797100058067699</c:v>
                </c:pt>
                <c:pt idx="736">
                  <c:v>40.852606316650103</c:v>
                </c:pt>
                <c:pt idx="737">
                  <c:v>40.908112575232501</c:v>
                </c:pt>
                <c:pt idx="738">
                  <c:v>40.963618833814898</c:v>
                </c:pt>
                <c:pt idx="739">
                  <c:v>41.019125092397303</c:v>
                </c:pt>
                <c:pt idx="740">
                  <c:v>41.074631350979701</c:v>
                </c:pt>
                <c:pt idx="741">
                  <c:v>41.130137609562098</c:v>
                </c:pt>
                <c:pt idx="742">
                  <c:v>41.185643868144503</c:v>
                </c:pt>
                <c:pt idx="743">
                  <c:v>41.2411501267269</c:v>
                </c:pt>
                <c:pt idx="744">
                  <c:v>41.296656385309298</c:v>
                </c:pt>
                <c:pt idx="745">
                  <c:v>41.352162643891702</c:v>
                </c:pt>
                <c:pt idx="746">
                  <c:v>41.4076689024741</c:v>
                </c:pt>
                <c:pt idx="747">
                  <c:v>41.463175161056498</c:v>
                </c:pt>
                <c:pt idx="748">
                  <c:v>41.518681419638902</c:v>
                </c:pt>
                <c:pt idx="749">
                  <c:v>41.5741876782213</c:v>
                </c:pt>
                <c:pt idx="750">
                  <c:v>41.629693936803697</c:v>
                </c:pt>
                <c:pt idx="751">
                  <c:v>41.685200195386201</c:v>
                </c:pt>
                <c:pt idx="752">
                  <c:v>41.740706453968599</c:v>
                </c:pt>
                <c:pt idx="753">
                  <c:v>41.796212712550997</c:v>
                </c:pt>
                <c:pt idx="754">
                  <c:v>41.851718971133401</c:v>
                </c:pt>
                <c:pt idx="755">
                  <c:v>41.907225229715799</c:v>
                </c:pt>
                <c:pt idx="756">
                  <c:v>41.962731488298203</c:v>
                </c:pt>
                <c:pt idx="757">
                  <c:v>42.018237746880601</c:v>
                </c:pt>
                <c:pt idx="758">
                  <c:v>42.073744005462999</c:v>
                </c:pt>
                <c:pt idx="759">
                  <c:v>42.129250264045403</c:v>
                </c:pt>
                <c:pt idx="760">
                  <c:v>42.184756522627801</c:v>
                </c:pt>
                <c:pt idx="761">
                  <c:v>42.240262781210198</c:v>
                </c:pt>
                <c:pt idx="762">
                  <c:v>42.295769039792603</c:v>
                </c:pt>
                <c:pt idx="763">
                  <c:v>42.351275298375</c:v>
                </c:pt>
                <c:pt idx="764">
                  <c:v>42.406781556957398</c:v>
                </c:pt>
                <c:pt idx="765">
                  <c:v>42.462287815539803</c:v>
                </c:pt>
                <c:pt idx="766">
                  <c:v>42.5177940741222</c:v>
                </c:pt>
                <c:pt idx="767">
                  <c:v>42.573300332704598</c:v>
                </c:pt>
                <c:pt idx="768">
                  <c:v>42.628806591287002</c:v>
                </c:pt>
                <c:pt idx="769">
                  <c:v>42.6843128498694</c:v>
                </c:pt>
                <c:pt idx="770">
                  <c:v>42.739819108451798</c:v>
                </c:pt>
                <c:pt idx="771">
                  <c:v>42.795325367034302</c:v>
                </c:pt>
                <c:pt idx="772">
                  <c:v>42.850831625616699</c:v>
                </c:pt>
                <c:pt idx="773">
                  <c:v>42.906337884199097</c:v>
                </c:pt>
                <c:pt idx="774">
                  <c:v>42.961844142781501</c:v>
                </c:pt>
                <c:pt idx="775">
                  <c:v>43.017350401363899</c:v>
                </c:pt>
                <c:pt idx="776">
                  <c:v>43.072856659946297</c:v>
                </c:pt>
                <c:pt idx="777">
                  <c:v>43.128362918528701</c:v>
                </c:pt>
                <c:pt idx="778">
                  <c:v>43.183869177111099</c:v>
                </c:pt>
                <c:pt idx="779">
                  <c:v>43.239375435693503</c:v>
                </c:pt>
                <c:pt idx="780">
                  <c:v>43.294881694275901</c:v>
                </c:pt>
                <c:pt idx="781">
                  <c:v>43.350387952858298</c:v>
                </c:pt>
                <c:pt idx="782">
                  <c:v>43.405894211440703</c:v>
                </c:pt>
                <c:pt idx="783">
                  <c:v>43.461400470023101</c:v>
                </c:pt>
                <c:pt idx="784">
                  <c:v>43.516906728605498</c:v>
                </c:pt>
                <c:pt idx="785">
                  <c:v>43.572412987187903</c:v>
                </c:pt>
                <c:pt idx="786">
                  <c:v>43.6279192457703</c:v>
                </c:pt>
                <c:pt idx="787">
                  <c:v>43.683425504352698</c:v>
                </c:pt>
                <c:pt idx="788">
                  <c:v>43.738931762935103</c:v>
                </c:pt>
                <c:pt idx="789">
                  <c:v>43.7944380215175</c:v>
                </c:pt>
                <c:pt idx="790">
                  <c:v>43.849944280099898</c:v>
                </c:pt>
                <c:pt idx="791">
                  <c:v>43.905450538682402</c:v>
                </c:pt>
                <c:pt idx="792">
                  <c:v>43.960956797264799</c:v>
                </c:pt>
                <c:pt idx="793">
                  <c:v>44.016463055847197</c:v>
                </c:pt>
                <c:pt idx="794">
                  <c:v>44.071969314429602</c:v>
                </c:pt>
                <c:pt idx="795">
                  <c:v>44.127475573011999</c:v>
                </c:pt>
                <c:pt idx="796">
                  <c:v>44.182981831594397</c:v>
                </c:pt>
                <c:pt idx="797">
                  <c:v>44.238488090176801</c:v>
                </c:pt>
                <c:pt idx="798">
                  <c:v>44.293994348759199</c:v>
                </c:pt>
                <c:pt idx="799">
                  <c:v>44.349500607341596</c:v>
                </c:pt>
                <c:pt idx="800">
                  <c:v>44.405006865924001</c:v>
                </c:pt>
                <c:pt idx="801">
                  <c:v>44.460513124506399</c:v>
                </c:pt>
                <c:pt idx="802">
                  <c:v>44.516019383088803</c:v>
                </c:pt>
                <c:pt idx="803">
                  <c:v>44.571525641671201</c:v>
                </c:pt>
                <c:pt idx="804">
                  <c:v>44.627031900253598</c:v>
                </c:pt>
                <c:pt idx="805">
                  <c:v>44.682538158836003</c:v>
                </c:pt>
                <c:pt idx="806">
                  <c:v>44.738044417418401</c:v>
                </c:pt>
                <c:pt idx="807">
                  <c:v>44.793550676000798</c:v>
                </c:pt>
                <c:pt idx="808">
                  <c:v>44.849056934583203</c:v>
                </c:pt>
                <c:pt idx="809">
                  <c:v>44.9045631931656</c:v>
                </c:pt>
                <c:pt idx="810">
                  <c:v>44.960069451747998</c:v>
                </c:pt>
                <c:pt idx="811">
                  <c:v>45.015575710330502</c:v>
                </c:pt>
                <c:pt idx="812">
                  <c:v>45.0710819689129</c:v>
                </c:pt>
                <c:pt idx="813">
                  <c:v>45.126588227495297</c:v>
                </c:pt>
                <c:pt idx="814">
                  <c:v>45.182094486077702</c:v>
                </c:pt>
                <c:pt idx="815">
                  <c:v>45.237600744660099</c:v>
                </c:pt>
                <c:pt idx="816">
                  <c:v>45.293107003242497</c:v>
                </c:pt>
                <c:pt idx="817">
                  <c:v>45.348613261824902</c:v>
                </c:pt>
                <c:pt idx="818">
                  <c:v>45.404119520407299</c:v>
                </c:pt>
                <c:pt idx="819">
                  <c:v>45.459625778989697</c:v>
                </c:pt>
                <c:pt idx="820">
                  <c:v>45.515132037572101</c:v>
                </c:pt>
                <c:pt idx="821">
                  <c:v>45.570638296154499</c:v>
                </c:pt>
                <c:pt idx="822">
                  <c:v>45.626144554736896</c:v>
                </c:pt>
                <c:pt idx="823">
                  <c:v>45.681650813319301</c:v>
                </c:pt>
                <c:pt idx="824">
                  <c:v>45.737157071901699</c:v>
                </c:pt>
                <c:pt idx="825">
                  <c:v>45.792663330484103</c:v>
                </c:pt>
                <c:pt idx="826">
                  <c:v>45.848169589066501</c:v>
                </c:pt>
                <c:pt idx="827">
                  <c:v>45.903675847648898</c:v>
                </c:pt>
                <c:pt idx="828">
                  <c:v>45.959182106231303</c:v>
                </c:pt>
                <c:pt idx="829">
                  <c:v>46.014688364813701</c:v>
                </c:pt>
                <c:pt idx="830">
                  <c:v>46.070194623396098</c:v>
                </c:pt>
                <c:pt idx="831">
                  <c:v>46.125700881978602</c:v>
                </c:pt>
                <c:pt idx="832">
                  <c:v>46.181207140561</c:v>
                </c:pt>
                <c:pt idx="833">
                  <c:v>46.236713399143397</c:v>
                </c:pt>
                <c:pt idx="834">
                  <c:v>46.292219657725802</c:v>
                </c:pt>
                <c:pt idx="835">
                  <c:v>46.3477259163082</c:v>
                </c:pt>
                <c:pt idx="836">
                  <c:v>46.403232174890597</c:v>
                </c:pt>
                <c:pt idx="837">
                  <c:v>46.458738433473002</c:v>
                </c:pt>
                <c:pt idx="838">
                  <c:v>46.514244692055399</c:v>
                </c:pt>
                <c:pt idx="839">
                  <c:v>46.569750950637797</c:v>
                </c:pt>
                <c:pt idx="840">
                  <c:v>46.625257209220202</c:v>
                </c:pt>
                <c:pt idx="841">
                  <c:v>46.680763467802599</c:v>
                </c:pt>
                <c:pt idx="842">
                  <c:v>46.736269726384997</c:v>
                </c:pt>
                <c:pt idx="843">
                  <c:v>46.791775984967401</c:v>
                </c:pt>
                <c:pt idx="844">
                  <c:v>46.847282243549799</c:v>
                </c:pt>
                <c:pt idx="845">
                  <c:v>46.902788502132204</c:v>
                </c:pt>
                <c:pt idx="846">
                  <c:v>46.958294760714601</c:v>
                </c:pt>
                <c:pt idx="847">
                  <c:v>47.013801019296999</c:v>
                </c:pt>
                <c:pt idx="848">
                  <c:v>47.069307277879403</c:v>
                </c:pt>
                <c:pt idx="849">
                  <c:v>47.124813536461801</c:v>
                </c:pt>
                <c:pt idx="850">
                  <c:v>47.180319795044198</c:v>
                </c:pt>
                <c:pt idx="851">
                  <c:v>47.235826053626703</c:v>
                </c:pt>
                <c:pt idx="852">
                  <c:v>47.2913323122091</c:v>
                </c:pt>
                <c:pt idx="853">
                  <c:v>47.346838570791498</c:v>
                </c:pt>
                <c:pt idx="854">
                  <c:v>47.402344829373902</c:v>
                </c:pt>
                <c:pt idx="855">
                  <c:v>47.4578510879563</c:v>
                </c:pt>
                <c:pt idx="856">
                  <c:v>47.513357346538697</c:v>
                </c:pt>
                <c:pt idx="857">
                  <c:v>47.568863605121102</c:v>
                </c:pt>
                <c:pt idx="858">
                  <c:v>47.6243698637035</c:v>
                </c:pt>
                <c:pt idx="859">
                  <c:v>47.679876122285897</c:v>
                </c:pt>
                <c:pt idx="860">
                  <c:v>47.735382380868302</c:v>
                </c:pt>
                <c:pt idx="861">
                  <c:v>47.790888639450699</c:v>
                </c:pt>
                <c:pt idx="862">
                  <c:v>47.846394898033097</c:v>
                </c:pt>
                <c:pt idx="863">
                  <c:v>47.901901156615502</c:v>
                </c:pt>
                <c:pt idx="864">
                  <c:v>47.957407415197899</c:v>
                </c:pt>
                <c:pt idx="865">
                  <c:v>48.012913673780297</c:v>
                </c:pt>
                <c:pt idx="866">
                  <c:v>48.068419932362701</c:v>
                </c:pt>
                <c:pt idx="867">
                  <c:v>48.123926190945099</c:v>
                </c:pt>
                <c:pt idx="868">
                  <c:v>48.179432449527503</c:v>
                </c:pt>
                <c:pt idx="869">
                  <c:v>48.234938708109901</c:v>
                </c:pt>
                <c:pt idx="870">
                  <c:v>48.290444966692299</c:v>
                </c:pt>
                <c:pt idx="871">
                  <c:v>48.345951225274803</c:v>
                </c:pt>
                <c:pt idx="872">
                  <c:v>48.4014574838572</c:v>
                </c:pt>
                <c:pt idx="873">
                  <c:v>48.456963742439598</c:v>
                </c:pt>
                <c:pt idx="874">
                  <c:v>48.512470001022002</c:v>
                </c:pt>
                <c:pt idx="875">
                  <c:v>48.5679762596044</c:v>
                </c:pt>
                <c:pt idx="876">
                  <c:v>48.623482518186798</c:v>
                </c:pt>
                <c:pt idx="877">
                  <c:v>48.678988776769202</c:v>
                </c:pt>
                <c:pt idx="878">
                  <c:v>48.7344950353516</c:v>
                </c:pt>
                <c:pt idx="879">
                  <c:v>48.790001293933997</c:v>
                </c:pt>
                <c:pt idx="880">
                  <c:v>48.845507552516402</c:v>
                </c:pt>
                <c:pt idx="881">
                  <c:v>48.9010138110988</c:v>
                </c:pt>
                <c:pt idx="882">
                  <c:v>48.956520069681197</c:v>
                </c:pt>
                <c:pt idx="883">
                  <c:v>49.012026328263602</c:v>
                </c:pt>
                <c:pt idx="884">
                  <c:v>49.067532586845999</c:v>
                </c:pt>
                <c:pt idx="885">
                  <c:v>49.123038845428397</c:v>
                </c:pt>
                <c:pt idx="886">
                  <c:v>49.178545104010801</c:v>
                </c:pt>
                <c:pt idx="887">
                  <c:v>49.234051362593199</c:v>
                </c:pt>
                <c:pt idx="888">
                  <c:v>49.289557621175597</c:v>
                </c:pt>
                <c:pt idx="889">
                  <c:v>49.345063879758001</c:v>
                </c:pt>
                <c:pt idx="890">
                  <c:v>49.400570138340399</c:v>
                </c:pt>
                <c:pt idx="891">
                  <c:v>49.456076396922903</c:v>
                </c:pt>
                <c:pt idx="892">
                  <c:v>49.5115826555053</c:v>
                </c:pt>
                <c:pt idx="893">
                  <c:v>49.567088914087698</c:v>
                </c:pt>
                <c:pt idx="894">
                  <c:v>49.622595172670103</c:v>
                </c:pt>
                <c:pt idx="895">
                  <c:v>49.6781014312525</c:v>
                </c:pt>
                <c:pt idx="896">
                  <c:v>49.733607689834898</c:v>
                </c:pt>
                <c:pt idx="897">
                  <c:v>49.789113948417302</c:v>
                </c:pt>
                <c:pt idx="898">
                  <c:v>49.8446202069997</c:v>
                </c:pt>
                <c:pt idx="899">
                  <c:v>49.900126465582098</c:v>
                </c:pt>
                <c:pt idx="900">
                  <c:v>49.955632724164502</c:v>
                </c:pt>
                <c:pt idx="901">
                  <c:v>50.0111389827469</c:v>
                </c:pt>
                <c:pt idx="902">
                  <c:v>50.066645241329297</c:v>
                </c:pt>
                <c:pt idx="903">
                  <c:v>50.122151499911702</c:v>
                </c:pt>
                <c:pt idx="904">
                  <c:v>50.177657758494099</c:v>
                </c:pt>
                <c:pt idx="905">
                  <c:v>50.233164017076497</c:v>
                </c:pt>
                <c:pt idx="906">
                  <c:v>50.288670275658902</c:v>
                </c:pt>
                <c:pt idx="907">
                  <c:v>50.344176534241299</c:v>
                </c:pt>
                <c:pt idx="908">
                  <c:v>50.399682792823697</c:v>
                </c:pt>
                <c:pt idx="909">
                  <c:v>50.455189051406101</c:v>
                </c:pt>
                <c:pt idx="910">
                  <c:v>50.510695309988499</c:v>
                </c:pt>
                <c:pt idx="911">
                  <c:v>50.566201568571003</c:v>
                </c:pt>
                <c:pt idx="912">
                  <c:v>50.621707827153401</c:v>
                </c:pt>
                <c:pt idx="913">
                  <c:v>50.677214085735798</c:v>
                </c:pt>
                <c:pt idx="914">
                  <c:v>50.732720344318203</c:v>
                </c:pt>
                <c:pt idx="915">
                  <c:v>50.7882266029006</c:v>
                </c:pt>
                <c:pt idx="916">
                  <c:v>50.843732861482998</c:v>
                </c:pt>
                <c:pt idx="917">
                  <c:v>50.899239120065403</c:v>
                </c:pt>
                <c:pt idx="918">
                  <c:v>50.9547453786478</c:v>
                </c:pt>
                <c:pt idx="919">
                  <c:v>51.010251637230198</c:v>
                </c:pt>
                <c:pt idx="920">
                  <c:v>51.065757895812602</c:v>
                </c:pt>
                <c:pt idx="921">
                  <c:v>51.121264154395</c:v>
                </c:pt>
                <c:pt idx="922">
                  <c:v>51.176770412977397</c:v>
                </c:pt>
                <c:pt idx="923">
                  <c:v>51.232276671559802</c:v>
                </c:pt>
                <c:pt idx="924">
                  <c:v>51.2877829301422</c:v>
                </c:pt>
                <c:pt idx="925">
                  <c:v>51.343289188724597</c:v>
                </c:pt>
                <c:pt idx="926">
                  <c:v>51.398795447307002</c:v>
                </c:pt>
                <c:pt idx="927">
                  <c:v>51.454301705889399</c:v>
                </c:pt>
                <c:pt idx="928">
                  <c:v>51.509807964471797</c:v>
                </c:pt>
                <c:pt idx="929">
                  <c:v>51.565314223054202</c:v>
                </c:pt>
                <c:pt idx="930">
                  <c:v>51.620820481636599</c:v>
                </c:pt>
                <c:pt idx="931">
                  <c:v>51.676326740219103</c:v>
                </c:pt>
                <c:pt idx="932">
                  <c:v>51.731832998801501</c:v>
                </c:pt>
                <c:pt idx="933">
                  <c:v>51.787339257383898</c:v>
                </c:pt>
                <c:pt idx="934">
                  <c:v>51.842845515966303</c:v>
                </c:pt>
                <c:pt idx="935">
                  <c:v>51.898351774548701</c:v>
                </c:pt>
                <c:pt idx="936">
                  <c:v>51.953858033131098</c:v>
                </c:pt>
                <c:pt idx="937">
                  <c:v>52.009364291713503</c:v>
                </c:pt>
                <c:pt idx="938">
                  <c:v>52.0648705502959</c:v>
                </c:pt>
                <c:pt idx="939">
                  <c:v>52.120376808878298</c:v>
                </c:pt>
                <c:pt idx="940">
                  <c:v>52.175883067460703</c:v>
                </c:pt>
                <c:pt idx="941">
                  <c:v>52.2313893260431</c:v>
                </c:pt>
                <c:pt idx="942">
                  <c:v>52.286895584625498</c:v>
                </c:pt>
                <c:pt idx="943">
                  <c:v>52.342401843207902</c:v>
                </c:pt>
                <c:pt idx="944">
                  <c:v>52.3979081017903</c:v>
                </c:pt>
                <c:pt idx="945">
                  <c:v>52.453414360372697</c:v>
                </c:pt>
                <c:pt idx="946">
                  <c:v>52.508920618955102</c:v>
                </c:pt>
                <c:pt idx="947">
                  <c:v>52.5644268775375</c:v>
                </c:pt>
                <c:pt idx="948">
                  <c:v>52.619933136119897</c:v>
                </c:pt>
                <c:pt idx="949">
                  <c:v>52.675439394702302</c:v>
                </c:pt>
                <c:pt idx="950">
                  <c:v>52.730945653284699</c:v>
                </c:pt>
                <c:pt idx="951">
                  <c:v>52.786451911867204</c:v>
                </c:pt>
                <c:pt idx="952">
                  <c:v>52.841958170449601</c:v>
                </c:pt>
                <c:pt idx="953">
                  <c:v>52.897464429031999</c:v>
                </c:pt>
                <c:pt idx="954">
                  <c:v>52.952970687614403</c:v>
                </c:pt>
                <c:pt idx="955">
                  <c:v>53.008476946196801</c:v>
                </c:pt>
                <c:pt idx="956">
                  <c:v>53.063983204779198</c:v>
                </c:pt>
                <c:pt idx="957">
                  <c:v>53.119489463361603</c:v>
                </c:pt>
                <c:pt idx="958">
                  <c:v>53.174995721944001</c:v>
                </c:pt>
                <c:pt idx="959">
                  <c:v>53.230501980526398</c:v>
                </c:pt>
                <c:pt idx="960">
                  <c:v>53.286008239108803</c:v>
                </c:pt>
                <c:pt idx="961">
                  <c:v>53.3415144976912</c:v>
                </c:pt>
                <c:pt idx="962">
                  <c:v>53.397020756273598</c:v>
                </c:pt>
                <c:pt idx="963">
                  <c:v>53.452527014856003</c:v>
                </c:pt>
                <c:pt idx="964">
                  <c:v>53.5080332734384</c:v>
                </c:pt>
                <c:pt idx="965">
                  <c:v>53.563539532020798</c:v>
                </c:pt>
                <c:pt idx="966">
                  <c:v>53.619045790603202</c:v>
                </c:pt>
                <c:pt idx="967">
                  <c:v>53.6745520491856</c:v>
                </c:pt>
                <c:pt idx="968">
                  <c:v>53.730058307767997</c:v>
                </c:pt>
                <c:pt idx="969">
                  <c:v>53.785564566350402</c:v>
                </c:pt>
                <c:pt idx="970">
                  <c:v>53.8410708249328</c:v>
                </c:pt>
                <c:pt idx="971">
                  <c:v>53.896577083515197</c:v>
                </c:pt>
                <c:pt idx="972">
                  <c:v>53.952083342097701</c:v>
                </c:pt>
                <c:pt idx="973">
                  <c:v>54.007589600680099</c:v>
                </c:pt>
                <c:pt idx="974">
                  <c:v>54.063095859262503</c:v>
                </c:pt>
                <c:pt idx="975">
                  <c:v>54.118602117844901</c:v>
                </c:pt>
                <c:pt idx="976">
                  <c:v>54.174108376427299</c:v>
                </c:pt>
                <c:pt idx="977">
                  <c:v>54.229614635009703</c:v>
                </c:pt>
                <c:pt idx="978">
                  <c:v>54.285120893592101</c:v>
                </c:pt>
                <c:pt idx="979">
                  <c:v>54.340627152174498</c:v>
                </c:pt>
                <c:pt idx="980">
                  <c:v>54.396133410756903</c:v>
                </c:pt>
                <c:pt idx="981">
                  <c:v>54.451639669339301</c:v>
                </c:pt>
                <c:pt idx="982">
                  <c:v>54.507145927921698</c:v>
                </c:pt>
                <c:pt idx="983">
                  <c:v>54.562652186504103</c:v>
                </c:pt>
                <c:pt idx="984">
                  <c:v>54.6181584450865</c:v>
                </c:pt>
                <c:pt idx="985">
                  <c:v>54.673664703668898</c:v>
                </c:pt>
                <c:pt idx="986">
                  <c:v>54.729170962251303</c:v>
                </c:pt>
                <c:pt idx="987">
                  <c:v>54.7846772208337</c:v>
                </c:pt>
                <c:pt idx="988">
                  <c:v>54.840183479416098</c:v>
                </c:pt>
                <c:pt idx="989">
                  <c:v>54.895689737998502</c:v>
                </c:pt>
                <c:pt idx="990">
                  <c:v>54.9511959965809</c:v>
                </c:pt>
                <c:pt idx="991">
                  <c:v>55.006702255163297</c:v>
                </c:pt>
                <c:pt idx="992">
                  <c:v>55.062208513745801</c:v>
                </c:pt>
                <c:pt idx="993">
                  <c:v>55.117714772328199</c:v>
                </c:pt>
                <c:pt idx="994">
                  <c:v>55.173221030910597</c:v>
                </c:pt>
                <c:pt idx="995">
                  <c:v>55.228727289493001</c:v>
                </c:pt>
                <c:pt idx="996">
                  <c:v>55.284233548075399</c:v>
                </c:pt>
                <c:pt idx="997">
                  <c:v>55.339739806657803</c:v>
                </c:pt>
                <c:pt idx="998">
                  <c:v>55.395246065240201</c:v>
                </c:pt>
                <c:pt idx="999">
                  <c:v>55.450752323822599</c:v>
                </c:pt>
                <c:pt idx="1000">
                  <c:v>55.506258582405003</c:v>
                </c:pt>
                <c:pt idx="1001">
                  <c:v>55.561764840987401</c:v>
                </c:pt>
                <c:pt idx="1002">
                  <c:v>55.617271099569798</c:v>
                </c:pt>
                <c:pt idx="1003">
                  <c:v>55.672777358152203</c:v>
                </c:pt>
                <c:pt idx="1004">
                  <c:v>55.728283616734601</c:v>
                </c:pt>
                <c:pt idx="1005">
                  <c:v>55.783789875316998</c:v>
                </c:pt>
                <c:pt idx="1006">
                  <c:v>55.839296133899403</c:v>
                </c:pt>
                <c:pt idx="1007">
                  <c:v>55.8948023924818</c:v>
                </c:pt>
                <c:pt idx="1008">
                  <c:v>55.950308651064198</c:v>
                </c:pt>
                <c:pt idx="1009">
                  <c:v>56.005814909646602</c:v>
                </c:pt>
                <c:pt idx="1010">
                  <c:v>56.061321168229</c:v>
                </c:pt>
                <c:pt idx="1011">
                  <c:v>56.116827426811398</c:v>
                </c:pt>
                <c:pt idx="1012">
                  <c:v>56.172333685393902</c:v>
                </c:pt>
                <c:pt idx="1013">
                  <c:v>56.227839943976299</c:v>
                </c:pt>
                <c:pt idx="1014">
                  <c:v>56.283346202558697</c:v>
                </c:pt>
                <c:pt idx="1015">
                  <c:v>56.338852461141101</c:v>
                </c:pt>
                <c:pt idx="1016">
                  <c:v>56.394358719723499</c:v>
                </c:pt>
                <c:pt idx="1017">
                  <c:v>56.449864978305897</c:v>
                </c:pt>
                <c:pt idx="1018">
                  <c:v>56.505371236888301</c:v>
                </c:pt>
                <c:pt idx="1019">
                  <c:v>56.560877495470699</c:v>
                </c:pt>
                <c:pt idx="1020">
                  <c:v>56.616383754053103</c:v>
                </c:pt>
                <c:pt idx="1021">
                  <c:v>56.671890012635501</c:v>
                </c:pt>
                <c:pt idx="1022">
                  <c:v>56.727396271217899</c:v>
                </c:pt>
                <c:pt idx="1023">
                  <c:v>56.782902529800303</c:v>
                </c:pt>
                <c:pt idx="1024">
                  <c:v>56.838408788382701</c:v>
                </c:pt>
                <c:pt idx="1025">
                  <c:v>56.893915046965098</c:v>
                </c:pt>
                <c:pt idx="1026">
                  <c:v>56.949421305547503</c:v>
                </c:pt>
                <c:pt idx="1027">
                  <c:v>57.0049275641299</c:v>
                </c:pt>
                <c:pt idx="1028">
                  <c:v>57.060433822712298</c:v>
                </c:pt>
                <c:pt idx="1029">
                  <c:v>57.115940081294703</c:v>
                </c:pt>
                <c:pt idx="1030">
                  <c:v>57.1714463398771</c:v>
                </c:pt>
                <c:pt idx="1031">
                  <c:v>57.226952598459498</c:v>
                </c:pt>
                <c:pt idx="1032">
                  <c:v>57.282458857042002</c:v>
                </c:pt>
                <c:pt idx="1033">
                  <c:v>57.337965115624399</c:v>
                </c:pt>
                <c:pt idx="1034">
                  <c:v>57.393471374206797</c:v>
                </c:pt>
                <c:pt idx="1035">
                  <c:v>57.448977632789202</c:v>
                </c:pt>
                <c:pt idx="1036">
                  <c:v>57.504483891371599</c:v>
                </c:pt>
                <c:pt idx="1037">
                  <c:v>57.559990149953997</c:v>
                </c:pt>
                <c:pt idx="1038">
                  <c:v>57.615496408536401</c:v>
                </c:pt>
                <c:pt idx="1039">
                  <c:v>57.671002667118799</c:v>
                </c:pt>
                <c:pt idx="1040">
                  <c:v>57.726508925701197</c:v>
                </c:pt>
                <c:pt idx="1041">
                  <c:v>57.782015184283601</c:v>
                </c:pt>
                <c:pt idx="1042">
                  <c:v>57.837521442865999</c:v>
                </c:pt>
                <c:pt idx="1043">
                  <c:v>57.893027701448403</c:v>
                </c:pt>
                <c:pt idx="1044">
                  <c:v>57.948533960030801</c:v>
                </c:pt>
                <c:pt idx="1045">
                  <c:v>58.004040218613198</c:v>
                </c:pt>
                <c:pt idx="1046">
                  <c:v>58.059546477195603</c:v>
                </c:pt>
                <c:pt idx="1047">
                  <c:v>58.115052735778001</c:v>
                </c:pt>
                <c:pt idx="1048">
                  <c:v>58.170558994360398</c:v>
                </c:pt>
                <c:pt idx="1049">
                  <c:v>58.226065252942803</c:v>
                </c:pt>
                <c:pt idx="1050">
                  <c:v>58.2815715115252</c:v>
                </c:pt>
                <c:pt idx="1051">
                  <c:v>58.337077770107598</c:v>
                </c:pt>
                <c:pt idx="1052">
                  <c:v>58.392584028690102</c:v>
                </c:pt>
                <c:pt idx="1053">
                  <c:v>58.4480902872725</c:v>
                </c:pt>
                <c:pt idx="1054">
                  <c:v>58.503596545854897</c:v>
                </c:pt>
                <c:pt idx="1055">
                  <c:v>58.559102804437302</c:v>
                </c:pt>
                <c:pt idx="1056">
                  <c:v>58.614609063019699</c:v>
                </c:pt>
                <c:pt idx="1057">
                  <c:v>58.670115321602097</c:v>
                </c:pt>
                <c:pt idx="1058">
                  <c:v>58.725621580184502</c:v>
                </c:pt>
                <c:pt idx="1059">
                  <c:v>58.781127838766899</c:v>
                </c:pt>
                <c:pt idx="1060">
                  <c:v>58.836634097349297</c:v>
                </c:pt>
                <c:pt idx="1061">
                  <c:v>58.892140355931701</c:v>
                </c:pt>
                <c:pt idx="1062">
                  <c:v>58.947646614514099</c:v>
                </c:pt>
                <c:pt idx="1063">
                  <c:v>59.003152873096496</c:v>
                </c:pt>
                <c:pt idx="1064">
                  <c:v>59.058659131678901</c:v>
                </c:pt>
                <c:pt idx="1065">
                  <c:v>59.114165390261299</c:v>
                </c:pt>
                <c:pt idx="1066">
                  <c:v>59.169671648843703</c:v>
                </c:pt>
                <c:pt idx="1067">
                  <c:v>59.225177907426101</c:v>
                </c:pt>
                <c:pt idx="1068">
                  <c:v>59.280684166008498</c:v>
                </c:pt>
                <c:pt idx="1069">
                  <c:v>59.336190424590903</c:v>
                </c:pt>
                <c:pt idx="1070">
                  <c:v>59.391696683173301</c:v>
                </c:pt>
                <c:pt idx="1071">
                  <c:v>59.447202941755698</c:v>
                </c:pt>
                <c:pt idx="1072">
                  <c:v>59.502709200338202</c:v>
                </c:pt>
                <c:pt idx="1073">
                  <c:v>59.5582154589206</c:v>
                </c:pt>
                <c:pt idx="1074">
                  <c:v>59.613721717502997</c:v>
                </c:pt>
                <c:pt idx="1075">
                  <c:v>59.669227976085402</c:v>
                </c:pt>
                <c:pt idx="1076">
                  <c:v>59.7247342346678</c:v>
                </c:pt>
                <c:pt idx="1077">
                  <c:v>59.780240493250197</c:v>
                </c:pt>
                <c:pt idx="1078">
                  <c:v>59.835746751832602</c:v>
                </c:pt>
                <c:pt idx="1079">
                  <c:v>59.891253010414999</c:v>
                </c:pt>
                <c:pt idx="1080">
                  <c:v>59.946759268997397</c:v>
                </c:pt>
                <c:pt idx="1081">
                  <c:v>60.002265527579802</c:v>
                </c:pt>
                <c:pt idx="1082">
                  <c:v>60.057771786162199</c:v>
                </c:pt>
                <c:pt idx="1083">
                  <c:v>60.113278044744597</c:v>
                </c:pt>
                <c:pt idx="1084">
                  <c:v>60.168784303327001</c:v>
                </c:pt>
                <c:pt idx="1085">
                  <c:v>60.224290561909399</c:v>
                </c:pt>
                <c:pt idx="1086">
                  <c:v>60.279796820491804</c:v>
                </c:pt>
                <c:pt idx="1087">
                  <c:v>60.335303079074201</c:v>
                </c:pt>
                <c:pt idx="1088">
                  <c:v>60.390809337656599</c:v>
                </c:pt>
                <c:pt idx="1089">
                  <c:v>60.446315596239003</c:v>
                </c:pt>
                <c:pt idx="1090">
                  <c:v>60.501821854821401</c:v>
                </c:pt>
                <c:pt idx="1091">
                  <c:v>60.557328113403798</c:v>
                </c:pt>
                <c:pt idx="1092">
                  <c:v>60.612834371986303</c:v>
                </c:pt>
                <c:pt idx="1093">
                  <c:v>60.6683406305687</c:v>
                </c:pt>
                <c:pt idx="1094">
                  <c:v>60.723846889151098</c:v>
                </c:pt>
                <c:pt idx="1095">
                  <c:v>60.779353147733502</c:v>
                </c:pt>
                <c:pt idx="1096">
                  <c:v>60.8348594063159</c:v>
                </c:pt>
                <c:pt idx="1097">
                  <c:v>60.890365664898297</c:v>
                </c:pt>
                <c:pt idx="1098">
                  <c:v>60.945871923480702</c:v>
                </c:pt>
                <c:pt idx="1099">
                  <c:v>61.0013781820631</c:v>
                </c:pt>
                <c:pt idx="1100">
                  <c:v>61.056884440645497</c:v>
                </c:pt>
                <c:pt idx="1101">
                  <c:v>61.112390699227902</c:v>
                </c:pt>
                <c:pt idx="1102">
                  <c:v>61.167896957810299</c:v>
                </c:pt>
                <c:pt idx="1103">
                  <c:v>61.223403216392697</c:v>
                </c:pt>
                <c:pt idx="1104">
                  <c:v>61.278909474975102</c:v>
                </c:pt>
                <c:pt idx="1105">
                  <c:v>61.334415733557499</c:v>
                </c:pt>
                <c:pt idx="1106">
                  <c:v>61.389921992139897</c:v>
                </c:pt>
                <c:pt idx="1107">
                  <c:v>61.445428250722301</c:v>
                </c:pt>
                <c:pt idx="1108">
                  <c:v>61.500934509304699</c:v>
                </c:pt>
                <c:pt idx="1109">
                  <c:v>61.556440767887104</c:v>
                </c:pt>
                <c:pt idx="1110">
                  <c:v>61.611947026469501</c:v>
                </c:pt>
                <c:pt idx="1111">
                  <c:v>61.667453285051899</c:v>
                </c:pt>
                <c:pt idx="1112">
                  <c:v>61.722959543634403</c:v>
                </c:pt>
                <c:pt idx="1113">
                  <c:v>61.7784658022168</c:v>
                </c:pt>
                <c:pt idx="1114">
                  <c:v>61.833972060799198</c:v>
                </c:pt>
                <c:pt idx="1115">
                  <c:v>61.889478319381602</c:v>
                </c:pt>
                <c:pt idx="1116">
                  <c:v>61.944984577964</c:v>
                </c:pt>
                <c:pt idx="1117">
                  <c:v>62.000490836546398</c:v>
                </c:pt>
                <c:pt idx="1118">
                  <c:v>62.055997095128802</c:v>
                </c:pt>
                <c:pt idx="1119">
                  <c:v>62.1115033537112</c:v>
                </c:pt>
                <c:pt idx="1120">
                  <c:v>62.167009612293597</c:v>
                </c:pt>
                <c:pt idx="1121">
                  <c:v>62.222515870876002</c:v>
                </c:pt>
                <c:pt idx="1122">
                  <c:v>62.2780221294584</c:v>
                </c:pt>
                <c:pt idx="1123">
                  <c:v>62.333528388040797</c:v>
                </c:pt>
                <c:pt idx="1124">
                  <c:v>62.389034646623202</c:v>
                </c:pt>
                <c:pt idx="1125">
                  <c:v>62.444540905205599</c:v>
                </c:pt>
                <c:pt idx="1126">
                  <c:v>62.500047163787997</c:v>
                </c:pt>
                <c:pt idx="1127">
                  <c:v>62.555553422370402</c:v>
                </c:pt>
                <c:pt idx="1128">
                  <c:v>62.611059680952799</c:v>
                </c:pt>
                <c:pt idx="1129">
                  <c:v>62.666565939535197</c:v>
                </c:pt>
                <c:pt idx="1130">
                  <c:v>62.722072198117601</c:v>
                </c:pt>
                <c:pt idx="1131">
                  <c:v>62.777578456699999</c:v>
                </c:pt>
                <c:pt idx="1132">
                  <c:v>62.833084715282503</c:v>
                </c:pt>
                <c:pt idx="1133">
                  <c:v>62.8885909738649</c:v>
                </c:pt>
                <c:pt idx="1134">
                  <c:v>62.944097232447298</c:v>
                </c:pt>
                <c:pt idx="1135">
                  <c:v>62.999603491029703</c:v>
                </c:pt>
                <c:pt idx="1136">
                  <c:v>63.0551097496121</c:v>
                </c:pt>
                <c:pt idx="1137">
                  <c:v>63.110616008194498</c:v>
                </c:pt>
                <c:pt idx="1138">
                  <c:v>63.166122266776902</c:v>
                </c:pt>
                <c:pt idx="1139">
                  <c:v>63.2216285253593</c:v>
                </c:pt>
                <c:pt idx="1140">
                  <c:v>63.277134783941698</c:v>
                </c:pt>
                <c:pt idx="1141">
                  <c:v>63.332641042524102</c:v>
                </c:pt>
                <c:pt idx="1142">
                  <c:v>63.3881473011065</c:v>
                </c:pt>
                <c:pt idx="1143">
                  <c:v>63.443653559688897</c:v>
                </c:pt>
                <c:pt idx="1144">
                  <c:v>63.499159818271302</c:v>
                </c:pt>
                <c:pt idx="1145">
                  <c:v>63.5546660768537</c:v>
                </c:pt>
                <c:pt idx="1146">
                  <c:v>63.610172335436097</c:v>
                </c:pt>
                <c:pt idx="1147">
                  <c:v>63.665678594018502</c:v>
                </c:pt>
                <c:pt idx="1148">
                  <c:v>63.721184852600899</c:v>
                </c:pt>
                <c:pt idx="1149">
                  <c:v>63.776691111183297</c:v>
                </c:pt>
                <c:pt idx="1150">
                  <c:v>63.832197369765701</c:v>
                </c:pt>
                <c:pt idx="1151">
                  <c:v>63.887703628348099</c:v>
                </c:pt>
                <c:pt idx="1152">
                  <c:v>63.943209886930603</c:v>
                </c:pt>
                <c:pt idx="1153">
                  <c:v>63.998716145513001</c:v>
                </c:pt>
                <c:pt idx="1154">
                  <c:v>64.054222404095398</c:v>
                </c:pt>
                <c:pt idx="1155">
                  <c:v>64.109728662677796</c:v>
                </c:pt>
                <c:pt idx="1156">
                  <c:v>64.165234921260193</c:v>
                </c:pt>
                <c:pt idx="1157">
                  <c:v>64.220741179842605</c:v>
                </c:pt>
                <c:pt idx="1158">
                  <c:v>64.276247438425003</c:v>
                </c:pt>
                <c:pt idx="1159">
                  <c:v>64.3317536970074</c:v>
                </c:pt>
                <c:pt idx="1160">
                  <c:v>64.387259955589798</c:v>
                </c:pt>
                <c:pt idx="1161">
                  <c:v>64.442766214172195</c:v>
                </c:pt>
                <c:pt idx="1162">
                  <c:v>64.498272472754607</c:v>
                </c:pt>
                <c:pt idx="1163">
                  <c:v>64.553778731337005</c:v>
                </c:pt>
                <c:pt idx="1164">
                  <c:v>64.609284989919402</c:v>
                </c:pt>
                <c:pt idx="1165">
                  <c:v>64.6647912485018</c:v>
                </c:pt>
                <c:pt idx="1166">
                  <c:v>64.720297507084197</c:v>
                </c:pt>
                <c:pt idx="1167">
                  <c:v>64.775803765666595</c:v>
                </c:pt>
                <c:pt idx="1168">
                  <c:v>64.831310024249007</c:v>
                </c:pt>
                <c:pt idx="1169">
                  <c:v>64.886816282831404</c:v>
                </c:pt>
                <c:pt idx="1170">
                  <c:v>64.942322541413802</c:v>
                </c:pt>
                <c:pt idx="1171">
                  <c:v>64.997828799996299</c:v>
                </c:pt>
                <c:pt idx="1172">
                  <c:v>65.053335058578696</c:v>
                </c:pt>
                <c:pt idx="1173">
                  <c:v>65.108841317161094</c:v>
                </c:pt>
                <c:pt idx="1174">
                  <c:v>65.164347575743506</c:v>
                </c:pt>
                <c:pt idx="1175">
                  <c:v>65.219853834325903</c:v>
                </c:pt>
                <c:pt idx="1176">
                  <c:v>65.275360092908301</c:v>
                </c:pt>
                <c:pt idx="1177">
                  <c:v>65.330866351490698</c:v>
                </c:pt>
                <c:pt idx="1178">
                  <c:v>65.386372610073096</c:v>
                </c:pt>
                <c:pt idx="1179">
                  <c:v>65.441878868655493</c:v>
                </c:pt>
                <c:pt idx="1180">
                  <c:v>65.497385127237905</c:v>
                </c:pt>
                <c:pt idx="1181">
                  <c:v>65.552891385820303</c:v>
                </c:pt>
                <c:pt idx="1182">
                  <c:v>65.6083976444027</c:v>
                </c:pt>
                <c:pt idx="1183">
                  <c:v>65.663903902985098</c:v>
                </c:pt>
                <c:pt idx="1184">
                  <c:v>65.719410161567495</c:v>
                </c:pt>
                <c:pt idx="1185">
                  <c:v>65.774916420149907</c:v>
                </c:pt>
                <c:pt idx="1186">
                  <c:v>65.830422678732305</c:v>
                </c:pt>
                <c:pt idx="1187">
                  <c:v>65.885928937314702</c:v>
                </c:pt>
                <c:pt idx="1188">
                  <c:v>65.9414351958971</c:v>
                </c:pt>
                <c:pt idx="1189">
                  <c:v>65.996941454479497</c:v>
                </c:pt>
                <c:pt idx="1190">
                  <c:v>66.052447713061895</c:v>
                </c:pt>
                <c:pt idx="1191">
                  <c:v>66.107953971644307</c:v>
                </c:pt>
                <c:pt idx="1192">
                  <c:v>66.163460230226804</c:v>
                </c:pt>
                <c:pt idx="1193">
                  <c:v>66.218966488809201</c:v>
                </c:pt>
                <c:pt idx="1194">
                  <c:v>66.274472747391599</c:v>
                </c:pt>
                <c:pt idx="1195">
                  <c:v>66.329979005973996</c:v>
                </c:pt>
                <c:pt idx="1196">
                  <c:v>66.385485264556394</c:v>
                </c:pt>
                <c:pt idx="1197">
                  <c:v>66.440991523138806</c:v>
                </c:pt>
                <c:pt idx="1198">
                  <c:v>66.496497781721203</c:v>
                </c:pt>
                <c:pt idx="1199">
                  <c:v>66.552004040303601</c:v>
                </c:pt>
                <c:pt idx="1200">
                  <c:v>66.607510298885998</c:v>
                </c:pt>
                <c:pt idx="1201">
                  <c:v>66.663016557468396</c:v>
                </c:pt>
                <c:pt idx="1202">
                  <c:v>66.718522816050793</c:v>
                </c:pt>
                <c:pt idx="1203">
                  <c:v>66.774029074633205</c:v>
                </c:pt>
                <c:pt idx="1204">
                  <c:v>66.829535333215603</c:v>
                </c:pt>
                <c:pt idx="1205">
                  <c:v>66.885041591798</c:v>
                </c:pt>
                <c:pt idx="1206">
                  <c:v>66.940547850380398</c:v>
                </c:pt>
                <c:pt idx="1207">
                  <c:v>66.996054108962795</c:v>
                </c:pt>
                <c:pt idx="1208">
                  <c:v>67.051560367545207</c:v>
                </c:pt>
                <c:pt idx="1209">
                  <c:v>67.107066626127605</c:v>
                </c:pt>
                <c:pt idx="1210">
                  <c:v>67.162572884710002</c:v>
                </c:pt>
                <c:pt idx="1211">
                  <c:v>67.2180791432924</c:v>
                </c:pt>
                <c:pt idx="1212">
                  <c:v>67.273585401874897</c:v>
                </c:pt>
                <c:pt idx="1213">
                  <c:v>67.329091660457294</c:v>
                </c:pt>
                <c:pt idx="1214">
                  <c:v>67.384597919039706</c:v>
                </c:pt>
                <c:pt idx="1215">
                  <c:v>67.440104177622104</c:v>
                </c:pt>
                <c:pt idx="1216">
                  <c:v>67.495610436204501</c:v>
                </c:pt>
                <c:pt idx="1217">
                  <c:v>67.551116694786899</c:v>
                </c:pt>
                <c:pt idx="1218">
                  <c:v>67.606622953369296</c:v>
                </c:pt>
                <c:pt idx="1219">
                  <c:v>67.662129211951694</c:v>
                </c:pt>
                <c:pt idx="1220">
                  <c:v>67.717635470534105</c:v>
                </c:pt>
                <c:pt idx="1221">
                  <c:v>67.773141729116503</c:v>
                </c:pt>
                <c:pt idx="1222">
                  <c:v>67.828647987698901</c:v>
                </c:pt>
                <c:pt idx="1223">
                  <c:v>67.884154246281298</c:v>
                </c:pt>
                <c:pt idx="1224">
                  <c:v>67.939660504863696</c:v>
                </c:pt>
                <c:pt idx="1225">
                  <c:v>67.995166763446093</c:v>
                </c:pt>
                <c:pt idx="1226">
                  <c:v>68.050673022028505</c:v>
                </c:pt>
                <c:pt idx="1227">
                  <c:v>68.106179280610903</c:v>
                </c:pt>
                <c:pt idx="1228">
                  <c:v>68.1616855391933</c:v>
                </c:pt>
                <c:pt idx="1229">
                  <c:v>68.217191797775698</c:v>
                </c:pt>
                <c:pt idx="1230">
                  <c:v>68.272698056358095</c:v>
                </c:pt>
                <c:pt idx="1231">
                  <c:v>68.328204314940606</c:v>
                </c:pt>
                <c:pt idx="1232">
                  <c:v>68.383710573522904</c:v>
                </c:pt>
                <c:pt idx="1233">
                  <c:v>68.439216832105402</c:v>
                </c:pt>
                <c:pt idx="1234">
                  <c:v>68.494723090687799</c:v>
                </c:pt>
                <c:pt idx="1235">
                  <c:v>68.550229349270197</c:v>
                </c:pt>
                <c:pt idx="1236">
                  <c:v>68.605735607852594</c:v>
                </c:pt>
                <c:pt idx="1237">
                  <c:v>68.661241866435006</c:v>
                </c:pt>
                <c:pt idx="1238">
                  <c:v>68.716748125017403</c:v>
                </c:pt>
                <c:pt idx="1239">
                  <c:v>68.772254383599801</c:v>
                </c:pt>
                <c:pt idx="1240">
                  <c:v>68.827760642182199</c:v>
                </c:pt>
                <c:pt idx="1241">
                  <c:v>68.883266900764596</c:v>
                </c:pt>
                <c:pt idx="1242">
                  <c:v>68.938773159346994</c:v>
                </c:pt>
                <c:pt idx="1243">
                  <c:v>68.994279417929405</c:v>
                </c:pt>
                <c:pt idx="1244">
                  <c:v>69.049785676511803</c:v>
                </c:pt>
                <c:pt idx="1245">
                  <c:v>69.105291935094201</c:v>
                </c:pt>
                <c:pt idx="1246">
                  <c:v>69.160798193676598</c:v>
                </c:pt>
                <c:pt idx="1247">
                  <c:v>69.216304452258996</c:v>
                </c:pt>
                <c:pt idx="1248">
                  <c:v>69.271810710841393</c:v>
                </c:pt>
                <c:pt idx="1249">
                  <c:v>69.327316969423805</c:v>
                </c:pt>
                <c:pt idx="1250">
                  <c:v>69.382823228006202</c:v>
                </c:pt>
                <c:pt idx="1251">
                  <c:v>69.4383294865886</c:v>
                </c:pt>
                <c:pt idx="1252">
                  <c:v>69.493835745171097</c:v>
                </c:pt>
                <c:pt idx="1253">
                  <c:v>69.549342003753495</c:v>
                </c:pt>
                <c:pt idx="1254">
                  <c:v>69.604848262335906</c:v>
                </c:pt>
                <c:pt idx="1255">
                  <c:v>69.660354520918304</c:v>
                </c:pt>
                <c:pt idx="1256">
                  <c:v>69.715860779500701</c:v>
                </c:pt>
                <c:pt idx="1257">
                  <c:v>69.771367038083099</c:v>
                </c:pt>
                <c:pt idx="1258">
                  <c:v>69.826873296665497</c:v>
                </c:pt>
                <c:pt idx="1259">
                  <c:v>69.882379555247894</c:v>
                </c:pt>
                <c:pt idx="1260">
                  <c:v>69.937885813830306</c:v>
                </c:pt>
                <c:pt idx="1261">
                  <c:v>69.993392072412703</c:v>
                </c:pt>
                <c:pt idx="1262">
                  <c:v>70.048898330995101</c:v>
                </c:pt>
                <c:pt idx="1263">
                  <c:v>70.104404589577499</c:v>
                </c:pt>
                <c:pt idx="1264">
                  <c:v>70.159910848159896</c:v>
                </c:pt>
                <c:pt idx="1265">
                  <c:v>70.215417106742294</c:v>
                </c:pt>
                <c:pt idx="1266">
                  <c:v>70.270923365324705</c:v>
                </c:pt>
                <c:pt idx="1267">
                  <c:v>70.326429623907103</c:v>
                </c:pt>
                <c:pt idx="1268">
                  <c:v>70.381935882489501</c:v>
                </c:pt>
                <c:pt idx="1269">
                  <c:v>70.437442141071898</c:v>
                </c:pt>
                <c:pt idx="1270">
                  <c:v>70.492948399654296</c:v>
                </c:pt>
                <c:pt idx="1271">
                  <c:v>70.548454658236807</c:v>
                </c:pt>
                <c:pt idx="1272">
                  <c:v>70.603960916819105</c:v>
                </c:pt>
                <c:pt idx="1273">
                  <c:v>70.659467175401602</c:v>
                </c:pt>
                <c:pt idx="1274">
                  <c:v>70.714973433983999</c:v>
                </c:pt>
                <c:pt idx="1275">
                  <c:v>70.770479692566397</c:v>
                </c:pt>
                <c:pt idx="1276">
                  <c:v>70.825985951148795</c:v>
                </c:pt>
                <c:pt idx="1277">
                  <c:v>70.881492209731206</c:v>
                </c:pt>
                <c:pt idx="1278">
                  <c:v>70.936998468313604</c:v>
                </c:pt>
                <c:pt idx="1279">
                  <c:v>70.992504726896001</c:v>
                </c:pt>
                <c:pt idx="1280">
                  <c:v>71.048010985478399</c:v>
                </c:pt>
                <c:pt idx="1281">
                  <c:v>71.103517244060797</c:v>
                </c:pt>
                <c:pt idx="1282">
                  <c:v>71.159023502643194</c:v>
                </c:pt>
                <c:pt idx="1283">
                  <c:v>71.214529761225606</c:v>
                </c:pt>
                <c:pt idx="1284">
                  <c:v>71.270036019808003</c:v>
                </c:pt>
                <c:pt idx="1285">
                  <c:v>71.325542278390401</c:v>
                </c:pt>
                <c:pt idx="1286">
                  <c:v>71.381048536972799</c:v>
                </c:pt>
                <c:pt idx="1287">
                  <c:v>71.436554795555196</c:v>
                </c:pt>
                <c:pt idx="1288">
                  <c:v>71.492061054137594</c:v>
                </c:pt>
                <c:pt idx="1289">
                  <c:v>71.547567312720005</c:v>
                </c:pt>
                <c:pt idx="1290">
                  <c:v>71.603073571302403</c:v>
                </c:pt>
                <c:pt idx="1291">
                  <c:v>71.6585798298848</c:v>
                </c:pt>
                <c:pt idx="1292">
                  <c:v>71.714086088467297</c:v>
                </c:pt>
                <c:pt idx="1293">
                  <c:v>71.769592347049695</c:v>
                </c:pt>
                <c:pt idx="1294">
                  <c:v>71.825098605632107</c:v>
                </c:pt>
                <c:pt idx="1295">
                  <c:v>71.880604864214504</c:v>
                </c:pt>
                <c:pt idx="1296">
                  <c:v>71.936111122796902</c:v>
                </c:pt>
                <c:pt idx="1297">
                  <c:v>71.991617381379299</c:v>
                </c:pt>
                <c:pt idx="1298">
                  <c:v>72.047123639961697</c:v>
                </c:pt>
                <c:pt idx="1299">
                  <c:v>72.102629898544095</c:v>
                </c:pt>
                <c:pt idx="1300">
                  <c:v>72.158136157126506</c:v>
                </c:pt>
                <c:pt idx="1301">
                  <c:v>72.213642415708904</c:v>
                </c:pt>
                <c:pt idx="1302">
                  <c:v>72.269148674291301</c:v>
                </c:pt>
                <c:pt idx="1303">
                  <c:v>72.324654932873699</c:v>
                </c:pt>
                <c:pt idx="1304">
                  <c:v>72.380161191456097</c:v>
                </c:pt>
                <c:pt idx="1305">
                  <c:v>72.435667450038494</c:v>
                </c:pt>
                <c:pt idx="1306">
                  <c:v>72.491173708620906</c:v>
                </c:pt>
                <c:pt idx="1307">
                  <c:v>72.546679967203303</c:v>
                </c:pt>
                <c:pt idx="1308">
                  <c:v>72.602186225785701</c:v>
                </c:pt>
                <c:pt idx="1309">
                  <c:v>72.657692484368098</c:v>
                </c:pt>
                <c:pt idx="1310">
                  <c:v>72.713198742950496</c:v>
                </c:pt>
                <c:pt idx="1311">
                  <c:v>72.768705001532993</c:v>
                </c:pt>
                <c:pt idx="1312">
                  <c:v>72.824211260115305</c:v>
                </c:pt>
                <c:pt idx="1313">
                  <c:v>72.879717518697802</c:v>
                </c:pt>
                <c:pt idx="1314">
                  <c:v>72.9352237772802</c:v>
                </c:pt>
                <c:pt idx="1315">
                  <c:v>72.990730035862597</c:v>
                </c:pt>
                <c:pt idx="1316">
                  <c:v>73.046236294444995</c:v>
                </c:pt>
                <c:pt idx="1317">
                  <c:v>73.101742553027407</c:v>
                </c:pt>
                <c:pt idx="1318">
                  <c:v>73.157248811609804</c:v>
                </c:pt>
                <c:pt idx="1319">
                  <c:v>73.212755070192202</c:v>
                </c:pt>
                <c:pt idx="1320">
                  <c:v>73.268261328774599</c:v>
                </c:pt>
                <c:pt idx="1321">
                  <c:v>73.323767587356997</c:v>
                </c:pt>
                <c:pt idx="1322">
                  <c:v>73.379273845939395</c:v>
                </c:pt>
                <c:pt idx="1323">
                  <c:v>73.434780104521806</c:v>
                </c:pt>
                <c:pt idx="1324">
                  <c:v>73.490286363104204</c:v>
                </c:pt>
                <c:pt idx="1325">
                  <c:v>73.545792621686601</c:v>
                </c:pt>
                <c:pt idx="1326">
                  <c:v>73.601298880268999</c:v>
                </c:pt>
                <c:pt idx="1327">
                  <c:v>73.656805138851396</c:v>
                </c:pt>
                <c:pt idx="1328">
                  <c:v>73.712311397433794</c:v>
                </c:pt>
                <c:pt idx="1329">
                  <c:v>73.767817656016206</c:v>
                </c:pt>
                <c:pt idx="1330">
                  <c:v>73.823323914598603</c:v>
                </c:pt>
                <c:pt idx="1331">
                  <c:v>73.878830173181001</c:v>
                </c:pt>
                <c:pt idx="1332">
                  <c:v>73.934336431763498</c:v>
                </c:pt>
                <c:pt idx="1333">
                  <c:v>73.989842690345895</c:v>
                </c:pt>
                <c:pt idx="1334">
                  <c:v>74.045348948928293</c:v>
                </c:pt>
                <c:pt idx="1335">
                  <c:v>74.100855207510705</c:v>
                </c:pt>
                <c:pt idx="1336">
                  <c:v>74.156361466093102</c:v>
                </c:pt>
                <c:pt idx="1337">
                  <c:v>74.2118677246755</c:v>
                </c:pt>
                <c:pt idx="1338">
                  <c:v>74.267373983257897</c:v>
                </c:pt>
                <c:pt idx="1339">
                  <c:v>74.322880241840295</c:v>
                </c:pt>
                <c:pt idx="1340">
                  <c:v>74.378386500422707</c:v>
                </c:pt>
                <c:pt idx="1341">
                  <c:v>74.433892759005104</c:v>
                </c:pt>
                <c:pt idx="1342">
                  <c:v>74.489399017587502</c:v>
                </c:pt>
                <c:pt idx="1343">
                  <c:v>74.544905276169899</c:v>
                </c:pt>
                <c:pt idx="1344">
                  <c:v>74.600411534752297</c:v>
                </c:pt>
                <c:pt idx="1345">
                  <c:v>74.655917793334694</c:v>
                </c:pt>
                <c:pt idx="1346">
                  <c:v>74.711424051917106</c:v>
                </c:pt>
                <c:pt idx="1347">
                  <c:v>74.766930310499504</c:v>
                </c:pt>
                <c:pt idx="1348">
                  <c:v>74.822436569081901</c:v>
                </c:pt>
                <c:pt idx="1349">
                  <c:v>74.877942827664299</c:v>
                </c:pt>
                <c:pt idx="1350">
                  <c:v>74.933449086246696</c:v>
                </c:pt>
                <c:pt idx="1351">
                  <c:v>74.988955344829193</c:v>
                </c:pt>
                <c:pt idx="1352">
                  <c:v>75.044461603411506</c:v>
                </c:pt>
                <c:pt idx="1353">
                  <c:v>75.099967861994003</c:v>
                </c:pt>
                <c:pt idx="1354">
                  <c:v>75.1554741205764</c:v>
                </c:pt>
                <c:pt idx="1355">
                  <c:v>75.210980379158798</c:v>
                </c:pt>
                <c:pt idx="1356">
                  <c:v>75.266486637741195</c:v>
                </c:pt>
                <c:pt idx="1357">
                  <c:v>75.321992896323593</c:v>
                </c:pt>
                <c:pt idx="1358">
                  <c:v>75.377499154906005</c:v>
                </c:pt>
                <c:pt idx="1359">
                  <c:v>75.433005413488402</c:v>
                </c:pt>
                <c:pt idx="1360">
                  <c:v>75.4885116720708</c:v>
                </c:pt>
                <c:pt idx="1361">
                  <c:v>75.544017930653197</c:v>
                </c:pt>
                <c:pt idx="1362">
                  <c:v>75.599524189235595</c:v>
                </c:pt>
                <c:pt idx="1363">
                  <c:v>75.655030447818007</c:v>
                </c:pt>
                <c:pt idx="1364">
                  <c:v>75.710536706400404</c:v>
                </c:pt>
                <c:pt idx="1365">
                  <c:v>75.766042964982802</c:v>
                </c:pt>
                <c:pt idx="1366">
                  <c:v>75.821549223565199</c:v>
                </c:pt>
                <c:pt idx="1367">
                  <c:v>75.877055482147597</c:v>
                </c:pt>
                <c:pt idx="1368">
                  <c:v>75.932561740729994</c:v>
                </c:pt>
                <c:pt idx="1369">
                  <c:v>75.988067999312406</c:v>
                </c:pt>
                <c:pt idx="1370">
                  <c:v>76.043574257894804</c:v>
                </c:pt>
                <c:pt idx="1371">
                  <c:v>76.099080516477201</c:v>
                </c:pt>
                <c:pt idx="1372">
                  <c:v>76.154586775059698</c:v>
                </c:pt>
                <c:pt idx="1373">
                  <c:v>76.210093033642096</c:v>
                </c:pt>
                <c:pt idx="1374">
                  <c:v>76.265599292224493</c:v>
                </c:pt>
                <c:pt idx="1375">
                  <c:v>76.321105550806905</c:v>
                </c:pt>
                <c:pt idx="1376">
                  <c:v>76.376611809389303</c:v>
                </c:pt>
                <c:pt idx="1377">
                  <c:v>76.4321180679717</c:v>
                </c:pt>
                <c:pt idx="1378">
                  <c:v>76.487624326554098</c:v>
                </c:pt>
                <c:pt idx="1379">
                  <c:v>76.543130585136495</c:v>
                </c:pt>
                <c:pt idx="1380">
                  <c:v>76.598636843718893</c:v>
                </c:pt>
                <c:pt idx="1381">
                  <c:v>76.654143102301305</c:v>
                </c:pt>
                <c:pt idx="1382">
                  <c:v>76.709649360883702</c:v>
                </c:pt>
                <c:pt idx="1383">
                  <c:v>76.7651556194661</c:v>
                </c:pt>
                <c:pt idx="1384">
                  <c:v>76.820661878048497</c:v>
                </c:pt>
                <c:pt idx="1385">
                  <c:v>76.876168136630895</c:v>
                </c:pt>
                <c:pt idx="1386">
                  <c:v>76.931674395213307</c:v>
                </c:pt>
                <c:pt idx="1387">
                  <c:v>76.987180653795704</c:v>
                </c:pt>
                <c:pt idx="1388">
                  <c:v>77.042686912378102</c:v>
                </c:pt>
                <c:pt idx="1389">
                  <c:v>77.098193170960499</c:v>
                </c:pt>
                <c:pt idx="1390">
                  <c:v>77.153699429542897</c:v>
                </c:pt>
                <c:pt idx="1391">
                  <c:v>77.209205688125394</c:v>
                </c:pt>
                <c:pt idx="1392">
                  <c:v>77.264711946707706</c:v>
                </c:pt>
                <c:pt idx="1393">
                  <c:v>77.320218205290203</c:v>
                </c:pt>
                <c:pt idx="1394">
                  <c:v>77.375724463872601</c:v>
                </c:pt>
                <c:pt idx="1395">
                  <c:v>77.431230722454998</c:v>
                </c:pt>
                <c:pt idx="1396">
                  <c:v>77.486736981037396</c:v>
                </c:pt>
                <c:pt idx="1397">
                  <c:v>77.542243239619793</c:v>
                </c:pt>
                <c:pt idx="1398">
                  <c:v>77.597749498202205</c:v>
                </c:pt>
                <c:pt idx="1399">
                  <c:v>77.653255756784603</c:v>
                </c:pt>
                <c:pt idx="1400">
                  <c:v>77.708762015367</c:v>
                </c:pt>
                <c:pt idx="1401">
                  <c:v>77.764268273949398</c:v>
                </c:pt>
                <c:pt idx="1402">
                  <c:v>77.819774532531795</c:v>
                </c:pt>
                <c:pt idx="1403">
                  <c:v>77.875280791114207</c:v>
                </c:pt>
                <c:pt idx="1404">
                  <c:v>77.930787049696605</c:v>
                </c:pt>
                <c:pt idx="1405">
                  <c:v>77.986293308279002</c:v>
                </c:pt>
                <c:pt idx="1406">
                  <c:v>78.0417995668614</c:v>
                </c:pt>
                <c:pt idx="1407">
                  <c:v>78.097305825443797</c:v>
                </c:pt>
                <c:pt idx="1408">
                  <c:v>78.152812084026195</c:v>
                </c:pt>
                <c:pt idx="1409">
                  <c:v>78.208318342608607</c:v>
                </c:pt>
                <c:pt idx="1410">
                  <c:v>78.263824601191004</c:v>
                </c:pt>
                <c:pt idx="1411">
                  <c:v>78.319330859773402</c:v>
                </c:pt>
                <c:pt idx="1412">
                  <c:v>78.374837118355899</c:v>
                </c:pt>
                <c:pt idx="1413">
                  <c:v>78.430343376938296</c:v>
                </c:pt>
                <c:pt idx="1414">
                  <c:v>78.485849635520694</c:v>
                </c:pt>
                <c:pt idx="1415">
                  <c:v>78.541355894103106</c:v>
                </c:pt>
                <c:pt idx="1416">
                  <c:v>78.596862152685503</c:v>
                </c:pt>
                <c:pt idx="1417">
                  <c:v>78.652368411267901</c:v>
                </c:pt>
                <c:pt idx="1418">
                  <c:v>78.707874669850298</c:v>
                </c:pt>
                <c:pt idx="1419">
                  <c:v>78.763380928432696</c:v>
                </c:pt>
                <c:pt idx="1420">
                  <c:v>78.818887187015093</c:v>
                </c:pt>
                <c:pt idx="1421">
                  <c:v>78.874393445597505</c:v>
                </c:pt>
                <c:pt idx="1422">
                  <c:v>78.929899704179903</c:v>
                </c:pt>
                <c:pt idx="1423">
                  <c:v>78.9854059627623</c:v>
                </c:pt>
                <c:pt idx="1424">
                  <c:v>79.040912221344698</c:v>
                </c:pt>
                <c:pt idx="1425">
                  <c:v>79.096418479927095</c:v>
                </c:pt>
                <c:pt idx="1426">
                  <c:v>79.151924738509507</c:v>
                </c:pt>
                <c:pt idx="1427">
                  <c:v>79.207430997091905</c:v>
                </c:pt>
                <c:pt idx="1428">
                  <c:v>79.262937255674302</c:v>
                </c:pt>
                <c:pt idx="1429">
                  <c:v>79.3184435142567</c:v>
                </c:pt>
                <c:pt idx="1430">
                  <c:v>79.373949772839097</c:v>
                </c:pt>
                <c:pt idx="1431">
                  <c:v>79.429456031421594</c:v>
                </c:pt>
                <c:pt idx="1432">
                  <c:v>79.484962290003907</c:v>
                </c:pt>
                <c:pt idx="1433">
                  <c:v>79.540468548586404</c:v>
                </c:pt>
                <c:pt idx="1434">
                  <c:v>79.595974807168801</c:v>
                </c:pt>
                <c:pt idx="1435">
                  <c:v>79.651481065751199</c:v>
                </c:pt>
                <c:pt idx="1436">
                  <c:v>79.706987324333596</c:v>
                </c:pt>
                <c:pt idx="1437">
                  <c:v>79.762493582915994</c:v>
                </c:pt>
                <c:pt idx="1438">
                  <c:v>79.817999841498406</c:v>
                </c:pt>
                <c:pt idx="1439">
                  <c:v>79.873506100080803</c:v>
                </c:pt>
                <c:pt idx="1440">
                  <c:v>79.929012358663201</c:v>
                </c:pt>
                <c:pt idx="1441">
                  <c:v>79.984518617245598</c:v>
                </c:pt>
                <c:pt idx="1442">
                  <c:v>80.040024875827996</c:v>
                </c:pt>
                <c:pt idx="1443">
                  <c:v>80.095531134410393</c:v>
                </c:pt>
                <c:pt idx="1444">
                  <c:v>80.151037392992805</c:v>
                </c:pt>
                <c:pt idx="1445">
                  <c:v>80.206543651575203</c:v>
                </c:pt>
                <c:pt idx="1446">
                  <c:v>80.2620499101576</c:v>
                </c:pt>
                <c:pt idx="1447">
                  <c:v>80.317556168739998</c:v>
                </c:pt>
                <c:pt idx="1448">
                  <c:v>80.373062427322395</c:v>
                </c:pt>
                <c:pt idx="1449">
                  <c:v>80.428568685904807</c:v>
                </c:pt>
                <c:pt idx="1450">
                  <c:v>80.484074944487205</c:v>
                </c:pt>
                <c:pt idx="1451">
                  <c:v>80.539581203069602</c:v>
                </c:pt>
                <c:pt idx="1452">
                  <c:v>80.595087461652099</c:v>
                </c:pt>
                <c:pt idx="1453">
                  <c:v>80.650593720234497</c:v>
                </c:pt>
                <c:pt idx="1454">
                  <c:v>80.706099978816894</c:v>
                </c:pt>
                <c:pt idx="1455">
                  <c:v>80.761606237399306</c:v>
                </c:pt>
                <c:pt idx="1456">
                  <c:v>80.817112495981704</c:v>
                </c:pt>
                <c:pt idx="1457">
                  <c:v>80.872618754564101</c:v>
                </c:pt>
                <c:pt idx="1458">
                  <c:v>80.928125013146499</c:v>
                </c:pt>
                <c:pt idx="1459">
                  <c:v>80.983631271728896</c:v>
                </c:pt>
                <c:pt idx="1460">
                  <c:v>81.039137530311294</c:v>
                </c:pt>
                <c:pt idx="1461">
                  <c:v>81.094643788893706</c:v>
                </c:pt>
                <c:pt idx="1462">
                  <c:v>81.150150047476103</c:v>
                </c:pt>
                <c:pt idx="1463">
                  <c:v>81.205656306058501</c:v>
                </c:pt>
                <c:pt idx="1464">
                  <c:v>81.261162564640898</c:v>
                </c:pt>
                <c:pt idx="1465">
                  <c:v>81.316668823223296</c:v>
                </c:pt>
                <c:pt idx="1466">
                  <c:v>81.372175081805693</c:v>
                </c:pt>
                <c:pt idx="1467">
                  <c:v>81.427681340388105</c:v>
                </c:pt>
                <c:pt idx="1468">
                  <c:v>81.483187598970503</c:v>
                </c:pt>
                <c:pt idx="1469">
                  <c:v>81.5386938575529</c:v>
                </c:pt>
                <c:pt idx="1470">
                  <c:v>81.594200116135298</c:v>
                </c:pt>
                <c:pt idx="1471">
                  <c:v>81.649706374717795</c:v>
                </c:pt>
                <c:pt idx="1472">
                  <c:v>81.705212633300206</c:v>
                </c:pt>
                <c:pt idx="1473">
                  <c:v>81.760718891882604</c:v>
                </c:pt>
                <c:pt idx="1474">
                  <c:v>81.816225150465002</c:v>
                </c:pt>
                <c:pt idx="1475">
                  <c:v>81.871731409047399</c:v>
                </c:pt>
                <c:pt idx="1476">
                  <c:v>81.927237667629797</c:v>
                </c:pt>
                <c:pt idx="1477">
                  <c:v>81.982743926212194</c:v>
                </c:pt>
                <c:pt idx="1478">
                  <c:v>82.038250184794606</c:v>
                </c:pt>
                <c:pt idx="1479">
                  <c:v>82.093756443377004</c:v>
                </c:pt>
                <c:pt idx="1480">
                  <c:v>82.149262701959401</c:v>
                </c:pt>
                <c:pt idx="1481">
                  <c:v>82.204768960541799</c:v>
                </c:pt>
                <c:pt idx="1482">
                  <c:v>82.260275219124196</c:v>
                </c:pt>
                <c:pt idx="1483">
                  <c:v>82.315781477706594</c:v>
                </c:pt>
                <c:pt idx="1484">
                  <c:v>82.371287736289005</c:v>
                </c:pt>
                <c:pt idx="1485">
                  <c:v>82.426793994871403</c:v>
                </c:pt>
                <c:pt idx="1486">
                  <c:v>82.482300253453801</c:v>
                </c:pt>
                <c:pt idx="1487">
                  <c:v>82.537806512036198</c:v>
                </c:pt>
                <c:pt idx="1488">
                  <c:v>82.593312770618596</c:v>
                </c:pt>
                <c:pt idx="1489">
                  <c:v>82.648819029200993</c:v>
                </c:pt>
                <c:pt idx="1490">
                  <c:v>82.704325287783405</c:v>
                </c:pt>
                <c:pt idx="1491">
                  <c:v>82.759831546365803</c:v>
                </c:pt>
                <c:pt idx="1492">
                  <c:v>82.8153378049483</c:v>
                </c:pt>
                <c:pt idx="1493">
                  <c:v>82.870844063530697</c:v>
                </c:pt>
                <c:pt idx="1494">
                  <c:v>82.926350322113095</c:v>
                </c:pt>
                <c:pt idx="1495">
                  <c:v>82.981856580695506</c:v>
                </c:pt>
                <c:pt idx="1496">
                  <c:v>83.037362839277904</c:v>
                </c:pt>
                <c:pt idx="1497">
                  <c:v>83.092869097860302</c:v>
                </c:pt>
                <c:pt idx="1498">
                  <c:v>83.148375356442699</c:v>
                </c:pt>
                <c:pt idx="1499">
                  <c:v>83.203881615025097</c:v>
                </c:pt>
                <c:pt idx="1500">
                  <c:v>83.259387873607494</c:v>
                </c:pt>
                <c:pt idx="1501">
                  <c:v>83.314894132189906</c:v>
                </c:pt>
                <c:pt idx="1502">
                  <c:v>83.370400390772303</c:v>
                </c:pt>
                <c:pt idx="1503">
                  <c:v>83.425906649354701</c:v>
                </c:pt>
                <c:pt idx="1504">
                  <c:v>83.481412907937099</c:v>
                </c:pt>
                <c:pt idx="1505">
                  <c:v>83.536919166519496</c:v>
                </c:pt>
                <c:pt idx="1506">
                  <c:v>83.592425425101894</c:v>
                </c:pt>
                <c:pt idx="1507">
                  <c:v>83.647931683684305</c:v>
                </c:pt>
                <c:pt idx="1508">
                  <c:v>83.703437942266703</c:v>
                </c:pt>
                <c:pt idx="1509">
                  <c:v>83.758944200849101</c:v>
                </c:pt>
                <c:pt idx="1510">
                  <c:v>83.814450459431498</c:v>
                </c:pt>
                <c:pt idx="1511">
                  <c:v>83.869956718013995</c:v>
                </c:pt>
                <c:pt idx="1512">
                  <c:v>83.925462976596407</c:v>
                </c:pt>
                <c:pt idx="1513">
                  <c:v>83.980969235178804</c:v>
                </c:pt>
                <c:pt idx="1514">
                  <c:v>84.036475493761202</c:v>
                </c:pt>
                <c:pt idx="1515">
                  <c:v>84.0919817523436</c:v>
                </c:pt>
                <c:pt idx="1516">
                  <c:v>84.147488010925997</c:v>
                </c:pt>
                <c:pt idx="1517">
                  <c:v>84.202994269508395</c:v>
                </c:pt>
                <c:pt idx="1518">
                  <c:v>84.258500528090806</c:v>
                </c:pt>
                <c:pt idx="1519">
                  <c:v>84.314006786673204</c:v>
                </c:pt>
                <c:pt idx="1520">
                  <c:v>84.369513045255601</c:v>
                </c:pt>
                <c:pt idx="1521">
                  <c:v>84.425019303837999</c:v>
                </c:pt>
                <c:pt idx="1522">
                  <c:v>84.480525562420397</c:v>
                </c:pt>
                <c:pt idx="1523">
                  <c:v>84.536031821002794</c:v>
                </c:pt>
                <c:pt idx="1524">
                  <c:v>84.591538079585206</c:v>
                </c:pt>
                <c:pt idx="1525">
                  <c:v>84.647044338167603</c:v>
                </c:pt>
                <c:pt idx="1526">
                  <c:v>84.702550596750001</c:v>
                </c:pt>
                <c:pt idx="1527">
                  <c:v>84.758056855332399</c:v>
                </c:pt>
                <c:pt idx="1528">
                  <c:v>84.813563113914796</c:v>
                </c:pt>
                <c:pt idx="1529">
                  <c:v>84.869069372497194</c:v>
                </c:pt>
                <c:pt idx="1530">
                  <c:v>84.924575631079605</c:v>
                </c:pt>
                <c:pt idx="1531">
                  <c:v>84.980081889662003</c:v>
                </c:pt>
                <c:pt idx="1532">
                  <c:v>85.0355881482445</c:v>
                </c:pt>
                <c:pt idx="1533">
                  <c:v>85.091094406826898</c:v>
                </c:pt>
                <c:pt idx="1534">
                  <c:v>85.146600665409295</c:v>
                </c:pt>
                <c:pt idx="1535">
                  <c:v>85.202106923991707</c:v>
                </c:pt>
                <c:pt idx="1536">
                  <c:v>85.257613182574104</c:v>
                </c:pt>
                <c:pt idx="1537">
                  <c:v>85.313119441156502</c:v>
                </c:pt>
                <c:pt idx="1538">
                  <c:v>85.368625699738899</c:v>
                </c:pt>
                <c:pt idx="1539">
                  <c:v>85.424131958321297</c:v>
                </c:pt>
                <c:pt idx="1540">
                  <c:v>85.479638216903695</c:v>
                </c:pt>
                <c:pt idx="1541">
                  <c:v>85.535144475486106</c:v>
                </c:pt>
                <c:pt idx="1542">
                  <c:v>85.590650734068504</c:v>
                </c:pt>
                <c:pt idx="1543">
                  <c:v>85.646156992650901</c:v>
                </c:pt>
                <c:pt idx="1544">
                  <c:v>85.701663251233299</c:v>
                </c:pt>
                <c:pt idx="1545">
                  <c:v>85.757169509815697</c:v>
                </c:pt>
                <c:pt idx="1546">
                  <c:v>85.812675768398094</c:v>
                </c:pt>
                <c:pt idx="1547">
                  <c:v>85.868182026980506</c:v>
                </c:pt>
                <c:pt idx="1548">
                  <c:v>85.923688285562903</c:v>
                </c:pt>
                <c:pt idx="1549">
                  <c:v>85.979194544145301</c:v>
                </c:pt>
                <c:pt idx="1550">
                  <c:v>86.034700802727698</c:v>
                </c:pt>
                <c:pt idx="1551">
                  <c:v>86.090207061310196</c:v>
                </c:pt>
                <c:pt idx="1552">
                  <c:v>86.145713319892593</c:v>
                </c:pt>
                <c:pt idx="1553">
                  <c:v>86.201219578475005</c:v>
                </c:pt>
                <c:pt idx="1554">
                  <c:v>86.256725837057402</c:v>
                </c:pt>
                <c:pt idx="1555">
                  <c:v>86.3122320956398</c:v>
                </c:pt>
                <c:pt idx="1556">
                  <c:v>86.367738354222197</c:v>
                </c:pt>
                <c:pt idx="1557">
                  <c:v>86.423244612804595</c:v>
                </c:pt>
                <c:pt idx="1558">
                  <c:v>86.478750871387007</c:v>
                </c:pt>
                <c:pt idx="1559">
                  <c:v>86.534257129969404</c:v>
                </c:pt>
                <c:pt idx="1560">
                  <c:v>86.589763388551802</c:v>
                </c:pt>
                <c:pt idx="1561">
                  <c:v>86.645269647134199</c:v>
                </c:pt>
                <c:pt idx="1562">
                  <c:v>86.700775905716597</c:v>
                </c:pt>
                <c:pt idx="1563">
                  <c:v>86.756282164298995</c:v>
                </c:pt>
                <c:pt idx="1564">
                  <c:v>86.811788422881406</c:v>
                </c:pt>
                <c:pt idx="1565">
                  <c:v>86.867294681463804</c:v>
                </c:pt>
                <c:pt idx="1566">
                  <c:v>86.922800940046201</c:v>
                </c:pt>
                <c:pt idx="1567">
                  <c:v>86.978307198628599</c:v>
                </c:pt>
                <c:pt idx="1568">
                  <c:v>87.033813457210996</c:v>
                </c:pt>
                <c:pt idx="1569">
                  <c:v>87.089319715793394</c:v>
                </c:pt>
                <c:pt idx="1570">
                  <c:v>87.144825974375806</c:v>
                </c:pt>
                <c:pt idx="1571">
                  <c:v>87.200332232958203</c:v>
                </c:pt>
                <c:pt idx="1572">
                  <c:v>87.2558384915407</c:v>
                </c:pt>
                <c:pt idx="1573">
                  <c:v>87.311344750123098</c:v>
                </c:pt>
                <c:pt idx="1574">
                  <c:v>87.366851008705495</c:v>
                </c:pt>
                <c:pt idx="1575">
                  <c:v>87.422357267287893</c:v>
                </c:pt>
                <c:pt idx="1576">
                  <c:v>87.477863525870305</c:v>
                </c:pt>
                <c:pt idx="1577">
                  <c:v>87.533369784452702</c:v>
                </c:pt>
                <c:pt idx="1578">
                  <c:v>87.5888760430351</c:v>
                </c:pt>
                <c:pt idx="1579">
                  <c:v>87.644382301617497</c:v>
                </c:pt>
                <c:pt idx="1580">
                  <c:v>87.699888560199895</c:v>
                </c:pt>
                <c:pt idx="1581">
                  <c:v>87.755394818782307</c:v>
                </c:pt>
                <c:pt idx="1582">
                  <c:v>87.810901077364704</c:v>
                </c:pt>
                <c:pt idx="1583">
                  <c:v>87.866407335947102</c:v>
                </c:pt>
                <c:pt idx="1584">
                  <c:v>87.921913594529499</c:v>
                </c:pt>
                <c:pt idx="1585">
                  <c:v>87.977419853111897</c:v>
                </c:pt>
                <c:pt idx="1586">
                  <c:v>88.032926111694294</c:v>
                </c:pt>
                <c:pt idx="1587">
                  <c:v>88.088432370276706</c:v>
                </c:pt>
                <c:pt idx="1588">
                  <c:v>88.143938628859104</c:v>
                </c:pt>
                <c:pt idx="1589">
                  <c:v>88.199444887441501</c:v>
                </c:pt>
                <c:pt idx="1590">
                  <c:v>88.254951146023899</c:v>
                </c:pt>
                <c:pt idx="1591">
                  <c:v>88.310457404606396</c:v>
                </c:pt>
                <c:pt idx="1592">
                  <c:v>88.365963663188793</c:v>
                </c:pt>
                <c:pt idx="1593">
                  <c:v>88.421469921771205</c:v>
                </c:pt>
                <c:pt idx="1594">
                  <c:v>88.476976180353603</c:v>
                </c:pt>
                <c:pt idx="1595">
                  <c:v>88.532482438936</c:v>
                </c:pt>
                <c:pt idx="1596">
                  <c:v>88.587988697518398</c:v>
                </c:pt>
                <c:pt idx="1597">
                  <c:v>88.643494956100795</c:v>
                </c:pt>
                <c:pt idx="1598">
                  <c:v>88.699001214683193</c:v>
                </c:pt>
                <c:pt idx="1599">
                  <c:v>88.754507473265605</c:v>
                </c:pt>
                <c:pt idx="1600">
                  <c:v>88.810013731848002</c:v>
                </c:pt>
                <c:pt idx="1601">
                  <c:v>88.8655199904304</c:v>
                </c:pt>
                <c:pt idx="1602">
                  <c:v>88.921026249012797</c:v>
                </c:pt>
                <c:pt idx="1603">
                  <c:v>88.976532507595195</c:v>
                </c:pt>
                <c:pt idx="1604">
                  <c:v>89.032038766177607</c:v>
                </c:pt>
                <c:pt idx="1605">
                  <c:v>89.087545024760004</c:v>
                </c:pt>
                <c:pt idx="1606">
                  <c:v>89.143051283342402</c:v>
                </c:pt>
                <c:pt idx="1607">
                  <c:v>89.198557541924799</c:v>
                </c:pt>
                <c:pt idx="1608">
                  <c:v>89.254063800507197</c:v>
                </c:pt>
                <c:pt idx="1609">
                  <c:v>89.309570059089594</c:v>
                </c:pt>
                <c:pt idx="1610">
                  <c:v>89.365076317672006</c:v>
                </c:pt>
                <c:pt idx="1611">
                  <c:v>89.420582576254404</c:v>
                </c:pt>
                <c:pt idx="1612">
                  <c:v>89.476088834836901</c:v>
                </c:pt>
                <c:pt idx="1613">
                  <c:v>89.531595093419298</c:v>
                </c:pt>
                <c:pt idx="1614">
                  <c:v>89.587101352001696</c:v>
                </c:pt>
                <c:pt idx="1615">
                  <c:v>89.642607610584093</c:v>
                </c:pt>
                <c:pt idx="1616">
                  <c:v>89.698113869166505</c:v>
                </c:pt>
                <c:pt idx="1617">
                  <c:v>89.753620127748903</c:v>
                </c:pt>
                <c:pt idx="1618">
                  <c:v>89.8091263863313</c:v>
                </c:pt>
                <c:pt idx="1619">
                  <c:v>89.864632644913698</c:v>
                </c:pt>
                <c:pt idx="1620">
                  <c:v>89.920138903496095</c:v>
                </c:pt>
                <c:pt idx="1621">
                  <c:v>89.975645162078493</c:v>
                </c:pt>
                <c:pt idx="1622">
                  <c:v>90.031151420660905</c:v>
                </c:pt>
                <c:pt idx="1623">
                  <c:v>90.086657679243302</c:v>
                </c:pt>
                <c:pt idx="1624">
                  <c:v>90.1421639378257</c:v>
                </c:pt>
                <c:pt idx="1625">
                  <c:v>90.197670196408097</c:v>
                </c:pt>
                <c:pt idx="1626">
                  <c:v>90.253176454990495</c:v>
                </c:pt>
                <c:pt idx="1627">
                  <c:v>90.308682713572907</c:v>
                </c:pt>
                <c:pt idx="1628">
                  <c:v>90.364188972155304</c:v>
                </c:pt>
                <c:pt idx="1629">
                  <c:v>90.419695230737702</c:v>
                </c:pt>
                <c:pt idx="1630">
                  <c:v>90.475201489320099</c:v>
                </c:pt>
                <c:pt idx="1631">
                  <c:v>90.530707747902596</c:v>
                </c:pt>
                <c:pt idx="1632">
                  <c:v>90.586214006484994</c:v>
                </c:pt>
                <c:pt idx="1633">
                  <c:v>90.641720265067406</c:v>
                </c:pt>
                <c:pt idx="1634">
                  <c:v>90.697226523649803</c:v>
                </c:pt>
                <c:pt idx="1635">
                  <c:v>90.752732782232201</c:v>
                </c:pt>
                <c:pt idx="1636">
                  <c:v>90.808239040814598</c:v>
                </c:pt>
                <c:pt idx="1637">
                  <c:v>90.863745299396996</c:v>
                </c:pt>
                <c:pt idx="1638">
                  <c:v>90.919251557979393</c:v>
                </c:pt>
                <c:pt idx="1639">
                  <c:v>90.974757816561805</c:v>
                </c:pt>
                <c:pt idx="1640">
                  <c:v>91.030264075144203</c:v>
                </c:pt>
                <c:pt idx="1641">
                  <c:v>91.0857703337266</c:v>
                </c:pt>
                <c:pt idx="1642">
                  <c:v>91.141276592308998</c:v>
                </c:pt>
                <c:pt idx="1643">
                  <c:v>91.196782850891395</c:v>
                </c:pt>
                <c:pt idx="1644">
                  <c:v>91.252289109473793</c:v>
                </c:pt>
                <c:pt idx="1645">
                  <c:v>91.307795368056205</c:v>
                </c:pt>
                <c:pt idx="1646">
                  <c:v>91.363301626638602</c:v>
                </c:pt>
                <c:pt idx="1647">
                  <c:v>91.418807885221</c:v>
                </c:pt>
                <c:pt idx="1648">
                  <c:v>91.474314143803397</c:v>
                </c:pt>
                <c:pt idx="1649">
                  <c:v>91.529820402385795</c:v>
                </c:pt>
                <c:pt idx="1650">
                  <c:v>91.585326660968207</c:v>
                </c:pt>
                <c:pt idx="1651">
                  <c:v>91.640832919550604</c:v>
                </c:pt>
                <c:pt idx="1652">
                  <c:v>91.696339178133101</c:v>
                </c:pt>
                <c:pt idx="1653">
                  <c:v>91.751845436715499</c:v>
                </c:pt>
                <c:pt idx="1654">
                  <c:v>91.807351695297896</c:v>
                </c:pt>
                <c:pt idx="1655">
                  <c:v>91.862857953880294</c:v>
                </c:pt>
                <c:pt idx="1656">
                  <c:v>91.918364212462706</c:v>
                </c:pt>
                <c:pt idx="1657">
                  <c:v>91.973870471045103</c:v>
                </c:pt>
                <c:pt idx="1658">
                  <c:v>92.029376729627501</c:v>
                </c:pt>
                <c:pt idx="1659">
                  <c:v>92.084882988209898</c:v>
                </c:pt>
                <c:pt idx="1660">
                  <c:v>92.140389246792296</c:v>
                </c:pt>
                <c:pt idx="1661">
                  <c:v>92.195895505374693</c:v>
                </c:pt>
                <c:pt idx="1662">
                  <c:v>92.251401763957105</c:v>
                </c:pt>
                <c:pt idx="1663">
                  <c:v>92.306908022539503</c:v>
                </c:pt>
                <c:pt idx="1664">
                  <c:v>92.3624142811219</c:v>
                </c:pt>
                <c:pt idx="1665">
                  <c:v>92.417920539704298</c:v>
                </c:pt>
                <c:pt idx="1666">
                  <c:v>92.473426798286695</c:v>
                </c:pt>
                <c:pt idx="1667">
                  <c:v>92.528933056869107</c:v>
                </c:pt>
                <c:pt idx="1668">
                  <c:v>92.584439315451505</c:v>
                </c:pt>
                <c:pt idx="1669">
                  <c:v>92.639945574033902</c:v>
                </c:pt>
                <c:pt idx="1670">
                  <c:v>92.6954518326163</c:v>
                </c:pt>
                <c:pt idx="1671">
                  <c:v>92.750958091198697</c:v>
                </c:pt>
                <c:pt idx="1672">
                  <c:v>92.806464349781194</c:v>
                </c:pt>
                <c:pt idx="1673">
                  <c:v>92.861970608363606</c:v>
                </c:pt>
                <c:pt idx="1674">
                  <c:v>92.917476866946004</c:v>
                </c:pt>
                <c:pt idx="1675">
                  <c:v>92.972983125528401</c:v>
                </c:pt>
                <c:pt idx="1676">
                  <c:v>93.028489384110799</c:v>
                </c:pt>
                <c:pt idx="1677">
                  <c:v>93.083995642693196</c:v>
                </c:pt>
                <c:pt idx="1678">
                  <c:v>93.139501901275594</c:v>
                </c:pt>
                <c:pt idx="1679">
                  <c:v>93.195008159858006</c:v>
                </c:pt>
                <c:pt idx="1680">
                  <c:v>93.250514418440403</c:v>
                </c:pt>
                <c:pt idx="1681">
                  <c:v>93.306020677022801</c:v>
                </c:pt>
                <c:pt idx="1682">
                  <c:v>93.361526935605198</c:v>
                </c:pt>
                <c:pt idx="1683">
                  <c:v>93.417033194187596</c:v>
                </c:pt>
                <c:pt idx="1684">
                  <c:v>93.472539452769993</c:v>
                </c:pt>
                <c:pt idx="1685">
                  <c:v>93.528045711352405</c:v>
                </c:pt>
                <c:pt idx="1686">
                  <c:v>93.583551969934803</c:v>
                </c:pt>
                <c:pt idx="1687">
                  <c:v>93.6390582285172</c:v>
                </c:pt>
                <c:pt idx="1688">
                  <c:v>93.694564487099598</c:v>
                </c:pt>
                <c:pt idx="1689">
                  <c:v>93.750070745681995</c:v>
                </c:pt>
                <c:pt idx="1690">
                  <c:v>93.805577004264407</c:v>
                </c:pt>
                <c:pt idx="1691">
                  <c:v>93.861083262846805</c:v>
                </c:pt>
                <c:pt idx="1692">
                  <c:v>93.916589521429202</c:v>
                </c:pt>
                <c:pt idx="1693">
                  <c:v>93.972095780011699</c:v>
                </c:pt>
                <c:pt idx="1694">
                  <c:v>94.027602038594097</c:v>
                </c:pt>
                <c:pt idx="1695">
                  <c:v>94.083108297176494</c:v>
                </c:pt>
                <c:pt idx="1696">
                  <c:v>94.138614555758906</c:v>
                </c:pt>
                <c:pt idx="1697">
                  <c:v>94.194120814341304</c:v>
                </c:pt>
                <c:pt idx="1698">
                  <c:v>94.249627072923701</c:v>
                </c:pt>
                <c:pt idx="1699">
                  <c:v>94.305133331506099</c:v>
                </c:pt>
                <c:pt idx="1700">
                  <c:v>94.360639590088496</c:v>
                </c:pt>
                <c:pt idx="1701">
                  <c:v>94.416145848670894</c:v>
                </c:pt>
                <c:pt idx="1702">
                  <c:v>94.471652107253306</c:v>
                </c:pt>
                <c:pt idx="1703">
                  <c:v>94.527158365835703</c:v>
                </c:pt>
                <c:pt idx="1704">
                  <c:v>94.582664624418101</c:v>
                </c:pt>
                <c:pt idx="1705">
                  <c:v>94.638170883000498</c:v>
                </c:pt>
                <c:pt idx="1706">
                  <c:v>94.693677141582896</c:v>
                </c:pt>
                <c:pt idx="1707">
                  <c:v>94.749183400165293</c:v>
                </c:pt>
                <c:pt idx="1708">
                  <c:v>94.804689658747705</c:v>
                </c:pt>
                <c:pt idx="1709">
                  <c:v>94.860195917330103</c:v>
                </c:pt>
                <c:pt idx="1710">
                  <c:v>94.9157021759125</c:v>
                </c:pt>
                <c:pt idx="1711">
                  <c:v>94.971208434494898</c:v>
                </c:pt>
                <c:pt idx="1712">
                  <c:v>95.026714693077395</c:v>
                </c:pt>
                <c:pt idx="1713">
                  <c:v>95.082220951659806</c:v>
                </c:pt>
                <c:pt idx="1714">
                  <c:v>95.137727210242204</c:v>
                </c:pt>
                <c:pt idx="1715">
                  <c:v>95.193233468824602</c:v>
                </c:pt>
                <c:pt idx="1716">
                  <c:v>95.248739727406999</c:v>
                </c:pt>
                <c:pt idx="1717">
                  <c:v>95.304245985989397</c:v>
                </c:pt>
                <c:pt idx="1718">
                  <c:v>95.359752244571794</c:v>
                </c:pt>
                <c:pt idx="1719">
                  <c:v>95.415258503154206</c:v>
                </c:pt>
                <c:pt idx="1720">
                  <c:v>95.470764761736604</c:v>
                </c:pt>
                <c:pt idx="1721">
                  <c:v>95.526271020319001</c:v>
                </c:pt>
                <c:pt idx="1722">
                  <c:v>95.581777278901399</c:v>
                </c:pt>
                <c:pt idx="1723">
                  <c:v>95.637283537483796</c:v>
                </c:pt>
                <c:pt idx="1724">
                  <c:v>95.692789796066194</c:v>
                </c:pt>
                <c:pt idx="1725">
                  <c:v>95.748296054648605</c:v>
                </c:pt>
                <c:pt idx="1726">
                  <c:v>95.803802313231003</c:v>
                </c:pt>
                <c:pt idx="1727">
                  <c:v>95.859308571813401</c:v>
                </c:pt>
                <c:pt idx="1728">
                  <c:v>95.914814830395798</c:v>
                </c:pt>
                <c:pt idx="1729">
                  <c:v>95.970321088978196</c:v>
                </c:pt>
                <c:pt idx="1730">
                  <c:v>96.025827347560593</c:v>
                </c:pt>
                <c:pt idx="1731">
                  <c:v>96.081333606143005</c:v>
                </c:pt>
                <c:pt idx="1732">
                  <c:v>96.136839864725403</c:v>
                </c:pt>
                <c:pt idx="1733">
                  <c:v>96.1923461233079</c:v>
                </c:pt>
                <c:pt idx="1734">
                  <c:v>96.247852381890297</c:v>
                </c:pt>
                <c:pt idx="1735">
                  <c:v>96.303358640472695</c:v>
                </c:pt>
                <c:pt idx="1736">
                  <c:v>96.358864899055106</c:v>
                </c:pt>
                <c:pt idx="1737">
                  <c:v>96.414371157637504</c:v>
                </c:pt>
                <c:pt idx="1738">
                  <c:v>96.469877416219902</c:v>
                </c:pt>
                <c:pt idx="1739">
                  <c:v>96.525383674802299</c:v>
                </c:pt>
                <c:pt idx="1740">
                  <c:v>96.580889933384697</c:v>
                </c:pt>
                <c:pt idx="1741">
                  <c:v>96.636396191967094</c:v>
                </c:pt>
                <c:pt idx="1742">
                  <c:v>96.691902450549506</c:v>
                </c:pt>
                <c:pt idx="1743">
                  <c:v>96.747408709131903</c:v>
                </c:pt>
                <c:pt idx="1744">
                  <c:v>96.802914967714301</c:v>
                </c:pt>
                <c:pt idx="1745">
                  <c:v>96.858421226296699</c:v>
                </c:pt>
                <c:pt idx="1746">
                  <c:v>96.913927484879096</c:v>
                </c:pt>
                <c:pt idx="1747">
                  <c:v>96.969433743461494</c:v>
                </c:pt>
                <c:pt idx="1748">
                  <c:v>97.024940002043905</c:v>
                </c:pt>
                <c:pt idx="1749">
                  <c:v>97.080446260626303</c:v>
                </c:pt>
                <c:pt idx="1750">
                  <c:v>97.135952519208701</c:v>
                </c:pt>
                <c:pt idx="1751">
                  <c:v>97.191458777791098</c:v>
                </c:pt>
                <c:pt idx="1752">
                  <c:v>97.246965036373595</c:v>
                </c:pt>
                <c:pt idx="1753">
                  <c:v>97.302471294956007</c:v>
                </c:pt>
                <c:pt idx="1754">
                  <c:v>97.357977553538404</c:v>
                </c:pt>
                <c:pt idx="1755">
                  <c:v>97.413483812120802</c:v>
                </c:pt>
                <c:pt idx="1756">
                  <c:v>97.4689900707032</c:v>
                </c:pt>
                <c:pt idx="1757">
                  <c:v>97.524496329285597</c:v>
                </c:pt>
                <c:pt idx="1758">
                  <c:v>97.580002587867995</c:v>
                </c:pt>
                <c:pt idx="1759">
                  <c:v>97.635508846450406</c:v>
                </c:pt>
                <c:pt idx="1760">
                  <c:v>97.691015105032804</c:v>
                </c:pt>
                <c:pt idx="1761">
                  <c:v>97.746521363615201</c:v>
                </c:pt>
                <c:pt idx="1762">
                  <c:v>97.802027622197599</c:v>
                </c:pt>
                <c:pt idx="1763">
                  <c:v>97.857533880779997</c:v>
                </c:pt>
                <c:pt idx="1764">
                  <c:v>97.913040139362394</c:v>
                </c:pt>
                <c:pt idx="1765">
                  <c:v>97.968546397944806</c:v>
                </c:pt>
                <c:pt idx="1766">
                  <c:v>98.024052656527203</c:v>
                </c:pt>
                <c:pt idx="1767">
                  <c:v>98.079558915109601</c:v>
                </c:pt>
                <c:pt idx="1768">
                  <c:v>98.135065173691999</c:v>
                </c:pt>
                <c:pt idx="1769">
                  <c:v>98.190571432274396</c:v>
                </c:pt>
                <c:pt idx="1770">
                  <c:v>98.246077690856794</c:v>
                </c:pt>
                <c:pt idx="1771">
                  <c:v>98.301583949439205</c:v>
                </c:pt>
                <c:pt idx="1772">
                  <c:v>98.357090208021603</c:v>
                </c:pt>
                <c:pt idx="1773">
                  <c:v>98.4125964666041</c:v>
                </c:pt>
                <c:pt idx="1774">
                  <c:v>98.468102725186498</c:v>
                </c:pt>
                <c:pt idx="1775">
                  <c:v>98.523608983768895</c:v>
                </c:pt>
                <c:pt idx="1776">
                  <c:v>98.579115242351307</c:v>
                </c:pt>
                <c:pt idx="1777">
                  <c:v>98.634621500933704</c:v>
                </c:pt>
                <c:pt idx="1778">
                  <c:v>98.690127759516102</c:v>
                </c:pt>
                <c:pt idx="1779">
                  <c:v>98.745634018098499</c:v>
                </c:pt>
                <c:pt idx="1780">
                  <c:v>98.801140276680897</c:v>
                </c:pt>
                <c:pt idx="1781">
                  <c:v>98.856646535263295</c:v>
                </c:pt>
                <c:pt idx="1782">
                  <c:v>98.912152793845706</c:v>
                </c:pt>
                <c:pt idx="1783">
                  <c:v>98.967659052428104</c:v>
                </c:pt>
                <c:pt idx="1784">
                  <c:v>99.023165311010501</c:v>
                </c:pt>
                <c:pt idx="1785">
                  <c:v>99.078671569592899</c:v>
                </c:pt>
                <c:pt idx="1786">
                  <c:v>99.134177828175297</c:v>
                </c:pt>
                <c:pt idx="1787">
                  <c:v>99.189684086757694</c:v>
                </c:pt>
                <c:pt idx="1788">
                  <c:v>99.245190345340106</c:v>
                </c:pt>
                <c:pt idx="1789">
                  <c:v>99.300696603922503</c:v>
                </c:pt>
                <c:pt idx="1790">
                  <c:v>99.356202862504901</c:v>
                </c:pt>
                <c:pt idx="1791">
                  <c:v>99.411709121087299</c:v>
                </c:pt>
                <c:pt idx="1792">
                  <c:v>99.467215379669796</c:v>
                </c:pt>
                <c:pt idx="1793">
                  <c:v>99.522721638252193</c:v>
                </c:pt>
                <c:pt idx="1794">
                  <c:v>99.578227896834605</c:v>
                </c:pt>
                <c:pt idx="1795">
                  <c:v>99.633734155417002</c:v>
                </c:pt>
                <c:pt idx="1796">
                  <c:v>99.6892404139994</c:v>
                </c:pt>
                <c:pt idx="1797">
                  <c:v>99.744746672581797</c:v>
                </c:pt>
                <c:pt idx="1798">
                  <c:v>99.800252931164195</c:v>
                </c:pt>
                <c:pt idx="1799">
                  <c:v>99.855759189746607</c:v>
                </c:pt>
                <c:pt idx="1800">
                  <c:v>99.911265448329004</c:v>
                </c:pt>
                <c:pt idx="1801">
                  <c:v>99.966771706911402</c:v>
                </c:pt>
                <c:pt idx="1802">
                  <c:v>100.022277965494</c:v>
                </c:pt>
                <c:pt idx="1803">
                  <c:v>100.077784224076</c:v>
                </c:pt>
                <c:pt idx="1804">
                  <c:v>100.13329048265901</c:v>
                </c:pt>
                <c:pt idx="1805">
                  <c:v>100.18879674124101</c:v>
                </c:pt>
                <c:pt idx="1806">
                  <c:v>100.24430299982301</c:v>
                </c:pt>
                <c:pt idx="1807">
                  <c:v>100.299809258406</c:v>
                </c:pt>
                <c:pt idx="1808">
                  <c:v>100.355315516988</c:v>
                </c:pt>
                <c:pt idx="1809">
                  <c:v>100.41082177557099</c:v>
                </c:pt>
                <c:pt idx="1810">
                  <c:v>100.46632803415299</c:v>
                </c:pt>
                <c:pt idx="1811">
                  <c:v>100.52183429273499</c:v>
                </c:pt>
                <c:pt idx="1812">
                  <c:v>100.577340551318</c:v>
                </c:pt>
                <c:pt idx="1813">
                  <c:v>100.6328468099</c:v>
                </c:pt>
                <c:pt idx="1814">
                  <c:v>100.688353068483</c:v>
                </c:pt>
                <c:pt idx="1815">
                  <c:v>100.743859327065</c:v>
                </c:pt>
                <c:pt idx="1816">
                  <c:v>100.799365585647</c:v>
                </c:pt>
                <c:pt idx="1817">
                  <c:v>100.85487184423</c:v>
                </c:pt>
                <c:pt idx="1818">
                  <c:v>100.910378102812</c:v>
                </c:pt>
                <c:pt idx="1819">
                  <c:v>100.965884361395</c:v>
                </c:pt>
                <c:pt idx="1820">
                  <c:v>101.021390619977</c:v>
                </c:pt>
                <c:pt idx="1821">
                  <c:v>101.076896878559</c:v>
                </c:pt>
                <c:pt idx="1822">
                  <c:v>101.13240313714201</c:v>
                </c:pt>
                <c:pt idx="1823">
                  <c:v>101.18790939572401</c:v>
                </c:pt>
                <c:pt idx="1824">
                  <c:v>101.243415654307</c:v>
                </c:pt>
                <c:pt idx="1825">
                  <c:v>101.298921912889</c:v>
                </c:pt>
                <c:pt idx="1826">
                  <c:v>101.35442817147199</c:v>
                </c:pt>
                <c:pt idx="1827">
                  <c:v>101.40993443005399</c:v>
                </c:pt>
                <c:pt idx="1828">
                  <c:v>101.46544068863599</c:v>
                </c:pt>
                <c:pt idx="1829">
                  <c:v>101.520946947219</c:v>
                </c:pt>
                <c:pt idx="1830">
                  <c:v>101.576453205801</c:v>
                </c:pt>
                <c:pt idx="1831">
                  <c:v>101.631959464384</c:v>
                </c:pt>
                <c:pt idx="1832">
                  <c:v>101.687465722966</c:v>
                </c:pt>
                <c:pt idx="1833">
                  <c:v>101.742971981548</c:v>
                </c:pt>
                <c:pt idx="1834">
                  <c:v>101.798478240131</c:v>
                </c:pt>
                <c:pt idx="1835">
                  <c:v>101.853984498713</c:v>
                </c:pt>
                <c:pt idx="1836">
                  <c:v>101.909490757296</c:v>
                </c:pt>
                <c:pt idx="1837">
                  <c:v>101.964997015878</c:v>
                </c:pt>
                <c:pt idx="1838">
                  <c:v>102.02050327446</c:v>
                </c:pt>
                <c:pt idx="1839">
                  <c:v>102.07600953304301</c:v>
                </c:pt>
                <c:pt idx="1840">
                  <c:v>102.13151579162501</c:v>
                </c:pt>
                <c:pt idx="1841">
                  <c:v>102.187022050208</c:v>
                </c:pt>
                <c:pt idx="1842">
                  <c:v>102.24252830879</c:v>
                </c:pt>
                <c:pt idx="1843">
                  <c:v>102.298034567372</c:v>
                </c:pt>
                <c:pt idx="1844">
                  <c:v>102.35354082595499</c:v>
                </c:pt>
                <c:pt idx="1845">
                  <c:v>102.40904708453699</c:v>
                </c:pt>
                <c:pt idx="1846">
                  <c:v>102.46455334312</c:v>
                </c:pt>
                <c:pt idx="1847">
                  <c:v>102.520059601702</c:v>
                </c:pt>
                <c:pt idx="1848">
                  <c:v>102.575565860284</c:v>
                </c:pt>
                <c:pt idx="1849">
                  <c:v>102.631072118867</c:v>
                </c:pt>
                <c:pt idx="1850">
                  <c:v>102.686578377449</c:v>
                </c:pt>
                <c:pt idx="1851">
                  <c:v>102.742084636032</c:v>
                </c:pt>
                <c:pt idx="1852">
                  <c:v>102.797590894614</c:v>
                </c:pt>
                <c:pt idx="1853">
                  <c:v>102.853097153196</c:v>
                </c:pt>
                <c:pt idx="1854">
                  <c:v>102.908603411779</c:v>
                </c:pt>
                <c:pt idx="1855">
                  <c:v>102.964109670361</c:v>
                </c:pt>
                <c:pt idx="1856">
                  <c:v>103.01961592894401</c:v>
                </c:pt>
                <c:pt idx="1857">
                  <c:v>103.07512218752601</c:v>
                </c:pt>
                <c:pt idx="1858">
                  <c:v>103.13062844610801</c:v>
                </c:pt>
                <c:pt idx="1859">
                  <c:v>103.186134704691</c:v>
                </c:pt>
                <c:pt idx="1860">
                  <c:v>103.241640963273</c:v>
                </c:pt>
                <c:pt idx="1861">
                  <c:v>103.29714722185599</c:v>
                </c:pt>
                <c:pt idx="1862">
                  <c:v>103.35265348043799</c:v>
                </c:pt>
                <c:pt idx="1863">
                  <c:v>103.408159739021</c:v>
                </c:pt>
                <c:pt idx="1864">
                  <c:v>103.463665997603</c:v>
                </c:pt>
                <c:pt idx="1865">
                  <c:v>103.519172256185</c:v>
                </c:pt>
                <c:pt idx="1866">
                  <c:v>103.574678514768</c:v>
                </c:pt>
                <c:pt idx="1867">
                  <c:v>103.63018477335</c:v>
                </c:pt>
                <c:pt idx="1868">
                  <c:v>103.685691031933</c:v>
                </c:pt>
                <c:pt idx="1869">
                  <c:v>103.741197290515</c:v>
                </c:pt>
                <c:pt idx="1870">
                  <c:v>103.796703549097</c:v>
                </c:pt>
                <c:pt idx="1871">
                  <c:v>103.85220980768</c:v>
                </c:pt>
                <c:pt idx="1872">
                  <c:v>103.907716066262</c:v>
                </c:pt>
                <c:pt idx="1873">
                  <c:v>103.96322232484501</c:v>
                </c:pt>
                <c:pt idx="1874">
                  <c:v>104.01872858342701</c:v>
                </c:pt>
                <c:pt idx="1875">
                  <c:v>104.07423484200901</c:v>
                </c:pt>
                <c:pt idx="1876">
                  <c:v>104.129741100592</c:v>
                </c:pt>
                <c:pt idx="1877">
                  <c:v>104.185247359174</c:v>
                </c:pt>
                <c:pt idx="1878">
                  <c:v>104.24075361775699</c:v>
                </c:pt>
                <c:pt idx="1879">
                  <c:v>104.29625987633899</c:v>
                </c:pt>
                <c:pt idx="1880">
                  <c:v>104.35176613492099</c:v>
                </c:pt>
                <c:pt idx="1881">
                  <c:v>104.407272393504</c:v>
                </c:pt>
                <c:pt idx="1882">
                  <c:v>104.462778652086</c:v>
                </c:pt>
                <c:pt idx="1883">
                  <c:v>104.518284910669</c:v>
                </c:pt>
                <c:pt idx="1884">
                  <c:v>104.573791169251</c:v>
                </c:pt>
                <c:pt idx="1885">
                  <c:v>104.629297427833</c:v>
                </c:pt>
                <c:pt idx="1886">
                  <c:v>104.684803686416</c:v>
                </c:pt>
                <c:pt idx="1887">
                  <c:v>104.740309944998</c:v>
                </c:pt>
                <c:pt idx="1888">
                  <c:v>104.795816203581</c:v>
                </c:pt>
                <c:pt idx="1889">
                  <c:v>104.851322462163</c:v>
                </c:pt>
                <c:pt idx="1890">
                  <c:v>104.906828720745</c:v>
                </c:pt>
                <c:pt idx="1891">
                  <c:v>104.96233497932801</c:v>
                </c:pt>
                <c:pt idx="1892">
                  <c:v>105.01784123791001</c:v>
                </c:pt>
                <c:pt idx="1893">
                  <c:v>105.073347496493</c:v>
                </c:pt>
                <c:pt idx="1894">
                  <c:v>105.128853755075</c:v>
                </c:pt>
                <c:pt idx="1895">
                  <c:v>105.184360013657</c:v>
                </c:pt>
                <c:pt idx="1896">
                  <c:v>105.23986627223999</c:v>
                </c:pt>
                <c:pt idx="1897">
                  <c:v>105.29537253082199</c:v>
                </c:pt>
                <c:pt idx="1898">
                  <c:v>105.350878789405</c:v>
                </c:pt>
                <c:pt idx="1899">
                  <c:v>105.406385047987</c:v>
                </c:pt>
                <c:pt idx="1900">
                  <c:v>105.461891306569</c:v>
                </c:pt>
                <c:pt idx="1901">
                  <c:v>105.517397565152</c:v>
                </c:pt>
                <c:pt idx="1902">
                  <c:v>105.57290382373399</c:v>
                </c:pt>
                <c:pt idx="1903">
                  <c:v>105.628410082317</c:v>
                </c:pt>
                <c:pt idx="1904">
                  <c:v>105.683916340899</c:v>
                </c:pt>
                <c:pt idx="1905">
                  <c:v>105.739422599482</c:v>
                </c:pt>
                <c:pt idx="1906">
                  <c:v>105.794928858064</c:v>
                </c:pt>
                <c:pt idx="1907">
                  <c:v>105.850435116646</c:v>
                </c:pt>
                <c:pt idx="1908">
                  <c:v>105.90594137522901</c:v>
                </c:pt>
                <c:pt idx="1909">
                  <c:v>105.96144763381101</c:v>
                </c:pt>
                <c:pt idx="1910">
                  <c:v>106.016953892394</c:v>
                </c:pt>
                <c:pt idx="1911">
                  <c:v>106.072460150976</c:v>
                </c:pt>
                <c:pt idx="1912">
                  <c:v>106.127966409558</c:v>
                </c:pt>
                <c:pt idx="1913">
                  <c:v>106.18347266814099</c:v>
                </c:pt>
                <c:pt idx="1914">
                  <c:v>106.23897892672299</c:v>
                </c:pt>
                <c:pt idx="1915">
                  <c:v>106.294485185306</c:v>
                </c:pt>
                <c:pt idx="1916">
                  <c:v>106.349991443888</c:v>
                </c:pt>
                <c:pt idx="1917">
                  <c:v>106.40549770247</c:v>
                </c:pt>
                <c:pt idx="1918">
                  <c:v>106.461003961053</c:v>
                </c:pt>
                <c:pt idx="1919">
                  <c:v>106.51651021963499</c:v>
                </c:pt>
                <c:pt idx="1920">
                  <c:v>106.572016478218</c:v>
                </c:pt>
                <c:pt idx="1921">
                  <c:v>106.6275227368</c:v>
                </c:pt>
                <c:pt idx="1922">
                  <c:v>106.683028995382</c:v>
                </c:pt>
                <c:pt idx="1923">
                  <c:v>106.738535253965</c:v>
                </c:pt>
                <c:pt idx="1924">
                  <c:v>106.794041512547</c:v>
                </c:pt>
                <c:pt idx="1925">
                  <c:v>106.84954777113001</c:v>
                </c:pt>
                <c:pt idx="1926">
                  <c:v>106.90505402971201</c:v>
                </c:pt>
                <c:pt idx="1927">
                  <c:v>106.960560288294</c:v>
                </c:pt>
                <c:pt idx="1928">
                  <c:v>107.016066546877</c:v>
                </c:pt>
                <c:pt idx="1929">
                  <c:v>107.071572805459</c:v>
                </c:pt>
                <c:pt idx="1930">
                  <c:v>107.12707906404199</c:v>
                </c:pt>
                <c:pt idx="1931">
                  <c:v>107.18258532262401</c:v>
                </c:pt>
                <c:pt idx="1932">
                  <c:v>107.23809158120601</c:v>
                </c:pt>
                <c:pt idx="1933">
                  <c:v>107.293597839789</c:v>
                </c:pt>
                <c:pt idx="1934">
                  <c:v>107.349104098371</c:v>
                </c:pt>
                <c:pt idx="1935">
                  <c:v>107.404610356954</c:v>
                </c:pt>
                <c:pt idx="1936">
                  <c:v>107.46011661553599</c:v>
                </c:pt>
                <c:pt idx="1937">
                  <c:v>107.51562287411799</c:v>
                </c:pt>
                <c:pt idx="1938">
                  <c:v>107.571129132701</c:v>
                </c:pt>
                <c:pt idx="1939">
                  <c:v>107.626635391283</c:v>
                </c:pt>
                <c:pt idx="1940">
                  <c:v>107.682141649866</c:v>
                </c:pt>
                <c:pt idx="1941">
                  <c:v>107.737647908448</c:v>
                </c:pt>
                <c:pt idx="1942">
                  <c:v>107.79315416703</c:v>
                </c:pt>
                <c:pt idx="1943">
                  <c:v>107.84866042561301</c:v>
                </c:pt>
                <c:pt idx="1944">
                  <c:v>107.904166684195</c:v>
                </c:pt>
                <c:pt idx="1945">
                  <c:v>107.959672942778</c:v>
                </c:pt>
                <c:pt idx="1946">
                  <c:v>108.01517920136</c:v>
                </c:pt>
                <c:pt idx="1947">
                  <c:v>108.07068545994299</c:v>
                </c:pt>
                <c:pt idx="1948">
                  <c:v>108.12619171852501</c:v>
                </c:pt>
                <c:pt idx="1949">
                  <c:v>108.18169797710701</c:v>
                </c:pt>
                <c:pt idx="1950">
                  <c:v>108.23720423569</c:v>
                </c:pt>
                <c:pt idx="1951">
                  <c:v>108.292710494272</c:v>
                </c:pt>
                <c:pt idx="1952">
                  <c:v>108.348216752855</c:v>
                </c:pt>
                <c:pt idx="1953">
                  <c:v>108.40372301143699</c:v>
                </c:pt>
                <c:pt idx="1954">
                  <c:v>108.45922927001899</c:v>
                </c:pt>
                <c:pt idx="1955">
                  <c:v>108.514735528602</c:v>
                </c:pt>
                <c:pt idx="1956">
                  <c:v>108.570241787184</c:v>
                </c:pt>
                <c:pt idx="1957">
                  <c:v>108.625748045767</c:v>
                </c:pt>
                <c:pt idx="1958">
                  <c:v>108.681254304349</c:v>
                </c:pt>
                <c:pt idx="1959">
                  <c:v>108.736760562931</c:v>
                </c:pt>
                <c:pt idx="1960">
                  <c:v>108.792266821514</c:v>
                </c:pt>
                <c:pt idx="1961">
                  <c:v>108.847773080096</c:v>
                </c:pt>
                <c:pt idx="1962">
                  <c:v>108.903279338679</c:v>
                </c:pt>
                <c:pt idx="1963">
                  <c:v>108.958785597261</c:v>
                </c:pt>
                <c:pt idx="1964">
                  <c:v>109.014291855843</c:v>
                </c:pt>
                <c:pt idx="1965">
                  <c:v>109.06979811442601</c:v>
                </c:pt>
                <c:pt idx="1966">
                  <c:v>109.12530437300801</c:v>
                </c:pt>
                <c:pt idx="1967">
                  <c:v>109.180810631591</c:v>
                </c:pt>
                <c:pt idx="1968">
                  <c:v>109.236316890173</c:v>
                </c:pt>
                <c:pt idx="1969">
                  <c:v>109.291823148755</c:v>
                </c:pt>
                <c:pt idx="1970">
                  <c:v>109.34732940733799</c:v>
                </c:pt>
                <c:pt idx="1971">
                  <c:v>109.40283566591999</c:v>
                </c:pt>
                <c:pt idx="1972">
                  <c:v>109.458341924503</c:v>
                </c:pt>
                <c:pt idx="1973">
                  <c:v>109.513848183085</c:v>
                </c:pt>
                <c:pt idx="1974">
                  <c:v>109.569354441667</c:v>
                </c:pt>
                <c:pt idx="1975">
                  <c:v>109.62486070025</c:v>
                </c:pt>
                <c:pt idx="1976">
                  <c:v>109.680366958832</c:v>
                </c:pt>
                <c:pt idx="1977">
                  <c:v>109.735873217415</c:v>
                </c:pt>
                <c:pt idx="1978">
                  <c:v>109.791379475997</c:v>
                </c:pt>
                <c:pt idx="1979">
                  <c:v>109.846885734579</c:v>
                </c:pt>
                <c:pt idx="1980">
                  <c:v>109.902391993162</c:v>
                </c:pt>
                <c:pt idx="1981">
                  <c:v>109.957898251744</c:v>
                </c:pt>
                <c:pt idx="1982">
                  <c:v>110.01340451032701</c:v>
                </c:pt>
                <c:pt idx="1983">
                  <c:v>110.06891076890901</c:v>
                </c:pt>
                <c:pt idx="1984">
                  <c:v>110.124417027492</c:v>
                </c:pt>
                <c:pt idx="1985">
                  <c:v>110.179923286074</c:v>
                </c:pt>
                <c:pt idx="1986">
                  <c:v>110.235429544656</c:v>
                </c:pt>
                <c:pt idx="1987">
                  <c:v>110.29093580323899</c:v>
                </c:pt>
                <c:pt idx="1988">
                  <c:v>110.34644206182099</c:v>
                </c:pt>
                <c:pt idx="1989">
                  <c:v>110.401948320404</c:v>
                </c:pt>
                <c:pt idx="1990">
                  <c:v>110.457454578986</c:v>
                </c:pt>
                <c:pt idx="1991">
                  <c:v>110.512960837568</c:v>
                </c:pt>
                <c:pt idx="1992">
                  <c:v>110.568467096151</c:v>
                </c:pt>
                <c:pt idx="1993">
                  <c:v>110.623973354733</c:v>
                </c:pt>
                <c:pt idx="1994">
                  <c:v>110.679479613316</c:v>
                </c:pt>
                <c:pt idx="1995">
                  <c:v>110.734985871898</c:v>
                </c:pt>
                <c:pt idx="1996">
                  <c:v>110.79049213048</c:v>
                </c:pt>
                <c:pt idx="1997">
                  <c:v>110.845998389063</c:v>
                </c:pt>
                <c:pt idx="1998">
                  <c:v>110.901504647645</c:v>
                </c:pt>
                <c:pt idx="1999">
                  <c:v>110.95701090622801</c:v>
                </c:pt>
                <c:pt idx="2000">
                  <c:v>111.01251716481001</c:v>
                </c:pt>
                <c:pt idx="2001">
                  <c:v>111.06802342339201</c:v>
                </c:pt>
                <c:pt idx="2002">
                  <c:v>111.123529681975</c:v>
                </c:pt>
                <c:pt idx="2003">
                  <c:v>111.179035940557</c:v>
                </c:pt>
                <c:pt idx="2004">
                  <c:v>111.23454219913999</c:v>
                </c:pt>
                <c:pt idx="2005">
                  <c:v>111.29004845772199</c:v>
                </c:pt>
                <c:pt idx="2006">
                  <c:v>111.34555471630399</c:v>
                </c:pt>
                <c:pt idx="2007">
                  <c:v>111.401060974887</c:v>
                </c:pt>
                <c:pt idx="2008">
                  <c:v>111.456567233469</c:v>
                </c:pt>
                <c:pt idx="2009">
                  <c:v>111.512073492052</c:v>
                </c:pt>
                <c:pt idx="2010">
                  <c:v>111.567579750634</c:v>
                </c:pt>
                <c:pt idx="2011">
                  <c:v>111.623086009216</c:v>
                </c:pt>
                <c:pt idx="2012">
                  <c:v>111.678592267799</c:v>
                </c:pt>
                <c:pt idx="2013">
                  <c:v>111.734098526381</c:v>
                </c:pt>
                <c:pt idx="2014">
                  <c:v>111.789604784964</c:v>
                </c:pt>
                <c:pt idx="2015">
                  <c:v>111.845111043546</c:v>
                </c:pt>
                <c:pt idx="2016">
                  <c:v>111.900617302128</c:v>
                </c:pt>
                <c:pt idx="2017">
                  <c:v>111.95612356071101</c:v>
                </c:pt>
                <c:pt idx="2018">
                  <c:v>112.01162981929301</c:v>
                </c:pt>
                <c:pt idx="2019">
                  <c:v>112.067136077876</c:v>
                </c:pt>
                <c:pt idx="2020">
                  <c:v>112.122642336458</c:v>
                </c:pt>
                <c:pt idx="2021">
                  <c:v>112.17814859504</c:v>
                </c:pt>
                <c:pt idx="2022">
                  <c:v>112.23365485362299</c:v>
                </c:pt>
                <c:pt idx="2023">
                  <c:v>112.28916111220499</c:v>
                </c:pt>
                <c:pt idx="2024">
                  <c:v>112.344667370788</c:v>
                </c:pt>
                <c:pt idx="2025">
                  <c:v>112.40017362937</c:v>
                </c:pt>
                <c:pt idx="2026">
                  <c:v>112.455679887953</c:v>
                </c:pt>
                <c:pt idx="2027">
                  <c:v>112.511186146535</c:v>
                </c:pt>
                <c:pt idx="2028">
                  <c:v>112.566692405117</c:v>
                </c:pt>
                <c:pt idx="2029">
                  <c:v>112.6221986637</c:v>
                </c:pt>
                <c:pt idx="2030">
                  <c:v>112.677704922282</c:v>
                </c:pt>
                <c:pt idx="2031">
                  <c:v>112.733211180865</c:v>
                </c:pt>
                <c:pt idx="2032">
                  <c:v>112.788717439447</c:v>
                </c:pt>
                <c:pt idx="2033">
                  <c:v>112.844223698029</c:v>
                </c:pt>
                <c:pt idx="2034">
                  <c:v>112.89972995661201</c:v>
                </c:pt>
                <c:pt idx="2035">
                  <c:v>112.95523621519401</c:v>
                </c:pt>
                <c:pt idx="2036">
                  <c:v>113.010742473777</c:v>
                </c:pt>
                <c:pt idx="2037">
                  <c:v>113.066248732359</c:v>
                </c:pt>
                <c:pt idx="2038">
                  <c:v>113.121754990941</c:v>
                </c:pt>
                <c:pt idx="2039">
                  <c:v>113.17726124952399</c:v>
                </c:pt>
                <c:pt idx="2040">
                  <c:v>113.23276750810599</c:v>
                </c:pt>
                <c:pt idx="2041">
                  <c:v>113.288273766689</c:v>
                </c:pt>
                <c:pt idx="2042">
                  <c:v>113.343780025271</c:v>
                </c:pt>
                <c:pt idx="2043">
                  <c:v>113.399286283853</c:v>
                </c:pt>
                <c:pt idx="2044">
                  <c:v>113.454792542436</c:v>
                </c:pt>
                <c:pt idx="2045">
                  <c:v>113.510298801018</c:v>
                </c:pt>
                <c:pt idx="2046">
                  <c:v>113.565805059601</c:v>
                </c:pt>
                <c:pt idx="2047">
                  <c:v>113.621311318183</c:v>
                </c:pt>
                <c:pt idx="2048">
                  <c:v>113.676817576765</c:v>
                </c:pt>
                <c:pt idx="2049">
                  <c:v>113.732323835348</c:v>
                </c:pt>
                <c:pt idx="2050">
                  <c:v>113.78783009393</c:v>
                </c:pt>
                <c:pt idx="2051">
                  <c:v>113.84333635251301</c:v>
                </c:pt>
                <c:pt idx="2052">
                  <c:v>113.89884261109501</c:v>
                </c:pt>
                <c:pt idx="2053">
                  <c:v>113.95434886967701</c:v>
                </c:pt>
                <c:pt idx="2054">
                  <c:v>114.00985512826</c:v>
                </c:pt>
                <c:pt idx="2055">
                  <c:v>114.065361386842</c:v>
                </c:pt>
                <c:pt idx="2056">
                  <c:v>114.12086764542499</c:v>
                </c:pt>
                <c:pt idx="2057">
                  <c:v>114.17637390400699</c:v>
                </c:pt>
                <c:pt idx="2058">
                  <c:v>114.23188016258899</c:v>
                </c:pt>
                <c:pt idx="2059">
                  <c:v>114.287386421172</c:v>
                </c:pt>
                <c:pt idx="2060">
                  <c:v>114.342892679754</c:v>
                </c:pt>
                <c:pt idx="2061">
                  <c:v>114.398398938337</c:v>
                </c:pt>
                <c:pt idx="2062">
                  <c:v>114.453905196919</c:v>
                </c:pt>
                <c:pt idx="2063">
                  <c:v>114.509411455502</c:v>
                </c:pt>
                <c:pt idx="2064">
                  <c:v>114.564917714084</c:v>
                </c:pt>
                <c:pt idx="2065">
                  <c:v>114.620423972666</c:v>
                </c:pt>
                <c:pt idx="2066">
                  <c:v>114.675930231249</c:v>
                </c:pt>
                <c:pt idx="2067">
                  <c:v>114.731436489831</c:v>
                </c:pt>
                <c:pt idx="2068">
                  <c:v>114.78694274841401</c:v>
                </c:pt>
                <c:pt idx="2069">
                  <c:v>114.84244900699601</c:v>
                </c:pt>
                <c:pt idx="2070">
                  <c:v>114.89795526557801</c:v>
                </c:pt>
                <c:pt idx="2071">
                  <c:v>114.953461524161</c:v>
                </c:pt>
                <c:pt idx="2072">
                  <c:v>115.008967782743</c:v>
                </c:pt>
                <c:pt idx="2073">
                  <c:v>115.06447404132599</c:v>
                </c:pt>
                <c:pt idx="2074">
                  <c:v>115.11998029990799</c:v>
                </c:pt>
                <c:pt idx="2075">
                  <c:v>115.17548655848999</c:v>
                </c:pt>
                <c:pt idx="2076">
                  <c:v>115.230992817073</c:v>
                </c:pt>
                <c:pt idx="2077">
                  <c:v>115.286499075655</c:v>
                </c:pt>
                <c:pt idx="2078">
                  <c:v>115.342005334238</c:v>
                </c:pt>
                <c:pt idx="2079">
                  <c:v>115.39751159282</c:v>
                </c:pt>
                <c:pt idx="2080">
                  <c:v>115.453017851402</c:v>
                </c:pt>
                <c:pt idx="2081">
                  <c:v>115.508524109985</c:v>
                </c:pt>
                <c:pt idx="2082">
                  <c:v>115.564030368567</c:v>
                </c:pt>
                <c:pt idx="2083">
                  <c:v>115.61953662715</c:v>
                </c:pt>
                <c:pt idx="2084">
                  <c:v>115.675042885732</c:v>
                </c:pt>
                <c:pt idx="2085">
                  <c:v>115.730549144314</c:v>
                </c:pt>
                <c:pt idx="2086">
                  <c:v>115.78605540289701</c:v>
                </c:pt>
                <c:pt idx="2087">
                  <c:v>115.84156166147901</c:v>
                </c:pt>
                <c:pt idx="2088">
                  <c:v>115.897067920062</c:v>
                </c:pt>
                <c:pt idx="2089">
                  <c:v>115.952574178644</c:v>
                </c:pt>
                <c:pt idx="2090">
                  <c:v>116.008080437226</c:v>
                </c:pt>
                <c:pt idx="2091">
                  <c:v>116.06358669580899</c:v>
                </c:pt>
                <c:pt idx="2092">
                  <c:v>116.11909295439099</c:v>
                </c:pt>
                <c:pt idx="2093">
                  <c:v>116.174599212974</c:v>
                </c:pt>
                <c:pt idx="2094">
                  <c:v>116.230105471556</c:v>
                </c:pt>
                <c:pt idx="2095">
                  <c:v>116.285611730138</c:v>
                </c:pt>
                <c:pt idx="2096">
                  <c:v>116.341117988721</c:v>
                </c:pt>
                <c:pt idx="2097">
                  <c:v>116.396624247303</c:v>
                </c:pt>
                <c:pt idx="2098">
                  <c:v>116.452130505886</c:v>
                </c:pt>
                <c:pt idx="2099">
                  <c:v>116.507636764468</c:v>
                </c:pt>
                <c:pt idx="2100">
                  <c:v>116.56314302305</c:v>
                </c:pt>
                <c:pt idx="2101">
                  <c:v>116.618649281633</c:v>
                </c:pt>
                <c:pt idx="2102">
                  <c:v>116.674155540215</c:v>
                </c:pt>
                <c:pt idx="2103">
                  <c:v>116.72966179879801</c:v>
                </c:pt>
                <c:pt idx="2104">
                  <c:v>116.78516805738001</c:v>
                </c:pt>
                <c:pt idx="2105">
                  <c:v>116.840674315963</c:v>
                </c:pt>
                <c:pt idx="2106">
                  <c:v>116.896180574545</c:v>
                </c:pt>
                <c:pt idx="2107">
                  <c:v>116.951686833127</c:v>
                </c:pt>
                <c:pt idx="2108">
                  <c:v>117.00719309170999</c:v>
                </c:pt>
                <c:pt idx="2109">
                  <c:v>117.06269935029199</c:v>
                </c:pt>
                <c:pt idx="2110">
                  <c:v>117.118205608875</c:v>
                </c:pt>
                <c:pt idx="2111">
                  <c:v>117.173711867457</c:v>
                </c:pt>
                <c:pt idx="2112">
                  <c:v>117.229218126039</c:v>
                </c:pt>
                <c:pt idx="2113">
                  <c:v>117.284724384622</c:v>
                </c:pt>
                <c:pt idx="2114">
                  <c:v>117.34023064320399</c:v>
                </c:pt>
                <c:pt idx="2115">
                  <c:v>117.395736901787</c:v>
                </c:pt>
                <c:pt idx="2116">
                  <c:v>117.451243160369</c:v>
                </c:pt>
                <c:pt idx="2117">
                  <c:v>117.506749418951</c:v>
                </c:pt>
                <c:pt idx="2118">
                  <c:v>117.562255677534</c:v>
                </c:pt>
                <c:pt idx="2119">
                  <c:v>117.617761936116</c:v>
                </c:pt>
                <c:pt idx="2120">
                  <c:v>117.67326819469901</c:v>
                </c:pt>
                <c:pt idx="2121">
                  <c:v>117.72877445328101</c:v>
                </c:pt>
                <c:pt idx="2122">
                  <c:v>117.784280711863</c:v>
                </c:pt>
                <c:pt idx="2123">
                  <c:v>117.839786970446</c:v>
                </c:pt>
                <c:pt idx="2124">
                  <c:v>117.895293229028</c:v>
                </c:pt>
                <c:pt idx="2125">
                  <c:v>117.95079948761099</c:v>
                </c:pt>
                <c:pt idx="2126">
                  <c:v>118.00630574619299</c:v>
                </c:pt>
                <c:pt idx="2127">
                  <c:v>118.06181200477501</c:v>
                </c:pt>
                <c:pt idx="2128">
                  <c:v>118.117318263358</c:v>
                </c:pt>
                <c:pt idx="2129">
                  <c:v>118.17282452194</c:v>
                </c:pt>
                <c:pt idx="2130">
                  <c:v>118.228330780523</c:v>
                </c:pt>
                <c:pt idx="2131">
                  <c:v>118.28383703910499</c:v>
                </c:pt>
                <c:pt idx="2132">
                  <c:v>118.33934329768699</c:v>
                </c:pt>
                <c:pt idx="2133">
                  <c:v>118.39484955627</c:v>
                </c:pt>
                <c:pt idx="2134">
                  <c:v>118.450355814852</c:v>
                </c:pt>
                <c:pt idx="2135">
                  <c:v>118.505862073435</c:v>
                </c:pt>
                <c:pt idx="2136">
                  <c:v>118.561368332017</c:v>
                </c:pt>
                <c:pt idx="2137">
                  <c:v>118.616874590599</c:v>
                </c:pt>
                <c:pt idx="2138">
                  <c:v>118.67238084918201</c:v>
                </c:pt>
                <c:pt idx="2139">
                  <c:v>118.727887107764</c:v>
                </c:pt>
                <c:pt idx="2140">
                  <c:v>118.783393366347</c:v>
                </c:pt>
                <c:pt idx="2141">
                  <c:v>118.838899624929</c:v>
                </c:pt>
                <c:pt idx="2142">
                  <c:v>118.894405883511</c:v>
                </c:pt>
                <c:pt idx="2143">
                  <c:v>118.94991214209401</c:v>
                </c:pt>
                <c:pt idx="2144">
                  <c:v>119.00541840067601</c:v>
                </c:pt>
                <c:pt idx="2145">
                  <c:v>119.060924659259</c:v>
                </c:pt>
                <c:pt idx="2146">
                  <c:v>119.116430917841</c:v>
                </c:pt>
                <c:pt idx="2147">
                  <c:v>119.171937176424</c:v>
                </c:pt>
                <c:pt idx="2148">
                  <c:v>119.22744343500599</c:v>
                </c:pt>
                <c:pt idx="2149">
                  <c:v>119.28294969358799</c:v>
                </c:pt>
                <c:pt idx="2150">
                  <c:v>119.338455952171</c:v>
                </c:pt>
                <c:pt idx="2151">
                  <c:v>119.393962210753</c:v>
                </c:pt>
                <c:pt idx="2152">
                  <c:v>119.449468469336</c:v>
                </c:pt>
                <c:pt idx="2153">
                  <c:v>119.504974727918</c:v>
                </c:pt>
                <c:pt idx="2154">
                  <c:v>119.5604809865</c:v>
                </c:pt>
                <c:pt idx="2155">
                  <c:v>119.61598724508301</c:v>
                </c:pt>
                <c:pt idx="2156">
                  <c:v>119.671493503665</c:v>
                </c:pt>
                <c:pt idx="2157">
                  <c:v>119.726999762248</c:v>
                </c:pt>
                <c:pt idx="2158">
                  <c:v>119.78250602083</c:v>
                </c:pt>
                <c:pt idx="2159">
                  <c:v>119.838012279412</c:v>
                </c:pt>
                <c:pt idx="2160">
                  <c:v>119.89351853799501</c:v>
                </c:pt>
                <c:pt idx="2161">
                  <c:v>119.94902479657701</c:v>
                </c:pt>
                <c:pt idx="2162">
                  <c:v>120.00453105516</c:v>
                </c:pt>
                <c:pt idx="2163">
                  <c:v>120.060037313742</c:v>
                </c:pt>
                <c:pt idx="2164">
                  <c:v>120.115543572324</c:v>
                </c:pt>
                <c:pt idx="2165">
                  <c:v>120.17104983090699</c:v>
                </c:pt>
                <c:pt idx="2166">
                  <c:v>120.22655608948899</c:v>
                </c:pt>
                <c:pt idx="2167">
                  <c:v>120.282062348072</c:v>
                </c:pt>
                <c:pt idx="2168">
                  <c:v>120.337568606654</c:v>
                </c:pt>
                <c:pt idx="2169">
                  <c:v>120.393074865236</c:v>
                </c:pt>
                <c:pt idx="2170">
                  <c:v>120.448581123819</c:v>
                </c:pt>
                <c:pt idx="2171">
                  <c:v>120.504087382401</c:v>
                </c:pt>
                <c:pt idx="2172">
                  <c:v>120.559593640984</c:v>
                </c:pt>
                <c:pt idx="2173">
                  <c:v>120.615099899566</c:v>
                </c:pt>
                <c:pt idx="2174">
                  <c:v>120.670606158148</c:v>
                </c:pt>
                <c:pt idx="2175">
                  <c:v>120.726112416731</c:v>
                </c:pt>
                <c:pt idx="2176">
                  <c:v>120.781618675313</c:v>
                </c:pt>
                <c:pt idx="2177">
                  <c:v>120.83712493389601</c:v>
                </c:pt>
                <c:pt idx="2178">
                  <c:v>120.89263119247801</c:v>
                </c:pt>
                <c:pt idx="2179">
                  <c:v>120.94813745106001</c:v>
                </c:pt>
                <c:pt idx="2180">
                  <c:v>121.003643709643</c:v>
                </c:pt>
                <c:pt idx="2181">
                  <c:v>121.059149968225</c:v>
                </c:pt>
                <c:pt idx="2182">
                  <c:v>121.11465622680799</c:v>
                </c:pt>
                <c:pt idx="2183">
                  <c:v>121.17016248538999</c:v>
                </c:pt>
                <c:pt idx="2184">
                  <c:v>121.225668743973</c:v>
                </c:pt>
                <c:pt idx="2185">
                  <c:v>121.281175002555</c:v>
                </c:pt>
                <c:pt idx="2186">
                  <c:v>121.336681261137</c:v>
                </c:pt>
                <c:pt idx="2187">
                  <c:v>121.39218751972</c:v>
                </c:pt>
                <c:pt idx="2188">
                  <c:v>121.447693778302</c:v>
                </c:pt>
                <c:pt idx="2189">
                  <c:v>121.503200036885</c:v>
                </c:pt>
                <c:pt idx="2190">
                  <c:v>121.558706295467</c:v>
                </c:pt>
                <c:pt idx="2191">
                  <c:v>121.614212554049</c:v>
                </c:pt>
                <c:pt idx="2192">
                  <c:v>121.669718812632</c:v>
                </c:pt>
                <c:pt idx="2193">
                  <c:v>121.725225071214</c:v>
                </c:pt>
                <c:pt idx="2194">
                  <c:v>121.78073132979701</c:v>
                </c:pt>
                <c:pt idx="2195">
                  <c:v>121.83623758837901</c:v>
                </c:pt>
                <c:pt idx="2196">
                  <c:v>121.89174384696101</c:v>
                </c:pt>
                <c:pt idx="2197">
                  <c:v>121.947250105544</c:v>
                </c:pt>
                <c:pt idx="2198">
                  <c:v>122.002756364126</c:v>
                </c:pt>
                <c:pt idx="2199">
                  <c:v>122.05826262270899</c:v>
                </c:pt>
                <c:pt idx="2200">
                  <c:v>122.11376888129099</c:v>
                </c:pt>
                <c:pt idx="2201">
                  <c:v>122.16927513987299</c:v>
                </c:pt>
                <c:pt idx="2202">
                  <c:v>122.224781398456</c:v>
                </c:pt>
                <c:pt idx="2203">
                  <c:v>122.280287657038</c:v>
                </c:pt>
                <c:pt idx="2204">
                  <c:v>122.335793915621</c:v>
                </c:pt>
                <c:pt idx="2205">
                  <c:v>122.391300174203</c:v>
                </c:pt>
                <c:pt idx="2206">
                  <c:v>122.446806432785</c:v>
                </c:pt>
                <c:pt idx="2207">
                  <c:v>122.502312691368</c:v>
                </c:pt>
                <c:pt idx="2208">
                  <c:v>122.55781894995</c:v>
                </c:pt>
                <c:pt idx="2209">
                  <c:v>122.613325208533</c:v>
                </c:pt>
                <c:pt idx="2210">
                  <c:v>122.668831467115</c:v>
                </c:pt>
                <c:pt idx="2211">
                  <c:v>122.724337725697</c:v>
                </c:pt>
                <c:pt idx="2212">
                  <c:v>122.77984398428001</c:v>
                </c:pt>
                <c:pt idx="2213">
                  <c:v>122.83535024286201</c:v>
                </c:pt>
                <c:pt idx="2214">
                  <c:v>122.890856501445</c:v>
                </c:pt>
                <c:pt idx="2215">
                  <c:v>122.946362760027</c:v>
                </c:pt>
                <c:pt idx="2216">
                  <c:v>123.001869018609</c:v>
                </c:pt>
                <c:pt idx="2217">
                  <c:v>123.05737527719199</c:v>
                </c:pt>
                <c:pt idx="2218">
                  <c:v>123.11288153577399</c:v>
                </c:pt>
                <c:pt idx="2219">
                  <c:v>123.168387794357</c:v>
                </c:pt>
                <c:pt idx="2220">
                  <c:v>123.223894052939</c:v>
                </c:pt>
                <c:pt idx="2221">
                  <c:v>123.279400311521</c:v>
                </c:pt>
                <c:pt idx="2222">
                  <c:v>123.334906570104</c:v>
                </c:pt>
                <c:pt idx="2223">
                  <c:v>123.390412828686</c:v>
                </c:pt>
                <c:pt idx="2224">
                  <c:v>123.445919087269</c:v>
                </c:pt>
                <c:pt idx="2225">
                  <c:v>123.501425345851</c:v>
                </c:pt>
                <c:pt idx="2226">
                  <c:v>123.556931604434</c:v>
                </c:pt>
                <c:pt idx="2227">
                  <c:v>123.612437863016</c:v>
                </c:pt>
                <c:pt idx="2228">
                  <c:v>123.667944121598</c:v>
                </c:pt>
                <c:pt idx="2229">
                  <c:v>123.72345038018101</c:v>
                </c:pt>
                <c:pt idx="2230">
                  <c:v>123.77895663876301</c:v>
                </c:pt>
                <c:pt idx="2231">
                  <c:v>123.834462897346</c:v>
                </c:pt>
                <c:pt idx="2232">
                  <c:v>123.889969155928</c:v>
                </c:pt>
                <c:pt idx="2233">
                  <c:v>123.94547541451</c:v>
                </c:pt>
                <c:pt idx="2234">
                  <c:v>124.00098167309299</c:v>
                </c:pt>
                <c:pt idx="2235">
                  <c:v>124.05648793167499</c:v>
                </c:pt>
                <c:pt idx="2236">
                  <c:v>124.111994190258</c:v>
                </c:pt>
                <c:pt idx="2237">
                  <c:v>124.16750044884</c:v>
                </c:pt>
                <c:pt idx="2238">
                  <c:v>124.223006707422</c:v>
                </c:pt>
                <c:pt idx="2239">
                  <c:v>124.278512966005</c:v>
                </c:pt>
                <c:pt idx="2240">
                  <c:v>124.334019224587</c:v>
                </c:pt>
                <c:pt idx="2241">
                  <c:v>124.38952548317</c:v>
                </c:pt>
                <c:pt idx="2242">
                  <c:v>124.445031741752</c:v>
                </c:pt>
                <c:pt idx="2243">
                  <c:v>124.500538000334</c:v>
                </c:pt>
                <c:pt idx="2244">
                  <c:v>124.556044258917</c:v>
                </c:pt>
                <c:pt idx="2245">
                  <c:v>124.611550517499</c:v>
                </c:pt>
                <c:pt idx="2246">
                  <c:v>124.66705677608201</c:v>
                </c:pt>
                <c:pt idx="2247">
                  <c:v>124.72256303466401</c:v>
                </c:pt>
                <c:pt idx="2248">
                  <c:v>124.77806929324601</c:v>
                </c:pt>
                <c:pt idx="2249">
                  <c:v>124.833575551829</c:v>
                </c:pt>
                <c:pt idx="2250">
                  <c:v>124.889081810411</c:v>
                </c:pt>
                <c:pt idx="2251">
                  <c:v>124.94458806899399</c:v>
                </c:pt>
                <c:pt idx="2252">
                  <c:v>125.00009432757599</c:v>
                </c:pt>
                <c:pt idx="2253">
                  <c:v>125.05560058615799</c:v>
                </c:pt>
                <c:pt idx="2254">
                  <c:v>125.111106844741</c:v>
                </c:pt>
                <c:pt idx="2255">
                  <c:v>125.166613103323</c:v>
                </c:pt>
                <c:pt idx="2256">
                  <c:v>125.222119361906</c:v>
                </c:pt>
                <c:pt idx="2257">
                  <c:v>125.277625620488</c:v>
                </c:pt>
                <c:pt idx="2258">
                  <c:v>125.33313187907</c:v>
                </c:pt>
                <c:pt idx="2259">
                  <c:v>125.388638137653</c:v>
                </c:pt>
                <c:pt idx="2260">
                  <c:v>125.444144396235</c:v>
                </c:pt>
                <c:pt idx="2261">
                  <c:v>125.499650654818</c:v>
                </c:pt>
                <c:pt idx="2262">
                  <c:v>125.5551569134</c:v>
                </c:pt>
                <c:pt idx="2263">
                  <c:v>125.61066317198301</c:v>
                </c:pt>
                <c:pt idx="2264">
                  <c:v>125.66616943056501</c:v>
                </c:pt>
                <c:pt idx="2265">
                  <c:v>125.72167568914701</c:v>
                </c:pt>
                <c:pt idx="2266">
                  <c:v>125.77718194773</c:v>
                </c:pt>
                <c:pt idx="2267">
                  <c:v>125.832688206312</c:v>
                </c:pt>
                <c:pt idx="2268">
                  <c:v>125.88819446489499</c:v>
                </c:pt>
                <c:pt idx="2269">
                  <c:v>125.94370072347699</c:v>
                </c:pt>
                <c:pt idx="2270">
                  <c:v>125.99920698205899</c:v>
                </c:pt>
                <c:pt idx="2271">
                  <c:v>126.054713240642</c:v>
                </c:pt>
                <c:pt idx="2272">
                  <c:v>126.110219499224</c:v>
                </c:pt>
                <c:pt idx="2273">
                  <c:v>126.165725757807</c:v>
                </c:pt>
                <c:pt idx="2274">
                  <c:v>126.221232016389</c:v>
                </c:pt>
                <c:pt idx="2275">
                  <c:v>126.276738274971</c:v>
                </c:pt>
                <c:pt idx="2276">
                  <c:v>126.332244533554</c:v>
                </c:pt>
                <c:pt idx="2277">
                  <c:v>126.387750792136</c:v>
                </c:pt>
                <c:pt idx="2278">
                  <c:v>126.443257050719</c:v>
                </c:pt>
                <c:pt idx="2279">
                  <c:v>126.498763309301</c:v>
                </c:pt>
                <c:pt idx="2280">
                  <c:v>126.554269567883</c:v>
                </c:pt>
                <c:pt idx="2281">
                  <c:v>126.60977582646601</c:v>
                </c:pt>
                <c:pt idx="2282">
                  <c:v>126.66528208504801</c:v>
                </c:pt>
                <c:pt idx="2283">
                  <c:v>126.720788343631</c:v>
                </c:pt>
                <c:pt idx="2284">
                  <c:v>126.776294602213</c:v>
                </c:pt>
                <c:pt idx="2285">
                  <c:v>126.831800860795</c:v>
                </c:pt>
                <c:pt idx="2286">
                  <c:v>126.88730711937799</c:v>
                </c:pt>
                <c:pt idx="2287">
                  <c:v>126.94281337795999</c:v>
                </c:pt>
                <c:pt idx="2288">
                  <c:v>126.998319636543</c:v>
                </c:pt>
                <c:pt idx="2289">
                  <c:v>127.053825895125</c:v>
                </c:pt>
                <c:pt idx="2290">
                  <c:v>127.109332153707</c:v>
                </c:pt>
                <c:pt idx="2291">
                  <c:v>127.16483841229</c:v>
                </c:pt>
                <c:pt idx="2292">
                  <c:v>127.220344670872</c:v>
                </c:pt>
                <c:pt idx="2293">
                  <c:v>127.275850929455</c:v>
                </c:pt>
                <c:pt idx="2294">
                  <c:v>127.331357188037</c:v>
                </c:pt>
                <c:pt idx="2295">
                  <c:v>127.386863446619</c:v>
                </c:pt>
                <c:pt idx="2296">
                  <c:v>127.442369705202</c:v>
                </c:pt>
                <c:pt idx="2297">
                  <c:v>127.497875963784</c:v>
                </c:pt>
                <c:pt idx="2298">
                  <c:v>127.55338222236701</c:v>
                </c:pt>
                <c:pt idx="2299">
                  <c:v>127.60888848094901</c:v>
                </c:pt>
                <c:pt idx="2300">
                  <c:v>127.66439473953101</c:v>
                </c:pt>
                <c:pt idx="2301">
                  <c:v>127.719900998114</c:v>
                </c:pt>
                <c:pt idx="2302">
                  <c:v>127.775407256696</c:v>
                </c:pt>
                <c:pt idx="2303">
                  <c:v>127.83091351527899</c:v>
                </c:pt>
                <c:pt idx="2304">
                  <c:v>127.88641977386099</c:v>
                </c:pt>
                <c:pt idx="2305">
                  <c:v>127.941926032444</c:v>
                </c:pt>
                <c:pt idx="2306">
                  <c:v>127.997432291026</c:v>
                </c:pt>
                <c:pt idx="2307">
                  <c:v>128.052938549608</c:v>
                </c:pt>
                <c:pt idx="2308">
                  <c:v>128.108444808191</c:v>
                </c:pt>
                <c:pt idx="2309">
                  <c:v>128.163951066773</c:v>
                </c:pt>
                <c:pt idx="2310">
                  <c:v>128.21945732535599</c:v>
                </c:pt>
                <c:pt idx="2311">
                  <c:v>128.27496358393799</c:v>
                </c:pt>
                <c:pt idx="2312">
                  <c:v>128.33046984251999</c:v>
                </c:pt>
                <c:pt idx="2313">
                  <c:v>128.38597610110301</c:v>
                </c:pt>
                <c:pt idx="2314">
                  <c:v>128.44148235968501</c:v>
                </c:pt>
                <c:pt idx="2315">
                  <c:v>128.49698861826801</c:v>
                </c:pt>
                <c:pt idx="2316">
                  <c:v>128.55249487685001</c:v>
                </c:pt>
                <c:pt idx="2317">
                  <c:v>128.608001135432</c:v>
                </c:pt>
                <c:pt idx="2318">
                  <c:v>128.663507394015</c:v>
                </c:pt>
                <c:pt idx="2319">
                  <c:v>128.719013652597</c:v>
                </c:pt>
                <c:pt idx="2320">
                  <c:v>128.77451991117999</c:v>
                </c:pt>
                <c:pt idx="2321">
                  <c:v>128.83002616976199</c:v>
                </c:pt>
                <c:pt idx="2322">
                  <c:v>128.88553242834399</c:v>
                </c:pt>
                <c:pt idx="2323">
                  <c:v>128.94103868692699</c:v>
                </c:pt>
                <c:pt idx="2324">
                  <c:v>128.99654494550899</c:v>
                </c:pt>
                <c:pt idx="2325">
                  <c:v>129.05205120409201</c:v>
                </c:pt>
                <c:pt idx="2326">
                  <c:v>129.10755746267401</c:v>
                </c:pt>
                <c:pt idx="2327">
                  <c:v>129.16306372125601</c:v>
                </c:pt>
                <c:pt idx="2328">
                  <c:v>129.218569979839</c:v>
                </c:pt>
                <c:pt idx="2329">
                  <c:v>129.274076238421</c:v>
                </c:pt>
                <c:pt idx="2330">
                  <c:v>129.329582497004</c:v>
                </c:pt>
                <c:pt idx="2331">
                  <c:v>129.385088755586</c:v>
                </c:pt>
                <c:pt idx="2332">
                  <c:v>129.440595014168</c:v>
                </c:pt>
                <c:pt idx="2333">
                  <c:v>129.49610127275099</c:v>
                </c:pt>
                <c:pt idx="2334">
                  <c:v>129.55160753133299</c:v>
                </c:pt>
                <c:pt idx="2335">
                  <c:v>129.60711378991601</c:v>
                </c:pt>
                <c:pt idx="2336">
                  <c:v>129.66262004849801</c:v>
                </c:pt>
                <c:pt idx="2337">
                  <c:v>129.71812630708001</c:v>
                </c:pt>
                <c:pt idx="2338">
                  <c:v>129.77363256566301</c:v>
                </c:pt>
                <c:pt idx="2339">
                  <c:v>129.82913882424501</c:v>
                </c:pt>
                <c:pt idx="2340">
                  <c:v>129.884645082828</c:v>
                </c:pt>
                <c:pt idx="2341">
                  <c:v>129.94015134141</c:v>
                </c:pt>
                <c:pt idx="2342">
                  <c:v>129.995657599993</c:v>
                </c:pt>
                <c:pt idx="2343">
                  <c:v>130.05116385857499</c:v>
                </c:pt>
                <c:pt idx="2344">
                  <c:v>130.10667011715699</c:v>
                </c:pt>
                <c:pt idx="2345">
                  <c:v>130.16217637573999</c:v>
                </c:pt>
                <c:pt idx="2346">
                  <c:v>130.21768263432199</c:v>
                </c:pt>
                <c:pt idx="2347">
                  <c:v>130.27318889290501</c:v>
                </c:pt>
                <c:pt idx="2348">
                  <c:v>130.32869515148701</c:v>
                </c:pt>
                <c:pt idx="2349">
                  <c:v>130.38420141006901</c:v>
                </c:pt>
                <c:pt idx="2350">
                  <c:v>130.43970766865201</c:v>
                </c:pt>
                <c:pt idx="2351">
                  <c:v>130.495213927234</c:v>
                </c:pt>
                <c:pt idx="2352">
                  <c:v>130.550720185817</c:v>
                </c:pt>
                <c:pt idx="2353">
                  <c:v>130.606226444399</c:v>
                </c:pt>
                <c:pt idx="2354">
                  <c:v>130.661732702981</c:v>
                </c:pt>
                <c:pt idx="2355">
                  <c:v>130.71723896156399</c:v>
                </c:pt>
                <c:pt idx="2356">
                  <c:v>130.77274522014599</c:v>
                </c:pt>
                <c:pt idx="2357">
                  <c:v>130.82825147872899</c:v>
                </c:pt>
                <c:pt idx="2358">
                  <c:v>130.88375773731099</c:v>
                </c:pt>
                <c:pt idx="2359">
                  <c:v>130.93926399589299</c:v>
                </c:pt>
                <c:pt idx="2360">
                  <c:v>130.99477025447601</c:v>
                </c:pt>
                <c:pt idx="2361">
                  <c:v>131.05027651305801</c:v>
                </c:pt>
                <c:pt idx="2362">
                  <c:v>131.105782771641</c:v>
                </c:pt>
                <c:pt idx="2363">
                  <c:v>131.161289030223</c:v>
                </c:pt>
                <c:pt idx="2364">
                  <c:v>131.216795288805</c:v>
                </c:pt>
                <c:pt idx="2365">
                  <c:v>131.272301547388</c:v>
                </c:pt>
                <c:pt idx="2366">
                  <c:v>131.32780780597</c:v>
                </c:pt>
                <c:pt idx="2367">
                  <c:v>131.38331406455299</c:v>
                </c:pt>
                <c:pt idx="2368">
                  <c:v>131.43882032313499</c:v>
                </c:pt>
                <c:pt idx="2369">
                  <c:v>131.49432658171699</c:v>
                </c:pt>
                <c:pt idx="2370">
                  <c:v>131.54983284030001</c:v>
                </c:pt>
                <c:pt idx="2371">
                  <c:v>131.60533909888201</c:v>
                </c:pt>
                <c:pt idx="2372">
                  <c:v>131.66084535746501</c:v>
                </c:pt>
                <c:pt idx="2373">
                  <c:v>131.71635161604701</c:v>
                </c:pt>
                <c:pt idx="2374">
                  <c:v>131.77185787462901</c:v>
                </c:pt>
                <c:pt idx="2375">
                  <c:v>131.827364133212</c:v>
                </c:pt>
                <c:pt idx="2376">
                  <c:v>131.882870391794</c:v>
                </c:pt>
                <c:pt idx="2377">
                  <c:v>131.93837665037699</c:v>
                </c:pt>
                <c:pt idx="2378">
                  <c:v>131.99388290895899</c:v>
                </c:pt>
                <c:pt idx="2379">
                  <c:v>132.04938916754099</c:v>
                </c:pt>
                <c:pt idx="2380">
                  <c:v>132.10489542612399</c:v>
                </c:pt>
                <c:pt idx="2381">
                  <c:v>132.16040168470599</c:v>
                </c:pt>
                <c:pt idx="2382">
                  <c:v>132.21590794328901</c:v>
                </c:pt>
                <c:pt idx="2383">
                  <c:v>132.27141420187101</c:v>
                </c:pt>
                <c:pt idx="2384">
                  <c:v>132.32692046045401</c:v>
                </c:pt>
                <c:pt idx="2385">
                  <c:v>132.382426719036</c:v>
                </c:pt>
                <c:pt idx="2386">
                  <c:v>132.437932977618</c:v>
                </c:pt>
                <c:pt idx="2387">
                  <c:v>132.493439236201</c:v>
                </c:pt>
                <c:pt idx="2388">
                  <c:v>132.548945494783</c:v>
                </c:pt>
                <c:pt idx="2389">
                  <c:v>132.60445175336599</c:v>
                </c:pt>
                <c:pt idx="2390">
                  <c:v>132.65995801194799</c:v>
                </c:pt>
                <c:pt idx="2391">
                  <c:v>132.71546427052999</c:v>
                </c:pt>
                <c:pt idx="2392">
                  <c:v>132.77097052911299</c:v>
                </c:pt>
                <c:pt idx="2393">
                  <c:v>132.82647678769499</c:v>
                </c:pt>
                <c:pt idx="2394">
                  <c:v>132.88198304627801</c:v>
                </c:pt>
                <c:pt idx="2395">
                  <c:v>132.93748930486001</c:v>
                </c:pt>
                <c:pt idx="2396">
                  <c:v>132.99299556344201</c:v>
                </c:pt>
                <c:pt idx="2397">
                  <c:v>133.048501822025</c:v>
                </c:pt>
                <c:pt idx="2398">
                  <c:v>133.104008080607</c:v>
                </c:pt>
                <c:pt idx="2399">
                  <c:v>133.15951433919</c:v>
                </c:pt>
                <c:pt idx="2400">
                  <c:v>133.215020597772</c:v>
                </c:pt>
                <c:pt idx="2401">
                  <c:v>133.270526856354</c:v>
                </c:pt>
                <c:pt idx="2402">
                  <c:v>133.32603311493699</c:v>
                </c:pt>
                <c:pt idx="2403">
                  <c:v>133.38153937351899</c:v>
                </c:pt>
                <c:pt idx="2404">
                  <c:v>133.43704563210201</c:v>
                </c:pt>
                <c:pt idx="2405">
                  <c:v>133.49255189068401</c:v>
                </c:pt>
                <c:pt idx="2406">
                  <c:v>133.54805814926601</c:v>
                </c:pt>
                <c:pt idx="2407">
                  <c:v>133.60356440784901</c:v>
                </c:pt>
                <c:pt idx="2408">
                  <c:v>133.65907066643101</c:v>
                </c:pt>
                <c:pt idx="2409">
                  <c:v>133.714576925014</c:v>
                </c:pt>
                <c:pt idx="2410">
                  <c:v>133.770083183596</c:v>
                </c:pt>
                <c:pt idx="2411">
                  <c:v>133.825589442178</c:v>
                </c:pt>
                <c:pt idx="2412">
                  <c:v>133.88109570076099</c:v>
                </c:pt>
                <c:pt idx="2413">
                  <c:v>133.93660195934299</c:v>
                </c:pt>
                <c:pt idx="2414">
                  <c:v>133.99210821792599</c:v>
                </c:pt>
                <c:pt idx="2415">
                  <c:v>134.04761447650799</c:v>
                </c:pt>
                <c:pt idx="2416">
                  <c:v>134.10312073508999</c:v>
                </c:pt>
                <c:pt idx="2417">
                  <c:v>134.15862699367301</c:v>
                </c:pt>
                <c:pt idx="2418">
                  <c:v>134.21413325225501</c:v>
                </c:pt>
                <c:pt idx="2419">
                  <c:v>134.269639510838</c:v>
                </c:pt>
                <c:pt idx="2420">
                  <c:v>134.32514576942</c:v>
                </c:pt>
                <c:pt idx="2421">
                  <c:v>134.380652028002</c:v>
                </c:pt>
                <c:pt idx="2422">
                  <c:v>134.436158286585</c:v>
                </c:pt>
                <c:pt idx="2423">
                  <c:v>134.491664545167</c:v>
                </c:pt>
                <c:pt idx="2424">
                  <c:v>134.54717080374999</c:v>
                </c:pt>
                <c:pt idx="2425">
                  <c:v>134.60267706233199</c:v>
                </c:pt>
                <c:pt idx="2426">
                  <c:v>134.65818332091499</c:v>
                </c:pt>
                <c:pt idx="2427">
                  <c:v>134.71368957949699</c:v>
                </c:pt>
                <c:pt idx="2428">
                  <c:v>134.76919583807901</c:v>
                </c:pt>
                <c:pt idx="2429">
                  <c:v>134.82470209666201</c:v>
                </c:pt>
                <c:pt idx="2430">
                  <c:v>134.88020835524401</c:v>
                </c:pt>
                <c:pt idx="2431">
                  <c:v>134.935714613827</c:v>
                </c:pt>
                <c:pt idx="2432">
                  <c:v>134.991220872409</c:v>
                </c:pt>
                <c:pt idx="2433">
                  <c:v>135.046727130991</c:v>
                </c:pt>
                <c:pt idx="2434">
                  <c:v>135.102233389574</c:v>
                </c:pt>
                <c:pt idx="2435">
                  <c:v>135.157739648156</c:v>
                </c:pt>
                <c:pt idx="2436">
                  <c:v>135.21324590673899</c:v>
                </c:pt>
                <c:pt idx="2437">
                  <c:v>135.26875216532099</c:v>
                </c:pt>
                <c:pt idx="2438">
                  <c:v>135.32425842390299</c:v>
                </c:pt>
                <c:pt idx="2439">
                  <c:v>135.37976468248601</c:v>
                </c:pt>
                <c:pt idx="2440">
                  <c:v>135.43527094106801</c:v>
                </c:pt>
                <c:pt idx="2441">
                  <c:v>135.49077719965101</c:v>
                </c:pt>
                <c:pt idx="2442">
                  <c:v>135.54628345823301</c:v>
                </c:pt>
                <c:pt idx="2443">
                  <c:v>135.60178971681501</c:v>
                </c:pt>
                <c:pt idx="2444">
                  <c:v>135.657295975398</c:v>
                </c:pt>
                <c:pt idx="2445">
                  <c:v>135.71280223398</c:v>
                </c:pt>
                <c:pt idx="2446">
                  <c:v>135.76830849256299</c:v>
                </c:pt>
                <c:pt idx="2447">
                  <c:v>135.82381475114499</c:v>
                </c:pt>
                <c:pt idx="2448">
                  <c:v>135.87932100972699</c:v>
                </c:pt>
                <c:pt idx="2449">
                  <c:v>135.93482726830999</c:v>
                </c:pt>
                <c:pt idx="2450">
                  <c:v>135.99033352689199</c:v>
                </c:pt>
                <c:pt idx="2451">
                  <c:v>136.04583978547501</c:v>
                </c:pt>
                <c:pt idx="2452">
                  <c:v>136.10134604405701</c:v>
                </c:pt>
                <c:pt idx="2453">
                  <c:v>136.15685230263901</c:v>
                </c:pt>
                <c:pt idx="2454">
                  <c:v>136.212358561222</c:v>
                </c:pt>
                <c:pt idx="2455">
                  <c:v>136.267864819804</c:v>
                </c:pt>
                <c:pt idx="2456">
                  <c:v>136.323371078387</c:v>
                </c:pt>
                <c:pt idx="2457">
                  <c:v>136.378877336969</c:v>
                </c:pt>
                <c:pt idx="2458">
                  <c:v>136.434383595551</c:v>
                </c:pt>
                <c:pt idx="2459">
                  <c:v>136.48988985413399</c:v>
                </c:pt>
                <c:pt idx="2460">
                  <c:v>136.54539611271599</c:v>
                </c:pt>
                <c:pt idx="2461">
                  <c:v>136.60090237129899</c:v>
                </c:pt>
                <c:pt idx="2462">
                  <c:v>136.65640862988101</c:v>
                </c:pt>
                <c:pt idx="2463">
                  <c:v>136.71191488846301</c:v>
                </c:pt>
                <c:pt idx="2464">
                  <c:v>136.76742114704601</c:v>
                </c:pt>
                <c:pt idx="2465">
                  <c:v>136.82292740562801</c:v>
                </c:pt>
                <c:pt idx="2466">
                  <c:v>136.878433664211</c:v>
                </c:pt>
                <c:pt idx="2467">
                  <c:v>136.933939922793</c:v>
                </c:pt>
                <c:pt idx="2468">
                  <c:v>136.989446181376</c:v>
                </c:pt>
                <c:pt idx="2469">
                  <c:v>137.044952439958</c:v>
                </c:pt>
                <c:pt idx="2470">
                  <c:v>137.10045869854</c:v>
                </c:pt>
                <c:pt idx="2471">
                  <c:v>137.15596495712299</c:v>
                </c:pt>
                <c:pt idx="2472">
                  <c:v>137.21147121570499</c:v>
                </c:pt>
                <c:pt idx="2473">
                  <c:v>137.26697747428801</c:v>
                </c:pt>
                <c:pt idx="2474">
                  <c:v>137.32248373287001</c:v>
                </c:pt>
                <c:pt idx="2475">
                  <c:v>137.37798999145201</c:v>
                </c:pt>
                <c:pt idx="2476">
                  <c:v>137.43349625003501</c:v>
                </c:pt>
                <c:pt idx="2477">
                  <c:v>137.48900250861701</c:v>
                </c:pt>
                <c:pt idx="2478">
                  <c:v>137.5445087672</c:v>
                </c:pt>
                <c:pt idx="2479">
                  <c:v>137.600015025782</c:v>
                </c:pt>
                <c:pt idx="2480">
                  <c:v>137.655521284364</c:v>
                </c:pt>
                <c:pt idx="2481">
                  <c:v>137.71102754294699</c:v>
                </c:pt>
                <c:pt idx="2482">
                  <c:v>137.76653380152899</c:v>
                </c:pt>
                <c:pt idx="2483">
                  <c:v>137.82204006011199</c:v>
                </c:pt>
                <c:pt idx="2484">
                  <c:v>137.87754631869399</c:v>
                </c:pt>
                <c:pt idx="2485">
                  <c:v>137.93305257727599</c:v>
                </c:pt>
                <c:pt idx="2486">
                  <c:v>137.98855883585901</c:v>
                </c:pt>
                <c:pt idx="2487">
                  <c:v>138.04406509444101</c:v>
                </c:pt>
                <c:pt idx="2488">
                  <c:v>138.099571353024</c:v>
                </c:pt>
                <c:pt idx="2489">
                  <c:v>138.155077611606</c:v>
                </c:pt>
                <c:pt idx="2490">
                  <c:v>138.210583870188</c:v>
                </c:pt>
                <c:pt idx="2491">
                  <c:v>138.266090128771</c:v>
                </c:pt>
                <c:pt idx="2492">
                  <c:v>138.321596387353</c:v>
                </c:pt>
                <c:pt idx="2493">
                  <c:v>138.37710264593599</c:v>
                </c:pt>
                <c:pt idx="2494">
                  <c:v>138.43260890451799</c:v>
                </c:pt>
                <c:pt idx="2495">
                  <c:v>138.48811516309999</c:v>
                </c:pt>
                <c:pt idx="2496">
                  <c:v>138.54362142168301</c:v>
                </c:pt>
                <c:pt idx="2497">
                  <c:v>138.59912768026501</c:v>
                </c:pt>
                <c:pt idx="2498">
                  <c:v>138.65463393884801</c:v>
                </c:pt>
                <c:pt idx="2499">
                  <c:v>138.71014019743001</c:v>
                </c:pt>
                <c:pt idx="2500">
                  <c:v>138.76564645601201</c:v>
                </c:pt>
                <c:pt idx="2501">
                  <c:v>138.821152714595</c:v>
                </c:pt>
                <c:pt idx="2502">
                  <c:v>138.876658973177</c:v>
                </c:pt>
                <c:pt idx="2503">
                  <c:v>138.93216523176</c:v>
                </c:pt>
                <c:pt idx="2504">
                  <c:v>138.987671490342</c:v>
                </c:pt>
                <c:pt idx="2505">
                  <c:v>139.04317774892499</c:v>
                </c:pt>
                <c:pt idx="2506">
                  <c:v>139.09868400750699</c:v>
                </c:pt>
                <c:pt idx="2507">
                  <c:v>139.15419026608899</c:v>
                </c:pt>
                <c:pt idx="2508">
                  <c:v>139.20969652467201</c:v>
                </c:pt>
                <c:pt idx="2509">
                  <c:v>139.26520278325401</c:v>
                </c:pt>
                <c:pt idx="2510">
                  <c:v>139.32070904183701</c:v>
                </c:pt>
                <c:pt idx="2511">
                  <c:v>139.37621530041901</c:v>
                </c:pt>
                <c:pt idx="2512">
                  <c:v>139.43172155900101</c:v>
                </c:pt>
                <c:pt idx="2513">
                  <c:v>139.487227817584</c:v>
                </c:pt>
                <c:pt idx="2514">
                  <c:v>139.542734076166</c:v>
                </c:pt>
                <c:pt idx="2515">
                  <c:v>139.59824033474899</c:v>
                </c:pt>
                <c:pt idx="2516">
                  <c:v>139.65374659333099</c:v>
                </c:pt>
                <c:pt idx="2517">
                  <c:v>139.70925285191299</c:v>
                </c:pt>
                <c:pt idx="2518">
                  <c:v>139.76475911049599</c:v>
                </c:pt>
                <c:pt idx="2519">
                  <c:v>139.82026536907799</c:v>
                </c:pt>
                <c:pt idx="2520">
                  <c:v>139.87577162766101</c:v>
                </c:pt>
                <c:pt idx="2521">
                  <c:v>139.93127788624301</c:v>
                </c:pt>
                <c:pt idx="2522">
                  <c:v>139.98678414482501</c:v>
                </c:pt>
                <c:pt idx="2523">
                  <c:v>140.042290403408</c:v>
                </c:pt>
                <c:pt idx="2524">
                  <c:v>140.09779666199</c:v>
                </c:pt>
                <c:pt idx="2525">
                  <c:v>140.153302920573</c:v>
                </c:pt>
                <c:pt idx="2526">
                  <c:v>140.208809179155</c:v>
                </c:pt>
                <c:pt idx="2527">
                  <c:v>140.264315437737</c:v>
                </c:pt>
                <c:pt idx="2528">
                  <c:v>140.31982169631999</c:v>
                </c:pt>
                <c:pt idx="2529">
                  <c:v>140.37532795490199</c:v>
                </c:pt>
                <c:pt idx="2530">
                  <c:v>140.43083421348501</c:v>
                </c:pt>
                <c:pt idx="2531">
                  <c:v>140.48634047206701</c:v>
                </c:pt>
                <c:pt idx="2532">
                  <c:v>140.54184673064901</c:v>
                </c:pt>
                <c:pt idx="2533">
                  <c:v>140.59735298923201</c:v>
                </c:pt>
                <c:pt idx="2534">
                  <c:v>140.65285924781401</c:v>
                </c:pt>
                <c:pt idx="2535">
                  <c:v>140.708365506397</c:v>
                </c:pt>
                <c:pt idx="2536">
                  <c:v>140.763871764979</c:v>
                </c:pt>
                <c:pt idx="2537">
                  <c:v>140.819378023561</c:v>
                </c:pt>
                <c:pt idx="2538">
                  <c:v>140.874884282144</c:v>
                </c:pt>
                <c:pt idx="2539">
                  <c:v>140.93039054072599</c:v>
                </c:pt>
                <c:pt idx="2540">
                  <c:v>140.98589679930899</c:v>
                </c:pt>
                <c:pt idx="2541">
                  <c:v>141.04140305789099</c:v>
                </c:pt>
                <c:pt idx="2542">
                  <c:v>141.09690931647401</c:v>
                </c:pt>
                <c:pt idx="2543">
                  <c:v>141.15241557505601</c:v>
                </c:pt>
                <c:pt idx="2544">
                  <c:v>141.20792183363801</c:v>
                </c:pt>
                <c:pt idx="2545">
                  <c:v>141.26342809222101</c:v>
                </c:pt>
                <c:pt idx="2546">
                  <c:v>141.318934350803</c:v>
                </c:pt>
                <c:pt idx="2547">
                  <c:v>141.374440609386</c:v>
                </c:pt>
                <c:pt idx="2548">
                  <c:v>141.429946867968</c:v>
                </c:pt>
                <c:pt idx="2549">
                  <c:v>141.48545312655</c:v>
                </c:pt>
                <c:pt idx="2550">
                  <c:v>141.54095938513299</c:v>
                </c:pt>
                <c:pt idx="2551">
                  <c:v>141.59646564371499</c:v>
                </c:pt>
                <c:pt idx="2552">
                  <c:v>141.65197190229799</c:v>
                </c:pt>
                <c:pt idx="2553">
                  <c:v>141.70747816087999</c:v>
                </c:pt>
                <c:pt idx="2554">
                  <c:v>141.76298441946199</c:v>
                </c:pt>
                <c:pt idx="2555">
                  <c:v>141.81849067804501</c:v>
                </c:pt>
                <c:pt idx="2556">
                  <c:v>141.87399693662701</c:v>
                </c:pt>
                <c:pt idx="2557">
                  <c:v>141.92950319521</c:v>
                </c:pt>
                <c:pt idx="2558">
                  <c:v>141.985009453792</c:v>
                </c:pt>
                <c:pt idx="2559">
                  <c:v>142.040515712374</c:v>
                </c:pt>
                <c:pt idx="2560">
                  <c:v>142.096021970957</c:v>
                </c:pt>
                <c:pt idx="2561">
                  <c:v>142.151528229539</c:v>
                </c:pt>
                <c:pt idx="2562">
                  <c:v>142.20703448812199</c:v>
                </c:pt>
                <c:pt idx="2563">
                  <c:v>142.26254074670399</c:v>
                </c:pt>
                <c:pt idx="2564">
                  <c:v>142.31804700528599</c:v>
                </c:pt>
                <c:pt idx="2565">
                  <c:v>142.37355326386901</c:v>
                </c:pt>
                <c:pt idx="2566">
                  <c:v>142.42905952245101</c:v>
                </c:pt>
                <c:pt idx="2567">
                  <c:v>142.48456578103401</c:v>
                </c:pt>
                <c:pt idx="2568">
                  <c:v>142.54007203961601</c:v>
                </c:pt>
                <c:pt idx="2569">
                  <c:v>142.59557829819801</c:v>
                </c:pt>
                <c:pt idx="2570">
                  <c:v>142.651084556781</c:v>
                </c:pt>
                <c:pt idx="2571">
                  <c:v>142.706590815363</c:v>
                </c:pt>
                <c:pt idx="2572">
                  <c:v>142.76209707394599</c:v>
                </c:pt>
                <c:pt idx="2573">
                  <c:v>142.81760333252799</c:v>
                </c:pt>
                <c:pt idx="2574">
                  <c:v>142.87310959110999</c:v>
                </c:pt>
                <c:pt idx="2575">
                  <c:v>142.92861584969299</c:v>
                </c:pt>
                <c:pt idx="2576">
                  <c:v>142.98412210827499</c:v>
                </c:pt>
                <c:pt idx="2577">
                  <c:v>143.03962836685801</c:v>
                </c:pt>
                <c:pt idx="2578">
                  <c:v>143.09513462544001</c:v>
                </c:pt>
                <c:pt idx="2579">
                  <c:v>143.15064088402201</c:v>
                </c:pt>
                <c:pt idx="2580">
                  <c:v>143.206147142605</c:v>
                </c:pt>
                <c:pt idx="2581">
                  <c:v>143.261653401187</c:v>
                </c:pt>
                <c:pt idx="2582">
                  <c:v>143.31715965977</c:v>
                </c:pt>
                <c:pt idx="2583">
                  <c:v>143.372665918352</c:v>
                </c:pt>
                <c:pt idx="2584">
                  <c:v>143.42817217693499</c:v>
                </c:pt>
                <c:pt idx="2585">
                  <c:v>143.48367843551699</c:v>
                </c:pt>
                <c:pt idx="2586">
                  <c:v>143.53918469409899</c:v>
                </c:pt>
                <c:pt idx="2587">
                  <c:v>143.59469095268199</c:v>
                </c:pt>
                <c:pt idx="2588">
                  <c:v>143.65019721126399</c:v>
                </c:pt>
                <c:pt idx="2589">
                  <c:v>143.70570346984701</c:v>
                </c:pt>
                <c:pt idx="2590">
                  <c:v>143.76120972842901</c:v>
                </c:pt>
                <c:pt idx="2591">
                  <c:v>143.81671598701101</c:v>
                </c:pt>
                <c:pt idx="2592">
                  <c:v>143.872222245594</c:v>
                </c:pt>
                <c:pt idx="2593">
                  <c:v>143.927728504176</c:v>
                </c:pt>
                <c:pt idx="2594">
                  <c:v>143.983234762759</c:v>
                </c:pt>
                <c:pt idx="2595">
                  <c:v>144.038741021341</c:v>
                </c:pt>
                <c:pt idx="2596">
                  <c:v>144.094247279923</c:v>
                </c:pt>
                <c:pt idx="2597">
                  <c:v>144.14975353850599</c:v>
                </c:pt>
                <c:pt idx="2598">
                  <c:v>144.20525979708799</c:v>
                </c:pt>
                <c:pt idx="2599">
                  <c:v>144.26076605567101</c:v>
                </c:pt>
                <c:pt idx="2600">
                  <c:v>144.31627231425301</c:v>
                </c:pt>
                <c:pt idx="2601">
                  <c:v>144.37177857283501</c:v>
                </c:pt>
                <c:pt idx="2602">
                  <c:v>144.42728483141801</c:v>
                </c:pt>
                <c:pt idx="2603">
                  <c:v>144.48279109000001</c:v>
                </c:pt>
                <c:pt idx="2604">
                  <c:v>144.538297348583</c:v>
                </c:pt>
                <c:pt idx="2605">
                  <c:v>144.593803607165</c:v>
                </c:pt>
                <c:pt idx="2606">
                  <c:v>144.649309865747</c:v>
                </c:pt>
                <c:pt idx="2607">
                  <c:v>144.70481612432999</c:v>
                </c:pt>
                <c:pt idx="2608">
                  <c:v>144.76032238291199</c:v>
                </c:pt>
                <c:pt idx="2609">
                  <c:v>144.81582864149499</c:v>
                </c:pt>
                <c:pt idx="2610">
                  <c:v>144.87133490007699</c:v>
                </c:pt>
                <c:pt idx="2611">
                  <c:v>144.92684115865899</c:v>
                </c:pt>
                <c:pt idx="2612">
                  <c:v>144.98234741724201</c:v>
                </c:pt>
                <c:pt idx="2613">
                  <c:v>145.03785367582401</c:v>
                </c:pt>
                <c:pt idx="2614">
                  <c:v>145.093359934407</c:v>
                </c:pt>
                <c:pt idx="2615">
                  <c:v>145.148866192989</c:v>
                </c:pt>
                <c:pt idx="2616">
                  <c:v>145.204372451571</c:v>
                </c:pt>
                <c:pt idx="2617">
                  <c:v>145.259878710154</c:v>
                </c:pt>
                <c:pt idx="2618">
                  <c:v>145.315384968736</c:v>
                </c:pt>
                <c:pt idx="2619">
                  <c:v>145.37089122731899</c:v>
                </c:pt>
                <c:pt idx="2620">
                  <c:v>145.42639748590099</c:v>
                </c:pt>
                <c:pt idx="2621">
                  <c:v>145.48190374448399</c:v>
                </c:pt>
                <c:pt idx="2622">
                  <c:v>145.53741000306599</c:v>
                </c:pt>
                <c:pt idx="2623">
                  <c:v>145.59291626164801</c:v>
                </c:pt>
                <c:pt idx="2624">
                  <c:v>145.64842252023101</c:v>
                </c:pt>
                <c:pt idx="2625">
                  <c:v>145.70392877881301</c:v>
                </c:pt>
                <c:pt idx="2626">
                  <c:v>145.759435037396</c:v>
                </c:pt>
                <c:pt idx="2627">
                  <c:v>145.814941295978</c:v>
                </c:pt>
                <c:pt idx="2628">
                  <c:v>145.87044755456</c:v>
                </c:pt>
                <c:pt idx="2629">
                  <c:v>145.925953813143</c:v>
                </c:pt>
                <c:pt idx="2630">
                  <c:v>145.981460071725</c:v>
                </c:pt>
                <c:pt idx="2631">
                  <c:v>146.03696633030799</c:v>
                </c:pt>
                <c:pt idx="2632">
                  <c:v>146.09247258888999</c:v>
                </c:pt>
                <c:pt idx="2633">
                  <c:v>146.14797884747199</c:v>
                </c:pt>
                <c:pt idx="2634">
                  <c:v>146.20348510605501</c:v>
                </c:pt>
                <c:pt idx="2635">
                  <c:v>146.25899136463701</c:v>
                </c:pt>
                <c:pt idx="2636">
                  <c:v>146.31449762322001</c:v>
                </c:pt>
                <c:pt idx="2637">
                  <c:v>146.37000388180201</c:v>
                </c:pt>
                <c:pt idx="2638">
                  <c:v>146.42551014038401</c:v>
                </c:pt>
                <c:pt idx="2639">
                  <c:v>146.481016398967</c:v>
                </c:pt>
                <c:pt idx="2640">
                  <c:v>146.536522657549</c:v>
                </c:pt>
                <c:pt idx="2641">
                  <c:v>146.59202891613199</c:v>
                </c:pt>
                <c:pt idx="2642">
                  <c:v>146.64753517471399</c:v>
                </c:pt>
                <c:pt idx="2643">
                  <c:v>146.70304143329599</c:v>
                </c:pt>
                <c:pt idx="2644">
                  <c:v>146.75854769187899</c:v>
                </c:pt>
                <c:pt idx="2645">
                  <c:v>146.81405395046099</c:v>
                </c:pt>
                <c:pt idx="2646">
                  <c:v>146.86956020904401</c:v>
                </c:pt>
                <c:pt idx="2647">
                  <c:v>146.92506646762601</c:v>
                </c:pt>
                <c:pt idx="2648">
                  <c:v>146.98057272620801</c:v>
                </c:pt>
                <c:pt idx="2649">
                  <c:v>147.036078984791</c:v>
                </c:pt>
                <c:pt idx="2650">
                  <c:v>147.091585243373</c:v>
                </c:pt>
                <c:pt idx="2651">
                  <c:v>147.147091501956</c:v>
                </c:pt>
                <c:pt idx="2652">
                  <c:v>147.202597760538</c:v>
                </c:pt>
                <c:pt idx="2653">
                  <c:v>147.25810401912</c:v>
                </c:pt>
                <c:pt idx="2654">
                  <c:v>147.31361027770299</c:v>
                </c:pt>
                <c:pt idx="2655">
                  <c:v>147.36911653628499</c:v>
                </c:pt>
                <c:pt idx="2656">
                  <c:v>147.42462279486799</c:v>
                </c:pt>
                <c:pt idx="2657">
                  <c:v>147.48012905345001</c:v>
                </c:pt>
                <c:pt idx="2658">
                  <c:v>147.53563531203201</c:v>
                </c:pt>
                <c:pt idx="2659">
                  <c:v>147.59114157061501</c:v>
                </c:pt>
                <c:pt idx="2660">
                  <c:v>147.64664782919701</c:v>
                </c:pt>
                <c:pt idx="2661">
                  <c:v>147.70215408778</c:v>
                </c:pt>
                <c:pt idx="2662">
                  <c:v>147.757660346362</c:v>
                </c:pt>
                <c:pt idx="2663">
                  <c:v>147.813166604945</c:v>
                </c:pt>
                <c:pt idx="2664">
                  <c:v>147.868672863527</c:v>
                </c:pt>
                <c:pt idx="2665">
                  <c:v>147.924179122109</c:v>
                </c:pt>
                <c:pt idx="2666">
                  <c:v>147.97968538069199</c:v>
                </c:pt>
                <c:pt idx="2667">
                  <c:v>148.03519163927399</c:v>
                </c:pt>
                <c:pt idx="2668">
                  <c:v>148.09069789785701</c:v>
                </c:pt>
                <c:pt idx="2669">
                  <c:v>148.14620415643901</c:v>
                </c:pt>
                <c:pt idx="2670">
                  <c:v>148.20171041502101</c:v>
                </c:pt>
                <c:pt idx="2671">
                  <c:v>148.25721667360401</c:v>
                </c:pt>
                <c:pt idx="2672">
                  <c:v>148.31272293218601</c:v>
                </c:pt>
                <c:pt idx="2673">
                  <c:v>148.368229190769</c:v>
                </c:pt>
                <c:pt idx="2674">
                  <c:v>148.423735449351</c:v>
                </c:pt>
                <c:pt idx="2675">
                  <c:v>148.479241707933</c:v>
                </c:pt>
                <c:pt idx="2676">
                  <c:v>148.53474796651599</c:v>
                </c:pt>
                <c:pt idx="2677">
                  <c:v>148.59025422509799</c:v>
                </c:pt>
                <c:pt idx="2678">
                  <c:v>148.64576048368099</c:v>
                </c:pt>
                <c:pt idx="2679">
                  <c:v>148.70126674226299</c:v>
                </c:pt>
                <c:pt idx="2680">
                  <c:v>148.75677300084499</c:v>
                </c:pt>
                <c:pt idx="2681">
                  <c:v>148.81227925942801</c:v>
                </c:pt>
                <c:pt idx="2682">
                  <c:v>148.86778551801001</c:v>
                </c:pt>
                <c:pt idx="2683">
                  <c:v>148.923291776593</c:v>
                </c:pt>
                <c:pt idx="2684">
                  <c:v>148.978798035175</c:v>
                </c:pt>
                <c:pt idx="2685">
                  <c:v>149.034304293757</c:v>
                </c:pt>
                <c:pt idx="2686">
                  <c:v>149.08981055234</c:v>
                </c:pt>
                <c:pt idx="2687">
                  <c:v>149.145316810922</c:v>
                </c:pt>
                <c:pt idx="2688">
                  <c:v>149.20082306950499</c:v>
                </c:pt>
                <c:pt idx="2689">
                  <c:v>149.25632932808699</c:v>
                </c:pt>
                <c:pt idx="2690">
                  <c:v>149.31183558666899</c:v>
                </c:pt>
                <c:pt idx="2691">
                  <c:v>149.36734184525201</c:v>
                </c:pt>
                <c:pt idx="2692">
                  <c:v>149.42284810383401</c:v>
                </c:pt>
                <c:pt idx="2693">
                  <c:v>149.47835436241701</c:v>
                </c:pt>
                <c:pt idx="2694">
                  <c:v>149.53386062099901</c:v>
                </c:pt>
                <c:pt idx="2695">
                  <c:v>149.58936687958101</c:v>
                </c:pt>
                <c:pt idx="2696">
                  <c:v>149.644873138164</c:v>
                </c:pt>
                <c:pt idx="2697">
                  <c:v>149.700379396746</c:v>
                </c:pt>
                <c:pt idx="2698">
                  <c:v>149.755885655329</c:v>
                </c:pt>
                <c:pt idx="2699">
                  <c:v>149.811391913911</c:v>
                </c:pt>
                <c:pt idx="2700">
                  <c:v>149.86689817249299</c:v>
                </c:pt>
                <c:pt idx="2701">
                  <c:v>149.92240443107599</c:v>
                </c:pt>
                <c:pt idx="2702">
                  <c:v>149.97791068965799</c:v>
                </c:pt>
                <c:pt idx="2703">
                  <c:v>150.03341694824101</c:v>
                </c:pt>
                <c:pt idx="2704">
                  <c:v>150.08892320682301</c:v>
                </c:pt>
                <c:pt idx="2705">
                  <c:v>150.14442946540601</c:v>
                </c:pt>
                <c:pt idx="2706">
                  <c:v>150.19993572398801</c:v>
                </c:pt>
                <c:pt idx="2707">
                  <c:v>150.25544198257001</c:v>
                </c:pt>
                <c:pt idx="2708">
                  <c:v>150.310948241153</c:v>
                </c:pt>
                <c:pt idx="2709">
                  <c:v>150.366454499735</c:v>
                </c:pt>
                <c:pt idx="2710">
                  <c:v>150.42196075831799</c:v>
                </c:pt>
                <c:pt idx="2711">
                  <c:v>150.47746701689999</c:v>
                </c:pt>
                <c:pt idx="2712">
                  <c:v>150.53297327548199</c:v>
                </c:pt>
                <c:pt idx="2713">
                  <c:v>150.58847953406499</c:v>
                </c:pt>
                <c:pt idx="2714">
                  <c:v>150.64398579264699</c:v>
                </c:pt>
                <c:pt idx="2715">
                  <c:v>150.69949205123001</c:v>
                </c:pt>
                <c:pt idx="2716">
                  <c:v>150.75499830981201</c:v>
                </c:pt>
                <c:pt idx="2717">
                  <c:v>150.81050456839401</c:v>
                </c:pt>
                <c:pt idx="2718">
                  <c:v>150.866010826977</c:v>
                </c:pt>
                <c:pt idx="2719">
                  <c:v>150.921517085559</c:v>
                </c:pt>
                <c:pt idx="2720">
                  <c:v>150.977023344142</c:v>
                </c:pt>
                <c:pt idx="2721">
                  <c:v>151.032529602724</c:v>
                </c:pt>
                <c:pt idx="2722">
                  <c:v>151.088035861306</c:v>
                </c:pt>
                <c:pt idx="2723">
                  <c:v>151.14354211988899</c:v>
                </c:pt>
                <c:pt idx="2724">
                  <c:v>151.19904837847099</c:v>
                </c:pt>
                <c:pt idx="2725">
                  <c:v>151.25455463705401</c:v>
                </c:pt>
                <c:pt idx="2726">
                  <c:v>151.31006089563601</c:v>
                </c:pt>
                <c:pt idx="2727">
                  <c:v>151.36556715421801</c:v>
                </c:pt>
                <c:pt idx="2728">
                  <c:v>151.42107341280101</c:v>
                </c:pt>
                <c:pt idx="2729">
                  <c:v>151.47657967138301</c:v>
                </c:pt>
                <c:pt idx="2730">
                  <c:v>151.532085929966</c:v>
                </c:pt>
                <c:pt idx="2731">
                  <c:v>151.587592188548</c:v>
                </c:pt>
                <c:pt idx="2732">
                  <c:v>151.64309844713</c:v>
                </c:pt>
                <c:pt idx="2733">
                  <c:v>151.698604705713</c:v>
                </c:pt>
                <c:pt idx="2734">
                  <c:v>151.75411096429499</c:v>
                </c:pt>
                <c:pt idx="2735">
                  <c:v>151.80961722287799</c:v>
                </c:pt>
                <c:pt idx="2736">
                  <c:v>151.86512348145999</c:v>
                </c:pt>
                <c:pt idx="2737">
                  <c:v>151.92062974004199</c:v>
                </c:pt>
                <c:pt idx="2738">
                  <c:v>151.97613599862501</c:v>
                </c:pt>
                <c:pt idx="2739">
                  <c:v>152.03164225720701</c:v>
                </c:pt>
                <c:pt idx="2740">
                  <c:v>152.08714851579001</c:v>
                </c:pt>
                <c:pt idx="2741">
                  <c:v>152.14265477437201</c:v>
                </c:pt>
                <c:pt idx="2742">
                  <c:v>152.198161032954</c:v>
                </c:pt>
                <c:pt idx="2743">
                  <c:v>152.253667291537</c:v>
                </c:pt>
                <c:pt idx="2744">
                  <c:v>152.309173550119</c:v>
                </c:pt>
                <c:pt idx="2745">
                  <c:v>152.36467980870199</c:v>
                </c:pt>
                <c:pt idx="2746">
                  <c:v>152.42018606728399</c:v>
                </c:pt>
                <c:pt idx="2747">
                  <c:v>152.47569232586699</c:v>
                </c:pt>
                <c:pt idx="2748">
                  <c:v>152.53119858444899</c:v>
                </c:pt>
                <c:pt idx="2749">
                  <c:v>152.58670484303099</c:v>
                </c:pt>
                <c:pt idx="2750">
                  <c:v>152.64221110161401</c:v>
                </c:pt>
                <c:pt idx="2751">
                  <c:v>152.69771736019601</c:v>
                </c:pt>
                <c:pt idx="2752">
                  <c:v>152.753223618779</c:v>
                </c:pt>
                <c:pt idx="2753">
                  <c:v>152.808729877361</c:v>
                </c:pt>
                <c:pt idx="2754">
                  <c:v>152.864236135943</c:v>
                </c:pt>
                <c:pt idx="2755">
                  <c:v>152.919742394526</c:v>
                </c:pt>
                <c:pt idx="2756">
                  <c:v>152.975248653108</c:v>
                </c:pt>
                <c:pt idx="2757">
                  <c:v>153.03075491169099</c:v>
                </c:pt>
                <c:pt idx="2758">
                  <c:v>153.08626117027299</c:v>
                </c:pt>
                <c:pt idx="2759">
                  <c:v>153.14176742885499</c:v>
                </c:pt>
                <c:pt idx="2760">
                  <c:v>153.19727368743801</c:v>
                </c:pt>
                <c:pt idx="2761">
                  <c:v>153.25277994602001</c:v>
                </c:pt>
                <c:pt idx="2762">
                  <c:v>153.30828620460301</c:v>
                </c:pt>
                <c:pt idx="2763">
                  <c:v>153.36379246318501</c:v>
                </c:pt>
                <c:pt idx="2764">
                  <c:v>153.41929872176701</c:v>
                </c:pt>
                <c:pt idx="2765">
                  <c:v>153.47480498035</c:v>
                </c:pt>
                <c:pt idx="2766">
                  <c:v>153.530311238932</c:v>
                </c:pt>
                <c:pt idx="2767">
                  <c:v>153.585817497515</c:v>
                </c:pt>
                <c:pt idx="2768">
                  <c:v>153.64132375609699</c:v>
                </c:pt>
                <c:pt idx="2769">
                  <c:v>153.69683001467899</c:v>
                </c:pt>
                <c:pt idx="2770">
                  <c:v>153.75233627326199</c:v>
                </c:pt>
                <c:pt idx="2771">
                  <c:v>153.80784253184399</c:v>
                </c:pt>
                <c:pt idx="2772">
                  <c:v>153.86334879042701</c:v>
                </c:pt>
                <c:pt idx="2773">
                  <c:v>153.91885504900901</c:v>
                </c:pt>
                <c:pt idx="2774">
                  <c:v>153.97436130759101</c:v>
                </c:pt>
                <c:pt idx="2775">
                  <c:v>154.029867566174</c:v>
                </c:pt>
                <c:pt idx="2776">
                  <c:v>154.085373824756</c:v>
                </c:pt>
                <c:pt idx="2777">
                  <c:v>154.140880083339</c:v>
                </c:pt>
                <c:pt idx="2778">
                  <c:v>154.196386341921</c:v>
                </c:pt>
                <c:pt idx="2779">
                  <c:v>154.251892600503</c:v>
                </c:pt>
                <c:pt idx="2780">
                  <c:v>154.30739885908599</c:v>
                </c:pt>
                <c:pt idx="2781">
                  <c:v>154.36290511766799</c:v>
                </c:pt>
                <c:pt idx="2782">
                  <c:v>154.41841137625099</c:v>
                </c:pt>
                <c:pt idx="2783">
                  <c:v>154.47391763483299</c:v>
                </c:pt>
                <c:pt idx="2784">
                  <c:v>154.52942389341499</c:v>
                </c:pt>
                <c:pt idx="2785">
                  <c:v>154.58493015199801</c:v>
                </c:pt>
                <c:pt idx="2786">
                  <c:v>154.64043641058001</c:v>
                </c:pt>
                <c:pt idx="2787">
                  <c:v>154.695942669163</c:v>
                </c:pt>
                <c:pt idx="2788">
                  <c:v>154.751448927745</c:v>
                </c:pt>
                <c:pt idx="2789">
                  <c:v>154.806955186328</c:v>
                </c:pt>
                <c:pt idx="2790">
                  <c:v>154.86246144491</c:v>
                </c:pt>
                <c:pt idx="2791">
                  <c:v>154.917967703492</c:v>
                </c:pt>
                <c:pt idx="2792">
                  <c:v>154.97347396207499</c:v>
                </c:pt>
                <c:pt idx="2793">
                  <c:v>155.02898022065699</c:v>
                </c:pt>
                <c:pt idx="2794">
                  <c:v>155.08448647924001</c:v>
                </c:pt>
                <c:pt idx="2795">
                  <c:v>155.13999273782201</c:v>
                </c:pt>
                <c:pt idx="2796">
                  <c:v>155.19549899640401</c:v>
                </c:pt>
                <c:pt idx="2797">
                  <c:v>155.25100525498701</c:v>
                </c:pt>
                <c:pt idx="2798">
                  <c:v>155.30651151356901</c:v>
                </c:pt>
                <c:pt idx="2799">
                  <c:v>155.362017772152</c:v>
                </c:pt>
                <c:pt idx="2800">
                  <c:v>155.417524030734</c:v>
                </c:pt>
                <c:pt idx="2801">
                  <c:v>155.473030289316</c:v>
                </c:pt>
                <c:pt idx="2802">
                  <c:v>155.52853654789899</c:v>
                </c:pt>
                <c:pt idx="2803">
                  <c:v>155.58404280648099</c:v>
                </c:pt>
                <c:pt idx="2804">
                  <c:v>155.63954906506399</c:v>
                </c:pt>
                <c:pt idx="2805">
                  <c:v>155.69505532364599</c:v>
                </c:pt>
                <c:pt idx="2806">
                  <c:v>155.75056158222799</c:v>
                </c:pt>
                <c:pt idx="2807">
                  <c:v>155.80606784081101</c:v>
                </c:pt>
                <c:pt idx="2808">
                  <c:v>155.86157409939301</c:v>
                </c:pt>
                <c:pt idx="2809">
                  <c:v>155.917080357976</c:v>
                </c:pt>
                <c:pt idx="2810">
                  <c:v>155.972586616558</c:v>
                </c:pt>
                <c:pt idx="2811">
                  <c:v>156.02809287514</c:v>
                </c:pt>
                <c:pt idx="2812">
                  <c:v>156.083599133723</c:v>
                </c:pt>
                <c:pt idx="2813">
                  <c:v>156.139105392305</c:v>
                </c:pt>
                <c:pt idx="2814">
                  <c:v>156.19461165088799</c:v>
                </c:pt>
                <c:pt idx="2815">
                  <c:v>156.25011790946999</c:v>
                </c:pt>
                <c:pt idx="2816">
                  <c:v>156.30562416805199</c:v>
                </c:pt>
                <c:pt idx="2817">
                  <c:v>156.36113042663499</c:v>
                </c:pt>
                <c:pt idx="2818">
                  <c:v>156.41663668521699</c:v>
                </c:pt>
                <c:pt idx="2819">
                  <c:v>156.47214294380001</c:v>
                </c:pt>
                <c:pt idx="2820">
                  <c:v>156.52764920238201</c:v>
                </c:pt>
                <c:pt idx="2821">
                  <c:v>156.58315546096401</c:v>
                </c:pt>
                <c:pt idx="2822">
                  <c:v>156.638661719547</c:v>
                </c:pt>
                <c:pt idx="2823">
                  <c:v>156.694167978129</c:v>
                </c:pt>
                <c:pt idx="2824">
                  <c:v>156.749674236712</c:v>
                </c:pt>
                <c:pt idx="2825">
                  <c:v>156.805180495294</c:v>
                </c:pt>
                <c:pt idx="2826">
                  <c:v>156.86068675387699</c:v>
                </c:pt>
                <c:pt idx="2827">
                  <c:v>156.91619301245899</c:v>
                </c:pt>
                <c:pt idx="2828">
                  <c:v>156.97169927104099</c:v>
                </c:pt>
                <c:pt idx="2829">
                  <c:v>157.02720552962401</c:v>
                </c:pt>
                <c:pt idx="2830">
                  <c:v>157.08271178820601</c:v>
                </c:pt>
                <c:pt idx="2831">
                  <c:v>157.13821804678901</c:v>
                </c:pt>
                <c:pt idx="2832">
                  <c:v>157.19372430537101</c:v>
                </c:pt>
                <c:pt idx="2833">
                  <c:v>157.24923056395301</c:v>
                </c:pt>
                <c:pt idx="2834">
                  <c:v>157.304736822536</c:v>
                </c:pt>
                <c:pt idx="2835">
                  <c:v>157.360243081118</c:v>
                </c:pt>
                <c:pt idx="2836">
                  <c:v>157.41574933970099</c:v>
                </c:pt>
                <c:pt idx="2837">
                  <c:v>157.47125559828299</c:v>
                </c:pt>
                <c:pt idx="2838">
                  <c:v>157.52676185686499</c:v>
                </c:pt>
                <c:pt idx="2839">
                  <c:v>157.58226811544799</c:v>
                </c:pt>
                <c:pt idx="2840">
                  <c:v>157.63777437402999</c:v>
                </c:pt>
                <c:pt idx="2841">
                  <c:v>157.69328063261301</c:v>
                </c:pt>
                <c:pt idx="2842">
                  <c:v>157.74878689119501</c:v>
                </c:pt>
                <c:pt idx="2843">
                  <c:v>157.80429314977701</c:v>
                </c:pt>
                <c:pt idx="2844">
                  <c:v>157.85979940836</c:v>
                </c:pt>
                <c:pt idx="2845">
                  <c:v>157.915305666942</c:v>
                </c:pt>
                <c:pt idx="2846">
                  <c:v>157.970811925525</c:v>
                </c:pt>
                <c:pt idx="2847">
                  <c:v>158.026318184107</c:v>
                </c:pt>
                <c:pt idx="2848">
                  <c:v>158.081824442689</c:v>
                </c:pt>
                <c:pt idx="2849">
                  <c:v>158.13733070127199</c:v>
                </c:pt>
                <c:pt idx="2850">
                  <c:v>158.19283695985399</c:v>
                </c:pt>
                <c:pt idx="2851">
                  <c:v>158.24834321843699</c:v>
                </c:pt>
                <c:pt idx="2852">
                  <c:v>158.30384947701901</c:v>
                </c:pt>
                <c:pt idx="2853">
                  <c:v>158.35935573560101</c:v>
                </c:pt>
                <c:pt idx="2854">
                  <c:v>158.41486199418401</c:v>
                </c:pt>
                <c:pt idx="2855">
                  <c:v>158.47036825276601</c:v>
                </c:pt>
                <c:pt idx="2856">
                  <c:v>158.525874511349</c:v>
                </c:pt>
                <c:pt idx="2857">
                  <c:v>158.581380769931</c:v>
                </c:pt>
                <c:pt idx="2858">
                  <c:v>158.636887028513</c:v>
                </c:pt>
                <c:pt idx="2859">
                  <c:v>158.692393287096</c:v>
                </c:pt>
                <c:pt idx="2860">
                  <c:v>158.747899545678</c:v>
                </c:pt>
                <c:pt idx="2861">
                  <c:v>158.80340580426099</c:v>
                </c:pt>
                <c:pt idx="2862">
                  <c:v>158.85891206284299</c:v>
                </c:pt>
                <c:pt idx="2863">
                  <c:v>158.91441832142601</c:v>
                </c:pt>
                <c:pt idx="2864">
                  <c:v>158.96992458000801</c:v>
                </c:pt>
                <c:pt idx="2865">
                  <c:v>159.02543083859001</c:v>
                </c:pt>
                <c:pt idx="2866">
                  <c:v>159.08093709717301</c:v>
                </c:pt>
                <c:pt idx="2867">
                  <c:v>159.13644335575501</c:v>
                </c:pt>
                <c:pt idx="2868">
                  <c:v>159.191949614338</c:v>
                </c:pt>
                <c:pt idx="2869">
                  <c:v>159.24745587292</c:v>
                </c:pt>
                <c:pt idx="2870">
                  <c:v>159.302962131502</c:v>
                </c:pt>
                <c:pt idx="2871">
                  <c:v>159.35846839008499</c:v>
                </c:pt>
                <c:pt idx="2872">
                  <c:v>159.41397464866699</c:v>
                </c:pt>
                <c:pt idx="2873">
                  <c:v>159.46948090724999</c:v>
                </c:pt>
                <c:pt idx="2874">
                  <c:v>159.52498716583199</c:v>
                </c:pt>
                <c:pt idx="2875">
                  <c:v>159.58049342441399</c:v>
                </c:pt>
                <c:pt idx="2876">
                  <c:v>159.63599968299701</c:v>
                </c:pt>
                <c:pt idx="2877">
                  <c:v>159.69150594157901</c:v>
                </c:pt>
                <c:pt idx="2878">
                  <c:v>159.747012200162</c:v>
                </c:pt>
                <c:pt idx="2879">
                  <c:v>159.802518458744</c:v>
                </c:pt>
                <c:pt idx="2880">
                  <c:v>159.858024717326</c:v>
                </c:pt>
                <c:pt idx="2881">
                  <c:v>159.913530975909</c:v>
                </c:pt>
                <c:pt idx="2882">
                  <c:v>159.969037234491</c:v>
                </c:pt>
                <c:pt idx="2883">
                  <c:v>160.02454349307399</c:v>
                </c:pt>
                <c:pt idx="2884">
                  <c:v>160.08004975165599</c:v>
                </c:pt>
                <c:pt idx="2885">
                  <c:v>160.13555601023799</c:v>
                </c:pt>
                <c:pt idx="2886">
                  <c:v>160.19106226882101</c:v>
                </c:pt>
                <c:pt idx="2887">
                  <c:v>160.24656852740301</c:v>
                </c:pt>
                <c:pt idx="2888">
                  <c:v>160.30207478598601</c:v>
                </c:pt>
                <c:pt idx="2889">
                  <c:v>160.35758104456801</c:v>
                </c:pt>
                <c:pt idx="2890">
                  <c:v>160.41308730315001</c:v>
                </c:pt>
                <c:pt idx="2891">
                  <c:v>160.468593561733</c:v>
                </c:pt>
                <c:pt idx="2892">
                  <c:v>160.524099820315</c:v>
                </c:pt>
                <c:pt idx="2893">
                  <c:v>160.579606078898</c:v>
                </c:pt>
                <c:pt idx="2894">
                  <c:v>160.63511233748</c:v>
                </c:pt>
                <c:pt idx="2895">
                  <c:v>160.690618596062</c:v>
                </c:pt>
                <c:pt idx="2896">
                  <c:v>160.74612485464499</c:v>
                </c:pt>
                <c:pt idx="2897">
                  <c:v>160.80163111322699</c:v>
                </c:pt>
                <c:pt idx="2898">
                  <c:v>160.85713737181001</c:v>
                </c:pt>
                <c:pt idx="2899">
                  <c:v>160.91264363039201</c:v>
                </c:pt>
                <c:pt idx="2900">
                  <c:v>160.96814988897401</c:v>
                </c:pt>
                <c:pt idx="2901">
                  <c:v>161.02365614755701</c:v>
                </c:pt>
                <c:pt idx="2902">
                  <c:v>161.07916240613901</c:v>
                </c:pt>
                <c:pt idx="2903">
                  <c:v>161.134668664722</c:v>
                </c:pt>
                <c:pt idx="2904">
                  <c:v>161.190174923304</c:v>
                </c:pt>
                <c:pt idx="2905">
                  <c:v>161.24568118188699</c:v>
                </c:pt>
                <c:pt idx="2906">
                  <c:v>161.30118744046899</c:v>
                </c:pt>
                <c:pt idx="2907">
                  <c:v>161.35669369905099</c:v>
                </c:pt>
                <c:pt idx="2908">
                  <c:v>161.41219995763399</c:v>
                </c:pt>
                <c:pt idx="2909">
                  <c:v>161.46770621621599</c:v>
                </c:pt>
                <c:pt idx="2910">
                  <c:v>161.52321247479901</c:v>
                </c:pt>
                <c:pt idx="2911">
                  <c:v>161.57871873338101</c:v>
                </c:pt>
                <c:pt idx="2912">
                  <c:v>161.63422499196301</c:v>
                </c:pt>
                <c:pt idx="2913">
                  <c:v>161.689731250546</c:v>
                </c:pt>
                <c:pt idx="2914">
                  <c:v>161.745237509128</c:v>
                </c:pt>
                <c:pt idx="2915">
                  <c:v>161.800743767711</c:v>
                </c:pt>
                <c:pt idx="2916">
                  <c:v>161.856250026293</c:v>
                </c:pt>
                <c:pt idx="2917">
                  <c:v>161.911756284875</c:v>
                </c:pt>
                <c:pt idx="2918">
                  <c:v>161.96726254345799</c:v>
                </c:pt>
                <c:pt idx="2919">
                  <c:v>162.02276880203999</c:v>
                </c:pt>
                <c:pt idx="2920">
                  <c:v>162.07827506062301</c:v>
                </c:pt>
                <c:pt idx="2921">
                  <c:v>162.13378131920501</c:v>
                </c:pt>
                <c:pt idx="2922">
                  <c:v>162.18928757778701</c:v>
                </c:pt>
                <c:pt idx="2923">
                  <c:v>162.24479383637001</c:v>
                </c:pt>
                <c:pt idx="2924">
                  <c:v>162.30030009495201</c:v>
                </c:pt>
                <c:pt idx="2925">
                  <c:v>162.355806353535</c:v>
                </c:pt>
                <c:pt idx="2926">
                  <c:v>162.411312612117</c:v>
                </c:pt>
                <c:pt idx="2927">
                  <c:v>162.466818870699</c:v>
                </c:pt>
                <c:pt idx="2928">
                  <c:v>162.522325129282</c:v>
                </c:pt>
                <c:pt idx="2929">
                  <c:v>162.57783138786399</c:v>
                </c:pt>
                <c:pt idx="2930">
                  <c:v>162.63333764644699</c:v>
                </c:pt>
                <c:pt idx="2931">
                  <c:v>162.68884390502899</c:v>
                </c:pt>
                <c:pt idx="2932">
                  <c:v>162.74435016361099</c:v>
                </c:pt>
                <c:pt idx="2933">
                  <c:v>162.79985642219401</c:v>
                </c:pt>
                <c:pt idx="2934">
                  <c:v>162.85536268077601</c:v>
                </c:pt>
                <c:pt idx="2935">
                  <c:v>162.91086893935901</c:v>
                </c:pt>
                <c:pt idx="2936">
                  <c:v>162.96637519794101</c:v>
                </c:pt>
                <c:pt idx="2937">
                  <c:v>163.021881456523</c:v>
                </c:pt>
                <c:pt idx="2938">
                  <c:v>163.077387715106</c:v>
                </c:pt>
                <c:pt idx="2939">
                  <c:v>163.132893973688</c:v>
                </c:pt>
                <c:pt idx="2940">
                  <c:v>163.18840023227099</c:v>
                </c:pt>
                <c:pt idx="2941">
                  <c:v>163.24390649085299</c:v>
                </c:pt>
                <c:pt idx="2942">
                  <c:v>163.29941274943599</c:v>
                </c:pt>
                <c:pt idx="2943">
                  <c:v>163.35491900801799</c:v>
                </c:pt>
                <c:pt idx="2944">
                  <c:v>163.41042526659999</c:v>
                </c:pt>
                <c:pt idx="2945">
                  <c:v>163.46593152518301</c:v>
                </c:pt>
                <c:pt idx="2946">
                  <c:v>163.52143778376501</c:v>
                </c:pt>
                <c:pt idx="2947">
                  <c:v>163.576944042348</c:v>
                </c:pt>
                <c:pt idx="2948">
                  <c:v>163.63245030093</c:v>
                </c:pt>
                <c:pt idx="2949">
                  <c:v>163.687956559512</c:v>
                </c:pt>
                <c:pt idx="2950">
                  <c:v>163.743462818095</c:v>
                </c:pt>
                <c:pt idx="2951">
                  <c:v>163.798969076677</c:v>
                </c:pt>
                <c:pt idx="2952">
                  <c:v>163.85447533525999</c:v>
                </c:pt>
                <c:pt idx="2953">
                  <c:v>163.90998159384199</c:v>
                </c:pt>
                <c:pt idx="2954">
                  <c:v>163.96548785242399</c:v>
                </c:pt>
                <c:pt idx="2955">
                  <c:v>164.02099411100701</c:v>
                </c:pt>
                <c:pt idx="2956">
                  <c:v>164.07650036958901</c:v>
                </c:pt>
                <c:pt idx="2957">
                  <c:v>164.13200662817201</c:v>
                </c:pt>
                <c:pt idx="2958">
                  <c:v>164.18751288675401</c:v>
                </c:pt>
                <c:pt idx="2959">
                  <c:v>164.24301914533601</c:v>
                </c:pt>
                <c:pt idx="2960">
                  <c:v>164.298525403919</c:v>
                </c:pt>
                <c:pt idx="2961">
                  <c:v>164.354031662501</c:v>
                </c:pt>
                <c:pt idx="2962">
                  <c:v>164.409537921084</c:v>
                </c:pt>
                <c:pt idx="2963">
                  <c:v>164.46504417966599</c:v>
                </c:pt>
                <c:pt idx="2964">
                  <c:v>164.52055043824799</c:v>
                </c:pt>
                <c:pt idx="2965">
                  <c:v>164.57605669683099</c:v>
                </c:pt>
                <c:pt idx="2966">
                  <c:v>164.63156295541299</c:v>
                </c:pt>
                <c:pt idx="2967">
                  <c:v>164.68706921399601</c:v>
                </c:pt>
                <c:pt idx="2968">
                  <c:v>164.74257547257801</c:v>
                </c:pt>
                <c:pt idx="2969">
                  <c:v>164.79808173116001</c:v>
                </c:pt>
                <c:pt idx="2970">
                  <c:v>164.853587989743</c:v>
                </c:pt>
                <c:pt idx="2971">
                  <c:v>164.909094248325</c:v>
                </c:pt>
                <c:pt idx="2972">
                  <c:v>164.964600506908</c:v>
                </c:pt>
                <c:pt idx="2973">
                  <c:v>165.02010676549</c:v>
                </c:pt>
                <c:pt idx="2974">
                  <c:v>165.075613024072</c:v>
                </c:pt>
                <c:pt idx="2975">
                  <c:v>165.13111928265499</c:v>
                </c:pt>
                <c:pt idx="2976">
                  <c:v>165.18662554123699</c:v>
                </c:pt>
                <c:pt idx="2977">
                  <c:v>165.24213179981999</c:v>
                </c:pt>
                <c:pt idx="2978">
                  <c:v>165.29763805840199</c:v>
                </c:pt>
                <c:pt idx="2979">
                  <c:v>165.35314431698399</c:v>
                </c:pt>
                <c:pt idx="2980">
                  <c:v>165.40865057556701</c:v>
                </c:pt>
                <c:pt idx="2981">
                  <c:v>165.46415683414901</c:v>
                </c:pt>
                <c:pt idx="2982">
                  <c:v>165.519663092732</c:v>
                </c:pt>
                <c:pt idx="2983">
                  <c:v>165.575169351314</c:v>
                </c:pt>
                <c:pt idx="2984">
                  <c:v>165.630675609897</c:v>
                </c:pt>
                <c:pt idx="2985">
                  <c:v>165.686181868479</c:v>
                </c:pt>
                <c:pt idx="2986">
                  <c:v>165.741688127061</c:v>
                </c:pt>
                <c:pt idx="2987">
                  <c:v>165.79719438564399</c:v>
                </c:pt>
                <c:pt idx="2988">
                  <c:v>165.85270064422599</c:v>
                </c:pt>
                <c:pt idx="2989">
                  <c:v>165.90820690280901</c:v>
                </c:pt>
                <c:pt idx="2990">
                  <c:v>165.96371316139101</c:v>
                </c:pt>
                <c:pt idx="2991">
                  <c:v>166.01921941997301</c:v>
                </c:pt>
                <c:pt idx="2992">
                  <c:v>166.07472567855601</c:v>
                </c:pt>
                <c:pt idx="2993">
                  <c:v>166.13023193713801</c:v>
                </c:pt>
                <c:pt idx="2994">
                  <c:v>166.185738195721</c:v>
                </c:pt>
                <c:pt idx="2995">
                  <c:v>166.241244454303</c:v>
                </c:pt>
                <c:pt idx="2996">
                  <c:v>166.296750712885</c:v>
                </c:pt>
                <c:pt idx="2997">
                  <c:v>166.35225697146799</c:v>
                </c:pt>
                <c:pt idx="2998">
                  <c:v>166.40776323004999</c:v>
                </c:pt>
                <c:pt idx="2999">
                  <c:v>166.46326948863299</c:v>
                </c:pt>
                <c:pt idx="3000">
                  <c:v>166.51877574721499</c:v>
                </c:pt>
                <c:pt idx="3001">
                  <c:v>166.57428200579699</c:v>
                </c:pt>
                <c:pt idx="3002">
                  <c:v>166.62978826438001</c:v>
                </c:pt>
                <c:pt idx="3003">
                  <c:v>166.68529452296201</c:v>
                </c:pt>
                <c:pt idx="3004">
                  <c:v>166.740800781545</c:v>
                </c:pt>
                <c:pt idx="3005">
                  <c:v>166.796307040127</c:v>
                </c:pt>
                <c:pt idx="3006">
                  <c:v>166.851813298709</c:v>
                </c:pt>
                <c:pt idx="3007">
                  <c:v>166.907319557292</c:v>
                </c:pt>
                <c:pt idx="3008">
                  <c:v>166.962825815874</c:v>
                </c:pt>
                <c:pt idx="3009">
                  <c:v>167.01833207445699</c:v>
                </c:pt>
                <c:pt idx="3010">
                  <c:v>167.07383833303899</c:v>
                </c:pt>
                <c:pt idx="3011">
                  <c:v>167.12934459162099</c:v>
                </c:pt>
                <c:pt idx="3012">
                  <c:v>167.18485085020399</c:v>
                </c:pt>
                <c:pt idx="3013">
                  <c:v>167.24035710878599</c:v>
                </c:pt>
                <c:pt idx="3014">
                  <c:v>167.29586336736901</c:v>
                </c:pt>
                <c:pt idx="3015">
                  <c:v>167.35136962595101</c:v>
                </c:pt>
                <c:pt idx="3016">
                  <c:v>167.40687588453301</c:v>
                </c:pt>
                <c:pt idx="3017">
                  <c:v>167.462382143116</c:v>
                </c:pt>
                <c:pt idx="3018">
                  <c:v>167.517888401698</c:v>
                </c:pt>
                <c:pt idx="3019">
                  <c:v>167.573394660281</c:v>
                </c:pt>
                <c:pt idx="3020">
                  <c:v>167.628900918863</c:v>
                </c:pt>
                <c:pt idx="3021">
                  <c:v>167.684407177445</c:v>
                </c:pt>
                <c:pt idx="3022">
                  <c:v>167.73991343602799</c:v>
                </c:pt>
                <c:pt idx="3023">
                  <c:v>167.79541969460999</c:v>
                </c:pt>
                <c:pt idx="3024">
                  <c:v>167.85092595319301</c:v>
                </c:pt>
                <c:pt idx="3025">
                  <c:v>167.90643221177501</c:v>
                </c:pt>
                <c:pt idx="3026">
                  <c:v>167.96193847035801</c:v>
                </c:pt>
                <c:pt idx="3027">
                  <c:v>168.01744472894001</c:v>
                </c:pt>
                <c:pt idx="3028">
                  <c:v>168.07295098752201</c:v>
                </c:pt>
                <c:pt idx="3029">
                  <c:v>168.128457246105</c:v>
                </c:pt>
                <c:pt idx="3030">
                  <c:v>168.183963504687</c:v>
                </c:pt>
                <c:pt idx="3031">
                  <c:v>168.23946976326999</c:v>
                </c:pt>
                <c:pt idx="3032">
                  <c:v>168.29497602185199</c:v>
                </c:pt>
                <c:pt idx="3033">
                  <c:v>168.35048228043399</c:v>
                </c:pt>
                <c:pt idx="3034">
                  <c:v>168.40598853901699</c:v>
                </c:pt>
                <c:pt idx="3035">
                  <c:v>168.46149479759899</c:v>
                </c:pt>
                <c:pt idx="3036">
                  <c:v>168.51700105618201</c:v>
                </c:pt>
                <c:pt idx="3037">
                  <c:v>168.57250731476401</c:v>
                </c:pt>
                <c:pt idx="3038">
                  <c:v>168.62801357334601</c:v>
                </c:pt>
                <c:pt idx="3039">
                  <c:v>168.683519831929</c:v>
                </c:pt>
                <c:pt idx="3040">
                  <c:v>168.739026090511</c:v>
                </c:pt>
                <c:pt idx="3041">
                  <c:v>168.794532349094</c:v>
                </c:pt>
                <c:pt idx="3042">
                  <c:v>168.850038607676</c:v>
                </c:pt>
                <c:pt idx="3043">
                  <c:v>168.905544866258</c:v>
                </c:pt>
                <c:pt idx="3044">
                  <c:v>168.96105112484099</c:v>
                </c:pt>
                <c:pt idx="3045">
                  <c:v>169.01655738342299</c:v>
                </c:pt>
                <c:pt idx="3046">
                  <c:v>169.07206364200599</c:v>
                </c:pt>
                <c:pt idx="3047">
                  <c:v>169.12756990058801</c:v>
                </c:pt>
                <c:pt idx="3048">
                  <c:v>169.18307615917001</c:v>
                </c:pt>
                <c:pt idx="3049">
                  <c:v>169.23858241775301</c:v>
                </c:pt>
                <c:pt idx="3050">
                  <c:v>169.29408867633501</c:v>
                </c:pt>
                <c:pt idx="3051">
                  <c:v>169.349594934918</c:v>
                </c:pt>
                <c:pt idx="3052">
                  <c:v>169.4051011935</c:v>
                </c:pt>
                <c:pt idx="3053">
                  <c:v>169.460607452082</c:v>
                </c:pt>
                <c:pt idx="3054">
                  <c:v>169.516113710665</c:v>
                </c:pt>
                <c:pt idx="3055">
                  <c:v>169.571619969247</c:v>
                </c:pt>
                <c:pt idx="3056">
                  <c:v>169.62712622782999</c:v>
                </c:pt>
                <c:pt idx="3057">
                  <c:v>169.68263248641199</c:v>
                </c:pt>
                <c:pt idx="3058">
                  <c:v>169.73813874499399</c:v>
                </c:pt>
                <c:pt idx="3059">
                  <c:v>169.79364500357701</c:v>
                </c:pt>
                <c:pt idx="3060">
                  <c:v>169.84915126215901</c:v>
                </c:pt>
                <c:pt idx="3061">
                  <c:v>169.90465752074201</c:v>
                </c:pt>
                <c:pt idx="3062">
                  <c:v>169.96016377932401</c:v>
                </c:pt>
                <c:pt idx="3063">
                  <c:v>170.01567003790601</c:v>
                </c:pt>
                <c:pt idx="3064">
                  <c:v>170.071176296489</c:v>
                </c:pt>
                <c:pt idx="3065">
                  <c:v>170.126682555071</c:v>
                </c:pt>
                <c:pt idx="3066">
                  <c:v>170.18218881365399</c:v>
                </c:pt>
                <c:pt idx="3067">
                  <c:v>170.23769507223599</c:v>
                </c:pt>
                <c:pt idx="3068">
                  <c:v>170.29320133081899</c:v>
                </c:pt>
                <c:pt idx="3069">
                  <c:v>170.34870758940099</c:v>
                </c:pt>
                <c:pt idx="3070">
                  <c:v>170.40421384798299</c:v>
                </c:pt>
                <c:pt idx="3071">
                  <c:v>170.45972010656601</c:v>
                </c:pt>
                <c:pt idx="3072">
                  <c:v>170.51522636514801</c:v>
                </c:pt>
                <c:pt idx="3073">
                  <c:v>170.570732623731</c:v>
                </c:pt>
                <c:pt idx="3074">
                  <c:v>170.626238882313</c:v>
                </c:pt>
                <c:pt idx="3075">
                  <c:v>170.681745140895</c:v>
                </c:pt>
                <c:pt idx="3076">
                  <c:v>170.737251399478</c:v>
                </c:pt>
                <c:pt idx="3077">
                  <c:v>170.79275765806</c:v>
                </c:pt>
                <c:pt idx="3078">
                  <c:v>170.84826391664299</c:v>
                </c:pt>
                <c:pt idx="3079">
                  <c:v>170.90377017522499</c:v>
                </c:pt>
                <c:pt idx="3080">
                  <c:v>170.95927643380699</c:v>
                </c:pt>
                <c:pt idx="3081">
                  <c:v>171.01478269239001</c:v>
                </c:pt>
                <c:pt idx="3082">
                  <c:v>171.07028895097201</c:v>
                </c:pt>
                <c:pt idx="3083">
                  <c:v>171.12579520955501</c:v>
                </c:pt>
                <c:pt idx="3084">
                  <c:v>171.18130146813701</c:v>
                </c:pt>
                <c:pt idx="3085">
                  <c:v>171.23680772671901</c:v>
                </c:pt>
                <c:pt idx="3086">
                  <c:v>171.292313985302</c:v>
                </c:pt>
                <c:pt idx="3087">
                  <c:v>171.347820243884</c:v>
                </c:pt>
                <c:pt idx="3088">
                  <c:v>171.403326502467</c:v>
                </c:pt>
                <c:pt idx="3089">
                  <c:v>171.458832761049</c:v>
                </c:pt>
                <c:pt idx="3090">
                  <c:v>171.514339019631</c:v>
                </c:pt>
                <c:pt idx="3091">
                  <c:v>171.56984527821399</c:v>
                </c:pt>
                <c:pt idx="3092">
                  <c:v>171.62535153679599</c:v>
                </c:pt>
                <c:pt idx="3093">
                  <c:v>171.68085779537901</c:v>
                </c:pt>
                <c:pt idx="3094">
                  <c:v>171.73636405396101</c:v>
                </c:pt>
                <c:pt idx="3095">
                  <c:v>171.79187031254301</c:v>
                </c:pt>
                <c:pt idx="3096">
                  <c:v>171.84737657112601</c:v>
                </c:pt>
                <c:pt idx="3097">
                  <c:v>171.90288282970801</c:v>
                </c:pt>
                <c:pt idx="3098">
                  <c:v>171.958389088291</c:v>
                </c:pt>
                <c:pt idx="3099">
                  <c:v>172.013895346873</c:v>
                </c:pt>
                <c:pt idx="3100">
                  <c:v>172.069401605455</c:v>
                </c:pt>
                <c:pt idx="3101">
                  <c:v>172.12490786403799</c:v>
                </c:pt>
                <c:pt idx="3102">
                  <c:v>172.18041412261999</c:v>
                </c:pt>
                <c:pt idx="3103">
                  <c:v>172.23592038120299</c:v>
                </c:pt>
                <c:pt idx="3104">
                  <c:v>172.29142663978499</c:v>
                </c:pt>
                <c:pt idx="3105">
                  <c:v>172.34693289836699</c:v>
                </c:pt>
                <c:pt idx="3106">
                  <c:v>172.40243915695001</c:v>
                </c:pt>
                <c:pt idx="3107">
                  <c:v>172.45794541553201</c:v>
                </c:pt>
                <c:pt idx="3108">
                  <c:v>172.513451674115</c:v>
                </c:pt>
                <c:pt idx="3109">
                  <c:v>172.568957932697</c:v>
                </c:pt>
                <c:pt idx="3110">
                  <c:v>172.62446419128</c:v>
                </c:pt>
                <c:pt idx="3111">
                  <c:v>172.679970449862</c:v>
                </c:pt>
                <c:pt idx="3112">
                  <c:v>172.735476708444</c:v>
                </c:pt>
                <c:pt idx="3113">
                  <c:v>172.79098296702699</c:v>
                </c:pt>
                <c:pt idx="3114">
                  <c:v>172.84648922560899</c:v>
                </c:pt>
                <c:pt idx="3115">
                  <c:v>172.90199548419201</c:v>
                </c:pt>
                <c:pt idx="3116">
                  <c:v>172.95750174277401</c:v>
                </c:pt>
                <c:pt idx="3117">
                  <c:v>173.01300800135601</c:v>
                </c:pt>
                <c:pt idx="3118">
                  <c:v>173.06851425993901</c:v>
                </c:pt>
                <c:pt idx="3119">
                  <c:v>173.12402051852101</c:v>
                </c:pt>
                <c:pt idx="3120">
                  <c:v>173.179526777104</c:v>
                </c:pt>
                <c:pt idx="3121">
                  <c:v>173.235033035686</c:v>
                </c:pt>
                <c:pt idx="3122">
                  <c:v>173.290539294268</c:v>
                </c:pt>
                <c:pt idx="3123">
                  <c:v>173.346045552851</c:v>
                </c:pt>
                <c:pt idx="3124">
                  <c:v>173.401551811433</c:v>
                </c:pt>
                <c:pt idx="3125">
                  <c:v>173.45705807001599</c:v>
                </c:pt>
                <c:pt idx="3126">
                  <c:v>173.51256432859799</c:v>
                </c:pt>
                <c:pt idx="3127">
                  <c:v>173.56807058717999</c:v>
                </c:pt>
                <c:pt idx="3128">
                  <c:v>173.62357684576301</c:v>
                </c:pt>
                <c:pt idx="3129">
                  <c:v>173.67908310434501</c:v>
                </c:pt>
                <c:pt idx="3130">
                  <c:v>173.73458936292801</c:v>
                </c:pt>
                <c:pt idx="3131">
                  <c:v>173.79009562151001</c:v>
                </c:pt>
                <c:pt idx="3132">
                  <c:v>173.845601880092</c:v>
                </c:pt>
                <c:pt idx="3133">
                  <c:v>173.901108138675</c:v>
                </c:pt>
                <c:pt idx="3134">
                  <c:v>173.956614397257</c:v>
                </c:pt>
                <c:pt idx="3135">
                  <c:v>174.01212065583999</c:v>
                </c:pt>
                <c:pt idx="3136">
                  <c:v>174.06762691442199</c:v>
                </c:pt>
                <c:pt idx="3137">
                  <c:v>174.12313317300399</c:v>
                </c:pt>
                <c:pt idx="3138">
                  <c:v>174.17863943158699</c:v>
                </c:pt>
                <c:pt idx="3139">
                  <c:v>174.23414569016899</c:v>
                </c:pt>
                <c:pt idx="3140">
                  <c:v>174.28965194875201</c:v>
                </c:pt>
                <c:pt idx="3141">
                  <c:v>174.34515820733401</c:v>
                </c:pt>
                <c:pt idx="3142">
                  <c:v>174.40066446591601</c:v>
                </c:pt>
                <c:pt idx="3143">
                  <c:v>174.456170724499</c:v>
                </c:pt>
                <c:pt idx="3144">
                  <c:v>174.511676983081</c:v>
                </c:pt>
                <c:pt idx="3145">
                  <c:v>174.567183241664</c:v>
                </c:pt>
                <c:pt idx="3146">
                  <c:v>174.622689500246</c:v>
                </c:pt>
                <c:pt idx="3147">
                  <c:v>174.67819575882899</c:v>
                </c:pt>
                <c:pt idx="3148">
                  <c:v>174.73370201741099</c:v>
                </c:pt>
                <c:pt idx="3149">
                  <c:v>174.78920827599299</c:v>
                </c:pt>
                <c:pt idx="3150">
                  <c:v>174.84471453457601</c:v>
                </c:pt>
                <c:pt idx="3151">
                  <c:v>174.90022079315801</c:v>
                </c:pt>
                <c:pt idx="3152">
                  <c:v>174.95572705174101</c:v>
                </c:pt>
                <c:pt idx="3153">
                  <c:v>175.01123331032301</c:v>
                </c:pt>
                <c:pt idx="3154">
                  <c:v>175.06673956890501</c:v>
                </c:pt>
                <c:pt idx="3155">
                  <c:v>175.122245827488</c:v>
                </c:pt>
                <c:pt idx="3156">
                  <c:v>175.17775208607</c:v>
                </c:pt>
                <c:pt idx="3157">
                  <c:v>175.233258344653</c:v>
                </c:pt>
                <c:pt idx="3158">
                  <c:v>175.28876460323499</c:v>
                </c:pt>
                <c:pt idx="3159">
                  <c:v>175.34427086181699</c:v>
                </c:pt>
                <c:pt idx="3160">
                  <c:v>175.39977712039999</c:v>
                </c:pt>
                <c:pt idx="3161">
                  <c:v>175.45528337898199</c:v>
                </c:pt>
                <c:pt idx="3162">
                  <c:v>175.51078963756501</c:v>
                </c:pt>
                <c:pt idx="3163">
                  <c:v>175.56629589614701</c:v>
                </c:pt>
                <c:pt idx="3164">
                  <c:v>175.62180215472901</c:v>
                </c:pt>
                <c:pt idx="3165">
                  <c:v>175.67730841331201</c:v>
                </c:pt>
                <c:pt idx="3166">
                  <c:v>175.732814671894</c:v>
                </c:pt>
                <c:pt idx="3167">
                  <c:v>175.788320930477</c:v>
                </c:pt>
                <c:pt idx="3168">
                  <c:v>175.843827189059</c:v>
                </c:pt>
                <c:pt idx="3169">
                  <c:v>175.899333447641</c:v>
                </c:pt>
                <c:pt idx="3170">
                  <c:v>175.95483970622399</c:v>
                </c:pt>
                <c:pt idx="3171">
                  <c:v>176.01034596480599</c:v>
                </c:pt>
                <c:pt idx="3172">
                  <c:v>176.06585222338899</c:v>
                </c:pt>
                <c:pt idx="3173">
                  <c:v>176.12135848197099</c:v>
                </c:pt>
                <c:pt idx="3174">
                  <c:v>176.17686474055299</c:v>
                </c:pt>
                <c:pt idx="3175">
                  <c:v>176.23237099913601</c:v>
                </c:pt>
                <c:pt idx="3176">
                  <c:v>176.28787725771801</c:v>
                </c:pt>
                <c:pt idx="3177">
                  <c:v>176.343383516301</c:v>
                </c:pt>
                <c:pt idx="3178">
                  <c:v>176.398889774883</c:v>
                </c:pt>
                <c:pt idx="3179">
                  <c:v>176.454396033465</c:v>
                </c:pt>
                <c:pt idx="3180">
                  <c:v>176.509902292048</c:v>
                </c:pt>
                <c:pt idx="3181">
                  <c:v>176.56540855063</c:v>
                </c:pt>
                <c:pt idx="3182">
                  <c:v>176.62091480921299</c:v>
                </c:pt>
                <c:pt idx="3183">
                  <c:v>176.67642106779499</c:v>
                </c:pt>
                <c:pt idx="3184">
                  <c:v>176.73192732637801</c:v>
                </c:pt>
                <c:pt idx="3185">
                  <c:v>176.78743358496001</c:v>
                </c:pt>
                <c:pt idx="3186">
                  <c:v>176.84293984354201</c:v>
                </c:pt>
                <c:pt idx="3187">
                  <c:v>176.89844610212501</c:v>
                </c:pt>
                <c:pt idx="3188">
                  <c:v>176.95395236070701</c:v>
                </c:pt>
                <c:pt idx="3189">
                  <c:v>177.00945861929</c:v>
                </c:pt>
                <c:pt idx="3190">
                  <c:v>177.064964877872</c:v>
                </c:pt>
                <c:pt idx="3191">
                  <c:v>177.120471136454</c:v>
                </c:pt>
                <c:pt idx="3192">
                  <c:v>177.17597739503699</c:v>
                </c:pt>
                <c:pt idx="3193">
                  <c:v>177.23148365361899</c:v>
                </c:pt>
                <c:pt idx="3194">
                  <c:v>177.28698991220199</c:v>
                </c:pt>
                <c:pt idx="3195">
                  <c:v>177.34249617078399</c:v>
                </c:pt>
                <c:pt idx="3196">
                  <c:v>177.39800242936599</c:v>
                </c:pt>
                <c:pt idx="3197">
                  <c:v>177.45350868794901</c:v>
                </c:pt>
                <c:pt idx="3198">
                  <c:v>177.50901494653101</c:v>
                </c:pt>
                <c:pt idx="3199">
                  <c:v>177.564521205114</c:v>
                </c:pt>
                <c:pt idx="3200">
                  <c:v>177.620027463696</c:v>
                </c:pt>
                <c:pt idx="3201">
                  <c:v>177.675533722278</c:v>
                </c:pt>
                <c:pt idx="3202">
                  <c:v>177.731039980861</c:v>
                </c:pt>
                <c:pt idx="3203">
                  <c:v>177.786546239443</c:v>
                </c:pt>
                <c:pt idx="3204">
                  <c:v>177.84205249802599</c:v>
                </c:pt>
                <c:pt idx="3205">
                  <c:v>177.89755875660799</c:v>
                </c:pt>
                <c:pt idx="3206">
                  <c:v>177.95306501518999</c:v>
                </c:pt>
                <c:pt idx="3207">
                  <c:v>178.00857127377299</c:v>
                </c:pt>
                <c:pt idx="3208">
                  <c:v>178.06407753235499</c:v>
                </c:pt>
                <c:pt idx="3209">
                  <c:v>178.11958379093801</c:v>
                </c:pt>
                <c:pt idx="3210">
                  <c:v>178.17509004952001</c:v>
                </c:pt>
                <c:pt idx="3211">
                  <c:v>178.23059630810201</c:v>
                </c:pt>
                <c:pt idx="3212">
                  <c:v>178.286102566685</c:v>
                </c:pt>
                <c:pt idx="3213">
                  <c:v>178.341608825267</c:v>
                </c:pt>
                <c:pt idx="3214">
                  <c:v>178.39711508385</c:v>
                </c:pt>
                <c:pt idx="3215">
                  <c:v>178.452621342432</c:v>
                </c:pt>
                <c:pt idx="3216">
                  <c:v>178.508127601014</c:v>
                </c:pt>
                <c:pt idx="3217">
                  <c:v>178.56363385959699</c:v>
                </c:pt>
                <c:pt idx="3218">
                  <c:v>178.61914011817899</c:v>
                </c:pt>
                <c:pt idx="3219">
                  <c:v>178.67464637676201</c:v>
                </c:pt>
                <c:pt idx="3220">
                  <c:v>178.73015263534401</c:v>
                </c:pt>
                <c:pt idx="3221">
                  <c:v>178.78565889392601</c:v>
                </c:pt>
                <c:pt idx="3222">
                  <c:v>178.84116515250901</c:v>
                </c:pt>
                <c:pt idx="3223">
                  <c:v>178.89667141109101</c:v>
                </c:pt>
                <c:pt idx="3224">
                  <c:v>178.952177669674</c:v>
                </c:pt>
                <c:pt idx="3225">
                  <c:v>179.007683928256</c:v>
                </c:pt>
                <c:pt idx="3226">
                  <c:v>179.06319018683899</c:v>
                </c:pt>
                <c:pt idx="3227">
                  <c:v>179.11869644542099</c:v>
                </c:pt>
                <c:pt idx="3228">
                  <c:v>179.17420270400299</c:v>
                </c:pt>
                <c:pt idx="3229">
                  <c:v>179.22970896258599</c:v>
                </c:pt>
                <c:pt idx="3230">
                  <c:v>179.28521522116799</c:v>
                </c:pt>
                <c:pt idx="3231">
                  <c:v>179.34072147975101</c:v>
                </c:pt>
                <c:pt idx="3232">
                  <c:v>179.39622773833301</c:v>
                </c:pt>
                <c:pt idx="3233">
                  <c:v>179.45173399691501</c:v>
                </c:pt>
                <c:pt idx="3234">
                  <c:v>179.507240255498</c:v>
                </c:pt>
                <c:pt idx="3235">
                  <c:v>179.56274651408</c:v>
                </c:pt>
                <c:pt idx="3236">
                  <c:v>179.618252772663</c:v>
                </c:pt>
                <c:pt idx="3237">
                  <c:v>179.673759031245</c:v>
                </c:pt>
                <c:pt idx="3238">
                  <c:v>179.729265289827</c:v>
                </c:pt>
                <c:pt idx="3239">
                  <c:v>179.78477154840999</c:v>
                </c:pt>
                <c:pt idx="3240">
                  <c:v>179.84027780699199</c:v>
                </c:pt>
                <c:pt idx="3241">
                  <c:v>179.89578406557499</c:v>
                </c:pt>
                <c:pt idx="3242">
                  <c:v>179.95129032415699</c:v>
                </c:pt>
                <c:pt idx="3243">
                  <c:v>180.00679658273901</c:v>
                </c:pt>
                <c:pt idx="3244">
                  <c:v>180.06230284132201</c:v>
                </c:pt>
                <c:pt idx="3245">
                  <c:v>180.11780909990401</c:v>
                </c:pt>
                <c:pt idx="3246">
                  <c:v>180.173315358487</c:v>
                </c:pt>
                <c:pt idx="3247">
                  <c:v>180.228821617069</c:v>
                </c:pt>
                <c:pt idx="3248">
                  <c:v>180.284327875651</c:v>
                </c:pt>
                <c:pt idx="3249">
                  <c:v>180.339834134234</c:v>
                </c:pt>
                <c:pt idx="3250">
                  <c:v>180.395340392816</c:v>
                </c:pt>
                <c:pt idx="3251">
                  <c:v>180.45084665139899</c:v>
                </c:pt>
                <c:pt idx="3252">
                  <c:v>180.50635290998099</c:v>
                </c:pt>
                <c:pt idx="3253">
                  <c:v>180.56185916856299</c:v>
                </c:pt>
                <c:pt idx="3254">
                  <c:v>180.61736542714601</c:v>
                </c:pt>
                <c:pt idx="3255">
                  <c:v>180.67287168572801</c:v>
                </c:pt>
                <c:pt idx="3256">
                  <c:v>180.72837794431101</c:v>
                </c:pt>
                <c:pt idx="3257">
                  <c:v>180.78388420289301</c:v>
                </c:pt>
                <c:pt idx="3258">
                  <c:v>180.83939046147501</c:v>
                </c:pt>
                <c:pt idx="3259">
                  <c:v>180.894896720058</c:v>
                </c:pt>
                <c:pt idx="3260">
                  <c:v>180.95040297864</c:v>
                </c:pt>
                <c:pt idx="3261">
                  <c:v>181.00590923722299</c:v>
                </c:pt>
                <c:pt idx="3262">
                  <c:v>181.06141549580499</c:v>
                </c:pt>
                <c:pt idx="3263">
                  <c:v>181.11692175438799</c:v>
                </c:pt>
                <c:pt idx="3264">
                  <c:v>181.17242801296999</c:v>
                </c:pt>
                <c:pt idx="3265">
                  <c:v>181.22793427155199</c:v>
                </c:pt>
                <c:pt idx="3266">
                  <c:v>181.28344053013501</c:v>
                </c:pt>
                <c:pt idx="3267">
                  <c:v>181.33894678871701</c:v>
                </c:pt>
                <c:pt idx="3268">
                  <c:v>181.3944530473</c:v>
                </c:pt>
                <c:pt idx="3269">
                  <c:v>181.449959305882</c:v>
                </c:pt>
                <c:pt idx="3270">
                  <c:v>181.505465564464</c:v>
                </c:pt>
                <c:pt idx="3271">
                  <c:v>181.560971823047</c:v>
                </c:pt>
                <c:pt idx="3272">
                  <c:v>181.616478081629</c:v>
                </c:pt>
                <c:pt idx="3273">
                  <c:v>181.67198434021199</c:v>
                </c:pt>
                <c:pt idx="3274">
                  <c:v>181.72749059879399</c:v>
                </c:pt>
                <c:pt idx="3275">
                  <c:v>181.78299685737599</c:v>
                </c:pt>
                <c:pt idx="3276">
                  <c:v>181.83850311595901</c:v>
                </c:pt>
                <c:pt idx="3277">
                  <c:v>181.89400937454101</c:v>
                </c:pt>
                <c:pt idx="3278">
                  <c:v>181.94951563312401</c:v>
                </c:pt>
                <c:pt idx="3279">
                  <c:v>182.00502189170601</c:v>
                </c:pt>
                <c:pt idx="3280">
                  <c:v>182.06052815028801</c:v>
                </c:pt>
                <c:pt idx="3281">
                  <c:v>182.116034408871</c:v>
                </c:pt>
                <c:pt idx="3282">
                  <c:v>182.171540667453</c:v>
                </c:pt>
                <c:pt idx="3283">
                  <c:v>182.227046926036</c:v>
                </c:pt>
                <c:pt idx="3284">
                  <c:v>182.282553184618</c:v>
                </c:pt>
                <c:pt idx="3285">
                  <c:v>182.3380594432</c:v>
                </c:pt>
                <c:pt idx="3286">
                  <c:v>182.39356570178299</c:v>
                </c:pt>
                <c:pt idx="3287">
                  <c:v>182.44907196036499</c:v>
                </c:pt>
                <c:pt idx="3288">
                  <c:v>182.50457821894801</c:v>
                </c:pt>
                <c:pt idx="3289">
                  <c:v>182.56008447753001</c:v>
                </c:pt>
                <c:pt idx="3290">
                  <c:v>182.61559073611201</c:v>
                </c:pt>
                <c:pt idx="3291">
                  <c:v>182.67109699469501</c:v>
                </c:pt>
                <c:pt idx="3292">
                  <c:v>182.72660325327701</c:v>
                </c:pt>
                <c:pt idx="3293">
                  <c:v>182.78210951186</c:v>
                </c:pt>
                <c:pt idx="3294">
                  <c:v>182.837615770442</c:v>
                </c:pt>
                <c:pt idx="3295">
                  <c:v>182.893122029024</c:v>
                </c:pt>
                <c:pt idx="3296">
                  <c:v>182.94862828760699</c:v>
                </c:pt>
                <c:pt idx="3297">
                  <c:v>183.00413454618899</c:v>
                </c:pt>
                <c:pt idx="3298">
                  <c:v>183.05964080477199</c:v>
                </c:pt>
                <c:pt idx="3299">
                  <c:v>183.11514706335399</c:v>
                </c:pt>
                <c:pt idx="3300">
                  <c:v>183.17065332193599</c:v>
                </c:pt>
                <c:pt idx="3301">
                  <c:v>183.22615958051901</c:v>
                </c:pt>
                <c:pt idx="3302">
                  <c:v>183.28166583910101</c:v>
                </c:pt>
                <c:pt idx="3303">
                  <c:v>183.337172097684</c:v>
                </c:pt>
                <c:pt idx="3304">
                  <c:v>183.392678356266</c:v>
                </c:pt>
                <c:pt idx="3305">
                  <c:v>183.448184614849</c:v>
                </c:pt>
                <c:pt idx="3306">
                  <c:v>183.503690873431</c:v>
                </c:pt>
                <c:pt idx="3307">
                  <c:v>183.559197132013</c:v>
                </c:pt>
                <c:pt idx="3308">
                  <c:v>183.61470339059599</c:v>
                </c:pt>
                <c:pt idx="3309">
                  <c:v>183.67020964917799</c:v>
                </c:pt>
                <c:pt idx="3310">
                  <c:v>183.72571590776101</c:v>
                </c:pt>
                <c:pt idx="3311">
                  <c:v>183.78122216634301</c:v>
                </c:pt>
                <c:pt idx="3312">
                  <c:v>183.83672842492501</c:v>
                </c:pt>
                <c:pt idx="3313">
                  <c:v>183.89223468350801</c:v>
                </c:pt>
                <c:pt idx="3314">
                  <c:v>183.94774094209001</c:v>
                </c:pt>
                <c:pt idx="3315">
                  <c:v>184.003247200673</c:v>
                </c:pt>
                <c:pt idx="3316">
                  <c:v>184.058753459255</c:v>
                </c:pt>
                <c:pt idx="3317">
                  <c:v>184.114259717837</c:v>
                </c:pt>
                <c:pt idx="3318">
                  <c:v>184.16976597642</c:v>
                </c:pt>
                <c:pt idx="3319">
                  <c:v>184.225272235002</c:v>
                </c:pt>
                <c:pt idx="3320">
                  <c:v>184.28077849358499</c:v>
                </c:pt>
                <c:pt idx="3321">
                  <c:v>184.33628475216699</c:v>
                </c:pt>
                <c:pt idx="3322">
                  <c:v>184.39179101074899</c:v>
                </c:pt>
                <c:pt idx="3323">
                  <c:v>184.44729726933201</c:v>
                </c:pt>
                <c:pt idx="3324">
                  <c:v>184.50280352791401</c:v>
                </c:pt>
                <c:pt idx="3325">
                  <c:v>184.55830978649701</c:v>
                </c:pt>
                <c:pt idx="3326">
                  <c:v>184.61381604507901</c:v>
                </c:pt>
                <c:pt idx="3327">
                  <c:v>184.669322303661</c:v>
                </c:pt>
                <c:pt idx="3328">
                  <c:v>184.724828562244</c:v>
                </c:pt>
                <c:pt idx="3329">
                  <c:v>184.780334820826</c:v>
                </c:pt>
                <c:pt idx="3330">
                  <c:v>184.83584107940899</c:v>
                </c:pt>
                <c:pt idx="3331">
                  <c:v>184.89134733799099</c:v>
                </c:pt>
                <c:pt idx="3332">
                  <c:v>184.94685359657299</c:v>
                </c:pt>
                <c:pt idx="3333">
                  <c:v>185.00235985515599</c:v>
                </c:pt>
                <c:pt idx="3334">
                  <c:v>185.05786611373799</c:v>
                </c:pt>
                <c:pt idx="3335">
                  <c:v>185.11337237232101</c:v>
                </c:pt>
                <c:pt idx="3336">
                  <c:v>185.16887863090301</c:v>
                </c:pt>
                <c:pt idx="3337">
                  <c:v>185.22438488948501</c:v>
                </c:pt>
                <c:pt idx="3338">
                  <c:v>185.279891148068</c:v>
                </c:pt>
                <c:pt idx="3339">
                  <c:v>185.33539740665</c:v>
                </c:pt>
                <c:pt idx="3340">
                  <c:v>185.390903665233</c:v>
                </c:pt>
                <c:pt idx="3341">
                  <c:v>185.446409923815</c:v>
                </c:pt>
                <c:pt idx="3342">
                  <c:v>185.501916182397</c:v>
                </c:pt>
                <c:pt idx="3343">
                  <c:v>185.55742244097999</c:v>
                </c:pt>
                <c:pt idx="3344">
                  <c:v>185.61292869956199</c:v>
                </c:pt>
                <c:pt idx="3345">
                  <c:v>185.66843495814501</c:v>
                </c:pt>
                <c:pt idx="3346">
                  <c:v>185.72394121672701</c:v>
                </c:pt>
                <c:pt idx="3347">
                  <c:v>185.77944747531001</c:v>
                </c:pt>
                <c:pt idx="3348">
                  <c:v>185.83495373389201</c:v>
                </c:pt>
                <c:pt idx="3349">
                  <c:v>185.89045999247401</c:v>
                </c:pt>
                <c:pt idx="3350">
                  <c:v>185.945966251057</c:v>
                </c:pt>
                <c:pt idx="3351">
                  <c:v>186.001472509639</c:v>
                </c:pt>
                <c:pt idx="3352">
                  <c:v>186.056978768222</c:v>
                </c:pt>
                <c:pt idx="3353">
                  <c:v>186.11248502680399</c:v>
                </c:pt>
                <c:pt idx="3354">
                  <c:v>186.16799128538599</c:v>
                </c:pt>
                <c:pt idx="3355">
                  <c:v>186.22349754396899</c:v>
                </c:pt>
                <c:pt idx="3356">
                  <c:v>186.27900380255099</c:v>
                </c:pt>
                <c:pt idx="3357">
                  <c:v>186.33451006113401</c:v>
                </c:pt>
                <c:pt idx="3358">
                  <c:v>186.39001631971601</c:v>
                </c:pt>
                <c:pt idx="3359">
                  <c:v>186.44552257829801</c:v>
                </c:pt>
                <c:pt idx="3360">
                  <c:v>186.50102883688101</c:v>
                </c:pt>
                <c:pt idx="3361">
                  <c:v>186.556535095463</c:v>
                </c:pt>
                <c:pt idx="3362">
                  <c:v>186.612041354046</c:v>
                </c:pt>
                <c:pt idx="3363">
                  <c:v>186.667547612628</c:v>
                </c:pt>
                <c:pt idx="3364">
                  <c:v>186.72305387121</c:v>
                </c:pt>
                <c:pt idx="3365">
                  <c:v>186.77856012979299</c:v>
                </c:pt>
                <c:pt idx="3366">
                  <c:v>186.83406638837499</c:v>
                </c:pt>
                <c:pt idx="3367">
                  <c:v>186.88957264695799</c:v>
                </c:pt>
                <c:pt idx="3368">
                  <c:v>186.94507890553999</c:v>
                </c:pt>
                <c:pt idx="3369">
                  <c:v>187.00058516412199</c:v>
                </c:pt>
                <c:pt idx="3370">
                  <c:v>187.05609142270501</c:v>
                </c:pt>
                <c:pt idx="3371">
                  <c:v>187.11159768128701</c:v>
                </c:pt>
                <c:pt idx="3372">
                  <c:v>187.16710393987</c:v>
                </c:pt>
                <c:pt idx="3373">
                  <c:v>187.222610198452</c:v>
                </c:pt>
                <c:pt idx="3374">
                  <c:v>187.278116457034</c:v>
                </c:pt>
                <c:pt idx="3375">
                  <c:v>187.333622715617</c:v>
                </c:pt>
                <c:pt idx="3376">
                  <c:v>187.389128974199</c:v>
                </c:pt>
                <c:pt idx="3377">
                  <c:v>187.44463523278199</c:v>
                </c:pt>
                <c:pt idx="3378">
                  <c:v>187.50014149136399</c:v>
                </c:pt>
                <c:pt idx="3379">
                  <c:v>187.55564774994599</c:v>
                </c:pt>
                <c:pt idx="3380">
                  <c:v>187.61115400852901</c:v>
                </c:pt>
                <c:pt idx="3381">
                  <c:v>187.66666026711101</c:v>
                </c:pt>
                <c:pt idx="3382">
                  <c:v>187.72216652569401</c:v>
                </c:pt>
                <c:pt idx="3383">
                  <c:v>187.77767278427601</c:v>
                </c:pt>
                <c:pt idx="3384">
                  <c:v>187.83317904285801</c:v>
                </c:pt>
                <c:pt idx="3385">
                  <c:v>187.888685301441</c:v>
                </c:pt>
                <c:pt idx="3386">
                  <c:v>187.944191560023</c:v>
                </c:pt>
                <c:pt idx="3387">
                  <c:v>187.99969781860599</c:v>
                </c:pt>
                <c:pt idx="3388">
                  <c:v>188.05520407718799</c:v>
                </c:pt>
                <c:pt idx="3389">
                  <c:v>188.11071033577099</c:v>
                </c:pt>
                <c:pt idx="3390">
                  <c:v>188.16621659435299</c:v>
                </c:pt>
                <c:pt idx="3391">
                  <c:v>188.22172285293499</c:v>
                </c:pt>
                <c:pt idx="3392">
                  <c:v>188.27722911151801</c:v>
                </c:pt>
                <c:pt idx="3393">
                  <c:v>188.33273537010001</c:v>
                </c:pt>
                <c:pt idx="3394">
                  <c:v>188.38824162868301</c:v>
                </c:pt>
                <c:pt idx="3395">
                  <c:v>188.443747887265</c:v>
                </c:pt>
                <c:pt idx="3396">
                  <c:v>188.499254145847</c:v>
                </c:pt>
                <c:pt idx="3397">
                  <c:v>188.55476040443</c:v>
                </c:pt>
                <c:pt idx="3398">
                  <c:v>188.610266663012</c:v>
                </c:pt>
                <c:pt idx="3399">
                  <c:v>188.66577292159499</c:v>
                </c:pt>
                <c:pt idx="3400">
                  <c:v>188.72127918017699</c:v>
                </c:pt>
                <c:pt idx="3401">
                  <c:v>188.77678543875899</c:v>
                </c:pt>
                <c:pt idx="3402">
                  <c:v>188.83229169734199</c:v>
                </c:pt>
                <c:pt idx="3403">
                  <c:v>188.88779795592399</c:v>
                </c:pt>
                <c:pt idx="3404">
                  <c:v>188.94330421450701</c:v>
                </c:pt>
                <c:pt idx="3405">
                  <c:v>188.99881047308901</c:v>
                </c:pt>
                <c:pt idx="3406">
                  <c:v>189.05431673167101</c:v>
                </c:pt>
                <c:pt idx="3407">
                  <c:v>189.109822990254</c:v>
                </c:pt>
                <c:pt idx="3408">
                  <c:v>189.165329248836</c:v>
                </c:pt>
                <c:pt idx="3409">
                  <c:v>189.220835507419</c:v>
                </c:pt>
                <c:pt idx="3410">
                  <c:v>189.276341766001</c:v>
                </c:pt>
                <c:pt idx="3411">
                  <c:v>189.331848024583</c:v>
                </c:pt>
                <c:pt idx="3412">
                  <c:v>189.38735428316599</c:v>
                </c:pt>
                <c:pt idx="3413">
                  <c:v>189.44286054174799</c:v>
                </c:pt>
                <c:pt idx="3414">
                  <c:v>189.49836680033101</c:v>
                </c:pt>
                <c:pt idx="3415">
                  <c:v>189.55387305891301</c:v>
                </c:pt>
                <c:pt idx="3416">
                  <c:v>189.60937931749501</c:v>
                </c:pt>
                <c:pt idx="3417">
                  <c:v>189.66488557607801</c:v>
                </c:pt>
                <c:pt idx="3418">
                  <c:v>189.72039183466001</c:v>
                </c:pt>
                <c:pt idx="3419">
                  <c:v>189.775898093243</c:v>
                </c:pt>
                <c:pt idx="3420">
                  <c:v>189.831404351825</c:v>
                </c:pt>
                <c:pt idx="3421">
                  <c:v>189.886910610407</c:v>
                </c:pt>
                <c:pt idx="3422">
                  <c:v>189.94241686898999</c:v>
                </c:pt>
                <c:pt idx="3423">
                  <c:v>189.99792312757199</c:v>
                </c:pt>
                <c:pt idx="3424">
                  <c:v>190.05342938615499</c:v>
                </c:pt>
                <c:pt idx="3425">
                  <c:v>190.10893564473699</c:v>
                </c:pt>
                <c:pt idx="3426">
                  <c:v>190.16444190331899</c:v>
                </c:pt>
                <c:pt idx="3427">
                  <c:v>190.21994816190201</c:v>
                </c:pt>
                <c:pt idx="3428">
                  <c:v>190.27545442048401</c:v>
                </c:pt>
                <c:pt idx="3429">
                  <c:v>190.330960679067</c:v>
                </c:pt>
                <c:pt idx="3430">
                  <c:v>190.386466937649</c:v>
                </c:pt>
                <c:pt idx="3431">
                  <c:v>190.441973196232</c:v>
                </c:pt>
                <c:pt idx="3432">
                  <c:v>190.497479454814</c:v>
                </c:pt>
                <c:pt idx="3433">
                  <c:v>190.552985713396</c:v>
                </c:pt>
                <c:pt idx="3434">
                  <c:v>190.60849197197899</c:v>
                </c:pt>
                <c:pt idx="3435">
                  <c:v>190.66399823056099</c:v>
                </c:pt>
                <c:pt idx="3436">
                  <c:v>190.71950448914399</c:v>
                </c:pt>
                <c:pt idx="3437">
                  <c:v>190.77501074772599</c:v>
                </c:pt>
                <c:pt idx="3438">
                  <c:v>190.83051700630801</c:v>
                </c:pt>
                <c:pt idx="3439">
                  <c:v>190.88602326489101</c:v>
                </c:pt>
                <c:pt idx="3440">
                  <c:v>190.94152952347301</c:v>
                </c:pt>
                <c:pt idx="3441">
                  <c:v>190.997035782056</c:v>
                </c:pt>
                <c:pt idx="3442">
                  <c:v>191.052542040638</c:v>
                </c:pt>
                <c:pt idx="3443">
                  <c:v>191.10804829922</c:v>
                </c:pt>
                <c:pt idx="3444">
                  <c:v>191.163554557803</c:v>
                </c:pt>
                <c:pt idx="3445">
                  <c:v>191.219060816385</c:v>
                </c:pt>
                <c:pt idx="3446">
                  <c:v>191.27456707496799</c:v>
                </c:pt>
                <c:pt idx="3447">
                  <c:v>191.33007333354999</c:v>
                </c:pt>
                <c:pt idx="3448">
                  <c:v>191.38557959213199</c:v>
                </c:pt>
                <c:pt idx="3449">
                  <c:v>191.44108585071501</c:v>
                </c:pt>
                <c:pt idx="3450">
                  <c:v>191.49659210929701</c:v>
                </c:pt>
                <c:pt idx="3451">
                  <c:v>191.55209836788001</c:v>
                </c:pt>
                <c:pt idx="3452">
                  <c:v>191.60760462646201</c:v>
                </c:pt>
                <c:pt idx="3453">
                  <c:v>191.66311088504401</c:v>
                </c:pt>
                <c:pt idx="3454">
                  <c:v>191.718617143627</c:v>
                </c:pt>
                <c:pt idx="3455">
                  <c:v>191.774123402209</c:v>
                </c:pt>
                <c:pt idx="3456">
                  <c:v>191.82962966079199</c:v>
                </c:pt>
                <c:pt idx="3457">
                  <c:v>191.88513591937399</c:v>
                </c:pt>
                <c:pt idx="3458">
                  <c:v>191.94064217795599</c:v>
                </c:pt>
                <c:pt idx="3459">
                  <c:v>191.99614843653899</c:v>
                </c:pt>
                <c:pt idx="3460">
                  <c:v>192.05165469512099</c:v>
                </c:pt>
                <c:pt idx="3461">
                  <c:v>192.10716095370401</c:v>
                </c:pt>
                <c:pt idx="3462">
                  <c:v>192.16266721228601</c:v>
                </c:pt>
                <c:pt idx="3463">
                  <c:v>192.21817347086801</c:v>
                </c:pt>
                <c:pt idx="3464">
                  <c:v>192.273679729451</c:v>
                </c:pt>
                <c:pt idx="3465">
                  <c:v>192.329185988033</c:v>
                </c:pt>
                <c:pt idx="3466">
                  <c:v>192.384692246616</c:v>
                </c:pt>
                <c:pt idx="3467">
                  <c:v>192.440198505198</c:v>
                </c:pt>
                <c:pt idx="3468">
                  <c:v>192.49570476378099</c:v>
                </c:pt>
                <c:pt idx="3469">
                  <c:v>192.55121102236299</c:v>
                </c:pt>
                <c:pt idx="3470">
                  <c:v>192.60671728094499</c:v>
                </c:pt>
                <c:pt idx="3471">
                  <c:v>192.66222353952799</c:v>
                </c:pt>
                <c:pt idx="3472">
                  <c:v>192.71772979811001</c:v>
                </c:pt>
                <c:pt idx="3473">
                  <c:v>192.77323605669301</c:v>
                </c:pt>
                <c:pt idx="3474">
                  <c:v>192.82874231527501</c:v>
                </c:pt>
                <c:pt idx="3475">
                  <c:v>192.88424857385701</c:v>
                </c:pt>
                <c:pt idx="3476">
                  <c:v>192.93975483244</c:v>
                </c:pt>
                <c:pt idx="3477">
                  <c:v>192.995261091022</c:v>
                </c:pt>
                <c:pt idx="3478">
                  <c:v>193.050767349605</c:v>
                </c:pt>
                <c:pt idx="3479">
                  <c:v>193.106273608187</c:v>
                </c:pt>
                <c:pt idx="3480">
                  <c:v>193.161779866769</c:v>
                </c:pt>
                <c:pt idx="3481">
                  <c:v>193.21728612535199</c:v>
                </c:pt>
                <c:pt idx="3482">
                  <c:v>193.27279238393399</c:v>
                </c:pt>
                <c:pt idx="3483">
                  <c:v>193.32829864251701</c:v>
                </c:pt>
                <c:pt idx="3484">
                  <c:v>193.38380490109901</c:v>
                </c:pt>
                <c:pt idx="3485">
                  <c:v>193.43931115968101</c:v>
                </c:pt>
                <c:pt idx="3486">
                  <c:v>193.49481741826401</c:v>
                </c:pt>
                <c:pt idx="3487">
                  <c:v>193.55032367684601</c:v>
                </c:pt>
                <c:pt idx="3488">
                  <c:v>193.605829935429</c:v>
                </c:pt>
                <c:pt idx="3489">
                  <c:v>193.661336194011</c:v>
                </c:pt>
                <c:pt idx="3490">
                  <c:v>193.716842452593</c:v>
                </c:pt>
                <c:pt idx="3491">
                  <c:v>193.77234871117599</c:v>
                </c:pt>
                <c:pt idx="3492">
                  <c:v>193.82785496975799</c:v>
                </c:pt>
                <c:pt idx="3493">
                  <c:v>193.88336122834099</c:v>
                </c:pt>
                <c:pt idx="3494">
                  <c:v>193.93886748692299</c:v>
                </c:pt>
                <c:pt idx="3495">
                  <c:v>193.99437374550499</c:v>
                </c:pt>
                <c:pt idx="3496">
                  <c:v>194.04988000408801</c:v>
                </c:pt>
                <c:pt idx="3497">
                  <c:v>194.10538626267001</c:v>
                </c:pt>
                <c:pt idx="3498">
                  <c:v>194.160892521253</c:v>
                </c:pt>
                <c:pt idx="3499">
                  <c:v>194.216398779835</c:v>
                </c:pt>
                <c:pt idx="3500">
                  <c:v>194.271905038417</c:v>
                </c:pt>
                <c:pt idx="3501">
                  <c:v>194.327411297</c:v>
                </c:pt>
                <c:pt idx="3502">
                  <c:v>194.382917555582</c:v>
                </c:pt>
                <c:pt idx="3503">
                  <c:v>194.43842381416499</c:v>
                </c:pt>
                <c:pt idx="3504">
                  <c:v>194.49393007274699</c:v>
                </c:pt>
                <c:pt idx="3505">
                  <c:v>194.54943633133001</c:v>
                </c:pt>
                <c:pt idx="3506">
                  <c:v>194.60494258991201</c:v>
                </c:pt>
                <c:pt idx="3507">
                  <c:v>194.66044884849401</c:v>
                </c:pt>
                <c:pt idx="3508">
                  <c:v>194.71595510707701</c:v>
                </c:pt>
                <c:pt idx="3509">
                  <c:v>194.77146136565901</c:v>
                </c:pt>
                <c:pt idx="3510">
                  <c:v>194.826967624242</c:v>
                </c:pt>
                <c:pt idx="3511">
                  <c:v>194.882473882824</c:v>
                </c:pt>
                <c:pt idx="3512">
                  <c:v>194.937980141406</c:v>
                </c:pt>
                <c:pt idx="3513">
                  <c:v>194.993486399989</c:v>
                </c:pt>
                <c:pt idx="3514">
                  <c:v>195.048992658571</c:v>
                </c:pt>
                <c:pt idx="3515">
                  <c:v>195.10449891715399</c:v>
                </c:pt>
                <c:pt idx="3516">
                  <c:v>195.16000517573599</c:v>
                </c:pt>
                <c:pt idx="3517">
                  <c:v>195.21551143431799</c:v>
                </c:pt>
                <c:pt idx="3518">
                  <c:v>195.27101769290101</c:v>
                </c:pt>
                <c:pt idx="3519">
                  <c:v>195.32652395148301</c:v>
                </c:pt>
                <c:pt idx="3520">
                  <c:v>195.38203021006601</c:v>
                </c:pt>
                <c:pt idx="3521">
                  <c:v>195.43753646864801</c:v>
                </c:pt>
                <c:pt idx="3522">
                  <c:v>195.49304272723001</c:v>
                </c:pt>
                <c:pt idx="3523">
                  <c:v>195.548548985813</c:v>
                </c:pt>
                <c:pt idx="3524">
                  <c:v>195.604055244395</c:v>
                </c:pt>
                <c:pt idx="3525">
                  <c:v>195.65956150297799</c:v>
                </c:pt>
                <c:pt idx="3526">
                  <c:v>195.71506776155999</c:v>
                </c:pt>
                <c:pt idx="3527">
                  <c:v>195.77057402014199</c:v>
                </c:pt>
                <c:pt idx="3528">
                  <c:v>195.82608027872499</c:v>
                </c:pt>
                <c:pt idx="3529">
                  <c:v>195.88158653730699</c:v>
                </c:pt>
                <c:pt idx="3530">
                  <c:v>195.93709279589001</c:v>
                </c:pt>
                <c:pt idx="3531">
                  <c:v>195.99259905447201</c:v>
                </c:pt>
                <c:pt idx="3532">
                  <c:v>196.04810531305401</c:v>
                </c:pt>
                <c:pt idx="3533">
                  <c:v>196.103611571637</c:v>
                </c:pt>
                <c:pt idx="3534">
                  <c:v>196.159117830219</c:v>
                </c:pt>
                <c:pt idx="3535">
                  <c:v>196.214624088802</c:v>
                </c:pt>
                <c:pt idx="3536">
                  <c:v>196.270130347384</c:v>
                </c:pt>
                <c:pt idx="3537">
                  <c:v>196.325636605966</c:v>
                </c:pt>
                <c:pt idx="3538">
                  <c:v>196.38114286454899</c:v>
                </c:pt>
                <c:pt idx="3539">
                  <c:v>196.43664912313099</c:v>
                </c:pt>
                <c:pt idx="3540">
                  <c:v>196.49215538171401</c:v>
                </c:pt>
                <c:pt idx="3541">
                  <c:v>196.54766164029601</c:v>
                </c:pt>
                <c:pt idx="3542">
                  <c:v>196.60316789887801</c:v>
                </c:pt>
                <c:pt idx="3543">
                  <c:v>196.65867415746101</c:v>
                </c:pt>
                <c:pt idx="3544">
                  <c:v>196.71418041604301</c:v>
                </c:pt>
                <c:pt idx="3545">
                  <c:v>196.769686674626</c:v>
                </c:pt>
                <c:pt idx="3546">
                  <c:v>196.825192933208</c:v>
                </c:pt>
                <c:pt idx="3547">
                  <c:v>196.880699191791</c:v>
                </c:pt>
                <c:pt idx="3548">
                  <c:v>196.936205450373</c:v>
                </c:pt>
                <c:pt idx="3549">
                  <c:v>196.99171170895499</c:v>
                </c:pt>
                <c:pt idx="3550">
                  <c:v>197.04721796753799</c:v>
                </c:pt>
                <c:pt idx="3551">
                  <c:v>197.10272422611999</c:v>
                </c:pt>
                <c:pt idx="3552">
                  <c:v>197.15823048470301</c:v>
                </c:pt>
                <c:pt idx="3553">
                  <c:v>197.21373674328501</c:v>
                </c:pt>
                <c:pt idx="3554">
                  <c:v>197.26924300186701</c:v>
                </c:pt>
                <c:pt idx="3555">
                  <c:v>197.32474926045001</c:v>
                </c:pt>
                <c:pt idx="3556">
                  <c:v>197.380255519032</c:v>
                </c:pt>
                <c:pt idx="3557">
                  <c:v>197.435761777615</c:v>
                </c:pt>
                <c:pt idx="3558">
                  <c:v>197.491268036197</c:v>
                </c:pt>
                <c:pt idx="3559">
                  <c:v>197.546774294779</c:v>
                </c:pt>
                <c:pt idx="3560">
                  <c:v>197.60228055336199</c:v>
                </c:pt>
                <c:pt idx="3561">
                  <c:v>197.65778681194399</c:v>
                </c:pt>
                <c:pt idx="3562">
                  <c:v>197.71329307052699</c:v>
                </c:pt>
                <c:pt idx="3563">
                  <c:v>197.76879932910899</c:v>
                </c:pt>
                <c:pt idx="3564">
                  <c:v>197.82430558769099</c:v>
                </c:pt>
                <c:pt idx="3565">
                  <c:v>197.87981184627401</c:v>
                </c:pt>
                <c:pt idx="3566">
                  <c:v>197.93531810485601</c:v>
                </c:pt>
                <c:pt idx="3567">
                  <c:v>197.990824363439</c:v>
                </c:pt>
                <c:pt idx="3568">
                  <c:v>198.046330622021</c:v>
                </c:pt>
                <c:pt idx="3569">
                  <c:v>198.101836880603</c:v>
                </c:pt>
                <c:pt idx="3570">
                  <c:v>198.157343139186</c:v>
                </c:pt>
                <c:pt idx="3571">
                  <c:v>198.212849397768</c:v>
                </c:pt>
                <c:pt idx="3572">
                  <c:v>198.26835565635099</c:v>
                </c:pt>
                <c:pt idx="3573">
                  <c:v>198.32386191493299</c:v>
                </c:pt>
                <c:pt idx="3574">
                  <c:v>198.37936817351499</c:v>
                </c:pt>
                <c:pt idx="3575">
                  <c:v>198.43487443209801</c:v>
                </c:pt>
                <c:pt idx="3576">
                  <c:v>198.49038069068001</c:v>
                </c:pt>
                <c:pt idx="3577">
                  <c:v>198.54588694926301</c:v>
                </c:pt>
                <c:pt idx="3578">
                  <c:v>198.60139320784501</c:v>
                </c:pt>
                <c:pt idx="3579">
                  <c:v>198.65689946642701</c:v>
                </c:pt>
                <c:pt idx="3580">
                  <c:v>198.71240572501</c:v>
                </c:pt>
                <c:pt idx="3581">
                  <c:v>198.767911983592</c:v>
                </c:pt>
                <c:pt idx="3582">
                  <c:v>198.82341824217499</c:v>
                </c:pt>
                <c:pt idx="3583">
                  <c:v>198.87892450075699</c:v>
                </c:pt>
                <c:pt idx="3584">
                  <c:v>198.93443075933999</c:v>
                </c:pt>
                <c:pt idx="3585">
                  <c:v>198.98993701792199</c:v>
                </c:pt>
                <c:pt idx="3586">
                  <c:v>199.04544327650399</c:v>
                </c:pt>
                <c:pt idx="3587">
                  <c:v>199.10094953508701</c:v>
                </c:pt>
                <c:pt idx="3588">
                  <c:v>199.15645579366901</c:v>
                </c:pt>
                <c:pt idx="3589">
                  <c:v>199.21196205225201</c:v>
                </c:pt>
                <c:pt idx="3590">
                  <c:v>199.267468310834</c:v>
                </c:pt>
                <c:pt idx="3591">
                  <c:v>199.322974569416</c:v>
                </c:pt>
                <c:pt idx="3592">
                  <c:v>199.378480827999</c:v>
                </c:pt>
                <c:pt idx="3593">
                  <c:v>199.433987086581</c:v>
                </c:pt>
                <c:pt idx="3594">
                  <c:v>199.48949334516399</c:v>
                </c:pt>
                <c:pt idx="3595">
                  <c:v>199.54499960374599</c:v>
                </c:pt>
                <c:pt idx="3596">
                  <c:v>199.60050586232799</c:v>
                </c:pt>
                <c:pt idx="3597">
                  <c:v>199.65601212091099</c:v>
                </c:pt>
                <c:pt idx="3598">
                  <c:v>199.71151837949299</c:v>
                </c:pt>
                <c:pt idx="3599">
                  <c:v>199.76702463807601</c:v>
                </c:pt>
                <c:pt idx="3600">
                  <c:v>199.82253089665801</c:v>
                </c:pt>
                <c:pt idx="3601">
                  <c:v>199.87803715524001</c:v>
                </c:pt>
                <c:pt idx="3602">
                  <c:v>199.933543413823</c:v>
                </c:pt>
                <c:pt idx="3603">
                  <c:v>199.989049672405</c:v>
                </c:pt>
                <c:pt idx="3604">
                  <c:v>200.044555930988</c:v>
                </c:pt>
                <c:pt idx="3605">
                  <c:v>200.10006218957</c:v>
                </c:pt>
                <c:pt idx="3606">
                  <c:v>200.155568448152</c:v>
                </c:pt>
                <c:pt idx="3607">
                  <c:v>200.21107470673499</c:v>
                </c:pt>
                <c:pt idx="3608">
                  <c:v>200.26658096531699</c:v>
                </c:pt>
                <c:pt idx="3609">
                  <c:v>200.32208722390001</c:v>
                </c:pt>
                <c:pt idx="3610">
                  <c:v>200.37759348248201</c:v>
                </c:pt>
                <c:pt idx="3611">
                  <c:v>200.43309974106401</c:v>
                </c:pt>
                <c:pt idx="3612">
                  <c:v>200.48860599964701</c:v>
                </c:pt>
                <c:pt idx="3613">
                  <c:v>200.54411225822901</c:v>
                </c:pt>
                <c:pt idx="3614">
                  <c:v>200.599618516812</c:v>
                </c:pt>
                <c:pt idx="3615">
                  <c:v>200.655124775394</c:v>
                </c:pt>
                <c:pt idx="3616">
                  <c:v>200.710631033976</c:v>
                </c:pt>
                <c:pt idx="3617">
                  <c:v>200.76613729255899</c:v>
                </c:pt>
                <c:pt idx="3618">
                  <c:v>200.82164355114099</c:v>
                </c:pt>
                <c:pt idx="3619">
                  <c:v>200.87714980972399</c:v>
                </c:pt>
                <c:pt idx="3620">
                  <c:v>200.93265606830599</c:v>
                </c:pt>
                <c:pt idx="3621">
                  <c:v>200.98816232688799</c:v>
                </c:pt>
                <c:pt idx="3622">
                  <c:v>201.04366858547101</c:v>
                </c:pt>
                <c:pt idx="3623">
                  <c:v>201.09917484405301</c:v>
                </c:pt>
                <c:pt idx="3624">
                  <c:v>201.154681102636</c:v>
                </c:pt>
                <c:pt idx="3625">
                  <c:v>201.210187361218</c:v>
                </c:pt>
                <c:pt idx="3626">
                  <c:v>201.265693619801</c:v>
                </c:pt>
                <c:pt idx="3627">
                  <c:v>201.321199878383</c:v>
                </c:pt>
                <c:pt idx="3628">
                  <c:v>201.376706136965</c:v>
                </c:pt>
                <c:pt idx="3629">
                  <c:v>201.43221239554799</c:v>
                </c:pt>
                <c:pt idx="3630">
                  <c:v>201.48771865412999</c:v>
                </c:pt>
                <c:pt idx="3631">
                  <c:v>201.54322491271299</c:v>
                </c:pt>
                <c:pt idx="3632">
                  <c:v>201.59873117129499</c:v>
                </c:pt>
                <c:pt idx="3633">
                  <c:v>201.65423742987701</c:v>
                </c:pt>
                <c:pt idx="3634">
                  <c:v>201.70974368846001</c:v>
                </c:pt>
                <c:pt idx="3635">
                  <c:v>201.76524994704201</c:v>
                </c:pt>
                <c:pt idx="3636">
                  <c:v>201.820756205625</c:v>
                </c:pt>
                <c:pt idx="3637">
                  <c:v>201.876262464207</c:v>
                </c:pt>
                <c:pt idx="3638">
                  <c:v>201.931768722789</c:v>
                </c:pt>
                <c:pt idx="3639">
                  <c:v>201.987274981372</c:v>
                </c:pt>
                <c:pt idx="3640">
                  <c:v>202.042781239954</c:v>
                </c:pt>
                <c:pt idx="3641">
                  <c:v>202.09828749853699</c:v>
                </c:pt>
                <c:pt idx="3642">
                  <c:v>202.15379375711899</c:v>
                </c:pt>
                <c:pt idx="3643">
                  <c:v>202.20930001570099</c:v>
                </c:pt>
                <c:pt idx="3644">
                  <c:v>202.26480627428401</c:v>
                </c:pt>
                <c:pt idx="3645">
                  <c:v>202.32031253286601</c:v>
                </c:pt>
                <c:pt idx="3646">
                  <c:v>202.37581879144901</c:v>
                </c:pt>
                <c:pt idx="3647">
                  <c:v>202.43132505003101</c:v>
                </c:pt>
                <c:pt idx="3648">
                  <c:v>202.48683130861301</c:v>
                </c:pt>
                <c:pt idx="3649">
                  <c:v>202.542337567196</c:v>
                </c:pt>
                <c:pt idx="3650">
                  <c:v>202.597843825778</c:v>
                </c:pt>
                <c:pt idx="3651">
                  <c:v>202.65335008436099</c:v>
                </c:pt>
                <c:pt idx="3652">
                  <c:v>202.70885634294299</c:v>
                </c:pt>
                <c:pt idx="3653">
                  <c:v>202.76436260152499</c:v>
                </c:pt>
                <c:pt idx="3654">
                  <c:v>202.81986886010799</c:v>
                </c:pt>
                <c:pt idx="3655">
                  <c:v>202.87537511868999</c:v>
                </c:pt>
                <c:pt idx="3656">
                  <c:v>202.93088137727301</c:v>
                </c:pt>
                <c:pt idx="3657">
                  <c:v>202.98638763585501</c:v>
                </c:pt>
                <c:pt idx="3658">
                  <c:v>203.04189389443701</c:v>
                </c:pt>
                <c:pt idx="3659">
                  <c:v>203.09740015302</c:v>
                </c:pt>
                <c:pt idx="3660">
                  <c:v>203.152906411602</c:v>
                </c:pt>
                <c:pt idx="3661">
                  <c:v>203.208412670185</c:v>
                </c:pt>
                <c:pt idx="3662">
                  <c:v>203.263918928767</c:v>
                </c:pt>
                <c:pt idx="3663">
                  <c:v>203.31942518734999</c:v>
                </c:pt>
                <c:pt idx="3664">
                  <c:v>203.37493144593199</c:v>
                </c:pt>
                <c:pt idx="3665">
                  <c:v>203.43043770451399</c:v>
                </c:pt>
                <c:pt idx="3666">
                  <c:v>203.48594396309699</c:v>
                </c:pt>
                <c:pt idx="3667">
                  <c:v>203.54145022167901</c:v>
                </c:pt>
                <c:pt idx="3668">
                  <c:v>203.59695648026201</c:v>
                </c:pt>
                <c:pt idx="3669">
                  <c:v>203.65246273884401</c:v>
                </c:pt>
                <c:pt idx="3670">
                  <c:v>203.70796899742601</c:v>
                </c:pt>
                <c:pt idx="3671">
                  <c:v>203.763475256009</c:v>
                </c:pt>
                <c:pt idx="3672">
                  <c:v>203.818981514591</c:v>
                </c:pt>
                <c:pt idx="3673">
                  <c:v>203.874487773174</c:v>
                </c:pt>
                <c:pt idx="3674">
                  <c:v>203.929994031756</c:v>
                </c:pt>
                <c:pt idx="3675">
                  <c:v>203.985500290338</c:v>
                </c:pt>
                <c:pt idx="3676">
                  <c:v>204.04100654892099</c:v>
                </c:pt>
                <c:pt idx="3677">
                  <c:v>204.09651280750299</c:v>
                </c:pt>
                <c:pt idx="3678">
                  <c:v>204.15201906608601</c:v>
                </c:pt>
                <c:pt idx="3679">
                  <c:v>204.20752532466801</c:v>
                </c:pt>
                <c:pt idx="3680">
                  <c:v>204.26303158325001</c:v>
                </c:pt>
                <c:pt idx="3681">
                  <c:v>204.31853784183301</c:v>
                </c:pt>
                <c:pt idx="3682">
                  <c:v>204.37404410041501</c:v>
                </c:pt>
                <c:pt idx="3683">
                  <c:v>204.429550358998</c:v>
                </c:pt>
                <c:pt idx="3684">
                  <c:v>204.48505661758</c:v>
                </c:pt>
                <c:pt idx="3685">
                  <c:v>204.540562876162</c:v>
                </c:pt>
                <c:pt idx="3686">
                  <c:v>204.59606913474499</c:v>
                </c:pt>
                <c:pt idx="3687">
                  <c:v>204.65157539332699</c:v>
                </c:pt>
                <c:pt idx="3688">
                  <c:v>204.70708165190999</c:v>
                </c:pt>
                <c:pt idx="3689">
                  <c:v>204.76258791049199</c:v>
                </c:pt>
                <c:pt idx="3690">
                  <c:v>204.81809416907399</c:v>
                </c:pt>
                <c:pt idx="3691">
                  <c:v>204.87360042765701</c:v>
                </c:pt>
                <c:pt idx="3692">
                  <c:v>204.92910668623901</c:v>
                </c:pt>
                <c:pt idx="3693">
                  <c:v>204.984612944822</c:v>
                </c:pt>
                <c:pt idx="3694">
                  <c:v>205.040119203404</c:v>
                </c:pt>
                <c:pt idx="3695">
                  <c:v>205.095625461986</c:v>
                </c:pt>
                <c:pt idx="3696">
                  <c:v>205.151131720569</c:v>
                </c:pt>
                <c:pt idx="3697">
                  <c:v>205.206637979151</c:v>
                </c:pt>
                <c:pt idx="3698">
                  <c:v>205.26214423773399</c:v>
                </c:pt>
                <c:pt idx="3699">
                  <c:v>205.31765049631599</c:v>
                </c:pt>
                <c:pt idx="3700">
                  <c:v>205.37315675489799</c:v>
                </c:pt>
                <c:pt idx="3701">
                  <c:v>205.42866301348101</c:v>
                </c:pt>
                <c:pt idx="3702">
                  <c:v>205.48416927206301</c:v>
                </c:pt>
                <c:pt idx="3703">
                  <c:v>205.53967553064601</c:v>
                </c:pt>
                <c:pt idx="3704">
                  <c:v>205.59518178922801</c:v>
                </c:pt>
                <c:pt idx="3705">
                  <c:v>205.650688047811</c:v>
                </c:pt>
                <c:pt idx="3706">
                  <c:v>205.706194306393</c:v>
                </c:pt>
                <c:pt idx="3707">
                  <c:v>205.761700564975</c:v>
                </c:pt>
                <c:pt idx="3708">
                  <c:v>205.817206823558</c:v>
                </c:pt>
                <c:pt idx="3709">
                  <c:v>205.87271308214</c:v>
                </c:pt>
                <c:pt idx="3710">
                  <c:v>205.92821934072299</c:v>
                </c:pt>
                <c:pt idx="3711">
                  <c:v>205.98372559930499</c:v>
                </c:pt>
                <c:pt idx="3712">
                  <c:v>206.03923185788699</c:v>
                </c:pt>
                <c:pt idx="3713">
                  <c:v>206.09473811647001</c:v>
                </c:pt>
                <c:pt idx="3714">
                  <c:v>206.15024437505201</c:v>
                </c:pt>
                <c:pt idx="3715">
                  <c:v>206.20575063363501</c:v>
                </c:pt>
                <c:pt idx="3716">
                  <c:v>206.26125689221701</c:v>
                </c:pt>
                <c:pt idx="3717">
                  <c:v>206.31676315079901</c:v>
                </c:pt>
                <c:pt idx="3718">
                  <c:v>206.372269409382</c:v>
                </c:pt>
                <c:pt idx="3719">
                  <c:v>206.427775667964</c:v>
                </c:pt>
                <c:pt idx="3720">
                  <c:v>206.48328192654699</c:v>
                </c:pt>
                <c:pt idx="3721">
                  <c:v>206.53878818512899</c:v>
                </c:pt>
                <c:pt idx="3722">
                  <c:v>206.59429444371099</c:v>
                </c:pt>
                <c:pt idx="3723">
                  <c:v>206.64980070229399</c:v>
                </c:pt>
                <c:pt idx="3724">
                  <c:v>206.70530696087599</c:v>
                </c:pt>
                <c:pt idx="3725">
                  <c:v>206.76081321945901</c:v>
                </c:pt>
                <c:pt idx="3726">
                  <c:v>206.81631947804101</c:v>
                </c:pt>
                <c:pt idx="3727">
                  <c:v>206.87182573662301</c:v>
                </c:pt>
                <c:pt idx="3728">
                  <c:v>206.927331995206</c:v>
                </c:pt>
                <c:pt idx="3729">
                  <c:v>206.982838253788</c:v>
                </c:pt>
                <c:pt idx="3730">
                  <c:v>207.038344512371</c:v>
                </c:pt>
                <c:pt idx="3731">
                  <c:v>207.093850770953</c:v>
                </c:pt>
                <c:pt idx="3732">
                  <c:v>207.149357029535</c:v>
                </c:pt>
                <c:pt idx="3733">
                  <c:v>207.20486328811799</c:v>
                </c:pt>
                <c:pt idx="3734">
                  <c:v>207.26036954669999</c:v>
                </c:pt>
                <c:pt idx="3735">
                  <c:v>207.31587580528301</c:v>
                </c:pt>
                <c:pt idx="3736">
                  <c:v>207.37138206386501</c:v>
                </c:pt>
                <c:pt idx="3737">
                  <c:v>207.42688832244701</c:v>
                </c:pt>
                <c:pt idx="3738">
                  <c:v>207.48239458103001</c:v>
                </c:pt>
                <c:pt idx="3739">
                  <c:v>207.53790083961201</c:v>
                </c:pt>
                <c:pt idx="3740">
                  <c:v>207.593407098195</c:v>
                </c:pt>
                <c:pt idx="3741">
                  <c:v>207.648913356777</c:v>
                </c:pt>
                <c:pt idx="3742">
                  <c:v>207.704419615359</c:v>
                </c:pt>
                <c:pt idx="3743">
                  <c:v>207.759925873942</c:v>
                </c:pt>
                <c:pt idx="3744">
                  <c:v>207.81543213252399</c:v>
                </c:pt>
                <c:pt idx="3745">
                  <c:v>207.87093839110699</c:v>
                </c:pt>
                <c:pt idx="3746">
                  <c:v>207.92644464968899</c:v>
                </c:pt>
                <c:pt idx="3747">
                  <c:v>207.98195090827201</c:v>
                </c:pt>
                <c:pt idx="3748">
                  <c:v>208.03745716685401</c:v>
                </c:pt>
                <c:pt idx="3749">
                  <c:v>208.09296342543601</c:v>
                </c:pt>
                <c:pt idx="3750">
                  <c:v>208.14846968401901</c:v>
                </c:pt>
                <c:pt idx="3751">
                  <c:v>208.20397594260101</c:v>
                </c:pt>
                <c:pt idx="3752">
                  <c:v>208.259482201184</c:v>
                </c:pt>
                <c:pt idx="3753">
                  <c:v>208.314988459766</c:v>
                </c:pt>
                <c:pt idx="3754">
                  <c:v>208.370494718348</c:v>
                </c:pt>
                <c:pt idx="3755">
                  <c:v>208.42600097693099</c:v>
                </c:pt>
                <c:pt idx="3756">
                  <c:v>208.48150723551299</c:v>
                </c:pt>
                <c:pt idx="3757">
                  <c:v>208.53701349409599</c:v>
                </c:pt>
                <c:pt idx="3758">
                  <c:v>208.59251975267799</c:v>
                </c:pt>
                <c:pt idx="3759">
                  <c:v>208.64802601125999</c:v>
                </c:pt>
                <c:pt idx="3760">
                  <c:v>208.70353226984301</c:v>
                </c:pt>
                <c:pt idx="3761">
                  <c:v>208.75903852842501</c:v>
                </c:pt>
                <c:pt idx="3762">
                  <c:v>208.814544787008</c:v>
                </c:pt>
                <c:pt idx="3763">
                  <c:v>208.87005104559</c:v>
                </c:pt>
                <c:pt idx="3764">
                  <c:v>208.925557304172</c:v>
                </c:pt>
                <c:pt idx="3765">
                  <c:v>208.981063562755</c:v>
                </c:pt>
                <c:pt idx="3766">
                  <c:v>209.036569821337</c:v>
                </c:pt>
                <c:pt idx="3767">
                  <c:v>209.09207607991999</c:v>
                </c:pt>
                <c:pt idx="3768">
                  <c:v>209.14758233850199</c:v>
                </c:pt>
                <c:pt idx="3769">
                  <c:v>209.20308859708399</c:v>
                </c:pt>
                <c:pt idx="3770">
                  <c:v>209.25859485566701</c:v>
                </c:pt>
                <c:pt idx="3771">
                  <c:v>209.31410111424901</c:v>
                </c:pt>
                <c:pt idx="3772">
                  <c:v>209.36960737283201</c:v>
                </c:pt>
                <c:pt idx="3773">
                  <c:v>209.42511363141401</c:v>
                </c:pt>
                <c:pt idx="3774">
                  <c:v>209.48061988999601</c:v>
                </c:pt>
                <c:pt idx="3775">
                  <c:v>209.536126148579</c:v>
                </c:pt>
                <c:pt idx="3776">
                  <c:v>209.591632407161</c:v>
                </c:pt>
                <c:pt idx="3777">
                  <c:v>209.647138665744</c:v>
                </c:pt>
                <c:pt idx="3778">
                  <c:v>209.70264492432599</c:v>
                </c:pt>
                <c:pt idx="3779">
                  <c:v>209.75815118290799</c:v>
                </c:pt>
                <c:pt idx="3780">
                  <c:v>209.81365744149099</c:v>
                </c:pt>
                <c:pt idx="3781">
                  <c:v>209.86916370007299</c:v>
                </c:pt>
                <c:pt idx="3782">
                  <c:v>209.92466995865601</c:v>
                </c:pt>
                <c:pt idx="3783">
                  <c:v>209.98017621723801</c:v>
                </c:pt>
                <c:pt idx="3784">
                  <c:v>210.03568247582001</c:v>
                </c:pt>
                <c:pt idx="3785">
                  <c:v>210.091188734403</c:v>
                </c:pt>
                <c:pt idx="3786">
                  <c:v>210.146694992985</c:v>
                </c:pt>
                <c:pt idx="3787">
                  <c:v>210.202201251568</c:v>
                </c:pt>
                <c:pt idx="3788">
                  <c:v>210.25770751015</c:v>
                </c:pt>
                <c:pt idx="3789">
                  <c:v>210.31321376873299</c:v>
                </c:pt>
                <c:pt idx="3790">
                  <c:v>210.36872002731499</c:v>
                </c:pt>
                <c:pt idx="3791">
                  <c:v>210.42422628589699</c:v>
                </c:pt>
                <c:pt idx="3792">
                  <c:v>210.47973254447999</c:v>
                </c:pt>
                <c:pt idx="3793">
                  <c:v>210.53523880306199</c:v>
                </c:pt>
                <c:pt idx="3794">
                  <c:v>210.59074506164501</c:v>
                </c:pt>
                <c:pt idx="3795">
                  <c:v>210.64625132022701</c:v>
                </c:pt>
                <c:pt idx="3796">
                  <c:v>210.70175757880901</c:v>
                </c:pt>
                <c:pt idx="3797">
                  <c:v>210.757263837392</c:v>
                </c:pt>
                <c:pt idx="3798">
                  <c:v>210.812770095974</c:v>
                </c:pt>
                <c:pt idx="3799">
                  <c:v>210.868276354557</c:v>
                </c:pt>
                <c:pt idx="3800">
                  <c:v>210.923782613139</c:v>
                </c:pt>
                <c:pt idx="3801">
                  <c:v>210.979288871721</c:v>
                </c:pt>
                <c:pt idx="3802">
                  <c:v>211.03479513030399</c:v>
                </c:pt>
                <c:pt idx="3803">
                  <c:v>211.09030138888599</c:v>
                </c:pt>
                <c:pt idx="3804">
                  <c:v>211.14580764746901</c:v>
                </c:pt>
                <c:pt idx="3805">
                  <c:v>211.20131390605101</c:v>
                </c:pt>
                <c:pt idx="3806">
                  <c:v>211.25682016463301</c:v>
                </c:pt>
                <c:pt idx="3807">
                  <c:v>211.31232642321601</c:v>
                </c:pt>
                <c:pt idx="3808">
                  <c:v>211.36783268179801</c:v>
                </c:pt>
                <c:pt idx="3809">
                  <c:v>211.423338940381</c:v>
                </c:pt>
                <c:pt idx="3810">
                  <c:v>211.478845198963</c:v>
                </c:pt>
                <c:pt idx="3811">
                  <c:v>211.534351457545</c:v>
                </c:pt>
                <c:pt idx="3812">
                  <c:v>211.58985771612799</c:v>
                </c:pt>
                <c:pt idx="3813">
                  <c:v>211.64536397470999</c:v>
                </c:pt>
                <c:pt idx="3814">
                  <c:v>211.70087023329299</c:v>
                </c:pt>
                <c:pt idx="3815">
                  <c:v>211.75637649187499</c:v>
                </c:pt>
                <c:pt idx="3816">
                  <c:v>211.81188275045699</c:v>
                </c:pt>
                <c:pt idx="3817">
                  <c:v>211.86738900904001</c:v>
                </c:pt>
                <c:pt idx="3818">
                  <c:v>211.92289526762201</c:v>
                </c:pt>
                <c:pt idx="3819">
                  <c:v>211.978401526205</c:v>
                </c:pt>
                <c:pt idx="3820">
                  <c:v>212.033907784787</c:v>
                </c:pt>
                <c:pt idx="3821">
                  <c:v>212.089414043369</c:v>
                </c:pt>
                <c:pt idx="3822">
                  <c:v>212.144920301952</c:v>
                </c:pt>
                <c:pt idx="3823">
                  <c:v>212.200426560534</c:v>
                </c:pt>
                <c:pt idx="3824">
                  <c:v>212.25593281911699</c:v>
                </c:pt>
                <c:pt idx="3825">
                  <c:v>212.31143907769899</c:v>
                </c:pt>
                <c:pt idx="3826">
                  <c:v>212.36694533628199</c:v>
                </c:pt>
                <c:pt idx="3827">
                  <c:v>212.42245159486399</c:v>
                </c:pt>
                <c:pt idx="3828">
                  <c:v>212.47795785344599</c:v>
                </c:pt>
                <c:pt idx="3829">
                  <c:v>212.53346411202901</c:v>
                </c:pt>
                <c:pt idx="3830">
                  <c:v>212.58897037061101</c:v>
                </c:pt>
                <c:pt idx="3831">
                  <c:v>212.644476629194</c:v>
                </c:pt>
                <c:pt idx="3832">
                  <c:v>212.699982887776</c:v>
                </c:pt>
                <c:pt idx="3833">
                  <c:v>212.755489146358</c:v>
                </c:pt>
                <c:pt idx="3834">
                  <c:v>212.810995404941</c:v>
                </c:pt>
                <c:pt idx="3835">
                  <c:v>212.866501663523</c:v>
                </c:pt>
                <c:pt idx="3836">
                  <c:v>212.92200792210599</c:v>
                </c:pt>
                <c:pt idx="3837">
                  <c:v>212.97751418068799</c:v>
                </c:pt>
                <c:pt idx="3838">
                  <c:v>213.03302043926999</c:v>
                </c:pt>
                <c:pt idx="3839">
                  <c:v>213.08852669785301</c:v>
                </c:pt>
                <c:pt idx="3840">
                  <c:v>213.14403295643501</c:v>
                </c:pt>
                <c:pt idx="3841">
                  <c:v>213.19953921501801</c:v>
                </c:pt>
                <c:pt idx="3842">
                  <c:v>213.25504547360001</c:v>
                </c:pt>
                <c:pt idx="3843">
                  <c:v>213.31055173218201</c:v>
                </c:pt>
                <c:pt idx="3844">
                  <c:v>213.366057990765</c:v>
                </c:pt>
                <c:pt idx="3845">
                  <c:v>213.421564249347</c:v>
                </c:pt>
                <c:pt idx="3846">
                  <c:v>213.47707050792999</c:v>
                </c:pt>
                <c:pt idx="3847">
                  <c:v>213.53257676651199</c:v>
                </c:pt>
                <c:pt idx="3848">
                  <c:v>213.58808302509399</c:v>
                </c:pt>
                <c:pt idx="3849">
                  <c:v>213.64358928367699</c:v>
                </c:pt>
                <c:pt idx="3850">
                  <c:v>213.69909554225899</c:v>
                </c:pt>
                <c:pt idx="3851">
                  <c:v>213.75460180084201</c:v>
                </c:pt>
                <c:pt idx="3852">
                  <c:v>213.81010805942401</c:v>
                </c:pt>
                <c:pt idx="3853">
                  <c:v>213.86561431800601</c:v>
                </c:pt>
                <c:pt idx="3854">
                  <c:v>213.921120576589</c:v>
                </c:pt>
                <c:pt idx="3855">
                  <c:v>213.976626835171</c:v>
                </c:pt>
                <c:pt idx="3856">
                  <c:v>214.032133093754</c:v>
                </c:pt>
                <c:pt idx="3857">
                  <c:v>214.087639352336</c:v>
                </c:pt>
                <c:pt idx="3858">
                  <c:v>214.143145610918</c:v>
                </c:pt>
                <c:pt idx="3859">
                  <c:v>214.19865186950099</c:v>
                </c:pt>
                <c:pt idx="3860">
                  <c:v>214.25415812808299</c:v>
                </c:pt>
                <c:pt idx="3861">
                  <c:v>214.30966438666599</c:v>
                </c:pt>
                <c:pt idx="3862">
                  <c:v>214.36517064524801</c:v>
                </c:pt>
                <c:pt idx="3863">
                  <c:v>214.42067690383001</c:v>
                </c:pt>
                <c:pt idx="3864">
                  <c:v>214.47618316241301</c:v>
                </c:pt>
                <c:pt idx="3865">
                  <c:v>214.53168942099501</c:v>
                </c:pt>
                <c:pt idx="3866">
                  <c:v>214.587195679578</c:v>
                </c:pt>
                <c:pt idx="3867">
                  <c:v>214.64270193816</c:v>
                </c:pt>
                <c:pt idx="3868">
                  <c:v>214.698208196743</c:v>
                </c:pt>
                <c:pt idx="3869">
                  <c:v>214.753714455325</c:v>
                </c:pt>
                <c:pt idx="3870">
                  <c:v>214.809220713907</c:v>
                </c:pt>
                <c:pt idx="3871">
                  <c:v>214.86472697248999</c:v>
                </c:pt>
                <c:pt idx="3872">
                  <c:v>214.92023323107199</c:v>
                </c:pt>
                <c:pt idx="3873">
                  <c:v>214.97573948965501</c:v>
                </c:pt>
                <c:pt idx="3874">
                  <c:v>215.03124574823701</c:v>
                </c:pt>
                <c:pt idx="3875">
                  <c:v>215.08675200681901</c:v>
                </c:pt>
                <c:pt idx="3876">
                  <c:v>215.14225826540201</c:v>
                </c:pt>
                <c:pt idx="3877">
                  <c:v>215.19776452398401</c:v>
                </c:pt>
                <c:pt idx="3878">
                  <c:v>215.253270782567</c:v>
                </c:pt>
                <c:pt idx="3879">
                  <c:v>215.308777041149</c:v>
                </c:pt>
                <c:pt idx="3880">
                  <c:v>215.364283299731</c:v>
                </c:pt>
                <c:pt idx="3881">
                  <c:v>215.41978955831399</c:v>
                </c:pt>
                <c:pt idx="3882">
                  <c:v>215.47529581689599</c:v>
                </c:pt>
                <c:pt idx="3883">
                  <c:v>215.53080207547899</c:v>
                </c:pt>
                <c:pt idx="3884">
                  <c:v>215.58630833406099</c:v>
                </c:pt>
                <c:pt idx="3885">
                  <c:v>215.64181459264299</c:v>
                </c:pt>
                <c:pt idx="3886">
                  <c:v>215.69732085122601</c:v>
                </c:pt>
                <c:pt idx="3887">
                  <c:v>215.75282710980801</c:v>
                </c:pt>
                <c:pt idx="3888">
                  <c:v>215.808333368391</c:v>
                </c:pt>
                <c:pt idx="3889">
                  <c:v>215.863839626973</c:v>
                </c:pt>
                <c:pt idx="3890">
                  <c:v>215.919345885555</c:v>
                </c:pt>
                <c:pt idx="3891">
                  <c:v>215.974852144138</c:v>
                </c:pt>
                <c:pt idx="3892">
                  <c:v>216.03035840272</c:v>
                </c:pt>
                <c:pt idx="3893">
                  <c:v>216.08586466130299</c:v>
                </c:pt>
                <c:pt idx="3894">
                  <c:v>216.14137091988499</c:v>
                </c:pt>
                <c:pt idx="3895">
                  <c:v>216.19687717846699</c:v>
                </c:pt>
                <c:pt idx="3896">
                  <c:v>216.25238343705001</c:v>
                </c:pt>
                <c:pt idx="3897">
                  <c:v>216.30788969563201</c:v>
                </c:pt>
                <c:pt idx="3898">
                  <c:v>216.36339595421501</c:v>
                </c:pt>
                <c:pt idx="3899">
                  <c:v>216.41890221279701</c:v>
                </c:pt>
                <c:pt idx="3900">
                  <c:v>216.47440847137901</c:v>
                </c:pt>
                <c:pt idx="3901">
                  <c:v>216.529914729962</c:v>
                </c:pt>
                <c:pt idx="3902">
                  <c:v>216.585420988544</c:v>
                </c:pt>
                <c:pt idx="3903">
                  <c:v>216.640927247127</c:v>
                </c:pt>
                <c:pt idx="3904">
                  <c:v>216.696433505709</c:v>
                </c:pt>
                <c:pt idx="3905">
                  <c:v>216.75193976429199</c:v>
                </c:pt>
                <c:pt idx="3906">
                  <c:v>216.80744602287399</c:v>
                </c:pt>
                <c:pt idx="3907">
                  <c:v>216.86295228145599</c:v>
                </c:pt>
                <c:pt idx="3908">
                  <c:v>216.91845854003901</c:v>
                </c:pt>
                <c:pt idx="3909">
                  <c:v>216.97396479862101</c:v>
                </c:pt>
                <c:pt idx="3910">
                  <c:v>217.02947105720401</c:v>
                </c:pt>
                <c:pt idx="3911">
                  <c:v>217.08497731578601</c:v>
                </c:pt>
                <c:pt idx="3912">
                  <c:v>217.14048357436801</c:v>
                </c:pt>
                <c:pt idx="3913">
                  <c:v>217.195989832951</c:v>
                </c:pt>
                <c:pt idx="3914">
                  <c:v>217.251496091533</c:v>
                </c:pt>
                <c:pt idx="3915">
                  <c:v>217.30700235011599</c:v>
                </c:pt>
                <c:pt idx="3916">
                  <c:v>217.36250860869799</c:v>
                </c:pt>
                <c:pt idx="3917">
                  <c:v>217.41801486727999</c:v>
                </c:pt>
                <c:pt idx="3918">
                  <c:v>217.47352112586299</c:v>
                </c:pt>
                <c:pt idx="3919">
                  <c:v>217.52902738444499</c:v>
                </c:pt>
                <c:pt idx="3920">
                  <c:v>217.58453364302801</c:v>
                </c:pt>
                <c:pt idx="3921">
                  <c:v>217.64003990161001</c:v>
                </c:pt>
                <c:pt idx="3922">
                  <c:v>217.69554616019201</c:v>
                </c:pt>
                <c:pt idx="3923">
                  <c:v>217.751052418775</c:v>
                </c:pt>
                <c:pt idx="3924">
                  <c:v>217.806558677357</c:v>
                </c:pt>
                <c:pt idx="3925">
                  <c:v>217.86206493594</c:v>
                </c:pt>
                <c:pt idx="3926">
                  <c:v>217.917571194522</c:v>
                </c:pt>
                <c:pt idx="3927">
                  <c:v>217.973077453104</c:v>
                </c:pt>
                <c:pt idx="3928">
                  <c:v>218.02858371168699</c:v>
                </c:pt>
                <c:pt idx="3929">
                  <c:v>218.08408997026899</c:v>
                </c:pt>
                <c:pt idx="3930">
                  <c:v>218.13959622885201</c:v>
                </c:pt>
                <c:pt idx="3931">
                  <c:v>218.19510248743401</c:v>
                </c:pt>
                <c:pt idx="3932">
                  <c:v>218.25060874601601</c:v>
                </c:pt>
                <c:pt idx="3933">
                  <c:v>218.30611500459901</c:v>
                </c:pt>
                <c:pt idx="3934">
                  <c:v>218.36162126318101</c:v>
                </c:pt>
                <c:pt idx="3935">
                  <c:v>218.417127521764</c:v>
                </c:pt>
                <c:pt idx="3936">
                  <c:v>218.472633780346</c:v>
                </c:pt>
                <c:pt idx="3937">
                  <c:v>218.528140038928</c:v>
                </c:pt>
                <c:pt idx="3938">
                  <c:v>218.583646297511</c:v>
                </c:pt>
                <c:pt idx="3939">
                  <c:v>218.63915255609299</c:v>
                </c:pt>
                <c:pt idx="3940">
                  <c:v>218.69465881467599</c:v>
                </c:pt>
                <c:pt idx="3941">
                  <c:v>218.75016507325799</c:v>
                </c:pt>
                <c:pt idx="3942">
                  <c:v>218.80567133184101</c:v>
                </c:pt>
                <c:pt idx="3943">
                  <c:v>218.86117759042301</c:v>
                </c:pt>
                <c:pt idx="3944">
                  <c:v>218.91668384900501</c:v>
                </c:pt>
                <c:pt idx="3945">
                  <c:v>218.97219010758801</c:v>
                </c:pt>
                <c:pt idx="3946">
                  <c:v>219.02769636617001</c:v>
                </c:pt>
                <c:pt idx="3947">
                  <c:v>219.083202624753</c:v>
                </c:pt>
                <c:pt idx="3948">
                  <c:v>219.138708883335</c:v>
                </c:pt>
                <c:pt idx="3949">
                  <c:v>219.194215141917</c:v>
                </c:pt>
                <c:pt idx="3950">
                  <c:v>219.24972140049999</c:v>
                </c:pt>
                <c:pt idx="3951">
                  <c:v>219.30522765908199</c:v>
                </c:pt>
                <c:pt idx="3952">
                  <c:v>219.36073391766499</c:v>
                </c:pt>
                <c:pt idx="3953">
                  <c:v>219.41624017624699</c:v>
                </c:pt>
                <c:pt idx="3954">
                  <c:v>219.47174643482899</c:v>
                </c:pt>
                <c:pt idx="3955">
                  <c:v>219.52725269341201</c:v>
                </c:pt>
                <c:pt idx="3956">
                  <c:v>219.58275895199401</c:v>
                </c:pt>
                <c:pt idx="3957">
                  <c:v>219.638265210577</c:v>
                </c:pt>
                <c:pt idx="3958">
                  <c:v>219.693771469159</c:v>
                </c:pt>
                <c:pt idx="3959">
                  <c:v>219.749277727741</c:v>
                </c:pt>
                <c:pt idx="3960">
                  <c:v>219.804783986324</c:v>
                </c:pt>
                <c:pt idx="3961">
                  <c:v>219.860290244906</c:v>
                </c:pt>
                <c:pt idx="3962">
                  <c:v>219.91579650348899</c:v>
                </c:pt>
                <c:pt idx="3963">
                  <c:v>219.97130276207099</c:v>
                </c:pt>
                <c:pt idx="3964">
                  <c:v>220.02680902065299</c:v>
                </c:pt>
                <c:pt idx="3965">
                  <c:v>220.08231527923601</c:v>
                </c:pt>
                <c:pt idx="3966">
                  <c:v>220.13782153781801</c:v>
                </c:pt>
                <c:pt idx="3967">
                  <c:v>220.19332779640101</c:v>
                </c:pt>
                <c:pt idx="3968">
                  <c:v>220.24883405498301</c:v>
                </c:pt>
                <c:pt idx="3969">
                  <c:v>220.30434031356501</c:v>
                </c:pt>
                <c:pt idx="3970">
                  <c:v>220.359846572148</c:v>
                </c:pt>
                <c:pt idx="3971">
                  <c:v>220.41535283073</c:v>
                </c:pt>
                <c:pt idx="3972">
                  <c:v>220.470859089313</c:v>
                </c:pt>
                <c:pt idx="3973">
                  <c:v>220.52636534789499</c:v>
                </c:pt>
                <c:pt idx="3974">
                  <c:v>220.58187160647699</c:v>
                </c:pt>
                <c:pt idx="3975">
                  <c:v>220.63737786505999</c:v>
                </c:pt>
                <c:pt idx="3976">
                  <c:v>220.69288412364199</c:v>
                </c:pt>
                <c:pt idx="3977">
                  <c:v>220.74839038222501</c:v>
                </c:pt>
                <c:pt idx="3978">
                  <c:v>220.80389664080701</c:v>
                </c:pt>
                <c:pt idx="3979">
                  <c:v>220.85940289938901</c:v>
                </c:pt>
                <c:pt idx="3980">
                  <c:v>220.91490915797201</c:v>
                </c:pt>
                <c:pt idx="3981">
                  <c:v>220.970415416554</c:v>
                </c:pt>
                <c:pt idx="3982">
                  <c:v>221.025921675137</c:v>
                </c:pt>
                <c:pt idx="3983">
                  <c:v>221.081427933719</c:v>
                </c:pt>
                <c:pt idx="3984">
                  <c:v>221.13693419230199</c:v>
                </c:pt>
                <c:pt idx="3985">
                  <c:v>221.19244045088399</c:v>
                </c:pt>
                <c:pt idx="3986">
                  <c:v>221.24794670946599</c:v>
                </c:pt>
                <c:pt idx="3987">
                  <c:v>221.30345296804899</c:v>
                </c:pt>
                <c:pt idx="3988">
                  <c:v>221.35895922663099</c:v>
                </c:pt>
                <c:pt idx="3989">
                  <c:v>221.41446548521401</c:v>
                </c:pt>
                <c:pt idx="3990">
                  <c:v>221.46997174379601</c:v>
                </c:pt>
                <c:pt idx="3991">
                  <c:v>221.52547800237801</c:v>
                </c:pt>
                <c:pt idx="3992">
                  <c:v>221.580984260961</c:v>
                </c:pt>
                <c:pt idx="3993">
                  <c:v>221.636490519543</c:v>
                </c:pt>
                <c:pt idx="3994">
                  <c:v>221.691996778126</c:v>
                </c:pt>
                <c:pt idx="3995">
                  <c:v>221.747503036708</c:v>
                </c:pt>
                <c:pt idx="3996">
                  <c:v>221.80300929529</c:v>
                </c:pt>
                <c:pt idx="3997">
                  <c:v>221.85851555387299</c:v>
                </c:pt>
                <c:pt idx="3998">
                  <c:v>221.91402181245499</c:v>
                </c:pt>
                <c:pt idx="3999">
                  <c:v>221.96952807103801</c:v>
                </c:pt>
                <c:pt idx="4000">
                  <c:v>222.02503432962001</c:v>
                </c:pt>
                <c:pt idx="4001">
                  <c:v>222.08054058820201</c:v>
                </c:pt>
                <c:pt idx="4002">
                  <c:v>222.13604684678501</c:v>
                </c:pt>
                <c:pt idx="4003">
                  <c:v>222.19155310536701</c:v>
                </c:pt>
                <c:pt idx="4004">
                  <c:v>222.24705936395</c:v>
                </c:pt>
                <c:pt idx="4005">
                  <c:v>222.302565622532</c:v>
                </c:pt>
                <c:pt idx="4006">
                  <c:v>222.358071881114</c:v>
                </c:pt>
                <c:pt idx="4007">
                  <c:v>222.41357813969699</c:v>
                </c:pt>
                <c:pt idx="4008">
                  <c:v>222.46908439827899</c:v>
                </c:pt>
                <c:pt idx="4009">
                  <c:v>222.52459065686199</c:v>
                </c:pt>
                <c:pt idx="4010">
                  <c:v>222.58009691544399</c:v>
                </c:pt>
                <c:pt idx="4011">
                  <c:v>222.63560317402599</c:v>
                </c:pt>
                <c:pt idx="4012">
                  <c:v>222.69110943260901</c:v>
                </c:pt>
                <c:pt idx="4013">
                  <c:v>222.74661569119101</c:v>
                </c:pt>
                <c:pt idx="4014">
                  <c:v>222.802121949774</c:v>
                </c:pt>
                <c:pt idx="4015">
                  <c:v>222.857628208356</c:v>
                </c:pt>
                <c:pt idx="4016">
                  <c:v>222.913134466938</c:v>
                </c:pt>
                <c:pt idx="4017">
                  <c:v>222.968640725521</c:v>
                </c:pt>
                <c:pt idx="4018">
                  <c:v>223.024146984103</c:v>
                </c:pt>
                <c:pt idx="4019">
                  <c:v>223.07965324268599</c:v>
                </c:pt>
                <c:pt idx="4020">
                  <c:v>223.13515950126799</c:v>
                </c:pt>
                <c:pt idx="4021">
                  <c:v>223.19066575984999</c:v>
                </c:pt>
                <c:pt idx="4022">
                  <c:v>223.24617201843299</c:v>
                </c:pt>
                <c:pt idx="4023">
                  <c:v>223.30167827701499</c:v>
                </c:pt>
                <c:pt idx="4024">
                  <c:v>223.35718453559801</c:v>
                </c:pt>
                <c:pt idx="4025">
                  <c:v>223.41269079418001</c:v>
                </c:pt>
                <c:pt idx="4026">
                  <c:v>223.468197052763</c:v>
                </c:pt>
                <c:pt idx="4027">
                  <c:v>223.523703311345</c:v>
                </c:pt>
                <c:pt idx="4028">
                  <c:v>223.579209569927</c:v>
                </c:pt>
                <c:pt idx="4029">
                  <c:v>223.63471582851</c:v>
                </c:pt>
                <c:pt idx="4030">
                  <c:v>223.690222087092</c:v>
                </c:pt>
                <c:pt idx="4031">
                  <c:v>223.74572834567499</c:v>
                </c:pt>
                <c:pt idx="4032">
                  <c:v>223.80123460425699</c:v>
                </c:pt>
                <c:pt idx="4033">
                  <c:v>223.85674086283899</c:v>
                </c:pt>
                <c:pt idx="4034">
                  <c:v>223.91224712142201</c:v>
                </c:pt>
                <c:pt idx="4035">
                  <c:v>223.96775338000401</c:v>
                </c:pt>
                <c:pt idx="4036">
                  <c:v>224.02325963858701</c:v>
                </c:pt>
                <c:pt idx="4037">
                  <c:v>224.07876589716901</c:v>
                </c:pt>
                <c:pt idx="4038">
                  <c:v>224.13427215575101</c:v>
                </c:pt>
                <c:pt idx="4039">
                  <c:v>224.189778414334</c:v>
                </c:pt>
                <c:pt idx="4040">
                  <c:v>224.245284672916</c:v>
                </c:pt>
                <c:pt idx="4041">
                  <c:v>224.30079093149899</c:v>
                </c:pt>
                <c:pt idx="4042">
                  <c:v>224.35629719008099</c:v>
                </c:pt>
                <c:pt idx="4043">
                  <c:v>224.41180344866299</c:v>
                </c:pt>
                <c:pt idx="4044">
                  <c:v>224.46730970724599</c:v>
                </c:pt>
                <c:pt idx="4045">
                  <c:v>224.52281596582799</c:v>
                </c:pt>
                <c:pt idx="4046">
                  <c:v>224.57832222441101</c:v>
                </c:pt>
                <c:pt idx="4047">
                  <c:v>224.63382848299301</c:v>
                </c:pt>
                <c:pt idx="4048">
                  <c:v>224.68933474157501</c:v>
                </c:pt>
                <c:pt idx="4049">
                  <c:v>224.744841000158</c:v>
                </c:pt>
                <c:pt idx="4050">
                  <c:v>224.80034725874</c:v>
                </c:pt>
                <c:pt idx="4051">
                  <c:v>224.855853517323</c:v>
                </c:pt>
                <c:pt idx="4052">
                  <c:v>224.911359775905</c:v>
                </c:pt>
                <c:pt idx="4053">
                  <c:v>224.966866034487</c:v>
                </c:pt>
                <c:pt idx="4054">
                  <c:v>225.02237229306999</c:v>
                </c:pt>
                <c:pt idx="4055">
                  <c:v>225.07787855165199</c:v>
                </c:pt>
                <c:pt idx="4056">
                  <c:v>225.13338481023499</c:v>
                </c:pt>
                <c:pt idx="4057">
                  <c:v>225.18889106881699</c:v>
                </c:pt>
                <c:pt idx="4058">
                  <c:v>225.24439732739901</c:v>
                </c:pt>
                <c:pt idx="4059">
                  <c:v>225.29990358598201</c:v>
                </c:pt>
                <c:pt idx="4060">
                  <c:v>225.35540984456401</c:v>
                </c:pt>
                <c:pt idx="4061">
                  <c:v>225.410916103147</c:v>
                </c:pt>
                <c:pt idx="4062">
                  <c:v>225.466422361729</c:v>
                </c:pt>
                <c:pt idx="4063">
                  <c:v>225.521928620311</c:v>
                </c:pt>
                <c:pt idx="4064">
                  <c:v>225.577434878894</c:v>
                </c:pt>
                <c:pt idx="4065">
                  <c:v>225.632941137476</c:v>
                </c:pt>
                <c:pt idx="4066">
                  <c:v>225.68844739605899</c:v>
                </c:pt>
                <c:pt idx="4067">
                  <c:v>225.74395365464099</c:v>
                </c:pt>
                <c:pt idx="4068">
                  <c:v>225.79945991322401</c:v>
                </c:pt>
                <c:pt idx="4069">
                  <c:v>225.85496617180601</c:v>
                </c:pt>
                <c:pt idx="4070">
                  <c:v>225.91047243038801</c:v>
                </c:pt>
                <c:pt idx="4071">
                  <c:v>225.96597868897101</c:v>
                </c:pt>
                <c:pt idx="4072">
                  <c:v>226.02148494755301</c:v>
                </c:pt>
                <c:pt idx="4073">
                  <c:v>226.076991206136</c:v>
                </c:pt>
                <c:pt idx="4074">
                  <c:v>226.132497464718</c:v>
                </c:pt>
                <c:pt idx="4075">
                  <c:v>226.1880037233</c:v>
                </c:pt>
                <c:pt idx="4076">
                  <c:v>226.24350998188299</c:v>
                </c:pt>
                <c:pt idx="4077">
                  <c:v>226.29901624046499</c:v>
                </c:pt>
                <c:pt idx="4078">
                  <c:v>226.35452249904799</c:v>
                </c:pt>
                <c:pt idx="4079">
                  <c:v>226.41002875762999</c:v>
                </c:pt>
                <c:pt idx="4080">
                  <c:v>226.46553501621199</c:v>
                </c:pt>
                <c:pt idx="4081">
                  <c:v>226.52104127479501</c:v>
                </c:pt>
                <c:pt idx="4082">
                  <c:v>226.57654753337701</c:v>
                </c:pt>
                <c:pt idx="4083">
                  <c:v>226.63205379196</c:v>
                </c:pt>
                <c:pt idx="4084">
                  <c:v>226.687560050542</c:v>
                </c:pt>
                <c:pt idx="4085">
                  <c:v>226.743066309124</c:v>
                </c:pt>
                <c:pt idx="4086">
                  <c:v>226.798572567707</c:v>
                </c:pt>
                <c:pt idx="4087">
                  <c:v>226.854078826289</c:v>
                </c:pt>
                <c:pt idx="4088">
                  <c:v>226.90958508487199</c:v>
                </c:pt>
                <c:pt idx="4089">
                  <c:v>226.96509134345399</c:v>
                </c:pt>
                <c:pt idx="4090">
                  <c:v>227.02059760203599</c:v>
                </c:pt>
                <c:pt idx="4091">
                  <c:v>227.07610386061901</c:v>
                </c:pt>
                <c:pt idx="4092">
                  <c:v>227.13161011920101</c:v>
                </c:pt>
                <c:pt idx="4093">
                  <c:v>227.18711637778401</c:v>
                </c:pt>
                <c:pt idx="4094">
                  <c:v>227.24262263636601</c:v>
                </c:pt>
                <c:pt idx="4095">
                  <c:v>227.29812889494801</c:v>
                </c:pt>
                <c:pt idx="4096">
                  <c:v>227.353635153531</c:v>
                </c:pt>
                <c:pt idx="4097">
                  <c:v>227.409141412113</c:v>
                </c:pt>
                <c:pt idx="4098">
                  <c:v>227.464647670696</c:v>
                </c:pt>
                <c:pt idx="4099">
                  <c:v>227.520153929278</c:v>
                </c:pt>
                <c:pt idx="4100">
                  <c:v>227.57566018786</c:v>
                </c:pt>
                <c:pt idx="4101">
                  <c:v>227.63116644644299</c:v>
                </c:pt>
                <c:pt idx="4102">
                  <c:v>227.68667270502499</c:v>
                </c:pt>
                <c:pt idx="4103">
                  <c:v>227.74217896360801</c:v>
                </c:pt>
                <c:pt idx="4104">
                  <c:v>227.79768522219001</c:v>
                </c:pt>
                <c:pt idx="4105">
                  <c:v>227.85319148077201</c:v>
                </c:pt>
                <c:pt idx="4106">
                  <c:v>227.90869773935501</c:v>
                </c:pt>
                <c:pt idx="4107">
                  <c:v>227.96420399793701</c:v>
                </c:pt>
                <c:pt idx="4108">
                  <c:v>228.01971025652</c:v>
                </c:pt>
                <c:pt idx="4109">
                  <c:v>228.075216515102</c:v>
                </c:pt>
                <c:pt idx="4110">
                  <c:v>228.13072277368499</c:v>
                </c:pt>
                <c:pt idx="4111">
                  <c:v>228.18622903226699</c:v>
                </c:pt>
                <c:pt idx="4112">
                  <c:v>228.24173529084899</c:v>
                </c:pt>
                <c:pt idx="4113">
                  <c:v>228.29724154943199</c:v>
                </c:pt>
                <c:pt idx="4114">
                  <c:v>228.35274780801399</c:v>
                </c:pt>
                <c:pt idx="4115">
                  <c:v>228.40825406659701</c:v>
                </c:pt>
                <c:pt idx="4116">
                  <c:v>228.46376032517901</c:v>
                </c:pt>
                <c:pt idx="4117">
                  <c:v>228.51926658376101</c:v>
                </c:pt>
                <c:pt idx="4118">
                  <c:v>228.574772842344</c:v>
                </c:pt>
                <c:pt idx="4119">
                  <c:v>228.630279100926</c:v>
                </c:pt>
                <c:pt idx="4120">
                  <c:v>228.685785359509</c:v>
                </c:pt>
                <c:pt idx="4121">
                  <c:v>228.741291618091</c:v>
                </c:pt>
                <c:pt idx="4122">
                  <c:v>228.796797876673</c:v>
                </c:pt>
                <c:pt idx="4123">
                  <c:v>228.85230413525599</c:v>
                </c:pt>
                <c:pt idx="4124">
                  <c:v>228.90781039383799</c:v>
                </c:pt>
                <c:pt idx="4125">
                  <c:v>228.96331665242101</c:v>
                </c:pt>
                <c:pt idx="4126">
                  <c:v>229.01882291100301</c:v>
                </c:pt>
                <c:pt idx="4127">
                  <c:v>229.07432916958501</c:v>
                </c:pt>
                <c:pt idx="4128">
                  <c:v>229.12983542816801</c:v>
                </c:pt>
                <c:pt idx="4129">
                  <c:v>229.18534168675001</c:v>
                </c:pt>
                <c:pt idx="4130">
                  <c:v>229.240847945333</c:v>
                </c:pt>
                <c:pt idx="4131">
                  <c:v>229.296354203915</c:v>
                </c:pt>
                <c:pt idx="4132">
                  <c:v>229.351860462497</c:v>
                </c:pt>
                <c:pt idx="4133">
                  <c:v>229.40736672108</c:v>
                </c:pt>
                <c:pt idx="4134">
                  <c:v>229.462872979662</c:v>
                </c:pt>
                <c:pt idx="4135">
                  <c:v>229.51837923824499</c:v>
                </c:pt>
                <c:pt idx="4136">
                  <c:v>229.57388549682699</c:v>
                </c:pt>
                <c:pt idx="4137">
                  <c:v>229.62939175540899</c:v>
                </c:pt>
                <c:pt idx="4138">
                  <c:v>229.68489801399201</c:v>
                </c:pt>
                <c:pt idx="4139">
                  <c:v>229.74040427257401</c:v>
                </c:pt>
                <c:pt idx="4140">
                  <c:v>229.79591053115701</c:v>
                </c:pt>
                <c:pt idx="4141">
                  <c:v>229.85141678973901</c:v>
                </c:pt>
                <c:pt idx="4142">
                  <c:v>229.906923048321</c:v>
                </c:pt>
                <c:pt idx="4143">
                  <c:v>229.962429306904</c:v>
                </c:pt>
                <c:pt idx="4144">
                  <c:v>230.017935565486</c:v>
                </c:pt>
                <c:pt idx="4145">
                  <c:v>230.07344182406899</c:v>
                </c:pt>
                <c:pt idx="4146">
                  <c:v>230.12894808265099</c:v>
                </c:pt>
                <c:pt idx="4147">
                  <c:v>230.18445434123399</c:v>
                </c:pt>
                <c:pt idx="4148">
                  <c:v>230.23996059981599</c:v>
                </c:pt>
                <c:pt idx="4149">
                  <c:v>230.29546685839799</c:v>
                </c:pt>
                <c:pt idx="4150">
                  <c:v>230.35097311698101</c:v>
                </c:pt>
                <c:pt idx="4151">
                  <c:v>230.40647937556301</c:v>
                </c:pt>
                <c:pt idx="4152">
                  <c:v>230.461985634146</c:v>
                </c:pt>
                <c:pt idx="4153">
                  <c:v>230.517491892728</c:v>
                </c:pt>
                <c:pt idx="4154">
                  <c:v>230.57299815131</c:v>
                </c:pt>
                <c:pt idx="4155">
                  <c:v>230.628504409893</c:v>
                </c:pt>
                <c:pt idx="4156">
                  <c:v>230.684010668475</c:v>
                </c:pt>
                <c:pt idx="4157">
                  <c:v>230.73951692705799</c:v>
                </c:pt>
                <c:pt idx="4158">
                  <c:v>230.79502318563999</c:v>
                </c:pt>
                <c:pt idx="4159">
                  <c:v>230.85052944422199</c:v>
                </c:pt>
                <c:pt idx="4160">
                  <c:v>230.90603570280501</c:v>
                </c:pt>
                <c:pt idx="4161">
                  <c:v>230.96154196138701</c:v>
                </c:pt>
                <c:pt idx="4162">
                  <c:v>231.01704821997001</c:v>
                </c:pt>
                <c:pt idx="4163">
                  <c:v>231.07255447855201</c:v>
                </c:pt>
                <c:pt idx="4164">
                  <c:v>231.12806073713401</c:v>
                </c:pt>
                <c:pt idx="4165">
                  <c:v>231.183566995717</c:v>
                </c:pt>
                <c:pt idx="4166">
                  <c:v>231.239073254299</c:v>
                </c:pt>
                <c:pt idx="4167">
                  <c:v>231.294579512882</c:v>
                </c:pt>
                <c:pt idx="4168">
                  <c:v>231.35008577146399</c:v>
                </c:pt>
                <c:pt idx="4169">
                  <c:v>231.40559203004599</c:v>
                </c:pt>
                <c:pt idx="4170">
                  <c:v>231.46109828862899</c:v>
                </c:pt>
                <c:pt idx="4171">
                  <c:v>231.51660454721099</c:v>
                </c:pt>
                <c:pt idx="4172">
                  <c:v>231.57211080579401</c:v>
                </c:pt>
                <c:pt idx="4173">
                  <c:v>231.62761706437601</c:v>
                </c:pt>
                <c:pt idx="4174">
                  <c:v>231.68312332295801</c:v>
                </c:pt>
                <c:pt idx="4175">
                  <c:v>231.73862958154101</c:v>
                </c:pt>
                <c:pt idx="4176">
                  <c:v>231.794135840123</c:v>
                </c:pt>
                <c:pt idx="4177">
                  <c:v>231.849642098706</c:v>
                </c:pt>
                <c:pt idx="4178">
                  <c:v>231.905148357288</c:v>
                </c:pt>
                <c:pt idx="4179">
                  <c:v>231.96065461587</c:v>
                </c:pt>
                <c:pt idx="4180">
                  <c:v>232.01616087445299</c:v>
                </c:pt>
                <c:pt idx="4181">
                  <c:v>232.07166713303499</c:v>
                </c:pt>
                <c:pt idx="4182">
                  <c:v>232.12717339161799</c:v>
                </c:pt>
                <c:pt idx="4183">
                  <c:v>232.18267965019999</c:v>
                </c:pt>
                <c:pt idx="4184">
                  <c:v>232.23818590878199</c:v>
                </c:pt>
                <c:pt idx="4185">
                  <c:v>232.29369216736501</c:v>
                </c:pt>
                <c:pt idx="4186">
                  <c:v>232.34919842594701</c:v>
                </c:pt>
                <c:pt idx="4187">
                  <c:v>232.40470468453</c:v>
                </c:pt>
                <c:pt idx="4188">
                  <c:v>232.460210943112</c:v>
                </c:pt>
                <c:pt idx="4189">
                  <c:v>232.515717201695</c:v>
                </c:pt>
                <c:pt idx="4190">
                  <c:v>232.571223460277</c:v>
                </c:pt>
                <c:pt idx="4191">
                  <c:v>232.626729718859</c:v>
                </c:pt>
                <c:pt idx="4192">
                  <c:v>232.68223597744199</c:v>
                </c:pt>
                <c:pt idx="4193">
                  <c:v>232.73774223602399</c:v>
                </c:pt>
                <c:pt idx="4194">
                  <c:v>232.79324849460701</c:v>
                </c:pt>
                <c:pt idx="4195">
                  <c:v>232.84875475318901</c:v>
                </c:pt>
                <c:pt idx="4196">
                  <c:v>232.90426101177101</c:v>
                </c:pt>
                <c:pt idx="4197">
                  <c:v>232.95976727035401</c:v>
                </c:pt>
                <c:pt idx="4198">
                  <c:v>233.01527352893601</c:v>
                </c:pt>
                <c:pt idx="4199">
                  <c:v>233.070779787519</c:v>
                </c:pt>
                <c:pt idx="4200">
                  <c:v>233.126286046101</c:v>
                </c:pt>
                <c:pt idx="4201">
                  <c:v>233.181792304683</c:v>
                </c:pt>
                <c:pt idx="4202">
                  <c:v>233.23729856326599</c:v>
                </c:pt>
                <c:pt idx="4203">
                  <c:v>233.29280482184799</c:v>
                </c:pt>
                <c:pt idx="4204">
                  <c:v>233.34831108043099</c:v>
                </c:pt>
                <c:pt idx="4205">
                  <c:v>233.40381733901299</c:v>
                </c:pt>
                <c:pt idx="4206">
                  <c:v>233.45932359759499</c:v>
                </c:pt>
                <c:pt idx="4207">
                  <c:v>233.51482985617801</c:v>
                </c:pt>
                <c:pt idx="4208">
                  <c:v>233.57033611476001</c:v>
                </c:pt>
                <c:pt idx="4209">
                  <c:v>233.625842373343</c:v>
                </c:pt>
                <c:pt idx="4210">
                  <c:v>233.681348631925</c:v>
                </c:pt>
                <c:pt idx="4211">
                  <c:v>233.736854890507</c:v>
                </c:pt>
                <c:pt idx="4212">
                  <c:v>233.79236114909</c:v>
                </c:pt>
                <c:pt idx="4213">
                  <c:v>233.847867407672</c:v>
                </c:pt>
                <c:pt idx="4214">
                  <c:v>233.90337366625499</c:v>
                </c:pt>
                <c:pt idx="4215">
                  <c:v>233.95887992483699</c:v>
                </c:pt>
                <c:pt idx="4216">
                  <c:v>234.01438618341899</c:v>
                </c:pt>
                <c:pt idx="4217">
                  <c:v>234.06989244200199</c:v>
                </c:pt>
                <c:pt idx="4218">
                  <c:v>234.12539870058399</c:v>
                </c:pt>
                <c:pt idx="4219">
                  <c:v>234.18090495916701</c:v>
                </c:pt>
                <c:pt idx="4220">
                  <c:v>234.23641121774901</c:v>
                </c:pt>
                <c:pt idx="4221">
                  <c:v>234.29191747633101</c:v>
                </c:pt>
                <c:pt idx="4222">
                  <c:v>234.347423734914</c:v>
                </c:pt>
                <c:pt idx="4223">
                  <c:v>234.402929993496</c:v>
                </c:pt>
                <c:pt idx="4224">
                  <c:v>234.458436252079</c:v>
                </c:pt>
                <c:pt idx="4225">
                  <c:v>234.513942510661</c:v>
                </c:pt>
                <c:pt idx="4226">
                  <c:v>234.56944876924399</c:v>
                </c:pt>
                <c:pt idx="4227">
                  <c:v>234.62495502782599</c:v>
                </c:pt>
                <c:pt idx="4228">
                  <c:v>234.68046128640799</c:v>
                </c:pt>
                <c:pt idx="4229">
                  <c:v>234.73596754499101</c:v>
                </c:pt>
                <c:pt idx="4230">
                  <c:v>234.79147380357301</c:v>
                </c:pt>
                <c:pt idx="4231">
                  <c:v>234.84698006215601</c:v>
                </c:pt>
                <c:pt idx="4232">
                  <c:v>234.90248632073801</c:v>
                </c:pt>
                <c:pt idx="4233">
                  <c:v>234.95799257932001</c:v>
                </c:pt>
                <c:pt idx="4234">
                  <c:v>235.013498837903</c:v>
                </c:pt>
                <c:pt idx="4235">
                  <c:v>235.069005096485</c:v>
                </c:pt>
                <c:pt idx="4236">
                  <c:v>235.12451135506799</c:v>
                </c:pt>
                <c:pt idx="4237">
                  <c:v>235.18001761364999</c:v>
                </c:pt>
                <c:pt idx="4238">
                  <c:v>235.23552387223199</c:v>
                </c:pt>
                <c:pt idx="4239">
                  <c:v>235.29103013081499</c:v>
                </c:pt>
                <c:pt idx="4240">
                  <c:v>235.34653638939699</c:v>
                </c:pt>
                <c:pt idx="4241">
                  <c:v>235.40204264798001</c:v>
                </c:pt>
                <c:pt idx="4242">
                  <c:v>235.45754890656201</c:v>
                </c:pt>
                <c:pt idx="4243">
                  <c:v>235.51305516514401</c:v>
                </c:pt>
                <c:pt idx="4244">
                  <c:v>235.568561423727</c:v>
                </c:pt>
                <c:pt idx="4245">
                  <c:v>235.624067682309</c:v>
                </c:pt>
                <c:pt idx="4246">
                  <c:v>235.679573940892</c:v>
                </c:pt>
                <c:pt idx="4247">
                  <c:v>235.735080199474</c:v>
                </c:pt>
                <c:pt idx="4248">
                  <c:v>235.790586458056</c:v>
                </c:pt>
                <c:pt idx="4249">
                  <c:v>235.84609271663899</c:v>
                </c:pt>
                <c:pt idx="4250">
                  <c:v>235.90159897522099</c:v>
                </c:pt>
                <c:pt idx="4251">
                  <c:v>235.95710523380399</c:v>
                </c:pt>
                <c:pt idx="4252">
                  <c:v>236.01261149238599</c:v>
                </c:pt>
                <c:pt idx="4253">
                  <c:v>236.06811775096801</c:v>
                </c:pt>
                <c:pt idx="4254">
                  <c:v>236.12362400955101</c:v>
                </c:pt>
                <c:pt idx="4255">
                  <c:v>236.17913026813301</c:v>
                </c:pt>
                <c:pt idx="4256">
                  <c:v>236.234636526716</c:v>
                </c:pt>
                <c:pt idx="4257">
                  <c:v>236.290142785298</c:v>
                </c:pt>
                <c:pt idx="4258">
                  <c:v>236.34564904388</c:v>
                </c:pt>
                <c:pt idx="4259">
                  <c:v>236.401155302463</c:v>
                </c:pt>
                <c:pt idx="4260">
                  <c:v>236.456661561045</c:v>
                </c:pt>
                <c:pt idx="4261">
                  <c:v>236.51216781962799</c:v>
                </c:pt>
                <c:pt idx="4262">
                  <c:v>236.56767407820999</c:v>
                </c:pt>
                <c:pt idx="4263">
                  <c:v>236.62318033679301</c:v>
                </c:pt>
                <c:pt idx="4264">
                  <c:v>236.67868659537501</c:v>
                </c:pt>
                <c:pt idx="4265">
                  <c:v>236.73419285395701</c:v>
                </c:pt>
                <c:pt idx="4266">
                  <c:v>236.78969911254001</c:v>
                </c:pt>
                <c:pt idx="4267">
                  <c:v>236.84520537112201</c:v>
                </c:pt>
                <c:pt idx="4268">
                  <c:v>236.900711629705</c:v>
                </c:pt>
                <c:pt idx="4269">
                  <c:v>236.956217888287</c:v>
                </c:pt>
                <c:pt idx="4270">
                  <c:v>237.011724146869</c:v>
                </c:pt>
                <c:pt idx="4271">
                  <c:v>237.06723040545199</c:v>
                </c:pt>
                <c:pt idx="4272">
                  <c:v>237.12273666403399</c:v>
                </c:pt>
                <c:pt idx="4273">
                  <c:v>237.17824292261699</c:v>
                </c:pt>
                <c:pt idx="4274">
                  <c:v>237.23374918119899</c:v>
                </c:pt>
                <c:pt idx="4275">
                  <c:v>237.28925543978099</c:v>
                </c:pt>
                <c:pt idx="4276">
                  <c:v>237.34476169836401</c:v>
                </c:pt>
                <c:pt idx="4277">
                  <c:v>237.40026795694601</c:v>
                </c:pt>
                <c:pt idx="4278">
                  <c:v>237.455774215529</c:v>
                </c:pt>
                <c:pt idx="4279">
                  <c:v>237.511280474111</c:v>
                </c:pt>
                <c:pt idx="4280">
                  <c:v>237.566786732693</c:v>
                </c:pt>
                <c:pt idx="4281">
                  <c:v>237.622292991276</c:v>
                </c:pt>
                <c:pt idx="4282">
                  <c:v>237.677799249858</c:v>
                </c:pt>
                <c:pt idx="4283">
                  <c:v>237.73330550844099</c:v>
                </c:pt>
                <c:pt idx="4284">
                  <c:v>237.78881176702299</c:v>
                </c:pt>
                <c:pt idx="4285">
                  <c:v>237.84431802560499</c:v>
                </c:pt>
                <c:pt idx="4286">
                  <c:v>237.89982428418801</c:v>
                </c:pt>
                <c:pt idx="4287">
                  <c:v>237.95533054277001</c:v>
                </c:pt>
                <c:pt idx="4288">
                  <c:v>238.01083680135301</c:v>
                </c:pt>
                <c:pt idx="4289">
                  <c:v>238.06634305993501</c:v>
                </c:pt>
                <c:pt idx="4290">
                  <c:v>238.12184931851701</c:v>
                </c:pt>
                <c:pt idx="4291">
                  <c:v>238.1773555771</c:v>
                </c:pt>
                <c:pt idx="4292">
                  <c:v>238.232861835682</c:v>
                </c:pt>
                <c:pt idx="4293">
                  <c:v>238.288368094265</c:v>
                </c:pt>
                <c:pt idx="4294">
                  <c:v>238.343874352847</c:v>
                </c:pt>
                <c:pt idx="4295">
                  <c:v>238.399380611429</c:v>
                </c:pt>
                <c:pt idx="4296">
                  <c:v>238.45488687001199</c:v>
                </c:pt>
                <c:pt idx="4297">
                  <c:v>238.51039312859399</c:v>
                </c:pt>
                <c:pt idx="4298">
                  <c:v>238.56589938717701</c:v>
                </c:pt>
                <c:pt idx="4299">
                  <c:v>238.62140564575901</c:v>
                </c:pt>
                <c:pt idx="4300">
                  <c:v>238.67691190434101</c:v>
                </c:pt>
                <c:pt idx="4301">
                  <c:v>238.73241816292401</c:v>
                </c:pt>
                <c:pt idx="4302">
                  <c:v>238.78792442150601</c:v>
                </c:pt>
                <c:pt idx="4303">
                  <c:v>238.843430680089</c:v>
                </c:pt>
                <c:pt idx="4304">
                  <c:v>238.898936938671</c:v>
                </c:pt>
                <c:pt idx="4305">
                  <c:v>238.95444319725399</c:v>
                </c:pt>
                <c:pt idx="4306">
                  <c:v>239.00994945583599</c:v>
                </c:pt>
                <c:pt idx="4307">
                  <c:v>239.06545571441799</c:v>
                </c:pt>
                <c:pt idx="4308">
                  <c:v>239.12096197300099</c:v>
                </c:pt>
                <c:pt idx="4309">
                  <c:v>239.17646823158299</c:v>
                </c:pt>
                <c:pt idx="4310">
                  <c:v>239.23197449016601</c:v>
                </c:pt>
                <c:pt idx="4311">
                  <c:v>239.28748074874801</c:v>
                </c:pt>
                <c:pt idx="4312">
                  <c:v>239.34298700733001</c:v>
                </c:pt>
                <c:pt idx="4313">
                  <c:v>239.398493265913</c:v>
                </c:pt>
                <c:pt idx="4314">
                  <c:v>239.453999524495</c:v>
                </c:pt>
                <c:pt idx="4315">
                  <c:v>239.509505783078</c:v>
                </c:pt>
                <c:pt idx="4316">
                  <c:v>239.56501204166</c:v>
                </c:pt>
                <c:pt idx="4317">
                  <c:v>239.620518300242</c:v>
                </c:pt>
                <c:pt idx="4318">
                  <c:v>239.67602455882499</c:v>
                </c:pt>
                <c:pt idx="4319">
                  <c:v>239.73153081740699</c:v>
                </c:pt>
                <c:pt idx="4320">
                  <c:v>239.78703707599001</c:v>
                </c:pt>
                <c:pt idx="4321">
                  <c:v>239.84254333457201</c:v>
                </c:pt>
                <c:pt idx="4322">
                  <c:v>239.89804959315401</c:v>
                </c:pt>
                <c:pt idx="4323">
                  <c:v>239.95355585173701</c:v>
                </c:pt>
                <c:pt idx="4324">
                  <c:v>240.00906211031901</c:v>
                </c:pt>
                <c:pt idx="4325">
                  <c:v>240.064568368902</c:v>
                </c:pt>
                <c:pt idx="4326">
                  <c:v>240.120074627484</c:v>
                </c:pt>
                <c:pt idx="4327">
                  <c:v>240.175580886066</c:v>
                </c:pt>
                <c:pt idx="4328">
                  <c:v>240.231087144649</c:v>
                </c:pt>
                <c:pt idx="4329">
                  <c:v>240.286593403231</c:v>
                </c:pt>
                <c:pt idx="4330">
                  <c:v>240.34209966181399</c:v>
                </c:pt>
                <c:pt idx="4331">
                  <c:v>240.39760592039599</c:v>
                </c:pt>
                <c:pt idx="4332">
                  <c:v>240.45311217897799</c:v>
                </c:pt>
                <c:pt idx="4333">
                  <c:v>240.50861843756101</c:v>
                </c:pt>
                <c:pt idx="4334">
                  <c:v>240.56412469614301</c:v>
                </c:pt>
                <c:pt idx="4335">
                  <c:v>240.61963095472601</c:v>
                </c:pt>
                <c:pt idx="4336">
                  <c:v>240.67513721330801</c:v>
                </c:pt>
                <c:pt idx="4337">
                  <c:v>240.73064347189001</c:v>
                </c:pt>
                <c:pt idx="4338">
                  <c:v>240.786149730473</c:v>
                </c:pt>
                <c:pt idx="4339">
                  <c:v>240.841655989055</c:v>
                </c:pt>
                <c:pt idx="4340">
                  <c:v>240.89716224763799</c:v>
                </c:pt>
                <c:pt idx="4341">
                  <c:v>240.95266850621999</c:v>
                </c:pt>
                <c:pt idx="4342">
                  <c:v>241.00817476480199</c:v>
                </c:pt>
                <c:pt idx="4343">
                  <c:v>241.06368102338499</c:v>
                </c:pt>
                <c:pt idx="4344">
                  <c:v>241.11918728196699</c:v>
                </c:pt>
                <c:pt idx="4345">
                  <c:v>241.17469354055001</c:v>
                </c:pt>
                <c:pt idx="4346">
                  <c:v>241.23019979913201</c:v>
                </c:pt>
                <c:pt idx="4347">
                  <c:v>241.285706057715</c:v>
                </c:pt>
                <c:pt idx="4348">
                  <c:v>241.341212316297</c:v>
                </c:pt>
                <c:pt idx="4349">
                  <c:v>241.396718574879</c:v>
                </c:pt>
                <c:pt idx="4350">
                  <c:v>241.452224833462</c:v>
                </c:pt>
                <c:pt idx="4351">
                  <c:v>241.507731092044</c:v>
                </c:pt>
                <c:pt idx="4352">
                  <c:v>241.56323735062699</c:v>
                </c:pt>
                <c:pt idx="4353">
                  <c:v>241.61874360920899</c:v>
                </c:pt>
                <c:pt idx="4354">
                  <c:v>241.67424986779099</c:v>
                </c:pt>
                <c:pt idx="4355">
                  <c:v>241.72975612637401</c:v>
                </c:pt>
                <c:pt idx="4356">
                  <c:v>241.78526238495601</c:v>
                </c:pt>
                <c:pt idx="4357">
                  <c:v>241.84076864353901</c:v>
                </c:pt>
                <c:pt idx="4358">
                  <c:v>241.89627490212101</c:v>
                </c:pt>
                <c:pt idx="4359">
                  <c:v>241.95178116070301</c:v>
                </c:pt>
                <c:pt idx="4360">
                  <c:v>242.007287419286</c:v>
                </c:pt>
                <c:pt idx="4361">
                  <c:v>242.062793677868</c:v>
                </c:pt>
                <c:pt idx="4362">
                  <c:v>242.118299936451</c:v>
                </c:pt>
                <c:pt idx="4363">
                  <c:v>242.17380619503299</c:v>
                </c:pt>
                <c:pt idx="4364">
                  <c:v>242.22931245361499</c:v>
                </c:pt>
                <c:pt idx="4365">
                  <c:v>242.28481871219799</c:v>
                </c:pt>
                <c:pt idx="4366">
                  <c:v>242.34032497077999</c:v>
                </c:pt>
                <c:pt idx="4367">
                  <c:v>242.39583122936301</c:v>
                </c:pt>
                <c:pt idx="4368">
                  <c:v>242.45133748794501</c:v>
                </c:pt>
                <c:pt idx="4369">
                  <c:v>242.50684374652701</c:v>
                </c:pt>
                <c:pt idx="4370">
                  <c:v>242.56235000511001</c:v>
                </c:pt>
                <c:pt idx="4371">
                  <c:v>242.617856263692</c:v>
                </c:pt>
                <c:pt idx="4372">
                  <c:v>242.673362522275</c:v>
                </c:pt>
                <c:pt idx="4373">
                  <c:v>242.728868780857</c:v>
                </c:pt>
                <c:pt idx="4374">
                  <c:v>242.784375039439</c:v>
                </c:pt>
                <c:pt idx="4375">
                  <c:v>242.83988129802199</c:v>
                </c:pt>
                <c:pt idx="4376">
                  <c:v>242.89538755660399</c:v>
                </c:pt>
                <c:pt idx="4377">
                  <c:v>242.95089381518699</c:v>
                </c:pt>
                <c:pt idx="4378">
                  <c:v>243.00640007376899</c:v>
                </c:pt>
                <c:pt idx="4379">
                  <c:v>243.06190633235099</c:v>
                </c:pt>
                <c:pt idx="4380">
                  <c:v>243.11741259093401</c:v>
                </c:pt>
                <c:pt idx="4381">
                  <c:v>243.17291884951601</c:v>
                </c:pt>
                <c:pt idx="4382">
                  <c:v>243.228425108099</c:v>
                </c:pt>
                <c:pt idx="4383">
                  <c:v>243.283931366681</c:v>
                </c:pt>
                <c:pt idx="4384">
                  <c:v>243.339437625263</c:v>
                </c:pt>
                <c:pt idx="4385">
                  <c:v>243.394943883846</c:v>
                </c:pt>
                <c:pt idx="4386">
                  <c:v>243.450450142428</c:v>
                </c:pt>
                <c:pt idx="4387">
                  <c:v>243.50595640101099</c:v>
                </c:pt>
                <c:pt idx="4388">
                  <c:v>243.56146265959299</c:v>
                </c:pt>
                <c:pt idx="4389">
                  <c:v>243.61696891817601</c:v>
                </c:pt>
                <c:pt idx="4390">
                  <c:v>243.67247517675801</c:v>
                </c:pt>
                <c:pt idx="4391">
                  <c:v>243.72798143534001</c:v>
                </c:pt>
                <c:pt idx="4392">
                  <c:v>243.78348769392301</c:v>
                </c:pt>
                <c:pt idx="4393">
                  <c:v>243.83899395250501</c:v>
                </c:pt>
                <c:pt idx="4394">
                  <c:v>243.894500211088</c:v>
                </c:pt>
                <c:pt idx="4395">
                  <c:v>243.95000646967</c:v>
                </c:pt>
                <c:pt idx="4396">
                  <c:v>244.005512728252</c:v>
                </c:pt>
                <c:pt idx="4397">
                  <c:v>244.06101898683499</c:v>
                </c:pt>
                <c:pt idx="4398">
                  <c:v>244.11652524541699</c:v>
                </c:pt>
                <c:pt idx="4399">
                  <c:v>244.17203150399999</c:v>
                </c:pt>
                <c:pt idx="4400">
                  <c:v>244.22753776258199</c:v>
                </c:pt>
                <c:pt idx="4401">
                  <c:v>244.28304402116399</c:v>
                </c:pt>
                <c:pt idx="4402">
                  <c:v>244.33855027974701</c:v>
                </c:pt>
                <c:pt idx="4403">
                  <c:v>244.39405653832901</c:v>
                </c:pt>
                <c:pt idx="4404">
                  <c:v>244.44956279691201</c:v>
                </c:pt>
                <c:pt idx="4405">
                  <c:v>244.505069055494</c:v>
                </c:pt>
                <c:pt idx="4406">
                  <c:v>244.560575314076</c:v>
                </c:pt>
                <c:pt idx="4407">
                  <c:v>244.616081572659</c:v>
                </c:pt>
                <c:pt idx="4408">
                  <c:v>244.671587831241</c:v>
                </c:pt>
                <c:pt idx="4409">
                  <c:v>244.72709408982399</c:v>
                </c:pt>
                <c:pt idx="4410">
                  <c:v>244.78260034840599</c:v>
                </c:pt>
                <c:pt idx="4411">
                  <c:v>244.83810660698799</c:v>
                </c:pt>
                <c:pt idx="4412">
                  <c:v>244.89361286557099</c:v>
                </c:pt>
                <c:pt idx="4413">
                  <c:v>244.94911912415299</c:v>
                </c:pt>
                <c:pt idx="4414">
                  <c:v>245.00462538273601</c:v>
                </c:pt>
                <c:pt idx="4415">
                  <c:v>245.06013164131801</c:v>
                </c:pt>
                <c:pt idx="4416">
                  <c:v>245.11563789990001</c:v>
                </c:pt>
                <c:pt idx="4417">
                  <c:v>245.171144158483</c:v>
                </c:pt>
                <c:pt idx="4418">
                  <c:v>245.226650417065</c:v>
                </c:pt>
                <c:pt idx="4419">
                  <c:v>245.282156675648</c:v>
                </c:pt>
                <c:pt idx="4420">
                  <c:v>245.33766293423</c:v>
                </c:pt>
                <c:pt idx="4421">
                  <c:v>245.393169192812</c:v>
                </c:pt>
                <c:pt idx="4422">
                  <c:v>245.44867545139499</c:v>
                </c:pt>
                <c:pt idx="4423">
                  <c:v>245.50418170997699</c:v>
                </c:pt>
                <c:pt idx="4424">
                  <c:v>245.55968796856001</c:v>
                </c:pt>
                <c:pt idx="4425">
                  <c:v>245.61519422714201</c:v>
                </c:pt>
                <c:pt idx="4426">
                  <c:v>245.67070048572401</c:v>
                </c:pt>
                <c:pt idx="4427">
                  <c:v>245.72620674430701</c:v>
                </c:pt>
                <c:pt idx="4428">
                  <c:v>245.78171300288901</c:v>
                </c:pt>
                <c:pt idx="4429">
                  <c:v>245.837219261472</c:v>
                </c:pt>
                <c:pt idx="4430">
                  <c:v>245.892725520054</c:v>
                </c:pt>
                <c:pt idx="4431">
                  <c:v>245.94823177863699</c:v>
                </c:pt>
                <c:pt idx="4432">
                  <c:v>246.00373803721899</c:v>
                </c:pt>
                <c:pt idx="4433">
                  <c:v>246.05924429580099</c:v>
                </c:pt>
                <c:pt idx="4434">
                  <c:v>246.11475055438399</c:v>
                </c:pt>
                <c:pt idx="4435">
                  <c:v>246.17025681296599</c:v>
                </c:pt>
                <c:pt idx="4436">
                  <c:v>246.22576307154901</c:v>
                </c:pt>
                <c:pt idx="4437">
                  <c:v>246.28126933013101</c:v>
                </c:pt>
                <c:pt idx="4438">
                  <c:v>246.33677558871301</c:v>
                </c:pt>
                <c:pt idx="4439">
                  <c:v>246.392281847296</c:v>
                </c:pt>
                <c:pt idx="4440">
                  <c:v>246.447788105878</c:v>
                </c:pt>
                <c:pt idx="4441">
                  <c:v>246.503294364461</c:v>
                </c:pt>
                <c:pt idx="4442">
                  <c:v>246.558800623043</c:v>
                </c:pt>
                <c:pt idx="4443">
                  <c:v>246.614306881625</c:v>
                </c:pt>
                <c:pt idx="4444">
                  <c:v>246.66981314020799</c:v>
                </c:pt>
                <c:pt idx="4445">
                  <c:v>246.72531939878999</c:v>
                </c:pt>
                <c:pt idx="4446">
                  <c:v>246.78082565737299</c:v>
                </c:pt>
                <c:pt idx="4447">
                  <c:v>246.83633191595499</c:v>
                </c:pt>
                <c:pt idx="4448">
                  <c:v>246.89183817453701</c:v>
                </c:pt>
                <c:pt idx="4449">
                  <c:v>246.94734443312001</c:v>
                </c:pt>
                <c:pt idx="4450">
                  <c:v>247.00285069170201</c:v>
                </c:pt>
                <c:pt idx="4451">
                  <c:v>247.058356950285</c:v>
                </c:pt>
                <c:pt idx="4452">
                  <c:v>247.113863208867</c:v>
                </c:pt>
                <c:pt idx="4453">
                  <c:v>247.169369467449</c:v>
                </c:pt>
                <c:pt idx="4454">
                  <c:v>247.224875726032</c:v>
                </c:pt>
                <c:pt idx="4455">
                  <c:v>247.280381984614</c:v>
                </c:pt>
                <c:pt idx="4456">
                  <c:v>247.33588824319699</c:v>
                </c:pt>
                <c:pt idx="4457">
                  <c:v>247.39139450177899</c:v>
                </c:pt>
                <c:pt idx="4458">
                  <c:v>247.44690076036099</c:v>
                </c:pt>
                <c:pt idx="4459">
                  <c:v>247.50240701894401</c:v>
                </c:pt>
                <c:pt idx="4460">
                  <c:v>247.55791327752601</c:v>
                </c:pt>
                <c:pt idx="4461">
                  <c:v>247.61341953610901</c:v>
                </c:pt>
                <c:pt idx="4462">
                  <c:v>247.66892579469101</c:v>
                </c:pt>
                <c:pt idx="4463">
                  <c:v>247.72443205327301</c:v>
                </c:pt>
                <c:pt idx="4464">
                  <c:v>247.779938311856</c:v>
                </c:pt>
                <c:pt idx="4465">
                  <c:v>247.835444570438</c:v>
                </c:pt>
                <c:pt idx="4466">
                  <c:v>247.89095082902099</c:v>
                </c:pt>
                <c:pt idx="4467">
                  <c:v>247.94645708760299</c:v>
                </c:pt>
                <c:pt idx="4468">
                  <c:v>248.00196334618599</c:v>
                </c:pt>
                <c:pt idx="4469">
                  <c:v>248.05746960476799</c:v>
                </c:pt>
                <c:pt idx="4470">
                  <c:v>248.11297586334999</c:v>
                </c:pt>
                <c:pt idx="4471">
                  <c:v>248.16848212193301</c:v>
                </c:pt>
                <c:pt idx="4472">
                  <c:v>248.22398838051501</c:v>
                </c:pt>
                <c:pt idx="4473">
                  <c:v>248.279494639098</c:v>
                </c:pt>
                <c:pt idx="4474">
                  <c:v>248.33500089768</c:v>
                </c:pt>
                <c:pt idx="4475">
                  <c:v>248.390507156262</c:v>
                </c:pt>
                <c:pt idx="4476">
                  <c:v>248.446013414845</c:v>
                </c:pt>
                <c:pt idx="4477">
                  <c:v>248.501519673427</c:v>
                </c:pt>
                <c:pt idx="4478">
                  <c:v>248.55702593200999</c:v>
                </c:pt>
                <c:pt idx="4479">
                  <c:v>248.61253219059199</c:v>
                </c:pt>
                <c:pt idx="4480">
                  <c:v>248.66803844917399</c:v>
                </c:pt>
                <c:pt idx="4481">
                  <c:v>248.72354470775699</c:v>
                </c:pt>
                <c:pt idx="4482">
                  <c:v>248.77905096633901</c:v>
                </c:pt>
                <c:pt idx="4483">
                  <c:v>248.83455722492201</c:v>
                </c:pt>
                <c:pt idx="4484">
                  <c:v>248.89006348350401</c:v>
                </c:pt>
                <c:pt idx="4485">
                  <c:v>248.94556974208601</c:v>
                </c:pt>
                <c:pt idx="4486">
                  <c:v>249.001076000669</c:v>
                </c:pt>
                <c:pt idx="4487">
                  <c:v>249.056582259251</c:v>
                </c:pt>
                <c:pt idx="4488">
                  <c:v>249.112088517834</c:v>
                </c:pt>
                <c:pt idx="4489">
                  <c:v>249.167594776416</c:v>
                </c:pt>
                <c:pt idx="4490">
                  <c:v>249.223101034998</c:v>
                </c:pt>
                <c:pt idx="4491">
                  <c:v>249.27860729358099</c:v>
                </c:pt>
                <c:pt idx="4492">
                  <c:v>249.33411355216299</c:v>
                </c:pt>
                <c:pt idx="4493">
                  <c:v>249.38961981074601</c:v>
                </c:pt>
                <c:pt idx="4494">
                  <c:v>249.44512606932801</c:v>
                </c:pt>
                <c:pt idx="4495">
                  <c:v>249.50063232791001</c:v>
                </c:pt>
                <c:pt idx="4496">
                  <c:v>249.55613858649301</c:v>
                </c:pt>
                <c:pt idx="4497">
                  <c:v>249.61164484507501</c:v>
                </c:pt>
                <c:pt idx="4498">
                  <c:v>249.667151103658</c:v>
                </c:pt>
                <c:pt idx="4499">
                  <c:v>249.72265736224</c:v>
                </c:pt>
                <c:pt idx="4500">
                  <c:v>249.778163620822</c:v>
                </c:pt>
                <c:pt idx="4501">
                  <c:v>249.83366987940499</c:v>
                </c:pt>
                <c:pt idx="4502">
                  <c:v>249.88917613798699</c:v>
                </c:pt>
                <c:pt idx="4503">
                  <c:v>249.94468239656999</c:v>
                </c:pt>
                <c:pt idx="4504">
                  <c:v>250.00018865515199</c:v>
                </c:pt>
                <c:pt idx="4505">
                  <c:v>250.05569491373399</c:v>
                </c:pt>
                <c:pt idx="4506">
                  <c:v>250.11120117231701</c:v>
                </c:pt>
                <c:pt idx="4507">
                  <c:v>250.16670743089901</c:v>
                </c:pt>
                <c:pt idx="4508">
                  <c:v>250.222213689482</c:v>
                </c:pt>
                <c:pt idx="4509">
                  <c:v>250.277719948064</c:v>
                </c:pt>
                <c:pt idx="4510">
                  <c:v>250.333226206647</c:v>
                </c:pt>
                <c:pt idx="4511">
                  <c:v>250.388732465229</c:v>
                </c:pt>
                <c:pt idx="4512">
                  <c:v>250.444238723811</c:v>
                </c:pt>
                <c:pt idx="4513">
                  <c:v>250.49974498239399</c:v>
                </c:pt>
                <c:pt idx="4514">
                  <c:v>250.55525124097599</c:v>
                </c:pt>
                <c:pt idx="4515">
                  <c:v>250.61075749955901</c:v>
                </c:pt>
                <c:pt idx="4516">
                  <c:v>250.66626375814101</c:v>
                </c:pt>
                <c:pt idx="4517">
                  <c:v>250.72177001672301</c:v>
                </c:pt>
                <c:pt idx="4518">
                  <c:v>250.77727627530601</c:v>
                </c:pt>
                <c:pt idx="4519">
                  <c:v>250.83278253388801</c:v>
                </c:pt>
                <c:pt idx="4520">
                  <c:v>250.888288792471</c:v>
                </c:pt>
                <c:pt idx="4521">
                  <c:v>250.943795051053</c:v>
                </c:pt>
                <c:pt idx="4522">
                  <c:v>250.999301309635</c:v>
                </c:pt>
                <c:pt idx="4523">
                  <c:v>251.054807568218</c:v>
                </c:pt>
                <c:pt idx="4524">
                  <c:v>251.1103138268</c:v>
                </c:pt>
                <c:pt idx="4525">
                  <c:v>251.16582008538299</c:v>
                </c:pt>
                <c:pt idx="4526">
                  <c:v>251.22132634396499</c:v>
                </c:pt>
                <c:pt idx="4527">
                  <c:v>251.27683260254699</c:v>
                </c:pt>
                <c:pt idx="4528">
                  <c:v>251.33233886113001</c:v>
                </c:pt>
                <c:pt idx="4529">
                  <c:v>251.38784511971201</c:v>
                </c:pt>
                <c:pt idx="4530">
                  <c:v>251.44335137829501</c:v>
                </c:pt>
                <c:pt idx="4531">
                  <c:v>251.49885763687701</c:v>
                </c:pt>
                <c:pt idx="4532">
                  <c:v>251.55436389545901</c:v>
                </c:pt>
                <c:pt idx="4533">
                  <c:v>251.609870154042</c:v>
                </c:pt>
                <c:pt idx="4534">
                  <c:v>251.665376412624</c:v>
                </c:pt>
                <c:pt idx="4535">
                  <c:v>251.72088267120699</c:v>
                </c:pt>
                <c:pt idx="4536">
                  <c:v>251.77638892978899</c:v>
                </c:pt>
                <c:pt idx="4537">
                  <c:v>251.83189518837099</c:v>
                </c:pt>
                <c:pt idx="4538">
                  <c:v>251.88740144695399</c:v>
                </c:pt>
                <c:pt idx="4539">
                  <c:v>251.94290770553599</c:v>
                </c:pt>
                <c:pt idx="4540">
                  <c:v>251.99841396411901</c:v>
                </c:pt>
                <c:pt idx="4541">
                  <c:v>252.05392022270101</c:v>
                </c:pt>
                <c:pt idx="4542">
                  <c:v>252.10942648128301</c:v>
                </c:pt>
                <c:pt idx="4543">
                  <c:v>252.164932739866</c:v>
                </c:pt>
                <c:pt idx="4544">
                  <c:v>252.220438998448</c:v>
                </c:pt>
                <c:pt idx="4545">
                  <c:v>252.275945257031</c:v>
                </c:pt>
                <c:pt idx="4546">
                  <c:v>252.331451515613</c:v>
                </c:pt>
                <c:pt idx="4547">
                  <c:v>252.38695777419599</c:v>
                </c:pt>
                <c:pt idx="4548">
                  <c:v>252.44246403277799</c:v>
                </c:pt>
                <c:pt idx="4549">
                  <c:v>252.49797029135999</c:v>
                </c:pt>
                <c:pt idx="4550">
                  <c:v>252.55347654994301</c:v>
                </c:pt>
                <c:pt idx="4551">
                  <c:v>252.60898280852501</c:v>
                </c:pt>
                <c:pt idx="4552">
                  <c:v>252.66448906710801</c:v>
                </c:pt>
                <c:pt idx="4553">
                  <c:v>252.71999532569001</c:v>
                </c:pt>
                <c:pt idx="4554">
                  <c:v>252.77550158427201</c:v>
                </c:pt>
                <c:pt idx="4555">
                  <c:v>252.831007842855</c:v>
                </c:pt>
                <c:pt idx="4556">
                  <c:v>252.886514101437</c:v>
                </c:pt>
                <c:pt idx="4557">
                  <c:v>252.94202036002</c:v>
                </c:pt>
                <c:pt idx="4558">
                  <c:v>252.997526618602</c:v>
                </c:pt>
                <c:pt idx="4559">
                  <c:v>253.05303287718399</c:v>
                </c:pt>
                <c:pt idx="4560">
                  <c:v>253.10853913576699</c:v>
                </c:pt>
                <c:pt idx="4561">
                  <c:v>253.16404539434899</c:v>
                </c:pt>
                <c:pt idx="4562">
                  <c:v>253.21955165293201</c:v>
                </c:pt>
                <c:pt idx="4563">
                  <c:v>253.27505791151401</c:v>
                </c:pt>
                <c:pt idx="4564">
                  <c:v>253.33056417009601</c:v>
                </c:pt>
                <c:pt idx="4565">
                  <c:v>253.38607042867901</c:v>
                </c:pt>
                <c:pt idx="4566">
                  <c:v>253.441576687261</c:v>
                </c:pt>
                <c:pt idx="4567">
                  <c:v>253.497082945844</c:v>
                </c:pt>
                <c:pt idx="4568">
                  <c:v>253.552589204426</c:v>
                </c:pt>
                <c:pt idx="4569">
                  <c:v>253.608095463008</c:v>
                </c:pt>
                <c:pt idx="4570">
                  <c:v>253.66360172159099</c:v>
                </c:pt>
                <c:pt idx="4571">
                  <c:v>253.71910798017299</c:v>
                </c:pt>
                <c:pt idx="4572">
                  <c:v>253.77461423875599</c:v>
                </c:pt>
                <c:pt idx="4573">
                  <c:v>253.83012049733799</c:v>
                </c:pt>
                <c:pt idx="4574">
                  <c:v>253.88562675591999</c:v>
                </c:pt>
                <c:pt idx="4575">
                  <c:v>253.94113301450301</c:v>
                </c:pt>
                <c:pt idx="4576">
                  <c:v>253.99663927308501</c:v>
                </c:pt>
                <c:pt idx="4577">
                  <c:v>254.052145531668</c:v>
                </c:pt>
                <c:pt idx="4578">
                  <c:v>254.10765179025</c:v>
                </c:pt>
                <c:pt idx="4579">
                  <c:v>254.163158048832</c:v>
                </c:pt>
                <c:pt idx="4580">
                  <c:v>254.218664307415</c:v>
                </c:pt>
                <c:pt idx="4581">
                  <c:v>254.274170565997</c:v>
                </c:pt>
                <c:pt idx="4582">
                  <c:v>254.32967682457999</c:v>
                </c:pt>
                <c:pt idx="4583">
                  <c:v>254.38518308316199</c:v>
                </c:pt>
                <c:pt idx="4584">
                  <c:v>254.44068934174501</c:v>
                </c:pt>
                <c:pt idx="4585">
                  <c:v>254.49619560032701</c:v>
                </c:pt>
                <c:pt idx="4586">
                  <c:v>254.55170185890901</c:v>
                </c:pt>
                <c:pt idx="4587">
                  <c:v>254.60720811749201</c:v>
                </c:pt>
                <c:pt idx="4588">
                  <c:v>254.66271437607401</c:v>
                </c:pt>
                <c:pt idx="4589">
                  <c:v>254.718220634657</c:v>
                </c:pt>
                <c:pt idx="4590">
                  <c:v>254.773726893239</c:v>
                </c:pt>
                <c:pt idx="4591">
                  <c:v>254.829233151821</c:v>
                </c:pt>
                <c:pt idx="4592">
                  <c:v>254.88473941040399</c:v>
                </c:pt>
                <c:pt idx="4593">
                  <c:v>254.94024566898599</c:v>
                </c:pt>
                <c:pt idx="4594">
                  <c:v>254.99575192756899</c:v>
                </c:pt>
                <c:pt idx="4595">
                  <c:v>255.05125818615099</c:v>
                </c:pt>
                <c:pt idx="4596">
                  <c:v>255.10676444473299</c:v>
                </c:pt>
                <c:pt idx="4597">
                  <c:v>255.16227070331601</c:v>
                </c:pt>
                <c:pt idx="4598">
                  <c:v>255.21777696189801</c:v>
                </c:pt>
                <c:pt idx="4599">
                  <c:v>255.27328322048101</c:v>
                </c:pt>
                <c:pt idx="4600">
                  <c:v>255.328789479063</c:v>
                </c:pt>
                <c:pt idx="4601">
                  <c:v>255.384295737645</c:v>
                </c:pt>
                <c:pt idx="4602">
                  <c:v>255.439801996228</c:v>
                </c:pt>
                <c:pt idx="4603">
                  <c:v>255.49530825481</c:v>
                </c:pt>
                <c:pt idx="4604">
                  <c:v>255.55081451339299</c:v>
                </c:pt>
                <c:pt idx="4605">
                  <c:v>255.60632077197499</c:v>
                </c:pt>
                <c:pt idx="4606">
                  <c:v>255.66182703055699</c:v>
                </c:pt>
                <c:pt idx="4607">
                  <c:v>255.71733328913999</c:v>
                </c:pt>
                <c:pt idx="4608">
                  <c:v>255.77283954772199</c:v>
                </c:pt>
                <c:pt idx="4609">
                  <c:v>255.82834580630501</c:v>
                </c:pt>
                <c:pt idx="4610">
                  <c:v>255.88385206488701</c:v>
                </c:pt>
                <c:pt idx="4611">
                  <c:v>255.93935832346901</c:v>
                </c:pt>
                <c:pt idx="4612">
                  <c:v>255.994864582052</c:v>
                </c:pt>
                <c:pt idx="4613">
                  <c:v>256.050370840634</c:v>
                </c:pt>
                <c:pt idx="4614">
                  <c:v>256.10587709921703</c:v>
                </c:pt>
                <c:pt idx="4615">
                  <c:v>256.16138335779902</c:v>
                </c:pt>
                <c:pt idx="4616">
                  <c:v>256.21688961638102</c:v>
                </c:pt>
                <c:pt idx="4617">
                  <c:v>256.27239587496399</c:v>
                </c:pt>
                <c:pt idx="4618">
                  <c:v>256.32790213354599</c:v>
                </c:pt>
                <c:pt idx="4619">
                  <c:v>256.38340839212901</c:v>
                </c:pt>
                <c:pt idx="4620">
                  <c:v>256.43891465071101</c:v>
                </c:pt>
                <c:pt idx="4621">
                  <c:v>256.49442090929301</c:v>
                </c:pt>
                <c:pt idx="4622">
                  <c:v>256.54992716787598</c:v>
                </c:pt>
                <c:pt idx="4623">
                  <c:v>256.60543342645798</c:v>
                </c:pt>
                <c:pt idx="4624">
                  <c:v>256.660939685041</c:v>
                </c:pt>
                <c:pt idx="4625">
                  <c:v>256.716445943623</c:v>
                </c:pt>
                <c:pt idx="4626">
                  <c:v>256.77195220220602</c:v>
                </c:pt>
                <c:pt idx="4627">
                  <c:v>256.82745846078802</c:v>
                </c:pt>
                <c:pt idx="4628">
                  <c:v>256.88296471937002</c:v>
                </c:pt>
                <c:pt idx="4629">
                  <c:v>256.93847097795299</c:v>
                </c:pt>
                <c:pt idx="4630">
                  <c:v>256.99397723653499</c:v>
                </c:pt>
                <c:pt idx="4631">
                  <c:v>257.04948349511801</c:v>
                </c:pt>
                <c:pt idx="4632">
                  <c:v>257.10498975370001</c:v>
                </c:pt>
                <c:pt idx="4633">
                  <c:v>257.16049601228201</c:v>
                </c:pt>
                <c:pt idx="4634">
                  <c:v>257.21600227086498</c:v>
                </c:pt>
                <c:pt idx="4635">
                  <c:v>257.27150852944698</c:v>
                </c:pt>
                <c:pt idx="4636">
                  <c:v>257.32701478803</c:v>
                </c:pt>
                <c:pt idx="4637">
                  <c:v>257.382521046612</c:v>
                </c:pt>
                <c:pt idx="4638">
                  <c:v>257.438027305194</c:v>
                </c:pt>
                <c:pt idx="4639">
                  <c:v>257.49353356377702</c:v>
                </c:pt>
                <c:pt idx="4640">
                  <c:v>257.54903982235902</c:v>
                </c:pt>
                <c:pt idx="4641">
                  <c:v>257.60454608094199</c:v>
                </c:pt>
                <c:pt idx="4642">
                  <c:v>257.66005233952399</c:v>
                </c:pt>
                <c:pt idx="4643">
                  <c:v>257.71555859810599</c:v>
                </c:pt>
                <c:pt idx="4644">
                  <c:v>257.77106485668901</c:v>
                </c:pt>
                <c:pt idx="4645">
                  <c:v>257.82657111527101</c:v>
                </c:pt>
                <c:pt idx="4646">
                  <c:v>257.88207737385397</c:v>
                </c:pt>
                <c:pt idx="4647">
                  <c:v>257.93758363243597</c:v>
                </c:pt>
                <c:pt idx="4648">
                  <c:v>257.99308989101797</c:v>
                </c:pt>
                <c:pt idx="4649">
                  <c:v>258.048596149601</c:v>
                </c:pt>
                <c:pt idx="4650">
                  <c:v>258.104102408183</c:v>
                </c:pt>
                <c:pt idx="4651">
                  <c:v>258.15960866676602</c:v>
                </c:pt>
                <c:pt idx="4652">
                  <c:v>258.21511492534802</c:v>
                </c:pt>
                <c:pt idx="4653">
                  <c:v>258.27062118393002</c:v>
                </c:pt>
                <c:pt idx="4654">
                  <c:v>258.32612744251298</c:v>
                </c:pt>
                <c:pt idx="4655">
                  <c:v>258.38163370109498</c:v>
                </c:pt>
                <c:pt idx="4656">
                  <c:v>258.43713995967801</c:v>
                </c:pt>
                <c:pt idx="4657">
                  <c:v>258.49264621826001</c:v>
                </c:pt>
                <c:pt idx="4658">
                  <c:v>258.54815247684201</c:v>
                </c:pt>
                <c:pt idx="4659">
                  <c:v>258.60365873542497</c:v>
                </c:pt>
                <c:pt idx="4660">
                  <c:v>258.65916499400703</c:v>
                </c:pt>
                <c:pt idx="4661">
                  <c:v>258.71467125258999</c:v>
                </c:pt>
                <c:pt idx="4662">
                  <c:v>258.77017751117199</c:v>
                </c:pt>
                <c:pt idx="4663">
                  <c:v>258.82568376975502</c:v>
                </c:pt>
                <c:pt idx="4664">
                  <c:v>258.88119002833702</c:v>
                </c:pt>
                <c:pt idx="4665">
                  <c:v>258.93669628691902</c:v>
                </c:pt>
                <c:pt idx="4666">
                  <c:v>258.99220254550198</c:v>
                </c:pt>
                <c:pt idx="4667">
                  <c:v>259.04770880408398</c:v>
                </c:pt>
                <c:pt idx="4668">
                  <c:v>259.10321506266598</c:v>
                </c:pt>
                <c:pt idx="4669">
                  <c:v>259.158721321249</c:v>
                </c:pt>
                <c:pt idx="4670">
                  <c:v>259.214227579831</c:v>
                </c:pt>
                <c:pt idx="4671">
                  <c:v>259.26973383841403</c:v>
                </c:pt>
                <c:pt idx="4672">
                  <c:v>259.32524009699603</c:v>
                </c:pt>
                <c:pt idx="4673">
                  <c:v>259.38074635557899</c:v>
                </c:pt>
                <c:pt idx="4674">
                  <c:v>259.43625261416099</c:v>
                </c:pt>
                <c:pt idx="4675">
                  <c:v>259.49175887274299</c:v>
                </c:pt>
                <c:pt idx="4676">
                  <c:v>259.54726513132601</c:v>
                </c:pt>
                <c:pt idx="4677">
                  <c:v>259.60277138990801</c:v>
                </c:pt>
                <c:pt idx="4678">
                  <c:v>259.65827764849098</c:v>
                </c:pt>
                <c:pt idx="4679">
                  <c:v>259.71378390707298</c:v>
                </c:pt>
                <c:pt idx="4680">
                  <c:v>259.76929016565498</c:v>
                </c:pt>
                <c:pt idx="4681">
                  <c:v>259.824796424238</c:v>
                </c:pt>
                <c:pt idx="4682">
                  <c:v>259.88030268282</c:v>
                </c:pt>
                <c:pt idx="4683">
                  <c:v>259.93580894140302</c:v>
                </c:pt>
                <c:pt idx="4684">
                  <c:v>259.99131519998502</c:v>
                </c:pt>
                <c:pt idx="4685">
                  <c:v>260.04682145856702</c:v>
                </c:pt>
                <c:pt idx="4686">
                  <c:v>260.10232771714999</c:v>
                </c:pt>
                <c:pt idx="4687">
                  <c:v>260.15783397573199</c:v>
                </c:pt>
                <c:pt idx="4688">
                  <c:v>260.21334023431501</c:v>
                </c:pt>
                <c:pt idx="4689">
                  <c:v>260.26884649289701</c:v>
                </c:pt>
                <c:pt idx="4690">
                  <c:v>260.32435275147901</c:v>
                </c:pt>
                <c:pt idx="4691">
                  <c:v>260.37985901006198</c:v>
                </c:pt>
                <c:pt idx="4692">
                  <c:v>260.43536526864398</c:v>
                </c:pt>
                <c:pt idx="4693">
                  <c:v>260.490871527227</c:v>
                </c:pt>
                <c:pt idx="4694">
                  <c:v>260.546377785809</c:v>
                </c:pt>
                <c:pt idx="4695">
                  <c:v>260.601884044391</c:v>
                </c:pt>
                <c:pt idx="4696">
                  <c:v>260.65739030297402</c:v>
                </c:pt>
                <c:pt idx="4697">
                  <c:v>260.71289656155602</c:v>
                </c:pt>
                <c:pt idx="4698">
                  <c:v>260.76840282013899</c:v>
                </c:pt>
                <c:pt idx="4699">
                  <c:v>260.82390907872099</c:v>
                </c:pt>
                <c:pt idx="4700">
                  <c:v>260.87941533730401</c:v>
                </c:pt>
                <c:pt idx="4701">
                  <c:v>260.93492159588601</c:v>
                </c:pt>
                <c:pt idx="4702">
                  <c:v>260.99042785446801</c:v>
                </c:pt>
                <c:pt idx="4703">
                  <c:v>261.04593411305098</c:v>
                </c:pt>
                <c:pt idx="4704">
                  <c:v>261.10144037163298</c:v>
                </c:pt>
                <c:pt idx="4705">
                  <c:v>261.15694663021497</c:v>
                </c:pt>
                <c:pt idx="4706">
                  <c:v>261.212452888798</c:v>
                </c:pt>
                <c:pt idx="4707">
                  <c:v>261.26795914738</c:v>
                </c:pt>
                <c:pt idx="4708">
                  <c:v>261.32346540596302</c:v>
                </c:pt>
                <c:pt idx="4709">
                  <c:v>261.37897166454502</c:v>
                </c:pt>
                <c:pt idx="4710">
                  <c:v>261.43447792312799</c:v>
                </c:pt>
                <c:pt idx="4711">
                  <c:v>261.48998418170999</c:v>
                </c:pt>
                <c:pt idx="4712">
                  <c:v>261.54549044029199</c:v>
                </c:pt>
                <c:pt idx="4713">
                  <c:v>261.60099669887501</c:v>
                </c:pt>
                <c:pt idx="4714">
                  <c:v>261.65650295745701</c:v>
                </c:pt>
                <c:pt idx="4715">
                  <c:v>261.71200921603997</c:v>
                </c:pt>
                <c:pt idx="4716">
                  <c:v>261.76751547462197</c:v>
                </c:pt>
                <c:pt idx="4717">
                  <c:v>261.82302173320397</c:v>
                </c:pt>
                <c:pt idx="4718">
                  <c:v>261.878527991787</c:v>
                </c:pt>
                <c:pt idx="4719">
                  <c:v>261.934034250369</c:v>
                </c:pt>
                <c:pt idx="4720">
                  <c:v>261.98954050895202</c:v>
                </c:pt>
                <c:pt idx="4721">
                  <c:v>262.04504676753402</c:v>
                </c:pt>
                <c:pt idx="4722">
                  <c:v>262.10055302611602</c:v>
                </c:pt>
                <c:pt idx="4723">
                  <c:v>262.15605928469898</c:v>
                </c:pt>
                <c:pt idx="4724">
                  <c:v>262.21156554328098</c:v>
                </c:pt>
                <c:pt idx="4725">
                  <c:v>262.26707180186401</c:v>
                </c:pt>
                <c:pt idx="4726">
                  <c:v>262.32257806044601</c:v>
                </c:pt>
                <c:pt idx="4727">
                  <c:v>262.37808431902801</c:v>
                </c:pt>
                <c:pt idx="4728">
                  <c:v>262.43359057761103</c:v>
                </c:pt>
                <c:pt idx="4729">
                  <c:v>262.48909683619303</c:v>
                </c:pt>
                <c:pt idx="4730">
                  <c:v>262.54460309477599</c:v>
                </c:pt>
                <c:pt idx="4731">
                  <c:v>262.60010935335799</c:v>
                </c:pt>
                <c:pt idx="4732">
                  <c:v>262.65561561193999</c:v>
                </c:pt>
                <c:pt idx="4733">
                  <c:v>262.71112187052302</c:v>
                </c:pt>
                <c:pt idx="4734">
                  <c:v>262.76662812910502</c:v>
                </c:pt>
                <c:pt idx="4735">
                  <c:v>262.82213438768798</c:v>
                </c:pt>
                <c:pt idx="4736">
                  <c:v>262.87764064626998</c:v>
                </c:pt>
                <c:pt idx="4737">
                  <c:v>262.93314690485198</c:v>
                </c:pt>
                <c:pt idx="4738">
                  <c:v>262.988653163435</c:v>
                </c:pt>
                <c:pt idx="4739">
                  <c:v>263.044159422017</c:v>
                </c:pt>
                <c:pt idx="4740">
                  <c:v>263.09966568060003</c:v>
                </c:pt>
                <c:pt idx="4741">
                  <c:v>263.15517193918203</c:v>
                </c:pt>
                <c:pt idx="4742">
                  <c:v>263.21067819776403</c:v>
                </c:pt>
                <c:pt idx="4743">
                  <c:v>263.26618445634699</c:v>
                </c:pt>
                <c:pt idx="4744">
                  <c:v>263.32169071492899</c:v>
                </c:pt>
                <c:pt idx="4745">
                  <c:v>263.37719697351201</c:v>
                </c:pt>
                <c:pt idx="4746">
                  <c:v>263.43270323209401</c:v>
                </c:pt>
                <c:pt idx="4747">
                  <c:v>263.48820949067698</c:v>
                </c:pt>
                <c:pt idx="4748">
                  <c:v>263.54371574925898</c:v>
                </c:pt>
                <c:pt idx="4749">
                  <c:v>263.59922200784098</c:v>
                </c:pt>
                <c:pt idx="4750">
                  <c:v>263.654728266424</c:v>
                </c:pt>
                <c:pt idx="4751">
                  <c:v>263.710234525006</c:v>
                </c:pt>
                <c:pt idx="4752">
                  <c:v>263.76574078358902</c:v>
                </c:pt>
                <c:pt idx="4753">
                  <c:v>263.82124704217102</c:v>
                </c:pt>
                <c:pt idx="4754">
                  <c:v>263.87675330075302</c:v>
                </c:pt>
                <c:pt idx="4755">
                  <c:v>263.93225955933599</c:v>
                </c:pt>
                <c:pt idx="4756">
                  <c:v>263.98776581791799</c:v>
                </c:pt>
                <c:pt idx="4757">
                  <c:v>264.04327207650101</c:v>
                </c:pt>
                <c:pt idx="4758">
                  <c:v>264.09877833508301</c:v>
                </c:pt>
                <c:pt idx="4759">
                  <c:v>264.15428459366501</c:v>
                </c:pt>
                <c:pt idx="4760">
                  <c:v>264.20979085224798</c:v>
                </c:pt>
                <c:pt idx="4761">
                  <c:v>264.26529711082998</c:v>
                </c:pt>
                <c:pt idx="4762">
                  <c:v>264.320803369413</c:v>
                </c:pt>
                <c:pt idx="4763">
                  <c:v>264.376309627995</c:v>
                </c:pt>
                <c:pt idx="4764">
                  <c:v>264.431815886577</c:v>
                </c:pt>
                <c:pt idx="4765">
                  <c:v>264.48732214516002</c:v>
                </c:pt>
                <c:pt idx="4766">
                  <c:v>264.54282840374202</c:v>
                </c:pt>
                <c:pt idx="4767">
                  <c:v>264.59833466232499</c:v>
                </c:pt>
                <c:pt idx="4768">
                  <c:v>264.65384092090699</c:v>
                </c:pt>
                <c:pt idx="4769">
                  <c:v>264.70934717948899</c:v>
                </c:pt>
                <c:pt idx="4770">
                  <c:v>264.76485343807201</c:v>
                </c:pt>
                <c:pt idx="4771">
                  <c:v>264.82035969665401</c:v>
                </c:pt>
                <c:pt idx="4772">
                  <c:v>264.87586595523697</c:v>
                </c:pt>
                <c:pt idx="4773">
                  <c:v>264.93137221381897</c:v>
                </c:pt>
                <c:pt idx="4774">
                  <c:v>264.98687847240097</c:v>
                </c:pt>
                <c:pt idx="4775">
                  <c:v>265.042384730984</c:v>
                </c:pt>
                <c:pt idx="4776">
                  <c:v>265.097890989566</c:v>
                </c:pt>
                <c:pt idx="4777">
                  <c:v>265.15339724814902</c:v>
                </c:pt>
                <c:pt idx="4778">
                  <c:v>265.20890350673102</c:v>
                </c:pt>
                <c:pt idx="4779">
                  <c:v>265.26440976531302</c:v>
                </c:pt>
                <c:pt idx="4780">
                  <c:v>265.31991602389598</c:v>
                </c:pt>
                <c:pt idx="4781">
                  <c:v>265.37542228247798</c:v>
                </c:pt>
                <c:pt idx="4782">
                  <c:v>265.43092854106101</c:v>
                </c:pt>
                <c:pt idx="4783">
                  <c:v>265.48643479964301</c:v>
                </c:pt>
                <c:pt idx="4784">
                  <c:v>265.54194105822597</c:v>
                </c:pt>
                <c:pt idx="4785">
                  <c:v>265.59744731680797</c:v>
                </c:pt>
                <c:pt idx="4786">
                  <c:v>265.65295357538997</c:v>
                </c:pt>
                <c:pt idx="4787">
                  <c:v>265.708459833973</c:v>
                </c:pt>
                <c:pt idx="4788">
                  <c:v>265.76396609255499</c:v>
                </c:pt>
                <c:pt idx="4789">
                  <c:v>265.81947235113802</c:v>
                </c:pt>
                <c:pt idx="4790">
                  <c:v>265.87497860972002</c:v>
                </c:pt>
                <c:pt idx="4791">
                  <c:v>265.93048486830202</c:v>
                </c:pt>
                <c:pt idx="4792">
                  <c:v>265.98599112688498</c:v>
                </c:pt>
                <c:pt idx="4793">
                  <c:v>266.04149738546698</c:v>
                </c:pt>
                <c:pt idx="4794">
                  <c:v>266.09700364405001</c:v>
                </c:pt>
                <c:pt idx="4795">
                  <c:v>266.152509902632</c:v>
                </c:pt>
                <c:pt idx="4796">
                  <c:v>266.208016161214</c:v>
                </c:pt>
                <c:pt idx="4797">
                  <c:v>266.26352241979703</c:v>
                </c:pt>
                <c:pt idx="4798">
                  <c:v>266.31902867837903</c:v>
                </c:pt>
                <c:pt idx="4799">
                  <c:v>266.37453493696199</c:v>
                </c:pt>
                <c:pt idx="4800">
                  <c:v>266.43004119554399</c:v>
                </c:pt>
                <c:pt idx="4801">
                  <c:v>266.48554745412599</c:v>
                </c:pt>
                <c:pt idx="4802">
                  <c:v>266.54105371270902</c:v>
                </c:pt>
                <c:pt idx="4803">
                  <c:v>266.59655997129101</c:v>
                </c:pt>
                <c:pt idx="4804">
                  <c:v>266.65206622987398</c:v>
                </c:pt>
                <c:pt idx="4805">
                  <c:v>266.70757248845598</c:v>
                </c:pt>
                <c:pt idx="4806">
                  <c:v>266.76307874703798</c:v>
                </c:pt>
                <c:pt idx="4807">
                  <c:v>266.818585005621</c:v>
                </c:pt>
                <c:pt idx="4808">
                  <c:v>266.874091264203</c:v>
                </c:pt>
                <c:pt idx="4809">
                  <c:v>266.92959752278603</c:v>
                </c:pt>
                <c:pt idx="4810">
                  <c:v>266.98510378136803</c:v>
                </c:pt>
                <c:pt idx="4811">
                  <c:v>267.04061003995002</c:v>
                </c:pt>
                <c:pt idx="4812">
                  <c:v>267.09611629853299</c:v>
                </c:pt>
                <c:pt idx="4813">
                  <c:v>267.15162255711499</c:v>
                </c:pt>
                <c:pt idx="4814">
                  <c:v>267.20712881569801</c:v>
                </c:pt>
                <c:pt idx="4815">
                  <c:v>267.26263507428001</c:v>
                </c:pt>
                <c:pt idx="4816">
                  <c:v>267.31814133286201</c:v>
                </c:pt>
                <c:pt idx="4817">
                  <c:v>267.37364759144498</c:v>
                </c:pt>
                <c:pt idx="4818">
                  <c:v>267.42915385002698</c:v>
                </c:pt>
                <c:pt idx="4819">
                  <c:v>267.48466010861</c:v>
                </c:pt>
                <c:pt idx="4820">
                  <c:v>267.540166367192</c:v>
                </c:pt>
                <c:pt idx="4821">
                  <c:v>267.595672625774</c:v>
                </c:pt>
                <c:pt idx="4822">
                  <c:v>267.65117888435702</c:v>
                </c:pt>
                <c:pt idx="4823">
                  <c:v>267.70668514293902</c:v>
                </c:pt>
                <c:pt idx="4824">
                  <c:v>267.76219140152199</c:v>
                </c:pt>
                <c:pt idx="4825">
                  <c:v>267.81769766010399</c:v>
                </c:pt>
                <c:pt idx="4826">
                  <c:v>267.87320391868701</c:v>
                </c:pt>
                <c:pt idx="4827">
                  <c:v>267.92871017726901</c:v>
                </c:pt>
                <c:pt idx="4828">
                  <c:v>267.98421643585101</c:v>
                </c:pt>
                <c:pt idx="4829">
                  <c:v>268.03972269443398</c:v>
                </c:pt>
                <c:pt idx="4830">
                  <c:v>268.09522895301598</c:v>
                </c:pt>
                <c:pt idx="4831">
                  <c:v>268.150735211599</c:v>
                </c:pt>
                <c:pt idx="4832">
                  <c:v>268.206241470181</c:v>
                </c:pt>
                <c:pt idx="4833">
                  <c:v>268.261747728763</c:v>
                </c:pt>
                <c:pt idx="4834">
                  <c:v>268.31725398734602</c:v>
                </c:pt>
                <c:pt idx="4835">
                  <c:v>268.37276024592802</c:v>
                </c:pt>
                <c:pt idx="4836">
                  <c:v>268.42826650451099</c:v>
                </c:pt>
                <c:pt idx="4837">
                  <c:v>268.48377276309299</c:v>
                </c:pt>
                <c:pt idx="4838">
                  <c:v>268.53927902167499</c:v>
                </c:pt>
                <c:pt idx="4839">
                  <c:v>268.59478528025801</c:v>
                </c:pt>
                <c:pt idx="4840">
                  <c:v>268.65029153884001</c:v>
                </c:pt>
                <c:pt idx="4841">
                  <c:v>268.70579779742297</c:v>
                </c:pt>
                <c:pt idx="4842">
                  <c:v>268.76130405600497</c:v>
                </c:pt>
                <c:pt idx="4843">
                  <c:v>268.81681031458697</c:v>
                </c:pt>
                <c:pt idx="4844">
                  <c:v>268.87231657317</c:v>
                </c:pt>
                <c:pt idx="4845">
                  <c:v>268.927822831752</c:v>
                </c:pt>
                <c:pt idx="4846">
                  <c:v>268.98332909033502</c:v>
                </c:pt>
                <c:pt idx="4847">
                  <c:v>269.03883534891702</c:v>
                </c:pt>
                <c:pt idx="4848">
                  <c:v>269.09434160749902</c:v>
                </c:pt>
                <c:pt idx="4849">
                  <c:v>269.14984786608198</c:v>
                </c:pt>
                <c:pt idx="4850">
                  <c:v>269.20535412466398</c:v>
                </c:pt>
                <c:pt idx="4851">
                  <c:v>269.26086038324701</c:v>
                </c:pt>
                <c:pt idx="4852">
                  <c:v>269.31636664182901</c:v>
                </c:pt>
                <c:pt idx="4853">
                  <c:v>269.37187290041101</c:v>
                </c:pt>
                <c:pt idx="4854">
                  <c:v>269.42737915899397</c:v>
                </c:pt>
                <c:pt idx="4855">
                  <c:v>269.48288541757597</c:v>
                </c:pt>
                <c:pt idx="4856">
                  <c:v>269.53839167615899</c:v>
                </c:pt>
                <c:pt idx="4857">
                  <c:v>269.59389793474099</c:v>
                </c:pt>
                <c:pt idx="4858">
                  <c:v>269.64940419332299</c:v>
                </c:pt>
                <c:pt idx="4859">
                  <c:v>269.70491045190602</c:v>
                </c:pt>
                <c:pt idx="4860">
                  <c:v>269.76041671048802</c:v>
                </c:pt>
                <c:pt idx="4861">
                  <c:v>269.81592296907098</c:v>
                </c:pt>
                <c:pt idx="4862">
                  <c:v>269.87142922765298</c:v>
                </c:pt>
                <c:pt idx="4863">
                  <c:v>269.92693548623498</c:v>
                </c:pt>
                <c:pt idx="4864">
                  <c:v>269.982441744818</c:v>
                </c:pt>
                <c:pt idx="4865">
                  <c:v>270.0379480034</c:v>
                </c:pt>
                <c:pt idx="4866">
                  <c:v>270.09345426198303</c:v>
                </c:pt>
                <c:pt idx="4867">
                  <c:v>270.14896052056503</c:v>
                </c:pt>
                <c:pt idx="4868">
                  <c:v>270.20446677914799</c:v>
                </c:pt>
                <c:pt idx="4869">
                  <c:v>270.25997303772999</c:v>
                </c:pt>
                <c:pt idx="4870">
                  <c:v>270.31547929631199</c:v>
                </c:pt>
                <c:pt idx="4871">
                  <c:v>270.37098555489501</c:v>
                </c:pt>
                <c:pt idx="4872">
                  <c:v>270.42649181347701</c:v>
                </c:pt>
                <c:pt idx="4873">
                  <c:v>270.48199807205998</c:v>
                </c:pt>
                <c:pt idx="4874">
                  <c:v>270.53750433064198</c:v>
                </c:pt>
                <c:pt idx="4875">
                  <c:v>270.59301058922398</c:v>
                </c:pt>
                <c:pt idx="4876">
                  <c:v>270.648516847807</c:v>
                </c:pt>
                <c:pt idx="4877">
                  <c:v>270.704023106389</c:v>
                </c:pt>
                <c:pt idx="4878">
                  <c:v>270.75952936497202</c:v>
                </c:pt>
                <c:pt idx="4879">
                  <c:v>270.81503562355402</c:v>
                </c:pt>
                <c:pt idx="4880">
                  <c:v>270.87054188213602</c:v>
                </c:pt>
                <c:pt idx="4881">
                  <c:v>270.92604814071899</c:v>
                </c:pt>
                <c:pt idx="4882">
                  <c:v>270.98155439930099</c:v>
                </c:pt>
                <c:pt idx="4883">
                  <c:v>271.03706065788401</c:v>
                </c:pt>
                <c:pt idx="4884">
                  <c:v>271.09256691646601</c:v>
                </c:pt>
                <c:pt idx="4885">
                  <c:v>271.14807317504801</c:v>
                </c:pt>
                <c:pt idx="4886">
                  <c:v>271.20357943363098</c:v>
                </c:pt>
                <c:pt idx="4887">
                  <c:v>271.25908569221298</c:v>
                </c:pt>
                <c:pt idx="4888">
                  <c:v>271.314591950796</c:v>
                </c:pt>
                <c:pt idx="4889">
                  <c:v>271.370098209378</c:v>
                </c:pt>
                <c:pt idx="4890">
                  <c:v>271.42560446796</c:v>
                </c:pt>
                <c:pt idx="4891">
                  <c:v>271.48111072654302</c:v>
                </c:pt>
                <c:pt idx="4892">
                  <c:v>271.53661698512502</c:v>
                </c:pt>
                <c:pt idx="4893">
                  <c:v>271.59212324370799</c:v>
                </c:pt>
                <c:pt idx="4894">
                  <c:v>271.64762950228999</c:v>
                </c:pt>
                <c:pt idx="4895">
                  <c:v>271.70313576087199</c:v>
                </c:pt>
                <c:pt idx="4896">
                  <c:v>271.75864201945501</c:v>
                </c:pt>
                <c:pt idx="4897">
                  <c:v>271.81414827803701</c:v>
                </c:pt>
                <c:pt idx="4898">
                  <c:v>271.86965453661998</c:v>
                </c:pt>
                <c:pt idx="4899">
                  <c:v>271.92516079520198</c:v>
                </c:pt>
                <c:pt idx="4900">
                  <c:v>271.98066705378398</c:v>
                </c:pt>
                <c:pt idx="4901">
                  <c:v>272.036173312367</c:v>
                </c:pt>
                <c:pt idx="4902">
                  <c:v>272.091679570949</c:v>
                </c:pt>
                <c:pt idx="4903">
                  <c:v>272.14718582953202</c:v>
                </c:pt>
                <c:pt idx="4904">
                  <c:v>272.20269208811402</c:v>
                </c:pt>
                <c:pt idx="4905">
                  <c:v>272.25819834669602</c:v>
                </c:pt>
                <c:pt idx="4906">
                  <c:v>272.31370460527899</c:v>
                </c:pt>
                <c:pt idx="4907">
                  <c:v>272.36921086386099</c:v>
                </c:pt>
                <c:pt idx="4908">
                  <c:v>272.42471712244401</c:v>
                </c:pt>
                <c:pt idx="4909">
                  <c:v>272.48022338102601</c:v>
                </c:pt>
                <c:pt idx="4910">
                  <c:v>272.53572963960897</c:v>
                </c:pt>
                <c:pt idx="4911">
                  <c:v>272.59123589819097</c:v>
                </c:pt>
                <c:pt idx="4912">
                  <c:v>272.64674215677297</c:v>
                </c:pt>
                <c:pt idx="4913">
                  <c:v>272.702248415356</c:v>
                </c:pt>
                <c:pt idx="4914">
                  <c:v>272.757754673938</c:v>
                </c:pt>
                <c:pt idx="4915">
                  <c:v>272.81326093252102</c:v>
                </c:pt>
                <c:pt idx="4916">
                  <c:v>272.86876719110302</c:v>
                </c:pt>
                <c:pt idx="4917">
                  <c:v>272.92427344968502</c:v>
                </c:pt>
                <c:pt idx="4918">
                  <c:v>272.97977970826798</c:v>
                </c:pt>
                <c:pt idx="4919">
                  <c:v>273.03528596684998</c:v>
                </c:pt>
                <c:pt idx="4920">
                  <c:v>273.09079222543301</c:v>
                </c:pt>
                <c:pt idx="4921">
                  <c:v>273.14629848401501</c:v>
                </c:pt>
                <c:pt idx="4922">
                  <c:v>273.20180474259701</c:v>
                </c:pt>
                <c:pt idx="4923">
                  <c:v>273.25731100118003</c:v>
                </c:pt>
                <c:pt idx="4924">
                  <c:v>273.31281725976203</c:v>
                </c:pt>
                <c:pt idx="4925">
                  <c:v>273.36832351834499</c:v>
                </c:pt>
                <c:pt idx="4926">
                  <c:v>273.42382977692699</c:v>
                </c:pt>
                <c:pt idx="4927">
                  <c:v>273.47933603550899</c:v>
                </c:pt>
                <c:pt idx="4928">
                  <c:v>273.53484229409202</c:v>
                </c:pt>
                <c:pt idx="4929">
                  <c:v>273.59034855267402</c:v>
                </c:pt>
                <c:pt idx="4930">
                  <c:v>273.64585481125698</c:v>
                </c:pt>
                <c:pt idx="4931">
                  <c:v>273.70136106983898</c:v>
                </c:pt>
                <c:pt idx="4932">
                  <c:v>273.75686732842098</c:v>
                </c:pt>
                <c:pt idx="4933">
                  <c:v>273.812373587004</c:v>
                </c:pt>
                <c:pt idx="4934">
                  <c:v>273.867879845586</c:v>
                </c:pt>
                <c:pt idx="4935">
                  <c:v>273.92338610416903</c:v>
                </c:pt>
                <c:pt idx="4936">
                  <c:v>273.97889236275103</c:v>
                </c:pt>
                <c:pt idx="4937">
                  <c:v>274.03439862133303</c:v>
                </c:pt>
                <c:pt idx="4938">
                  <c:v>274.08990487991599</c:v>
                </c:pt>
                <c:pt idx="4939">
                  <c:v>274.14541113849799</c:v>
                </c:pt>
                <c:pt idx="4940">
                  <c:v>274.20091739708101</c:v>
                </c:pt>
                <c:pt idx="4941">
                  <c:v>274.25642365566301</c:v>
                </c:pt>
                <c:pt idx="4942">
                  <c:v>274.31192991424501</c:v>
                </c:pt>
                <c:pt idx="4943">
                  <c:v>274.36743617282798</c:v>
                </c:pt>
                <c:pt idx="4944">
                  <c:v>274.42294243140998</c:v>
                </c:pt>
                <c:pt idx="4945">
                  <c:v>274.478448689993</c:v>
                </c:pt>
                <c:pt idx="4946">
                  <c:v>274.533954948575</c:v>
                </c:pt>
                <c:pt idx="4947">
                  <c:v>274.58946120715802</c:v>
                </c:pt>
                <c:pt idx="4948">
                  <c:v>274.64496746574002</c:v>
                </c:pt>
                <c:pt idx="4949">
                  <c:v>274.70047372432202</c:v>
                </c:pt>
                <c:pt idx="4950">
                  <c:v>274.75597998290499</c:v>
                </c:pt>
                <c:pt idx="4951">
                  <c:v>274.81148624148699</c:v>
                </c:pt>
                <c:pt idx="4952">
                  <c:v>274.86699250007001</c:v>
                </c:pt>
                <c:pt idx="4953">
                  <c:v>274.92249875865201</c:v>
                </c:pt>
                <c:pt idx="4954">
                  <c:v>274.97800501723401</c:v>
                </c:pt>
                <c:pt idx="4955">
                  <c:v>275.03351127581698</c:v>
                </c:pt>
                <c:pt idx="4956">
                  <c:v>275.08901753439898</c:v>
                </c:pt>
                <c:pt idx="4957">
                  <c:v>275.144523792982</c:v>
                </c:pt>
                <c:pt idx="4958">
                  <c:v>275.200030051564</c:v>
                </c:pt>
                <c:pt idx="4959">
                  <c:v>275.255536310146</c:v>
                </c:pt>
                <c:pt idx="4960">
                  <c:v>275.31104256872902</c:v>
                </c:pt>
                <c:pt idx="4961">
                  <c:v>275.36654882731102</c:v>
                </c:pt>
                <c:pt idx="4962">
                  <c:v>275.42205508589399</c:v>
                </c:pt>
                <c:pt idx="4963">
                  <c:v>275.47756134447599</c:v>
                </c:pt>
                <c:pt idx="4964">
                  <c:v>275.53306760305799</c:v>
                </c:pt>
                <c:pt idx="4965">
                  <c:v>275.58857386164101</c:v>
                </c:pt>
                <c:pt idx="4966">
                  <c:v>275.64408012022301</c:v>
                </c:pt>
                <c:pt idx="4967">
                  <c:v>275.69958637880598</c:v>
                </c:pt>
                <c:pt idx="4968">
                  <c:v>275.75509263738797</c:v>
                </c:pt>
                <c:pt idx="4969">
                  <c:v>275.81059889596997</c:v>
                </c:pt>
                <c:pt idx="4970">
                  <c:v>275.866105154553</c:v>
                </c:pt>
                <c:pt idx="4971">
                  <c:v>275.921611413135</c:v>
                </c:pt>
                <c:pt idx="4972">
                  <c:v>275.97711767171802</c:v>
                </c:pt>
                <c:pt idx="4973">
                  <c:v>276.03262393030002</c:v>
                </c:pt>
                <c:pt idx="4974">
                  <c:v>276.08813018888202</c:v>
                </c:pt>
                <c:pt idx="4975">
                  <c:v>276.14363644746498</c:v>
                </c:pt>
                <c:pt idx="4976">
                  <c:v>276.19914270604698</c:v>
                </c:pt>
                <c:pt idx="4977">
                  <c:v>276.25464896463001</c:v>
                </c:pt>
                <c:pt idx="4978">
                  <c:v>276.31015522321201</c:v>
                </c:pt>
                <c:pt idx="4979">
                  <c:v>276.36566148179401</c:v>
                </c:pt>
                <c:pt idx="4980">
                  <c:v>276.42116774037697</c:v>
                </c:pt>
                <c:pt idx="4981">
                  <c:v>276.47667399895897</c:v>
                </c:pt>
                <c:pt idx="4982">
                  <c:v>276.532180257542</c:v>
                </c:pt>
                <c:pt idx="4983">
                  <c:v>276.58768651612399</c:v>
                </c:pt>
                <c:pt idx="4984">
                  <c:v>276.64319277470702</c:v>
                </c:pt>
                <c:pt idx="4985">
                  <c:v>276.69869903328902</c:v>
                </c:pt>
                <c:pt idx="4986">
                  <c:v>276.75420529187102</c:v>
                </c:pt>
                <c:pt idx="4987">
                  <c:v>276.80971155045398</c:v>
                </c:pt>
                <c:pt idx="4988">
                  <c:v>276.86521780903598</c:v>
                </c:pt>
                <c:pt idx="4989">
                  <c:v>276.92072406761798</c:v>
                </c:pt>
                <c:pt idx="4990">
                  <c:v>276.97623032620101</c:v>
                </c:pt>
                <c:pt idx="4991">
                  <c:v>277.031736584783</c:v>
                </c:pt>
                <c:pt idx="4992">
                  <c:v>277.08724284336603</c:v>
                </c:pt>
                <c:pt idx="4993">
                  <c:v>277.14274910194803</c:v>
                </c:pt>
                <c:pt idx="4994">
                  <c:v>277.19825536053099</c:v>
                </c:pt>
                <c:pt idx="4995">
                  <c:v>277.25376161911299</c:v>
                </c:pt>
                <c:pt idx="4996">
                  <c:v>277.30926787769499</c:v>
                </c:pt>
                <c:pt idx="4997">
                  <c:v>277.36477413627802</c:v>
                </c:pt>
                <c:pt idx="4998">
                  <c:v>277.42028039486001</c:v>
                </c:pt>
                <c:pt idx="4999">
                  <c:v>277.47578665344298</c:v>
                </c:pt>
                <c:pt idx="5000">
                  <c:v>277.53129291202498</c:v>
                </c:pt>
                <c:pt idx="5001">
                  <c:v>277.58679917060698</c:v>
                </c:pt>
                <c:pt idx="5002">
                  <c:v>277.64230542919</c:v>
                </c:pt>
                <c:pt idx="5003">
                  <c:v>277.697811687772</c:v>
                </c:pt>
                <c:pt idx="5004">
                  <c:v>277.75331794635503</c:v>
                </c:pt>
                <c:pt idx="5005">
                  <c:v>277.80882420493703</c:v>
                </c:pt>
                <c:pt idx="5006">
                  <c:v>277.86433046351902</c:v>
                </c:pt>
                <c:pt idx="5007">
                  <c:v>277.91983672210199</c:v>
                </c:pt>
                <c:pt idx="5008">
                  <c:v>277.97534298068399</c:v>
                </c:pt>
                <c:pt idx="5009">
                  <c:v>278.03084923926701</c:v>
                </c:pt>
                <c:pt idx="5010">
                  <c:v>278.08635549784901</c:v>
                </c:pt>
                <c:pt idx="5011">
                  <c:v>278.14186175643101</c:v>
                </c:pt>
                <c:pt idx="5012">
                  <c:v>278.19736801501398</c:v>
                </c:pt>
                <c:pt idx="5013">
                  <c:v>278.25287427359598</c:v>
                </c:pt>
                <c:pt idx="5014">
                  <c:v>278.308380532179</c:v>
                </c:pt>
                <c:pt idx="5015">
                  <c:v>278.363886790761</c:v>
                </c:pt>
                <c:pt idx="5016">
                  <c:v>278.419393049343</c:v>
                </c:pt>
                <c:pt idx="5017">
                  <c:v>278.47489930792602</c:v>
                </c:pt>
                <c:pt idx="5018">
                  <c:v>278.53040556650802</c:v>
                </c:pt>
                <c:pt idx="5019">
                  <c:v>278.58591182509099</c:v>
                </c:pt>
                <c:pt idx="5020">
                  <c:v>278.64141808367299</c:v>
                </c:pt>
                <c:pt idx="5021">
                  <c:v>278.69692434225601</c:v>
                </c:pt>
                <c:pt idx="5022">
                  <c:v>278.75243060083801</c:v>
                </c:pt>
                <c:pt idx="5023">
                  <c:v>278.80793685942001</c:v>
                </c:pt>
                <c:pt idx="5024">
                  <c:v>278.86344311800298</c:v>
                </c:pt>
                <c:pt idx="5025">
                  <c:v>278.91894937658498</c:v>
                </c:pt>
                <c:pt idx="5026">
                  <c:v>278.97445563516698</c:v>
                </c:pt>
                <c:pt idx="5027">
                  <c:v>279.02996189375</c:v>
                </c:pt>
                <c:pt idx="5028">
                  <c:v>279.085468152332</c:v>
                </c:pt>
                <c:pt idx="5029">
                  <c:v>279.14097441091502</c:v>
                </c:pt>
                <c:pt idx="5030">
                  <c:v>279.19648066949702</c:v>
                </c:pt>
                <c:pt idx="5031">
                  <c:v>279.25198692807999</c:v>
                </c:pt>
                <c:pt idx="5032">
                  <c:v>279.30749318666199</c:v>
                </c:pt>
                <c:pt idx="5033">
                  <c:v>279.36299944524399</c:v>
                </c:pt>
                <c:pt idx="5034">
                  <c:v>279.41850570382701</c:v>
                </c:pt>
                <c:pt idx="5035">
                  <c:v>279.47401196240901</c:v>
                </c:pt>
                <c:pt idx="5036">
                  <c:v>279.52951822099197</c:v>
                </c:pt>
                <c:pt idx="5037">
                  <c:v>279.58502447957397</c:v>
                </c:pt>
                <c:pt idx="5038">
                  <c:v>279.64053073815597</c:v>
                </c:pt>
                <c:pt idx="5039">
                  <c:v>279.696036996739</c:v>
                </c:pt>
                <c:pt idx="5040">
                  <c:v>279.751543255321</c:v>
                </c:pt>
                <c:pt idx="5041">
                  <c:v>279.80704951390402</c:v>
                </c:pt>
                <c:pt idx="5042">
                  <c:v>279.86255577248602</c:v>
                </c:pt>
                <c:pt idx="5043">
                  <c:v>279.91806203106802</c:v>
                </c:pt>
                <c:pt idx="5044">
                  <c:v>279.97356828965098</c:v>
                </c:pt>
                <c:pt idx="5045">
                  <c:v>280.02907454823298</c:v>
                </c:pt>
                <c:pt idx="5046">
                  <c:v>280.08458080681601</c:v>
                </c:pt>
                <c:pt idx="5047">
                  <c:v>280.14008706539801</c:v>
                </c:pt>
                <c:pt idx="5048">
                  <c:v>280.19559332398001</c:v>
                </c:pt>
                <c:pt idx="5049">
                  <c:v>280.25109958256297</c:v>
                </c:pt>
                <c:pt idx="5050">
                  <c:v>280.30660584114497</c:v>
                </c:pt>
                <c:pt idx="5051">
                  <c:v>280.36211209972799</c:v>
                </c:pt>
                <c:pt idx="5052">
                  <c:v>280.41761835830999</c:v>
                </c:pt>
                <c:pt idx="5053">
                  <c:v>280.47312461689199</c:v>
                </c:pt>
                <c:pt idx="5054">
                  <c:v>280.52863087547502</c:v>
                </c:pt>
                <c:pt idx="5055">
                  <c:v>280.58413713405702</c:v>
                </c:pt>
                <c:pt idx="5056">
                  <c:v>280.63964339263998</c:v>
                </c:pt>
                <c:pt idx="5057">
                  <c:v>280.69514965122198</c:v>
                </c:pt>
                <c:pt idx="5058">
                  <c:v>280.75065590980398</c:v>
                </c:pt>
                <c:pt idx="5059">
                  <c:v>280.806162168387</c:v>
                </c:pt>
                <c:pt idx="5060">
                  <c:v>280.861668426969</c:v>
                </c:pt>
                <c:pt idx="5061">
                  <c:v>280.91717468555203</c:v>
                </c:pt>
                <c:pt idx="5062">
                  <c:v>280.97268094413403</c:v>
                </c:pt>
                <c:pt idx="5063">
                  <c:v>281.02818720271603</c:v>
                </c:pt>
                <c:pt idx="5064">
                  <c:v>281.08369346129899</c:v>
                </c:pt>
                <c:pt idx="5065">
                  <c:v>281.13919971988099</c:v>
                </c:pt>
                <c:pt idx="5066">
                  <c:v>281.19470597846401</c:v>
                </c:pt>
                <c:pt idx="5067">
                  <c:v>281.25021223704601</c:v>
                </c:pt>
                <c:pt idx="5068">
                  <c:v>281.30571849562898</c:v>
                </c:pt>
                <c:pt idx="5069">
                  <c:v>281.36122475421098</c:v>
                </c:pt>
                <c:pt idx="5070">
                  <c:v>281.41673101279298</c:v>
                </c:pt>
                <c:pt idx="5071">
                  <c:v>281.472237271376</c:v>
                </c:pt>
                <c:pt idx="5072">
                  <c:v>281.527743529958</c:v>
                </c:pt>
                <c:pt idx="5073">
                  <c:v>281.58324978854102</c:v>
                </c:pt>
                <c:pt idx="5074">
                  <c:v>281.63875604712302</c:v>
                </c:pt>
                <c:pt idx="5075">
                  <c:v>281.69426230570502</c:v>
                </c:pt>
                <c:pt idx="5076">
                  <c:v>281.74976856428799</c:v>
                </c:pt>
                <c:pt idx="5077">
                  <c:v>281.80527482286999</c:v>
                </c:pt>
                <c:pt idx="5078">
                  <c:v>281.86078108145301</c:v>
                </c:pt>
                <c:pt idx="5079">
                  <c:v>281.91628734003501</c:v>
                </c:pt>
                <c:pt idx="5080">
                  <c:v>281.97179359861701</c:v>
                </c:pt>
                <c:pt idx="5081">
                  <c:v>282.02729985719998</c:v>
                </c:pt>
                <c:pt idx="5082">
                  <c:v>282.08280611578198</c:v>
                </c:pt>
                <c:pt idx="5083">
                  <c:v>282.138312374365</c:v>
                </c:pt>
                <c:pt idx="5084">
                  <c:v>282.193818632947</c:v>
                </c:pt>
                <c:pt idx="5085">
                  <c:v>282.249324891529</c:v>
                </c:pt>
                <c:pt idx="5086">
                  <c:v>282.30483115011202</c:v>
                </c:pt>
                <c:pt idx="5087">
                  <c:v>282.36033740869402</c:v>
                </c:pt>
                <c:pt idx="5088">
                  <c:v>282.41584366727699</c:v>
                </c:pt>
                <c:pt idx="5089">
                  <c:v>282.47134992585899</c:v>
                </c:pt>
                <c:pt idx="5090">
                  <c:v>282.52685618444099</c:v>
                </c:pt>
                <c:pt idx="5091">
                  <c:v>282.58236244302401</c:v>
                </c:pt>
                <c:pt idx="5092">
                  <c:v>282.63786870160601</c:v>
                </c:pt>
                <c:pt idx="5093">
                  <c:v>282.69337496018898</c:v>
                </c:pt>
                <c:pt idx="5094">
                  <c:v>282.74888121877098</c:v>
                </c:pt>
                <c:pt idx="5095">
                  <c:v>282.80438747735298</c:v>
                </c:pt>
                <c:pt idx="5096">
                  <c:v>282.859893735936</c:v>
                </c:pt>
                <c:pt idx="5097">
                  <c:v>282.915399994518</c:v>
                </c:pt>
                <c:pt idx="5098">
                  <c:v>282.97090625310102</c:v>
                </c:pt>
                <c:pt idx="5099">
                  <c:v>283.02641251168302</c:v>
                </c:pt>
                <c:pt idx="5100">
                  <c:v>283.08191877026502</c:v>
                </c:pt>
                <c:pt idx="5101">
                  <c:v>283.13742502884799</c:v>
                </c:pt>
                <c:pt idx="5102">
                  <c:v>283.19293128742999</c:v>
                </c:pt>
                <c:pt idx="5103">
                  <c:v>283.24843754601301</c:v>
                </c:pt>
                <c:pt idx="5104">
                  <c:v>283.30394380459501</c:v>
                </c:pt>
                <c:pt idx="5105">
                  <c:v>283.35945006317797</c:v>
                </c:pt>
                <c:pt idx="5106">
                  <c:v>283.41495632175997</c:v>
                </c:pt>
                <c:pt idx="5107">
                  <c:v>283.47046258034197</c:v>
                </c:pt>
                <c:pt idx="5108">
                  <c:v>283.525968838925</c:v>
                </c:pt>
                <c:pt idx="5109">
                  <c:v>283.581475097507</c:v>
                </c:pt>
                <c:pt idx="5110">
                  <c:v>283.63698135609002</c:v>
                </c:pt>
                <c:pt idx="5111">
                  <c:v>283.69248761467202</c:v>
                </c:pt>
                <c:pt idx="5112">
                  <c:v>283.74799387325402</c:v>
                </c:pt>
                <c:pt idx="5113">
                  <c:v>283.80350013183698</c:v>
                </c:pt>
                <c:pt idx="5114">
                  <c:v>283.85900639041898</c:v>
                </c:pt>
                <c:pt idx="5115">
                  <c:v>283.91451264900201</c:v>
                </c:pt>
                <c:pt idx="5116">
                  <c:v>283.97001890758401</c:v>
                </c:pt>
                <c:pt idx="5117">
                  <c:v>284.02552516616601</c:v>
                </c:pt>
                <c:pt idx="5118">
                  <c:v>284.08103142474903</c:v>
                </c:pt>
                <c:pt idx="5119">
                  <c:v>284.13653768333103</c:v>
                </c:pt>
                <c:pt idx="5120">
                  <c:v>284.19204394191399</c:v>
                </c:pt>
                <c:pt idx="5121">
                  <c:v>284.24755020049599</c:v>
                </c:pt>
                <c:pt idx="5122">
                  <c:v>284.30305645907799</c:v>
                </c:pt>
                <c:pt idx="5123">
                  <c:v>284.35856271766102</c:v>
                </c:pt>
                <c:pt idx="5124">
                  <c:v>284.41406897624302</c:v>
                </c:pt>
                <c:pt idx="5125">
                  <c:v>284.46957523482598</c:v>
                </c:pt>
                <c:pt idx="5126">
                  <c:v>284.52508149340798</c:v>
                </c:pt>
                <c:pt idx="5127">
                  <c:v>284.58058775198998</c:v>
                </c:pt>
                <c:pt idx="5128">
                  <c:v>284.636094010573</c:v>
                </c:pt>
                <c:pt idx="5129">
                  <c:v>284.691600269155</c:v>
                </c:pt>
                <c:pt idx="5130">
                  <c:v>284.74710652773803</c:v>
                </c:pt>
                <c:pt idx="5131">
                  <c:v>284.80261278632003</c:v>
                </c:pt>
                <c:pt idx="5132">
                  <c:v>284.85811904490203</c:v>
                </c:pt>
                <c:pt idx="5133">
                  <c:v>284.91362530348499</c:v>
                </c:pt>
                <c:pt idx="5134">
                  <c:v>284.96913156206699</c:v>
                </c:pt>
                <c:pt idx="5135">
                  <c:v>285.02463782065001</c:v>
                </c:pt>
                <c:pt idx="5136">
                  <c:v>285.08014407923201</c:v>
                </c:pt>
                <c:pt idx="5137">
                  <c:v>285.13565033781401</c:v>
                </c:pt>
                <c:pt idx="5138">
                  <c:v>285.19115659639698</c:v>
                </c:pt>
                <c:pt idx="5139">
                  <c:v>285.24666285497898</c:v>
                </c:pt>
                <c:pt idx="5140">
                  <c:v>285.302169113562</c:v>
                </c:pt>
                <c:pt idx="5141">
                  <c:v>285.357675372144</c:v>
                </c:pt>
                <c:pt idx="5142">
                  <c:v>285.41318163072702</c:v>
                </c:pt>
                <c:pt idx="5143">
                  <c:v>285.46868788930902</c:v>
                </c:pt>
                <c:pt idx="5144">
                  <c:v>285.52419414789102</c:v>
                </c:pt>
                <c:pt idx="5145">
                  <c:v>285.57970040647399</c:v>
                </c:pt>
                <c:pt idx="5146">
                  <c:v>285.63520666505599</c:v>
                </c:pt>
                <c:pt idx="5147">
                  <c:v>285.69071292363901</c:v>
                </c:pt>
                <c:pt idx="5148">
                  <c:v>285.74621918222101</c:v>
                </c:pt>
                <c:pt idx="5149">
                  <c:v>285.80172544080301</c:v>
                </c:pt>
                <c:pt idx="5150">
                  <c:v>285.85723169938598</c:v>
                </c:pt>
                <c:pt idx="5151">
                  <c:v>285.91273795796798</c:v>
                </c:pt>
                <c:pt idx="5152">
                  <c:v>285.968244216551</c:v>
                </c:pt>
                <c:pt idx="5153">
                  <c:v>286.023750475133</c:v>
                </c:pt>
                <c:pt idx="5154">
                  <c:v>286.079256733715</c:v>
                </c:pt>
                <c:pt idx="5155">
                  <c:v>286.13476299229802</c:v>
                </c:pt>
                <c:pt idx="5156">
                  <c:v>286.19026925088002</c:v>
                </c:pt>
                <c:pt idx="5157">
                  <c:v>286.24577550946299</c:v>
                </c:pt>
                <c:pt idx="5158">
                  <c:v>286.30128176804499</c:v>
                </c:pt>
                <c:pt idx="5159">
                  <c:v>286.35678802662699</c:v>
                </c:pt>
                <c:pt idx="5160">
                  <c:v>286.41229428521001</c:v>
                </c:pt>
                <c:pt idx="5161">
                  <c:v>286.46780054379201</c:v>
                </c:pt>
                <c:pt idx="5162">
                  <c:v>286.52330680237498</c:v>
                </c:pt>
                <c:pt idx="5163">
                  <c:v>286.57881306095697</c:v>
                </c:pt>
                <c:pt idx="5164">
                  <c:v>286.63431931953897</c:v>
                </c:pt>
                <c:pt idx="5165">
                  <c:v>286.689825578122</c:v>
                </c:pt>
                <c:pt idx="5166">
                  <c:v>286.745331836704</c:v>
                </c:pt>
                <c:pt idx="5167">
                  <c:v>286.80083809528702</c:v>
                </c:pt>
                <c:pt idx="5168">
                  <c:v>286.85634435386902</c:v>
                </c:pt>
                <c:pt idx="5169">
                  <c:v>286.91185061245102</c:v>
                </c:pt>
                <c:pt idx="5170">
                  <c:v>286.96735687103399</c:v>
                </c:pt>
                <c:pt idx="5171">
                  <c:v>287.02286312961598</c:v>
                </c:pt>
                <c:pt idx="5172">
                  <c:v>287.07836938819901</c:v>
                </c:pt>
                <c:pt idx="5173">
                  <c:v>287.13387564678101</c:v>
                </c:pt>
                <c:pt idx="5174">
                  <c:v>287.18938190536301</c:v>
                </c:pt>
                <c:pt idx="5175">
                  <c:v>287.24488816394597</c:v>
                </c:pt>
                <c:pt idx="5176">
                  <c:v>287.30039442252797</c:v>
                </c:pt>
                <c:pt idx="5177">
                  <c:v>287.355900681111</c:v>
                </c:pt>
                <c:pt idx="5178">
                  <c:v>287.41140693969299</c:v>
                </c:pt>
                <c:pt idx="5179">
                  <c:v>287.46691319827499</c:v>
                </c:pt>
                <c:pt idx="5180">
                  <c:v>287.52241945685802</c:v>
                </c:pt>
                <c:pt idx="5181">
                  <c:v>287.57792571544002</c:v>
                </c:pt>
                <c:pt idx="5182">
                  <c:v>287.63343197402298</c:v>
                </c:pt>
                <c:pt idx="5183">
                  <c:v>287.68893823260498</c:v>
                </c:pt>
                <c:pt idx="5184">
                  <c:v>287.74444449118698</c:v>
                </c:pt>
                <c:pt idx="5185">
                  <c:v>287.79995074977001</c:v>
                </c:pt>
                <c:pt idx="5186">
                  <c:v>287.855457008352</c:v>
                </c:pt>
                <c:pt idx="5187">
                  <c:v>287.91096326693503</c:v>
                </c:pt>
                <c:pt idx="5188">
                  <c:v>287.96646952551703</c:v>
                </c:pt>
                <c:pt idx="5189">
                  <c:v>288.02197578409999</c:v>
                </c:pt>
                <c:pt idx="5190">
                  <c:v>288.07748204268199</c:v>
                </c:pt>
                <c:pt idx="5191">
                  <c:v>288.13298830126399</c:v>
                </c:pt>
                <c:pt idx="5192">
                  <c:v>288.18849455984702</c:v>
                </c:pt>
                <c:pt idx="5193">
                  <c:v>288.24400081842901</c:v>
                </c:pt>
                <c:pt idx="5194">
                  <c:v>288.29950707701198</c:v>
                </c:pt>
                <c:pt idx="5195">
                  <c:v>288.35501333559398</c:v>
                </c:pt>
                <c:pt idx="5196">
                  <c:v>288.41051959417598</c:v>
                </c:pt>
                <c:pt idx="5197">
                  <c:v>288.466025852759</c:v>
                </c:pt>
                <c:pt idx="5198">
                  <c:v>288.521532111341</c:v>
                </c:pt>
                <c:pt idx="5199">
                  <c:v>288.57703836992403</c:v>
                </c:pt>
                <c:pt idx="5200">
                  <c:v>288.63254462850603</c:v>
                </c:pt>
                <c:pt idx="5201">
                  <c:v>288.68805088708802</c:v>
                </c:pt>
                <c:pt idx="5202">
                  <c:v>288.74355714567099</c:v>
                </c:pt>
                <c:pt idx="5203">
                  <c:v>288.79906340425299</c:v>
                </c:pt>
                <c:pt idx="5204">
                  <c:v>288.85456966283601</c:v>
                </c:pt>
                <c:pt idx="5205">
                  <c:v>288.91007592141801</c:v>
                </c:pt>
                <c:pt idx="5206">
                  <c:v>288.96558218000001</c:v>
                </c:pt>
                <c:pt idx="5207">
                  <c:v>289.02108843858298</c:v>
                </c:pt>
                <c:pt idx="5208">
                  <c:v>289.07659469716498</c:v>
                </c:pt>
                <c:pt idx="5209">
                  <c:v>289.132100955748</c:v>
                </c:pt>
                <c:pt idx="5210">
                  <c:v>289.18760721433</c:v>
                </c:pt>
                <c:pt idx="5211">
                  <c:v>289.243113472912</c:v>
                </c:pt>
                <c:pt idx="5212">
                  <c:v>289.29861973149502</c:v>
                </c:pt>
                <c:pt idx="5213">
                  <c:v>289.35412599007702</c:v>
                </c:pt>
                <c:pt idx="5214">
                  <c:v>289.40963224865999</c:v>
                </c:pt>
                <c:pt idx="5215">
                  <c:v>289.46513850724199</c:v>
                </c:pt>
                <c:pt idx="5216">
                  <c:v>289.52064476582399</c:v>
                </c:pt>
                <c:pt idx="5217">
                  <c:v>289.57615102440701</c:v>
                </c:pt>
                <c:pt idx="5218">
                  <c:v>289.63165728298901</c:v>
                </c:pt>
                <c:pt idx="5219">
                  <c:v>289.68716354157198</c:v>
                </c:pt>
                <c:pt idx="5220">
                  <c:v>289.74266980015398</c:v>
                </c:pt>
                <c:pt idx="5221">
                  <c:v>289.79817605873598</c:v>
                </c:pt>
                <c:pt idx="5222">
                  <c:v>289.853682317319</c:v>
                </c:pt>
                <c:pt idx="5223">
                  <c:v>289.909188575901</c:v>
                </c:pt>
                <c:pt idx="5224">
                  <c:v>289.96469483448402</c:v>
                </c:pt>
                <c:pt idx="5225">
                  <c:v>290.02020109306602</c:v>
                </c:pt>
                <c:pt idx="5226">
                  <c:v>290.07570735164899</c:v>
                </c:pt>
                <c:pt idx="5227">
                  <c:v>290.13121361023099</c:v>
                </c:pt>
                <c:pt idx="5228">
                  <c:v>290.18671986881299</c:v>
                </c:pt>
                <c:pt idx="5229">
                  <c:v>290.24222612739601</c:v>
                </c:pt>
                <c:pt idx="5230">
                  <c:v>290.29773238597801</c:v>
                </c:pt>
                <c:pt idx="5231">
                  <c:v>290.35323864456097</c:v>
                </c:pt>
                <c:pt idx="5232">
                  <c:v>290.40874490314297</c:v>
                </c:pt>
                <c:pt idx="5233">
                  <c:v>290.46425116172497</c:v>
                </c:pt>
                <c:pt idx="5234">
                  <c:v>290.519757420308</c:v>
                </c:pt>
                <c:pt idx="5235">
                  <c:v>290.57526367889</c:v>
                </c:pt>
                <c:pt idx="5236">
                  <c:v>290.63076993747302</c:v>
                </c:pt>
                <c:pt idx="5237">
                  <c:v>290.68627619605502</c:v>
                </c:pt>
                <c:pt idx="5238">
                  <c:v>290.74178245463702</c:v>
                </c:pt>
                <c:pt idx="5239">
                  <c:v>290.79728871321998</c:v>
                </c:pt>
                <c:pt idx="5240">
                  <c:v>290.85279497180198</c:v>
                </c:pt>
                <c:pt idx="5241">
                  <c:v>290.90830123038501</c:v>
                </c:pt>
                <c:pt idx="5242">
                  <c:v>290.96380748896701</c:v>
                </c:pt>
                <c:pt idx="5243">
                  <c:v>291.01931374754901</c:v>
                </c:pt>
                <c:pt idx="5244">
                  <c:v>291.07482000613197</c:v>
                </c:pt>
                <c:pt idx="5245">
                  <c:v>291.13032626471397</c:v>
                </c:pt>
                <c:pt idx="5246">
                  <c:v>291.18583252329699</c:v>
                </c:pt>
                <c:pt idx="5247">
                  <c:v>291.24133878187899</c:v>
                </c:pt>
                <c:pt idx="5248">
                  <c:v>291.29684504046099</c:v>
                </c:pt>
                <c:pt idx="5249">
                  <c:v>291.35235129904402</c:v>
                </c:pt>
                <c:pt idx="5250">
                  <c:v>291.40785755762602</c:v>
                </c:pt>
                <c:pt idx="5251">
                  <c:v>291.46336381620898</c:v>
                </c:pt>
                <c:pt idx="5252">
                  <c:v>291.51887007479098</c:v>
                </c:pt>
                <c:pt idx="5253">
                  <c:v>291.57437633337298</c:v>
                </c:pt>
                <c:pt idx="5254">
                  <c:v>291.629882591956</c:v>
                </c:pt>
                <c:pt idx="5255">
                  <c:v>291.685388850538</c:v>
                </c:pt>
                <c:pt idx="5256">
                  <c:v>291.74089510912103</c:v>
                </c:pt>
                <c:pt idx="5257">
                  <c:v>291.79640136770303</c:v>
                </c:pt>
                <c:pt idx="5258">
                  <c:v>291.85190762628503</c:v>
                </c:pt>
                <c:pt idx="5259">
                  <c:v>291.90741388486799</c:v>
                </c:pt>
                <c:pt idx="5260">
                  <c:v>291.96292014344999</c:v>
                </c:pt>
                <c:pt idx="5261">
                  <c:v>292.01842640203301</c:v>
                </c:pt>
                <c:pt idx="5262">
                  <c:v>292.07393266061501</c:v>
                </c:pt>
                <c:pt idx="5263">
                  <c:v>292.12943891919701</c:v>
                </c:pt>
                <c:pt idx="5264">
                  <c:v>292.18494517777998</c:v>
                </c:pt>
                <c:pt idx="5265">
                  <c:v>292.24045143636198</c:v>
                </c:pt>
                <c:pt idx="5266">
                  <c:v>292.295957694945</c:v>
                </c:pt>
                <c:pt idx="5267">
                  <c:v>292.351463953527</c:v>
                </c:pt>
                <c:pt idx="5268">
                  <c:v>292.40697021211002</c:v>
                </c:pt>
                <c:pt idx="5269">
                  <c:v>292.46247647069202</c:v>
                </c:pt>
                <c:pt idx="5270">
                  <c:v>292.51798272927402</c:v>
                </c:pt>
                <c:pt idx="5271">
                  <c:v>292.57348898785699</c:v>
                </c:pt>
                <c:pt idx="5272">
                  <c:v>292.62899524643899</c:v>
                </c:pt>
                <c:pt idx="5273">
                  <c:v>292.68450150502201</c:v>
                </c:pt>
                <c:pt idx="5274">
                  <c:v>292.74000776360401</c:v>
                </c:pt>
                <c:pt idx="5275">
                  <c:v>292.79551402218601</c:v>
                </c:pt>
                <c:pt idx="5276">
                  <c:v>292.85102028076898</c:v>
                </c:pt>
                <c:pt idx="5277">
                  <c:v>292.90652653935098</c:v>
                </c:pt>
                <c:pt idx="5278">
                  <c:v>292.962032797934</c:v>
                </c:pt>
                <c:pt idx="5279">
                  <c:v>293.017539056516</c:v>
                </c:pt>
                <c:pt idx="5280">
                  <c:v>293.073045315098</c:v>
                </c:pt>
                <c:pt idx="5281">
                  <c:v>293.12855157368102</c:v>
                </c:pt>
                <c:pt idx="5282">
                  <c:v>293.18405783226302</c:v>
                </c:pt>
                <c:pt idx="5283">
                  <c:v>293.23956409084599</c:v>
                </c:pt>
                <c:pt idx="5284">
                  <c:v>293.29507034942799</c:v>
                </c:pt>
                <c:pt idx="5285">
                  <c:v>293.35057660800999</c:v>
                </c:pt>
                <c:pt idx="5286">
                  <c:v>293.40608286659301</c:v>
                </c:pt>
                <c:pt idx="5287">
                  <c:v>293.46158912517501</c:v>
                </c:pt>
                <c:pt idx="5288">
                  <c:v>293.51709538375798</c:v>
                </c:pt>
                <c:pt idx="5289">
                  <c:v>293.57260164233998</c:v>
                </c:pt>
                <c:pt idx="5290">
                  <c:v>293.62810790092198</c:v>
                </c:pt>
                <c:pt idx="5291">
                  <c:v>293.683614159505</c:v>
                </c:pt>
                <c:pt idx="5292">
                  <c:v>293.739120418087</c:v>
                </c:pt>
                <c:pt idx="5293">
                  <c:v>293.79462667667002</c:v>
                </c:pt>
                <c:pt idx="5294">
                  <c:v>293.85013293525202</c:v>
                </c:pt>
                <c:pt idx="5295">
                  <c:v>293.90563919383402</c:v>
                </c:pt>
                <c:pt idx="5296">
                  <c:v>293.96114545241699</c:v>
                </c:pt>
                <c:pt idx="5297">
                  <c:v>294.01665171099899</c:v>
                </c:pt>
                <c:pt idx="5298">
                  <c:v>294.07215796958201</c:v>
                </c:pt>
                <c:pt idx="5299">
                  <c:v>294.12766422816401</c:v>
                </c:pt>
                <c:pt idx="5300">
                  <c:v>294.18317048674601</c:v>
                </c:pt>
                <c:pt idx="5301">
                  <c:v>294.23867674532897</c:v>
                </c:pt>
                <c:pt idx="5302">
                  <c:v>294.29418300391097</c:v>
                </c:pt>
                <c:pt idx="5303">
                  <c:v>294.349689262494</c:v>
                </c:pt>
                <c:pt idx="5304">
                  <c:v>294.405195521076</c:v>
                </c:pt>
                <c:pt idx="5305">
                  <c:v>294.46070177965902</c:v>
                </c:pt>
                <c:pt idx="5306">
                  <c:v>294.51620803824102</c:v>
                </c:pt>
                <c:pt idx="5307">
                  <c:v>294.57171429682302</c:v>
                </c:pt>
                <c:pt idx="5308">
                  <c:v>294.62722055540598</c:v>
                </c:pt>
                <c:pt idx="5309">
                  <c:v>294.68272681398798</c:v>
                </c:pt>
                <c:pt idx="5310">
                  <c:v>294.73823307257101</c:v>
                </c:pt>
                <c:pt idx="5311">
                  <c:v>294.79373933115301</c:v>
                </c:pt>
                <c:pt idx="5312">
                  <c:v>294.84924558973501</c:v>
                </c:pt>
                <c:pt idx="5313">
                  <c:v>294.90475184831803</c:v>
                </c:pt>
                <c:pt idx="5314">
                  <c:v>294.96025810690003</c:v>
                </c:pt>
                <c:pt idx="5315">
                  <c:v>295.01576436548299</c:v>
                </c:pt>
                <c:pt idx="5316">
                  <c:v>295.07127062406499</c:v>
                </c:pt>
                <c:pt idx="5317">
                  <c:v>295.12677688264699</c:v>
                </c:pt>
                <c:pt idx="5318">
                  <c:v>295.18228314123002</c:v>
                </c:pt>
                <c:pt idx="5319">
                  <c:v>295.23778939981202</c:v>
                </c:pt>
                <c:pt idx="5320">
                  <c:v>295.29329565839498</c:v>
                </c:pt>
                <c:pt idx="5321">
                  <c:v>295.34880191697698</c:v>
                </c:pt>
                <c:pt idx="5322">
                  <c:v>295.40430817555898</c:v>
                </c:pt>
                <c:pt idx="5323">
                  <c:v>295.459814434142</c:v>
                </c:pt>
                <c:pt idx="5324">
                  <c:v>295.515320692724</c:v>
                </c:pt>
                <c:pt idx="5325">
                  <c:v>295.57082695130703</c:v>
                </c:pt>
                <c:pt idx="5326">
                  <c:v>295.62633320988903</c:v>
                </c:pt>
                <c:pt idx="5327">
                  <c:v>295.68183946847103</c:v>
                </c:pt>
                <c:pt idx="5328">
                  <c:v>295.73734572705399</c:v>
                </c:pt>
                <c:pt idx="5329">
                  <c:v>295.79285198563599</c:v>
                </c:pt>
                <c:pt idx="5330">
                  <c:v>295.84835824421901</c:v>
                </c:pt>
                <c:pt idx="5331">
                  <c:v>295.90386450280101</c:v>
                </c:pt>
                <c:pt idx="5332">
                  <c:v>295.95937076138301</c:v>
                </c:pt>
                <c:pt idx="5333">
                  <c:v>296.01487701996598</c:v>
                </c:pt>
                <c:pt idx="5334">
                  <c:v>296.07038327854798</c:v>
                </c:pt>
                <c:pt idx="5335">
                  <c:v>296.125889537131</c:v>
                </c:pt>
                <c:pt idx="5336">
                  <c:v>296.181395795713</c:v>
                </c:pt>
                <c:pt idx="5337">
                  <c:v>296.236902054295</c:v>
                </c:pt>
                <c:pt idx="5338">
                  <c:v>296.29240831287802</c:v>
                </c:pt>
                <c:pt idx="5339">
                  <c:v>296.34791457146002</c:v>
                </c:pt>
                <c:pt idx="5340">
                  <c:v>296.40342083004299</c:v>
                </c:pt>
                <c:pt idx="5341">
                  <c:v>296.45892708862499</c:v>
                </c:pt>
                <c:pt idx="5342">
                  <c:v>296.51443334720801</c:v>
                </c:pt>
                <c:pt idx="5343">
                  <c:v>296.56993960579001</c:v>
                </c:pt>
                <c:pt idx="5344">
                  <c:v>296.62544586437201</c:v>
                </c:pt>
                <c:pt idx="5345">
                  <c:v>296.68095212295498</c:v>
                </c:pt>
                <c:pt idx="5346">
                  <c:v>296.73645838153698</c:v>
                </c:pt>
                <c:pt idx="5347">
                  <c:v>296.79196464011898</c:v>
                </c:pt>
                <c:pt idx="5348">
                  <c:v>296.847470898702</c:v>
                </c:pt>
                <c:pt idx="5349">
                  <c:v>296.902977157284</c:v>
                </c:pt>
                <c:pt idx="5350">
                  <c:v>296.95848341586702</c:v>
                </c:pt>
                <c:pt idx="5351">
                  <c:v>297.01398967444902</c:v>
                </c:pt>
                <c:pt idx="5352">
                  <c:v>297.06949593303199</c:v>
                </c:pt>
                <c:pt idx="5353">
                  <c:v>297.12500219161399</c:v>
                </c:pt>
                <c:pt idx="5354">
                  <c:v>297.18050845019599</c:v>
                </c:pt>
                <c:pt idx="5355">
                  <c:v>297.23601470877901</c:v>
                </c:pt>
                <c:pt idx="5356">
                  <c:v>297.29152096736101</c:v>
                </c:pt>
                <c:pt idx="5357">
                  <c:v>297.34702722594398</c:v>
                </c:pt>
                <c:pt idx="5358">
                  <c:v>297.40253348452597</c:v>
                </c:pt>
                <c:pt idx="5359">
                  <c:v>297.45803974310797</c:v>
                </c:pt>
                <c:pt idx="5360">
                  <c:v>297.513546001691</c:v>
                </c:pt>
                <c:pt idx="5361">
                  <c:v>297.569052260273</c:v>
                </c:pt>
                <c:pt idx="5362">
                  <c:v>297.62455851885602</c:v>
                </c:pt>
                <c:pt idx="5363">
                  <c:v>297.68006477743802</c:v>
                </c:pt>
                <c:pt idx="5364">
                  <c:v>297.73557103602002</c:v>
                </c:pt>
                <c:pt idx="5365">
                  <c:v>297.79107729460299</c:v>
                </c:pt>
                <c:pt idx="5366">
                  <c:v>297.84658355318498</c:v>
                </c:pt>
                <c:pt idx="5367">
                  <c:v>297.90208981176801</c:v>
                </c:pt>
                <c:pt idx="5368">
                  <c:v>297.95759607035001</c:v>
                </c:pt>
                <c:pt idx="5369">
                  <c:v>298.01310232893201</c:v>
                </c:pt>
                <c:pt idx="5370">
                  <c:v>298.06860858751497</c:v>
                </c:pt>
                <c:pt idx="5371">
                  <c:v>298.12411484609697</c:v>
                </c:pt>
                <c:pt idx="5372">
                  <c:v>298.17962110468</c:v>
                </c:pt>
                <c:pt idx="5373">
                  <c:v>298.235127363262</c:v>
                </c:pt>
                <c:pt idx="5374">
                  <c:v>298.29063362184399</c:v>
                </c:pt>
                <c:pt idx="5375">
                  <c:v>298.34613988042702</c:v>
                </c:pt>
                <c:pt idx="5376">
                  <c:v>298.40164613900902</c:v>
                </c:pt>
                <c:pt idx="5377">
                  <c:v>298.45715239759198</c:v>
                </c:pt>
                <c:pt idx="5378">
                  <c:v>298.51265865617398</c:v>
                </c:pt>
                <c:pt idx="5379">
                  <c:v>298.56816491475598</c:v>
                </c:pt>
                <c:pt idx="5380">
                  <c:v>298.62367117333901</c:v>
                </c:pt>
                <c:pt idx="5381">
                  <c:v>298.679177431921</c:v>
                </c:pt>
                <c:pt idx="5382">
                  <c:v>298.73468369050403</c:v>
                </c:pt>
                <c:pt idx="5383">
                  <c:v>298.79018994908603</c:v>
                </c:pt>
                <c:pt idx="5384">
                  <c:v>298.84569620766803</c:v>
                </c:pt>
                <c:pt idx="5385">
                  <c:v>298.90120246625099</c:v>
                </c:pt>
                <c:pt idx="5386">
                  <c:v>298.95670872483299</c:v>
                </c:pt>
                <c:pt idx="5387">
                  <c:v>299.01221498341602</c:v>
                </c:pt>
                <c:pt idx="5388">
                  <c:v>299.06772124199802</c:v>
                </c:pt>
                <c:pt idx="5389">
                  <c:v>299.12322750058098</c:v>
                </c:pt>
                <c:pt idx="5390">
                  <c:v>299.17873375916298</c:v>
                </c:pt>
                <c:pt idx="5391">
                  <c:v>299.23424001774498</c:v>
                </c:pt>
                <c:pt idx="5392">
                  <c:v>299.289746276328</c:v>
                </c:pt>
                <c:pt idx="5393">
                  <c:v>299.34525253491</c:v>
                </c:pt>
                <c:pt idx="5394">
                  <c:v>299.40075879349303</c:v>
                </c:pt>
                <c:pt idx="5395">
                  <c:v>299.45626505207503</c:v>
                </c:pt>
                <c:pt idx="5396">
                  <c:v>299.51177131065702</c:v>
                </c:pt>
                <c:pt idx="5397">
                  <c:v>299.56727756923999</c:v>
                </c:pt>
                <c:pt idx="5398">
                  <c:v>299.62278382782199</c:v>
                </c:pt>
                <c:pt idx="5399">
                  <c:v>299.67829008640501</c:v>
                </c:pt>
                <c:pt idx="5400">
                  <c:v>299.73379634498701</c:v>
                </c:pt>
                <c:pt idx="5401">
                  <c:v>299.78930260356901</c:v>
                </c:pt>
                <c:pt idx="5402">
                  <c:v>299.84480886215198</c:v>
                </c:pt>
                <c:pt idx="5403">
                  <c:v>299.90031512073398</c:v>
                </c:pt>
                <c:pt idx="5404">
                  <c:v>299.955821379317</c:v>
                </c:pt>
                <c:pt idx="5405">
                  <c:v>300.011327637899</c:v>
                </c:pt>
                <c:pt idx="5406">
                  <c:v>300.066833896481</c:v>
                </c:pt>
                <c:pt idx="5407">
                  <c:v>300.12234015506402</c:v>
                </c:pt>
                <c:pt idx="5408">
                  <c:v>300.17784641364602</c:v>
                </c:pt>
                <c:pt idx="5409">
                  <c:v>300.23335267222899</c:v>
                </c:pt>
                <c:pt idx="5410">
                  <c:v>300.28885893081099</c:v>
                </c:pt>
                <c:pt idx="5411">
                  <c:v>300.34436518939299</c:v>
                </c:pt>
                <c:pt idx="5412">
                  <c:v>300.39987144797601</c:v>
                </c:pt>
                <c:pt idx="5413">
                  <c:v>300.45537770655801</c:v>
                </c:pt>
                <c:pt idx="5414">
                  <c:v>300.51088396514098</c:v>
                </c:pt>
                <c:pt idx="5415">
                  <c:v>300.56639022372298</c:v>
                </c:pt>
                <c:pt idx="5416">
                  <c:v>300.62189648230498</c:v>
                </c:pt>
                <c:pt idx="5417">
                  <c:v>300.677402740888</c:v>
                </c:pt>
                <c:pt idx="5418">
                  <c:v>300.73290899947</c:v>
                </c:pt>
                <c:pt idx="5419">
                  <c:v>300.78841525805302</c:v>
                </c:pt>
                <c:pt idx="5420">
                  <c:v>300.84392151663502</c:v>
                </c:pt>
                <c:pt idx="5421">
                  <c:v>300.89942777521702</c:v>
                </c:pt>
                <c:pt idx="5422">
                  <c:v>300.95493403379999</c:v>
                </c:pt>
                <c:pt idx="5423">
                  <c:v>301.01044029238199</c:v>
                </c:pt>
                <c:pt idx="5424">
                  <c:v>301.06594655096501</c:v>
                </c:pt>
                <c:pt idx="5425">
                  <c:v>301.12145280954701</c:v>
                </c:pt>
                <c:pt idx="5426">
                  <c:v>301.17695906812997</c:v>
                </c:pt>
                <c:pt idx="5427">
                  <c:v>301.23246532671197</c:v>
                </c:pt>
                <c:pt idx="5428">
                  <c:v>301.28797158529397</c:v>
                </c:pt>
                <c:pt idx="5429">
                  <c:v>301.343477843877</c:v>
                </c:pt>
                <c:pt idx="5430">
                  <c:v>301.398984102459</c:v>
                </c:pt>
                <c:pt idx="5431">
                  <c:v>301.45449036104202</c:v>
                </c:pt>
                <c:pt idx="5432">
                  <c:v>301.50999661962402</c:v>
                </c:pt>
                <c:pt idx="5433">
                  <c:v>301.56550287820602</c:v>
                </c:pt>
                <c:pt idx="5434">
                  <c:v>301.62100913678898</c:v>
                </c:pt>
                <c:pt idx="5435">
                  <c:v>301.67651539537098</c:v>
                </c:pt>
                <c:pt idx="5436">
                  <c:v>301.73202165395401</c:v>
                </c:pt>
                <c:pt idx="5437">
                  <c:v>301.78752791253601</c:v>
                </c:pt>
                <c:pt idx="5438">
                  <c:v>301.84303417111801</c:v>
                </c:pt>
                <c:pt idx="5439">
                  <c:v>301.89854042970097</c:v>
                </c:pt>
                <c:pt idx="5440">
                  <c:v>301.95404668828297</c:v>
                </c:pt>
                <c:pt idx="5441">
                  <c:v>302.00955294686599</c:v>
                </c:pt>
                <c:pt idx="5442">
                  <c:v>302.06505920544799</c:v>
                </c:pt>
                <c:pt idx="5443">
                  <c:v>302.12056546402999</c:v>
                </c:pt>
                <c:pt idx="5444">
                  <c:v>302.17607172261302</c:v>
                </c:pt>
                <c:pt idx="5445">
                  <c:v>302.23157798119502</c:v>
                </c:pt>
                <c:pt idx="5446">
                  <c:v>302.28708423977798</c:v>
                </c:pt>
                <c:pt idx="5447">
                  <c:v>302.34259049835998</c:v>
                </c:pt>
                <c:pt idx="5448">
                  <c:v>302.39809675694198</c:v>
                </c:pt>
                <c:pt idx="5449">
                  <c:v>302.453603015525</c:v>
                </c:pt>
                <c:pt idx="5450">
                  <c:v>302.509109274107</c:v>
                </c:pt>
                <c:pt idx="5451">
                  <c:v>302.56461553269003</c:v>
                </c:pt>
                <c:pt idx="5452">
                  <c:v>302.62012179127203</c:v>
                </c:pt>
                <c:pt idx="5453">
                  <c:v>302.67562804985403</c:v>
                </c:pt>
                <c:pt idx="5454">
                  <c:v>302.73113430843699</c:v>
                </c:pt>
                <c:pt idx="5455">
                  <c:v>302.78664056701899</c:v>
                </c:pt>
                <c:pt idx="5456">
                  <c:v>302.84214682560201</c:v>
                </c:pt>
                <c:pt idx="5457">
                  <c:v>302.89765308418401</c:v>
                </c:pt>
                <c:pt idx="5458">
                  <c:v>302.95315934276601</c:v>
                </c:pt>
                <c:pt idx="5459">
                  <c:v>303.00866560134898</c:v>
                </c:pt>
                <c:pt idx="5460">
                  <c:v>303.06417185993098</c:v>
                </c:pt>
                <c:pt idx="5461">
                  <c:v>303.119678118514</c:v>
                </c:pt>
                <c:pt idx="5462">
                  <c:v>303.175184377096</c:v>
                </c:pt>
                <c:pt idx="5463">
                  <c:v>303.23069063567903</c:v>
                </c:pt>
                <c:pt idx="5464">
                  <c:v>303.28619689426102</c:v>
                </c:pt>
                <c:pt idx="5465">
                  <c:v>303.34170315284302</c:v>
                </c:pt>
                <c:pt idx="5466">
                  <c:v>303.39720941142599</c:v>
                </c:pt>
                <c:pt idx="5467">
                  <c:v>303.45271567000799</c:v>
                </c:pt>
                <c:pt idx="5468">
                  <c:v>303.50822192859101</c:v>
                </c:pt>
                <c:pt idx="5469">
                  <c:v>303.56372818717301</c:v>
                </c:pt>
                <c:pt idx="5470">
                  <c:v>303.61923444575501</c:v>
                </c:pt>
                <c:pt idx="5471">
                  <c:v>303.67474070433798</c:v>
                </c:pt>
                <c:pt idx="5472">
                  <c:v>303.73024696291998</c:v>
                </c:pt>
                <c:pt idx="5473">
                  <c:v>303.785753221503</c:v>
                </c:pt>
                <c:pt idx="5474">
                  <c:v>303.841259480085</c:v>
                </c:pt>
                <c:pt idx="5475">
                  <c:v>303.896765738667</c:v>
                </c:pt>
                <c:pt idx="5476">
                  <c:v>303.95227199725002</c:v>
                </c:pt>
                <c:pt idx="5477">
                  <c:v>304.00777825583202</c:v>
                </c:pt>
                <c:pt idx="5478">
                  <c:v>304.06328451441499</c:v>
                </c:pt>
                <c:pt idx="5479">
                  <c:v>304.11879077299699</c:v>
                </c:pt>
                <c:pt idx="5480">
                  <c:v>304.17429703157899</c:v>
                </c:pt>
                <c:pt idx="5481">
                  <c:v>304.22980329016201</c:v>
                </c:pt>
                <c:pt idx="5482">
                  <c:v>304.28530954874401</c:v>
                </c:pt>
                <c:pt idx="5483">
                  <c:v>304.34081580732698</c:v>
                </c:pt>
                <c:pt idx="5484">
                  <c:v>304.39632206590898</c:v>
                </c:pt>
                <c:pt idx="5485">
                  <c:v>304.45182832449098</c:v>
                </c:pt>
                <c:pt idx="5486">
                  <c:v>304.507334583074</c:v>
                </c:pt>
                <c:pt idx="5487">
                  <c:v>304.562840841656</c:v>
                </c:pt>
                <c:pt idx="5488">
                  <c:v>304.61834710023902</c:v>
                </c:pt>
                <c:pt idx="5489">
                  <c:v>304.67385335882102</c:v>
                </c:pt>
                <c:pt idx="5490">
                  <c:v>304.72935961740302</c:v>
                </c:pt>
                <c:pt idx="5491">
                  <c:v>304.78486587598599</c:v>
                </c:pt>
                <c:pt idx="5492">
                  <c:v>304.84037213456799</c:v>
                </c:pt>
                <c:pt idx="5493">
                  <c:v>304.89587839315101</c:v>
                </c:pt>
                <c:pt idx="5494">
                  <c:v>304.95138465173301</c:v>
                </c:pt>
                <c:pt idx="5495">
                  <c:v>305.00689091031501</c:v>
                </c:pt>
                <c:pt idx="5496">
                  <c:v>305.06239716889797</c:v>
                </c:pt>
                <c:pt idx="5497">
                  <c:v>305.11790342747997</c:v>
                </c:pt>
                <c:pt idx="5498">
                  <c:v>305.173409686063</c:v>
                </c:pt>
                <c:pt idx="5499">
                  <c:v>305.228915944645</c:v>
                </c:pt>
                <c:pt idx="5500">
                  <c:v>305.284422203227</c:v>
                </c:pt>
                <c:pt idx="5501">
                  <c:v>305.33992846181002</c:v>
                </c:pt>
                <c:pt idx="5502">
                  <c:v>305.39543472039202</c:v>
                </c:pt>
                <c:pt idx="5503">
                  <c:v>305.45094097897498</c:v>
                </c:pt>
                <c:pt idx="5504">
                  <c:v>305.50644723755698</c:v>
                </c:pt>
                <c:pt idx="5505">
                  <c:v>305.56195349613898</c:v>
                </c:pt>
                <c:pt idx="5506">
                  <c:v>305.61745975472201</c:v>
                </c:pt>
                <c:pt idx="5507">
                  <c:v>305.67296601330401</c:v>
                </c:pt>
                <c:pt idx="5508">
                  <c:v>305.72847227188697</c:v>
                </c:pt>
                <c:pt idx="5509">
                  <c:v>305.78397853046903</c:v>
                </c:pt>
                <c:pt idx="5510">
                  <c:v>305.83948478905199</c:v>
                </c:pt>
                <c:pt idx="5511">
                  <c:v>305.89499104763399</c:v>
                </c:pt>
                <c:pt idx="5512">
                  <c:v>305.95049730621599</c:v>
                </c:pt>
                <c:pt idx="5513">
                  <c:v>306.00600356479902</c:v>
                </c:pt>
                <c:pt idx="5514">
                  <c:v>306.06150982338102</c:v>
                </c:pt>
                <c:pt idx="5515">
                  <c:v>306.11701608196398</c:v>
                </c:pt>
                <c:pt idx="5516">
                  <c:v>306.17252234054598</c:v>
                </c:pt>
                <c:pt idx="5517">
                  <c:v>306.22802859912798</c:v>
                </c:pt>
                <c:pt idx="5518">
                  <c:v>306.283534857711</c:v>
                </c:pt>
                <c:pt idx="5519">
                  <c:v>306.339041116293</c:v>
                </c:pt>
                <c:pt idx="5520">
                  <c:v>306.39454737487603</c:v>
                </c:pt>
                <c:pt idx="5521">
                  <c:v>306.45005363345803</c:v>
                </c:pt>
                <c:pt idx="5522">
                  <c:v>306.50555989204003</c:v>
                </c:pt>
                <c:pt idx="5523">
                  <c:v>306.56106615062299</c:v>
                </c:pt>
                <c:pt idx="5524">
                  <c:v>306.61657240920499</c:v>
                </c:pt>
                <c:pt idx="5525">
                  <c:v>306.67207866778801</c:v>
                </c:pt>
                <c:pt idx="5526">
                  <c:v>306.72758492637001</c:v>
                </c:pt>
                <c:pt idx="5527">
                  <c:v>306.78309118495201</c:v>
                </c:pt>
                <c:pt idx="5528">
                  <c:v>306.83859744353498</c:v>
                </c:pt>
                <c:pt idx="5529">
                  <c:v>306.89410370211698</c:v>
                </c:pt>
                <c:pt idx="5530">
                  <c:v>306.9496099607</c:v>
                </c:pt>
                <c:pt idx="5531">
                  <c:v>307.005116219282</c:v>
                </c:pt>
                <c:pt idx="5532">
                  <c:v>307.060622477864</c:v>
                </c:pt>
                <c:pt idx="5533">
                  <c:v>307.11612873644702</c:v>
                </c:pt>
                <c:pt idx="5534">
                  <c:v>307.17163499502902</c:v>
                </c:pt>
                <c:pt idx="5535">
                  <c:v>307.22714125361199</c:v>
                </c:pt>
                <c:pt idx="5536">
                  <c:v>307.28264751219399</c:v>
                </c:pt>
                <c:pt idx="5537">
                  <c:v>307.33815377077599</c:v>
                </c:pt>
                <c:pt idx="5538">
                  <c:v>307.39366002935901</c:v>
                </c:pt>
                <c:pt idx="5539">
                  <c:v>307.44916628794101</c:v>
                </c:pt>
                <c:pt idx="5540">
                  <c:v>307.50467254652398</c:v>
                </c:pt>
                <c:pt idx="5541">
                  <c:v>307.56017880510598</c:v>
                </c:pt>
                <c:pt idx="5542">
                  <c:v>307.61568506368798</c:v>
                </c:pt>
                <c:pt idx="5543">
                  <c:v>307.671191322271</c:v>
                </c:pt>
                <c:pt idx="5544">
                  <c:v>307.726697580853</c:v>
                </c:pt>
                <c:pt idx="5545">
                  <c:v>307.78220383943602</c:v>
                </c:pt>
                <c:pt idx="5546">
                  <c:v>307.83771009801802</c:v>
                </c:pt>
                <c:pt idx="5547">
                  <c:v>307.89321635660099</c:v>
                </c:pt>
                <c:pt idx="5548">
                  <c:v>307.94872261518299</c:v>
                </c:pt>
                <c:pt idx="5549">
                  <c:v>308.00422887376499</c:v>
                </c:pt>
                <c:pt idx="5550">
                  <c:v>308.05973513234801</c:v>
                </c:pt>
                <c:pt idx="5551">
                  <c:v>308.11524139093001</c:v>
                </c:pt>
                <c:pt idx="5552">
                  <c:v>308.17074764951298</c:v>
                </c:pt>
                <c:pt idx="5553">
                  <c:v>308.22625390809498</c:v>
                </c:pt>
                <c:pt idx="5554">
                  <c:v>308.28176016667697</c:v>
                </c:pt>
                <c:pt idx="5555">
                  <c:v>308.33726642526</c:v>
                </c:pt>
                <c:pt idx="5556">
                  <c:v>308.392772683842</c:v>
                </c:pt>
                <c:pt idx="5557">
                  <c:v>308.44827894242502</c:v>
                </c:pt>
                <c:pt idx="5558">
                  <c:v>308.50378520100702</c:v>
                </c:pt>
                <c:pt idx="5559">
                  <c:v>308.55929145958902</c:v>
                </c:pt>
                <c:pt idx="5560">
                  <c:v>308.61479771817199</c:v>
                </c:pt>
                <c:pt idx="5561">
                  <c:v>308.67030397675398</c:v>
                </c:pt>
                <c:pt idx="5562">
                  <c:v>308.72581023533701</c:v>
                </c:pt>
                <c:pt idx="5563">
                  <c:v>308.78131649391901</c:v>
                </c:pt>
                <c:pt idx="5564">
                  <c:v>308.83682275250101</c:v>
                </c:pt>
                <c:pt idx="5565">
                  <c:v>308.89232901108397</c:v>
                </c:pt>
                <c:pt idx="5566">
                  <c:v>308.94783526966597</c:v>
                </c:pt>
                <c:pt idx="5567">
                  <c:v>309.003341528249</c:v>
                </c:pt>
                <c:pt idx="5568">
                  <c:v>309.058847786831</c:v>
                </c:pt>
                <c:pt idx="5569">
                  <c:v>309.11435404541299</c:v>
                </c:pt>
                <c:pt idx="5570">
                  <c:v>309.16986030399602</c:v>
                </c:pt>
                <c:pt idx="5571">
                  <c:v>309.22536656257802</c:v>
                </c:pt>
                <c:pt idx="5572">
                  <c:v>309.28087282116098</c:v>
                </c:pt>
                <c:pt idx="5573">
                  <c:v>309.33637907974298</c:v>
                </c:pt>
                <c:pt idx="5574">
                  <c:v>309.39188533832498</c:v>
                </c:pt>
                <c:pt idx="5575">
                  <c:v>309.44739159690801</c:v>
                </c:pt>
                <c:pt idx="5576">
                  <c:v>309.50289785549</c:v>
                </c:pt>
                <c:pt idx="5577">
                  <c:v>309.55840411407303</c:v>
                </c:pt>
                <c:pt idx="5578">
                  <c:v>309.61391037265503</c:v>
                </c:pt>
                <c:pt idx="5579">
                  <c:v>309.66941663123703</c:v>
                </c:pt>
                <c:pt idx="5580">
                  <c:v>309.72492288981999</c:v>
                </c:pt>
                <c:pt idx="5581">
                  <c:v>309.78042914840199</c:v>
                </c:pt>
                <c:pt idx="5582">
                  <c:v>309.83593540698502</c:v>
                </c:pt>
                <c:pt idx="5583">
                  <c:v>309.89144166556702</c:v>
                </c:pt>
                <c:pt idx="5584">
                  <c:v>309.94694792414901</c:v>
                </c:pt>
                <c:pt idx="5585">
                  <c:v>310.00245418273198</c:v>
                </c:pt>
                <c:pt idx="5586">
                  <c:v>310.05796044131398</c:v>
                </c:pt>
                <c:pt idx="5587">
                  <c:v>310.113466699897</c:v>
                </c:pt>
                <c:pt idx="5588">
                  <c:v>310.168972958479</c:v>
                </c:pt>
                <c:pt idx="5589">
                  <c:v>310.22447921706203</c:v>
                </c:pt>
                <c:pt idx="5590">
                  <c:v>310.27998547564403</c:v>
                </c:pt>
                <c:pt idx="5591">
                  <c:v>310.33549173422603</c:v>
                </c:pt>
                <c:pt idx="5592">
                  <c:v>310.39099799280899</c:v>
                </c:pt>
                <c:pt idx="5593">
                  <c:v>310.44650425139099</c:v>
                </c:pt>
                <c:pt idx="5594">
                  <c:v>310.50201050997401</c:v>
                </c:pt>
                <c:pt idx="5595">
                  <c:v>310.55751676855601</c:v>
                </c:pt>
                <c:pt idx="5596">
                  <c:v>310.61302302713801</c:v>
                </c:pt>
                <c:pt idx="5597">
                  <c:v>310.66852928572098</c:v>
                </c:pt>
                <c:pt idx="5598">
                  <c:v>310.72403554430298</c:v>
                </c:pt>
                <c:pt idx="5599">
                  <c:v>310.779541802886</c:v>
                </c:pt>
                <c:pt idx="5600">
                  <c:v>310.835048061468</c:v>
                </c:pt>
                <c:pt idx="5601">
                  <c:v>310.89055432005</c:v>
                </c:pt>
                <c:pt idx="5602">
                  <c:v>310.94606057863302</c:v>
                </c:pt>
                <c:pt idx="5603">
                  <c:v>311.00156683721502</c:v>
                </c:pt>
                <c:pt idx="5604">
                  <c:v>311.05707309579799</c:v>
                </c:pt>
                <c:pt idx="5605">
                  <c:v>311.11257935437999</c:v>
                </c:pt>
                <c:pt idx="5606">
                  <c:v>311.16808561296199</c:v>
                </c:pt>
                <c:pt idx="5607">
                  <c:v>311.22359187154501</c:v>
                </c:pt>
                <c:pt idx="5608">
                  <c:v>311.27909813012701</c:v>
                </c:pt>
                <c:pt idx="5609">
                  <c:v>311.33460438870998</c:v>
                </c:pt>
                <c:pt idx="5610">
                  <c:v>311.39011064729198</c:v>
                </c:pt>
                <c:pt idx="5611">
                  <c:v>311.44561690587398</c:v>
                </c:pt>
                <c:pt idx="5612">
                  <c:v>311.501123164457</c:v>
                </c:pt>
                <c:pt idx="5613">
                  <c:v>311.556629423039</c:v>
                </c:pt>
                <c:pt idx="5614">
                  <c:v>311.61213568162202</c:v>
                </c:pt>
                <c:pt idx="5615">
                  <c:v>311.66764194020402</c:v>
                </c:pt>
                <c:pt idx="5616">
                  <c:v>311.72314819878602</c:v>
                </c:pt>
                <c:pt idx="5617">
                  <c:v>311.77865445736899</c:v>
                </c:pt>
                <c:pt idx="5618">
                  <c:v>311.83416071595099</c:v>
                </c:pt>
                <c:pt idx="5619">
                  <c:v>311.88966697453401</c:v>
                </c:pt>
                <c:pt idx="5620">
                  <c:v>311.94517323311601</c:v>
                </c:pt>
                <c:pt idx="5621">
                  <c:v>312.00067949169801</c:v>
                </c:pt>
                <c:pt idx="5622">
                  <c:v>312.05618575028097</c:v>
                </c:pt>
                <c:pt idx="5623">
                  <c:v>312.11169200886297</c:v>
                </c:pt>
                <c:pt idx="5624">
                  <c:v>312.167198267446</c:v>
                </c:pt>
                <c:pt idx="5625">
                  <c:v>312.222704526028</c:v>
                </c:pt>
                <c:pt idx="5626">
                  <c:v>312.27821078461102</c:v>
                </c:pt>
                <c:pt idx="5627">
                  <c:v>312.33371704319302</c:v>
                </c:pt>
                <c:pt idx="5628">
                  <c:v>312.38922330177502</c:v>
                </c:pt>
                <c:pt idx="5629">
                  <c:v>312.44472956035798</c:v>
                </c:pt>
                <c:pt idx="5630">
                  <c:v>312.50023581893998</c:v>
                </c:pt>
                <c:pt idx="5631">
                  <c:v>312.55574207752301</c:v>
                </c:pt>
                <c:pt idx="5632">
                  <c:v>312.61124833610501</c:v>
                </c:pt>
                <c:pt idx="5633">
                  <c:v>312.66675459468701</c:v>
                </c:pt>
                <c:pt idx="5634">
                  <c:v>312.72226085326997</c:v>
                </c:pt>
                <c:pt idx="5635">
                  <c:v>312.77776711185197</c:v>
                </c:pt>
                <c:pt idx="5636">
                  <c:v>312.83327337043499</c:v>
                </c:pt>
                <c:pt idx="5637">
                  <c:v>312.88877962901699</c:v>
                </c:pt>
                <c:pt idx="5638">
                  <c:v>312.94428588759899</c:v>
                </c:pt>
                <c:pt idx="5639">
                  <c:v>312.99979214618202</c:v>
                </c:pt>
                <c:pt idx="5640">
                  <c:v>313.05529840476402</c:v>
                </c:pt>
                <c:pt idx="5641">
                  <c:v>313.11080466334698</c:v>
                </c:pt>
                <c:pt idx="5642">
                  <c:v>313.16631092192898</c:v>
                </c:pt>
                <c:pt idx="5643">
                  <c:v>313.22181718051098</c:v>
                </c:pt>
                <c:pt idx="5644">
                  <c:v>313.277323439094</c:v>
                </c:pt>
                <c:pt idx="5645">
                  <c:v>313.332829697676</c:v>
                </c:pt>
                <c:pt idx="5646">
                  <c:v>313.38833595625903</c:v>
                </c:pt>
                <c:pt idx="5647">
                  <c:v>313.44384221484103</c:v>
                </c:pt>
                <c:pt idx="5648">
                  <c:v>313.49934847342303</c:v>
                </c:pt>
                <c:pt idx="5649">
                  <c:v>313.55485473200599</c:v>
                </c:pt>
                <c:pt idx="5650">
                  <c:v>313.61036099058799</c:v>
                </c:pt>
                <c:pt idx="5651">
                  <c:v>313.66586724917101</c:v>
                </c:pt>
                <c:pt idx="5652">
                  <c:v>313.72137350775301</c:v>
                </c:pt>
                <c:pt idx="5653">
                  <c:v>313.77687976633501</c:v>
                </c:pt>
                <c:pt idx="5654">
                  <c:v>313.83238602491798</c:v>
                </c:pt>
                <c:pt idx="5655">
                  <c:v>313.88789228349998</c:v>
                </c:pt>
                <c:pt idx="5656">
                  <c:v>313.943398542083</c:v>
                </c:pt>
                <c:pt idx="5657">
                  <c:v>313.998904800665</c:v>
                </c:pt>
                <c:pt idx="5658">
                  <c:v>314.054411059247</c:v>
                </c:pt>
                <c:pt idx="5659">
                  <c:v>314.10991731783002</c:v>
                </c:pt>
                <c:pt idx="5660">
                  <c:v>314.16542357641202</c:v>
                </c:pt>
                <c:pt idx="5661">
                  <c:v>314.22092983499499</c:v>
                </c:pt>
                <c:pt idx="5662">
                  <c:v>314.27643609357699</c:v>
                </c:pt>
                <c:pt idx="5663">
                  <c:v>314.33194235216001</c:v>
                </c:pt>
                <c:pt idx="5664">
                  <c:v>314.38744861074201</c:v>
                </c:pt>
                <c:pt idx="5665">
                  <c:v>314.44295486932401</c:v>
                </c:pt>
                <c:pt idx="5666">
                  <c:v>314.49846112790698</c:v>
                </c:pt>
                <c:pt idx="5667">
                  <c:v>314.55396738648898</c:v>
                </c:pt>
                <c:pt idx="5668">
                  <c:v>314.60947364507098</c:v>
                </c:pt>
                <c:pt idx="5669">
                  <c:v>314.664979903654</c:v>
                </c:pt>
                <c:pt idx="5670">
                  <c:v>314.720486162236</c:v>
                </c:pt>
                <c:pt idx="5671">
                  <c:v>314.77599242081902</c:v>
                </c:pt>
                <c:pt idx="5672">
                  <c:v>314.83149867940102</c:v>
                </c:pt>
                <c:pt idx="5673">
                  <c:v>314.88700493798399</c:v>
                </c:pt>
                <c:pt idx="5674">
                  <c:v>314.94251119656599</c:v>
                </c:pt>
                <c:pt idx="5675">
                  <c:v>314.99801745514799</c:v>
                </c:pt>
                <c:pt idx="5676">
                  <c:v>315.05352371373101</c:v>
                </c:pt>
                <c:pt idx="5677">
                  <c:v>315.10902997231301</c:v>
                </c:pt>
                <c:pt idx="5678">
                  <c:v>315.16453623089598</c:v>
                </c:pt>
                <c:pt idx="5679">
                  <c:v>315.22004248947798</c:v>
                </c:pt>
                <c:pt idx="5680">
                  <c:v>315.27554874805998</c:v>
                </c:pt>
                <c:pt idx="5681">
                  <c:v>315.331055006643</c:v>
                </c:pt>
                <c:pt idx="5682">
                  <c:v>315.386561265225</c:v>
                </c:pt>
                <c:pt idx="5683">
                  <c:v>315.44206752380802</c:v>
                </c:pt>
                <c:pt idx="5684">
                  <c:v>315.49757378239002</c:v>
                </c:pt>
                <c:pt idx="5685">
                  <c:v>315.55308004097202</c:v>
                </c:pt>
                <c:pt idx="5686">
                  <c:v>315.60858629955499</c:v>
                </c:pt>
                <c:pt idx="5687">
                  <c:v>315.66409255813699</c:v>
                </c:pt>
                <c:pt idx="5688">
                  <c:v>315.71959881672001</c:v>
                </c:pt>
                <c:pt idx="5689">
                  <c:v>315.77510507530201</c:v>
                </c:pt>
                <c:pt idx="5690">
                  <c:v>315.83061133388401</c:v>
                </c:pt>
                <c:pt idx="5691">
                  <c:v>315.88611759246697</c:v>
                </c:pt>
                <c:pt idx="5692">
                  <c:v>315.94162385104897</c:v>
                </c:pt>
                <c:pt idx="5693">
                  <c:v>315.997130109632</c:v>
                </c:pt>
                <c:pt idx="5694">
                  <c:v>316.052636368214</c:v>
                </c:pt>
                <c:pt idx="5695">
                  <c:v>316.108142626796</c:v>
                </c:pt>
                <c:pt idx="5696">
                  <c:v>316.16364888537902</c:v>
                </c:pt>
                <c:pt idx="5697">
                  <c:v>316.21915514396102</c:v>
                </c:pt>
                <c:pt idx="5698">
                  <c:v>316.27466140254398</c:v>
                </c:pt>
                <c:pt idx="5699">
                  <c:v>316.33016766112598</c:v>
                </c:pt>
                <c:pt idx="5700">
                  <c:v>316.38567391970798</c:v>
                </c:pt>
                <c:pt idx="5701">
                  <c:v>316.44118017829101</c:v>
                </c:pt>
                <c:pt idx="5702">
                  <c:v>316.49668643687301</c:v>
                </c:pt>
                <c:pt idx="5703">
                  <c:v>316.55219269545597</c:v>
                </c:pt>
                <c:pt idx="5704">
                  <c:v>316.60769895403803</c:v>
                </c:pt>
                <c:pt idx="5705">
                  <c:v>316.66320521262003</c:v>
                </c:pt>
                <c:pt idx="5706">
                  <c:v>316.71871147120299</c:v>
                </c:pt>
                <c:pt idx="5707">
                  <c:v>316.77421772978499</c:v>
                </c:pt>
                <c:pt idx="5708">
                  <c:v>316.82972398836802</c:v>
                </c:pt>
                <c:pt idx="5709">
                  <c:v>316.88523024695002</c:v>
                </c:pt>
                <c:pt idx="5710">
                  <c:v>316.94073650553298</c:v>
                </c:pt>
                <c:pt idx="5711">
                  <c:v>316.99624276411498</c:v>
                </c:pt>
                <c:pt idx="5712">
                  <c:v>317.05174902269698</c:v>
                </c:pt>
                <c:pt idx="5713">
                  <c:v>317.10725528128</c:v>
                </c:pt>
                <c:pt idx="5714">
                  <c:v>317.162761539862</c:v>
                </c:pt>
                <c:pt idx="5715">
                  <c:v>317.21826779844503</c:v>
                </c:pt>
                <c:pt idx="5716">
                  <c:v>317.27377405702703</c:v>
                </c:pt>
                <c:pt idx="5717">
                  <c:v>317.32928031560903</c:v>
                </c:pt>
                <c:pt idx="5718">
                  <c:v>317.38478657419199</c:v>
                </c:pt>
                <c:pt idx="5719">
                  <c:v>317.44029283277399</c:v>
                </c:pt>
                <c:pt idx="5720">
                  <c:v>317.49579909135701</c:v>
                </c:pt>
                <c:pt idx="5721">
                  <c:v>317.55130534993901</c:v>
                </c:pt>
                <c:pt idx="5722">
                  <c:v>317.60681160852101</c:v>
                </c:pt>
                <c:pt idx="5723">
                  <c:v>317.66231786710398</c:v>
                </c:pt>
                <c:pt idx="5724">
                  <c:v>317.71782412568598</c:v>
                </c:pt>
                <c:pt idx="5725">
                  <c:v>317.773330384269</c:v>
                </c:pt>
                <c:pt idx="5726">
                  <c:v>317.828836642851</c:v>
                </c:pt>
                <c:pt idx="5727">
                  <c:v>317.884342901433</c:v>
                </c:pt>
                <c:pt idx="5728">
                  <c:v>317.93984916001602</c:v>
                </c:pt>
                <c:pt idx="5729">
                  <c:v>317.99535541859802</c:v>
                </c:pt>
                <c:pt idx="5730">
                  <c:v>318.05086167718099</c:v>
                </c:pt>
                <c:pt idx="5731">
                  <c:v>318.10636793576299</c:v>
                </c:pt>
                <c:pt idx="5732">
                  <c:v>318.16187419434499</c:v>
                </c:pt>
                <c:pt idx="5733">
                  <c:v>318.21738045292801</c:v>
                </c:pt>
                <c:pt idx="5734">
                  <c:v>318.27288671151001</c:v>
                </c:pt>
                <c:pt idx="5735">
                  <c:v>318.32839297009298</c:v>
                </c:pt>
                <c:pt idx="5736">
                  <c:v>318.38389922867498</c:v>
                </c:pt>
                <c:pt idx="5737">
                  <c:v>318.43940548725698</c:v>
                </c:pt>
                <c:pt idx="5738">
                  <c:v>318.49491174584</c:v>
                </c:pt>
                <c:pt idx="5739">
                  <c:v>318.550418004422</c:v>
                </c:pt>
                <c:pt idx="5740">
                  <c:v>318.60592426300502</c:v>
                </c:pt>
                <c:pt idx="5741">
                  <c:v>318.66143052158702</c:v>
                </c:pt>
                <c:pt idx="5742">
                  <c:v>318.71693678016902</c:v>
                </c:pt>
                <c:pt idx="5743">
                  <c:v>318.77244303875199</c:v>
                </c:pt>
                <c:pt idx="5744">
                  <c:v>318.82794929733399</c:v>
                </c:pt>
                <c:pt idx="5745">
                  <c:v>318.88345555591701</c:v>
                </c:pt>
                <c:pt idx="5746">
                  <c:v>318.93896181449901</c:v>
                </c:pt>
                <c:pt idx="5747">
                  <c:v>318.99446807308198</c:v>
                </c:pt>
                <c:pt idx="5748">
                  <c:v>319.04997433166398</c:v>
                </c:pt>
                <c:pt idx="5749">
                  <c:v>319.10548059024597</c:v>
                </c:pt>
                <c:pt idx="5750">
                  <c:v>319.160986848829</c:v>
                </c:pt>
                <c:pt idx="5751">
                  <c:v>319.216493107411</c:v>
                </c:pt>
                <c:pt idx="5752">
                  <c:v>319.27199936599402</c:v>
                </c:pt>
                <c:pt idx="5753">
                  <c:v>319.32750562457602</c:v>
                </c:pt>
                <c:pt idx="5754">
                  <c:v>319.38301188315802</c:v>
                </c:pt>
                <c:pt idx="5755">
                  <c:v>319.43851814174099</c:v>
                </c:pt>
                <c:pt idx="5756">
                  <c:v>319.49402440032299</c:v>
                </c:pt>
                <c:pt idx="5757">
                  <c:v>319.54953065890601</c:v>
                </c:pt>
                <c:pt idx="5758">
                  <c:v>319.60503691748801</c:v>
                </c:pt>
                <c:pt idx="5759">
                  <c:v>319.66054317607001</c:v>
                </c:pt>
                <c:pt idx="5760">
                  <c:v>319.71604943465297</c:v>
                </c:pt>
                <c:pt idx="5761">
                  <c:v>319.77155569323497</c:v>
                </c:pt>
                <c:pt idx="5762">
                  <c:v>319.827061951818</c:v>
                </c:pt>
                <c:pt idx="5763">
                  <c:v>319.8825682104</c:v>
                </c:pt>
                <c:pt idx="5764">
                  <c:v>319.93807446898199</c:v>
                </c:pt>
                <c:pt idx="5765">
                  <c:v>319.99358072756502</c:v>
                </c:pt>
                <c:pt idx="5766">
                  <c:v>320.04908698614702</c:v>
                </c:pt>
                <c:pt idx="5767">
                  <c:v>320.10459324472998</c:v>
                </c:pt>
                <c:pt idx="5768">
                  <c:v>320.16009950331198</c:v>
                </c:pt>
                <c:pt idx="5769">
                  <c:v>320.21560576189398</c:v>
                </c:pt>
                <c:pt idx="5770">
                  <c:v>320.27111202047701</c:v>
                </c:pt>
                <c:pt idx="5771">
                  <c:v>320.32661827905901</c:v>
                </c:pt>
                <c:pt idx="5772">
                  <c:v>320.38212453764203</c:v>
                </c:pt>
                <c:pt idx="5773">
                  <c:v>320.43763079622403</c:v>
                </c:pt>
                <c:pt idx="5774">
                  <c:v>320.49313705480603</c:v>
                </c:pt>
                <c:pt idx="5775">
                  <c:v>320.54864331338899</c:v>
                </c:pt>
                <c:pt idx="5776">
                  <c:v>320.60414957197099</c:v>
                </c:pt>
                <c:pt idx="5777">
                  <c:v>320.65965583055402</c:v>
                </c:pt>
                <c:pt idx="5778">
                  <c:v>320.71516208913602</c:v>
                </c:pt>
                <c:pt idx="5779">
                  <c:v>320.77066834771801</c:v>
                </c:pt>
                <c:pt idx="5780">
                  <c:v>320.82617460630098</c:v>
                </c:pt>
                <c:pt idx="5781">
                  <c:v>320.88168086488298</c:v>
                </c:pt>
                <c:pt idx="5782">
                  <c:v>320.937187123466</c:v>
                </c:pt>
                <c:pt idx="5783">
                  <c:v>320.992693382048</c:v>
                </c:pt>
                <c:pt idx="5784">
                  <c:v>321.04819964063103</c:v>
                </c:pt>
                <c:pt idx="5785">
                  <c:v>321.10370589921303</c:v>
                </c:pt>
                <c:pt idx="5786">
                  <c:v>321.15921215779503</c:v>
                </c:pt>
                <c:pt idx="5787">
                  <c:v>321.21471841637799</c:v>
                </c:pt>
                <c:pt idx="5788">
                  <c:v>321.27022467495999</c:v>
                </c:pt>
                <c:pt idx="5789">
                  <c:v>321.32573093354301</c:v>
                </c:pt>
                <c:pt idx="5790">
                  <c:v>321.38123719212501</c:v>
                </c:pt>
                <c:pt idx="5791">
                  <c:v>321.43674345070701</c:v>
                </c:pt>
                <c:pt idx="5792">
                  <c:v>321.49224970928998</c:v>
                </c:pt>
                <c:pt idx="5793">
                  <c:v>321.54775596787198</c:v>
                </c:pt>
                <c:pt idx="5794">
                  <c:v>321.603262226455</c:v>
                </c:pt>
                <c:pt idx="5795">
                  <c:v>321.658768485037</c:v>
                </c:pt>
                <c:pt idx="5796">
                  <c:v>321.714274743619</c:v>
                </c:pt>
                <c:pt idx="5797">
                  <c:v>321.76978100220202</c:v>
                </c:pt>
                <c:pt idx="5798">
                  <c:v>321.82528726078402</c:v>
                </c:pt>
                <c:pt idx="5799">
                  <c:v>321.88079351936699</c:v>
                </c:pt>
                <c:pt idx="5800">
                  <c:v>321.93629977794899</c:v>
                </c:pt>
                <c:pt idx="5801">
                  <c:v>321.99180603653099</c:v>
                </c:pt>
                <c:pt idx="5802">
                  <c:v>322.04731229511401</c:v>
                </c:pt>
                <c:pt idx="5803">
                  <c:v>322.10281855369601</c:v>
                </c:pt>
                <c:pt idx="5804">
                  <c:v>322.15832481227898</c:v>
                </c:pt>
                <c:pt idx="5805">
                  <c:v>322.21383107086098</c:v>
                </c:pt>
                <c:pt idx="5806">
                  <c:v>322.26933732944298</c:v>
                </c:pt>
                <c:pt idx="5807">
                  <c:v>322.324843588026</c:v>
                </c:pt>
                <c:pt idx="5808">
                  <c:v>322.380349846608</c:v>
                </c:pt>
                <c:pt idx="5809">
                  <c:v>322.43585610519102</c:v>
                </c:pt>
                <c:pt idx="5810">
                  <c:v>322.49136236377302</c:v>
                </c:pt>
                <c:pt idx="5811">
                  <c:v>322.54686862235502</c:v>
                </c:pt>
                <c:pt idx="5812">
                  <c:v>322.60237488093799</c:v>
                </c:pt>
                <c:pt idx="5813">
                  <c:v>322.65788113951999</c:v>
                </c:pt>
                <c:pt idx="5814">
                  <c:v>322.71338739810301</c:v>
                </c:pt>
                <c:pt idx="5815">
                  <c:v>322.76889365668501</c:v>
                </c:pt>
                <c:pt idx="5816">
                  <c:v>322.82439991526701</c:v>
                </c:pt>
                <c:pt idx="5817">
                  <c:v>322.87990617384997</c:v>
                </c:pt>
                <c:pt idx="5818">
                  <c:v>322.93541243243197</c:v>
                </c:pt>
                <c:pt idx="5819">
                  <c:v>322.990918691015</c:v>
                </c:pt>
                <c:pt idx="5820">
                  <c:v>323.046424949597</c:v>
                </c:pt>
                <c:pt idx="5821">
                  <c:v>323.101931208179</c:v>
                </c:pt>
                <c:pt idx="5822">
                  <c:v>323.15743746676202</c:v>
                </c:pt>
                <c:pt idx="5823">
                  <c:v>323.21294372534402</c:v>
                </c:pt>
                <c:pt idx="5824">
                  <c:v>323.26844998392698</c:v>
                </c:pt>
                <c:pt idx="5825">
                  <c:v>323.32395624250898</c:v>
                </c:pt>
                <c:pt idx="5826">
                  <c:v>323.37946250109201</c:v>
                </c:pt>
                <c:pt idx="5827">
                  <c:v>323.43496875967401</c:v>
                </c:pt>
                <c:pt idx="5828">
                  <c:v>323.49047501825601</c:v>
                </c:pt>
                <c:pt idx="5829">
                  <c:v>323.54598127683897</c:v>
                </c:pt>
                <c:pt idx="5830">
                  <c:v>323.60148753542097</c:v>
                </c:pt>
                <c:pt idx="5831">
                  <c:v>323.65699379400399</c:v>
                </c:pt>
                <c:pt idx="5832">
                  <c:v>323.71250005258599</c:v>
                </c:pt>
                <c:pt idx="5833">
                  <c:v>323.76800631116799</c:v>
                </c:pt>
                <c:pt idx="5834">
                  <c:v>323.82351256975102</c:v>
                </c:pt>
                <c:pt idx="5835">
                  <c:v>323.87901882833302</c:v>
                </c:pt>
                <c:pt idx="5836">
                  <c:v>323.93452508691598</c:v>
                </c:pt>
                <c:pt idx="5837">
                  <c:v>323.99003134549798</c:v>
                </c:pt>
                <c:pt idx="5838">
                  <c:v>324.04553760407998</c:v>
                </c:pt>
                <c:pt idx="5839">
                  <c:v>324.101043862663</c:v>
                </c:pt>
                <c:pt idx="5840">
                  <c:v>324.156550121245</c:v>
                </c:pt>
                <c:pt idx="5841">
                  <c:v>324.21205637982803</c:v>
                </c:pt>
                <c:pt idx="5842">
                  <c:v>324.26756263841003</c:v>
                </c:pt>
                <c:pt idx="5843">
                  <c:v>324.32306889699203</c:v>
                </c:pt>
                <c:pt idx="5844">
                  <c:v>324.37857515557499</c:v>
                </c:pt>
                <c:pt idx="5845">
                  <c:v>324.43408141415699</c:v>
                </c:pt>
                <c:pt idx="5846">
                  <c:v>324.48958767274002</c:v>
                </c:pt>
                <c:pt idx="5847">
                  <c:v>324.54509393132201</c:v>
                </c:pt>
                <c:pt idx="5848">
                  <c:v>324.60060018990401</c:v>
                </c:pt>
                <c:pt idx="5849">
                  <c:v>324.65610644848698</c:v>
                </c:pt>
                <c:pt idx="5850">
                  <c:v>324.71161270706898</c:v>
                </c:pt>
                <c:pt idx="5851">
                  <c:v>324.767118965652</c:v>
                </c:pt>
                <c:pt idx="5852">
                  <c:v>324.822625224234</c:v>
                </c:pt>
                <c:pt idx="5853">
                  <c:v>324.878131482816</c:v>
                </c:pt>
                <c:pt idx="5854">
                  <c:v>324.93363774139902</c:v>
                </c:pt>
                <c:pt idx="5855">
                  <c:v>324.98914399998102</c:v>
                </c:pt>
                <c:pt idx="5856">
                  <c:v>325.04465025856399</c:v>
                </c:pt>
                <c:pt idx="5857">
                  <c:v>325.10015651714599</c:v>
                </c:pt>
                <c:pt idx="5858">
                  <c:v>325.15566277572799</c:v>
                </c:pt>
                <c:pt idx="5859">
                  <c:v>325.21116903431101</c:v>
                </c:pt>
                <c:pt idx="5860">
                  <c:v>325.26667529289301</c:v>
                </c:pt>
                <c:pt idx="5861">
                  <c:v>325.32218155147598</c:v>
                </c:pt>
                <c:pt idx="5862">
                  <c:v>325.37768781005798</c:v>
                </c:pt>
                <c:pt idx="5863">
                  <c:v>325.43319406863998</c:v>
                </c:pt>
                <c:pt idx="5864">
                  <c:v>325.488700327223</c:v>
                </c:pt>
                <c:pt idx="5865">
                  <c:v>325.544206585805</c:v>
                </c:pt>
                <c:pt idx="5866">
                  <c:v>325.59971284438802</c:v>
                </c:pt>
                <c:pt idx="5867">
                  <c:v>325.65521910297002</c:v>
                </c:pt>
                <c:pt idx="5868">
                  <c:v>325.71072536155299</c:v>
                </c:pt>
                <c:pt idx="5869">
                  <c:v>325.76623162013499</c:v>
                </c:pt>
                <c:pt idx="5870">
                  <c:v>325.82173787871699</c:v>
                </c:pt>
                <c:pt idx="5871">
                  <c:v>325.87724413730001</c:v>
                </c:pt>
                <c:pt idx="5872">
                  <c:v>325.93275039588201</c:v>
                </c:pt>
                <c:pt idx="5873">
                  <c:v>325.98825665446498</c:v>
                </c:pt>
                <c:pt idx="5874">
                  <c:v>326.04376291304698</c:v>
                </c:pt>
                <c:pt idx="5875">
                  <c:v>326.09926917162898</c:v>
                </c:pt>
                <c:pt idx="5876">
                  <c:v>326.154775430212</c:v>
                </c:pt>
                <c:pt idx="5877">
                  <c:v>326.210281688794</c:v>
                </c:pt>
                <c:pt idx="5878">
                  <c:v>326.26578794737702</c:v>
                </c:pt>
                <c:pt idx="5879">
                  <c:v>326.32129420595902</c:v>
                </c:pt>
                <c:pt idx="5880">
                  <c:v>326.37680046454102</c:v>
                </c:pt>
                <c:pt idx="5881">
                  <c:v>326.43230672312399</c:v>
                </c:pt>
                <c:pt idx="5882">
                  <c:v>326.48781298170599</c:v>
                </c:pt>
                <c:pt idx="5883">
                  <c:v>326.54331924028901</c:v>
                </c:pt>
                <c:pt idx="5884">
                  <c:v>326.59882549887101</c:v>
                </c:pt>
                <c:pt idx="5885">
                  <c:v>326.65433175745301</c:v>
                </c:pt>
                <c:pt idx="5886">
                  <c:v>326.70983801603597</c:v>
                </c:pt>
                <c:pt idx="5887">
                  <c:v>326.76534427461797</c:v>
                </c:pt>
                <c:pt idx="5888">
                  <c:v>326.820850533201</c:v>
                </c:pt>
                <c:pt idx="5889">
                  <c:v>326.876356791783</c:v>
                </c:pt>
                <c:pt idx="5890">
                  <c:v>326.931863050365</c:v>
                </c:pt>
                <c:pt idx="5891">
                  <c:v>326.98736930894802</c:v>
                </c:pt>
                <c:pt idx="5892">
                  <c:v>327.04287556753002</c:v>
                </c:pt>
                <c:pt idx="5893">
                  <c:v>327.09838182611298</c:v>
                </c:pt>
                <c:pt idx="5894">
                  <c:v>327.15388808469498</c:v>
                </c:pt>
                <c:pt idx="5895">
                  <c:v>327.20939434327698</c:v>
                </c:pt>
                <c:pt idx="5896">
                  <c:v>327.26490060186001</c:v>
                </c:pt>
                <c:pt idx="5897">
                  <c:v>327.32040686044201</c:v>
                </c:pt>
                <c:pt idx="5898">
                  <c:v>327.37591311902497</c:v>
                </c:pt>
                <c:pt idx="5899">
                  <c:v>327.43141937760703</c:v>
                </c:pt>
                <c:pt idx="5900">
                  <c:v>327.48692563618903</c:v>
                </c:pt>
                <c:pt idx="5901">
                  <c:v>327.54243189477199</c:v>
                </c:pt>
                <c:pt idx="5902">
                  <c:v>327.59793815335399</c:v>
                </c:pt>
                <c:pt idx="5903">
                  <c:v>327.65344441193702</c:v>
                </c:pt>
                <c:pt idx="5904">
                  <c:v>327.70895067051902</c:v>
                </c:pt>
                <c:pt idx="5905">
                  <c:v>327.76445692910102</c:v>
                </c:pt>
                <c:pt idx="5906">
                  <c:v>327.81996318768398</c:v>
                </c:pt>
                <c:pt idx="5907">
                  <c:v>327.87546944626598</c:v>
                </c:pt>
                <c:pt idx="5908">
                  <c:v>327.930975704849</c:v>
                </c:pt>
                <c:pt idx="5909">
                  <c:v>327.986481963431</c:v>
                </c:pt>
                <c:pt idx="5910">
                  <c:v>328.04198822201403</c:v>
                </c:pt>
                <c:pt idx="5911">
                  <c:v>328.09749448059603</c:v>
                </c:pt>
                <c:pt idx="5912">
                  <c:v>328.15300073917803</c:v>
                </c:pt>
                <c:pt idx="5913">
                  <c:v>328.20850699776099</c:v>
                </c:pt>
                <c:pt idx="5914">
                  <c:v>328.26401325634299</c:v>
                </c:pt>
                <c:pt idx="5915">
                  <c:v>328.31951951492601</c:v>
                </c:pt>
                <c:pt idx="5916">
                  <c:v>328.37502577350801</c:v>
                </c:pt>
                <c:pt idx="5917">
                  <c:v>328.43053203209001</c:v>
                </c:pt>
                <c:pt idx="5918">
                  <c:v>328.48603829067298</c:v>
                </c:pt>
                <c:pt idx="5919">
                  <c:v>328.54154454925498</c:v>
                </c:pt>
                <c:pt idx="5920">
                  <c:v>328.597050807838</c:v>
                </c:pt>
                <c:pt idx="5921">
                  <c:v>328.65255706642</c:v>
                </c:pt>
                <c:pt idx="5922">
                  <c:v>328.708063325002</c:v>
                </c:pt>
                <c:pt idx="5923">
                  <c:v>328.76356958358502</c:v>
                </c:pt>
                <c:pt idx="5924">
                  <c:v>328.81907584216702</c:v>
                </c:pt>
                <c:pt idx="5925">
                  <c:v>328.87458210074999</c:v>
                </c:pt>
                <c:pt idx="5926">
                  <c:v>328.93008835933199</c:v>
                </c:pt>
                <c:pt idx="5927">
                  <c:v>328.98559461791399</c:v>
                </c:pt>
                <c:pt idx="5928">
                  <c:v>329.04110087649701</c:v>
                </c:pt>
                <c:pt idx="5929">
                  <c:v>329.09660713507901</c:v>
                </c:pt>
                <c:pt idx="5930">
                  <c:v>329.15211339366198</c:v>
                </c:pt>
                <c:pt idx="5931">
                  <c:v>329.20761965224398</c:v>
                </c:pt>
                <c:pt idx="5932">
                  <c:v>329.26312591082598</c:v>
                </c:pt>
                <c:pt idx="5933">
                  <c:v>329.318632169409</c:v>
                </c:pt>
                <c:pt idx="5934">
                  <c:v>329.374138427991</c:v>
                </c:pt>
                <c:pt idx="5935">
                  <c:v>329.42964468657402</c:v>
                </c:pt>
                <c:pt idx="5936">
                  <c:v>329.48515094515602</c:v>
                </c:pt>
                <c:pt idx="5937">
                  <c:v>329.54065720373802</c:v>
                </c:pt>
                <c:pt idx="5938">
                  <c:v>329.59616346232099</c:v>
                </c:pt>
                <c:pt idx="5939">
                  <c:v>329.65166972090299</c:v>
                </c:pt>
                <c:pt idx="5940">
                  <c:v>329.70717597948601</c:v>
                </c:pt>
                <c:pt idx="5941">
                  <c:v>329.76268223806801</c:v>
                </c:pt>
                <c:pt idx="5942">
                  <c:v>329.81818849665001</c:v>
                </c:pt>
                <c:pt idx="5943">
                  <c:v>329.87369475523298</c:v>
                </c:pt>
                <c:pt idx="5944">
                  <c:v>329.92920101381497</c:v>
                </c:pt>
                <c:pt idx="5945">
                  <c:v>329.984707272398</c:v>
                </c:pt>
                <c:pt idx="5946">
                  <c:v>330.04021353098</c:v>
                </c:pt>
                <c:pt idx="5947">
                  <c:v>330.09571978956302</c:v>
                </c:pt>
                <c:pt idx="5948">
                  <c:v>330.15122604814502</c:v>
                </c:pt>
                <c:pt idx="5949">
                  <c:v>330.20673230672702</c:v>
                </c:pt>
                <c:pt idx="5950">
                  <c:v>330.26223856530999</c:v>
                </c:pt>
                <c:pt idx="5951">
                  <c:v>330.31774482389199</c:v>
                </c:pt>
                <c:pt idx="5952">
                  <c:v>330.37325108247501</c:v>
                </c:pt>
                <c:pt idx="5953">
                  <c:v>330.42875734105701</c:v>
                </c:pt>
                <c:pt idx="5954">
                  <c:v>330.48426359963901</c:v>
                </c:pt>
                <c:pt idx="5955">
                  <c:v>330.53976985822197</c:v>
                </c:pt>
                <c:pt idx="5956">
                  <c:v>330.59527611680397</c:v>
                </c:pt>
                <c:pt idx="5957">
                  <c:v>330.650782375387</c:v>
                </c:pt>
                <c:pt idx="5958">
                  <c:v>330.706288633969</c:v>
                </c:pt>
                <c:pt idx="5959">
                  <c:v>330.76179489255099</c:v>
                </c:pt>
                <c:pt idx="5960">
                  <c:v>330.81730115113402</c:v>
                </c:pt>
                <c:pt idx="5961">
                  <c:v>330.87280740971602</c:v>
                </c:pt>
                <c:pt idx="5962">
                  <c:v>330.92831366829898</c:v>
                </c:pt>
                <c:pt idx="5963">
                  <c:v>330.98381992688098</c:v>
                </c:pt>
                <c:pt idx="5964">
                  <c:v>331.03932618546298</c:v>
                </c:pt>
                <c:pt idx="5965">
                  <c:v>331.09483244404601</c:v>
                </c:pt>
                <c:pt idx="5966">
                  <c:v>331.15033870262801</c:v>
                </c:pt>
                <c:pt idx="5967">
                  <c:v>331.20584496121103</c:v>
                </c:pt>
                <c:pt idx="5968">
                  <c:v>331.26135121979303</c:v>
                </c:pt>
                <c:pt idx="5969">
                  <c:v>331.31685747837503</c:v>
                </c:pt>
                <c:pt idx="5970">
                  <c:v>331.37236373695799</c:v>
                </c:pt>
                <c:pt idx="5971">
                  <c:v>331.42786999553999</c:v>
                </c:pt>
                <c:pt idx="5972">
                  <c:v>331.48337625412302</c:v>
                </c:pt>
                <c:pt idx="5973">
                  <c:v>331.53888251270502</c:v>
                </c:pt>
                <c:pt idx="5974">
                  <c:v>331.59438877128702</c:v>
                </c:pt>
                <c:pt idx="5975">
                  <c:v>331.64989502986998</c:v>
                </c:pt>
                <c:pt idx="5976">
                  <c:v>331.70540128845198</c:v>
                </c:pt>
                <c:pt idx="5977">
                  <c:v>331.760907547035</c:v>
                </c:pt>
                <c:pt idx="5978">
                  <c:v>331.816413805617</c:v>
                </c:pt>
                <c:pt idx="5979">
                  <c:v>331.871920064199</c:v>
                </c:pt>
                <c:pt idx="5980">
                  <c:v>331.92742632278203</c:v>
                </c:pt>
                <c:pt idx="5981">
                  <c:v>331.98293258136403</c:v>
                </c:pt>
                <c:pt idx="5982">
                  <c:v>332.03843883994699</c:v>
                </c:pt>
                <c:pt idx="5983">
                  <c:v>332.09394509852899</c:v>
                </c:pt>
                <c:pt idx="5984">
                  <c:v>332.14945135711201</c:v>
                </c:pt>
                <c:pt idx="5985">
                  <c:v>332.20495761569401</c:v>
                </c:pt>
                <c:pt idx="5986">
                  <c:v>332.26046387427601</c:v>
                </c:pt>
                <c:pt idx="5987">
                  <c:v>332.31597013285898</c:v>
                </c:pt>
                <c:pt idx="5988">
                  <c:v>332.37147639144098</c:v>
                </c:pt>
                <c:pt idx="5989">
                  <c:v>332.42698265002298</c:v>
                </c:pt>
                <c:pt idx="5990">
                  <c:v>332.482488908606</c:v>
                </c:pt>
                <c:pt idx="5991">
                  <c:v>332.537995167188</c:v>
                </c:pt>
                <c:pt idx="5992">
                  <c:v>332.59350142577102</c:v>
                </c:pt>
                <c:pt idx="5993">
                  <c:v>332.64900768435302</c:v>
                </c:pt>
                <c:pt idx="5994">
                  <c:v>332.70451394293599</c:v>
                </c:pt>
                <c:pt idx="5995">
                  <c:v>332.76002020151799</c:v>
                </c:pt>
                <c:pt idx="5996">
                  <c:v>332.81552646009999</c:v>
                </c:pt>
                <c:pt idx="5997">
                  <c:v>332.87103271868301</c:v>
                </c:pt>
                <c:pt idx="5998">
                  <c:v>332.92653897726501</c:v>
                </c:pt>
                <c:pt idx="5999">
                  <c:v>332.98204523584798</c:v>
                </c:pt>
                <c:pt idx="6000">
                  <c:v>333.03755149442998</c:v>
                </c:pt>
                <c:pt idx="6001">
                  <c:v>333.09305775301198</c:v>
                </c:pt>
                <c:pt idx="6002">
                  <c:v>333.148564011595</c:v>
                </c:pt>
                <c:pt idx="6003">
                  <c:v>333.204070270177</c:v>
                </c:pt>
                <c:pt idx="6004">
                  <c:v>333.25957652876002</c:v>
                </c:pt>
                <c:pt idx="6005">
                  <c:v>333.31508278734202</c:v>
                </c:pt>
                <c:pt idx="6006">
                  <c:v>333.37058904592402</c:v>
                </c:pt>
                <c:pt idx="6007">
                  <c:v>333.42609530450699</c:v>
                </c:pt>
                <c:pt idx="6008">
                  <c:v>333.48160156308899</c:v>
                </c:pt>
                <c:pt idx="6009">
                  <c:v>333.53710782167201</c:v>
                </c:pt>
                <c:pt idx="6010">
                  <c:v>333.59261408025401</c:v>
                </c:pt>
                <c:pt idx="6011">
                  <c:v>333.64812033883601</c:v>
                </c:pt>
                <c:pt idx="6012">
                  <c:v>333.70362659741897</c:v>
                </c:pt>
                <c:pt idx="6013">
                  <c:v>333.75913285600097</c:v>
                </c:pt>
                <c:pt idx="6014">
                  <c:v>333.814639114584</c:v>
                </c:pt>
                <c:pt idx="6015">
                  <c:v>333.870145373166</c:v>
                </c:pt>
                <c:pt idx="6016">
                  <c:v>333.925651631748</c:v>
                </c:pt>
                <c:pt idx="6017">
                  <c:v>333.98115789033102</c:v>
                </c:pt>
                <c:pt idx="6018">
                  <c:v>334.03666414891302</c:v>
                </c:pt>
                <c:pt idx="6019">
                  <c:v>334.09217040749598</c:v>
                </c:pt>
                <c:pt idx="6020">
                  <c:v>334.14767666607798</c:v>
                </c:pt>
                <c:pt idx="6021">
                  <c:v>334.20318292466101</c:v>
                </c:pt>
                <c:pt idx="6022">
                  <c:v>334.25868918324301</c:v>
                </c:pt>
                <c:pt idx="6023">
                  <c:v>334.31419544182501</c:v>
                </c:pt>
                <c:pt idx="6024">
                  <c:v>334.36970170040797</c:v>
                </c:pt>
                <c:pt idx="6025">
                  <c:v>334.42520795898997</c:v>
                </c:pt>
                <c:pt idx="6026">
                  <c:v>334.48071421757197</c:v>
                </c:pt>
                <c:pt idx="6027">
                  <c:v>334.53622047615499</c:v>
                </c:pt>
                <c:pt idx="6028">
                  <c:v>334.59172673473699</c:v>
                </c:pt>
                <c:pt idx="6029">
                  <c:v>334.64723299332002</c:v>
                </c:pt>
                <c:pt idx="6030">
                  <c:v>334.70273925190202</c:v>
                </c:pt>
                <c:pt idx="6031">
                  <c:v>334.75824551048498</c:v>
                </c:pt>
                <c:pt idx="6032">
                  <c:v>334.81375176906698</c:v>
                </c:pt>
                <c:pt idx="6033">
                  <c:v>334.86925802764898</c:v>
                </c:pt>
                <c:pt idx="6034">
                  <c:v>334.924764286232</c:v>
                </c:pt>
                <c:pt idx="6035">
                  <c:v>334.980270544814</c:v>
                </c:pt>
                <c:pt idx="6036">
                  <c:v>335.03577680339703</c:v>
                </c:pt>
                <c:pt idx="6037">
                  <c:v>335.09128306197903</c:v>
                </c:pt>
                <c:pt idx="6038">
                  <c:v>335.14678932056103</c:v>
                </c:pt>
                <c:pt idx="6039">
                  <c:v>335.20229557914399</c:v>
                </c:pt>
                <c:pt idx="6040">
                  <c:v>335.25780183772599</c:v>
                </c:pt>
                <c:pt idx="6041">
                  <c:v>335.31330809630902</c:v>
                </c:pt>
                <c:pt idx="6042">
                  <c:v>335.36881435489101</c:v>
                </c:pt>
                <c:pt idx="6043">
                  <c:v>335.42432061347301</c:v>
                </c:pt>
                <c:pt idx="6044">
                  <c:v>335.47982687205598</c:v>
                </c:pt>
                <c:pt idx="6045">
                  <c:v>335.53533313063798</c:v>
                </c:pt>
                <c:pt idx="6046">
                  <c:v>335.590839389221</c:v>
                </c:pt>
                <c:pt idx="6047">
                  <c:v>335.646345647803</c:v>
                </c:pt>
                <c:pt idx="6048">
                  <c:v>335.701851906385</c:v>
                </c:pt>
                <c:pt idx="6049">
                  <c:v>335.75735816496802</c:v>
                </c:pt>
                <c:pt idx="6050">
                  <c:v>335.81286442355002</c:v>
                </c:pt>
                <c:pt idx="6051">
                  <c:v>335.86837068213299</c:v>
                </c:pt>
                <c:pt idx="6052">
                  <c:v>335.92387694071499</c:v>
                </c:pt>
                <c:pt idx="6053">
                  <c:v>335.97938319929699</c:v>
                </c:pt>
                <c:pt idx="6054">
                  <c:v>336.03488945788001</c:v>
                </c:pt>
                <c:pt idx="6055">
                  <c:v>336.09039571646201</c:v>
                </c:pt>
                <c:pt idx="6056">
                  <c:v>336.14590197504498</c:v>
                </c:pt>
                <c:pt idx="6057">
                  <c:v>336.20140823362698</c:v>
                </c:pt>
                <c:pt idx="6058">
                  <c:v>336.25691449220898</c:v>
                </c:pt>
                <c:pt idx="6059">
                  <c:v>336.312420750792</c:v>
                </c:pt>
                <c:pt idx="6060">
                  <c:v>336.367927009374</c:v>
                </c:pt>
                <c:pt idx="6061">
                  <c:v>336.42343326795702</c:v>
                </c:pt>
                <c:pt idx="6062">
                  <c:v>336.47893952653902</c:v>
                </c:pt>
                <c:pt idx="6063">
                  <c:v>336.53444578512102</c:v>
                </c:pt>
                <c:pt idx="6064">
                  <c:v>336.58995204370399</c:v>
                </c:pt>
                <c:pt idx="6065">
                  <c:v>336.64545830228599</c:v>
                </c:pt>
                <c:pt idx="6066">
                  <c:v>336.70096456086901</c:v>
                </c:pt>
                <c:pt idx="6067">
                  <c:v>336.75647081945101</c:v>
                </c:pt>
                <c:pt idx="6068">
                  <c:v>336.81197707803398</c:v>
                </c:pt>
                <c:pt idx="6069">
                  <c:v>336.86748333661598</c:v>
                </c:pt>
                <c:pt idx="6070">
                  <c:v>336.92298959519798</c:v>
                </c:pt>
                <c:pt idx="6071">
                  <c:v>336.978495853781</c:v>
                </c:pt>
                <c:pt idx="6072">
                  <c:v>337.034002112363</c:v>
                </c:pt>
                <c:pt idx="6073">
                  <c:v>337.08950837094602</c:v>
                </c:pt>
                <c:pt idx="6074">
                  <c:v>337.14501462952802</c:v>
                </c:pt>
                <c:pt idx="6075">
                  <c:v>337.20052088811002</c:v>
                </c:pt>
                <c:pt idx="6076">
                  <c:v>337.25602714669299</c:v>
                </c:pt>
                <c:pt idx="6077">
                  <c:v>337.31153340527499</c:v>
                </c:pt>
                <c:pt idx="6078">
                  <c:v>337.36703966385801</c:v>
                </c:pt>
                <c:pt idx="6079">
                  <c:v>337.42254592244001</c:v>
                </c:pt>
                <c:pt idx="6080">
                  <c:v>337.47805218102201</c:v>
                </c:pt>
                <c:pt idx="6081">
                  <c:v>337.53355843960497</c:v>
                </c:pt>
                <c:pt idx="6082">
                  <c:v>337.58906469818697</c:v>
                </c:pt>
                <c:pt idx="6083">
                  <c:v>337.64457095677</c:v>
                </c:pt>
                <c:pt idx="6084">
                  <c:v>337.700077215352</c:v>
                </c:pt>
                <c:pt idx="6085">
                  <c:v>337.755583473934</c:v>
                </c:pt>
                <c:pt idx="6086">
                  <c:v>337.81108973251702</c:v>
                </c:pt>
                <c:pt idx="6087">
                  <c:v>337.86659599109902</c:v>
                </c:pt>
                <c:pt idx="6088">
                  <c:v>337.92210224968198</c:v>
                </c:pt>
                <c:pt idx="6089">
                  <c:v>337.97760850826398</c:v>
                </c:pt>
                <c:pt idx="6090">
                  <c:v>338.03311476684598</c:v>
                </c:pt>
                <c:pt idx="6091">
                  <c:v>338.08862102542901</c:v>
                </c:pt>
                <c:pt idx="6092">
                  <c:v>338.14412728401101</c:v>
                </c:pt>
                <c:pt idx="6093">
                  <c:v>338.19963354259397</c:v>
                </c:pt>
                <c:pt idx="6094">
                  <c:v>338.25513980117603</c:v>
                </c:pt>
                <c:pt idx="6095">
                  <c:v>338.31064605975803</c:v>
                </c:pt>
                <c:pt idx="6096">
                  <c:v>338.36615231834099</c:v>
                </c:pt>
                <c:pt idx="6097">
                  <c:v>338.42165857692299</c:v>
                </c:pt>
                <c:pt idx="6098">
                  <c:v>338.47716483550602</c:v>
                </c:pt>
                <c:pt idx="6099">
                  <c:v>338.53267109408802</c:v>
                </c:pt>
                <c:pt idx="6100">
                  <c:v>338.58817735267002</c:v>
                </c:pt>
                <c:pt idx="6101">
                  <c:v>338.64368361125298</c:v>
                </c:pt>
                <c:pt idx="6102">
                  <c:v>338.69918986983498</c:v>
                </c:pt>
                <c:pt idx="6103">
                  <c:v>338.754696128418</c:v>
                </c:pt>
                <c:pt idx="6104">
                  <c:v>338.810202387</c:v>
                </c:pt>
                <c:pt idx="6105">
                  <c:v>338.86570864558303</c:v>
                </c:pt>
                <c:pt idx="6106">
                  <c:v>338.92121490416503</c:v>
                </c:pt>
                <c:pt idx="6107">
                  <c:v>338.97672116274703</c:v>
                </c:pt>
                <c:pt idx="6108">
                  <c:v>339.03222742132999</c:v>
                </c:pt>
                <c:pt idx="6109">
                  <c:v>339.08773367991199</c:v>
                </c:pt>
                <c:pt idx="6110">
                  <c:v>339.14323993849501</c:v>
                </c:pt>
                <c:pt idx="6111">
                  <c:v>339.19874619707701</c:v>
                </c:pt>
                <c:pt idx="6112">
                  <c:v>339.25425245565901</c:v>
                </c:pt>
                <c:pt idx="6113">
                  <c:v>339.30975871424198</c:v>
                </c:pt>
                <c:pt idx="6114">
                  <c:v>339.36526497282398</c:v>
                </c:pt>
                <c:pt idx="6115">
                  <c:v>339.420771231407</c:v>
                </c:pt>
                <c:pt idx="6116">
                  <c:v>339.476277489989</c:v>
                </c:pt>
                <c:pt idx="6117">
                  <c:v>339.531783748571</c:v>
                </c:pt>
                <c:pt idx="6118">
                  <c:v>339.58729000715402</c:v>
                </c:pt>
                <c:pt idx="6119">
                  <c:v>339.64279626573602</c:v>
                </c:pt>
                <c:pt idx="6120">
                  <c:v>339.69830252431899</c:v>
                </c:pt>
                <c:pt idx="6121">
                  <c:v>339.75380878290099</c:v>
                </c:pt>
                <c:pt idx="6122">
                  <c:v>339.80931504148299</c:v>
                </c:pt>
                <c:pt idx="6123">
                  <c:v>339.86482130006601</c:v>
                </c:pt>
                <c:pt idx="6124">
                  <c:v>339.92032755864801</c:v>
                </c:pt>
                <c:pt idx="6125">
                  <c:v>339.97583381723098</c:v>
                </c:pt>
                <c:pt idx="6126">
                  <c:v>340.03134007581298</c:v>
                </c:pt>
                <c:pt idx="6127">
                  <c:v>340.08684633439498</c:v>
                </c:pt>
                <c:pt idx="6128">
                  <c:v>340.142352592978</c:v>
                </c:pt>
                <c:pt idx="6129">
                  <c:v>340.19785885156</c:v>
                </c:pt>
                <c:pt idx="6130">
                  <c:v>340.25336511014302</c:v>
                </c:pt>
                <c:pt idx="6131">
                  <c:v>340.30887136872502</c:v>
                </c:pt>
                <c:pt idx="6132">
                  <c:v>340.36437762730702</c:v>
                </c:pt>
                <c:pt idx="6133">
                  <c:v>340.41988388588999</c:v>
                </c:pt>
                <c:pt idx="6134">
                  <c:v>340.47539014447199</c:v>
                </c:pt>
                <c:pt idx="6135">
                  <c:v>340.53089640305501</c:v>
                </c:pt>
                <c:pt idx="6136">
                  <c:v>340.58640266163701</c:v>
                </c:pt>
                <c:pt idx="6137">
                  <c:v>340.64190892021901</c:v>
                </c:pt>
                <c:pt idx="6138">
                  <c:v>340.69741517880198</c:v>
                </c:pt>
                <c:pt idx="6139">
                  <c:v>340.75292143738397</c:v>
                </c:pt>
                <c:pt idx="6140">
                  <c:v>340.808427695967</c:v>
                </c:pt>
                <c:pt idx="6141">
                  <c:v>340.863933954549</c:v>
                </c:pt>
                <c:pt idx="6142">
                  <c:v>340.919440213131</c:v>
                </c:pt>
                <c:pt idx="6143">
                  <c:v>340.97494647171402</c:v>
                </c:pt>
                <c:pt idx="6144">
                  <c:v>341.03045273029602</c:v>
                </c:pt>
                <c:pt idx="6145">
                  <c:v>341.08595898887899</c:v>
                </c:pt>
                <c:pt idx="6146">
                  <c:v>341.14146524746099</c:v>
                </c:pt>
                <c:pt idx="6147">
                  <c:v>341.19697150604401</c:v>
                </c:pt>
                <c:pt idx="6148">
                  <c:v>341.25247776462601</c:v>
                </c:pt>
                <c:pt idx="6149">
                  <c:v>341.30798402320801</c:v>
                </c:pt>
                <c:pt idx="6150">
                  <c:v>341.36349028179097</c:v>
                </c:pt>
                <c:pt idx="6151">
                  <c:v>341.41899654037297</c:v>
                </c:pt>
                <c:pt idx="6152">
                  <c:v>341.474502798956</c:v>
                </c:pt>
                <c:pt idx="6153">
                  <c:v>341.530009057538</c:v>
                </c:pt>
                <c:pt idx="6154">
                  <c:v>341.58551531612</c:v>
                </c:pt>
                <c:pt idx="6155">
                  <c:v>341.64102157470302</c:v>
                </c:pt>
                <c:pt idx="6156">
                  <c:v>341.69652783328502</c:v>
                </c:pt>
                <c:pt idx="6157">
                  <c:v>341.75203409186798</c:v>
                </c:pt>
                <c:pt idx="6158">
                  <c:v>341.80754035044998</c:v>
                </c:pt>
                <c:pt idx="6159">
                  <c:v>341.86304660903198</c:v>
                </c:pt>
                <c:pt idx="6160">
                  <c:v>341.91855286761501</c:v>
                </c:pt>
                <c:pt idx="6161">
                  <c:v>341.97405912619701</c:v>
                </c:pt>
                <c:pt idx="6162">
                  <c:v>342.02956538478003</c:v>
                </c:pt>
                <c:pt idx="6163">
                  <c:v>342.08507164336203</c:v>
                </c:pt>
                <c:pt idx="6164">
                  <c:v>342.14057790194403</c:v>
                </c:pt>
                <c:pt idx="6165">
                  <c:v>342.19608416052699</c:v>
                </c:pt>
                <c:pt idx="6166">
                  <c:v>342.25159041910899</c:v>
                </c:pt>
                <c:pt idx="6167">
                  <c:v>342.30709667769202</c:v>
                </c:pt>
                <c:pt idx="6168">
                  <c:v>342.36260293627402</c:v>
                </c:pt>
                <c:pt idx="6169">
                  <c:v>342.41810919485602</c:v>
                </c:pt>
                <c:pt idx="6170">
                  <c:v>342.47361545343898</c:v>
                </c:pt>
                <c:pt idx="6171">
                  <c:v>342.52912171202098</c:v>
                </c:pt>
                <c:pt idx="6172">
                  <c:v>342.584627970604</c:v>
                </c:pt>
                <c:pt idx="6173">
                  <c:v>342.640134229186</c:v>
                </c:pt>
                <c:pt idx="6174">
                  <c:v>342.695640487768</c:v>
                </c:pt>
                <c:pt idx="6175">
                  <c:v>342.75114674635103</c:v>
                </c:pt>
                <c:pt idx="6176">
                  <c:v>342.80665300493303</c:v>
                </c:pt>
                <c:pt idx="6177">
                  <c:v>342.86215926351599</c:v>
                </c:pt>
                <c:pt idx="6178">
                  <c:v>342.91766552209799</c:v>
                </c:pt>
                <c:pt idx="6179">
                  <c:v>342.97317178067999</c:v>
                </c:pt>
                <c:pt idx="6180">
                  <c:v>343.02867803926301</c:v>
                </c:pt>
                <c:pt idx="6181">
                  <c:v>343.08418429784501</c:v>
                </c:pt>
                <c:pt idx="6182">
                  <c:v>343.13969055642798</c:v>
                </c:pt>
                <c:pt idx="6183">
                  <c:v>343.19519681500998</c:v>
                </c:pt>
                <c:pt idx="6184">
                  <c:v>343.25070307359198</c:v>
                </c:pt>
                <c:pt idx="6185">
                  <c:v>343.306209332175</c:v>
                </c:pt>
                <c:pt idx="6186">
                  <c:v>343.361715590757</c:v>
                </c:pt>
                <c:pt idx="6187">
                  <c:v>343.41722184934002</c:v>
                </c:pt>
                <c:pt idx="6188">
                  <c:v>343.47272810792202</c:v>
                </c:pt>
                <c:pt idx="6189">
                  <c:v>343.52823436650499</c:v>
                </c:pt>
                <c:pt idx="6190">
                  <c:v>343.58374062508699</c:v>
                </c:pt>
                <c:pt idx="6191">
                  <c:v>343.63924688366899</c:v>
                </c:pt>
                <c:pt idx="6192">
                  <c:v>343.69475314225201</c:v>
                </c:pt>
                <c:pt idx="6193">
                  <c:v>343.75025940083401</c:v>
                </c:pt>
                <c:pt idx="6194">
                  <c:v>343.80576565941698</c:v>
                </c:pt>
                <c:pt idx="6195">
                  <c:v>343.86127191799898</c:v>
                </c:pt>
                <c:pt idx="6196">
                  <c:v>343.91677817658098</c:v>
                </c:pt>
                <c:pt idx="6197">
                  <c:v>343.972284435164</c:v>
                </c:pt>
                <c:pt idx="6198">
                  <c:v>344.027790693746</c:v>
                </c:pt>
                <c:pt idx="6199">
                  <c:v>344.08329695232902</c:v>
                </c:pt>
                <c:pt idx="6200">
                  <c:v>344.13880321091102</c:v>
                </c:pt>
                <c:pt idx="6201">
                  <c:v>344.19430946949302</c:v>
                </c:pt>
                <c:pt idx="6202">
                  <c:v>344.24981572807599</c:v>
                </c:pt>
                <c:pt idx="6203">
                  <c:v>344.30532198665799</c:v>
                </c:pt>
                <c:pt idx="6204">
                  <c:v>344.36082824524101</c:v>
                </c:pt>
                <c:pt idx="6205">
                  <c:v>344.41633450382301</c:v>
                </c:pt>
                <c:pt idx="6206">
                  <c:v>344.47184076240501</c:v>
                </c:pt>
                <c:pt idx="6207">
                  <c:v>344.52734702098797</c:v>
                </c:pt>
                <c:pt idx="6208">
                  <c:v>344.58285327956997</c:v>
                </c:pt>
                <c:pt idx="6209">
                  <c:v>344.638359538153</c:v>
                </c:pt>
                <c:pt idx="6210">
                  <c:v>344.693865796735</c:v>
                </c:pt>
                <c:pt idx="6211">
                  <c:v>344.749372055317</c:v>
                </c:pt>
                <c:pt idx="6212">
                  <c:v>344.80487831390002</c:v>
                </c:pt>
                <c:pt idx="6213">
                  <c:v>344.86038457248202</c:v>
                </c:pt>
                <c:pt idx="6214">
                  <c:v>344.91589083106498</c:v>
                </c:pt>
                <c:pt idx="6215">
                  <c:v>344.97139708964698</c:v>
                </c:pt>
                <c:pt idx="6216">
                  <c:v>345.02690334822898</c:v>
                </c:pt>
                <c:pt idx="6217">
                  <c:v>345.08240960681201</c:v>
                </c:pt>
                <c:pt idx="6218">
                  <c:v>345.13791586539401</c:v>
                </c:pt>
                <c:pt idx="6219">
                  <c:v>345.19342212397697</c:v>
                </c:pt>
                <c:pt idx="6220">
                  <c:v>345.24892838255897</c:v>
                </c:pt>
                <c:pt idx="6221">
                  <c:v>345.30443464114097</c:v>
                </c:pt>
                <c:pt idx="6222">
                  <c:v>345.35994089972399</c:v>
                </c:pt>
                <c:pt idx="6223">
                  <c:v>345.41544715830599</c:v>
                </c:pt>
                <c:pt idx="6224">
                  <c:v>345.47095341688902</c:v>
                </c:pt>
                <c:pt idx="6225">
                  <c:v>345.52645967547102</c:v>
                </c:pt>
                <c:pt idx="6226">
                  <c:v>345.58196593405302</c:v>
                </c:pt>
                <c:pt idx="6227">
                  <c:v>345.63747219263598</c:v>
                </c:pt>
                <c:pt idx="6228">
                  <c:v>345.69297845121798</c:v>
                </c:pt>
                <c:pt idx="6229">
                  <c:v>345.74848470980101</c:v>
                </c:pt>
                <c:pt idx="6230">
                  <c:v>345.803990968383</c:v>
                </c:pt>
                <c:pt idx="6231">
                  <c:v>345.85949722696603</c:v>
                </c:pt>
                <c:pt idx="6232">
                  <c:v>345.91500348554803</c:v>
                </c:pt>
                <c:pt idx="6233">
                  <c:v>345.97050974413003</c:v>
                </c:pt>
                <c:pt idx="6234">
                  <c:v>346.02601600271299</c:v>
                </c:pt>
                <c:pt idx="6235">
                  <c:v>346.08152226129499</c:v>
                </c:pt>
                <c:pt idx="6236">
                  <c:v>346.13702851987802</c:v>
                </c:pt>
                <c:pt idx="6237">
                  <c:v>346.19253477846001</c:v>
                </c:pt>
                <c:pt idx="6238">
                  <c:v>346.24804103704201</c:v>
                </c:pt>
                <c:pt idx="6239">
                  <c:v>346.30354729562498</c:v>
                </c:pt>
                <c:pt idx="6240">
                  <c:v>346.35905355420698</c:v>
                </c:pt>
                <c:pt idx="6241">
                  <c:v>346.41455981279</c:v>
                </c:pt>
                <c:pt idx="6242">
                  <c:v>346.470066071372</c:v>
                </c:pt>
                <c:pt idx="6243">
                  <c:v>346.525572329954</c:v>
                </c:pt>
                <c:pt idx="6244">
                  <c:v>346.58107858853703</c:v>
                </c:pt>
                <c:pt idx="6245">
                  <c:v>346.63658484711902</c:v>
                </c:pt>
                <c:pt idx="6246">
                  <c:v>346.69209110570199</c:v>
                </c:pt>
                <c:pt idx="6247">
                  <c:v>346.74759736428399</c:v>
                </c:pt>
                <c:pt idx="6248">
                  <c:v>346.80310362286599</c:v>
                </c:pt>
                <c:pt idx="6249">
                  <c:v>346.85860988144901</c:v>
                </c:pt>
                <c:pt idx="6250">
                  <c:v>346.91411614003101</c:v>
                </c:pt>
                <c:pt idx="6251">
                  <c:v>346.96962239861398</c:v>
                </c:pt>
                <c:pt idx="6252">
                  <c:v>347.02512865719598</c:v>
                </c:pt>
                <c:pt idx="6253">
                  <c:v>347.08063491577798</c:v>
                </c:pt>
                <c:pt idx="6254">
                  <c:v>347.136141174361</c:v>
                </c:pt>
                <c:pt idx="6255">
                  <c:v>347.191647432943</c:v>
                </c:pt>
                <c:pt idx="6256">
                  <c:v>347.24715369152602</c:v>
                </c:pt>
                <c:pt idx="6257">
                  <c:v>347.30265995010802</c:v>
                </c:pt>
                <c:pt idx="6258">
                  <c:v>347.35816620869002</c:v>
                </c:pt>
                <c:pt idx="6259">
                  <c:v>347.41367246727299</c:v>
                </c:pt>
                <c:pt idx="6260">
                  <c:v>347.46917872585499</c:v>
                </c:pt>
                <c:pt idx="6261">
                  <c:v>347.52468498443801</c:v>
                </c:pt>
                <c:pt idx="6262">
                  <c:v>347.58019124302001</c:v>
                </c:pt>
                <c:pt idx="6263">
                  <c:v>347.63569750160201</c:v>
                </c:pt>
                <c:pt idx="6264">
                  <c:v>347.69120376018498</c:v>
                </c:pt>
                <c:pt idx="6265">
                  <c:v>347.74671001876698</c:v>
                </c:pt>
                <c:pt idx="6266">
                  <c:v>347.80221627735</c:v>
                </c:pt>
                <c:pt idx="6267">
                  <c:v>347.857722535932</c:v>
                </c:pt>
                <c:pt idx="6268">
                  <c:v>347.91322879451502</c:v>
                </c:pt>
                <c:pt idx="6269">
                  <c:v>347.96873505309702</c:v>
                </c:pt>
                <c:pt idx="6270">
                  <c:v>348.02424131167902</c:v>
                </c:pt>
                <c:pt idx="6271">
                  <c:v>348.07974757026199</c:v>
                </c:pt>
                <c:pt idx="6272">
                  <c:v>348.13525382884399</c:v>
                </c:pt>
                <c:pt idx="6273">
                  <c:v>348.19076008742701</c:v>
                </c:pt>
                <c:pt idx="6274">
                  <c:v>348.24626634600901</c:v>
                </c:pt>
                <c:pt idx="6275">
                  <c:v>348.30177260459101</c:v>
                </c:pt>
                <c:pt idx="6276">
                  <c:v>348.35727886317397</c:v>
                </c:pt>
                <c:pt idx="6277">
                  <c:v>348.41278512175597</c:v>
                </c:pt>
                <c:pt idx="6278">
                  <c:v>348.468291380339</c:v>
                </c:pt>
                <c:pt idx="6279">
                  <c:v>348.523797638921</c:v>
                </c:pt>
                <c:pt idx="6280">
                  <c:v>348.579303897503</c:v>
                </c:pt>
                <c:pt idx="6281">
                  <c:v>348.63481015608602</c:v>
                </c:pt>
                <c:pt idx="6282">
                  <c:v>348.69031641466802</c:v>
                </c:pt>
                <c:pt idx="6283">
                  <c:v>348.74582267325098</c:v>
                </c:pt>
                <c:pt idx="6284">
                  <c:v>348.80132893183298</c:v>
                </c:pt>
                <c:pt idx="6285">
                  <c:v>348.85683519041498</c:v>
                </c:pt>
                <c:pt idx="6286">
                  <c:v>348.91234144899801</c:v>
                </c:pt>
                <c:pt idx="6287">
                  <c:v>348.96784770758001</c:v>
                </c:pt>
                <c:pt idx="6288">
                  <c:v>349.02335396616297</c:v>
                </c:pt>
                <c:pt idx="6289">
                  <c:v>349.07886022474497</c:v>
                </c:pt>
                <c:pt idx="6290">
                  <c:v>349.13436648332703</c:v>
                </c:pt>
                <c:pt idx="6291">
                  <c:v>349.18987274190999</c:v>
                </c:pt>
                <c:pt idx="6292">
                  <c:v>349.24537900049199</c:v>
                </c:pt>
                <c:pt idx="6293">
                  <c:v>349.30088525907502</c:v>
                </c:pt>
                <c:pt idx="6294">
                  <c:v>349.35639151765702</c:v>
                </c:pt>
                <c:pt idx="6295">
                  <c:v>349.41189777623902</c:v>
                </c:pt>
                <c:pt idx="6296">
                  <c:v>349.46740403482198</c:v>
                </c:pt>
                <c:pt idx="6297">
                  <c:v>349.52291029340398</c:v>
                </c:pt>
                <c:pt idx="6298">
                  <c:v>349.578416551987</c:v>
                </c:pt>
                <c:pt idx="6299">
                  <c:v>349.633922810569</c:v>
                </c:pt>
                <c:pt idx="6300">
                  <c:v>349.689429069151</c:v>
                </c:pt>
                <c:pt idx="6301">
                  <c:v>349.74493532773403</c:v>
                </c:pt>
                <c:pt idx="6302">
                  <c:v>349.80044158631603</c:v>
                </c:pt>
                <c:pt idx="6303">
                  <c:v>349.85594784489899</c:v>
                </c:pt>
                <c:pt idx="6304">
                  <c:v>349.91145410348099</c:v>
                </c:pt>
                <c:pt idx="6305">
                  <c:v>349.96696036206401</c:v>
                </c:pt>
                <c:pt idx="6306">
                  <c:v>350.02246662064601</c:v>
                </c:pt>
                <c:pt idx="6307">
                  <c:v>350.07797287922801</c:v>
                </c:pt>
                <c:pt idx="6308">
                  <c:v>350.13347913781098</c:v>
                </c:pt>
                <c:pt idx="6309">
                  <c:v>350.18898539639298</c:v>
                </c:pt>
                <c:pt idx="6310">
                  <c:v>350.24449165497498</c:v>
                </c:pt>
                <c:pt idx="6311">
                  <c:v>350.299997913558</c:v>
                </c:pt>
                <c:pt idx="6312">
                  <c:v>350.35550417214</c:v>
                </c:pt>
                <c:pt idx="6313">
                  <c:v>350.41101043072302</c:v>
                </c:pt>
                <c:pt idx="6314">
                  <c:v>350.46651668930502</c:v>
                </c:pt>
                <c:pt idx="6315">
                  <c:v>350.52202294788799</c:v>
                </c:pt>
                <c:pt idx="6316">
                  <c:v>350.57752920646999</c:v>
                </c:pt>
                <c:pt idx="6317">
                  <c:v>350.63303546505199</c:v>
                </c:pt>
                <c:pt idx="6318">
                  <c:v>350.68854172363501</c:v>
                </c:pt>
                <c:pt idx="6319">
                  <c:v>350.74404798221701</c:v>
                </c:pt>
                <c:pt idx="6320">
                  <c:v>350.79955424079998</c:v>
                </c:pt>
                <c:pt idx="6321">
                  <c:v>350.85506049938198</c:v>
                </c:pt>
                <c:pt idx="6322">
                  <c:v>350.91056675796398</c:v>
                </c:pt>
                <c:pt idx="6323">
                  <c:v>350.966073016547</c:v>
                </c:pt>
                <c:pt idx="6324">
                  <c:v>351.021579275129</c:v>
                </c:pt>
                <c:pt idx="6325">
                  <c:v>351.07708553371202</c:v>
                </c:pt>
                <c:pt idx="6326">
                  <c:v>351.13259179229402</c:v>
                </c:pt>
                <c:pt idx="6327">
                  <c:v>351.18809805087602</c:v>
                </c:pt>
                <c:pt idx="6328">
                  <c:v>351.24360430945899</c:v>
                </c:pt>
                <c:pt idx="6329">
                  <c:v>351.29911056804099</c:v>
                </c:pt>
                <c:pt idx="6330">
                  <c:v>351.35461682662401</c:v>
                </c:pt>
                <c:pt idx="6331">
                  <c:v>351.41012308520601</c:v>
                </c:pt>
                <c:pt idx="6332">
                  <c:v>351.46562934378801</c:v>
                </c:pt>
                <c:pt idx="6333">
                  <c:v>351.52113560237098</c:v>
                </c:pt>
                <c:pt idx="6334">
                  <c:v>351.57664186095298</c:v>
                </c:pt>
                <c:pt idx="6335">
                  <c:v>351.632148119536</c:v>
                </c:pt>
                <c:pt idx="6336">
                  <c:v>351.687654378118</c:v>
                </c:pt>
                <c:pt idx="6337">
                  <c:v>351.7431606367</c:v>
                </c:pt>
                <c:pt idx="6338">
                  <c:v>351.79866689528302</c:v>
                </c:pt>
                <c:pt idx="6339">
                  <c:v>351.85417315386502</c:v>
                </c:pt>
                <c:pt idx="6340">
                  <c:v>351.90967941244799</c:v>
                </c:pt>
                <c:pt idx="6341">
                  <c:v>351.96518567102999</c:v>
                </c:pt>
                <c:pt idx="6342">
                  <c:v>352.02069192961301</c:v>
                </c:pt>
                <c:pt idx="6343">
                  <c:v>352.07619818819501</c:v>
                </c:pt>
                <c:pt idx="6344">
                  <c:v>352.13170444677701</c:v>
                </c:pt>
                <c:pt idx="6345">
                  <c:v>352.18721070535997</c:v>
                </c:pt>
                <c:pt idx="6346">
                  <c:v>352.24271696394197</c:v>
                </c:pt>
                <c:pt idx="6347">
                  <c:v>352.29822322252397</c:v>
                </c:pt>
                <c:pt idx="6348">
                  <c:v>352.353729481107</c:v>
                </c:pt>
                <c:pt idx="6349">
                  <c:v>352.409235739689</c:v>
                </c:pt>
                <c:pt idx="6350">
                  <c:v>352.46474199827202</c:v>
                </c:pt>
                <c:pt idx="6351">
                  <c:v>352.52024825685402</c:v>
                </c:pt>
                <c:pt idx="6352">
                  <c:v>352.57575451543698</c:v>
                </c:pt>
                <c:pt idx="6353">
                  <c:v>352.63126077401898</c:v>
                </c:pt>
                <c:pt idx="6354">
                  <c:v>352.68676703260098</c:v>
                </c:pt>
                <c:pt idx="6355">
                  <c:v>352.74227329118401</c:v>
                </c:pt>
                <c:pt idx="6356">
                  <c:v>352.79777954976601</c:v>
                </c:pt>
                <c:pt idx="6357">
                  <c:v>352.85328580834903</c:v>
                </c:pt>
                <c:pt idx="6358">
                  <c:v>352.90879206693103</c:v>
                </c:pt>
                <c:pt idx="6359">
                  <c:v>352.96429832551303</c:v>
                </c:pt>
                <c:pt idx="6360">
                  <c:v>353.01980458409599</c:v>
                </c:pt>
                <c:pt idx="6361">
                  <c:v>353.07531084267799</c:v>
                </c:pt>
                <c:pt idx="6362">
                  <c:v>353.13081710126102</c:v>
                </c:pt>
                <c:pt idx="6363">
                  <c:v>353.18632335984302</c:v>
                </c:pt>
                <c:pt idx="6364">
                  <c:v>353.24182961842502</c:v>
                </c:pt>
                <c:pt idx="6365">
                  <c:v>353.29733587700798</c:v>
                </c:pt>
                <c:pt idx="6366">
                  <c:v>353.35284213558998</c:v>
                </c:pt>
                <c:pt idx="6367">
                  <c:v>353.408348394173</c:v>
                </c:pt>
                <c:pt idx="6368">
                  <c:v>353.463854652755</c:v>
                </c:pt>
                <c:pt idx="6369">
                  <c:v>353.519360911337</c:v>
                </c:pt>
                <c:pt idx="6370">
                  <c:v>353.57486716992003</c:v>
                </c:pt>
                <c:pt idx="6371">
                  <c:v>353.63037342850203</c:v>
                </c:pt>
                <c:pt idx="6372">
                  <c:v>353.68587968708499</c:v>
                </c:pt>
                <c:pt idx="6373">
                  <c:v>353.74138594566699</c:v>
                </c:pt>
                <c:pt idx="6374">
                  <c:v>353.79689220424899</c:v>
                </c:pt>
                <c:pt idx="6375">
                  <c:v>353.85239846283201</c:v>
                </c:pt>
                <c:pt idx="6376">
                  <c:v>353.90790472141401</c:v>
                </c:pt>
                <c:pt idx="6377">
                  <c:v>353.96341097999698</c:v>
                </c:pt>
                <c:pt idx="6378">
                  <c:v>354.01891723857898</c:v>
                </c:pt>
                <c:pt idx="6379">
                  <c:v>354.07442349716098</c:v>
                </c:pt>
                <c:pt idx="6380">
                  <c:v>354.129929755744</c:v>
                </c:pt>
                <c:pt idx="6381">
                  <c:v>354.185436014326</c:v>
                </c:pt>
                <c:pt idx="6382">
                  <c:v>354.24094227290902</c:v>
                </c:pt>
                <c:pt idx="6383">
                  <c:v>354.29644853149102</c:v>
                </c:pt>
                <c:pt idx="6384">
                  <c:v>354.35195479007302</c:v>
                </c:pt>
                <c:pt idx="6385">
                  <c:v>354.40746104865599</c:v>
                </c:pt>
                <c:pt idx="6386">
                  <c:v>354.46296730723799</c:v>
                </c:pt>
                <c:pt idx="6387">
                  <c:v>354.51847356582101</c:v>
                </c:pt>
                <c:pt idx="6388">
                  <c:v>354.57397982440301</c:v>
                </c:pt>
                <c:pt idx="6389">
                  <c:v>354.62948608298598</c:v>
                </c:pt>
                <c:pt idx="6390">
                  <c:v>354.68499234156798</c:v>
                </c:pt>
                <c:pt idx="6391">
                  <c:v>354.74049860014998</c:v>
                </c:pt>
                <c:pt idx="6392">
                  <c:v>354.796004858733</c:v>
                </c:pt>
                <c:pt idx="6393">
                  <c:v>354.851511117315</c:v>
                </c:pt>
                <c:pt idx="6394">
                  <c:v>354.90701737589802</c:v>
                </c:pt>
                <c:pt idx="6395">
                  <c:v>354.96252363448002</c:v>
                </c:pt>
                <c:pt idx="6396">
                  <c:v>355.01802989306202</c:v>
                </c:pt>
                <c:pt idx="6397">
                  <c:v>355.07353615164499</c:v>
                </c:pt>
                <c:pt idx="6398">
                  <c:v>355.12904241022699</c:v>
                </c:pt>
                <c:pt idx="6399">
                  <c:v>355.18454866881001</c:v>
                </c:pt>
                <c:pt idx="6400">
                  <c:v>355.24005492739201</c:v>
                </c:pt>
                <c:pt idx="6401">
                  <c:v>355.29556118597401</c:v>
                </c:pt>
                <c:pt idx="6402">
                  <c:v>355.35106744455697</c:v>
                </c:pt>
                <c:pt idx="6403">
                  <c:v>355.40657370313897</c:v>
                </c:pt>
                <c:pt idx="6404">
                  <c:v>355.462079961722</c:v>
                </c:pt>
                <c:pt idx="6405">
                  <c:v>355.517586220304</c:v>
                </c:pt>
                <c:pt idx="6406">
                  <c:v>355.573092478886</c:v>
                </c:pt>
                <c:pt idx="6407">
                  <c:v>355.62859873746902</c:v>
                </c:pt>
                <c:pt idx="6408">
                  <c:v>355.68410499605102</c:v>
                </c:pt>
                <c:pt idx="6409">
                  <c:v>355.73961125463399</c:v>
                </c:pt>
                <c:pt idx="6410">
                  <c:v>355.79511751321598</c:v>
                </c:pt>
                <c:pt idx="6411">
                  <c:v>355.85062377179798</c:v>
                </c:pt>
                <c:pt idx="6412">
                  <c:v>355.90613003038101</c:v>
                </c:pt>
                <c:pt idx="6413">
                  <c:v>355.96163628896301</c:v>
                </c:pt>
                <c:pt idx="6414">
                  <c:v>356.01714254754597</c:v>
                </c:pt>
                <c:pt idx="6415">
                  <c:v>356.07264880612797</c:v>
                </c:pt>
                <c:pt idx="6416">
                  <c:v>356.12815506470997</c:v>
                </c:pt>
                <c:pt idx="6417">
                  <c:v>356.18366132329299</c:v>
                </c:pt>
                <c:pt idx="6418">
                  <c:v>356.23916758187499</c:v>
                </c:pt>
                <c:pt idx="6419">
                  <c:v>356.29467384045802</c:v>
                </c:pt>
                <c:pt idx="6420">
                  <c:v>356.35018009904002</c:v>
                </c:pt>
                <c:pt idx="6421">
                  <c:v>356.40568635762202</c:v>
                </c:pt>
                <c:pt idx="6422">
                  <c:v>356.46119261620498</c:v>
                </c:pt>
                <c:pt idx="6423">
                  <c:v>356.51669887478698</c:v>
                </c:pt>
                <c:pt idx="6424">
                  <c:v>356.57220513337001</c:v>
                </c:pt>
                <c:pt idx="6425">
                  <c:v>356.627711391952</c:v>
                </c:pt>
                <c:pt idx="6426">
                  <c:v>356.68321765053503</c:v>
                </c:pt>
                <c:pt idx="6427">
                  <c:v>356.73872390911703</c:v>
                </c:pt>
                <c:pt idx="6428">
                  <c:v>356.79423016769903</c:v>
                </c:pt>
                <c:pt idx="6429">
                  <c:v>356.84973642628199</c:v>
                </c:pt>
                <c:pt idx="6430">
                  <c:v>356.90524268486399</c:v>
                </c:pt>
                <c:pt idx="6431">
                  <c:v>356.96074894344702</c:v>
                </c:pt>
                <c:pt idx="6432">
                  <c:v>357.01625520202901</c:v>
                </c:pt>
                <c:pt idx="6433">
                  <c:v>357.07176146061101</c:v>
                </c:pt>
                <c:pt idx="6434">
                  <c:v>357.12726771919398</c:v>
                </c:pt>
                <c:pt idx="6435">
                  <c:v>357.18277397777598</c:v>
                </c:pt>
                <c:pt idx="6436">
                  <c:v>357.238280236359</c:v>
                </c:pt>
                <c:pt idx="6437">
                  <c:v>357.293786494941</c:v>
                </c:pt>
                <c:pt idx="6438">
                  <c:v>357.349292753523</c:v>
                </c:pt>
                <c:pt idx="6439">
                  <c:v>357.40479901210603</c:v>
                </c:pt>
                <c:pt idx="6440">
                  <c:v>357.46030527068802</c:v>
                </c:pt>
                <c:pt idx="6441">
                  <c:v>357.51581152927099</c:v>
                </c:pt>
                <c:pt idx="6442">
                  <c:v>357.57131778785299</c:v>
                </c:pt>
                <c:pt idx="6443">
                  <c:v>357.62682404643499</c:v>
                </c:pt>
                <c:pt idx="6444">
                  <c:v>357.68233030501801</c:v>
                </c:pt>
                <c:pt idx="6445">
                  <c:v>357.73783656360001</c:v>
                </c:pt>
                <c:pt idx="6446">
                  <c:v>357.79334282218298</c:v>
                </c:pt>
                <c:pt idx="6447">
                  <c:v>357.84884908076498</c:v>
                </c:pt>
                <c:pt idx="6448">
                  <c:v>357.90435533934698</c:v>
                </c:pt>
                <c:pt idx="6449">
                  <c:v>357.95986159793</c:v>
                </c:pt>
                <c:pt idx="6450">
                  <c:v>358.015367856512</c:v>
                </c:pt>
                <c:pt idx="6451">
                  <c:v>358.07087411509502</c:v>
                </c:pt>
                <c:pt idx="6452">
                  <c:v>358.12638037367702</c:v>
                </c:pt>
                <c:pt idx="6453">
                  <c:v>358.18188663225902</c:v>
                </c:pt>
                <c:pt idx="6454">
                  <c:v>358.23739289084199</c:v>
                </c:pt>
                <c:pt idx="6455">
                  <c:v>358.29289914942399</c:v>
                </c:pt>
                <c:pt idx="6456">
                  <c:v>358.34840540800701</c:v>
                </c:pt>
                <c:pt idx="6457">
                  <c:v>358.40391166658901</c:v>
                </c:pt>
                <c:pt idx="6458">
                  <c:v>358.45941792517101</c:v>
                </c:pt>
                <c:pt idx="6459">
                  <c:v>358.51492418375398</c:v>
                </c:pt>
                <c:pt idx="6460">
                  <c:v>358.57043044233598</c:v>
                </c:pt>
                <c:pt idx="6461">
                  <c:v>358.625936700919</c:v>
                </c:pt>
                <c:pt idx="6462">
                  <c:v>358.681442959501</c:v>
                </c:pt>
                <c:pt idx="6463">
                  <c:v>358.73694921808402</c:v>
                </c:pt>
                <c:pt idx="6464">
                  <c:v>358.79245547666602</c:v>
                </c:pt>
                <c:pt idx="6465">
                  <c:v>358.84796173524802</c:v>
                </c:pt>
                <c:pt idx="6466">
                  <c:v>358.90346799383099</c:v>
                </c:pt>
                <c:pt idx="6467">
                  <c:v>358.95897425241299</c:v>
                </c:pt>
                <c:pt idx="6468">
                  <c:v>359.01448051099601</c:v>
                </c:pt>
                <c:pt idx="6469">
                  <c:v>359.06998676957801</c:v>
                </c:pt>
                <c:pt idx="6470">
                  <c:v>359.12549302816001</c:v>
                </c:pt>
                <c:pt idx="6471">
                  <c:v>359.18099928674297</c:v>
                </c:pt>
                <c:pt idx="6472">
                  <c:v>359.23650554532497</c:v>
                </c:pt>
                <c:pt idx="6473">
                  <c:v>359.292011803908</c:v>
                </c:pt>
                <c:pt idx="6474">
                  <c:v>359.34751806249</c:v>
                </c:pt>
                <c:pt idx="6475">
                  <c:v>359.403024321072</c:v>
                </c:pt>
                <c:pt idx="6476">
                  <c:v>359.45853057965502</c:v>
                </c:pt>
                <c:pt idx="6477">
                  <c:v>359.51403683823702</c:v>
                </c:pt>
                <c:pt idx="6478">
                  <c:v>359.56954309681998</c:v>
                </c:pt>
                <c:pt idx="6479">
                  <c:v>359.62504935540198</c:v>
                </c:pt>
                <c:pt idx="6480">
                  <c:v>359.68055561398398</c:v>
                </c:pt>
                <c:pt idx="6481">
                  <c:v>359.73606187256701</c:v>
                </c:pt>
                <c:pt idx="6482">
                  <c:v>359.79156813114901</c:v>
                </c:pt>
                <c:pt idx="6483">
                  <c:v>359.84707438973197</c:v>
                </c:pt>
                <c:pt idx="6484">
                  <c:v>359.90258064831397</c:v>
                </c:pt>
                <c:pt idx="6485">
                  <c:v>359.95808690689603</c:v>
                </c:pt>
                <c:pt idx="6486">
                  <c:v>360.01359316547899</c:v>
                </c:pt>
                <c:pt idx="6487">
                  <c:v>360.06909942406099</c:v>
                </c:pt>
                <c:pt idx="6488">
                  <c:v>360.12460568264402</c:v>
                </c:pt>
                <c:pt idx="6489">
                  <c:v>360.18011194122602</c:v>
                </c:pt>
                <c:pt idx="6490">
                  <c:v>360.23561819980802</c:v>
                </c:pt>
                <c:pt idx="6491">
                  <c:v>360.29112445839098</c:v>
                </c:pt>
                <c:pt idx="6492">
                  <c:v>360.34663071697298</c:v>
                </c:pt>
                <c:pt idx="6493">
                  <c:v>360.402136975556</c:v>
                </c:pt>
                <c:pt idx="6494">
                  <c:v>360.457643234138</c:v>
                </c:pt>
                <c:pt idx="6495">
                  <c:v>360.51314949272</c:v>
                </c:pt>
                <c:pt idx="6496">
                  <c:v>360.56865575130303</c:v>
                </c:pt>
                <c:pt idx="6497">
                  <c:v>360.62416200988503</c:v>
                </c:pt>
                <c:pt idx="6498">
                  <c:v>360.67966826846799</c:v>
                </c:pt>
                <c:pt idx="6499">
                  <c:v>360.73517452704999</c:v>
                </c:pt>
                <c:pt idx="6500">
                  <c:v>360.79068078563199</c:v>
                </c:pt>
                <c:pt idx="6501">
                  <c:v>360.84618704421501</c:v>
                </c:pt>
                <c:pt idx="6502">
                  <c:v>360.90169330279701</c:v>
                </c:pt>
                <c:pt idx="6503">
                  <c:v>360.95719956137998</c:v>
                </c:pt>
                <c:pt idx="6504">
                  <c:v>361.01270581996198</c:v>
                </c:pt>
                <c:pt idx="6505">
                  <c:v>361.06821207854398</c:v>
                </c:pt>
                <c:pt idx="6506">
                  <c:v>361.123718337127</c:v>
                </c:pt>
                <c:pt idx="6507">
                  <c:v>361.179224595709</c:v>
                </c:pt>
                <c:pt idx="6508">
                  <c:v>361.23473085429202</c:v>
                </c:pt>
                <c:pt idx="6509">
                  <c:v>361.29023711287402</c:v>
                </c:pt>
                <c:pt idx="6510">
                  <c:v>361.34574337145699</c:v>
                </c:pt>
                <c:pt idx="6511">
                  <c:v>361.40124963003899</c:v>
                </c:pt>
                <c:pt idx="6512">
                  <c:v>361.45675588862099</c:v>
                </c:pt>
                <c:pt idx="6513">
                  <c:v>361.51226214720401</c:v>
                </c:pt>
                <c:pt idx="6514">
                  <c:v>361.56776840578601</c:v>
                </c:pt>
                <c:pt idx="6515">
                  <c:v>361.62327466436898</c:v>
                </c:pt>
                <c:pt idx="6516">
                  <c:v>361.67878092295098</c:v>
                </c:pt>
                <c:pt idx="6517">
                  <c:v>361.73428718153298</c:v>
                </c:pt>
                <c:pt idx="6518">
                  <c:v>361.789793440116</c:v>
                </c:pt>
                <c:pt idx="6519">
                  <c:v>361.845299698698</c:v>
                </c:pt>
                <c:pt idx="6520">
                  <c:v>361.90080595728102</c:v>
                </c:pt>
                <c:pt idx="6521">
                  <c:v>361.95631221586302</c:v>
                </c:pt>
                <c:pt idx="6522">
                  <c:v>362.01181847444502</c:v>
                </c:pt>
                <c:pt idx="6523">
                  <c:v>362.06732473302799</c:v>
                </c:pt>
                <c:pt idx="6524">
                  <c:v>362.12283099160999</c:v>
                </c:pt>
                <c:pt idx="6525">
                  <c:v>362.17833725019301</c:v>
                </c:pt>
                <c:pt idx="6526">
                  <c:v>362.23384350877501</c:v>
                </c:pt>
                <c:pt idx="6527">
                  <c:v>362.28934976735701</c:v>
                </c:pt>
                <c:pt idx="6528">
                  <c:v>362.34485602593998</c:v>
                </c:pt>
                <c:pt idx="6529">
                  <c:v>362.40036228452198</c:v>
                </c:pt>
                <c:pt idx="6530">
                  <c:v>362.455868543105</c:v>
                </c:pt>
                <c:pt idx="6531">
                  <c:v>362.511374801687</c:v>
                </c:pt>
                <c:pt idx="6532">
                  <c:v>362.566881060269</c:v>
                </c:pt>
                <c:pt idx="6533">
                  <c:v>362.62238731885202</c:v>
                </c:pt>
                <c:pt idx="6534">
                  <c:v>362.67789357743402</c:v>
                </c:pt>
                <c:pt idx="6535">
                  <c:v>362.73339983601699</c:v>
                </c:pt>
                <c:pt idx="6536">
                  <c:v>362.78890609459899</c:v>
                </c:pt>
                <c:pt idx="6537">
                  <c:v>362.84441235318099</c:v>
                </c:pt>
                <c:pt idx="6538">
                  <c:v>362.89991861176401</c:v>
                </c:pt>
                <c:pt idx="6539">
                  <c:v>362.95542487034601</c:v>
                </c:pt>
                <c:pt idx="6540">
                  <c:v>363.01093112892897</c:v>
                </c:pt>
                <c:pt idx="6541">
                  <c:v>363.06643738751097</c:v>
                </c:pt>
                <c:pt idx="6542">
                  <c:v>363.12194364609297</c:v>
                </c:pt>
                <c:pt idx="6543">
                  <c:v>363.177449904676</c:v>
                </c:pt>
                <c:pt idx="6544">
                  <c:v>363.232956163258</c:v>
                </c:pt>
                <c:pt idx="6545">
                  <c:v>363.28846242184102</c:v>
                </c:pt>
                <c:pt idx="6546">
                  <c:v>363.34396868042302</c:v>
                </c:pt>
                <c:pt idx="6547">
                  <c:v>363.39947493900598</c:v>
                </c:pt>
                <c:pt idx="6548">
                  <c:v>363.45498119758798</c:v>
                </c:pt>
                <c:pt idx="6549">
                  <c:v>363.51048745616998</c:v>
                </c:pt>
                <c:pt idx="6550">
                  <c:v>363.56599371475301</c:v>
                </c:pt>
                <c:pt idx="6551">
                  <c:v>363.62149997333501</c:v>
                </c:pt>
                <c:pt idx="6552">
                  <c:v>363.67700623191803</c:v>
                </c:pt>
                <c:pt idx="6553">
                  <c:v>363.73251249050003</c:v>
                </c:pt>
                <c:pt idx="6554">
                  <c:v>363.78801874908203</c:v>
                </c:pt>
                <c:pt idx="6555">
                  <c:v>363.84352500766499</c:v>
                </c:pt>
                <c:pt idx="6556">
                  <c:v>363.89903126624699</c:v>
                </c:pt>
                <c:pt idx="6557">
                  <c:v>363.95453752483002</c:v>
                </c:pt>
                <c:pt idx="6558">
                  <c:v>364.01004378341202</c:v>
                </c:pt>
                <c:pt idx="6559">
                  <c:v>364.06555004199402</c:v>
                </c:pt>
                <c:pt idx="6560">
                  <c:v>364.12105630057698</c:v>
                </c:pt>
                <c:pt idx="6561">
                  <c:v>364.17656255915898</c:v>
                </c:pt>
                <c:pt idx="6562">
                  <c:v>364.232068817742</c:v>
                </c:pt>
                <c:pt idx="6563">
                  <c:v>364.287575076324</c:v>
                </c:pt>
                <c:pt idx="6564">
                  <c:v>364.343081334906</c:v>
                </c:pt>
                <c:pt idx="6565">
                  <c:v>364.39858759348903</c:v>
                </c:pt>
                <c:pt idx="6566">
                  <c:v>364.45409385207103</c:v>
                </c:pt>
                <c:pt idx="6567">
                  <c:v>364.50960011065399</c:v>
                </c:pt>
                <c:pt idx="6568">
                  <c:v>364.56510636923599</c:v>
                </c:pt>
                <c:pt idx="6569">
                  <c:v>364.62061262781799</c:v>
                </c:pt>
                <c:pt idx="6570">
                  <c:v>364.67611888640101</c:v>
                </c:pt>
                <c:pt idx="6571">
                  <c:v>364.73162514498301</c:v>
                </c:pt>
                <c:pt idx="6572">
                  <c:v>364.78713140356598</c:v>
                </c:pt>
                <c:pt idx="6573">
                  <c:v>364.84263766214798</c:v>
                </c:pt>
                <c:pt idx="6574">
                  <c:v>364.89814392072998</c:v>
                </c:pt>
                <c:pt idx="6575">
                  <c:v>364.953650179313</c:v>
                </c:pt>
                <c:pt idx="6576">
                  <c:v>365.009156437895</c:v>
                </c:pt>
                <c:pt idx="6577">
                  <c:v>365.06466269647802</c:v>
                </c:pt>
                <c:pt idx="6578">
                  <c:v>365.12016895506002</c:v>
                </c:pt>
                <c:pt idx="6579">
                  <c:v>365.17567521364202</c:v>
                </c:pt>
                <c:pt idx="6580">
                  <c:v>365.23118147222499</c:v>
                </c:pt>
                <c:pt idx="6581">
                  <c:v>365.28668773080699</c:v>
                </c:pt>
                <c:pt idx="6582">
                  <c:v>365.34219398939001</c:v>
                </c:pt>
                <c:pt idx="6583">
                  <c:v>365.39770024797201</c:v>
                </c:pt>
                <c:pt idx="6584">
                  <c:v>365.45320650655401</c:v>
                </c:pt>
                <c:pt idx="6585">
                  <c:v>365.50871276513698</c:v>
                </c:pt>
                <c:pt idx="6586">
                  <c:v>365.56421902371898</c:v>
                </c:pt>
                <c:pt idx="6587">
                  <c:v>365.619725282302</c:v>
                </c:pt>
                <c:pt idx="6588">
                  <c:v>365.675231540884</c:v>
                </c:pt>
                <c:pt idx="6589">
                  <c:v>365.73073779946702</c:v>
                </c:pt>
                <c:pt idx="6590">
                  <c:v>365.78624405804902</c:v>
                </c:pt>
                <c:pt idx="6591">
                  <c:v>365.84175031663102</c:v>
                </c:pt>
                <c:pt idx="6592">
                  <c:v>365.89725657521399</c:v>
                </c:pt>
                <c:pt idx="6593">
                  <c:v>365.95276283379599</c:v>
                </c:pt>
                <c:pt idx="6594">
                  <c:v>366.00826909237901</c:v>
                </c:pt>
                <c:pt idx="6595">
                  <c:v>366.06377535096101</c:v>
                </c:pt>
                <c:pt idx="6596">
                  <c:v>366.11928160954301</c:v>
                </c:pt>
                <c:pt idx="6597">
                  <c:v>366.17478786812597</c:v>
                </c:pt>
                <c:pt idx="6598">
                  <c:v>366.23029412670797</c:v>
                </c:pt>
                <c:pt idx="6599">
                  <c:v>366.285800385291</c:v>
                </c:pt>
                <c:pt idx="6600">
                  <c:v>366.341306643873</c:v>
                </c:pt>
                <c:pt idx="6601">
                  <c:v>366.396812902455</c:v>
                </c:pt>
                <c:pt idx="6602">
                  <c:v>366.45231916103802</c:v>
                </c:pt>
                <c:pt idx="6603">
                  <c:v>366.50782541962002</c:v>
                </c:pt>
                <c:pt idx="6604">
                  <c:v>366.56333167820299</c:v>
                </c:pt>
                <c:pt idx="6605">
                  <c:v>366.61883793678498</c:v>
                </c:pt>
                <c:pt idx="6606">
                  <c:v>366.67434419536698</c:v>
                </c:pt>
                <c:pt idx="6607">
                  <c:v>366.72985045395001</c:v>
                </c:pt>
                <c:pt idx="6608">
                  <c:v>366.78535671253201</c:v>
                </c:pt>
                <c:pt idx="6609">
                  <c:v>366.84086297111497</c:v>
                </c:pt>
                <c:pt idx="6610">
                  <c:v>366.89636922969697</c:v>
                </c:pt>
                <c:pt idx="6611">
                  <c:v>366.95187548827897</c:v>
                </c:pt>
                <c:pt idx="6612">
                  <c:v>367.00738174686199</c:v>
                </c:pt>
                <c:pt idx="6613">
                  <c:v>367.06288800544399</c:v>
                </c:pt>
                <c:pt idx="6614">
                  <c:v>367.11839426402702</c:v>
                </c:pt>
                <c:pt idx="6615">
                  <c:v>367.17390052260902</c:v>
                </c:pt>
                <c:pt idx="6616">
                  <c:v>367.22940678119102</c:v>
                </c:pt>
                <c:pt idx="6617">
                  <c:v>367.28491303977398</c:v>
                </c:pt>
                <c:pt idx="6618">
                  <c:v>367.34041929835598</c:v>
                </c:pt>
                <c:pt idx="6619">
                  <c:v>367.39592555693901</c:v>
                </c:pt>
                <c:pt idx="6620">
                  <c:v>367.451431815521</c:v>
                </c:pt>
                <c:pt idx="6621">
                  <c:v>367.506938074103</c:v>
                </c:pt>
                <c:pt idx="6622">
                  <c:v>367.56244433268603</c:v>
                </c:pt>
                <c:pt idx="6623">
                  <c:v>367.61795059126803</c:v>
                </c:pt>
                <c:pt idx="6624">
                  <c:v>367.67345684985099</c:v>
                </c:pt>
                <c:pt idx="6625">
                  <c:v>367.72896310843299</c:v>
                </c:pt>
                <c:pt idx="6626">
                  <c:v>367.78446936701602</c:v>
                </c:pt>
                <c:pt idx="6627">
                  <c:v>367.83997562559802</c:v>
                </c:pt>
                <c:pt idx="6628">
                  <c:v>367.89548188418001</c:v>
                </c:pt>
                <c:pt idx="6629">
                  <c:v>367.95098814276298</c:v>
                </c:pt>
                <c:pt idx="6630">
                  <c:v>368.00649440134498</c:v>
                </c:pt>
                <c:pt idx="6631">
                  <c:v>368.062000659928</c:v>
                </c:pt>
                <c:pt idx="6632">
                  <c:v>368.11750691851</c:v>
                </c:pt>
                <c:pt idx="6633">
                  <c:v>368.173013177092</c:v>
                </c:pt>
                <c:pt idx="6634">
                  <c:v>368.22851943567503</c:v>
                </c:pt>
                <c:pt idx="6635">
                  <c:v>368.28402569425702</c:v>
                </c:pt>
                <c:pt idx="6636">
                  <c:v>368.33953195283999</c:v>
                </c:pt>
                <c:pt idx="6637">
                  <c:v>368.39503821142199</c:v>
                </c:pt>
                <c:pt idx="6638">
                  <c:v>368.45054447000399</c:v>
                </c:pt>
                <c:pt idx="6639">
                  <c:v>368.50605072858701</c:v>
                </c:pt>
                <c:pt idx="6640">
                  <c:v>368.56155698716901</c:v>
                </c:pt>
                <c:pt idx="6641">
                  <c:v>368.61706324575198</c:v>
                </c:pt>
                <c:pt idx="6642">
                  <c:v>368.67256950433398</c:v>
                </c:pt>
                <c:pt idx="6643">
                  <c:v>368.72807576291598</c:v>
                </c:pt>
                <c:pt idx="6644">
                  <c:v>368.783582021499</c:v>
                </c:pt>
                <c:pt idx="6645">
                  <c:v>368.839088280081</c:v>
                </c:pt>
                <c:pt idx="6646">
                  <c:v>368.89459453866402</c:v>
                </c:pt>
                <c:pt idx="6647">
                  <c:v>368.95010079724602</c:v>
                </c:pt>
                <c:pt idx="6648">
                  <c:v>369.00560705582802</c:v>
                </c:pt>
                <c:pt idx="6649">
                  <c:v>369.06111331441099</c:v>
                </c:pt>
                <c:pt idx="6650">
                  <c:v>369.11661957299299</c:v>
                </c:pt>
                <c:pt idx="6651">
                  <c:v>369.17212583157601</c:v>
                </c:pt>
                <c:pt idx="6652">
                  <c:v>369.22763209015801</c:v>
                </c:pt>
                <c:pt idx="6653">
                  <c:v>369.28313834874001</c:v>
                </c:pt>
                <c:pt idx="6654">
                  <c:v>369.33864460732298</c:v>
                </c:pt>
                <c:pt idx="6655">
                  <c:v>369.39415086590498</c:v>
                </c:pt>
                <c:pt idx="6656">
                  <c:v>369.449657124488</c:v>
                </c:pt>
                <c:pt idx="6657">
                  <c:v>369.50516338307</c:v>
                </c:pt>
                <c:pt idx="6658">
                  <c:v>369.560669641652</c:v>
                </c:pt>
                <c:pt idx="6659">
                  <c:v>369.61617590023502</c:v>
                </c:pt>
                <c:pt idx="6660">
                  <c:v>369.67168215881702</c:v>
                </c:pt>
                <c:pt idx="6661">
                  <c:v>369.72718841739999</c:v>
                </c:pt>
                <c:pt idx="6662">
                  <c:v>369.78269467598199</c:v>
                </c:pt>
                <c:pt idx="6663">
                  <c:v>369.83820093456501</c:v>
                </c:pt>
                <c:pt idx="6664">
                  <c:v>369.89370719314701</c:v>
                </c:pt>
                <c:pt idx="6665">
                  <c:v>369.94921345172901</c:v>
                </c:pt>
                <c:pt idx="6666">
                  <c:v>370.00471971031197</c:v>
                </c:pt>
                <c:pt idx="6667">
                  <c:v>370.06022596889397</c:v>
                </c:pt>
                <c:pt idx="6668">
                  <c:v>370.11573222747597</c:v>
                </c:pt>
                <c:pt idx="6669">
                  <c:v>370.171238486059</c:v>
                </c:pt>
                <c:pt idx="6670">
                  <c:v>370.226744744641</c:v>
                </c:pt>
                <c:pt idx="6671">
                  <c:v>370.28225100322402</c:v>
                </c:pt>
                <c:pt idx="6672">
                  <c:v>370.33775726180602</c:v>
                </c:pt>
                <c:pt idx="6673">
                  <c:v>370.39326352038898</c:v>
                </c:pt>
                <c:pt idx="6674">
                  <c:v>370.44876977897098</c:v>
                </c:pt>
                <c:pt idx="6675">
                  <c:v>370.50427603755298</c:v>
                </c:pt>
                <c:pt idx="6676">
                  <c:v>370.55978229613601</c:v>
                </c:pt>
                <c:pt idx="6677">
                  <c:v>370.61528855471801</c:v>
                </c:pt>
                <c:pt idx="6678">
                  <c:v>370.67079481330097</c:v>
                </c:pt>
                <c:pt idx="6679">
                  <c:v>370.72630107188297</c:v>
                </c:pt>
                <c:pt idx="6680">
                  <c:v>370.78180733046503</c:v>
                </c:pt>
                <c:pt idx="6681">
                  <c:v>370.83731358904799</c:v>
                </c:pt>
                <c:pt idx="6682">
                  <c:v>370.89281984762999</c:v>
                </c:pt>
                <c:pt idx="6683">
                  <c:v>370.94832610621302</c:v>
                </c:pt>
                <c:pt idx="6684">
                  <c:v>371.00383236479502</c:v>
                </c:pt>
                <c:pt idx="6685">
                  <c:v>371.05933862337702</c:v>
                </c:pt>
                <c:pt idx="6686">
                  <c:v>371.11484488195998</c:v>
                </c:pt>
                <c:pt idx="6687">
                  <c:v>371.17035114054198</c:v>
                </c:pt>
                <c:pt idx="6688">
                  <c:v>371.225857399125</c:v>
                </c:pt>
                <c:pt idx="6689">
                  <c:v>371.281363657707</c:v>
                </c:pt>
                <c:pt idx="6690">
                  <c:v>371.336869916289</c:v>
                </c:pt>
                <c:pt idx="6691">
                  <c:v>371.39237617487203</c:v>
                </c:pt>
                <c:pt idx="6692">
                  <c:v>371.44788243345403</c:v>
                </c:pt>
                <c:pt idx="6693">
                  <c:v>371.50338869203699</c:v>
                </c:pt>
                <c:pt idx="6694">
                  <c:v>371.55889495061899</c:v>
                </c:pt>
                <c:pt idx="6695">
                  <c:v>371.61440120920099</c:v>
                </c:pt>
                <c:pt idx="6696">
                  <c:v>371.66990746778401</c:v>
                </c:pt>
                <c:pt idx="6697">
                  <c:v>371.72541372636601</c:v>
                </c:pt>
                <c:pt idx="6698">
                  <c:v>371.78091998494898</c:v>
                </c:pt>
                <c:pt idx="6699">
                  <c:v>371.83642624353098</c:v>
                </c:pt>
                <c:pt idx="6700">
                  <c:v>371.89193250211298</c:v>
                </c:pt>
                <c:pt idx="6701">
                  <c:v>371.947438760696</c:v>
                </c:pt>
                <c:pt idx="6702">
                  <c:v>372.002945019278</c:v>
                </c:pt>
                <c:pt idx="6703">
                  <c:v>372.05845127786102</c:v>
                </c:pt>
                <c:pt idx="6704">
                  <c:v>372.11395753644302</c:v>
                </c:pt>
                <c:pt idx="6705">
                  <c:v>372.16946379502502</c:v>
                </c:pt>
                <c:pt idx="6706">
                  <c:v>372.22497005360799</c:v>
                </c:pt>
                <c:pt idx="6707">
                  <c:v>372.28047631218999</c:v>
                </c:pt>
                <c:pt idx="6708">
                  <c:v>372.33598257077301</c:v>
                </c:pt>
                <c:pt idx="6709">
                  <c:v>372.39148882935501</c:v>
                </c:pt>
                <c:pt idx="6710">
                  <c:v>372.44699508793798</c:v>
                </c:pt>
                <c:pt idx="6711">
                  <c:v>372.50250134651998</c:v>
                </c:pt>
                <c:pt idx="6712">
                  <c:v>372.55800760510198</c:v>
                </c:pt>
                <c:pt idx="6713">
                  <c:v>372.613513863685</c:v>
                </c:pt>
                <c:pt idx="6714">
                  <c:v>372.669020122267</c:v>
                </c:pt>
                <c:pt idx="6715">
                  <c:v>372.72452638085002</c:v>
                </c:pt>
                <c:pt idx="6716">
                  <c:v>372.78003263943202</c:v>
                </c:pt>
                <c:pt idx="6717">
                  <c:v>372.83553889801402</c:v>
                </c:pt>
                <c:pt idx="6718">
                  <c:v>372.89104515659699</c:v>
                </c:pt>
                <c:pt idx="6719">
                  <c:v>372.94655141517899</c:v>
                </c:pt>
                <c:pt idx="6720">
                  <c:v>373.00205767376201</c:v>
                </c:pt>
                <c:pt idx="6721">
                  <c:v>373.05756393234401</c:v>
                </c:pt>
                <c:pt idx="6722">
                  <c:v>373.11307019092601</c:v>
                </c:pt>
                <c:pt idx="6723">
                  <c:v>373.16857644950898</c:v>
                </c:pt>
                <c:pt idx="6724">
                  <c:v>373.22408270809098</c:v>
                </c:pt>
                <c:pt idx="6725">
                  <c:v>373.279588966674</c:v>
                </c:pt>
                <c:pt idx="6726">
                  <c:v>373.335095225256</c:v>
                </c:pt>
                <c:pt idx="6727">
                  <c:v>373.390601483838</c:v>
                </c:pt>
                <c:pt idx="6728">
                  <c:v>373.44610774242102</c:v>
                </c:pt>
                <c:pt idx="6729">
                  <c:v>373.50161400100302</c:v>
                </c:pt>
                <c:pt idx="6730">
                  <c:v>373.55712025958599</c:v>
                </c:pt>
                <c:pt idx="6731">
                  <c:v>373.61262651816799</c:v>
                </c:pt>
                <c:pt idx="6732">
                  <c:v>373.66813277674999</c:v>
                </c:pt>
                <c:pt idx="6733">
                  <c:v>373.72363903533301</c:v>
                </c:pt>
                <c:pt idx="6734">
                  <c:v>373.77914529391501</c:v>
                </c:pt>
                <c:pt idx="6735">
                  <c:v>373.83465155249797</c:v>
                </c:pt>
                <c:pt idx="6736">
                  <c:v>373.89015781107997</c:v>
                </c:pt>
                <c:pt idx="6737">
                  <c:v>373.94566406966197</c:v>
                </c:pt>
                <c:pt idx="6738">
                  <c:v>374.001170328245</c:v>
                </c:pt>
                <c:pt idx="6739">
                  <c:v>374.056676586827</c:v>
                </c:pt>
                <c:pt idx="6740">
                  <c:v>374.11218284541002</c:v>
                </c:pt>
                <c:pt idx="6741">
                  <c:v>374.16768910399202</c:v>
                </c:pt>
                <c:pt idx="6742">
                  <c:v>374.22319536257402</c:v>
                </c:pt>
                <c:pt idx="6743">
                  <c:v>374.27870162115698</c:v>
                </c:pt>
                <c:pt idx="6744">
                  <c:v>374.33420787973898</c:v>
                </c:pt>
                <c:pt idx="6745">
                  <c:v>374.38971413832201</c:v>
                </c:pt>
                <c:pt idx="6746">
                  <c:v>374.44522039690401</c:v>
                </c:pt>
                <c:pt idx="6747">
                  <c:v>374.50072665548697</c:v>
                </c:pt>
                <c:pt idx="6748">
                  <c:v>374.55623291406903</c:v>
                </c:pt>
                <c:pt idx="6749">
                  <c:v>374.61173917265103</c:v>
                </c:pt>
                <c:pt idx="6750">
                  <c:v>374.66724543123399</c:v>
                </c:pt>
                <c:pt idx="6751">
                  <c:v>374.72275168981599</c:v>
                </c:pt>
                <c:pt idx="6752">
                  <c:v>374.77825794839902</c:v>
                </c:pt>
                <c:pt idx="6753">
                  <c:v>374.83376420698102</c:v>
                </c:pt>
                <c:pt idx="6754">
                  <c:v>374.88927046556302</c:v>
                </c:pt>
                <c:pt idx="6755">
                  <c:v>374.94477672414598</c:v>
                </c:pt>
                <c:pt idx="6756">
                  <c:v>375.00028298272798</c:v>
                </c:pt>
                <c:pt idx="6757">
                  <c:v>375.055789241311</c:v>
                </c:pt>
                <c:pt idx="6758">
                  <c:v>375.111295499893</c:v>
                </c:pt>
                <c:pt idx="6759">
                  <c:v>375.166801758475</c:v>
                </c:pt>
                <c:pt idx="6760">
                  <c:v>375.22230801705803</c:v>
                </c:pt>
                <c:pt idx="6761">
                  <c:v>375.27781427564003</c:v>
                </c:pt>
                <c:pt idx="6762">
                  <c:v>375.33332053422299</c:v>
                </c:pt>
                <c:pt idx="6763">
                  <c:v>375.38882679280499</c:v>
                </c:pt>
                <c:pt idx="6764">
                  <c:v>375.44433305138699</c:v>
                </c:pt>
                <c:pt idx="6765">
                  <c:v>375.49983930997001</c:v>
                </c:pt>
                <c:pt idx="6766">
                  <c:v>375.55534556855201</c:v>
                </c:pt>
                <c:pt idx="6767">
                  <c:v>375.61085182713498</c:v>
                </c:pt>
                <c:pt idx="6768">
                  <c:v>375.66635808571698</c:v>
                </c:pt>
                <c:pt idx="6769">
                  <c:v>375.72186434429898</c:v>
                </c:pt>
                <c:pt idx="6770">
                  <c:v>375.777370602882</c:v>
                </c:pt>
                <c:pt idx="6771">
                  <c:v>375.832876861464</c:v>
                </c:pt>
                <c:pt idx="6772">
                  <c:v>375.88838312004702</c:v>
                </c:pt>
                <c:pt idx="6773">
                  <c:v>375.94388937862902</c:v>
                </c:pt>
                <c:pt idx="6774">
                  <c:v>375.99939563721102</c:v>
                </c:pt>
                <c:pt idx="6775">
                  <c:v>376.05490189579399</c:v>
                </c:pt>
                <c:pt idx="6776">
                  <c:v>376.11040815437599</c:v>
                </c:pt>
                <c:pt idx="6777">
                  <c:v>376.16591441295901</c:v>
                </c:pt>
                <c:pt idx="6778">
                  <c:v>376.22142067154101</c:v>
                </c:pt>
                <c:pt idx="6779">
                  <c:v>376.27692693012301</c:v>
                </c:pt>
                <c:pt idx="6780">
                  <c:v>376.33243318870598</c:v>
                </c:pt>
                <c:pt idx="6781">
                  <c:v>376.38793944728798</c:v>
                </c:pt>
                <c:pt idx="6782">
                  <c:v>376.443445705871</c:v>
                </c:pt>
                <c:pt idx="6783">
                  <c:v>376.498951964453</c:v>
                </c:pt>
                <c:pt idx="6784">
                  <c:v>376.55445822303602</c:v>
                </c:pt>
                <c:pt idx="6785">
                  <c:v>376.60996448161802</c:v>
                </c:pt>
                <c:pt idx="6786">
                  <c:v>376.66547074020002</c:v>
                </c:pt>
                <c:pt idx="6787">
                  <c:v>376.72097699878299</c:v>
                </c:pt>
                <c:pt idx="6788">
                  <c:v>376.77648325736499</c:v>
                </c:pt>
                <c:pt idx="6789">
                  <c:v>376.83198951594801</c:v>
                </c:pt>
                <c:pt idx="6790">
                  <c:v>376.88749577453001</c:v>
                </c:pt>
                <c:pt idx="6791">
                  <c:v>376.94300203311201</c:v>
                </c:pt>
                <c:pt idx="6792">
                  <c:v>376.99850829169498</c:v>
                </c:pt>
                <c:pt idx="6793">
                  <c:v>377.05401455027697</c:v>
                </c:pt>
                <c:pt idx="6794">
                  <c:v>377.10952080886</c:v>
                </c:pt>
                <c:pt idx="6795">
                  <c:v>377.165027067442</c:v>
                </c:pt>
                <c:pt idx="6796">
                  <c:v>377.220533326024</c:v>
                </c:pt>
                <c:pt idx="6797">
                  <c:v>377.27603958460702</c:v>
                </c:pt>
                <c:pt idx="6798">
                  <c:v>377.33154584318902</c:v>
                </c:pt>
                <c:pt idx="6799">
                  <c:v>377.38705210177199</c:v>
                </c:pt>
                <c:pt idx="6800">
                  <c:v>377.44255836035398</c:v>
                </c:pt>
                <c:pt idx="6801">
                  <c:v>377.49806461893598</c:v>
                </c:pt>
                <c:pt idx="6802">
                  <c:v>377.55357087751901</c:v>
                </c:pt>
                <c:pt idx="6803">
                  <c:v>377.60907713610101</c:v>
                </c:pt>
                <c:pt idx="6804">
                  <c:v>377.66458339468397</c:v>
                </c:pt>
                <c:pt idx="6805">
                  <c:v>377.72008965326597</c:v>
                </c:pt>
                <c:pt idx="6806">
                  <c:v>377.77559591184797</c:v>
                </c:pt>
                <c:pt idx="6807">
                  <c:v>377.831102170431</c:v>
                </c:pt>
                <c:pt idx="6808">
                  <c:v>377.88660842901299</c:v>
                </c:pt>
                <c:pt idx="6809">
                  <c:v>377.94211468759602</c:v>
                </c:pt>
                <c:pt idx="6810">
                  <c:v>377.99762094617802</c:v>
                </c:pt>
                <c:pt idx="6811">
                  <c:v>378.05312720476002</c:v>
                </c:pt>
                <c:pt idx="6812">
                  <c:v>378.10863346334298</c:v>
                </c:pt>
                <c:pt idx="6813">
                  <c:v>378.16413972192498</c:v>
                </c:pt>
                <c:pt idx="6814">
                  <c:v>378.21964598050801</c:v>
                </c:pt>
                <c:pt idx="6815">
                  <c:v>378.27515223909</c:v>
                </c:pt>
                <c:pt idx="6816">
                  <c:v>378.330658497672</c:v>
                </c:pt>
                <c:pt idx="6817">
                  <c:v>378.38616475625503</c:v>
                </c:pt>
                <c:pt idx="6818">
                  <c:v>378.44167101483703</c:v>
                </c:pt>
                <c:pt idx="6819">
                  <c:v>378.49717727341999</c:v>
                </c:pt>
                <c:pt idx="6820">
                  <c:v>378.55268353200199</c:v>
                </c:pt>
                <c:pt idx="6821">
                  <c:v>378.60818979058399</c:v>
                </c:pt>
                <c:pt idx="6822">
                  <c:v>378.66369604916702</c:v>
                </c:pt>
                <c:pt idx="6823">
                  <c:v>378.71920230774901</c:v>
                </c:pt>
                <c:pt idx="6824">
                  <c:v>378.77470856633198</c:v>
                </c:pt>
                <c:pt idx="6825">
                  <c:v>378.83021482491398</c:v>
                </c:pt>
                <c:pt idx="6826">
                  <c:v>378.88572108349598</c:v>
                </c:pt>
                <c:pt idx="6827">
                  <c:v>378.941227342079</c:v>
                </c:pt>
                <c:pt idx="6828">
                  <c:v>378.996733600661</c:v>
                </c:pt>
                <c:pt idx="6829">
                  <c:v>379.05223985924403</c:v>
                </c:pt>
                <c:pt idx="6830">
                  <c:v>379.10774611782603</c:v>
                </c:pt>
                <c:pt idx="6831">
                  <c:v>379.16325237640899</c:v>
                </c:pt>
                <c:pt idx="6832">
                  <c:v>379.21875863499099</c:v>
                </c:pt>
                <c:pt idx="6833">
                  <c:v>379.27426489357299</c:v>
                </c:pt>
                <c:pt idx="6834">
                  <c:v>379.32977115215601</c:v>
                </c:pt>
                <c:pt idx="6835">
                  <c:v>379.38527741073801</c:v>
                </c:pt>
                <c:pt idx="6836">
                  <c:v>379.44078366932098</c:v>
                </c:pt>
                <c:pt idx="6837">
                  <c:v>379.49628992790298</c:v>
                </c:pt>
                <c:pt idx="6838">
                  <c:v>379.55179618648498</c:v>
                </c:pt>
                <c:pt idx="6839">
                  <c:v>379.607302445068</c:v>
                </c:pt>
                <c:pt idx="6840">
                  <c:v>379.66280870365</c:v>
                </c:pt>
                <c:pt idx="6841">
                  <c:v>379.71831496223302</c:v>
                </c:pt>
                <c:pt idx="6842">
                  <c:v>379.77382122081502</c:v>
                </c:pt>
                <c:pt idx="6843">
                  <c:v>379.82932747939702</c:v>
                </c:pt>
                <c:pt idx="6844">
                  <c:v>379.88483373797999</c:v>
                </c:pt>
                <c:pt idx="6845">
                  <c:v>379.94033999656199</c:v>
                </c:pt>
                <c:pt idx="6846">
                  <c:v>379.99584625514501</c:v>
                </c:pt>
                <c:pt idx="6847">
                  <c:v>380.05135251372701</c:v>
                </c:pt>
                <c:pt idx="6848">
                  <c:v>380.10685877230901</c:v>
                </c:pt>
                <c:pt idx="6849">
                  <c:v>380.16236503089198</c:v>
                </c:pt>
                <c:pt idx="6850">
                  <c:v>380.21787128947398</c:v>
                </c:pt>
                <c:pt idx="6851">
                  <c:v>380.273377548057</c:v>
                </c:pt>
                <c:pt idx="6852">
                  <c:v>380.328883806639</c:v>
                </c:pt>
                <c:pt idx="6853">
                  <c:v>380.384390065221</c:v>
                </c:pt>
                <c:pt idx="6854">
                  <c:v>380.43989632380402</c:v>
                </c:pt>
                <c:pt idx="6855">
                  <c:v>380.49540258238602</c:v>
                </c:pt>
                <c:pt idx="6856">
                  <c:v>380.55090884096899</c:v>
                </c:pt>
                <c:pt idx="6857">
                  <c:v>380.60641509955099</c:v>
                </c:pt>
                <c:pt idx="6858">
                  <c:v>380.66192135813299</c:v>
                </c:pt>
                <c:pt idx="6859">
                  <c:v>380.71742761671601</c:v>
                </c:pt>
                <c:pt idx="6860">
                  <c:v>380.77293387529801</c:v>
                </c:pt>
                <c:pt idx="6861">
                  <c:v>380.82844013388097</c:v>
                </c:pt>
                <c:pt idx="6862">
                  <c:v>380.88394639246297</c:v>
                </c:pt>
                <c:pt idx="6863">
                  <c:v>380.93945265104497</c:v>
                </c:pt>
                <c:pt idx="6864">
                  <c:v>380.994958909628</c:v>
                </c:pt>
                <c:pt idx="6865">
                  <c:v>381.05046516821</c:v>
                </c:pt>
                <c:pt idx="6866">
                  <c:v>381.10597142679302</c:v>
                </c:pt>
                <c:pt idx="6867">
                  <c:v>381.16147768537502</c:v>
                </c:pt>
                <c:pt idx="6868">
                  <c:v>381.21698394395798</c:v>
                </c:pt>
                <c:pt idx="6869">
                  <c:v>381.27249020253998</c:v>
                </c:pt>
                <c:pt idx="6870">
                  <c:v>381.32799646112198</c:v>
                </c:pt>
                <c:pt idx="6871">
                  <c:v>381.38350271970501</c:v>
                </c:pt>
                <c:pt idx="6872">
                  <c:v>381.43900897828701</c:v>
                </c:pt>
                <c:pt idx="6873">
                  <c:v>381.49451523686997</c:v>
                </c:pt>
                <c:pt idx="6874">
                  <c:v>381.55002149545197</c:v>
                </c:pt>
                <c:pt idx="6875">
                  <c:v>381.60552775403397</c:v>
                </c:pt>
                <c:pt idx="6876">
                  <c:v>381.66103401261699</c:v>
                </c:pt>
                <c:pt idx="6877">
                  <c:v>381.71654027119899</c:v>
                </c:pt>
                <c:pt idx="6878">
                  <c:v>381.77204652978202</c:v>
                </c:pt>
                <c:pt idx="6879">
                  <c:v>381.82755278836402</c:v>
                </c:pt>
                <c:pt idx="6880">
                  <c:v>381.88305904694602</c:v>
                </c:pt>
                <c:pt idx="6881">
                  <c:v>381.93856530552898</c:v>
                </c:pt>
                <c:pt idx="6882">
                  <c:v>381.99407156411098</c:v>
                </c:pt>
                <c:pt idx="6883">
                  <c:v>382.049577822694</c:v>
                </c:pt>
                <c:pt idx="6884">
                  <c:v>382.105084081276</c:v>
                </c:pt>
                <c:pt idx="6885">
                  <c:v>382.160590339858</c:v>
                </c:pt>
                <c:pt idx="6886">
                  <c:v>382.21609659844103</c:v>
                </c:pt>
                <c:pt idx="6887">
                  <c:v>382.27160285702303</c:v>
                </c:pt>
                <c:pt idx="6888">
                  <c:v>382.32710911560599</c:v>
                </c:pt>
                <c:pt idx="6889">
                  <c:v>382.38261537418799</c:v>
                </c:pt>
                <c:pt idx="6890">
                  <c:v>382.43812163276999</c:v>
                </c:pt>
                <c:pt idx="6891">
                  <c:v>382.49362789135301</c:v>
                </c:pt>
                <c:pt idx="6892">
                  <c:v>382.54913414993501</c:v>
                </c:pt>
                <c:pt idx="6893">
                  <c:v>382.60464040851798</c:v>
                </c:pt>
                <c:pt idx="6894">
                  <c:v>382.66014666709998</c:v>
                </c:pt>
                <c:pt idx="6895">
                  <c:v>382.71565292568198</c:v>
                </c:pt>
                <c:pt idx="6896">
                  <c:v>382.771159184265</c:v>
                </c:pt>
                <c:pt idx="6897">
                  <c:v>382.826665442847</c:v>
                </c:pt>
                <c:pt idx="6898">
                  <c:v>382.88217170143002</c:v>
                </c:pt>
                <c:pt idx="6899">
                  <c:v>382.93767796001202</c:v>
                </c:pt>
                <c:pt idx="6900">
                  <c:v>382.99318421859402</c:v>
                </c:pt>
                <c:pt idx="6901">
                  <c:v>383.04869047717699</c:v>
                </c:pt>
                <c:pt idx="6902">
                  <c:v>383.10419673575899</c:v>
                </c:pt>
                <c:pt idx="6903">
                  <c:v>383.15970299434201</c:v>
                </c:pt>
                <c:pt idx="6904">
                  <c:v>383.21520925292401</c:v>
                </c:pt>
                <c:pt idx="6905">
                  <c:v>383.27071551150601</c:v>
                </c:pt>
                <c:pt idx="6906">
                  <c:v>383.32622177008898</c:v>
                </c:pt>
                <c:pt idx="6907">
                  <c:v>383.38172802867098</c:v>
                </c:pt>
                <c:pt idx="6908">
                  <c:v>383.437234287254</c:v>
                </c:pt>
                <c:pt idx="6909">
                  <c:v>383.492740545836</c:v>
                </c:pt>
                <c:pt idx="6910">
                  <c:v>383.54824680441902</c:v>
                </c:pt>
                <c:pt idx="6911">
                  <c:v>383.60375306300102</c:v>
                </c:pt>
                <c:pt idx="6912">
                  <c:v>383.65925932158302</c:v>
                </c:pt>
                <c:pt idx="6913">
                  <c:v>383.71476558016599</c:v>
                </c:pt>
                <c:pt idx="6914">
                  <c:v>383.77027183874799</c:v>
                </c:pt>
                <c:pt idx="6915">
                  <c:v>383.82577809733101</c:v>
                </c:pt>
                <c:pt idx="6916">
                  <c:v>383.88128435591301</c:v>
                </c:pt>
                <c:pt idx="6917">
                  <c:v>383.93679061449501</c:v>
                </c:pt>
                <c:pt idx="6918">
                  <c:v>383.99229687307798</c:v>
                </c:pt>
                <c:pt idx="6919">
                  <c:v>384.04780313165998</c:v>
                </c:pt>
                <c:pt idx="6920">
                  <c:v>384.103309390243</c:v>
                </c:pt>
                <c:pt idx="6921">
                  <c:v>384.158815648825</c:v>
                </c:pt>
                <c:pt idx="6922">
                  <c:v>384.214321907407</c:v>
                </c:pt>
                <c:pt idx="6923">
                  <c:v>384.26982816599002</c:v>
                </c:pt>
                <c:pt idx="6924">
                  <c:v>384.32533442457202</c:v>
                </c:pt>
                <c:pt idx="6925">
                  <c:v>384.38084068315499</c:v>
                </c:pt>
                <c:pt idx="6926">
                  <c:v>384.43634694173699</c:v>
                </c:pt>
                <c:pt idx="6927">
                  <c:v>384.49185320031899</c:v>
                </c:pt>
                <c:pt idx="6928">
                  <c:v>384.54735945890201</c:v>
                </c:pt>
                <c:pt idx="6929">
                  <c:v>384.60286571748401</c:v>
                </c:pt>
                <c:pt idx="6930">
                  <c:v>384.65837197606697</c:v>
                </c:pt>
                <c:pt idx="6931">
                  <c:v>384.71387823464897</c:v>
                </c:pt>
                <c:pt idx="6932">
                  <c:v>384.76938449323097</c:v>
                </c:pt>
                <c:pt idx="6933">
                  <c:v>384.824890751814</c:v>
                </c:pt>
                <c:pt idx="6934">
                  <c:v>384.880397010396</c:v>
                </c:pt>
                <c:pt idx="6935">
                  <c:v>384.93590326897902</c:v>
                </c:pt>
                <c:pt idx="6936">
                  <c:v>384.99140952756102</c:v>
                </c:pt>
                <c:pt idx="6937">
                  <c:v>385.04691578614302</c:v>
                </c:pt>
                <c:pt idx="6938">
                  <c:v>385.10242204472598</c:v>
                </c:pt>
                <c:pt idx="6939">
                  <c:v>385.15792830330798</c:v>
                </c:pt>
                <c:pt idx="6940">
                  <c:v>385.21343456189101</c:v>
                </c:pt>
                <c:pt idx="6941">
                  <c:v>385.26894082047301</c:v>
                </c:pt>
                <c:pt idx="6942">
                  <c:v>385.32444707905501</c:v>
                </c:pt>
                <c:pt idx="6943">
                  <c:v>385.37995333763803</c:v>
                </c:pt>
                <c:pt idx="6944">
                  <c:v>385.43545959622003</c:v>
                </c:pt>
                <c:pt idx="6945">
                  <c:v>385.49096585480299</c:v>
                </c:pt>
                <c:pt idx="6946">
                  <c:v>385.54647211338499</c:v>
                </c:pt>
                <c:pt idx="6947">
                  <c:v>385.60197837196802</c:v>
                </c:pt>
                <c:pt idx="6948">
                  <c:v>385.65748463055002</c:v>
                </c:pt>
                <c:pt idx="6949">
                  <c:v>385.71299088913202</c:v>
                </c:pt>
                <c:pt idx="6950">
                  <c:v>385.76849714771498</c:v>
                </c:pt>
                <c:pt idx="6951">
                  <c:v>385.82400340629698</c:v>
                </c:pt>
                <c:pt idx="6952">
                  <c:v>385.87950966488</c:v>
                </c:pt>
                <c:pt idx="6953">
                  <c:v>385.935015923462</c:v>
                </c:pt>
                <c:pt idx="6954">
                  <c:v>385.990522182044</c:v>
                </c:pt>
                <c:pt idx="6955">
                  <c:v>386.04602844062703</c:v>
                </c:pt>
                <c:pt idx="6956">
                  <c:v>386.10153469920903</c:v>
                </c:pt>
                <c:pt idx="6957">
                  <c:v>386.15704095779199</c:v>
                </c:pt>
                <c:pt idx="6958">
                  <c:v>386.21254721637399</c:v>
                </c:pt>
                <c:pt idx="6959">
                  <c:v>386.26805347495599</c:v>
                </c:pt>
                <c:pt idx="6960">
                  <c:v>386.32355973353901</c:v>
                </c:pt>
                <c:pt idx="6961">
                  <c:v>386.37906599212101</c:v>
                </c:pt>
                <c:pt idx="6962">
                  <c:v>386.43457225070398</c:v>
                </c:pt>
                <c:pt idx="6963">
                  <c:v>386.49007850928598</c:v>
                </c:pt>
                <c:pt idx="6964">
                  <c:v>386.54558476786798</c:v>
                </c:pt>
                <c:pt idx="6965">
                  <c:v>386.601091026451</c:v>
                </c:pt>
                <c:pt idx="6966">
                  <c:v>386.656597285033</c:v>
                </c:pt>
                <c:pt idx="6967">
                  <c:v>386.71210354361602</c:v>
                </c:pt>
                <c:pt idx="6968">
                  <c:v>386.76760980219802</c:v>
                </c:pt>
                <c:pt idx="6969">
                  <c:v>386.82311606078002</c:v>
                </c:pt>
                <c:pt idx="6970">
                  <c:v>386.87862231936299</c:v>
                </c:pt>
                <c:pt idx="6971">
                  <c:v>386.93412857794499</c:v>
                </c:pt>
                <c:pt idx="6972">
                  <c:v>386.98963483652801</c:v>
                </c:pt>
                <c:pt idx="6973">
                  <c:v>387.04514109511001</c:v>
                </c:pt>
                <c:pt idx="6974">
                  <c:v>387.10064735369201</c:v>
                </c:pt>
                <c:pt idx="6975">
                  <c:v>387.15615361227498</c:v>
                </c:pt>
                <c:pt idx="6976">
                  <c:v>387.21165987085698</c:v>
                </c:pt>
                <c:pt idx="6977">
                  <c:v>387.26716612944</c:v>
                </c:pt>
                <c:pt idx="6978">
                  <c:v>387.322672388022</c:v>
                </c:pt>
                <c:pt idx="6979">
                  <c:v>387.378178646604</c:v>
                </c:pt>
                <c:pt idx="6980">
                  <c:v>387.43368490518702</c:v>
                </c:pt>
                <c:pt idx="6981">
                  <c:v>387.48919116376902</c:v>
                </c:pt>
                <c:pt idx="6982">
                  <c:v>387.54469742235199</c:v>
                </c:pt>
                <c:pt idx="6983">
                  <c:v>387.60020368093399</c:v>
                </c:pt>
                <c:pt idx="6984">
                  <c:v>387.65570993951701</c:v>
                </c:pt>
                <c:pt idx="6985">
                  <c:v>387.71121619809901</c:v>
                </c:pt>
                <c:pt idx="6986">
                  <c:v>387.76672245668101</c:v>
                </c:pt>
                <c:pt idx="6987">
                  <c:v>387.82222871526398</c:v>
                </c:pt>
                <c:pt idx="6988">
                  <c:v>387.87773497384597</c:v>
                </c:pt>
                <c:pt idx="6989">
                  <c:v>387.93324123242797</c:v>
                </c:pt>
                <c:pt idx="6990">
                  <c:v>387.988747491011</c:v>
                </c:pt>
                <c:pt idx="6991">
                  <c:v>388.044253749593</c:v>
                </c:pt>
                <c:pt idx="6992">
                  <c:v>388.09976000817602</c:v>
                </c:pt>
                <c:pt idx="6993">
                  <c:v>388.15526626675802</c:v>
                </c:pt>
                <c:pt idx="6994">
                  <c:v>388.21077252534099</c:v>
                </c:pt>
                <c:pt idx="6995">
                  <c:v>388.26627878392298</c:v>
                </c:pt>
                <c:pt idx="6996">
                  <c:v>388.32178504250498</c:v>
                </c:pt>
                <c:pt idx="6997">
                  <c:v>388.37729130108801</c:v>
                </c:pt>
                <c:pt idx="6998">
                  <c:v>388.43279755967001</c:v>
                </c:pt>
                <c:pt idx="6999">
                  <c:v>388.48830381825297</c:v>
                </c:pt>
                <c:pt idx="7000">
                  <c:v>388.54381007683497</c:v>
                </c:pt>
                <c:pt idx="7001">
                  <c:v>388.59931633541697</c:v>
                </c:pt>
                <c:pt idx="7002">
                  <c:v>388.654822594</c:v>
                </c:pt>
                <c:pt idx="7003">
                  <c:v>388.71032885258199</c:v>
                </c:pt>
                <c:pt idx="7004">
                  <c:v>388.76583511116502</c:v>
                </c:pt>
                <c:pt idx="7005">
                  <c:v>388.82134136974702</c:v>
                </c:pt>
                <c:pt idx="7006">
                  <c:v>388.87684762832902</c:v>
                </c:pt>
                <c:pt idx="7007">
                  <c:v>388.93235388691198</c:v>
                </c:pt>
                <c:pt idx="7008">
                  <c:v>388.98786014549398</c:v>
                </c:pt>
                <c:pt idx="7009">
                  <c:v>389.04336640407701</c:v>
                </c:pt>
                <c:pt idx="7010">
                  <c:v>389.09887266265901</c:v>
                </c:pt>
                <c:pt idx="7011">
                  <c:v>389.154378921241</c:v>
                </c:pt>
                <c:pt idx="7012">
                  <c:v>389.20988517982403</c:v>
                </c:pt>
                <c:pt idx="7013">
                  <c:v>389.26539143840603</c:v>
                </c:pt>
                <c:pt idx="7014">
                  <c:v>389.32089769698899</c:v>
                </c:pt>
                <c:pt idx="7015">
                  <c:v>389.37640395557099</c:v>
                </c:pt>
                <c:pt idx="7016">
                  <c:v>389.43191021415299</c:v>
                </c:pt>
                <c:pt idx="7017">
                  <c:v>389.48741647273602</c:v>
                </c:pt>
                <c:pt idx="7018">
                  <c:v>389.54292273131801</c:v>
                </c:pt>
                <c:pt idx="7019">
                  <c:v>389.59842898990098</c:v>
                </c:pt>
                <c:pt idx="7020">
                  <c:v>389.65393524848298</c:v>
                </c:pt>
                <c:pt idx="7021">
                  <c:v>389.70944150706498</c:v>
                </c:pt>
                <c:pt idx="7022">
                  <c:v>389.764947765648</c:v>
                </c:pt>
                <c:pt idx="7023">
                  <c:v>389.82045402423</c:v>
                </c:pt>
                <c:pt idx="7024">
                  <c:v>389.87596028281303</c:v>
                </c:pt>
                <c:pt idx="7025">
                  <c:v>389.93146654139503</c:v>
                </c:pt>
                <c:pt idx="7026">
                  <c:v>389.98697279997702</c:v>
                </c:pt>
                <c:pt idx="7027">
                  <c:v>390.04247905855999</c:v>
                </c:pt>
                <c:pt idx="7028">
                  <c:v>390.09798531714199</c:v>
                </c:pt>
                <c:pt idx="7029">
                  <c:v>390.15349157572501</c:v>
                </c:pt>
                <c:pt idx="7030">
                  <c:v>390.20899783430701</c:v>
                </c:pt>
                <c:pt idx="7031">
                  <c:v>390.26450409288998</c:v>
                </c:pt>
                <c:pt idx="7032">
                  <c:v>390.32001035147198</c:v>
                </c:pt>
                <c:pt idx="7033">
                  <c:v>390.37551661005398</c:v>
                </c:pt>
                <c:pt idx="7034">
                  <c:v>390.431022868637</c:v>
                </c:pt>
                <c:pt idx="7035">
                  <c:v>390.486529127219</c:v>
                </c:pt>
                <c:pt idx="7036">
                  <c:v>390.54203538580202</c:v>
                </c:pt>
                <c:pt idx="7037">
                  <c:v>390.59754164438402</c:v>
                </c:pt>
                <c:pt idx="7038">
                  <c:v>390.65304790296602</c:v>
                </c:pt>
                <c:pt idx="7039">
                  <c:v>390.70855416154899</c:v>
                </c:pt>
                <c:pt idx="7040">
                  <c:v>390.76406042013099</c:v>
                </c:pt>
                <c:pt idx="7041">
                  <c:v>390.81956667871401</c:v>
                </c:pt>
                <c:pt idx="7042">
                  <c:v>390.87507293729601</c:v>
                </c:pt>
                <c:pt idx="7043">
                  <c:v>390.93057919587801</c:v>
                </c:pt>
                <c:pt idx="7044">
                  <c:v>390.98608545446098</c:v>
                </c:pt>
                <c:pt idx="7045">
                  <c:v>391.04159171304298</c:v>
                </c:pt>
                <c:pt idx="7046">
                  <c:v>391.097097971626</c:v>
                </c:pt>
                <c:pt idx="7047">
                  <c:v>391.152604230208</c:v>
                </c:pt>
                <c:pt idx="7048">
                  <c:v>391.20811048879</c:v>
                </c:pt>
                <c:pt idx="7049">
                  <c:v>391.26361674737302</c:v>
                </c:pt>
                <c:pt idx="7050">
                  <c:v>391.31912300595502</c:v>
                </c:pt>
                <c:pt idx="7051">
                  <c:v>391.37462926453799</c:v>
                </c:pt>
                <c:pt idx="7052">
                  <c:v>391.43013552311999</c:v>
                </c:pt>
                <c:pt idx="7053">
                  <c:v>391.48564178170199</c:v>
                </c:pt>
                <c:pt idx="7054">
                  <c:v>391.54114804028501</c:v>
                </c:pt>
                <c:pt idx="7055">
                  <c:v>391.59665429886701</c:v>
                </c:pt>
                <c:pt idx="7056">
                  <c:v>391.65216055744997</c:v>
                </c:pt>
                <c:pt idx="7057">
                  <c:v>391.70766681603197</c:v>
                </c:pt>
                <c:pt idx="7058">
                  <c:v>391.76317307461397</c:v>
                </c:pt>
                <c:pt idx="7059">
                  <c:v>391.818679333197</c:v>
                </c:pt>
                <c:pt idx="7060">
                  <c:v>391.874185591779</c:v>
                </c:pt>
                <c:pt idx="7061">
                  <c:v>391.92969185036202</c:v>
                </c:pt>
                <c:pt idx="7062">
                  <c:v>391.98519810894402</c:v>
                </c:pt>
                <c:pt idx="7063">
                  <c:v>392.04070436752602</c:v>
                </c:pt>
                <c:pt idx="7064">
                  <c:v>392.09621062610898</c:v>
                </c:pt>
                <c:pt idx="7065">
                  <c:v>392.15171688469098</c:v>
                </c:pt>
                <c:pt idx="7066">
                  <c:v>392.20722314327401</c:v>
                </c:pt>
                <c:pt idx="7067">
                  <c:v>392.26272940185601</c:v>
                </c:pt>
                <c:pt idx="7068">
                  <c:v>392.31823566043897</c:v>
                </c:pt>
                <c:pt idx="7069">
                  <c:v>392.37374191902097</c:v>
                </c:pt>
                <c:pt idx="7070">
                  <c:v>392.42924817760297</c:v>
                </c:pt>
                <c:pt idx="7071">
                  <c:v>392.48475443618599</c:v>
                </c:pt>
                <c:pt idx="7072">
                  <c:v>392.54026069476799</c:v>
                </c:pt>
                <c:pt idx="7073">
                  <c:v>392.59576695335102</c:v>
                </c:pt>
                <c:pt idx="7074">
                  <c:v>392.65127321193302</c:v>
                </c:pt>
                <c:pt idx="7075">
                  <c:v>392.70677947051502</c:v>
                </c:pt>
                <c:pt idx="7076">
                  <c:v>392.76228572909798</c:v>
                </c:pt>
                <c:pt idx="7077">
                  <c:v>392.81779198767998</c:v>
                </c:pt>
                <c:pt idx="7078">
                  <c:v>392.873298246263</c:v>
                </c:pt>
                <c:pt idx="7079">
                  <c:v>392.928804504845</c:v>
                </c:pt>
                <c:pt idx="7080">
                  <c:v>392.984310763427</c:v>
                </c:pt>
                <c:pt idx="7081">
                  <c:v>393.03981702201003</c:v>
                </c:pt>
                <c:pt idx="7082">
                  <c:v>393.09532328059203</c:v>
                </c:pt>
                <c:pt idx="7083">
                  <c:v>393.15082953917499</c:v>
                </c:pt>
                <c:pt idx="7084">
                  <c:v>393.20633579775699</c:v>
                </c:pt>
                <c:pt idx="7085">
                  <c:v>393.26184205633899</c:v>
                </c:pt>
                <c:pt idx="7086">
                  <c:v>393.31734831492201</c:v>
                </c:pt>
                <c:pt idx="7087">
                  <c:v>393.37285457350401</c:v>
                </c:pt>
                <c:pt idx="7088">
                  <c:v>393.42836083208698</c:v>
                </c:pt>
                <c:pt idx="7089">
                  <c:v>393.48386709066898</c:v>
                </c:pt>
                <c:pt idx="7090">
                  <c:v>393.53937334925098</c:v>
                </c:pt>
                <c:pt idx="7091">
                  <c:v>393.594879607834</c:v>
                </c:pt>
                <c:pt idx="7092">
                  <c:v>393.650385866416</c:v>
                </c:pt>
                <c:pt idx="7093">
                  <c:v>393.70589212499902</c:v>
                </c:pt>
                <c:pt idx="7094">
                  <c:v>393.76139838358102</c:v>
                </c:pt>
                <c:pt idx="7095">
                  <c:v>393.81690464216302</c:v>
                </c:pt>
                <c:pt idx="7096">
                  <c:v>393.87241090074599</c:v>
                </c:pt>
                <c:pt idx="7097">
                  <c:v>393.92791715932799</c:v>
                </c:pt>
                <c:pt idx="7098">
                  <c:v>393.98342341791101</c:v>
                </c:pt>
                <c:pt idx="7099">
                  <c:v>394.03892967649301</c:v>
                </c:pt>
                <c:pt idx="7100">
                  <c:v>394.09443593507501</c:v>
                </c:pt>
                <c:pt idx="7101">
                  <c:v>394.14994219365798</c:v>
                </c:pt>
                <c:pt idx="7102">
                  <c:v>394.20544845223998</c:v>
                </c:pt>
                <c:pt idx="7103">
                  <c:v>394.260954710823</c:v>
                </c:pt>
                <c:pt idx="7104">
                  <c:v>394.316460969405</c:v>
                </c:pt>
                <c:pt idx="7105">
                  <c:v>394.37196722798802</c:v>
                </c:pt>
                <c:pt idx="7106">
                  <c:v>394.42747348657002</c:v>
                </c:pt>
                <c:pt idx="7107">
                  <c:v>394.48297974515202</c:v>
                </c:pt>
                <c:pt idx="7108">
                  <c:v>394.53848600373499</c:v>
                </c:pt>
                <c:pt idx="7109">
                  <c:v>394.59399226231699</c:v>
                </c:pt>
                <c:pt idx="7110">
                  <c:v>394.64949852090001</c:v>
                </c:pt>
                <c:pt idx="7111">
                  <c:v>394.70500477948201</c:v>
                </c:pt>
                <c:pt idx="7112">
                  <c:v>394.76051103806401</c:v>
                </c:pt>
                <c:pt idx="7113">
                  <c:v>394.81601729664698</c:v>
                </c:pt>
                <c:pt idx="7114">
                  <c:v>394.87152355522898</c:v>
                </c:pt>
                <c:pt idx="7115">
                  <c:v>394.927029813812</c:v>
                </c:pt>
                <c:pt idx="7116">
                  <c:v>394.982536072394</c:v>
                </c:pt>
                <c:pt idx="7117">
                  <c:v>395.038042330976</c:v>
                </c:pt>
                <c:pt idx="7118">
                  <c:v>395.09354858955902</c:v>
                </c:pt>
                <c:pt idx="7119">
                  <c:v>395.14905484814102</c:v>
                </c:pt>
                <c:pt idx="7120">
                  <c:v>395.20456110672399</c:v>
                </c:pt>
                <c:pt idx="7121">
                  <c:v>395.26006736530599</c:v>
                </c:pt>
                <c:pt idx="7122">
                  <c:v>395.31557362388799</c:v>
                </c:pt>
                <c:pt idx="7123">
                  <c:v>395.37107988247101</c:v>
                </c:pt>
                <c:pt idx="7124">
                  <c:v>395.42658614105301</c:v>
                </c:pt>
                <c:pt idx="7125">
                  <c:v>395.48209239963597</c:v>
                </c:pt>
                <c:pt idx="7126">
                  <c:v>395.53759865821797</c:v>
                </c:pt>
                <c:pt idx="7127">
                  <c:v>395.59310491679997</c:v>
                </c:pt>
                <c:pt idx="7128">
                  <c:v>395.648611175383</c:v>
                </c:pt>
                <c:pt idx="7129">
                  <c:v>395.704117433965</c:v>
                </c:pt>
                <c:pt idx="7130">
                  <c:v>395.75962369254802</c:v>
                </c:pt>
                <c:pt idx="7131">
                  <c:v>395.81512995113002</c:v>
                </c:pt>
                <c:pt idx="7132">
                  <c:v>395.87063620971202</c:v>
                </c:pt>
                <c:pt idx="7133">
                  <c:v>395.92614246829498</c:v>
                </c:pt>
                <c:pt idx="7134">
                  <c:v>395.98164872687698</c:v>
                </c:pt>
                <c:pt idx="7135">
                  <c:v>396.03715498546001</c:v>
                </c:pt>
                <c:pt idx="7136">
                  <c:v>396.09266124404201</c:v>
                </c:pt>
                <c:pt idx="7137">
                  <c:v>396.14816750262401</c:v>
                </c:pt>
                <c:pt idx="7138">
                  <c:v>396.20367376120703</c:v>
                </c:pt>
                <c:pt idx="7139">
                  <c:v>396.25918001978903</c:v>
                </c:pt>
                <c:pt idx="7140">
                  <c:v>396.31468627837199</c:v>
                </c:pt>
                <c:pt idx="7141">
                  <c:v>396.37019253695399</c:v>
                </c:pt>
                <c:pt idx="7142">
                  <c:v>396.42569879553599</c:v>
                </c:pt>
                <c:pt idx="7143">
                  <c:v>396.48120505411902</c:v>
                </c:pt>
                <c:pt idx="7144">
                  <c:v>396.53671131270102</c:v>
                </c:pt>
                <c:pt idx="7145">
                  <c:v>396.59221757128398</c:v>
                </c:pt>
                <c:pt idx="7146">
                  <c:v>396.64772382986598</c:v>
                </c:pt>
                <c:pt idx="7147">
                  <c:v>396.70323008844798</c:v>
                </c:pt>
                <c:pt idx="7148">
                  <c:v>396.758736347031</c:v>
                </c:pt>
                <c:pt idx="7149">
                  <c:v>396.814242605613</c:v>
                </c:pt>
                <c:pt idx="7150">
                  <c:v>396.86974886419603</c:v>
                </c:pt>
                <c:pt idx="7151">
                  <c:v>396.92525512277803</c:v>
                </c:pt>
                <c:pt idx="7152">
                  <c:v>396.98076138136099</c:v>
                </c:pt>
                <c:pt idx="7153">
                  <c:v>397.03626763994299</c:v>
                </c:pt>
                <c:pt idx="7154">
                  <c:v>397.09177389852499</c:v>
                </c:pt>
                <c:pt idx="7155">
                  <c:v>397.14728015710801</c:v>
                </c:pt>
                <c:pt idx="7156">
                  <c:v>397.20278641569001</c:v>
                </c:pt>
                <c:pt idx="7157">
                  <c:v>397.25829267427298</c:v>
                </c:pt>
                <c:pt idx="7158">
                  <c:v>397.31379893285498</c:v>
                </c:pt>
                <c:pt idx="7159">
                  <c:v>397.36930519143698</c:v>
                </c:pt>
                <c:pt idx="7160">
                  <c:v>397.42481145002</c:v>
                </c:pt>
                <c:pt idx="7161">
                  <c:v>397.480317708602</c:v>
                </c:pt>
                <c:pt idx="7162">
                  <c:v>397.53582396718502</c:v>
                </c:pt>
                <c:pt idx="7163">
                  <c:v>397.59133022576702</c:v>
                </c:pt>
                <c:pt idx="7164">
                  <c:v>397.64683648434902</c:v>
                </c:pt>
                <c:pt idx="7165">
                  <c:v>397.70234274293199</c:v>
                </c:pt>
                <c:pt idx="7166">
                  <c:v>397.75784900151399</c:v>
                </c:pt>
                <c:pt idx="7167">
                  <c:v>397.81335526009701</c:v>
                </c:pt>
                <c:pt idx="7168">
                  <c:v>397.86886151867901</c:v>
                </c:pt>
                <c:pt idx="7169">
                  <c:v>397.92436777726101</c:v>
                </c:pt>
                <c:pt idx="7170">
                  <c:v>397.97987403584398</c:v>
                </c:pt>
                <c:pt idx="7171">
                  <c:v>398.03538029442598</c:v>
                </c:pt>
                <c:pt idx="7172">
                  <c:v>398.090886553009</c:v>
                </c:pt>
                <c:pt idx="7173">
                  <c:v>398.146392811591</c:v>
                </c:pt>
                <c:pt idx="7174">
                  <c:v>398.201899070173</c:v>
                </c:pt>
                <c:pt idx="7175">
                  <c:v>398.25740532875602</c:v>
                </c:pt>
                <c:pt idx="7176">
                  <c:v>398.31291158733802</c:v>
                </c:pt>
                <c:pt idx="7177">
                  <c:v>398.36841784592099</c:v>
                </c:pt>
                <c:pt idx="7178">
                  <c:v>398.42392410450299</c:v>
                </c:pt>
                <c:pt idx="7179">
                  <c:v>398.47943036308499</c:v>
                </c:pt>
                <c:pt idx="7180">
                  <c:v>398.53493662166801</c:v>
                </c:pt>
                <c:pt idx="7181">
                  <c:v>398.59044288025001</c:v>
                </c:pt>
                <c:pt idx="7182">
                  <c:v>398.64594913883298</c:v>
                </c:pt>
                <c:pt idx="7183">
                  <c:v>398.70145539741497</c:v>
                </c:pt>
                <c:pt idx="7184">
                  <c:v>398.75696165599697</c:v>
                </c:pt>
                <c:pt idx="7185">
                  <c:v>398.81246791458</c:v>
                </c:pt>
                <c:pt idx="7186">
                  <c:v>398.867974173162</c:v>
                </c:pt>
                <c:pt idx="7187">
                  <c:v>398.92348043174502</c:v>
                </c:pt>
                <c:pt idx="7188">
                  <c:v>398.97898669032702</c:v>
                </c:pt>
                <c:pt idx="7189">
                  <c:v>399.03449294890999</c:v>
                </c:pt>
                <c:pt idx="7190">
                  <c:v>399.08999920749199</c:v>
                </c:pt>
                <c:pt idx="7191">
                  <c:v>399.14550546607398</c:v>
                </c:pt>
                <c:pt idx="7192">
                  <c:v>399.20101172465701</c:v>
                </c:pt>
                <c:pt idx="7193">
                  <c:v>399.25651798323901</c:v>
                </c:pt>
                <c:pt idx="7194">
                  <c:v>399.31202424182197</c:v>
                </c:pt>
                <c:pt idx="7195">
                  <c:v>399.36753050040397</c:v>
                </c:pt>
                <c:pt idx="7196">
                  <c:v>399.42303675898597</c:v>
                </c:pt>
                <c:pt idx="7197">
                  <c:v>399.478543017569</c:v>
                </c:pt>
                <c:pt idx="7198">
                  <c:v>399.53404927615099</c:v>
                </c:pt>
                <c:pt idx="7199">
                  <c:v>399.58955553473402</c:v>
                </c:pt>
                <c:pt idx="7200">
                  <c:v>399.64506179331602</c:v>
                </c:pt>
                <c:pt idx="7201">
                  <c:v>399.70056805189802</c:v>
                </c:pt>
                <c:pt idx="7202">
                  <c:v>399.75607431048098</c:v>
                </c:pt>
                <c:pt idx="7203">
                  <c:v>399.81158056906298</c:v>
                </c:pt>
                <c:pt idx="7204">
                  <c:v>399.86708682764601</c:v>
                </c:pt>
                <c:pt idx="7205">
                  <c:v>399.92259308622801</c:v>
                </c:pt>
                <c:pt idx="7206">
                  <c:v>399.97809934481</c:v>
                </c:pt>
                <c:pt idx="7207">
                  <c:v>400.03360560339303</c:v>
                </c:pt>
                <c:pt idx="7208">
                  <c:v>400.08911186197503</c:v>
                </c:pt>
                <c:pt idx="7209">
                  <c:v>400.14461812055799</c:v>
                </c:pt>
                <c:pt idx="7210">
                  <c:v>400.20012437913999</c:v>
                </c:pt>
                <c:pt idx="7211">
                  <c:v>400.25563063772199</c:v>
                </c:pt>
                <c:pt idx="7212">
                  <c:v>400.31113689630502</c:v>
                </c:pt>
                <c:pt idx="7213">
                  <c:v>400.36664315488702</c:v>
                </c:pt>
                <c:pt idx="7214">
                  <c:v>400.42214941346998</c:v>
                </c:pt>
                <c:pt idx="7215">
                  <c:v>400.47765567205198</c:v>
                </c:pt>
                <c:pt idx="7216">
                  <c:v>400.53316193063398</c:v>
                </c:pt>
                <c:pt idx="7217">
                  <c:v>400.588668189217</c:v>
                </c:pt>
                <c:pt idx="7218">
                  <c:v>400.644174447799</c:v>
                </c:pt>
                <c:pt idx="7219">
                  <c:v>400.69968070638203</c:v>
                </c:pt>
                <c:pt idx="7220">
                  <c:v>400.75518696496403</c:v>
                </c:pt>
                <c:pt idx="7221">
                  <c:v>400.81069322354602</c:v>
                </c:pt>
                <c:pt idx="7222">
                  <c:v>400.86619948212899</c:v>
                </c:pt>
                <c:pt idx="7223">
                  <c:v>400.92170574071099</c:v>
                </c:pt>
                <c:pt idx="7224">
                  <c:v>400.97721199929401</c:v>
                </c:pt>
                <c:pt idx="7225">
                  <c:v>401.03271825787601</c:v>
                </c:pt>
                <c:pt idx="7226">
                  <c:v>401.08822451645801</c:v>
                </c:pt>
                <c:pt idx="7227">
                  <c:v>401.14373077504098</c:v>
                </c:pt>
                <c:pt idx="7228">
                  <c:v>401.19923703362298</c:v>
                </c:pt>
                <c:pt idx="7229">
                  <c:v>401.254743292206</c:v>
                </c:pt>
                <c:pt idx="7230">
                  <c:v>401.310249550788</c:v>
                </c:pt>
                <c:pt idx="7231">
                  <c:v>401.36575580937102</c:v>
                </c:pt>
                <c:pt idx="7232">
                  <c:v>401.42126206795302</c:v>
                </c:pt>
                <c:pt idx="7233">
                  <c:v>401.47676832653502</c:v>
                </c:pt>
                <c:pt idx="7234">
                  <c:v>401.53227458511799</c:v>
                </c:pt>
                <c:pt idx="7235">
                  <c:v>401.58778084369999</c:v>
                </c:pt>
                <c:pt idx="7236">
                  <c:v>401.64328710228301</c:v>
                </c:pt>
                <c:pt idx="7237">
                  <c:v>401.69879336086501</c:v>
                </c:pt>
                <c:pt idx="7238">
                  <c:v>401.75429961944701</c:v>
                </c:pt>
                <c:pt idx="7239">
                  <c:v>401.80980587802998</c:v>
                </c:pt>
                <c:pt idx="7240">
                  <c:v>401.86531213661198</c:v>
                </c:pt>
                <c:pt idx="7241">
                  <c:v>401.920818395195</c:v>
                </c:pt>
                <c:pt idx="7242">
                  <c:v>401.976324653777</c:v>
                </c:pt>
                <c:pt idx="7243">
                  <c:v>402.031830912359</c:v>
                </c:pt>
                <c:pt idx="7244">
                  <c:v>402.08733717094202</c:v>
                </c:pt>
                <c:pt idx="7245">
                  <c:v>402.14284342952402</c:v>
                </c:pt>
                <c:pt idx="7246">
                  <c:v>402.19834968810699</c:v>
                </c:pt>
                <c:pt idx="7247">
                  <c:v>402.25385594668899</c:v>
                </c:pt>
                <c:pt idx="7248">
                  <c:v>402.30936220527099</c:v>
                </c:pt>
                <c:pt idx="7249">
                  <c:v>402.36486846385401</c:v>
                </c:pt>
                <c:pt idx="7250">
                  <c:v>402.42037472243601</c:v>
                </c:pt>
                <c:pt idx="7251">
                  <c:v>402.47588098101897</c:v>
                </c:pt>
                <c:pt idx="7252">
                  <c:v>402.53138723960097</c:v>
                </c:pt>
                <c:pt idx="7253">
                  <c:v>402.58689349818297</c:v>
                </c:pt>
                <c:pt idx="7254">
                  <c:v>402.642399756766</c:v>
                </c:pt>
                <c:pt idx="7255">
                  <c:v>402.697906015348</c:v>
                </c:pt>
                <c:pt idx="7256">
                  <c:v>402.75341227393102</c:v>
                </c:pt>
                <c:pt idx="7257">
                  <c:v>402.80891853251302</c:v>
                </c:pt>
                <c:pt idx="7258">
                  <c:v>402.86442479109502</c:v>
                </c:pt>
                <c:pt idx="7259">
                  <c:v>402.91993104967798</c:v>
                </c:pt>
                <c:pt idx="7260">
                  <c:v>402.97543730825998</c:v>
                </c:pt>
                <c:pt idx="7261">
                  <c:v>403.03094356684301</c:v>
                </c:pt>
                <c:pt idx="7262">
                  <c:v>403.08644982542501</c:v>
                </c:pt>
                <c:pt idx="7263">
                  <c:v>403.14195608400701</c:v>
                </c:pt>
                <c:pt idx="7264">
                  <c:v>403.19746234258997</c:v>
                </c:pt>
                <c:pt idx="7265">
                  <c:v>403.25296860117197</c:v>
                </c:pt>
                <c:pt idx="7266">
                  <c:v>403.30847485975499</c:v>
                </c:pt>
                <c:pt idx="7267">
                  <c:v>403.36398111833699</c:v>
                </c:pt>
                <c:pt idx="7268">
                  <c:v>403.41948737692002</c:v>
                </c:pt>
                <c:pt idx="7269">
                  <c:v>403.47499363550202</c:v>
                </c:pt>
                <c:pt idx="7270">
                  <c:v>403.53049989408402</c:v>
                </c:pt>
                <c:pt idx="7271">
                  <c:v>403.58600615266698</c:v>
                </c:pt>
                <c:pt idx="7272">
                  <c:v>403.64151241124898</c:v>
                </c:pt>
                <c:pt idx="7273">
                  <c:v>403.697018669832</c:v>
                </c:pt>
                <c:pt idx="7274">
                  <c:v>403.752524928414</c:v>
                </c:pt>
                <c:pt idx="7275">
                  <c:v>403.808031186996</c:v>
                </c:pt>
                <c:pt idx="7276">
                  <c:v>403.86353744557903</c:v>
                </c:pt>
                <c:pt idx="7277">
                  <c:v>403.91904370416103</c:v>
                </c:pt>
                <c:pt idx="7278">
                  <c:v>403.97454996274399</c:v>
                </c:pt>
                <c:pt idx="7279">
                  <c:v>404.03005622132599</c:v>
                </c:pt>
                <c:pt idx="7280">
                  <c:v>404.08556247990799</c:v>
                </c:pt>
                <c:pt idx="7281">
                  <c:v>404.14106873849101</c:v>
                </c:pt>
                <c:pt idx="7282">
                  <c:v>404.19657499707301</c:v>
                </c:pt>
                <c:pt idx="7283">
                  <c:v>404.25208125565598</c:v>
                </c:pt>
                <c:pt idx="7284">
                  <c:v>404.30758751423798</c:v>
                </c:pt>
                <c:pt idx="7285">
                  <c:v>404.36309377281998</c:v>
                </c:pt>
                <c:pt idx="7286">
                  <c:v>404.418600031403</c:v>
                </c:pt>
                <c:pt idx="7287">
                  <c:v>404.474106289985</c:v>
                </c:pt>
                <c:pt idx="7288">
                  <c:v>404.52961254856802</c:v>
                </c:pt>
                <c:pt idx="7289">
                  <c:v>404.58511880715002</c:v>
                </c:pt>
                <c:pt idx="7290">
                  <c:v>404.64062506573202</c:v>
                </c:pt>
                <c:pt idx="7291">
                  <c:v>404.69613132431499</c:v>
                </c:pt>
                <c:pt idx="7292">
                  <c:v>404.75163758289699</c:v>
                </c:pt>
                <c:pt idx="7293">
                  <c:v>404.80714384148001</c:v>
                </c:pt>
                <c:pt idx="7294">
                  <c:v>404.86265010006201</c:v>
                </c:pt>
                <c:pt idx="7295">
                  <c:v>404.91815635864401</c:v>
                </c:pt>
                <c:pt idx="7296">
                  <c:v>404.97366261722698</c:v>
                </c:pt>
                <c:pt idx="7297">
                  <c:v>405.02916887580898</c:v>
                </c:pt>
                <c:pt idx="7298">
                  <c:v>405.084675134392</c:v>
                </c:pt>
                <c:pt idx="7299">
                  <c:v>405.140181392974</c:v>
                </c:pt>
                <c:pt idx="7300">
                  <c:v>405.195687651556</c:v>
                </c:pt>
                <c:pt idx="7301">
                  <c:v>405.25119391013902</c:v>
                </c:pt>
                <c:pt idx="7302">
                  <c:v>405.30670016872102</c:v>
                </c:pt>
                <c:pt idx="7303">
                  <c:v>405.36220642730399</c:v>
                </c:pt>
                <c:pt idx="7304">
                  <c:v>405.41771268588599</c:v>
                </c:pt>
                <c:pt idx="7305">
                  <c:v>405.47321894446901</c:v>
                </c:pt>
                <c:pt idx="7306">
                  <c:v>405.52872520305101</c:v>
                </c:pt>
                <c:pt idx="7307">
                  <c:v>405.58423146163301</c:v>
                </c:pt>
                <c:pt idx="7308">
                  <c:v>405.63973772021598</c:v>
                </c:pt>
                <c:pt idx="7309">
                  <c:v>405.69524397879798</c:v>
                </c:pt>
                <c:pt idx="7310">
                  <c:v>405.75075023737998</c:v>
                </c:pt>
                <c:pt idx="7311">
                  <c:v>405.806256495963</c:v>
                </c:pt>
                <c:pt idx="7312">
                  <c:v>405.861762754545</c:v>
                </c:pt>
                <c:pt idx="7313">
                  <c:v>405.91726901312802</c:v>
                </c:pt>
                <c:pt idx="7314">
                  <c:v>405.97277527171002</c:v>
                </c:pt>
                <c:pt idx="7315">
                  <c:v>406.02828153029299</c:v>
                </c:pt>
                <c:pt idx="7316">
                  <c:v>406.08378778887499</c:v>
                </c:pt>
                <c:pt idx="7317">
                  <c:v>406.13929404745699</c:v>
                </c:pt>
                <c:pt idx="7318">
                  <c:v>406.19480030604001</c:v>
                </c:pt>
                <c:pt idx="7319">
                  <c:v>406.25030656462201</c:v>
                </c:pt>
                <c:pt idx="7320">
                  <c:v>406.30581282320497</c:v>
                </c:pt>
                <c:pt idx="7321">
                  <c:v>406.36131908178697</c:v>
                </c:pt>
                <c:pt idx="7322">
                  <c:v>406.41682534036897</c:v>
                </c:pt>
                <c:pt idx="7323">
                  <c:v>406.472331598952</c:v>
                </c:pt>
                <c:pt idx="7324">
                  <c:v>406.527837857534</c:v>
                </c:pt>
                <c:pt idx="7325">
                  <c:v>406.58334411611702</c:v>
                </c:pt>
                <c:pt idx="7326">
                  <c:v>406.63885037469902</c:v>
                </c:pt>
                <c:pt idx="7327">
                  <c:v>406.69435663328102</c:v>
                </c:pt>
                <c:pt idx="7328">
                  <c:v>406.74986289186398</c:v>
                </c:pt>
                <c:pt idx="7329">
                  <c:v>406.80536915044598</c:v>
                </c:pt>
                <c:pt idx="7330">
                  <c:v>406.86087540902901</c:v>
                </c:pt>
                <c:pt idx="7331">
                  <c:v>406.91638166761101</c:v>
                </c:pt>
                <c:pt idx="7332">
                  <c:v>406.97188792619301</c:v>
                </c:pt>
                <c:pt idx="7333">
                  <c:v>407.02739418477603</c:v>
                </c:pt>
                <c:pt idx="7334">
                  <c:v>407.08290044335803</c:v>
                </c:pt>
                <c:pt idx="7335">
                  <c:v>407.13840670194099</c:v>
                </c:pt>
                <c:pt idx="7336">
                  <c:v>407.19391296052299</c:v>
                </c:pt>
                <c:pt idx="7337">
                  <c:v>407.24941921910499</c:v>
                </c:pt>
                <c:pt idx="7338">
                  <c:v>407.30492547768802</c:v>
                </c:pt>
                <c:pt idx="7339">
                  <c:v>407.36043173627002</c:v>
                </c:pt>
                <c:pt idx="7340">
                  <c:v>407.41593799485298</c:v>
                </c:pt>
                <c:pt idx="7341">
                  <c:v>407.47144425343498</c:v>
                </c:pt>
                <c:pt idx="7342">
                  <c:v>407.52695051201698</c:v>
                </c:pt>
                <c:pt idx="7343">
                  <c:v>407.5824567706</c:v>
                </c:pt>
                <c:pt idx="7344">
                  <c:v>407.637963029182</c:v>
                </c:pt>
                <c:pt idx="7345">
                  <c:v>407.69346928776503</c:v>
                </c:pt>
                <c:pt idx="7346">
                  <c:v>407.74897554634703</c:v>
                </c:pt>
                <c:pt idx="7347">
                  <c:v>407.80448180492903</c:v>
                </c:pt>
                <c:pt idx="7348">
                  <c:v>407.85998806351199</c:v>
                </c:pt>
                <c:pt idx="7349">
                  <c:v>407.91549432209399</c:v>
                </c:pt>
                <c:pt idx="7350">
                  <c:v>407.97100058067701</c:v>
                </c:pt>
                <c:pt idx="7351">
                  <c:v>408.02650683925901</c:v>
                </c:pt>
                <c:pt idx="7352">
                  <c:v>408.08201309784198</c:v>
                </c:pt>
                <c:pt idx="7353">
                  <c:v>408.13751935642398</c:v>
                </c:pt>
                <c:pt idx="7354">
                  <c:v>408.19302561500598</c:v>
                </c:pt>
                <c:pt idx="7355">
                  <c:v>408.248531873589</c:v>
                </c:pt>
                <c:pt idx="7356">
                  <c:v>408.304038132171</c:v>
                </c:pt>
                <c:pt idx="7357">
                  <c:v>408.35954439075402</c:v>
                </c:pt>
                <c:pt idx="7358">
                  <c:v>408.41505064933602</c:v>
                </c:pt>
                <c:pt idx="7359">
                  <c:v>408.47055690791802</c:v>
                </c:pt>
                <c:pt idx="7360">
                  <c:v>408.52606316650099</c:v>
                </c:pt>
                <c:pt idx="7361">
                  <c:v>408.58156942508299</c:v>
                </c:pt>
                <c:pt idx="7362">
                  <c:v>408.63707568366601</c:v>
                </c:pt>
                <c:pt idx="7363">
                  <c:v>408.69258194224801</c:v>
                </c:pt>
                <c:pt idx="7364">
                  <c:v>408.74808820083001</c:v>
                </c:pt>
                <c:pt idx="7365">
                  <c:v>408.80359445941298</c:v>
                </c:pt>
                <c:pt idx="7366">
                  <c:v>408.85910071799498</c:v>
                </c:pt>
                <c:pt idx="7367">
                  <c:v>408.914606976578</c:v>
                </c:pt>
                <c:pt idx="7368">
                  <c:v>408.97011323516</c:v>
                </c:pt>
                <c:pt idx="7369">
                  <c:v>409.025619493742</c:v>
                </c:pt>
                <c:pt idx="7370">
                  <c:v>409.08112575232502</c:v>
                </c:pt>
                <c:pt idx="7371">
                  <c:v>409.13663201090702</c:v>
                </c:pt>
                <c:pt idx="7372">
                  <c:v>409.19213826948999</c:v>
                </c:pt>
                <c:pt idx="7373">
                  <c:v>409.24764452807199</c:v>
                </c:pt>
                <c:pt idx="7374">
                  <c:v>409.30315078665399</c:v>
                </c:pt>
                <c:pt idx="7375">
                  <c:v>409.35865704523701</c:v>
                </c:pt>
                <c:pt idx="7376">
                  <c:v>409.41416330381901</c:v>
                </c:pt>
                <c:pt idx="7377">
                  <c:v>409.46966956240198</c:v>
                </c:pt>
                <c:pt idx="7378">
                  <c:v>409.52517582098397</c:v>
                </c:pt>
                <c:pt idx="7379">
                  <c:v>409.58068207956597</c:v>
                </c:pt>
                <c:pt idx="7380">
                  <c:v>409.636188338149</c:v>
                </c:pt>
                <c:pt idx="7381">
                  <c:v>409.691694596731</c:v>
                </c:pt>
                <c:pt idx="7382">
                  <c:v>409.74720085531402</c:v>
                </c:pt>
                <c:pt idx="7383">
                  <c:v>409.80270711389602</c:v>
                </c:pt>
                <c:pt idx="7384">
                  <c:v>409.85821337247802</c:v>
                </c:pt>
                <c:pt idx="7385">
                  <c:v>409.91371963106099</c:v>
                </c:pt>
                <c:pt idx="7386">
                  <c:v>409.96922588964298</c:v>
                </c:pt>
                <c:pt idx="7387">
                  <c:v>410.02473214822601</c:v>
                </c:pt>
                <c:pt idx="7388">
                  <c:v>410.08023840680801</c:v>
                </c:pt>
                <c:pt idx="7389">
                  <c:v>410.13574466539097</c:v>
                </c:pt>
                <c:pt idx="7390">
                  <c:v>410.19125092397297</c:v>
                </c:pt>
                <c:pt idx="7391">
                  <c:v>410.24675718255497</c:v>
                </c:pt>
                <c:pt idx="7392">
                  <c:v>410.302263441138</c:v>
                </c:pt>
                <c:pt idx="7393">
                  <c:v>410.35776969972</c:v>
                </c:pt>
                <c:pt idx="7394">
                  <c:v>410.41327595830302</c:v>
                </c:pt>
                <c:pt idx="7395">
                  <c:v>410.46878221688502</c:v>
                </c:pt>
                <c:pt idx="7396">
                  <c:v>410.52428847546702</c:v>
                </c:pt>
                <c:pt idx="7397">
                  <c:v>410.57979473404998</c:v>
                </c:pt>
                <c:pt idx="7398">
                  <c:v>410.63530099263198</c:v>
                </c:pt>
                <c:pt idx="7399">
                  <c:v>410.69080725121501</c:v>
                </c:pt>
                <c:pt idx="7400">
                  <c:v>410.74631350979701</c:v>
                </c:pt>
                <c:pt idx="7401">
                  <c:v>410.801819768379</c:v>
                </c:pt>
                <c:pt idx="7402">
                  <c:v>410.85732602696203</c:v>
                </c:pt>
                <c:pt idx="7403">
                  <c:v>410.91283228554403</c:v>
                </c:pt>
                <c:pt idx="7404">
                  <c:v>410.96833854412699</c:v>
                </c:pt>
                <c:pt idx="7405">
                  <c:v>411.02384480270899</c:v>
                </c:pt>
                <c:pt idx="7406">
                  <c:v>411.07935106129099</c:v>
                </c:pt>
                <c:pt idx="7407">
                  <c:v>411.13485731987402</c:v>
                </c:pt>
                <c:pt idx="7408">
                  <c:v>411.19036357845602</c:v>
                </c:pt>
                <c:pt idx="7409">
                  <c:v>411.24586983703898</c:v>
                </c:pt>
                <c:pt idx="7410">
                  <c:v>411.30137609562098</c:v>
                </c:pt>
                <c:pt idx="7411">
                  <c:v>411.35688235420298</c:v>
                </c:pt>
                <c:pt idx="7412">
                  <c:v>411.412388612786</c:v>
                </c:pt>
                <c:pt idx="7413">
                  <c:v>411.467894871368</c:v>
                </c:pt>
                <c:pt idx="7414">
                  <c:v>411.52340112995103</c:v>
                </c:pt>
                <c:pt idx="7415">
                  <c:v>411.57890738853303</c:v>
                </c:pt>
                <c:pt idx="7416">
                  <c:v>411.63441364711503</c:v>
                </c:pt>
                <c:pt idx="7417">
                  <c:v>411.68991990569799</c:v>
                </c:pt>
                <c:pt idx="7418">
                  <c:v>411.74542616427999</c:v>
                </c:pt>
                <c:pt idx="7419">
                  <c:v>411.80093242286301</c:v>
                </c:pt>
                <c:pt idx="7420">
                  <c:v>411.85643868144501</c:v>
                </c:pt>
                <c:pt idx="7421">
                  <c:v>411.91194494002701</c:v>
                </c:pt>
                <c:pt idx="7422">
                  <c:v>411.96745119860998</c:v>
                </c:pt>
                <c:pt idx="7423">
                  <c:v>412.02295745719198</c:v>
                </c:pt>
                <c:pt idx="7424">
                  <c:v>412.078463715775</c:v>
                </c:pt>
                <c:pt idx="7425">
                  <c:v>412.133969974357</c:v>
                </c:pt>
                <c:pt idx="7426">
                  <c:v>412.18947623294002</c:v>
                </c:pt>
                <c:pt idx="7427">
                  <c:v>412.24498249152202</c:v>
                </c:pt>
                <c:pt idx="7428">
                  <c:v>412.30048875010402</c:v>
                </c:pt>
                <c:pt idx="7429">
                  <c:v>412.35599500868699</c:v>
                </c:pt>
                <c:pt idx="7430">
                  <c:v>412.41150126726899</c:v>
                </c:pt>
                <c:pt idx="7431">
                  <c:v>412.46700752585201</c:v>
                </c:pt>
                <c:pt idx="7432">
                  <c:v>412.52251378443401</c:v>
                </c:pt>
                <c:pt idx="7433">
                  <c:v>412.57802004301601</c:v>
                </c:pt>
                <c:pt idx="7434">
                  <c:v>412.63352630159898</c:v>
                </c:pt>
                <c:pt idx="7435">
                  <c:v>412.68903256018098</c:v>
                </c:pt>
                <c:pt idx="7436">
                  <c:v>412.744538818764</c:v>
                </c:pt>
                <c:pt idx="7437">
                  <c:v>412.800045077346</c:v>
                </c:pt>
                <c:pt idx="7438">
                  <c:v>412.855551335928</c:v>
                </c:pt>
                <c:pt idx="7439">
                  <c:v>412.91105759451102</c:v>
                </c:pt>
                <c:pt idx="7440">
                  <c:v>412.96656385309302</c:v>
                </c:pt>
                <c:pt idx="7441">
                  <c:v>413.02207011167599</c:v>
                </c:pt>
                <c:pt idx="7442">
                  <c:v>413.07757637025799</c:v>
                </c:pt>
                <c:pt idx="7443">
                  <c:v>413.13308262883999</c:v>
                </c:pt>
                <c:pt idx="7444">
                  <c:v>413.18858888742301</c:v>
                </c:pt>
                <c:pt idx="7445">
                  <c:v>413.24409514600501</c:v>
                </c:pt>
                <c:pt idx="7446">
                  <c:v>413.29960140458797</c:v>
                </c:pt>
                <c:pt idx="7447">
                  <c:v>413.35510766316997</c:v>
                </c:pt>
                <c:pt idx="7448">
                  <c:v>413.41061392175197</c:v>
                </c:pt>
                <c:pt idx="7449">
                  <c:v>413.466120180335</c:v>
                </c:pt>
                <c:pt idx="7450">
                  <c:v>413.521626438917</c:v>
                </c:pt>
                <c:pt idx="7451">
                  <c:v>413.57713269750002</c:v>
                </c:pt>
                <c:pt idx="7452">
                  <c:v>413.63263895608202</c:v>
                </c:pt>
                <c:pt idx="7453">
                  <c:v>413.68814521466402</c:v>
                </c:pt>
                <c:pt idx="7454">
                  <c:v>413.74365147324698</c:v>
                </c:pt>
                <c:pt idx="7455">
                  <c:v>413.79915773182898</c:v>
                </c:pt>
                <c:pt idx="7456">
                  <c:v>413.85466399041201</c:v>
                </c:pt>
                <c:pt idx="7457">
                  <c:v>413.91017024899401</c:v>
                </c:pt>
                <c:pt idx="7458">
                  <c:v>413.96567650757601</c:v>
                </c:pt>
                <c:pt idx="7459">
                  <c:v>414.02118276615897</c:v>
                </c:pt>
                <c:pt idx="7460">
                  <c:v>414.07668902474097</c:v>
                </c:pt>
                <c:pt idx="7461">
                  <c:v>414.13219528332399</c:v>
                </c:pt>
                <c:pt idx="7462">
                  <c:v>414.18770154190599</c:v>
                </c:pt>
                <c:pt idx="7463">
                  <c:v>414.24320780048902</c:v>
                </c:pt>
                <c:pt idx="7464">
                  <c:v>414.29871405907102</c:v>
                </c:pt>
                <c:pt idx="7465">
                  <c:v>414.35422031765302</c:v>
                </c:pt>
                <c:pt idx="7466">
                  <c:v>414.40972657623598</c:v>
                </c:pt>
                <c:pt idx="7467">
                  <c:v>414.46523283481798</c:v>
                </c:pt>
                <c:pt idx="7468">
                  <c:v>414.52073909339998</c:v>
                </c:pt>
                <c:pt idx="7469">
                  <c:v>414.576245351983</c:v>
                </c:pt>
                <c:pt idx="7470">
                  <c:v>414.631751610565</c:v>
                </c:pt>
                <c:pt idx="7471">
                  <c:v>414.68725786914803</c:v>
                </c:pt>
                <c:pt idx="7472">
                  <c:v>414.74276412773003</c:v>
                </c:pt>
                <c:pt idx="7473">
                  <c:v>414.79827038631299</c:v>
                </c:pt>
                <c:pt idx="7474">
                  <c:v>414.85377664489499</c:v>
                </c:pt>
                <c:pt idx="7475">
                  <c:v>414.90928290347699</c:v>
                </c:pt>
                <c:pt idx="7476">
                  <c:v>414.96478916206001</c:v>
                </c:pt>
                <c:pt idx="7477">
                  <c:v>415.02029542064201</c:v>
                </c:pt>
                <c:pt idx="7478">
                  <c:v>415.07580167922498</c:v>
                </c:pt>
                <c:pt idx="7479">
                  <c:v>415.13130793780698</c:v>
                </c:pt>
                <c:pt idx="7480">
                  <c:v>415.18681419638898</c:v>
                </c:pt>
                <c:pt idx="7481">
                  <c:v>415.242320454972</c:v>
                </c:pt>
                <c:pt idx="7482">
                  <c:v>415.297826713554</c:v>
                </c:pt>
                <c:pt idx="7483">
                  <c:v>415.35333297213703</c:v>
                </c:pt>
                <c:pt idx="7484">
                  <c:v>415.40883923071902</c:v>
                </c:pt>
                <c:pt idx="7485">
                  <c:v>415.46434548930102</c:v>
                </c:pt>
                <c:pt idx="7486">
                  <c:v>415.51985174788399</c:v>
                </c:pt>
                <c:pt idx="7487">
                  <c:v>415.57535800646599</c:v>
                </c:pt>
                <c:pt idx="7488">
                  <c:v>415.63086426504901</c:v>
                </c:pt>
                <c:pt idx="7489">
                  <c:v>415.68637052363101</c:v>
                </c:pt>
                <c:pt idx="7490">
                  <c:v>415.74187678221301</c:v>
                </c:pt>
                <c:pt idx="7491">
                  <c:v>415.79738304079598</c:v>
                </c:pt>
                <c:pt idx="7492">
                  <c:v>415.85288929937798</c:v>
                </c:pt>
                <c:pt idx="7493">
                  <c:v>415.908395557961</c:v>
                </c:pt>
                <c:pt idx="7494">
                  <c:v>415.963901816543</c:v>
                </c:pt>
                <c:pt idx="7495">
                  <c:v>416.019408075125</c:v>
                </c:pt>
                <c:pt idx="7496">
                  <c:v>416.07491433370802</c:v>
                </c:pt>
                <c:pt idx="7497">
                  <c:v>416.13042059229002</c:v>
                </c:pt>
                <c:pt idx="7498">
                  <c:v>416.18592685087299</c:v>
                </c:pt>
                <c:pt idx="7499">
                  <c:v>416.24143310945499</c:v>
                </c:pt>
                <c:pt idx="7500">
                  <c:v>416.29693936803699</c:v>
                </c:pt>
                <c:pt idx="7501">
                  <c:v>416.35244562662001</c:v>
                </c:pt>
                <c:pt idx="7502">
                  <c:v>416.40795188520201</c:v>
                </c:pt>
                <c:pt idx="7503">
                  <c:v>416.46345814378498</c:v>
                </c:pt>
                <c:pt idx="7504">
                  <c:v>416.51896440236698</c:v>
                </c:pt>
                <c:pt idx="7505">
                  <c:v>416.57447066094898</c:v>
                </c:pt>
                <c:pt idx="7506">
                  <c:v>416.629976919532</c:v>
                </c:pt>
                <c:pt idx="7507">
                  <c:v>416.685483178114</c:v>
                </c:pt>
                <c:pt idx="7508">
                  <c:v>416.74098943669702</c:v>
                </c:pt>
                <c:pt idx="7509">
                  <c:v>416.79649569527902</c:v>
                </c:pt>
                <c:pt idx="7510">
                  <c:v>416.85200195386199</c:v>
                </c:pt>
                <c:pt idx="7511">
                  <c:v>416.90750821244399</c:v>
                </c:pt>
                <c:pt idx="7512">
                  <c:v>416.96301447102599</c:v>
                </c:pt>
                <c:pt idx="7513">
                  <c:v>417.01852072960901</c:v>
                </c:pt>
                <c:pt idx="7514">
                  <c:v>417.07402698819101</c:v>
                </c:pt>
                <c:pt idx="7515">
                  <c:v>417.12953324677397</c:v>
                </c:pt>
                <c:pt idx="7516">
                  <c:v>417.18503950535597</c:v>
                </c:pt>
                <c:pt idx="7517">
                  <c:v>417.24054576393797</c:v>
                </c:pt>
                <c:pt idx="7518">
                  <c:v>417.296052022521</c:v>
                </c:pt>
                <c:pt idx="7519">
                  <c:v>417.351558281103</c:v>
                </c:pt>
                <c:pt idx="7520">
                  <c:v>417.40706453968602</c:v>
                </c:pt>
                <c:pt idx="7521">
                  <c:v>417.46257079826802</c:v>
                </c:pt>
                <c:pt idx="7522">
                  <c:v>417.51807705685002</c:v>
                </c:pt>
                <c:pt idx="7523">
                  <c:v>417.57358331543298</c:v>
                </c:pt>
                <c:pt idx="7524">
                  <c:v>417.62908957401498</c:v>
                </c:pt>
                <c:pt idx="7525">
                  <c:v>417.68459583259801</c:v>
                </c:pt>
                <c:pt idx="7526">
                  <c:v>417.74010209118001</c:v>
                </c:pt>
                <c:pt idx="7527">
                  <c:v>417.79560834976201</c:v>
                </c:pt>
                <c:pt idx="7528">
                  <c:v>417.85111460834497</c:v>
                </c:pt>
                <c:pt idx="7529">
                  <c:v>417.90662086692703</c:v>
                </c:pt>
                <c:pt idx="7530">
                  <c:v>417.96212712550999</c:v>
                </c:pt>
                <c:pt idx="7531">
                  <c:v>418.01763338409199</c:v>
                </c:pt>
                <c:pt idx="7532">
                  <c:v>418.07313964267399</c:v>
                </c:pt>
                <c:pt idx="7533">
                  <c:v>418.12864590125702</c:v>
                </c:pt>
                <c:pt idx="7534">
                  <c:v>418.18415215983902</c:v>
                </c:pt>
                <c:pt idx="7535">
                  <c:v>418.23965841842198</c:v>
                </c:pt>
                <c:pt idx="7536">
                  <c:v>418.29516467700398</c:v>
                </c:pt>
                <c:pt idx="7537">
                  <c:v>418.35067093558598</c:v>
                </c:pt>
                <c:pt idx="7538">
                  <c:v>418.406177194169</c:v>
                </c:pt>
                <c:pt idx="7539">
                  <c:v>418.461683452751</c:v>
                </c:pt>
                <c:pt idx="7540">
                  <c:v>418.51718971133403</c:v>
                </c:pt>
                <c:pt idx="7541">
                  <c:v>418.57269596991603</c:v>
                </c:pt>
                <c:pt idx="7542">
                  <c:v>418.62820222849803</c:v>
                </c:pt>
                <c:pt idx="7543">
                  <c:v>418.68370848708099</c:v>
                </c:pt>
                <c:pt idx="7544">
                  <c:v>418.73921474566299</c:v>
                </c:pt>
                <c:pt idx="7545">
                  <c:v>418.79472100424601</c:v>
                </c:pt>
                <c:pt idx="7546">
                  <c:v>418.85022726282801</c:v>
                </c:pt>
                <c:pt idx="7547">
                  <c:v>418.90573352141098</c:v>
                </c:pt>
                <c:pt idx="7548">
                  <c:v>418.96123977999298</c:v>
                </c:pt>
                <c:pt idx="7549">
                  <c:v>419.01674603857498</c:v>
                </c:pt>
                <c:pt idx="7550">
                  <c:v>419.072252297158</c:v>
                </c:pt>
                <c:pt idx="7551">
                  <c:v>419.12775855574</c:v>
                </c:pt>
                <c:pt idx="7552">
                  <c:v>419.18326481432302</c:v>
                </c:pt>
                <c:pt idx="7553">
                  <c:v>419.23877107290502</c:v>
                </c:pt>
                <c:pt idx="7554">
                  <c:v>419.29427733148702</c:v>
                </c:pt>
                <c:pt idx="7555">
                  <c:v>419.34978359006999</c:v>
                </c:pt>
                <c:pt idx="7556">
                  <c:v>419.40528984865199</c:v>
                </c:pt>
                <c:pt idx="7557">
                  <c:v>419.46079610723501</c:v>
                </c:pt>
                <c:pt idx="7558">
                  <c:v>419.51630236581701</c:v>
                </c:pt>
                <c:pt idx="7559">
                  <c:v>419.57180862439901</c:v>
                </c:pt>
                <c:pt idx="7560">
                  <c:v>419.62731488298198</c:v>
                </c:pt>
                <c:pt idx="7561">
                  <c:v>419.68282114156398</c:v>
                </c:pt>
                <c:pt idx="7562">
                  <c:v>419.738327400147</c:v>
                </c:pt>
                <c:pt idx="7563">
                  <c:v>419.793833658729</c:v>
                </c:pt>
                <c:pt idx="7564">
                  <c:v>419.849339917311</c:v>
                </c:pt>
                <c:pt idx="7565">
                  <c:v>419.90484617589402</c:v>
                </c:pt>
                <c:pt idx="7566">
                  <c:v>419.96035243447602</c:v>
                </c:pt>
                <c:pt idx="7567">
                  <c:v>420.01585869305899</c:v>
                </c:pt>
                <c:pt idx="7568">
                  <c:v>420.07136495164099</c:v>
                </c:pt>
                <c:pt idx="7569">
                  <c:v>420.12687121022299</c:v>
                </c:pt>
                <c:pt idx="7570">
                  <c:v>420.18237746880601</c:v>
                </c:pt>
                <c:pt idx="7571">
                  <c:v>420.23788372738801</c:v>
                </c:pt>
                <c:pt idx="7572">
                  <c:v>420.29338998597098</c:v>
                </c:pt>
                <c:pt idx="7573">
                  <c:v>420.34889624455298</c:v>
                </c:pt>
                <c:pt idx="7574">
                  <c:v>420.40440250313497</c:v>
                </c:pt>
                <c:pt idx="7575">
                  <c:v>420.459908761718</c:v>
                </c:pt>
                <c:pt idx="7576">
                  <c:v>420.5154150203</c:v>
                </c:pt>
                <c:pt idx="7577">
                  <c:v>420.57092127888302</c:v>
                </c:pt>
                <c:pt idx="7578">
                  <c:v>420.62642753746502</c:v>
                </c:pt>
                <c:pt idx="7579">
                  <c:v>420.68193379604702</c:v>
                </c:pt>
                <c:pt idx="7580">
                  <c:v>420.73744005462999</c:v>
                </c:pt>
                <c:pt idx="7581">
                  <c:v>420.79294631321198</c:v>
                </c:pt>
                <c:pt idx="7582">
                  <c:v>420.84845257179501</c:v>
                </c:pt>
                <c:pt idx="7583">
                  <c:v>420.90395883037701</c:v>
                </c:pt>
                <c:pt idx="7584">
                  <c:v>420.95946508895901</c:v>
                </c:pt>
                <c:pt idx="7585">
                  <c:v>421.01497134754197</c:v>
                </c:pt>
                <c:pt idx="7586">
                  <c:v>421.07047760612397</c:v>
                </c:pt>
                <c:pt idx="7587">
                  <c:v>421.125983864707</c:v>
                </c:pt>
                <c:pt idx="7588">
                  <c:v>421.181490123289</c:v>
                </c:pt>
                <c:pt idx="7589">
                  <c:v>421.23699638187202</c:v>
                </c:pt>
                <c:pt idx="7590">
                  <c:v>421.29250264045402</c:v>
                </c:pt>
                <c:pt idx="7591">
                  <c:v>421.34800889903602</c:v>
                </c:pt>
                <c:pt idx="7592">
                  <c:v>421.40351515761898</c:v>
                </c:pt>
                <c:pt idx="7593">
                  <c:v>421.45902141620098</c:v>
                </c:pt>
                <c:pt idx="7594">
                  <c:v>421.51452767478401</c:v>
                </c:pt>
                <c:pt idx="7595">
                  <c:v>421.57003393336601</c:v>
                </c:pt>
                <c:pt idx="7596">
                  <c:v>421.62554019194801</c:v>
                </c:pt>
                <c:pt idx="7597">
                  <c:v>421.68104645053103</c:v>
                </c:pt>
                <c:pt idx="7598">
                  <c:v>421.73655270911303</c:v>
                </c:pt>
                <c:pt idx="7599">
                  <c:v>421.79205896769599</c:v>
                </c:pt>
                <c:pt idx="7600">
                  <c:v>421.84756522627799</c:v>
                </c:pt>
                <c:pt idx="7601">
                  <c:v>421.90307148485999</c:v>
                </c:pt>
                <c:pt idx="7602">
                  <c:v>421.95857774344302</c:v>
                </c:pt>
                <c:pt idx="7603">
                  <c:v>422.01408400202502</c:v>
                </c:pt>
                <c:pt idx="7604">
                  <c:v>422.06959026060798</c:v>
                </c:pt>
                <c:pt idx="7605">
                  <c:v>422.12509651918998</c:v>
                </c:pt>
                <c:pt idx="7606">
                  <c:v>422.18060277777198</c:v>
                </c:pt>
                <c:pt idx="7607">
                  <c:v>422.236109036355</c:v>
                </c:pt>
                <c:pt idx="7608">
                  <c:v>422.291615294937</c:v>
                </c:pt>
                <c:pt idx="7609">
                  <c:v>422.34712155352003</c:v>
                </c:pt>
                <c:pt idx="7610">
                  <c:v>422.40262781210203</c:v>
                </c:pt>
                <c:pt idx="7611">
                  <c:v>422.45813407068403</c:v>
                </c:pt>
                <c:pt idx="7612">
                  <c:v>422.51364032926699</c:v>
                </c:pt>
                <c:pt idx="7613">
                  <c:v>422.56914658784899</c:v>
                </c:pt>
                <c:pt idx="7614">
                  <c:v>422.62465284643201</c:v>
                </c:pt>
                <c:pt idx="7615">
                  <c:v>422.68015910501401</c:v>
                </c:pt>
                <c:pt idx="7616">
                  <c:v>422.73566536359601</c:v>
                </c:pt>
                <c:pt idx="7617">
                  <c:v>422.79117162217898</c:v>
                </c:pt>
                <c:pt idx="7618">
                  <c:v>422.84667788076098</c:v>
                </c:pt>
                <c:pt idx="7619">
                  <c:v>422.902184139344</c:v>
                </c:pt>
                <c:pt idx="7620">
                  <c:v>422.957690397926</c:v>
                </c:pt>
                <c:pt idx="7621">
                  <c:v>423.013196656508</c:v>
                </c:pt>
                <c:pt idx="7622">
                  <c:v>423.06870291509102</c:v>
                </c:pt>
                <c:pt idx="7623">
                  <c:v>423.12420917367302</c:v>
                </c:pt>
                <c:pt idx="7624">
                  <c:v>423.17971543225599</c:v>
                </c:pt>
                <c:pt idx="7625">
                  <c:v>423.23522169083799</c:v>
                </c:pt>
                <c:pt idx="7626">
                  <c:v>423.29072794942101</c:v>
                </c:pt>
                <c:pt idx="7627">
                  <c:v>423.34623420800301</c:v>
                </c:pt>
                <c:pt idx="7628">
                  <c:v>423.40174046658501</c:v>
                </c:pt>
                <c:pt idx="7629">
                  <c:v>423.45724672516798</c:v>
                </c:pt>
                <c:pt idx="7630">
                  <c:v>423.51275298374998</c:v>
                </c:pt>
                <c:pt idx="7631">
                  <c:v>423.568259242333</c:v>
                </c:pt>
                <c:pt idx="7632">
                  <c:v>423.623765500915</c:v>
                </c:pt>
                <c:pt idx="7633">
                  <c:v>423.679271759497</c:v>
                </c:pt>
                <c:pt idx="7634">
                  <c:v>423.73477801808002</c:v>
                </c:pt>
                <c:pt idx="7635">
                  <c:v>423.79028427666202</c:v>
                </c:pt>
                <c:pt idx="7636">
                  <c:v>423.84579053524499</c:v>
                </c:pt>
                <c:pt idx="7637">
                  <c:v>423.90129679382699</c:v>
                </c:pt>
                <c:pt idx="7638">
                  <c:v>423.95680305240899</c:v>
                </c:pt>
                <c:pt idx="7639">
                  <c:v>424.01230931099201</c:v>
                </c:pt>
                <c:pt idx="7640">
                  <c:v>424.06781556957401</c:v>
                </c:pt>
                <c:pt idx="7641">
                  <c:v>424.12332182815697</c:v>
                </c:pt>
                <c:pt idx="7642">
                  <c:v>424.17882808673897</c:v>
                </c:pt>
                <c:pt idx="7643">
                  <c:v>424.23433434532097</c:v>
                </c:pt>
                <c:pt idx="7644">
                  <c:v>424.289840603904</c:v>
                </c:pt>
                <c:pt idx="7645">
                  <c:v>424.345346862486</c:v>
                </c:pt>
                <c:pt idx="7646">
                  <c:v>424.40085312106902</c:v>
                </c:pt>
                <c:pt idx="7647">
                  <c:v>424.45635937965102</c:v>
                </c:pt>
                <c:pt idx="7648">
                  <c:v>424.51186563823302</c:v>
                </c:pt>
                <c:pt idx="7649">
                  <c:v>424.56737189681598</c:v>
                </c:pt>
                <c:pt idx="7650">
                  <c:v>424.62287815539798</c:v>
                </c:pt>
                <c:pt idx="7651">
                  <c:v>424.67838441398101</c:v>
                </c:pt>
                <c:pt idx="7652">
                  <c:v>424.73389067256301</c:v>
                </c:pt>
                <c:pt idx="7653">
                  <c:v>424.78939693114501</c:v>
                </c:pt>
                <c:pt idx="7654">
                  <c:v>424.84490318972797</c:v>
                </c:pt>
                <c:pt idx="7655">
                  <c:v>424.90040944830997</c:v>
                </c:pt>
                <c:pt idx="7656">
                  <c:v>424.95591570689299</c:v>
                </c:pt>
                <c:pt idx="7657">
                  <c:v>425.01142196547499</c:v>
                </c:pt>
                <c:pt idx="7658">
                  <c:v>425.06692822405699</c:v>
                </c:pt>
                <c:pt idx="7659">
                  <c:v>425.12243448264002</c:v>
                </c:pt>
                <c:pt idx="7660">
                  <c:v>425.17794074122202</c:v>
                </c:pt>
                <c:pt idx="7661">
                  <c:v>425.23344699980498</c:v>
                </c:pt>
                <c:pt idx="7662">
                  <c:v>425.28895325838698</c:v>
                </c:pt>
                <c:pt idx="7663">
                  <c:v>425.34445951696898</c:v>
                </c:pt>
                <c:pt idx="7664">
                  <c:v>425.399965775552</c:v>
                </c:pt>
                <c:pt idx="7665">
                  <c:v>425.455472034134</c:v>
                </c:pt>
                <c:pt idx="7666">
                  <c:v>425.51097829271703</c:v>
                </c:pt>
                <c:pt idx="7667">
                  <c:v>425.56648455129903</c:v>
                </c:pt>
                <c:pt idx="7668">
                  <c:v>425.62199080988103</c:v>
                </c:pt>
                <c:pt idx="7669">
                  <c:v>425.67749706846399</c:v>
                </c:pt>
                <c:pt idx="7670">
                  <c:v>425.73300332704599</c:v>
                </c:pt>
                <c:pt idx="7671">
                  <c:v>425.78850958562901</c:v>
                </c:pt>
                <c:pt idx="7672">
                  <c:v>425.84401584421101</c:v>
                </c:pt>
                <c:pt idx="7673">
                  <c:v>425.89952210279398</c:v>
                </c:pt>
                <c:pt idx="7674">
                  <c:v>425.95502836137598</c:v>
                </c:pt>
                <c:pt idx="7675">
                  <c:v>426.01053461995798</c:v>
                </c:pt>
                <c:pt idx="7676">
                  <c:v>426.066040878541</c:v>
                </c:pt>
                <c:pt idx="7677">
                  <c:v>426.121547137123</c:v>
                </c:pt>
                <c:pt idx="7678">
                  <c:v>426.17705339570603</c:v>
                </c:pt>
                <c:pt idx="7679">
                  <c:v>426.23255965428802</c:v>
                </c:pt>
                <c:pt idx="7680">
                  <c:v>426.28806591287002</c:v>
                </c:pt>
                <c:pt idx="7681">
                  <c:v>426.34357217145299</c:v>
                </c:pt>
                <c:pt idx="7682">
                  <c:v>426.39907843003499</c:v>
                </c:pt>
                <c:pt idx="7683">
                  <c:v>426.45458468861801</c:v>
                </c:pt>
                <c:pt idx="7684">
                  <c:v>426.51009094720001</c:v>
                </c:pt>
                <c:pt idx="7685">
                  <c:v>426.56559720578201</c:v>
                </c:pt>
                <c:pt idx="7686">
                  <c:v>426.62110346436498</c:v>
                </c:pt>
                <c:pt idx="7687">
                  <c:v>426.67660972294698</c:v>
                </c:pt>
                <c:pt idx="7688">
                  <c:v>426.73211598153</c:v>
                </c:pt>
                <c:pt idx="7689">
                  <c:v>426.787622240112</c:v>
                </c:pt>
                <c:pt idx="7690">
                  <c:v>426.843128498694</c:v>
                </c:pt>
                <c:pt idx="7691">
                  <c:v>426.89863475727702</c:v>
                </c:pt>
                <c:pt idx="7692">
                  <c:v>426.95414101585902</c:v>
                </c:pt>
                <c:pt idx="7693">
                  <c:v>427.00964727444199</c:v>
                </c:pt>
                <c:pt idx="7694">
                  <c:v>427.06515353302399</c:v>
                </c:pt>
                <c:pt idx="7695">
                  <c:v>427.12065979160599</c:v>
                </c:pt>
                <c:pt idx="7696">
                  <c:v>427.17616605018901</c:v>
                </c:pt>
                <c:pt idx="7697">
                  <c:v>427.23167230877101</c:v>
                </c:pt>
                <c:pt idx="7698">
                  <c:v>427.28717856735398</c:v>
                </c:pt>
                <c:pt idx="7699">
                  <c:v>427.34268482593598</c:v>
                </c:pt>
                <c:pt idx="7700">
                  <c:v>427.39819108451798</c:v>
                </c:pt>
                <c:pt idx="7701">
                  <c:v>427.453697343101</c:v>
                </c:pt>
                <c:pt idx="7702">
                  <c:v>427.509203601683</c:v>
                </c:pt>
                <c:pt idx="7703">
                  <c:v>427.56470986026602</c:v>
                </c:pt>
                <c:pt idx="7704">
                  <c:v>427.62021611884802</c:v>
                </c:pt>
                <c:pt idx="7705">
                  <c:v>427.67572237743002</c:v>
                </c:pt>
                <c:pt idx="7706">
                  <c:v>427.73122863601299</c:v>
                </c:pt>
                <c:pt idx="7707">
                  <c:v>427.78673489459499</c:v>
                </c:pt>
                <c:pt idx="7708">
                  <c:v>427.84224115317801</c:v>
                </c:pt>
                <c:pt idx="7709">
                  <c:v>427.89774741176001</c:v>
                </c:pt>
                <c:pt idx="7710">
                  <c:v>427.95325367034297</c:v>
                </c:pt>
                <c:pt idx="7711">
                  <c:v>428.00875992892497</c:v>
                </c:pt>
                <c:pt idx="7712">
                  <c:v>428.06426618750697</c:v>
                </c:pt>
                <c:pt idx="7713">
                  <c:v>428.11977244609</c:v>
                </c:pt>
                <c:pt idx="7714">
                  <c:v>428.175278704672</c:v>
                </c:pt>
                <c:pt idx="7715">
                  <c:v>428.23078496325502</c:v>
                </c:pt>
                <c:pt idx="7716">
                  <c:v>428.28629122183702</c:v>
                </c:pt>
                <c:pt idx="7717">
                  <c:v>428.34179748041902</c:v>
                </c:pt>
                <c:pt idx="7718">
                  <c:v>428.39730373900198</c:v>
                </c:pt>
                <c:pt idx="7719">
                  <c:v>428.45280999758398</c:v>
                </c:pt>
                <c:pt idx="7720">
                  <c:v>428.50831625616701</c:v>
                </c:pt>
                <c:pt idx="7721">
                  <c:v>428.56382251474901</c:v>
                </c:pt>
                <c:pt idx="7722">
                  <c:v>428.61932877333101</c:v>
                </c:pt>
                <c:pt idx="7723">
                  <c:v>428.67483503191397</c:v>
                </c:pt>
                <c:pt idx="7724">
                  <c:v>428.73034129049603</c:v>
                </c:pt>
                <c:pt idx="7725">
                  <c:v>428.78584754907899</c:v>
                </c:pt>
                <c:pt idx="7726">
                  <c:v>428.84135380766099</c:v>
                </c:pt>
                <c:pt idx="7727">
                  <c:v>428.89686006624299</c:v>
                </c:pt>
                <c:pt idx="7728">
                  <c:v>428.95236632482602</c:v>
                </c:pt>
                <c:pt idx="7729">
                  <c:v>429.00787258340802</c:v>
                </c:pt>
                <c:pt idx="7730">
                  <c:v>429.06337884199098</c:v>
                </c:pt>
                <c:pt idx="7731">
                  <c:v>429.11888510057298</c:v>
                </c:pt>
                <c:pt idx="7732">
                  <c:v>429.17439135915498</c:v>
                </c:pt>
                <c:pt idx="7733">
                  <c:v>429.229897617738</c:v>
                </c:pt>
                <c:pt idx="7734">
                  <c:v>429.28540387632</c:v>
                </c:pt>
                <c:pt idx="7735">
                  <c:v>429.34091013490303</c:v>
                </c:pt>
                <c:pt idx="7736">
                  <c:v>429.39641639348503</c:v>
                </c:pt>
                <c:pt idx="7737">
                  <c:v>429.45192265206703</c:v>
                </c:pt>
                <c:pt idx="7738">
                  <c:v>429.50742891064999</c:v>
                </c:pt>
                <c:pt idx="7739">
                  <c:v>429.56293516923199</c:v>
                </c:pt>
                <c:pt idx="7740">
                  <c:v>429.61844142781501</c:v>
                </c:pt>
                <c:pt idx="7741">
                  <c:v>429.67394768639701</c:v>
                </c:pt>
                <c:pt idx="7742">
                  <c:v>429.72945394497901</c:v>
                </c:pt>
                <c:pt idx="7743">
                  <c:v>429.78496020356198</c:v>
                </c:pt>
                <c:pt idx="7744">
                  <c:v>429.84046646214398</c:v>
                </c:pt>
                <c:pt idx="7745">
                  <c:v>429.895972720727</c:v>
                </c:pt>
                <c:pt idx="7746">
                  <c:v>429.951478979309</c:v>
                </c:pt>
                <c:pt idx="7747">
                  <c:v>430.00698523789202</c:v>
                </c:pt>
                <c:pt idx="7748">
                  <c:v>430.06249149647402</c:v>
                </c:pt>
                <c:pt idx="7749">
                  <c:v>430.11799775505602</c:v>
                </c:pt>
                <c:pt idx="7750">
                  <c:v>430.17350401363899</c:v>
                </c:pt>
                <c:pt idx="7751">
                  <c:v>430.22901027222099</c:v>
                </c:pt>
                <c:pt idx="7752">
                  <c:v>430.28451653080401</c:v>
                </c:pt>
                <c:pt idx="7753">
                  <c:v>430.34002278938601</c:v>
                </c:pt>
                <c:pt idx="7754">
                  <c:v>430.39552904796801</c:v>
                </c:pt>
                <c:pt idx="7755">
                  <c:v>430.45103530655098</c:v>
                </c:pt>
                <c:pt idx="7756">
                  <c:v>430.50654156513298</c:v>
                </c:pt>
                <c:pt idx="7757">
                  <c:v>430.562047823716</c:v>
                </c:pt>
                <c:pt idx="7758">
                  <c:v>430.617554082298</c:v>
                </c:pt>
                <c:pt idx="7759">
                  <c:v>430.67306034088</c:v>
                </c:pt>
                <c:pt idx="7760">
                  <c:v>430.72856659946302</c:v>
                </c:pt>
                <c:pt idx="7761">
                  <c:v>430.78407285804502</c:v>
                </c:pt>
                <c:pt idx="7762">
                  <c:v>430.83957911662799</c:v>
                </c:pt>
                <c:pt idx="7763">
                  <c:v>430.89508537520999</c:v>
                </c:pt>
                <c:pt idx="7764">
                  <c:v>430.95059163379199</c:v>
                </c:pt>
                <c:pt idx="7765">
                  <c:v>431.00609789237501</c:v>
                </c:pt>
                <c:pt idx="7766">
                  <c:v>431.06160415095701</c:v>
                </c:pt>
                <c:pt idx="7767">
                  <c:v>431.11711040953998</c:v>
                </c:pt>
                <c:pt idx="7768">
                  <c:v>431.17261666812198</c:v>
                </c:pt>
                <c:pt idx="7769">
                  <c:v>431.22812292670397</c:v>
                </c:pt>
                <c:pt idx="7770">
                  <c:v>431.283629185287</c:v>
                </c:pt>
                <c:pt idx="7771">
                  <c:v>431.339135443869</c:v>
                </c:pt>
                <c:pt idx="7772">
                  <c:v>431.39464170245202</c:v>
                </c:pt>
                <c:pt idx="7773">
                  <c:v>431.45014796103402</c:v>
                </c:pt>
                <c:pt idx="7774">
                  <c:v>431.50565421961602</c:v>
                </c:pt>
                <c:pt idx="7775">
                  <c:v>431.56116047819899</c:v>
                </c:pt>
                <c:pt idx="7776">
                  <c:v>431.61666673678099</c:v>
                </c:pt>
                <c:pt idx="7777">
                  <c:v>431.67217299536401</c:v>
                </c:pt>
                <c:pt idx="7778">
                  <c:v>431.72767925394601</c:v>
                </c:pt>
                <c:pt idx="7779">
                  <c:v>431.78318551252801</c:v>
                </c:pt>
                <c:pt idx="7780">
                  <c:v>431.83869177111097</c:v>
                </c:pt>
                <c:pt idx="7781">
                  <c:v>431.89419802969297</c:v>
                </c:pt>
                <c:pt idx="7782">
                  <c:v>431.949704288276</c:v>
                </c:pt>
                <c:pt idx="7783">
                  <c:v>432.005210546858</c:v>
                </c:pt>
                <c:pt idx="7784">
                  <c:v>432.06071680544102</c:v>
                </c:pt>
                <c:pt idx="7785">
                  <c:v>432.11622306402302</c:v>
                </c:pt>
                <c:pt idx="7786">
                  <c:v>432.17172932260502</c:v>
                </c:pt>
                <c:pt idx="7787">
                  <c:v>432.22723558118798</c:v>
                </c:pt>
                <c:pt idx="7788">
                  <c:v>432.28274183976998</c:v>
                </c:pt>
                <c:pt idx="7789">
                  <c:v>432.33824809835198</c:v>
                </c:pt>
                <c:pt idx="7790">
                  <c:v>432.39375435693501</c:v>
                </c:pt>
                <c:pt idx="7791">
                  <c:v>432.44926061551701</c:v>
                </c:pt>
                <c:pt idx="7792">
                  <c:v>432.50476687410003</c:v>
                </c:pt>
                <c:pt idx="7793">
                  <c:v>432.56027313268203</c:v>
                </c:pt>
                <c:pt idx="7794">
                  <c:v>432.61577939126499</c:v>
                </c:pt>
                <c:pt idx="7795">
                  <c:v>432.67128564984699</c:v>
                </c:pt>
                <c:pt idx="7796">
                  <c:v>432.72679190842899</c:v>
                </c:pt>
                <c:pt idx="7797">
                  <c:v>432.78229816701202</c:v>
                </c:pt>
                <c:pt idx="7798">
                  <c:v>432.83780442559402</c:v>
                </c:pt>
                <c:pt idx="7799">
                  <c:v>432.89331068417698</c:v>
                </c:pt>
                <c:pt idx="7800">
                  <c:v>432.94881694275898</c:v>
                </c:pt>
                <c:pt idx="7801">
                  <c:v>433.00432320134098</c:v>
                </c:pt>
                <c:pt idx="7802">
                  <c:v>433.059829459924</c:v>
                </c:pt>
                <c:pt idx="7803">
                  <c:v>433.115335718506</c:v>
                </c:pt>
                <c:pt idx="7804">
                  <c:v>433.17084197708903</c:v>
                </c:pt>
                <c:pt idx="7805">
                  <c:v>433.22634823567103</c:v>
                </c:pt>
                <c:pt idx="7806">
                  <c:v>433.28185449425303</c:v>
                </c:pt>
                <c:pt idx="7807">
                  <c:v>433.33736075283599</c:v>
                </c:pt>
                <c:pt idx="7808">
                  <c:v>433.39286701141799</c:v>
                </c:pt>
                <c:pt idx="7809">
                  <c:v>433.44837327000101</c:v>
                </c:pt>
                <c:pt idx="7810">
                  <c:v>433.50387952858301</c:v>
                </c:pt>
                <c:pt idx="7811">
                  <c:v>433.55938578716501</c:v>
                </c:pt>
                <c:pt idx="7812">
                  <c:v>433.61489204574798</c:v>
                </c:pt>
                <c:pt idx="7813">
                  <c:v>433.67039830432998</c:v>
                </c:pt>
                <c:pt idx="7814">
                  <c:v>433.725904562913</c:v>
                </c:pt>
                <c:pt idx="7815">
                  <c:v>433.781410821495</c:v>
                </c:pt>
                <c:pt idx="7816">
                  <c:v>433.836917080077</c:v>
                </c:pt>
                <c:pt idx="7817">
                  <c:v>433.89242333866002</c:v>
                </c:pt>
                <c:pt idx="7818">
                  <c:v>433.94792959724202</c:v>
                </c:pt>
                <c:pt idx="7819">
                  <c:v>434.00343585582499</c:v>
                </c:pt>
                <c:pt idx="7820">
                  <c:v>434.05894211440699</c:v>
                </c:pt>
                <c:pt idx="7821">
                  <c:v>434.11444837298899</c:v>
                </c:pt>
                <c:pt idx="7822">
                  <c:v>434.16995463157201</c:v>
                </c:pt>
                <c:pt idx="7823">
                  <c:v>434.22546089015401</c:v>
                </c:pt>
                <c:pt idx="7824">
                  <c:v>434.28096714873698</c:v>
                </c:pt>
                <c:pt idx="7825">
                  <c:v>434.33647340731898</c:v>
                </c:pt>
                <c:pt idx="7826">
                  <c:v>434.39197966590098</c:v>
                </c:pt>
                <c:pt idx="7827">
                  <c:v>434.447485924484</c:v>
                </c:pt>
                <c:pt idx="7828">
                  <c:v>434.502992183066</c:v>
                </c:pt>
                <c:pt idx="7829">
                  <c:v>434.55849844164902</c:v>
                </c:pt>
                <c:pt idx="7830">
                  <c:v>434.61400470023102</c:v>
                </c:pt>
                <c:pt idx="7831">
                  <c:v>434.66951095881399</c:v>
                </c:pt>
                <c:pt idx="7832">
                  <c:v>434.72501721739599</c:v>
                </c:pt>
                <c:pt idx="7833">
                  <c:v>434.78052347597799</c:v>
                </c:pt>
                <c:pt idx="7834">
                  <c:v>434.83602973456101</c:v>
                </c:pt>
                <c:pt idx="7835">
                  <c:v>434.89153599314301</c:v>
                </c:pt>
                <c:pt idx="7836">
                  <c:v>434.94704225172597</c:v>
                </c:pt>
                <c:pt idx="7837">
                  <c:v>435.00254851030797</c:v>
                </c:pt>
                <c:pt idx="7838">
                  <c:v>435.05805476888997</c:v>
                </c:pt>
                <c:pt idx="7839">
                  <c:v>435.113561027473</c:v>
                </c:pt>
                <c:pt idx="7840">
                  <c:v>435.169067286055</c:v>
                </c:pt>
                <c:pt idx="7841">
                  <c:v>435.22457354463802</c:v>
                </c:pt>
                <c:pt idx="7842">
                  <c:v>435.28007980322002</c:v>
                </c:pt>
                <c:pt idx="7843">
                  <c:v>435.33558606180202</c:v>
                </c:pt>
                <c:pt idx="7844">
                  <c:v>435.39109232038498</c:v>
                </c:pt>
                <c:pt idx="7845">
                  <c:v>435.44659857896698</c:v>
                </c:pt>
                <c:pt idx="7846">
                  <c:v>435.50210483755001</c:v>
                </c:pt>
                <c:pt idx="7847">
                  <c:v>435.55761109613201</c:v>
                </c:pt>
                <c:pt idx="7848">
                  <c:v>435.61311735471401</c:v>
                </c:pt>
                <c:pt idx="7849">
                  <c:v>435.66862361329697</c:v>
                </c:pt>
                <c:pt idx="7850">
                  <c:v>435.72412987187897</c:v>
                </c:pt>
                <c:pt idx="7851">
                  <c:v>435.77963613046199</c:v>
                </c:pt>
                <c:pt idx="7852">
                  <c:v>435.83514238904399</c:v>
                </c:pt>
                <c:pt idx="7853">
                  <c:v>435.89064864762599</c:v>
                </c:pt>
                <c:pt idx="7854">
                  <c:v>435.94615490620902</c:v>
                </c:pt>
                <c:pt idx="7855">
                  <c:v>436.00166116479102</c:v>
                </c:pt>
                <c:pt idx="7856">
                  <c:v>436.05716742337398</c:v>
                </c:pt>
                <c:pt idx="7857">
                  <c:v>436.11267368195598</c:v>
                </c:pt>
                <c:pt idx="7858">
                  <c:v>436.16817994053798</c:v>
                </c:pt>
                <c:pt idx="7859">
                  <c:v>436.223686199121</c:v>
                </c:pt>
                <c:pt idx="7860">
                  <c:v>436.279192457703</c:v>
                </c:pt>
                <c:pt idx="7861">
                  <c:v>436.33469871628603</c:v>
                </c:pt>
                <c:pt idx="7862">
                  <c:v>436.39020497486803</c:v>
                </c:pt>
                <c:pt idx="7863">
                  <c:v>436.44571123345003</c:v>
                </c:pt>
                <c:pt idx="7864">
                  <c:v>436.50121749203299</c:v>
                </c:pt>
                <c:pt idx="7865">
                  <c:v>436.55672375061499</c:v>
                </c:pt>
                <c:pt idx="7866">
                  <c:v>436.61223000919802</c:v>
                </c:pt>
                <c:pt idx="7867">
                  <c:v>436.66773626778001</c:v>
                </c:pt>
                <c:pt idx="7868">
                  <c:v>436.72324252636298</c:v>
                </c:pt>
                <c:pt idx="7869">
                  <c:v>436.77874878494498</c:v>
                </c:pt>
                <c:pt idx="7870">
                  <c:v>436.83425504352698</c:v>
                </c:pt>
                <c:pt idx="7871">
                  <c:v>436.88976130211</c:v>
                </c:pt>
                <c:pt idx="7872">
                  <c:v>436.945267560692</c:v>
                </c:pt>
                <c:pt idx="7873">
                  <c:v>437.00077381927503</c:v>
                </c:pt>
                <c:pt idx="7874">
                  <c:v>437.05628007785702</c:v>
                </c:pt>
                <c:pt idx="7875">
                  <c:v>437.11178633643902</c:v>
                </c:pt>
                <c:pt idx="7876">
                  <c:v>437.16729259502199</c:v>
                </c:pt>
                <c:pt idx="7877">
                  <c:v>437.22279885360399</c:v>
                </c:pt>
                <c:pt idx="7878">
                  <c:v>437.27830511218701</c:v>
                </c:pt>
                <c:pt idx="7879">
                  <c:v>437.33381137076901</c:v>
                </c:pt>
                <c:pt idx="7880">
                  <c:v>437.38931762935101</c:v>
                </c:pt>
                <c:pt idx="7881">
                  <c:v>437.44482388793398</c:v>
                </c:pt>
                <c:pt idx="7882">
                  <c:v>437.50033014651598</c:v>
                </c:pt>
                <c:pt idx="7883">
                  <c:v>437.555836405099</c:v>
                </c:pt>
                <c:pt idx="7884">
                  <c:v>437.611342663681</c:v>
                </c:pt>
                <c:pt idx="7885">
                  <c:v>437.666848922263</c:v>
                </c:pt>
                <c:pt idx="7886">
                  <c:v>437.72235518084602</c:v>
                </c:pt>
                <c:pt idx="7887">
                  <c:v>437.77786143942802</c:v>
                </c:pt>
                <c:pt idx="7888">
                  <c:v>437.83336769801099</c:v>
                </c:pt>
                <c:pt idx="7889">
                  <c:v>437.88887395659299</c:v>
                </c:pt>
                <c:pt idx="7890">
                  <c:v>437.94438021517499</c:v>
                </c:pt>
                <c:pt idx="7891">
                  <c:v>437.99988647375801</c:v>
                </c:pt>
                <c:pt idx="7892">
                  <c:v>438.05539273234001</c:v>
                </c:pt>
                <c:pt idx="7893">
                  <c:v>438.11089899092298</c:v>
                </c:pt>
                <c:pt idx="7894">
                  <c:v>438.16640524950498</c:v>
                </c:pt>
                <c:pt idx="7895">
                  <c:v>438.22191150808698</c:v>
                </c:pt>
                <c:pt idx="7896">
                  <c:v>438.27741776667</c:v>
                </c:pt>
                <c:pt idx="7897">
                  <c:v>438.332924025252</c:v>
                </c:pt>
                <c:pt idx="7898">
                  <c:v>438.38843028383502</c:v>
                </c:pt>
                <c:pt idx="7899">
                  <c:v>438.44393654241702</c:v>
                </c:pt>
                <c:pt idx="7900">
                  <c:v>438.49944280099902</c:v>
                </c:pt>
                <c:pt idx="7901">
                  <c:v>438.55494905958199</c:v>
                </c:pt>
                <c:pt idx="7902">
                  <c:v>438.61045531816399</c:v>
                </c:pt>
                <c:pt idx="7903">
                  <c:v>438.66596157674701</c:v>
                </c:pt>
                <c:pt idx="7904">
                  <c:v>438.72146783532901</c:v>
                </c:pt>
                <c:pt idx="7905">
                  <c:v>438.77697409391101</c:v>
                </c:pt>
                <c:pt idx="7906">
                  <c:v>438.83248035249397</c:v>
                </c:pt>
                <c:pt idx="7907">
                  <c:v>438.88798661107597</c:v>
                </c:pt>
                <c:pt idx="7908">
                  <c:v>438.943492869659</c:v>
                </c:pt>
                <c:pt idx="7909">
                  <c:v>438.998999128241</c:v>
                </c:pt>
                <c:pt idx="7910">
                  <c:v>439.05450538682402</c:v>
                </c:pt>
                <c:pt idx="7911">
                  <c:v>439.11001164540602</c:v>
                </c:pt>
                <c:pt idx="7912">
                  <c:v>439.16551790398802</c:v>
                </c:pt>
                <c:pt idx="7913">
                  <c:v>439.22102416257098</c:v>
                </c:pt>
                <c:pt idx="7914">
                  <c:v>439.27653042115298</c:v>
                </c:pt>
                <c:pt idx="7915">
                  <c:v>439.33203667973601</c:v>
                </c:pt>
                <c:pt idx="7916">
                  <c:v>439.38754293831801</c:v>
                </c:pt>
                <c:pt idx="7917">
                  <c:v>439.44304919690001</c:v>
                </c:pt>
                <c:pt idx="7918">
                  <c:v>439.49855545548297</c:v>
                </c:pt>
                <c:pt idx="7919">
                  <c:v>439.55406171406503</c:v>
                </c:pt>
                <c:pt idx="7920">
                  <c:v>439.60956797264799</c:v>
                </c:pt>
                <c:pt idx="7921">
                  <c:v>439.66507423122999</c:v>
                </c:pt>
                <c:pt idx="7922">
                  <c:v>439.72058048981199</c:v>
                </c:pt>
                <c:pt idx="7923">
                  <c:v>439.77608674839502</c:v>
                </c:pt>
                <c:pt idx="7924">
                  <c:v>439.83159300697702</c:v>
                </c:pt>
                <c:pt idx="7925">
                  <c:v>439.88709926555998</c:v>
                </c:pt>
                <c:pt idx="7926">
                  <c:v>439.94260552414198</c:v>
                </c:pt>
                <c:pt idx="7927">
                  <c:v>439.99811178272398</c:v>
                </c:pt>
                <c:pt idx="7928">
                  <c:v>440.053618041307</c:v>
                </c:pt>
                <c:pt idx="7929">
                  <c:v>440.109124299889</c:v>
                </c:pt>
                <c:pt idx="7930">
                  <c:v>440.16463055847203</c:v>
                </c:pt>
                <c:pt idx="7931">
                  <c:v>440.22013681705403</c:v>
                </c:pt>
                <c:pt idx="7932">
                  <c:v>440.27564307563603</c:v>
                </c:pt>
                <c:pt idx="7933">
                  <c:v>440.33114933421899</c:v>
                </c:pt>
                <c:pt idx="7934">
                  <c:v>440.38665559280099</c:v>
                </c:pt>
                <c:pt idx="7935">
                  <c:v>440.44216185138401</c:v>
                </c:pt>
                <c:pt idx="7936">
                  <c:v>440.49766810996601</c:v>
                </c:pt>
                <c:pt idx="7937">
                  <c:v>440.55317436854801</c:v>
                </c:pt>
                <c:pt idx="7938">
                  <c:v>440.60868062713098</c:v>
                </c:pt>
                <c:pt idx="7939">
                  <c:v>440.66418688571298</c:v>
                </c:pt>
                <c:pt idx="7940">
                  <c:v>440.719693144296</c:v>
                </c:pt>
                <c:pt idx="7941">
                  <c:v>440.775199402878</c:v>
                </c:pt>
                <c:pt idx="7942">
                  <c:v>440.83070566146</c:v>
                </c:pt>
                <c:pt idx="7943">
                  <c:v>440.88621192004302</c:v>
                </c:pt>
                <c:pt idx="7944">
                  <c:v>440.94171817862502</c:v>
                </c:pt>
                <c:pt idx="7945">
                  <c:v>440.99722443720799</c:v>
                </c:pt>
                <c:pt idx="7946">
                  <c:v>441.05273069578999</c:v>
                </c:pt>
                <c:pt idx="7947">
                  <c:v>441.10823695437301</c:v>
                </c:pt>
                <c:pt idx="7948">
                  <c:v>441.16374321295501</c:v>
                </c:pt>
                <c:pt idx="7949">
                  <c:v>441.21924947153701</c:v>
                </c:pt>
                <c:pt idx="7950">
                  <c:v>441.27475573011998</c:v>
                </c:pt>
                <c:pt idx="7951">
                  <c:v>441.33026198870198</c:v>
                </c:pt>
                <c:pt idx="7952">
                  <c:v>441.385768247285</c:v>
                </c:pt>
                <c:pt idx="7953">
                  <c:v>441.441274505867</c:v>
                </c:pt>
                <c:pt idx="7954">
                  <c:v>441.496780764449</c:v>
                </c:pt>
                <c:pt idx="7955">
                  <c:v>441.55228702303202</c:v>
                </c:pt>
                <c:pt idx="7956">
                  <c:v>441.60779328161402</c:v>
                </c:pt>
                <c:pt idx="7957">
                  <c:v>441.66329954019699</c:v>
                </c:pt>
                <c:pt idx="7958">
                  <c:v>441.71880579877899</c:v>
                </c:pt>
                <c:pt idx="7959">
                  <c:v>441.77431205736099</c:v>
                </c:pt>
                <c:pt idx="7960">
                  <c:v>441.82981831594401</c:v>
                </c:pt>
                <c:pt idx="7961">
                  <c:v>441.88532457452601</c:v>
                </c:pt>
                <c:pt idx="7962">
                  <c:v>441.94083083310898</c:v>
                </c:pt>
                <c:pt idx="7963">
                  <c:v>441.99633709169098</c:v>
                </c:pt>
                <c:pt idx="7964">
                  <c:v>442.05184335027297</c:v>
                </c:pt>
                <c:pt idx="7965">
                  <c:v>442.107349608856</c:v>
                </c:pt>
                <c:pt idx="7966">
                  <c:v>442.162855867438</c:v>
                </c:pt>
                <c:pt idx="7967">
                  <c:v>442.21836212602102</c:v>
                </c:pt>
                <c:pt idx="7968">
                  <c:v>442.27386838460302</c:v>
                </c:pt>
                <c:pt idx="7969">
                  <c:v>442.32937464318502</c:v>
                </c:pt>
                <c:pt idx="7970">
                  <c:v>442.38488090176799</c:v>
                </c:pt>
                <c:pt idx="7971">
                  <c:v>442.44038716034999</c:v>
                </c:pt>
                <c:pt idx="7972">
                  <c:v>442.49589341893301</c:v>
                </c:pt>
                <c:pt idx="7973">
                  <c:v>442.55139967751501</c:v>
                </c:pt>
                <c:pt idx="7974">
                  <c:v>442.60690593609701</c:v>
                </c:pt>
                <c:pt idx="7975">
                  <c:v>442.66241219467997</c:v>
                </c:pt>
                <c:pt idx="7976">
                  <c:v>442.71791845326197</c:v>
                </c:pt>
                <c:pt idx="7977">
                  <c:v>442.773424711845</c:v>
                </c:pt>
                <c:pt idx="7978">
                  <c:v>442.828930970427</c:v>
                </c:pt>
                <c:pt idx="7979">
                  <c:v>442.884437229009</c:v>
                </c:pt>
                <c:pt idx="7980">
                  <c:v>442.93994348759202</c:v>
                </c:pt>
                <c:pt idx="7981">
                  <c:v>442.99544974617402</c:v>
                </c:pt>
                <c:pt idx="7982">
                  <c:v>443.05095600475698</c:v>
                </c:pt>
                <c:pt idx="7983">
                  <c:v>443.10646226333898</c:v>
                </c:pt>
                <c:pt idx="7984">
                  <c:v>443.16196852192098</c:v>
                </c:pt>
                <c:pt idx="7985">
                  <c:v>443.21747478050401</c:v>
                </c:pt>
                <c:pt idx="7986">
                  <c:v>443.27298103908601</c:v>
                </c:pt>
                <c:pt idx="7987">
                  <c:v>443.32848729766903</c:v>
                </c:pt>
                <c:pt idx="7988">
                  <c:v>443.38399355625103</c:v>
                </c:pt>
                <c:pt idx="7989">
                  <c:v>443.43949981483303</c:v>
                </c:pt>
                <c:pt idx="7990">
                  <c:v>443.49500607341599</c:v>
                </c:pt>
                <c:pt idx="7991">
                  <c:v>443.55051233199799</c:v>
                </c:pt>
                <c:pt idx="7992">
                  <c:v>443.60601859058102</c:v>
                </c:pt>
                <c:pt idx="7993">
                  <c:v>443.66152484916302</c:v>
                </c:pt>
                <c:pt idx="7994">
                  <c:v>443.71703110774598</c:v>
                </c:pt>
                <c:pt idx="7995">
                  <c:v>443.77253736632798</c:v>
                </c:pt>
                <c:pt idx="7996">
                  <c:v>443.82804362490998</c:v>
                </c:pt>
                <c:pt idx="7997">
                  <c:v>443.883549883493</c:v>
                </c:pt>
                <c:pt idx="7998">
                  <c:v>443.939056142075</c:v>
                </c:pt>
                <c:pt idx="7999">
                  <c:v>443.99456240065803</c:v>
                </c:pt>
                <c:pt idx="8000">
                  <c:v>444.05006865924003</c:v>
                </c:pt>
                <c:pt idx="8001">
                  <c:v>444.10557491782203</c:v>
                </c:pt>
                <c:pt idx="8002">
                  <c:v>444.16108117640499</c:v>
                </c:pt>
                <c:pt idx="8003">
                  <c:v>444.21658743498699</c:v>
                </c:pt>
                <c:pt idx="8004">
                  <c:v>444.27209369357001</c:v>
                </c:pt>
                <c:pt idx="8005">
                  <c:v>444.32759995215201</c:v>
                </c:pt>
                <c:pt idx="8006">
                  <c:v>444.38310621073401</c:v>
                </c:pt>
                <c:pt idx="8007">
                  <c:v>444.43861246931698</c:v>
                </c:pt>
                <c:pt idx="8008">
                  <c:v>444.49411872789898</c:v>
                </c:pt>
                <c:pt idx="8009">
                  <c:v>444.549624986482</c:v>
                </c:pt>
                <c:pt idx="8010">
                  <c:v>444.605131245064</c:v>
                </c:pt>
                <c:pt idx="8011">
                  <c:v>444.660637503646</c:v>
                </c:pt>
                <c:pt idx="8012">
                  <c:v>444.71614376222902</c:v>
                </c:pt>
                <c:pt idx="8013">
                  <c:v>444.77165002081102</c:v>
                </c:pt>
                <c:pt idx="8014">
                  <c:v>444.82715627939399</c:v>
                </c:pt>
                <c:pt idx="8015">
                  <c:v>444.88266253797599</c:v>
                </c:pt>
                <c:pt idx="8016">
                  <c:v>444.93816879655799</c:v>
                </c:pt>
                <c:pt idx="8017">
                  <c:v>444.99367505514101</c:v>
                </c:pt>
                <c:pt idx="8018">
                  <c:v>445.04918131372301</c:v>
                </c:pt>
                <c:pt idx="8019">
                  <c:v>445.10468757230598</c:v>
                </c:pt>
                <c:pt idx="8020">
                  <c:v>445.16019383088798</c:v>
                </c:pt>
                <c:pt idx="8021">
                  <c:v>445.21570008946998</c:v>
                </c:pt>
                <c:pt idx="8022">
                  <c:v>445.271206348053</c:v>
                </c:pt>
                <c:pt idx="8023">
                  <c:v>445.326712606635</c:v>
                </c:pt>
                <c:pt idx="8024">
                  <c:v>445.38221886521802</c:v>
                </c:pt>
                <c:pt idx="8025">
                  <c:v>445.43772512380002</c:v>
                </c:pt>
                <c:pt idx="8026">
                  <c:v>445.49323138238202</c:v>
                </c:pt>
                <c:pt idx="8027">
                  <c:v>445.54873764096499</c:v>
                </c:pt>
                <c:pt idx="8028">
                  <c:v>445.60424389954699</c:v>
                </c:pt>
                <c:pt idx="8029">
                  <c:v>445.65975015813001</c:v>
                </c:pt>
                <c:pt idx="8030">
                  <c:v>445.71525641671201</c:v>
                </c:pt>
                <c:pt idx="8031">
                  <c:v>445.77076267529497</c:v>
                </c:pt>
                <c:pt idx="8032">
                  <c:v>445.82626893387697</c:v>
                </c:pt>
                <c:pt idx="8033">
                  <c:v>445.88177519245897</c:v>
                </c:pt>
                <c:pt idx="8034">
                  <c:v>445.937281451042</c:v>
                </c:pt>
                <c:pt idx="8035">
                  <c:v>445.992787709624</c:v>
                </c:pt>
                <c:pt idx="8036">
                  <c:v>446.04829396820702</c:v>
                </c:pt>
                <c:pt idx="8037">
                  <c:v>446.10380022678902</c:v>
                </c:pt>
                <c:pt idx="8038">
                  <c:v>446.15930648537102</c:v>
                </c:pt>
                <c:pt idx="8039">
                  <c:v>446.21481274395398</c:v>
                </c:pt>
                <c:pt idx="8040">
                  <c:v>446.27031900253598</c:v>
                </c:pt>
                <c:pt idx="8041">
                  <c:v>446.32582526111901</c:v>
                </c:pt>
                <c:pt idx="8042">
                  <c:v>446.38133151970101</c:v>
                </c:pt>
                <c:pt idx="8043">
                  <c:v>446.43683777828301</c:v>
                </c:pt>
                <c:pt idx="8044">
                  <c:v>446.49234403686597</c:v>
                </c:pt>
                <c:pt idx="8045">
                  <c:v>446.54785029544797</c:v>
                </c:pt>
                <c:pt idx="8046">
                  <c:v>446.603356554031</c:v>
                </c:pt>
                <c:pt idx="8047">
                  <c:v>446.65886281261299</c:v>
                </c:pt>
                <c:pt idx="8048">
                  <c:v>446.71436907119499</c:v>
                </c:pt>
                <c:pt idx="8049">
                  <c:v>446.76987532977802</c:v>
                </c:pt>
                <c:pt idx="8050">
                  <c:v>446.82538158836002</c:v>
                </c:pt>
                <c:pt idx="8051">
                  <c:v>446.88088784694298</c:v>
                </c:pt>
                <c:pt idx="8052">
                  <c:v>446.93639410552498</c:v>
                </c:pt>
                <c:pt idx="8053">
                  <c:v>446.99190036410698</c:v>
                </c:pt>
                <c:pt idx="8054">
                  <c:v>447.04740662269</c:v>
                </c:pt>
                <c:pt idx="8055">
                  <c:v>447.102912881272</c:v>
                </c:pt>
                <c:pt idx="8056">
                  <c:v>447.15841913985503</c:v>
                </c:pt>
                <c:pt idx="8057">
                  <c:v>447.21392539843703</c:v>
                </c:pt>
                <c:pt idx="8058">
                  <c:v>447.26943165701903</c:v>
                </c:pt>
                <c:pt idx="8059">
                  <c:v>447.32493791560199</c:v>
                </c:pt>
                <c:pt idx="8060">
                  <c:v>447.38044417418399</c:v>
                </c:pt>
                <c:pt idx="8061">
                  <c:v>447.43595043276702</c:v>
                </c:pt>
                <c:pt idx="8062">
                  <c:v>447.49145669134901</c:v>
                </c:pt>
                <c:pt idx="8063">
                  <c:v>447.54696294993101</c:v>
                </c:pt>
                <c:pt idx="8064">
                  <c:v>447.60246920851398</c:v>
                </c:pt>
                <c:pt idx="8065">
                  <c:v>447.65797546709598</c:v>
                </c:pt>
                <c:pt idx="8066">
                  <c:v>447.713481725679</c:v>
                </c:pt>
                <c:pt idx="8067">
                  <c:v>447.768987984261</c:v>
                </c:pt>
                <c:pt idx="8068">
                  <c:v>447.82449424284403</c:v>
                </c:pt>
                <c:pt idx="8069">
                  <c:v>447.88000050142603</c:v>
                </c:pt>
                <c:pt idx="8070">
                  <c:v>447.93550676000802</c:v>
                </c:pt>
                <c:pt idx="8071">
                  <c:v>447.99101301859099</c:v>
                </c:pt>
                <c:pt idx="8072">
                  <c:v>448.04651927717299</c:v>
                </c:pt>
                <c:pt idx="8073">
                  <c:v>448.10202553575601</c:v>
                </c:pt>
                <c:pt idx="8074">
                  <c:v>448.15753179433801</c:v>
                </c:pt>
                <c:pt idx="8075">
                  <c:v>448.21303805292001</c:v>
                </c:pt>
                <c:pt idx="8076">
                  <c:v>448.26854431150298</c:v>
                </c:pt>
                <c:pt idx="8077">
                  <c:v>448.32405057008498</c:v>
                </c:pt>
                <c:pt idx="8078">
                  <c:v>448.379556828668</c:v>
                </c:pt>
                <c:pt idx="8079">
                  <c:v>448.43506308725</c:v>
                </c:pt>
                <c:pt idx="8080">
                  <c:v>448.490569345832</c:v>
                </c:pt>
                <c:pt idx="8081">
                  <c:v>448.54607560441502</c:v>
                </c:pt>
                <c:pt idx="8082">
                  <c:v>448.60158186299702</c:v>
                </c:pt>
                <c:pt idx="8083">
                  <c:v>448.65708812157999</c:v>
                </c:pt>
                <c:pt idx="8084">
                  <c:v>448.71259438016199</c:v>
                </c:pt>
                <c:pt idx="8085">
                  <c:v>448.76810063874399</c:v>
                </c:pt>
                <c:pt idx="8086">
                  <c:v>448.82360689732701</c:v>
                </c:pt>
                <c:pt idx="8087">
                  <c:v>448.87911315590901</c:v>
                </c:pt>
                <c:pt idx="8088">
                  <c:v>448.93461941449198</c:v>
                </c:pt>
                <c:pt idx="8089">
                  <c:v>448.99012567307398</c:v>
                </c:pt>
                <c:pt idx="8090">
                  <c:v>449.04563193165598</c:v>
                </c:pt>
                <c:pt idx="8091">
                  <c:v>449.101138190239</c:v>
                </c:pt>
                <c:pt idx="8092">
                  <c:v>449.156644448821</c:v>
                </c:pt>
                <c:pt idx="8093">
                  <c:v>449.21215070740402</c:v>
                </c:pt>
                <c:pt idx="8094">
                  <c:v>449.26765696598602</c:v>
                </c:pt>
                <c:pt idx="8095">
                  <c:v>449.32316322456802</c:v>
                </c:pt>
                <c:pt idx="8096">
                  <c:v>449.37866948315099</c:v>
                </c:pt>
                <c:pt idx="8097">
                  <c:v>449.43417574173299</c:v>
                </c:pt>
                <c:pt idx="8098">
                  <c:v>449.48968200031601</c:v>
                </c:pt>
                <c:pt idx="8099">
                  <c:v>449.54518825889801</c:v>
                </c:pt>
                <c:pt idx="8100">
                  <c:v>449.60069451748001</c:v>
                </c:pt>
                <c:pt idx="8101">
                  <c:v>449.65620077606297</c:v>
                </c:pt>
                <c:pt idx="8102">
                  <c:v>449.71170703464497</c:v>
                </c:pt>
                <c:pt idx="8103">
                  <c:v>449.767213293228</c:v>
                </c:pt>
                <c:pt idx="8104">
                  <c:v>449.82271955181</c:v>
                </c:pt>
                <c:pt idx="8105">
                  <c:v>449.87822581039302</c:v>
                </c:pt>
                <c:pt idx="8106">
                  <c:v>449.93373206897502</c:v>
                </c:pt>
                <c:pt idx="8107">
                  <c:v>449.98923832755702</c:v>
                </c:pt>
                <c:pt idx="8108">
                  <c:v>450.04474458613998</c:v>
                </c:pt>
                <c:pt idx="8109">
                  <c:v>450.10025084472198</c:v>
                </c:pt>
                <c:pt idx="8110">
                  <c:v>450.15575710330501</c:v>
                </c:pt>
                <c:pt idx="8111">
                  <c:v>450.21126336188701</c:v>
                </c:pt>
                <c:pt idx="8112">
                  <c:v>450.26676962046901</c:v>
                </c:pt>
                <c:pt idx="8113">
                  <c:v>450.32227587905197</c:v>
                </c:pt>
                <c:pt idx="8114">
                  <c:v>450.37778213763397</c:v>
                </c:pt>
                <c:pt idx="8115">
                  <c:v>450.43328839621699</c:v>
                </c:pt>
                <c:pt idx="8116">
                  <c:v>450.48879465479899</c:v>
                </c:pt>
                <c:pt idx="8117">
                  <c:v>450.54430091338099</c:v>
                </c:pt>
                <c:pt idx="8118">
                  <c:v>450.59980717196402</c:v>
                </c:pt>
                <c:pt idx="8119">
                  <c:v>450.65531343054602</c:v>
                </c:pt>
                <c:pt idx="8120">
                  <c:v>450.71081968912898</c:v>
                </c:pt>
                <c:pt idx="8121">
                  <c:v>450.76632594771098</c:v>
                </c:pt>
                <c:pt idx="8122">
                  <c:v>450.82183220629298</c:v>
                </c:pt>
                <c:pt idx="8123">
                  <c:v>450.877338464876</c:v>
                </c:pt>
                <c:pt idx="8124">
                  <c:v>450.932844723458</c:v>
                </c:pt>
                <c:pt idx="8125">
                  <c:v>450.98835098204103</c:v>
                </c:pt>
                <c:pt idx="8126">
                  <c:v>451.04385724062303</c:v>
                </c:pt>
                <c:pt idx="8127">
                  <c:v>451.09936349920503</c:v>
                </c:pt>
                <c:pt idx="8128">
                  <c:v>451.15486975778799</c:v>
                </c:pt>
                <c:pt idx="8129">
                  <c:v>451.21037601636999</c:v>
                </c:pt>
                <c:pt idx="8130">
                  <c:v>451.26588227495301</c:v>
                </c:pt>
                <c:pt idx="8131">
                  <c:v>451.32138853353501</c:v>
                </c:pt>
                <c:pt idx="8132">
                  <c:v>451.37689479211701</c:v>
                </c:pt>
                <c:pt idx="8133">
                  <c:v>451.43240105069998</c:v>
                </c:pt>
                <c:pt idx="8134">
                  <c:v>451.48790730928198</c:v>
                </c:pt>
                <c:pt idx="8135">
                  <c:v>451.543413567865</c:v>
                </c:pt>
                <c:pt idx="8136">
                  <c:v>451.598919826447</c:v>
                </c:pt>
                <c:pt idx="8137">
                  <c:v>451.654426085029</c:v>
                </c:pt>
                <c:pt idx="8138">
                  <c:v>451.70993234361202</c:v>
                </c:pt>
                <c:pt idx="8139">
                  <c:v>451.76543860219402</c:v>
                </c:pt>
                <c:pt idx="8140">
                  <c:v>451.82094486077699</c:v>
                </c:pt>
                <c:pt idx="8141">
                  <c:v>451.87645111935899</c:v>
                </c:pt>
                <c:pt idx="8142">
                  <c:v>451.93195737794099</c:v>
                </c:pt>
                <c:pt idx="8143">
                  <c:v>451.98746363652401</c:v>
                </c:pt>
                <c:pt idx="8144">
                  <c:v>452.04296989510601</c:v>
                </c:pt>
                <c:pt idx="8145">
                  <c:v>452.09847615368898</c:v>
                </c:pt>
                <c:pt idx="8146">
                  <c:v>452.15398241227098</c:v>
                </c:pt>
                <c:pt idx="8147">
                  <c:v>452.20948867085298</c:v>
                </c:pt>
                <c:pt idx="8148">
                  <c:v>452.264994929436</c:v>
                </c:pt>
                <c:pt idx="8149">
                  <c:v>452.320501188018</c:v>
                </c:pt>
                <c:pt idx="8150">
                  <c:v>452.37600744660102</c:v>
                </c:pt>
                <c:pt idx="8151">
                  <c:v>452.43151370518302</c:v>
                </c:pt>
                <c:pt idx="8152">
                  <c:v>452.48701996376599</c:v>
                </c:pt>
                <c:pt idx="8153">
                  <c:v>452.54252622234799</c:v>
                </c:pt>
                <c:pt idx="8154">
                  <c:v>452.59803248092999</c:v>
                </c:pt>
                <c:pt idx="8155">
                  <c:v>452.65353873951301</c:v>
                </c:pt>
                <c:pt idx="8156">
                  <c:v>452.70904499809501</c:v>
                </c:pt>
                <c:pt idx="8157">
                  <c:v>452.76455125667798</c:v>
                </c:pt>
                <c:pt idx="8158">
                  <c:v>452.82005751525998</c:v>
                </c:pt>
                <c:pt idx="8159">
                  <c:v>452.87556377384198</c:v>
                </c:pt>
                <c:pt idx="8160">
                  <c:v>452.931070032425</c:v>
                </c:pt>
                <c:pt idx="8161">
                  <c:v>452.986576291007</c:v>
                </c:pt>
                <c:pt idx="8162">
                  <c:v>453.04208254959002</c:v>
                </c:pt>
                <c:pt idx="8163">
                  <c:v>453.09758880817202</c:v>
                </c:pt>
                <c:pt idx="8164">
                  <c:v>453.15309506675402</c:v>
                </c:pt>
                <c:pt idx="8165">
                  <c:v>453.20860132533699</c:v>
                </c:pt>
                <c:pt idx="8166">
                  <c:v>453.26410758391899</c:v>
                </c:pt>
                <c:pt idx="8167">
                  <c:v>453.31961384250201</c:v>
                </c:pt>
                <c:pt idx="8168">
                  <c:v>453.37512010108401</c:v>
                </c:pt>
                <c:pt idx="8169">
                  <c:v>453.43062635966601</c:v>
                </c:pt>
                <c:pt idx="8170">
                  <c:v>453.48613261824897</c:v>
                </c:pt>
                <c:pt idx="8171">
                  <c:v>453.54163887683097</c:v>
                </c:pt>
                <c:pt idx="8172">
                  <c:v>453.597145135414</c:v>
                </c:pt>
                <c:pt idx="8173">
                  <c:v>453.652651393996</c:v>
                </c:pt>
                <c:pt idx="8174">
                  <c:v>453.708157652578</c:v>
                </c:pt>
                <c:pt idx="8175">
                  <c:v>453.76366391116102</c:v>
                </c:pt>
                <c:pt idx="8176">
                  <c:v>453.81917016974302</c:v>
                </c:pt>
                <c:pt idx="8177">
                  <c:v>453.87467642832598</c:v>
                </c:pt>
                <c:pt idx="8178">
                  <c:v>453.93018268690798</c:v>
                </c:pt>
                <c:pt idx="8179">
                  <c:v>453.98568894548998</c:v>
                </c:pt>
                <c:pt idx="8180">
                  <c:v>454.04119520407301</c:v>
                </c:pt>
                <c:pt idx="8181">
                  <c:v>454.09670146265501</c:v>
                </c:pt>
                <c:pt idx="8182">
                  <c:v>454.15220772123803</c:v>
                </c:pt>
                <c:pt idx="8183">
                  <c:v>454.20771397982003</c:v>
                </c:pt>
                <c:pt idx="8184">
                  <c:v>454.26322023840203</c:v>
                </c:pt>
                <c:pt idx="8185">
                  <c:v>454.31872649698499</c:v>
                </c:pt>
                <c:pt idx="8186">
                  <c:v>454.37423275556699</c:v>
                </c:pt>
                <c:pt idx="8187">
                  <c:v>454.42973901415002</c:v>
                </c:pt>
                <c:pt idx="8188">
                  <c:v>454.48524527273202</c:v>
                </c:pt>
                <c:pt idx="8189">
                  <c:v>454.54075153131498</c:v>
                </c:pt>
                <c:pt idx="8190">
                  <c:v>454.59625778989698</c:v>
                </c:pt>
                <c:pt idx="8191">
                  <c:v>454.65176404847898</c:v>
                </c:pt>
                <c:pt idx="8192">
                  <c:v>454.707270307062</c:v>
                </c:pt>
                <c:pt idx="8193">
                  <c:v>454.762776565644</c:v>
                </c:pt>
                <c:pt idx="8194">
                  <c:v>454.81828282422703</c:v>
                </c:pt>
                <c:pt idx="8195">
                  <c:v>454.87378908280903</c:v>
                </c:pt>
                <c:pt idx="8196">
                  <c:v>454.92929534139103</c:v>
                </c:pt>
                <c:pt idx="8197">
                  <c:v>454.98480159997399</c:v>
                </c:pt>
                <c:pt idx="8198">
                  <c:v>455.04030785855599</c:v>
                </c:pt>
                <c:pt idx="8199">
                  <c:v>455.09581411713901</c:v>
                </c:pt>
                <c:pt idx="8200">
                  <c:v>455.15132037572101</c:v>
                </c:pt>
                <c:pt idx="8201">
                  <c:v>455.20682663430301</c:v>
                </c:pt>
                <c:pt idx="8202">
                  <c:v>455.26233289288598</c:v>
                </c:pt>
                <c:pt idx="8203">
                  <c:v>455.31783915146798</c:v>
                </c:pt>
                <c:pt idx="8204">
                  <c:v>455.373345410051</c:v>
                </c:pt>
                <c:pt idx="8205">
                  <c:v>455.428851668633</c:v>
                </c:pt>
                <c:pt idx="8206">
                  <c:v>455.484357927215</c:v>
                </c:pt>
                <c:pt idx="8207">
                  <c:v>455.53986418579802</c:v>
                </c:pt>
                <c:pt idx="8208">
                  <c:v>455.59537044438002</c:v>
                </c:pt>
                <c:pt idx="8209">
                  <c:v>455.65087670296299</c:v>
                </c:pt>
                <c:pt idx="8210">
                  <c:v>455.70638296154499</c:v>
                </c:pt>
                <c:pt idx="8211">
                  <c:v>455.76188922012699</c:v>
                </c:pt>
                <c:pt idx="8212">
                  <c:v>455.81739547871001</c:v>
                </c:pt>
                <c:pt idx="8213">
                  <c:v>455.87290173729201</c:v>
                </c:pt>
                <c:pt idx="8214">
                  <c:v>455.92840799587498</c:v>
                </c:pt>
                <c:pt idx="8215">
                  <c:v>455.98391425445698</c:v>
                </c:pt>
                <c:pt idx="8216">
                  <c:v>456.03942051303898</c:v>
                </c:pt>
                <c:pt idx="8217">
                  <c:v>456.094926771622</c:v>
                </c:pt>
                <c:pt idx="8218">
                  <c:v>456.150433030204</c:v>
                </c:pt>
                <c:pt idx="8219">
                  <c:v>456.20593928878702</c:v>
                </c:pt>
                <c:pt idx="8220">
                  <c:v>456.26144554736902</c:v>
                </c:pt>
                <c:pt idx="8221">
                  <c:v>456.31695180595102</c:v>
                </c:pt>
                <c:pt idx="8222">
                  <c:v>456.37245806453399</c:v>
                </c:pt>
                <c:pt idx="8223">
                  <c:v>456.42796432311599</c:v>
                </c:pt>
                <c:pt idx="8224">
                  <c:v>456.48347058169901</c:v>
                </c:pt>
                <c:pt idx="8225">
                  <c:v>456.53897684028101</c:v>
                </c:pt>
                <c:pt idx="8226">
                  <c:v>456.59448309886301</c:v>
                </c:pt>
                <c:pt idx="8227">
                  <c:v>456.64998935744597</c:v>
                </c:pt>
                <c:pt idx="8228">
                  <c:v>456.70549561602797</c:v>
                </c:pt>
                <c:pt idx="8229">
                  <c:v>456.761001874611</c:v>
                </c:pt>
                <c:pt idx="8230">
                  <c:v>456.816508133193</c:v>
                </c:pt>
                <c:pt idx="8231">
                  <c:v>456.87201439177602</c:v>
                </c:pt>
                <c:pt idx="8232">
                  <c:v>456.92752065035802</c:v>
                </c:pt>
                <c:pt idx="8233">
                  <c:v>456.98302690894002</c:v>
                </c:pt>
                <c:pt idx="8234">
                  <c:v>457.03853316752298</c:v>
                </c:pt>
                <c:pt idx="8235">
                  <c:v>457.09403942610498</c:v>
                </c:pt>
                <c:pt idx="8236">
                  <c:v>457.14954568468801</c:v>
                </c:pt>
                <c:pt idx="8237">
                  <c:v>457.20505194327001</c:v>
                </c:pt>
                <c:pt idx="8238">
                  <c:v>457.26055820185201</c:v>
                </c:pt>
                <c:pt idx="8239">
                  <c:v>457.31606446043497</c:v>
                </c:pt>
                <c:pt idx="8240">
                  <c:v>457.37157071901697</c:v>
                </c:pt>
                <c:pt idx="8241">
                  <c:v>457.4270769776</c:v>
                </c:pt>
                <c:pt idx="8242">
                  <c:v>457.48258323618199</c:v>
                </c:pt>
                <c:pt idx="8243">
                  <c:v>457.53808949476399</c:v>
                </c:pt>
                <c:pt idx="8244">
                  <c:v>457.59359575334702</c:v>
                </c:pt>
                <c:pt idx="8245">
                  <c:v>457.64910201192902</c:v>
                </c:pt>
                <c:pt idx="8246">
                  <c:v>457.70460827051198</c:v>
                </c:pt>
                <c:pt idx="8247">
                  <c:v>457.76011452909398</c:v>
                </c:pt>
                <c:pt idx="8248">
                  <c:v>457.81562078767598</c:v>
                </c:pt>
                <c:pt idx="8249">
                  <c:v>457.87112704625901</c:v>
                </c:pt>
                <c:pt idx="8250">
                  <c:v>457.926633304841</c:v>
                </c:pt>
                <c:pt idx="8251">
                  <c:v>457.98213956342403</c:v>
                </c:pt>
                <c:pt idx="8252">
                  <c:v>458.03764582200603</c:v>
                </c:pt>
                <c:pt idx="8253">
                  <c:v>458.09315208058803</c:v>
                </c:pt>
                <c:pt idx="8254">
                  <c:v>458.14865833917099</c:v>
                </c:pt>
                <c:pt idx="8255">
                  <c:v>458.20416459775299</c:v>
                </c:pt>
                <c:pt idx="8256">
                  <c:v>458.25967085633602</c:v>
                </c:pt>
                <c:pt idx="8257">
                  <c:v>458.31517711491801</c:v>
                </c:pt>
                <c:pt idx="8258">
                  <c:v>458.37068337350001</c:v>
                </c:pt>
                <c:pt idx="8259">
                  <c:v>458.42618963208298</c:v>
                </c:pt>
                <c:pt idx="8260">
                  <c:v>458.48169589066498</c:v>
                </c:pt>
                <c:pt idx="8261">
                  <c:v>458.537202149248</c:v>
                </c:pt>
                <c:pt idx="8262">
                  <c:v>458.59270840783</c:v>
                </c:pt>
                <c:pt idx="8263">
                  <c:v>458.648214666412</c:v>
                </c:pt>
                <c:pt idx="8264">
                  <c:v>458.70372092499503</c:v>
                </c:pt>
                <c:pt idx="8265">
                  <c:v>458.75922718357702</c:v>
                </c:pt>
                <c:pt idx="8266">
                  <c:v>458.81473344215999</c:v>
                </c:pt>
                <c:pt idx="8267">
                  <c:v>458.87023970074199</c:v>
                </c:pt>
                <c:pt idx="8268">
                  <c:v>458.92574595932501</c:v>
                </c:pt>
                <c:pt idx="8269">
                  <c:v>458.98125221790701</c:v>
                </c:pt>
                <c:pt idx="8270">
                  <c:v>459.03675847648901</c:v>
                </c:pt>
                <c:pt idx="8271">
                  <c:v>459.09226473507198</c:v>
                </c:pt>
                <c:pt idx="8272">
                  <c:v>459.14777099365398</c:v>
                </c:pt>
                <c:pt idx="8273">
                  <c:v>459.203277252237</c:v>
                </c:pt>
                <c:pt idx="8274">
                  <c:v>459.258783510819</c:v>
                </c:pt>
                <c:pt idx="8275">
                  <c:v>459.314289769401</c:v>
                </c:pt>
                <c:pt idx="8276">
                  <c:v>459.36979602798402</c:v>
                </c:pt>
                <c:pt idx="8277">
                  <c:v>459.42530228656602</c:v>
                </c:pt>
                <c:pt idx="8278">
                  <c:v>459.48080854514899</c:v>
                </c:pt>
                <c:pt idx="8279">
                  <c:v>459.53631480373099</c:v>
                </c:pt>
                <c:pt idx="8280">
                  <c:v>459.59182106231299</c:v>
                </c:pt>
                <c:pt idx="8281">
                  <c:v>459.64732732089601</c:v>
                </c:pt>
                <c:pt idx="8282">
                  <c:v>459.70283357947801</c:v>
                </c:pt>
                <c:pt idx="8283">
                  <c:v>459.75833983806098</c:v>
                </c:pt>
                <c:pt idx="8284">
                  <c:v>459.81384609664298</c:v>
                </c:pt>
                <c:pt idx="8285">
                  <c:v>459.86935235522498</c:v>
                </c:pt>
                <c:pt idx="8286">
                  <c:v>459.924858613808</c:v>
                </c:pt>
                <c:pt idx="8287">
                  <c:v>459.98036487239</c:v>
                </c:pt>
                <c:pt idx="8288">
                  <c:v>460.03587113097302</c:v>
                </c:pt>
                <c:pt idx="8289">
                  <c:v>460.09137738955502</c:v>
                </c:pt>
                <c:pt idx="8290">
                  <c:v>460.14688364813702</c:v>
                </c:pt>
                <c:pt idx="8291">
                  <c:v>460.20238990671999</c:v>
                </c:pt>
                <c:pt idx="8292">
                  <c:v>460.25789616530199</c:v>
                </c:pt>
                <c:pt idx="8293">
                  <c:v>460.31340242388501</c:v>
                </c:pt>
                <c:pt idx="8294">
                  <c:v>460.36890868246701</c:v>
                </c:pt>
                <c:pt idx="8295">
                  <c:v>460.42441494104901</c:v>
                </c:pt>
                <c:pt idx="8296">
                  <c:v>460.47992119963197</c:v>
                </c:pt>
                <c:pt idx="8297">
                  <c:v>460.53542745821397</c:v>
                </c:pt>
                <c:pt idx="8298">
                  <c:v>460.590933716797</c:v>
                </c:pt>
                <c:pt idx="8299">
                  <c:v>460.646439975379</c:v>
                </c:pt>
                <c:pt idx="8300">
                  <c:v>460.701946233961</c:v>
                </c:pt>
                <c:pt idx="8301">
                  <c:v>460.75745249254402</c:v>
                </c:pt>
                <c:pt idx="8302">
                  <c:v>460.81295875112602</c:v>
                </c:pt>
                <c:pt idx="8303">
                  <c:v>460.86846500970898</c:v>
                </c:pt>
                <c:pt idx="8304">
                  <c:v>460.92397126829098</c:v>
                </c:pt>
                <c:pt idx="8305">
                  <c:v>460.97947752687401</c:v>
                </c:pt>
                <c:pt idx="8306">
                  <c:v>461.03498378545601</c:v>
                </c:pt>
                <c:pt idx="8307">
                  <c:v>461.09049004403801</c:v>
                </c:pt>
                <c:pt idx="8308">
                  <c:v>461.14599630262097</c:v>
                </c:pt>
                <c:pt idx="8309">
                  <c:v>461.20150256120297</c:v>
                </c:pt>
                <c:pt idx="8310">
                  <c:v>461.25700881978503</c:v>
                </c:pt>
                <c:pt idx="8311">
                  <c:v>461.31251507836799</c:v>
                </c:pt>
                <c:pt idx="8312">
                  <c:v>461.36802133694999</c:v>
                </c:pt>
                <c:pt idx="8313">
                  <c:v>461.42352759553302</c:v>
                </c:pt>
                <c:pt idx="8314">
                  <c:v>461.47903385411502</c:v>
                </c:pt>
                <c:pt idx="8315">
                  <c:v>461.53454011269798</c:v>
                </c:pt>
                <c:pt idx="8316">
                  <c:v>461.59004637127998</c:v>
                </c:pt>
                <c:pt idx="8317">
                  <c:v>461.64555262986198</c:v>
                </c:pt>
                <c:pt idx="8318">
                  <c:v>461.701058888445</c:v>
                </c:pt>
                <c:pt idx="8319">
                  <c:v>461.756565147027</c:v>
                </c:pt>
                <c:pt idx="8320">
                  <c:v>461.81207140561003</c:v>
                </c:pt>
                <c:pt idx="8321">
                  <c:v>461.86757766419203</c:v>
                </c:pt>
                <c:pt idx="8322">
                  <c:v>461.92308392277403</c:v>
                </c:pt>
                <c:pt idx="8323">
                  <c:v>461.97859018135699</c:v>
                </c:pt>
                <c:pt idx="8324">
                  <c:v>462.03409643993899</c:v>
                </c:pt>
                <c:pt idx="8325">
                  <c:v>462.08960269852201</c:v>
                </c:pt>
                <c:pt idx="8326">
                  <c:v>462.14510895710401</c:v>
                </c:pt>
                <c:pt idx="8327">
                  <c:v>462.20061521568601</c:v>
                </c:pt>
                <c:pt idx="8328">
                  <c:v>462.25612147426898</c:v>
                </c:pt>
                <c:pt idx="8329">
                  <c:v>462.31162773285098</c:v>
                </c:pt>
                <c:pt idx="8330">
                  <c:v>462.367133991434</c:v>
                </c:pt>
                <c:pt idx="8331">
                  <c:v>462.422640250016</c:v>
                </c:pt>
                <c:pt idx="8332">
                  <c:v>462.478146508598</c:v>
                </c:pt>
                <c:pt idx="8333">
                  <c:v>462.53365276718102</c:v>
                </c:pt>
                <c:pt idx="8334">
                  <c:v>462.58915902576302</c:v>
                </c:pt>
                <c:pt idx="8335">
                  <c:v>462.64466528434599</c:v>
                </c:pt>
                <c:pt idx="8336">
                  <c:v>462.70017154292799</c:v>
                </c:pt>
                <c:pt idx="8337">
                  <c:v>462.75567780150999</c:v>
                </c:pt>
                <c:pt idx="8338">
                  <c:v>462.81118406009301</c:v>
                </c:pt>
                <c:pt idx="8339">
                  <c:v>462.86669031867501</c:v>
                </c:pt>
                <c:pt idx="8340">
                  <c:v>462.92219657725798</c:v>
                </c:pt>
                <c:pt idx="8341">
                  <c:v>462.97770283583998</c:v>
                </c:pt>
                <c:pt idx="8342">
                  <c:v>463.03320909442198</c:v>
                </c:pt>
                <c:pt idx="8343">
                  <c:v>463.088715353005</c:v>
                </c:pt>
                <c:pt idx="8344">
                  <c:v>463.144221611587</c:v>
                </c:pt>
                <c:pt idx="8345">
                  <c:v>463.19972787017002</c:v>
                </c:pt>
                <c:pt idx="8346">
                  <c:v>463.25523412875202</c:v>
                </c:pt>
                <c:pt idx="8347">
                  <c:v>463.31074038733402</c:v>
                </c:pt>
                <c:pt idx="8348">
                  <c:v>463.36624664591699</c:v>
                </c:pt>
                <c:pt idx="8349">
                  <c:v>463.42175290449899</c:v>
                </c:pt>
                <c:pt idx="8350">
                  <c:v>463.47725916308201</c:v>
                </c:pt>
                <c:pt idx="8351">
                  <c:v>463.53276542166401</c:v>
                </c:pt>
                <c:pt idx="8352">
                  <c:v>463.58827168024698</c:v>
                </c:pt>
                <c:pt idx="8353">
                  <c:v>463.64377793882898</c:v>
                </c:pt>
                <c:pt idx="8354">
                  <c:v>463.69928419741098</c:v>
                </c:pt>
                <c:pt idx="8355">
                  <c:v>463.754790455994</c:v>
                </c:pt>
                <c:pt idx="8356">
                  <c:v>463.810296714576</c:v>
                </c:pt>
                <c:pt idx="8357">
                  <c:v>463.86580297315902</c:v>
                </c:pt>
                <c:pt idx="8358">
                  <c:v>463.92130923174102</c:v>
                </c:pt>
                <c:pt idx="8359">
                  <c:v>463.97681549032302</c:v>
                </c:pt>
                <c:pt idx="8360">
                  <c:v>464.03232174890599</c:v>
                </c:pt>
                <c:pt idx="8361">
                  <c:v>464.08782800748799</c:v>
                </c:pt>
                <c:pt idx="8362">
                  <c:v>464.14333426607101</c:v>
                </c:pt>
                <c:pt idx="8363">
                  <c:v>464.19884052465301</c:v>
                </c:pt>
                <c:pt idx="8364">
                  <c:v>464.25434678323501</c:v>
                </c:pt>
                <c:pt idx="8365">
                  <c:v>464.30985304181797</c:v>
                </c:pt>
                <c:pt idx="8366">
                  <c:v>464.36535930039997</c:v>
                </c:pt>
                <c:pt idx="8367">
                  <c:v>464.420865558983</c:v>
                </c:pt>
                <c:pt idx="8368">
                  <c:v>464.476371817565</c:v>
                </c:pt>
                <c:pt idx="8369">
                  <c:v>464.531878076147</c:v>
                </c:pt>
                <c:pt idx="8370">
                  <c:v>464.58738433473002</c:v>
                </c:pt>
                <c:pt idx="8371">
                  <c:v>464.64289059331202</c:v>
                </c:pt>
                <c:pt idx="8372">
                  <c:v>464.69839685189498</c:v>
                </c:pt>
                <c:pt idx="8373">
                  <c:v>464.75390311047698</c:v>
                </c:pt>
                <c:pt idx="8374">
                  <c:v>464.80940936905898</c:v>
                </c:pt>
                <c:pt idx="8375">
                  <c:v>464.86491562764201</c:v>
                </c:pt>
                <c:pt idx="8376">
                  <c:v>464.92042188622401</c:v>
                </c:pt>
                <c:pt idx="8377">
                  <c:v>464.97592814480703</c:v>
                </c:pt>
                <c:pt idx="8378">
                  <c:v>465.03143440338903</c:v>
                </c:pt>
                <c:pt idx="8379">
                  <c:v>465.08694066197103</c:v>
                </c:pt>
                <c:pt idx="8380">
                  <c:v>465.14244692055399</c:v>
                </c:pt>
                <c:pt idx="8381">
                  <c:v>465.19795317913599</c:v>
                </c:pt>
                <c:pt idx="8382">
                  <c:v>465.25345943771902</c:v>
                </c:pt>
                <c:pt idx="8383">
                  <c:v>465.30896569630102</c:v>
                </c:pt>
                <c:pt idx="8384">
                  <c:v>465.36447195488302</c:v>
                </c:pt>
                <c:pt idx="8385">
                  <c:v>465.41997821346598</c:v>
                </c:pt>
                <c:pt idx="8386">
                  <c:v>465.47548447204798</c:v>
                </c:pt>
                <c:pt idx="8387">
                  <c:v>465.530990730631</c:v>
                </c:pt>
                <c:pt idx="8388">
                  <c:v>465.586496989213</c:v>
                </c:pt>
                <c:pt idx="8389">
                  <c:v>465.64200324779603</c:v>
                </c:pt>
                <c:pt idx="8390">
                  <c:v>465.69750950637803</c:v>
                </c:pt>
                <c:pt idx="8391">
                  <c:v>465.75301576496003</c:v>
                </c:pt>
                <c:pt idx="8392">
                  <c:v>465.80852202354299</c:v>
                </c:pt>
                <c:pt idx="8393">
                  <c:v>465.86402828212499</c:v>
                </c:pt>
                <c:pt idx="8394">
                  <c:v>465.91953454070801</c:v>
                </c:pt>
                <c:pt idx="8395">
                  <c:v>465.97504079929001</c:v>
                </c:pt>
                <c:pt idx="8396">
                  <c:v>466.03054705787201</c:v>
                </c:pt>
                <c:pt idx="8397">
                  <c:v>466.08605331645498</c:v>
                </c:pt>
                <c:pt idx="8398">
                  <c:v>466.14155957503698</c:v>
                </c:pt>
                <c:pt idx="8399">
                  <c:v>466.19706583362</c:v>
                </c:pt>
                <c:pt idx="8400">
                  <c:v>466.252572092202</c:v>
                </c:pt>
                <c:pt idx="8401">
                  <c:v>466.308078350784</c:v>
                </c:pt>
                <c:pt idx="8402">
                  <c:v>466.36358460936702</c:v>
                </c:pt>
                <c:pt idx="8403">
                  <c:v>466.41909086794902</c:v>
                </c:pt>
                <c:pt idx="8404">
                  <c:v>466.47459712653199</c:v>
                </c:pt>
                <c:pt idx="8405">
                  <c:v>466.53010338511399</c:v>
                </c:pt>
                <c:pt idx="8406">
                  <c:v>466.58560964369599</c:v>
                </c:pt>
                <c:pt idx="8407">
                  <c:v>466.64111590227901</c:v>
                </c:pt>
                <c:pt idx="8408">
                  <c:v>466.69662216086101</c:v>
                </c:pt>
                <c:pt idx="8409">
                  <c:v>466.75212841944398</c:v>
                </c:pt>
                <c:pt idx="8410">
                  <c:v>466.80763467802598</c:v>
                </c:pt>
                <c:pt idx="8411">
                  <c:v>466.86314093660798</c:v>
                </c:pt>
                <c:pt idx="8412">
                  <c:v>466.918647195191</c:v>
                </c:pt>
                <c:pt idx="8413">
                  <c:v>466.974153453773</c:v>
                </c:pt>
                <c:pt idx="8414">
                  <c:v>467.02965971235602</c:v>
                </c:pt>
                <c:pt idx="8415">
                  <c:v>467.08516597093802</c:v>
                </c:pt>
                <c:pt idx="8416">
                  <c:v>467.14067222952002</c:v>
                </c:pt>
                <c:pt idx="8417">
                  <c:v>467.19617848810299</c:v>
                </c:pt>
                <c:pt idx="8418">
                  <c:v>467.25168474668499</c:v>
                </c:pt>
                <c:pt idx="8419">
                  <c:v>467.30719100526801</c:v>
                </c:pt>
                <c:pt idx="8420">
                  <c:v>467.36269726385001</c:v>
                </c:pt>
                <c:pt idx="8421">
                  <c:v>467.41820352243201</c:v>
                </c:pt>
                <c:pt idx="8422">
                  <c:v>467.47370978101497</c:v>
                </c:pt>
                <c:pt idx="8423">
                  <c:v>467.52921603959697</c:v>
                </c:pt>
                <c:pt idx="8424">
                  <c:v>467.58472229818</c:v>
                </c:pt>
                <c:pt idx="8425">
                  <c:v>467.640228556762</c:v>
                </c:pt>
                <c:pt idx="8426">
                  <c:v>467.69573481534502</c:v>
                </c:pt>
                <c:pt idx="8427">
                  <c:v>467.75124107392702</c:v>
                </c:pt>
                <c:pt idx="8428">
                  <c:v>467.80674733250902</c:v>
                </c:pt>
                <c:pt idx="8429">
                  <c:v>467.86225359109199</c:v>
                </c:pt>
                <c:pt idx="8430">
                  <c:v>467.91775984967398</c:v>
                </c:pt>
                <c:pt idx="8431">
                  <c:v>467.97326610825701</c:v>
                </c:pt>
                <c:pt idx="8432">
                  <c:v>468.02877236683901</c:v>
                </c:pt>
                <c:pt idx="8433">
                  <c:v>468.08427862542101</c:v>
                </c:pt>
                <c:pt idx="8434">
                  <c:v>468.13978488400397</c:v>
                </c:pt>
                <c:pt idx="8435">
                  <c:v>468.19529114258597</c:v>
                </c:pt>
                <c:pt idx="8436">
                  <c:v>468.250797401169</c:v>
                </c:pt>
                <c:pt idx="8437">
                  <c:v>468.30630365975099</c:v>
                </c:pt>
                <c:pt idx="8438">
                  <c:v>468.36180991833299</c:v>
                </c:pt>
                <c:pt idx="8439">
                  <c:v>468.41731617691602</c:v>
                </c:pt>
                <c:pt idx="8440">
                  <c:v>468.47282243549802</c:v>
                </c:pt>
                <c:pt idx="8441">
                  <c:v>468.52832869408098</c:v>
                </c:pt>
                <c:pt idx="8442">
                  <c:v>468.58383495266298</c:v>
                </c:pt>
                <c:pt idx="8443">
                  <c:v>468.63934121124498</c:v>
                </c:pt>
                <c:pt idx="8444">
                  <c:v>468.69484746982801</c:v>
                </c:pt>
                <c:pt idx="8445">
                  <c:v>468.75035372841</c:v>
                </c:pt>
                <c:pt idx="8446">
                  <c:v>468.80585998699303</c:v>
                </c:pt>
                <c:pt idx="8447">
                  <c:v>468.86136624557503</c:v>
                </c:pt>
                <c:pt idx="8448">
                  <c:v>468.91687250415703</c:v>
                </c:pt>
                <c:pt idx="8449">
                  <c:v>468.97237876273999</c:v>
                </c:pt>
                <c:pt idx="8450">
                  <c:v>469.02788502132199</c:v>
                </c:pt>
                <c:pt idx="8451">
                  <c:v>469.08339127990502</c:v>
                </c:pt>
                <c:pt idx="8452">
                  <c:v>469.13889753848702</c:v>
                </c:pt>
                <c:pt idx="8453">
                  <c:v>469.19440379706901</c:v>
                </c:pt>
                <c:pt idx="8454">
                  <c:v>469.24991005565198</c:v>
                </c:pt>
                <c:pt idx="8455">
                  <c:v>469.30541631423398</c:v>
                </c:pt>
                <c:pt idx="8456">
                  <c:v>469.360922572817</c:v>
                </c:pt>
                <c:pt idx="8457">
                  <c:v>469.416428831399</c:v>
                </c:pt>
                <c:pt idx="8458">
                  <c:v>469.471935089981</c:v>
                </c:pt>
                <c:pt idx="8459">
                  <c:v>469.52744134856403</c:v>
                </c:pt>
                <c:pt idx="8460">
                  <c:v>469.58294760714602</c:v>
                </c:pt>
                <c:pt idx="8461">
                  <c:v>469.63845386572899</c:v>
                </c:pt>
                <c:pt idx="8462">
                  <c:v>469.69396012431099</c:v>
                </c:pt>
                <c:pt idx="8463">
                  <c:v>469.74946638289299</c:v>
                </c:pt>
                <c:pt idx="8464">
                  <c:v>469.80497264147601</c:v>
                </c:pt>
                <c:pt idx="8465">
                  <c:v>469.86047890005801</c:v>
                </c:pt>
                <c:pt idx="8466">
                  <c:v>469.91598515864098</c:v>
                </c:pt>
                <c:pt idx="8467">
                  <c:v>469.97149141722298</c:v>
                </c:pt>
                <c:pt idx="8468">
                  <c:v>470.02699767580498</c:v>
                </c:pt>
                <c:pt idx="8469">
                  <c:v>470.082503934388</c:v>
                </c:pt>
                <c:pt idx="8470">
                  <c:v>470.13801019297</c:v>
                </c:pt>
                <c:pt idx="8471">
                  <c:v>470.19351645155302</c:v>
                </c:pt>
                <c:pt idx="8472">
                  <c:v>470.24902271013502</c:v>
                </c:pt>
                <c:pt idx="8473">
                  <c:v>470.30452896871799</c:v>
                </c:pt>
                <c:pt idx="8474">
                  <c:v>470.36003522729999</c:v>
                </c:pt>
                <c:pt idx="8475">
                  <c:v>470.41554148588199</c:v>
                </c:pt>
                <c:pt idx="8476">
                  <c:v>470.47104774446501</c:v>
                </c:pt>
                <c:pt idx="8477">
                  <c:v>470.52655400304701</c:v>
                </c:pt>
                <c:pt idx="8478">
                  <c:v>470.58206026162998</c:v>
                </c:pt>
                <c:pt idx="8479">
                  <c:v>470.63756652021198</c:v>
                </c:pt>
                <c:pt idx="8480">
                  <c:v>470.69307277879398</c:v>
                </c:pt>
                <c:pt idx="8481">
                  <c:v>470.748579037377</c:v>
                </c:pt>
                <c:pt idx="8482">
                  <c:v>470.804085295959</c:v>
                </c:pt>
                <c:pt idx="8483">
                  <c:v>470.85959155454202</c:v>
                </c:pt>
                <c:pt idx="8484">
                  <c:v>470.91509781312402</c:v>
                </c:pt>
                <c:pt idx="8485">
                  <c:v>470.97060407170602</c:v>
                </c:pt>
                <c:pt idx="8486">
                  <c:v>471.02611033028899</c:v>
                </c:pt>
                <c:pt idx="8487">
                  <c:v>471.08161658887099</c:v>
                </c:pt>
                <c:pt idx="8488">
                  <c:v>471.13712284745401</c:v>
                </c:pt>
                <c:pt idx="8489">
                  <c:v>471.19262910603601</c:v>
                </c:pt>
                <c:pt idx="8490">
                  <c:v>471.24813536461801</c:v>
                </c:pt>
                <c:pt idx="8491">
                  <c:v>471.30364162320097</c:v>
                </c:pt>
                <c:pt idx="8492">
                  <c:v>471.35914788178297</c:v>
                </c:pt>
                <c:pt idx="8493">
                  <c:v>471.414654140366</c:v>
                </c:pt>
                <c:pt idx="8494">
                  <c:v>471.470160398948</c:v>
                </c:pt>
                <c:pt idx="8495">
                  <c:v>471.52566665753</c:v>
                </c:pt>
                <c:pt idx="8496">
                  <c:v>471.58117291611302</c:v>
                </c:pt>
                <c:pt idx="8497">
                  <c:v>471.63667917469502</c:v>
                </c:pt>
                <c:pt idx="8498">
                  <c:v>471.69218543327798</c:v>
                </c:pt>
                <c:pt idx="8499">
                  <c:v>471.74769169185998</c:v>
                </c:pt>
                <c:pt idx="8500">
                  <c:v>471.80319795044198</c:v>
                </c:pt>
                <c:pt idx="8501">
                  <c:v>471.85870420902501</c:v>
                </c:pt>
                <c:pt idx="8502">
                  <c:v>471.91421046760701</c:v>
                </c:pt>
                <c:pt idx="8503">
                  <c:v>471.96971672618997</c:v>
                </c:pt>
                <c:pt idx="8504">
                  <c:v>472.02522298477197</c:v>
                </c:pt>
                <c:pt idx="8505">
                  <c:v>472.08072924335403</c:v>
                </c:pt>
                <c:pt idx="8506">
                  <c:v>472.13623550193699</c:v>
                </c:pt>
                <c:pt idx="8507">
                  <c:v>472.19174176051899</c:v>
                </c:pt>
                <c:pt idx="8508">
                  <c:v>472.24724801910202</c:v>
                </c:pt>
                <c:pt idx="8509">
                  <c:v>472.30275427768402</c:v>
                </c:pt>
                <c:pt idx="8510">
                  <c:v>472.35826053626698</c:v>
                </c:pt>
                <c:pt idx="8511">
                  <c:v>472.41376679484898</c:v>
                </c:pt>
                <c:pt idx="8512">
                  <c:v>472.46927305343098</c:v>
                </c:pt>
                <c:pt idx="8513">
                  <c:v>472.524779312014</c:v>
                </c:pt>
                <c:pt idx="8514">
                  <c:v>472.580285570596</c:v>
                </c:pt>
                <c:pt idx="8515">
                  <c:v>472.63579182917903</c:v>
                </c:pt>
                <c:pt idx="8516">
                  <c:v>472.69129808776103</c:v>
                </c:pt>
                <c:pt idx="8517">
                  <c:v>472.74680434634303</c:v>
                </c:pt>
                <c:pt idx="8518">
                  <c:v>472.80231060492599</c:v>
                </c:pt>
                <c:pt idx="8519">
                  <c:v>472.85781686350799</c:v>
                </c:pt>
                <c:pt idx="8520">
                  <c:v>472.91332312209101</c:v>
                </c:pt>
                <c:pt idx="8521">
                  <c:v>472.96882938067301</c:v>
                </c:pt>
                <c:pt idx="8522">
                  <c:v>473.02433563925501</c:v>
                </c:pt>
                <c:pt idx="8523">
                  <c:v>473.07984189783798</c:v>
                </c:pt>
                <c:pt idx="8524">
                  <c:v>473.13534815641998</c:v>
                </c:pt>
                <c:pt idx="8525">
                  <c:v>473.190854415003</c:v>
                </c:pt>
                <c:pt idx="8526">
                  <c:v>473.246360673585</c:v>
                </c:pt>
                <c:pt idx="8527">
                  <c:v>473.301866932167</c:v>
                </c:pt>
                <c:pt idx="8528">
                  <c:v>473.35737319075002</c:v>
                </c:pt>
                <c:pt idx="8529">
                  <c:v>473.41287944933202</c:v>
                </c:pt>
                <c:pt idx="8530">
                  <c:v>473.46838570791499</c:v>
                </c:pt>
                <c:pt idx="8531">
                  <c:v>473.52389196649699</c:v>
                </c:pt>
                <c:pt idx="8532">
                  <c:v>473.57939822507899</c:v>
                </c:pt>
                <c:pt idx="8533">
                  <c:v>473.63490448366201</c:v>
                </c:pt>
                <c:pt idx="8534">
                  <c:v>473.69041074224401</c:v>
                </c:pt>
                <c:pt idx="8535">
                  <c:v>473.74591700082698</c:v>
                </c:pt>
                <c:pt idx="8536">
                  <c:v>473.80142325940898</c:v>
                </c:pt>
                <c:pt idx="8537">
                  <c:v>473.85692951799098</c:v>
                </c:pt>
                <c:pt idx="8538">
                  <c:v>473.912435776574</c:v>
                </c:pt>
                <c:pt idx="8539">
                  <c:v>473.967942035156</c:v>
                </c:pt>
                <c:pt idx="8540">
                  <c:v>474.02344829373902</c:v>
                </c:pt>
                <c:pt idx="8541">
                  <c:v>474.07895455232102</c:v>
                </c:pt>
                <c:pt idx="8542">
                  <c:v>474.13446081090302</c:v>
                </c:pt>
                <c:pt idx="8543">
                  <c:v>474.18996706948599</c:v>
                </c:pt>
                <c:pt idx="8544">
                  <c:v>474.24547332806799</c:v>
                </c:pt>
                <c:pt idx="8545">
                  <c:v>474.30097958665101</c:v>
                </c:pt>
                <c:pt idx="8546">
                  <c:v>474.35648584523301</c:v>
                </c:pt>
                <c:pt idx="8547">
                  <c:v>474.41199210381501</c:v>
                </c:pt>
                <c:pt idx="8548">
                  <c:v>474.46749836239798</c:v>
                </c:pt>
                <c:pt idx="8549">
                  <c:v>474.52300462097998</c:v>
                </c:pt>
                <c:pt idx="8550">
                  <c:v>474.578510879563</c:v>
                </c:pt>
                <c:pt idx="8551">
                  <c:v>474.634017138145</c:v>
                </c:pt>
                <c:pt idx="8552">
                  <c:v>474.68952339672802</c:v>
                </c:pt>
                <c:pt idx="8553">
                  <c:v>474.74502965531002</c:v>
                </c:pt>
                <c:pt idx="8554">
                  <c:v>474.80053591389202</c:v>
                </c:pt>
                <c:pt idx="8555">
                  <c:v>474.85604217247499</c:v>
                </c:pt>
                <c:pt idx="8556">
                  <c:v>474.91154843105699</c:v>
                </c:pt>
                <c:pt idx="8557">
                  <c:v>474.96705468964001</c:v>
                </c:pt>
                <c:pt idx="8558">
                  <c:v>475.02256094822201</c:v>
                </c:pt>
                <c:pt idx="8559">
                  <c:v>475.07806720680401</c:v>
                </c:pt>
                <c:pt idx="8560">
                  <c:v>475.13357346538697</c:v>
                </c:pt>
                <c:pt idx="8561">
                  <c:v>475.18907972396897</c:v>
                </c:pt>
                <c:pt idx="8562">
                  <c:v>475.244585982552</c:v>
                </c:pt>
                <c:pt idx="8563">
                  <c:v>475.300092241134</c:v>
                </c:pt>
                <c:pt idx="8564">
                  <c:v>475.355598499716</c:v>
                </c:pt>
                <c:pt idx="8565">
                  <c:v>475.41110475829902</c:v>
                </c:pt>
                <c:pt idx="8566">
                  <c:v>475.46661101688102</c:v>
                </c:pt>
                <c:pt idx="8567">
                  <c:v>475.52211727546398</c:v>
                </c:pt>
                <c:pt idx="8568">
                  <c:v>475.57762353404598</c:v>
                </c:pt>
                <c:pt idx="8569">
                  <c:v>475.63312979262798</c:v>
                </c:pt>
                <c:pt idx="8570">
                  <c:v>475.68863605121101</c:v>
                </c:pt>
                <c:pt idx="8571">
                  <c:v>475.74414230979301</c:v>
                </c:pt>
                <c:pt idx="8572">
                  <c:v>475.79964856837603</c:v>
                </c:pt>
                <c:pt idx="8573">
                  <c:v>475.85515482695803</c:v>
                </c:pt>
                <c:pt idx="8574">
                  <c:v>475.91066108554003</c:v>
                </c:pt>
                <c:pt idx="8575">
                  <c:v>475.96616734412299</c:v>
                </c:pt>
                <c:pt idx="8576">
                  <c:v>476.02167360270499</c:v>
                </c:pt>
                <c:pt idx="8577">
                  <c:v>476.07717986128802</c:v>
                </c:pt>
                <c:pt idx="8578">
                  <c:v>476.13268611987002</c:v>
                </c:pt>
                <c:pt idx="8579">
                  <c:v>476.18819237845202</c:v>
                </c:pt>
                <c:pt idx="8580">
                  <c:v>476.24369863703498</c:v>
                </c:pt>
                <c:pt idx="8581">
                  <c:v>476.29920489561698</c:v>
                </c:pt>
                <c:pt idx="8582">
                  <c:v>476.3547111542</c:v>
                </c:pt>
                <c:pt idx="8583">
                  <c:v>476.410217412782</c:v>
                </c:pt>
                <c:pt idx="8584">
                  <c:v>476.465723671364</c:v>
                </c:pt>
                <c:pt idx="8585">
                  <c:v>476.52122992994703</c:v>
                </c:pt>
                <c:pt idx="8586">
                  <c:v>476.57673618852903</c:v>
                </c:pt>
                <c:pt idx="8587">
                  <c:v>476.63224244711199</c:v>
                </c:pt>
                <c:pt idx="8588">
                  <c:v>476.68774870569399</c:v>
                </c:pt>
                <c:pt idx="8589">
                  <c:v>476.74325496427701</c:v>
                </c:pt>
                <c:pt idx="8590">
                  <c:v>476.79876122285901</c:v>
                </c:pt>
                <c:pt idx="8591">
                  <c:v>476.85426748144101</c:v>
                </c:pt>
                <c:pt idx="8592">
                  <c:v>476.90977374002398</c:v>
                </c:pt>
                <c:pt idx="8593">
                  <c:v>476.96527999860598</c:v>
                </c:pt>
                <c:pt idx="8594">
                  <c:v>477.020786257189</c:v>
                </c:pt>
                <c:pt idx="8595">
                  <c:v>477.076292515771</c:v>
                </c:pt>
                <c:pt idx="8596">
                  <c:v>477.131798774353</c:v>
                </c:pt>
                <c:pt idx="8597">
                  <c:v>477.18730503293602</c:v>
                </c:pt>
                <c:pt idx="8598">
                  <c:v>477.24281129151802</c:v>
                </c:pt>
                <c:pt idx="8599">
                  <c:v>477.29831755010099</c:v>
                </c:pt>
                <c:pt idx="8600">
                  <c:v>477.35382380868299</c:v>
                </c:pt>
                <c:pt idx="8601">
                  <c:v>477.40933006726499</c:v>
                </c:pt>
                <c:pt idx="8602">
                  <c:v>477.46483632584801</c:v>
                </c:pt>
                <c:pt idx="8603">
                  <c:v>477.52034258443001</c:v>
                </c:pt>
                <c:pt idx="8604">
                  <c:v>477.57584884301298</c:v>
                </c:pt>
                <c:pt idx="8605">
                  <c:v>477.63135510159498</c:v>
                </c:pt>
                <c:pt idx="8606">
                  <c:v>477.68686136017698</c:v>
                </c:pt>
                <c:pt idx="8607">
                  <c:v>477.74236761876</c:v>
                </c:pt>
                <c:pt idx="8608">
                  <c:v>477.797873877342</c:v>
                </c:pt>
                <c:pt idx="8609">
                  <c:v>477.85338013592502</c:v>
                </c:pt>
                <c:pt idx="8610">
                  <c:v>477.90888639450702</c:v>
                </c:pt>
                <c:pt idx="8611">
                  <c:v>477.96439265308902</c:v>
                </c:pt>
                <c:pt idx="8612">
                  <c:v>478.01989891167199</c:v>
                </c:pt>
                <c:pt idx="8613">
                  <c:v>478.07540517025399</c:v>
                </c:pt>
                <c:pt idx="8614">
                  <c:v>478.13091142883701</c:v>
                </c:pt>
                <c:pt idx="8615">
                  <c:v>478.18641768741901</c:v>
                </c:pt>
                <c:pt idx="8616">
                  <c:v>478.24192394600101</c:v>
                </c:pt>
                <c:pt idx="8617">
                  <c:v>478.29743020458397</c:v>
                </c:pt>
                <c:pt idx="8618">
                  <c:v>478.35293646316597</c:v>
                </c:pt>
                <c:pt idx="8619">
                  <c:v>478.408442721749</c:v>
                </c:pt>
                <c:pt idx="8620">
                  <c:v>478.463948980331</c:v>
                </c:pt>
                <c:pt idx="8621">
                  <c:v>478.519455238913</c:v>
                </c:pt>
                <c:pt idx="8622">
                  <c:v>478.57496149749602</c:v>
                </c:pt>
                <c:pt idx="8623">
                  <c:v>478.63046775607802</c:v>
                </c:pt>
                <c:pt idx="8624">
                  <c:v>478.68597401466099</c:v>
                </c:pt>
                <c:pt idx="8625">
                  <c:v>478.74148027324298</c:v>
                </c:pt>
                <c:pt idx="8626">
                  <c:v>478.79698653182601</c:v>
                </c:pt>
                <c:pt idx="8627">
                  <c:v>478.85249279040801</c:v>
                </c:pt>
                <c:pt idx="8628">
                  <c:v>478.90799904899001</c:v>
                </c:pt>
                <c:pt idx="8629">
                  <c:v>478.96350530757297</c:v>
                </c:pt>
                <c:pt idx="8630">
                  <c:v>479.01901156615497</c:v>
                </c:pt>
                <c:pt idx="8631">
                  <c:v>479.074517824738</c:v>
                </c:pt>
                <c:pt idx="8632">
                  <c:v>479.13002408332</c:v>
                </c:pt>
                <c:pt idx="8633">
                  <c:v>479.18553034190199</c:v>
                </c:pt>
                <c:pt idx="8634">
                  <c:v>479.24103660048502</c:v>
                </c:pt>
                <c:pt idx="8635">
                  <c:v>479.29654285906702</c:v>
                </c:pt>
                <c:pt idx="8636">
                  <c:v>479.35204911764998</c:v>
                </c:pt>
                <c:pt idx="8637">
                  <c:v>479.40755537623198</c:v>
                </c:pt>
                <c:pt idx="8638">
                  <c:v>479.46306163481398</c:v>
                </c:pt>
                <c:pt idx="8639">
                  <c:v>479.51856789339701</c:v>
                </c:pt>
                <c:pt idx="8640">
                  <c:v>479.574074151979</c:v>
                </c:pt>
                <c:pt idx="8641">
                  <c:v>479.62958041056203</c:v>
                </c:pt>
                <c:pt idx="8642">
                  <c:v>479.68508666914403</c:v>
                </c:pt>
                <c:pt idx="8643">
                  <c:v>479.74059292772603</c:v>
                </c:pt>
                <c:pt idx="8644">
                  <c:v>479.79609918630899</c:v>
                </c:pt>
                <c:pt idx="8645">
                  <c:v>479.85160544489099</c:v>
                </c:pt>
                <c:pt idx="8646">
                  <c:v>479.90711170347402</c:v>
                </c:pt>
                <c:pt idx="8647">
                  <c:v>479.96261796205602</c:v>
                </c:pt>
                <c:pt idx="8648">
                  <c:v>480.01812422063801</c:v>
                </c:pt>
                <c:pt idx="8649">
                  <c:v>480.07363047922098</c:v>
                </c:pt>
                <c:pt idx="8650">
                  <c:v>480.12913673780298</c:v>
                </c:pt>
                <c:pt idx="8651">
                  <c:v>480.184642996386</c:v>
                </c:pt>
                <c:pt idx="8652">
                  <c:v>480.240149254968</c:v>
                </c:pt>
                <c:pt idx="8653">
                  <c:v>480.29565551355</c:v>
                </c:pt>
                <c:pt idx="8654">
                  <c:v>480.35116177213303</c:v>
                </c:pt>
                <c:pt idx="8655">
                  <c:v>480.40666803071502</c:v>
                </c:pt>
                <c:pt idx="8656">
                  <c:v>480.46217428929799</c:v>
                </c:pt>
                <c:pt idx="8657">
                  <c:v>480.51768054787999</c:v>
                </c:pt>
                <c:pt idx="8658">
                  <c:v>480.57318680646199</c:v>
                </c:pt>
                <c:pt idx="8659">
                  <c:v>480.62869306504501</c:v>
                </c:pt>
                <c:pt idx="8660">
                  <c:v>480.68419932362701</c:v>
                </c:pt>
                <c:pt idx="8661">
                  <c:v>480.73970558220998</c:v>
                </c:pt>
                <c:pt idx="8662">
                  <c:v>480.79521184079198</c:v>
                </c:pt>
                <c:pt idx="8663">
                  <c:v>480.85071809937398</c:v>
                </c:pt>
                <c:pt idx="8664">
                  <c:v>480.906224357957</c:v>
                </c:pt>
                <c:pt idx="8665">
                  <c:v>480.961730616539</c:v>
                </c:pt>
                <c:pt idx="8666">
                  <c:v>481.01723687512202</c:v>
                </c:pt>
                <c:pt idx="8667">
                  <c:v>481.07274313370402</c:v>
                </c:pt>
                <c:pt idx="8668">
                  <c:v>481.12824939228602</c:v>
                </c:pt>
                <c:pt idx="8669">
                  <c:v>481.18375565086899</c:v>
                </c:pt>
                <c:pt idx="8670">
                  <c:v>481.23926190945099</c:v>
                </c:pt>
                <c:pt idx="8671">
                  <c:v>481.29476816803401</c:v>
                </c:pt>
                <c:pt idx="8672">
                  <c:v>481.35027442661601</c:v>
                </c:pt>
                <c:pt idx="8673">
                  <c:v>481.40578068519898</c:v>
                </c:pt>
                <c:pt idx="8674">
                  <c:v>481.46128694378098</c:v>
                </c:pt>
                <c:pt idx="8675">
                  <c:v>481.51679320236298</c:v>
                </c:pt>
                <c:pt idx="8676">
                  <c:v>481.572299460946</c:v>
                </c:pt>
                <c:pt idx="8677">
                  <c:v>481.627805719528</c:v>
                </c:pt>
                <c:pt idx="8678">
                  <c:v>481.68331197811102</c:v>
                </c:pt>
                <c:pt idx="8679">
                  <c:v>481.73881823669302</c:v>
                </c:pt>
                <c:pt idx="8680">
                  <c:v>481.79432449527502</c:v>
                </c:pt>
                <c:pt idx="8681">
                  <c:v>481.84983075385799</c:v>
                </c:pt>
                <c:pt idx="8682">
                  <c:v>481.90533701243999</c:v>
                </c:pt>
                <c:pt idx="8683">
                  <c:v>481.96084327102301</c:v>
                </c:pt>
                <c:pt idx="8684">
                  <c:v>482.01634952960501</c:v>
                </c:pt>
                <c:pt idx="8685">
                  <c:v>482.07185578818701</c:v>
                </c:pt>
                <c:pt idx="8686">
                  <c:v>482.12736204676997</c:v>
                </c:pt>
                <c:pt idx="8687">
                  <c:v>482.18286830535197</c:v>
                </c:pt>
                <c:pt idx="8688">
                  <c:v>482.238374563935</c:v>
                </c:pt>
                <c:pt idx="8689">
                  <c:v>482.293880822517</c:v>
                </c:pt>
                <c:pt idx="8690">
                  <c:v>482.349387081099</c:v>
                </c:pt>
                <c:pt idx="8691">
                  <c:v>482.40489333968202</c:v>
                </c:pt>
                <c:pt idx="8692">
                  <c:v>482.46039959826402</c:v>
                </c:pt>
                <c:pt idx="8693">
                  <c:v>482.51590585684698</c:v>
                </c:pt>
                <c:pt idx="8694">
                  <c:v>482.57141211542898</c:v>
                </c:pt>
                <c:pt idx="8695">
                  <c:v>482.62691837401098</c:v>
                </c:pt>
                <c:pt idx="8696">
                  <c:v>482.68242463259401</c:v>
                </c:pt>
                <c:pt idx="8697">
                  <c:v>482.73793089117601</c:v>
                </c:pt>
                <c:pt idx="8698">
                  <c:v>482.79343714975897</c:v>
                </c:pt>
                <c:pt idx="8699">
                  <c:v>482.84894340834097</c:v>
                </c:pt>
                <c:pt idx="8700">
                  <c:v>482.90444966692303</c:v>
                </c:pt>
                <c:pt idx="8701">
                  <c:v>482.95995592550599</c:v>
                </c:pt>
                <c:pt idx="8702">
                  <c:v>483.01546218408799</c:v>
                </c:pt>
                <c:pt idx="8703">
                  <c:v>483.07096844267102</c:v>
                </c:pt>
                <c:pt idx="8704">
                  <c:v>483.12647470125302</c:v>
                </c:pt>
                <c:pt idx="8705">
                  <c:v>483.18198095983502</c:v>
                </c:pt>
                <c:pt idx="8706">
                  <c:v>483.23748721841798</c:v>
                </c:pt>
                <c:pt idx="8707">
                  <c:v>483.29299347699998</c:v>
                </c:pt>
                <c:pt idx="8708">
                  <c:v>483.348499735583</c:v>
                </c:pt>
                <c:pt idx="8709">
                  <c:v>483.404005994165</c:v>
                </c:pt>
                <c:pt idx="8710">
                  <c:v>483.45951225274803</c:v>
                </c:pt>
                <c:pt idx="8711">
                  <c:v>483.51501851133003</c:v>
                </c:pt>
                <c:pt idx="8712">
                  <c:v>483.57052476991203</c:v>
                </c:pt>
                <c:pt idx="8713">
                  <c:v>483.62603102849499</c:v>
                </c:pt>
                <c:pt idx="8714">
                  <c:v>483.68153728707699</c:v>
                </c:pt>
                <c:pt idx="8715">
                  <c:v>483.73704354566001</c:v>
                </c:pt>
                <c:pt idx="8716">
                  <c:v>483.79254980424201</c:v>
                </c:pt>
                <c:pt idx="8717">
                  <c:v>483.84805606282401</c:v>
                </c:pt>
                <c:pt idx="8718">
                  <c:v>483.90356232140698</c:v>
                </c:pt>
                <c:pt idx="8719">
                  <c:v>483.95906857998898</c:v>
                </c:pt>
                <c:pt idx="8720">
                  <c:v>484.014574838572</c:v>
                </c:pt>
                <c:pt idx="8721">
                  <c:v>484.070081097154</c:v>
                </c:pt>
                <c:pt idx="8722">
                  <c:v>484.125587355736</c:v>
                </c:pt>
                <c:pt idx="8723">
                  <c:v>484.18109361431902</c:v>
                </c:pt>
                <c:pt idx="8724">
                  <c:v>484.23659987290102</c:v>
                </c:pt>
                <c:pt idx="8725">
                  <c:v>484.29210613148399</c:v>
                </c:pt>
                <c:pt idx="8726">
                  <c:v>484.34761239006599</c:v>
                </c:pt>
                <c:pt idx="8727">
                  <c:v>484.40311864864799</c:v>
                </c:pt>
                <c:pt idx="8728">
                  <c:v>484.45862490723101</c:v>
                </c:pt>
                <c:pt idx="8729">
                  <c:v>484.51413116581301</c:v>
                </c:pt>
                <c:pt idx="8730">
                  <c:v>484.56963742439598</c:v>
                </c:pt>
                <c:pt idx="8731">
                  <c:v>484.62514368297798</c:v>
                </c:pt>
                <c:pt idx="8732">
                  <c:v>484.68064994155998</c:v>
                </c:pt>
                <c:pt idx="8733">
                  <c:v>484.736156200143</c:v>
                </c:pt>
                <c:pt idx="8734">
                  <c:v>484.791662458725</c:v>
                </c:pt>
                <c:pt idx="8735">
                  <c:v>484.84716871730802</c:v>
                </c:pt>
                <c:pt idx="8736">
                  <c:v>484.90267497589002</c:v>
                </c:pt>
                <c:pt idx="8737">
                  <c:v>484.95818123447202</c:v>
                </c:pt>
                <c:pt idx="8738">
                  <c:v>485.01368749305499</c:v>
                </c:pt>
                <c:pt idx="8739">
                  <c:v>485.06919375163699</c:v>
                </c:pt>
                <c:pt idx="8740">
                  <c:v>485.12470001022001</c:v>
                </c:pt>
                <c:pt idx="8741">
                  <c:v>485.18020626880201</c:v>
                </c:pt>
                <c:pt idx="8742">
                  <c:v>485.23571252738401</c:v>
                </c:pt>
                <c:pt idx="8743">
                  <c:v>485.29121878596698</c:v>
                </c:pt>
                <c:pt idx="8744">
                  <c:v>485.34672504454898</c:v>
                </c:pt>
                <c:pt idx="8745">
                  <c:v>485.402231303132</c:v>
                </c:pt>
                <c:pt idx="8746">
                  <c:v>485.457737561714</c:v>
                </c:pt>
                <c:pt idx="8747">
                  <c:v>485.51324382029702</c:v>
                </c:pt>
                <c:pt idx="8748">
                  <c:v>485.56875007887902</c:v>
                </c:pt>
                <c:pt idx="8749">
                  <c:v>485.62425633746102</c:v>
                </c:pt>
                <c:pt idx="8750">
                  <c:v>485.67976259604399</c:v>
                </c:pt>
                <c:pt idx="8751">
                  <c:v>485.73526885462599</c:v>
                </c:pt>
                <c:pt idx="8752">
                  <c:v>485.79077511320901</c:v>
                </c:pt>
                <c:pt idx="8753">
                  <c:v>485.84628137179101</c:v>
                </c:pt>
                <c:pt idx="8754">
                  <c:v>485.90178763037301</c:v>
                </c:pt>
                <c:pt idx="8755">
                  <c:v>485.95729388895597</c:v>
                </c:pt>
                <c:pt idx="8756">
                  <c:v>486.01280014753797</c:v>
                </c:pt>
                <c:pt idx="8757">
                  <c:v>486.068306406121</c:v>
                </c:pt>
                <c:pt idx="8758">
                  <c:v>486.123812664703</c:v>
                </c:pt>
                <c:pt idx="8759">
                  <c:v>486.179318923285</c:v>
                </c:pt>
                <c:pt idx="8760">
                  <c:v>486.23482518186802</c:v>
                </c:pt>
                <c:pt idx="8761">
                  <c:v>486.29033144045002</c:v>
                </c:pt>
                <c:pt idx="8762">
                  <c:v>486.34583769903298</c:v>
                </c:pt>
                <c:pt idx="8763">
                  <c:v>486.40134395761498</c:v>
                </c:pt>
                <c:pt idx="8764">
                  <c:v>486.45685021619698</c:v>
                </c:pt>
                <c:pt idx="8765">
                  <c:v>486.51235647478001</c:v>
                </c:pt>
                <c:pt idx="8766">
                  <c:v>486.56786273336201</c:v>
                </c:pt>
                <c:pt idx="8767">
                  <c:v>486.62336899194497</c:v>
                </c:pt>
                <c:pt idx="8768">
                  <c:v>486.67887525052703</c:v>
                </c:pt>
                <c:pt idx="8769">
                  <c:v>486.73438150910903</c:v>
                </c:pt>
                <c:pt idx="8770">
                  <c:v>486.78988776769199</c:v>
                </c:pt>
                <c:pt idx="8771">
                  <c:v>486.84539402627399</c:v>
                </c:pt>
                <c:pt idx="8772">
                  <c:v>486.90090028485702</c:v>
                </c:pt>
                <c:pt idx="8773">
                  <c:v>486.95640654343902</c:v>
                </c:pt>
                <c:pt idx="8774">
                  <c:v>487.01191280202102</c:v>
                </c:pt>
                <c:pt idx="8775">
                  <c:v>487.06741906060398</c:v>
                </c:pt>
                <c:pt idx="8776">
                  <c:v>487.12292531918598</c:v>
                </c:pt>
                <c:pt idx="8777">
                  <c:v>487.178431577769</c:v>
                </c:pt>
                <c:pt idx="8778">
                  <c:v>487.233937836351</c:v>
                </c:pt>
                <c:pt idx="8779">
                  <c:v>487.289444094933</c:v>
                </c:pt>
                <c:pt idx="8780">
                  <c:v>487.34495035351603</c:v>
                </c:pt>
                <c:pt idx="8781">
                  <c:v>487.40045661209803</c:v>
                </c:pt>
                <c:pt idx="8782">
                  <c:v>487.45596287068099</c:v>
                </c:pt>
                <c:pt idx="8783">
                  <c:v>487.51146912926299</c:v>
                </c:pt>
                <c:pt idx="8784">
                  <c:v>487.56697538784601</c:v>
                </c:pt>
                <c:pt idx="8785">
                  <c:v>487.62248164642801</c:v>
                </c:pt>
                <c:pt idx="8786">
                  <c:v>487.67798790501001</c:v>
                </c:pt>
                <c:pt idx="8787">
                  <c:v>487.73349416359298</c:v>
                </c:pt>
                <c:pt idx="8788">
                  <c:v>487.78900042217498</c:v>
                </c:pt>
                <c:pt idx="8789">
                  <c:v>487.84450668075698</c:v>
                </c:pt>
                <c:pt idx="8790">
                  <c:v>487.90001293934</c:v>
                </c:pt>
                <c:pt idx="8791">
                  <c:v>487.955519197922</c:v>
                </c:pt>
                <c:pt idx="8792">
                  <c:v>488.01102545650502</c:v>
                </c:pt>
                <c:pt idx="8793">
                  <c:v>488.06653171508702</c:v>
                </c:pt>
                <c:pt idx="8794">
                  <c:v>488.12203797366999</c:v>
                </c:pt>
                <c:pt idx="8795">
                  <c:v>488.17754423225199</c:v>
                </c:pt>
                <c:pt idx="8796">
                  <c:v>488.23305049083399</c:v>
                </c:pt>
                <c:pt idx="8797">
                  <c:v>488.28855674941701</c:v>
                </c:pt>
                <c:pt idx="8798">
                  <c:v>488.34406300799901</c:v>
                </c:pt>
                <c:pt idx="8799">
                  <c:v>488.39956926658198</c:v>
                </c:pt>
                <c:pt idx="8800">
                  <c:v>488.45507552516398</c:v>
                </c:pt>
                <c:pt idx="8801">
                  <c:v>488.51058178374598</c:v>
                </c:pt>
                <c:pt idx="8802">
                  <c:v>488.566088042329</c:v>
                </c:pt>
                <c:pt idx="8803">
                  <c:v>488.621594300911</c:v>
                </c:pt>
                <c:pt idx="8804">
                  <c:v>488.67710055949402</c:v>
                </c:pt>
                <c:pt idx="8805">
                  <c:v>488.73260681807602</c:v>
                </c:pt>
                <c:pt idx="8806">
                  <c:v>488.78811307665802</c:v>
                </c:pt>
                <c:pt idx="8807">
                  <c:v>488.84361933524099</c:v>
                </c:pt>
                <c:pt idx="8808">
                  <c:v>488.89912559382299</c:v>
                </c:pt>
                <c:pt idx="8809">
                  <c:v>488.95463185240601</c:v>
                </c:pt>
                <c:pt idx="8810">
                  <c:v>489.01013811098801</c:v>
                </c:pt>
                <c:pt idx="8811">
                  <c:v>489.06564436957001</c:v>
                </c:pt>
                <c:pt idx="8812">
                  <c:v>489.12115062815298</c:v>
                </c:pt>
                <c:pt idx="8813">
                  <c:v>489.17665688673497</c:v>
                </c:pt>
                <c:pt idx="8814">
                  <c:v>489.232163145318</c:v>
                </c:pt>
                <c:pt idx="8815">
                  <c:v>489.2876694039</c:v>
                </c:pt>
                <c:pt idx="8816">
                  <c:v>489.343175662482</c:v>
                </c:pt>
                <c:pt idx="8817">
                  <c:v>489.39868192106502</c:v>
                </c:pt>
                <c:pt idx="8818">
                  <c:v>489.45418817964702</c:v>
                </c:pt>
                <c:pt idx="8819">
                  <c:v>489.50969443822999</c:v>
                </c:pt>
                <c:pt idx="8820">
                  <c:v>489.56520069681198</c:v>
                </c:pt>
                <c:pt idx="8821">
                  <c:v>489.62070695539398</c:v>
                </c:pt>
                <c:pt idx="8822">
                  <c:v>489.67621321397701</c:v>
                </c:pt>
                <c:pt idx="8823">
                  <c:v>489.73171947255901</c:v>
                </c:pt>
                <c:pt idx="8824">
                  <c:v>489.78722573114197</c:v>
                </c:pt>
                <c:pt idx="8825">
                  <c:v>489.84273198972397</c:v>
                </c:pt>
                <c:pt idx="8826">
                  <c:v>489.89823824830597</c:v>
                </c:pt>
                <c:pt idx="8827">
                  <c:v>489.953744506889</c:v>
                </c:pt>
                <c:pt idx="8828">
                  <c:v>490.00925076547099</c:v>
                </c:pt>
                <c:pt idx="8829">
                  <c:v>490.06475702405402</c:v>
                </c:pt>
                <c:pt idx="8830">
                  <c:v>490.12026328263602</c:v>
                </c:pt>
                <c:pt idx="8831">
                  <c:v>490.17576954121898</c:v>
                </c:pt>
                <c:pt idx="8832">
                  <c:v>490.23127579980098</c:v>
                </c:pt>
                <c:pt idx="8833">
                  <c:v>490.28678205838298</c:v>
                </c:pt>
                <c:pt idx="8834">
                  <c:v>490.34228831696601</c:v>
                </c:pt>
                <c:pt idx="8835">
                  <c:v>490.39779457554801</c:v>
                </c:pt>
                <c:pt idx="8836">
                  <c:v>490.45330083413103</c:v>
                </c:pt>
                <c:pt idx="8837">
                  <c:v>490.50880709271303</c:v>
                </c:pt>
                <c:pt idx="8838">
                  <c:v>490.56431335129503</c:v>
                </c:pt>
                <c:pt idx="8839">
                  <c:v>490.61981960987799</c:v>
                </c:pt>
                <c:pt idx="8840">
                  <c:v>490.67532586845999</c:v>
                </c:pt>
                <c:pt idx="8841">
                  <c:v>490.73083212704302</c:v>
                </c:pt>
                <c:pt idx="8842">
                  <c:v>490.78633838562502</c:v>
                </c:pt>
                <c:pt idx="8843">
                  <c:v>490.84184464420701</c:v>
                </c:pt>
                <c:pt idx="8844">
                  <c:v>490.89735090278998</c:v>
                </c:pt>
                <c:pt idx="8845">
                  <c:v>490.95285716137198</c:v>
                </c:pt>
                <c:pt idx="8846">
                  <c:v>491.008363419955</c:v>
                </c:pt>
                <c:pt idx="8847">
                  <c:v>491.063869678537</c:v>
                </c:pt>
                <c:pt idx="8848">
                  <c:v>491.119375937119</c:v>
                </c:pt>
                <c:pt idx="8849">
                  <c:v>491.17488219570203</c:v>
                </c:pt>
                <c:pt idx="8850">
                  <c:v>491.23038845428403</c:v>
                </c:pt>
                <c:pt idx="8851">
                  <c:v>491.28589471286699</c:v>
                </c:pt>
                <c:pt idx="8852">
                  <c:v>491.34140097144899</c:v>
                </c:pt>
                <c:pt idx="8853">
                  <c:v>491.39690723003099</c:v>
                </c:pt>
                <c:pt idx="8854">
                  <c:v>491.45241348861401</c:v>
                </c:pt>
                <c:pt idx="8855">
                  <c:v>491.50791974719601</c:v>
                </c:pt>
                <c:pt idx="8856">
                  <c:v>491.56342600577898</c:v>
                </c:pt>
                <c:pt idx="8857">
                  <c:v>491.61893226436098</c:v>
                </c:pt>
                <c:pt idx="8858">
                  <c:v>491.67443852294298</c:v>
                </c:pt>
                <c:pt idx="8859">
                  <c:v>491.729944781526</c:v>
                </c:pt>
                <c:pt idx="8860">
                  <c:v>491.785451040108</c:v>
                </c:pt>
                <c:pt idx="8861">
                  <c:v>491.84095729869102</c:v>
                </c:pt>
                <c:pt idx="8862">
                  <c:v>491.89646355727302</c:v>
                </c:pt>
                <c:pt idx="8863">
                  <c:v>491.95196981585502</c:v>
                </c:pt>
                <c:pt idx="8864">
                  <c:v>492.00747607443799</c:v>
                </c:pt>
                <c:pt idx="8865">
                  <c:v>492.06298233301999</c:v>
                </c:pt>
                <c:pt idx="8866">
                  <c:v>492.11848859160301</c:v>
                </c:pt>
                <c:pt idx="8867">
                  <c:v>492.17399485018501</c:v>
                </c:pt>
                <c:pt idx="8868">
                  <c:v>492.22950110876798</c:v>
                </c:pt>
                <c:pt idx="8869">
                  <c:v>492.28500736734998</c:v>
                </c:pt>
                <c:pt idx="8870">
                  <c:v>492.34051362593198</c:v>
                </c:pt>
                <c:pt idx="8871">
                  <c:v>492.396019884515</c:v>
                </c:pt>
                <c:pt idx="8872">
                  <c:v>492.451526143097</c:v>
                </c:pt>
                <c:pt idx="8873">
                  <c:v>492.50703240168002</c:v>
                </c:pt>
                <c:pt idx="8874">
                  <c:v>492.56253866026202</c:v>
                </c:pt>
                <c:pt idx="8875">
                  <c:v>492.61804491884402</c:v>
                </c:pt>
                <c:pt idx="8876">
                  <c:v>492.67355117742699</c:v>
                </c:pt>
                <c:pt idx="8877">
                  <c:v>492.72905743600899</c:v>
                </c:pt>
                <c:pt idx="8878">
                  <c:v>492.78456369459201</c:v>
                </c:pt>
                <c:pt idx="8879">
                  <c:v>492.84006995317401</c:v>
                </c:pt>
                <c:pt idx="8880">
                  <c:v>492.89557621175601</c:v>
                </c:pt>
                <c:pt idx="8881">
                  <c:v>492.95108247033897</c:v>
                </c:pt>
                <c:pt idx="8882">
                  <c:v>493.00658872892097</c:v>
                </c:pt>
                <c:pt idx="8883">
                  <c:v>493.062094987504</c:v>
                </c:pt>
                <c:pt idx="8884">
                  <c:v>493.117601246086</c:v>
                </c:pt>
                <c:pt idx="8885">
                  <c:v>493.173107504668</c:v>
                </c:pt>
                <c:pt idx="8886">
                  <c:v>493.22861376325102</c:v>
                </c:pt>
                <c:pt idx="8887">
                  <c:v>493.28412002183302</c:v>
                </c:pt>
                <c:pt idx="8888">
                  <c:v>493.33962628041598</c:v>
                </c:pt>
                <c:pt idx="8889">
                  <c:v>493.39513253899798</c:v>
                </c:pt>
                <c:pt idx="8890">
                  <c:v>493.45063879757998</c:v>
                </c:pt>
                <c:pt idx="8891">
                  <c:v>493.50614505616301</c:v>
                </c:pt>
                <c:pt idx="8892">
                  <c:v>493.56165131474501</c:v>
                </c:pt>
                <c:pt idx="8893">
                  <c:v>493.61715757332797</c:v>
                </c:pt>
                <c:pt idx="8894">
                  <c:v>493.67266383190997</c:v>
                </c:pt>
                <c:pt idx="8895">
                  <c:v>493.72817009049197</c:v>
                </c:pt>
                <c:pt idx="8896">
                  <c:v>493.78367634907499</c:v>
                </c:pt>
                <c:pt idx="8897">
                  <c:v>493.83918260765699</c:v>
                </c:pt>
                <c:pt idx="8898">
                  <c:v>493.89468886624002</c:v>
                </c:pt>
                <c:pt idx="8899">
                  <c:v>493.95019512482202</c:v>
                </c:pt>
                <c:pt idx="8900">
                  <c:v>494.00570138340402</c:v>
                </c:pt>
                <c:pt idx="8901">
                  <c:v>494.06120764198698</c:v>
                </c:pt>
                <c:pt idx="8902">
                  <c:v>494.11671390056898</c:v>
                </c:pt>
                <c:pt idx="8903">
                  <c:v>494.172220159152</c:v>
                </c:pt>
                <c:pt idx="8904">
                  <c:v>494.227726417734</c:v>
                </c:pt>
                <c:pt idx="8905">
                  <c:v>494.283232676316</c:v>
                </c:pt>
                <c:pt idx="8906">
                  <c:v>494.33873893489903</c:v>
                </c:pt>
                <c:pt idx="8907">
                  <c:v>494.39424519348103</c:v>
                </c:pt>
                <c:pt idx="8908">
                  <c:v>494.44975145206399</c:v>
                </c:pt>
                <c:pt idx="8909">
                  <c:v>494.50525771064599</c:v>
                </c:pt>
                <c:pt idx="8910">
                  <c:v>494.56076396922901</c:v>
                </c:pt>
                <c:pt idx="8911">
                  <c:v>494.61627022781101</c:v>
                </c:pt>
                <c:pt idx="8912">
                  <c:v>494.67177648639301</c:v>
                </c:pt>
                <c:pt idx="8913">
                  <c:v>494.72728274497598</c:v>
                </c:pt>
                <c:pt idx="8914">
                  <c:v>494.78278900355798</c:v>
                </c:pt>
                <c:pt idx="8915">
                  <c:v>494.838295262141</c:v>
                </c:pt>
                <c:pt idx="8916">
                  <c:v>494.893801520723</c:v>
                </c:pt>
                <c:pt idx="8917">
                  <c:v>494.949307779305</c:v>
                </c:pt>
                <c:pt idx="8918">
                  <c:v>495.00481403788802</c:v>
                </c:pt>
                <c:pt idx="8919">
                  <c:v>495.06032029647002</c:v>
                </c:pt>
                <c:pt idx="8920">
                  <c:v>495.11582655505299</c:v>
                </c:pt>
                <c:pt idx="8921">
                  <c:v>495.17133281363499</c:v>
                </c:pt>
                <c:pt idx="8922">
                  <c:v>495.22683907221699</c:v>
                </c:pt>
                <c:pt idx="8923">
                  <c:v>495.28234533080001</c:v>
                </c:pt>
                <c:pt idx="8924">
                  <c:v>495.33785158938201</c:v>
                </c:pt>
                <c:pt idx="8925">
                  <c:v>495.39335784796498</c:v>
                </c:pt>
                <c:pt idx="8926">
                  <c:v>495.44886410654698</c:v>
                </c:pt>
                <c:pt idx="8927">
                  <c:v>495.50437036512898</c:v>
                </c:pt>
                <c:pt idx="8928">
                  <c:v>495.559876623712</c:v>
                </c:pt>
                <c:pt idx="8929">
                  <c:v>495.615382882294</c:v>
                </c:pt>
                <c:pt idx="8930">
                  <c:v>495.67088914087702</c:v>
                </c:pt>
                <c:pt idx="8931">
                  <c:v>495.72639539945902</c:v>
                </c:pt>
                <c:pt idx="8932">
                  <c:v>495.78190165804102</c:v>
                </c:pt>
                <c:pt idx="8933">
                  <c:v>495.83740791662399</c:v>
                </c:pt>
                <c:pt idx="8934">
                  <c:v>495.89291417520599</c:v>
                </c:pt>
                <c:pt idx="8935">
                  <c:v>495.94842043378901</c:v>
                </c:pt>
                <c:pt idx="8936">
                  <c:v>496.00392669237101</c:v>
                </c:pt>
                <c:pt idx="8937">
                  <c:v>496.05943295095301</c:v>
                </c:pt>
                <c:pt idx="8938">
                  <c:v>496.11493920953598</c:v>
                </c:pt>
                <c:pt idx="8939">
                  <c:v>496.17044546811798</c:v>
                </c:pt>
                <c:pt idx="8940">
                  <c:v>496.225951726701</c:v>
                </c:pt>
                <c:pt idx="8941">
                  <c:v>496.281457985283</c:v>
                </c:pt>
                <c:pt idx="8942">
                  <c:v>496.336964243865</c:v>
                </c:pt>
                <c:pt idx="8943">
                  <c:v>496.39247050244802</c:v>
                </c:pt>
                <c:pt idx="8944">
                  <c:v>496.44797676103002</c:v>
                </c:pt>
                <c:pt idx="8945">
                  <c:v>496.50348301961299</c:v>
                </c:pt>
                <c:pt idx="8946">
                  <c:v>496.55898927819499</c:v>
                </c:pt>
                <c:pt idx="8947">
                  <c:v>496.61449553677801</c:v>
                </c:pt>
                <c:pt idx="8948">
                  <c:v>496.67000179536001</c:v>
                </c:pt>
                <c:pt idx="8949">
                  <c:v>496.72550805394201</c:v>
                </c:pt>
                <c:pt idx="8950">
                  <c:v>496.78101431252497</c:v>
                </c:pt>
                <c:pt idx="8951">
                  <c:v>496.83652057110697</c:v>
                </c:pt>
                <c:pt idx="8952">
                  <c:v>496.89202682969</c:v>
                </c:pt>
                <c:pt idx="8953">
                  <c:v>496.947533088272</c:v>
                </c:pt>
                <c:pt idx="8954">
                  <c:v>497.003039346854</c:v>
                </c:pt>
                <c:pt idx="8955">
                  <c:v>497.05854560543702</c:v>
                </c:pt>
                <c:pt idx="8956">
                  <c:v>497.11405186401902</c:v>
                </c:pt>
                <c:pt idx="8957">
                  <c:v>497.16955812260198</c:v>
                </c:pt>
                <c:pt idx="8958">
                  <c:v>497.22506438118398</c:v>
                </c:pt>
                <c:pt idx="8959">
                  <c:v>497.28057063976598</c:v>
                </c:pt>
                <c:pt idx="8960">
                  <c:v>497.33607689834901</c:v>
                </c:pt>
                <c:pt idx="8961">
                  <c:v>497.39158315693101</c:v>
                </c:pt>
                <c:pt idx="8962">
                  <c:v>497.44708941551397</c:v>
                </c:pt>
                <c:pt idx="8963">
                  <c:v>497.50259567409603</c:v>
                </c:pt>
                <c:pt idx="8964">
                  <c:v>497.55810193267803</c:v>
                </c:pt>
                <c:pt idx="8965">
                  <c:v>497.61360819126099</c:v>
                </c:pt>
                <c:pt idx="8966">
                  <c:v>497.66911444984299</c:v>
                </c:pt>
                <c:pt idx="8967">
                  <c:v>497.72462070842602</c:v>
                </c:pt>
                <c:pt idx="8968">
                  <c:v>497.78012696700802</c:v>
                </c:pt>
                <c:pt idx="8969">
                  <c:v>497.83563322559002</c:v>
                </c:pt>
                <c:pt idx="8970">
                  <c:v>497.89113948417298</c:v>
                </c:pt>
                <c:pt idx="8971">
                  <c:v>497.94664574275498</c:v>
                </c:pt>
                <c:pt idx="8972">
                  <c:v>498.002152001338</c:v>
                </c:pt>
                <c:pt idx="8973">
                  <c:v>498.05765825992</c:v>
                </c:pt>
                <c:pt idx="8974">
                  <c:v>498.113164518502</c:v>
                </c:pt>
                <c:pt idx="8975">
                  <c:v>498.16867077708503</c:v>
                </c:pt>
                <c:pt idx="8976">
                  <c:v>498.22417703566703</c:v>
                </c:pt>
                <c:pt idx="8977">
                  <c:v>498.27968329424999</c:v>
                </c:pt>
                <c:pt idx="8978">
                  <c:v>498.33518955283199</c:v>
                </c:pt>
                <c:pt idx="8979">
                  <c:v>498.39069581141399</c:v>
                </c:pt>
                <c:pt idx="8980">
                  <c:v>498.44620206999701</c:v>
                </c:pt>
                <c:pt idx="8981">
                  <c:v>498.50170832857901</c:v>
                </c:pt>
                <c:pt idx="8982">
                  <c:v>498.55721458716198</c:v>
                </c:pt>
                <c:pt idx="8983">
                  <c:v>498.61272084574398</c:v>
                </c:pt>
                <c:pt idx="8984">
                  <c:v>498.66822710432598</c:v>
                </c:pt>
                <c:pt idx="8985">
                  <c:v>498.723733362909</c:v>
                </c:pt>
                <c:pt idx="8986">
                  <c:v>498.779239621491</c:v>
                </c:pt>
                <c:pt idx="8987">
                  <c:v>498.83474588007402</c:v>
                </c:pt>
                <c:pt idx="8988">
                  <c:v>498.89025213865602</c:v>
                </c:pt>
                <c:pt idx="8989">
                  <c:v>498.94575839723802</c:v>
                </c:pt>
                <c:pt idx="8990">
                  <c:v>499.00126465582099</c:v>
                </c:pt>
                <c:pt idx="8991">
                  <c:v>499.05677091440299</c:v>
                </c:pt>
                <c:pt idx="8992">
                  <c:v>499.11227717298601</c:v>
                </c:pt>
                <c:pt idx="8993">
                  <c:v>499.16778343156801</c:v>
                </c:pt>
                <c:pt idx="8994">
                  <c:v>499.22328969015098</c:v>
                </c:pt>
                <c:pt idx="8995">
                  <c:v>499.27879594873298</c:v>
                </c:pt>
                <c:pt idx="8996">
                  <c:v>499.33430220731498</c:v>
                </c:pt>
                <c:pt idx="8997">
                  <c:v>499.389808465898</c:v>
                </c:pt>
                <c:pt idx="8998">
                  <c:v>499.44531472448</c:v>
                </c:pt>
                <c:pt idx="8999">
                  <c:v>499.50082098306302</c:v>
                </c:pt>
                <c:pt idx="9000">
                  <c:v>499.55632724164502</c:v>
                </c:pt>
                <c:pt idx="9001">
                  <c:v>499.61183350022702</c:v>
                </c:pt>
                <c:pt idx="9002">
                  <c:v>499.66733975880999</c:v>
                </c:pt>
                <c:pt idx="9003">
                  <c:v>499.72284601739199</c:v>
                </c:pt>
                <c:pt idx="9004">
                  <c:v>499.77835227597501</c:v>
                </c:pt>
                <c:pt idx="9005">
                  <c:v>499.83385853455701</c:v>
                </c:pt>
                <c:pt idx="9006">
                  <c:v>499.88936479313901</c:v>
                </c:pt>
                <c:pt idx="9007">
                  <c:v>499.94487105172198</c:v>
                </c:pt>
                <c:pt idx="9008">
                  <c:v>500.00037731030397</c:v>
                </c:pt>
              </c:numCache>
            </c:numRef>
          </c:xVal>
          <c:yVal>
            <c:numRef>
              <c:f>'поперечные oxz'!$B$2:$MHN$2</c:f>
              <c:numCache>
                <c:formatCode>0.00E+00</c:formatCode>
                <c:ptCount val="9009"/>
                <c:pt idx="0">
                  <c:v>-1.9759901624423001E-7</c:v>
                </c:pt>
                <c:pt idx="1">
                  <c:v>-1.97615280578339E-7</c:v>
                </c:pt>
                <c:pt idx="2">
                  <c:v>-1.9761256812459101E-7</c:v>
                </c:pt>
                <c:pt idx="3">
                  <c:v>-1.9760340776369901E-7</c:v>
                </c:pt>
                <c:pt idx="4">
                  <c:v>-1.97596212871578E-7</c:v>
                </c:pt>
                <c:pt idx="5">
                  <c:v>-1.9759020046719801E-7</c:v>
                </c:pt>
                <c:pt idx="6">
                  <c:v>-1.97587610712622E-7</c:v>
                </c:pt>
                <c:pt idx="7">
                  <c:v>-1.9759508807844001E-7</c:v>
                </c:pt>
                <c:pt idx="8">
                  <c:v>-1.97586797252604E-7</c:v>
                </c:pt>
                <c:pt idx="9">
                  <c:v>-1.9757231921637701E-7</c:v>
                </c:pt>
                <c:pt idx="10">
                  <c:v>-1.97567766971734E-7</c:v>
                </c:pt>
                <c:pt idx="11">
                  <c:v>-1.9758766081494E-7</c:v>
                </c:pt>
                <c:pt idx="12">
                  <c:v>-1.97594265890255E-7</c:v>
                </c:pt>
                <c:pt idx="13">
                  <c:v>-1.9757356899823001E-7</c:v>
                </c:pt>
                <c:pt idx="14">
                  <c:v>-1.9754916664184799E-7</c:v>
                </c:pt>
                <c:pt idx="15">
                  <c:v>-1.9751041113651999E-7</c:v>
                </c:pt>
                <c:pt idx="16">
                  <c:v>-1.9744844199420899E-7</c:v>
                </c:pt>
                <c:pt idx="17">
                  <c:v>-1.97395745372265E-7</c:v>
                </c:pt>
                <c:pt idx="18">
                  <c:v>-1.9731083215253299E-7</c:v>
                </c:pt>
                <c:pt idx="19">
                  <c:v>-1.9722127510587201E-7</c:v>
                </c:pt>
                <c:pt idx="20">
                  <c:v>-1.9708828487578701E-7</c:v>
                </c:pt>
                <c:pt idx="21">
                  <c:v>-1.9692517245213699E-7</c:v>
                </c:pt>
                <c:pt idx="22">
                  <c:v>-1.96731297668236E-7</c:v>
                </c:pt>
                <c:pt idx="23">
                  <c:v>-1.9647325546342399E-7</c:v>
                </c:pt>
                <c:pt idx="24">
                  <c:v>-1.9617708259485099E-7</c:v>
                </c:pt>
                <c:pt idx="25">
                  <c:v>-1.95842588512009E-7</c:v>
                </c:pt>
                <c:pt idx="26">
                  <c:v>-1.95483254810438E-7</c:v>
                </c:pt>
                <c:pt idx="27">
                  <c:v>-1.9510423981951199E-7</c:v>
                </c:pt>
                <c:pt idx="28">
                  <c:v>-1.9471496780325701E-7</c:v>
                </c:pt>
                <c:pt idx="29">
                  <c:v>-1.9429835974881301E-7</c:v>
                </c:pt>
                <c:pt idx="30">
                  <c:v>-1.93868206156001E-7</c:v>
                </c:pt>
                <c:pt idx="31">
                  <c:v>-1.9341423036403499E-7</c:v>
                </c:pt>
                <c:pt idx="32">
                  <c:v>-1.9296779226029799E-7</c:v>
                </c:pt>
                <c:pt idx="33">
                  <c:v>-1.9252663686771701E-7</c:v>
                </c:pt>
                <c:pt idx="34">
                  <c:v>-1.9208805951393001E-7</c:v>
                </c:pt>
                <c:pt idx="35">
                  <c:v>-1.91679845221796E-7</c:v>
                </c:pt>
                <c:pt idx="36">
                  <c:v>-1.91310104727234E-7</c:v>
                </c:pt>
                <c:pt idx="37">
                  <c:v>-1.9094927066866501E-7</c:v>
                </c:pt>
                <c:pt idx="38">
                  <c:v>-1.9064667986026601E-7</c:v>
                </c:pt>
                <c:pt idx="39">
                  <c:v>-1.9036033747740201E-7</c:v>
                </c:pt>
                <c:pt idx="40">
                  <c:v>-1.9012884750201901E-7</c:v>
                </c:pt>
                <c:pt idx="41">
                  <c:v>-1.8995060434301999E-7</c:v>
                </c:pt>
                <c:pt idx="42">
                  <c:v>-1.8982926007734299E-7</c:v>
                </c:pt>
                <c:pt idx="43">
                  <c:v>-1.8978185727428701E-7</c:v>
                </c:pt>
                <c:pt idx="44">
                  <c:v>-1.8983196612375499E-7</c:v>
                </c:pt>
                <c:pt idx="45">
                  <c:v>-1.89970512279546E-7</c:v>
                </c:pt>
                <c:pt idx="46">
                  <c:v>-1.9020031792649701E-7</c:v>
                </c:pt>
                <c:pt idx="47">
                  <c:v>-1.9051182829697101E-7</c:v>
                </c:pt>
                <c:pt idx="48">
                  <c:v>-1.9091527201004101E-7</c:v>
                </c:pt>
                <c:pt idx="49">
                  <c:v>-1.9141548279234699E-7</c:v>
                </c:pt>
                <c:pt idx="50">
                  <c:v>-1.9200415004750099E-7</c:v>
                </c:pt>
                <c:pt idx="51">
                  <c:v>-1.9267350395272399E-7</c:v>
                </c:pt>
                <c:pt idx="52">
                  <c:v>-1.9344947474299499E-7</c:v>
                </c:pt>
                <c:pt idx="53">
                  <c:v>-1.9429576642774399E-7</c:v>
                </c:pt>
                <c:pt idx="54">
                  <c:v>-1.9518791699226E-7</c:v>
                </c:pt>
                <c:pt idx="55">
                  <c:v>-1.9612132023782701E-7</c:v>
                </c:pt>
                <c:pt idx="56">
                  <c:v>-1.9709491730407799E-7</c:v>
                </c:pt>
                <c:pt idx="57">
                  <c:v>-1.9807223355680301E-7</c:v>
                </c:pt>
                <c:pt idx="58">
                  <c:v>-1.9903824478431799E-7</c:v>
                </c:pt>
                <c:pt idx="59">
                  <c:v>-1.9998182306354001E-7</c:v>
                </c:pt>
                <c:pt idx="60">
                  <c:v>-2.00914863762213E-7</c:v>
                </c:pt>
                <c:pt idx="61">
                  <c:v>-2.01824292102616E-7</c:v>
                </c:pt>
                <c:pt idx="62">
                  <c:v>-2.0268267509242199E-7</c:v>
                </c:pt>
                <c:pt idx="63">
                  <c:v>-2.0352350502365699E-7</c:v>
                </c:pt>
                <c:pt idx="64">
                  <c:v>-2.0436223139798799E-7</c:v>
                </c:pt>
                <c:pt idx="65">
                  <c:v>-2.0518610021598799E-7</c:v>
                </c:pt>
                <c:pt idx="66">
                  <c:v>-2.06034546618275E-7</c:v>
                </c:pt>
                <c:pt idx="67">
                  <c:v>-2.0690538153104301E-7</c:v>
                </c:pt>
                <c:pt idx="68">
                  <c:v>-2.07787631744075E-7</c:v>
                </c:pt>
                <c:pt idx="69">
                  <c:v>-2.08729613330072E-7</c:v>
                </c:pt>
                <c:pt idx="70">
                  <c:v>-2.0974858721174701E-7</c:v>
                </c:pt>
                <c:pt idx="71">
                  <c:v>-2.1088194071817199E-7</c:v>
                </c:pt>
                <c:pt idx="72">
                  <c:v>-2.1212707376772899E-7</c:v>
                </c:pt>
                <c:pt idx="73">
                  <c:v>-2.1356299019864501E-7</c:v>
                </c:pt>
                <c:pt idx="74">
                  <c:v>-2.1521096544471899E-7</c:v>
                </c:pt>
                <c:pt idx="75">
                  <c:v>-2.1713409520834799E-7</c:v>
                </c:pt>
                <c:pt idx="76">
                  <c:v>-2.1941905813503099E-7</c:v>
                </c:pt>
                <c:pt idx="77">
                  <c:v>-2.2211771918323299E-7</c:v>
                </c:pt>
                <c:pt idx="78">
                  <c:v>-2.2534170819304001E-7</c:v>
                </c:pt>
                <c:pt idx="79">
                  <c:v>-2.29151998174412E-7</c:v>
                </c:pt>
                <c:pt idx="80">
                  <c:v>-2.3360785511219601E-7</c:v>
                </c:pt>
                <c:pt idx="81">
                  <c:v>-2.3876505561842799E-7</c:v>
                </c:pt>
                <c:pt idx="82">
                  <c:v>-2.4467047550268998E-7</c:v>
                </c:pt>
                <c:pt idx="83">
                  <c:v>-2.5134881853936801E-7</c:v>
                </c:pt>
                <c:pt idx="84">
                  <c:v>-2.5881228974110001E-7</c:v>
                </c:pt>
                <c:pt idx="85">
                  <c:v>-2.6698257780774301E-7</c:v>
                </c:pt>
                <c:pt idx="86">
                  <c:v>-2.7580179287469499E-7</c:v>
                </c:pt>
                <c:pt idx="87">
                  <c:v>-2.8515172208999999E-7</c:v>
                </c:pt>
                <c:pt idx="88">
                  <c:v>-2.9488724741447099E-7</c:v>
                </c:pt>
                <c:pt idx="89">
                  <c:v>-3.0485653334488203E-7</c:v>
                </c:pt>
                <c:pt idx="90">
                  <c:v>-3.14818646013865E-7</c:v>
                </c:pt>
                <c:pt idx="91">
                  <c:v>-3.2458235903766802E-7</c:v>
                </c:pt>
                <c:pt idx="92">
                  <c:v>-3.3387061057986399E-7</c:v>
                </c:pt>
                <c:pt idx="93">
                  <c:v>-3.4247332803744502E-7</c:v>
                </c:pt>
                <c:pt idx="94">
                  <c:v>-3.5013821427643801E-7</c:v>
                </c:pt>
                <c:pt idx="95">
                  <c:v>-3.56611619523014E-7</c:v>
                </c:pt>
                <c:pt idx="96">
                  <c:v>-3.6166414498836799E-7</c:v>
                </c:pt>
                <c:pt idx="97">
                  <c:v>-3.6510640393801201E-7</c:v>
                </c:pt>
                <c:pt idx="98">
                  <c:v>-3.6673666909283698E-7</c:v>
                </c:pt>
                <c:pt idx="99">
                  <c:v>-3.6645545992312198E-7</c:v>
                </c:pt>
                <c:pt idx="100">
                  <c:v>-3.6418153732920998E-7</c:v>
                </c:pt>
                <c:pt idx="101">
                  <c:v>-3.5984707887872402E-7</c:v>
                </c:pt>
                <c:pt idx="102">
                  <c:v>-3.53471044058293E-7</c:v>
                </c:pt>
                <c:pt idx="103">
                  <c:v>-3.4510840378476001E-7</c:v>
                </c:pt>
                <c:pt idx="104">
                  <c:v>-3.3483878384983099E-7</c:v>
                </c:pt>
                <c:pt idx="105">
                  <c:v>-3.2279937306726898E-7</c:v>
                </c:pt>
                <c:pt idx="106">
                  <c:v>-3.0911677129406003E-7</c:v>
                </c:pt>
                <c:pt idx="107">
                  <c:v>-2.9395491772398998E-7</c:v>
                </c:pt>
                <c:pt idx="108">
                  <c:v>-2.7748685613174201E-7</c:v>
                </c:pt>
                <c:pt idx="109">
                  <c:v>-2.5994310431864699E-7</c:v>
                </c:pt>
                <c:pt idx="110">
                  <c:v>-2.4148887314884499E-7</c:v>
                </c:pt>
                <c:pt idx="111">
                  <c:v>-2.22332884975529E-7</c:v>
                </c:pt>
                <c:pt idx="112">
                  <c:v>-2.0273117084961399E-7</c:v>
                </c:pt>
                <c:pt idx="113">
                  <c:v>-1.82892915062469E-7</c:v>
                </c:pt>
                <c:pt idx="114">
                  <c:v>-1.63051112178446E-7</c:v>
                </c:pt>
                <c:pt idx="115">
                  <c:v>-1.4345026987364799E-7</c:v>
                </c:pt>
                <c:pt idx="116">
                  <c:v>-1.2431709392471599E-7</c:v>
                </c:pt>
                <c:pt idx="117">
                  <c:v>-1.05915568889081E-7</c:v>
                </c:pt>
                <c:pt idx="118">
                  <c:v>-8.8462930767196294E-8</c:v>
                </c:pt>
                <c:pt idx="119">
                  <c:v>-7.2151363417421703E-8</c:v>
                </c:pt>
                <c:pt idx="120">
                  <c:v>-5.7134901903792903E-8</c:v>
                </c:pt>
                <c:pt idx="121">
                  <c:v>-4.35750416446226E-8</c:v>
                </c:pt>
                <c:pt idx="122">
                  <c:v>-3.15752868167553E-8</c:v>
                </c:pt>
                <c:pt idx="123">
                  <c:v>-2.11942408743087E-8</c:v>
                </c:pt>
                <c:pt idx="124">
                  <c:v>-1.24826759600184E-8</c:v>
                </c:pt>
                <c:pt idx="125">
                  <c:v>-5.4459531646935802E-9</c:v>
                </c:pt>
                <c:pt idx="126">
                  <c:v>-6.0529513949571296E-11</c:v>
                </c:pt>
                <c:pt idx="127">
                  <c:v>3.7210645345290898E-9</c:v>
                </c:pt>
                <c:pt idx="128">
                  <c:v>5.9556347494071099E-9</c:v>
                </c:pt>
                <c:pt idx="129">
                  <c:v>6.7401563766941297E-9</c:v>
                </c:pt>
                <c:pt idx="130">
                  <c:v>6.1670165830494697E-9</c:v>
                </c:pt>
                <c:pt idx="131">
                  <c:v>4.3857986496307804E-9</c:v>
                </c:pt>
                <c:pt idx="132">
                  <c:v>1.5082810412864699E-9</c:v>
                </c:pt>
                <c:pt idx="133">
                  <c:v>-2.3100812656418501E-9</c:v>
                </c:pt>
                <c:pt idx="134">
                  <c:v>-6.9140696780228399E-9</c:v>
                </c:pt>
                <c:pt idx="135">
                  <c:v>-1.2103887154700201E-8</c:v>
                </c:pt>
                <c:pt idx="136">
                  <c:v>-1.7723677286804499E-8</c:v>
                </c:pt>
                <c:pt idx="137">
                  <c:v>-2.3602581716040799E-8</c:v>
                </c:pt>
                <c:pt idx="138">
                  <c:v>-2.9547820599433199E-8</c:v>
                </c:pt>
                <c:pt idx="139">
                  <c:v>-3.5396638024210398E-8</c:v>
                </c:pt>
                <c:pt idx="140">
                  <c:v>-4.0949964764329803E-8</c:v>
                </c:pt>
                <c:pt idx="141">
                  <c:v>-4.5998037179615502E-8</c:v>
                </c:pt>
                <c:pt idx="142">
                  <c:v>-5.0384215293596901E-8</c:v>
                </c:pt>
                <c:pt idx="143">
                  <c:v>-5.3922696078196197E-8</c:v>
                </c:pt>
                <c:pt idx="144">
                  <c:v>-5.6452931922804899E-8</c:v>
                </c:pt>
                <c:pt idx="145">
                  <c:v>-5.7759764526953801E-8</c:v>
                </c:pt>
                <c:pt idx="146">
                  <c:v>-5.7674870239507099E-8</c:v>
                </c:pt>
                <c:pt idx="147">
                  <c:v>-5.6045743932709799E-8</c:v>
                </c:pt>
                <c:pt idx="148">
                  <c:v>-5.2681903199446898E-8</c:v>
                </c:pt>
                <c:pt idx="149">
                  <c:v>-4.7405398452690202E-8</c:v>
                </c:pt>
                <c:pt idx="150">
                  <c:v>-4.0076843916636902E-8</c:v>
                </c:pt>
                <c:pt idx="151">
                  <c:v>-3.0505200780693398E-8</c:v>
                </c:pt>
                <c:pt idx="152">
                  <c:v>-1.8540816954376699E-8</c:v>
                </c:pt>
                <c:pt idx="153">
                  <c:v>-4.0299087761346501E-9</c:v>
                </c:pt>
                <c:pt idx="154">
                  <c:v>1.3150004260824801E-8</c:v>
                </c:pt>
                <c:pt idx="155">
                  <c:v>3.30817767107425E-8</c:v>
                </c:pt>
                <c:pt idx="156">
                  <c:v>5.5913791781830002E-8</c:v>
                </c:pt>
                <c:pt idx="157">
                  <c:v>8.1717285717034094E-8</c:v>
                </c:pt>
                <c:pt idx="158">
                  <c:v>1.1051808235506999E-7</c:v>
                </c:pt>
                <c:pt idx="159">
                  <c:v>1.4236440297515599E-7</c:v>
                </c:pt>
                <c:pt idx="160">
                  <c:v>1.7724362876639599E-7</c:v>
                </c:pt>
                <c:pt idx="161">
                  <c:v>2.1513436798987699E-7</c:v>
                </c:pt>
                <c:pt idx="162">
                  <c:v>2.5599408345142202E-7</c:v>
                </c:pt>
                <c:pt idx="163">
                  <c:v>2.9974782150869501E-7</c:v>
                </c:pt>
                <c:pt idx="164">
                  <c:v>3.4634816500827301E-7</c:v>
                </c:pt>
                <c:pt idx="165">
                  <c:v>3.9570957364156099E-7</c:v>
                </c:pt>
                <c:pt idx="166">
                  <c:v>4.4774145155886602E-7</c:v>
                </c:pt>
                <c:pt idx="167">
                  <c:v>5.02367470030778E-7</c:v>
                </c:pt>
                <c:pt idx="168">
                  <c:v>5.5952516910451797E-7</c:v>
                </c:pt>
                <c:pt idx="169">
                  <c:v>6.1914972894370598E-7</c:v>
                </c:pt>
                <c:pt idx="170">
                  <c:v>6.8123714177150205E-7</c:v>
                </c:pt>
                <c:pt idx="171">
                  <c:v>7.4578377380218205E-7</c:v>
                </c:pt>
                <c:pt idx="172">
                  <c:v>8.1276414179209102E-7</c:v>
                </c:pt>
                <c:pt idx="173">
                  <c:v>8.82194238381482E-7</c:v>
                </c:pt>
                <c:pt idx="174">
                  <c:v>9.5409900153889102E-7</c:v>
                </c:pt>
                <c:pt idx="175">
                  <c:v>1.02852739103155E-6</c:v>
                </c:pt>
                <c:pt idx="176">
                  <c:v>1.1055281839400199E-6</c:v>
                </c:pt>
                <c:pt idx="177">
                  <c:v>1.18511125709415E-6</c:v>
                </c:pt>
                <c:pt idx="178">
                  <c:v>1.26732984888159E-6</c:v>
                </c:pt>
                <c:pt idx="179">
                  <c:v>1.35222042451661E-6</c:v>
                </c:pt>
                <c:pt idx="180">
                  <c:v>1.43982095264506E-6</c:v>
                </c:pt>
                <c:pt idx="181">
                  <c:v>1.5301559316729599E-6</c:v>
                </c:pt>
                <c:pt idx="182">
                  <c:v>1.6232597986280199E-6</c:v>
                </c:pt>
                <c:pt idx="183">
                  <c:v>1.7191545121582299E-6</c:v>
                </c:pt>
                <c:pt idx="184">
                  <c:v>1.81783983082209E-6</c:v>
                </c:pt>
                <c:pt idx="185">
                  <c:v>1.9193111903349301E-6</c:v>
                </c:pt>
                <c:pt idx="186">
                  <c:v>2.0235653245573201E-6</c:v>
                </c:pt>
                <c:pt idx="187">
                  <c:v>2.1306087248315101E-6</c:v>
                </c:pt>
                <c:pt idx="188">
                  <c:v>2.2403953077121E-6</c:v>
                </c:pt>
                <c:pt idx="189">
                  <c:v>2.3528672095405801E-6</c:v>
                </c:pt>
                <c:pt idx="190">
                  <c:v>2.4679812200555302E-6</c:v>
                </c:pt>
                <c:pt idx="191">
                  <c:v>2.5856426092219499E-6</c:v>
                </c:pt>
                <c:pt idx="192">
                  <c:v>2.7057919450665301E-6</c:v>
                </c:pt>
                <c:pt idx="193">
                  <c:v>2.8283199594534902E-6</c:v>
                </c:pt>
                <c:pt idx="194">
                  <c:v>2.9531537401218299E-6</c:v>
                </c:pt>
                <c:pt idx="195">
                  <c:v>3.0801715191154801E-6</c:v>
                </c:pt>
                <c:pt idx="196">
                  <c:v>3.2092629348275498E-6</c:v>
                </c:pt>
                <c:pt idx="197">
                  <c:v>3.34032168856633E-6</c:v>
                </c:pt>
                <c:pt idx="198">
                  <c:v>3.4732526090389502E-6</c:v>
                </c:pt>
                <c:pt idx="199">
                  <c:v>3.6079667992510698E-6</c:v>
                </c:pt>
                <c:pt idx="200">
                  <c:v>3.74437220770605E-6</c:v>
                </c:pt>
                <c:pt idx="201">
                  <c:v>3.8823848760988903E-6</c:v>
                </c:pt>
                <c:pt idx="202">
                  <c:v>4.0219089684377101E-6</c:v>
                </c:pt>
                <c:pt idx="203">
                  <c:v>4.1628919926536699E-6</c:v>
                </c:pt>
                <c:pt idx="204">
                  <c:v>4.3052610543317901E-6</c:v>
                </c:pt>
                <c:pt idx="205">
                  <c:v>4.4489103212253399E-6</c:v>
                </c:pt>
                <c:pt idx="206">
                  <c:v>4.5937368045495201E-6</c:v>
                </c:pt>
                <c:pt idx="207">
                  <c:v>4.7396784935163296E-6</c:v>
                </c:pt>
                <c:pt idx="208">
                  <c:v>4.88664623839554E-6</c:v>
                </c:pt>
                <c:pt idx="209">
                  <c:v>5.0345173939635996E-6</c:v>
                </c:pt>
                <c:pt idx="210">
                  <c:v>5.1832100770872798E-6</c:v>
                </c:pt>
                <c:pt idx="211">
                  <c:v>5.33260198626217E-6</c:v>
                </c:pt>
                <c:pt idx="212">
                  <c:v>5.4825498017718598E-6</c:v>
                </c:pt>
                <c:pt idx="213">
                  <c:v>5.6328972828514104E-6</c:v>
                </c:pt>
                <c:pt idx="214">
                  <c:v>5.78347842613834E-6</c:v>
                </c:pt>
                <c:pt idx="215">
                  <c:v>5.9341281206684403E-6</c:v>
                </c:pt>
                <c:pt idx="216">
                  <c:v>6.0846422470324699E-6</c:v>
                </c:pt>
                <c:pt idx="217">
                  <c:v>6.2349134503045097E-6</c:v>
                </c:pt>
                <c:pt idx="218">
                  <c:v>6.3847940596003702E-6</c:v>
                </c:pt>
                <c:pt idx="219">
                  <c:v>6.53418473864078E-6</c:v>
                </c:pt>
                <c:pt idx="220">
                  <c:v>6.6830589687202701E-6</c:v>
                </c:pt>
                <c:pt idx="221">
                  <c:v>6.8314472324027004E-6</c:v>
                </c:pt>
                <c:pt idx="222">
                  <c:v>6.9794356800983298E-6</c:v>
                </c:pt>
                <c:pt idx="223">
                  <c:v>7.1272125865317798E-6</c:v>
                </c:pt>
                <c:pt idx="224">
                  <c:v>7.2750397683662097E-6</c:v>
                </c:pt>
                <c:pt idx="225">
                  <c:v>7.4232119378667797E-6</c:v>
                </c:pt>
                <c:pt idx="226">
                  <c:v>7.5720968892716002E-6</c:v>
                </c:pt>
                <c:pt idx="227">
                  <c:v>7.7221349744668602E-6</c:v>
                </c:pt>
                <c:pt idx="228">
                  <c:v>7.8737378359342102E-6</c:v>
                </c:pt>
                <c:pt idx="229">
                  <c:v>8.0274022186763302E-6</c:v>
                </c:pt>
                <c:pt idx="230">
                  <c:v>8.1835666767840202E-6</c:v>
                </c:pt>
                <c:pt idx="231">
                  <c:v>8.3427178922763198E-6</c:v>
                </c:pt>
                <c:pt idx="232">
                  <c:v>8.5053679067614006E-6</c:v>
                </c:pt>
                <c:pt idx="233">
                  <c:v>8.6719598288615906E-6</c:v>
                </c:pt>
                <c:pt idx="234">
                  <c:v>8.8429590922892297E-6</c:v>
                </c:pt>
                <c:pt idx="235">
                  <c:v>9.0188140187291698E-6</c:v>
                </c:pt>
                <c:pt idx="236">
                  <c:v>9.19994654600372E-6</c:v>
                </c:pt>
                <c:pt idx="237">
                  <c:v>9.3867509104899006E-6</c:v>
                </c:pt>
                <c:pt idx="238">
                  <c:v>9.5796230069836597E-6</c:v>
                </c:pt>
                <c:pt idx="239">
                  <c:v>9.77889072828823E-6</c:v>
                </c:pt>
                <c:pt idx="240">
                  <c:v>9.9848520130063504E-6</c:v>
                </c:pt>
                <c:pt idx="241">
                  <c:v>1.0197806779291E-5</c:v>
                </c:pt>
                <c:pt idx="242">
                  <c:v>1.04179649829732E-5</c:v>
                </c:pt>
                <c:pt idx="243">
                  <c:v>1.0645474142623E-5</c:v>
                </c:pt>
                <c:pt idx="244">
                  <c:v>1.08804511680791E-5</c:v>
                </c:pt>
                <c:pt idx="245">
                  <c:v>1.11229078773103E-5</c:v>
                </c:pt>
                <c:pt idx="246">
                  <c:v>1.1372828296635701E-5</c:v>
                </c:pt>
                <c:pt idx="247">
                  <c:v>1.16300811508639E-5</c:v>
                </c:pt>
                <c:pt idx="248">
                  <c:v>1.18944718087104E-5</c:v>
                </c:pt>
                <c:pt idx="249">
                  <c:v>1.21656968143558E-5</c:v>
                </c:pt>
                <c:pt idx="250">
                  <c:v>1.24433765494888E-5</c:v>
                </c:pt>
                <c:pt idx="251">
                  <c:v>1.27269512680723E-5</c:v>
                </c:pt>
                <c:pt idx="252">
                  <c:v>1.30157681798502E-5</c:v>
                </c:pt>
                <c:pt idx="253">
                  <c:v>1.3309023837826801E-5</c:v>
                </c:pt>
                <c:pt idx="254">
                  <c:v>1.36057668134157E-5</c:v>
                </c:pt>
                <c:pt idx="255">
                  <c:v>1.39049416332717E-5</c:v>
                </c:pt>
                <c:pt idx="256">
                  <c:v>1.42053089758342E-5</c:v>
                </c:pt>
                <c:pt idx="257">
                  <c:v>1.45055216079078E-5</c:v>
                </c:pt>
                <c:pt idx="258">
                  <c:v>1.48041060782517E-5</c:v>
                </c:pt>
                <c:pt idx="259">
                  <c:v>1.50994659487377E-5</c:v>
                </c:pt>
                <c:pt idx="260">
                  <c:v>1.53898965291206E-5</c:v>
                </c:pt>
                <c:pt idx="261">
                  <c:v>1.5673681888498398E-5</c:v>
                </c:pt>
                <c:pt idx="262">
                  <c:v>1.5948991729879202E-5</c:v>
                </c:pt>
                <c:pt idx="263">
                  <c:v>1.6214056577714899E-5</c:v>
                </c:pt>
                <c:pt idx="264">
                  <c:v>1.6467074641536601E-5</c:v>
                </c:pt>
                <c:pt idx="265">
                  <c:v>1.67062709734102E-5</c:v>
                </c:pt>
                <c:pt idx="266">
                  <c:v>1.6929958072302499E-5</c:v>
                </c:pt>
                <c:pt idx="267">
                  <c:v>1.7136494279304301E-5</c:v>
                </c:pt>
                <c:pt idx="268">
                  <c:v>1.7324411753983999E-5</c:v>
                </c:pt>
                <c:pt idx="269">
                  <c:v>1.7492390803623601E-5</c:v>
                </c:pt>
                <c:pt idx="270">
                  <c:v>1.76392950313103E-5</c:v>
                </c:pt>
                <c:pt idx="271">
                  <c:v>1.7764185202428098E-5</c:v>
                </c:pt>
                <c:pt idx="272">
                  <c:v>1.7866352463117399E-5</c:v>
                </c:pt>
                <c:pt idx="273">
                  <c:v>1.7945340118324901E-5</c:v>
                </c:pt>
                <c:pt idx="274">
                  <c:v>1.8000922859544199E-5</c:v>
                </c:pt>
                <c:pt idx="275">
                  <c:v>1.80331920031269E-5</c:v>
                </c:pt>
                <c:pt idx="276">
                  <c:v>1.8042481783412299E-5</c:v>
                </c:pt>
                <c:pt idx="277">
                  <c:v>1.8029352898399901E-5</c:v>
                </c:pt>
                <c:pt idx="278">
                  <c:v>1.7994565315601301E-5</c:v>
                </c:pt>
                <c:pt idx="279">
                  <c:v>1.79391124741887E-5</c:v>
                </c:pt>
                <c:pt idx="280">
                  <c:v>1.7864174092051902E-5</c:v>
                </c:pt>
                <c:pt idx="281">
                  <c:v>1.7771071692198402E-5</c:v>
                </c:pt>
                <c:pt idx="282">
                  <c:v>1.76610700365475E-5</c:v>
                </c:pt>
                <c:pt idx="283">
                  <c:v>1.7535364036396399E-5</c:v>
                </c:pt>
                <c:pt idx="284">
                  <c:v>1.7395006491177901E-5</c:v>
                </c:pt>
                <c:pt idx="285">
                  <c:v>1.7240746896645502E-5</c:v>
                </c:pt>
                <c:pt idx="286">
                  <c:v>1.70732065116734E-5</c:v>
                </c:pt>
                <c:pt idx="287">
                  <c:v>1.68932955410313E-5</c:v>
                </c:pt>
                <c:pt idx="288">
                  <c:v>1.6701873885506701E-5</c:v>
                </c:pt>
                <c:pt idx="289">
                  <c:v>1.6499436548590001E-5</c:v>
                </c:pt>
                <c:pt idx="290">
                  <c:v>1.6286747752422301E-5</c:v>
                </c:pt>
                <c:pt idx="291">
                  <c:v>1.60640597802948E-5</c:v>
                </c:pt>
                <c:pt idx="292">
                  <c:v>1.5832035504195399E-5</c:v>
                </c:pt>
                <c:pt idx="293">
                  <c:v>1.5591494431435901E-5</c:v>
                </c:pt>
                <c:pt idx="294">
                  <c:v>1.5342714600931298E-5</c:v>
                </c:pt>
                <c:pt idx="295">
                  <c:v>1.5085395582487699E-5</c:v>
                </c:pt>
                <c:pt idx="296">
                  <c:v>1.48211194637318E-5</c:v>
                </c:pt>
                <c:pt idx="297">
                  <c:v>1.45523137082234E-5</c:v>
                </c:pt>
                <c:pt idx="298">
                  <c:v>1.4275318198316999E-5</c:v>
                </c:pt>
                <c:pt idx="299">
                  <c:v>1.3993725583739E-5</c:v>
                </c:pt>
                <c:pt idx="300">
                  <c:v>1.37086544461144E-5</c:v>
                </c:pt>
                <c:pt idx="301">
                  <c:v>1.34538392666671E-5</c:v>
                </c:pt>
                <c:pt idx="302">
                  <c:v>1.32006526938695E-5</c:v>
                </c:pt>
                <c:pt idx="303">
                  <c:v>1.29286743613956E-5</c:v>
                </c:pt>
                <c:pt idx="304">
                  <c:v>1.26361428936492E-5</c:v>
                </c:pt>
                <c:pt idx="305">
                  <c:v>1.2323251104944801E-5</c:v>
                </c:pt>
                <c:pt idx="306">
                  <c:v>1.1990362940535301E-5</c:v>
                </c:pt>
                <c:pt idx="307">
                  <c:v>1.16379290562734E-5</c:v>
                </c:pt>
                <c:pt idx="308">
                  <c:v>1.126639266012E-5</c:v>
                </c:pt>
                <c:pt idx="309">
                  <c:v>1.08762266291535E-5</c:v>
                </c:pt>
                <c:pt idx="310">
                  <c:v>1.0467949439639199E-5</c:v>
                </c:pt>
                <c:pt idx="311">
                  <c:v>1.00421280835575E-5</c:v>
                </c:pt>
                <c:pt idx="312">
                  <c:v>9.5994049117586506E-6</c:v>
                </c:pt>
                <c:pt idx="313">
                  <c:v>9.1404030495549405E-6</c:v>
                </c:pt>
                <c:pt idx="314">
                  <c:v>8.6657936409413898E-6</c:v>
                </c:pt>
                <c:pt idx="315">
                  <c:v>8.1762391462191402E-6</c:v>
                </c:pt>
                <c:pt idx="316">
                  <c:v>7.6724013035230392E-6</c:v>
                </c:pt>
                <c:pt idx="317">
                  <c:v>7.1550004966492798E-6</c:v>
                </c:pt>
                <c:pt idx="318">
                  <c:v>6.62473254821345E-6</c:v>
                </c:pt>
                <c:pt idx="319">
                  <c:v>6.0823372526415599E-6</c:v>
                </c:pt>
                <c:pt idx="320">
                  <c:v>5.5285233265041699E-6</c:v>
                </c:pt>
                <c:pt idx="321">
                  <c:v>4.9640111820539597E-6</c:v>
                </c:pt>
                <c:pt idx="322">
                  <c:v>4.3895151514423296E-6</c:v>
                </c:pt>
                <c:pt idx="323">
                  <c:v>3.8057356863719202E-6</c:v>
                </c:pt>
                <c:pt idx="324">
                  <c:v>3.2133706543024002E-6</c:v>
                </c:pt>
                <c:pt idx="325">
                  <c:v>2.6131160412700998E-6</c:v>
                </c:pt>
                <c:pt idx="326">
                  <c:v>2.0056174921444499E-6</c:v>
                </c:pt>
                <c:pt idx="327">
                  <c:v>1.39155636375701E-6</c:v>
                </c:pt>
                <c:pt idx="328">
                  <c:v>7.7157715563195803E-7</c:v>
                </c:pt>
                <c:pt idx="329">
                  <c:v>1.4629860087340001E-7</c:v>
                </c:pt>
                <c:pt idx="330">
                  <c:v>-4.8369876564830397E-7</c:v>
                </c:pt>
                <c:pt idx="331">
                  <c:v>-1.1178120630291E-6</c:v>
                </c:pt>
                <c:pt idx="332">
                  <c:v>-1.7554877476097101E-6</c:v>
                </c:pt>
                <c:pt idx="333">
                  <c:v>-2.39619057192067E-6</c:v>
                </c:pt>
                <c:pt idx="334">
                  <c:v>-3.0394115429497198E-6</c:v>
                </c:pt>
                <c:pt idx="335">
                  <c:v>-3.6846217705232299E-6</c:v>
                </c:pt>
                <c:pt idx="336">
                  <c:v>-4.3313420339771201E-6</c:v>
                </c:pt>
                <c:pt idx="337">
                  <c:v>-4.9791143573185197E-6</c:v>
                </c:pt>
                <c:pt idx="338">
                  <c:v>-5.6274643146611302E-6</c:v>
                </c:pt>
                <c:pt idx="339">
                  <c:v>-6.2759611952405401E-6</c:v>
                </c:pt>
                <c:pt idx="340">
                  <c:v>-6.9241835627627498E-6</c:v>
                </c:pt>
                <c:pt idx="341">
                  <c:v>-7.5717437636949697E-6</c:v>
                </c:pt>
                <c:pt idx="342">
                  <c:v>-8.2182213679724095E-6</c:v>
                </c:pt>
                <c:pt idx="343">
                  <c:v>-8.8632548809489506E-6</c:v>
                </c:pt>
                <c:pt idx="344">
                  <c:v>-9.5064263458795195E-6</c:v>
                </c:pt>
                <c:pt idx="345">
                  <c:v>-1.01474096680231E-5</c:v>
                </c:pt>
                <c:pt idx="346">
                  <c:v>-1.0785836070488801E-5</c:v>
                </c:pt>
                <c:pt idx="347">
                  <c:v>-1.14213422102774E-5</c:v>
                </c:pt>
                <c:pt idx="348">
                  <c:v>-1.20536319762222E-5</c:v>
                </c:pt>
                <c:pt idx="349">
                  <c:v>-1.2682349643314299E-5</c:v>
                </c:pt>
                <c:pt idx="350">
                  <c:v>-1.3307205775347701E-5</c:v>
                </c:pt>
                <c:pt idx="351">
                  <c:v>-1.3927872922378601E-5</c:v>
                </c:pt>
                <c:pt idx="352">
                  <c:v>-1.4544062578398399E-5</c:v>
                </c:pt>
                <c:pt idx="353">
                  <c:v>-1.5155485428122999E-5</c:v>
                </c:pt>
                <c:pt idx="354">
                  <c:v>-1.5761920104886E-5</c:v>
                </c:pt>
                <c:pt idx="355">
                  <c:v>-1.6363116417604E-5</c:v>
                </c:pt>
                <c:pt idx="356">
                  <c:v>-1.69588031752971E-5</c:v>
                </c:pt>
                <c:pt idx="357">
                  <c:v>-1.7548797472711699E-5</c:v>
                </c:pt>
                <c:pt idx="358">
                  <c:v>-1.8132923270221999E-5</c:v>
                </c:pt>
                <c:pt idx="359">
                  <c:v>-1.87109925057233E-5</c:v>
                </c:pt>
                <c:pt idx="360">
                  <c:v>-1.9282860322384401E-5</c:v>
                </c:pt>
                <c:pt idx="361">
                  <c:v>-1.9848384007451699E-5</c:v>
                </c:pt>
                <c:pt idx="362">
                  <c:v>-2.0407452992338E-5</c:v>
                </c:pt>
                <c:pt idx="363">
                  <c:v>-2.0959913937246501E-5</c:v>
                </c:pt>
                <c:pt idx="364">
                  <c:v>-2.1505694584186301E-5</c:v>
                </c:pt>
                <c:pt idx="365">
                  <c:v>-2.20446999924668E-5</c:v>
                </c:pt>
                <c:pt idx="366">
                  <c:v>-2.2576851623694899E-5</c:v>
                </c:pt>
                <c:pt idx="367">
                  <c:v>-2.3102099547133801E-5</c:v>
                </c:pt>
                <c:pt idx="368">
                  <c:v>-2.36203992910218E-5</c:v>
                </c:pt>
                <c:pt idx="369">
                  <c:v>-2.4131730891624099E-5</c:v>
                </c:pt>
                <c:pt idx="370">
                  <c:v>-2.4636052082094499E-5</c:v>
                </c:pt>
                <c:pt idx="371">
                  <c:v>-2.51333573018304E-5</c:v>
                </c:pt>
                <c:pt idx="372">
                  <c:v>-2.56236737131899E-5</c:v>
                </c:pt>
                <c:pt idx="373">
                  <c:v>-2.6107047968420102E-5</c:v>
                </c:pt>
                <c:pt idx="374">
                  <c:v>-2.65834845424313E-5</c:v>
                </c:pt>
                <c:pt idx="375">
                  <c:v>-2.7053050889212901E-5</c:v>
                </c:pt>
                <c:pt idx="376">
                  <c:v>-2.7515848667753301E-5</c:v>
                </c:pt>
                <c:pt idx="377">
                  <c:v>-2.79719225782311E-5</c:v>
                </c:pt>
                <c:pt idx="378">
                  <c:v>-2.8421352683368198E-5</c:v>
                </c:pt>
                <c:pt idx="379">
                  <c:v>-2.886425522084E-5</c:v>
                </c:pt>
                <c:pt idx="380">
                  <c:v>-2.9300704018538E-5</c:v>
                </c:pt>
                <c:pt idx="381">
                  <c:v>-2.9730762154126701E-5</c:v>
                </c:pt>
                <c:pt idx="382">
                  <c:v>-3.0154502409843301E-5</c:v>
                </c:pt>
                <c:pt idx="383">
                  <c:v>-3.0571958731176299E-5</c:v>
                </c:pt>
                <c:pt idx="384">
                  <c:v>-3.0983202443492598E-5</c:v>
                </c:pt>
                <c:pt idx="385">
                  <c:v>-3.1388249095170101E-5</c:v>
                </c:pt>
                <c:pt idx="386">
                  <c:v>-3.1787086966605398E-5</c:v>
                </c:pt>
                <c:pt idx="387">
                  <c:v>-3.2179662896627901E-5</c:v>
                </c:pt>
                <c:pt idx="388">
                  <c:v>-3.2565939406865303E-5</c:v>
                </c:pt>
                <c:pt idx="389">
                  <c:v>-3.2945799762531703E-5</c:v>
                </c:pt>
                <c:pt idx="390">
                  <c:v>-3.3319109169696101E-5</c:v>
                </c:pt>
                <c:pt idx="391">
                  <c:v>-3.3685718672009497E-5</c:v>
                </c:pt>
                <c:pt idx="392">
                  <c:v>-3.4045449027907999E-5</c:v>
                </c:pt>
                <c:pt idx="393">
                  <c:v>-3.4398051558950799E-5</c:v>
                </c:pt>
                <c:pt idx="394">
                  <c:v>-3.4743274507645899E-5</c:v>
                </c:pt>
                <c:pt idx="395">
                  <c:v>-3.5080807418230003E-5</c:v>
                </c:pt>
                <c:pt idx="396">
                  <c:v>-3.5410340786395503E-5</c:v>
                </c:pt>
                <c:pt idx="397">
                  <c:v>-3.5731511577659399E-5</c:v>
                </c:pt>
                <c:pt idx="398">
                  <c:v>-3.6043954044763601E-5</c:v>
                </c:pt>
                <c:pt idx="399">
                  <c:v>-3.6347239114579099E-5</c:v>
                </c:pt>
                <c:pt idx="400">
                  <c:v>-3.6640966422781497E-5</c:v>
                </c:pt>
                <c:pt idx="401">
                  <c:v>-3.6924693697154699E-5</c:v>
                </c:pt>
                <c:pt idx="402">
                  <c:v>-3.7197956686573701E-5</c:v>
                </c:pt>
                <c:pt idx="403">
                  <c:v>-3.74602915272539E-5</c:v>
                </c:pt>
                <c:pt idx="404">
                  <c:v>-3.7711280478141701E-5</c:v>
                </c:pt>
                <c:pt idx="405">
                  <c:v>-3.7950452108072897E-5</c:v>
                </c:pt>
                <c:pt idx="406">
                  <c:v>-3.81773891174968E-5</c:v>
                </c:pt>
                <c:pt idx="407">
                  <c:v>-3.8391699156992099E-5</c:v>
                </c:pt>
                <c:pt idx="408">
                  <c:v>-3.8592991439637899E-5</c:v>
                </c:pt>
                <c:pt idx="409">
                  <c:v>-3.8780955177500901E-5</c:v>
                </c:pt>
                <c:pt idx="410">
                  <c:v>-3.8955297514060001E-5</c:v>
                </c:pt>
                <c:pt idx="411">
                  <c:v>-3.9115796944903598E-5</c:v>
                </c:pt>
                <c:pt idx="412">
                  <c:v>-3.9262305801803697E-5</c:v>
                </c:pt>
                <c:pt idx="413">
                  <c:v>-3.9394726053592197E-5</c:v>
                </c:pt>
                <c:pt idx="414">
                  <c:v>-3.9513006997395799E-5</c:v>
                </c:pt>
                <c:pt idx="415">
                  <c:v>-3.9617230899035701E-5</c:v>
                </c:pt>
                <c:pt idx="416">
                  <c:v>-3.97074989002932E-5</c:v>
                </c:pt>
                <c:pt idx="417">
                  <c:v>-3.9784019119649898E-5</c:v>
                </c:pt>
                <c:pt idx="418">
                  <c:v>-3.9847045009324501E-5</c:v>
                </c:pt>
                <c:pt idx="419">
                  <c:v>-3.9896916974593403E-5</c:v>
                </c:pt>
                <c:pt idx="420">
                  <c:v>-3.9934032324987001E-5</c:v>
                </c:pt>
                <c:pt idx="421">
                  <c:v>-3.9958893091317797E-5</c:v>
                </c:pt>
                <c:pt idx="422">
                  <c:v>-3.99719746103583E-5</c:v>
                </c:pt>
                <c:pt idx="423">
                  <c:v>-3.9973816505448999E-5</c:v>
                </c:pt>
                <c:pt idx="424">
                  <c:v>-3.9965027238612801E-5</c:v>
                </c:pt>
                <c:pt idx="425">
                  <c:v>-3.9946236912443202E-5</c:v>
                </c:pt>
                <c:pt idx="426">
                  <c:v>-3.9918056840150201E-5</c:v>
                </c:pt>
                <c:pt idx="427">
                  <c:v>-3.9881147778049299E-5</c:v>
                </c:pt>
                <c:pt idx="428">
                  <c:v>-3.9836146289763502E-5</c:v>
                </c:pt>
                <c:pt idx="429">
                  <c:v>-3.9783691977317801E-5</c:v>
                </c:pt>
                <c:pt idx="430">
                  <c:v>-3.9724401781998603E-5</c:v>
                </c:pt>
                <c:pt idx="431">
                  <c:v>-3.9658883819365098E-5</c:v>
                </c:pt>
                <c:pt idx="432">
                  <c:v>-3.95876810148442E-5</c:v>
                </c:pt>
                <c:pt idx="433">
                  <c:v>-3.9511321156124598E-5</c:v>
                </c:pt>
                <c:pt idx="434">
                  <c:v>-3.9430290015401797E-5</c:v>
                </c:pt>
                <c:pt idx="435">
                  <c:v>-3.9345004596084998E-5</c:v>
                </c:pt>
                <c:pt idx="436">
                  <c:v>-3.9255862843043301E-5</c:v>
                </c:pt>
                <c:pt idx="437">
                  <c:v>-3.9163198007737903E-5</c:v>
                </c:pt>
                <c:pt idx="438">
                  <c:v>-3.9067313989219198E-5</c:v>
                </c:pt>
                <c:pt idx="439">
                  <c:v>-3.8968477038876097E-5</c:v>
                </c:pt>
                <c:pt idx="440">
                  <c:v>-3.8866851878558997E-5</c:v>
                </c:pt>
                <c:pt idx="441">
                  <c:v>-3.8762615243598803E-5</c:v>
                </c:pt>
                <c:pt idx="442">
                  <c:v>-3.8655857440907801E-5</c:v>
                </c:pt>
                <c:pt idx="443">
                  <c:v>-3.8546621956558202E-5</c:v>
                </c:pt>
                <c:pt idx="444">
                  <c:v>-3.8434954462157501E-5</c:v>
                </c:pt>
                <c:pt idx="445">
                  <c:v>-3.83208296123854E-5</c:v>
                </c:pt>
                <c:pt idx="446">
                  <c:v>-3.8204227285197799E-5</c:v>
                </c:pt>
                <c:pt idx="447">
                  <c:v>-3.8085092251778399E-5</c:v>
                </c:pt>
                <c:pt idx="448">
                  <c:v>-3.7963321238786503E-5</c:v>
                </c:pt>
                <c:pt idx="449">
                  <c:v>-3.7838827517143702E-5</c:v>
                </c:pt>
                <c:pt idx="450">
                  <c:v>-3.7711475503565198E-5</c:v>
                </c:pt>
                <c:pt idx="451">
                  <c:v>-3.7581166102328498E-5</c:v>
                </c:pt>
                <c:pt idx="452">
                  <c:v>-3.7447768717211097E-5</c:v>
                </c:pt>
                <c:pt idx="453">
                  <c:v>-3.7311137431234703E-5</c:v>
                </c:pt>
                <c:pt idx="454">
                  <c:v>-3.7171143132726199E-5</c:v>
                </c:pt>
                <c:pt idx="455">
                  <c:v>-3.7027654881939099E-5</c:v>
                </c:pt>
                <c:pt idx="456">
                  <c:v>-3.6880574473240001E-5</c:v>
                </c:pt>
                <c:pt idx="457">
                  <c:v>-3.6729759888303797E-5</c:v>
                </c:pt>
                <c:pt idx="458">
                  <c:v>-3.6575124464820098E-5</c:v>
                </c:pt>
                <c:pt idx="459">
                  <c:v>-3.6416554763237001E-5</c:v>
                </c:pt>
                <c:pt idx="460">
                  <c:v>-3.6253997026864498E-5</c:v>
                </c:pt>
                <c:pt idx="461">
                  <c:v>-3.60873865146467E-5</c:v>
                </c:pt>
                <c:pt idx="462">
                  <c:v>-3.5916647463187197E-5</c:v>
                </c:pt>
                <c:pt idx="463">
                  <c:v>-3.5741757395582201E-5</c:v>
                </c:pt>
                <c:pt idx="464">
                  <c:v>-3.5562691832300503E-5</c:v>
                </c:pt>
                <c:pt idx="465">
                  <c:v>-3.53794427433863E-5</c:v>
                </c:pt>
                <c:pt idx="466">
                  <c:v>-3.5191983981625003E-5</c:v>
                </c:pt>
                <c:pt idx="467">
                  <c:v>-3.50003673988207E-5</c:v>
                </c:pt>
                <c:pt idx="468">
                  <c:v>-3.4804618076739001E-5</c:v>
                </c:pt>
                <c:pt idx="469">
                  <c:v>-3.4604767531087199E-5</c:v>
                </c:pt>
                <c:pt idx="470">
                  <c:v>-3.4400854973253798E-5</c:v>
                </c:pt>
                <c:pt idx="471">
                  <c:v>-3.4192947914451198E-5</c:v>
                </c:pt>
                <c:pt idx="472">
                  <c:v>-3.3981093017874103E-5</c:v>
                </c:pt>
                <c:pt idx="473">
                  <c:v>-3.3765383166733198E-5</c:v>
                </c:pt>
                <c:pt idx="474">
                  <c:v>-3.3545845137596697E-5</c:v>
                </c:pt>
                <c:pt idx="475">
                  <c:v>-3.3322569890104803E-5</c:v>
                </c:pt>
                <c:pt idx="476">
                  <c:v>-3.3095660797161002E-5</c:v>
                </c:pt>
                <c:pt idx="477">
                  <c:v>-3.2865172566602302E-5</c:v>
                </c:pt>
                <c:pt idx="478">
                  <c:v>-3.2631197535775599E-5</c:v>
                </c:pt>
                <c:pt idx="479">
                  <c:v>-3.2393821556460997E-5</c:v>
                </c:pt>
                <c:pt idx="480">
                  <c:v>-3.2153141864660199E-5</c:v>
                </c:pt>
                <c:pt idx="481">
                  <c:v>-3.1909208280427799E-5</c:v>
                </c:pt>
                <c:pt idx="482">
                  <c:v>-3.16621327190022E-5</c:v>
                </c:pt>
                <c:pt idx="483">
                  <c:v>-3.14119787620752E-5</c:v>
                </c:pt>
                <c:pt idx="484">
                  <c:v>-3.1158839100490997E-5</c:v>
                </c:pt>
                <c:pt idx="485">
                  <c:v>-3.0902778381972602E-5</c:v>
                </c:pt>
                <c:pt idx="486">
                  <c:v>-3.0643905419024902E-5</c:v>
                </c:pt>
                <c:pt idx="487">
                  <c:v>-3.03822986994649E-5</c:v>
                </c:pt>
                <c:pt idx="488">
                  <c:v>-3.01180208193634E-5</c:v>
                </c:pt>
                <c:pt idx="489">
                  <c:v>-2.98511421587182E-5</c:v>
                </c:pt>
                <c:pt idx="490">
                  <c:v>-2.9581767843760502E-5</c:v>
                </c:pt>
                <c:pt idx="491">
                  <c:v>-2.9309957204890298E-5</c:v>
                </c:pt>
                <c:pt idx="492">
                  <c:v>-2.9035797814691101E-5</c:v>
                </c:pt>
                <c:pt idx="493">
                  <c:v>-2.8759408243511699E-5</c:v>
                </c:pt>
                <c:pt idx="494">
                  <c:v>-2.8480876603767698E-5</c:v>
                </c:pt>
                <c:pt idx="495">
                  <c:v>-2.82002941351174E-5</c:v>
                </c:pt>
                <c:pt idx="496">
                  <c:v>-2.7917740777151901E-5</c:v>
                </c:pt>
                <c:pt idx="497">
                  <c:v>-2.7633312352325599E-5</c:v>
                </c:pt>
                <c:pt idx="498">
                  <c:v>-2.7347145386663799E-5</c:v>
                </c:pt>
                <c:pt idx="499">
                  <c:v>-2.7059331096847001E-5</c:v>
                </c:pt>
                <c:pt idx="500">
                  <c:v>-2.6769990393208E-5</c:v>
                </c:pt>
                <c:pt idx="501">
                  <c:v>-2.6479246994795901E-5</c:v>
                </c:pt>
                <c:pt idx="502">
                  <c:v>-2.6187217756142001E-5</c:v>
                </c:pt>
                <c:pt idx="503">
                  <c:v>-2.5894040276236901E-5</c:v>
                </c:pt>
                <c:pt idx="504">
                  <c:v>-2.5599874848027599E-5</c:v>
                </c:pt>
                <c:pt idx="505">
                  <c:v>-2.5304837839189802E-5</c:v>
                </c:pt>
                <c:pt idx="506">
                  <c:v>-2.5009082880999898E-5</c:v>
                </c:pt>
                <c:pt idx="507">
                  <c:v>-2.4712768555632001E-5</c:v>
                </c:pt>
                <c:pt idx="508">
                  <c:v>-2.4416048012653099E-5</c:v>
                </c:pt>
                <c:pt idx="509">
                  <c:v>-2.4119113121617499E-5</c:v>
                </c:pt>
                <c:pt idx="510">
                  <c:v>-2.38221077972625E-5</c:v>
                </c:pt>
                <c:pt idx="511">
                  <c:v>-2.3525233168111601E-5</c:v>
                </c:pt>
                <c:pt idx="512">
                  <c:v>-2.3228641383545801E-5</c:v>
                </c:pt>
                <c:pt idx="513">
                  <c:v>-2.2932531551827799E-5</c:v>
                </c:pt>
                <c:pt idx="514">
                  <c:v>-2.2637097332448501E-5</c:v>
                </c:pt>
                <c:pt idx="515">
                  <c:v>-2.2342561755005899E-5</c:v>
                </c:pt>
                <c:pt idx="516">
                  <c:v>-2.2049093628385401E-5</c:v>
                </c:pt>
                <c:pt idx="517">
                  <c:v>-2.1756895998255499E-5</c:v>
                </c:pt>
                <c:pt idx="518">
                  <c:v>-2.1466212685776001E-5</c:v>
                </c:pt>
                <c:pt idx="519">
                  <c:v>-2.1177281493651499E-5</c:v>
                </c:pt>
                <c:pt idx="520">
                  <c:v>-2.08903293120412E-5</c:v>
                </c:pt>
                <c:pt idx="521">
                  <c:v>-2.0605608378172899E-5</c:v>
                </c:pt>
                <c:pt idx="522">
                  <c:v>-2.03233504403513E-5</c:v>
                </c:pt>
                <c:pt idx="523">
                  <c:v>-2.0043851957457199E-5</c:v>
                </c:pt>
                <c:pt idx="524">
                  <c:v>-1.9767368316750199E-5</c:v>
                </c:pt>
                <c:pt idx="525">
                  <c:v>-1.9494190982187401E-5</c:v>
                </c:pt>
                <c:pt idx="526">
                  <c:v>-1.9224602821580299E-5</c:v>
                </c:pt>
                <c:pt idx="527">
                  <c:v>-1.8958917734534601E-5</c:v>
                </c:pt>
                <c:pt idx="528">
                  <c:v>-1.8697465029407699E-5</c:v>
                </c:pt>
                <c:pt idx="529">
                  <c:v>-1.84405747523297E-5</c:v>
                </c:pt>
                <c:pt idx="530">
                  <c:v>-1.8188592279600801E-5</c:v>
                </c:pt>
                <c:pt idx="531">
                  <c:v>-1.79418709992445E-5</c:v>
                </c:pt>
                <c:pt idx="532">
                  <c:v>-1.77007789856946E-5</c:v>
                </c:pt>
                <c:pt idx="533">
                  <c:v>-1.7465689971341501E-5</c:v>
                </c:pt>
                <c:pt idx="534">
                  <c:v>-1.7236984277985399E-5</c:v>
                </c:pt>
                <c:pt idx="535">
                  <c:v>-1.7015069602514401E-5</c:v>
                </c:pt>
                <c:pt idx="536">
                  <c:v>-1.68003470909922E-5</c:v>
                </c:pt>
                <c:pt idx="537">
                  <c:v>-1.6593233103424999E-5</c:v>
                </c:pt>
                <c:pt idx="538">
                  <c:v>-1.6394182653364899E-5</c:v>
                </c:pt>
                <c:pt idx="539">
                  <c:v>-1.62035625292031E-5</c:v>
                </c:pt>
                <c:pt idx="540">
                  <c:v>-1.6021808086604801E-5</c:v>
                </c:pt>
                <c:pt idx="541">
                  <c:v>-1.5849323369454E-5</c:v>
                </c:pt>
                <c:pt idx="542">
                  <c:v>-1.56865375673077E-5</c:v>
                </c:pt>
                <c:pt idx="543">
                  <c:v>-1.55338418691898E-5</c:v>
                </c:pt>
                <c:pt idx="544">
                  <c:v>-1.53916227279806E-5</c:v>
                </c:pt>
                <c:pt idx="545">
                  <c:v>-1.52602792545194E-5</c:v>
                </c:pt>
                <c:pt idx="546">
                  <c:v>-1.51401861345849E-5</c:v>
                </c:pt>
                <c:pt idx="547">
                  <c:v>-1.50316882507881E-5</c:v>
                </c:pt>
                <c:pt idx="548">
                  <c:v>-1.4935142123865901E-5</c:v>
                </c:pt>
                <c:pt idx="549">
                  <c:v>-1.4850830288948099E-5</c:v>
                </c:pt>
                <c:pt idx="550">
                  <c:v>-1.47790498557197E-5</c:v>
                </c:pt>
                <c:pt idx="551">
                  <c:v>-1.47200491003314E-5</c:v>
                </c:pt>
                <c:pt idx="552">
                  <c:v>-1.46740675921203E-5</c:v>
                </c:pt>
                <c:pt idx="553">
                  <c:v>-1.46412869892785E-5</c:v>
                </c:pt>
                <c:pt idx="554">
                  <c:v>-1.4621901052085E-5</c:v>
                </c:pt>
                <c:pt idx="555">
                  <c:v>-1.46160114614691E-5</c:v>
                </c:pt>
                <c:pt idx="556">
                  <c:v>-1.46237355114753E-5</c:v>
                </c:pt>
                <c:pt idx="557">
                  <c:v>-1.46451433136812E-5</c:v>
                </c:pt>
                <c:pt idx="558">
                  <c:v>-1.46802519840317E-5</c:v>
                </c:pt>
                <c:pt idx="559">
                  <c:v>-1.47290607738022E-5</c:v>
                </c:pt>
                <c:pt idx="560">
                  <c:v>-1.4791550346076201E-5</c:v>
                </c:pt>
                <c:pt idx="561">
                  <c:v>-1.4867652843377501E-5</c:v>
                </c:pt>
                <c:pt idx="562">
                  <c:v>-1.4957280605517E-5</c:v>
                </c:pt>
                <c:pt idx="563">
                  <c:v>-1.50602874136775E-5</c:v>
                </c:pt>
                <c:pt idx="564">
                  <c:v>-1.5176492349092401E-5</c:v>
                </c:pt>
                <c:pt idx="565">
                  <c:v>-1.5305756824473802E-5</c:v>
                </c:pt>
                <c:pt idx="566">
                  <c:v>-1.5447831123400201E-5</c:v>
                </c:pt>
                <c:pt idx="567">
                  <c:v>-1.56024862127512E-5</c:v>
                </c:pt>
                <c:pt idx="568">
                  <c:v>-1.57694759181995E-5</c:v>
                </c:pt>
                <c:pt idx="569">
                  <c:v>-1.5948538094484501E-5</c:v>
                </c:pt>
                <c:pt idx="570">
                  <c:v>-1.61393606460271E-5</c:v>
                </c:pt>
                <c:pt idx="571">
                  <c:v>-1.6341670946366101E-5</c:v>
                </c:pt>
                <c:pt idx="572">
                  <c:v>-1.6555153854403301E-5</c:v>
                </c:pt>
                <c:pt idx="573">
                  <c:v>-1.6779483528366899E-5</c:v>
                </c:pt>
                <c:pt idx="574">
                  <c:v>-1.7014335388732002E-5</c:v>
                </c:pt>
                <c:pt idx="575">
                  <c:v>-1.7259388536436299E-5</c:v>
                </c:pt>
                <c:pt idx="576">
                  <c:v>-1.7514317473342502E-5</c:v>
                </c:pt>
                <c:pt idx="577">
                  <c:v>-1.7778775292267199E-5</c:v>
                </c:pt>
                <c:pt idx="578">
                  <c:v>-1.8052458617786501E-5</c:v>
                </c:pt>
                <c:pt idx="579">
                  <c:v>-1.83350528631755E-5</c:v>
                </c:pt>
                <c:pt idx="580">
                  <c:v>-1.8626230203700501E-5</c:v>
                </c:pt>
                <c:pt idx="581">
                  <c:v>-1.89256878822483E-5</c:v>
                </c:pt>
                <c:pt idx="582">
                  <c:v>-1.9233126616004099E-5</c:v>
                </c:pt>
                <c:pt idx="583">
                  <c:v>-1.95482667195444E-5</c:v>
                </c:pt>
                <c:pt idx="584">
                  <c:v>-1.98708117487997E-5</c:v>
                </c:pt>
                <c:pt idx="585">
                  <c:v>-2.0200466084724499E-5</c:v>
                </c:pt>
                <c:pt idx="586">
                  <c:v>-2.0536993598428101E-5</c:v>
                </c:pt>
                <c:pt idx="587">
                  <c:v>-2.08801561308845E-5</c:v>
                </c:pt>
                <c:pt idx="588">
                  <c:v>-2.1229718434683201E-5</c:v>
                </c:pt>
                <c:pt idx="589">
                  <c:v>-2.1585416865672899E-5</c:v>
                </c:pt>
                <c:pt idx="590">
                  <c:v>-2.19470300302766E-5</c:v>
                </c:pt>
                <c:pt idx="591">
                  <c:v>-2.2314338904799E-5</c:v>
                </c:pt>
                <c:pt idx="592">
                  <c:v>-2.2687129764715102E-5</c:v>
                </c:pt>
                <c:pt idx="593">
                  <c:v>-2.3065194574979501E-5</c:v>
                </c:pt>
                <c:pt idx="594">
                  <c:v>-2.3448346756340801E-5</c:v>
                </c:pt>
                <c:pt idx="595">
                  <c:v>-2.38363825830192E-5</c:v>
                </c:pt>
                <c:pt idx="596">
                  <c:v>-2.4229091606951599E-5</c:v>
                </c:pt>
                <c:pt idx="597">
                  <c:v>-2.4626311708527101E-5</c:v>
                </c:pt>
                <c:pt idx="598">
                  <c:v>-2.5027845338952402E-5</c:v>
                </c:pt>
                <c:pt idx="599">
                  <c:v>-2.5433471623287599E-5</c:v>
                </c:pt>
                <c:pt idx="600">
                  <c:v>-2.5843019050919499E-5</c:v>
                </c:pt>
                <c:pt idx="601">
                  <c:v>-2.62563077867282E-5</c:v>
                </c:pt>
                <c:pt idx="602">
                  <c:v>-2.6673113317233601E-5</c:v>
                </c:pt>
                <c:pt idx="603">
                  <c:v>-2.7093228625328501E-5</c:v>
                </c:pt>
                <c:pt idx="604">
                  <c:v>-2.7516452677777399E-5</c:v>
                </c:pt>
                <c:pt idx="605">
                  <c:v>-2.7942555232611601E-5</c:v>
                </c:pt>
                <c:pt idx="606">
                  <c:v>-2.8371350859683598E-5</c:v>
                </c:pt>
                <c:pt idx="607">
                  <c:v>-2.8802612052435399E-5</c:v>
                </c:pt>
                <c:pt idx="608">
                  <c:v>-2.9236090329728898E-5</c:v>
                </c:pt>
                <c:pt idx="609">
                  <c:v>-2.9671568859460999E-5</c:v>
                </c:pt>
                <c:pt idx="610">
                  <c:v>-3.0108805448995E-5</c:v>
                </c:pt>
                <c:pt idx="611">
                  <c:v>-3.0547564348988003E-5</c:v>
                </c:pt>
                <c:pt idx="612">
                  <c:v>-3.0987595007854802E-5</c:v>
                </c:pt>
                <c:pt idx="613">
                  <c:v>-3.14286194440813E-5</c:v>
                </c:pt>
                <c:pt idx="614">
                  <c:v>-3.18704021823152E-5</c:v>
                </c:pt>
                <c:pt idx="615">
                  <c:v>-3.2312661169272697E-5</c:v>
                </c:pt>
                <c:pt idx="616">
                  <c:v>-3.2755122293645101E-5</c:v>
                </c:pt>
                <c:pt idx="617">
                  <c:v>-3.31974922349913E-5</c:v>
                </c:pt>
                <c:pt idx="618">
                  <c:v>-3.3639510413530297E-5</c:v>
                </c:pt>
                <c:pt idx="619">
                  <c:v>-3.4080883303814097E-5</c:v>
                </c:pt>
                <c:pt idx="620">
                  <c:v>-3.4521335383754599E-5</c:v>
                </c:pt>
                <c:pt idx="621">
                  <c:v>-3.4960563879592498E-5</c:v>
                </c:pt>
                <c:pt idx="622">
                  <c:v>-3.5398253469339602E-5</c:v>
                </c:pt>
                <c:pt idx="623">
                  <c:v>-3.5834176791876497E-5</c:v>
                </c:pt>
                <c:pt idx="624">
                  <c:v>-3.62679912434515E-5</c:v>
                </c:pt>
                <c:pt idx="625">
                  <c:v>-3.6699415875006499E-5</c:v>
                </c:pt>
                <c:pt idx="626">
                  <c:v>-3.7128156569466702E-5</c:v>
                </c:pt>
                <c:pt idx="627">
                  <c:v>-3.7553948309911498E-5</c:v>
                </c:pt>
                <c:pt idx="628">
                  <c:v>-3.79764598319978E-5</c:v>
                </c:pt>
                <c:pt idx="629">
                  <c:v>-3.8395430826841603E-5</c:v>
                </c:pt>
                <c:pt idx="630">
                  <c:v>-3.8810565264978003E-5</c:v>
                </c:pt>
                <c:pt idx="631">
                  <c:v>-3.9221610056493403E-5</c:v>
                </c:pt>
                <c:pt idx="632">
                  <c:v>-3.9628287426342297E-5</c:v>
                </c:pt>
                <c:pt idx="633">
                  <c:v>-4.0030347620331501E-5</c:v>
                </c:pt>
                <c:pt idx="634">
                  <c:v>-4.0427527780686997E-5</c:v>
                </c:pt>
                <c:pt idx="635">
                  <c:v>-4.0819557159767802E-5</c:v>
                </c:pt>
                <c:pt idx="636">
                  <c:v>-4.1206201872060299E-5</c:v>
                </c:pt>
                <c:pt idx="637">
                  <c:v>-4.1587192856135399E-5</c:v>
                </c:pt>
                <c:pt idx="638">
                  <c:v>-4.1962324257996399E-5</c:v>
                </c:pt>
                <c:pt idx="639">
                  <c:v>-4.23313753867762E-5</c:v>
                </c:pt>
                <c:pt idx="640">
                  <c:v>-4.2694129617239198E-5</c:v>
                </c:pt>
                <c:pt idx="641">
                  <c:v>-4.3050396996589698E-5</c:v>
                </c:pt>
                <c:pt idx="642">
                  <c:v>-4.3399971654842701E-5</c:v>
                </c:pt>
                <c:pt idx="643">
                  <c:v>-4.3742667693295702E-5</c:v>
                </c:pt>
                <c:pt idx="644">
                  <c:v>-4.4078325055062403E-5</c:v>
                </c:pt>
                <c:pt idx="645">
                  <c:v>-4.4406756362464002E-5</c:v>
                </c:pt>
                <c:pt idx="646">
                  <c:v>-4.4727839166778398E-5</c:v>
                </c:pt>
                <c:pt idx="647">
                  <c:v>-4.5041420272090002E-5</c:v>
                </c:pt>
                <c:pt idx="648">
                  <c:v>-4.5347361865637998E-5</c:v>
                </c:pt>
                <c:pt idx="649">
                  <c:v>-4.5645545092987302E-5</c:v>
                </c:pt>
                <c:pt idx="650">
                  <c:v>-4.5935843553352502E-5</c:v>
                </c:pt>
                <c:pt idx="651">
                  <c:v>-4.62181694213529E-5</c:v>
                </c:pt>
                <c:pt idx="652">
                  <c:v>-4.6492426989596697E-5</c:v>
                </c:pt>
                <c:pt idx="653">
                  <c:v>-4.6758546759598001E-5</c:v>
                </c:pt>
                <c:pt idx="654">
                  <c:v>-4.7016469316532399E-5</c:v>
                </c:pt>
                <c:pt idx="655">
                  <c:v>-4.7266124863019498E-5</c:v>
                </c:pt>
                <c:pt idx="656">
                  <c:v>-4.7507477201423902E-5</c:v>
                </c:pt>
                <c:pt idx="657">
                  <c:v>-4.7740461885593602E-5</c:v>
                </c:pt>
                <c:pt idx="658">
                  <c:v>-4.7965065723437603E-5</c:v>
                </c:pt>
                <c:pt idx="659">
                  <c:v>-4.8181279492039503E-5</c:v>
                </c:pt>
                <c:pt idx="660">
                  <c:v>-4.8389066327330903E-5</c:v>
                </c:pt>
                <c:pt idx="661">
                  <c:v>-4.8588460458121701E-5</c:v>
                </c:pt>
                <c:pt idx="662">
                  <c:v>-4.8779451513288897E-5</c:v>
                </c:pt>
                <c:pt idx="663">
                  <c:v>-4.8962055882451698E-5</c:v>
                </c:pt>
                <c:pt idx="664">
                  <c:v>-4.91362645698013E-5</c:v>
                </c:pt>
                <c:pt idx="665">
                  <c:v>-4.9302163267342601E-5</c:v>
                </c:pt>
                <c:pt idx="666">
                  <c:v>-4.9459776929113501E-5</c:v>
                </c:pt>
                <c:pt idx="667">
                  <c:v>-4.9609162024745297E-5</c:v>
                </c:pt>
                <c:pt idx="668">
                  <c:v>-4.97503450680786E-5</c:v>
                </c:pt>
                <c:pt idx="669">
                  <c:v>-4.98833634835885E-5</c:v>
                </c:pt>
                <c:pt idx="670">
                  <c:v>-5.0008313314059897E-5</c:v>
                </c:pt>
                <c:pt idx="671">
                  <c:v>-5.0125245692139999E-5</c:v>
                </c:pt>
                <c:pt idx="672">
                  <c:v>-5.0234230405169099E-5</c:v>
                </c:pt>
                <c:pt idx="673">
                  <c:v>-5.0335351074150299E-5</c:v>
                </c:pt>
                <c:pt idx="674">
                  <c:v>-5.04286756762111E-5</c:v>
                </c:pt>
                <c:pt idx="675">
                  <c:v>-5.0514313738258603E-5</c:v>
                </c:pt>
                <c:pt idx="676">
                  <c:v>-5.0592361254908799E-5</c:v>
                </c:pt>
                <c:pt idx="677">
                  <c:v>-5.0662917621072901E-5</c:v>
                </c:pt>
                <c:pt idx="678">
                  <c:v>-5.0726071750937597E-5</c:v>
                </c:pt>
                <c:pt idx="679">
                  <c:v>-5.0781936577845302E-5</c:v>
                </c:pt>
                <c:pt idx="680">
                  <c:v>-5.0830621372210602E-5</c:v>
                </c:pt>
                <c:pt idx="681">
                  <c:v>-5.0872246239283002E-5</c:v>
                </c:pt>
                <c:pt idx="682">
                  <c:v>-5.0906965310101401E-5</c:v>
                </c:pt>
                <c:pt idx="683">
                  <c:v>-5.09348715004853E-5</c:v>
                </c:pt>
                <c:pt idx="684">
                  <c:v>-5.09561077096285E-5</c:v>
                </c:pt>
                <c:pt idx="685">
                  <c:v>-5.0970803165296899E-5</c:v>
                </c:pt>
                <c:pt idx="686">
                  <c:v>-5.0979145420957598E-5</c:v>
                </c:pt>
                <c:pt idx="687">
                  <c:v>-5.0981287925443001E-5</c:v>
                </c:pt>
                <c:pt idx="688">
                  <c:v>-5.0977368568843898E-5</c:v>
                </c:pt>
                <c:pt idx="689">
                  <c:v>-5.0967578579031997E-5</c:v>
                </c:pt>
                <c:pt idx="690">
                  <c:v>-5.0952114610645901E-5</c:v>
                </c:pt>
                <c:pt idx="691">
                  <c:v>-5.09311529050499E-5</c:v>
                </c:pt>
                <c:pt idx="692">
                  <c:v>-5.0904880330453702E-5</c:v>
                </c:pt>
                <c:pt idx="693">
                  <c:v>-5.08735094289827E-5</c:v>
                </c:pt>
                <c:pt idx="694">
                  <c:v>-5.0837253365392998E-5</c:v>
                </c:pt>
                <c:pt idx="695">
                  <c:v>-5.0796330330951103E-5</c:v>
                </c:pt>
                <c:pt idx="696">
                  <c:v>-5.0750975861498902E-5</c:v>
                </c:pt>
                <c:pt idx="697">
                  <c:v>-5.0701426436939601E-5</c:v>
                </c:pt>
                <c:pt idx="698">
                  <c:v>-5.0647944095201198E-5</c:v>
                </c:pt>
                <c:pt idx="699">
                  <c:v>-5.0590770078718602E-5</c:v>
                </c:pt>
                <c:pt idx="700">
                  <c:v>-5.0530159737563501E-5</c:v>
                </c:pt>
                <c:pt idx="701">
                  <c:v>-5.0466351159615601E-5</c:v>
                </c:pt>
                <c:pt idx="702">
                  <c:v>-5.03996397966787E-5</c:v>
                </c:pt>
                <c:pt idx="703">
                  <c:v>-5.0330298675468202E-5</c:v>
                </c:pt>
                <c:pt idx="704">
                  <c:v>-5.0258634359853199E-5</c:v>
                </c:pt>
                <c:pt idx="705">
                  <c:v>-5.0184890415687301E-5</c:v>
                </c:pt>
                <c:pt idx="706">
                  <c:v>-5.0109373985974599E-5</c:v>
                </c:pt>
                <c:pt idx="707">
                  <c:v>-5.0032332639603001E-5</c:v>
                </c:pt>
                <c:pt idx="708">
                  <c:v>-4.99540639889851E-5</c:v>
                </c:pt>
                <c:pt idx="709">
                  <c:v>-4.9874861407057003E-5</c:v>
                </c:pt>
                <c:pt idx="710">
                  <c:v>-4.9795012035369297E-5</c:v>
                </c:pt>
                <c:pt idx="711">
                  <c:v>-4.9714760757971503E-5</c:v>
                </c:pt>
                <c:pt idx="712">
                  <c:v>-4.9634377714965797E-5</c:v>
                </c:pt>
                <c:pt idx="713">
                  <c:v>-4.9554161204490803E-5</c:v>
                </c:pt>
                <c:pt idx="714">
                  <c:v>-4.9474365237141903E-5</c:v>
                </c:pt>
                <c:pt idx="715">
                  <c:v>-4.9395235484870201E-5</c:v>
                </c:pt>
                <c:pt idx="716">
                  <c:v>-4.9317019827050201E-5</c:v>
                </c:pt>
                <c:pt idx="717">
                  <c:v>-4.9239975923907999E-5</c:v>
                </c:pt>
                <c:pt idx="718">
                  <c:v>-4.9164312770672398E-5</c:v>
                </c:pt>
                <c:pt idx="719">
                  <c:v>-4.90902518759957E-5</c:v>
                </c:pt>
                <c:pt idx="720">
                  <c:v>-4.9017996541156197E-5</c:v>
                </c:pt>
                <c:pt idx="721">
                  <c:v>-4.8947730472567102E-5</c:v>
                </c:pt>
                <c:pt idx="722">
                  <c:v>-4.8879644150068203E-5</c:v>
                </c:pt>
                <c:pt idx="723">
                  <c:v>-4.8813913910963199E-5</c:v>
                </c:pt>
                <c:pt idx="724">
                  <c:v>-4.87506888369312E-5</c:v>
                </c:pt>
                <c:pt idx="725">
                  <c:v>-4.8690081503391197E-5</c:v>
                </c:pt>
                <c:pt idx="726">
                  <c:v>-4.8632254888234303E-5</c:v>
                </c:pt>
                <c:pt idx="727">
                  <c:v>-4.85773012250412E-5</c:v>
                </c:pt>
                <c:pt idx="728">
                  <c:v>-4.8525312518916501E-5</c:v>
                </c:pt>
                <c:pt idx="729">
                  <c:v>-4.8476368221561703E-5</c:v>
                </c:pt>
                <c:pt idx="730">
                  <c:v>-4.8430568925476102E-5</c:v>
                </c:pt>
                <c:pt idx="731">
                  <c:v>-4.8387959620867303E-5</c:v>
                </c:pt>
                <c:pt idx="732">
                  <c:v>-4.8348570352051502E-5</c:v>
                </c:pt>
                <c:pt idx="733">
                  <c:v>-4.8312431492259099E-5</c:v>
                </c:pt>
                <c:pt idx="734">
                  <c:v>-4.8279585942317001E-5</c:v>
                </c:pt>
                <c:pt idx="735">
                  <c:v>-4.8250024279804201E-5</c:v>
                </c:pt>
                <c:pt idx="736">
                  <c:v>-4.8223771704659297E-5</c:v>
                </c:pt>
                <c:pt idx="737">
                  <c:v>-4.8200797063956903E-5</c:v>
                </c:pt>
                <c:pt idx="738">
                  <c:v>-4.81811063537597E-5</c:v>
                </c:pt>
                <c:pt idx="739">
                  <c:v>-4.81646677722508E-5</c:v>
                </c:pt>
                <c:pt idx="740">
                  <c:v>-4.8151447259336501E-5</c:v>
                </c:pt>
                <c:pt idx="741">
                  <c:v>-4.8141438484379603E-5</c:v>
                </c:pt>
                <c:pt idx="742">
                  <c:v>-4.8134590539833502E-5</c:v>
                </c:pt>
                <c:pt idx="743">
                  <c:v>-4.8130849417160498E-5</c:v>
                </c:pt>
                <c:pt idx="744">
                  <c:v>-4.8130193089685498E-5</c:v>
                </c:pt>
                <c:pt idx="745">
                  <c:v>-4.8132558604686398E-5</c:v>
                </c:pt>
                <c:pt idx="746">
                  <c:v>-4.81379086078265E-5</c:v>
                </c:pt>
                <c:pt idx="747">
                  <c:v>-4.8146216168439698E-5</c:v>
                </c:pt>
                <c:pt idx="748">
                  <c:v>-4.81574262789262E-5</c:v>
                </c:pt>
                <c:pt idx="749">
                  <c:v>-4.8171460278732097E-5</c:v>
                </c:pt>
                <c:pt idx="750">
                  <c:v>-4.8188320791009899E-5</c:v>
                </c:pt>
                <c:pt idx="751">
                  <c:v>-4.8207981555805298E-5</c:v>
                </c:pt>
                <c:pt idx="752">
                  <c:v>-4.8230401004567297E-5</c:v>
                </c:pt>
                <c:pt idx="753">
                  <c:v>-4.8255519110372599E-5</c:v>
                </c:pt>
                <c:pt idx="754">
                  <c:v>-4.8283350715411802E-5</c:v>
                </c:pt>
                <c:pt idx="755">
                  <c:v>-4.8313897836909498E-5</c:v>
                </c:pt>
                <c:pt idx="756">
                  <c:v>-4.8347136155296303E-5</c:v>
                </c:pt>
                <c:pt idx="757">
                  <c:v>-4.8383073693696003E-5</c:v>
                </c:pt>
                <c:pt idx="758">
                  <c:v>-4.8421734579475497E-5</c:v>
                </c:pt>
                <c:pt idx="759">
                  <c:v>-4.8463126927382999E-5</c:v>
                </c:pt>
                <c:pt idx="760">
                  <c:v>-4.8507288066645002E-5</c:v>
                </c:pt>
                <c:pt idx="761">
                  <c:v>-4.8554251134793303E-5</c:v>
                </c:pt>
                <c:pt idx="762">
                  <c:v>-4.86040779758757E-5</c:v>
                </c:pt>
                <c:pt idx="763">
                  <c:v>-4.8656812193691198E-5</c:v>
                </c:pt>
                <c:pt idx="764">
                  <c:v>-4.8712521416363201E-5</c:v>
                </c:pt>
                <c:pt idx="765">
                  <c:v>-4.8771291176074501E-5</c:v>
                </c:pt>
                <c:pt idx="766">
                  <c:v>-4.8833246418822398E-5</c:v>
                </c:pt>
                <c:pt idx="767">
                  <c:v>-4.8898454596855499E-5</c:v>
                </c:pt>
                <c:pt idx="768">
                  <c:v>-4.8966968365563401E-5</c:v>
                </c:pt>
                <c:pt idx="769">
                  <c:v>-4.9038952025953799E-5</c:v>
                </c:pt>
                <c:pt idx="770">
                  <c:v>-4.9114528396213798E-5</c:v>
                </c:pt>
                <c:pt idx="771">
                  <c:v>-4.9193808201311202E-5</c:v>
                </c:pt>
                <c:pt idx="772">
                  <c:v>-4.92769415607099E-5</c:v>
                </c:pt>
                <c:pt idx="773">
                  <c:v>-4.9364089005593203E-5</c:v>
                </c:pt>
                <c:pt idx="774">
                  <c:v>-4.9455380734062502E-5</c:v>
                </c:pt>
                <c:pt idx="775">
                  <c:v>-4.9550987340999003E-5</c:v>
                </c:pt>
                <c:pt idx="776">
                  <c:v>-4.96510728959924E-5</c:v>
                </c:pt>
                <c:pt idx="777">
                  <c:v>-4.97557977234376E-5</c:v>
                </c:pt>
                <c:pt idx="778">
                  <c:v>-4.9865333258483402E-5</c:v>
                </c:pt>
                <c:pt idx="779">
                  <c:v>-4.99798700733726E-5</c:v>
                </c:pt>
                <c:pt idx="780">
                  <c:v>-5.0099587608371597E-5</c:v>
                </c:pt>
                <c:pt idx="781">
                  <c:v>-5.0224653862698901E-5</c:v>
                </c:pt>
                <c:pt idx="782">
                  <c:v>-5.0355279049417398E-5</c:v>
                </c:pt>
                <c:pt idx="783">
                  <c:v>-5.0491642227218097E-5</c:v>
                </c:pt>
                <c:pt idx="784">
                  <c:v>-5.0633955428171503E-5</c:v>
                </c:pt>
                <c:pt idx="785">
                  <c:v>-5.0782424790773801E-5</c:v>
                </c:pt>
                <c:pt idx="786">
                  <c:v>-5.0937237356122899E-5</c:v>
                </c:pt>
                <c:pt idx="787">
                  <c:v>-5.1098559683465098E-5</c:v>
                </c:pt>
                <c:pt idx="788">
                  <c:v>-5.1266625994950998E-5</c:v>
                </c:pt>
                <c:pt idx="789">
                  <c:v>-5.1441616425831397E-5</c:v>
                </c:pt>
                <c:pt idx="790">
                  <c:v>-5.1623709943987398E-5</c:v>
                </c:pt>
                <c:pt idx="791">
                  <c:v>-5.18131191083809E-5</c:v>
                </c:pt>
                <c:pt idx="792">
                  <c:v>-5.2010038259621401E-5</c:v>
                </c:pt>
                <c:pt idx="793">
                  <c:v>-5.2214634811831199E-5</c:v>
                </c:pt>
                <c:pt idx="794">
                  <c:v>-5.2427085784281999E-5</c:v>
                </c:pt>
                <c:pt idx="795">
                  <c:v>-5.2647561024506398E-5</c:v>
                </c:pt>
                <c:pt idx="796">
                  <c:v>-5.2876270222280302E-5</c:v>
                </c:pt>
                <c:pt idx="797">
                  <c:v>-5.31133577717627E-5</c:v>
                </c:pt>
                <c:pt idx="798">
                  <c:v>-5.3358992246497701E-5</c:v>
                </c:pt>
                <c:pt idx="799">
                  <c:v>-5.3613325676080799E-5</c:v>
                </c:pt>
                <c:pt idx="800">
                  <c:v>-5.3876514767835397E-5</c:v>
                </c:pt>
                <c:pt idx="801">
                  <c:v>-5.4148716952299799E-5</c:v>
                </c:pt>
                <c:pt idx="802">
                  <c:v>-5.4430076155064899E-5</c:v>
                </c:pt>
                <c:pt idx="803">
                  <c:v>-5.47207362463927E-5</c:v>
                </c:pt>
                <c:pt idx="804">
                  <c:v>-5.5020836399449298E-5</c:v>
                </c:pt>
                <c:pt idx="805">
                  <c:v>-5.5330479985124401E-5</c:v>
                </c:pt>
                <c:pt idx="806">
                  <c:v>-5.5649791694935197E-5</c:v>
                </c:pt>
                <c:pt idx="807">
                  <c:v>-5.5978876549260298E-5</c:v>
                </c:pt>
                <c:pt idx="808">
                  <c:v>-5.6317838893010203E-5</c:v>
                </c:pt>
                <c:pt idx="809">
                  <c:v>-5.6666771412590499E-5</c:v>
                </c:pt>
                <c:pt idx="810">
                  <c:v>-5.7025754832874398E-5</c:v>
                </c:pt>
                <c:pt idx="811">
                  <c:v>-5.7394884793137702E-5</c:v>
                </c:pt>
                <c:pt idx="812">
                  <c:v>-5.77742331819645E-5</c:v>
                </c:pt>
                <c:pt idx="813">
                  <c:v>-5.8163877326145501E-5</c:v>
                </c:pt>
                <c:pt idx="814">
                  <c:v>-5.8563846651618403E-5</c:v>
                </c:pt>
                <c:pt idx="815">
                  <c:v>-5.89742248784152E-5</c:v>
                </c:pt>
                <c:pt idx="816">
                  <c:v>-5.9395034650501899E-5</c:v>
                </c:pt>
                <c:pt idx="817">
                  <c:v>-5.9826318115721E-5</c:v>
                </c:pt>
                <c:pt idx="818">
                  <c:v>-6.0268098586613197E-5</c:v>
                </c:pt>
                <c:pt idx="819">
                  <c:v>-6.0720399160614502E-5</c:v>
                </c:pt>
                <c:pt idx="820">
                  <c:v>-6.1183207789777003E-5</c:v>
                </c:pt>
                <c:pt idx="821">
                  <c:v>-6.1656520280684103E-5</c:v>
                </c:pt>
                <c:pt idx="822">
                  <c:v>-6.2140341299517604E-5</c:v>
                </c:pt>
                <c:pt idx="823">
                  <c:v>-6.2634649625411201E-5</c:v>
                </c:pt>
                <c:pt idx="824">
                  <c:v>-6.3139420490422395E-5</c:v>
                </c:pt>
                <c:pt idx="825">
                  <c:v>-6.3654619290032406E-5</c:v>
                </c:pt>
                <c:pt idx="826">
                  <c:v>-6.4180162856066305E-5</c:v>
                </c:pt>
                <c:pt idx="827">
                  <c:v>-6.4716049687831901E-5</c:v>
                </c:pt>
                <c:pt idx="828">
                  <c:v>-6.5262189115279697E-5</c:v>
                </c:pt>
                <c:pt idx="829">
                  <c:v>-6.5818511387831101E-5</c:v>
                </c:pt>
                <c:pt idx="830">
                  <c:v>-6.6384925673224304E-5</c:v>
                </c:pt>
                <c:pt idx="831">
                  <c:v>-6.6961326426180002E-5</c:v>
                </c:pt>
                <c:pt idx="832">
                  <c:v>-6.7547619291683197E-5</c:v>
                </c:pt>
                <c:pt idx="833">
                  <c:v>-6.8143678451413906E-5</c:v>
                </c:pt>
                <c:pt idx="834">
                  <c:v>-6.8749390030871399E-5</c:v>
                </c:pt>
                <c:pt idx="835">
                  <c:v>-6.9364623101166999E-5</c:v>
                </c:pt>
                <c:pt idx="836">
                  <c:v>-6.9989234969365603E-5</c:v>
                </c:pt>
                <c:pt idx="837">
                  <c:v>-7.0623057661762793E-5</c:v>
                </c:pt>
                <c:pt idx="838">
                  <c:v>-7.1265941216201199E-5</c:v>
                </c:pt>
                <c:pt idx="839">
                  <c:v>-7.1917714101054598E-5</c:v>
                </c:pt>
                <c:pt idx="840">
                  <c:v>-7.25781844879831E-5</c:v>
                </c:pt>
                <c:pt idx="841">
                  <c:v>-7.3247186610326501E-5</c:v>
                </c:pt>
                <c:pt idx="842">
                  <c:v>-7.3924500199398102E-5</c:v>
                </c:pt>
                <c:pt idx="843">
                  <c:v>-7.4609954559884495E-5</c:v>
                </c:pt>
                <c:pt idx="844">
                  <c:v>-7.5303299883629804E-5</c:v>
                </c:pt>
                <c:pt idx="845">
                  <c:v>-7.6004328619119505E-5</c:v>
                </c:pt>
                <c:pt idx="846">
                  <c:v>-7.6712793322101594E-5</c:v>
                </c:pt>
                <c:pt idx="847">
                  <c:v>-7.7428489032995202E-5</c:v>
                </c:pt>
                <c:pt idx="848">
                  <c:v>-7.8151167653352794E-5</c:v>
                </c:pt>
                <c:pt idx="849">
                  <c:v>-7.8880570538881497E-5</c:v>
                </c:pt>
                <c:pt idx="850">
                  <c:v>-7.96164575374379E-5</c:v>
                </c:pt>
                <c:pt idx="851">
                  <c:v>-8.0358565187652896E-5</c:v>
                </c:pt>
                <c:pt idx="852">
                  <c:v>-8.1106642984553505E-5</c:v>
                </c:pt>
                <c:pt idx="853">
                  <c:v>-8.1860419595797105E-5</c:v>
                </c:pt>
                <c:pt idx="854">
                  <c:v>-8.2619628763203602E-5</c:v>
                </c:pt>
                <c:pt idx="855">
                  <c:v>-8.3383990433500105E-5</c:v>
                </c:pt>
                <c:pt idx="856">
                  <c:v>-8.4153226976048205E-5</c:v>
                </c:pt>
                <c:pt idx="857">
                  <c:v>-8.4927058007186994E-5</c:v>
                </c:pt>
                <c:pt idx="858">
                  <c:v>-8.5705208368672204E-5</c:v>
                </c:pt>
                <c:pt idx="859">
                  <c:v>-8.64874124125393E-5</c:v>
                </c:pt>
                <c:pt idx="860">
                  <c:v>-8.7273374065788601E-5</c:v>
                </c:pt>
                <c:pt idx="861">
                  <c:v>-8.8062847054287102E-5</c:v>
                </c:pt>
                <c:pt idx="862">
                  <c:v>-8.8855515167581705E-5</c:v>
                </c:pt>
                <c:pt idx="863">
                  <c:v>-8.9651118025870503E-5</c:v>
                </c:pt>
                <c:pt idx="864">
                  <c:v>-9.0449364188798396E-5</c:v>
                </c:pt>
                <c:pt idx="865">
                  <c:v>-9.12499593135295E-5</c:v>
                </c:pt>
                <c:pt idx="866">
                  <c:v>-9.2052622992741995E-5</c:v>
                </c:pt>
                <c:pt idx="867">
                  <c:v>-9.2857088276427206E-5</c:v>
                </c:pt>
                <c:pt idx="868">
                  <c:v>-9.3663078419721198E-5</c:v>
                </c:pt>
                <c:pt idx="869">
                  <c:v>-9.4470335189633301E-5</c:v>
                </c:pt>
                <c:pt idx="870">
                  <c:v>-9.5278554723864504E-5</c:v>
                </c:pt>
                <c:pt idx="871">
                  <c:v>-9.6087460791173898E-5</c:v>
                </c:pt>
                <c:pt idx="872">
                  <c:v>-9.6896811737040502E-5</c:v>
                </c:pt>
                <c:pt idx="873">
                  <c:v>-9.7706319317575598E-5</c:v>
                </c:pt>
                <c:pt idx="874">
                  <c:v>-9.8515729376388796E-5</c:v>
                </c:pt>
                <c:pt idx="875">
                  <c:v>-9.9324749504900106E-5</c:v>
                </c:pt>
                <c:pt idx="876" formatCode="General">
                  <c:v>-1.00133125115114E-4</c:v>
                </c:pt>
                <c:pt idx="877" formatCode="General">
                  <c:v>-1.0094062460691399E-4</c:v>
                </c:pt>
                <c:pt idx="878" formatCode="General">
                  <c:v>-1.01746964560459E-4</c:v>
                </c:pt>
                <c:pt idx="879" formatCode="General">
                  <c:v>-1.0255185771705699E-4</c:v>
                </c:pt>
                <c:pt idx="880" formatCode="General">
                  <c:v>-1.03355044714547E-4</c:v>
                </c:pt>
                <c:pt idx="881" formatCode="General">
                  <c:v>-1.04156287900007E-4</c:v>
                </c:pt>
                <c:pt idx="882" formatCode="General">
                  <c:v>-1.04955316242346E-4</c:v>
                </c:pt>
                <c:pt idx="883" formatCode="General">
                  <c:v>-1.05751874175064E-4</c:v>
                </c:pt>
                <c:pt idx="884" formatCode="General">
                  <c:v>-1.06545713560421E-4</c:v>
                </c:pt>
                <c:pt idx="885" formatCode="General">
                  <c:v>-1.0733656782408899E-4</c:v>
                </c:pt>
                <c:pt idx="886" formatCode="General">
                  <c:v>-1.08124209631763E-4</c:v>
                </c:pt>
                <c:pt idx="887" formatCode="General">
                  <c:v>-1.08908354853486E-4</c:v>
                </c:pt>
                <c:pt idx="888" formatCode="General">
                  <c:v>-1.0968875464670299E-4</c:v>
                </c:pt>
                <c:pt idx="889" formatCode="General">
                  <c:v>-1.1046516846856999E-4</c:v>
                </c:pt>
                <c:pt idx="890" formatCode="General">
                  <c:v>-1.11237322160291E-4</c:v>
                </c:pt>
                <c:pt idx="891" formatCode="General">
                  <c:v>-1.12004952443792E-4</c:v>
                </c:pt>
                <c:pt idx="892" formatCode="General">
                  <c:v>-1.12767817166892E-4</c:v>
                </c:pt>
                <c:pt idx="893" formatCode="General">
                  <c:v>-1.1352564859821999E-4</c:v>
                </c:pt>
                <c:pt idx="894" formatCode="General">
                  <c:v>-1.14278178760023E-4</c:v>
                </c:pt>
                <c:pt idx="895" formatCode="General">
                  <c:v>-1.1502515087092899E-4</c:v>
                </c:pt>
                <c:pt idx="896" formatCode="General">
                  <c:v>-1.1576632114281901E-4</c:v>
                </c:pt>
                <c:pt idx="897" formatCode="General">
                  <c:v>-1.16501427525806E-4</c:v>
                </c:pt>
                <c:pt idx="898" formatCode="General">
                  <c:v>-1.1723022861949799E-4</c:v>
                </c:pt>
                <c:pt idx="899" formatCode="General">
                  <c:v>-1.17952440566161E-4</c:v>
                </c:pt>
                <c:pt idx="900" formatCode="General">
                  <c:v>-1.18667825362314E-4</c:v>
                </c:pt>
                <c:pt idx="901" formatCode="General">
                  <c:v>-1.19376139808786E-4</c:v>
                </c:pt>
                <c:pt idx="902" formatCode="General">
                  <c:v>-1.2007713939449999E-4</c:v>
                </c:pt>
                <c:pt idx="903" formatCode="General">
                  <c:v>-1.2077055067579701E-4</c:v>
                </c:pt>
                <c:pt idx="904" formatCode="General">
                  <c:v>-1.21456127512851E-4</c:v>
                </c:pt>
                <c:pt idx="905" formatCode="General">
                  <c:v>-1.2213361865906499E-4</c:v>
                </c:pt>
                <c:pt idx="906" formatCode="General">
                  <c:v>-1.22802786702998E-4</c:v>
                </c:pt>
                <c:pt idx="907" formatCode="General">
                  <c:v>-1.23463359951628E-4</c:v>
                </c:pt>
                <c:pt idx="908" formatCode="General">
                  <c:v>-1.24115129020025E-4</c:v>
                </c:pt>
                <c:pt idx="909" formatCode="General">
                  <c:v>-1.2475787332955201E-4</c:v>
                </c:pt>
                <c:pt idx="910" formatCode="General">
                  <c:v>-1.2539135413673001E-4</c:v>
                </c:pt>
                <c:pt idx="911" formatCode="General">
                  <c:v>-1.2601534176916599E-4</c:v>
                </c:pt>
                <c:pt idx="912" formatCode="General">
                  <c:v>-1.2662963196217599E-4</c:v>
                </c:pt>
                <c:pt idx="913" formatCode="General">
                  <c:v>-1.2723402620046199E-4</c:v>
                </c:pt>
                <c:pt idx="914" formatCode="General">
                  <c:v>-1.27828290445763E-4</c:v>
                </c:pt>
                <c:pt idx="915" formatCode="General">
                  <c:v>-1.28412234023061E-4</c:v>
                </c:pt>
                <c:pt idx="916" formatCode="General">
                  <c:v>-1.2898567825017201E-4</c:v>
                </c:pt>
                <c:pt idx="917" formatCode="General">
                  <c:v>-1.2954846175191001E-4</c:v>
                </c:pt>
                <c:pt idx="918" formatCode="General">
                  <c:v>-1.3010040857169001E-4</c:v>
                </c:pt>
                <c:pt idx="919" formatCode="General">
                  <c:v>-1.3064133948143599E-4</c:v>
                </c:pt>
                <c:pt idx="920" formatCode="General">
                  <c:v>-1.3117109574766901E-4</c:v>
                </c:pt>
                <c:pt idx="921" formatCode="General">
                  <c:v>-1.3168953051519001E-4</c:v>
                </c:pt>
                <c:pt idx="922" formatCode="General">
                  <c:v>-1.32196534257516E-4</c:v>
                </c:pt>
                <c:pt idx="923" formatCode="General">
                  <c:v>-1.3269197054182401E-4</c:v>
                </c:pt>
                <c:pt idx="924" formatCode="General">
                  <c:v>-1.33175751351095E-4</c:v>
                </c:pt>
                <c:pt idx="925" formatCode="General">
                  <c:v>-1.3364777570492201E-4</c:v>
                </c:pt>
                <c:pt idx="926" formatCode="General">
                  <c:v>-1.34107978793543E-4</c:v>
                </c:pt>
                <c:pt idx="927" formatCode="General">
                  <c:v>-1.34556251871817E-4</c:v>
                </c:pt>
                <c:pt idx="928" formatCode="General">
                  <c:v>-1.3499255065648399E-4</c:v>
                </c:pt>
                <c:pt idx="929" formatCode="General">
                  <c:v>-1.3541681779193299E-4</c:v>
                </c:pt>
                <c:pt idx="930" formatCode="General">
                  <c:v>-1.3582902966677299E-4</c:v>
                </c:pt>
                <c:pt idx="931" formatCode="General">
                  <c:v>-1.3622917831867599E-4</c:v>
                </c:pt>
                <c:pt idx="932" formatCode="General">
                  <c:v>-1.3661724256065999E-4</c:v>
                </c:pt>
                <c:pt idx="933" formatCode="General">
                  <c:v>-1.36993242302154E-4</c:v>
                </c:pt>
                <c:pt idx="934" formatCode="General">
                  <c:v>-1.37357206030691E-4</c:v>
                </c:pt>
                <c:pt idx="935" formatCode="General">
                  <c:v>-1.37709172500701E-4</c:v>
                </c:pt>
                <c:pt idx="936" formatCode="General">
                  <c:v>-1.38049185772553E-4</c:v>
                </c:pt>
                <c:pt idx="937" formatCode="General">
                  <c:v>-1.3837729008635399E-4</c:v>
                </c:pt>
                <c:pt idx="938" formatCode="General">
                  <c:v>-1.3869358281312099E-4</c:v>
                </c:pt>
                <c:pt idx="939" formatCode="General">
                  <c:v>-1.3899815392519999E-4</c:v>
                </c:pt>
                <c:pt idx="940" formatCode="General">
                  <c:v>-1.39291071960596E-4</c:v>
                </c:pt>
                <c:pt idx="941" formatCode="General">
                  <c:v>-1.3957248577037401E-4</c:v>
                </c:pt>
                <c:pt idx="942" formatCode="General">
                  <c:v>-1.3984251876765101E-4</c:v>
                </c:pt>
                <c:pt idx="943" formatCode="General">
                  <c:v>-1.4010128694747501E-4</c:v>
                </c:pt>
                <c:pt idx="944" formatCode="General">
                  <c:v>-1.4034896752581E-4</c:v>
                </c:pt>
                <c:pt idx="945" formatCode="General">
                  <c:v>-1.40585714116662E-4</c:v>
                </c:pt>
                <c:pt idx="946" formatCode="General">
                  <c:v>-1.4081169131338099E-4</c:v>
                </c:pt>
                <c:pt idx="947" formatCode="General">
                  <c:v>-1.4102708424186701E-4</c:v>
                </c:pt>
                <c:pt idx="948" formatCode="General">
                  <c:v>-1.41232074051991E-4</c:v>
                </c:pt>
                <c:pt idx="949" formatCode="General">
                  <c:v>-1.4142687976780301E-4</c:v>
                </c:pt>
                <c:pt idx="950" formatCode="General">
                  <c:v>-1.4161169338789399E-4</c:v>
                </c:pt>
                <c:pt idx="951" formatCode="General">
                  <c:v>-1.4178670550253701E-4</c:v>
                </c:pt>
                <c:pt idx="952" formatCode="General">
                  <c:v>-1.41952172236883E-4</c:v>
                </c:pt>
                <c:pt idx="953" formatCode="General">
                  <c:v>-1.4210829262203801E-4</c:v>
                </c:pt>
                <c:pt idx="954" formatCode="General">
                  <c:v>-1.42255326719213E-4</c:v>
                </c:pt>
                <c:pt idx="955" formatCode="General">
                  <c:v>-1.4239351590920101E-4</c:v>
                </c:pt>
                <c:pt idx="956" formatCode="General">
                  <c:v>-1.42523130308932E-4</c:v>
                </c:pt>
                <c:pt idx="957" formatCode="General">
                  <c:v>-1.42644383111958E-4</c:v>
                </c:pt>
                <c:pt idx="958" formatCode="General">
                  <c:v>-1.42757516033902E-4</c:v>
                </c:pt>
                <c:pt idx="959" formatCode="General">
                  <c:v>-1.4286278744679801E-4</c:v>
                </c:pt>
                <c:pt idx="960" formatCode="General">
                  <c:v>-1.4296045327019899E-4</c:v>
                </c:pt>
                <c:pt idx="961" formatCode="General">
                  <c:v>-1.4305078002103499E-4</c:v>
                </c:pt>
                <c:pt idx="962" formatCode="General">
                  <c:v>-1.4313404659755099E-4</c:v>
                </c:pt>
                <c:pt idx="963" formatCode="General">
                  <c:v>-1.4321047491718599E-4</c:v>
                </c:pt>
                <c:pt idx="964" formatCode="General">
                  <c:v>-1.4328032830802101E-4</c:v>
                </c:pt>
                <c:pt idx="965" formatCode="General">
                  <c:v>-1.4334391255031899E-4</c:v>
                </c:pt>
                <c:pt idx="966" formatCode="General">
                  <c:v>-1.43401431358808E-4</c:v>
                </c:pt>
                <c:pt idx="967" formatCode="General">
                  <c:v>-1.43453155707663E-4</c:v>
                </c:pt>
                <c:pt idx="968" formatCode="General">
                  <c:v>-1.4349933214461799E-4</c:v>
                </c:pt>
                <c:pt idx="969" formatCode="General">
                  <c:v>-1.4354020142660299E-4</c:v>
                </c:pt>
                <c:pt idx="970" formatCode="General">
                  <c:v>-1.43576022538799E-4</c:v>
                </c:pt>
                <c:pt idx="971" formatCode="General">
                  <c:v>-1.43607067859418E-4</c:v>
                </c:pt>
                <c:pt idx="972" formatCode="General">
                  <c:v>-1.4363353412320099E-4</c:v>
                </c:pt>
                <c:pt idx="973" formatCode="General">
                  <c:v>-1.4365568014850999E-4</c:v>
                </c:pt>
                <c:pt idx="974" formatCode="General">
                  <c:v>-1.43673724826935E-4</c:v>
                </c:pt>
                <c:pt idx="975" formatCode="General">
                  <c:v>-1.4368789172858001E-4</c:v>
                </c:pt>
                <c:pt idx="976" formatCode="General">
                  <c:v>-1.43698433145798E-4</c:v>
                </c:pt>
                <c:pt idx="977" formatCode="General">
                  <c:v>-1.4370553647721001E-4</c:v>
                </c:pt>
                <c:pt idx="978" formatCode="General">
                  <c:v>-1.4370941769505099E-4</c:v>
                </c:pt>
                <c:pt idx="979" formatCode="General">
                  <c:v>-1.4371028754121999E-4</c:v>
                </c:pt>
                <c:pt idx="980" formatCode="General">
                  <c:v>-1.4370831979641899E-4</c:v>
                </c:pt>
                <c:pt idx="981" formatCode="General">
                  <c:v>-1.4370373567413599E-4</c:v>
                </c:pt>
                <c:pt idx="982" formatCode="General">
                  <c:v>-1.4369672183245499E-4</c:v>
                </c:pt>
                <c:pt idx="983" formatCode="General">
                  <c:v>-1.43687445552889E-4</c:v>
                </c:pt>
                <c:pt idx="984" formatCode="General">
                  <c:v>-1.43676078153444E-4</c:v>
                </c:pt>
                <c:pt idx="985" formatCode="General">
                  <c:v>-1.43662797243725E-4</c:v>
                </c:pt>
                <c:pt idx="986" formatCode="General">
                  <c:v>-1.4364775587188901E-4</c:v>
                </c:pt>
                <c:pt idx="987" formatCode="General">
                  <c:v>-1.43631120697742E-4</c:v>
                </c:pt>
                <c:pt idx="988" formatCode="General">
                  <c:v>-1.4361302226452199E-4</c:v>
                </c:pt>
                <c:pt idx="989" formatCode="General">
                  <c:v>-1.4359363110133099E-4</c:v>
                </c:pt>
                <c:pt idx="990" formatCode="General">
                  <c:v>-1.43573039655924E-4</c:v>
                </c:pt>
                <c:pt idx="991" formatCode="General">
                  <c:v>-1.43551378561923E-4</c:v>
                </c:pt>
                <c:pt idx="992" formatCode="General">
                  <c:v>-1.4352875603953699E-4</c:v>
                </c:pt>
                <c:pt idx="993" formatCode="General">
                  <c:v>-1.4350531252487901E-4</c:v>
                </c:pt>
                <c:pt idx="994" formatCode="General">
                  <c:v>-1.43481159039929E-4</c:v>
                </c:pt>
                <c:pt idx="995" formatCode="General">
                  <c:v>-1.4345637127446899E-4</c:v>
                </c:pt>
                <c:pt idx="996" formatCode="General">
                  <c:v>-1.4343105404915899E-4</c:v>
                </c:pt>
                <c:pt idx="997" formatCode="General">
                  <c:v>-1.43405304517993E-4</c:v>
                </c:pt>
                <c:pt idx="998" formatCode="General">
                  <c:v>-1.43379194204383E-4</c:v>
                </c:pt>
                <c:pt idx="999" formatCode="General">
                  <c:v>-1.4335281319009799E-4</c:v>
                </c:pt>
                <c:pt idx="1000" formatCode="General">
                  <c:v>-1.4332621682194399E-4</c:v>
                </c:pt>
                <c:pt idx="1001" formatCode="General">
                  <c:v>-1.4329945936396001E-4</c:v>
                </c:pt>
                <c:pt idx="1002" formatCode="General">
                  <c:v>-1.4327262651703799E-4</c:v>
                </c:pt>
                <c:pt idx="1003" formatCode="General">
                  <c:v>-1.43245786959304E-4</c:v>
                </c:pt>
                <c:pt idx="1004" formatCode="General">
                  <c:v>-1.4321898324699299E-4</c:v>
                </c:pt>
                <c:pt idx="1005" formatCode="General">
                  <c:v>-1.4319228116446101E-4</c:v>
                </c:pt>
                <c:pt idx="1006" formatCode="General">
                  <c:v>-1.4316570190380599E-4</c:v>
                </c:pt>
                <c:pt idx="1007" formatCode="General">
                  <c:v>-1.4313929951924599E-4</c:v>
                </c:pt>
                <c:pt idx="1008" formatCode="General">
                  <c:v>-1.43113119024322E-4</c:v>
                </c:pt>
                <c:pt idx="1009" formatCode="General">
                  <c:v>-1.4308718964851301E-4</c:v>
                </c:pt>
                <c:pt idx="1010" formatCode="General">
                  <c:v>-1.4306152443032999E-4</c:v>
                </c:pt>
                <c:pt idx="1011" formatCode="General">
                  <c:v>-1.4303614753808101E-4</c:v>
                </c:pt>
                <c:pt idx="1012" formatCode="General">
                  <c:v>-1.4301111964344301E-4</c:v>
                </c:pt>
                <c:pt idx="1013" formatCode="General">
                  <c:v>-1.4298644306403899E-4</c:v>
                </c:pt>
                <c:pt idx="1014" formatCode="General">
                  <c:v>-1.4296214199413499E-4</c:v>
                </c:pt>
                <c:pt idx="1015" formatCode="General">
                  <c:v>-1.42938231121168E-4</c:v>
                </c:pt>
                <c:pt idx="1016" formatCode="General">
                  <c:v>-1.4291473620716601E-4</c:v>
                </c:pt>
                <c:pt idx="1017" formatCode="General">
                  <c:v>-1.42891703486508E-4</c:v>
                </c:pt>
                <c:pt idx="1018" formatCode="General">
                  <c:v>-1.4286914998574499E-4</c:v>
                </c:pt>
                <c:pt idx="1019" formatCode="General">
                  <c:v>-1.4284706599640101E-4</c:v>
                </c:pt>
                <c:pt idx="1020" formatCode="General">
                  <c:v>-1.4282549445407199E-4</c:v>
                </c:pt>
                <c:pt idx="1021" formatCode="General">
                  <c:v>-1.4280443015454399E-4</c:v>
                </c:pt>
                <c:pt idx="1022" formatCode="General">
                  <c:v>-1.4278392371456499E-4</c:v>
                </c:pt>
                <c:pt idx="1023" formatCode="General">
                  <c:v>-1.4276401190543701E-4</c:v>
                </c:pt>
                <c:pt idx="1024" formatCode="General">
                  <c:v>-1.4274471198303E-4</c:v>
                </c:pt>
                <c:pt idx="1025" formatCode="General">
                  <c:v>-1.4272604197263999E-4</c:v>
                </c:pt>
                <c:pt idx="1026" formatCode="General">
                  <c:v>-1.4270806568566301E-4</c:v>
                </c:pt>
                <c:pt idx="1027" formatCode="General">
                  <c:v>-1.42690794327201E-4</c:v>
                </c:pt>
                <c:pt idx="1028" formatCode="General">
                  <c:v>-1.4267429054838201E-4</c:v>
                </c:pt>
                <c:pt idx="1029" formatCode="General">
                  <c:v>-1.42658562480991E-4</c:v>
                </c:pt>
                <c:pt idx="1030" formatCode="General">
                  <c:v>-1.4264366265576801E-4</c:v>
                </c:pt>
                <c:pt idx="1031" formatCode="General">
                  <c:v>-1.4262965529641801E-4</c:v>
                </c:pt>
                <c:pt idx="1032" formatCode="General">
                  <c:v>-1.42616575727371E-4</c:v>
                </c:pt>
                <c:pt idx="1033" formatCode="General">
                  <c:v>-1.4260446123789299E-4</c:v>
                </c:pt>
                <c:pt idx="1034" formatCode="General">
                  <c:v>-1.4259337761097601E-4</c:v>
                </c:pt>
                <c:pt idx="1035" formatCode="General">
                  <c:v>-1.42583402752238E-4</c:v>
                </c:pt>
                <c:pt idx="1036" formatCode="General">
                  <c:v>-1.4257459103311901E-4</c:v>
                </c:pt>
                <c:pt idx="1037" formatCode="General">
                  <c:v>-1.42567011449545E-4</c:v>
                </c:pt>
                <c:pt idx="1038" formatCode="General">
                  <c:v>-1.42560685832249E-4</c:v>
                </c:pt>
                <c:pt idx="1039" formatCode="General">
                  <c:v>-1.4255575052062101E-4</c:v>
                </c:pt>
                <c:pt idx="1040" formatCode="General">
                  <c:v>-1.42552259674161E-4</c:v>
                </c:pt>
                <c:pt idx="1041" formatCode="General">
                  <c:v>-1.4255028593694401E-4</c:v>
                </c:pt>
                <c:pt idx="1042" formatCode="General">
                  <c:v>-1.4254994090101501E-4</c:v>
                </c:pt>
                <c:pt idx="1043" formatCode="General">
                  <c:v>-1.42551296331485E-4</c:v>
                </c:pt>
                <c:pt idx="1044" formatCode="General">
                  <c:v>-1.4255442768244101E-4</c:v>
                </c:pt>
                <c:pt idx="1045" formatCode="General">
                  <c:v>-1.42559431650475E-4</c:v>
                </c:pt>
                <c:pt idx="1046" formatCode="General">
                  <c:v>-1.4256638746852301E-4</c:v>
                </c:pt>
                <c:pt idx="1047" formatCode="General">
                  <c:v>-1.42575417640908E-4</c:v>
                </c:pt>
                <c:pt idx="1048" formatCode="General">
                  <c:v>-1.4258660986843699E-4</c:v>
                </c:pt>
                <c:pt idx="1049" formatCode="General">
                  <c:v>-1.4260006879796401E-4</c:v>
                </c:pt>
                <c:pt idx="1050" formatCode="General">
                  <c:v>-1.42615877840026E-4</c:v>
                </c:pt>
                <c:pt idx="1051" formatCode="General">
                  <c:v>-1.42634134029755E-4</c:v>
                </c:pt>
                <c:pt idx="1052" formatCode="General">
                  <c:v>-1.42654939823965E-4</c:v>
                </c:pt>
                <c:pt idx="1053" formatCode="General">
                  <c:v>-1.42678377312045E-4</c:v>
                </c:pt>
                <c:pt idx="1054" formatCode="General">
                  <c:v>-1.42704578387253E-4</c:v>
                </c:pt>
                <c:pt idx="1055" formatCode="General">
                  <c:v>-1.42733606349626E-4</c:v>
                </c:pt>
                <c:pt idx="1056" formatCode="General">
                  <c:v>-1.4276556923869399E-4</c:v>
                </c:pt>
                <c:pt idx="1057" formatCode="General">
                  <c:v>-1.4280055986028899E-4</c:v>
                </c:pt>
                <c:pt idx="1058" formatCode="General">
                  <c:v>-1.42838674235655E-4</c:v>
                </c:pt>
                <c:pt idx="1059" formatCode="General">
                  <c:v>-1.4288001336971499E-4</c:v>
                </c:pt>
                <c:pt idx="1060" formatCode="General">
                  <c:v>-1.42924623139051E-4</c:v>
                </c:pt>
                <c:pt idx="1061" formatCode="General">
                  <c:v>-1.4297262179809901E-4</c:v>
                </c:pt>
                <c:pt idx="1062" formatCode="General">
                  <c:v>-1.43024088387681E-4</c:v>
                </c:pt>
                <c:pt idx="1063" formatCode="General">
                  <c:v>-1.43079093005996E-4</c:v>
                </c:pt>
                <c:pt idx="1064" formatCode="General">
                  <c:v>-1.43137708754223E-4</c:v>
                </c:pt>
                <c:pt idx="1065" formatCode="General">
                  <c:v>-1.4320001572395001E-4</c:v>
                </c:pt>
                <c:pt idx="1066" formatCode="General">
                  <c:v>-1.4326606354243799E-4</c:v>
                </c:pt>
                <c:pt idx="1067" formatCode="General">
                  <c:v>-1.4333592111725701E-4</c:v>
                </c:pt>
                <c:pt idx="1068" formatCode="General">
                  <c:v>-1.43409649342167E-4</c:v>
                </c:pt>
                <c:pt idx="1069" formatCode="General">
                  <c:v>-1.43487300570978E-4</c:v>
                </c:pt>
                <c:pt idx="1070" formatCode="General">
                  <c:v>-1.4356890359364401E-4</c:v>
                </c:pt>
                <c:pt idx="1071" formatCode="General">
                  <c:v>-1.4365451665443899E-4</c:v>
                </c:pt>
                <c:pt idx="1072" formatCode="General">
                  <c:v>-1.43744153716654E-4</c:v>
                </c:pt>
                <c:pt idx="1073" formatCode="General">
                  <c:v>-1.4383784402923801E-4</c:v>
                </c:pt>
                <c:pt idx="1074" formatCode="General">
                  <c:v>-1.43935629596951E-4</c:v>
                </c:pt>
                <c:pt idx="1075" formatCode="General">
                  <c:v>-1.4403749451598899E-4</c:v>
                </c:pt>
                <c:pt idx="1076" formatCode="General">
                  <c:v>-1.4414347497375499E-4</c:v>
                </c:pt>
                <c:pt idx="1077" formatCode="General">
                  <c:v>-1.4425357020645801E-4</c:v>
                </c:pt>
                <c:pt idx="1078" formatCode="General">
                  <c:v>-1.4436776937930301E-4</c:v>
                </c:pt>
                <c:pt idx="1079" formatCode="General">
                  <c:v>-1.4448605785024899E-4</c:v>
                </c:pt>
                <c:pt idx="1080" formatCode="General">
                  <c:v>-1.4460841676778601E-4</c:v>
                </c:pt>
                <c:pt idx="1081" formatCode="General">
                  <c:v>-1.4473484627106599E-4</c:v>
                </c:pt>
                <c:pt idx="1082" formatCode="General">
                  <c:v>-1.44865317489751E-4</c:v>
                </c:pt>
                <c:pt idx="1083" formatCode="General">
                  <c:v>-1.4499980137908301E-4</c:v>
                </c:pt>
                <c:pt idx="1084" formatCode="General">
                  <c:v>-1.4513826702451299E-4</c:v>
                </c:pt>
                <c:pt idx="1085" formatCode="General">
                  <c:v>-1.4528065879388399E-4</c:v>
                </c:pt>
                <c:pt idx="1086" formatCode="General">
                  <c:v>-1.4542693237629701E-4</c:v>
                </c:pt>
                <c:pt idx="1087" formatCode="General">
                  <c:v>-1.45577029816575E-4</c:v>
                </c:pt>
                <c:pt idx="1088" formatCode="General">
                  <c:v>-1.4573089820564601E-4</c:v>
                </c:pt>
                <c:pt idx="1089" formatCode="General">
                  <c:v>-1.4588844680711799E-4</c:v>
                </c:pt>
                <c:pt idx="1090" formatCode="General">
                  <c:v>-1.46049629571048E-4</c:v>
                </c:pt>
                <c:pt idx="1091" formatCode="General">
                  <c:v>-1.4621436447154399E-4</c:v>
                </c:pt>
                <c:pt idx="1092" formatCode="General">
                  <c:v>-1.4638258653413899E-4</c:v>
                </c:pt>
                <c:pt idx="1093" formatCode="General">
                  <c:v>-1.4655422364064801E-4</c:v>
                </c:pt>
                <c:pt idx="1094" formatCode="General">
                  <c:v>-1.4672919613972199E-4</c:v>
                </c:pt>
                <c:pt idx="1095" formatCode="General">
                  <c:v>-1.4690740609623899E-4</c:v>
                </c:pt>
                <c:pt idx="1096" formatCode="General">
                  <c:v>-1.4708874452519201E-4</c:v>
                </c:pt>
                <c:pt idx="1097" formatCode="General">
                  <c:v>-1.47273128751751E-4</c:v>
                </c:pt>
                <c:pt idx="1098" formatCode="General">
                  <c:v>-1.4746046502198601E-4</c:v>
                </c:pt>
                <c:pt idx="1099" formatCode="General">
                  <c:v>-1.4765062152473899E-4</c:v>
                </c:pt>
                <c:pt idx="1100" formatCode="General">
                  <c:v>-1.4784352583052801E-4</c:v>
                </c:pt>
                <c:pt idx="1101" formatCode="General">
                  <c:v>-1.48039069598158E-4</c:v>
                </c:pt>
                <c:pt idx="1102" formatCode="General">
                  <c:v>-1.4823716261992399E-4</c:v>
                </c:pt>
                <c:pt idx="1103" formatCode="General">
                  <c:v>-1.48437658809294E-4</c:v>
                </c:pt>
                <c:pt idx="1104" formatCode="General">
                  <c:v>-1.4864043266940699E-4</c:v>
                </c:pt>
                <c:pt idx="1105" formatCode="General">
                  <c:v>-1.4884538428338299E-4</c:v>
                </c:pt>
                <c:pt idx="1106" formatCode="General">
                  <c:v>-1.4905239269048001E-4</c:v>
                </c:pt>
                <c:pt idx="1107" formatCode="General">
                  <c:v>-1.49261357411537E-4</c:v>
                </c:pt>
                <c:pt idx="1108" formatCode="General">
                  <c:v>-1.49472178680435E-4</c:v>
                </c:pt>
                <c:pt idx="1109" formatCode="General">
                  <c:v>-1.49684692863528E-4</c:v>
                </c:pt>
                <c:pt idx="1110" formatCode="General">
                  <c:v>-1.4989876747708599E-4</c:v>
                </c:pt>
                <c:pt idx="1111" formatCode="General">
                  <c:v>-1.5011430624357899E-4</c:v>
                </c:pt>
                <c:pt idx="1112" formatCode="General">
                  <c:v>-1.5033113375590701E-4</c:v>
                </c:pt>
                <c:pt idx="1113" formatCode="General">
                  <c:v>-1.5054912918935001E-4</c:v>
                </c:pt>
                <c:pt idx="1114" formatCode="General">
                  <c:v>-1.50768170590754E-4</c:v>
                </c:pt>
                <c:pt idx="1115" formatCode="General">
                  <c:v>-1.5098813048521599E-4</c:v>
                </c:pt>
                <c:pt idx="1116" formatCode="General">
                  <c:v>-1.5120884711425199E-4</c:v>
                </c:pt>
                <c:pt idx="1117" formatCode="General">
                  <c:v>-1.51430201589677E-4</c:v>
                </c:pt>
                <c:pt idx="1118" formatCode="General">
                  <c:v>-1.5165204881015899E-4</c:v>
                </c:pt>
                <c:pt idx="1119" formatCode="General">
                  <c:v>-1.5187425014285199E-4</c:v>
                </c:pt>
                <c:pt idx="1120" formatCode="General">
                  <c:v>-1.52096680320979E-4</c:v>
                </c:pt>
                <c:pt idx="1121" formatCode="General">
                  <c:v>-1.5231916244292401E-4</c:v>
                </c:pt>
                <c:pt idx="1122" formatCode="General">
                  <c:v>-1.52541578103845E-4</c:v>
                </c:pt>
                <c:pt idx="1123" formatCode="General">
                  <c:v>-1.52763754952361E-4</c:v>
                </c:pt>
                <c:pt idx="1124" formatCode="General">
                  <c:v>-1.5298553962224301E-4</c:v>
                </c:pt>
                <c:pt idx="1125" formatCode="General">
                  <c:v>-1.53206775038272E-4</c:v>
                </c:pt>
                <c:pt idx="1126" formatCode="General">
                  <c:v>-1.53427317919826E-4</c:v>
                </c:pt>
                <c:pt idx="1127" formatCode="General">
                  <c:v>-1.5364701473525E-4</c:v>
                </c:pt>
                <c:pt idx="1128" formatCode="General">
                  <c:v>-1.5386568926411401E-4</c:v>
                </c:pt>
                <c:pt idx="1129" formatCode="General">
                  <c:v>-1.54083175547632E-4</c:v>
                </c:pt>
                <c:pt idx="1130" formatCode="General">
                  <c:v>-1.5429932923913801E-4</c:v>
                </c:pt>
                <c:pt idx="1131" formatCode="General">
                  <c:v>-1.54513956993699E-4</c:v>
                </c:pt>
                <c:pt idx="1132" formatCode="General">
                  <c:v>-1.5472689966291399E-4</c:v>
                </c:pt>
                <c:pt idx="1133" formatCode="General">
                  <c:v>-1.5493799681214E-4</c:v>
                </c:pt>
                <c:pt idx="1134" formatCode="General">
                  <c:v>-1.5514706113137501E-4</c:v>
                </c:pt>
                <c:pt idx="1135" formatCode="General">
                  <c:v>-1.5535390737817799E-4</c:v>
                </c:pt>
                <c:pt idx="1136" formatCode="General">
                  <c:v>-1.5555835147181799E-4</c:v>
                </c:pt>
                <c:pt idx="1137" formatCode="General">
                  <c:v>-1.5576022379225899E-4</c:v>
                </c:pt>
                <c:pt idx="1138" formatCode="General">
                  <c:v>-1.55959329637435E-4</c:v>
                </c:pt>
                <c:pt idx="1139" formatCode="General">
                  <c:v>-1.56155475458204E-4</c:v>
                </c:pt>
                <c:pt idx="1140" formatCode="General">
                  <c:v>-1.56348487592278E-4</c:v>
                </c:pt>
                <c:pt idx="1141" formatCode="General">
                  <c:v>-1.56538150726866E-4</c:v>
                </c:pt>
                <c:pt idx="1142" formatCode="General">
                  <c:v>-1.5672428929532501E-4</c:v>
                </c:pt>
                <c:pt idx="1143" formatCode="General">
                  <c:v>-1.5690670094086601E-4</c:v>
                </c:pt>
                <c:pt idx="1144" formatCode="General">
                  <c:v>-1.570851864798E-4</c:v>
                </c:pt>
                <c:pt idx="1145" formatCode="General">
                  <c:v>-1.57259566766246E-4</c:v>
                </c:pt>
                <c:pt idx="1146" formatCode="General">
                  <c:v>-1.5742960638122399E-4</c:v>
                </c:pt>
                <c:pt idx="1147" formatCode="General">
                  <c:v>-1.5759511434361599E-4</c:v>
                </c:pt>
                <c:pt idx="1148" formatCode="General">
                  <c:v>-1.5775587184724201E-4</c:v>
                </c:pt>
                <c:pt idx="1149" formatCode="General">
                  <c:v>-1.57911697008737E-4</c:v>
                </c:pt>
                <c:pt idx="1150" formatCode="General">
                  <c:v>-1.5806237755128599E-4</c:v>
                </c:pt>
                <c:pt idx="1151" formatCode="General">
                  <c:v>-1.5820771593661199E-4</c:v>
                </c:pt>
                <c:pt idx="1152" formatCode="General">
                  <c:v>-1.5834748425105701E-4</c:v>
                </c:pt>
                <c:pt idx="1153" formatCode="General">
                  <c:v>-1.5848149046761699E-4</c:v>
                </c:pt>
                <c:pt idx="1154" formatCode="General">
                  <c:v>-1.5860952306334E-4</c:v>
                </c:pt>
                <c:pt idx="1155" formatCode="General">
                  <c:v>-1.5873135195403201E-4</c:v>
                </c:pt>
                <c:pt idx="1156" formatCode="General">
                  <c:v>-1.5884677885027001E-4</c:v>
                </c:pt>
                <c:pt idx="1157" formatCode="General">
                  <c:v>-1.5895559283547801E-4</c:v>
                </c:pt>
                <c:pt idx="1158" formatCode="General">
                  <c:v>-1.5905760979348301E-4</c:v>
                </c:pt>
                <c:pt idx="1159" formatCode="General">
                  <c:v>-1.5915261782438201E-4</c:v>
                </c:pt>
                <c:pt idx="1160" formatCode="General">
                  <c:v>-1.5924042530577701E-4</c:v>
                </c:pt>
                <c:pt idx="1161" formatCode="General">
                  <c:v>-1.5932083989312601E-4</c:v>
                </c:pt>
                <c:pt idx="1162" formatCode="General">
                  <c:v>-1.59393632793145E-4</c:v>
                </c:pt>
                <c:pt idx="1163" formatCode="General">
                  <c:v>-1.5945864017041301E-4</c:v>
                </c:pt>
                <c:pt idx="1164" formatCode="General">
                  <c:v>-1.5951564847347299E-4</c:v>
                </c:pt>
                <c:pt idx="1165" formatCode="General">
                  <c:v>-1.5956445271539201E-4</c:v>
                </c:pt>
                <c:pt idx="1166" formatCode="General">
                  <c:v>-1.5960492482801499E-4</c:v>
                </c:pt>
                <c:pt idx="1167" formatCode="General">
                  <c:v>-1.5963684863531301E-4</c:v>
                </c:pt>
                <c:pt idx="1168" formatCode="General">
                  <c:v>-1.59660057111326E-4</c:v>
                </c:pt>
                <c:pt idx="1169" formatCode="General">
                  <c:v>-1.59674394016457E-4</c:v>
                </c:pt>
                <c:pt idx="1170" formatCode="General">
                  <c:v>-1.5967969435283101E-4</c:v>
                </c:pt>
                <c:pt idx="1171" formatCode="General">
                  <c:v>-1.5967578019238199E-4</c:v>
                </c:pt>
                <c:pt idx="1172" formatCode="General">
                  <c:v>-1.5966248270201801E-4</c:v>
                </c:pt>
                <c:pt idx="1173" formatCode="General">
                  <c:v>-1.5963967826168401E-4</c:v>
                </c:pt>
                <c:pt idx="1174" formatCode="General">
                  <c:v>-1.5960721897797199E-4</c:v>
                </c:pt>
                <c:pt idx="1175" formatCode="General">
                  <c:v>-1.59565000737469E-4</c:v>
                </c:pt>
                <c:pt idx="1176" formatCode="General">
                  <c:v>-1.5951285984390899E-4</c:v>
                </c:pt>
                <c:pt idx="1177" formatCode="General">
                  <c:v>-1.5945066651778199E-4</c:v>
                </c:pt>
                <c:pt idx="1178" formatCode="General">
                  <c:v>-1.5937833316172201E-4</c:v>
                </c:pt>
                <c:pt idx="1179" formatCode="General">
                  <c:v>-1.5929572670974601E-4</c:v>
                </c:pt>
                <c:pt idx="1180" formatCode="General">
                  <c:v>-1.5920275836929401E-4</c:v>
                </c:pt>
                <c:pt idx="1181" formatCode="General">
                  <c:v>-1.59099333476295E-4</c:v>
                </c:pt>
                <c:pt idx="1182" formatCode="General">
                  <c:v>-1.5898538200921801E-4</c:v>
                </c:pt>
                <c:pt idx="1183" formatCode="General">
                  <c:v>-1.5886083395105199E-4</c:v>
                </c:pt>
                <c:pt idx="1184" formatCode="General">
                  <c:v>-1.5872562696888799E-4</c:v>
                </c:pt>
                <c:pt idx="1185" formatCode="General">
                  <c:v>-1.58579675740099E-4</c:v>
                </c:pt>
                <c:pt idx="1186" formatCode="General">
                  <c:v>-1.5842298881105999E-4</c:v>
                </c:pt>
                <c:pt idx="1187" formatCode="General">
                  <c:v>-1.58255511576054E-4</c:v>
                </c:pt>
                <c:pt idx="1188" formatCode="General">
                  <c:v>-1.58077211781384E-4</c:v>
                </c:pt>
                <c:pt idx="1189" formatCode="General">
                  <c:v>-1.5788809017329799E-4</c:v>
                </c:pt>
                <c:pt idx="1190" formatCode="General">
                  <c:v>-1.5768813086636599E-4</c:v>
                </c:pt>
                <c:pt idx="1191" formatCode="General">
                  <c:v>-1.5747734770679101E-4</c:v>
                </c:pt>
                <c:pt idx="1192" formatCode="General">
                  <c:v>-1.5725577413852501E-4</c:v>
                </c:pt>
                <c:pt idx="1193" formatCode="General">
                  <c:v>-1.5702340783052299E-4</c:v>
                </c:pt>
                <c:pt idx="1194" formatCode="General">
                  <c:v>-1.56780308650947E-4</c:v>
                </c:pt>
                <c:pt idx="1195" formatCode="General">
                  <c:v>-1.5652651926182799E-4</c:v>
                </c:pt>
                <c:pt idx="1196" formatCode="General">
                  <c:v>-1.56262088217391E-4</c:v>
                </c:pt>
                <c:pt idx="1197" formatCode="General">
                  <c:v>-1.5598711116132099E-4</c:v>
                </c:pt>
                <c:pt idx="1198" formatCode="General">
                  <c:v>-1.5570166409977E-4</c:v>
                </c:pt>
                <c:pt idx="1199" formatCode="General">
                  <c:v>-1.5540582718964101E-4</c:v>
                </c:pt>
                <c:pt idx="1200" formatCode="General">
                  <c:v>-1.55099710867643E-4</c:v>
                </c:pt>
                <c:pt idx="1201" formatCode="General">
                  <c:v>-1.5478345586766599E-4</c:v>
                </c:pt>
                <c:pt idx="1202" formatCode="General">
                  <c:v>-1.54457152840514E-4</c:v>
                </c:pt>
                <c:pt idx="1203" formatCode="General">
                  <c:v>-1.54120915792756E-4</c:v>
                </c:pt>
                <c:pt idx="1204" formatCode="General">
                  <c:v>-1.5377491957498901E-4</c:v>
                </c:pt>
                <c:pt idx="1205" formatCode="General">
                  <c:v>-1.5341931826548001E-4</c:v>
                </c:pt>
                <c:pt idx="1206" formatCode="General">
                  <c:v>-1.5305425426431001E-4</c:v>
                </c:pt>
                <c:pt idx="1207" formatCode="General">
                  <c:v>-1.52679902888421E-4</c:v>
                </c:pt>
                <c:pt idx="1208" formatCode="General">
                  <c:v>-1.52296459242811E-4</c:v>
                </c:pt>
                <c:pt idx="1209" formatCode="General">
                  <c:v>-1.5190409021401599E-4</c:v>
                </c:pt>
                <c:pt idx="1210" formatCode="General">
                  <c:v>-1.51503039554539E-4</c:v>
                </c:pt>
                <c:pt idx="1211" formatCode="General">
                  <c:v>-1.5109347259056801E-4</c:v>
                </c:pt>
                <c:pt idx="1212" formatCode="General">
                  <c:v>-1.5067559760055399E-4</c:v>
                </c:pt>
                <c:pt idx="1213" formatCode="General">
                  <c:v>-1.5024968595907999E-4</c:v>
                </c:pt>
                <c:pt idx="1214" formatCode="General">
                  <c:v>-1.4981594738555499E-4</c:v>
                </c:pt>
                <c:pt idx="1215" formatCode="General">
                  <c:v>-1.49374607540792E-4</c:v>
                </c:pt>
                <c:pt idx="1216" formatCode="General">
                  <c:v>-1.4892590953520201E-4</c:v>
                </c:pt>
                <c:pt idx="1217" formatCode="General">
                  <c:v>-1.4847010128132899E-4</c:v>
                </c:pt>
                <c:pt idx="1218" formatCode="General">
                  <c:v>-1.48007430455175E-4</c:v>
                </c:pt>
                <c:pt idx="1219" formatCode="General">
                  <c:v>-1.47538159982304E-4</c:v>
                </c:pt>
                <c:pt idx="1220" formatCode="General">
                  <c:v>-1.4706256363641499E-4</c:v>
                </c:pt>
                <c:pt idx="1221" formatCode="General">
                  <c:v>-1.4658092201608701E-4</c:v>
                </c:pt>
                <c:pt idx="1222" formatCode="General">
                  <c:v>-1.4609348164868301E-4</c:v>
                </c:pt>
                <c:pt idx="1223" formatCode="General">
                  <c:v>-1.45600521679645E-4</c:v>
                </c:pt>
                <c:pt idx="1224" formatCode="General">
                  <c:v>-1.4510232430026899E-4</c:v>
                </c:pt>
                <c:pt idx="1225" formatCode="General">
                  <c:v>-1.44599150473515E-4</c:v>
                </c:pt>
                <c:pt idx="1226" formatCode="General">
                  <c:v>-1.44091287854057E-4</c:v>
                </c:pt>
                <c:pt idx="1227" formatCode="General">
                  <c:v>-1.43579022938757E-4</c:v>
                </c:pt>
                <c:pt idx="1228" formatCode="General">
                  <c:v>-1.4306263233314999E-4</c:v>
                </c:pt>
                <c:pt idx="1229" formatCode="General">
                  <c:v>-1.4254241283141299E-4</c:v>
                </c:pt>
                <c:pt idx="1230" formatCode="General">
                  <c:v>-1.42018633032706E-4</c:v>
                </c:pt>
                <c:pt idx="1231" formatCode="General">
                  <c:v>-1.4149157733228199E-4</c:v>
                </c:pt>
                <c:pt idx="1232" formatCode="General">
                  <c:v>-1.4096153177366099E-4</c:v>
                </c:pt>
                <c:pt idx="1233" formatCode="General">
                  <c:v>-1.4042877183553299E-4</c:v>
                </c:pt>
                <c:pt idx="1234" formatCode="General">
                  <c:v>-1.3989358957675001E-4</c:v>
                </c:pt>
                <c:pt idx="1235" formatCode="General">
                  <c:v>-1.39356243263073E-4</c:v>
                </c:pt>
                <c:pt idx="1236" formatCode="General">
                  <c:v>-1.3881702211025699E-4</c:v>
                </c:pt>
                <c:pt idx="1237" formatCode="General">
                  <c:v>-1.3827621708019499E-4</c:v>
                </c:pt>
                <c:pt idx="1238" formatCode="General">
                  <c:v>-1.37734080812337E-4</c:v>
                </c:pt>
                <c:pt idx="1239" formatCode="General">
                  <c:v>-1.37190853783569E-4</c:v>
                </c:pt>
                <c:pt idx="1240" formatCode="General">
                  <c:v>-1.3664683429578299E-4</c:v>
                </c:pt>
                <c:pt idx="1241" formatCode="General">
                  <c:v>-1.36102260724915E-4</c:v>
                </c:pt>
                <c:pt idx="1242" formatCode="General">
                  <c:v>-1.3555738076497201E-4</c:v>
                </c:pt>
                <c:pt idx="1243" formatCode="General">
                  <c:v>-1.3501245569834901E-4</c:v>
                </c:pt>
                <c:pt idx="1244" formatCode="General">
                  <c:v>-1.34467725974346E-4</c:v>
                </c:pt>
                <c:pt idx="1245" formatCode="General">
                  <c:v>-1.3392345562663E-4</c:v>
                </c:pt>
                <c:pt idx="1246" formatCode="General">
                  <c:v>-1.3337984949313801E-4</c:v>
                </c:pt>
                <c:pt idx="1247" formatCode="General">
                  <c:v>-1.3283714168947999E-4</c:v>
                </c:pt>
                <c:pt idx="1248" formatCode="General">
                  <c:v>-1.3229553966611599E-4</c:v>
                </c:pt>
                <c:pt idx="1249" formatCode="General">
                  <c:v>-1.31755295043652E-4</c:v>
                </c:pt>
                <c:pt idx="1250" formatCode="General">
                  <c:v>-1.3121659886433499E-4</c:v>
                </c:pt>
                <c:pt idx="1251" formatCode="General">
                  <c:v>-1.3067965661518901E-4</c:v>
                </c:pt>
                <c:pt idx="1252" formatCode="General">
                  <c:v>-1.3014468058753599E-4</c:v>
                </c:pt>
                <c:pt idx="1253" formatCode="General">
                  <c:v>-1.2961186289026501E-4</c:v>
                </c:pt>
                <c:pt idx="1254" formatCode="General">
                  <c:v>-1.29081384514326E-4</c:v>
                </c:pt>
                <c:pt idx="1255" formatCode="General">
                  <c:v>-1.2855345143500299E-4</c:v>
                </c:pt>
                <c:pt idx="1256" formatCode="General">
                  <c:v>-1.2802822143223599E-4</c:v>
                </c:pt>
                <c:pt idx="1257" formatCode="General">
                  <c:v>-1.2750586881978701E-4</c:v>
                </c:pt>
                <c:pt idx="1258" formatCode="General">
                  <c:v>-1.26986589345513E-4</c:v>
                </c:pt>
                <c:pt idx="1259" formatCode="General">
                  <c:v>-1.26470515751287E-4</c:v>
                </c:pt>
                <c:pt idx="1260" formatCode="General">
                  <c:v>-1.25957812968857E-4</c:v>
                </c:pt>
                <c:pt idx="1261" formatCode="General">
                  <c:v>-1.2544863816139001E-4</c:v>
                </c:pt>
                <c:pt idx="1262" formatCode="General">
                  <c:v>-1.24943114968971E-4</c:v>
                </c:pt>
                <c:pt idx="1263" formatCode="General">
                  <c:v>-1.2444139691032301E-4</c:v>
                </c:pt>
                <c:pt idx="1264" formatCode="General">
                  <c:v>-1.2394363919739901E-4</c:v>
                </c:pt>
                <c:pt idx="1265" formatCode="General">
                  <c:v>-1.2344994566620301E-4</c:v>
                </c:pt>
                <c:pt idx="1266" formatCode="General">
                  <c:v>-1.22960446751031E-4</c:v>
                </c:pt>
                <c:pt idx="1267" formatCode="General">
                  <c:v>-1.2247528857844999E-4</c:v>
                </c:pt>
                <c:pt idx="1268" formatCode="General">
                  <c:v>-1.21994556689089E-4</c:v>
                </c:pt>
                <c:pt idx="1269" formatCode="General">
                  <c:v>-1.2151839089644301E-4</c:v>
                </c:pt>
                <c:pt idx="1270" formatCode="General">
                  <c:v>-1.21046907360229E-4</c:v>
                </c:pt>
                <c:pt idx="1271" formatCode="General">
                  <c:v>-1.2058019865637699E-4</c:v>
                </c:pt>
                <c:pt idx="1272" formatCode="General">
                  <c:v>-1.20118385686769E-4</c:v>
                </c:pt>
                <c:pt idx="1273" formatCode="General">
                  <c:v>-1.1966154163229899E-4</c:v>
                </c:pt>
                <c:pt idx="1274" formatCode="General">
                  <c:v>-1.1920975947769801E-4</c:v>
                </c:pt>
                <c:pt idx="1275" formatCode="General">
                  <c:v>-1.18763153647286E-4</c:v>
                </c:pt>
                <c:pt idx="1276" formatCode="General">
                  <c:v>-1.18321803045216E-4</c:v>
                </c:pt>
                <c:pt idx="1277" formatCode="General">
                  <c:v>-1.17885799314268E-4</c:v>
                </c:pt>
                <c:pt idx="1278" formatCode="General">
                  <c:v>-1.1745522621882E-4</c:v>
                </c:pt>
                <c:pt idx="1279" formatCode="General">
                  <c:v>-1.1703014626758901E-4</c:v>
                </c:pt>
                <c:pt idx="1280" formatCode="General">
                  <c:v>-1.1661066095733699E-4</c:v>
                </c:pt>
                <c:pt idx="1281" formatCode="General">
                  <c:v>-1.1619683094379399E-4</c:v>
                </c:pt>
                <c:pt idx="1282" formatCode="General">
                  <c:v>-1.1578874787561E-4</c:v>
                </c:pt>
                <c:pt idx="1283" formatCode="General">
                  <c:v>-1.1538646798326399E-4</c:v>
                </c:pt>
                <c:pt idx="1284" formatCode="General">
                  <c:v>-1.1499007278722701E-4</c:v>
                </c:pt>
                <c:pt idx="1285" formatCode="General">
                  <c:v>-1.14599612176928E-4</c:v>
                </c:pt>
                <c:pt idx="1286" formatCode="General">
                  <c:v>-1.14215171039655E-4</c:v>
                </c:pt>
                <c:pt idx="1287" formatCode="General">
                  <c:v>-1.1383681505646E-4</c:v>
                </c:pt>
                <c:pt idx="1288" formatCode="General">
                  <c:v>-1.13464594604578E-4</c:v>
                </c:pt>
                <c:pt idx="1289" formatCode="General">
                  <c:v>-1.13098579181229E-4</c:v>
                </c:pt>
                <c:pt idx="1290" formatCode="General">
                  <c:v>-1.12738805503344E-4</c:v>
                </c:pt>
                <c:pt idx="1291" formatCode="General">
                  <c:v>-1.12385350118347E-4</c:v>
                </c:pt>
                <c:pt idx="1292" formatCode="General">
                  <c:v>-1.12038287969657E-4</c:v>
                </c:pt>
                <c:pt idx="1293" formatCode="General">
                  <c:v>-1.11697656478677E-4</c:v>
                </c:pt>
                <c:pt idx="1294" formatCode="General">
                  <c:v>-1.11363492595826E-4</c:v>
                </c:pt>
                <c:pt idx="1295" formatCode="General">
                  <c:v>-1.1103589006250599E-4</c:v>
                </c:pt>
                <c:pt idx="1296" formatCode="General">
                  <c:v>-1.10714858834001E-4</c:v>
                </c:pt>
                <c:pt idx="1297" formatCode="General">
                  <c:v>-1.10400430704108E-4</c:v>
                </c:pt>
                <c:pt idx="1298" formatCode="General">
                  <c:v>-1.10092674867527E-4</c:v>
                </c:pt>
                <c:pt idx="1299" formatCode="General">
                  <c:v>-1.09791656879481E-4</c:v>
                </c:pt>
                <c:pt idx="1300" formatCode="General">
                  <c:v>-1.09497420715315E-4</c:v>
                </c:pt>
                <c:pt idx="1301" formatCode="General">
                  <c:v>-1.09210002733684E-4</c:v>
                </c:pt>
                <c:pt idx="1302" formatCode="General">
                  <c:v>-1.08929413920853E-4</c:v>
                </c:pt>
                <c:pt idx="1303" formatCode="General">
                  <c:v>-1.08655704385046E-4</c:v>
                </c:pt>
                <c:pt idx="1304" formatCode="General">
                  <c:v>-1.0838892070862199E-4</c:v>
                </c:pt>
                <c:pt idx="1305" formatCode="General">
                  <c:v>-1.08129121726294E-4</c:v>
                </c:pt>
                <c:pt idx="1306" formatCode="General">
                  <c:v>-1.07876322245711E-4</c:v>
                </c:pt>
                <c:pt idx="1307" formatCode="General">
                  <c:v>-1.07630530559049E-4</c:v>
                </c:pt>
                <c:pt idx="1308" formatCode="General">
                  <c:v>-1.0739178458006901E-4</c:v>
                </c:pt>
                <c:pt idx="1309" formatCode="General">
                  <c:v>-1.07160119291864E-4</c:v>
                </c:pt>
                <c:pt idx="1310" formatCode="General">
                  <c:v>-1.06935563983172E-4</c:v>
                </c:pt>
                <c:pt idx="1311" formatCode="General">
                  <c:v>-1.06718150585193E-4</c:v>
                </c:pt>
                <c:pt idx="1312" formatCode="General">
                  <c:v>-1.06507869450899E-4</c:v>
                </c:pt>
                <c:pt idx="1313" formatCode="General">
                  <c:v>-1.06304778546691E-4</c:v>
                </c:pt>
                <c:pt idx="1314" formatCode="General">
                  <c:v>-1.06108844298222E-4</c:v>
                </c:pt>
                <c:pt idx="1315" formatCode="General">
                  <c:v>-1.0592009994129699E-4</c:v>
                </c:pt>
                <c:pt idx="1316" formatCode="General">
                  <c:v>-1.0573855768527599E-4</c:v>
                </c:pt>
                <c:pt idx="1317" formatCode="General">
                  <c:v>-1.0556421039958E-4</c:v>
                </c:pt>
                <c:pt idx="1318" formatCode="General">
                  <c:v>-1.0539707577583899E-4</c:v>
                </c:pt>
                <c:pt idx="1319" formatCode="General">
                  <c:v>-1.0523711972497001E-4</c:v>
                </c:pt>
                <c:pt idx="1320" formatCode="General">
                  <c:v>-1.05084387161982E-4</c:v>
                </c:pt>
                <c:pt idx="1321" formatCode="General">
                  <c:v>-1.04938880553806E-4</c:v>
                </c:pt>
                <c:pt idx="1322" formatCode="General">
                  <c:v>-1.0480058243175E-4</c:v>
                </c:pt>
                <c:pt idx="1323" formatCode="General">
                  <c:v>-1.04669477167557E-4</c:v>
                </c:pt>
                <c:pt idx="1324" formatCode="General">
                  <c:v>-1.04545558651598E-4</c:v>
                </c:pt>
                <c:pt idx="1325" formatCode="General">
                  <c:v>-1.0442879174496899E-4</c:v>
                </c:pt>
                <c:pt idx="1326" formatCode="General">
                  <c:v>-1.0431917936907E-4</c:v>
                </c:pt>
                <c:pt idx="1327" formatCode="General">
                  <c:v>-1.04216685149009E-4</c:v>
                </c:pt>
                <c:pt idx="1328" formatCode="General">
                  <c:v>-1.04121287786106E-4</c:v>
                </c:pt>
                <c:pt idx="1329" formatCode="General">
                  <c:v>-1.04032962961785E-4</c:v>
                </c:pt>
                <c:pt idx="1330" formatCode="General">
                  <c:v>-1.03951678947322E-4</c:v>
                </c:pt>
                <c:pt idx="1331" formatCode="General">
                  <c:v>-1.03877408937545E-4</c:v>
                </c:pt>
                <c:pt idx="1332" formatCode="General">
                  <c:v>-1.0381011382108701E-4</c:v>
                </c:pt>
                <c:pt idx="1333" formatCode="General">
                  <c:v>-1.0374973900000201E-4</c:v>
                </c:pt>
                <c:pt idx="1334" formatCode="General">
                  <c:v>-1.03696253740554E-4</c:v>
                </c:pt>
                <c:pt idx="1335" formatCode="General">
                  <c:v>-1.03649601295664E-4</c:v>
                </c:pt>
                <c:pt idx="1336" formatCode="General">
                  <c:v>-1.03609764025613E-4</c:v>
                </c:pt>
                <c:pt idx="1337" formatCode="General">
                  <c:v>-1.03576674402513E-4</c:v>
                </c:pt>
                <c:pt idx="1338" formatCode="General">
                  <c:v>-1.0355028900260001E-4</c:v>
                </c:pt>
                <c:pt idx="1339" formatCode="General">
                  <c:v>-1.03530539027695E-4</c:v>
                </c:pt>
                <c:pt idx="1340" formatCode="General">
                  <c:v>-1.0351736816214901E-4</c:v>
                </c:pt>
                <c:pt idx="1341" formatCode="General">
                  <c:v>-1.0351071905716399E-4</c:v>
                </c:pt>
                <c:pt idx="1342" formatCode="General">
                  <c:v>-1.03510511152764E-4</c:v>
                </c:pt>
                <c:pt idx="1343" formatCode="General">
                  <c:v>-1.03516709862209E-4</c:v>
                </c:pt>
                <c:pt idx="1344" formatCode="General">
                  <c:v>-1.03529220159256E-4</c:v>
                </c:pt>
                <c:pt idx="1345" formatCode="General">
                  <c:v>-1.03547993321592E-4</c:v>
                </c:pt>
                <c:pt idx="1346" formatCode="General">
                  <c:v>-1.0357292115567699E-4</c:v>
                </c:pt>
                <c:pt idx="1347" formatCode="General">
                  <c:v>-1.0360394315084801E-4</c:v>
                </c:pt>
                <c:pt idx="1348" formatCode="General">
                  <c:v>-1.0364097477892901E-4</c:v>
                </c:pt>
                <c:pt idx="1349" formatCode="General">
                  <c:v>-1.0368393057658599E-4</c:v>
                </c:pt>
                <c:pt idx="1350" formatCode="General">
                  <c:v>-1.03732745405813E-4</c:v>
                </c:pt>
                <c:pt idx="1351" formatCode="General">
                  <c:v>-1.03787336594587E-4</c:v>
                </c:pt>
                <c:pt idx="1352" formatCode="General">
                  <c:v>-1.03847602642998E-4</c:v>
                </c:pt>
                <c:pt idx="1353" formatCode="General">
                  <c:v>-1.03913463907308E-4</c:v>
                </c:pt>
                <c:pt idx="1354" formatCode="General">
                  <c:v>-1.0398481438271E-4</c:v>
                </c:pt>
                <c:pt idx="1355" formatCode="General">
                  <c:v>-1.0406158293648E-4</c:v>
                </c:pt>
                <c:pt idx="1356" formatCode="General">
                  <c:v>-1.04143640570973E-4</c:v>
                </c:pt>
                <c:pt idx="1357" formatCode="General">
                  <c:v>-1.0423094614316099E-4</c:v>
                </c:pt>
                <c:pt idx="1358" formatCode="General">
                  <c:v>-1.0432335956653101E-4</c:v>
                </c:pt>
                <c:pt idx="1359" formatCode="General">
                  <c:v>-1.04420799866223E-4</c:v>
                </c:pt>
                <c:pt idx="1360" formatCode="General">
                  <c:v>-1.0452317620612E-4</c:v>
                </c:pt>
                <c:pt idx="1361" formatCode="General">
                  <c:v>-1.04630360423131E-4</c:v>
                </c:pt>
                <c:pt idx="1362" formatCode="General">
                  <c:v>-1.04742262008644E-4</c:v>
                </c:pt>
                <c:pt idx="1363" formatCode="General">
                  <c:v>-1.04858779929598E-4</c:v>
                </c:pt>
                <c:pt idx="1364" formatCode="General">
                  <c:v>-1.04979778977143E-4</c:v>
                </c:pt>
                <c:pt idx="1365" formatCode="General">
                  <c:v>-1.0510516728752401E-4</c:v>
                </c:pt>
                <c:pt idx="1366" formatCode="General">
                  <c:v>-1.05234862003689E-4</c:v>
                </c:pt>
                <c:pt idx="1367" formatCode="General">
                  <c:v>-1.05368733826332E-4</c:v>
                </c:pt>
                <c:pt idx="1368" formatCode="General">
                  <c:v>-1.05506674231258E-4</c:v>
                </c:pt>
                <c:pt idx="1369" formatCode="General">
                  <c:v>-1.05648566255141E-4</c:v>
                </c:pt>
                <c:pt idx="1370" formatCode="General">
                  <c:v>-1.0579430796851799E-4</c:v>
                </c:pt>
                <c:pt idx="1371" formatCode="General">
                  <c:v>-1.05943767655233E-4</c:v>
                </c:pt>
                <c:pt idx="1372" formatCode="General">
                  <c:v>-1.06096844224043E-4</c:v>
                </c:pt>
                <c:pt idx="1373" formatCode="General">
                  <c:v>-1.0625342771173499E-4</c:v>
                </c:pt>
                <c:pt idx="1374" formatCode="General">
                  <c:v>-1.0641340213014099E-4</c:v>
                </c:pt>
                <c:pt idx="1375" formatCode="General">
                  <c:v>-1.06576633565841E-4</c:v>
                </c:pt>
                <c:pt idx="1376" formatCode="General">
                  <c:v>-1.06743001802264E-4</c:v>
                </c:pt>
                <c:pt idx="1377" formatCode="General">
                  <c:v>-1.06912366089523E-4</c:v>
                </c:pt>
                <c:pt idx="1378" formatCode="General">
                  <c:v>-1.0708465035556901E-4</c:v>
                </c:pt>
                <c:pt idx="1379" formatCode="General">
                  <c:v>-1.07259726742904E-4</c:v>
                </c:pt>
                <c:pt idx="1380" formatCode="General">
                  <c:v>-1.07437462736718E-4</c:v>
                </c:pt>
                <c:pt idx="1381" formatCode="General">
                  <c:v>-1.0761772690608101E-4</c:v>
                </c:pt>
                <c:pt idx="1382" formatCode="General">
                  <c:v>-1.07800390675962E-4</c:v>
                </c:pt>
                <c:pt idx="1383" formatCode="General">
                  <c:v>-1.07985309142581E-4</c:v>
                </c:pt>
                <c:pt idx="1384" formatCode="General">
                  <c:v>-1.08172371083031E-4</c:v>
                </c:pt>
                <c:pt idx="1385" formatCode="General">
                  <c:v>-1.08361451336441E-4</c:v>
                </c:pt>
                <c:pt idx="1386" formatCode="General">
                  <c:v>-1.08552388070094E-4</c:v>
                </c:pt>
                <c:pt idx="1387" formatCode="General">
                  <c:v>-1.0874508694029E-4</c:v>
                </c:pt>
                <c:pt idx="1388" formatCode="General">
                  <c:v>-1.0893939405319E-4</c:v>
                </c:pt>
                <c:pt idx="1389" formatCode="General">
                  <c:v>-1.09135187139866E-4</c:v>
                </c:pt>
                <c:pt idx="1390" formatCode="General">
                  <c:v>-1.0933230917468699E-4</c:v>
                </c:pt>
                <c:pt idx="1391" formatCode="General">
                  <c:v>-1.09530598482341E-4</c:v>
                </c:pt>
                <c:pt idx="1392" formatCode="General">
                  <c:v>-1.09729945821819E-4</c:v>
                </c:pt>
                <c:pt idx="1393" formatCode="General">
                  <c:v>-1.0993021053661801E-4</c:v>
                </c:pt>
                <c:pt idx="1394" formatCode="General">
                  <c:v>-1.10131220993679E-4</c:v>
                </c:pt>
                <c:pt idx="1395" formatCode="General">
                  <c:v>-1.10332835322922E-4</c:v>
                </c:pt>
                <c:pt idx="1396" formatCode="General">
                  <c:v>-1.1053488355936599E-4</c:v>
                </c:pt>
                <c:pt idx="1397" formatCode="General">
                  <c:v>-1.1073721079253599E-4</c:v>
                </c:pt>
                <c:pt idx="1398" formatCode="General">
                  <c:v>-1.1093968445185599E-4</c:v>
                </c:pt>
                <c:pt idx="1399" formatCode="General">
                  <c:v>-1.11142140168441E-4</c:v>
                </c:pt>
                <c:pt idx="1400" formatCode="General">
                  <c:v>-1.11344422722246E-4</c:v>
                </c:pt>
                <c:pt idx="1401" formatCode="General">
                  <c:v>-1.11546348696856E-4</c:v>
                </c:pt>
                <c:pt idx="1402" formatCode="General">
                  <c:v>-1.11747772131915E-4</c:v>
                </c:pt>
                <c:pt idx="1403" formatCode="General">
                  <c:v>-1.11948541251776E-4</c:v>
                </c:pt>
                <c:pt idx="1404" formatCode="General">
                  <c:v>-1.12148467968961E-4</c:v>
                </c:pt>
                <c:pt idx="1405" formatCode="General">
                  <c:v>-1.1234738051135399E-4</c:v>
                </c:pt>
                <c:pt idx="1406" formatCode="General">
                  <c:v>-1.12545107642936E-4</c:v>
                </c:pt>
                <c:pt idx="1407" formatCode="General">
                  <c:v>-1.1274148567547E-4</c:v>
                </c:pt>
                <c:pt idx="1408" formatCode="General">
                  <c:v>-1.12936333359982E-4</c:v>
                </c:pt>
                <c:pt idx="1409" formatCode="General">
                  <c:v>-1.13129498850996E-4</c:v>
                </c:pt>
                <c:pt idx="1410" formatCode="General">
                  <c:v>-1.13320792921554E-4</c:v>
                </c:pt>
                <c:pt idx="1411" formatCode="General">
                  <c:v>-1.1351000227032199E-4</c:v>
                </c:pt>
                <c:pt idx="1412" formatCode="General">
                  <c:v>-1.13696973622094E-4</c:v>
                </c:pt>
                <c:pt idx="1413" formatCode="General">
                  <c:v>-1.1388153005906199E-4</c:v>
                </c:pt>
                <c:pt idx="1414" formatCode="General">
                  <c:v>-1.1406347117014E-4</c:v>
                </c:pt>
                <c:pt idx="1415" formatCode="General">
                  <c:v>-1.14242642327665E-4</c:v>
                </c:pt>
                <c:pt idx="1416" formatCode="General">
                  <c:v>-1.1441882518043801E-4</c:v>
                </c:pt>
                <c:pt idx="1417" formatCode="General">
                  <c:v>-1.14591838009056E-4</c:v>
                </c:pt>
                <c:pt idx="1418" formatCode="General">
                  <c:v>-1.1476151916560099E-4</c:v>
                </c:pt>
                <c:pt idx="1419" formatCode="General">
                  <c:v>-1.14927701598401E-4</c:v>
                </c:pt>
                <c:pt idx="1420" formatCode="General">
                  <c:v>-1.1509018037992399E-4</c:v>
                </c:pt>
                <c:pt idx="1421" formatCode="General">
                  <c:v>-1.1524877314592299E-4</c:v>
                </c:pt>
                <c:pt idx="1422" formatCode="General">
                  <c:v>-1.15403312772298E-4</c:v>
                </c:pt>
                <c:pt idx="1423" formatCode="General">
                  <c:v>-1.15553596179944E-4</c:v>
                </c:pt>
                <c:pt idx="1424" formatCode="General">
                  <c:v>-1.15699448631642E-4</c:v>
                </c:pt>
                <c:pt idx="1425" formatCode="General">
                  <c:v>-1.15840701305921E-4</c:v>
                </c:pt>
                <c:pt idx="1426" formatCode="General">
                  <c:v>-1.1597716265374899E-4</c:v>
                </c:pt>
                <c:pt idx="1427" formatCode="General">
                  <c:v>-1.16108684843727E-4</c:v>
                </c:pt>
                <c:pt idx="1428" formatCode="General">
                  <c:v>-1.16235085857671E-4</c:v>
                </c:pt>
                <c:pt idx="1429" formatCode="General">
                  <c:v>-1.16356166852475E-4</c:v>
                </c:pt>
                <c:pt idx="1430" formatCode="General">
                  <c:v>-1.16471794528368E-4</c:v>
                </c:pt>
                <c:pt idx="1431" formatCode="General">
                  <c:v>-1.1658180009723901E-4</c:v>
                </c:pt>
                <c:pt idx="1432" formatCode="General">
                  <c:v>-1.16686030196475E-4</c:v>
                </c:pt>
                <c:pt idx="1433" formatCode="General">
                  <c:v>-1.16784346397791E-4</c:v>
                </c:pt>
                <c:pt idx="1434" formatCode="General">
                  <c:v>-1.16876577258682E-4</c:v>
                </c:pt>
                <c:pt idx="1435" formatCode="General">
                  <c:v>-1.16962566281139E-4</c:v>
                </c:pt>
                <c:pt idx="1436" formatCode="General">
                  <c:v>-1.17042189292272E-4</c:v>
                </c:pt>
                <c:pt idx="1437" formatCode="General">
                  <c:v>-1.17115307318693E-4</c:v>
                </c:pt>
                <c:pt idx="1438" formatCode="General">
                  <c:v>-1.1718178214503099E-4</c:v>
                </c:pt>
                <c:pt idx="1439" formatCode="General">
                  <c:v>-1.1724149548287899E-4</c:v>
                </c:pt>
                <c:pt idx="1440" formatCode="General">
                  <c:v>-1.1729431708905E-4</c:v>
                </c:pt>
                <c:pt idx="1441" formatCode="General">
                  <c:v>-1.17340147032077E-4</c:v>
                </c:pt>
                <c:pt idx="1442" formatCode="General">
                  <c:v>-1.17378892163278E-4</c:v>
                </c:pt>
                <c:pt idx="1443" formatCode="General">
                  <c:v>-1.1741042629161501E-4</c:v>
                </c:pt>
                <c:pt idx="1444" formatCode="General">
                  <c:v>-1.17434659594911E-4</c:v>
                </c:pt>
                <c:pt idx="1445" formatCode="General">
                  <c:v>-1.1745151083202999E-4</c:v>
                </c:pt>
                <c:pt idx="1446" formatCode="General">
                  <c:v>-1.17460900186219E-4</c:v>
                </c:pt>
                <c:pt idx="1447" formatCode="General">
                  <c:v>-1.17462761868863E-4</c:v>
                </c:pt>
                <c:pt idx="1448" formatCode="General">
                  <c:v>-1.17457024560004E-4</c:v>
                </c:pt>
                <c:pt idx="1449" formatCode="General">
                  <c:v>-1.1744362113436E-4</c:v>
                </c:pt>
                <c:pt idx="1450" formatCode="General">
                  <c:v>-1.1742249336148401E-4</c:v>
                </c:pt>
                <c:pt idx="1451" formatCode="General">
                  <c:v>-1.1739362645265201E-4</c:v>
                </c:pt>
                <c:pt idx="1452" formatCode="General">
                  <c:v>-1.17357002965715E-4</c:v>
                </c:pt>
                <c:pt idx="1453" formatCode="General">
                  <c:v>-1.1731261899062399E-4</c:v>
                </c:pt>
                <c:pt idx="1454" formatCode="General">
                  <c:v>-1.17260426959282E-4</c:v>
                </c:pt>
                <c:pt idx="1455" formatCode="General">
                  <c:v>-1.1720041048969701E-4</c:v>
                </c:pt>
                <c:pt idx="1456" formatCode="General">
                  <c:v>-1.1713254261790801E-4</c:v>
                </c:pt>
                <c:pt idx="1457" formatCode="General">
                  <c:v>-1.17056853601148E-4</c:v>
                </c:pt>
                <c:pt idx="1458" formatCode="General">
                  <c:v>-1.16973390718379E-4</c:v>
                </c:pt>
                <c:pt idx="1459" formatCode="General">
                  <c:v>-1.16882168138309E-4</c:v>
                </c:pt>
                <c:pt idx="1460" formatCode="General">
                  <c:v>-1.1678320113331399E-4</c:v>
                </c:pt>
                <c:pt idx="1461" formatCode="General">
                  <c:v>-1.16676562393653E-4</c:v>
                </c:pt>
                <c:pt idx="1462" formatCode="General">
                  <c:v>-1.16562312790809E-4</c:v>
                </c:pt>
                <c:pt idx="1463" formatCode="General">
                  <c:v>-1.16440487125565E-4</c:v>
                </c:pt>
                <c:pt idx="1464" formatCode="General">
                  <c:v>-1.16311168333132E-4</c:v>
                </c:pt>
                <c:pt idx="1465" formatCode="General">
                  <c:v>-1.1617442599726299E-4</c:v>
                </c:pt>
                <c:pt idx="1466" formatCode="General">
                  <c:v>-1.16030315980763E-4</c:v>
                </c:pt>
                <c:pt idx="1467" formatCode="General">
                  <c:v>-1.1587896849073E-4</c:v>
                </c:pt>
                <c:pt idx="1468" formatCode="General">
                  <c:v>-1.1572047302879101E-4</c:v>
                </c:pt>
                <c:pt idx="1469" formatCode="General">
                  <c:v>-1.1555493093336999E-4</c:v>
                </c:pt>
                <c:pt idx="1470" formatCode="General">
                  <c:v>-1.1538247016115599E-4</c:v>
                </c:pt>
                <c:pt idx="1471" formatCode="General">
                  <c:v>-1.15203220060936E-4</c:v>
                </c:pt>
                <c:pt idx="1472" formatCode="General">
                  <c:v>-1.15017272966437E-4</c:v>
                </c:pt>
                <c:pt idx="1473" formatCode="General">
                  <c:v>-1.14824776431787E-4</c:v>
                </c:pt>
                <c:pt idx="1474" formatCode="General">
                  <c:v>-1.1462586582267E-4</c:v>
                </c:pt>
                <c:pt idx="1475" formatCode="General">
                  <c:v>-1.1442069478291101E-4</c:v>
                </c:pt>
                <c:pt idx="1476" formatCode="General">
                  <c:v>-1.14209420708613E-4</c:v>
                </c:pt>
                <c:pt idx="1477" formatCode="General">
                  <c:v>-1.13992205427258E-4</c:v>
                </c:pt>
                <c:pt idx="1478" formatCode="General">
                  <c:v>-1.13769213394184E-4</c:v>
                </c:pt>
                <c:pt idx="1479" formatCode="General">
                  <c:v>-1.13540624603791E-4</c:v>
                </c:pt>
                <c:pt idx="1480" formatCode="General">
                  <c:v>-1.1330658550874099E-4</c:v>
                </c:pt>
                <c:pt idx="1481" formatCode="General">
                  <c:v>-1.13067273322495E-4</c:v>
                </c:pt>
                <c:pt idx="1482" formatCode="General">
                  <c:v>-1.12822875266071E-4</c:v>
                </c:pt>
                <c:pt idx="1483" formatCode="General">
                  <c:v>-1.12573591921197E-4</c:v>
                </c:pt>
                <c:pt idx="1484" formatCode="General">
                  <c:v>-1.12319627209538E-4</c:v>
                </c:pt>
                <c:pt idx="1485" formatCode="General">
                  <c:v>-1.12061130213421E-4</c:v>
                </c:pt>
                <c:pt idx="1486" formatCode="General">
                  <c:v>-1.11798317010865E-4</c:v>
                </c:pt>
                <c:pt idx="1487" formatCode="General">
                  <c:v>-1.11531405930218E-4</c:v>
                </c:pt>
                <c:pt idx="1488" formatCode="General">
                  <c:v>-1.1126056436227E-4</c:v>
                </c:pt>
                <c:pt idx="1489" formatCode="General">
                  <c:v>-1.1098601749594E-4</c:v>
                </c:pt>
                <c:pt idx="1490" formatCode="General">
                  <c:v>-1.10707971608513E-4</c:v>
                </c:pt>
                <c:pt idx="1491" formatCode="General">
                  <c:v>-1.10426651683252E-4</c:v>
                </c:pt>
                <c:pt idx="1492" formatCode="General">
                  <c:v>-1.10142225531547E-4</c:v>
                </c:pt>
                <c:pt idx="1493" formatCode="General">
                  <c:v>-1.09854900897269E-4</c:v>
                </c:pt>
                <c:pt idx="1494" formatCode="General">
                  <c:v>-1.09564927733058E-4</c:v>
                </c:pt>
                <c:pt idx="1495" formatCode="General">
                  <c:v>-1.09272505926946E-4</c:v>
                </c:pt>
                <c:pt idx="1496" formatCode="General">
                  <c:v>-1.08977813582664E-4</c:v>
                </c:pt>
                <c:pt idx="1497" formatCode="General">
                  <c:v>-1.0868106389250701E-4</c:v>
                </c:pt>
                <c:pt idx="1498" formatCode="General">
                  <c:v>-1.0838249341519499E-4</c:v>
                </c:pt>
                <c:pt idx="1499" formatCode="General">
                  <c:v>-1.08082286144768E-4</c:v>
                </c:pt>
                <c:pt idx="1500" formatCode="General">
                  <c:v>-1.07780666666841E-4</c:v>
                </c:pt>
                <c:pt idx="1501" formatCode="General">
                  <c:v>-1.0747783504562201E-4</c:v>
                </c:pt>
                <c:pt idx="1502" formatCode="General">
                  <c:v>-1.07174007469977E-4</c:v>
                </c:pt>
                <c:pt idx="1503" formatCode="General">
                  <c:v>-1.06869370349888E-4</c:v>
                </c:pt>
                <c:pt idx="1504" formatCode="General">
                  <c:v>-1.0656412652313E-4</c:v>
                </c:pt>
                <c:pt idx="1505" formatCode="General">
                  <c:v>-1.06258488811914E-4</c:v>
                </c:pt>
                <c:pt idx="1506" formatCode="General">
                  <c:v>-1.05952631021301E-4</c:v>
                </c:pt>
                <c:pt idx="1507" formatCode="General">
                  <c:v>-1.05646751457022E-4</c:v>
                </c:pt>
                <c:pt idx="1508" formatCode="General">
                  <c:v>-1.0534104512986901E-4</c:v>
                </c:pt>
                <c:pt idx="1509" formatCode="General">
                  <c:v>-1.05035687563382E-4</c:v>
                </c:pt>
                <c:pt idx="1510" formatCode="General">
                  <c:v>-1.04730896215778E-4</c:v>
                </c:pt>
                <c:pt idx="1511" formatCode="General">
                  <c:v>-1.0442682179907599E-4</c:v>
                </c:pt>
                <c:pt idx="1512" formatCode="General">
                  <c:v>-1.0412365480753E-4</c:v>
                </c:pt>
                <c:pt idx="1513" formatCode="General">
                  <c:v>-1.0382158300316799E-4</c:v>
                </c:pt>
                <c:pt idx="1514" formatCode="General">
                  <c:v>-1.0352075171967E-4</c:v>
                </c:pt>
                <c:pt idx="1515" formatCode="General">
                  <c:v>-1.0322133134351E-4</c:v>
                </c:pt>
                <c:pt idx="1516" formatCode="General">
                  <c:v>-1.02923500857764E-4</c:v>
                </c:pt>
                <c:pt idx="1517" formatCode="General">
                  <c:v>-1.02627413841392E-4</c:v>
                </c:pt>
                <c:pt idx="1518" formatCode="General">
                  <c:v>-1.023332655702E-4</c:v>
                </c:pt>
                <c:pt idx="1519" formatCode="General">
                  <c:v>-1.02041172592507E-4</c:v>
                </c:pt>
                <c:pt idx="1520" formatCode="General">
                  <c:v>-1.01751271039352E-4</c:v>
                </c:pt>
                <c:pt idx="1521" formatCode="General">
                  <c:v>-1.0146373130751999E-4</c:v>
                </c:pt>
                <c:pt idx="1522" formatCode="General">
                  <c:v>-1.01178683596221E-4</c:v>
                </c:pt>
                <c:pt idx="1523" formatCode="General">
                  <c:v>-1.0089627489328599E-4</c:v>
                </c:pt>
                <c:pt idx="1524" formatCode="General">
                  <c:v>-1.00616643894245E-4</c:v>
                </c:pt>
                <c:pt idx="1525" formatCode="General">
                  <c:v>-1.00339903899524E-4</c:v>
                </c:pt>
                <c:pt idx="1526" formatCode="General">
                  <c:v>-1.00066165290315E-4</c:v>
                </c:pt>
                <c:pt idx="1527">
                  <c:v>-9.9795570240455403E-5</c:v>
                </c:pt>
                <c:pt idx="1528">
                  <c:v>-9.9528225158229599E-5</c:v>
                </c:pt>
                <c:pt idx="1529">
                  <c:v>-9.9264282325152206E-5</c:v>
                </c:pt>
                <c:pt idx="1530">
                  <c:v>-9.9003798901401197E-5</c:v>
                </c:pt>
                <c:pt idx="1531">
                  <c:v>-9.8746908833350299E-5</c:v>
                </c:pt>
                <c:pt idx="1532">
                  <c:v>-9.8493681542489607E-5</c:v>
                </c:pt>
                <c:pt idx="1533">
                  <c:v>-9.8244240894306798E-5</c:v>
                </c:pt>
                <c:pt idx="1534">
                  <c:v>-9.7998685773628699E-5</c:v>
                </c:pt>
                <c:pt idx="1535">
                  <c:v>-9.7757075994210293E-5</c:v>
                </c:pt>
                <c:pt idx="1536">
                  <c:v>-9.7519521214344104E-5</c:v>
                </c:pt>
                <c:pt idx="1537">
                  <c:v>-9.72860920971509E-5</c:v>
                </c:pt>
                <c:pt idx="1538">
                  <c:v>-9.7056872834696704E-5</c:v>
                </c:pt>
                <c:pt idx="1539">
                  <c:v>-9.6831915786241201E-5</c:v>
                </c:pt>
                <c:pt idx="1540">
                  <c:v>-9.6611306384880601E-5</c:v>
                </c:pt>
                <c:pt idx="1541">
                  <c:v>-9.6395114631205001E-5</c:v>
                </c:pt>
                <c:pt idx="1542">
                  <c:v>-9.6183411166140506E-5</c:v>
                </c:pt>
                <c:pt idx="1543">
                  <c:v>-9.5976212348845204E-5</c:v>
                </c:pt>
                <c:pt idx="1544">
                  <c:v>-9.5773600568757004E-5</c:v>
                </c:pt>
                <c:pt idx="1545">
                  <c:v>-9.5575617380958306E-5</c:v>
                </c:pt>
                <c:pt idx="1546">
                  <c:v>-9.5382293519363602E-5</c:v>
                </c:pt>
                <c:pt idx="1547">
                  <c:v>-9.5193699648306502E-5</c:v>
                </c:pt>
                <c:pt idx="1548">
                  <c:v>-9.5009855261912504E-5</c:v>
                </c:pt>
                <c:pt idx="1549">
                  <c:v>-9.4830780747323101E-5</c:v>
                </c:pt>
                <c:pt idx="1550">
                  <c:v>-9.4656521357019307E-5</c:v>
                </c:pt>
                <c:pt idx="1551">
                  <c:v>-9.4487092738435304E-5</c:v>
                </c:pt>
                <c:pt idx="1552">
                  <c:v>-9.4322536628760101E-5</c:v>
                </c:pt>
                <c:pt idx="1553">
                  <c:v>-9.4162886451831505E-5</c:v>
                </c:pt>
                <c:pt idx="1554">
                  <c:v>-9.4008130138326193E-5</c:v>
                </c:pt>
                <c:pt idx="1555">
                  <c:v>-9.3858310063304399E-5</c:v>
                </c:pt>
                <c:pt idx="1556">
                  <c:v>-9.3713401067831305E-5</c:v>
                </c:pt>
                <c:pt idx="1557">
                  <c:v>-9.3573430883942899E-5</c:v>
                </c:pt>
                <c:pt idx="1558">
                  <c:v>-9.3438368557291506E-5</c:v>
                </c:pt>
                <c:pt idx="1559">
                  <c:v>-9.3308282854327507E-5</c:v>
                </c:pt>
                <c:pt idx="1560">
                  <c:v>-9.3183117785502304E-5</c:v>
                </c:pt>
                <c:pt idx="1561">
                  <c:v>-9.3062854112776095E-5</c:v>
                </c:pt>
                <c:pt idx="1562">
                  <c:v>-9.29474926400558E-5</c:v>
                </c:pt>
                <c:pt idx="1563">
                  <c:v>-9.2837002756456703E-5</c:v>
                </c:pt>
                <c:pt idx="1564">
                  <c:v>-9.2731389691041294E-5</c:v>
                </c:pt>
                <c:pt idx="1565">
                  <c:v>-9.2630619120729197E-5</c:v>
                </c:pt>
                <c:pt idx="1566">
                  <c:v>-9.2534653106037302E-5</c:v>
                </c:pt>
                <c:pt idx="1567">
                  <c:v>-9.2443467285454399E-5</c:v>
                </c:pt>
                <c:pt idx="1568">
                  <c:v>-9.2357019567955597E-5</c:v>
                </c:pt>
                <c:pt idx="1569">
                  <c:v>-9.2275302329690098E-5</c:v>
                </c:pt>
                <c:pt idx="1570">
                  <c:v>-9.2198252765612505E-5</c:v>
                </c:pt>
                <c:pt idx="1571">
                  <c:v>-9.2125836684054196E-5</c:v>
                </c:pt>
                <c:pt idx="1572">
                  <c:v>-9.2057980783807498E-5</c:v>
                </c:pt>
                <c:pt idx="1573">
                  <c:v>-9.1994636986254407E-5</c:v>
                </c:pt>
                <c:pt idx="1574">
                  <c:v>-9.1935776136039898E-5</c:v>
                </c:pt>
                <c:pt idx="1575">
                  <c:v>-9.1881330308686907E-5</c:v>
                </c:pt>
                <c:pt idx="1576">
                  <c:v>-9.1831241372381794E-5</c:v>
                </c:pt>
                <c:pt idx="1577">
                  <c:v>-9.1785453122040597E-5</c:v>
                </c:pt>
                <c:pt idx="1578">
                  <c:v>-9.1743862452436595E-5</c:v>
                </c:pt>
                <c:pt idx="1579">
                  <c:v>-9.1706421801788097E-5</c:v>
                </c:pt>
                <c:pt idx="1580">
                  <c:v>-9.1673047755579006E-5</c:v>
                </c:pt>
                <c:pt idx="1581">
                  <c:v>-9.1643644559712804E-5</c:v>
                </c:pt>
                <c:pt idx="1582">
                  <c:v>-9.1618173260795104E-5</c:v>
                </c:pt>
                <c:pt idx="1583">
                  <c:v>-9.15965303230956E-5</c:v>
                </c:pt>
                <c:pt idx="1584">
                  <c:v>-9.1578606315037195E-5</c:v>
                </c:pt>
                <c:pt idx="1585">
                  <c:v>-9.1564332665445801E-5</c:v>
                </c:pt>
                <c:pt idx="1586">
                  <c:v>-9.1553621340472206E-5</c:v>
                </c:pt>
                <c:pt idx="1587">
                  <c:v>-9.1546375707752704E-5</c:v>
                </c:pt>
                <c:pt idx="1588">
                  <c:v>-9.1542491239065998E-5</c:v>
                </c:pt>
                <c:pt idx="1589">
                  <c:v>-9.1541880677496596E-5</c:v>
                </c:pt>
                <c:pt idx="1590">
                  <c:v>-9.1544414822760306E-5</c:v>
                </c:pt>
                <c:pt idx="1591">
                  <c:v>-9.15500023447137E-5</c:v>
                </c:pt>
                <c:pt idx="1592">
                  <c:v>-9.1558540630026905E-5</c:v>
                </c:pt>
                <c:pt idx="1593">
                  <c:v>-9.1569932680710594E-5</c:v>
                </c:pt>
                <c:pt idx="1594">
                  <c:v>-9.1584028611599997E-5</c:v>
                </c:pt>
                <c:pt idx="1595">
                  <c:v>-9.1600743631728098E-5</c:v>
                </c:pt>
                <c:pt idx="1596">
                  <c:v>-9.1619950813524897E-5</c:v>
                </c:pt>
                <c:pt idx="1597">
                  <c:v>-9.1641519470102607E-5</c:v>
                </c:pt>
                <c:pt idx="1598">
                  <c:v>-9.1665322279289705E-5</c:v>
                </c:pt>
                <c:pt idx="1599">
                  <c:v>-9.1691281819917704E-5</c:v>
                </c:pt>
                <c:pt idx="1600">
                  <c:v>-9.1719276028060496E-5</c:v>
                </c:pt>
                <c:pt idx="1601">
                  <c:v>-9.1749182827303093E-5</c:v>
                </c:pt>
                <c:pt idx="1602">
                  <c:v>-9.1780873773332001E-5</c:v>
                </c:pt>
                <c:pt idx="1603">
                  <c:v>-9.1814222257181896E-5</c:v>
                </c:pt>
                <c:pt idx="1604">
                  <c:v>-9.1849092931479604E-5</c:v>
                </c:pt>
                <c:pt idx="1605">
                  <c:v>-9.1885361292595307E-5</c:v>
                </c:pt>
                <c:pt idx="1606">
                  <c:v>-9.1922878821400097E-5</c:v>
                </c:pt>
                <c:pt idx="1607">
                  <c:v>-9.1961538871590602E-5</c:v>
                </c:pt>
                <c:pt idx="1608">
                  <c:v>-9.2001234289781995E-5</c:v>
                </c:pt>
                <c:pt idx="1609">
                  <c:v>-9.2041823831162694E-5</c:v>
                </c:pt>
                <c:pt idx="1610">
                  <c:v>-9.2083173363588099E-5</c:v>
                </c:pt>
                <c:pt idx="1611">
                  <c:v>-9.2125155513706096E-5</c:v>
                </c:pt>
                <c:pt idx="1612">
                  <c:v>-9.2167628846422594E-5</c:v>
                </c:pt>
                <c:pt idx="1613">
                  <c:v>-9.2210462279633396E-5</c:v>
                </c:pt>
                <c:pt idx="1614">
                  <c:v>-9.2253554591661399E-5</c:v>
                </c:pt>
                <c:pt idx="1615">
                  <c:v>-9.2296783555066003E-5</c:v>
                </c:pt>
                <c:pt idx="1616">
                  <c:v>-9.2340023172817696E-5</c:v>
                </c:pt>
                <c:pt idx="1617">
                  <c:v>-9.2383151450710899E-5</c:v>
                </c:pt>
                <c:pt idx="1618">
                  <c:v>-9.2426017091951998E-5</c:v>
                </c:pt>
                <c:pt idx="1619">
                  <c:v>-9.2468500680687905E-5</c:v>
                </c:pt>
                <c:pt idx="1620">
                  <c:v>-9.2510500515118901E-5</c:v>
                </c:pt>
                <c:pt idx="1621">
                  <c:v>-9.2551882126992697E-5</c:v>
                </c:pt>
                <c:pt idx="1622">
                  <c:v>-9.2592514689183997E-5</c:v>
                </c:pt>
                <c:pt idx="1623">
                  <c:v>-9.2632288081355297E-5</c:v>
                </c:pt>
                <c:pt idx="1624">
                  <c:v>-9.2671112580323706E-5</c:v>
                </c:pt>
                <c:pt idx="1625">
                  <c:v>-9.2708828085159099E-5</c:v>
                </c:pt>
                <c:pt idx="1626">
                  <c:v>-9.2745316355292E-5</c:v>
                </c:pt>
                <c:pt idx="1627">
                  <c:v>-9.2780468104415503E-5</c:v>
                </c:pt>
                <c:pt idx="1628">
                  <c:v>-9.2814172727266595E-5</c:v>
                </c:pt>
                <c:pt idx="1629">
                  <c:v>-9.2846339857356204E-5</c:v>
                </c:pt>
                <c:pt idx="1630">
                  <c:v>-9.28768095997474E-5</c:v>
                </c:pt>
                <c:pt idx="1631">
                  <c:v>-9.29054790165127E-5</c:v>
                </c:pt>
                <c:pt idx="1632">
                  <c:v>-9.2932275895564096E-5</c:v>
                </c:pt>
                <c:pt idx="1633">
                  <c:v>-9.2957040455781897E-5</c:v>
                </c:pt>
                <c:pt idx="1634">
                  <c:v>-9.29796698031466E-5</c:v>
                </c:pt>
                <c:pt idx="1635">
                  <c:v>-9.3000076101936897E-5</c:v>
                </c:pt>
                <c:pt idx="1636">
                  <c:v>-9.3018115969436795E-5</c:v>
                </c:pt>
                <c:pt idx="1637">
                  <c:v>-9.3033708858614902E-5</c:v>
                </c:pt>
                <c:pt idx="1638">
                  <c:v>-9.3046737818983295E-5</c:v>
                </c:pt>
                <c:pt idx="1639">
                  <c:v>-9.3057090847784997E-5</c:v>
                </c:pt>
                <c:pt idx="1640">
                  <c:v>-9.3064692458383902E-5</c:v>
                </c:pt>
                <c:pt idx="1641">
                  <c:v>-9.3069402300847704E-5</c:v>
                </c:pt>
                <c:pt idx="1642">
                  <c:v>-9.3071102751562295E-5</c:v>
                </c:pt>
                <c:pt idx="1643">
                  <c:v>-9.3069717812672596E-5</c:v>
                </c:pt>
                <c:pt idx="1644">
                  <c:v>-9.3065136436496802E-5</c:v>
                </c:pt>
                <c:pt idx="1645">
                  <c:v>-9.3057241736385399E-5</c:v>
                </c:pt>
                <c:pt idx="1646">
                  <c:v>-9.3045946564186897E-5</c:v>
                </c:pt>
                <c:pt idx="1647">
                  <c:v>-9.3031141450067599E-5</c:v>
                </c:pt>
                <c:pt idx="1648">
                  <c:v>-9.3012736405183397E-5</c:v>
                </c:pt>
                <c:pt idx="1649">
                  <c:v>-9.29905955288662E-5</c:v>
                </c:pt>
                <c:pt idx="1650">
                  <c:v>-9.2964634937789005E-5</c:v>
                </c:pt>
                <c:pt idx="1651">
                  <c:v>-9.2934738200245399E-5</c:v>
                </c:pt>
                <c:pt idx="1652">
                  <c:v>-9.2900814043239401E-5</c:v>
                </c:pt>
                <c:pt idx="1653">
                  <c:v>-9.2862759051258201E-5</c:v>
                </c:pt>
                <c:pt idx="1654">
                  <c:v>-9.2820436903961098E-5</c:v>
                </c:pt>
                <c:pt idx="1655">
                  <c:v>-9.2773773889410794E-5</c:v>
                </c:pt>
                <c:pt idx="1656">
                  <c:v>-9.2722650072167304E-5</c:v>
                </c:pt>
                <c:pt idx="1657">
                  <c:v>-9.2666960536435896E-5</c:v>
                </c:pt>
                <c:pt idx="1658">
                  <c:v>-9.2606620099364503E-5</c:v>
                </c:pt>
                <c:pt idx="1659">
                  <c:v>-9.2541508705030594E-5</c:v>
                </c:pt>
                <c:pt idx="1660">
                  <c:v>-9.2471502139557503E-5</c:v>
                </c:pt>
                <c:pt idx="1661">
                  <c:v>-9.2396501190179596E-5</c:v>
                </c:pt>
                <c:pt idx="1662">
                  <c:v>-9.2316409029421094E-5</c:v>
                </c:pt>
                <c:pt idx="1663">
                  <c:v>-9.2231084532833904E-5</c:v>
                </c:pt>
                <c:pt idx="1664">
                  <c:v>-9.2140447321664799E-5</c:v>
                </c:pt>
                <c:pt idx="1665">
                  <c:v>-9.2044401240611796E-5</c:v>
                </c:pt>
                <c:pt idx="1666">
                  <c:v>-9.1942810282861405E-5</c:v>
                </c:pt>
                <c:pt idx="1667">
                  <c:v>-9.1835544334100896E-5</c:v>
                </c:pt>
                <c:pt idx="1668">
                  <c:v>-9.1722532512535397E-5</c:v>
                </c:pt>
                <c:pt idx="1669">
                  <c:v>-9.1603647120957606E-5</c:v>
                </c:pt>
                <c:pt idx="1670">
                  <c:v>-9.1478761225045801E-5</c:v>
                </c:pt>
                <c:pt idx="1671">
                  <c:v>-9.1347756423467406E-5</c:v>
                </c:pt>
                <c:pt idx="1672">
                  <c:v>-9.1210541062907994E-5</c:v>
                </c:pt>
                <c:pt idx="1673">
                  <c:v>-9.1067000658025501E-5</c:v>
                </c:pt>
                <c:pt idx="1674">
                  <c:v>-9.0917023780588905E-5</c:v>
                </c:pt>
                <c:pt idx="1675">
                  <c:v>-9.0760481853665196E-5</c:v>
                </c:pt>
                <c:pt idx="1676">
                  <c:v>-9.0597249205646204E-5</c:v>
                </c:pt>
                <c:pt idx="1677">
                  <c:v>-9.0427231478578499E-5</c:v>
                </c:pt>
                <c:pt idx="1678">
                  <c:v>-9.02503310019103E-5</c:v>
                </c:pt>
                <c:pt idx="1679">
                  <c:v>-9.0066422567971596E-5</c:v>
                </c:pt>
                <c:pt idx="1680">
                  <c:v>-8.9875420135710296E-5</c:v>
                </c:pt>
                <c:pt idx="1681">
                  <c:v>-8.9677189836697294E-5</c:v>
                </c:pt>
                <c:pt idx="1682">
                  <c:v>-8.9471636152373601E-5</c:v>
                </c:pt>
                <c:pt idx="1683">
                  <c:v>-8.9258648587821598E-5</c:v>
                </c:pt>
                <c:pt idx="1684">
                  <c:v>-8.90381012132485E-5</c:v>
                </c:pt>
                <c:pt idx="1685">
                  <c:v>-8.8809912093858296E-5</c:v>
                </c:pt>
                <c:pt idx="1686">
                  <c:v>-8.8573965810193194E-5</c:v>
                </c:pt>
                <c:pt idx="1687">
                  <c:v>-8.8330172087029295E-5</c:v>
                </c:pt>
                <c:pt idx="1688">
                  <c:v>-8.8078436783612404E-5</c:v>
                </c:pt>
                <c:pt idx="1689">
                  <c:v>-8.7818648207886298E-5</c:v>
                </c:pt>
                <c:pt idx="1690">
                  <c:v>-8.75506958171913E-5</c:v>
                </c:pt>
                <c:pt idx="1691">
                  <c:v>-8.7274544956904599E-5</c:v>
                </c:pt>
                <c:pt idx="1692">
                  <c:v>-8.6990069911978E-5</c:v>
                </c:pt>
                <c:pt idx="1693">
                  <c:v>-8.6697148710347097E-5</c:v>
                </c:pt>
                <c:pt idx="1694">
                  <c:v>-8.6395778438048005E-5</c:v>
                </c:pt>
                <c:pt idx="1695">
                  <c:v>-8.6085854292488597E-5</c:v>
                </c:pt>
                <c:pt idx="1696">
                  <c:v>-8.5767287826304898E-5</c:v>
                </c:pt>
                <c:pt idx="1697">
                  <c:v>-8.5440046408812904E-5</c:v>
                </c:pt>
                <c:pt idx="1698">
                  <c:v>-8.5104007818018806E-5</c:v>
                </c:pt>
                <c:pt idx="1699">
                  <c:v>-8.4759110718303699E-5</c:v>
                </c:pt>
                <c:pt idx="1700">
                  <c:v>-8.4405325217897198E-5</c:v>
                </c:pt>
                <c:pt idx="1701">
                  <c:v>-8.4042597315248904E-5</c:v>
                </c:pt>
                <c:pt idx="1702">
                  <c:v>-8.3670849352513699E-5</c:v>
                </c:pt>
                <c:pt idx="1703">
                  <c:v>-8.3290065280973495E-5</c:v>
                </c:pt>
                <c:pt idx="1704">
                  <c:v>-8.2900190274618404E-5</c:v>
                </c:pt>
                <c:pt idx="1705">
                  <c:v>-8.2501202264039707E-5</c:v>
                </c:pt>
                <c:pt idx="1706">
                  <c:v>-8.2093062271373796E-5</c:v>
                </c:pt>
                <c:pt idx="1707">
                  <c:v>-8.16757353799878E-5</c:v>
                </c:pt>
                <c:pt idx="1708">
                  <c:v>-8.1249236691580704E-5</c:v>
                </c:pt>
                <c:pt idx="1709">
                  <c:v>-8.0813524479409705E-5</c:v>
                </c:pt>
                <c:pt idx="1710">
                  <c:v>-8.0368603883471806E-5</c:v>
                </c:pt>
                <c:pt idx="1711">
                  <c:v>-7.9914488741898699E-5</c:v>
                </c:pt>
                <c:pt idx="1712">
                  <c:v>-7.9451154621221502E-5</c:v>
                </c:pt>
                <c:pt idx="1713">
                  <c:v>-7.8978630707653098E-5</c:v>
                </c:pt>
                <c:pt idx="1714">
                  <c:v>-7.8496932577808504E-5</c:v>
                </c:pt>
                <c:pt idx="1715">
                  <c:v>-7.8006075985588506E-5</c:v>
                </c:pt>
                <c:pt idx="1716">
                  <c:v>-7.75061151174074E-5</c:v>
                </c:pt>
                <c:pt idx="1717">
                  <c:v>-7.6997051176941206E-5</c:v>
                </c:pt>
                <c:pt idx="1718">
                  <c:v>-7.6478918588419504E-5</c:v>
                </c:pt>
                <c:pt idx="1719">
                  <c:v>-7.5951810715110297E-5</c:v>
                </c:pt>
                <c:pt idx="1720">
                  <c:v>-7.5415742856273601E-5</c:v>
                </c:pt>
                <c:pt idx="1721">
                  <c:v>-7.4870792050311995E-5</c:v>
                </c:pt>
                <c:pt idx="1722">
                  <c:v>-7.4317011146935697E-5</c:v>
                </c:pt>
                <c:pt idx="1723">
                  <c:v>-7.37544775147453E-5</c:v>
                </c:pt>
                <c:pt idx="1724">
                  <c:v>-7.3183290079135294E-5</c:v>
                </c:pt>
                <c:pt idx="1725">
                  <c:v>-7.2603511505052706E-5</c:v>
                </c:pt>
                <c:pt idx="1726">
                  <c:v>-7.2015247354635805E-5</c:v>
                </c:pt>
                <c:pt idx="1727">
                  <c:v>-7.1418575899009294E-5</c:v>
                </c:pt>
                <c:pt idx="1728">
                  <c:v>-7.0813615193149001E-5</c:v>
                </c:pt>
                <c:pt idx="1729">
                  <c:v>-7.02004842933919E-5</c:v>
                </c:pt>
                <c:pt idx="1730">
                  <c:v>-6.9579301912819905E-5</c:v>
                </c:pt>
                <c:pt idx="1731">
                  <c:v>-6.8950175864015701E-5</c:v>
                </c:pt>
                <c:pt idx="1732">
                  <c:v>-6.8313245692454101E-5</c:v>
                </c:pt>
                <c:pt idx="1733">
                  <c:v>-6.7668643687480599E-5</c:v>
                </c:pt>
                <c:pt idx="1734">
                  <c:v>-6.7016498604912996E-5</c:v>
                </c:pt>
                <c:pt idx="1735">
                  <c:v>-6.6356933557459296E-5</c:v>
                </c:pt>
                <c:pt idx="1736">
                  <c:v>-6.56901197723537E-5</c:v>
                </c:pt>
                <c:pt idx="1737">
                  <c:v>-6.5016200703091695E-5</c:v>
                </c:pt>
                <c:pt idx="1738">
                  <c:v>-6.4335338573504803E-5</c:v>
                </c:pt>
                <c:pt idx="1739">
                  <c:v>-6.3647691751651304E-5</c:v>
                </c:pt>
                <c:pt idx="1740">
                  <c:v>-6.2953428697061294E-5</c:v>
                </c:pt>
                <c:pt idx="1741">
                  <c:v>-6.2252725559706296E-5</c:v>
                </c:pt>
                <c:pt idx="1742">
                  <c:v>-6.15457439971466E-5</c:v>
                </c:pt>
                <c:pt idx="1743">
                  <c:v>-6.0832654375430398E-5</c:v>
                </c:pt>
                <c:pt idx="1744">
                  <c:v>-6.0113664409828403E-5</c:v>
                </c:pt>
                <c:pt idx="1745">
                  <c:v>-5.9388956986632701E-5</c:v>
                </c:pt>
                <c:pt idx="1746">
                  <c:v>-5.8658688438398899E-5</c:v>
                </c:pt>
                <c:pt idx="1747">
                  <c:v>-5.7923103906793103E-5</c:v>
                </c:pt>
                <c:pt idx="1748">
                  <c:v>-5.71823810499604E-5</c:v>
                </c:pt>
                <c:pt idx="1749">
                  <c:v>-5.6436695540522197E-5</c:v>
                </c:pt>
                <c:pt idx="1750">
                  <c:v>-5.5686279947870598E-5</c:v>
                </c:pt>
                <c:pt idx="1751">
                  <c:v>-5.4931324093359402E-5</c:v>
                </c:pt>
                <c:pt idx="1752">
                  <c:v>-5.4172038266379197E-5</c:v>
                </c:pt>
                <c:pt idx="1753">
                  <c:v>-5.3408635419490199E-5</c:v>
                </c:pt>
                <c:pt idx="1754">
                  <c:v>-5.2641310099343698E-5</c:v>
                </c:pt>
                <c:pt idx="1755">
                  <c:v>-5.1870290788083401E-5</c:v>
                </c:pt>
                <c:pt idx="1756">
                  <c:v>-5.1095759337871699E-5</c:v>
                </c:pt>
                <c:pt idx="1757">
                  <c:v>-5.0317936327900298E-5</c:v>
                </c:pt>
                <c:pt idx="1758">
                  <c:v>-4.9537059522738697E-5</c:v>
                </c:pt>
                <c:pt idx="1759">
                  <c:v>-4.8753332867200701E-5</c:v>
                </c:pt>
                <c:pt idx="1760">
                  <c:v>-4.7966982977602901E-5</c:v>
                </c:pt>
                <c:pt idx="1761">
                  <c:v>-4.7178208600794801E-5</c:v>
                </c:pt>
                <c:pt idx="1762">
                  <c:v>-4.6387239526449498E-5</c:v>
                </c:pt>
                <c:pt idx="1763">
                  <c:v>-4.5594284691497601E-5</c:v>
                </c:pt>
                <c:pt idx="1764">
                  <c:v>-4.4799569451165397E-5</c:v>
                </c:pt>
                <c:pt idx="1765">
                  <c:v>-4.4003298765695498E-5</c:v>
                </c:pt>
                <c:pt idx="1766">
                  <c:v>-4.3205700833586901E-5</c:v>
                </c:pt>
                <c:pt idx="1767">
                  <c:v>-4.2406991488558803E-5</c:v>
                </c:pt>
                <c:pt idx="1768">
                  <c:v>-4.1607407624892001E-5</c:v>
                </c:pt>
                <c:pt idx="1769">
                  <c:v>-4.0807143126953497E-5</c:v>
                </c:pt>
                <c:pt idx="1770">
                  <c:v>-4.0006400022441301E-5</c:v>
                </c:pt>
                <c:pt idx="1771">
                  <c:v>-3.9205414057245299E-5</c:v>
                </c:pt>
                <c:pt idx="1772">
                  <c:v>-3.8404364910875097E-5</c:v>
                </c:pt>
                <c:pt idx="1773">
                  <c:v>-3.7603460564804399E-5</c:v>
                </c:pt>
                <c:pt idx="1774">
                  <c:v>-3.6802940470100198E-5</c:v>
                </c:pt>
                <c:pt idx="1775">
                  <c:v>-3.60029889414811E-5</c:v>
                </c:pt>
                <c:pt idx="1776">
                  <c:v>-3.5203822095808903E-5</c:v>
                </c:pt>
                <c:pt idx="1777">
                  <c:v>-3.4405632033322299E-5</c:v>
                </c:pt>
                <c:pt idx="1778">
                  <c:v>-3.3608619199888399E-5</c:v>
                </c:pt>
                <c:pt idx="1779">
                  <c:v>-3.2812987643323099E-5</c:v>
                </c:pt>
                <c:pt idx="1780">
                  <c:v>-3.2018889874573603E-5</c:v>
                </c:pt>
                <c:pt idx="1781">
                  <c:v>-3.1226568995311E-5</c:v>
                </c:pt>
                <c:pt idx="1782">
                  <c:v>-3.04362308987823E-5</c:v>
                </c:pt>
                <c:pt idx="1783">
                  <c:v>-2.96480060825251E-5</c:v>
                </c:pt>
                <c:pt idx="1784">
                  <c:v>-2.8862107906557901E-5</c:v>
                </c:pt>
                <c:pt idx="1785">
                  <c:v>-2.8078706861622299E-5</c:v>
                </c:pt>
                <c:pt idx="1786">
                  <c:v>-2.7297992562507001E-5</c:v>
                </c:pt>
                <c:pt idx="1787">
                  <c:v>-2.6520142574082301E-5</c:v>
                </c:pt>
                <c:pt idx="1788">
                  <c:v>-2.5745332521957799E-5</c:v>
                </c:pt>
                <c:pt idx="1789">
                  <c:v>-2.4973731609107399E-5</c:v>
                </c:pt>
                <c:pt idx="1790">
                  <c:v>-2.4205487434268098E-5</c:v>
                </c:pt>
                <c:pt idx="1791">
                  <c:v>-2.3440772256077699E-5</c:v>
                </c:pt>
                <c:pt idx="1792">
                  <c:v>-2.2679744579323301E-5</c:v>
                </c:pt>
                <c:pt idx="1793">
                  <c:v>-2.19225630087304E-5</c:v>
                </c:pt>
                <c:pt idx="1794">
                  <c:v>-2.1169382827864698E-5</c:v>
                </c:pt>
                <c:pt idx="1795">
                  <c:v>-2.0420327915624E-5</c:v>
                </c:pt>
                <c:pt idx="1796">
                  <c:v>-1.9675571824004001E-5</c:v>
                </c:pt>
                <c:pt idx="1797">
                  <c:v>-1.8935250008681401E-5</c:v>
                </c:pt>
                <c:pt idx="1798">
                  <c:v>-1.81994892857934E-5</c:v>
                </c:pt>
                <c:pt idx="1799">
                  <c:v>-1.74684405955809E-5</c:v>
                </c:pt>
                <c:pt idx="1800">
                  <c:v>-1.67421907491103E-5</c:v>
                </c:pt>
                <c:pt idx="1801">
                  <c:v>-1.6020891821888001E-5</c:v>
                </c:pt>
                <c:pt idx="1802">
                  <c:v>-1.5304667179124499E-5</c:v>
                </c:pt>
                <c:pt idx="1803">
                  <c:v>-1.4593625112594499E-5</c:v>
                </c:pt>
                <c:pt idx="1804">
                  <c:v>-1.38878801868905E-5</c:v>
                </c:pt>
                <c:pt idx="1805">
                  <c:v>-1.3187532115529E-5</c:v>
                </c:pt>
                <c:pt idx="1806">
                  <c:v>-1.24926866438308E-5</c:v>
                </c:pt>
                <c:pt idx="1807">
                  <c:v>-1.18034529951912E-5</c:v>
                </c:pt>
                <c:pt idx="1808">
                  <c:v>-1.1119914094157301E-5</c:v>
                </c:pt>
                <c:pt idx="1809">
                  <c:v>-1.0442165116799E-5</c:v>
                </c:pt>
                <c:pt idx="1810">
                  <c:v>-9.7702856089280294E-6</c:v>
                </c:pt>
                <c:pt idx="1811">
                  <c:v>-9.1043367247857798E-6</c:v>
                </c:pt>
                <c:pt idx="1812">
                  <c:v>-8.4443883961093306E-6</c:v>
                </c:pt>
                <c:pt idx="1813">
                  <c:v>-7.7905288864892303E-6</c:v>
                </c:pt>
                <c:pt idx="1814">
                  <c:v>-7.1428288418383902E-6</c:v>
                </c:pt>
                <c:pt idx="1815">
                  <c:v>-6.5013426684074602E-6</c:v>
                </c:pt>
                <c:pt idx="1816">
                  <c:v>-5.8661200266728398E-6</c:v>
                </c:pt>
                <c:pt idx="1817">
                  <c:v>-5.2372229387651499E-6</c:v>
                </c:pt>
                <c:pt idx="1818">
                  <c:v>-4.61471254079016E-6</c:v>
                </c:pt>
                <c:pt idx="1819">
                  <c:v>-3.9986044929676698E-6</c:v>
                </c:pt>
                <c:pt idx="1820">
                  <c:v>-3.3889330084605299E-6</c:v>
                </c:pt>
                <c:pt idx="1821">
                  <c:v>-2.7857328141905901E-6</c:v>
                </c:pt>
                <c:pt idx="1822">
                  <c:v>-2.1890286743698198E-6</c:v>
                </c:pt>
                <c:pt idx="1823">
                  <c:v>-1.5988542353545999E-6</c:v>
                </c:pt>
                <c:pt idx="1824">
                  <c:v>-1.01521607050498E-6</c:v>
                </c:pt>
                <c:pt idx="1825">
                  <c:v>-4.3811718102661801E-7</c:v>
                </c:pt>
                <c:pt idx="1826">
                  <c:v>1.32414397233233E-7</c:v>
                </c:pt>
                <c:pt idx="1827">
                  <c:v>6.9639432882345502E-7</c:v>
                </c:pt>
                <c:pt idx="1828">
                  <c:v>1.2538226719612301E-6</c:v>
                </c:pt>
                <c:pt idx="1829">
                  <c:v>1.80468490018655E-6</c:v>
                </c:pt>
                <c:pt idx="1830">
                  <c:v>2.3490336045500901E-6</c:v>
                </c:pt>
                <c:pt idx="1831">
                  <c:v>2.8868661093513002E-6</c:v>
                </c:pt>
                <c:pt idx="1832">
                  <c:v>3.4181943867816699E-6</c:v>
                </c:pt>
                <c:pt idx="1833">
                  <c:v>3.9430501425222697E-6</c:v>
                </c:pt>
                <c:pt idx="1834">
                  <c:v>4.4614857838676897E-6</c:v>
                </c:pt>
                <c:pt idx="1835">
                  <c:v>4.9735033127131501E-6</c:v>
                </c:pt>
                <c:pt idx="1836">
                  <c:v>5.479162520633E-6</c:v>
                </c:pt>
                <c:pt idx="1837">
                  <c:v>5.9784850409172202E-6</c:v>
                </c:pt>
                <c:pt idx="1838">
                  <c:v>6.4715354375463899E-6</c:v>
                </c:pt>
                <c:pt idx="1839">
                  <c:v>6.9583881304047302E-6</c:v>
                </c:pt>
                <c:pt idx="1840">
                  <c:v>7.4390475771754599E-6</c:v>
                </c:pt>
                <c:pt idx="1841">
                  <c:v>7.9135990981452999E-6</c:v>
                </c:pt>
                <c:pt idx="1842">
                  <c:v>8.3821025442053205E-6</c:v>
                </c:pt>
                <c:pt idx="1843">
                  <c:v>8.8446208043748397E-6</c:v>
                </c:pt>
                <c:pt idx="1844">
                  <c:v>9.3012408431268898E-6</c:v>
                </c:pt>
                <c:pt idx="1845">
                  <c:v>9.7520447774112803E-6</c:v>
                </c:pt>
                <c:pt idx="1846">
                  <c:v>1.01970738011603E-5</c:v>
                </c:pt>
                <c:pt idx="1847">
                  <c:v>1.0636431811538299E-5</c:v>
                </c:pt>
                <c:pt idx="1848">
                  <c:v>1.1070197116086101E-5</c:v>
                </c:pt>
                <c:pt idx="1849">
                  <c:v>1.14984636198337E-5</c:v>
                </c:pt>
                <c:pt idx="1850">
                  <c:v>1.1921326888488E-5</c:v>
                </c:pt>
                <c:pt idx="1851">
                  <c:v>1.23388721210899E-5</c:v>
                </c:pt>
                <c:pt idx="1852">
                  <c:v>1.2751191860554899E-5</c:v>
                </c:pt>
                <c:pt idx="1853">
                  <c:v>1.3158368911951401E-5</c:v>
                </c:pt>
                <c:pt idx="1854">
                  <c:v>1.35605213656957E-5</c:v>
                </c:pt>
                <c:pt idx="1855">
                  <c:v>1.39577411937545E-5</c:v>
                </c:pt>
                <c:pt idx="1856">
                  <c:v>1.4350139536819401E-5</c:v>
                </c:pt>
                <c:pt idx="1857">
                  <c:v>1.4737810444118801E-5</c:v>
                </c:pt>
                <c:pt idx="1858">
                  <c:v>1.51208733006158E-5</c:v>
                </c:pt>
                <c:pt idx="1859">
                  <c:v>1.5499438513199899E-5</c:v>
                </c:pt>
                <c:pt idx="1860">
                  <c:v>1.5873615382496299E-5</c:v>
                </c:pt>
                <c:pt idx="1861">
                  <c:v>1.6243512649207099E-5</c:v>
                </c:pt>
                <c:pt idx="1862">
                  <c:v>1.6609254228078601E-5</c:v>
                </c:pt>
                <c:pt idx="1863">
                  <c:v>1.6970935222279399E-5</c:v>
                </c:pt>
                <c:pt idx="1864">
                  <c:v>1.73286891730375E-5</c:v>
                </c:pt>
                <c:pt idx="1865">
                  <c:v>1.7682618550776599E-5</c:v>
                </c:pt>
                <c:pt idx="1866">
                  <c:v>1.80328527063176E-5</c:v>
                </c:pt>
                <c:pt idx="1867">
                  <c:v>1.8379497308870101E-5</c:v>
                </c:pt>
                <c:pt idx="1868">
                  <c:v>1.8722679912916398E-5</c:v>
                </c:pt>
                <c:pt idx="1869">
                  <c:v>1.9062498445638901E-5</c:v>
                </c:pt>
                <c:pt idx="1870">
                  <c:v>1.9399077682281701E-5</c:v>
                </c:pt>
                <c:pt idx="1871">
                  <c:v>1.9732525712061401E-5</c:v>
                </c:pt>
                <c:pt idx="1872">
                  <c:v>2.0062958430721999E-5</c:v>
                </c:pt>
                <c:pt idx="1873">
                  <c:v>2.0390524626323899E-5</c:v>
                </c:pt>
                <c:pt idx="1874">
                  <c:v>2.07153285352613E-5</c:v>
                </c:pt>
                <c:pt idx="1875">
                  <c:v>2.1037474623202799E-5</c:v>
                </c:pt>
                <c:pt idx="1876">
                  <c:v>2.1357077268801901E-5</c:v>
                </c:pt>
                <c:pt idx="1877">
                  <c:v>2.1674252961236501E-5</c:v>
                </c:pt>
                <c:pt idx="1878">
                  <c:v>2.1989103718414498E-5</c:v>
                </c:pt>
                <c:pt idx="1879">
                  <c:v>2.23017630724067E-5</c:v>
                </c:pt>
                <c:pt idx="1880">
                  <c:v>2.2612321836086799E-5</c:v>
                </c:pt>
                <c:pt idx="1881">
                  <c:v>2.2920917056333799E-5</c:v>
                </c:pt>
                <c:pt idx="1882">
                  <c:v>2.3227635354765601E-5</c:v>
                </c:pt>
                <c:pt idx="1883">
                  <c:v>2.3532597810988101E-5</c:v>
                </c:pt>
                <c:pt idx="1884">
                  <c:v>2.3835900107016501E-5</c:v>
                </c:pt>
                <c:pt idx="1885">
                  <c:v>2.4137642370960501E-5</c:v>
                </c:pt>
                <c:pt idx="1886">
                  <c:v>2.4437930426752099E-5</c:v>
                </c:pt>
                <c:pt idx="1887">
                  <c:v>2.4736891388305499E-5</c:v>
                </c:pt>
                <c:pt idx="1888">
                  <c:v>2.5034625278553501E-5</c:v>
                </c:pt>
                <c:pt idx="1889">
                  <c:v>2.5331216763609902E-5</c:v>
                </c:pt>
                <c:pt idx="1890">
                  <c:v>2.5626762897993901E-5</c:v>
                </c:pt>
                <c:pt idx="1891">
                  <c:v>2.59213750047781E-5</c:v>
                </c:pt>
                <c:pt idx="1892">
                  <c:v>2.62151446538094E-5</c:v>
                </c:pt>
                <c:pt idx="1893">
                  <c:v>2.65081621288987E-5</c:v>
                </c:pt>
                <c:pt idx="1894">
                  <c:v>2.6800515426231698E-5</c:v>
                </c:pt>
                <c:pt idx="1895">
                  <c:v>2.70923280843847E-5</c:v>
                </c:pt>
                <c:pt idx="1896">
                  <c:v>2.7383657299882399E-5</c:v>
                </c:pt>
                <c:pt idx="1897">
                  <c:v>2.7674600999901199E-5</c:v>
                </c:pt>
                <c:pt idx="1898">
                  <c:v>2.79652506731533E-5</c:v>
                </c:pt>
                <c:pt idx="1899">
                  <c:v>2.8255691394201802E-5</c:v>
                </c:pt>
                <c:pt idx="1900">
                  <c:v>2.8546005530224601E-5</c:v>
                </c:pt>
                <c:pt idx="1901">
                  <c:v>2.88362926541448E-5</c:v>
                </c:pt>
                <c:pt idx="1902">
                  <c:v>2.91266206193347E-5</c:v>
                </c:pt>
                <c:pt idx="1903">
                  <c:v>2.94170466868737E-5</c:v>
                </c:pt>
                <c:pt idx="1904">
                  <c:v>2.9707678091191401E-5</c:v>
                </c:pt>
                <c:pt idx="1905">
                  <c:v>2.9998591752204901E-5</c:v>
                </c:pt>
                <c:pt idx="1906">
                  <c:v>3.0289844718801002E-5</c:v>
                </c:pt>
                <c:pt idx="1907">
                  <c:v>3.0581526408958203E-5</c:v>
                </c:pt>
                <c:pt idx="1908">
                  <c:v>3.0873707904582603E-5</c:v>
                </c:pt>
                <c:pt idx="1909">
                  <c:v>3.1166474216746301E-5</c:v>
                </c:pt>
                <c:pt idx="1910">
                  <c:v>3.1459887925070097E-5</c:v>
                </c:pt>
                <c:pt idx="1911">
                  <c:v>3.1753977751385701E-5</c:v>
                </c:pt>
                <c:pt idx="1912">
                  <c:v>3.2048867282474701E-5</c:v>
                </c:pt>
                <c:pt idx="1913">
                  <c:v>3.2344630828851999E-5</c:v>
                </c:pt>
                <c:pt idx="1914">
                  <c:v>3.2641326061226502E-5</c:v>
                </c:pt>
                <c:pt idx="1915">
                  <c:v>3.2939015191233001E-5</c:v>
                </c:pt>
                <c:pt idx="1916">
                  <c:v>3.32377560903287E-5</c:v>
                </c:pt>
                <c:pt idx="1917">
                  <c:v>3.3537647981844201E-5</c:v>
                </c:pt>
                <c:pt idx="1918">
                  <c:v>3.38387300367045E-5</c:v>
                </c:pt>
                <c:pt idx="1919">
                  <c:v>3.4141056632056097E-5</c:v>
                </c:pt>
                <c:pt idx="1920">
                  <c:v>3.44446922577944E-5</c:v>
                </c:pt>
                <c:pt idx="1921">
                  <c:v>3.4749748069386901E-5</c:v>
                </c:pt>
                <c:pt idx="1922">
                  <c:v>3.5056280660032898E-5</c:v>
                </c:pt>
                <c:pt idx="1923">
                  <c:v>3.5364296540096903E-5</c:v>
                </c:pt>
                <c:pt idx="1924">
                  <c:v>3.5673896170332098E-5</c:v>
                </c:pt>
                <c:pt idx="1925">
                  <c:v>3.5985140032072101E-5</c:v>
                </c:pt>
                <c:pt idx="1926">
                  <c:v>3.6298080809932297E-5</c:v>
                </c:pt>
                <c:pt idx="1927">
                  <c:v>3.6612794111678001E-5</c:v>
                </c:pt>
                <c:pt idx="1928">
                  <c:v>3.6929331183614798E-5</c:v>
                </c:pt>
                <c:pt idx="1929">
                  <c:v>3.7247739229172698E-5</c:v>
                </c:pt>
                <c:pt idx="1930">
                  <c:v>3.7568070975328699E-5</c:v>
                </c:pt>
                <c:pt idx="1931">
                  <c:v>3.7890422814201197E-5</c:v>
                </c:pt>
                <c:pt idx="1932">
                  <c:v>3.8214828045025597E-5</c:v>
                </c:pt>
                <c:pt idx="1933">
                  <c:v>3.8541357597681402E-5</c:v>
                </c:pt>
                <c:pt idx="1934">
                  <c:v>3.8870075295448803E-5</c:v>
                </c:pt>
                <c:pt idx="1935">
                  <c:v>3.9201020659532698E-5</c:v>
                </c:pt>
                <c:pt idx="1936">
                  <c:v>3.9534244518244599E-5</c:v>
                </c:pt>
                <c:pt idx="1937">
                  <c:v>3.9869780938184298E-5</c:v>
                </c:pt>
                <c:pt idx="1938">
                  <c:v>4.02077156130128E-5</c:v>
                </c:pt>
                <c:pt idx="1939">
                  <c:v>4.0548108390812898E-5</c:v>
                </c:pt>
                <c:pt idx="1940">
                  <c:v>4.0891011529876099E-5</c:v>
                </c:pt>
                <c:pt idx="1941">
                  <c:v>4.1236461178806003E-5</c:v>
                </c:pt>
                <c:pt idx="1942">
                  <c:v>4.1584486597343799E-5</c:v>
                </c:pt>
                <c:pt idx="1943">
                  <c:v>4.1935168715459603E-5</c:v>
                </c:pt>
                <c:pt idx="1944">
                  <c:v>4.22885603296289E-5</c:v>
                </c:pt>
                <c:pt idx="1945">
                  <c:v>4.2644722567181998E-5</c:v>
                </c:pt>
                <c:pt idx="1946">
                  <c:v>4.3003664798414399E-5</c:v>
                </c:pt>
                <c:pt idx="1947">
                  <c:v>4.33654429637496E-5</c:v>
                </c:pt>
                <c:pt idx="1948">
                  <c:v>4.3730076976585597E-5</c:v>
                </c:pt>
                <c:pt idx="1949">
                  <c:v>4.4097629724702798E-5</c:v>
                </c:pt>
                <c:pt idx="1950">
                  <c:v>4.4468175916731101E-5</c:v>
                </c:pt>
                <c:pt idx="1951">
                  <c:v>4.48417059493037E-5</c:v>
                </c:pt>
                <c:pt idx="1952">
                  <c:v>4.5218259968919702E-5</c:v>
                </c:pt>
                <c:pt idx="1953">
                  <c:v>4.5597884454873202E-5</c:v>
                </c:pt>
                <c:pt idx="1954">
                  <c:v>4.5980603202151202E-5</c:v>
                </c:pt>
                <c:pt idx="1955">
                  <c:v>4.6366444334781001E-5</c:v>
                </c:pt>
                <c:pt idx="1956">
                  <c:v>4.6755438850402201E-5</c:v>
                </c:pt>
                <c:pt idx="1957">
                  <c:v>4.7147608506379299E-5</c:v>
                </c:pt>
                <c:pt idx="1958">
                  <c:v>4.7543009526355103E-5</c:v>
                </c:pt>
                <c:pt idx="1959">
                  <c:v>4.7941623465971803E-5</c:v>
                </c:pt>
                <c:pt idx="1960">
                  <c:v>4.8343478505141497E-5</c:v>
                </c:pt>
                <c:pt idx="1961">
                  <c:v>4.87485927724395E-5</c:v>
                </c:pt>
                <c:pt idx="1962">
                  <c:v>4.9156982819229099E-5</c:v>
                </c:pt>
                <c:pt idx="1963">
                  <c:v>4.9568670336380802E-5</c:v>
                </c:pt>
                <c:pt idx="1964">
                  <c:v>4.9983643777454E-5</c:v>
                </c:pt>
                <c:pt idx="1965">
                  <c:v>5.0401883582684301E-5</c:v>
                </c:pt>
                <c:pt idx="1966">
                  <c:v>5.0823427965547398E-5</c:v>
                </c:pt>
                <c:pt idx="1967">
                  <c:v>5.1248280944956299E-5</c:v>
                </c:pt>
                <c:pt idx="1968">
                  <c:v>5.1676392186766798E-5</c:v>
                </c:pt>
                <c:pt idx="1969">
                  <c:v>5.2107772375136099E-5</c:v>
                </c:pt>
                <c:pt idx="1970">
                  <c:v>5.2542405182012297E-5</c:v>
                </c:pt>
                <c:pt idx="1971">
                  <c:v>5.2980306225141E-5</c:v>
                </c:pt>
                <c:pt idx="1972">
                  <c:v>5.3421412044950998E-5</c:v>
                </c:pt>
                <c:pt idx="1973">
                  <c:v>5.3865745904832902E-5</c:v>
                </c:pt>
                <c:pt idx="1974">
                  <c:v>5.4313265297441398E-5</c:v>
                </c:pt>
                <c:pt idx="1975">
                  <c:v>5.4763953788296001E-5</c:v>
                </c:pt>
                <c:pt idx="1976">
                  <c:v>5.5217755620646697E-5</c:v>
                </c:pt>
                <c:pt idx="1977">
                  <c:v>5.5674630006737103E-5</c:v>
                </c:pt>
                <c:pt idx="1978">
                  <c:v>5.61345648449181E-5</c:v>
                </c:pt>
                <c:pt idx="1979">
                  <c:v>5.6597509261149202E-5</c:v>
                </c:pt>
                <c:pt idx="1980">
                  <c:v>5.7063399898138203E-5</c:v>
                </c:pt>
                <c:pt idx="1981">
                  <c:v>5.75322013746501E-5</c:v>
                </c:pt>
                <c:pt idx="1982">
                  <c:v>5.8003855925088598E-5</c:v>
                </c:pt>
                <c:pt idx="1983">
                  <c:v>5.8478289396818702E-5</c:v>
                </c:pt>
                <c:pt idx="1984">
                  <c:v>5.8955452174662697E-5</c:v>
                </c:pt>
                <c:pt idx="1985">
                  <c:v>5.9435307895252198E-5</c:v>
                </c:pt>
                <c:pt idx="1986">
                  <c:v>5.9917762066726701E-5</c:v>
                </c:pt>
                <c:pt idx="1987">
                  <c:v>6.04027052460341E-5</c:v>
                </c:pt>
                <c:pt idx="1988">
                  <c:v>6.0890104296761198E-5</c:v>
                </c:pt>
                <c:pt idx="1989">
                  <c:v>6.1379843540144402E-5</c:v>
                </c:pt>
                <c:pt idx="1990">
                  <c:v>6.1871859715100194E-5</c:v>
                </c:pt>
                <c:pt idx="1991">
                  <c:v>6.2366044233455297E-5</c:v>
                </c:pt>
                <c:pt idx="1992">
                  <c:v>6.28623369220429E-5</c:v>
                </c:pt>
                <c:pt idx="1993">
                  <c:v>6.3360655936570105E-5</c:v>
                </c:pt>
                <c:pt idx="1994">
                  <c:v>6.3860855935772904E-5</c:v>
                </c:pt>
                <c:pt idx="1995">
                  <c:v>6.4362854878422099E-5</c:v>
                </c:pt>
                <c:pt idx="1996">
                  <c:v>6.4866560860572705E-5</c:v>
                </c:pt>
                <c:pt idx="1997">
                  <c:v>6.5371841893980794E-5</c:v>
                </c:pt>
                <c:pt idx="1998">
                  <c:v>6.58786014759994E-5</c:v>
                </c:pt>
                <c:pt idx="1999">
                  <c:v>6.6386724087856905E-5</c:v>
                </c:pt>
                <c:pt idx="2000">
                  <c:v>6.68960887053808E-5</c:v>
                </c:pt>
                <c:pt idx="2001">
                  <c:v>6.7406586484262303E-5</c:v>
                </c:pt>
                <c:pt idx="2002">
                  <c:v>6.7918103540360499E-5</c:v>
                </c:pt>
                <c:pt idx="2003">
                  <c:v>6.8430476754075299E-5</c:v>
                </c:pt>
                <c:pt idx="2004">
                  <c:v>6.8943617708389004E-5</c:v>
                </c:pt>
                <c:pt idx="2005">
                  <c:v>6.9457395195886903E-5</c:v>
                </c:pt>
                <c:pt idx="2006">
                  <c:v>6.99716404253032E-5</c:v>
                </c:pt>
                <c:pt idx="2007">
                  <c:v>7.0486236406733899E-5</c:v>
                </c:pt>
                <c:pt idx="2008">
                  <c:v>7.1001009997010103E-5</c:v>
                </c:pt>
                <c:pt idx="2009">
                  <c:v>7.1515849397739599E-5</c:v>
                </c:pt>
                <c:pt idx="2010">
                  <c:v>7.2030628115935105E-5</c:v>
                </c:pt>
                <c:pt idx="2011">
                  <c:v>7.2545212224136096E-5</c:v>
                </c:pt>
                <c:pt idx="2012">
                  <c:v>7.3059435229065495E-5</c:v>
                </c:pt>
                <c:pt idx="2013">
                  <c:v>7.3573148309692403E-5</c:v>
                </c:pt>
                <c:pt idx="2014">
                  <c:v>7.4086220661893998E-5</c:v>
                </c:pt>
                <c:pt idx="2015">
                  <c:v>7.4598491160393301E-5</c:v>
                </c:pt>
                <c:pt idx="2016">
                  <c:v>7.5109783228535294E-5</c:v>
                </c:pt>
                <c:pt idx="2017">
                  <c:v>7.5619992852797599E-5</c:v>
                </c:pt>
                <c:pt idx="2018">
                  <c:v>7.6128940768724099E-5</c:v>
                </c:pt>
                <c:pt idx="2019">
                  <c:v>7.6636475262111597E-5</c:v>
                </c:pt>
                <c:pt idx="2020">
                  <c:v>7.7142462722785206E-5</c:v>
                </c:pt>
                <c:pt idx="2021">
                  <c:v>7.7646720276595998E-5</c:v>
                </c:pt>
                <c:pt idx="2022">
                  <c:v>7.8149109415062202E-5</c:v>
                </c:pt>
                <c:pt idx="2023">
                  <c:v>7.8649463723695997E-5</c:v>
                </c:pt>
                <c:pt idx="2024">
                  <c:v>7.9147622448515602E-5</c:v>
                </c:pt>
                <c:pt idx="2025">
                  <c:v>7.9643431636488294E-5</c:v>
                </c:pt>
                <c:pt idx="2026">
                  <c:v>8.0136741521792801E-5</c:v>
                </c:pt>
                <c:pt idx="2027">
                  <c:v>8.0627379693880204E-5</c:v>
                </c:pt>
                <c:pt idx="2028">
                  <c:v>8.1115187747192804E-5</c:v>
                </c:pt>
                <c:pt idx="2029">
                  <c:v>8.1600025356488994E-5</c:v>
                </c:pt>
                <c:pt idx="2030">
                  <c:v>8.2081778968041806E-5</c:v>
                </c:pt>
                <c:pt idx="2031">
                  <c:v>8.2560207815679401E-5</c:v>
                </c:pt>
                <c:pt idx="2032">
                  <c:v>8.3035197359297599E-5</c:v>
                </c:pt>
                <c:pt idx="2033">
                  <c:v>8.3506577915626293E-5</c:v>
                </c:pt>
                <c:pt idx="2034">
                  <c:v>8.3974189183071694E-5</c:v>
                </c:pt>
                <c:pt idx="2035">
                  <c:v>8.4437924720266497E-5</c:v>
                </c:pt>
                <c:pt idx="2036">
                  <c:v>8.4897610516588995E-5</c:v>
                </c:pt>
                <c:pt idx="2037">
                  <c:v>8.53530975376973E-5</c:v>
                </c:pt>
                <c:pt idx="2038">
                  <c:v>8.5804243419709405E-5</c:v>
                </c:pt>
                <c:pt idx="2039">
                  <c:v>8.6250897593004707E-5</c:v>
                </c:pt>
                <c:pt idx="2040">
                  <c:v>8.6692904892608194E-5</c:v>
                </c:pt>
                <c:pt idx="2041">
                  <c:v>8.7130147012503395E-5</c:v>
                </c:pt>
                <c:pt idx="2042">
                  <c:v>8.7562464160541599E-5</c:v>
                </c:pt>
                <c:pt idx="2043">
                  <c:v>8.7989731083953806E-5</c:v>
                </c:pt>
                <c:pt idx="2044">
                  <c:v>8.8411798296890402E-5</c:v>
                </c:pt>
                <c:pt idx="2045">
                  <c:v>8.8828531585258204E-5</c:v>
                </c:pt>
                <c:pt idx="2046">
                  <c:v>8.9239818011190106E-5</c:v>
                </c:pt>
                <c:pt idx="2047">
                  <c:v>8.9645506479532101E-5</c:v>
                </c:pt>
                <c:pt idx="2048">
                  <c:v>9.0045474166491494E-5</c:v>
                </c:pt>
                <c:pt idx="2049">
                  <c:v>9.04396202247589E-5</c:v>
                </c:pt>
                <c:pt idx="2050">
                  <c:v>9.0827786702398595E-5</c:v>
                </c:pt>
                <c:pt idx="2051">
                  <c:v>9.1209865117670996E-5</c:v>
                </c:pt>
                <c:pt idx="2052">
                  <c:v>9.1585740462413103E-5</c:v>
                </c:pt>
                <c:pt idx="2053">
                  <c:v>9.1955309396762506E-5</c:v>
                </c:pt>
                <c:pt idx="2054">
                  <c:v>9.2318458775437595E-5</c:v>
                </c:pt>
                <c:pt idx="2055">
                  <c:v>9.2675097309935801E-5</c:v>
                </c:pt>
                <c:pt idx="2056">
                  <c:v>9.3025095037290495E-5</c:v>
                </c:pt>
                <c:pt idx="2057">
                  <c:v>9.3368370191341494E-5</c:v>
                </c:pt>
                <c:pt idx="2058">
                  <c:v>9.3704825387035503E-5</c:v>
                </c:pt>
                <c:pt idx="2059">
                  <c:v>9.4034357928894397E-5</c:v>
                </c:pt>
                <c:pt idx="2060">
                  <c:v>9.4356878417672994E-5</c:v>
                </c:pt>
                <c:pt idx="2061">
                  <c:v>9.4672320479501096E-5</c:v>
                </c:pt>
                <c:pt idx="2062">
                  <c:v>9.4980602679303194E-5</c:v>
                </c:pt>
                <c:pt idx="2063">
                  <c:v>9.5281646665634301E-5</c:v>
                </c:pt>
                <c:pt idx="2064">
                  <c:v>9.5575373263775607E-5</c:v>
                </c:pt>
                <c:pt idx="2065">
                  <c:v>9.5861699360608998E-5</c:v>
                </c:pt>
                <c:pt idx="2066">
                  <c:v>9.6140594223321005E-5</c:v>
                </c:pt>
                <c:pt idx="2067">
                  <c:v>9.64119597454826E-5</c:v>
                </c:pt>
                <c:pt idx="2068">
                  <c:v>9.66757735370159E-5</c:v>
                </c:pt>
                <c:pt idx="2069">
                  <c:v>9.6931978913563393E-5</c:v>
                </c:pt>
                <c:pt idx="2070">
                  <c:v>9.7180537536306903E-5</c:v>
                </c:pt>
                <c:pt idx="2071">
                  <c:v>9.7421385721473196E-5</c:v>
                </c:pt>
                <c:pt idx="2072">
                  <c:v>9.7654496703931102E-5</c:v>
                </c:pt>
                <c:pt idx="2073">
                  <c:v>9.7879849200931799E-5</c:v>
                </c:pt>
                <c:pt idx="2074">
                  <c:v>9.8097411117742896E-5</c:v>
                </c:pt>
                <c:pt idx="2075">
                  <c:v>9.8307142291138107E-5</c:v>
                </c:pt>
                <c:pt idx="2076">
                  <c:v>9.8509033110532004E-5</c:v>
                </c:pt>
                <c:pt idx="2077">
                  <c:v>9.8703063560766005E-5</c:v>
                </c:pt>
                <c:pt idx="2078">
                  <c:v>9.8889230894985296E-5</c:v>
                </c:pt>
                <c:pt idx="2079">
                  <c:v>9.9067538260590103E-5</c:v>
                </c:pt>
                <c:pt idx="2080">
                  <c:v>9.9238002247656096E-5</c:v>
                </c:pt>
                <c:pt idx="2081">
                  <c:v>9.9400627398396897E-5</c:v>
                </c:pt>
                <c:pt idx="2082">
                  <c:v>9.9555435280702004E-5</c:v>
                </c:pt>
                <c:pt idx="2083">
                  <c:v>9.9702411798559501E-5</c:v>
                </c:pt>
                <c:pt idx="2084">
                  <c:v>9.9841603549636601E-5</c:v>
                </c:pt>
                <c:pt idx="2085">
                  <c:v>9.9973011800669803E-5</c:v>
                </c:pt>
                <c:pt idx="2086" formatCode="General">
                  <c:v>1.00096682954142E-4</c:v>
                </c:pt>
                <c:pt idx="2087" formatCode="General">
                  <c:v>1.00212647043776E-4</c:v>
                </c:pt>
                <c:pt idx="2088" formatCode="General">
                  <c:v>1.0032094925036701E-4</c:v>
                </c:pt>
                <c:pt idx="2089" formatCode="General">
                  <c:v>1.00421628278304E-4</c:v>
                </c:pt>
                <c:pt idx="2090" formatCode="General">
                  <c:v>1.00514757219248E-4</c:v>
                </c:pt>
                <c:pt idx="2091" formatCode="General">
                  <c:v>1.00600399373663E-4</c:v>
                </c:pt>
                <c:pt idx="2092" formatCode="General">
                  <c:v>1.0067859881843801E-4</c:v>
                </c:pt>
                <c:pt idx="2093" formatCode="General">
                  <c:v>1.0074941532692E-4</c:v>
                </c:pt>
                <c:pt idx="2094" formatCode="General">
                  <c:v>1.00812922154736E-4</c:v>
                </c:pt>
                <c:pt idx="2095" formatCode="General">
                  <c:v>1.00869195682141E-4</c:v>
                </c:pt>
                <c:pt idx="2096" formatCode="General">
                  <c:v>1.00918333576839E-4</c:v>
                </c:pt>
                <c:pt idx="2097" formatCode="General">
                  <c:v>1.0096044418089899E-4</c:v>
                </c:pt>
                <c:pt idx="2098" formatCode="General">
                  <c:v>1.00995574706879E-4</c:v>
                </c:pt>
                <c:pt idx="2099" formatCode="General">
                  <c:v>1.01023823278217E-4</c:v>
                </c:pt>
                <c:pt idx="2100" formatCode="General">
                  <c:v>1.0104528480990899E-4</c:v>
                </c:pt>
                <c:pt idx="2101" formatCode="General">
                  <c:v>1.01060069975538E-4</c:v>
                </c:pt>
                <c:pt idx="2102" formatCode="General">
                  <c:v>1.01068285318312E-4</c:v>
                </c:pt>
                <c:pt idx="2103" formatCode="General">
                  <c:v>1.0107005805636501E-4</c:v>
                </c:pt>
                <c:pt idx="2104" formatCode="General">
                  <c:v>1.01065488852338E-4</c:v>
                </c:pt>
                <c:pt idx="2105" formatCode="General">
                  <c:v>1.01054654561044E-4</c:v>
                </c:pt>
                <c:pt idx="2106" formatCode="General">
                  <c:v>1.01037738140164E-4</c:v>
                </c:pt>
                <c:pt idx="2107" formatCode="General">
                  <c:v>1.01014848177932E-4</c:v>
                </c:pt>
                <c:pt idx="2108" formatCode="General">
                  <c:v>1.0098611760282599E-4</c:v>
                </c:pt>
                <c:pt idx="2109" formatCode="General">
                  <c:v>1.00951692570378E-4</c:v>
                </c:pt>
                <c:pt idx="2110" formatCode="General">
                  <c:v>1.00911672405244E-4</c:v>
                </c:pt>
                <c:pt idx="2111" formatCode="General">
                  <c:v>1.00866204165483E-4</c:v>
                </c:pt>
                <c:pt idx="2112" formatCode="General">
                  <c:v>1.0081543592232201E-4</c:v>
                </c:pt>
                <c:pt idx="2113" formatCode="General">
                  <c:v>1.00759519415421E-4</c:v>
                </c:pt>
                <c:pt idx="2114" formatCode="General">
                  <c:v>1.00698591662592E-4</c:v>
                </c:pt>
                <c:pt idx="2115" formatCode="General">
                  <c:v>1.0063281544897401E-4</c:v>
                </c:pt>
                <c:pt idx="2116" formatCode="General">
                  <c:v>1.00562334300071E-4</c:v>
                </c:pt>
                <c:pt idx="2117" formatCode="General">
                  <c:v>1.00487323201244E-4</c:v>
                </c:pt>
                <c:pt idx="2118" formatCode="General">
                  <c:v>1.00407904818694E-4</c:v>
                </c:pt>
                <c:pt idx="2119" formatCode="General">
                  <c:v>1.00324246089168E-4</c:v>
                </c:pt>
                <c:pt idx="2120" formatCode="General">
                  <c:v>1.00236534652135E-4</c:v>
                </c:pt>
                <c:pt idx="2121" formatCode="General">
                  <c:v>1.00144900877301E-4</c:v>
                </c:pt>
                <c:pt idx="2122" formatCode="General">
                  <c:v>1.00049504377766E-4</c:v>
                </c:pt>
                <c:pt idx="2123">
                  <c:v>9.9950531312125999E-5</c:v>
                </c:pt>
                <c:pt idx="2124">
                  <c:v>9.9848133510797602E-5</c:v>
                </c:pt>
                <c:pt idx="2125">
                  <c:v>9.9742491678957404E-5</c:v>
                </c:pt>
                <c:pt idx="2126">
                  <c:v>9.9633768862018797E-5</c:v>
                </c:pt>
                <c:pt idx="2127">
                  <c:v>9.9522140722058301E-5</c:v>
                </c:pt>
                <c:pt idx="2128">
                  <c:v>9.9407743904025706E-5</c:v>
                </c:pt>
                <c:pt idx="2129">
                  <c:v>9.9290770177701596E-5</c:v>
                </c:pt>
                <c:pt idx="2130">
                  <c:v>9.9171379575656594E-5</c:v>
                </c:pt>
                <c:pt idx="2131">
                  <c:v>9.9049752918139002E-5</c:v>
                </c:pt>
                <c:pt idx="2132">
                  <c:v>9.8926053668844902E-5</c:v>
                </c:pt>
                <c:pt idx="2133">
                  <c:v>9.8800438323534996E-5</c:v>
                </c:pt>
                <c:pt idx="2134">
                  <c:v>9.8673095242291195E-5</c:v>
                </c:pt>
                <c:pt idx="2135">
                  <c:v>9.8544199420734304E-5</c:v>
                </c:pt>
                <c:pt idx="2136">
                  <c:v>9.8413913118086698E-5</c:v>
                </c:pt>
                <c:pt idx="2137">
                  <c:v>9.8282399520838496E-5</c:v>
                </c:pt>
                <c:pt idx="2138">
                  <c:v>9.8149824390631902E-5</c:v>
                </c:pt>
                <c:pt idx="2139">
                  <c:v>9.8016354544957796E-5</c:v>
                </c:pt>
                <c:pt idx="2140">
                  <c:v>9.7882165300581094E-5</c:v>
                </c:pt>
                <c:pt idx="2141">
                  <c:v>9.7747427910777095E-5</c:v>
                </c:pt>
                <c:pt idx="2142">
                  <c:v>9.7612298349603405E-5</c:v>
                </c:pt>
                <c:pt idx="2143">
                  <c:v>9.7476915947306296E-5</c:v>
                </c:pt>
                <c:pt idx="2144">
                  <c:v>9.7341441068635705E-5</c:v>
                </c:pt>
                <c:pt idx="2145">
                  <c:v>9.7206050500688704E-5</c:v>
                </c:pt>
                <c:pt idx="2146">
                  <c:v>9.7070864705417205E-5</c:v>
                </c:pt>
                <c:pt idx="2147">
                  <c:v>9.6936079665821406E-5</c:v>
                </c:pt>
                <c:pt idx="2148">
                  <c:v>9.6801840186676902E-5</c:v>
                </c:pt>
                <c:pt idx="2149">
                  <c:v>9.6668278025211106E-5</c:v>
                </c:pt>
                <c:pt idx="2150">
                  <c:v>9.6535564820284398E-5</c:v>
                </c:pt>
                <c:pt idx="2151">
                  <c:v>9.6403841721331393E-5</c:v>
                </c:pt>
                <c:pt idx="2152">
                  <c:v>9.6273240930652902E-5</c:v>
                </c:pt>
                <c:pt idx="2153">
                  <c:v>9.6143935368085006E-5</c:v>
                </c:pt>
                <c:pt idx="2154">
                  <c:v>9.6016045340586195E-5</c:v>
                </c:pt>
                <c:pt idx="2155">
                  <c:v>9.58897238106391E-5</c:v>
                </c:pt>
                <c:pt idx="2156">
                  <c:v>9.5765091839875198E-5</c:v>
                </c:pt>
                <c:pt idx="2157">
                  <c:v>9.5642298648918302E-5</c:v>
                </c:pt>
                <c:pt idx="2158">
                  <c:v>9.5521465038468694E-5</c:v>
                </c:pt>
                <c:pt idx="2159">
                  <c:v>9.5402715983019406E-5</c:v>
                </c:pt>
                <c:pt idx="2160">
                  <c:v>9.5286181607264799E-5</c:v>
                </c:pt>
                <c:pt idx="2161">
                  <c:v>9.5171990335808206E-5</c:v>
                </c:pt>
                <c:pt idx="2162">
                  <c:v>9.5060268312081904E-5</c:v>
                </c:pt>
                <c:pt idx="2163">
                  <c:v>9.4951151862075696E-5</c:v>
                </c:pt>
                <c:pt idx="2164">
                  <c:v>9.4844741558600606E-5</c:v>
                </c:pt>
                <c:pt idx="2165">
                  <c:v>9.4741159606843197E-5</c:v>
                </c:pt>
                <c:pt idx="2166">
                  <c:v>9.46405310653795E-5</c:v>
                </c:pt>
                <c:pt idx="2167">
                  <c:v>9.4542962073471403E-5</c:v>
                </c:pt>
                <c:pt idx="2168">
                  <c:v>9.4448532633920206E-5</c:v>
                </c:pt>
                <c:pt idx="2169">
                  <c:v>9.4357388869277496E-5</c:v>
                </c:pt>
                <c:pt idx="2170">
                  <c:v>9.4269628286768994E-5</c:v>
                </c:pt>
                <c:pt idx="2171">
                  <c:v>9.4185337456976297E-5</c:v>
                </c:pt>
                <c:pt idx="2172">
                  <c:v>9.4104623879031206E-5</c:v>
                </c:pt>
                <c:pt idx="2173">
                  <c:v>9.40275875408156E-5</c:v>
                </c:pt>
                <c:pt idx="2174">
                  <c:v>9.3954325947516104E-5</c:v>
                </c:pt>
                <c:pt idx="2175">
                  <c:v>9.3884916291931799E-5</c:v>
                </c:pt>
                <c:pt idx="2176">
                  <c:v>9.3819462425667396E-5</c:v>
                </c:pt>
                <c:pt idx="2177">
                  <c:v>9.3758070673397004E-5</c:v>
                </c:pt>
                <c:pt idx="2178">
                  <c:v>9.3700789632332896E-5</c:v>
                </c:pt>
                <c:pt idx="2179">
                  <c:v>9.3647718758465797E-5</c:v>
                </c:pt>
                <c:pt idx="2180">
                  <c:v>9.3598954630964699E-5</c:v>
                </c:pt>
                <c:pt idx="2181">
                  <c:v>9.3554550985145495E-5</c:v>
                </c:pt>
                <c:pt idx="2182">
                  <c:v>9.3514607183731096E-5</c:v>
                </c:pt>
                <c:pt idx="2183">
                  <c:v>9.3479175443919298E-5</c:v>
                </c:pt>
                <c:pt idx="2184">
                  <c:v>9.3448339833288805E-5</c:v>
                </c:pt>
                <c:pt idx="2185">
                  <c:v>9.3422196541316805E-5</c:v>
                </c:pt>
                <c:pt idx="2186">
                  <c:v>9.3400786040242505E-5</c:v>
                </c:pt>
                <c:pt idx="2187">
                  <c:v>9.33842128583881E-5</c:v>
                </c:pt>
                <c:pt idx="2188">
                  <c:v>9.3372535233873606E-5</c:v>
                </c:pt>
                <c:pt idx="2189">
                  <c:v>9.33657832647611E-5</c:v>
                </c:pt>
                <c:pt idx="2190">
                  <c:v>9.3364007925681307E-5</c:v>
                </c:pt>
                <c:pt idx="2191">
                  <c:v>9.3367316519369297E-5</c:v>
                </c:pt>
                <c:pt idx="2192">
                  <c:v>9.33757484969376E-5</c:v>
                </c:pt>
                <c:pt idx="2193">
                  <c:v>9.3389356461948104E-5</c:v>
                </c:pt>
                <c:pt idx="2194">
                  <c:v>9.3408191387868699E-5</c:v>
                </c:pt>
                <c:pt idx="2195">
                  <c:v>9.3432307191371295E-5</c:v>
                </c:pt>
                <c:pt idx="2196">
                  <c:v>9.3461743309104905E-5</c:v>
                </c:pt>
                <c:pt idx="2197">
                  <c:v>9.3496550770169395E-5</c:v>
                </c:pt>
                <c:pt idx="2198">
                  <c:v>9.3536785108461594E-5</c:v>
                </c:pt>
                <c:pt idx="2199">
                  <c:v>9.3582496565408393E-5</c:v>
                </c:pt>
                <c:pt idx="2200">
                  <c:v>9.3633699525148299E-5</c:v>
                </c:pt>
                <c:pt idx="2201">
                  <c:v>9.3690470472927495E-5</c:v>
                </c:pt>
                <c:pt idx="2202">
                  <c:v>9.3752824772487902E-5</c:v>
                </c:pt>
                <c:pt idx="2203">
                  <c:v>9.3820792652783098E-5</c:v>
                </c:pt>
                <c:pt idx="2204">
                  <c:v>9.3894429911305902E-5</c:v>
                </c:pt>
                <c:pt idx="2205">
                  <c:v>9.3973767722557405E-5</c:v>
                </c:pt>
                <c:pt idx="2206">
                  <c:v>9.4058810515158E-5</c:v>
                </c:pt>
                <c:pt idx="2207">
                  <c:v>9.4149591251701105E-5</c:v>
                </c:pt>
                <c:pt idx="2208">
                  <c:v>9.4246146870881903E-5</c:v>
                </c:pt>
                <c:pt idx="2209">
                  <c:v>9.4348477803084802E-5</c:v>
                </c:pt>
                <c:pt idx="2210">
                  <c:v>9.4456628300633599E-5</c:v>
                </c:pt>
                <c:pt idx="2211">
                  <c:v>9.4570617179183395E-5</c:v>
                </c:pt>
                <c:pt idx="2212">
                  <c:v>9.4690458863539901E-5</c:v>
                </c:pt>
                <c:pt idx="2213">
                  <c:v>9.4816171686160102E-5</c:v>
                </c:pt>
                <c:pt idx="2214">
                  <c:v>9.4947771273580901E-5</c:v>
                </c:pt>
                <c:pt idx="2215">
                  <c:v>9.5085275140348102E-5</c:v>
                </c:pt>
                <c:pt idx="2216">
                  <c:v>9.5228681257479401E-5</c:v>
                </c:pt>
                <c:pt idx="2217">
                  <c:v>9.5377976107616195E-5</c:v>
                </c:pt>
                <c:pt idx="2218">
                  <c:v>9.5533193687055796E-5</c:v>
                </c:pt>
                <c:pt idx="2219">
                  <c:v>9.5694323614859406E-5</c:v>
                </c:pt>
                <c:pt idx="2220">
                  <c:v>9.5861358498165598E-5</c:v>
                </c:pt>
                <c:pt idx="2221">
                  <c:v>9.6034298782722693E-5</c:v>
                </c:pt>
                <c:pt idx="2222">
                  <c:v>9.6213127311414295E-5</c:v>
                </c:pt>
                <c:pt idx="2223">
                  <c:v>9.6397845179844695E-5</c:v>
                </c:pt>
                <c:pt idx="2224">
                  <c:v>9.6588466883561899E-5</c:v>
                </c:pt>
                <c:pt idx="2225">
                  <c:v>9.6784956955353501E-5</c:v>
                </c:pt>
                <c:pt idx="2226">
                  <c:v>9.6987296790785604E-5</c:v>
                </c:pt>
                <c:pt idx="2227">
                  <c:v>9.7195441521497403E-5</c:v>
                </c:pt>
                <c:pt idx="2228">
                  <c:v>9.7409411521827806E-5</c:v>
                </c:pt>
                <c:pt idx="2229">
                  <c:v>9.7629185036168906E-5</c:v>
                </c:pt>
                <c:pt idx="2230">
                  <c:v>9.7854720093417297E-5</c:v>
                </c:pt>
                <c:pt idx="2231">
                  <c:v>9.8086004248661504E-5</c:v>
                </c:pt>
                <c:pt idx="2232">
                  <c:v>9.8322973432003405E-5</c:v>
                </c:pt>
                <c:pt idx="2233">
                  <c:v>9.8565622505108905E-5</c:v>
                </c:pt>
                <c:pt idx="2234">
                  <c:v>9.8813915038305195E-5</c:v>
                </c:pt>
                <c:pt idx="2235">
                  <c:v>9.9067816185854896E-5</c:v>
                </c:pt>
                <c:pt idx="2236">
                  <c:v>9.9327281446815106E-5</c:v>
                </c:pt>
                <c:pt idx="2237">
                  <c:v>9.9592228292857401E-5</c:v>
                </c:pt>
                <c:pt idx="2238">
                  <c:v>9.9862642067529393E-5</c:v>
                </c:pt>
                <c:pt idx="2239" formatCode="General">
                  <c:v>1.00138499452106E-4</c:v>
                </c:pt>
                <c:pt idx="2240" formatCode="General">
                  <c:v>1.00419745017033E-4</c:v>
                </c:pt>
                <c:pt idx="2241" formatCode="General">
                  <c:v>1.00706299624351E-4</c:v>
                </c:pt>
                <c:pt idx="2242" formatCode="General">
                  <c:v>1.00998104089671E-4</c:v>
                </c:pt>
                <c:pt idx="2243" formatCode="General">
                  <c:v>1.0129509740431299E-4</c:v>
                </c:pt>
                <c:pt idx="2244" formatCode="General">
                  <c:v>1.0159722796455E-4</c:v>
                </c:pt>
                <c:pt idx="2245" formatCode="General">
                  <c:v>1.0190443728363499E-4</c:v>
                </c:pt>
                <c:pt idx="2246" formatCode="General">
                  <c:v>1.0221665242403601E-4</c:v>
                </c:pt>
                <c:pt idx="2247" formatCode="General">
                  <c:v>1.0253382551295999E-4</c:v>
                </c:pt>
                <c:pt idx="2248" formatCode="General">
                  <c:v>1.0285585024113699E-4</c:v>
                </c:pt>
                <c:pt idx="2249" formatCode="General">
                  <c:v>1.0318265628248399E-4</c:v>
                </c:pt>
                <c:pt idx="2250" formatCode="General">
                  <c:v>1.0351418231734199E-4</c:v>
                </c:pt>
                <c:pt idx="2251" formatCode="General">
                  <c:v>1.03850339500491E-4</c:v>
                </c:pt>
                <c:pt idx="2252" formatCode="General">
                  <c:v>1.0419105063778201E-4</c:v>
                </c:pt>
                <c:pt idx="2253" formatCode="General">
                  <c:v>1.04536236952239E-4</c:v>
                </c:pt>
                <c:pt idx="2254" formatCode="General">
                  <c:v>1.04885807715077E-4</c:v>
                </c:pt>
                <c:pt idx="2255" formatCode="General">
                  <c:v>1.05239673893659E-4</c:v>
                </c:pt>
                <c:pt idx="2256" formatCode="General">
                  <c:v>1.0559773640203E-4</c:v>
                </c:pt>
                <c:pt idx="2257" formatCode="General">
                  <c:v>1.05959900989448E-4</c:v>
                </c:pt>
                <c:pt idx="2258" formatCode="General">
                  <c:v>1.06326073857909E-4</c:v>
                </c:pt>
                <c:pt idx="2259" formatCode="General">
                  <c:v>1.0669615867820301E-4</c:v>
                </c:pt>
                <c:pt idx="2260" formatCode="General">
                  <c:v>1.07070070033717E-4</c:v>
                </c:pt>
                <c:pt idx="2261" formatCode="General">
                  <c:v>1.07447702955124E-4</c:v>
                </c:pt>
                <c:pt idx="2262" formatCode="General">
                  <c:v>1.07828958410714E-4</c:v>
                </c:pt>
                <c:pt idx="2263" formatCode="General">
                  <c:v>1.08213724782498E-4</c:v>
                </c:pt>
                <c:pt idx="2264" formatCode="General">
                  <c:v>1.08601884398969E-4</c:v>
                </c:pt>
                <c:pt idx="2265" formatCode="General">
                  <c:v>1.08993342681676E-4</c:v>
                </c:pt>
                <c:pt idx="2266" formatCode="General">
                  <c:v>1.09387973674542E-4</c:v>
                </c:pt>
                <c:pt idx="2267" formatCode="General">
                  <c:v>1.09785676296235E-4</c:v>
                </c:pt>
                <c:pt idx="2268" formatCode="General">
                  <c:v>1.10186351608661E-4</c:v>
                </c:pt>
                <c:pt idx="2269" formatCode="General">
                  <c:v>1.1058984207030299E-4</c:v>
                </c:pt>
                <c:pt idx="2270" formatCode="General">
                  <c:v>1.10996076711751E-4</c:v>
                </c:pt>
                <c:pt idx="2271" formatCode="General">
                  <c:v>1.1140492427097201E-4</c:v>
                </c:pt>
                <c:pt idx="2272" formatCode="General">
                  <c:v>1.1181625265472801E-4</c:v>
                </c:pt>
                <c:pt idx="2273" formatCode="General">
                  <c:v>1.12229946980904E-4</c:v>
                </c:pt>
                <c:pt idx="2274" formatCode="General">
                  <c:v>1.12645893870048E-4</c:v>
                </c:pt>
                <c:pt idx="2275" formatCode="General">
                  <c:v>1.1306394934246E-4</c:v>
                </c:pt>
                <c:pt idx="2276" formatCode="General">
                  <c:v>1.1348402345442999E-4</c:v>
                </c:pt>
                <c:pt idx="2277" formatCode="General">
                  <c:v>1.13905947474538E-4</c:v>
                </c:pt>
                <c:pt idx="2278" formatCode="General">
                  <c:v>1.14329608789815E-4</c:v>
                </c:pt>
                <c:pt idx="2279" formatCode="General">
                  <c:v>1.14754881470246E-4</c:v>
                </c:pt>
                <c:pt idx="2280" formatCode="General">
                  <c:v>1.15181623568863E-4</c:v>
                </c:pt>
                <c:pt idx="2281" formatCode="General">
                  <c:v>1.1560971783530699E-4</c:v>
                </c:pt>
                <c:pt idx="2282" formatCode="General">
                  <c:v>1.16039047206103E-4</c:v>
                </c:pt>
                <c:pt idx="2283" formatCode="General">
                  <c:v>1.16469454258383E-4</c:v>
                </c:pt>
                <c:pt idx="2284" formatCode="General">
                  <c:v>1.16900824767936E-4</c:v>
                </c:pt>
                <c:pt idx="2285" formatCode="General">
                  <c:v>1.17333028430874E-4</c:v>
                </c:pt>
                <c:pt idx="2286" formatCode="General">
                  <c:v>1.17765943773842E-4</c:v>
                </c:pt>
                <c:pt idx="2287" formatCode="General">
                  <c:v>1.1819941739591199E-4</c:v>
                </c:pt>
                <c:pt idx="2288" formatCode="General">
                  <c:v>1.1863329792269E-4</c:v>
                </c:pt>
                <c:pt idx="2289" formatCode="General">
                  <c:v>1.19067466375625E-4</c:v>
                </c:pt>
                <c:pt idx="2290" formatCode="General">
                  <c:v>1.19501798030384E-4</c:v>
                </c:pt>
                <c:pt idx="2291" formatCode="General">
                  <c:v>1.19936167736323E-4</c:v>
                </c:pt>
                <c:pt idx="2292" formatCode="General">
                  <c:v>1.20370429301837E-4</c:v>
                </c:pt>
                <c:pt idx="2293" formatCode="General">
                  <c:v>1.20804447065643E-4</c:v>
                </c:pt>
                <c:pt idx="2294" formatCode="General">
                  <c:v>1.21238096927169E-4</c:v>
                </c:pt>
                <c:pt idx="2295" formatCode="General">
                  <c:v>1.21671237532671E-4</c:v>
                </c:pt>
                <c:pt idx="2296" formatCode="General">
                  <c:v>1.2210373180313299E-4</c:v>
                </c:pt>
                <c:pt idx="2297" formatCode="General">
                  <c:v>1.22535436135574E-4</c:v>
                </c:pt>
                <c:pt idx="2298" formatCode="General">
                  <c:v>1.2296621866846199E-4</c:v>
                </c:pt>
                <c:pt idx="2299" formatCode="General">
                  <c:v>1.23395972372705E-4</c:v>
                </c:pt>
                <c:pt idx="2300" formatCode="General">
                  <c:v>1.2382456686604301E-4</c:v>
                </c:pt>
                <c:pt idx="2301" formatCode="General">
                  <c:v>1.2425187634795501E-4</c:v>
                </c:pt>
                <c:pt idx="2302" formatCode="General">
                  <c:v>1.2467779168732099E-4</c:v>
                </c:pt>
                <c:pt idx="2303" formatCode="General">
                  <c:v>1.2510214300570801E-4</c:v>
                </c:pt>
                <c:pt idx="2304" formatCode="General">
                  <c:v>1.2552480491649499E-4</c:v>
                </c:pt>
                <c:pt idx="2305" formatCode="General">
                  <c:v>1.2594567571972299E-4</c:v>
                </c:pt>
                <c:pt idx="2306" formatCode="General">
                  <c:v>1.2636464286017499E-4</c:v>
                </c:pt>
                <c:pt idx="2307" formatCode="General">
                  <c:v>1.2678156210947999E-4</c:v>
                </c:pt>
                <c:pt idx="2308" formatCode="General">
                  <c:v>1.27196316722424E-4</c:v>
                </c:pt>
                <c:pt idx="2309" formatCode="General">
                  <c:v>1.27608767873397E-4</c:v>
                </c:pt>
                <c:pt idx="2310" formatCode="General">
                  <c:v>1.28018844649919E-4</c:v>
                </c:pt>
                <c:pt idx="2311" formatCode="General">
                  <c:v>1.2842640646870901E-4</c:v>
                </c:pt>
                <c:pt idx="2312" formatCode="General">
                  <c:v>1.2883133493380201E-4</c:v>
                </c:pt>
                <c:pt idx="2313" formatCode="General">
                  <c:v>1.292335306674E-4</c:v>
                </c:pt>
                <c:pt idx="2314" formatCode="General">
                  <c:v>1.2963288741692E-4</c:v>
                </c:pt>
                <c:pt idx="2315" formatCode="General">
                  <c:v>1.30029290232608E-4</c:v>
                </c:pt>
                <c:pt idx="2316" formatCode="General">
                  <c:v>1.3042261396668101E-4</c:v>
                </c:pt>
                <c:pt idx="2317" formatCode="General">
                  <c:v>1.3081277633907799E-4</c:v>
                </c:pt>
                <c:pt idx="2318" formatCode="General">
                  <c:v>1.3119969181222201E-4</c:v>
                </c:pt>
                <c:pt idx="2319" formatCode="General">
                  <c:v>1.3158325514962601E-4</c:v>
                </c:pt>
                <c:pt idx="2320" formatCode="General">
                  <c:v>1.31963380909326E-4</c:v>
                </c:pt>
                <c:pt idx="2321" formatCode="General">
                  <c:v>1.323399668741E-4</c:v>
                </c:pt>
                <c:pt idx="2322" formatCode="General">
                  <c:v>1.3271294273531399E-4</c:v>
                </c:pt>
                <c:pt idx="2323" formatCode="General">
                  <c:v>1.3308219539080301E-4</c:v>
                </c:pt>
                <c:pt idx="2324" formatCode="General">
                  <c:v>1.33447648309663E-4</c:v>
                </c:pt>
                <c:pt idx="2325" formatCode="General">
                  <c:v>1.3380922016126301E-4</c:v>
                </c:pt>
                <c:pt idx="2326" formatCode="General">
                  <c:v>1.3416683626477199E-4</c:v>
                </c:pt>
                <c:pt idx="2327" formatCode="General">
                  <c:v>1.34520433322655E-4</c:v>
                </c:pt>
                <c:pt idx="2328" formatCode="General">
                  <c:v>1.3486995320061699E-4</c:v>
                </c:pt>
                <c:pt idx="2329" formatCode="General">
                  <c:v>1.3521531516897899E-4</c:v>
                </c:pt>
                <c:pt idx="2330" formatCode="General">
                  <c:v>1.3555645311476701E-4</c:v>
                </c:pt>
                <c:pt idx="2331" formatCode="General">
                  <c:v>1.35893317437266E-4</c:v>
                </c:pt>
                <c:pt idx="2332" formatCode="General">
                  <c:v>1.36225837564808E-4</c:v>
                </c:pt>
                <c:pt idx="2333" formatCode="General">
                  <c:v>1.36553982488156E-4</c:v>
                </c:pt>
                <c:pt idx="2334" formatCode="General">
                  <c:v>1.3687769297631301E-4</c:v>
                </c:pt>
                <c:pt idx="2335" formatCode="General">
                  <c:v>1.37196945430877E-4</c:v>
                </c:pt>
                <c:pt idx="2336" formatCode="General">
                  <c:v>1.37511668546031E-4</c:v>
                </c:pt>
                <c:pt idx="2337" formatCode="General">
                  <c:v>1.3782184480003599E-4</c:v>
                </c:pt>
                <c:pt idx="2338" formatCode="General">
                  <c:v>1.38127431364991E-4</c:v>
                </c:pt>
                <c:pt idx="2339" formatCode="General">
                  <c:v>1.38428394576796E-4</c:v>
                </c:pt>
                <c:pt idx="2340" formatCode="General">
                  <c:v>1.38724732850813E-4</c:v>
                </c:pt>
                <c:pt idx="2341" formatCode="General">
                  <c:v>1.3901642602249099E-4</c:v>
                </c:pt>
                <c:pt idx="2342" formatCode="General">
                  <c:v>1.3930342680407899E-4</c:v>
                </c:pt>
                <c:pt idx="2343" formatCode="General">
                  <c:v>1.3958575086975899E-4</c:v>
                </c:pt>
                <c:pt idx="2344" formatCode="General">
                  <c:v>1.3986337717784099E-4</c:v>
                </c:pt>
                <c:pt idx="2345" formatCode="General">
                  <c:v>1.4013629938703601E-4</c:v>
                </c:pt>
                <c:pt idx="2346" formatCode="General">
                  <c:v>1.4040455095619999E-4</c:v>
                </c:pt>
                <c:pt idx="2347" formatCode="General">
                  <c:v>1.4066810173873201E-4</c:v>
                </c:pt>
                <c:pt idx="2348" formatCode="General">
                  <c:v>1.4092696463498399E-4</c:v>
                </c:pt>
                <c:pt idx="2349" formatCode="General">
                  <c:v>1.4118113893966201E-4</c:v>
                </c:pt>
                <c:pt idx="2350" formatCode="General">
                  <c:v>1.4143067057745501E-4</c:v>
                </c:pt>
                <c:pt idx="2351" formatCode="General">
                  <c:v>1.4167556636646299E-4</c:v>
                </c:pt>
                <c:pt idx="2352" formatCode="General">
                  <c:v>1.4191586573390901E-4</c:v>
                </c:pt>
                <c:pt idx="2353" formatCode="General">
                  <c:v>1.4215159944469801E-4</c:v>
                </c:pt>
                <c:pt idx="2354" formatCode="General">
                  <c:v>1.42382814988329E-4</c:v>
                </c:pt>
                <c:pt idx="2355" formatCode="General">
                  <c:v>1.4260951357154299E-4</c:v>
                </c:pt>
                <c:pt idx="2356" formatCode="General">
                  <c:v>1.4283174830398201E-4</c:v>
                </c:pt>
                <c:pt idx="2357" formatCode="General">
                  <c:v>1.4304956990737999E-4</c:v>
                </c:pt>
                <c:pt idx="2358" formatCode="General">
                  <c:v>1.43263026799899E-4</c:v>
                </c:pt>
                <c:pt idx="2359" formatCode="General">
                  <c:v>1.4347218142474601E-4</c:v>
                </c:pt>
                <c:pt idx="2360" formatCode="General">
                  <c:v>1.4367709162483E-4</c:v>
                </c:pt>
                <c:pt idx="2361" formatCode="General">
                  <c:v>1.4387779851614E-4</c:v>
                </c:pt>
                <c:pt idx="2362" formatCode="General">
                  <c:v>1.44074396297978E-4</c:v>
                </c:pt>
                <c:pt idx="2363" formatCode="General">
                  <c:v>1.44266962957838E-4</c:v>
                </c:pt>
                <c:pt idx="2364" formatCode="General">
                  <c:v>1.4445553375555799E-4</c:v>
                </c:pt>
                <c:pt idx="2365" formatCode="General">
                  <c:v>1.44640193191112E-4</c:v>
                </c:pt>
                <c:pt idx="2366" formatCode="General">
                  <c:v>1.4482104692990899E-4</c:v>
                </c:pt>
                <c:pt idx="2367" formatCode="General">
                  <c:v>1.4499815534673501E-4</c:v>
                </c:pt>
                <c:pt idx="2368" formatCode="General">
                  <c:v>1.4517162624148199E-4</c:v>
                </c:pt>
                <c:pt idx="2369" formatCode="General">
                  <c:v>1.4534150747180999E-4</c:v>
                </c:pt>
                <c:pt idx="2370" formatCode="General">
                  <c:v>1.4550791796330101E-4</c:v>
                </c:pt>
                <c:pt idx="2371" formatCode="General">
                  <c:v>1.4567093457703E-4</c:v>
                </c:pt>
                <c:pt idx="2372" formatCode="General">
                  <c:v>1.45830683431863E-4</c:v>
                </c:pt>
                <c:pt idx="2373" formatCode="General">
                  <c:v>1.4598724423365E-4</c:v>
                </c:pt>
                <c:pt idx="2374" formatCode="General">
                  <c:v>1.4614073721873599E-4</c:v>
                </c:pt>
                <c:pt idx="2375" formatCode="General">
                  <c:v>1.4629125838192501E-4</c:v>
                </c:pt>
                <c:pt idx="2376" formatCode="General">
                  <c:v>1.46438905177671E-4</c:v>
                </c:pt>
                <c:pt idx="2377" formatCode="General">
                  <c:v>1.4658382118960499E-4</c:v>
                </c:pt>
                <c:pt idx="2378" formatCode="General">
                  <c:v>1.46726096393333E-4</c:v>
                </c:pt>
                <c:pt idx="2379" formatCode="General">
                  <c:v>1.4686584811658199E-4</c:v>
                </c:pt>
                <c:pt idx="2380" formatCode="General">
                  <c:v>1.47003195257728E-4</c:v>
                </c:pt>
                <c:pt idx="2381" formatCode="General">
                  <c:v>1.4713824876322299E-4</c:v>
                </c:pt>
                <c:pt idx="2382" formatCode="General">
                  <c:v>1.47271138304595E-4</c:v>
                </c:pt>
                <c:pt idx="2383" formatCode="General">
                  <c:v>1.4740197260988699E-4</c:v>
                </c:pt>
                <c:pt idx="2384" formatCode="General">
                  <c:v>1.47530879205301E-4</c:v>
                </c:pt>
                <c:pt idx="2385" formatCode="General">
                  <c:v>1.47657995190319E-4</c:v>
                </c:pt>
                <c:pt idx="2386" formatCode="General">
                  <c:v>1.47783432482641E-4</c:v>
                </c:pt>
                <c:pt idx="2387" formatCode="General">
                  <c:v>1.47907319694828E-4</c:v>
                </c:pt>
                <c:pt idx="2388" formatCode="General">
                  <c:v>1.4802978981184601E-4</c:v>
                </c:pt>
                <c:pt idx="2389" formatCode="General">
                  <c:v>1.48150929964421E-4</c:v>
                </c:pt>
                <c:pt idx="2390" formatCode="General">
                  <c:v>1.4827089926205999E-4</c:v>
                </c:pt>
                <c:pt idx="2391" formatCode="General">
                  <c:v>1.4838982337690799E-4</c:v>
                </c:pt>
                <c:pt idx="2392" formatCode="General">
                  <c:v>1.4850782609573799E-4</c:v>
                </c:pt>
                <c:pt idx="2393" formatCode="General">
                  <c:v>1.4862503103629199E-4</c:v>
                </c:pt>
                <c:pt idx="2394" formatCode="General">
                  <c:v>1.48741588398112E-4</c:v>
                </c:pt>
                <c:pt idx="2395" formatCode="General">
                  <c:v>1.48857619252683E-4</c:v>
                </c:pt>
                <c:pt idx="2396" formatCode="General">
                  <c:v>1.48973239322325E-4</c:v>
                </c:pt>
                <c:pt idx="2397" formatCode="General">
                  <c:v>1.4908857763558099E-4</c:v>
                </c:pt>
                <c:pt idx="2398" formatCode="General">
                  <c:v>1.4920377391440201E-4</c:v>
                </c:pt>
                <c:pt idx="2399" formatCode="General">
                  <c:v>1.4931895805959E-4</c:v>
                </c:pt>
                <c:pt idx="2400" formatCode="General">
                  <c:v>1.49434211796771E-4</c:v>
                </c:pt>
                <c:pt idx="2401" formatCode="General">
                  <c:v>1.49549698382401E-4</c:v>
                </c:pt>
                <c:pt idx="2402" formatCode="General">
                  <c:v>1.49665526417329E-4</c:v>
                </c:pt>
                <c:pt idx="2403" formatCode="General">
                  <c:v>1.4978181643930899E-4</c:v>
                </c:pt>
                <c:pt idx="2404" formatCode="General">
                  <c:v>1.4989872049220101E-4</c:v>
                </c:pt>
                <c:pt idx="2405" formatCode="General">
                  <c:v>1.50016357290399E-4</c:v>
                </c:pt>
                <c:pt idx="2406" formatCode="General">
                  <c:v>1.5013480171419699E-4</c:v>
                </c:pt>
                <c:pt idx="2407" formatCode="General">
                  <c:v>1.5025417917817E-4</c:v>
                </c:pt>
                <c:pt idx="2408" formatCode="General">
                  <c:v>1.5037461188915601E-4</c:v>
                </c:pt>
                <c:pt idx="2409" formatCode="General">
                  <c:v>1.5049621780666099E-4</c:v>
                </c:pt>
                <c:pt idx="2410" formatCode="General">
                  <c:v>1.50619150182581E-4</c:v>
                </c:pt>
                <c:pt idx="2411" formatCode="General">
                  <c:v>1.5074347212771499E-4</c:v>
                </c:pt>
                <c:pt idx="2412" formatCode="General">
                  <c:v>1.5086928362356599E-4</c:v>
                </c:pt>
                <c:pt idx="2413" formatCode="General">
                  <c:v>1.50996694569272E-4</c:v>
                </c:pt>
                <c:pt idx="2414" formatCode="General">
                  <c:v>1.51125809806449E-4</c:v>
                </c:pt>
                <c:pt idx="2415" formatCode="General">
                  <c:v>1.5125676722488801E-4</c:v>
                </c:pt>
                <c:pt idx="2416" formatCode="General">
                  <c:v>1.51389657750597E-4</c:v>
                </c:pt>
                <c:pt idx="2417" formatCode="General">
                  <c:v>1.5152457254571201E-4</c:v>
                </c:pt>
                <c:pt idx="2418" formatCode="General">
                  <c:v>1.5166160121016399E-4</c:v>
                </c:pt>
                <c:pt idx="2419" formatCode="General">
                  <c:v>1.51800861722764E-4</c:v>
                </c:pt>
                <c:pt idx="2420" formatCode="General">
                  <c:v>1.51942403412404E-4</c:v>
                </c:pt>
                <c:pt idx="2421" formatCode="General">
                  <c:v>1.5208633347090601E-4</c:v>
                </c:pt>
                <c:pt idx="2422" formatCode="General">
                  <c:v>1.5223274236028501E-4</c:v>
                </c:pt>
                <c:pt idx="2423" formatCode="General">
                  <c:v>1.52381690944535E-4</c:v>
                </c:pt>
                <c:pt idx="2424" formatCode="General">
                  <c:v>1.52533295092081E-4</c:v>
                </c:pt>
                <c:pt idx="2425" formatCode="General">
                  <c:v>1.5268761070353899E-4</c:v>
                </c:pt>
                <c:pt idx="2426" formatCode="General">
                  <c:v>1.52844710125807E-4</c:v>
                </c:pt>
                <c:pt idx="2427" formatCode="General">
                  <c:v>1.53004679890498E-4</c:v>
                </c:pt>
                <c:pt idx="2428" formatCode="General">
                  <c:v>1.5316758788262599E-4</c:v>
                </c:pt>
                <c:pt idx="2429" formatCode="General">
                  <c:v>1.5333351462809501E-4</c:v>
                </c:pt>
                <c:pt idx="2430" formatCode="General">
                  <c:v>1.5350252950386401E-4</c:v>
                </c:pt>
                <c:pt idx="2431" formatCode="General">
                  <c:v>1.5367467504479401E-4</c:v>
                </c:pt>
                <c:pt idx="2432" formatCode="General">
                  <c:v>1.5384997996162599E-4</c:v>
                </c:pt>
                <c:pt idx="2433" formatCode="General">
                  <c:v>1.5402853631547899E-4</c:v>
                </c:pt>
                <c:pt idx="2434" formatCode="General">
                  <c:v>1.5421038717013501E-4</c:v>
                </c:pt>
                <c:pt idx="2435" formatCode="General">
                  <c:v>1.5439556048829701E-4</c:v>
                </c:pt>
                <c:pt idx="2436" formatCode="General">
                  <c:v>1.5458413840659099E-4</c:v>
                </c:pt>
                <c:pt idx="2437" formatCode="General">
                  <c:v>1.54776155574545E-4</c:v>
                </c:pt>
                <c:pt idx="2438" formatCode="General">
                  <c:v>1.5497167956931001E-4</c:v>
                </c:pt>
                <c:pt idx="2439" formatCode="General">
                  <c:v>1.5517071277046E-4</c:v>
                </c:pt>
                <c:pt idx="2440" formatCode="General">
                  <c:v>1.55373320825339E-4</c:v>
                </c:pt>
                <c:pt idx="2441" formatCode="General">
                  <c:v>1.5557953293008099E-4</c:v>
                </c:pt>
                <c:pt idx="2442" formatCode="General">
                  <c:v>1.5578935751206101E-4</c:v>
                </c:pt>
                <c:pt idx="2443" formatCode="General">
                  <c:v>1.56002835778937E-4</c:v>
                </c:pt>
                <c:pt idx="2444" formatCode="General">
                  <c:v>1.5621998885916399E-4</c:v>
                </c:pt>
                <c:pt idx="2445" formatCode="General">
                  <c:v>1.5644084921099101E-4</c:v>
                </c:pt>
                <c:pt idx="2446" formatCode="General">
                  <c:v>1.5666545328965199E-4</c:v>
                </c:pt>
                <c:pt idx="2447" formatCode="General">
                  <c:v>1.56893779553443E-4</c:v>
                </c:pt>
                <c:pt idx="2448" formatCode="General">
                  <c:v>1.5712585889297799E-4</c:v>
                </c:pt>
                <c:pt idx="2449" formatCode="General">
                  <c:v>1.5736168064463E-4</c:v>
                </c:pt>
                <c:pt idx="2450" formatCode="General">
                  <c:v>1.57601287968036E-4</c:v>
                </c:pt>
                <c:pt idx="2451" formatCode="General">
                  <c:v>1.5784467768237501E-4</c:v>
                </c:pt>
                <c:pt idx="2452" formatCode="General">
                  <c:v>1.5809184467341499E-4</c:v>
                </c:pt>
                <c:pt idx="2453" formatCode="General">
                  <c:v>1.58342790758198E-4</c:v>
                </c:pt>
                <c:pt idx="2454" formatCode="General">
                  <c:v>1.5859749498991401E-4</c:v>
                </c:pt>
                <c:pt idx="2455" formatCode="General">
                  <c:v>1.5885597860241401E-4</c:v>
                </c:pt>
                <c:pt idx="2456" formatCode="General">
                  <c:v>1.5911822952220501E-4</c:v>
                </c:pt>
                <c:pt idx="2457" formatCode="General">
                  <c:v>1.5938422534675701E-4</c:v>
                </c:pt>
                <c:pt idx="2458" formatCode="General">
                  <c:v>1.596539742647E-4</c:v>
                </c:pt>
                <c:pt idx="2459" formatCode="General">
                  <c:v>1.5992744818412599E-4</c:v>
                </c:pt>
                <c:pt idx="2460" formatCode="General">
                  <c:v>1.60204658432413E-4</c:v>
                </c:pt>
                <c:pt idx="2461" formatCode="General">
                  <c:v>1.6048555087861199E-4</c:v>
                </c:pt>
                <c:pt idx="2462" formatCode="General">
                  <c:v>1.6077010401024E-4</c:v>
                </c:pt>
                <c:pt idx="2463" formatCode="General">
                  <c:v>1.6105830953437299E-4</c:v>
                </c:pt>
                <c:pt idx="2464" formatCode="General">
                  <c:v>1.6135013235291901E-4</c:v>
                </c:pt>
                <c:pt idx="2465" formatCode="General">
                  <c:v>1.6164554569185301E-4</c:v>
                </c:pt>
                <c:pt idx="2466" formatCode="General">
                  <c:v>1.6194451213100901E-4</c:v>
                </c:pt>
                <c:pt idx="2467" formatCode="General">
                  <c:v>1.6224699768710701E-4</c:v>
                </c:pt>
                <c:pt idx="2468" formatCode="General">
                  <c:v>1.6255297406690599E-4</c:v>
                </c:pt>
                <c:pt idx="2469" formatCode="General">
                  <c:v>1.6286239969744899E-4</c:v>
                </c:pt>
                <c:pt idx="2470" formatCode="General">
                  <c:v>1.63175222516232E-4</c:v>
                </c:pt>
                <c:pt idx="2471" formatCode="General">
                  <c:v>1.6349140020832E-4</c:v>
                </c:pt>
                <c:pt idx="2472" formatCode="General">
                  <c:v>1.6381088211579501E-4</c:v>
                </c:pt>
                <c:pt idx="2473" formatCode="General">
                  <c:v>1.64133639738106E-4</c:v>
                </c:pt>
                <c:pt idx="2474" formatCode="General">
                  <c:v>1.6445959940534699E-4</c:v>
                </c:pt>
                <c:pt idx="2475" formatCode="General">
                  <c:v>1.647887159046E-4</c:v>
                </c:pt>
                <c:pt idx="2476" formatCode="General">
                  <c:v>1.65120950023409E-4</c:v>
                </c:pt>
                <c:pt idx="2477" formatCode="General">
                  <c:v>1.65456239194331E-4</c:v>
                </c:pt>
                <c:pt idx="2478" formatCode="General">
                  <c:v>1.65794525361453E-4</c:v>
                </c:pt>
                <c:pt idx="2479" formatCode="General">
                  <c:v>1.6613571610580501E-4</c:v>
                </c:pt>
                <c:pt idx="2480" formatCode="General">
                  <c:v>1.6647977376046101E-4</c:v>
                </c:pt>
                <c:pt idx="2481" formatCode="General">
                  <c:v>1.6682664845210301E-4</c:v>
                </c:pt>
                <c:pt idx="2482" formatCode="General">
                  <c:v>1.6717629226245499E-4</c:v>
                </c:pt>
                <c:pt idx="2483" formatCode="General">
                  <c:v>1.6752860613559599E-4</c:v>
                </c:pt>
                <c:pt idx="2484" formatCode="General">
                  <c:v>1.6788350982889901E-4</c:v>
                </c:pt>
                <c:pt idx="2485" formatCode="General">
                  <c:v>1.68240943264654E-4</c:v>
                </c:pt>
                <c:pt idx="2486" formatCode="General">
                  <c:v>1.6860082958910101E-4</c:v>
                </c:pt>
                <c:pt idx="2487" formatCode="General">
                  <c:v>1.6896312102009499E-4</c:v>
                </c:pt>
                <c:pt idx="2488" formatCode="General">
                  <c:v>1.6932770082530601E-4</c:v>
                </c:pt>
                <c:pt idx="2489" formatCode="General">
                  <c:v>1.69694510078869E-4</c:v>
                </c:pt>
                <c:pt idx="2490" formatCode="General">
                  <c:v>1.7006348800388801E-4</c:v>
                </c:pt>
                <c:pt idx="2491" formatCode="General">
                  <c:v>1.7043451685340601E-4</c:v>
                </c:pt>
                <c:pt idx="2492" formatCode="General">
                  <c:v>1.70807530330499E-4</c:v>
                </c:pt>
                <c:pt idx="2493" formatCode="General">
                  <c:v>1.7118242991158799E-4</c:v>
                </c:pt>
                <c:pt idx="2494" formatCode="General">
                  <c:v>1.7155913900519101E-4</c:v>
                </c:pt>
                <c:pt idx="2495" formatCode="General">
                  <c:v>1.7193755721256601E-4</c:v>
                </c:pt>
                <c:pt idx="2496" formatCode="General">
                  <c:v>1.72317604553879E-4</c:v>
                </c:pt>
                <c:pt idx="2497" formatCode="General">
                  <c:v>1.72699162078842E-4</c:v>
                </c:pt>
                <c:pt idx="2498" formatCode="General">
                  <c:v>1.7308217873991501E-4</c:v>
                </c:pt>
                <c:pt idx="2499" formatCode="General">
                  <c:v>1.73466529360289E-4</c:v>
                </c:pt>
                <c:pt idx="2500" formatCode="General">
                  <c:v>1.7385211566002699E-4</c:v>
                </c:pt>
                <c:pt idx="2501" formatCode="General">
                  <c:v>1.74238862337283E-4</c:v>
                </c:pt>
                <c:pt idx="2502" formatCode="General">
                  <c:v>1.7462666303493099E-4</c:v>
                </c:pt>
                <c:pt idx="2503" formatCode="General">
                  <c:v>1.7501541554901099E-4</c:v>
                </c:pt>
                <c:pt idx="2504" formatCode="General">
                  <c:v>1.7540502443279799E-4</c:v>
                </c:pt>
                <c:pt idx="2505" formatCode="General">
                  <c:v>1.75795407951952E-4</c:v>
                </c:pt>
                <c:pt idx="2506" formatCode="General">
                  <c:v>1.7618643499741501E-4</c:v>
                </c:pt>
                <c:pt idx="2507" formatCode="General">
                  <c:v>1.76577992289051E-4</c:v>
                </c:pt>
                <c:pt idx="2508" formatCode="General">
                  <c:v>1.7696998163722999E-4</c:v>
                </c:pt>
                <c:pt idx="2509" formatCode="General">
                  <c:v>1.7736231911006701E-4</c:v>
                </c:pt>
                <c:pt idx="2510" formatCode="General">
                  <c:v>1.7775487808318699E-4</c:v>
                </c:pt>
                <c:pt idx="2511" formatCode="General">
                  <c:v>1.7814755027580401E-4</c:v>
                </c:pt>
                <c:pt idx="2512" formatCode="General">
                  <c:v>1.7854022661855799E-4</c:v>
                </c:pt>
                <c:pt idx="2513" formatCode="General">
                  <c:v>1.78932793058752E-4</c:v>
                </c:pt>
                <c:pt idx="2514" formatCode="General">
                  <c:v>1.79325165782083E-4</c:v>
                </c:pt>
                <c:pt idx="2515" formatCode="General">
                  <c:v>1.7971719715790101E-4</c:v>
                </c:pt>
                <c:pt idx="2516" formatCode="General">
                  <c:v>1.8010878410341499E-4</c:v>
                </c:pt>
                <c:pt idx="2517" formatCode="General">
                  <c:v>1.80499822354721E-4</c:v>
                </c:pt>
                <c:pt idx="2518" formatCode="General">
                  <c:v>1.8089021452682199E-4</c:v>
                </c:pt>
                <c:pt idx="2519" formatCode="General">
                  <c:v>1.8127982193980399E-4</c:v>
                </c:pt>
                <c:pt idx="2520" formatCode="General">
                  <c:v>1.8166854334298701E-4</c:v>
                </c:pt>
                <c:pt idx="2521" formatCode="General">
                  <c:v>1.8205623848831701E-4</c:v>
                </c:pt>
                <c:pt idx="2522" formatCode="General">
                  <c:v>1.82442791743454E-4</c:v>
                </c:pt>
                <c:pt idx="2523" formatCode="General">
                  <c:v>1.8282812997166701E-4</c:v>
                </c:pt>
                <c:pt idx="2524" formatCode="General">
                  <c:v>1.8321208983528001E-4</c:v>
                </c:pt>
                <c:pt idx="2525" formatCode="General">
                  <c:v>1.8359458167440201E-4</c:v>
                </c:pt>
                <c:pt idx="2526" formatCode="General">
                  <c:v>1.8397544264907401E-4</c:v>
                </c:pt>
                <c:pt idx="2527" formatCode="General">
                  <c:v>1.8435459231901799E-4</c:v>
                </c:pt>
                <c:pt idx="2528" formatCode="General">
                  <c:v>1.8473191269324001E-4</c:v>
                </c:pt>
                <c:pt idx="2529" formatCode="General">
                  <c:v>1.85107277570648E-4</c:v>
                </c:pt>
                <c:pt idx="2530" formatCode="General">
                  <c:v>1.8548057990004299E-4</c:v>
                </c:pt>
                <c:pt idx="2531" formatCode="General">
                  <c:v>1.85851674239093E-4</c:v>
                </c:pt>
                <c:pt idx="2532" formatCode="General">
                  <c:v>1.8622046995955301E-4</c:v>
                </c:pt>
                <c:pt idx="2533" formatCode="General">
                  <c:v>1.86586818644795E-4</c:v>
                </c:pt>
                <c:pt idx="2534" formatCode="General">
                  <c:v>1.86950630193389E-4</c:v>
                </c:pt>
                <c:pt idx="2535" formatCode="General">
                  <c:v>1.87311763466955E-4</c:v>
                </c:pt>
                <c:pt idx="2536" formatCode="General">
                  <c:v>1.8767010803362401E-4</c:v>
                </c:pt>
                <c:pt idx="2537" formatCode="General">
                  <c:v>1.88025549335369E-4</c:v>
                </c:pt>
                <c:pt idx="2538" formatCode="General">
                  <c:v>1.8837796179728701E-4</c:v>
                </c:pt>
                <c:pt idx="2539" formatCode="General">
                  <c:v>1.88727213811324E-4</c:v>
                </c:pt>
                <c:pt idx="2540" formatCode="General">
                  <c:v>1.89073189375639E-4</c:v>
                </c:pt>
                <c:pt idx="2541" formatCode="General">
                  <c:v>1.8941577114488399E-4</c:v>
                </c:pt>
                <c:pt idx="2542" formatCode="General">
                  <c:v>1.8975484099938701E-4</c:v>
                </c:pt>
                <c:pt idx="2543" formatCode="General">
                  <c:v>1.9009026313408499E-4</c:v>
                </c:pt>
                <c:pt idx="2544" formatCode="General">
                  <c:v>1.9042193934241101E-4</c:v>
                </c:pt>
                <c:pt idx="2545" formatCode="General">
                  <c:v>1.90749748785253E-4</c:v>
                </c:pt>
                <c:pt idx="2546" formatCode="General">
                  <c:v>1.9107358276599401E-4</c:v>
                </c:pt>
                <c:pt idx="2547" formatCode="General">
                  <c:v>1.9139331498054199E-4</c:v>
                </c:pt>
                <c:pt idx="2548" formatCode="General">
                  <c:v>1.9170883093219801E-4</c:v>
                </c:pt>
                <c:pt idx="2549" formatCode="General">
                  <c:v>1.92020017608231E-4</c:v>
                </c:pt>
                <c:pt idx="2550" formatCode="General">
                  <c:v>1.9232674593519199E-4</c:v>
                </c:pt>
                <c:pt idx="2551" formatCode="General">
                  <c:v>1.92628907852758E-4</c:v>
                </c:pt>
                <c:pt idx="2552" formatCode="General">
                  <c:v>1.9292639658533199E-4</c:v>
                </c:pt>
                <c:pt idx="2553" formatCode="General">
                  <c:v>1.9321909275037599E-4</c:v>
                </c:pt>
                <c:pt idx="2554" formatCode="General">
                  <c:v>1.9350691811560701E-4</c:v>
                </c:pt>
                <c:pt idx="2555" formatCode="General">
                  <c:v>1.9378973551291E-4</c:v>
                </c:pt>
                <c:pt idx="2556" formatCode="General">
                  <c:v>1.9406743578998401E-4</c:v>
                </c:pt>
                <c:pt idx="2557" formatCode="General">
                  <c:v>1.9433990497138599E-4</c:v>
                </c:pt>
                <c:pt idx="2558" formatCode="General">
                  <c:v>1.9460704259728799E-4</c:v>
                </c:pt>
                <c:pt idx="2559" formatCode="General">
                  <c:v>1.9486874968301999E-4</c:v>
                </c:pt>
                <c:pt idx="2560" formatCode="General">
                  <c:v>1.9512488581517999E-4</c:v>
                </c:pt>
                <c:pt idx="2561" formatCode="General">
                  <c:v>1.95375365442976E-4</c:v>
                </c:pt>
                <c:pt idx="2562" formatCode="General">
                  <c:v>1.95620106378904E-4</c:v>
                </c:pt>
                <c:pt idx="2563" formatCode="General">
                  <c:v>1.9585900209687901E-4</c:v>
                </c:pt>
                <c:pt idx="2564" formatCode="General">
                  <c:v>1.9609196473389001E-4</c:v>
                </c:pt>
                <c:pt idx="2565" formatCode="General">
                  <c:v>1.9631887413716501E-4</c:v>
                </c:pt>
                <c:pt idx="2566" formatCode="General">
                  <c:v>1.9653966870789201E-4</c:v>
                </c:pt>
                <c:pt idx="2567" formatCode="General">
                  <c:v>1.9675421013631099E-4</c:v>
                </c:pt>
                <c:pt idx="2568" formatCode="General">
                  <c:v>1.9696243042496001E-4</c:v>
                </c:pt>
                <c:pt idx="2569" formatCode="General">
                  <c:v>1.9716421930040501E-4</c:v>
                </c:pt>
                <c:pt idx="2570" formatCode="General">
                  <c:v>1.9735949579205301E-4</c:v>
                </c:pt>
                <c:pt idx="2571" formatCode="General">
                  <c:v>1.9754816679434301E-4</c:v>
                </c:pt>
                <c:pt idx="2572" formatCode="General">
                  <c:v>1.9773014807241199E-4</c:v>
                </c:pt>
                <c:pt idx="2573" formatCode="General">
                  <c:v>1.97905347803364E-4</c:v>
                </c:pt>
                <c:pt idx="2574" formatCode="General">
                  <c:v>1.98073688550253E-4</c:v>
                </c:pt>
                <c:pt idx="2575" formatCode="General">
                  <c:v>1.9823510195446001E-4</c:v>
                </c:pt>
                <c:pt idx="2576" formatCode="General">
                  <c:v>1.9838950229318501E-4</c:v>
                </c:pt>
                <c:pt idx="2577" formatCode="General">
                  <c:v>1.9853683099665199E-4</c:v>
                </c:pt>
                <c:pt idx="2578" formatCode="General">
                  <c:v>1.9867700519422899E-4</c:v>
                </c:pt>
                <c:pt idx="2579" formatCode="General">
                  <c:v>1.98809950375277E-4</c:v>
                </c:pt>
                <c:pt idx="2580" formatCode="General">
                  <c:v>1.9893561305136799E-4</c:v>
                </c:pt>
                <c:pt idx="2581" formatCode="General">
                  <c:v>1.9905392850049999E-4</c:v>
                </c:pt>
                <c:pt idx="2582" formatCode="General">
                  <c:v>1.99164835006565E-4</c:v>
                </c:pt>
                <c:pt idx="2583" formatCode="General">
                  <c:v>1.9926827484130201E-4</c:v>
                </c:pt>
                <c:pt idx="2584" formatCode="General">
                  <c:v>1.9936416934415599E-4</c:v>
                </c:pt>
                <c:pt idx="2585" formatCode="General">
                  <c:v>1.99452483858534E-4</c:v>
                </c:pt>
                <c:pt idx="2586" formatCode="General">
                  <c:v>1.9953317829180499E-4</c:v>
                </c:pt>
                <c:pt idx="2587" formatCode="General">
                  <c:v>1.9960618345477501E-4</c:v>
                </c:pt>
                <c:pt idx="2588" formatCode="General">
                  <c:v>1.99671461833915E-4</c:v>
                </c:pt>
                <c:pt idx="2589" formatCode="General">
                  <c:v>1.9972898101968599E-4</c:v>
                </c:pt>
                <c:pt idx="2590" formatCode="General">
                  <c:v>1.99778688241034E-4</c:v>
                </c:pt>
                <c:pt idx="2591" formatCode="General">
                  <c:v>1.9982056452360299E-4</c:v>
                </c:pt>
                <c:pt idx="2592" formatCode="General">
                  <c:v>1.9985456599023299E-4</c:v>
                </c:pt>
                <c:pt idx="2593" formatCode="General">
                  <c:v>1.9988065733286001E-4</c:v>
                </c:pt>
                <c:pt idx="2594" formatCode="General">
                  <c:v>1.99898843417353E-4</c:v>
                </c:pt>
                <c:pt idx="2595" formatCode="General">
                  <c:v>1.99909089906657E-4</c:v>
                </c:pt>
                <c:pt idx="2596" formatCode="General">
                  <c:v>1.9991136814127299E-4</c:v>
                </c:pt>
                <c:pt idx="2597" formatCode="General">
                  <c:v>1.99905671996602E-4</c:v>
                </c:pt>
                <c:pt idx="2598" formatCode="General">
                  <c:v>1.99891977797498E-4</c:v>
                </c:pt>
                <c:pt idx="2599" formatCode="General">
                  <c:v>1.9987027542206899E-4</c:v>
                </c:pt>
                <c:pt idx="2600" formatCode="General">
                  <c:v>1.9984059166542299E-4</c:v>
                </c:pt>
                <c:pt idx="2601" formatCode="General">
                  <c:v>1.99802907608517E-4</c:v>
                </c:pt>
                <c:pt idx="2602" formatCode="General">
                  <c:v>1.9975720696927801E-4</c:v>
                </c:pt>
                <c:pt idx="2603" formatCode="General">
                  <c:v>1.9970352560077099E-4</c:v>
                </c:pt>
                <c:pt idx="2604" formatCode="General">
                  <c:v>1.99641876210507E-4</c:v>
                </c:pt>
                <c:pt idx="2605" formatCode="General">
                  <c:v>1.9957227549221801E-4</c:v>
                </c:pt>
                <c:pt idx="2606" formatCode="General">
                  <c:v>1.9949474000124199E-4</c:v>
                </c:pt>
                <c:pt idx="2607" formatCode="General">
                  <c:v>1.99409294443145E-4</c:v>
                </c:pt>
                <c:pt idx="2608" formatCode="General">
                  <c:v>1.9931597619141301E-4</c:v>
                </c:pt>
                <c:pt idx="2609" formatCode="General">
                  <c:v>1.99214774794329E-4</c:v>
                </c:pt>
                <c:pt idx="2610" formatCode="General">
                  <c:v>1.9910575902299101E-4</c:v>
                </c:pt>
                <c:pt idx="2611" formatCode="General">
                  <c:v>1.9898895065161099E-4</c:v>
                </c:pt>
                <c:pt idx="2612" formatCode="General">
                  <c:v>1.9886439417361599E-4</c:v>
                </c:pt>
                <c:pt idx="2613" formatCode="General">
                  <c:v>1.9873213789385101E-4</c:v>
                </c:pt>
                <c:pt idx="2614" formatCode="General">
                  <c:v>1.9859221717774E-4</c:v>
                </c:pt>
                <c:pt idx="2615" formatCode="General">
                  <c:v>1.9844468894852999E-4</c:v>
                </c:pt>
                <c:pt idx="2616" formatCode="General">
                  <c:v>1.9828961731208799E-4</c:v>
                </c:pt>
                <c:pt idx="2617" formatCode="General">
                  <c:v>1.9812707768128001E-4</c:v>
                </c:pt>
                <c:pt idx="2618" formatCode="General">
                  <c:v>1.97957116823189E-4</c:v>
                </c:pt>
                <c:pt idx="2619" formatCode="General">
                  <c:v>1.9777979689191699E-4</c:v>
                </c:pt>
                <c:pt idx="2620" formatCode="General">
                  <c:v>1.9759519897519001E-4</c:v>
                </c:pt>
                <c:pt idx="2621" formatCode="General">
                  <c:v>1.9740339825934599E-4</c:v>
                </c:pt>
                <c:pt idx="2622" formatCode="General">
                  <c:v>1.9720450069790599E-4</c:v>
                </c:pt>
                <c:pt idx="2623" formatCode="General">
                  <c:v>1.9699853740755101E-4</c:v>
                </c:pt>
                <c:pt idx="2624" formatCode="General">
                  <c:v>1.9678561253845E-4</c:v>
                </c:pt>
                <c:pt idx="2625" formatCode="General">
                  <c:v>1.9656580583565501E-4</c:v>
                </c:pt>
                <c:pt idx="2626" formatCode="General">
                  <c:v>1.9633922756311201E-4</c:v>
                </c:pt>
                <c:pt idx="2627" formatCode="General">
                  <c:v>1.9610595168167901E-4</c:v>
                </c:pt>
                <c:pt idx="2628" formatCode="General">
                  <c:v>1.9586611360103399E-4</c:v>
                </c:pt>
                <c:pt idx="2629" formatCode="General">
                  <c:v>1.9561978275796501E-4</c:v>
                </c:pt>
                <c:pt idx="2630" formatCode="General">
                  <c:v>1.95367072179947E-4</c:v>
                </c:pt>
                <c:pt idx="2631" formatCode="General">
                  <c:v>1.9510808978669399E-4</c:v>
                </c:pt>
                <c:pt idx="2632" formatCode="General">
                  <c:v>1.9484294848379999E-4</c:v>
                </c:pt>
                <c:pt idx="2633" formatCode="General">
                  <c:v>1.94571729749624E-4</c:v>
                </c:pt>
                <c:pt idx="2634" formatCode="General">
                  <c:v>1.9429454881469E-4</c:v>
                </c:pt>
                <c:pt idx="2635" formatCode="General">
                  <c:v>1.9401157166878299E-4</c:v>
                </c:pt>
                <c:pt idx="2636" formatCode="General">
                  <c:v>1.9372291012068299E-4</c:v>
                </c:pt>
                <c:pt idx="2637" formatCode="General">
                  <c:v>1.9342866965207901E-4</c:v>
                </c:pt>
                <c:pt idx="2638" formatCode="General">
                  <c:v>1.9312897030481101E-4</c:v>
                </c:pt>
                <c:pt idx="2639" formatCode="General">
                  <c:v>1.92823964991082E-4</c:v>
                </c:pt>
                <c:pt idx="2640" formatCode="General">
                  <c:v>1.9251376434592101E-4</c:v>
                </c:pt>
                <c:pt idx="2641" formatCode="General">
                  <c:v>1.9219851089703901E-4</c:v>
                </c:pt>
                <c:pt idx="2642" formatCode="General">
                  <c:v>1.91878320462521E-4</c:v>
                </c:pt>
                <c:pt idx="2643" formatCode="General">
                  <c:v>1.91553340526219E-4</c:v>
                </c:pt>
                <c:pt idx="2644" formatCode="General">
                  <c:v>1.9122368945252301E-4</c:v>
                </c:pt>
                <c:pt idx="2645" formatCode="General">
                  <c:v>1.90889539034285E-4</c:v>
                </c:pt>
                <c:pt idx="2646" formatCode="General">
                  <c:v>1.9055100547785801E-4</c:v>
                </c:pt>
                <c:pt idx="2647" formatCode="General">
                  <c:v>1.9020824429072299E-4</c:v>
                </c:pt>
                <c:pt idx="2648" formatCode="General">
                  <c:v>1.8986138680446901E-4</c:v>
                </c:pt>
                <c:pt idx="2649" formatCode="General">
                  <c:v>1.8951056856566801E-4</c:v>
                </c:pt>
                <c:pt idx="2650" formatCode="General">
                  <c:v>1.89155942527363E-4</c:v>
                </c:pt>
                <c:pt idx="2651" formatCode="General">
                  <c:v>1.8879764857656901E-4</c:v>
                </c:pt>
                <c:pt idx="2652" formatCode="General">
                  <c:v>1.8843586720522799E-4</c:v>
                </c:pt>
                <c:pt idx="2653" formatCode="General">
                  <c:v>1.8807072262383599E-4</c:v>
                </c:pt>
                <c:pt idx="2654" formatCode="General">
                  <c:v>1.8770235067481499E-4</c:v>
                </c:pt>
                <c:pt idx="2655" formatCode="General">
                  <c:v>1.8733089437534501E-4</c:v>
                </c:pt>
                <c:pt idx="2656" formatCode="General">
                  <c:v>1.86956526405519E-4</c:v>
                </c:pt>
                <c:pt idx="2657" formatCode="General">
                  <c:v>1.8657938279189099E-4</c:v>
                </c:pt>
                <c:pt idx="2658" formatCode="General">
                  <c:v>1.86199623902428E-4</c:v>
                </c:pt>
                <c:pt idx="2659" formatCode="General">
                  <c:v>1.85817427331086E-4</c:v>
                </c:pt>
                <c:pt idx="2660" formatCode="General">
                  <c:v>1.8543290871041101E-4</c:v>
                </c:pt>
                <c:pt idx="2661" formatCode="General">
                  <c:v>1.8504619433077E-4</c:v>
                </c:pt>
                <c:pt idx="2662" formatCode="General">
                  <c:v>1.84657426045039E-4</c:v>
                </c:pt>
                <c:pt idx="2663" formatCode="General">
                  <c:v>1.8426678972372699E-4</c:v>
                </c:pt>
                <c:pt idx="2664" formatCode="General">
                  <c:v>1.8387443976508299E-4</c:v>
                </c:pt>
                <c:pt idx="2665" formatCode="General">
                  <c:v>1.8348050253123101E-4</c:v>
                </c:pt>
                <c:pt idx="2666" formatCode="General">
                  <c:v>1.8308513692717499E-4</c:v>
                </c:pt>
                <c:pt idx="2667" formatCode="General">
                  <c:v>1.82688456797519E-4</c:v>
                </c:pt>
                <c:pt idx="2668" formatCode="General">
                  <c:v>1.82290630363897E-4</c:v>
                </c:pt>
                <c:pt idx="2669" formatCode="General">
                  <c:v>1.8189180590674401E-4</c:v>
                </c:pt>
                <c:pt idx="2670" formatCode="General">
                  <c:v>1.81492124423222E-4</c:v>
                </c:pt>
                <c:pt idx="2671" formatCode="General">
                  <c:v>1.81091697877974E-4</c:v>
                </c:pt>
                <c:pt idx="2672" formatCode="General">
                  <c:v>1.8069069631598499E-4</c:v>
                </c:pt>
                <c:pt idx="2673" formatCode="General">
                  <c:v>1.80289275500622E-4</c:v>
                </c:pt>
                <c:pt idx="2674" formatCode="General">
                  <c:v>1.79887523811545E-4</c:v>
                </c:pt>
                <c:pt idx="2675" formatCode="General">
                  <c:v>1.7948558526261101E-4</c:v>
                </c:pt>
                <c:pt idx="2676" formatCode="General">
                  <c:v>1.7908359744582799E-4</c:v>
                </c:pt>
                <c:pt idx="2677" formatCode="General">
                  <c:v>1.7868168079778599E-4</c:v>
                </c:pt>
                <c:pt idx="2678" formatCode="General">
                  <c:v>1.7827998145607501E-4</c:v>
                </c:pt>
                <c:pt idx="2679" formatCode="General">
                  <c:v>1.77878628661738E-4</c:v>
                </c:pt>
                <c:pt idx="2680" formatCode="General">
                  <c:v>1.7747773762606599E-4</c:v>
                </c:pt>
                <c:pt idx="2681" formatCode="General">
                  <c:v>1.7707744260879601E-4</c:v>
                </c:pt>
                <c:pt idx="2682" formatCode="General">
                  <c:v>1.76677868040594E-4</c:v>
                </c:pt>
                <c:pt idx="2683" formatCode="General">
                  <c:v>1.7627912682727801E-4</c:v>
                </c:pt>
                <c:pt idx="2684" formatCode="General">
                  <c:v>1.75881314569481E-4</c:v>
                </c:pt>
                <c:pt idx="2685" formatCode="General">
                  <c:v>1.7548454573990799E-4</c:v>
                </c:pt>
                <c:pt idx="2686" formatCode="General">
                  <c:v>1.7508895030119001E-4</c:v>
                </c:pt>
                <c:pt idx="2687" formatCode="General">
                  <c:v>1.74694621345713E-4</c:v>
                </c:pt>
                <c:pt idx="2688" formatCode="General">
                  <c:v>1.74301679526629E-4</c:v>
                </c:pt>
                <c:pt idx="2689" formatCode="General">
                  <c:v>1.7391024041033001E-4</c:v>
                </c:pt>
                <c:pt idx="2690" formatCode="General">
                  <c:v>1.73520404512098E-4</c:v>
                </c:pt>
                <c:pt idx="2691" formatCode="General">
                  <c:v>1.73132251047441E-4</c:v>
                </c:pt>
                <c:pt idx="2692" formatCode="General">
                  <c:v>1.72745887653156E-4</c:v>
                </c:pt>
                <c:pt idx="2693" formatCode="General">
                  <c:v>1.7236141570345199E-4</c:v>
                </c:pt>
                <c:pt idx="2694" formatCode="General">
                  <c:v>1.7197892550674699E-4</c:v>
                </c:pt>
                <c:pt idx="2695" formatCode="General">
                  <c:v>1.71598502428179E-4</c:v>
                </c:pt>
                <c:pt idx="2696" formatCode="General">
                  <c:v>1.7122020538136901E-4</c:v>
                </c:pt>
                <c:pt idx="2697" formatCode="General">
                  <c:v>1.70844134512141E-4</c:v>
                </c:pt>
                <c:pt idx="2698" formatCode="General">
                  <c:v>1.70470363085935E-4</c:v>
                </c:pt>
                <c:pt idx="2699" formatCode="General">
                  <c:v>1.7009895749485501E-4</c:v>
                </c:pt>
                <c:pt idx="2700" formatCode="General">
                  <c:v>1.6973002112280101E-4</c:v>
                </c:pt>
                <c:pt idx="2701" formatCode="General">
                  <c:v>1.6936360738465501E-4</c:v>
                </c:pt>
                <c:pt idx="2702" formatCode="General">
                  <c:v>1.6899978200778299E-4</c:v>
                </c:pt>
                <c:pt idx="2703" formatCode="General">
                  <c:v>1.6863860000357301E-4</c:v>
                </c:pt>
                <c:pt idx="2704" formatCode="General">
                  <c:v>1.6828013919077101E-4</c:v>
                </c:pt>
                <c:pt idx="2705" formatCode="General">
                  <c:v>1.67924456218826E-4</c:v>
                </c:pt>
                <c:pt idx="2706" formatCode="General">
                  <c:v>1.67571598661397E-4</c:v>
                </c:pt>
                <c:pt idx="2707" formatCode="General">
                  <c:v>1.6722160900191699E-4</c:v>
                </c:pt>
                <c:pt idx="2708" formatCode="General">
                  <c:v>1.6687455121182501E-4</c:v>
                </c:pt>
                <c:pt idx="2709" formatCode="General">
                  <c:v>1.6653047757563E-4</c:v>
                </c:pt>
                <c:pt idx="2710" formatCode="General">
                  <c:v>1.6618943379148899E-4</c:v>
                </c:pt>
                <c:pt idx="2711" formatCode="General">
                  <c:v>1.6585144695502701E-4</c:v>
                </c:pt>
                <c:pt idx="2712" formatCode="General">
                  <c:v>1.65516560950869E-4</c:v>
                </c:pt>
                <c:pt idx="2713" formatCode="General">
                  <c:v>1.6518481506449799E-4</c:v>
                </c:pt>
                <c:pt idx="2714" formatCode="General">
                  <c:v>1.6485622238498199E-4</c:v>
                </c:pt>
                <c:pt idx="2715" formatCode="General">
                  <c:v>1.6453079404655E-4</c:v>
                </c:pt>
                <c:pt idx="2716" formatCode="General">
                  <c:v>1.6420859405075699E-4</c:v>
                </c:pt>
                <c:pt idx="2717" formatCode="General">
                  <c:v>1.6388961633158401E-4</c:v>
                </c:pt>
                <c:pt idx="2718" formatCode="General">
                  <c:v>1.6357389091661799E-4</c:v>
                </c:pt>
                <c:pt idx="2719" formatCode="General">
                  <c:v>1.6326144571810199E-4</c:v>
                </c:pt>
                <c:pt idx="2720" formatCode="General">
                  <c:v>1.6295229515013801E-4</c:v>
                </c:pt>
                <c:pt idx="2721" formatCode="General">
                  <c:v>1.6264643651212599E-4</c:v>
                </c:pt>
                <c:pt idx="2722" formatCode="General">
                  <c:v>1.6234386501593601E-4</c:v>
                </c:pt>
                <c:pt idx="2723" formatCode="General">
                  <c:v>1.6204460565096801E-4</c:v>
                </c:pt>
                <c:pt idx="2724" formatCode="General">
                  <c:v>1.6174866297762299E-4</c:v>
                </c:pt>
                <c:pt idx="2725" formatCode="General">
                  <c:v>1.6145604953094801E-4</c:v>
                </c:pt>
                <c:pt idx="2726" formatCode="General">
                  <c:v>1.6116672424188E-4</c:v>
                </c:pt>
                <c:pt idx="2727" formatCode="General">
                  <c:v>1.6088071291946301E-4</c:v>
                </c:pt>
                <c:pt idx="2728" formatCode="General">
                  <c:v>1.6059798098850899E-4</c:v>
                </c:pt>
                <c:pt idx="2729" formatCode="General">
                  <c:v>1.60318515885504E-4</c:v>
                </c:pt>
                <c:pt idx="2730" formatCode="General">
                  <c:v>1.60042336322816E-4</c:v>
                </c:pt>
                <c:pt idx="2731" formatCode="General">
                  <c:v>1.59769399820149E-4</c:v>
                </c:pt>
                <c:pt idx="2732" formatCode="General">
                  <c:v>1.5949968072646799E-4</c:v>
                </c:pt>
                <c:pt idx="2733" formatCode="General">
                  <c:v>1.5923316834546501E-4</c:v>
                </c:pt>
                <c:pt idx="2734" formatCode="General">
                  <c:v>1.58969839721461E-4</c:v>
                </c:pt>
                <c:pt idx="2735" formatCode="General">
                  <c:v>1.5870969332587199E-4</c:v>
                </c:pt>
                <c:pt idx="2736" formatCode="General">
                  <c:v>1.5845266231218801E-4</c:v>
                </c:pt>
                <c:pt idx="2737" formatCode="General">
                  <c:v>1.5819872760110899E-4</c:v>
                </c:pt>
                <c:pt idx="2738" formatCode="General">
                  <c:v>1.5794784704169701E-4</c:v>
                </c:pt>
                <c:pt idx="2739" formatCode="General">
                  <c:v>1.57699985849777E-4</c:v>
                </c:pt>
                <c:pt idx="2740" formatCode="General">
                  <c:v>1.5745510010450501E-4</c:v>
                </c:pt>
                <c:pt idx="2741" formatCode="General">
                  <c:v>1.57213177460894E-4</c:v>
                </c:pt>
                <c:pt idx="2742" formatCode="General">
                  <c:v>1.56974174735158E-4</c:v>
                </c:pt>
                <c:pt idx="2743" formatCode="General">
                  <c:v>1.5673805614326399E-4</c:v>
                </c:pt>
                <c:pt idx="2744" formatCode="General">
                  <c:v>1.56504763183029E-4</c:v>
                </c:pt>
                <c:pt idx="2745" formatCode="General">
                  <c:v>1.5627424394705399E-4</c:v>
                </c:pt>
                <c:pt idx="2746" formatCode="General">
                  <c:v>1.56046429519601E-4</c:v>
                </c:pt>
                <c:pt idx="2747" formatCode="General">
                  <c:v>1.5582129547881801E-4</c:v>
                </c:pt>
                <c:pt idx="2748" formatCode="General">
                  <c:v>1.55598791244932E-4</c:v>
                </c:pt>
                <c:pt idx="2749" formatCode="General">
                  <c:v>1.55378833123858E-4</c:v>
                </c:pt>
                <c:pt idx="2750" formatCode="General">
                  <c:v>1.5516139735510199E-4</c:v>
                </c:pt>
                <c:pt idx="2751" formatCode="General">
                  <c:v>1.5494642473527599E-4</c:v>
                </c:pt>
                <c:pt idx="2752" formatCode="General">
                  <c:v>1.5473383657352001E-4</c:v>
                </c:pt>
                <c:pt idx="2753" formatCode="General">
                  <c:v>1.5452358283925201E-4</c:v>
                </c:pt>
                <c:pt idx="2754" formatCode="General">
                  <c:v>1.5431559834378999E-4</c:v>
                </c:pt>
                <c:pt idx="2755" formatCode="General">
                  <c:v>1.5410981678760401E-4</c:v>
                </c:pt>
                <c:pt idx="2756" formatCode="General">
                  <c:v>1.5390618232980299E-4</c:v>
                </c:pt>
                <c:pt idx="2757" formatCode="General">
                  <c:v>1.5370460248192099E-4</c:v>
                </c:pt>
                <c:pt idx="2758" formatCode="General">
                  <c:v>1.53505044372088E-4</c:v>
                </c:pt>
                <c:pt idx="2759" formatCode="General">
                  <c:v>1.5330744951071699E-4</c:v>
                </c:pt>
                <c:pt idx="2760" formatCode="General">
                  <c:v>1.5311172216995E-4</c:v>
                </c:pt>
                <c:pt idx="2761" formatCode="General">
                  <c:v>1.5291780518909701E-4</c:v>
                </c:pt>
                <c:pt idx="2762" formatCode="General">
                  <c:v>1.5272562284220301E-4</c:v>
                </c:pt>
                <c:pt idx="2763" formatCode="General">
                  <c:v>1.5253511450655501E-4</c:v>
                </c:pt>
                <c:pt idx="2764" formatCode="General">
                  <c:v>1.5234617667291399E-4</c:v>
                </c:pt>
                <c:pt idx="2765" formatCode="General">
                  <c:v>1.5215875251463199E-4</c:v>
                </c:pt>
                <c:pt idx="2766" formatCode="General">
                  <c:v>1.51972777951167E-4</c:v>
                </c:pt>
                <c:pt idx="2767" formatCode="General">
                  <c:v>1.51788169828844E-4</c:v>
                </c:pt>
                <c:pt idx="2768" formatCode="General">
                  <c:v>1.51604835650779E-4</c:v>
                </c:pt>
                <c:pt idx="2769" formatCode="General">
                  <c:v>1.5142272124104501E-4</c:v>
                </c:pt>
                <c:pt idx="2770" formatCode="General">
                  <c:v>1.5124173781621501E-4</c:v>
                </c:pt>
                <c:pt idx="2771" formatCode="General">
                  <c:v>1.51061822840642E-4</c:v>
                </c:pt>
                <c:pt idx="2772" formatCode="General">
                  <c:v>1.5088290116261301E-4</c:v>
                </c:pt>
                <c:pt idx="2773" formatCode="General">
                  <c:v>1.5070488583205299E-4</c:v>
                </c:pt>
                <c:pt idx="2774" formatCode="General">
                  <c:v>1.50527706086859E-4</c:v>
                </c:pt>
                <c:pt idx="2775" formatCode="General">
                  <c:v>1.5035126863101301E-4</c:v>
                </c:pt>
                <c:pt idx="2776" formatCode="General">
                  <c:v>1.5017546202846199E-4</c:v>
                </c:pt>
                <c:pt idx="2777" formatCode="General">
                  <c:v>1.5000027004948401E-4</c:v>
                </c:pt>
                <c:pt idx="2778" formatCode="General">
                  <c:v>1.49825597692272E-4</c:v>
                </c:pt>
                <c:pt idx="2779" formatCode="General">
                  <c:v>1.4965134207204099E-4</c:v>
                </c:pt>
                <c:pt idx="2780" formatCode="General">
                  <c:v>1.4947743704654801E-4</c:v>
                </c:pt>
                <c:pt idx="2781" formatCode="General">
                  <c:v>1.4930382955114299E-4</c:v>
                </c:pt>
                <c:pt idx="2782" formatCode="General">
                  <c:v>1.49130428247501E-4</c:v>
                </c:pt>
                <c:pt idx="2783" formatCode="General">
                  <c:v>1.4895715797533701E-4</c:v>
                </c:pt>
                <c:pt idx="2784" formatCode="General">
                  <c:v>1.4878393507189E-4</c:v>
                </c:pt>
                <c:pt idx="2785" formatCode="General">
                  <c:v>1.4861065055413999E-4</c:v>
                </c:pt>
                <c:pt idx="2786" formatCode="General">
                  <c:v>1.4843725948568699E-4</c:v>
                </c:pt>
                <c:pt idx="2787" formatCode="General">
                  <c:v>1.4826367823739099E-4</c:v>
                </c:pt>
                <c:pt idx="2788" formatCode="General">
                  <c:v>1.4808980760508601E-4</c:v>
                </c:pt>
                <c:pt idx="2789" formatCode="General">
                  <c:v>1.4791558393293701E-4</c:v>
                </c:pt>
                <c:pt idx="2790" formatCode="General">
                  <c:v>1.47740924145322E-4</c:v>
                </c:pt>
                <c:pt idx="2791" formatCode="General">
                  <c:v>1.47565748139546E-4</c:v>
                </c:pt>
                <c:pt idx="2792" formatCode="General">
                  <c:v>1.47389991778584E-4</c:v>
                </c:pt>
                <c:pt idx="2793" formatCode="General">
                  <c:v>1.4721357655894901E-4</c:v>
                </c:pt>
                <c:pt idx="2794" formatCode="General">
                  <c:v>1.4703641591186299E-4</c:v>
                </c:pt>
                <c:pt idx="2795" formatCode="General">
                  <c:v>1.4685844179712401E-4</c:v>
                </c:pt>
                <c:pt idx="2796" formatCode="General">
                  <c:v>1.4667958137154599E-4</c:v>
                </c:pt>
                <c:pt idx="2797" formatCode="General">
                  <c:v>1.4649973920937201E-4</c:v>
                </c:pt>
                <c:pt idx="2798" formatCode="General">
                  <c:v>1.46318874841955E-4</c:v>
                </c:pt>
                <c:pt idx="2799" formatCode="General">
                  <c:v>1.4613690357161201E-4</c:v>
                </c:pt>
                <c:pt idx="2800" formatCode="General">
                  <c:v>1.45953719591692E-4</c:v>
                </c:pt>
                <c:pt idx="2801" formatCode="General">
                  <c:v>1.4576929268803E-4</c:v>
                </c:pt>
                <c:pt idx="2802" formatCode="General">
                  <c:v>1.4558355455542E-4</c:v>
                </c:pt>
                <c:pt idx="2803" formatCode="General">
                  <c:v>1.4539641333281901E-4</c:v>
                </c:pt>
                <c:pt idx="2804" formatCode="General">
                  <c:v>1.4520780872501299E-4</c:v>
                </c:pt>
                <c:pt idx="2805" formatCode="General">
                  <c:v>1.4501768381147801E-4</c:v>
                </c:pt>
                <c:pt idx="2806" formatCode="General">
                  <c:v>1.44825952855417E-4</c:v>
                </c:pt>
                <c:pt idx="2807" formatCode="General">
                  <c:v>1.4463255817312199E-4</c:v>
                </c:pt>
                <c:pt idx="2808" formatCode="General">
                  <c:v>1.4443741550453901E-4</c:v>
                </c:pt>
                <c:pt idx="2809" formatCode="General">
                  <c:v>1.4424049105843999E-4</c:v>
                </c:pt>
                <c:pt idx="2810" formatCode="General">
                  <c:v>1.4404169712919901E-4</c:v>
                </c:pt>
                <c:pt idx="2811" formatCode="General">
                  <c:v>1.4384096676909499E-4</c:v>
                </c:pt>
                <c:pt idx="2812" formatCode="General">
                  <c:v>1.43638239765457E-4</c:v>
                </c:pt>
                <c:pt idx="2813" formatCode="General">
                  <c:v>1.4343345698260399E-4</c:v>
                </c:pt>
                <c:pt idx="2814" formatCode="General">
                  <c:v>1.43226533219336E-4</c:v>
                </c:pt>
                <c:pt idx="2815" formatCode="General">
                  <c:v>1.4301744152868501E-4</c:v>
                </c:pt>
                <c:pt idx="2816" formatCode="General">
                  <c:v>1.4280614060491201E-4</c:v>
                </c:pt>
                <c:pt idx="2817" formatCode="General">
                  <c:v>1.4259256452385399E-4</c:v>
                </c:pt>
                <c:pt idx="2818" formatCode="General">
                  <c:v>1.4237663606317901E-4</c:v>
                </c:pt>
                <c:pt idx="2819" formatCode="General">
                  <c:v>1.4215828466380899E-4</c:v>
                </c:pt>
                <c:pt idx="2820" formatCode="General">
                  <c:v>1.41937474053394E-4</c:v>
                </c:pt>
                <c:pt idx="2821" formatCode="General">
                  <c:v>1.41714153386805E-4</c:v>
                </c:pt>
                <c:pt idx="2822" formatCode="General">
                  <c:v>1.4148826050465501E-4</c:v>
                </c:pt>
                <c:pt idx="2823" formatCode="General">
                  <c:v>1.4125975048618399E-4</c:v>
                </c:pt>
                <c:pt idx="2824" formatCode="General">
                  <c:v>1.4102858932041399E-4</c:v>
                </c:pt>
                <c:pt idx="2825" formatCode="General">
                  <c:v>1.4079470670960199E-4</c:v>
                </c:pt>
                <c:pt idx="2826" formatCode="General">
                  <c:v>1.40558079947961E-4</c:v>
                </c:pt>
                <c:pt idx="2827" formatCode="General">
                  <c:v>1.4031865940470999E-4</c:v>
                </c:pt>
                <c:pt idx="2828" formatCode="General">
                  <c:v>1.4007639729406699E-4</c:v>
                </c:pt>
                <c:pt idx="2829" formatCode="General">
                  <c:v>1.3983125845386501E-4</c:v>
                </c:pt>
                <c:pt idx="2830" formatCode="General">
                  <c:v>1.3958317610984801E-4</c:v>
                </c:pt>
                <c:pt idx="2831" formatCode="General">
                  <c:v>1.3933212997820001E-4</c:v>
                </c:pt>
                <c:pt idx="2832" formatCode="General">
                  <c:v>1.39078090451963E-4</c:v>
                </c:pt>
                <c:pt idx="2833" formatCode="General">
                  <c:v>1.3882100423217E-4</c:v>
                </c:pt>
                <c:pt idx="2834" formatCode="General">
                  <c:v>1.3856085194607901E-4</c:v>
                </c:pt>
                <c:pt idx="2835" formatCode="General">
                  <c:v>1.3829758229185401E-4</c:v>
                </c:pt>
                <c:pt idx="2836" formatCode="General">
                  <c:v>1.3803116778359699E-4</c:v>
                </c:pt>
                <c:pt idx="2837" formatCode="General">
                  <c:v>1.3776160198982599E-4</c:v>
                </c:pt>
                <c:pt idx="2838" formatCode="General">
                  <c:v>1.3748886595529701E-4</c:v>
                </c:pt>
                <c:pt idx="2839" formatCode="General">
                  <c:v>1.3721290600921299E-4</c:v>
                </c:pt>
                <c:pt idx="2840" formatCode="General">
                  <c:v>1.36933705718596E-4</c:v>
                </c:pt>
                <c:pt idx="2841" formatCode="General">
                  <c:v>1.3665126588023599E-4</c:v>
                </c:pt>
                <c:pt idx="2842" formatCode="General">
                  <c:v>1.36365567390142E-4</c:v>
                </c:pt>
                <c:pt idx="2843" formatCode="General">
                  <c:v>1.3607655765135299E-4</c:v>
                </c:pt>
                <c:pt idx="2844" formatCode="General">
                  <c:v>1.3578425722734499E-4</c:v>
                </c:pt>
                <c:pt idx="2845" formatCode="General">
                  <c:v>1.3548865470863999E-4</c:v>
                </c:pt>
                <c:pt idx="2846" formatCode="General">
                  <c:v>1.35189721927618E-4</c:v>
                </c:pt>
                <c:pt idx="2847" formatCode="General">
                  <c:v>1.34887441329761E-4</c:v>
                </c:pt>
                <c:pt idx="2848" formatCode="General">
                  <c:v>1.3458181179610399E-4</c:v>
                </c:pt>
                <c:pt idx="2849" formatCode="General">
                  <c:v>1.3427282045278501E-4</c:v>
                </c:pt>
                <c:pt idx="2850" formatCode="General">
                  <c:v>1.3396047006434801E-4</c:v>
                </c:pt>
                <c:pt idx="2851" formatCode="General">
                  <c:v>1.3364476214616601E-4</c:v>
                </c:pt>
                <c:pt idx="2852" formatCode="General">
                  <c:v>1.3332570919236499E-4</c:v>
                </c:pt>
                <c:pt idx="2853" formatCode="General">
                  <c:v>1.3300332185185899E-4</c:v>
                </c:pt>
                <c:pt idx="2854" formatCode="General">
                  <c:v>1.3267760679911401E-4</c:v>
                </c:pt>
                <c:pt idx="2855" formatCode="General">
                  <c:v>1.3234856690604499E-4</c:v>
                </c:pt>
                <c:pt idx="2856" formatCode="General">
                  <c:v>1.3201619954244899E-4</c:v>
                </c:pt>
                <c:pt idx="2857" formatCode="General">
                  <c:v>1.31680533756057E-4</c:v>
                </c:pt>
                <c:pt idx="2858" formatCode="General">
                  <c:v>1.31341574683765E-4</c:v>
                </c:pt>
                <c:pt idx="2859" formatCode="General">
                  <c:v>1.3099934979082E-4</c:v>
                </c:pt>
                <c:pt idx="2860" formatCode="General">
                  <c:v>1.3065387088105E-4</c:v>
                </c:pt>
                <c:pt idx="2861" formatCode="General">
                  <c:v>1.3030516490971701E-4</c:v>
                </c:pt>
                <c:pt idx="2862" formatCode="General">
                  <c:v>1.2995325254706901E-4</c:v>
                </c:pt>
                <c:pt idx="2863" formatCode="General">
                  <c:v>1.29598182552434E-4</c:v>
                </c:pt>
                <c:pt idx="2864" formatCode="General">
                  <c:v>1.2923997838482001E-4</c:v>
                </c:pt>
                <c:pt idx="2865" formatCode="General">
                  <c:v>1.2887866115812499E-4</c:v>
                </c:pt>
                <c:pt idx="2866" formatCode="General">
                  <c:v>1.2851428212941099E-4</c:v>
                </c:pt>
                <c:pt idx="2867" formatCode="General">
                  <c:v>1.28146884064245E-4</c:v>
                </c:pt>
                <c:pt idx="2868" formatCode="General">
                  <c:v>1.27776501010028E-4</c:v>
                </c:pt>
                <c:pt idx="2869" formatCode="General">
                  <c:v>1.2740316750502401E-4</c:v>
                </c:pt>
                <c:pt idx="2870" formatCode="General">
                  <c:v>1.2702694450271299E-4</c:v>
                </c:pt>
                <c:pt idx="2871" formatCode="General">
                  <c:v>1.26647876079638E-4</c:v>
                </c:pt>
                <c:pt idx="2872" formatCode="General">
                  <c:v>1.2626600939121701E-4</c:v>
                </c:pt>
                <c:pt idx="2873" formatCode="General">
                  <c:v>1.25881435718381E-4</c:v>
                </c:pt>
                <c:pt idx="2874" formatCode="General">
                  <c:v>1.2549416619524401E-4</c:v>
                </c:pt>
                <c:pt idx="2875" formatCode="General">
                  <c:v>1.2510426840106999E-4</c:v>
                </c:pt>
                <c:pt idx="2876" formatCode="General">
                  <c:v>1.2471180665340001E-4</c:v>
                </c:pt>
                <c:pt idx="2877" formatCode="General">
                  <c:v>1.2431685196494E-4</c:v>
                </c:pt>
                <c:pt idx="2878" formatCode="General">
                  <c:v>1.23919464996456E-4</c:v>
                </c:pt>
                <c:pt idx="2879" formatCode="General">
                  <c:v>1.23519723225026E-4</c:v>
                </c:pt>
                <c:pt idx="2880" formatCode="General">
                  <c:v>1.2311769136088001E-4</c:v>
                </c:pt>
                <c:pt idx="2881" formatCode="General">
                  <c:v>1.2271343377698199E-4</c:v>
                </c:pt>
                <c:pt idx="2882" formatCode="General">
                  <c:v>1.2230705385993799E-4</c:v>
                </c:pt>
                <c:pt idx="2883" formatCode="General">
                  <c:v>1.21898613647173E-4</c:v>
                </c:pt>
                <c:pt idx="2884" formatCode="General">
                  <c:v>1.214881771942E-4</c:v>
                </c:pt>
                <c:pt idx="2885" formatCode="General">
                  <c:v>1.21075874776654E-4</c:v>
                </c:pt>
                <c:pt idx="2886" formatCode="General">
                  <c:v>1.20661753352744E-4</c:v>
                </c:pt>
                <c:pt idx="2887" formatCode="General">
                  <c:v>1.20245916963496E-4</c:v>
                </c:pt>
                <c:pt idx="2888" formatCode="General">
                  <c:v>1.1982842390401599E-4</c:v>
                </c:pt>
                <c:pt idx="2889" formatCode="General">
                  <c:v>1.19409389280935E-4</c:v>
                </c:pt>
                <c:pt idx="2890" formatCode="General">
                  <c:v>1.1898892227836299E-4</c:v>
                </c:pt>
                <c:pt idx="2891" formatCode="General">
                  <c:v>1.18567102790196E-4</c:v>
                </c:pt>
                <c:pt idx="2892" formatCode="General">
                  <c:v>1.1814404406675E-4</c:v>
                </c:pt>
                <c:pt idx="2893" formatCode="General">
                  <c:v>1.17719796263338E-4</c:v>
                </c:pt>
                <c:pt idx="2894" formatCode="General">
                  <c:v>1.17294501211448E-4</c:v>
                </c:pt>
                <c:pt idx="2895" formatCode="General">
                  <c:v>1.16868271987995E-4</c:v>
                </c:pt>
                <c:pt idx="2896" formatCode="General">
                  <c:v>1.1644117792473899E-4</c:v>
                </c:pt>
                <c:pt idx="2897" formatCode="General">
                  <c:v>1.16013345900951E-4</c:v>
                </c:pt>
                <c:pt idx="2898" formatCode="General">
                  <c:v>1.1558487811598099E-4</c:v>
                </c:pt>
                <c:pt idx="2899" formatCode="General">
                  <c:v>1.15155886852657E-4</c:v>
                </c:pt>
                <c:pt idx="2900" formatCode="General">
                  <c:v>1.1472648753351401E-4</c:v>
                </c:pt>
                <c:pt idx="2901" formatCode="General">
                  <c:v>1.1429680208604499E-4</c:v>
                </c:pt>
                <c:pt idx="2902" formatCode="General">
                  <c:v>1.13866921571824E-4</c:v>
                </c:pt>
                <c:pt idx="2903" formatCode="General">
                  <c:v>1.13436962307038E-4</c:v>
                </c:pt>
                <c:pt idx="2904" formatCode="General">
                  <c:v>1.1300701196614101E-4</c:v>
                </c:pt>
                <c:pt idx="2905" formatCode="General">
                  <c:v>1.12577224730814E-4</c:v>
                </c:pt>
                <c:pt idx="2906" formatCode="General">
                  <c:v>1.12147713573844E-4</c:v>
                </c:pt>
                <c:pt idx="2907" formatCode="General">
                  <c:v>1.11718610073317E-4</c:v>
                </c:pt>
                <c:pt idx="2908" formatCode="General">
                  <c:v>1.11290002528025E-4</c:v>
                </c:pt>
                <c:pt idx="2909" formatCode="General">
                  <c:v>1.1086202071626101E-4</c:v>
                </c:pt>
                <c:pt idx="2910" formatCode="General">
                  <c:v>1.10434809195545E-4</c:v>
                </c:pt>
                <c:pt idx="2911" formatCode="General">
                  <c:v>1.10008465500229E-4</c:v>
                </c:pt>
                <c:pt idx="2912" formatCode="General">
                  <c:v>1.09583100407094E-4</c:v>
                </c:pt>
                <c:pt idx="2913" formatCode="General">
                  <c:v>1.09158853338923E-4</c:v>
                </c:pt>
                <c:pt idx="2914" formatCode="General">
                  <c:v>1.08735831068971E-4</c:v>
                </c:pt>
                <c:pt idx="2915" formatCode="General">
                  <c:v>1.0831416198933301E-4</c:v>
                </c:pt>
                <c:pt idx="2916" formatCode="General">
                  <c:v>1.07893919836576E-4</c:v>
                </c:pt>
                <c:pt idx="2917" formatCode="General">
                  <c:v>1.07475289867663E-4</c:v>
                </c:pt>
                <c:pt idx="2918" formatCode="General">
                  <c:v>1.07058367680301E-4</c:v>
                </c:pt>
                <c:pt idx="2919" formatCode="General">
                  <c:v>1.0664329029564E-4</c:v>
                </c:pt>
                <c:pt idx="2920" formatCode="General">
                  <c:v>1.06230156245933E-4</c:v>
                </c:pt>
                <c:pt idx="2921" formatCode="General">
                  <c:v>1.05819106125631E-4</c:v>
                </c:pt>
                <c:pt idx="2922" formatCode="General">
                  <c:v>1.05410239386561E-4</c:v>
                </c:pt>
                <c:pt idx="2923" formatCode="General">
                  <c:v>1.0500367919714E-4</c:v>
                </c:pt>
                <c:pt idx="2924" formatCode="General">
                  <c:v>1.04599524597182E-4</c:v>
                </c:pt>
                <c:pt idx="2925" formatCode="General">
                  <c:v>1.04197918465822E-4</c:v>
                </c:pt>
                <c:pt idx="2926" formatCode="General">
                  <c:v>1.03798970760725E-4</c:v>
                </c:pt>
                <c:pt idx="2927" formatCode="General">
                  <c:v>1.0340279107031599E-4</c:v>
                </c:pt>
                <c:pt idx="2928" formatCode="General">
                  <c:v>1.03009488273695E-4</c:v>
                </c:pt>
                <c:pt idx="2929" formatCode="General">
                  <c:v>1.02619188861292E-4</c:v>
                </c:pt>
                <c:pt idx="2930" formatCode="General">
                  <c:v>1.02231995192107E-4</c:v>
                </c:pt>
                <c:pt idx="2931" formatCode="General">
                  <c:v>1.01848010847398E-4</c:v>
                </c:pt>
                <c:pt idx="2932" formatCode="General">
                  <c:v>1.01467357794948E-4</c:v>
                </c:pt>
                <c:pt idx="2933" formatCode="General">
                  <c:v>1.01090130287957E-4</c:v>
                </c:pt>
                <c:pt idx="2934" formatCode="General">
                  <c:v>1.00716431474135E-4</c:v>
                </c:pt>
                <c:pt idx="2935" formatCode="General">
                  <c:v>1.00346377731311E-4</c:v>
                </c:pt>
                <c:pt idx="2936">
                  <c:v>9.9980085832598395E-5</c:v>
                </c:pt>
                <c:pt idx="2937">
                  <c:v>9.9617644759517198E-5</c:v>
                </c:pt>
                <c:pt idx="2938">
                  <c:v>9.9259150996109299E-5</c:v>
                </c:pt>
                <c:pt idx="2939">
                  <c:v>9.8904710033840006E-5</c:v>
                </c:pt>
                <c:pt idx="2940">
                  <c:v>9.8554384861023305E-5</c:v>
                </c:pt>
                <c:pt idx="2941">
                  <c:v>9.8208292467195799E-5</c:v>
                </c:pt>
                <c:pt idx="2942">
                  <c:v>9.7866541297105406E-5</c:v>
                </c:pt>
                <c:pt idx="2943">
                  <c:v>9.7529177909322102E-5</c:v>
                </c:pt>
                <c:pt idx="2944">
                  <c:v>9.7196305359145598E-5</c:v>
                </c:pt>
                <c:pt idx="2945">
                  <c:v>9.6868008497966906E-5</c:v>
                </c:pt>
                <c:pt idx="2946">
                  <c:v>9.6544352281995502E-5</c:v>
                </c:pt>
                <c:pt idx="2947">
                  <c:v>9.6225417675992094E-5</c:v>
                </c:pt>
                <c:pt idx="2948">
                  <c:v>9.5911293519364206E-5</c:v>
                </c:pt>
                <c:pt idx="2949">
                  <c:v>9.5602052201529094E-5</c:v>
                </c:pt>
                <c:pt idx="2950">
                  <c:v>9.5297768607456997E-5</c:v>
                </c:pt>
                <c:pt idx="2951">
                  <c:v>9.4998495849496907E-5</c:v>
                </c:pt>
                <c:pt idx="2952">
                  <c:v>9.4704292767475498E-5</c:v>
                </c:pt>
                <c:pt idx="2953">
                  <c:v>9.4415233183500297E-5</c:v>
                </c:pt>
                <c:pt idx="2954">
                  <c:v>9.4131364728388507E-5</c:v>
                </c:pt>
                <c:pt idx="2955">
                  <c:v>9.3852749943158499E-5</c:v>
                </c:pt>
                <c:pt idx="2956">
                  <c:v>9.3579435582324204E-5</c:v>
                </c:pt>
                <c:pt idx="2957">
                  <c:v>9.3311486389051893E-5</c:v>
                </c:pt>
                <c:pt idx="2958">
                  <c:v>9.30489552145659E-5</c:v>
                </c:pt>
                <c:pt idx="2959">
                  <c:v>9.2791860600710202E-5</c:v>
                </c:pt>
                <c:pt idx="2960">
                  <c:v>9.25402519699053E-5</c:v>
                </c:pt>
                <c:pt idx="2961">
                  <c:v>9.2294167018192605E-5</c:v>
                </c:pt>
                <c:pt idx="2962">
                  <c:v>9.2053641506768301E-5</c:v>
                </c:pt>
                <c:pt idx="2963">
                  <c:v>9.1818709287222198E-5</c:v>
                </c:pt>
                <c:pt idx="2964">
                  <c:v>9.1589398557057806E-5</c:v>
                </c:pt>
                <c:pt idx="2965">
                  <c:v>9.1365740035073101E-5</c:v>
                </c:pt>
                <c:pt idx="2966">
                  <c:v>9.1147744386073194E-5</c:v>
                </c:pt>
                <c:pt idx="2967">
                  <c:v>9.0935422069312994E-5</c:v>
                </c:pt>
                <c:pt idx="2968">
                  <c:v>9.0728799466531593E-5</c:v>
                </c:pt>
                <c:pt idx="2969">
                  <c:v>9.0527869121998094E-5</c:v>
                </c:pt>
                <c:pt idx="2970">
                  <c:v>9.0332643577388405E-5</c:v>
                </c:pt>
                <c:pt idx="2971">
                  <c:v>9.0143141757901906E-5</c:v>
                </c:pt>
                <c:pt idx="2972">
                  <c:v>8.9959350412564603E-5</c:v>
                </c:pt>
                <c:pt idx="2973">
                  <c:v>8.9781277792574303E-5</c:v>
                </c:pt>
                <c:pt idx="2974">
                  <c:v>8.9608911095413496E-5</c:v>
                </c:pt>
                <c:pt idx="2975">
                  <c:v>8.9442252788626202E-5</c:v>
                </c:pt>
                <c:pt idx="2976">
                  <c:v>8.9281299961161298E-5</c:v>
                </c:pt>
                <c:pt idx="2977">
                  <c:v>8.9126022184711899E-5</c:v>
                </c:pt>
                <c:pt idx="2978">
                  <c:v>8.8976397741755096E-5</c:v>
                </c:pt>
                <c:pt idx="2979">
                  <c:v>8.8832426931906094E-5</c:v>
                </c:pt>
                <c:pt idx="2980">
                  <c:v>8.8694063120831399E-5</c:v>
                </c:pt>
                <c:pt idx="2981">
                  <c:v>8.8561301340946399E-5</c:v>
                </c:pt>
                <c:pt idx="2982">
                  <c:v>8.8434091907444993E-5</c:v>
                </c:pt>
                <c:pt idx="2983">
                  <c:v>8.8312386853640597E-5</c:v>
                </c:pt>
                <c:pt idx="2984">
                  <c:v>8.8196189744064503E-5</c:v>
                </c:pt>
                <c:pt idx="2985">
                  <c:v>8.8085411039581801E-5</c:v>
                </c:pt>
                <c:pt idx="2986">
                  <c:v>8.7980037069469803E-5</c:v>
                </c:pt>
                <c:pt idx="2987">
                  <c:v>8.7879992004003996E-5</c:v>
                </c:pt>
                <c:pt idx="2988">
                  <c:v>8.7785254011161498E-5</c:v>
                </c:pt>
                <c:pt idx="2989">
                  <c:v>8.7695767279092604E-5</c:v>
                </c:pt>
                <c:pt idx="2990">
                  <c:v>8.7611464993555906E-5</c:v>
                </c:pt>
                <c:pt idx="2991">
                  <c:v>8.75323050714803E-5</c:v>
                </c:pt>
                <c:pt idx="2992">
                  <c:v>8.7458229604620895E-5</c:v>
                </c:pt>
                <c:pt idx="2993">
                  <c:v>8.7389168376942095E-5</c:v>
                </c:pt>
                <c:pt idx="2994">
                  <c:v>8.7325054660338601E-5</c:v>
                </c:pt>
                <c:pt idx="2995">
                  <c:v>8.7265803872776395E-5</c:v>
                </c:pt>
                <c:pt idx="2996">
                  <c:v>8.7211361997715497E-5</c:v>
                </c:pt>
                <c:pt idx="2997">
                  <c:v>8.7161646495674406E-5</c:v>
                </c:pt>
                <c:pt idx="2998">
                  <c:v>8.7116602103440494E-5</c:v>
                </c:pt>
                <c:pt idx="2999">
                  <c:v>8.7076139513679598E-5</c:v>
                </c:pt>
                <c:pt idx="3000">
                  <c:v>8.7040166740046094E-5</c:v>
                </c:pt>
                <c:pt idx="3001">
                  <c:v>8.7008602901493694E-5</c:v>
                </c:pt>
                <c:pt idx="3002">
                  <c:v>8.6981357260082398E-5</c:v>
                </c:pt>
                <c:pt idx="3003">
                  <c:v>8.6958346909878797E-5</c:v>
                </c:pt>
                <c:pt idx="3004">
                  <c:v>8.6939483050357407E-5</c:v>
                </c:pt>
                <c:pt idx="3005">
                  <c:v>8.6924678071966695E-5</c:v>
                </c:pt>
                <c:pt idx="3006">
                  <c:v>8.6913826636186395E-5</c:v>
                </c:pt>
                <c:pt idx="3007">
                  <c:v>8.6906852717064803E-5</c:v>
                </c:pt>
                <c:pt idx="3008">
                  <c:v>8.6903626940694703E-5</c:v>
                </c:pt>
                <c:pt idx="3009">
                  <c:v>8.6904074908645605E-5</c:v>
                </c:pt>
                <c:pt idx="3010">
                  <c:v>8.6908086089583299E-5</c:v>
                </c:pt>
                <c:pt idx="3011">
                  <c:v>8.6915548603976094E-5</c:v>
                </c:pt>
                <c:pt idx="3012">
                  <c:v>8.6926369969257406E-5</c:v>
                </c:pt>
                <c:pt idx="3013">
                  <c:v>8.6940458159596393E-5</c:v>
                </c:pt>
                <c:pt idx="3014">
                  <c:v>8.6957691932348306E-5</c:v>
                </c:pt>
                <c:pt idx="3015">
                  <c:v>8.6977948962657902E-5</c:v>
                </c:pt>
                <c:pt idx="3016">
                  <c:v>8.7001109570879499E-5</c:v>
                </c:pt>
                <c:pt idx="3017">
                  <c:v>8.7027105362699297E-5</c:v>
                </c:pt>
                <c:pt idx="3018">
                  <c:v>8.7055810036200306E-5</c:v>
                </c:pt>
                <c:pt idx="3019">
                  <c:v>8.7087094593058201E-5</c:v>
                </c:pt>
                <c:pt idx="3020">
                  <c:v>8.7120849407729801E-5</c:v>
                </c:pt>
                <c:pt idx="3021">
                  <c:v>8.7156949171100499E-5</c:v>
                </c:pt>
                <c:pt idx="3022">
                  <c:v>8.7195302805651302E-5</c:v>
                </c:pt>
                <c:pt idx="3023">
                  <c:v>8.7235766635230695E-5</c:v>
                </c:pt>
                <c:pt idx="3024">
                  <c:v>8.7278228533803996E-5</c:v>
                </c:pt>
                <c:pt idx="3025">
                  <c:v>8.73225632927864E-5</c:v>
                </c:pt>
                <c:pt idx="3026">
                  <c:v>8.7368682503513606E-5</c:v>
                </c:pt>
                <c:pt idx="3027">
                  <c:v>8.7416436413869701E-5</c:v>
                </c:pt>
                <c:pt idx="3028">
                  <c:v>8.7465708278862796E-5</c:v>
                </c:pt>
                <c:pt idx="3029">
                  <c:v>8.7516392956962793E-5</c:v>
                </c:pt>
                <c:pt idx="3030">
                  <c:v>8.7568355758065001E-5</c:v>
                </c:pt>
                <c:pt idx="3031">
                  <c:v>8.7621472161054294E-5</c:v>
                </c:pt>
                <c:pt idx="3032">
                  <c:v>8.7675633689375797E-5</c:v>
                </c:pt>
                <c:pt idx="3033">
                  <c:v>8.7730743105938507E-5</c:v>
                </c:pt>
                <c:pt idx="3034">
                  <c:v>8.7786633465976806E-5</c:v>
                </c:pt>
                <c:pt idx="3035">
                  <c:v>8.78432045276049E-5</c:v>
                </c:pt>
                <c:pt idx="3036">
                  <c:v>8.7900363985145107E-5</c:v>
                </c:pt>
                <c:pt idx="3037">
                  <c:v>8.7957950861450895E-5</c:v>
                </c:pt>
                <c:pt idx="3038">
                  <c:v>8.8015876988528405E-5</c:v>
                </c:pt>
                <c:pt idx="3039">
                  <c:v>8.8074003714181005E-5</c:v>
                </c:pt>
                <c:pt idx="3040">
                  <c:v>8.8132209948846898E-5</c:v>
                </c:pt>
                <c:pt idx="3041">
                  <c:v>8.8190382916710202E-5</c:v>
                </c:pt>
                <c:pt idx="3042">
                  <c:v>8.8248372937547502E-5</c:v>
                </c:pt>
                <c:pt idx="3043">
                  <c:v>8.8306086667542003E-5</c:v>
                </c:pt>
                <c:pt idx="3044">
                  <c:v>8.8363426240954107E-5</c:v>
                </c:pt>
                <c:pt idx="3045">
                  <c:v>8.8420268591946804E-5</c:v>
                </c:pt>
                <c:pt idx="3046">
                  <c:v>8.8476488178367601E-5</c:v>
                </c:pt>
                <c:pt idx="3047">
                  <c:v>8.8531958218931702E-5</c:v>
                </c:pt>
                <c:pt idx="3048">
                  <c:v>8.8586551661899696E-5</c:v>
                </c:pt>
                <c:pt idx="3049">
                  <c:v>8.8640191155283502E-5</c:v>
                </c:pt>
                <c:pt idx="3050">
                  <c:v>8.8692743505662904E-5</c:v>
                </c:pt>
                <c:pt idx="3051">
                  <c:v>8.8744085968242605E-5</c:v>
                </c:pt>
                <c:pt idx="3052">
                  <c:v>8.8794114896521202E-5</c:v>
                </c:pt>
                <c:pt idx="3053">
                  <c:v>8.8842718446352799E-5</c:v>
                </c:pt>
                <c:pt idx="3054">
                  <c:v>8.8889785951830902E-5</c:v>
                </c:pt>
                <c:pt idx="3055">
                  <c:v>8.8935223989179094E-5</c:v>
                </c:pt>
                <c:pt idx="3056">
                  <c:v>8.8978899463515606E-5</c:v>
                </c:pt>
                <c:pt idx="3057">
                  <c:v>8.9020725125700395E-5</c:v>
                </c:pt>
                <c:pt idx="3058">
                  <c:v>8.9060596486006399E-5</c:v>
                </c:pt>
                <c:pt idx="3059">
                  <c:v>8.9098424478717604E-5</c:v>
                </c:pt>
                <c:pt idx="3060">
                  <c:v>8.9134083632282798E-5</c:v>
                </c:pt>
                <c:pt idx="3061">
                  <c:v>8.9167474895697198E-5</c:v>
                </c:pt>
                <c:pt idx="3062">
                  <c:v>8.9198498776280405E-5</c:v>
                </c:pt>
                <c:pt idx="3063">
                  <c:v>8.9227065471431002E-5</c:v>
                </c:pt>
                <c:pt idx="3064">
                  <c:v>8.9253091973507499E-5</c:v>
                </c:pt>
                <c:pt idx="3065">
                  <c:v>8.9276457730218695E-5</c:v>
                </c:pt>
                <c:pt idx="3066">
                  <c:v>8.9297079279093594E-5</c:v>
                </c:pt>
                <c:pt idx="3067">
                  <c:v>8.9314872148420804E-5</c:v>
                </c:pt>
                <c:pt idx="3068">
                  <c:v>8.9329710532483298E-5</c:v>
                </c:pt>
                <c:pt idx="3069">
                  <c:v>8.9341523405212696E-5</c:v>
                </c:pt>
                <c:pt idx="3070">
                  <c:v>8.9350240598205005E-5</c:v>
                </c:pt>
                <c:pt idx="3071">
                  <c:v>8.9355754085827501E-5</c:v>
                </c:pt>
                <c:pt idx="3072">
                  <c:v>8.9357969240843704E-5</c:v>
                </c:pt>
                <c:pt idx="3073">
                  <c:v>8.9356838619408701E-5</c:v>
                </c:pt>
                <c:pt idx="3074">
                  <c:v>8.9352217141129101E-5</c:v>
                </c:pt>
                <c:pt idx="3075">
                  <c:v>8.9344088955280103E-5</c:v>
                </c:pt>
                <c:pt idx="3076">
                  <c:v>8.93323502452012E-5</c:v>
                </c:pt>
                <c:pt idx="3077">
                  <c:v>8.9316902269339602E-5</c:v>
                </c:pt>
                <c:pt idx="3078">
                  <c:v>8.9297713733963095E-5</c:v>
                </c:pt>
                <c:pt idx="3079">
                  <c:v>8.9274701725459207E-5</c:v>
                </c:pt>
                <c:pt idx="3080">
                  <c:v>8.9247783494705198E-5</c:v>
                </c:pt>
                <c:pt idx="3081">
                  <c:v>8.9216898785329806E-5</c:v>
                </c:pt>
                <c:pt idx="3082">
                  <c:v>8.9181958777250395E-5</c:v>
                </c:pt>
                <c:pt idx="3083">
                  <c:v>8.9142965092540004E-5</c:v>
                </c:pt>
                <c:pt idx="3084">
                  <c:v>8.9099796242687299E-5</c:v>
                </c:pt>
                <c:pt idx="3085">
                  <c:v>8.9052385864367802E-5</c:v>
                </c:pt>
                <c:pt idx="3086">
                  <c:v>8.9000657260712403E-5</c:v>
                </c:pt>
                <c:pt idx="3087">
                  <c:v>8.8944591573624702E-5</c:v>
                </c:pt>
                <c:pt idx="3088">
                  <c:v>8.8884107866038799E-5</c:v>
                </c:pt>
                <c:pt idx="3089">
                  <c:v>8.8819166281688307E-5</c:v>
                </c:pt>
                <c:pt idx="3090">
                  <c:v>8.8749708312881696E-5</c:v>
                </c:pt>
                <c:pt idx="3091">
                  <c:v>8.8675680497017094E-5</c:v>
                </c:pt>
                <c:pt idx="3092">
                  <c:v>8.8597027087616295E-5</c:v>
                </c:pt>
                <c:pt idx="3093">
                  <c:v>8.8513714152369495E-5</c:v>
                </c:pt>
                <c:pt idx="3094">
                  <c:v>8.8425693317932696E-5</c:v>
                </c:pt>
                <c:pt idx="3095">
                  <c:v>8.8332908725989904E-5</c:v>
                </c:pt>
                <c:pt idx="3096">
                  <c:v>8.8235332781555104E-5</c:v>
                </c:pt>
                <c:pt idx="3097">
                  <c:v>8.81329318172654E-5</c:v>
                </c:pt>
                <c:pt idx="3098">
                  <c:v>8.8025640198532206E-5</c:v>
                </c:pt>
                <c:pt idx="3099">
                  <c:v>8.7913435530935396E-5</c:v>
                </c:pt>
                <c:pt idx="3100">
                  <c:v>8.77963063799484E-5</c:v>
                </c:pt>
                <c:pt idx="3101">
                  <c:v>8.7674202832209702E-5</c:v>
                </c:pt>
                <c:pt idx="3102">
                  <c:v>8.7547104690331498E-5</c:v>
                </c:pt>
                <c:pt idx="3103">
                  <c:v>8.7414980741341194E-5</c:v>
                </c:pt>
                <c:pt idx="3104">
                  <c:v>8.7277793226825395E-5</c:v>
                </c:pt>
                <c:pt idx="3105">
                  <c:v>8.7135525733117696E-5</c:v>
                </c:pt>
                <c:pt idx="3106">
                  <c:v>8.6988163842653801E-5</c:v>
                </c:pt>
                <c:pt idx="3107">
                  <c:v>8.6835676888202801E-5</c:v>
                </c:pt>
                <c:pt idx="3108">
                  <c:v>8.6678076473168698E-5</c:v>
                </c:pt>
                <c:pt idx="3109">
                  <c:v>8.6515341196887998E-5</c:v>
                </c:pt>
                <c:pt idx="3110">
                  <c:v>8.6347436797365603E-5</c:v>
                </c:pt>
                <c:pt idx="3111">
                  <c:v>8.6174362063841004E-5</c:v>
                </c:pt>
                <c:pt idx="3112">
                  <c:v>8.5996128900753198E-5</c:v>
                </c:pt>
                <c:pt idx="3113">
                  <c:v>8.5812704161284902E-5</c:v>
                </c:pt>
                <c:pt idx="3114">
                  <c:v>8.5624093050976394E-5</c:v>
                </c:pt>
                <c:pt idx="3115">
                  <c:v>8.5430293939617397E-5</c:v>
                </c:pt>
                <c:pt idx="3116">
                  <c:v>8.5231284917865096E-5</c:v>
                </c:pt>
                <c:pt idx="3117">
                  <c:v>8.5027096279029194E-5</c:v>
                </c:pt>
                <c:pt idx="3118">
                  <c:v>8.4817721663243105E-5</c:v>
                </c:pt>
                <c:pt idx="3119">
                  <c:v>8.4603210129682998E-5</c:v>
                </c:pt>
                <c:pt idx="3120">
                  <c:v>8.4383538294850705E-5</c:v>
                </c:pt>
                <c:pt idx="3121">
                  <c:v>8.4158720528719401E-5</c:v>
                </c:pt>
                <c:pt idx="3122">
                  <c:v>8.3928767150117194E-5</c:v>
                </c:pt>
                <c:pt idx="3123">
                  <c:v>8.3693713103929801E-5</c:v>
                </c:pt>
                <c:pt idx="3124">
                  <c:v>8.3453545283005694E-5</c:v>
                </c:pt>
                <c:pt idx="3125">
                  <c:v>8.3208300737637505E-5</c:v>
                </c:pt>
                <c:pt idx="3126">
                  <c:v>8.2958000298210107E-5</c:v>
                </c:pt>
                <c:pt idx="3127">
                  <c:v>8.2702679849031002E-5</c:v>
                </c:pt>
                <c:pt idx="3128">
                  <c:v>8.2442354614110599E-5</c:v>
                </c:pt>
                <c:pt idx="3129">
                  <c:v>8.2177058768260396E-5</c:v>
                </c:pt>
                <c:pt idx="3130">
                  <c:v>8.1906833422810201E-5</c:v>
                </c:pt>
                <c:pt idx="3131">
                  <c:v>8.1631711580639699E-5</c:v>
                </c:pt>
                <c:pt idx="3132">
                  <c:v>8.1351717118823905E-5</c:v>
                </c:pt>
                <c:pt idx="3133">
                  <c:v>8.1066901533989198E-5</c:v>
                </c:pt>
                <c:pt idx="3134">
                  <c:v>8.0777276088620799E-5</c:v>
                </c:pt>
                <c:pt idx="3135">
                  <c:v>8.0482897351887193E-5</c:v>
                </c:pt>
                <c:pt idx="3136">
                  <c:v>8.0183800186895803E-5</c:v>
                </c:pt>
                <c:pt idx="3137">
                  <c:v>7.9880041673257199E-5</c:v>
                </c:pt>
                <c:pt idx="3138">
                  <c:v>7.9571683177017102E-5</c:v>
                </c:pt>
                <c:pt idx="3139">
                  <c:v>7.9258747279287297E-5</c:v>
                </c:pt>
                <c:pt idx="3140">
                  <c:v>7.8941326670738801E-5</c:v>
                </c:pt>
                <c:pt idx="3141">
                  <c:v>7.8619466143222099E-5</c:v>
                </c:pt>
                <c:pt idx="3142">
                  <c:v>7.8293175863482499E-5</c:v>
                </c:pt>
                <c:pt idx="3143">
                  <c:v>7.7962557357204602E-5</c:v>
                </c:pt>
                <c:pt idx="3144">
                  <c:v>7.7627657878550797E-5</c:v>
                </c:pt>
                <c:pt idx="3145">
                  <c:v>7.7288550493230694E-5</c:v>
                </c:pt>
                <c:pt idx="3146">
                  <c:v>7.6945296401580298E-5</c:v>
                </c:pt>
                <c:pt idx="3147">
                  <c:v>7.6597968200943205E-5</c:v>
                </c:pt>
                <c:pt idx="3148">
                  <c:v>7.6246619875064704E-5</c:v>
                </c:pt>
                <c:pt idx="3149">
                  <c:v>7.5891324770179793E-5</c:v>
                </c:pt>
                <c:pt idx="3150">
                  <c:v>7.5532151935850506E-5</c:v>
                </c:pt>
                <c:pt idx="3151">
                  <c:v>7.5169193366263605E-5</c:v>
                </c:pt>
                <c:pt idx="3152">
                  <c:v>7.4802489949118297E-5</c:v>
                </c:pt>
                <c:pt idx="3153">
                  <c:v>7.4432129197771102E-5</c:v>
                </c:pt>
                <c:pt idx="3154">
                  <c:v>7.4058202444673602E-5</c:v>
                </c:pt>
                <c:pt idx="3155">
                  <c:v>7.3680766101632896E-5</c:v>
                </c:pt>
                <c:pt idx="3156">
                  <c:v>7.3299907024150399E-5</c:v>
                </c:pt>
                <c:pt idx="3157">
                  <c:v>7.2915745662343898E-5</c:v>
                </c:pt>
                <c:pt idx="3158">
                  <c:v>7.2528327442666996E-5</c:v>
                </c:pt>
                <c:pt idx="3159">
                  <c:v>7.2137744945566297E-5</c:v>
                </c:pt>
                <c:pt idx="3160">
                  <c:v>7.1744083576144604E-5</c:v>
                </c:pt>
                <c:pt idx="3161">
                  <c:v>7.1347426167948905E-5</c:v>
                </c:pt>
                <c:pt idx="3162">
                  <c:v>7.0947857381646999E-5</c:v>
                </c:pt>
                <c:pt idx="3163">
                  <c:v>7.0545459500201895E-5</c:v>
                </c:pt>
                <c:pt idx="3164">
                  <c:v>7.0140314194893806E-5</c:v>
                </c:pt>
                <c:pt idx="3165">
                  <c:v>6.9732527754820804E-5</c:v>
                </c:pt>
                <c:pt idx="3166">
                  <c:v>6.9322174818520796E-5</c:v>
                </c:pt>
                <c:pt idx="3167">
                  <c:v>6.8909365630098098E-5</c:v>
                </c:pt>
                <c:pt idx="3168">
                  <c:v>6.8494198068410006E-5</c:v>
                </c:pt>
                <c:pt idx="3169">
                  <c:v>6.8076760304930495E-5</c:v>
                </c:pt>
                <c:pt idx="3170">
                  <c:v>6.7657137291426498E-5</c:v>
                </c:pt>
                <c:pt idx="3171">
                  <c:v>6.7235445788659394E-5</c:v>
                </c:pt>
                <c:pt idx="3172">
                  <c:v>6.6811768255431407E-5</c:v>
                </c:pt>
                <c:pt idx="3173">
                  <c:v>6.63862013753566E-5</c:v>
                </c:pt>
                <c:pt idx="3174">
                  <c:v>6.5958828100322195E-5</c:v>
                </c:pt>
                <c:pt idx="3175">
                  <c:v>6.55297307268453E-5</c:v>
                </c:pt>
                <c:pt idx="3176">
                  <c:v>6.5099050090902598E-5</c:v>
                </c:pt>
                <c:pt idx="3177">
                  <c:v>6.4666864678707007E-5</c:v>
                </c:pt>
                <c:pt idx="3178">
                  <c:v>6.4233291765634798E-5</c:v>
                </c:pt>
                <c:pt idx="3179">
                  <c:v>6.3798425553786398E-5</c:v>
                </c:pt>
                <c:pt idx="3180">
                  <c:v>6.3362345374632696E-5</c:v>
                </c:pt>
                <c:pt idx="3181">
                  <c:v>6.2925143449615899E-5</c:v>
                </c:pt>
                <c:pt idx="3182">
                  <c:v>6.2486937581204905E-5</c:v>
                </c:pt>
                <c:pt idx="3183">
                  <c:v>6.2047804999459897E-5</c:v>
                </c:pt>
                <c:pt idx="3184">
                  <c:v>6.1607863754805603E-5</c:v>
                </c:pt>
                <c:pt idx="3185">
                  <c:v>6.11671959929444E-5</c:v>
                </c:pt>
                <c:pt idx="3186">
                  <c:v>6.0725886046565998E-5</c:v>
                </c:pt>
                <c:pt idx="3187">
                  <c:v>6.0284029407857301E-5</c:v>
                </c:pt>
                <c:pt idx="3188">
                  <c:v>5.9841717896296898E-5</c:v>
                </c:pt>
                <c:pt idx="3189">
                  <c:v>5.9399053695727997E-5</c:v>
                </c:pt>
                <c:pt idx="3190">
                  <c:v>5.8956140610318903E-5</c:v>
                </c:pt>
                <c:pt idx="3191">
                  <c:v>5.8513051899662201E-5</c:v>
                </c:pt>
                <c:pt idx="3192">
                  <c:v>5.8069880846388501E-5</c:v>
                </c:pt>
                <c:pt idx="3193">
                  <c:v>5.7626751340703697E-5</c:v>
                </c:pt>
                <c:pt idx="3194">
                  <c:v>5.7183722087554001E-5</c:v>
                </c:pt>
                <c:pt idx="3195">
                  <c:v>5.6740894736952099E-5</c:v>
                </c:pt>
                <c:pt idx="3196">
                  <c:v>5.6298329426265999E-5</c:v>
                </c:pt>
                <c:pt idx="3197">
                  <c:v>5.5856123766710397E-5</c:v>
                </c:pt>
                <c:pt idx="3198">
                  <c:v>5.5414384279844302E-5</c:v>
                </c:pt>
                <c:pt idx="3199">
                  <c:v>5.4973181878291098E-5</c:v>
                </c:pt>
                <c:pt idx="3200">
                  <c:v>5.4532590016806299E-5</c:v>
                </c:pt>
                <c:pt idx="3201">
                  <c:v>5.4092666496668602E-5</c:v>
                </c:pt>
                <c:pt idx="3202">
                  <c:v>5.3653523480278903E-5</c:v>
                </c:pt>
                <c:pt idx="3203">
                  <c:v>5.3215246102539001E-5</c:v>
                </c:pt>
                <c:pt idx="3204">
                  <c:v>5.2777890882695102E-5</c:v>
                </c:pt>
                <c:pt idx="3205">
                  <c:v>5.2341544434484202E-5</c:v>
                </c:pt>
                <c:pt idx="3206">
                  <c:v>5.1906245998559597E-5</c:v>
                </c:pt>
                <c:pt idx="3207">
                  <c:v>5.1472103601878898E-5</c:v>
                </c:pt>
                <c:pt idx="3208">
                  <c:v>5.10391816640423E-5</c:v>
                </c:pt>
                <c:pt idx="3209">
                  <c:v>5.06075464552216E-5</c:v>
                </c:pt>
                <c:pt idx="3210">
                  <c:v>5.0177235963816897E-5</c:v>
                </c:pt>
                <c:pt idx="3211">
                  <c:v>4.9748316335996899E-5</c:v>
                </c:pt>
                <c:pt idx="3212">
                  <c:v>4.9320854754292501E-5</c:v>
                </c:pt>
                <c:pt idx="3213">
                  <c:v>4.88949172125351E-5</c:v>
                </c:pt>
                <c:pt idx="3214">
                  <c:v>4.8470550725012403E-5</c:v>
                </c:pt>
                <c:pt idx="3215">
                  <c:v>4.8047821142585503E-5</c:v>
                </c:pt>
                <c:pt idx="3216">
                  <c:v>4.7626790429814701E-5</c:v>
                </c:pt>
                <c:pt idx="3217">
                  <c:v>4.7207476651691198E-5</c:v>
                </c:pt>
                <c:pt idx="3218">
                  <c:v>4.6789932946732003E-5</c:v>
                </c:pt>
                <c:pt idx="3219">
                  <c:v>4.6374215151291802E-5</c:v>
                </c:pt>
                <c:pt idx="3220">
                  <c:v>4.5960373143620902E-5</c:v>
                </c:pt>
                <c:pt idx="3221">
                  <c:v>4.5548403503163098E-5</c:v>
                </c:pt>
                <c:pt idx="3222">
                  <c:v>4.5138379364472101E-5</c:v>
                </c:pt>
                <c:pt idx="3223">
                  <c:v>4.47303303122666E-5</c:v>
                </c:pt>
                <c:pt idx="3224">
                  <c:v>4.4324280687880197E-5</c:v>
                </c:pt>
                <c:pt idx="3225">
                  <c:v>4.3920277464017799E-5</c:v>
                </c:pt>
                <c:pt idx="3226">
                  <c:v>4.3518344320094198E-5</c:v>
                </c:pt>
                <c:pt idx="3227">
                  <c:v>4.3118480443956303E-5</c:v>
                </c:pt>
                <c:pt idx="3228">
                  <c:v>4.27207344895214E-5</c:v>
                </c:pt>
                <c:pt idx="3229">
                  <c:v>4.2325107457365399E-5</c:v>
                </c:pt>
                <c:pt idx="3230">
                  <c:v>4.1931617705885203E-5</c:v>
                </c:pt>
                <c:pt idx="3231">
                  <c:v>4.1540303790579598E-5</c:v>
                </c:pt>
                <c:pt idx="3232">
                  <c:v>4.11511594380532E-5</c:v>
                </c:pt>
                <c:pt idx="3233">
                  <c:v>4.0764166141455199E-5</c:v>
                </c:pt>
                <c:pt idx="3234">
                  <c:v>4.0379383097790701E-5</c:v>
                </c:pt>
                <c:pt idx="3235">
                  <c:v>3.9996788118490697E-5</c:v>
                </c:pt>
                <c:pt idx="3236">
                  <c:v>3.9616369192395E-5</c:v>
                </c:pt>
                <c:pt idx="3237">
                  <c:v>3.9238124047884397E-5</c:v>
                </c:pt>
                <c:pt idx="3238">
                  <c:v>3.8862057135486902E-5</c:v>
                </c:pt>
                <c:pt idx="3239">
                  <c:v>3.8488173633053798E-5</c:v>
                </c:pt>
                <c:pt idx="3240">
                  <c:v>3.8116457314498498E-5</c:v>
                </c:pt>
                <c:pt idx="3241">
                  <c:v>3.7746877475802198E-5</c:v>
                </c:pt>
                <c:pt idx="3242">
                  <c:v>3.7379426009931401E-5</c:v>
                </c:pt>
                <c:pt idx="3243">
                  <c:v>3.7014078051389999E-5</c:v>
                </c:pt>
                <c:pt idx="3244">
                  <c:v>3.6650821857687499E-5</c:v>
                </c:pt>
                <c:pt idx="3245">
                  <c:v>3.6289656405157501E-5</c:v>
                </c:pt>
                <c:pt idx="3246">
                  <c:v>3.5930548407283801E-5</c:v>
                </c:pt>
                <c:pt idx="3247">
                  <c:v>3.5573432014170598E-5</c:v>
                </c:pt>
                <c:pt idx="3248">
                  <c:v>3.5218313214183797E-5</c:v>
                </c:pt>
                <c:pt idx="3249">
                  <c:v>3.4865141240357401E-5</c:v>
                </c:pt>
                <c:pt idx="3250">
                  <c:v>3.4513875937313398E-5</c:v>
                </c:pt>
                <c:pt idx="3251">
                  <c:v>3.41645070467299E-5</c:v>
                </c:pt>
                <c:pt idx="3252">
                  <c:v>3.3816950661181703E-5</c:v>
                </c:pt>
                <c:pt idx="3253">
                  <c:v>3.3471200986015799E-5</c:v>
                </c:pt>
                <c:pt idx="3254">
                  <c:v>3.31271922523606E-5</c:v>
                </c:pt>
                <c:pt idx="3255">
                  <c:v>3.2784878162207899E-5</c:v>
                </c:pt>
                <c:pt idx="3256">
                  <c:v>3.2444211484564903E-5</c:v>
                </c:pt>
                <c:pt idx="3257">
                  <c:v>3.2105133569864403E-5</c:v>
                </c:pt>
                <c:pt idx="3258">
                  <c:v>3.1767615653034299E-5</c:v>
                </c:pt>
                <c:pt idx="3259">
                  <c:v>3.1431602715784899E-5</c:v>
                </c:pt>
                <c:pt idx="3260">
                  <c:v>3.1097018316382201E-5</c:v>
                </c:pt>
                <c:pt idx="3261">
                  <c:v>3.0763796338278099E-5</c:v>
                </c:pt>
                <c:pt idx="3262">
                  <c:v>3.0431910258065199E-5</c:v>
                </c:pt>
                <c:pt idx="3263">
                  <c:v>3.01012661028074E-5</c:v>
                </c:pt>
                <c:pt idx="3264">
                  <c:v>2.9771805182056399E-5</c:v>
                </c:pt>
                <c:pt idx="3265">
                  <c:v>2.94434542082073E-5</c:v>
                </c:pt>
                <c:pt idx="3266">
                  <c:v>2.91161432346268E-5</c:v>
                </c:pt>
                <c:pt idx="3267">
                  <c:v>2.87898306012027E-5</c:v>
                </c:pt>
                <c:pt idx="3268">
                  <c:v>2.8464426676585601E-5</c:v>
                </c:pt>
                <c:pt idx="3269">
                  <c:v>2.81398703442132E-5</c:v>
                </c:pt>
                <c:pt idx="3270">
                  <c:v>2.7816050968618401E-5</c:v>
                </c:pt>
                <c:pt idx="3271">
                  <c:v>2.7492920220586401E-5</c:v>
                </c:pt>
                <c:pt idx="3272">
                  <c:v>2.7170399556643301E-5</c:v>
                </c:pt>
                <c:pt idx="3273">
                  <c:v>2.6848392245452499E-5</c:v>
                </c:pt>
                <c:pt idx="3274">
                  <c:v>2.6526860192143999E-5</c:v>
                </c:pt>
                <c:pt idx="3275">
                  <c:v>2.62056843929842E-5</c:v>
                </c:pt>
                <c:pt idx="3276">
                  <c:v>2.5884796214999699E-5</c:v>
                </c:pt>
                <c:pt idx="3277">
                  <c:v>2.5564105609247101E-5</c:v>
                </c:pt>
                <c:pt idx="3278">
                  <c:v>2.5243546249461E-5</c:v>
                </c:pt>
                <c:pt idx="3279">
                  <c:v>2.4923030247660999E-5</c:v>
                </c:pt>
                <c:pt idx="3280">
                  <c:v>2.4602467301106399E-5</c:v>
                </c:pt>
                <c:pt idx="3281">
                  <c:v>2.42817761880617E-5</c:v>
                </c:pt>
                <c:pt idx="3282">
                  <c:v>2.39608799620571E-5</c:v>
                </c:pt>
                <c:pt idx="3283">
                  <c:v>2.36396693250572E-5</c:v>
                </c:pt>
                <c:pt idx="3284">
                  <c:v>2.33180884178457E-5</c:v>
                </c:pt>
                <c:pt idx="3285">
                  <c:v>2.2996055607124399E-5</c:v>
                </c:pt>
                <c:pt idx="3286">
                  <c:v>2.2673461679803201E-5</c:v>
                </c:pt>
                <c:pt idx="3287">
                  <c:v>2.23502167386561E-5</c:v>
                </c:pt>
                <c:pt idx="3288">
                  <c:v>2.2026233379619699E-5</c:v>
                </c:pt>
                <c:pt idx="3289">
                  <c:v>2.1701435016048301E-5</c:v>
                </c:pt>
                <c:pt idx="3290">
                  <c:v>2.1375740421891501E-5</c:v>
                </c:pt>
                <c:pt idx="3291">
                  <c:v>2.1049040405154999E-5</c:v>
                </c:pt>
                <c:pt idx="3292">
                  <c:v>2.07212510086247E-5</c:v>
                </c:pt>
                <c:pt idx="3293">
                  <c:v>2.0392309338255902E-5</c:v>
                </c:pt>
                <c:pt idx="3294">
                  <c:v>2.0062111855088199E-5</c:v>
                </c:pt>
                <c:pt idx="3295">
                  <c:v>1.97305597708309E-5</c:v>
                </c:pt>
                <c:pt idx="3296">
                  <c:v>1.9397577217583702E-5</c:v>
                </c:pt>
                <c:pt idx="3297">
                  <c:v>1.9063095712394001E-5</c:v>
                </c:pt>
                <c:pt idx="3298">
                  <c:v>1.8727015304350901E-5</c:v>
                </c:pt>
                <c:pt idx="3299">
                  <c:v>1.8389253083105701E-5</c:v>
                </c:pt>
                <c:pt idx="3300">
                  <c:v>1.8049747895699699E-5</c:v>
                </c:pt>
                <c:pt idx="3301">
                  <c:v>1.7708405378398401E-5</c:v>
                </c:pt>
                <c:pt idx="3302">
                  <c:v>1.73651565127309E-5</c:v>
                </c:pt>
                <c:pt idx="3303">
                  <c:v>1.7019897413052901E-5</c:v>
                </c:pt>
                <c:pt idx="3304">
                  <c:v>1.6672567411153499E-5</c:v>
                </c:pt>
                <c:pt idx="3305">
                  <c:v>1.6323086792940002E-5</c:v>
                </c:pt>
                <c:pt idx="3306">
                  <c:v>1.5971392401161301E-5</c:v>
                </c:pt>
                <c:pt idx="3307">
                  <c:v>1.5617367290585702E-5</c:v>
                </c:pt>
                <c:pt idx="3308">
                  <c:v>1.5260945611971599E-5</c:v>
                </c:pt>
                <c:pt idx="3309">
                  <c:v>1.49020702696154E-5</c:v>
                </c:pt>
                <c:pt idx="3310">
                  <c:v>1.45406608104309E-5</c:v>
                </c:pt>
                <c:pt idx="3311">
                  <c:v>1.41766539773712E-5</c:v>
                </c:pt>
                <c:pt idx="3312">
                  <c:v>1.38099618827134E-5</c:v>
                </c:pt>
                <c:pt idx="3313">
                  <c:v>1.3440529018051901E-5</c:v>
                </c:pt>
                <c:pt idx="3314">
                  <c:v>1.3068287682192E-5</c:v>
                </c:pt>
                <c:pt idx="3315">
                  <c:v>1.26931702201254E-5</c:v>
                </c:pt>
                <c:pt idx="3316">
                  <c:v>1.23151176306166E-5</c:v>
                </c:pt>
                <c:pt idx="3317">
                  <c:v>1.1934049794832901E-5</c:v>
                </c:pt>
                <c:pt idx="3318">
                  <c:v>1.1549947039931399E-5</c:v>
                </c:pt>
                <c:pt idx="3319">
                  <c:v>1.1162705542810399E-5</c:v>
                </c:pt>
                <c:pt idx="3320">
                  <c:v>1.07722918199389E-5</c:v>
                </c:pt>
                <c:pt idx="3321">
                  <c:v>1.03786492089605E-5</c:v>
                </c:pt>
                <c:pt idx="3322">
                  <c:v>9.9817301501743897E-6</c:v>
                </c:pt>
                <c:pt idx="3323">
                  <c:v>9.5814692183647108E-6</c:v>
                </c:pt>
                <c:pt idx="3324">
                  <c:v>9.1777963028739093E-6</c:v>
                </c:pt>
                <c:pt idx="3325">
                  <c:v>8.7706982125196602E-6</c:v>
                </c:pt>
                <c:pt idx="3326">
                  <c:v>8.3601193062142402E-6</c:v>
                </c:pt>
                <c:pt idx="3327">
                  <c:v>7.9459967460352498E-6</c:v>
                </c:pt>
                <c:pt idx="3328">
                  <c:v>7.5283027293062901E-6</c:v>
                </c:pt>
                <c:pt idx="3329">
                  <c:v>7.1070113815654101E-6</c:v>
                </c:pt>
                <c:pt idx="3330">
                  <c:v>6.6820634902134704E-6</c:v>
                </c:pt>
                <c:pt idx="3331">
                  <c:v>6.2534299642322903E-6</c:v>
                </c:pt>
                <c:pt idx="3332">
                  <c:v>5.8210684851423498E-6</c:v>
                </c:pt>
                <c:pt idx="3333">
                  <c:v>5.3849475077547E-6</c:v>
                </c:pt>
                <c:pt idx="3334">
                  <c:v>4.9450355981243104E-6</c:v>
                </c:pt>
                <c:pt idx="3335">
                  <c:v>4.5012986543807201E-6</c:v>
                </c:pt>
                <c:pt idx="3336">
                  <c:v>4.05371587356408E-6</c:v>
                </c:pt>
                <c:pt idx="3337">
                  <c:v>3.6022808374238299E-6</c:v>
                </c:pt>
                <c:pt idx="3338">
                  <c:v>3.14695343923787E-6</c:v>
                </c:pt>
                <c:pt idx="3339">
                  <c:v>2.6877135138210599E-6</c:v>
                </c:pt>
                <c:pt idx="3340">
                  <c:v>2.2245451735727801E-6</c:v>
                </c:pt>
                <c:pt idx="3341">
                  <c:v>1.7574121094651E-6</c:v>
                </c:pt>
                <c:pt idx="3342">
                  <c:v>1.28632415343237E-6</c:v>
                </c:pt>
                <c:pt idx="3343">
                  <c:v>8.1128224094918599E-7</c:v>
                </c:pt>
                <c:pt idx="3344">
                  <c:v>3.3224903884730498E-7</c:v>
                </c:pt>
                <c:pt idx="3345">
                  <c:v>-1.5079800642230701E-7</c:v>
                </c:pt>
                <c:pt idx="3346">
                  <c:v>-6.3782525131781096E-7</c:v>
                </c:pt>
                <c:pt idx="3347">
                  <c:v>-1.12885995084311E-6</c:v>
                </c:pt>
                <c:pt idx="3348">
                  <c:v>-1.6238991399723E-6</c:v>
                </c:pt>
                <c:pt idx="3349">
                  <c:v>-2.1229255750292601E-6</c:v>
                </c:pt>
                <c:pt idx="3350">
                  <c:v>-2.62596310314352E-6</c:v>
                </c:pt>
                <c:pt idx="3351">
                  <c:v>-3.1330063702838602E-6</c:v>
                </c:pt>
                <c:pt idx="3352">
                  <c:v>-3.6440250253192601E-6</c:v>
                </c:pt>
                <c:pt idx="3353">
                  <c:v>-4.1590180524300701E-6</c:v>
                </c:pt>
                <c:pt idx="3354">
                  <c:v>-4.6779750557167404E-6</c:v>
                </c:pt>
                <c:pt idx="3355">
                  <c:v>-5.2008960320489903E-6</c:v>
                </c:pt>
                <c:pt idx="3356">
                  <c:v>-5.7277512856582799E-6</c:v>
                </c:pt>
                <c:pt idx="3357">
                  <c:v>-6.2585387675520097E-6</c:v>
                </c:pt>
                <c:pt idx="3358">
                  <c:v>-6.7932451153189603E-6</c:v>
                </c:pt>
                <c:pt idx="3359">
                  <c:v>-7.3318331412275703E-6</c:v>
                </c:pt>
                <c:pt idx="3360">
                  <c:v>-7.8742945718524904E-6</c:v>
                </c:pt>
                <c:pt idx="3361">
                  <c:v>-8.4206075033588998E-6</c:v>
                </c:pt>
                <c:pt idx="3362">
                  <c:v>-8.9707145194920493E-6</c:v>
                </c:pt>
                <c:pt idx="3363">
                  <c:v>-9.5246003314772301E-6</c:v>
                </c:pt>
                <c:pt idx="3364">
                  <c:v>-1.00822324928306E-5</c:v>
                </c:pt>
                <c:pt idx="3365">
                  <c:v>-1.0643564248821501E-5</c:v>
                </c:pt>
                <c:pt idx="3366">
                  <c:v>-1.1208582966560899E-5</c:v>
                </c:pt>
                <c:pt idx="3367">
                  <c:v>-1.17772425799544E-5</c:v>
                </c:pt>
                <c:pt idx="3368">
                  <c:v>-1.2349520195320801E-5</c:v>
                </c:pt>
                <c:pt idx="3369">
                  <c:v>-1.29253615203836E-5</c:v>
                </c:pt>
                <c:pt idx="3370">
                  <c:v>-1.3504686872647899E-5</c:v>
                </c:pt>
                <c:pt idx="3371">
                  <c:v>-1.4087504942154499E-5</c:v>
                </c:pt>
                <c:pt idx="3372">
                  <c:v>-1.4673760311478799E-5</c:v>
                </c:pt>
                <c:pt idx="3373">
                  <c:v>-1.5263374521144999E-5</c:v>
                </c:pt>
                <c:pt idx="3374">
                  <c:v>-1.5856345022433199E-5</c:v>
                </c:pt>
                <c:pt idx="3375">
                  <c:v>-1.6452598283755299E-5</c:v>
                </c:pt>
                <c:pt idx="3376">
                  <c:v>-1.7052074179604102E-5</c:v>
                </c:pt>
                <c:pt idx="3377">
                  <c:v>-1.76547176309694E-5</c:v>
                </c:pt>
                <c:pt idx="3378">
                  <c:v>-1.82604503012137E-5</c:v>
                </c:pt>
                <c:pt idx="3379">
                  <c:v>-1.8869240607177101E-5</c:v>
                </c:pt>
                <c:pt idx="3380">
                  <c:v>-1.9481027156830701E-5</c:v>
                </c:pt>
                <c:pt idx="3381">
                  <c:v>-2.0095761668385999E-5</c:v>
                </c:pt>
                <c:pt idx="3382">
                  <c:v>-2.07133608857209E-5</c:v>
                </c:pt>
                <c:pt idx="3383">
                  <c:v>-2.1333742018035598E-5</c:v>
                </c:pt>
                <c:pt idx="3384">
                  <c:v>-2.19568479797565E-5</c:v>
                </c:pt>
                <c:pt idx="3385">
                  <c:v>-2.2582602364281201E-5</c:v>
                </c:pt>
                <c:pt idx="3386">
                  <c:v>-2.32109548035909E-5</c:v>
                </c:pt>
                <c:pt idx="3387">
                  <c:v>-2.3841807825207299E-5</c:v>
                </c:pt>
                <c:pt idx="3388">
                  <c:v>-2.4475072289052401E-5</c:v>
                </c:pt>
                <c:pt idx="3389">
                  <c:v>-2.51107155388837E-5</c:v>
                </c:pt>
                <c:pt idx="3390">
                  <c:v>-2.57486501200418E-5</c:v>
                </c:pt>
                <c:pt idx="3391">
                  <c:v>-2.6388770544681801E-5</c:v>
                </c:pt>
                <c:pt idx="3392">
                  <c:v>-2.7031028069258902E-5</c:v>
                </c:pt>
                <c:pt idx="3393">
                  <c:v>-2.76753127951344E-5</c:v>
                </c:pt>
                <c:pt idx="3394">
                  <c:v>-2.8321570960884798E-5</c:v>
                </c:pt>
                <c:pt idx="3395">
                  <c:v>-2.8969712295324899E-5</c:v>
                </c:pt>
                <c:pt idx="3396">
                  <c:v>-2.9619617688544301E-5</c:v>
                </c:pt>
                <c:pt idx="3397">
                  <c:v>-3.0271235818522701E-5</c:v>
                </c:pt>
                <c:pt idx="3398">
                  <c:v>-3.09244748604955E-5</c:v>
                </c:pt>
                <c:pt idx="3399">
                  <c:v>-3.1579243215850099E-5</c:v>
                </c:pt>
                <c:pt idx="3400">
                  <c:v>-3.22354585626981E-5</c:v>
                </c:pt>
                <c:pt idx="3401">
                  <c:v>-3.2893011509970201E-5</c:v>
                </c:pt>
                <c:pt idx="3402">
                  <c:v>-3.3551815280750101E-5</c:v>
                </c:pt>
                <c:pt idx="3403">
                  <c:v>-3.4211769942933203E-5</c:v>
                </c:pt>
                <c:pt idx="3404">
                  <c:v>-3.4872779323907403E-5</c:v>
                </c:pt>
                <c:pt idx="3405">
                  <c:v>-3.55347569616339E-5</c:v>
                </c:pt>
                <c:pt idx="3406">
                  <c:v>-3.6197605050869703E-5</c:v>
                </c:pt>
                <c:pt idx="3407">
                  <c:v>-3.6861228087374601E-5</c:v>
                </c:pt>
                <c:pt idx="3408">
                  <c:v>-3.7525520053005397E-5</c:v>
                </c:pt>
                <c:pt idx="3409">
                  <c:v>-3.8190385967703197E-5</c:v>
                </c:pt>
                <c:pt idx="3410">
                  <c:v>-3.8855740573118102E-5</c:v>
                </c:pt>
                <c:pt idx="3411">
                  <c:v>-3.9521460124730502E-5</c:v>
                </c:pt>
                <c:pt idx="3412">
                  <c:v>-4.0187453502137902E-5</c:v>
                </c:pt>
                <c:pt idx="3413">
                  <c:v>-4.08536046603703E-5</c:v>
                </c:pt>
                <c:pt idx="3414">
                  <c:v>-4.15198107314431E-5</c:v>
                </c:pt>
                <c:pt idx="3415">
                  <c:v>-4.2185970352726898E-5</c:v>
                </c:pt>
                <c:pt idx="3416">
                  <c:v>-4.2852008252642502E-5</c:v>
                </c:pt>
                <c:pt idx="3417">
                  <c:v>-4.3517763658450898E-5</c:v>
                </c:pt>
                <c:pt idx="3418">
                  <c:v>-4.4183163069917501E-5</c:v>
                </c:pt>
                <c:pt idx="3419">
                  <c:v>-4.4848109118948403E-5</c:v>
                </c:pt>
                <c:pt idx="3420">
                  <c:v>-4.5512468946054799E-5</c:v>
                </c:pt>
                <c:pt idx="3421">
                  <c:v>-4.6176151132565101E-5</c:v>
                </c:pt>
                <c:pt idx="3422">
                  <c:v>-4.6839046598420702E-5</c:v>
                </c:pt>
                <c:pt idx="3423">
                  <c:v>-4.7501036612048101E-5</c:v>
                </c:pt>
                <c:pt idx="3424">
                  <c:v>-4.8162018524795397E-5</c:v>
                </c:pt>
                <c:pt idx="3425">
                  <c:v>-4.8821880715576103E-5</c:v>
                </c:pt>
                <c:pt idx="3426">
                  <c:v>-4.94805238421939E-5</c:v>
                </c:pt>
                <c:pt idx="3427">
                  <c:v>-5.01378384720899E-5</c:v>
                </c:pt>
                <c:pt idx="3428">
                  <c:v>-5.0793697775027997E-5</c:v>
                </c:pt>
                <c:pt idx="3429">
                  <c:v>-5.14479962180789E-5</c:v>
                </c:pt>
                <c:pt idx="3430">
                  <c:v>-5.2100650308494201E-5</c:v>
                </c:pt>
                <c:pt idx="3431">
                  <c:v>-5.27515337332061E-5</c:v>
                </c:pt>
                <c:pt idx="3432">
                  <c:v>-5.34005313764603E-5</c:v>
                </c:pt>
                <c:pt idx="3433">
                  <c:v>-5.4047567004571901E-5</c:v>
                </c:pt>
                <c:pt idx="3434">
                  <c:v>-5.4692532182091402E-5</c:v>
                </c:pt>
                <c:pt idx="3435">
                  <c:v>-5.5335299778075903E-5</c:v>
                </c:pt>
                <c:pt idx="3436">
                  <c:v>-5.5975761298832397E-5</c:v>
                </c:pt>
                <c:pt idx="3437">
                  <c:v>-5.6613830557360898E-5</c:v>
                </c:pt>
                <c:pt idx="3438">
                  <c:v>-5.7249383186554197E-5</c:v>
                </c:pt>
                <c:pt idx="3439">
                  <c:v>-5.7882324069183298E-5</c:v>
                </c:pt>
                <c:pt idx="3440">
                  <c:v>-5.8512542178477202E-5</c:v>
                </c:pt>
                <c:pt idx="3441">
                  <c:v>-5.91399197598179E-5</c:v>
                </c:pt>
                <c:pt idx="3442">
                  <c:v>-5.9764358348368698E-5</c:v>
                </c:pt>
                <c:pt idx="3443">
                  <c:v>-6.0385775544551897E-5</c:v>
                </c:pt>
                <c:pt idx="3444">
                  <c:v>-6.1004044706940197E-5</c:v>
                </c:pt>
                <c:pt idx="3445">
                  <c:v>-6.1619074640121497E-5</c:v>
                </c:pt>
                <c:pt idx="3446">
                  <c:v>-6.2230774826594194E-5</c:v>
                </c:pt>
                <c:pt idx="3447">
                  <c:v>-6.2839050825466597E-5</c:v>
                </c:pt>
                <c:pt idx="3448">
                  <c:v>-6.3443778968428005E-5</c:v>
                </c:pt>
                <c:pt idx="3449">
                  <c:v>-6.4044889747746697E-5</c:v>
                </c:pt>
                <c:pt idx="3450">
                  <c:v>-6.4642270177560604E-5</c:v>
                </c:pt>
                <c:pt idx="3451">
                  <c:v>-6.5235838706539597E-5</c:v>
                </c:pt>
                <c:pt idx="3452">
                  <c:v>-6.5825502169283601E-5</c:v>
                </c:pt>
                <c:pt idx="3453">
                  <c:v>-6.6411154571456395E-5</c:v>
                </c:pt>
                <c:pt idx="3454">
                  <c:v>-6.6992706814576701E-5</c:v>
                </c:pt>
                <c:pt idx="3455">
                  <c:v>-6.7570063596304999E-5</c:v>
                </c:pt>
                <c:pt idx="3456">
                  <c:v>-6.8143145636585502E-5</c:v>
                </c:pt>
                <c:pt idx="3457">
                  <c:v>-6.8711900098930394E-5</c:v>
                </c:pt>
                <c:pt idx="3458">
                  <c:v>-6.9276204108482996E-5</c:v>
                </c:pt>
                <c:pt idx="3459">
                  <c:v>-6.9835963475615897E-5</c:v>
                </c:pt>
                <c:pt idx="3460">
                  <c:v>-7.0391120223910496E-5</c:v>
                </c:pt>
                <c:pt idx="3461">
                  <c:v>-7.0941594809126104E-5</c:v>
                </c:pt>
                <c:pt idx="3462">
                  <c:v>-7.1487306213603399E-5</c:v>
                </c:pt>
                <c:pt idx="3463">
                  <c:v>-7.2028153236287194E-5</c:v>
                </c:pt>
                <c:pt idx="3464">
                  <c:v>-7.2564096521979501E-5</c:v>
                </c:pt>
                <c:pt idx="3465">
                  <c:v>-7.3095031217025307E-5</c:v>
                </c:pt>
                <c:pt idx="3466">
                  <c:v>-7.3620890771867499E-5</c:v>
                </c:pt>
                <c:pt idx="3467">
                  <c:v>-7.4141638122758797E-5</c:v>
                </c:pt>
                <c:pt idx="3468">
                  <c:v>-7.4657210362349299E-5</c:v>
                </c:pt>
                <c:pt idx="3469">
                  <c:v>-7.5167489729674599E-5</c:v>
                </c:pt>
                <c:pt idx="3470">
                  <c:v>-7.5672440417500595E-5</c:v>
                </c:pt>
                <c:pt idx="3471">
                  <c:v>-7.6172004477720998E-5</c:v>
                </c:pt>
                <c:pt idx="3472">
                  <c:v>-7.6666131204134296E-5</c:v>
                </c:pt>
                <c:pt idx="3473">
                  <c:v>-7.7154763549454404E-5</c:v>
                </c:pt>
                <c:pt idx="3474">
                  <c:v>-7.7637840019032295E-5</c:v>
                </c:pt>
                <c:pt idx="3475">
                  <c:v>-7.8115305445277395E-5</c:v>
                </c:pt>
                <c:pt idx="3476">
                  <c:v>-7.8587111240121699E-5</c:v>
                </c:pt>
                <c:pt idx="3477">
                  <c:v>-7.9053237767680196E-5</c:v>
                </c:pt>
                <c:pt idx="3478">
                  <c:v>-7.9513589595483393E-5</c:v>
                </c:pt>
                <c:pt idx="3479">
                  <c:v>-7.9968166917768606E-5</c:v>
                </c:pt>
                <c:pt idx="3480">
                  <c:v>-8.0416904956020694E-5</c:v>
                </c:pt>
                <c:pt idx="3481">
                  <c:v>-8.0859781835632794E-5</c:v>
                </c:pt>
                <c:pt idx="3482">
                  <c:v>-8.1296757507225799E-5</c:v>
                </c:pt>
                <c:pt idx="3483">
                  <c:v>-8.1727804779338994E-5</c:v>
                </c:pt>
                <c:pt idx="3484">
                  <c:v>-8.2152901921911595E-5</c:v>
                </c:pt>
                <c:pt idx="3485">
                  <c:v>-8.2571998877474704E-5</c:v>
                </c:pt>
                <c:pt idx="3486">
                  <c:v>-8.2985100065589501E-5</c:v>
                </c:pt>
                <c:pt idx="3487">
                  <c:v>-8.3392149708072603E-5</c:v>
                </c:pt>
                <c:pt idx="3488">
                  <c:v>-8.3793141751223798E-5</c:v>
                </c:pt>
                <c:pt idx="3489">
                  <c:v>-8.4188056277175195E-5</c:v>
                </c:pt>
                <c:pt idx="3490">
                  <c:v>-8.4576898494947997E-5</c:v>
                </c:pt>
                <c:pt idx="3491">
                  <c:v>-8.4959646726856704E-5</c:v>
                </c:pt>
                <c:pt idx="3492">
                  <c:v>-8.5336286641069995E-5</c:v>
                </c:pt>
                <c:pt idx="3493">
                  <c:v>-8.5706809877332903E-5</c:v>
                </c:pt>
                <c:pt idx="3494">
                  <c:v>-8.6071238666837104E-5</c:v>
                </c:pt>
                <c:pt idx="3495">
                  <c:v>-8.6429571722276003E-5</c:v>
                </c:pt>
                <c:pt idx="3496">
                  <c:v>-8.6781787766139303E-5</c:v>
                </c:pt>
                <c:pt idx="3497">
                  <c:v>-8.7127896887181501E-5</c:v>
                </c:pt>
                <c:pt idx="3498">
                  <c:v>-8.7467902233965701E-5</c:v>
                </c:pt>
                <c:pt idx="3499">
                  <c:v>-8.78018268729194E-5</c:v>
                </c:pt>
                <c:pt idx="3500">
                  <c:v>-8.8129671337785204E-5</c:v>
                </c:pt>
                <c:pt idx="3501">
                  <c:v>-8.8451466069882704E-5</c:v>
                </c:pt>
                <c:pt idx="3502">
                  <c:v>-8.8767207718271795E-5</c:v>
                </c:pt>
                <c:pt idx="3503">
                  <c:v>-8.9076905937886204E-5</c:v>
                </c:pt>
                <c:pt idx="3504">
                  <c:v>-8.9380634982436303E-5</c:v>
                </c:pt>
                <c:pt idx="3505">
                  <c:v>-8.9678397900974706E-5</c:v>
                </c:pt>
                <c:pt idx="3506">
                  <c:v>-8.9970227225442706E-5</c:v>
                </c:pt>
                <c:pt idx="3507">
                  <c:v>-9.0256164030970906E-5</c:v>
                </c:pt>
                <c:pt idx="3508">
                  <c:v>-9.0536217117877607E-5</c:v>
                </c:pt>
                <c:pt idx="3509">
                  <c:v>-9.0810454678953199E-5</c:v>
                </c:pt>
                <c:pt idx="3510">
                  <c:v>-9.1078908076436499E-5</c:v>
                </c:pt>
                <c:pt idx="3511">
                  <c:v>-9.1341604241578395E-5</c:v>
                </c:pt>
                <c:pt idx="3512">
                  <c:v>-9.1598581038693504E-5</c:v>
                </c:pt>
                <c:pt idx="3513">
                  <c:v>-9.1849916226744804E-5</c:v>
                </c:pt>
                <c:pt idx="3514">
                  <c:v>-9.2095612033190802E-5</c:v>
                </c:pt>
                <c:pt idx="3515">
                  <c:v>-9.2335742026583396E-5</c:v>
                </c:pt>
                <c:pt idx="3516">
                  <c:v>-9.2570387728311307E-5</c:v>
                </c:pt>
                <c:pt idx="3517">
                  <c:v>-9.2799565276954006E-5</c:v>
                </c:pt>
                <c:pt idx="3518">
                  <c:v>-9.3023345964196805E-5</c:v>
                </c:pt>
                <c:pt idx="3519">
                  <c:v>-9.3241801889142297E-5</c:v>
                </c:pt>
                <c:pt idx="3520">
                  <c:v>-9.3454974936402703E-5</c:v>
                </c:pt>
                <c:pt idx="3521">
                  <c:v>-9.3662957507120004E-5</c:v>
                </c:pt>
                <c:pt idx="3522">
                  <c:v>-9.3865823783721396E-5</c:v>
                </c:pt>
                <c:pt idx="3523">
                  <c:v>-9.4063614760201306E-5</c:v>
                </c:pt>
                <c:pt idx="3524">
                  <c:v>-9.4256417256668101E-5</c:v>
                </c:pt>
                <c:pt idx="3525">
                  <c:v>-9.44442909708801E-5</c:v>
                </c:pt>
                <c:pt idx="3526">
                  <c:v>-9.4627312823443094E-5</c:v>
                </c:pt>
                <c:pt idx="3527">
                  <c:v>-9.4805554790674295E-5</c:v>
                </c:pt>
                <c:pt idx="3528">
                  <c:v>-9.4979096355410006E-5</c:v>
                </c:pt>
                <c:pt idx="3529">
                  <c:v>-9.5148025452191195E-5</c:v>
                </c:pt>
                <c:pt idx="3530">
                  <c:v>-9.5312409664110006E-5</c:v>
                </c:pt>
                <c:pt idx="3531">
                  <c:v>-9.5472334420567393E-5</c:v>
                </c:pt>
                <c:pt idx="3532">
                  <c:v>-9.5627870443766095E-5</c:v>
                </c:pt>
                <c:pt idx="3533">
                  <c:v>-9.5779123610353797E-5</c:v>
                </c:pt>
                <c:pt idx="3534">
                  <c:v>-9.5926194171175994E-5</c:v>
                </c:pt>
                <c:pt idx="3535">
                  <c:v>-9.6069164933680894E-5</c:v>
                </c:pt>
                <c:pt idx="3536">
                  <c:v>-9.6208095985418504E-5</c:v>
                </c:pt>
                <c:pt idx="3537">
                  <c:v>-9.6343101973684605E-5</c:v>
                </c:pt>
                <c:pt idx="3538">
                  <c:v>-9.6474264270256406E-5</c:v>
                </c:pt>
                <c:pt idx="3539">
                  <c:v>-9.6601700057734498E-5</c:v>
                </c:pt>
                <c:pt idx="3540">
                  <c:v>-9.6725472528836094E-5</c:v>
                </c:pt>
                <c:pt idx="3541">
                  <c:v>-9.6845674935082702E-5</c:v>
                </c:pt>
                <c:pt idx="3542">
                  <c:v>-9.6962432204153093E-5</c:v>
                </c:pt>
                <c:pt idx="3543">
                  <c:v>-9.7075828076292095E-5</c:v>
                </c:pt>
                <c:pt idx="3544">
                  <c:v>-9.7185954317577096E-5</c:v>
                </c:pt>
                <c:pt idx="3545">
                  <c:v>-9.7292919587380395E-5</c:v>
                </c:pt>
                <c:pt idx="3546">
                  <c:v>-9.7396791666601402E-5</c:v>
                </c:pt>
                <c:pt idx="3547">
                  <c:v>-9.7497698882423306E-5</c:v>
                </c:pt>
                <c:pt idx="3548">
                  <c:v>-9.7595736229487195E-5</c:v>
                </c:pt>
                <c:pt idx="3549">
                  <c:v>-9.7690992717557797E-5</c:v>
                </c:pt>
                <c:pt idx="3550">
                  <c:v>-9.7783575666277595E-5</c:v>
                </c:pt>
                <c:pt idx="3551">
                  <c:v>-9.7873582507847801E-5</c:v>
                </c:pt>
                <c:pt idx="3552">
                  <c:v>-9.7961111310281799E-5</c:v>
                </c:pt>
                <c:pt idx="3553">
                  <c:v>-9.8046253074187694E-5</c:v>
                </c:pt>
                <c:pt idx="3554">
                  <c:v>-9.81291243952008E-5</c:v>
                </c:pt>
                <c:pt idx="3555">
                  <c:v>-9.8209814215533694E-5</c:v>
                </c:pt>
                <c:pt idx="3556">
                  <c:v>-9.8288428617485395E-5</c:v>
                </c:pt>
                <c:pt idx="3557">
                  <c:v>-9.8365070772848097E-5</c:v>
                </c:pt>
                <c:pt idx="3558">
                  <c:v>-9.8439837055770899E-5</c:v>
                </c:pt>
                <c:pt idx="3559">
                  <c:v>-9.8512814380724296E-5</c:v>
                </c:pt>
                <c:pt idx="3560">
                  <c:v>-9.8584126565607797E-5</c:v>
                </c:pt>
                <c:pt idx="3561">
                  <c:v>-9.8653850139074703E-5</c:v>
                </c:pt>
                <c:pt idx="3562">
                  <c:v>-9.8722123608193499E-5</c:v>
                </c:pt>
                <c:pt idx="3563">
                  <c:v>-9.8788990650543901E-5</c:v>
                </c:pt>
                <c:pt idx="3564">
                  <c:v>-9.8854543658670002E-5</c:v>
                </c:pt>
                <c:pt idx="3565">
                  <c:v>-9.8918910946371602E-5</c:v>
                </c:pt>
                <c:pt idx="3566">
                  <c:v>-9.8982194642507795E-5</c:v>
                </c:pt>
                <c:pt idx="3567">
                  <c:v>-9.9044460460044303E-5</c:v>
                </c:pt>
                <c:pt idx="3568">
                  <c:v>-9.9105841163991604E-5</c:v>
                </c:pt>
                <c:pt idx="3569">
                  <c:v>-9.9166399028182599E-5</c:v>
                </c:pt>
                <c:pt idx="3570">
                  <c:v>-9.9226221706759303E-5</c:v>
                </c:pt>
                <c:pt idx="3571">
                  <c:v>-9.9285400299920499E-5</c:v>
                </c:pt>
                <c:pt idx="3572">
                  <c:v>-9.9344032991886502E-5</c:v>
                </c:pt>
                <c:pt idx="3573">
                  <c:v>-9.9402203192963196E-5</c:v>
                </c:pt>
                <c:pt idx="3574">
                  <c:v>-9.9459985657282502E-5</c:v>
                </c:pt>
                <c:pt idx="3575">
                  <c:v>-9.9517481788861196E-5</c:v>
                </c:pt>
                <c:pt idx="3576">
                  <c:v>-9.9574790166197006E-5</c:v>
                </c:pt>
                <c:pt idx="3577">
                  <c:v>-9.9631962090901503E-5</c:v>
                </c:pt>
                <c:pt idx="3578">
                  <c:v>-9.9689103141977503E-5</c:v>
                </c:pt>
                <c:pt idx="3579">
                  <c:v>-9.9746287855593505E-5</c:v>
                </c:pt>
                <c:pt idx="3580">
                  <c:v>-9.9803577141754804E-5</c:v>
                </c:pt>
                <c:pt idx="3581">
                  <c:v>-9.9861050840694202E-5</c:v>
                </c:pt>
                <c:pt idx="3582">
                  <c:v>-9.9918781444593104E-5</c:v>
                </c:pt>
                <c:pt idx="3583">
                  <c:v>-9.9976866776117901E-5</c:v>
                </c:pt>
                <c:pt idx="3584" formatCode="General">
                  <c:v>-1.0003535988334901E-4</c:v>
                </c:pt>
                <c:pt idx="3585" formatCode="General">
                  <c:v>-1.00094311156771E-4</c:v>
                </c:pt>
                <c:pt idx="3586" formatCode="General">
                  <c:v>-1.0015381045031701E-4</c:v>
                </c:pt>
                <c:pt idx="3587" formatCode="General">
                  <c:v>-1.00213930614585E-4</c:v>
                </c:pt>
                <c:pt idx="3588" formatCode="General">
                  <c:v>-1.00274740121609E-4</c:v>
                </c:pt>
                <c:pt idx="3589" formatCode="General">
                  <c:v>-1.0033629604520199E-4</c:v>
                </c:pt>
                <c:pt idx="3590" formatCode="General">
                  <c:v>-1.00398656733329E-4</c:v>
                </c:pt>
                <c:pt idx="3591" formatCode="General">
                  <c:v>-1.00461896466558E-4</c:v>
                </c:pt>
                <c:pt idx="3592" formatCode="General">
                  <c:v>-1.00526071625791E-4</c:v>
                </c:pt>
                <c:pt idx="3593" formatCode="General">
                  <c:v>-1.00591207404179E-4</c:v>
                </c:pt>
                <c:pt idx="3594" formatCode="General">
                  <c:v>-1.0065737421116901E-4</c:v>
                </c:pt>
                <c:pt idx="3595" formatCode="General">
                  <c:v>-1.00724632192526E-4</c:v>
                </c:pt>
                <c:pt idx="3596" formatCode="General">
                  <c:v>-1.0079301285004301E-4</c:v>
                </c:pt>
                <c:pt idx="3597" formatCode="General">
                  <c:v>-1.00862578814718E-4</c:v>
                </c:pt>
                <c:pt idx="3598" formatCode="General">
                  <c:v>-1.00933368173293E-4</c:v>
                </c:pt>
                <c:pt idx="3599" formatCode="General">
                  <c:v>-1.0100543446316201E-4</c:v>
                </c:pt>
                <c:pt idx="3600" formatCode="General">
                  <c:v>-1.01078800846813E-4</c:v>
                </c:pt>
                <c:pt idx="3601" formatCode="General">
                  <c:v>-1.01153536487731E-4</c:v>
                </c:pt>
                <c:pt idx="3602" formatCode="General">
                  <c:v>-1.01229664524415E-4</c:v>
                </c:pt>
                <c:pt idx="3603" formatCode="General">
                  <c:v>-1.0130724078051601E-4</c:v>
                </c:pt>
                <c:pt idx="3604" formatCode="General">
                  <c:v>-1.01386258500567E-4</c:v>
                </c:pt>
                <c:pt idx="3605" formatCode="General">
                  <c:v>-1.01466768864465E-4</c:v>
                </c:pt>
                <c:pt idx="3606" formatCode="General">
                  <c:v>-1.0154879375178299E-4</c:v>
                </c:pt>
                <c:pt idx="3607" formatCode="General">
                  <c:v>-1.01632345299162E-4</c:v>
                </c:pt>
                <c:pt idx="3608" formatCode="General">
                  <c:v>-1.01717494777753E-4</c:v>
                </c:pt>
                <c:pt idx="3609" formatCode="General">
                  <c:v>-1.01804249607209E-4</c:v>
                </c:pt>
                <c:pt idx="3610" formatCode="General">
                  <c:v>-1.01892629349989E-4</c:v>
                </c:pt>
                <c:pt idx="3611" formatCode="General">
                  <c:v>-1.01982658272233E-4</c:v>
                </c:pt>
                <c:pt idx="3612" formatCode="General">
                  <c:v>-1.0207433212580001E-4</c:v>
                </c:pt>
                <c:pt idx="3613" formatCode="General">
                  <c:v>-1.02167670666059E-4</c:v>
                </c:pt>
                <c:pt idx="3614" formatCode="General">
                  <c:v>-1.02262723708119E-4</c:v>
                </c:pt>
                <c:pt idx="3615" formatCode="General">
                  <c:v>-1.0235948062938E-4</c:v>
                </c:pt>
                <c:pt idx="3616" formatCode="General">
                  <c:v>-1.02457946097463E-4</c:v>
                </c:pt>
                <c:pt idx="3617" formatCode="General">
                  <c:v>-1.02558137182394E-4</c:v>
                </c:pt>
                <c:pt idx="3618" formatCode="General">
                  <c:v>-1.02660067358828E-4</c:v>
                </c:pt>
                <c:pt idx="3619" formatCode="General">
                  <c:v>-1.02763732396534E-4</c:v>
                </c:pt>
                <c:pt idx="3620" formatCode="General">
                  <c:v>-1.02869095832298E-4</c:v>
                </c:pt>
                <c:pt idx="3621" formatCode="General">
                  <c:v>-1.0297619343688399E-4</c:v>
                </c:pt>
                <c:pt idx="3622" formatCode="General">
                  <c:v>-1.0308501947328E-4</c:v>
                </c:pt>
                <c:pt idx="3623" formatCode="General">
                  <c:v>-1.0319560063839899E-4</c:v>
                </c:pt>
                <c:pt idx="3624" formatCode="General">
                  <c:v>-1.0330790197332201E-4</c:v>
                </c:pt>
                <c:pt idx="3625" formatCode="General">
                  <c:v>-1.03421916830839E-4</c:v>
                </c:pt>
                <c:pt idx="3626" formatCode="General">
                  <c:v>-1.03537641785215E-4</c:v>
                </c:pt>
                <c:pt idx="3627" formatCode="General">
                  <c:v>-1.03655049266279E-4</c:v>
                </c:pt>
                <c:pt idx="3628" formatCode="General">
                  <c:v>-1.03774141867407E-4</c:v>
                </c:pt>
                <c:pt idx="3629" formatCode="General">
                  <c:v>-1.0389489360852599E-4</c:v>
                </c:pt>
                <c:pt idx="3630" formatCode="General">
                  <c:v>-1.0401730762360099E-4</c:v>
                </c:pt>
                <c:pt idx="3631" formatCode="General">
                  <c:v>-1.04141337135669E-4</c:v>
                </c:pt>
                <c:pt idx="3632" formatCode="General">
                  <c:v>-1.0426698786734901E-4</c:v>
                </c:pt>
                <c:pt idx="3633" formatCode="General">
                  <c:v>-1.0439424017177899E-4</c:v>
                </c:pt>
                <c:pt idx="3634" formatCode="General">
                  <c:v>-1.0452308124594599E-4</c:v>
                </c:pt>
                <c:pt idx="3635" formatCode="General">
                  <c:v>-1.04653450027306E-4</c:v>
                </c:pt>
                <c:pt idx="3636" formatCode="General">
                  <c:v>-1.04785336756201E-4</c:v>
                </c:pt>
                <c:pt idx="3637" formatCode="General">
                  <c:v>-1.0491873548583899E-4</c:v>
                </c:pt>
                <c:pt idx="3638" formatCode="General">
                  <c:v>-1.0505358388999E-4</c:v>
                </c:pt>
                <c:pt idx="3639" formatCode="General">
                  <c:v>-1.05189859953725E-4</c:v>
                </c:pt>
                <c:pt idx="3640" formatCode="General">
                  <c:v>-1.05327536155033E-4</c:v>
                </c:pt>
                <c:pt idx="3641" formatCode="General">
                  <c:v>-1.05466560905062E-4</c:v>
                </c:pt>
                <c:pt idx="3642" formatCode="General">
                  <c:v>-1.05606902267306E-4</c:v>
                </c:pt>
                <c:pt idx="3643" formatCode="General">
                  <c:v>-1.0574854408823201E-4</c:v>
                </c:pt>
                <c:pt idx="3644" formatCode="General">
                  <c:v>-1.0589145402794499E-4</c:v>
                </c:pt>
                <c:pt idx="3645" formatCode="General">
                  <c:v>-1.0603555879849901E-4</c:v>
                </c:pt>
                <c:pt idx="3646" formatCode="General">
                  <c:v>-1.06180856949509E-4</c:v>
                </c:pt>
                <c:pt idx="3647" formatCode="General">
                  <c:v>-1.06327277671965E-4</c:v>
                </c:pt>
                <c:pt idx="3648" formatCode="General">
                  <c:v>-1.06474794009605E-4</c:v>
                </c:pt>
                <c:pt idx="3649" formatCode="General">
                  <c:v>-1.0662335966742501E-4</c:v>
                </c:pt>
                <c:pt idx="3650" formatCode="General">
                  <c:v>-1.06772931820238E-4</c:v>
                </c:pt>
                <c:pt idx="3651" formatCode="General">
                  <c:v>-1.0692343766204301E-4</c:v>
                </c:pt>
                <c:pt idx="3652" formatCode="General">
                  <c:v>-1.0707486486947299E-4</c:v>
                </c:pt>
                <c:pt idx="3653" formatCode="General">
                  <c:v>-1.0722714862220599E-4</c:v>
                </c:pt>
                <c:pt idx="3654" formatCode="General">
                  <c:v>-1.07380246500156E-4</c:v>
                </c:pt>
                <c:pt idx="3655" formatCode="General">
                  <c:v>-1.0753411453187401E-4</c:v>
                </c:pt>
                <c:pt idx="3656" formatCode="General">
                  <c:v>-1.07688674011514E-4</c:v>
                </c:pt>
                <c:pt idx="3657" formatCode="General">
                  <c:v>-1.07843911384056E-4</c:v>
                </c:pt>
                <c:pt idx="3658" formatCode="General">
                  <c:v>-1.0799975705496699E-4</c:v>
                </c:pt>
                <c:pt idx="3659" formatCode="General">
                  <c:v>-1.0815616591708699E-4</c:v>
                </c:pt>
                <c:pt idx="3660" formatCode="General">
                  <c:v>-1.0831305508912799E-4</c:v>
                </c:pt>
                <c:pt idx="3661" formatCode="General">
                  <c:v>-1.08470390234252E-4</c:v>
                </c:pt>
                <c:pt idx="3662" formatCode="General">
                  <c:v>-1.0862809942120899E-4</c:v>
                </c:pt>
                <c:pt idx="3663" formatCode="General">
                  <c:v>-1.08786156540185E-4</c:v>
                </c:pt>
                <c:pt idx="3664" formatCode="General">
                  <c:v>-1.0894449116839E-4</c:v>
                </c:pt>
                <c:pt idx="3665" formatCode="General">
                  <c:v>-1.09103043052583E-4</c:v>
                </c:pt>
                <c:pt idx="3666" formatCode="General">
                  <c:v>-1.09261747191131E-4</c:v>
                </c:pt>
                <c:pt idx="3667" formatCode="General">
                  <c:v>-1.0942054278592E-4</c:v>
                </c:pt>
                <c:pt idx="3668" formatCode="General">
                  <c:v>-1.0957938691149E-4</c:v>
                </c:pt>
                <c:pt idx="3669" formatCode="General">
                  <c:v>-1.09738221328367E-4</c:v>
                </c:pt>
                <c:pt idx="3670" formatCode="General">
                  <c:v>-1.0989696710106401E-4</c:v>
                </c:pt>
                <c:pt idx="3671" formatCode="General">
                  <c:v>-1.1005557798421199E-4</c:v>
                </c:pt>
                <c:pt idx="3672" formatCode="General">
                  <c:v>-1.10213994410205E-4</c:v>
                </c:pt>
                <c:pt idx="3673" formatCode="General">
                  <c:v>-1.10372138760011E-4</c:v>
                </c:pt>
                <c:pt idx="3674" formatCode="General">
                  <c:v>-1.1052994218754401E-4</c:v>
                </c:pt>
                <c:pt idx="3675" formatCode="General">
                  <c:v>-1.10687361082592E-4</c:v>
                </c:pt>
                <c:pt idx="3676" formatCode="General">
                  <c:v>-1.1084434323939499E-4</c:v>
                </c:pt>
                <c:pt idx="3677" formatCode="General">
                  <c:v>-1.11000819378888E-4</c:v>
                </c:pt>
                <c:pt idx="3678" formatCode="General">
                  <c:v>-1.11156734202119E-4</c:v>
                </c:pt>
                <c:pt idx="3679" formatCode="General">
                  <c:v>-1.11312021297551E-4</c:v>
                </c:pt>
                <c:pt idx="3680" formatCode="General">
                  <c:v>-1.11466637407011E-4</c:v>
                </c:pt>
                <c:pt idx="3681" formatCode="General">
                  <c:v>-1.11620482921747E-4</c:v>
                </c:pt>
                <c:pt idx="3682" formatCode="General">
                  <c:v>-1.11773510786034E-4</c:v>
                </c:pt>
                <c:pt idx="3683" formatCode="General">
                  <c:v>-1.11925652756206E-4</c:v>
                </c:pt>
                <c:pt idx="3684" formatCode="General">
                  <c:v>-1.12076835667983E-4</c:v>
                </c:pt>
                <c:pt idx="3685" formatCode="General">
                  <c:v>-1.12227027753842E-4</c:v>
                </c:pt>
                <c:pt idx="3686" formatCode="General">
                  <c:v>-1.1237617648007601E-4</c:v>
                </c:pt>
                <c:pt idx="3687" formatCode="General">
                  <c:v>-1.12524204286909E-4</c:v>
                </c:pt>
                <c:pt idx="3688" formatCode="General">
                  <c:v>-1.1267104267849901E-4</c:v>
                </c:pt>
                <c:pt idx="3689" formatCode="General">
                  <c:v>-1.128166379024E-4</c:v>
                </c:pt>
                <c:pt idx="3690" formatCode="General">
                  <c:v>-1.12960937482426E-4</c:v>
                </c:pt>
                <c:pt idx="3691" formatCode="General">
                  <c:v>-1.13103851854223E-4</c:v>
                </c:pt>
                <c:pt idx="3692" formatCode="General">
                  <c:v>-1.1324536429216E-4</c:v>
                </c:pt>
                <c:pt idx="3693" formatCode="General">
                  <c:v>-1.1338538879067699E-4</c:v>
                </c:pt>
                <c:pt idx="3694" formatCode="General">
                  <c:v>-1.13523877399601E-4</c:v>
                </c:pt>
                <c:pt idx="3695" formatCode="General">
                  <c:v>-1.13660756478868E-4</c:v>
                </c:pt>
                <c:pt idx="3696" formatCode="General">
                  <c:v>-1.1379597739506099E-4</c:v>
                </c:pt>
                <c:pt idx="3697" formatCode="General">
                  <c:v>-1.13929485723564E-4</c:v>
                </c:pt>
                <c:pt idx="3698" formatCode="General">
                  <c:v>-1.14061208520098E-4</c:v>
                </c:pt>
                <c:pt idx="3699" formatCode="General">
                  <c:v>-1.14191110722951E-4</c:v>
                </c:pt>
                <c:pt idx="3700" formatCode="General">
                  <c:v>-1.14319141951562E-4</c:v>
                </c:pt>
                <c:pt idx="3701" formatCode="General">
                  <c:v>-1.14445247090676E-4</c:v>
                </c:pt>
                <c:pt idx="3702" formatCode="General">
                  <c:v>-1.1456934851919399E-4</c:v>
                </c:pt>
                <c:pt idx="3703" formatCode="General">
                  <c:v>-1.14691398651542E-4</c:v>
                </c:pt>
                <c:pt idx="3704" formatCode="General">
                  <c:v>-1.14811367366849E-4</c:v>
                </c:pt>
                <c:pt idx="3705" formatCode="General">
                  <c:v>-1.1492918659622799E-4</c:v>
                </c:pt>
                <c:pt idx="3706" formatCode="General">
                  <c:v>-1.15044811112072E-4</c:v>
                </c:pt>
                <c:pt idx="3707" formatCode="General">
                  <c:v>-1.15158217742195E-4</c:v>
                </c:pt>
                <c:pt idx="3708" formatCode="General">
                  <c:v>-1.15269320955526E-4</c:v>
                </c:pt>
                <c:pt idx="3709" formatCode="General">
                  <c:v>-1.1537809847834101E-4</c:v>
                </c:pt>
                <c:pt idx="3710" formatCode="General">
                  <c:v>-1.15484505031494E-4</c:v>
                </c:pt>
                <c:pt idx="3711" formatCode="General">
                  <c:v>-1.15588501000321E-4</c:v>
                </c:pt>
                <c:pt idx="3712" formatCode="General">
                  <c:v>-1.15690030114959E-4</c:v>
                </c:pt>
                <c:pt idx="3713" formatCode="General">
                  <c:v>-1.15789054837109E-4</c:v>
                </c:pt>
                <c:pt idx="3714" formatCode="General">
                  <c:v>-1.1588554352077801E-4</c:v>
                </c:pt>
                <c:pt idx="3715" formatCode="General">
                  <c:v>-1.1597944730380001E-4</c:v>
                </c:pt>
                <c:pt idx="3716" formatCode="General">
                  <c:v>-1.16070736085059E-4</c:v>
                </c:pt>
                <c:pt idx="3717" formatCode="General">
                  <c:v>-1.16159372904219E-4</c:v>
                </c:pt>
                <c:pt idx="3718" formatCode="General">
                  <c:v>-1.16245301591629E-4</c:v>
                </c:pt>
                <c:pt idx="3719" formatCode="General">
                  <c:v>-1.16328506026024E-4</c:v>
                </c:pt>
                <c:pt idx="3720" formatCode="General">
                  <c:v>-1.16408946259195E-4</c:v>
                </c:pt>
                <c:pt idx="3721" formatCode="General">
                  <c:v>-1.16486612847448E-4</c:v>
                </c:pt>
                <c:pt idx="3722" formatCode="General">
                  <c:v>-1.1656144775218601E-4</c:v>
                </c:pt>
                <c:pt idx="3723" formatCode="General">
                  <c:v>-1.1663342653429099E-4</c:v>
                </c:pt>
                <c:pt idx="3724" formatCode="General">
                  <c:v>-1.16702512279439E-4</c:v>
                </c:pt>
                <c:pt idx="3725" formatCode="General">
                  <c:v>-1.16768699076891E-4</c:v>
                </c:pt>
                <c:pt idx="3726" formatCode="General">
                  <c:v>-1.16831978527771E-4</c:v>
                </c:pt>
                <c:pt idx="3727" formatCode="General">
                  <c:v>-1.16892300437032E-4</c:v>
                </c:pt>
                <c:pt idx="3728" formatCode="General">
                  <c:v>-1.16949660342674E-4</c:v>
                </c:pt>
                <c:pt idx="3729" formatCode="General">
                  <c:v>-1.17004027347918E-4</c:v>
                </c:pt>
                <c:pt idx="3730" formatCode="General">
                  <c:v>-1.17055397993553E-4</c:v>
                </c:pt>
                <c:pt idx="3731" formatCode="General">
                  <c:v>-1.17103749670481E-4</c:v>
                </c:pt>
                <c:pt idx="3732" formatCode="General">
                  <c:v>-1.1714908593808199E-4</c:v>
                </c:pt>
                <c:pt idx="3733" formatCode="General">
                  <c:v>-1.1719138437189299E-4</c:v>
                </c:pt>
                <c:pt idx="3734" formatCode="General">
                  <c:v>-1.17230638718703E-4</c:v>
                </c:pt>
                <c:pt idx="3735" formatCode="General">
                  <c:v>-1.17266824807991E-4</c:v>
                </c:pt>
                <c:pt idx="3736" formatCode="General">
                  <c:v>-1.1729995353123301E-4</c:v>
                </c:pt>
                <c:pt idx="3737" formatCode="General">
                  <c:v>-1.17330030581437E-4</c:v>
                </c:pt>
                <c:pt idx="3738" formatCode="General">
                  <c:v>-1.17357043916025E-4</c:v>
                </c:pt>
                <c:pt idx="3739" formatCode="General">
                  <c:v>-1.17380961678656E-4</c:v>
                </c:pt>
                <c:pt idx="3740" formatCode="General">
                  <c:v>-1.17401816585449E-4</c:v>
                </c:pt>
                <c:pt idx="3741" formatCode="General">
                  <c:v>-1.1741960363155E-4</c:v>
                </c:pt>
                <c:pt idx="3742" formatCode="General">
                  <c:v>-1.17434317388399E-4</c:v>
                </c:pt>
                <c:pt idx="3743" formatCode="General">
                  <c:v>-1.1744598203486599E-4</c:v>
                </c:pt>
                <c:pt idx="3744" formatCode="General">
                  <c:v>-1.17454589991247E-4</c:v>
                </c:pt>
                <c:pt idx="3745" formatCode="General">
                  <c:v>-1.1746015623927901E-4</c:v>
                </c:pt>
                <c:pt idx="3746" formatCode="General">
                  <c:v>-1.1746268616087001E-4</c:v>
                </c:pt>
                <c:pt idx="3747" formatCode="General">
                  <c:v>-1.17462201595605E-4</c:v>
                </c:pt>
                <c:pt idx="3748" formatCode="General">
                  <c:v>-1.17458713739008E-4</c:v>
                </c:pt>
                <c:pt idx="3749" formatCode="General">
                  <c:v>-1.17452234757936E-4</c:v>
                </c:pt>
                <c:pt idx="3750" formatCode="General">
                  <c:v>-1.17442801687755E-4</c:v>
                </c:pt>
                <c:pt idx="3751" formatCode="General">
                  <c:v>-1.17430425946771E-4</c:v>
                </c:pt>
                <c:pt idx="3752" formatCode="General">
                  <c:v>-1.17415138091647E-4</c:v>
                </c:pt>
                <c:pt idx="3753" formatCode="General">
                  <c:v>-1.17396970671358E-4</c:v>
                </c:pt>
                <c:pt idx="3754" formatCode="General">
                  <c:v>-1.17375948881541E-4</c:v>
                </c:pt>
                <c:pt idx="3755" formatCode="General">
                  <c:v>-1.1735208451199E-4</c:v>
                </c:pt>
                <c:pt idx="3756" formatCode="General">
                  <c:v>-1.17325447132448E-4</c:v>
                </c:pt>
                <c:pt idx="3757" formatCode="General">
                  <c:v>-1.1729604466318E-4</c:v>
                </c:pt>
                <c:pt idx="3758" formatCode="General">
                  <c:v>-1.17263919947448E-4</c:v>
                </c:pt>
                <c:pt idx="3759" formatCode="General">
                  <c:v>-1.1722911054466E-4</c:v>
                </c:pt>
                <c:pt idx="3760" formatCode="General">
                  <c:v>-1.17191667186262E-4</c:v>
                </c:pt>
                <c:pt idx="3761" formatCode="General">
                  <c:v>-1.17151625250527E-4</c:v>
                </c:pt>
                <c:pt idx="3762" formatCode="General">
                  <c:v>-1.1710902232254899E-4</c:v>
                </c:pt>
                <c:pt idx="3763" formatCode="General">
                  <c:v>-1.1706389332636199E-4</c:v>
                </c:pt>
                <c:pt idx="3764" formatCode="General">
                  <c:v>-1.17016294741122E-4</c:v>
                </c:pt>
                <c:pt idx="3765" formatCode="General">
                  <c:v>-1.1696627005275801E-4</c:v>
                </c:pt>
                <c:pt idx="3766" formatCode="General">
                  <c:v>-1.1691388290914199E-4</c:v>
                </c:pt>
                <c:pt idx="3767" formatCode="General">
                  <c:v>-1.16859175829557E-4</c:v>
                </c:pt>
                <c:pt idx="3768" formatCode="General">
                  <c:v>-1.16802214764306E-4</c:v>
                </c:pt>
                <c:pt idx="3769" formatCode="General">
                  <c:v>-1.1674307039301699E-4</c:v>
                </c:pt>
                <c:pt idx="3770" formatCode="General">
                  <c:v>-1.16681768902553E-4</c:v>
                </c:pt>
                <c:pt idx="3771" formatCode="General">
                  <c:v>-1.1661841595635701E-4</c:v>
                </c:pt>
                <c:pt idx="3772" formatCode="General">
                  <c:v>-1.16553061686955E-4</c:v>
                </c:pt>
                <c:pt idx="3773" formatCode="General">
                  <c:v>-1.16485759300807E-4</c:v>
                </c:pt>
                <c:pt idx="3774" formatCode="General">
                  <c:v>-1.16416561119846E-4</c:v>
                </c:pt>
                <c:pt idx="3775" formatCode="General">
                  <c:v>-1.16345547896288E-4</c:v>
                </c:pt>
                <c:pt idx="3776" formatCode="General">
                  <c:v>-1.16272792675415E-4</c:v>
                </c:pt>
                <c:pt idx="3777" formatCode="General">
                  <c:v>-1.16198367681567E-4</c:v>
                </c:pt>
                <c:pt idx="3778" formatCode="General">
                  <c:v>-1.16122326328011E-4</c:v>
                </c:pt>
                <c:pt idx="3779" formatCode="General">
                  <c:v>-1.16044747871299E-4</c:v>
                </c:pt>
                <c:pt idx="3780" formatCode="General">
                  <c:v>-1.15965675881379E-4</c:v>
                </c:pt>
                <c:pt idx="3781" formatCode="General">
                  <c:v>-1.1588522196771999E-4</c:v>
                </c:pt>
                <c:pt idx="3782" formatCode="General">
                  <c:v>-1.1580346590863799E-4</c:v>
                </c:pt>
                <c:pt idx="3783" formatCode="General">
                  <c:v>-1.1572050082913899E-4</c:v>
                </c:pt>
                <c:pt idx="3784" formatCode="General">
                  <c:v>-1.1563637500971E-4</c:v>
                </c:pt>
                <c:pt idx="3785" formatCode="General">
                  <c:v>-1.15551153333449E-4</c:v>
                </c:pt>
                <c:pt idx="3786" formatCode="General">
                  <c:v>-1.15464941639179E-4</c:v>
                </c:pt>
                <c:pt idx="3787" formatCode="General">
                  <c:v>-1.15377831803972E-4</c:v>
                </c:pt>
                <c:pt idx="3788" formatCode="General">
                  <c:v>-1.1528990002814601E-4</c:v>
                </c:pt>
                <c:pt idx="3789" formatCode="General">
                  <c:v>-1.15201246299784E-4</c:v>
                </c:pt>
                <c:pt idx="3790" formatCode="General">
                  <c:v>-1.15111958026858E-4</c:v>
                </c:pt>
                <c:pt idx="3791" formatCode="General">
                  <c:v>-1.15022084682929E-4</c:v>
                </c:pt>
                <c:pt idx="3792" formatCode="General">
                  <c:v>-1.1493175107865299E-4</c:v>
                </c:pt>
                <c:pt idx="3793" formatCode="General">
                  <c:v>-1.14841034993722E-4</c:v>
                </c:pt>
                <c:pt idx="3794" formatCode="General">
                  <c:v>-1.14750027196062E-4</c:v>
                </c:pt>
                <c:pt idx="3795" formatCode="General">
                  <c:v>-1.1465881248162201E-4</c:v>
                </c:pt>
                <c:pt idx="3796" formatCode="General">
                  <c:v>-1.14567474052179E-4</c:v>
                </c:pt>
                <c:pt idx="3797" formatCode="General">
                  <c:v>-1.14476134478073E-4</c:v>
                </c:pt>
                <c:pt idx="3798" formatCode="General">
                  <c:v>-1.14384880552177E-4</c:v>
                </c:pt>
                <c:pt idx="3799" formatCode="General">
                  <c:v>-1.14293781616562E-4</c:v>
                </c:pt>
                <c:pt idx="3800" formatCode="General">
                  <c:v>-1.14202925854612E-4</c:v>
                </c:pt>
                <c:pt idx="3801" formatCode="General">
                  <c:v>-1.14112444768929E-4</c:v>
                </c:pt>
                <c:pt idx="3802" formatCode="General">
                  <c:v>-1.1402240726582701E-4</c:v>
                </c:pt>
                <c:pt idx="3803" formatCode="General">
                  <c:v>-1.13932921228383E-4</c:v>
                </c:pt>
                <c:pt idx="3804" formatCode="General">
                  <c:v>-1.1384407483999199E-4</c:v>
                </c:pt>
                <c:pt idx="3805" formatCode="General">
                  <c:v>-1.1375596691616799E-4</c:v>
                </c:pt>
                <c:pt idx="3806" formatCode="General">
                  <c:v>-1.13668678136464E-4</c:v>
                </c:pt>
                <c:pt idx="3807" formatCode="General">
                  <c:v>-1.13582302835627E-4</c:v>
                </c:pt>
                <c:pt idx="3808" formatCode="General">
                  <c:v>-1.13496946207941E-4</c:v>
                </c:pt>
                <c:pt idx="3809" formatCode="General">
                  <c:v>-1.13412692626958E-4</c:v>
                </c:pt>
                <c:pt idx="3810" formatCode="General">
                  <c:v>-1.13329632112671E-4</c:v>
                </c:pt>
                <c:pt idx="3811" formatCode="General">
                  <c:v>-1.13247876846439E-4</c:v>
                </c:pt>
                <c:pt idx="3812" formatCode="General">
                  <c:v>-1.13167523583978E-4</c:v>
                </c:pt>
                <c:pt idx="3813" formatCode="General">
                  <c:v>-1.13088649298692E-4</c:v>
                </c:pt>
                <c:pt idx="3814" formatCode="General">
                  <c:v>-1.13011344783233E-4</c:v>
                </c:pt>
                <c:pt idx="3815" formatCode="General">
                  <c:v>-1.12935696029372E-4</c:v>
                </c:pt>
                <c:pt idx="3816" formatCode="General">
                  <c:v>-1.1286180706142601E-4</c:v>
                </c:pt>
                <c:pt idx="3817" formatCode="General">
                  <c:v>-1.12789765312561E-4</c:v>
                </c:pt>
                <c:pt idx="3818" formatCode="General">
                  <c:v>-1.12719645659983E-4</c:v>
                </c:pt>
                <c:pt idx="3819" formatCode="General">
                  <c:v>-1.12651558703191E-4</c:v>
                </c:pt>
                <c:pt idx="3820" formatCode="General">
                  <c:v>-1.1258557611905601E-4</c:v>
                </c:pt>
                <c:pt idx="3821" formatCode="General">
                  <c:v>-1.12521804679854E-4</c:v>
                </c:pt>
                <c:pt idx="3822" formatCode="General">
                  <c:v>-1.12460315773805E-4</c:v>
                </c:pt>
                <c:pt idx="3823" formatCode="General">
                  <c:v>-1.12401199993329E-4</c:v>
                </c:pt>
                <c:pt idx="3824" formatCode="General">
                  <c:v>-1.12344540310083E-4</c:v>
                </c:pt>
                <c:pt idx="3825" formatCode="General">
                  <c:v>-1.1229041343993499E-4</c:v>
                </c:pt>
                <c:pt idx="3826" formatCode="General">
                  <c:v>-1.12238917543136E-4</c:v>
                </c:pt>
                <c:pt idx="3827" formatCode="General">
                  <c:v>-1.1219013341271501E-4</c:v>
                </c:pt>
                <c:pt idx="3828" formatCode="General">
                  <c:v>-1.12144140860027E-4</c:v>
                </c:pt>
                <c:pt idx="3829" formatCode="General">
                  <c:v>-1.1210100432308801E-4</c:v>
                </c:pt>
                <c:pt idx="3830" formatCode="General">
                  <c:v>-1.12060809536428E-4</c:v>
                </c:pt>
                <c:pt idx="3831" formatCode="General">
                  <c:v>-1.1202363668021299E-4</c:v>
                </c:pt>
                <c:pt idx="3832" formatCode="General">
                  <c:v>-1.11989566548112E-4</c:v>
                </c:pt>
                <c:pt idx="3833" formatCode="General">
                  <c:v>-1.11958665202396E-4</c:v>
                </c:pt>
                <c:pt idx="3834" formatCode="General">
                  <c:v>-1.11931005418525E-4</c:v>
                </c:pt>
                <c:pt idx="3835" formatCode="General">
                  <c:v>-1.11906627189448E-4</c:v>
                </c:pt>
                <c:pt idx="3836" formatCode="General">
                  <c:v>-1.11885632495805E-4</c:v>
                </c:pt>
                <c:pt idx="3837" formatCode="General">
                  <c:v>-1.11868085231351E-4</c:v>
                </c:pt>
                <c:pt idx="3838" formatCode="General">
                  <c:v>-1.1185403837600701E-4</c:v>
                </c:pt>
                <c:pt idx="3839" formatCode="General">
                  <c:v>-1.11843564433161E-4</c:v>
                </c:pt>
                <c:pt idx="3840" formatCode="General">
                  <c:v>-1.1183672775610101E-4</c:v>
                </c:pt>
                <c:pt idx="3841" formatCode="General">
                  <c:v>-1.11833563997045E-4</c:v>
                </c:pt>
                <c:pt idx="3842" formatCode="General">
                  <c:v>-1.11834132473992E-4</c:v>
                </c:pt>
                <c:pt idx="3843" formatCode="General">
                  <c:v>-1.1183851028180099E-4</c:v>
                </c:pt>
                <c:pt idx="3844" formatCode="General">
                  <c:v>-1.11846753977999E-4</c:v>
                </c:pt>
                <c:pt idx="3845" formatCode="General">
                  <c:v>-1.11858912022974E-4</c:v>
                </c:pt>
                <c:pt idx="3846" formatCode="General">
                  <c:v>-1.11874998067762E-4</c:v>
                </c:pt>
                <c:pt idx="3847" formatCode="General">
                  <c:v>-1.11895099322688E-4</c:v>
                </c:pt>
                <c:pt idx="3848" formatCode="General">
                  <c:v>-1.1191925241102001E-4</c:v>
                </c:pt>
                <c:pt idx="3849" formatCode="General">
                  <c:v>-1.11947498902093E-4</c:v>
                </c:pt>
                <c:pt idx="3850" formatCode="General">
                  <c:v>-1.11979878114854E-4</c:v>
                </c:pt>
                <c:pt idx="3851" formatCode="General">
                  <c:v>-1.12016421096956E-4</c:v>
                </c:pt>
                <c:pt idx="3852" formatCode="General">
                  <c:v>-1.1205718067371101E-4</c:v>
                </c:pt>
                <c:pt idx="3853" formatCode="General">
                  <c:v>-1.12102164372561E-4</c:v>
                </c:pt>
                <c:pt idx="3854" formatCode="General">
                  <c:v>-1.12151421875699E-4</c:v>
                </c:pt>
                <c:pt idx="3855" formatCode="General">
                  <c:v>-1.1220497714999599E-4</c:v>
                </c:pt>
                <c:pt idx="3856" formatCode="General">
                  <c:v>-1.1226288310269E-4</c:v>
                </c:pt>
                <c:pt idx="3857" formatCode="General">
                  <c:v>-1.12325130605532E-4</c:v>
                </c:pt>
                <c:pt idx="3858" formatCode="General">
                  <c:v>-1.12391743122792E-4</c:v>
                </c:pt>
                <c:pt idx="3859" formatCode="General">
                  <c:v>-1.12462768716967E-4</c:v>
                </c:pt>
                <c:pt idx="3860" formatCode="General">
                  <c:v>-1.1253820720932699E-4</c:v>
                </c:pt>
                <c:pt idx="3861" formatCode="General">
                  <c:v>-1.1261806347286801E-4</c:v>
                </c:pt>
                <c:pt idx="3862" formatCode="General">
                  <c:v>-1.12702371830447E-4</c:v>
                </c:pt>
                <c:pt idx="3863" formatCode="General">
                  <c:v>-1.12791133231869E-4</c:v>
                </c:pt>
                <c:pt idx="3864" formatCode="General">
                  <c:v>-1.1288436263194001E-4</c:v>
                </c:pt>
                <c:pt idx="3865" formatCode="General">
                  <c:v>-1.12982061268104E-4</c:v>
                </c:pt>
                <c:pt idx="3866" formatCode="General">
                  <c:v>-1.13084220857414E-4</c:v>
                </c:pt>
                <c:pt idx="3867" formatCode="General">
                  <c:v>-1.1319085791993401E-4</c:v>
                </c:pt>
                <c:pt idx="3868" formatCode="General">
                  <c:v>-1.13301966229803E-4</c:v>
                </c:pt>
                <c:pt idx="3869" formatCode="General">
                  <c:v>-1.1341756403264701E-4</c:v>
                </c:pt>
                <c:pt idx="3870" formatCode="General">
                  <c:v>-1.1353762862348099E-4</c:v>
                </c:pt>
                <c:pt idx="3871" formatCode="General">
                  <c:v>-1.13662175831541E-4</c:v>
                </c:pt>
                <c:pt idx="3872" formatCode="General">
                  <c:v>-1.1379115435775499E-4</c:v>
                </c:pt>
                <c:pt idx="3873" formatCode="General">
                  <c:v>-1.1392453501461399E-4</c:v>
                </c:pt>
                <c:pt idx="3874" formatCode="General">
                  <c:v>-1.14062338870654E-4</c:v>
                </c:pt>
                <c:pt idx="3875" formatCode="General">
                  <c:v>-1.14204548428098E-4</c:v>
                </c:pt>
                <c:pt idx="3876" formatCode="General">
                  <c:v>-1.14351134178578E-4</c:v>
                </c:pt>
                <c:pt idx="3877" formatCode="General">
                  <c:v>-1.14502093638265E-4</c:v>
                </c:pt>
                <c:pt idx="3878" formatCode="General">
                  <c:v>-1.1465735168959599E-4</c:v>
                </c:pt>
                <c:pt idx="3879" formatCode="General">
                  <c:v>-1.14816929432503E-4</c:v>
                </c:pt>
                <c:pt idx="3880" formatCode="General">
                  <c:v>-1.1498079791461E-4</c:v>
                </c:pt>
                <c:pt idx="3881" formatCode="General">
                  <c:v>-1.1514892322280801E-4</c:v>
                </c:pt>
                <c:pt idx="3882" formatCode="General">
                  <c:v>-1.15321263364028E-4</c:v>
                </c:pt>
                <c:pt idx="3883" formatCode="General">
                  <c:v>-1.1549779063552401E-4</c:v>
                </c:pt>
                <c:pt idx="3884" formatCode="General">
                  <c:v>-1.15678462948824E-4</c:v>
                </c:pt>
                <c:pt idx="3885" formatCode="General">
                  <c:v>-1.15863242424998E-4</c:v>
                </c:pt>
                <c:pt idx="3886" formatCode="General">
                  <c:v>-1.16052089608166E-4</c:v>
                </c:pt>
                <c:pt idx="3887" formatCode="General">
                  <c:v>-1.16244971371405E-4</c:v>
                </c:pt>
                <c:pt idx="3888" formatCode="General">
                  <c:v>-1.16441851678513E-4</c:v>
                </c:pt>
                <c:pt idx="3889" formatCode="General">
                  <c:v>-1.1664265631464599E-4</c:v>
                </c:pt>
                <c:pt idx="3890" formatCode="General">
                  <c:v>-1.16847333631395E-4</c:v>
                </c:pt>
                <c:pt idx="3891" formatCode="General">
                  <c:v>-1.17055829109161E-4</c:v>
                </c:pt>
                <c:pt idx="3892" formatCode="General">
                  <c:v>-1.17268112696997E-4</c:v>
                </c:pt>
                <c:pt idx="3893" formatCode="General">
                  <c:v>-1.17484131458933E-4</c:v>
                </c:pt>
                <c:pt idx="3894" formatCode="General">
                  <c:v>-1.17703810717563E-4</c:v>
                </c:pt>
                <c:pt idx="3895" formatCode="General">
                  <c:v>-1.17927113616783E-4</c:v>
                </c:pt>
                <c:pt idx="3896" formatCode="General">
                  <c:v>-1.1815397249809E-4</c:v>
                </c:pt>
                <c:pt idx="3897" formatCode="General">
                  <c:v>-1.1838432021933299E-4</c:v>
                </c:pt>
                <c:pt idx="3898" formatCode="General">
                  <c:v>-1.1861809489778599E-4</c:v>
                </c:pt>
                <c:pt idx="3899" formatCode="General">
                  <c:v>-1.1885522322474101E-4</c:v>
                </c:pt>
                <c:pt idx="3900" formatCode="General">
                  <c:v>-1.19095657035362E-4</c:v>
                </c:pt>
                <c:pt idx="3901" formatCode="General">
                  <c:v>-1.19339328501195E-4</c:v>
                </c:pt>
                <c:pt idx="3902" formatCode="General">
                  <c:v>-1.1958613559371801E-4</c:v>
                </c:pt>
                <c:pt idx="3903" formatCode="General">
                  <c:v>-1.1983603211196001E-4</c:v>
                </c:pt>
                <c:pt idx="3904" formatCode="General">
                  <c:v>-1.2008895171401199E-4</c:v>
                </c:pt>
                <c:pt idx="3905" formatCode="General">
                  <c:v>-1.20344800890559E-4</c:v>
                </c:pt>
                <c:pt idx="3906" formatCode="General">
                  <c:v>-1.20603514809106E-4</c:v>
                </c:pt>
                <c:pt idx="3907" formatCode="General">
                  <c:v>-1.2086501106643699E-4</c:v>
                </c:pt>
                <c:pt idx="3908" formatCode="General">
                  <c:v>-1.21129242799689E-4</c:v>
                </c:pt>
                <c:pt idx="3909" formatCode="General">
                  <c:v>-1.21396121507139E-4</c:v>
                </c:pt>
                <c:pt idx="3910" formatCode="General">
                  <c:v>-1.2166553203652999E-4</c:v>
                </c:pt>
                <c:pt idx="3911" formatCode="General">
                  <c:v>-1.2193741609291E-4</c:v>
                </c:pt>
                <c:pt idx="3912" formatCode="General">
                  <c:v>-1.2221167800475401E-4</c:v>
                </c:pt>
                <c:pt idx="3913" formatCode="General">
                  <c:v>-1.22488245825141E-4</c:v>
                </c:pt>
                <c:pt idx="3914" formatCode="General">
                  <c:v>-1.22767037242148E-4</c:v>
                </c:pt>
                <c:pt idx="3915" formatCode="General">
                  <c:v>-1.23047948397995E-4</c:v>
                </c:pt>
                <c:pt idx="3916" formatCode="General">
                  <c:v>-1.2333092020331399E-4</c:v>
                </c:pt>
                <c:pt idx="3917" formatCode="General">
                  <c:v>-1.23615861077065E-4</c:v>
                </c:pt>
                <c:pt idx="3918" formatCode="General">
                  <c:v>-1.2390268459925899E-4</c:v>
                </c:pt>
                <c:pt idx="3919" formatCode="General">
                  <c:v>-1.2419128556549999E-4</c:v>
                </c:pt>
                <c:pt idx="3920" formatCode="General">
                  <c:v>-1.24481576910466E-4</c:v>
                </c:pt>
                <c:pt idx="3921" formatCode="General">
                  <c:v>-1.2477349057468101E-4</c:v>
                </c:pt>
                <c:pt idx="3922" formatCode="General">
                  <c:v>-1.2506692068100001E-4</c:v>
                </c:pt>
                <c:pt idx="3923" formatCode="General">
                  <c:v>-1.25361775113917E-4</c:v>
                </c:pt>
                <c:pt idx="3924" formatCode="General">
                  <c:v>-1.25657961729469E-4</c:v>
                </c:pt>
                <c:pt idx="3925" formatCode="General">
                  <c:v>-1.2595540930880801E-4</c:v>
                </c:pt>
                <c:pt idx="3926" formatCode="General">
                  <c:v>-1.26254017587128E-4</c:v>
                </c:pt>
                <c:pt idx="3927" formatCode="General">
                  <c:v>-1.2655367548948101E-4</c:v>
                </c:pt>
                <c:pt idx="3928" formatCode="General">
                  <c:v>-1.2685430436026201E-4</c:v>
                </c:pt>
                <c:pt idx="3929" formatCode="General">
                  <c:v>-1.2715580788445801E-4</c:v>
                </c:pt>
                <c:pt idx="3930" formatCode="General">
                  <c:v>-1.27458091989745E-4</c:v>
                </c:pt>
                <c:pt idx="3931" formatCode="General">
                  <c:v>-1.2776109088295399E-4</c:v>
                </c:pt>
                <c:pt idx="3932" formatCode="General">
                  <c:v>-1.28064642627177E-4</c:v>
                </c:pt>
                <c:pt idx="3933" formatCode="General">
                  <c:v>-1.2836869689617701E-4</c:v>
                </c:pt>
                <c:pt idx="3934" formatCode="General">
                  <c:v>-1.2867317095011999E-4</c:v>
                </c:pt>
                <c:pt idx="3935" formatCode="General">
                  <c:v>-1.28977974601551E-4</c:v>
                </c:pt>
                <c:pt idx="3936" formatCode="General">
                  <c:v>-1.2928299066265099E-4</c:v>
                </c:pt>
                <c:pt idx="3937" formatCode="General">
                  <c:v>-1.2958812607799099E-4</c:v>
                </c:pt>
                <c:pt idx="3938" formatCode="General">
                  <c:v>-1.2989329089770299E-4</c:v>
                </c:pt>
                <c:pt idx="3939" formatCode="General">
                  <c:v>-1.3019840080661599E-4</c:v>
                </c:pt>
                <c:pt idx="3940" formatCode="General">
                  <c:v>-1.30503351242826E-4</c:v>
                </c:pt>
                <c:pt idx="3941" formatCode="General">
                  <c:v>-1.3080807634285299E-4</c:v>
                </c:pt>
                <c:pt idx="3942" formatCode="General">
                  <c:v>-1.31112460351117E-4</c:v>
                </c:pt>
                <c:pt idx="3943" formatCode="General">
                  <c:v>-1.31416424189119E-4</c:v>
                </c:pt>
                <c:pt idx="3944" formatCode="General">
                  <c:v>-1.31719849107348E-4</c:v>
                </c:pt>
                <c:pt idx="3945" formatCode="General">
                  <c:v>-1.3202266585517E-4</c:v>
                </c:pt>
                <c:pt idx="3946" formatCode="General">
                  <c:v>-1.3232477195325901E-4</c:v>
                </c:pt>
                <c:pt idx="3947" formatCode="General">
                  <c:v>-1.3262607429410499E-4</c:v>
                </c:pt>
                <c:pt idx="3948" formatCode="General">
                  <c:v>-1.32926499277653E-4</c:v>
                </c:pt>
                <c:pt idx="3949" formatCode="General">
                  <c:v>-1.3322596404127999E-4</c:v>
                </c:pt>
                <c:pt idx="3950" formatCode="General">
                  <c:v>-1.3352434702740401E-4</c:v>
                </c:pt>
                <c:pt idx="3951" formatCode="General">
                  <c:v>-1.3382157133274699E-4</c:v>
                </c:pt>
                <c:pt idx="3952" formatCode="General">
                  <c:v>-1.34117569850927E-4</c:v>
                </c:pt>
                <c:pt idx="3953" formatCode="General">
                  <c:v>-1.3441224427398999E-4</c:v>
                </c:pt>
                <c:pt idx="3954" formatCode="General">
                  <c:v>-1.3470548986035499E-4</c:v>
                </c:pt>
                <c:pt idx="3955" formatCode="General">
                  <c:v>-1.3499725940608701E-4</c:v>
                </c:pt>
                <c:pt idx="3956" formatCode="General">
                  <c:v>-1.3528744237932701E-4</c:v>
                </c:pt>
                <c:pt idx="3957" formatCode="General">
                  <c:v>-1.3557596452482199E-4</c:v>
                </c:pt>
                <c:pt idx="3958" formatCode="General">
                  <c:v>-1.3586273008124399E-4</c:v>
                </c:pt>
                <c:pt idx="3959" formatCode="General">
                  <c:v>-1.3614767394257499E-4</c:v>
                </c:pt>
                <c:pt idx="3960" formatCode="General">
                  <c:v>-1.3643071063010201E-4</c:v>
                </c:pt>
                <c:pt idx="3961" formatCode="General">
                  <c:v>-1.36711754586395E-4</c:v>
                </c:pt>
                <c:pt idx="3962" formatCode="General">
                  <c:v>-1.3699071773780401E-4</c:v>
                </c:pt>
                <c:pt idx="3963" formatCode="General">
                  <c:v>-1.3726753248482801E-4</c:v>
                </c:pt>
                <c:pt idx="3964" formatCode="General">
                  <c:v>-1.3754212643183301E-4</c:v>
                </c:pt>
                <c:pt idx="3965" formatCode="General">
                  <c:v>-1.3781440690005501E-4</c:v>
                </c:pt>
                <c:pt idx="3966" formatCode="General">
                  <c:v>-1.3808434214831599E-4</c:v>
                </c:pt>
                <c:pt idx="3967" formatCode="General">
                  <c:v>-1.3835182686968599E-4</c:v>
                </c:pt>
                <c:pt idx="3968" formatCode="General">
                  <c:v>-1.3861679170211E-4</c:v>
                </c:pt>
                <c:pt idx="3969" formatCode="General">
                  <c:v>-1.38879183500252E-4</c:v>
                </c:pt>
                <c:pt idx="3970" formatCode="General">
                  <c:v>-1.3913890672511301E-4</c:v>
                </c:pt>
                <c:pt idx="3971" formatCode="General">
                  <c:v>-1.39395898846669E-4</c:v>
                </c:pt>
                <c:pt idx="3972" formatCode="General">
                  <c:v>-1.39650096488246E-4</c:v>
                </c:pt>
                <c:pt idx="3973" formatCode="General">
                  <c:v>-1.39901434412545E-4</c:v>
                </c:pt>
                <c:pt idx="3974" formatCode="General">
                  <c:v>-1.4014982340400801E-4</c:v>
                </c:pt>
                <c:pt idx="3975" formatCode="General">
                  <c:v>-1.4039523180884201E-4</c:v>
                </c:pt>
                <c:pt idx="3976" formatCode="General">
                  <c:v>-1.40637589907884E-4</c:v>
                </c:pt>
                <c:pt idx="3977" formatCode="General">
                  <c:v>-1.40876852248217E-4</c:v>
                </c:pt>
                <c:pt idx="3978" formatCode="General">
                  <c:v>-1.4111293998231899E-4</c:v>
                </c:pt>
                <c:pt idx="3979" formatCode="General">
                  <c:v>-1.4134580141159599E-4</c:v>
                </c:pt>
                <c:pt idx="3980" formatCode="General">
                  <c:v>-1.41575371202815E-4</c:v>
                </c:pt>
                <c:pt idx="3981" formatCode="General">
                  <c:v>-1.4180161409442301E-4</c:v>
                </c:pt>
                <c:pt idx="3982" formatCode="General">
                  <c:v>-1.4202447633536599E-4</c:v>
                </c:pt>
                <c:pt idx="3983" formatCode="General">
                  <c:v>-1.4224391800026E-4</c:v>
                </c:pt>
                <c:pt idx="3984" formatCode="General">
                  <c:v>-1.4245985760632699E-4</c:v>
                </c:pt>
                <c:pt idx="3985" formatCode="General">
                  <c:v>-1.4267225547451699E-4</c:v>
                </c:pt>
                <c:pt idx="3986" formatCode="General">
                  <c:v>-1.42881088425445E-4</c:v>
                </c:pt>
                <c:pt idx="3987" formatCode="General">
                  <c:v>-1.4308627931755301E-4</c:v>
                </c:pt>
                <c:pt idx="3988" formatCode="General">
                  <c:v>-1.4328781991355201E-4</c:v>
                </c:pt>
                <c:pt idx="3989" formatCode="General">
                  <c:v>-1.43485650364624E-4</c:v>
                </c:pt>
                <c:pt idx="3990" formatCode="General">
                  <c:v>-1.4367971760402299E-4</c:v>
                </c:pt>
                <c:pt idx="3991" formatCode="General">
                  <c:v>-1.4387000027182601E-4</c:v>
                </c:pt>
                <c:pt idx="3992" formatCode="General">
                  <c:v>-1.44056478073033E-4</c:v>
                </c:pt>
                <c:pt idx="3993" formatCode="General">
                  <c:v>-1.4423908663824901E-4</c:v>
                </c:pt>
                <c:pt idx="3994" formatCode="General">
                  <c:v>-1.4441780427039199E-4</c:v>
                </c:pt>
                <c:pt idx="3995" formatCode="General">
                  <c:v>-1.4459259298178799E-4</c:v>
                </c:pt>
                <c:pt idx="3996" formatCode="General">
                  <c:v>-1.44763432448987E-4</c:v>
                </c:pt>
                <c:pt idx="3997" formatCode="General">
                  <c:v>-1.4493030465367101E-4</c:v>
                </c:pt>
                <c:pt idx="3998" formatCode="General">
                  <c:v>-1.4509317919948999E-4</c:v>
                </c:pt>
                <c:pt idx="3999" formatCode="General">
                  <c:v>-1.4525202344584001E-4</c:v>
                </c:pt>
                <c:pt idx="4000" formatCode="General">
                  <c:v>-1.45406816300947E-4</c:v>
                </c:pt>
                <c:pt idx="4001" formatCode="General">
                  <c:v>-1.4555753904774699E-4</c:v>
                </c:pt>
                <c:pt idx="4002" formatCode="General">
                  <c:v>-1.45704176099793E-4</c:v>
                </c:pt>
                <c:pt idx="4003" formatCode="General">
                  <c:v>-1.4584670040678499E-4</c:v>
                </c:pt>
                <c:pt idx="4004" formatCode="General">
                  <c:v>-1.45985085315836E-4</c:v>
                </c:pt>
                <c:pt idx="4005" formatCode="General">
                  <c:v>-1.4611935529353301E-4</c:v>
                </c:pt>
                <c:pt idx="4006" formatCode="General">
                  <c:v>-1.46249475880977E-4</c:v>
                </c:pt>
                <c:pt idx="4007" formatCode="General">
                  <c:v>-1.46375432055647E-4</c:v>
                </c:pt>
                <c:pt idx="4008" formatCode="General">
                  <c:v>-1.46497245019729E-4</c:v>
                </c:pt>
                <c:pt idx="4009" formatCode="General">
                  <c:v>-1.4661489978419601E-4</c:v>
                </c:pt>
                <c:pt idx="4010" formatCode="General">
                  <c:v>-1.4672837416647999E-4</c:v>
                </c:pt>
                <c:pt idx="4011" formatCode="General">
                  <c:v>-1.4683767915829601E-4</c:v>
                </c:pt>
                <c:pt idx="4012" formatCode="General">
                  <c:v>-1.4694281455593499E-4</c:v>
                </c:pt>
                <c:pt idx="4013" formatCode="General">
                  <c:v>-1.4704378723027499E-4</c:v>
                </c:pt>
                <c:pt idx="4014" formatCode="General">
                  <c:v>-1.47140593983734E-4</c:v>
                </c:pt>
                <c:pt idx="4015" formatCode="General">
                  <c:v>-1.4723323133754301E-4</c:v>
                </c:pt>
                <c:pt idx="4016" formatCode="General">
                  <c:v>-1.4732170192274701E-4</c:v>
                </c:pt>
                <c:pt idx="4017" formatCode="General">
                  <c:v>-1.47406026131957E-4</c:v>
                </c:pt>
                <c:pt idx="4018" formatCode="General">
                  <c:v>-1.4748620770522E-4</c:v>
                </c:pt>
                <c:pt idx="4019" formatCode="General">
                  <c:v>-1.47562259658733E-4</c:v>
                </c:pt>
                <c:pt idx="4020" formatCode="General">
                  <c:v>-1.47634205549602E-4</c:v>
                </c:pt>
                <c:pt idx="4021" formatCode="General">
                  <c:v>-1.4770205085660299E-4</c:v>
                </c:pt>
                <c:pt idx="4022" formatCode="General">
                  <c:v>-1.47765837859072E-4</c:v>
                </c:pt>
                <c:pt idx="4023" formatCode="General">
                  <c:v>-1.47825563697134E-4</c:v>
                </c:pt>
                <c:pt idx="4024" formatCode="General">
                  <c:v>-1.4788126405209401E-4</c:v>
                </c:pt>
                <c:pt idx="4025" formatCode="General">
                  <c:v>-1.47932940821181E-4</c:v>
                </c:pt>
                <c:pt idx="4026" formatCode="General">
                  <c:v>-1.4798066464904701E-4</c:v>
                </c:pt>
                <c:pt idx="4027" formatCode="General">
                  <c:v>-1.4802441762216899E-4</c:v>
                </c:pt>
                <c:pt idx="4028" formatCode="General">
                  <c:v>-1.48064202267057E-4</c:v>
                </c:pt>
                <c:pt idx="4029" formatCode="General">
                  <c:v>-1.4810008785540299E-4</c:v>
                </c:pt>
                <c:pt idx="4030" formatCode="General">
                  <c:v>-1.4813210367530099E-4</c:v>
                </c:pt>
                <c:pt idx="4031" formatCode="General">
                  <c:v>-1.48160274085989E-4</c:v>
                </c:pt>
                <c:pt idx="4032" formatCode="General">
                  <c:v>-1.4818462884608899E-4</c:v>
                </c:pt>
                <c:pt idx="4033" formatCode="General">
                  <c:v>-1.4820521452590699E-4</c:v>
                </c:pt>
                <c:pt idx="4034" formatCode="General">
                  <c:v>-1.48222067505908E-4</c:v>
                </c:pt>
                <c:pt idx="4035" formatCode="General">
                  <c:v>-1.4823523205097301E-4</c:v>
                </c:pt>
                <c:pt idx="4036" formatCode="General">
                  <c:v>-1.48244725460318E-4</c:v>
                </c:pt>
                <c:pt idx="4037" formatCode="General">
                  <c:v>-1.4825056325427799E-4</c:v>
                </c:pt>
                <c:pt idx="4038" formatCode="General">
                  <c:v>-1.4825283933319101E-4</c:v>
                </c:pt>
                <c:pt idx="4039" formatCode="General">
                  <c:v>-1.4825157461275599E-4</c:v>
                </c:pt>
                <c:pt idx="4040" formatCode="General">
                  <c:v>-1.4824683762508899E-4</c:v>
                </c:pt>
                <c:pt idx="4041" formatCode="General">
                  <c:v>-1.4823865839242199E-4</c:v>
                </c:pt>
                <c:pt idx="4042" formatCode="General">
                  <c:v>-1.4822707850090301E-4</c:v>
                </c:pt>
                <c:pt idx="4043" formatCode="General">
                  <c:v>-1.4821214854640499E-4</c:v>
                </c:pt>
                <c:pt idx="4044" formatCode="General">
                  <c:v>-1.48193913762805E-4</c:v>
                </c:pt>
                <c:pt idx="4045" formatCode="General">
                  <c:v>-1.4817241256429701E-4</c:v>
                </c:pt>
                <c:pt idx="4046" formatCode="General">
                  <c:v>-1.48147724008438E-4</c:v>
                </c:pt>
                <c:pt idx="4047" formatCode="General">
                  <c:v>-1.4811989791735299E-4</c:v>
                </c:pt>
                <c:pt idx="4048" formatCode="General">
                  <c:v>-1.48088985105486E-4</c:v>
                </c:pt>
                <c:pt idx="4049" formatCode="General">
                  <c:v>-1.4805504617805299E-4</c:v>
                </c:pt>
                <c:pt idx="4050" formatCode="General">
                  <c:v>-1.4801814612587001E-4</c:v>
                </c:pt>
                <c:pt idx="4051" formatCode="General">
                  <c:v>-1.4797831790706799E-4</c:v>
                </c:pt>
                <c:pt idx="4052" formatCode="General">
                  <c:v>-1.47935612219602E-4</c:v>
                </c:pt>
                <c:pt idx="4053" formatCode="General">
                  <c:v>-1.47890119245913E-4</c:v>
                </c:pt>
                <c:pt idx="4054" formatCode="General">
                  <c:v>-1.4784188614847999E-4</c:v>
                </c:pt>
                <c:pt idx="4055" formatCode="General">
                  <c:v>-1.4779096369773399E-4</c:v>
                </c:pt>
                <c:pt idx="4056" formatCode="General">
                  <c:v>-1.4773740729023401E-4</c:v>
                </c:pt>
                <c:pt idx="4057" formatCode="General">
                  <c:v>-1.4768127004249001E-4</c:v>
                </c:pt>
                <c:pt idx="4058" formatCode="General">
                  <c:v>-1.4762263908492799E-4</c:v>
                </c:pt>
                <c:pt idx="4059" formatCode="General">
                  <c:v>-1.4756157976907901E-4</c:v>
                </c:pt>
                <c:pt idx="4060" formatCode="General">
                  <c:v>-1.4749815889099401E-4</c:v>
                </c:pt>
                <c:pt idx="4061" formatCode="General">
                  <c:v>-1.4743244439233599E-4</c:v>
                </c:pt>
                <c:pt idx="4062" formatCode="General">
                  <c:v>-1.47364469522346E-4</c:v>
                </c:pt>
                <c:pt idx="4063" formatCode="General">
                  <c:v>-1.47294318886288E-4</c:v>
                </c:pt>
                <c:pt idx="4064" formatCode="General">
                  <c:v>-1.4722206839531E-4</c:v>
                </c:pt>
                <c:pt idx="4065" formatCode="General">
                  <c:v>-1.47147770641677E-4</c:v>
                </c:pt>
                <c:pt idx="4066" formatCode="General">
                  <c:v>-1.47071458985501E-4</c:v>
                </c:pt>
                <c:pt idx="4067" formatCode="General">
                  <c:v>-1.4699319111507699E-4</c:v>
                </c:pt>
                <c:pt idx="4068" formatCode="General">
                  <c:v>-1.4691306951049199E-4</c:v>
                </c:pt>
                <c:pt idx="4069" formatCode="General">
                  <c:v>-1.46831163887848E-4</c:v>
                </c:pt>
                <c:pt idx="4070" formatCode="General">
                  <c:v>-1.4674751808255301E-4</c:v>
                </c:pt>
                <c:pt idx="4071" formatCode="General">
                  <c:v>-1.4666222258069E-4</c:v>
                </c:pt>
                <c:pt idx="4072" formatCode="General">
                  <c:v>-1.4657534450199201E-4</c:v>
                </c:pt>
                <c:pt idx="4073" formatCode="General">
                  <c:v>-1.4648691259471299E-4</c:v>
                </c:pt>
                <c:pt idx="4074" formatCode="General">
                  <c:v>-1.46397016482206E-4</c:v>
                </c:pt>
                <c:pt idx="4075" formatCode="General">
                  <c:v>-1.46305697596821E-4</c:v>
                </c:pt>
                <c:pt idx="4076" formatCode="General">
                  <c:v>-1.4621303524542701E-4</c:v>
                </c:pt>
                <c:pt idx="4077" formatCode="General">
                  <c:v>-1.4611908978445201E-4</c:v>
                </c:pt>
                <c:pt idx="4078" formatCode="General">
                  <c:v>-1.4602394707026399E-4</c:v>
                </c:pt>
                <c:pt idx="4079" formatCode="General">
                  <c:v>-1.4592766243497101E-4</c:v>
                </c:pt>
                <c:pt idx="4080" formatCode="General">
                  <c:v>-1.45830268601721E-4</c:v>
                </c:pt>
                <c:pt idx="4081" formatCode="General">
                  <c:v>-1.4573185734190601E-4</c:v>
                </c:pt>
                <c:pt idx="4082" formatCode="General">
                  <c:v>-1.4563249083775299E-4</c:v>
                </c:pt>
                <c:pt idx="4083" formatCode="General">
                  <c:v>-1.4553220719812701E-4</c:v>
                </c:pt>
                <c:pt idx="4084" formatCode="General">
                  <c:v>-1.4543108193173899E-4</c:v>
                </c:pt>
                <c:pt idx="4085" formatCode="General">
                  <c:v>-1.4532917134524599E-4</c:v>
                </c:pt>
                <c:pt idx="4086" formatCode="General">
                  <c:v>-1.45226525296305E-4</c:v>
                </c:pt>
                <c:pt idx="4087" formatCode="General">
                  <c:v>-1.4512322081014199E-4</c:v>
                </c:pt>
                <c:pt idx="4088" formatCode="General">
                  <c:v>-1.45019298341135E-4</c:v>
                </c:pt>
                <c:pt idx="4089" formatCode="General">
                  <c:v>-1.4491480335969E-4</c:v>
                </c:pt>
                <c:pt idx="4090" formatCode="General">
                  <c:v>-1.44809828830057E-4</c:v>
                </c:pt>
                <c:pt idx="4091" formatCode="General">
                  <c:v>-1.4470440160466801E-4</c:v>
                </c:pt>
                <c:pt idx="4092" formatCode="General">
                  <c:v>-1.4459857815978699E-4</c:v>
                </c:pt>
                <c:pt idx="4093" formatCode="General">
                  <c:v>-1.4449241033127799E-4</c:v>
                </c:pt>
                <c:pt idx="4094" formatCode="General">
                  <c:v>-1.44385956301687E-4</c:v>
                </c:pt>
                <c:pt idx="4095" formatCode="General">
                  <c:v>-1.4427924225373601E-4</c:v>
                </c:pt>
                <c:pt idx="4096" formatCode="General">
                  <c:v>-1.4417233350057899E-4</c:v>
                </c:pt>
                <c:pt idx="4097" formatCode="General">
                  <c:v>-1.4406527920669099E-4</c:v>
                </c:pt>
                <c:pt idx="4098" formatCode="General">
                  <c:v>-1.4395812186731899E-4</c:v>
                </c:pt>
                <c:pt idx="4099" formatCode="General">
                  <c:v>-1.4385089863029401E-4</c:v>
                </c:pt>
                <c:pt idx="4100" formatCode="General">
                  <c:v>-1.4374366345266501E-4</c:v>
                </c:pt>
                <c:pt idx="4101" formatCode="General">
                  <c:v>-1.4363645541047199E-4</c:v>
                </c:pt>
                <c:pt idx="4102" formatCode="General">
                  <c:v>-1.4352928806104601E-4</c:v>
                </c:pt>
                <c:pt idx="4103" formatCode="General">
                  <c:v>-1.43422235040194E-4</c:v>
                </c:pt>
                <c:pt idx="4104" formatCode="General">
                  <c:v>-1.4331532840943E-4</c:v>
                </c:pt>
                <c:pt idx="4105" formatCode="General">
                  <c:v>-1.4320860126518101E-4</c:v>
                </c:pt>
                <c:pt idx="4106" formatCode="General">
                  <c:v>-1.43102065624663E-4</c:v>
                </c:pt>
                <c:pt idx="4107" formatCode="General">
                  <c:v>-1.4299579747418701E-4</c:v>
                </c:pt>
                <c:pt idx="4108" formatCode="General">
                  <c:v>-1.4288979275219101E-4</c:v>
                </c:pt>
                <c:pt idx="4109" formatCode="General">
                  <c:v>-1.4278407946201701E-4</c:v>
                </c:pt>
                <c:pt idx="4110" formatCode="General">
                  <c:v>-1.4267873455345301E-4</c:v>
                </c:pt>
                <c:pt idx="4111" formatCode="General">
                  <c:v>-1.4257373655180301E-4</c:v>
                </c:pt>
                <c:pt idx="4112" formatCode="General">
                  <c:v>-1.4246911009057001E-4</c:v>
                </c:pt>
                <c:pt idx="4113" formatCode="General">
                  <c:v>-1.4236488876803499E-4</c:v>
                </c:pt>
                <c:pt idx="4114" formatCode="General">
                  <c:v>-1.42261096922473E-4</c:v>
                </c:pt>
                <c:pt idx="4115" formatCode="General">
                  <c:v>-1.4215775328869801E-4</c:v>
                </c:pt>
                <c:pt idx="4116" formatCode="General">
                  <c:v>-1.42054850444012E-4</c:v>
                </c:pt>
                <c:pt idx="4117" formatCode="General">
                  <c:v>-1.41952412186197E-4</c:v>
                </c:pt>
                <c:pt idx="4118" formatCode="General">
                  <c:v>-1.4185046595739E-4</c:v>
                </c:pt>
                <c:pt idx="4119" formatCode="General">
                  <c:v>-1.4174898631163599E-4</c:v>
                </c:pt>
                <c:pt idx="4120" formatCode="General">
                  <c:v>-1.4164803159330601E-4</c:v>
                </c:pt>
                <c:pt idx="4121" formatCode="General">
                  <c:v>-1.4154759968891599E-4</c:v>
                </c:pt>
                <c:pt idx="4122" formatCode="General">
                  <c:v>-1.41447707068322E-4</c:v>
                </c:pt>
                <c:pt idx="4123" formatCode="General">
                  <c:v>-1.4134833812024601E-4</c:v>
                </c:pt>
                <c:pt idx="4124" formatCode="General">
                  <c:v>-1.41249492732759E-4</c:v>
                </c:pt>
                <c:pt idx="4125" formatCode="General">
                  <c:v>-1.4115117648280499E-4</c:v>
                </c:pt>
                <c:pt idx="4126" formatCode="General">
                  <c:v>-1.4105339712048001E-4</c:v>
                </c:pt>
                <c:pt idx="4127" formatCode="General">
                  <c:v>-1.4095613837073701E-4</c:v>
                </c:pt>
                <c:pt idx="4128" formatCode="General">
                  <c:v>-1.4085940929516499E-4</c:v>
                </c:pt>
                <c:pt idx="4129" formatCode="General">
                  <c:v>-1.40763189597258E-4</c:v>
                </c:pt>
                <c:pt idx="4130" formatCode="General">
                  <c:v>-1.4066749979362199E-4</c:v>
                </c:pt>
                <c:pt idx="4131" formatCode="General">
                  <c:v>-1.4057230821103601E-4</c:v>
                </c:pt>
                <c:pt idx="4132" formatCode="General">
                  <c:v>-1.4047759847346801E-4</c:v>
                </c:pt>
                <c:pt idx="4133" formatCode="General">
                  <c:v>-1.4038335787877401E-4</c:v>
                </c:pt>
                <c:pt idx="4134" formatCode="General">
                  <c:v>-1.4028957345734201E-4</c:v>
                </c:pt>
                <c:pt idx="4135" formatCode="General">
                  <c:v>-1.40196239183913E-4</c:v>
                </c:pt>
                <c:pt idx="4136" formatCode="General">
                  <c:v>-1.40103341617244E-4</c:v>
                </c:pt>
                <c:pt idx="4137" formatCode="General">
                  <c:v>-1.4001081809006299E-4</c:v>
                </c:pt>
                <c:pt idx="4138" formatCode="General">
                  <c:v>-1.39918656406452E-4</c:v>
                </c:pt>
                <c:pt idx="4139" formatCode="General">
                  <c:v>-1.3982686171836199E-4</c:v>
                </c:pt>
                <c:pt idx="4140" formatCode="General">
                  <c:v>-1.39735427199089E-4</c:v>
                </c:pt>
                <c:pt idx="4141" formatCode="General">
                  <c:v>-1.3964428138751899E-4</c:v>
                </c:pt>
                <c:pt idx="4142" formatCode="General">
                  <c:v>-1.39553399617432E-4</c:v>
                </c:pt>
                <c:pt idx="4143" formatCode="General">
                  <c:v>-1.39462783247874E-4</c:v>
                </c:pt>
                <c:pt idx="4144" formatCode="General">
                  <c:v>-1.39372361600002E-4</c:v>
                </c:pt>
                <c:pt idx="4145" formatCode="General">
                  <c:v>-1.3928210603070799E-4</c:v>
                </c:pt>
                <c:pt idx="4146" formatCode="General">
                  <c:v>-1.3919200287098801E-4</c:v>
                </c:pt>
                <c:pt idx="4147" formatCode="General">
                  <c:v>-1.39101989938709E-4</c:v>
                </c:pt>
                <c:pt idx="4148" formatCode="General">
                  <c:v>-1.3901201407569999E-4</c:v>
                </c:pt>
                <c:pt idx="4149" formatCode="General">
                  <c:v>-1.3892207279944099E-4</c:v>
                </c:pt>
                <c:pt idx="4150" formatCode="General">
                  <c:v>-1.3883210446595301E-4</c:v>
                </c:pt>
                <c:pt idx="4151" formatCode="General">
                  <c:v>-1.3874207257644E-4</c:v>
                </c:pt>
                <c:pt idx="4152" formatCode="General">
                  <c:v>-1.38651928007454E-4</c:v>
                </c:pt>
                <c:pt idx="4153" formatCode="General">
                  <c:v>-1.38561634328975E-4</c:v>
                </c:pt>
                <c:pt idx="4154" formatCode="General">
                  <c:v>-1.38471117086551E-4</c:v>
                </c:pt>
                <c:pt idx="4155" formatCode="General">
                  <c:v>-1.38380364083336E-4</c:v>
                </c:pt>
                <c:pt idx="4156" formatCode="General">
                  <c:v>-1.3828930390360599E-4</c:v>
                </c:pt>
                <c:pt idx="4157" formatCode="General">
                  <c:v>-1.3819787014192599E-4</c:v>
                </c:pt>
                <c:pt idx="4158" formatCode="General">
                  <c:v>-1.3810603805989799E-4</c:v>
                </c:pt>
                <c:pt idx="4159" formatCode="General">
                  <c:v>-1.3801375888340399E-4</c:v>
                </c:pt>
                <c:pt idx="4160" formatCode="General">
                  <c:v>-1.3792096563386601E-4</c:v>
                </c:pt>
                <c:pt idx="4161" formatCode="General">
                  <c:v>-1.3782759836882601E-4</c:v>
                </c:pt>
                <c:pt idx="4162" formatCode="General">
                  <c:v>-1.3773357442490301E-4</c:v>
                </c:pt>
                <c:pt idx="4163" formatCode="General">
                  <c:v>-1.3763887809277101E-4</c:v>
                </c:pt>
                <c:pt idx="4164" formatCode="General">
                  <c:v>-1.37543421119693E-4</c:v>
                </c:pt>
                <c:pt idx="4165" formatCode="General">
                  <c:v>-1.3744716100876E-4</c:v>
                </c:pt>
                <c:pt idx="4166" formatCode="General">
                  <c:v>-1.3735004120058901E-4</c:v>
                </c:pt>
                <c:pt idx="4167" formatCode="General">
                  <c:v>-1.3725203449546199E-4</c:v>
                </c:pt>
                <c:pt idx="4168" formatCode="General">
                  <c:v>-1.3715303577680599E-4</c:v>
                </c:pt>
                <c:pt idx="4169" formatCode="General">
                  <c:v>-1.3705299982583099E-4</c:v>
                </c:pt>
                <c:pt idx="4170" formatCode="General">
                  <c:v>-1.3695186256464101E-4</c:v>
                </c:pt>
                <c:pt idx="4171" formatCode="General">
                  <c:v>-1.3684954882046401E-4</c:v>
                </c:pt>
                <c:pt idx="4172" formatCode="General">
                  <c:v>-1.3674600011844899E-4</c:v>
                </c:pt>
                <c:pt idx="4173" formatCode="General">
                  <c:v>-1.3664115156808101E-4</c:v>
                </c:pt>
                <c:pt idx="4174" formatCode="General">
                  <c:v>-1.3653493896031299E-4</c:v>
                </c:pt>
                <c:pt idx="4175" formatCode="General">
                  <c:v>-1.3642730183595499E-4</c:v>
                </c:pt>
                <c:pt idx="4176" formatCode="General">
                  <c:v>-1.3631817515098201E-4</c:v>
                </c:pt>
                <c:pt idx="4177" formatCode="General">
                  <c:v>-1.36207476134989E-4</c:v>
                </c:pt>
                <c:pt idx="4178" formatCode="General">
                  <c:v>-1.3609515153318401E-4</c:v>
                </c:pt>
                <c:pt idx="4179" formatCode="General">
                  <c:v>-1.35981133666138E-4</c:v>
                </c:pt>
                <c:pt idx="4180" formatCode="General">
                  <c:v>-1.3586535108720601E-4</c:v>
                </c:pt>
                <c:pt idx="4181" formatCode="General">
                  <c:v>-1.35747748989077E-4</c:v>
                </c:pt>
                <c:pt idx="4182" formatCode="General">
                  <c:v>-1.3562824370916699E-4</c:v>
                </c:pt>
                <c:pt idx="4183" formatCode="General">
                  <c:v>-1.35506781502096E-4</c:v>
                </c:pt>
                <c:pt idx="4184" formatCode="General">
                  <c:v>-1.35383308616118E-4</c:v>
                </c:pt>
                <c:pt idx="4185" formatCode="General">
                  <c:v>-1.35257755285939E-4</c:v>
                </c:pt>
                <c:pt idx="4186" formatCode="General">
                  <c:v>-1.3513002714630901E-4</c:v>
                </c:pt>
                <c:pt idx="4187" formatCode="General">
                  <c:v>-1.3500005610692499E-4</c:v>
                </c:pt>
                <c:pt idx="4188" formatCode="General">
                  <c:v>-1.3486777424791301E-4</c:v>
                </c:pt>
                <c:pt idx="4189" formatCode="General">
                  <c:v>-1.3473315820998699E-4</c:v>
                </c:pt>
                <c:pt idx="4190" formatCode="General">
                  <c:v>-1.3459612138187201E-4</c:v>
                </c:pt>
                <c:pt idx="4191" formatCode="General">
                  <c:v>-1.34456587946274E-4</c:v>
                </c:pt>
                <c:pt idx="4192" formatCode="General">
                  <c:v>-1.3431448797335499E-4</c:v>
                </c:pt>
                <c:pt idx="4193" formatCode="General">
                  <c:v>-1.34169764347231E-4</c:v>
                </c:pt>
                <c:pt idx="4194" formatCode="General">
                  <c:v>-1.3402237229550299E-4</c:v>
                </c:pt>
                <c:pt idx="4195" formatCode="General">
                  <c:v>-1.33872218988843E-4</c:v>
                </c:pt>
                <c:pt idx="4196" formatCode="General">
                  <c:v>-1.3371923522374201E-4</c:v>
                </c:pt>
                <c:pt idx="4197" formatCode="General">
                  <c:v>-1.3356337532070299E-4</c:v>
                </c:pt>
                <c:pt idx="4198" formatCode="General">
                  <c:v>-1.3340457195516999E-4</c:v>
                </c:pt>
                <c:pt idx="4199" formatCode="General">
                  <c:v>-1.3324278532924599E-4</c:v>
                </c:pt>
                <c:pt idx="4200" formatCode="General">
                  <c:v>-1.33077924533981E-4</c:v>
                </c:pt>
                <c:pt idx="4201" formatCode="General">
                  <c:v>-1.32909933534411E-4</c:v>
                </c:pt>
                <c:pt idx="4202" formatCode="General">
                  <c:v>-1.32738770035596E-4</c:v>
                </c:pt>
                <c:pt idx="4203" formatCode="General">
                  <c:v>-1.3256435813219699E-4</c:v>
                </c:pt>
                <c:pt idx="4204" formatCode="General">
                  <c:v>-1.3238664763491701E-4</c:v>
                </c:pt>
                <c:pt idx="4205" formatCode="General">
                  <c:v>-1.3220562564736501E-4</c:v>
                </c:pt>
                <c:pt idx="4206" formatCode="General">
                  <c:v>-1.32021173173878E-4</c:v>
                </c:pt>
                <c:pt idx="4207" formatCode="General">
                  <c:v>-1.3183323997355899E-4</c:v>
                </c:pt>
                <c:pt idx="4208" formatCode="General">
                  <c:v>-1.31641808869193E-4</c:v>
                </c:pt>
                <c:pt idx="4209" formatCode="General">
                  <c:v>-1.3144680177924799E-4</c:v>
                </c:pt>
                <c:pt idx="4210" formatCode="General">
                  <c:v>-1.3124813755793999E-4</c:v>
                </c:pt>
                <c:pt idx="4211" formatCode="General">
                  <c:v>-1.3104580323006299E-4</c:v>
                </c:pt>
                <c:pt idx="4212" formatCode="General">
                  <c:v>-1.3083975189237201E-4</c:v>
                </c:pt>
                <c:pt idx="4213" formatCode="General">
                  <c:v>-1.30629922296651E-4</c:v>
                </c:pt>
                <c:pt idx="4214" formatCode="General">
                  <c:v>-1.3041628408179401E-4</c:v>
                </c:pt>
                <c:pt idx="4215" formatCode="General">
                  <c:v>-1.30198784872532E-4</c:v>
                </c:pt>
                <c:pt idx="4216" formatCode="General">
                  <c:v>-1.2997734339956199E-4</c:v>
                </c:pt>
                <c:pt idx="4217" formatCode="General">
                  <c:v>-1.29751938199886E-4</c:v>
                </c:pt>
                <c:pt idx="4218" formatCode="General">
                  <c:v>-1.2952255834540799E-4</c:v>
                </c:pt>
                <c:pt idx="4219" formatCode="General">
                  <c:v>-1.2928913117330699E-4</c:v>
                </c:pt>
                <c:pt idx="4220" formatCode="General">
                  <c:v>-1.29051632350465E-4</c:v>
                </c:pt>
                <c:pt idx="4221" formatCode="General">
                  <c:v>-1.2881001720262901E-4</c:v>
                </c:pt>
                <c:pt idx="4222" formatCode="General">
                  <c:v>-1.28564259532428E-4</c:v>
                </c:pt>
                <c:pt idx="4223" formatCode="General">
                  <c:v>-1.28314313079642E-4</c:v>
                </c:pt>
                <c:pt idx="4224" formatCode="General">
                  <c:v>-1.28060131778417E-4</c:v>
                </c:pt>
                <c:pt idx="4225" formatCode="General">
                  <c:v>-1.27801706400865E-4</c:v>
                </c:pt>
                <c:pt idx="4226" formatCode="General">
                  <c:v>-1.2753898584241899E-4</c:v>
                </c:pt>
                <c:pt idx="4227" formatCode="General">
                  <c:v>-1.2727197114373399E-4</c:v>
                </c:pt>
                <c:pt idx="4228" formatCode="General">
                  <c:v>-1.27000614706877E-4</c:v>
                </c:pt>
                <c:pt idx="4229" formatCode="General">
                  <c:v>-1.26724887519934E-4</c:v>
                </c:pt>
                <c:pt idx="4230" formatCode="General">
                  <c:v>-1.2644475006044301E-4</c:v>
                </c:pt>
                <c:pt idx="4231" formatCode="General">
                  <c:v>-1.26160182445762E-4</c:v>
                </c:pt>
                <c:pt idx="4232" formatCode="General">
                  <c:v>-1.2587119529355401E-4</c:v>
                </c:pt>
                <c:pt idx="4233" formatCode="General">
                  <c:v>-1.25577766045635E-4</c:v>
                </c:pt>
                <c:pt idx="4234" formatCode="General">
                  <c:v>-1.2527985931185299E-4</c:v>
                </c:pt>
                <c:pt idx="4235" formatCode="General">
                  <c:v>-1.2497744662618899E-4</c:v>
                </c:pt>
                <c:pt idx="4236" formatCode="General">
                  <c:v>-1.2467053590264901E-4</c:v>
                </c:pt>
                <c:pt idx="4237" formatCode="General">
                  <c:v>-1.24359114100329E-4</c:v>
                </c:pt>
                <c:pt idx="4238" formatCode="General">
                  <c:v>-1.2404317082063699E-4</c:v>
                </c:pt>
                <c:pt idx="4239" formatCode="General">
                  <c:v>-1.2372267249555801E-4</c:v>
                </c:pt>
                <c:pt idx="4240" formatCode="General">
                  <c:v>-1.2339762049045101E-4</c:v>
                </c:pt>
                <c:pt idx="4241" formatCode="General">
                  <c:v>-1.2306803134171099E-4</c:v>
                </c:pt>
                <c:pt idx="4242" formatCode="General">
                  <c:v>-1.22733880441082E-4</c:v>
                </c:pt>
                <c:pt idx="4243" formatCode="General">
                  <c:v>-1.2239516770354999E-4</c:v>
                </c:pt>
                <c:pt idx="4244" formatCode="General">
                  <c:v>-1.22051887368929E-4</c:v>
                </c:pt>
                <c:pt idx="4245" formatCode="General">
                  <c:v>-1.21704043186207E-4</c:v>
                </c:pt>
                <c:pt idx="4246" formatCode="General">
                  <c:v>-1.21351644612838E-4</c:v>
                </c:pt>
                <c:pt idx="4247" formatCode="General">
                  <c:v>-1.2099468311283E-4</c:v>
                </c:pt>
                <c:pt idx="4248" formatCode="General">
                  <c:v>-1.2063316137304901E-4</c:v>
                </c:pt>
                <c:pt idx="4249" formatCode="General">
                  <c:v>-1.20267080480028E-4</c:v>
                </c:pt>
                <c:pt idx="4250" formatCode="General">
                  <c:v>-1.19896486190404E-4</c:v>
                </c:pt>
                <c:pt idx="4251" formatCode="General">
                  <c:v>-1.19521373460012E-4</c:v>
                </c:pt>
                <c:pt idx="4252" formatCode="General">
                  <c:v>-1.19141772570317E-4</c:v>
                </c:pt>
                <c:pt idx="4253" formatCode="General">
                  <c:v>-1.187576787995E-4</c:v>
                </c:pt>
                <c:pt idx="4254" formatCode="General">
                  <c:v>-1.1836911767406899E-4</c:v>
                </c:pt>
                <c:pt idx="4255" formatCode="General">
                  <c:v>-1.1797611585098301E-4</c:v>
                </c:pt>
                <c:pt idx="4256" formatCode="General">
                  <c:v>-1.1757867015811701E-4</c:v>
                </c:pt>
                <c:pt idx="4257" formatCode="General">
                  <c:v>-1.17176796932378E-4</c:v>
                </c:pt>
                <c:pt idx="4258" formatCode="General">
                  <c:v>-1.16770542208681E-4</c:v>
                </c:pt>
                <c:pt idx="4259" formatCode="General">
                  <c:v>-1.16359926825006E-4</c:v>
                </c:pt>
                <c:pt idx="4260" formatCode="General">
                  <c:v>-1.15944971312386E-4</c:v>
                </c:pt>
                <c:pt idx="4261" formatCode="General">
                  <c:v>-1.155256879492E-4</c:v>
                </c:pt>
                <c:pt idx="4262" formatCode="General">
                  <c:v>-1.1510211601164E-4</c:v>
                </c:pt>
                <c:pt idx="4263" formatCode="General">
                  <c:v>-1.14674310786509E-4</c:v>
                </c:pt>
                <c:pt idx="4264" formatCode="General">
                  <c:v>-1.14242275718679E-4</c:v>
                </c:pt>
                <c:pt idx="4265" formatCode="General">
                  <c:v>-1.13806054005243E-4</c:v>
                </c:pt>
                <c:pt idx="4266" formatCode="General">
                  <c:v>-1.13365684947053E-4</c:v>
                </c:pt>
                <c:pt idx="4267" formatCode="General">
                  <c:v>-1.12921214651143E-4</c:v>
                </c:pt>
                <c:pt idx="4268" formatCode="General">
                  <c:v>-1.12472676969755E-4</c:v>
                </c:pt>
                <c:pt idx="4269" formatCode="General">
                  <c:v>-1.1202013691306001E-4</c:v>
                </c:pt>
                <c:pt idx="4270" formatCode="General">
                  <c:v>-1.11563618337597E-4</c:v>
                </c:pt>
                <c:pt idx="4271" formatCode="General">
                  <c:v>-1.11103173490267E-4</c:v>
                </c:pt>
                <c:pt idx="4272" formatCode="General">
                  <c:v>-1.10638835918027E-4</c:v>
                </c:pt>
                <c:pt idx="4273" formatCode="General">
                  <c:v>-1.10170659800768E-4</c:v>
                </c:pt>
                <c:pt idx="4274" formatCode="General">
                  <c:v>-1.09698707916969E-4</c:v>
                </c:pt>
                <c:pt idx="4275" formatCode="General">
                  <c:v>-1.09223021553838E-4</c:v>
                </c:pt>
                <c:pt idx="4276" formatCode="General">
                  <c:v>-1.08743628254851E-4</c:v>
                </c:pt>
                <c:pt idx="4277" formatCode="General">
                  <c:v>-1.08260606412509E-4</c:v>
                </c:pt>
                <c:pt idx="4278" formatCode="General">
                  <c:v>-1.07774007361715E-4</c:v>
                </c:pt>
                <c:pt idx="4279" formatCode="General">
                  <c:v>-1.07283902600239E-4</c:v>
                </c:pt>
                <c:pt idx="4280" formatCode="General">
                  <c:v>-1.06790346919879E-4</c:v>
                </c:pt>
                <c:pt idx="4281" formatCode="General">
                  <c:v>-1.06293401763596E-4</c:v>
                </c:pt>
                <c:pt idx="4282" formatCode="General">
                  <c:v>-1.05793109034595E-4</c:v>
                </c:pt>
                <c:pt idx="4283" formatCode="General">
                  <c:v>-1.0528954900075E-4</c:v>
                </c:pt>
                <c:pt idx="4284" formatCode="General">
                  <c:v>-1.04782792911228E-4</c:v>
                </c:pt>
                <c:pt idx="4285" formatCode="General">
                  <c:v>-1.04272888506833E-4</c:v>
                </c:pt>
                <c:pt idx="4286" formatCode="General">
                  <c:v>-1.0375992139709901E-4</c:v>
                </c:pt>
                <c:pt idx="4287" formatCode="General">
                  <c:v>-1.03243949223248E-4</c:v>
                </c:pt>
                <c:pt idx="4288" formatCode="General">
                  <c:v>-1.0272503270967599E-4</c:v>
                </c:pt>
                <c:pt idx="4289" formatCode="General">
                  <c:v>-1.02203262857297E-4</c:v>
                </c:pt>
                <c:pt idx="4290" formatCode="General">
                  <c:v>-1.0167869606400199E-4</c:v>
                </c:pt>
                <c:pt idx="4291" formatCode="General">
                  <c:v>-1.01151402345317E-4</c:v>
                </c:pt>
                <c:pt idx="4292" formatCode="General">
                  <c:v>-1.0062144373148301E-4</c:v>
                </c:pt>
                <c:pt idx="4293" formatCode="General">
                  <c:v>-1.00088928970939E-4</c:v>
                </c:pt>
                <c:pt idx="4294">
                  <c:v>-9.9553913786925102E-5</c:v>
                </c:pt>
                <c:pt idx="4295">
                  <c:v>-9.9016469362515598E-5</c:v>
                </c:pt>
                <c:pt idx="4296">
                  <c:v>-9.8476684043502001E-5</c:v>
                </c:pt>
                <c:pt idx="4297">
                  <c:v>-9.7934628657461904E-5</c:v>
                </c:pt>
                <c:pt idx="4298">
                  <c:v>-9.7390392873305097E-5</c:v>
                </c:pt>
                <c:pt idx="4299">
                  <c:v>-9.6844076935329902E-5</c:v>
                </c:pt>
                <c:pt idx="4300">
                  <c:v>-9.6295733550118704E-5</c:v>
                </c:pt>
                <c:pt idx="4301">
                  <c:v>-9.5745439885273794E-5</c:v>
                </c:pt>
                <c:pt idx="4302">
                  <c:v>-9.5193286773613003E-5</c:v>
                </c:pt>
                <c:pt idx="4303">
                  <c:v>-9.4639353833097194E-5</c:v>
                </c:pt>
                <c:pt idx="4304">
                  <c:v>-9.4083756550478705E-5</c:v>
                </c:pt>
                <c:pt idx="4305">
                  <c:v>-9.3526541122096498E-5</c:v>
                </c:pt>
                <c:pt idx="4306">
                  <c:v>-9.2967823630235404E-5</c:v>
                </c:pt>
                <c:pt idx="4307">
                  <c:v>-9.2407689803966495E-5</c:v>
                </c:pt>
                <c:pt idx="4308">
                  <c:v>-9.1846182411074094E-5</c:v>
                </c:pt>
                <c:pt idx="4309">
                  <c:v>-9.1283440256621795E-5</c:v>
                </c:pt>
                <c:pt idx="4310">
                  <c:v>-9.0719557909963897E-5</c:v>
                </c:pt>
                <c:pt idx="4311">
                  <c:v>-9.0154592903303905E-5</c:v>
                </c:pt>
                <c:pt idx="4312">
                  <c:v>-8.9588643995482602E-5</c:v>
                </c:pt>
                <c:pt idx="4313">
                  <c:v>-8.9021793871715504E-5</c:v>
                </c:pt>
                <c:pt idx="4314">
                  <c:v>-8.8454129848723899E-5</c:v>
                </c:pt>
                <c:pt idx="4315">
                  <c:v>-8.7885755601534103E-5</c:v>
                </c:pt>
                <c:pt idx="4316">
                  <c:v>-8.7316783776984695E-5</c:v>
                </c:pt>
                <c:pt idx="4317">
                  <c:v>-8.6747277593321107E-5</c:v>
                </c:pt>
                <c:pt idx="4318">
                  <c:v>-8.6177335463215093E-5</c:v>
                </c:pt>
                <c:pt idx="4319">
                  <c:v>-8.56070388604391E-5</c:v>
                </c:pt>
                <c:pt idx="4320">
                  <c:v>-8.5036485046121097E-5</c:v>
                </c:pt>
                <c:pt idx="4321">
                  <c:v>-8.4465738427403803E-5</c:v>
                </c:pt>
                <c:pt idx="4322">
                  <c:v>-8.3894911751461893E-5</c:v>
                </c:pt>
                <c:pt idx="4323">
                  <c:v>-8.3324102531013604E-5</c:v>
                </c:pt>
                <c:pt idx="4324">
                  <c:v>-8.27533829681078E-5</c:v>
                </c:pt>
                <c:pt idx="4325">
                  <c:v>-8.2182868880132496E-5</c:v>
                </c:pt>
                <c:pt idx="4326">
                  <c:v>-8.1612633458661804E-5</c:v>
                </c:pt>
                <c:pt idx="4327">
                  <c:v>-8.1042757660422697E-5</c:v>
                </c:pt>
                <c:pt idx="4328">
                  <c:v>-8.0473341226462301E-5</c:v>
                </c:pt>
                <c:pt idx="4329">
                  <c:v>-7.9904486133589004E-5</c:v>
                </c:pt>
                <c:pt idx="4330">
                  <c:v>-7.9336293017234297E-5</c:v>
                </c:pt>
                <c:pt idx="4331">
                  <c:v>-7.8768842613770006E-5</c:v>
                </c:pt>
                <c:pt idx="4332">
                  <c:v>-7.8202219223550996E-5</c:v>
                </c:pt>
                <c:pt idx="4333">
                  <c:v>-7.76364882615319E-5</c:v>
                </c:pt>
                <c:pt idx="4334">
                  <c:v>-7.7071769690320602E-5</c:v>
                </c:pt>
                <c:pt idx="4335">
                  <c:v>-7.65081363181035E-5</c:v>
                </c:pt>
                <c:pt idx="4336">
                  <c:v>-7.5945672121020006E-5</c:v>
                </c:pt>
                <c:pt idx="4337">
                  <c:v>-7.5384453629349506E-5</c:v>
                </c:pt>
                <c:pt idx="4338">
                  <c:v>-7.4824571551863401E-5</c:v>
                </c:pt>
                <c:pt idx="4339">
                  <c:v>-7.4266112864072794E-5</c:v>
                </c:pt>
                <c:pt idx="4340">
                  <c:v>-7.3709166730248404E-5</c:v>
                </c:pt>
                <c:pt idx="4341">
                  <c:v>-7.3153801646376297E-5</c:v>
                </c:pt>
                <c:pt idx="4342">
                  <c:v>-7.2600113549371799E-5</c:v>
                </c:pt>
                <c:pt idx="4343">
                  <c:v>-7.2048195605308005E-5</c:v>
                </c:pt>
                <c:pt idx="4344">
                  <c:v>-7.1498110508430598E-5</c:v>
                </c:pt>
                <c:pt idx="4345">
                  <c:v>-7.0949929629238797E-5</c:v>
                </c:pt>
                <c:pt idx="4346">
                  <c:v>-7.0403737954987899E-5</c:v>
                </c:pt>
                <c:pt idx="4347">
                  <c:v>-6.9859604929541405E-5</c:v>
                </c:pt>
                <c:pt idx="4348">
                  <c:v>-6.9317627503259397E-5</c:v>
                </c:pt>
                <c:pt idx="4349">
                  <c:v>-6.8777856636562204E-5</c:v>
                </c:pt>
                <c:pt idx="4350">
                  <c:v>-6.8240374454356706E-5</c:v>
                </c:pt>
                <c:pt idx="4351">
                  <c:v>-6.7705242318161606E-5</c:v>
                </c:pt>
                <c:pt idx="4352">
                  <c:v>-6.7172547868875199E-5</c:v>
                </c:pt>
                <c:pt idx="4353">
                  <c:v>-6.6642389334975395E-5</c:v>
                </c:pt>
                <c:pt idx="4354">
                  <c:v>-6.6114789473904596E-5</c:v>
                </c:pt>
                <c:pt idx="4355">
                  <c:v>-6.5589801833920806E-5</c:v>
                </c:pt>
                <c:pt idx="4356">
                  <c:v>-6.5067519710640401E-5</c:v>
                </c:pt>
                <c:pt idx="4357">
                  <c:v>-6.4548001113744994E-5</c:v>
                </c:pt>
                <c:pt idx="4358">
                  <c:v>-6.40313276994254E-5</c:v>
                </c:pt>
                <c:pt idx="4359">
                  <c:v>-6.3517536136902406E-5</c:v>
                </c:pt>
                <c:pt idx="4360">
                  <c:v>-6.3006699200578606E-5</c:v>
                </c:pt>
                <c:pt idx="4361">
                  <c:v>-6.2498839175274893E-5</c:v>
                </c:pt>
                <c:pt idx="4362">
                  <c:v>-6.1994054333243501E-5</c:v>
                </c:pt>
                <c:pt idx="4363">
                  <c:v>-6.1492392125056804E-5</c:v>
                </c:pt>
                <c:pt idx="4364">
                  <c:v>-6.0993885656682802E-5</c:v>
                </c:pt>
                <c:pt idx="4365">
                  <c:v>-6.0498596747756098E-5</c:v>
                </c:pt>
                <c:pt idx="4366">
                  <c:v>-6.0006568489081203E-5</c:v>
                </c:pt>
                <c:pt idx="4367">
                  <c:v>-5.9517859013083402E-5</c:v>
                </c:pt>
                <c:pt idx="4368">
                  <c:v>-5.9032514823220201E-5</c:v>
                </c:pt>
                <c:pt idx="4369">
                  <c:v>-5.8550597925054202E-5</c:v>
                </c:pt>
                <c:pt idx="4370">
                  <c:v>-5.8072115871216697E-5</c:v>
                </c:pt>
                <c:pt idx="4371">
                  <c:v>-5.7597108855645802E-5</c:v>
                </c:pt>
                <c:pt idx="4372">
                  <c:v>-5.7125669124566897E-5</c:v>
                </c:pt>
                <c:pt idx="4373">
                  <c:v>-5.6657762252475599E-5</c:v>
                </c:pt>
                <c:pt idx="4374">
                  <c:v>-5.6193446511285E-5</c:v>
                </c:pt>
                <c:pt idx="4375">
                  <c:v>-5.57327445046037E-5</c:v>
                </c:pt>
                <c:pt idx="4376">
                  <c:v>-5.5275708096004E-5</c:v>
                </c:pt>
                <c:pt idx="4377">
                  <c:v>-5.4822370105345898E-5</c:v>
                </c:pt>
                <c:pt idx="4378">
                  <c:v>-5.4372751513632602E-5</c:v>
                </c:pt>
                <c:pt idx="4379">
                  <c:v>-5.3926866105529701E-5</c:v>
                </c:pt>
                <c:pt idx="4380">
                  <c:v>-5.3484738749132002E-5</c:v>
                </c:pt>
                <c:pt idx="4381">
                  <c:v>-5.3046399477479999E-5</c:v>
                </c:pt>
                <c:pt idx="4382">
                  <c:v>-5.2611861277757401E-5</c:v>
                </c:pt>
                <c:pt idx="4383">
                  <c:v>-5.2181139912903001E-5</c:v>
                </c:pt>
                <c:pt idx="4384">
                  <c:v>-5.1754240127522399E-5</c:v>
                </c:pt>
                <c:pt idx="4385">
                  <c:v>-5.1331196836474197E-5</c:v>
                </c:pt>
                <c:pt idx="4386">
                  <c:v>-5.0912003147200501E-5</c:v>
                </c:pt>
                <c:pt idx="4387">
                  <c:v>-5.0496683558413701E-5</c:v>
                </c:pt>
                <c:pt idx="4388">
                  <c:v>-5.0085256753095997E-5</c:v>
                </c:pt>
                <c:pt idx="4389">
                  <c:v>-4.9677703936335999E-5</c:v>
                </c:pt>
                <c:pt idx="4390">
                  <c:v>-4.9274017008060199E-5</c:v>
                </c:pt>
                <c:pt idx="4391">
                  <c:v>-4.8874242336183503E-5</c:v>
                </c:pt>
                <c:pt idx="4392">
                  <c:v>-4.8478342820696302E-5</c:v>
                </c:pt>
                <c:pt idx="4393">
                  <c:v>-4.8086343040843602E-5</c:v>
                </c:pt>
                <c:pt idx="4394">
                  <c:v>-4.7698200080008201E-5</c:v>
                </c:pt>
                <c:pt idx="4395">
                  <c:v>-4.7313942421929597E-5</c:v>
                </c:pt>
                <c:pt idx="4396">
                  <c:v>-4.69335656239401E-5</c:v>
                </c:pt>
                <c:pt idx="4397">
                  <c:v>-4.6557024042623701E-5</c:v>
                </c:pt>
                <c:pt idx="4398">
                  <c:v>-4.61843247974809E-5</c:v>
                </c:pt>
                <c:pt idx="4399">
                  <c:v>-4.58154364979647E-5</c:v>
                </c:pt>
                <c:pt idx="4400">
                  <c:v>-4.5450356810440101E-5</c:v>
                </c:pt>
                <c:pt idx="4401">
                  <c:v>-4.50890749019368E-5</c:v>
                </c:pt>
                <c:pt idx="4402">
                  <c:v>-4.4731559228927302E-5</c:v>
                </c:pt>
                <c:pt idx="4403">
                  <c:v>-4.4377781017038097E-5</c:v>
                </c:pt>
                <c:pt idx="4404">
                  <c:v>-4.4027722357975997E-5</c:v>
                </c:pt>
                <c:pt idx="4405">
                  <c:v>-4.3681366108859399E-5</c:v>
                </c:pt>
                <c:pt idx="4406">
                  <c:v>-4.3338695289306602E-5</c:v>
                </c:pt>
                <c:pt idx="4407">
                  <c:v>-4.2999677641749103E-5</c:v>
                </c:pt>
                <c:pt idx="4408">
                  <c:v>-4.2664287586850001E-5</c:v>
                </c:pt>
                <c:pt idx="4409">
                  <c:v>-4.2332497643081901E-5</c:v>
                </c:pt>
                <c:pt idx="4410">
                  <c:v>-4.2004231570151902E-5</c:v>
                </c:pt>
                <c:pt idx="4411">
                  <c:v>-4.1679490741053702E-5</c:v>
                </c:pt>
                <c:pt idx="4412">
                  <c:v>-4.1358238644021197E-5</c:v>
                </c:pt>
                <c:pt idx="4413">
                  <c:v>-4.1040440976094101E-5</c:v>
                </c:pt>
                <c:pt idx="4414">
                  <c:v>-4.0726041095060903E-5</c:v>
                </c:pt>
                <c:pt idx="4415">
                  <c:v>-4.0415012880025197E-5</c:v>
                </c:pt>
                <c:pt idx="4416">
                  <c:v>-4.0107297636212498E-5</c:v>
                </c:pt>
                <c:pt idx="4417">
                  <c:v>-3.9802862973909498E-5</c:v>
                </c:pt>
                <c:pt idx="4418">
                  <c:v>-3.9501660461484399E-5</c:v>
                </c:pt>
                <c:pt idx="4419">
                  <c:v>-3.9203648729484401E-5</c:v>
                </c:pt>
                <c:pt idx="4420">
                  <c:v>-3.8908772347243799E-5</c:v>
                </c:pt>
                <c:pt idx="4421">
                  <c:v>-3.8616973116473799E-5</c:v>
                </c:pt>
                <c:pt idx="4422">
                  <c:v>-3.8328203070253202E-5</c:v>
                </c:pt>
                <c:pt idx="4423">
                  <c:v>-3.8042424154777998E-5</c:v>
                </c:pt>
                <c:pt idx="4424">
                  <c:v>-3.77595846171252E-5</c:v>
                </c:pt>
                <c:pt idx="4425">
                  <c:v>-3.7479624022292401E-5</c:v>
                </c:pt>
                <c:pt idx="4426">
                  <c:v>-3.7202493741619002E-5</c:v>
                </c:pt>
                <c:pt idx="4427">
                  <c:v>-3.6928124786769503E-5</c:v>
                </c:pt>
                <c:pt idx="4428">
                  <c:v>-3.6656456577329902E-5</c:v>
                </c:pt>
                <c:pt idx="4429">
                  <c:v>-3.6387458456328099E-5</c:v>
                </c:pt>
                <c:pt idx="4430">
                  <c:v>-3.6121051707128097E-5</c:v>
                </c:pt>
                <c:pt idx="4431">
                  <c:v>-3.5857175928363199E-5</c:v>
                </c:pt>
                <c:pt idx="4432">
                  <c:v>-3.5595778264276498E-5</c:v>
                </c:pt>
                <c:pt idx="4433">
                  <c:v>-3.5336792742201698E-5</c:v>
                </c:pt>
                <c:pt idx="4434">
                  <c:v>-3.50801746019516E-5</c:v>
                </c:pt>
                <c:pt idx="4435">
                  <c:v>-3.4825840576198097E-5</c:v>
                </c:pt>
                <c:pt idx="4436">
                  <c:v>-3.4573744672380802E-5</c:v>
                </c:pt>
                <c:pt idx="4437">
                  <c:v>-3.4323810130280998E-5</c:v>
                </c:pt>
                <c:pt idx="4438">
                  <c:v>-3.4075993347527797E-5</c:v>
                </c:pt>
                <c:pt idx="4439">
                  <c:v>-3.3830211607778602E-5</c:v>
                </c:pt>
                <c:pt idx="4440">
                  <c:v>-3.3586392243531898E-5</c:v>
                </c:pt>
                <c:pt idx="4441">
                  <c:v>-3.3344464650164703E-5</c:v>
                </c:pt>
                <c:pt idx="4442">
                  <c:v>-3.3104385483976201E-5</c:v>
                </c:pt>
                <c:pt idx="4443">
                  <c:v>-3.2866068951510802E-5</c:v>
                </c:pt>
                <c:pt idx="4444">
                  <c:v>-3.2629460474550202E-5</c:v>
                </c:pt>
                <c:pt idx="4445">
                  <c:v>-3.2394485069392099E-5</c:v>
                </c:pt>
                <c:pt idx="4446">
                  <c:v>-3.2161085379146399E-5</c:v>
                </c:pt>
                <c:pt idx="4447">
                  <c:v>-3.1929207964297501E-5</c:v>
                </c:pt>
                <c:pt idx="4448">
                  <c:v>-3.16987771306504E-5</c:v>
                </c:pt>
                <c:pt idx="4449">
                  <c:v>-3.1469712455618102E-5</c:v>
                </c:pt>
                <c:pt idx="4450">
                  <c:v>-3.1241959358898401E-5</c:v>
                </c:pt>
                <c:pt idx="4451">
                  <c:v>-3.1015449257039597E-5</c:v>
                </c:pt>
                <c:pt idx="4452">
                  <c:v>-3.07901065493855E-5</c:v>
                </c:pt>
                <c:pt idx="4453">
                  <c:v>-3.0565852946074098E-5</c:v>
                </c:pt>
                <c:pt idx="4454">
                  <c:v>-3.0342647298466399E-5</c:v>
                </c:pt>
                <c:pt idx="4455">
                  <c:v>-3.01204112816443E-5</c:v>
                </c:pt>
                <c:pt idx="4456">
                  <c:v>-2.9899074814109199E-5</c:v>
                </c:pt>
                <c:pt idx="4457">
                  <c:v>-2.96786058789125E-5</c:v>
                </c:pt>
                <c:pt idx="4458">
                  <c:v>-2.94588790191909E-5</c:v>
                </c:pt>
                <c:pt idx="4459">
                  <c:v>-2.9239874037635198E-5</c:v>
                </c:pt>
                <c:pt idx="4460">
                  <c:v>-2.9021527505295401E-5</c:v>
                </c:pt>
                <c:pt idx="4461">
                  <c:v>-2.8803764040225502E-5</c:v>
                </c:pt>
                <c:pt idx="4462">
                  <c:v>-2.85865225516633E-5</c:v>
                </c:pt>
                <c:pt idx="4463">
                  <c:v>-2.8369725807585998E-5</c:v>
                </c:pt>
                <c:pt idx="4464">
                  <c:v>-2.8153305672725199E-5</c:v>
                </c:pt>
                <c:pt idx="4465">
                  <c:v>-2.79372311321024E-5</c:v>
                </c:pt>
                <c:pt idx="4466">
                  <c:v>-2.7721430155610798E-5</c:v>
                </c:pt>
                <c:pt idx="4467">
                  <c:v>-2.7505861457124702E-5</c:v>
                </c:pt>
                <c:pt idx="4468">
                  <c:v>-2.7290461621417501E-5</c:v>
                </c:pt>
                <c:pt idx="4469">
                  <c:v>-2.7075161109411701E-5</c:v>
                </c:pt>
                <c:pt idx="4470">
                  <c:v>-2.6859894530857598E-5</c:v>
                </c:pt>
                <c:pt idx="4471">
                  <c:v>-2.6644616557573599E-5</c:v>
                </c:pt>
                <c:pt idx="4472">
                  <c:v>-2.6429249797206199E-5</c:v>
                </c:pt>
                <c:pt idx="4473">
                  <c:v>-2.6213746124453401E-5</c:v>
                </c:pt>
                <c:pt idx="4474">
                  <c:v>-2.5998067637177801E-5</c:v>
                </c:pt>
                <c:pt idx="4475">
                  <c:v>-2.5782152071363201E-5</c:v>
                </c:pt>
                <c:pt idx="4476">
                  <c:v>-2.55659554280564E-5</c:v>
                </c:pt>
                <c:pt idx="4477">
                  <c:v>-2.53494229398958E-5</c:v>
                </c:pt>
                <c:pt idx="4478">
                  <c:v>-2.5132503115890901E-5</c:v>
                </c:pt>
                <c:pt idx="4479">
                  <c:v>-2.4915150263626999E-5</c:v>
                </c:pt>
                <c:pt idx="4480">
                  <c:v>-2.4697323648433399E-5</c:v>
                </c:pt>
                <c:pt idx="4481">
                  <c:v>-2.4478984075184701E-5</c:v>
                </c:pt>
                <c:pt idx="4482">
                  <c:v>-2.4260060355784299E-5</c:v>
                </c:pt>
                <c:pt idx="4483">
                  <c:v>-2.4040525434405499E-5</c:v>
                </c:pt>
                <c:pt idx="4484">
                  <c:v>-2.3820326271314002E-5</c:v>
                </c:pt>
                <c:pt idx="4485">
                  <c:v>-2.3599422062751999E-5</c:v>
                </c:pt>
                <c:pt idx="4486">
                  <c:v>-2.33777395704554E-5</c:v>
                </c:pt>
                <c:pt idx="4487">
                  <c:v>-2.3155287903191899E-5</c:v>
                </c:pt>
                <c:pt idx="4488">
                  <c:v>-2.2932041006030999E-5</c:v>
                </c:pt>
                <c:pt idx="4489">
                  <c:v>-2.2707936683350801E-5</c:v>
                </c:pt>
                <c:pt idx="4490">
                  <c:v>-2.2482937046758301E-5</c:v>
                </c:pt>
                <c:pt idx="4491">
                  <c:v>-2.2257010504631901E-5</c:v>
                </c:pt>
                <c:pt idx="4492">
                  <c:v>-2.2030133288755901E-5</c:v>
                </c:pt>
                <c:pt idx="4493">
                  <c:v>-2.1802256569727201E-5</c:v>
                </c:pt>
                <c:pt idx="4494">
                  <c:v>-2.1573348756021998E-5</c:v>
                </c:pt>
                <c:pt idx="4495">
                  <c:v>-2.13434035429761E-5</c:v>
                </c:pt>
                <c:pt idx="4496">
                  <c:v>-2.1112377646039302E-5</c:v>
                </c:pt>
                <c:pt idx="4497">
                  <c:v>-2.08802638919612E-5</c:v>
                </c:pt>
                <c:pt idx="4498">
                  <c:v>-2.0647012590289201E-5</c:v>
                </c:pt>
                <c:pt idx="4499">
                  <c:v>-2.0412615944655002E-5</c:v>
                </c:pt>
                <c:pt idx="4500">
                  <c:v>-2.0177041671440299E-5</c:v>
                </c:pt>
                <c:pt idx="4501">
                  <c:v>-1.9940296718077001E-5</c:v>
                </c:pt>
                <c:pt idx="4502">
                  <c:v>-1.97023615446023E-5</c:v>
                </c:pt>
                <c:pt idx="4503">
                  <c:v>-1.9463187619230099E-5</c:v>
                </c:pt>
                <c:pt idx="4504">
                  <c:v>-1.92227865417687E-5</c:v>
                </c:pt>
                <c:pt idx="4505">
                  <c:v>-1.8981122902804301E-5</c:v>
                </c:pt>
                <c:pt idx="4506">
                  <c:v>-1.87381930817319E-5</c:v>
                </c:pt>
                <c:pt idx="4507">
                  <c:v>-1.8493999941867701E-5</c:v>
                </c:pt>
                <c:pt idx="4508">
                  <c:v>-1.8248526480180099E-5</c:v>
                </c:pt>
                <c:pt idx="4509">
                  <c:v>-1.8001754071749801E-5</c:v>
                </c:pt>
                <c:pt idx="4510">
                  <c:v>-1.77536917674612E-5</c:v>
                </c:pt>
                <c:pt idx="4511">
                  <c:v>-1.7504302261323501E-5</c:v>
                </c:pt>
                <c:pt idx="4512">
                  <c:v>-1.7253600167554301E-5</c:v>
                </c:pt>
                <c:pt idx="4513">
                  <c:v>-1.7001578391276899E-5</c:v>
                </c:pt>
                <c:pt idx="4514">
                  <c:v>-1.6748247755763899E-5</c:v>
                </c:pt>
                <c:pt idx="4515">
                  <c:v>-1.6493599773088599E-5</c:v>
                </c:pt>
                <c:pt idx="4516">
                  <c:v>-1.62375959756459E-5</c:v>
                </c:pt>
                <c:pt idx="4517">
                  <c:v>-1.5980300602792301E-5</c:v>
                </c:pt>
                <c:pt idx="4518">
                  <c:v>-1.5721714191875301E-5</c:v>
                </c:pt>
                <c:pt idx="4519">
                  <c:v>-1.5461867244601599E-5</c:v>
                </c:pt>
                <c:pt idx="4520">
                  <c:v>-1.52007196658091E-5</c:v>
                </c:pt>
                <c:pt idx="4521">
                  <c:v>-1.4938255113779101E-5</c:v>
                </c:pt>
                <c:pt idx="4522">
                  <c:v>-1.46745162026749E-5</c:v>
                </c:pt>
                <c:pt idx="4523">
                  <c:v>-1.44095126055597E-5</c:v>
                </c:pt>
                <c:pt idx="4524">
                  <c:v>-1.4143259304933599E-5</c:v>
                </c:pt>
                <c:pt idx="4525">
                  <c:v>-1.38757791678332E-5</c:v>
                </c:pt>
                <c:pt idx="4526">
                  <c:v>-1.3607078402412099E-5</c:v>
                </c:pt>
                <c:pt idx="4527">
                  <c:v>-1.33371675843641E-5</c:v>
                </c:pt>
                <c:pt idx="4528">
                  <c:v>-1.30660701754692E-5</c:v>
                </c:pt>
                <c:pt idx="4529">
                  <c:v>-1.27937974541354E-5</c:v>
                </c:pt>
                <c:pt idx="4530">
                  <c:v>-1.25203974003982E-5</c:v>
                </c:pt>
                <c:pt idx="4531">
                  <c:v>-1.2245865106671701E-5</c:v>
                </c:pt>
                <c:pt idx="4532">
                  <c:v>-1.19702464156992E-5</c:v>
                </c:pt>
                <c:pt idx="4533">
                  <c:v>-1.16935532034867E-5</c:v>
                </c:pt>
                <c:pt idx="4534">
                  <c:v>-1.1415790998707801E-5</c:v>
                </c:pt>
                <c:pt idx="4535">
                  <c:v>-1.11369906862773E-5</c:v>
                </c:pt>
                <c:pt idx="4536">
                  <c:v>-1.08572039145832E-5</c:v>
                </c:pt>
                <c:pt idx="4537">
                  <c:v>-1.0576444466583599E-5</c:v>
                </c:pt>
                <c:pt idx="4538">
                  <c:v>-1.02947298659017E-5</c:v>
                </c:pt>
                <c:pt idx="4539">
                  <c:v>-1.0012095386167499E-5</c:v>
                </c:pt>
                <c:pt idx="4540">
                  <c:v>-9.7285585706361596E-6</c:v>
                </c:pt>
                <c:pt idx="4541">
                  <c:v>-9.4441825772079601E-6</c:v>
                </c:pt>
                <c:pt idx="4542">
                  <c:v>-9.1590022583667401E-6</c:v>
                </c:pt>
                <c:pt idx="4543">
                  <c:v>-8.8730393472662692E-6</c:v>
                </c:pt>
                <c:pt idx="4544">
                  <c:v>-8.5863246967325396E-6</c:v>
                </c:pt>
                <c:pt idx="4545">
                  <c:v>-8.2989048699745199E-6</c:v>
                </c:pt>
                <c:pt idx="4546">
                  <c:v>-8.01080562585958E-6</c:v>
                </c:pt>
                <c:pt idx="4547">
                  <c:v>-7.7220549173101792E-6</c:v>
                </c:pt>
                <c:pt idx="4548">
                  <c:v>-7.4327085316907602E-6</c:v>
                </c:pt>
                <c:pt idx="4549">
                  <c:v>-7.1428039958301302E-6</c:v>
                </c:pt>
                <c:pt idx="4550">
                  <c:v>-6.8523695324833304E-6</c:v>
                </c:pt>
                <c:pt idx="4551">
                  <c:v>-6.5614523845648404E-6</c:v>
                </c:pt>
                <c:pt idx="4552">
                  <c:v>-6.2700778915628804E-6</c:v>
                </c:pt>
                <c:pt idx="4553">
                  <c:v>-5.9783144940007304E-6</c:v>
                </c:pt>
                <c:pt idx="4554">
                  <c:v>-5.6862108030328304E-6</c:v>
                </c:pt>
                <c:pt idx="4555">
                  <c:v>-5.3937900701044702E-6</c:v>
                </c:pt>
                <c:pt idx="4556">
                  <c:v>-5.1010982208252499E-6</c:v>
                </c:pt>
                <c:pt idx="4557">
                  <c:v>-4.8081786452810196E-6</c:v>
                </c:pt>
                <c:pt idx="4558">
                  <c:v>-4.5150488048243498E-6</c:v>
                </c:pt>
                <c:pt idx="4559">
                  <c:v>-4.2218047126991801E-6</c:v>
                </c:pt>
                <c:pt idx="4560">
                  <c:v>-3.9284647823083404E-6</c:v>
                </c:pt>
                <c:pt idx="4561">
                  <c:v>-3.6350653089538202E-6</c:v>
                </c:pt>
                <c:pt idx="4562">
                  <c:v>-3.34167587639973E-6</c:v>
                </c:pt>
                <c:pt idx="4563">
                  <c:v>-3.04835140867959E-6</c:v>
                </c:pt>
                <c:pt idx="4564">
                  <c:v>-2.7550897082705398E-6</c:v>
                </c:pt>
                <c:pt idx="4565">
                  <c:v>-2.46197982138752E-6</c:v>
                </c:pt>
                <c:pt idx="4566">
                  <c:v>-2.1690723469295102E-6</c:v>
                </c:pt>
                <c:pt idx="4567">
                  <c:v>-1.87640686174319E-6</c:v>
                </c:pt>
                <c:pt idx="4568">
                  <c:v>-1.58402311572634E-6</c:v>
                </c:pt>
                <c:pt idx="4569">
                  <c:v>-1.29195926613827E-6</c:v>
                </c:pt>
                <c:pt idx="4570">
                  <c:v>-1.0002738422675201E-6</c:v>
                </c:pt>
                <c:pt idx="4571">
                  <c:v>-7.0902224841944598E-7</c:v>
                </c:pt>
                <c:pt idx="4572">
                  <c:v>-4.1825198666630802E-7</c:v>
                </c:pt>
                <c:pt idx="4573">
                  <c:v>-1.28003245575763E-7</c:v>
                </c:pt>
                <c:pt idx="4574">
                  <c:v>1.6167427956247001E-7</c:v>
                </c:pt>
                <c:pt idx="4575">
                  <c:v>4.5073901103613102E-7</c:v>
                </c:pt>
                <c:pt idx="4576">
                  <c:v>7.3911919515831004E-7</c:v>
                </c:pt>
                <c:pt idx="4577">
                  <c:v>1.0267782640006101E-6</c:v>
                </c:pt>
                <c:pt idx="4578">
                  <c:v>1.31368403162759E-6</c:v>
                </c:pt>
                <c:pt idx="4579">
                  <c:v>1.5997677360158501E-6</c:v>
                </c:pt>
                <c:pt idx="4580">
                  <c:v>1.8849863165188399E-6</c:v>
                </c:pt>
                <c:pt idx="4581">
                  <c:v>2.1692736479640001E-6</c:v>
                </c:pt>
                <c:pt idx="4582">
                  <c:v>2.4526204561431199E-6</c:v>
                </c:pt>
                <c:pt idx="4583">
                  <c:v>2.73498166016454E-6</c:v>
                </c:pt>
                <c:pt idx="4584">
                  <c:v>3.0162731910486299E-6</c:v>
                </c:pt>
                <c:pt idx="4585">
                  <c:v>3.2964675524871199E-6</c:v>
                </c:pt>
                <c:pt idx="4586">
                  <c:v>3.5755091163610702E-6</c:v>
                </c:pt>
                <c:pt idx="4587">
                  <c:v>3.8533896313831202E-6</c:v>
                </c:pt>
                <c:pt idx="4588">
                  <c:v>4.1300174687407698E-6</c:v>
                </c:pt>
                <c:pt idx="4589">
                  <c:v>4.40535482837261E-6</c:v>
                </c:pt>
                <c:pt idx="4590">
                  <c:v>4.6793724798747702E-6</c:v>
                </c:pt>
                <c:pt idx="4591">
                  <c:v>4.9520546486270901E-6</c:v>
                </c:pt>
                <c:pt idx="4592">
                  <c:v>5.2233291570658003E-6</c:v>
                </c:pt>
                <c:pt idx="4593">
                  <c:v>5.4931595517085504E-6</c:v>
                </c:pt>
                <c:pt idx="4594">
                  <c:v>5.7614942081981498E-6</c:v>
                </c:pt>
                <c:pt idx="4595">
                  <c:v>6.0282781533964497E-6</c:v>
                </c:pt>
                <c:pt idx="4596">
                  <c:v>6.2935044135725398E-6</c:v>
                </c:pt>
                <c:pt idx="4597">
                  <c:v>6.5570995649016496E-6</c:v>
                </c:pt>
                <c:pt idx="4598">
                  <c:v>6.8190366108463196E-6</c:v>
                </c:pt>
                <c:pt idx="4599">
                  <c:v>7.0793071055063004E-6</c:v>
                </c:pt>
                <c:pt idx="4600">
                  <c:v>7.3378619183116698E-6</c:v>
                </c:pt>
                <c:pt idx="4601">
                  <c:v>7.5946664633598504E-6</c:v>
                </c:pt>
                <c:pt idx="4602">
                  <c:v>7.8496815643186996E-6</c:v>
                </c:pt>
                <c:pt idx="4603">
                  <c:v>8.1028759590865207E-6</c:v>
                </c:pt>
                <c:pt idx="4604">
                  <c:v>8.3542188477060094E-6</c:v>
                </c:pt>
                <c:pt idx="4605">
                  <c:v>8.6036742408741397E-6</c:v>
                </c:pt>
                <c:pt idx="4606">
                  <c:v>8.8512190286772503E-6</c:v>
                </c:pt>
                <c:pt idx="4607">
                  <c:v>9.0968239590255296E-6</c:v>
                </c:pt>
                <c:pt idx="4608">
                  <c:v>9.3404443661396204E-6</c:v>
                </c:pt>
                <c:pt idx="4609">
                  <c:v>9.5820780994216602E-6</c:v>
                </c:pt>
                <c:pt idx="4610">
                  <c:v>9.8216727921082897E-6</c:v>
                </c:pt>
                <c:pt idx="4611">
                  <c:v>1.00592337159228E-5</c:v>
                </c:pt>
                <c:pt idx="4612">
                  <c:v>1.02947132329269E-5</c:v>
                </c:pt>
                <c:pt idx="4613">
                  <c:v>1.0528100567976799E-5</c:v>
                </c:pt>
                <c:pt idx="4614">
                  <c:v>1.0759375012149801E-5</c:v>
                </c:pt>
                <c:pt idx="4615">
                  <c:v>1.0988491528019901E-5</c:v>
                </c:pt>
                <c:pt idx="4616">
                  <c:v>1.1215468470942699E-5</c:v>
                </c:pt>
                <c:pt idx="4617">
                  <c:v>1.1440250529884301E-5</c:v>
                </c:pt>
                <c:pt idx="4618">
                  <c:v>1.1662843378359499E-5</c:v>
                </c:pt>
                <c:pt idx="4619">
                  <c:v>1.18832431382451E-5</c:v>
                </c:pt>
                <c:pt idx="4620">
                  <c:v>1.2101429504953399E-5</c:v>
                </c:pt>
                <c:pt idx="4621">
                  <c:v>1.2317377102950601E-5</c:v>
                </c:pt>
                <c:pt idx="4622">
                  <c:v>1.2531071837582701E-5</c:v>
                </c:pt>
                <c:pt idx="4623">
                  <c:v>1.2742513528034501E-5</c:v>
                </c:pt>
                <c:pt idx="4624">
                  <c:v>1.2951692992998699E-5</c:v>
                </c:pt>
                <c:pt idx="4625">
                  <c:v>1.3158582752480699E-5</c:v>
                </c:pt>
                <c:pt idx="4626">
                  <c:v>1.3363217270055301E-5</c:v>
                </c:pt>
                <c:pt idx="4627">
                  <c:v>1.3565582905566E-5</c:v>
                </c:pt>
                <c:pt idx="4628">
                  <c:v>1.37656816966342E-5</c:v>
                </c:pt>
                <c:pt idx="4629">
                  <c:v>1.3963499218226001E-5</c:v>
                </c:pt>
                <c:pt idx="4630">
                  <c:v>1.41590391278175E-5</c:v>
                </c:pt>
                <c:pt idx="4631">
                  <c:v>1.43522904821312E-5</c:v>
                </c:pt>
                <c:pt idx="4632">
                  <c:v>1.4543276427967099E-5</c:v>
                </c:pt>
                <c:pt idx="4633">
                  <c:v>1.4732025489623699E-5</c:v>
                </c:pt>
                <c:pt idx="4634">
                  <c:v>1.4918527898175501E-5</c:v>
                </c:pt>
                <c:pt idx="4635">
                  <c:v>1.5102768122059201E-5</c:v>
                </c:pt>
                <c:pt idx="4636">
                  <c:v>1.5284775363665601E-5</c:v>
                </c:pt>
                <c:pt idx="4637">
                  <c:v>1.5464549080616301E-5</c:v>
                </c:pt>
                <c:pt idx="4638">
                  <c:v>1.5642132942437902E-5</c:v>
                </c:pt>
                <c:pt idx="4639">
                  <c:v>1.58175132014113E-5</c:v>
                </c:pt>
                <c:pt idx="4640">
                  <c:v>1.59907008470509E-5</c:v>
                </c:pt>
                <c:pt idx="4641">
                  <c:v>1.61617277022271E-5</c:v>
                </c:pt>
                <c:pt idx="4642">
                  <c:v>1.6330627507208499E-5</c:v>
                </c:pt>
                <c:pt idx="4643">
                  <c:v>1.6497391103203E-5</c:v>
                </c:pt>
                <c:pt idx="4644">
                  <c:v>1.6662075051032301E-5</c:v>
                </c:pt>
                <c:pt idx="4645">
                  <c:v>1.6824700042346801E-5</c:v>
                </c:pt>
                <c:pt idx="4646">
                  <c:v>1.6985288556618301E-5</c:v>
                </c:pt>
                <c:pt idx="4647">
                  <c:v>1.7143853472548499E-5</c:v>
                </c:pt>
                <c:pt idx="4648">
                  <c:v>1.73004417200352E-5</c:v>
                </c:pt>
                <c:pt idx="4649">
                  <c:v>1.7455056328460401E-5</c:v>
                </c:pt>
                <c:pt idx="4650">
                  <c:v>1.7607740401978899E-5</c:v>
                </c:pt>
                <c:pt idx="4651">
                  <c:v>1.77585495043774E-5</c:v>
                </c:pt>
                <c:pt idx="4652">
                  <c:v>1.7907488678128101E-5</c:v>
                </c:pt>
                <c:pt idx="4653">
                  <c:v>1.8054619906920301E-5</c:v>
                </c:pt>
                <c:pt idx="4654">
                  <c:v>1.8199972194549999E-5</c:v>
                </c:pt>
                <c:pt idx="4655">
                  <c:v>1.8343572721093099E-5</c:v>
                </c:pt>
                <c:pt idx="4656">
                  <c:v>1.8485494529783199E-5</c:v>
                </c:pt>
                <c:pt idx="4657">
                  <c:v>1.8625741658345099E-5</c:v>
                </c:pt>
                <c:pt idx="4658">
                  <c:v>1.87643685567658E-5</c:v>
                </c:pt>
                <c:pt idx="4659">
                  <c:v>1.8901456449467999E-5</c:v>
                </c:pt>
                <c:pt idx="4660">
                  <c:v>1.9037027713319501E-5</c:v>
                </c:pt>
                <c:pt idx="4661">
                  <c:v>1.9171105586009299E-5</c:v>
                </c:pt>
                <c:pt idx="4662">
                  <c:v>1.9303767151798498E-5</c:v>
                </c:pt>
                <c:pt idx="4663">
                  <c:v>1.94350443667041E-5</c:v>
                </c:pt>
                <c:pt idx="4664">
                  <c:v>1.9564991072224899E-5</c:v>
                </c:pt>
                <c:pt idx="4665">
                  <c:v>1.96936868273495E-5</c:v>
                </c:pt>
                <c:pt idx="4666">
                  <c:v>1.98211918870362E-5</c:v>
                </c:pt>
                <c:pt idx="4667">
                  <c:v>1.9947541937886501E-5</c:v>
                </c:pt>
                <c:pt idx="4668">
                  <c:v>2.0072782309348199E-5</c:v>
                </c:pt>
                <c:pt idx="4669">
                  <c:v>2.0196977656597501E-5</c:v>
                </c:pt>
                <c:pt idx="4670">
                  <c:v>2.0320189581755299E-5</c:v>
                </c:pt>
                <c:pt idx="4671">
                  <c:v>2.04424594591542E-5</c:v>
                </c:pt>
                <c:pt idx="4672">
                  <c:v>2.0563877164789899E-5</c:v>
                </c:pt>
                <c:pt idx="4673">
                  <c:v>2.0684496205810399E-5</c:v>
                </c:pt>
                <c:pt idx="4674">
                  <c:v>2.0804365518987601E-5</c:v>
                </c:pt>
                <c:pt idx="4675">
                  <c:v>2.09235858230981E-5</c:v>
                </c:pt>
                <c:pt idx="4676">
                  <c:v>2.1042202478227099E-5</c:v>
                </c:pt>
                <c:pt idx="4677">
                  <c:v>2.11602969981093E-5</c:v>
                </c:pt>
                <c:pt idx="4678">
                  <c:v>2.1277924944567999E-5</c:v>
                </c:pt>
                <c:pt idx="4679">
                  <c:v>2.1395136481957501E-5</c:v>
                </c:pt>
                <c:pt idx="4680">
                  <c:v>2.1512003416128501E-5</c:v>
                </c:pt>
                <c:pt idx="4681">
                  <c:v>2.1628588600729799E-5</c:v>
                </c:pt>
                <c:pt idx="4682">
                  <c:v>2.1744989197839899E-5</c:v>
                </c:pt>
                <c:pt idx="4683">
                  <c:v>2.18612527716552E-5</c:v>
                </c:pt>
                <c:pt idx="4684">
                  <c:v>2.1977441629968099E-5</c:v>
                </c:pt>
                <c:pt idx="4685">
                  <c:v>2.2093673388418299E-5</c:v>
                </c:pt>
                <c:pt idx="4686">
                  <c:v>2.2209972435907799E-5</c:v>
                </c:pt>
                <c:pt idx="4687">
                  <c:v>2.23264369737766E-5</c:v>
                </c:pt>
                <c:pt idx="4688">
                  <c:v>2.2443162422194399E-5</c:v>
                </c:pt>
                <c:pt idx="4689">
                  <c:v>2.2560216974809099E-5</c:v>
                </c:pt>
                <c:pt idx="4690">
                  <c:v>2.2677666771340001E-5</c:v>
                </c:pt>
                <c:pt idx="4691">
                  <c:v>2.2795570975428401E-5</c:v>
                </c:pt>
                <c:pt idx="4692">
                  <c:v>2.2914019935885599E-5</c:v>
                </c:pt>
                <c:pt idx="4693">
                  <c:v>2.3033072838033E-5</c:v>
                </c:pt>
                <c:pt idx="4694">
                  <c:v>2.31528227114224E-5</c:v>
                </c:pt>
                <c:pt idx="4695">
                  <c:v>2.3273360187708499E-5</c:v>
                </c:pt>
                <c:pt idx="4696">
                  <c:v>2.3394745124707198E-5</c:v>
                </c:pt>
                <c:pt idx="4697">
                  <c:v>2.3517033773819701E-5</c:v>
                </c:pt>
                <c:pt idx="4698">
                  <c:v>2.3640313928225501E-5</c:v>
                </c:pt>
                <c:pt idx="4699">
                  <c:v>2.37646864589192E-5</c:v>
                </c:pt>
                <c:pt idx="4700">
                  <c:v>2.3890204508721999E-5</c:v>
                </c:pt>
                <c:pt idx="4701">
                  <c:v>2.4016964456122101E-5</c:v>
                </c:pt>
                <c:pt idx="4702">
                  <c:v>2.4145014463924399E-5</c:v>
                </c:pt>
                <c:pt idx="4703">
                  <c:v>2.42744365661989E-5</c:v>
                </c:pt>
                <c:pt idx="4704">
                  <c:v>2.4405297967433798E-5</c:v>
                </c:pt>
                <c:pt idx="4705">
                  <c:v>2.4537683155344098E-5</c:v>
                </c:pt>
                <c:pt idx="4706">
                  <c:v>2.46716929012041E-5</c:v>
                </c:pt>
                <c:pt idx="4707">
                  <c:v>2.4807377269464999E-5</c:v>
                </c:pt>
                <c:pt idx="4708">
                  <c:v>2.4944825467626901E-5</c:v>
                </c:pt>
                <c:pt idx="4709">
                  <c:v>2.5084059915154498E-5</c:v>
                </c:pt>
                <c:pt idx="4710">
                  <c:v>2.52252189904809E-5</c:v>
                </c:pt>
                <c:pt idx="4711">
                  <c:v>2.5368362966071399E-5</c:v>
                </c:pt>
                <c:pt idx="4712">
                  <c:v>2.55135383740661E-5</c:v>
                </c:pt>
                <c:pt idx="4713">
                  <c:v>2.5660837664500801E-5</c:v>
                </c:pt>
                <c:pt idx="4714">
                  <c:v>2.5810340143905601E-5</c:v>
                </c:pt>
                <c:pt idx="4715">
                  <c:v>2.59620806363506E-5</c:v>
                </c:pt>
                <c:pt idx="4716">
                  <c:v>2.6116148082450201E-5</c:v>
                </c:pt>
                <c:pt idx="4717">
                  <c:v>2.6272621468844599E-5</c:v>
                </c:pt>
                <c:pt idx="4718">
                  <c:v>2.6431565884655502E-5</c:v>
                </c:pt>
                <c:pt idx="4719">
                  <c:v>2.6593046931131101E-5</c:v>
                </c:pt>
                <c:pt idx="4720">
                  <c:v>2.6757146580383598E-5</c:v>
                </c:pt>
                <c:pt idx="4721">
                  <c:v>2.69239000329799E-5</c:v>
                </c:pt>
                <c:pt idx="4722">
                  <c:v>2.7093355430161699E-5</c:v>
                </c:pt>
                <c:pt idx="4723">
                  <c:v>2.7265599947710402E-5</c:v>
                </c:pt>
                <c:pt idx="4724">
                  <c:v>2.74407122723748E-5</c:v>
                </c:pt>
                <c:pt idx="4725">
                  <c:v>2.76187604192817E-5</c:v>
                </c:pt>
                <c:pt idx="4726">
                  <c:v>2.7799781612788299E-5</c:v>
                </c:pt>
                <c:pt idx="4727">
                  <c:v>2.7983825951883801E-5</c:v>
                </c:pt>
                <c:pt idx="4728">
                  <c:v>2.8170967573434598E-5</c:v>
                </c:pt>
                <c:pt idx="4729">
                  <c:v>2.8361265716325501E-5</c:v>
                </c:pt>
                <c:pt idx="4730">
                  <c:v>2.8554764088612001E-5</c:v>
                </c:pt>
                <c:pt idx="4731">
                  <c:v>2.8751531800077698E-5</c:v>
                </c:pt>
                <c:pt idx="4732">
                  <c:v>2.8951613440421599E-5</c:v>
                </c:pt>
                <c:pt idx="4733">
                  <c:v>2.91550779688309E-5</c:v>
                </c:pt>
                <c:pt idx="4734">
                  <c:v>2.93619567223797E-5</c:v>
                </c:pt>
                <c:pt idx="4735">
                  <c:v>2.9572303849338899E-5</c:v>
                </c:pt>
                <c:pt idx="4736">
                  <c:v>2.9786186841262801E-5</c:v>
                </c:pt>
                <c:pt idx="4737">
                  <c:v>3.0003621966200501E-5</c:v>
                </c:pt>
                <c:pt idx="4738">
                  <c:v>3.0224668538734701E-5</c:v>
                </c:pt>
                <c:pt idx="4739">
                  <c:v>3.04493578456076E-5</c:v>
                </c:pt>
                <c:pt idx="4740">
                  <c:v>3.0677732744751002E-5</c:v>
                </c:pt>
                <c:pt idx="4741">
                  <c:v>3.09098193268614E-5</c:v>
                </c:pt>
                <c:pt idx="4742">
                  <c:v>3.1145682316292097E-5</c:v>
                </c:pt>
                <c:pt idx="4743">
                  <c:v>3.1385349901447401E-5</c:v>
                </c:pt>
                <c:pt idx="4744">
                  <c:v>3.1628859768437498E-5</c:v>
                </c:pt>
                <c:pt idx="4745">
                  <c:v>3.1876248222489802E-5</c:v>
                </c:pt>
                <c:pt idx="4746">
                  <c:v>3.2127544140829799E-5</c:v>
                </c:pt>
                <c:pt idx="4747">
                  <c:v>3.2382790271585601E-5</c:v>
                </c:pt>
                <c:pt idx="4748">
                  <c:v>3.2642014332441101E-5</c:v>
                </c:pt>
                <c:pt idx="4749">
                  <c:v>3.2905206700517899E-5</c:v>
                </c:pt>
                <c:pt idx="4750">
                  <c:v>3.3172424407278202E-5</c:v>
                </c:pt>
                <c:pt idx="4751">
                  <c:v>3.3443688437266502E-5</c:v>
                </c:pt>
                <c:pt idx="4752">
                  <c:v>3.3718997794964997E-5</c:v>
                </c:pt>
                <c:pt idx="4753">
                  <c:v>3.3998395823195898E-5</c:v>
                </c:pt>
                <c:pt idx="4754">
                  <c:v>3.4281900089891698E-5</c:v>
                </c:pt>
                <c:pt idx="4755">
                  <c:v>3.4569502633449003E-5</c:v>
                </c:pt>
                <c:pt idx="4756">
                  <c:v>3.4861248704768697E-5</c:v>
                </c:pt>
                <c:pt idx="4757">
                  <c:v>3.5157139663572701E-5</c:v>
                </c:pt>
                <c:pt idx="4758">
                  <c:v>3.54572063417052E-5</c:v>
                </c:pt>
                <c:pt idx="4759">
                  <c:v>3.5761439359456903E-5</c:v>
                </c:pt>
                <c:pt idx="4760">
                  <c:v>3.6069868991521702E-5</c:v>
                </c:pt>
                <c:pt idx="4761">
                  <c:v>3.6382479196760497E-5</c:v>
                </c:pt>
                <c:pt idx="4762">
                  <c:v>3.6699286043984901E-5</c:v>
                </c:pt>
                <c:pt idx="4763">
                  <c:v>3.70202777721218E-5</c:v>
                </c:pt>
                <c:pt idx="4764">
                  <c:v>3.7345471320796901E-5</c:v>
                </c:pt>
                <c:pt idx="4765">
                  <c:v>3.7674864443468703E-5</c:v>
                </c:pt>
                <c:pt idx="4766">
                  <c:v>3.8008433098384697E-5</c:v>
                </c:pt>
                <c:pt idx="4767">
                  <c:v>3.8346215928663501E-5</c:v>
                </c:pt>
                <c:pt idx="4768">
                  <c:v>3.8688198748688398E-5</c:v>
                </c:pt>
                <c:pt idx="4769">
                  <c:v>3.9034334990373202E-5</c:v>
                </c:pt>
                <c:pt idx="4770">
                  <c:v>3.9384615509720097E-5</c:v>
                </c:pt>
                <c:pt idx="4771">
                  <c:v>3.9739040544107202E-5</c:v>
                </c:pt>
                <c:pt idx="4772">
                  <c:v>4.0097620641661503E-5</c:v>
                </c:pt>
                <c:pt idx="4773">
                  <c:v>4.0460313060922199E-5</c:v>
                </c:pt>
                <c:pt idx="4774">
                  <c:v>4.08271190809766E-5</c:v>
                </c:pt>
                <c:pt idx="4775">
                  <c:v>4.1198016631988498E-5</c:v>
                </c:pt>
                <c:pt idx="4776">
                  <c:v>4.1573016127865397E-5</c:v>
                </c:pt>
                <c:pt idx="4777">
                  <c:v>4.1952050813970803E-5</c:v>
                </c:pt>
                <c:pt idx="4778">
                  <c:v>4.2335106560207402E-5</c:v>
                </c:pt>
                <c:pt idx="4779">
                  <c:v>4.2722165514038702E-5</c:v>
                </c:pt>
                <c:pt idx="4780">
                  <c:v>4.3113196801655903E-5</c:v>
                </c:pt>
                <c:pt idx="4781">
                  <c:v>4.35081916069164E-5</c:v>
                </c:pt>
                <c:pt idx="4782">
                  <c:v>4.3907108774323599E-5</c:v>
                </c:pt>
                <c:pt idx="4783">
                  <c:v>4.4309896152651502E-5</c:v>
                </c:pt>
                <c:pt idx="4784">
                  <c:v>4.4716556258179502E-5</c:v>
                </c:pt>
                <c:pt idx="4785">
                  <c:v>4.5127029434224301E-5</c:v>
                </c:pt>
                <c:pt idx="4786">
                  <c:v>4.5541277327724299E-5</c:v>
                </c:pt>
                <c:pt idx="4787">
                  <c:v>4.59592920980358E-5</c:v>
                </c:pt>
                <c:pt idx="4788">
                  <c:v>4.6381007863238701E-5</c:v>
                </c:pt>
                <c:pt idx="4789">
                  <c:v>4.6806390010492203E-5</c:v>
                </c:pt>
                <c:pt idx="4790">
                  <c:v>4.7235410312727003E-5</c:v>
                </c:pt>
                <c:pt idx="4791">
                  <c:v>4.7668018441368697E-5</c:v>
                </c:pt>
                <c:pt idx="4792">
                  <c:v>4.8104152480460698E-5</c:v>
                </c:pt>
                <c:pt idx="4793">
                  <c:v>4.8543793517708999E-5</c:v>
                </c:pt>
                <c:pt idx="4794">
                  <c:v>4.8986883660233299E-5</c:v>
                </c:pt>
                <c:pt idx="4795">
                  <c:v>4.9433392580796897E-5</c:v>
                </c:pt>
                <c:pt idx="4796">
                  <c:v>4.9883260813765397E-5</c:v>
                </c:pt>
                <c:pt idx="4797">
                  <c:v>5.0336419940024798E-5</c:v>
                </c:pt>
                <c:pt idx="4798">
                  <c:v>5.0792836255893401E-5</c:v>
                </c:pt>
                <c:pt idx="4799">
                  <c:v>5.1252465624612201E-5</c:v>
                </c:pt>
                <c:pt idx="4800">
                  <c:v>5.1715249693564302E-5</c:v>
                </c:pt>
                <c:pt idx="4801">
                  <c:v>5.2181118157883801E-5</c:v>
                </c:pt>
                <c:pt idx="4802">
                  <c:v>5.26500102861185E-5</c:v>
                </c:pt>
                <c:pt idx="4803">
                  <c:v>5.3121875785796499E-5</c:v>
                </c:pt>
                <c:pt idx="4804">
                  <c:v>5.3596681406945598E-5</c:v>
                </c:pt>
                <c:pt idx="4805">
                  <c:v>5.4074351511902903E-5</c:v>
                </c:pt>
                <c:pt idx="4806">
                  <c:v>5.4554820690123397E-5</c:v>
                </c:pt>
                <c:pt idx="4807">
                  <c:v>5.50380361799774E-5</c:v>
                </c:pt>
                <c:pt idx="4808">
                  <c:v>5.5523946030194303E-5</c:v>
                </c:pt>
                <c:pt idx="4809">
                  <c:v>5.6012470833094597E-5</c:v>
                </c:pt>
                <c:pt idx="4810">
                  <c:v>5.6503555029222402E-5</c:v>
                </c:pt>
                <c:pt idx="4811">
                  <c:v>5.6997115016104202E-5</c:v>
                </c:pt>
                <c:pt idx="4812">
                  <c:v>5.7493098682974098E-5</c:v>
                </c:pt>
                <c:pt idx="4813">
                  <c:v>5.7991453732424402E-5</c:v>
                </c:pt>
                <c:pt idx="4814">
                  <c:v>5.8492105719476401E-5</c:v>
                </c:pt>
                <c:pt idx="4815">
                  <c:v>5.8994992146714799E-5</c:v>
                </c:pt>
                <c:pt idx="4816">
                  <c:v>5.9500040665174403E-5</c:v>
                </c:pt>
                <c:pt idx="4817">
                  <c:v>6.0007179969560403E-5</c:v>
                </c:pt>
                <c:pt idx="4818">
                  <c:v>6.0516345234989103E-5</c:v>
                </c:pt>
                <c:pt idx="4819">
                  <c:v>6.1027470924527201E-5</c:v>
                </c:pt>
                <c:pt idx="4820">
                  <c:v>6.15404973037041E-5</c:v>
                </c:pt>
                <c:pt idx="4821">
                  <c:v>6.2055329522748905E-5</c:v>
                </c:pt>
                <c:pt idx="4822">
                  <c:v>6.2571911371157504E-5</c:v>
                </c:pt>
                <c:pt idx="4823">
                  <c:v>6.3090175036887295E-5</c:v>
                </c:pt>
                <c:pt idx="4824">
                  <c:v>6.3610034621312201E-5</c:v>
                </c:pt>
                <c:pt idx="4825">
                  <c:v>6.4131426422122005E-5</c:v>
                </c:pt>
                <c:pt idx="4826">
                  <c:v>6.4654304066574594E-5</c:v>
                </c:pt>
                <c:pt idx="4827">
                  <c:v>6.5178552606327497E-5</c:v>
                </c:pt>
                <c:pt idx="4828">
                  <c:v>6.5704126653431605E-5</c:v>
                </c:pt>
                <c:pt idx="4829">
                  <c:v>6.6230937601915007E-5</c:v>
                </c:pt>
                <c:pt idx="4830">
                  <c:v>6.67589030175654E-5</c:v>
                </c:pt>
                <c:pt idx="4831">
                  <c:v>6.7287980411215206E-5</c:v>
                </c:pt>
                <c:pt idx="4832">
                  <c:v>6.7818057168963702E-5</c:v>
                </c:pt>
                <c:pt idx="4833">
                  <c:v>6.8349073584108796E-5</c:v>
                </c:pt>
                <c:pt idx="4834">
                  <c:v>6.8880972122769806E-5</c:v>
                </c:pt>
                <c:pt idx="4835">
                  <c:v>6.9413703917692697E-5</c:v>
                </c:pt>
                <c:pt idx="4836">
                  <c:v>6.9947171945028406E-5</c:v>
                </c:pt>
                <c:pt idx="4837">
                  <c:v>7.0481306686463394E-5</c:v>
                </c:pt>
                <c:pt idx="4838">
                  <c:v>7.1016022571660604E-5</c:v>
                </c:pt>
                <c:pt idx="4839">
                  <c:v>7.1551254876560605E-5</c:v>
                </c:pt>
                <c:pt idx="4840">
                  <c:v>7.2086948539395006E-5</c:v>
                </c:pt>
                <c:pt idx="4841">
                  <c:v>7.2623008769941098E-5</c:v>
                </c:pt>
                <c:pt idx="4842">
                  <c:v>7.3159371594540398E-5</c:v>
                </c:pt>
                <c:pt idx="4843">
                  <c:v>7.36959757904797E-5</c:v>
                </c:pt>
                <c:pt idx="4844">
                  <c:v>7.4232737385262703E-5</c:v>
                </c:pt>
                <c:pt idx="4845">
                  <c:v>7.4769599102345101E-5</c:v>
                </c:pt>
                <c:pt idx="4846">
                  <c:v>7.5306479805808596E-5</c:v>
                </c:pt>
                <c:pt idx="4847">
                  <c:v>7.5843307913930503E-5</c:v>
                </c:pt>
                <c:pt idx="4848">
                  <c:v>7.6380040103203104E-5</c:v>
                </c:pt>
                <c:pt idx="4849">
                  <c:v>7.6916595781568699E-5</c:v>
                </c:pt>
                <c:pt idx="4850">
                  <c:v>7.7452898687144805E-5</c:v>
                </c:pt>
                <c:pt idx="4851">
                  <c:v>7.7988889224583696E-5</c:v>
                </c:pt>
                <c:pt idx="4852">
                  <c:v>7.8524474634335302E-5</c:v>
                </c:pt>
                <c:pt idx="4853">
                  <c:v>7.9059623586217402E-5</c:v>
                </c:pt>
                <c:pt idx="4854">
                  <c:v>7.9594249995164094E-5</c:v>
                </c:pt>
                <c:pt idx="4855">
                  <c:v>8.0128292739935201E-5</c:v>
                </c:pt>
                <c:pt idx="4856">
                  <c:v>8.0661671780282598E-5</c:v>
                </c:pt>
                <c:pt idx="4857">
                  <c:v>8.1194358523060695E-5</c:v>
                </c:pt>
                <c:pt idx="4858">
                  <c:v>8.1726292406582803E-5</c:v>
                </c:pt>
                <c:pt idx="4859">
                  <c:v>8.2257397381194799E-5</c:v>
                </c:pt>
                <c:pt idx="4860">
                  <c:v>8.2787630949140799E-5</c:v>
                </c:pt>
                <c:pt idx="4861">
                  <c:v>8.3316920016998904E-5</c:v>
                </c:pt>
                <c:pt idx="4862">
                  <c:v>8.38451870157549E-5</c:v>
                </c:pt>
                <c:pt idx="4863">
                  <c:v>8.4372389890978604E-5</c:v>
                </c:pt>
                <c:pt idx="4864">
                  <c:v>8.4898489081942303E-5</c:v>
                </c:pt>
                <c:pt idx="4865">
                  <c:v>8.5423402694306095E-5</c:v>
                </c:pt>
                <c:pt idx="4866">
                  <c:v>8.5947089734693697E-5</c:v>
                </c:pt>
                <c:pt idx="4867">
                  <c:v>8.6469466458906604E-5</c:v>
                </c:pt>
                <c:pt idx="4868">
                  <c:v>8.6990509316931693E-5</c:v>
                </c:pt>
                <c:pt idx="4869">
                  <c:v>8.7510164795140107E-5</c:v>
                </c:pt>
                <c:pt idx="4870">
                  <c:v>8.8028373466051302E-5</c:v>
                </c:pt>
                <c:pt idx="4871">
                  <c:v>8.8545043824677204E-5</c:v>
                </c:pt>
                <c:pt idx="4872">
                  <c:v>8.9060183518623994E-5</c:v>
                </c:pt>
                <c:pt idx="4873">
                  <c:v>8.9573736732393805E-5</c:v>
                </c:pt>
                <c:pt idx="4874">
                  <c:v>9.00856542977923E-5</c:v>
                </c:pt>
                <c:pt idx="4875">
                  <c:v>9.0595854809974197E-5</c:v>
                </c:pt>
                <c:pt idx="4876">
                  <c:v>9.1104346693664094E-5</c:v>
                </c:pt>
                <c:pt idx="4877">
                  <c:v>9.1611083245306604E-5</c:v>
                </c:pt>
                <c:pt idx="4878">
                  <c:v>9.2116011972569105E-5</c:v>
                </c:pt>
                <c:pt idx="4879">
                  <c:v>9.2619097289738605E-5</c:v>
                </c:pt>
                <c:pt idx="4880">
                  <c:v>9.3120292125169597E-5</c:v>
                </c:pt>
                <c:pt idx="4881">
                  <c:v>9.3619532312434894E-5</c:v>
                </c:pt>
                <c:pt idx="4882">
                  <c:v>9.41167956230884E-5</c:v>
                </c:pt>
                <c:pt idx="4883">
                  <c:v>9.46120601662149E-5</c:v>
                </c:pt>
                <c:pt idx="4884">
                  <c:v>9.5105311339278501E-5</c:v>
                </c:pt>
                <c:pt idx="4885">
                  <c:v>9.55964751884355E-5</c:v>
                </c:pt>
                <c:pt idx="4886">
                  <c:v>9.6085544305911106E-5</c:v>
                </c:pt>
                <c:pt idx="4887">
                  <c:v>9.6572464249199206E-5</c:v>
                </c:pt>
                <c:pt idx="4888">
                  <c:v>9.7057232811589806E-5</c:v>
                </c:pt>
                <c:pt idx="4889">
                  <c:v>9.7539804738237598E-5</c:v>
                </c:pt>
                <c:pt idx="4890">
                  <c:v>9.80201479240968E-5</c:v>
                </c:pt>
                <c:pt idx="4891">
                  <c:v>9.8498235309113901E-5</c:v>
                </c:pt>
                <c:pt idx="4892">
                  <c:v>9.8974054245694394E-5</c:v>
                </c:pt>
                <c:pt idx="4893">
                  <c:v>9.9447600256002305E-5</c:v>
                </c:pt>
                <c:pt idx="4894">
                  <c:v>9.9918830827186198E-5</c:v>
                </c:pt>
                <c:pt idx="4895" formatCode="General">
                  <c:v>1.0038773652720201E-4</c:v>
                </c:pt>
                <c:pt idx="4896" formatCode="General">
                  <c:v>1.0085429404198901E-4</c:v>
                </c:pt>
                <c:pt idx="4897" formatCode="General">
                  <c:v>1.01318504220871E-4</c:v>
                </c:pt>
                <c:pt idx="4898" formatCode="General">
                  <c:v>1.0178033890796E-4</c:v>
                </c:pt>
                <c:pt idx="4899" formatCode="General">
                  <c:v>1.02239770858836E-4</c:v>
                </c:pt>
                <c:pt idx="4900" formatCode="General">
                  <c:v>1.02696796346981E-4</c:v>
                </c:pt>
                <c:pt idx="4901" formatCode="General">
                  <c:v>1.03151388619783E-4</c:v>
                </c:pt>
                <c:pt idx="4902" formatCode="General">
                  <c:v>1.0360355038949E-4</c:v>
                </c:pt>
                <c:pt idx="4903" formatCode="General">
                  <c:v>1.04053276103858E-4</c:v>
                </c:pt>
                <c:pt idx="4904" formatCode="General">
                  <c:v>1.0450058385507899E-4</c:v>
                </c:pt>
                <c:pt idx="4905" formatCode="General">
                  <c:v>1.04945445450494E-4</c:v>
                </c:pt>
                <c:pt idx="4906" formatCode="General">
                  <c:v>1.05387852276446E-4</c:v>
                </c:pt>
                <c:pt idx="4907" formatCode="General">
                  <c:v>1.05827779247666E-4</c:v>
                </c:pt>
                <c:pt idx="4908" formatCode="General">
                  <c:v>1.06265245740122E-4</c:v>
                </c:pt>
                <c:pt idx="4909" formatCode="General">
                  <c:v>1.0670026321607E-4</c:v>
                </c:pt>
                <c:pt idx="4910" formatCode="General">
                  <c:v>1.0713284883609599E-4</c:v>
                </c:pt>
                <c:pt idx="4911" formatCode="General">
                  <c:v>1.07562983634013E-4</c:v>
                </c:pt>
                <c:pt idx="4912" formatCode="General">
                  <c:v>1.0799066799031E-4</c:v>
                </c:pt>
                <c:pt idx="4913" formatCode="General">
                  <c:v>1.08415890941124E-4</c:v>
                </c:pt>
                <c:pt idx="4914" formatCode="General">
                  <c:v>1.08838675722375E-4</c:v>
                </c:pt>
                <c:pt idx="4915" formatCode="General">
                  <c:v>1.09259036311858E-4</c:v>
                </c:pt>
                <c:pt idx="4916" formatCode="General">
                  <c:v>1.0967696173939E-4</c:v>
                </c:pt>
                <c:pt idx="4917" formatCode="General">
                  <c:v>1.10092482915593E-4</c:v>
                </c:pt>
                <c:pt idx="4918" formatCode="General">
                  <c:v>1.10505626955052E-4</c:v>
                </c:pt>
                <c:pt idx="4919" formatCode="General">
                  <c:v>1.1091637906527E-4</c:v>
                </c:pt>
                <c:pt idx="4920" formatCode="General">
                  <c:v>1.1132474483946699E-4</c:v>
                </c:pt>
                <c:pt idx="4921" formatCode="General">
                  <c:v>1.1173077804846299E-4</c:v>
                </c:pt>
                <c:pt idx="4922" formatCode="General">
                  <c:v>1.12134464833904E-4</c:v>
                </c:pt>
                <c:pt idx="4923" formatCode="General">
                  <c:v>1.1253581826763801E-4</c:v>
                </c:pt>
                <c:pt idx="4924" formatCode="General">
                  <c:v>1.1293485040755601E-4</c:v>
                </c:pt>
                <c:pt idx="4925" formatCode="General">
                  <c:v>1.1333160558989501E-4</c:v>
                </c:pt>
                <c:pt idx="4926" formatCode="General">
                  <c:v>1.137260829759E-4</c:v>
                </c:pt>
                <c:pt idx="4927" formatCode="General">
                  <c:v>1.14118321573158E-4</c:v>
                </c:pt>
                <c:pt idx="4928" formatCode="General">
                  <c:v>1.14508341630099E-4</c:v>
                </c:pt>
                <c:pt idx="4929" formatCode="General">
                  <c:v>1.1489615723864E-4</c:v>
                </c:pt>
                <c:pt idx="4930" formatCode="General">
                  <c:v>1.15281808512405E-4</c:v>
                </c:pt>
                <c:pt idx="4931" formatCode="General">
                  <c:v>1.15665300422233E-4</c:v>
                </c:pt>
                <c:pt idx="4932" formatCode="General">
                  <c:v>1.16046685873083E-4</c:v>
                </c:pt>
                <c:pt idx="4933" formatCode="General">
                  <c:v>1.16425987897555E-4</c:v>
                </c:pt>
                <c:pt idx="4934" formatCode="General">
                  <c:v>1.16803243851665E-4</c:v>
                </c:pt>
                <c:pt idx="4935" formatCode="General">
                  <c:v>1.1717846585438399E-4</c:v>
                </c:pt>
                <c:pt idx="4936" formatCode="General">
                  <c:v>1.17551684233991E-4</c:v>
                </c:pt>
                <c:pt idx="4937" formatCode="General">
                  <c:v>1.17922956154578E-4</c:v>
                </c:pt>
                <c:pt idx="4938" formatCode="General">
                  <c:v>1.1829228136634E-4</c:v>
                </c:pt>
                <c:pt idx="4939" formatCode="General">
                  <c:v>1.18659697320477E-4</c:v>
                </c:pt>
                <c:pt idx="4940" formatCode="General">
                  <c:v>1.19025254037345E-4</c:v>
                </c:pt>
                <c:pt idx="4941" formatCode="General">
                  <c:v>1.19388957117009E-4</c:v>
                </c:pt>
                <c:pt idx="4942" formatCode="General">
                  <c:v>1.1975085278537E-4</c:v>
                </c:pt>
                <c:pt idx="4943" formatCode="General">
                  <c:v>1.2011101148667601E-4</c:v>
                </c:pt>
                <c:pt idx="4944" formatCode="General">
                  <c:v>1.2046941169166799E-4</c:v>
                </c:pt>
                <c:pt idx="4945" formatCode="General">
                  <c:v>1.20826120520786E-4</c:v>
                </c:pt>
                <c:pt idx="4946" formatCode="General">
                  <c:v>1.21181178220208E-4</c:v>
                </c:pt>
                <c:pt idx="4947" formatCode="General">
                  <c:v>1.21534632160243E-4</c:v>
                </c:pt>
                <c:pt idx="4948" formatCode="General">
                  <c:v>1.2188651053112199E-4</c:v>
                </c:pt>
                <c:pt idx="4949" formatCode="General">
                  <c:v>1.2223686183577699E-4</c:v>
                </c:pt>
                <c:pt idx="4950" formatCode="General">
                  <c:v>1.2258570687706999E-4</c:v>
                </c:pt>
                <c:pt idx="4951" formatCode="General">
                  <c:v>1.22933077140492E-4</c:v>
                </c:pt>
                <c:pt idx="4952" formatCode="General">
                  <c:v>1.2327903388897399E-4</c:v>
                </c:pt>
                <c:pt idx="4953" formatCode="General">
                  <c:v>1.23623618209262E-4</c:v>
                </c:pt>
                <c:pt idx="4954" formatCode="General">
                  <c:v>1.2396684567740201E-4</c:v>
                </c:pt>
                <c:pt idx="4955" formatCode="General">
                  <c:v>1.2430878039364999E-4</c:v>
                </c:pt>
                <c:pt idx="4956" formatCode="General">
                  <c:v>1.2464944031520401E-4</c:v>
                </c:pt>
                <c:pt idx="4957" formatCode="General">
                  <c:v>1.2498885235099399E-4</c:v>
                </c:pt>
                <c:pt idx="4958" formatCode="General">
                  <c:v>1.25327082575318E-4</c:v>
                </c:pt>
                <c:pt idx="4959" formatCode="General">
                  <c:v>1.2566418687704099E-4</c:v>
                </c:pt>
                <c:pt idx="4960" formatCode="General">
                  <c:v>1.2600018235411E-4</c:v>
                </c:pt>
                <c:pt idx="4961" formatCode="General">
                  <c:v>1.26335100482681E-4</c:v>
                </c:pt>
                <c:pt idx="4962" formatCode="General">
                  <c:v>1.2666900726804699E-4</c:v>
                </c:pt>
                <c:pt idx="4963" formatCode="General">
                  <c:v>1.27001942362941E-4</c:v>
                </c:pt>
                <c:pt idx="4964" formatCode="General">
                  <c:v>1.2733395044181299E-4</c:v>
                </c:pt>
                <c:pt idx="4965" formatCode="General">
                  <c:v>1.27665047985945E-4</c:v>
                </c:pt>
                <c:pt idx="4966" formatCode="General">
                  <c:v>1.2799528364540501E-4</c:v>
                </c:pt>
                <c:pt idx="4967" formatCode="General">
                  <c:v>1.28324703188042E-4</c:v>
                </c:pt>
                <c:pt idx="4968" formatCode="General">
                  <c:v>1.2865335472726999E-4</c:v>
                </c:pt>
                <c:pt idx="4969" formatCode="General">
                  <c:v>1.28981288632483E-4</c:v>
                </c:pt>
                <c:pt idx="4970" formatCode="General">
                  <c:v>1.2930852618774701E-4</c:v>
                </c:pt>
                <c:pt idx="4971" formatCode="General">
                  <c:v>1.2963511983999301E-4</c:v>
                </c:pt>
                <c:pt idx="4972" formatCode="General">
                  <c:v>1.2996107779788001E-4</c:v>
                </c:pt>
                <c:pt idx="4973" formatCode="General">
                  <c:v>1.3028645251385201E-4</c:v>
                </c:pt>
                <c:pt idx="4974" formatCode="General">
                  <c:v>1.30611284663826E-4</c:v>
                </c:pt>
                <c:pt idx="4975" formatCode="General">
                  <c:v>1.3093562559292999E-4</c:v>
                </c:pt>
                <c:pt idx="4976" formatCode="General">
                  <c:v>1.3125949427056799E-4</c:v>
                </c:pt>
                <c:pt idx="4977" formatCode="General">
                  <c:v>1.3158293671386101E-4</c:v>
                </c:pt>
                <c:pt idx="4978" formatCode="General">
                  <c:v>1.3190598018626801E-4</c:v>
                </c:pt>
                <c:pt idx="4979" formatCode="General">
                  <c:v>1.3222865917591E-4</c:v>
                </c:pt>
                <c:pt idx="4980" formatCode="General">
                  <c:v>1.3255103003408301E-4</c:v>
                </c:pt>
                <c:pt idx="4981" formatCode="General">
                  <c:v>1.32873123297175E-4</c:v>
                </c:pt>
                <c:pt idx="4982" formatCode="General">
                  <c:v>1.3319493670418801E-4</c:v>
                </c:pt>
                <c:pt idx="4983" formatCode="General">
                  <c:v>1.3351653042814301E-4</c:v>
                </c:pt>
                <c:pt idx="4984" formatCode="General">
                  <c:v>1.33837946847999E-4</c:v>
                </c:pt>
                <c:pt idx="4985" formatCode="General">
                  <c:v>1.34159195676405E-4</c:v>
                </c:pt>
                <c:pt idx="4986" formatCode="General">
                  <c:v>1.3448030408287E-4</c:v>
                </c:pt>
                <c:pt idx="4987" formatCode="General">
                  <c:v>1.34801320102896E-4</c:v>
                </c:pt>
                <c:pt idx="4988" formatCode="General">
                  <c:v>1.3512224925441301E-4</c:v>
                </c:pt>
                <c:pt idx="4989" formatCode="General">
                  <c:v>1.35443121466609E-4</c:v>
                </c:pt>
                <c:pt idx="4990" formatCode="General">
                  <c:v>1.35764007721847E-4</c:v>
                </c:pt>
                <c:pt idx="4991" formatCode="General">
                  <c:v>1.36084898368996E-4</c:v>
                </c:pt>
                <c:pt idx="4992" formatCode="General">
                  <c:v>1.3640577231286601E-4</c:v>
                </c:pt>
                <c:pt idx="4993" formatCode="General">
                  <c:v>1.3672671438720799E-4</c:v>
                </c:pt>
                <c:pt idx="4994" formatCode="General">
                  <c:v>1.37047737620348E-4</c:v>
                </c:pt>
                <c:pt idx="4995" formatCode="General">
                  <c:v>1.3736887537211401E-4</c:v>
                </c:pt>
                <c:pt idx="4996" formatCode="General">
                  <c:v>1.3769012293979999E-4</c:v>
                </c:pt>
                <c:pt idx="4997" formatCode="General">
                  <c:v>1.3801150423287901E-4</c:v>
                </c:pt>
                <c:pt idx="4998" formatCode="General">
                  <c:v>1.38333034314659E-4</c:v>
                </c:pt>
                <c:pt idx="4999" formatCode="General">
                  <c:v>1.3865472378495701E-4</c:v>
                </c:pt>
                <c:pt idx="5000" formatCode="General">
                  <c:v>1.38976596025511E-4</c:v>
                </c:pt>
                <c:pt idx="5001" formatCode="General">
                  <c:v>1.3929867547933199E-4</c:v>
                </c:pt>
                <c:pt idx="5002" formatCode="General">
                  <c:v>1.3962096135264701E-4</c:v>
                </c:pt>
                <c:pt idx="5003" formatCode="General">
                  <c:v>1.3994346656396101E-4</c:v>
                </c:pt>
                <c:pt idx="5004" formatCode="General">
                  <c:v>1.40266209359611E-4</c:v>
                </c:pt>
                <c:pt idx="5005" formatCode="General">
                  <c:v>1.4058918780109501E-4</c:v>
                </c:pt>
                <c:pt idx="5006" formatCode="General">
                  <c:v>1.4091243409579399E-4</c:v>
                </c:pt>
                <c:pt idx="5007" formatCode="General">
                  <c:v>1.4123593573661799E-4</c:v>
                </c:pt>
                <c:pt idx="5008" formatCode="General">
                  <c:v>1.4155969695118199E-4</c:v>
                </c:pt>
                <c:pt idx="5009" formatCode="General">
                  <c:v>1.4188373755094299E-4</c:v>
                </c:pt>
                <c:pt idx="5010" formatCode="General">
                  <c:v>1.4220805048173899E-4</c:v>
                </c:pt>
                <c:pt idx="5011" formatCode="General">
                  <c:v>1.4253263969784901E-4</c:v>
                </c:pt>
                <c:pt idx="5012" formatCode="General">
                  <c:v>1.4285751061743999E-4</c:v>
                </c:pt>
                <c:pt idx="5013" formatCode="General">
                  <c:v>1.4318265418203799E-4</c:v>
                </c:pt>
                <c:pt idx="5014" formatCode="General">
                  <c:v>1.4350808296756601E-4</c:v>
                </c:pt>
                <c:pt idx="5015" formatCode="General">
                  <c:v>1.4383374081242901E-4</c:v>
                </c:pt>
                <c:pt idx="5016" formatCode="General">
                  <c:v>1.44159695983826E-4</c:v>
                </c:pt>
                <c:pt idx="5017" formatCode="General">
                  <c:v>1.44485892265451E-4</c:v>
                </c:pt>
                <c:pt idx="5018" formatCode="General">
                  <c:v>1.4481235224681201E-4</c:v>
                </c:pt>
                <c:pt idx="5019" formatCode="General">
                  <c:v>1.45139055080509E-4</c:v>
                </c:pt>
                <c:pt idx="5020" formatCode="General">
                  <c:v>1.4546599185509299E-4</c:v>
                </c:pt>
                <c:pt idx="5021" formatCode="General">
                  <c:v>1.4579315738416599E-4</c:v>
                </c:pt>
                <c:pt idx="5022" formatCode="General">
                  <c:v>1.4612054358120101E-4</c:v>
                </c:pt>
                <c:pt idx="5023" formatCode="General">
                  <c:v>1.4644813061185001E-4</c:v>
                </c:pt>
                <c:pt idx="5024" formatCode="General">
                  <c:v>1.4677590738291E-4</c:v>
                </c:pt>
                <c:pt idx="5025" formatCode="General">
                  <c:v>1.4710383989705001E-4</c:v>
                </c:pt>
                <c:pt idx="5026" formatCode="General">
                  <c:v>1.4743191434584999E-4</c:v>
                </c:pt>
                <c:pt idx="5027" formatCode="General">
                  <c:v>1.47760116761905E-4</c:v>
                </c:pt>
                <c:pt idx="5028" formatCode="General">
                  <c:v>1.4808842268723501E-4</c:v>
                </c:pt>
                <c:pt idx="5029" formatCode="General">
                  <c:v>1.4841681084477401E-4</c:v>
                </c:pt>
                <c:pt idx="5030" formatCode="General">
                  <c:v>1.48745256728579E-4</c:v>
                </c:pt>
                <c:pt idx="5031" formatCode="General">
                  <c:v>1.49073742442566E-4</c:v>
                </c:pt>
                <c:pt idx="5032" formatCode="General">
                  <c:v>1.4940224054287799E-4</c:v>
                </c:pt>
                <c:pt idx="5033" formatCode="General">
                  <c:v>1.49730747463464E-4</c:v>
                </c:pt>
                <c:pt idx="5034" formatCode="General">
                  <c:v>1.5005921627737101E-4</c:v>
                </c:pt>
                <c:pt idx="5035" formatCode="General">
                  <c:v>1.5038760792179299E-4</c:v>
                </c:pt>
                <c:pt idx="5036" formatCode="General">
                  <c:v>1.5071590012385999E-4</c:v>
                </c:pt>
                <c:pt idx="5037" formatCode="General">
                  <c:v>1.5104405305821201E-4</c:v>
                </c:pt>
                <c:pt idx="5038" formatCode="General">
                  <c:v>1.5137203623979899E-4</c:v>
                </c:pt>
                <c:pt idx="5039" formatCode="General">
                  <c:v>1.5169982562473401E-4</c:v>
                </c:pt>
                <c:pt idx="5040" formatCode="General">
                  <c:v>1.5202739607474399E-4</c:v>
                </c:pt>
                <c:pt idx="5041" formatCode="General">
                  <c:v>1.52354701933346E-4</c:v>
                </c:pt>
                <c:pt idx="5042" formatCode="General">
                  <c:v>1.52681692352149E-4</c:v>
                </c:pt>
                <c:pt idx="5043" formatCode="General">
                  <c:v>1.53008328637238E-4</c:v>
                </c:pt>
                <c:pt idx="5044" formatCode="General">
                  <c:v>1.5333456046461499E-4</c:v>
                </c:pt>
                <c:pt idx="5045" formatCode="General">
                  <c:v>1.53660386679768E-4</c:v>
                </c:pt>
                <c:pt idx="5046" formatCode="General">
                  <c:v>1.5398572286838799E-4</c:v>
                </c:pt>
                <c:pt idx="5047" formatCode="General">
                  <c:v>1.5431056540096599E-4</c:v>
                </c:pt>
                <c:pt idx="5048" formatCode="General">
                  <c:v>1.5463486013069899E-4</c:v>
                </c:pt>
                <c:pt idx="5049" formatCode="General">
                  <c:v>1.54958555604424E-4</c:v>
                </c:pt>
                <c:pt idx="5050" formatCode="General">
                  <c:v>1.5528161400139501E-4</c:v>
                </c:pt>
                <c:pt idx="5051" formatCode="General">
                  <c:v>1.5560398294330101E-4</c:v>
                </c:pt>
                <c:pt idx="5052" formatCode="General">
                  <c:v>1.5592562928750401E-4</c:v>
                </c:pt>
                <c:pt idx="5053" formatCode="General">
                  <c:v>1.56246494706317E-4</c:v>
                </c:pt>
                <c:pt idx="5054" formatCode="General">
                  <c:v>1.5656652263516899E-4</c:v>
                </c:pt>
                <c:pt idx="5055" formatCode="General">
                  <c:v>1.5688567574537201E-4</c:v>
                </c:pt>
                <c:pt idx="5056" formatCode="General">
                  <c:v>1.5720390557617101E-4</c:v>
                </c:pt>
                <c:pt idx="5057" formatCode="General">
                  <c:v>1.5752117600571999E-4</c:v>
                </c:pt>
                <c:pt idx="5058" formatCode="General">
                  <c:v>1.5783740095747301E-4</c:v>
                </c:pt>
                <c:pt idx="5059" formatCode="General">
                  <c:v>1.58152541955076E-4</c:v>
                </c:pt>
                <c:pt idx="5060" formatCode="General">
                  <c:v>1.58466542672933E-4</c:v>
                </c:pt>
                <c:pt idx="5061" formatCode="General">
                  <c:v>1.58779365223926E-4</c:v>
                </c:pt>
                <c:pt idx="5062" formatCode="General">
                  <c:v>1.5909096899794999E-4</c:v>
                </c:pt>
                <c:pt idx="5063" formatCode="General">
                  <c:v>1.59401276335307E-4</c:v>
                </c:pt>
                <c:pt idx="5064" formatCode="General">
                  <c:v>1.5971022774908001E-4</c:v>
                </c:pt>
                <c:pt idx="5065" formatCode="General">
                  <c:v>1.6001780106331801E-4</c:v>
                </c:pt>
                <c:pt idx="5066" formatCode="General">
                  <c:v>1.6032391266466699E-4</c:v>
                </c:pt>
                <c:pt idx="5067" formatCode="General">
                  <c:v>1.6062851922667501E-4</c:v>
                </c:pt>
                <c:pt idx="5068" formatCode="General">
                  <c:v>1.60931536963824E-4</c:v>
                </c:pt>
                <c:pt idx="5069" formatCode="General">
                  <c:v>1.61232928632114E-4</c:v>
                </c:pt>
                <c:pt idx="5070" formatCode="General">
                  <c:v>1.6153264264781399E-4</c:v>
                </c:pt>
                <c:pt idx="5071" formatCode="General">
                  <c:v>1.6183062276723799E-4</c:v>
                </c:pt>
                <c:pt idx="5072" formatCode="General">
                  <c:v>1.6212681593764201E-4</c:v>
                </c:pt>
                <c:pt idx="5073" formatCode="General">
                  <c:v>1.62421155296718E-4</c:v>
                </c:pt>
                <c:pt idx="5074" formatCode="General">
                  <c:v>1.6271358839929501E-4</c:v>
                </c:pt>
                <c:pt idx="5075" formatCode="General">
                  <c:v>1.6300404687686701E-4</c:v>
                </c:pt>
                <c:pt idx="5076" formatCode="General">
                  <c:v>1.6329248502469201E-4</c:v>
                </c:pt>
                <c:pt idx="5077" formatCode="General">
                  <c:v>1.6357885107001801E-4</c:v>
                </c:pt>
                <c:pt idx="5078" formatCode="General">
                  <c:v>1.6386309879297799E-4</c:v>
                </c:pt>
                <c:pt idx="5079" formatCode="General">
                  <c:v>1.64145147383746E-4</c:v>
                </c:pt>
                <c:pt idx="5080" formatCode="General">
                  <c:v>1.6442495545018E-4</c:v>
                </c:pt>
                <c:pt idx="5081" formatCode="General">
                  <c:v>1.6470245631130501E-4</c:v>
                </c:pt>
                <c:pt idx="5082" formatCode="General">
                  <c:v>1.6497758243757299E-4</c:v>
                </c:pt>
                <c:pt idx="5083" formatCode="General">
                  <c:v>1.6525027052431801E-4</c:v>
                </c:pt>
                <c:pt idx="5084" formatCode="General">
                  <c:v>1.65520483556982E-4</c:v>
                </c:pt>
                <c:pt idx="5085" formatCode="General">
                  <c:v>1.6578817146969301E-4</c:v>
                </c:pt>
                <c:pt idx="5086" formatCode="General">
                  <c:v>1.6605326664032101E-4</c:v>
                </c:pt>
                <c:pt idx="5087" formatCode="General">
                  <c:v>1.66315706495112E-4</c:v>
                </c:pt>
                <c:pt idx="5088" formatCode="General">
                  <c:v>1.6657544317273101E-4</c:v>
                </c:pt>
                <c:pt idx="5089" formatCode="General">
                  <c:v>1.66832451586407E-4</c:v>
                </c:pt>
                <c:pt idx="5090" formatCode="General">
                  <c:v>1.6708662681510901E-4</c:v>
                </c:pt>
                <c:pt idx="5091" formatCode="General">
                  <c:v>1.6733793530038501E-4</c:v>
                </c:pt>
                <c:pt idx="5092" formatCode="General">
                  <c:v>1.6758633471203801E-4</c:v>
                </c:pt>
                <c:pt idx="5093" formatCode="General">
                  <c:v>1.67831756962334E-4</c:v>
                </c:pt>
                <c:pt idx="5094" formatCode="General">
                  <c:v>1.68074152831737E-4</c:v>
                </c:pt>
                <c:pt idx="5095" formatCode="General">
                  <c:v>1.6831346038019099E-4</c:v>
                </c:pt>
                <c:pt idx="5096" formatCode="General">
                  <c:v>1.6854964121393101E-4</c:v>
                </c:pt>
                <c:pt idx="5097" formatCode="General">
                  <c:v>1.68782633461483E-4</c:v>
                </c:pt>
                <c:pt idx="5098" formatCode="General">
                  <c:v>1.6901240151271499E-4</c:v>
                </c:pt>
                <c:pt idx="5099" formatCode="General">
                  <c:v>1.6923888643105201E-4</c:v>
                </c:pt>
                <c:pt idx="5100" formatCode="General">
                  <c:v>1.69462037080192E-4</c:v>
                </c:pt>
                <c:pt idx="5101" formatCode="General">
                  <c:v>1.6968180376919099E-4</c:v>
                </c:pt>
                <c:pt idx="5102" formatCode="General">
                  <c:v>1.6989813758594801E-4</c:v>
                </c:pt>
                <c:pt idx="5103" formatCode="General">
                  <c:v>1.7011100268097E-4</c:v>
                </c:pt>
                <c:pt idx="5104" formatCode="General">
                  <c:v>1.7032036226135501E-4</c:v>
                </c:pt>
                <c:pt idx="5105" formatCode="General">
                  <c:v>1.7052615851402799E-4</c:v>
                </c:pt>
                <c:pt idx="5106" formatCode="General">
                  <c:v>1.70728363723892E-4</c:v>
                </c:pt>
                <c:pt idx="5107" formatCode="General">
                  <c:v>1.70926910340419E-4</c:v>
                </c:pt>
                <c:pt idx="5108" formatCode="General">
                  <c:v>1.7112175456132999E-4</c:v>
                </c:pt>
                <c:pt idx="5109" formatCode="General">
                  <c:v>1.71312873728726E-4</c:v>
                </c:pt>
                <c:pt idx="5110" formatCode="General">
                  <c:v>1.7150021533586399E-4</c:v>
                </c:pt>
                <c:pt idx="5111" formatCode="General">
                  <c:v>1.7168373613570001E-4</c:v>
                </c:pt>
                <c:pt idx="5112" formatCode="General">
                  <c:v>1.7186341854702301E-4</c:v>
                </c:pt>
                <c:pt idx="5113" formatCode="General">
                  <c:v>1.7203921342126799E-4</c:v>
                </c:pt>
                <c:pt idx="5114" formatCode="General">
                  <c:v>1.7221108315210201E-4</c:v>
                </c:pt>
                <c:pt idx="5115" formatCode="General">
                  <c:v>1.7237899047659001E-4</c:v>
                </c:pt>
                <c:pt idx="5116" formatCode="General">
                  <c:v>1.7254289578783001E-4</c:v>
                </c:pt>
                <c:pt idx="5117" formatCode="General">
                  <c:v>1.7270276840638399E-4</c:v>
                </c:pt>
                <c:pt idx="5118" formatCode="General">
                  <c:v>1.7285857587308499E-4</c:v>
                </c:pt>
                <c:pt idx="5119" formatCode="General">
                  <c:v>1.73010289737653E-4</c:v>
                </c:pt>
                <c:pt idx="5120" formatCode="General">
                  <c:v>1.731578799692E-4</c:v>
                </c:pt>
                <c:pt idx="5121" formatCode="General">
                  <c:v>1.73301312592141E-4</c:v>
                </c:pt>
                <c:pt idx="5122" formatCode="General">
                  <c:v>1.73440562213837E-4</c:v>
                </c:pt>
                <c:pt idx="5123" formatCode="General">
                  <c:v>1.7357561473946E-4</c:v>
                </c:pt>
                <c:pt idx="5124" formatCode="General">
                  <c:v>1.7370643078363899E-4</c:v>
                </c:pt>
                <c:pt idx="5125" formatCode="General">
                  <c:v>1.7383300594255699E-4</c:v>
                </c:pt>
                <c:pt idx="5126" formatCode="General">
                  <c:v>1.73955319318285E-4</c:v>
                </c:pt>
                <c:pt idx="5127" formatCode="General">
                  <c:v>1.74073332084465E-4</c:v>
                </c:pt>
                <c:pt idx="5128" formatCode="General">
                  <c:v>1.74187001629813E-4</c:v>
                </c:pt>
                <c:pt idx="5129" formatCode="General">
                  <c:v>1.7429635238904001E-4</c:v>
                </c:pt>
                <c:pt idx="5130" formatCode="General">
                  <c:v>1.7440134424987901E-4</c:v>
                </c:pt>
                <c:pt idx="5131" formatCode="General">
                  <c:v>1.7450198574295799E-4</c:v>
                </c:pt>
                <c:pt idx="5132" formatCode="General">
                  <c:v>1.7459825244797801E-4</c:v>
                </c:pt>
                <c:pt idx="5133" formatCode="General">
                  <c:v>1.7469010406910199E-4</c:v>
                </c:pt>
                <c:pt idx="5134" formatCode="General">
                  <c:v>1.7477753812576599E-4</c:v>
                </c:pt>
                <c:pt idx="5135" formatCode="General">
                  <c:v>1.74860584655734E-4</c:v>
                </c:pt>
                <c:pt idx="5136" formatCode="General">
                  <c:v>1.7493922450893701E-4</c:v>
                </c:pt>
                <c:pt idx="5137" formatCode="General">
                  <c:v>1.7501344184685499E-4</c:v>
                </c:pt>
                <c:pt idx="5138" formatCode="General">
                  <c:v>1.7508321826880199E-4</c:v>
                </c:pt>
                <c:pt idx="5139" formatCode="General">
                  <c:v>1.75148577072247E-4</c:v>
                </c:pt>
                <c:pt idx="5140" formatCode="General">
                  <c:v>1.7520950602829699E-4</c:v>
                </c:pt>
                <c:pt idx="5141" formatCode="General">
                  <c:v>1.7526600122877499E-4</c:v>
                </c:pt>
                <c:pt idx="5142" formatCode="General">
                  <c:v>1.7531803761432701E-4</c:v>
                </c:pt>
                <c:pt idx="5143" formatCode="General">
                  <c:v>1.7536563090224199E-4</c:v>
                </c:pt>
                <c:pt idx="5144" formatCode="General">
                  <c:v>1.75408811952314E-4</c:v>
                </c:pt>
                <c:pt idx="5145" formatCode="General">
                  <c:v>1.7544755896355E-4</c:v>
                </c:pt>
                <c:pt idx="5146" formatCode="General">
                  <c:v>1.7548189306390899E-4</c:v>
                </c:pt>
                <c:pt idx="5147" formatCode="General">
                  <c:v>1.7551181585087199E-4</c:v>
                </c:pt>
                <c:pt idx="5148" formatCode="General">
                  <c:v>1.75537333953078E-4</c:v>
                </c:pt>
                <c:pt idx="5149" formatCode="General">
                  <c:v>1.75558460009939E-4</c:v>
                </c:pt>
                <c:pt idx="5150" formatCode="General">
                  <c:v>1.7557520815257501E-4</c:v>
                </c:pt>
                <c:pt idx="5151" formatCode="General">
                  <c:v>1.7558757938412301E-4</c:v>
                </c:pt>
                <c:pt idx="5152" formatCode="General">
                  <c:v>1.7559559927227101E-4</c:v>
                </c:pt>
                <c:pt idx="5153" formatCode="General">
                  <c:v>1.75599272276824E-4</c:v>
                </c:pt>
                <c:pt idx="5154" formatCode="General">
                  <c:v>1.7559862479090099E-4</c:v>
                </c:pt>
                <c:pt idx="5155" formatCode="General">
                  <c:v>1.7559367575695699E-4</c:v>
                </c:pt>
                <c:pt idx="5156" formatCode="General">
                  <c:v>1.75584465563986E-4</c:v>
                </c:pt>
                <c:pt idx="5157" formatCode="General">
                  <c:v>1.7557101723819101E-4</c:v>
                </c:pt>
                <c:pt idx="5158" formatCode="General">
                  <c:v>1.7555332143344901E-4</c:v>
                </c:pt>
                <c:pt idx="5159" formatCode="General">
                  <c:v>1.7553141559324901E-4</c:v>
                </c:pt>
                <c:pt idx="5160" formatCode="General">
                  <c:v>1.7550533681562E-4</c:v>
                </c:pt>
                <c:pt idx="5161" formatCode="General">
                  <c:v>1.7547509515825001E-4</c:v>
                </c:pt>
                <c:pt idx="5162" formatCode="General">
                  <c:v>1.75440716441455E-4</c:v>
                </c:pt>
                <c:pt idx="5163" formatCode="General">
                  <c:v>1.75402253915568E-4</c:v>
                </c:pt>
                <c:pt idx="5164" formatCode="General">
                  <c:v>1.7535973383262001E-4</c:v>
                </c:pt>
                <c:pt idx="5165" formatCode="General">
                  <c:v>1.7531319986081501E-4</c:v>
                </c:pt>
                <c:pt idx="5166" formatCode="General">
                  <c:v>1.75262668558562E-4</c:v>
                </c:pt>
                <c:pt idx="5167" formatCode="General">
                  <c:v>1.7520818029745E-4</c:v>
                </c:pt>
                <c:pt idx="5168" formatCode="General">
                  <c:v>1.7514975846512999E-4</c:v>
                </c:pt>
                <c:pt idx="5169" formatCode="General">
                  <c:v>1.7508746070508301E-4</c:v>
                </c:pt>
                <c:pt idx="5170" formatCode="General">
                  <c:v>1.7502132509844399E-4</c:v>
                </c:pt>
                <c:pt idx="5171" formatCode="General">
                  <c:v>1.74951385651068E-4</c:v>
                </c:pt>
                <c:pt idx="5172" formatCode="General">
                  <c:v>1.74877691786206E-4</c:v>
                </c:pt>
                <c:pt idx="5173" formatCode="General">
                  <c:v>1.74800286852368E-4</c:v>
                </c:pt>
                <c:pt idx="5174" formatCode="General">
                  <c:v>1.7471923188299999E-4</c:v>
                </c:pt>
                <c:pt idx="5175" formatCode="General">
                  <c:v>1.7463452783849601E-4</c:v>
                </c:pt>
                <c:pt idx="5176" formatCode="General">
                  <c:v>1.74546248621682E-4</c:v>
                </c:pt>
                <c:pt idx="5177" formatCode="General">
                  <c:v>1.7445445191947601E-4</c:v>
                </c:pt>
                <c:pt idx="5178" formatCode="General">
                  <c:v>1.74359184598792E-4</c:v>
                </c:pt>
                <c:pt idx="5179" formatCode="General">
                  <c:v>1.7426048226297299E-4</c:v>
                </c:pt>
                <c:pt idx="5180" formatCode="General">
                  <c:v>1.7415840267992599E-4</c:v>
                </c:pt>
                <c:pt idx="5181" formatCode="General">
                  <c:v>1.74053008609624E-4</c:v>
                </c:pt>
                <c:pt idx="5182" formatCode="General">
                  <c:v>1.73944317217707E-4</c:v>
                </c:pt>
                <c:pt idx="5183" formatCode="General">
                  <c:v>1.73832421271197E-4</c:v>
                </c:pt>
                <c:pt idx="5184" formatCode="General">
                  <c:v>1.7371738093949299E-4</c:v>
                </c:pt>
                <c:pt idx="5185" formatCode="General">
                  <c:v>1.7359923715866901E-4</c:v>
                </c:pt>
                <c:pt idx="5186" formatCode="General">
                  <c:v>1.7347805817545799E-4</c:v>
                </c:pt>
                <c:pt idx="5187" formatCode="General">
                  <c:v>1.7335389109424999E-4</c:v>
                </c:pt>
                <c:pt idx="5188" formatCode="General">
                  <c:v>1.73226795539318E-4</c:v>
                </c:pt>
                <c:pt idx="5189" formatCode="General">
                  <c:v>1.7309684438941901E-4</c:v>
                </c:pt>
                <c:pt idx="5190" formatCode="General">
                  <c:v>1.7296407693138E-4</c:v>
                </c:pt>
                <c:pt idx="5191" formatCode="General">
                  <c:v>1.7282855644750901E-4</c:v>
                </c:pt>
                <c:pt idx="5192" formatCode="General">
                  <c:v>1.7269037084418701E-4</c:v>
                </c:pt>
                <c:pt idx="5193" formatCode="General">
                  <c:v>1.7254956404997801E-4</c:v>
                </c:pt>
                <c:pt idx="5194" formatCode="General">
                  <c:v>1.72406207516838E-4</c:v>
                </c:pt>
                <c:pt idx="5195" formatCode="General">
                  <c:v>1.7226037243031199E-4</c:v>
                </c:pt>
                <c:pt idx="5196" formatCode="General">
                  <c:v>1.7211209488325201E-4</c:v>
                </c:pt>
                <c:pt idx="5197" formatCode="General">
                  <c:v>1.71961456389738E-4</c:v>
                </c:pt>
                <c:pt idx="5198" formatCode="General">
                  <c:v>1.7180854933191599E-4</c:v>
                </c:pt>
                <c:pt idx="5199" formatCode="General">
                  <c:v>1.71653419988559E-4</c:v>
                </c:pt>
                <c:pt idx="5200" formatCode="General">
                  <c:v>1.7149613175643699E-4</c:v>
                </c:pt>
                <c:pt idx="5201" formatCode="General">
                  <c:v>1.7133676694047501E-4</c:v>
                </c:pt>
                <c:pt idx="5202" formatCode="General">
                  <c:v>1.71175406450419E-4</c:v>
                </c:pt>
                <c:pt idx="5203" formatCode="General">
                  <c:v>1.71012087823032E-4</c:v>
                </c:pt>
                <c:pt idx="5204" formatCode="General">
                  <c:v>1.7084691403740501E-4</c:v>
                </c:pt>
                <c:pt idx="5205" formatCode="General">
                  <c:v>1.70679929681643E-4</c:v>
                </c:pt>
                <c:pt idx="5206" formatCode="General">
                  <c:v>1.7051122628218999E-4</c:v>
                </c:pt>
                <c:pt idx="5207" formatCode="General">
                  <c:v>1.7034085716995199E-4</c:v>
                </c:pt>
                <c:pt idx="5208" formatCode="General">
                  <c:v>1.7016888922744301E-4</c:v>
                </c:pt>
                <c:pt idx="5209" formatCode="General">
                  <c:v>1.69995403952586E-4</c:v>
                </c:pt>
                <c:pt idx="5210" formatCode="General">
                  <c:v>1.6982047711843501E-4</c:v>
                </c:pt>
                <c:pt idx="5211" formatCode="General">
                  <c:v>1.6964415336510099E-4</c:v>
                </c:pt>
                <c:pt idx="5212" formatCode="General">
                  <c:v>1.69466534065332E-4</c:v>
                </c:pt>
                <c:pt idx="5213" formatCode="General">
                  <c:v>1.6928769227440499E-4</c:v>
                </c:pt>
                <c:pt idx="5214" formatCode="General">
                  <c:v>1.6910770405841399E-4</c:v>
                </c:pt>
                <c:pt idx="5215" formatCode="General">
                  <c:v>1.6892662797423399E-4</c:v>
                </c:pt>
                <c:pt idx="5216" formatCode="General">
                  <c:v>1.68744527820237E-4</c:v>
                </c:pt>
                <c:pt idx="5217" formatCode="General">
                  <c:v>1.6856146356148099E-4</c:v>
                </c:pt>
                <c:pt idx="5218" formatCode="General">
                  <c:v>1.6837753229446601E-4</c:v>
                </c:pt>
                <c:pt idx="5219" formatCode="General">
                  <c:v>1.68192790055676E-4</c:v>
                </c:pt>
                <c:pt idx="5220" formatCode="General">
                  <c:v>1.6800732565044901E-4</c:v>
                </c:pt>
                <c:pt idx="5221" formatCode="General">
                  <c:v>1.6782120982508899E-4</c:v>
                </c:pt>
                <c:pt idx="5222" formatCode="General">
                  <c:v>1.6763451355821801E-4</c:v>
                </c:pt>
                <c:pt idx="5223" formatCode="General">
                  <c:v>1.6744730934259401E-4</c:v>
                </c:pt>
                <c:pt idx="5224" formatCode="General">
                  <c:v>1.67259665352766E-4</c:v>
                </c:pt>
                <c:pt idx="5225" formatCode="General">
                  <c:v>1.67071630251078E-4</c:v>
                </c:pt>
                <c:pt idx="5226" formatCode="General">
                  <c:v>1.6688329785024099E-4</c:v>
                </c:pt>
                <c:pt idx="5227" formatCode="General">
                  <c:v>1.66694743184885E-4</c:v>
                </c:pt>
                <c:pt idx="5228" formatCode="General">
                  <c:v>1.6650601546648101E-4</c:v>
                </c:pt>
                <c:pt idx="5229" formatCode="General">
                  <c:v>1.66317220511213E-4</c:v>
                </c:pt>
                <c:pt idx="5230" formatCode="General">
                  <c:v>1.6612840527856001E-4</c:v>
                </c:pt>
                <c:pt idx="5231" formatCode="General">
                  <c:v>1.6593962480851001E-4</c:v>
                </c:pt>
                <c:pt idx="5232" formatCode="General">
                  <c:v>1.65750950798628E-4</c:v>
                </c:pt>
                <c:pt idx="5233" formatCode="General">
                  <c:v>1.65562471977498E-4</c:v>
                </c:pt>
                <c:pt idx="5234" formatCode="General">
                  <c:v>1.6537423044711699E-4</c:v>
                </c:pt>
                <c:pt idx="5235" formatCode="General">
                  <c:v>1.65186309860032E-4</c:v>
                </c:pt>
                <c:pt idx="5236" formatCode="General">
                  <c:v>1.64998755562122E-4</c:v>
                </c:pt>
                <c:pt idx="5237" formatCode="General">
                  <c:v>1.6481164221740001E-4</c:v>
                </c:pt>
                <c:pt idx="5238" formatCode="General">
                  <c:v>1.6462501416055099E-4</c:v>
                </c:pt>
                <c:pt idx="5239" formatCode="General">
                  <c:v>1.64438974968062E-4</c:v>
                </c:pt>
                <c:pt idx="5240" formatCode="General">
                  <c:v>1.6425358301714899E-4</c:v>
                </c:pt>
                <c:pt idx="5241" formatCode="General">
                  <c:v>1.6406886779590899E-4</c:v>
                </c:pt>
                <c:pt idx="5242" formatCode="General">
                  <c:v>1.6388489172309699E-4</c:v>
                </c:pt>
                <c:pt idx="5243" formatCode="General">
                  <c:v>1.6370173749277099E-4</c:v>
                </c:pt>
                <c:pt idx="5244" formatCode="General">
                  <c:v>1.63519450238083E-4</c:v>
                </c:pt>
                <c:pt idx="5245" formatCode="General">
                  <c:v>1.6333811881721999E-4</c:v>
                </c:pt>
                <c:pt idx="5246" formatCode="General">
                  <c:v>1.6315777557578701E-4</c:v>
                </c:pt>
                <c:pt idx="5247" formatCode="General">
                  <c:v>1.6297847579799699E-4</c:v>
                </c:pt>
                <c:pt idx="5248" formatCode="General">
                  <c:v>1.62800268221915E-4</c:v>
                </c:pt>
                <c:pt idx="5249" formatCode="General">
                  <c:v>1.62623227030789E-4</c:v>
                </c:pt>
                <c:pt idx="5250" formatCode="General">
                  <c:v>1.62447385521688E-4</c:v>
                </c:pt>
                <c:pt idx="5251" formatCode="General">
                  <c:v>1.6227280209837999E-4</c:v>
                </c:pt>
                <c:pt idx="5252" formatCode="General">
                  <c:v>1.6209951935158501E-4</c:v>
                </c:pt>
                <c:pt idx="5253" formatCode="General">
                  <c:v>1.6192758381519901E-4</c:v>
                </c:pt>
                <c:pt idx="5254" formatCode="General">
                  <c:v>1.6175705122920201E-4</c:v>
                </c:pt>
                <c:pt idx="5255" formatCode="General">
                  <c:v>1.6158795370985399E-4</c:v>
                </c:pt>
                <c:pt idx="5256" formatCode="General">
                  <c:v>1.61420353214556E-4</c:v>
                </c:pt>
                <c:pt idx="5257" formatCode="General">
                  <c:v>1.6125429089128401E-4</c:v>
                </c:pt>
                <c:pt idx="5258" formatCode="General">
                  <c:v>1.61089813721881E-4</c:v>
                </c:pt>
                <c:pt idx="5259" formatCode="General">
                  <c:v>1.6092696257974501E-4</c:v>
                </c:pt>
                <c:pt idx="5260" formatCode="General">
                  <c:v>1.6076575952378699E-4</c:v>
                </c:pt>
                <c:pt idx="5261" formatCode="General">
                  <c:v>1.6060627572446701E-4</c:v>
                </c:pt>
                <c:pt idx="5262" formatCode="General">
                  <c:v>1.6044854742554599E-4</c:v>
                </c:pt>
                <c:pt idx="5263" formatCode="General">
                  <c:v>1.60292601222516E-4</c:v>
                </c:pt>
                <c:pt idx="5264" formatCode="General">
                  <c:v>1.6013845808281399E-4</c:v>
                </c:pt>
                <c:pt idx="5265" formatCode="General">
                  <c:v>1.5998616555588899E-4</c:v>
                </c:pt>
                <c:pt idx="5266" formatCode="General">
                  <c:v>1.5983575663559301E-4</c:v>
                </c:pt>
                <c:pt idx="5267" formatCode="General">
                  <c:v>1.59687273696136E-4</c:v>
                </c:pt>
                <c:pt idx="5268" formatCode="General">
                  <c:v>1.59540736038384E-4</c:v>
                </c:pt>
                <c:pt idx="5269" formatCode="General">
                  <c:v>1.5939616980506599E-4</c:v>
                </c:pt>
                <c:pt idx="5270" formatCode="General">
                  <c:v>1.5925361461271799E-4</c:v>
                </c:pt>
                <c:pt idx="5271" formatCode="General">
                  <c:v>1.59113062951002E-4</c:v>
                </c:pt>
                <c:pt idx="5272" formatCode="General">
                  <c:v>1.58974568953989E-4</c:v>
                </c:pt>
                <c:pt idx="5273" formatCode="General">
                  <c:v>1.5883815639913199E-4</c:v>
                </c:pt>
                <c:pt idx="5274" formatCode="General">
                  <c:v>1.5870384389334E-4</c:v>
                </c:pt>
                <c:pt idx="5275" formatCode="General">
                  <c:v>1.5857161954822E-4</c:v>
                </c:pt>
                <c:pt idx="5276" formatCode="General">
                  <c:v>1.5844152767523399E-4</c:v>
                </c:pt>
                <c:pt idx="5277" formatCode="General">
                  <c:v>1.5831360896882501E-4</c:v>
                </c:pt>
                <c:pt idx="5278" formatCode="General">
                  <c:v>1.58187838142088E-4</c:v>
                </c:pt>
                <c:pt idx="5279" formatCode="General">
                  <c:v>1.5806425231343999E-4</c:v>
                </c:pt>
                <c:pt idx="5280" formatCode="General">
                  <c:v>1.57942872541785E-4</c:v>
                </c:pt>
                <c:pt idx="5281" formatCode="General">
                  <c:v>1.5782369256781001E-4</c:v>
                </c:pt>
                <c:pt idx="5282" formatCode="General">
                  <c:v>1.5770673722484901E-4</c:v>
                </c:pt>
                <c:pt idx="5283" formatCode="General">
                  <c:v>1.5759199743089499E-4</c:v>
                </c:pt>
                <c:pt idx="5284" formatCode="General">
                  <c:v>1.5747948299987401E-4</c:v>
                </c:pt>
                <c:pt idx="5285" formatCode="General">
                  <c:v>1.5736919358816099E-4</c:v>
                </c:pt>
                <c:pt idx="5286" formatCode="General">
                  <c:v>1.5726113114996701E-4</c:v>
                </c:pt>
                <c:pt idx="5287" formatCode="General">
                  <c:v>1.5715533165534099E-4</c:v>
                </c:pt>
                <c:pt idx="5288" formatCode="General">
                  <c:v>1.5705179437376499E-4</c:v>
                </c:pt>
                <c:pt idx="5289" formatCode="General">
                  <c:v>1.5695049945036E-4</c:v>
                </c:pt>
                <c:pt idx="5290" formatCode="General">
                  <c:v>1.5685144616573799E-4</c:v>
                </c:pt>
                <c:pt idx="5291" formatCode="General">
                  <c:v>1.56754633714243E-4</c:v>
                </c:pt>
                <c:pt idx="5292" formatCode="General">
                  <c:v>1.5666005306738299E-4</c:v>
                </c:pt>
                <c:pt idx="5293" formatCode="General">
                  <c:v>1.5656770273152199E-4</c:v>
                </c:pt>
                <c:pt idx="5294" formatCode="General">
                  <c:v>1.5647758444465901E-4</c:v>
                </c:pt>
                <c:pt idx="5295" formatCode="General">
                  <c:v>1.56389687717604E-4</c:v>
                </c:pt>
                <c:pt idx="5296" formatCode="General">
                  <c:v>1.56303996671032E-4</c:v>
                </c:pt>
                <c:pt idx="5297" formatCode="General">
                  <c:v>1.56220478172797E-4</c:v>
                </c:pt>
                <c:pt idx="5298" formatCode="General">
                  <c:v>1.5613913974858799E-4</c:v>
                </c:pt>
                <c:pt idx="5299" formatCode="General">
                  <c:v>1.5605996484115199E-4</c:v>
                </c:pt>
                <c:pt idx="5300" formatCode="General">
                  <c:v>1.5598297353404999E-4</c:v>
                </c:pt>
                <c:pt idx="5301" formatCode="General">
                  <c:v>1.5590811140790201E-4</c:v>
                </c:pt>
                <c:pt idx="5302" formatCode="General">
                  <c:v>1.55835365626324E-4</c:v>
                </c:pt>
                <c:pt idx="5303" formatCode="General">
                  <c:v>1.5576474439279699E-4</c:v>
                </c:pt>
                <c:pt idx="5304" formatCode="General">
                  <c:v>1.5569618675846699E-4</c:v>
                </c:pt>
                <c:pt idx="5305" formatCode="General">
                  <c:v>1.55629687980885E-4</c:v>
                </c:pt>
                <c:pt idx="5306" formatCode="General">
                  <c:v>1.55565240568885E-4</c:v>
                </c:pt>
                <c:pt idx="5307" formatCode="General">
                  <c:v>1.55502808574007E-4</c:v>
                </c:pt>
                <c:pt idx="5308" formatCode="General">
                  <c:v>1.5544238726172301E-4</c:v>
                </c:pt>
                <c:pt idx="5309" formatCode="General">
                  <c:v>1.5538394410347399E-4</c:v>
                </c:pt>
                <c:pt idx="5310" formatCode="General">
                  <c:v>1.5532745641775401E-4</c:v>
                </c:pt>
                <c:pt idx="5311" formatCode="General">
                  <c:v>1.5527287918039101E-4</c:v>
                </c:pt>
                <c:pt idx="5312" formatCode="General">
                  <c:v>1.55220192099065E-4</c:v>
                </c:pt>
                <c:pt idx="5313" formatCode="General">
                  <c:v>1.5516934333722199E-4</c:v>
                </c:pt>
                <c:pt idx="5314" formatCode="General">
                  <c:v>1.5512030948390399E-4</c:v>
                </c:pt>
                <c:pt idx="5315" formatCode="General">
                  <c:v>1.5507309891557599E-4</c:v>
                </c:pt>
                <c:pt idx="5316" formatCode="General">
                  <c:v>1.5502766211590601E-4</c:v>
                </c:pt>
                <c:pt idx="5317" formatCode="General">
                  <c:v>1.5498395057242199E-4</c:v>
                </c:pt>
                <c:pt idx="5318" formatCode="General">
                  <c:v>1.5494194449182299E-4</c:v>
                </c:pt>
                <c:pt idx="5319" formatCode="General">
                  <c:v>1.5490161063497099E-4</c:v>
                </c:pt>
                <c:pt idx="5320" formatCode="General">
                  <c:v>1.54862897140309E-4</c:v>
                </c:pt>
                <c:pt idx="5321" formatCode="General">
                  <c:v>1.5482578241307699E-4</c:v>
                </c:pt>
                <c:pt idx="5322" formatCode="General">
                  <c:v>1.5479022535522499E-4</c:v>
                </c:pt>
                <c:pt idx="5323" formatCode="General">
                  <c:v>1.54756183388489E-4</c:v>
                </c:pt>
                <c:pt idx="5324" formatCode="General">
                  <c:v>1.5472362688781E-4</c:v>
                </c:pt>
                <c:pt idx="5325" formatCode="General">
                  <c:v>1.5469252339700399E-4</c:v>
                </c:pt>
                <c:pt idx="5326" formatCode="General">
                  <c:v>1.54662818173342E-4</c:v>
                </c:pt>
                <c:pt idx="5327" formatCode="General">
                  <c:v>1.5463446997112699E-4</c:v>
                </c:pt>
                <c:pt idx="5328" formatCode="General">
                  <c:v>1.54607452903459E-4</c:v>
                </c:pt>
                <c:pt idx="5329" formatCode="General">
                  <c:v>1.54581732622327E-4</c:v>
                </c:pt>
                <c:pt idx="5330" formatCode="General">
                  <c:v>1.5455726503278201E-4</c:v>
                </c:pt>
                <c:pt idx="5331" formatCode="General">
                  <c:v>1.5453399944101299E-4</c:v>
                </c:pt>
                <c:pt idx="5332" formatCode="General">
                  <c:v>1.54511883988954E-4</c:v>
                </c:pt>
                <c:pt idx="5333" formatCode="General">
                  <c:v>1.5449090550595699E-4</c:v>
                </c:pt>
                <c:pt idx="5334" formatCode="General">
                  <c:v>1.5447100839919201E-4</c:v>
                </c:pt>
                <c:pt idx="5335" formatCode="General">
                  <c:v>1.5445213669865101E-4</c:v>
                </c:pt>
                <c:pt idx="5336" formatCode="General">
                  <c:v>1.5443427729546901E-4</c:v>
                </c:pt>
                <c:pt idx="5337" formatCode="General">
                  <c:v>1.5441734725480901E-4</c:v>
                </c:pt>
                <c:pt idx="5338" formatCode="General">
                  <c:v>1.54401314874226E-4</c:v>
                </c:pt>
                <c:pt idx="5339" formatCode="General">
                  <c:v>1.5438616997459501E-4</c:v>
                </c:pt>
                <c:pt idx="5340" formatCode="General">
                  <c:v>1.54371830171783E-4</c:v>
                </c:pt>
                <c:pt idx="5341" formatCode="General">
                  <c:v>1.5435824292619099E-4</c:v>
                </c:pt>
                <c:pt idx="5342" formatCode="General">
                  <c:v>1.5434539313364699E-4</c:v>
                </c:pt>
                <c:pt idx="5343" formatCode="General">
                  <c:v>1.5433320584191899E-4</c:v>
                </c:pt>
                <c:pt idx="5344" formatCode="General">
                  <c:v>1.54321634520909E-4</c:v>
                </c:pt>
                <c:pt idx="5345" formatCode="General">
                  <c:v>1.5431065724129601E-4</c:v>
                </c:pt>
                <c:pt idx="5346" formatCode="General">
                  <c:v>1.5430022932032299E-4</c:v>
                </c:pt>
                <c:pt idx="5347" formatCode="General">
                  <c:v>1.54290310017418E-4</c:v>
                </c:pt>
                <c:pt idx="5348" formatCode="General">
                  <c:v>1.54280847471084E-4</c:v>
                </c:pt>
                <c:pt idx="5349" formatCode="General">
                  <c:v>1.5427180207334E-4</c:v>
                </c:pt>
                <c:pt idx="5350" formatCode="General">
                  <c:v>1.5426313507746399E-4</c:v>
                </c:pt>
                <c:pt idx="5351" formatCode="General">
                  <c:v>1.54254795372761E-4</c:v>
                </c:pt>
                <c:pt idx="5352" formatCode="General">
                  <c:v>1.54246754787227E-4</c:v>
                </c:pt>
                <c:pt idx="5353" formatCode="General">
                  <c:v>1.54238950354342E-4</c:v>
                </c:pt>
                <c:pt idx="5354" formatCode="General">
                  <c:v>1.5423134296141901E-4</c:v>
                </c:pt>
                <c:pt idx="5355" formatCode="General">
                  <c:v>1.54223870590868E-4</c:v>
                </c:pt>
                <c:pt idx="5356" formatCode="General">
                  <c:v>1.5421651397933299E-4</c:v>
                </c:pt>
                <c:pt idx="5357" formatCode="General">
                  <c:v>1.54209238103439E-4</c:v>
                </c:pt>
                <c:pt idx="5358" formatCode="General">
                  <c:v>1.54201991120215E-4</c:v>
                </c:pt>
                <c:pt idx="5359" formatCode="General">
                  <c:v>1.54194735721285E-4</c:v>
                </c:pt>
                <c:pt idx="5360" formatCode="General">
                  <c:v>1.5418740899320201E-4</c:v>
                </c:pt>
                <c:pt idx="5361" formatCode="General">
                  <c:v>1.54179980703877E-4</c:v>
                </c:pt>
                <c:pt idx="5362" formatCode="General">
                  <c:v>1.54172416567423E-4</c:v>
                </c:pt>
                <c:pt idx="5363" formatCode="General">
                  <c:v>1.5416469704197699E-4</c:v>
                </c:pt>
                <c:pt idx="5364" formatCode="General">
                  <c:v>1.5415675034875201E-4</c:v>
                </c:pt>
                <c:pt idx="5365" formatCode="General">
                  <c:v>1.5414857518285599E-4</c:v>
                </c:pt>
                <c:pt idx="5366" formatCode="General">
                  <c:v>1.5414009963344099E-4</c:v>
                </c:pt>
                <c:pt idx="5367" formatCode="General">
                  <c:v>1.5413129661641701E-4</c:v>
                </c:pt>
                <c:pt idx="5368" formatCode="General">
                  <c:v>1.54122134265453E-4</c:v>
                </c:pt>
                <c:pt idx="5369" formatCode="General">
                  <c:v>1.54112582851019E-4</c:v>
                </c:pt>
                <c:pt idx="5370" formatCode="General">
                  <c:v>1.54102576329771E-4</c:v>
                </c:pt>
                <c:pt idx="5371" formatCode="General">
                  <c:v>1.54092090446249E-4</c:v>
                </c:pt>
                <c:pt idx="5372" formatCode="General">
                  <c:v>1.5408110578561199E-4</c:v>
                </c:pt>
                <c:pt idx="5373" formatCode="General">
                  <c:v>1.5406959158377299E-4</c:v>
                </c:pt>
                <c:pt idx="5374" formatCode="General">
                  <c:v>1.54057506851832E-4</c:v>
                </c:pt>
                <c:pt idx="5375" formatCode="General">
                  <c:v>1.54044840850187E-4</c:v>
                </c:pt>
                <c:pt idx="5376" formatCode="General">
                  <c:v>1.54031553683609E-4</c:v>
                </c:pt>
                <c:pt idx="5377" formatCode="General">
                  <c:v>1.54017610712802E-4</c:v>
                </c:pt>
                <c:pt idx="5378" formatCode="General">
                  <c:v>1.54002981041238E-4</c:v>
                </c:pt>
                <c:pt idx="5379" formatCode="General">
                  <c:v>1.5398766940244701E-4</c:v>
                </c:pt>
                <c:pt idx="5380" formatCode="General">
                  <c:v>1.5397161164363801E-4</c:v>
                </c:pt>
                <c:pt idx="5381" formatCode="General">
                  <c:v>1.5395477668072999E-4</c:v>
                </c:pt>
                <c:pt idx="5382" formatCode="General">
                  <c:v>1.5393718768422001E-4</c:v>
                </c:pt>
                <c:pt idx="5383" formatCode="General">
                  <c:v>1.5391877493862801E-4</c:v>
                </c:pt>
                <c:pt idx="5384" formatCode="General">
                  <c:v>1.53899507719078E-4</c:v>
                </c:pt>
                <c:pt idx="5385" formatCode="General">
                  <c:v>1.53879397830018E-4</c:v>
                </c:pt>
                <c:pt idx="5386" formatCode="General">
                  <c:v>1.5385840202045901E-4</c:v>
                </c:pt>
                <c:pt idx="5387" formatCode="General">
                  <c:v>1.53836501471336E-4</c:v>
                </c:pt>
                <c:pt idx="5388" formatCode="General">
                  <c:v>1.5381370124335699E-4</c:v>
                </c:pt>
                <c:pt idx="5389" formatCode="General">
                  <c:v>1.53789950704397E-4</c:v>
                </c:pt>
                <c:pt idx="5390" formatCode="General">
                  <c:v>1.5376524617173701E-4</c:v>
                </c:pt>
                <c:pt idx="5391" formatCode="General">
                  <c:v>1.5373959228952999E-4</c:v>
                </c:pt>
                <c:pt idx="5392" formatCode="General">
                  <c:v>1.5371294021976201E-4</c:v>
                </c:pt>
                <c:pt idx="5393" formatCode="General">
                  <c:v>1.53685272913308E-4</c:v>
                </c:pt>
                <c:pt idx="5394" formatCode="General">
                  <c:v>1.5365660266794E-4</c:v>
                </c:pt>
                <c:pt idx="5395" formatCode="General">
                  <c:v>1.5362689971811999E-4</c:v>
                </c:pt>
                <c:pt idx="5396" formatCode="General">
                  <c:v>1.53596132380004E-4</c:v>
                </c:pt>
                <c:pt idx="5397" formatCode="General">
                  <c:v>1.5356433386670899E-4</c:v>
                </c:pt>
                <c:pt idx="5398" formatCode="General">
                  <c:v>1.5353146352356601E-4</c:v>
                </c:pt>
                <c:pt idx="5399" formatCode="General">
                  <c:v>1.5349754187321901E-4</c:v>
                </c:pt>
                <c:pt idx="5400" formatCode="General">
                  <c:v>1.53462558769237E-4</c:v>
                </c:pt>
                <c:pt idx="5401" formatCode="General">
                  <c:v>1.5342649465927799E-4</c:v>
                </c:pt>
                <c:pt idx="5402" formatCode="General">
                  <c:v>1.5338935275013201E-4</c:v>
                </c:pt>
                <c:pt idx="5403" formatCode="General">
                  <c:v>1.5335112187339701E-4</c:v>
                </c:pt>
                <c:pt idx="5404" formatCode="General">
                  <c:v>1.53311787672576E-4</c:v>
                </c:pt>
                <c:pt idx="5405" formatCode="General">
                  <c:v>1.5327135645731301E-4</c:v>
                </c:pt>
                <c:pt idx="5406" formatCode="General">
                  <c:v>1.53229856992792E-4</c:v>
                </c:pt>
                <c:pt idx="5407" formatCode="General">
                  <c:v>1.5318724604798699E-4</c:v>
                </c:pt>
                <c:pt idx="5408" formatCode="General">
                  <c:v>1.5314355169346899E-4</c:v>
                </c:pt>
                <c:pt idx="5409" formatCode="General">
                  <c:v>1.5309875447739601E-4</c:v>
                </c:pt>
                <c:pt idx="5410" formatCode="General">
                  <c:v>1.5305288052322899E-4</c:v>
                </c:pt>
                <c:pt idx="5411" formatCode="General">
                  <c:v>1.5300593544054301E-4</c:v>
                </c:pt>
                <c:pt idx="5412" formatCode="General">
                  <c:v>1.5295791452747101E-4</c:v>
                </c:pt>
                <c:pt idx="5413" formatCode="General">
                  <c:v>1.52908811174158E-4</c:v>
                </c:pt>
                <c:pt idx="5414" formatCode="General">
                  <c:v>1.5285865149937801E-4</c:v>
                </c:pt>
                <c:pt idx="5415" formatCode="General">
                  <c:v>1.5280744223049501E-4</c:v>
                </c:pt>
                <c:pt idx="5416" formatCode="General">
                  <c:v>1.5275520959839099E-4</c:v>
                </c:pt>
                <c:pt idx="5417" formatCode="General">
                  <c:v>1.5270195052351801E-4</c:v>
                </c:pt>
                <c:pt idx="5418" formatCode="General">
                  <c:v>1.5264770110227601E-4</c:v>
                </c:pt>
                <c:pt idx="5419" formatCode="General">
                  <c:v>1.5259244477435399E-4</c:v>
                </c:pt>
                <c:pt idx="5420" formatCode="General">
                  <c:v>1.5253618886713099E-4</c:v>
                </c:pt>
                <c:pt idx="5421" formatCode="General">
                  <c:v>1.5247893636144099E-4</c:v>
                </c:pt>
                <c:pt idx="5422" formatCode="General">
                  <c:v>1.5242073382896399E-4</c:v>
                </c:pt>
                <c:pt idx="5423" formatCode="General">
                  <c:v>1.5236158741467999E-4</c:v>
                </c:pt>
                <c:pt idx="5424" formatCode="General">
                  <c:v>1.5230152538998901E-4</c:v>
                </c:pt>
                <c:pt idx="5425" formatCode="General">
                  <c:v>1.5224055045187101E-4</c:v>
                </c:pt>
                <c:pt idx="5426" formatCode="General">
                  <c:v>1.5217867355762899E-4</c:v>
                </c:pt>
                <c:pt idx="5427" formatCode="General">
                  <c:v>1.5211594662794899E-4</c:v>
                </c:pt>
                <c:pt idx="5428" formatCode="General">
                  <c:v>1.52052365606752E-4</c:v>
                </c:pt>
                <c:pt idx="5429" formatCode="General">
                  <c:v>1.51987938819445E-4</c:v>
                </c:pt>
                <c:pt idx="5430" formatCode="General">
                  <c:v>1.51922707728166E-4</c:v>
                </c:pt>
                <c:pt idx="5431" formatCode="General">
                  <c:v>1.5185671048341599E-4</c:v>
                </c:pt>
                <c:pt idx="5432" formatCode="General">
                  <c:v>1.5178993742666E-4</c:v>
                </c:pt>
                <c:pt idx="5433" formatCode="General">
                  <c:v>1.5172243535449201E-4</c:v>
                </c:pt>
                <c:pt idx="5434" formatCode="General">
                  <c:v>1.51654250348577E-4</c:v>
                </c:pt>
                <c:pt idx="5435" formatCode="General">
                  <c:v>1.51585379256822E-4</c:v>
                </c:pt>
                <c:pt idx="5436" formatCode="General">
                  <c:v>1.51515847741741E-4</c:v>
                </c:pt>
                <c:pt idx="5437" formatCode="General">
                  <c:v>1.51445699113105E-4</c:v>
                </c:pt>
                <c:pt idx="5438" formatCode="General">
                  <c:v>1.5137493194314E-4</c:v>
                </c:pt>
                <c:pt idx="5439" formatCode="General">
                  <c:v>1.5130361454392899E-4</c:v>
                </c:pt>
                <c:pt idx="5440" formatCode="General">
                  <c:v>1.5123176936083599E-4</c:v>
                </c:pt>
                <c:pt idx="5441" formatCode="General">
                  <c:v>1.5115937718650899E-4</c:v>
                </c:pt>
                <c:pt idx="5442" formatCode="General">
                  <c:v>1.5108650592572499E-4</c:v>
                </c:pt>
                <c:pt idx="5443" formatCode="General">
                  <c:v>1.5101320771537501E-4</c:v>
                </c:pt>
                <c:pt idx="5444" formatCode="General">
                  <c:v>1.50939496378916E-4</c:v>
                </c:pt>
                <c:pt idx="5445" formatCode="General">
                  <c:v>1.5086540462334901E-4</c:v>
                </c:pt>
                <c:pt idx="5446" formatCode="General">
                  <c:v>1.5079097227824301E-4</c:v>
                </c:pt>
                <c:pt idx="5447" formatCode="General">
                  <c:v>1.50716222531445E-4</c:v>
                </c:pt>
                <c:pt idx="5448" formatCode="General">
                  <c:v>1.5064119912984699E-4</c:v>
                </c:pt>
                <c:pt idx="5449" formatCode="General">
                  <c:v>1.50565921629742E-4</c:v>
                </c:pt>
                <c:pt idx="5450" formatCode="General">
                  <c:v>1.5049041832245499E-4</c:v>
                </c:pt>
                <c:pt idx="5451" formatCode="General">
                  <c:v>1.5041472940369299E-4</c:v>
                </c:pt>
                <c:pt idx="5452" formatCode="General">
                  <c:v>1.5033890011773699E-4</c:v>
                </c:pt>
                <c:pt idx="5453" formatCode="General">
                  <c:v>1.5026297267176699E-4</c:v>
                </c:pt>
                <c:pt idx="5454" formatCode="General">
                  <c:v>1.50186980442428E-4</c:v>
                </c:pt>
                <c:pt idx="5455" formatCode="General">
                  <c:v>1.5011095909840501E-4</c:v>
                </c:pt>
                <c:pt idx="5456" formatCode="General">
                  <c:v>1.5003494043137899E-4</c:v>
                </c:pt>
                <c:pt idx="5457" formatCode="General">
                  <c:v>1.49958964177529E-4</c:v>
                </c:pt>
                <c:pt idx="5458" formatCode="General">
                  <c:v>1.4988308026507799E-4</c:v>
                </c:pt>
                <c:pt idx="5459" formatCode="General">
                  <c:v>1.4980728167001201E-4</c:v>
                </c:pt>
                <c:pt idx="5460" formatCode="General">
                  <c:v>1.49731633985085E-4</c:v>
                </c:pt>
                <c:pt idx="5461" formatCode="General">
                  <c:v>1.4965616393460801E-4</c:v>
                </c:pt>
                <c:pt idx="5462" formatCode="General">
                  <c:v>1.49580920803704E-4</c:v>
                </c:pt>
                <c:pt idx="5463" formatCode="General">
                  <c:v>1.49505940316291E-4</c:v>
                </c:pt>
                <c:pt idx="5464" formatCode="General">
                  <c:v>1.4943126319179101E-4</c:v>
                </c:pt>
                <c:pt idx="5465" formatCode="General">
                  <c:v>1.4935693312258E-4</c:v>
                </c:pt>
                <c:pt idx="5466" formatCode="General">
                  <c:v>1.49282979726314E-4</c:v>
                </c:pt>
                <c:pt idx="5467" formatCode="General">
                  <c:v>1.4920941792211399E-4</c:v>
                </c:pt>
                <c:pt idx="5468" formatCode="General">
                  <c:v>1.4913630626192599E-4</c:v>
                </c:pt>
                <c:pt idx="5469" formatCode="General">
                  <c:v>1.4906369188330299E-4</c:v>
                </c:pt>
                <c:pt idx="5470" formatCode="General">
                  <c:v>1.489915969574E-4</c:v>
                </c:pt>
                <c:pt idx="5471" formatCode="General">
                  <c:v>1.4892005880638801E-4</c:v>
                </c:pt>
                <c:pt idx="5472" formatCode="General">
                  <c:v>1.4884915418254799E-4</c:v>
                </c:pt>
                <c:pt idx="5473" formatCode="General">
                  <c:v>1.4877887349517901E-4</c:v>
                </c:pt>
                <c:pt idx="5474" formatCode="General">
                  <c:v>1.4870926671969401E-4</c:v>
                </c:pt>
                <c:pt idx="5475" formatCode="General">
                  <c:v>1.4864036025600999E-4</c:v>
                </c:pt>
                <c:pt idx="5476" formatCode="General">
                  <c:v>1.48572185244352E-4</c:v>
                </c:pt>
                <c:pt idx="5477" formatCode="General">
                  <c:v>1.4850479788074399E-4</c:v>
                </c:pt>
                <c:pt idx="5478" formatCode="General">
                  <c:v>1.4843823786413901E-4</c:v>
                </c:pt>
                <c:pt idx="5479" formatCode="General">
                  <c:v>1.48372520565223E-4</c:v>
                </c:pt>
                <c:pt idx="5480" formatCode="General">
                  <c:v>1.4830768689520199E-4</c:v>
                </c:pt>
                <c:pt idx="5481" formatCode="General">
                  <c:v>1.4824376395429899E-4</c:v>
                </c:pt>
                <c:pt idx="5482" formatCode="General">
                  <c:v>1.4818078617582901E-4</c:v>
                </c:pt>
                <c:pt idx="5483" formatCode="General">
                  <c:v>1.48118788182832E-4</c:v>
                </c:pt>
                <c:pt idx="5484" formatCode="General">
                  <c:v>1.48057811591902E-4</c:v>
                </c:pt>
                <c:pt idx="5485" formatCode="General">
                  <c:v>1.4799788766522699E-4</c:v>
                </c:pt>
                <c:pt idx="5486" formatCode="General">
                  <c:v>1.4793903467317E-4</c:v>
                </c:pt>
                <c:pt idx="5487" formatCode="General">
                  <c:v>1.47881294899709E-4</c:v>
                </c:pt>
                <c:pt idx="5488" formatCode="General">
                  <c:v>1.4782468845527501E-4</c:v>
                </c:pt>
                <c:pt idx="5489" formatCode="General">
                  <c:v>1.47769254059297E-4</c:v>
                </c:pt>
                <c:pt idx="5490" formatCode="General">
                  <c:v>1.47715021382463E-4</c:v>
                </c:pt>
                <c:pt idx="5491" formatCode="General">
                  <c:v>1.4766199296539599E-4</c:v>
                </c:pt>
                <c:pt idx="5492" formatCode="General">
                  <c:v>1.4761022846237199E-4</c:v>
                </c:pt>
                <c:pt idx="5493" formatCode="General">
                  <c:v>1.47559732000866E-4</c:v>
                </c:pt>
                <c:pt idx="5494" formatCode="General">
                  <c:v>1.4751053516528999E-4</c:v>
                </c:pt>
                <c:pt idx="5495" formatCode="General">
                  <c:v>1.4746267902593301E-4</c:v>
                </c:pt>
                <c:pt idx="5496" formatCode="General">
                  <c:v>1.47416177311455E-4</c:v>
                </c:pt>
                <c:pt idx="5497" formatCode="General">
                  <c:v>1.4737106737196099E-4</c:v>
                </c:pt>
                <c:pt idx="5498" formatCode="General">
                  <c:v>1.4732734804816499E-4</c:v>
                </c:pt>
                <c:pt idx="5499" formatCode="General">
                  <c:v>1.4728504899152E-4</c:v>
                </c:pt>
                <c:pt idx="5500" formatCode="General">
                  <c:v>1.4724419157829201E-4</c:v>
                </c:pt>
                <c:pt idx="5501" formatCode="General">
                  <c:v>1.47204797056764E-4</c:v>
                </c:pt>
                <c:pt idx="5502" formatCode="General">
                  <c:v>1.4716689232848401E-4</c:v>
                </c:pt>
                <c:pt idx="5503" formatCode="General">
                  <c:v>1.4713046670263599E-4</c:v>
                </c:pt>
                <c:pt idx="5504" formatCode="General">
                  <c:v>1.4709554005305401E-4</c:v>
                </c:pt>
                <c:pt idx="5505" formatCode="General">
                  <c:v>1.47062142555498E-4</c:v>
                </c:pt>
                <c:pt idx="5506" formatCode="General">
                  <c:v>1.47030295638615E-4</c:v>
                </c:pt>
                <c:pt idx="5507" formatCode="General">
                  <c:v>1.4700002096582301E-4</c:v>
                </c:pt>
                <c:pt idx="5508" formatCode="General">
                  <c:v>1.46971327892709E-4</c:v>
                </c:pt>
                <c:pt idx="5509" formatCode="General">
                  <c:v>1.46944202042414E-4</c:v>
                </c:pt>
                <c:pt idx="5510" formatCode="General">
                  <c:v>1.4691867487796401E-4</c:v>
                </c:pt>
                <c:pt idx="5511" formatCode="General">
                  <c:v>1.4689475594458401E-4</c:v>
                </c:pt>
                <c:pt idx="5512" formatCode="General">
                  <c:v>1.4687242425030799E-4</c:v>
                </c:pt>
                <c:pt idx="5513" formatCode="General">
                  <c:v>1.4685172329589701E-4</c:v>
                </c:pt>
                <c:pt idx="5514" formatCode="General">
                  <c:v>1.46832658907804E-4</c:v>
                </c:pt>
                <c:pt idx="5515" formatCode="General">
                  <c:v>1.4681522343337701E-4</c:v>
                </c:pt>
                <c:pt idx="5516" formatCode="General">
                  <c:v>1.4679943728775901E-4</c:v>
                </c:pt>
                <c:pt idx="5517" formatCode="General">
                  <c:v>1.4678527136149501E-4</c:v>
                </c:pt>
                <c:pt idx="5518" formatCode="General">
                  <c:v>1.46772757310295E-4</c:v>
                </c:pt>
                <c:pt idx="5519" formatCode="General">
                  <c:v>1.4676189743375901E-4</c:v>
                </c:pt>
                <c:pt idx="5520" formatCode="General">
                  <c:v>1.4675268655558099E-4</c:v>
                </c:pt>
                <c:pt idx="5521" formatCode="General">
                  <c:v>1.4674512215597001E-4</c:v>
                </c:pt>
                <c:pt idx="5522" formatCode="General">
                  <c:v>1.4673916825173501E-4</c:v>
                </c:pt>
                <c:pt idx="5523" formatCode="General">
                  <c:v>1.4673485568623401E-4</c:v>
                </c:pt>
                <c:pt idx="5524" formatCode="General">
                  <c:v>1.4673216307802E-4</c:v>
                </c:pt>
                <c:pt idx="5525" formatCode="General">
                  <c:v>1.46731081414944E-4</c:v>
                </c:pt>
                <c:pt idx="5526" formatCode="General">
                  <c:v>1.4673161136538899E-4</c:v>
                </c:pt>
                <c:pt idx="5527" formatCode="General">
                  <c:v>1.4673374246900801E-4</c:v>
                </c:pt>
                <c:pt idx="5528" formatCode="General">
                  <c:v>1.46737478687206E-4</c:v>
                </c:pt>
                <c:pt idx="5529" formatCode="General">
                  <c:v>1.4674277193881799E-4</c:v>
                </c:pt>
                <c:pt idx="5530" formatCode="General">
                  <c:v>1.46749622102173E-4</c:v>
                </c:pt>
                <c:pt idx="5531" formatCode="General">
                  <c:v>1.46758030328434E-4</c:v>
                </c:pt>
                <c:pt idx="5532" formatCode="General">
                  <c:v>1.4676798107355601E-4</c:v>
                </c:pt>
                <c:pt idx="5533" formatCode="General">
                  <c:v>1.46779445301056E-4</c:v>
                </c:pt>
                <c:pt idx="5534" formatCode="General">
                  <c:v>1.46792398788999E-4</c:v>
                </c:pt>
                <c:pt idx="5535" formatCode="General">
                  <c:v>1.4680683789653699E-4</c:v>
                </c:pt>
                <c:pt idx="5536" formatCode="General">
                  <c:v>1.4682274469733999E-4</c:v>
                </c:pt>
                <c:pt idx="5537" formatCode="General">
                  <c:v>1.4684007505542701E-4</c:v>
                </c:pt>
                <c:pt idx="5538" formatCode="General">
                  <c:v>1.46858806694529E-4</c:v>
                </c:pt>
                <c:pt idx="5539" formatCode="General">
                  <c:v>1.4687893084534601E-4</c:v>
                </c:pt>
                <c:pt idx="5540" formatCode="General">
                  <c:v>1.46900413109791E-4</c:v>
                </c:pt>
                <c:pt idx="5541" formatCode="General">
                  <c:v>1.46923259356383E-4</c:v>
                </c:pt>
                <c:pt idx="5542" formatCode="General">
                  <c:v>1.4694741942557999E-4</c:v>
                </c:pt>
                <c:pt idx="5543" formatCode="General">
                  <c:v>1.4697284836807199E-4</c:v>
                </c:pt>
                <c:pt idx="5544" formatCode="General">
                  <c:v>1.46999527078586E-4</c:v>
                </c:pt>
                <c:pt idx="5545" formatCode="General">
                  <c:v>1.47027420900101E-4</c:v>
                </c:pt>
                <c:pt idx="5546" formatCode="General">
                  <c:v>1.4705652736991801E-4</c:v>
                </c:pt>
                <c:pt idx="5547" formatCode="General">
                  <c:v>1.4708675015686501E-4</c:v>
                </c:pt>
                <c:pt idx="5548" formatCode="General">
                  <c:v>1.4711808994024501E-4</c:v>
                </c:pt>
                <c:pt idx="5549" formatCode="General">
                  <c:v>1.47150511763336E-4</c:v>
                </c:pt>
                <c:pt idx="5550" formatCode="General">
                  <c:v>1.4718397598971299E-4</c:v>
                </c:pt>
                <c:pt idx="5551" formatCode="General">
                  <c:v>1.47218446437671E-4</c:v>
                </c:pt>
                <c:pt idx="5552" formatCode="General">
                  <c:v>1.4725387121842799E-4</c:v>
                </c:pt>
                <c:pt idx="5553" formatCode="General">
                  <c:v>1.4729020645278199E-4</c:v>
                </c:pt>
                <c:pt idx="5554" formatCode="General">
                  <c:v>1.4732742487636699E-4</c:v>
                </c:pt>
                <c:pt idx="5555" formatCode="General">
                  <c:v>1.47365479956719E-4</c:v>
                </c:pt>
                <c:pt idx="5556" formatCode="General">
                  <c:v>1.4740435074143E-4</c:v>
                </c:pt>
                <c:pt idx="5557" formatCode="General">
                  <c:v>1.4744393350959E-4</c:v>
                </c:pt>
                <c:pt idx="5558" formatCode="General">
                  <c:v>1.4748423220389299E-4</c:v>
                </c:pt>
                <c:pt idx="5559" formatCode="General">
                  <c:v>1.4752519619443499E-4</c:v>
                </c:pt>
                <c:pt idx="5560" formatCode="General">
                  <c:v>1.4756675472192801E-4</c:v>
                </c:pt>
                <c:pt idx="5561" formatCode="General">
                  <c:v>1.4760886190355E-4</c:v>
                </c:pt>
                <c:pt idx="5562" formatCode="General">
                  <c:v>1.4765148890457701E-4</c:v>
                </c:pt>
                <c:pt idx="5563" formatCode="General">
                  <c:v>1.4769459796266701E-4</c:v>
                </c:pt>
                <c:pt idx="5564" formatCode="General">
                  <c:v>1.4773810388456901E-4</c:v>
                </c:pt>
                <c:pt idx="5565" formatCode="General">
                  <c:v>1.4778195996600801E-4</c:v>
                </c:pt>
                <c:pt idx="5566" formatCode="General">
                  <c:v>1.4782610968204301E-4</c:v>
                </c:pt>
                <c:pt idx="5567" formatCode="General">
                  <c:v>1.4787049300317E-4</c:v>
                </c:pt>
                <c:pt idx="5568" formatCode="General">
                  <c:v>1.4791509444375301E-4</c:v>
                </c:pt>
                <c:pt idx="5569" formatCode="General">
                  <c:v>1.4795981539276001E-4</c:v>
                </c:pt>
                <c:pt idx="5570" formatCode="General">
                  <c:v>1.4800460947639801E-4</c:v>
                </c:pt>
                <c:pt idx="5571" formatCode="General">
                  <c:v>1.4804942788068399E-4</c:v>
                </c:pt>
                <c:pt idx="5572" formatCode="General">
                  <c:v>1.48094218351433E-4</c:v>
                </c:pt>
                <c:pt idx="5573" formatCode="General">
                  <c:v>1.48138933013884E-4</c:v>
                </c:pt>
                <c:pt idx="5574" formatCode="General">
                  <c:v>1.4818347478342999E-4</c:v>
                </c:pt>
                <c:pt idx="5575" formatCode="General">
                  <c:v>1.48227818094094E-4</c:v>
                </c:pt>
                <c:pt idx="5576" formatCode="General">
                  <c:v>1.4827191066390299E-4</c:v>
                </c:pt>
                <c:pt idx="5577" formatCode="General">
                  <c:v>1.4831566267837801E-4</c:v>
                </c:pt>
                <c:pt idx="5578" formatCode="General">
                  <c:v>1.4835902128243199E-4</c:v>
                </c:pt>
                <c:pt idx="5579" formatCode="General">
                  <c:v>1.48401922944462E-4</c:v>
                </c:pt>
                <c:pt idx="5580" formatCode="General">
                  <c:v>1.4844430830394901E-4</c:v>
                </c:pt>
                <c:pt idx="5581" formatCode="General">
                  <c:v>1.48486116901984E-4</c:v>
                </c:pt>
                <c:pt idx="5582" formatCode="General">
                  <c:v>1.4852727651045201E-4</c:v>
                </c:pt>
                <c:pt idx="5583" formatCode="General">
                  <c:v>1.48567750039457E-4</c:v>
                </c:pt>
                <c:pt idx="5584" formatCode="General">
                  <c:v>1.4860745608249399E-4</c:v>
                </c:pt>
                <c:pt idx="5585" formatCode="General">
                  <c:v>1.48646322981174E-4</c:v>
                </c:pt>
                <c:pt idx="5586" formatCode="General">
                  <c:v>1.48684315722589E-4</c:v>
                </c:pt>
                <c:pt idx="5587" formatCode="General">
                  <c:v>1.4872135847920299E-4</c:v>
                </c:pt>
                <c:pt idx="5588" formatCode="General">
                  <c:v>1.4875738267288E-4</c:v>
                </c:pt>
                <c:pt idx="5589" formatCode="General">
                  <c:v>1.4879232147587901E-4</c:v>
                </c:pt>
                <c:pt idx="5590" formatCode="General">
                  <c:v>1.4882612386026199E-4</c:v>
                </c:pt>
                <c:pt idx="5591" formatCode="General">
                  <c:v>1.48858707089127E-4</c:v>
                </c:pt>
                <c:pt idx="5592" formatCode="General">
                  <c:v>1.4889000463929101E-4</c:v>
                </c:pt>
                <c:pt idx="5593" formatCode="General">
                  <c:v>1.48919948200751E-4</c:v>
                </c:pt>
                <c:pt idx="5594" formatCode="General">
                  <c:v>1.48948504328733E-4</c:v>
                </c:pt>
                <c:pt idx="5595" formatCode="General">
                  <c:v>1.4897557240278899E-4</c:v>
                </c:pt>
                <c:pt idx="5596" formatCode="General">
                  <c:v>1.4900111385295501E-4</c:v>
                </c:pt>
                <c:pt idx="5597" formatCode="General">
                  <c:v>1.4902506309031699E-4</c:v>
                </c:pt>
                <c:pt idx="5598" formatCode="General">
                  <c:v>1.4904737207507301E-4</c:v>
                </c:pt>
                <c:pt idx="5599" formatCode="General">
                  <c:v>1.4906794802068001E-4</c:v>
                </c:pt>
                <c:pt idx="5600" formatCode="General">
                  <c:v>1.4908673140798701E-4</c:v>
                </c:pt>
                <c:pt idx="5601" formatCode="General">
                  <c:v>1.4910365665865799E-4</c:v>
                </c:pt>
                <c:pt idx="5602" formatCode="General">
                  <c:v>1.4911866141796199E-4</c:v>
                </c:pt>
                <c:pt idx="5603" formatCode="General">
                  <c:v>1.4913170181285099E-4</c:v>
                </c:pt>
                <c:pt idx="5604" formatCode="General">
                  <c:v>1.49142692930927E-4</c:v>
                </c:pt>
                <c:pt idx="5605" formatCode="General">
                  <c:v>1.49151588223273E-4</c:v>
                </c:pt>
                <c:pt idx="5606" formatCode="General">
                  <c:v>1.4915831972373499E-4</c:v>
                </c:pt>
                <c:pt idx="5607" formatCode="General">
                  <c:v>1.49162834803313E-4</c:v>
                </c:pt>
                <c:pt idx="5608" formatCode="General">
                  <c:v>1.4916505654375301E-4</c:v>
                </c:pt>
                <c:pt idx="5609" formatCode="General">
                  <c:v>1.49164952253075E-4</c:v>
                </c:pt>
                <c:pt idx="5610" formatCode="General">
                  <c:v>1.4916243616540901E-4</c:v>
                </c:pt>
                <c:pt idx="5611" formatCode="General">
                  <c:v>1.4915745573904201E-4</c:v>
                </c:pt>
                <c:pt idx="5612" formatCode="General">
                  <c:v>1.49149963782907E-4</c:v>
                </c:pt>
                <c:pt idx="5613" formatCode="General">
                  <c:v>1.4913988656867401E-4</c:v>
                </c:pt>
                <c:pt idx="5614" formatCode="General">
                  <c:v>1.4912716816324999E-4</c:v>
                </c:pt>
                <c:pt idx="5615" formatCode="General">
                  <c:v>1.4911175780188201E-4</c:v>
                </c:pt>
                <c:pt idx="5616" formatCode="General">
                  <c:v>1.49093591542168E-4</c:v>
                </c:pt>
                <c:pt idx="5617" formatCode="General">
                  <c:v>1.4907260313435901E-4</c:v>
                </c:pt>
                <c:pt idx="5618" formatCode="General">
                  <c:v>1.4904877740338701E-4</c:v>
                </c:pt>
                <c:pt idx="5619" formatCode="General">
                  <c:v>1.4902203305467999E-4</c:v>
                </c:pt>
                <c:pt idx="5620" formatCode="General">
                  <c:v>1.4899233887068401E-4</c:v>
                </c:pt>
                <c:pt idx="5621" formatCode="General">
                  <c:v>1.4895960955156701E-4</c:v>
                </c:pt>
                <c:pt idx="5622" formatCode="General">
                  <c:v>1.4892380382335301E-4</c:v>
                </c:pt>
                <c:pt idx="5623" formatCode="General">
                  <c:v>1.4888489073022301E-4</c:v>
                </c:pt>
                <c:pt idx="5624" formatCode="General">
                  <c:v>1.4884282534153101E-4</c:v>
                </c:pt>
                <c:pt idx="5625" formatCode="General">
                  <c:v>1.48797538901529E-4</c:v>
                </c:pt>
                <c:pt idx="5626" formatCode="General">
                  <c:v>1.48748978156526E-4</c:v>
                </c:pt>
                <c:pt idx="5627" formatCode="General">
                  <c:v>1.4869712243191499E-4</c:v>
                </c:pt>
                <c:pt idx="5628" formatCode="General">
                  <c:v>1.4864190567428099E-4</c:v>
                </c:pt>
                <c:pt idx="5629" formatCode="General">
                  <c:v>1.4858329167332499E-4</c:v>
                </c:pt>
                <c:pt idx="5630" formatCode="General">
                  <c:v>1.4852124298577799E-4</c:v>
                </c:pt>
                <c:pt idx="5631" formatCode="General">
                  <c:v>1.4845571494622801E-4</c:v>
                </c:pt>
                <c:pt idx="5632" formatCode="General">
                  <c:v>1.48386641599694E-4</c:v>
                </c:pt>
                <c:pt idx="5633" formatCode="General">
                  <c:v>1.4831401409776899E-4</c:v>
                </c:pt>
                <c:pt idx="5634" formatCode="General">
                  <c:v>1.4823779002134E-4</c:v>
                </c:pt>
                <c:pt idx="5635" formatCode="General">
                  <c:v>1.48157944810606E-4</c:v>
                </c:pt>
                <c:pt idx="5636" formatCode="General">
                  <c:v>1.4807442177238499E-4</c:v>
                </c:pt>
                <c:pt idx="5637" formatCode="General">
                  <c:v>1.4798718337387699E-4</c:v>
                </c:pt>
                <c:pt idx="5638" formatCode="General">
                  <c:v>1.4789620964422199E-4</c:v>
                </c:pt>
                <c:pt idx="5639" formatCode="General">
                  <c:v>1.47801452518896E-4</c:v>
                </c:pt>
                <c:pt idx="5640" formatCode="General">
                  <c:v>1.4770287796334701E-4</c:v>
                </c:pt>
                <c:pt idx="5641" formatCode="General">
                  <c:v>1.4760046503521101E-4</c:v>
                </c:pt>
                <c:pt idx="5642" formatCode="General">
                  <c:v>1.4749419454326601E-4</c:v>
                </c:pt>
                <c:pt idx="5643" formatCode="General">
                  <c:v>1.47384031198059E-4</c:v>
                </c:pt>
                <c:pt idx="5644" formatCode="General">
                  <c:v>1.4726995278365699E-4</c:v>
                </c:pt>
                <c:pt idx="5645" formatCode="General">
                  <c:v>1.4715190105123901E-4</c:v>
                </c:pt>
                <c:pt idx="5646" formatCode="General">
                  <c:v>1.4702988611558999E-4</c:v>
                </c:pt>
                <c:pt idx="5647" formatCode="General">
                  <c:v>1.4690387248177201E-4</c:v>
                </c:pt>
                <c:pt idx="5648" formatCode="General">
                  <c:v>1.46773839329436E-4</c:v>
                </c:pt>
                <c:pt idx="5649" formatCode="General">
                  <c:v>1.4663979095961999E-4</c:v>
                </c:pt>
                <c:pt idx="5650" formatCode="General">
                  <c:v>1.4650169385395899E-4</c:v>
                </c:pt>
                <c:pt idx="5651" formatCode="General">
                  <c:v>1.4635952130398E-4</c:v>
                </c:pt>
                <c:pt idx="5652" formatCode="General">
                  <c:v>1.4621325278574E-4</c:v>
                </c:pt>
                <c:pt idx="5653" formatCode="General">
                  <c:v>1.4606286173451E-4</c:v>
                </c:pt>
                <c:pt idx="5654" formatCode="General">
                  <c:v>1.4590834747853001E-4</c:v>
                </c:pt>
                <c:pt idx="5655" formatCode="General">
                  <c:v>1.45749723350697E-4</c:v>
                </c:pt>
                <c:pt idx="5656" formatCode="General">
                  <c:v>1.4558695527342301E-4</c:v>
                </c:pt>
                <c:pt idx="5657" formatCode="General">
                  <c:v>1.45420036973894E-4</c:v>
                </c:pt>
                <c:pt idx="5658" formatCode="General">
                  <c:v>1.4524895869343299E-4</c:v>
                </c:pt>
                <c:pt idx="5659" formatCode="General">
                  <c:v>1.4507371299033001E-4</c:v>
                </c:pt>
                <c:pt idx="5660" formatCode="General">
                  <c:v>1.44894308245898E-4</c:v>
                </c:pt>
                <c:pt idx="5661" formatCode="General">
                  <c:v>1.4471072672442501E-4</c:v>
                </c:pt>
                <c:pt idx="5662" formatCode="General">
                  <c:v>1.44522963345347E-4</c:v>
                </c:pt>
                <c:pt idx="5663" formatCode="General">
                  <c:v>1.44331011507515E-4</c:v>
                </c:pt>
                <c:pt idx="5664" formatCode="General">
                  <c:v>1.44134882364834E-4</c:v>
                </c:pt>
                <c:pt idx="5665" formatCode="General">
                  <c:v>1.4393459334872399E-4</c:v>
                </c:pt>
                <c:pt idx="5666" formatCode="General">
                  <c:v>1.4373010865111299E-4</c:v>
                </c:pt>
                <c:pt idx="5667" formatCode="General">
                  <c:v>1.43521451478261E-4</c:v>
                </c:pt>
                <c:pt idx="5668" formatCode="General">
                  <c:v>1.4330861471693299E-4</c:v>
                </c:pt>
                <c:pt idx="5669" formatCode="General">
                  <c:v>1.4309162215567499E-4</c:v>
                </c:pt>
                <c:pt idx="5670" formatCode="General">
                  <c:v>1.4287047305541501E-4</c:v>
                </c:pt>
                <c:pt idx="5671" formatCode="General">
                  <c:v>1.4264519920829699E-4</c:v>
                </c:pt>
                <c:pt idx="5672" formatCode="General">
                  <c:v>1.42415792911947E-4</c:v>
                </c:pt>
                <c:pt idx="5673" formatCode="General">
                  <c:v>1.4218225711276099E-4</c:v>
                </c:pt>
                <c:pt idx="5674" formatCode="General">
                  <c:v>1.4194461697545699E-4</c:v>
                </c:pt>
                <c:pt idx="5675" formatCode="General">
                  <c:v>1.41702886979886E-4</c:v>
                </c:pt>
                <c:pt idx="5676" formatCode="General">
                  <c:v>1.4145706751728001E-4</c:v>
                </c:pt>
                <c:pt idx="5677" formatCode="General">
                  <c:v>1.4120721447549001E-4</c:v>
                </c:pt>
                <c:pt idx="5678" formatCode="General">
                  <c:v>1.40953316846791E-4</c:v>
                </c:pt>
                <c:pt idx="5679" formatCode="General">
                  <c:v>1.4069539148219701E-4</c:v>
                </c:pt>
                <c:pt idx="5680" formatCode="General">
                  <c:v>1.4043346778776201E-4</c:v>
                </c:pt>
                <c:pt idx="5681" formatCode="General">
                  <c:v>1.4016754065934801E-4</c:v>
                </c:pt>
                <c:pt idx="5682" formatCode="General">
                  <c:v>1.3989766494602201E-4</c:v>
                </c:pt>
                <c:pt idx="5683" formatCode="General">
                  <c:v>1.39623861442565E-4</c:v>
                </c:pt>
                <c:pt idx="5684" formatCode="General">
                  <c:v>1.3934615430355999E-4</c:v>
                </c:pt>
                <c:pt idx="5685" formatCode="General">
                  <c:v>1.3906456460135601E-4</c:v>
                </c:pt>
                <c:pt idx="5686" formatCode="General">
                  <c:v>1.3877912562419199E-4</c:v>
                </c:pt>
                <c:pt idx="5687" formatCode="General">
                  <c:v>1.3848985357462799E-4</c:v>
                </c:pt>
                <c:pt idx="5688" formatCode="General">
                  <c:v>1.3819676765123101E-4</c:v>
                </c:pt>
                <c:pt idx="5689" formatCode="General">
                  <c:v>1.37899923321625E-4</c:v>
                </c:pt>
                <c:pt idx="5690" formatCode="General">
                  <c:v>1.3759933313128701E-4</c:v>
                </c:pt>
                <c:pt idx="5691" formatCode="General">
                  <c:v>1.37295039573866E-4</c:v>
                </c:pt>
                <c:pt idx="5692" formatCode="General">
                  <c:v>1.3698708640477099E-4</c:v>
                </c:pt>
                <c:pt idx="5693" formatCode="General">
                  <c:v>1.36675511698357E-4</c:v>
                </c:pt>
                <c:pt idx="5694" formatCode="General">
                  <c:v>1.36360339791602E-4</c:v>
                </c:pt>
                <c:pt idx="5695" formatCode="General">
                  <c:v>1.3604159215665701E-4</c:v>
                </c:pt>
                <c:pt idx="5696" formatCode="General">
                  <c:v>1.35719312477743E-4</c:v>
                </c:pt>
                <c:pt idx="5697" formatCode="General">
                  <c:v>1.35393539496038E-4</c:v>
                </c:pt>
                <c:pt idx="5698" formatCode="General">
                  <c:v>1.35064334770862E-4</c:v>
                </c:pt>
                <c:pt idx="5699" formatCode="General">
                  <c:v>1.3473171632307401E-4</c:v>
                </c:pt>
                <c:pt idx="5700" formatCode="General">
                  <c:v>1.34395722503632E-4</c:v>
                </c:pt>
                <c:pt idx="5701" formatCode="General">
                  <c:v>1.3405639870098099E-4</c:v>
                </c:pt>
                <c:pt idx="5702" formatCode="General">
                  <c:v>1.33713790759015E-4</c:v>
                </c:pt>
                <c:pt idx="5703" formatCode="General">
                  <c:v>1.3336794969149901E-4</c:v>
                </c:pt>
                <c:pt idx="5704" formatCode="General">
                  <c:v>1.3301890090083E-4</c:v>
                </c:pt>
                <c:pt idx="5705" formatCode="General">
                  <c:v>1.3266669282725399E-4</c:v>
                </c:pt>
                <c:pt idx="5706" formatCode="General">
                  <c:v>1.32311364229249E-4</c:v>
                </c:pt>
                <c:pt idx="5707" formatCode="General">
                  <c:v>1.3195297374587301E-4</c:v>
                </c:pt>
                <c:pt idx="5708" formatCode="General">
                  <c:v>1.31591569011841E-4</c:v>
                </c:pt>
                <c:pt idx="5709" formatCode="General">
                  <c:v>1.3122718289429499E-4</c:v>
                </c:pt>
                <c:pt idx="5710" formatCode="General">
                  <c:v>1.3085987122335099E-4</c:v>
                </c:pt>
                <c:pt idx="5711" formatCode="General">
                  <c:v>1.3048965967101301E-4</c:v>
                </c:pt>
                <c:pt idx="5712" formatCode="General">
                  <c:v>1.3011660528538399E-4</c:v>
                </c:pt>
                <c:pt idx="5713" formatCode="General">
                  <c:v>1.29740775266981E-4</c:v>
                </c:pt>
                <c:pt idx="5714" formatCode="General">
                  <c:v>1.2936222974701801E-4</c:v>
                </c:pt>
                <c:pt idx="5715" formatCode="General">
                  <c:v>1.2898098108970999E-4</c:v>
                </c:pt>
                <c:pt idx="5716" formatCode="General">
                  <c:v>1.2859710529548399E-4</c:v>
                </c:pt>
                <c:pt idx="5717" formatCode="General">
                  <c:v>1.2821064142823699E-4</c:v>
                </c:pt>
                <c:pt idx="5718" formatCode="General">
                  <c:v>1.27821654147566E-4</c:v>
                </c:pt>
                <c:pt idx="5719" formatCode="General">
                  <c:v>1.27430192712621E-4</c:v>
                </c:pt>
                <c:pt idx="5720" formatCode="General">
                  <c:v>1.27036299386778E-4</c:v>
                </c:pt>
                <c:pt idx="5721" formatCode="General">
                  <c:v>1.2664000769254299E-4</c:v>
                </c:pt>
                <c:pt idx="5722" formatCode="General">
                  <c:v>1.26241385692004E-4</c:v>
                </c:pt>
                <c:pt idx="5723" formatCode="General">
                  <c:v>1.2584048480996499E-4</c:v>
                </c:pt>
                <c:pt idx="5724" formatCode="General">
                  <c:v>1.25437369887857E-4</c:v>
                </c:pt>
                <c:pt idx="5725" formatCode="General">
                  <c:v>1.2503207981438101E-4</c:v>
                </c:pt>
                <c:pt idx="5726" formatCode="General">
                  <c:v>1.24624654436445E-4</c:v>
                </c:pt>
                <c:pt idx="5727" formatCode="General">
                  <c:v>1.2421517801569E-4</c:v>
                </c:pt>
                <c:pt idx="5728" formatCode="General">
                  <c:v>1.2380367991268401E-4</c:v>
                </c:pt>
                <c:pt idx="5729" formatCode="General">
                  <c:v>1.2339019095896299E-4</c:v>
                </c:pt>
                <c:pt idx="5730" formatCode="General">
                  <c:v>1.2297479544466199E-4</c:v>
                </c:pt>
                <c:pt idx="5731" formatCode="General">
                  <c:v>1.2255754910895801E-4</c:v>
                </c:pt>
                <c:pt idx="5732" formatCode="General">
                  <c:v>1.22138501071367E-4</c:v>
                </c:pt>
                <c:pt idx="5733" formatCode="General">
                  <c:v>1.2171770129129201E-4</c:v>
                </c:pt>
                <c:pt idx="5734" formatCode="General">
                  <c:v>1.21295184675682E-4</c:v>
                </c:pt>
                <c:pt idx="5735" formatCode="General">
                  <c:v>1.20871025856384E-4</c:v>
                </c:pt>
                <c:pt idx="5736" formatCode="General">
                  <c:v>1.20445274026252E-4</c:v>
                </c:pt>
                <c:pt idx="5737" formatCode="General">
                  <c:v>1.20017978254973E-4</c:v>
                </c:pt>
                <c:pt idx="5738" formatCode="General">
                  <c:v>1.19589176797213E-4</c:v>
                </c:pt>
                <c:pt idx="5739" formatCode="General">
                  <c:v>1.1915893782949801E-4</c:v>
                </c:pt>
                <c:pt idx="5740" formatCode="General">
                  <c:v>1.18727294936119E-4</c:v>
                </c:pt>
                <c:pt idx="5741" formatCode="General">
                  <c:v>1.18294300211153E-4</c:v>
                </c:pt>
                <c:pt idx="5742" formatCode="General">
                  <c:v>1.17860019822146E-4</c:v>
                </c:pt>
                <c:pt idx="5743" formatCode="General">
                  <c:v>1.17424513030821E-4</c:v>
                </c:pt>
                <c:pt idx="5744" formatCode="General">
                  <c:v>1.16987826774336E-4</c:v>
                </c:pt>
                <c:pt idx="5745" formatCode="General">
                  <c:v>1.16549998870157E-4</c:v>
                </c:pt>
                <c:pt idx="5746" formatCode="General">
                  <c:v>1.1611108834100199E-4</c:v>
                </c:pt>
                <c:pt idx="5747" formatCode="General">
                  <c:v>1.15671142655697E-4</c:v>
                </c:pt>
                <c:pt idx="5748" formatCode="General">
                  <c:v>1.1523021856479301E-4</c:v>
                </c:pt>
                <c:pt idx="5749" formatCode="General">
                  <c:v>1.1478833515527099E-4</c:v>
                </c:pt>
                <c:pt idx="5750" formatCode="General">
                  <c:v>1.14345550483393E-4</c:v>
                </c:pt>
                <c:pt idx="5751" formatCode="General">
                  <c:v>1.13901916542395E-4</c:v>
                </c:pt>
                <c:pt idx="5752" formatCode="General">
                  <c:v>1.1345747954876101E-4</c:v>
                </c:pt>
                <c:pt idx="5753" formatCode="General">
                  <c:v>1.1301227356385499E-4</c:v>
                </c:pt>
                <c:pt idx="5754" formatCode="General">
                  <c:v>1.12566356886248E-4</c:v>
                </c:pt>
                <c:pt idx="5755" formatCode="General">
                  <c:v>1.12119774031216E-4</c:v>
                </c:pt>
                <c:pt idx="5756" formatCode="General">
                  <c:v>1.11672568467824E-4</c:v>
                </c:pt>
                <c:pt idx="5757" formatCode="General">
                  <c:v>1.11224784018073E-4</c:v>
                </c:pt>
                <c:pt idx="5758" formatCode="General">
                  <c:v>1.10776469001761E-4</c:v>
                </c:pt>
                <c:pt idx="5759" formatCode="General">
                  <c:v>1.1032765147272799E-4</c:v>
                </c:pt>
                <c:pt idx="5760" formatCode="General">
                  <c:v>1.09878396451195E-4</c:v>
                </c:pt>
                <c:pt idx="5761" formatCode="General">
                  <c:v>1.09428723190144E-4</c:v>
                </c:pt>
                <c:pt idx="5762" formatCode="General">
                  <c:v>1.08978687912743E-4</c:v>
                </c:pt>
                <c:pt idx="5763" formatCode="General">
                  <c:v>1.08528284926995E-4</c:v>
                </c:pt>
                <c:pt idx="5764" formatCode="General">
                  <c:v>1.0807758858265201E-4</c:v>
                </c:pt>
                <c:pt idx="5765" formatCode="General">
                  <c:v>1.07626654350228E-4</c:v>
                </c:pt>
                <c:pt idx="5766" formatCode="General">
                  <c:v>1.07175481707206E-4</c:v>
                </c:pt>
                <c:pt idx="5767" formatCode="General">
                  <c:v>1.0672409637325201E-4</c:v>
                </c:pt>
                <c:pt idx="5768" formatCode="General">
                  <c:v>1.06272574530347E-4</c:v>
                </c:pt>
                <c:pt idx="5769" formatCode="General">
                  <c:v>1.05820943571245E-4</c:v>
                </c:pt>
                <c:pt idx="5770" formatCode="General">
                  <c:v>1.0536922677653801E-4</c:v>
                </c:pt>
                <c:pt idx="5771" formatCode="General">
                  <c:v>1.04917456310043E-4</c:v>
                </c:pt>
                <c:pt idx="5772" formatCode="General">
                  <c:v>1.04465675507056E-4</c:v>
                </c:pt>
                <c:pt idx="5773" formatCode="General">
                  <c:v>1.04013900687266E-4</c:v>
                </c:pt>
                <c:pt idx="5774" formatCode="General">
                  <c:v>1.0356215666693401E-4</c:v>
                </c:pt>
                <c:pt idx="5775" formatCode="General">
                  <c:v>1.0311049174202899E-4</c:v>
                </c:pt>
                <c:pt idx="5776" formatCode="General">
                  <c:v>1.02658921446936E-4</c:v>
                </c:pt>
                <c:pt idx="5777" formatCode="General">
                  <c:v>1.0220748604114299E-4</c:v>
                </c:pt>
                <c:pt idx="5778" formatCode="General">
                  <c:v>1.01756189344776E-4</c:v>
                </c:pt>
                <c:pt idx="5779" formatCode="General">
                  <c:v>1.01305069424265E-4</c:v>
                </c:pt>
                <c:pt idx="5780" formatCode="General">
                  <c:v>1.0085414495072299E-4</c:v>
                </c:pt>
                <c:pt idx="5781" formatCode="General">
                  <c:v>1.0040343908499201E-4</c:v>
                </c:pt>
                <c:pt idx="5782">
                  <c:v>9.9952978347663294E-5</c:v>
                </c:pt>
                <c:pt idx="5783">
                  <c:v>9.9502796694041193E-5</c:v>
                </c:pt>
                <c:pt idx="5784">
                  <c:v>9.9052881313893405E-5</c:v>
                </c:pt>
                <c:pt idx="5785">
                  <c:v>9.8603260100297899E-5</c:v>
                </c:pt>
                <c:pt idx="5786">
                  <c:v>9.8153973263352703E-5</c:v>
                </c:pt>
                <c:pt idx="5787">
                  <c:v>9.7705043327018297E-5</c:v>
                </c:pt>
                <c:pt idx="5788">
                  <c:v>9.7256496229928898E-5</c:v>
                </c:pt>
                <c:pt idx="5789">
                  <c:v>9.6808314490221895E-5</c:v>
                </c:pt>
                <c:pt idx="5790">
                  <c:v>9.6360515000380997E-5</c:v>
                </c:pt>
                <c:pt idx="5791">
                  <c:v>9.5913131458652898E-5</c:v>
                </c:pt>
                <c:pt idx="5792">
                  <c:v>9.5466155574273201E-5</c:v>
                </c:pt>
                <c:pt idx="5793">
                  <c:v>9.5019602652636297E-5</c:v>
                </c:pt>
                <c:pt idx="5794">
                  <c:v>9.4573490890589493E-5</c:v>
                </c:pt>
                <c:pt idx="5795">
                  <c:v>9.4127829615248801E-5</c:v>
                </c:pt>
                <c:pt idx="5796">
                  <c:v>9.3682611960122701E-5</c:v>
                </c:pt>
                <c:pt idx="5797">
                  <c:v>9.32378564039964E-5</c:v>
                </c:pt>
                <c:pt idx="5798">
                  <c:v>9.2793589194621604E-5</c:v>
                </c:pt>
                <c:pt idx="5799">
                  <c:v>9.2349796342510698E-5</c:v>
                </c:pt>
                <c:pt idx="5800">
                  <c:v>9.1906459934763896E-5</c:v>
                </c:pt>
                <c:pt idx="5801">
                  <c:v>9.1463600131660297E-5</c:v>
                </c:pt>
                <c:pt idx="5802">
                  <c:v>9.1021245651572998E-5</c:v>
                </c:pt>
                <c:pt idx="5803">
                  <c:v>9.0579383964091399E-5</c:v>
                </c:pt>
                <c:pt idx="5804">
                  <c:v>9.01379861355556E-5</c:v>
                </c:pt>
                <c:pt idx="5805">
                  <c:v>8.9697058249109006E-5</c:v>
                </c:pt>
                <c:pt idx="5806">
                  <c:v>8.9256614841039397E-5</c:v>
                </c:pt>
                <c:pt idx="5807">
                  <c:v>8.88166612935883E-5</c:v>
                </c:pt>
                <c:pt idx="5808">
                  <c:v>8.8377189927797296E-5</c:v>
                </c:pt>
                <c:pt idx="5809">
                  <c:v>8.7938186043909794E-5</c:v>
                </c:pt>
                <c:pt idx="5810">
                  <c:v>8.7499625124019806E-5</c:v>
                </c:pt>
                <c:pt idx="5811">
                  <c:v>8.7061543485266501E-5</c:v>
                </c:pt>
                <c:pt idx="5812">
                  <c:v>8.6623918297164994E-5</c:v>
                </c:pt>
                <c:pt idx="5813">
                  <c:v>8.6186742745559994E-5</c:v>
                </c:pt>
                <c:pt idx="5814">
                  <c:v>8.5749991189630707E-5</c:v>
                </c:pt>
                <c:pt idx="5815">
                  <c:v>8.5313650762903595E-5</c:v>
                </c:pt>
                <c:pt idx="5816">
                  <c:v>8.4877737413022295E-5</c:v>
                </c:pt>
                <c:pt idx="5817">
                  <c:v>8.4442230547624898E-5</c:v>
                </c:pt>
                <c:pt idx="5818">
                  <c:v>8.4007114209748901E-5</c:v>
                </c:pt>
                <c:pt idx="5819">
                  <c:v>8.3572395492141293E-5</c:v>
                </c:pt>
                <c:pt idx="5820">
                  <c:v>8.3138023704186796E-5</c:v>
                </c:pt>
                <c:pt idx="5821">
                  <c:v>8.2704007920593095E-5</c:v>
                </c:pt>
                <c:pt idx="5822">
                  <c:v>8.2270353072011904E-5</c:v>
                </c:pt>
                <c:pt idx="5823">
                  <c:v>8.1837016336747204E-5</c:v>
                </c:pt>
                <c:pt idx="5824">
                  <c:v>8.1403996528649699E-5</c:v>
                </c:pt>
                <c:pt idx="5825">
                  <c:v>8.0971264859136096E-5</c:v>
                </c:pt>
                <c:pt idx="5826">
                  <c:v>8.0538804498065097E-5</c:v>
                </c:pt>
                <c:pt idx="5827">
                  <c:v>8.0106591217406597E-5</c:v>
                </c:pt>
                <c:pt idx="5828">
                  <c:v>7.9674619174286803E-5</c:v>
                </c:pt>
                <c:pt idx="5829">
                  <c:v>7.9242852864313404E-5</c:v>
                </c:pt>
                <c:pt idx="5830">
                  <c:v>7.8811294837310695E-5</c:v>
                </c:pt>
                <c:pt idx="5831">
                  <c:v>7.8379932906405097E-5</c:v>
                </c:pt>
                <c:pt idx="5832">
                  <c:v>7.7948735649470695E-5</c:v>
                </c:pt>
                <c:pt idx="5833">
                  <c:v>7.75176662345598E-5</c:v>
                </c:pt>
                <c:pt idx="5834">
                  <c:v>7.7086706269675597E-5</c:v>
                </c:pt>
                <c:pt idx="5835">
                  <c:v>7.6655845750943797E-5</c:v>
                </c:pt>
                <c:pt idx="5836">
                  <c:v>7.6225049840179004E-5</c:v>
                </c:pt>
                <c:pt idx="5837">
                  <c:v>7.5794286405895893E-5</c:v>
                </c:pt>
                <c:pt idx="5838">
                  <c:v>7.5363536720524405E-5</c:v>
                </c:pt>
                <c:pt idx="5839">
                  <c:v>7.4932791120710995E-5</c:v>
                </c:pt>
                <c:pt idx="5840">
                  <c:v>7.4502020269688596E-5</c:v>
                </c:pt>
                <c:pt idx="5841">
                  <c:v>7.4071184186094195E-5</c:v>
                </c:pt>
                <c:pt idx="5842">
                  <c:v>7.3640279533354898E-5</c:v>
                </c:pt>
                <c:pt idx="5843">
                  <c:v>7.3209286636521196E-5</c:v>
                </c:pt>
                <c:pt idx="5844">
                  <c:v>7.2778159546768605E-5</c:v>
                </c:pt>
                <c:pt idx="5845">
                  <c:v>7.2346885636854097E-5</c:v>
                </c:pt>
                <c:pt idx="5846">
                  <c:v>7.1915442091346202E-5</c:v>
                </c:pt>
                <c:pt idx="5847">
                  <c:v>7.1483791576164405E-5</c:v>
                </c:pt>
                <c:pt idx="5848">
                  <c:v>7.10519295194893E-5</c:v>
                </c:pt>
                <c:pt idx="5849">
                  <c:v>7.0619801361635601E-5</c:v>
                </c:pt>
                <c:pt idx="5850">
                  <c:v>7.0187391550685007E-5</c:v>
                </c:pt>
                <c:pt idx="5851">
                  <c:v>6.9754684796093701E-5</c:v>
                </c:pt>
                <c:pt idx="5852">
                  <c:v>6.9321646952361199E-5</c:v>
                </c:pt>
                <c:pt idx="5853">
                  <c:v>6.8888288358619706E-5</c:v>
                </c:pt>
                <c:pt idx="5854">
                  <c:v>6.8454519719354499E-5</c:v>
                </c:pt>
                <c:pt idx="5855">
                  <c:v>6.8020363365823395E-5</c:v>
                </c:pt>
                <c:pt idx="5856">
                  <c:v>6.7585775509838595E-5</c:v>
                </c:pt>
                <c:pt idx="5857">
                  <c:v>6.7150730274994304E-5</c:v>
                </c:pt>
                <c:pt idx="5858">
                  <c:v>6.6715200691137605E-5</c:v>
                </c:pt>
                <c:pt idx="5859">
                  <c:v>6.6279162695486498E-5</c:v>
                </c:pt>
                <c:pt idx="5860">
                  <c:v>6.5842584144771004E-5</c:v>
                </c:pt>
                <c:pt idx="5861">
                  <c:v>6.54054747433681E-5</c:v>
                </c:pt>
                <c:pt idx="5862">
                  <c:v>6.4967768906815405E-5</c:v>
                </c:pt>
                <c:pt idx="5863">
                  <c:v>6.4529455928123697E-5</c:v>
                </c:pt>
                <c:pt idx="5864">
                  <c:v>6.4090514851142504E-5</c:v>
                </c:pt>
                <c:pt idx="5865">
                  <c:v>6.3650930205939906E-5</c:v>
                </c:pt>
                <c:pt idx="5866">
                  <c:v>6.32106568698218E-5</c:v>
                </c:pt>
                <c:pt idx="5867">
                  <c:v>6.2769681268290596E-5</c:v>
                </c:pt>
                <c:pt idx="5868">
                  <c:v>6.2327992334878699E-5</c:v>
                </c:pt>
                <c:pt idx="5869">
                  <c:v>6.1885560058165596E-5</c:v>
                </c:pt>
                <c:pt idx="5870">
                  <c:v>6.1442365202877094E-5</c:v>
                </c:pt>
                <c:pt idx="5871">
                  <c:v>6.0998391992997199E-5</c:v>
                </c:pt>
                <c:pt idx="5872">
                  <c:v>6.0553607198388298E-5</c:v>
                </c:pt>
                <c:pt idx="5873">
                  <c:v>6.0108015607702103E-5</c:v>
                </c:pt>
                <c:pt idx="5874">
                  <c:v>5.9661558079705201E-5</c:v>
                </c:pt>
                <c:pt idx="5875">
                  <c:v>5.9214243953158102E-5</c:v>
                </c:pt>
                <c:pt idx="5876">
                  <c:v>5.8766052437083998E-5</c:v>
                </c:pt>
                <c:pt idx="5877">
                  <c:v>5.8316953325785598E-5</c:v>
                </c:pt>
                <c:pt idx="5878">
                  <c:v>5.7866907176890402E-5</c:v>
                </c:pt>
                <c:pt idx="5879">
                  <c:v>5.7415946770524099E-5</c:v>
                </c:pt>
                <c:pt idx="5880">
                  <c:v>5.6964028311806003E-5</c:v>
                </c:pt>
                <c:pt idx="5881">
                  <c:v>5.6511138777163699E-5</c:v>
                </c:pt>
                <c:pt idx="5882">
                  <c:v>5.6057275376797397E-5</c:v>
                </c:pt>
                <c:pt idx="5883">
                  <c:v>5.5602418012692E-5</c:v>
                </c:pt>
                <c:pt idx="5884">
                  <c:v>5.5146537118898502E-5</c:v>
                </c:pt>
                <c:pt idx="5885">
                  <c:v>5.4689642304767402E-5</c:v>
                </c:pt>
                <c:pt idx="5886">
                  <c:v>5.4231719498624298E-5</c:v>
                </c:pt>
                <c:pt idx="5887">
                  <c:v>5.3772757178478899E-5</c:v>
                </c:pt>
                <c:pt idx="5888">
                  <c:v>5.3312725970585602E-5</c:v>
                </c:pt>
                <c:pt idx="5889">
                  <c:v>5.2851628716408897E-5</c:v>
                </c:pt>
                <c:pt idx="5890">
                  <c:v>5.2389470244133898E-5</c:v>
                </c:pt>
                <c:pt idx="5891">
                  <c:v>5.19262264318863E-5</c:v>
                </c:pt>
                <c:pt idx="5892">
                  <c:v>5.1461898868658197E-5</c:v>
                </c:pt>
                <c:pt idx="5893">
                  <c:v>5.0996492753266302E-5</c:v>
                </c:pt>
                <c:pt idx="5894">
                  <c:v>5.0529990168169703E-5</c:v>
                </c:pt>
                <c:pt idx="5895">
                  <c:v>5.0062404191123797E-5</c:v>
                </c:pt>
                <c:pt idx="5896">
                  <c:v>4.9593732895316299E-5</c:v>
                </c:pt>
                <c:pt idx="5897">
                  <c:v>4.9123971258905798E-5</c:v>
                </c:pt>
                <c:pt idx="5898">
                  <c:v>4.8653105821917299E-5</c:v>
                </c:pt>
                <c:pt idx="5899">
                  <c:v>4.8181148254159903E-5</c:v>
                </c:pt>
                <c:pt idx="5900">
                  <c:v>4.7708095891815299E-5</c:v>
                </c:pt>
                <c:pt idx="5901">
                  <c:v>4.7233949855126797E-5</c:v>
                </c:pt>
                <c:pt idx="5902">
                  <c:v>4.6758707047802199E-5</c:v>
                </c:pt>
                <c:pt idx="5903">
                  <c:v>4.6282380780337703E-5</c:v>
                </c:pt>
                <c:pt idx="5904">
                  <c:v>4.5804977009360801E-5</c:v>
                </c:pt>
                <c:pt idx="5905">
                  <c:v>4.5326519499489697E-5</c:v>
                </c:pt>
                <c:pt idx="5906">
                  <c:v>4.4846985134106198E-5</c:v>
                </c:pt>
                <c:pt idx="5907">
                  <c:v>4.43664106399135E-5</c:v>
                </c:pt>
                <c:pt idx="5908">
                  <c:v>4.3884771032213399E-5</c:v>
                </c:pt>
                <c:pt idx="5909">
                  <c:v>4.3402073443021598E-5</c:v>
                </c:pt>
                <c:pt idx="5910">
                  <c:v>4.2918326545374397E-5</c:v>
                </c:pt>
                <c:pt idx="5911">
                  <c:v>4.24335591216134E-5</c:v>
                </c:pt>
                <c:pt idx="5912">
                  <c:v>4.1947786221860101E-5</c:v>
                </c:pt>
                <c:pt idx="5913">
                  <c:v>4.1461012001632098E-5</c:v>
                </c:pt>
                <c:pt idx="5914">
                  <c:v>4.0973266176049303E-5</c:v>
                </c:pt>
                <c:pt idx="5915">
                  <c:v>4.0484552606601199E-5</c:v>
                </c:pt>
                <c:pt idx="5916">
                  <c:v>3.9994904816829802E-5</c:v>
                </c:pt>
                <c:pt idx="5917">
                  <c:v>3.9504317055747101E-5</c:v>
                </c:pt>
                <c:pt idx="5918">
                  <c:v>3.9012824855882903E-5</c:v>
                </c:pt>
                <c:pt idx="5919">
                  <c:v>3.8520458887285603E-5</c:v>
                </c:pt>
                <c:pt idx="5920">
                  <c:v>3.8027225361462897E-5</c:v>
                </c:pt>
                <c:pt idx="5921">
                  <c:v>3.7533142725167203E-5</c:v>
                </c:pt>
                <c:pt idx="5922">
                  <c:v>3.7038246835407E-5</c:v>
                </c:pt>
                <c:pt idx="5923">
                  <c:v>3.6542547912776202E-5</c:v>
                </c:pt>
                <c:pt idx="5924">
                  <c:v>3.6046077068276599E-5</c:v>
                </c:pt>
                <c:pt idx="5925">
                  <c:v>3.5548871140182999E-5</c:v>
                </c:pt>
                <c:pt idx="5926">
                  <c:v>3.50509436381414E-5</c:v>
                </c:pt>
                <c:pt idx="5927">
                  <c:v>3.4552311921708701E-5</c:v>
                </c:pt>
                <c:pt idx="5928">
                  <c:v>3.4053004602928899E-5</c:v>
                </c:pt>
                <c:pt idx="5929">
                  <c:v>3.3553070819221698E-5</c:v>
                </c:pt>
                <c:pt idx="5930">
                  <c:v>3.3052528192597097E-5</c:v>
                </c:pt>
                <c:pt idx="5931">
                  <c:v>3.2551399974990703E-5</c:v>
                </c:pt>
                <c:pt idx="5932">
                  <c:v>3.2049735942358403E-5</c:v>
                </c:pt>
                <c:pt idx="5933">
                  <c:v>3.1547567467645297E-5</c:v>
                </c:pt>
                <c:pt idx="5934">
                  <c:v>3.1044930073990903E-5</c:v>
                </c:pt>
                <c:pt idx="5935">
                  <c:v>3.0541840407696503E-5</c:v>
                </c:pt>
                <c:pt idx="5936">
                  <c:v>3.0038359002297799E-5</c:v>
                </c:pt>
                <c:pt idx="5937">
                  <c:v>2.9534513024846599E-5</c:v>
                </c:pt>
                <c:pt idx="5938">
                  <c:v>2.90303317226332E-5</c:v>
                </c:pt>
                <c:pt idx="5939">
                  <c:v>2.8525865029055698E-5</c:v>
                </c:pt>
                <c:pt idx="5940">
                  <c:v>2.80211455241661E-5</c:v>
                </c:pt>
                <c:pt idx="5941">
                  <c:v>2.75162210587569E-5</c:v>
                </c:pt>
                <c:pt idx="5942">
                  <c:v>2.7011115783724401E-5</c:v>
                </c:pt>
                <c:pt idx="5943">
                  <c:v>2.6505887772977501E-5</c:v>
                </c:pt>
                <c:pt idx="5944">
                  <c:v>2.60005689423885E-5</c:v>
                </c:pt>
                <c:pt idx="5945">
                  <c:v>2.54952082914062E-5</c:v>
                </c:pt>
                <c:pt idx="5946">
                  <c:v>2.4989831735386501E-5</c:v>
                </c:pt>
                <c:pt idx="5947">
                  <c:v>2.44845139787471E-5</c:v>
                </c:pt>
                <c:pt idx="5948">
                  <c:v>2.3979271978573701E-5</c:v>
                </c:pt>
                <c:pt idx="5949">
                  <c:v>2.34741571678152E-5</c:v>
                </c:pt>
                <c:pt idx="5950">
                  <c:v>2.2969225032713699E-5</c:v>
                </c:pt>
                <c:pt idx="5951">
                  <c:v>2.2464516145333901E-5</c:v>
                </c:pt>
                <c:pt idx="5952">
                  <c:v>2.1960051667985699E-5</c:v>
                </c:pt>
                <c:pt idx="5953">
                  <c:v>2.1455906126329701E-5</c:v>
                </c:pt>
                <c:pt idx="5954">
                  <c:v>2.09521236942522E-5</c:v>
                </c:pt>
                <c:pt idx="5955">
                  <c:v>2.0448734482847499E-5</c:v>
                </c:pt>
                <c:pt idx="5956">
                  <c:v>1.99457837224961E-5</c:v>
                </c:pt>
                <c:pt idx="5957">
                  <c:v>1.9443330512844198E-5</c:v>
                </c:pt>
                <c:pt idx="5958">
                  <c:v>1.8941432693995001E-5</c:v>
                </c:pt>
                <c:pt idx="5959">
                  <c:v>1.8440146119749499E-5</c:v>
                </c:pt>
                <c:pt idx="5960">
                  <c:v>1.7939503989478202E-5</c:v>
                </c:pt>
                <c:pt idx="5961">
                  <c:v>1.7439556776754899E-5</c:v>
                </c:pt>
                <c:pt idx="5962">
                  <c:v>1.69403616793226E-5</c:v>
                </c:pt>
                <c:pt idx="5963">
                  <c:v>1.6441945760784901E-5</c:v>
                </c:pt>
                <c:pt idx="5964">
                  <c:v>1.5944376642573401E-5</c:v>
                </c:pt>
                <c:pt idx="5965">
                  <c:v>1.5447718354755098E-5</c:v>
                </c:pt>
                <c:pt idx="5966">
                  <c:v>1.4952008094467799E-5</c:v>
                </c:pt>
                <c:pt idx="5967">
                  <c:v>1.44572869589409E-5</c:v>
                </c:pt>
                <c:pt idx="5968">
                  <c:v>1.3963596916552399E-5</c:v>
                </c:pt>
                <c:pt idx="5969">
                  <c:v>1.34710183943332E-5</c:v>
                </c:pt>
                <c:pt idx="5970">
                  <c:v>1.2979613810781E-5</c:v>
                </c:pt>
                <c:pt idx="5971">
                  <c:v>1.2489411663031E-5</c:v>
                </c:pt>
                <c:pt idx="5972">
                  <c:v>1.200046014252E-5</c:v>
                </c:pt>
                <c:pt idx="5973">
                  <c:v>1.1512799103392201E-5</c:v>
                </c:pt>
                <c:pt idx="5974">
                  <c:v>1.10264918285685E-5</c:v>
                </c:pt>
                <c:pt idx="5975">
                  <c:v>1.05415958932155E-5</c:v>
                </c:pt>
                <c:pt idx="5976">
                  <c:v>1.00581528964658E-5</c:v>
                </c:pt>
                <c:pt idx="5977">
                  <c:v>9.5762301457148495E-6</c:v>
                </c:pt>
                <c:pt idx="5978">
                  <c:v>9.0958587641710807E-6</c:v>
                </c:pt>
                <c:pt idx="5979">
                  <c:v>8.6171098747416299E-6</c:v>
                </c:pt>
                <c:pt idx="5980">
                  <c:v>8.1400254777524405E-6</c:v>
                </c:pt>
                <c:pt idx="5981">
                  <c:v>7.6646607991634903E-6</c:v>
                </c:pt>
                <c:pt idx="5982">
                  <c:v>7.1910590373859599E-6</c:v>
                </c:pt>
                <c:pt idx="5983">
                  <c:v>6.7192584345834202E-6</c:v>
                </c:pt>
                <c:pt idx="5984">
                  <c:v>6.2493258048865602E-6</c:v>
                </c:pt>
                <c:pt idx="5985">
                  <c:v>5.78129775165513E-6</c:v>
                </c:pt>
                <c:pt idx="5986">
                  <c:v>5.31522184460899E-6</c:v>
                </c:pt>
                <c:pt idx="5987">
                  <c:v>4.8511521380754004E-6</c:v>
                </c:pt>
                <c:pt idx="5988">
                  <c:v>4.3891464863825797E-6</c:v>
                </c:pt>
                <c:pt idx="5989">
                  <c:v>3.9292335825426996E-6</c:v>
                </c:pt>
                <c:pt idx="5990">
                  <c:v>3.4714616283890002E-6</c:v>
                </c:pt>
                <c:pt idx="5991">
                  <c:v>3.01587692319401E-6</c:v>
                </c:pt>
                <c:pt idx="5992">
                  <c:v>2.5625342244236301E-6</c:v>
                </c:pt>
                <c:pt idx="5993">
                  <c:v>2.1114709465004202E-6</c:v>
                </c:pt>
                <c:pt idx="5994">
                  <c:v>1.6627177617227001E-6</c:v>
                </c:pt>
                <c:pt idx="5995">
                  <c:v>1.21632219782696E-6</c:v>
                </c:pt>
                <c:pt idx="5996">
                  <c:v>7.7234174893276902E-7</c:v>
                </c:pt>
                <c:pt idx="5997">
                  <c:v>3.3083484029384302E-7</c:v>
                </c:pt>
                <c:pt idx="5998">
                  <c:v>-1.08179767505089E-7</c:v>
                </c:pt>
                <c:pt idx="5999">
                  <c:v>-5.4464799893992704E-7</c:v>
                </c:pt>
                <c:pt idx="6000">
                  <c:v>-9.7854300202082702E-7</c:v>
                </c:pt>
                <c:pt idx="6001">
                  <c:v>-1.4097933581348799E-6</c:v>
                </c:pt>
                <c:pt idx="6002">
                  <c:v>-1.8383797493076E-6</c:v>
                </c:pt>
                <c:pt idx="6003">
                  <c:v>-2.2642566301571899E-6</c:v>
                </c:pt>
                <c:pt idx="6004">
                  <c:v>-2.6874240508998502E-6</c:v>
                </c:pt>
                <c:pt idx="6005">
                  <c:v>-3.10780788577895E-6</c:v>
                </c:pt>
                <c:pt idx="6006">
                  <c:v>-3.5253725983848999E-6</c:v>
                </c:pt>
                <c:pt idx="6007">
                  <c:v>-3.9401088333716399E-6</c:v>
                </c:pt>
                <c:pt idx="6008">
                  <c:v>-4.3519653534082504E-6</c:v>
                </c:pt>
                <c:pt idx="6009">
                  <c:v>-4.760901662206E-6</c:v>
                </c:pt>
                <c:pt idx="6010">
                  <c:v>-5.1668843033254597E-6</c:v>
                </c:pt>
                <c:pt idx="6011">
                  <c:v>-5.5698811045313301E-6</c:v>
                </c:pt>
                <c:pt idx="6012">
                  <c:v>-5.9698651131518596E-6</c:v>
                </c:pt>
                <c:pt idx="6013">
                  <c:v>-6.3667973524982403E-6</c:v>
                </c:pt>
                <c:pt idx="6014">
                  <c:v>-6.7606498487619304E-6</c:v>
                </c:pt>
                <c:pt idx="6015">
                  <c:v>-7.1513954006879196E-6</c:v>
                </c:pt>
                <c:pt idx="6016">
                  <c:v>-7.5390191502319697E-6</c:v>
                </c:pt>
                <c:pt idx="6017">
                  <c:v>-7.9234970182487401E-6</c:v>
                </c:pt>
                <c:pt idx="6018">
                  <c:v>-8.3047970510094598E-6</c:v>
                </c:pt>
                <c:pt idx="6019">
                  <c:v>-8.6828945134171995E-6</c:v>
                </c:pt>
                <c:pt idx="6020">
                  <c:v>-9.0577609325032003E-6</c:v>
                </c:pt>
                <c:pt idx="6021">
                  <c:v>-9.4293797057208304E-6</c:v>
                </c:pt>
                <c:pt idx="6022">
                  <c:v>-9.7977242529516598E-6</c:v>
                </c:pt>
                <c:pt idx="6023">
                  <c:v>-1.01627858603328E-5</c:v>
                </c:pt>
                <c:pt idx="6024">
                  <c:v>-1.05245354423741E-5</c:v>
                </c:pt>
                <c:pt idx="6025">
                  <c:v>-1.08829554623623E-5</c:v>
                </c:pt>
                <c:pt idx="6026">
                  <c:v>-1.1238038926697701E-5</c:v>
                </c:pt>
                <c:pt idx="6027">
                  <c:v>-1.1589762290669899E-5</c:v>
                </c:pt>
                <c:pt idx="6028">
                  <c:v>-1.19381295209265E-5</c:v>
                </c:pt>
                <c:pt idx="6029">
                  <c:v>-1.22831001291859E-5</c:v>
                </c:pt>
                <c:pt idx="6030">
                  <c:v>-1.26246712543796E-5</c:v>
                </c:pt>
                <c:pt idx="6031">
                  <c:v>-1.29628498310151E-5</c:v>
                </c:pt>
                <c:pt idx="6032">
                  <c:v>-1.3297599793028E-5</c:v>
                </c:pt>
                <c:pt idx="6033">
                  <c:v>-1.36289212130792E-5</c:v>
                </c:pt>
                <c:pt idx="6034">
                  <c:v>-1.39567947170906E-5</c:v>
                </c:pt>
                <c:pt idx="6035">
                  <c:v>-1.42812423254848E-5</c:v>
                </c:pt>
                <c:pt idx="6036">
                  <c:v>-1.4602262609831299E-5</c:v>
                </c:pt>
                <c:pt idx="6037">
                  <c:v>-1.49198566292189E-5</c:v>
                </c:pt>
                <c:pt idx="6038">
                  <c:v>-1.5233998515615601E-5</c:v>
                </c:pt>
                <c:pt idx="6039">
                  <c:v>-1.5544672888112501E-5</c:v>
                </c:pt>
                <c:pt idx="6040">
                  <c:v>-1.5851923634795801E-5</c:v>
                </c:pt>
                <c:pt idx="6041">
                  <c:v>-1.6155724702706001E-5</c:v>
                </c:pt>
                <c:pt idx="6042">
                  <c:v>-1.64560591930829E-5</c:v>
                </c:pt>
                <c:pt idx="6043">
                  <c:v>-1.6752977338557901E-5</c:v>
                </c:pt>
                <c:pt idx="6044">
                  <c:v>-1.7046456888113601E-5</c:v>
                </c:pt>
                <c:pt idx="6045">
                  <c:v>-1.7336501858373501E-5</c:v>
                </c:pt>
                <c:pt idx="6046">
                  <c:v>-1.7623118840554101E-5</c:v>
                </c:pt>
                <c:pt idx="6047">
                  <c:v>-1.79063269644E-5</c:v>
                </c:pt>
                <c:pt idx="6048">
                  <c:v>-1.8186116758546701E-5</c:v>
                </c:pt>
                <c:pt idx="6049">
                  <c:v>-1.8462519430403499E-5</c:v>
                </c:pt>
                <c:pt idx="6050">
                  <c:v>-1.8735534636626199E-5</c:v>
                </c:pt>
                <c:pt idx="6051">
                  <c:v>-1.9005177633544601E-5</c:v>
                </c:pt>
                <c:pt idx="6052">
                  <c:v>-1.9271456126971001E-5</c:v>
                </c:pt>
                <c:pt idx="6053">
                  <c:v>-1.9534372684037802E-5</c:v>
                </c:pt>
                <c:pt idx="6054">
                  <c:v>-1.9793983300541598E-5</c:v>
                </c:pt>
                <c:pt idx="6055">
                  <c:v>-2.00502644726304E-5</c:v>
                </c:pt>
                <c:pt idx="6056">
                  <c:v>-2.03032547852837E-5</c:v>
                </c:pt>
                <c:pt idx="6057">
                  <c:v>-2.0552984255861298E-5</c:v>
                </c:pt>
                <c:pt idx="6058">
                  <c:v>-2.07994541025629E-5</c:v>
                </c:pt>
                <c:pt idx="6059">
                  <c:v>-2.1042682517822102E-5</c:v>
                </c:pt>
                <c:pt idx="6060">
                  <c:v>-2.12827145581142E-5</c:v>
                </c:pt>
                <c:pt idx="6061">
                  <c:v>-2.1519571914162399E-5</c:v>
                </c:pt>
                <c:pt idx="6062">
                  <c:v>-2.17532775505473E-5</c:v>
                </c:pt>
                <c:pt idx="6063">
                  <c:v>-2.1983851160093199E-5</c:v>
                </c:pt>
                <c:pt idx="6064">
                  <c:v>-2.22113167993622E-5</c:v>
                </c:pt>
                <c:pt idx="6065">
                  <c:v>-2.2435719554776898E-5</c:v>
                </c:pt>
                <c:pt idx="6066">
                  <c:v>-2.2657090025985602E-5</c:v>
                </c:pt>
                <c:pt idx="6067">
                  <c:v>-2.2875428484441501E-5</c:v>
                </c:pt>
                <c:pt idx="6068">
                  <c:v>-2.3090782840585299E-5</c:v>
                </c:pt>
                <c:pt idx="6069">
                  <c:v>-2.3303197801973599E-5</c:v>
                </c:pt>
                <c:pt idx="6070">
                  <c:v>-2.35126903802047E-5</c:v>
                </c:pt>
                <c:pt idx="6071">
                  <c:v>-2.3719300899185201E-5</c:v>
                </c:pt>
                <c:pt idx="6072">
                  <c:v>-2.3923062298316799E-5</c:v>
                </c:pt>
                <c:pt idx="6073">
                  <c:v>-2.41240391435738E-5</c:v>
                </c:pt>
                <c:pt idx="6074">
                  <c:v>-2.4322234739740001E-5</c:v>
                </c:pt>
                <c:pt idx="6075">
                  <c:v>-2.4517718953420001E-5</c:v>
                </c:pt>
                <c:pt idx="6076">
                  <c:v>-2.4710499479678099E-5</c:v>
                </c:pt>
                <c:pt idx="6077">
                  <c:v>-2.4900633846440601E-5</c:v>
                </c:pt>
                <c:pt idx="6078">
                  <c:v>-2.5088149268734201E-5</c:v>
                </c:pt>
                <c:pt idx="6079">
                  <c:v>-2.5273100492661E-5</c:v>
                </c:pt>
                <c:pt idx="6080">
                  <c:v>-2.5455511533918799E-5</c:v>
                </c:pt>
                <c:pt idx="6081">
                  <c:v>-2.5635452635792401E-5</c:v>
                </c:pt>
                <c:pt idx="6082">
                  <c:v>-2.5812944656307801E-5</c:v>
                </c:pt>
                <c:pt idx="6083">
                  <c:v>-2.5988035629093201E-5</c:v>
                </c:pt>
                <c:pt idx="6084">
                  <c:v>-2.6160765417048699E-5</c:v>
                </c:pt>
                <c:pt idx="6085">
                  <c:v>-2.63311964166057E-5</c:v>
                </c:pt>
                <c:pt idx="6086">
                  <c:v>-2.6499364446868099E-5</c:v>
                </c:pt>
                <c:pt idx="6087">
                  <c:v>-2.6665309000048499E-5</c:v>
                </c:pt>
                <c:pt idx="6088">
                  <c:v>-2.68290886677884E-5</c:v>
                </c:pt>
                <c:pt idx="6089">
                  <c:v>-2.69907615361926E-5</c:v>
                </c:pt>
                <c:pt idx="6090">
                  <c:v>-2.7150356854021301E-5</c:v>
                </c:pt>
                <c:pt idx="6091">
                  <c:v>-2.7307922963301501E-5</c:v>
                </c:pt>
                <c:pt idx="6092">
                  <c:v>-2.7463523218576E-5</c:v>
                </c:pt>
                <c:pt idx="6093">
                  <c:v>-2.76172140821254E-5</c:v>
                </c:pt>
                <c:pt idx="6094">
                  <c:v>-2.7769035611906701E-5</c:v>
                </c:pt>
                <c:pt idx="6095">
                  <c:v>-2.7919033791073501E-5</c:v>
                </c:pt>
                <c:pt idx="6096">
                  <c:v>-2.8067280154165401E-5</c:v>
                </c:pt>
                <c:pt idx="6097">
                  <c:v>-2.8213792111993401E-5</c:v>
                </c:pt>
                <c:pt idx="6098">
                  <c:v>-2.83586408928715E-5</c:v>
                </c:pt>
                <c:pt idx="6099">
                  <c:v>-2.8501884646562399E-5</c:v>
                </c:pt>
                <c:pt idx="6100">
                  <c:v>-2.8643579411973899E-5</c:v>
                </c:pt>
                <c:pt idx="6101">
                  <c:v>-2.8783768721316401E-5</c:v>
                </c:pt>
                <c:pt idx="6102">
                  <c:v>-2.8922506384889501E-5</c:v>
                </c:pt>
                <c:pt idx="6103">
                  <c:v>-2.9059857328325198E-5</c:v>
                </c:pt>
                <c:pt idx="6104">
                  <c:v>-2.9195878362079899E-5</c:v>
                </c:pt>
                <c:pt idx="6105">
                  <c:v>-2.93306258495954E-5</c:v>
                </c:pt>
                <c:pt idx="6106">
                  <c:v>-2.9464151119935401E-5</c:v>
                </c:pt>
                <c:pt idx="6107">
                  <c:v>-2.9596492343249499E-5</c:v>
                </c:pt>
                <c:pt idx="6108">
                  <c:v>-2.9727728014933699E-5</c:v>
                </c:pt>
                <c:pt idx="6109">
                  <c:v>-2.9857888832544199E-5</c:v>
                </c:pt>
                <c:pt idx="6110">
                  <c:v>-2.9987039003651701E-5</c:v>
                </c:pt>
                <c:pt idx="6111">
                  <c:v>-3.0115211159223901E-5</c:v>
                </c:pt>
                <c:pt idx="6112">
                  <c:v>-3.02424906319036E-5</c:v>
                </c:pt>
                <c:pt idx="6113">
                  <c:v>-3.0368925844383799E-5</c:v>
                </c:pt>
                <c:pt idx="6114">
                  <c:v>-3.04945685145633E-5</c:v>
                </c:pt>
                <c:pt idx="6115">
                  <c:v>-3.0619488955774699E-5</c:v>
                </c:pt>
                <c:pt idx="6116">
                  <c:v>-3.0743735447294001E-5</c:v>
                </c:pt>
                <c:pt idx="6117">
                  <c:v>-3.0867345127126599E-5</c:v>
                </c:pt>
                <c:pt idx="6118">
                  <c:v>-3.0990374560823397E-5</c:v>
                </c:pt>
                <c:pt idx="6119">
                  <c:v>-3.1112887275378999E-5</c:v>
                </c:pt>
                <c:pt idx="6120">
                  <c:v>-3.1234940697707297E-5</c:v>
                </c:pt>
                <c:pt idx="6121">
                  <c:v>-3.1356569644859199E-5</c:v>
                </c:pt>
                <c:pt idx="6122">
                  <c:v>-3.1477853631858698E-5</c:v>
                </c:pt>
                <c:pt idx="6123">
                  <c:v>-3.1598845434439E-5</c:v>
                </c:pt>
                <c:pt idx="6124">
                  <c:v>-3.1719566536196502E-5</c:v>
                </c:pt>
                <c:pt idx="6125">
                  <c:v>-3.1840105052303397E-5</c:v>
                </c:pt>
                <c:pt idx="6126">
                  <c:v>-3.19605104382379E-5</c:v>
                </c:pt>
                <c:pt idx="6127">
                  <c:v>-3.2080835227937801E-5</c:v>
                </c:pt>
                <c:pt idx="6128">
                  <c:v>-3.2201113168061699E-5</c:v>
                </c:pt>
                <c:pt idx="6129">
                  <c:v>-3.2321393652824697E-5</c:v>
                </c:pt>
                <c:pt idx="6130">
                  <c:v>-3.2441736827348101E-5</c:v>
                </c:pt>
                <c:pt idx="6131">
                  <c:v>-3.2562180534642402E-5</c:v>
                </c:pt>
                <c:pt idx="6132">
                  <c:v>-3.2682786333710002E-5</c:v>
                </c:pt>
                <c:pt idx="6133">
                  <c:v>-3.2803598815611799E-5</c:v>
                </c:pt>
                <c:pt idx="6134">
                  <c:v>-3.2924674500479401E-5</c:v>
                </c:pt>
                <c:pt idx="6135">
                  <c:v>-3.3046052391922698E-5</c:v>
                </c:pt>
                <c:pt idx="6136">
                  <c:v>-3.3167769923928502E-5</c:v>
                </c:pt>
                <c:pt idx="6137">
                  <c:v>-3.3289879786099203E-5</c:v>
                </c:pt>
                <c:pt idx="6138">
                  <c:v>-3.3412434852767298E-5</c:v>
                </c:pt>
                <c:pt idx="6139">
                  <c:v>-3.3535470856017503E-5</c:v>
                </c:pt>
                <c:pt idx="6140">
                  <c:v>-3.36590418893081E-5</c:v>
                </c:pt>
                <c:pt idx="6141">
                  <c:v>-3.37831912519373E-5</c:v>
                </c:pt>
                <c:pt idx="6142">
                  <c:v>-3.3907962057108402E-5</c:v>
                </c:pt>
                <c:pt idx="6143">
                  <c:v>-3.40333954394903E-5</c:v>
                </c:pt>
                <c:pt idx="6144">
                  <c:v>-3.4159528092230199E-5</c:v>
                </c:pt>
                <c:pt idx="6145">
                  <c:v>-3.4286398386277001E-5</c:v>
                </c:pt>
                <c:pt idx="6146">
                  <c:v>-3.4414033827676601E-5</c:v>
                </c:pt>
                <c:pt idx="6147">
                  <c:v>-3.4542514985985201E-5</c:v>
                </c:pt>
                <c:pt idx="6148">
                  <c:v>-3.46718462722003E-5</c:v>
                </c:pt>
                <c:pt idx="6149">
                  <c:v>-3.4802069764449598E-5</c:v>
                </c:pt>
                <c:pt idx="6150">
                  <c:v>-3.4933240416033001E-5</c:v>
                </c:pt>
                <c:pt idx="6151">
                  <c:v>-3.5065381522947299E-5</c:v>
                </c:pt>
                <c:pt idx="6152">
                  <c:v>-3.5198530547043802E-5</c:v>
                </c:pt>
                <c:pt idx="6153">
                  <c:v>-3.5332728197149098E-5</c:v>
                </c:pt>
                <c:pt idx="6154">
                  <c:v>-3.5468001202068799E-5</c:v>
                </c:pt>
                <c:pt idx="6155">
                  <c:v>-3.5604379591271901E-5</c:v>
                </c:pt>
                <c:pt idx="6156">
                  <c:v>-3.5741910580137702E-5</c:v>
                </c:pt>
                <c:pt idx="6157">
                  <c:v>-3.5880604866656303E-5</c:v>
                </c:pt>
                <c:pt idx="6158">
                  <c:v>-3.60204914154737E-5</c:v>
                </c:pt>
                <c:pt idx="6159">
                  <c:v>-3.61615946033547E-5</c:v>
                </c:pt>
                <c:pt idx="6160">
                  <c:v>-3.6303963116131601E-5</c:v>
                </c:pt>
                <c:pt idx="6161">
                  <c:v>-3.64475908850392E-5</c:v>
                </c:pt>
                <c:pt idx="6162">
                  <c:v>-3.6592521201700598E-5</c:v>
                </c:pt>
                <c:pt idx="6163">
                  <c:v>-3.6738787768056299E-5</c:v>
                </c:pt>
                <c:pt idx="6164">
                  <c:v>-3.6886404273134397E-5</c:v>
                </c:pt>
                <c:pt idx="6165">
                  <c:v>-3.7035399762515002E-5</c:v>
                </c:pt>
                <c:pt idx="6166">
                  <c:v>-3.7185775721357602E-5</c:v>
                </c:pt>
                <c:pt idx="6167">
                  <c:v>-3.7337567020379297E-5</c:v>
                </c:pt>
                <c:pt idx="6168">
                  <c:v>-3.7490792077148799E-5</c:v>
                </c:pt>
                <c:pt idx="6169">
                  <c:v>-3.76454730473418E-5</c:v>
                </c:pt>
                <c:pt idx="6170">
                  <c:v>-3.7801621011203303E-5</c:v>
                </c:pt>
                <c:pt idx="6171">
                  <c:v>-3.7959264111748097E-5</c:v>
                </c:pt>
                <c:pt idx="6172">
                  <c:v>-3.8118400829056602E-5</c:v>
                </c:pt>
                <c:pt idx="6173">
                  <c:v>-3.8279053975022901E-5</c:v>
                </c:pt>
                <c:pt idx="6174">
                  <c:v>-3.8441233132662399E-5</c:v>
                </c:pt>
                <c:pt idx="6175">
                  <c:v>-3.8604939334723203E-5</c:v>
                </c:pt>
                <c:pt idx="6176">
                  <c:v>-3.8770184477944602E-5</c:v>
                </c:pt>
                <c:pt idx="6177">
                  <c:v>-3.8936982298211401E-5</c:v>
                </c:pt>
                <c:pt idx="6178">
                  <c:v>-3.9105360371069499E-5</c:v>
                </c:pt>
                <c:pt idx="6179">
                  <c:v>-3.9275332960850601E-5</c:v>
                </c:pt>
                <c:pt idx="6180">
                  <c:v>-3.9446868977582201E-5</c:v>
                </c:pt>
                <c:pt idx="6181">
                  <c:v>-3.96200082449483E-5</c:v>
                </c:pt>
                <c:pt idx="6182">
                  <c:v>-3.9794745784747399E-5</c:v>
                </c:pt>
                <c:pt idx="6183">
                  <c:v>-3.9971066767527597E-5</c:v>
                </c:pt>
                <c:pt idx="6184">
                  <c:v>-4.0148981878603897E-5</c:v>
                </c:pt>
                <c:pt idx="6185">
                  <c:v>-4.0328488065399203E-5</c:v>
                </c:pt>
                <c:pt idx="6186">
                  <c:v>-4.0509614128507801E-5</c:v>
                </c:pt>
                <c:pt idx="6187">
                  <c:v>-4.0692320182161603E-5</c:v>
                </c:pt>
                <c:pt idx="6188">
                  <c:v>-4.0876610445518102E-5</c:v>
                </c:pt>
                <c:pt idx="6189">
                  <c:v>-4.1062507200495702E-5</c:v>
                </c:pt>
                <c:pt idx="6190">
                  <c:v>-4.1249981762422997E-5</c:v>
                </c:pt>
                <c:pt idx="6191">
                  <c:v>-4.1439060792985298E-5</c:v>
                </c:pt>
                <c:pt idx="6192">
                  <c:v>-4.1629743490493398E-5</c:v>
                </c:pt>
                <c:pt idx="6193">
                  <c:v>-4.1821987609199003E-5</c:v>
                </c:pt>
                <c:pt idx="6194">
                  <c:v>-4.2015832703920801E-5</c:v>
                </c:pt>
                <c:pt idx="6195">
                  <c:v>-4.2211234462630998E-5</c:v>
                </c:pt>
                <c:pt idx="6196">
                  <c:v>-4.2408177114788098E-5</c:v>
                </c:pt>
                <c:pt idx="6197">
                  <c:v>-4.2606664788872502E-5</c:v>
                </c:pt>
                <c:pt idx="6198">
                  <c:v>-4.2806706222132399E-5</c:v>
                </c:pt>
                <c:pt idx="6199">
                  <c:v>-4.3008271792183898E-5</c:v>
                </c:pt>
                <c:pt idx="6200">
                  <c:v>-4.3211337358794102E-5</c:v>
                </c:pt>
                <c:pt idx="6201">
                  <c:v>-4.3415910650631099E-5</c:v>
                </c:pt>
                <c:pt idx="6202">
                  <c:v>-4.3621980957572999E-5</c:v>
                </c:pt>
                <c:pt idx="6203">
                  <c:v>-4.3829515574095803E-5</c:v>
                </c:pt>
                <c:pt idx="6204">
                  <c:v>-4.4038500510572198E-5</c:v>
                </c:pt>
                <c:pt idx="6205">
                  <c:v>-4.4248920004556499E-5</c:v>
                </c:pt>
                <c:pt idx="6206">
                  <c:v>-4.4460755478721802E-5</c:v>
                </c:pt>
                <c:pt idx="6207">
                  <c:v>-4.46740186780905E-5</c:v>
                </c:pt>
                <c:pt idx="6208">
                  <c:v>-4.4888675891288997E-5</c:v>
                </c:pt>
                <c:pt idx="6209">
                  <c:v>-4.5104694810226898E-5</c:v>
                </c:pt>
                <c:pt idx="6210">
                  <c:v>-4.5322070035644999E-5</c:v>
                </c:pt>
                <c:pt idx="6211">
                  <c:v>-4.5540761475384397E-5</c:v>
                </c:pt>
                <c:pt idx="6212">
                  <c:v>-4.5760774540516599E-5</c:v>
                </c:pt>
                <c:pt idx="6213">
                  <c:v>-4.59820808160492E-5</c:v>
                </c:pt>
                <c:pt idx="6214">
                  <c:v>-4.6204663767274103E-5</c:v>
                </c:pt>
                <c:pt idx="6215">
                  <c:v>-4.6428483658527403E-5</c:v>
                </c:pt>
                <c:pt idx="6216">
                  <c:v>-4.6653540785861901E-5</c:v>
                </c:pt>
                <c:pt idx="6217">
                  <c:v>-4.6879803008612597E-5</c:v>
                </c:pt>
                <c:pt idx="6218">
                  <c:v>-4.7107236947989802E-5</c:v>
                </c:pt>
                <c:pt idx="6219">
                  <c:v>-4.7335825053875202E-5</c:v>
                </c:pt>
                <c:pt idx="6220">
                  <c:v>-4.7565538964547901E-5</c:v>
                </c:pt>
                <c:pt idx="6221">
                  <c:v>-4.7796358606342898E-5</c:v>
                </c:pt>
                <c:pt idx="6222">
                  <c:v>-4.80282641288229E-5</c:v>
                </c:pt>
                <c:pt idx="6223">
                  <c:v>-4.8261208200331498E-5</c:v>
                </c:pt>
                <c:pt idx="6224">
                  <c:v>-4.8495177339196702E-5</c:v>
                </c:pt>
                <c:pt idx="6225">
                  <c:v>-4.8730159295412801E-5</c:v>
                </c:pt>
                <c:pt idx="6226">
                  <c:v>-4.8966116224069097E-5</c:v>
                </c:pt>
                <c:pt idx="6227">
                  <c:v>-4.9203024435811498E-5</c:v>
                </c:pt>
                <c:pt idx="6228">
                  <c:v>-4.9440850982840999E-5</c:v>
                </c:pt>
                <c:pt idx="6229">
                  <c:v>-4.9679564068843497E-5</c:v>
                </c:pt>
                <c:pt idx="6230">
                  <c:v>-4.9919118454648801E-5</c:v>
                </c:pt>
                <c:pt idx="6231">
                  <c:v>-5.01595311079461E-5</c:v>
                </c:pt>
                <c:pt idx="6232">
                  <c:v>-5.0400749478855597E-5</c:v>
                </c:pt>
                <c:pt idx="6233">
                  <c:v>-5.06427333200841E-5</c:v>
                </c:pt>
                <c:pt idx="6234">
                  <c:v>-5.0885455938466803E-5</c:v>
                </c:pt>
                <c:pt idx="6235">
                  <c:v>-5.1128903208580297E-5</c:v>
                </c:pt>
                <c:pt idx="6236">
                  <c:v>-5.1373045658094998E-5</c:v>
                </c:pt>
                <c:pt idx="6237">
                  <c:v>-5.1617890545301202E-5</c:v>
                </c:pt>
                <c:pt idx="6238">
                  <c:v>-5.1863376330808097E-5</c:v>
                </c:pt>
                <c:pt idx="6239">
                  <c:v>-5.21094567648573E-5</c:v>
                </c:pt>
                <c:pt idx="6240">
                  <c:v>-5.2356110616612602E-5</c:v>
                </c:pt>
                <c:pt idx="6241">
                  <c:v>-5.2603298549862001E-5</c:v>
                </c:pt>
                <c:pt idx="6242">
                  <c:v>-5.2851011758542503E-5</c:v>
                </c:pt>
                <c:pt idx="6243">
                  <c:v>-5.3099225046888501E-5</c:v>
                </c:pt>
                <c:pt idx="6244">
                  <c:v>-5.3347886822505502E-5</c:v>
                </c:pt>
                <c:pt idx="6245">
                  <c:v>-5.3596985285804503E-5</c:v>
                </c:pt>
                <c:pt idx="6246">
                  <c:v>-5.38464868311341E-5</c:v>
                </c:pt>
                <c:pt idx="6247">
                  <c:v>-5.4096345544792099E-5</c:v>
                </c:pt>
                <c:pt idx="6248">
                  <c:v>-5.4346554890278601E-5</c:v>
                </c:pt>
                <c:pt idx="6249">
                  <c:v>-5.4597092166485502E-5</c:v>
                </c:pt>
                <c:pt idx="6250">
                  <c:v>-5.4847938498718801E-5</c:v>
                </c:pt>
                <c:pt idx="6251">
                  <c:v>-5.5099052784016499E-5</c:v>
                </c:pt>
                <c:pt idx="6252">
                  <c:v>-5.5350412338315399E-5</c:v>
                </c:pt>
                <c:pt idx="6253">
                  <c:v>-5.56019845733163E-5</c:v>
                </c:pt>
                <c:pt idx="6254">
                  <c:v>-5.5853754948243001E-5</c:v>
                </c:pt>
                <c:pt idx="6255">
                  <c:v>-5.6105698257127498E-5</c:v>
                </c:pt>
                <c:pt idx="6256">
                  <c:v>-5.6357783323517097E-5</c:v>
                </c:pt>
                <c:pt idx="6257">
                  <c:v>-5.6609973394748302E-5</c:v>
                </c:pt>
                <c:pt idx="6258">
                  <c:v>-5.68622495507444E-5</c:v>
                </c:pt>
                <c:pt idx="6259">
                  <c:v>-5.7114594480234702E-5</c:v>
                </c:pt>
                <c:pt idx="6260">
                  <c:v>-5.7366975998227501E-5</c:v>
                </c:pt>
                <c:pt idx="6261">
                  <c:v>-5.7619361757764002E-5</c:v>
                </c:pt>
                <c:pt idx="6262">
                  <c:v>-5.78717371174945E-5</c:v>
                </c:pt>
                <c:pt idx="6263">
                  <c:v>-5.81240766355715E-5</c:v>
                </c:pt>
                <c:pt idx="6264">
                  <c:v>-5.8376360985943602E-5</c:v>
                </c:pt>
                <c:pt idx="6265">
                  <c:v>-5.8628597561600498E-5</c:v>
                </c:pt>
                <c:pt idx="6266">
                  <c:v>-5.88807389309486E-5</c:v>
                </c:pt>
                <c:pt idx="6267">
                  <c:v>-5.9132777641553103E-5</c:v>
                </c:pt>
                <c:pt idx="6268">
                  <c:v>-5.9384679302839002E-5</c:v>
                </c:pt>
                <c:pt idx="6269">
                  <c:v>-5.9636418631944698E-5</c:v>
                </c:pt>
                <c:pt idx="6270">
                  <c:v>-5.9887991235499698E-5</c:v>
                </c:pt>
                <c:pt idx="6271">
                  <c:v>-6.0139374450932597E-5</c:v>
                </c:pt>
                <c:pt idx="6272">
                  <c:v>-6.03905507772094E-5</c:v>
                </c:pt>
                <c:pt idx="6273">
                  <c:v>-6.0641521981139801E-5</c:v>
                </c:pt>
                <c:pt idx="6274">
                  <c:v>-6.0892252274679702E-5</c:v>
                </c:pt>
                <c:pt idx="6275">
                  <c:v>-6.1142724994826494E-5</c:v>
                </c:pt>
                <c:pt idx="6276">
                  <c:v>-6.1392927042080604E-5</c:v>
                </c:pt>
                <c:pt idx="6277">
                  <c:v>-6.16428403680154E-5</c:v>
                </c:pt>
                <c:pt idx="6278">
                  <c:v>-6.1892459294710605E-5</c:v>
                </c:pt>
                <c:pt idx="6279">
                  <c:v>-6.2141775206767702E-5</c:v>
                </c:pt>
                <c:pt idx="6280">
                  <c:v>-6.2390766787918294E-5</c:v>
                </c:pt>
                <c:pt idx="6281">
                  <c:v>-6.2639414661911505E-5</c:v>
                </c:pt>
                <c:pt idx="6282">
                  <c:v>-6.2887731169503194E-5</c:v>
                </c:pt>
                <c:pt idx="6283">
                  <c:v>-6.3135698869143598E-5</c:v>
                </c:pt>
                <c:pt idx="6284">
                  <c:v>-6.3383301376355701E-5</c:v>
                </c:pt>
                <c:pt idx="6285">
                  <c:v>-6.3630533437444606E-5</c:v>
                </c:pt>
                <c:pt idx="6286">
                  <c:v>-6.3877399736700702E-5</c:v>
                </c:pt>
                <c:pt idx="6287">
                  <c:v>-6.4123887859805203E-5</c:v>
                </c:pt>
                <c:pt idx="6288">
                  <c:v>-6.4369987121826804E-5</c:v>
                </c:pt>
                <c:pt idx="6289">
                  <c:v>-6.4615685882130202E-5</c:v>
                </c:pt>
                <c:pt idx="6290">
                  <c:v>-6.4860973483942504E-5</c:v>
                </c:pt>
                <c:pt idx="6291">
                  <c:v>-6.5105872219855905E-5</c:v>
                </c:pt>
                <c:pt idx="6292">
                  <c:v>-6.5350364077532299E-5</c:v>
                </c:pt>
                <c:pt idx="6293">
                  <c:v>-6.5594446324946195E-5</c:v>
                </c:pt>
                <c:pt idx="6294">
                  <c:v>-6.5838127586182805E-5</c:v>
                </c:pt>
                <c:pt idx="6295">
                  <c:v>-6.6081394815265706E-5</c:v>
                </c:pt>
                <c:pt idx="6296">
                  <c:v>-6.6324239032143197E-5</c:v>
                </c:pt>
                <c:pt idx="6297">
                  <c:v>-6.6566679479444606E-5</c:v>
                </c:pt>
                <c:pt idx="6298">
                  <c:v>-6.6808708820499503E-5</c:v>
                </c:pt>
                <c:pt idx="6299">
                  <c:v>-6.7050333082310705E-5</c:v>
                </c:pt>
                <c:pt idx="6300">
                  <c:v>-6.7291570590634396E-5</c:v>
                </c:pt>
                <c:pt idx="6301">
                  <c:v>-6.7532414372335601E-5</c:v>
                </c:pt>
                <c:pt idx="6302">
                  <c:v>-6.7772852200289301E-5</c:v>
                </c:pt>
                <c:pt idx="6303">
                  <c:v>-6.8012903919175904E-5</c:v>
                </c:pt>
                <c:pt idx="6304">
                  <c:v>-6.8252578790938107E-5</c:v>
                </c:pt>
                <c:pt idx="6305">
                  <c:v>-6.8491879729940607E-5</c:v>
                </c:pt>
                <c:pt idx="6306">
                  <c:v>-6.8730846448268994E-5</c:v>
                </c:pt>
                <c:pt idx="6307">
                  <c:v>-6.8969445828378999E-5</c:v>
                </c:pt>
                <c:pt idx="6308">
                  <c:v>-6.9207701788095196E-5</c:v>
                </c:pt>
                <c:pt idx="6309">
                  <c:v>-6.9445601827256294E-5</c:v>
                </c:pt>
                <c:pt idx="6310">
                  <c:v>-6.9683166678255497E-5</c:v>
                </c:pt>
                <c:pt idx="6311">
                  <c:v>-6.9920423896047503E-5</c:v>
                </c:pt>
                <c:pt idx="6312">
                  <c:v>-7.0157390570342601E-5</c:v>
                </c:pt>
                <c:pt idx="6313">
                  <c:v>-7.0394066959670804E-5</c:v>
                </c:pt>
                <c:pt idx="6314">
                  <c:v>-7.0630468751178504E-5</c:v>
                </c:pt>
                <c:pt idx="6315">
                  <c:v>-7.0866614577638694E-5</c:v>
                </c:pt>
                <c:pt idx="6316">
                  <c:v>-7.1102521008639997E-5</c:v>
                </c:pt>
                <c:pt idx="6317">
                  <c:v>-7.1338181511003995E-5</c:v>
                </c:pt>
                <c:pt idx="6318">
                  <c:v>-7.1573633138023604E-5</c:v>
                </c:pt>
                <c:pt idx="6319">
                  <c:v>-7.18088858882121E-5</c:v>
                </c:pt>
                <c:pt idx="6320">
                  <c:v>-7.2043971083479594E-5</c:v>
                </c:pt>
                <c:pt idx="6321">
                  <c:v>-7.2278894697892394E-5</c:v>
                </c:pt>
                <c:pt idx="6322">
                  <c:v>-7.2513682516140205E-5</c:v>
                </c:pt>
                <c:pt idx="6323">
                  <c:v>-7.2748350077156705E-5</c:v>
                </c:pt>
                <c:pt idx="6324">
                  <c:v>-7.2982925094557599E-5</c:v>
                </c:pt>
                <c:pt idx="6325">
                  <c:v>-7.3217420242331901E-5</c:v>
                </c:pt>
                <c:pt idx="6326">
                  <c:v>-7.3451823695868998E-5</c:v>
                </c:pt>
                <c:pt idx="6327">
                  <c:v>-7.3686196275209897E-5</c:v>
                </c:pt>
                <c:pt idx="6328">
                  <c:v>-7.3920565394351099E-5</c:v>
                </c:pt>
                <c:pt idx="6329">
                  <c:v>-7.4154927392800095E-5</c:v>
                </c:pt>
                <c:pt idx="6330">
                  <c:v>-7.4389326411230803E-5</c:v>
                </c:pt>
                <c:pt idx="6331">
                  <c:v>-7.4623798086486702E-5</c:v>
                </c:pt>
                <c:pt idx="6332">
                  <c:v>-7.4858364636479601E-5</c:v>
                </c:pt>
                <c:pt idx="6333">
                  <c:v>-7.5093028861463303E-5</c:v>
                </c:pt>
                <c:pt idx="6334">
                  <c:v>-7.5327819437460695E-5</c:v>
                </c:pt>
                <c:pt idx="6335">
                  <c:v>-7.5562784666490399E-5</c:v>
                </c:pt>
                <c:pt idx="6336">
                  <c:v>-7.5797934812032097E-5</c:v>
                </c:pt>
                <c:pt idx="6337">
                  <c:v>-7.6033285573440501E-5</c:v>
                </c:pt>
                <c:pt idx="6338">
                  <c:v>-7.6268871286679505E-5</c:v>
                </c:pt>
                <c:pt idx="6339">
                  <c:v>-7.6504735370654098E-5</c:v>
                </c:pt>
                <c:pt idx="6340">
                  <c:v>-7.6740884761717206E-5</c:v>
                </c:pt>
                <c:pt idx="6341">
                  <c:v>-7.6977348817632105E-5</c:v>
                </c:pt>
                <c:pt idx="6342">
                  <c:v>-7.7214167891548899E-5</c:v>
                </c:pt>
                <c:pt idx="6343">
                  <c:v>-7.7451361945138196E-5</c:v>
                </c:pt>
                <c:pt idx="6344">
                  <c:v>-7.7688953091292106E-5</c:v>
                </c:pt>
                <c:pt idx="6345">
                  <c:v>-7.7926987557054998E-5</c:v>
                </c:pt>
                <c:pt idx="6346">
                  <c:v>-7.8165483083630696E-5</c:v>
                </c:pt>
                <c:pt idx="6347">
                  <c:v>-7.8404458193278E-5</c:v>
                </c:pt>
                <c:pt idx="6348">
                  <c:v>-7.8643964906461805E-5</c:v>
                </c:pt>
                <c:pt idx="6349">
                  <c:v>-7.88840307152176E-5</c:v>
                </c:pt>
                <c:pt idx="6350">
                  <c:v>-7.9124683718435597E-5</c:v>
                </c:pt>
                <c:pt idx="6351">
                  <c:v>-7.9365922375581197E-5</c:v>
                </c:pt>
                <c:pt idx="6352">
                  <c:v>-7.9607811970189095E-5</c:v>
                </c:pt>
                <c:pt idx="6353">
                  <c:v>-7.9850366880455503E-5</c:v>
                </c:pt>
                <c:pt idx="6354">
                  <c:v>-8.0093632966171495E-5</c:v>
                </c:pt>
                <c:pt idx="6355">
                  <c:v>-8.0337620767991901E-5</c:v>
                </c:pt>
                <c:pt idx="6356">
                  <c:v>-8.0582365028124706E-5</c:v>
                </c:pt>
                <c:pt idx="6357">
                  <c:v>-8.0827893560100997E-5</c:v>
                </c:pt>
                <c:pt idx="6358">
                  <c:v>-8.1074261102565394E-5</c:v>
                </c:pt>
                <c:pt idx="6359">
                  <c:v>-8.1321477584469506E-5</c:v>
                </c:pt>
                <c:pt idx="6360">
                  <c:v>-8.1569580040272396E-5</c:v>
                </c:pt>
                <c:pt idx="6361">
                  <c:v>-8.1818595073325897E-5</c:v>
                </c:pt>
                <c:pt idx="6362">
                  <c:v>-8.2068564009356296E-5</c:v>
                </c:pt>
                <c:pt idx="6363">
                  <c:v>-8.2319479939458397E-5</c:v>
                </c:pt>
                <c:pt idx="6364">
                  <c:v>-8.2571406273367805E-5</c:v>
                </c:pt>
                <c:pt idx="6365">
                  <c:v>-8.2824374594129606E-5</c:v>
                </c:pt>
                <c:pt idx="6366">
                  <c:v>-8.3078405885004907E-5</c:v>
                </c:pt>
                <c:pt idx="6367">
                  <c:v>-8.3333525775437304E-5</c:v>
                </c:pt>
                <c:pt idx="6368">
                  <c:v>-8.3589746755342501E-5</c:v>
                </c:pt>
                <c:pt idx="6369">
                  <c:v>-8.3847125007215E-5</c:v>
                </c:pt>
                <c:pt idx="6370">
                  <c:v>-8.4105684082320204E-5</c:v>
                </c:pt>
                <c:pt idx="6371">
                  <c:v>-8.4365428628597699E-5</c:v>
                </c:pt>
                <c:pt idx="6372">
                  <c:v>-8.4626420951930702E-5</c:v>
                </c:pt>
                <c:pt idx="6373">
                  <c:v>-8.4888689892407502E-5</c:v>
                </c:pt>
                <c:pt idx="6374">
                  <c:v>-8.5152224821603405E-5</c:v>
                </c:pt>
                <c:pt idx="6375">
                  <c:v>-8.5417065727176196E-5</c:v>
                </c:pt>
                <c:pt idx="6376">
                  <c:v>-8.5683241971980199E-5</c:v>
                </c:pt>
                <c:pt idx="6377">
                  <c:v>-8.59507804043881E-5</c:v>
                </c:pt>
                <c:pt idx="6378">
                  <c:v>-8.6219710394080403E-5</c:v>
                </c:pt>
                <c:pt idx="6379">
                  <c:v>-8.6490030331418604E-5</c:v>
                </c:pt>
                <c:pt idx="6380">
                  <c:v>-8.6761802156836497E-5</c:v>
                </c:pt>
                <c:pt idx="6381">
                  <c:v>-8.7035035377300599E-5</c:v>
                </c:pt>
                <c:pt idx="6382">
                  <c:v>-8.730972992139E-5</c:v>
                </c:pt>
                <c:pt idx="6383">
                  <c:v>-8.7585933808701299E-5</c:v>
                </c:pt>
                <c:pt idx="6384">
                  <c:v>-8.7863679515128894E-5</c:v>
                </c:pt>
                <c:pt idx="6385">
                  <c:v>-8.8142960212185396E-5</c:v>
                </c:pt>
                <c:pt idx="6386">
                  <c:v>-8.8423823722603694E-5</c:v>
                </c:pt>
                <c:pt idx="6387">
                  <c:v>-8.8706270944643295E-5</c:v>
                </c:pt>
                <c:pt idx="6388">
                  <c:v>-8.8990323449191001E-5</c:v>
                </c:pt>
                <c:pt idx="6389">
                  <c:v>-8.9275963770309302E-5</c:v>
                </c:pt>
                <c:pt idx="6390">
                  <c:v>-8.9563253692916903E-5</c:v>
                </c:pt>
                <c:pt idx="6391">
                  <c:v>-8.9852208043515703E-5</c:v>
                </c:pt>
                <c:pt idx="6392">
                  <c:v>-9.0142814086584594E-5</c:v>
                </c:pt>
                <c:pt idx="6393">
                  <c:v>-9.0435081195043497E-5</c:v>
                </c:pt>
                <c:pt idx="6394">
                  <c:v>-9.0729067141207502E-5</c:v>
                </c:pt>
                <c:pt idx="6395">
                  <c:v>-9.1024795042353595E-5</c:v>
                </c:pt>
                <c:pt idx="6396">
                  <c:v>-9.1322231957178702E-5</c:v>
                </c:pt>
                <c:pt idx="6397">
                  <c:v>-9.1621422179961301E-5</c:v>
                </c:pt>
                <c:pt idx="6398">
                  <c:v>-9.1922359818552996E-5</c:v>
                </c:pt>
                <c:pt idx="6399">
                  <c:v>-9.2225065708020505E-5</c:v>
                </c:pt>
                <c:pt idx="6400">
                  <c:v>-9.2529555936288806E-5</c:v>
                </c:pt>
                <c:pt idx="6401">
                  <c:v>-9.2835850903873405E-5</c:v>
                </c:pt>
                <c:pt idx="6402">
                  <c:v>-9.3143940111338101E-5</c:v>
                </c:pt>
                <c:pt idx="6403">
                  <c:v>-9.3453816019955005E-5</c:v>
                </c:pt>
                <c:pt idx="6404">
                  <c:v>-9.3765490442509895E-5</c:v>
                </c:pt>
                <c:pt idx="6405">
                  <c:v>-9.4078975603279806E-5</c:v>
                </c:pt>
                <c:pt idx="6406">
                  <c:v>-9.4394270060047599E-5</c:v>
                </c:pt>
                <c:pt idx="6407">
                  <c:v>-9.4711376375844196E-5</c:v>
                </c:pt>
                <c:pt idx="6408">
                  <c:v>-9.5030301193626805E-5</c:v>
                </c:pt>
                <c:pt idx="6409">
                  <c:v>-9.5351048561331296E-5</c:v>
                </c:pt>
                <c:pt idx="6410">
                  <c:v>-9.5673614640000995E-5</c:v>
                </c:pt>
                <c:pt idx="6411">
                  <c:v>-9.5997983459204802E-5</c:v>
                </c:pt>
                <c:pt idx="6412">
                  <c:v>-9.6324197701728599E-5</c:v>
                </c:pt>
                <c:pt idx="6413">
                  <c:v>-9.66522270870562E-5</c:v>
                </c:pt>
                <c:pt idx="6414">
                  <c:v>-9.6982045454291604E-5</c:v>
                </c:pt>
                <c:pt idx="6415">
                  <c:v>-9.7313680609524396E-5</c:v>
                </c:pt>
                <c:pt idx="6416">
                  <c:v>-9.7647102150261105E-5</c:v>
                </c:pt>
                <c:pt idx="6417">
                  <c:v>-9.7982315145863302E-5</c:v>
                </c:pt>
                <c:pt idx="6418">
                  <c:v>-9.8319319582051E-5</c:v>
                </c:pt>
                <c:pt idx="6419">
                  <c:v>-9.8658093130108093E-5</c:v>
                </c:pt>
                <c:pt idx="6420">
                  <c:v>-9.8998652432961094E-5</c:v>
                </c:pt>
                <c:pt idx="6421">
                  <c:v>-9.9340961711187297E-5</c:v>
                </c:pt>
                <c:pt idx="6422">
                  <c:v>-9.9685029884377205E-5</c:v>
                </c:pt>
                <c:pt idx="6423" formatCode="General">
                  <c:v>-1.0003082678987801E-4</c:v>
                </c:pt>
                <c:pt idx="6424" formatCode="General">
                  <c:v>-1.00378337829659E-4</c:v>
                </c:pt>
                <c:pt idx="6425" formatCode="General">
                  <c:v>-1.00727552972882E-4</c:v>
                </c:pt>
                <c:pt idx="6426" formatCode="General">
                  <c:v>-1.0107845352731399E-4</c:v>
                </c:pt>
                <c:pt idx="6427" formatCode="General">
                  <c:v>-1.01431024585776E-4</c:v>
                </c:pt>
                <c:pt idx="6428" formatCode="General">
                  <c:v>-1.01785240681407E-4</c:v>
                </c:pt>
                <c:pt idx="6429" formatCode="General">
                  <c:v>-1.0214108727180701E-4</c:v>
                </c:pt>
                <c:pt idx="6430" formatCode="General">
                  <c:v>-1.0249855343706401E-4</c:v>
                </c:pt>
                <c:pt idx="6431" formatCode="General">
                  <c:v>-1.028576446441E-4</c:v>
                </c:pt>
                <c:pt idx="6432" formatCode="General">
                  <c:v>-1.03218310777072E-4</c:v>
                </c:pt>
                <c:pt idx="6433" formatCode="General">
                  <c:v>-1.03580519629093E-4</c:v>
                </c:pt>
                <c:pt idx="6434" formatCode="General">
                  <c:v>-1.03944268437574E-4</c:v>
                </c:pt>
                <c:pt idx="6435" formatCode="General">
                  <c:v>-1.04309515122743E-4</c:v>
                </c:pt>
                <c:pt idx="6436" formatCode="General">
                  <c:v>-1.0467625227690799E-4</c:v>
                </c:pt>
                <c:pt idx="6437" formatCode="General">
                  <c:v>-1.05044437629372E-4</c:v>
                </c:pt>
                <c:pt idx="6438" formatCode="General">
                  <c:v>-1.05414033356896E-4</c:v>
                </c:pt>
                <c:pt idx="6439" formatCode="General">
                  <c:v>-1.05785030273539E-4</c:v>
                </c:pt>
                <c:pt idx="6440" formatCode="General">
                  <c:v>-1.0615737271983399E-4</c:v>
                </c:pt>
                <c:pt idx="6441" formatCode="General">
                  <c:v>-1.0653107121898201E-4</c:v>
                </c:pt>
                <c:pt idx="6442" formatCode="General">
                  <c:v>-1.06906080436609E-4</c:v>
                </c:pt>
                <c:pt idx="6443" formatCode="General">
                  <c:v>-1.0728236064602201E-4</c:v>
                </c:pt>
                <c:pt idx="6444" formatCode="General">
                  <c:v>-1.0765985671468701E-4</c:v>
                </c:pt>
                <c:pt idx="6445" formatCode="General">
                  <c:v>-1.0803856771665E-4</c:v>
                </c:pt>
                <c:pt idx="6446" formatCode="General">
                  <c:v>-1.08418441967552E-4</c:v>
                </c:pt>
                <c:pt idx="6447" formatCode="General">
                  <c:v>-1.0879945032434999E-4</c:v>
                </c:pt>
                <c:pt idx="6448" formatCode="General">
                  <c:v>-1.09181548554909E-4</c:v>
                </c:pt>
                <c:pt idx="6449" formatCode="General">
                  <c:v>-1.09564719925265E-4</c:v>
                </c:pt>
                <c:pt idx="6450" formatCode="General">
                  <c:v>-1.0994890530796E-4</c:v>
                </c:pt>
                <c:pt idx="6451" formatCode="General">
                  <c:v>-1.10334079188932E-4</c:v>
                </c:pt>
                <c:pt idx="6452" formatCode="General">
                  <c:v>-1.10720220640937E-4</c:v>
                </c:pt>
                <c:pt idx="6453" formatCode="General">
                  <c:v>-1.11107248174918E-4</c:v>
                </c:pt>
                <c:pt idx="6454" formatCode="General">
                  <c:v>-1.11495142024038E-4</c:v>
                </c:pt>
                <c:pt idx="6455" formatCode="General">
                  <c:v>-1.11883875233356E-4</c:v>
                </c:pt>
                <c:pt idx="6456" formatCode="General">
                  <c:v>-1.12273379840656E-4</c:v>
                </c:pt>
                <c:pt idx="6457" formatCode="General">
                  <c:v>-1.1266361352407399E-4</c:v>
                </c:pt>
                <c:pt idx="6458" formatCode="General">
                  <c:v>-1.1305452526331701E-4</c:v>
                </c:pt>
                <c:pt idx="6459" formatCode="General">
                  <c:v>-1.13446076758206E-4</c:v>
                </c:pt>
                <c:pt idx="6460" formatCode="General">
                  <c:v>-1.1383822976394201E-4</c:v>
                </c:pt>
                <c:pt idx="6461" formatCode="General">
                  <c:v>-1.14230942049783E-4</c:v>
                </c:pt>
                <c:pt idx="6462" formatCode="General">
                  <c:v>-1.14624161592388E-4</c:v>
                </c:pt>
                <c:pt idx="6463" formatCode="General">
                  <c:v>-1.1501783389019299E-4</c:v>
                </c:pt>
                <c:pt idx="6464" formatCode="General">
                  <c:v>-1.1541191107150501E-4</c:v>
                </c:pt>
                <c:pt idx="6465" formatCode="General">
                  <c:v>-1.15806345195185E-4</c:v>
                </c:pt>
                <c:pt idx="6466" formatCode="General">
                  <c:v>-1.16201081075921E-4</c:v>
                </c:pt>
                <c:pt idx="6467" formatCode="General">
                  <c:v>-1.16596077779389E-4</c:v>
                </c:pt>
                <c:pt idx="6468" formatCode="General">
                  <c:v>-1.1699128321245301E-4</c:v>
                </c:pt>
                <c:pt idx="6469" formatCode="General">
                  <c:v>-1.1738664707022699E-4</c:v>
                </c:pt>
                <c:pt idx="6470" formatCode="General">
                  <c:v>-1.17782114942784E-4</c:v>
                </c:pt>
                <c:pt idx="6471" formatCode="General">
                  <c:v>-1.18177623281336E-4</c:v>
                </c:pt>
                <c:pt idx="6472" formatCode="General">
                  <c:v>-1.18573141113774E-4</c:v>
                </c:pt>
                <c:pt idx="6473" formatCode="General">
                  <c:v>-1.18968619324051E-4</c:v>
                </c:pt>
                <c:pt idx="6474" formatCode="General">
                  <c:v>-1.19363984241362E-4</c:v>
                </c:pt>
                <c:pt idx="6475" formatCode="General">
                  <c:v>-1.19759178066133E-4</c:v>
                </c:pt>
                <c:pt idx="6476" formatCode="General">
                  <c:v>-1.20154159637548E-4</c:v>
                </c:pt>
                <c:pt idx="6477" formatCode="General">
                  <c:v>-1.2054888974605E-4</c:v>
                </c:pt>
                <c:pt idx="6478" formatCode="General">
                  <c:v>-1.20943282527622E-4</c:v>
                </c:pt>
                <c:pt idx="6479" formatCode="General">
                  <c:v>-1.21337314201189E-4</c:v>
                </c:pt>
                <c:pt idx="6480" formatCode="General">
                  <c:v>-1.2173092234822001E-4</c:v>
                </c:pt>
                <c:pt idx="6481" formatCode="General">
                  <c:v>-1.2212403525949699E-4</c:v>
                </c:pt>
                <c:pt idx="6482" formatCode="General">
                  <c:v>-1.2251660744549601E-4</c:v>
                </c:pt>
                <c:pt idx="6483" formatCode="General">
                  <c:v>-1.22908604608047E-4</c:v>
                </c:pt>
                <c:pt idx="6484" formatCode="General">
                  <c:v>-1.23299963722942E-4</c:v>
                </c:pt>
                <c:pt idx="6485" formatCode="General">
                  <c:v>-1.2369061768744799E-4</c:v>
                </c:pt>
                <c:pt idx="6486" formatCode="General">
                  <c:v>-1.2408050530582799E-4</c:v>
                </c:pt>
                <c:pt idx="6487" formatCode="General">
                  <c:v>-1.2446958229752499E-4</c:v>
                </c:pt>
                <c:pt idx="6488" formatCode="General">
                  <c:v>-1.24857777709738E-4</c:v>
                </c:pt>
                <c:pt idx="6489" formatCode="General">
                  <c:v>-1.25245043483993E-4</c:v>
                </c:pt>
                <c:pt idx="6490" formatCode="General">
                  <c:v>-1.2563134151124801E-4</c:v>
                </c:pt>
                <c:pt idx="6491" formatCode="General">
                  <c:v>-1.26016585370474E-4</c:v>
                </c:pt>
                <c:pt idx="6492" formatCode="General">
                  <c:v>-1.26400732482985E-4</c:v>
                </c:pt>
                <c:pt idx="6493" formatCode="General">
                  <c:v>-1.2678373999045099E-4</c:v>
                </c:pt>
                <c:pt idx="6494" formatCode="General">
                  <c:v>-1.2716555149798901E-4</c:v>
                </c:pt>
                <c:pt idx="6495" formatCode="General">
                  <c:v>-1.2754611709465399E-4</c:v>
                </c:pt>
                <c:pt idx="6496" formatCode="General">
                  <c:v>-1.27925366894413E-4</c:v>
                </c:pt>
                <c:pt idx="6497" formatCode="General">
                  <c:v>-1.28303258815434E-4</c:v>
                </c:pt>
                <c:pt idx="6498" formatCode="General">
                  <c:v>-1.2867974047799501E-4</c:v>
                </c:pt>
                <c:pt idx="6499" formatCode="General">
                  <c:v>-1.2905474551751101E-4</c:v>
                </c:pt>
                <c:pt idx="6500" formatCode="General">
                  <c:v>-1.2942822100600501E-4</c:v>
                </c:pt>
                <c:pt idx="6501" formatCode="General">
                  <c:v>-1.2980011498391999E-4</c:v>
                </c:pt>
                <c:pt idx="6502" formatCode="General">
                  <c:v>-1.3017038096256001E-4</c:v>
                </c:pt>
                <c:pt idx="6503" formatCode="General">
                  <c:v>-1.30538965313357E-4</c:v>
                </c:pt>
                <c:pt idx="6504" formatCode="General">
                  <c:v>-1.3090580981555699E-4</c:v>
                </c:pt>
                <c:pt idx="6505" formatCode="General">
                  <c:v>-1.31270865389198E-4</c:v>
                </c:pt>
                <c:pt idx="6506" formatCode="General">
                  <c:v>-1.31634085102182E-4</c:v>
                </c:pt>
                <c:pt idx="6507" formatCode="General">
                  <c:v>-1.31995405967726E-4</c:v>
                </c:pt>
                <c:pt idx="6508" formatCode="General">
                  <c:v>-1.3235479721172101E-4</c:v>
                </c:pt>
                <c:pt idx="6509" formatCode="General">
                  <c:v>-1.3271219320615699E-4</c:v>
                </c:pt>
                <c:pt idx="6510" formatCode="General">
                  <c:v>-1.3306753035035199E-4</c:v>
                </c:pt>
                <c:pt idx="6511" formatCode="General">
                  <c:v>-1.3342076190064599E-4</c:v>
                </c:pt>
                <c:pt idx="6512" formatCode="General">
                  <c:v>-1.33771849850441E-4</c:v>
                </c:pt>
                <c:pt idx="6513" formatCode="General">
                  <c:v>-1.3412074551767699E-4</c:v>
                </c:pt>
                <c:pt idx="6514" formatCode="General">
                  <c:v>-1.3446739265200299E-4</c:v>
                </c:pt>
                <c:pt idx="6515" formatCode="General">
                  <c:v>-1.3481176214780801E-4</c:v>
                </c:pt>
                <c:pt idx="6516" formatCode="General">
                  <c:v>-1.3515377436254899E-4</c:v>
                </c:pt>
                <c:pt idx="6517" formatCode="General">
                  <c:v>-1.35493408378987E-4</c:v>
                </c:pt>
                <c:pt idx="6518" formatCode="General">
                  <c:v>-1.35830624521658E-4</c:v>
                </c:pt>
                <c:pt idx="6519" formatCode="General">
                  <c:v>-1.3616537404158199E-4</c:v>
                </c:pt>
                <c:pt idx="6520" formatCode="General">
                  <c:v>-1.3649761719625501E-4</c:v>
                </c:pt>
                <c:pt idx="6521" formatCode="General">
                  <c:v>-1.3682729537583499E-4</c:v>
                </c:pt>
                <c:pt idx="6522" formatCode="General">
                  <c:v>-1.3715437717855001E-4</c:v>
                </c:pt>
                <c:pt idx="6523" formatCode="General">
                  <c:v>-1.3747881138313899E-4</c:v>
                </c:pt>
                <c:pt idx="6524" formatCode="General">
                  <c:v>-1.3780057424653101E-4</c:v>
                </c:pt>
                <c:pt idx="6525" formatCode="General">
                  <c:v>-1.3811960509852201E-4</c:v>
                </c:pt>
                <c:pt idx="6526" formatCode="General">
                  <c:v>-1.3843589374611801E-4</c:v>
                </c:pt>
                <c:pt idx="6527" formatCode="General">
                  <c:v>-1.3874939142668601E-4</c:v>
                </c:pt>
                <c:pt idx="6528" formatCode="General">
                  <c:v>-1.39060045875528E-4</c:v>
                </c:pt>
                <c:pt idx="6529" formatCode="General">
                  <c:v>-1.39367828986304E-4</c:v>
                </c:pt>
                <c:pt idx="6530" formatCode="General">
                  <c:v>-1.39672712970069E-4</c:v>
                </c:pt>
                <c:pt idx="6531" formatCode="General">
                  <c:v>-1.39974643892281E-4</c:v>
                </c:pt>
                <c:pt idx="6532" formatCode="General">
                  <c:v>-1.4027358916006099E-4</c:v>
                </c:pt>
                <c:pt idx="6533" formatCode="General">
                  <c:v>-1.4056951574154799E-4</c:v>
                </c:pt>
                <c:pt idx="6534" formatCode="General">
                  <c:v>-1.40862416203498E-4</c:v>
                </c:pt>
                <c:pt idx="6535" formatCode="General">
                  <c:v>-1.41152264463914E-4</c:v>
                </c:pt>
                <c:pt idx="6536" formatCode="General">
                  <c:v>-1.4143900114763999E-4</c:v>
                </c:pt>
                <c:pt idx="6537" formatCode="General">
                  <c:v>-1.4172260400580601E-4</c:v>
                </c:pt>
                <c:pt idx="6538" formatCode="General">
                  <c:v>-1.42003065596259E-4</c:v>
                </c:pt>
                <c:pt idx="6539" formatCode="General">
                  <c:v>-1.4228032795156101E-4</c:v>
                </c:pt>
                <c:pt idx="6540" formatCode="General">
                  <c:v>-1.4255437211950299E-4</c:v>
                </c:pt>
                <c:pt idx="6541" formatCode="General">
                  <c:v>-1.42825190051698E-4</c:v>
                </c:pt>
                <c:pt idx="6542" formatCode="General">
                  <c:v>-1.4309273234074099E-4</c:v>
                </c:pt>
                <c:pt idx="6543" formatCode="General">
                  <c:v>-1.4335698305867301E-4</c:v>
                </c:pt>
                <c:pt idx="6544" formatCode="General">
                  <c:v>-1.4361792216119901E-4</c:v>
                </c:pt>
                <c:pt idx="6545" formatCode="General">
                  <c:v>-1.4387553259384301E-4</c:v>
                </c:pt>
                <c:pt idx="6546" formatCode="General">
                  <c:v>-1.441297787595E-4</c:v>
                </c:pt>
                <c:pt idx="6547" formatCode="General">
                  <c:v>-1.44380661406824E-4</c:v>
                </c:pt>
                <c:pt idx="6548" formatCode="General">
                  <c:v>-1.4462815165583901E-4</c:v>
                </c:pt>
                <c:pt idx="6549" formatCode="General">
                  <c:v>-1.44872238757798E-4</c:v>
                </c:pt>
                <c:pt idx="6550" formatCode="General">
                  <c:v>-1.4511288847852101E-4</c:v>
                </c:pt>
                <c:pt idx="6551" formatCode="General">
                  <c:v>-1.4535009668154499E-4</c:v>
                </c:pt>
                <c:pt idx="6552" formatCode="General">
                  <c:v>-1.4558384777993601E-4</c:v>
                </c:pt>
                <c:pt idx="6553" formatCode="General">
                  <c:v>-1.4581412866731099E-4</c:v>
                </c:pt>
                <c:pt idx="6554" formatCode="General">
                  <c:v>-1.4604091589855701E-4</c:v>
                </c:pt>
                <c:pt idx="6555" formatCode="General">
                  <c:v>-1.46264214201772E-4</c:v>
                </c:pt>
                <c:pt idx="6556" formatCode="General">
                  <c:v>-1.4648401092583999E-4</c:v>
                </c:pt>
                <c:pt idx="6557" formatCode="General">
                  <c:v>-1.4670027174951101E-4</c:v>
                </c:pt>
                <c:pt idx="6558" formatCode="General">
                  <c:v>-1.4691301828290899E-4</c:v>
                </c:pt>
                <c:pt idx="6559" formatCode="General">
                  <c:v>-1.4712224220961E-4</c:v>
                </c:pt>
                <c:pt idx="6560" formatCode="General">
                  <c:v>-1.4732791198458799E-4</c:v>
                </c:pt>
                <c:pt idx="6561" formatCode="General">
                  <c:v>-1.4753004826545001E-4</c:v>
                </c:pt>
                <c:pt idx="6562" formatCode="General">
                  <c:v>-1.4772865817899901E-4</c:v>
                </c:pt>
                <c:pt idx="6563" formatCode="General">
                  <c:v>-1.47923694517318E-4</c:v>
                </c:pt>
                <c:pt idx="6564" formatCode="General">
                  <c:v>-1.48115175067159E-4</c:v>
                </c:pt>
                <c:pt idx="6565" formatCode="General">
                  <c:v>-1.48303094413034E-4</c:v>
                </c:pt>
                <c:pt idx="6566" formatCode="General">
                  <c:v>-1.4848744856667701E-4</c:v>
                </c:pt>
                <c:pt idx="6567" formatCode="General">
                  <c:v>-1.4866825957788799E-4</c:v>
                </c:pt>
                <c:pt idx="6568" formatCode="General">
                  <c:v>-1.4884552071768001E-4</c:v>
                </c:pt>
                <c:pt idx="6569" formatCode="General">
                  <c:v>-1.4901922546215699E-4</c:v>
                </c:pt>
                <c:pt idx="6570" formatCode="General">
                  <c:v>-1.49189396497297E-4</c:v>
                </c:pt>
                <c:pt idx="6571" formatCode="General">
                  <c:v>-1.4935603900402899E-4</c:v>
                </c:pt>
                <c:pt idx="6572" formatCode="General">
                  <c:v>-1.4951915320006399E-4</c:v>
                </c:pt>
                <c:pt idx="6573" formatCode="General">
                  <c:v>-1.4967872888659801E-4</c:v>
                </c:pt>
                <c:pt idx="6574" formatCode="General">
                  <c:v>-1.4983478078372801E-4</c:v>
                </c:pt>
                <c:pt idx="6575" formatCode="General">
                  <c:v>-1.4998730868716299E-4</c:v>
                </c:pt>
                <c:pt idx="6576" formatCode="General">
                  <c:v>-1.5013635322211501E-4</c:v>
                </c:pt>
                <c:pt idx="6577" formatCode="General">
                  <c:v>-1.50281902034974E-4</c:v>
                </c:pt>
                <c:pt idx="6578" formatCode="General">
                  <c:v>-1.5042393055269301E-4</c:v>
                </c:pt>
                <c:pt idx="6579" formatCode="General">
                  <c:v>-1.50562510038109E-4</c:v>
                </c:pt>
                <c:pt idx="6580" formatCode="General">
                  <c:v>-1.5069761666144601E-4</c:v>
                </c:pt>
                <c:pt idx="6581" formatCode="General">
                  <c:v>-1.5082926539347399E-4</c:v>
                </c:pt>
                <c:pt idx="6582" formatCode="General">
                  <c:v>-1.50957486188762E-4</c:v>
                </c:pt>
                <c:pt idx="6583" formatCode="General">
                  <c:v>-1.5108230797715601E-4</c:v>
                </c:pt>
                <c:pt idx="6584" formatCode="General">
                  <c:v>-1.51203731557211E-4</c:v>
                </c:pt>
                <c:pt idx="6585" formatCode="General">
                  <c:v>-1.5132175994729899E-4</c:v>
                </c:pt>
                <c:pt idx="6586" formatCode="General">
                  <c:v>-1.5143641697840601E-4</c:v>
                </c:pt>
                <c:pt idx="6587" formatCode="General">
                  <c:v>-1.51547715667169E-4</c:v>
                </c:pt>
                <c:pt idx="6588" formatCode="General">
                  <c:v>-1.5165569315226299E-4</c:v>
                </c:pt>
                <c:pt idx="6589" formatCode="General">
                  <c:v>-1.5176036521249601E-4</c:v>
                </c:pt>
                <c:pt idx="6590" formatCode="General">
                  <c:v>-1.51861744219966E-4</c:v>
                </c:pt>
                <c:pt idx="6591" formatCode="General">
                  <c:v>-1.5195983113166901E-4</c:v>
                </c:pt>
                <c:pt idx="6592" formatCode="General">
                  <c:v>-1.52054687002485E-4</c:v>
                </c:pt>
                <c:pt idx="6593" formatCode="General">
                  <c:v>-1.52146323272997E-4</c:v>
                </c:pt>
                <c:pt idx="6594" formatCode="General">
                  <c:v>-1.5223475226360799E-4</c:v>
                </c:pt>
                <c:pt idx="6595" formatCode="General">
                  <c:v>-1.5232001132199001E-4</c:v>
                </c:pt>
                <c:pt idx="6596" formatCode="General">
                  <c:v>-1.5240210246349401E-4</c:v>
                </c:pt>
                <c:pt idx="6597" formatCode="General">
                  <c:v>-1.5248105965364299E-4</c:v>
                </c:pt>
                <c:pt idx="6598" formatCode="General">
                  <c:v>-1.52556911580782E-4</c:v>
                </c:pt>
                <c:pt idx="6599" formatCode="General">
                  <c:v>-1.5262967852450001E-4</c:v>
                </c:pt>
                <c:pt idx="6600" formatCode="General">
                  <c:v>-1.52699406107476E-4</c:v>
                </c:pt>
                <c:pt idx="6601" formatCode="General">
                  <c:v>-1.5276611271108399E-4</c:v>
                </c:pt>
                <c:pt idx="6602" formatCode="General">
                  <c:v>-1.5282983137767099E-4</c:v>
                </c:pt>
                <c:pt idx="6603" formatCode="General">
                  <c:v>-1.5289057815491601E-4</c:v>
                </c:pt>
                <c:pt idx="6604" formatCode="General">
                  <c:v>-1.52948363181712E-4</c:v>
                </c:pt>
                <c:pt idx="6605" formatCode="General">
                  <c:v>-1.5300323457426401E-4</c:v>
                </c:pt>
                <c:pt idx="6606" formatCode="General">
                  <c:v>-1.53055238163108E-4</c:v>
                </c:pt>
                <c:pt idx="6607" formatCode="General">
                  <c:v>-1.53104401163105E-4</c:v>
                </c:pt>
                <c:pt idx="6608" formatCode="General">
                  <c:v>-1.53150745870997E-4</c:v>
                </c:pt>
                <c:pt idx="6609" formatCode="General">
                  <c:v>-1.5319429184485199E-4</c:v>
                </c:pt>
                <c:pt idx="6610" formatCode="General">
                  <c:v>-1.5323507699754101E-4</c:v>
                </c:pt>
                <c:pt idx="6611" formatCode="General">
                  <c:v>-1.5327312988554299E-4</c:v>
                </c:pt>
                <c:pt idx="6612" formatCode="General">
                  <c:v>-1.53308485674164E-4</c:v>
                </c:pt>
                <c:pt idx="6613" formatCode="General">
                  <c:v>-1.53341171062698E-4</c:v>
                </c:pt>
                <c:pt idx="6614" formatCode="General">
                  <c:v>-1.53371240747361E-4</c:v>
                </c:pt>
                <c:pt idx="6615" formatCode="General">
                  <c:v>-1.53398713372433E-4</c:v>
                </c:pt>
                <c:pt idx="6616" formatCode="General">
                  <c:v>-1.53423646195906E-4</c:v>
                </c:pt>
                <c:pt idx="6617" formatCode="General">
                  <c:v>-1.53446029249991E-4</c:v>
                </c:pt>
                <c:pt idx="6618" formatCode="General">
                  <c:v>-1.5346590090326099E-4</c:v>
                </c:pt>
                <c:pt idx="6619" formatCode="General">
                  <c:v>-1.53483341211052E-4</c:v>
                </c:pt>
                <c:pt idx="6620" formatCode="General">
                  <c:v>-1.5349833355281001E-4</c:v>
                </c:pt>
                <c:pt idx="6621" formatCode="General">
                  <c:v>-1.53510914447607E-4</c:v>
                </c:pt>
                <c:pt idx="6622" formatCode="General">
                  <c:v>-1.5352113471402999E-4</c:v>
                </c:pt>
                <c:pt idx="6623" formatCode="General">
                  <c:v>-1.5352902182506599E-4</c:v>
                </c:pt>
                <c:pt idx="6624" formatCode="General">
                  <c:v>-1.5353460558942199E-4</c:v>
                </c:pt>
                <c:pt idx="6625" formatCode="General">
                  <c:v>-1.5353793655792201E-4</c:v>
                </c:pt>
                <c:pt idx="6626" formatCode="General">
                  <c:v>-1.5353903184434799E-4</c:v>
                </c:pt>
                <c:pt idx="6627" formatCode="General">
                  <c:v>-1.53537932002039E-4</c:v>
                </c:pt>
                <c:pt idx="6628" formatCode="General">
                  <c:v>-1.5353467218473101E-4</c:v>
                </c:pt>
                <c:pt idx="6629" formatCode="General">
                  <c:v>-1.5352927408679499E-4</c:v>
                </c:pt>
                <c:pt idx="6630" formatCode="General">
                  <c:v>-1.53521784433931E-4</c:v>
                </c:pt>
                <c:pt idx="6631" formatCode="General">
                  <c:v>-1.53512257258547E-4</c:v>
                </c:pt>
                <c:pt idx="6632" formatCode="General">
                  <c:v>-1.53500699552458E-4</c:v>
                </c:pt>
                <c:pt idx="6633" formatCode="General">
                  <c:v>-1.5348712217624501E-4</c:v>
                </c:pt>
                <c:pt idx="6634" formatCode="General">
                  <c:v>-1.53471589535734E-4</c:v>
                </c:pt>
                <c:pt idx="6635" formatCode="General">
                  <c:v>-1.53454133426108E-4</c:v>
                </c:pt>
                <c:pt idx="6636" formatCode="General">
                  <c:v>-1.53434787629354E-4</c:v>
                </c:pt>
                <c:pt idx="6637" formatCode="General">
                  <c:v>-1.5341356503336201E-4</c:v>
                </c:pt>
                <c:pt idx="6638" formatCode="General">
                  <c:v>-1.53390505881957E-4</c:v>
                </c:pt>
                <c:pt idx="6639" formatCode="General">
                  <c:v>-1.5336563767138399E-4</c:v>
                </c:pt>
                <c:pt idx="6640" formatCode="General">
                  <c:v>-1.53339019617054E-4</c:v>
                </c:pt>
                <c:pt idx="6641" formatCode="General">
                  <c:v>-1.5331066417026499E-4</c:v>
                </c:pt>
                <c:pt idx="6642" formatCode="General">
                  <c:v>-1.53280606502598E-4</c:v>
                </c:pt>
                <c:pt idx="6643" formatCode="General">
                  <c:v>-1.5324887992490099E-4</c:v>
                </c:pt>
                <c:pt idx="6644" formatCode="General">
                  <c:v>-1.5321550008705901E-4</c:v>
                </c:pt>
                <c:pt idx="6645" formatCode="General">
                  <c:v>-1.53180531496448E-4</c:v>
                </c:pt>
                <c:pt idx="6646" formatCode="General">
                  <c:v>-1.5314397529623899E-4</c:v>
                </c:pt>
                <c:pt idx="6647" formatCode="General">
                  <c:v>-1.5310588194047099E-4</c:v>
                </c:pt>
                <c:pt idx="6648" formatCode="General">
                  <c:v>-1.5306625970367999E-4</c:v>
                </c:pt>
                <c:pt idx="6649" formatCode="General">
                  <c:v>-1.5302512804099899E-4</c:v>
                </c:pt>
                <c:pt idx="6650" formatCode="General">
                  <c:v>-1.52982556315649E-4</c:v>
                </c:pt>
                <c:pt idx="6651" formatCode="General">
                  <c:v>-1.5293854547470301E-4</c:v>
                </c:pt>
                <c:pt idx="6652" formatCode="General">
                  <c:v>-1.52893115271106E-4</c:v>
                </c:pt>
                <c:pt idx="6653" formatCode="General">
                  <c:v>-1.5284630495984201E-4</c:v>
                </c:pt>
                <c:pt idx="6654" formatCode="General">
                  <c:v>-1.52798159088701E-4</c:v>
                </c:pt>
                <c:pt idx="6655" formatCode="General">
                  <c:v>-1.52748678914089E-4</c:v>
                </c:pt>
                <c:pt idx="6656" formatCode="General">
                  <c:v>-1.5269787819956201E-4</c:v>
                </c:pt>
                <c:pt idx="6657" formatCode="General">
                  <c:v>-1.5264580562905801E-4</c:v>
                </c:pt>
                <c:pt idx="6658" formatCode="General">
                  <c:v>-1.52592474674006E-4</c:v>
                </c:pt>
                <c:pt idx="6659" formatCode="General">
                  <c:v>-1.5253793361390299E-4</c:v>
                </c:pt>
                <c:pt idx="6660" formatCode="General">
                  <c:v>-1.5248218663606899E-4</c:v>
                </c:pt>
                <c:pt idx="6661" formatCode="General">
                  <c:v>-1.5242524863343001E-4</c:v>
                </c:pt>
                <c:pt idx="6662" formatCode="General">
                  <c:v>-1.5236713964795801E-4</c:v>
                </c:pt>
                <c:pt idx="6663" formatCode="General">
                  <c:v>-1.5230792217648E-4</c:v>
                </c:pt>
                <c:pt idx="6664" formatCode="General">
                  <c:v>-1.52247567193759E-4</c:v>
                </c:pt>
                <c:pt idx="6665" formatCode="General">
                  <c:v>-1.52186099099794E-4</c:v>
                </c:pt>
                <c:pt idx="6666" formatCode="General">
                  <c:v>-1.5212356874507501E-4</c:v>
                </c:pt>
                <c:pt idx="6667" formatCode="General">
                  <c:v>-1.52059964519674E-4</c:v>
                </c:pt>
                <c:pt idx="6668" formatCode="General">
                  <c:v>-1.5199530438183E-4</c:v>
                </c:pt>
                <c:pt idx="6669" formatCode="General">
                  <c:v>-1.5192962236211001E-4</c:v>
                </c:pt>
                <c:pt idx="6670" formatCode="General">
                  <c:v>-1.5186292838781099E-4</c:v>
                </c:pt>
                <c:pt idx="6671" formatCode="General">
                  <c:v>-1.5179524091543499E-4</c:v>
                </c:pt>
                <c:pt idx="6672" formatCode="General">
                  <c:v>-1.5172657640079399E-4</c:v>
                </c:pt>
                <c:pt idx="6673" formatCode="General">
                  <c:v>-1.51656959445791E-4</c:v>
                </c:pt>
                <c:pt idx="6674" formatCode="General">
                  <c:v>-1.51586407413757E-4</c:v>
                </c:pt>
                <c:pt idx="6675" formatCode="General">
                  <c:v>-1.5151492078935701E-4</c:v>
                </c:pt>
                <c:pt idx="6676" formatCode="General">
                  <c:v>-1.51442524446842E-4</c:v>
                </c:pt>
                <c:pt idx="6677" formatCode="General">
                  <c:v>-1.51369216154088E-4</c:v>
                </c:pt>
                <c:pt idx="6678" formatCode="General">
                  <c:v>-1.5129500363840199E-4</c:v>
                </c:pt>
                <c:pt idx="6679" formatCode="General">
                  <c:v>-1.5121992091781801E-4</c:v>
                </c:pt>
                <c:pt idx="6680" formatCode="General">
                  <c:v>-1.5114397212115E-4</c:v>
                </c:pt>
                <c:pt idx="6681" formatCode="General">
                  <c:v>-1.51067153132439E-4</c:v>
                </c:pt>
                <c:pt idx="6682" formatCode="General">
                  <c:v>-1.5098948364675299E-4</c:v>
                </c:pt>
                <c:pt idx="6683" formatCode="General">
                  <c:v>-1.5091096759013901E-4</c:v>
                </c:pt>
                <c:pt idx="6684" formatCode="General">
                  <c:v>-1.50831607171917E-4</c:v>
                </c:pt>
                <c:pt idx="6685" formatCode="General">
                  <c:v>-1.5075140699948801E-4</c:v>
                </c:pt>
                <c:pt idx="6686" formatCode="General">
                  <c:v>-1.5067038960919199E-4</c:v>
                </c:pt>
                <c:pt idx="6687" formatCode="General">
                  <c:v>-1.5058856169661099E-4</c:v>
                </c:pt>
                <c:pt idx="6688" formatCode="General">
                  <c:v>-1.5050591665043199E-4</c:v>
                </c:pt>
                <c:pt idx="6689" formatCode="General">
                  <c:v>-1.5042246121114601E-4</c:v>
                </c:pt>
                <c:pt idx="6690" formatCode="General">
                  <c:v>-1.5033818747857501E-4</c:v>
                </c:pt>
                <c:pt idx="6691" formatCode="General">
                  <c:v>-1.50253113461284E-4</c:v>
                </c:pt>
                <c:pt idx="6692" formatCode="General">
                  <c:v>-1.5016721464787501E-4</c:v>
                </c:pt>
                <c:pt idx="6693" formatCode="General">
                  <c:v>-1.5008054113357301E-4</c:v>
                </c:pt>
                <c:pt idx="6694" formatCode="General">
                  <c:v>-1.49993067325845E-4</c:v>
                </c:pt>
                <c:pt idx="6695" formatCode="General">
                  <c:v>-1.49904796452276E-4</c:v>
                </c:pt>
                <c:pt idx="6696" formatCode="General">
                  <c:v>-1.4981573440638599E-4</c:v>
                </c:pt>
                <c:pt idx="6697" formatCode="General">
                  <c:v>-1.4972587193467401E-4</c:v>
                </c:pt>
                <c:pt idx="6698" formatCode="General">
                  <c:v>-1.4963518697631799E-4</c:v>
                </c:pt>
                <c:pt idx="6699" formatCode="General">
                  <c:v>-1.49543700359794E-4</c:v>
                </c:pt>
                <c:pt idx="6700" formatCode="General">
                  <c:v>-1.4945140118343E-4</c:v>
                </c:pt>
                <c:pt idx="6701" formatCode="General">
                  <c:v>-1.49358274142059E-4</c:v>
                </c:pt>
                <c:pt idx="6702" formatCode="General">
                  <c:v>-1.4926433235830901E-4</c:v>
                </c:pt>
                <c:pt idx="6703" formatCode="General">
                  <c:v>-1.49169565905415E-4</c:v>
                </c:pt>
                <c:pt idx="6704" formatCode="General">
                  <c:v>-1.4907396885746401E-4</c:v>
                </c:pt>
                <c:pt idx="6705" formatCode="General">
                  <c:v>-1.4897753162539299E-4</c:v>
                </c:pt>
                <c:pt idx="6706" formatCode="General">
                  <c:v>-1.4888024379281799E-4</c:v>
                </c:pt>
                <c:pt idx="6707" formatCode="General">
                  <c:v>-1.4878208626442301E-4</c:v>
                </c:pt>
                <c:pt idx="6708" formatCode="General">
                  <c:v>-1.48683089937432E-4</c:v>
                </c:pt>
                <c:pt idx="6709" formatCode="General">
                  <c:v>-1.4858321676090001E-4</c:v>
                </c:pt>
                <c:pt idx="6710" formatCode="General">
                  <c:v>-1.48482453448806E-4</c:v>
                </c:pt>
                <c:pt idx="6711" formatCode="General">
                  <c:v>-1.48380795545382E-4</c:v>
                </c:pt>
                <c:pt idx="6712" formatCode="General">
                  <c:v>-1.4827824338578801E-4</c:v>
                </c:pt>
                <c:pt idx="6713" formatCode="General">
                  <c:v>-1.4817478868093501E-4</c:v>
                </c:pt>
                <c:pt idx="6714" formatCode="General">
                  <c:v>-1.4807041700315199E-4</c:v>
                </c:pt>
                <c:pt idx="6715" formatCode="General">
                  <c:v>-1.4796508354687299E-4</c:v>
                </c:pt>
                <c:pt idx="6716" formatCode="General">
                  <c:v>-1.4785881344626101E-4</c:v>
                </c:pt>
                <c:pt idx="6717" formatCode="General">
                  <c:v>-1.4775157456761799E-4</c:v>
                </c:pt>
                <c:pt idx="6718" formatCode="General">
                  <c:v>-1.4764336624616101E-4</c:v>
                </c:pt>
                <c:pt idx="6719" formatCode="General">
                  <c:v>-1.4753415228545099E-4</c:v>
                </c:pt>
                <c:pt idx="6720" formatCode="General">
                  <c:v>-1.47423950761825E-4</c:v>
                </c:pt>
                <c:pt idx="6721" formatCode="General">
                  <c:v>-1.4731273360120799E-4</c:v>
                </c:pt>
                <c:pt idx="6722" formatCode="General">
                  <c:v>-1.47200500835463E-4</c:v>
                </c:pt>
                <c:pt idx="6723" formatCode="General">
                  <c:v>-1.47087213790363E-4</c:v>
                </c:pt>
                <c:pt idx="6724" formatCode="General">
                  <c:v>-1.4697288002928801E-4</c:v>
                </c:pt>
                <c:pt idx="6725" formatCode="General">
                  <c:v>-1.4685748251710201E-4</c:v>
                </c:pt>
                <c:pt idx="6726" formatCode="General">
                  <c:v>-1.4674099412137899E-4</c:v>
                </c:pt>
                <c:pt idx="6727" formatCode="General">
                  <c:v>-1.46623404505171E-4</c:v>
                </c:pt>
                <c:pt idx="6728" formatCode="General">
                  <c:v>-1.4650467819706499E-4</c:v>
                </c:pt>
                <c:pt idx="6729" formatCode="General">
                  <c:v>-1.4638478585304201E-4</c:v>
                </c:pt>
                <c:pt idx="6730" formatCode="General">
                  <c:v>-1.4626373644013299E-4</c:v>
                </c:pt>
                <c:pt idx="6731" formatCode="General">
                  <c:v>-1.4614150868434001E-4</c:v>
                </c:pt>
                <c:pt idx="6732" formatCode="General">
                  <c:v>-1.4601808922098101E-4</c:v>
                </c:pt>
                <c:pt idx="6733" formatCode="General">
                  <c:v>-1.4589345735391201E-4</c:v>
                </c:pt>
                <c:pt idx="6734" formatCode="General">
                  <c:v>-1.4576760318111699E-4</c:v>
                </c:pt>
                <c:pt idx="6735" formatCode="General">
                  <c:v>-1.4564048307065601E-4</c:v>
                </c:pt>
                <c:pt idx="6736" formatCode="General">
                  <c:v>-1.45512101995857E-4</c:v>
                </c:pt>
                <c:pt idx="6737" formatCode="General">
                  <c:v>-1.45382432063203E-4</c:v>
                </c:pt>
                <c:pt idx="6738" formatCode="General">
                  <c:v>-1.45251444005865E-4</c:v>
                </c:pt>
                <c:pt idx="6739" formatCode="General">
                  <c:v>-1.45119151904172E-4</c:v>
                </c:pt>
                <c:pt idx="6740" formatCode="General">
                  <c:v>-1.44985523830243E-4</c:v>
                </c:pt>
                <c:pt idx="6741" formatCode="General">
                  <c:v>-1.4485052743096099E-4</c:v>
                </c:pt>
                <c:pt idx="6742" formatCode="General">
                  <c:v>-1.4471414932766601E-4</c:v>
                </c:pt>
                <c:pt idx="6743" formatCode="General">
                  <c:v>-1.4457636443354499E-4</c:v>
                </c:pt>
                <c:pt idx="6744" formatCode="General">
                  <c:v>-1.4443715993118299E-4</c:v>
                </c:pt>
                <c:pt idx="6745" formatCode="General">
                  <c:v>-1.4429652159185001E-4</c:v>
                </c:pt>
                <c:pt idx="6746" formatCode="General">
                  <c:v>-1.4415444160159499E-4</c:v>
                </c:pt>
                <c:pt idx="6747" formatCode="General">
                  <c:v>-1.44010865053841E-4</c:v>
                </c:pt>
                <c:pt idx="6748" formatCode="General">
                  <c:v>-1.4386578573852599E-4</c:v>
                </c:pt>
                <c:pt idx="6749" formatCode="General">
                  <c:v>-1.43719202889356E-4</c:v>
                </c:pt>
                <c:pt idx="6750" formatCode="General">
                  <c:v>-1.4357109648248601E-4</c:v>
                </c:pt>
                <c:pt idx="6751" formatCode="General">
                  <c:v>-1.4342144747631899E-4</c:v>
                </c:pt>
                <c:pt idx="6752" formatCode="General">
                  <c:v>-1.4327022735693699E-4</c:v>
                </c:pt>
                <c:pt idx="6753" formatCode="General">
                  <c:v>-1.4311743288229799E-4</c:v>
                </c:pt>
                <c:pt idx="6754" formatCode="General">
                  <c:v>-1.4296303979479801E-4</c:v>
                </c:pt>
                <c:pt idx="6755" formatCode="General">
                  <c:v>-1.42807023346386E-4</c:v>
                </c:pt>
                <c:pt idx="6756" formatCode="General">
                  <c:v>-1.42649389764929E-4</c:v>
                </c:pt>
                <c:pt idx="6757" formatCode="General">
                  <c:v>-1.42490106807739E-4</c:v>
                </c:pt>
                <c:pt idx="6758" formatCode="General">
                  <c:v>-1.4232914335586601E-4</c:v>
                </c:pt>
                <c:pt idx="6759" formatCode="General">
                  <c:v>-1.42166495405082E-4</c:v>
                </c:pt>
                <c:pt idx="6760" formatCode="General">
                  <c:v>-1.42002156438959E-4</c:v>
                </c:pt>
                <c:pt idx="6761" formatCode="General">
                  <c:v>-1.4183611101243999E-4</c:v>
                </c:pt>
                <c:pt idx="6762" formatCode="General">
                  <c:v>-1.4166834216550699E-4</c:v>
                </c:pt>
                <c:pt idx="6763" formatCode="General">
                  <c:v>-1.4149882883661801E-4</c:v>
                </c:pt>
                <c:pt idx="6764" formatCode="General">
                  <c:v>-1.4132755689150501E-4</c:v>
                </c:pt>
                <c:pt idx="6765" formatCode="General">
                  <c:v>-1.4115450669702101E-4</c:v>
                </c:pt>
                <c:pt idx="6766" formatCode="General">
                  <c:v>-1.4097969794486299E-4</c:v>
                </c:pt>
                <c:pt idx="6767" formatCode="General">
                  <c:v>-1.4080310027376E-4</c:v>
                </c:pt>
                <c:pt idx="6768" formatCode="General">
                  <c:v>-1.40624674032264E-4</c:v>
                </c:pt>
                <c:pt idx="6769" formatCode="General">
                  <c:v>-1.4044442516472001E-4</c:v>
                </c:pt>
                <c:pt idx="6770" formatCode="General">
                  <c:v>-1.4026236606321901E-4</c:v>
                </c:pt>
                <c:pt idx="6771" formatCode="General">
                  <c:v>-1.4007848668979201E-4</c:v>
                </c:pt>
                <c:pt idx="6772" formatCode="General">
                  <c:v>-1.3989272779374199E-4</c:v>
                </c:pt>
                <c:pt idx="6773" formatCode="General">
                  <c:v>-1.3970511570567299E-4</c:v>
                </c:pt>
                <c:pt idx="6774" formatCode="General">
                  <c:v>-1.3951564631619701E-4</c:v>
                </c:pt>
                <c:pt idx="6775" formatCode="General">
                  <c:v>-1.39324298291583E-4</c:v>
                </c:pt>
                <c:pt idx="6776" formatCode="General">
                  <c:v>-1.3913105624714401E-4</c:v>
                </c:pt>
                <c:pt idx="6777" formatCode="General">
                  <c:v>-1.38935910718456E-4</c:v>
                </c:pt>
                <c:pt idx="6778" formatCode="General">
                  <c:v>-1.3873887491246099E-4</c:v>
                </c:pt>
                <c:pt idx="6779" formatCode="General">
                  <c:v>-1.3853992280197399E-4</c:v>
                </c:pt>
                <c:pt idx="6780" formatCode="General">
                  <c:v>-1.3833905308517299E-4</c:v>
                </c:pt>
                <c:pt idx="6781" formatCode="General">
                  <c:v>-1.3813627451592699E-4</c:v>
                </c:pt>
                <c:pt idx="6782" formatCode="General">
                  <c:v>-1.3793158895062901E-4</c:v>
                </c:pt>
                <c:pt idx="6783" formatCode="General">
                  <c:v>-1.3772497330417099E-4</c:v>
                </c:pt>
                <c:pt idx="6784" formatCode="General">
                  <c:v>-1.3751644011238999E-4</c:v>
                </c:pt>
                <c:pt idx="6785" formatCode="General">
                  <c:v>-1.3730597913961601E-4</c:v>
                </c:pt>
                <c:pt idx="6786" formatCode="General">
                  <c:v>-1.3709360763769699E-4</c:v>
                </c:pt>
                <c:pt idx="6787" formatCode="General">
                  <c:v>-1.3687930717445299E-4</c:v>
                </c:pt>
                <c:pt idx="6788" formatCode="General">
                  <c:v>-1.3666308526528401E-4</c:v>
                </c:pt>
                <c:pt idx="6789" formatCode="General">
                  <c:v>-1.3644494369877101E-4</c:v>
                </c:pt>
                <c:pt idx="6790" formatCode="General">
                  <c:v>-1.36224876046192E-4</c:v>
                </c:pt>
                <c:pt idx="6791" formatCode="General">
                  <c:v>-1.36002873975548E-4</c:v>
                </c:pt>
                <c:pt idx="6792" formatCode="General">
                  <c:v>-1.3577893083909E-4</c:v>
                </c:pt>
                <c:pt idx="6793" formatCode="General">
                  <c:v>-1.35553076837832E-4</c:v>
                </c:pt>
                <c:pt idx="6794" formatCode="General">
                  <c:v>-1.35325315367439E-4</c:v>
                </c:pt>
                <c:pt idx="6795" formatCode="General">
                  <c:v>-1.35095614540073E-4</c:v>
                </c:pt>
                <c:pt idx="6796" formatCode="General">
                  <c:v>-1.3486403459341299E-4</c:v>
                </c:pt>
                <c:pt idx="6797" formatCode="General">
                  <c:v>-1.3463058769784799E-4</c:v>
                </c:pt>
                <c:pt idx="6798" formatCode="General">
                  <c:v>-1.34395256472147E-4</c:v>
                </c:pt>
                <c:pt idx="6799" formatCode="General">
                  <c:v>-1.34158049077854E-4</c:v>
                </c:pt>
                <c:pt idx="6800" formatCode="General">
                  <c:v>-1.33918985105601E-4</c:v>
                </c:pt>
                <c:pt idx="6801" formatCode="General">
                  <c:v>-1.33678054658365E-4</c:v>
                </c:pt>
                <c:pt idx="6802" formatCode="General">
                  <c:v>-1.33435283735579E-4</c:v>
                </c:pt>
                <c:pt idx="6803" formatCode="General">
                  <c:v>-1.33190672358153E-4</c:v>
                </c:pt>
                <c:pt idx="6804" formatCode="General">
                  <c:v>-1.3294423960086201E-4</c:v>
                </c:pt>
                <c:pt idx="6805" formatCode="General">
                  <c:v>-1.32696004215449E-4</c:v>
                </c:pt>
                <c:pt idx="6806" formatCode="General">
                  <c:v>-1.3244598521434001E-4</c:v>
                </c:pt>
                <c:pt idx="6807" formatCode="General">
                  <c:v>-1.3219419801797699E-4</c:v>
                </c:pt>
                <c:pt idx="6808" formatCode="General">
                  <c:v>-1.3194064703266401E-4</c:v>
                </c:pt>
                <c:pt idx="6809" formatCode="General">
                  <c:v>-1.31685350844031E-4</c:v>
                </c:pt>
                <c:pt idx="6810" formatCode="General">
                  <c:v>-1.3142832864756601E-4</c:v>
                </c:pt>
                <c:pt idx="6811" formatCode="General">
                  <c:v>-1.31169611971417E-4</c:v>
                </c:pt>
                <c:pt idx="6812" formatCode="General">
                  <c:v>-1.30909205545174E-4</c:v>
                </c:pt>
                <c:pt idx="6813" formatCode="General">
                  <c:v>-1.30647117096625E-4</c:v>
                </c:pt>
                <c:pt idx="6814" formatCode="General">
                  <c:v>-1.3038338778565599E-4</c:v>
                </c:pt>
                <c:pt idx="6815" formatCode="General">
                  <c:v>-1.3011801970728201E-4</c:v>
                </c:pt>
                <c:pt idx="6816" formatCode="General">
                  <c:v>-1.2985104652916301E-4</c:v>
                </c:pt>
                <c:pt idx="6817" formatCode="General">
                  <c:v>-1.29582479453283E-4</c:v>
                </c:pt>
                <c:pt idx="6818" formatCode="General">
                  <c:v>-1.2931233966756499E-4</c:v>
                </c:pt>
                <c:pt idx="6819" formatCode="General">
                  <c:v>-1.2904069935977999E-4</c:v>
                </c:pt>
                <c:pt idx="6820" formatCode="General">
                  <c:v>-1.28767552373462E-4</c:v>
                </c:pt>
                <c:pt idx="6821" formatCode="General">
                  <c:v>-1.28492929032008E-4</c:v>
                </c:pt>
                <c:pt idx="6822" formatCode="General">
                  <c:v>-1.2821685704086499E-4</c:v>
                </c:pt>
                <c:pt idx="6823" formatCode="General">
                  <c:v>-1.2793934002663601E-4</c:v>
                </c:pt>
                <c:pt idx="6824" formatCode="General">
                  <c:v>-1.27660435586139E-4</c:v>
                </c:pt>
                <c:pt idx="6825" formatCode="General">
                  <c:v>-1.27380151446913E-4</c:v>
                </c:pt>
                <c:pt idx="6826" formatCode="General">
                  <c:v>-1.27098520901372E-4</c:v>
                </c:pt>
                <c:pt idx="6827" formatCode="General">
                  <c:v>-1.26815583959261E-4</c:v>
                </c:pt>
                <c:pt idx="6828" formatCode="General">
                  <c:v>-1.2653135974146899E-4</c:v>
                </c:pt>
                <c:pt idx="6829" formatCode="General">
                  <c:v>-1.26245848019151E-4</c:v>
                </c:pt>
                <c:pt idx="6830" formatCode="General">
                  <c:v>-1.2595913642942299E-4</c:v>
                </c:pt>
                <c:pt idx="6831" formatCode="General">
                  <c:v>-1.2567123917257099E-4</c:v>
                </c:pt>
                <c:pt idx="6832" formatCode="General">
                  <c:v>-1.2538219471921501E-4</c:v>
                </c:pt>
                <c:pt idx="6833" formatCode="General">
                  <c:v>-1.2509203093913801E-4</c:v>
                </c:pt>
                <c:pt idx="6834" formatCode="General">
                  <c:v>-1.2480079019444801E-4</c:v>
                </c:pt>
                <c:pt idx="6835" formatCode="General">
                  <c:v>-1.24508493587365E-4</c:v>
                </c:pt>
                <c:pt idx="6836" formatCode="General">
                  <c:v>-1.2421517839094199E-4</c:v>
                </c:pt>
                <c:pt idx="6837" formatCode="General">
                  <c:v>-1.2392087005705599E-4</c:v>
                </c:pt>
                <c:pt idx="6838" formatCode="General">
                  <c:v>-1.2362561959585201E-4</c:v>
                </c:pt>
                <c:pt idx="6839" formatCode="General">
                  <c:v>-1.2332946384389099E-4</c:v>
                </c:pt>
                <c:pt idx="6840" formatCode="General">
                  <c:v>-1.2303245822082299E-4</c:v>
                </c:pt>
                <c:pt idx="6841" formatCode="General">
                  <c:v>-1.2273465281722901E-4</c:v>
                </c:pt>
                <c:pt idx="6842" formatCode="General">
                  <c:v>-1.2243603828249899E-4</c:v>
                </c:pt>
                <c:pt idx="6843" formatCode="General">
                  <c:v>-1.22136660065335E-4</c:v>
                </c:pt>
                <c:pt idx="6844" formatCode="General">
                  <c:v>-1.21836601961006E-4</c:v>
                </c:pt>
                <c:pt idx="6845" formatCode="General">
                  <c:v>-1.21535873811675E-4</c:v>
                </c:pt>
                <c:pt idx="6846" formatCode="General">
                  <c:v>-1.2123451544948299E-4</c:v>
                </c:pt>
                <c:pt idx="6847" formatCode="General">
                  <c:v>-1.2093256450933199E-4</c:v>
                </c:pt>
                <c:pt idx="6848" formatCode="General">
                  <c:v>-1.20630052813191E-4</c:v>
                </c:pt>
                <c:pt idx="6849" formatCode="General">
                  <c:v>-1.20327037159396E-4</c:v>
                </c:pt>
                <c:pt idx="6850" formatCode="General">
                  <c:v>-1.20023578084403E-4</c:v>
                </c:pt>
                <c:pt idx="6851" formatCode="General">
                  <c:v>-1.19719702154172E-4</c:v>
                </c:pt>
                <c:pt idx="6852" formatCode="General">
                  <c:v>-1.19415445513799E-4</c:v>
                </c:pt>
                <c:pt idx="6853" formatCode="General">
                  <c:v>-1.19110856718506E-4</c:v>
                </c:pt>
                <c:pt idx="6854" formatCode="General">
                  <c:v>-1.18805959822052E-4</c:v>
                </c:pt>
                <c:pt idx="6855" formatCode="General">
                  <c:v>-1.18500826741364E-4</c:v>
                </c:pt>
                <c:pt idx="6856" formatCode="General">
                  <c:v>-1.18195482623856E-4</c:v>
                </c:pt>
                <c:pt idx="6857" formatCode="General">
                  <c:v>-1.17889998961951E-4</c:v>
                </c:pt>
                <c:pt idx="6858" formatCode="General">
                  <c:v>-1.17584384843239E-4</c:v>
                </c:pt>
                <c:pt idx="6859" formatCode="General">
                  <c:v>-1.17278692577982E-4</c:v>
                </c:pt>
                <c:pt idx="6860" formatCode="General">
                  <c:v>-1.16972968000578E-4</c:v>
                </c:pt>
                <c:pt idx="6861" formatCode="General">
                  <c:v>-1.16667268039991E-4</c:v>
                </c:pt>
                <c:pt idx="6862" formatCode="General">
                  <c:v>-1.1636162118417701E-4</c:v>
                </c:pt>
                <c:pt idx="6863" formatCode="General">
                  <c:v>-1.16056080785484E-4</c:v>
                </c:pt>
                <c:pt idx="6864" formatCode="General">
                  <c:v>-1.1575071131516901E-4</c:v>
                </c:pt>
                <c:pt idx="6865" formatCode="General">
                  <c:v>-1.15445545004551E-4</c:v>
                </c:pt>
                <c:pt idx="6866" formatCode="General">
                  <c:v>-1.15140610750765E-4</c:v>
                </c:pt>
                <c:pt idx="6867" formatCode="General">
                  <c:v>-1.1483594407949499E-4</c:v>
                </c:pt>
                <c:pt idx="6868" formatCode="General">
                  <c:v>-1.14531623170601E-4</c:v>
                </c:pt>
                <c:pt idx="6869" formatCode="General">
                  <c:v>-1.14227678694939E-4</c:v>
                </c:pt>
                <c:pt idx="6870" formatCode="General">
                  <c:v>-1.1392416151290901E-4</c:v>
                </c:pt>
                <c:pt idx="6871" formatCode="General">
                  <c:v>-1.13621110568482E-4</c:v>
                </c:pt>
                <c:pt idx="6872" formatCode="General">
                  <c:v>-1.13318545960597E-4</c:v>
                </c:pt>
                <c:pt idx="6873" formatCode="General">
                  <c:v>-1.13016566758591E-4</c:v>
                </c:pt>
                <c:pt idx="6874" formatCode="General">
                  <c:v>-1.12715176678392E-4</c:v>
                </c:pt>
                <c:pt idx="6875" formatCode="General">
                  <c:v>-1.12414431074193E-4</c:v>
                </c:pt>
                <c:pt idx="6876" formatCode="General">
                  <c:v>-1.12114360378571E-4</c:v>
                </c:pt>
                <c:pt idx="6877" formatCode="General">
                  <c:v>-1.1181500034414701E-4</c:v>
                </c:pt>
                <c:pt idx="6878" formatCode="General">
                  <c:v>-1.11516427792975E-4</c:v>
                </c:pt>
                <c:pt idx="6879" formatCode="General">
                  <c:v>-1.1121866933452301E-4</c:v>
                </c:pt>
                <c:pt idx="6880" formatCode="General">
                  <c:v>-1.10921750647205E-4</c:v>
                </c:pt>
                <c:pt idx="6881" formatCode="General">
                  <c:v>-1.10625747801275E-4</c:v>
                </c:pt>
                <c:pt idx="6882" formatCode="General">
                  <c:v>-1.10330705037207E-4</c:v>
                </c:pt>
                <c:pt idx="6883" formatCode="General">
                  <c:v>-1.10036657087392E-4</c:v>
                </c:pt>
                <c:pt idx="6884" formatCode="General">
                  <c:v>-1.09743625746646E-4</c:v>
                </c:pt>
                <c:pt idx="6885" formatCode="General">
                  <c:v>-1.0945166045448E-4</c:v>
                </c:pt>
                <c:pt idx="6886" formatCode="General">
                  <c:v>-1.0916080020234801E-4</c:v>
                </c:pt>
                <c:pt idx="6887" formatCode="General">
                  <c:v>-1.08871093101759E-4</c:v>
                </c:pt>
                <c:pt idx="6888" formatCode="General">
                  <c:v>-1.08582582296235E-4</c:v>
                </c:pt>
                <c:pt idx="6889" formatCode="General">
                  <c:v>-1.0829531395587601E-4</c:v>
                </c:pt>
                <c:pt idx="6890" formatCode="General">
                  <c:v>-1.0800930357715999E-4</c:v>
                </c:pt>
                <c:pt idx="6891" formatCode="General">
                  <c:v>-1.077246032903E-4</c:v>
                </c:pt>
                <c:pt idx="6892" formatCode="General">
                  <c:v>-1.07441257175824E-4</c:v>
                </c:pt>
                <c:pt idx="6893" formatCode="General">
                  <c:v>-1.0715929297989501E-4</c:v>
                </c:pt>
                <c:pt idx="6894" formatCode="General">
                  <c:v>-1.06878744136686E-4</c:v>
                </c:pt>
                <c:pt idx="6895" formatCode="General">
                  <c:v>-1.0659965178359501E-4</c:v>
                </c:pt>
                <c:pt idx="6896" formatCode="General">
                  <c:v>-1.06322039021089E-4</c:v>
                </c:pt>
                <c:pt idx="6897" formatCode="General">
                  <c:v>-1.06045957552159E-4</c:v>
                </c:pt>
                <c:pt idx="6898" formatCode="General">
                  <c:v>-1.05771440872119E-4</c:v>
                </c:pt>
                <c:pt idx="6899" formatCode="General">
                  <c:v>-1.05498511631638E-4</c:v>
                </c:pt>
                <c:pt idx="6900" formatCode="General">
                  <c:v>-1.05227222414607E-4</c:v>
                </c:pt>
                <c:pt idx="6901" formatCode="General">
                  <c:v>-1.04957604353416E-4</c:v>
                </c:pt>
                <c:pt idx="6902" formatCode="General">
                  <c:v>-1.04689667229922E-4</c:v>
                </c:pt>
                <c:pt idx="6903" formatCode="General">
                  <c:v>-1.04423459491051E-4</c:v>
                </c:pt>
                <c:pt idx="6904" formatCode="General">
                  <c:v>-1.0415901989421401E-4</c:v>
                </c:pt>
                <c:pt idx="6905" formatCode="General">
                  <c:v>-1.0389634978441399E-4</c:v>
                </c:pt>
                <c:pt idx="6906" formatCode="General">
                  <c:v>-1.0363551467747601E-4</c:v>
                </c:pt>
                <c:pt idx="6907" formatCode="General">
                  <c:v>-1.03376522990529E-4</c:v>
                </c:pt>
                <c:pt idx="6908" formatCode="General">
                  <c:v>-1.03119392824931E-4</c:v>
                </c:pt>
                <c:pt idx="6909" formatCode="General">
                  <c:v>-1.02864162500997E-4</c:v>
                </c:pt>
                <c:pt idx="6910" formatCode="General">
                  <c:v>-1.0261086472989399E-4</c:v>
                </c:pt>
                <c:pt idx="6911" formatCode="General">
                  <c:v>-1.02359518074914E-4</c:v>
                </c:pt>
                <c:pt idx="6912" formatCode="General">
                  <c:v>-1.0211012385404599E-4</c:v>
                </c:pt>
                <c:pt idx="6913" formatCode="General">
                  <c:v>-1.0186272907061101E-4</c:v>
                </c:pt>
                <c:pt idx="6914" formatCode="General">
                  <c:v>-1.01617362209158E-4</c:v>
                </c:pt>
                <c:pt idx="6915" formatCode="General">
                  <c:v>-1.01374057074696E-4</c:v>
                </c:pt>
                <c:pt idx="6916" formatCode="General">
                  <c:v>-1.01132818581163E-4</c:v>
                </c:pt>
                <c:pt idx="6917" formatCode="General">
                  <c:v>-1.0089365107857601E-4</c:v>
                </c:pt>
                <c:pt idx="6918" formatCode="General">
                  <c:v>-1.0065659715061E-4</c:v>
                </c:pt>
                <c:pt idx="6919" formatCode="General">
                  <c:v>-1.0042167136781799E-4</c:v>
                </c:pt>
                <c:pt idx="6920" formatCode="General">
                  <c:v>-1.00188890055339E-4</c:v>
                </c:pt>
                <c:pt idx="6921">
                  <c:v>-9.9958254221658001E-5</c:v>
                </c:pt>
                <c:pt idx="6922">
                  <c:v>-9.9729802439130395E-5</c:v>
                </c:pt>
                <c:pt idx="6923">
                  <c:v>-9.9503528315164904E-5</c:v>
                </c:pt>
                <c:pt idx="6924">
                  <c:v>-9.9279475783374798E-5</c:v>
                </c:pt>
                <c:pt idx="6925">
                  <c:v>-9.9057643378835E-5</c:v>
                </c:pt>
                <c:pt idx="6926">
                  <c:v>-9.8838061266171299E-5</c:v>
                </c:pt>
                <c:pt idx="6927">
                  <c:v>-9.8620710734629097E-5</c:v>
                </c:pt>
                <c:pt idx="6928">
                  <c:v>-9.8405602245116099E-5</c:v>
                </c:pt>
                <c:pt idx="6929">
                  <c:v>-9.8192761977549902E-5</c:v>
                </c:pt>
                <c:pt idx="6930">
                  <c:v>-9.7982192154062096E-5</c:v>
                </c:pt>
                <c:pt idx="6931">
                  <c:v>-9.77739103151004E-5</c:v>
                </c:pt>
                <c:pt idx="6932">
                  <c:v>-9.7567903715865606E-5</c:v>
                </c:pt>
                <c:pt idx="6933">
                  <c:v>-9.7364208481464499E-5</c:v>
                </c:pt>
                <c:pt idx="6934">
                  <c:v>-9.71628091723617E-5</c:v>
                </c:pt>
                <c:pt idx="6935">
                  <c:v>-9.6963708227254904E-5</c:v>
                </c:pt>
                <c:pt idx="6936">
                  <c:v>-9.6766902067881399E-5</c:v>
                </c:pt>
                <c:pt idx="6937">
                  <c:v>-9.6572392489621597E-5</c:v>
                </c:pt>
                <c:pt idx="6938">
                  <c:v>-9.6380194365914201E-5</c:v>
                </c:pt>
                <c:pt idx="6939">
                  <c:v>-9.6190297901370197E-5</c:v>
                </c:pt>
                <c:pt idx="6940">
                  <c:v>-9.6002700417569098E-5</c:v>
                </c:pt>
                <c:pt idx="6941">
                  <c:v>-9.5817418700076205E-5</c:v>
                </c:pt>
                <c:pt idx="6942">
                  <c:v>-9.5634436856707506E-5</c:v>
                </c:pt>
                <c:pt idx="6943">
                  <c:v>-9.5453744602828799E-5</c:v>
                </c:pt>
                <c:pt idx="6944">
                  <c:v>-9.5275373793977499E-5</c:v>
                </c:pt>
                <c:pt idx="6945">
                  <c:v>-9.5099282170978605E-5</c:v>
                </c:pt>
                <c:pt idx="6946">
                  <c:v>-9.4925453603445905E-5</c:v>
                </c:pt>
                <c:pt idx="6947">
                  <c:v>-9.4753888963934493E-5</c:v>
                </c:pt>
                <c:pt idx="6948">
                  <c:v>-9.4584581930254501E-5</c:v>
                </c:pt>
                <c:pt idx="6949">
                  <c:v>-9.4417549638095306E-5</c:v>
                </c:pt>
                <c:pt idx="6950">
                  <c:v>-9.4252757031137299E-5</c:v>
                </c:pt>
                <c:pt idx="6951">
                  <c:v>-9.4090190519221102E-5</c:v>
                </c:pt>
                <c:pt idx="6952">
                  <c:v>-9.3929853039069301E-5</c:v>
                </c:pt>
                <c:pt idx="6953">
                  <c:v>-9.37717127072697E-5</c:v>
                </c:pt>
                <c:pt idx="6954">
                  <c:v>-9.3615771026837798E-5</c:v>
                </c:pt>
                <c:pt idx="6955">
                  <c:v>-9.34620090732975E-5</c:v>
                </c:pt>
                <c:pt idx="6956">
                  <c:v>-9.3310375714342693E-5</c:v>
                </c:pt>
                <c:pt idx="6957">
                  <c:v>-9.3160893815385105E-5</c:v>
                </c:pt>
                <c:pt idx="6958">
                  <c:v>-9.3013542511969903E-5</c:v>
                </c:pt>
                <c:pt idx="6959">
                  <c:v>-9.2868311018290894E-5</c:v>
                </c:pt>
                <c:pt idx="6960">
                  <c:v>-9.2725185938920406E-5</c:v>
                </c:pt>
                <c:pt idx="6961">
                  <c:v>-9.2584128241089697E-5</c:v>
                </c:pt>
                <c:pt idx="6962">
                  <c:v>-9.2445107545150601E-5</c:v>
                </c:pt>
                <c:pt idx="6963">
                  <c:v>-9.2308100529145295E-5</c:v>
                </c:pt>
                <c:pt idx="6964">
                  <c:v>-9.2173115691504594E-5</c:v>
                </c:pt>
                <c:pt idx="6965">
                  <c:v>-9.2040105930195896E-5</c:v>
                </c:pt>
                <c:pt idx="6966">
                  <c:v>-9.1909067392141201E-5</c:v>
                </c:pt>
                <c:pt idx="6967">
                  <c:v>-9.1779970229605496E-5</c:v>
                </c:pt>
                <c:pt idx="6968">
                  <c:v>-9.16527698709051E-5</c:v>
                </c:pt>
                <c:pt idx="6969">
                  <c:v>-9.1527426063779601E-5</c:v>
                </c:pt>
                <c:pt idx="6970">
                  <c:v>-9.1403944491339094E-5</c:v>
                </c:pt>
                <c:pt idx="6971">
                  <c:v>-9.12823008419449E-5</c:v>
                </c:pt>
                <c:pt idx="6972">
                  <c:v>-9.1162452055212496E-5</c:v>
                </c:pt>
                <c:pt idx="6973">
                  <c:v>-9.1044384811953994E-5</c:v>
                </c:pt>
                <c:pt idx="6974">
                  <c:v>-9.0928065066739195E-5</c:v>
                </c:pt>
                <c:pt idx="6975">
                  <c:v>-9.0813450378193195E-5</c:v>
                </c:pt>
                <c:pt idx="6976">
                  <c:v>-9.0700517837019002E-5</c:v>
                </c:pt>
                <c:pt idx="6977">
                  <c:v>-9.0589234435794802E-5</c:v>
                </c:pt>
                <c:pt idx="6978">
                  <c:v>-9.0479560205547097E-5</c:v>
                </c:pt>
                <c:pt idx="6979">
                  <c:v>-9.0371472740633605E-5</c:v>
                </c:pt>
                <c:pt idx="6980">
                  <c:v>-9.0264946196547805E-5</c:v>
                </c:pt>
                <c:pt idx="6981">
                  <c:v>-9.0159924982981704E-5</c:v>
                </c:pt>
                <c:pt idx="6982">
                  <c:v>-9.0056366950857903E-5</c:v>
                </c:pt>
                <c:pt idx="6983">
                  <c:v>-8.9954275894672301E-5</c:v>
                </c:pt>
                <c:pt idx="6984">
                  <c:v>-8.9853597664772106E-5</c:v>
                </c:pt>
                <c:pt idx="6985">
                  <c:v>-8.9754278920178195E-5</c:v>
                </c:pt>
                <c:pt idx="6986">
                  <c:v>-8.9656299397828805E-5</c:v>
                </c:pt>
                <c:pt idx="6987">
                  <c:v>-8.9559630023544796E-5</c:v>
                </c:pt>
                <c:pt idx="6988">
                  <c:v>-8.9464229999048801E-5</c:v>
                </c:pt>
                <c:pt idx="6989">
                  <c:v>-8.9370056593465598E-5</c:v>
                </c:pt>
                <c:pt idx="6990">
                  <c:v>-8.9277058446911704E-5</c:v>
                </c:pt>
                <c:pt idx="6991">
                  <c:v>-8.9185221748081195E-5</c:v>
                </c:pt>
                <c:pt idx="6992">
                  <c:v>-8.9094502591504206E-5</c:v>
                </c:pt>
                <c:pt idx="6993">
                  <c:v>-8.9004872710391695E-5</c:v>
                </c:pt>
                <c:pt idx="6994">
                  <c:v>-8.8916271719939206E-5</c:v>
                </c:pt>
                <c:pt idx="6995">
                  <c:v>-8.8828649414931401E-5</c:v>
                </c:pt>
                <c:pt idx="6996">
                  <c:v>-8.8741984726441403E-5</c:v>
                </c:pt>
                <c:pt idx="6997">
                  <c:v>-8.8656245006726793E-5</c:v>
                </c:pt>
                <c:pt idx="6998">
                  <c:v>-8.8571375777715995E-5</c:v>
                </c:pt>
                <c:pt idx="6999">
                  <c:v>-8.8487348177088894E-5</c:v>
                </c:pt>
                <c:pt idx="7000">
                  <c:v>-8.8404130466687302E-5</c:v>
                </c:pt>
                <c:pt idx="7001">
                  <c:v>-8.8321658175527395E-5</c:v>
                </c:pt>
                <c:pt idx="7002">
                  <c:v>-8.8239907139966395E-5</c:v>
                </c:pt>
                <c:pt idx="7003">
                  <c:v>-8.8158831349686106E-5</c:v>
                </c:pt>
                <c:pt idx="7004">
                  <c:v>-8.8078389977566901E-5</c:v>
                </c:pt>
                <c:pt idx="7005">
                  <c:v>-8.7998542874051993E-5</c:v>
                </c:pt>
                <c:pt idx="7006">
                  <c:v>-8.7919253967502799E-5</c:v>
                </c:pt>
                <c:pt idx="7007">
                  <c:v>-8.7840487300680303E-5</c:v>
                </c:pt>
                <c:pt idx="7008">
                  <c:v>-8.7762174007468595E-5</c:v>
                </c:pt>
                <c:pt idx="7009">
                  <c:v>-8.7684294732153704E-5</c:v>
                </c:pt>
                <c:pt idx="7010">
                  <c:v>-8.7606815779958005E-5</c:v>
                </c:pt>
                <c:pt idx="7011">
                  <c:v>-8.7529669769378503E-5</c:v>
                </c:pt>
                <c:pt idx="7012">
                  <c:v>-8.7452831123578003E-5</c:v>
                </c:pt>
                <c:pt idx="7013">
                  <c:v>-8.7376270909239904E-5</c:v>
                </c:pt>
                <c:pt idx="7014">
                  <c:v>-8.7299943152945505E-5</c:v>
                </c:pt>
                <c:pt idx="7015">
                  <c:v>-8.7223786061929403E-5</c:v>
                </c:pt>
                <c:pt idx="7016">
                  <c:v>-8.7147776005152807E-5</c:v>
                </c:pt>
                <c:pt idx="7017">
                  <c:v>-8.7071850735946798E-5</c:v>
                </c:pt>
                <c:pt idx="7018">
                  <c:v>-8.6995987710243702E-5</c:v>
                </c:pt>
                <c:pt idx="7019">
                  <c:v>-8.6920144204338305E-5</c:v>
                </c:pt>
                <c:pt idx="7020">
                  <c:v>-8.6844290083795307E-5</c:v>
                </c:pt>
                <c:pt idx="7021">
                  <c:v>-8.6768369374276506E-5</c:v>
                </c:pt>
                <c:pt idx="7022">
                  <c:v>-8.66923646029277E-5</c:v>
                </c:pt>
                <c:pt idx="7023">
                  <c:v>-8.6616239688567902E-5</c:v>
                </c:pt>
                <c:pt idx="7024">
                  <c:v>-8.6539947094614695E-5</c:v>
                </c:pt>
                <c:pt idx="7025">
                  <c:v>-8.6463455110933506E-5</c:v>
                </c:pt>
                <c:pt idx="7026">
                  <c:v>-8.6386715786986495E-5</c:v>
                </c:pt>
                <c:pt idx="7027">
                  <c:v>-8.6309680151278306E-5</c:v>
                </c:pt>
                <c:pt idx="7028">
                  <c:v>-8.6232328322850593E-5</c:v>
                </c:pt>
                <c:pt idx="7029">
                  <c:v>-8.6154620964254506E-5</c:v>
                </c:pt>
                <c:pt idx="7030">
                  <c:v>-8.6076514115341696E-5</c:v>
                </c:pt>
                <c:pt idx="7031">
                  <c:v>-8.5997973601787905E-5</c:v>
                </c:pt>
                <c:pt idx="7032">
                  <c:v>-8.5918979093595397E-5</c:v>
                </c:pt>
                <c:pt idx="7033">
                  <c:v>-8.58394846236148E-5</c:v>
                </c:pt>
                <c:pt idx="7034">
                  <c:v>-8.5759447753738603E-5</c:v>
                </c:pt>
                <c:pt idx="7035">
                  <c:v>-8.5678872179158297E-5</c:v>
                </c:pt>
                <c:pt idx="7036">
                  <c:v>-8.5597693367142998E-5</c:v>
                </c:pt>
                <c:pt idx="7037">
                  <c:v>-8.5515869165869496E-5</c:v>
                </c:pt>
                <c:pt idx="7038">
                  <c:v>-8.5433378121812405E-5</c:v>
                </c:pt>
                <c:pt idx="7039">
                  <c:v>-8.5350194702764898E-5</c:v>
                </c:pt>
                <c:pt idx="7040">
                  <c:v>-8.5266288297334905E-5</c:v>
                </c:pt>
                <c:pt idx="7041">
                  <c:v>-8.5181621524999595E-5</c:v>
                </c:pt>
                <c:pt idx="7042">
                  <c:v>-8.5096174788526805E-5</c:v>
                </c:pt>
                <c:pt idx="7043">
                  <c:v>-8.5009902418860502E-5</c:v>
                </c:pt>
                <c:pt idx="7044">
                  <c:v>-8.49227715258273E-5</c:v>
                </c:pt>
                <c:pt idx="7045">
                  <c:v>-8.4834754696972797E-5</c:v>
                </c:pt>
                <c:pt idx="7046">
                  <c:v>-8.4745832927135401E-5</c:v>
                </c:pt>
                <c:pt idx="7047">
                  <c:v>-8.4655971510994395E-5</c:v>
                </c:pt>
                <c:pt idx="7048">
                  <c:v>-8.4565152557403993E-5</c:v>
                </c:pt>
                <c:pt idx="7049">
                  <c:v>-8.4473357737020497E-5</c:v>
                </c:pt>
                <c:pt idx="7050">
                  <c:v>-8.4380540527362997E-5</c:v>
                </c:pt>
                <c:pt idx="7051">
                  <c:v>-8.4286714488479E-5</c:v>
                </c:pt>
                <c:pt idx="7052">
                  <c:v>-8.4191826312144205E-5</c:v>
                </c:pt>
                <c:pt idx="7053">
                  <c:v>-8.4095847537126405E-5</c:v>
                </c:pt>
                <c:pt idx="7054">
                  <c:v>-8.3998755570703407E-5</c:v>
                </c:pt>
                <c:pt idx="7055">
                  <c:v>-8.3900534426867594E-5</c:v>
                </c:pt>
                <c:pt idx="7056">
                  <c:v>-8.3801163445297897E-5</c:v>
                </c:pt>
                <c:pt idx="7057">
                  <c:v>-8.3700603226563605E-5</c:v>
                </c:pt>
                <c:pt idx="7058">
                  <c:v>-8.3598881375485706E-5</c:v>
                </c:pt>
                <c:pt idx="7059">
                  <c:v>-8.3495942234890195E-5</c:v>
                </c:pt>
                <c:pt idx="7060">
                  <c:v>-8.3391762997998795E-5</c:v>
                </c:pt>
                <c:pt idx="7061">
                  <c:v>-8.3286342111720994E-5</c:v>
                </c:pt>
                <c:pt idx="7062">
                  <c:v>-8.3179658916116098E-5</c:v>
                </c:pt>
                <c:pt idx="7063">
                  <c:v>-8.3071696006331106E-5</c:v>
                </c:pt>
                <c:pt idx="7064">
                  <c:v>-8.2962441960486894E-5</c:v>
                </c:pt>
                <c:pt idx="7065">
                  <c:v>-8.2851879976872101E-5</c:v>
                </c:pt>
                <c:pt idx="7066">
                  <c:v>-8.2739992495381597E-5</c:v>
                </c:pt>
                <c:pt idx="7067">
                  <c:v>-8.2626756436404296E-5</c:v>
                </c:pt>
                <c:pt idx="7068">
                  <c:v>-8.25121819475503E-5</c:v>
                </c:pt>
                <c:pt idx="7069">
                  <c:v>-8.2396254156339897E-5</c:v>
                </c:pt>
                <c:pt idx="7070">
                  <c:v>-8.2278950265745094E-5</c:v>
                </c:pt>
                <c:pt idx="7071">
                  <c:v>-8.2160260134917404E-5</c:v>
                </c:pt>
                <c:pt idx="7072">
                  <c:v>-8.2040183233237794E-5</c:v>
                </c:pt>
                <c:pt idx="7073">
                  <c:v>-8.1918701658543507E-5</c:v>
                </c:pt>
                <c:pt idx="7074">
                  <c:v>-8.1795810144853003E-5</c:v>
                </c:pt>
                <c:pt idx="7075">
                  <c:v>-8.1671497555176094E-5</c:v>
                </c:pt>
                <c:pt idx="7076">
                  <c:v>-8.15457539225797E-5</c:v>
                </c:pt>
                <c:pt idx="7077">
                  <c:v>-8.14185735126153E-5</c:v>
                </c:pt>
                <c:pt idx="7078">
                  <c:v>-8.1289961285642694E-5</c:v>
                </c:pt>
                <c:pt idx="7079">
                  <c:v>-8.1159891787085096E-5</c:v>
                </c:pt>
                <c:pt idx="7080">
                  <c:v>-8.1028386759129901E-5</c:v>
                </c:pt>
                <c:pt idx="7081">
                  <c:v>-8.0895429419912502E-5</c:v>
                </c:pt>
                <c:pt idx="7082">
                  <c:v>-8.0761027280709695E-5</c:v>
                </c:pt>
                <c:pt idx="7083">
                  <c:v>-8.0625176684559E-5</c:v>
                </c:pt>
                <c:pt idx="7084">
                  <c:v>-8.0487855845015995E-5</c:v>
                </c:pt>
                <c:pt idx="7085">
                  <c:v>-8.0349075300631601E-5</c:v>
                </c:pt>
                <c:pt idx="7086">
                  <c:v>-8.0208849909557597E-5</c:v>
                </c:pt>
                <c:pt idx="7087">
                  <c:v>-8.0067185594085894E-5</c:v>
                </c:pt>
                <c:pt idx="7088">
                  <c:v>-7.9924047980106002E-5</c:v>
                </c:pt>
                <c:pt idx="7089">
                  <c:v>-7.9779464626757095E-5</c:v>
                </c:pt>
                <c:pt idx="7090">
                  <c:v>-7.9633439398491497E-5</c:v>
                </c:pt>
                <c:pt idx="7091">
                  <c:v>-7.94859651218903E-5</c:v>
                </c:pt>
                <c:pt idx="7092">
                  <c:v>-7.9337057126272994E-5</c:v>
                </c:pt>
                <c:pt idx="7093">
                  <c:v>-7.9186714404467506E-5</c:v>
                </c:pt>
                <c:pt idx="7094">
                  <c:v>-7.9034950367791194E-5</c:v>
                </c:pt>
                <c:pt idx="7095">
                  <c:v>-7.8881751145264294E-5</c:v>
                </c:pt>
                <c:pt idx="7096">
                  <c:v>-7.8727144301108396E-5</c:v>
                </c:pt>
                <c:pt idx="7097">
                  <c:v>-7.8571133969683604E-5</c:v>
                </c:pt>
                <c:pt idx="7098">
                  <c:v>-7.8413713100496902E-5</c:v>
                </c:pt>
                <c:pt idx="7099">
                  <c:v>-7.8254900420973405E-5</c:v>
                </c:pt>
                <c:pt idx="7100">
                  <c:v>-7.8094692911331897E-5</c:v>
                </c:pt>
                <c:pt idx="7101">
                  <c:v>-7.7933091106090405E-5</c:v>
                </c:pt>
                <c:pt idx="7102">
                  <c:v>-7.7770132475170505E-5</c:v>
                </c:pt>
                <c:pt idx="7103">
                  <c:v>-7.7605815718685198E-5</c:v>
                </c:pt>
                <c:pt idx="7104">
                  <c:v>-7.7440139986369397E-5</c:v>
                </c:pt>
                <c:pt idx="7105">
                  <c:v>-7.7273135937625499E-5</c:v>
                </c:pt>
                <c:pt idx="7106">
                  <c:v>-7.7104799173175796E-5</c:v>
                </c:pt>
                <c:pt idx="7107">
                  <c:v>-7.6935135540701704E-5</c:v>
                </c:pt>
                <c:pt idx="7108">
                  <c:v>-7.6764156491147202E-5</c:v>
                </c:pt>
                <c:pt idx="7109">
                  <c:v>-7.6591876681695594E-5</c:v>
                </c:pt>
                <c:pt idx="7110">
                  <c:v>-7.6418314522287202E-5</c:v>
                </c:pt>
                <c:pt idx="7111">
                  <c:v>-7.6243478935503502E-5</c:v>
                </c:pt>
                <c:pt idx="7112">
                  <c:v>-7.60673983412841E-5</c:v>
                </c:pt>
                <c:pt idx="7113">
                  <c:v>-7.5890070643882095E-5</c:v>
                </c:pt>
                <c:pt idx="7114">
                  <c:v>-7.5711512668127698E-5</c:v>
                </c:pt>
                <c:pt idx="7115">
                  <c:v>-7.5531748458029297E-5</c:v>
                </c:pt>
                <c:pt idx="7116">
                  <c:v>-7.5350767377938701E-5</c:v>
                </c:pt>
                <c:pt idx="7117">
                  <c:v>-7.5168593822400699E-5</c:v>
                </c:pt>
                <c:pt idx="7118">
                  <c:v>-7.4985253385680305E-5</c:v>
                </c:pt>
                <c:pt idx="7119">
                  <c:v>-7.4800756742483904E-5</c:v>
                </c:pt>
                <c:pt idx="7120">
                  <c:v>-7.4615120876653701E-5</c:v>
                </c:pt>
                <c:pt idx="7121">
                  <c:v>-7.4428357751253493E-5</c:v>
                </c:pt>
                <c:pt idx="7122">
                  <c:v>-7.4240477398592996E-5</c:v>
                </c:pt>
                <c:pt idx="7123">
                  <c:v>-7.4051509983499698E-5</c:v>
                </c:pt>
                <c:pt idx="7124">
                  <c:v>-7.3861472663893502E-5</c:v>
                </c:pt>
                <c:pt idx="7125">
                  <c:v>-7.3670359609216501E-5</c:v>
                </c:pt>
                <c:pt idx="7126">
                  <c:v>-7.3478189628586505E-5</c:v>
                </c:pt>
                <c:pt idx="7127">
                  <c:v>-7.3284973361483806E-5</c:v>
                </c:pt>
                <c:pt idx="7128">
                  <c:v>-7.3090746234585497E-5</c:v>
                </c:pt>
                <c:pt idx="7129">
                  <c:v>-7.2895537472903097E-5</c:v>
                </c:pt>
                <c:pt idx="7130">
                  <c:v>-7.2699331103266796E-5</c:v>
                </c:pt>
                <c:pt idx="7131">
                  <c:v>-7.2502166926403396E-5</c:v>
                </c:pt>
                <c:pt idx="7132">
                  <c:v>-7.2304056103422707E-5</c:v>
                </c:pt>
                <c:pt idx="7133">
                  <c:v>-7.2105026083309505E-5</c:v>
                </c:pt>
                <c:pt idx="7134">
                  <c:v>-7.19050698929661E-5</c:v>
                </c:pt>
                <c:pt idx="7135">
                  <c:v>-7.1704207239904494E-5</c:v>
                </c:pt>
                <c:pt idx="7136">
                  <c:v>-7.1502461258104798E-5</c:v>
                </c:pt>
                <c:pt idx="7137">
                  <c:v>-7.1299859240221504E-5</c:v>
                </c:pt>
                <c:pt idx="7138">
                  <c:v>-7.1096407163582199E-5</c:v>
                </c:pt>
                <c:pt idx="7139">
                  <c:v>-7.0892129646972694E-5</c:v>
                </c:pt>
                <c:pt idx="7140">
                  <c:v>-7.0687018742098703E-5</c:v>
                </c:pt>
                <c:pt idx="7141">
                  <c:v>-7.0481118695276405E-5</c:v>
                </c:pt>
                <c:pt idx="7142">
                  <c:v>-7.0274421702072498E-5</c:v>
                </c:pt>
                <c:pt idx="7143">
                  <c:v>-7.0066956656593003E-5</c:v>
                </c:pt>
                <c:pt idx="7144">
                  <c:v>-6.9858735279306903E-5</c:v>
                </c:pt>
                <c:pt idx="7145">
                  <c:v>-6.9649772654962902E-5</c:v>
                </c:pt>
                <c:pt idx="7146">
                  <c:v>-6.9440083768216294E-5</c:v>
                </c:pt>
                <c:pt idx="7147">
                  <c:v>-6.9229687294883194E-5</c:v>
                </c:pt>
                <c:pt idx="7148">
                  <c:v>-6.9018572098920506E-5</c:v>
                </c:pt>
                <c:pt idx="7149">
                  <c:v>-6.88067804582805E-5</c:v>
                </c:pt>
                <c:pt idx="7150">
                  <c:v>-6.8594318294240398E-5</c:v>
                </c:pt>
                <c:pt idx="7151">
                  <c:v>-6.8381202600438699E-5</c:v>
                </c:pt>
                <c:pt idx="7152">
                  <c:v>-6.8167449866476102E-5</c:v>
                </c:pt>
                <c:pt idx="7153">
                  <c:v>-6.7953064752239803E-5</c:v>
                </c:pt>
                <c:pt idx="7154">
                  <c:v>-6.7738062232482494E-5</c:v>
                </c:pt>
                <c:pt idx="7155">
                  <c:v>-6.7522454218755905E-5</c:v>
                </c:pt>
                <c:pt idx="7156">
                  <c:v>-6.7306241258957306E-5</c:v>
                </c:pt>
                <c:pt idx="7157">
                  <c:v>-6.7089447084500397E-5</c:v>
                </c:pt>
                <c:pt idx="7158">
                  <c:v>-6.6872078750367399E-5</c:v>
                </c:pt>
                <c:pt idx="7159">
                  <c:v>-6.6654153178027705E-5</c:v>
                </c:pt>
                <c:pt idx="7160">
                  <c:v>-6.6435677954915606E-5</c:v>
                </c:pt>
                <c:pt idx="7161">
                  <c:v>-6.6216674557160202E-5</c:v>
                </c:pt>
                <c:pt idx="7162">
                  <c:v>-6.5997134337083705E-5</c:v>
                </c:pt>
                <c:pt idx="7163">
                  <c:v>-6.5777063255541407E-5</c:v>
                </c:pt>
                <c:pt idx="7164">
                  <c:v>-6.55564764481531E-5</c:v>
                </c:pt>
                <c:pt idx="7165">
                  <c:v>-6.5335395829104395E-5</c:v>
                </c:pt>
                <c:pt idx="7166">
                  <c:v>-6.5113811078371496E-5</c:v>
                </c:pt>
                <c:pt idx="7167">
                  <c:v>-6.4891732048371099E-5</c:v>
                </c:pt>
                <c:pt idx="7168">
                  <c:v>-6.4669168242952393E-5</c:v>
                </c:pt>
                <c:pt idx="7169">
                  <c:v>-6.4446145084778202E-5</c:v>
                </c:pt>
                <c:pt idx="7170">
                  <c:v>-6.4222643519310006E-5</c:v>
                </c:pt>
                <c:pt idx="7171">
                  <c:v>-6.3998657850605498E-5</c:v>
                </c:pt>
                <c:pt idx="7172">
                  <c:v>-6.3774205094950398E-5</c:v>
                </c:pt>
                <c:pt idx="7173">
                  <c:v>-6.3549299815754699E-5</c:v>
                </c:pt>
                <c:pt idx="7174">
                  <c:v>-6.3323961192822103E-5</c:v>
                </c:pt>
                <c:pt idx="7175">
                  <c:v>-6.3098155660048393E-5</c:v>
                </c:pt>
                <c:pt idx="7176">
                  <c:v>-6.2871892186093506E-5</c:v>
                </c:pt>
                <c:pt idx="7177">
                  <c:v>-6.2645174947665696E-5</c:v>
                </c:pt>
                <c:pt idx="7178">
                  <c:v>-6.2417996752726495E-5</c:v>
                </c:pt>
                <c:pt idx="7179">
                  <c:v>-6.2190371941197404E-5</c:v>
                </c:pt>
                <c:pt idx="7180">
                  <c:v>-6.1962309652670205E-5</c:v>
                </c:pt>
                <c:pt idx="7181">
                  <c:v>-6.1733796371002197E-5</c:v>
                </c:pt>
                <c:pt idx="7182">
                  <c:v>-6.1504830361495505E-5</c:v>
                </c:pt>
                <c:pt idx="7183">
                  <c:v>-6.1275410641691995E-5</c:v>
                </c:pt>
                <c:pt idx="7184">
                  <c:v>-6.1045535605544301E-5</c:v>
                </c:pt>
                <c:pt idx="7185">
                  <c:v>-6.0815203949849E-5</c:v>
                </c:pt>
                <c:pt idx="7186">
                  <c:v>-6.0584408164678598E-5</c:v>
                </c:pt>
                <c:pt idx="7187">
                  <c:v>-6.03531481850746E-5</c:v>
                </c:pt>
                <c:pt idx="7188">
                  <c:v>-6.0121416564224903E-5</c:v>
                </c:pt>
                <c:pt idx="7189">
                  <c:v>-5.9889215164805402E-5</c:v>
                </c:pt>
                <c:pt idx="7190">
                  <c:v>-5.96565099559975E-5</c:v>
                </c:pt>
                <c:pt idx="7191">
                  <c:v>-5.9423317196531197E-5</c:v>
                </c:pt>
                <c:pt idx="7192">
                  <c:v>-5.9189651774641899E-5</c:v>
                </c:pt>
                <c:pt idx="7193">
                  <c:v>-5.8955478761972003E-5</c:v>
                </c:pt>
                <c:pt idx="7194">
                  <c:v>-5.8720813209653601E-5</c:v>
                </c:pt>
                <c:pt idx="7195">
                  <c:v>-5.84856336630659E-5</c:v>
                </c:pt>
                <c:pt idx="7196">
                  <c:v>-5.8249924597924201E-5</c:v>
                </c:pt>
                <c:pt idx="7197">
                  <c:v>-5.8013675431368999E-5</c:v>
                </c:pt>
                <c:pt idx="7198">
                  <c:v>-5.7776870297013699E-5</c:v>
                </c:pt>
                <c:pt idx="7199">
                  <c:v>-5.7539509953567098E-5</c:v>
                </c:pt>
                <c:pt idx="7200">
                  <c:v>-5.7301571162275E-5</c:v>
                </c:pt>
                <c:pt idx="7201">
                  <c:v>-5.7063050284419599E-5</c:v>
                </c:pt>
                <c:pt idx="7202">
                  <c:v>-5.6823948985976703E-5</c:v>
                </c:pt>
                <c:pt idx="7203">
                  <c:v>-5.6584233821825399E-5</c:v>
                </c:pt>
                <c:pt idx="7204">
                  <c:v>-5.6343896680962302E-5</c:v>
                </c:pt>
                <c:pt idx="7205">
                  <c:v>-5.6102933701197297E-5</c:v>
                </c:pt>
                <c:pt idx="7206">
                  <c:v>-5.5861326393061002E-5</c:v>
                </c:pt>
                <c:pt idx="7207">
                  <c:v>-5.5619048060462E-5</c:v>
                </c:pt>
                <c:pt idx="7208">
                  <c:v>-5.5376079127814598E-5</c:v>
                </c:pt>
                <c:pt idx="7209">
                  <c:v>-5.5132422458258297E-5</c:v>
                </c:pt>
                <c:pt idx="7210">
                  <c:v>-5.4888047647888402E-5</c:v>
                </c:pt>
                <c:pt idx="7211">
                  <c:v>-5.4642944167792103E-5</c:v>
                </c:pt>
                <c:pt idx="7212">
                  <c:v>-5.4397080195812103E-5</c:v>
                </c:pt>
                <c:pt idx="7213">
                  <c:v>-5.4150442897531497E-5</c:v>
                </c:pt>
                <c:pt idx="7214">
                  <c:v>-5.3903009023442098E-5</c:v>
                </c:pt>
                <c:pt idx="7215">
                  <c:v>-5.3654760599217999E-5</c:v>
                </c:pt>
                <c:pt idx="7216">
                  <c:v>-5.3405690236927701E-5</c:v>
                </c:pt>
                <c:pt idx="7217">
                  <c:v>-5.3155786893838103E-5</c:v>
                </c:pt>
                <c:pt idx="7218">
                  <c:v>-5.2905015198702698E-5</c:v>
                </c:pt>
                <c:pt idx="7219">
                  <c:v>-5.26533524198433E-5</c:v>
                </c:pt>
                <c:pt idx="7220">
                  <c:v>-5.2400777552585198E-5</c:v>
                </c:pt>
                <c:pt idx="7221">
                  <c:v>-5.2147265557978799E-5</c:v>
                </c:pt>
                <c:pt idx="7222">
                  <c:v>-5.1892787694436997E-5</c:v>
                </c:pt>
                <c:pt idx="7223">
                  <c:v>-5.1637340269274902E-5</c:v>
                </c:pt>
                <c:pt idx="7224">
                  <c:v>-5.1380902852922103E-5</c:v>
                </c:pt>
                <c:pt idx="7225">
                  <c:v>-5.1123435640235398E-5</c:v>
                </c:pt>
                <c:pt idx="7226">
                  <c:v>-5.0864931102070099E-5</c:v>
                </c:pt>
                <c:pt idx="7227">
                  <c:v>-5.0605348102764198E-5</c:v>
                </c:pt>
                <c:pt idx="7228">
                  <c:v>-5.03446765349924E-5</c:v>
                </c:pt>
                <c:pt idx="7229">
                  <c:v>-5.0082878671696498E-5</c:v>
                </c:pt>
                <c:pt idx="7230">
                  <c:v>-4.9819928758664199E-5</c:v>
                </c:pt>
                <c:pt idx="7231">
                  <c:v>-4.9555821301000302E-5</c:v>
                </c:pt>
                <c:pt idx="7232">
                  <c:v>-4.9290491010371899E-5</c:v>
                </c:pt>
                <c:pt idx="7233">
                  <c:v>-4.90239274391008E-5</c:v>
                </c:pt>
                <c:pt idx="7234">
                  <c:v>-4.8756127657160801E-5</c:v>
                </c:pt>
                <c:pt idx="7235">
                  <c:v>-4.8487061611242101E-5</c:v>
                </c:pt>
                <c:pt idx="7236">
                  <c:v>-4.8216687693851802E-5</c:v>
                </c:pt>
                <c:pt idx="7237">
                  <c:v>-4.7944981914177599E-5</c:v>
                </c:pt>
                <c:pt idx="7238">
                  <c:v>-4.7671928841529303E-5</c:v>
                </c:pt>
                <c:pt idx="7239">
                  <c:v>-4.7397490128863101E-5</c:v>
                </c:pt>
                <c:pt idx="7240">
                  <c:v>-4.7121639084724497E-5</c:v>
                </c:pt>
                <c:pt idx="7241">
                  <c:v>-4.6844351967630301E-5</c:v>
                </c:pt>
                <c:pt idx="7242">
                  <c:v>-4.6565602706412101E-5</c:v>
                </c:pt>
                <c:pt idx="7243">
                  <c:v>-4.6285371106301201E-5</c:v>
                </c:pt>
                <c:pt idx="7244">
                  <c:v>-4.6003621198341498E-5</c:v>
                </c:pt>
                <c:pt idx="7245">
                  <c:v>-4.57203252631087E-5</c:v>
                </c:pt>
                <c:pt idx="7246">
                  <c:v>-4.5435442910230499E-5</c:v>
                </c:pt>
                <c:pt idx="7247">
                  <c:v>-4.5148968768346097E-5</c:v>
                </c:pt>
                <c:pt idx="7248">
                  <c:v>-4.4860859005195297E-5</c:v>
                </c:pt>
                <c:pt idx="7249">
                  <c:v>-4.4571103103645498E-5</c:v>
                </c:pt>
                <c:pt idx="7250">
                  <c:v>-4.4279674010266701E-5</c:v>
                </c:pt>
                <c:pt idx="7251">
                  <c:v>-4.3986547524094702E-5</c:v>
                </c:pt>
                <c:pt idx="7252">
                  <c:v>-4.36916938332569E-5</c:v>
                </c:pt>
                <c:pt idx="7253">
                  <c:v>-4.3395064396618999E-5</c:v>
                </c:pt>
                <c:pt idx="7254">
                  <c:v>-4.3096644776234102E-5</c:v>
                </c:pt>
                <c:pt idx="7255">
                  <c:v>-4.2796406418128503E-5</c:v>
                </c:pt>
                <c:pt idx="7256">
                  <c:v>-4.2494328955709999E-5</c:v>
                </c:pt>
                <c:pt idx="7257">
                  <c:v>-4.2190383001848099E-5</c:v>
                </c:pt>
                <c:pt idx="7258">
                  <c:v>-4.1884548436963603E-5</c:v>
                </c:pt>
                <c:pt idx="7259">
                  <c:v>-4.1576806976972898E-5</c:v>
                </c:pt>
                <c:pt idx="7260">
                  <c:v>-4.1267117664433098E-5</c:v>
                </c:pt>
                <c:pt idx="7261">
                  <c:v>-4.0955450292597897E-5</c:v>
                </c:pt>
                <c:pt idx="7262">
                  <c:v>-4.0641789345150298E-5</c:v>
                </c:pt>
                <c:pt idx="7263">
                  <c:v>-4.0326109253693203E-5</c:v>
                </c:pt>
                <c:pt idx="7264">
                  <c:v>-4.0008393457719599E-5</c:v>
                </c:pt>
                <c:pt idx="7265">
                  <c:v>-3.96886157595359E-5</c:v>
                </c:pt>
                <c:pt idx="7266">
                  <c:v>-3.9366754116733803E-5</c:v>
                </c:pt>
                <c:pt idx="7267">
                  <c:v>-3.90427680348321E-5</c:v>
                </c:pt>
                <c:pt idx="7268">
                  <c:v>-3.8716639285252902E-5</c:v>
                </c:pt>
                <c:pt idx="7269">
                  <c:v>-3.8388339766299398E-5</c:v>
                </c:pt>
                <c:pt idx="7270">
                  <c:v>-3.8057850971940102E-5</c:v>
                </c:pt>
                <c:pt idx="7271">
                  <c:v>-3.7725162277610202E-5</c:v>
                </c:pt>
                <c:pt idx="7272">
                  <c:v>-3.7390250068227098E-5</c:v>
                </c:pt>
                <c:pt idx="7273">
                  <c:v>-3.7053071833835503E-5</c:v>
                </c:pt>
                <c:pt idx="7274">
                  <c:v>-3.6713592237850597E-5</c:v>
                </c:pt>
                <c:pt idx="7275">
                  <c:v>-3.6371840778843501E-5</c:v>
                </c:pt>
                <c:pt idx="7276">
                  <c:v>-3.60277854258565E-5</c:v>
                </c:pt>
                <c:pt idx="7277">
                  <c:v>-3.5681405502589602E-5</c:v>
                </c:pt>
                <c:pt idx="7278">
                  <c:v>-3.5332680384622903E-5</c:v>
                </c:pt>
                <c:pt idx="7279">
                  <c:v>-3.4981567313883502E-5</c:v>
                </c:pt>
                <c:pt idx="7280">
                  <c:v>-3.46280677685173E-5</c:v>
                </c:pt>
                <c:pt idx="7281">
                  <c:v>-3.4272144103400199E-5</c:v>
                </c:pt>
                <c:pt idx="7282">
                  <c:v>-3.3913803368857501E-5</c:v>
                </c:pt>
                <c:pt idx="7283">
                  <c:v>-3.3553048788922903E-5</c:v>
                </c:pt>
                <c:pt idx="7284">
                  <c:v>-3.3189828095237398E-5</c:v>
                </c:pt>
                <c:pt idx="7285">
                  <c:v>-3.2824141830504002E-5</c:v>
                </c:pt>
                <c:pt idx="7286">
                  <c:v>-3.2455977058154097E-5</c:v>
                </c:pt>
                <c:pt idx="7287">
                  <c:v>-3.2085297136576102E-5</c:v>
                </c:pt>
                <c:pt idx="7288">
                  <c:v>-3.1712101054478401E-5</c:v>
                </c:pt>
                <c:pt idx="7289">
                  <c:v>-3.1336391331995603E-5</c:v>
                </c:pt>
                <c:pt idx="7290">
                  <c:v>-3.0958142314253702E-5</c:v>
                </c:pt>
                <c:pt idx="7291">
                  <c:v>-3.0577348320084902E-5</c:v>
                </c:pt>
                <c:pt idx="7292">
                  <c:v>-3.01940033997846E-5</c:v>
                </c:pt>
                <c:pt idx="7293">
                  <c:v>-2.9808083362808701E-5</c:v>
                </c:pt>
                <c:pt idx="7294">
                  <c:v>-2.9419616051611201E-5</c:v>
                </c:pt>
                <c:pt idx="7295">
                  <c:v>-2.90285576124556E-5</c:v>
                </c:pt>
                <c:pt idx="7296">
                  <c:v>-2.8634920248541199E-5</c:v>
                </c:pt>
                <c:pt idx="7297">
                  <c:v>-2.8238691387862898E-5</c:v>
                </c:pt>
                <c:pt idx="7298">
                  <c:v>-2.78398717558023E-5</c:v>
                </c:pt>
                <c:pt idx="7299">
                  <c:v>-2.74384344480157E-5</c:v>
                </c:pt>
                <c:pt idx="7300">
                  <c:v>-2.7034389723291899E-5</c:v>
                </c:pt>
                <c:pt idx="7301">
                  <c:v>-2.6627732128787399E-5</c:v>
                </c:pt>
                <c:pt idx="7302">
                  <c:v>-2.6218460444159199E-5</c:v>
                </c:pt>
                <c:pt idx="7303">
                  <c:v>-2.5806589892298399E-5</c:v>
                </c:pt>
                <c:pt idx="7304">
                  <c:v>-2.5392095700092301E-5</c:v>
                </c:pt>
                <c:pt idx="7305">
                  <c:v>-2.4974970221887601E-5</c:v>
                </c:pt>
                <c:pt idx="7306">
                  <c:v>-2.4555240963709599E-5</c:v>
                </c:pt>
                <c:pt idx="7307">
                  <c:v>-2.4132891284512901E-5</c:v>
                </c:pt>
                <c:pt idx="7308">
                  <c:v>-2.3707939852125401E-5</c:v>
                </c:pt>
                <c:pt idx="7309">
                  <c:v>-2.3280373430379901E-5</c:v>
                </c:pt>
                <c:pt idx="7310">
                  <c:v>-2.2850187928097098E-5</c:v>
                </c:pt>
                <c:pt idx="7311">
                  <c:v>-2.2417411894251598E-5</c:v>
                </c:pt>
                <c:pt idx="7312">
                  <c:v>-2.1982032268493701E-5</c:v>
                </c:pt>
                <c:pt idx="7313">
                  <c:v>-2.15440778696009E-5</c:v>
                </c:pt>
                <c:pt idx="7314">
                  <c:v>-2.1103536892915801E-5</c:v>
                </c:pt>
                <c:pt idx="7315">
                  <c:v>-2.0660403375301699E-5</c:v>
                </c:pt>
                <c:pt idx="7316">
                  <c:v>-2.0214706140169798E-5</c:v>
                </c:pt>
                <c:pt idx="7317">
                  <c:v>-1.9766465380726001E-5</c:v>
                </c:pt>
                <c:pt idx="7318">
                  <c:v>-1.9315675396864999E-5</c:v>
                </c:pt>
                <c:pt idx="7319">
                  <c:v>-1.8862347825352901E-5</c:v>
                </c:pt>
                <c:pt idx="7320">
                  <c:v>-1.84064945658112E-5</c:v>
                </c:pt>
                <c:pt idx="7321">
                  <c:v>-1.7948131384921898E-5</c:v>
                </c:pt>
                <c:pt idx="7322">
                  <c:v>-1.7487271986048501E-5</c:v>
                </c:pt>
                <c:pt idx="7323">
                  <c:v>-1.7023941653740602E-5</c:v>
                </c:pt>
                <c:pt idx="7324">
                  <c:v>-1.6558156135696399E-5</c:v>
                </c:pt>
                <c:pt idx="7325">
                  <c:v>-1.6089899770378299E-5</c:v>
                </c:pt>
                <c:pt idx="7326">
                  <c:v>-1.5619202755499101E-5</c:v>
                </c:pt>
                <c:pt idx="7327">
                  <c:v>-1.51460983333621E-5</c:v>
                </c:pt>
                <c:pt idx="7328">
                  <c:v>-1.4670603555732201E-5</c:v>
                </c:pt>
                <c:pt idx="7329">
                  <c:v>-1.4192742879572299E-5</c:v>
                </c:pt>
                <c:pt idx="7330">
                  <c:v>-1.37125261429205E-5</c:v>
                </c:pt>
                <c:pt idx="7331">
                  <c:v>-1.32299749839536E-5</c:v>
                </c:pt>
                <c:pt idx="7332">
                  <c:v>-1.27451138039094E-5</c:v>
                </c:pt>
                <c:pt idx="7333">
                  <c:v>-1.2257963166188E-5</c:v>
                </c:pt>
                <c:pt idx="7334">
                  <c:v>-1.1768549503668599E-5</c:v>
                </c:pt>
                <c:pt idx="7335">
                  <c:v>-1.12768887918055E-5</c:v>
                </c:pt>
                <c:pt idx="7336">
                  <c:v>-1.07830226515634E-5</c:v>
                </c:pt>
                <c:pt idx="7337">
                  <c:v>-1.02869677702093E-5</c:v>
                </c:pt>
                <c:pt idx="7338">
                  <c:v>-9.7887394971283598E-6</c:v>
                </c:pt>
                <c:pt idx="7339">
                  <c:v>-9.2883632847748192E-6</c:v>
                </c:pt>
                <c:pt idx="7340">
                  <c:v>-8.7858771938346508E-6</c:v>
                </c:pt>
                <c:pt idx="7341">
                  <c:v>-8.2813210529159699E-6</c:v>
                </c:pt>
                <c:pt idx="7342">
                  <c:v>-7.7747359318650598E-6</c:v>
                </c:pt>
                <c:pt idx="7343">
                  <c:v>-7.2661291213854202E-6</c:v>
                </c:pt>
                <c:pt idx="7344">
                  <c:v>-6.7555230658331298E-6</c:v>
                </c:pt>
                <c:pt idx="7345">
                  <c:v>-6.2429591625341399E-6</c:v>
                </c:pt>
                <c:pt idx="7346">
                  <c:v>-5.7284777347007802E-6</c:v>
                </c:pt>
                <c:pt idx="7347">
                  <c:v>-5.2121100427127802E-6</c:v>
                </c:pt>
                <c:pt idx="7348">
                  <c:v>-4.6938870711475399E-6</c:v>
                </c:pt>
                <c:pt idx="7349">
                  <c:v>-4.1738549630387799E-6</c:v>
                </c:pt>
                <c:pt idx="7350">
                  <c:v>-3.6520227795715902E-6</c:v>
                </c:pt>
                <c:pt idx="7351">
                  <c:v>-3.1284537504675498E-6</c:v>
                </c:pt>
                <c:pt idx="7352">
                  <c:v>-2.6031697297474601E-6</c:v>
                </c:pt>
                <c:pt idx="7353">
                  <c:v>-2.0762083335608101E-6</c:v>
                </c:pt>
                <c:pt idx="7354">
                  <c:v>-1.5476112662334601E-6</c:v>
                </c:pt>
                <c:pt idx="7355">
                  <c:v>-1.01740529585347E-6</c:v>
                </c:pt>
                <c:pt idx="7356">
                  <c:v>-4.8562171392012495E-7</c:v>
                </c:pt>
                <c:pt idx="7357">
                  <c:v>4.7656475413879802E-8</c:v>
                </c:pt>
                <c:pt idx="7358">
                  <c:v>5.8242901640791205E-7</c:v>
                </c:pt>
                <c:pt idx="7359">
                  <c:v>1.11864796979798E-6</c:v>
                </c:pt>
                <c:pt idx="7360">
                  <c:v>1.6562752621511001E-6</c:v>
                </c:pt>
                <c:pt idx="7361">
                  <c:v>2.1952642496766601E-6</c:v>
                </c:pt>
                <c:pt idx="7362">
                  <c:v>2.7355765248287799E-6</c:v>
                </c:pt>
                <c:pt idx="7363">
                  <c:v>3.2771878624251999E-6</c:v>
                </c:pt>
                <c:pt idx="7364">
                  <c:v>3.8200304287519701E-6</c:v>
                </c:pt>
                <c:pt idx="7365">
                  <c:v>4.3640761351475597E-6</c:v>
                </c:pt>
                <c:pt idx="7366">
                  <c:v>4.9092707815801798E-6</c:v>
                </c:pt>
                <c:pt idx="7367">
                  <c:v>5.4555713106225601E-6</c:v>
                </c:pt>
                <c:pt idx="7368">
                  <c:v>6.0029444894420297E-6</c:v>
                </c:pt>
                <c:pt idx="7369">
                  <c:v>6.5513355772887104E-6</c:v>
                </c:pt>
                <c:pt idx="7370">
                  <c:v>7.1006924544249001E-6</c:v>
                </c:pt>
                <c:pt idx="7371">
                  <c:v>7.6509846668602401E-6</c:v>
                </c:pt>
                <c:pt idx="7372">
                  <c:v>8.2021623419245395E-6</c:v>
                </c:pt>
                <c:pt idx="7373">
                  <c:v>8.7541903505108099E-6</c:v>
                </c:pt>
                <c:pt idx="7374">
                  <c:v>9.3070124915969504E-6</c:v>
                </c:pt>
                <c:pt idx="7375">
                  <c:v>9.8605864633418098E-6</c:v>
                </c:pt>
                <c:pt idx="7376">
                  <c:v>1.04148881210846E-5</c:v>
                </c:pt>
                <c:pt idx="7377">
                  <c:v>1.09698475791438E-5</c:v>
                </c:pt>
                <c:pt idx="7378">
                  <c:v>1.15254153192003E-5</c:v>
                </c:pt>
                <c:pt idx="7379">
                  <c:v>1.20815353032316E-5</c:v>
                </c:pt>
                <c:pt idx="7380">
                  <c:v>1.26381826629448E-5</c:v>
                </c:pt>
                <c:pt idx="7381">
                  <c:v>1.31953049692649E-5</c:v>
                </c:pt>
                <c:pt idx="7382">
                  <c:v>1.37528471570425E-5</c:v>
                </c:pt>
                <c:pt idx="7383">
                  <c:v>1.43107844135617E-5</c:v>
                </c:pt>
                <c:pt idx="7384">
                  <c:v>1.48690653599345E-5</c:v>
                </c:pt>
                <c:pt idx="7385">
                  <c:v>1.5427626715416101E-5</c:v>
                </c:pt>
                <c:pt idx="7386">
                  <c:v>1.5986418401788499E-5</c:v>
                </c:pt>
                <c:pt idx="7387">
                  <c:v>1.6545418069143599E-5</c:v>
                </c:pt>
                <c:pt idx="7388">
                  <c:v>1.7104562421431798E-5</c:v>
                </c:pt>
                <c:pt idx="7389">
                  <c:v>1.7663808680500199E-5</c:v>
                </c:pt>
                <c:pt idx="7390">
                  <c:v>1.8223108616707501E-5</c:v>
                </c:pt>
                <c:pt idx="7391">
                  <c:v>1.8782416773529798E-5</c:v>
                </c:pt>
                <c:pt idx="7392">
                  <c:v>1.93417023658125E-5</c:v>
                </c:pt>
                <c:pt idx="7393">
                  <c:v>1.9900921768504199E-5</c:v>
                </c:pt>
                <c:pt idx="7394">
                  <c:v>2.0459996312227399E-5</c:v>
                </c:pt>
                <c:pt idx="7395">
                  <c:v>2.10189020551973E-5</c:v>
                </c:pt>
                <c:pt idx="7396">
                  <c:v>2.1577596609704301E-5</c:v>
                </c:pt>
                <c:pt idx="7397">
                  <c:v>2.2136043260903201E-5</c:v>
                </c:pt>
                <c:pt idx="7398">
                  <c:v>2.2694181359850301E-5</c:v>
                </c:pt>
                <c:pt idx="7399">
                  <c:v>2.3251960151296399E-5</c:v>
                </c:pt>
                <c:pt idx="7400">
                  <c:v>2.38093299619145E-5</c:v>
                </c:pt>
                <c:pt idx="7401">
                  <c:v>2.4366223815891602E-5</c:v>
                </c:pt>
                <c:pt idx="7402">
                  <c:v>2.4922640516276001E-5</c:v>
                </c:pt>
                <c:pt idx="7403">
                  <c:v>2.54785332387455E-5</c:v>
                </c:pt>
                <c:pt idx="7404">
                  <c:v>2.6033842812193801E-5</c:v>
                </c:pt>
                <c:pt idx="7405">
                  <c:v>2.6588533105935299E-5</c:v>
                </c:pt>
                <c:pt idx="7406">
                  <c:v>2.7142558966631701E-5</c:v>
                </c:pt>
                <c:pt idx="7407">
                  <c:v>2.76958992016578E-5</c:v>
                </c:pt>
                <c:pt idx="7408">
                  <c:v>2.82484892827631E-5</c:v>
                </c:pt>
                <c:pt idx="7409">
                  <c:v>2.8800285813609202E-5</c:v>
                </c:pt>
                <c:pt idx="7410">
                  <c:v>2.9351273663404801E-5</c:v>
                </c:pt>
                <c:pt idx="7411">
                  <c:v>2.99014096990645E-5</c:v>
                </c:pt>
                <c:pt idx="7412">
                  <c:v>3.04506466220405E-5</c:v>
                </c:pt>
                <c:pt idx="7413">
                  <c:v>3.0998929847219598E-5</c:v>
                </c:pt>
                <c:pt idx="7414">
                  <c:v>3.1546226505886E-5</c:v>
                </c:pt>
                <c:pt idx="7415">
                  <c:v>3.2092490942595798E-5</c:v>
                </c:pt>
                <c:pt idx="7416">
                  <c:v>3.2637679791934603E-5</c:v>
                </c:pt>
                <c:pt idx="7417">
                  <c:v>3.3181778510085099E-5</c:v>
                </c:pt>
                <c:pt idx="7418">
                  <c:v>3.3724732738992499E-5</c:v>
                </c:pt>
                <c:pt idx="7419">
                  <c:v>3.4266511953065302E-5</c:v>
                </c:pt>
                <c:pt idx="7420">
                  <c:v>3.4807077859882997E-5</c:v>
                </c:pt>
                <c:pt idx="7421">
                  <c:v>3.5346395705788899E-5</c:v>
                </c:pt>
                <c:pt idx="7422">
                  <c:v>3.58844283240076E-5</c:v>
                </c:pt>
                <c:pt idx="7423">
                  <c:v>3.6421149390613299E-5</c:v>
                </c:pt>
                <c:pt idx="7424">
                  <c:v>3.6956528417515402E-5</c:v>
                </c:pt>
                <c:pt idx="7425">
                  <c:v>3.7490509734244697E-5</c:v>
                </c:pt>
                <c:pt idx="7426">
                  <c:v>3.8023077857740598E-5</c:v>
                </c:pt>
                <c:pt idx="7427">
                  <c:v>3.8554196286258999E-5</c:v>
                </c:pt>
                <c:pt idx="7428">
                  <c:v>3.90838337149697E-5</c:v>
                </c:pt>
                <c:pt idx="7429">
                  <c:v>3.9611963399431903E-5</c:v>
                </c:pt>
                <c:pt idx="7430">
                  <c:v>4.0138560059765303E-5</c:v>
                </c:pt>
                <c:pt idx="7431">
                  <c:v>4.0663586236042803E-5</c:v>
                </c:pt>
                <c:pt idx="7432">
                  <c:v>4.1187002800339398E-5</c:v>
                </c:pt>
                <c:pt idx="7433">
                  <c:v>4.1708789798644902E-5</c:v>
                </c:pt>
                <c:pt idx="7434">
                  <c:v>4.2228940487446903E-5</c:v>
                </c:pt>
                <c:pt idx="7435">
                  <c:v>4.2747401712454997E-5</c:v>
                </c:pt>
                <c:pt idx="7436">
                  <c:v>4.32641572873785E-5</c:v>
                </c:pt>
                <c:pt idx="7437">
                  <c:v>4.3779199639660898E-5</c:v>
                </c:pt>
                <c:pt idx="7438">
                  <c:v>4.4292490976873702E-5</c:v>
                </c:pt>
                <c:pt idx="7439">
                  <c:v>4.4804024634883902E-5</c:v>
                </c:pt>
                <c:pt idx="7440">
                  <c:v>4.5313724590523702E-5</c:v>
                </c:pt>
                <c:pt idx="7441">
                  <c:v>4.58215958764659E-5</c:v>
                </c:pt>
                <c:pt idx="7442">
                  <c:v>4.6327626089955602E-5</c:v>
                </c:pt>
                <c:pt idx="7443">
                  <c:v>4.6831790978298701E-5</c:v>
                </c:pt>
                <c:pt idx="7444">
                  <c:v>4.7334069869528502E-5</c:v>
                </c:pt>
                <c:pt idx="7445">
                  <c:v>4.7834447093451803E-5</c:v>
                </c:pt>
                <c:pt idx="7446">
                  <c:v>4.8332889409470502E-5</c:v>
                </c:pt>
                <c:pt idx="7447">
                  <c:v>4.8829396131894502E-5</c:v>
                </c:pt>
                <c:pt idx="7448">
                  <c:v>4.9323949781218797E-5</c:v>
                </c:pt>
                <c:pt idx="7449">
                  <c:v>4.9816540065143802E-5</c:v>
                </c:pt>
                <c:pt idx="7450">
                  <c:v>5.0307137877858E-5</c:v>
                </c:pt>
                <c:pt idx="7451">
                  <c:v>5.07957247959487E-5</c:v>
                </c:pt>
                <c:pt idx="7452">
                  <c:v>5.1282302442753202E-5</c:v>
                </c:pt>
                <c:pt idx="7453">
                  <c:v>5.1766847407142502E-5</c:v>
                </c:pt>
                <c:pt idx="7454">
                  <c:v>5.2249330502280397E-5</c:v>
                </c:pt>
                <c:pt idx="7455">
                  <c:v>5.2729760890631497E-5</c:v>
                </c:pt>
                <c:pt idx="7456">
                  <c:v>5.3208143172892903E-5</c:v>
                </c:pt>
                <c:pt idx="7457">
                  <c:v>5.36844452989694E-5</c:v>
                </c:pt>
                <c:pt idx="7458">
                  <c:v>5.41586581512032E-5</c:v>
                </c:pt>
                <c:pt idx="7459">
                  <c:v>5.4630787242266598E-5</c:v>
                </c:pt>
                <c:pt idx="7460">
                  <c:v>5.5100796238975901E-5</c:v>
                </c:pt>
                <c:pt idx="7461">
                  <c:v>5.5568684349075801E-5</c:v>
                </c:pt>
                <c:pt idx="7462">
                  <c:v>5.6034465583929597E-5</c:v>
                </c:pt>
                <c:pt idx="7463">
                  <c:v>5.6498128394777503E-5</c:v>
                </c:pt>
                <c:pt idx="7464">
                  <c:v>5.6959657644519498E-5</c:v>
                </c:pt>
                <c:pt idx="7465">
                  <c:v>5.74190642613266E-5</c:v>
                </c:pt>
                <c:pt idx="7466">
                  <c:v>5.78763393987008E-5</c:v>
                </c:pt>
                <c:pt idx="7467">
                  <c:v>5.8331476726400903E-5</c:v>
                </c:pt>
                <c:pt idx="7468">
                  <c:v>5.8784460800777003E-5</c:v>
                </c:pt>
                <c:pt idx="7469">
                  <c:v>5.923532373047E-5</c:v>
                </c:pt>
                <c:pt idx="7470">
                  <c:v>5.96840452681504E-5</c:v>
                </c:pt>
                <c:pt idx="7471">
                  <c:v>6.0130622444060502E-5</c:v>
                </c:pt>
                <c:pt idx="7472">
                  <c:v>6.05750661061058E-5</c:v>
                </c:pt>
                <c:pt idx="7473">
                  <c:v>6.1017369764006498E-5</c:v>
                </c:pt>
                <c:pt idx="7474">
                  <c:v>6.1457523246221204E-5</c:v>
                </c:pt>
                <c:pt idx="7475">
                  <c:v>6.1895555591665003E-5</c:v>
                </c:pt>
                <c:pt idx="7476">
                  <c:v>6.23314704016812E-5</c:v>
                </c:pt>
                <c:pt idx="7477">
                  <c:v>6.2765232951011101E-5</c:v>
                </c:pt>
                <c:pt idx="7478">
                  <c:v>6.3196871569038305E-5</c:v>
                </c:pt>
                <c:pt idx="7479">
                  <c:v>6.3626403741356405E-5</c:v>
                </c:pt>
                <c:pt idx="7480">
                  <c:v>6.4053819073556001E-5</c:v>
                </c:pt>
                <c:pt idx="7481">
                  <c:v>6.4479115161134498E-5</c:v>
                </c:pt>
                <c:pt idx="7482">
                  <c:v>6.4902307738091801E-5</c:v>
                </c:pt>
                <c:pt idx="7483">
                  <c:v>6.5323409374786197E-5</c:v>
                </c:pt>
                <c:pt idx="7484">
                  <c:v>6.5742434507701895E-5</c:v>
                </c:pt>
                <c:pt idx="7485">
                  <c:v>6.6159378278793206E-5</c:v>
                </c:pt>
                <c:pt idx="7486">
                  <c:v>6.6574257317942199E-5</c:v>
                </c:pt>
                <c:pt idx="7487">
                  <c:v>6.6987074165315302E-5</c:v>
                </c:pt>
                <c:pt idx="7488">
                  <c:v>6.7397846602815703E-5</c:v>
                </c:pt>
                <c:pt idx="7489">
                  <c:v>6.7806588557561405E-5</c:v>
                </c:pt>
                <c:pt idx="7490">
                  <c:v>6.8213299353219099E-5</c:v>
                </c:pt>
                <c:pt idx="7491">
                  <c:v>6.8617998525750105E-5</c:v>
                </c:pt>
                <c:pt idx="7492">
                  <c:v>6.9020690824064796E-5</c:v>
                </c:pt>
                <c:pt idx="7493">
                  <c:v>6.9421388979915903E-5</c:v>
                </c:pt>
                <c:pt idx="7494">
                  <c:v>6.9820106081814495E-5</c:v>
                </c:pt>
                <c:pt idx="7495">
                  <c:v>7.0216858693206296E-5</c:v>
                </c:pt>
                <c:pt idx="7496">
                  <c:v>7.0611654040044798E-5</c:v>
                </c:pt>
                <c:pt idx="7497">
                  <c:v>7.1004518283084798E-5</c:v>
                </c:pt>
                <c:pt idx="7498">
                  <c:v>7.1395445089347502E-5</c:v>
                </c:pt>
                <c:pt idx="7499">
                  <c:v>7.1784461460936794E-5</c:v>
                </c:pt>
                <c:pt idx="7500">
                  <c:v>7.2171593578730206E-5</c:v>
                </c:pt>
                <c:pt idx="7501">
                  <c:v>7.2556846614955903E-5</c:v>
                </c:pt>
                <c:pt idx="7502">
                  <c:v>7.2940203000527605E-5</c:v>
                </c:pt>
                <c:pt idx="7503">
                  <c:v>7.3321732447330704E-5</c:v>
                </c:pt>
                <c:pt idx="7504">
                  <c:v>7.3701430840528406E-5</c:v>
                </c:pt>
                <c:pt idx="7505">
                  <c:v>7.4079324155416004E-5</c:v>
                </c:pt>
                <c:pt idx="7506">
                  <c:v>7.4455409786639901E-5</c:v>
                </c:pt>
                <c:pt idx="7507">
                  <c:v>7.4829731012971901E-5</c:v>
                </c:pt>
                <c:pt idx="7508">
                  <c:v>7.5202273852651198E-5</c:v>
                </c:pt>
                <c:pt idx="7509">
                  <c:v>7.5573053858491997E-5</c:v>
                </c:pt>
                <c:pt idx="7510">
                  <c:v>7.5942124972929302E-5</c:v>
                </c:pt>
                <c:pt idx="7511">
                  <c:v>7.6309475367062504E-5</c:v>
                </c:pt>
                <c:pt idx="7512">
                  <c:v>7.6675126321579804E-5</c:v>
                </c:pt>
                <c:pt idx="7513">
                  <c:v>7.7039101280141804E-5</c:v>
                </c:pt>
                <c:pt idx="7514">
                  <c:v>7.7401416792654399E-5</c:v>
                </c:pt>
                <c:pt idx="7515">
                  <c:v>7.7762089306588104E-5</c:v>
                </c:pt>
                <c:pt idx="7516">
                  <c:v>7.8121114478835204E-5</c:v>
                </c:pt>
                <c:pt idx="7517">
                  <c:v>7.8478544461324797E-5</c:v>
                </c:pt>
                <c:pt idx="7518">
                  <c:v>7.8834400646470804E-5</c:v>
                </c:pt>
                <c:pt idx="7519">
                  <c:v>7.91886872801202E-5</c:v>
                </c:pt>
                <c:pt idx="7520">
                  <c:v>7.9541414759375095E-5</c:v>
                </c:pt>
                <c:pt idx="7521">
                  <c:v>7.9892607146386701E-5</c:v>
                </c:pt>
                <c:pt idx="7522">
                  <c:v>8.02422892327816E-5</c:v>
                </c:pt>
                <c:pt idx="7523">
                  <c:v>8.0590468277245403E-5</c:v>
                </c:pt>
                <c:pt idx="7524">
                  <c:v>8.0937175144485694E-5</c:v>
                </c:pt>
                <c:pt idx="7525">
                  <c:v>8.1282427567913595E-5</c:v>
                </c:pt>
                <c:pt idx="7526">
                  <c:v>8.1626233324108699E-5</c:v>
                </c:pt>
                <c:pt idx="7527">
                  <c:v>8.19686227205024E-5</c:v>
                </c:pt>
                <c:pt idx="7528">
                  <c:v>8.2309620086791594E-5</c:v>
                </c:pt>
                <c:pt idx="7529">
                  <c:v>8.2649235315162796E-5</c:v>
                </c:pt>
                <c:pt idx="7530">
                  <c:v>8.2987478336712304E-5</c:v>
                </c:pt>
                <c:pt idx="7531">
                  <c:v>8.3324378576642695E-5</c:v>
                </c:pt>
                <c:pt idx="7532">
                  <c:v>8.3659933703224593E-5</c:v>
                </c:pt>
                <c:pt idx="7533">
                  <c:v>8.39941760387055E-5</c:v>
                </c:pt>
                <c:pt idx="7534">
                  <c:v>8.4327131196811804E-5</c:v>
                </c:pt>
                <c:pt idx="7535">
                  <c:v>8.46588121039578E-5</c:v>
                </c:pt>
                <c:pt idx="7536">
                  <c:v>8.49892307071322E-5</c:v>
                </c:pt>
                <c:pt idx="7537">
                  <c:v>8.5318409887778502E-5</c:v>
                </c:pt>
                <c:pt idx="7538">
                  <c:v>8.5646350210522406E-5</c:v>
                </c:pt>
                <c:pt idx="7539">
                  <c:v>8.5973070686408602E-5</c:v>
                </c:pt>
                <c:pt idx="7540">
                  <c:v>8.6298587615197297E-5</c:v>
                </c:pt>
                <c:pt idx="7541">
                  <c:v>8.6622917420239601E-5</c:v>
                </c:pt>
                <c:pt idx="7542">
                  <c:v>8.6946059840783903E-5</c:v>
                </c:pt>
                <c:pt idx="7543">
                  <c:v>8.7268059337082494E-5</c:v>
                </c:pt>
                <c:pt idx="7544">
                  <c:v>8.7588918404705505E-5</c:v>
                </c:pt>
                <c:pt idx="7545">
                  <c:v>8.7908666674069004E-5</c:v>
                </c:pt>
                <c:pt idx="7546">
                  <c:v>8.8227303720437398E-5</c:v>
                </c:pt>
                <c:pt idx="7547">
                  <c:v>8.8544842603094798E-5</c:v>
                </c:pt>
                <c:pt idx="7548">
                  <c:v>8.8861280993206501E-5</c:v>
                </c:pt>
                <c:pt idx="7549">
                  <c:v>8.9176651890451994E-5</c:v>
                </c:pt>
                <c:pt idx="7550">
                  <c:v>8.9490972941196601E-5</c:v>
                </c:pt>
                <c:pt idx="7551">
                  <c:v>8.9804262560565706E-5</c:v>
                </c:pt>
                <c:pt idx="7552">
                  <c:v>9.0116530883663801E-5</c:v>
                </c:pt>
                <c:pt idx="7553">
                  <c:v>9.0427771566138E-5</c:v>
                </c:pt>
                <c:pt idx="7554">
                  <c:v>9.0738000469221705E-5</c:v>
                </c:pt>
                <c:pt idx="7555">
                  <c:v>9.1047238913908701E-5</c:v>
                </c:pt>
                <c:pt idx="7556">
                  <c:v>9.1355480356374003E-5</c:v>
                </c:pt>
                <c:pt idx="7557">
                  <c:v>9.1662743515115894E-5</c:v>
                </c:pt>
                <c:pt idx="7558">
                  <c:v>9.1969037848997306E-5</c:v>
                </c:pt>
                <c:pt idx="7559">
                  <c:v>9.2274374747703495E-5</c:v>
                </c:pt>
                <c:pt idx="7560">
                  <c:v>9.2578761782918098E-5</c:v>
                </c:pt>
                <c:pt idx="7561">
                  <c:v>9.2882188045013096E-5</c:v>
                </c:pt>
                <c:pt idx="7562">
                  <c:v>9.3184689282730496E-5</c:v>
                </c:pt>
                <c:pt idx="7563">
                  <c:v>9.34862800285766E-5</c:v>
                </c:pt>
                <c:pt idx="7564">
                  <c:v>9.3786946084631697E-5</c:v>
                </c:pt>
                <c:pt idx="7565">
                  <c:v>9.4086691772076803E-5</c:v>
                </c:pt>
                <c:pt idx="7566">
                  <c:v>9.4385539804359996E-5</c:v>
                </c:pt>
                <c:pt idx="7567">
                  <c:v>9.4683496813303199E-5</c:v>
                </c:pt>
                <c:pt idx="7568">
                  <c:v>9.4980540655233394E-5</c:v>
                </c:pt>
                <c:pt idx="7569">
                  <c:v>9.5276684086965E-5</c:v>
                </c:pt>
                <c:pt idx="7570">
                  <c:v>9.5571955366710801E-5</c:v>
                </c:pt>
                <c:pt idx="7571">
                  <c:v>9.5866352785258004E-5</c:v>
                </c:pt>
                <c:pt idx="7572">
                  <c:v>9.6159853315239499E-5</c:v>
                </c:pt>
                <c:pt idx="7573">
                  <c:v>9.6452487999934005E-5</c:v>
                </c:pt>
                <c:pt idx="7574">
                  <c:v>9.6744243890318295E-5</c:v>
                </c:pt>
                <c:pt idx="7575">
                  <c:v>9.7035141185830397E-5</c:v>
                </c:pt>
                <c:pt idx="7576">
                  <c:v>9.7325152931593205E-5</c:v>
                </c:pt>
                <c:pt idx="7577">
                  <c:v>9.7614279475518199E-5</c:v>
                </c:pt>
                <c:pt idx="7578">
                  <c:v>9.7902556356024997E-5</c:v>
                </c:pt>
                <c:pt idx="7579">
                  <c:v>9.8189944742649594E-5</c:v>
                </c:pt>
                <c:pt idx="7580">
                  <c:v>9.8476443786578893E-5</c:v>
                </c:pt>
                <c:pt idx="7581">
                  <c:v>9.8762091372630301E-5</c:v>
                </c:pt>
                <c:pt idx="7582">
                  <c:v>9.9046864811203999E-5</c:v>
                </c:pt>
                <c:pt idx="7583">
                  <c:v>9.9330747229671001E-5</c:v>
                </c:pt>
                <c:pt idx="7584">
                  <c:v>9.9613734622475004E-5</c:v>
                </c:pt>
                <c:pt idx="7585">
                  <c:v>9.9895844158051205E-5</c:v>
                </c:pt>
                <c:pt idx="7586" formatCode="General">
                  <c:v>1.0017708971122001E-4</c:v>
                </c:pt>
                <c:pt idx="7587" formatCode="General">
                  <c:v>1.00457439755377E-4</c:v>
                </c:pt>
                <c:pt idx="7588" formatCode="General">
                  <c:v>1.0073689472782301E-4</c:v>
                </c:pt>
                <c:pt idx="7589" formatCode="General">
                  <c:v>1.01015448976579E-4</c:v>
                </c:pt>
                <c:pt idx="7590" formatCode="General">
                  <c:v>1.01293092596996E-4</c:v>
                </c:pt>
                <c:pt idx="7591" formatCode="General">
                  <c:v>1.0156982550672099E-4</c:v>
                </c:pt>
                <c:pt idx="7592" formatCode="General">
                  <c:v>1.0184561870168199E-4</c:v>
                </c:pt>
                <c:pt idx="7593" formatCode="General">
                  <c:v>1.0212050257974399E-4</c:v>
                </c:pt>
                <c:pt idx="7594" formatCode="General">
                  <c:v>1.0239444201429001E-4</c:v>
                </c:pt>
                <c:pt idx="7595" formatCode="General">
                  <c:v>1.02667438944555E-4</c:v>
                </c:pt>
                <c:pt idx="7596" formatCode="General">
                  <c:v>1.0293947089074E-4</c:v>
                </c:pt>
                <c:pt idx="7597" formatCode="General">
                  <c:v>1.03210537219191E-4</c:v>
                </c:pt>
                <c:pt idx="7598" formatCode="General">
                  <c:v>1.03480661178982E-4</c:v>
                </c:pt>
                <c:pt idx="7599" formatCode="General">
                  <c:v>1.03749800659977E-4</c:v>
                </c:pt>
                <c:pt idx="7600" formatCode="General">
                  <c:v>1.04017964422815E-4</c:v>
                </c:pt>
                <c:pt idx="7601" formatCode="General">
                  <c:v>1.04285114236519E-4</c:v>
                </c:pt>
                <c:pt idx="7602" formatCode="General">
                  <c:v>1.04551244213312E-4</c:v>
                </c:pt>
                <c:pt idx="7603" formatCode="General">
                  <c:v>1.0481635605179E-4</c:v>
                </c:pt>
                <c:pt idx="7604" formatCode="General">
                  <c:v>1.05080430784226E-4</c:v>
                </c:pt>
                <c:pt idx="7605" formatCode="General">
                  <c:v>1.05343459171524E-4</c:v>
                </c:pt>
                <c:pt idx="7606" formatCode="General">
                  <c:v>1.05605431491068E-4</c:v>
                </c:pt>
                <c:pt idx="7607" formatCode="General">
                  <c:v>1.05866342432277E-4</c:v>
                </c:pt>
                <c:pt idx="7608" formatCode="General">
                  <c:v>1.06126165094527E-4</c:v>
                </c:pt>
                <c:pt idx="7609" formatCode="General">
                  <c:v>1.06384902072075E-4</c:v>
                </c:pt>
                <c:pt idx="7610" formatCode="General">
                  <c:v>1.06642528324018E-4</c:v>
                </c:pt>
                <c:pt idx="7611" formatCode="General">
                  <c:v>1.06899041682453E-4</c:v>
                </c:pt>
                <c:pt idx="7612" formatCode="General">
                  <c:v>1.07154418940143E-4</c:v>
                </c:pt>
                <c:pt idx="7613" formatCode="General">
                  <c:v>1.07408652090547E-4</c:v>
                </c:pt>
                <c:pt idx="7614" formatCode="General">
                  <c:v>1.0766174096941E-4</c:v>
                </c:pt>
                <c:pt idx="7615" formatCode="General">
                  <c:v>1.07913658795425E-4</c:v>
                </c:pt>
                <c:pt idx="7616" formatCode="General">
                  <c:v>1.0816436599650301E-4</c:v>
                </c:pt>
                <c:pt idx="7617" formatCode="General">
                  <c:v>1.08413866888848E-4</c:v>
                </c:pt>
                <c:pt idx="7618" formatCode="General">
                  <c:v>1.08662162654819E-4</c:v>
                </c:pt>
                <c:pt idx="7619" formatCode="General">
                  <c:v>1.0890920282408301E-4</c:v>
                </c:pt>
                <c:pt idx="7620" formatCode="General">
                  <c:v>1.0915497833536E-4</c:v>
                </c:pt>
                <c:pt idx="7621" formatCode="General">
                  <c:v>1.0939949384847E-4</c:v>
                </c:pt>
                <c:pt idx="7622" formatCode="General">
                  <c:v>1.09642731989354E-4</c:v>
                </c:pt>
                <c:pt idx="7623" formatCode="General">
                  <c:v>1.0988466229452699E-4</c:v>
                </c:pt>
                <c:pt idx="7624" formatCode="General">
                  <c:v>1.10125271218786E-4</c:v>
                </c:pt>
                <c:pt idx="7625" formatCode="General">
                  <c:v>1.1036455752811701E-4</c:v>
                </c:pt>
                <c:pt idx="7626" formatCode="General">
                  <c:v>1.10602506413958E-4</c:v>
                </c:pt>
                <c:pt idx="7627" formatCode="General">
                  <c:v>1.10839092169232E-4</c:v>
                </c:pt>
                <c:pt idx="7628" formatCode="General">
                  <c:v>1.1107429226435399E-4</c:v>
                </c:pt>
                <c:pt idx="7629" formatCode="General">
                  <c:v>1.11308110620162E-4</c:v>
                </c:pt>
                <c:pt idx="7630" formatCode="General">
                  <c:v>1.11540514306885E-4</c:v>
                </c:pt>
                <c:pt idx="7631" formatCode="General">
                  <c:v>1.11771477424585E-4</c:v>
                </c:pt>
                <c:pt idx="7632" formatCode="General">
                  <c:v>1.12000989839735E-4</c:v>
                </c:pt>
                <c:pt idx="7633" formatCode="General">
                  <c:v>1.1222902987833999E-4</c:v>
                </c:pt>
                <c:pt idx="7634" formatCode="General">
                  <c:v>1.12455596506691E-4</c:v>
                </c:pt>
                <c:pt idx="7635" formatCode="General">
                  <c:v>1.1268067316481E-4</c:v>
                </c:pt>
                <c:pt idx="7636" formatCode="General">
                  <c:v>1.12904230739057E-4</c:v>
                </c:pt>
                <c:pt idx="7637" formatCode="General">
                  <c:v>1.13126258234198E-4</c:v>
                </c:pt>
                <c:pt idx="7638" formatCode="General">
                  <c:v>1.1334675776585899E-4</c:v>
                </c:pt>
                <c:pt idx="7639" formatCode="General">
                  <c:v>1.13565719842623E-4</c:v>
                </c:pt>
                <c:pt idx="7640" formatCode="General">
                  <c:v>1.13783097234148E-4</c:v>
                </c:pt>
                <c:pt idx="7641" formatCode="General">
                  <c:v>1.1399887410067901E-4</c:v>
                </c:pt>
                <c:pt idx="7642" formatCode="General">
                  <c:v>1.14213036072878E-4</c:v>
                </c:pt>
                <c:pt idx="7643" formatCode="General">
                  <c:v>1.14425589066746E-4</c:v>
                </c:pt>
                <c:pt idx="7644" formatCode="General">
                  <c:v>1.14636502486461E-4</c:v>
                </c:pt>
                <c:pt idx="7645" formatCode="General">
                  <c:v>1.1484577615414799E-4</c:v>
                </c:pt>
                <c:pt idx="7646" formatCode="General">
                  <c:v>1.1505336394046199E-4</c:v>
                </c:pt>
                <c:pt idx="7647" formatCode="General">
                  <c:v>1.15259272132958E-4</c:v>
                </c:pt>
                <c:pt idx="7648" formatCode="General">
                  <c:v>1.15463473172607E-4</c:v>
                </c:pt>
                <c:pt idx="7649" formatCode="General">
                  <c:v>1.1566596016236E-4</c:v>
                </c:pt>
                <c:pt idx="7650" formatCode="General">
                  <c:v>1.15866722831369E-4</c:v>
                </c:pt>
                <c:pt idx="7651" formatCode="General">
                  <c:v>1.16065747472367E-4</c:v>
                </c:pt>
                <c:pt idx="7652" formatCode="General">
                  <c:v>1.16263013583514E-4</c:v>
                </c:pt>
                <c:pt idx="7653" formatCode="General">
                  <c:v>1.1645852594802199E-4</c:v>
                </c:pt>
                <c:pt idx="7654" formatCode="General">
                  <c:v>1.16652272428777E-4</c:v>
                </c:pt>
                <c:pt idx="7655" formatCode="General">
                  <c:v>1.16844234253726E-4</c:v>
                </c:pt>
                <c:pt idx="7656" formatCode="General">
                  <c:v>1.17034378304619E-4</c:v>
                </c:pt>
                <c:pt idx="7657" formatCode="General">
                  <c:v>1.1722271669377699E-4</c:v>
                </c:pt>
                <c:pt idx="7658" formatCode="General">
                  <c:v>1.17409207650126E-4</c:v>
                </c:pt>
                <c:pt idx="7659" formatCode="General">
                  <c:v>1.1759387609158101E-4</c:v>
                </c:pt>
                <c:pt idx="7660" formatCode="General">
                  <c:v>1.17776682621676E-4</c:v>
                </c:pt>
                <c:pt idx="7661" formatCode="General">
                  <c:v>1.17957649233433E-4</c:v>
                </c:pt>
                <c:pt idx="7662" formatCode="General">
                  <c:v>1.1813674706623299E-4</c:v>
                </c:pt>
                <c:pt idx="7663" formatCode="General">
                  <c:v>1.18313969205302E-4</c:v>
                </c:pt>
                <c:pt idx="7664" formatCode="General">
                  <c:v>1.18489302963705E-4</c:v>
                </c:pt>
                <c:pt idx="7665" formatCode="General">
                  <c:v>1.18662734858697E-4</c:v>
                </c:pt>
                <c:pt idx="7666" formatCode="General">
                  <c:v>1.18834267447966E-4</c:v>
                </c:pt>
                <c:pt idx="7667" formatCode="General">
                  <c:v>1.19003893188154E-4</c:v>
                </c:pt>
                <c:pt idx="7668" formatCode="General">
                  <c:v>1.19171605526643E-4</c:v>
                </c:pt>
                <c:pt idx="7669" formatCode="General">
                  <c:v>1.1933739500396699E-4</c:v>
                </c:pt>
                <c:pt idx="7670" formatCode="General">
                  <c:v>1.19501246499011E-4</c:v>
                </c:pt>
                <c:pt idx="7671" formatCode="General">
                  <c:v>1.19663158231135E-4</c:v>
                </c:pt>
                <c:pt idx="7672" formatCode="General">
                  <c:v>1.19823135101198E-4</c:v>
                </c:pt>
                <c:pt idx="7673" formatCode="General">
                  <c:v>1.19981170315351E-4</c:v>
                </c:pt>
                <c:pt idx="7674" formatCode="General">
                  <c:v>1.2013726555224499E-4</c:v>
                </c:pt>
                <c:pt idx="7675" formatCode="General">
                  <c:v>1.2029140285221801E-4</c:v>
                </c:pt>
                <c:pt idx="7676" formatCode="General">
                  <c:v>1.20443600218783E-4</c:v>
                </c:pt>
                <c:pt idx="7677" formatCode="General">
                  <c:v>1.20593840245199E-4</c:v>
                </c:pt>
                <c:pt idx="7678" formatCode="General">
                  <c:v>1.2074213379119099E-4</c:v>
                </c:pt>
                <c:pt idx="7679" formatCode="General">
                  <c:v>1.20888465759455E-4</c:v>
                </c:pt>
                <c:pt idx="7680" formatCode="General">
                  <c:v>1.2103282918730199E-4</c:v>
                </c:pt>
                <c:pt idx="7681" formatCode="General">
                  <c:v>1.21175237263556E-4</c:v>
                </c:pt>
                <c:pt idx="7682" formatCode="General">
                  <c:v>1.21315699140343E-4</c:v>
                </c:pt>
                <c:pt idx="7683" formatCode="General">
                  <c:v>1.21454214400034E-4</c:v>
                </c:pt>
                <c:pt idx="7684" formatCode="General">
                  <c:v>1.21590761434092E-4</c:v>
                </c:pt>
                <c:pt idx="7685" formatCode="General">
                  <c:v>1.21725327944288E-4</c:v>
                </c:pt>
                <c:pt idx="7686" formatCode="General">
                  <c:v>1.21857965293506E-4</c:v>
                </c:pt>
                <c:pt idx="7687" formatCode="General">
                  <c:v>1.21988658725881E-4</c:v>
                </c:pt>
                <c:pt idx="7688" formatCode="General">
                  <c:v>1.22117409088065E-4</c:v>
                </c:pt>
                <c:pt idx="7689" formatCode="General">
                  <c:v>1.22244225977048E-4</c:v>
                </c:pt>
                <c:pt idx="7690" formatCode="General">
                  <c:v>1.2236913027362399E-4</c:v>
                </c:pt>
                <c:pt idx="7691" formatCode="General">
                  <c:v>1.22492120452245E-4</c:v>
                </c:pt>
                <c:pt idx="7692" formatCode="General">
                  <c:v>1.22613193412639E-4</c:v>
                </c:pt>
                <c:pt idx="7693" formatCode="General">
                  <c:v>1.2273235967898101E-4</c:v>
                </c:pt>
                <c:pt idx="7694" formatCode="General">
                  <c:v>1.2284962418272901E-4</c:v>
                </c:pt>
                <c:pt idx="7695" formatCode="General">
                  <c:v>1.2296500078809599E-4</c:v>
                </c:pt>
                <c:pt idx="7696" formatCode="General">
                  <c:v>1.23078509544835E-4</c:v>
                </c:pt>
                <c:pt idx="7697" formatCode="General">
                  <c:v>1.23190169011655E-4</c:v>
                </c:pt>
                <c:pt idx="7698" formatCode="General">
                  <c:v>1.2329997201318801E-4</c:v>
                </c:pt>
                <c:pt idx="7699" formatCode="General">
                  <c:v>1.23407920553582E-4</c:v>
                </c:pt>
                <c:pt idx="7700" formatCode="General">
                  <c:v>1.2351404568877199E-4</c:v>
                </c:pt>
                <c:pt idx="7701" formatCode="General">
                  <c:v>1.2361834800903699E-4</c:v>
                </c:pt>
                <c:pt idx="7702" formatCode="General">
                  <c:v>1.2372085080136099E-4</c:v>
                </c:pt>
                <c:pt idx="7703" formatCode="General">
                  <c:v>1.2382157403393701E-4</c:v>
                </c:pt>
                <c:pt idx="7704" formatCode="General">
                  <c:v>1.2392051118275801E-4</c:v>
                </c:pt>
                <c:pt idx="7705" formatCode="General">
                  <c:v>1.2401769146614099E-4</c:v>
                </c:pt>
                <c:pt idx="7706" formatCode="General">
                  <c:v>1.24113116822595E-4</c:v>
                </c:pt>
                <c:pt idx="7707" formatCode="General">
                  <c:v>1.2420679281404599E-4</c:v>
                </c:pt>
                <c:pt idx="7708" formatCode="General">
                  <c:v>1.2429877612905901E-4</c:v>
                </c:pt>
                <c:pt idx="7709" formatCode="General">
                  <c:v>1.24389081619046E-4</c:v>
                </c:pt>
                <c:pt idx="7710" formatCode="General">
                  <c:v>1.2447771094329001E-4</c:v>
                </c:pt>
                <c:pt idx="7711" formatCode="General">
                  <c:v>1.24564685612252E-4</c:v>
                </c:pt>
                <c:pt idx="7712" formatCode="General">
                  <c:v>1.2465001430774799E-4</c:v>
                </c:pt>
                <c:pt idx="7713" formatCode="General">
                  <c:v>1.24733728730269E-4</c:v>
                </c:pt>
                <c:pt idx="7714" formatCode="General">
                  <c:v>1.2481584540257701E-4</c:v>
                </c:pt>
                <c:pt idx="7715" formatCode="General">
                  <c:v>1.2489640562972999E-4</c:v>
                </c:pt>
                <c:pt idx="7716" formatCode="General">
                  <c:v>1.2497542433744001E-4</c:v>
                </c:pt>
                <c:pt idx="7717" formatCode="General">
                  <c:v>1.25052921447975E-4</c:v>
                </c:pt>
                <c:pt idx="7718" formatCode="General">
                  <c:v>1.2512890662372801E-4</c:v>
                </c:pt>
                <c:pt idx="7719" formatCode="General">
                  <c:v>1.25203416880038E-4</c:v>
                </c:pt>
                <c:pt idx="7720" formatCode="General">
                  <c:v>1.25276476246065E-4</c:v>
                </c:pt>
                <c:pt idx="7721" formatCode="General">
                  <c:v>1.2534811354190801E-4</c:v>
                </c:pt>
                <c:pt idx="7722" formatCode="General">
                  <c:v>1.25418353853651E-4</c:v>
                </c:pt>
                <c:pt idx="7723" formatCode="General">
                  <c:v>1.2548720863717801E-4</c:v>
                </c:pt>
                <c:pt idx="7724" formatCode="General">
                  <c:v>1.25554732891658E-4</c:v>
                </c:pt>
                <c:pt idx="7725" formatCode="General">
                  <c:v>1.2562095732555E-4</c:v>
                </c:pt>
                <c:pt idx="7726" formatCode="General">
                  <c:v>1.2568587932820701E-4</c:v>
                </c:pt>
                <c:pt idx="7727" formatCode="General">
                  <c:v>1.25749557997007E-4</c:v>
                </c:pt>
                <c:pt idx="7728" formatCode="General">
                  <c:v>1.2581199969944899E-4</c:v>
                </c:pt>
                <c:pt idx="7729" formatCode="General">
                  <c:v>1.25873244932834E-4</c:v>
                </c:pt>
                <c:pt idx="7730" formatCode="General">
                  <c:v>1.25933323629615E-4</c:v>
                </c:pt>
                <c:pt idx="7731" formatCode="General">
                  <c:v>1.2599226884246699E-4</c:v>
                </c:pt>
                <c:pt idx="7732" formatCode="General">
                  <c:v>1.26050123517989E-4</c:v>
                </c:pt>
                <c:pt idx="7733" formatCode="General">
                  <c:v>1.2610690589025199E-4</c:v>
                </c:pt>
                <c:pt idx="7734" formatCode="General">
                  <c:v>1.2616265400392001E-4</c:v>
                </c:pt>
                <c:pt idx="7735" formatCode="General">
                  <c:v>1.2621738948876001E-4</c:v>
                </c:pt>
                <c:pt idx="7736" formatCode="General">
                  <c:v>1.26271156225192E-4</c:v>
                </c:pt>
                <c:pt idx="7737" formatCode="General">
                  <c:v>1.26323961310238E-4</c:v>
                </c:pt>
                <c:pt idx="7738" formatCode="General">
                  <c:v>1.2637587704803001E-4</c:v>
                </c:pt>
                <c:pt idx="7739" formatCode="General">
                  <c:v>1.26426929475587E-4</c:v>
                </c:pt>
                <c:pt idx="7740" formatCode="General">
                  <c:v>1.2647713403870801E-4</c:v>
                </c:pt>
                <c:pt idx="7741" formatCode="General">
                  <c:v>1.2652653120329499E-4</c:v>
                </c:pt>
                <c:pt idx="7742" formatCode="General">
                  <c:v>1.2657514699241799E-4</c:v>
                </c:pt>
                <c:pt idx="7743" formatCode="General">
                  <c:v>1.26623012448054E-4</c:v>
                </c:pt>
                <c:pt idx="7744" formatCode="General">
                  <c:v>1.2667018073659499E-4</c:v>
                </c:pt>
                <c:pt idx="7745" formatCode="General">
                  <c:v>1.2671670585497099E-4</c:v>
                </c:pt>
                <c:pt idx="7746" formatCode="General">
                  <c:v>1.2676259219046701E-4</c:v>
                </c:pt>
                <c:pt idx="7747" formatCode="General">
                  <c:v>1.26807898986871E-4</c:v>
                </c:pt>
                <c:pt idx="7748" formatCode="General">
                  <c:v>1.26852652988643E-4</c:v>
                </c:pt>
                <c:pt idx="7749" formatCode="General">
                  <c:v>1.2689687086788999E-4</c:v>
                </c:pt>
                <c:pt idx="7750" formatCode="General">
                  <c:v>1.2694060705624601E-4</c:v>
                </c:pt>
                <c:pt idx="7751" formatCode="General">
                  <c:v>1.26983900726357E-4</c:v>
                </c:pt>
                <c:pt idx="7752" formatCode="General">
                  <c:v>1.2702678600911299E-4</c:v>
                </c:pt>
                <c:pt idx="7753" formatCode="General">
                  <c:v>1.2706929090453399E-4</c:v>
                </c:pt>
                <c:pt idx="7754" formatCode="General">
                  <c:v>1.2711146697873E-4</c:v>
                </c:pt>
                <c:pt idx="7755" formatCode="General">
                  <c:v>1.2715332795004101E-4</c:v>
                </c:pt>
                <c:pt idx="7756" formatCode="General">
                  <c:v>1.27194941621256E-4</c:v>
                </c:pt>
                <c:pt idx="7757" formatCode="General">
                  <c:v>1.27236346238773E-4</c:v>
                </c:pt>
                <c:pt idx="7758" formatCode="General">
                  <c:v>1.2727758978614201E-4</c:v>
                </c:pt>
                <c:pt idx="7759" formatCode="General">
                  <c:v>1.27318690432254E-4</c:v>
                </c:pt>
                <c:pt idx="7760" formatCode="General">
                  <c:v>1.27359682178892E-4</c:v>
                </c:pt>
                <c:pt idx="7761" formatCode="General">
                  <c:v>1.2740062688738099E-4</c:v>
                </c:pt>
                <c:pt idx="7762" formatCode="General">
                  <c:v>1.27441515137758E-4</c:v>
                </c:pt>
                <c:pt idx="7763" formatCode="General">
                  <c:v>1.27482420887884E-4</c:v>
                </c:pt>
                <c:pt idx="7764" formatCode="General">
                  <c:v>1.27523373056636E-4</c:v>
                </c:pt>
                <c:pt idx="7765" formatCode="General">
                  <c:v>1.27564410654153E-4</c:v>
                </c:pt>
                <c:pt idx="7766" formatCode="General">
                  <c:v>1.2760557613092799E-4</c:v>
                </c:pt>
                <c:pt idx="7767" formatCode="General">
                  <c:v>1.27646891185626E-4</c:v>
                </c:pt>
                <c:pt idx="7768" formatCode="General">
                  <c:v>1.2768839152966401E-4</c:v>
                </c:pt>
                <c:pt idx="7769" formatCode="General">
                  <c:v>1.2773013289246401E-4</c:v>
                </c:pt>
                <c:pt idx="7770" formatCode="General">
                  <c:v>1.27772169760221E-4</c:v>
                </c:pt>
                <c:pt idx="7771" formatCode="General">
                  <c:v>1.2781451352112801E-4</c:v>
                </c:pt>
                <c:pt idx="7772" formatCode="General">
                  <c:v>1.27857215953566E-4</c:v>
                </c:pt>
                <c:pt idx="7773" formatCode="General">
                  <c:v>1.2790031103703699E-4</c:v>
                </c:pt>
                <c:pt idx="7774" formatCode="General">
                  <c:v>1.27943840153579E-4</c:v>
                </c:pt>
                <c:pt idx="7775" formatCode="General">
                  <c:v>1.2798783025415799E-4</c:v>
                </c:pt>
                <c:pt idx="7776" formatCode="General">
                  <c:v>1.2803232717808501E-4</c:v>
                </c:pt>
                <c:pt idx="7777" formatCode="General">
                  <c:v>1.2807735935563801E-4</c:v>
                </c:pt>
                <c:pt idx="7778" formatCode="General">
                  <c:v>1.2812296680149199E-4</c:v>
                </c:pt>
                <c:pt idx="7779" formatCode="General">
                  <c:v>1.2816918230592101E-4</c:v>
                </c:pt>
                <c:pt idx="7780" formatCode="General">
                  <c:v>1.28216035940881E-4</c:v>
                </c:pt>
                <c:pt idx="7781" formatCode="General">
                  <c:v>1.2826357699378201E-4</c:v>
                </c:pt>
                <c:pt idx="7782" formatCode="General">
                  <c:v>1.28311832811574E-4</c:v>
                </c:pt>
                <c:pt idx="7783" formatCode="General">
                  <c:v>1.28360844649802E-4</c:v>
                </c:pt>
                <c:pt idx="7784" formatCode="General">
                  <c:v>1.2841063816238199E-4</c:v>
                </c:pt>
                <c:pt idx="7785" formatCode="General">
                  <c:v>1.2846124195110099E-4</c:v>
                </c:pt>
                <c:pt idx="7786" formatCode="General">
                  <c:v>1.2851271532122901E-4</c:v>
                </c:pt>
                <c:pt idx="7787" formatCode="General">
                  <c:v>1.28565049408765E-4</c:v>
                </c:pt>
                <c:pt idx="7788" formatCode="General">
                  <c:v>1.28618311906671E-4</c:v>
                </c:pt>
                <c:pt idx="7789" formatCode="General">
                  <c:v>1.2867251430528399E-4</c:v>
                </c:pt>
                <c:pt idx="7790" formatCode="General">
                  <c:v>1.28727701141723E-4</c:v>
                </c:pt>
                <c:pt idx="7791" formatCode="General">
                  <c:v>1.28783902444856E-4</c:v>
                </c:pt>
                <c:pt idx="7792" formatCode="General">
                  <c:v>1.28841151120454E-4</c:v>
                </c:pt>
                <c:pt idx="7793" formatCode="General">
                  <c:v>1.28899468771265E-4</c:v>
                </c:pt>
                <c:pt idx="7794" formatCode="General">
                  <c:v>1.2895888853168701E-4</c:v>
                </c:pt>
                <c:pt idx="7795" formatCode="General">
                  <c:v>1.29019448667449E-4</c:v>
                </c:pt>
                <c:pt idx="7796" formatCode="General">
                  <c:v>1.2908119151902199E-4</c:v>
                </c:pt>
                <c:pt idx="7797" formatCode="General">
                  <c:v>1.2914411397231399E-4</c:v>
                </c:pt>
                <c:pt idx="7798" formatCode="General">
                  <c:v>1.2920826032951799E-4</c:v>
                </c:pt>
                <c:pt idx="7799" formatCode="General">
                  <c:v>1.2927363505949401E-4</c:v>
                </c:pt>
                <c:pt idx="7800" formatCode="General">
                  <c:v>1.29340299019997E-4</c:v>
                </c:pt>
                <c:pt idx="7801" formatCode="General">
                  <c:v>1.2940825203606901E-4</c:v>
                </c:pt>
                <c:pt idx="7802" formatCode="General">
                  <c:v>1.2947751080220001E-4</c:v>
                </c:pt>
                <c:pt idx="7803" formatCode="General">
                  <c:v>1.2954813614358501E-4</c:v>
                </c:pt>
                <c:pt idx="7804" formatCode="General">
                  <c:v>1.2962014802463099E-4</c:v>
                </c:pt>
                <c:pt idx="7805" formatCode="General">
                  <c:v>1.29693564401776E-4</c:v>
                </c:pt>
                <c:pt idx="7806" formatCode="General">
                  <c:v>1.2976840784507501E-4</c:v>
                </c:pt>
                <c:pt idx="7807" formatCode="General">
                  <c:v>1.29844702631081E-4</c:v>
                </c:pt>
                <c:pt idx="7808" formatCode="General">
                  <c:v>1.2992247759207199E-4</c:v>
                </c:pt>
                <c:pt idx="7809" formatCode="General">
                  <c:v>1.3000173840875E-4</c:v>
                </c:pt>
                <c:pt idx="7810" formatCode="General">
                  <c:v>1.30082503915183E-4</c:v>
                </c:pt>
                <c:pt idx="7811" formatCode="General">
                  <c:v>1.3016482301238399E-4</c:v>
                </c:pt>
                <c:pt idx="7812" formatCode="General">
                  <c:v>1.30248682238469E-4</c:v>
                </c:pt>
                <c:pt idx="7813" formatCode="General">
                  <c:v>1.3033411653146101E-4</c:v>
                </c:pt>
                <c:pt idx="7814" formatCode="General">
                  <c:v>1.3042114278132599E-4</c:v>
                </c:pt>
                <c:pt idx="7815" formatCode="General">
                  <c:v>1.3050978609343501E-4</c:v>
                </c:pt>
                <c:pt idx="7816" formatCode="General">
                  <c:v>1.3060004059144601E-4</c:v>
                </c:pt>
                <c:pt idx="7817" formatCode="General">
                  <c:v>1.30691945475959E-4</c:v>
                </c:pt>
                <c:pt idx="7818" formatCode="General">
                  <c:v>1.3078548710196701E-4</c:v>
                </c:pt>
                <c:pt idx="7819" formatCode="General">
                  <c:v>1.3088069702861399E-4</c:v>
                </c:pt>
                <c:pt idx="7820" formatCode="General">
                  <c:v>1.30977603617959E-4</c:v>
                </c:pt>
                <c:pt idx="7821" formatCode="General">
                  <c:v>1.3107619987810001E-4</c:v>
                </c:pt>
                <c:pt idx="7822" formatCode="General">
                  <c:v>1.31176496701427E-4</c:v>
                </c:pt>
                <c:pt idx="7823" formatCode="General">
                  <c:v>1.3127850617885599E-4</c:v>
                </c:pt>
                <c:pt idx="7824" formatCode="General">
                  <c:v>1.31382245248636E-4</c:v>
                </c:pt>
                <c:pt idx="7825" formatCode="General">
                  <c:v>1.31487722892531E-4</c:v>
                </c:pt>
                <c:pt idx="7826" formatCode="General">
                  <c:v>1.3159495161671399E-4</c:v>
                </c:pt>
                <c:pt idx="7827" formatCode="General">
                  <c:v>1.3170392964070499E-4</c:v>
                </c:pt>
                <c:pt idx="7828" formatCode="General">
                  <c:v>1.31814672915531E-4</c:v>
                </c:pt>
                <c:pt idx="7829" formatCode="General">
                  <c:v>1.3192718869740999E-4</c:v>
                </c:pt>
                <c:pt idx="7830" formatCode="General">
                  <c:v>1.3204149204004199E-4</c:v>
                </c:pt>
                <c:pt idx="7831" formatCode="General">
                  <c:v>1.3215758451031701E-4</c:v>
                </c:pt>
                <c:pt idx="7832" formatCode="General">
                  <c:v>1.3227546074393601E-4</c:v>
                </c:pt>
                <c:pt idx="7833" formatCode="General">
                  <c:v>1.3239511578655699E-4</c:v>
                </c:pt>
                <c:pt idx="7834" formatCode="General">
                  <c:v>1.32516570037835E-4</c:v>
                </c:pt>
                <c:pt idx="7835" formatCode="General">
                  <c:v>1.3263983227780401E-4</c:v>
                </c:pt>
                <c:pt idx="7836" formatCode="General">
                  <c:v>1.3276488414958401E-4</c:v>
                </c:pt>
                <c:pt idx="7837" formatCode="General">
                  <c:v>1.32891717192127E-4</c:v>
                </c:pt>
                <c:pt idx="7838" formatCode="General">
                  <c:v>1.3302037005900099E-4</c:v>
                </c:pt>
                <c:pt idx="7839" formatCode="General">
                  <c:v>1.3315081906875299E-4</c:v>
                </c:pt>
                <c:pt idx="7840" formatCode="General">
                  <c:v>1.33283067732889E-4</c:v>
                </c:pt>
                <c:pt idx="7841" formatCode="General">
                  <c:v>1.3341712670725801E-4</c:v>
                </c:pt>
                <c:pt idx="7842" formatCode="General">
                  <c:v>1.33552980040096E-4</c:v>
                </c:pt>
                <c:pt idx="7843" formatCode="General">
                  <c:v>1.33690629507414E-4</c:v>
                </c:pt>
                <c:pt idx="7844" formatCode="General">
                  <c:v>1.3383006210776599E-4</c:v>
                </c:pt>
                <c:pt idx="7845" formatCode="General">
                  <c:v>1.33971259321475E-4</c:v>
                </c:pt>
                <c:pt idx="7846" formatCode="General">
                  <c:v>1.3411423901918699E-4</c:v>
                </c:pt>
                <c:pt idx="7847" formatCode="General">
                  <c:v>1.3425900637811E-4</c:v>
                </c:pt>
                <c:pt idx="7848" formatCode="General">
                  <c:v>1.3440554471628899E-4</c:v>
                </c:pt>
                <c:pt idx="7849" formatCode="General">
                  <c:v>1.3455383018074301E-4</c:v>
                </c:pt>
                <c:pt idx="7850" formatCode="General">
                  <c:v>1.34703873154913E-4</c:v>
                </c:pt>
                <c:pt idx="7851" formatCode="General">
                  <c:v>1.34855670735701E-4</c:v>
                </c:pt>
                <c:pt idx="7852" formatCode="General">
                  <c:v>1.3500920163657599E-4</c:v>
                </c:pt>
                <c:pt idx="7853" formatCode="General">
                  <c:v>1.35164440538582E-4</c:v>
                </c:pt>
                <c:pt idx="7854" formatCode="General">
                  <c:v>1.3532137988092301E-4</c:v>
                </c:pt>
                <c:pt idx="7855" formatCode="General">
                  <c:v>1.3548000985672199E-4</c:v>
                </c:pt>
                <c:pt idx="7856" formatCode="General">
                  <c:v>1.3564031425141501E-4</c:v>
                </c:pt>
                <c:pt idx="7857" formatCode="General">
                  <c:v>1.35802306589777E-4</c:v>
                </c:pt>
                <c:pt idx="7858" formatCode="General">
                  <c:v>1.3596596129165499E-4</c:v>
                </c:pt>
                <c:pt idx="7859" formatCode="General">
                  <c:v>1.36131252811272E-4</c:v>
                </c:pt>
                <c:pt idx="7860" formatCode="General">
                  <c:v>1.3629815736680001E-4</c:v>
                </c:pt>
                <c:pt idx="7861" formatCode="General">
                  <c:v>1.36466681326019E-4</c:v>
                </c:pt>
                <c:pt idx="7862" formatCode="General">
                  <c:v>1.3663680483535601E-4</c:v>
                </c:pt>
                <c:pt idx="7863" formatCode="General">
                  <c:v>1.36808511619641E-4</c:v>
                </c:pt>
                <c:pt idx="7864" formatCode="General">
                  <c:v>1.3698177125090499E-4</c:v>
                </c:pt>
                <c:pt idx="7865" formatCode="General">
                  <c:v>1.3715657227557601E-4</c:v>
                </c:pt>
                <c:pt idx="7866" formatCode="General">
                  <c:v>1.3733290462578801E-4</c:v>
                </c:pt>
                <c:pt idx="7867" formatCode="General">
                  <c:v>1.3751073598622E-4</c:v>
                </c:pt>
                <c:pt idx="7868" formatCode="General">
                  <c:v>1.3769005423583099E-4</c:v>
                </c:pt>
                <c:pt idx="7869" formatCode="General">
                  <c:v>1.37870832389838E-4</c:v>
                </c:pt>
                <c:pt idx="7870" formatCode="General">
                  <c:v>1.3805307125946701E-4</c:v>
                </c:pt>
                <c:pt idx="7871" formatCode="General">
                  <c:v>1.3823672281808899E-4</c:v>
                </c:pt>
                <c:pt idx="7872" formatCode="General">
                  <c:v>1.3842178297504299E-4</c:v>
                </c:pt>
                <c:pt idx="7873" formatCode="General">
                  <c:v>1.38608204671702E-4</c:v>
                </c:pt>
                <c:pt idx="7874" formatCode="General">
                  <c:v>1.3879598617568499E-4</c:v>
                </c:pt>
                <c:pt idx="7875" formatCode="General">
                  <c:v>1.3898511938883801E-4</c:v>
                </c:pt>
                <c:pt idx="7876" formatCode="General">
                  <c:v>1.3917555295871E-4</c:v>
                </c:pt>
                <c:pt idx="7877" formatCode="General">
                  <c:v>1.3936724867820999E-4</c:v>
                </c:pt>
                <c:pt idx="7878" formatCode="General">
                  <c:v>1.3956019833394199E-4</c:v>
                </c:pt>
                <c:pt idx="7879" formatCode="General">
                  <c:v>1.3975439311744299E-4</c:v>
                </c:pt>
                <c:pt idx="7880" formatCode="General">
                  <c:v>1.39949806223984E-4</c:v>
                </c:pt>
                <c:pt idx="7881" formatCode="General">
                  <c:v>1.4014641729892801E-4</c:v>
                </c:pt>
                <c:pt idx="7882" formatCode="General">
                  <c:v>1.4034418327167299E-4</c:v>
                </c:pt>
                <c:pt idx="7883" formatCode="General">
                  <c:v>1.4054306677539099E-4</c:v>
                </c:pt>
                <c:pt idx="7884" formatCode="General">
                  <c:v>1.4074306913011901E-4</c:v>
                </c:pt>
                <c:pt idx="7885" formatCode="General">
                  <c:v>1.40944149710815E-4</c:v>
                </c:pt>
                <c:pt idx="7886" formatCode="General">
                  <c:v>1.4114628876194901E-4</c:v>
                </c:pt>
                <c:pt idx="7887" formatCode="General">
                  <c:v>1.4134943707300399E-4</c:v>
                </c:pt>
                <c:pt idx="7888" formatCode="General">
                  <c:v>1.41553598824129E-4</c:v>
                </c:pt>
                <c:pt idx="7889" formatCode="General">
                  <c:v>1.4175873105437499E-4</c:v>
                </c:pt>
                <c:pt idx="7890" formatCode="General">
                  <c:v>1.4196479174119399E-4</c:v>
                </c:pt>
                <c:pt idx="7891" formatCode="General">
                  <c:v>1.42171776093845E-4</c:v>
                </c:pt>
                <c:pt idx="7892" formatCode="General">
                  <c:v>1.42379641019943E-4</c:v>
                </c:pt>
                <c:pt idx="7893" formatCode="General">
                  <c:v>1.42588356960922E-4</c:v>
                </c:pt>
                <c:pt idx="7894" formatCode="General">
                  <c:v>1.4279791823950099E-4</c:v>
                </c:pt>
                <c:pt idx="7895" formatCode="General">
                  <c:v>1.43008275412786E-4</c:v>
                </c:pt>
                <c:pt idx="7896" formatCode="General">
                  <c:v>1.4321941745664199E-4</c:v>
                </c:pt>
                <c:pt idx="7897" formatCode="General">
                  <c:v>1.4343130922400701E-4</c:v>
                </c:pt>
                <c:pt idx="7898" formatCode="General">
                  <c:v>1.43643894373245E-4</c:v>
                </c:pt>
                <c:pt idx="7899" formatCode="General">
                  <c:v>1.43857164675568E-4</c:v>
                </c:pt>
                <c:pt idx="7900" formatCode="General">
                  <c:v>1.44071088537289E-4</c:v>
                </c:pt>
                <c:pt idx="7901" formatCode="General">
                  <c:v>1.4428562913956501E-4</c:v>
                </c:pt>
                <c:pt idx="7902" formatCode="General">
                  <c:v>1.44500773244304E-4</c:v>
                </c:pt>
                <c:pt idx="7903" formatCode="General">
                  <c:v>1.4471647745826601E-4</c:v>
                </c:pt>
                <c:pt idx="7904" formatCode="General">
                  <c:v>1.4493271383804801E-4</c:v>
                </c:pt>
                <c:pt idx="7905" formatCode="General">
                  <c:v>1.45149429801815E-4</c:v>
                </c:pt>
                <c:pt idx="7906" formatCode="General">
                  <c:v>1.4536661815950201E-4</c:v>
                </c:pt>
                <c:pt idx="7907" formatCode="General">
                  <c:v>1.4558424462920899E-4</c:v>
                </c:pt>
                <c:pt idx="7908" formatCode="General">
                  <c:v>1.45802293699107E-4</c:v>
                </c:pt>
                <c:pt idx="7909" formatCode="General">
                  <c:v>1.46020722112427E-4</c:v>
                </c:pt>
                <c:pt idx="7910" formatCode="General">
                  <c:v>1.4623949124265801E-4</c:v>
                </c:pt>
                <c:pt idx="7911" formatCode="General">
                  <c:v>1.4645861483098701E-4</c:v>
                </c:pt>
                <c:pt idx="7912" formatCode="General">
                  <c:v>1.46678030995577E-4</c:v>
                </c:pt>
                <c:pt idx="7913" formatCode="General">
                  <c:v>1.4689772365221999E-4</c:v>
                </c:pt>
                <c:pt idx="7914" formatCode="General">
                  <c:v>1.4711763088040301E-4</c:v>
                </c:pt>
                <c:pt idx="7915" formatCode="General">
                  <c:v>1.4733774060363399E-4</c:v>
                </c:pt>
                <c:pt idx="7916" formatCode="General">
                  <c:v>1.4755803490430099E-4</c:v>
                </c:pt>
                <c:pt idx="7917" formatCode="General">
                  <c:v>1.4777848883598801E-4</c:v>
                </c:pt>
                <c:pt idx="7918" formatCode="General">
                  <c:v>1.47999051672906E-4</c:v>
                </c:pt>
                <c:pt idx="7919" formatCode="General">
                  <c:v>1.48219685816585E-4</c:v>
                </c:pt>
                <c:pt idx="7920" formatCode="General">
                  <c:v>1.4844039507872899E-4</c:v>
                </c:pt>
                <c:pt idx="7921" formatCode="General">
                  <c:v>1.4866117187424901E-4</c:v>
                </c:pt>
                <c:pt idx="7922" formatCode="General">
                  <c:v>1.4888194703111099E-4</c:v>
                </c:pt>
                <c:pt idx="7923" formatCode="General">
                  <c:v>1.49102691001587E-4</c:v>
                </c:pt>
                <c:pt idx="7924" formatCode="General">
                  <c:v>1.4932337559304601E-4</c:v>
                </c:pt>
                <c:pt idx="7925" formatCode="General">
                  <c:v>1.49544008352293E-4</c:v>
                </c:pt>
                <c:pt idx="7926" formatCode="General">
                  <c:v>1.4976453784651701E-4</c:v>
                </c:pt>
                <c:pt idx="7927" formatCode="General">
                  <c:v>1.4998493933483399E-4</c:v>
                </c:pt>
                <c:pt idx="7928" formatCode="General">
                  <c:v>1.5020519976106599E-4</c:v>
                </c:pt>
                <c:pt idx="7929" formatCode="General">
                  <c:v>1.50425273501932E-4</c:v>
                </c:pt>
                <c:pt idx="7930" formatCode="General">
                  <c:v>1.5064513072558599E-4</c:v>
                </c:pt>
                <c:pt idx="7931" formatCode="General">
                  <c:v>1.50864743697258E-4</c:v>
                </c:pt>
                <c:pt idx="7932" formatCode="General">
                  <c:v>1.51084093050796E-4</c:v>
                </c:pt>
                <c:pt idx="7933" formatCode="General">
                  <c:v>1.5130317569225001E-4</c:v>
                </c:pt>
                <c:pt idx="7934" formatCode="General">
                  <c:v>1.5152195861892499E-4</c:v>
                </c:pt>
                <c:pt idx="7935" formatCode="General">
                  <c:v>1.5174040668151299E-4</c:v>
                </c:pt>
                <c:pt idx="7936" formatCode="General">
                  <c:v>1.51958522057102E-4</c:v>
                </c:pt>
                <c:pt idx="7937" formatCode="General">
                  <c:v>1.52176255122165E-4</c:v>
                </c:pt>
                <c:pt idx="7938" formatCode="General">
                  <c:v>1.5239358696823001E-4</c:v>
                </c:pt>
                <c:pt idx="7939" formatCode="General">
                  <c:v>1.52610498169931E-4</c:v>
                </c:pt>
                <c:pt idx="7940" formatCode="General">
                  <c:v>1.5282697334986E-4</c:v>
                </c:pt>
                <c:pt idx="7941" formatCode="General">
                  <c:v>1.5304298666893299E-4</c:v>
                </c:pt>
                <c:pt idx="7942" formatCode="General">
                  <c:v>1.5325851834855199E-4</c:v>
                </c:pt>
                <c:pt idx="7943" formatCode="General">
                  <c:v>1.5347353782378399E-4</c:v>
                </c:pt>
                <c:pt idx="7944" formatCode="General">
                  <c:v>1.5368804604083699E-4</c:v>
                </c:pt>
                <c:pt idx="7945" formatCode="General">
                  <c:v>1.5390199990862201E-4</c:v>
                </c:pt>
                <c:pt idx="7946" formatCode="General">
                  <c:v>1.5411539129385899E-4</c:v>
                </c:pt>
                <c:pt idx="7947" formatCode="General">
                  <c:v>1.5432820334856701E-4</c:v>
                </c:pt>
                <c:pt idx="7948" formatCode="General">
                  <c:v>1.5454040737972199E-4</c:v>
                </c:pt>
                <c:pt idx="7949" formatCode="General">
                  <c:v>1.5475198027101899E-4</c:v>
                </c:pt>
                <c:pt idx="7950" formatCode="General">
                  <c:v>1.54962921431079E-4</c:v>
                </c:pt>
                <c:pt idx="7951" formatCode="General">
                  <c:v>1.55173192447649E-4</c:v>
                </c:pt>
                <c:pt idx="7952" formatCode="General">
                  <c:v>1.55382808701756E-4</c:v>
                </c:pt>
                <c:pt idx="7953" formatCode="General">
                  <c:v>1.5559173134064999E-4</c:v>
                </c:pt>
                <c:pt idx="7954" formatCode="General">
                  <c:v>1.55799944292382E-4</c:v>
                </c:pt>
                <c:pt idx="7955" formatCode="General">
                  <c:v>1.5600742901936899E-4</c:v>
                </c:pt>
                <c:pt idx="7956" formatCode="General">
                  <c:v>1.5621418737912801E-4</c:v>
                </c:pt>
                <c:pt idx="7957" formatCode="General">
                  <c:v>1.5642018249437299E-4</c:v>
                </c:pt>
                <c:pt idx="7958" formatCode="General">
                  <c:v>1.5662542167771E-4</c:v>
                </c:pt>
                <c:pt idx="7959" formatCode="General">
                  <c:v>1.56829881531832E-4</c:v>
                </c:pt>
                <c:pt idx="7960" formatCode="General">
                  <c:v>1.5703355773320901E-4</c:v>
                </c:pt>
                <c:pt idx="7961" formatCode="General">
                  <c:v>1.5723642432764E-4</c:v>
                </c:pt>
                <c:pt idx="7962" formatCode="General">
                  <c:v>1.5743849272209699E-4</c:v>
                </c:pt>
                <c:pt idx="7963" formatCode="General">
                  <c:v>1.5763973350867001E-4</c:v>
                </c:pt>
                <c:pt idx="7964" formatCode="General">
                  <c:v>1.5784015662517601E-4</c:v>
                </c:pt>
                <c:pt idx="7965" formatCode="General">
                  <c:v>1.5803971851806699E-4</c:v>
                </c:pt>
                <c:pt idx="7966" formatCode="General">
                  <c:v>1.58238452466106E-4</c:v>
                </c:pt>
                <c:pt idx="7967" formatCode="General">
                  <c:v>1.5843632268656201E-4</c:v>
                </c:pt>
                <c:pt idx="7968" formatCode="General">
                  <c:v>1.5863333308980301E-4</c:v>
                </c:pt>
                <c:pt idx="7969" formatCode="General">
                  <c:v>1.5882947794018901E-4</c:v>
                </c:pt>
                <c:pt idx="7970" formatCode="General">
                  <c:v>1.5902471693356299E-4</c:v>
                </c:pt>
                <c:pt idx="7971" formatCode="General">
                  <c:v>1.59219075570108E-4</c:v>
                </c:pt>
                <c:pt idx="7972" formatCode="General">
                  <c:v>1.5941253231500899E-4</c:v>
                </c:pt>
                <c:pt idx="7973" formatCode="General">
                  <c:v>1.5960506414905299E-4</c:v>
                </c:pt>
                <c:pt idx="7974" formatCode="General">
                  <c:v>1.5979668515040901E-4</c:v>
                </c:pt>
                <c:pt idx="7975" formatCode="General">
                  <c:v>1.59987356294883E-4</c:v>
                </c:pt>
                <c:pt idx="7976" formatCode="General">
                  <c:v>1.60177115596587E-4</c:v>
                </c:pt>
                <c:pt idx="7977" formatCode="General">
                  <c:v>1.6036596465915501E-4</c:v>
                </c:pt>
                <c:pt idx="7978" formatCode="General">
                  <c:v>1.6055388750999599E-4</c:v>
                </c:pt>
                <c:pt idx="7979" formatCode="General">
                  <c:v>1.6074087044374601E-4</c:v>
                </c:pt>
                <c:pt idx="7980" formatCode="General">
                  <c:v>1.6092690157333599E-4</c:v>
                </c:pt>
                <c:pt idx="7981" formatCode="General">
                  <c:v>1.6111199420073901E-4</c:v>
                </c:pt>
                <c:pt idx="7982" formatCode="General">
                  <c:v>1.61296143912911E-4</c:v>
                </c:pt>
                <c:pt idx="7983" formatCode="General">
                  <c:v>1.6147935194111399E-4</c:v>
                </c:pt>
                <c:pt idx="7984" formatCode="General">
                  <c:v>1.6166161144748101E-4</c:v>
                </c:pt>
                <c:pt idx="7985" formatCode="General">
                  <c:v>1.6184291532752399E-4</c:v>
                </c:pt>
                <c:pt idx="7986" formatCode="General">
                  <c:v>1.62023271677139E-4</c:v>
                </c:pt>
                <c:pt idx="7987" formatCode="General">
                  <c:v>1.62202684298925E-4</c:v>
                </c:pt>
                <c:pt idx="7988" formatCode="General">
                  <c:v>1.6238116978151401E-4</c:v>
                </c:pt>
                <c:pt idx="7989" formatCode="General">
                  <c:v>1.62558695708213E-4</c:v>
                </c:pt>
                <c:pt idx="7990" formatCode="General">
                  <c:v>1.62735279686176E-4</c:v>
                </c:pt>
                <c:pt idx="7991" formatCode="General">
                  <c:v>1.6291090336281101E-4</c:v>
                </c:pt>
                <c:pt idx="7992" formatCode="General">
                  <c:v>1.6308557378567001E-4</c:v>
                </c:pt>
                <c:pt idx="7993" formatCode="General">
                  <c:v>1.6325929593664801E-4</c:v>
                </c:pt>
                <c:pt idx="7994" formatCode="General">
                  <c:v>1.6343209578204099E-4</c:v>
                </c:pt>
                <c:pt idx="7995" formatCode="General">
                  <c:v>1.63603940887142E-4</c:v>
                </c:pt>
                <c:pt idx="7996" formatCode="General">
                  <c:v>1.63774836075264E-4</c:v>
                </c:pt>
                <c:pt idx="7997" formatCode="General">
                  <c:v>1.63944811369706E-4</c:v>
                </c:pt>
                <c:pt idx="7998" formatCode="General">
                  <c:v>1.6411386436539899E-4</c:v>
                </c:pt>
                <c:pt idx="7999" formatCode="General">
                  <c:v>1.6428198235606499E-4</c:v>
                </c:pt>
                <c:pt idx="8000" formatCode="General">
                  <c:v>1.6444917964209501E-4</c:v>
                </c:pt>
                <c:pt idx="8001" formatCode="General">
                  <c:v>1.6461546622720599E-4</c:v>
                </c:pt>
                <c:pt idx="8002" formatCode="General">
                  <c:v>1.6478082761554899E-4</c:v>
                </c:pt>
                <c:pt idx="8003" formatCode="General">
                  <c:v>1.64945284144657E-4</c:v>
                </c:pt>
                <c:pt idx="8004" formatCode="General">
                  <c:v>1.6510884538765001E-4</c:v>
                </c:pt>
                <c:pt idx="8005" formatCode="General">
                  <c:v>1.6527149217741499E-4</c:v>
                </c:pt>
                <c:pt idx="8006" formatCode="General">
                  <c:v>1.6543326194234001E-4</c:v>
                </c:pt>
                <c:pt idx="8007" formatCode="General">
                  <c:v>1.6559414209395501E-4</c:v>
                </c:pt>
                <c:pt idx="8008" formatCode="General">
                  <c:v>1.6575413444619501E-4</c:v>
                </c:pt>
                <c:pt idx="8009" formatCode="General">
                  <c:v>1.6591326059373901E-4</c:v>
                </c:pt>
                <c:pt idx="8010" formatCode="General">
                  <c:v>1.6607152561747601E-4</c:v>
                </c:pt>
                <c:pt idx="8011" formatCode="General">
                  <c:v>1.6622892221935401E-4</c:v>
                </c:pt>
                <c:pt idx="8012" formatCode="General">
                  <c:v>1.6638545366934199E-4</c:v>
                </c:pt>
                <c:pt idx="8013" formatCode="General">
                  <c:v>1.6654112674727999E-4</c:v>
                </c:pt>
                <c:pt idx="8014" formatCode="General">
                  <c:v>1.6669597420881701E-4</c:v>
                </c:pt>
                <c:pt idx="8015" formatCode="General">
                  <c:v>1.6684996640416001E-4</c:v>
                </c:pt>
                <c:pt idx="8016" formatCode="General">
                  <c:v>1.6700313816157101E-4</c:v>
                </c:pt>
                <c:pt idx="8017" formatCode="General">
                  <c:v>1.6715550314342601E-4</c:v>
                </c:pt>
                <c:pt idx="8018" formatCode="General">
                  <c:v>1.6730706388784399E-4</c:v>
                </c:pt>
                <c:pt idx="8019" formatCode="General">
                  <c:v>1.6745780128309601E-4</c:v>
                </c:pt>
                <c:pt idx="8020" formatCode="General">
                  <c:v>1.67607739523535E-4</c:v>
                </c:pt>
                <c:pt idx="8021" formatCode="General">
                  <c:v>1.6775688305628001E-4</c:v>
                </c:pt>
                <c:pt idx="8022" formatCode="General">
                  <c:v>1.6790524144789901E-4</c:v>
                </c:pt>
                <c:pt idx="8023" formatCode="General">
                  <c:v>1.68052841364281E-4</c:v>
                </c:pt>
                <c:pt idx="8024" formatCode="General">
                  <c:v>1.6819966183528201E-4</c:v>
                </c:pt>
                <c:pt idx="8025" formatCode="General">
                  <c:v>1.6834572086174999E-4</c:v>
                </c:pt>
                <c:pt idx="8026" formatCode="General">
                  <c:v>1.6849102493742999E-4</c:v>
                </c:pt>
                <c:pt idx="8027" formatCode="General">
                  <c:v>1.68635577419969E-4</c:v>
                </c:pt>
                <c:pt idx="8028" formatCode="General">
                  <c:v>1.6877939199257599E-4</c:v>
                </c:pt>
                <c:pt idx="8029" formatCode="General">
                  <c:v>1.6892248294219701E-4</c:v>
                </c:pt>
                <c:pt idx="8030" formatCode="General">
                  <c:v>1.6906484378675601E-4</c:v>
                </c:pt>
                <c:pt idx="8031" formatCode="General">
                  <c:v>1.69206458358349E-4</c:v>
                </c:pt>
                <c:pt idx="8032" formatCode="General">
                  <c:v>1.6934735745075601E-4</c:v>
                </c:pt>
                <c:pt idx="8033" formatCode="General">
                  <c:v>1.6948753044375501E-4</c:v>
                </c:pt>
                <c:pt idx="8034" formatCode="General">
                  <c:v>1.6962700511135E-4</c:v>
                </c:pt>
                <c:pt idx="8035" formatCode="General">
                  <c:v>1.6976578124410901E-4</c:v>
                </c:pt>
                <c:pt idx="8036" formatCode="General">
                  <c:v>1.6990385709673099E-4</c:v>
                </c:pt>
                <c:pt idx="8037" formatCode="General">
                  <c:v>1.70041248904288E-4</c:v>
                </c:pt>
                <c:pt idx="8038" formatCode="General">
                  <c:v>1.70177977685227E-4</c:v>
                </c:pt>
                <c:pt idx="8039" formatCode="General">
                  <c:v>1.70314022587149E-4</c:v>
                </c:pt>
                <c:pt idx="8040" formatCode="General">
                  <c:v>1.70449397330097E-4</c:v>
                </c:pt>
                <c:pt idx="8041" formatCode="General">
                  <c:v>1.7058409497652501E-4</c:v>
                </c:pt>
                <c:pt idx="8042" formatCode="General">
                  <c:v>1.7071813329697799E-4</c:v>
                </c:pt>
                <c:pt idx="8043" formatCode="General">
                  <c:v>1.7085150380250299E-4</c:v>
                </c:pt>
                <c:pt idx="8044" formatCode="General">
                  <c:v>1.7098424197732099E-4</c:v>
                </c:pt>
                <c:pt idx="8045" formatCode="General">
                  <c:v>1.71116329933433E-4</c:v>
                </c:pt>
                <c:pt idx="8046" formatCode="General">
                  <c:v>1.7124776639319001E-4</c:v>
                </c:pt>
                <c:pt idx="8047" formatCode="General">
                  <c:v>1.7137855503943401E-4</c:v>
                </c:pt>
                <c:pt idx="8048" formatCode="General">
                  <c:v>1.71508723846047E-4</c:v>
                </c:pt>
                <c:pt idx="8049" formatCode="General">
                  <c:v>1.71638269904705E-4</c:v>
                </c:pt>
                <c:pt idx="8050" formatCode="General">
                  <c:v>1.7176717587464899E-4</c:v>
                </c:pt>
                <c:pt idx="8051" formatCode="General">
                  <c:v>1.7189546896829999E-4</c:v>
                </c:pt>
                <c:pt idx="8052" formatCode="General">
                  <c:v>1.72023132223381E-4</c:v>
                </c:pt>
                <c:pt idx="8053" formatCode="General">
                  <c:v>1.7215016842988E-4</c:v>
                </c:pt>
                <c:pt idx="8054" formatCode="General">
                  <c:v>1.7227658654868599E-4</c:v>
                </c:pt>
                <c:pt idx="8055" formatCode="General">
                  <c:v>1.7240238158622499E-4</c:v>
                </c:pt>
                <c:pt idx="8056" formatCode="General">
                  <c:v>1.72527546743244E-4</c:v>
                </c:pt>
                <c:pt idx="8057" formatCode="General">
                  <c:v>1.7265208936857599E-4</c:v>
                </c:pt>
                <c:pt idx="8058" formatCode="General">
                  <c:v>1.7277600580452399E-4</c:v>
                </c:pt>
                <c:pt idx="8059" formatCode="General">
                  <c:v>1.7289929578940901E-4</c:v>
                </c:pt>
                <c:pt idx="8060" formatCode="General">
                  <c:v>1.73021982183702E-4</c:v>
                </c:pt>
                <c:pt idx="8061" formatCode="General">
                  <c:v>1.7314403727018899E-4</c:v>
                </c:pt>
                <c:pt idx="8062" formatCode="General">
                  <c:v>1.7326546556640501E-4</c:v>
                </c:pt>
                <c:pt idx="8063" formatCode="General">
                  <c:v>1.7338625508979901E-4</c:v>
                </c:pt>
                <c:pt idx="8064" formatCode="General">
                  <c:v>1.7350641882065901E-4</c:v>
                </c:pt>
                <c:pt idx="8065" formatCode="General">
                  <c:v>1.73625963462931E-4</c:v>
                </c:pt>
                <c:pt idx="8066" formatCode="General">
                  <c:v>1.7374485667834199E-4</c:v>
                </c:pt>
                <c:pt idx="8067" formatCode="General">
                  <c:v>1.7386311916861501E-4</c:v>
                </c:pt>
                <c:pt idx="8068" formatCode="General">
                  <c:v>1.7398074267968201E-4</c:v>
                </c:pt>
                <c:pt idx="8069" formatCode="General">
                  <c:v>1.7409772099553E-4</c:v>
                </c:pt>
                <c:pt idx="8070" formatCode="General">
                  <c:v>1.7421404352413E-4</c:v>
                </c:pt>
                <c:pt idx="8071" formatCode="General">
                  <c:v>1.74329699620823E-4</c:v>
                </c:pt>
                <c:pt idx="8072" formatCode="General">
                  <c:v>1.7444469529110101E-4</c:v>
                </c:pt>
                <c:pt idx="8073" formatCode="General">
                  <c:v>1.7455900515157699E-4</c:v>
                </c:pt>
                <c:pt idx="8074" formatCode="General">
                  <c:v>1.7467262546724401E-4</c:v>
                </c:pt>
                <c:pt idx="8075" formatCode="General">
                  <c:v>1.7478556530931501E-4</c:v>
                </c:pt>
                <c:pt idx="8076" formatCode="General">
                  <c:v>1.7489781050284301E-4</c:v>
                </c:pt>
                <c:pt idx="8077" formatCode="General">
                  <c:v>1.7500935300784599E-4</c:v>
                </c:pt>
                <c:pt idx="8078" formatCode="General">
                  <c:v>1.75120187970162E-4</c:v>
                </c:pt>
                <c:pt idx="8079" formatCode="General">
                  <c:v>1.75230290279003E-4</c:v>
                </c:pt>
                <c:pt idx="8080" formatCode="General">
                  <c:v>1.7533966860178399E-4</c:v>
                </c:pt>
                <c:pt idx="8081" formatCode="General">
                  <c:v>1.75448323901051E-4</c:v>
                </c:pt>
                <c:pt idx="8082" formatCode="General">
                  <c:v>1.7555623571115301E-4</c:v>
                </c:pt>
                <c:pt idx="8083" formatCode="General">
                  <c:v>1.75663372237513E-4</c:v>
                </c:pt>
                <c:pt idx="8084" formatCode="General">
                  <c:v>1.7576973936494599E-4</c:v>
                </c:pt>
                <c:pt idx="8085" formatCode="General">
                  <c:v>1.7587532554373301E-4</c:v>
                </c:pt>
                <c:pt idx="8086" formatCode="General">
                  <c:v>1.7598010436069099E-4</c:v>
                </c:pt>
                <c:pt idx="8087" formatCode="General">
                  <c:v>1.76084069586026E-4</c:v>
                </c:pt>
                <c:pt idx="8088" formatCode="General">
                  <c:v>1.7618722925095699E-4</c:v>
                </c:pt>
                <c:pt idx="8089" formatCode="General">
                  <c:v>1.7628952749654099E-4</c:v>
                </c:pt>
                <c:pt idx="8090" formatCode="General">
                  <c:v>1.7639098278516001E-4</c:v>
                </c:pt>
                <c:pt idx="8091" formatCode="General">
                  <c:v>1.7649159010445101E-4</c:v>
                </c:pt>
                <c:pt idx="8092" formatCode="General">
                  <c:v>1.7659132919011899E-4</c:v>
                </c:pt>
                <c:pt idx="8093" formatCode="General">
                  <c:v>1.7669017377504399E-4</c:v>
                </c:pt>
                <c:pt idx="8094" formatCode="General">
                  <c:v>1.7678810375336101E-4</c:v>
                </c:pt>
                <c:pt idx="8095" formatCode="General">
                  <c:v>1.76885106778465E-4</c:v>
                </c:pt>
                <c:pt idx="8096" formatCode="General">
                  <c:v>1.7698116491743099E-4</c:v>
                </c:pt>
                <c:pt idx="8097" formatCode="General">
                  <c:v>1.7707626981296101E-4</c:v>
                </c:pt>
                <c:pt idx="8098" formatCode="General">
                  <c:v>1.7717037761841799E-4</c:v>
                </c:pt>
                <c:pt idx="8099" formatCode="General">
                  <c:v>1.7726348838195799E-4</c:v>
                </c:pt>
                <c:pt idx="8100" formatCode="General">
                  <c:v>1.7735558002505701E-4</c:v>
                </c:pt>
                <c:pt idx="8101" formatCode="General">
                  <c:v>1.77446639580708E-4</c:v>
                </c:pt>
                <c:pt idx="8102" formatCode="General">
                  <c:v>1.77536644039617E-4</c:v>
                </c:pt>
                <c:pt idx="8103" formatCode="General">
                  <c:v>1.7762556849964099E-4</c:v>
                </c:pt>
                <c:pt idx="8104" formatCode="General">
                  <c:v>1.77713389648938E-4</c:v>
                </c:pt>
                <c:pt idx="8105" formatCode="General">
                  <c:v>1.7780009904973501E-4</c:v>
                </c:pt>
                <c:pt idx="8106" formatCode="General">
                  <c:v>1.77885660824531E-4</c:v>
                </c:pt>
                <c:pt idx="8107" formatCode="General">
                  <c:v>1.7797006598004099E-4</c:v>
                </c:pt>
                <c:pt idx="8108" formatCode="General">
                  <c:v>1.7805329567569699E-4</c:v>
                </c:pt>
                <c:pt idx="8109" formatCode="General">
                  <c:v>1.78135320165277E-4</c:v>
                </c:pt>
                <c:pt idx="8110" formatCode="General">
                  <c:v>1.7821611781415199E-4</c:v>
                </c:pt>
                <c:pt idx="8111" formatCode="General">
                  <c:v>1.78295668675798E-4</c:v>
                </c:pt>
                <c:pt idx="8112" formatCode="General">
                  <c:v>1.7837394484552201E-4</c:v>
                </c:pt>
                <c:pt idx="8113" formatCode="General">
                  <c:v>1.7845091555182801E-4</c:v>
                </c:pt>
                <c:pt idx="8114" formatCode="General">
                  <c:v>1.7852656784205699E-4</c:v>
                </c:pt>
                <c:pt idx="8115" formatCode="General">
                  <c:v>1.7860090094763101E-4</c:v>
                </c:pt>
                <c:pt idx="8116" formatCode="General">
                  <c:v>1.7867386847027501E-4</c:v>
                </c:pt>
                <c:pt idx="8117" formatCode="General">
                  <c:v>1.78745421246393E-4</c:v>
                </c:pt>
                <c:pt idx="8118" formatCode="General">
                  <c:v>1.7881556537288599E-4</c:v>
                </c:pt>
                <c:pt idx="8119" formatCode="General">
                  <c:v>1.78884254097052E-4</c:v>
                </c:pt>
                <c:pt idx="8120" formatCode="General">
                  <c:v>1.78951497905206E-4</c:v>
                </c:pt>
                <c:pt idx="8121" formatCode="General">
                  <c:v>1.7901724458492101E-4</c:v>
                </c:pt>
                <c:pt idx="8122" formatCode="General">
                  <c:v>1.7908145491270699E-4</c:v>
                </c:pt>
                <c:pt idx="8123" formatCode="General">
                  <c:v>1.79144118573703E-4</c:v>
                </c:pt>
                <c:pt idx="8124" formatCode="General">
                  <c:v>1.7920520914257101E-4</c:v>
                </c:pt>
                <c:pt idx="8125" formatCode="General">
                  <c:v>1.7926470546291199E-4</c:v>
                </c:pt>
                <c:pt idx="8126" formatCode="General">
                  <c:v>1.7932257670184699E-4</c:v>
                </c:pt>
                <c:pt idx="8127" formatCode="General">
                  <c:v>1.79378781158601E-4</c:v>
                </c:pt>
                <c:pt idx="8128" formatCode="General">
                  <c:v>1.79433317385092E-4</c:v>
                </c:pt>
                <c:pt idx="8129" formatCode="General">
                  <c:v>1.7948614819264099E-4</c:v>
                </c:pt>
                <c:pt idx="8130" formatCode="General">
                  <c:v>1.79537251921057E-4</c:v>
                </c:pt>
                <c:pt idx="8131" formatCode="General">
                  <c:v>1.7958659209136999E-4</c:v>
                </c:pt>
                <c:pt idx="8132" formatCode="General">
                  <c:v>1.7963414989423301E-4</c:v>
                </c:pt>
                <c:pt idx="8133" formatCode="General">
                  <c:v>1.79679895638916E-4</c:v>
                </c:pt>
                <c:pt idx="8134" formatCode="General">
                  <c:v>1.79723813676933E-4</c:v>
                </c:pt>
                <c:pt idx="8135" formatCode="General">
                  <c:v>1.79765840506345E-4</c:v>
                </c:pt>
                <c:pt idx="8136" formatCode="General">
                  <c:v>1.79805978368644E-4</c:v>
                </c:pt>
                <c:pt idx="8137" formatCode="General">
                  <c:v>1.7984420994887301E-4</c:v>
                </c:pt>
                <c:pt idx="8138" formatCode="General">
                  <c:v>1.79880487624709E-4</c:v>
                </c:pt>
                <c:pt idx="8139" formatCode="General">
                  <c:v>1.7991476212464699E-4</c:v>
                </c:pt>
                <c:pt idx="8140" formatCode="General">
                  <c:v>1.7994703945187901E-4</c:v>
                </c:pt>
                <c:pt idx="8141" formatCode="General">
                  <c:v>1.7997728664895401E-4</c:v>
                </c:pt>
                <c:pt idx="8142" formatCode="General">
                  <c:v>1.8000545776172399E-4</c:v>
                </c:pt>
                <c:pt idx="8143" formatCode="General">
                  <c:v>1.8003155478302099E-4</c:v>
                </c:pt>
                <c:pt idx="8144" formatCode="General">
                  <c:v>1.8005551999857001E-4</c:v>
                </c:pt>
                <c:pt idx="8145" formatCode="General">
                  <c:v>1.8007735067771999E-4</c:v>
                </c:pt>
                <c:pt idx="8146" formatCode="General">
                  <c:v>1.80096998871235E-4</c:v>
                </c:pt>
                <c:pt idx="8147" formatCode="General">
                  <c:v>1.8011445447062299E-4</c:v>
                </c:pt>
                <c:pt idx="8148" formatCode="General">
                  <c:v>1.8012968904879999E-4</c:v>
                </c:pt>
                <c:pt idx="8149" formatCode="General">
                  <c:v>1.80142674229677E-4</c:v>
                </c:pt>
                <c:pt idx="8150" formatCode="General">
                  <c:v>1.8015337097192501E-4</c:v>
                </c:pt>
                <c:pt idx="8151" formatCode="General">
                  <c:v>1.8016178294281301E-4</c:v>
                </c:pt>
                <c:pt idx="8152" formatCode="General">
                  <c:v>1.80167868046036E-4</c:v>
                </c:pt>
                <c:pt idx="8153" formatCode="General">
                  <c:v>1.80171582894757E-4</c:v>
                </c:pt>
                <c:pt idx="8154" formatCode="General">
                  <c:v>1.8017292200476099E-4</c:v>
                </c:pt>
                <c:pt idx="8155" formatCode="General">
                  <c:v>1.8017184427257901E-4</c:v>
                </c:pt>
                <c:pt idx="8156" formatCode="General">
                  <c:v>1.8016834195957901E-4</c:v>
                </c:pt>
                <c:pt idx="8157" formatCode="General">
                  <c:v>1.80162378174225E-4</c:v>
                </c:pt>
                <c:pt idx="8158" formatCode="General">
                  <c:v>1.8015392167818899E-4</c:v>
                </c:pt>
                <c:pt idx="8159" formatCode="General">
                  <c:v>1.8014295873275499E-4</c:v>
                </c:pt>
                <c:pt idx="8160" formatCode="General">
                  <c:v>1.8012946547101699E-4</c:v>
                </c:pt>
                <c:pt idx="8161" formatCode="General">
                  <c:v>1.80113422963481E-4</c:v>
                </c:pt>
                <c:pt idx="8162" formatCode="General">
                  <c:v>1.8009479742776699E-4</c:v>
                </c:pt>
                <c:pt idx="8163" formatCode="General">
                  <c:v>1.8007355741859701E-4</c:v>
                </c:pt>
                <c:pt idx="8164" formatCode="General">
                  <c:v>1.80049680183232E-4</c:v>
                </c:pt>
                <c:pt idx="8165" formatCode="General">
                  <c:v>1.8002314205687399E-4</c:v>
                </c:pt>
                <c:pt idx="8166" formatCode="General">
                  <c:v>1.79993930905456E-4</c:v>
                </c:pt>
                <c:pt idx="8167" formatCode="General">
                  <c:v>1.7996202917921301E-4</c:v>
                </c:pt>
                <c:pt idx="8168" formatCode="General">
                  <c:v>1.79927409236886E-4</c:v>
                </c:pt>
                <c:pt idx="8169" formatCode="General">
                  <c:v>1.79890043678786E-4</c:v>
                </c:pt>
                <c:pt idx="8170" formatCode="General">
                  <c:v>1.79849911965221E-4</c:v>
                </c:pt>
                <c:pt idx="8171" formatCode="General">
                  <c:v>1.7980699495174799E-4</c:v>
                </c:pt>
                <c:pt idx="8172" formatCode="General">
                  <c:v>1.7976129014149299E-4</c:v>
                </c:pt>
                <c:pt idx="8173" formatCode="General">
                  <c:v>1.79712762133761E-4</c:v>
                </c:pt>
                <c:pt idx="8174" formatCode="General">
                  <c:v>1.7966138577246799E-4</c:v>
                </c:pt>
                <c:pt idx="8175" formatCode="General">
                  <c:v>1.7960712837643901E-4</c:v>
                </c:pt>
                <c:pt idx="8176" formatCode="General">
                  <c:v>1.7955000781424001E-4</c:v>
                </c:pt>
                <c:pt idx="8177" formatCode="General">
                  <c:v>1.7948999401744601E-4</c:v>
                </c:pt>
                <c:pt idx="8178" formatCode="General">
                  <c:v>1.7942705299620301E-4</c:v>
                </c:pt>
                <c:pt idx="8179" formatCode="General">
                  <c:v>1.7936118178444999E-4</c:v>
                </c:pt>
                <c:pt idx="8180" formatCode="General">
                  <c:v>1.7929237655219701E-4</c:v>
                </c:pt>
                <c:pt idx="8181" formatCode="General">
                  <c:v>1.7922059430406999E-4</c:v>
                </c:pt>
                <c:pt idx="8182" formatCode="General">
                  <c:v>1.7914583817247299E-4</c:v>
                </c:pt>
                <c:pt idx="8183" formatCode="General">
                  <c:v>1.7906808844085699E-4</c:v>
                </c:pt>
                <c:pt idx="8184" formatCode="General">
                  <c:v>1.7898733312976699E-4</c:v>
                </c:pt>
                <c:pt idx="8185" formatCode="General">
                  <c:v>1.7890356237857701E-4</c:v>
                </c:pt>
                <c:pt idx="8186" formatCode="General">
                  <c:v>1.7881674523321199E-4</c:v>
                </c:pt>
                <c:pt idx="8187" formatCode="General">
                  <c:v>1.7872689389088301E-4</c:v>
                </c:pt>
                <c:pt idx="8188" formatCode="General">
                  <c:v>1.78633988034092E-4</c:v>
                </c:pt>
                <c:pt idx="8189" formatCode="General">
                  <c:v>1.78538021912807E-4</c:v>
                </c:pt>
                <c:pt idx="8190" formatCode="General">
                  <c:v>1.78438955231633E-4</c:v>
                </c:pt>
                <c:pt idx="8191" formatCode="General">
                  <c:v>1.7833679785336499E-4</c:v>
                </c:pt>
                <c:pt idx="8192" formatCode="General">
                  <c:v>1.78231553849057E-4</c:v>
                </c:pt>
                <c:pt idx="8193" formatCode="General">
                  <c:v>1.7812320759862601E-4</c:v>
                </c:pt>
                <c:pt idx="8194" formatCode="General">
                  <c:v>1.7801174294294599E-4</c:v>
                </c:pt>
                <c:pt idx="8195" formatCode="General">
                  <c:v>1.77897147981466E-4</c:v>
                </c:pt>
                <c:pt idx="8196" formatCode="General">
                  <c:v>1.7777943790153901E-4</c:v>
                </c:pt>
                <c:pt idx="8197" formatCode="General">
                  <c:v>1.77658583875385E-4</c:v>
                </c:pt>
                <c:pt idx="8198" formatCode="General">
                  <c:v>1.7753457981687599E-4</c:v>
                </c:pt>
                <c:pt idx="8199" formatCode="General">
                  <c:v>1.7740741557160499E-4</c:v>
                </c:pt>
                <c:pt idx="8200" formatCode="General">
                  <c:v>1.77277122460695E-4</c:v>
                </c:pt>
                <c:pt idx="8201" formatCode="General">
                  <c:v>1.7714367797523601E-4</c:v>
                </c:pt>
                <c:pt idx="8202" formatCode="General">
                  <c:v>1.77007072806547E-4</c:v>
                </c:pt>
                <c:pt idx="8203" formatCode="General">
                  <c:v>1.76867317510951E-4</c:v>
                </c:pt>
                <c:pt idx="8204" formatCode="General">
                  <c:v>1.7672440593114301E-4</c:v>
                </c:pt>
                <c:pt idx="8205" formatCode="General">
                  <c:v>1.7657834475026299E-4</c:v>
                </c:pt>
                <c:pt idx="8206" formatCode="General">
                  <c:v>1.76429122272703E-4</c:v>
                </c:pt>
                <c:pt idx="8207" formatCode="General">
                  <c:v>1.7627677484102501E-4</c:v>
                </c:pt>
                <c:pt idx="8208" formatCode="General">
                  <c:v>1.7612126921022801E-4</c:v>
                </c:pt>
                <c:pt idx="8209" formatCode="General">
                  <c:v>1.7596260724926801E-4</c:v>
                </c:pt>
                <c:pt idx="8210" formatCode="General">
                  <c:v>1.7580078705796499E-4</c:v>
                </c:pt>
                <c:pt idx="8211" formatCode="General">
                  <c:v>1.7563581367485199E-4</c:v>
                </c:pt>
                <c:pt idx="8212" formatCode="General">
                  <c:v>1.7546769647457799E-4</c:v>
                </c:pt>
                <c:pt idx="8213" formatCode="General">
                  <c:v>1.7529643400953501E-4</c:v>
                </c:pt>
                <c:pt idx="8214" formatCode="General">
                  <c:v>1.7512205346888901E-4</c:v>
                </c:pt>
                <c:pt idx="8215" formatCode="General">
                  <c:v>1.7494455219832001E-4</c:v>
                </c:pt>
                <c:pt idx="8216" formatCode="General">
                  <c:v>1.7476393083907201E-4</c:v>
                </c:pt>
                <c:pt idx="8217" formatCode="General">
                  <c:v>1.7458018299273899E-4</c:v>
                </c:pt>
                <c:pt idx="8218" formatCode="General">
                  <c:v>1.7439333687598699E-4</c:v>
                </c:pt>
                <c:pt idx="8219" formatCode="General">
                  <c:v>1.7420339776270599E-4</c:v>
                </c:pt>
                <c:pt idx="8220" formatCode="General">
                  <c:v>1.74010375112987E-4</c:v>
                </c:pt>
                <c:pt idx="8221" formatCode="General">
                  <c:v>1.73814283457814E-4</c:v>
                </c:pt>
                <c:pt idx="8222" formatCode="General">
                  <c:v>1.7361512572840001E-4</c:v>
                </c:pt>
                <c:pt idx="8223" formatCode="General">
                  <c:v>1.7341292131936399E-4</c:v>
                </c:pt>
                <c:pt idx="8224" formatCode="General">
                  <c:v>1.73207662528292E-4</c:v>
                </c:pt>
                <c:pt idx="8225" formatCode="General">
                  <c:v>1.7299937472251901E-4</c:v>
                </c:pt>
                <c:pt idx="8226" formatCode="General">
                  <c:v>1.72788076259599E-4</c:v>
                </c:pt>
                <c:pt idx="8227" formatCode="General">
                  <c:v>1.7257379018763299E-4</c:v>
                </c:pt>
                <c:pt idx="8228" formatCode="General">
                  <c:v>1.7235653330575299E-4</c:v>
                </c:pt>
                <c:pt idx="8229" formatCode="General">
                  <c:v>1.7213631484174901E-4</c:v>
                </c:pt>
                <c:pt idx="8230" formatCode="General">
                  <c:v>1.7191314928696901E-4</c:v>
                </c:pt>
                <c:pt idx="8231" formatCode="General">
                  <c:v>1.7168706267848801E-4</c:v>
                </c:pt>
                <c:pt idx="8232" formatCode="General">
                  <c:v>1.71458068847948E-4</c:v>
                </c:pt>
                <c:pt idx="8233" formatCode="General">
                  <c:v>1.7122616576426499E-4</c:v>
                </c:pt>
                <c:pt idx="8234" formatCode="General">
                  <c:v>1.7099139114585001E-4</c:v>
                </c:pt>
                <c:pt idx="8235" formatCode="General">
                  <c:v>1.7075378327944201E-4</c:v>
                </c:pt>
                <c:pt idx="8236" formatCode="General">
                  <c:v>1.7051333268400701E-4</c:v>
                </c:pt>
                <c:pt idx="8237" formatCode="General">
                  <c:v>1.70270078033679E-4</c:v>
                </c:pt>
                <c:pt idx="8238" formatCode="General">
                  <c:v>1.70024036967139E-4</c:v>
                </c:pt>
                <c:pt idx="8239" formatCode="General">
                  <c:v>1.6977522973776599E-4</c:v>
                </c:pt>
                <c:pt idx="8240" formatCode="General">
                  <c:v>1.6952367079817499E-4</c:v>
                </c:pt>
                <c:pt idx="8241" formatCode="General">
                  <c:v>1.6926940789199901E-4</c:v>
                </c:pt>
                <c:pt idx="8242" formatCode="General">
                  <c:v>1.69012433986682E-4</c:v>
                </c:pt>
                <c:pt idx="8243" formatCode="General">
                  <c:v>1.68752759722571E-4</c:v>
                </c:pt>
                <c:pt idx="8244" formatCode="General">
                  <c:v>1.6849043933023E-4</c:v>
                </c:pt>
                <c:pt idx="8245" formatCode="General">
                  <c:v>1.6822549554789E-4</c:v>
                </c:pt>
                <c:pt idx="8246" formatCode="General">
                  <c:v>1.6795795448689899E-4</c:v>
                </c:pt>
                <c:pt idx="8247" formatCode="General">
                  <c:v>1.67687831924308E-4</c:v>
                </c:pt>
                <c:pt idx="8248" formatCode="General">
                  <c:v>1.67415167160807E-4</c:v>
                </c:pt>
                <c:pt idx="8249" formatCode="General">
                  <c:v>1.6713997701709799E-4</c:v>
                </c:pt>
                <c:pt idx="8250" formatCode="General">
                  <c:v>1.6686229505050301E-4</c:v>
                </c:pt>
                <c:pt idx="8251" formatCode="General">
                  <c:v>1.6658216629776701E-4</c:v>
                </c:pt>
                <c:pt idx="8252" formatCode="General">
                  <c:v>1.6629959470629101E-4</c:v>
                </c:pt>
                <c:pt idx="8253" formatCode="General">
                  <c:v>1.66014623931407E-4</c:v>
                </c:pt>
                <c:pt idx="8254" formatCode="General">
                  <c:v>1.6572727782627499E-4</c:v>
                </c:pt>
                <c:pt idx="8255" formatCode="General">
                  <c:v>1.6543758949391901E-4</c:v>
                </c:pt>
                <c:pt idx="8256" formatCode="General">
                  <c:v>1.6514558801748101E-4</c:v>
                </c:pt>
                <c:pt idx="8257" formatCode="General">
                  <c:v>1.64851292328917E-4</c:v>
                </c:pt>
                <c:pt idx="8258" formatCode="General">
                  <c:v>1.64554745272579E-4</c:v>
                </c:pt>
                <c:pt idx="8259" formatCode="General">
                  <c:v>1.6425597225932199E-4</c:v>
                </c:pt>
                <c:pt idx="8260" formatCode="General">
                  <c:v>1.6395501427848001E-4</c:v>
                </c:pt>
                <c:pt idx="8261" formatCode="General">
                  <c:v>1.63651896959121E-4</c:v>
                </c:pt>
                <c:pt idx="8262" formatCode="General">
                  <c:v>1.63346664133504E-4</c:v>
                </c:pt>
                <c:pt idx="8263" formatCode="General">
                  <c:v>1.6303935852224699E-4</c:v>
                </c:pt>
                <c:pt idx="8264" formatCode="General">
                  <c:v>1.6272999910153801E-4</c:v>
                </c:pt>
                <c:pt idx="8265" formatCode="General">
                  <c:v>1.6241861445047499E-4</c:v>
                </c:pt>
                <c:pt idx="8266" formatCode="General">
                  <c:v>1.6210522735776901E-4</c:v>
                </c:pt>
                <c:pt idx="8267" formatCode="General">
                  <c:v>1.6178988457789099E-4</c:v>
                </c:pt>
                <c:pt idx="8268" formatCode="General">
                  <c:v>1.6147262397935101E-4</c:v>
                </c:pt>
                <c:pt idx="8269" formatCode="General">
                  <c:v>1.6115348168409E-4</c:v>
                </c:pt>
                <c:pt idx="8270" formatCode="General">
                  <c:v>1.6083248600277499E-4</c:v>
                </c:pt>
                <c:pt idx="8271" formatCode="General">
                  <c:v>1.6050968628374099E-4</c:v>
                </c:pt>
                <c:pt idx="8272" formatCode="General">
                  <c:v>1.60185114154356E-4</c:v>
                </c:pt>
                <c:pt idx="8273" formatCode="General">
                  <c:v>1.5985878950163101E-4</c:v>
                </c:pt>
                <c:pt idx="8274" formatCode="General">
                  <c:v>1.59530754131522E-4</c:v>
                </c:pt>
                <c:pt idx="8275" formatCode="General">
                  <c:v>1.59201035618858E-4</c:v>
                </c:pt>
                <c:pt idx="8276" formatCode="General">
                  <c:v>1.5886965490213099E-4</c:v>
                </c:pt>
                <c:pt idx="8277" formatCode="General">
                  <c:v>1.58536680268893E-4</c:v>
                </c:pt>
                <c:pt idx="8278" formatCode="General">
                  <c:v>1.58202102282006E-4</c:v>
                </c:pt>
                <c:pt idx="8279" formatCode="General">
                  <c:v>1.5786601236578401E-4</c:v>
                </c:pt>
                <c:pt idx="8280" formatCode="General">
                  <c:v>1.57528414514342E-4</c:v>
                </c:pt>
                <c:pt idx="8281" formatCode="General">
                  <c:v>1.5718935143886701E-4</c:v>
                </c:pt>
                <c:pt idx="8282" formatCode="General">
                  <c:v>1.56848851329419E-4</c:v>
                </c:pt>
                <c:pt idx="8283" formatCode="General">
                  <c:v>1.56506966644769E-4</c:v>
                </c:pt>
                <c:pt idx="8284" formatCode="General">
                  <c:v>1.5616373299892701E-4</c:v>
                </c:pt>
                <c:pt idx="8285" formatCode="General">
                  <c:v>1.55819189282975E-4</c:v>
                </c:pt>
                <c:pt idx="8286" formatCode="General">
                  <c:v>1.55473355570411E-4</c:v>
                </c:pt>
                <c:pt idx="8287" formatCode="General">
                  <c:v>1.5512627942171201E-4</c:v>
                </c:pt>
                <c:pt idx="8288" formatCode="General">
                  <c:v>1.5477798407041699E-4</c:v>
                </c:pt>
                <c:pt idx="8289" formatCode="General">
                  <c:v>1.5442851791399001E-4</c:v>
                </c:pt>
                <c:pt idx="8290" formatCode="General">
                  <c:v>1.54077915228248E-4</c:v>
                </c:pt>
                <c:pt idx="8291" formatCode="General">
                  <c:v>1.5372621684979401E-4</c:v>
                </c:pt>
                <c:pt idx="8292" formatCode="General">
                  <c:v>1.53373461534166E-4</c:v>
                </c:pt>
                <c:pt idx="8293" formatCode="General">
                  <c:v>1.5301968655124899E-4</c:v>
                </c:pt>
                <c:pt idx="8294" formatCode="General">
                  <c:v>1.5266491765822301E-4</c:v>
                </c:pt>
                <c:pt idx="8295" formatCode="General">
                  <c:v>1.5230918143127199E-4</c:v>
                </c:pt>
                <c:pt idx="8296" formatCode="General">
                  <c:v>1.51952522004953E-4</c:v>
                </c:pt>
                <c:pt idx="8297" formatCode="General">
                  <c:v>1.51594957352014E-4</c:v>
                </c:pt>
                <c:pt idx="8298" formatCode="General">
                  <c:v>1.5123655724905599E-4</c:v>
                </c:pt>
                <c:pt idx="8299" formatCode="General">
                  <c:v>1.5087732957900699E-4</c:v>
                </c:pt>
                <c:pt idx="8300" formatCode="General">
                  <c:v>1.50517312372148E-4</c:v>
                </c:pt>
                <c:pt idx="8301" formatCode="General">
                  <c:v>1.5015655434991699E-4</c:v>
                </c:pt>
                <c:pt idx="8302" formatCode="General">
                  <c:v>1.4979508388412099E-4</c:v>
                </c:pt>
                <c:pt idx="8303" formatCode="General">
                  <c:v>1.4943291779571401E-4</c:v>
                </c:pt>
                <c:pt idx="8304" formatCode="General">
                  <c:v>1.49070104315185E-4</c:v>
                </c:pt>
                <c:pt idx="8305" formatCode="General">
                  <c:v>1.4870668057164E-4</c:v>
                </c:pt>
                <c:pt idx="8306" formatCode="General">
                  <c:v>1.4834267832383201E-4</c:v>
                </c:pt>
                <c:pt idx="8307" formatCode="General">
                  <c:v>1.4797810726703E-4</c:v>
                </c:pt>
                <c:pt idx="8308" formatCode="General">
                  <c:v>1.47613035665983E-4</c:v>
                </c:pt>
                <c:pt idx="8309" formatCode="General">
                  <c:v>1.47247457339606E-4</c:v>
                </c:pt>
                <c:pt idx="8310" formatCode="General">
                  <c:v>1.46881398394351E-4</c:v>
                </c:pt>
                <c:pt idx="8311" formatCode="General">
                  <c:v>1.4651491322128699E-4</c:v>
                </c:pt>
                <c:pt idx="8312" formatCode="General">
                  <c:v>1.4614803353723099E-4</c:v>
                </c:pt>
                <c:pt idx="8313" formatCode="General">
                  <c:v>1.4578079654472699E-4</c:v>
                </c:pt>
                <c:pt idx="8314" formatCode="General">
                  <c:v>1.4541322954393499E-4</c:v>
                </c:pt>
                <c:pt idx="8315" formatCode="General">
                  <c:v>1.4504535396689101E-4</c:v>
                </c:pt>
                <c:pt idx="8316" formatCode="General">
                  <c:v>1.44677223468609E-4</c:v>
                </c:pt>
                <c:pt idx="8317" formatCode="General">
                  <c:v>1.44308860815107E-4</c:v>
                </c:pt>
                <c:pt idx="8318" formatCode="General">
                  <c:v>1.43940272980191E-4</c:v>
                </c:pt>
                <c:pt idx="8319" formatCode="General">
                  <c:v>1.4357149562027599E-4</c:v>
                </c:pt>
                <c:pt idx="8320" formatCode="General">
                  <c:v>1.4320257275817299E-4</c:v>
                </c:pt>
                <c:pt idx="8321" formatCode="General">
                  <c:v>1.4283350341424099E-4</c:v>
                </c:pt>
                <c:pt idx="8322" formatCode="General">
                  <c:v>1.4246432874951001E-4</c:v>
                </c:pt>
                <c:pt idx="8323" formatCode="General">
                  <c:v>1.42095074500784E-4</c:v>
                </c:pt>
                <c:pt idx="8324" formatCode="General">
                  <c:v>1.4172576717756501E-4</c:v>
                </c:pt>
                <c:pt idx="8325" formatCode="General">
                  <c:v>1.41356444619707E-4</c:v>
                </c:pt>
                <c:pt idx="8326" formatCode="General">
                  <c:v>1.4098712007739399E-4</c:v>
                </c:pt>
                <c:pt idx="8327" formatCode="General">
                  <c:v>1.40617822798121E-4</c:v>
                </c:pt>
                <c:pt idx="8328" formatCode="General">
                  <c:v>1.4024855291912099E-4</c:v>
                </c:pt>
                <c:pt idx="8329" formatCode="General">
                  <c:v>1.39879362706478E-4</c:v>
                </c:pt>
                <c:pt idx="8330" formatCode="General">
                  <c:v>1.3951026373745001E-4</c:v>
                </c:pt>
                <c:pt idx="8331" formatCode="General">
                  <c:v>1.3914128115041199E-4</c:v>
                </c:pt>
                <c:pt idx="8332" formatCode="General">
                  <c:v>1.3877243524491799E-4</c:v>
                </c:pt>
                <c:pt idx="8333" formatCode="General">
                  <c:v>1.38403736947985E-4</c:v>
                </c:pt>
                <c:pt idx="8334" formatCode="General">
                  <c:v>1.38035230045392E-4</c:v>
                </c:pt>
                <c:pt idx="8335" formatCode="General">
                  <c:v>1.3766693210036501E-4</c:v>
                </c:pt>
                <c:pt idx="8336" formatCode="General">
                  <c:v>1.3729885352703499E-4</c:v>
                </c:pt>
                <c:pt idx="8337" formatCode="General">
                  <c:v>1.36930987943578E-4</c:v>
                </c:pt>
                <c:pt idx="8338" formatCode="General">
                  <c:v>1.36563386393832E-4</c:v>
                </c:pt>
                <c:pt idx="8339" formatCode="General">
                  <c:v>1.3619606855741999E-4</c:v>
                </c:pt>
                <c:pt idx="8340" formatCode="General">
                  <c:v>1.35829049499817E-4</c:v>
                </c:pt>
                <c:pt idx="8341" formatCode="General">
                  <c:v>1.3546234166945999E-4</c:v>
                </c:pt>
                <c:pt idx="8342" formatCode="General">
                  <c:v>1.3509597894670501E-4</c:v>
                </c:pt>
                <c:pt idx="8343" formatCode="General">
                  <c:v>1.3472996072898499E-4</c:v>
                </c:pt>
                <c:pt idx="8344" formatCode="General">
                  <c:v>1.3436429644309901E-4</c:v>
                </c:pt>
                <c:pt idx="8345" formatCode="General">
                  <c:v>1.33999012374786E-4</c:v>
                </c:pt>
                <c:pt idx="8346" formatCode="General">
                  <c:v>1.3363411323989301E-4</c:v>
                </c:pt>
                <c:pt idx="8347" formatCode="General">
                  <c:v>1.3326962832857999E-4</c:v>
                </c:pt>
                <c:pt idx="8348" formatCode="General">
                  <c:v>1.32905570036757E-4</c:v>
                </c:pt>
                <c:pt idx="8349" formatCode="General">
                  <c:v>1.3254194864310899E-4</c:v>
                </c:pt>
                <c:pt idx="8350" formatCode="General">
                  <c:v>1.3217878254110499E-4</c:v>
                </c:pt>
                <c:pt idx="8351" formatCode="General">
                  <c:v>1.3181607212910999E-4</c:v>
                </c:pt>
                <c:pt idx="8352" formatCode="General">
                  <c:v>1.31453836867242E-4</c:v>
                </c:pt>
                <c:pt idx="8353" formatCode="General">
                  <c:v>1.31092097227367E-4</c:v>
                </c:pt>
                <c:pt idx="8354" formatCode="General">
                  <c:v>1.30730849459192E-4</c:v>
                </c:pt>
                <c:pt idx="8355" formatCode="General">
                  <c:v>1.3037009320735699E-4</c:v>
                </c:pt>
                <c:pt idx="8356" formatCode="General">
                  <c:v>1.3000985937884399E-4</c:v>
                </c:pt>
                <c:pt idx="8357" formatCode="General">
                  <c:v>1.2965012590730599E-4</c:v>
                </c:pt>
                <c:pt idx="8358" formatCode="General">
                  <c:v>1.2929093778423601E-4</c:v>
                </c:pt>
                <c:pt idx="8359" formatCode="General">
                  <c:v>1.28932288221573E-4</c:v>
                </c:pt>
                <c:pt idx="8360" formatCode="General">
                  <c:v>1.2857417808624701E-4</c:v>
                </c:pt>
                <c:pt idx="8361" formatCode="General">
                  <c:v>1.28216626175456E-4</c:v>
                </c:pt>
                <c:pt idx="8362" formatCode="General">
                  <c:v>1.2785962690102301E-4</c:v>
                </c:pt>
                <c:pt idx="8363" formatCode="General">
                  <c:v>1.27503205095822E-4</c:v>
                </c:pt>
                <c:pt idx="8364" formatCode="General">
                  <c:v>1.2714736641665999E-4</c:v>
                </c:pt>
                <c:pt idx="8365" formatCode="General">
                  <c:v>1.2679211193754E-4</c:v>
                </c:pt>
                <c:pt idx="8366" formatCode="General">
                  <c:v>1.26437433328321E-4</c:v>
                </c:pt>
                <c:pt idx="8367" formatCode="General">
                  <c:v>1.2608333814781E-4</c:v>
                </c:pt>
                <c:pt idx="8368" formatCode="General">
                  <c:v>1.25729834961212E-4</c:v>
                </c:pt>
                <c:pt idx="8369" formatCode="General">
                  <c:v>1.2537692142205301E-4</c:v>
                </c:pt>
                <c:pt idx="8370" formatCode="General">
                  <c:v>1.2502460144812999E-4</c:v>
                </c:pt>
                <c:pt idx="8371" formatCode="General">
                  <c:v>1.2467289691955999E-4</c:v>
                </c:pt>
                <c:pt idx="8372" formatCode="General">
                  <c:v>1.2432178993317401E-4</c:v>
                </c:pt>
                <c:pt idx="8373" formatCode="General">
                  <c:v>1.23971267901429E-4</c:v>
                </c:pt>
                <c:pt idx="8374" formatCode="General">
                  <c:v>1.23621352988753E-4</c:v>
                </c:pt>
                <c:pt idx="8375" formatCode="General">
                  <c:v>1.23272039975042E-4</c:v>
                </c:pt>
                <c:pt idx="8376" formatCode="General">
                  <c:v>1.2292332002950801E-4</c:v>
                </c:pt>
                <c:pt idx="8377" formatCode="General">
                  <c:v>1.22575217907266E-4</c:v>
                </c:pt>
                <c:pt idx="8378" formatCode="General">
                  <c:v>1.2222771678321E-4</c:v>
                </c:pt>
                <c:pt idx="8379" formatCode="General">
                  <c:v>1.21880817022177E-4</c:v>
                </c:pt>
                <c:pt idx="8380" formatCode="General">
                  <c:v>1.2153452186464899E-4</c:v>
                </c:pt>
                <c:pt idx="8381" formatCode="General">
                  <c:v>1.21188823460482E-4</c:v>
                </c:pt>
                <c:pt idx="8382" formatCode="General">
                  <c:v>1.2084372345468699E-4</c:v>
                </c:pt>
                <c:pt idx="8383" formatCode="General">
                  <c:v>1.20499217102854E-4</c:v>
                </c:pt>
                <c:pt idx="8384" formatCode="General">
                  <c:v>1.20155303595351E-4</c:v>
                </c:pt>
                <c:pt idx="8385" formatCode="General">
                  <c:v>1.1981197801417301E-4</c:v>
                </c:pt>
                <c:pt idx="8386" formatCode="General">
                  <c:v>1.19469240098014E-4</c:v>
                </c:pt>
                <c:pt idx="8387" formatCode="General">
                  <c:v>1.19127069914286E-4</c:v>
                </c:pt>
                <c:pt idx="8388" formatCode="General">
                  <c:v>1.18785481172156E-4</c:v>
                </c:pt>
                <c:pt idx="8389" formatCode="General">
                  <c:v>1.1844446737241299E-4</c:v>
                </c:pt>
                <c:pt idx="8390" formatCode="General">
                  <c:v>1.18104031939057E-4</c:v>
                </c:pt>
                <c:pt idx="8391" formatCode="General">
                  <c:v>1.17764165414451E-4</c:v>
                </c:pt>
                <c:pt idx="8392" formatCode="General">
                  <c:v>1.17424852494916E-4</c:v>
                </c:pt>
                <c:pt idx="8393" formatCode="General">
                  <c:v>1.1708607991267301E-4</c:v>
                </c:pt>
                <c:pt idx="8394" formatCode="General">
                  <c:v>1.16747855496113E-4</c:v>
                </c:pt>
                <c:pt idx="8395" formatCode="General">
                  <c:v>1.16410175486044E-4</c:v>
                </c:pt>
                <c:pt idx="8396" formatCode="General">
                  <c:v>1.1607302213399501E-4</c:v>
                </c:pt>
                <c:pt idx="8397" formatCode="General">
                  <c:v>1.15736390501511E-4</c:v>
                </c:pt>
                <c:pt idx="8398" formatCode="General">
                  <c:v>1.1540030517695899E-4</c:v>
                </c:pt>
                <c:pt idx="8399" formatCode="General">
                  <c:v>1.1506472836301399E-4</c:v>
                </c:pt>
                <c:pt idx="8400" formatCode="General">
                  <c:v>1.14729649099724E-4</c:v>
                </c:pt>
                <c:pt idx="8401" formatCode="General">
                  <c:v>1.1439508266137899E-4</c:v>
                </c:pt>
                <c:pt idx="8402" formatCode="General">
                  <c:v>1.14061009422357E-4</c:v>
                </c:pt>
                <c:pt idx="8403" formatCode="General">
                  <c:v>1.1372742405453001E-4</c:v>
                </c:pt>
                <c:pt idx="8404" formatCode="General">
                  <c:v>1.13394316074863E-4</c:v>
                </c:pt>
                <c:pt idx="8405" formatCode="General">
                  <c:v>1.13061690372901E-4</c:v>
                </c:pt>
                <c:pt idx="8406" formatCode="General">
                  <c:v>1.12729537541643E-4</c:v>
                </c:pt>
                <c:pt idx="8407" formatCode="General">
                  <c:v>1.12397811867415E-4</c:v>
                </c:pt>
                <c:pt idx="8408" formatCode="General">
                  <c:v>1.12066543073885E-4</c:v>
                </c:pt>
                <c:pt idx="8409" formatCode="General">
                  <c:v>1.1173572003191E-4</c:v>
                </c:pt>
                <c:pt idx="8410" formatCode="General">
                  <c:v>1.11405343988127E-4</c:v>
                </c:pt>
                <c:pt idx="8411" formatCode="General">
                  <c:v>1.11075402167294E-4</c:v>
                </c:pt>
                <c:pt idx="8412" formatCode="General">
                  <c:v>1.10745864602356E-4</c:v>
                </c:pt>
                <c:pt idx="8413" formatCode="General">
                  <c:v>1.10416748027972E-4</c:v>
                </c:pt>
                <c:pt idx="8414" formatCode="General">
                  <c:v>1.10088028655861E-4</c:v>
                </c:pt>
                <c:pt idx="8415" formatCode="General">
                  <c:v>1.09759693388899E-4</c:v>
                </c:pt>
                <c:pt idx="8416" formatCode="General">
                  <c:v>1.09431736748287E-4</c:v>
                </c:pt>
                <c:pt idx="8417" formatCode="General">
                  <c:v>1.09104140678885E-4</c:v>
                </c:pt>
                <c:pt idx="8418" formatCode="General">
                  <c:v>1.08776939349995E-4</c:v>
                </c:pt>
                <c:pt idx="8419" formatCode="General">
                  <c:v>1.08450065604651E-4</c:v>
                </c:pt>
                <c:pt idx="8420" formatCode="General">
                  <c:v>1.0812356929638301E-4</c:v>
                </c:pt>
                <c:pt idx="8421" formatCode="General">
                  <c:v>1.0779742867210799E-4</c:v>
                </c:pt>
                <c:pt idx="8422" formatCode="General">
                  <c:v>1.07471615001635E-4</c:v>
                </c:pt>
                <c:pt idx="8423" formatCode="General">
                  <c:v>1.07146142011969E-4</c:v>
                </c:pt>
                <c:pt idx="8424" formatCode="General">
                  <c:v>1.06820984137606E-4</c:v>
                </c:pt>
                <c:pt idx="8425" formatCode="General">
                  <c:v>1.0649614425880999E-4</c:v>
                </c:pt>
                <c:pt idx="8426" formatCode="General">
                  <c:v>1.06171603313673E-4</c:v>
                </c:pt>
                <c:pt idx="8427" formatCode="General">
                  <c:v>1.05847350945459E-4</c:v>
                </c:pt>
                <c:pt idx="8428" formatCode="General">
                  <c:v>1.05523395297617E-4</c:v>
                </c:pt>
                <c:pt idx="8429" formatCode="General">
                  <c:v>1.0519972655631399E-4</c:v>
                </c:pt>
                <c:pt idx="8430" formatCode="General">
                  <c:v>1.04876327629231E-4</c:v>
                </c:pt>
                <c:pt idx="8431" formatCode="General">
                  <c:v>1.0455321302415801E-4</c:v>
                </c:pt>
                <c:pt idx="8432" formatCode="General">
                  <c:v>1.04230362969912E-4</c:v>
                </c:pt>
                <c:pt idx="8433" formatCode="General">
                  <c:v>1.03907780785993E-4</c:v>
                </c:pt>
                <c:pt idx="8434" formatCode="General">
                  <c:v>1.0358545479425401E-4</c:v>
                </c:pt>
                <c:pt idx="8435" formatCode="General">
                  <c:v>1.0326337822228E-4</c:v>
                </c:pt>
                <c:pt idx="8436" formatCode="General">
                  <c:v>1.02941542481641E-4</c:v>
                </c:pt>
                <c:pt idx="8437" formatCode="General">
                  <c:v>1.02619940742448E-4</c:v>
                </c:pt>
                <c:pt idx="8438" formatCode="General">
                  <c:v>1.02298561409176E-4</c:v>
                </c:pt>
                <c:pt idx="8439" formatCode="General">
                  <c:v>1.01977412000767E-4</c:v>
                </c:pt>
                <c:pt idx="8440" formatCode="General">
                  <c:v>1.01656477672298E-4</c:v>
                </c:pt>
                <c:pt idx="8441" formatCode="General">
                  <c:v>1.0133576998347201E-4</c:v>
                </c:pt>
                <c:pt idx="8442" formatCode="General">
                  <c:v>1.0101527418269199E-4</c:v>
                </c:pt>
                <c:pt idx="8443" formatCode="General">
                  <c:v>1.00694988549758E-4</c:v>
                </c:pt>
                <c:pt idx="8444" formatCode="General">
                  <c:v>1.00374902669053E-4</c:v>
                </c:pt>
                <c:pt idx="8445" formatCode="General">
                  <c:v>1.00055001966502E-4</c:v>
                </c:pt>
                <c:pt idx="8446">
                  <c:v>9.9735294616894404E-5</c:v>
                </c:pt>
                <c:pt idx="8447">
                  <c:v>9.9415791624397405E-5</c:v>
                </c:pt>
                <c:pt idx="8448">
                  <c:v>9.9096470191735198E-5</c:v>
                </c:pt>
                <c:pt idx="8449">
                  <c:v>9.8777326507897494E-5</c:v>
                </c:pt>
                <c:pt idx="8450">
                  <c:v>9.8458379001294404E-5</c:v>
                </c:pt>
                <c:pt idx="8451">
                  <c:v>9.81396191154279E-5</c:v>
                </c:pt>
                <c:pt idx="8452">
                  <c:v>9.7821041203310306E-5</c:v>
                </c:pt>
                <c:pt idx="8453">
                  <c:v>9.7502660781452005E-5</c:v>
                </c:pt>
                <c:pt idx="8454">
                  <c:v>9.7184459974839003E-5</c:v>
                </c:pt>
                <c:pt idx="8455">
                  <c:v>9.6866435495537802E-5</c:v>
                </c:pt>
                <c:pt idx="8456">
                  <c:v>9.6548604050450797E-5</c:v>
                </c:pt>
                <c:pt idx="8457">
                  <c:v>9.6230946701135906E-5</c:v>
                </c:pt>
                <c:pt idx="8458">
                  <c:v>9.5913477941508501E-5</c:v>
                </c:pt>
                <c:pt idx="8459">
                  <c:v>9.5596179996960395E-5</c:v>
                </c:pt>
                <c:pt idx="8460">
                  <c:v>9.5279066181809701E-5</c:v>
                </c:pt>
                <c:pt idx="8461">
                  <c:v>9.4962147174267093E-5</c:v>
                </c:pt>
                <c:pt idx="8462">
                  <c:v>9.4645402724751306E-5</c:v>
                </c:pt>
                <c:pt idx="8463">
                  <c:v>9.43288441679907E-5</c:v>
                </c:pt>
                <c:pt idx="8464">
                  <c:v>9.4012488566997995E-5</c:v>
                </c:pt>
                <c:pt idx="8465">
                  <c:v>9.3696317817160995E-5</c:v>
                </c:pt>
                <c:pt idx="8466">
                  <c:v>9.3380352320091901E-5</c:v>
                </c:pt>
                <c:pt idx="8467">
                  <c:v>9.30645937055828E-5</c:v>
                </c:pt>
                <c:pt idx="8468">
                  <c:v>9.2749024510613593E-5</c:v>
                </c:pt>
                <c:pt idx="8469">
                  <c:v>9.2433664427765696E-5</c:v>
                </c:pt>
                <c:pt idx="8470">
                  <c:v>9.2118521157350702E-5</c:v>
                </c:pt>
                <c:pt idx="8471">
                  <c:v>9.1803613951314201E-5</c:v>
                </c:pt>
                <c:pt idx="8472">
                  <c:v>9.1488921630050003E-5</c:v>
                </c:pt>
                <c:pt idx="8473">
                  <c:v>9.11744574173054E-5</c:v>
                </c:pt>
                <c:pt idx="8474">
                  <c:v>9.08602160842635E-5</c:v>
                </c:pt>
                <c:pt idx="8475">
                  <c:v>9.0546226012924898E-5</c:v>
                </c:pt>
                <c:pt idx="8476">
                  <c:v>9.0232465921174701E-5</c:v>
                </c:pt>
                <c:pt idx="8477">
                  <c:v>8.9918965990030305E-5</c:v>
                </c:pt>
                <c:pt idx="8478">
                  <c:v>8.96057196421148E-5</c:v>
                </c:pt>
                <c:pt idx="8479">
                  <c:v>8.9292736507914401E-5</c:v>
                </c:pt>
                <c:pt idx="8480">
                  <c:v>8.89800177840029E-5</c:v>
                </c:pt>
                <c:pt idx="8481">
                  <c:v>8.8667592088653398E-5</c:v>
                </c:pt>
                <c:pt idx="8482">
                  <c:v>8.8355459220398094E-5</c:v>
                </c:pt>
                <c:pt idx="8483">
                  <c:v>8.8043633569713305E-5</c:v>
                </c:pt>
                <c:pt idx="8484">
                  <c:v>8.7732125963889594E-5</c:v>
                </c:pt>
                <c:pt idx="8485">
                  <c:v>8.7420944342472804E-5</c:v>
                </c:pt>
                <c:pt idx="8486">
                  <c:v>8.7110072769692505E-5</c:v>
                </c:pt>
                <c:pt idx="8487">
                  <c:v>8.67995531267902E-5</c:v>
                </c:pt>
                <c:pt idx="8488">
                  <c:v>8.6489389464853696E-5</c:v>
                </c:pt>
                <c:pt idx="8489">
                  <c:v>8.6179603487208193E-5</c:v>
                </c:pt>
                <c:pt idx="8490">
                  <c:v>8.5870186657376001E-5</c:v>
                </c:pt>
                <c:pt idx="8491">
                  <c:v>8.5561163317039501E-5</c:v>
                </c:pt>
                <c:pt idx="8492">
                  <c:v>8.5252534913015307E-5</c:v>
                </c:pt>
                <c:pt idx="8493">
                  <c:v>8.4944314569408802E-5</c:v>
                </c:pt>
                <c:pt idx="8494">
                  <c:v>8.4636511948589703E-5</c:v>
                </c:pt>
                <c:pt idx="8495">
                  <c:v>8.4329151689858603E-5</c:v>
                </c:pt>
                <c:pt idx="8496">
                  <c:v>8.4022251030303901E-5</c:v>
                </c:pt>
                <c:pt idx="8497">
                  <c:v>8.3715818562193499E-5</c:v>
                </c:pt>
                <c:pt idx="8498">
                  <c:v>8.3409830857304805E-5</c:v>
                </c:pt>
                <c:pt idx="8499">
                  <c:v>8.3104342090361405E-5</c:v>
                </c:pt>
                <c:pt idx="8500">
                  <c:v>8.2799345593667702E-5</c:v>
                </c:pt>
                <c:pt idx="8501">
                  <c:v>8.2494882327120505E-5</c:v>
                </c:pt>
                <c:pt idx="8502">
                  <c:v>8.2190949465989199E-5</c:v>
                </c:pt>
                <c:pt idx="8503">
                  <c:v>8.1887552379843997E-5</c:v>
                </c:pt>
                <c:pt idx="8504">
                  <c:v>8.1584708197335502E-5</c:v>
                </c:pt>
                <c:pt idx="8505">
                  <c:v>8.1282414089762193E-5</c:v>
                </c:pt>
                <c:pt idx="8506">
                  <c:v>8.0980711830051297E-5</c:v>
                </c:pt>
                <c:pt idx="8507">
                  <c:v>8.0679609470320394E-5</c:v>
                </c:pt>
                <c:pt idx="8508">
                  <c:v>8.0379136859932794E-5</c:v>
                </c:pt>
                <c:pt idx="8509">
                  <c:v>8.0079290615767796E-5</c:v>
                </c:pt>
                <c:pt idx="8510">
                  <c:v>7.9780076884579498E-5</c:v>
                </c:pt>
                <c:pt idx="8511">
                  <c:v>7.9481517188083504E-5</c:v>
                </c:pt>
                <c:pt idx="8512">
                  <c:v>7.9183641504152605E-5</c:v>
                </c:pt>
                <c:pt idx="8513">
                  <c:v>7.8886450969348497E-5</c:v>
                </c:pt>
                <c:pt idx="8514">
                  <c:v>7.8589975362395101E-5</c:v>
                </c:pt>
                <c:pt idx="8515">
                  <c:v>7.8294229533221998E-5</c:v>
                </c:pt>
                <c:pt idx="8516">
                  <c:v>7.7999222365452301E-5</c:v>
                </c:pt>
                <c:pt idx="8517">
                  <c:v>7.7704960845870601E-5</c:v>
                </c:pt>
                <c:pt idx="8518">
                  <c:v>7.7411482334519E-5</c:v>
                </c:pt>
                <c:pt idx="8519">
                  <c:v>7.7118776048917703E-5</c:v>
                </c:pt>
                <c:pt idx="8520">
                  <c:v>7.6826871113923995E-5</c:v>
                </c:pt>
                <c:pt idx="8521">
                  <c:v>7.6535764779963301E-5</c:v>
                </c:pt>
                <c:pt idx="8522">
                  <c:v>7.6245488649764897E-5</c:v>
                </c:pt>
                <c:pt idx="8523">
                  <c:v>7.5956080879201397E-5</c:v>
                </c:pt>
                <c:pt idx="8524">
                  <c:v>7.5667539075034495E-5</c:v>
                </c:pt>
                <c:pt idx="8525">
                  <c:v>7.5379873386616404E-5</c:v>
                </c:pt>
                <c:pt idx="8526">
                  <c:v>7.5093102650133599E-5</c:v>
                </c:pt>
                <c:pt idx="8527">
                  <c:v>7.4807254862947902E-5</c:v>
                </c:pt>
                <c:pt idx="8528">
                  <c:v>7.4522314000240796E-5</c:v>
                </c:pt>
                <c:pt idx="8529">
                  <c:v>7.4238322824073805E-5</c:v>
                </c:pt>
                <c:pt idx="8530">
                  <c:v>7.3955296009353794E-5</c:v>
                </c:pt>
                <c:pt idx="8531">
                  <c:v>7.3673265954724603E-5</c:v>
                </c:pt>
                <c:pt idx="8532">
                  <c:v>7.3392220112326103E-5</c:v>
                </c:pt>
                <c:pt idx="8533">
                  <c:v>7.3112167207434897E-5</c:v>
                </c:pt>
                <c:pt idx="8534">
                  <c:v>7.2833132467532995E-5</c:v>
                </c:pt>
                <c:pt idx="8535">
                  <c:v>7.2555138652985305E-5</c:v>
                </c:pt>
                <c:pt idx="8536">
                  <c:v>7.2278209548029104E-5</c:v>
                </c:pt>
                <c:pt idx="8537">
                  <c:v>7.2002324948098803E-5</c:v>
                </c:pt>
                <c:pt idx="8538">
                  <c:v>7.1727496252391406E-5</c:v>
                </c:pt>
                <c:pt idx="8539">
                  <c:v>7.1453785984161797E-5</c:v>
                </c:pt>
                <c:pt idx="8540">
                  <c:v>7.1181172673801698E-5</c:v>
                </c:pt>
                <c:pt idx="8541">
                  <c:v>7.0909657725163404E-5</c:v>
                </c:pt>
                <c:pt idx="8542">
                  <c:v>7.0639272199342194E-5</c:v>
                </c:pt>
                <c:pt idx="8543">
                  <c:v>7.0370033792536795E-5</c:v>
                </c:pt>
                <c:pt idx="8544">
                  <c:v>7.0101945303297294E-5</c:v>
                </c:pt>
                <c:pt idx="8545">
                  <c:v>6.98350126315818E-5</c:v>
                </c:pt>
                <c:pt idx="8546">
                  <c:v>6.9569272142392698E-5</c:v>
                </c:pt>
                <c:pt idx="8547">
                  <c:v>6.93047098688916E-5</c:v>
                </c:pt>
                <c:pt idx="8548">
                  <c:v>6.90413435959972E-5</c:v>
                </c:pt>
                <c:pt idx="8549">
                  <c:v>6.8779205752238503E-5</c:v>
                </c:pt>
                <c:pt idx="8550">
                  <c:v>6.8518288050917696E-5</c:v>
                </c:pt>
                <c:pt idx="8551">
                  <c:v>6.8258624194208402E-5</c:v>
                </c:pt>
                <c:pt idx="8552">
                  <c:v>6.8000210942436003E-5</c:v>
                </c:pt>
                <c:pt idx="8553">
                  <c:v>6.7743058296628001E-5</c:v>
                </c:pt>
                <c:pt idx="8554">
                  <c:v>6.7487185967853895E-5</c:v>
                </c:pt>
                <c:pt idx="8555">
                  <c:v>6.7232597553312695E-5</c:v>
                </c:pt>
                <c:pt idx="8556">
                  <c:v>6.69792898876862E-5</c:v>
                </c:pt>
                <c:pt idx="8557">
                  <c:v>6.6727266594490299E-5</c:v>
                </c:pt>
                <c:pt idx="8558">
                  <c:v>6.6476549993630098E-5</c:v>
                </c:pt>
                <c:pt idx="8559">
                  <c:v>6.6227140333003506E-5</c:v>
                </c:pt>
                <c:pt idx="8560">
                  <c:v>6.5979040637777797E-5</c:v>
                </c:pt>
                <c:pt idx="8561">
                  <c:v>6.5732272378794297E-5</c:v>
                </c:pt>
                <c:pt idx="8562">
                  <c:v>6.5486827438196698E-5</c:v>
                </c:pt>
                <c:pt idx="8563">
                  <c:v>6.5242713522411304E-5</c:v>
                </c:pt>
                <c:pt idx="8564">
                  <c:v>6.4999959115108304E-5</c:v>
                </c:pt>
                <c:pt idx="8565">
                  <c:v>6.4758558192308502E-5</c:v>
                </c:pt>
                <c:pt idx="8566">
                  <c:v>6.4518486203209605E-5</c:v>
                </c:pt>
                <c:pt idx="8567">
                  <c:v>6.4279788036854005E-5</c:v>
                </c:pt>
                <c:pt idx="8568">
                  <c:v>6.4042469784295294E-5</c:v>
                </c:pt>
                <c:pt idx="8569">
                  <c:v>6.3806522032113601E-5</c:v>
                </c:pt>
                <c:pt idx="8570">
                  <c:v>6.3571939852751701E-5</c:v>
                </c:pt>
                <c:pt idx="8571">
                  <c:v>6.3338716717226796E-5</c:v>
                </c:pt>
                <c:pt idx="8572">
                  <c:v>6.3106858561743796E-5</c:v>
                </c:pt>
                <c:pt idx="8573">
                  <c:v>6.2876371340686606E-5</c:v>
                </c:pt>
                <c:pt idx="8574">
                  <c:v>6.2647271386100006E-5</c:v>
                </c:pt>
                <c:pt idx="8575">
                  <c:v>6.2419531281645806E-5</c:v>
                </c:pt>
                <c:pt idx="8576">
                  <c:v>6.2193158834906998E-5</c:v>
                </c:pt>
                <c:pt idx="8577">
                  <c:v>6.1968182389898703E-5</c:v>
                </c:pt>
                <c:pt idx="8578">
                  <c:v>6.1744572719889997E-5</c:v>
                </c:pt>
                <c:pt idx="8579">
                  <c:v>6.1522338662332903E-5</c:v>
                </c:pt>
                <c:pt idx="8580">
                  <c:v>6.1301482162838506E-5</c:v>
                </c:pt>
                <c:pt idx="8581">
                  <c:v>6.1081994889975301E-5</c:v>
                </c:pt>
                <c:pt idx="8582">
                  <c:v>6.0863857682458499E-5</c:v>
                </c:pt>
                <c:pt idx="8583">
                  <c:v>6.0647095507949399E-5</c:v>
                </c:pt>
                <c:pt idx="8584">
                  <c:v>6.0431683039248003E-5</c:v>
                </c:pt>
                <c:pt idx="8585">
                  <c:v>6.0217599939612003E-5</c:v>
                </c:pt>
                <c:pt idx="8586">
                  <c:v>6.0004867533475101E-5</c:v>
                </c:pt>
                <c:pt idx="8587">
                  <c:v>5.9793470037085902E-5</c:v>
                </c:pt>
                <c:pt idx="8588">
                  <c:v>5.95834002066693E-5</c:v>
                </c:pt>
                <c:pt idx="8589">
                  <c:v>5.9374666590966003E-5</c:v>
                </c:pt>
                <c:pt idx="8590">
                  <c:v>5.9167234782698597E-5</c:v>
                </c:pt>
                <c:pt idx="8591">
                  <c:v>5.8961139015755301E-5</c:v>
                </c:pt>
                <c:pt idx="8592">
                  <c:v>5.8756339997668303E-5</c:v>
                </c:pt>
                <c:pt idx="8593">
                  <c:v>5.8552834596607798E-5</c:v>
                </c:pt>
                <c:pt idx="8594">
                  <c:v>5.8350603914061102E-5</c:v>
                </c:pt>
                <c:pt idx="8595">
                  <c:v>5.81496229841566E-5</c:v>
                </c:pt>
                <c:pt idx="8596">
                  <c:v>5.7949901533187997E-5</c:v>
                </c:pt>
                <c:pt idx="8597">
                  <c:v>5.7751410363708898E-5</c:v>
                </c:pt>
                <c:pt idx="8598">
                  <c:v>5.7554178874120002E-5</c:v>
                </c:pt>
                <c:pt idx="8599">
                  <c:v>5.7358146789862101E-5</c:v>
                </c:pt>
                <c:pt idx="8600">
                  <c:v>5.7163316553694398E-5</c:v>
                </c:pt>
                <c:pt idx="8601">
                  <c:v>5.6969698725909803E-5</c:v>
                </c:pt>
                <c:pt idx="8602">
                  <c:v>5.6777257150093301E-5</c:v>
                </c:pt>
                <c:pt idx="8603">
                  <c:v>5.6585977570118999E-5</c:v>
                </c:pt>
                <c:pt idx="8604">
                  <c:v>5.6395835605587902E-5</c:v>
                </c:pt>
                <c:pt idx="8605">
                  <c:v>5.6206826850350697E-5</c:v>
                </c:pt>
                <c:pt idx="8606">
                  <c:v>5.6018967619605797E-5</c:v>
                </c:pt>
                <c:pt idx="8607">
                  <c:v>5.5832200147835097E-5</c:v>
                </c:pt>
                <c:pt idx="8608">
                  <c:v>5.5646507771834103E-5</c:v>
                </c:pt>
                <c:pt idx="8609">
                  <c:v>5.5461884430959198E-5</c:v>
                </c:pt>
                <c:pt idx="8610">
                  <c:v>5.5278298028529002E-5</c:v>
                </c:pt>
                <c:pt idx="8611">
                  <c:v>5.5095740123944899E-5</c:v>
                </c:pt>
                <c:pt idx="8612">
                  <c:v>5.4914195562758E-5</c:v>
                </c:pt>
                <c:pt idx="8613">
                  <c:v>5.4733632182251202E-5</c:v>
                </c:pt>
                <c:pt idx="8614">
                  <c:v>5.4554012758557001E-5</c:v>
                </c:pt>
                <c:pt idx="8615">
                  <c:v>5.4375349993715101E-5</c:v>
                </c:pt>
                <c:pt idx="8616">
                  <c:v>5.4197624746994301E-5</c:v>
                </c:pt>
                <c:pt idx="8617">
                  <c:v>5.4020790456319297E-5</c:v>
                </c:pt>
                <c:pt idx="8618">
                  <c:v>5.3844841468802198E-5</c:v>
                </c:pt>
                <c:pt idx="8619">
                  <c:v>5.3669741860971299E-5</c:v>
                </c:pt>
                <c:pt idx="8620">
                  <c:v>5.3495466153703097E-5</c:v>
                </c:pt>
                <c:pt idx="8621">
                  <c:v>5.33219848339203E-5</c:v>
                </c:pt>
                <c:pt idx="8622">
                  <c:v>5.3149292677599599E-5</c:v>
                </c:pt>
                <c:pt idx="8623">
                  <c:v>5.2977388359024502E-5</c:v>
                </c:pt>
                <c:pt idx="8624">
                  <c:v>5.2806198702971898E-5</c:v>
                </c:pt>
                <c:pt idx="8625">
                  <c:v>5.2635705590622103E-5</c:v>
                </c:pt>
                <c:pt idx="8626">
                  <c:v>5.2465879589627303E-5</c:v>
                </c:pt>
                <c:pt idx="8627">
                  <c:v>5.2296718993724003E-5</c:v>
                </c:pt>
                <c:pt idx="8628">
                  <c:v>5.2128190431179499E-5</c:v>
                </c:pt>
                <c:pt idx="8629">
                  <c:v>5.1960249915454898E-5</c:v>
                </c:pt>
                <c:pt idx="8630">
                  <c:v>5.1792884952276398E-5</c:v>
                </c:pt>
                <c:pt idx="8631">
                  <c:v>5.1626072794362501E-5</c:v>
                </c:pt>
                <c:pt idx="8632">
                  <c:v>5.1459775793167801E-5</c:v>
                </c:pt>
                <c:pt idx="8633">
                  <c:v>5.1293969629253698E-5</c:v>
                </c:pt>
                <c:pt idx="8634">
                  <c:v>5.1128596734542702E-5</c:v>
                </c:pt>
                <c:pt idx="8635">
                  <c:v>5.0963638434133102E-5</c:v>
                </c:pt>
                <c:pt idx="8636">
                  <c:v>5.0799088553604702E-5</c:v>
                </c:pt>
                <c:pt idx="8637">
                  <c:v>5.0634928459812203E-5</c:v>
                </c:pt>
                <c:pt idx="8638">
                  <c:v>5.0471101807720103E-5</c:v>
                </c:pt>
                <c:pt idx="8639">
                  <c:v>5.0307586460319602E-5</c:v>
                </c:pt>
                <c:pt idx="8640">
                  <c:v>5.0144349728090298E-5</c:v>
                </c:pt>
                <c:pt idx="8641">
                  <c:v>4.99813728507534E-5</c:v>
                </c:pt>
                <c:pt idx="8642">
                  <c:v>4.9818598302592199E-5</c:v>
                </c:pt>
                <c:pt idx="8643">
                  <c:v>4.96560239359844E-5</c:v>
                </c:pt>
                <c:pt idx="8644">
                  <c:v>4.94936034550081E-5</c:v>
                </c:pt>
                <c:pt idx="8645">
                  <c:v>4.9331315604620203E-5</c:v>
                </c:pt>
                <c:pt idx="8646">
                  <c:v>4.9169117433318403E-5</c:v>
                </c:pt>
                <c:pt idx="8647">
                  <c:v>4.9006976078004397E-5</c:v>
                </c:pt>
                <c:pt idx="8648">
                  <c:v>4.8844856773370202E-5</c:v>
                </c:pt>
                <c:pt idx="8649">
                  <c:v>4.8682741801072702E-5</c:v>
                </c:pt>
                <c:pt idx="8650">
                  <c:v>4.85205857207491E-5</c:v>
                </c:pt>
                <c:pt idx="8651">
                  <c:v>4.8358373372589797E-5</c:v>
                </c:pt>
                <c:pt idx="8652">
                  <c:v>4.8196042302756198E-5</c:v>
                </c:pt>
                <c:pt idx="8653">
                  <c:v>4.8033579332341498E-5</c:v>
                </c:pt>
                <c:pt idx="8654">
                  <c:v>4.7870938371941003E-5</c:v>
                </c:pt>
                <c:pt idx="8655">
                  <c:v>4.7708092203729499E-5</c:v>
                </c:pt>
                <c:pt idx="8656">
                  <c:v>4.7545024928565302E-5</c:v>
                </c:pt>
                <c:pt idx="8657">
                  <c:v>4.7381705467489601E-5</c:v>
                </c:pt>
                <c:pt idx="8658">
                  <c:v>4.7218083895994299E-5</c:v>
                </c:pt>
                <c:pt idx="8659">
                  <c:v>4.7054141104692703E-5</c:v>
                </c:pt>
                <c:pt idx="8660">
                  <c:v>4.6889852355611403E-5</c:v>
                </c:pt>
                <c:pt idx="8661">
                  <c:v>4.67251720768311E-5</c:v>
                </c:pt>
                <c:pt idx="8662">
                  <c:v>4.6560053984145999E-5</c:v>
                </c:pt>
                <c:pt idx="8663">
                  <c:v>4.63944738571446E-5</c:v>
                </c:pt>
                <c:pt idx="8664">
                  <c:v>4.6228405128637701E-5</c:v>
                </c:pt>
                <c:pt idx="8665">
                  <c:v>4.6061804479502998E-5</c:v>
                </c:pt>
                <c:pt idx="8666">
                  <c:v>4.5894649383914797E-5</c:v>
                </c:pt>
                <c:pt idx="8667">
                  <c:v>4.5726893270762103E-5</c:v>
                </c:pt>
                <c:pt idx="8668">
                  <c:v>4.5558530649933601E-5</c:v>
                </c:pt>
                <c:pt idx="8669">
                  <c:v>4.5389509616788902E-5</c:v>
                </c:pt>
                <c:pt idx="8670">
                  <c:v>4.52197945828299E-5</c:v>
                </c:pt>
                <c:pt idx="8671">
                  <c:v>4.5049365011208598E-5</c:v>
                </c:pt>
                <c:pt idx="8672">
                  <c:v>4.4878184885742403E-5</c:v>
                </c:pt>
                <c:pt idx="8673">
                  <c:v>4.4706239147811202E-5</c:v>
                </c:pt>
                <c:pt idx="8674">
                  <c:v>4.4533475237593502E-5</c:v>
                </c:pt>
                <c:pt idx="8675">
                  <c:v>4.4359856449032401E-5</c:v>
                </c:pt>
                <c:pt idx="8676">
                  <c:v>4.4185367412234701E-5</c:v>
                </c:pt>
                <c:pt idx="8677">
                  <c:v>4.4009984100837602E-5</c:v>
                </c:pt>
                <c:pt idx="8678">
                  <c:v>4.3833662729695299E-5</c:v>
                </c:pt>
                <c:pt idx="8679">
                  <c:v>4.36563750129571E-5</c:v>
                </c:pt>
                <c:pt idx="8680">
                  <c:v>4.3478079067665602E-5</c:v>
                </c:pt>
                <c:pt idx="8681">
                  <c:v>4.32987679438697E-5</c:v>
                </c:pt>
                <c:pt idx="8682">
                  <c:v>4.3118412734251903E-5</c:v>
                </c:pt>
                <c:pt idx="8683">
                  <c:v>4.2936967117905403E-5</c:v>
                </c:pt>
                <c:pt idx="8684">
                  <c:v>4.2754418717019198E-5</c:v>
                </c:pt>
                <c:pt idx="8685">
                  <c:v>4.25707192734534E-5</c:v>
                </c:pt>
                <c:pt idx="8686">
                  <c:v>4.2385849753676199E-5</c:v>
                </c:pt>
                <c:pt idx="8687">
                  <c:v>4.2199776309359597E-5</c:v>
                </c:pt>
                <c:pt idx="8688">
                  <c:v>4.2012482594613201E-5</c:v>
                </c:pt>
                <c:pt idx="8689">
                  <c:v>4.1823941991108098E-5</c:v>
                </c:pt>
                <c:pt idx="8690">
                  <c:v>4.1634103049190703E-5</c:v>
                </c:pt>
                <c:pt idx="8691">
                  <c:v>4.1442964562108497E-5</c:v>
                </c:pt>
                <c:pt idx="8692">
                  <c:v>4.1250499544823902E-5</c:v>
                </c:pt>
                <c:pt idx="8693">
                  <c:v>4.1056656721959902E-5</c:v>
                </c:pt>
                <c:pt idx="8694">
                  <c:v>4.0861440057079102E-5</c:v>
                </c:pt>
                <c:pt idx="8695">
                  <c:v>4.06648412781337E-5</c:v>
                </c:pt>
                <c:pt idx="8696">
                  <c:v>4.04668212943969E-5</c:v>
                </c:pt>
                <c:pt idx="8697">
                  <c:v>4.0267351553892902E-5</c:v>
                </c:pt>
                <c:pt idx="8698">
                  <c:v>4.0066386451475E-5</c:v>
                </c:pt>
                <c:pt idx="8699">
                  <c:v>3.9863929407761799E-5</c:v>
                </c:pt>
                <c:pt idx="8700">
                  <c:v>3.9659967109455799E-5</c:v>
                </c:pt>
                <c:pt idx="8701">
                  <c:v>3.9454464581650899E-5</c:v>
                </c:pt>
                <c:pt idx="8702">
                  <c:v>3.9247377605176198E-5</c:v>
                </c:pt>
                <c:pt idx="8703">
                  <c:v>3.9038710331174802E-5</c:v>
                </c:pt>
                <c:pt idx="8704">
                  <c:v>3.8828440349309203E-5</c:v>
                </c:pt>
                <c:pt idx="8705">
                  <c:v>3.8616527693399703E-5</c:v>
                </c:pt>
                <c:pt idx="8706">
                  <c:v>3.8402952003710499E-5</c:v>
                </c:pt>
                <c:pt idx="8707">
                  <c:v>3.8187721270387199E-5</c:v>
                </c:pt>
                <c:pt idx="8708">
                  <c:v>3.7970816247765102E-5</c:v>
                </c:pt>
                <c:pt idx="8709">
                  <c:v>3.7752197933535597E-5</c:v>
                </c:pt>
                <c:pt idx="8710">
                  <c:v>3.7531856881645897E-5</c:v>
                </c:pt>
                <c:pt idx="8711">
                  <c:v>3.7309782028762498E-5</c:v>
                </c:pt>
                <c:pt idx="8712">
                  <c:v>3.7085966566774699E-5</c:v>
                </c:pt>
                <c:pt idx="8713">
                  <c:v>3.68603781411207E-5</c:v>
                </c:pt>
                <c:pt idx="8714">
                  <c:v>3.6632997412594599E-5</c:v>
                </c:pt>
                <c:pt idx="8715">
                  <c:v>3.6403824617294503E-5</c:v>
                </c:pt>
                <c:pt idx="8716">
                  <c:v>3.6172856829758998E-5</c:v>
                </c:pt>
                <c:pt idx="8717">
                  <c:v>3.5940054521161401E-5</c:v>
                </c:pt>
                <c:pt idx="8718">
                  <c:v>3.5705404660273502E-5</c:v>
                </c:pt>
                <c:pt idx="8719">
                  <c:v>3.5468905034197697E-5</c:v>
                </c:pt>
                <c:pt idx="8720">
                  <c:v>3.5230534736493603E-5</c:v>
                </c:pt>
                <c:pt idx="8721">
                  <c:v>3.4990300220860002E-5</c:v>
                </c:pt>
                <c:pt idx="8722">
                  <c:v>3.4748182469520599E-5</c:v>
                </c:pt>
                <c:pt idx="8723">
                  <c:v>3.4504167576184598E-5</c:v>
                </c:pt>
                <c:pt idx="8724">
                  <c:v>3.4258240805932997E-5</c:v>
                </c:pt>
                <c:pt idx="8725">
                  <c:v>3.4010396813348003E-5</c:v>
                </c:pt>
                <c:pt idx="8726">
                  <c:v>3.3760618937634701E-5</c:v>
                </c:pt>
                <c:pt idx="8727">
                  <c:v>3.3508926828274899E-5</c:v>
                </c:pt>
                <c:pt idx="8728">
                  <c:v>3.3255295128975701E-5</c:v>
                </c:pt>
                <c:pt idx="8729">
                  <c:v>3.2999731299571003E-5</c:v>
                </c:pt>
                <c:pt idx="8730">
                  <c:v>3.2742200208502499E-5</c:v>
                </c:pt>
                <c:pt idx="8731">
                  <c:v>3.2482716141433703E-5</c:v>
                </c:pt>
                <c:pt idx="8732">
                  <c:v>3.2221283818562797E-5</c:v>
                </c:pt>
                <c:pt idx="8733">
                  <c:v>3.1957856452135197E-5</c:v>
                </c:pt>
                <c:pt idx="8734">
                  <c:v>3.1692478316515499E-5</c:v>
                </c:pt>
                <c:pt idx="8735">
                  <c:v>3.1425127830059802E-5</c:v>
                </c:pt>
                <c:pt idx="8736">
                  <c:v>3.11557997855023E-5</c:v>
                </c:pt>
                <c:pt idx="8737">
                  <c:v>3.0884492257830998E-5</c:v>
                </c:pt>
                <c:pt idx="8738">
                  <c:v>3.0611210459031301E-5</c:v>
                </c:pt>
                <c:pt idx="8739">
                  <c:v>3.0335957650217599E-5</c:v>
                </c:pt>
                <c:pt idx="8740">
                  <c:v>3.0058716910823101E-5</c:v>
                </c:pt>
                <c:pt idx="8741">
                  <c:v>2.9779495777787199E-5</c:v>
                </c:pt>
                <c:pt idx="8742">
                  <c:v>2.9498293020848099E-5</c:v>
                </c:pt>
                <c:pt idx="8743">
                  <c:v>2.9215116154644399E-5</c:v>
                </c:pt>
                <c:pt idx="8744">
                  <c:v>2.8929961782247099E-5</c:v>
                </c:pt>
                <c:pt idx="8745">
                  <c:v>2.8642853880181701E-5</c:v>
                </c:pt>
                <c:pt idx="8746">
                  <c:v>2.83537548110074E-5</c:v>
                </c:pt>
                <c:pt idx="8747">
                  <c:v>2.8062697301504999E-5</c:v>
                </c:pt>
                <c:pt idx="8748">
                  <c:v>2.7769676818649301E-5</c:v>
                </c:pt>
                <c:pt idx="8749">
                  <c:v>2.74747055576511E-5</c:v>
                </c:pt>
                <c:pt idx="8750">
                  <c:v>2.7177773821389901E-5</c:v>
                </c:pt>
                <c:pt idx="8751">
                  <c:v>2.6878883924238999E-5</c:v>
                </c:pt>
                <c:pt idx="8752">
                  <c:v>2.6578053262352701E-5</c:v>
                </c:pt>
                <c:pt idx="8753">
                  <c:v>2.62752790488322E-5</c:v>
                </c:pt>
                <c:pt idx="8754">
                  <c:v>2.5970583129469499E-5</c:v>
                </c:pt>
                <c:pt idx="8755">
                  <c:v>2.5663951151499299E-5</c:v>
                </c:pt>
                <c:pt idx="8756">
                  <c:v>2.53554099422477E-5</c:v>
                </c:pt>
                <c:pt idx="8757">
                  <c:v>2.5044970383515E-5</c:v>
                </c:pt>
                <c:pt idx="8758">
                  <c:v>2.47326333509644E-5</c:v>
                </c:pt>
                <c:pt idx="8759">
                  <c:v>2.4418431515690299E-5</c:v>
                </c:pt>
                <c:pt idx="8760">
                  <c:v>2.4102344167514801E-5</c:v>
                </c:pt>
                <c:pt idx="8761">
                  <c:v>2.3784396587413101E-5</c:v>
                </c:pt>
                <c:pt idx="8762">
                  <c:v>2.34645957739153E-5</c:v>
                </c:pt>
                <c:pt idx="8763">
                  <c:v>2.3142959912727901E-5</c:v>
                </c:pt>
                <c:pt idx="8764">
                  <c:v>2.28194739810818E-5</c:v>
                </c:pt>
                <c:pt idx="8765">
                  <c:v>2.2494166661024599E-5</c:v>
                </c:pt>
                <c:pt idx="8766">
                  <c:v>2.21670382450832E-5</c:v>
                </c:pt>
                <c:pt idx="8767">
                  <c:v>2.1838126584123198E-5</c:v>
                </c:pt>
                <c:pt idx="8768">
                  <c:v>2.1507439058010098E-5</c:v>
                </c:pt>
                <c:pt idx="8769">
                  <c:v>2.11749692674786E-5</c:v>
                </c:pt>
                <c:pt idx="8770">
                  <c:v>2.0840740224454899E-5</c:v>
                </c:pt>
                <c:pt idx="8771">
                  <c:v>2.05047808625951E-5</c:v>
                </c:pt>
                <c:pt idx="8772">
                  <c:v>2.0167088928175501E-5</c:v>
                </c:pt>
                <c:pt idx="8773">
                  <c:v>1.9827659195379799E-5</c:v>
                </c:pt>
                <c:pt idx="8774">
                  <c:v>1.9486531709866301E-5</c:v>
                </c:pt>
                <c:pt idx="8775">
                  <c:v>1.9143721252731801E-5</c:v>
                </c:pt>
                <c:pt idx="8776">
                  <c:v>1.8799248664263901E-5</c:v>
                </c:pt>
                <c:pt idx="8777">
                  <c:v>1.8453126683643699E-5</c:v>
                </c:pt>
                <c:pt idx="8778">
                  <c:v>1.81053835214479E-5</c:v>
                </c:pt>
                <c:pt idx="8779">
                  <c:v>1.77560289902302E-5</c:v>
                </c:pt>
                <c:pt idx="8780">
                  <c:v>1.7405057607858801E-5</c:v>
                </c:pt>
                <c:pt idx="8781">
                  <c:v>1.7052511797035899E-5</c:v>
                </c:pt>
                <c:pt idx="8782">
                  <c:v>1.66983807009652E-5</c:v>
                </c:pt>
                <c:pt idx="8783">
                  <c:v>1.6342681900043999E-5</c:v>
                </c:pt>
                <c:pt idx="8784">
                  <c:v>1.59854639549597E-5</c:v>
                </c:pt>
                <c:pt idx="8785">
                  <c:v>1.56267373730975E-5</c:v>
                </c:pt>
                <c:pt idx="8786">
                  <c:v>1.5266514517095198E-5</c:v>
                </c:pt>
                <c:pt idx="8787">
                  <c:v>1.4904835077785499E-5</c:v>
                </c:pt>
                <c:pt idx="8788">
                  <c:v>1.4541690654897E-5</c:v>
                </c:pt>
                <c:pt idx="8789">
                  <c:v>1.4177113416177E-5</c:v>
                </c:pt>
                <c:pt idx="8790">
                  <c:v>1.3811135363934201E-5</c:v>
                </c:pt>
                <c:pt idx="8791">
                  <c:v>1.34437437144194E-5</c:v>
                </c:pt>
                <c:pt idx="8792">
                  <c:v>1.3074992456140201E-5</c:v>
                </c:pt>
                <c:pt idx="8793">
                  <c:v>1.27048655217189E-5</c:v>
                </c:pt>
                <c:pt idx="8794">
                  <c:v>1.23333943294815E-5</c:v>
                </c:pt>
                <c:pt idx="8795">
                  <c:v>1.19605884725215E-5</c:v>
                </c:pt>
                <c:pt idx="8796">
                  <c:v>1.1586488403274099E-5</c:v>
                </c:pt>
                <c:pt idx="8797">
                  <c:v>1.12110870799379E-5</c:v>
                </c:pt>
                <c:pt idx="8798">
                  <c:v>1.0834405394908499E-5</c:v>
                </c:pt>
                <c:pt idx="8799">
                  <c:v>1.0456466981361999E-5</c:v>
                </c:pt>
                <c:pt idx="8800">
                  <c:v>1.00773093921705E-5</c:v>
                </c:pt>
                <c:pt idx="8801">
                  <c:v>9.6969367548047003E-6</c:v>
                </c:pt>
                <c:pt idx="8802">
                  <c:v>9.3153915447444196E-6</c:v>
                </c:pt>
                <c:pt idx="8803">
                  <c:v>8.9326807113892608E-6</c:v>
                </c:pt>
                <c:pt idx="8804">
                  <c:v>8.5488146403314194E-6</c:v>
                </c:pt>
                <c:pt idx="8805">
                  <c:v>8.1638234887788893E-6</c:v>
                </c:pt>
                <c:pt idx="8806">
                  <c:v>7.7777188938971603E-6</c:v>
                </c:pt>
                <c:pt idx="8807">
                  <c:v>7.3905305804473903E-6</c:v>
                </c:pt>
                <c:pt idx="8808">
                  <c:v>7.0022714782098396E-6</c:v>
                </c:pt>
                <c:pt idx="8809">
                  <c:v>6.6129776687894304E-6</c:v>
                </c:pt>
                <c:pt idx="8810">
                  <c:v>6.2226493910258197E-6</c:v>
                </c:pt>
                <c:pt idx="8811">
                  <c:v>5.8313102559120402E-6</c:v>
                </c:pt>
                <c:pt idx="8812">
                  <c:v>5.4390033395944802E-6</c:v>
                </c:pt>
                <c:pt idx="8813">
                  <c:v>5.0457409106006499E-6</c:v>
                </c:pt>
                <c:pt idx="8814">
                  <c:v>4.6515079681709198E-6</c:v>
                </c:pt>
                <c:pt idx="8815">
                  <c:v>4.2563509175057796E-6</c:v>
                </c:pt>
                <c:pt idx="8816">
                  <c:v>3.8603047744023702E-6</c:v>
                </c:pt>
                <c:pt idx="8817">
                  <c:v>3.4633530327000499E-6</c:v>
                </c:pt>
                <c:pt idx="8818">
                  <c:v>3.0655167172452102E-6</c:v>
                </c:pt>
                <c:pt idx="8819">
                  <c:v>2.66682213025504E-6</c:v>
                </c:pt>
                <c:pt idx="8820">
                  <c:v>2.2672732022642602E-6</c:v>
                </c:pt>
                <c:pt idx="8821">
                  <c:v>1.8669057515303001E-6</c:v>
                </c:pt>
                <c:pt idx="8822">
                  <c:v>1.4657349292067601E-6</c:v>
                </c:pt>
                <c:pt idx="8823">
                  <c:v>1.0637683960738001E-6</c:v>
                </c:pt>
                <c:pt idx="8824">
                  <c:v>6.6103798498630596E-7</c:v>
                </c:pt>
                <c:pt idx="8825">
                  <c:v>2.5755872303790399E-7</c:v>
                </c:pt>
                <c:pt idx="8826">
                  <c:v>-1.4665585934077899E-7</c:v>
                </c:pt>
                <c:pt idx="8827">
                  <c:v>-5.5158326309135896E-7</c:v>
                </c:pt>
                <c:pt idx="8828">
                  <c:v>-9.5721712024625596E-7</c:v>
                </c:pt>
                <c:pt idx="8829">
                  <c:v>-1.3635386404332399E-6</c:v>
                </c:pt>
                <c:pt idx="8830">
                  <c:v>-1.7705142746093099E-6</c:v>
                </c:pt>
                <c:pt idx="8831">
                  <c:v>-2.1781426513060201E-6</c:v>
                </c:pt>
                <c:pt idx="8832">
                  <c:v>-2.5864159952850101E-6</c:v>
                </c:pt>
                <c:pt idx="8833">
                  <c:v>-2.9952936302545901E-6</c:v>
                </c:pt>
                <c:pt idx="8834">
                  <c:v>-3.40480101313238E-6</c:v>
                </c:pt>
                <c:pt idx="8835">
                  <c:v>-3.8148866939548996E-6</c:v>
                </c:pt>
                <c:pt idx="8836">
                  <c:v>-4.2255038882146002E-6</c:v>
                </c:pt>
                <c:pt idx="8837">
                  <c:v>-4.6367033302328002E-6</c:v>
                </c:pt>
                <c:pt idx="8838">
                  <c:v>-5.0484461257188601E-6</c:v>
                </c:pt>
                <c:pt idx="8839">
                  <c:v>-5.4607372045692501E-6</c:v>
                </c:pt>
                <c:pt idx="8840">
                  <c:v>-5.8735474855004202E-6</c:v>
                </c:pt>
                <c:pt idx="8841">
                  <c:v>-6.2868406415037703E-6</c:v>
                </c:pt>
                <c:pt idx="8842">
                  <c:v>-6.7006359676700102E-6</c:v>
                </c:pt>
                <c:pt idx="8843">
                  <c:v>-7.1148940338785097E-6</c:v>
                </c:pt>
                <c:pt idx="8844">
                  <c:v>-7.5296059622911203E-6</c:v>
                </c:pt>
                <c:pt idx="8845">
                  <c:v>-7.9447675664365193E-6</c:v>
                </c:pt>
                <c:pt idx="8846">
                  <c:v>-8.3603753126441997E-6</c:v>
                </c:pt>
                <c:pt idx="8847">
                  <c:v>-8.77641947127079E-6</c:v>
                </c:pt>
                <c:pt idx="8848">
                  <c:v>-9.1928679707680702E-6</c:v>
                </c:pt>
                <c:pt idx="8849">
                  <c:v>-9.6097307144221493E-6</c:v>
                </c:pt>
                <c:pt idx="8850">
                  <c:v>-1.0026988081014899E-5</c:v>
                </c:pt>
                <c:pt idx="8851">
                  <c:v>-1.04446352193951E-5</c:v>
                </c:pt>
                <c:pt idx="8852">
                  <c:v>-1.0862656192070701E-5</c:v>
                </c:pt>
                <c:pt idx="8853">
                  <c:v>-1.1281029267868E-5</c:v>
                </c:pt>
                <c:pt idx="8854">
                  <c:v>-1.16997705484102E-5</c:v>
                </c:pt>
                <c:pt idx="8855">
                  <c:v>-1.2118859388603E-5</c:v>
                </c:pt>
                <c:pt idx="8856">
                  <c:v>-1.25382806003474E-5</c:v>
                </c:pt>
                <c:pt idx="8857">
                  <c:v>-1.29580267060963E-5</c:v>
                </c:pt>
                <c:pt idx="8858">
                  <c:v>-1.3378075390599701E-5</c:v>
                </c:pt>
                <c:pt idx="8859">
                  <c:v>-1.3798458348610499E-5</c:v>
                </c:pt>
                <c:pt idx="8860">
                  <c:v>-1.42191484889318E-5</c:v>
                </c:pt>
                <c:pt idx="8861">
                  <c:v>-1.4640126195981999E-5</c:v>
                </c:pt>
                <c:pt idx="8862">
                  <c:v>-1.5061401083812899E-5</c:v>
                </c:pt>
                <c:pt idx="8863">
                  <c:v>-1.5482940439066101E-5</c:v>
                </c:pt>
                <c:pt idx="8864">
                  <c:v>-1.5904743337865899E-5</c:v>
                </c:pt>
                <c:pt idx="8865">
                  <c:v>-1.6326820204008E-5</c:v>
                </c:pt>
                <c:pt idx="8866">
                  <c:v>-1.6749167233654599E-5</c:v>
                </c:pt>
                <c:pt idx="8867">
                  <c:v>-1.71717672468204E-5</c:v>
                </c:pt>
                <c:pt idx="8868">
                  <c:v>-1.7594629489757E-5</c:v>
                </c:pt>
                <c:pt idx="8869">
                  <c:v>-1.80177319156771E-5</c:v>
                </c:pt>
                <c:pt idx="8870">
                  <c:v>-1.8441085579057701E-5</c:v>
                </c:pt>
                <c:pt idx="8871">
                  <c:v>-1.8864687265325099E-5</c:v>
                </c:pt>
                <c:pt idx="8872">
                  <c:v>-1.9288523667882799E-5</c:v>
                </c:pt>
                <c:pt idx="8873">
                  <c:v>-1.9712592573293301E-5</c:v>
                </c:pt>
                <c:pt idx="8874">
                  <c:v>-2.0136899803787999E-5</c:v>
                </c:pt>
                <c:pt idx="8875">
                  <c:v>-2.0561423237752501E-5</c:v>
                </c:pt>
                <c:pt idx="8876">
                  <c:v>-2.0986188369755499E-5</c:v>
                </c:pt>
                <c:pt idx="8877">
                  <c:v>-2.1411184992825399E-5</c:v>
                </c:pt>
                <c:pt idx="8878">
                  <c:v>-2.18364007881594E-5</c:v>
                </c:pt>
                <c:pt idx="8879">
                  <c:v>-2.2261822031307901E-5</c:v>
                </c:pt>
                <c:pt idx="8880">
                  <c:v>-2.2687471427086799E-5</c:v>
                </c:pt>
                <c:pt idx="8881">
                  <c:v>-2.3113342464247499E-5</c:v>
                </c:pt>
                <c:pt idx="8882">
                  <c:v>-2.35394343059932E-5</c:v>
                </c:pt>
                <c:pt idx="8883">
                  <c:v>-2.3965740775977199E-5</c:v>
                </c:pt>
                <c:pt idx="8884">
                  <c:v>-2.4392257538939101E-5</c:v>
                </c:pt>
                <c:pt idx="8885">
                  <c:v>-2.4818983283170301E-5</c:v>
                </c:pt>
                <c:pt idx="8886">
                  <c:v>-2.5245921698183501E-5</c:v>
                </c:pt>
                <c:pt idx="8887">
                  <c:v>-2.56730516776352E-5</c:v>
                </c:pt>
                <c:pt idx="8888">
                  <c:v>-2.6100385621610799E-5</c:v>
                </c:pt>
                <c:pt idx="8889">
                  <c:v>-2.6527929271476499E-5</c:v>
                </c:pt>
                <c:pt idx="8890">
                  <c:v>-2.6955678222945499E-5</c:v>
                </c:pt>
                <c:pt idx="8891">
                  <c:v>-2.7383641367235199E-5</c:v>
                </c:pt>
                <c:pt idx="8892">
                  <c:v>-2.7811829828212701E-5</c:v>
                </c:pt>
                <c:pt idx="8893">
                  <c:v>-2.8240221249794301E-5</c:v>
                </c:pt>
                <c:pt idx="8894">
                  <c:v>-2.86688283983915E-5</c:v>
                </c:pt>
                <c:pt idx="8895">
                  <c:v>-2.9097644131810701E-5</c:v>
                </c:pt>
                <c:pt idx="8896">
                  <c:v>-2.9526677820451E-5</c:v>
                </c:pt>
                <c:pt idx="8897">
                  <c:v>-2.99559202528137E-5</c:v>
                </c:pt>
                <c:pt idx="8898">
                  <c:v>-3.0385395486122398E-5</c:v>
                </c:pt>
                <c:pt idx="8899">
                  <c:v>-3.0815094578816101E-5</c:v>
                </c:pt>
                <c:pt idx="8900">
                  <c:v>-3.1244997445155802E-5</c:v>
                </c:pt>
                <c:pt idx="8901">
                  <c:v>-3.1675118641194699E-5</c:v>
                </c:pt>
                <c:pt idx="8902">
                  <c:v>-3.2105484798488001E-5</c:v>
                </c:pt>
                <c:pt idx="8903">
                  <c:v>-3.2536093587518399E-5</c:v>
                </c:pt>
                <c:pt idx="8904">
                  <c:v>-3.2966941737136301E-5</c:v>
                </c:pt>
                <c:pt idx="8905">
                  <c:v>-3.3398008262326303E-5</c:v>
                </c:pt>
                <c:pt idx="8906">
                  <c:v>-3.3829314625702401E-5</c:v>
                </c:pt>
                <c:pt idx="8907">
                  <c:v>-3.4260855556030698E-5</c:v>
                </c:pt>
                <c:pt idx="8908">
                  <c:v>-3.46926204411776E-5</c:v>
                </c:pt>
                <c:pt idx="8909">
                  <c:v>-3.5124618538348E-5</c:v>
                </c:pt>
                <c:pt idx="8910">
                  <c:v>-3.55568552984285E-5</c:v>
                </c:pt>
                <c:pt idx="8911">
                  <c:v>-3.5989327795071703E-5</c:v>
                </c:pt>
                <c:pt idx="8912">
                  <c:v>-3.64220352157472E-5</c:v>
                </c:pt>
                <c:pt idx="8913">
                  <c:v>-3.68549899788126E-5</c:v>
                </c:pt>
                <c:pt idx="8914">
                  <c:v>-3.72882064107313E-5</c:v>
                </c:pt>
                <c:pt idx="8915">
                  <c:v>-3.7721658812522697E-5</c:v>
                </c:pt>
                <c:pt idx="8916">
                  <c:v>-3.8155352123559101E-5</c:v>
                </c:pt>
                <c:pt idx="8917">
                  <c:v>-3.8589309772617503E-5</c:v>
                </c:pt>
                <c:pt idx="8918">
                  <c:v>-3.9023521504417797E-5</c:v>
                </c:pt>
                <c:pt idx="8919">
                  <c:v>-3.9457989749741602E-5</c:v>
                </c:pt>
                <c:pt idx="8920">
                  <c:v>-3.9892697689421397E-5</c:v>
                </c:pt>
                <c:pt idx="8921">
                  <c:v>-4.0327685010419599E-5</c:v>
                </c:pt>
                <c:pt idx="8922">
                  <c:v>-4.0762940507367299E-5</c:v>
                </c:pt>
                <c:pt idx="8923">
                  <c:v>-4.1198455289752603E-5</c:v>
                </c:pt>
                <c:pt idx="8924">
                  <c:v>-4.1634224606437197E-5</c:v>
                </c:pt>
                <c:pt idx="8925">
                  <c:v>-4.2070262022470102E-5</c:v>
                </c:pt>
                <c:pt idx="8926">
                  <c:v>-4.2506577102620001E-5</c:v>
                </c:pt>
                <c:pt idx="8927">
                  <c:v>-4.29431494600401E-5</c:v>
                </c:pt>
                <c:pt idx="8928">
                  <c:v>-4.3379977736985002E-5</c:v>
                </c:pt>
                <c:pt idx="8929">
                  <c:v>-4.3817064625718199E-5</c:v>
                </c:pt>
                <c:pt idx="8930">
                  <c:v>-4.4254400896080899E-5</c:v>
                </c:pt>
                <c:pt idx="8931">
                  <c:v>-4.4692020302022303E-5</c:v>
                </c:pt>
                <c:pt idx="8932">
                  <c:v>-4.5129925870135098E-5</c:v>
                </c:pt>
                <c:pt idx="8933">
                  <c:v>-4.5568096731629998E-5</c:v>
                </c:pt>
                <c:pt idx="8934">
                  <c:v>-4.6006531621937803E-5</c:v>
                </c:pt>
                <c:pt idx="8935">
                  <c:v>-4.6445215726044301E-5</c:v>
                </c:pt>
                <c:pt idx="8936">
                  <c:v>-4.6884187708699198E-5</c:v>
                </c:pt>
                <c:pt idx="8937">
                  <c:v>-4.7323403014801301E-5</c:v>
                </c:pt>
                <c:pt idx="8938">
                  <c:v>-4.7762891602427002E-5</c:v>
                </c:pt>
                <c:pt idx="8939">
                  <c:v>-4.8202645058416801E-5</c:v>
                </c:pt>
                <c:pt idx="8940">
                  <c:v>-4.86426457870161E-5</c:v>
                </c:pt>
                <c:pt idx="8941">
                  <c:v>-4.90829039954085E-5</c:v>
                </c:pt>
                <c:pt idx="8942">
                  <c:v>-4.9523422334068101E-5</c:v>
                </c:pt>
                <c:pt idx="8943">
                  <c:v>-4.9964208284015901E-5</c:v>
                </c:pt>
                <c:pt idx="8944">
                  <c:v>-5.0405241943853999E-5</c:v>
                </c:pt>
                <c:pt idx="8945">
                  <c:v>-5.08465351402703E-5</c:v>
                </c:pt>
                <c:pt idx="8946">
                  <c:v>-5.1288066910055202E-5</c:v>
                </c:pt>
                <c:pt idx="8947">
                  <c:v>-5.1729834252089203E-5</c:v>
                </c:pt>
                <c:pt idx="8948">
                  <c:v>-5.2171843740608697E-5</c:v>
                </c:pt>
                <c:pt idx="8949">
                  <c:v>-5.2614067115191397E-5</c:v>
                </c:pt>
                <c:pt idx="8950">
                  <c:v>-5.3056510291303003E-5</c:v>
                </c:pt>
                <c:pt idx="8951">
                  <c:v>-5.3499199803578702E-5</c:v>
                </c:pt>
                <c:pt idx="8952">
                  <c:v>-5.3942085963090798E-5</c:v>
                </c:pt>
                <c:pt idx="8953">
                  <c:v>-5.4385179142025197E-5</c:v>
                </c:pt>
                <c:pt idx="8954">
                  <c:v>-5.4828468045634501E-5</c:v>
                </c:pt>
                <c:pt idx="8955">
                  <c:v>-5.5271952854188503E-5</c:v>
                </c:pt>
                <c:pt idx="8956">
                  <c:v>-5.57156306737279E-5</c:v>
                </c:pt>
                <c:pt idx="8957">
                  <c:v>-5.6159501961552302E-5</c:v>
                </c:pt>
                <c:pt idx="8958">
                  <c:v>-5.6603540254437602E-5</c:v>
                </c:pt>
                <c:pt idx="8959">
                  <c:v>-5.70477642114995E-5</c:v>
                </c:pt>
                <c:pt idx="8960">
                  <c:v>-5.7492108634718501E-5</c:v>
                </c:pt>
                <c:pt idx="8961">
                  <c:v>-5.7936611560387803E-5</c:v>
                </c:pt>
                <c:pt idx="8962">
                  <c:v>-5.8381261812632598E-5</c:v>
                </c:pt>
                <c:pt idx="8963">
                  <c:v>-5.8826064110147701E-5</c:v>
                </c:pt>
                <c:pt idx="8964">
                  <c:v>-5.9270980256979199E-5</c:v>
                </c:pt>
                <c:pt idx="8965">
                  <c:v>-5.9715987208198903E-5</c:v>
                </c:pt>
                <c:pt idx="8966">
                  <c:v>-6.01610936665243E-5</c:v>
                </c:pt>
                <c:pt idx="8967">
                  <c:v>-6.0606290903548499E-5</c:v>
                </c:pt>
                <c:pt idx="8968">
                  <c:v>-6.1051548660941694E-5</c:v>
                </c:pt>
                <c:pt idx="8969">
                  <c:v>-6.1496874928543497E-5</c:v>
                </c:pt>
                <c:pt idx="8970">
                  <c:v>-6.1942278848262295E-5</c:v>
                </c:pt>
                <c:pt idx="8971">
                  <c:v>-6.2387732042923699E-5</c:v>
                </c:pt>
                <c:pt idx="8972">
                  <c:v>-6.2833228751303205E-5</c:v>
                </c:pt>
                <c:pt idx="8973">
                  <c:v>-6.3278732527400201E-5</c:v>
                </c:pt>
                <c:pt idx="8974">
                  <c:v>-6.3724239673069899E-5</c:v>
                </c:pt>
                <c:pt idx="8975">
                  <c:v>-6.4169738822617494E-5</c:v>
                </c:pt>
                <c:pt idx="8976">
                  <c:v>-6.4615227156098094E-5</c:v>
                </c:pt>
                <c:pt idx="8977">
                  <c:v>-6.5060664265368897E-5</c:v>
                </c:pt>
                <c:pt idx="8978">
                  <c:v>-6.5506028852631797E-5</c:v>
                </c:pt>
                <c:pt idx="8979">
                  <c:v>-6.5951322844762201E-5</c:v>
                </c:pt>
                <c:pt idx="8980">
                  <c:v>-6.6396526615905498E-5</c:v>
                </c:pt>
                <c:pt idx="8981">
                  <c:v>-6.6841614245271297E-5</c:v>
                </c:pt>
                <c:pt idx="8982">
                  <c:v>-6.7286583887084901E-5</c:v>
                </c:pt>
                <c:pt idx="8983">
                  <c:v>-6.7731415260197694E-5</c:v>
                </c:pt>
                <c:pt idx="8984">
                  <c:v>-6.8176106326141799E-5</c:v>
                </c:pt>
                <c:pt idx="8985">
                  <c:v>-6.8620622615841605E-5</c:v>
                </c:pt>
                <c:pt idx="8986">
                  <c:v>-6.9064952261261396E-5</c:v>
                </c:pt>
                <c:pt idx="8987">
                  <c:v>-6.9509060551467203E-5</c:v>
                </c:pt>
                <c:pt idx="8988">
                  <c:v>-6.9952937955500605E-5</c:v>
                </c:pt>
                <c:pt idx="8989">
                  <c:v>-7.0396570270735495E-5</c:v>
                </c:pt>
                <c:pt idx="8990">
                  <c:v>-7.0839951610388895E-5</c:v>
                </c:pt>
                <c:pt idx="8991">
                  <c:v>-7.1283035617929994E-5</c:v>
                </c:pt>
                <c:pt idx="8992">
                  <c:v>-7.1725805623185101E-5</c:v>
                </c:pt>
                <c:pt idx="8993">
                  <c:v>-7.2168244037681303E-5</c:v>
                </c:pt>
                <c:pt idx="8994">
                  <c:v>-7.2610337853021504E-5</c:v>
                </c:pt>
                <c:pt idx="8995">
                  <c:v>-7.3052065128570605E-5</c:v>
                </c:pt>
                <c:pt idx="8996">
                  <c:v>-7.3493380218599602E-5</c:v>
                </c:pt>
                <c:pt idx="8997">
                  <c:v>-7.39342611612313E-5</c:v>
                </c:pt>
                <c:pt idx="8998">
                  <c:v>-7.4374714300095801E-5</c:v>
                </c:pt>
                <c:pt idx="8999">
                  <c:v>-7.4814716468124201E-5</c:v>
                </c:pt>
                <c:pt idx="9000">
                  <c:v>-7.5254234914971801E-5</c:v>
                </c:pt>
                <c:pt idx="9001">
                  <c:v>-7.5693242918860207E-5</c:v>
                </c:pt>
                <c:pt idx="9002">
                  <c:v>-7.6131730894625998E-5</c:v>
                </c:pt>
                <c:pt idx="9003">
                  <c:v>-7.6569664137199898E-5</c:v>
                </c:pt>
                <c:pt idx="9004">
                  <c:v>-7.7007024130154095E-5</c:v>
                </c:pt>
                <c:pt idx="9005">
                  <c:v>-7.7443771772148302E-5</c:v>
                </c:pt>
                <c:pt idx="9006">
                  <c:v>-7.7879885004826494E-5</c:v>
                </c:pt>
                <c:pt idx="9007">
                  <c:v>-7.8315341014391704E-5</c:v>
                </c:pt>
                <c:pt idx="9008">
                  <c:v>-7.8750130689164206E-5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583920"/>
        <c:axId val="549570320"/>
      </c:scatterChart>
      <c:valAx>
        <c:axId val="549583920"/>
        <c:scaling>
          <c:orientation val="minMax"/>
          <c:max val="50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5651699751898178"/>
              <c:y val="0.8773568813659682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70320"/>
        <c:crossesAt val="-0.2"/>
        <c:crossBetween val="midCat"/>
      </c:valAx>
      <c:valAx>
        <c:axId val="549570320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w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мм</a:t>
                </a:r>
              </a:p>
            </c:rich>
          </c:tx>
          <c:layout>
            <c:manualLayout>
              <c:xMode val="edge"/>
              <c:yMode val="edge"/>
              <c:x val="6.2601028919275631E-2"/>
              <c:y val="1.3296895371809543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583920"/>
        <c:crosses val="autoZero"/>
        <c:crossBetween val="midCat"/>
        <c:dispUnits>
          <c:custUnit val="1.0000000000000002E-3"/>
        </c:dispUnits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901844461223164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углы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углы!$B$1:$EJU$1</c:f>
              <c:numCache>
                <c:formatCode>General</c:formatCode>
                <c:ptCount val="3660"/>
                <c:pt idx="0">
                  <c:v>0</c:v>
                </c:pt>
                <c:pt idx="1">
                  <c:v>2.0525116946188401E-2</c:v>
                </c:pt>
                <c:pt idx="2">
                  <c:v>4.10502338923769E-2</c:v>
                </c:pt>
                <c:pt idx="3">
                  <c:v>6.1575350838565301E-2</c:v>
                </c:pt>
                <c:pt idx="4">
                  <c:v>8.2100467784753703E-2</c:v>
                </c:pt>
                <c:pt idx="5">
                  <c:v>0.10262558473094199</c:v>
                </c:pt>
                <c:pt idx="6">
                  <c:v>0.12315070167713101</c:v>
                </c:pt>
                <c:pt idx="7">
                  <c:v>0.14367581862331899</c:v>
                </c:pt>
                <c:pt idx="8">
                  <c:v>0.16420093556950699</c:v>
                </c:pt>
                <c:pt idx="9">
                  <c:v>0.18472605251569599</c:v>
                </c:pt>
                <c:pt idx="10">
                  <c:v>0.20525116946188399</c:v>
                </c:pt>
                <c:pt idx="11">
                  <c:v>0.22577628640807301</c:v>
                </c:pt>
                <c:pt idx="12">
                  <c:v>0.24630140335426101</c:v>
                </c:pt>
                <c:pt idx="13">
                  <c:v>0.26682652030045001</c:v>
                </c:pt>
                <c:pt idx="14">
                  <c:v>0.28735163724663798</c:v>
                </c:pt>
                <c:pt idx="15">
                  <c:v>0.30787675419282601</c:v>
                </c:pt>
                <c:pt idx="16">
                  <c:v>0.32840187113901498</c:v>
                </c:pt>
                <c:pt idx="17">
                  <c:v>0.348926988085203</c:v>
                </c:pt>
                <c:pt idx="18">
                  <c:v>0.36945210503139198</c:v>
                </c:pt>
                <c:pt idx="19">
                  <c:v>0.38997722197758</c:v>
                </c:pt>
                <c:pt idx="20">
                  <c:v>0.41050233892376897</c:v>
                </c:pt>
                <c:pt idx="21">
                  <c:v>0.431027455869957</c:v>
                </c:pt>
                <c:pt idx="22">
                  <c:v>0.45155257281614503</c:v>
                </c:pt>
                <c:pt idx="23">
                  <c:v>0.472077689762334</c:v>
                </c:pt>
                <c:pt idx="24">
                  <c:v>0.49260280670852202</c:v>
                </c:pt>
                <c:pt idx="25">
                  <c:v>0.51312792365471105</c:v>
                </c:pt>
                <c:pt idx="26">
                  <c:v>0.53365304060089902</c:v>
                </c:pt>
                <c:pt idx="27">
                  <c:v>0.55417815754708799</c:v>
                </c:pt>
                <c:pt idx="28">
                  <c:v>0.57470327449327596</c:v>
                </c:pt>
                <c:pt idx="29">
                  <c:v>0.59522839143946404</c:v>
                </c:pt>
                <c:pt idx="30">
                  <c:v>0.61575350838565301</c:v>
                </c:pt>
                <c:pt idx="31">
                  <c:v>0.63627862533184099</c:v>
                </c:pt>
                <c:pt idx="32">
                  <c:v>0.65680374227802996</c:v>
                </c:pt>
                <c:pt idx="33">
                  <c:v>0.67732885922421804</c:v>
                </c:pt>
                <c:pt idx="34">
                  <c:v>0.69785397617040701</c:v>
                </c:pt>
                <c:pt idx="35">
                  <c:v>0.71837909311659498</c:v>
                </c:pt>
                <c:pt idx="36">
                  <c:v>0.73890421006278295</c:v>
                </c:pt>
                <c:pt idx="37">
                  <c:v>0.75942932700897203</c:v>
                </c:pt>
                <c:pt idx="38">
                  <c:v>0.77995444395516</c:v>
                </c:pt>
                <c:pt idx="39">
                  <c:v>0.80047956090134897</c:v>
                </c:pt>
                <c:pt idx="40">
                  <c:v>0.82100467784753695</c:v>
                </c:pt>
                <c:pt idx="41">
                  <c:v>0.84152979479372603</c:v>
                </c:pt>
                <c:pt idx="42">
                  <c:v>0.862054911739914</c:v>
                </c:pt>
                <c:pt idx="43">
                  <c:v>0.88258002868610197</c:v>
                </c:pt>
                <c:pt idx="44">
                  <c:v>0.90310514563229105</c:v>
                </c:pt>
                <c:pt idx="45">
                  <c:v>0.92363026257847902</c:v>
                </c:pt>
                <c:pt idx="46">
                  <c:v>0.94415537952466799</c:v>
                </c:pt>
                <c:pt idx="47">
                  <c:v>0.96468049647085596</c:v>
                </c:pt>
                <c:pt idx="48">
                  <c:v>0.98520561341704505</c:v>
                </c:pt>
                <c:pt idx="49">
                  <c:v>1.0057307303632299</c:v>
                </c:pt>
                <c:pt idx="50">
                  <c:v>1.0262558473094201</c:v>
                </c:pt>
                <c:pt idx="51">
                  <c:v>1.0467809642556101</c:v>
                </c:pt>
                <c:pt idx="52">
                  <c:v>1.0673060812018</c:v>
                </c:pt>
                <c:pt idx="53">
                  <c:v>1.08783119814799</c:v>
                </c:pt>
                <c:pt idx="54">
                  <c:v>1.10835631509418</c:v>
                </c:pt>
                <c:pt idx="55">
                  <c:v>1.12888143204036</c:v>
                </c:pt>
                <c:pt idx="56">
                  <c:v>1.1494065489865499</c:v>
                </c:pt>
                <c:pt idx="57">
                  <c:v>1.1699316659327399</c:v>
                </c:pt>
                <c:pt idx="58">
                  <c:v>1.1904567828789301</c:v>
                </c:pt>
                <c:pt idx="59">
                  <c:v>1.2109818998251201</c:v>
                </c:pt>
                <c:pt idx="60">
                  <c:v>1.23150701677131</c:v>
                </c:pt>
                <c:pt idx="61">
                  <c:v>1.25203213371749</c:v>
                </c:pt>
                <c:pt idx="62">
                  <c:v>1.27255725066368</c:v>
                </c:pt>
                <c:pt idx="63">
                  <c:v>1.2930823676098699</c:v>
                </c:pt>
                <c:pt idx="64">
                  <c:v>1.3136074845560599</c:v>
                </c:pt>
                <c:pt idx="65">
                  <c:v>1.3341326015022501</c:v>
                </c:pt>
                <c:pt idx="66">
                  <c:v>1.3546577184484401</c:v>
                </c:pt>
                <c:pt idx="67">
                  <c:v>1.3751828353946201</c:v>
                </c:pt>
                <c:pt idx="68">
                  <c:v>1.39570795234081</c:v>
                </c:pt>
                <c:pt idx="69">
                  <c:v>1.416233069287</c:v>
                </c:pt>
                <c:pt idx="70">
                  <c:v>1.43675818623319</c:v>
                </c:pt>
                <c:pt idx="71">
                  <c:v>1.4572833031793799</c:v>
                </c:pt>
                <c:pt idx="72">
                  <c:v>1.4778084201255699</c:v>
                </c:pt>
                <c:pt idx="73">
                  <c:v>1.4983335370717601</c:v>
                </c:pt>
                <c:pt idx="74">
                  <c:v>1.5188586540179401</c:v>
                </c:pt>
                <c:pt idx="75">
                  <c:v>1.53938377096413</c:v>
                </c:pt>
                <c:pt idx="76">
                  <c:v>1.55990888791032</c:v>
                </c:pt>
                <c:pt idx="77">
                  <c:v>1.58043400485651</c:v>
                </c:pt>
                <c:pt idx="78">
                  <c:v>1.6009591218026999</c:v>
                </c:pt>
                <c:pt idx="79">
                  <c:v>1.6214842387488899</c:v>
                </c:pt>
                <c:pt idx="80">
                  <c:v>1.6420093556950699</c:v>
                </c:pt>
                <c:pt idx="81">
                  <c:v>1.6625344726412601</c:v>
                </c:pt>
                <c:pt idx="82">
                  <c:v>1.6830595895874501</c:v>
                </c:pt>
                <c:pt idx="83">
                  <c:v>1.70358470653364</c:v>
                </c:pt>
                <c:pt idx="84">
                  <c:v>1.72410982347983</c:v>
                </c:pt>
                <c:pt idx="85">
                  <c:v>1.74463494042602</c:v>
                </c:pt>
                <c:pt idx="86">
                  <c:v>1.7651600573721999</c:v>
                </c:pt>
                <c:pt idx="87">
                  <c:v>1.7856851743183899</c:v>
                </c:pt>
                <c:pt idx="88">
                  <c:v>1.8062102912645801</c:v>
                </c:pt>
                <c:pt idx="89">
                  <c:v>1.8267354082107701</c:v>
                </c:pt>
                <c:pt idx="90">
                  <c:v>1.84726052515696</c:v>
                </c:pt>
                <c:pt idx="91">
                  <c:v>1.86778564210315</c:v>
                </c:pt>
                <c:pt idx="92">
                  <c:v>1.88831075904934</c:v>
                </c:pt>
                <c:pt idx="93">
                  <c:v>1.90883587599552</c:v>
                </c:pt>
                <c:pt idx="94">
                  <c:v>1.9293609929417099</c:v>
                </c:pt>
                <c:pt idx="95">
                  <c:v>1.9498861098878999</c:v>
                </c:pt>
                <c:pt idx="96">
                  <c:v>1.9704112268340901</c:v>
                </c:pt>
                <c:pt idx="97">
                  <c:v>1.9909363437802801</c:v>
                </c:pt>
                <c:pt idx="98">
                  <c:v>2.01146146072647</c:v>
                </c:pt>
                <c:pt idx="99">
                  <c:v>2.03198657767265</c:v>
                </c:pt>
                <c:pt idx="100">
                  <c:v>2.0525116946188402</c:v>
                </c:pt>
                <c:pt idx="101">
                  <c:v>2.0730368115650299</c:v>
                </c:pt>
                <c:pt idx="102">
                  <c:v>2.0935619285112201</c:v>
                </c:pt>
                <c:pt idx="103">
                  <c:v>2.1140870454574099</c:v>
                </c:pt>
                <c:pt idx="104">
                  <c:v>2.1346121624036001</c:v>
                </c:pt>
                <c:pt idx="105">
                  <c:v>2.1551372793497801</c:v>
                </c:pt>
                <c:pt idx="106">
                  <c:v>2.1756623962959698</c:v>
                </c:pt>
                <c:pt idx="107">
                  <c:v>2.19618751324216</c:v>
                </c:pt>
                <c:pt idx="108">
                  <c:v>2.2167126301883502</c:v>
                </c:pt>
                <c:pt idx="109">
                  <c:v>2.2372377471345399</c:v>
                </c:pt>
                <c:pt idx="110">
                  <c:v>2.2577628640807301</c:v>
                </c:pt>
                <c:pt idx="111">
                  <c:v>2.2782879810269199</c:v>
                </c:pt>
                <c:pt idx="112">
                  <c:v>2.2988130979730999</c:v>
                </c:pt>
                <c:pt idx="113">
                  <c:v>2.31933821491929</c:v>
                </c:pt>
                <c:pt idx="114">
                  <c:v>2.3398633318654798</c:v>
                </c:pt>
                <c:pt idx="115">
                  <c:v>2.36038844881167</c:v>
                </c:pt>
                <c:pt idx="116">
                  <c:v>2.3809135657578602</c:v>
                </c:pt>
                <c:pt idx="117">
                  <c:v>2.4014386827040499</c:v>
                </c:pt>
                <c:pt idx="118">
                  <c:v>2.4219637996502299</c:v>
                </c:pt>
                <c:pt idx="119">
                  <c:v>2.4424889165964201</c:v>
                </c:pt>
                <c:pt idx="120">
                  <c:v>2.4630140335426098</c:v>
                </c:pt>
                <c:pt idx="121">
                  <c:v>2.4835391504888</c:v>
                </c:pt>
                <c:pt idx="122">
                  <c:v>2.5040642674349902</c:v>
                </c:pt>
                <c:pt idx="123">
                  <c:v>2.52458938438118</c:v>
                </c:pt>
                <c:pt idx="124">
                  <c:v>2.5451145013273702</c:v>
                </c:pt>
                <c:pt idx="125">
                  <c:v>2.5656396182735501</c:v>
                </c:pt>
                <c:pt idx="126">
                  <c:v>2.5861647352197399</c:v>
                </c:pt>
                <c:pt idx="127">
                  <c:v>2.6066898521659301</c:v>
                </c:pt>
                <c:pt idx="128">
                  <c:v>2.6272149691121198</c:v>
                </c:pt>
                <c:pt idx="129">
                  <c:v>2.64774008605831</c:v>
                </c:pt>
                <c:pt idx="130">
                  <c:v>2.6682652030045002</c:v>
                </c:pt>
                <c:pt idx="131">
                  <c:v>2.6887903199506802</c:v>
                </c:pt>
                <c:pt idx="132">
                  <c:v>2.7093154368968699</c:v>
                </c:pt>
                <c:pt idx="133">
                  <c:v>2.7298405538430601</c:v>
                </c:pt>
                <c:pt idx="134">
                  <c:v>2.7503656707892499</c:v>
                </c:pt>
                <c:pt idx="135">
                  <c:v>2.7708907877354401</c:v>
                </c:pt>
                <c:pt idx="136">
                  <c:v>2.7914159046816298</c:v>
                </c:pt>
                <c:pt idx="137">
                  <c:v>2.8119410216278098</c:v>
                </c:pt>
                <c:pt idx="138">
                  <c:v>2.832466138574</c:v>
                </c:pt>
                <c:pt idx="139">
                  <c:v>2.8529912555201902</c:v>
                </c:pt>
                <c:pt idx="140">
                  <c:v>2.8735163724663799</c:v>
                </c:pt>
                <c:pt idx="141">
                  <c:v>2.8940414894125701</c:v>
                </c:pt>
                <c:pt idx="142">
                  <c:v>2.9145666063587599</c:v>
                </c:pt>
                <c:pt idx="143">
                  <c:v>2.9350917233049501</c:v>
                </c:pt>
                <c:pt idx="144">
                  <c:v>2.95561684025113</c:v>
                </c:pt>
                <c:pt idx="145">
                  <c:v>2.9761419571973202</c:v>
                </c:pt>
                <c:pt idx="146">
                  <c:v>2.99666707414351</c:v>
                </c:pt>
                <c:pt idx="147">
                  <c:v>3.0171921910897002</c:v>
                </c:pt>
                <c:pt idx="148">
                  <c:v>3.0377173080358899</c:v>
                </c:pt>
                <c:pt idx="149">
                  <c:v>3.0582424249820801</c:v>
                </c:pt>
                <c:pt idx="150">
                  <c:v>3.0787675419282601</c:v>
                </c:pt>
                <c:pt idx="151">
                  <c:v>3.0992926588744498</c:v>
                </c:pt>
                <c:pt idx="152">
                  <c:v>3.11981777582064</c:v>
                </c:pt>
                <c:pt idx="153">
                  <c:v>3.1403428927668302</c:v>
                </c:pt>
                <c:pt idx="154">
                  <c:v>3.16086800971302</c:v>
                </c:pt>
                <c:pt idx="155">
                  <c:v>3.1813931266592101</c:v>
                </c:pt>
                <c:pt idx="156">
                  <c:v>3.2019182436053999</c:v>
                </c:pt>
                <c:pt idx="157">
                  <c:v>3.2224433605515799</c:v>
                </c:pt>
                <c:pt idx="158">
                  <c:v>3.2429684774977701</c:v>
                </c:pt>
                <c:pt idx="159">
                  <c:v>3.2634935944439598</c:v>
                </c:pt>
                <c:pt idx="160">
                  <c:v>3.28401871139015</c:v>
                </c:pt>
                <c:pt idx="161">
                  <c:v>3.3045438283363402</c:v>
                </c:pt>
                <c:pt idx="162">
                  <c:v>3.3250689452825299</c:v>
                </c:pt>
                <c:pt idx="163">
                  <c:v>3.3455940622287099</c:v>
                </c:pt>
                <c:pt idx="164">
                  <c:v>3.3661191791749001</c:v>
                </c:pt>
                <c:pt idx="165">
                  <c:v>3.3866442961210899</c:v>
                </c:pt>
                <c:pt idx="166">
                  <c:v>3.4071694130672801</c:v>
                </c:pt>
                <c:pt idx="167">
                  <c:v>3.4276945300134698</c:v>
                </c:pt>
                <c:pt idx="168">
                  <c:v>3.44821964695966</c:v>
                </c:pt>
                <c:pt idx="169">
                  <c:v>3.46874476390584</c:v>
                </c:pt>
                <c:pt idx="170">
                  <c:v>3.4892698808520302</c:v>
                </c:pt>
                <c:pt idx="171">
                  <c:v>3.5097949977982199</c:v>
                </c:pt>
                <c:pt idx="172">
                  <c:v>3.5303201147444101</c:v>
                </c:pt>
                <c:pt idx="173">
                  <c:v>3.5508452316905998</c:v>
                </c:pt>
                <c:pt idx="174">
                  <c:v>3.57137034863679</c:v>
                </c:pt>
                <c:pt idx="175">
                  <c:v>3.59189546558297</c:v>
                </c:pt>
                <c:pt idx="176">
                  <c:v>3.6124205825291602</c:v>
                </c:pt>
                <c:pt idx="177">
                  <c:v>3.63294569947535</c:v>
                </c:pt>
                <c:pt idx="178">
                  <c:v>3.6534708164215401</c:v>
                </c:pt>
                <c:pt idx="179">
                  <c:v>3.6739959333677299</c:v>
                </c:pt>
                <c:pt idx="180">
                  <c:v>3.6945210503139201</c:v>
                </c:pt>
                <c:pt idx="181">
                  <c:v>3.7150461672601098</c:v>
                </c:pt>
                <c:pt idx="182">
                  <c:v>3.7355712842062898</c:v>
                </c:pt>
                <c:pt idx="183">
                  <c:v>3.75609640115248</c:v>
                </c:pt>
                <c:pt idx="184">
                  <c:v>3.7766215180986702</c:v>
                </c:pt>
                <c:pt idx="185">
                  <c:v>3.7971466350448599</c:v>
                </c:pt>
                <c:pt idx="186">
                  <c:v>3.8176717519910501</c:v>
                </c:pt>
                <c:pt idx="187">
                  <c:v>3.8381968689372399</c:v>
                </c:pt>
                <c:pt idx="188">
                  <c:v>3.8587219858834199</c:v>
                </c:pt>
                <c:pt idx="189">
                  <c:v>3.87924710282961</c:v>
                </c:pt>
                <c:pt idx="190">
                  <c:v>3.8997722197757998</c:v>
                </c:pt>
                <c:pt idx="191">
                  <c:v>3.92029733672199</c:v>
                </c:pt>
                <c:pt idx="192">
                  <c:v>3.9408224536681802</c:v>
                </c:pt>
                <c:pt idx="193">
                  <c:v>3.9613475706143699</c:v>
                </c:pt>
                <c:pt idx="194">
                  <c:v>3.9818726875605601</c:v>
                </c:pt>
                <c:pt idx="195">
                  <c:v>4.0023978045067397</c:v>
                </c:pt>
                <c:pt idx="196">
                  <c:v>4.0229229214529303</c:v>
                </c:pt>
                <c:pt idx="197">
                  <c:v>4.04344803839912</c:v>
                </c:pt>
                <c:pt idx="198">
                  <c:v>4.0639731553453098</c:v>
                </c:pt>
                <c:pt idx="199">
                  <c:v>4.0844982722915004</c:v>
                </c:pt>
                <c:pt idx="200">
                  <c:v>4.1050233892376902</c:v>
                </c:pt>
                <c:pt idx="201">
                  <c:v>4.1255485061838701</c:v>
                </c:pt>
                <c:pt idx="202">
                  <c:v>4.1460736231300599</c:v>
                </c:pt>
                <c:pt idx="203">
                  <c:v>4.1665987400762496</c:v>
                </c:pt>
                <c:pt idx="204">
                  <c:v>4.1871238570224403</c:v>
                </c:pt>
                <c:pt idx="205">
                  <c:v>4.20764897396863</c:v>
                </c:pt>
                <c:pt idx="206">
                  <c:v>4.2281740909148198</c:v>
                </c:pt>
                <c:pt idx="207">
                  <c:v>4.2486992078610104</c:v>
                </c:pt>
                <c:pt idx="208">
                  <c:v>4.2692243248071904</c:v>
                </c:pt>
                <c:pt idx="209">
                  <c:v>4.2897494417533801</c:v>
                </c:pt>
                <c:pt idx="210">
                  <c:v>4.3102745586995699</c:v>
                </c:pt>
                <c:pt idx="211">
                  <c:v>4.3307996756457596</c:v>
                </c:pt>
                <c:pt idx="212">
                  <c:v>4.3513247925919503</c:v>
                </c:pt>
                <c:pt idx="213">
                  <c:v>4.37184990953814</c:v>
                </c:pt>
                <c:pt idx="214">
                  <c:v>4.39237502648432</c:v>
                </c:pt>
                <c:pt idx="215">
                  <c:v>4.4129001434305097</c:v>
                </c:pt>
                <c:pt idx="216">
                  <c:v>4.4334252603767004</c:v>
                </c:pt>
                <c:pt idx="217">
                  <c:v>4.4539503773228901</c:v>
                </c:pt>
                <c:pt idx="218">
                  <c:v>4.4744754942690799</c:v>
                </c:pt>
                <c:pt idx="219">
                  <c:v>4.4950006112152696</c:v>
                </c:pt>
                <c:pt idx="220">
                  <c:v>4.5155257281614496</c:v>
                </c:pt>
                <c:pt idx="221">
                  <c:v>4.5360508451076402</c:v>
                </c:pt>
                <c:pt idx="222">
                  <c:v>4.55657596205383</c:v>
                </c:pt>
                <c:pt idx="223">
                  <c:v>4.5771010790000197</c:v>
                </c:pt>
                <c:pt idx="224">
                  <c:v>4.5976261959462104</c:v>
                </c:pt>
                <c:pt idx="225">
                  <c:v>4.6181513128924001</c:v>
                </c:pt>
                <c:pt idx="226">
                  <c:v>4.6386764298385899</c:v>
                </c:pt>
                <c:pt idx="227">
                  <c:v>4.6592015467847698</c:v>
                </c:pt>
                <c:pt idx="228">
                  <c:v>4.6797266637309596</c:v>
                </c:pt>
                <c:pt idx="229">
                  <c:v>4.7002517806771502</c:v>
                </c:pt>
                <c:pt idx="230">
                  <c:v>4.72077689762334</c:v>
                </c:pt>
                <c:pt idx="231">
                  <c:v>4.7413020145695297</c:v>
                </c:pt>
                <c:pt idx="232">
                  <c:v>4.7618271315157203</c:v>
                </c:pt>
                <c:pt idx="233">
                  <c:v>4.7823522484619003</c:v>
                </c:pt>
                <c:pt idx="234">
                  <c:v>4.8028773654080901</c:v>
                </c:pt>
                <c:pt idx="235">
                  <c:v>4.8234024823542798</c:v>
                </c:pt>
                <c:pt idx="236">
                  <c:v>4.8439275993004696</c:v>
                </c:pt>
                <c:pt idx="237">
                  <c:v>4.8644527162466602</c:v>
                </c:pt>
                <c:pt idx="238">
                  <c:v>4.8849778331928499</c:v>
                </c:pt>
                <c:pt idx="239">
                  <c:v>4.9055029501390299</c:v>
                </c:pt>
                <c:pt idx="240">
                  <c:v>4.9260280670852197</c:v>
                </c:pt>
                <c:pt idx="241">
                  <c:v>4.9465531840314103</c:v>
                </c:pt>
                <c:pt idx="242">
                  <c:v>4.9670783009776001</c:v>
                </c:pt>
                <c:pt idx="243">
                  <c:v>4.9876034179237898</c:v>
                </c:pt>
                <c:pt idx="244">
                  <c:v>5.0081285348699804</c:v>
                </c:pt>
                <c:pt idx="245">
                  <c:v>5.0286536518161604</c:v>
                </c:pt>
                <c:pt idx="246">
                  <c:v>5.0491787687623502</c:v>
                </c:pt>
                <c:pt idx="247">
                  <c:v>5.0697038857085399</c:v>
                </c:pt>
                <c:pt idx="248">
                  <c:v>5.0902290026547297</c:v>
                </c:pt>
                <c:pt idx="249">
                  <c:v>5.1107541196009203</c:v>
                </c:pt>
                <c:pt idx="250">
                  <c:v>5.13127923654711</c:v>
                </c:pt>
                <c:pt idx="251">
                  <c:v>5.1518043534932998</c:v>
                </c:pt>
                <c:pt idx="252">
                  <c:v>5.1723294704394798</c:v>
                </c:pt>
                <c:pt idx="253">
                  <c:v>5.1928545873856704</c:v>
                </c:pt>
                <c:pt idx="254">
                  <c:v>5.2133797043318602</c:v>
                </c:pt>
                <c:pt idx="255">
                  <c:v>5.2339048212780499</c:v>
                </c:pt>
                <c:pt idx="256">
                  <c:v>5.2544299382242396</c:v>
                </c:pt>
                <c:pt idx="257">
                  <c:v>5.2749550551704303</c:v>
                </c:pt>
                <c:pt idx="258">
                  <c:v>5.2954801721166103</c:v>
                </c:pt>
                <c:pt idx="259">
                  <c:v>5.3160052890628</c:v>
                </c:pt>
                <c:pt idx="260">
                  <c:v>5.3365304060089898</c:v>
                </c:pt>
                <c:pt idx="261">
                  <c:v>5.3570555229551804</c:v>
                </c:pt>
                <c:pt idx="262">
                  <c:v>5.3775806399013701</c:v>
                </c:pt>
                <c:pt idx="263">
                  <c:v>5.3981057568475599</c:v>
                </c:pt>
                <c:pt idx="264">
                  <c:v>5.4186308737937496</c:v>
                </c:pt>
                <c:pt idx="265">
                  <c:v>5.4391559907399296</c:v>
                </c:pt>
                <c:pt idx="266">
                  <c:v>5.4596811076861202</c:v>
                </c:pt>
                <c:pt idx="267">
                  <c:v>5.48020622463231</c:v>
                </c:pt>
                <c:pt idx="268">
                  <c:v>5.5007313415784997</c:v>
                </c:pt>
                <c:pt idx="269">
                  <c:v>5.5212564585246904</c:v>
                </c:pt>
                <c:pt idx="270">
                  <c:v>5.5417815754708801</c:v>
                </c:pt>
                <c:pt idx="271">
                  <c:v>5.5623066924170601</c:v>
                </c:pt>
                <c:pt idx="272">
                  <c:v>5.5828318093632499</c:v>
                </c:pt>
                <c:pt idx="273">
                  <c:v>5.6033569263094396</c:v>
                </c:pt>
                <c:pt idx="274">
                  <c:v>5.6238820432556302</c:v>
                </c:pt>
                <c:pt idx="275">
                  <c:v>5.64440716020182</c:v>
                </c:pt>
                <c:pt idx="276">
                  <c:v>5.6649322771480097</c:v>
                </c:pt>
                <c:pt idx="277">
                  <c:v>5.6854573940942004</c:v>
                </c:pt>
                <c:pt idx="278">
                  <c:v>5.7059825110403803</c:v>
                </c:pt>
                <c:pt idx="279">
                  <c:v>5.7265076279865701</c:v>
                </c:pt>
                <c:pt idx="280">
                  <c:v>5.7470327449327598</c:v>
                </c:pt>
                <c:pt idx="281">
                  <c:v>5.7675578618789496</c:v>
                </c:pt>
                <c:pt idx="282">
                  <c:v>5.7880829788251402</c:v>
                </c:pt>
                <c:pt idx="283">
                  <c:v>5.80860809577133</c:v>
                </c:pt>
                <c:pt idx="284">
                  <c:v>5.8291332127175099</c:v>
                </c:pt>
                <c:pt idx="285">
                  <c:v>5.8496583296636997</c:v>
                </c:pt>
                <c:pt idx="286">
                  <c:v>5.8701834466098903</c:v>
                </c:pt>
                <c:pt idx="287">
                  <c:v>5.8907085635560801</c:v>
                </c:pt>
                <c:pt idx="288">
                  <c:v>5.9112336805022698</c:v>
                </c:pt>
                <c:pt idx="289">
                  <c:v>5.9317587974484596</c:v>
                </c:pt>
                <c:pt idx="290">
                  <c:v>5.9522839143946404</c:v>
                </c:pt>
                <c:pt idx="291">
                  <c:v>5.9728090313408302</c:v>
                </c:pt>
                <c:pt idx="292">
                  <c:v>5.9933341482870199</c:v>
                </c:pt>
                <c:pt idx="293">
                  <c:v>6.0138592652332097</c:v>
                </c:pt>
                <c:pt idx="294">
                  <c:v>6.0343843821794003</c:v>
                </c:pt>
                <c:pt idx="295">
                  <c:v>6.0549094991255901</c:v>
                </c:pt>
                <c:pt idx="296">
                  <c:v>6.0754346160717798</c:v>
                </c:pt>
                <c:pt idx="297">
                  <c:v>6.0959597330179598</c:v>
                </c:pt>
                <c:pt idx="298">
                  <c:v>6.1164848499641504</c:v>
                </c:pt>
                <c:pt idx="299">
                  <c:v>6.1370099669103402</c:v>
                </c:pt>
                <c:pt idx="300">
                  <c:v>6.1575350838565299</c:v>
                </c:pt>
                <c:pt idx="301">
                  <c:v>6.1780602008027197</c:v>
                </c:pt>
                <c:pt idx="302">
                  <c:v>6.1985853177489103</c:v>
                </c:pt>
                <c:pt idx="303">
                  <c:v>6.2191104346950903</c:v>
                </c:pt>
                <c:pt idx="304">
                  <c:v>6.23963555164128</c:v>
                </c:pt>
                <c:pt idx="305">
                  <c:v>6.2601606685874698</c:v>
                </c:pt>
                <c:pt idx="306">
                  <c:v>6.2806857855336604</c:v>
                </c:pt>
                <c:pt idx="307">
                  <c:v>6.3012109024798502</c:v>
                </c:pt>
                <c:pt idx="308">
                  <c:v>6.3217360194260399</c:v>
                </c:pt>
                <c:pt idx="309">
                  <c:v>6.3422611363722199</c:v>
                </c:pt>
                <c:pt idx="310">
                  <c:v>6.3627862533184096</c:v>
                </c:pt>
                <c:pt idx="311">
                  <c:v>6.3833113702646003</c:v>
                </c:pt>
                <c:pt idx="312">
                  <c:v>6.40383648721079</c:v>
                </c:pt>
                <c:pt idx="313">
                  <c:v>6.4243616041569798</c:v>
                </c:pt>
                <c:pt idx="314">
                  <c:v>6.4448867211031704</c:v>
                </c:pt>
                <c:pt idx="315">
                  <c:v>6.4654118380493504</c:v>
                </c:pt>
                <c:pt idx="316">
                  <c:v>6.4859369549955401</c:v>
                </c:pt>
                <c:pt idx="317">
                  <c:v>6.5064620719417299</c:v>
                </c:pt>
                <c:pt idx="318">
                  <c:v>6.5269871888879196</c:v>
                </c:pt>
                <c:pt idx="319">
                  <c:v>6.5475123058341103</c:v>
                </c:pt>
                <c:pt idx="320">
                  <c:v>6.5680374227803</c:v>
                </c:pt>
                <c:pt idx="321">
                  <c:v>6.5885625397264898</c:v>
                </c:pt>
                <c:pt idx="322">
                  <c:v>6.6090876566726697</c:v>
                </c:pt>
                <c:pt idx="323">
                  <c:v>6.6296127736188604</c:v>
                </c:pt>
                <c:pt idx="324">
                  <c:v>6.6501378905650501</c:v>
                </c:pt>
                <c:pt idx="325">
                  <c:v>6.6706630075112399</c:v>
                </c:pt>
                <c:pt idx="326">
                  <c:v>6.6911881244574296</c:v>
                </c:pt>
                <c:pt idx="327">
                  <c:v>6.7117132414036202</c:v>
                </c:pt>
                <c:pt idx="328">
                  <c:v>6.7322383583498002</c:v>
                </c:pt>
                <c:pt idx="329">
                  <c:v>6.75276347529599</c:v>
                </c:pt>
                <c:pt idx="330">
                  <c:v>6.7732885922421797</c:v>
                </c:pt>
                <c:pt idx="331">
                  <c:v>6.7938137091883704</c:v>
                </c:pt>
                <c:pt idx="332">
                  <c:v>6.8143388261345601</c:v>
                </c:pt>
                <c:pt idx="333">
                  <c:v>6.8348639430807498</c:v>
                </c:pt>
                <c:pt idx="334">
                  <c:v>6.8553890600269396</c:v>
                </c:pt>
                <c:pt idx="335">
                  <c:v>6.8759141769731196</c:v>
                </c:pt>
                <c:pt idx="336">
                  <c:v>6.8964392939193102</c:v>
                </c:pt>
                <c:pt idx="337">
                  <c:v>6.9169644108655</c:v>
                </c:pt>
                <c:pt idx="338">
                  <c:v>6.9374895278116897</c:v>
                </c:pt>
                <c:pt idx="339">
                  <c:v>6.9580146447578803</c:v>
                </c:pt>
                <c:pt idx="340">
                  <c:v>6.9785397617040701</c:v>
                </c:pt>
                <c:pt idx="341">
                  <c:v>6.9990648786502501</c:v>
                </c:pt>
                <c:pt idx="342">
                  <c:v>7.0195899955964398</c:v>
                </c:pt>
                <c:pt idx="343">
                  <c:v>7.0401151125426296</c:v>
                </c:pt>
                <c:pt idx="344">
                  <c:v>7.0606402294888202</c:v>
                </c:pt>
                <c:pt idx="345">
                  <c:v>7.0811653464350099</c:v>
                </c:pt>
                <c:pt idx="346">
                  <c:v>7.1016904633811997</c:v>
                </c:pt>
                <c:pt idx="347">
                  <c:v>7.1222155803273903</c:v>
                </c:pt>
                <c:pt idx="348">
                  <c:v>7.1427406972735703</c:v>
                </c:pt>
                <c:pt idx="349">
                  <c:v>7.1632658142197601</c:v>
                </c:pt>
                <c:pt idx="350">
                  <c:v>7.1837909311659498</c:v>
                </c:pt>
                <c:pt idx="351">
                  <c:v>7.2043160481121404</c:v>
                </c:pt>
                <c:pt idx="352">
                  <c:v>7.2248411650583302</c:v>
                </c:pt>
                <c:pt idx="353">
                  <c:v>7.2453662820045199</c:v>
                </c:pt>
                <c:pt idx="354">
                  <c:v>7.2658913989506999</c:v>
                </c:pt>
                <c:pt idx="355">
                  <c:v>7.2864165158968897</c:v>
                </c:pt>
                <c:pt idx="356">
                  <c:v>7.3069416328430803</c:v>
                </c:pt>
                <c:pt idx="357">
                  <c:v>7.32746674978927</c:v>
                </c:pt>
                <c:pt idx="358">
                  <c:v>7.3479918667354598</c:v>
                </c:pt>
                <c:pt idx="359">
                  <c:v>7.3685169836816504</c:v>
                </c:pt>
                <c:pt idx="360">
                  <c:v>7.3890421006278304</c:v>
                </c:pt>
                <c:pt idx="361">
                  <c:v>7.4095672175740201</c:v>
                </c:pt>
                <c:pt idx="362">
                  <c:v>7.4300923345202099</c:v>
                </c:pt>
                <c:pt idx="363">
                  <c:v>7.4506174514663996</c:v>
                </c:pt>
                <c:pt idx="364">
                  <c:v>7.4711425684125903</c:v>
                </c:pt>
                <c:pt idx="365">
                  <c:v>7.49166768535878</c:v>
                </c:pt>
                <c:pt idx="366">
                  <c:v>7.5121928023049698</c:v>
                </c:pt>
                <c:pt idx="367">
                  <c:v>7.5327179192511498</c:v>
                </c:pt>
                <c:pt idx="368">
                  <c:v>7.5532430361973404</c:v>
                </c:pt>
                <c:pt idx="369">
                  <c:v>7.5737681531435301</c:v>
                </c:pt>
                <c:pt idx="370">
                  <c:v>7.5942932700897199</c:v>
                </c:pt>
                <c:pt idx="371">
                  <c:v>7.6148183870359096</c:v>
                </c:pt>
                <c:pt idx="372">
                  <c:v>7.6353435039821003</c:v>
                </c:pt>
                <c:pt idx="373">
                  <c:v>7.6558686209282802</c:v>
                </c:pt>
                <c:pt idx="374">
                  <c:v>7.67639373787447</c:v>
                </c:pt>
                <c:pt idx="375">
                  <c:v>7.6969188548206597</c:v>
                </c:pt>
                <c:pt idx="376">
                  <c:v>7.7174439717668504</c:v>
                </c:pt>
                <c:pt idx="377">
                  <c:v>7.7379690887130401</c:v>
                </c:pt>
                <c:pt idx="378">
                  <c:v>7.7584942056592299</c:v>
                </c:pt>
                <c:pt idx="379">
                  <c:v>7.7790193226054098</c:v>
                </c:pt>
                <c:pt idx="380">
                  <c:v>7.7995444395515996</c:v>
                </c:pt>
                <c:pt idx="381">
                  <c:v>7.8200695564977902</c:v>
                </c:pt>
                <c:pt idx="382">
                  <c:v>7.84059467344398</c:v>
                </c:pt>
                <c:pt idx="383">
                  <c:v>7.8611197903901697</c:v>
                </c:pt>
                <c:pt idx="384">
                  <c:v>7.8816449073363604</c:v>
                </c:pt>
                <c:pt idx="385">
                  <c:v>7.9021700242825501</c:v>
                </c:pt>
                <c:pt idx="386">
                  <c:v>7.9226951412287301</c:v>
                </c:pt>
                <c:pt idx="387">
                  <c:v>7.9432202581749198</c:v>
                </c:pt>
                <c:pt idx="388">
                  <c:v>7.9637453751211096</c:v>
                </c:pt>
                <c:pt idx="389">
                  <c:v>7.9842704920673002</c:v>
                </c:pt>
                <c:pt idx="390">
                  <c:v>8.00479560901349</c:v>
                </c:pt>
                <c:pt idx="391">
                  <c:v>8.0253207259596806</c:v>
                </c:pt>
                <c:pt idx="392">
                  <c:v>8.0458458429058606</c:v>
                </c:pt>
                <c:pt idx="393">
                  <c:v>8.0663709598520494</c:v>
                </c:pt>
                <c:pt idx="394">
                  <c:v>8.0868960767982401</c:v>
                </c:pt>
                <c:pt idx="395">
                  <c:v>8.1074211937444307</c:v>
                </c:pt>
                <c:pt idx="396">
                  <c:v>8.1279463106906196</c:v>
                </c:pt>
                <c:pt idx="397">
                  <c:v>8.1484714276368102</c:v>
                </c:pt>
                <c:pt idx="398">
                  <c:v>8.1689965445830008</c:v>
                </c:pt>
                <c:pt idx="399">
                  <c:v>8.1895216615291808</c:v>
                </c:pt>
                <c:pt idx="400">
                  <c:v>8.2100467784753697</c:v>
                </c:pt>
                <c:pt idx="401">
                  <c:v>8.2305718954215603</c:v>
                </c:pt>
                <c:pt idx="402">
                  <c:v>8.2510970123677492</c:v>
                </c:pt>
                <c:pt idx="403">
                  <c:v>8.2716221293139398</c:v>
                </c:pt>
                <c:pt idx="404">
                  <c:v>8.2921472462601304</c:v>
                </c:pt>
                <c:pt idx="405">
                  <c:v>8.3126723632063104</c:v>
                </c:pt>
                <c:pt idx="406">
                  <c:v>8.3331974801524993</c:v>
                </c:pt>
                <c:pt idx="407">
                  <c:v>8.3537225970986899</c:v>
                </c:pt>
                <c:pt idx="408">
                  <c:v>8.3742477140448806</c:v>
                </c:pt>
                <c:pt idx="409">
                  <c:v>8.3947728309910694</c:v>
                </c:pt>
                <c:pt idx="410">
                  <c:v>8.41529794793726</c:v>
                </c:pt>
                <c:pt idx="411">
                  <c:v>8.43582306488344</c:v>
                </c:pt>
                <c:pt idx="412">
                  <c:v>8.4563481818296307</c:v>
                </c:pt>
                <c:pt idx="413">
                  <c:v>8.4768732987758195</c:v>
                </c:pt>
                <c:pt idx="414">
                  <c:v>8.4973984157220102</c:v>
                </c:pt>
                <c:pt idx="415">
                  <c:v>8.5179235326682008</c:v>
                </c:pt>
                <c:pt idx="416">
                  <c:v>8.5384486496143897</c:v>
                </c:pt>
                <c:pt idx="417">
                  <c:v>8.5589737665605803</c:v>
                </c:pt>
                <c:pt idx="418">
                  <c:v>8.5794988835067603</c:v>
                </c:pt>
                <c:pt idx="419">
                  <c:v>8.6000240004529491</c:v>
                </c:pt>
                <c:pt idx="420">
                  <c:v>8.6205491173991398</c:v>
                </c:pt>
                <c:pt idx="421">
                  <c:v>8.6410742343453304</c:v>
                </c:pt>
                <c:pt idx="422">
                  <c:v>8.6615993512915193</c:v>
                </c:pt>
                <c:pt idx="423">
                  <c:v>8.6821244682377099</c:v>
                </c:pt>
                <c:pt idx="424">
                  <c:v>8.7026495851838899</c:v>
                </c:pt>
                <c:pt idx="425">
                  <c:v>8.7231747021300805</c:v>
                </c:pt>
                <c:pt idx="426">
                  <c:v>8.7436998190762694</c:v>
                </c:pt>
                <c:pt idx="427">
                  <c:v>8.76422493602246</c:v>
                </c:pt>
                <c:pt idx="428">
                  <c:v>8.7847500529686506</c:v>
                </c:pt>
                <c:pt idx="429">
                  <c:v>8.8052751699148395</c:v>
                </c:pt>
                <c:pt idx="430">
                  <c:v>8.8258002868610195</c:v>
                </c:pt>
                <c:pt idx="431">
                  <c:v>8.8463254038072101</c:v>
                </c:pt>
                <c:pt idx="432">
                  <c:v>8.8668505207534007</c:v>
                </c:pt>
                <c:pt idx="433">
                  <c:v>8.8873756376995896</c:v>
                </c:pt>
                <c:pt idx="434">
                  <c:v>8.9079007546457802</c:v>
                </c:pt>
                <c:pt idx="435">
                  <c:v>8.9284258715919709</c:v>
                </c:pt>
                <c:pt idx="436">
                  <c:v>8.9489509885381509</c:v>
                </c:pt>
                <c:pt idx="437">
                  <c:v>8.9694761054843397</c:v>
                </c:pt>
                <c:pt idx="438">
                  <c:v>8.9900012224305303</c:v>
                </c:pt>
                <c:pt idx="439">
                  <c:v>9.0105263393767192</c:v>
                </c:pt>
                <c:pt idx="440">
                  <c:v>9.0310514563229098</c:v>
                </c:pt>
                <c:pt idx="441">
                  <c:v>9.0515765732691005</c:v>
                </c:pt>
                <c:pt idx="442">
                  <c:v>9.0721016902152893</c:v>
                </c:pt>
                <c:pt idx="443">
                  <c:v>9.0926268071614693</c:v>
                </c:pt>
                <c:pt idx="444">
                  <c:v>9.11315192410766</c:v>
                </c:pt>
                <c:pt idx="445">
                  <c:v>9.1336770410538506</c:v>
                </c:pt>
                <c:pt idx="446">
                  <c:v>9.1542021580000394</c:v>
                </c:pt>
                <c:pt idx="447">
                  <c:v>9.1747272749462301</c:v>
                </c:pt>
                <c:pt idx="448">
                  <c:v>9.1952523918924207</c:v>
                </c:pt>
                <c:pt idx="449">
                  <c:v>9.2157775088386007</c:v>
                </c:pt>
                <c:pt idx="450">
                  <c:v>9.2363026257847896</c:v>
                </c:pt>
                <c:pt idx="451">
                  <c:v>9.2568277427309802</c:v>
                </c:pt>
                <c:pt idx="452">
                  <c:v>9.2773528596771708</c:v>
                </c:pt>
                <c:pt idx="453">
                  <c:v>9.2978779766233597</c:v>
                </c:pt>
                <c:pt idx="454">
                  <c:v>9.3184030935695503</c:v>
                </c:pt>
                <c:pt idx="455">
                  <c:v>9.3389282105157392</c:v>
                </c:pt>
                <c:pt idx="456">
                  <c:v>9.3594533274619192</c:v>
                </c:pt>
                <c:pt idx="457">
                  <c:v>9.3799784444081098</c:v>
                </c:pt>
                <c:pt idx="458">
                  <c:v>9.4005035613543004</c:v>
                </c:pt>
                <c:pt idx="459">
                  <c:v>9.4210286783004893</c:v>
                </c:pt>
                <c:pt idx="460">
                  <c:v>9.4415537952466799</c:v>
                </c:pt>
                <c:pt idx="461">
                  <c:v>9.4620789121928706</c:v>
                </c:pt>
                <c:pt idx="462">
                  <c:v>9.4826040291390505</c:v>
                </c:pt>
                <c:pt idx="463">
                  <c:v>9.5031291460852394</c:v>
                </c:pt>
                <c:pt idx="464">
                  <c:v>9.52365426303143</c:v>
                </c:pt>
                <c:pt idx="465">
                  <c:v>9.5441793799776207</c:v>
                </c:pt>
                <c:pt idx="466">
                  <c:v>9.5647044969238095</c:v>
                </c:pt>
                <c:pt idx="467">
                  <c:v>9.5852296138700002</c:v>
                </c:pt>
                <c:pt idx="468">
                  <c:v>9.6057547308161908</c:v>
                </c:pt>
                <c:pt idx="469">
                  <c:v>9.6262798477623708</c:v>
                </c:pt>
                <c:pt idx="470">
                  <c:v>9.6468049647085596</c:v>
                </c:pt>
                <c:pt idx="471">
                  <c:v>9.6673300816547503</c:v>
                </c:pt>
                <c:pt idx="472">
                  <c:v>9.6878551986009391</c:v>
                </c:pt>
                <c:pt idx="473">
                  <c:v>9.7083803155471298</c:v>
                </c:pt>
                <c:pt idx="474">
                  <c:v>9.7289054324933204</c:v>
                </c:pt>
                <c:pt idx="475">
                  <c:v>9.7494305494395004</c:v>
                </c:pt>
                <c:pt idx="476">
                  <c:v>9.7699556663856892</c:v>
                </c:pt>
                <c:pt idx="477">
                  <c:v>9.7904807833318799</c:v>
                </c:pt>
                <c:pt idx="478">
                  <c:v>9.8110059002780705</c:v>
                </c:pt>
                <c:pt idx="479">
                  <c:v>9.8315310172242594</c:v>
                </c:pt>
                <c:pt idx="480">
                  <c:v>9.85205613417045</c:v>
                </c:pt>
                <c:pt idx="481">
                  <c:v>9.8725812511166406</c:v>
                </c:pt>
                <c:pt idx="482">
                  <c:v>9.8931063680628206</c:v>
                </c:pt>
                <c:pt idx="483">
                  <c:v>9.9136314850090095</c:v>
                </c:pt>
                <c:pt idx="484">
                  <c:v>9.9341566019552001</c:v>
                </c:pt>
                <c:pt idx="485">
                  <c:v>9.9546817189013908</c:v>
                </c:pt>
                <c:pt idx="486">
                  <c:v>9.9752068358475796</c:v>
                </c:pt>
                <c:pt idx="487">
                  <c:v>9.9957319527937596</c:v>
                </c:pt>
                <c:pt idx="488">
                  <c:v>10.01625706974</c:v>
                </c:pt>
                <c:pt idx="489">
                  <c:v>10.0367821866861</c:v>
                </c:pt>
                <c:pt idx="490">
                  <c:v>10.0573073036323</c:v>
                </c:pt>
                <c:pt idx="491">
                  <c:v>10.077832420578501</c:v>
                </c:pt>
                <c:pt idx="492">
                  <c:v>10.0983575375247</c:v>
                </c:pt>
                <c:pt idx="493">
                  <c:v>10.1188826544709</c:v>
                </c:pt>
                <c:pt idx="494">
                  <c:v>10.139407771417099</c:v>
                </c:pt>
                <c:pt idx="495">
                  <c:v>10.159932888363301</c:v>
                </c:pt>
                <c:pt idx="496">
                  <c:v>10.1804580053095</c:v>
                </c:pt>
                <c:pt idx="497">
                  <c:v>10.2009831222557</c:v>
                </c:pt>
                <c:pt idx="498">
                  <c:v>10.2215082392018</c:v>
                </c:pt>
                <c:pt idx="499">
                  <c:v>10.242033356147999</c:v>
                </c:pt>
                <c:pt idx="500">
                  <c:v>10.262558473094201</c:v>
                </c:pt>
                <c:pt idx="501">
                  <c:v>10.2830835900404</c:v>
                </c:pt>
                <c:pt idx="502">
                  <c:v>10.3036087069866</c:v>
                </c:pt>
                <c:pt idx="503">
                  <c:v>10.324133823932801</c:v>
                </c:pt>
                <c:pt idx="504">
                  <c:v>10.344658940879</c:v>
                </c:pt>
                <c:pt idx="505">
                  <c:v>10.3651840578252</c:v>
                </c:pt>
                <c:pt idx="506">
                  <c:v>10.3857091747713</c:v>
                </c:pt>
                <c:pt idx="507">
                  <c:v>10.406234291717499</c:v>
                </c:pt>
                <c:pt idx="508">
                  <c:v>10.426759408663701</c:v>
                </c:pt>
                <c:pt idx="509">
                  <c:v>10.4472845256099</c:v>
                </c:pt>
                <c:pt idx="510">
                  <c:v>10.4678096425561</c:v>
                </c:pt>
                <c:pt idx="511">
                  <c:v>10.488334759502299</c:v>
                </c:pt>
                <c:pt idx="512">
                  <c:v>10.508859876448501</c:v>
                </c:pt>
                <c:pt idx="513">
                  <c:v>10.5293849933947</c:v>
                </c:pt>
                <c:pt idx="514">
                  <c:v>10.5499101103409</c:v>
                </c:pt>
                <c:pt idx="515">
                  <c:v>10.570435227287</c:v>
                </c:pt>
                <c:pt idx="516">
                  <c:v>10.590960344233199</c:v>
                </c:pt>
                <c:pt idx="517">
                  <c:v>10.611485461179401</c:v>
                </c:pt>
                <c:pt idx="518">
                  <c:v>10.6320105781256</c:v>
                </c:pt>
                <c:pt idx="519">
                  <c:v>10.6525356950718</c:v>
                </c:pt>
                <c:pt idx="520">
                  <c:v>10.673060812018001</c:v>
                </c:pt>
                <c:pt idx="521">
                  <c:v>10.6935859289642</c:v>
                </c:pt>
                <c:pt idx="522">
                  <c:v>10.7141110459104</c:v>
                </c:pt>
                <c:pt idx="523">
                  <c:v>10.7346361628565</c:v>
                </c:pt>
                <c:pt idx="524">
                  <c:v>10.755161279802699</c:v>
                </c:pt>
                <c:pt idx="525">
                  <c:v>10.775686396748901</c:v>
                </c:pt>
                <c:pt idx="526">
                  <c:v>10.7962115136951</c:v>
                </c:pt>
                <c:pt idx="527">
                  <c:v>10.8167366306413</c:v>
                </c:pt>
                <c:pt idx="528">
                  <c:v>10.837261747587499</c:v>
                </c:pt>
                <c:pt idx="529">
                  <c:v>10.857786864533701</c:v>
                </c:pt>
                <c:pt idx="530">
                  <c:v>10.8783119814799</c:v>
                </c:pt>
                <c:pt idx="531">
                  <c:v>10.8988370984261</c:v>
                </c:pt>
                <c:pt idx="532">
                  <c:v>10.9193622153722</c:v>
                </c:pt>
                <c:pt idx="533">
                  <c:v>10.939887332318399</c:v>
                </c:pt>
                <c:pt idx="534">
                  <c:v>10.9604124492646</c:v>
                </c:pt>
                <c:pt idx="535">
                  <c:v>10.9809375662108</c:v>
                </c:pt>
                <c:pt idx="536">
                  <c:v>11.001462683156999</c:v>
                </c:pt>
                <c:pt idx="537">
                  <c:v>11.021987800103201</c:v>
                </c:pt>
                <c:pt idx="538">
                  <c:v>11.0425129170494</c:v>
                </c:pt>
                <c:pt idx="539">
                  <c:v>11.0630380339956</c:v>
                </c:pt>
                <c:pt idx="540">
                  <c:v>11.083563150941799</c:v>
                </c:pt>
                <c:pt idx="541">
                  <c:v>11.104088267887899</c:v>
                </c:pt>
                <c:pt idx="542">
                  <c:v>11.124613384834101</c:v>
                </c:pt>
                <c:pt idx="543">
                  <c:v>11.1451385017803</c:v>
                </c:pt>
                <c:pt idx="544">
                  <c:v>11.1656636187265</c:v>
                </c:pt>
                <c:pt idx="545">
                  <c:v>11.186188735672699</c:v>
                </c:pt>
                <c:pt idx="546">
                  <c:v>11.206713852618901</c:v>
                </c:pt>
                <c:pt idx="547">
                  <c:v>11.2272389695651</c:v>
                </c:pt>
                <c:pt idx="548">
                  <c:v>11.2477640865113</c:v>
                </c:pt>
                <c:pt idx="549">
                  <c:v>11.2682892034574</c:v>
                </c:pt>
                <c:pt idx="550">
                  <c:v>11.288814320403599</c:v>
                </c:pt>
                <c:pt idx="551">
                  <c:v>11.3093394373498</c:v>
                </c:pt>
                <c:pt idx="552">
                  <c:v>11.329864554296</c:v>
                </c:pt>
                <c:pt idx="553">
                  <c:v>11.350389671242199</c:v>
                </c:pt>
                <c:pt idx="554">
                  <c:v>11.370914788188401</c:v>
                </c:pt>
                <c:pt idx="555">
                  <c:v>11.3914399051346</c:v>
                </c:pt>
                <c:pt idx="556">
                  <c:v>11.4119650220808</c:v>
                </c:pt>
                <c:pt idx="557">
                  <c:v>11.432490139026999</c:v>
                </c:pt>
                <c:pt idx="558">
                  <c:v>11.453015255973099</c:v>
                </c:pt>
                <c:pt idx="559">
                  <c:v>11.473540372919301</c:v>
                </c:pt>
                <c:pt idx="560">
                  <c:v>11.4940654898655</c:v>
                </c:pt>
                <c:pt idx="561">
                  <c:v>11.5145906068117</c:v>
                </c:pt>
                <c:pt idx="562">
                  <c:v>11.535115723757899</c:v>
                </c:pt>
                <c:pt idx="563">
                  <c:v>11.5556408407041</c:v>
                </c:pt>
                <c:pt idx="564">
                  <c:v>11.5761659576503</c:v>
                </c:pt>
                <c:pt idx="565">
                  <c:v>11.5966910745965</c:v>
                </c:pt>
                <c:pt idx="566">
                  <c:v>11.617216191542701</c:v>
                </c:pt>
                <c:pt idx="567">
                  <c:v>11.637741308488801</c:v>
                </c:pt>
                <c:pt idx="568">
                  <c:v>11.658266425435</c:v>
                </c:pt>
                <c:pt idx="569">
                  <c:v>11.6787915423812</c:v>
                </c:pt>
                <c:pt idx="570">
                  <c:v>11.699316659327399</c:v>
                </c:pt>
                <c:pt idx="571">
                  <c:v>11.719841776273601</c:v>
                </c:pt>
                <c:pt idx="572">
                  <c:v>11.7403668932198</c:v>
                </c:pt>
                <c:pt idx="573">
                  <c:v>11.760892010166</c:v>
                </c:pt>
                <c:pt idx="574">
                  <c:v>11.781417127112199</c:v>
                </c:pt>
                <c:pt idx="575">
                  <c:v>11.801942244058299</c:v>
                </c:pt>
                <c:pt idx="576">
                  <c:v>11.822467361004501</c:v>
                </c:pt>
                <c:pt idx="577">
                  <c:v>11.8429924779507</c:v>
                </c:pt>
                <c:pt idx="578">
                  <c:v>11.8635175948969</c:v>
                </c:pt>
                <c:pt idx="579">
                  <c:v>11.884042711843099</c:v>
                </c:pt>
                <c:pt idx="580">
                  <c:v>11.9045678287893</c:v>
                </c:pt>
                <c:pt idx="581">
                  <c:v>11.9250929457355</c:v>
                </c:pt>
                <c:pt idx="582">
                  <c:v>11.945618062681699</c:v>
                </c:pt>
                <c:pt idx="583">
                  <c:v>11.966143179627901</c:v>
                </c:pt>
                <c:pt idx="584">
                  <c:v>11.986668296574001</c:v>
                </c:pt>
                <c:pt idx="585">
                  <c:v>12.0071934135202</c:v>
                </c:pt>
                <c:pt idx="586">
                  <c:v>12.0277185304664</c:v>
                </c:pt>
                <c:pt idx="587">
                  <c:v>12.048243647412599</c:v>
                </c:pt>
                <c:pt idx="588">
                  <c:v>12.068768764358801</c:v>
                </c:pt>
                <c:pt idx="589">
                  <c:v>12.089293881305</c:v>
                </c:pt>
                <c:pt idx="590">
                  <c:v>12.1098189982512</c:v>
                </c:pt>
                <c:pt idx="591">
                  <c:v>12.130344115197399</c:v>
                </c:pt>
                <c:pt idx="592">
                  <c:v>12.1508692321436</c:v>
                </c:pt>
                <c:pt idx="593">
                  <c:v>12.171394349089701</c:v>
                </c:pt>
                <c:pt idx="594">
                  <c:v>12.1919194660359</c:v>
                </c:pt>
                <c:pt idx="595">
                  <c:v>12.2124445829821</c:v>
                </c:pt>
                <c:pt idx="596">
                  <c:v>12.232969699928301</c:v>
                </c:pt>
                <c:pt idx="597">
                  <c:v>12.2534948168745</c:v>
                </c:pt>
                <c:pt idx="598">
                  <c:v>12.2740199338207</c:v>
                </c:pt>
                <c:pt idx="599">
                  <c:v>12.294545050766899</c:v>
                </c:pt>
                <c:pt idx="600">
                  <c:v>12.315070167713101</c:v>
                </c:pt>
                <c:pt idx="601">
                  <c:v>12.335595284659201</c:v>
                </c:pt>
                <c:pt idx="602">
                  <c:v>12.3561204016054</c:v>
                </c:pt>
                <c:pt idx="603">
                  <c:v>12.3766455185516</c:v>
                </c:pt>
                <c:pt idx="604">
                  <c:v>12.397170635497799</c:v>
                </c:pt>
                <c:pt idx="605">
                  <c:v>12.417695752444001</c:v>
                </c:pt>
                <c:pt idx="606">
                  <c:v>12.4382208693902</c:v>
                </c:pt>
                <c:pt idx="607">
                  <c:v>12.4587459863364</c:v>
                </c:pt>
                <c:pt idx="608">
                  <c:v>12.479271103282599</c:v>
                </c:pt>
                <c:pt idx="609">
                  <c:v>12.4997962202288</c:v>
                </c:pt>
                <c:pt idx="610">
                  <c:v>12.5203213371749</c:v>
                </c:pt>
                <c:pt idx="611">
                  <c:v>12.5408464541211</c:v>
                </c:pt>
                <c:pt idx="612">
                  <c:v>12.5613715710673</c:v>
                </c:pt>
                <c:pt idx="613">
                  <c:v>12.581896688013501</c:v>
                </c:pt>
                <c:pt idx="614">
                  <c:v>12.6024218049597</c:v>
                </c:pt>
                <c:pt idx="615">
                  <c:v>12.6229469219059</c:v>
                </c:pt>
                <c:pt idx="616">
                  <c:v>12.643472038852099</c:v>
                </c:pt>
                <c:pt idx="617">
                  <c:v>12.663997155798301</c:v>
                </c:pt>
                <c:pt idx="618">
                  <c:v>12.684522272744401</c:v>
                </c:pt>
                <c:pt idx="619">
                  <c:v>12.7050473896906</c:v>
                </c:pt>
                <c:pt idx="620">
                  <c:v>12.7255725066368</c:v>
                </c:pt>
                <c:pt idx="621">
                  <c:v>12.746097623582999</c:v>
                </c:pt>
                <c:pt idx="622">
                  <c:v>12.766622740529201</c:v>
                </c:pt>
                <c:pt idx="623">
                  <c:v>12.7871478574754</c:v>
                </c:pt>
                <c:pt idx="624">
                  <c:v>12.8076729744216</c:v>
                </c:pt>
                <c:pt idx="625">
                  <c:v>12.828198091367801</c:v>
                </c:pt>
                <c:pt idx="626">
                  <c:v>12.848723208314</c:v>
                </c:pt>
                <c:pt idx="627">
                  <c:v>12.8692483252601</c:v>
                </c:pt>
                <c:pt idx="628">
                  <c:v>12.8897734422063</c:v>
                </c:pt>
                <c:pt idx="629">
                  <c:v>12.910298559152499</c:v>
                </c:pt>
                <c:pt idx="630">
                  <c:v>12.930823676098701</c:v>
                </c:pt>
                <c:pt idx="631">
                  <c:v>12.9513487930449</c:v>
                </c:pt>
                <c:pt idx="632">
                  <c:v>12.9718739099911</c:v>
                </c:pt>
                <c:pt idx="633">
                  <c:v>12.992399026937299</c:v>
                </c:pt>
                <c:pt idx="634">
                  <c:v>13.012924143883501</c:v>
                </c:pt>
                <c:pt idx="635">
                  <c:v>13.0334492608297</c:v>
                </c:pt>
                <c:pt idx="636">
                  <c:v>13.0539743777758</c:v>
                </c:pt>
                <c:pt idx="637">
                  <c:v>13.074499494722</c:v>
                </c:pt>
                <c:pt idx="638">
                  <c:v>13.095024611668199</c:v>
                </c:pt>
                <c:pt idx="639">
                  <c:v>13.1155497286144</c:v>
                </c:pt>
                <c:pt idx="640">
                  <c:v>13.1360748455606</c:v>
                </c:pt>
                <c:pt idx="641">
                  <c:v>13.1565999625068</c:v>
                </c:pt>
                <c:pt idx="642">
                  <c:v>13.177125079453001</c:v>
                </c:pt>
                <c:pt idx="643">
                  <c:v>13.1976501963992</c:v>
                </c:pt>
                <c:pt idx="644">
                  <c:v>13.2181753133453</c:v>
                </c:pt>
                <c:pt idx="645">
                  <c:v>13.2387004302915</c:v>
                </c:pt>
                <c:pt idx="646">
                  <c:v>13.259225547237699</c:v>
                </c:pt>
                <c:pt idx="647">
                  <c:v>13.279750664183901</c:v>
                </c:pt>
                <c:pt idx="648">
                  <c:v>13.3002757811301</c:v>
                </c:pt>
                <c:pt idx="649">
                  <c:v>13.3208008980763</c:v>
                </c:pt>
                <c:pt idx="650">
                  <c:v>13.341326015022499</c:v>
                </c:pt>
                <c:pt idx="651">
                  <c:v>13.361851131968701</c:v>
                </c:pt>
                <c:pt idx="652">
                  <c:v>13.3823762489149</c:v>
                </c:pt>
                <c:pt idx="653">
                  <c:v>13.402901365861</c:v>
                </c:pt>
                <c:pt idx="654">
                  <c:v>13.4234264828072</c:v>
                </c:pt>
                <c:pt idx="655">
                  <c:v>13.443951599753399</c:v>
                </c:pt>
                <c:pt idx="656">
                  <c:v>13.4644767166996</c:v>
                </c:pt>
                <c:pt idx="657">
                  <c:v>13.4850018336458</c:v>
                </c:pt>
                <c:pt idx="658">
                  <c:v>13.505526950591999</c:v>
                </c:pt>
                <c:pt idx="659">
                  <c:v>13.526052067538201</c:v>
                </c:pt>
                <c:pt idx="660">
                  <c:v>13.5465771844844</c:v>
                </c:pt>
                <c:pt idx="661">
                  <c:v>13.5671023014306</c:v>
                </c:pt>
                <c:pt idx="662">
                  <c:v>13.5876274183767</c:v>
                </c:pt>
                <c:pt idx="663">
                  <c:v>13.608152535322899</c:v>
                </c:pt>
                <c:pt idx="664">
                  <c:v>13.628677652269101</c:v>
                </c:pt>
                <c:pt idx="665">
                  <c:v>13.6492027692153</c:v>
                </c:pt>
                <c:pt idx="666">
                  <c:v>13.6697278861615</c:v>
                </c:pt>
                <c:pt idx="667">
                  <c:v>13.690253003107699</c:v>
                </c:pt>
                <c:pt idx="668">
                  <c:v>13.710778120053901</c:v>
                </c:pt>
                <c:pt idx="669">
                  <c:v>13.7313032370001</c:v>
                </c:pt>
                <c:pt idx="670">
                  <c:v>13.7518283539462</c:v>
                </c:pt>
                <c:pt idx="671">
                  <c:v>13.7723534708924</c:v>
                </c:pt>
                <c:pt idx="672">
                  <c:v>13.792878587838601</c:v>
                </c:pt>
                <c:pt idx="673">
                  <c:v>13.8134037047848</c:v>
                </c:pt>
                <c:pt idx="674">
                  <c:v>13.833928821731</c:v>
                </c:pt>
                <c:pt idx="675">
                  <c:v>13.854453938677199</c:v>
                </c:pt>
                <c:pt idx="676">
                  <c:v>13.874979055623401</c:v>
                </c:pt>
                <c:pt idx="677">
                  <c:v>13.8955041725696</c:v>
                </c:pt>
                <c:pt idx="678">
                  <c:v>13.9160292895158</c:v>
                </c:pt>
                <c:pt idx="679">
                  <c:v>13.9365544064619</c:v>
                </c:pt>
                <c:pt idx="680">
                  <c:v>13.957079523408099</c:v>
                </c:pt>
                <c:pt idx="681">
                  <c:v>13.977604640354301</c:v>
                </c:pt>
                <c:pt idx="682">
                  <c:v>13.9981297573005</c:v>
                </c:pt>
                <c:pt idx="683">
                  <c:v>14.0186548742467</c:v>
                </c:pt>
                <c:pt idx="684">
                  <c:v>14.039179991192899</c:v>
                </c:pt>
                <c:pt idx="685">
                  <c:v>14.0597051081391</c:v>
                </c:pt>
                <c:pt idx="686">
                  <c:v>14.0802302250853</c:v>
                </c:pt>
                <c:pt idx="687">
                  <c:v>14.100755342031499</c:v>
                </c:pt>
                <c:pt idx="688">
                  <c:v>14.1212804589776</c:v>
                </c:pt>
                <c:pt idx="689">
                  <c:v>14.141805575923801</c:v>
                </c:pt>
                <c:pt idx="690">
                  <c:v>14.16233069287</c:v>
                </c:pt>
                <c:pt idx="691">
                  <c:v>14.1828558098162</c:v>
                </c:pt>
                <c:pt idx="692">
                  <c:v>14.203380926762399</c:v>
                </c:pt>
                <c:pt idx="693">
                  <c:v>14.223906043708601</c:v>
                </c:pt>
                <c:pt idx="694">
                  <c:v>14.2444311606548</c:v>
                </c:pt>
                <c:pt idx="695">
                  <c:v>14.264956277601</c:v>
                </c:pt>
                <c:pt idx="696">
                  <c:v>14.2854813945471</c:v>
                </c:pt>
                <c:pt idx="697">
                  <c:v>14.306006511493299</c:v>
                </c:pt>
                <c:pt idx="698">
                  <c:v>14.326531628439501</c:v>
                </c:pt>
                <c:pt idx="699">
                  <c:v>14.3470567453857</c:v>
                </c:pt>
                <c:pt idx="700">
                  <c:v>14.3675818623319</c:v>
                </c:pt>
                <c:pt idx="701">
                  <c:v>14.388106979278099</c:v>
                </c:pt>
                <c:pt idx="702">
                  <c:v>14.4086320962243</c:v>
                </c:pt>
                <c:pt idx="703">
                  <c:v>14.4291572131705</c:v>
                </c:pt>
                <c:pt idx="704">
                  <c:v>14.449682330116699</c:v>
                </c:pt>
                <c:pt idx="705">
                  <c:v>14.470207447062799</c:v>
                </c:pt>
                <c:pt idx="706">
                  <c:v>14.490732564009001</c:v>
                </c:pt>
                <c:pt idx="707">
                  <c:v>14.5112576809552</c:v>
                </c:pt>
                <c:pt idx="708">
                  <c:v>14.5317827979014</c:v>
                </c:pt>
                <c:pt idx="709">
                  <c:v>14.552307914847599</c:v>
                </c:pt>
                <c:pt idx="710">
                  <c:v>14.572833031793801</c:v>
                </c:pt>
                <c:pt idx="711">
                  <c:v>14.59335814874</c:v>
                </c:pt>
                <c:pt idx="712">
                  <c:v>14.6138832656862</c:v>
                </c:pt>
                <c:pt idx="713">
                  <c:v>14.6344083826323</c:v>
                </c:pt>
                <c:pt idx="714">
                  <c:v>14.654933499578499</c:v>
                </c:pt>
                <c:pt idx="715">
                  <c:v>14.675458616524701</c:v>
                </c:pt>
                <c:pt idx="716">
                  <c:v>14.6959837334709</c:v>
                </c:pt>
                <c:pt idx="717">
                  <c:v>14.7165088504171</c:v>
                </c:pt>
                <c:pt idx="718">
                  <c:v>14.737033967363301</c:v>
                </c:pt>
                <c:pt idx="719">
                  <c:v>14.7575590843095</c:v>
                </c:pt>
                <c:pt idx="720">
                  <c:v>14.7780842012557</c:v>
                </c:pt>
                <c:pt idx="721">
                  <c:v>14.798609318201899</c:v>
                </c:pt>
                <c:pt idx="722">
                  <c:v>14.819134435147999</c:v>
                </c:pt>
                <c:pt idx="723">
                  <c:v>14.839659552094201</c:v>
                </c:pt>
                <c:pt idx="724">
                  <c:v>14.8601846690404</c:v>
                </c:pt>
                <c:pt idx="725">
                  <c:v>14.8807097859866</c:v>
                </c:pt>
                <c:pt idx="726">
                  <c:v>14.901234902932799</c:v>
                </c:pt>
                <c:pt idx="727">
                  <c:v>14.921760019879001</c:v>
                </c:pt>
                <c:pt idx="728">
                  <c:v>14.9422851368252</c:v>
                </c:pt>
                <c:pt idx="729">
                  <c:v>14.9628102537714</c:v>
                </c:pt>
                <c:pt idx="730">
                  <c:v>14.983335370717599</c:v>
                </c:pt>
                <c:pt idx="731">
                  <c:v>15.003860487663699</c:v>
                </c:pt>
                <c:pt idx="732">
                  <c:v>15.0243856046099</c:v>
                </c:pt>
                <c:pt idx="733">
                  <c:v>15.0449107215561</c:v>
                </c:pt>
                <c:pt idx="734">
                  <c:v>15.0654358385023</c:v>
                </c:pt>
                <c:pt idx="735">
                  <c:v>15.085960955448501</c:v>
                </c:pt>
                <c:pt idx="736">
                  <c:v>15.1064860723947</c:v>
                </c:pt>
                <c:pt idx="737">
                  <c:v>15.1270111893409</c:v>
                </c:pt>
                <c:pt idx="738">
                  <c:v>15.147536306287099</c:v>
                </c:pt>
                <c:pt idx="739">
                  <c:v>15.168061423233199</c:v>
                </c:pt>
                <c:pt idx="740">
                  <c:v>15.188586540179401</c:v>
                </c:pt>
                <c:pt idx="741">
                  <c:v>15.2091116571256</c:v>
                </c:pt>
                <c:pt idx="742">
                  <c:v>15.2296367740718</c:v>
                </c:pt>
                <c:pt idx="743">
                  <c:v>15.250161891017999</c:v>
                </c:pt>
                <c:pt idx="744">
                  <c:v>15.270687007964201</c:v>
                </c:pt>
                <c:pt idx="745">
                  <c:v>15.2912121249104</c:v>
                </c:pt>
                <c:pt idx="746">
                  <c:v>15.3117372418566</c:v>
                </c:pt>
                <c:pt idx="747">
                  <c:v>15.332262358802801</c:v>
                </c:pt>
                <c:pt idx="748">
                  <c:v>15.352787475748899</c:v>
                </c:pt>
                <c:pt idx="749">
                  <c:v>15.3733125926951</c:v>
                </c:pt>
                <c:pt idx="750">
                  <c:v>15.3938377096413</c:v>
                </c:pt>
                <c:pt idx="751">
                  <c:v>15.414362826587499</c:v>
                </c:pt>
                <c:pt idx="752">
                  <c:v>15.434887943533701</c:v>
                </c:pt>
                <c:pt idx="753">
                  <c:v>15.4554130604799</c:v>
                </c:pt>
                <c:pt idx="754">
                  <c:v>15.4759381774261</c:v>
                </c:pt>
                <c:pt idx="755">
                  <c:v>15.496463294372299</c:v>
                </c:pt>
                <c:pt idx="756">
                  <c:v>15.516988411318501</c:v>
                </c:pt>
                <c:pt idx="757">
                  <c:v>15.537513528264601</c:v>
                </c:pt>
                <c:pt idx="758">
                  <c:v>15.5580386452108</c:v>
                </c:pt>
                <c:pt idx="759">
                  <c:v>15.578563762157</c:v>
                </c:pt>
                <c:pt idx="760">
                  <c:v>15.599088879103199</c:v>
                </c:pt>
                <c:pt idx="761">
                  <c:v>15.6196139960494</c:v>
                </c:pt>
                <c:pt idx="762">
                  <c:v>15.6401391129956</c:v>
                </c:pt>
                <c:pt idx="763">
                  <c:v>15.6606642299418</c:v>
                </c:pt>
                <c:pt idx="764">
                  <c:v>15.681189346888001</c:v>
                </c:pt>
                <c:pt idx="765">
                  <c:v>15.701714463834101</c:v>
                </c:pt>
                <c:pt idx="766">
                  <c:v>15.7222395807803</c:v>
                </c:pt>
                <c:pt idx="767">
                  <c:v>15.7427646977265</c:v>
                </c:pt>
                <c:pt idx="768">
                  <c:v>15.763289814672699</c:v>
                </c:pt>
                <c:pt idx="769">
                  <c:v>15.783814931618901</c:v>
                </c:pt>
                <c:pt idx="770">
                  <c:v>15.8043400485651</c:v>
                </c:pt>
                <c:pt idx="771">
                  <c:v>15.8248651655113</c:v>
                </c:pt>
                <c:pt idx="772">
                  <c:v>15.845390282457499</c:v>
                </c:pt>
                <c:pt idx="773">
                  <c:v>15.865915399403701</c:v>
                </c:pt>
                <c:pt idx="774">
                  <c:v>15.886440516349801</c:v>
                </c:pt>
                <c:pt idx="775">
                  <c:v>15.906965633296</c:v>
                </c:pt>
                <c:pt idx="776">
                  <c:v>15.9274907502422</c:v>
                </c:pt>
                <c:pt idx="777">
                  <c:v>15.948015867188399</c:v>
                </c:pt>
                <c:pt idx="778">
                  <c:v>15.9685409841346</c:v>
                </c:pt>
                <c:pt idx="779">
                  <c:v>15.9890661010808</c:v>
                </c:pt>
                <c:pt idx="780">
                  <c:v>16.009591218027001</c:v>
                </c:pt>
                <c:pt idx="781">
                  <c:v>16.030116334973201</c:v>
                </c:pt>
                <c:pt idx="782">
                  <c:v>16.0506414519194</c:v>
                </c:pt>
                <c:pt idx="783">
                  <c:v>16.0711665688655</c:v>
                </c:pt>
                <c:pt idx="784">
                  <c:v>16.0916916858117</c:v>
                </c:pt>
                <c:pt idx="785">
                  <c:v>16.112216802757899</c:v>
                </c:pt>
                <c:pt idx="786">
                  <c:v>16.132741919704099</c:v>
                </c:pt>
                <c:pt idx="787">
                  <c:v>16.153267036650298</c:v>
                </c:pt>
                <c:pt idx="788">
                  <c:v>16.173792153596501</c:v>
                </c:pt>
                <c:pt idx="789">
                  <c:v>16.194317270542701</c:v>
                </c:pt>
                <c:pt idx="790">
                  <c:v>16.2148423874889</c:v>
                </c:pt>
                <c:pt idx="791">
                  <c:v>16.235367504435001</c:v>
                </c:pt>
                <c:pt idx="792">
                  <c:v>16.2558926213812</c:v>
                </c:pt>
                <c:pt idx="793">
                  <c:v>16.2764177383274</c:v>
                </c:pt>
                <c:pt idx="794">
                  <c:v>16.296942855273599</c:v>
                </c:pt>
                <c:pt idx="795">
                  <c:v>16.317467972219799</c:v>
                </c:pt>
                <c:pt idx="796">
                  <c:v>16.337993089166002</c:v>
                </c:pt>
                <c:pt idx="797">
                  <c:v>16.358518206112201</c:v>
                </c:pt>
                <c:pt idx="798">
                  <c:v>16.379043323058401</c:v>
                </c:pt>
                <c:pt idx="799">
                  <c:v>16.3995684400046</c:v>
                </c:pt>
                <c:pt idx="800">
                  <c:v>16.4200935569507</c:v>
                </c:pt>
                <c:pt idx="801">
                  <c:v>16.4406186738969</c:v>
                </c:pt>
                <c:pt idx="802">
                  <c:v>16.461143790843099</c:v>
                </c:pt>
                <c:pt idx="803">
                  <c:v>16.481668907789299</c:v>
                </c:pt>
                <c:pt idx="804">
                  <c:v>16.502194024735498</c:v>
                </c:pt>
                <c:pt idx="805">
                  <c:v>16.522719141681701</c:v>
                </c:pt>
                <c:pt idx="806">
                  <c:v>16.543244258627901</c:v>
                </c:pt>
                <c:pt idx="807">
                  <c:v>16.5637693755741</c:v>
                </c:pt>
                <c:pt idx="808">
                  <c:v>16.5842944925203</c:v>
                </c:pt>
                <c:pt idx="809">
                  <c:v>16.6048196094664</c:v>
                </c:pt>
                <c:pt idx="810">
                  <c:v>16.6253447264126</c:v>
                </c:pt>
                <c:pt idx="811">
                  <c:v>16.645869843358799</c:v>
                </c:pt>
                <c:pt idx="812">
                  <c:v>16.666394960304999</c:v>
                </c:pt>
                <c:pt idx="813">
                  <c:v>16.686920077251202</c:v>
                </c:pt>
                <c:pt idx="814">
                  <c:v>16.707445194197401</c:v>
                </c:pt>
                <c:pt idx="815">
                  <c:v>16.727970311143601</c:v>
                </c:pt>
                <c:pt idx="816">
                  <c:v>16.7484954280898</c:v>
                </c:pt>
                <c:pt idx="817">
                  <c:v>16.7690205450359</c:v>
                </c:pt>
                <c:pt idx="818">
                  <c:v>16.7895456619821</c:v>
                </c:pt>
                <c:pt idx="819">
                  <c:v>16.810070778928299</c:v>
                </c:pt>
                <c:pt idx="820">
                  <c:v>16.830595895874499</c:v>
                </c:pt>
                <c:pt idx="821">
                  <c:v>16.851121012820698</c:v>
                </c:pt>
                <c:pt idx="822">
                  <c:v>16.871646129766901</c:v>
                </c:pt>
                <c:pt idx="823">
                  <c:v>16.892171246713101</c:v>
                </c:pt>
                <c:pt idx="824">
                  <c:v>16.9126963636593</c:v>
                </c:pt>
                <c:pt idx="825">
                  <c:v>16.9332214806055</c:v>
                </c:pt>
                <c:pt idx="826">
                  <c:v>16.9537465975516</c:v>
                </c:pt>
                <c:pt idx="827">
                  <c:v>16.974271714497799</c:v>
                </c:pt>
                <c:pt idx="828">
                  <c:v>16.994796831443999</c:v>
                </c:pt>
                <c:pt idx="829">
                  <c:v>17.015321948390199</c:v>
                </c:pt>
                <c:pt idx="830">
                  <c:v>17.035847065336402</c:v>
                </c:pt>
                <c:pt idx="831">
                  <c:v>17.056372182282601</c:v>
                </c:pt>
                <c:pt idx="832">
                  <c:v>17.076897299228801</c:v>
                </c:pt>
                <c:pt idx="833">
                  <c:v>17.097422416175</c:v>
                </c:pt>
                <c:pt idx="834">
                  <c:v>17.1179475331212</c:v>
                </c:pt>
                <c:pt idx="835">
                  <c:v>17.1384726500673</c:v>
                </c:pt>
                <c:pt idx="836">
                  <c:v>17.158997767013499</c:v>
                </c:pt>
                <c:pt idx="837">
                  <c:v>17.179522883959699</c:v>
                </c:pt>
                <c:pt idx="838">
                  <c:v>17.200048000905898</c:v>
                </c:pt>
                <c:pt idx="839">
                  <c:v>17.220573117852101</c:v>
                </c:pt>
                <c:pt idx="840">
                  <c:v>17.241098234798301</c:v>
                </c:pt>
                <c:pt idx="841">
                  <c:v>17.2616233517445</c:v>
                </c:pt>
                <c:pt idx="842">
                  <c:v>17.2821484686907</c:v>
                </c:pt>
                <c:pt idx="843">
                  <c:v>17.3026735856368</c:v>
                </c:pt>
                <c:pt idx="844">
                  <c:v>17.323198702582999</c:v>
                </c:pt>
                <c:pt idx="845">
                  <c:v>17.343723819529199</c:v>
                </c:pt>
                <c:pt idx="846">
                  <c:v>17.364248936475398</c:v>
                </c:pt>
                <c:pt idx="847">
                  <c:v>17.384774053421602</c:v>
                </c:pt>
                <c:pt idx="848">
                  <c:v>17.405299170367801</c:v>
                </c:pt>
                <c:pt idx="849">
                  <c:v>17.425824287314001</c:v>
                </c:pt>
                <c:pt idx="850">
                  <c:v>17.4463494042602</c:v>
                </c:pt>
                <c:pt idx="851">
                  <c:v>17.4668745212064</c:v>
                </c:pt>
                <c:pt idx="852">
                  <c:v>17.4873996381525</c:v>
                </c:pt>
                <c:pt idx="853">
                  <c:v>17.507924755098699</c:v>
                </c:pt>
                <c:pt idx="854">
                  <c:v>17.528449872044899</c:v>
                </c:pt>
                <c:pt idx="855">
                  <c:v>17.548974988991102</c:v>
                </c:pt>
                <c:pt idx="856">
                  <c:v>17.569500105937301</c:v>
                </c:pt>
                <c:pt idx="857">
                  <c:v>17.590025222883501</c:v>
                </c:pt>
                <c:pt idx="858">
                  <c:v>17.6105503398297</c:v>
                </c:pt>
                <c:pt idx="859">
                  <c:v>17.6310754567759</c:v>
                </c:pt>
                <c:pt idx="860">
                  <c:v>17.651600573722099</c:v>
                </c:pt>
                <c:pt idx="861">
                  <c:v>17.672125690668199</c:v>
                </c:pt>
                <c:pt idx="862">
                  <c:v>17.692650807614399</c:v>
                </c:pt>
                <c:pt idx="863">
                  <c:v>17.713175924560598</c:v>
                </c:pt>
                <c:pt idx="864">
                  <c:v>17.733701041506801</c:v>
                </c:pt>
                <c:pt idx="865">
                  <c:v>17.754226158453001</c:v>
                </c:pt>
                <c:pt idx="866">
                  <c:v>17.774751275399201</c:v>
                </c:pt>
                <c:pt idx="867">
                  <c:v>17.7952763923454</c:v>
                </c:pt>
                <c:pt idx="868">
                  <c:v>17.8158015092916</c:v>
                </c:pt>
                <c:pt idx="869">
                  <c:v>17.8363266262377</c:v>
                </c:pt>
                <c:pt idx="870">
                  <c:v>17.856851743183899</c:v>
                </c:pt>
                <c:pt idx="871">
                  <c:v>17.877376860130099</c:v>
                </c:pt>
                <c:pt idx="872">
                  <c:v>17.897901977076302</c:v>
                </c:pt>
                <c:pt idx="873">
                  <c:v>17.918427094022501</c:v>
                </c:pt>
                <c:pt idx="874">
                  <c:v>17.938952210968701</c:v>
                </c:pt>
                <c:pt idx="875">
                  <c:v>17.9594773279149</c:v>
                </c:pt>
                <c:pt idx="876">
                  <c:v>17.9800024448611</c:v>
                </c:pt>
                <c:pt idx="877">
                  <c:v>18.000527561807299</c:v>
                </c:pt>
                <c:pt idx="878">
                  <c:v>18.021052678753399</c:v>
                </c:pt>
                <c:pt idx="879">
                  <c:v>18.041577795699599</c:v>
                </c:pt>
                <c:pt idx="880">
                  <c:v>18.062102912645798</c:v>
                </c:pt>
                <c:pt idx="881">
                  <c:v>18.082628029592001</c:v>
                </c:pt>
                <c:pt idx="882">
                  <c:v>18.103153146538201</c:v>
                </c:pt>
                <c:pt idx="883">
                  <c:v>18.1236782634844</c:v>
                </c:pt>
                <c:pt idx="884">
                  <c:v>18.1442033804306</c:v>
                </c:pt>
                <c:pt idx="885">
                  <c:v>18.1647284973768</c:v>
                </c:pt>
                <c:pt idx="886">
                  <c:v>18.1852536143229</c:v>
                </c:pt>
                <c:pt idx="887">
                  <c:v>18.205778731269099</c:v>
                </c:pt>
                <c:pt idx="888">
                  <c:v>18.226303848215299</c:v>
                </c:pt>
                <c:pt idx="889">
                  <c:v>18.246828965161502</c:v>
                </c:pt>
                <c:pt idx="890">
                  <c:v>18.267354082107701</c:v>
                </c:pt>
                <c:pt idx="891">
                  <c:v>18.287879199053901</c:v>
                </c:pt>
                <c:pt idx="892">
                  <c:v>18.3084043160001</c:v>
                </c:pt>
                <c:pt idx="893">
                  <c:v>18.3289294329463</c:v>
                </c:pt>
                <c:pt idx="894">
                  <c:v>18.349454549892499</c:v>
                </c:pt>
                <c:pt idx="895">
                  <c:v>18.369979666838599</c:v>
                </c:pt>
                <c:pt idx="896">
                  <c:v>18.390504783784799</c:v>
                </c:pt>
                <c:pt idx="897">
                  <c:v>18.411029900730998</c:v>
                </c:pt>
                <c:pt idx="898">
                  <c:v>18.431555017677201</c:v>
                </c:pt>
                <c:pt idx="899">
                  <c:v>18.452080134623401</c:v>
                </c:pt>
                <c:pt idx="900">
                  <c:v>18.4726052515696</c:v>
                </c:pt>
                <c:pt idx="901">
                  <c:v>18.4931303685158</c:v>
                </c:pt>
                <c:pt idx="902">
                  <c:v>18.513655485461999</c:v>
                </c:pt>
                <c:pt idx="903">
                  <c:v>18.534180602408199</c:v>
                </c:pt>
                <c:pt idx="904">
                  <c:v>18.554705719354299</c:v>
                </c:pt>
                <c:pt idx="905">
                  <c:v>18.575230836300499</c:v>
                </c:pt>
                <c:pt idx="906">
                  <c:v>18.595755953246702</c:v>
                </c:pt>
                <c:pt idx="907">
                  <c:v>18.616281070192901</c:v>
                </c:pt>
                <c:pt idx="908">
                  <c:v>18.636806187139101</c:v>
                </c:pt>
                <c:pt idx="909">
                  <c:v>18.6573313040853</c:v>
                </c:pt>
                <c:pt idx="910">
                  <c:v>18.6778564210315</c:v>
                </c:pt>
                <c:pt idx="911">
                  <c:v>18.698381537977699</c:v>
                </c:pt>
                <c:pt idx="912">
                  <c:v>18.718906654923799</c:v>
                </c:pt>
                <c:pt idx="913">
                  <c:v>18.739431771869999</c:v>
                </c:pt>
                <c:pt idx="914">
                  <c:v>18.759956888816198</c:v>
                </c:pt>
                <c:pt idx="915">
                  <c:v>18.780482005762401</c:v>
                </c:pt>
                <c:pt idx="916">
                  <c:v>18.801007122708601</c:v>
                </c:pt>
                <c:pt idx="917">
                  <c:v>18.8215322396548</c:v>
                </c:pt>
                <c:pt idx="918">
                  <c:v>18.842057356601</c:v>
                </c:pt>
                <c:pt idx="919">
                  <c:v>18.862582473547199</c:v>
                </c:pt>
                <c:pt idx="920">
                  <c:v>18.883107590493399</c:v>
                </c:pt>
                <c:pt idx="921">
                  <c:v>18.903632707439499</c:v>
                </c:pt>
                <c:pt idx="922">
                  <c:v>18.924157824385698</c:v>
                </c:pt>
                <c:pt idx="923">
                  <c:v>18.944682941331902</c:v>
                </c:pt>
                <c:pt idx="924">
                  <c:v>18.965208058278101</c:v>
                </c:pt>
                <c:pt idx="925">
                  <c:v>18.985733175224301</c:v>
                </c:pt>
                <c:pt idx="926">
                  <c:v>19.0062582921705</c:v>
                </c:pt>
                <c:pt idx="927">
                  <c:v>19.0267834091167</c:v>
                </c:pt>
                <c:pt idx="928">
                  <c:v>19.047308526062899</c:v>
                </c:pt>
                <c:pt idx="929">
                  <c:v>19.067833643009099</c:v>
                </c:pt>
                <c:pt idx="930">
                  <c:v>19.088358759955199</c:v>
                </c:pt>
                <c:pt idx="931">
                  <c:v>19.108883876901398</c:v>
                </c:pt>
                <c:pt idx="932">
                  <c:v>19.129408993847601</c:v>
                </c:pt>
                <c:pt idx="933">
                  <c:v>19.149934110793801</c:v>
                </c:pt>
                <c:pt idx="934">
                  <c:v>19.17045922774</c:v>
                </c:pt>
                <c:pt idx="935">
                  <c:v>19.1909843446862</c:v>
                </c:pt>
                <c:pt idx="936">
                  <c:v>19.211509461632399</c:v>
                </c:pt>
                <c:pt idx="937">
                  <c:v>19.232034578578599</c:v>
                </c:pt>
                <c:pt idx="938">
                  <c:v>19.252559695524699</c:v>
                </c:pt>
                <c:pt idx="939">
                  <c:v>19.273084812470898</c:v>
                </c:pt>
                <c:pt idx="940">
                  <c:v>19.293609929417102</c:v>
                </c:pt>
                <c:pt idx="941">
                  <c:v>19.314135046363301</c:v>
                </c:pt>
                <c:pt idx="942">
                  <c:v>19.334660163309501</c:v>
                </c:pt>
                <c:pt idx="943">
                  <c:v>19.3551852802557</c:v>
                </c:pt>
                <c:pt idx="944">
                  <c:v>19.3757103972019</c:v>
                </c:pt>
                <c:pt idx="945">
                  <c:v>19.396235514148099</c:v>
                </c:pt>
                <c:pt idx="946">
                  <c:v>19.416760631094299</c:v>
                </c:pt>
                <c:pt idx="947">
                  <c:v>19.437285748040399</c:v>
                </c:pt>
                <c:pt idx="948">
                  <c:v>19.457810864986602</c:v>
                </c:pt>
                <c:pt idx="949">
                  <c:v>19.478335981932801</c:v>
                </c:pt>
                <c:pt idx="950">
                  <c:v>19.498861098879001</c:v>
                </c:pt>
                <c:pt idx="951">
                  <c:v>19.5193862158252</c:v>
                </c:pt>
                <c:pt idx="952">
                  <c:v>19.5399113327714</c:v>
                </c:pt>
                <c:pt idx="953">
                  <c:v>19.560436449717599</c:v>
                </c:pt>
                <c:pt idx="954">
                  <c:v>19.580961566663799</c:v>
                </c:pt>
                <c:pt idx="955">
                  <c:v>19.601486683609899</c:v>
                </c:pt>
                <c:pt idx="956">
                  <c:v>19.622011800556098</c:v>
                </c:pt>
                <c:pt idx="957">
                  <c:v>19.642536917502301</c:v>
                </c:pt>
                <c:pt idx="958">
                  <c:v>19.663062034448501</c:v>
                </c:pt>
                <c:pt idx="959">
                  <c:v>19.6835871513947</c:v>
                </c:pt>
                <c:pt idx="960">
                  <c:v>19.7041122683409</c:v>
                </c:pt>
                <c:pt idx="961">
                  <c:v>19.7246373852871</c:v>
                </c:pt>
                <c:pt idx="962">
                  <c:v>19.745162502233299</c:v>
                </c:pt>
                <c:pt idx="963">
                  <c:v>19.765687619179499</c:v>
                </c:pt>
                <c:pt idx="964">
                  <c:v>19.786212736125599</c:v>
                </c:pt>
                <c:pt idx="965">
                  <c:v>19.806737853071802</c:v>
                </c:pt>
                <c:pt idx="966">
                  <c:v>19.827262970018001</c:v>
                </c:pt>
                <c:pt idx="967">
                  <c:v>19.847788086964201</c:v>
                </c:pt>
                <c:pt idx="968">
                  <c:v>19.8683132039104</c:v>
                </c:pt>
                <c:pt idx="969">
                  <c:v>19.8888383208566</c:v>
                </c:pt>
                <c:pt idx="970">
                  <c:v>19.909363437802799</c:v>
                </c:pt>
                <c:pt idx="971">
                  <c:v>19.929888554748999</c:v>
                </c:pt>
                <c:pt idx="972">
                  <c:v>19.950413671695198</c:v>
                </c:pt>
                <c:pt idx="973">
                  <c:v>19.970938788641298</c:v>
                </c:pt>
                <c:pt idx="974">
                  <c:v>19.991463905587501</c:v>
                </c:pt>
                <c:pt idx="975">
                  <c:v>20.011989022533701</c:v>
                </c:pt>
                <c:pt idx="976">
                  <c:v>20.0325141394799</c:v>
                </c:pt>
                <c:pt idx="977">
                  <c:v>20.0530392564261</c:v>
                </c:pt>
                <c:pt idx="978">
                  <c:v>20.073564373372299</c:v>
                </c:pt>
                <c:pt idx="979">
                  <c:v>20.094089490318499</c:v>
                </c:pt>
                <c:pt idx="980">
                  <c:v>20.114614607264699</c:v>
                </c:pt>
                <c:pt idx="981">
                  <c:v>20.135139724210799</c:v>
                </c:pt>
                <c:pt idx="982">
                  <c:v>20.155664841157002</c:v>
                </c:pt>
                <c:pt idx="983">
                  <c:v>20.176189958103201</c:v>
                </c:pt>
                <c:pt idx="984">
                  <c:v>20.196715075049401</c:v>
                </c:pt>
                <c:pt idx="985">
                  <c:v>20.2172401919956</c:v>
                </c:pt>
                <c:pt idx="986">
                  <c:v>20.2377653089418</c:v>
                </c:pt>
                <c:pt idx="987">
                  <c:v>20.258290425887999</c:v>
                </c:pt>
                <c:pt idx="988">
                  <c:v>20.278815542834199</c:v>
                </c:pt>
                <c:pt idx="989">
                  <c:v>20.299340659780398</c:v>
                </c:pt>
                <c:pt idx="990">
                  <c:v>20.319865776726498</c:v>
                </c:pt>
                <c:pt idx="991">
                  <c:v>20.340390893672701</c:v>
                </c:pt>
                <c:pt idx="992">
                  <c:v>20.360916010618901</c:v>
                </c:pt>
                <c:pt idx="993">
                  <c:v>20.3814411275651</c:v>
                </c:pt>
                <c:pt idx="994">
                  <c:v>20.4019662445113</c:v>
                </c:pt>
                <c:pt idx="995">
                  <c:v>20.422491361457499</c:v>
                </c:pt>
                <c:pt idx="996">
                  <c:v>20.443016478403699</c:v>
                </c:pt>
                <c:pt idx="997">
                  <c:v>20.463541595349898</c:v>
                </c:pt>
                <c:pt idx="998">
                  <c:v>20.484066712296102</c:v>
                </c:pt>
                <c:pt idx="999">
                  <c:v>20.504591829242202</c:v>
                </c:pt>
                <c:pt idx="1000">
                  <c:v>20.525116946188401</c:v>
                </c:pt>
                <c:pt idx="1001">
                  <c:v>20.545642063134601</c:v>
                </c:pt>
                <c:pt idx="1002">
                  <c:v>20.5661671800808</c:v>
                </c:pt>
                <c:pt idx="1003">
                  <c:v>20.586692297027</c:v>
                </c:pt>
                <c:pt idx="1004">
                  <c:v>20.607217413973199</c:v>
                </c:pt>
                <c:pt idx="1005">
                  <c:v>20.627742530919399</c:v>
                </c:pt>
                <c:pt idx="1006">
                  <c:v>20.648267647865602</c:v>
                </c:pt>
                <c:pt idx="1007">
                  <c:v>20.668792764811698</c:v>
                </c:pt>
                <c:pt idx="1008">
                  <c:v>20.689317881757901</c:v>
                </c:pt>
                <c:pt idx="1009">
                  <c:v>20.709842998704101</c:v>
                </c:pt>
                <c:pt idx="1010">
                  <c:v>20.7303681156503</c:v>
                </c:pt>
                <c:pt idx="1011">
                  <c:v>20.7508932325965</c:v>
                </c:pt>
                <c:pt idx="1012">
                  <c:v>20.771418349542699</c:v>
                </c:pt>
                <c:pt idx="1013">
                  <c:v>20.791943466488899</c:v>
                </c:pt>
                <c:pt idx="1014">
                  <c:v>20.812468583435098</c:v>
                </c:pt>
                <c:pt idx="1015">
                  <c:v>20.832993700381301</c:v>
                </c:pt>
                <c:pt idx="1016">
                  <c:v>20.853518817327402</c:v>
                </c:pt>
                <c:pt idx="1017">
                  <c:v>20.874043934273601</c:v>
                </c:pt>
                <c:pt idx="1018">
                  <c:v>20.894569051219801</c:v>
                </c:pt>
                <c:pt idx="1019">
                  <c:v>20.915094168166</c:v>
                </c:pt>
                <c:pt idx="1020">
                  <c:v>20.9356192851122</c:v>
                </c:pt>
                <c:pt idx="1021">
                  <c:v>20.956144402058399</c:v>
                </c:pt>
                <c:pt idx="1022">
                  <c:v>20.976669519004599</c:v>
                </c:pt>
                <c:pt idx="1023">
                  <c:v>20.997194635950802</c:v>
                </c:pt>
                <c:pt idx="1024">
                  <c:v>21.017719752897001</c:v>
                </c:pt>
                <c:pt idx="1025">
                  <c:v>21.038244869843101</c:v>
                </c:pt>
                <c:pt idx="1026">
                  <c:v>21.058769986789301</c:v>
                </c:pt>
                <c:pt idx="1027">
                  <c:v>21.0792951037355</c:v>
                </c:pt>
                <c:pt idx="1028">
                  <c:v>21.0998202206817</c:v>
                </c:pt>
                <c:pt idx="1029">
                  <c:v>21.120345337627899</c:v>
                </c:pt>
                <c:pt idx="1030">
                  <c:v>21.140870454574099</c:v>
                </c:pt>
                <c:pt idx="1031">
                  <c:v>21.161395571520298</c:v>
                </c:pt>
                <c:pt idx="1032">
                  <c:v>21.181920688466501</c:v>
                </c:pt>
                <c:pt idx="1033">
                  <c:v>21.202445805412601</c:v>
                </c:pt>
                <c:pt idx="1034">
                  <c:v>21.222970922358801</c:v>
                </c:pt>
                <c:pt idx="1035">
                  <c:v>21.243496039305001</c:v>
                </c:pt>
                <c:pt idx="1036">
                  <c:v>21.2640211562512</c:v>
                </c:pt>
                <c:pt idx="1037">
                  <c:v>21.2845462731974</c:v>
                </c:pt>
                <c:pt idx="1038">
                  <c:v>21.305071390143599</c:v>
                </c:pt>
                <c:pt idx="1039">
                  <c:v>21.325596507089799</c:v>
                </c:pt>
                <c:pt idx="1040">
                  <c:v>21.346121624036002</c:v>
                </c:pt>
                <c:pt idx="1041">
                  <c:v>21.366646740982201</c:v>
                </c:pt>
                <c:pt idx="1042">
                  <c:v>21.387171857928301</c:v>
                </c:pt>
                <c:pt idx="1043">
                  <c:v>21.407696974874501</c:v>
                </c:pt>
                <c:pt idx="1044">
                  <c:v>21.4282220918207</c:v>
                </c:pt>
                <c:pt idx="1045">
                  <c:v>21.4487472087669</c:v>
                </c:pt>
                <c:pt idx="1046">
                  <c:v>21.469272325713099</c:v>
                </c:pt>
                <c:pt idx="1047">
                  <c:v>21.489797442659299</c:v>
                </c:pt>
                <c:pt idx="1048">
                  <c:v>21.510322559605498</c:v>
                </c:pt>
                <c:pt idx="1049">
                  <c:v>21.530847676551701</c:v>
                </c:pt>
                <c:pt idx="1050">
                  <c:v>21.551372793497901</c:v>
                </c:pt>
                <c:pt idx="1051">
                  <c:v>21.571897910444001</c:v>
                </c:pt>
                <c:pt idx="1052">
                  <c:v>21.5924230273902</c:v>
                </c:pt>
                <c:pt idx="1053">
                  <c:v>21.6129481443364</c:v>
                </c:pt>
                <c:pt idx="1054">
                  <c:v>21.6334732612826</c:v>
                </c:pt>
                <c:pt idx="1055">
                  <c:v>21.653998378228799</c:v>
                </c:pt>
                <c:pt idx="1056">
                  <c:v>21.674523495174999</c:v>
                </c:pt>
                <c:pt idx="1057">
                  <c:v>21.695048612121202</c:v>
                </c:pt>
                <c:pt idx="1058">
                  <c:v>21.715573729067401</c:v>
                </c:pt>
                <c:pt idx="1059">
                  <c:v>21.736098846013501</c:v>
                </c:pt>
                <c:pt idx="1060">
                  <c:v>21.756623962959701</c:v>
                </c:pt>
                <c:pt idx="1061">
                  <c:v>21.7771490799059</c:v>
                </c:pt>
                <c:pt idx="1062">
                  <c:v>21.7976741968521</c:v>
                </c:pt>
                <c:pt idx="1063">
                  <c:v>21.818199313798299</c:v>
                </c:pt>
                <c:pt idx="1064">
                  <c:v>21.838724430744499</c:v>
                </c:pt>
                <c:pt idx="1065">
                  <c:v>21.859249547690698</c:v>
                </c:pt>
                <c:pt idx="1066">
                  <c:v>21.879774664636901</c:v>
                </c:pt>
                <c:pt idx="1067">
                  <c:v>21.900299781583101</c:v>
                </c:pt>
                <c:pt idx="1068">
                  <c:v>21.920824898529201</c:v>
                </c:pt>
                <c:pt idx="1069">
                  <c:v>21.9413500154754</c:v>
                </c:pt>
                <c:pt idx="1070">
                  <c:v>21.9618751324216</c:v>
                </c:pt>
                <c:pt idx="1071">
                  <c:v>21.982400249367799</c:v>
                </c:pt>
                <c:pt idx="1072">
                  <c:v>22.002925366313999</c:v>
                </c:pt>
                <c:pt idx="1073">
                  <c:v>22.023450483260198</c:v>
                </c:pt>
                <c:pt idx="1074">
                  <c:v>22.043975600206402</c:v>
                </c:pt>
                <c:pt idx="1075">
                  <c:v>22.064500717152601</c:v>
                </c:pt>
                <c:pt idx="1076">
                  <c:v>22.085025834098801</c:v>
                </c:pt>
                <c:pt idx="1077">
                  <c:v>22.105550951044901</c:v>
                </c:pt>
                <c:pt idx="1078">
                  <c:v>22.1260760679911</c:v>
                </c:pt>
                <c:pt idx="1079">
                  <c:v>22.1466011849373</c:v>
                </c:pt>
                <c:pt idx="1080">
                  <c:v>22.167126301883499</c:v>
                </c:pt>
                <c:pt idx="1081">
                  <c:v>22.187651418829699</c:v>
                </c:pt>
                <c:pt idx="1082">
                  <c:v>22.208176535775898</c:v>
                </c:pt>
                <c:pt idx="1083">
                  <c:v>22.228701652722101</c:v>
                </c:pt>
                <c:pt idx="1084">
                  <c:v>22.249226769668301</c:v>
                </c:pt>
                <c:pt idx="1085">
                  <c:v>22.269751886614401</c:v>
                </c:pt>
                <c:pt idx="1086">
                  <c:v>22.2902770035606</c:v>
                </c:pt>
                <c:pt idx="1087">
                  <c:v>22.3108021205068</c:v>
                </c:pt>
                <c:pt idx="1088">
                  <c:v>22.331327237452999</c:v>
                </c:pt>
                <c:pt idx="1089">
                  <c:v>22.351852354399199</c:v>
                </c:pt>
                <c:pt idx="1090">
                  <c:v>22.372377471345398</c:v>
                </c:pt>
                <c:pt idx="1091">
                  <c:v>22.392902588291602</c:v>
                </c:pt>
                <c:pt idx="1092">
                  <c:v>22.413427705237801</c:v>
                </c:pt>
                <c:pt idx="1093">
                  <c:v>22.433952822184001</c:v>
                </c:pt>
                <c:pt idx="1094">
                  <c:v>22.454477939130101</c:v>
                </c:pt>
                <c:pt idx="1095">
                  <c:v>22.4750030560763</c:v>
                </c:pt>
                <c:pt idx="1096">
                  <c:v>22.4955281730225</c:v>
                </c:pt>
                <c:pt idx="1097">
                  <c:v>22.516053289968699</c:v>
                </c:pt>
                <c:pt idx="1098">
                  <c:v>22.536578406914899</c:v>
                </c:pt>
                <c:pt idx="1099">
                  <c:v>22.557103523861102</c:v>
                </c:pt>
                <c:pt idx="1100">
                  <c:v>22.577628640807301</c:v>
                </c:pt>
                <c:pt idx="1101">
                  <c:v>22.598153757753501</c:v>
                </c:pt>
                <c:pt idx="1102">
                  <c:v>22.6186788746997</c:v>
                </c:pt>
                <c:pt idx="1103">
                  <c:v>22.6392039916458</c:v>
                </c:pt>
                <c:pt idx="1104">
                  <c:v>22.659729108592</c:v>
                </c:pt>
                <c:pt idx="1105">
                  <c:v>22.680254225538199</c:v>
                </c:pt>
                <c:pt idx="1106">
                  <c:v>22.700779342484399</c:v>
                </c:pt>
                <c:pt idx="1107">
                  <c:v>22.721304459430598</c:v>
                </c:pt>
                <c:pt idx="1108">
                  <c:v>22.741829576376801</c:v>
                </c:pt>
                <c:pt idx="1109">
                  <c:v>22.762354693323001</c:v>
                </c:pt>
                <c:pt idx="1110">
                  <c:v>22.782879810269201</c:v>
                </c:pt>
                <c:pt idx="1111">
                  <c:v>22.803404927215301</c:v>
                </c:pt>
                <c:pt idx="1112">
                  <c:v>22.8239300441615</c:v>
                </c:pt>
                <c:pt idx="1113">
                  <c:v>22.8444551611077</c:v>
                </c:pt>
                <c:pt idx="1114">
                  <c:v>22.864980278053899</c:v>
                </c:pt>
                <c:pt idx="1115">
                  <c:v>22.885505395000099</c:v>
                </c:pt>
                <c:pt idx="1116">
                  <c:v>22.906030511946302</c:v>
                </c:pt>
                <c:pt idx="1117">
                  <c:v>22.926555628892501</c:v>
                </c:pt>
                <c:pt idx="1118">
                  <c:v>22.947080745838701</c:v>
                </c:pt>
                <c:pt idx="1119">
                  <c:v>22.9676058627849</c:v>
                </c:pt>
                <c:pt idx="1120">
                  <c:v>22.988130979731</c:v>
                </c:pt>
                <c:pt idx="1121">
                  <c:v>23.0086560966772</c:v>
                </c:pt>
                <c:pt idx="1122">
                  <c:v>23.029181213623399</c:v>
                </c:pt>
                <c:pt idx="1123">
                  <c:v>23.049706330569599</c:v>
                </c:pt>
                <c:pt idx="1124">
                  <c:v>23.070231447515798</c:v>
                </c:pt>
                <c:pt idx="1125">
                  <c:v>23.090756564462001</c:v>
                </c:pt>
                <c:pt idx="1126">
                  <c:v>23.111281681408201</c:v>
                </c:pt>
                <c:pt idx="1127">
                  <c:v>23.1318067983544</c:v>
                </c:pt>
                <c:pt idx="1128">
                  <c:v>23.1523319153005</c:v>
                </c:pt>
                <c:pt idx="1129">
                  <c:v>23.1728570322467</c:v>
                </c:pt>
                <c:pt idx="1130">
                  <c:v>23.1933821491929</c:v>
                </c:pt>
                <c:pt idx="1131">
                  <c:v>23.213907266139099</c:v>
                </c:pt>
                <c:pt idx="1132">
                  <c:v>23.234432383085299</c:v>
                </c:pt>
                <c:pt idx="1133">
                  <c:v>23.254957500031502</c:v>
                </c:pt>
                <c:pt idx="1134">
                  <c:v>23.275482616977701</c:v>
                </c:pt>
                <c:pt idx="1135">
                  <c:v>23.296007733923901</c:v>
                </c:pt>
                <c:pt idx="1136">
                  <c:v>23.3165328508701</c:v>
                </c:pt>
                <c:pt idx="1137">
                  <c:v>23.3370579678162</c:v>
                </c:pt>
                <c:pt idx="1138">
                  <c:v>23.3575830847624</c:v>
                </c:pt>
                <c:pt idx="1139">
                  <c:v>23.378108201708599</c:v>
                </c:pt>
                <c:pt idx="1140">
                  <c:v>23.398633318654799</c:v>
                </c:pt>
                <c:pt idx="1141">
                  <c:v>23.419158435600998</c:v>
                </c:pt>
                <c:pt idx="1142">
                  <c:v>23.439683552547201</c:v>
                </c:pt>
                <c:pt idx="1143">
                  <c:v>23.460208669493401</c:v>
                </c:pt>
                <c:pt idx="1144">
                  <c:v>23.4807337864396</c:v>
                </c:pt>
                <c:pt idx="1145">
                  <c:v>23.5012589033858</c:v>
                </c:pt>
                <c:pt idx="1146">
                  <c:v>23.5217840203319</c:v>
                </c:pt>
                <c:pt idx="1147">
                  <c:v>23.542309137278099</c:v>
                </c:pt>
                <c:pt idx="1148">
                  <c:v>23.562834254224299</c:v>
                </c:pt>
                <c:pt idx="1149">
                  <c:v>23.583359371170499</c:v>
                </c:pt>
                <c:pt idx="1150">
                  <c:v>23.603884488116702</c:v>
                </c:pt>
                <c:pt idx="1151">
                  <c:v>23.624409605062901</c:v>
                </c:pt>
                <c:pt idx="1152">
                  <c:v>23.644934722009101</c:v>
                </c:pt>
                <c:pt idx="1153">
                  <c:v>23.6654598389553</c:v>
                </c:pt>
                <c:pt idx="1154">
                  <c:v>23.6859849559014</c:v>
                </c:pt>
                <c:pt idx="1155">
                  <c:v>23.7065100728476</c:v>
                </c:pt>
                <c:pt idx="1156">
                  <c:v>23.727035189793799</c:v>
                </c:pt>
                <c:pt idx="1157">
                  <c:v>23.747560306739999</c:v>
                </c:pt>
                <c:pt idx="1158">
                  <c:v>23.768085423686198</c:v>
                </c:pt>
                <c:pt idx="1159">
                  <c:v>23.788610540632401</c:v>
                </c:pt>
                <c:pt idx="1160">
                  <c:v>23.809135657578601</c:v>
                </c:pt>
                <c:pt idx="1161">
                  <c:v>23.8296607745248</c:v>
                </c:pt>
                <c:pt idx="1162">
                  <c:v>23.850185891471</c:v>
                </c:pt>
                <c:pt idx="1163">
                  <c:v>23.8707110084171</c:v>
                </c:pt>
                <c:pt idx="1164">
                  <c:v>23.891236125363299</c:v>
                </c:pt>
                <c:pt idx="1165">
                  <c:v>23.911761242309499</c:v>
                </c:pt>
                <c:pt idx="1166">
                  <c:v>23.932286359255698</c:v>
                </c:pt>
                <c:pt idx="1167">
                  <c:v>23.952811476201902</c:v>
                </c:pt>
                <c:pt idx="1168">
                  <c:v>23.973336593148101</c:v>
                </c:pt>
                <c:pt idx="1169">
                  <c:v>23.993861710094301</c:v>
                </c:pt>
                <c:pt idx="1170">
                  <c:v>24.0143868270405</c:v>
                </c:pt>
                <c:pt idx="1171">
                  <c:v>24.0349119439867</c:v>
                </c:pt>
                <c:pt idx="1172">
                  <c:v>24.0554370609328</c:v>
                </c:pt>
                <c:pt idx="1173">
                  <c:v>24.075962177878999</c:v>
                </c:pt>
                <c:pt idx="1174">
                  <c:v>24.096487294825199</c:v>
                </c:pt>
                <c:pt idx="1175">
                  <c:v>24.117012411771402</c:v>
                </c:pt>
                <c:pt idx="1176">
                  <c:v>24.137537528717601</c:v>
                </c:pt>
                <c:pt idx="1177">
                  <c:v>24.158062645663801</c:v>
                </c:pt>
                <c:pt idx="1178">
                  <c:v>24.17858776261</c:v>
                </c:pt>
                <c:pt idx="1179">
                  <c:v>24.1991128795562</c:v>
                </c:pt>
                <c:pt idx="1180">
                  <c:v>24.2196379965023</c:v>
                </c:pt>
                <c:pt idx="1181">
                  <c:v>24.240163113448499</c:v>
                </c:pt>
                <c:pt idx="1182">
                  <c:v>24.260688230394699</c:v>
                </c:pt>
                <c:pt idx="1183">
                  <c:v>24.281213347340898</c:v>
                </c:pt>
                <c:pt idx="1184">
                  <c:v>24.301738464287101</c:v>
                </c:pt>
                <c:pt idx="1185">
                  <c:v>24.322263581233301</c:v>
                </c:pt>
                <c:pt idx="1186">
                  <c:v>24.342788698179501</c:v>
                </c:pt>
                <c:pt idx="1187">
                  <c:v>24.3633138151257</c:v>
                </c:pt>
                <c:pt idx="1188">
                  <c:v>24.3838389320719</c:v>
                </c:pt>
                <c:pt idx="1189">
                  <c:v>24.404364049018</c:v>
                </c:pt>
                <c:pt idx="1190">
                  <c:v>24.424889165964199</c:v>
                </c:pt>
                <c:pt idx="1191">
                  <c:v>24.445414282910399</c:v>
                </c:pt>
                <c:pt idx="1192">
                  <c:v>24.465939399856602</c:v>
                </c:pt>
                <c:pt idx="1193">
                  <c:v>24.486464516802801</c:v>
                </c:pt>
                <c:pt idx="1194">
                  <c:v>24.506989633749001</c:v>
                </c:pt>
                <c:pt idx="1195">
                  <c:v>24.5275147506952</c:v>
                </c:pt>
                <c:pt idx="1196">
                  <c:v>24.5480398676414</c:v>
                </c:pt>
                <c:pt idx="1197">
                  <c:v>24.568564984587599</c:v>
                </c:pt>
                <c:pt idx="1198">
                  <c:v>24.589090101533699</c:v>
                </c:pt>
                <c:pt idx="1199">
                  <c:v>24.609615218479899</c:v>
                </c:pt>
                <c:pt idx="1200">
                  <c:v>24.630140335426098</c:v>
                </c:pt>
                <c:pt idx="1201">
                  <c:v>24.650665452372301</c:v>
                </c:pt>
                <c:pt idx="1202">
                  <c:v>24.671190569318501</c:v>
                </c:pt>
                <c:pt idx="1203">
                  <c:v>24.6917156862647</c:v>
                </c:pt>
                <c:pt idx="1204">
                  <c:v>24.7122408032109</c:v>
                </c:pt>
                <c:pt idx="1205">
                  <c:v>24.7327659201571</c:v>
                </c:pt>
                <c:pt idx="1206">
                  <c:v>24.7532910371032</c:v>
                </c:pt>
                <c:pt idx="1207">
                  <c:v>24.773816154049399</c:v>
                </c:pt>
                <c:pt idx="1208">
                  <c:v>24.794341270995599</c:v>
                </c:pt>
                <c:pt idx="1209">
                  <c:v>24.814866387941802</c:v>
                </c:pt>
                <c:pt idx="1210">
                  <c:v>24.835391504888001</c:v>
                </c:pt>
                <c:pt idx="1211">
                  <c:v>24.855916621834201</c:v>
                </c:pt>
                <c:pt idx="1212">
                  <c:v>24.8764417387804</c:v>
                </c:pt>
                <c:pt idx="1213">
                  <c:v>24.8969668557266</c:v>
                </c:pt>
                <c:pt idx="1214">
                  <c:v>24.917491972672799</c:v>
                </c:pt>
                <c:pt idx="1215">
                  <c:v>24.938017089618899</c:v>
                </c:pt>
                <c:pt idx="1216">
                  <c:v>24.958542206565099</c:v>
                </c:pt>
                <c:pt idx="1217">
                  <c:v>24.979067323511298</c:v>
                </c:pt>
                <c:pt idx="1218">
                  <c:v>24.999592440457501</c:v>
                </c:pt>
                <c:pt idx="1219">
                  <c:v>25.020117557403701</c:v>
                </c:pt>
                <c:pt idx="1220">
                  <c:v>25.0406426743499</c:v>
                </c:pt>
                <c:pt idx="1221">
                  <c:v>25.0611677912961</c:v>
                </c:pt>
                <c:pt idx="1222">
                  <c:v>25.081692908242299</c:v>
                </c:pt>
                <c:pt idx="1223">
                  <c:v>25.1022180251884</c:v>
                </c:pt>
                <c:pt idx="1224">
                  <c:v>25.122743142134599</c:v>
                </c:pt>
                <c:pt idx="1225">
                  <c:v>25.143268259080799</c:v>
                </c:pt>
                <c:pt idx="1226">
                  <c:v>25.163793376027002</c:v>
                </c:pt>
                <c:pt idx="1227">
                  <c:v>25.184318492973201</c:v>
                </c:pt>
                <c:pt idx="1228">
                  <c:v>25.204843609919401</c:v>
                </c:pt>
                <c:pt idx="1229">
                  <c:v>25.2253687268656</c:v>
                </c:pt>
                <c:pt idx="1230">
                  <c:v>25.2458938438118</c:v>
                </c:pt>
                <c:pt idx="1231">
                  <c:v>25.266418960757999</c:v>
                </c:pt>
                <c:pt idx="1232">
                  <c:v>25.286944077704099</c:v>
                </c:pt>
                <c:pt idx="1233">
                  <c:v>25.307469194650299</c:v>
                </c:pt>
                <c:pt idx="1234">
                  <c:v>25.327994311596498</c:v>
                </c:pt>
                <c:pt idx="1235">
                  <c:v>25.348519428542701</c:v>
                </c:pt>
                <c:pt idx="1236">
                  <c:v>25.369044545488901</c:v>
                </c:pt>
                <c:pt idx="1237">
                  <c:v>25.3895696624351</c:v>
                </c:pt>
                <c:pt idx="1238">
                  <c:v>25.4100947793813</c:v>
                </c:pt>
                <c:pt idx="1239">
                  <c:v>25.430619896327499</c:v>
                </c:pt>
                <c:pt idx="1240">
                  <c:v>25.451145013273699</c:v>
                </c:pt>
                <c:pt idx="1241">
                  <c:v>25.471670130219799</c:v>
                </c:pt>
                <c:pt idx="1242">
                  <c:v>25.492195247165998</c:v>
                </c:pt>
                <c:pt idx="1243">
                  <c:v>25.512720364112202</c:v>
                </c:pt>
                <c:pt idx="1244">
                  <c:v>25.533245481058401</c:v>
                </c:pt>
                <c:pt idx="1245">
                  <c:v>25.553770598004601</c:v>
                </c:pt>
                <c:pt idx="1246">
                  <c:v>25.5742957149508</c:v>
                </c:pt>
                <c:pt idx="1247">
                  <c:v>25.594820831897</c:v>
                </c:pt>
                <c:pt idx="1248">
                  <c:v>25.615345948843199</c:v>
                </c:pt>
                <c:pt idx="1249">
                  <c:v>25.635871065789299</c:v>
                </c:pt>
                <c:pt idx="1250">
                  <c:v>25.656396182735499</c:v>
                </c:pt>
                <c:pt idx="1251">
                  <c:v>25.676921299681698</c:v>
                </c:pt>
                <c:pt idx="1252">
                  <c:v>25.697446416627901</c:v>
                </c:pt>
                <c:pt idx="1253">
                  <c:v>25.717971533574101</c:v>
                </c:pt>
                <c:pt idx="1254">
                  <c:v>25.7384966505203</c:v>
                </c:pt>
                <c:pt idx="1255">
                  <c:v>25.7590217674665</c:v>
                </c:pt>
                <c:pt idx="1256">
                  <c:v>25.779546884412699</c:v>
                </c:pt>
                <c:pt idx="1257">
                  <c:v>25.800072001358899</c:v>
                </c:pt>
                <c:pt idx="1258">
                  <c:v>25.820597118304999</c:v>
                </c:pt>
                <c:pt idx="1259">
                  <c:v>25.841122235251198</c:v>
                </c:pt>
                <c:pt idx="1260">
                  <c:v>25.861647352197402</c:v>
                </c:pt>
                <c:pt idx="1261">
                  <c:v>25.882172469143601</c:v>
                </c:pt>
                <c:pt idx="1262">
                  <c:v>25.902697586089801</c:v>
                </c:pt>
                <c:pt idx="1263">
                  <c:v>25.923222703036</c:v>
                </c:pt>
                <c:pt idx="1264">
                  <c:v>25.9437478199822</c:v>
                </c:pt>
                <c:pt idx="1265">
                  <c:v>25.964272936928399</c:v>
                </c:pt>
                <c:pt idx="1266">
                  <c:v>25.984798053874599</c:v>
                </c:pt>
                <c:pt idx="1267">
                  <c:v>26.005323170820699</c:v>
                </c:pt>
                <c:pt idx="1268">
                  <c:v>26.025848287766902</c:v>
                </c:pt>
                <c:pt idx="1269">
                  <c:v>26.046373404713101</c:v>
                </c:pt>
                <c:pt idx="1270">
                  <c:v>26.066898521659301</c:v>
                </c:pt>
                <c:pt idx="1271">
                  <c:v>26.0874236386055</c:v>
                </c:pt>
                <c:pt idx="1272">
                  <c:v>26.1079487555517</c:v>
                </c:pt>
                <c:pt idx="1273">
                  <c:v>26.128473872497899</c:v>
                </c:pt>
                <c:pt idx="1274">
                  <c:v>26.148998989444099</c:v>
                </c:pt>
                <c:pt idx="1275">
                  <c:v>26.169524106390199</c:v>
                </c:pt>
                <c:pt idx="1276">
                  <c:v>26.190049223336398</c:v>
                </c:pt>
                <c:pt idx="1277">
                  <c:v>26.210574340282601</c:v>
                </c:pt>
                <c:pt idx="1278">
                  <c:v>26.231099457228801</c:v>
                </c:pt>
                <c:pt idx="1279">
                  <c:v>26.251624574175001</c:v>
                </c:pt>
                <c:pt idx="1280">
                  <c:v>26.2721496911212</c:v>
                </c:pt>
                <c:pt idx="1281">
                  <c:v>26.2926748080674</c:v>
                </c:pt>
                <c:pt idx="1282">
                  <c:v>26.313199925013599</c:v>
                </c:pt>
                <c:pt idx="1283">
                  <c:v>26.333725041959799</c:v>
                </c:pt>
                <c:pt idx="1284">
                  <c:v>26.354250158905899</c:v>
                </c:pt>
                <c:pt idx="1285">
                  <c:v>26.374775275852102</c:v>
                </c:pt>
                <c:pt idx="1286">
                  <c:v>26.395300392798301</c:v>
                </c:pt>
                <c:pt idx="1287">
                  <c:v>26.415825509744501</c:v>
                </c:pt>
                <c:pt idx="1288">
                  <c:v>26.4363506266907</c:v>
                </c:pt>
                <c:pt idx="1289">
                  <c:v>26.4568757436369</c:v>
                </c:pt>
                <c:pt idx="1290">
                  <c:v>26.477400860583099</c:v>
                </c:pt>
                <c:pt idx="1291">
                  <c:v>26.497925977529299</c:v>
                </c:pt>
                <c:pt idx="1292">
                  <c:v>26.518451094475498</c:v>
                </c:pt>
                <c:pt idx="1293">
                  <c:v>26.538976211421598</c:v>
                </c:pt>
                <c:pt idx="1294">
                  <c:v>26.559501328367801</c:v>
                </c:pt>
                <c:pt idx="1295">
                  <c:v>26.580026445314001</c:v>
                </c:pt>
                <c:pt idx="1296">
                  <c:v>26.6005515622602</c:v>
                </c:pt>
                <c:pt idx="1297">
                  <c:v>26.6210766792064</c:v>
                </c:pt>
                <c:pt idx="1298">
                  <c:v>26.641601796152599</c:v>
                </c:pt>
                <c:pt idx="1299">
                  <c:v>26.662126913098799</c:v>
                </c:pt>
                <c:pt idx="1300">
                  <c:v>26.682652030044999</c:v>
                </c:pt>
                <c:pt idx="1301">
                  <c:v>26.703177146991099</c:v>
                </c:pt>
                <c:pt idx="1302">
                  <c:v>26.723702263937302</c:v>
                </c:pt>
                <c:pt idx="1303">
                  <c:v>26.744227380883501</c:v>
                </c:pt>
                <c:pt idx="1304">
                  <c:v>26.764752497829701</c:v>
                </c:pt>
                <c:pt idx="1305">
                  <c:v>26.7852776147759</c:v>
                </c:pt>
                <c:pt idx="1306">
                  <c:v>26.8058027317221</c:v>
                </c:pt>
                <c:pt idx="1307">
                  <c:v>26.826327848668299</c:v>
                </c:pt>
                <c:pt idx="1308">
                  <c:v>26.846852965614499</c:v>
                </c:pt>
                <c:pt idx="1309">
                  <c:v>26.867378082560698</c:v>
                </c:pt>
                <c:pt idx="1310">
                  <c:v>26.887903199506798</c:v>
                </c:pt>
                <c:pt idx="1311">
                  <c:v>26.908428316453001</c:v>
                </c:pt>
                <c:pt idx="1312">
                  <c:v>26.928953433399201</c:v>
                </c:pt>
                <c:pt idx="1313">
                  <c:v>26.9494785503454</c:v>
                </c:pt>
                <c:pt idx="1314">
                  <c:v>26.9700036672916</c:v>
                </c:pt>
                <c:pt idx="1315">
                  <c:v>26.990528784237799</c:v>
                </c:pt>
                <c:pt idx="1316">
                  <c:v>27.011053901183999</c:v>
                </c:pt>
                <c:pt idx="1317">
                  <c:v>27.031579018130198</c:v>
                </c:pt>
                <c:pt idx="1318">
                  <c:v>27.052104135076299</c:v>
                </c:pt>
                <c:pt idx="1319">
                  <c:v>27.072629252022502</c:v>
                </c:pt>
                <c:pt idx="1320">
                  <c:v>27.093154368968701</c:v>
                </c:pt>
                <c:pt idx="1321">
                  <c:v>27.113679485914901</c:v>
                </c:pt>
                <c:pt idx="1322">
                  <c:v>27.1342046028611</c:v>
                </c:pt>
                <c:pt idx="1323">
                  <c:v>27.1547297198073</c:v>
                </c:pt>
                <c:pt idx="1324">
                  <c:v>27.175254836753499</c:v>
                </c:pt>
                <c:pt idx="1325">
                  <c:v>27.195779953699699</c:v>
                </c:pt>
                <c:pt idx="1326">
                  <c:v>27.216305070645902</c:v>
                </c:pt>
                <c:pt idx="1327">
                  <c:v>27.236830187591998</c:v>
                </c:pt>
                <c:pt idx="1328">
                  <c:v>27.257355304538201</c:v>
                </c:pt>
                <c:pt idx="1329">
                  <c:v>27.277880421484401</c:v>
                </c:pt>
                <c:pt idx="1330">
                  <c:v>27.2984055384306</c:v>
                </c:pt>
                <c:pt idx="1331">
                  <c:v>27.3189306553768</c:v>
                </c:pt>
                <c:pt idx="1332">
                  <c:v>27.339455772322999</c:v>
                </c:pt>
                <c:pt idx="1333">
                  <c:v>27.359980889269199</c:v>
                </c:pt>
                <c:pt idx="1334">
                  <c:v>27.380506006215398</c:v>
                </c:pt>
                <c:pt idx="1335">
                  <c:v>27.401031123161601</c:v>
                </c:pt>
                <c:pt idx="1336">
                  <c:v>27.421556240107702</c:v>
                </c:pt>
                <c:pt idx="1337">
                  <c:v>27.442081357053901</c:v>
                </c:pt>
                <c:pt idx="1338">
                  <c:v>27.462606474000101</c:v>
                </c:pt>
                <c:pt idx="1339">
                  <c:v>27.4831315909463</c:v>
                </c:pt>
                <c:pt idx="1340">
                  <c:v>27.5036567078925</c:v>
                </c:pt>
                <c:pt idx="1341">
                  <c:v>27.524181824838699</c:v>
                </c:pt>
                <c:pt idx="1342">
                  <c:v>27.544706941784899</c:v>
                </c:pt>
                <c:pt idx="1343">
                  <c:v>27.565232058731102</c:v>
                </c:pt>
                <c:pt idx="1344">
                  <c:v>27.585757175677202</c:v>
                </c:pt>
                <c:pt idx="1345">
                  <c:v>27.606282292623401</c:v>
                </c:pt>
                <c:pt idx="1346">
                  <c:v>27.626807409569601</c:v>
                </c:pt>
                <c:pt idx="1347">
                  <c:v>27.6473325265158</c:v>
                </c:pt>
                <c:pt idx="1348">
                  <c:v>27.667857643462</c:v>
                </c:pt>
                <c:pt idx="1349">
                  <c:v>27.688382760408199</c:v>
                </c:pt>
                <c:pt idx="1350">
                  <c:v>27.708907877354399</c:v>
                </c:pt>
                <c:pt idx="1351">
                  <c:v>27.729432994300598</c:v>
                </c:pt>
                <c:pt idx="1352">
                  <c:v>27.749958111246801</c:v>
                </c:pt>
                <c:pt idx="1353">
                  <c:v>27.770483228192901</c:v>
                </c:pt>
                <c:pt idx="1354">
                  <c:v>27.791008345139101</c:v>
                </c:pt>
                <c:pt idx="1355">
                  <c:v>27.811533462085301</c:v>
                </c:pt>
                <c:pt idx="1356">
                  <c:v>27.8320585790315</c:v>
                </c:pt>
                <c:pt idx="1357">
                  <c:v>27.8525836959777</c:v>
                </c:pt>
                <c:pt idx="1358">
                  <c:v>27.873108812923899</c:v>
                </c:pt>
                <c:pt idx="1359">
                  <c:v>27.893633929870099</c:v>
                </c:pt>
                <c:pt idx="1360">
                  <c:v>27.914159046816302</c:v>
                </c:pt>
                <c:pt idx="1361">
                  <c:v>27.934684163762501</c:v>
                </c:pt>
                <c:pt idx="1362">
                  <c:v>27.955209280708601</c:v>
                </c:pt>
                <c:pt idx="1363">
                  <c:v>27.975734397654801</c:v>
                </c:pt>
                <c:pt idx="1364">
                  <c:v>27.996259514601</c:v>
                </c:pt>
                <c:pt idx="1365">
                  <c:v>28.0167846315472</c:v>
                </c:pt>
                <c:pt idx="1366">
                  <c:v>28.037309748493399</c:v>
                </c:pt>
                <c:pt idx="1367">
                  <c:v>28.057834865439599</c:v>
                </c:pt>
                <c:pt idx="1368">
                  <c:v>28.078359982385798</c:v>
                </c:pt>
                <c:pt idx="1369">
                  <c:v>28.098885099332001</c:v>
                </c:pt>
                <c:pt idx="1370">
                  <c:v>28.119410216278101</c:v>
                </c:pt>
                <c:pt idx="1371">
                  <c:v>28.139935333224301</c:v>
                </c:pt>
                <c:pt idx="1372">
                  <c:v>28.1604604501705</c:v>
                </c:pt>
                <c:pt idx="1373">
                  <c:v>28.1809855671167</c:v>
                </c:pt>
                <c:pt idx="1374">
                  <c:v>28.2015106840629</c:v>
                </c:pt>
                <c:pt idx="1375">
                  <c:v>28.222035801009099</c:v>
                </c:pt>
                <c:pt idx="1376">
                  <c:v>28.242560917955299</c:v>
                </c:pt>
                <c:pt idx="1377">
                  <c:v>28.263086034901502</c:v>
                </c:pt>
                <c:pt idx="1378">
                  <c:v>28.283611151847701</c:v>
                </c:pt>
                <c:pt idx="1379">
                  <c:v>28.304136268793801</c:v>
                </c:pt>
                <c:pt idx="1380">
                  <c:v>28.324661385740001</c:v>
                </c:pt>
                <c:pt idx="1381">
                  <c:v>28.3451865026862</c:v>
                </c:pt>
                <c:pt idx="1382">
                  <c:v>28.3657116196324</c:v>
                </c:pt>
                <c:pt idx="1383">
                  <c:v>28.386236736578599</c:v>
                </c:pt>
                <c:pt idx="1384">
                  <c:v>28.406761853524799</c:v>
                </c:pt>
                <c:pt idx="1385">
                  <c:v>28.427286970470998</c:v>
                </c:pt>
                <c:pt idx="1386">
                  <c:v>28.447812087417201</c:v>
                </c:pt>
                <c:pt idx="1387">
                  <c:v>28.468337204363401</c:v>
                </c:pt>
                <c:pt idx="1388">
                  <c:v>28.488862321309501</c:v>
                </c:pt>
                <c:pt idx="1389">
                  <c:v>28.5093874382557</c:v>
                </c:pt>
                <c:pt idx="1390">
                  <c:v>28.5299125552019</c:v>
                </c:pt>
                <c:pt idx="1391">
                  <c:v>28.550437672148099</c:v>
                </c:pt>
                <c:pt idx="1392">
                  <c:v>28.570962789094299</c:v>
                </c:pt>
                <c:pt idx="1393">
                  <c:v>28.591487906040499</c:v>
                </c:pt>
                <c:pt idx="1394">
                  <c:v>28.612013022986702</c:v>
                </c:pt>
                <c:pt idx="1395">
                  <c:v>28.632538139932901</c:v>
                </c:pt>
                <c:pt idx="1396">
                  <c:v>28.653063256879001</c:v>
                </c:pt>
                <c:pt idx="1397">
                  <c:v>28.673588373825201</c:v>
                </c:pt>
                <c:pt idx="1398">
                  <c:v>28.6941134907714</c:v>
                </c:pt>
                <c:pt idx="1399">
                  <c:v>28.7146386077176</c:v>
                </c:pt>
                <c:pt idx="1400">
                  <c:v>28.735163724663799</c:v>
                </c:pt>
                <c:pt idx="1401">
                  <c:v>28.755688841609999</c:v>
                </c:pt>
                <c:pt idx="1402">
                  <c:v>28.776213958556198</c:v>
                </c:pt>
                <c:pt idx="1403">
                  <c:v>28.796739075502401</c:v>
                </c:pt>
                <c:pt idx="1404">
                  <c:v>28.817264192448601</c:v>
                </c:pt>
                <c:pt idx="1405">
                  <c:v>28.837789309394701</c:v>
                </c:pt>
                <c:pt idx="1406">
                  <c:v>28.8583144263409</c:v>
                </c:pt>
                <c:pt idx="1407">
                  <c:v>28.8788395432871</c:v>
                </c:pt>
                <c:pt idx="1408">
                  <c:v>28.899364660233299</c:v>
                </c:pt>
                <c:pt idx="1409">
                  <c:v>28.919889777179499</c:v>
                </c:pt>
                <c:pt idx="1410">
                  <c:v>28.940414894125698</c:v>
                </c:pt>
                <c:pt idx="1411">
                  <c:v>28.960940011071902</c:v>
                </c:pt>
                <c:pt idx="1412">
                  <c:v>28.981465128018101</c:v>
                </c:pt>
                <c:pt idx="1413">
                  <c:v>29.001990244964301</c:v>
                </c:pt>
                <c:pt idx="1414">
                  <c:v>29.022515361910401</c:v>
                </c:pt>
                <c:pt idx="1415">
                  <c:v>29.0430404788566</c:v>
                </c:pt>
                <c:pt idx="1416">
                  <c:v>29.0635655958028</c:v>
                </c:pt>
                <c:pt idx="1417">
                  <c:v>29.084090712748999</c:v>
                </c:pt>
                <c:pt idx="1418">
                  <c:v>29.104615829695199</c:v>
                </c:pt>
                <c:pt idx="1419">
                  <c:v>29.125140946641402</c:v>
                </c:pt>
                <c:pt idx="1420">
                  <c:v>29.145666063587601</c:v>
                </c:pt>
                <c:pt idx="1421">
                  <c:v>29.166191180533801</c:v>
                </c:pt>
                <c:pt idx="1422">
                  <c:v>29.186716297479901</c:v>
                </c:pt>
                <c:pt idx="1423">
                  <c:v>29.2072414144261</c:v>
                </c:pt>
                <c:pt idx="1424">
                  <c:v>29.2277665313723</c:v>
                </c:pt>
                <c:pt idx="1425">
                  <c:v>29.248291648318499</c:v>
                </c:pt>
                <c:pt idx="1426">
                  <c:v>29.268816765264699</c:v>
                </c:pt>
                <c:pt idx="1427">
                  <c:v>29.289341882210898</c:v>
                </c:pt>
                <c:pt idx="1428">
                  <c:v>29.309866999157101</c:v>
                </c:pt>
                <c:pt idx="1429">
                  <c:v>29.330392116103301</c:v>
                </c:pt>
                <c:pt idx="1430">
                  <c:v>29.350917233049501</c:v>
                </c:pt>
                <c:pt idx="1431">
                  <c:v>29.371442349995601</c:v>
                </c:pt>
                <c:pt idx="1432">
                  <c:v>29.3919674669418</c:v>
                </c:pt>
                <c:pt idx="1433">
                  <c:v>29.412492583888</c:v>
                </c:pt>
                <c:pt idx="1434">
                  <c:v>29.433017700834199</c:v>
                </c:pt>
                <c:pt idx="1435">
                  <c:v>29.453542817780399</c:v>
                </c:pt>
                <c:pt idx="1436">
                  <c:v>29.474067934726602</c:v>
                </c:pt>
                <c:pt idx="1437">
                  <c:v>29.494593051672801</c:v>
                </c:pt>
                <c:pt idx="1438">
                  <c:v>29.515118168619001</c:v>
                </c:pt>
                <c:pt idx="1439">
                  <c:v>29.5356432855652</c:v>
                </c:pt>
                <c:pt idx="1440">
                  <c:v>29.5561684025113</c:v>
                </c:pt>
                <c:pt idx="1441">
                  <c:v>29.5766935194575</c:v>
                </c:pt>
                <c:pt idx="1442">
                  <c:v>29.597218636403699</c:v>
                </c:pt>
                <c:pt idx="1443">
                  <c:v>29.617743753349899</c:v>
                </c:pt>
                <c:pt idx="1444">
                  <c:v>29.638268870296098</c:v>
                </c:pt>
                <c:pt idx="1445">
                  <c:v>29.658793987242301</c:v>
                </c:pt>
                <c:pt idx="1446">
                  <c:v>29.679319104188501</c:v>
                </c:pt>
                <c:pt idx="1447">
                  <c:v>29.6998442211347</c:v>
                </c:pt>
                <c:pt idx="1448">
                  <c:v>29.720369338080801</c:v>
                </c:pt>
                <c:pt idx="1449">
                  <c:v>29.740894455027</c:v>
                </c:pt>
                <c:pt idx="1450">
                  <c:v>29.7614195719732</c:v>
                </c:pt>
                <c:pt idx="1451">
                  <c:v>29.781944688919399</c:v>
                </c:pt>
                <c:pt idx="1452">
                  <c:v>29.802469805865599</c:v>
                </c:pt>
                <c:pt idx="1453">
                  <c:v>29.822994922811802</c:v>
                </c:pt>
                <c:pt idx="1454">
                  <c:v>29.843520039758001</c:v>
                </c:pt>
                <c:pt idx="1455">
                  <c:v>29.864045156704201</c:v>
                </c:pt>
                <c:pt idx="1456">
                  <c:v>29.8845702736504</c:v>
                </c:pt>
                <c:pt idx="1457">
                  <c:v>29.9050953905965</c:v>
                </c:pt>
                <c:pt idx="1458">
                  <c:v>29.9256205075427</c:v>
                </c:pt>
                <c:pt idx="1459">
                  <c:v>29.946145624488899</c:v>
                </c:pt>
                <c:pt idx="1460">
                  <c:v>29.966670741435099</c:v>
                </c:pt>
                <c:pt idx="1461">
                  <c:v>29.987195858381298</c:v>
                </c:pt>
                <c:pt idx="1462">
                  <c:v>30.007720975327501</c:v>
                </c:pt>
                <c:pt idx="1463">
                  <c:v>30.028246092273701</c:v>
                </c:pt>
                <c:pt idx="1464">
                  <c:v>30.0487712092199</c:v>
                </c:pt>
                <c:pt idx="1465">
                  <c:v>30.0692963261661</c:v>
                </c:pt>
                <c:pt idx="1466">
                  <c:v>30.0898214431122</c:v>
                </c:pt>
                <c:pt idx="1467">
                  <c:v>30.110346560058399</c:v>
                </c:pt>
                <c:pt idx="1468">
                  <c:v>30.130871677004599</c:v>
                </c:pt>
                <c:pt idx="1469">
                  <c:v>30.151396793950799</c:v>
                </c:pt>
                <c:pt idx="1470">
                  <c:v>30.171921910897002</c:v>
                </c:pt>
                <c:pt idx="1471">
                  <c:v>30.192447027843201</c:v>
                </c:pt>
                <c:pt idx="1472">
                  <c:v>30.212972144789401</c:v>
                </c:pt>
                <c:pt idx="1473">
                  <c:v>30.2334972617356</c:v>
                </c:pt>
                <c:pt idx="1474">
                  <c:v>30.2540223786817</c:v>
                </c:pt>
                <c:pt idx="1475">
                  <c:v>30.2745474956279</c:v>
                </c:pt>
                <c:pt idx="1476">
                  <c:v>30.295072612574099</c:v>
                </c:pt>
                <c:pt idx="1477">
                  <c:v>30.315597729520299</c:v>
                </c:pt>
                <c:pt idx="1478">
                  <c:v>30.336122846466498</c:v>
                </c:pt>
                <c:pt idx="1479">
                  <c:v>30.356647963412701</c:v>
                </c:pt>
                <c:pt idx="1480">
                  <c:v>30.377173080358901</c:v>
                </c:pt>
                <c:pt idx="1481">
                  <c:v>30.3976981973051</c:v>
                </c:pt>
                <c:pt idx="1482">
                  <c:v>30.4182233142513</c:v>
                </c:pt>
                <c:pt idx="1483">
                  <c:v>30.4387484311974</c:v>
                </c:pt>
                <c:pt idx="1484">
                  <c:v>30.459273548143599</c:v>
                </c:pt>
                <c:pt idx="1485">
                  <c:v>30.479798665089799</c:v>
                </c:pt>
                <c:pt idx="1486">
                  <c:v>30.500323782035998</c:v>
                </c:pt>
                <c:pt idx="1487">
                  <c:v>30.520848898982202</c:v>
                </c:pt>
                <c:pt idx="1488">
                  <c:v>30.541374015928401</c:v>
                </c:pt>
                <c:pt idx="1489">
                  <c:v>30.561899132874601</c:v>
                </c:pt>
                <c:pt idx="1490">
                  <c:v>30.5824242498208</c:v>
                </c:pt>
                <c:pt idx="1491">
                  <c:v>30.6029493667669</c:v>
                </c:pt>
                <c:pt idx="1492">
                  <c:v>30.6234744837131</c:v>
                </c:pt>
                <c:pt idx="1493">
                  <c:v>30.643999600659299</c:v>
                </c:pt>
                <c:pt idx="1494">
                  <c:v>30.664524717605499</c:v>
                </c:pt>
                <c:pt idx="1495">
                  <c:v>30.685049834551702</c:v>
                </c:pt>
                <c:pt idx="1496">
                  <c:v>30.705574951497901</c:v>
                </c:pt>
                <c:pt idx="1497">
                  <c:v>30.726100068444101</c:v>
                </c:pt>
                <c:pt idx="1498">
                  <c:v>30.7466251853903</c:v>
                </c:pt>
                <c:pt idx="1499">
                  <c:v>30.7671503023365</c:v>
                </c:pt>
                <c:pt idx="1500">
                  <c:v>30.7876754192826</c:v>
                </c:pt>
                <c:pt idx="1501">
                  <c:v>30.808200536228799</c:v>
                </c:pt>
                <c:pt idx="1502">
                  <c:v>30.828725653174999</c:v>
                </c:pt>
                <c:pt idx="1503">
                  <c:v>30.849250770121198</c:v>
                </c:pt>
                <c:pt idx="1504">
                  <c:v>30.869775887067401</c:v>
                </c:pt>
                <c:pt idx="1505">
                  <c:v>30.890301004013601</c:v>
                </c:pt>
                <c:pt idx="1506">
                  <c:v>30.910826120959801</c:v>
                </c:pt>
                <c:pt idx="1507">
                  <c:v>30.931351237906</c:v>
                </c:pt>
                <c:pt idx="1508">
                  <c:v>30.9518763548522</c:v>
                </c:pt>
                <c:pt idx="1509">
                  <c:v>30.9724014717983</c:v>
                </c:pt>
                <c:pt idx="1510">
                  <c:v>30.992926588744499</c:v>
                </c:pt>
                <c:pt idx="1511">
                  <c:v>31.013451705690699</c:v>
                </c:pt>
                <c:pt idx="1512">
                  <c:v>31.033976822636902</c:v>
                </c:pt>
                <c:pt idx="1513">
                  <c:v>31.054501939583101</c:v>
                </c:pt>
                <c:pt idx="1514">
                  <c:v>31.075027056529301</c:v>
                </c:pt>
                <c:pt idx="1515">
                  <c:v>31.0955521734755</c:v>
                </c:pt>
                <c:pt idx="1516">
                  <c:v>31.1160772904217</c:v>
                </c:pt>
                <c:pt idx="1517">
                  <c:v>31.1366024073678</c:v>
                </c:pt>
                <c:pt idx="1518">
                  <c:v>31.157127524313999</c:v>
                </c:pt>
                <c:pt idx="1519">
                  <c:v>31.177652641260199</c:v>
                </c:pt>
                <c:pt idx="1520">
                  <c:v>31.198177758206398</c:v>
                </c:pt>
                <c:pt idx="1521">
                  <c:v>31.218702875152601</c:v>
                </c:pt>
                <c:pt idx="1522">
                  <c:v>31.239227992098801</c:v>
                </c:pt>
                <c:pt idx="1523">
                  <c:v>31.259753109045</c:v>
                </c:pt>
                <c:pt idx="1524">
                  <c:v>31.2802782259912</c:v>
                </c:pt>
                <c:pt idx="1525">
                  <c:v>31.3008033429374</c:v>
                </c:pt>
                <c:pt idx="1526">
                  <c:v>31.3213284598835</c:v>
                </c:pt>
                <c:pt idx="1527">
                  <c:v>31.341853576829699</c:v>
                </c:pt>
                <c:pt idx="1528">
                  <c:v>31.362378693775899</c:v>
                </c:pt>
                <c:pt idx="1529">
                  <c:v>31.382903810722102</c:v>
                </c:pt>
                <c:pt idx="1530">
                  <c:v>31.403428927668301</c:v>
                </c:pt>
                <c:pt idx="1531">
                  <c:v>31.423954044614501</c:v>
                </c:pt>
                <c:pt idx="1532">
                  <c:v>31.4444791615607</c:v>
                </c:pt>
                <c:pt idx="1533">
                  <c:v>31.4650042785069</c:v>
                </c:pt>
                <c:pt idx="1534">
                  <c:v>31.485529395453099</c:v>
                </c:pt>
                <c:pt idx="1535">
                  <c:v>31.506054512399199</c:v>
                </c:pt>
                <c:pt idx="1536">
                  <c:v>31.526579629345399</c:v>
                </c:pt>
                <c:pt idx="1537">
                  <c:v>31.547104746291598</c:v>
                </c:pt>
                <c:pt idx="1538">
                  <c:v>31.567629863237801</c:v>
                </c:pt>
                <c:pt idx="1539">
                  <c:v>31.588154980184001</c:v>
                </c:pt>
                <c:pt idx="1540">
                  <c:v>31.6086800971302</c:v>
                </c:pt>
                <c:pt idx="1541">
                  <c:v>31.6292052140764</c:v>
                </c:pt>
                <c:pt idx="1542">
                  <c:v>31.649730331022599</c:v>
                </c:pt>
                <c:pt idx="1543">
                  <c:v>31.6702554479687</c:v>
                </c:pt>
                <c:pt idx="1544">
                  <c:v>31.690780564914899</c:v>
                </c:pt>
                <c:pt idx="1545">
                  <c:v>31.711305681861099</c:v>
                </c:pt>
                <c:pt idx="1546">
                  <c:v>31.731830798807302</c:v>
                </c:pt>
                <c:pt idx="1547">
                  <c:v>31.752355915753501</c:v>
                </c:pt>
                <c:pt idx="1548">
                  <c:v>31.772881032699701</c:v>
                </c:pt>
                <c:pt idx="1549">
                  <c:v>31.7934061496459</c:v>
                </c:pt>
                <c:pt idx="1550">
                  <c:v>31.8139312665921</c:v>
                </c:pt>
                <c:pt idx="1551">
                  <c:v>31.834456383538299</c:v>
                </c:pt>
                <c:pt idx="1552">
                  <c:v>31.854981500484399</c:v>
                </c:pt>
                <c:pt idx="1553">
                  <c:v>31.875506617430599</c:v>
                </c:pt>
                <c:pt idx="1554">
                  <c:v>31.896031734376798</c:v>
                </c:pt>
                <c:pt idx="1555">
                  <c:v>31.916556851323001</c:v>
                </c:pt>
                <c:pt idx="1556">
                  <c:v>31.937081968269201</c:v>
                </c:pt>
                <c:pt idx="1557">
                  <c:v>31.9576070852154</c:v>
                </c:pt>
                <c:pt idx="1558">
                  <c:v>31.9781322021616</c:v>
                </c:pt>
                <c:pt idx="1559">
                  <c:v>31.998657319107799</c:v>
                </c:pt>
                <c:pt idx="1560">
                  <c:v>32.019182436054002</c:v>
                </c:pt>
                <c:pt idx="1561">
                  <c:v>32.039707553000099</c:v>
                </c:pt>
                <c:pt idx="1562">
                  <c:v>32.060232669946302</c:v>
                </c:pt>
                <c:pt idx="1563">
                  <c:v>32.080757786892498</c:v>
                </c:pt>
                <c:pt idx="1564">
                  <c:v>32.101282903838701</c:v>
                </c:pt>
                <c:pt idx="1565">
                  <c:v>32.121808020784897</c:v>
                </c:pt>
                <c:pt idx="1566">
                  <c:v>32.1423331377311</c:v>
                </c:pt>
                <c:pt idx="1567">
                  <c:v>32.162858254677303</c:v>
                </c:pt>
                <c:pt idx="1568">
                  <c:v>32.183383371623499</c:v>
                </c:pt>
                <c:pt idx="1569">
                  <c:v>32.203908488569603</c:v>
                </c:pt>
                <c:pt idx="1570">
                  <c:v>32.224433605515799</c:v>
                </c:pt>
                <c:pt idx="1571">
                  <c:v>32.244958722462002</c:v>
                </c:pt>
                <c:pt idx="1572">
                  <c:v>32.265483839408198</c:v>
                </c:pt>
                <c:pt idx="1573">
                  <c:v>32.286008956354401</c:v>
                </c:pt>
                <c:pt idx="1574">
                  <c:v>32.306534073300597</c:v>
                </c:pt>
                <c:pt idx="1575">
                  <c:v>32.3270591902468</c:v>
                </c:pt>
                <c:pt idx="1576">
                  <c:v>32.347584307193003</c:v>
                </c:pt>
                <c:pt idx="1577">
                  <c:v>32.368109424139199</c:v>
                </c:pt>
                <c:pt idx="1578">
                  <c:v>32.388634541085302</c:v>
                </c:pt>
                <c:pt idx="1579">
                  <c:v>32.409159658031498</c:v>
                </c:pt>
                <c:pt idx="1580">
                  <c:v>32.429684774977702</c:v>
                </c:pt>
                <c:pt idx="1581">
                  <c:v>32.450209891923897</c:v>
                </c:pt>
                <c:pt idx="1582">
                  <c:v>32.470735008870101</c:v>
                </c:pt>
                <c:pt idx="1583">
                  <c:v>32.491260125816297</c:v>
                </c:pt>
                <c:pt idx="1584">
                  <c:v>32.5117852427625</c:v>
                </c:pt>
                <c:pt idx="1585">
                  <c:v>32.532310359708703</c:v>
                </c:pt>
                <c:pt idx="1586">
                  <c:v>32.552835476654799</c:v>
                </c:pt>
                <c:pt idx="1587">
                  <c:v>32.573360593601002</c:v>
                </c:pt>
                <c:pt idx="1588">
                  <c:v>32.593885710547198</c:v>
                </c:pt>
                <c:pt idx="1589">
                  <c:v>32.614410827493401</c:v>
                </c:pt>
                <c:pt idx="1590">
                  <c:v>32.634935944439597</c:v>
                </c:pt>
                <c:pt idx="1591">
                  <c:v>32.6554610613858</c:v>
                </c:pt>
                <c:pt idx="1592">
                  <c:v>32.675986178332003</c:v>
                </c:pt>
                <c:pt idx="1593">
                  <c:v>32.696511295278199</c:v>
                </c:pt>
                <c:pt idx="1594">
                  <c:v>32.717036412224402</c:v>
                </c:pt>
                <c:pt idx="1595">
                  <c:v>32.737561529170499</c:v>
                </c:pt>
                <c:pt idx="1596">
                  <c:v>32.758086646116702</c:v>
                </c:pt>
                <c:pt idx="1597">
                  <c:v>32.778611763062898</c:v>
                </c:pt>
                <c:pt idx="1598">
                  <c:v>32.799136880009101</c:v>
                </c:pt>
                <c:pt idx="1599">
                  <c:v>32.819661996955297</c:v>
                </c:pt>
                <c:pt idx="1600">
                  <c:v>32.8401871139015</c:v>
                </c:pt>
                <c:pt idx="1601">
                  <c:v>32.860712230847703</c:v>
                </c:pt>
                <c:pt idx="1602">
                  <c:v>32.881237347793899</c:v>
                </c:pt>
                <c:pt idx="1603">
                  <c:v>32.901762464740102</c:v>
                </c:pt>
                <c:pt idx="1604">
                  <c:v>32.922287581686199</c:v>
                </c:pt>
                <c:pt idx="1605">
                  <c:v>32.942812698632402</c:v>
                </c:pt>
                <c:pt idx="1606">
                  <c:v>32.963337815578598</c:v>
                </c:pt>
                <c:pt idx="1607">
                  <c:v>32.983862932524801</c:v>
                </c:pt>
                <c:pt idx="1608">
                  <c:v>33.004388049470997</c:v>
                </c:pt>
                <c:pt idx="1609">
                  <c:v>33.0249131664172</c:v>
                </c:pt>
                <c:pt idx="1610">
                  <c:v>33.045438283363403</c:v>
                </c:pt>
                <c:pt idx="1611">
                  <c:v>33.065963400309599</c:v>
                </c:pt>
                <c:pt idx="1612">
                  <c:v>33.086488517255702</c:v>
                </c:pt>
                <c:pt idx="1613">
                  <c:v>33.107013634201898</c:v>
                </c:pt>
                <c:pt idx="1614">
                  <c:v>33.127538751148101</c:v>
                </c:pt>
                <c:pt idx="1615">
                  <c:v>33.148063868094297</c:v>
                </c:pt>
                <c:pt idx="1616">
                  <c:v>33.1685889850405</c:v>
                </c:pt>
                <c:pt idx="1617">
                  <c:v>33.189114101986704</c:v>
                </c:pt>
                <c:pt idx="1618">
                  <c:v>33.209639218932899</c:v>
                </c:pt>
                <c:pt idx="1619">
                  <c:v>33.230164335879103</c:v>
                </c:pt>
                <c:pt idx="1620">
                  <c:v>33.250689452825299</c:v>
                </c:pt>
                <c:pt idx="1621">
                  <c:v>33.271214569771402</c:v>
                </c:pt>
                <c:pt idx="1622">
                  <c:v>33.291739686717598</c:v>
                </c:pt>
                <c:pt idx="1623">
                  <c:v>33.312264803663801</c:v>
                </c:pt>
                <c:pt idx="1624">
                  <c:v>33.332789920609997</c:v>
                </c:pt>
                <c:pt idx="1625">
                  <c:v>33.3533150375562</c:v>
                </c:pt>
                <c:pt idx="1626">
                  <c:v>33.373840154502403</c:v>
                </c:pt>
                <c:pt idx="1627">
                  <c:v>33.394365271448599</c:v>
                </c:pt>
                <c:pt idx="1628">
                  <c:v>33.414890388394802</c:v>
                </c:pt>
                <c:pt idx="1629">
                  <c:v>33.435415505340899</c:v>
                </c:pt>
                <c:pt idx="1630">
                  <c:v>33.455940622287102</c:v>
                </c:pt>
                <c:pt idx="1631">
                  <c:v>33.476465739233298</c:v>
                </c:pt>
                <c:pt idx="1632">
                  <c:v>33.496990856179501</c:v>
                </c:pt>
                <c:pt idx="1633">
                  <c:v>33.517515973125697</c:v>
                </c:pt>
                <c:pt idx="1634">
                  <c:v>33.5380410900719</c:v>
                </c:pt>
                <c:pt idx="1635">
                  <c:v>33.558566207018103</c:v>
                </c:pt>
                <c:pt idx="1636">
                  <c:v>33.579091323964299</c:v>
                </c:pt>
                <c:pt idx="1637">
                  <c:v>33.599616440910502</c:v>
                </c:pt>
                <c:pt idx="1638">
                  <c:v>33.620141557856599</c:v>
                </c:pt>
                <c:pt idx="1639">
                  <c:v>33.640666674802802</c:v>
                </c:pt>
                <c:pt idx="1640">
                  <c:v>33.661191791748998</c:v>
                </c:pt>
                <c:pt idx="1641">
                  <c:v>33.681716908695201</c:v>
                </c:pt>
                <c:pt idx="1642">
                  <c:v>33.702242025641397</c:v>
                </c:pt>
                <c:pt idx="1643">
                  <c:v>33.7227671425876</c:v>
                </c:pt>
                <c:pt idx="1644">
                  <c:v>33.743292259533803</c:v>
                </c:pt>
                <c:pt idx="1645">
                  <c:v>33.763817376479999</c:v>
                </c:pt>
                <c:pt idx="1646">
                  <c:v>33.784342493426202</c:v>
                </c:pt>
                <c:pt idx="1647">
                  <c:v>33.804867610372298</c:v>
                </c:pt>
                <c:pt idx="1648">
                  <c:v>33.825392727318501</c:v>
                </c:pt>
                <c:pt idx="1649">
                  <c:v>33.845917844264697</c:v>
                </c:pt>
                <c:pt idx="1650">
                  <c:v>33.8664429612109</c:v>
                </c:pt>
                <c:pt idx="1651">
                  <c:v>33.886968078157103</c:v>
                </c:pt>
                <c:pt idx="1652">
                  <c:v>33.907493195103299</c:v>
                </c:pt>
                <c:pt idx="1653">
                  <c:v>33.928018312049502</c:v>
                </c:pt>
                <c:pt idx="1654">
                  <c:v>33.948543428995698</c:v>
                </c:pt>
                <c:pt idx="1655">
                  <c:v>33.969068545941902</c:v>
                </c:pt>
                <c:pt idx="1656">
                  <c:v>33.989593662887998</c:v>
                </c:pt>
                <c:pt idx="1657">
                  <c:v>34.010118779834201</c:v>
                </c:pt>
                <c:pt idx="1658">
                  <c:v>34.030643896780397</c:v>
                </c:pt>
                <c:pt idx="1659">
                  <c:v>34.0511690137266</c:v>
                </c:pt>
                <c:pt idx="1660">
                  <c:v>34.071694130672803</c:v>
                </c:pt>
                <c:pt idx="1661">
                  <c:v>34.092219247618999</c:v>
                </c:pt>
                <c:pt idx="1662">
                  <c:v>34.112744364565202</c:v>
                </c:pt>
                <c:pt idx="1663">
                  <c:v>34.133269481511398</c:v>
                </c:pt>
                <c:pt idx="1664">
                  <c:v>34.153794598457502</c:v>
                </c:pt>
                <c:pt idx="1665">
                  <c:v>34.174319715403698</c:v>
                </c:pt>
                <c:pt idx="1666">
                  <c:v>34.194844832349901</c:v>
                </c:pt>
                <c:pt idx="1667">
                  <c:v>34.215369949296097</c:v>
                </c:pt>
                <c:pt idx="1668">
                  <c:v>34.2358950662423</c:v>
                </c:pt>
                <c:pt idx="1669">
                  <c:v>34.256420183188503</c:v>
                </c:pt>
                <c:pt idx="1670">
                  <c:v>34.276945300134699</c:v>
                </c:pt>
                <c:pt idx="1671">
                  <c:v>34.297470417080902</c:v>
                </c:pt>
                <c:pt idx="1672">
                  <c:v>34.317995534027098</c:v>
                </c:pt>
                <c:pt idx="1673">
                  <c:v>34.338520650973201</c:v>
                </c:pt>
                <c:pt idx="1674">
                  <c:v>34.359045767919397</c:v>
                </c:pt>
                <c:pt idx="1675">
                  <c:v>34.379570884865601</c:v>
                </c:pt>
                <c:pt idx="1676">
                  <c:v>34.400096001811796</c:v>
                </c:pt>
                <c:pt idx="1677">
                  <c:v>34.420621118758</c:v>
                </c:pt>
                <c:pt idx="1678">
                  <c:v>34.441146235704203</c:v>
                </c:pt>
                <c:pt idx="1679">
                  <c:v>34.461671352650399</c:v>
                </c:pt>
                <c:pt idx="1680">
                  <c:v>34.482196469596602</c:v>
                </c:pt>
                <c:pt idx="1681">
                  <c:v>34.502721586542698</c:v>
                </c:pt>
                <c:pt idx="1682">
                  <c:v>34.523246703488901</c:v>
                </c:pt>
                <c:pt idx="1683">
                  <c:v>34.543771820435097</c:v>
                </c:pt>
                <c:pt idx="1684">
                  <c:v>34.5642969373813</c:v>
                </c:pt>
                <c:pt idx="1685">
                  <c:v>34.584822054327503</c:v>
                </c:pt>
                <c:pt idx="1686">
                  <c:v>34.605347171273699</c:v>
                </c:pt>
                <c:pt idx="1687">
                  <c:v>34.625872288219902</c:v>
                </c:pt>
                <c:pt idx="1688">
                  <c:v>34.646397405166098</c:v>
                </c:pt>
                <c:pt idx="1689">
                  <c:v>34.666922522112301</c:v>
                </c:pt>
                <c:pt idx="1690">
                  <c:v>34.687447639058398</c:v>
                </c:pt>
                <c:pt idx="1691">
                  <c:v>34.707972756004601</c:v>
                </c:pt>
                <c:pt idx="1692">
                  <c:v>34.728497872950797</c:v>
                </c:pt>
                <c:pt idx="1693">
                  <c:v>34.749022989897</c:v>
                </c:pt>
                <c:pt idx="1694">
                  <c:v>34.769548106843203</c:v>
                </c:pt>
                <c:pt idx="1695">
                  <c:v>34.790073223789399</c:v>
                </c:pt>
                <c:pt idx="1696">
                  <c:v>34.810598340735602</c:v>
                </c:pt>
                <c:pt idx="1697">
                  <c:v>34.831123457681798</c:v>
                </c:pt>
                <c:pt idx="1698">
                  <c:v>34.851648574628001</c:v>
                </c:pt>
                <c:pt idx="1699">
                  <c:v>34.872173691574098</c:v>
                </c:pt>
                <c:pt idx="1700">
                  <c:v>34.892698808520301</c:v>
                </c:pt>
                <c:pt idx="1701">
                  <c:v>34.913223925466497</c:v>
                </c:pt>
                <c:pt idx="1702">
                  <c:v>34.9337490424127</c:v>
                </c:pt>
                <c:pt idx="1703">
                  <c:v>34.954274159358903</c:v>
                </c:pt>
                <c:pt idx="1704">
                  <c:v>34.974799276305099</c:v>
                </c:pt>
                <c:pt idx="1705">
                  <c:v>34.995324393251302</c:v>
                </c:pt>
                <c:pt idx="1706">
                  <c:v>35.015849510197498</c:v>
                </c:pt>
                <c:pt idx="1707">
                  <c:v>35.036374627143701</c:v>
                </c:pt>
                <c:pt idx="1708">
                  <c:v>35.056899744089797</c:v>
                </c:pt>
                <c:pt idx="1709">
                  <c:v>35.077424861036</c:v>
                </c:pt>
                <c:pt idx="1710">
                  <c:v>35.097949977982204</c:v>
                </c:pt>
                <c:pt idx="1711">
                  <c:v>35.118475094928399</c:v>
                </c:pt>
                <c:pt idx="1712">
                  <c:v>35.139000211874603</c:v>
                </c:pt>
                <c:pt idx="1713">
                  <c:v>35.159525328820799</c:v>
                </c:pt>
                <c:pt idx="1714">
                  <c:v>35.180050445767002</c:v>
                </c:pt>
                <c:pt idx="1715">
                  <c:v>35.200575562713198</c:v>
                </c:pt>
                <c:pt idx="1716">
                  <c:v>35.221100679659301</c:v>
                </c:pt>
                <c:pt idx="1717">
                  <c:v>35.241625796605497</c:v>
                </c:pt>
                <c:pt idx="1718">
                  <c:v>35.2621509135517</c:v>
                </c:pt>
                <c:pt idx="1719">
                  <c:v>35.282676030497903</c:v>
                </c:pt>
                <c:pt idx="1720">
                  <c:v>35.303201147444099</c:v>
                </c:pt>
                <c:pt idx="1721">
                  <c:v>35.323726264390302</c:v>
                </c:pt>
                <c:pt idx="1722">
                  <c:v>35.344251381336498</c:v>
                </c:pt>
                <c:pt idx="1723">
                  <c:v>35.364776498282701</c:v>
                </c:pt>
                <c:pt idx="1724">
                  <c:v>35.385301615228897</c:v>
                </c:pt>
                <c:pt idx="1725">
                  <c:v>35.405826732175001</c:v>
                </c:pt>
                <c:pt idx="1726">
                  <c:v>35.426351849121197</c:v>
                </c:pt>
                <c:pt idx="1727">
                  <c:v>35.4468769660674</c:v>
                </c:pt>
                <c:pt idx="1728">
                  <c:v>35.467402083013603</c:v>
                </c:pt>
                <c:pt idx="1729">
                  <c:v>35.487927199959799</c:v>
                </c:pt>
                <c:pt idx="1730">
                  <c:v>35.508452316906002</c:v>
                </c:pt>
                <c:pt idx="1731">
                  <c:v>35.528977433852198</c:v>
                </c:pt>
                <c:pt idx="1732">
                  <c:v>35.549502550798401</c:v>
                </c:pt>
                <c:pt idx="1733">
                  <c:v>35.570027667744498</c:v>
                </c:pt>
                <c:pt idx="1734">
                  <c:v>35.590552784690701</c:v>
                </c:pt>
                <c:pt idx="1735">
                  <c:v>35.611077901636897</c:v>
                </c:pt>
                <c:pt idx="1736">
                  <c:v>35.6316030185831</c:v>
                </c:pt>
                <c:pt idx="1737">
                  <c:v>35.652128135529303</c:v>
                </c:pt>
                <c:pt idx="1738">
                  <c:v>35.672653252475499</c:v>
                </c:pt>
                <c:pt idx="1739">
                  <c:v>35.693178369421702</c:v>
                </c:pt>
                <c:pt idx="1740">
                  <c:v>35.713703486367898</c:v>
                </c:pt>
                <c:pt idx="1741">
                  <c:v>35.734228603314101</c:v>
                </c:pt>
                <c:pt idx="1742">
                  <c:v>35.754753720260197</c:v>
                </c:pt>
                <c:pt idx="1743">
                  <c:v>35.7752788372064</c:v>
                </c:pt>
                <c:pt idx="1744">
                  <c:v>35.795803954152603</c:v>
                </c:pt>
                <c:pt idx="1745">
                  <c:v>35.816329071098799</c:v>
                </c:pt>
                <c:pt idx="1746">
                  <c:v>35.836854188045002</c:v>
                </c:pt>
                <c:pt idx="1747">
                  <c:v>35.857379304991198</c:v>
                </c:pt>
                <c:pt idx="1748">
                  <c:v>35.877904421937401</c:v>
                </c:pt>
                <c:pt idx="1749">
                  <c:v>35.898429538883597</c:v>
                </c:pt>
                <c:pt idx="1750">
                  <c:v>35.918954655829801</c:v>
                </c:pt>
                <c:pt idx="1751">
                  <c:v>35.939479772775897</c:v>
                </c:pt>
                <c:pt idx="1752">
                  <c:v>35.9600048897221</c:v>
                </c:pt>
                <c:pt idx="1753">
                  <c:v>35.980530006668303</c:v>
                </c:pt>
                <c:pt idx="1754">
                  <c:v>36.001055123614499</c:v>
                </c:pt>
                <c:pt idx="1755">
                  <c:v>36.021580240560702</c:v>
                </c:pt>
                <c:pt idx="1756">
                  <c:v>36.042105357506898</c:v>
                </c:pt>
                <c:pt idx="1757">
                  <c:v>36.062630474453101</c:v>
                </c:pt>
                <c:pt idx="1758">
                  <c:v>36.083155591399297</c:v>
                </c:pt>
                <c:pt idx="1759">
                  <c:v>36.103680708345401</c:v>
                </c:pt>
                <c:pt idx="1760">
                  <c:v>36.124205825291597</c:v>
                </c:pt>
                <c:pt idx="1761">
                  <c:v>36.1447309422378</c:v>
                </c:pt>
                <c:pt idx="1762">
                  <c:v>36.165256059184003</c:v>
                </c:pt>
                <c:pt idx="1763">
                  <c:v>36.185781176130199</c:v>
                </c:pt>
                <c:pt idx="1764">
                  <c:v>36.206306293076402</c:v>
                </c:pt>
                <c:pt idx="1765">
                  <c:v>36.226831410022598</c:v>
                </c:pt>
                <c:pt idx="1766">
                  <c:v>36.247356526968801</c:v>
                </c:pt>
                <c:pt idx="1767">
                  <c:v>36.267881643914997</c:v>
                </c:pt>
                <c:pt idx="1768">
                  <c:v>36.288406760861101</c:v>
                </c:pt>
                <c:pt idx="1769">
                  <c:v>36.308931877807296</c:v>
                </c:pt>
                <c:pt idx="1770">
                  <c:v>36.3294569947535</c:v>
                </c:pt>
                <c:pt idx="1771">
                  <c:v>36.349982111699703</c:v>
                </c:pt>
                <c:pt idx="1772">
                  <c:v>36.370507228645899</c:v>
                </c:pt>
                <c:pt idx="1773">
                  <c:v>36.391032345592102</c:v>
                </c:pt>
                <c:pt idx="1774">
                  <c:v>36.411557462538298</c:v>
                </c:pt>
                <c:pt idx="1775">
                  <c:v>36.432082579484501</c:v>
                </c:pt>
                <c:pt idx="1776">
                  <c:v>36.452607696430597</c:v>
                </c:pt>
                <c:pt idx="1777">
                  <c:v>36.4731328133768</c:v>
                </c:pt>
                <c:pt idx="1778">
                  <c:v>36.493657930323003</c:v>
                </c:pt>
                <c:pt idx="1779">
                  <c:v>36.514183047269199</c:v>
                </c:pt>
                <c:pt idx="1780">
                  <c:v>36.534708164215402</c:v>
                </c:pt>
                <c:pt idx="1781">
                  <c:v>36.555233281161598</c:v>
                </c:pt>
                <c:pt idx="1782">
                  <c:v>36.575758398107801</c:v>
                </c:pt>
                <c:pt idx="1783">
                  <c:v>36.596283515053997</c:v>
                </c:pt>
                <c:pt idx="1784">
                  <c:v>36.6168086320002</c:v>
                </c:pt>
                <c:pt idx="1785">
                  <c:v>36.637333748946297</c:v>
                </c:pt>
                <c:pt idx="1786">
                  <c:v>36.6578588658925</c:v>
                </c:pt>
                <c:pt idx="1787">
                  <c:v>36.678383982838703</c:v>
                </c:pt>
                <c:pt idx="1788">
                  <c:v>36.698909099784899</c:v>
                </c:pt>
                <c:pt idx="1789">
                  <c:v>36.719434216731102</c:v>
                </c:pt>
                <c:pt idx="1790">
                  <c:v>36.739959333677298</c:v>
                </c:pt>
                <c:pt idx="1791">
                  <c:v>36.760484450623501</c:v>
                </c:pt>
                <c:pt idx="1792">
                  <c:v>36.781009567569697</c:v>
                </c:pt>
                <c:pt idx="1793">
                  <c:v>36.8015346845159</c:v>
                </c:pt>
                <c:pt idx="1794">
                  <c:v>36.822059801461997</c:v>
                </c:pt>
                <c:pt idx="1795">
                  <c:v>36.8425849184082</c:v>
                </c:pt>
                <c:pt idx="1796">
                  <c:v>36.863110035354403</c:v>
                </c:pt>
                <c:pt idx="1797">
                  <c:v>36.883635152300599</c:v>
                </c:pt>
                <c:pt idx="1798">
                  <c:v>36.904160269246802</c:v>
                </c:pt>
                <c:pt idx="1799">
                  <c:v>36.924685386192998</c:v>
                </c:pt>
                <c:pt idx="1800">
                  <c:v>36.945210503139201</c:v>
                </c:pt>
                <c:pt idx="1801">
                  <c:v>36.965735620085397</c:v>
                </c:pt>
                <c:pt idx="1802">
                  <c:v>36.9862607370316</c:v>
                </c:pt>
                <c:pt idx="1803">
                  <c:v>37.006785853977703</c:v>
                </c:pt>
                <c:pt idx="1804">
                  <c:v>37.027310970923899</c:v>
                </c:pt>
                <c:pt idx="1805">
                  <c:v>37.047836087870103</c:v>
                </c:pt>
                <c:pt idx="1806">
                  <c:v>37.068361204816298</c:v>
                </c:pt>
                <c:pt idx="1807">
                  <c:v>37.088886321762502</c:v>
                </c:pt>
                <c:pt idx="1808">
                  <c:v>37.109411438708698</c:v>
                </c:pt>
                <c:pt idx="1809">
                  <c:v>37.129936555654901</c:v>
                </c:pt>
                <c:pt idx="1810">
                  <c:v>37.150461672601097</c:v>
                </c:pt>
                <c:pt idx="1811">
                  <c:v>37.1709867895472</c:v>
                </c:pt>
                <c:pt idx="1812">
                  <c:v>37.191511906493403</c:v>
                </c:pt>
                <c:pt idx="1813">
                  <c:v>37.212037023439599</c:v>
                </c:pt>
                <c:pt idx="1814">
                  <c:v>37.232562140385802</c:v>
                </c:pt>
                <c:pt idx="1815">
                  <c:v>37.253087257331998</c:v>
                </c:pt>
                <c:pt idx="1816">
                  <c:v>37.273612374278201</c:v>
                </c:pt>
                <c:pt idx="1817">
                  <c:v>37.294137491224397</c:v>
                </c:pt>
                <c:pt idx="1818">
                  <c:v>37.3146626081706</c:v>
                </c:pt>
                <c:pt idx="1819">
                  <c:v>37.335187725116803</c:v>
                </c:pt>
                <c:pt idx="1820">
                  <c:v>37.3557128420629</c:v>
                </c:pt>
                <c:pt idx="1821">
                  <c:v>37.376237959009103</c:v>
                </c:pt>
                <c:pt idx="1822">
                  <c:v>37.396763075955299</c:v>
                </c:pt>
                <c:pt idx="1823">
                  <c:v>37.417288192901502</c:v>
                </c:pt>
                <c:pt idx="1824">
                  <c:v>37.437813309847698</c:v>
                </c:pt>
                <c:pt idx="1825">
                  <c:v>37.458338426793901</c:v>
                </c:pt>
                <c:pt idx="1826">
                  <c:v>37.478863543740097</c:v>
                </c:pt>
                <c:pt idx="1827">
                  <c:v>37.4993886606863</c:v>
                </c:pt>
                <c:pt idx="1828">
                  <c:v>37.519913777632397</c:v>
                </c:pt>
                <c:pt idx="1829">
                  <c:v>37.5404388945786</c:v>
                </c:pt>
                <c:pt idx="1830">
                  <c:v>37.560964011524803</c:v>
                </c:pt>
                <c:pt idx="1831">
                  <c:v>37.581489128470999</c:v>
                </c:pt>
                <c:pt idx="1832">
                  <c:v>37.602014245417202</c:v>
                </c:pt>
                <c:pt idx="1833">
                  <c:v>37.622539362363398</c:v>
                </c:pt>
                <c:pt idx="1834">
                  <c:v>37.643064479309601</c:v>
                </c:pt>
                <c:pt idx="1835">
                  <c:v>37.663589596255797</c:v>
                </c:pt>
                <c:pt idx="1836">
                  <c:v>37.684114713202</c:v>
                </c:pt>
                <c:pt idx="1837">
                  <c:v>37.704639830148103</c:v>
                </c:pt>
                <c:pt idx="1838">
                  <c:v>37.725164947094299</c:v>
                </c:pt>
                <c:pt idx="1839">
                  <c:v>37.745690064040502</c:v>
                </c:pt>
                <c:pt idx="1840">
                  <c:v>37.766215180986698</c:v>
                </c:pt>
                <c:pt idx="1841">
                  <c:v>37.786740297932901</c:v>
                </c:pt>
                <c:pt idx="1842">
                  <c:v>37.807265414879097</c:v>
                </c:pt>
                <c:pt idx="1843">
                  <c:v>37.8277905318253</c:v>
                </c:pt>
                <c:pt idx="1844">
                  <c:v>37.848315648771496</c:v>
                </c:pt>
                <c:pt idx="1845">
                  <c:v>37.8688407657177</c:v>
                </c:pt>
                <c:pt idx="1846">
                  <c:v>37.889365882663803</c:v>
                </c:pt>
                <c:pt idx="1847">
                  <c:v>37.909890999609999</c:v>
                </c:pt>
                <c:pt idx="1848">
                  <c:v>37.930416116556202</c:v>
                </c:pt>
                <c:pt idx="1849">
                  <c:v>37.950941233502398</c:v>
                </c:pt>
                <c:pt idx="1850">
                  <c:v>37.971466350448601</c:v>
                </c:pt>
                <c:pt idx="1851">
                  <c:v>37.991991467394797</c:v>
                </c:pt>
                <c:pt idx="1852">
                  <c:v>38.012516584341</c:v>
                </c:pt>
                <c:pt idx="1853">
                  <c:v>38.033041701287203</c:v>
                </c:pt>
                <c:pt idx="1854">
                  <c:v>38.053566818233399</c:v>
                </c:pt>
                <c:pt idx="1855">
                  <c:v>38.074091935179503</c:v>
                </c:pt>
                <c:pt idx="1856">
                  <c:v>38.094617052125699</c:v>
                </c:pt>
                <c:pt idx="1857">
                  <c:v>38.115142169071902</c:v>
                </c:pt>
                <c:pt idx="1858">
                  <c:v>38.135667286018098</c:v>
                </c:pt>
                <c:pt idx="1859">
                  <c:v>38.156192402964301</c:v>
                </c:pt>
                <c:pt idx="1860">
                  <c:v>38.176717519910497</c:v>
                </c:pt>
                <c:pt idx="1861">
                  <c:v>38.1972426368567</c:v>
                </c:pt>
                <c:pt idx="1862">
                  <c:v>38.217767753802903</c:v>
                </c:pt>
                <c:pt idx="1863">
                  <c:v>38.238292870749</c:v>
                </c:pt>
                <c:pt idx="1864">
                  <c:v>38.258817987695203</c:v>
                </c:pt>
                <c:pt idx="1865">
                  <c:v>38.279343104641399</c:v>
                </c:pt>
                <c:pt idx="1866">
                  <c:v>38.299868221587602</c:v>
                </c:pt>
                <c:pt idx="1867">
                  <c:v>38.320393338533798</c:v>
                </c:pt>
                <c:pt idx="1868">
                  <c:v>38.340918455480001</c:v>
                </c:pt>
                <c:pt idx="1869">
                  <c:v>38.361443572426197</c:v>
                </c:pt>
                <c:pt idx="1870">
                  <c:v>38.3819686893724</c:v>
                </c:pt>
                <c:pt idx="1871">
                  <c:v>38.402493806318603</c:v>
                </c:pt>
                <c:pt idx="1872">
                  <c:v>38.423018923264699</c:v>
                </c:pt>
                <c:pt idx="1873">
                  <c:v>38.443544040210902</c:v>
                </c:pt>
                <c:pt idx="1874">
                  <c:v>38.464069157157098</c:v>
                </c:pt>
                <c:pt idx="1875">
                  <c:v>38.484594274103301</c:v>
                </c:pt>
                <c:pt idx="1876">
                  <c:v>38.505119391049497</c:v>
                </c:pt>
                <c:pt idx="1877">
                  <c:v>38.5256445079957</c:v>
                </c:pt>
                <c:pt idx="1878">
                  <c:v>38.546169624941903</c:v>
                </c:pt>
                <c:pt idx="1879">
                  <c:v>38.566694741888099</c:v>
                </c:pt>
                <c:pt idx="1880">
                  <c:v>38.587219858834203</c:v>
                </c:pt>
                <c:pt idx="1881">
                  <c:v>38.607744975780399</c:v>
                </c:pt>
                <c:pt idx="1882">
                  <c:v>38.628270092726602</c:v>
                </c:pt>
                <c:pt idx="1883">
                  <c:v>38.648795209672798</c:v>
                </c:pt>
                <c:pt idx="1884">
                  <c:v>38.669320326619001</c:v>
                </c:pt>
                <c:pt idx="1885">
                  <c:v>38.689845443565197</c:v>
                </c:pt>
                <c:pt idx="1886">
                  <c:v>38.7103705605114</c:v>
                </c:pt>
                <c:pt idx="1887">
                  <c:v>38.730895677457603</c:v>
                </c:pt>
                <c:pt idx="1888">
                  <c:v>38.751420794403799</c:v>
                </c:pt>
                <c:pt idx="1889">
                  <c:v>38.771945911349903</c:v>
                </c:pt>
                <c:pt idx="1890">
                  <c:v>38.792471028296099</c:v>
                </c:pt>
                <c:pt idx="1891">
                  <c:v>38.812996145242302</c:v>
                </c:pt>
                <c:pt idx="1892">
                  <c:v>38.833521262188498</c:v>
                </c:pt>
                <c:pt idx="1893">
                  <c:v>38.854046379134701</c:v>
                </c:pt>
                <c:pt idx="1894">
                  <c:v>38.874571496080897</c:v>
                </c:pt>
                <c:pt idx="1895">
                  <c:v>38.8950966130271</c:v>
                </c:pt>
                <c:pt idx="1896">
                  <c:v>38.915621729973303</c:v>
                </c:pt>
                <c:pt idx="1897">
                  <c:v>38.936146846919399</c:v>
                </c:pt>
                <c:pt idx="1898">
                  <c:v>38.956671963865602</c:v>
                </c:pt>
                <c:pt idx="1899">
                  <c:v>38.977197080811798</c:v>
                </c:pt>
                <c:pt idx="1900">
                  <c:v>38.997722197758002</c:v>
                </c:pt>
                <c:pt idx="1901">
                  <c:v>39.018247314704197</c:v>
                </c:pt>
                <c:pt idx="1902">
                  <c:v>39.038772431650401</c:v>
                </c:pt>
                <c:pt idx="1903">
                  <c:v>39.059297548596597</c:v>
                </c:pt>
                <c:pt idx="1904">
                  <c:v>39.0798226655428</c:v>
                </c:pt>
                <c:pt idx="1905">
                  <c:v>39.100347782489003</c:v>
                </c:pt>
                <c:pt idx="1906">
                  <c:v>39.120872899435099</c:v>
                </c:pt>
                <c:pt idx="1907">
                  <c:v>39.141398016381302</c:v>
                </c:pt>
                <c:pt idx="1908">
                  <c:v>39.161923133327498</c:v>
                </c:pt>
                <c:pt idx="1909">
                  <c:v>39.182448250273701</c:v>
                </c:pt>
                <c:pt idx="1910">
                  <c:v>39.202973367219897</c:v>
                </c:pt>
                <c:pt idx="1911">
                  <c:v>39.2234984841661</c:v>
                </c:pt>
                <c:pt idx="1912">
                  <c:v>39.244023601112303</c:v>
                </c:pt>
                <c:pt idx="1913">
                  <c:v>39.264548718058499</c:v>
                </c:pt>
                <c:pt idx="1914">
                  <c:v>39.285073835004702</c:v>
                </c:pt>
                <c:pt idx="1915">
                  <c:v>39.305598951950799</c:v>
                </c:pt>
                <c:pt idx="1916">
                  <c:v>39.326124068897002</c:v>
                </c:pt>
                <c:pt idx="1917">
                  <c:v>39.346649185843198</c:v>
                </c:pt>
                <c:pt idx="1918">
                  <c:v>39.367174302789401</c:v>
                </c:pt>
                <c:pt idx="1919">
                  <c:v>39.387699419735597</c:v>
                </c:pt>
                <c:pt idx="1920">
                  <c:v>39.4082245366818</c:v>
                </c:pt>
                <c:pt idx="1921">
                  <c:v>39.428749653628003</c:v>
                </c:pt>
                <c:pt idx="1922">
                  <c:v>39.449274770574199</c:v>
                </c:pt>
                <c:pt idx="1923">
                  <c:v>39.469799887520402</c:v>
                </c:pt>
                <c:pt idx="1924">
                  <c:v>39.490325004466499</c:v>
                </c:pt>
                <c:pt idx="1925">
                  <c:v>39.510850121412702</c:v>
                </c:pt>
                <c:pt idx="1926">
                  <c:v>39.531375238358898</c:v>
                </c:pt>
                <c:pt idx="1927">
                  <c:v>39.551900355305101</c:v>
                </c:pt>
                <c:pt idx="1928">
                  <c:v>39.572425472251297</c:v>
                </c:pt>
                <c:pt idx="1929">
                  <c:v>39.5929505891975</c:v>
                </c:pt>
                <c:pt idx="1930">
                  <c:v>39.613475706143703</c:v>
                </c:pt>
                <c:pt idx="1931">
                  <c:v>39.634000823089899</c:v>
                </c:pt>
                <c:pt idx="1932">
                  <c:v>39.654525940036002</c:v>
                </c:pt>
                <c:pt idx="1933">
                  <c:v>39.675051056982198</c:v>
                </c:pt>
                <c:pt idx="1934">
                  <c:v>39.695576173928401</c:v>
                </c:pt>
                <c:pt idx="1935">
                  <c:v>39.716101290874597</c:v>
                </c:pt>
                <c:pt idx="1936">
                  <c:v>39.7366264078208</c:v>
                </c:pt>
                <c:pt idx="1937">
                  <c:v>39.757151524767004</c:v>
                </c:pt>
                <c:pt idx="1938">
                  <c:v>39.7776766417132</c:v>
                </c:pt>
                <c:pt idx="1939">
                  <c:v>39.798201758659403</c:v>
                </c:pt>
                <c:pt idx="1940">
                  <c:v>39.818726875605599</c:v>
                </c:pt>
                <c:pt idx="1941">
                  <c:v>39.839251992551702</c:v>
                </c:pt>
                <c:pt idx="1942">
                  <c:v>39.859777109497898</c:v>
                </c:pt>
                <c:pt idx="1943">
                  <c:v>39.880302226444101</c:v>
                </c:pt>
                <c:pt idx="1944">
                  <c:v>39.900827343390297</c:v>
                </c:pt>
                <c:pt idx="1945">
                  <c:v>39.9213524603365</c:v>
                </c:pt>
                <c:pt idx="1946">
                  <c:v>39.941877577282703</c:v>
                </c:pt>
                <c:pt idx="1947">
                  <c:v>39.962402694228899</c:v>
                </c:pt>
                <c:pt idx="1948">
                  <c:v>39.982927811175102</c:v>
                </c:pt>
                <c:pt idx="1949">
                  <c:v>40.003452928121199</c:v>
                </c:pt>
                <c:pt idx="1950">
                  <c:v>40.023978045067402</c:v>
                </c:pt>
                <c:pt idx="1951">
                  <c:v>40.044503162013598</c:v>
                </c:pt>
                <c:pt idx="1952">
                  <c:v>40.065028278959801</c:v>
                </c:pt>
                <c:pt idx="1953">
                  <c:v>40.085553395905997</c:v>
                </c:pt>
                <c:pt idx="1954">
                  <c:v>40.1060785128522</c:v>
                </c:pt>
                <c:pt idx="1955">
                  <c:v>40.126603629798403</c:v>
                </c:pt>
                <c:pt idx="1956">
                  <c:v>40.147128746744599</c:v>
                </c:pt>
                <c:pt idx="1957">
                  <c:v>40.167653863690802</c:v>
                </c:pt>
                <c:pt idx="1958">
                  <c:v>40.188178980636899</c:v>
                </c:pt>
                <c:pt idx="1959">
                  <c:v>40.208704097583102</c:v>
                </c:pt>
                <c:pt idx="1960">
                  <c:v>40.229229214529298</c:v>
                </c:pt>
                <c:pt idx="1961">
                  <c:v>40.249754331475501</c:v>
                </c:pt>
                <c:pt idx="1962">
                  <c:v>40.270279448421697</c:v>
                </c:pt>
                <c:pt idx="1963">
                  <c:v>40.2908045653679</c:v>
                </c:pt>
                <c:pt idx="1964">
                  <c:v>40.311329682314103</c:v>
                </c:pt>
                <c:pt idx="1965">
                  <c:v>40.331854799260299</c:v>
                </c:pt>
                <c:pt idx="1966">
                  <c:v>40.352379916206502</c:v>
                </c:pt>
                <c:pt idx="1967">
                  <c:v>40.372905033152598</c:v>
                </c:pt>
                <c:pt idx="1968">
                  <c:v>40.393430150098801</c:v>
                </c:pt>
                <c:pt idx="1969">
                  <c:v>40.413955267044997</c:v>
                </c:pt>
                <c:pt idx="1970">
                  <c:v>40.4344803839912</c:v>
                </c:pt>
                <c:pt idx="1971">
                  <c:v>40.455005500937403</c:v>
                </c:pt>
                <c:pt idx="1972">
                  <c:v>40.475530617883599</c:v>
                </c:pt>
                <c:pt idx="1973">
                  <c:v>40.496055734829802</c:v>
                </c:pt>
                <c:pt idx="1974">
                  <c:v>40.516580851775998</c:v>
                </c:pt>
                <c:pt idx="1975">
                  <c:v>40.537105968722102</c:v>
                </c:pt>
                <c:pt idx="1976">
                  <c:v>40.557631085668298</c:v>
                </c:pt>
                <c:pt idx="1977">
                  <c:v>40.578156202614501</c:v>
                </c:pt>
                <c:pt idx="1978">
                  <c:v>40.598681319560697</c:v>
                </c:pt>
                <c:pt idx="1979">
                  <c:v>40.6192064365069</c:v>
                </c:pt>
                <c:pt idx="1980">
                  <c:v>40.639731553453103</c:v>
                </c:pt>
                <c:pt idx="1981">
                  <c:v>40.660256670399299</c:v>
                </c:pt>
                <c:pt idx="1982">
                  <c:v>40.680781787345502</c:v>
                </c:pt>
                <c:pt idx="1983">
                  <c:v>40.701306904291698</c:v>
                </c:pt>
                <c:pt idx="1984">
                  <c:v>40.721832021237802</c:v>
                </c:pt>
                <c:pt idx="1985">
                  <c:v>40.742357138183998</c:v>
                </c:pt>
                <c:pt idx="1986">
                  <c:v>40.762882255130201</c:v>
                </c:pt>
                <c:pt idx="1987">
                  <c:v>40.783407372076397</c:v>
                </c:pt>
                <c:pt idx="1988">
                  <c:v>40.8039324890226</c:v>
                </c:pt>
                <c:pt idx="1989">
                  <c:v>40.824457605968803</c:v>
                </c:pt>
                <c:pt idx="1990">
                  <c:v>40.844982722914999</c:v>
                </c:pt>
                <c:pt idx="1991">
                  <c:v>40.865507839861202</c:v>
                </c:pt>
                <c:pt idx="1992">
                  <c:v>40.886032956807298</c:v>
                </c:pt>
                <c:pt idx="1993">
                  <c:v>40.906558073753502</c:v>
                </c:pt>
                <c:pt idx="1994">
                  <c:v>40.927083190699697</c:v>
                </c:pt>
                <c:pt idx="1995">
                  <c:v>40.947608307645901</c:v>
                </c:pt>
                <c:pt idx="1996">
                  <c:v>40.968133424592097</c:v>
                </c:pt>
                <c:pt idx="1997">
                  <c:v>40.9886585415383</c:v>
                </c:pt>
                <c:pt idx="1998">
                  <c:v>41.009183658484503</c:v>
                </c:pt>
                <c:pt idx="1999">
                  <c:v>41.029708775430699</c:v>
                </c:pt>
                <c:pt idx="2000">
                  <c:v>41.050233892376902</c:v>
                </c:pt>
                <c:pt idx="2001">
                  <c:v>41.070759009322998</c:v>
                </c:pt>
                <c:pt idx="2002">
                  <c:v>41.091284126269201</c:v>
                </c:pt>
                <c:pt idx="2003">
                  <c:v>41.111809243215397</c:v>
                </c:pt>
                <c:pt idx="2004">
                  <c:v>41.1323343601616</c:v>
                </c:pt>
                <c:pt idx="2005">
                  <c:v>41.152859477107803</c:v>
                </c:pt>
                <c:pt idx="2006">
                  <c:v>41.173384594053999</c:v>
                </c:pt>
                <c:pt idx="2007">
                  <c:v>41.193909711000202</c:v>
                </c:pt>
                <c:pt idx="2008">
                  <c:v>41.214434827946398</c:v>
                </c:pt>
                <c:pt idx="2009">
                  <c:v>41.234959944892601</c:v>
                </c:pt>
                <c:pt idx="2010">
                  <c:v>41.255485061838698</c:v>
                </c:pt>
                <c:pt idx="2011">
                  <c:v>41.276010178784901</c:v>
                </c:pt>
                <c:pt idx="2012">
                  <c:v>41.296535295731097</c:v>
                </c:pt>
                <c:pt idx="2013">
                  <c:v>41.3170604126773</c:v>
                </c:pt>
                <c:pt idx="2014">
                  <c:v>41.337585529623503</c:v>
                </c:pt>
                <c:pt idx="2015">
                  <c:v>41.358110646569699</c:v>
                </c:pt>
                <c:pt idx="2016">
                  <c:v>41.378635763515902</c:v>
                </c:pt>
                <c:pt idx="2017">
                  <c:v>41.399160880462098</c:v>
                </c:pt>
                <c:pt idx="2018">
                  <c:v>41.419685997408301</c:v>
                </c:pt>
                <c:pt idx="2019">
                  <c:v>41.440211114354398</c:v>
                </c:pt>
                <c:pt idx="2020">
                  <c:v>41.460736231300601</c:v>
                </c:pt>
                <c:pt idx="2021">
                  <c:v>41.481261348246797</c:v>
                </c:pt>
                <c:pt idx="2022">
                  <c:v>41.501786465193</c:v>
                </c:pt>
                <c:pt idx="2023">
                  <c:v>41.522311582139203</c:v>
                </c:pt>
                <c:pt idx="2024">
                  <c:v>41.542836699085399</c:v>
                </c:pt>
                <c:pt idx="2025">
                  <c:v>41.563361816031602</c:v>
                </c:pt>
                <c:pt idx="2026">
                  <c:v>41.583886932977798</c:v>
                </c:pt>
                <c:pt idx="2027">
                  <c:v>41.604412049923901</c:v>
                </c:pt>
                <c:pt idx="2028">
                  <c:v>41.624937166870097</c:v>
                </c:pt>
                <c:pt idx="2029">
                  <c:v>41.6454622838163</c:v>
                </c:pt>
                <c:pt idx="2030">
                  <c:v>41.665987400762504</c:v>
                </c:pt>
                <c:pt idx="2031">
                  <c:v>41.686512517708699</c:v>
                </c:pt>
                <c:pt idx="2032">
                  <c:v>41.707037634654903</c:v>
                </c:pt>
                <c:pt idx="2033">
                  <c:v>41.727562751601099</c:v>
                </c:pt>
                <c:pt idx="2034">
                  <c:v>41.748087868547302</c:v>
                </c:pt>
                <c:pt idx="2035">
                  <c:v>41.768612985493498</c:v>
                </c:pt>
                <c:pt idx="2036">
                  <c:v>41.789138102439601</c:v>
                </c:pt>
                <c:pt idx="2037">
                  <c:v>41.809663219385797</c:v>
                </c:pt>
                <c:pt idx="2038">
                  <c:v>41.830188336332</c:v>
                </c:pt>
                <c:pt idx="2039">
                  <c:v>41.850713453278203</c:v>
                </c:pt>
                <c:pt idx="2040">
                  <c:v>41.871238570224399</c:v>
                </c:pt>
                <c:pt idx="2041">
                  <c:v>41.891763687170602</c:v>
                </c:pt>
                <c:pt idx="2042">
                  <c:v>41.912288804116798</c:v>
                </c:pt>
                <c:pt idx="2043">
                  <c:v>41.932813921063001</c:v>
                </c:pt>
                <c:pt idx="2044">
                  <c:v>41.953339038009098</c:v>
                </c:pt>
                <c:pt idx="2045">
                  <c:v>41.973864154955301</c:v>
                </c:pt>
                <c:pt idx="2046">
                  <c:v>41.994389271901497</c:v>
                </c:pt>
                <c:pt idx="2047">
                  <c:v>42.0149143888477</c:v>
                </c:pt>
                <c:pt idx="2048">
                  <c:v>42.035439505793903</c:v>
                </c:pt>
                <c:pt idx="2049">
                  <c:v>42.055964622740099</c:v>
                </c:pt>
                <c:pt idx="2050">
                  <c:v>42.076489739686302</c:v>
                </c:pt>
                <c:pt idx="2051">
                  <c:v>42.097014856632498</c:v>
                </c:pt>
                <c:pt idx="2052">
                  <c:v>42.117539973578701</c:v>
                </c:pt>
                <c:pt idx="2053">
                  <c:v>42.138065090524798</c:v>
                </c:pt>
                <c:pt idx="2054">
                  <c:v>42.158590207471001</c:v>
                </c:pt>
                <c:pt idx="2055">
                  <c:v>42.179115324417197</c:v>
                </c:pt>
                <c:pt idx="2056">
                  <c:v>42.1996404413634</c:v>
                </c:pt>
                <c:pt idx="2057">
                  <c:v>42.220165558309603</c:v>
                </c:pt>
                <c:pt idx="2058">
                  <c:v>42.240690675255799</c:v>
                </c:pt>
                <c:pt idx="2059">
                  <c:v>42.261215792202002</c:v>
                </c:pt>
                <c:pt idx="2060">
                  <c:v>42.281740909148198</c:v>
                </c:pt>
                <c:pt idx="2061">
                  <c:v>42.302266026094401</c:v>
                </c:pt>
                <c:pt idx="2062">
                  <c:v>42.322791143040497</c:v>
                </c:pt>
                <c:pt idx="2063">
                  <c:v>42.3433162599867</c:v>
                </c:pt>
                <c:pt idx="2064">
                  <c:v>42.363841376932903</c:v>
                </c:pt>
                <c:pt idx="2065">
                  <c:v>42.384366493879099</c:v>
                </c:pt>
                <c:pt idx="2066">
                  <c:v>42.404891610825302</c:v>
                </c:pt>
                <c:pt idx="2067">
                  <c:v>42.425416727771498</c:v>
                </c:pt>
                <c:pt idx="2068">
                  <c:v>42.445941844717701</c:v>
                </c:pt>
                <c:pt idx="2069">
                  <c:v>42.466466961663897</c:v>
                </c:pt>
                <c:pt idx="2070">
                  <c:v>42.486992078610101</c:v>
                </c:pt>
                <c:pt idx="2071">
                  <c:v>42.507517195556197</c:v>
                </c:pt>
                <c:pt idx="2072">
                  <c:v>42.5280423125024</c:v>
                </c:pt>
                <c:pt idx="2073">
                  <c:v>42.548567429448603</c:v>
                </c:pt>
                <c:pt idx="2074">
                  <c:v>42.569092546394799</c:v>
                </c:pt>
                <c:pt idx="2075">
                  <c:v>42.589617663341002</c:v>
                </c:pt>
                <c:pt idx="2076">
                  <c:v>42.610142780287198</c:v>
                </c:pt>
                <c:pt idx="2077">
                  <c:v>42.630667897233401</c:v>
                </c:pt>
                <c:pt idx="2078">
                  <c:v>42.651193014179597</c:v>
                </c:pt>
                <c:pt idx="2079">
                  <c:v>42.671718131125701</c:v>
                </c:pt>
                <c:pt idx="2080">
                  <c:v>42.692243248071897</c:v>
                </c:pt>
                <c:pt idx="2081">
                  <c:v>42.7127683650181</c:v>
                </c:pt>
                <c:pt idx="2082">
                  <c:v>42.733293481964303</c:v>
                </c:pt>
                <c:pt idx="2083">
                  <c:v>42.753818598910499</c:v>
                </c:pt>
                <c:pt idx="2084">
                  <c:v>42.774343715856702</c:v>
                </c:pt>
                <c:pt idx="2085">
                  <c:v>42.794868832802898</c:v>
                </c:pt>
                <c:pt idx="2086">
                  <c:v>42.815393949749101</c:v>
                </c:pt>
                <c:pt idx="2087">
                  <c:v>42.835919066695297</c:v>
                </c:pt>
                <c:pt idx="2088">
                  <c:v>42.856444183641401</c:v>
                </c:pt>
                <c:pt idx="2089">
                  <c:v>42.876969300587596</c:v>
                </c:pt>
                <c:pt idx="2090">
                  <c:v>42.8974944175338</c:v>
                </c:pt>
                <c:pt idx="2091">
                  <c:v>42.918019534480003</c:v>
                </c:pt>
                <c:pt idx="2092">
                  <c:v>42.938544651426199</c:v>
                </c:pt>
                <c:pt idx="2093">
                  <c:v>42.959069768372402</c:v>
                </c:pt>
                <c:pt idx="2094">
                  <c:v>42.979594885318598</c:v>
                </c:pt>
                <c:pt idx="2095">
                  <c:v>43.000120002264801</c:v>
                </c:pt>
                <c:pt idx="2096">
                  <c:v>43.020645119210897</c:v>
                </c:pt>
                <c:pt idx="2097">
                  <c:v>43.0411702361571</c:v>
                </c:pt>
                <c:pt idx="2098">
                  <c:v>43.061695353103303</c:v>
                </c:pt>
                <c:pt idx="2099">
                  <c:v>43.082220470049499</c:v>
                </c:pt>
                <c:pt idx="2100">
                  <c:v>43.102745586995702</c:v>
                </c:pt>
                <c:pt idx="2101">
                  <c:v>43.123270703941898</c:v>
                </c:pt>
                <c:pt idx="2102">
                  <c:v>43.143795820888101</c:v>
                </c:pt>
                <c:pt idx="2103">
                  <c:v>43.164320937834297</c:v>
                </c:pt>
                <c:pt idx="2104">
                  <c:v>43.1848460547805</c:v>
                </c:pt>
                <c:pt idx="2105">
                  <c:v>43.205371171726597</c:v>
                </c:pt>
                <c:pt idx="2106">
                  <c:v>43.2258962886728</c:v>
                </c:pt>
                <c:pt idx="2107">
                  <c:v>43.246421405619003</c:v>
                </c:pt>
                <c:pt idx="2108">
                  <c:v>43.266946522565199</c:v>
                </c:pt>
                <c:pt idx="2109">
                  <c:v>43.287471639511402</c:v>
                </c:pt>
                <c:pt idx="2110">
                  <c:v>43.307996756457598</c:v>
                </c:pt>
                <c:pt idx="2111">
                  <c:v>43.328521873403801</c:v>
                </c:pt>
                <c:pt idx="2112">
                  <c:v>43.349046990349997</c:v>
                </c:pt>
                <c:pt idx="2113">
                  <c:v>43.3695721072962</c:v>
                </c:pt>
                <c:pt idx="2114">
                  <c:v>43.390097224242297</c:v>
                </c:pt>
                <c:pt idx="2115">
                  <c:v>43.4106223411885</c:v>
                </c:pt>
                <c:pt idx="2116">
                  <c:v>43.431147458134703</c:v>
                </c:pt>
                <c:pt idx="2117">
                  <c:v>43.451672575080899</c:v>
                </c:pt>
                <c:pt idx="2118">
                  <c:v>43.472197692027102</c:v>
                </c:pt>
                <c:pt idx="2119">
                  <c:v>43.492722808973298</c:v>
                </c:pt>
                <c:pt idx="2120">
                  <c:v>43.513247925919501</c:v>
                </c:pt>
                <c:pt idx="2121">
                  <c:v>43.533773042865697</c:v>
                </c:pt>
                <c:pt idx="2122">
                  <c:v>43.5542981598119</c:v>
                </c:pt>
                <c:pt idx="2123">
                  <c:v>43.574823276758003</c:v>
                </c:pt>
                <c:pt idx="2124">
                  <c:v>43.595348393704199</c:v>
                </c:pt>
                <c:pt idx="2125">
                  <c:v>43.615873510650403</c:v>
                </c:pt>
                <c:pt idx="2126">
                  <c:v>43.636398627596598</c:v>
                </c:pt>
                <c:pt idx="2127">
                  <c:v>43.656923744542802</c:v>
                </c:pt>
                <c:pt idx="2128">
                  <c:v>43.677448861488998</c:v>
                </c:pt>
                <c:pt idx="2129">
                  <c:v>43.697973978435201</c:v>
                </c:pt>
                <c:pt idx="2130">
                  <c:v>43.718499095381397</c:v>
                </c:pt>
                <c:pt idx="2131">
                  <c:v>43.7390242123275</c:v>
                </c:pt>
                <c:pt idx="2132">
                  <c:v>43.759549329273703</c:v>
                </c:pt>
                <c:pt idx="2133">
                  <c:v>43.780074446219899</c:v>
                </c:pt>
                <c:pt idx="2134">
                  <c:v>43.800599563166102</c:v>
                </c:pt>
                <c:pt idx="2135">
                  <c:v>43.821124680112298</c:v>
                </c:pt>
                <c:pt idx="2136">
                  <c:v>43.841649797058501</c:v>
                </c:pt>
                <c:pt idx="2137">
                  <c:v>43.862174914004697</c:v>
                </c:pt>
                <c:pt idx="2138">
                  <c:v>43.8827000309509</c:v>
                </c:pt>
                <c:pt idx="2139">
                  <c:v>43.903225147896997</c:v>
                </c:pt>
                <c:pt idx="2140">
                  <c:v>43.9237502648432</c:v>
                </c:pt>
                <c:pt idx="2141">
                  <c:v>43.944275381789403</c:v>
                </c:pt>
                <c:pt idx="2142">
                  <c:v>43.964800498735599</c:v>
                </c:pt>
                <c:pt idx="2143">
                  <c:v>43.985325615681802</c:v>
                </c:pt>
                <c:pt idx="2144">
                  <c:v>44.005850732627998</c:v>
                </c:pt>
                <c:pt idx="2145">
                  <c:v>44.026375849574201</c:v>
                </c:pt>
                <c:pt idx="2146">
                  <c:v>44.046900966520397</c:v>
                </c:pt>
                <c:pt idx="2147">
                  <c:v>44.0674260834666</c:v>
                </c:pt>
                <c:pt idx="2148">
                  <c:v>44.087951200412697</c:v>
                </c:pt>
                <c:pt idx="2149">
                  <c:v>44.1084763173589</c:v>
                </c:pt>
                <c:pt idx="2150">
                  <c:v>44.129001434305103</c:v>
                </c:pt>
                <c:pt idx="2151">
                  <c:v>44.149526551251299</c:v>
                </c:pt>
                <c:pt idx="2152">
                  <c:v>44.170051668197502</c:v>
                </c:pt>
                <c:pt idx="2153">
                  <c:v>44.190576785143698</c:v>
                </c:pt>
                <c:pt idx="2154">
                  <c:v>44.211101902089901</c:v>
                </c:pt>
                <c:pt idx="2155">
                  <c:v>44.231627019036097</c:v>
                </c:pt>
                <c:pt idx="2156">
                  <c:v>44.2521521359823</c:v>
                </c:pt>
                <c:pt idx="2157">
                  <c:v>44.272677252928403</c:v>
                </c:pt>
                <c:pt idx="2158">
                  <c:v>44.293202369874599</c:v>
                </c:pt>
                <c:pt idx="2159">
                  <c:v>44.313727486820802</c:v>
                </c:pt>
                <c:pt idx="2160">
                  <c:v>44.334252603766998</c:v>
                </c:pt>
                <c:pt idx="2161">
                  <c:v>44.354777720713201</c:v>
                </c:pt>
                <c:pt idx="2162">
                  <c:v>44.375302837659397</c:v>
                </c:pt>
                <c:pt idx="2163">
                  <c:v>44.3958279546056</c:v>
                </c:pt>
                <c:pt idx="2164">
                  <c:v>44.416353071551796</c:v>
                </c:pt>
                <c:pt idx="2165">
                  <c:v>44.436878188498</c:v>
                </c:pt>
                <c:pt idx="2166">
                  <c:v>44.457403305444103</c:v>
                </c:pt>
                <c:pt idx="2167">
                  <c:v>44.477928422390299</c:v>
                </c:pt>
                <c:pt idx="2168">
                  <c:v>44.498453539336502</c:v>
                </c:pt>
                <c:pt idx="2169">
                  <c:v>44.518978656282698</c:v>
                </c:pt>
                <c:pt idx="2170">
                  <c:v>44.539503773228901</c:v>
                </c:pt>
                <c:pt idx="2171">
                  <c:v>44.560028890175097</c:v>
                </c:pt>
                <c:pt idx="2172">
                  <c:v>44.5805540071213</c:v>
                </c:pt>
                <c:pt idx="2173">
                  <c:v>44.601079124067503</c:v>
                </c:pt>
                <c:pt idx="2174">
                  <c:v>44.6216042410136</c:v>
                </c:pt>
                <c:pt idx="2175">
                  <c:v>44.642129357959803</c:v>
                </c:pt>
                <c:pt idx="2176">
                  <c:v>44.662654474905999</c:v>
                </c:pt>
                <c:pt idx="2177">
                  <c:v>44.683179591852202</c:v>
                </c:pt>
                <c:pt idx="2178">
                  <c:v>44.703704708798398</c:v>
                </c:pt>
                <c:pt idx="2179">
                  <c:v>44.724229825744601</c:v>
                </c:pt>
                <c:pt idx="2180">
                  <c:v>44.744754942690797</c:v>
                </c:pt>
                <c:pt idx="2181">
                  <c:v>44.765280059637</c:v>
                </c:pt>
                <c:pt idx="2182">
                  <c:v>44.785805176583203</c:v>
                </c:pt>
                <c:pt idx="2183">
                  <c:v>44.8063302935293</c:v>
                </c:pt>
                <c:pt idx="2184">
                  <c:v>44.826855410475503</c:v>
                </c:pt>
                <c:pt idx="2185">
                  <c:v>44.847380527421699</c:v>
                </c:pt>
                <c:pt idx="2186">
                  <c:v>44.867905644367902</c:v>
                </c:pt>
                <c:pt idx="2187">
                  <c:v>44.888430761314098</c:v>
                </c:pt>
                <c:pt idx="2188">
                  <c:v>44.908955878260301</c:v>
                </c:pt>
                <c:pt idx="2189">
                  <c:v>44.929480995206497</c:v>
                </c:pt>
                <c:pt idx="2190">
                  <c:v>44.9500061121527</c:v>
                </c:pt>
                <c:pt idx="2191">
                  <c:v>44.970531229098803</c:v>
                </c:pt>
                <c:pt idx="2192">
                  <c:v>44.991056346044999</c:v>
                </c:pt>
                <c:pt idx="2193">
                  <c:v>45.011581462991202</c:v>
                </c:pt>
                <c:pt idx="2194">
                  <c:v>45.032106579937398</c:v>
                </c:pt>
                <c:pt idx="2195">
                  <c:v>45.052631696883601</c:v>
                </c:pt>
                <c:pt idx="2196">
                  <c:v>45.073156813829797</c:v>
                </c:pt>
                <c:pt idx="2197">
                  <c:v>45.093681930776</c:v>
                </c:pt>
                <c:pt idx="2198">
                  <c:v>45.114207047722203</c:v>
                </c:pt>
                <c:pt idx="2199">
                  <c:v>45.134732164668399</c:v>
                </c:pt>
                <c:pt idx="2200">
                  <c:v>45.155257281614503</c:v>
                </c:pt>
                <c:pt idx="2201">
                  <c:v>45.175782398560699</c:v>
                </c:pt>
                <c:pt idx="2202">
                  <c:v>45.196307515506902</c:v>
                </c:pt>
                <c:pt idx="2203">
                  <c:v>45.216832632453098</c:v>
                </c:pt>
                <c:pt idx="2204">
                  <c:v>45.237357749399301</c:v>
                </c:pt>
                <c:pt idx="2205">
                  <c:v>45.257882866345497</c:v>
                </c:pt>
                <c:pt idx="2206">
                  <c:v>45.2784079832917</c:v>
                </c:pt>
                <c:pt idx="2207">
                  <c:v>45.298933100237903</c:v>
                </c:pt>
                <c:pt idx="2208">
                  <c:v>45.319458217184</c:v>
                </c:pt>
                <c:pt idx="2209">
                  <c:v>45.339983334130203</c:v>
                </c:pt>
                <c:pt idx="2210">
                  <c:v>45.360508451076399</c:v>
                </c:pt>
                <c:pt idx="2211">
                  <c:v>45.381033568022602</c:v>
                </c:pt>
                <c:pt idx="2212">
                  <c:v>45.401558684968798</c:v>
                </c:pt>
                <c:pt idx="2213">
                  <c:v>45.422083801915001</c:v>
                </c:pt>
                <c:pt idx="2214">
                  <c:v>45.442608918861197</c:v>
                </c:pt>
                <c:pt idx="2215">
                  <c:v>45.4631340358074</c:v>
                </c:pt>
                <c:pt idx="2216">
                  <c:v>45.483659152753603</c:v>
                </c:pt>
                <c:pt idx="2217">
                  <c:v>45.504184269699699</c:v>
                </c:pt>
                <c:pt idx="2218">
                  <c:v>45.524709386645902</c:v>
                </c:pt>
                <c:pt idx="2219">
                  <c:v>45.545234503592098</c:v>
                </c:pt>
                <c:pt idx="2220">
                  <c:v>45.565759620538302</c:v>
                </c:pt>
                <c:pt idx="2221">
                  <c:v>45.586284737484497</c:v>
                </c:pt>
                <c:pt idx="2222">
                  <c:v>45.606809854430701</c:v>
                </c:pt>
                <c:pt idx="2223">
                  <c:v>45.627334971376897</c:v>
                </c:pt>
                <c:pt idx="2224">
                  <c:v>45.6478600883231</c:v>
                </c:pt>
                <c:pt idx="2225">
                  <c:v>45.668385205269303</c:v>
                </c:pt>
                <c:pt idx="2226">
                  <c:v>45.688910322215399</c:v>
                </c:pt>
                <c:pt idx="2227">
                  <c:v>45.709435439161602</c:v>
                </c:pt>
                <c:pt idx="2228">
                  <c:v>45.729960556107798</c:v>
                </c:pt>
                <c:pt idx="2229">
                  <c:v>45.750485673054001</c:v>
                </c:pt>
                <c:pt idx="2230">
                  <c:v>45.771010790000197</c:v>
                </c:pt>
                <c:pt idx="2231">
                  <c:v>45.7915359069464</c:v>
                </c:pt>
                <c:pt idx="2232">
                  <c:v>45.812061023892603</c:v>
                </c:pt>
                <c:pt idx="2233">
                  <c:v>45.832586140838799</c:v>
                </c:pt>
                <c:pt idx="2234">
                  <c:v>45.853111257785002</c:v>
                </c:pt>
                <c:pt idx="2235">
                  <c:v>45.873636374731099</c:v>
                </c:pt>
                <c:pt idx="2236">
                  <c:v>45.894161491677302</c:v>
                </c:pt>
                <c:pt idx="2237">
                  <c:v>45.914686608623498</c:v>
                </c:pt>
                <c:pt idx="2238">
                  <c:v>45.935211725569701</c:v>
                </c:pt>
                <c:pt idx="2239">
                  <c:v>45.955736842515897</c:v>
                </c:pt>
                <c:pt idx="2240">
                  <c:v>45.9762619594621</c:v>
                </c:pt>
                <c:pt idx="2241">
                  <c:v>45.996787076408303</c:v>
                </c:pt>
                <c:pt idx="2242">
                  <c:v>46.017312193354499</c:v>
                </c:pt>
                <c:pt idx="2243">
                  <c:v>46.037837310300603</c:v>
                </c:pt>
                <c:pt idx="2244">
                  <c:v>46.058362427246799</c:v>
                </c:pt>
                <c:pt idx="2245">
                  <c:v>46.078887544193002</c:v>
                </c:pt>
                <c:pt idx="2246">
                  <c:v>46.099412661139198</c:v>
                </c:pt>
                <c:pt idx="2247">
                  <c:v>46.119937778085401</c:v>
                </c:pt>
                <c:pt idx="2248">
                  <c:v>46.140462895031597</c:v>
                </c:pt>
                <c:pt idx="2249">
                  <c:v>46.1609880119778</c:v>
                </c:pt>
                <c:pt idx="2250">
                  <c:v>46.181513128924003</c:v>
                </c:pt>
                <c:pt idx="2251">
                  <c:v>46.202038245870199</c:v>
                </c:pt>
                <c:pt idx="2252">
                  <c:v>46.222563362816302</c:v>
                </c:pt>
                <c:pt idx="2253">
                  <c:v>46.243088479762498</c:v>
                </c:pt>
                <c:pt idx="2254">
                  <c:v>46.263613596708701</c:v>
                </c:pt>
                <c:pt idx="2255">
                  <c:v>46.284138713654897</c:v>
                </c:pt>
                <c:pt idx="2256">
                  <c:v>46.3046638306011</c:v>
                </c:pt>
                <c:pt idx="2257">
                  <c:v>46.325188947547304</c:v>
                </c:pt>
                <c:pt idx="2258">
                  <c:v>46.3457140644935</c:v>
                </c:pt>
                <c:pt idx="2259">
                  <c:v>46.366239181439703</c:v>
                </c:pt>
                <c:pt idx="2260">
                  <c:v>46.386764298385799</c:v>
                </c:pt>
                <c:pt idx="2261">
                  <c:v>46.407289415332002</c:v>
                </c:pt>
                <c:pt idx="2262">
                  <c:v>46.427814532278198</c:v>
                </c:pt>
                <c:pt idx="2263">
                  <c:v>46.448339649224401</c:v>
                </c:pt>
                <c:pt idx="2264">
                  <c:v>46.468864766170597</c:v>
                </c:pt>
                <c:pt idx="2265">
                  <c:v>46.4893898831168</c:v>
                </c:pt>
                <c:pt idx="2266">
                  <c:v>46.509915000063003</c:v>
                </c:pt>
                <c:pt idx="2267">
                  <c:v>46.530440117009199</c:v>
                </c:pt>
                <c:pt idx="2268">
                  <c:v>46.550965233955402</c:v>
                </c:pt>
                <c:pt idx="2269">
                  <c:v>46.571490350901499</c:v>
                </c:pt>
                <c:pt idx="2270">
                  <c:v>46.592015467847702</c:v>
                </c:pt>
                <c:pt idx="2271">
                  <c:v>46.612540584793898</c:v>
                </c:pt>
                <c:pt idx="2272">
                  <c:v>46.633065701740101</c:v>
                </c:pt>
                <c:pt idx="2273">
                  <c:v>46.653590818686297</c:v>
                </c:pt>
                <c:pt idx="2274">
                  <c:v>46.6741159356325</c:v>
                </c:pt>
                <c:pt idx="2275">
                  <c:v>46.694641052578703</c:v>
                </c:pt>
                <c:pt idx="2276">
                  <c:v>46.715166169524899</c:v>
                </c:pt>
                <c:pt idx="2277">
                  <c:v>46.735691286471102</c:v>
                </c:pt>
                <c:pt idx="2278">
                  <c:v>46.756216403417199</c:v>
                </c:pt>
                <c:pt idx="2279">
                  <c:v>46.776741520363402</c:v>
                </c:pt>
                <c:pt idx="2280">
                  <c:v>46.797266637309598</c:v>
                </c:pt>
                <c:pt idx="2281">
                  <c:v>46.817791754255801</c:v>
                </c:pt>
                <c:pt idx="2282">
                  <c:v>46.838316871201997</c:v>
                </c:pt>
                <c:pt idx="2283">
                  <c:v>46.8588419881482</c:v>
                </c:pt>
                <c:pt idx="2284">
                  <c:v>46.879367105094403</c:v>
                </c:pt>
                <c:pt idx="2285">
                  <c:v>46.899892222040599</c:v>
                </c:pt>
                <c:pt idx="2286">
                  <c:v>46.920417338986802</c:v>
                </c:pt>
                <c:pt idx="2287">
                  <c:v>46.940942455932898</c:v>
                </c:pt>
                <c:pt idx="2288">
                  <c:v>46.961467572879101</c:v>
                </c:pt>
                <c:pt idx="2289">
                  <c:v>46.981992689825297</c:v>
                </c:pt>
                <c:pt idx="2290">
                  <c:v>47.0025178067715</c:v>
                </c:pt>
                <c:pt idx="2291">
                  <c:v>47.023042923717703</c:v>
                </c:pt>
                <c:pt idx="2292">
                  <c:v>47.043568040663899</c:v>
                </c:pt>
                <c:pt idx="2293">
                  <c:v>47.064093157610102</c:v>
                </c:pt>
                <c:pt idx="2294">
                  <c:v>47.084618274556298</c:v>
                </c:pt>
                <c:pt idx="2295">
                  <c:v>47.105143391502402</c:v>
                </c:pt>
                <c:pt idx="2296">
                  <c:v>47.125668508448598</c:v>
                </c:pt>
                <c:pt idx="2297">
                  <c:v>47.146193625394801</c:v>
                </c:pt>
                <c:pt idx="2298">
                  <c:v>47.166718742340997</c:v>
                </c:pt>
                <c:pt idx="2299">
                  <c:v>47.1872438592872</c:v>
                </c:pt>
                <c:pt idx="2300">
                  <c:v>47.207768976233403</c:v>
                </c:pt>
                <c:pt idx="2301">
                  <c:v>47.228294093179599</c:v>
                </c:pt>
                <c:pt idx="2302">
                  <c:v>47.248819210125802</c:v>
                </c:pt>
                <c:pt idx="2303">
                  <c:v>47.269344327071998</c:v>
                </c:pt>
                <c:pt idx="2304">
                  <c:v>47.289869444018102</c:v>
                </c:pt>
                <c:pt idx="2305">
                  <c:v>47.310394560964298</c:v>
                </c:pt>
                <c:pt idx="2306">
                  <c:v>47.330919677910501</c:v>
                </c:pt>
                <c:pt idx="2307">
                  <c:v>47.351444794856697</c:v>
                </c:pt>
                <c:pt idx="2308">
                  <c:v>47.3719699118029</c:v>
                </c:pt>
                <c:pt idx="2309">
                  <c:v>47.392495028749103</c:v>
                </c:pt>
                <c:pt idx="2310">
                  <c:v>47.413020145695299</c:v>
                </c:pt>
                <c:pt idx="2311">
                  <c:v>47.433545262641502</c:v>
                </c:pt>
                <c:pt idx="2312">
                  <c:v>47.454070379587598</c:v>
                </c:pt>
                <c:pt idx="2313">
                  <c:v>47.474595496533802</c:v>
                </c:pt>
                <c:pt idx="2314">
                  <c:v>47.495120613479997</c:v>
                </c:pt>
                <c:pt idx="2315">
                  <c:v>47.515645730426201</c:v>
                </c:pt>
                <c:pt idx="2316">
                  <c:v>47.536170847372397</c:v>
                </c:pt>
                <c:pt idx="2317">
                  <c:v>47.5566959643186</c:v>
                </c:pt>
                <c:pt idx="2318">
                  <c:v>47.577221081264803</c:v>
                </c:pt>
                <c:pt idx="2319">
                  <c:v>47.597746198210999</c:v>
                </c:pt>
                <c:pt idx="2320">
                  <c:v>47.618271315157202</c:v>
                </c:pt>
                <c:pt idx="2321">
                  <c:v>47.638796432103298</c:v>
                </c:pt>
                <c:pt idx="2322">
                  <c:v>47.659321549049501</c:v>
                </c:pt>
                <c:pt idx="2323">
                  <c:v>47.679846665995697</c:v>
                </c:pt>
                <c:pt idx="2324">
                  <c:v>47.7003717829419</c:v>
                </c:pt>
                <c:pt idx="2325">
                  <c:v>47.720896899888103</c:v>
                </c:pt>
                <c:pt idx="2326">
                  <c:v>47.741422016834299</c:v>
                </c:pt>
                <c:pt idx="2327">
                  <c:v>47.761947133780502</c:v>
                </c:pt>
                <c:pt idx="2328">
                  <c:v>47.782472250726698</c:v>
                </c:pt>
                <c:pt idx="2329">
                  <c:v>47.802997367672901</c:v>
                </c:pt>
                <c:pt idx="2330">
                  <c:v>47.823522484618998</c:v>
                </c:pt>
                <c:pt idx="2331">
                  <c:v>47.844047601565201</c:v>
                </c:pt>
                <c:pt idx="2332">
                  <c:v>47.864572718511397</c:v>
                </c:pt>
                <c:pt idx="2333">
                  <c:v>47.8850978354576</c:v>
                </c:pt>
                <c:pt idx="2334">
                  <c:v>47.905622952403803</c:v>
                </c:pt>
                <c:pt idx="2335">
                  <c:v>47.926148069349999</c:v>
                </c:pt>
                <c:pt idx="2336">
                  <c:v>47.946673186296202</c:v>
                </c:pt>
                <c:pt idx="2337">
                  <c:v>47.967198303242398</c:v>
                </c:pt>
                <c:pt idx="2338">
                  <c:v>47.987723420188502</c:v>
                </c:pt>
                <c:pt idx="2339">
                  <c:v>48.008248537134698</c:v>
                </c:pt>
                <c:pt idx="2340">
                  <c:v>48.028773654080901</c:v>
                </c:pt>
                <c:pt idx="2341">
                  <c:v>48.049298771027097</c:v>
                </c:pt>
                <c:pt idx="2342">
                  <c:v>48.0698238879733</c:v>
                </c:pt>
                <c:pt idx="2343">
                  <c:v>48.090349004919503</c:v>
                </c:pt>
                <c:pt idx="2344">
                  <c:v>48.110874121865699</c:v>
                </c:pt>
                <c:pt idx="2345">
                  <c:v>48.131399238811902</c:v>
                </c:pt>
                <c:pt idx="2346">
                  <c:v>48.151924355758098</c:v>
                </c:pt>
                <c:pt idx="2347">
                  <c:v>48.172449472704201</c:v>
                </c:pt>
                <c:pt idx="2348">
                  <c:v>48.192974589650397</c:v>
                </c:pt>
                <c:pt idx="2349">
                  <c:v>48.2134997065966</c:v>
                </c:pt>
                <c:pt idx="2350">
                  <c:v>48.234024823542804</c:v>
                </c:pt>
                <c:pt idx="2351">
                  <c:v>48.254549940488999</c:v>
                </c:pt>
                <c:pt idx="2352">
                  <c:v>48.275075057435203</c:v>
                </c:pt>
                <c:pt idx="2353">
                  <c:v>48.295600174381399</c:v>
                </c:pt>
                <c:pt idx="2354">
                  <c:v>48.316125291327602</c:v>
                </c:pt>
                <c:pt idx="2355">
                  <c:v>48.336650408273698</c:v>
                </c:pt>
                <c:pt idx="2356">
                  <c:v>48.357175525219901</c:v>
                </c:pt>
                <c:pt idx="2357">
                  <c:v>48.377700642166097</c:v>
                </c:pt>
                <c:pt idx="2358">
                  <c:v>48.3982257591123</c:v>
                </c:pt>
                <c:pt idx="2359">
                  <c:v>48.418750876058503</c:v>
                </c:pt>
                <c:pt idx="2360">
                  <c:v>48.439275993004699</c:v>
                </c:pt>
                <c:pt idx="2361">
                  <c:v>48.459801109950902</c:v>
                </c:pt>
                <c:pt idx="2362">
                  <c:v>48.480326226897098</c:v>
                </c:pt>
                <c:pt idx="2363">
                  <c:v>48.500851343843301</c:v>
                </c:pt>
                <c:pt idx="2364">
                  <c:v>48.521376460789398</c:v>
                </c:pt>
                <c:pt idx="2365">
                  <c:v>48.541901577735601</c:v>
                </c:pt>
                <c:pt idx="2366">
                  <c:v>48.562426694681797</c:v>
                </c:pt>
                <c:pt idx="2367">
                  <c:v>48.582951811628</c:v>
                </c:pt>
                <c:pt idx="2368">
                  <c:v>48.603476928574203</c:v>
                </c:pt>
                <c:pt idx="2369">
                  <c:v>48.624002045520399</c:v>
                </c:pt>
                <c:pt idx="2370">
                  <c:v>48.644527162466602</c:v>
                </c:pt>
                <c:pt idx="2371">
                  <c:v>48.665052279412798</c:v>
                </c:pt>
                <c:pt idx="2372">
                  <c:v>48.685577396359001</c:v>
                </c:pt>
                <c:pt idx="2373">
                  <c:v>48.706102513305098</c:v>
                </c:pt>
                <c:pt idx="2374">
                  <c:v>48.726627630251301</c:v>
                </c:pt>
                <c:pt idx="2375">
                  <c:v>48.747152747197497</c:v>
                </c:pt>
                <c:pt idx="2376">
                  <c:v>48.7676778641437</c:v>
                </c:pt>
                <c:pt idx="2377">
                  <c:v>48.788202981089903</c:v>
                </c:pt>
                <c:pt idx="2378">
                  <c:v>48.808728098036099</c:v>
                </c:pt>
                <c:pt idx="2379">
                  <c:v>48.829253214982302</c:v>
                </c:pt>
                <c:pt idx="2380">
                  <c:v>48.849778331928498</c:v>
                </c:pt>
                <c:pt idx="2381">
                  <c:v>48.870303448874701</c:v>
                </c:pt>
                <c:pt idx="2382">
                  <c:v>48.890828565820797</c:v>
                </c:pt>
                <c:pt idx="2383">
                  <c:v>48.911353682767</c:v>
                </c:pt>
                <c:pt idx="2384">
                  <c:v>48.931878799713203</c:v>
                </c:pt>
                <c:pt idx="2385">
                  <c:v>48.952403916659399</c:v>
                </c:pt>
                <c:pt idx="2386">
                  <c:v>48.972929033605602</c:v>
                </c:pt>
                <c:pt idx="2387">
                  <c:v>48.993454150551798</c:v>
                </c:pt>
                <c:pt idx="2388">
                  <c:v>49.013979267498001</c:v>
                </c:pt>
                <c:pt idx="2389">
                  <c:v>49.034504384444197</c:v>
                </c:pt>
                <c:pt idx="2390">
                  <c:v>49.055029501390301</c:v>
                </c:pt>
                <c:pt idx="2391">
                  <c:v>49.075554618336497</c:v>
                </c:pt>
                <c:pt idx="2392">
                  <c:v>49.0960797352827</c:v>
                </c:pt>
                <c:pt idx="2393">
                  <c:v>49.116604852228903</c:v>
                </c:pt>
                <c:pt idx="2394">
                  <c:v>49.137129969175099</c:v>
                </c:pt>
                <c:pt idx="2395">
                  <c:v>49.157655086121302</c:v>
                </c:pt>
                <c:pt idx="2396">
                  <c:v>49.178180203067498</c:v>
                </c:pt>
                <c:pt idx="2397">
                  <c:v>49.198705320013701</c:v>
                </c:pt>
                <c:pt idx="2398">
                  <c:v>49.219230436959897</c:v>
                </c:pt>
                <c:pt idx="2399">
                  <c:v>49.239755553906001</c:v>
                </c:pt>
                <c:pt idx="2400">
                  <c:v>49.260280670852197</c:v>
                </c:pt>
                <c:pt idx="2401">
                  <c:v>49.2808057877984</c:v>
                </c:pt>
                <c:pt idx="2402">
                  <c:v>49.301330904744603</c:v>
                </c:pt>
                <c:pt idx="2403">
                  <c:v>49.321856021690799</c:v>
                </c:pt>
                <c:pt idx="2404">
                  <c:v>49.342381138637002</c:v>
                </c:pt>
                <c:pt idx="2405">
                  <c:v>49.362906255583198</c:v>
                </c:pt>
                <c:pt idx="2406">
                  <c:v>49.383431372529401</c:v>
                </c:pt>
                <c:pt idx="2407">
                  <c:v>49.403956489475497</c:v>
                </c:pt>
                <c:pt idx="2408">
                  <c:v>49.424481606421701</c:v>
                </c:pt>
                <c:pt idx="2409">
                  <c:v>49.445006723367896</c:v>
                </c:pt>
                <c:pt idx="2410">
                  <c:v>49.4655318403141</c:v>
                </c:pt>
                <c:pt idx="2411">
                  <c:v>49.486056957260303</c:v>
                </c:pt>
                <c:pt idx="2412">
                  <c:v>49.506582074206499</c:v>
                </c:pt>
                <c:pt idx="2413">
                  <c:v>49.527107191152702</c:v>
                </c:pt>
                <c:pt idx="2414">
                  <c:v>49.547632308098898</c:v>
                </c:pt>
                <c:pt idx="2415">
                  <c:v>49.568157425045101</c:v>
                </c:pt>
                <c:pt idx="2416">
                  <c:v>49.588682541991197</c:v>
                </c:pt>
                <c:pt idx="2417">
                  <c:v>49.6092076589374</c:v>
                </c:pt>
                <c:pt idx="2418">
                  <c:v>49.629732775883603</c:v>
                </c:pt>
                <c:pt idx="2419">
                  <c:v>49.650257892829799</c:v>
                </c:pt>
                <c:pt idx="2420">
                  <c:v>49.670783009776002</c:v>
                </c:pt>
                <c:pt idx="2421">
                  <c:v>49.691308126722198</c:v>
                </c:pt>
                <c:pt idx="2422">
                  <c:v>49.711833243668401</c:v>
                </c:pt>
                <c:pt idx="2423">
                  <c:v>49.732358360614597</c:v>
                </c:pt>
                <c:pt idx="2424">
                  <c:v>49.7528834775608</c:v>
                </c:pt>
                <c:pt idx="2425">
                  <c:v>49.773408594506897</c:v>
                </c:pt>
                <c:pt idx="2426">
                  <c:v>49.7939337114531</c:v>
                </c:pt>
                <c:pt idx="2427">
                  <c:v>49.814458828399303</c:v>
                </c:pt>
                <c:pt idx="2428">
                  <c:v>49.834983945345499</c:v>
                </c:pt>
                <c:pt idx="2429">
                  <c:v>49.855509062291702</c:v>
                </c:pt>
                <c:pt idx="2430">
                  <c:v>49.876034179237898</c:v>
                </c:pt>
                <c:pt idx="2431">
                  <c:v>49.896559296184101</c:v>
                </c:pt>
                <c:pt idx="2432">
                  <c:v>49.917084413130297</c:v>
                </c:pt>
                <c:pt idx="2433">
                  <c:v>49.9376095300765</c:v>
                </c:pt>
                <c:pt idx="2434">
                  <c:v>49.958134647022597</c:v>
                </c:pt>
                <c:pt idx="2435">
                  <c:v>49.9786597639688</c:v>
                </c:pt>
                <c:pt idx="2436">
                  <c:v>49.999184880915003</c:v>
                </c:pt>
                <c:pt idx="2437">
                  <c:v>50.019709997861199</c:v>
                </c:pt>
                <c:pt idx="2438">
                  <c:v>50.040235114807402</c:v>
                </c:pt>
                <c:pt idx="2439">
                  <c:v>50.060760231753598</c:v>
                </c:pt>
                <c:pt idx="2440">
                  <c:v>50.081285348699801</c:v>
                </c:pt>
                <c:pt idx="2441">
                  <c:v>50.101810465645997</c:v>
                </c:pt>
                <c:pt idx="2442">
                  <c:v>50.1223355825921</c:v>
                </c:pt>
                <c:pt idx="2443">
                  <c:v>50.142860699538303</c:v>
                </c:pt>
                <c:pt idx="2444">
                  <c:v>50.163385816484499</c:v>
                </c:pt>
                <c:pt idx="2445">
                  <c:v>50.183910933430703</c:v>
                </c:pt>
                <c:pt idx="2446">
                  <c:v>50.204436050376898</c:v>
                </c:pt>
                <c:pt idx="2447">
                  <c:v>50.224961167323102</c:v>
                </c:pt>
                <c:pt idx="2448">
                  <c:v>50.245486284269298</c:v>
                </c:pt>
                <c:pt idx="2449">
                  <c:v>50.266011401215501</c:v>
                </c:pt>
                <c:pt idx="2450">
                  <c:v>50.286536518161697</c:v>
                </c:pt>
                <c:pt idx="2451">
                  <c:v>50.3070616351078</c:v>
                </c:pt>
                <c:pt idx="2452">
                  <c:v>50.327586752054003</c:v>
                </c:pt>
                <c:pt idx="2453">
                  <c:v>50.348111869000199</c:v>
                </c:pt>
                <c:pt idx="2454">
                  <c:v>50.368636985946402</c:v>
                </c:pt>
                <c:pt idx="2455">
                  <c:v>50.389162102892598</c:v>
                </c:pt>
                <c:pt idx="2456">
                  <c:v>50.409687219838801</c:v>
                </c:pt>
                <c:pt idx="2457">
                  <c:v>50.430212336784997</c:v>
                </c:pt>
                <c:pt idx="2458">
                  <c:v>50.4507374537312</c:v>
                </c:pt>
                <c:pt idx="2459">
                  <c:v>50.471262570677297</c:v>
                </c:pt>
                <c:pt idx="2460">
                  <c:v>50.4917876876235</c:v>
                </c:pt>
                <c:pt idx="2461">
                  <c:v>50.512312804569703</c:v>
                </c:pt>
                <c:pt idx="2462">
                  <c:v>50.532837921515899</c:v>
                </c:pt>
                <c:pt idx="2463">
                  <c:v>50.553363038462102</c:v>
                </c:pt>
                <c:pt idx="2464">
                  <c:v>50.573888155408298</c:v>
                </c:pt>
                <c:pt idx="2465">
                  <c:v>50.594413272354501</c:v>
                </c:pt>
                <c:pt idx="2466">
                  <c:v>50.614938389300697</c:v>
                </c:pt>
                <c:pt idx="2467">
                  <c:v>50.6354635062469</c:v>
                </c:pt>
                <c:pt idx="2468">
                  <c:v>50.655988623192997</c:v>
                </c:pt>
                <c:pt idx="2469">
                  <c:v>50.6765137401392</c:v>
                </c:pt>
                <c:pt idx="2470">
                  <c:v>50.697038857085403</c:v>
                </c:pt>
                <c:pt idx="2471">
                  <c:v>50.717563974031599</c:v>
                </c:pt>
                <c:pt idx="2472">
                  <c:v>50.738089090977802</c:v>
                </c:pt>
                <c:pt idx="2473">
                  <c:v>50.758614207923998</c:v>
                </c:pt>
                <c:pt idx="2474">
                  <c:v>50.779139324870201</c:v>
                </c:pt>
                <c:pt idx="2475">
                  <c:v>50.799664441816397</c:v>
                </c:pt>
                <c:pt idx="2476">
                  <c:v>50.8201895587626</c:v>
                </c:pt>
                <c:pt idx="2477">
                  <c:v>50.840714675708703</c:v>
                </c:pt>
                <c:pt idx="2478">
                  <c:v>50.861239792654899</c:v>
                </c:pt>
                <c:pt idx="2479">
                  <c:v>50.881764909601102</c:v>
                </c:pt>
                <c:pt idx="2480">
                  <c:v>50.902290026547298</c:v>
                </c:pt>
                <c:pt idx="2481">
                  <c:v>50.922815143493501</c:v>
                </c:pt>
                <c:pt idx="2482">
                  <c:v>50.943340260439697</c:v>
                </c:pt>
                <c:pt idx="2483">
                  <c:v>50.963865377385901</c:v>
                </c:pt>
                <c:pt idx="2484">
                  <c:v>50.984390494332096</c:v>
                </c:pt>
                <c:pt idx="2485">
                  <c:v>51.0049156112783</c:v>
                </c:pt>
                <c:pt idx="2486">
                  <c:v>51.025440728224403</c:v>
                </c:pt>
                <c:pt idx="2487">
                  <c:v>51.045965845170599</c:v>
                </c:pt>
                <c:pt idx="2488">
                  <c:v>51.066490962116802</c:v>
                </c:pt>
                <c:pt idx="2489">
                  <c:v>51.087016079062998</c:v>
                </c:pt>
                <c:pt idx="2490">
                  <c:v>51.107541196009201</c:v>
                </c:pt>
                <c:pt idx="2491">
                  <c:v>51.128066312955397</c:v>
                </c:pt>
                <c:pt idx="2492">
                  <c:v>51.1485914299016</c:v>
                </c:pt>
                <c:pt idx="2493">
                  <c:v>51.169116546847803</c:v>
                </c:pt>
                <c:pt idx="2494">
                  <c:v>51.1896416637939</c:v>
                </c:pt>
                <c:pt idx="2495">
                  <c:v>51.210166780740103</c:v>
                </c:pt>
                <c:pt idx="2496">
                  <c:v>51.230691897686299</c:v>
                </c:pt>
                <c:pt idx="2497">
                  <c:v>51.251217014632502</c:v>
                </c:pt>
                <c:pt idx="2498">
                  <c:v>51.271742131578698</c:v>
                </c:pt>
                <c:pt idx="2499">
                  <c:v>51.292267248524901</c:v>
                </c:pt>
                <c:pt idx="2500">
                  <c:v>51.312792365471097</c:v>
                </c:pt>
                <c:pt idx="2501">
                  <c:v>51.3333174824173</c:v>
                </c:pt>
                <c:pt idx="2502">
                  <c:v>51.353842599363503</c:v>
                </c:pt>
                <c:pt idx="2503">
                  <c:v>51.3743677163096</c:v>
                </c:pt>
                <c:pt idx="2504">
                  <c:v>51.394892833255803</c:v>
                </c:pt>
                <c:pt idx="2505">
                  <c:v>51.415417950201999</c:v>
                </c:pt>
                <c:pt idx="2506">
                  <c:v>51.435943067148202</c:v>
                </c:pt>
                <c:pt idx="2507">
                  <c:v>51.456468184094398</c:v>
                </c:pt>
                <c:pt idx="2508">
                  <c:v>51.476993301040601</c:v>
                </c:pt>
                <c:pt idx="2509">
                  <c:v>51.497518417986797</c:v>
                </c:pt>
                <c:pt idx="2510">
                  <c:v>51.518043534933</c:v>
                </c:pt>
                <c:pt idx="2511">
                  <c:v>51.538568651879103</c:v>
                </c:pt>
                <c:pt idx="2512">
                  <c:v>51.559093768825299</c:v>
                </c:pt>
                <c:pt idx="2513">
                  <c:v>51.579618885771502</c:v>
                </c:pt>
                <c:pt idx="2514">
                  <c:v>51.600144002717698</c:v>
                </c:pt>
                <c:pt idx="2515">
                  <c:v>51.620669119663901</c:v>
                </c:pt>
                <c:pt idx="2516">
                  <c:v>51.641194236610097</c:v>
                </c:pt>
                <c:pt idx="2517">
                  <c:v>51.6617193535563</c:v>
                </c:pt>
                <c:pt idx="2518">
                  <c:v>51.682244470502503</c:v>
                </c:pt>
                <c:pt idx="2519">
                  <c:v>51.702769587448699</c:v>
                </c:pt>
                <c:pt idx="2520">
                  <c:v>51.723294704394803</c:v>
                </c:pt>
                <c:pt idx="2521">
                  <c:v>51.743819821340999</c:v>
                </c:pt>
                <c:pt idx="2522">
                  <c:v>51.764344938287202</c:v>
                </c:pt>
                <c:pt idx="2523">
                  <c:v>51.784870055233398</c:v>
                </c:pt>
                <c:pt idx="2524">
                  <c:v>51.805395172179601</c:v>
                </c:pt>
                <c:pt idx="2525">
                  <c:v>51.825920289125797</c:v>
                </c:pt>
                <c:pt idx="2526">
                  <c:v>51.846445406072</c:v>
                </c:pt>
                <c:pt idx="2527">
                  <c:v>51.866970523018203</c:v>
                </c:pt>
                <c:pt idx="2528">
                  <c:v>51.8874956399643</c:v>
                </c:pt>
                <c:pt idx="2529">
                  <c:v>51.908020756910503</c:v>
                </c:pt>
                <c:pt idx="2530">
                  <c:v>51.928545873856699</c:v>
                </c:pt>
                <c:pt idx="2531">
                  <c:v>51.949070990802902</c:v>
                </c:pt>
                <c:pt idx="2532">
                  <c:v>51.969596107749098</c:v>
                </c:pt>
                <c:pt idx="2533">
                  <c:v>51.990121224695301</c:v>
                </c:pt>
                <c:pt idx="2534">
                  <c:v>52.010646341641497</c:v>
                </c:pt>
                <c:pt idx="2535">
                  <c:v>52.0311714585877</c:v>
                </c:pt>
                <c:pt idx="2536">
                  <c:v>52.051696575533903</c:v>
                </c:pt>
                <c:pt idx="2537">
                  <c:v>52.072221692479999</c:v>
                </c:pt>
                <c:pt idx="2538">
                  <c:v>52.092746809426203</c:v>
                </c:pt>
                <c:pt idx="2539">
                  <c:v>52.113271926372398</c:v>
                </c:pt>
                <c:pt idx="2540">
                  <c:v>52.133797043318602</c:v>
                </c:pt>
                <c:pt idx="2541">
                  <c:v>52.154322160264798</c:v>
                </c:pt>
                <c:pt idx="2542">
                  <c:v>52.174847277211001</c:v>
                </c:pt>
                <c:pt idx="2543">
                  <c:v>52.195372394157197</c:v>
                </c:pt>
                <c:pt idx="2544">
                  <c:v>52.2158975111034</c:v>
                </c:pt>
                <c:pt idx="2545">
                  <c:v>52.236422628049603</c:v>
                </c:pt>
                <c:pt idx="2546">
                  <c:v>52.256947744995699</c:v>
                </c:pt>
                <c:pt idx="2547">
                  <c:v>52.277472861941902</c:v>
                </c:pt>
                <c:pt idx="2548">
                  <c:v>52.297997978888098</c:v>
                </c:pt>
                <c:pt idx="2549">
                  <c:v>52.318523095834301</c:v>
                </c:pt>
                <c:pt idx="2550">
                  <c:v>52.339048212780497</c:v>
                </c:pt>
                <c:pt idx="2551">
                  <c:v>52.3595733297267</c:v>
                </c:pt>
                <c:pt idx="2552">
                  <c:v>52.380098446672903</c:v>
                </c:pt>
                <c:pt idx="2553">
                  <c:v>52.400623563619099</c:v>
                </c:pt>
                <c:pt idx="2554">
                  <c:v>52.421148680565203</c:v>
                </c:pt>
                <c:pt idx="2555">
                  <c:v>52.441673797511399</c:v>
                </c:pt>
                <c:pt idx="2556">
                  <c:v>52.462198914457602</c:v>
                </c:pt>
                <c:pt idx="2557">
                  <c:v>52.482724031403798</c:v>
                </c:pt>
                <c:pt idx="2558">
                  <c:v>52.503249148350001</c:v>
                </c:pt>
                <c:pt idx="2559">
                  <c:v>52.523774265296197</c:v>
                </c:pt>
                <c:pt idx="2560">
                  <c:v>52.5442993822424</c:v>
                </c:pt>
                <c:pt idx="2561">
                  <c:v>52.564824499188603</c:v>
                </c:pt>
                <c:pt idx="2562">
                  <c:v>52.585349616134799</c:v>
                </c:pt>
                <c:pt idx="2563">
                  <c:v>52.605874733080903</c:v>
                </c:pt>
                <c:pt idx="2564">
                  <c:v>52.626399850027099</c:v>
                </c:pt>
                <c:pt idx="2565">
                  <c:v>52.646924966973302</c:v>
                </c:pt>
                <c:pt idx="2566">
                  <c:v>52.667450083919498</c:v>
                </c:pt>
                <c:pt idx="2567">
                  <c:v>52.687975200865701</c:v>
                </c:pt>
                <c:pt idx="2568">
                  <c:v>52.708500317811897</c:v>
                </c:pt>
                <c:pt idx="2569">
                  <c:v>52.7290254347581</c:v>
                </c:pt>
                <c:pt idx="2570">
                  <c:v>52.749550551704303</c:v>
                </c:pt>
                <c:pt idx="2571">
                  <c:v>52.770075668650399</c:v>
                </c:pt>
                <c:pt idx="2572">
                  <c:v>52.790600785596602</c:v>
                </c:pt>
                <c:pt idx="2573">
                  <c:v>52.811125902542798</c:v>
                </c:pt>
                <c:pt idx="2574">
                  <c:v>52.831651019489001</c:v>
                </c:pt>
                <c:pt idx="2575">
                  <c:v>52.852176136435197</c:v>
                </c:pt>
                <c:pt idx="2576">
                  <c:v>52.8727012533814</c:v>
                </c:pt>
                <c:pt idx="2577">
                  <c:v>52.893226370327604</c:v>
                </c:pt>
                <c:pt idx="2578">
                  <c:v>52.9137514872738</c:v>
                </c:pt>
                <c:pt idx="2579">
                  <c:v>52.934276604220003</c:v>
                </c:pt>
                <c:pt idx="2580">
                  <c:v>52.954801721166099</c:v>
                </c:pt>
                <c:pt idx="2581">
                  <c:v>52.975326838112302</c:v>
                </c:pt>
                <c:pt idx="2582">
                  <c:v>52.995851955058498</c:v>
                </c:pt>
                <c:pt idx="2583">
                  <c:v>53.016377072004701</c:v>
                </c:pt>
                <c:pt idx="2584">
                  <c:v>53.036902188950897</c:v>
                </c:pt>
                <c:pt idx="2585">
                  <c:v>53.0574273058971</c:v>
                </c:pt>
                <c:pt idx="2586">
                  <c:v>53.077952422843303</c:v>
                </c:pt>
                <c:pt idx="2587">
                  <c:v>53.098477539789499</c:v>
                </c:pt>
                <c:pt idx="2588">
                  <c:v>53.119002656735702</c:v>
                </c:pt>
                <c:pt idx="2589">
                  <c:v>53.139527773681799</c:v>
                </c:pt>
                <c:pt idx="2590">
                  <c:v>53.160052890628002</c:v>
                </c:pt>
                <c:pt idx="2591">
                  <c:v>53.180578007574198</c:v>
                </c:pt>
                <c:pt idx="2592">
                  <c:v>53.201103124520401</c:v>
                </c:pt>
                <c:pt idx="2593">
                  <c:v>53.221628241466597</c:v>
                </c:pt>
                <c:pt idx="2594">
                  <c:v>53.2421533584128</c:v>
                </c:pt>
                <c:pt idx="2595">
                  <c:v>53.262678475359003</c:v>
                </c:pt>
                <c:pt idx="2596">
                  <c:v>53.283203592305199</c:v>
                </c:pt>
                <c:pt idx="2597">
                  <c:v>53.303728709251402</c:v>
                </c:pt>
                <c:pt idx="2598">
                  <c:v>53.324253826197499</c:v>
                </c:pt>
                <c:pt idx="2599">
                  <c:v>53.344778943143702</c:v>
                </c:pt>
                <c:pt idx="2600">
                  <c:v>53.365304060089898</c:v>
                </c:pt>
                <c:pt idx="2601">
                  <c:v>53.385829177036101</c:v>
                </c:pt>
                <c:pt idx="2602">
                  <c:v>53.406354293982297</c:v>
                </c:pt>
                <c:pt idx="2603">
                  <c:v>53.4268794109285</c:v>
                </c:pt>
                <c:pt idx="2604">
                  <c:v>53.447404527874703</c:v>
                </c:pt>
                <c:pt idx="2605">
                  <c:v>53.467929644820899</c:v>
                </c:pt>
                <c:pt idx="2606">
                  <c:v>53.488454761767002</c:v>
                </c:pt>
                <c:pt idx="2607">
                  <c:v>53.508979878713198</c:v>
                </c:pt>
                <c:pt idx="2608">
                  <c:v>53.529504995659401</c:v>
                </c:pt>
                <c:pt idx="2609">
                  <c:v>53.550030112605597</c:v>
                </c:pt>
                <c:pt idx="2610">
                  <c:v>53.5705552295518</c:v>
                </c:pt>
                <c:pt idx="2611">
                  <c:v>53.591080346498003</c:v>
                </c:pt>
                <c:pt idx="2612">
                  <c:v>53.611605463444199</c:v>
                </c:pt>
                <c:pt idx="2613">
                  <c:v>53.632130580390402</c:v>
                </c:pt>
                <c:pt idx="2614">
                  <c:v>53.652655697336598</c:v>
                </c:pt>
                <c:pt idx="2615">
                  <c:v>53.673180814282702</c:v>
                </c:pt>
                <c:pt idx="2616">
                  <c:v>53.693705931228898</c:v>
                </c:pt>
                <c:pt idx="2617">
                  <c:v>53.714231048175101</c:v>
                </c:pt>
                <c:pt idx="2618">
                  <c:v>53.734756165121297</c:v>
                </c:pt>
                <c:pt idx="2619">
                  <c:v>53.7552812820675</c:v>
                </c:pt>
                <c:pt idx="2620">
                  <c:v>53.775806399013703</c:v>
                </c:pt>
                <c:pt idx="2621">
                  <c:v>53.796331515959899</c:v>
                </c:pt>
                <c:pt idx="2622">
                  <c:v>53.816856632906102</c:v>
                </c:pt>
                <c:pt idx="2623">
                  <c:v>53.837381749852199</c:v>
                </c:pt>
                <c:pt idx="2624">
                  <c:v>53.857906866798402</c:v>
                </c:pt>
                <c:pt idx="2625">
                  <c:v>53.878431983744598</c:v>
                </c:pt>
                <c:pt idx="2626">
                  <c:v>53.898957100690801</c:v>
                </c:pt>
                <c:pt idx="2627">
                  <c:v>53.919482217636997</c:v>
                </c:pt>
                <c:pt idx="2628">
                  <c:v>53.9400073345832</c:v>
                </c:pt>
                <c:pt idx="2629">
                  <c:v>53.960532451529403</c:v>
                </c:pt>
                <c:pt idx="2630">
                  <c:v>53.981057568475599</c:v>
                </c:pt>
                <c:pt idx="2631">
                  <c:v>54.001582685421802</c:v>
                </c:pt>
                <c:pt idx="2632">
                  <c:v>54.022107802367898</c:v>
                </c:pt>
                <c:pt idx="2633">
                  <c:v>54.042632919314102</c:v>
                </c:pt>
                <c:pt idx="2634">
                  <c:v>54.063158036260297</c:v>
                </c:pt>
                <c:pt idx="2635">
                  <c:v>54.083683153206501</c:v>
                </c:pt>
                <c:pt idx="2636">
                  <c:v>54.104208270152697</c:v>
                </c:pt>
                <c:pt idx="2637">
                  <c:v>54.1247333870989</c:v>
                </c:pt>
                <c:pt idx="2638">
                  <c:v>54.145258504045103</c:v>
                </c:pt>
                <c:pt idx="2639">
                  <c:v>54.165783620991299</c:v>
                </c:pt>
                <c:pt idx="2640">
                  <c:v>54.186308737937502</c:v>
                </c:pt>
                <c:pt idx="2641">
                  <c:v>54.206833854883598</c:v>
                </c:pt>
                <c:pt idx="2642">
                  <c:v>54.227358971829801</c:v>
                </c:pt>
                <c:pt idx="2643">
                  <c:v>54.247884088775997</c:v>
                </c:pt>
                <c:pt idx="2644">
                  <c:v>54.2684092057222</c:v>
                </c:pt>
                <c:pt idx="2645">
                  <c:v>54.288934322668403</c:v>
                </c:pt>
                <c:pt idx="2646">
                  <c:v>54.309459439614599</c:v>
                </c:pt>
                <c:pt idx="2647">
                  <c:v>54.329984556560802</c:v>
                </c:pt>
                <c:pt idx="2648">
                  <c:v>54.350509673506998</c:v>
                </c:pt>
                <c:pt idx="2649">
                  <c:v>54.371034790453201</c:v>
                </c:pt>
                <c:pt idx="2650">
                  <c:v>54.391559907399298</c:v>
                </c:pt>
                <c:pt idx="2651">
                  <c:v>54.412085024345501</c:v>
                </c:pt>
                <c:pt idx="2652">
                  <c:v>54.432610141291697</c:v>
                </c:pt>
                <c:pt idx="2653">
                  <c:v>54.4531352582379</c:v>
                </c:pt>
                <c:pt idx="2654">
                  <c:v>54.473660375184103</c:v>
                </c:pt>
                <c:pt idx="2655">
                  <c:v>54.494185492130299</c:v>
                </c:pt>
                <c:pt idx="2656">
                  <c:v>54.514710609076502</c:v>
                </c:pt>
                <c:pt idx="2657">
                  <c:v>54.535235726022698</c:v>
                </c:pt>
                <c:pt idx="2658">
                  <c:v>54.555760842968802</c:v>
                </c:pt>
                <c:pt idx="2659">
                  <c:v>54.576285959914998</c:v>
                </c:pt>
                <c:pt idx="2660">
                  <c:v>54.596811076861201</c:v>
                </c:pt>
                <c:pt idx="2661">
                  <c:v>54.617336193807397</c:v>
                </c:pt>
                <c:pt idx="2662">
                  <c:v>54.6378613107536</c:v>
                </c:pt>
                <c:pt idx="2663">
                  <c:v>54.658386427699803</c:v>
                </c:pt>
                <c:pt idx="2664">
                  <c:v>54.678911544645999</c:v>
                </c:pt>
                <c:pt idx="2665">
                  <c:v>54.699436661592202</c:v>
                </c:pt>
                <c:pt idx="2666">
                  <c:v>54.719961778538398</c:v>
                </c:pt>
                <c:pt idx="2667">
                  <c:v>54.740486895484501</c:v>
                </c:pt>
                <c:pt idx="2668">
                  <c:v>54.761012012430697</c:v>
                </c:pt>
                <c:pt idx="2669">
                  <c:v>54.7815371293769</c:v>
                </c:pt>
                <c:pt idx="2670">
                  <c:v>54.802062246323104</c:v>
                </c:pt>
                <c:pt idx="2671">
                  <c:v>54.822587363269299</c:v>
                </c:pt>
                <c:pt idx="2672">
                  <c:v>54.843112480215503</c:v>
                </c:pt>
                <c:pt idx="2673">
                  <c:v>54.863637597161699</c:v>
                </c:pt>
                <c:pt idx="2674">
                  <c:v>54.884162714107902</c:v>
                </c:pt>
                <c:pt idx="2675">
                  <c:v>54.904687831053998</c:v>
                </c:pt>
                <c:pt idx="2676">
                  <c:v>54.925212948000201</c:v>
                </c:pt>
                <c:pt idx="2677">
                  <c:v>54.945738064946397</c:v>
                </c:pt>
                <c:pt idx="2678">
                  <c:v>54.9662631818926</c:v>
                </c:pt>
                <c:pt idx="2679">
                  <c:v>54.986788298838803</c:v>
                </c:pt>
                <c:pt idx="2680">
                  <c:v>55.007313415784999</c:v>
                </c:pt>
                <c:pt idx="2681">
                  <c:v>55.027838532731202</c:v>
                </c:pt>
                <c:pt idx="2682">
                  <c:v>55.048363649677398</c:v>
                </c:pt>
                <c:pt idx="2683">
                  <c:v>55.068888766623601</c:v>
                </c:pt>
                <c:pt idx="2684">
                  <c:v>55.089413883569698</c:v>
                </c:pt>
                <c:pt idx="2685">
                  <c:v>55.109939000515901</c:v>
                </c:pt>
                <c:pt idx="2686">
                  <c:v>55.130464117462097</c:v>
                </c:pt>
                <c:pt idx="2687">
                  <c:v>55.1509892344083</c:v>
                </c:pt>
                <c:pt idx="2688">
                  <c:v>55.171514351354503</c:v>
                </c:pt>
                <c:pt idx="2689">
                  <c:v>55.192039468300699</c:v>
                </c:pt>
                <c:pt idx="2690">
                  <c:v>55.212564585246902</c:v>
                </c:pt>
                <c:pt idx="2691">
                  <c:v>55.233089702193098</c:v>
                </c:pt>
                <c:pt idx="2692">
                  <c:v>55.253614819139301</c:v>
                </c:pt>
                <c:pt idx="2693">
                  <c:v>55.274139936085398</c:v>
                </c:pt>
                <c:pt idx="2694">
                  <c:v>55.294665053031601</c:v>
                </c:pt>
                <c:pt idx="2695">
                  <c:v>55.315190169977797</c:v>
                </c:pt>
                <c:pt idx="2696">
                  <c:v>55.335715286924</c:v>
                </c:pt>
                <c:pt idx="2697">
                  <c:v>55.356240403870203</c:v>
                </c:pt>
                <c:pt idx="2698">
                  <c:v>55.376765520816399</c:v>
                </c:pt>
                <c:pt idx="2699">
                  <c:v>55.397290637762602</c:v>
                </c:pt>
                <c:pt idx="2700">
                  <c:v>55.417815754708798</c:v>
                </c:pt>
                <c:pt idx="2701">
                  <c:v>55.438340871654901</c:v>
                </c:pt>
                <c:pt idx="2702">
                  <c:v>55.458865988601097</c:v>
                </c:pt>
                <c:pt idx="2703">
                  <c:v>55.4793911055473</c:v>
                </c:pt>
                <c:pt idx="2704">
                  <c:v>55.499916222493503</c:v>
                </c:pt>
                <c:pt idx="2705">
                  <c:v>55.520441339439699</c:v>
                </c:pt>
                <c:pt idx="2706">
                  <c:v>55.540966456385902</c:v>
                </c:pt>
                <c:pt idx="2707">
                  <c:v>55.561491573332098</c:v>
                </c:pt>
                <c:pt idx="2708">
                  <c:v>55.582016690278301</c:v>
                </c:pt>
                <c:pt idx="2709">
                  <c:v>55.602541807224497</c:v>
                </c:pt>
                <c:pt idx="2710">
                  <c:v>55.623066924170601</c:v>
                </c:pt>
                <c:pt idx="2711">
                  <c:v>55.643592041116797</c:v>
                </c:pt>
                <c:pt idx="2712">
                  <c:v>55.664117158063</c:v>
                </c:pt>
                <c:pt idx="2713">
                  <c:v>55.684642275009203</c:v>
                </c:pt>
                <c:pt idx="2714">
                  <c:v>55.705167391955399</c:v>
                </c:pt>
                <c:pt idx="2715">
                  <c:v>55.725692508901602</c:v>
                </c:pt>
                <c:pt idx="2716">
                  <c:v>55.746217625847798</c:v>
                </c:pt>
                <c:pt idx="2717">
                  <c:v>55.766742742794001</c:v>
                </c:pt>
                <c:pt idx="2718">
                  <c:v>55.787267859740098</c:v>
                </c:pt>
                <c:pt idx="2719">
                  <c:v>55.807792976686301</c:v>
                </c:pt>
                <c:pt idx="2720">
                  <c:v>55.828318093632497</c:v>
                </c:pt>
                <c:pt idx="2721">
                  <c:v>55.8488432105787</c:v>
                </c:pt>
                <c:pt idx="2722">
                  <c:v>55.869368327524903</c:v>
                </c:pt>
                <c:pt idx="2723">
                  <c:v>55.889893444471099</c:v>
                </c:pt>
                <c:pt idx="2724">
                  <c:v>55.910418561417302</c:v>
                </c:pt>
                <c:pt idx="2725">
                  <c:v>55.930943678363498</c:v>
                </c:pt>
                <c:pt idx="2726">
                  <c:v>55.951468795309701</c:v>
                </c:pt>
                <c:pt idx="2727">
                  <c:v>55.971993912255797</c:v>
                </c:pt>
                <c:pt idx="2728">
                  <c:v>55.992519029202001</c:v>
                </c:pt>
                <c:pt idx="2729">
                  <c:v>56.013044146148196</c:v>
                </c:pt>
                <c:pt idx="2730">
                  <c:v>56.0335692630944</c:v>
                </c:pt>
                <c:pt idx="2731">
                  <c:v>56.054094380040603</c:v>
                </c:pt>
                <c:pt idx="2732">
                  <c:v>56.074619496986799</c:v>
                </c:pt>
                <c:pt idx="2733">
                  <c:v>56.095144613933002</c:v>
                </c:pt>
                <c:pt idx="2734">
                  <c:v>56.115669730879198</c:v>
                </c:pt>
                <c:pt idx="2735">
                  <c:v>56.136194847825401</c:v>
                </c:pt>
                <c:pt idx="2736">
                  <c:v>56.156719964771497</c:v>
                </c:pt>
                <c:pt idx="2737">
                  <c:v>56.1772450817177</c:v>
                </c:pt>
                <c:pt idx="2738">
                  <c:v>56.197770198663903</c:v>
                </c:pt>
                <c:pt idx="2739">
                  <c:v>56.218295315610099</c:v>
                </c:pt>
                <c:pt idx="2740">
                  <c:v>56.238820432556302</c:v>
                </c:pt>
                <c:pt idx="2741">
                  <c:v>56.259345549502498</c:v>
                </c:pt>
                <c:pt idx="2742">
                  <c:v>56.279870666448701</c:v>
                </c:pt>
                <c:pt idx="2743">
                  <c:v>56.300395783394897</c:v>
                </c:pt>
                <c:pt idx="2744">
                  <c:v>56.3209209003411</c:v>
                </c:pt>
                <c:pt idx="2745">
                  <c:v>56.341446017287197</c:v>
                </c:pt>
                <c:pt idx="2746">
                  <c:v>56.3619711342334</c:v>
                </c:pt>
                <c:pt idx="2747">
                  <c:v>56.382496251179603</c:v>
                </c:pt>
                <c:pt idx="2748">
                  <c:v>56.403021368125799</c:v>
                </c:pt>
                <c:pt idx="2749">
                  <c:v>56.423546485072002</c:v>
                </c:pt>
                <c:pt idx="2750">
                  <c:v>56.444071602018198</c:v>
                </c:pt>
                <c:pt idx="2751">
                  <c:v>56.464596718964401</c:v>
                </c:pt>
                <c:pt idx="2752">
                  <c:v>56.485121835910597</c:v>
                </c:pt>
                <c:pt idx="2753">
                  <c:v>56.505646952856701</c:v>
                </c:pt>
                <c:pt idx="2754">
                  <c:v>56.526172069802897</c:v>
                </c:pt>
                <c:pt idx="2755">
                  <c:v>56.5466971867491</c:v>
                </c:pt>
                <c:pt idx="2756">
                  <c:v>56.567222303695303</c:v>
                </c:pt>
                <c:pt idx="2757">
                  <c:v>56.587747420641499</c:v>
                </c:pt>
                <c:pt idx="2758">
                  <c:v>56.608272537587702</c:v>
                </c:pt>
                <c:pt idx="2759">
                  <c:v>56.628797654533898</c:v>
                </c:pt>
                <c:pt idx="2760">
                  <c:v>56.649322771480101</c:v>
                </c:pt>
                <c:pt idx="2761">
                  <c:v>56.669847888426297</c:v>
                </c:pt>
                <c:pt idx="2762">
                  <c:v>56.6903730053724</c:v>
                </c:pt>
                <c:pt idx="2763">
                  <c:v>56.710898122318603</c:v>
                </c:pt>
                <c:pt idx="2764">
                  <c:v>56.731423239264799</c:v>
                </c:pt>
                <c:pt idx="2765">
                  <c:v>56.751948356211003</c:v>
                </c:pt>
                <c:pt idx="2766">
                  <c:v>56.772473473157198</c:v>
                </c:pt>
                <c:pt idx="2767">
                  <c:v>56.792998590103402</c:v>
                </c:pt>
                <c:pt idx="2768">
                  <c:v>56.813523707049598</c:v>
                </c:pt>
                <c:pt idx="2769">
                  <c:v>56.834048823995801</c:v>
                </c:pt>
                <c:pt idx="2770">
                  <c:v>56.854573940941897</c:v>
                </c:pt>
                <c:pt idx="2771">
                  <c:v>56.8750990578881</c:v>
                </c:pt>
                <c:pt idx="2772">
                  <c:v>56.895624174834303</c:v>
                </c:pt>
                <c:pt idx="2773">
                  <c:v>56.916149291780499</c:v>
                </c:pt>
                <c:pt idx="2774">
                  <c:v>56.936674408726702</c:v>
                </c:pt>
                <c:pt idx="2775">
                  <c:v>56.957199525672898</c:v>
                </c:pt>
                <c:pt idx="2776">
                  <c:v>56.977724642619101</c:v>
                </c:pt>
                <c:pt idx="2777">
                  <c:v>56.998249759565297</c:v>
                </c:pt>
                <c:pt idx="2778">
                  <c:v>57.0187748765115</c:v>
                </c:pt>
                <c:pt idx="2779">
                  <c:v>57.039299993457597</c:v>
                </c:pt>
                <c:pt idx="2780">
                  <c:v>57.0598251104038</c:v>
                </c:pt>
                <c:pt idx="2781">
                  <c:v>57.080350227350003</c:v>
                </c:pt>
                <c:pt idx="2782">
                  <c:v>57.100875344296199</c:v>
                </c:pt>
                <c:pt idx="2783">
                  <c:v>57.121400461242402</c:v>
                </c:pt>
                <c:pt idx="2784">
                  <c:v>57.141925578188598</c:v>
                </c:pt>
                <c:pt idx="2785">
                  <c:v>57.162450695134801</c:v>
                </c:pt>
                <c:pt idx="2786">
                  <c:v>57.182975812080997</c:v>
                </c:pt>
                <c:pt idx="2787">
                  <c:v>57.2035009290272</c:v>
                </c:pt>
                <c:pt idx="2788">
                  <c:v>57.224026045973297</c:v>
                </c:pt>
                <c:pt idx="2789">
                  <c:v>57.2445511629195</c:v>
                </c:pt>
                <c:pt idx="2790">
                  <c:v>57.265076279865703</c:v>
                </c:pt>
                <c:pt idx="2791">
                  <c:v>57.285601396811899</c:v>
                </c:pt>
                <c:pt idx="2792">
                  <c:v>57.306126513758102</c:v>
                </c:pt>
                <c:pt idx="2793">
                  <c:v>57.326651630704298</c:v>
                </c:pt>
                <c:pt idx="2794">
                  <c:v>57.347176747650501</c:v>
                </c:pt>
                <c:pt idx="2795">
                  <c:v>57.367701864596697</c:v>
                </c:pt>
                <c:pt idx="2796">
                  <c:v>57.3882269815429</c:v>
                </c:pt>
                <c:pt idx="2797">
                  <c:v>57.408752098489003</c:v>
                </c:pt>
                <c:pt idx="2798">
                  <c:v>57.429277215435199</c:v>
                </c:pt>
                <c:pt idx="2799">
                  <c:v>57.449802332381402</c:v>
                </c:pt>
                <c:pt idx="2800">
                  <c:v>57.470327449327598</c:v>
                </c:pt>
                <c:pt idx="2801">
                  <c:v>57.490852566273801</c:v>
                </c:pt>
                <c:pt idx="2802">
                  <c:v>57.511377683219997</c:v>
                </c:pt>
                <c:pt idx="2803">
                  <c:v>57.531902800166201</c:v>
                </c:pt>
                <c:pt idx="2804">
                  <c:v>57.552427917112396</c:v>
                </c:pt>
                <c:pt idx="2805">
                  <c:v>57.5729530340585</c:v>
                </c:pt>
                <c:pt idx="2806">
                  <c:v>57.593478151004703</c:v>
                </c:pt>
                <c:pt idx="2807">
                  <c:v>57.614003267950899</c:v>
                </c:pt>
                <c:pt idx="2808">
                  <c:v>57.634528384897102</c:v>
                </c:pt>
                <c:pt idx="2809">
                  <c:v>57.655053501843298</c:v>
                </c:pt>
                <c:pt idx="2810">
                  <c:v>57.675578618789501</c:v>
                </c:pt>
                <c:pt idx="2811">
                  <c:v>57.696103735735697</c:v>
                </c:pt>
                <c:pt idx="2812">
                  <c:v>57.7166288526819</c:v>
                </c:pt>
                <c:pt idx="2813">
                  <c:v>57.737153969628103</c:v>
                </c:pt>
                <c:pt idx="2814">
                  <c:v>57.7576790865742</c:v>
                </c:pt>
                <c:pt idx="2815">
                  <c:v>57.778204203520403</c:v>
                </c:pt>
                <c:pt idx="2816">
                  <c:v>57.798729320466599</c:v>
                </c:pt>
                <c:pt idx="2817">
                  <c:v>57.819254437412802</c:v>
                </c:pt>
                <c:pt idx="2818">
                  <c:v>57.839779554358998</c:v>
                </c:pt>
                <c:pt idx="2819">
                  <c:v>57.860304671305201</c:v>
                </c:pt>
                <c:pt idx="2820">
                  <c:v>57.880829788251397</c:v>
                </c:pt>
                <c:pt idx="2821">
                  <c:v>57.9013549051976</c:v>
                </c:pt>
                <c:pt idx="2822">
                  <c:v>57.921880022143696</c:v>
                </c:pt>
                <c:pt idx="2823">
                  <c:v>57.9424051390899</c:v>
                </c:pt>
                <c:pt idx="2824">
                  <c:v>57.962930256036103</c:v>
                </c:pt>
                <c:pt idx="2825">
                  <c:v>57.983455372982299</c:v>
                </c:pt>
                <c:pt idx="2826">
                  <c:v>58.003980489928502</c:v>
                </c:pt>
                <c:pt idx="2827">
                  <c:v>58.024505606874698</c:v>
                </c:pt>
                <c:pt idx="2828">
                  <c:v>58.045030723820901</c:v>
                </c:pt>
                <c:pt idx="2829">
                  <c:v>58.065555840767097</c:v>
                </c:pt>
                <c:pt idx="2830">
                  <c:v>58.0860809577133</c:v>
                </c:pt>
                <c:pt idx="2831">
                  <c:v>58.106606074659403</c:v>
                </c:pt>
                <c:pt idx="2832">
                  <c:v>58.127131191605599</c:v>
                </c:pt>
                <c:pt idx="2833">
                  <c:v>58.147656308551802</c:v>
                </c:pt>
                <c:pt idx="2834">
                  <c:v>58.168181425497998</c:v>
                </c:pt>
                <c:pt idx="2835">
                  <c:v>58.188706542444201</c:v>
                </c:pt>
                <c:pt idx="2836">
                  <c:v>58.209231659390397</c:v>
                </c:pt>
                <c:pt idx="2837">
                  <c:v>58.2297567763366</c:v>
                </c:pt>
                <c:pt idx="2838">
                  <c:v>58.250281893282803</c:v>
                </c:pt>
                <c:pt idx="2839">
                  <c:v>58.270807010228999</c:v>
                </c:pt>
                <c:pt idx="2840">
                  <c:v>58.291332127175103</c:v>
                </c:pt>
                <c:pt idx="2841">
                  <c:v>58.311857244121299</c:v>
                </c:pt>
                <c:pt idx="2842">
                  <c:v>58.332382361067502</c:v>
                </c:pt>
                <c:pt idx="2843">
                  <c:v>58.352907478013698</c:v>
                </c:pt>
                <c:pt idx="2844">
                  <c:v>58.373432594959901</c:v>
                </c:pt>
                <c:pt idx="2845">
                  <c:v>58.393957711906097</c:v>
                </c:pt>
                <c:pt idx="2846">
                  <c:v>58.4144828288523</c:v>
                </c:pt>
                <c:pt idx="2847">
                  <c:v>58.435007945798503</c:v>
                </c:pt>
                <c:pt idx="2848">
                  <c:v>58.4555330627446</c:v>
                </c:pt>
                <c:pt idx="2849">
                  <c:v>58.476058179690803</c:v>
                </c:pt>
                <c:pt idx="2850">
                  <c:v>58.496583296636999</c:v>
                </c:pt>
                <c:pt idx="2851">
                  <c:v>58.517108413583202</c:v>
                </c:pt>
                <c:pt idx="2852">
                  <c:v>58.537633530529398</c:v>
                </c:pt>
                <c:pt idx="2853">
                  <c:v>58.558158647475601</c:v>
                </c:pt>
                <c:pt idx="2854">
                  <c:v>58.578683764421797</c:v>
                </c:pt>
                <c:pt idx="2855">
                  <c:v>58.599208881368</c:v>
                </c:pt>
                <c:pt idx="2856">
                  <c:v>58.619733998314203</c:v>
                </c:pt>
                <c:pt idx="2857">
                  <c:v>58.640259115260299</c:v>
                </c:pt>
                <c:pt idx="2858">
                  <c:v>58.660784232206503</c:v>
                </c:pt>
                <c:pt idx="2859">
                  <c:v>58.681309349152698</c:v>
                </c:pt>
                <c:pt idx="2860">
                  <c:v>58.701834466098902</c:v>
                </c:pt>
                <c:pt idx="2861">
                  <c:v>58.722359583045098</c:v>
                </c:pt>
                <c:pt idx="2862">
                  <c:v>58.742884699991301</c:v>
                </c:pt>
                <c:pt idx="2863">
                  <c:v>58.763409816937497</c:v>
                </c:pt>
                <c:pt idx="2864">
                  <c:v>58.7839349338837</c:v>
                </c:pt>
                <c:pt idx="2865">
                  <c:v>58.804460050829903</c:v>
                </c:pt>
                <c:pt idx="2866">
                  <c:v>58.824985167775999</c:v>
                </c:pt>
                <c:pt idx="2867">
                  <c:v>58.845510284722202</c:v>
                </c:pt>
                <c:pt idx="2868">
                  <c:v>58.866035401668398</c:v>
                </c:pt>
                <c:pt idx="2869">
                  <c:v>58.886560518614601</c:v>
                </c:pt>
                <c:pt idx="2870">
                  <c:v>58.907085635560797</c:v>
                </c:pt>
                <c:pt idx="2871">
                  <c:v>58.927610752507</c:v>
                </c:pt>
                <c:pt idx="2872">
                  <c:v>58.948135869453203</c:v>
                </c:pt>
                <c:pt idx="2873">
                  <c:v>58.968660986399399</c:v>
                </c:pt>
                <c:pt idx="2874">
                  <c:v>58.989186103345503</c:v>
                </c:pt>
                <c:pt idx="2875">
                  <c:v>59.009711220291699</c:v>
                </c:pt>
                <c:pt idx="2876">
                  <c:v>59.030236337237902</c:v>
                </c:pt>
                <c:pt idx="2877">
                  <c:v>59.050761454184098</c:v>
                </c:pt>
                <c:pt idx="2878">
                  <c:v>59.071286571130301</c:v>
                </c:pt>
                <c:pt idx="2879">
                  <c:v>59.091811688076497</c:v>
                </c:pt>
                <c:pt idx="2880">
                  <c:v>59.1123368050227</c:v>
                </c:pt>
                <c:pt idx="2881">
                  <c:v>59.132861921968903</c:v>
                </c:pt>
                <c:pt idx="2882">
                  <c:v>59.153387038915099</c:v>
                </c:pt>
                <c:pt idx="2883">
                  <c:v>59.173912155861203</c:v>
                </c:pt>
                <c:pt idx="2884">
                  <c:v>59.194437272807399</c:v>
                </c:pt>
                <c:pt idx="2885">
                  <c:v>59.214962389753602</c:v>
                </c:pt>
                <c:pt idx="2886">
                  <c:v>59.235487506699798</c:v>
                </c:pt>
                <c:pt idx="2887">
                  <c:v>59.256012623646001</c:v>
                </c:pt>
                <c:pt idx="2888">
                  <c:v>59.276537740592197</c:v>
                </c:pt>
                <c:pt idx="2889">
                  <c:v>59.2970628575384</c:v>
                </c:pt>
                <c:pt idx="2890">
                  <c:v>59.317587974484603</c:v>
                </c:pt>
                <c:pt idx="2891">
                  <c:v>59.338113091430699</c:v>
                </c:pt>
                <c:pt idx="2892">
                  <c:v>59.358638208376902</c:v>
                </c:pt>
                <c:pt idx="2893">
                  <c:v>59.379163325323098</c:v>
                </c:pt>
                <c:pt idx="2894">
                  <c:v>59.399688442269301</c:v>
                </c:pt>
                <c:pt idx="2895">
                  <c:v>59.420213559215497</c:v>
                </c:pt>
                <c:pt idx="2896">
                  <c:v>59.4407386761617</c:v>
                </c:pt>
                <c:pt idx="2897">
                  <c:v>59.461263793107904</c:v>
                </c:pt>
                <c:pt idx="2898">
                  <c:v>59.4817889100541</c:v>
                </c:pt>
                <c:pt idx="2899">
                  <c:v>59.502314027000303</c:v>
                </c:pt>
                <c:pt idx="2900">
                  <c:v>59.522839143946399</c:v>
                </c:pt>
                <c:pt idx="2901">
                  <c:v>59.543364260892602</c:v>
                </c:pt>
                <c:pt idx="2902">
                  <c:v>59.563889377838798</c:v>
                </c:pt>
                <c:pt idx="2903">
                  <c:v>59.584414494785001</c:v>
                </c:pt>
                <c:pt idx="2904">
                  <c:v>59.604939611731197</c:v>
                </c:pt>
                <c:pt idx="2905">
                  <c:v>59.6254647286774</c:v>
                </c:pt>
                <c:pt idx="2906">
                  <c:v>59.645989845623603</c:v>
                </c:pt>
                <c:pt idx="2907">
                  <c:v>59.666514962569799</c:v>
                </c:pt>
                <c:pt idx="2908">
                  <c:v>59.687040079516002</c:v>
                </c:pt>
                <c:pt idx="2909">
                  <c:v>59.707565196462099</c:v>
                </c:pt>
                <c:pt idx="2910">
                  <c:v>59.728090313408302</c:v>
                </c:pt>
                <c:pt idx="2911">
                  <c:v>59.748615430354498</c:v>
                </c:pt>
                <c:pt idx="2912">
                  <c:v>59.769140547300701</c:v>
                </c:pt>
                <c:pt idx="2913">
                  <c:v>59.789665664246897</c:v>
                </c:pt>
                <c:pt idx="2914">
                  <c:v>59.8101907811931</c:v>
                </c:pt>
                <c:pt idx="2915">
                  <c:v>59.830715898139303</c:v>
                </c:pt>
                <c:pt idx="2916">
                  <c:v>59.851241015085499</c:v>
                </c:pt>
                <c:pt idx="2917">
                  <c:v>59.871766132031603</c:v>
                </c:pt>
                <c:pt idx="2918">
                  <c:v>59.892291248977799</c:v>
                </c:pt>
                <c:pt idx="2919">
                  <c:v>59.912816365924002</c:v>
                </c:pt>
                <c:pt idx="2920">
                  <c:v>59.933341482870198</c:v>
                </c:pt>
                <c:pt idx="2921">
                  <c:v>59.953866599816401</c:v>
                </c:pt>
                <c:pt idx="2922">
                  <c:v>59.974391716762597</c:v>
                </c:pt>
                <c:pt idx="2923">
                  <c:v>59.9949168337088</c:v>
                </c:pt>
                <c:pt idx="2924">
                  <c:v>60.015441950655003</c:v>
                </c:pt>
                <c:pt idx="2925">
                  <c:v>60.035967067601199</c:v>
                </c:pt>
                <c:pt idx="2926">
                  <c:v>60.056492184547302</c:v>
                </c:pt>
                <c:pt idx="2927">
                  <c:v>60.077017301493498</c:v>
                </c:pt>
                <c:pt idx="2928">
                  <c:v>60.097542418439701</c:v>
                </c:pt>
                <c:pt idx="2929">
                  <c:v>60.118067535385897</c:v>
                </c:pt>
                <c:pt idx="2930">
                  <c:v>60.1385926523321</c:v>
                </c:pt>
                <c:pt idx="2931">
                  <c:v>60.159117769278303</c:v>
                </c:pt>
                <c:pt idx="2932">
                  <c:v>60.179642886224499</c:v>
                </c:pt>
                <c:pt idx="2933">
                  <c:v>60.200168003170702</c:v>
                </c:pt>
                <c:pt idx="2934">
                  <c:v>60.220693120116799</c:v>
                </c:pt>
                <c:pt idx="2935">
                  <c:v>60.241218237063002</c:v>
                </c:pt>
                <c:pt idx="2936">
                  <c:v>60.261743354009198</c:v>
                </c:pt>
                <c:pt idx="2937">
                  <c:v>60.282268470955401</c:v>
                </c:pt>
                <c:pt idx="2938">
                  <c:v>60.302793587901597</c:v>
                </c:pt>
                <c:pt idx="2939">
                  <c:v>60.3233187048478</c:v>
                </c:pt>
                <c:pt idx="2940">
                  <c:v>60.343843821794003</c:v>
                </c:pt>
                <c:pt idx="2941">
                  <c:v>60.364368938740199</c:v>
                </c:pt>
                <c:pt idx="2942">
                  <c:v>60.384894055686402</c:v>
                </c:pt>
                <c:pt idx="2943">
                  <c:v>60.405419172632499</c:v>
                </c:pt>
                <c:pt idx="2944">
                  <c:v>60.425944289578702</c:v>
                </c:pt>
                <c:pt idx="2945">
                  <c:v>60.446469406524898</c:v>
                </c:pt>
                <c:pt idx="2946">
                  <c:v>60.466994523471101</c:v>
                </c:pt>
                <c:pt idx="2947">
                  <c:v>60.487519640417297</c:v>
                </c:pt>
                <c:pt idx="2948">
                  <c:v>60.5080447573635</c:v>
                </c:pt>
                <c:pt idx="2949">
                  <c:v>60.528569874309703</c:v>
                </c:pt>
                <c:pt idx="2950">
                  <c:v>60.549094991255899</c:v>
                </c:pt>
                <c:pt idx="2951">
                  <c:v>60.569620108202102</c:v>
                </c:pt>
                <c:pt idx="2952">
                  <c:v>60.590145225148198</c:v>
                </c:pt>
                <c:pt idx="2953">
                  <c:v>60.610670342094402</c:v>
                </c:pt>
                <c:pt idx="2954">
                  <c:v>60.631195459040597</c:v>
                </c:pt>
                <c:pt idx="2955">
                  <c:v>60.651720575986801</c:v>
                </c:pt>
                <c:pt idx="2956">
                  <c:v>60.672245692932997</c:v>
                </c:pt>
                <c:pt idx="2957">
                  <c:v>60.6927708098792</c:v>
                </c:pt>
                <c:pt idx="2958">
                  <c:v>60.713295926825403</c:v>
                </c:pt>
                <c:pt idx="2959">
                  <c:v>60.733821043771599</c:v>
                </c:pt>
                <c:pt idx="2960">
                  <c:v>60.754346160717802</c:v>
                </c:pt>
                <c:pt idx="2961">
                  <c:v>60.774871277663898</c:v>
                </c:pt>
                <c:pt idx="2962">
                  <c:v>60.795396394610101</c:v>
                </c:pt>
                <c:pt idx="2963">
                  <c:v>60.815921511556297</c:v>
                </c:pt>
                <c:pt idx="2964">
                  <c:v>60.8364466285025</c:v>
                </c:pt>
                <c:pt idx="2965">
                  <c:v>60.856971745448703</c:v>
                </c:pt>
                <c:pt idx="2966">
                  <c:v>60.877496862394899</c:v>
                </c:pt>
                <c:pt idx="2967">
                  <c:v>60.898021979341102</c:v>
                </c:pt>
                <c:pt idx="2968">
                  <c:v>60.918547096287298</c:v>
                </c:pt>
                <c:pt idx="2969">
                  <c:v>60.939072213233402</c:v>
                </c:pt>
                <c:pt idx="2970">
                  <c:v>60.959597330179598</c:v>
                </c:pt>
                <c:pt idx="2971">
                  <c:v>60.980122447125801</c:v>
                </c:pt>
                <c:pt idx="2972">
                  <c:v>61.000647564071997</c:v>
                </c:pt>
                <c:pt idx="2973">
                  <c:v>61.0211726810182</c:v>
                </c:pt>
                <c:pt idx="2974">
                  <c:v>61.041697797964403</c:v>
                </c:pt>
                <c:pt idx="2975">
                  <c:v>61.062222914910599</c:v>
                </c:pt>
                <c:pt idx="2976">
                  <c:v>61.082748031856802</c:v>
                </c:pt>
                <c:pt idx="2977">
                  <c:v>61.103273148802998</c:v>
                </c:pt>
                <c:pt idx="2978">
                  <c:v>61.123798265749102</c:v>
                </c:pt>
                <c:pt idx="2979">
                  <c:v>61.144323382695298</c:v>
                </c:pt>
                <c:pt idx="2980">
                  <c:v>61.164848499641501</c:v>
                </c:pt>
                <c:pt idx="2981">
                  <c:v>61.185373616587697</c:v>
                </c:pt>
                <c:pt idx="2982">
                  <c:v>61.2058987335339</c:v>
                </c:pt>
                <c:pt idx="2983">
                  <c:v>61.226423850480103</c:v>
                </c:pt>
                <c:pt idx="2984">
                  <c:v>61.246948967426299</c:v>
                </c:pt>
                <c:pt idx="2985">
                  <c:v>61.267474084372502</c:v>
                </c:pt>
                <c:pt idx="2986">
                  <c:v>61.287999201318598</c:v>
                </c:pt>
                <c:pt idx="2987">
                  <c:v>61.308524318264801</c:v>
                </c:pt>
                <c:pt idx="2988">
                  <c:v>61.329049435210997</c:v>
                </c:pt>
                <c:pt idx="2989">
                  <c:v>61.3495745521572</c:v>
                </c:pt>
                <c:pt idx="2990">
                  <c:v>61.370099669103404</c:v>
                </c:pt>
                <c:pt idx="2991">
                  <c:v>61.390624786049599</c:v>
                </c:pt>
                <c:pt idx="2992">
                  <c:v>61.411149902995803</c:v>
                </c:pt>
                <c:pt idx="2993">
                  <c:v>61.431675019941999</c:v>
                </c:pt>
                <c:pt idx="2994">
                  <c:v>61.452200136888202</c:v>
                </c:pt>
                <c:pt idx="2995">
                  <c:v>61.472725253834298</c:v>
                </c:pt>
                <c:pt idx="2996">
                  <c:v>61.493250370780501</c:v>
                </c:pt>
                <c:pt idx="2997">
                  <c:v>61.513775487726697</c:v>
                </c:pt>
                <c:pt idx="2998">
                  <c:v>61.5343006046729</c:v>
                </c:pt>
                <c:pt idx="2999">
                  <c:v>61.554825721619103</c:v>
                </c:pt>
                <c:pt idx="3000">
                  <c:v>61.575350838565299</c:v>
                </c:pt>
                <c:pt idx="3001">
                  <c:v>61.595875955511502</c:v>
                </c:pt>
                <c:pt idx="3002">
                  <c:v>61.616401072457698</c:v>
                </c:pt>
                <c:pt idx="3003">
                  <c:v>61.636926189403901</c:v>
                </c:pt>
                <c:pt idx="3004">
                  <c:v>61.657451306349998</c:v>
                </c:pt>
                <c:pt idx="3005">
                  <c:v>61.677976423296201</c:v>
                </c:pt>
                <c:pt idx="3006">
                  <c:v>61.698501540242397</c:v>
                </c:pt>
                <c:pt idx="3007">
                  <c:v>61.7190266571886</c:v>
                </c:pt>
                <c:pt idx="3008">
                  <c:v>61.739551774134803</c:v>
                </c:pt>
                <c:pt idx="3009">
                  <c:v>61.760076891080999</c:v>
                </c:pt>
                <c:pt idx="3010">
                  <c:v>61.780602008027202</c:v>
                </c:pt>
                <c:pt idx="3011">
                  <c:v>61.801127124973398</c:v>
                </c:pt>
                <c:pt idx="3012">
                  <c:v>61.821652241919601</c:v>
                </c:pt>
                <c:pt idx="3013">
                  <c:v>61.842177358865698</c:v>
                </c:pt>
                <c:pt idx="3014">
                  <c:v>61.862702475811901</c:v>
                </c:pt>
                <c:pt idx="3015">
                  <c:v>61.883227592758097</c:v>
                </c:pt>
                <c:pt idx="3016">
                  <c:v>61.9037527097043</c:v>
                </c:pt>
                <c:pt idx="3017">
                  <c:v>61.924277826650503</c:v>
                </c:pt>
                <c:pt idx="3018">
                  <c:v>61.944802943596699</c:v>
                </c:pt>
                <c:pt idx="3019">
                  <c:v>61.965328060542902</c:v>
                </c:pt>
                <c:pt idx="3020">
                  <c:v>61.985853177489098</c:v>
                </c:pt>
                <c:pt idx="3021">
                  <c:v>62.006378294435201</c:v>
                </c:pt>
                <c:pt idx="3022">
                  <c:v>62.026903411381397</c:v>
                </c:pt>
                <c:pt idx="3023">
                  <c:v>62.0474285283276</c:v>
                </c:pt>
                <c:pt idx="3024">
                  <c:v>62.067953645273803</c:v>
                </c:pt>
                <c:pt idx="3025">
                  <c:v>62.088478762219999</c:v>
                </c:pt>
                <c:pt idx="3026">
                  <c:v>62.109003879166202</c:v>
                </c:pt>
                <c:pt idx="3027">
                  <c:v>62.129528996112398</c:v>
                </c:pt>
                <c:pt idx="3028">
                  <c:v>62.150054113058602</c:v>
                </c:pt>
                <c:pt idx="3029">
                  <c:v>62.170579230004797</c:v>
                </c:pt>
                <c:pt idx="3030">
                  <c:v>62.191104346950901</c:v>
                </c:pt>
                <c:pt idx="3031">
                  <c:v>62.211629463897097</c:v>
                </c:pt>
                <c:pt idx="3032">
                  <c:v>62.2321545808433</c:v>
                </c:pt>
                <c:pt idx="3033">
                  <c:v>62.252679697789503</c:v>
                </c:pt>
                <c:pt idx="3034">
                  <c:v>62.273204814735699</c:v>
                </c:pt>
                <c:pt idx="3035">
                  <c:v>62.293729931681902</c:v>
                </c:pt>
                <c:pt idx="3036">
                  <c:v>62.314255048628098</c:v>
                </c:pt>
                <c:pt idx="3037">
                  <c:v>62.334780165574301</c:v>
                </c:pt>
                <c:pt idx="3038">
                  <c:v>62.355305282520398</c:v>
                </c:pt>
                <c:pt idx="3039">
                  <c:v>62.375830399466601</c:v>
                </c:pt>
                <c:pt idx="3040">
                  <c:v>62.396355516412797</c:v>
                </c:pt>
                <c:pt idx="3041">
                  <c:v>62.416880633359</c:v>
                </c:pt>
                <c:pt idx="3042">
                  <c:v>62.437405750305203</c:v>
                </c:pt>
                <c:pt idx="3043">
                  <c:v>62.457930867251399</c:v>
                </c:pt>
                <c:pt idx="3044">
                  <c:v>62.478455984197602</c:v>
                </c:pt>
                <c:pt idx="3045">
                  <c:v>62.498981101143798</c:v>
                </c:pt>
                <c:pt idx="3046">
                  <c:v>62.519506218090001</c:v>
                </c:pt>
                <c:pt idx="3047">
                  <c:v>62.540031335036097</c:v>
                </c:pt>
                <c:pt idx="3048">
                  <c:v>62.560556451982301</c:v>
                </c:pt>
                <c:pt idx="3049">
                  <c:v>62.581081568928496</c:v>
                </c:pt>
                <c:pt idx="3050">
                  <c:v>62.6016066858747</c:v>
                </c:pt>
                <c:pt idx="3051">
                  <c:v>62.622131802820903</c:v>
                </c:pt>
                <c:pt idx="3052">
                  <c:v>62.642656919767099</c:v>
                </c:pt>
                <c:pt idx="3053">
                  <c:v>62.663182036713302</c:v>
                </c:pt>
                <c:pt idx="3054">
                  <c:v>62.683707153659498</c:v>
                </c:pt>
                <c:pt idx="3055">
                  <c:v>62.704232270605701</c:v>
                </c:pt>
                <c:pt idx="3056">
                  <c:v>62.724757387551797</c:v>
                </c:pt>
                <c:pt idx="3057">
                  <c:v>62.745282504498</c:v>
                </c:pt>
                <c:pt idx="3058">
                  <c:v>62.765807621444203</c:v>
                </c:pt>
                <c:pt idx="3059">
                  <c:v>62.786332738390399</c:v>
                </c:pt>
                <c:pt idx="3060">
                  <c:v>62.806857855336602</c:v>
                </c:pt>
                <c:pt idx="3061">
                  <c:v>62.827382972282798</c:v>
                </c:pt>
                <c:pt idx="3062">
                  <c:v>62.847908089229001</c:v>
                </c:pt>
                <c:pt idx="3063">
                  <c:v>62.868433206175197</c:v>
                </c:pt>
                <c:pt idx="3064">
                  <c:v>62.888958323121301</c:v>
                </c:pt>
                <c:pt idx="3065">
                  <c:v>62.909483440067497</c:v>
                </c:pt>
                <c:pt idx="3066">
                  <c:v>62.9300085570137</c:v>
                </c:pt>
                <c:pt idx="3067">
                  <c:v>62.950533673959903</c:v>
                </c:pt>
                <c:pt idx="3068">
                  <c:v>62.971058790906099</c:v>
                </c:pt>
                <c:pt idx="3069">
                  <c:v>62.991583907852302</c:v>
                </c:pt>
                <c:pt idx="3070">
                  <c:v>63.012109024798498</c:v>
                </c:pt>
                <c:pt idx="3071">
                  <c:v>63.032634141744701</c:v>
                </c:pt>
                <c:pt idx="3072">
                  <c:v>63.053159258690897</c:v>
                </c:pt>
                <c:pt idx="3073">
                  <c:v>63.073684375637001</c:v>
                </c:pt>
                <c:pt idx="3074">
                  <c:v>63.094209492583197</c:v>
                </c:pt>
                <c:pt idx="3075">
                  <c:v>63.1147346095294</c:v>
                </c:pt>
                <c:pt idx="3076">
                  <c:v>63.135259726475603</c:v>
                </c:pt>
                <c:pt idx="3077">
                  <c:v>63.155784843421799</c:v>
                </c:pt>
                <c:pt idx="3078">
                  <c:v>63.176309960368002</c:v>
                </c:pt>
                <c:pt idx="3079">
                  <c:v>63.196835077314198</c:v>
                </c:pt>
                <c:pt idx="3080">
                  <c:v>63.217360194260401</c:v>
                </c:pt>
                <c:pt idx="3081">
                  <c:v>63.237885311206497</c:v>
                </c:pt>
                <c:pt idx="3082">
                  <c:v>63.2584104281527</c:v>
                </c:pt>
                <c:pt idx="3083">
                  <c:v>63.278935545098904</c:v>
                </c:pt>
                <c:pt idx="3084">
                  <c:v>63.299460662045099</c:v>
                </c:pt>
                <c:pt idx="3085">
                  <c:v>63.319985778991303</c:v>
                </c:pt>
                <c:pt idx="3086">
                  <c:v>63.340510895937499</c:v>
                </c:pt>
                <c:pt idx="3087">
                  <c:v>63.361036012883702</c:v>
                </c:pt>
                <c:pt idx="3088">
                  <c:v>63.381561129829898</c:v>
                </c:pt>
                <c:pt idx="3089">
                  <c:v>63.402086246776101</c:v>
                </c:pt>
                <c:pt idx="3090">
                  <c:v>63.422611363722197</c:v>
                </c:pt>
                <c:pt idx="3091">
                  <c:v>63.4431364806684</c:v>
                </c:pt>
                <c:pt idx="3092">
                  <c:v>63.463661597614603</c:v>
                </c:pt>
                <c:pt idx="3093">
                  <c:v>63.484186714560799</c:v>
                </c:pt>
                <c:pt idx="3094">
                  <c:v>63.504711831507002</c:v>
                </c:pt>
                <c:pt idx="3095">
                  <c:v>63.525236948453198</c:v>
                </c:pt>
                <c:pt idx="3096">
                  <c:v>63.545762065399401</c:v>
                </c:pt>
                <c:pt idx="3097">
                  <c:v>63.566287182345597</c:v>
                </c:pt>
                <c:pt idx="3098">
                  <c:v>63.5868122992918</c:v>
                </c:pt>
                <c:pt idx="3099">
                  <c:v>63.607337416237897</c:v>
                </c:pt>
                <c:pt idx="3100">
                  <c:v>63.6278625331841</c:v>
                </c:pt>
                <c:pt idx="3101">
                  <c:v>63.648387650130303</c:v>
                </c:pt>
                <c:pt idx="3102">
                  <c:v>63.668912767076499</c:v>
                </c:pt>
                <c:pt idx="3103">
                  <c:v>63.689437884022702</c:v>
                </c:pt>
                <c:pt idx="3104">
                  <c:v>63.709963000968898</c:v>
                </c:pt>
                <c:pt idx="3105">
                  <c:v>63.730488117915101</c:v>
                </c:pt>
                <c:pt idx="3106">
                  <c:v>63.751013234861297</c:v>
                </c:pt>
                <c:pt idx="3107">
                  <c:v>63.7715383518075</c:v>
                </c:pt>
                <c:pt idx="3108">
                  <c:v>63.792063468753597</c:v>
                </c:pt>
                <c:pt idx="3109">
                  <c:v>63.8125885856998</c:v>
                </c:pt>
                <c:pt idx="3110">
                  <c:v>63.833113702646003</c:v>
                </c:pt>
                <c:pt idx="3111">
                  <c:v>63.853638819592199</c:v>
                </c:pt>
                <c:pt idx="3112">
                  <c:v>63.874163936538402</c:v>
                </c:pt>
                <c:pt idx="3113">
                  <c:v>63.894689053484598</c:v>
                </c:pt>
                <c:pt idx="3114">
                  <c:v>63.915214170430801</c:v>
                </c:pt>
                <c:pt idx="3115">
                  <c:v>63.935739287376997</c:v>
                </c:pt>
                <c:pt idx="3116">
                  <c:v>63.9562644043231</c:v>
                </c:pt>
                <c:pt idx="3117">
                  <c:v>63.976789521269303</c:v>
                </c:pt>
                <c:pt idx="3118">
                  <c:v>63.997314638215499</c:v>
                </c:pt>
                <c:pt idx="3119">
                  <c:v>64.017839755161702</c:v>
                </c:pt>
                <c:pt idx="3120">
                  <c:v>64.038364872107906</c:v>
                </c:pt>
                <c:pt idx="3121">
                  <c:v>64.058889989054094</c:v>
                </c:pt>
                <c:pt idx="3122">
                  <c:v>64.079415106000297</c:v>
                </c:pt>
                <c:pt idx="3123">
                  <c:v>64.099940222946501</c:v>
                </c:pt>
                <c:pt idx="3124">
                  <c:v>64.120465339892604</c:v>
                </c:pt>
                <c:pt idx="3125">
                  <c:v>64.140990456838793</c:v>
                </c:pt>
                <c:pt idx="3126">
                  <c:v>64.161515573784996</c:v>
                </c:pt>
                <c:pt idx="3127">
                  <c:v>64.182040690731199</c:v>
                </c:pt>
                <c:pt idx="3128">
                  <c:v>64.202565807677402</c:v>
                </c:pt>
                <c:pt idx="3129">
                  <c:v>64.223090924623605</c:v>
                </c:pt>
                <c:pt idx="3130">
                  <c:v>64.243616041569794</c:v>
                </c:pt>
                <c:pt idx="3131">
                  <c:v>64.264141158515997</c:v>
                </c:pt>
                <c:pt idx="3132">
                  <c:v>64.2846662754622</c:v>
                </c:pt>
                <c:pt idx="3133">
                  <c:v>64.305191392408304</c:v>
                </c:pt>
                <c:pt idx="3134">
                  <c:v>64.325716509354507</c:v>
                </c:pt>
                <c:pt idx="3135">
                  <c:v>64.346241626300696</c:v>
                </c:pt>
                <c:pt idx="3136">
                  <c:v>64.366766743246899</c:v>
                </c:pt>
                <c:pt idx="3137">
                  <c:v>64.387291860193102</c:v>
                </c:pt>
                <c:pt idx="3138">
                  <c:v>64.407816977139305</c:v>
                </c:pt>
                <c:pt idx="3139">
                  <c:v>64.428342094085494</c:v>
                </c:pt>
                <c:pt idx="3140">
                  <c:v>64.448867211031697</c:v>
                </c:pt>
                <c:pt idx="3141">
                  <c:v>64.4693923279779</c:v>
                </c:pt>
                <c:pt idx="3142">
                  <c:v>64.489917444924004</c:v>
                </c:pt>
                <c:pt idx="3143">
                  <c:v>64.510442561870207</c:v>
                </c:pt>
                <c:pt idx="3144">
                  <c:v>64.530967678816396</c:v>
                </c:pt>
                <c:pt idx="3145">
                  <c:v>64.551492795762599</c:v>
                </c:pt>
                <c:pt idx="3146">
                  <c:v>64.572017912708802</c:v>
                </c:pt>
                <c:pt idx="3147">
                  <c:v>64.592543029655005</c:v>
                </c:pt>
                <c:pt idx="3148">
                  <c:v>64.613068146601194</c:v>
                </c:pt>
                <c:pt idx="3149">
                  <c:v>64.633593263547397</c:v>
                </c:pt>
                <c:pt idx="3150">
                  <c:v>64.6541183804936</c:v>
                </c:pt>
                <c:pt idx="3151">
                  <c:v>64.674643497439703</c:v>
                </c:pt>
                <c:pt idx="3152">
                  <c:v>64.695168614385906</c:v>
                </c:pt>
                <c:pt idx="3153">
                  <c:v>64.715693731332095</c:v>
                </c:pt>
                <c:pt idx="3154">
                  <c:v>64.736218848278298</c:v>
                </c:pt>
                <c:pt idx="3155">
                  <c:v>64.756743965224501</c:v>
                </c:pt>
                <c:pt idx="3156">
                  <c:v>64.777269082170704</c:v>
                </c:pt>
                <c:pt idx="3157">
                  <c:v>64.797794199116893</c:v>
                </c:pt>
                <c:pt idx="3158">
                  <c:v>64.818319316063096</c:v>
                </c:pt>
                <c:pt idx="3159">
                  <c:v>64.8388444330092</c:v>
                </c:pt>
                <c:pt idx="3160">
                  <c:v>64.859369549955403</c:v>
                </c:pt>
                <c:pt idx="3161">
                  <c:v>64.879894666901606</c:v>
                </c:pt>
                <c:pt idx="3162">
                  <c:v>64.900419783847795</c:v>
                </c:pt>
                <c:pt idx="3163">
                  <c:v>64.920944900793998</c:v>
                </c:pt>
                <c:pt idx="3164">
                  <c:v>64.941470017740201</c:v>
                </c:pt>
                <c:pt idx="3165">
                  <c:v>64.961995134686404</c:v>
                </c:pt>
                <c:pt idx="3166">
                  <c:v>64.982520251632593</c:v>
                </c:pt>
                <c:pt idx="3167">
                  <c:v>65.003045368578796</c:v>
                </c:pt>
                <c:pt idx="3168">
                  <c:v>65.0235704855249</c:v>
                </c:pt>
                <c:pt idx="3169">
                  <c:v>65.044095602471103</c:v>
                </c:pt>
                <c:pt idx="3170">
                  <c:v>65.064620719417306</c:v>
                </c:pt>
                <c:pt idx="3171">
                  <c:v>65.085145836363495</c:v>
                </c:pt>
                <c:pt idx="3172">
                  <c:v>65.105670953309698</c:v>
                </c:pt>
                <c:pt idx="3173">
                  <c:v>65.126196070255901</c:v>
                </c:pt>
                <c:pt idx="3174">
                  <c:v>65.146721187202104</c:v>
                </c:pt>
                <c:pt idx="3175">
                  <c:v>65.167246304148307</c:v>
                </c:pt>
                <c:pt idx="3176">
                  <c:v>65.187771421094496</c:v>
                </c:pt>
                <c:pt idx="3177">
                  <c:v>65.208296538040599</c:v>
                </c:pt>
                <c:pt idx="3178">
                  <c:v>65.228821654986803</c:v>
                </c:pt>
                <c:pt idx="3179">
                  <c:v>65.249346771933006</c:v>
                </c:pt>
                <c:pt idx="3180">
                  <c:v>65.269871888879194</c:v>
                </c:pt>
                <c:pt idx="3181">
                  <c:v>65.290397005825398</c:v>
                </c:pt>
                <c:pt idx="3182">
                  <c:v>65.310922122771601</c:v>
                </c:pt>
                <c:pt idx="3183">
                  <c:v>65.331447239717804</c:v>
                </c:pt>
                <c:pt idx="3184">
                  <c:v>65.351972356664007</c:v>
                </c:pt>
                <c:pt idx="3185">
                  <c:v>65.372497473610196</c:v>
                </c:pt>
                <c:pt idx="3186">
                  <c:v>65.393022590556299</c:v>
                </c:pt>
                <c:pt idx="3187">
                  <c:v>65.413547707502502</c:v>
                </c:pt>
                <c:pt idx="3188">
                  <c:v>65.434072824448705</c:v>
                </c:pt>
                <c:pt idx="3189">
                  <c:v>65.454597941394894</c:v>
                </c:pt>
                <c:pt idx="3190">
                  <c:v>65.475123058341097</c:v>
                </c:pt>
                <c:pt idx="3191">
                  <c:v>65.4956481752873</c:v>
                </c:pt>
                <c:pt idx="3192">
                  <c:v>65.516173292233503</c:v>
                </c:pt>
                <c:pt idx="3193">
                  <c:v>65.536698409179706</c:v>
                </c:pt>
                <c:pt idx="3194">
                  <c:v>65.557223526125796</c:v>
                </c:pt>
                <c:pt idx="3195">
                  <c:v>65.577748643071999</c:v>
                </c:pt>
                <c:pt idx="3196">
                  <c:v>65.598273760018202</c:v>
                </c:pt>
                <c:pt idx="3197">
                  <c:v>65.618798876964405</c:v>
                </c:pt>
                <c:pt idx="3198">
                  <c:v>65.639323993910594</c:v>
                </c:pt>
                <c:pt idx="3199">
                  <c:v>65.659849110856797</c:v>
                </c:pt>
                <c:pt idx="3200">
                  <c:v>65.680374227803</c:v>
                </c:pt>
                <c:pt idx="3201">
                  <c:v>65.700899344749203</c:v>
                </c:pt>
                <c:pt idx="3202">
                  <c:v>65.721424461695307</c:v>
                </c:pt>
                <c:pt idx="3203">
                  <c:v>65.741949578641496</c:v>
                </c:pt>
                <c:pt idx="3204">
                  <c:v>65.762474695587699</c:v>
                </c:pt>
                <c:pt idx="3205">
                  <c:v>65.782999812533902</c:v>
                </c:pt>
                <c:pt idx="3206">
                  <c:v>65.803524929480105</c:v>
                </c:pt>
                <c:pt idx="3207">
                  <c:v>65.824050046426294</c:v>
                </c:pt>
                <c:pt idx="3208">
                  <c:v>65.844575163372497</c:v>
                </c:pt>
                <c:pt idx="3209">
                  <c:v>65.8651002803187</c:v>
                </c:pt>
                <c:pt idx="3210">
                  <c:v>65.885625397264903</c:v>
                </c:pt>
                <c:pt idx="3211">
                  <c:v>65.906150514211006</c:v>
                </c:pt>
                <c:pt idx="3212">
                  <c:v>65.926675631157195</c:v>
                </c:pt>
                <c:pt idx="3213">
                  <c:v>65.947200748103398</c:v>
                </c:pt>
                <c:pt idx="3214">
                  <c:v>65.967725865049601</c:v>
                </c:pt>
                <c:pt idx="3215">
                  <c:v>65.988250981995805</c:v>
                </c:pt>
                <c:pt idx="3216">
                  <c:v>66.008776098941993</c:v>
                </c:pt>
                <c:pt idx="3217">
                  <c:v>66.029301215888196</c:v>
                </c:pt>
                <c:pt idx="3218">
                  <c:v>66.0498263328344</c:v>
                </c:pt>
                <c:pt idx="3219">
                  <c:v>66.070351449780603</c:v>
                </c:pt>
                <c:pt idx="3220">
                  <c:v>66.090876566726706</c:v>
                </c:pt>
                <c:pt idx="3221">
                  <c:v>66.111401683672895</c:v>
                </c:pt>
                <c:pt idx="3222">
                  <c:v>66.131926800619098</c:v>
                </c:pt>
                <c:pt idx="3223">
                  <c:v>66.152451917565301</c:v>
                </c:pt>
                <c:pt idx="3224">
                  <c:v>66.172977034511504</c:v>
                </c:pt>
                <c:pt idx="3225">
                  <c:v>66.193502151457693</c:v>
                </c:pt>
                <c:pt idx="3226">
                  <c:v>66.214027268403896</c:v>
                </c:pt>
                <c:pt idx="3227">
                  <c:v>66.234552385350099</c:v>
                </c:pt>
                <c:pt idx="3228">
                  <c:v>66.255077502296203</c:v>
                </c:pt>
                <c:pt idx="3229">
                  <c:v>66.275602619242406</c:v>
                </c:pt>
                <c:pt idx="3230">
                  <c:v>66.296127736188595</c:v>
                </c:pt>
                <c:pt idx="3231">
                  <c:v>66.316652853134798</c:v>
                </c:pt>
                <c:pt idx="3232">
                  <c:v>66.337177970081001</c:v>
                </c:pt>
                <c:pt idx="3233">
                  <c:v>66.357703087027204</c:v>
                </c:pt>
                <c:pt idx="3234">
                  <c:v>66.378228203973407</c:v>
                </c:pt>
                <c:pt idx="3235">
                  <c:v>66.398753320919596</c:v>
                </c:pt>
                <c:pt idx="3236">
                  <c:v>66.419278437865799</c:v>
                </c:pt>
                <c:pt idx="3237">
                  <c:v>66.439803554811903</c:v>
                </c:pt>
                <c:pt idx="3238">
                  <c:v>66.460328671758106</c:v>
                </c:pt>
                <c:pt idx="3239">
                  <c:v>66.480853788704295</c:v>
                </c:pt>
                <c:pt idx="3240">
                  <c:v>66.501378905650498</c:v>
                </c:pt>
                <c:pt idx="3241">
                  <c:v>66.521904022596701</c:v>
                </c:pt>
                <c:pt idx="3242">
                  <c:v>66.542429139542904</c:v>
                </c:pt>
                <c:pt idx="3243">
                  <c:v>66.562954256489107</c:v>
                </c:pt>
                <c:pt idx="3244">
                  <c:v>66.583479373435296</c:v>
                </c:pt>
                <c:pt idx="3245">
                  <c:v>66.604004490381499</c:v>
                </c:pt>
                <c:pt idx="3246">
                  <c:v>66.624529607327602</c:v>
                </c:pt>
                <c:pt idx="3247">
                  <c:v>66.645054724273805</c:v>
                </c:pt>
                <c:pt idx="3248">
                  <c:v>66.665579841219994</c:v>
                </c:pt>
                <c:pt idx="3249">
                  <c:v>66.686104958166197</c:v>
                </c:pt>
                <c:pt idx="3250">
                  <c:v>66.7066300751124</c:v>
                </c:pt>
                <c:pt idx="3251">
                  <c:v>66.727155192058603</c:v>
                </c:pt>
                <c:pt idx="3252">
                  <c:v>66.747680309004807</c:v>
                </c:pt>
                <c:pt idx="3253">
                  <c:v>66.768205425950995</c:v>
                </c:pt>
                <c:pt idx="3254">
                  <c:v>66.788730542897099</c:v>
                </c:pt>
                <c:pt idx="3255">
                  <c:v>66.809255659843302</c:v>
                </c:pt>
                <c:pt idx="3256">
                  <c:v>66.829780776789505</c:v>
                </c:pt>
                <c:pt idx="3257">
                  <c:v>66.850305893735694</c:v>
                </c:pt>
                <c:pt idx="3258">
                  <c:v>66.870831010681897</c:v>
                </c:pt>
                <c:pt idx="3259">
                  <c:v>66.8913561276281</c:v>
                </c:pt>
                <c:pt idx="3260">
                  <c:v>66.911881244574303</c:v>
                </c:pt>
                <c:pt idx="3261">
                  <c:v>66.932406361520506</c:v>
                </c:pt>
                <c:pt idx="3262">
                  <c:v>66.952931478466695</c:v>
                </c:pt>
                <c:pt idx="3263">
                  <c:v>66.973456595412799</c:v>
                </c:pt>
                <c:pt idx="3264">
                  <c:v>66.993981712359002</c:v>
                </c:pt>
                <c:pt idx="3265">
                  <c:v>67.014506829305205</c:v>
                </c:pt>
                <c:pt idx="3266">
                  <c:v>67.035031946251394</c:v>
                </c:pt>
                <c:pt idx="3267">
                  <c:v>67.055557063197597</c:v>
                </c:pt>
                <c:pt idx="3268">
                  <c:v>67.0760821801438</c:v>
                </c:pt>
                <c:pt idx="3269">
                  <c:v>67.096607297090003</c:v>
                </c:pt>
                <c:pt idx="3270">
                  <c:v>67.117132414036206</c:v>
                </c:pt>
                <c:pt idx="3271">
                  <c:v>67.137657530982395</c:v>
                </c:pt>
                <c:pt idx="3272">
                  <c:v>67.158182647928498</c:v>
                </c:pt>
                <c:pt idx="3273">
                  <c:v>67.178707764874702</c:v>
                </c:pt>
                <c:pt idx="3274">
                  <c:v>67.199232881820905</c:v>
                </c:pt>
                <c:pt idx="3275">
                  <c:v>67.219757998767093</c:v>
                </c:pt>
                <c:pt idx="3276">
                  <c:v>67.240283115713297</c:v>
                </c:pt>
                <c:pt idx="3277">
                  <c:v>67.2608082326595</c:v>
                </c:pt>
                <c:pt idx="3278">
                  <c:v>67.281333349605703</c:v>
                </c:pt>
                <c:pt idx="3279">
                  <c:v>67.301858466551906</c:v>
                </c:pt>
                <c:pt idx="3280">
                  <c:v>67.322383583498095</c:v>
                </c:pt>
                <c:pt idx="3281">
                  <c:v>67.342908700444198</c:v>
                </c:pt>
                <c:pt idx="3282">
                  <c:v>67.363433817390401</c:v>
                </c:pt>
                <c:pt idx="3283">
                  <c:v>67.383958934336604</c:v>
                </c:pt>
                <c:pt idx="3284">
                  <c:v>67.404484051282793</c:v>
                </c:pt>
                <c:pt idx="3285">
                  <c:v>67.425009168228996</c:v>
                </c:pt>
                <c:pt idx="3286">
                  <c:v>67.445534285175199</c:v>
                </c:pt>
                <c:pt idx="3287">
                  <c:v>67.466059402121402</c:v>
                </c:pt>
                <c:pt idx="3288">
                  <c:v>67.486584519067506</c:v>
                </c:pt>
                <c:pt idx="3289">
                  <c:v>67.507109636013695</c:v>
                </c:pt>
                <c:pt idx="3290">
                  <c:v>67.527634752959898</c:v>
                </c:pt>
                <c:pt idx="3291">
                  <c:v>67.548159869906101</c:v>
                </c:pt>
                <c:pt idx="3292">
                  <c:v>67.568684986852304</c:v>
                </c:pt>
                <c:pt idx="3293">
                  <c:v>67.589210103798493</c:v>
                </c:pt>
                <c:pt idx="3294">
                  <c:v>67.609735220744696</c:v>
                </c:pt>
                <c:pt idx="3295">
                  <c:v>67.630260337690899</c:v>
                </c:pt>
                <c:pt idx="3296">
                  <c:v>67.650785454637102</c:v>
                </c:pt>
                <c:pt idx="3297">
                  <c:v>67.671310571583206</c:v>
                </c:pt>
                <c:pt idx="3298">
                  <c:v>67.691835688529395</c:v>
                </c:pt>
                <c:pt idx="3299">
                  <c:v>67.712360805475598</c:v>
                </c:pt>
                <c:pt idx="3300">
                  <c:v>67.732885922421801</c:v>
                </c:pt>
                <c:pt idx="3301">
                  <c:v>67.753411039368004</c:v>
                </c:pt>
                <c:pt idx="3302">
                  <c:v>67.773936156314207</c:v>
                </c:pt>
                <c:pt idx="3303">
                  <c:v>67.794461273260396</c:v>
                </c:pt>
                <c:pt idx="3304">
                  <c:v>67.814986390206599</c:v>
                </c:pt>
                <c:pt idx="3305">
                  <c:v>67.835511507152802</c:v>
                </c:pt>
                <c:pt idx="3306">
                  <c:v>67.856036624098905</c:v>
                </c:pt>
                <c:pt idx="3307">
                  <c:v>67.876561741045094</c:v>
                </c:pt>
                <c:pt idx="3308">
                  <c:v>67.897086857991297</c:v>
                </c:pt>
                <c:pt idx="3309">
                  <c:v>67.9176119749375</c:v>
                </c:pt>
                <c:pt idx="3310">
                  <c:v>67.938137091883704</c:v>
                </c:pt>
                <c:pt idx="3311">
                  <c:v>67.958662208829907</c:v>
                </c:pt>
                <c:pt idx="3312">
                  <c:v>67.979187325776095</c:v>
                </c:pt>
                <c:pt idx="3313">
                  <c:v>67.999712442722299</c:v>
                </c:pt>
                <c:pt idx="3314">
                  <c:v>68.020237559668502</c:v>
                </c:pt>
                <c:pt idx="3315">
                  <c:v>68.040762676614605</c:v>
                </c:pt>
                <c:pt idx="3316">
                  <c:v>68.061287793560794</c:v>
                </c:pt>
                <c:pt idx="3317">
                  <c:v>68.081812910506997</c:v>
                </c:pt>
                <c:pt idx="3318">
                  <c:v>68.1023380274532</c:v>
                </c:pt>
                <c:pt idx="3319">
                  <c:v>68.122863144399403</c:v>
                </c:pt>
                <c:pt idx="3320">
                  <c:v>68.143388261345606</c:v>
                </c:pt>
                <c:pt idx="3321">
                  <c:v>68.163913378291795</c:v>
                </c:pt>
                <c:pt idx="3322">
                  <c:v>68.184438495237998</c:v>
                </c:pt>
                <c:pt idx="3323">
                  <c:v>68.204963612184102</c:v>
                </c:pt>
                <c:pt idx="3324">
                  <c:v>68.225488729130305</c:v>
                </c:pt>
                <c:pt idx="3325">
                  <c:v>68.246013846076494</c:v>
                </c:pt>
                <c:pt idx="3326">
                  <c:v>68.266538963022697</c:v>
                </c:pt>
                <c:pt idx="3327">
                  <c:v>68.2870640799689</c:v>
                </c:pt>
                <c:pt idx="3328">
                  <c:v>68.307589196915103</c:v>
                </c:pt>
                <c:pt idx="3329">
                  <c:v>68.328114313861306</c:v>
                </c:pt>
                <c:pt idx="3330">
                  <c:v>68.348639430807495</c:v>
                </c:pt>
                <c:pt idx="3331">
                  <c:v>68.369164547753698</c:v>
                </c:pt>
                <c:pt idx="3332">
                  <c:v>68.389689664699802</c:v>
                </c:pt>
                <c:pt idx="3333">
                  <c:v>68.410214781646005</c:v>
                </c:pt>
                <c:pt idx="3334">
                  <c:v>68.430739898592194</c:v>
                </c:pt>
                <c:pt idx="3335">
                  <c:v>68.451265015538397</c:v>
                </c:pt>
                <c:pt idx="3336">
                  <c:v>68.4717901324846</c:v>
                </c:pt>
                <c:pt idx="3337">
                  <c:v>68.492315249430803</c:v>
                </c:pt>
                <c:pt idx="3338">
                  <c:v>68.512840366377006</c:v>
                </c:pt>
                <c:pt idx="3339">
                  <c:v>68.533365483323195</c:v>
                </c:pt>
                <c:pt idx="3340">
                  <c:v>68.553890600269398</c:v>
                </c:pt>
                <c:pt idx="3341">
                  <c:v>68.574415717215501</c:v>
                </c:pt>
                <c:pt idx="3342">
                  <c:v>68.594940834161704</c:v>
                </c:pt>
                <c:pt idx="3343">
                  <c:v>68.615465951107893</c:v>
                </c:pt>
                <c:pt idx="3344">
                  <c:v>68.635991068054096</c:v>
                </c:pt>
                <c:pt idx="3345">
                  <c:v>68.656516185000299</c:v>
                </c:pt>
                <c:pt idx="3346">
                  <c:v>68.677041301946502</c:v>
                </c:pt>
                <c:pt idx="3347">
                  <c:v>68.697566418892706</c:v>
                </c:pt>
                <c:pt idx="3348">
                  <c:v>68.718091535838894</c:v>
                </c:pt>
                <c:pt idx="3349">
                  <c:v>68.738616652785097</c:v>
                </c:pt>
                <c:pt idx="3350">
                  <c:v>68.759141769731201</c:v>
                </c:pt>
                <c:pt idx="3351">
                  <c:v>68.779666886677404</c:v>
                </c:pt>
                <c:pt idx="3352">
                  <c:v>68.800192003623593</c:v>
                </c:pt>
                <c:pt idx="3353">
                  <c:v>68.820717120569796</c:v>
                </c:pt>
                <c:pt idx="3354">
                  <c:v>68.841242237515999</c:v>
                </c:pt>
                <c:pt idx="3355">
                  <c:v>68.861767354462202</c:v>
                </c:pt>
                <c:pt idx="3356">
                  <c:v>68.882292471408405</c:v>
                </c:pt>
                <c:pt idx="3357">
                  <c:v>68.902817588354594</c:v>
                </c:pt>
                <c:pt idx="3358">
                  <c:v>68.923342705300698</c:v>
                </c:pt>
                <c:pt idx="3359">
                  <c:v>68.943867822246901</c:v>
                </c:pt>
                <c:pt idx="3360">
                  <c:v>68.964392939193104</c:v>
                </c:pt>
                <c:pt idx="3361">
                  <c:v>68.984918056139307</c:v>
                </c:pt>
                <c:pt idx="3362">
                  <c:v>69.005443173085496</c:v>
                </c:pt>
                <c:pt idx="3363">
                  <c:v>69.025968290031699</c:v>
                </c:pt>
                <c:pt idx="3364">
                  <c:v>69.046493406977902</c:v>
                </c:pt>
                <c:pt idx="3365">
                  <c:v>69.067018523924105</c:v>
                </c:pt>
                <c:pt idx="3366">
                  <c:v>69.087543640870294</c:v>
                </c:pt>
                <c:pt idx="3367">
                  <c:v>69.108068757816397</c:v>
                </c:pt>
                <c:pt idx="3368">
                  <c:v>69.128593874762601</c:v>
                </c:pt>
                <c:pt idx="3369">
                  <c:v>69.149118991708804</c:v>
                </c:pt>
                <c:pt idx="3370">
                  <c:v>69.169644108655007</c:v>
                </c:pt>
                <c:pt idx="3371">
                  <c:v>69.190169225601196</c:v>
                </c:pt>
                <c:pt idx="3372">
                  <c:v>69.210694342547399</c:v>
                </c:pt>
                <c:pt idx="3373">
                  <c:v>69.231219459493602</c:v>
                </c:pt>
                <c:pt idx="3374">
                  <c:v>69.251744576439805</c:v>
                </c:pt>
                <c:pt idx="3375">
                  <c:v>69.272269693385994</c:v>
                </c:pt>
                <c:pt idx="3376">
                  <c:v>69.292794810332097</c:v>
                </c:pt>
                <c:pt idx="3377">
                  <c:v>69.3133199272783</c:v>
                </c:pt>
                <c:pt idx="3378">
                  <c:v>69.333845044224503</c:v>
                </c:pt>
                <c:pt idx="3379">
                  <c:v>69.354370161170706</c:v>
                </c:pt>
                <c:pt idx="3380">
                  <c:v>69.374895278116895</c:v>
                </c:pt>
                <c:pt idx="3381">
                  <c:v>69.395420395063098</c:v>
                </c:pt>
                <c:pt idx="3382">
                  <c:v>69.415945512009301</c:v>
                </c:pt>
                <c:pt idx="3383">
                  <c:v>69.436470628955504</c:v>
                </c:pt>
                <c:pt idx="3384">
                  <c:v>69.456995745901693</c:v>
                </c:pt>
                <c:pt idx="3385">
                  <c:v>69.477520862847797</c:v>
                </c:pt>
                <c:pt idx="3386">
                  <c:v>69.498045979794</c:v>
                </c:pt>
                <c:pt idx="3387">
                  <c:v>69.518571096740203</c:v>
                </c:pt>
                <c:pt idx="3388">
                  <c:v>69.539096213686406</c:v>
                </c:pt>
                <c:pt idx="3389">
                  <c:v>69.559621330632595</c:v>
                </c:pt>
                <c:pt idx="3390">
                  <c:v>69.580146447578798</c:v>
                </c:pt>
                <c:pt idx="3391">
                  <c:v>69.600671564525001</c:v>
                </c:pt>
                <c:pt idx="3392">
                  <c:v>69.621196681471105</c:v>
                </c:pt>
                <c:pt idx="3393">
                  <c:v>69.641721798417294</c:v>
                </c:pt>
                <c:pt idx="3394">
                  <c:v>69.662246915363497</c:v>
                </c:pt>
                <c:pt idx="3395">
                  <c:v>69.6827720323097</c:v>
                </c:pt>
                <c:pt idx="3396">
                  <c:v>69.703297149255903</c:v>
                </c:pt>
                <c:pt idx="3397">
                  <c:v>69.723822266202106</c:v>
                </c:pt>
                <c:pt idx="3398">
                  <c:v>69.744347383148295</c:v>
                </c:pt>
                <c:pt idx="3399">
                  <c:v>69.764872500094498</c:v>
                </c:pt>
                <c:pt idx="3400">
                  <c:v>69.785397617040701</c:v>
                </c:pt>
                <c:pt idx="3401">
                  <c:v>69.805922733986804</c:v>
                </c:pt>
                <c:pt idx="3402">
                  <c:v>69.826447850932993</c:v>
                </c:pt>
                <c:pt idx="3403">
                  <c:v>69.846972967879196</c:v>
                </c:pt>
                <c:pt idx="3404">
                  <c:v>69.867498084825399</c:v>
                </c:pt>
                <c:pt idx="3405">
                  <c:v>69.888023201771603</c:v>
                </c:pt>
                <c:pt idx="3406">
                  <c:v>69.908548318717806</c:v>
                </c:pt>
                <c:pt idx="3407">
                  <c:v>69.929073435663994</c:v>
                </c:pt>
                <c:pt idx="3408">
                  <c:v>69.949598552610198</c:v>
                </c:pt>
                <c:pt idx="3409">
                  <c:v>69.970123669556401</c:v>
                </c:pt>
                <c:pt idx="3410">
                  <c:v>69.990648786502504</c:v>
                </c:pt>
                <c:pt idx="3411">
                  <c:v>70.011173903448693</c:v>
                </c:pt>
                <c:pt idx="3412">
                  <c:v>70.031699020394896</c:v>
                </c:pt>
                <c:pt idx="3413">
                  <c:v>70.052224137341099</c:v>
                </c:pt>
                <c:pt idx="3414">
                  <c:v>70.072749254287302</c:v>
                </c:pt>
                <c:pt idx="3415">
                  <c:v>70.093274371233505</c:v>
                </c:pt>
                <c:pt idx="3416">
                  <c:v>70.113799488179694</c:v>
                </c:pt>
                <c:pt idx="3417">
                  <c:v>70.134324605125897</c:v>
                </c:pt>
                <c:pt idx="3418">
                  <c:v>70.1548497220721</c:v>
                </c:pt>
                <c:pt idx="3419">
                  <c:v>70.175374839018204</c:v>
                </c:pt>
                <c:pt idx="3420">
                  <c:v>70.195899955964407</c:v>
                </c:pt>
                <c:pt idx="3421">
                  <c:v>70.216425072910596</c:v>
                </c:pt>
                <c:pt idx="3422">
                  <c:v>70.236950189856799</c:v>
                </c:pt>
                <c:pt idx="3423">
                  <c:v>70.257475306803002</c:v>
                </c:pt>
                <c:pt idx="3424">
                  <c:v>70.278000423749205</c:v>
                </c:pt>
                <c:pt idx="3425">
                  <c:v>70.298525540695394</c:v>
                </c:pt>
                <c:pt idx="3426">
                  <c:v>70.319050657641597</c:v>
                </c:pt>
                <c:pt idx="3427">
                  <c:v>70.339575774587701</c:v>
                </c:pt>
                <c:pt idx="3428">
                  <c:v>70.360100891533904</c:v>
                </c:pt>
                <c:pt idx="3429">
                  <c:v>70.380626008480107</c:v>
                </c:pt>
                <c:pt idx="3430">
                  <c:v>70.401151125426296</c:v>
                </c:pt>
                <c:pt idx="3431">
                  <c:v>70.421676242372499</c:v>
                </c:pt>
                <c:pt idx="3432">
                  <c:v>70.442201359318702</c:v>
                </c:pt>
                <c:pt idx="3433">
                  <c:v>70.462726476264905</c:v>
                </c:pt>
                <c:pt idx="3434">
                  <c:v>70.483251593211094</c:v>
                </c:pt>
                <c:pt idx="3435">
                  <c:v>70.503776710157297</c:v>
                </c:pt>
                <c:pt idx="3436">
                  <c:v>70.5243018271034</c:v>
                </c:pt>
                <c:pt idx="3437">
                  <c:v>70.544826944049603</c:v>
                </c:pt>
                <c:pt idx="3438">
                  <c:v>70.565352060995806</c:v>
                </c:pt>
                <c:pt idx="3439">
                  <c:v>70.585877177941995</c:v>
                </c:pt>
                <c:pt idx="3440">
                  <c:v>70.606402294888198</c:v>
                </c:pt>
                <c:pt idx="3441">
                  <c:v>70.626927411834401</c:v>
                </c:pt>
                <c:pt idx="3442">
                  <c:v>70.647452528780605</c:v>
                </c:pt>
                <c:pt idx="3443">
                  <c:v>70.667977645726793</c:v>
                </c:pt>
                <c:pt idx="3444">
                  <c:v>70.688502762672996</c:v>
                </c:pt>
                <c:pt idx="3445">
                  <c:v>70.7090278796191</c:v>
                </c:pt>
                <c:pt idx="3446">
                  <c:v>70.729552996565303</c:v>
                </c:pt>
                <c:pt idx="3447">
                  <c:v>70.750078113511506</c:v>
                </c:pt>
                <c:pt idx="3448">
                  <c:v>70.770603230457695</c:v>
                </c:pt>
                <c:pt idx="3449">
                  <c:v>70.791128347403898</c:v>
                </c:pt>
                <c:pt idx="3450">
                  <c:v>70.811653464350101</c:v>
                </c:pt>
                <c:pt idx="3451">
                  <c:v>70.832178581296304</c:v>
                </c:pt>
                <c:pt idx="3452">
                  <c:v>70.852703698242493</c:v>
                </c:pt>
                <c:pt idx="3453">
                  <c:v>70.873228815188597</c:v>
                </c:pt>
                <c:pt idx="3454">
                  <c:v>70.8937539321348</c:v>
                </c:pt>
                <c:pt idx="3455">
                  <c:v>70.914279049081003</c:v>
                </c:pt>
                <c:pt idx="3456">
                  <c:v>70.934804166027206</c:v>
                </c:pt>
                <c:pt idx="3457">
                  <c:v>70.955329282973395</c:v>
                </c:pt>
                <c:pt idx="3458">
                  <c:v>70.975854399919598</c:v>
                </c:pt>
                <c:pt idx="3459">
                  <c:v>70.996379516865801</c:v>
                </c:pt>
                <c:pt idx="3460">
                  <c:v>71.016904633812004</c:v>
                </c:pt>
                <c:pt idx="3461">
                  <c:v>71.037429750758207</c:v>
                </c:pt>
                <c:pt idx="3462">
                  <c:v>71.057954867704296</c:v>
                </c:pt>
                <c:pt idx="3463">
                  <c:v>71.0784799846505</c:v>
                </c:pt>
                <c:pt idx="3464">
                  <c:v>71.099005101596703</c:v>
                </c:pt>
                <c:pt idx="3465">
                  <c:v>71.119530218542906</c:v>
                </c:pt>
                <c:pt idx="3466">
                  <c:v>71.140055335489095</c:v>
                </c:pt>
                <c:pt idx="3467">
                  <c:v>71.160580452435298</c:v>
                </c:pt>
                <c:pt idx="3468">
                  <c:v>71.181105569381501</c:v>
                </c:pt>
                <c:pt idx="3469">
                  <c:v>71.201630686327704</c:v>
                </c:pt>
                <c:pt idx="3470">
                  <c:v>71.222155803273907</c:v>
                </c:pt>
                <c:pt idx="3471">
                  <c:v>71.242680920219996</c:v>
                </c:pt>
                <c:pt idx="3472">
                  <c:v>71.263206037166199</c:v>
                </c:pt>
                <c:pt idx="3473">
                  <c:v>71.283731154112402</c:v>
                </c:pt>
                <c:pt idx="3474">
                  <c:v>71.304256271058605</c:v>
                </c:pt>
                <c:pt idx="3475">
                  <c:v>71.324781388004794</c:v>
                </c:pt>
                <c:pt idx="3476">
                  <c:v>71.345306504950997</c:v>
                </c:pt>
                <c:pt idx="3477">
                  <c:v>71.3658316218972</c:v>
                </c:pt>
                <c:pt idx="3478">
                  <c:v>71.386356738843403</c:v>
                </c:pt>
                <c:pt idx="3479">
                  <c:v>71.406881855789607</c:v>
                </c:pt>
                <c:pt idx="3480">
                  <c:v>71.427406972735696</c:v>
                </c:pt>
                <c:pt idx="3481">
                  <c:v>71.447932089681899</c:v>
                </c:pt>
                <c:pt idx="3482">
                  <c:v>71.468457206628102</c:v>
                </c:pt>
                <c:pt idx="3483">
                  <c:v>71.488982323574305</c:v>
                </c:pt>
                <c:pt idx="3484">
                  <c:v>71.509507440520494</c:v>
                </c:pt>
                <c:pt idx="3485">
                  <c:v>71.530032557466697</c:v>
                </c:pt>
                <c:pt idx="3486">
                  <c:v>71.5505576744129</c:v>
                </c:pt>
                <c:pt idx="3487">
                  <c:v>71.571082791359004</c:v>
                </c:pt>
                <c:pt idx="3488">
                  <c:v>71.591607908305207</c:v>
                </c:pt>
                <c:pt idx="3489">
                  <c:v>71.612133025251396</c:v>
                </c:pt>
                <c:pt idx="3490">
                  <c:v>71.632658142197599</c:v>
                </c:pt>
                <c:pt idx="3491">
                  <c:v>71.653183259143802</c:v>
                </c:pt>
                <c:pt idx="3492">
                  <c:v>71.673708376090005</c:v>
                </c:pt>
                <c:pt idx="3493">
                  <c:v>71.694233493036194</c:v>
                </c:pt>
                <c:pt idx="3494">
                  <c:v>71.714758609982397</c:v>
                </c:pt>
                <c:pt idx="3495">
                  <c:v>71.7352837269286</c:v>
                </c:pt>
                <c:pt idx="3496">
                  <c:v>71.755808843874703</c:v>
                </c:pt>
                <c:pt idx="3497">
                  <c:v>71.776333960820907</c:v>
                </c:pt>
                <c:pt idx="3498">
                  <c:v>71.796859077767095</c:v>
                </c:pt>
                <c:pt idx="3499">
                  <c:v>71.817384194713298</c:v>
                </c:pt>
                <c:pt idx="3500">
                  <c:v>71.837909311659502</c:v>
                </c:pt>
                <c:pt idx="3501">
                  <c:v>71.858434428605705</c:v>
                </c:pt>
                <c:pt idx="3502">
                  <c:v>71.878959545551893</c:v>
                </c:pt>
                <c:pt idx="3503">
                  <c:v>71.899484662498097</c:v>
                </c:pt>
                <c:pt idx="3504">
                  <c:v>71.9200097794443</c:v>
                </c:pt>
                <c:pt idx="3505">
                  <c:v>71.940534896390403</c:v>
                </c:pt>
                <c:pt idx="3506">
                  <c:v>71.961060013336606</c:v>
                </c:pt>
                <c:pt idx="3507">
                  <c:v>71.981585130282795</c:v>
                </c:pt>
                <c:pt idx="3508">
                  <c:v>72.002110247228998</c:v>
                </c:pt>
                <c:pt idx="3509">
                  <c:v>72.022635364175201</c:v>
                </c:pt>
                <c:pt idx="3510">
                  <c:v>72.043160481121404</c:v>
                </c:pt>
                <c:pt idx="3511">
                  <c:v>72.063685598067593</c:v>
                </c:pt>
                <c:pt idx="3512">
                  <c:v>72.084210715013796</c:v>
                </c:pt>
                <c:pt idx="3513">
                  <c:v>72.104735831959999</c:v>
                </c:pt>
                <c:pt idx="3514">
                  <c:v>72.125260948906103</c:v>
                </c:pt>
                <c:pt idx="3515">
                  <c:v>72.145786065852306</c:v>
                </c:pt>
                <c:pt idx="3516">
                  <c:v>72.166311182798495</c:v>
                </c:pt>
                <c:pt idx="3517">
                  <c:v>72.186836299744698</c:v>
                </c:pt>
                <c:pt idx="3518">
                  <c:v>72.207361416690901</c:v>
                </c:pt>
                <c:pt idx="3519">
                  <c:v>72.227886533637104</c:v>
                </c:pt>
                <c:pt idx="3520">
                  <c:v>72.248411650583293</c:v>
                </c:pt>
                <c:pt idx="3521">
                  <c:v>72.268936767529496</c:v>
                </c:pt>
                <c:pt idx="3522">
                  <c:v>72.2894618844756</c:v>
                </c:pt>
                <c:pt idx="3523">
                  <c:v>72.309987001421803</c:v>
                </c:pt>
                <c:pt idx="3524">
                  <c:v>72.330512118368006</c:v>
                </c:pt>
                <c:pt idx="3525">
                  <c:v>72.351037235314195</c:v>
                </c:pt>
                <c:pt idx="3526">
                  <c:v>72.371562352260398</c:v>
                </c:pt>
                <c:pt idx="3527">
                  <c:v>72.392087469206601</c:v>
                </c:pt>
                <c:pt idx="3528">
                  <c:v>72.412612586152804</c:v>
                </c:pt>
                <c:pt idx="3529">
                  <c:v>72.433137703099007</c:v>
                </c:pt>
                <c:pt idx="3530">
                  <c:v>72.453662820045196</c:v>
                </c:pt>
                <c:pt idx="3531">
                  <c:v>72.474187936991299</c:v>
                </c:pt>
                <c:pt idx="3532">
                  <c:v>72.494713053937502</c:v>
                </c:pt>
                <c:pt idx="3533">
                  <c:v>72.515238170883705</c:v>
                </c:pt>
                <c:pt idx="3534">
                  <c:v>72.535763287829894</c:v>
                </c:pt>
                <c:pt idx="3535">
                  <c:v>72.556288404776097</c:v>
                </c:pt>
                <c:pt idx="3536">
                  <c:v>72.5768135217223</c:v>
                </c:pt>
                <c:pt idx="3537">
                  <c:v>72.597338638668504</c:v>
                </c:pt>
                <c:pt idx="3538">
                  <c:v>72.617863755614707</c:v>
                </c:pt>
                <c:pt idx="3539">
                  <c:v>72.638388872560895</c:v>
                </c:pt>
                <c:pt idx="3540">
                  <c:v>72.658913989506999</c:v>
                </c:pt>
                <c:pt idx="3541">
                  <c:v>72.679439106453202</c:v>
                </c:pt>
                <c:pt idx="3542">
                  <c:v>72.699964223399405</c:v>
                </c:pt>
                <c:pt idx="3543">
                  <c:v>72.720489340345594</c:v>
                </c:pt>
                <c:pt idx="3544">
                  <c:v>72.741014457291797</c:v>
                </c:pt>
                <c:pt idx="3545">
                  <c:v>72.761539574238</c:v>
                </c:pt>
                <c:pt idx="3546">
                  <c:v>72.782064691184203</c:v>
                </c:pt>
                <c:pt idx="3547">
                  <c:v>72.802589808130406</c:v>
                </c:pt>
                <c:pt idx="3548">
                  <c:v>72.823114925076595</c:v>
                </c:pt>
                <c:pt idx="3549">
                  <c:v>72.843640042022699</c:v>
                </c:pt>
                <c:pt idx="3550">
                  <c:v>72.864165158968902</c:v>
                </c:pt>
                <c:pt idx="3551">
                  <c:v>72.884690275915105</c:v>
                </c:pt>
                <c:pt idx="3552">
                  <c:v>72.905215392861294</c:v>
                </c:pt>
                <c:pt idx="3553">
                  <c:v>72.925740509807497</c:v>
                </c:pt>
                <c:pt idx="3554">
                  <c:v>72.9462656267537</c:v>
                </c:pt>
                <c:pt idx="3555">
                  <c:v>72.966790743699903</c:v>
                </c:pt>
                <c:pt idx="3556">
                  <c:v>72.987315860646007</c:v>
                </c:pt>
                <c:pt idx="3557">
                  <c:v>73.007840977592195</c:v>
                </c:pt>
                <c:pt idx="3558">
                  <c:v>73.028366094538399</c:v>
                </c:pt>
                <c:pt idx="3559">
                  <c:v>73.048891211484602</c:v>
                </c:pt>
                <c:pt idx="3560">
                  <c:v>73.069416328430805</c:v>
                </c:pt>
                <c:pt idx="3561">
                  <c:v>73.089941445376994</c:v>
                </c:pt>
                <c:pt idx="3562">
                  <c:v>73.110466562323197</c:v>
                </c:pt>
                <c:pt idx="3563">
                  <c:v>73.1309916792694</c:v>
                </c:pt>
                <c:pt idx="3564">
                  <c:v>73.151516796215603</c:v>
                </c:pt>
                <c:pt idx="3565">
                  <c:v>73.172041913161706</c:v>
                </c:pt>
                <c:pt idx="3566">
                  <c:v>73.192567030107895</c:v>
                </c:pt>
                <c:pt idx="3567">
                  <c:v>73.213092147054098</c:v>
                </c:pt>
                <c:pt idx="3568">
                  <c:v>73.233617264000301</c:v>
                </c:pt>
                <c:pt idx="3569">
                  <c:v>73.254142380946504</c:v>
                </c:pt>
                <c:pt idx="3570">
                  <c:v>73.274667497892693</c:v>
                </c:pt>
                <c:pt idx="3571">
                  <c:v>73.295192614838896</c:v>
                </c:pt>
                <c:pt idx="3572">
                  <c:v>73.315717731785099</c:v>
                </c:pt>
                <c:pt idx="3573">
                  <c:v>73.336242848731303</c:v>
                </c:pt>
                <c:pt idx="3574">
                  <c:v>73.356767965677406</c:v>
                </c:pt>
                <c:pt idx="3575">
                  <c:v>73.377293082623595</c:v>
                </c:pt>
                <c:pt idx="3576">
                  <c:v>73.397818199569798</c:v>
                </c:pt>
                <c:pt idx="3577">
                  <c:v>73.418343316516001</c:v>
                </c:pt>
                <c:pt idx="3578">
                  <c:v>73.438868433462204</c:v>
                </c:pt>
                <c:pt idx="3579">
                  <c:v>73.459393550408393</c:v>
                </c:pt>
                <c:pt idx="3580">
                  <c:v>73.479918667354596</c:v>
                </c:pt>
                <c:pt idx="3581">
                  <c:v>73.500443784300799</c:v>
                </c:pt>
                <c:pt idx="3582">
                  <c:v>73.520968901247002</c:v>
                </c:pt>
                <c:pt idx="3583">
                  <c:v>73.541494018193106</c:v>
                </c:pt>
                <c:pt idx="3584">
                  <c:v>73.562019135139295</c:v>
                </c:pt>
                <c:pt idx="3585">
                  <c:v>73.582544252085498</c:v>
                </c:pt>
                <c:pt idx="3586">
                  <c:v>73.603069369031701</c:v>
                </c:pt>
                <c:pt idx="3587">
                  <c:v>73.623594485977904</c:v>
                </c:pt>
                <c:pt idx="3588">
                  <c:v>73.644119602924107</c:v>
                </c:pt>
                <c:pt idx="3589">
                  <c:v>73.664644719870296</c:v>
                </c:pt>
                <c:pt idx="3590">
                  <c:v>73.685169836816499</c:v>
                </c:pt>
                <c:pt idx="3591">
                  <c:v>73.705694953762602</c:v>
                </c:pt>
                <c:pt idx="3592">
                  <c:v>73.726220070708806</c:v>
                </c:pt>
                <c:pt idx="3593">
                  <c:v>73.746745187654994</c:v>
                </c:pt>
                <c:pt idx="3594">
                  <c:v>73.767270304601197</c:v>
                </c:pt>
                <c:pt idx="3595">
                  <c:v>73.787795421547401</c:v>
                </c:pt>
                <c:pt idx="3596">
                  <c:v>73.808320538493604</c:v>
                </c:pt>
                <c:pt idx="3597">
                  <c:v>73.828845655439807</c:v>
                </c:pt>
                <c:pt idx="3598">
                  <c:v>73.849370772385996</c:v>
                </c:pt>
                <c:pt idx="3599">
                  <c:v>73.869895889332199</c:v>
                </c:pt>
                <c:pt idx="3600">
                  <c:v>73.890421006278302</c:v>
                </c:pt>
                <c:pt idx="3601">
                  <c:v>73.910946123224505</c:v>
                </c:pt>
                <c:pt idx="3602">
                  <c:v>73.931471240170694</c:v>
                </c:pt>
                <c:pt idx="3603">
                  <c:v>73.951996357116897</c:v>
                </c:pt>
                <c:pt idx="3604">
                  <c:v>73.9725214740631</c:v>
                </c:pt>
                <c:pt idx="3605">
                  <c:v>73.993046591009303</c:v>
                </c:pt>
                <c:pt idx="3606">
                  <c:v>74.013571707955506</c:v>
                </c:pt>
                <c:pt idx="3607">
                  <c:v>74.034096824901695</c:v>
                </c:pt>
                <c:pt idx="3608">
                  <c:v>74.054621941847898</c:v>
                </c:pt>
                <c:pt idx="3609">
                  <c:v>74.075147058794002</c:v>
                </c:pt>
                <c:pt idx="3610">
                  <c:v>74.095672175740205</c:v>
                </c:pt>
                <c:pt idx="3611">
                  <c:v>74.116197292686394</c:v>
                </c:pt>
                <c:pt idx="3612">
                  <c:v>74.136722409632597</c:v>
                </c:pt>
                <c:pt idx="3613">
                  <c:v>74.1572475265788</c:v>
                </c:pt>
                <c:pt idx="3614">
                  <c:v>74.177772643525003</c:v>
                </c:pt>
                <c:pt idx="3615">
                  <c:v>74.198297760471206</c:v>
                </c:pt>
                <c:pt idx="3616">
                  <c:v>74.218822877417395</c:v>
                </c:pt>
                <c:pt idx="3617">
                  <c:v>74.239347994363598</c:v>
                </c:pt>
                <c:pt idx="3618">
                  <c:v>74.259873111309702</c:v>
                </c:pt>
                <c:pt idx="3619">
                  <c:v>74.280398228255905</c:v>
                </c:pt>
                <c:pt idx="3620">
                  <c:v>74.300923345202094</c:v>
                </c:pt>
                <c:pt idx="3621">
                  <c:v>74.321448462148297</c:v>
                </c:pt>
                <c:pt idx="3622">
                  <c:v>74.3419735790945</c:v>
                </c:pt>
                <c:pt idx="3623">
                  <c:v>74.362498696040703</c:v>
                </c:pt>
                <c:pt idx="3624">
                  <c:v>74.383023812986906</c:v>
                </c:pt>
                <c:pt idx="3625">
                  <c:v>74.403548929933095</c:v>
                </c:pt>
                <c:pt idx="3626">
                  <c:v>74.424074046879198</c:v>
                </c:pt>
                <c:pt idx="3627">
                  <c:v>74.444599163825401</c:v>
                </c:pt>
                <c:pt idx="3628">
                  <c:v>74.465124280771605</c:v>
                </c:pt>
                <c:pt idx="3629">
                  <c:v>74.485649397717793</c:v>
                </c:pt>
                <c:pt idx="3630">
                  <c:v>74.506174514663996</c:v>
                </c:pt>
                <c:pt idx="3631">
                  <c:v>74.5266996316102</c:v>
                </c:pt>
                <c:pt idx="3632">
                  <c:v>74.547224748556403</c:v>
                </c:pt>
                <c:pt idx="3633">
                  <c:v>74.567749865502606</c:v>
                </c:pt>
                <c:pt idx="3634">
                  <c:v>74.588274982448795</c:v>
                </c:pt>
                <c:pt idx="3635">
                  <c:v>74.608800099394898</c:v>
                </c:pt>
                <c:pt idx="3636">
                  <c:v>74.629325216341101</c:v>
                </c:pt>
                <c:pt idx="3637">
                  <c:v>74.649850333287304</c:v>
                </c:pt>
                <c:pt idx="3638">
                  <c:v>74.670375450233493</c:v>
                </c:pt>
                <c:pt idx="3639">
                  <c:v>74.690900567179696</c:v>
                </c:pt>
                <c:pt idx="3640">
                  <c:v>74.711425684125899</c:v>
                </c:pt>
                <c:pt idx="3641">
                  <c:v>74.731950801072102</c:v>
                </c:pt>
                <c:pt idx="3642">
                  <c:v>74.752475918018305</c:v>
                </c:pt>
                <c:pt idx="3643">
                  <c:v>74.773001034964494</c:v>
                </c:pt>
                <c:pt idx="3644">
                  <c:v>74.793526151910598</c:v>
                </c:pt>
                <c:pt idx="3645">
                  <c:v>74.814051268856801</c:v>
                </c:pt>
                <c:pt idx="3646">
                  <c:v>74.834576385803004</c:v>
                </c:pt>
                <c:pt idx="3647">
                  <c:v>74.855101502749207</c:v>
                </c:pt>
                <c:pt idx="3648">
                  <c:v>74.875626619695396</c:v>
                </c:pt>
                <c:pt idx="3649">
                  <c:v>74.896151736641599</c:v>
                </c:pt>
                <c:pt idx="3650">
                  <c:v>74.916676853587802</c:v>
                </c:pt>
                <c:pt idx="3651">
                  <c:v>74.937201970533906</c:v>
                </c:pt>
                <c:pt idx="3652">
                  <c:v>74.957727087480094</c:v>
                </c:pt>
                <c:pt idx="3653">
                  <c:v>74.978252204426298</c:v>
                </c:pt>
                <c:pt idx="3654">
                  <c:v>74.998777321372501</c:v>
                </c:pt>
                <c:pt idx="3655">
                  <c:v>75.019302438318704</c:v>
                </c:pt>
                <c:pt idx="3656">
                  <c:v>75.039827555264907</c:v>
                </c:pt>
                <c:pt idx="3657">
                  <c:v>75.060352672211096</c:v>
                </c:pt>
                <c:pt idx="3658">
                  <c:v>75.080877789157299</c:v>
                </c:pt>
                <c:pt idx="3659">
                  <c:v>75.101402906103502</c:v>
                </c:pt>
              </c:numCache>
            </c:numRef>
          </c:xVal>
          <c:yVal>
            <c:numRef>
              <c:f>углы!$B$2:$EJU$2</c:f>
              <c:numCache>
                <c:formatCode>General</c:formatCode>
                <c:ptCount val="3660"/>
                <c:pt idx="0">
                  <c:v>4.9171623026929998</c:v>
                </c:pt>
                <c:pt idx="1">
                  <c:v>4.9171702157933996</c:v>
                </c:pt>
                <c:pt idx="2">
                  <c:v>4.9171826769194604</c:v>
                </c:pt>
                <c:pt idx="3">
                  <c:v>4.9171966097039697</c:v>
                </c:pt>
                <c:pt idx="4">
                  <c:v>4.9172111881535896</c:v>
                </c:pt>
                <c:pt idx="5">
                  <c:v>4.9172261303095803</c:v>
                </c:pt>
                <c:pt idx="6">
                  <c:v>4.9172412972716701</c:v>
                </c:pt>
                <c:pt idx="7">
                  <c:v>4.9172565886158699</c:v>
                </c:pt>
                <c:pt idx="8">
                  <c:v>4.9172719719627001</c:v>
                </c:pt>
                <c:pt idx="9">
                  <c:v>4.9172874248222804</c:v>
                </c:pt>
                <c:pt idx="10">
                  <c:v>4.9173029266639601</c:v>
                </c:pt>
                <c:pt idx="11">
                  <c:v>4.9173184633047704</c:v>
                </c:pt>
                <c:pt idx="12">
                  <c:v>4.9173340248810602</c:v>
                </c:pt>
                <c:pt idx="13">
                  <c:v>4.9173496009959701</c:v>
                </c:pt>
                <c:pt idx="14">
                  <c:v>4.9173651747276503</c:v>
                </c:pt>
                <c:pt idx="15">
                  <c:v>4.9173807522074799</c:v>
                </c:pt>
                <c:pt idx="16">
                  <c:v>4.9173963284590796</c:v>
                </c:pt>
                <c:pt idx="17">
                  <c:v>4.9174119153351601</c:v>
                </c:pt>
                <c:pt idx="18">
                  <c:v>4.9174274829491402</c:v>
                </c:pt>
                <c:pt idx="19">
                  <c:v>4.9174430300063303</c:v>
                </c:pt>
                <c:pt idx="20">
                  <c:v>4.9174585534351101</c:v>
                </c:pt>
                <c:pt idx="21">
                  <c:v>4.9174740501076002</c:v>
                </c:pt>
                <c:pt idx="22">
                  <c:v>4.9174895200615696</c:v>
                </c:pt>
                <c:pt idx="23">
                  <c:v>4.9175049644600604</c:v>
                </c:pt>
                <c:pt idx="24">
                  <c:v>4.9175203819603199</c:v>
                </c:pt>
                <c:pt idx="25">
                  <c:v>4.91753576336035</c:v>
                </c:pt>
                <c:pt idx="26">
                  <c:v>4.9175511310948297</c:v>
                </c:pt>
                <c:pt idx="27">
                  <c:v>4.9175664885286601</c:v>
                </c:pt>
                <c:pt idx="28">
                  <c:v>4.91758181864801</c:v>
                </c:pt>
                <c:pt idx="29">
                  <c:v>4.9175971232479796</c:v>
                </c:pt>
                <c:pt idx="30">
                  <c:v>4.9176124403997097</c:v>
                </c:pt>
                <c:pt idx="31">
                  <c:v>4.9176277592642901</c:v>
                </c:pt>
                <c:pt idx="32">
                  <c:v>4.9176431017395998</c:v>
                </c:pt>
                <c:pt idx="33">
                  <c:v>4.9176585200041698</c:v>
                </c:pt>
                <c:pt idx="34">
                  <c:v>4.9176739949297001</c:v>
                </c:pt>
                <c:pt idx="35">
                  <c:v>4.9176895127880504</c:v>
                </c:pt>
                <c:pt idx="36">
                  <c:v>4.9177050511049103</c:v>
                </c:pt>
                <c:pt idx="37">
                  <c:v>4.9177205598978198</c:v>
                </c:pt>
                <c:pt idx="38">
                  <c:v>4.9177360115377304</c:v>
                </c:pt>
                <c:pt idx="39">
                  <c:v>4.9177513417256202</c:v>
                </c:pt>
                <c:pt idx="40">
                  <c:v>4.91776647460558</c:v>
                </c:pt>
                <c:pt idx="41">
                  <c:v>4.9177813783124602</c:v>
                </c:pt>
                <c:pt idx="42">
                  <c:v>4.9177960509368903</c:v>
                </c:pt>
                <c:pt idx="43">
                  <c:v>4.9178104899344799</c:v>
                </c:pt>
                <c:pt idx="44">
                  <c:v>4.9178247119161496</c:v>
                </c:pt>
                <c:pt idx="45">
                  <c:v>4.9178387985204699</c:v>
                </c:pt>
                <c:pt idx="46">
                  <c:v>4.9178528630903804</c:v>
                </c:pt>
                <c:pt idx="47">
                  <c:v>4.9178670201880896</c:v>
                </c:pt>
                <c:pt idx="48">
                  <c:v>4.9178813818376499</c:v>
                </c:pt>
                <c:pt idx="49">
                  <c:v>4.9178960742171602</c:v>
                </c:pt>
                <c:pt idx="50">
                  <c:v>4.9179111911098001</c:v>
                </c:pt>
                <c:pt idx="51">
                  <c:v>4.9179267834282898</c:v>
                </c:pt>
                <c:pt idx="52">
                  <c:v>4.91794291035397</c:v>
                </c:pt>
                <c:pt idx="53">
                  <c:v>4.9179595179465103</c:v>
                </c:pt>
                <c:pt idx="54">
                  <c:v>4.9179765544006901</c:v>
                </c:pt>
                <c:pt idx="55">
                  <c:v>4.9179939190966104</c:v>
                </c:pt>
                <c:pt idx="56">
                  <c:v>4.91801147487186</c:v>
                </c:pt>
                <c:pt idx="57">
                  <c:v>4.9180290747691497</c:v>
                </c:pt>
                <c:pt idx="58">
                  <c:v>4.9180466018888902</c:v>
                </c:pt>
                <c:pt idx="59">
                  <c:v>4.9180639041136196</c:v>
                </c:pt>
                <c:pt idx="60">
                  <c:v>4.9180808715974296</c:v>
                </c:pt>
                <c:pt idx="61">
                  <c:v>4.91809739820527</c:v>
                </c:pt>
                <c:pt idx="62">
                  <c:v>4.91811341721003</c:v>
                </c:pt>
                <c:pt idx="63">
                  <c:v>4.91812888753521</c:v>
                </c:pt>
                <c:pt idx="64">
                  <c:v>4.9181437817325397</c:v>
                </c:pt>
                <c:pt idx="65">
                  <c:v>4.9181581243436501</c:v>
                </c:pt>
                <c:pt idx="66">
                  <c:v>4.9181719500982899</c:v>
                </c:pt>
                <c:pt idx="67">
                  <c:v>4.9181853261523303</c:v>
                </c:pt>
                <c:pt idx="68">
                  <c:v>4.9181983028166698</c:v>
                </c:pt>
                <c:pt idx="69">
                  <c:v>4.9182109521370796</c:v>
                </c:pt>
                <c:pt idx="70">
                  <c:v>4.9182233213762698</c:v>
                </c:pt>
                <c:pt idx="71">
                  <c:v>4.9182354846679504</c:v>
                </c:pt>
                <c:pt idx="72">
                  <c:v>4.91824752296891</c:v>
                </c:pt>
                <c:pt idx="73">
                  <c:v>4.9182594806512903</c:v>
                </c:pt>
                <c:pt idx="74">
                  <c:v>4.9182713954100601</c:v>
                </c:pt>
                <c:pt idx="75">
                  <c:v>4.9182832912177004</c:v>
                </c:pt>
                <c:pt idx="76">
                  <c:v>4.9182952091788001</c:v>
                </c:pt>
                <c:pt idx="77">
                  <c:v>4.9183071766462403</c:v>
                </c:pt>
                <c:pt idx="78">
                  <c:v>4.9183192162231801</c:v>
                </c:pt>
                <c:pt idx="79">
                  <c:v>4.9183313557245203</c:v>
                </c:pt>
                <c:pt idx="80">
                  <c:v>4.9183436291828304</c:v>
                </c:pt>
                <c:pt idx="81">
                  <c:v>4.9183560265152799</c:v>
                </c:pt>
                <c:pt idx="82">
                  <c:v>4.9183685777294901</c:v>
                </c:pt>
                <c:pt idx="83">
                  <c:v>4.9183812699011797</c:v>
                </c:pt>
                <c:pt idx="84">
                  <c:v>4.9183940964929302</c:v>
                </c:pt>
                <c:pt idx="85">
                  <c:v>4.9184070023283404</c:v>
                </c:pt>
                <c:pt idx="86">
                  <c:v>4.9184199591558899</c:v>
                </c:pt>
                <c:pt idx="87">
                  <c:v>4.9184328880057597</c:v>
                </c:pt>
                <c:pt idx="88">
                  <c:v>4.9184456813742896</c:v>
                </c:pt>
                <c:pt idx="89">
                  <c:v>4.9184582776049597</c:v>
                </c:pt>
                <c:pt idx="90">
                  <c:v>4.9184706262956199</c:v>
                </c:pt>
                <c:pt idx="91">
                  <c:v>4.9184826726347</c:v>
                </c:pt>
                <c:pt idx="92">
                  <c:v>4.9184943969170396</c:v>
                </c:pt>
                <c:pt idx="93">
                  <c:v>4.9185057949814803</c:v>
                </c:pt>
                <c:pt idx="94">
                  <c:v>4.9185169060990903</c:v>
                </c:pt>
                <c:pt idx="95">
                  <c:v>4.9185278078085899</c:v>
                </c:pt>
                <c:pt idx="96">
                  <c:v>4.9185386047359998</c:v>
                </c:pt>
                <c:pt idx="97">
                  <c:v>4.9185494405773902</c:v>
                </c:pt>
                <c:pt idx="98">
                  <c:v>4.9185604655619297</c:v>
                </c:pt>
                <c:pt idx="99">
                  <c:v>4.9185718026124396</c:v>
                </c:pt>
                <c:pt idx="100">
                  <c:v>4.9185836047837102</c:v>
                </c:pt>
                <c:pt idx="101">
                  <c:v>4.9185960052695998</c:v>
                </c:pt>
                <c:pt idx="102">
                  <c:v>4.9186091483195096</c:v>
                </c:pt>
                <c:pt idx="103">
                  <c:v>4.9186231609143096</c:v>
                </c:pt>
                <c:pt idx="104">
                  <c:v>4.9186381805583199</c:v>
                </c:pt>
                <c:pt idx="105">
                  <c:v>4.9186542973053502</c:v>
                </c:pt>
                <c:pt idx="106">
                  <c:v>4.91867156504631</c:v>
                </c:pt>
                <c:pt idx="107">
                  <c:v>4.9186899986530603</c:v>
                </c:pt>
                <c:pt idx="108">
                  <c:v>4.9187095704329797</c:v>
                </c:pt>
                <c:pt idx="109">
                  <c:v>4.9187302316270003</c:v>
                </c:pt>
                <c:pt idx="110">
                  <c:v>4.91875182940763</c:v>
                </c:pt>
                <c:pt idx="111">
                  <c:v>4.9187741793719404</c:v>
                </c:pt>
                <c:pt idx="112">
                  <c:v>4.9187970455004502</c:v>
                </c:pt>
                <c:pt idx="113">
                  <c:v>4.9188201362928599</c:v>
                </c:pt>
                <c:pt idx="114">
                  <c:v>4.9188431857924</c:v>
                </c:pt>
                <c:pt idx="115">
                  <c:v>4.9188659179393301</c:v>
                </c:pt>
                <c:pt idx="116">
                  <c:v>4.9188880783907702</c:v>
                </c:pt>
                <c:pt idx="117">
                  <c:v>4.9189094448140196</c:v>
                </c:pt>
                <c:pt idx="118">
                  <c:v>4.91892988674575</c:v>
                </c:pt>
                <c:pt idx="119">
                  <c:v>4.91894937388013</c:v>
                </c:pt>
                <c:pt idx="120">
                  <c:v>4.91896789281249</c:v>
                </c:pt>
                <c:pt idx="121">
                  <c:v>4.9189855401655898</c:v>
                </c:pt>
                <c:pt idx="122">
                  <c:v>4.9190024747465504</c:v>
                </c:pt>
                <c:pt idx="123">
                  <c:v>4.91901886416957</c:v>
                </c:pt>
                <c:pt idx="124">
                  <c:v>4.9190349379242297</c:v>
                </c:pt>
                <c:pt idx="125">
                  <c:v>4.9190508898427998</c:v>
                </c:pt>
                <c:pt idx="126">
                  <c:v>4.91906692968508</c:v>
                </c:pt>
                <c:pt idx="127">
                  <c:v>4.9190832388201704</c:v>
                </c:pt>
                <c:pt idx="128">
                  <c:v>4.9190999035002898</c:v>
                </c:pt>
                <c:pt idx="129">
                  <c:v>4.9191168823773204</c:v>
                </c:pt>
                <c:pt idx="130">
                  <c:v>4.9191339825511999</c:v>
                </c:pt>
                <c:pt idx="131">
                  <c:v>4.9191508691691004</c:v>
                </c:pt>
                <c:pt idx="132">
                  <c:v>4.9191669938181404</c:v>
                </c:pt>
                <c:pt idx="133">
                  <c:v>4.9191815794837597</c:v>
                </c:pt>
                <c:pt idx="134">
                  <c:v>4.9191936134702798</c:v>
                </c:pt>
                <c:pt idx="135">
                  <c:v>4.9192018734078902</c:v>
                </c:pt>
                <c:pt idx="136">
                  <c:v>4.9192049745438498</c:v>
                </c:pt>
                <c:pt idx="137">
                  <c:v>4.9192014911040696</c:v>
                </c:pt>
                <c:pt idx="138">
                  <c:v>4.9191899829232097</c:v>
                </c:pt>
                <c:pt idx="139">
                  <c:v>4.9191691989930604</c:v>
                </c:pt>
                <c:pt idx="140">
                  <c:v>4.9191380982001096</c:v>
                </c:pt>
                <c:pt idx="141">
                  <c:v>4.9190960573098899</c:v>
                </c:pt>
                <c:pt idx="142">
                  <c:v>4.9190429565293297</c:v>
                </c:pt>
                <c:pt idx="143">
                  <c:v>4.9189792552331104</c:v>
                </c:pt>
                <c:pt idx="144">
                  <c:v>4.9189060664735997</c:v>
                </c:pt>
                <c:pt idx="145">
                  <c:v>4.9188251587984801</c:v>
                </c:pt>
                <c:pt idx="146">
                  <c:v>4.9187389877217198</c:v>
                </c:pt>
                <c:pt idx="147">
                  <c:v>4.9186507013324503</c:v>
                </c:pt>
                <c:pt idx="148">
                  <c:v>4.9185640586136996</c:v>
                </c:pt>
                <c:pt idx="149">
                  <c:v>4.9184834625000899</c:v>
                </c:pt>
                <c:pt idx="150">
                  <c:v>4.9184139130436701</c:v>
                </c:pt>
                <c:pt idx="151">
                  <c:v>4.9183609951808203</c:v>
                </c:pt>
                <c:pt idx="152">
                  <c:v>4.9183307833324301</c:v>
                </c:pt>
                <c:pt idx="153">
                  <c:v>4.9183297204025296</c:v>
                </c:pt>
                <c:pt idx="154">
                  <c:v>4.9183644385111398</c:v>
                </c:pt>
                <c:pt idx="155">
                  <c:v>4.9184415008892</c:v>
                </c:pt>
                <c:pt idx="156">
                  <c:v>4.9185671021082404</c:v>
                </c:pt>
                <c:pt idx="157">
                  <c:v>4.9187466821582602</c:v>
                </c:pt>
                <c:pt idx="158">
                  <c:v>4.9189844377604697</c:v>
                </c:pt>
                <c:pt idx="159">
                  <c:v>4.9192829092316996</c:v>
                </c:pt>
                <c:pt idx="160">
                  <c:v>4.9196424963927097</c:v>
                </c:pt>
                <c:pt idx="161">
                  <c:v>4.9200610648027698</c:v>
                </c:pt>
                <c:pt idx="162">
                  <c:v>4.9205336334883496</c:v>
                </c:pt>
                <c:pt idx="163">
                  <c:v>4.9210521502022901</c:v>
                </c:pt>
                <c:pt idx="164">
                  <c:v>4.9216055402483896</c:v>
                </c:pt>
                <c:pt idx="165">
                  <c:v>4.9221799021836103</c:v>
                </c:pt>
                <c:pt idx="166">
                  <c:v>4.9227588837184202</c:v>
                </c:pt>
                <c:pt idx="167">
                  <c:v>4.9233242124403196</c:v>
                </c:pt>
                <c:pt idx="168">
                  <c:v>4.9238563126101802</c:v>
                </c:pt>
                <c:pt idx="169">
                  <c:v>4.9243350548271199</c:v>
                </c:pt>
                <c:pt idx="170">
                  <c:v>4.9247405696931397</c:v>
                </c:pt>
                <c:pt idx="171">
                  <c:v>4.9250539624526404</c:v>
                </c:pt>
                <c:pt idx="172">
                  <c:v>4.9252580249962001</c:v>
                </c:pt>
                <c:pt idx="173">
                  <c:v>4.92533789626395</c:v>
                </c:pt>
                <c:pt idx="174">
                  <c:v>4.9252816045847299</c:v>
                </c:pt>
                <c:pt idx="175">
                  <c:v>4.9250806719693898</c:v>
                </c:pt>
                <c:pt idx="176">
                  <c:v>4.9247308002845296</c:v>
                </c:pt>
                <c:pt idx="177">
                  <c:v>4.9242322683484998</c:v>
                </c:pt>
                <c:pt idx="178">
                  <c:v>4.9235904035166396</c:v>
                </c:pt>
                <c:pt idx="179">
                  <c:v>4.9228156660177298</c:v>
                </c:pt>
                <c:pt idx="180">
                  <c:v>4.9219234455713003</c:v>
                </c:pt>
                <c:pt idx="181">
                  <c:v>4.9209336367920198</c:v>
                </c:pt>
                <c:pt idx="182">
                  <c:v>4.9198707996094599</c:v>
                </c:pt>
                <c:pt idx="183">
                  <c:v>4.9187642538560903</c:v>
                </c:pt>
                <c:pt idx="184">
                  <c:v>4.9176476863896497</c:v>
                </c:pt>
                <c:pt idx="185">
                  <c:v>4.9165585163585304</c:v>
                </c:pt>
                <c:pt idx="186">
                  <c:v>4.9155358018838298</c:v>
                </c:pt>
                <c:pt idx="187">
                  <c:v>4.9146173132445199</c:v>
                </c:pt>
                <c:pt idx="188">
                  <c:v>4.9138376863787103</c:v>
                </c:pt>
                <c:pt idx="189">
                  <c:v>4.9132247340253299</c:v>
                </c:pt>
                <c:pt idx="190">
                  <c:v>4.9127996866666699</c:v>
                </c:pt>
                <c:pt idx="191">
                  <c:v>4.9125741568580601</c:v>
                </c:pt>
                <c:pt idx="192">
                  <c:v>4.91254377911409</c:v>
                </c:pt>
                <c:pt idx="193">
                  <c:v>4.9126921363313896</c:v>
                </c:pt>
                <c:pt idx="194">
                  <c:v>4.9129898955168398</c:v>
                </c:pt>
                <c:pt idx="195">
                  <c:v>4.9133932769780202</c:v>
                </c:pt>
                <c:pt idx="196">
                  <c:v>4.9138482883493504</c:v>
                </c:pt>
                <c:pt idx="197">
                  <c:v>4.91428314858332</c:v>
                </c:pt>
                <c:pt idx="198">
                  <c:v>4.9146359321283697</c:v>
                </c:pt>
                <c:pt idx="199">
                  <c:v>4.9148752130070301</c:v>
                </c:pt>
                <c:pt idx="200">
                  <c:v>4.91492059289717</c:v>
                </c:pt>
                <c:pt idx="201">
                  <c:v>4.9148661512867502</c:v>
                </c:pt>
                <c:pt idx="202">
                  <c:v>4.9148238498279504</c:v>
                </c:pt>
                <c:pt idx="203">
                  <c:v>4.9148225304013096</c:v>
                </c:pt>
                <c:pt idx="204">
                  <c:v>4.9148567695866898</c:v>
                </c:pt>
                <c:pt idx="205">
                  <c:v>4.91491991557346</c:v>
                </c:pt>
                <c:pt idx="206">
                  <c:v>4.9150078590962503</c:v>
                </c:pt>
                <c:pt idx="207">
                  <c:v>4.91511798154907</c:v>
                </c:pt>
                <c:pt idx="208">
                  <c:v>4.9152483693056999</c:v>
                </c:pt>
                <c:pt idx="209">
                  <c:v>4.9153975138184904</c:v>
                </c:pt>
                <c:pt idx="210">
                  <c:v>4.9155640742711402</c:v>
                </c:pt>
                <c:pt idx="211">
                  <c:v>4.9157468601128196</c:v>
                </c:pt>
                <c:pt idx="212">
                  <c:v>4.9159447404255001</c:v>
                </c:pt>
                <c:pt idx="213">
                  <c:v>4.9161566350714896</c:v>
                </c:pt>
                <c:pt idx="214">
                  <c:v>4.9163815276274399</c:v>
                </c:pt>
                <c:pt idx="215">
                  <c:v>4.9166184262817403</c:v>
                </c:pt>
                <c:pt idx="216">
                  <c:v>4.9168663493300304</c:v>
                </c:pt>
                <c:pt idx="217">
                  <c:v>4.9171243220121896</c:v>
                </c:pt>
                <c:pt idx="218">
                  <c:v>4.91739143227898</c:v>
                </c:pt>
                <c:pt idx="219">
                  <c:v>4.9176667688686901</c:v>
                </c:pt>
                <c:pt idx="220">
                  <c:v>4.9179494357580298</c:v>
                </c:pt>
                <c:pt idx="221">
                  <c:v>4.91823857126451</c:v>
                </c:pt>
                <c:pt idx="222">
                  <c:v>4.9185333289832798</c:v>
                </c:pt>
                <c:pt idx="223">
                  <c:v>4.91883291619438</c:v>
                </c:pt>
                <c:pt idx="224">
                  <c:v>4.91913651438154</c:v>
                </c:pt>
                <c:pt idx="225">
                  <c:v>4.9194433860056499</c:v>
                </c:pt>
                <c:pt idx="226">
                  <c:v>4.9197527701117103</c:v>
                </c:pt>
                <c:pt idx="227">
                  <c:v>4.9200639763969898</c:v>
                </c:pt>
                <c:pt idx="228">
                  <c:v>4.9203763265541198</c:v>
                </c:pt>
                <c:pt idx="229">
                  <c:v>4.9206891759945197</c:v>
                </c:pt>
                <c:pt idx="230">
                  <c:v>4.9210018854650297</c:v>
                </c:pt>
                <c:pt idx="231">
                  <c:v>4.9213138736964703</c:v>
                </c:pt>
                <c:pt idx="232">
                  <c:v>4.9216245743300604</c:v>
                </c:pt>
                <c:pt idx="233">
                  <c:v>4.9219334447054699</c:v>
                </c:pt>
                <c:pt idx="234">
                  <c:v>4.9222400004769096</c:v>
                </c:pt>
                <c:pt idx="235">
                  <c:v>4.9225437676199801</c:v>
                </c:pt>
                <c:pt idx="236">
                  <c:v>4.9228442886828496</c:v>
                </c:pt>
                <c:pt idx="237">
                  <c:v>4.9231411556814599</c:v>
                </c:pt>
                <c:pt idx="238">
                  <c:v>4.9234339638367999</c:v>
                </c:pt>
                <c:pt idx="239">
                  <c:v>4.9237223337905798</c:v>
                </c:pt>
                <c:pt idx="240">
                  <c:v>4.9240059384084498</c:v>
                </c:pt>
                <c:pt idx="241">
                  <c:v>4.9242844801399501</c:v>
                </c:pt>
                <c:pt idx="242">
                  <c:v>4.9245576590248499</c:v>
                </c:pt>
                <c:pt idx="243">
                  <c:v>4.92482515892919</c:v>
                </c:pt>
                <c:pt idx="244">
                  <c:v>4.9250867168218599</c:v>
                </c:pt>
                <c:pt idx="245">
                  <c:v>4.92534207728455</c:v>
                </c:pt>
                <c:pt idx="246">
                  <c:v>4.9255910139399299</c:v>
                </c:pt>
                <c:pt idx="247">
                  <c:v>4.9258333277037201</c:v>
                </c:pt>
                <c:pt idx="248">
                  <c:v>4.9260687611560696</c:v>
                </c:pt>
                <c:pt idx="249">
                  <c:v>4.9262970875375398</c:v>
                </c:pt>
                <c:pt idx="250">
                  <c:v>4.92651810449886</c:v>
                </c:pt>
                <c:pt idx="251">
                  <c:v>4.9267315980258104</c:v>
                </c:pt>
                <c:pt idx="252">
                  <c:v>4.9269373661701303</c:v>
                </c:pt>
                <c:pt idx="253">
                  <c:v>4.9271352104959503</c:v>
                </c:pt>
                <c:pt idx="254">
                  <c:v>4.9273249251278903</c:v>
                </c:pt>
                <c:pt idx="255">
                  <c:v>4.9275063204405196</c:v>
                </c:pt>
                <c:pt idx="256">
                  <c:v>4.9276792225227597</c:v>
                </c:pt>
                <c:pt idx="257">
                  <c:v>4.9278434780228304</c:v>
                </c:pt>
                <c:pt idx="258">
                  <c:v>4.9279988869108404</c:v>
                </c:pt>
                <c:pt idx="259">
                  <c:v>4.9281453008257401</c:v>
                </c:pt>
                <c:pt idx="260">
                  <c:v>4.9282826099733699</c:v>
                </c:pt>
                <c:pt idx="261">
                  <c:v>4.9284106893976798</c:v>
                </c:pt>
                <c:pt idx="262">
                  <c:v>4.9285294534468003</c:v>
                </c:pt>
                <c:pt idx="263">
                  <c:v>4.9286388549445004</c:v>
                </c:pt>
                <c:pt idx="264">
                  <c:v>4.9287388349992103</c:v>
                </c:pt>
                <c:pt idx="265">
                  <c:v>4.9288293711378701</c:v>
                </c:pt>
                <c:pt idx="266">
                  <c:v>4.92891045225144</c:v>
                </c:pt>
                <c:pt idx="267">
                  <c:v>4.9289821701639198</c:v>
                </c:pt>
                <c:pt idx="268">
                  <c:v>4.9290446273390902</c:v>
                </c:pt>
                <c:pt idx="269">
                  <c:v>4.9290979459667899</c:v>
                </c:pt>
                <c:pt idx="270">
                  <c:v>4.9291422867643</c:v>
                </c:pt>
                <c:pt idx="271">
                  <c:v>4.9291778896233103</c:v>
                </c:pt>
                <c:pt idx="272">
                  <c:v>4.9292050075132803</c:v>
                </c:pt>
                <c:pt idx="273">
                  <c:v>4.92922393854505</c:v>
                </c:pt>
                <c:pt idx="274">
                  <c:v>4.9292350516838797</c:v>
                </c:pt>
                <c:pt idx="275">
                  <c:v>4.9292386596022704</c:v>
                </c:pt>
                <c:pt idx="276">
                  <c:v>4.9292351425242504</c:v>
                </c:pt>
                <c:pt idx="277">
                  <c:v>4.9292248949255697</c:v>
                </c:pt>
                <c:pt idx="278">
                  <c:v>4.9292082774827302</c:v>
                </c:pt>
                <c:pt idx="279">
                  <c:v>4.9291856740202</c:v>
                </c:pt>
                <c:pt idx="280">
                  <c:v>4.9291574469040897</c:v>
                </c:pt>
                <c:pt idx="281">
                  <c:v>4.9291238918381701</c:v>
                </c:pt>
                <c:pt idx="282">
                  <c:v>4.92908526324356</c:v>
                </c:pt>
                <c:pt idx="283">
                  <c:v>4.9290417729649203</c:v>
                </c:pt>
                <c:pt idx="284">
                  <c:v>4.9289935242471801</c:v>
                </c:pt>
                <c:pt idx="285">
                  <c:v>4.9289405675678699</c:v>
                </c:pt>
                <c:pt idx="286">
                  <c:v>4.9288828622662901</c:v>
                </c:pt>
                <c:pt idx="287">
                  <c:v>4.9288202745626801</c:v>
                </c:pt>
                <c:pt idx="288">
                  <c:v>4.9287525995665096</c:v>
                </c:pt>
                <c:pt idx="289">
                  <c:v>4.92867952620428</c:v>
                </c:pt>
                <c:pt idx="290">
                  <c:v>4.9286007360620303</c:v>
                </c:pt>
                <c:pt idx="291">
                  <c:v>4.9285159014076303</c:v>
                </c:pt>
                <c:pt idx="292">
                  <c:v>4.92842465849274</c:v>
                </c:pt>
                <c:pt idx="293">
                  <c:v>4.9283266527108802</c:v>
                </c:pt>
                <c:pt idx="294">
                  <c:v>4.9282216084178998</c:v>
                </c:pt>
                <c:pt idx="295">
                  <c:v>4.92810935721704</c:v>
                </c:pt>
                <c:pt idx="296">
                  <c:v>4.9279898605062398</c:v>
                </c:pt>
                <c:pt idx="297">
                  <c:v>4.9278632494966104</c:v>
                </c:pt>
                <c:pt idx="298">
                  <c:v>4.9277298212086498</c:v>
                </c:pt>
                <c:pt idx="299">
                  <c:v>4.9275900911249604</c:v>
                </c:pt>
                <c:pt idx="300">
                  <c:v>4.9274448069503398</c:v>
                </c:pt>
                <c:pt idx="301">
                  <c:v>4.9272949129228101</c:v>
                </c:pt>
                <c:pt idx="302">
                  <c:v>4.9271415664270002</c:v>
                </c:pt>
                <c:pt idx="303">
                  <c:v>4.9269860953924196</c:v>
                </c:pt>
                <c:pt idx="304">
                  <c:v>4.9268299481401803</c:v>
                </c:pt>
                <c:pt idx="305">
                  <c:v>4.9266746246858402</c:v>
                </c:pt>
                <c:pt idx="306">
                  <c:v>4.9265217360196401</c:v>
                </c:pt>
                <c:pt idx="307">
                  <c:v>4.9263728288952198</c:v>
                </c:pt>
                <c:pt idx="308">
                  <c:v>4.9262293377240596</c:v>
                </c:pt>
                <c:pt idx="309">
                  <c:v>4.9260925670337699</c:v>
                </c:pt>
                <c:pt idx="310">
                  <c:v>4.9259636144714198</c:v>
                </c:pt>
                <c:pt idx="311">
                  <c:v>4.9258433335729501</c:v>
                </c:pt>
                <c:pt idx="312">
                  <c:v>4.9257322376610402</c:v>
                </c:pt>
                <c:pt idx="313">
                  <c:v>4.9256305305866501</c:v>
                </c:pt>
                <c:pt idx="314">
                  <c:v>4.9255380766683601</c:v>
                </c:pt>
                <c:pt idx="315">
                  <c:v>4.9254543901221499</c:v>
                </c:pt>
                <c:pt idx="316">
                  <c:v>4.9253786294825996</c:v>
                </c:pt>
                <c:pt idx="317">
                  <c:v>4.9253096252819697</c:v>
                </c:pt>
                <c:pt idx="318">
                  <c:v>4.9252459197819096</c:v>
                </c:pt>
                <c:pt idx="319">
                  <c:v>4.9251858065300604</c:v>
                </c:pt>
                <c:pt idx="320">
                  <c:v>4.9251273904048096</c:v>
                </c:pt>
                <c:pt idx="321">
                  <c:v>4.9250686420395198</c:v>
                </c:pt>
                <c:pt idx="322">
                  <c:v>4.9250074707546903</c:v>
                </c:pt>
                <c:pt idx="323">
                  <c:v>4.9249417786670904</c:v>
                </c:pt>
                <c:pt idx="324">
                  <c:v>4.9248695353449996</c:v>
                </c:pt>
                <c:pt idx="325">
                  <c:v>4.9247888109824398</c:v>
                </c:pt>
                <c:pt idx="326">
                  <c:v>4.9246978871396898</c:v>
                </c:pt>
                <c:pt idx="327">
                  <c:v>4.9245952191231597</c:v>
                </c:pt>
                <c:pt idx="328">
                  <c:v>4.9244795447284098</c:v>
                </c:pt>
                <c:pt idx="329">
                  <c:v>4.9243499085547997</c:v>
                </c:pt>
                <c:pt idx="330">
                  <c:v>4.9242056739981201</c:v>
                </c:pt>
                <c:pt idx="331">
                  <c:v>4.9240465310350601</c:v>
                </c:pt>
                <c:pt idx="332">
                  <c:v>4.9238725198708302</c:v>
                </c:pt>
                <c:pt idx="333">
                  <c:v>4.9236840034917497</c:v>
                </c:pt>
                <c:pt idx="334">
                  <c:v>4.9234816580085603</c:v>
                </c:pt>
                <c:pt idx="335">
                  <c:v>4.9232664709690299</c:v>
                </c:pt>
                <c:pt idx="336">
                  <c:v>4.9230396745982601</c:v>
                </c:pt>
                <c:pt idx="337">
                  <c:v>4.9228027489439699</c:v>
                </c:pt>
                <c:pt idx="338">
                  <c:v>4.9225573667357301</c:v>
                </c:pt>
                <c:pt idx="339">
                  <c:v>4.9223053633668004</c:v>
                </c:pt>
                <c:pt idx="340">
                  <c:v>4.9220486710066202</c:v>
                </c:pt>
                <c:pt idx="341">
                  <c:v>4.92178930712977</c:v>
                </c:pt>
                <c:pt idx="342">
                  <c:v>4.9215292876758197</c:v>
                </c:pt>
                <c:pt idx="343">
                  <c:v>4.9212706442024601</c:v>
                </c:pt>
                <c:pt idx="344">
                  <c:v>4.92101533875105</c:v>
                </c:pt>
                <c:pt idx="345">
                  <c:v>4.9207652973899698</c:v>
                </c:pt>
                <c:pt idx="346">
                  <c:v>4.9205223046525699</c:v>
                </c:pt>
                <c:pt idx="347">
                  <c:v>4.92028801053769</c:v>
                </c:pt>
                <c:pt idx="348">
                  <c:v>4.9200638990827201</c:v>
                </c:pt>
                <c:pt idx="349">
                  <c:v>4.9198512354581796</c:v>
                </c:pt>
                <c:pt idx="350">
                  <c:v>4.9196511126642797</c:v>
                </c:pt>
                <c:pt idx="351">
                  <c:v>4.9194644343310099</c:v>
                </c:pt>
                <c:pt idx="352">
                  <c:v>4.9192918649183301</c:v>
                </c:pt>
                <c:pt idx="353">
                  <c:v>4.9191338708271601</c:v>
                </c:pt>
                <c:pt idx="354">
                  <c:v>4.9189906977843298</c:v>
                </c:pt>
                <c:pt idx="355">
                  <c:v>4.9188623815244004</c:v>
                </c:pt>
                <c:pt idx="356">
                  <c:v>4.9187487766346898</c:v>
                </c:pt>
                <c:pt idx="357">
                  <c:v>4.9186495294318799</c:v>
                </c:pt>
                <c:pt idx="358">
                  <c:v>4.9185641454567604</c:v>
                </c:pt>
                <c:pt idx="359">
                  <c:v>4.91849192920583</c:v>
                </c:pt>
                <c:pt idx="360">
                  <c:v>4.9184320455965498</c:v>
                </c:pt>
                <c:pt idx="361">
                  <c:v>4.9183835318977502</c:v>
                </c:pt>
                <c:pt idx="362">
                  <c:v>4.9183452975949598</c:v>
                </c:pt>
                <c:pt idx="363">
                  <c:v>4.9183161920329503</c:v>
                </c:pt>
                <c:pt idx="364">
                  <c:v>4.9182949968541898</c:v>
                </c:pt>
                <c:pt idx="365">
                  <c:v>4.9182804142460101</c:v>
                </c:pt>
                <c:pt idx="366">
                  <c:v>4.9182711266240897</c:v>
                </c:pt>
                <c:pt idx="367">
                  <c:v>4.9182657828665102</c:v>
                </c:pt>
                <c:pt idx="368">
                  <c:v>4.9182630147500896</c:v>
                </c:pt>
                <c:pt idx="369">
                  <c:v>4.9182614778161398</c:v>
                </c:pt>
                <c:pt idx="370">
                  <c:v>4.9182598519787701</c:v>
                </c:pt>
                <c:pt idx="371">
                  <c:v>4.9182568791740104</c:v>
                </c:pt>
                <c:pt idx="372">
                  <c:v>4.9182513002361699</c:v>
                </c:pt>
                <c:pt idx="373">
                  <c:v>4.9182419660034604</c:v>
                </c:pt>
                <c:pt idx="374">
                  <c:v>4.9182277449233904</c:v>
                </c:pt>
                <c:pt idx="375">
                  <c:v>4.9182076132120196</c:v>
                </c:pt>
                <c:pt idx="376">
                  <c:v>4.9181805990918503</c:v>
                </c:pt>
                <c:pt idx="377">
                  <c:v>4.91814587075842</c:v>
                </c:pt>
                <c:pt idx="378">
                  <c:v>4.91810265817666</c:v>
                </c:pt>
                <c:pt idx="379">
                  <c:v>4.9180502874518499</c:v>
                </c:pt>
                <c:pt idx="380">
                  <c:v>4.9179881969946901</c:v>
                </c:pt>
                <c:pt idx="381">
                  <c:v>4.9179159281285703</c:v>
                </c:pt>
                <c:pt idx="382">
                  <c:v>4.9178331123257397</c:v>
                </c:pt>
                <c:pt idx="383">
                  <c:v>4.9177394803049701</c:v>
                </c:pt>
                <c:pt idx="384">
                  <c:v>4.9176348423224203</c:v>
                </c:pt>
                <c:pt idx="385">
                  <c:v>4.91751913988616</c:v>
                </c:pt>
                <c:pt idx="386">
                  <c:v>4.9173924231868602</c:v>
                </c:pt>
                <c:pt idx="387">
                  <c:v>4.9172547932708097</c:v>
                </c:pt>
                <c:pt idx="388">
                  <c:v>4.9171064531110602</c:v>
                </c:pt>
                <c:pt idx="389">
                  <c:v>4.9169476954432003</c:v>
                </c:pt>
                <c:pt idx="390">
                  <c:v>4.9167788991746804</c:v>
                </c:pt>
                <c:pt idx="391">
                  <c:v>4.9166005039240002</c:v>
                </c:pt>
                <c:pt idx="392">
                  <c:v>4.9164130221457603</c:v>
                </c:pt>
                <c:pt idx="393">
                  <c:v>4.9162170250664303</c:v>
                </c:pt>
                <c:pt idx="394">
                  <c:v>4.9160131224872998</c:v>
                </c:pt>
                <c:pt idx="395">
                  <c:v>4.9158020087669803</c:v>
                </c:pt>
                <c:pt idx="396">
                  <c:v>4.9155844021668802</c:v>
                </c:pt>
                <c:pt idx="397">
                  <c:v>4.9153611007676501</c:v>
                </c:pt>
                <c:pt idx="398">
                  <c:v>4.9151328989404099</c:v>
                </c:pt>
                <c:pt idx="399">
                  <c:v>4.9149006184074402</c:v>
                </c:pt>
                <c:pt idx="400">
                  <c:v>4.9146651167725004</c:v>
                </c:pt>
                <c:pt idx="401">
                  <c:v>4.9144272436159602</c:v>
                </c:pt>
                <c:pt idx="402">
                  <c:v>4.9141878555435996</c:v>
                </c:pt>
                <c:pt idx="403">
                  <c:v>4.9139478146867104</c:v>
                </c:pt>
                <c:pt idx="404">
                  <c:v>4.9137079734611504</c:v>
                </c:pt>
                <c:pt idx="405">
                  <c:v>4.9134691663027397</c:v>
                </c:pt>
                <c:pt idx="406">
                  <c:v>4.9132322267140403</c:v>
                </c:pt>
                <c:pt idx="407">
                  <c:v>4.9129979554177901</c:v>
                </c:pt>
                <c:pt idx="408">
                  <c:v>4.9127671324047997</c:v>
                </c:pt>
                <c:pt idx="409">
                  <c:v>4.9125405135658102</c:v>
                </c:pt>
                <c:pt idx="410">
                  <c:v>4.91231881258879</c:v>
                </c:pt>
                <c:pt idx="411">
                  <c:v>4.9121027095475398</c:v>
                </c:pt>
                <c:pt idx="412">
                  <c:v>4.9118928315392303</c:v>
                </c:pt>
                <c:pt idx="413">
                  <c:v>4.91168975196533</c:v>
                </c:pt>
                <c:pt idx="414">
                  <c:v>4.9114940151078903</c:v>
                </c:pt>
                <c:pt idx="415">
                  <c:v>4.9113061313710196</c:v>
                </c:pt>
                <c:pt idx="416">
                  <c:v>4.9111265621550704</c:v>
                </c:pt>
                <c:pt idx="417">
                  <c:v>4.9109556928049898</c:v>
                </c:pt>
                <c:pt idx="418">
                  <c:v>4.9107938996688496</c:v>
                </c:pt>
                <c:pt idx="419">
                  <c:v>4.9106414793387101</c:v>
                </c:pt>
                <c:pt idx="420">
                  <c:v>4.9104986916590301</c:v>
                </c:pt>
                <c:pt idx="421">
                  <c:v>4.91036576277736</c:v>
                </c:pt>
                <c:pt idx="422">
                  <c:v>4.9102428631406196</c:v>
                </c:pt>
                <c:pt idx="423">
                  <c:v>4.9101300908835297</c:v>
                </c:pt>
                <c:pt idx="424">
                  <c:v>4.9100275275996497</c:v>
                </c:pt>
                <c:pt idx="425">
                  <c:v>4.9099352368907798</c:v>
                </c:pt>
                <c:pt idx="426">
                  <c:v>4.9098531895337496</c:v>
                </c:pt>
                <c:pt idx="427">
                  <c:v>4.9097813394926799</c:v>
                </c:pt>
                <c:pt idx="428">
                  <c:v>4.9097195844887196</c:v>
                </c:pt>
                <c:pt idx="429">
                  <c:v>4.9096678024010698</c:v>
                </c:pt>
                <c:pt idx="430">
                  <c:v>4.9096257781607804</c:v>
                </c:pt>
                <c:pt idx="431">
                  <c:v>4.9095932842532299</c:v>
                </c:pt>
                <c:pt idx="432">
                  <c:v>4.9095700438301897</c:v>
                </c:pt>
                <c:pt idx="433">
                  <c:v>4.9095557293988898</c:v>
                </c:pt>
                <c:pt idx="434">
                  <c:v>4.9095499972993002</c:v>
                </c:pt>
                <c:pt idx="435">
                  <c:v>4.9095524246719897</c:v>
                </c:pt>
                <c:pt idx="436">
                  <c:v>4.9095625333508401</c:v>
                </c:pt>
                <c:pt idx="437">
                  <c:v>4.9095798285682504</c:v>
                </c:pt>
                <c:pt idx="438">
                  <c:v>4.9096037820619998</c:v>
                </c:pt>
                <c:pt idx="439">
                  <c:v>4.9096338247715297</c:v>
                </c:pt>
                <c:pt idx="440">
                  <c:v>4.9096693315342304</c:v>
                </c:pt>
                <c:pt idx="441">
                  <c:v>4.9097096682574204</c:v>
                </c:pt>
                <c:pt idx="442">
                  <c:v>4.90975419044047</c:v>
                </c:pt>
                <c:pt idx="443">
                  <c:v>4.9098022316445604</c:v>
                </c:pt>
                <c:pt idx="444">
                  <c:v>4.90985310142577</c:v>
                </c:pt>
                <c:pt idx="445">
                  <c:v>4.9099061038739302</c:v>
                </c:pt>
                <c:pt idx="446">
                  <c:v>4.9099605559494304</c:v>
                </c:pt>
                <c:pt idx="447">
                  <c:v>4.91001575047299</c:v>
                </c:pt>
                <c:pt idx="448">
                  <c:v>4.9100710327895998</c:v>
                </c:pt>
                <c:pt idx="449">
                  <c:v>4.9101257231882096</c:v>
                </c:pt>
                <c:pt idx="450">
                  <c:v>4.9101792034946499</c:v>
                </c:pt>
                <c:pt idx="451">
                  <c:v>4.9102308645075601</c:v>
                </c:pt>
                <c:pt idx="452">
                  <c:v>4.9102801321108398</c:v>
                </c:pt>
                <c:pt idx="453">
                  <c:v>4.91032646185114</c:v>
                </c:pt>
                <c:pt idx="454">
                  <c:v>4.9103693622824904</c:v>
                </c:pt>
                <c:pt idx="455">
                  <c:v>4.9104084135206598</c:v>
                </c:pt>
                <c:pt idx="456">
                  <c:v>4.9104431899752203</c:v>
                </c:pt>
                <c:pt idx="457">
                  <c:v>4.91047334126125</c:v>
                </c:pt>
                <c:pt idx="458">
                  <c:v>4.91049852471801</c:v>
                </c:pt>
                <c:pt idx="459">
                  <c:v>4.9105184745484998</c:v>
                </c:pt>
                <c:pt idx="460">
                  <c:v>4.9105329580496697</c:v>
                </c:pt>
                <c:pt idx="461">
                  <c:v>4.9105417449984499</c:v>
                </c:pt>
                <c:pt idx="462">
                  <c:v>4.9105446980621501</c:v>
                </c:pt>
                <c:pt idx="463">
                  <c:v>4.91054165844207</c:v>
                </c:pt>
                <c:pt idx="464">
                  <c:v>4.9105325083295996</c:v>
                </c:pt>
                <c:pt idx="465">
                  <c:v>4.9105171659862004</c:v>
                </c:pt>
                <c:pt idx="466">
                  <c:v>4.9104955436091897</c:v>
                </c:pt>
                <c:pt idx="467">
                  <c:v>4.9104675629788499</c:v>
                </c:pt>
                <c:pt idx="468">
                  <c:v>4.91043317274372</c:v>
                </c:pt>
                <c:pt idx="469">
                  <c:v>4.9103923215087901</c:v>
                </c:pt>
                <c:pt idx="470">
                  <c:v>4.9103449689259699</c:v>
                </c:pt>
                <c:pt idx="471">
                  <c:v>4.9102910471773198</c:v>
                </c:pt>
                <c:pt idx="472">
                  <c:v>4.9102305042164298</c:v>
                </c:pt>
                <c:pt idx="473">
                  <c:v>4.9101632781413</c:v>
                </c:pt>
                <c:pt idx="474">
                  <c:v>4.9100893188387396</c:v>
                </c:pt>
                <c:pt idx="475">
                  <c:v>4.9100085711549601</c:v>
                </c:pt>
                <c:pt idx="476">
                  <c:v>4.9099209677678797</c:v>
                </c:pt>
                <c:pt idx="477">
                  <c:v>4.9098264549966597</c:v>
                </c:pt>
                <c:pt idx="478">
                  <c:v>4.9097249514244501</c:v>
                </c:pt>
                <c:pt idx="479">
                  <c:v>4.9096164257982098</c:v>
                </c:pt>
                <c:pt idx="480">
                  <c:v>4.9095008281102199</c:v>
                </c:pt>
                <c:pt idx="481">
                  <c:v>4.9093781067690898</c:v>
                </c:pt>
                <c:pt idx="482">
                  <c:v>4.9092482607833903</c:v>
                </c:pt>
                <c:pt idx="483">
                  <c:v>4.9091113151003203</c:v>
                </c:pt>
                <c:pt idx="484">
                  <c:v>4.9089673186759102</c:v>
                </c:pt>
                <c:pt idx="485">
                  <c:v>4.9088163459325402</c:v>
                </c:pt>
                <c:pt idx="486">
                  <c:v>4.9086585084646899</c:v>
                </c:pt>
                <c:pt idx="487">
                  <c:v>4.9084939504549299</c:v>
                </c:pt>
                <c:pt idx="488">
                  <c:v>4.9083228578171703</c:v>
                </c:pt>
                <c:pt idx="489">
                  <c:v>4.9081454619700899</c:v>
                </c:pt>
                <c:pt idx="490">
                  <c:v>4.9079620169470797</c:v>
                </c:pt>
                <c:pt idx="491">
                  <c:v>4.9077728771250202</c:v>
                </c:pt>
                <c:pt idx="492">
                  <c:v>4.9075784202949801</c:v>
                </c:pt>
                <c:pt idx="493">
                  <c:v>4.9073790519479097</c:v>
                </c:pt>
                <c:pt idx="494">
                  <c:v>4.90717522517199</c:v>
                </c:pt>
                <c:pt idx="495">
                  <c:v>4.9069674562171697</c:v>
                </c:pt>
                <c:pt idx="496">
                  <c:v>4.9067562954288402</c:v>
                </c:pt>
                <c:pt idx="497">
                  <c:v>4.9065422977814599</c:v>
                </c:pt>
                <c:pt idx="498">
                  <c:v>4.9063260735773504</c:v>
                </c:pt>
                <c:pt idx="499">
                  <c:v>4.9061082531837101</c:v>
                </c:pt>
                <c:pt idx="500">
                  <c:v>4.9058894874122503</c:v>
                </c:pt>
                <c:pt idx="501">
                  <c:v>4.9056704241303901</c:v>
                </c:pt>
                <c:pt idx="502">
                  <c:v>4.9054517148230499</c:v>
                </c:pt>
                <c:pt idx="503">
                  <c:v>4.9052340528467999</c:v>
                </c:pt>
                <c:pt idx="504">
                  <c:v>4.9050180813693203</c:v>
                </c:pt>
                <c:pt idx="505">
                  <c:v>4.9048044526973804</c:v>
                </c:pt>
                <c:pt idx="506">
                  <c:v>4.9045938040961401</c:v>
                </c:pt>
                <c:pt idx="507">
                  <c:v>4.9043867561160503</c:v>
                </c:pt>
                <c:pt idx="508">
                  <c:v>4.9041838709419503</c:v>
                </c:pt>
                <c:pt idx="509">
                  <c:v>4.90398566984571</c:v>
                </c:pt>
                <c:pt idx="510">
                  <c:v>4.9037926412014601</c:v>
                </c:pt>
                <c:pt idx="511">
                  <c:v>4.9036052117286504</c:v>
                </c:pt>
                <c:pt idx="512">
                  <c:v>4.9034237856471696</c:v>
                </c:pt>
                <c:pt idx="513">
                  <c:v>4.90324870467796</c:v>
                </c:pt>
                <c:pt idx="514">
                  <c:v>4.9030802603614099</c:v>
                </c:pt>
                <c:pt idx="515">
                  <c:v>4.90291869141676</c:v>
                </c:pt>
                <c:pt idx="516">
                  <c:v>4.9027642047961404</c:v>
                </c:pt>
                <c:pt idx="517">
                  <c:v>4.9026168941283403</c:v>
                </c:pt>
                <c:pt idx="518">
                  <c:v>4.90247680031655</c:v>
                </c:pt>
                <c:pt idx="519">
                  <c:v>4.90234396371598</c:v>
                </c:pt>
                <c:pt idx="520">
                  <c:v>4.9022183474072198</c:v>
                </c:pt>
                <c:pt idx="521">
                  <c:v>4.9020998313573196</c:v>
                </c:pt>
                <c:pt idx="522">
                  <c:v>4.9019882985907897</c:v>
                </c:pt>
                <c:pt idx="523">
                  <c:v>4.9018835747417402</c:v>
                </c:pt>
                <c:pt idx="524">
                  <c:v>4.9017854505671403</c:v>
                </c:pt>
                <c:pt idx="525">
                  <c:v>4.9016936598300802</c:v>
                </c:pt>
                <c:pt idx="526">
                  <c:v>4.9016079294776604</c:v>
                </c:pt>
                <c:pt idx="527">
                  <c:v>4.90152798661481</c:v>
                </c:pt>
                <c:pt idx="528">
                  <c:v>4.90145349692515</c:v>
                </c:pt>
                <c:pt idx="529">
                  <c:v>4.9013841326956502</c:v>
                </c:pt>
                <c:pt idx="530">
                  <c:v>4.9013195875540001</c:v>
                </c:pt>
                <c:pt idx="531">
                  <c:v>4.9012595260471299</c:v>
                </c:pt>
                <c:pt idx="532">
                  <c:v>4.9012036321589898</c:v>
                </c:pt>
                <c:pt idx="533">
                  <c:v>4.9011515885638701</c:v>
                </c:pt>
                <c:pt idx="534">
                  <c:v>4.9011031118556101</c:v>
                </c:pt>
                <c:pt idx="535">
                  <c:v>4.90105791582564</c:v>
                </c:pt>
                <c:pt idx="536">
                  <c:v>4.9010157295103403</c:v>
                </c:pt>
                <c:pt idx="537">
                  <c:v>4.9009763283336198</c:v>
                </c:pt>
                <c:pt idx="538">
                  <c:v>4.9009395099128303</c:v>
                </c:pt>
                <c:pt idx="539">
                  <c:v>4.9009050962648004</c:v>
                </c:pt>
                <c:pt idx="540">
                  <c:v>4.9008729609099797</c:v>
                </c:pt>
                <c:pt idx="541">
                  <c:v>4.9008430073026403</c:v>
                </c:pt>
                <c:pt idx="542">
                  <c:v>4.9008151394938597</c:v>
                </c:pt>
                <c:pt idx="543">
                  <c:v>4.9007893614303004</c:v>
                </c:pt>
                <c:pt idx="544">
                  <c:v>4.9007656679021503</c:v>
                </c:pt>
                <c:pt idx="545">
                  <c:v>4.9007440638184399</c:v>
                </c:pt>
                <c:pt idx="546">
                  <c:v>4.9007246332298902</c:v>
                </c:pt>
                <c:pt idx="547">
                  <c:v>4.9007074913651199</c:v>
                </c:pt>
                <c:pt idx="548">
                  <c:v>4.9006927543407199</c:v>
                </c:pt>
                <c:pt idx="549">
                  <c:v>4.9006805801606399</c:v>
                </c:pt>
                <c:pt idx="550">
                  <c:v>4.9006711442170996</c:v>
                </c:pt>
                <c:pt idx="551">
                  <c:v>4.90066462491406</c:v>
                </c:pt>
                <c:pt idx="552">
                  <c:v>4.9006612400496401</c:v>
                </c:pt>
                <c:pt idx="553">
                  <c:v>4.9006612378158101</c:v>
                </c:pt>
                <c:pt idx="554">
                  <c:v>4.9006648501706502</c:v>
                </c:pt>
                <c:pt idx="555">
                  <c:v>4.9006723205030696</c:v>
                </c:pt>
                <c:pt idx="556">
                  <c:v>4.9006838911655999</c:v>
                </c:pt>
                <c:pt idx="557">
                  <c:v>4.9006998040953098</c:v>
                </c:pt>
                <c:pt idx="558">
                  <c:v>4.9007202761569699</c:v>
                </c:pt>
                <c:pt idx="559">
                  <c:v>4.9007455246905103</c:v>
                </c:pt>
                <c:pt idx="560">
                  <c:v>4.9007757602461401</c:v>
                </c:pt>
                <c:pt idx="561">
                  <c:v>4.9008111645659396</c:v>
                </c:pt>
                <c:pt idx="562">
                  <c:v>4.9008519133265303</c:v>
                </c:pt>
                <c:pt idx="563">
                  <c:v>4.9008981330382904</c:v>
                </c:pt>
                <c:pt idx="564">
                  <c:v>4.9009499442009297</c:v>
                </c:pt>
                <c:pt idx="565">
                  <c:v>4.9010074256913398</c:v>
                </c:pt>
                <c:pt idx="566">
                  <c:v>4.9010706364293402</c:v>
                </c:pt>
                <c:pt idx="567">
                  <c:v>4.9011395988624002</c:v>
                </c:pt>
                <c:pt idx="568">
                  <c:v>4.9012142805924501</c:v>
                </c:pt>
                <c:pt idx="569">
                  <c:v>4.9012946208233803</c:v>
                </c:pt>
                <c:pt idx="570">
                  <c:v>4.9013805370976904</c:v>
                </c:pt>
                <c:pt idx="571">
                  <c:v>4.9014719175911301</c:v>
                </c:pt>
                <c:pt idx="572">
                  <c:v>4.9015685896308803</c:v>
                </c:pt>
                <c:pt idx="573">
                  <c:v>4.9016703448456598</c:v>
                </c:pt>
                <c:pt idx="574">
                  <c:v>4.9017769584537003</c:v>
                </c:pt>
                <c:pt idx="575">
                  <c:v>4.9018881706328097</c:v>
                </c:pt>
                <c:pt idx="576">
                  <c:v>4.9020036954608397</c:v>
                </c:pt>
                <c:pt idx="577">
                  <c:v>4.90212318505219</c:v>
                </c:pt>
                <c:pt idx="578">
                  <c:v>4.9022462783814298</c:v>
                </c:pt>
                <c:pt idx="579">
                  <c:v>4.9023725777772604</c:v>
                </c:pt>
                <c:pt idx="580">
                  <c:v>4.9025016777352501</c:v>
                </c:pt>
                <c:pt idx="581">
                  <c:v>4.9026331374450001</c:v>
                </c:pt>
                <c:pt idx="582">
                  <c:v>4.9027665030022503</c:v>
                </c:pt>
                <c:pt idx="583">
                  <c:v>4.9029013046443701</c:v>
                </c:pt>
                <c:pt idx="584">
                  <c:v>4.9030370764185403</c:v>
                </c:pt>
                <c:pt idx="585">
                  <c:v>4.9031732980999996</c:v>
                </c:pt>
                <c:pt idx="586">
                  <c:v>4.9033094622925404</c:v>
                </c:pt>
                <c:pt idx="587">
                  <c:v>4.9034450622451899</c:v>
                </c:pt>
                <c:pt idx="588">
                  <c:v>4.9035795993423799</c:v>
                </c:pt>
                <c:pt idx="589">
                  <c:v>4.9037125579361103</c:v>
                </c:pt>
                <c:pt idx="590">
                  <c:v>4.9038434354330498</c:v>
                </c:pt>
                <c:pt idx="591">
                  <c:v>4.90397173930723</c:v>
                </c:pt>
                <c:pt idx="592">
                  <c:v>4.9040969722224599</c:v>
                </c:pt>
                <c:pt idx="593">
                  <c:v>4.90421865603592</c:v>
                </c:pt>
                <c:pt idx="594">
                  <c:v>4.9043363555006003</c:v>
                </c:pt>
                <c:pt idx="595">
                  <c:v>4.9044496154181401</c:v>
                </c:pt>
                <c:pt idx="596">
                  <c:v>4.90455802341405</c:v>
                </c:pt>
                <c:pt idx="597">
                  <c:v>4.9046611798150002</c:v>
                </c:pt>
                <c:pt idx="598">
                  <c:v>4.9047587234415397</c:v>
                </c:pt>
                <c:pt idx="599">
                  <c:v>4.9048503206583902</c:v>
                </c:pt>
                <c:pt idx="600">
                  <c:v>4.90493566268814</c:v>
                </c:pt>
                <c:pt idx="601">
                  <c:v>4.9050144510330496</c:v>
                </c:pt>
                <c:pt idx="602">
                  <c:v>4.9050864567709702</c:v>
                </c:pt>
                <c:pt idx="603">
                  <c:v>4.9051515029285797</c:v>
                </c:pt>
                <c:pt idx="604">
                  <c:v>4.9052094175843504</c:v>
                </c:pt>
                <c:pt idx="605">
                  <c:v>4.9052600598696801</c:v>
                </c:pt>
                <c:pt idx="606">
                  <c:v>4.9053033378316204</c:v>
                </c:pt>
                <c:pt idx="607">
                  <c:v>4.9053392057712397</c:v>
                </c:pt>
                <c:pt idx="608">
                  <c:v>4.9053676289306303</c:v>
                </c:pt>
                <c:pt idx="609">
                  <c:v>4.90538864062193</c:v>
                </c:pt>
                <c:pt idx="610">
                  <c:v>4.9054023089538701</c:v>
                </c:pt>
                <c:pt idx="611">
                  <c:v>4.9054087278584699</c:v>
                </c:pt>
                <c:pt idx="612">
                  <c:v>4.9054080446285502</c:v>
                </c:pt>
                <c:pt idx="613">
                  <c:v>4.9054003998467</c:v>
                </c:pt>
                <c:pt idx="614">
                  <c:v>4.9053860187096001</c:v>
                </c:pt>
                <c:pt idx="615">
                  <c:v>4.9053651440187904</c:v>
                </c:pt>
                <c:pt idx="616">
                  <c:v>4.9053380348680902</c:v>
                </c:pt>
                <c:pt idx="617">
                  <c:v>4.9053049772914896</c:v>
                </c:pt>
                <c:pt idx="618">
                  <c:v>4.9052662803337004</c:v>
                </c:pt>
                <c:pt idx="619">
                  <c:v>4.9052222771617</c:v>
                </c:pt>
                <c:pt idx="620">
                  <c:v>4.9051733356022797</c:v>
                </c:pt>
                <c:pt idx="621">
                  <c:v>4.9051198101780598</c:v>
                </c:pt>
                <c:pt idx="622">
                  <c:v>4.9050621074841603</c:v>
                </c:pt>
                <c:pt idx="623">
                  <c:v>4.9050006255928196</c:v>
                </c:pt>
                <c:pt idx="624">
                  <c:v>4.9049357447507296</c:v>
                </c:pt>
                <c:pt idx="625">
                  <c:v>4.9048678717643996</c:v>
                </c:pt>
                <c:pt idx="626">
                  <c:v>4.9047974232541804</c:v>
                </c:pt>
                <c:pt idx="627">
                  <c:v>4.9047248265111296</c:v>
                </c:pt>
                <c:pt idx="628">
                  <c:v>4.9046504535390296</c:v>
                </c:pt>
                <c:pt idx="629">
                  <c:v>4.9045746859622303</c:v>
                </c:pt>
                <c:pt idx="630">
                  <c:v>4.9044979206373602</c:v>
                </c:pt>
                <c:pt idx="631">
                  <c:v>4.90442050085933</c:v>
                </c:pt>
                <c:pt idx="632">
                  <c:v>4.9043427912400901</c:v>
                </c:pt>
                <c:pt idx="633">
                  <c:v>4.9042651224432801</c:v>
                </c:pt>
                <c:pt idx="634">
                  <c:v>4.9041878234894298</c:v>
                </c:pt>
                <c:pt idx="635">
                  <c:v>4.9041111969951201</c:v>
                </c:pt>
                <c:pt idx="636">
                  <c:v>4.9040355491488699</c:v>
                </c:pt>
                <c:pt idx="637">
                  <c:v>4.9039611244372798</c:v>
                </c:pt>
                <c:pt idx="638">
                  <c:v>4.9038881521285296</c:v>
                </c:pt>
                <c:pt idx="639">
                  <c:v>4.9038168149651096</c:v>
                </c:pt>
                <c:pt idx="640">
                  <c:v>4.9037473062342896</c:v>
                </c:pt>
                <c:pt idx="641">
                  <c:v>4.9036798015597496</c:v>
                </c:pt>
                <c:pt idx="642">
                  <c:v>4.9036144406039401</c:v>
                </c:pt>
                <c:pt idx="643">
                  <c:v>4.9035513224339304</c:v>
                </c:pt>
                <c:pt idx="644">
                  <c:v>4.9034905471184302</c:v>
                </c:pt>
                <c:pt idx="645">
                  <c:v>4.9034321830202101</c:v>
                </c:pt>
                <c:pt idx="646">
                  <c:v>4.90337631622989</c:v>
                </c:pt>
                <c:pt idx="647">
                  <c:v>4.9033229443256801</c:v>
                </c:pt>
                <c:pt idx="648">
                  <c:v>4.9032720729791199</c:v>
                </c:pt>
                <c:pt idx="649">
                  <c:v>4.9032236955468704</c:v>
                </c:pt>
                <c:pt idx="650">
                  <c:v>4.90317778805312</c:v>
                </c:pt>
                <c:pt idx="651">
                  <c:v>4.9031343193502002</c:v>
                </c:pt>
                <c:pt idx="652">
                  <c:v>4.9030932257549296</c:v>
                </c:pt>
                <c:pt idx="653">
                  <c:v>4.9030544177727897</c:v>
                </c:pt>
                <c:pt idx="654">
                  <c:v>4.9030178211578397</c:v>
                </c:pt>
                <c:pt idx="655">
                  <c:v>4.9029833175660897</c:v>
                </c:pt>
                <c:pt idx="656">
                  <c:v>4.9029508242561102</c:v>
                </c:pt>
                <c:pt idx="657">
                  <c:v>4.9029202090653898</c:v>
                </c:pt>
                <c:pt idx="658">
                  <c:v>4.9028913351674701</c:v>
                </c:pt>
                <c:pt idx="659">
                  <c:v>4.9028640633458904</c:v>
                </c:pt>
                <c:pt idx="660">
                  <c:v>4.90283825190276</c:v>
                </c:pt>
                <c:pt idx="661">
                  <c:v>4.9028137413329498</c:v>
                </c:pt>
                <c:pt idx="662">
                  <c:v>4.9027903814256701</c:v>
                </c:pt>
                <c:pt idx="663">
                  <c:v>4.9027679824856403</c:v>
                </c:pt>
                <c:pt idx="664">
                  <c:v>4.9027463917110596</c:v>
                </c:pt>
                <c:pt idx="665">
                  <c:v>4.9027254225859602</c:v>
                </c:pt>
                <c:pt idx="666">
                  <c:v>4.9027048699653797</c:v>
                </c:pt>
                <c:pt idx="667">
                  <c:v>4.9026845443634404</c:v>
                </c:pt>
                <c:pt idx="668">
                  <c:v>4.9026642585527398</c:v>
                </c:pt>
                <c:pt idx="669">
                  <c:v>4.9026438190879604</c:v>
                </c:pt>
                <c:pt idx="670">
                  <c:v>4.9026230252966601</c:v>
                </c:pt>
                <c:pt idx="671">
                  <c:v>4.90260168765621</c:v>
                </c:pt>
                <c:pt idx="672">
                  <c:v>4.9025796240572799</c:v>
                </c:pt>
                <c:pt idx="673">
                  <c:v>4.9025566228311002</c:v>
                </c:pt>
                <c:pt idx="674">
                  <c:v>4.9025324756527802</c:v>
                </c:pt>
                <c:pt idx="675">
                  <c:v>4.9025069634029101</c:v>
                </c:pt>
                <c:pt idx="676">
                  <c:v>4.9024798863559802</c:v>
                </c:pt>
                <c:pt idx="677">
                  <c:v>4.9024510641901902</c:v>
                </c:pt>
                <c:pt idx="678">
                  <c:v>4.9024203316369803</c:v>
                </c:pt>
                <c:pt idx="679">
                  <c:v>4.9023875028827399</c:v>
                </c:pt>
                <c:pt idx="680">
                  <c:v>4.9023523911834701</c:v>
                </c:pt>
                <c:pt idx="681">
                  <c:v>4.9023148207121503</c:v>
                </c:pt>
                <c:pt idx="682">
                  <c:v>4.9022746310009602</c:v>
                </c:pt>
                <c:pt idx="683">
                  <c:v>4.9022316692287697</c:v>
                </c:pt>
                <c:pt idx="684">
                  <c:v>4.9021857932710198</c:v>
                </c:pt>
                <c:pt idx="685">
                  <c:v>4.9021369006279496</c:v>
                </c:pt>
                <c:pt idx="686">
                  <c:v>4.9020848634846796</c:v>
                </c:pt>
                <c:pt idx="687">
                  <c:v>4.9020295990921996</c:v>
                </c:pt>
                <c:pt idx="688">
                  <c:v>4.9019710241513899</c:v>
                </c:pt>
                <c:pt idx="689">
                  <c:v>4.9019090712774798</c:v>
                </c:pt>
                <c:pt idx="690">
                  <c:v>4.9018437032514903</c:v>
                </c:pt>
                <c:pt idx="691">
                  <c:v>4.9017748940597103</c:v>
                </c:pt>
                <c:pt idx="692">
                  <c:v>4.90170263349283</c:v>
                </c:pt>
                <c:pt idx="693">
                  <c:v>4.9016269215129098</c:v>
                </c:pt>
                <c:pt idx="694">
                  <c:v>4.9015478059083604</c:v>
                </c:pt>
                <c:pt idx="695">
                  <c:v>4.9014653580420999</c:v>
                </c:pt>
                <c:pt idx="696">
                  <c:v>4.9013796577692599</c:v>
                </c:pt>
                <c:pt idx="697">
                  <c:v>4.9012908091940099</c:v>
                </c:pt>
                <c:pt idx="698">
                  <c:v>4.9011989429192697</c:v>
                </c:pt>
                <c:pt idx="699">
                  <c:v>4.90110421159517</c:v>
                </c:pt>
                <c:pt idx="700">
                  <c:v>4.9010067943258901</c:v>
                </c:pt>
                <c:pt idx="701">
                  <c:v>4.90090689468789</c:v>
                </c:pt>
                <c:pt idx="702">
                  <c:v>4.9008047262236696</c:v>
                </c:pt>
                <c:pt idx="703">
                  <c:v>4.9007005165361202</c:v>
                </c:pt>
                <c:pt idx="704">
                  <c:v>4.9005945171322898</c:v>
                </c:pt>
                <c:pt idx="705">
                  <c:v>4.9004869577060202</c:v>
                </c:pt>
                <c:pt idx="706">
                  <c:v>4.9003781629063701</c:v>
                </c:pt>
                <c:pt idx="707">
                  <c:v>4.9002684324734602</c:v>
                </c:pt>
                <c:pt idx="708">
                  <c:v>4.9001580999601799</c:v>
                </c:pt>
                <c:pt idx="709">
                  <c:v>4.90004748584398</c:v>
                </c:pt>
                <c:pt idx="710">
                  <c:v>4.8999369161616597</c:v>
                </c:pt>
                <c:pt idx="711">
                  <c:v>4.8998267230941197</c:v>
                </c:pt>
                <c:pt idx="712">
                  <c:v>4.8997172486237002</c:v>
                </c:pt>
                <c:pt idx="713">
                  <c:v>4.8996088509185798</c:v>
                </c:pt>
                <c:pt idx="714">
                  <c:v>4.89950189869091</c:v>
                </c:pt>
                <c:pt idx="715">
                  <c:v>4.8993967347270102</c:v>
                </c:pt>
                <c:pt idx="716">
                  <c:v>4.8992936921751697</c:v>
                </c:pt>
                <c:pt idx="717">
                  <c:v>4.8991931113415896</c:v>
                </c:pt>
                <c:pt idx="718">
                  <c:v>4.8990953493453304</c:v>
                </c:pt>
                <c:pt idx="719">
                  <c:v>4.8990007195577503</c:v>
                </c:pt>
                <c:pt idx="720">
                  <c:v>4.8989095004534402</c:v>
                </c:pt>
                <c:pt idx="721">
                  <c:v>4.8988220183703302</c:v>
                </c:pt>
                <c:pt idx="722">
                  <c:v>4.89873858597403</c:v>
                </c:pt>
                <c:pt idx="723">
                  <c:v>4.8986594698647004</c:v>
                </c:pt>
                <c:pt idx="724">
                  <c:v>4.89858491945974</c:v>
                </c:pt>
                <c:pt idx="725">
                  <c:v>4.89851516647715</c:v>
                </c:pt>
                <c:pt idx="726">
                  <c:v>4.8984504259362804</c:v>
                </c:pt>
                <c:pt idx="727">
                  <c:v>4.8983909043408103</c:v>
                </c:pt>
                <c:pt idx="728">
                  <c:v>4.8983367922388297</c:v>
                </c:pt>
                <c:pt idx="729">
                  <c:v>4.8982882415256803</c:v>
                </c:pt>
                <c:pt idx="730">
                  <c:v>4.89824538596051</c:v>
                </c:pt>
                <c:pt idx="731">
                  <c:v>4.8982083431846704</c:v>
                </c:pt>
                <c:pt idx="732">
                  <c:v>4.8981779165222399</c:v>
                </c:pt>
                <c:pt idx="733">
                  <c:v>4.8981571295687401</c:v>
                </c:pt>
                <c:pt idx="734">
                  <c:v>4.8981442649450599</c:v>
                </c:pt>
                <c:pt idx="735">
                  <c:v>4.8981380614326397</c:v>
                </c:pt>
                <c:pt idx="736">
                  <c:v>4.89813818548817</c:v>
                </c:pt>
                <c:pt idx="737">
                  <c:v>4.8981444759860597</c:v>
                </c:pt>
                <c:pt idx="738">
                  <c:v>4.8981568715941703</c:v>
                </c:pt>
                <c:pt idx="739">
                  <c:v>4.8981753242779904</c:v>
                </c:pt>
                <c:pt idx="740">
                  <c:v>4.8981997238891202</c:v>
                </c:pt>
                <c:pt idx="741">
                  <c:v>4.8982299558464897</c:v>
                </c:pt>
                <c:pt idx="742">
                  <c:v>4.8982659470078698</c:v>
                </c:pt>
                <c:pt idx="743">
                  <c:v>4.8983076004664401</c:v>
                </c:pt>
                <c:pt idx="744">
                  <c:v>4.8983547920903998</c:v>
                </c:pt>
                <c:pt idx="745">
                  <c:v>4.89840738170943</c:v>
                </c:pt>
                <c:pt idx="746">
                  <c:v>4.8984652407759901</c:v>
                </c:pt>
                <c:pt idx="747">
                  <c:v>4.8985282254503799</c:v>
                </c:pt>
                <c:pt idx="748">
                  <c:v>4.8985961774012798</c:v>
                </c:pt>
                <c:pt idx="749">
                  <c:v>4.8986689387203999</c:v>
                </c:pt>
                <c:pt idx="750">
                  <c:v>4.8987463358833399</c:v>
                </c:pt>
                <c:pt idx="751">
                  <c:v>4.8988282264036496</c:v>
                </c:pt>
                <c:pt idx="752">
                  <c:v>4.8989144728773697</c:v>
                </c:pt>
                <c:pt idx="753">
                  <c:v>4.8990049392378996</c:v>
                </c:pt>
                <c:pt idx="754">
                  <c:v>4.8990994916853303</c:v>
                </c:pt>
                <c:pt idx="755">
                  <c:v>4.8991979813179203</c:v>
                </c:pt>
                <c:pt idx="756">
                  <c:v>4.89930029714903</c:v>
                </c:pt>
                <c:pt idx="757">
                  <c:v>4.89940628606114</c:v>
                </c:pt>
                <c:pt idx="758">
                  <c:v>4.89951578931037</c:v>
                </c:pt>
                <c:pt idx="759">
                  <c:v>4.8996286716076298</c:v>
                </c:pt>
                <c:pt idx="760">
                  <c:v>4.8997447733410304</c:v>
                </c:pt>
                <c:pt idx="761">
                  <c:v>4.8998639211650401</c:v>
                </c:pt>
                <c:pt idx="762">
                  <c:v>4.8999859576342901</c:v>
                </c:pt>
                <c:pt idx="763">
                  <c:v>4.9001107462661899</c:v>
                </c:pt>
                <c:pt idx="764">
                  <c:v>4.9002381469225904</c:v>
                </c:pt>
                <c:pt idx="765">
                  <c:v>4.9003679786031098</c:v>
                </c:pt>
                <c:pt idx="766">
                  <c:v>4.9005000998431001</c:v>
                </c:pt>
                <c:pt idx="767">
                  <c:v>4.9006344093951499</c:v>
                </c:pt>
                <c:pt idx="768">
                  <c:v>4.9007707966572402</c:v>
                </c:pt>
                <c:pt idx="769">
                  <c:v>4.9009091700841898</c:v>
                </c:pt>
                <c:pt idx="770">
                  <c:v>4.9010494095715904</c:v>
                </c:pt>
                <c:pt idx="771">
                  <c:v>4.9011914341621603</c:v>
                </c:pt>
                <c:pt idx="772">
                  <c:v>4.9013351413323303</c:v>
                </c:pt>
                <c:pt idx="773">
                  <c:v>4.9014804462920303</c:v>
                </c:pt>
                <c:pt idx="774">
                  <c:v>4.9016272761936799</c:v>
                </c:pt>
                <c:pt idx="775">
                  <c:v>4.9017755584721003</c:v>
                </c:pt>
                <c:pt idx="776">
                  <c:v>4.9019252422645598</c:v>
                </c:pt>
                <c:pt idx="777">
                  <c:v>4.90207628493184</c:v>
                </c:pt>
                <c:pt idx="778">
                  <c:v>4.9022286022989601</c:v>
                </c:pt>
                <c:pt idx="779">
                  <c:v>4.9023821448190503</c:v>
                </c:pt>
                <c:pt idx="780">
                  <c:v>4.9025368670168401</c:v>
                </c:pt>
                <c:pt idx="781">
                  <c:v>4.9026926841444496</c:v>
                </c:pt>
                <c:pt idx="782">
                  <c:v>4.9028495120237201</c:v>
                </c:pt>
                <c:pt idx="783">
                  <c:v>4.9030072299430598</c:v>
                </c:pt>
                <c:pt idx="784">
                  <c:v>4.9031657557164099</c:v>
                </c:pt>
                <c:pt idx="785">
                  <c:v>4.90332496454704</c:v>
                </c:pt>
                <c:pt idx="786">
                  <c:v>4.9034847086387403</c:v>
                </c:pt>
                <c:pt idx="787">
                  <c:v>4.9036448588980699</c:v>
                </c:pt>
                <c:pt idx="788">
                  <c:v>4.9038052510831598</c:v>
                </c:pt>
                <c:pt idx="789">
                  <c:v>4.9039657068490499</c:v>
                </c:pt>
                <c:pt idx="790">
                  <c:v>4.9041260445311696</c:v>
                </c:pt>
                <c:pt idx="791">
                  <c:v>4.9042860953374801</c:v>
                </c:pt>
                <c:pt idx="792">
                  <c:v>4.90444569613756</c:v>
                </c:pt>
                <c:pt idx="793">
                  <c:v>4.9046046853913703</c:v>
                </c:pt>
                <c:pt idx="794">
                  <c:v>4.9047628849560603</c:v>
                </c:pt>
                <c:pt idx="795">
                  <c:v>4.9049201544831096</c:v>
                </c:pt>
                <c:pt idx="796">
                  <c:v>4.9050763630618501</c:v>
                </c:pt>
                <c:pt idx="797">
                  <c:v>4.9052313572784403</c:v>
                </c:pt>
                <c:pt idx="798">
                  <c:v>4.9053849975917103</c:v>
                </c:pt>
                <c:pt idx="799">
                  <c:v>4.9055371561613104</c:v>
                </c:pt>
                <c:pt idx="800">
                  <c:v>4.9056877007386701</c:v>
                </c:pt>
                <c:pt idx="801">
                  <c:v>4.9058365070842704</c:v>
                </c:pt>
                <c:pt idx="802">
                  <c:v>4.9059834343873501</c:v>
                </c:pt>
                <c:pt idx="803">
                  <c:v>4.9061283472103199</c:v>
                </c:pt>
                <c:pt idx="804">
                  <c:v>4.9062710966960399</c:v>
                </c:pt>
                <c:pt idx="805">
                  <c:v>4.9064115471171004</c:v>
                </c:pt>
                <c:pt idx="806">
                  <c:v>4.9065495650316304</c:v>
                </c:pt>
                <c:pt idx="807">
                  <c:v>4.9066850111260596</c:v>
                </c:pt>
                <c:pt idx="808">
                  <c:v>4.9068177458149798</c:v>
                </c:pt>
                <c:pt idx="809">
                  <c:v>4.9069476386383597</c:v>
                </c:pt>
                <c:pt idx="810">
                  <c:v>4.9070745696521403</c:v>
                </c:pt>
                <c:pt idx="811">
                  <c:v>4.9071984299597702</c:v>
                </c:pt>
                <c:pt idx="812">
                  <c:v>4.9073191070432802</c:v>
                </c:pt>
                <c:pt idx="813">
                  <c:v>4.9074364902030299</c:v>
                </c:pt>
                <c:pt idx="814">
                  <c:v>4.9075504856732097</c:v>
                </c:pt>
                <c:pt idx="815">
                  <c:v>4.90766097265423</c:v>
                </c:pt>
                <c:pt idx="816">
                  <c:v>4.9077678291463096</c:v>
                </c:pt>
                <c:pt idx="817">
                  <c:v>4.9078709754682102</c:v>
                </c:pt>
                <c:pt idx="818">
                  <c:v>4.9079702521084796</c:v>
                </c:pt>
                <c:pt idx="819">
                  <c:v>4.9080655179180601</c:v>
                </c:pt>
                <c:pt idx="820">
                  <c:v>4.90815668454721</c:v>
                </c:pt>
                <c:pt idx="821">
                  <c:v>4.9082436302089398</c:v>
                </c:pt>
                <c:pt idx="822">
                  <c:v>4.9083262533340601</c:v>
                </c:pt>
                <c:pt idx="823">
                  <c:v>4.9084045051785701</c:v>
                </c:pt>
                <c:pt idx="824">
                  <c:v>4.9084783715488296</c:v>
                </c:pt>
                <c:pt idx="825">
                  <c:v>4.9085478905529802</c:v>
                </c:pt>
                <c:pt idx="826">
                  <c:v>4.90861313516218</c:v>
                </c:pt>
                <c:pt idx="827">
                  <c:v>4.9086742413507602</c:v>
                </c:pt>
                <c:pt idx="828">
                  <c:v>4.9087313923644897</c:v>
                </c:pt>
                <c:pt idx="829">
                  <c:v>4.9087848335914996</c:v>
                </c:pt>
                <c:pt idx="830">
                  <c:v>4.9088348201551497</c:v>
                </c:pt>
                <c:pt idx="831">
                  <c:v>4.9088816304679197</c:v>
                </c:pt>
                <c:pt idx="832">
                  <c:v>4.9089255634127502</c:v>
                </c:pt>
                <c:pt idx="833">
                  <c:v>4.9089669321946703</c:v>
                </c:pt>
                <c:pt idx="834">
                  <c:v>4.9090060701321301</c:v>
                </c:pt>
                <c:pt idx="835">
                  <c:v>4.9090433024420896</c:v>
                </c:pt>
                <c:pt idx="836">
                  <c:v>4.9090789436156799</c:v>
                </c:pt>
                <c:pt idx="837">
                  <c:v>4.9091133300686201</c:v>
                </c:pt>
                <c:pt idx="838">
                  <c:v>4.9091467657034098</c:v>
                </c:pt>
                <c:pt idx="839">
                  <c:v>4.9091795321964202</c:v>
                </c:pt>
                <c:pt idx="840">
                  <c:v>4.9092118930272903</c:v>
                </c:pt>
                <c:pt idx="841">
                  <c:v>4.9092440207602701</c:v>
                </c:pt>
                <c:pt idx="842">
                  <c:v>4.9092760511559996</c:v>
                </c:pt>
                <c:pt idx="843">
                  <c:v>4.9093080917275698</c:v>
                </c:pt>
                <c:pt idx="844">
                  <c:v>4.9093401773560403</c:v>
                </c:pt>
                <c:pt idx="845">
                  <c:v>4.9093723079421299</c:v>
                </c:pt>
                <c:pt idx="846">
                  <c:v>4.9094044709297204</c:v>
                </c:pt>
                <c:pt idx="847">
                  <c:v>4.9094366744964697</c:v>
                </c:pt>
                <c:pt idx="848">
                  <c:v>4.90946894634122</c:v>
                </c:pt>
                <c:pt idx="849">
                  <c:v>4.90950137357326</c:v>
                </c:pt>
                <c:pt idx="850">
                  <c:v>4.9095341010057298</c:v>
                </c:pt>
                <c:pt idx="851">
                  <c:v>4.90956730860285</c:v>
                </c:pt>
                <c:pt idx="852">
                  <c:v>4.9096013128022298</c:v>
                </c:pt>
                <c:pt idx="853">
                  <c:v>4.9096364504827799</c:v>
                </c:pt>
                <c:pt idx="854">
                  <c:v>4.9096731283067001</c:v>
                </c:pt>
                <c:pt idx="855">
                  <c:v>4.9097118193533804</c:v>
                </c:pt>
                <c:pt idx="856">
                  <c:v>4.9097529719157196</c:v>
                </c:pt>
                <c:pt idx="857">
                  <c:v>4.9097970292781099</c:v>
                </c:pt>
                <c:pt idx="858">
                  <c:v>4.9098444289081602</c:v>
                </c:pt>
                <c:pt idx="859">
                  <c:v>4.9098955206372397</c:v>
                </c:pt>
                <c:pt idx="860">
                  <c:v>4.9099505790025404</c:v>
                </c:pt>
                <c:pt idx="861">
                  <c:v>4.9100097480193599</c:v>
                </c:pt>
                <c:pt idx="862">
                  <c:v>4.9100729391705702</c:v>
                </c:pt>
                <c:pt idx="863">
                  <c:v>4.91013989822192</c:v>
                </c:pt>
                <c:pt idx="864">
                  <c:v>4.9102101482542997</c:v>
                </c:pt>
                <c:pt idx="865">
                  <c:v>4.9102829496324896</c:v>
                </c:pt>
                <c:pt idx="866">
                  <c:v>4.9103572884568401</c:v>
                </c:pt>
                <c:pt idx="867">
                  <c:v>4.9104318995557801</c:v>
                </c:pt>
                <c:pt idx="868">
                  <c:v>4.9105053644195404</c:v>
                </c:pt>
                <c:pt idx="869">
                  <c:v>4.9105761770207499</c:v>
                </c:pt>
                <c:pt idx="870">
                  <c:v>4.9106428417299197</c:v>
                </c:pt>
                <c:pt idx="871">
                  <c:v>4.9107040543531797</c:v>
                </c:pt>
                <c:pt idx="872">
                  <c:v>4.91075881082637</c:v>
                </c:pt>
                <c:pt idx="873">
                  <c:v>4.9108065184559502</c:v>
                </c:pt>
                <c:pt idx="874">
                  <c:v>4.9108471218555998</c:v>
                </c:pt>
                <c:pt idx="875">
                  <c:v>4.9108811986381697</c:v>
                </c:pt>
                <c:pt idx="876">
                  <c:v>4.9109100224897597</c:v>
                </c:pt>
                <c:pt idx="877">
                  <c:v>4.9109355552845697</c:v>
                </c:pt>
                <c:pt idx="878">
                  <c:v>4.9109604717530404</c:v>
                </c:pt>
                <c:pt idx="879">
                  <c:v>4.9109881565073898</c:v>
                </c:pt>
                <c:pt idx="880">
                  <c:v>4.9110226064159903</c:v>
                </c:pt>
                <c:pt idx="881">
                  <c:v>4.9110684938607001</c:v>
                </c:pt>
                <c:pt idx="882">
                  <c:v>4.9111310937705897</c:v>
                </c:pt>
                <c:pt idx="883">
                  <c:v>4.9112162514818696</c:v>
                </c:pt>
                <c:pt idx="884">
                  <c:v>4.9113303344652302</c:v>
                </c:pt>
                <c:pt idx="885">
                  <c:v>4.9114801138181798</c:v>
                </c:pt>
                <c:pt idx="886">
                  <c:v>4.9116725156263596</c:v>
                </c:pt>
                <c:pt idx="887">
                  <c:v>4.91191438530167</c:v>
                </c:pt>
                <c:pt idx="888">
                  <c:v>4.9122121495284601</c:v>
                </c:pt>
                <c:pt idx="889">
                  <c:v>4.9125713598714</c:v>
                </c:pt>
                <c:pt idx="890">
                  <c:v>4.9129962821041602</c:v>
                </c:pt>
                <c:pt idx="891">
                  <c:v>4.9134893459881397</c:v>
                </c:pt>
                <c:pt idx="892">
                  <c:v>4.9140506346361503</c:v>
                </c:pt>
                <c:pt idx="893">
                  <c:v>4.9146774527113504</c:v>
                </c:pt>
                <c:pt idx="894">
                  <c:v>4.9153639507699696</c:v>
                </c:pt>
                <c:pt idx="895">
                  <c:v>4.9161009106382902</c:v>
                </c:pt>
                <c:pt idx="896">
                  <c:v>4.9168757568533596</c:v>
                </c:pt>
                <c:pt idx="897">
                  <c:v>4.9176727255027801</c:v>
                </c:pt>
                <c:pt idx="898">
                  <c:v>4.9184732698637701</c:v>
                </c:pt>
                <c:pt idx="899">
                  <c:v>4.9192566327670599</c:v>
                </c:pt>
                <c:pt idx="900">
                  <c:v>4.9200005122371602</c:v>
                </c:pt>
                <c:pt idx="901">
                  <c:v>4.9206819106191997</c:v>
                </c:pt>
                <c:pt idx="902">
                  <c:v>4.9212780414908197</c:v>
                </c:pt>
                <c:pt idx="903">
                  <c:v>4.9217672119370697</c:v>
                </c:pt>
                <c:pt idx="904">
                  <c:v>4.9221296436052802</c:v>
                </c:pt>
                <c:pt idx="905">
                  <c:v>4.9223482496978503</c:v>
                </c:pt>
                <c:pt idx="906">
                  <c:v>4.9224093226429799</c:v>
                </c:pt>
                <c:pt idx="907">
                  <c:v>4.9223033240599197</c:v>
                </c:pt>
                <c:pt idx="908">
                  <c:v>4.9220255191993996</c:v>
                </c:pt>
                <c:pt idx="909">
                  <c:v>4.9215765771976701</c:v>
                </c:pt>
                <c:pt idx="910">
                  <c:v>4.9209630699039799</c:v>
                </c:pt>
                <c:pt idx="911">
                  <c:v>4.9201975082257601</c:v>
                </c:pt>
                <c:pt idx="912">
                  <c:v>4.9192980644342104</c:v>
                </c:pt>
                <c:pt idx="913">
                  <c:v>4.9182880945749003</c:v>
                </c:pt>
                <c:pt idx="914">
                  <c:v>4.9171962081645804</c:v>
                </c:pt>
                <c:pt idx="915">
                  <c:v>4.9160563682945799</c:v>
                </c:pt>
                <c:pt idx="916">
                  <c:v>4.9149073239412902</c:v>
                </c:pt>
                <c:pt idx="917">
                  <c:v>4.9137918141994197</c:v>
                </c:pt>
                <c:pt idx="918">
                  <c:v>4.91275417416586</c:v>
                </c:pt>
                <c:pt idx="919">
                  <c:v>4.91183699682324</c:v>
                </c:pt>
                <c:pt idx="920">
                  <c:v>4.9110789938912802</c:v>
                </c:pt>
                <c:pt idx="921">
                  <c:v>4.9105109656552299</c:v>
                </c:pt>
                <c:pt idx="922">
                  <c:v>4.9101560895877796</c:v>
                </c:pt>
                <c:pt idx="923">
                  <c:v>4.91002658216438</c:v>
                </c:pt>
                <c:pt idx="924">
                  <c:v>4.9101166781107803</c:v>
                </c:pt>
                <c:pt idx="925">
                  <c:v>4.9104070489582998</c:v>
                </c:pt>
                <c:pt idx="926">
                  <c:v>4.9108641750216604</c:v>
                </c:pt>
                <c:pt idx="927">
                  <c:v>4.9114386987239902</c:v>
                </c:pt>
                <c:pt idx="928">
                  <c:v>4.9120698324360701</c:v>
                </c:pt>
                <c:pt idx="929">
                  <c:v>4.9126770652374496</c:v>
                </c:pt>
                <c:pt idx="930">
                  <c:v>4.9131909663767601</c:v>
                </c:pt>
                <c:pt idx="931">
                  <c:v>4.9135760912860897</c:v>
                </c:pt>
                <c:pt idx="932">
                  <c:v>4.9137432592986796</c:v>
                </c:pt>
                <c:pt idx="933">
                  <c:v>4.9137987643610801</c:v>
                </c:pt>
                <c:pt idx="934">
                  <c:v>4.91386814689423</c:v>
                </c:pt>
                <c:pt idx="935">
                  <c:v>4.9139835050512399</c:v>
                </c:pt>
                <c:pt idx="936">
                  <c:v>4.91413863228256</c:v>
                </c:pt>
                <c:pt idx="937">
                  <c:v>4.9143260079913302</c:v>
                </c:pt>
                <c:pt idx="938">
                  <c:v>4.9145409367248698</c:v>
                </c:pt>
                <c:pt idx="939">
                  <c:v>4.91478041551178</c:v>
                </c:pt>
                <c:pt idx="940">
                  <c:v>4.9150422473223099</c:v>
                </c:pt>
                <c:pt idx="941">
                  <c:v>4.9153246651323999</c:v>
                </c:pt>
                <c:pt idx="942">
                  <c:v>4.91562613981458</c:v>
                </c:pt>
                <c:pt idx="943">
                  <c:v>4.9159452492693001</c:v>
                </c:pt>
                <c:pt idx="944">
                  <c:v>4.9162807207665802</c:v>
                </c:pt>
                <c:pt idx="945">
                  <c:v>4.9166312993259602</c:v>
                </c:pt>
                <c:pt idx="946">
                  <c:v>4.9169957811599998</c:v>
                </c:pt>
                <c:pt idx="947">
                  <c:v>4.9173730058760396</c:v>
                </c:pt>
                <c:pt idx="948">
                  <c:v>4.9177618267504899</c:v>
                </c:pt>
                <c:pt idx="949">
                  <c:v>4.9181611453991998</c:v>
                </c:pt>
                <c:pt idx="950">
                  <c:v>4.9185698721570397</c:v>
                </c:pt>
                <c:pt idx="951">
                  <c:v>4.9189869242827404</c:v>
                </c:pt>
                <c:pt idx="952">
                  <c:v>4.9194112489264397</c:v>
                </c:pt>
                <c:pt idx="953">
                  <c:v>4.9198418115427103</c:v>
                </c:pt>
                <c:pt idx="954">
                  <c:v>4.9202776193602098</c:v>
                </c:pt>
                <c:pt idx="955">
                  <c:v>4.9207177178627699</c:v>
                </c:pt>
                <c:pt idx="956">
                  <c:v>4.9211611667717596</c:v>
                </c:pt>
                <c:pt idx="957">
                  <c:v>4.9216070557770903</c:v>
                </c:pt>
                <c:pt idx="958">
                  <c:v>4.9220544521605198</c:v>
                </c:pt>
                <c:pt idx="959">
                  <c:v>4.9225025230597899</c:v>
                </c:pt>
                <c:pt idx="960">
                  <c:v>4.9229504596643601</c:v>
                </c:pt>
                <c:pt idx="961">
                  <c:v>4.9233974362160202</c:v>
                </c:pt>
                <c:pt idx="962">
                  <c:v>4.9238426879565198</c:v>
                </c:pt>
                <c:pt idx="963">
                  <c:v>4.9242854759891799</c:v>
                </c:pt>
                <c:pt idx="964">
                  <c:v>4.9247250902796296</c:v>
                </c:pt>
                <c:pt idx="965">
                  <c:v>4.9251608623858703</c:v>
                </c:pt>
                <c:pt idx="966">
                  <c:v>4.9255921450306701</c:v>
                </c:pt>
                <c:pt idx="967">
                  <c:v>4.9260183474531303</c:v>
                </c:pt>
                <c:pt idx="968">
                  <c:v>4.9264388827808103</c:v>
                </c:pt>
                <c:pt idx="969">
                  <c:v>4.9268532021664804</c:v>
                </c:pt>
                <c:pt idx="970">
                  <c:v>4.9272607625856804</c:v>
                </c:pt>
                <c:pt idx="971">
                  <c:v>4.9276610693858096</c:v>
                </c:pt>
                <c:pt idx="972">
                  <c:v>4.9280536553243799</c:v>
                </c:pt>
                <c:pt idx="973">
                  <c:v>4.9284381071462402</c:v>
                </c:pt>
                <c:pt idx="974">
                  <c:v>4.9288139814486103</c:v>
                </c:pt>
                <c:pt idx="975">
                  <c:v>4.9291808667539598</c:v>
                </c:pt>
                <c:pt idx="976">
                  <c:v>4.9295383936768404</c:v>
                </c:pt>
                <c:pt idx="977">
                  <c:v>4.9298861946000603</c:v>
                </c:pt>
                <c:pt idx="978">
                  <c:v>4.9302239158823102</c:v>
                </c:pt>
                <c:pt idx="979">
                  <c:v>4.93055121821447</c:v>
                </c:pt>
                <c:pt idx="980">
                  <c:v>4.9308677879833898</c:v>
                </c:pt>
                <c:pt idx="981">
                  <c:v>4.9311733308805197</c:v>
                </c:pt>
                <c:pt idx="982">
                  <c:v>4.9314675467795102</c:v>
                </c:pt>
                <c:pt idx="983">
                  <c:v>4.9317501257310603</c:v>
                </c:pt>
                <c:pt idx="984">
                  <c:v>4.9320207727289702</c:v>
                </c:pt>
                <c:pt idx="985">
                  <c:v>4.9322792426715001</c:v>
                </c:pt>
                <c:pt idx="986">
                  <c:v>4.9325252648894802</c:v>
                </c:pt>
                <c:pt idx="987">
                  <c:v>4.9327585595912797</c:v>
                </c:pt>
                <c:pt idx="988">
                  <c:v>4.9329789096782299</c:v>
                </c:pt>
                <c:pt idx="989">
                  <c:v>4.9331860952873301</c:v>
                </c:pt>
                <c:pt idx="990">
                  <c:v>4.93337989916414</c:v>
                </c:pt>
                <c:pt idx="991">
                  <c:v>4.93356014537245</c:v>
                </c:pt>
                <c:pt idx="992">
                  <c:v>4.9337266650153397</c:v>
                </c:pt>
                <c:pt idx="993">
                  <c:v>4.9338793020810696</c:v>
                </c:pt>
                <c:pt idx="994">
                  <c:v>4.9340179418682304</c:v>
                </c:pt>
                <c:pt idx="995">
                  <c:v>4.9341424776374998</c:v>
                </c:pt>
                <c:pt idx="996">
                  <c:v>4.9342528737511797</c:v>
                </c:pt>
                <c:pt idx="997">
                  <c:v>4.9343490835726804</c:v>
                </c:pt>
                <c:pt idx="998">
                  <c:v>4.9344311394390097</c:v>
                </c:pt>
                <c:pt idx="999">
                  <c:v>4.9344990884825801</c:v>
                </c:pt>
                <c:pt idx="1000">
                  <c:v>4.9345530361757</c:v>
                </c:pt>
                <c:pt idx="1001">
                  <c:v>4.9345931434296597</c:v>
                </c:pt>
                <c:pt idx="1002">
                  <c:v>4.9346195767329499</c:v>
                </c:pt>
                <c:pt idx="1003">
                  <c:v>4.9346325819008596</c:v>
                </c:pt>
                <c:pt idx="1004">
                  <c:v>4.9346324579300003</c:v>
                </c:pt>
                <c:pt idx="1005">
                  <c:v>4.9346195557230201</c:v>
                </c:pt>
                <c:pt idx="1006">
                  <c:v>4.9345942287248201</c:v>
                </c:pt>
                <c:pt idx="1007">
                  <c:v>4.9345568843606902</c:v>
                </c:pt>
                <c:pt idx="1008">
                  <c:v>4.93450793456641</c:v>
                </c:pt>
                <c:pt idx="1009">
                  <c:v>4.9344478235948399</c:v>
                </c:pt>
                <c:pt idx="1010">
                  <c:v>4.9343769873595598</c:v>
                </c:pt>
                <c:pt idx="1011">
                  <c:v>4.9342958297458699</c:v>
                </c:pt>
                <c:pt idx="1012">
                  <c:v>4.9342047771463999</c:v>
                </c:pt>
                <c:pt idx="1013">
                  <c:v>4.9341041740573601</c:v>
                </c:pt>
                <c:pt idx="1014">
                  <c:v>4.9339943191508704</c:v>
                </c:pt>
                <c:pt idx="1015">
                  <c:v>4.93387546048071</c:v>
                </c:pt>
                <c:pt idx="1016">
                  <c:v>4.9337477916732997</c:v>
                </c:pt>
                <c:pt idx="1017">
                  <c:v>4.9336113661770797</c:v>
                </c:pt>
                <c:pt idx="1018">
                  <c:v>4.9334661706913696</c:v>
                </c:pt>
                <c:pt idx="1019">
                  <c:v>4.9333120883538699</c:v>
                </c:pt>
                <c:pt idx="1020">
                  <c:v>4.9331489291405504</c:v>
                </c:pt>
                <c:pt idx="1021">
                  <c:v>4.9329764341821702</c:v>
                </c:pt>
                <c:pt idx="1022">
                  <c:v>4.9327942702321996</c:v>
                </c:pt>
                <c:pt idx="1023">
                  <c:v>4.9326020869914897</c:v>
                </c:pt>
                <c:pt idx="1024">
                  <c:v>4.9323995254460504</c:v>
                </c:pt>
                <c:pt idx="1025">
                  <c:v>4.93218626264572</c:v>
                </c:pt>
                <c:pt idx="1026">
                  <c:v>4.9319620741540602</c:v>
                </c:pt>
                <c:pt idx="1027">
                  <c:v>4.9317268061436996</c:v>
                </c:pt>
                <c:pt idx="1028">
                  <c:v>4.9314804947684303</c:v>
                </c:pt>
                <c:pt idx="1029">
                  <c:v>4.9312233682583804</c:v>
                </c:pt>
                <c:pt idx="1030">
                  <c:v>4.9309558499642199</c:v>
                </c:pt>
                <c:pt idx="1031">
                  <c:v>4.9306786261109297</c:v>
                </c:pt>
                <c:pt idx="1032">
                  <c:v>4.9303925950066496</c:v>
                </c:pt>
                <c:pt idx="1033">
                  <c:v>4.9300989255423504</c:v>
                </c:pt>
                <c:pt idx="1034">
                  <c:v>4.9297990166015602</c:v>
                </c:pt>
                <c:pt idx="1035">
                  <c:v>4.9294944370571097</c:v>
                </c:pt>
                <c:pt idx="1036">
                  <c:v>4.9291869245890396</c:v>
                </c:pt>
                <c:pt idx="1037">
                  <c:v>4.92887834290232</c:v>
                </c:pt>
                <c:pt idx="1038">
                  <c:v>4.9285705415766099</c:v>
                </c:pt>
                <c:pt idx="1039">
                  <c:v>4.9282653868490502</c:v>
                </c:pt>
                <c:pt idx="1040">
                  <c:v>4.9279646089031202</c:v>
                </c:pt>
                <c:pt idx="1041">
                  <c:v>4.9276697859042899</c:v>
                </c:pt>
                <c:pt idx="1042">
                  <c:v>4.9273822734791404</c:v>
                </c:pt>
                <c:pt idx="1043">
                  <c:v>4.9271031318256</c:v>
                </c:pt>
                <c:pt idx="1044">
                  <c:v>4.9268330880997802</c:v>
                </c:pt>
                <c:pt idx="1045">
                  <c:v>4.9265724800490398</c:v>
                </c:pt>
                <c:pt idx="1046">
                  <c:v>4.92632123754764</c:v>
                </c:pt>
                <c:pt idx="1047">
                  <c:v>4.9260789307100303</c:v>
                </c:pt>
                <c:pt idx="1048">
                  <c:v>4.9258447322394403</c:v>
                </c:pt>
                <c:pt idx="1049">
                  <c:v>4.9256174730294404</c:v>
                </c:pt>
                <c:pt idx="1050">
                  <c:v>4.9253956227222897</c:v>
                </c:pt>
                <c:pt idx="1051">
                  <c:v>4.9251773922804301</c:v>
                </c:pt>
                <c:pt idx="1052">
                  <c:v>4.9249608240259404</c:v>
                </c:pt>
                <c:pt idx="1053">
                  <c:v>4.9247437817702</c:v>
                </c:pt>
                <c:pt idx="1054">
                  <c:v>4.9245240409716997</c:v>
                </c:pt>
                <c:pt idx="1055">
                  <c:v>4.9242993862493201</c:v>
                </c:pt>
                <c:pt idx="1056">
                  <c:v>4.9240676973667501</c:v>
                </c:pt>
                <c:pt idx="1057">
                  <c:v>4.9238270120322003</c:v>
                </c:pt>
                <c:pt idx="1058">
                  <c:v>4.9235755384059097</c:v>
                </c:pt>
                <c:pt idx="1059">
                  <c:v>4.9233117468969496</c:v>
                </c:pt>
                <c:pt idx="1060">
                  <c:v>4.9230344226903204</c:v>
                </c:pt>
                <c:pt idx="1061">
                  <c:v>4.9227426887292403</c:v>
                </c:pt>
                <c:pt idx="1062">
                  <c:v>4.9224360362677704</c:v>
                </c:pt>
                <c:pt idx="1063">
                  <c:v>4.9221143283936</c:v>
                </c:pt>
                <c:pt idx="1064">
                  <c:v>4.9217778312620499</c:v>
                </c:pt>
                <c:pt idx="1065">
                  <c:v>4.9214271749353902</c:v>
                </c:pt>
                <c:pt idx="1066">
                  <c:v>4.9210633371961601</c:v>
                </c:pt>
                <c:pt idx="1067">
                  <c:v>4.9206876294201596</c:v>
                </c:pt>
                <c:pt idx="1068">
                  <c:v>4.9203016610603303</c:v>
                </c:pt>
                <c:pt idx="1069">
                  <c:v>4.9199073455355098</c:v>
                </c:pt>
                <c:pt idx="1070">
                  <c:v>4.9195067684597298</c:v>
                </c:pt>
                <c:pt idx="1071">
                  <c:v>4.9191021671162396</c:v>
                </c:pt>
                <c:pt idx="1072">
                  <c:v>4.9186959277134203</c:v>
                </c:pt>
                <c:pt idx="1073">
                  <c:v>4.9182905041222602</c:v>
                </c:pt>
                <c:pt idx="1074">
                  <c:v>4.9178883530579496</c:v>
                </c:pt>
                <c:pt idx="1075">
                  <c:v>4.9174919233865104</c:v>
                </c:pt>
                <c:pt idx="1076">
                  <c:v>4.9171036264447601</c:v>
                </c:pt>
                <c:pt idx="1077">
                  <c:v>4.9167257264269999</c:v>
                </c:pt>
                <c:pt idx="1078">
                  <c:v>4.91636035567194</c:v>
                </c:pt>
                <c:pt idx="1079">
                  <c:v>4.9160094177923499</c:v>
                </c:pt>
                <c:pt idx="1080">
                  <c:v>4.9156746687241402</c:v>
                </c:pt>
                <c:pt idx="1081">
                  <c:v>4.9153576560428904</c:v>
                </c:pt>
                <c:pt idx="1082">
                  <c:v>4.9150596694256503</c:v>
                </c:pt>
                <c:pt idx="1083">
                  <c:v>4.9147817060927501</c:v>
                </c:pt>
                <c:pt idx="1084">
                  <c:v>4.9145245507395803</c:v>
                </c:pt>
                <c:pt idx="1085">
                  <c:v>4.9142887459568998</c:v>
                </c:pt>
                <c:pt idx="1086">
                  <c:v>4.9140745156747601</c:v>
                </c:pt>
                <c:pt idx="1087">
                  <c:v>4.9138818604657404</c:v>
                </c:pt>
                <c:pt idx="1088">
                  <c:v>4.9137105600036799</c:v>
                </c:pt>
                <c:pt idx="1089">
                  <c:v>4.9135601381896397</c:v>
                </c:pt>
                <c:pt idx="1090">
                  <c:v>4.9134298939762999</c:v>
                </c:pt>
                <c:pt idx="1091">
                  <c:v>4.9133189382602698</c:v>
                </c:pt>
                <c:pt idx="1092">
                  <c:v>4.9132262168492398</c:v>
                </c:pt>
                <c:pt idx="1093">
                  <c:v>4.9131505133923801</c:v>
                </c:pt>
                <c:pt idx="1094">
                  <c:v>4.9130904879325401</c:v>
                </c:pt>
                <c:pt idx="1095">
                  <c:v>4.9130446576434403</c:v>
                </c:pt>
                <c:pt idx="1096">
                  <c:v>4.9130114225323398</c:v>
                </c:pt>
                <c:pt idx="1097">
                  <c:v>4.9129891553625296</c:v>
                </c:pt>
                <c:pt idx="1098">
                  <c:v>4.9129761817645701</c:v>
                </c:pt>
                <c:pt idx="1099">
                  <c:v>4.9129707571932997</c:v>
                </c:pt>
                <c:pt idx="1100">
                  <c:v>4.9129711458386103</c:v>
                </c:pt>
                <c:pt idx="1101">
                  <c:v>4.9129756055230702</c:v>
                </c:pt>
                <c:pt idx="1102">
                  <c:v>4.9129824556594501</c:v>
                </c:pt>
                <c:pt idx="1103">
                  <c:v>4.9129900426964603</c:v>
                </c:pt>
                <c:pt idx="1104">
                  <c:v>4.9129967516676398</c:v>
                </c:pt>
                <c:pt idx="1105">
                  <c:v>4.9130010237506099</c:v>
                </c:pt>
                <c:pt idx="1106">
                  <c:v>4.9130013467969498</c:v>
                </c:pt>
                <c:pt idx="1107">
                  <c:v>4.91299635656737</c:v>
                </c:pt>
                <c:pt idx="1108">
                  <c:v>4.9129847916190803</c:v>
                </c:pt>
                <c:pt idx="1109">
                  <c:v>4.9129654695319402</c:v>
                </c:pt>
                <c:pt idx="1110">
                  <c:v>4.9129373070199298</c:v>
                </c:pt>
                <c:pt idx="1111">
                  <c:v>4.9128993589982199</c:v>
                </c:pt>
                <c:pt idx="1112">
                  <c:v>4.9128507718519998</c:v>
                </c:pt>
                <c:pt idx="1113">
                  <c:v>4.9127908536174596</c:v>
                </c:pt>
                <c:pt idx="1114">
                  <c:v>4.9127189753915799</c:v>
                </c:pt>
                <c:pt idx="1115">
                  <c:v>4.9126346431435701</c:v>
                </c:pt>
                <c:pt idx="1116">
                  <c:v>4.9125375248363099</c:v>
                </c:pt>
                <c:pt idx="1117">
                  <c:v>4.91242736311409</c:v>
                </c:pt>
                <c:pt idx="1118">
                  <c:v>4.9123040505955196</c:v>
                </c:pt>
                <c:pt idx="1119">
                  <c:v>4.9121675652455004</c:v>
                </c:pt>
                <c:pt idx="1120">
                  <c:v>4.9120179839004399</c:v>
                </c:pt>
                <c:pt idx="1121">
                  <c:v>4.9118554692221199</c:v>
                </c:pt>
                <c:pt idx="1122">
                  <c:v>4.91168031213875</c:v>
                </c:pt>
                <c:pt idx="1123">
                  <c:v>4.9114929357637003</c:v>
                </c:pt>
                <c:pt idx="1124">
                  <c:v>4.9112937895641204</c:v>
                </c:pt>
                <c:pt idx="1125">
                  <c:v>4.9110834178942797</c:v>
                </c:pt>
                <c:pt idx="1126">
                  <c:v>4.9108624517294004</c:v>
                </c:pt>
                <c:pt idx="1127">
                  <c:v>4.9106315778814604</c:v>
                </c:pt>
                <c:pt idx="1128">
                  <c:v>4.9103915605439896</c:v>
                </c:pt>
                <c:pt idx="1129">
                  <c:v>4.9101431996446498</c:v>
                </c:pt>
                <c:pt idx="1130">
                  <c:v>4.9098873395539204</c:v>
                </c:pt>
                <c:pt idx="1131">
                  <c:v>4.9096248723127696</c:v>
                </c:pt>
                <c:pt idx="1132">
                  <c:v>4.90935672501125</c:v>
                </c:pt>
                <c:pt idx="1133">
                  <c:v>4.9090838156641698</c:v>
                </c:pt>
                <c:pt idx="1134">
                  <c:v>4.9088070833324497</c:v>
                </c:pt>
                <c:pt idx="1135">
                  <c:v>4.9085274725844297</c:v>
                </c:pt>
                <c:pt idx="1136">
                  <c:v>4.9082459645148004</c:v>
                </c:pt>
                <c:pt idx="1137">
                  <c:v>4.9079635064859</c:v>
                </c:pt>
                <c:pt idx="1138">
                  <c:v>4.9076810198224496</c:v>
                </c:pt>
                <c:pt idx="1139">
                  <c:v>4.9073994316649499</c:v>
                </c:pt>
                <c:pt idx="1140">
                  <c:v>4.9071196344797201</c:v>
                </c:pt>
                <c:pt idx="1141">
                  <c:v>4.90684250161324</c:v>
                </c:pt>
                <c:pt idx="1142">
                  <c:v>4.9065688728339998</c:v>
                </c:pt>
                <c:pt idx="1143">
                  <c:v>4.9062995251401196</c:v>
                </c:pt>
                <c:pt idx="1144">
                  <c:v>4.9060352329444203</c:v>
                </c:pt>
                <c:pt idx="1145">
                  <c:v>4.9057766831482503</c:v>
                </c:pt>
                <c:pt idx="1146">
                  <c:v>4.90552455254132</c:v>
                </c:pt>
                <c:pt idx="1147">
                  <c:v>4.9052794442780003</c:v>
                </c:pt>
                <c:pt idx="1148">
                  <c:v>4.9050418978552797</c:v>
                </c:pt>
                <c:pt idx="1149">
                  <c:v>4.9048124236014701</c:v>
                </c:pt>
                <c:pt idx="1150">
                  <c:v>4.9045914920932603</c:v>
                </c:pt>
                <c:pt idx="1151">
                  <c:v>4.9043795038543001</c:v>
                </c:pt>
                <c:pt idx="1152">
                  <c:v>4.9041768223090703</c:v>
                </c:pt>
                <c:pt idx="1153">
                  <c:v>4.9039837598000302</c:v>
                </c:pt>
                <c:pt idx="1154">
                  <c:v>4.9038005680813903</c:v>
                </c:pt>
                <c:pt idx="1155">
                  <c:v>4.9036274522728496</c:v>
                </c:pt>
                <c:pt idx="1156">
                  <c:v>4.9034645693272196</c:v>
                </c:pt>
                <c:pt idx="1157">
                  <c:v>4.9033120007121198</c:v>
                </c:pt>
                <c:pt idx="1158">
                  <c:v>4.9031698100289303</c:v>
                </c:pt>
                <c:pt idx="1159">
                  <c:v>4.9030379881861998</c:v>
                </c:pt>
                <c:pt idx="1160">
                  <c:v>4.9029165071818204</c:v>
                </c:pt>
                <c:pt idx="1161">
                  <c:v>4.9028052725207996</c:v>
                </c:pt>
                <c:pt idx="1162">
                  <c:v>4.9027041086535101</c:v>
                </c:pt>
                <c:pt idx="1163">
                  <c:v>4.9026128031015004</c:v>
                </c:pt>
                <c:pt idx="1164">
                  <c:v>4.90253110507828</c:v>
                </c:pt>
                <c:pt idx="1165">
                  <c:v>4.9024586981609604</c:v>
                </c:pt>
                <c:pt idx="1166">
                  <c:v>4.9023952081805096</c:v>
                </c:pt>
                <c:pt idx="1167">
                  <c:v>4.9023402260180298</c:v>
                </c:pt>
                <c:pt idx="1168">
                  <c:v>4.9022932793440699</c:v>
                </c:pt>
                <c:pt idx="1169">
                  <c:v>4.9022538401498403</c:v>
                </c:pt>
                <c:pt idx="1170">
                  <c:v>4.9022213353749304</c:v>
                </c:pt>
                <c:pt idx="1171">
                  <c:v>4.90219516151038</c:v>
                </c:pt>
                <c:pt idx="1172">
                  <c:v>4.9021746480783204</c:v>
                </c:pt>
                <c:pt idx="1173">
                  <c:v>4.9021591510782798</c:v>
                </c:pt>
                <c:pt idx="1174">
                  <c:v>4.9021479612779899</c:v>
                </c:pt>
                <c:pt idx="1175">
                  <c:v>4.90214033893833</c:v>
                </c:pt>
                <c:pt idx="1176">
                  <c:v>4.9021355383368901</c:v>
                </c:pt>
                <c:pt idx="1177">
                  <c:v>4.9021328112923204</c:v>
                </c:pt>
                <c:pt idx="1178">
                  <c:v>4.9021313796248203</c:v>
                </c:pt>
                <c:pt idx="1179">
                  <c:v>4.9021304970332897</c:v>
                </c:pt>
                <c:pt idx="1180">
                  <c:v>4.9021294236035597</c:v>
                </c:pt>
                <c:pt idx="1181">
                  <c:v>4.9021274133756396</c:v>
                </c:pt>
                <c:pt idx="1182">
                  <c:v>4.9021237615572897</c:v>
                </c:pt>
                <c:pt idx="1183">
                  <c:v>4.9021178339568996</c:v>
                </c:pt>
                <c:pt idx="1184">
                  <c:v>4.90210898900148</c:v>
                </c:pt>
                <c:pt idx="1185">
                  <c:v>4.9020966408414903</c:v>
                </c:pt>
                <c:pt idx="1186">
                  <c:v>4.9020802379478496</c:v>
                </c:pt>
                <c:pt idx="1187">
                  <c:v>4.9020592777609302</c:v>
                </c:pt>
                <c:pt idx="1188">
                  <c:v>4.9020332874879804</c:v>
                </c:pt>
                <c:pt idx="1189">
                  <c:v>4.9020019131216301</c:v>
                </c:pt>
                <c:pt idx="1190">
                  <c:v>4.9019647563340403</c:v>
                </c:pt>
                <c:pt idx="1191">
                  <c:v>4.9019215319271598</c:v>
                </c:pt>
                <c:pt idx="1192">
                  <c:v>4.9018719634877703</c:v>
                </c:pt>
                <c:pt idx="1193">
                  <c:v>4.9018158369764802</c:v>
                </c:pt>
                <c:pt idx="1194">
                  <c:v>4.9017529556591901</c:v>
                </c:pt>
                <c:pt idx="1195">
                  <c:v>4.9016831782073096</c:v>
                </c:pt>
                <c:pt idx="1196">
                  <c:v>4.9016063671585304</c:v>
                </c:pt>
                <c:pt idx="1197">
                  <c:v>4.9015224211228601</c:v>
                </c:pt>
                <c:pt idx="1198">
                  <c:v>4.9014312532846303</c:v>
                </c:pt>
                <c:pt idx="1199">
                  <c:v>4.9013328114994597</c:v>
                </c:pt>
                <c:pt idx="1200">
                  <c:v>4.9012270386543397</c:v>
                </c:pt>
                <c:pt idx="1201">
                  <c:v>4.9011138388078699</c:v>
                </c:pt>
                <c:pt idx="1202">
                  <c:v>4.9009931813064904</c:v>
                </c:pt>
                <c:pt idx="1203">
                  <c:v>4.9008650071890898</c:v>
                </c:pt>
                <c:pt idx="1204">
                  <c:v>4.9007292739079098</c:v>
                </c:pt>
                <c:pt idx="1205">
                  <c:v>4.9005859292980096</c:v>
                </c:pt>
                <c:pt idx="1206">
                  <c:v>4.90043488410452</c:v>
                </c:pt>
                <c:pt idx="1207">
                  <c:v>4.9002761064659603</c:v>
                </c:pt>
                <c:pt idx="1208">
                  <c:v>4.9001094992391199</c:v>
                </c:pt>
                <c:pt idx="1209">
                  <c:v>4.8999350185176498</c:v>
                </c:pt>
                <c:pt idx="1210">
                  <c:v>4.8997526011689896</c:v>
                </c:pt>
                <c:pt idx="1211">
                  <c:v>4.8995621867581303</c:v>
                </c:pt>
                <c:pt idx="1212">
                  <c:v>4.8993637463851298</c:v>
                </c:pt>
                <c:pt idx="1213">
                  <c:v>4.8991572819848797</c:v>
                </c:pt>
                <c:pt idx="1214">
                  <c:v>4.8989427909217698</c:v>
                </c:pt>
                <c:pt idx="1215">
                  <c:v>4.8987202921964599</c:v>
                </c:pt>
                <c:pt idx="1216">
                  <c:v>4.8984898576858704</c:v>
                </c:pt>
                <c:pt idx="1217">
                  <c:v>4.8982515893931602</c:v>
                </c:pt>
                <c:pt idx="1218">
                  <c:v>4.8980056129891203</c:v>
                </c:pt>
                <c:pt idx="1219">
                  <c:v>4.8977521158039599</c:v>
                </c:pt>
                <c:pt idx="1220">
                  <c:v>4.89749132925661</c:v>
                </c:pt>
                <c:pt idx="1221">
                  <c:v>4.8972235619367801</c:v>
                </c:pt>
                <c:pt idx="1222">
                  <c:v>4.8969491476554596</c:v>
                </c:pt>
                <c:pt idx="1223">
                  <c:v>4.8966684435281804</c:v>
                </c:pt>
                <c:pt idx="1224">
                  <c:v>4.8963818946460496</c:v>
                </c:pt>
                <c:pt idx="1225">
                  <c:v>4.8960899857730196</c:v>
                </c:pt>
                <c:pt idx="1226">
                  <c:v>4.89579327723518</c:v>
                </c:pt>
                <c:pt idx="1227">
                  <c:v>4.8954923433964801</c:v>
                </c:pt>
                <c:pt idx="1228">
                  <c:v>4.8951878030200797</c:v>
                </c:pt>
                <c:pt idx="1229">
                  <c:v>4.89488033654579</c:v>
                </c:pt>
                <c:pt idx="1230">
                  <c:v>4.8945706528659301</c:v>
                </c:pt>
                <c:pt idx="1231">
                  <c:v>4.8942594582993202</c:v>
                </c:pt>
                <c:pt idx="1232">
                  <c:v>4.8939475218578998</c:v>
                </c:pt>
                <c:pt idx="1233">
                  <c:v>4.8936356206694898</c:v>
                </c:pt>
                <c:pt idx="1234">
                  <c:v>4.8933245067775797</c:v>
                </c:pt>
                <c:pt idx="1235">
                  <c:v>4.8930149450193898</c:v>
                </c:pt>
                <c:pt idx="1236">
                  <c:v>4.8927077007432596</c:v>
                </c:pt>
                <c:pt idx="1237">
                  <c:v>4.8924035228519598</c:v>
                </c:pt>
                <c:pt idx="1238">
                  <c:v>4.8921031088990796</c:v>
                </c:pt>
                <c:pt idx="1239">
                  <c:v>4.8918071528869298</c:v>
                </c:pt>
                <c:pt idx="1240">
                  <c:v>4.8915163440814702</c:v>
                </c:pt>
                <c:pt idx="1241">
                  <c:v>4.8912312856373701</c:v>
                </c:pt>
                <c:pt idx="1242">
                  <c:v>4.89095250604701</c:v>
                </c:pt>
                <c:pt idx="1243">
                  <c:v>4.8906805021979496</c:v>
                </c:pt>
                <c:pt idx="1244">
                  <c:v>4.8904157474291097</c:v>
                </c:pt>
                <c:pt idx="1245">
                  <c:v>4.8901586451550898</c:v>
                </c:pt>
                <c:pt idx="1246">
                  <c:v>4.8899094840578599</c:v>
                </c:pt>
                <c:pt idx="1247">
                  <c:v>4.8896685406436697</c:v>
                </c:pt>
                <c:pt idx="1248">
                  <c:v>4.8894360233962697</c:v>
                </c:pt>
                <c:pt idx="1249">
                  <c:v>4.8892120486650201</c:v>
                </c:pt>
                <c:pt idx="1250">
                  <c:v>4.8889966638925202</c:v>
                </c:pt>
                <c:pt idx="1251">
                  <c:v>4.8887898991316803</c:v>
                </c:pt>
                <c:pt idx="1252">
                  <c:v>4.8885916860551397</c:v>
                </c:pt>
                <c:pt idx="1253">
                  <c:v>4.8884019178329501</c:v>
                </c:pt>
                <c:pt idx="1254">
                  <c:v>4.8882204547011403</c:v>
                </c:pt>
                <c:pt idx="1255">
                  <c:v>4.8880470899983104</c:v>
                </c:pt>
                <c:pt idx="1256">
                  <c:v>4.8878815457081703</c:v>
                </c:pt>
                <c:pt idx="1257">
                  <c:v>4.88772356267601</c:v>
                </c:pt>
                <c:pt idx="1258">
                  <c:v>4.8875728256167896</c:v>
                </c:pt>
                <c:pt idx="1259">
                  <c:v>4.8874290028128398</c:v>
                </c:pt>
                <c:pt idx="1260">
                  <c:v>4.8872917375360698</c:v>
                </c:pt>
                <c:pt idx="1261">
                  <c:v>4.8871606455042897</c:v>
                </c:pt>
                <c:pt idx="1262">
                  <c:v>4.8870353599270002</c:v>
                </c:pt>
                <c:pt idx="1263">
                  <c:v>4.88691552970859</c:v>
                </c:pt>
                <c:pt idx="1264">
                  <c:v>4.8868007945620802</c:v>
                </c:pt>
                <c:pt idx="1265">
                  <c:v>4.88669081200156</c:v>
                </c:pt>
                <c:pt idx="1266">
                  <c:v>4.8865852431408303</c:v>
                </c:pt>
                <c:pt idx="1267">
                  <c:v>4.8864837794930303</c:v>
                </c:pt>
                <c:pt idx="1268">
                  <c:v>4.8863861490034699</c:v>
                </c:pt>
                <c:pt idx="1269">
                  <c:v>4.8862920988235903</c:v>
                </c:pt>
                <c:pt idx="1270">
                  <c:v>4.8862014116163799</c:v>
                </c:pt>
                <c:pt idx="1271">
                  <c:v>4.8861139147258497</c:v>
                </c:pt>
                <c:pt idx="1272">
                  <c:v>4.8860294688028496</c:v>
                </c:pt>
                <c:pt idx="1273">
                  <c:v>4.8859479839056998</c:v>
                </c:pt>
                <c:pt idx="1274">
                  <c:v>4.8858693996877101</c:v>
                </c:pt>
                <c:pt idx="1275">
                  <c:v>4.8857936999140401</c:v>
                </c:pt>
                <c:pt idx="1276">
                  <c:v>4.8857209113039799</c:v>
                </c:pt>
                <c:pt idx="1277">
                  <c:v>4.8856510966176003</c:v>
                </c:pt>
                <c:pt idx="1278">
                  <c:v>4.8855843373380701</c:v>
                </c:pt>
                <c:pt idx="1279">
                  <c:v>4.8855207819924198</c:v>
                </c:pt>
                <c:pt idx="1280">
                  <c:v>4.8854606054508301</c:v>
                </c:pt>
                <c:pt idx="1281">
                  <c:v>4.88540401350682</c:v>
                </c:pt>
                <c:pt idx="1282">
                  <c:v>4.8853512076989301</c:v>
                </c:pt>
                <c:pt idx="1283">
                  <c:v>4.8853024333698096</c:v>
                </c:pt>
                <c:pt idx="1284">
                  <c:v>4.8852579506162703</c:v>
                </c:pt>
                <c:pt idx="1285">
                  <c:v>4.8852180282303799</c:v>
                </c:pt>
                <c:pt idx="1286">
                  <c:v>4.8851829578608701</c:v>
                </c:pt>
                <c:pt idx="1287">
                  <c:v>4.8851530101016696</c:v>
                </c:pt>
                <c:pt idx="1288">
                  <c:v>4.88512846111648</c:v>
                </c:pt>
                <c:pt idx="1289">
                  <c:v>4.8851095986357196</c:v>
                </c:pt>
                <c:pt idx="1290">
                  <c:v>4.8850966789482104</c:v>
                </c:pt>
                <c:pt idx="1291">
                  <c:v>4.88508991592124</c:v>
                </c:pt>
                <c:pt idx="1292">
                  <c:v>4.8850895768876903</c:v>
                </c:pt>
                <c:pt idx="1293">
                  <c:v>4.8850958436998102</c:v>
                </c:pt>
                <c:pt idx="1294">
                  <c:v>4.8851088891006302</c:v>
                </c:pt>
                <c:pt idx="1295">
                  <c:v>4.8851288440463501</c:v>
                </c:pt>
                <c:pt idx="1296">
                  <c:v>4.8851558109038598</c:v>
                </c:pt>
                <c:pt idx="1297">
                  <c:v>4.8851898164113203</c:v>
                </c:pt>
                <c:pt idx="1298">
                  <c:v>4.8852309049190001</c:v>
                </c:pt>
                <c:pt idx="1299">
                  <c:v>4.8852790682302398</c:v>
                </c:pt>
                <c:pt idx="1300">
                  <c:v>4.8853342501978396</c:v>
                </c:pt>
                <c:pt idx="1301">
                  <c:v>4.8853963139513903</c:v>
                </c:pt>
                <c:pt idx="1302">
                  <c:v>4.88546512072518</c:v>
                </c:pt>
                <c:pt idx="1303">
                  <c:v>4.8855404606384196</c:v>
                </c:pt>
                <c:pt idx="1304">
                  <c:v>4.8856220701254198</c:v>
                </c:pt>
                <c:pt idx="1305">
                  <c:v>4.8857096441568402</c:v>
                </c:pt>
                <c:pt idx="1306">
                  <c:v>4.8858028700617702</c:v>
                </c:pt>
                <c:pt idx="1307">
                  <c:v>4.8859013553986204</c:v>
                </c:pt>
                <c:pt idx="1308">
                  <c:v>4.88600465661575</c:v>
                </c:pt>
                <c:pt idx="1309">
                  <c:v>4.8861123119914298</c:v>
                </c:pt>
                <c:pt idx="1310">
                  <c:v>4.8862238301946297</c:v>
                </c:pt>
                <c:pt idx="1311">
                  <c:v>4.8863386768766004</c:v>
                </c:pt>
                <c:pt idx="1312">
                  <c:v>4.8864562759458501</c:v>
                </c:pt>
                <c:pt idx="1313">
                  <c:v>4.8865760325996401</c:v>
                </c:pt>
                <c:pt idx="1314">
                  <c:v>4.8866973444062998</c:v>
                </c:pt>
                <c:pt idx="1315">
                  <c:v>4.8868195488472699</c:v>
                </c:pt>
                <c:pt idx="1316">
                  <c:v>4.8869419797424598</c:v>
                </c:pt>
                <c:pt idx="1317">
                  <c:v>4.8870639739444801</c:v>
                </c:pt>
                <c:pt idx="1318">
                  <c:v>4.8871848684705901</c:v>
                </c:pt>
                <c:pt idx="1319">
                  <c:v>4.8873039695634501</c:v>
                </c:pt>
                <c:pt idx="1320">
                  <c:v>4.88742059343679</c:v>
                </c:pt>
                <c:pt idx="1321">
                  <c:v>4.8875340316909996</c:v>
                </c:pt>
                <c:pt idx="1322">
                  <c:v>4.8876436065243603</c:v>
                </c:pt>
                <c:pt idx="1323">
                  <c:v>4.8877486506120702</c:v>
                </c:pt>
                <c:pt idx="1324">
                  <c:v>4.8878485218418701</c:v>
                </c:pt>
                <c:pt idx="1325">
                  <c:v>4.8879425488029398</c:v>
                </c:pt>
                <c:pt idx="1326">
                  <c:v>4.8880301003711697</c:v>
                </c:pt>
                <c:pt idx="1327">
                  <c:v>4.8881105864212104</c:v>
                </c:pt>
                <c:pt idx="1328">
                  <c:v>4.8881834314770902</c:v>
                </c:pt>
                <c:pt idx="1329">
                  <c:v>4.8882480937175004</c:v>
                </c:pt>
                <c:pt idx="1330">
                  <c:v>4.8883040733823098</c:v>
                </c:pt>
                <c:pt idx="1331">
                  <c:v>4.8883509192513799</c:v>
                </c:pt>
                <c:pt idx="1332">
                  <c:v>4.8883881873625903</c:v>
                </c:pt>
                <c:pt idx="1333">
                  <c:v>4.8884154800597397</c:v>
                </c:pt>
                <c:pt idx="1334">
                  <c:v>4.8884324665876697</c:v>
                </c:pt>
                <c:pt idx="1335">
                  <c:v>4.8884388220211799</c:v>
                </c:pt>
                <c:pt idx="1336">
                  <c:v>4.8884343173597102</c:v>
                </c:pt>
                <c:pt idx="1337">
                  <c:v>4.8884187504217502</c:v>
                </c:pt>
                <c:pt idx="1338">
                  <c:v>4.8883919734871402</c:v>
                </c:pt>
                <c:pt idx="1339">
                  <c:v>4.8883538595185501</c:v>
                </c:pt>
                <c:pt idx="1340">
                  <c:v>4.88830435289176</c:v>
                </c:pt>
                <c:pt idx="1341">
                  <c:v>4.88824346606423</c:v>
                </c:pt>
                <c:pt idx="1342">
                  <c:v>4.8881712858227404</c:v>
                </c:pt>
                <c:pt idx="1343">
                  <c:v>4.8880878812940001</c:v>
                </c:pt>
                <c:pt idx="1344">
                  <c:v>4.8879933850267898</c:v>
                </c:pt>
                <c:pt idx="1345">
                  <c:v>4.8878879986558301</c:v>
                </c:pt>
                <c:pt idx="1346">
                  <c:v>4.88777197177569</c:v>
                </c:pt>
                <c:pt idx="1347">
                  <c:v>4.8876455714292604</c:v>
                </c:pt>
                <c:pt idx="1348">
                  <c:v>4.8875091278538303</c:v>
                </c:pt>
                <c:pt idx="1349">
                  <c:v>4.8873630085184798</c:v>
                </c:pt>
                <c:pt idx="1350">
                  <c:v>4.8872076293198203</c:v>
                </c:pt>
                <c:pt idx="1351">
                  <c:v>4.88704340346181</c:v>
                </c:pt>
                <c:pt idx="1352">
                  <c:v>4.8868707968627696</c:v>
                </c:pt>
                <c:pt idx="1353">
                  <c:v>4.8866903017663201</c:v>
                </c:pt>
                <c:pt idx="1354">
                  <c:v>4.8865024287202203</c:v>
                </c:pt>
                <c:pt idx="1355">
                  <c:v>4.8863077027105204</c:v>
                </c:pt>
                <c:pt idx="1356">
                  <c:v>4.8861066201162604</c:v>
                </c:pt>
                <c:pt idx="1357">
                  <c:v>4.8858997498216299</c:v>
                </c:pt>
                <c:pt idx="1358">
                  <c:v>4.8856876903488304</c:v>
                </c:pt>
                <c:pt idx="1359">
                  <c:v>4.8854709993348502</c:v>
                </c:pt>
                <c:pt idx="1360">
                  <c:v>4.8852502260613697</c:v>
                </c:pt>
                <c:pt idx="1361">
                  <c:v>4.8850259277602603</c:v>
                </c:pt>
                <c:pt idx="1362">
                  <c:v>4.8847986492089399</c:v>
                </c:pt>
                <c:pt idx="1363">
                  <c:v>4.8845689411189701</c:v>
                </c:pt>
                <c:pt idx="1364">
                  <c:v>4.8843373479617798</c:v>
                </c:pt>
                <c:pt idx="1365">
                  <c:v>4.8841043824064903</c:v>
                </c:pt>
                <c:pt idx="1366">
                  <c:v>4.8838705608898003</c:v>
                </c:pt>
                <c:pt idx="1367">
                  <c:v>4.8836363775258196</c:v>
                </c:pt>
                <c:pt idx="1368">
                  <c:v>4.8834023001168401</c:v>
                </c:pt>
                <c:pt idx="1369">
                  <c:v>4.88316873503463</c:v>
                </c:pt>
                <c:pt idx="1370">
                  <c:v>4.8829361313102497</c:v>
                </c:pt>
                <c:pt idx="1371">
                  <c:v>4.8827048438606599</c:v>
                </c:pt>
                <c:pt idx="1372">
                  <c:v>4.8824752622219796</c:v>
                </c:pt>
                <c:pt idx="1373">
                  <c:v>4.8822477491069298</c:v>
                </c:pt>
                <c:pt idx="1374">
                  <c:v>4.88202262895825</c:v>
                </c:pt>
                <c:pt idx="1375">
                  <c:v>4.8818001842032697</c:v>
                </c:pt>
                <c:pt idx="1376">
                  <c:v>4.88158066051035</c:v>
                </c:pt>
                <c:pt idx="1377">
                  <c:v>4.8813643063359198</c:v>
                </c:pt>
                <c:pt idx="1378">
                  <c:v>4.8811513565098599</c:v>
                </c:pt>
                <c:pt idx="1379">
                  <c:v>4.8809420188267199</c:v>
                </c:pt>
                <c:pt idx="1380">
                  <c:v>4.8807364183103603</c:v>
                </c:pt>
                <c:pt idx="1381">
                  <c:v>4.8805347114242403</c:v>
                </c:pt>
                <c:pt idx="1382">
                  <c:v>4.8803370351248798</c:v>
                </c:pt>
                <c:pt idx="1383">
                  <c:v>4.88014351634716</c:v>
                </c:pt>
                <c:pt idx="1384">
                  <c:v>4.8799542081894201</c:v>
                </c:pt>
                <c:pt idx="1385">
                  <c:v>4.87976913841017</c:v>
                </c:pt>
                <c:pt idx="1386">
                  <c:v>4.87958836347154</c:v>
                </c:pt>
                <c:pt idx="1387">
                  <c:v>4.8794119521069401</c:v>
                </c:pt>
                <c:pt idx="1388">
                  <c:v>4.8792398840868003</c:v>
                </c:pt>
                <c:pt idx="1389">
                  <c:v>4.8790721724930499</c:v>
                </c:pt>
                <c:pt idx="1390">
                  <c:v>4.8789087585365696</c:v>
                </c:pt>
                <c:pt idx="1391">
                  <c:v>4.87874960864331</c:v>
                </c:pt>
                <c:pt idx="1392">
                  <c:v>4.87859469250178</c:v>
                </c:pt>
                <c:pt idx="1393">
                  <c:v>4.8784439163602897</c:v>
                </c:pt>
                <c:pt idx="1394">
                  <c:v>4.8782972142754302</c:v>
                </c:pt>
                <c:pt idx="1395">
                  <c:v>4.8781545000611697</c:v>
                </c:pt>
                <c:pt idx="1396">
                  <c:v>4.8780156452457</c:v>
                </c:pt>
                <c:pt idx="1397">
                  <c:v>4.8778805384686601</c:v>
                </c:pt>
                <c:pt idx="1398">
                  <c:v>4.87774905998827</c:v>
                </c:pt>
                <c:pt idx="1399">
                  <c:v>4.8776210574788497</c:v>
                </c:pt>
                <c:pt idx="1400">
                  <c:v>4.8774963778440901</c:v>
                </c:pt>
                <c:pt idx="1401">
                  <c:v>4.8773748719696002</c:v>
                </c:pt>
                <c:pt idx="1402">
                  <c:v>4.8772563652086198</c:v>
                </c:pt>
                <c:pt idx="1403">
                  <c:v>4.87714069317573</c:v>
                </c:pt>
                <c:pt idx="1404">
                  <c:v>4.8770276606865099</c:v>
                </c:pt>
                <c:pt idx="1405">
                  <c:v>4.8769170804855397</c:v>
                </c:pt>
                <c:pt idx="1406">
                  <c:v>4.8768087733266796</c:v>
                </c:pt>
                <c:pt idx="1407">
                  <c:v>4.8767025532859396</c:v>
                </c:pt>
                <c:pt idx="1408">
                  <c:v>4.8765981970561203</c:v>
                </c:pt>
                <c:pt idx="1409">
                  <c:v>4.8764955105082404</c:v>
                </c:pt>
                <c:pt idx="1410">
                  <c:v>4.8763943198666997</c:v>
                </c:pt>
                <c:pt idx="1411">
                  <c:v>4.8762944024182602</c:v>
                </c:pt>
                <c:pt idx="1412">
                  <c:v>4.8761955517773599</c:v>
                </c:pt>
                <c:pt idx="1413">
                  <c:v>4.87609757659156</c:v>
                </c:pt>
                <c:pt idx="1414">
                  <c:v>4.8760003042391196</c:v>
                </c:pt>
                <c:pt idx="1415">
                  <c:v>4.8759035539779498</c:v>
                </c:pt>
                <c:pt idx="1416">
                  <c:v>4.8758071699307903</c:v>
                </c:pt>
                <c:pt idx="1417">
                  <c:v>4.87571099471152</c:v>
                </c:pt>
                <c:pt idx="1418">
                  <c:v>4.8756148694746901</c:v>
                </c:pt>
                <c:pt idx="1419">
                  <c:v>4.8755186524832403</c:v>
                </c:pt>
                <c:pt idx="1420">
                  <c:v>4.87542223476561</c:v>
                </c:pt>
                <c:pt idx="1421">
                  <c:v>4.8753255132337703</c:v>
                </c:pt>
                <c:pt idx="1422">
                  <c:v>4.8752284110938602</c:v>
                </c:pt>
                <c:pt idx="1423">
                  <c:v>4.8751308709327903</c:v>
                </c:pt>
                <c:pt idx="1424">
                  <c:v>4.8750328606115696</c:v>
                </c:pt>
                <c:pt idx="1425">
                  <c:v>4.8749343581989502</c:v>
                </c:pt>
                <c:pt idx="1426">
                  <c:v>4.8748353745302602</c:v>
                </c:pt>
                <c:pt idx="1427">
                  <c:v>4.87473592311453</c:v>
                </c:pt>
                <c:pt idx="1428">
                  <c:v>4.8746360551003001</c:v>
                </c:pt>
                <c:pt idx="1429">
                  <c:v>4.8745358597674402</c:v>
                </c:pt>
                <c:pt idx="1430">
                  <c:v>4.8744354378154098</c:v>
                </c:pt>
                <c:pt idx="1431">
                  <c:v>4.8743349182799998</c:v>
                </c:pt>
                <c:pt idx="1432">
                  <c:v>4.8742344474529897</c:v>
                </c:pt>
                <c:pt idx="1433">
                  <c:v>4.87413420861595</c:v>
                </c:pt>
                <c:pt idx="1434">
                  <c:v>4.8740343716709198</c:v>
                </c:pt>
                <c:pt idx="1435">
                  <c:v>4.8739351590740103</c:v>
                </c:pt>
                <c:pt idx="1436">
                  <c:v>4.8738368332244004</c:v>
                </c:pt>
                <c:pt idx="1437">
                  <c:v>4.8737396286412702</c:v>
                </c:pt>
                <c:pt idx="1438">
                  <c:v>4.87364383431711</c:v>
                </c:pt>
                <c:pt idx="1439">
                  <c:v>4.8735497208626297</c:v>
                </c:pt>
                <c:pt idx="1440">
                  <c:v>4.8734575984952402</c:v>
                </c:pt>
                <c:pt idx="1441">
                  <c:v>4.8733677959985604</c:v>
                </c:pt>
                <c:pt idx="1442">
                  <c:v>4.8732806363752097</c:v>
                </c:pt>
                <c:pt idx="1443">
                  <c:v>4.873196472559</c:v>
                </c:pt>
                <c:pt idx="1444">
                  <c:v>4.8731156358184204</c:v>
                </c:pt>
                <c:pt idx="1445">
                  <c:v>4.87303844660042</c:v>
                </c:pt>
                <c:pt idx="1446">
                  <c:v>4.8729652523598004</c:v>
                </c:pt>
                <c:pt idx="1447">
                  <c:v>4.8728963941551999</c:v>
                </c:pt>
                <c:pt idx="1448">
                  <c:v>4.8728322221574398</c:v>
                </c:pt>
                <c:pt idx="1449">
                  <c:v>4.87277308415148</c:v>
                </c:pt>
                <c:pt idx="1450">
                  <c:v>4.8727192993877804</c:v>
                </c:pt>
                <c:pt idx="1451">
                  <c:v>4.8726711696209897</c:v>
                </c:pt>
                <c:pt idx="1452">
                  <c:v>4.8726289924674298</c:v>
                </c:pt>
                <c:pt idx="1453">
                  <c:v>4.8725930855659003</c:v>
                </c:pt>
                <c:pt idx="1454">
                  <c:v>4.8725637098324501</c:v>
                </c:pt>
                <c:pt idx="1455">
                  <c:v>4.8725411195784298</c:v>
                </c:pt>
                <c:pt idx="1456">
                  <c:v>4.8725255357443702</c:v>
                </c:pt>
                <c:pt idx="1457">
                  <c:v>4.8725171873383397</c:v>
                </c:pt>
                <c:pt idx="1458">
                  <c:v>4.8725162791430199</c:v>
                </c:pt>
                <c:pt idx="1459">
                  <c:v>4.8725229658473701</c:v>
                </c:pt>
                <c:pt idx="1460">
                  <c:v>4.8725373985373297</c:v>
                </c:pt>
                <c:pt idx="1461">
                  <c:v>4.8725596898860397</c:v>
                </c:pt>
                <c:pt idx="1462">
                  <c:v>4.8725899583094101</c:v>
                </c:pt>
                <c:pt idx="1463">
                  <c:v>4.8726282594006598</c:v>
                </c:pt>
                <c:pt idx="1464">
                  <c:v>4.8726753901778199</c:v>
                </c:pt>
                <c:pt idx="1465">
                  <c:v>4.8727401872542604</c:v>
                </c:pt>
                <c:pt idx="1466">
                  <c:v>4.8728181558748798</c:v>
                </c:pt>
                <c:pt idx="1467">
                  <c:v>4.8729058363773001</c:v>
                </c:pt>
                <c:pt idx="1468">
                  <c:v>4.8730022557756296</c:v>
                </c:pt>
                <c:pt idx="1469">
                  <c:v>4.8731070355258099</c:v>
                </c:pt>
                <c:pt idx="1470">
                  <c:v>4.8732199770396196</c:v>
                </c:pt>
                <c:pt idx="1471">
                  <c:v>4.8733408771370099</c:v>
                </c:pt>
                <c:pt idx="1472">
                  <c:v>4.8734695621786202</c:v>
                </c:pt>
                <c:pt idx="1473">
                  <c:v>4.8736058868714203</c:v>
                </c:pt>
                <c:pt idx="1474">
                  <c:v>4.87374966701866</c:v>
                </c:pt>
                <c:pt idx="1475">
                  <c:v>4.8739007154444796</c:v>
                </c:pt>
                <c:pt idx="1476">
                  <c:v>4.8740588364191897</c:v>
                </c:pt>
                <c:pt idx="1477">
                  <c:v>4.8742238279477998</c:v>
                </c:pt>
                <c:pt idx="1478">
                  <c:v>4.8743954887879397</c:v>
                </c:pt>
                <c:pt idx="1479">
                  <c:v>4.8745735992467898</c:v>
                </c:pt>
                <c:pt idx="1480">
                  <c:v>4.87475793820962</c:v>
                </c:pt>
                <c:pt idx="1481">
                  <c:v>4.8749482897340997</c:v>
                </c:pt>
                <c:pt idx="1482">
                  <c:v>4.8751444505632504</c:v>
                </c:pt>
                <c:pt idx="1483">
                  <c:v>4.87534622295217</c:v>
                </c:pt>
                <c:pt idx="1484">
                  <c:v>4.8755534217576502</c:v>
                </c:pt>
                <c:pt idx="1485">
                  <c:v>4.87576586670742</c:v>
                </c:pt>
                <c:pt idx="1486">
                  <c:v>4.8759834030576403</c:v>
                </c:pt>
                <c:pt idx="1487">
                  <c:v>4.8762058905279702</c:v>
                </c:pt>
                <c:pt idx="1488">
                  <c:v>4.8764331445332498</c:v>
                </c:pt>
                <c:pt idx="1489">
                  <c:v>4.8766649916529898</c:v>
                </c:pt>
                <c:pt idx="1490">
                  <c:v>4.8769012198125603</c:v>
                </c:pt>
                <c:pt idx="1491">
                  <c:v>4.8771416116573496</c:v>
                </c:pt>
                <c:pt idx="1492">
                  <c:v>4.8773859374495503</c:v>
                </c:pt>
                <c:pt idx="1493">
                  <c:v>4.8776339841792398</c:v>
                </c:pt>
                <c:pt idx="1494">
                  <c:v>4.8778854896895698</c:v>
                </c:pt>
                <c:pt idx="1495">
                  <c:v>4.8781402430231697</c:v>
                </c:pt>
                <c:pt idx="1496">
                  <c:v>4.8783980537841298</c:v>
                </c:pt>
                <c:pt idx="1497">
                  <c:v>4.8786587284605698</c:v>
                </c:pt>
                <c:pt idx="1498">
                  <c:v>4.8789220740800996</c:v>
                </c:pt>
                <c:pt idx="1499">
                  <c:v>4.8791879289654601</c:v>
                </c:pt>
                <c:pt idx="1500">
                  <c:v>4.8794561196877799</c:v>
                </c:pt>
                <c:pt idx="1501">
                  <c:v>4.87972650211419</c:v>
                </c:pt>
                <c:pt idx="1502">
                  <c:v>4.8799989592950199</c:v>
                </c:pt>
                <c:pt idx="1503">
                  <c:v>4.88027334603124</c:v>
                </c:pt>
                <c:pt idx="1504">
                  <c:v>4.8805495692309</c:v>
                </c:pt>
                <c:pt idx="1505">
                  <c:v>4.8808275193356803</c:v>
                </c:pt>
                <c:pt idx="1506">
                  <c:v>4.8811071217661697</c:v>
                </c:pt>
                <c:pt idx="1507">
                  <c:v>4.8813883221021896</c:v>
                </c:pt>
                <c:pt idx="1508">
                  <c:v>4.8816710465058799</c:v>
                </c:pt>
                <c:pt idx="1509">
                  <c:v>4.8819552268446298</c:v>
                </c:pt>
                <c:pt idx="1510">
                  <c:v>4.88224080976119</c:v>
                </c:pt>
                <c:pt idx="1511">
                  <c:v>4.8825277205951796</c:v>
                </c:pt>
                <c:pt idx="1512">
                  <c:v>4.8828159080690599</c:v>
                </c:pt>
                <c:pt idx="1513">
                  <c:v>4.8831053102017297</c:v>
                </c:pt>
                <c:pt idx="1514">
                  <c:v>4.8833958407083298</c:v>
                </c:pt>
                <c:pt idx="1515">
                  <c:v>4.8836873966891803</c:v>
                </c:pt>
                <c:pt idx="1516">
                  <c:v>4.8839798493220004</c:v>
                </c:pt>
                <c:pt idx="1517">
                  <c:v>4.8842730699394101</c:v>
                </c:pt>
                <c:pt idx="1518">
                  <c:v>4.88456688953808</c:v>
                </c:pt>
                <c:pt idx="1519">
                  <c:v>4.88486111193059</c:v>
                </c:pt>
                <c:pt idx="1520">
                  <c:v>4.8851555419553501</c:v>
                </c:pt>
                <c:pt idx="1521">
                  <c:v>4.8854499895163599</c:v>
                </c:pt>
                <c:pt idx="1522">
                  <c:v>4.8857442522345602</c:v>
                </c:pt>
                <c:pt idx="1523">
                  <c:v>4.8860381178752803</c:v>
                </c:pt>
                <c:pt idx="1524">
                  <c:v>4.8863313903093797</c:v>
                </c:pt>
                <c:pt idx="1525">
                  <c:v>4.8866238871813596</c:v>
                </c:pt>
                <c:pt idx="1526">
                  <c:v>4.8869153980739304</c:v>
                </c:pt>
                <c:pt idx="1527">
                  <c:v>4.8872057212076401</c:v>
                </c:pt>
                <c:pt idx="1528">
                  <c:v>4.88749471842989</c:v>
                </c:pt>
                <c:pt idx="1529">
                  <c:v>4.8877822171432896</c:v>
                </c:pt>
                <c:pt idx="1530">
                  <c:v>4.88806804362995</c:v>
                </c:pt>
                <c:pt idx="1531">
                  <c:v>4.8883520704652899</c:v>
                </c:pt>
                <c:pt idx="1532">
                  <c:v>4.8886341453025199</c:v>
                </c:pt>
                <c:pt idx="1533">
                  <c:v>4.8889141116811103</c:v>
                </c:pt>
                <c:pt idx="1534">
                  <c:v>4.8891917996131502</c:v>
                </c:pt>
                <c:pt idx="1535">
                  <c:v>4.8894670470182096</c:v>
                </c:pt>
                <c:pt idx="1536">
                  <c:v>4.8897396931948798</c:v>
                </c:pt>
                <c:pt idx="1537">
                  <c:v>4.8900095536580297</c:v>
                </c:pt>
                <c:pt idx="1538">
                  <c:v>4.89027643953664</c:v>
                </c:pt>
                <c:pt idx="1539">
                  <c:v>4.89054015654804</c:v>
                </c:pt>
                <c:pt idx="1540">
                  <c:v>4.8908005038624403</c:v>
                </c:pt>
                <c:pt idx="1541">
                  <c:v>4.8910573172102696</c:v>
                </c:pt>
                <c:pt idx="1542">
                  <c:v>4.8913104244152201</c:v>
                </c:pt>
                <c:pt idx="1543">
                  <c:v>4.8915596445895702</c:v>
                </c:pt>
                <c:pt idx="1544">
                  <c:v>4.8918048052343197</c:v>
                </c:pt>
                <c:pt idx="1545">
                  <c:v>4.8920457422118098</c:v>
                </c:pt>
                <c:pt idx="1546">
                  <c:v>4.8922823141862999</c:v>
                </c:pt>
                <c:pt idx="1547">
                  <c:v>4.89251435932389</c:v>
                </c:pt>
                <c:pt idx="1548">
                  <c:v>4.8927416997565398</c:v>
                </c:pt>
                <c:pt idx="1549">
                  <c:v>4.8929641692266399</c:v>
                </c:pt>
                <c:pt idx="1550">
                  <c:v>4.8931815888528298</c:v>
                </c:pt>
                <c:pt idx="1551">
                  <c:v>4.8933937846898701</c:v>
                </c:pt>
                <c:pt idx="1552">
                  <c:v>4.8936005967718197</c:v>
                </c:pt>
                <c:pt idx="1553">
                  <c:v>4.8938018716249498</c:v>
                </c:pt>
                <c:pt idx="1554">
                  <c:v>4.8939974911253703</c:v>
                </c:pt>
                <c:pt idx="1555">
                  <c:v>4.8941873818815802</c:v>
                </c:pt>
                <c:pt idx="1556">
                  <c:v>4.8943715054106702</c:v>
                </c:pt>
                <c:pt idx="1557">
                  <c:v>4.8945498632709503</c:v>
                </c:pt>
                <c:pt idx="1558">
                  <c:v>4.8947225671365402</c:v>
                </c:pt>
                <c:pt idx="1559">
                  <c:v>4.8948897700784402</c:v>
                </c:pt>
                <c:pt idx="1560">
                  <c:v>4.8950516573517104</c:v>
                </c:pt>
                <c:pt idx="1561">
                  <c:v>4.8952084757361796</c:v>
                </c:pt>
                <c:pt idx="1562">
                  <c:v>4.8953605060972896</c:v>
                </c:pt>
                <c:pt idx="1563">
                  <c:v>4.8955080604790702</c:v>
                </c:pt>
                <c:pt idx="1564">
                  <c:v>4.8956514715828696</c:v>
                </c:pt>
                <c:pt idx="1565">
                  <c:v>4.8957910774539402</c:v>
                </c:pt>
                <c:pt idx="1566">
                  <c:v>4.8959272966443397</c:v>
                </c:pt>
                <c:pt idx="1567">
                  <c:v>4.8960605054522102</c:v>
                </c:pt>
                <c:pt idx="1568">
                  <c:v>4.8961911236143001</c:v>
                </c:pt>
                <c:pt idx="1569">
                  <c:v>4.8963195427164603</c:v>
                </c:pt>
                <c:pt idx="1570">
                  <c:v>4.8964461443343597</c:v>
                </c:pt>
                <c:pt idx="1571">
                  <c:v>4.8965713027787201</c:v>
                </c:pt>
                <c:pt idx="1572">
                  <c:v>4.8966953521495897</c:v>
                </c:pt>
                <c:pt idx="1573">
                  <c:v>4.8968185843281002</c:v>
                </c:pt>
                <c:pt idx="1574">
                  <c:v>4.8969412329774702</c:v>
                </c:pt>
                <c:pt idx="1575">
                  <c:v>4.8970634866229101</c:v>
                </c:pt>
                <c:pt idx="1576">
                  <c:v>4.8971854828449901</c:v>
                </c:pt>
                <c:pt idx="1577">
                  <c:v>4.8973072812156904</c:v>
                </c:pt>
                <c:pt idx="1578">
                  <c:v>4.8974289915764002</c:v>
                </c:pt>
                <c:pt idx="1579">
                  <c:v>4.8975507233001503</c:v>
                </c:pt>
                <c:pt idx="1580">
                  <c:v>4.8976726164222901</c:v>
                </c:pt>
                <c:pt idx="1581">
                  <c:v>4.8977948950901196</c:v>
                </c:pt>
                <c:pt idx="1582">
                  <c:v>4.8979177849880697</c:v>
                </c:pt>
                <c:pt idx="1583">
                  <c:v>4.89804162728137</c:v>
                </c:pt>
                <c:pt idx="1584">
                  <c:v>4.8981668412875701</c:v>
                </c:pt>
                <c:pt idx="1585">
                  <c:v>4.8982938915727798</c:v>
                </c:pt>
                <c:pt idx="1586">
                  <c:v>4.8984233092971996</c:v>
                </c:pt>
                <c:pt idx="1587">
                  <c:v>4.8985556588097898</c:v>
                </c:pt>
                <c:pt idx="1588">
                  <c:v>4.89869150753682</c:v>
                </c:pt>
                <c:pt idx="1589">
                  <c:v>4.8988314282651197</c:v>
                </c:pt>
                <c:pt idx="1590">
                  <c:v>4.8989759675233797</c:v>
                </c:pt>
                <c:pt idx="1591">
                  <c:v>4.8991255773382596</c:v>
                </c:pt>
                <c:pt idx="1592">
                  <c:v>4.8992806209658299</c:v>
                </c:pt>
                <c:pt idx="1593">
                  <c:v>4.8994412940630001</c:v>
                </c:pt>
                <c:pt idx="1594">
                  <c:v>4.8996076581342001</c:v>
                </c:pt>
                <c:pt idx="1595">
                  <c:v>4.8997795090890204</c:v>
                </c:pt>
                <c:pt idx="1596">
                  <c:v>4.8999564144204699</c:v>
                </c:pt>
                <c:pt idx="1597">
                  <c:v>4.9001376818457301</c:v>
                </c:pt>
                <c:pt idx="1598">
                  <c:v>4.9003223010544898</c:v>
                </c:pt>
                <c:pt idx="1599">
                  <c:v>4.9005090426916498</c:v>
                </c:pt>
                <c:pt idx="1600">
                  <c:v>4.9006964741833796</c:v>
                </c:pt>
                <c:pt idx="1601">
                  <c:v>4.9008830578728704</c:v>
                </c:pt>
                <c:pt idx="1602">
                  <c:v>4.9010672856139097</c:v>
                </c:pt>
                <c:pt idx="1603">
                  <c:v>4.9012478134592001</c:v>
                </c:pt>
                <c:pt idx="1604">
                  <c:v>4.9014235216479403</c:v>
                </c:pt>
                <c:pt idx="1605">
                  <c:v>4.9015937463321499</c:v>
                </c:pt>
                <c:pt idx="1606">
                  <c:v>4.9017583653311201</c:v>
                </c:pt>
                <c:pt idx="1607">
                  <c:v>4.9019178296631498</c:v>
                </c:pt>
                <c:pt idx="1608">
                  <c:v>4.9020732922438501</c:v>
                </c:pt>
                <c:pt idx="1609">
                  <c:v>4.9022266392462699</c:v>
                </c:pt>
                <c:pt idx="1610">
                  <c:v>4.9023804340397401</c:v>
                </c:pt>
                <c:pt idx="1611">
                  <c:v>4.9025379558690201</c:v>
                </c:pt>
                <c:pt idx="1612">
                  <c:v>4.9027032026281203</c:v>
                </c:pt>
                <c:pt idx="1613">
                  <c:v>4.9028808116959102</c:v>
                </c:pt>
                <c:pt idx="1614">
                  <c:v>4.90307613379583</c:v>
                </c:pt>
                <c:pt idx="1615">
                  <c:v>4.9032952000776504</c:v>
                </c:pt>
                <c:pt idx="1616">
                  <c:v>4.9035446503137496</c:v>
                </c:pt>
                <c:pt idx="1617">
                  <c:v>4.9038315769318901</c:v>
                </c:pt>
                <c:pt idx="1618">
                  <c:v>4.9041634126564801</c:v>
                </c:pt>
                <c:pt idx="1619">
                  <c:v>4.9045476100421501</c:v>
                </c:pt>
                <c:pt idx="1620">
                  <c:v>4.9049912660673396</c:v>
                </c:pt>
                <c:pt idx="1621">
                  <c:v>4.9055006854669498</c:v>
                </c:pt>
                <c:pt idx="1622">
                  <c:v>4.9060808392405102</c:v>
                </c:pt>
                <c:pt idx="1623">
                  <c:v>4.9067348074200501</c:v>
                </c:pt>
                <c:pt idx="1624">
                  <c:v>4.90746319841762</c:v>
                </c:pt>
                <c:pt idx="1625">
                  <c:v>4.9082636873101997</c:v>
                </c:pt>
                <c:pt idx="1626">
                  <c:v>4.9091304853256696</c:v>
                </c:pt>
                <c:pt idx="1627">
                  <c:v>4.9100541076619697</c:v>
                </c:pt>
                <c:pt idx="1628">
                  <c:v>4.9110213072156998</c:v>
                </c:pt>
                <c:pt idx="1629">
                  <c:v>4.9120152342979404</c:v>
                </c:pt>
                <c:pt idx="1630">
                  <c:v>4.9130158514019699</c:v>
                </c:pt>
                <c:pt idx="1631">
                  <c:v>4.9140003981062899</c:v>
                </c:pt>
                <c:pt idx="1632">
                  <c:v>4.91494424890828</c:v>
                </c:pt>
                <c:pt idx="1633">
                  <c:v>4.9158218031215499</c:v>
                </c:pt>
                <c:pt idx="1634">
                  <c:v>4.9166074057020097</c:v>
                </c:pt>
                <c:pt idx="1635">
                  <c:v>4.9172764416168198</c:v>
                </c:pt>
                <c:pt idx="1636">
                  <c:v>4.9178063052285603</c:v>
                </c:pt>
                <c:pt idx="1637">
                  <c:v>4.9181772920868596</c:v>
                </c:pt>
                <c:pt idx="1638">
                  <c:v>4.9183734957318999</c:v>
                </c:pt>
                <c:pt idx="1639">
                  <c:v>4.9183837175589504</c:v>
                </c:pt>
                <c:pt idx="1640">
                  <c:v>4.9182023687394496</c:v>
                </c:pt>
                <c:pt idx="1641">
                  <c:v>4.9178301123149204</c:v>
                </c:pt>
                <c:pt idx="1642">
                  <c:v>4.9172743922604898</c:v>
                </c:pt>
                <c:pt idx="1643">
                  <c:v>4.9165495830600898</c:v>
                </c:pt>
                <c:pt idx="1644">
                  <c:v>4.9156766357590502</c:v>
                </c:pt>
                <c:pt idx="1645">
                  <c:v>4.9146824841306804</c:v>
                </c:pt>
                <c:pt idx="1646">
                  <c:v>4.9136000193472302</c:v>
                </c:pt>
                <c:pt idx="1647">
                  <c:v>4.9124681104809698</c:v>
                </c:pt>
                <c:pt idx="1648">
                  <c:v>4.91133091455265</c:v>
                </c:pt>
                <c:pt idx="1649">
                  <c:v>4.9102367699614398</c:v>
                </c:pt>
                <c:pt idx="1650">
                  <c:v>4.9092354500734201</c:v>
                </c:pt>
                <c:pt idx="1651">
                  <c:v>4.9083744091081201</c:v>
                </c:pt>
                <c:pt idx="1652">
                  <c:v>4.9076962696638597</c:v>
                </c:pt>
                <c:pt idx="1653">
                  <c:v>4.9072345124479302</c:v>
                </c:pt>
                <c:pt idx="1654">
                  <c:v>4.9070137268630702</c:v>
                </c:pt>
                <c:pt idx="1655">
                  <c:v>4.9070460818992103</c:v>
                </c:pt>
                <c:pt idx="1656">
                  <c:v>4.9073234927178699</c:v>
                </c:pt>
                <c:pt idx="1657">
                  <c:v>4.9078227541310797</c:v>
                </c:pt>
                <c:pt idx="1658">
                  <c:v>4.9085051554318202</c:v>
                </c:pt>
                <c:pt idx="1659">
                  <c:v>4.9093147803597397</c:v>
                </c:pt>
                <c:pt idx="1660">
                  <c:v>4.9101831499127799</c:v>
                </c:pt>
                <c:pt idx="1661">
                  <c:v>4.9110202840320003</c:v>
                </c:pt>
                <c:pt idx="1662">
                  <c:v>4.9117487263334398</c:v>
                </c:pt>
                <c:pt idx="1663">
                  <c:v>4.9123288832153502</c:v>
                </c:pt>
                <c:pt idx="1664">
                  <c:v>4.9126630759796797</c:v>
                </c:pt>
                <c:pt idx="1665">
                  <c:v>4.9128701592821997</c:v>
                </c:pt>
                <c:pt idx="1666">
                  <c:v>4.9130893605641202</c:v>
                </c:pt>
                <c:pt idx="1667">
                  <c:v>4.9133561013648501</c:v>
                </c:pt>
                <c:pt idx="1668">
                  <c:v>4.9136632962359803</c:v>
                </c:pt>
                <c:pt idx="1669">
                  <c:v>4.9140024107471199</c:v>
                </c:pt>
                <c:pt idx="1670">
                  <c:v>4.9143681102404999</c:v>
                </c:pt>
                <c:pt idx="1671">
                  <c:v>4.9147569675753404</c:v>
                </c:pt>
                <c:pt idx="1672">
                  <c:v>4.9151664639308104</c:v>
                </c:pt>
                <c:pt idx="1673">
                  <c:v>4.9155945686746199</c:v>
                </c:pt>
                <c:pt idx="1674">
                  <c:v>4.9160395364327902</c:v>
                </c:pt>
                <c:pt idx="1675">
                  <c:v>4.9164997801368804</c:v>
                </c:pt>
                <c:pt idx="1676">
                  <c:v>4.9169738091534896</c:v>
                </c:pt>
                <c:pt idx="1677">
                  <c:v>4.9174602303247701</c:v>
                </c:pt>
                <c:pt idx="1678">
                  <c:v>4.9179577203808797</c:v>
                </c:pt>
                <c:pt idx="1679">
                  <c:v>4.9184650085717401</c:v>
                </c:pt>
                <c:pt idx="1680">
                  <c:v>4.91898080584442</c:v>
                </c:pt>
                <c:pt idx="1681">
                  <c:v>4.9195039051869998</c:v>
                </c:pt>
                <c:pt idx="1682">
                  <c:v>4.92003312810668</c:v>
                </c:pt>
                <c:pt idx="1683">
                  <c:v>4.9205672957795397</c:v>
                </c:pt>
                <c:pt idx="1684">
                  <c:v>4.92110527001444</c:v>
                </c:pt>
                <c:pt idx="1685">
                  <c:v>4.9216459473960104</c:v>
                </c:pt>
                <c:pt idx="1686">
                  <c:v>4.9221882801444803</c:v>
                </c:pt>
                <c:pt idx="1687">
                  <c:v>4.9227312467563697</c:v>
                </c:pt>
                <c:pt idx="1688">
                  <c:v>4.92327387116846</c:v>
                </c:pt>
                <c:pt idx="1689">
                  <c:v>4.9238151943198396</c:v>
                </c:pt>
                <c:pt idx="1690">
                  <c:v>4.9243543016194797</c:v>
                </c:pt>
                <c:pt idx="1691">
                  <c:v>4.9248903119440897</c:v>
                </c:pt>
                <c:pt idx="1692">
                  <c:v>4.9254223751959199</c:v>
                </c:pt>
                <c:pt idx="1693">
                  <c:v>4.9259496749093996</c:v>
                </c:pt>
                <c:pt idx="1694">
                  <c:v>4.9264714386459199</c:v>
                </c:pt>
                <c:pt idx="1695">
                  <c:v>4.9269869300847304</c:v>
                </c:pt>
                <c:pt idx="1696">
                  <c:v>4.9274954800137296</c:v>
                </c:pt>
                <c:pt idx="1697">
                  <c:v>4.9279964470463202</c:v>
                </c:pt>
                <c:pt idx="1698">
                  <c:v>4.9284892180856597</c:v>
                </c:pt>
                <c:pt idx="1699">
                  <c:v>4.9289732102759896</c:v>
                </c:pt>
                <c:pt idx="1700">
                  <c:v>4.9294478877925201</c:v>
                </c:pt>
                <c:pt idx="1701">
                  <c:v>4.9299127276575101</c:v>
                </c:pt>
                <c:pt idx="1702">
                  <c:v>4.9303672539591199</c:v>
                </c:pt>
                <c:pt idx="1703">
                  <c:v>4.9308110344574398</c:v>
                </c:pt>
                <c:pt idx="1704">
                  <c:v>4.9312436739395498</c:v>
                </c:pt>
                <c:pt idx="1705">
                  <c:v>4.9316647909037599</c:v>
                </c:pt>
                <c:pt idx="1706">
                  <c:v>4.9320740339327704</c:v>
                </c:pt>
                <c:pt idx="1707">
                  <c:v>4.9324710594030199</c:v>
                </c:pt>
                <c:pt idx="1708">
                  <c:v>4.9328555737899098</c:v>
                </c:pt>
                <c:pt idx="1709">
                  <c:v>4.9332273078832296</c:v>
                </c:pt>
                <c:pt idx="1710">
                  <c:v>4.9335859733728196</c:v>
                </c:pt>
                <c:pt idx="1711">
                  <c:v>4.9339313276815497</c:v>
                </c:pt>
                <c:pt idx="1712">
                  <c:v>4.9342631471649296</c:v>
                </c:pt>
                <c:pt idx="1713">
                  <c:v>4.9345812229713104</c:v>
                </c:pt>
                <c:pt idx="1714">
                  <c:v>4.9348853502328698</c:v>
                </c:pt>
                <c:pt idx="1715">
                  <c:v>4.9351753419812798</c:v>
                </c:pt>
                <c:pt idx="1716">
                  <c:v>4.93545100814808</c:v>
                </c:pt>
                <c:pt idx="1717">
                  <c:v>4.9357121913371804</c:v>
                </c:pt>
                <c:pt idx="1718">
                  <c:v>4.9359587120464203</c:v>
                </c:pt>
                <c:pt idx="1719">
                  <c:v>4.93619043470673</c:v>
                </c:pt>
                <c:pt idx="1720">
                  <c:v>4.9364072131741503</c:v>
                </c:pt>
                <c:pt idx="1721">
                  <c:v>4.9366089204602197</c:v>
                </c:pt>
                <c:pt idx="1722">
                  <c:v>4.9367954765931001</c:v>
                </c:pt>
                <c:pt idx="1723">
                  <c:v>4.9369667928068903</c:v>
                </c:pt>
                <c:pt idx="1724">
                  <c:v>4.9371227928038302</c:v>
                </c:pt>
                <c:pt idx="1725">
                  <c:v>4.9372634359803804</c:v>
                </c:pt>
                <c:pt idx="1726">
                  <c:v>4.9373886883581504</c:v>
                </c:pt>
                <c:pt idx="1727">
                  <c:v>4.9374985654330201</c:v>
                </c:pt>
                <c:pt idx="1728">
                  <c:v>4.9375930980603302</c:v>
                </c:pt>
                <c:pt idx="1729">
                  <c:v>4.9376723580705502</c:v>
                </c:pt>
                <c:pt idx="1730">
                  <c:v>4.9377364459985396</c:v>
                </c:pt>
                <c:pt idx="1731">
                  <c:v>4.9377855094579504</c:v>
                </c:pt>
                <c:pt idx="1732">
                  <c:v>4.9378197255133003</c:v>
                </c:pt>
                <c:pt idx="1733">
                  <c:v>4.93783934283364</c:v>
                </c:pt>
                <c:pt idx="1734">
                  <c:v>4.9378446524019903</c:v>
                </c:pt>
                <c:pt idx="1735">
                  <c:v>4.9378359945430503</c:v>
                </c:pt>
                <c:pt idx="1736">
                  <c:v>4.9378137540298397</c:v>
                </c:pt>
                <c:pt idx="1737">
                  <c:v>4.9377783366660299</c:v>
                </c:pt>
                <c:pt idx="1738">
                  <c:v>4.9377301950093502</c:v>
                </c:pt>
                <c:pt idx="1739">
                  <c:v>4.9376698149005902</c:v>
                </c:pt>
                <c:pt idx="1740">
                  <c:v>4.9375977313174699</c:v>
                </c:pt>
                <c:pt idx="1741">
                  <c:v>4.9375144931291297</c:v>
                </c:pt>
                <c:pt idx="1742">
                  <c:v>4.9374206338251696</c:v>
                </c:pt>
                <c:pt idx="1743">
                  <c:v>4.93731668030959</c:v>
                </c:pt>
                <c:pt idx="1744">
                  <c:v>4.9372031150245403</c:v>
                </c:pt>
                <c:pt idx="1745">
                  <c:v>4.9370804144210396</c:v>
                </c:pt>
                <c:pt idx="1746">
                  <c:v>4.9369489810707003</c:v>
                </c:pt>
                <c:pt idx="1747">
                  <c:v>4.9368090931786996</c:v>
                </c:pt>
                <c:pt idx="1748">
                  <c:v>4.9366609956907102</c:v>
                </c:pt>
                <c:pt idx="1749">
                  <c:v>4.9365048205781203</c:v>
                </c:pt>
                <c:pt idx="1750">
                  <c:v>4.9363405907460702</c:v>
                </c:pt>
                <c:pt idx="1751">
                  <c:v>4.9361682213422498</c:v>
                </c:pt>
                <c:pt idx="1752">
                  <c:v>4.93598754080302</c:v>
                </c:pt>
                <c:pt idx="1753">
                  <c:v>4.9357982724581602</c:v>
                </c:pt>
                <c:pt idx="1754">
                  <c:v>4.93560008964569</c:v>
                </c:pt>
                <c:pt idx="1755">
                  <c:v>4.9353925843118303</c:v>
                </c:pt>
                <c:pt idx="1756">
                  <c:v>4.9351753747473301</c:v>
                </c:pt>
                <c:pt idx="1757">
                  <c:v>4.9349480682030702</c:v>
                </c:pt>
                <c:pt idx="1758">
                  <c:v>4.9347103658190496</c:v>
                </c:pt>
                <c:pt idx="1759">
                  <c:v>4.9344621264870003</c:v>
                </c:pt>
                <c:pt idx="1760">
                  <c:v>4.93420337293011</c:v>
                </c:pt>
                <c:pt idx="1761">
                  <c:v>4.9339343130754703</c:v>
                </c:pt>
                <c:pt idx="1762">
                  <c:v>4.9336553764161399</c:v>
                </c:pt>
                <c:pt idx="1763">
                  <c:v>4.9333673029334904</c:v>
                </c:pt>
                <c:pt idx="1764">
                  <c:v>4.93307107012608</c:v>
                </c:pt>
                <c:pt idx="1765">
                  <c:v>4.9327678871365004</c:v>
                </c:pt>
                <c:pt idx="1766">
                  <c:v>4.9324592711791704</c:v>
                </c:pt>
                <c:pt idx="1767">
                  <c:v>4.9321469755426302</c:v>
                </c:pt>
                <c:pt idx="1768">
                  <c:v>4.9318328920531203</c:v>
                </c:pt>
                <c:pt idx="1769">
                  <c:v>4.9315190217683904</c:v>
                </c:pt>
                <c:pt idx="1770">
                  <c:v>4.9312074185835897</c:v>
                </c:pt>
                <c:pt idx="1771">
                  <c:v>4.9309001214793202</c:v>
                </c:pt>
                <c:pt idx="1772">
                  <c:v>4.9305990430689404</c:v>
                </c:pt>
                <c:pt idx="1773">
                  <c:v>4.9303059289531497</c:v>
                </c:pt>
                <c:pt idx="1774">
                  <c:v>4.9300222284999604</c:v>
                </c:pt>
                <c:pt idx="1775">
                  <c:v>4.9297490982629402</c:v>
                </c:pt>
                <c:pt idx="1776">
                  <c:v>4.92948732979292</c:v>
                </c:pt>
                <c:pt idx="1777">
                  <c:v>4.9292373138170396</c:v>
                </c:pt>
                <c:pt idx="1778">
                  <c:v>4.9289989805284096</c:v>
                </c:pt>
                <c:pt idx="1779">
                  <c:v>4.9287718379362602</c:v>
                </c:pt>
                <c:pt idx="1780">
                  <c:v>4.9285549682404204</c:v>
                </c:pt>
                <c:pt idx="1781">
                  <c:v>4.9283470452807299</c:v>
                </c:pt>
                <c:pt idx="1782">
                  <c:v>4.9281463954467597</c:v>
                </c:pt>
                <c:pt idx="1783">
                  <c:v>4.9279510575026197</c:v>
                </c:pt>
                <c:pt idx="1784">
                  <c:v>4.9277588561423498</c:v>
                </c:pt>
                <c:pt idx="1785">
                  <c:v>4.9275674157813496</c:v>
                </c:pt>
                <c:pt idx="1786">
                  <c:v>4.9273743116130104</c:v>
                </c:pt>
                <c:pt idx="1787">
                  <c:v>4.9271771209316801</c:v>
                </c:pt>
                <c:pt idx="1788">
                  <c:v>4.9269735064252398</c:v>
                </c:pt>
                <c:pt idx="1789">
                  <c:v>4.9267612822563702</c:v>
                </c:pt>
                <c:pt idx="1790">
                  <c:v>4.9265385047071204</c:v>
                </c:pt>
                <c:pt idx="1791">
                  <c:v>4.9263035240941502</c:v>
                </c:pt>
                <c:pt idx="1792">
                  <c:v>4.9260550287723301</c:v>
                </c:pt>
                <c:pt idx="1793">
                  <c:v>4.9257921007368104</c:v>
                </c:pt>
                <c:pt idx="1794">
                  <c:v>4.9255142115193697</c:v>
                </c:pt>
                <c:pt idx="1795">
                  <c:v>4.9252212674807998</c:v>
                </c:pt>
                <c:pt idx="1796">
                  <c:v>4.9249135685750902</c:v>
                </c:pt>
                <c:pt idx="1797">
                  <c:v>4.9245918340712498</c:v>
                </c:pt>
                <c:pt idx="1798">
                  <c:v>4.9242572132626803</c:v>
                </c:pt>
                <c:pt idx="1799">
                  <c:v>4.9239111793957004</c:v>
                </c:pt>
                <c:pt idx="1800">
                  <c:v>4.9235555486198797</c:v>
                </c:pt>
                <c:pt idx="1801">
                  <c:v>4.9231924017081798</c:v>
                </c:pt>
                <c:pt idx="1802">
                  <c:v>4.9228240733319399</c:v>
                </c:pt>
                <c:pt idx="1803">
                  <c:v>4.9224530786728602</c:v>
                </c:pt>
                <c:pt idx="1804">
                  <c:v>4.9220820478718004</c:v>
                </c:pt>
                <c:pt idx="1805">
                  <c:v>4.9217136877208203</c:v>
                </c:pt>
                <c:pt idx="1806">
                  <c:v>4.9213507004974</c:v>
                </c:pt>
                <c:pt idx="1807">
                  <c:v>4.9209957654872101</c:v>
                </c:pt>
                <c:pt idx="1808">
                  <c:v>4.9206514594890498</c:v>
                </c:pt>
                <c:pt idx="1809">
                  <c:v>4.9203202540781499</c:v>
                </c:pt>
                <c:pt idx="1810">
                  <c:v>4.9200044330009503</c:v>
                </c:pt>
                <c:pt idx="1811">
                  <c:v>4.9197060662937302</c:v>
                </c:pt>
                <c:pt idx="1812">
                  <c:v>4.9194270080942903</c:v>
                </c:pt>
                <c:pt idx="1813">
                  <c:v>4.91916886476361</c:v>
                </c:pt>
                <c:pt idx="1814">
                  <c:v>4.9189329671127497</c:v>
                </c:pt>
                <c:pt idx="1815">
                  <c:v>4.9187203441467302</c:v>
                </c:pt>
                <c:pt idx="1816">
                  <c:v>4.9185317260483599</c:v>
                </c:pt>
                <c:pt idx="1817">
                  <c:v>4.91836758119483</c:v>
                </c:pt>
                <c:pt idx="1818">
                  <c:v>4.9182280765054296</c:v>
                </c:pt>
                <c:pt idx="1819">
                  <c:v>4.9181130989775896</c:v>
                </c:pt>
                <c:pt idx="1820">
                  <c:v>4.9180222620551897</c:v>
                </c:pt>
                <c:pt idx="1821">
                  <c:v>4.9179549140841603</c:v>
                </c:pt>
                <c:pt idx="1822">
                  <c:v>4.9179101717942597</c:v>
                </c:pt>
                <c:pt idx="1823">
                  <c:v>4.9178869499102804</c:v>
                </c:pt>
                <c:pt idx="1824">
                  <c:v>4.9178839805267502</c:v>
                </c:pt>
                <c:pt idx="1825">
                  <c:v>4.9178997926362502</c:v>
                </c:pt>
                <c:pt idx="1826">
                  <c:v>4.9179327860963999</c:v>
                </c:pt>
                <c:pt idx="1827">
                  <c:v>4.9179812221873904</c:v>
                </c:pt>
                <c:pt idx="1828">
                  <c:v>4.9180432473778302</c:v>
                </c:pt>
                <c:pt idx="1829">
                  <c:v>4.9181169844527899</c:v>
                </c:pt>
                <c:pt idx="1830">
                  <c:v>4.91820048127106</c:v>
                </c:pt>
                <c:pt idx="1831">
                  <c:v>4.9182917479095796</c:v>
                </c:pt>
                <c:pt idx="1832">
                  <c:v>4.9183887971349396</c:v>
                </c:pt>
                <c:pt idx="1833">
                  <c:v>4.9184896504979303</c:v>
                </c:pt>
                <c:pt idx="1834">
                  <c:v>4.9185923379761398</c:v>
                </c:pt>
                <c:pt idx="1835">
                  <c:v>4.9186949807495903</c:v>
                </c:pt>
                <c:pt idx="1836">
                  <c:v>4.9187957723783997</c:v>
                </c:pt>
                <c:pt idx="1837">
                  <c:v>4.9188929644040504</c:v>
                </c:pt>
                <c:pt idx="1838">
                  <c:v>4.9189848989703</c:v>
                </c:pt>
                <c:pt idx="1839">
                  <c:v>4.9190700248898196</c:v>
                </c:pt>
                <c:pt idx="1840">
                  <c:v>4.9191469035772197</c:v>
                </c:pt>
                <c:pt idx="1841">
                  <c:v>4.9192142228004201</c:v>
                </c:pt>
                <c:pt idx="1842">
                  <c:v>4.9192707984902402</c:v>
                </c:pt>
                <c:pt idx="1843">
                  <c:v>4.91931555621996</c:v>
                </c:pt>
                <c:pt idx="1844">
                  <c:v>4.9193475846583796</c:v>
                </c:pt>
                <c:pt idx="1845">
                  <c:v>4.9193660711836298</c:v>
                </c:pt>
                <c:pt idx="1846">
                  <c:v>4.9193703409070499</c:v>
                </c:pt>
                <c:pt idx="1847">
                  <c:v>4.91935986156646</c:v>
                </c:pt>
                <c:pt idx="1848">
                  <c:v>4.9193342375879396</c:v>
                </c:pt>
                <c:pt idx="1849">
                  <c:v>4.9192931707630096</c:v>
                </c:pt>
                <c:pt idx="1850">
                  <c:v>4.9192365286496296</c:v>
                </c:pt>
                <c:pt idx="1851">
                  <c:v>4.9191642946554603</c:v>
                </c:pt>
                <c:pt idx="1852">
                  <c:v>4.9190765630487796</c:v>
                </c:pt>
                <c:pt idx="1853">
                  <c:v>4.9189735501615797</c:v>
                </c:pt>
                <c:pt idx="1854">
                  <c:v>4.9188555412257804</c:v>
                </c:pt>
                <c:pt idx="1855">
                  <c:v>4.9187229519007101</c:v>
                </c:pt>
                <c:pt idx="1856">
                  <c:v>4.91857629964215</c:v>
                </c:pt>
                <c:pt idx="1857">
                  <c:v>4.9184161592329296</c:v>
                </c:pt>
                <c:pt idx="1858">
                  <c:v>4.9182432037382897</c:v>
                </c:pt>
                <c:pt idx="1859">
                  <c:v>4.9180581774279997</c:v>
                </c:pt>
                <c:pt idx="1860">
                  <c:v>4.9178618634654896</c:v>
                </c:pt>
                <c:pt idx="1861">
                  <c:v>4.91765509537748</c:v>
                </c:pt>
                <c:pt idx="1862">
                  <c:v>4.91743878381385</c:v>
                </c:pt>
                <c:pt idx="1863">
                  <c:v>4.9172138782139001</c:v>
                </c:pt>
                <c:pt idx="1864">
                  <c:v>4.9169813383326302</c:v>
                </c:pt>
                <c:pt idx="1865">
                  <c:v>4.9167421290347502</c:v>
                </c:pt>
                <c:pt idx="1866">
                  <c:v>4.9164972533983704</c:v>
                </c:pt>
                <c:pt idx="1867">
                  <c:v>4.9162477129207902</c:v>
                </c:pt>
                <c:pt idx="1868">
                  <c:v>4.9159945156398601</c:v>
                </c:pt>
                <c:pt idx="1869">
                  <c:v>4.9157386734542099</c:v>
                </c:pt>
                <c:pt idx="1870">
                  <c:v>4.9154811348957699</c:v>
                </c:pt>
                <c:pt idx="1871">
                  <c:v>4.9152228751025397</c:v>
                </c:pt>
                <c:pt idx="1872">
                  <c:v>4.9149648002509698</c:v>
                </c:pt>
                <c:pt idx="1873">
                  <c:v>4.9147078004028497</c:v>
                </c:pt>
                <c:pt idx="1874">
                  <c:v>4.9144527219013296</c:v>
                </c:pt>
                <c:pt idx="1875">
                  <c:v>4.9142003758181403</c:v>
                </c:pt>
                <c:pt idx="1876">
                  <c:v>4.91395153769201</c:v>
                </c:pt>
                <c:pt idx="1877">
                  <c:v>4.9137069091060699</c:v>
                </c:pt>
                <c:pt idx="1878">
                  <c:v>4.9134671514281996</c:v>
                </c:pt>
                <c:pt idx="1879">
                  <c:v>4.9132328833842998</c:v>
                </c:pt>
                <c:pt idx="1880">
                  <c:v>4.91300464158941</c:v>
                </c:pt>
                <c:pt idx="1881">
                  <c:v>4.9127829109099697</c:v>
                </c:pt>
                <c:pt idx="1882">
                  <c:v>4.9125681439129103</c:v>
                </c:pt>
                <c:pt idx="1883">
                  <c:v>4.9123607532670297</c:v>
                </c:pt>
                <c:pt idx="1884">
                  <c:v>4.9121610721933298</c:v>
                </c:pt>
                <c:pt idx="1885">
                  <c:v>4.9119693816445897</c:v>
                </c:pt>
                <c:pt idx="1886">
                  <c:v>4.9117859151019996</c:v>
                </c:pt>
                <c:pt idx="1887">
                  <c:v>4.9116108451440601</c:v>
                </c:pt>
                <c:pt idx="1888">
                  <c:v>4.9114442871092399</c:v>
                </c:pt>
                <c:pt idx="1889">
                  <c:v>4.9112863002899596</c:v>
                </c:pt>
                <c:pt idx="1890">
                  <c:v>4.91113691152756</c:v>
                </c:pt>
                <c:pt idx="1891">
                  <c:v>4.9109961113973197</c:v>
                </c:pt>
                <c:pt idx="1892">
                  <c:v>4.9108638067238202</c:v>
                </c:pt>
                <c:pt idx="1893">
                  <c:v>4.9107398740025401</c:v>
                </c:pt>
                <c:pt idx="1894">
                  <c:v>4.9106241197323097</c:v>
                </c:pt>
                <c:pt idx="1895">
                  <c:v>4.9105163029649903</c:v>
                </c:pt>
                <c:pt idx="1896">
                  <c:v>4.9104161313008996</c:v>
                </c:pt>
                <c:pt idx="1897">
                  <c:v>4.9103232422854104</c:v>
                </c:pt>
                <c:pt idx="1898">
                  <c:v>4.9102372341087097</c:v>
                </c:pt>
                <c:pt idx="1899">
                  <c:v>4.9101576759760803</c:v>
                </c:pt>
                <c:pt idx="1900">
                  <c:v>4.91008405423913</c:v>
                </c:pt>
                <c:pt idx="1901">
                  <c:v>4.9100157917597302</c:v>
                </c:pt>
                <c:pt idx="1902">
                  <c:v>4.9099522910660998</c:v>
                </c:pt>
                <c:pt idx="1903">
                  <c:v>4.9098929076182696</c:v>
                </c:pt>
                <c:pt idx="1904">
                  <c:v>4.9098369838322897</c:v>
                </c:pt>
                <c:pt idx="1905">
                  <c:v>4.9097838005827503</c:v>
                </c:pt>
                <c:pt idx="1906">
                  <c:v>4.9097326240669696</c:v>
                </c:pt>
                <c:pt idx="1907">
                  <c:v>4.90968271299307</c:v>
                </c:pt>
                <c:pt idx="1908">
                  <c:v>4.9096332841887103</c:v>
                </c:pt>
                <c:pt idx="1909">
                  <c:v>4.9095835434333202</c:v>
                </c:pt>
                <c:pt idx="1910">
                  <c:v>4.9095327332859604</c:v>
                </c:pt>
                <c:pt idx="1911">
                  <c:v>4.9094800717359997</c:v>
                </c:pt>
                <c:pt idx="1912">
                  <c:v>4.9094248129992604</c:v>
                </c:pt>
                <c:pt idx="1913">
                  <c:v>4.9093662318978399</c:v>
                </c:pt>
                <c:pt idx="1914">
                  <c:v>4.9093036315697596</c:v>
                </c:pt>
                <c:pt idx="1915">
                  <c:v>4.9092363575248603</c:v>
                </c:pt>
                <c:pt idx="1916">
                  <c:v>4.90916380011521</c:v>
                </c:pt>
                <c:pt idx="1917">
                  <c:v>4.9090853943406403</c:v>
                </c:pt>
                <c:pt idx="1918">
                  <c:v>4.90900062754939</c:v>
                </c:pt>
                <c:pt idx="1919">
                  <c:v>4.9089090325706497</c:v>
                </c:pt>
                <c:pt idx="1920">
                  <c:v>4.9088102235940596</c:v>
                </c:pt>
                <c:pt idx="1921">
                  <c:v>4.9087038299124499</c:v>
                </c:pt>
                <c:pt idx="1922">
                  <c:v>4.90858958335743</c:v>
                </c:pt>
                <c:pt idx="1923">
                  <c:v>4.9084672323652301</c:v>
                </c:pt>
                <c:pt idx="1924">
                  <c:v>4.9083365746731804</c:v>
                </c:pt>
                <c:pt idx="1925">
                  <c:v>4.9081974748975803</c:v>
                </c:pt>
                <c:pt idx="1926">
                  <c:v>4.9080498037437401</c:v>
                </c:pt>
                <c:pt idx="1927">
                  <c:v>4.9078935238131702</c:v>
                </c:pt>
                <c:pt idx="1928">
                  <c:v>4.9077285711329504</c:v>
                </c:pt>
                <c:pt idx="1929">
                  <c:v>4.9075549469825299</c:v>
                </c:pt>
                <c:pt idx="1930">
                  <c:v>4.9073726526519703</c:v>
                </c:pt>
                <c:pt idx="1931">
                  <c:v>4.9071817066595198</c:v>
                </c:pt>
                <c:pt idx="1932">
                  <c:v>4.9069821587051896</c:v>
                </c:pt>
                <c:pt idx="1933">
                  <c:v>4.9067740413454901</c:v>
                </c:pt>
                <c:pt idx="1934">
                  <c:v>4.9065574026146299</c:v>
                </c:pt>
                <c:pt idx="1935">
                  <c:v>4.9063322722661598</c:v>
                </c:pt>
                <c:pt idx="1936">
                  <c:v>4.9060986558893198</c:v>
                </c:pt>
                <c:pt idx="1937">
                  <c:v>4.9058566082987802</c:v>
                </c:pt>
                <c:pt idx="1938">
                  <c:v>4.9056061549655299</c:v>
                </c:pt>
                <c:pt idx="1939">
                  <c:v>4.9053473000315702</c:v>
                </c:pt>
                <c:pt idx="1940">
                  <c:v>4.9050800495845799</c:v>
                </c:pt>
                <c:pt idx="1941">
                  <c:v>4.9048044063954697</c:v>
                </c:pt>
                <c:pt idx="1942">
                  <c:v>4.90452036164581</c:v>
                </c:pt>
                <c:pt idx="1943">
                  <c:v>4.9042279464578398</c:v>
                </c:pt>
                <c:pt idx="1944">
                  <c:v>4.90392719525373</c:v>
                </c:pt>
                <c:pt idx="1945">
                  <c:v>4.9036181343255896</c:v>
                </c:pt>
                <c:pt idx="1946">
                  <c:v>4.9033008435708103</c:v>
                </c:pt>
                <c:pt idx="1947">
                  <c:v>4.9029754120781899</c:v>
                </c:pt>
                <c:pt idx="1948">
                  <c:v>4.90264194467807</c:v>
                </c:pt>
                <c:pt idx="1949">
                  <c:v>4.9023005778934499</c:v>
                </c:pt>
                <c:pt idx="1950">
                  <c:v>4.9019514999675797</c:v>
                </c:pt>
                <c:pt idx="1951">
                  <c:v>4.9015949656339499</c:v>
                </c:pt>
                <c:pt idx="1952">
                  <c:v>4.9012312696240201</c:v>
                </c:pt>
                <c:pt idx="1953">
                  <c:v>4.9008607254949803</c:v>
                </c:pt>
                <c:pt idx="1954">
                  <c:v>4.9004837185620103</c:v>
                </c:pt>
                <c:pt idx="1955">
                  <c:v>4.9001007141306001</c:v>
                </c:pt>
                <c:pt idx="1956">
                  <c:v>4.89971218681716</c:v>
                </c:pt>
                <c:pt idx="1957">
                  <c:v>4.8993186777677096</c:v>
                </c:pt>
                <c:pt idx="1958">
                  <c:v>4.8989208112051799</c:v>
                </c:pt>
                <c:pt idx="1959">
                  <c:v>4.89851920047004</c:v>
                </c:pt>
                <c:pt idx="1960">
                  <c:v>4.8981145211017898</c:v>
                </c:pt>
                <c:pt idx="1961">
                  <c:v>4.89770747831784</c:v>
                </c:pt>
                <c:pt idx="1962">
                  <c:v>4.8972988144020198</c:v>
                </c:pt>
                <c:pt idx="1963">
                  <c:v>4.8968893015905799</c:v>
                </c:pt>
                <c:pt idx="1964">
                  <c:v>4.8964797466447498</c:v>
                </c:pt>
                <c:pt idx="1965">
                  <c:v>4.8960709485822198</c:v>
                </c:pt>
                <c:pt idx="1966">
                  <c:v>4.8956637121337501</c:v>
                </c:pt>
                <c:pt idx="1967">
                  <c:v>4.8952588295249404</c:v>
                </c:pt>
                <c:pt idx="1968">
                  <c:v>4.8948570831073797</c:v>
                </c:pt>
                <c:pt idx="1969">
                  <c:v>4.8944592383315602</c:v>
                </c:pt>
                <c:pt idx="1970">
                  <c:v>4.8940660142908596</c:v>
                </c:pt>
                <c:pt idx="1971">
                  <c:v>4.8936781232439897</c:v>
                </c:pt>
                <c:pt idx="1972">
                  <c:v>4.8932962099161097</c:v>
                </c:pt>
                <c:pt idx="1973">
                  <c:v>4.8929208756348599</c:v>
                </c:pt>
                <c:pt idx="1974">
                  <c:v>4.8925526558200003</c:v>
                </c:pt>
                <c:pt idx="1975">
                  <c:v>4.8921920377365602</c:v>
                </c:pt>
                <c:pt idx="1976">
                  <c:v>4.8918394305870398</c:v>
                </c:pt>
                <c:pt idx="1977">
                  <c:v>4.8914951848249197</c:v>
                </c:pt>
                <c:pt idx="1978">
                  <c:v>4.89115959449685</c:v>
                </c:pt>
                <c:pt idx="1979">
                  <c:v>4.89083288627653</c:v>
                </c:pt>
                <c:pt idx="1980">
                  <c:v>4.8905151853937401</c:v>
                </c:pt>
                <c:pt idx="1981">
                  <c:v>4.8902065433557</c:v>
                </c:pt>
                <c:pt idx="1982">
                  <c:v>4.8899069598318698</c:v>
                </c:pt>
                <c:pt idx="1983">
                  <c:v>4.8896163744407701</c:v>
                </c:pt>
                <c:pt idx="1984">
                  <c:v>4.8893346664807797</c:v>
                </c:pt>
                <c:pt idx="1985">
                  <c:v>4.88906163332119</c:v>
                </c:pt>
                <c:pt idx="1986">
                  <c:v>4.8887970313670497</c:v>
                </c:pt>
                <c:pt idx="1987">
                  <c:v>4.8885405442573902</c:v>
                </c:pt>
                <c:pt idx="1988">
                  <c:v>4.8882918372271904</c:v>
                </c:pt>
                <c:pt idx="1989">
                  <c:v>4.8880505534805501</c:v>
                </c:pt>
                <c:pt idx="1990">
                  <c:v>4.88781628919073</c:v>
                </c:pt>
                <c:pt idx="1991">
                  <c:v>4.8875886026450903</c:v>
                </c:pt>
                <c:pt idx="1992">
                  <c:v>4.8873670508787601</c:v>
                </c:pt>
                <c:pt idx="1993">
                  <c:v>4.8871511875402298</c:v>
                </c:pt>
                <c:pt idx="1994">
                  <c:v>4.8869405641772401</c:v>
                </c:pt>
                <c:pt idx="1995">
                  <c:v>4.88673472075953</c:v>
                </c:pt>
                <c:pt idx="1996">
                  <c:v>4.88653322739804</c:v>
                </c:pt>
                <c:pt idx="1997">
                  <c:v>4.8863357068782802</c:v>
                </c:pt>
                <c:pt idx="1998">
                  <c:v>4.8861417485851604</c:v>
                </c:pt>
                <c:pt idx="1999">
                  <c:v>4.88595095900651</c:v>
                </c:pt>
                <c:pt idx="2000">
                  <c:v>4.8857630020759002</c:v>
                </c:pt>
                <c:pt idx="2001">
                  <c:v>4.88557760590278</c:v>
                </c:pt>
                <c:pt idx="2002">
                  <c:v>4.8853945132422396</c:v>
                </c:pt>
                <c:pt idx="2003">
                  <c:v>4.88521350291456</c:v>
                </c:pt>
                <c:pt idx="2004">
                  <c:v>4.88503441892765</c:v>
                </c:pt>
                <c:pt idx="2005">
                  <c:v>4.8848571225825799</c:v>
                </c:pt>
                <c:pt idx="2006">
                  <c:v>4.8846815536474297</c:v>
                </c:pt>
                <c:pt idx="2007">
                  <c:v>4.8845077137487198</c:v>
                </c:pt>
                <c:pt idx="2008">
                  <c:v>4.8843355893288498</c:v>
                </c:pt>
                <c:pt idx="2009">
                  <c:v>4.8841652556407498</c:v>
                </c:pt>
                <c:pt idx="2010">
                  <c:v>4.8839968204726398</c:v>
                </c:pt>
                <c:pt idx="2011">
                  <c:v>4.8838304369816203</c:v>
                </c:pt>
                <c:pt idx="2012">
                  <c:v>4.8836662897907299</c:v>
                </c:pt>
                <c:pt idx="2013">
                  <c:v>4.8835045970561799</c:v>
                </c:pt>
                <c:pt idx="2014">
                  <c:v>4.8833456114246996</c:v>
                </c:pt>
                <c:pt idx="2015">
                  <c:v>4.8831895957766402</c:v>
                </c:pt>
                <c:pt idx="2016">
                  <c:v>4.8830368362445604</c:v>
                </c:pt>
                <c:pt idx="2017">
                  <c:v>4.8828876302739204</c:v>
                </c:pt>
                <c:pt idx="2018">
                  <c:v>4.8827422837521297</c:v>
                </c:pt>
                <c:pt idx="2019">
                  <c:v>4.8826011261220801</c:v>
                </c:pt>
                <c:pt idx="2020">
                  <c:v>4.8824644878485604</c:v>
                </c:pt>
                <c:pt idx="2021">
                  <c:v>4.8823326554913598</c:v>
                </c:pt>
                <c:pt idx="2022">
                  <c:v>4.8822059178243604</c:v>
                </c:pt>
                <c:pt idx="2023">
                  <c:v>4.8820845563430701</c:v>
                </c:pt>
                <c:pt idx="2024">
                  <c:v>4.8819687968606802</c:v>
                </c:pt>
                <c:pt idx="2025">
                  <c:v>4.88185886014963</c:v>
                </c:pt>
                <c:pt idx="2026">
                  <c:v>4.8817549728546803</c:v>
                </c:pt>
                <c:pt idx="2027">
                  <c:v>4.8816572935216902</c:v>
                </c:pt>
                <c:pt idx="2028">
                  <c:v>4.8815659267892402</c:v>
                </c:pt>
                <c:pt idx="2029">
                  <c:v>4.8814809424025798</c:v>
                </c:pt>
                <c:pt idx="2030">
                  <c:v>4.8814023634059698</c:v>
                </c:pt>
                <c:pt idx="2031">
                  <c:v>4.8813301995826199</c:v>
                </c:pt>
                <c:pt idx="2032">
                  <c:v>4.8812643753026501</c:v>
                </c:pt>
                <c:pt idx="2033">
                  <c:v>4.8812047793504503</c:v>
                </c:pt>
                <c:pt idx="2034">
                  <c:v>4.8811512577526699</c:v>
                </c:pt>
                <c:pt idx="2035">
                  <c:v>4.88110360819545</c:v>
                </c:pt>
                <c:pt idx="2036">
                  <c:v>4.8810615693954498</c:v>
                </c:pt>
                <c:pt idx="2037">
                  <c:v>4.8810248251048796</c:v>
                </c:pt>
                <c:pt idx="2038">
                  <c:v>4.8809930121041596</c:v>
                </c:pt>
                <c:pt idx="2039">
                  <c:v>4.8809657309074499</c:v>
                </c:pt>
                <c:pt idx="2040">
                  <c:v>4.8809425467979901</c:v>
                </c:pt>
                <c:pt idx="2041">
                  <c:v>4.8809229875919504</c:v>
                </c:pt>
                <c:pt idx="2042">
                  <c:v>4.8809064919695304</c:v>
                </c:pt>
                <c:pt idx="2043">
                  <c:v>4.8808925327322701</c:v>
                </c:pt>
                <c:pt idx="2044">
                  <c:v>4.8808805148183998</c:v>
                </c:pt>
                <c:pt idx="2045">
                  <c:v>4.8808698060282598</c:v>
                </c:pt>
                <c:pt idx="2046">
                  <c:v>4.8808597661383901</c:v>
                </c:pt>
                <c:pt idx="2047">
                  <c:v>4.88084972707082</c:v>
                </c:pt>
                <c:pt idx="2048">
                  <c:v>4.88083900925254</c:v>
                </c:pt>
                <c:pt idx="2049">
                  <c:v>4.8808269162683704</c:v>
                </c:pt>
                <c:pt idx="2050">
                  <c:v>4.88081273953346</c:v>
                </c:pt>
                <c:pt idx="2051">
                  <c:v>4.8807957527413501</c:v>
                </c:pt>
                <c:pt idx="2052">
                  <c:v>4.8807752638254103</c:v>
                </c:pt>
                <c:pt idx="2053">
                  <c:v>4.8807505814510197</c:v>
                </c:pt>
                <c:pt idx="2054">
                  <c:v>4.8807209927141102</c:v>
                </c:pt>
                <c:pt idx="2055">
                  <c:v>4.8806858202660601</c:v>
                </c:pt>
                <c:pt idx="2056">
                  <c:v>4.8806443833319602</c:v>
                </c:pt>
                <c:pt idx="2057">
                  <c:v>4.8805960371958399</c:v>
                </c:pt>
                <c:pt idx="2058">
                  <c:v>4.8805401533267796</c:v>
                </c:pt>
                <c:pt idx="2059">
                  <c:v>4.8804761448717802</c:v>
                </c:pt>
                <c:pt idx="2060">
                  <c:v>4.8804034383642199</c:v>
                </c:pt>
                <c:pt idx="2061">
                  <c:v>4.8803214882638102</c:v>
                </c:pt>
                <c:pt idx="2062">
                  <c:v>4.8802298094876297</c:v>
                </c:pt>
                <c:pt idx="2063">
                  <c:v>4.8801279590820901</c:v>
                </c:pt>
                <c:pt idx="2064">
                  <c:v>4.8800155445483604</c:v>
                </c:pt>
                <c:pt idx="2065">
                  <c:v>4.8798921975275897</c:v>
                </c:pt>
                <c:pt idx="2066">
                  <c:v>4.8797575973529703</c:v>
                </c:pt>
                <c:pt idx="2067">
                  <c:v>4.8796114680755398</c:v>
                </c:pt>
                <c:pt idx="2068">
                  <c:v>4.8794536227332799</c:v>
                </c:pt>
                <c:pt idx="2069">
                  <c:v>4.8792838857197101</c:v>
                </c:pt>
                <c:pt idx="2070">
                  <c:v>4.8791021536041397</c:v>
                </c:pt>
                <c:pt idx="2071">
                  <c:v>4.8789083845918704</c:v>
                </c:pt>
                <c:pt idx="2072">
                  <c:v>4.8787025859092203</c:v>
                </c:pt>
                <c:pt idx="2073">
                  <c:v>4.8784848324723802</c:v>
                </c:pt>
                <c:pt idx="2074">
                  <c:v>4.8782552305620204</c:v>
                </c:pt>
                <c:pt idx="2075">
                  <c:v>4.8780139437445502</c:v>
                </c:pt>
                <c:pt idx="2076">
                  <c:v>4.8777612051768697</c:v>
                </c:pt>
                <c:pt idx="2077">
                  <c:v>4.8774972916133601</c:v>
                </c:pt>
                <c:pt idx="2078">
                  <c:v>4.8772225084634302</c:v>
                </c:pt>
                <c:pt idx="2079">
                  <c:v>4.8769372257916004</c:v>
                </c:pt>
                <c:pt idx="2080">
                  <c:v>4.8766418545053503</c:v>
                </c:pt>
                <c:pt idx="2081">
                  <c:v>4.8763368483892302</c:v>
                </c:pt>
                <c:pt idx="2082">
                  <c:v>4.8760227139445602</c:v>
                </c:pt>
                <c:pt idx="2083">
                  <c:v>4.8756999690555798</c:v>
                </c:pt>
                <c:pt idx="2084">
                  <c:v>4.8753691516584503</c:v>
                </c:pt>
                <c:pt idx="2085">
                  <c:v>4.87503086403557</c:v>
                </c:pt>
                <c:pt idx="2086">
                  <c:v>4.8746857100810104</c:v>
                </c:pt>
                <c:pt idx="2087">
                  <c:v>4.8743343171508204</c:v>
                </c:pt>
                <c:pt idx="2088">
                  <c:v>4.8739773159717004</c:v>
                </c:pt>
                <c:pt idx="2089">
                  <c:v>4.8736153529973096</c:v>
                </c:pt>
                <c:pt idx="2090">
                  <c:v>4.8732491020876996</c:v>
                </c:pt>
                <c:pt idx="2091">
                  <c:v>4.8728792215558503</c:v>
                </c:pt>
                <c:pt idx="2092">
                  <c:v>4.8725063717705197</c:v>
                </c:pt>
                <c:pt idx="2093">
                  <c:v>4.8721311951054496</c:v>
                </c:pt>
                <c:pt idx="2094">
                  <c:v>4.8717543196536903</c:v>
                </c:pt>
                <c:pt idx="2095">
                  <c:v>4.8713763935729499</c:v>
                </c:pt>
                <c:pt idx="2096">
                  <c:v>4.87099806125652</c:v>
                </c:pt>
                <c:pt idx="2097">
                  <c:v>4.8706199175757696</c:v>
                </c:pt>
                <c:pt idx="2098">
                  <c:v>4.8702425592551597</c:v>
                </c:pt>
                <c:pt idx="2099">
                  <c:v>4.8698665575651203</c:v>
                </c:pt>
                <c:pt idx="2100">
                  <c:v>4.8694924282195897</c:v>
                </c:pt>
                <c:pt idx="2101">
                  <c:v>4.86912068475801</c:v>
                </c:pt>
                <c:pt idx="2102">
                  <c:v>4.8687518245363703</c:v>
                </c:pt>
                <c:pt idx="2103">
                  <c:v>4.8683863117672699</c:v>
                </c:pt>
                <c:pt idx="2104">
                  <c:v>4.8680245927464698</c:v>
                </c:pt>
                <c:pt idx="2105">
                  <c:v>4.8676670674048701</c:v>
                </c:pt>
                <c:pt idx="2106">
                  <c:v>4.8673140942892896</c:v>
                </c:pt>
                <c:pt idx="2107">
                  <c:v>4.8669660331767002</c:v>
                </c:pt>
                <c:pt idx="2108">
                  <c:v>4.8666232071821396</c:v>
                </c:pt>
                <c:pt idx="2109">
                  <c:v>4.8662859005639003</c:v>
                </c:pt>
                <c:pt idx="2110">
                  <c:v>4.8659543573699899</c:v>
                </c:pt>
                <c:pt idx="2111">
                  <c:v>4.8656288109167596</c:v>
                </c:pt>
                <c:pt idx="2112">
                  <c:v>4.8653094800550498</c:v>
                </c:pt>
                <c:pt idx="2113">
                  <c:v>4.8649965488658102</c:v>
                </c:pt>
                <c:pt idx="2114">
                  <c:v>4.8646901682898402</c:v>
                </c:pt>
                <c:pt idx="2115">
                  <c:v>4.8643904829311397</c:v>
                </c:pt>
                <c:pt idx="2116">
                  <c:v>4.8640976023827598</c:v>
                </c:pt>
                <c:pt idx="2117">
                  <c:v>4.8638116135190002</c:v>
                </c:pt>
                <c:pt idx="2118">
                  <c:v>4.8635325753322904</c:v>
                </c:pt>
                <c:pt idx="2119">
                  <c:v>4.8632605314365502</c:v>
                </c:pt>
                <c:pt idx="2120">
                  <c:v>4.8629954866213696</c:v>
                </c:pt>
                <c:pt idx="2121">
                  <c:v>4.8627374871071796</c:v>
                </c:pt>
                <c:pt idx="2122">
                  <c:v>4.8624864829360801</c:v>
                </c:pt>
                <c:pt idx="2123">
                  <c:v>4.8622424636321702</c:v>
                </c:pt>
                <c:pt idx="2124">
                  <c:v>4.8620053822006</c:v>
                </c:pt>
                <c:pt idx="2125">
                  <c:v>4.8617751947116199</c:v>
                </c:pt>
                <c:pt idx="2126">
                  <c:v>4.8615518301243998</c:v>
                </c:pt>
                <c:pt idx="2127">
                  <c:v>4.8613351849046396</c:v>
                </c:pt>
                <c:pt idx="2128">
                  <c:v>4.8611251948646901</c:v>
                </c:pt>
                <c:pt idx="2129">
                  <c:v>4.8609216973012099</c:v>
                </c:pt>
                <c:pt idx="2130">
                  <c:v>4.8607245777068497</c:v>
                </c:pt>
                <c:pt idx="2131">
                  <c:v>4.8605337133752897</c:v>
                </c:pt>
                <c:pt idx="2132">
                  <c:v>4.8603489298252702</c:v>
                </c:pt>
                <c:pt idx="2133">
                  <c:v>4.86017007518313</c:v>
                </c:pt>
                <c:pt idx="2134">
                  <c:v>4.8599969931394797</c:v>
                </c:pt>
                <c:pt idx="2135">
                  <c:v>4.8598294843395804</c:v>
                </c:pt>
                <c:pt idx="2136">
                  <c:v>4.8596673655670104</c:v>
                </c:pt>
                <c:pt idx="2137">
                  <c:v>4.8595104404659804</c:v>
                </c:pt>
                <c:pt idx="2138">
                  <c:v>4.8593585059938302</c:v>
                </c:pt>
                <c:pt idx="2139">
                  <c:v>4.8592113435622402</c:v>
                </c:pt>
                <c:pt idx="2140">
                  <c:v>4.8590687465665798</c:v>
                </c:pt>
                <c:pt idx="2141">
                  <c:v>4.8589305117817299</c:v>
                </c:pt>
                <c:pt idx="2142">
                  <c:v>4.8587964138191397</c:v>
                </c:pt>
                <c:pt idx="2143">
                  <c:v>4.8586662526507602</c:v>
                </c:pt>
                <c:pt idx="2144">
                  <c:v>4.8585398042208698</c:v>
                </c:pt>
                <c:pt idx="2145">
                  <c:v>4.8584168489096102</c:v>
                </c:pt>
                <c:pt idx="2146">
                  <c:v>4.8582971774780503</c:v>
                </c:pt>
                <c:pt idx="2147">
                  <c:v>4.8581805817569501</c:v>
                </c:pt>
                <c:pt idx="2148">
                  <c:v>4.8580668948716497</c:v>
                </c:pt>
                <c:pt idx="2149">
                  <c:v>4.8579559454165704</c:v>
                </c:pt>
                <c:pt idx="2150">
                  <c:v>4.8578475491397199</c:v>
                </c:pt>
                <c:pt idx="2151">
                  <c:v>4.8577415451455703</c:v>
                </c:pt>
                <c:pt idx="2152">
                  <c:v>4.8576377986419201</c:v>
                </c:pt>
                <c:pt idx="2153">
                  <c:v>4.8575361774311903</c:v>
                </c:pt>
                <c:pt idx="2154">
                  <c:v>4.8574365795021999</c:v>
                </c:pt>
                <c:pt idx="2155">
                  <c:v>4.8573389073867803</c:v>
                </c:pt>
                <c:pt idx="2156">
                  <c:v>4.8572431136275096</c:v>
                </c:pt>
                <c:pt idx="2157">
                  <c:v>4.8571491716165403</c:v>
                </c:pt>
                <c:pt idx="2158">
                  <c:v>4.8570570387363903</c:v>
                </c:pt>
                <c:pt idx="2159">
                  <c:v>4.8569667276397999</c:v>
                </c:pt>
                <c:pt idx="2160">
                  <c:v>4.85687826823359</c:v>
                </c:pt>
                <c:pt idx="2161">
                  <c:v>4.85679172350694</c:v>
                </c:pt>
                <c:pt idx="2162">
                  <c:v>4.8567071460892102</c:v>
                </c:pt>
                <c:pt idx="2163">
                  <c:v>4.8566246666364199</c:v>
                </c:pt>
                <c:pt idx="2164">
                  <c:v>4.8565444165655096</c:v>
                </c:pt>
                <c:pt idx="2165">
                  <c:v>4.8564665196604002</c:v>
                </c:pt>
                <c:pt idx="2166">
                  <c:v>4.8563911302081397</c:v>
                </c:pt>
                <c:pt idx="2167">
                  <c:v>4.8563184679568998</c:v>
                </c:pt>
                <c:pt idx="2168">
                  <c:v>4.8562487403859196</c:v>
                </c:pt>
                <c:pt idx="2169">
                  <c:v>4.8561821562030296</c:v>
                </c:pt>
                <c:pt idx="2170">
                  <c:v>4.8561189652848702</c:v>
                </c:pt>
                <c:pt idx="2171">
                  <c:v>4.8560594352426802</c:v>
                </c:pt>
                <c:pt idx="2172">
                  <c:v>4.8560038427977501</c:v>
                </c:pt>
                <c:pt idx="2173">
                  <c:v>4.8559524754460899</c:v>
                </c:pt>
                <c:pt idx="2174">
                  <c:v>4.8559056316722096</c:v>
                </c:pt>
                <c:pt idx="2175">
                  <c:v>4.8558636138751998</c:v>
                </c:pt>
                <c:pt idx="2176">
                  <c:v>4.8558267311488903</c:v>
                </c:pt>
                <c:pt idx="2177">
                  <c:v>4.8557952848235404</c:v>
                </c:pt>
                <c:pt idx="2178">
                  <c:v>4.8557695758355504</c:v>
                </c:pt>
                <c:pt idx="2179">
                  <c:v>4.8557499138385003</c:v>
                </c:pt>
                <c:pt idx="2180">
                  <c:v>4.8557365839160296</c:v>
                </c:pt>
                <c:pt idx="2181">
                  <c:v>4.8557298851272703</c:v>
                </c:pt>
                <c:pt idx="2182">
                  <c:v>4.8557300776938099</c:v>
                </c:pt>
                <c:pt idx="2183">
                  <c:v>4.8557374324217104</c:v>
                </c:pt>
                <c:pt idx="2184">
                  <c:v>4.8557522105931197</c:v>
                </c:pt>
                <c:pt idx="2185">
                  <c:v>4.8557746477577899</c:v>
                </c:pt>
                <c:pt idx="2186">
                  <c:v>4.8558049338917701</c:v>
                </c:pt>
                <c:pt idx="2187">
                  <c:v>4.8558432735981203</c:v>
                </c:pt>
                <c:pt idx="2188">
                  <c:v>4.8558898490888396</c:v>
                </c:pt>
                <c:pt idx="2189">
                  <c:v>4.8559448120551396</c:v>
                </c:pt>
                <c:pt idx="2190">
                  <c:v>4.8560082905060904</c:v>
                </c:pt>
                <c:pt idx="2191">
                  <c:v>4.8560803917439399</c:v>
                </c:pt>
                <c:pt idx="2192">
                  <c:v>4.8561611888413596</c:v>
                </c:pt>
                <c:pt idx="2193">
                  <c:v>4.8562507383548903</c:v>
                </c:pt>
                <c:pt idx="2194">
                  <c:v>4.8563490724665597</c:v>
                </c:pt>
                <c:pt idx="2195">
                  <c:v>4.8564561947156202</c:v>
                </c:pt>
                <c:pt idx="2196">
                  <c:v>4.8565728159707202</c:v>
                </c:pt>
                <c:pt idx="2197">
                  <c:v>4.8567144555642603</c:v>
                </c:pt>
                <c:pt idx="2198">
                  <c:v>4.8568733824950803</c:v>
                </c:pt>
                <c:pt idx="2199">
                  <c:v>4.8570436117150697</c:v>
                </c:pt>
                <c:pt idx="2200">
                  <c:v>4.8572234560575804</c:v>
                </c:pt>
                <c:pt idx="2201">
                  <c:v>4.8574122283357104</c:v>
                </c:pt>
                <c:pt idx="2202">
                  <c:v>4.8576095157715704</c:v>
                </c:pt>
                <c:pt idx="2203">
                  <c:v>4.8578150037968602</c:v>
                </c:pt>
                <c:pt idx="2204">
                  <c:v>4.8580284014306399</c:v>
                </c:pt>
                <c:pt idx="2205">
                  <c:v>4.8582494198342401</c:v>
                </c:pt>
                <c:pt idx="2206">
                  <c:v>4.8584778211515802</c:v>
                </c:pt>
                <c:pt idx="2207">
                  <c:v>4.8587133093580803</c:v>
                </c:pt>
                <c:pt idx="2208">
                  <c:v>4.8589556291324598</c:v>
                </c:pt>
                <c:pt idx="2209">
                  <c:v>4.8592045123847996</c:v>
                </c:pt>
                <c:pt idx="2210">
                  <c:v>4.8594596505092298</c:v>
                </c:pt>
                <c:pt idx="2211">
                  <c:v>4.8597207491472103</c:v>
                </c:pt>
                <c:pt idx="2212">
                  <c:v>4.8599875295322104</c:v>
                </c:pt>
                <c:pt idx="2213">
                  <c:v>4.8602596962899103</c:v>
                </c:pt>
                <c:pt idx="2214">
                  <c:v>4.86053699039189</c:v>
                </c:pt>
                <c:pt idx="2215">
                  <c:v>4.8608191636506497</c:v>
                </c:pt>
                <c:pt idx="2216">
                  <c:v>4.8611060338916499</c:v>
                </c:pt>
                <c:pt idx="2217">
                  <c:v>4.8613974071892203</c:v>
                </c:pt>
                <c:pt idx="2218">
                  <c:v>4.8616930996330803</c:v>
                </c:pt>
                <c:pt idx="2219">
                  <c:v>4.8619929209012902</c:v>
                </c:pt>
                <c:pt idx="2220">
                  <c:v>4.8622967000159001</c:v>
                </c:pt>
                <c:pt idx="2221">
                  <c:v>4.8626042324824503</c:v>
                </c:pt>
                <c:pt idx="2222">
                  <c:v>4.8629152577605597</c:v>
                </c:pt>
                <c:pt idx="2223">
                  <c:v>4.8632295344033301</c:v>
                </c:pt>
                <c:pt idx="2224">
                  <c:v>4.8635467915324897</c:v>
                </c:pt>
                <c:pt idx="2225">
                  <c:v>4.8638667248238399</c:v>
                </c:pt>
                <c:pt idx="2226">
                  <c:v>4.8641890519695901</c:v>
                </c:pt>
                <c:pt idx="2227">
                  <c:v>4.8645135197599902</c:v>
                </c:pt>
                <c:pt idx="2228">
                  <c:v>4.8648398754856599</c:v>
                </c:pt>
                <c:pt idx="2229">
                  <c:v>4.8651678945645198</c:v>
                </c:pt>
                <c:pt idx="2230">
                  <c:v>4.8654973574174596</c:v>
                </c:pt>
                <c:pt idx="2231">
                  <c:v>4.8658280612880001</c:v>
                </c:pt>
                <c:pt idx="2232">
                  <c:v>4.8661598634449801</c:v>
                </c:pt>
                <c:pt idx="2233">
                  <c:v>4.86649262147019</c:v>
                </c:pt>
                <c:pt idx="2234">
                  <c:v>4.8668261960994297</c:v>
                </c:pt>
                <c:pt idx="2235">
                  <c:v>4.8671604842607197</c:v>
                </c:pt>
                <c:pt idx="2236">
                  <c:v>4.8674953852973299</c:v>
                </c:pt>
                <c:pt idx="2237">
                  <c:v>4.8678308236126302</c:v>
                </c:pt>
                <c:pt idx="2238">
                  <c:v>4.8681667356184501</c:v>
                </c:pt>
                <c:pt idx="2239">
                  <c:v>4.8685030865726304</c:v>
                </c:pt>
                <c:pt idx="2240">
                  <c:v>4.8688398438613696</c:v>
                </c:pt>
                <c:pt idx="2241">
                  <c:v>4.8691769761490997</c:v>
                </c:pt>
                <c:pt idx="2242">
                  <c:v>4.8695144848670502</c:v>
                </c:pt>
                <c:pt idx="2243">
                  <c:v>4.8698523971282501</c:v>
                </c:pt>
                <c:pt idx="2244">
                  <c:v>4.8701907109909</c:v>
                </c:pt>
                <c:pt idx="2245">
                  <c:v>4.8705293786549397</c:v>
                </c:pt>
                <c:pt idx="2246">
                  <c:v>4.8708683495283802</c:v>
                </c:pt>
                <c:pt idx="2247">
                  <c:v>4.87120758319685</c:v>
                </c:pt>
                <c:pt idx="2248">
                  <c:v>4.8715470040213003</c:v>
                </c:pt>
                <c:pt idx="2249">
                  <c:v>4.8718865083314098</c:v>
                </c:pt>
                <c:pt idx="2250">
                  <c:v>4.8722259753955903</c:v>
                </c:pt>
                <c:pt idx="2251">
                  <c:v>4.8725652654838703</c:v>
                </c:pt>
                <c:pt idx="2252">
                  <c:v>4.8729041968868501</c:v>
                </c:pt>
                <c:pt idx="2253">
                  <c:v>4.8732426055884197</c:v>
                </c:pt>
                <c:pt idx="2254">
                  <c:v>4.8735803212678901</c:v>
                </c:pt>
                <c:pt idx="2255">
                  <c:v>4.8739171782597799</c:v>
                </c:pt>
                <c:pt idx="2256">
                  <c:v>4.8742530202129899</c:v>
                </c:pt>
                <c:pt idx="2257">
                  <c:v>4.87458769313431</c:v>
                </c:pt>
                <c:pt idx="2258">
                  <c:v>4.8749210393786697</c:v>
                </c:pt>
                <c:pt idx="2259">
                  <c:v>4.8752529408477399</c:v>
                </c:pt>
                <c:pt idx="2260">
                  <c:v>4.8755832572679001</c:v>
                </c:pt>
                <c:pt idx="2261">
                  <c:v>4.8759118794867504</c:v>
                </c:pt>
                <c:pt idx="2262">
                  <c:v>4.8762387039372399</c:v>
                </c:pt>
                <c:pt idx="2263">
                  <c:v>4.8765636495370401</c:v>
                </c:pt>
                <c:pt idx="2264">
                  <c:v>4.8768866055183304</c:v>
                </c:pt>
                <c:pt idx="2265">
                  <c:v>4.8772074477813501</c:v>
                </c:pt>
                <c:pt idx="2266">
                  <c:v>4.8775260713758897</c:v>
                </c:pt>
                <c:pt idx="2267">
                  <c:v>4.8778423433381599</c:v>
                </c:pt>
                <c:pt idx="2268">
                  <c:v>4.8781560975343803</c:v>
                </c:pt>
                <c:pt idx="2269">
                  <c:v>4.8784672050470297</c:v>
                </c:pt>
                <c:pt idx="2270">
                  <c:v>4.8787755084609499</c:v>
                </c:pt>
                <c:pt idx="2271">
                  <c:v>4.8790808677353796</c:v>
                </c:pt>
                <c:pt idx="2272">
                  <c:v>4.8793831223752697</c:v>
                </c:pt>
                <c:pt idx="2273">
                  <c:v>4.8796821053874302</c:v>
                </c:pt>
                <c:pt idx="2274">
                  <c:v>4.8799776580690697</c:v>
                </c:pt>
                <c:pt idx="2275">
                  <c:v>4.8802696320586003</c:v>
                </c:pt>
                <c:pt idx="2276">
                  <c:v>4.8805578445943096</c:v>
                </c:pt>
                <c:pt idx="2277">
                  <c:v>4.8808421562415703</c:v>
                </c:pt>
                <c:pt idx="2278">
                  <c:v>4.88112243801387</c:v>
                </c:pt>
                <c:pt idx="2279">
                  <c:v>4.8813985199293102</c:v>
                </c:pt>
                <c:pt idx="2280">
                  <c:v>4.8816702176066302</c:v>
                </c:pt>
                <c:pt idx="2281">
                  <c:v>4.8819373533810504</c:v>
                </c:pt>
                <c:pt idx="2282">
                  <c:v>4.8821997596145197</c:v>
                </c:pt>
                <c:pt idx="2283">
                  <c:v>4.8824572659768499</c:v>
                </c:pt>
                <c:pt idx="2284">
                  <c:v>4.8827097191963604</c:v>
                </c:pt>
                <c:pt idx="2285">
                  <c:v>4.8829569795446597</c:v>
                </c:pt>
                <c:pt idx="2286">
                  <c:v>4.88319891573222</c:v>
                </c:pt>
                <c:pt idx="2287">
                  <c:v>4.8834354761468299</c:v>
                </c:pt>
                <c:pt idx="2288">
                  <c:v>4.8836666399225299</c:v>
                </c:pt>
                <c:pt idx="2289">
                  <c:v>4.8838924566301101</c:v>
                </c:pt>
                <c:pt idx="2290">
                  <c:v>4.8841130083303899</c:v>
                </c:pt>
                <c:pt idx="2291">
                  <c:v>4.8843284706235099</c:v>
                </c:pt>
                <c:pt idx="2292">
                  <c:v>4.8845390835985203</c:v>
                </c:pt>
                <c:pt idx="2293">
                  <c:v>4.8847451112634399</c:v>
                </c:pt>
                <c:pt idx="2294">
                  <c:v>4.8849468662714797</c:v>
                </c:pt>
                <c:pt idx="2295">
                  <c:v>4.8851446912708401</c:v>
                </c:pt>
                <c:pt idx="2296">
                  <c:v>4.8853389494734198</c:v>
                </c:pt>
                <c:pt idx="2297">
                  <c:v>4.8855300249761999</c:v>
                </c:pt>
                <c:pt idx="2298">
                  <c:v>4.8857183295065303</c:v>
                </c:pt>
                <c:pt idx="2299">
                  <c:v>4.88590429206086</c:v>
                </c:pt>
                <c:pt idx="2300">
                  <c:v>4.8860883426342099</c:v>
                </c:pt>
                <c:pt idx="2301">
                  <c:v>4.8862709404292</c:v>
                </c:pt>
                <c:pt idx="2302">
                  <c:v>4.8864525185955499</c:v>
                </c:pt>
                <c:pt idx="2303">
                  <c:v>4.8866334773050397</c:v>
                </c:pt>
                <c:pt idx="2304">
                  <c:v>4.8868141788505204</c:v>
                </c:pt>
                <c:pt idx="2305">
                  <c:v>4.88699493195349</c:v>
                </c:pt>
                <c:pt idx="2306">
                  <c:v>4.8871759862128803</c:v>
                </c:pt>
                <c:pt idx="2307">
                  <c:v>4.8873575440831498</c:v>
                </c:pt>
                <c:pt idx="2308">
                  <c:v>4.8875397624288999</c:v>
                </c:pt>
                <c:pt idx="2309">
                  <c:v>4.8877227746957796</c:v>
                </c:pt>
                <c:pt idx="2310">
                  <c:v>4.8879067299733503</c:v>
                </c:pt>
                <c:pt idx="2311">
                  <c:v>4.8880917465970599</c:v>
                </c:pt>
                <c:pt idx="2312">
                  <c:v>4.88827797564766</c:v>
                </c:pt>
                <c:pt idx="2313">
                  <c:v>4.8884656457381901</c:v>
                </c:pt>
                <c:pt idx="2314">
                  <c:v>4.8886550589784701</c:v>
                </c:pt>
                <c:pt idx="2315">
                  <c:v>4.8888465918993198</c:v>
                </c:pt>
                <c:pt idx="2316">
                  <c:v>4.8890406754392304</c:v>
                </c:pt>
                <c:pt idx="2317">
                  <c:v>4.8892378198228403</c:v>
                </c:pt>
                <c:pt idx="2318">
                  <c:v>4.8894385974779304</c:v>
                </c:pt>
                <c:pt idx="2319">
                  <c:v>4.8896435904873599</c:v>
                </c:pt>
                <c:pt idx="2320">
                  <c:v>4.8898534119358601</c:v>
                </c:pt>
                <c:pt idx="2321">
                  <c:v>4.8900686330977701</c:v>
                </c:pt>
                <c:pt idx="2322">
                  <c:v>4.8902897984959699</c:v>
                </c:pt>
                <c:pt idx="2323">
                  <c:v>4.8905173786328104</c:v>
                </c:pt>
                <c:pt idx="2324">
                  <c:v>4.8907517533407701</c:v>
                </c:pt>
                <c:pt idx="2325">
                  <c:v>4.8909931737252199</c:v>
                </c:pt>
                <c:pt idx="2326">
                  <c:v>4.8912416941705503</c:v>
                </c:pt>
                <c:pt idx="2327">
                  <c:v>4.89149717001008</c:v>
                </c:pt>
                <c:pt idx="2328">
                  <c:v>4.8917592501868503</c:v>
                </c:pt>
                <c:pt idx="2329">
                  <c:v>4.8920272790051396</c:v>
                </c:pt>
                <c:pt idx="2330">
                  <c:v>4.8923003208355498</c:v>
                </c:pt>
                <c:pt idx="2331">
                  <c:v>4.8925772312925702</c:v>
                </c:pt>
                <c:pt idx="2332">
                  <c:v>4.8928566253236498</c:v>
                </c:pt>
                <c:pt idx="2333">
                  <c:v>4.8931369636728803</c:v>
                </c:pt>
                <c:pt idx="2334">
                  <c:v>4.8934167043531804</c:v>
                </c:pt>
                <c:pt idx="2335">
                  <c:v>4.8936944000402303</c:v>
                </c:pt>
                <c:pt idx="2336">
                  <c:v>4.8939688035644204</c:v>
                </c:pt>
                <c:pt idx="2337">
                  <c:v>4.8942389956368597</c:v>
                </c:pt>
                <c:pt idx="2338">
                  <c:v>4.8945044980178798</c:v>
                </c:pt>
                <c:pt idx="2339">
                  <c:v>4.89476536140495</c:v>
                </c:pt>
                <c:pt idx="2340">
                  <c:v>4.8950222457154302</c:v>
                </c:pt>
                <c:pt idx="2341">
                  <c:v>4.8952764691503399</c:v>
                </c:pt>
                <c:pt idx="2342">
                  <c:v>4.8955300332171303</c:v>
                </c:pt>
                <c:pt idx="2343">
                  <c:v>4.8957856474229704</c:v>
                </c:pt>
                <c:pt idx="2344">
                  <c:v>4.89604670078847</c:v>
                </c:pt>
                <c:pt idx="2345">
                  <c:v>4.8963172605675398</c:v>
                </c:pt>
                <c:pt idx="2346">
                  <c:v>4.8966022121424402</c:v>
                </c:pt>
                <c:pt idx="2347">
                  <c:v>4.8969071885683597</c:v>
                </c:pt>
                <c:pt idx="2348">
                  <c:v>4.8972385776087304</c:v>
                </c:pt>
                <c:pt idx="2349">
                  <c:v>4.8976034406450504</c:v>
                </c:pt>
                <c:pt idx="2350">
                  <c:v>4.8980093142349599</c:v>
                </c:pt>
                <c:pt idx="2351">
                  <c:v>4.8984639814469801</c:v>
                </c:pt>
                <c:pt idx="2352">
                  <c:v>4.8989750914863297</c:v>
                </c:pt>
                <c:pt idx="2353">
                  <c:v>4.89954968098841</c:v>
                </c:pt>
                <c:pt idx="2354">
                  <c:v>4.9001936603907899</c:v>
                </c:pt>
                <c:pt idx="2355">
                  <c:v>4.9009112083949002</c:v>
                </c:pt>
                <c:pt idx="2356">
                  <c:v>4.9017042320540698</c:v>
                </c:pt>
                <c:pt idx="2357">
                  <c:v>4.9025717172576897</c:v>
                </c:pt>
                <c:pt idx="2358">
                  <c:v>4.9035091692553099</c:v>
                </c:pt>
                <c:pt idx="2359">
                  <c:v>4.9045083958278397</c:v>
                </c:pt>
                <c:pt idx="2360">
                  <c:v>4.9055572391623503</c:v>
                </c:pt>
                <c:pt idx="2361">
                  <c:v>4.9066397491182201</c:v>
                </c:pt>
                <c:pt idx="2362">
                  <c:v>4.9077364977499398</c:v>
                </c:pt>
                <c:pt idx="2363">
                  <c:v>4.9088251066544801</c:v>
                </c:pt>
                <c:pt idx="2364">
                  <c:v>4.9098809640367396</c:v>
                </c:pt>
                <c:pt idx="2365">
                  <c:v>4.9108780585750802</c:v>
                </c:pt>
                <c:pt idx="2366">
                  <c:v>4.9117900406831803</c:v>
                </c:pt>
                <c:pt idx="2367">
                  <c:v>4.91259129338005</c:v>
                </c:pt>
                <c:pt idx="2368">
                  <c:v>4.9132579404882302</c:v>
                </c:pt>
                <c:pt idx="2369">
                  <c:v>4.9137687726732002</c:v>
                </c:pt>
                <c:pt idx="2370">
                  <c:v>4.91410624145015</c:v>
                </c:pt>
                <c:pt idx="2371">
                  <c:v>4.9142575317876798</c:v>
                </c:pt>
                <c:pt idx="2372">
                  <c:v>4.91421546430663</c:v>
                </c:pt>
                <c:pt idx="2373">
                  <c:v>4.9139794040968496</c:v>
                </c:pt>
                <c:pt idx="2374">
                  <c:v>4.9135558706279898</c:v>
                </c:pt>
                <c:pt idx="2375">
                  <c:v>4.9129587345266197</c:v>
                </c:pt>
                <c:pt idx="2376">
                  <c:v>4.9122088954108696</c:v>
                </c:pt>
                <c:pt idx="2377">
                  <c:v>4.9113338707970096</c:v>
                </c:pt>
                <c:pt idx="2378">
                  <c:v>4.9103677166541502</c:v>
                </c:pt>
                <c:pt idx="2379">
                  <c:v>4.90935111827452</c:v>
                </c:pt>
                <c:pt idx="2380">
                  <c:v>4.9083306387952597</c:v>
                </c:pt>
                <c:pt idx="2381">
                  <c:v>4.9073575920686396</c:v>
                </c:pt>
                <c:pt idx="2382">
                  <c:v>4.9064849923979903</c:v>
                </c:pt>
                <c:pt idx="2383">
                  <c:v>4.9057634298216399</c:v>
                </c:pt>
                <c:pt idx="2384">
                  <c:v>4.9052383200455996</c:v>
                </c:pt>
                <c:pt idx="2385">
                  <c:v>4.9049452319665203</c:v>
                </c:pt>
                <c:pt idx="2386">
                  <c:v>4.9049101017935302</c:v>
                </c:pt>
                <c:pt idx="2387">
                  <c:v>4.9051452708550203</c:v>
                </c:pt>
                <c:pt idx="2388">
                  <c:v>4.9056409149068303</c:v>
                </c:pt>
                <c:pt idx="2389">
                  <c:v>4.90637059568129</c:v>
                </c:pt>
                <c:pt idx="2390">
                  <c:v>4.9072910995402097</c:v>
                </c:pt>
                <c:pt idx="2391">
                  <c:v>4.9083406402772303</c:v>
                </c:pt>
                <c:pt idx="2392">
                  <c:v>4.9094438446947697</c:v>
                </c:pt>
                <c:pt idx="2393">
                  <c:v>4.9105021908797397</c:v>
                </c:pt>
                <c:pt idx="2394">
                  <c:v>4.9114312570518903</c:v>
                </c:pt>
                <c:pt idx="2395">
                  <c:v>4.9121883468935303</c:v>
                </c:pt>
                <c:pt idx="2396">
                  <c:v>4.9126677106090302</c:v>
                </c:pt>
                <c:pt idx="2397">
                  <c:v>4.9129997746986298</c:v>
                </c:pt>
                <c:pt idx="2398">
                  <c:v>4.9133368516163003</c:v>
                </c:pt>
                <c:pt idx="2399">
                  <c:v>4.9137179222598704</c:v>
                </c:pt>
                <c:pt idx="2400">
                  <c:v>4.9141355095993697</c:v>
                </c:pt>
                <c:pt idx="2401">
                  <c:v>4.9145806270381502</c:v>
                </c:pt>
                <c:pt idx="2402">
                  <c:v>4.9150477567295896</c:v>
                </c:pt>
                <c:pt idx="2403">
                  <c:v>4.9155334575194001</c:v>
                </c:pt>
                <c:pt idx="2404">
                  <c:v>4.91603530518457</c:v>
                </c:pt>
                <c:pt idx="2405">
                  <c:v>4.9165514039654301</c:v>
                </c:pt>
                <c:pt idx="2406">
                  <c:v>4.9170801155016397</c:v>
                </c:pt>
                <c:pt idx="2407">
                  <c:v>4.9176200226003601</c:v>
                </c:pt>
                <c:pt idx="2408">
                  <c:v>4.9181698384982502</c:v>
                </c:pt>
                <c:pt idx="2409">
                  <c:v>4.9187283384307303</c:v>
                </c:pt>
                <c:pt idx="2410">
                  <c:v>4.9192943939755303</c:v>
                </c:pt>
                <c:pt idx="2411">
                  <c:v>4.9198668801345704</c:v>
                </c:pt>
                <c:pt idx="2412">
                  <c:v>4.9204447117445396</c:v>
                </c:pt>
                <c:pt idx="2413">
                  <c:v>4.9210268545813998</c:v>
                </c:pt>
                <c:pt idx="2414">
                  <c:v>4.9216122912435996</c:v>
                </c:pt>
                <c:pt idx="2415">
                  <c:v>4.92220003347526</c:v>
                </c:pt>
                <c:pt idx="2416">
                  <c:v>4.9227891195370397</c:v>
                </c:pt>
                <c:pt idx="2417">
                  <c:v>4.9233786116760401</c:v>
                </c:pt>
                <c:pt idx="2418">
                  <c:v>4.9239676250519198</c:v>
                </c:pt>
                <c:pt idx="2419">
                  <c:v>4.9245553011850403</c:v>
                </c:pt>
                <c:pt idx="2420">
                  <c:v>4.9251407802309197</c:v>
                </c:pt>
                <c:pt idx="2421">
                  <c:v>4.9257232468147203</c:v>
                </c:pt>
                <c:pt idx="2422">
                  <c:v>4.92630194189955</c:v>
                </c:pt>
                <c:pt idx="2423">
                  <c:v>4.9268760907087499</c:v>
                </c:pt>
                <c:pt idx="2424">
                  <c:v>4.9274450171433903</c:v>
                </c:pt>
                <c:pt idx="2425">
                  <c:v>4.9280080219171998</c:v>
                </c:pt>
                <c:pt idx="2426">
                  <c:v>4.9285644763740803</c:v>
                </c:pt>
                <c:pt idx="2427">
                  <c:v>4.9291138257737002</c:v>
                </c:pt>
                <c:pt idx="2428">
                  <c:v>4.9296554394561296</c:v>
                </c:pt>
                <c:pt idx="2429">
                  <c:v>4.9301888095782802</c:v>
                </c:pt>
                <c:pt idx="2430">
                  <c:v>4.93071345773473</c:v>
                </c:pt>
                <c:pt idx="2431">
                  <c:v>4.9312288946792897</c:v>
                </c:pt>
                <c:pt idx="2432">
                  <c:v>4.9317346889963103</c:v>
                </c:pt>
                <c:pt idx="2433">
                  <c:v>4.9322304550128901</c:v>
                </c:pt>
                <c:pt idx="2434">
                  <c:v>4.9327158027254301</c:v>
                </c:pt>
                <c:pt idx="2435">
                  <c:v>4.9331903799783801</c:v>
                </c:pt>
                <c:pt idx="2436">
                  <c:v>4.9336538960385097</c:v>
                </c:pt>
                <c:pt idx="2437">
                  <c:v>4.9341060741873699</c:v>
                </c:pt>
                <c:pt idx="2438">
                  <c:v>4.9345466738510497</c:v>
                </c:pt>
                <c:pt idx="2439">
                  <c:v>4.9349754425210097</c:v>
                </c:pt>
                <c:pt idx="2440">
                  <c:v>4.93539217911405</c:v>
                </c:pt>
                <c:pt idx="2441">
                  <c:v>4.9357967074992404</c:v>
                </c:pt>
                <c:pt idx="2442">
                  <c:v>4.9361888323077201</c:v>
                </c:pt>
                <c:pt idx="2443">
                  <c:v>4.9365683914466798</c:v>
                </c:pt>
                <c:pt idx="2444">
                  <c:v>4.9369352524997998</c:v>
                </c:pt>
                <c:pt idx="2445">
                  <c:v>4.9372892769002803</c:v>
                </c:pt>
                <c:pt idx="2446">
                  <c:v>4.9376303454284196</c:v>
                </c:pt>
                <c:pt idx="2447">
                  <c:v>4.9379583442730901</c:v>
                </c:pt>
                <c:pt idx="2448">
                  <c:v>4.9382731653508296</c:v>
                </c:pt>
                <c:pt idx="2449">
                  <c:v>4.9385747248938303</c:v>
                </c:pt>
                <c:pt idx="2450">
                  <c:v>4.9388629239791904</c:v>
                </c:pt>
                <c:pt idx="2451">
                  <c:v>4.9391377050957104</c:v>
                </c:pt>
                <c:pt idx="2452">
                  <c:v>4.9393990267967203</c:v>
                </c:pt>
                <c:pt idx="2453">
                  <c:v>4.9396468210186297</c:v>
                </c:pt>
                <c:pt idx="2454">
                  <c:v>4.9398810632832104</c:v>
                </c:pt>
                <c:pt idx="2455">
                  <c:v>4.9401017144167501</c:v>
                </c:pt>
                <c:pt idx="2456">
                  <c:v>4.9403087804844601</c:v>
                </c:pt>
                <c:pt idx="2457">
                  <c:v>4.9405022699990404</c:v>
                </c:pt>
                <c:pt idx="2458">
                  <c:v>4.94068219572108</c:v>
                </c:pt>
                <c:pt idx="2459">
                  <c:v>4.9408486017312701</c:v>
                </c:pt>
                <c:pt idx="2460">
                  <c:v>4.9410015776157596</c:v>
                </c:pt>
                <c:pt idx="2461">
                  <c:v>4.94114121629151</c:v>
                </c:pt>
                <c:pt idx="2462">
                  <c:v>4.9412676250213199</c:v>
                </c:pt>
                <c:pt idx="2463">
                  <c:v>4.9413810024984004</c:v>
                </c:pt>
                <c:pt idx="2464">
                  <c:v>4.9414815459287604</c:v>
                </c:pt>
                <c:pt idx="2465">
                  <c:v>4.9415695089003497</c:v>
                </c:pt>
                <c:pt idx="2466">
                  <c:v>4.9416451843176397</c:v>
                </c:pt>
                <c:pt idx="2467">
                  <c:v>4.9417089402969596</c:v>
                </c:pt>
                <c:pt idx="2468">
                  <c:v>4.94176116718078</c:v>
                </c:pt>
                <c:pt idx="2469">
                  <c:v>4.9418022803150299</c:v>
                </c:pt>
                <c:pt idx="2470">
                  <c:v>4.9418327342474697</c:v>
                </c:pt>
                <c:pt idx="2471">
                  <c:v>4.9418530585734199</c:v>
                </c:pt>
                <c:pt idx="2472">
                  <c:v>4.9418637880217098</c:v>
                </c:pt>
                <c:pt idx="2473">
                  <c:v>4.9418654721104698</c:v>
                </c:pt>
                <c:pt idx="2474">
                  <c:v>4.9418586793450103</c:v>
                </c:pt>
                <c:pt idx="2475">
                  <c:v>4.9418439529289904</c:v>
                </c:pt>
                <c:pt idx="2476">
                  <c:v>4.9418217924276302</c:v>
                </c:pt>
                <c:pt idx="2477">
                  <c:v>4.9417926924803499</c:v>
                </c:pt>
                <c:pt idx="2478">
                  <c:v>4.9417571064020596</c:v>
                </c:pt>
                <c:pt idx="2479">
                  <c:v>4.9417154025941601</c:v>
                </c:pt>
                <c:pt idx="2480">
                  <c:v>4.9416678423467504</c:v>
                </c:pt>
                <c:pt idx="2481">
                  <c:v>4.9416145723418596</c:v>
                </c:pt>
                <c:pt idx="2482">
                  <c:v>4.9415556393020301</c:v>
                </c:pt>
                <c:pt idx="2483">
                  <c:v>4.9414909799353204</c:v>
                </c:pt>
                <c:pt idx="2484">
                  <c:v>4.9414204055531696</c:v>
                </c:pt>
                <c:pt idx="2485">
                  <c:v>4.9413436119382403</c:v>
                </c:pt>
                <c:pt idx="2486">
                  <c:v>4.9412602152300504</c:v>
                </c:pt>
                <c:pt idx="2487">
                  <c:v>4.9411697841367301</c:v>
                </c:pt>
                <c:pt idx="2488">
                  <c:v>4.9410718558140099</c:v>
                </c:pt>
                <c:pt idx="2489">
                  <c:v>4.9409660010417404</c:v>
                </c:pt>
                <c:pt idx="2490">
                  <c:v>4.94085183579916</c:v>
                </c:pt>
                <c:pt idx="2491">
                  <c:v>4.9407290837275202</c:v>
                </c:pt>
                <c:pt idx="2492">
                  <c:v>4.9405976307799602</c:v>
                </c:pt>
                <c:pt idx="2493">
                  <c:v>4.9404575755706599</c:v>
                </c:pt>
                <c:pt idx="2494">
                  <c:v>4.9403092565733999</c:v>
                </c:pt>
                <c:pt idx="2495">
                  <c:v>4.9401532856132997</c:v>
                </c:pt>
                <c:pt idx="2496">
                  <c:v>4.9399905518429996</c:v>
                </c:pt>
                <c:pt idx="2497">
                  <c:v>4.9398222085754799</c:v>
                </c:pt>
                <c:pt idx="2498">
                  <c:v>4.9396496969189903</c:v>
                </c:pt>
                <c:pt idx="2499">
                  <c:v>4.9394746746876397</c:v>
                </c:pt>
                <c:pt idx="2500">
                  <c:v>4.9392990121167504</c:v>
                </c:pt>
                <c:pt idx="2501">
                  <c:v>4.9391246741813397</c:v>
                </c:pt>
                <c:pt idx="2502">
                  <c:v>4.9389537103386898</c:v>
                </c:pt>
                <c:pt idx="2503">
                  <c:v>4.9387881449577797</c:v>
                </c:pt>
                <c:pt idx="2504">
                  <c:v>4.9386298873187702</c:v>
                </c:pt>
                <c:pt idx="2505">
                  <c:v>4.9384806821187697</c:v>
                </c:pt>
                <c:pt idx="2506">
                  <c:v>4.93834205228071</c:v>
                </c:pt>
                <c:pt idx="2507">
                  <c:v>4.9382151349793899</c:v>
                </c:pt>
                <c:pt idx="2508">
                  <c:v>4.9381006987441403</c:v>
                </c:pt>
                <c:pt idx="2509">
                  <c:v>4.9379991630789704</c:v>
                </c:pt>
                <c:pt idx="2510">
                  <c:v>4.9379104664949001</c:v>
                </c:pt>
                <c:pt idx="2511">
                  <c:v>4.9378340798893197</c:v>
                </c:pt>
                <c:pt idx="2512">
                  <c:v>4.9377690322488501</c:v>
                </c:pt>
                <c:pt idx="2513">
                  <c:v>4.9377139926426503</c:v>
                </c:pt>
                <c:pt idx="2514">
                  <c:v>4.9376672804276396</c:v>
                </c:pt>
                <c:pt idx="2515">
                  <c:v>4.9376268842834996</c:v>
                </c:pt>
                <c:pt idx="2516">
                  <c:v>4.9375905410170704</c:v>
                </c:pt>
                <c:pt idx="2517">
                  <c:v>4.9375558263876203</c:v>
                </c:pt>
                <c:pt idx="2518">
                  <c:v>4.9375202622463696</c:v>
                </c:pt>
                <c:pt idx="2519">
                  <c:v>4.9374813734610701</c:v>
                </c:pt>
                <c:pt idx="2520">
                  <c:v>4.93743677171868</c:v>
                </c:pt>
                <c:pt idx="2521">
                  <c:v>4.9373842406297799</c:v>
                </c:pt>
                <c:pt idx="2522">
                  <c:v>4.9373217750318199</c:v>
                </c:pt>
                <c:pt idx="2523">
                  <c:v>4.9372477045854604</c:v>
                </c:pt>
                <c:pt idx="2524">
                  <c:v>4.9371606733878197</c:v>
                </c:pt>
                <c:pt idx="2525">
                  <c:v>4.9370597333986401</c:v>
                </c:pt>
                <c:pt idx="2526">
                  <c:v>4.9369443575017398</c:v>
                </c:pt>
                <c:pt idx="2527">
                  <c:v>4.9368144166702397</c:v>
                </c:pt>
                <c:pt idx="2528">
                  <c:v>4.9366702357686902</c:v>
                </c:pt>
                <c:pt idx="2529">
                  <c:v>4.9365125295041601</c:v>
                </c:pt>
                <c:pt idx="2530">
                  <c:v>4.9363423844348402</c:v>
                </c:pt>
                <c:pt idx="2531">
                  <c:v>4.9361612872305702</c:v>
                </c:pt>
                <c:pt idx="2532">
                  <c:v>4.9359710106678003</c:v>
                </c:pt>
                <c:pt idx="2533">
                  <c:v>4.9357736240237999</c:v>
                </c:pt>
                <c:pt idx="2534">
                  <c:v>4.9355714174271403</c:v>
                </c:pt>
                <c:pt idx="2535">
                  <c:v>4.9353668290902197</c:v>
                </c:pt>
                <c:pt idx="2536">
                  <c:v>4.9351624152217601</c:v>
                </c:pt>
                <c:pt idx="2537">
                  <c:v>4.9349607879806099</c:v>
                </c:pt>
                <c:pt idx="2538">
                  <c:v>4.9347645540588498</c:v>
                </c:pt>
                <c:pt idx="2539">
                  <c:v>4.9345762599091501</c:v>
                </c:pt>
                <c:pt idx="2540">
                  <c:v>4.9343983754314404</c:v>
                </c:pt>
                <c:pt idx="2541">
                  <c:v>4.9342332120493504</c:v>
                </c:pt>
                <c:pt idx="2542">
                  <c:v>4.9340828682962998</c:v>
                </c:pt>
                <c:pt idx="2543">
                  <c:v>4.9339492952763599</c:v>
                </c:pt>
                <c:pt idx="2544">
                  <c:v>4.9338341540290296</c:v>
                </c:pt>
                <c:pt idx="2545">
                  <c:v>4.9337388576510897</c:v>
                </c:pt>
                <c:pt idx="2546">
                  <c:v>4.9336645560981296</c:v>
                </c:pt>
                <c:pt idx="2547">
                  <c:v>4.9336121046754897</c:v>
                </c:pt>
                <c:pt idx="2548">
                  <c:v>4.9335820735551703</c:v>
                </c:pt>
                <c:pt idx="2549">
                  <c:v>4.9335747147064302</c:v>
                </c:pt>
                <c:pt idx="2550">
                  <c:v>4.9335899997302803</c:v>
                </c:pt>
                <c:pt idx="2551">
                  <c:v>4.9336276457962098</c:v>
                </c:pt>
                <c:pt idx="2552">
                  <c:v>4.9336870969247704</c:v>
                </c:pt>
                <c:pt idx="2553">
                  <c:v>4.9337675734553397</c:v>
                </c:pt>
                <c:pt idx="2554">
                  <c:v>4.9338680735757503</c:v>
                </c:pt>
                <c:pt idx="2555">
                  <c:v>4.9339873745650999</c:v>
                </c:pt>
                <c:pt idx="2556">
                  <c:v>4.9341241053243801</c:v>
                </c:pt>
                <c:pt idx="2557">
                  <c:v>4.9342767277259103</c:v>
                </c:pt>
                <c:pt idx="2558">
                  <c:v>4.9344435602204602</c:v>
                </c:pt>
                <c:pt idx="2559">
                  <c:v>4.9346228322724199</c:v>
                </c:pt>
                <c:pt idx="2560">
                  <c:v>4.9348126841464204</c:v>
                </c:pt>
                <c:pt idx="2561">
                  <c:v>4.9350112322944799</c:v>
                </c:pt>
                <c:pt idx="2562">
                  <c:v>4.93521653273159</c:v>
                </c:pt>
                <c:pt idx="2563">
                  <c:v>4.9354266657039396</c:v>
                </c:pt>
                <c:pt idx="2564">
                  <c:v>4.9356396586777596</c:v>
                </c:pt>
                <c:pt idx="2565">
                  <c:v>4.9358536114481097</c:v>
                </c:pt>
                <c:pt idx="2566">
                  <c:v>4.9360666624201901</c:v>
                </c:pt>
                <c:pt idx="2567">
                  <c:v>4.9362770319350897</c:v>
                </c:pt>
                <c:pt idx="2568">
                  <c:v>4.9364829912157804</c:v>
                </c:pt>
                <c:pt idx="2569">
                  <c:v>4.9366828805124996</c:v>
                </c:pt>
                <c:pt idx="2570">
                  <c:v>4.9368751733345499</c:v>
                </c:pt>
                <c:pt idx="2571">
                  <c:v>4.9370584645728801</c:v>
                </c:pt>
                <c:pt idx="2572">
                  <c:v>4.9372314343995196</c:v>
                </c:pt>
                <c:pt idx="2573">
                  <c:v>4.9373928933933797</c:v>
                </c:pt>
                <c:pt idx="2574">
                  <c:v>4.9375417562438004</c:v>
                </c:pt>
                <c:pt idx="2575">
                  <c:v>4.9376770921841198</c:v>
                </c:pt>
                <c:pt idx="2576">
                  <c:v>4.9377980867539204</c:v>
                </c:pt>
                <c:pt idx="2577">
                  <c:v>4.9379040455708099</c:v>
                </c:pt>
                <c:pt idx="2578">
                  <c:v>4.93799439014456</c:v>
                </c:pt>
                <c:pt idx="2579">
                  <c:v>4.9380686847186501</c:v>
                </c:pt>
                <c:pt idx="2580">
                  <c:v>4.93812661446173</c:v>
                </c:pt>
                <c:pt idx="2581">
                  <c:v>4.9381679638506002</c:v>
                </c:pt>
                <c:pt idx="2582">
                  <c:v>4.9381926467405304</c:v>
                </c:pt>
                <c:pt idx="2583">
                  <c:v>4.9382006943132302</c:v>
                </c:pt>
                <c:pt idx="2584">
                  <c:v>4.9381922483487699</c:v>
                </c:pt>
                <c:pt idx="2585">
                  <c:v>4.9381675378513004</c:v>
                </c:pt>
                <c:pt idx="2586">
                  <c:v>4.9381268546390196</c:v>
                </c:pt>
                <c:pt idx="2587">
                  <c:v>4.9380706033624602</c:v>
                </c:pt>
                <c:pt idx="2588">
                  <c:v>4.9379992735188596</c:v>
                </c:pt>
                <c:pt idx="2589">
                  <c:v>4.9379134354131802</c:v>
                </c:pt>
                <c:pt idx="2590">
                  <c:v>4.9378136891856199</c:v>
                </c:pt>
                <c:pt idx="2591">
                  <c:v>4.9377007331601996</c:v>
                </c:pt>
                <c:pt idx="2592">
                  <c:v>4.9375752883541004</c:v>
                </c:pt>
                <c:pt idx="2593">
                  <c:v>4.93743813411474</c:v>
                </c:pt>
                <c:pt idx="2594">
                  <c:v>4.9372900864740199</c:v>
                </c:pt>
                <c:pt idx="2595">
                  <c:v>4.9371319900507498</c:v>
                </c:pt>
                <c:pt idx="2596">
                  <c:v>4.9369647119328999</c:v>
                </c:pt>
                <c:pt idx="2597">
                  <c:v>4.9367891369118899</c:v>
                </c:pt>
                <c:pt idx="2598">
                  <c:v>4.9366061429405201</c:v>
                </c:pt>
                <c:pt idx="2599">
                  <c:v>4.9364166190172902</c:v>
                </c:pt>
                <c:pt idx="2600">
                  <c:v>4.9362214730094998</c:v>
                </c:pt>
                <c:pt idx="2601">
                  <c:v>4.9360215771765503</c:v>
                </c:pt>
                <c:pt idx="2602">
                  <c:v>4.9358177918236299</c:v>
                </c:pt>
                <c:pt idx="2603">
                  <c:v>4.9356109496307603</c:v>
                </c:pt>
                <c:pt idx="2604">
                  <c:v>4.93540186533835</c:v>
                </c:pt>
                <c:pt idx="2605">
                  <c:v>4.9351913116467898</c:v>
                </c:pt>
                <c:pt idx="2606">
                  <c:v>4.9349800333018301</c:v>
                </c:pt>
                <c:pt idx="2607">
                  <c:v>4.9347687365005797</c:v>
                </c:pt>
                <c:pt idx="2608">
                  <c:v>4.9345580784081502</c:v>
                </c:pt>
                <c:pt idx="2609">
                  <c:v>4.9343486614576602</c:v>
                </c:pt>
                <c:pt idx="2610">
                  <c:v>4.9341410757241002</c:v>
                </c:pt>
                <c:pt idx="2611">
                  <c:v>4.9339358490996803</c:v>
                </c:pt>
                <c:pt idx="2612">
                  <c:v>4.9337334360223997</c:v>
                </c:pt>
                <c:pt idx="2613">
                  <c:v>4.9335342825766402</c:v>
                </c:pt>
                <c:pt idx="2614">
                  <c:v>4.9333387592266797</c:v>
                </c:pt>
                <c:pt idx="2615">
                  <c:v>4.9331472027157703</c:v>
                </c:pt>
                <c:pt idx="2616">
                  <c:v>4.9329599032150897</c:v>
                </c:pt>
                <c:pt idx="2617">
                  <c:v>4.9327771026085001</c:v>
                </c:pt>
                <c:pt idx="2618">
                  <c:v>4.93259899277452</c:v>
                </c:pt>
                <c:pt idx="2619">
                  <c:v>4.93242571616336</c:v>
                </c:pt>
                <c:pt idx="2620">
                  <c:v>4.9322574019213397</c:v>
                </c:pt>
                <c:pt idx="2621">
                  <c:v>4.9320941495690596</c:v>
                </c:pt>
                <c:pt idx="2622">
                  <c:v>4.9319359704260997</c:v>
                </c:pt>
                <c:pt idx="2623">
                  <c:v>4.9317828535404997</c:v>
                </c:pt>
                <c:pt idx="2624">
                  <c:v>4.9316347494552</c:v>
                </c:pt>
                <c:pt idx="2625">
                  <c:v>4.9314915689985801</c:v>
                </c:pt>
                <c:pt idx="2626">
                  <c:v>4.9313531657611298</c:v>
                </c:pt>
                <c:pt idx="2627">
                  <c:v>4.9312193410934899</c:v>
                </c:pt>
                <c:pt idx="2628">
                  <c:v>4.93108987358936</c:v>
                </c:pt>
                <c:pt idx="2629">
                  <c:v>4.9309644625879701</c:v>
                </c:pt>
                <c:pt idx="2630">
                  <c:v>4.9308427959772496</c:v>
                </c:pt>
                <c:pt idx="2631">
                  <c:v>4.9307244942294597</c:v>
                </c:pt>
                <c:pt idx="2632">
                  <c:v>4.9306091454280097</c:v>
                </c:pt>
                <c:pt idx="2633">
                  <c:v>4.9304962941503403</c:v>
                </c:pt>
                <c:pt idx="2634">
                  <c:v>4.9303854448703497</c:v>
                </c:pt>
                <c:pt idx="2635">
                  <c:v>4.9302760503508596</c:v>
                </c:pt>
                <c:pt idx="2636">
                  <c:v>4.9301675468073096</c:v>
                </c:pt>
                <c:pt idx="2637">
                  <c:v>4.9300593489878901</c:v>
                </c:pt>
                <c:pt idx="2638">
                  <c:v>4.9299508353820496</c:v>
                </c:pt>
                <c:pt idx="2639">
                  <c:v>4.9298413733046003</c:v>
                </c:pt>
                <c:pt idx="2640">
                  <c:v>4.92973028720521</c:v>
                </c:pt>
                <c:pt idx="2641">
                  <c:v>4.9296169166974302</c:v>
                </c:pt>
                <c:pt idx="2642">
                  <c:v>4.9295005951218398</c:v>
                </c:pt>
                <c:pt idx="2643">
                  <c:v>4.9293806966200799</c:v>
                </c:pt>
                <c:pt idx="2644">
                  <c:v>4.9292565896167897</c:v>
                </c:pt>
                <c:pt idx="2645">
                  <c:v>4.9291276707272598</c:v>
                </c:pt>
                <c:pt idx="2646">
                  <c:v>4.9289933673996398</c:v>
                </c:pt>
                <c:pt idx="2647">
                  <c:v>4.9288531334206498</c:v>
                </c:pt>
                <c:pt idx="2648">
                  <c:v>4.9287064718569003</c:v>
                </c:pt>
                <c:pt idx="2649">
                  <c:v>4.92855295326431</c:v>
                </c:pt>
                <c:pt idx="2650">
                  <c:v>4.9283921763077503</c:v>
                </c:pt>
                <c:pt idx="2651">
                  <c:v>4.9282237986242796</c:v>
                </c:pt>
                <c:pt idx="2652">
                  <c:v>4.9280475317026999</c:v>
                </c:pt>
                <c:pt idx="2653">
                  <c:v>4.9278631221340303</c:v>
                </c:pt>
                <c:pt idx="2654">
                  <c:v>4.9276703983262102</c:v>
                </c:pt>
                <c:pt idx="2655">
                  <c:v>4.92746921819856</c:v>
                </c:pt>
                <c:pt idx="2656">
                  <c:v>4.9272594877673503</c:v>
                </c:pt>
                <c:pt idx="2657">
                  <c:v>4.9270411797192901</c:v>
                </c:pt>
                <c:pt idx="2658">
                  <c:v>4.9268142921566502</c:v>
                </c:pt>
                <c:pt idx="2659">
                  <c:v>4.9265788533387198</c:v>
                </c:pt>
                <c:pt idx="2660">
                  <c:v>4.9263349069051898</c:v>
                </c:pt>
                <c:pt idx="2661">
                  <c:v>4.9260825379097799</c:v>
                </c:pt>
                <c:pt idx="2662">
                  <c:v>4.9258218587221201</c:v>
                </c:pt>
                <c:pt idx="2663">
                  <c:v>4.9255529709279902</c:v>
                </c:pt>
                <c:pt idx="2664">
                  <c:v>4.9252759732035702</c:v>
                </c:pt>
                <c:pt idx="2665">
                  <c:v>4.9249909589760401</c:v>
                </c:pt>
                <c:pt idx="2666">
                  <c:v>4.9246980270247596</c:v>
                </c:pt>
                <c:pt idx="2667">
                  <c:v>4.92439728314387</c:v>
                </c:pt>
                <c:pt idx="2668">
                  <c:v>4.9240888210718596</c:v>
                </c:pt>
                <c:pt idx="2669">
                  <c:v>4.9237727255349304</c:v>
                </c:pt>
                <c:pt idx="2670">
                  <c:v>4.9234490708848497</c:v>
                </c:pt>
                <c:pt idx="2671">
                  <c:v>4.9231179090273196</c:v>
                </c:pt>
                <c:pt idx="2672">
                  <c:v>4.9227793095191998</c:v>
                </c:pt>
                <c:pt idx="2673">
                  <c:v>4.92243330173965</c:v>
                </c:pt>
                <c:pt idx="2674">
                  <c:v>4.9220798963500396</c:v>
                </c:pt>
                <c:pt idx="2675">
                  <c:v>4.9217191426767499</c:v>
                </c:pt>
                <c:pt idx="2676">
                  <c:v>4.9213511038583597</c:v>
                </c:pt>
                <c:pt idx="2677">
                  <c:v>4.9209758199489197</c:v>
                </c:pt>
                <c:pt idx="2678">
                  <c:v>4.92059336449244</c:v>
                </c:pt>
                <c:pt idx="2679">
                  <c:v>4.9202038272894502</c:v>
                </c:pt>
                <c:pt idx="2680">
                  <c:v>4.9198073006765304</c:v>
                </c:pt>
                <c:pt idx="2681">
                  <c:v>4.9194039359412303</c:v>
                </c:pt>
                <c:pt idx="2682">
                  <c:v>4.9189939213620004</c:v>
                </c:pt>
                <c:pt idx="2683">
                  <c:v>4.9185774673335203</c:v>
                </c:pt>
                <c:pt idx="2684">
                  <c:v>4.9181548212684998</c:v>
                </c:pt>
                <c:pt idx="2685">
                  <c:v>4.9177262986372803</c:v>
                </c:pt>
                <c:pt idx="2686">
                  <c:v>4.9172922508722401</c:v>
                </c:pt>
                <c:pt idx="2687">
                  <c:v>4.9168530823718601</c:v>
                </c:pt>
                <c:pt idx="2688">
                  <c:v>4.91640922092573</c:v>
                </c:pt>
                <c:pt idx="2689">
                  <c:v>4.9159611622557602</c:v>
                </c:pt>
                <c:pt idx="2690">
                  <c:v>4.9155094472211802</c:v>
                </c:pt>
                <c:pt idx="2691">
                  <c:v>4.9150546542942202</c:v>
                </c:pt>
                <c:pt idx="2692">
                  <c:v>4.9145973917861703</c:v>
                </c:pt>
                <c:pt idx="2693">
                  <c:v>4.9141383356253199</c:v>
                </c:pt>
                <c:pt idx="2694">
                  <c:v>4.9136781309271198</c:v>
                </c:pt>
                <c:pt idx="2695">
                  <c:v>4.9132174775673398</c:v>
                </c:pt>
                <c:pt idx="2696">
                  <c:v>4.9127570769469298</c:v>
                </c:pt>
                <c:pt idx="2697">
                  <c:v>4.9122976564360101</c:v>
                </c:pt>
                <c:pt idx="2698">
                  <c:v>4.91183991582826</c:v>
                </c:pt>
                <c:pt idx="2699">
                  <c:v>4.9113845658532798</c:v>
                </c:pt>
                <c:pt idx="2700">
                  <c:v>4.9109323040800499</c:v>
                </c:pt>
                <c:pt idx="2701">
                  <c:v>4.9104837930029896</c:v>
                </c:pt>
                <c:pt idx="2702">
                  <c:v>4.9100396611289803</c:v>
                </c:pt>
                <c:pt idx="2703">
                  <c:v>4.9096004989423996</c:v>
                </c:pt>
                <c:pt idx="2704">
                  <c:v>4.90916687267051</c:v>
                </c:pt>
                <c:pt idx="2705">
                  <c:v>4.9087392806312096</c:v>
                </c:pt>
                <c:pt idx="2706">
                  <c:v>4.9083181705921701</c:v>
                </c:pt>
                <c:pt idx="2707">
                  <c:v>4.90790391980509</c:v>
                </c:pt>
                <c:pt idx="2708">
                  <c:v>4.9074968660145899</c:v>
                </c:pt>
                <c:pt idx="2709">
                  <c:v>4.9070972709606897</c:v>
                </c:pt>
                <c:pt idx="2710">
                  <c:v>4.9067053244862002</c:v>
                </c:pt>
                <c:pt idx="2711">
                  <c:v>4.9063211529190003</c:v>
                </c:pt>
                <c:pt idx="2712">
                  <c:v>4.9059448038208302</c:v>
                </c:pt>
                <c:pt idx="2713">
                  <c:v>4.9055762716362397</c:v>
                </c:pt>
                <c:pt idx="2714">
                  <c:v>4.9052154671240702</c:v>
                </c:pt>
                <c:pt idx="2715">
                  <c:v>4.9048622623561604</c:v>
                </c:pt>
                <c:pt idx="2716">
                  <c:v>4.90451648629569</c:v>
                </c:pt>
                <c:pt idx="2717">
                  <c:v>4.9041778771637698</c:v>
                </c:pt>
                <c:pt idx="2718">
                  <c:v>4.9038461241823201</c:v>
                </c:pt>
                <c:pt idx="2719">
                  <c:v>4.9035208894202098</c:v>
                </c:pt>
                <c:pt idx="2720">
                  <c:v>4.9032017921819602</c:v>
                </c:pt>
                <c:pt idx="2721">
                  <c:v>4.9028884259899597</c:v>
                </c:pt>
                <c:pt idx="2722">
                  <c:v>4.9025803623724604</c:v>
                </c:pt>
                <c:pt idx="2723">
                  <c:v>4.9022771472287596</c:v>
                </c:pt>
                <c:pt idx="2724">
                  <c:v>4.9019783211574701</c:v>
                </c:pt>
                <c:pt idx="2725">
                  <c:v>4.9016834103290403</c:v>
                </c:pt>
                <c:pt idx="2726">
                  <c:v>4.9013919765382896</c:v>
                </c:pt>
                <c:pt idx="2727">
                  <c:v>4.9011035470799102</c:v>
                </c:pt>
                <c:pt idx="2728">
                  <c:v>4.9008176921565303</c:v>
                </c:pt>
                <c:pt idx="2729">
                  <c:v>4.9005340171626104</c:v>
                </c:pt>
                <c:pt idx="2730">
                  <c:v>4.9002521182231904</c:v>
                </c:pt>
                <c:pt idx="2731">
                  <c:v>4.8999716468910002</c:v>
                </c:pt>
                <c:pt idx="2732">
                  <c:v>4.8996922711677904</c:v>
                </c:pt>
                <c:pt idx="2733">
                  <c:v>4.8994137143990804</c:v>
                </c:pt>
                <c:pt idx="2734">
                  <c:v>4.89913573273805</c:v>
                </c:pt>
                <c:pt idx="2735">
                  <c:v>4.8988581399274302</c:v>
                </c:pt>
                <c:pt idx="2736">
                  <c:v>4.8985807954629701</c:v>
                </c:pt>
                <c:pt idx="2737">
                  <c:v>4.8983036014881502</c:v>
                </c:pt>
                <c:pt idx="2738">
                  <c:v>4.8980264663269102</c:v>
                </c:pt>
                <c:pt idx="2739">
                  <c:v>4.8977493964855796</c:v>
                </c:pt>
                <c:pt idx="2740">
                  <c:v>4.8974724340196598</c:v>
                </c:pt>
                <c:pt idx="2741">
                  <c:v>4.8971956744598497</c:v>
                </c:pt>
                <c:pt idx="2742">
                  <c:v>4.89691925094289</c:v>
                </c:pt>
                <c:pt idx="2743">
                  <c:v>4.8966433155522298</c:v>
                </c:pt>
                <c:pt idx="2744">
                  <c:v>4.8963680486964902</c:v>
                </c:pt>
                <c:pt idx="2745">
                  <c:v>4.8960936866447797</c:v>
                </c:pt>
                <c:pt idx="2746">
                  <c:v>4.8958204655463096</c:v>
                </c:pt>
                <c:pt idx="2747">
                  <c:v>4.8955486559706003</c:v>
                </c:pt>
                <c:pt idx="2748">
                  <c:v>4.89527856502494</c:v>
                </c:pt>
                <c:pt idx="2749">
                  <c:v>4.8950105096848704</c:v>
                </c:pt>
                <c:pt idx="2750">
                  <c:v>4.8947447963906798</c:v>
                </c:pt>
                <c:pt idx="2751">
                  <c:v>4.89448175063752</c:v>
                </c:pt>
                <c:pt idx="2752">
                  <c:v>4.8942216579373996</c:v>
                </c:pt>
                <c:pt idx="2753">
                  <c:v>4.8939648292687696</c:v>
                </c:pt>
                <c:pt idx="2754">
                  <c:v>4.8937115678809304</c:v>
                </c:pt>
                <c:pt idx="2755">
                  <c:v>4.8934621377927598</c:v>
                </c:pt>
                <c:pt idx="2756">
                  <c:v>4.8932167852912301</c:v>
                </c:pt>
                <c:pt idx="2757">
                  <c:v>4.8929757388880697</c:v>
                </c:pt>
                <c:pt idx="2758">
                  <c:v>4.8927391913688201</c:v>
                </c:pt>
                <c:pt idx="2759">
                  <c:v>4.89250728983302</c:v>
                </c:pt>
                <c:pt idx="2760">
                  <c:v>4.8922801621499703</c:v>
                </c:pt>
                <c:pt idx="2761">
                  <c:v>4.8920578987827703</c:v>
                </c:pt>
                <c:pt idx="2762">
                  <c:v>4.8918405532104803</c:v>
                </c:pt>
                <c:pt idx="2763">
                  <c:v>4.8916281201254899</c:v>
                </c:pt>
                <c:pt idx="2764">
                  <c:v>4.8914205598258302</c:v>
                </c:pt>
                <c:pt idx="2765">
                  <c:v>4.8912177483699502</c:v>
                </c:pt>
                <c:pt idx="2766">
                  <c:v>4.8910195527088796</c:v>
                </c:pt>
                <c:pt idx="2767">
                  <c:v>4.8908258269190803</c:v>
                </c:pt>
                <c:pt idx="2768">
                  <c:v>4.8906363235223598</c:v>
                </c:pt>
                <c:pt idx="2769">
                  <c:v>4.89045076616783</c:v>
                </c:pt>
                <c:pt idx="2770">
                  <c:v>4.8902688395962803</c:v>
                </c:pt>
                <c:pt idx="2771">
                  <c:v>4.8900902060415996</c:v>
                </c:pt>
                <c:pt idx="2772">
                  <c:v>4.8899144719266898</c:v>
                </c:pt>
                <c:pt idx="2773">
                  <c:v>4.8897411828886703</c:v>
                </c:pt>
                <c:pt idx="2774">
                  <c:v>4.8895698731019799</c:v>
                </c:pt>
                <c:pt idx="2775">
                  <c:v>4.8894000289108304</c:v>
                </c:pt>
                <c:pt idx="2776">
                  <c:v>4.8892311745838599</c:v>
                </c:pt>
                <c:pt idx="2777">
                  <c:v>4.8890627343055097</c:v>
                </c:pt>
                <c:pt idx="2778">
                  <c:v>4.8888941467439704</c:v>
                </c:pt>
                <c:pt idx="2779">
                  <c:v>4.8887248287048202</c:v>
                </c:pt>
                <c:pt idx="2780">
                  <c:v>4.8885541711004503</c:v>
                </c:pt>
                <c:pt idx="2781">
                  <c:v>4.8883815533998698</c:v>
                </c:pt>
                <c:pt idx="2782">
                  <c:v>4.8882063712708703</c:v>
                </c:pt>
                <c:pt idx="2783">
                  <c:v>4.8880280169736201</c:v>
                </c:pt>
                <c:pt idx="2784">
                  <c:v>4.8878458842500203</c:v>
                </c:pt>
                <c:pt idx="2785">
                  <c:v>4.8876593604458796</c:v>
                </c:pt>
                <c:pt idx="2786">
                  <c:v>4.8874678261472999</c:v>
                </c:pt>
                <c:pt idx="2787">
                  <c:v>4.8872707182225197</c:v>
                </c:pt>
                <c:pt idx="2788">
                  <c:v>4.8870674707086899</c:v>
                </c:pt>
                <c:pt idx="2789">
                  <c:v>4.8868575250136601</c:v>
                </c:pt>
                <c:pt idx="2790">
                  <c:v>4.8866403456882797</c:v>
                </c:pt>
                <c:pt idx="2791">
                  <c:v>4.8864154315509101</c:v>
                </c:pt>
                <c:pt idx="2792">
                  <c:v>4.8861823167859599</c:v>
                </c:pt>
                <c:pt idx="2793">
                  <c:v>4.88594058094362</c:v>
                </c:pt>
                <c:pt idx="2794">
                  <c:v>4.8856898441781604</c:v>
                </c:pt>
                <c:pt idx="2795">
                  <c:v>4.8854297178522996</c:v>
                </c:pt>
                <c:pt idx="2796">
                  <c:v>4.88515988877898</c:v>
                </c:pt>
                <c:pt idx="2797">
                  <c:v>4.8848800869930704</c:v>
                </c:pt>
                <c:pt idx="2798">
                  <c:v>4.88459010024975</c:v>
                </c:pt>
                <c:pt idx="2799">
                  <c:v>4.8842897471982001</c:v>
                </c:pt>
                <c:pt idx="2800">
                  <c:v>4.8839788846204302</c:v>
                </c:pt>
                <c:pt idx="2801">
                  <c:v>4.8836574456329398</c:v>
                </c:pt>
                <c:pt idx="2802">
                  <c:v>4.8833253736476001</c:v>
                </c:pt>
                <c:pt idx="2803">
                  <c:v>4.8829826889849999</c:v>
                </c:pt>
                <c:pt idx="2804">
                  <c:v>4.8826294378814898</c:v>
                </c:pt>
                <c:pt idx="2805">
                  <c:v>4.8822657408088199</c:v>
                </c:pt>
                <c:pt idx="2806">
                  <c:v>4.8818917962153501</c:v>
                </c:pt>
                <c:pt idx="2807">
                  <c:v>4.8815078127433997</c:v>
                </c:pt>
                <c:pt idx="2808">
                  <c:v>4.8811140446350398</c:v>
                </c:pt>
                <c:pt idx="2809">
                  <c:v>4.8807107943820203</c:v>
                </c:pt>
                <c:pt idx="2810">
                  <c:v>4.8802984233804398</c:v>
                </c:pt>
                <c:pt idx="2811">
                  <c:v>4.8798773143223801</c:v>
                </c:pt>
                <c:pt idx="2812">
                  <c:v>4.87944789647268</c:v>
                </c:pt>
                <c:pt idx="2813">
                  <c:v>4.87901065294517</c:v>
                </c:pt>
                <c:pt idx="2814">
                  <c:v>4.8785660838379501</c:v>
                </c:pt>
                <c:pt idx="2815">
                  <c:v>4.8781147013610804</c:v>
                </c:pt>
                <c:pt idx="2816">
                  <c:v>4.8776570617845998</c:v>
                </c:pt>
                <c:pt idx="2817">
                  <c:v>4.8771937551124296</c:v>
                </c:pt>
                <c:pt idx="2818">
                  <c:v>4.8767253836157298</c:v>
                </c:pt>
                <c:pt idx="2819">
                  <c:v>4.8762525803813404</c:v>
                </c:pt>
                <c:pt idx="2820">
                  <c:v>4.8757759627245898</c:v>
                </c:pt>
                <c:pt idx="2821">
                  <c:v>4.8752961765178702</c:v>
                </c:pt>
                <c:pt idx="2822">
                  <c:v>4.87481385118316</c:v>
                </c:pt>
                <c:pt idx="2823">
                  <c:v>4.8743296123218602</c:v>
                </c:pt>
                <c:pt idx="2824">
                  <c:v>4.87384411935804</c:v>
                </c:pt>
                <c:pt idx="2825">
                  <c:v>4.87335800131582</c:v>
                </c:pt>
                <c:pt idx="2826">
                  <c:v>4.87287186738497</c:v>
                </c:pt>
                <c:pt idx="2827">
                  <c:v>4.8723863259525801</c:v>
                </c:pt>
                <c:pt idx="2828">
                  <c:v>4.8719019703622903</c:v>
                </c:pt>
                <c:pt idx="2829">
                  <c:v>4.8714193683565901</c:v>
                </c:pt>
                <c:pt idx="2830">
                  <c:v>4.8709390918115698</c:v>
                </c:pt>
                <c:pt idx="2831">
                  <c:v>4.8704616619597303</c:v>
                </c:pt>
                <c:pt idx="2832">
                  <c:v>4.8699875823407002</c:v>
                </c:pt>
                <c:pt idx="2833">
                  <c:v>4.8695173405035304</c:v>
                </c:pt>
                <c:pt idx="2834">
                  <c:v>4.8690513952392802</c:v>
                </c:pt>
                <c:pt idx="2835">
                  <c:v>4.8685901754430398</c:v>
                </c:pt>
                <c:pt idx="2836">
                  <c:v>4.8681340987620096</c:v>
                </c:pt>
                <c:pt idx="2837">
                  <c:v>4.8676835316235696</c:v>
                </c:pt>
                <c:pt idx="2838">
                  <c:v>4.8672388299920897</c:v>
                </c:pt>
                <c:pt idx="2839">
                  <c:v>4.8668003046100301</c:v>
                </c:pt>
                <c:pt idx="2840">
                  <c:v>4.8663682312947101</c:v>
                </c:pt>
                <c:pt idx="2841">
                  <c:v>4.8659429094635298</c:v>
                </c:pt>
                <c:pt idx="2842">
                  <c:v>4.86552455955293</c:v>
                </c:pt>
                <c:pt idx="2843">
                  <c:v>4.8651133969119504</c:v>
                </c:pt>
                <c:pt idx="2844">
                  <c:v>4.8647095924431403</c:v>
                </c:pt>
                <c:pt idx="2845">
                  <c:v>4.8643133373801604</c:v>
                </c:pt>
                <c:pt idx="2846">
                  <c:v>4.8639247517996198</c:v>
                </c:pt>
                <c:pt idx="2847">
                  <c:v>4.8635439443607797</c:v>
                </c:pt>
                <c:pt idx="2848">
                  <c:v>4.8631710156667198</c:v>
                </c:pt>
                <c:pt idx="2849">
                  <c:v>4.8628060501653696</c:v>
                </c:pt>
                <c:pt idx="2850">
                  <c:v>4.8624491128897498</c:v>
                </c:pt>
                <c:pt idx="2851">
                  <c:v>4.8621002356207299</c:v>
                </c:pt>
                <c:pt idx="2852">
                  <c:v>4.8617594339521002</c:v>
                </c:pt>
                <c:pt idx="2853">
                  <c:v>4.8614266901053496</c:v>
                </c:pt>
                <c:pt idx="2854">
                  <c:v>4.86110199990926</c:v>
                </c:pt>
                <c:pt idx="2855">
                  <c:v>4.8607853327555004</c:v>
                </c:pt>
                <c:pt idx="2856">
                  <c:v>4.8604766397266497</c:v>
                </c:pt>
                <c:pt idx="2857">
                  <c:v>4.86017587557245</c:v>
                </c:pt>
                <c:pt idx="2858">
                  <c:v>4.8598829476321903</c:v>
                </c:pt>
                <c:pt idx="2859">
                  <c:v>4.8595977925814298</c:v>
                </c:pt>
                <c:pt idx="2860">
                  <c:v>4.8593203123925202</c:v>
                </c:pt>
                <c:pt idx="2861">
                  <c:v>4.8590503995632499</c:v>
                </c:pt>
                <c:pt idx="2862">
                  <c:v>4.8587879190242704</c:v>
                </c:pt>
                <c:pt idx="2863">
                  <c:v>4.8585327316557203</c:v>
                </c:pt>
                <c:pt idx="2864">
                  <c:v>4.8582846959251498</c:v>
                </c:pt>
                <c:pt idx="2865">
                  <c:v>4.8580436661667799</c:v>
                </c:pt>
                <c:pt idx="2866">
                  <c:v>4.8578094732733703</c:v>
                </c:pt>
                <c:pt idx="2867">
                  <c:v>4.8575819414365</c:v>
                </c:pt>
                <c:pt idx="2868">
                  <c:v>4.85736089843176</c:v>
                </c:pt>
                <c:pt idx="2869">
                  <c:v>4.8571461475309796</c:v>
                </c:pt>
                <c:pt idx="2870">
                  <c:v>4.8569374863860997</c:v>
                </c:pt>
                <c:pt idx="2871">
                  <c:v>4.8567347106787304</c:v>
                </c:pt>
                <c:pt idx="2872">
                  <c:v>4.8565376309143096</c:v>
                </c:pt>
                <c:pt idx="2873">
                  <c:v>4.8563460121802198</c:v>
                </c:pt>
                <c:pt idx="2874">
                  <c:v>4.85615964507776</c:v>
                </c:pt>
                <c:pt idx="2875">
                  <c:v>4.8559783192579902</c:v>
                </c:pt>
                <c:pt idx="2876">
                  <c:v>4.85580182541689</c:v>
                </c:pt>
                <c:pt idx="2877">
                  <c:v>4.8556299526728504</c:v>
                </c:pt>
                <c:pt idx="2878">
                  <c:v>4.8554625067181796</c:v>
                </c:pt>
                <c:pt idx="2879">
                  <c:v>4.8552992758052103</c:v>
                </c:pt>
                <c:pt idx="2880">
                  <c:v>4.8551400595184697</c:v>
                </c:pt>
                <c:pt idx="2881">
                  <c:v>4.8549846740230498</c:v>
                </c:pt>
                <c:pt idx="2882">
                  <c:v>4.8548329391566698</c:v>
                </c:pt>
                <c:pt idx="2883">
                  <c:v>4.8546846834669699</c:v>
                </c:pt>
                <c:pt idx="2884">
                  <c:v>4.85453977491039</c:v>
                </c:pt>
                <c:pt idx="2885">
                  <c:v>4.85439807050727</c:v>
                </c:pt>
                <c:pt idx="2886">
                  <c:v>4.85425942890922</c:v>
                </c:pt>
                <c:pt idx="2887">
                  <c:v>4.8541237490228202</c:v>
                </c:pt>
                <c:pt idx="2888">
                  <c:v>4.8539909438916604</c:v>
                </c:pt>
                <c:pt idx="2889">
                  <c:v>4.8538609425179002</c:v>
                </c:pt>
                <c:pt idx="2890">
                  <c:v>4.8537336971171303</c:v>
                </c:pt>
                <c:pt idx="2891">
                  <c:v>4.85360917256485</c:v>
                </c:pt>
                <c:pt idx="2892">
                  <c:v>4.8534873753087302</c:v>
                </c:pt>
                <c:pt idx="2893">
                  <c:v>4.8533683365646398</c:v>
                </c:pt>
                <c:pt idx="2894">
                  <c:v>4.8532520506888304</c:v>
                </c:pt>
                <c:pt idx="2895">
                  <c:v>4.8531386036057</c:v>
                </c:pt>
                <c:pt idx="2896">
                  <c:v>4.8530280634890799</c:v>
                </c:pt>
                <c:pt idx="2897">
                  <c:v>4.8529204937194503</c:v>
                </c:pt>
                <c:pt idx="2898">
                  <c:v>4.8528160390004498</c:v>
                </c:pt>
                <c:pt idx="2899">
                  <c:v>4.8527148302539898</c:v>
                </c:pt>
                <c:pt idx="2900">
                  <c:v>4.8526170043865697</c:v>
                </c:pt>
                <c:pt idx="2901">
                  <c:v>4.8525227304565997</c:v>
                </c:pt>
                <c:pt idx="2902">
                  <c:v>4.8524321910423103</c:v>
                </c:pt>
                <c:pt idx="2903">
                  <c:v>4.8523455587266797</c:v>
                </c:pt>
                <c:pt idx="2904">
                  <c:v>4.8522630634880999</c:v>
                </c:pt>
                <c:pt idx="2905">
                  <c:v>4.85218491656609</c:v>
                </c:pt>
                <c:pt idx="2906">
                  <c:v>4.8521113296511302</c:v>
                </c:pt>
                <c:pt idx="2907">
                  <c:v>4.8520425177027402</c:v>
                </c:pt>
                <c:pt idx="2908">
                  <c:v>4.8519787378973396</c:v>
                </c:pt>
                <c:pt idx="2909">
                  <c:v>4.8519202005598698</c:v>
                </c:pt>
                <c:pt idx="2910">
                  <c:v>4.8518671416129804</c:v>
                </c:pt>
                <c:pt idx="2911">
                  <c:v>4.8518197920821597</c:v>
                </c:pt>
                <c:pt idx="2912">
                  <c:v>4.8517783642536996</c:v>
                </c:pt>
                <c:pt idx="2913">
                  <c:v>4.8517430377350301</c:v>
                </c:pt>
                <c:pt idx="2914">
                  <c:v>4.8517140229907998</c:v>
                </c:pt>
                <c:pt idx="2915">
                  <c:v>4.8516915247014003</c:v>
                </c:pt>
                <c:pt idx="2916">
                  <c:v>4.8516757170123599</c:v>
                </c:pt>
                <c:pt idx="2917">
                  <c:v>4.8516667649845502</c:v>
                </c:pt>
                <c:pt idx="2918">
                  <c:v>4.8516648015196999</c:v>
                </c:pt>
                <c:pt idx="2919">
                  <c:v>4.8516699507769303</c:v>
                </c:pt>
                <c:pt idx="2920">
                  <c:v>4.8516823240299498</c:v>
                </c:pt>
                <c:pt idx="2921">
                  <c:v>4.8517019954699103</c:v>
                </c:pt>
                <c:pt idx="2922">
                  <c:v>4.8517290340967199</c:v>
                </c:pt>
                <c:pt idx="2923">
                  <c:v>4.8517634876984097</c:v>
                </c:pt>
                <c:pt idx="2924">
                  <c:v>4.8518053298808503</c:v>
                </c:pt>
                <c:pt idx="2925">
                  <c:v>4.8518545727902103</c:v>
                </c:pt>
                <c:pt idx="2926">
                  <c:v>4.85191124359838</c:v>
                </c:pt>
                <c:pt idx="2927">
                  <c:v>4.8519752669922802</c:v>
                </c:pt>
                <c:pt idx="2928">
                  <c:v>4.8520473189403397</c:v>
                </c:pt>
                <c:pt idx="2929">
                  <c:v>4.8521491592702501</c:v>
                </c:pt>
                <c:pt idx="2930">
                  <c:v>4.8522700943149104</c:v>
                </c:pt>
                <c:pt idx="2931">
                  <c:v>4.8524018209192201</c:v>
                </c:pt>
                <c:pt idx="2932">
                  <c:v>4.8525420372352404</c:v>
                </c:pt>
                <c:pt idx="2933">
                  <c:v>4.8526898113367496</c:v>
                </c:pt>
                <c:pt idx="2934">
                  <c:v>4.8528445913129001</c:v>
                </c:pt>
                <c:pt idx="2935">
                  <c:v>4.8530060201202803</c:v>
                </c:pt>
                <c:pt idx="2936">
                  <c:v>4.85317377060605</c:v>
                </c:pt>
                <c:pt idx="2937">
                  <c:v>4.8533475301722104</c:v>
                </c:pt>
                <c:pt idx="2938">
                  <c:v>4.8535270159299104</c:v>
                </c:pt>
                <c:pt idx="2939">
                  <c:v>4.8537119539034199</c:v>
                </c:pt>
                <c:pt idx="2940">
                  <c:v>4.8539020607158099</c:v>
                </c:pt>
                <c:pt idx="2941">
                  <c:v>4.85409704702142</c:v>
                </c:pt>
                <c:pt idx="2942">
                  <c:v>4.8542966296427004</c:v>
                </c:pt>
                <c:pt idx="2943">
                  <c:v>4.8545005216118602</c:v>
                </c:pt>
                <c:pt idx="2944">
                  <c:v>4.8547084663299804</c:v>
                </c:pt>
                <c:pt idx="2945">
                  <c:v>4.8549202005492997</c:v>
                </c:pt>
                <c:pt idx="2946">
                  <c:v>4.8551354869635901</c:v>
                </c:pt>
                <c:pt idx="2947">
                  <c:v>4.8553541278555397</c:v>
                </c:pt>
                <c:pt idx="2948">
                  <c:v>4.8555759687921496</c:v>
                </c:pt>
                <c:pt idx="2949">
                  <c:v>4.8558009106577602</c:v>
                </c:pt>
                <c:pt idx="2950">
                  <c:v>4.8560288244357404</c:v>
                </c:pt>
                <c:pt idx="2951">
                  <c:v>4.8562596066441897</c:v>
                </c:pt>
                <c:pt idx="2952">
                  <c:v>4.8564931193433098</c:v>
                </c:pt>
                <c:pt idx="2953">
                  <c:v>4.8567291831873103</c:v>
                </c:pt>
                <c:pt idx="2954">
                  <c:v>4.8569676255077301</c:v>
                </c:pt>
                <c:pt idx="2955">
                  <c:v>4.8572082067866598</c:v>
                </c:pt>
                <c:pt idx="2956">
                  <c:v>4.8574506625509501</c:v>
                </c:pt>
                <c:pt idx="2957">
                  <c:v>4.85769470667449</c:v>
                </c:pt>
                <c:pt idx="2958">
                  <c:v>4.8579400998950701</c:v>
                </c:pt>
                <c:pt idx="2959">
                  <c:v>4.8581865819315597</c:v>
                </c:pt>
                <c:pt idx="2960">
                  <c:v>4.8584339074456802</c:v>
                </c:pt>
                <c:pt idx="2961">
                  <c:v>4.8586818981211399</c:v>
                </c:pt>
                <c:pt idx="2962">
                  <c:v>4.8589303760658504</c:v>
                </c:pt>
                <c:pt idx="2963">
                  <c:v>4.8591791878397004</c:v>
                </c:pt>
                <c:pt idx="2964">
                  <c:v>4.8594281995613402</c:v>
                </c:pt>
                <c:pt idx="2965">
                  <c:v>4.8596773360537</c:v>
                </c:pt>
                <c:pt idx="2966">
                  <c:v>4.8599265168033003</c:v>
                </c:pt>
                <c:pt idx="2967">
                  <c:v>4.8601756586228104</c:v>
                </c:pt>
                <c:pt idx="2968">
                  <c:v>4.8604247255773698</c:v>
                </c:pt>
                <c:pt idx="2969">
                  <c:v>4.8606737133543696</c:v>
                </c:pt>
                <c:pt idx="2970">
                  <c:v>4.8609226127727299</c:v>
                </c:pt>
                <c:pt idx="2971">
                  <c:v>4.8611714660608198</c:v>
                </c:pt>
                <c:pt idx="2972">
                  <c:v>4.86142032221787</c:v>
                </c:pt>
                <c:pt idx="2973">
                  <c:v>4.8616692424471504</c:v>
                </c:pt>
                <c:pt idx="2974">
                  <c:v>4.8619182964572003</c:v>
                </c:pt>
                <c:pt idx="2975">
                  <c:v>4.8621675362419303</c:v>
                </c:pt>
                <c:pt idx="2976">
                  <c:v>4.8624170532744699</c:v>
                </c:pt>
                <c:pt idx="2977">
                  <c:v>4.8626669077432103</c:v>
                </c:pt>
                <c:pt idx="2978">
                  <c:v>4.8629171363891297</c:v>
                </c:pt>
                <c:pt idx="2979">
                  <c:v>4.8631677609151396</c:v>
                </c:pt>
                <c:pt idx="2980">
                  <c:v>4.8634187796900896</c:v>
                </c:pt>
                <c:pt idx="2981">
                  <c:v>4.8636701504659001</c:v>
                </c:pt>
                <c:pt idx="2982">
                  <c:v>4.8639218080136102</c:v>
                </c:pt>
                <c:pt idx="2983">
                  <c:v>4.8641736813488397</c:v>
                </c:pt>
                <c:pt idx="2984">
                  <c:v>4.8644256673798898</c:v>
                </c:pt>
                <c:pt idx="2985">
                  <c:v>4.8646776682773503</c:v>
                </c:pt>
                <c:pt idx="2986">
                  <c:v>4.86492958462388</c:v>
                </c:pt>
                <c:pt idx="2987">
                  <c:v>4.8651812949567503</c:v>
                </c:pt>
                <c:pt idx="2988">
                  <c:v>4.8654326914214199</c:v>
                </c:pt>
                <c:pt idx="2989">
                  <c:v>4.8656836959506897</c:v>
                </c:pt>
                <c:pt idx="2990">
                  <c:v>4.8659342322229602</c:v>
                </c:pt>
                <c:pt idx="2991">
                  <c:v>4.8661842400161701</c:v>
                </c:pt>
                <c:pt idx="2992">
                  <c:v>4.86643366792865</c:v>
                </c:pt>
                <c:pt idx="2993">
                  <c:v>4.86668246765589</c:v>
                </c:pt>
                <c:pt idx="2994">
                  <c:v>4.8669306252687701</c:v>
                </c:pt>
                <c:pt idx="2995">
                  <c:v>4.8671781090419799</c:v>
                </c:pt>
                <c:pt idx="2996">
                  <c:v>4.8674248926155599</c:v>
                </c:pt>
                <c:pt idx="2997">
                  <c:v>4.8676709478017797</c:v>
                </c:pt>
                <c:pt idx="2998">
                  <c:v>4.86791623223505</c:v>
                </c:pt>
                <c:pt idx="2999">
                  <c:v>4.8681607042968196</c:v>
                </c:pt>
                <c:pt idx="3000">
                  <c:v>4.8684042749521304</c:v>
                </c:pt>
                <c:pt idx="3001">
                  <c:v>4.86864685896946</c:v>
                </c:pt>
                <c:pt idx="3002">
                  <c:v>4.8688883812540702</c:v>
                </c:pt>
                <c:pt idx="3003">
                  <c:v>4.8691287344344003</c:v>
                </c:pt>
                <c:pt idx="3004">
                  <c:v>4.8693677897419203</c:v>
                </c:pt>
                <c:pt idx="3005">
                  <c:v>4.8696054300810196</c:v>
                </c:pt>
                <c:pt idx="3006">
                  <c:v>4.8698415472082299</c:v>
                </c:pt>
                <c:pt idx="3007">
                  <c:v>4.8700760143269903</c:v>
                </c:pt>
                <c:pt idx="3008">
                  <c:v>4.8703087295684497</c:v>
                </c:pt>
                <c:pt idx="3009">
                  <c:v>4.8705395524363402</c:v>
                </c:pt>
                <c:pt idx="3010">
                  <c:v>4.8707683468327501</c:v>
                </c:pt>
                <c:pt idx="3011">
                  <c:v>4.8709949788081897</c:v>
                </c:pt>
                <c:pt idx="3012">
                  <c:v>4.8712192953971396</c:v>
                </c:pt>
                <c:pt idx="3013">
                  <c:v>4.8714411393280104</c:v>
                </c:pt>
                <c:pt idx="3014">
                  <c:v>4.8716603721419203</c:v>
                </c:pt>
                <c:pt idx="3015">
                  <c:v>4.8718768119037899</c:v>
                </c:pt>
                <c:pt idx="3016">
                  <c:v>4.8720903157339004</c:v>
                </c:pt>
                <c:pt idx="3017">
                  <c:v>4.8723007254523401</c:v>
                </c:pt>
                <c:pt idx="3018">
                  <c:v>4.8725079306176404</c:v>
                </c:pt>
                <c:pt idx="3019">
                  <c:v>4.8727118826137703</c:v>
                </c:pt>
                <c:pt idx="3020">
                  <c:v>4.8729125435943903</c:v>
                </c:pt>
                <c:pt idx="3021">
                  <c:v>4.8731099611106004</c:v>
                </c:pt>
                <c:pt idx="3022">
                  <c:v>4.8733042566464704</c:v>
                </c:pt>
                <c:pt idx="3023">
                  <c:v>4.8734955691515696</c:v>
                </c:pt>
                <c:pt idx="3024">
                  <c:v>4.8736841068668602</c:v>
                </c:pt>
                <c:pt idx="3025">
                  <c:v>4.8738701469409298</c:v>
                </c:pt>
                <c:pt idx="3026">
                  <c:v>4.8740539793837101</c:v>
                </c:pt>
                <c:pt idx="3027">
                  <c:v>4.8742359486770503</c:v>
                </c:pt>
                <c:pt idx="3028">
                  <c:v>4.8744164047124903</c:v>
                </c:pt>
                <c:pt idx="3029">
                  <c:v>4.8745957194732501</c:v>
                </c:pt>
                <c:pt idx="3030">
                  <c:v>4.8747742892500101</c:v>
                </c:pt>
                <c:pt idx="3031">
                  <c:v>4.8749525211599902</c:v>
                </c:pt>
                <c:pt idx="3032">
                  <c:v>4.8751308171460002</c:v>
                </c:pt>
                <c:pt idx="3033">
                  <c:v>4.8753096141983896</c:v>
                </c:pt>
                <c:pt idx="3034">
                  <c:v>4.87548933445182</c:v>
                </c:pt>
                <c:pt idx="3035">
                  <c:v>4.8756703468362002</c:v>
                </c:pt>
                <c:pt idx="3036">
                  <c:v>4.8758530035027903</c:v>
                </c:pt>
                <c:pt idx="3037">
                  <c:v>4.8760375660914299</c:v>
                </c:pt>
                <c:pt idx="3038">
                  <c:v>4.8762242328044803</c:v>
                </c:pt>
                <c:pt idx="3039">
                  <c:v>4.87641314292157</c:v>
                </c:pt>
                <c:pt idx="3040">
                  <c:v>4.8766044091040897</c:v>
                </c:pt>
                <c:pt idx="3041">
                  <c:v>4.8767981141013603</c:v>
                </c:pt>
                <c:pt idx="3042">
                  <c:v>4.8769943230645998</c:v>
                </c:pt>
                <c:pt idx="3043">
                  <c:v>4.8771931134954496</c:v>
                </c:pt>
                <c:pt idx="3044">
                  <c:v>4.8773946089871796</c:v>
                </c:pt>
                <c:pt idx="3045">
                  <c:v>4.8775990042697304</c:v>
                </c:pt>
                <c:pt idx="3046">
                  <c:v>4.87780656015675</c:v>
                </c:pt>
                <c:pt idx="3047">
                  <c:v>4.8780176011593301</c:v>
                </c:pt>
                <c:pt idx="3048">
                  <c:v>4.87823253197472</c:v>
                </c:pt>
                <c:pt idx="3049">
                  <c:v>4.8784518539584303</c:v>
                </c:pt>
                <c:pt idx="3050">
                  <c:v>4.8786760799108304</c:v>
                </c:pt>
                <c:pt idx="3051">
                  <c:v>4.8789057502453499</c:v>
                </c:pt>
                <c:pt idx="3052">
                  <c:v>4.8791414115257803</c:v>
                </c:pt>
                <c:pt idx="3053">
                  <c:v>4.8793836033137099</c:v>
                </c:pt>
                <c:pt idx="3054">
                  <c:v>4.8796328256916803</c:v>
                </c:pt>
                <c:pt idx="3055">
                  <c:v>4.8798895094413997</c:v>
                </c:pt>
                <c:pt idx="3056">
                  <c:v>4.8801539944612902</c:v>
                </c:pt>
                <c:pt idx="3057">
                  <c:v>4.88042650012805</c:v>
                </c:pt>
                <c:pt idx="3058">
                  <c:v>4.8807071183860602</c:v>
                </c:pt>
                <c:pt idx="3059">
                  <c:v>4.8809957238365396</c:v>
                </c:pt>
                <c:pt idx="3060">
                  <c:v>4.8812919898036897</c:v>
                </c:pt>
                <c:pt idx="3061">
                  <c:v>4.8815953585133798</c:v>
                </c:pt>
                <c:pt idx="3062">
                  <c:v>4.8819050267087896</c:v>
                </c:pt>
                <c:pt idx="3063">
                  <c:v>4.8822199068942798</c:v>
                </c:pt>
                <c:pt idx="3064">
                  <c:v>4.8825386770860897</c:v>
                </c:pt>
                <c:pt idx="3065">
                  <c:v>4.8828598760303201</c:v>
                </c:pt>
                <c:pt idx="3066">
                  <c:v>4.8831819798744398</c:v>
                </c:pt>
                <c:pt idx="3067">
                  <c:v>4.88350346670462</c:v>
                </c:pt>
                <c:pt idx="3068">
                  <c:v>4.88382294700674</c:v>
                </c:pt>
                <c:pt idx="3069">
                  <c:v>4.8841392300856699</c:v>
                </c:pt>
                <c:pt idx="3070">
                  <c:v>4.8844514949490003</c:v>
                </c:pt>
                <c:pt idx="3071">
                  <c:v>4.8847593381019898</c:v>
                </c:pt>
                <c:pt idx="3072">
                  <c:v>4.8850628586754299</c:v>
                </c:pt>
                <c:pt idx="3073">
                  <c:v>4.8853627370014303</c:v>
                </c:pt>
                <c:pt idx="3074">
                  <c:v>4.8856602830488196</c:v>
                </c:pt>
                <c:pt idx="3075">
                  <c:v>4.8859574381436603</c:v>
                </c:pt>
                <c:pt idx="3076">
                  <c:v>4.8862568418070698</c:v>
                </c:pt>
                <c:pt idx="3077">
                  <c:v>4.8865618536531796</c:v>
                </c:pt>
                <c:pt idx="3078">
                  <c:v>4.8868766184117103</c:v>
                </c:pt>
                <c:pt idx="3079">
                  <c:v>4.8872061306905898</c:v>
                </c:pt>
                <c:pt idx="3080">
                  <c:v>4.88755627527126</c:v>
                </c:pt>
                <c:pt idx="3081">
                  <c:v>4.8879337279665798</c:v>
                </c:pt>
                <c:pt idx="3082">
                  <c:v>4.8883458324112103</c:v>
                </c:pt>
                <c:pt idx="3083">
                  <c:v>4.88880041051282</c:v>
                </c:pt>
                <c:pt idx="3084">
                  <c:v>4.8893053814219201</c:v>
                </c:pt>
                <c:pt idx="3085">
                  <c:v>4.8898683625198096</c:v>
                </c:pt>
                <c:pt idx="3086">
                  <c:v>4.8904961176373902</c:v>
                </c:pt>
                <c:pt idx="3087">
                  <c:v>4.8911940371659997</c:v>
                </c:pt>
                <c:pt idx="3088">
                  <c:v>4.8919654378079196</c:v>
                </c:pt>
                <c:pt idx="3089">
                  <c:v>4.8928109560394599</c:v>
                </c:pt>
                <c:pt idx="3090">
                  <c:v>4.8937280149565101</c:v>
                </c:pt>
                <c:pt idx="3091">
                  <c:v>4.8947104035472</c:v>
                </c:pt>
                <c:pt idx="3092">
                  <c:v>4.8957480888309899</c:v>
                </c:pt>
                <c:pt idx="3093">
                  <c:v>4.89682717332661</c:v>
                </c:pt>
                <c:pt idx="3094">
                  <c:v>4.8979301896944101</c:v>
                </c:pt>
                <c:pt idx="3095">
                  <c:v>4.8990365213695899</c:v>
                </c:pt>
                <c:pt idx="3096">
                  <c:v>4.9001230056801699</c:v>
                </c:pt>
                <c:pt idx="3097">
                  <c:v>4.9011647430548901</c:v>
                </c:pt>
                <c:pt idx="3098">
                  <c:v>4.9021360084723797</c:v>
                </c:pt>
                <c:pt idx="3099">
                  <c:v>4.9030112953579303</c:v>
                </c:pt>
                <c:pt idx="3100">
                  <c:v>4.9037662678186198</c:v>
                </c:pt>
                <c:pt idx="3101">
                  <c:v>4.9043787002839601</c:v>
                </c:pt>
                <c:pt idx="3102">
                  <c:v>4.9048295351931097</c:v>
                </c:pt>
                <c:pt idx="3103">
                  <c:v>4.90510398677125</c:v>
                </c:pt>
                <c:pt idx="3104">
                  <c:v>4.9051926551742699</c:v>
                </c:pt>
                <c:pt idx="3105">
                  <c:v>4.9050925815777902</c:v>
                </c:pt>
                <c:pt idx="3106">
                  <c:v>4.9048080229734099</c:v>
                </c:pt>
                <c:pt idx="3107">
                  <c:v>4.9043508781440899</c:v>
                </c:pt>
                <c:pt idx="3108">
                  <c:v>4.9037405899421103</c:v>
                </c:pt>
                <c:pt idx="3109">
                  <c:v>4.9030038082235698</c:v>
                </c:pt>
                <c:pt idx="3110">
                  <c:v>4.9021746249935996</c:v>
                </c:pt>
                <c:pt idx="3111">
                  <c:v>4.9012947489493301</c:v>
                </c:pt>
                <c:pt idx="3112">
                  <c:v>4.9004127933181696</c:v>
                </c:pt>
                <c:pt idx="3113">
                  <c:v>4.8995830678058399</c:v>
                </c:pt>
                <c:pt idx="3114">
                  <c:v>4.8988621729714996</c:v>
                </c:pt>
                <c:pt idx="3115">
                  <c:v>4.8983044254322596</c:v>
                </c:pt>
                <c:pt idx="3116">
                  <c:v>4.8979587209225501</c:v>
                </c:pt>
                <c:pt idx="3117">
                  <c:v>4.8978633507516198</c:v>
                </c:pt>
                <c:pt idx="3118">
                  <c:v>4.8980459885117904</c:v>
                </c:pt>
                <c:pt idx="3119">
                  <c:v>4.8985189675654404</c:v>
                </c:pt>
                <c:pt idx="3120">
                  <c:v>4.8992697100533604</c:v>
                </c:pt>
                <c:pt idx="3121">
                  <c:v>4.9002668517018098</c:v>
                </c:pt>
                <c:pt idx="3122">
                  <c:v>4.9014600968018698</c:v>
                </c:pt>
                <c:pt idx="3123">
                  <c:v>4.9027789086414204</c:v>
                </c:pt>
                <c:pt idx="3124">
                  <c:v>4.9041373545814997</c:v>
                </c:pt>
                <c:pt idx="3125">
                  <c:v>4.9054245410094097</c:v>
                </c:pt>
                <c:pt idx="3126">
                  <c:v>4.90654590626849</c:v>
                </c:pt>
                <c:pt idx="3127">
                  <c:v>4.9074531564042703</c:v>
                </c:pt>
                <c:pt idx="3128">
                  <c:v>4.9080335312110002</c:v>
                </c:pt>
                <c:pt idx="3129">
                  <c:v>4.9084379566947502</c:v>
                </c:pt>
                <c:pt idx="3130">
                  <c:v>4.9088382299603399</c:v>
                </c:pt>
                <c:pt idx="3131">
                  <c:v>4.9092781827288601</c:v>
                </c:pt>
                <c:pt idx="3132">
                  <c:v>4.9097495970001201</c:v>
                </c:pt>
                <c:pt idx="3133">
                  <c:v>4.91024268295845</c:v>
                </c:pt>
                <c:pt idx="3134">
                  <c:v>4.9107516524586696</c:v>
                </c:pt>
                <c:pt idx="3135">
                  <c:v>4.9112731043312197</c:v>
                </c:pt>
                <c:pt idx="3136">
                  <c:v>4.9118048152567502</c:v>
                </c:pt>
                <c:pt idx="3137">
                  <c:v>4.9123451529329101</c:v>
                </c:pt>
                <c:pt idx="3138">
                  <c:v>4.9128928205081204</c:v>
                </c:pt>
                <c:pt idx="3139">
                  <c:v>4.9134467417907199</c:v>
                </c:pt>
                <c:pt idx="3140">
                  <c:v>4.9140059635654003</c:v>
                </c:pt>
                <c:pt idx="3141">
                  <c:v>4.9145696300645696</c:v>
                </c:pt>
                <c:pt idx="3142">
                  <c:v>4.9151369654723798</c:v>
                </c:pt>
                <c:pt idx="3143">
                  <c:v>4.9157071686809202</c:v>
                </c:pt>
                <c:pt idx="3144">
                  <c:v>4.9162794963543499</c:v>
                </c:pt>
                <c:pt idx="3145">
                  <c:v>4.9168532550461004</c:v>
                </c:pt>
                <c:pt idx="3146">
                  <c:v>4.9174277816935499</c:v>
                </c:pt>
                <c:pt idx="3147">
                  <c:v>4.9180023859193298</c:v>
                </c:pt>
                <c:pt idx="3148">
                  <c:v>4.9185764193337098</c:v>
                </c:pt>
                <c:pt idx="3149">
                  <c:v>4.9191492682026103</c:v>
                </c:pt>
                <c:pt idx="3150">
                  <c:v>4.919720312071</c:v>
                </c:pt>
                <c:pt idx="3151">
                  <c:v>4.9202889623082902</c:v>
                </c:pt>
                <c:pt idx="3152">
                  <c:v>4.9208546559163997</c:v>
                </c:pt>
                <c:pt idx="3153">
                  <c:v>4.9214168182495097</c:v>
                </c:pt>
                <c:pt idx="3154">
                  <c:v>4.9219749164550697</c:v>
                </c:pt>
                <c:pt idx="3155">
                  <c:v>4.9225284563701504</c:v>
                </c:pt>
                <c:pt idx="3156">
                  <c:v>4.9230769470657103</c:v>
                </c:pt>
                <c:pt idx="3157">
                  <c:v>4.9236199542004604</c:v>
                </c:pt>
                <c:pt idx="3158">
                  <c:v>4.9241570355353996</c:v>
                </c:pt>
                <c:pt idx="3159">
                  <c:v>4.9246877835060898</c:v>
                </c:pt>
                <c:pt idx="3160">
                  <c:v>4.9252117990371298</c:v>
                </c:pt>
                <c:pt idx="3161">
                  <c:v>4.9257287186556704</c:v>
                </c:pt>
                <c:pt idx="3162">
                  <c:v>4.9262382058936396</c:v>
                </c:pt>
                <c:pt idx="3163">
                  <c:v>4.9267399668139404</c:v>
                </c:pt>
                <c:pt idx="3164">
                  <c:v>4.9272337053044302</c:v>
                </c:pt>
                <c:pt idx="3165">
                  <c:v>4.92771917019118</c:v>
                </c:pt>
                <c:pt idx="3166">
                  <c:v>4.9281961475819402</c:v>
                </c:pt>
                <c:pt idx="3167">
                  <c:v>4.9286644341133297</c:v>
                </c:pt>
                <c:pt idx="3168">
                  <c:v>4.9291238534220998</c:v>
                </c:pt>
                <c:pt idx="3169">
                  <c:v>4.9295742187165796</c:v>
                </c:pt>
                <c:pt idx="3170">
                  <c:v>4.9300154013004702</c:v>
                </c:pt>
                <c:pt idx="3171">
                  <c:v>4.9304472715499399</c:v>
                </c:pt>
                <c:pt idx="3172">
                  <c:v>4.9308697227129796</c:v>
                </c:pt>
                <c:pt idx="3173">
                  <c:v>4.9312826621798296</c:v>
                </c:pt>
                <c:pt idx="3174">
                  <c:v>4.9316860086280601</c:v>
                </c:pt>
                <c:pt idx="3175">
                  <c:v>4.9320796850783299</c:v>
                </c:pt>
                <c:pt idx="3176">
                  <c:v>4.9324636275796498</c:v>
                </c:pt>
                <c:pt idx="3177">
                  <c:v>4.9328377744326497</c:v>
                </c:pt>
                <c:pt idx="3178">
                  <c:v>4.9332020670193701</c:v>
                </c:pt>
                <c:pt idx="3179">
                  <c:v>4.9335564470378399</c:v>
                </c:pt>
                <c:pt idx="3180">
                  <c:v>4.9339008799119402</c:v>
                </c:pt>
                <c:pt idx="3181">
                  <c:v>4.9342353379650499</c:v>
                </c:pt>
                <c:pt idx="3182">
                  <c:v>4.9345597684543803</c:v>
                </c:pt>
                <c:pt idx="3183">
                  <c:v>4.9348741440699904</c:v>
                </c:pt>
                <c:pt idx="3184">
                  <c:v>4.9351784383728097</c:v>
                </c:pt>
                <c:pt idx="3185">
                  <c:v>4.9354726253465397</c:v>
                </c:pt>
                <c:pt idx="3186">
                  <c:v>4.9357567122782404</c:v>
                </c:pt>
                <c:pt idx="3187">
                  <c:v>4.93603069209016</c:v>
                </c:pt>
                <c:pt idx="3188">
                  <c:v>4.9362945735854096</c:v>
                </c:pt>
                <c:pt idx="3189">
                  <c:v>4.9365483725399404</c:v>
                </c:pt>
                <c:pt idx="3190">
                  <c:v>4.9367921143594504</c:v>
                </c:pt>
                <c:pt idx="3191">
                  <c:v>4.93702586508988</c:v>
                </c:pt>
                <c:pt idx="3192">
                  <c:v>4.9372496901568104</c:v>
                </c:pt>
                <c:pt idx="3193">
                  <c:v>4.9374636585397802</c:v>
                </c:pt>
                <c:pt idx="3194">
                  <c:v>4.9376678851784801</c:v>
                </c:pt>
                <c:pt idx="3195">
                  <c:v>4.9378625091272896</c:v>
                </c:pt>
                <c:pt idx="3196">
                  <c:v>4.9380476949426599</c:v>
                </c:pt>
                <c:pt idx="3197">
                  <c:v>4.9382236528366299</c:v>
                </c:pt>
                <c:pt idx="3198">
                  <c:v>4.9383906265870703</c:v>
                </c:pt>
                <c:pt idx="3199">
                  <c:v>4.9385489172759804</c:v>
                </c:pt>
                <c:pt idx="3200">
                  <c:v>4.9386988511990202</c:v>
                </c:pt>
                <c:pt idx="3201">
                  <c:v>4.9388408026806596</c:v>
                </c:pt>
                <c:pt idx="3202">
                  <c:v>4.9389751993650401</c:v>
                </c:pt>
                <c:pt idx="3203">
                  <c:v>4.9391024849197196</c:v>
                </c:pt>
                <c:pt idx="3204">
                  <c:v>4.9392231169527498</c:v>
                </c:pt>
                <c:pt idx="3205">
                  <c:v>4.93933761957227</c:v>
                </c:pt>
                <c:pt idx="3206">
                  <c:v>4.9394465208317699</c:v>
                </c:pt>
                <c:pt idx="3207">
                  <c:v>4.9395503350662198</c:v>
                </c:pt>
                <c:pt idx="3208">
                  <c:v>4.9396495761249604</c:v>
                </c:pt>
                <c:pt idx="3209">
                  <c:v>4.9397447247592199</c:v>
                </c:pt>
                <c:pt idx="3210">
                  <c:v>4.9398361927443704</c:v>
                </c:pt>
                <c:pt idx="3211">
                  <c:v>4.9399243096651499</c:v>
                </c:pt>
                <c:pt idx="3212">
                  <c:v>4.9400093494522404</c:v>
                </c:pt>
                <c:pt idx="3213">
                  <c:v>4.9400914506523801</c:v>
                </c:pt>
                <c:pt idx="3214">
                  <c:v>4.9401706419803704</c:v>
                </c:pt>
                <c:pt idx="3215">
                  <c:v>4.94024684203485</c:v>
                </c:pt>
                <c:pt idx="3216">
                  <c:v>4.9403198238338302</c:v>
                </c:pt>
                <c:pt idx="3217">
                  <c:v>4.9403892582696596</c:v>
                </c:pt>
                <c:pt idx="3218">
                  <c:v>4.9404547051455703</c:v>
                </c:pt>
                <c:pt idx="3219">
                  <c:v>4.9405156402055104</c:v>
                </c:pt>
                <c:pt idx="3220">
                  <c:v>4.94057149222456</c:v>
                </c:pt>
                <c:pt idx="3221">
                  <c:v>4.9406217216996504</c:v>
                </c:pt>
                <c:pt idx="3222">
                  <c:v>4.9406657899795103</c:v>
                </c:pt>
                <c:pt idx="3223">
                  <c:v>4.9407032658684402</c:v>
                </c:pt>
                <c:pt idx="3224">
                  <c:v>4.9407338828654197</c:v>
                </c:pt>
                <c:pt idx="3225">
                  <c:v>4.9407575692063599</c:v>
                </c:pt>
                <c:pt idx="3226">
                  <c:v>4.9407744694888702</c:v>
                </c:pt>
                <c:pt idx="3227">
                  <c:v>4.9407850245354004</c:v>
                </c:pt>
                <c:pt idx="3228">
                  <c:v>4.9407899377266702</c:v>
                </c:pt>
                <c:pt idx="3229">
                  <c:v>4.9407902287577397</c:v>
                </c:pt>
                <c:pt idx="3230">
                  <c:v>4.9407871628945097</c:v>
                </c:pt>
                <c:pt idx="3231">
                  <c:v>4.9407822641350103</c:v>
                </c:pt>
                <c:pt idx="3232">
                  <c:v>4.9407772604416502</c:v>
                </c:pt>
                <c:pt idx="3233">
                  <c:v>4.9407740338727404</c:v>
                </c:pt>
                <c:pt idx="3234">
                  <c:v>4.9407745446840599</c:v>
                </c:pt>
                <c:pt idx="3235">
                  <c:v>4.9407807235579897</c:v>
                </c:pt>
                <c:pt idx="3236">
                  <c:v>4.9407944245976001</c:v>
                </c:pt>
                <c:pt idx="3237">
                  <c:v>4.9408173324873097</c:v>
                </c:pt>
                <c:pt idx="3238">
                  <c:v>4.9408508591837696</c:v>
                </c:pt>
                <c:pt idx="3239">
                  <c:v>4.9408961490863996</c:v>
                </c:pt>
                <c:pt idx="3240">
                  <c:v>4.9409539507748699</c:v>
                </c:pt>
                <c:pt idx="3241">
                  <c:v>4.94102463789552</c:v>
                </c:pt>
                <c:pt idx="3242">
                  <c:v>4.9411081137171102</c:v>
                </c:pt>
                <c:pt idx="3243">
                  <c:v>4.9412038569869701</c:v>
                </c:pt>
                <c:pt idx="3244">
                  <c:v>4.9413108821999403</c:v>
                </c:pt>
                <c:pt idx="3245">
                  <c:v>4.9414278197861004</c:v>
                </c:pt>
                <c:pt idx="3246">
                  <c:v>4.9415529596791599</c:v>
                </c:pt>
                <c:pt idx="3247">
                  <c:v>4.9416842740129798</c:v>
                </c:pt>
                <c:pt idx="3248">
                  <c:v>4.94181952455477</c:v>
                </c:pt>
                <c:pt idx="3249">
                  <c:v>4.9419563316343398</c:v>
                </c:pt>
                <c:pt idx="3250">
                  <c:v>4.9420922229327902</c:v>
                </c:pt>
                <c:pt idx="3251">
                  <c:v>4.9422247685542198</c:v>
                </c:pt>
                <c:pt idx="3252">
                  <c:v>4.9423516372182901</c:v>
                </c:pt>
                <c:pt idx="3253">
                  <c:v>4.9424706348481902</c:v>
                </c:pt>
                <c:pt idx="3254">
                  <c:v>4.9425798350429204</c:v>
                </c:pt>
                <c:pt idx="3255">
                  <c:v>4.9426776140692601</c:v>
                </c:pt>
                <c:pt idx="3256">
                  <c:v>4.9427626895925503</c:v>
                </c:pt>
                <c:pt idx="3257">
                  <c:v>4.9428341636438704</c:v>
                </c:pt>
                <c:pt idx="3258">
                  <c:v>4.9428915525664596</c:v>
                </c:pt>
                <c:pt idx="3259">
                  <c:v>4.9429347659339902</c:v>
                </c:pt>
                <c:pt idx="3260">
                  <c:v>4.9429641403629896</c:v>
                </c:pt>
                <c:pt idx="3261">
                  <c:v>4.9429804233058103</c:v>
                </c:pt>
                <c:pt idx="3262">
                  <c:v>4.9429846932219599</c:v>
                </c:pt>
                <c:pt idx="3263">
                  <c:v>4.9429783828094003</c:v>
                </c:pt>
                <c:pt idx="3264">
                  <c:v>4.9429632331968198</c:v>
                </c:pt>
                <c:pt idx="3265">
                  <c:v>4.9429411875558698</c:v>
                </c:pt>
                <c:pt idx="3266">
                  <c:v>4.9429143969709202</c:v>
                </c:pt>
                <c:pt idx="3267">
                  <c:v>4.9428851476819702</c:v>
                </c:pt>
                <c:pt idx="3268">
                  <c:v>4.9428558049037798</c:v>
                </c:pt>
                <c:pt idx="3269">
                  <c:v>4.94282875326709</c:v>
                </c:pt>
                <c:pt idx="3270">
                  <c:v>4.9428063516270502</c:v>
                </c:pt>
                <c:pt idx="3271">
                  <c:v>4.9427908785574504</c:v>
                </c:pt>
                <c:pt idx="3272">
                  <c:v>4.94278449474512</c:v>
                </c:pt>
                <c:pt idx="3273">
                  <c:v>4.9427891850858598</c:v>
                </c:pt>
                <c:pt idx="3274">
                  <c:v>4.94280675127255</c:v>
                </c:pt>
                <c:pt idx="3275">
                  <c:v>4.94283879733986</c:v>
                </c:pt>
                <c:pt idx="3276">
                  <c:v>4.9428866589284404</c:v>
                </c:pt>
                <c:pt idx="3277">
                  <c:v>4.9429513989527898</c:v>
                </c:pt>
                <c:pt idx="3278">
                  <c:v>4.9430338261692697</c:v>
                </c:pt>
                <c:pt idx="3279">
                  <c:v>4.9431344724913497</c:v>
                </c:pt>
                <c:pt idx="3280">
                  <c:v>4.9432536120752699</c:v>
                </c:pt>
                <c:pt idx="3281">
                  <c:v>4.9433912562540003</c:v>
                </c:pt>
                <c:pt idx="3282">
                  <c:v>4.9435471512319902</c:v>
                </c:pt>
                <c:pt idx="3283">
                  <c:v>4.9437207771071101</c:v>
                </c:pt>
                <c:pt idx="3284">
                  <c:v>4.9439114363893104</c:v>
                </c:pt>
                <c:pt idx="3285">
                  <c:v>4.9441182113784103</c:v>
                </c:pt>
                <c:pt idx="3286">
                  <c:v>4.94434000852804</c:v>
                </c:pt>
                <c:pt idx="3287">
                  <c:v>4.9445755869407702</c:v>
                </c:pt>
                <c:pt idx="3288">
                  <c:v>4.9448235400653902</c:v>
                </c:pt>
                <c:pt idx="3289">
                  <c:v>4.9450823636802603</c:v>
                </c:pt>
                <c:pt idx="3290">
                  <c:v>4.9453504566948903</c:v>
                </c:pt>
                <c:pt idx="3291">
                  <c:v>4.94562618642549</c:v>
                </c:pt>
                <c:pt idx="3292">
                  <c:v>4.9459078559155403</c:v>
                </c:pt>
                <c:pt idx="3293">
                  <c:v>4.9461937812857899</c:v>
                </c:pt>
                <c:pt idx="3294">
                  <c:v>4.9464822465830496</c:v>
                </c:pt>
                <c:pt idx="3295">
                  <c:v>4.9467715679138804</c:v>
                </c:pt>
                <c:pt idx="3296">
                  <c:v>4.9470601261793004</c:v>
                </c:pt>
                <c:pt idx="3297">
                  <c:v>4.9473463230589898</c:v>
                </c:pt>
                <c:pt idx="3298">
                  <c:v>4.9476286126389803</c:v>
                </c:pt>
                <c:pt idx="3299">
                  <c:v>4.9479055548362503</c:v>
                </c:pt>
                <c:pt idx="3300">
                  <c:v>4.9481757946637499</c:v>
                </c:pt>
                <c:pt idx="3301">
                  <c:v>4.9484380848395499</c:v>
                </c:pt>
                <c:pt idx="3302">
                  <c:v>4.9486912484660603</c:v>
                </c:pt>
                <c:pt idx="3303">
                  <c:v>4.9489342197810098</c:v>
                </c:pt>
                <c:pt idx="3304">
                  <c:v>4.9491660554005801</c:v>
                </c:pt>
                <c:pt idx="3305">
                  <c:v>4.9493859186606697</c:v>
                </c:pt>
                <c:pt idx="3306">
                  <c:v>4.94959308379888</c:v>
                </c:pt>
                <c:pt idx="3307">
                  <c:v>4.9497869314304603</c:v>
                </c:pt>
                <c:pt idx="3308">
                  <c:v>4.9499669567181401</c:v>
                </c:pt>
                <c:pt idx="3309">
                  <c:v>4.9501327431344402</c:v>
                </c:pt>
                <c:pt idx="3310">
                  <c:v>4.9502839764560402</c:v>
                </c:pt>
                <c:pt idx="3311">
                  <c:v>4.9504204407501602</c:v>
                </c:pt>
                <c:pt idx="3312">
                  <c:v>4.9505420167794796</c:v>
                </c:pt>
                <c:pt idx="3313">
                  <c:v>4.95064867395444</c:v>
                </c:pt>
                <c:pt idx="3314">
                  <c:v>4.95074046902395</c:v>
                </c:pt>
                <c:pt idx="3315">
                  <c:v>4.9508175212446996</c:v>
                </c:pt>
                <c:pt idx="3316">
                  <c:v>4.9508800042599601</c:v>
                </c:pt>
                <c:pt idx="3317">
                  <c:v>4.9509282323663397</c:v>
                </c:pt>
                <c:pt idx="3318">
                  <c:v>4.9509625081849498</c:v>
                </c:pt>
                <c:pt idx="3319">
                  <c:v>4.9509832236791196</c:v>
                </c:pt>
                <c:pt idx="3320">
                  <c:v>4.9509908083635699</c:v>
                </c:pt>
                <c:pt idx="3321">
                  <c:v>4.9509857419807499</c:v>
                </c:pt>
                <c:pt idx="3322">
                  <c:v>4.9509685554887204</c:v>
                </c:pt>
                <c:pt idx="3323">
                  <c:v>4.9509397908138499</c:v>
                </c:pt>
                <c:pt idx="3324">
                  <c:v>4.95090001915122</c:v>
                </c:pt>
                <c:pt idx="3325">
                  <c:v>4.9508498443849804</c:v>
                </c:pt>
                <c:pt idx="3326">
                  <c:v>4.9507899112176101</c:v>
                </c:pt>
                <c:pt idx="3327">
                  <c:v>4.9507208516822701</c:v>
                </c:pt>
                <c:pt idx="3328">
                  <c:v>4.9506433176231699</c:v>
                </c:pt>
                <c:pt idx="3329">
                  <c:v>4.9505579672081597</c:v>
                </c:pt>
                <c:pt idx="3330">
                  <c:v>4.9504654523645302</c:v>
                </c:pt>
                <c:pt idx="3331">
                  <c:v>4.95036641609029</c:v>
                </c:pt>
                <c:pt idx="3332">
                  <c:v>4.9502614965470704</c:v>
                </c:pt>
                <c:pt idx="3333">
                  <c:v>4.9501513188495601</c:v>
                </c:pt>
                <c:pt idx="3334">
                  <c:v>4.9500364725800301</c:v>
                </c:pt>
                <c:pt idx="3335">
                  <c:v>4.9499175456829203</c:v>
                </c:pt>
                <c:pt idx="3336">
                  <c:v>4.94979513718825</c:v>
                </c:pt>
                <c:pt idx="3337">
                  <c:v>4.9496697580384597</c:v>
                </c:pt>
                <c:pt idx="3338">
                  <c:v>4.9495419171383297</c:v>
                </c:pt>
                <c:pt idx="3339">
                  <c:v>4.9494120994123403</c:v>
                </c:pt>
                <c:pt idx="3340">
                  <c:v>4.9492807342540903</c:v>
                </c:pt>
                <c:pt idx="3341">
                  <c:v>4.9491482298577703</c:v>
                </c:pt>
                <c:pt idx="3342">
                  <c:v>4.9490149669326202</c:v>
                </c:pt>
                <c:pt idx="3343">
                  <c:v>4.9488812831570197</c:v>
                </c:pt>
                <c:pt idx="3344">
                  <c:v>4.9487474727560601</c:v>
                </c:pt>
                <c:pt idx="3345">
                  <c:v>4.9486138253387804</c:v>
                </c:pt>
                <c:pt idx="3346">
                  <c:v>4.9484806109934496</c:v>
                </c:pt>
                <c:pt idx="3347">
                  <c:v>4.9483480327777798</c:v>
                </c:pt>
                <c:pt idx="3348">
                  <c:v>4.9482162768251703</c:v>
                </c:pt>
                <c:pt idx="3349">
                  <c:v>4.94808550798765</c:v>
                </c:pt>
                <c:pt idx="3350">
                  <c:v>4.9479558663980097</c:v>
                </c:pt>
                <c:pt idx="3351">
                  <c:v>4.9478274841551704</c:v>
                </c:pt>
                <c:pt idx="3352">
                  <c:v>4.9477004185640396</c:v>
                </c:pt>
                <c:pt idx="3353">
                  <c:v>4.9475747303733302</c:v>
                </c:pt>
                <c:pt idx="3354">
                  <c:v>4.9474504816251201</c:v>
                </c:pt>
                <c:pt idx="3355">
                  <c:v>4.9473276675079898</c:v>
                </c:pt>
                <c:pt idx="3356">
                  <c:v>4.9472062616265404</c:v>
                </c:pt>
                <c:pt idx="3357">
                  <c:v>4.9470862393899804</c:v>
                </c:pt>
                <c:pt idx="3358">
                  <c:v>4.9469675302244802</c:v>
                </c:pt>
                <c:pt idx="3359">
                  <c:v>4.9468500471982297</c:v>
                </c:pt>
                <c:pt idx="3360">
                  <c:v>4.9467336462777798</c:v>
                </c:pt>
                <c:pt idx="3361">
                  <c:v>4.9466181778735701</c:v>
                </c:pt>
                <c:pt idx="3362">
                  <c:v>4.9465034425771304</c:v>
                </c:pt>
                <c:pt idx="3363">
                  <c:v>4.9463892040261097</c:v>
                </c:pt>
                <c:pt idx="3364">
                  <c:v>4.9462752016496001</c:v>
                </c:pt>
                <c:pt idx="3365">
                  <c:v>4.9461611444876699</c:v>
                </c:pt>
                <c:pt idx="3366">
                  <c:v>4.9460467115310198</c:v>
                </c:pt>
                <c:pt idx="3367">
                  <c:v>4.9459315283623804</c:v>
                </c:pt>
                <c:pt idx="3368">
                  <c:v>4.9458152245515503</c:v>
                </c:pt>
                <c:pt idx="3369">
                  <c:v>4.9456973903922599</c:v>
                </c:pt>
                <c:pt idx="3370">
                  <c:v>4.9455775907109798</c:v>
                </c:pt>
                <c:pt idx="3371">
                  <c:v>4.9454553535853298</c:v>
                </c:pt>
                <c:pt idx="3372">
                  <c:v>4.9453302324716297</c:v>
                </c:pt>
                <c:pt idx="3373">
                  <c:v>4.9452018068290604</c:v>
                </c:pt>
                <c:pt idx="3374">
                  <c:v>4.9450696104086704</c:v>
                </c:pt>
                <c:pt idx="3375">
                  <c:v>4.9449331786189701</c:v>
                </c:pt>
                <c:pt idx="3376">
                  <c:v>4.9447920606809799</c:v>
                </c:pt>
                <c:pt idx="3377">
                  <c:v>4.9446458499991</c:v>
                </c:pt>
                <c:pt idx="3378">
                  <c:v>4.9444941683977301</c:v>
                </c:pt>
                <c:pt idx="3379">
                  <c:v>4.9443366749145703</c:v>
                </c:pt>
                <c:pt idx="3380">
                  <c:v>4.9441730477711099</c:v>
                </c:pt>
                <c:pt idx="3381">
                  <c:v>4.9440029753491501</c:v>
                </c:pt>
                <c:pt idx="3382">
                  <c:v>4.9438262627457199</c:v>
                </c:pt>
                <c:pt idx="3383">
                  <c:v>4.94364272198351</c:v>
                </c:pt>
                <c:pt idx="3384">
                  <c:v>4.9434522089472104</c:v>
                </c:pt>
                <c:pt idx="3385">
                  <c:v>4.9432546469927097</c:v>
                </c:pt>
                <c:pt idx="3386">
                  <c:v>4.9430499512579198</c:v>
                </c:pt>
                <c:pt idx="3387">
                  <c:v>4.9428381456573902</c:v>
                </c:pt>
                <c:pt idx="3388">
                  <c:v>4.9426192693156903</c:v>
                </c:pt>
                <c:pt idx="3389">
                  <c:v>4.9423933766655699</c:v>
                </c:pt>
                <c:pt idx="3390">
                  <c:v>4.9421605670288598</c:v>
                </c:pt>
                <c:pt idx="3391">
                  <c:v>4.9419209574192404</c:v>
                </c:pt>
                <c:pt idx="3392">
                  <c:v>4.9416746957770998</c:v>
                </c:pt>
                <c:pt idx="3393">
                  <c:v>4.9414219230446097</c:v>
                </c:pt>
                <c:pt idx="3394">
                  <c:v>4.9411628167354902</c:v>
                </c:pt>
                <c:pt idx="3395">
                  <c:v>4.94089752506581</c:v>
                </c:pt>
                <c:pt idx="3396">
                  <c:v>4.9406262189258996</c:v>
                </c:pt>
                <c:pt idx="3397">
                  <c:v>4.9403490699919903</c:v>
                </c:pt>
                <c:pt idx="3398">
                  <c:v>4.9400661994253401</c:v>
                </c:pt>
                <c:pt idx="3399">
                  <c:v>4.9397777300823096</c:v>
                </c:pt>
                <c:pt idx="3400">
                  <c:v>4.9394837908006002</c:v>
                </c:pt>
                <c:pt idx="3401">
                  <c:v>4.9391844633089397</c:v>
                </c:pt>
                <c:pt idx="3402">
                  <c:v>4.9388798153625899</c:v>
                </c:pt>
                <c:pt idx="3403">
                  <c:v>4.93856990715968</c:v>
                </c:pt>
                <c:pt idx="3404">
                  <c:v>4.9382548187983204</c:v>
                </c:pt>
                <c:pt idx="3405">
                  <c:v>4.9379345321688097</c:v>
                </c:pt>
                <c:pt idx="3406">
                  <c:v>4.9376090668148898</c:v>
                </c:pt>
                <c:pt idx="3407">
                  <c:v>4.9372784341641998</c:v>
                </c:pt>
                <c:pt idx="3408">
                  <c:v>4.9369426554878499</c:v>
                </c:pt>
                <c:pt idx="3409">
                  <c:v>4.9366017351372902</c:v>
                </c:pt>
                <c:pt idx="3410">
                  <c:v>4.93625570599783</c:v>
                </c:pt>
                <c:pt idx="3411">
                  <c:v>4.9359045829833299</c:v>
                </c:pt>
                <c:pt idx="3412">
                  <c:v>4.9355484328957404</c:v>
                </c:pt>
                <c:pt idx="3413">
                  <c:v>4.9351873356837004</c:v>
                </c:pt>
                <c:pt idx="3414">
                  <c:v>4.9348213896553501</c:v>
                </c:pt>
                <c:pt idx="3415">
                  <c:v>4.9344507430153399</c:v>
                </c:pt>
                <c:pt idx="3416">
                  <c:v>4.9340755652634902</c:v>
                </c:pt>
                <c:pt idx="3417">
                  <c:v>4.9336960414123796</c:v>
                </c:pt>
                <c:pt idx="3418">
                  <c:v>4.9333124228919596</c:v>
                </c:pt>
                <c:pt idx="3419">
                  <c:v>4.9329249923274201</c:v>
                </c:pt>
                <c:pt idx="3420">
                  <c:v>4.9325340727237803</c:v>
                </c:pt>
                <c:pt idx="3421">
                  <c:v>4.9321400272324798</c:v>
                </c:pt>
                <c:pt idx="3422">
                  <c:v>4.9317432410667399</c:v>
                </c:pt>
                <c:pt idx="3423">
                  <c:v>4.9313441612631301</c:v>
                </c:pt>
                <c:pt idx="3424">
                  <c:v>4.93094326151971</c:v>
                </c:pt>
                <c:pt idx="3425">
                  <c:v>4.9305410189651502</c:v>
                </c:pt>
                <c:pt idx="3426">
                  <c:v>4.9301379570041401</c:v>
                </c:pt>
                <c:pt idx="3427">
                  <c:v>4.9297346059042502</c:v>
                </c:pt>
                <c:pt idx="3428">
                  <c:v>4.9293314878647099</c:v>
                </c:pt>
                <c:pt idx="3429">
                  <c:v>4.9289291436824199</c:v>
                </c:pt>
                <c:pt idx="3430">
                  <c:v>4.9285281103809897</c:v>
                </c:pt>
                <c:pt idx="3431">
                  <c:v>4.9281289162767399</c:v>
                </c:pt>
                <c:pt idx="3432">
                  <c:v>4.9277320770077999</c:v>
                </c:pt>
                <c:pt idx="3433">
                  <c:v>4.9273380832431997</c:v>
                </c:pt>
                <c:pt idx="3434">
                  <c:v>4.92694735929709</c:v>
                </c:pt>
                <c:pt idx="3435">
                  <c:v>4.9265602978837197</c:v>
                </c:pt>
                <c:pt idx="3436">
                  <c:v>4.9261772869936804</c:v>
                </c:pt>
                <c:pt idx="3437">
                  <c:v>4.92579867949582</c:v>
                </c:pt>
                <c:pt idx="3438">
                  <c:v>4.9254247490668801</c:v>
                </c:pt>
                <c:pt idx="3439">
                  <c:v>4.92505571538313</c:v>
                </c:pt>
                <c:pt idx="3440">
                  <c:v>4.9246917550865703</c:v>
                </c:pt>
                <c:pt idx="3441">
                  <c:v>4.9243329828888802</c:v>
                </c:pt>
                <c:pt idx="3442">
                  <c:v>4.9239794386860298</c:v>
                </c:pt>
                <c:pt idx="3443">
                  <c:v>4.9236311067933602</c:v>
                </c:pt>
                <c:pt idx="3444">
                  <c:v>4.9232879231380497</c:v>
                </c:pt>
                <c:pt idx="3445">
                  <c:v>4.9229497847877699</c:v>
                </c:pt>
                <c:pt idx="3446">
                  <c:v>4.9226165020845798</c:v>
                </c:pt>
                <c:pt idx="3447">
                  <c:v>4.9222878540130699</c:v>
                </c:pt>
                <c:pt idx="3448">
                  <c:v>4.9219635911844097</c:v>
                </c:pt>
                <c:pt idx="3449">
                  <c:v>4.9216433923688898</c:v>
                </c:pt>
                <c:pt idx="3450">
                  <c:v>4.9213268887506798</c:v>
                </c:pt>
                <c:pt idx="3451">
                  <c:v>4.9210137351349097</c:v>
                </c:pt>
                <c:pt idx="3452">
                  <c:v>4.9207035091495799</c:v>
                </c:pt>
                <c:pt idx="3453">
                  <c:v>4.9203957985309001</c:v>
                </c:pt>
                <c:pt idx="3454">
                  <c:v>4.9200901642456998</c:v>
                </c:pt>
                <c:pt idx="3455">
                  <c:v>4.9197861742176103</c:v>
                </c:pt>
                <c:pt idx="3456">
                  <c:v>4.9194833762236501</c:v>
                </c:pt>
                <c:pt idx="3457">
                  <c:v>4.9191813134510296</c:v>
                </c:pt>
                <c:pt idx="3458">
                  <c:v>4.9188795571378297</c:v>
                </c:pt>
                <c:pt idx="3459">
                  <c:v>4.9185777203860903</c:v>
                </c:pt>
                <c:pt idx="3460">
                  <c:v>4.9182753997658697</c:v>
                </c:pt>
                <c:pt idx="3461">
                  <c:v>4.9179722285235901</c:v>
                </c:pt>
                <c:pt idx="3462">
                  <c:v>4.9176678862921301</c:v>
                </c:pt>
                <c:pt idx="3463">
                  <c:v>4.9173620736821402</c:v>
                </c:pt>
                <c:pt idx="3464">
                  <c:v>4.9170545110190904</c:v>
                </c:pt>
                <c:pt idx="3465">
                  <c:v>4.9167449743030103</c:v>
                </c:pt>
                <c:pt idx="3466">
                  <c:v>4.9164332918927904</c:v>
                </c:pt>
                <c:pt idx="3467">
                  <c:v>4.9161193311708304</c:v>
                </c:pt>
                <c:pt idx="3468">
                  <c:v>4.9158029666088199</c:v>
                </c:pt>
                <c:pt idx="3469">
                  <c:v>4.9154841722945903</c:v>
                </c:pt>
                <c:pt idx="3470">
                  <c:v>4.9151629294774004</c:v>
                </c:pt>
                <c:pt idx="3471">
                  <c:v>4.9148392575205504</c:v>
                </c:pt>
                <c:pt idx="3472">
                  <c:v>4.9145132450164004</c:v>
                </c:pt>
                <c:pt idx="3473">
                  <c:v>4.9141850031695702</c:v>
                </c:pt>
                <c:pt idx="3474">
                  <c:v>4.9138546761265403</c:v>
                </c:pt>
                <c:pt idx="3475">
                  <c:v>4.9135224370146204</c:v>
                </c:pt>
                <c:pt idx="3476">
                  <c:v>4.9131885185446604</c:v>
                </c:pt>
                <c:pt idx="3477">
                  <c:v>4.9128531243621598</c:v>
                </c:pt>
                <c:pt idx="3478">
                  <c:v>4.91251653178686</c:v>
                </c:pt>
                <c:pt idx="3479">
                  <c:v>4.9121789820248001</c:v>
                </c:pt>
                <c:pt idx="3480">
                  <c:v>4.91184076242663</c:v>
                </c:pt>
                <c:pt idx="3481">
                  <c:v>4.9115021989548104</c:v>
                </c:pt>
                <c:pt idx="3482">
                  <c:v>4.9111635659959996</c:v>
                </c:pt>
                <c:pt idx="3483">
                  <c:v>4.9108251747915901</c:v>
                </c:pt>
                <c:pt idx="3484">
                  <c:v>4.9104873111495797</c:v>
                </c:pt>
                <c:pt idx="3485">
                  <c:v>4.9101502362948404</c:v>
                </c:pt>
                <c:pt idx="3486">
                  <c:v>4.9098142280199601</c:v>
                </c:pt>
                <c:pt idx="3487">
                  <c:v>4.9094795488416398</c:v>
                </c:pt>
                <c:pt idx="3488">
                  <c:v>4.9091464078969604</c:v>
                </c:pt>
                <c:pt idx="3489">
                  <c:v>4.9088150074548604</c:v>
                </c:pt>
                <c:pt idx="3490">
                  <c:v>4.9084855212400003</c:v>
                </c:pt>
                <c:pt idx="3491">
                  <c:v>4.9081580928773096</c:v>
                </c:pt>
                <c:pt idx="3492">
                  <c:v>4.9078328696112301</c:v>
                </c:pt>
                <c:pt idx="3493">
                  <c:v>4.9075099370694604</c:v>
                </c:pt>
                <c:pt idx="3494">
                  <c:v>4.9071893040518004</c:v>
                </c:pt>
                <c:pt idx="3495">
                  <c:v>4.9068709899452001</c:v>
                </c:pt>
                <c:pt idx="3496">
                  <c:v>4.9065549621411897</c:v>
                </c:pt>
                <c:pt idx="3497">
                  <c:v>4.9062411333293303</c:v>
                </c:pt>
                <c:pt idx="3498">
                  <c:v>4.9059294176086299</c:v>
                </c:pt>
                <c:pt idx="3499">
                  <c:v>4.9056196958571396</c:v>
                </c:pt>
                <c:pt idx="3500">
                  <c:v>4.9053117866858997</c:v>
                </c:pt>
                <c:pt idx="3501">
                  <c:v>4.9050054385403099</c:v>
                </c:pt>
                <c:pt idx="3502">
                  <c:v>4.9047004103785996</c:v>
                </c:pt>
                <c:pt idx="3503">
                  <c:v>4.9043964321485696</c:v>
                </c:pt>
                <c:pt idx="3504">
                  <c:v>4.9040932041940497</c:v>
                </c:pt>
                <c:pt idx="3505">
                  <c:v>4.90379039628532</c:v>
                </c:pt>
                <c:pt idx="3506">
                  <c:v>4.9034876318586003</c:v>
                </c:pt>
                <c:pt idx="3507">
                  <c:v>4.9031845373409002</c:v>
                </c:pt>
                <c:pt idx="3508">
                  <c:v>4.90288072575221</c:v>
                </c:pt>
                <c:pt idx="3509">
                  <c:v>4.90257577642085</c:v>
                </c:pt>
                <c:pt idx="3510">
                  <c:v>4.9022692645608297</c:v>
                </c:pt>
                <c:pt idx="3511">
                  <c:v>4.9019607581528399</c:v>
                </c:pt>
                <c:pt idx="3512">
                  <c:v>4.9016497831616004</c:v>
                </c:pt>
                <c:pt idx="3513">
                  <c:v>4.9013358870949304</c:v>
                </c:pt>
                <c:pt idx="3514">
                  <c:v>4.9010186276548797</c:v>
                </c:pt>
                <c:pt idx="3515">
                  <c:v>4.9006975578655396</c:v>
                </c:pt>
                <c:pt idx="3516">
                  <c:v>4.9003722358371498</c:v>
                </c:pt>
                <c:pt idx="3517">
                  <c:v>4.9000422120380396</c:v>
                </c:pt>
                <c:pt idx="3518">
                  <c:v>4.8997070743423299</c:v>
                </c:pt>
                <c:pt idx="3519">
                  <c:v>4.8993663891355697</c:v>
                </c:pt>
                <c:pt idx="3520">
                  <c:v>4.8990197622959402</c:v>
                </c:pt>
                <c:pt idx="3521">
                  <c:v>4.8986668413614103</c:v>
                </c:pt>
                <c:pt idx="3522">
                  <c:v>4.8983072691196803</c:v>
                </c:pt>
                <c:pt idx="3523">
                  <c:v>4.8979406925669</c:v>
                </c:pt>
                <c:pt idx="3524">
                  <c:v>4.8975668171990803</c:v>
                </c:pt>
                <c:pt idx="3525">
                  <c:v>4.8971853582492804</c:v>
                </c:pt>
                <c:pt idx="3526">
                  <c:v>4.8967960768354102</c:v>
                </c:pt>
                <c:pt idx="3527">
                  <c:v>4.8963987430672899</c:v>
                </c:pt>
                <c:pt idx="3528">
                  <c:v>4.8959931861908599</c:v>
                </c:pt>
                <c:pt idx="3529">
                  <c:v>4.8955792727333201</c:v>
                </c:pt>
                <c:pt idx="3530">
                  <c:v>4.89515688015197</c:v>
                </c:pt>
                <c:pt idx="3531">
                  <c:v>4.8947259256403104</c:v>
                </c:pt>
                <c:pt idx="3532">
                  <c:v>4.8942863734579696</c:v>
                </c:pt>
                <c:pt idx="3533">
                  <c:v>4.8938382226559796</c:v>
                </c:pt>
                <c:pt idx="3534">
                  <c:v>4.8933815119439297</c:v>
                </c:pt>
                <c:pt idx="3535">
                  <c:v>4.89291632326906</c:v>
                </c:pt>
                <c:pt idx="3536">
                  <c:v>4.8924427870480702</c:v>
                </c:pt>
                <c:pt idx="3537">
                  <c:v>4.8919610474243296</c:v>
                </c:pt>
                <c:pt idx="3538">
                  <c:v>4.89147130994255</c:v>
                </c:pt>
                <c:pt idx="3539">
                  <c:v>4.8909738126829696</c:v>
                </c:pt>
                <c:pt idx="3540">
                  <c:v>4.8904688382095101</c:v>
                </c:pt>
                <c:pt idx="3541">
                  <c:v>4.8899566837434696</c:v>
                </c:pt>
                <c:pt idx="3542">
                  <c:v>4.889437694013</c:v>
                </c:pt>
                <c:pt idx="3543">
                  <c:v>4.8889122336213502</c:v>
                </c:pt>
                <c:pt idx="3544">
                  <c:v>4.8883806996613099</c:v>
                </c:pt>
                <c:pt idx="3545">
                  <c:v>4.88784350632202</c:v>
                </c:pt>
                <c:pt idx="3546">
                  <c:v>4.8873011206204504</c:v>
                </c:pt>
                <c:pt idx="3547">
                  <c:v>4.8867539871536101</c:v>
                </c:pt>
                <c:pt idx="3548">
                  <c:v>4.8862026047223797</c:v>
                </c:pt>
                <c:pt idx="3549">
                  <c:v>4.8856474783390196</c:v>
                </c:pt>
                <c:pt idx="3550">
                  <c:v>4.88508911542357</c:v>
                </c:pt>
                <c:pt idx="3551">
                  <c:v>4.8845280604186003</c:v>
                </c:pt>
                <c:pt idx="3552">
                  <c:v>4.8839648315637003</c:v>
                </c:pt>
                <c:pt idx="3553">
                  <c:v>4.8833999413885998</c:v>
                </c:pt>
                <c:pt idx="3554">
                  <c:v>4.8828339324733001</c:v>
                </c:pt>
                <c:pt idx="3555">
                  <c:v>4.8822673544727397</c:v>
                </c:pt>
                <c:pt idx="3556">
                  <c:v>4.8817007321909598</c:v>
                </c:pt>
                <c:pt idx="3557">
                  <c:v>4.8811345531840002</c:v>
                </c:pt>
                <c:pt idx="3558">
                  <c:v>4.8805693354738402</c:v>
                </c:pt>
                <c:pt idx="3559">
                  <c:v>4.8800055588142204</c:v>
                </c:pt>
                <c:pt idx="3560">
                  <c:v>4.8794437010128098</c:v>
                </c:pt>
                <c:pt idx="3561">
                  <c:v>4.8788842326495701</c:v>
                </c:pt>
                <c:pt idx="3562">
                  <c:v>4.8783275918944797</c:v>
                </c:pt>
                <c:pt idx="3563">
                  <c:v>4.8777741927156102</c:v>
                </c:pt>
                <c:pt idx="3564">
                  <c:v>4.87722442857764</c:v>
                </c:pt>
                <c:pt idx="3565">
                  <c:v>4.8766786708854903</c:v>
                </c:pt>
                <c:pt idx="3566">
                  <c:v>4.8761372873882403</c:v>
                </c:pt>
                <c:pt idx="3567">
                  <c:v>4.8756006068688196</c:v>
                </c:pt>
                <c:pt idx="3568">
                  <c:v>4.8750689335100104</c:v>
                </c:pt>
                <c:pt idx="3569">
                  <c:v>4.8745425181197604</c:v>
                </c:pt>
                <c:pt idx="3570">
                  <c:v>4.8740216309720799</c:v>
                </c:pt>
                <c:pt idx="3571">
                  <c:v>4.8735065153918997</c:v>
                </c:pt>
                <c:pt idx="3572">
                  <c:v>4.8729973887072999</c:v>
                </c:pt>
                <c:pt idx="3573">
                  <c:v>4.8724944483626702</c:v>
                </c:pt>
                <c:pt idx="3574">
                  <c:v>4.8719978883764901</c:v>
                </c:pt>
                <c:pt idx="3575">
                  <c:v>4.8715078343759401</c:v>
                </c:pt>
                <c:pt idx="3576">
                  <c:v>4.8710244298646304</c:v>
                </c:pt>
                <c:pt idx="3577">
                  <c:v>4.8705477929290897</c:v>
                </c:pt>
                <c:pt idx="3578">
                  <c:v>4.8700780197461198</c:v>
                </c:pt>
                <c:pt idx="3579">
                  <c:v>4.8696152018733203</c:v>
                </c:pt>
                <c:pt idx="3580">
                  <c:v>4.8691594131759697</c:v>
                </c:pt>
                <c:pt idx="3581">
                  <c:v>4.8687106998107197</c:v>
                </c:pt>
                <c:pt idx="3582">
                  <c:v>4.8682690820152601</c:v>
                </c:pt>
                <c:pt idx="3583">
                  <c:v>4.8678345963819298</c:v>
                </c:pt>
                <c:pt idx="3584">
                  <c:v>4.86740726192882</c:v>
                </c:pt>
                <c:pt idx="3585">
                  <c:v>4.8669871087773799</c:v>
                </c:pt>
                <c:pt idx="3586">
                  <c:v>4.8665741192413199</c:v>
                </c:pt>
                <c:pt idx="3587">
                  <c:v>4.8661682420677801</c:v>
                </c:pt>
                <c:pt idx="3588">
                  <c:v>4.8657694554350899</c:v>
                </c:pt>
                <c:pt idx="3589">
                  <c:v>4.8653777325880299</c:v>
                </c:pt>
                <c:pt idx="3590">
                  <c:v>4.8649930311930998</c:v>
                </c:pt>
                <c:pt idx="3591">
                  <c:v>4.8646152780934697</c:v>
                </c:pt>
                <c:pt idx="3592">
                  <c:v>4.8642444017245898</c:v>
                </c:pt>
                <c:pt idx="3593">
                  <c:v>4.8638803433798499</c:v>
                </c:pt>
                <c:pt idx="3594">
                  <c:v>4.8635230041428601</c:v>
                </c:pt>
                <c:pt idx="3595">
                  <c:v>4.8631722885713096</c:v>
                </c:pt>
                <c:pt idx="3596">
                  <c:v>4.8628281018394102</c:v>
                </c:pt>
                <c:pt idx="3597">
                  <c:v>4.8624903305888303</c:v>
                </c:pt>
                <c:pt idx="3598">
                  <c:v>4.8621588597505001</c:v>
                </c:pt>
                <c:pt idx="3599">
                  <c:v>4.8618335441913798</c:v>
                </c:pt>
                <c:pt idx="3600">
                  <c:v>4.86151426788682</c:v>
                </c:pt>
                <c:pt idx="3601">
                  <c:v>4.8612009015054296</c:v>
                </c:pt>
                <c:pt idx="3602">
                  <c:v>4.8608932809242402</c:v>
                </c:pt>
                <c:pt idx="3603">
                  <c:v>4.86059127772283</c:v>
                </c:pt>
                <c:pt idx="3604">
                  <c:v>4.8602947345151701</c:v>
                </c:pt>
                <c:pt idx="3605">
                  <c:v>4.8600034777605696</c:v>
                </c:pt>
                <c:pt idx="3606">
                  <c:v>4.8597173506730504</c:v>
                </c:pt>
                <c:pt idx="3607">
                  <c:v>4.8594361859865103</c:v>
                </c:pt>
                <c:pt idx="3608">
                  <c:v>4.8591598424228399</c:v>
                </c:pt>
                <c:pt idx="3609">
                  <c:v>4.8588881591600703</c:v>
                </c:pt>
                <c:pt idx="3610">
                  <c:v>4.8586209569821497</c:v>
                </c:pt>
                <c:pt idx="3611">
                  <c:v>4.8583580827675998</c:v>
                </c:pt>
                <c:pt idx="3612">
                  <c:v>4.85809938994006</c:v>
                </c:pt>
                <c:pt idx="3613">
                  <c:v>4.8578447067015498</c:v>
                </c:pt>
                <c:pt idx="3614">
                  <c:v>4.8575939093102498</c:v>
                </c:pt>
                <c:pt idx="3615">
                  <c:v>4.8573468631922996</c:v>
                </c:pt>
                <c:pt idx="3616">
                  <c:v>4.8571034627981504</c:v>
                </c:pt>
                <c:pt idx="3617">
                  <c:v>4.8568635838587797</c:v>
                </c:pt>
                <c:pt idx="3618">
                  <c:v>4.8566271144576501</c:v>
                </c:pt>
                <c:pt idx="3619">
                  <c:v>4.8563939600863399</c:v>
                </c:pt>
                <c:pt idx="3620">
                  <c:v>4.8561640477767201</c:v>
                </c:pt>
                <c:pt idx="3621">
                  <c:v>4.85593731100911</c:v>
                </c:pt>
                <c:pt idx="3622">
                  <c:v>4.8557136939892596</c:v>
                </c:pt>
                <c:pt idx="3623">
                  <c:v>4.8554931445024101</c:v>
                </c:pt>
                <c:pt idx="3624">
                  <c:v>4.85527565291809</c:v>
                </c:pt>
                <c:pt idx="3625">
                  <c:v>4.8550611977196896</c:v>
                </c:pt>
                <c:pt idx="3626">
                  <c:v>4.8548498140890901</c:v>
                </c:pt>
                <c:pt idx="3627">
                  <c:v>4.85464151490054</c:v>
                </c:pt>
                <c:pt idx="3628">
                  <c:v>4.8544363380247999</c:v>
                </c:pt>
                <c:pt idx="3629">
                  <c:v>4.8542343419375502</c:v>
                </c:pt>
                <c:pt idx="3630">
                  <c:v>4.8540356042550297</c:v>
                </c:pt>
                <c:pt idx="3631">
                  <c:v>4.8538401825711404</c:v>
                </c:pt>
                <c:pt idx="3632">
                  <c:v>4.8536481726581702</c:v>
                </c:pt>
                <c:pt idx="3633">
                  <c:v>4.85345969190411</c:v>
                </c:pt>
                <c:pt idx="3634">
                  <c:v>4.85327485525913</c:v>
                </c:pt>
                <c:pt idx="3635">
                  <c:v>4.8530937670453698</c:v>
                </c:pt>
                <c:pt idx="3636">
                  <c:v>4.8529165596766903</c:v>
                </c:pt>
                <c:pt idx="3637">
                  <c:v>4.8527433827523696</c:v>
                </c:pt>
                <c:pt idx="3638">
                  <c:v>4.8525743775933696</c:v>
                </c:pt>
                <c:pt idx="3639">
                  <c:v>4.8524096835955302</c:v>
                </c:pt>
                <c:pt idx="3640">
                  <c:v>4.8522494306610104</c:v>
                </c:pt>
                <c:pt idx="3641">
                  <c:v>4.8520937537794397</c:v>
                </c:pt>
                <c:pt idx="3642">
                  <c:v>4.8519427852095296</c:v>
                </c:pt>
                <c:pt idx="3643">
                  <c:v>4.8517966503870298</c:v>
                </c:pt>
                <c:pt idx="3644">
                  <c:v>4.8516554722726797</c:v>
                </c:pt>
                <c:pt idx="3645">
                  <c:v>4.8515193786488497</c:v>
                </c:pt>
                <c:pt idx="3646">
                  <c:v>4.8513884714976001</c:v>
                </c:pt>
                <c:pt idx="3647">
                  <c:v>4.8512628266915501</c:v>
                </c:pt>
                <c:pt idx="3648">
                  <c:v>4.8511425328469002</c:v>
                </c:pt>
                <c:pt idx="3649">
                  <c:v>4.85102768336343</c:v>
                </c:pt>
                <c:pt idx="3650">
                  <c:v>4.8509183426982903</c:v>
                </c:pt>
                <c:pt idx="3651">
                  <c:v>4.8508145552214401</c:v>
                </c:pt>
                <c:pt idx="3652">
                  <c:v>4.85071634042888</c:v>
                </c:pt>
                <c:pt idx="3653">
                  <c:v>4.8506236964512404</c:v>
                </c:pt>
                <c:pt idx="3654">
                  <c:v>4.8505366436548796</c:v>
                </c:pt>
                <c:pt idx="3655">
                  <c:v>4.8504551459060297</c:v>
                </c:pt>
                <c:pt idx="3656">
                  <c:v>4.8503791729960604</c:v>
                </c:pt>
                <c:pt idx="3657">
                  <c:v>4.8503086795216399</c:v>
                </c:pt>
                <c:pt idx="3658">
                  <c:v>4.85024358873775</c:v>
                </c:pt>
                <c:pt idx="3659">
                  <c:v>4.8501838125443903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10032"/>
        <c:axId val="626420368"/>
      </c:scatterChart>
      <c:valAx>
        <c:axId val="626410032"/>
        <c:scaling>
          <c:orientation val="minMax"/>
          <c:max val="75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80866671061436"/>
              <c:y val="0.8824731996468658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20368"/>
        <c:crossesAt val="-0.2"/>
        <c:crossBetween val="midCat"/>
      </c:valAx>
      <c:valAx>
        <c:axId val="626420368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φ°</a:t>
                </a:r>
                <a:endParaRPr lang="ru-RU" sz="1200" i="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8.5801572352837877E-2"/>
              <c:y val="1.1072960020179089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1003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832890744349098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углы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'углы oxy'!$B$1:$MHN$1</c:f>
              <c:numCache>
                <c:formatCode>General</c:formatCode>
                <c:ptCount val="9009"/>
                <c:pt idx="0">
                  <c:v>0</c:v>
                </c:pt>
                <c:pt idx="1">
                  <c:v>5.5506258582405002E-2</c:v>
                </c:pt>
                <c:pt idx="2">
                  <c:v>0.11101251716481</c:v>
                </c:pt>
                <c:pt idx="3">
                  <c:v>0.16651877574721499</c:v>
                </c:pt>
                <c:pt idx="4">
                  <c:v>0.22202503432962001</c:v>
                </c:pt>
                <c:pt idx="5">
                  <c:v>0.277531292912025</c:v>
                </c:pt>
                <c:pt idx="6">
                  <c:v>0.33303755149442998</c:v>
                </c:pt>
                <c:pt idx="7">
                  <c:v>0.38854381007683497</c:v>
                </c:pt>
                <c:pt idx="8">
                  <c:v>0.44405006865924002</c:v>
                </c:pt>
                <c:pt idx="9">
                  <c:v>0.499556327241645</c:v>
                </c:pt>
                <c:pt idx="10">
                  <c:v>0.55506258582404999</c:v>
                </c:pt>
                <c:pt idx="11">
                  <c:v>0.61056884440645498</c:v>
                </c:pt>
                <c:pt idx="12">
                  <c:v>0.66607510298885997</c:v>
                </c:pt>
                <c:pt idx="13">
                  <c:v>0.72158136157126496</c:v>
                </c:pt>
                <c:pt idx="14">
                  <c:v>0.77708762015366994</c:v>
                </c:pt>
                <c:pt idx="15">
                  <c:v>0.83259387873607504</c:v>
                </c:pt>
                <c:pt idx="16">
                  <c:v>0.88810013731848003</c:v>
                </c:pt>
                <c:pt idx="17">
                  <c:v>0.94360639590088502</c:v>
                </c:pt>
                <c:pt idx="18">
                  <c:v>0.99911265448329001</c:v>
                </c:pt>
                <c:pt idx="19">
                  <c:v>1.05461891306569</c:v>
                </c:pt>
                <c:pt idx="20">
                  <c:v>1.1101251716481</c:v>
                </c:pt>
                <c:pt idx="21">
                  <c:v>1.1656314302305</c:v>
                </c:pt>
                <c:pt idx="22">
                  <c:v>1.22113768881291</c:v>
                </c:pt>
                <c:pt idx="23">
                  <c:v>1.27664394739531</c:v>
                </c:pt>
                <c:pt idx="24">
                  <c:v>1.3321502059777199</c:v>
                </c:pt>
                <c:pt idx="25">
                  <c:v>1.3876564645601199</c:v>
                </c:pt>
                <c:pt idx="26">
                  <c:v>1.4431627231425299</c:v>
                </c:pt>
                <c:pt idx="27">
                  <c:v>1.4986689817249299</c:v>
                </c:pt>
                <c:pt idx="28">
                  <c:v>1.5541752403073399</c:v>
                </c:pt>
                <c:pt idx="29">
                  <c:v>1.6096814988897401</c:v>
                </c:pt>
                <c:pt idx="30">
                  <c:v>1.6651877574721501</c:v>
                </c:pt>
                <c:pt idx="31">
                  <c:v>1.7206940160545501</c:v>
                </c:pt>
                <c:pt idx="32">
                  <c:v>1.7762002746369601</c:v>
                </c:pt>
                <c:pt idx="33">
                  <c:v>1.8317065332193601</c:v>
                </c:pt>
                <c:pt idx="34">
                  <c:v>1.88721279180177</c:v>
                </c:pt>
                <c:pt idx="35">
                  <c:v>1.94271905038417</c:v>
                </c:pt>
                <c:pt idx="36">
                  <c:v>1.99822530896658</c:v>
                </c:pt>
                <c:pt idx="37">
                  <c:v>2.0537315675489798</c:v>
                </c:pt>
                <c:pt idx="38">
                  <c:v>2.1092378261313902</c:v>
                </c:pt>
                <c:pt idx="39">
                  <c:v>2.16474408471379</c:v>
                </c:pt>
                <c:pt idx="40">
                  <c:v>2.2202503432962</c:v>
                </c:pt>
                <c:pt idx="41">
                  <c:v>2.2757566018786002</c:v>
                </c:pt>
                <c:pt idx="42">
                  <c:v>2.3312628604610102</c:v>
                </c:pt>
                <c:pt idx="43">
                  <c:v>2.3867691190434099</c:v>
                </c:pt>
                <c:pt idx="44">
                  <c:v>2.4422753776258199</c:v>
                </c:pt>
                <c:pt idx="45">
                  <c:v>2.4977816362082201</c:v>
                </c:pt>
                <c:pt idx="46">
                  <c:v>2.5532878947906301</c:v>
                </c:pt>
                <c:pt idx="47">
                  <c:v>2.6087941533730299</c:v>
                </c:pt>
                <c:pt idx="48">
                  <c:v>2.6643004119554399</c:v>
                </c:pt>
                <c:pt idx="49">
                  <c:v>2.7198066705378499</c:v>
                </c:pt>
                <c:pt idx="50">
                  <c:v>2.7753129291202501</c:v>
                </c:pt>
                <c:pt idx="51">
                  <c:v>2.8308191877026498</c:v>
                </c:pt>
                <c:pt idx="52">
                  <c:v>2.8863254462850598</c:v>
                </c:pt>
                <c:pt idx="53">
                  <c:v>2.94183170486746</c:v>
                </c:pt>
                <c:pt idx="54">
                  <c:v>2.99733796344987</c:v>
                </c:pt>
                <c:pt idx="55">
                  <c:v>3.0528442220322698</c:v>
                </c:pt>
                <c:pt idx="56">
                  <c:v>3.1083504806146798</c:v>
                </c:pt>
                <c:pt idx="57">
                  <c:v>3.16385673919708</c:v>
                </c:pt>
                <c:pt idx="58">
                  <c:v>3.21936299777949</c:v>
                </c:pt>
                <c:pt idx="59">
                  <c:v>3.2748692563618902</c:v>
                </c:pt>
                <c:pt idx="60">
                  <c:v>3.3303755149443002</c:v>
                </c:pt>
                <c:pt idx="61">
                  <c:v>3.3858817735266999</c:v>
                </c:pt>
                <c:pt idx="62">
                  <c:v>3.4413880321091099</c:v>
                </c:pt>
                <c:pt idx="63">
                  <c:v>3.4968942906915101</c:v>
                </c:pt>
                <c:pt idx="64">
                  <c:v>3.5524005492739201</c:v>
                </c:pt>
                <c:pt idx="65">
                  <c:v>3.6079068078563199</c:v>
                </c:pt>
                <c:pt idx="66">
                  <c:v>3.6634130664387299</c:v>
                </c:pt>
                <c:pt idx="67">
                  <c:v>3.7189193250211301</c:v>
                </c:pt>
                <c:pt idx="68">
                  <c:v>3.7744255836035401</c:v>
                </c:pt>
                <c:pt idx="69">
                  <c:v>3.8299318421859398</c:v>
                </c:pt>
                <c:pt idx="70">
                  <c:v>3.8854381007683498</c:v>
                </c:pt>
                <c:pt idx="71">
                  <c:v>3.94094435935075</c:v>
                </c:pt>
                <c:pt idx="72">
                  <c:v>3.99645061793316</c:v>
                </c:pt>
                <c:pt idx="73">
                  <c:v>4.0519568765155602</c:v>
                </c:pt>
                <c:pt idx="74">
                  <c:v>4.1074631350979702</c:v>
                </c:pt>
                <c:pt idx="75">
                  <c:v>4.1629693936803696</c:v>
                </c:pt>
                <c:pt idx="76">
                  <c:v>4.2184756522627804</c:v>
                </c:pt>
                <c:pt idx="77">
                  <c:v>4.2739819108451798</c:v>
                </c:pt>
                <c:pt idx="78">
                  <c:v>4.3294881694275897</c:v>
                </c:pt>
                <c:pt idx="79">
                  <c:v>4.38499442800999</c:v>
                </c:pt>
                <c:pt idx="80">
                  <c:v>4.4405006865923999</c:v>
                </c:pt>
                <c:pt idx="81">
                  <c:v>4.4960069451748002</c:v>
                </c:pt>
                <c:pt idx="82">
                  <c:v>4.5515132037572101</c:v>
                </c:pt>
                <c:pt idx="83">
                  <c:v>4.6070194623396103</c:v>
                </c:pt>
                <c:pt idx="84">
                  <c:v>4.6625257209220203</c:v>
                </c:pt>
                <c:pt idx="85">
                  <c:v>4.7180319795044303</c:v>
                </c:pt>
                <c:pt idx="86">
                  <c:v>4.7735382380868296</c:v>
                </c:pt>
                <c:pt idx="87">
                  <c:v>4.8290444966692299</c:v>
                </c:pt>
                <c:pt idx="88">
                  <c:v>4.8845507552516398</c:v>
                </c:pt>
                <c:pt idx="89">
                  <c:v>4.9400570138340401</c:v>
                </c:pt>
                <c:pt idx="90">
                  <c:v>4.99556327241645</c:v>
                </c:pt>
                <c:pt idx="91">
                  <c:v>5.0510695309988503</c:v>
                </c:pt>
                <c:pt idx="92">
                  <c:v>5.1065757895812602</c:v>
                </c:pt>
                <c:pt idx="93">
                  <c:v>5.1620820481636596</c:v>
                </c:pt>
                <c:pt idx="94">
                  <c:v>5.2175883067460704</c:v>
                </c:pt>
                <c:pt idx="95">
                  <c:v>5.2730945653284698</c:v>
                </c:pt>
                <c:pt idx="96">
                  <c:v>5.3286008239108797</c:v>
                </c:pt>
                <c:pt idx="97">
                  <c:v>5.38410708249328</c:v>
                </c:pt>
                <c:pt idx="98">
                  <c:v>5.4396133410756899</c:v>
                </c:pt>
                <c:pt idx="99">
                  <c:v>5.4951195996580902</c:v>
                </c:pt>
                <c:pt idx="100">
                  <c:v>5.5506258582405001</c:v>
                </c:pt>
                <c:pt idx="101">
                  <c:v>5.6061321168229004</c:v>
                </c:pt>
                <c:pt idx="102">
                  <c:v>5.6616383754053103</c:v>
                </c:pt>
                <c:pt idx="103">
                  <c:v>5.7171446339877097</c:v>
                </c:pt>
                <c:pt idx="104">
                  <c:v>5.7726508925701197</c:v>
                </c:pt>
                <c:pt idx="105">
                  <c:v>5.8281571511525199</c:v>
                </c:pt>
                <c:pt idx="106">
                  <c:v>5.8836634097349299</c:v>
                </c:pt>
                <c:pt idx="107">
                  <c:v>5.9391696683173301</c:v>
                </c:pt>
                <c:pt idx="108">
                  <c:v>5.99467592689974</c:v>
                </c:pt>
                <c:pt idx="109">
                  <c:v>6.0501821854821403</c:v>
                </c:pt>
                <c:pt idx="110">
                  <c:v>6.1056884440645502</c:v>
                </c:pt>
                <c:pt idx="111">
                  <c:v>6.1611947026469496</c:v>
                </c:pt>
                <c:pt idx="112">
                  <c:v>6.2167009612293596</c:v>
                </c:pt>
                <c:pt idx="113">
                  <c:v>6.2722072198117598</c:v>
                </c:pt>
                <c:pt idx="114">
                  <c:v>6.3277134783941698</c:v>
                </c:pt>
                <c:pt idx="115">
                  <c:v>6.38321973697657</c:v>
                </c:pt>
                <c:pt idx="116">
                  <c:v>6.43872599555898</c:v>
                </c:pt>
                <c:pt idx="117">
                  <c:v>6.4942322541413802</c:v>
                </c:pt>
                <c:pt idx="118">
                  <c:v>6.5497385127237902</c:v>
                </c:pt>
                <c:pt idx="119">
                  <c:v>6.6052447713061904</c:v>
                </c:pt>
                <c:pt idx="120">
                  <c:v>6.6607510298886003</c:v>
                </c:pt>
                <c:pt idx="121">
                  <c:v>6.7162572884709997</c:v>
                </c:pt>
                <c:pt idx="122">
                  <c:v>6.7717635470534097</c:v>
                </c:pt>
                <c:pt idx="123">
                  <c:v>6.8272698056358099</c:v>
                </c:pt>
                <c:pt idx="124">
                  <c:v>6.8827760642182199</c:v>
                </c:pt>
                <c:pt idx="125">
                  <c:v>6.9382823228006201</c:v>
                </c:pt>
                <c:pt idx="126">
                  <c:v>6.9937885813830301</c:v>
                </c:pt>
                <c:pt idx="127">
                  <c:v>7.0492948399654303</c:v>
                </c:pt>
                <c:pt idx="128">
                  <c:v>7.1048010985478403</c:v>
                </c:pt>
                <c:pt idx="129">
                  <c:v>7.1603073571302396</c:v>
                </c:pt>
                <c:pt idx="130">
                  <c:v>7.2158136157126496</c:v>
                </c:pt>
                <c:pt idx="131">
                  <c:v>7.2713198742950498</c:v>
                </c:pt>
                <c:pt idx="132">
                  <c:v>7.3268261328774598</c:v>
                </c:pt>
                <c:pt idx="133">
                  <c:v>7.38233239145986</c:v>
                </c:pt>
                <c:pt idx="134">
                  <c:v>7.43783865004227</c:v>
                </c:pt>
                <c:pt idx="135">
                  <c:v>7.4933449086246702</c:v>
                </c:pt>
                <c:pt idx="136">
                  <c:v>7.5488511672070802</c:v>
                </c:pt>
                <c:pt idx="137">
                  <c:v>7.6043574257894804</c:v>
                </c:pt>
                <c:pt idx="138">
                  <c:v>7.6598636843718904</c:v>
                </c:pt>
                <c:pt idx="139">
                  <c:v>7.7153699429542897</c:v>
                </c:pt>
                <c:pt idx="140">
                  <c:v>7.7708762015366997</c:v>
                </c:pt>
                <c:pt idx="141">
                  <c:v>7.8263824601190999</c:v>
                </c:pt>
                <c:pt idx="142">
                  <c:v>7.8818887187015099</c:v>
                </c:pt>
                <c:pt idx="143">
                  <c:v>7.9373949772839101</c:v>
                </c:pt>
                <c:pt idx="144">
                  <c:v>7.9929012358663201</c:v>
                </c:pt>
                <c:pt idx="145">
                  <c:v>8.0484074944487194</c:v>
                </c:pt>
                <c:pt idx="146">
                  <c:v>8.1039137530311294</c:v>
                </c:pt>
                <c:pt idx="147">
                  <c:v>8.1594200116135305</c:v>
                </c:pt>
                <c:pt idx="148">
                  <c:v>8.2149262701959405</c:v>
                </c:pt>
                <c:pt idx="149">
                  <c:v>8.2704325287783504</c:v>
                </c:pt>
                <c:pt idx="150">
                  <c:v>8.3259387873607498</c:v>
                </c:pt>
                <c:pt idx="151">
                  <c:v>8.3814450459431509</c:v>
                </c:pt>
                <c:pt idx="152">
                  <c:v>8.4369513045255609</c:v>
                </c:pt>
                <c:pt idx="153">
                  <c:v>8.4924575631079602</c:v>
                </c:pt>
                <c:pt idx="154">
                  <c:v>8.5479638216903702</c:v>
                </c:pt>
                <c:pt idx="155">
                  <c:v>8.6034700802727695</c:v>
                </c:pt>
                <c:pt idx="156">
                  <c:v>8.6589763388551795</c:v>
                </c:pt>
                <c:pt idx="157">
                  <c:v>8.7144825974375806</c:v>
                </c:pt>
                <c:pt idx="158">
                  <c:v>8.7699888560199906</c:v>
                </c:pt>
                <c:pt idx="159">
                  <c:v>8.8254951146023899</c:v>
                </c:pt>
                <c:pt idx="160">
                  <c:v>8.8810013731847999</c:v>
                </c:pt>
                <c:pt idx="161">
                  <c:v>8.9365076317671992</c:v>
                </c:pt>
                <c:pt idx="162">
                  <c:v>8.9920138903496092</c:v>
                </c:pt>
                <c:pt idx="163">
                  <c:v>9.0475201489320103</c:v>
                </c:pt>
                <c:pt idx="164">
                  <c:v>9.1030264075144203</c:v>
                </c:pt>
                <c:pt idx="165">
                  <c:v>9.1585326660968196</c:v>
                </c:pt>
                <c:pt idx="166">
                  <c:v>9.2140389246792296</c:v>
                </c:pt>
                <c:pt idx="167">
                  <c:v>9.2695451832616307</c:v>
                </c:pt>
                <c:pt idx="168">
                  <c:v>9.3250514418440407</c:v>
                </c:pt>
                <c:pt idx="169">
                  <c:v>9.38055770042644</c:v>
                </c:pt>
                <c:pt idx="170">
                  <c:v>9.43606395900885</c:v>
                </c:pt>
                <c:pt idx="171">
                  <c:v>9.4915702175912493</c:v>
                </c:pt>
                <c:pt idx="172">
                  <c:v>9.5470764761736593</c:v>
                </c:pt>
                <c:pt idx="173">
                  <c:v>9.6025827347560604</c:v>
                </c:pt>
                <c:pt idx="174">
                  <c:v>9.6580889933384704</c:v>
                </c:pt>
                <c:pt idx="175">
                  <c:v>9.7135952519208697</c:v>
                </c:pt>
                <c:pt idx="176">
                  <c:v>9.7691015105032797</c:v>
                </c:pt>
                <c:pt idx="177">
                  <c:v>9.8246077690856808</c:v>
                </c:pt>
                <c:pt idx="178">
                  <c:v>9.8801140276680908</c:v>
                </c:pt>
                <c:pt idx="179">
                  <c:v>9.9356202862504901</c:v>
                </c:pt>
                <c:pt idx="180">
                  <c:v>9.9911265448329001</c:v>
                </c:pt>
                <c:pt idx="181">
                  <c:v>10.046632803415299</c:v>
                </c:pt>
                <c:pt idx="182">
                  <c:v>10.102139061997701</c:v>
                </c:pt>
                <c:pt idx="183">
                  <c:v>10.1576453205801</c:v>
                </c:pt>
                <c:pt idx="184">
                  <c:v>10.213151579162499</c:v>
                </c:pt>
                <c:pt idx="185">
                  <c:v>10.2686578377449</c:v>
                </c:pt>
                <c:pt idx="186">
                  <c:v>10.3241640963273</c:v>
                </c:pt>
                <c:pt idx="187">
                  <c:v>10.379670354909701</c:v>
                </c:pt>
                <c:pt idx="188">
                  <c:v>10.4351766134921</c:v>
                </c:pt>
                <c:pt idx="189">
                  <c:v>10.490682872074499</c:v>
                </c:pt>
                <c:pt idx="190">
                  <c:v>10.5461891306569</c:v>
                </c:pt>
                <c:pt idx="191">
                  <c:v>10.601695389239399</c:v>
                </c:pt>
                <c:pt idx="192">
                  <c:v>10.6572016478218</c:v>
                </c:pt>
                <c:pt idx="193">
                  <c:v>10.7127079064042</c:v>
                </c:pt>
                <c:pt idx="194">
                  <c:v>10.768214164986601</c:v>
                </c:pt>
                <c:pt idx="195">
                  <c:v>10.823720423569</c:v>
                </c:pt>
                <c:pt idx="196">
                  <c:v>10.879226682151399</c:v>
                </c:pt>
                <c:pt idx="197">
                  <c:v>10.934732940733801</c:v>
                </c:pt>
                <c:pt idx="198">
                  <c:v>10.9902391993162</c:v>
                </c:pt>
                <c:pt idx="199">
                  <c:v>11.045745457898599</c:v>
                </c:pt>
                <c:pt idx="200">
                  <c:v>11.101251716481</c:v>
                </c:pt>
                <c:pt idx="201">
                  <c:v>11.1567579750634</c:v>
                </c:pt>
                <c:pt idx="202">
                  <c:v>11.212264233645801</c:v>
                </c:pt>
                <c:pt idx="203">
                  <c:v>11.2677704922282</c:v>
                </c:pt>
                <c:pt idx="204">
                  <c:v>11.323276750810599</c:v>
                </c:pt>
                <c:pt idx="205">
                  <c:v>11.378783009393</c:v>
                </c:pt>
                <c:pt idx="206">
                  <c:v>11.4342892679754</c:v>
                </c:pt>
                <c:pt idx="207">
                  <c:v>11.489795526557799</c:v>
                </c:pt>
                <c:pt idx="208">
                  <c:v>11.5453017851402</c:v>
                </c:pt>
                <c:pt idx="209">
                  <c:v>11.6008080437226</c:v>
                </c:pt>
                <c:pt idx="210">
                  <c:v>11.656314302305001</c:v>
                </c:pt>
                <c:pt idx="211">
                  <c:v>11.711820560887499</c:v>
                </c:pt>
                <c:pt idx="212">
                  <c:v>11.767326819469901</c:v>
                </c:pt>
                <c:pt idx="213">
                  <c:v>11.8228330780523</c:v>
                </c:pt>
                <c:pt idx="214">
                  <c:v>11.878339336634699</c:v>
                </c:pt>
                <c:pt idx="215">
                  <c:v>11.9338455952171</c:v>
                </c:pt>
                <c:pt idx="216">
                  <c:v>11.9893518537995</c:v>
                </c:pt>
                <c:pt idx="217">
                  <c:v>12.044858112381901</c:v>
                </c:pt>
                <c:pt idx="218">
                  <c:v>12.1003643709643</c:v>
                </c:pt>
                <c:pt idx="219">
                  <c:v>12.155870629546699</c:v>
                </c:pt>
                <c:pt idx="220">
                  <c:v>12.2113768881291</c:v>
                </c:pt>
                <c:pt idx="221">
                  <c:v>12.2668831467115</c:v>
                </c:pt>
                <c:pt idx="222">
                  <c:v>12.322389405293899</c:v>
                </c:pt>
                <c:pt idx="223">
                  <c:v>12.3778956638763</c:v>
                </c:pt>
                <c:pt idx="224">
                  <c:v>12.4334019224587</c:v>
                </c:pt>
                <c:pt idx="225">
                  <c:v>12.488908181041101</c:v>
                </c:pt>
                <c:pt idx="226">
                  <c:v>12.5444144396235</c:v>
                </c:pt>
                <c:pt idx="227">
                  <c:v>12.599920698205899</c:v>
                </c:pt>
                <c:pt idx="228">
                  <c:v>12.6554269567883</c:v>
                </c:pt>
                <c:pt idx="229">
                  <c:v>12.7109332153707</c:v>
                </c:pt>
                <c:pt idx="230">
                  <c:v>12.766439473953101</c:v>
                </c:pt>
                <c:pt idx="231">
                  <c:v>12.8219457325356</c:v>
                </c:pt>
                <c:pt idx="232">
                  <c:v>12.877451991118001</c:v>
                </c:pt>
                <c:pt idx="233">
                  <c:v>12.9329582497004</c:v>
                </c:pt>
                <c:pt idx="234">
                  <c:v>12.988464508282799</c:v>
                </c:pt>
                <c:pt idx="235">
                  <c:v>13.043970766865201</c:v>
                </c:pt>
                <c:pt idx="236">
                  <c:v>13.0994770254476</c:v>
                </c:pt>
                <c:pt idx="237">
                  <c:v>13.154983284029999</c:v>
                </c:pt>
                <c:pt idx="238">
                  <c:v>13.2104895426124</c:v>
                </c:pt>
                <c:pt idx="239">
                  <c:v>13.2659958011948</c:v>
                </c:pt>
                <c:pt idx="240">
                  <c:v>13.321502059777201</c:v>
                </c:pt>
                <c:pt idx="241">
                  <c:v>13.3770083183596</c:v>
                </c:pt>
                <c:pt idx="242">
                  <c:v>13.432514576941999</c:v>
                </c:pt>
                <c:pt idx="243">
                  <c:v>13.4880208355244</c:v>
                </c:pt>
                <c:pt idx="244">
                  <c:v>13.5435270941068</c:v>
                </c:pt>
                <c:pt idx="245">
                  <c:v>13.599033352689201</c:v>
                </c:pt>
                <c:pt idx="246">
                  <c:v>13.6545396112716</c:v>
                </c:pt>
                <c:pt idx="247">
                  <c:v>13.710045869854</c:v>
                </c:pt>
                <c:pt idx="248">
                  <c:v>13.765552128436401</c:v>
                </c:pt>
                <c:pt idx="249">
                  <c:v>13.8210583870188</c:v>
                </c:pt>
                <c:pt idx="250">
                  <c:v>13.876564645601199</c:v>
                </c:pt>
                <c:pt idx="251">
                  <c:v>13.9320709041837</c:v>
                </c:pt>
                <c:pt idx="252">
                  <c:v>13.987577162766099</c:v>
                </c:pt>
                <c:pt idx="253">
                  <c:v>14.0430834213485</c:v>
                </c:pt>
                <c:pt idx="254">
                  <c:v>14.0985896799309</c:v>
                </c:pt>
                <c:pt idx="255">
                  <c:v>14.154095938513301</c:v>
                </c:pt>
                <c:pt idx="256">
                  <c:v>14.2096021970957</c:v>
                </c:pt>
                <c:pt idx="257">
                  <c:v>14.265108455678099</c:v>
                </c:pt>
                <c:pt idx="258">
                  <c:v>14.3206147142605</c:v>
                </c:pt>
                <c:pt idx="259">
                  <c:v>14.3761209728429</c:v>
                </c:pt>
                <c:pt idx="260">
                  <c:v>14.431627231425299</c:v>
                </c:pt>
                <c:pt idx="261">
                  <c:v>14.4871334900077</c:v>
                </c:pt>
                <c:pt idx="262">
                  <c:v>14.5426397485901</c:v>
                </c:pt>
                <c:pt idx="263">
                  <c:v>14.598146007172501</c:v>
                </c:pt>
                <c:pt idx="264">
                  <c:v>14.6536522657549</c:v>
                </c:pt>
                <c:pt idx="265">
                  <c:v>14.709158524337299</c:v>
                </c:pt>
                <c:pt idx="266">
                  <c:v>14.7646647829197</c:v>
                </c:pt>
                <c:pt idx="267">
                  <c:v>14.8201710415021</c:v>
                </c:pt>
                <c:pt idx="268">
                  <c:v>14.875677300084501</c:v>
                </c:pt>
                <c:pt idx="269">
                  <c:v>14.9311835586669</c:v>
                </c:pt>
                <c:pt idx="270">
                  <c:v>14.986689817249299</c:v>
                </c:pt>
                <c:pt idx="271">
                  <c:v>15.0421960758318</c:v>
                </c:pt>
                <c:pt idx="272">
                  <c:v>15.097702334414199</c:v>
                </c:pt>
                <c:pt idx="273">
                  <c:v>15.153208592996601</c:v>
                </c:pt>
                <c:pt idx="274">
                  <c:v>15.208714851579</c:v>
                </c:pt>
                <c:pt idx="275">
                  <c:v>15.264221110161399</c:v>
                </c:pt>
                <c:pt idx="276">
                  <c:v>15.3197273687438</c:v>
                </c:pt>
                <c:pt idx="277">
                  <c:v>15.3752336273262</c:v>
                </c:pt>
                <c:pt idx="278">
                  <c:v>15.430739885908601</c:v>
                </c:pt>
                <c:pt idx="279">
                  <c:v>15.486246144491</c:v>
                </c:pt>
                <c:pt idx="280">
                  <c:v>15.541752403073399</c:v>
                </c:pt>
                <c:pt idx="281">
                  <c:v>15.5972586616558</c:v>
                </c:pt>
                <c:pt idx="282">
                  <c:v>15.6527649202382</c:v>
                </c:pt>
                <c:pt idx="283">
                  <c:v>15.708271178820601</c:v>
                </c:pt>
                <c:pt idx="284">
                  <c:v>15.763777437403</c:v>
                </c:pt>
                <c:pt idx="285">
                  <c:v>15.8192836959854</c:v>
                </c:pt>
                <c:pt idx="286">
                  <c:v>15.874789954567801</c:v>
                </c:pt>
                <c:pt idx="287">
                  <c:v>15.9302962131502</c:v>
                </c:pt>
                <c:pt idx="288">
                  <c:v>15.985802471732599</c:v>
                </c:pt>
                <c:pt idx="289">
                  <c:v>16.041308730314999</c:v>
                </c:pt>
                <c:pt idx="290">
                  <c:v>16.0968149888974</c:v>
                </c:pt>
                <c:pt idx="291">
                  <c:v>16.1523212474799</c:v>
                </c:pt>
                <c:pt idx="292">
                  <c:v>16.207827506062301</c:v>
                </c:pt>
                <c:pt idx="293">
                  <c:v>16.263333764644699</c:v>
                </c:pt>
                <c:pt idx="294">
                  <c:v>16.3188400232271</c:v>
                </c:pt>
                <c:pt idx="295">
                  <c:v>16.374346281809501</c:v>
                </c:pt>
                <c:pt idx="296">
                  <c:v>16.429852540391899</c:v>
                </c:pt>
                <c:pt idx="297">
                  <c:v>16.4853587989743</c:v>
                </c:pt>
                <c:pt idx="298">
                  <c:v>16.540865057556701</c:v>
                </c:pt>
                <c:pt idx="299">
                  <c:v>16.596371316139098</c:v>
                </c:pt>
                <c:pt idx="300">
                  <c:v>16.6518775747215</c:v>
                </c:pt>
                <c:pt idx="301">
                  <c:v>16.707383833303901</c:v>
                </c:pt>
                <c:pt idx="302">
                  <c:v>16.762890091886302</c:v>
                </c:pt>
                <c:pt idx="303">
                  <c:v>16.818396350468699</c:v>
                </c:pt>
                <c:pt idx="304">
                  <c:v>16.8739026090511</c:v>
                </c:pt>
                <c:pt idx="305">
                  <c:v>16.929408867633502</c:v>
                </c:pt>
                <c:pt idx="306">
                  <c:v>16.984915126215899</c:v>
                </c:pt>
                <c:pt idx="307">
                  <c:v>17.0404213847983</c:v>
                </c:pt>
                <c:pt idx="308">
                  <c:v>17.095927643380701</c:v>
                </c:pt>
                <c:pt idx="309">
                  <c:v>17.151433901963099</c:v>
                </c:pt>
                <c:pt idx="310">
                  <c:v>17.206940160545599</c:v>
                </c:pt>
                <c:pt idx="311">
                  <c:v>17.262446419128</c:v>
                </c:pt>
                <c:pt idx="312">
                  <c:v>17.317952677710402</c:v>
                </c:pt>
                <c:pt idx="313">
                  <c:v>17.373458936292799</c:v>
                </c:pt>
                <c:pt idx="314">
                  <c:v>17.4289651948752</c:v>
                </c:pt>
                <c:pt idx="315">
                  <c:v>17.484471453457601</c:v>
                </c:pt>
                <c:pt idx="316">
                  <c:v>17.539977712039999</c:v>
                </c:pt>
                <c:pt idx="317">
                  <c:v>17.5954839706224</c:v>
                </c:pt>
                <c:pt idx="318">
                  <c:v>17.650990229204801</c:v>
                </c:pt>
                <c:pt idx="319">
                  <c:v>17.706496487787199</c:v>
                </c:pt>
                <c:pt idx="320">
                  <c:v>17.7620027463696</c:v>
                </c:pt>
                <c:pt idx="321">
                  <c:v>17.817509004952001</c:v>
                </c:pt>
                <c:pt idx="322">
                  <c:v>17.873015263534398</c:v>
                </c:pt>
                <c:pt idx="323">
                  <c:v>17.9285215221168</c:v>
                </c:pt>
                <c:pt idx="324">
                  <c:v>17.984027780699201</c:v>
                </c:pt>
                <c:pt idx="325">
                  <c:v>18.039534039281602</c:v>
                </c:pt>
                <c:pt idx="326">
                  <c:v>18.095040297863999</c:v>
                </c:pt>
                <c:pt idx="327">
                  <c:v>18.1505465564464</c:v>
                </c:pt>
                <c:pt idx="328">
                  <c:v>18.206052815028801</c:v>
                </c:pt>
                <c:pt idx="329">
                  <c:v>18.261559073611199</c:v>
                </c:pt>
                <c:pt idx="330">
                  <c:v>18.3170653321937</c:v>
                </c:pt>
                <c:pt idx="331">
                  <c:v>18.372571590776101</c:v>
                </c:pt>
                <c:pt idx="332">
                  <c:v>18.428077849358498</c:v>
                </c:pt>
                <c:pt idx="333">
                  <c:v>18.483584107940899</c:v>
                </c:pt>
                <c:pt idx="334">
                  <c:v>18.5390903665233</c:v>
                </c:pt>
                <c:pt idx="335">
                  <c:v>18.594596625105702</c:v>
                </c:pt>
                <c:pt idx="336">
                  <c:v>18.650102883688099</c:v>
                </c:pt>
                <c:pt idx="337">
                  <c:v>18.7056091422705</c:v>
                </c:pt>
                <c:pt idx="338">
                  <c:v>18.761115400852901</c:v>
                </c:pt>
                <c:pt idx="339">
                  <c:v>18.816621659435299</c:v>
                </c:pt>
                <c:pt idx="340">
                  <c:v>18.8721279180177</c:v>
                </c:pt>
                <c:pt idx="341">
                  <c:v>18.927634176600101</c:v>
                </c:pt>
                <c:pt idx="342">
                  <c:v>18.983140435182499</c:v>
                </c:pt>
                <c:pt idx="343">
                  <c:v>19.0386466937649</c:v>
                </c:pt>
                <c:pt idx="344">
                  <c:v>19.094152952347301</c:v>
                </c:pt>
                <c:pt idx="345">
                  <c:v>19.149659210929698</c:v>
                </c:pt>
                <c:pt idx="346">
                  <c:v>19.205165469512099</c:v>
                </c:pt>
                <c:pt idx="347">
                  <c:v>19.260671728094501</c:v>
                </c:pt>
                <c:pt idx="348">
                  <c:v>19.316177986676902</c:v>
                </c:pt>
                <c:pt idx="349">
                  <c:v>19.371684245259299</c:v>
                </c:pt>
                <c:pt idx="350">
                  <c:v>19.4271905038417</c:v>
                </c:pt>
                <c:pt idx="351">
                  <c:v>19.482696762424201</c:v>
                </c:pt>
                <c:pt idx="352">
                  <c:v>19.538203021006598</c:v>
                </c:pt>
                <c:pt idx="353">
                  <c:v>19.593709279589</c:v>
                </c:pt>
                <c:pt idx="354">
                  <c:v>19.649215538171401</c:v>
                </c:pt>
                <c:pt idx="355">
                  <c:v>19.704721796753802</c:v>
                </c:pt>
                <c:pt idx="356">
                  <c:v>19.760228055336199</c:v>
                </c:pt>
                <c:pt idx="357">
                  <c:v>19.8157343139186</c:v>
                </c:pt>
                <c:pt idx="358">
                  <c:v>19.871240572501002</c:v>
                </c:pt>
                <c:pt idx="359">
                  <c:v>19.926746831083399</c:v>
                </c:pt>
                <c:pt idx="360">
                  <c:v>19.9822530896658</c:v>
                </c:pt>
                <c:pt idx="361">
                  <c:v>20.037759348248201</c:v>
                </c:pt>
                <c:pt idx="362">
                  <c:v>20.093265606830599</c:v>
                </c:pt>
                <c:pt idx="363">
                  <c:v>20.148771865413</c:v>
                </c:pt>
                <c:pt idx="364">
                  <c:v>20.204278123995401</c:v>
                </c:pt>
                <c:pt idx="365">
                  <c:v>20.259784382577799</c:v>
                </c:pt>
                <c:pt idx="366">
                  <c:v>20.3152906411602</c:v>
                </c:pt>
                <c:pt idx="367">
                  <c:v>20.370796899742601</c:v>
                </c:pt>
                <c:pt idx="368">
                  <c:v>20.426303158324998</c:v>
                </c:pt>
                <c:pt idx="369">
                  <c:v>20.481809416907399</c:v>
                </c:pt>
                <c:pt idx="370">
                  <c:v>20.537315675489801</c:v>
                </c:pt>
                <c:pt idx="371">
                  <c:v>20.592821934072301</c:v>
                </c:pt>
                <c:pt idx="372">
                  <c:v>20.648328192654699</c:v>
                </c:pt>
                <c:pt idx="373">
                  <c:v>20.7038344512371</c:v>
                </c:pt>
                <c:pt idx="374">
                  <c:v>20.759340709819501</c:v>
                </c:pt>
                <c:pt idx="375">
                  <c:v>20.814846968401898</c:v>
                </c:pt>
                <c:pt idx="376">
                  <c:v>20.8703532269843</c:v>
                </c:pt>
                <c:pt idx="377">
                  <c:v>20.925859485566701</c:v>
                </c:pt>
                <c:pt idx="378">
                  <c:v>20.981365744149102</c:v>
                </c:pt>
                <c:pt idx="379">
                  <c:v>21.036872002731499</c:v>
                </c:pt>
                <c:pt idx="380">
                  <c:v>21.0923782613139</c:v>
                </c:pt>
                <c:pt idx="381">
                  <c:v>21.147884519896301</c:v>
                </c:pt>
                <c:pt idx="382">
                  <c:v>21.203390778478699</c:v>
                </c:pt>
                <c:pt idx="383">
                  <c:v>21.2588970370611</c:v>
                </c:pt>
                <c:pt idx="384">
                  <c:v>21.314403295643501</c:v>
                </c:pt>
                <c:pt idx="385">
                  <c:v>21.369909554225899</c:v>
                </c:pt>
                <c:pt idx="386">
                  <c:v>21.4254158128083</c:v>
                </c:pt>
                <c:pt idx="387">
                  <c:v>21.480922071390701</c:v>
                </c:pt>
                <c:pt idx="388">
                  <c:v>21.536428329973099</c:v>
                </c:pt>
                <c:pt idx="389">
                  <c:v>21.5919345885555</c:v>
                </c:pt>
                <c:pt idx="390">
                  <c:v>21.647440847137901</c:v>
                </c:pt>
                <c:pt idx="391">
                  <c:v>21.702947105720401</c:v>
                </c:pt>
                <c:pt idx="392">
                  <c:v>21.758453364302799</c:v>
                </c:pt>
                <c:pt idx="393">
                  <c:v>21.8139596228852</c:v>
                </c:pt>
                <c:pt idx="394">
                  <c:v>21.869465881467601</c:v>
                </c:pt>
                <c:pt idx="395">
                  <c:v>21.924972140049999</c:v>
                </c:pt>
                <c:pt idx="396">
                  <c:v>21.9804783986324</c:v>
                </c:pt>
                <c:pt idx="397">
                  <c:v>22.035984657214801</c:v>
                </c:pt>
                <c:pt idx="398">
                  <c:v>22.091490915797198</c:v>
                </c:pt>
                <c:pt idx="399">
                  <c:v>22.146997174379599</c:v>
                </c:pt>
                <c:pt idx="400">
                  <c:v>22.202503432962001</c:v>
                </c:pt>
                <c:pt idx="401">
                  <c:v>22.258009691544402</c:v>
                </c:pt>
                <c:pt idx="402">
                  <c:v>22.313515950126799</c:v>
                </c:pt>
                <c:pt idx="403">
                  <c:v>22.3690222087092</c:v>
                </c:pt>
                <c:pt idx="404">
                  <c:v>22.424528467291601</c:v>
                </c:pt>
                <c:pt idx="405">
                  <c:v>22.480034725873999</c:v>
                </c:pt>
                <c:pt idx="406">
                  <c:v>22.5355409844564</c:v>
                </c:pt>
                <c:pt idx="407">
                  <c:v>22.591047243038801</c:v>
                </c:pt>
                <c:pt idx="408">
                  <c:v>22.646553501621199</c:v>
                </c:pt>
                <c:pt idx="409">
                  <c:v>22.7020597602036</c:v>
                </c:pt>
                <c:pt idx="410">
                  <c:v>22.757566018786001</c:v>
                </c:pt>
                <c:pt idx="411">
                  <c:v>22.813072277368502</c:v>
                </c:pt>
                <c:pt idx="412">
                  <c:v>22.868578535950899</c:v>
                </c:pt>
                <c:pt idx="413">
                  <c:v>22.9240847945333</c:v>
                </c:pt>
                <c:pt idx="414">
                  <c:v>22.979591053115701</c:v>
                </c:pt>
                <c:pt idx="415">
                  <c:v>23.035097311698099</c:v>
                </c:pt>
                <c:pt idx="416">
                  <c:v>23.0906035702805</c:v>
                </c:pt>
                <c:pt idx="417">
                  <c:v>23.146109828862901</c:v>
                </c:pt>
                <c:pt idx="418">
                  <c:v>23.201616087445299</c:v>
                </c:pt>
                <c:pt idx="419">
                  <c:v>23.2571223460277</c:v>
                </c:pt>
                <c:pt idx="420">
                  <c:v>23.312628604610101</c:v>
                </c:pt>
                <c:pt idx="421">
                  <c:v>23.368134863192498</c:v>
                </c:pt>
                <c:pt idx="422">
                  <c:v>23.423641121774899</c:v>
                </c:pt>
                <c:pt idx="423">
                  <c:v>23.479147380357301</c:v>
                </c:pt>
                <c:pt idx="424">
                  <c:v>23.534653638939702</c:v>
                </c:pt>
                <c:pt idx="425">
                  <c:v>23.590159897522099</c:v>
                </c:pt>
                <c:pt idx="426">
                  <c:v>23.6456661561045</c:v>
                </c:pt>
                <c:pt idx="427">
                  <c:v>23.701172414686901</c:v>
                </c:pt>
                <c:pt idx="428">
                  <c:v>23.756678673269299</c:v>
                </c:pt>
                <c:pt idx="429">
                  <c:v>23.8121849318517</c:v>
                </c:pt>
                <c:pt idx="430">
                  <c:v>23.867691190434101</c:v>
                </c:pt>
                <c:pt idx="431">
                  <c:v>23.923197449016602</c:v>
                </c:pt>
                <c:pt idx="432">
                  <c:v>23.978703707598999</c:v>
                </c:pt>
                <c:pt idx="433">
                  <c:v>24.0342099661814</c:v>
                </c:pt>
                <c:pt idx="434">
                  <c:v>24.089716224763801</c:v>
                </c:pt>
                <c:pt idx="435">
                  <c:v>24.145222483346199</c:v>
                </c:pt>
                <c:pt idx="436">
                  <c:v>24.2007287419286</c:v>
                </c:pt>
                <c:pt idx="437">
                  <c:v>24.256235000511001</c:v>
                </c:pt>
                <c:pt idx="438">
                  <c:v>24.311741259093399</c:v>
                </c:pt>
                <c:pt idx="439">
                  <c:v>24.3672475176758</c:v>
                </c:pt>
                <c:pt idx="440">
                  <c:v>24.422753776258201</c:v>
                </c:pt>
                <c:pt idx="441">
                  <c:v>24.478260034840599</c:v>
                </c:pt>
                <c:pt idx="442">
                  <c:v>24.533766293423</c:v>
                </c:pt>
                <c:pt idx="443">
                  <c:v>24.589272552005401</c:v>
                </c:pt>
                <c:pt idx="444">
                  <c:v>24.644778810587798</c:v>
                </c:pt>
                <c:pt idx="445">
                  <c:v>24.700285069170199</c:v>
                </c:pt>
                <c:pt idx="446">
                  <c:v>24.7557913277526</c:v>
                </c:pt>
                <c:pt idx="447">
                  <c:v>24.811297586335002</c:v>
                </c:pt>
                <c:pt idx="448">
                  <c:v>24.866803844917399</c:v>
                </c:pt>
                <c:pt idx="449">
                  <c:v>24.9223101034998</c:v>
                </c:pt>
                <c:pt idx="450">
                  <c:v>24.977816362082201</c:v>
                </c:pt>
                <c:pt idx="451">
                  <c:v>25.033322620664698</c:v>
                </c:pt>
                <c:pt idx="452">
                  <c:v>25.088828879247099</c:v>
                </c:pt>
                <c:pt idx="453">
                  <c:v>25.144335137829501</c:v>
                </c:pt>
                <c:pt idx="454">
                  <c:v>25.199841396411902</c:v>
                </c:pt>
                <c:pt idx="455">
                  <c:v>25.255347654994299</c:v>
                </c:pt>
                <c:pt idx="456">
                  <c:v>25.3108539135767</c:v>
                </c:pt>
                <c:pt idx="457">
                  <c:v>25.366360172159101</c:v>
                </c:pt>
                <c:pt idx="458">
                  <c:v>25.421866430741499</c:v>
                </c:pt>
                <c:pt idx="459">
                  <c:v>25.4773726893239</c:v>
                </c:pt>
                <c:pt idx="460">
                  <c:v>25.532878947906301</c:v>
                </c:pt>
                <c:pt idx="461">
                  <c:v>25.588385206488699</c:v>
                </c:pt>
                <c:pt idx="462">
                  <c:v>25.6438914650711</c:v>
                </c:pt>
                <c:pt idx="463">
                  <c:v>25.699397723653501</c:v>
                </c:pt>
                <c:pt idx="464">
                  <c:v>25.754903982235898</c:v>
                </c:pt>
                <c:pt idx="465">
                  <c:v>25.8104102408183</c:v>
                </c:pt>
                <c:pt idx="466">
                  <c:v>25.865916499400701</c:v>
                </c:pt>
                <c:pt idx="467">
                  <c:v>25.921422757983098</c:v>
                </c:pt>
                <c:pt idx="468">
                  <c:v>25.976929016565499</c:v>
                </c:pt>
                <c:pt idx="469">
                  <c:v>26.0324352751479</c:v>
                </c:pt>
                <c:pt idx="470">
                  <c:v>26.087941533730302</c:v>
                </c:pt>
                <c:pt idx="471">
                  <c:v>26.143447792312799</c:v>
                </c:pt>
                <c:pt idx="472">
                  <c:v>26.1989540508952</c:v>
                </c:pt>
                <c:pt idx="473">
                  <c:v>26.254460309477601</c:v>
                </c:pt>
                <c:pt idx="474">
                  <c:v>26.309966568059998</c:v>
                </c:pt>
                <c:pt idx="475">
                  <c:v>26.365472826642399</c:v>
                </c:pt>
                <c:pt idx="476">
                  <c:v>26.420979085224801</c:v>
                </c:pt>
                <c:pt idx="477">
                  <c:v>26.476485343807202</c:v>
                </c:pt>
                <c:pt idx="478">
                  <c:v>26.531991602389599</c:v>
                </c:pt>
                <c:pt idx="479">
                  <c:v>26.587497860972</c:v>
                </c:pt>
                <c:pt idx="480">
                  <c:v>26.643004119554401</c:v>
                </c:pt>
                <c:pt idx="481">
                  <c:v>26.698510378136799</c:v>
                </c:pt>
                <c:pt idx="482">
                  <c:v>26.7540166367192</c:v>
                </c:pt>
                <c:pt idx="483">
                  <c:v>26.809522895301601</c:v>
                </c:pt>
                <c:pt idx="484">
                  <c:v>26.865029153883999</c:v>
                </c:pt>
                <c:pt idx="485">
                  <c:v>26.9205354124664</c:v>
                </c:pt>
                <c:pt idx="486">
                  <c:v>26.976041671048801</c:v>
                </c:pt>
                <c:pt idx="487">
                  <c:v>27.031547929631198</c:v>
                </c:pt>
                <c:pt idx="488">
                  <c:v>27.0870541882136</c:v>
                </c:pt>
                <c:pt idx="489">
                  <c:v>27.142560446796001</c:v>
                </c:pt>
                <c:pt idx="490">
                  <c:v>27.198066705378402</c:v>
                </c:pt>
                <c:pt idx="491">
                  <c:v>27.253572963960899</c:v>
                </c:pt>
                <c:pt idx="492">
                  <c:v>27.3090792225433</c:v>
                </c:pt>
                <c:pt idx="493">
                  <c:v>27.364585481125701</c:v>
                </c:pt>
                <c:pt idx="494">
                  <c:v>27.420091739708099</c:v>
                </c:pt>
                <c:pt idx="495">
                  <c:v>27.4755979982905</c:v>
                </c:pt>
                <c:pt idx="496">
                  <c:v>27.531104256872901</c:v>
                </c:pt>
                <c:pt idx="497">
                  <c:v>27.586610515455298</c:v>
                </c:pt>
                <c:pt idx="498">
                  <c:v>27.642116774037699</c:v>
                </c:pt>
                <c:pt idx="499">
                  <c:v>27.697623032620101</c:v>
                </c:pt>
                <c:pt idx="500">
                  <c:v>27.753129291202502</c:v>
                </c:pt>
                <c:pt idx="501">
                  <c:v>27.808635549784899</c:v>
                </c:pt>
                <c:pt idx="502">
                  <c:v>27.8641418083673</c:v>
                </c:pt>
                <c:pt idx="503">
                  <c:v>27.919648066949701</c:v>
                </c:pt>
                <c:pt idx="504">
                  <c:v>27.975154325532099</c:v>
                </c:pt>
                <c:pt idx="505">
                  <c:v>28.0306605841145</c:v>
                </c:pt>
                <c:pt idx="506">
                  <c:v>28.086166842696901</c:v>
                </c:pt>
                <c:pt idx="507">
                  <c:v>28.141673101279299</c:v>
                </c:pt>
                <c:pt idx="508">
                  <c:v>28.1971793598617</c:v>
                </c:pt>
                <c:pt idx="509">
                  <c:v>28.252685618444101</c:v>
                </c:pt>
                <c:pt idx="510">
                  <c:v>28.308191877026498</c:v>
                </c:pt>
                <c:pt idx="511">
                  <c:v>28.363698135608999</c:v>
                </c:pt>
                <c:pt idx="512">
                  <c:v>28.4192043941914</c:v>
                </c:pt>
                <c:pt idx="513">
                  <c:v>28.474710652773801</c:v>
                </c:pt>
                <c:pt idx="514">
                  <c:v>28.530216911356199</c:v>
                </c:pt>
                <c:pt idx="515">
                  <c:v>28.5857231699386</c:v>
                </c:pt>
                <c:pt idx="516">
                  <c:v>28.641229428521001</c:v>
                </c:pt>
                <c:pt idx="517">
                  <c:v>28.696735687103399</c:v>
                </c:pt>
                <c:pt idx="518">
                  <c:v>28.7522419456858</c:v>
                </c:pt>
                <c:pt idx="519">
                  <c:v>28.807748204268201</c:v>
                </c:pt>
                <c:pt idx="520">
                  <c:v>28.863254462850598</c:v>
                </c:pt>
                <c:pt idx="521">
                  <c:v>28.918760721432999</c:v>
                </c:pt>
                <c:pt idx="522">
                  <c:v>28.9742669800154</c:v>
                </c:pt>
                <c:pt idx="523">
                  <c:v>29.029773238597802</c:v>
                </c:pt>
                <c:pt idx="524">
                  <c:v>29.085279497180199</c:v>
                </c:pt>
                <c:pt idx="525">
                  <c:v>29.1407857557626</c:v>
                </c:pt>
                <c:pt idx="526">
                  <c:v>29.196292014345001</c:v>
                </c:pt>
                <c:pt idx="527">
                  <c:v>29.251798272927399</c:v>
                </c:pt>
                <c:pt idx="528">
                  <c:v>29.3073045315098</c:v>
                </c:pt>
                <c:pt idx="529">
                  <c:v>29.362810790092201</c:v>
                </c:pt>
                <c:pt idx="530">
                  <c:v>29.418317048674599</c:v>
                </c:pt>
                <c:pt idx="531">
                  <c:v>29.473823307257099</c:v>
                </c:pt>
                <c:pt idx="532">
                  <c:v>29.5293295658395</c:v>
                </c:pt>
                <c:pt idx="533">
                  <c:v>29.584835824421901</c:v>
                </c:pt>
                <c:pt idx="534">
                  <c:v>29.640342083004299</c:v>
                </c:pt>
                <c:pt idx="535">
                  <c:v>29.6958483415867</c:v>
                </c:pt>
                <c:pt idx="536">
                  <c:v>29.751354600169101</c:v>
                </c:pt>
                <c:pt idx="537">
                  <c:v>29.806860858751499</c:v>
                </c:pt>
                <c:pt idx="538">
                  <c:v>29.8623671173339</c:v>
                </c:pt>
                <c:pt idx="539">
                  <c:v>29.917873375916301</c:v>
                </c:pt>
                <c:pt idx="540">
                  <c:v>29.973379634498698</c:v>
                </c:pt>
                <c:pt idx="541">
                  <c:v>30.0288858930811</c:v>
                </c:pt>
                <c:pt idx="542">
                  <c:v>30.084392151663501</c:v>
                </c:pt>
                <c:pt idx="543">
                  <c:v>30.139898410245902</c:v>
                </c:pt>
                <c:pt idx="544">
                  <c:v>30.195404668828299</c:v>
                </c:pt>
                <c:pt idx="545">
                  <c:v>30.2509109274107</c:v>
                </c:pt>
                <c:pt idx="546">
                  <c:v>30.306417185993102</c:v>
                </c:pt>
                <c:pt idx="547">
                  <c:v>30.361923444575499</c:v>
                </c:pt>
                <c:pt idx="548">
                  <c:v>30.4174297031579</c:v>
                </c:pt>
                <c:pt idx="549">
                  <c:v>30.472935961740301</c:v>
                </c:pt>
                <c:pt idx="550">
                  <c:v>30.528442220322699</c:v>
                </c:pt>
                <c:pt idx="551">
                  <c:v>30.583948478905199</c:v>
                </c:pt>
                <c:pt idx="552">
                  <c:v>30.639454737487601</c:v>
                </c:pt>
                <c:pt idx="553">
                  <c:v>30.694960996070002</c:v>
                </c:pt>
                <c:pt idx="554">
                  <c:v>30.750467254652399</c:v>
                </c:pt>
                <c:pt idx="555">
                  <c:v>30.8059735132348</c:v>
                </c:pt>
                <c:pt idx="556">
                  <c:v>30.861479771817201</c:v>
                </c:pt>
                <c:pt idx="557">
                  <c:v>30.916986030399599</c:v>
                </c:pt>
                <c:pt idx="558">
                  <c:v>30.972492288982</c:v>
                </c:pt>
                <c:pt idx="559">
                  <c:v>31.027998547564401</c:v>
                </c:pt>
                <c:pt idx="560">
                  <c:v>31.083504806146799</c:v>
                </c:pt>
                <c:pt idx="561">
                  <c:v>31.1390110647292</c:v>
                </c:pt>
                <c:pt idx="562">
                  <c:v>31.194517323311601</c:v>
                </c:pt>
                <c:pt idx="563">
                  <c:v>31.250023581893998</c:v>
                </c:pt>
                <c:pt idx="564">
                  <c:v>31.3055298404764</c:v>
                </c:pt>
                <c:pt idx="565">
                  <c:v>31.361036099058801</c:v>
                </c:pt>
                <c:pt idx="566">
                  <c:v>31.416542357641202</c:v>
                </c:pt>
                <c:pt idx="567">
                  <c:v>31.472048616223599</c:v>
                </c:pt>
                <c:pt idx="568">
                  <c:v>31.527554874806</c:v>
                </c:pt>
                <c:pt idx="569">
                  <c:v>31.583061133388401</c:v>
                </c:pt>
                <c:pt idx="570">
                  <c:v>31.638567391970799</c:v>
                </c:pt>
                <c:pt idx="571">
                  <c:v>31.6940736505533</c:v>
                </c:pt>
                <c:pt idx="572">
                  <c:v>31.749579909135701</c:v>
                </c:pt>
                <c:pt idx="573">
                  <c:v>31.805086167718098</c:v>
                </c:pt>
                <c:pt idx="574">
                  <c:v>31.860592426300499</c:v>
                </c:pt>
                <c:pt idx="575">
                  <c:v>31.9160986848829</c:v>
                </c:pt>
                <c:pt idx="576">
                  <c:v>31.971604943465302</c:v>
                </c:pt>
                <c:pt idx="577">
                  <c:v>32.027111202047699</c:v>
                </c:pt>
                <c:pt idx="578">
                  <c:v>32.082617460630097</c:v>
                </c:pt>
                <c:pt idx="579">
                  <c:v>32.138123719212501</c:v>
                </c:pt>
                <c:pt idx="580">
                  <c:v>32.193629977794899</c:v>
                </c:pt>
                <c:pt idx="581">
                  <c:v>32.249136236377304</c:v>
                </c:pt>
                <c:pt idx="582">
                  <c:v>32.304642494959701</c:v>
                </c:pt>
                <c:pt idx="583">
                  <c:v>32.360148753542099</c:v>
                </c:pt>
                <c:pt idx="584">
                  <c:v>32.415655012124503</c:v>
                </c:pt>
                <c:pt idx="585">
                  <c:v>32.471161270706901</c:v>
                </c:pt>
                <c:pt idx="586">
                  <c:v>32.526667529289298</c:v>
                </c:pt>
                <c:pt idx="587">
                  <c:v>32.582173787871703</c:v>
                </c:pt>
                <c:pt idx="588">
                  <c:v>32.637680046454101</c:v>
                </c:pt>
                <c:pt idx="589">
                  <c:v>32.693186305036498</c:v>
                </c:pt>
                <c:pt idx="590">
                  <c:v>32.748692563618903</c:v>
                </c:pt>
                <c:pt idx="591">
                  <c:v>32.8041988222014</c:v>
                </c:pt>
                <c:pt idx="592">
                  <c:v>32.859705080783797</c:v>
                </c:pt>
                <c:pt idx="593">
                  <c:v>32.915211339366202</c:v>
                </c:pt>
                <c:pt idx="594">
                  <c:v>32.9707175979486</c:v>
                </c:pt>
                <c:pt idx="595">
                  <c:v>33.026223856530997</c:v>
                </c:pt>
                <c:pt idx="596">
                  <c:v>33.081730115113402</c:v>
                </c:pt>
                <c:pt idx="597">
                  <c:v>33.137236373695799</c:v>
                </c:pt>
                <c:pt idx="598">
                  <c:v>33.192742632278197</c:v>
                </c:pt>
                <c:pt idx="599">
                  <c:v>33.248248890860602</c:v>
                </c:pt>
                <c:pt idx="600">
                  <c:v>33.303755149442999</c:v>
                </c:pt>
                <c:pt idx="601">
                  <c:v>33.359261408025397</c:v>
                </c:pt>
                <c:pt idx="602">
                  <c:v>33.414767666607801</c:v>
                </c:pt>
                <c:pt idx="603">
                  <c:v>33.470273925190199</c:v>
                </c:pt>
                <c:pt idx="604">
                  <c:v>33.525780183772603</c:v>
                </c:pt>
                <c:pt idx="605">
                  <c:v>33.581286442355001</c:v>
                </c:pt>
                <c:pt idx="606">
                  <c:v>33.636792700937399</c:v>
                </c:pt>
                <c:pt idx="607">
                  <c:v>33.692298959519803</c:v>
                </c:pt>
                <c:pt idx="608">
                  <c:v>33.747805218102201</c:v>
                </c:pt>
                <c:pt idx="609">
                  <c:v>33.803311476684598</c:v>
                </c:pt>
                <c:pt idx="610">
                  <c:v>33.858817735267003</c:v>
                </c:pt>
                <c:pt idx="611">
                  <c:v>33.9143239938495</c:v>
                </c:pt>
                <c:pt idx="612">
                  <c:v>33.969830252431898</c:v>
                </c:pt>
                <c:pt idx="613">
                  <c:v>34.025336511014302</c:v>
                </c:pt>
                <c:pt idx="614">
                  <c:v>34.0808427695967</c:v>
                </c:pt>
                <c:pt idx="615">
                  <c:v>34.136349028179097</c:v>
                </c:pt>
                <c:pt idx="616">
                  <c:v>34.191855286761502</c:v>
                </c:pt>
                <c:pt idx="617">
                  <c:v>34.2473615453439</c:v>
                </c:pt>
                <c:pt idx="618">
                  <c:v>34.302867803926297</c:v>
                </c:pt>
                <c:pt idx="619">
                  <c:v>34.358374062508702</c:v>
                </c:pt>
                <c:pt idx="620">
                  <c:v>34.413880321091099</c:v>
                </c:pt>
                <c:pt idx="621">
                  <c:v>34.469386579673497</c:v>
                </c:pt>
                <c:pt idx="622">
                  <c:v>34.524892838255901</c:v>
                </c:pt>
                <c:pt idx="623">
                  <c:v>34.580399096838299</c:v>
                </c:pt>
                <c:pt idx="624">
                  <c:v>34.635905355420697</c:v>
                </c:pt>
                <c:pt idx="625">
                  <c:v>34.691411614003101</c:v>
                </c:pt>
                <c:pt idx="626">
                  <c:v>34.746917872585499</c:v>
                </c:pt>
                <c:pt idx="627">
                  <c:v>34.802424131167903</c:v>
                </c:pt>
                <c:pt idx="628">
                  <c:v>34.857930389750301</c:v>
                </c:pt>
                <c:pt idx="629">
                  <c:v>34.913436648332699</c:v>
                </c:pt>
                <c:pt idx="630">
                  <c:v>34.968942906915103</c:v>
                </c:pt>
                <c:pt idx="631">
                  <c:v>35.0244491654976</c:v>
                </c:pt>
                <c:pt idx="632">
                  <c:v>35.079955424079998</c:v>
                </c:pt>
                <c:pt idx="633">
                  <c:v>35.135461682662402</c:v>
                </c:pt>
                <c:pt idx="634">
                  <c:v>35.1909679412448</c:v>
                </c:pt>
                <c:pt idx="635">
                  <c:v>35.246474199827198</c:v>
                </c:pt>
                <c:pt idx="636">
                  <c:v>35.301980458409602</c:v>
                </c:pt>
                <c:pt idx="637">
                  <c:v>35.357486716992</c:v>
                </c:pt>
                <c:pt idx="638">
                  <c:v>35.412992975574397</c:v>
                </c:pt>
                <c:pt idx="639">
                  <c:v>35.468499234156802</c:v>
                </c:pt>
                <c:pt idx="640">
                  <c:v>35.524005492739199</c:v>
                </c:pt>
                <c:pt idx="641">
                  <c:v>35.579511751321597</c:v>
                </c:pt>
                <c:pt idx="642">
                  <c:v>35.635018009904002</c:v>
                </c:pt>
                <c:pt idx="643">
                  <c:v>35.690524268486399</c:v>
                </c:pt>
                <c:pt idx="644">
                  <c:v>35.746030527068797</c:v>
                </c:pt>
                <c:pt idx="645">
                  <c:v>35.801536785651201</c:v>
                </c:pt>
                <c:pt idx="646">
                  <c:v>35.857043044233599</c:v>
                </c:pt>
                <c:pt idx="647">
                  <c:v>35.912549302815997</c:v>
                </c:pt>
                <c:pt idx="648">
                  <c:v>35.968055561398401</c:v>
                </c:pt>
                <c:pt idx="649">
                  <c:v>36.023561819980799</c:v>
                </c:pt>
                <c:pt idx="650">
                  <c:v>36.079068078563203</c:v>
                </c:pt>
                <c:pt idx="651">
                  <c:v>36.1345743371457</c:v>
                </c:pt>
                <c:pt idx="652">
                  <c:v>36.190080595728098</c:v>
                </c:pt>
                <c:pt idx="653">
                  <c:v>36.245586854310503</c:v>
                </c:pt>
                <c:pt idx="654">
                  <c:v>36.3010931128929</c:v>
                </c:pt>
                <c:pt idx="655">
                  <c:v>36.356599371475298</c:v>
                </c:pt>
                <c:pt idx="656">
                  <c:v>36.412105630057702</c:v>
                </c:pt>
                <c:pt idx="657">
                  <c:v>36.4676118886401</c:v>
                </c:pt>
                <c:pt idx="658">
                  <c:v>36.523118147222497</c:v>
                </c:pt>
                <c:pt idx="659">
                  <c:v>36.578624405804902</c:v>
                </c:pt>
                <c:pt idx="660">
                  <c:v>36.6341306643873</c:v>
                </c:pt>
                <c:pt idx="661">
                  <c:v>36.689636922969697</c:v>
                </c:pt>
                <c:pt idx="662">
                  <c:v>36.745143181552102</c:v>
                </c:pt>
                <c:pt idx="663">
                  <c:v>36.800649440134499</c:v>
                </c:pt>
                <c:pt idx="664">
                  <c:v>36.856155698716897</c:v>
                </c:pt>
                <c:pt idx="665">
                  <c:v>36.911661957299302</c:v>
                </c:pt>
                <c:pt idx="666">
                  <c:v>36.967168215881699</c:v>
                </c:pt>
                <c:pt idx="667">
                  <c:v>37.022674474464097</c:v>
                </c:pt>
                <c:pt idx="668">
                  <c:v>37.078180733046501</c:v>
                </c:pt>
                <c:pt idx="669">
                  <c:v>37.133686991628899</c:v>
                </c:pt>
                <c:pt idx="670">
                  <c:v>37.189193250211297</c:v>
                </c:pt>
                <c:pt idx="671">
                  <c:v>37.244699508793801</c:v>
                </c:pt>
                <c:pt idx="672">
                  <c:v>37.300205767376198</c:v>
                </c:pt>
                <c:pt idx="673">
                  <c:v>37.355712025958603</c:v>
                </c:pt>
                <c:pt idx="674">
                  <c:v>37.411218284541</c:v>
                </c:pt>
                <c:pt idx="675">
                  <c:v>37.466724543123398</c:v>
                </c:pt>
                <c:pt idx="676">
                  <c:v>37.522230801705803</c:v>
                </c:pt>
                <c:pt idx="677">
                  <c:v>37.5777370602882</c:v>
                </c:pt>
                <c:pt idx="678">
                  <c:v>37.633243318870598</c:v>
                </c:pt>
                <c:pt idx="679">
                  <c:v>37.688749577453002</c:v>
                </c:pt>
                <c:pt idx="680">
                  <c:v>37.7442558360354</c:v>
                </c:pt>
                <c:pt idx="681">
                  <c:v>37.799762094617797</c:v>
                </c:pt>
                <c:pt idx="682">
                  <c:v>37.855268353200202</c:v>
                </c:pt>
                <c:pt idx="683">
                  <c:v>37.9107746117826</c:v>
                </c:pt>
                <c:pt idx="684">
                  <c:v>37.966280870364997</c:v>
                </c:pt>
                <c:pt idx="685">
                  <c:v>38.021787128947402</c:v>
                </c:pt>
                <c:pt idx="686">
                  <c:v>38.077293387529799</c:v>
                </c:pt>
                <c:pt idx="687">
                  <c:v>38.132799646112197</c:v>
                </c:pt>
                <c:pt idx="688">
                  <c:v>38.188305904694602</c:v>
                </c:pt>
                <c:pt idx="689">
                  <c:v>38.243812163276999</c:v>
                </c:pt>
                <c:pt idx="690">
                  <c:v>38.299318421859397</c:v>
                </c:pt>
                <c:pt idx="691">
                  <c:v>38.354824680441901</c:v>
                </c:pt>
                <c:pt idx="692">
                  <c:v>38.410330939024298</c:v>
                </c:pt>
                <c:pt idx="693">
                  <c:v>38.465837197606703</c:v>
                </c:pt>
                <c:pt idx="694">
                  <c:v>38.521343456189101</c:v>
                </c:pt>
                <c:pt idx="695">
                  <c:v>38.576849714771498</c:v>
                </c:pt>
                <c:pt idx="696">
                  <c:v>38.632355973353903</c:v>
                </c:pt>
                <c:pt idx="697">
                  <c:v>38.6878622319363</c:v>
                </c:pt>
                <c:pt idx="698">
                  <c:v>38.743368490518698</c:v>
                </c:pt>
                <c:pt idx="699">
                  <c:v>38.798874749101103</c:v>
                </c:pt>
                <c:pt idx="700">
                  <c:v>38.8543810076835</c:v>
                </c:pt>
                <c:pt idx="701">
                  <c:v>38.909887266265898</c:v>
                </c:pt>
                <c:pt idx="702">
                  <c:v>38.965393524848302</c:v>
                </c:pt>
                <c:pt idx="703">
                  <c:v>39.0208997834307</c:v>
                </c:pt>
                <c:pt idx="704">
                  <c:v>39.076406042013097</c:v>
                </c:pt>
                <c:pt idx="705">
                  <c:v>39.131912300595502</c:v>
                </c:pt>
                <c:pt idx="706">
                  <c:v>39.1874185591779</c:v>
                </c:pt>
                <c:pt idx="707">
                  <c:v>39.242924817760297</c:v>
                </c:pt>
                <c:pt idx="708">
                  <c:v>39.298431076342702</c:v>
                </c:pt>
                <c:pt idx="709">
                  <c:v>39.353937334925099</c:v>
                </c:pt>
                <c:pt idx="710">
                  <c:v>39.409443593507497</c:v>
                </c:pt>
                <c:pt idx="711">
                  <c:v>39.464949852090001</c:v>
                </c:pt>
                <c:pt idx="712">
                  <c:v>39.520456110672399</c:v>
                </c:pt>
                <c:pt idx="713">
                  <c:v>39.575962369254803</c:v>
                </c:pt>
                <c:pt idx="714">
                  <c:v>39.631468627837201</c:v>
                </c:pt>
                <c:pt idx="715">
                  <c:v>39.686974886419598</c:v>
                </c:pt>
                <c:pt idx="716">
                  <c:v>39.742481145002003</c:v>
                </c:pt>
                <c:pt idx="717">
                  <c:v>39.797987403584401</c:v>
                </c:pt>
                <c:pt idx="718">
                  <c:v>39.853493662166798</c:v>
                </c:pt>
                <c:pt idx="719">
                  <c:v>39.908999920749203</c:v>
                </c:pt>
                <c:pt idx="720">
                  <c:v>39.9645061793316</c:v>
                </c:pt>
                <c:pt idx="721">
                  <c:v>40.020012437913998</c:v>
                </c:pt>
                <c:pt idx="722">
                  <c:v>40.075518696496403</c:v>
                </c:pt>
                <c:pt idx="723">
                  <c:v>40.1310249550788</c:v>
                </c:pt>
                <c:pt idx="724">
                  <c:v>40.186531213661198</c:v>
                </c:pt>
                <c:pt idx="725">
                  <c:v>40.242037472243602</c:v>
                </c:pt>
                <c:pt idx="726">
                  <c:v>40.297543730826</c:v>
                </c:pt>
                <c:pt idx="727">
                  <c:v>40.353049989408397</c:v>
                </c:pt>
                <c:pt idx="728">
                  <c:v>40.408556247990802</c:v>
                </c:pt>
                <c:pt idx="729">
                  <c:v>40.4640625065732</c:v>
                </c:pt>
                <c:pt idx="730">
                  <c:v>40.519568765155597</c:v>
                </c:pt>
                <c:pt idx="731">
                  <c:v>40.575075023738101</c:v>
                </c:pt>
                <c:pt idx="732">
                  <c:v>40.630581282320499</c:v>
                </c:pt>
                <c:pt idx="733">
                  <c:v>40.686087540902903</c:v>
                </c:pt>
                <c:pt idx="734">
                  <c:v>40.741593799485301</c:v>
                </c:pt>
                <c:pt idx="735">
                  <c:v>40.797100058067699</c:v>
                </c:pt>
                <c:pt idx="736">
                  <c:v>40.852606316650103</c:v>
                </c:pt>
                <c:pt idx="737">
                  <c:v>40.908112575232501</c:v>
                </c:pt>
                <c:pt idx="738">
                  <c:v>40.963618833814898</c:v>
                </c:pt>
                <c:pt idx="739">
                  <c:v>41.019125092397303</c:v>
                </c:pt>
                <c:pt idx="740">
                  <c:v>41.074631350979701</c:v>
                </c:pt>
                <c:pt idx="741">
                  <c:v>41.130137609562098</c:v>
                </c:pt>
                <c:pt idx="742">
                  <c:v>41.185643868144503</c:v>
                </c:pt>
                <c:pt idx="743">
                  <c:v>41.2411501267269</c:v>
                </c:pt>
                <c:pt idx="744">
                  <c:v>41.296656385309298</c:v>
                </c:pt>
                <c:pt idx="745">
                  <c:v>41.352162643891702</c:v>
                </c:pt>
                <c:pt idx="746">
                  <c:v>41.4076689024741</c:v>
                </c:pt>
                <c:pt idx="747">
                  <c:v>41.463175161056498</c:v>
                </c:pt>
                <c:pt idx="748">
                  <c:v>41.518681419638902</c:v>
                </c:pt>
                <c:pt idx="749">
                  <c:v>41.5741876782213</c:v>
                </c:pt>
                <c:pt idx="750">
                  <c:v>41.629693936803697</c:v>
                </c:pt>
                <c:pt idx="751">
                  <c:v>41.685200195386201</c:v>
                </c:pt>
                <c:pt idx="752">
                  <c:v>41.740706453968599</c:v>
                </c:pt>
                <c:pt idx="753">
                  <c:v>41.796212712550997</c:v>
                </c:pt>
                <c:pt idx="754">
                  <c:v>41.851718971133401</c:v>
                </c:pt>
                <c:pt idx="755">
                  <c:v>41.907225229715799</c:v>
                </c:pt>
                <c:pt idx="756">
                  <c:v>41.962731488298203</c:v>
                </c:pt>
                <c:pt idx="757">
                  <c:v>42.018237746880601</c:v>
                </c:pt>
                <c:pt idx="758">
                  <c:v>42.073744005462999</c:v>
                </c:pt>
                <c:pt idx="759">
                  <c:v>42.129250264045403</c:v>
                </c:pt>
                <c:pt idx="760">
                  <c:v>42.184756522627801</c:v>
                </c:pt>
                <c:pt idx="761">
                  <c:v>42.240262781210198</c:v>
                </c:pt>
                <c:pt idx="762">
                  <c:v>42.295769039792603</c:v>
                </c:pt>
                <c:pt idx="763">
                  <c:v>42.351275298375</c:v>
                </c:pt>
                <c:pt idx="764">
                  <c:v>42.406781556957398</c:v>
                </c:pt>
                <c:pt idx="765">
                  <c:v>42.462287815539803</c:v>
                </c:pt>
                <c:pt idx="766">
                  <c:v>42.5177940741222</c:v>
                </c:pt>
                <c:pt idx="767">
                  <c:v>42.573300332704598</c:v>
                </c:pt>
                <c:pt idx="768">
                  <c:v>42.628806591287002</c:v>
                </c:pt>
                <c:pt idx="769">
                  <c:v>42.6843128498694</c:v>
                </c:pt>
                <c:pt idx="770">
                  <c:v>42.739819108451798</c:v>
                </c:pt>
                <c:pt idx="771">
                  <c:v>42.795325367034302</c:v>
                </c:pt>
                <c:pt idx="772">
                  <c:v>42.850831625616699</c:v>
                </c:pt>
                <c:pt idx="773">
                  <c:v>42.906337884199097</c:v>
                </c:pt>
                <c:pt idx="774">
                  <c:v>42.961844142781501</c:v>
                </c:pt>
                <c:pt idx="775">
                  <c:v>43.017350401363899</c:v>
                </c:pt>
                <c:pt idx="776">
                  <c:v>43.072856659946297</c:v>
                </c:pt>
                <c:pt idx="777">
                  <c:v>43.128362918528701</c:v>
                </c:pt>
                <c:pt idx="778">
                  <c:v>43.183869177111099</c:v>
                </c:pt>
                <c:pt idx="779">
                  <c:v>43.239375435693503</c:v>
                </c:pt>
                <c:pt idx="780">
                  <c:v>43.294881694275901</c:v>
                </c:pt>
                <c:pt idx="781">
                  <c:v>43.350387952858298</c:v>
                </c:pt>
                <c:pt idx="782">
                  <c:v>43.405894211440703</c:v>
                </c:pt>
                <c:pt idx="783">
                  <c:v>43.461400470023101</c:v>
                </c:pt>
                <c:pt idx="784">
                  <c:v>43.516906728605498</c:v>
                </c:pt>
                <c:pt idx="785">
                  <c:v>43.572412987187903</c:v>
                </c:pt>
                <c:pt idx="786">
                  <c:v>43.6279192457703</c:v>
                </c:pt>
                <c:pt idx="787">
                  <c:v>43.683425504352698</c:v>
                </c:pt>
                <c:pt idx="788">
                  <c:v>43.738931762935103</c:v>
                </c:pt>
                <c:pt idx="789">
                  <c:v>43.7944380215175</c:v>
                </c:pt>
                <c:pt idx="790">
                  <c:v>43.849944280099898</c:v>
                </c:pt>
                <c:pt idx="791">
                  <c:v>43.905450538682402</c:v>
                </c:pt>
                <c:pt idx="792">
                  <c:v>43.960956797264799</c:v>
                </c:pt>
                <c:pt idx="793">
                  <c:v>44.016463055847197</c:v>
                </c:pt>
                <c:pt idx="794">
                  <c:v>44.071969314429602</c:v>
                </c:pt>
                <c:pt idx="795">
                  <c:v>44.127475573011999</c:v>
                </c:pt>
                <c:pt idx="796">
                  <c:v>44.182981831594397</c:v>
                </c:pt>
                <c:pt idx="797">
                  <c:v>44.238488090176801</c:v>
                </c:pt>
                <c:pt idx="798">
                  <c:v>44.293994348759199</c:v>
                </c:pt>
                <c:pt idx="799">
                  <c:v>44.349500607341596</c:v>
                </c:pt>
                <c:pt idx="800">
                  <c:v>44.405006865924001</c:v>
                </c:pt>
                <c:pt idx="801">
                  <c:v>44.460513124506399</c:v>
                </c:pt>
                <c:pt idx="802">
                  <c:v>44.516019383088803</c:v>
                </c:pt>
                <c:pt idx="803">
                  <c:v>44.571525641671201</c:v>
                </c:pt>
                <c:pt idx="804">
                  <c:v>44.627031900253598</c:v>
                </c:pt>
                <c:pt idx="805">
                  <c:v>44.682538158836003</c:v>
                </c:pt>
                <c:pt idx="806">
                  <c:v>44.738044417418401</c:v>
                </c:pt>
                <c:pt idx="807">
                  <c:v>44.793550676000798</c:v>
                </c:pt>
                <c:pt idx="808">
                  <c:v>44.849056934583203</c:v>
                </c:pt>
                <c:pt idx="809">
                  <c:v>44.9045631931656</c:v>
                </c:pt>
                <c:pt idx="810">
                  <c:v>44.960069451747998</c:v>
                </c:pt>
                <c:pt idx="811">
                  <c:v>45.015575710330502</c:v>
                </c:pt>
                <c:pt idx="812">
                  <c:v>45.0710819689129</c:v>
                </c:pt>
                <c:pt idx="813">
                  <c:v>45.126588227495297</c:v>
                </c:pt>
                <c:pt idx="814">
                  <c:v>45.182094486077702</c:v>
                </c:pt>
                <c:pt idx="815">
                  <c:v>45.237600744660099</c:v>
                </c:pt>
                <c:pt idx="816">
                  <c:v>45.293107003242497</c:v>
                </c:pt>
                <c:pt idx="817">
                  <c:v>45.348613261824902</c:v>
                </c:pt>
                <c:pt idx="818">
                  <c:v>45.404119520407299</c:v>
                </c:pt>
                <c:pt idx="819">
                  <c:v>45.459625778989697</c:v>
                </c:pt>
                <c:pt idx="820">
                  <c:v>45.515132037572101</c:v>
                </c:pt>
                <c:pt idx="821">
                  <c:v>45.570638296154499</c:v>
                </c:pt>
                <c:pt idx="822">
                  <c:v>45.626144554736896</c:v>
                </c:pt>
                <c:pt idx="823">
                  <c:v>45.681650813319301</c:v>
                </c:pt>
                <c:pt idx="824">
                  <c:v>45.737157071901699</c:v>
                </c:pt>
                <c:pt idx="825">
                  <c:v>45.792663330484103</c:v>
                </c:pt>
                <c:pt idx="826">
                  <c:v>45.848169589066501</c:v>
                </c:pt>
                <c:pt idx="827">
                  <c:v>45.903675847648898</c:v>
                </c:pt>
                <c:pt idx="828">
                  <c:v>45.959182106231303</c:v>
                </c:pt>
                <c:pt idx="829">
                  <c:v>46.014688364813701</c:v>
                </c:pt>
                <c:pt idx="830">
                  <c:v>46.070194623396098</c:v>
                </c:pt>
                <c:pt idx="831">
                  <c:v>46.125700881978602</c:v>
                </c:pt>
                <c:pt idx="832">
                  <c:v>46.181207140561</c:v>
                </c:pt>
                <c:pt idx="833">
                  <c:v>46.236713399143397</c:v>
                </c:pt>
                <c:pt idx="834">
                  <c:v>46.292219657725802</c:v>
                </c:pt>
                <c:pt idx="835">
                  <c:v>46.3477259163082</c:v>
                </c:pt>
                <c:pt idx="836">
                  <c:v>46.403232174890597</c:v>
                </c:pt>
                <c:pt idx="837">
                  <c:v>46.458738433473002</c:v>
                </c:pt>
                <c:pt idx="838">
                  <c:v>46.514244692055399</c:v>
                </c:pt>
                <c:pt idx="839">
                  <c:v>46.569750950637797</c:v>
                </c:pt>
                <c:pt idx="840">
                  <c:v>46.625257209220202</c:v>
                </c:pt>
                <c:pt idx="841">
                  <c:v>46.680763467802599</c:v>
                </c:pt>
                <c:pt idx="842">
                  <c:v>46.736269726384997</c:v>
                </c:pt>
                <c:pt idx="843">
                  <c:v>46.791775984967401</c:v>
                </c:pt>
                <c:pt idx="844">
                  <c:v>46.847282243549799</c:v>
                </c:pt>
                <c:pt idx="845">
                  <c:v>46.902788502132204</c:v>
                </c:pt>
                <c:pt idx="846">
                  <c:v>46.958294760714601</c:v>
                </c:pt>
                <c:pt idx="847">
                  <c:v>47.013801019296999</c:v>
                </c:pt>
                <c:pt idx="848">
                  <c:v>47.069307277879403</c:v>
                </c:pt>
                <c:pt idx="849">
                  <c:v>47.124813536461801</c:v>
                </c:pt>
                <c:pt idx="850">
                  <c:v>47.180319795044198</c:v>
                </c:pt>
                <c:pt idx="851">
                  <c:v>47.235826053626703</c:v>
                </c:pt>
                <c:pt idx="852">
                  <c:v>47.2913323122091</c:v>
                </c:pt>
                <c:pt idx="853">
                  <c:v>47.346838570791498</c:v>
                </c:pt>
                <c:pt idx="854">
                  <c:v>47.402344829373902</c:v>
                </c:pt>
                <c:pt idx="855">
                  <c:v>47.4578510879563</c:v>
                </c:pt>
                <c:pt idx="856">
                  <c:v>47.513357346538697</c:v>
                </c:pt>
                <c:pt idx="857">
                  <c:v>47.568863605121102</c:v>
                </c:pt>
                <c:pt idx="858">
                  <c:v>47.6243698637035</c:v>
                </c:pt>
                <c:pt idx="859">
                  <c:v>47.679876122285897</c:v>
                </c:pt>
                <c:pt idx="860">
                  <c:v>47.735382380868302</c:v>
                </c:pt>
                <c:pt idx="861">
                  <c:v>47.790888639450699</c:v>
                </c:pt>
                <c:pt idx="862">
                  <c:v>47.846394898033097</c:v>
                </c:pt>
                <c:pt idx="863">
                  <c:v>47.901901156615502</c:v>
                </c:pt>
                <c:pt idx="864">
                  <c:v>47.957407415197899</c:v>
                </c:pt>
                <c:pt idx="865">
                  <c:v>48.012913673780297</c:v>
                </c:pt>
                <c:pt idx="866">
                  <c:v>48.068419932362701</c:v>
                </c:pt>
                <c:pt idx="867">
                  <c:v>48.123926190945099</c:v>
                </c:pt>
                <c:pt idx="868">
                  <c:v>48.179432449527503</c:v>
                </c:pt>
                <c:pt idx="869">
                  <c:v>48.234938708109901</c:v>
                </c:pt>
                <c:pt idx="870">
                  <c:v>48.290444966692299</c:v>
                </c:pt>
                <c:pt idx="871">
                  <c:v>48.345951225274803</c:v>
                </c:pt>
                <c:pt idx="872">
                  <c:v>48.4014574838572</c:v>
                </c:pt>
                <c:pt idx="873">
                  <c:v>48.456963742439598</c:v>
                </c:pt>
                <c:pt idx="874">
                  <c:v>48.512470001022002</c:v>
                </c:pt>
                <c:pt idx="875">
                  <c:v>48.5679762596044</c:v>
                </c:pt>
                <c:pt idx="876">
                  <c:v>48.623482518186798</c:v>
                </c:pt>
                <c:pt idx="877">
                  <c:v>48.678988776769202</c:v>
                </c:pt>
                <c:pt idx="878">
                  <c:v>48.7344950353516</c:v>
                </c:pt>
                <c:pt idx="879">
                  <c:v>48.790001293933997</c:v>
                </c:pt>
                <c:pt idx="880">
                  <c:v>48.845507552516402</c:v>
                </c:pt>
                <c:pt idx="881">
                  <c:v>48.9010138110988</c:v>
                </c:pt>
                <c:pt idx="882">
                  <c:v>48.956520069681197</c:v>
                </c:pt>
                <c:pt idx="883">
                  <c:v>49.012026328263602</c:v>
                </c:pt>
                <c:pt idx="884">
                  <c:v>49.067532586845999</c:v>
                </c:pt>
                <c:pt idx="885">
                  <c:v>49.123038845428397</c:v>
                </c:pt>
                <c:pt idx="886">
                  <c:v>49.178545104010801</c:v>
                </c:pt>
                <c:pt idx="887">
                  <c:v>49.234051362593199</c:v>
                </c:pt>
                <c:pt idx="888">
                  <c:v>49.289557621175597</c:v>
                </c:pt>
                <c:pt idx="889">
                  <c:v>49.345063879758001</c:v>
                </c:pt>
                <c:pt idx="890">
                  <c:v>49.400570138340399</c:v>
                </c:pt>
                <c:pt idx="891">
                  <c:v>49.456076396922903</c:v>
                </c:pt>
                <c:pt idx="892">
                  <c:v>49.5115826555053</c:v>
                </c:pt>
                <c:pt idx="893">
                  <c:v>49.567088914087698</c:v>
                </c:pt>
                <c:pt idx="894">
                  <c:v>49.622595172670103</c:v>
                </c:pt>
                <c:pt idx="895">
                  <c:v>49.6781014312525</c:v>
                </c:pt>
                <c:pt idx="896">
                  <c:v>49.733607689834898</c:v>
                </c:pt>
                <c:pt idx="897">
                  <c:v>49.789113948417302</c:v>
                </c:pt>
                <c:pt idx="898">
                  <c:v>49.8446202069997</c:v>
                </c:pt>
                <c:pt idx="899">
                  <c:v>49.900126465582098</c:v>
                </c:pt>
                <c:pt idx="900">
                  <c:v>49.955632724164502</c:v>
                </c:pt>
                <c:pt idx="901">
                  <c:v>50.0111389827469</c:v>
                </c:pt>
                <c:pt idx="902">
                  <c:v>50.066645241329297</c:v>
                </c:pt>
                <c:pt idx="903">
                  <c:v>50.122151499911702</c:v>
                </c:pt>
                <c:pt idx="904">
                  <c:v>50.177657758494099</c:v>
                </c:pt>
                <c:pt idx="905">
                  <c:v>50.233164017076497</c:v>
                </c:pt>
                <c:pt idx="906">
                  <c:v>50.288670275658902</c:v>
                </c:pt>
                <c:pt idx="907">
                  <c:v>50.344176534241299</c:v>
                </c:pt>
                <c:pt idx="908">
                  <c:v>50.399682792823697</c:v>
                </c:pt>
                <c:pt idx="909">
                  <c:v>50.455189051406101</c:v>
                </c:pt>
                <c:pt idx="910">
                  <c:v>50.510695309988499</c:v>
                </c:pt>
                <c:pt idx="911">
                  <c:v>50.566201568571003</c:v>
                </c:pt>
                <c:pt idx="912">
                  <c:v>50.621707827153401</c:v>
                </c:pt>
                <c:pt idx="913">
                  <c:v>50.677214085735798</c:v>
                </c:pt>
                <c:pt idx="914">
                  <c:v>50.732720344318203</c:v>
                </c:pt>
                <c:pt idx="915">
                  <c:v>50.7882266029006</c:v>
                </c:pt>
                <c:pt idx="916">
                  <c:v>50.843732861482998</c:v>
                </c:pt>
                <c:pt idx="917">
                  <c:v>50.899239120065403</c:v>
                </c:pt>
                <c:pt idx="918">
                  <c:v>50.9547453786478</c:v>
                </c:pt>
                <c:pt idx="919">
                  <c:v>51.010251637230198</c:v>
                </c:pt>
                <c:pt idx="920">
                  <c:v>51.065757895812602</c:v>
                </c:pt>
                <c:pt idx="921">
                  <c:v>51.121264154395</c:v>
                </c:pt>
                <c:pt idx="922">
                  <c:v>51.176770412977397</c:v>
                </c:pt>
                <c:pt idx="923">
                  <c:v>51.232276671559802</c:v>
                </c:pt>
                <c:pt idx="924">
                  <c:v>51.2877829301422</c:v>
                </c:pt>
                <c:pt idx="925">
                  <c:v>51.343289188724597</c:v>
                </c:pt>
                <c:pt idx="926">
                  <c:v>51.398795447307002</c:v>
                </c:pt>
                <c:pt idx="927">
                  <c:v>51.454301705889399</c:v>
                </c:pt>
                <c:pt idx="928">
                  <c:v>51.509807964471797</c:v>
                </c:pt>
                <c:pt idx="929">
                  <c:v>51.565314223054202</c:v>
                </c:pt>
                <c:pt idx="930">
                  <c:v>51.620820481636599</c:v>
                </c:pt>
                <c:pt idx="931">
                  <c:v>51.676326740219103</c:v>
                </c:pt>
                <c:pt idx="932">
                  <c:v>51.731832998801501</c:v>
                </c:pt>
                <c:pt idx="933">
                  <c:v>51.787339257383898</c:v>
                </c:pt>
                <c:pt idx="934">
                  <c:v>51.842845515966303</c:v>
                </c:pt>
                <c:pt idx="935">
                  <c:v>51.898351774548701</c:v>
                </c:pt>
                <c:pt idx="936">
                  <c:v>51.953858033131098</c:v>
                </c:pt>
                <c:pt idx="937">
                  <c:v>52.009364291713503</c:v>
                </c:pt>
                <c:pt idx="938">
                  <c:v>52.0648705502959</c:v>
                </c:pt>
                <c:pt idx="939">
                  <c:v>52.120376808878298</c:v>
                </c:pt>
                <c:pt idx="940">
                  <c:v>52.175883067460703</c:v>
                </c:pt>
                <c:pt idx="941">
                  <c:v>52.2313893260431</c:v>
                </c:pt>
                <c:pt idx="942">
                  <c:v>52.286895584625498</c:v>
                </c:pt>
                <c:pt idx="943">
                  <c:v>52.342401843207902</c:v>
                </c:pt>
                <c:pt idx="944">
                  <c:v>52.3979081017903</c:v>
                </c:pt>
                <c:pt idx="945">
                  <c:v>52.453414360372697</c:v>
                </c:pt>
                <c:pt idx="946">
                  <c:v>52.508920618955102</c:v>
                </c:pt>
                <c:pt idx="947">
                  <c:v>52.5644268775375</c:v>
                </c:pt>
                <c:pt idx="948">
                  <c:v>52.619933136119897</c:v>
                </c:pt>
                <c:pt idx="949">
                  <c:v>52.675439394702302</c:v>
                </c:pt>
                <c:pt idx="950">
                  <c:v>52.730945653284699</c:v>
                </c:pt>
                <c:pt idx="951">
                  <c:v>52.786451911867204</c:v>
                </c:pt>
                <c:pt idx="952">
                  <c:v>52.841958170449601</c:v>
                </c:pt>
                <c:pt idx="953">
                  <c:v>52.897464429031999</c:v>
                </c:pt>
                <c:pt idx="954">
                  <c:v>52.952970687614403</c:v>
                </c:pt>
                <c:pt idx="955">
                  <c:v>53.008476946196801</c:v>
                </c:pt>
                <c:pt idx="956">
                  <c:v>53.063983204779198</c:v>
                </c:pt>
                <c:pt idx="957">
                  <c:v>53.119489463361603</c:v>
                </c:pt>
                <c:pt idx="958">
                  <c:v>53.174995721944001</c:v>
                </c:pt>
                <c:pt idx="959">
                  <c:v>53.230501980526398</c:v>
                </c:pt>
                <c:pt idx="960">
                  <c:v>53.286008239108803</c:v>
                </c:pt>
                <c:pt idx="961">
                  <c:v>53.3415144976912</c:v>
                </c:pt>
                <c:pt idx="962">
                  <c:v>53.397020756273598</c:v>
                </c:pt>
                <c:pt idx="963">
                  <c:v>53.452527014856003</c:v>
                </c:pt>
                <c:pt idx="964">
                  <c:v>53.5080332734384</c:v>
                </c:pt>
                <c:pt idx="965">
                  <c:v>53.563539532020798</c:v>
                </c:pt>
                <c:pt idx="966">
                  <c:v>53.619045790603202</c:v>
                </c:pt>
                <c:pt idx="967">
                  <c:v>53.6745520491856</c:v>
                </c:pt>
                <c:pt idx="968">
                  <c:v>53.730058307767997</c:v>
                </c:pt>
                <c:pt idx="969">
                  <c:v>53.785564566350402</c:v>
                </c:pt>
                <c:pt idx="970">
                  <c:v>53.8410708249328</c:v>
                </c:pt>
                <c:pt idx="971">
                  <c:v>53.896577083515197</c:v>
                </c:pt>
                <c:pt idx="972">
                  <c:v>53.952083342097701</c:v>
                </c:pt>
                <c:pt idx="973">
                  <c:v>54.007589600680099</c:v>
                </c:pt>
                <c:pt idx="974">
                  <c:v>54.063095859262503</c:v>
                </c:pt>
                <c:pt idx="975">
                  <c:v>54.118602117844901</c:v>
                </c:pt>
                <c:pt idx="976">
                  <c:v>54.174108376427299</c:v>
                </c:pt>
                <c:pt idx="977">
                  <c:v>54.229614635009703</c:v>
                </c:pt>
                <c:pt idx="978">
                  <c:v>54.285120893592101</c:v>
                </c:pt>
                <c:pt idx="979">
                  <c:v>54.340627152174498</c:v>
                </c:pt>
                <c:pt idx="980">
                  <c:v>54.396133410756903</c:v>
                </c:pt>
                <c:pt idx="981">
                  <c:v>54.451639669339301</c:v>
                </c:pt>
                <c:pt idx="982">
                  <c:v>54.507145927921698</c:v>
                </c:pt>
                <c:pt idx="983">
                  <c:v>54.562652186504103</c:v>
                </c:pt>
                <c:pt idx="984">
                  <c:v>54.6181584450865</c:v>
                </c:pt>
                <c:pt idx="985">
                  <c:v>54.673664703668898</c:v>
                </c:pt>
                <c:pt idx="986">
                  <c:v>54.729170962251303</c:v>
                </c:pt>
                <c:pt idx="987">
                  <c:v>54.7846772208337</c:v>
                </c:pt>
                <c:pt idx="988">
                  <c:v>54.840183479416098</c:v>
                </c:pt>
                <c:pt idx="989">
                  <c:v>54.895689737998502</c:v>
                </c:pt>
                <c:pt idx="990">
                  <c:v>54.9511959965809</c:v>
                </c:pt>
                <c:pt idx="991">
                  <c:v>55.006702255163297</c:v>
                </c:pt>
                <c:pt idx="992">
                  <c:v>55.062208513745801</c:v>
                </c:pt>
                <c:pt idx="993">
                  <c:v>55.117714772328199</c:v>
                </c:pt>
                <c:pt idx="994">
                  <c:v>55.173221030910597</c:v>
                </c:pt>
                <c:pt idx="995">
                  <c:v>55.228727289493001</c:v>
                </c:pt>
                <c:pt idx="996">
                  <c:v>55.284233548075399</c:v>
                </c:pt>
                <c:pt idx="997">
                  <c:v>55.339739806657803</c:v>
                </c:pt>
                <c:pt idx="998">
                  <c:v>55.395246065240201</c:v>
                </c:pt>
                <c:pt idx="999">
                  <c:v>55.450752323822599</c:v>
                </c:pt>
                <c:pt idx="1000">
                  <c:v>55.506258582405003</c:v>
                </c:pt>
                <c:pt idx="1001">
                  <c:v>55.561764840987401</c:v>
                </c:pt>
                <c:pt idx="1002">
                  <c:v>55.617271099569798</c:v>
                </c:pt>
                <c:pt idx="1003">
                  <c:v>55.672777358152203</c:v>
                </c:pt>
                <c:pt idx="1004">
                  <c:v>55.728283616734601</c:v>
                </c:pt>
                <c:pt idx="1005">
                  <c:v>55.783789875316998</c:v>
                </c:pt>
                <c:pt idx="1006">
                  <c:v>55.839296133899403</c:v>
                </c:pt>
                <c:pt idx="1007">
                  <c:v>55.8948023924818</c:v>
                </c:pt>
                <c:pt idx="1008">
                  <c:v>55.950308651064198</c:v>
                </c:pt>
                <c:pt idx="1009">
                  <c:v>56.005814909646602</c:v>
                </c:pt>
                <c:pt idx="1010">
                  <c:v>56.061321168229</c:v>
                </c:pt>
                <c:pt idx="1011">
                  <c:v>56.116827426811398</c:v>
                </c:pt>
                <c:pt idx="1012">
                  <c:v>56.172333685393902</c:v>
                </c:pt>
                <c:pt idx="1013">
                  <c:v>56.227839943976299</c:v>
                </c:pt>
                <c:pt idx="1014">
                  <c:v>56.283346202558697</c:v>
                </c:pt>
                <c:pt idx="1015">
                  <c:v>56.338852461141101</c:v>
                </c:pt>
                <c:pt idx="1016">
                  <c:v>56.394358719723499</c:v>
                </c:pt>
                <c:pt idx="1017">
                  <c:v>56.449864978305897</c:v>
                </c:pt>
                <c:pt idx="1018">
                  <c:v>56.505371236888301</c:v>
                </c:pt>
                <c:pt idx="1019">
                  <c:v>56.560877495470699</c:v>
                </c:pt>
                <c:pt idx="1020">
                  <c:v>56.616383754053103</c:v>
                </c:pt>
                <c:pt idx="1021">
                  <c:v>56.671890012635501</c:v>
                </c:pt>
                <c:pt idx="1022">
                  <c:v>56.727396271217899</c:v>
                </c:pt>
                <c:pt idx="1023">
                  <c:v>56.782902529800303</c:v>
                </c:pt>
                <c:pt idx="1024">
                  <c:v>56.838408788382701</c:v>
                </c:pt>
                <c:pt idx="1025">
                  <c:v>56.893915046965098</c:v>
                </c:pt>
                <c:pt idx="1026">
                  <c:v>56.949421305547503</c:v>
                </c:pt>
                <c:pt idx="1027">
                  <c:v>57.0049275641299</c:v>
                </c:pt>
                <c:pt idx="1028">
                  <c:v>57.060433822712298</c:v>
                </c:pt>
                <c:pt idx="1029">
                  <c:v>57.115940081294703</c:v>
                </c:pt>
                <c:pt idx="1030">
                  <c:v>57.1714463398771</c:v>
                </c:pt>
                <c:pt idx="1031">
                  <c:v>57.226952598459498</c:v>
                </c:pt>
                <c:pt idx="1032">
                  <c:v>57.282458857042002</c:v>
                </c:pt>
                <c:pt idx="1033">
                  <c:v>57.337965115624399</c:v>
                </c:pt>
                <c:pt idx="1034">
                  <c:v>57.393471374206797</c:v>
                </c:pt>
                <c:pt idx="1035">
                  <c:v>57.448977632789202</c:v>
                </c:pt>
                <c:pt idx="1036">
                  <c:v>57.504483891371599</c:v>
                </c:pt>
                <c:pt idx="1037">
                  <c:v>57.559990149953997</c:v>
                </c:pt>
                <c:pt idx="1038">
                  <c:v>57.615496408536401</c:v>
                </c:pt>
                <c:pt idx="1039">
                  <c:v>57.671002667118799</c:v>
                </c:pt>
                <c:pt idx="1040">
                  <c:v>57.726508925701197</c:v>
                </c:pt>
                <c:pt idx="1041">
                  <c:v>57.782015184283601</c:v>
                </c:pt>
                <c:pt idx="1042">
                  <c:v>57.837521442865999</c:v>
                </c:pt>
                <c:pt idx="1043">
                  <c:v>57.893027701448403</c:v>
                </c:pt>
                <c:pt idx="1044">
                  <c:v>57.948533960030801</c:v>
                </c:pt>
                <c:pt idx="1045">
                  <c:v>58.004040218613198</c:v>
                </c:pt>
                <c:pt idx="1046">
                  <c:v>58.059546477195603</c:v>
                </c:pt>
                <c:pt idx="1047">
                  <c:v>58.115052735778001</c:v>
                </c:pt>
                <c:pt idx="1048">
                  <c:v>58.170558994360398</c:v>
                </c:pt>
                <c:pt idx="1049">
                  <c:v>58.226065252942803</c:v>
                </c:pt>
                <c:pt idx="1050">
                  <c:v>58.2815715115252</c:v>
                </c:pt>
                <c:pt idx="1051">
                  <c:v>58.337077770107598</c:v>
                </c:pt>
                <c:pt idx="1052">
                  <c:v>58.392584028690102</c:v>
                </c:pt>
                <c:pt idx="1053">
                  <c:v>58.4480902872725</c:v>
                </c:pt>
                <c:pt idx="1054">
                  <c:v>58.503596545854897</c:v>
                </c:pt>
                <c:pt idx="1055">
                  <c:v>58.559102804437302</c:v>
                </c:pt>
                <c:pt idx="1056">
                  <c:v>58.614609063019699</c:v>
                </c:pt>
                <c:pt idx="1057">
                  <c:v>58.670115321602097</c:v>
                </c:pt>
                <c:pt idx="1058">
                  <c:v>58.725621580184502</c:v>
                </c:pt>
                <c:pt idx="1059">
                  <c:v>58.781127838766899</c:v>
                </c:pt>
                <c:pt idx="1060">
                  <c:v>58.836634097349297</c:v>
                </c:pt>
                <c:pt idx="1061">
                  <c:v>58.892140355931701</c:v>
                </c:pt>
                <c:pt idx="1062">
                  <c:v>58.947646614514099</c:v>
                </c:pt>
                <c:pt idx="1063">
                  <c:v>59.003152873096496</c:v>
                </c:pt>
                <c:pt idx="1064">
                  <c:v>59.058659131678901</c:v>
                </c:pt>
                <c:pt idx="1065">
                  <c:v>59.114165390261299</c:v>
                </c:pt>
                <c:pt idx="1066">
                  <c:v>59.169671648843703</c:v>
                </c:pt>
                <c:pt idx="1067">
                  <c:v>59.225177907426101</c:v>
                </c:pt>
                <c:pt idx="1068">
                  <c:v>59.280684166008498</c:v>
                </c:pt>
                <c:pt idx="1069">
                  <c:v>59.336190424590903</c:v>
                </c:pt>
                <c:pt idx="1070">
                  <c:v>59.391696683173301</c:v>
                </c:pt>
                <c:pt idx="1071">
                  <c:v>59.447202941755698</c:v>
                </c:pt>
                <c:pt idx="1072">
                  <c:v>59.502709200338202</c:v>
                </c:pt>
                <c:pt idx="1073">
                  <c:v>59.5582154589206</c:v>
                </c:pt>
                <c:pt idx="1074">
                  <c:v>59.613721717502997</c:v>
                </c:pt>
                <c:pt idx="1075">
                  <c:v>59.669227976085402</c:v>
                </c:pt>
                <c:pt idx="1076">
                  <c:v>59.7247342346678</c:v>
                </c:pt>
                <c:pt idx="1077">
                  <c:v>59.780240493250197</c:v>
                </c:pt>
                <c:pt idx="1078">
                  <c:v>59.835746751832602</c:v>
                </c:pt>
                <c:pt idx="1079">
                  <c:v>59.891253010414999</c:v>
                </c:pt>
                <c:pt idx="1080">
                  <c:v>59.946759268997397</c:v>
                </c:pt>
                <c:pt idx="1081">
                  <c:v>60.002265527579802</c:v>
                </c:pt>
                <c:pt idx="1082">
                  <c:v>60.057771786162199</c:v>
                </c:pt>
                <c:pt idx="1083">
                  <c:v>60.113278044744597</c:v>
                </c:pt>
                <c:pt idx="1084">
                  <c:v>60.168784303327001</c:v>
                </c:pt>
                <c:pt idx="1085">
                  <c:v>60.224290561909399</c:v>
                </c:pt>
                <c:pt idx="1086">
                  <c:v>60.279796820491804</c:v>
                </c:pt>
                <c:pt idx="1087">
                  <c:v>60.335303079074201</c:v>
                </c:pt>
                <c:pt idx="1088">
                  <c:v>60.390809337656599</c:v>
                </c:pt>
                <c:pt idx="1089">
                  <c:v>60.446315596239003</c:v>
                </c:pt>
                <c:pt idx="1090">
                  <c:v>60.501821854821401</c:v>
                </c:pt>
                <c:pt idx="1091">
                  <c:v>60.557328113403798</c:v>
                </c:pt>
                <c:pt idx="1092">
                  <c:v>60.612834371986303</c:v>
                </c:pt>
                <c:pt idx="1093">
                  <c:v>60.6683406305687</c:v>
                </c:pt>
                <c:pt idx="1094">
                  <c:v>60.723846889151098</c:v>
                </c:pt>
                <c:pt idx="1095">
                  <c:v>60.779353147733502</c:v>
                </c:pt>
                <c:pt idx="1096">
                  <c:v>60.8348594063159</c:v>
                </c:pt>
                <c:pt idx="1097">
                  <c:v>60.890365664898297</c:v>
                </c:pt>
                <c:pt idx="1098">
                  <c:v>60.945871923480702</c:v>
                </c:pt>
                <c:pt idx="1099">
                  <c:v>61.0013781820631</c:v>
                </c:pt>
                <c:pt idx="1100">
                  <c:v>61.056884440645497</c:v>
                </c:pt>
                <c:pt idx="1101">
                  <c:v>61.112390699227902</c:v>
                </c:pt>
                <c:pt idx="1102">
                  <c:v>61.167896957810299</c:v>
                </c:pt>
                <c:pt idx="1103">
                  <c:v>61.223403216392697</c:v>
                </c:pt>
                <c:pt idx="1104">
                  <c:v>61.278909474975102</c:v>
                </c:pt>
                <c:pt idx="1105">
                  <c:v>61.334415733557499</c:v>
                </c:pt>
                <c:pt idx="1106">
                  <c:v>61.389921992139897</c:v>
                </c:pt>
                <c:pt idx="1107">
                  <c:v>61.445428250722301</c:v>
                </c:pt>
                <c:pt idx="1108">
                  <c:v>61.500934509304699</c:v>
                </c:pt>
                <c:pt idx="1109">
                  <c:v>61.556440767887104</c:v>
                </c:pt>
                <c:pt idx="1110">
                  <c:v>61.611947026469501</c:v>
                </c:pt>
                <c:pt idx="1111">
                  <c:v>61.667453285051899</c:v>
                </c:pt>
                <c:pt idx="1112">
                  <c:v>61.722959543634403</c:v>
                </c:pt>
                <c:pt idx="1113">
                  <c:v>61.7784658022168</c:v>
                </c:pt>
                <c:pt idx="1114">
                  <c:v>61.833972060799198</c:v>
                </c:pt>
                <c:pt idx="1115">
                  <c:v>61.889478319381602</c:v>
                </c:pt>
                <c:pt idx="1116">
                  <c:v>61.944984577964</c:v>
                </c:pt>
                <c:pt idx="1117">
                  <c:v>62.000490836546398</c:v>
                </c:pt>
                <c:pt idx="1118">
                  <c:v>62.055997095128802</c:v>
                </c:pt>
                <c:pt idx="1119">
                  <c:v>62.1115033537112</c:v>
                </c:pt>
                <c:pt idx="1120">
                  <c:v>62.167009612293597</c:v>
                </c:pt>
                <c:pt idx="1121">
                  <c:v>62.222515870876002</c:v>
                </c:pt>
                <c:pt idx="1122">
                  <c:v>62.2780221294584</c:v>
                </c:pt>
                <c:pt idx="1123">
                  <c:v>62.333528388040797</c:v>
                </c:pt>
                <c:pt idx="1124">
                  <c:v>62.389034646623202</c:v>
                </c:pt>
                <c:pt idx="1125">
                  <c:v>62.444540905205599</c:v>
                </c:pt>
                <c:pt idx="1126">
                  <c:v>62.500047163787997</c:v>
                </c:pt>
                <c:pt idx="1127">
                  <c:v>62.555553422370402</c:v>
                </c:pt>
                <c:pt idx="1128">
                  <c:v>62.611059680952799</c:v>
                </c:pt>
                <c:pt idx="1129">
                  <c:v>62.666565939535197</c:v>
                </c:pt>
                <c:pt idx="1130">
                  <c:v>62.722072198117601</c:v>
                </c:pt>
                <c:pt idx="1131">
                  <c:v>62.777578456699999</c:v>
                </c:pt>
                <c:pt idx="1132">
                  <c:v>62.833084715282503</c:v>
                </c:pt>
                <c:pt idx="1133">
                  <c:v>62.8885909738649</c:v>
                </c:pt>
                <c:pt idx="1134">
                  <c:v>62.944097232447298</c:v>
                </c:pt>
                <c:pt idx="1135">
                  <c:v>62.999603491029703</c:v>
                </c:pt>
                <c:pt idx="1136">
                  <c:v>63.0551097496121</c:v>
                </c:pt>
                <c:pt idx="1137">
                  <c:v>63.110616008194498</c:v>
                </c:pt>
                <c:pt idx="1138">
                  <c:v>63.166122266776902</c:v>
                </c:pt>
                <c:pt idx="1139">
                  <c:v>63.2216285253593</c:v>
                </c:pt>
                <c:pt idx="1140">
                  <c:v>63.277134783941698</c:v>
                </c:pt>
                <c:pt idx="1141">
                  <c:v>63.332641042524102</c:v>
                </c:pt>
                <c:pt idx="1142">
                  <c:v>63.3881473011065</c:v>
                </c:pt>
                <c:pt idx="1143">
                  <c:v>63.443653559688897</c:v>
                </c:pt>
                <c:pt idx="1144">
                  <c:v>63.499159818271302</c:v>
                </c:pt>
                <c:pt idx="1145">
                  <c:v>63.5546660768537</c:v>
                </c:pt>
                <c:pt idx="1146">
                  <c:v>63.610172335436097</c:v>
                </c:pt>
                <c:pt idx="1147">
                  <c:v>63.665678594018502</c:v>
                </c:pt>
                <c:pt idx="1148">
                  <c:v>63.721184852600899</c:v>
                </c:pt>
                <c:pt idx="1149">
                  <c:v>63.776691111183297</c:v>
                </c:pt>
                <c:pt idx="1150">
                  <c:v>63.832197369765701</c:v>
                </c:pt>
                <c:pt idx="1151">
                  <c:v>63.887703628348099</c:v>
                </c:pt>
                <c:pt idx="1152">
                  <c:v>63.943209886930603</c:v>
                </c:pt>
                <c:pt idx="1153">
                  <c:v>63.998716145513001</c:v>
                </c:pt>
                <c:pt idx="1154">
                  <c:v>64.054222404095398</c:v>
                </c:pt>
                <c:pt idx="1155">
                  <c:v>64.109728662677796</c:v>
                </c:pt>
                <c:pt idx="1156">
                  <c:v>64.165234921260193</c:v>
                </c:pt>
                <c:pt idx="1157">
                  <c:v>64.220741179842605</c:v>
                </c:pt>
                <c:pt idx="1158">
                  <c:v>64.276247438425003</c:v>
                </c:pt>
                <c:pt idx="1159">
                  <c:v>64.3317536970074</c:v>
                </c:pt>
                <c:pt idx="1160">
                  <c:v>64.387259955589798</c:v>
                </c:pt>
                <c:pt idx="1161">
                  <c:v>64.442766214172195</c:v>
                </c:pt>
                <c:pt idx="1162">
                  <c:v>64.498272472754607</c:v>
                </c:pt>
                <c:pt idx="1163">
                  <c:v>64.553778731337005</c:v>
                </c:pt>
                <c:pt idx="1164">
                  <c:v>64.609284989919402</c:v>
                </c:pt>
                <c:pt idx="1165">
                  <c:v>64.6647912485018</c:v>
                </c:pt>
                <c:pt idx="1166">
                  <c:v>64.720297507084197</c:v>
                </c:pt>
                <c:pt idx="1167">
                  <c:v>64.775803765666595</c:v>
                </c:pt>
                <c:pt idx="1168">
                  <c:v>64.831310024249007</c:v>
                </c:pt>
                <c:pt idx="1169">
                  <c:v>64.886816282831404</c:v>
                </c:pt>
                <c:pt idx="1170">
                  <c:v>64.942322541413802</c:v>
                </c:pt>
                <c:pt idx="1171">
                  <c:v>64.997828799996299</c:v>
                </c:pt>
                <c:pt idx="1172">
                  <c:v>65.053335058578696</c:v>
                </c:pt>
                <c:pt idx="1173">
                  <c:v>65.108841317161094</c:v>
                </c:pt>
                <c:pt idx="1174">
                  <c:v>65.164347575743506</c:v>
                </c:pt>
                <c:pt idx="1175">
                  <c:v>65.219853834325903</c:v>
                </c:pt>
                <c:pt idx="1176">
                  <c:v>65.275360092908301</c:v>
                </c:pt>
                <c:pt idx="1177">
                  <c:v>65.330866351490698</c:v>
                </c:pt>
                <c:pt idx="1178">
                  <c:v>65.386372610073096</c:v>
                </c:pt>
                <c:pt idx="1179">
                  <c:v>65.441878868655493</c:v>
                </c:pt>
                <c:pt idx="1180">
                  <c:v>65.497385127237905</c:v>
                </c:pt>
                <c:pt idx="1181">
                  <c:v>65.552891385820303</c:v>
                </c:pt>
                <c:pt idx="1182">
                  <c:v>65.6083976444027</c:v>
                </c:pt>
                <c:pt idx="1183">
                  <c:v>65.663903902985098</c:v>
                </c:pt>
                <c:pt idx="1184">
                  <c:v>65.719410161567495</c:v>
                </c:pt>
                <c:pt idx="1185">
                  <c:v>65.774916420149907</c:v>
                </c:pt>
                <c:pt idx="1186">
                  <c:v>65.830422678732305</c:v>
                </c:pt>
                <c:pt idx="1187">
                  <c:v>65.885928937314702</c:v>
                </c:pt>
                <c:pt idx="1188">
                  <c:v>65.9414351958971</c:v>
                </c:pt>
                <c:pt idx="1189">
                  <c:v>65.996941454479497</c:v>
                </c:pt>
                <c:pt idx="1190">
                  <c:v>66.052447713061895</c:v>
                </c:pt>
                <c:pt idx="1191">
                  <c:v>66.107953971644307</c:v>
                </c:pt>
                <c:pt idx="1192">
                  <c:v>66.163460230226804</c:v>
                </c:pt>
                <c:pt idx="1193">
                  <c:v>66.218966488809201</c:v>
                </c:pt>
                <c:pt idx="1194">
                  <c:v>66.274472747391599</c:v>
                </c:pt>
                <c:pt idx="1195">
                  <c:v>66.329979005973996</c:v>
                </c:pt>
                <c:pt idx="1196">
                  <c:v>66.385485264556394</c:v>
                </c:pt>
                <c:pt idx="1197">
                  <c:v>66.440991523138806</c:v>
                </c:pt>
                <c:pt idx="1198">
                  <c:v>66.496497781721203</c:v>
                </c:pt>
                <c:pt idx="1199">
                  <c:v>66.552004040303601</c:v>
                </c:pt>
                <c:pt idx="1200">
                  <c:v>66.607510298885998</c:v>
                </c:pt>
                <c:pt idx="1201">
                  <c:v>66.663016557468396</c:v>
                </c:pt>
                <c:pt idx="1202">
                  <c:v>66.718522816050793</c:v>
                </c:pt>
                <c:pt idx="1203">
                  <c:v>66.774029074633205</c:v>
                </c:pt>
                <c:pt idx="1204">
                  <c:v>66.829535333215603</c:v>
                </c:pt>
                <c:pt idx="1205">
                  <c:v>66.885041591798</c:v>
                </c:pt>
                <c:pt idx="1206">
                  <c:v>66.940547850380398</c:v>
                </c:pt>
                <c:pt idx="1207">
                  <c:v>66.996054108962795</c:v>
                </c:pt>
                <c:pt idx="1208">
                  <c:v>67.051560367545207</c:v>
                </c:pt>
                <c:pt idx="1209">
                  <c:v>67.107066626127605</c:v>
                </c:pt>
                <c:pt idx="1210">
                  <c:v>67.162572884710002</c:v>
                </c:pt>
                <c:pt idx="1211">
                  <c:v>67.2180791432924</c:v>
                </c:pt>
                <c:pt idx="1212">
                  <c:v>67.273585401874897</c:v>
                </c:pt>
                <c:pt idx="1213">
                  <c:v>67.329091660457294</c:v>
                </c:pt>
                <c:pt idx="1214">
                  <c:v>67.384597919039706</c:v>
                </c:pt>
                <c:pt idx="1215">
                  <c:v>67.440104177622104</c:v>
                </c:pt>
                <c:pt idx="1216">
                  <c:v>67.495610436204501</c:v>
                </c:pt>
                <c:pt idx="1217">
                  <c:v>67.551116694786899</c:v>
                </c:pt>
                <c:pt idx="1218">
                  <c:v>67.606622953369296</c:v>
                </c:pt>
                <c:pt idx="1219">
                  <c:v>67.662129211951694</c:v>
                </c:pt>
                <c:pt idx="1220">
                  <c:v>67.717635470534105</c:v>
                </c:pt>
                <c:pt idx="1221">
                  <c:v>67.773141729116503</c:v>
                </c:pt>
                <c:pt idx="1222">
                  <c:v>67.828647987698901</c:v>
                </c:pt>
                <c:pt idx="1223">
                  <c:v>67.884154246281298</c:v>
                </c:pt>
                <c:pt idx="1224">
                  <c:v>67.939660504863696</c:v>
                </c:pt>
                <c:pt idx="1225">
                  <c:v>67.995166763446093</c:v>
                </c:pt>
                <c:pt idx="1226">
                  <c:v>68.050673022028505</c:v>
                </c:pt>
                <c:pt idx="1227">
                  <c:v>68.106179280610903</c:v>
                </c:pt>
                <c:pt idx="1228">
                  <c:v>68.1616855391933</c:v>
                </c:pt>
                <c:pt idx="1229">
                  <c:v>68.217191797775698</c:v>
                </c:pt>
                <c:pt idx="1230">
                  <c:v>68.272698056358095</c:v>
                </c:pt>
                <c:pt idx="1231">
                  <c:v>68.328204314940606</c:v>
                </c:pt>
                <c:pt idx="1232">
                  <c:v>68.383710573522904</c:v>
                </c:pt>
                <c:pt idx="1233">
                  <c:v>68.439216832105402</c:v>
                </c:pt>
                <c:pt idx="1234">
                  <c:v>68.494723090687799</c:v>
                </c:pt>
                <c:pt idx="1235">
                  <c:v>68.550229349270197</c:v>
                </c:pt>
                <c:pt idx="1236">
                  <c:v>68.605735607852594</c:v>
                </c:pt>
                <c:pt idx="1237">
                  <c:v>68.661241866435006</c:v>
                </c:pt>
                <c:pt idx="1238">
                  <c:v>68.716748125017403</c:v>
                </c:pt>
                <c:pt idx="1239">
                  <c:v>68.772254383599801</c:v>
                </c:pt>
                <c:pt idx="1240">
                  <c:v>68.827760642182199</c:v>
                </c:pt>
                <c:pt idx="1241">
                  <c:v>68.883266900764596</c:v>
                </c:pt>
                <c:pt idx="1242">
                  <c:v>68.938773159346994</c:v>
                </c:pt>
                <c:pt idx="1243">
                  <c:v>68.994279417929405</c:v>
                </c:pt>
                <c:pt idx="1244">
                  <c:v>69.049785676511803</c:v>
                </c:pt>
                <c:pt idx="1245">
                  <c:v>69.105291935094201</c:v>
                </c:pt>
                <c:pt idx="1246">
                  <c:v>69.160798193676598</c:v>
                </c:pt>
                <c:pt idx="1247">
                  <c:v>69.216304452258996</c:v>
                </c:pt>
                <c:pt idx="1248">
                  <c:v>69.271810710841393</c:v>
                </c:pt>
                <c:pt idx="1249">
                  <c:v>69.327316969423805</c:v>
                </c:pt>
                <c:pt idx="1250">
                  <c:v>69.382823228006202</c:v>
                </c:pt>
                <c:pt idx="1251">
                  <c:v>69.4383294865886</c:v>
                </c:pt>
                <c:pt idx="1252">
                  <c:v>69.493835745171097</c:v>
                </c:pt>
                <c:pt idx="1253">
                  <c:v>69.549342003753495</c:v>
                </c:pt>
                <c:pt idx="1254">
                  <c:v>69.604848262335906</c:v>
                </c:pt>
                <c:pt idx="1255">
                  <c:v>69.660354520918304</c:v>
                </c:pt>
                <c:pt idx="1256">
                  <c:v>69.715860779500701</c:v>
                </c:pt>
                <c:pt idx="1257">
                  <c:v>69.771367038083099</c:v>
                </c:pt>
                <c:pt idx="1258">
                  <c:v>69.826873296665497</c:v>
                </c:pt>
                <c:pt idx="1259">
                  <c:v>69.882379555247894</c:v>
                </c:pt>
                <c:pt idx="1260">
                  <c:v>69.937885813830306</c:v>
                </c:pt>
                <c:pt idx="1261">
                  <c:v>69.993392072412703</c:v>
                </c:pt>
                <c:pt idx="1262">
                  <c:v>70.048898330995101</c:v>
                </c:pt>
                <c:pt idx="1263">
                  <c:v>70.104404589577499</c:v>
                </c:pt>
                <c:pt idx="1264">
                  <c:v>70.159910848159896</c:v>
                </c:pt>
                <c:pt idx="1265">
                  <c:v>70.215417106742294</c:v>
                </c:pt>
                <c:pt idx="1266">
                  <c:v>70.270923365324705</c:v>
                </c:pt>
                <c:pt idx="1267">
                  <c:v>70.326429623907103</c:v>
                </c:pt>
                <c:pt idx="1268">
                  <c:v>70.381935882489501</c:v>
                </c:pt>
                <c:pt idx="1269">
                  <c:v>70.437442141071898</c:v>
                </c:pt>
                <c:pt idx="1270">
                  <c:v>70.492948399654296</c:v>
                </c:pt>
                <c:pt idx="1271">
                  <c:v>70.548454658236807</c:v>
                </c:pt>
                <c:pt idx="1272">
                  <c:v>70.603960916819105</c:v>
                </c:pt>
                <c:pt idx="1273">
                  <c:v>70.659467175401602</c:v>
                </c:pt>
                <c:pt idx="1274">
                  <c:v>70.714973433983999</c:v>
                </c:pt>
                <c:pt idx="1275">
                  <c:v>70.770479692566397</c:v>
                </c:pt>
                <c:pt idx="1276">
                  <c:v>70.825985951148795</c:v>
                </c:pt>
                <c:pt idx="1277">
                  <c:v>70.881492209731206</c:v>
                </c:pt>
                <c:pt idx="1278">
                  <c:v>70.936998468313604</c:v>
                </c:pt>
                <c:pt idx="1279">
                  <c:v>70.992504726896001</c:v>
                </c:pt>
                <c:pt idx="1280">
                  <c:v>71.048010985478399</c:v>
                </c:pt>
                <c:pt idx="1281">
                  <c:v>71.103517244060797</c:v>
                </c:pt>
                <c:pt idx="1282">
                  <c:v>71.159023502643194</c:v>
                </c:pt>
                <c:pt idx="1283">
                  <c:v>71.214529761225606</c:v>
                </c:pt>
                <c:pt idx="1284">
                  <c:v>71.270036019808003</c:v>
                </c:pt>
                <c:pt idx="1285">
                  <c:v>71.325542278390401</c:v>
                </c:pt>
                <c:pt idx="1286">
                  <c:v>71.381048536972799</c:v>
                </c:pt>
                <c:pt idx="1287">
                  <c:v>71.436554795555196</c:v>
                </c:pt>
                <c:pt idx="1288">
                  <c:v>71.492061054137594</c:v>
                </c:pt>
                <c:pt idx="1289">
                  <c:v>71.547567312720005</c:v>
                </c:pt>
                <c:pt idx="1290">
                  <c:v>71.603073571302403</c:v>
                </c:pt>
                <c:pt idx="1291">
                  <c:v>71.6585798298848</c:v>
                </c:pt>
                <c:pt idx="1292">
                  <c:v>71.714086088467297</c:v>
                </c:pt>
                <c:pt idx="1293">
                  <c:v>71.769592347049695</c:v>
                </c:pt>
                <c:pt idx="1294">
                  <c:v>71.825098605632107</c:v>
                </c:pt>
                <c:pt idx="1295">
                  <c:v>71.880604864214504</c:v>
                </c:pt>
                <c:pt idx="1296">
                  <c:v>71.936111122796902</c:v>
                </c:pt>
                <c:pt idx="1297">
                  <c:v>71.991617381379299</c:v>
                </c:pt>
                <c:pt idx="1298">
                  <c:v>72.047123639961697</c:v>
                </c:pt>
                <c:pt idx="1299">
                  <c:v>72.102629898544095</c:v>
                </c:pt>
                <c:pt idx="1300">
                  <c:v>72.158136157126506</c:v>
                </c:pt>
                <c:pt idx="1301">
                  <c:v>72.213642415708904</c:v>
                </c:pt>
                <c:pt idx="1302">
                  <c:v>72.269148674291301</c:v>
                </c:pt>
                <c:pt idx="1303">
                  <c:v>72.324654932873699</c:v>
                </c:pt>
                <c:pt idx="1304">
                  <c:v>72.380161191456097</c:v>
                </c:pt>
                <c:pt idx="1305">
                  <c:v>72.435667450038494</c:v>
                </c:pt>
                <c:pt idx="1306">
                  <c:v>72.491173708620906</c:v>
                </c:pt>
                <c:pt idx="1307">
                  <c:v>72.546679967203303</c:v>
                </c:pt>
                <c:pt idx="1308">
                  <c:v>72.602186225785701</c:v>
                </c:pt>
                <c:pt idx="1309">
                  <c:v>72.657692484368098</c:v>
                </c:pt>
                <c:pt idx="1310">
                  <c:v>72.713198742950496</c:v>
                </c:pt>
                <c:pt idx="1311">
                  <c:v>72.768705001532993</c:v>
                </c:pt>
                <c:pt idx="1312">
                  <c:v>72.824211260115305</c:v>
                </c:pt>
                <c:pt idx="1313">
                  <c:v>72.879717518697802</c:v>
                </c:pt>
                <c:pt idx="1314">
                  <c:v>72.9352237772802</c:v>
                </c:pt>
                <c:pt idx="1315">
                  <c:v>72.990730035862597</c:v>
                </c:pt>
                <c:pt idx="1316">
                  <c:v>73.046236294444995</c:v>
                </c:pt>
                <c:pt idx="1317">
                  <c:v>73.101742553027407</c:v>
                </c:pt>
                <c:pt idx="1318">
                  <c:v>73.157248811609804</c:v>
                </c:pt>
                <c:pt idx="1319">
                  <c:v>73.212755070192202</c:v>
                </c:pt>
                <c:pt idx="1320">
                  <c:v>73.268261328774599</c:v>
                </c:pt>
                <c:pt idx="1321">
                  <c:v>73.323767587356997</c:v>
                </c:pt>
                <c:pt idx="1322">
                  <c:v>73.379273845939395</c:v>
                </c:pt>
                <c:pt idx="1323">
                  <c:v>73.434780104521806</c:v>
                </c:pt>
                <c:pt idx="1324">
                  <c:v>73.490286363104204</c:v>
                </c:pt>
                <c:pt idx="1325">
                  <c:v>73.545792621686601</c:v>
                </c:pt>
                <c:pt idx="1326">
                  <c:v>73.601298880268999</c:v>
                </c:pt>
                <c:pt idx="1327">
                  <c:v>73.656805138851396</c:v>
                </c:pt>
                <c:pt idx="1328">
                  <c:v>73.712311397433794</c:v>
                </c:pt>
                <c:pt idx="1329">
                  <c:v>73.767817656016206</c:v>
                </c:pt>
                <c:pt idx="1330">
                  <c:v>73.823323914598603</c:v>
                </c:pt>
                <c:pt idx="1331">
                  <c:v>73.878830173181001</c:v>
                </c:pt>
                <c:pt idx="1332">
                  <c:v>73.934336431763498</c:v>
                </c:pt>
                <c:pt idx="1333">
                  <c:v>73.989842690345895</c:v>
                </c:pt>
                <c:pt idx="1334">
                  <c:v>74.045348948928293</c:v>
                </c:pt>
                <c:pt idx="1335">
                  <c:v>74.100855207510705</c:v>
                </c:pt>
                <c:pt idx="1336">
                  <c:v>74.156361466093102</c:v>
                </c:pt>
                <c:pt idx="1337">
                  <c:v>74.2118677246755</c:v>
                </c:pt>
                <c:pt idx="1338">
                  <c:v>74.267373983257897</c:v>
                </c:pt>
                <c:pt idx="1339">
                  <c:v>74.322880241840295</c:v>
                </c:pt>
                <c:pt idx="1340">
                  <c:v>74.378386500422707</c:v>
                </c:pt>
                <c:pt idx="1341">
                  <c:v>74.433892759005104</c:v>
                </c:pt>
                <c:pt idx="1342">
                  <c:v>74.489399017587502</c:v>
                </c:pt>
                <c:pt idx="1343">
                  <c:v>74.544905276169899</c:v>
                </c:pt>
                <c:pt idx="1344">
                  <c:v>74.600411534752297</c:v>
                </c:pt>
                <c:pt idx="1345">
                  <c:v>74.655917793334694</c:v>
                </c:pt>
                <c:pt idx="1346">
                  <c:v>74.711424051917106</c:v>
                </c:pt>
                <c:pt idx="1347">
                  <c:v>74.766930310499504</c:v>
                </c:pt>
                <c:pt idx="1348">
                  <c:v>74.822436569081901</c:v>
                </c:pt>
                <c:pt idx="1349">
                  <c:v>74.877942827664299</c:v>
                </c:pt>
                <c:pt idx="1350">
                  <c:v>74.933449086246696</c:v>
                </c:pt>
                <c:pt idx="1351">
                  <c:v>74.988955344829193</c:v>
                </c:pt>
                <c:pt idx="1352">
                  <c:v>75.044461603411506</c:v>
                </c:pt>
                <c:pt idx="1353">
                  <c:v>75.099967861994003</c:v>
                </c:pt>
                <c:pt idx="1354">
                  <c:v>75.1554741205764</c:v>
                </c:pt>
                <c:pt idx="1355">
                  <c:v>75.210980379158798</c:v>
                </c:pt>
                <c:pt idx="1356">
                  <c:v>75.266486637741195</c:v>
                </c:pt>
                <c:pt idx="1357">
                  <c:v>75.321992896323593</c:v>
                </c:pt>
                <c:pt idx="1358">
                  <c:v>75.377499154906005</c:v>
                </c:pt>
                <c:pt idx="1359">
                  <c:v>75.433005413488402</c:v>
                </c:pt>
                <c:pt idx="1360">
                  <c:v>75.4885116720708</c:v>
                </c:pt>
                <c:pt idx="1361">
                  <c:v>75.544017930653197</c:v>
                </c:pt>
                <c:pt idx="1362">
                  <c:v>75.599524189235595</c:v>
                </c:pt>
                <c:pt idx="1363">
                  <c:v>75.655030447818007</c:v>
                </c:pt>
                <c:pt idx="1364">
                  <c:v>75.710536706400404</c:v>
                </c:pt>
                <c:pt idx="1365">
                  <c:v>75.766042964982802</c:v>
                </c:pt>
                <c:pt idx="1366">
                  <c:v>75.821549223565199</c:v>
                </c:pt>
                <c:pt idx="1367">
                  <c:v>75.877055482147597</c:v>
                </c:pt>
                <c:pt idx="1368">
                  <c:v>75.932561740729994</c:v>
                </c:pt>
                <c:pt idx="1369">
                  <c:v>75.988067999312406</c:v>
                </c:pt>
                <c:pt idx="1370">
                  <c:v>76.043574257894804</c:v>
                </c:pt>
                <c:pt idx="1371">
                  <c:v>76.099080516477201</c:v>
                </c:pt>
                <c:pt idx="1372">
                  <c:v>76.154586775059698</c:v>
                </c:pt>
                <c:pt idx="1373">
                  <c:v>76.210093033642096</c:v>
                </c:pt>
                <c:pt idx="1374">
                  <c:v>76.265599292224493</c:v>
                </c:pt>
                <c:pt idx="1375">
                  <c:v>76.321105550806905</c:v>
                </c:pt>
                <c:pt idx="1376">
                  <c:v>76.376611809389303</c:v>
                </c:pt>
                <c:pt idx="1377">
                  <c:v>76.4321180679717</c:v>
                </c:pt>
                <c:pt idx="1378">
                  <c:v>76.487624326554098</c:v>
                </c:pt>
                <c:pt idx="1379">
                  <c:v>76.543130585136495</c:v>
                </c:pt>
                <c:pt idx="1380">
                  <c:v>76.598636843718893</c:v>
                </c:pt>
                <c:pt idx="1381">
                  <c:v>76.654143102301305</c:v>
                </c:pt>
                <c:pt idx="1382">
                  <c:v>76.709649360883702</c:v>
                </c:pt>
                <c:pt idx="1383">
                  <c:v>76.7651556194661</c:v>
                </c:pt>
                <c:pt idx="1384">
                  <c:v>76.820661878048497</c:v>
                </c:pt>
                <c:pt idx="1385">
                  <c:v>76.876168136630895</c:v>
                </c:pt>
                <c:pt idx="1386">
                  <c:v>76.931674395213307</c:v>
                </c:pt>
                <c:pt idx="1387">
                  <c:v>76.987180653795704</c:v>
                </c:pt>
                <c:pt idx="1388">
                  <c:v>77.042686912378102</c:v>
                </c:pt>
                <c:pt idx="1389">
                  <c:v>77.098193170960499</c:v>
                </c:pt>
                <c:pt idx="1390">
                  <c:v>77.153699429542897</c:v>
                </c:pt>
                <c:pt idx="1391">
                  <c:v>77.209205688125394</c:v>
                </c:pt>
                <c:pt idx="1392">
                  <c:v>77.264711946707706</c:v>
                </c:pt>
                <c:pt idx="1393">
                  <c:v>77.320218205290203</c:v>
                </c:pt>
                <c:pt idx="1394">
                  <c:v>77.375724463872601</c:v>
                </c:pt>
                <c:pt idx="1395">
                  <c:v>77.431230722454998</c:v>
                </c:pt>
                <c:pt idx="1396">
                  <c:v>77.486736981037396</c:v>
                </c:pt>
                <c:pt idx="1397">
                  <c:v>77.542243239619793</c:v>
                </c:pt>
                <c:pt idx="1398">
                  <c:v>77.597749498202205</c:v>
                </c:pt>
                <c:pt idx="1399">
                  <c:v>77.653255756784603</c:v>
                </c:pt>
                <c:pt idx="1400">
                  <c:v>77.708762015367</c:v>
                </c:pt>
                <c:pt idx="1401">
                  <c:v>77.764268273949398</c:v>
                </c:pt>
                <c:pt idx="1402">
                  <c:v>77.819774532531795</c:v>
                </c:pt>
                <c:pt idx="1403">
                  <c:v>77.875280791114207</c:v>
                </c:pt>
                <c:pt idx="1404">
                  <c:v>77.930787049696605</c:v>
                </c:pt>
                <c:pt idx="1405">
                  <c:v>77.986293308279002</c:v>
                </c:pt>
                <c:pt idx="1406">
                  <c:v>78.0417995668614</c:v>
                </c:pt>
                <c:pt idx="1407">
                  <c:v>78.097305825443797</c:v>
                </c:pt>
                <c:pt idx="1408">
                  <c:v>78.152812084026195</c:v>
                </c:pt>
                <c:pt idx="1409">
                  <c:v>78.208318342608607</c:v>
                </c:pt>
                <c:pt idx="1410">
                  <c:v>78.263824601191004</c:v>
                </c:pt>
                <c:pt idx="1411">
                  <c:v>78.319330859773402</c:v>
                </c:pt>
                <c:pt idx="1412">
                  <c:v>78.374837118355899</c:v>
                </c:pt>
                <c:pt idx="1413">
                  <c:v>78.430343376938296</c:v>
                </c:pt>
                <c:pt idx="1414">
                  <c:v>78.485849635520694</c:v>
                </c:pt>
                <c:pt idx="1415">
                  <c:v>78.541355894103106</c:v>
                </c:pt>
                <c:pt idx="1416">
                  <c:v>78.596862152685503</c:v>
                </c:pt>
                <c:pt idx="1417">
                  <c:v>78.652368411267901</c:v>
                </c:pt>
                <c:pt idx="1418">
                  <c:v>78.707874669850298</c:v>
                </c:pt>
                <c:pt idx="1419">
                  <c:v>78.763380928432696</c:v>
                </c:pt>
                <c:pt idx="1420">
                  <c:v>78.818887187015093</c:v>
                </c:pt>
                <c:pt idx="1421">
                  <c:v>78.874393445597505</c:v>
                </c:pt>
                <c:pt idx="1422">
                  <c:v>78.929899704179903</c:v>
                </c:pt>
                <c:pt idx="1423">
                  <c:v>78.9854059627623</c:v>
                </c:pt>
                <c:pt idx="1424">
                  <c:v>79.040912221344698</c:v>
                </c:pt>
                <c:pt idx="1425">
                  <c:v>79.096418479927095</c:v>
                </c:pt>
                <c:pt idx="1426">
                  <c:v>79.151924738509507</c:v>
                </c:pt>
                <c:pt idx="1427">
                  <c:v>79.207430997091905</c:v>
                </c:pt>
                <c:pt idx="1428">
                  <c:v>79.262937255674302</c:v>
                </c:pt>
                <c:pt idx="1429">
                  <c:v>79.3184435142567</c:v>
                </c:pt>
                <c:pt idx="1430">
                  <c:v>79.373949772839097</c:v>
                </c:pt>
                <c:pt idx="1431">
                  <c:v>79.429456031421594</c:v>
                </c:pt>
                <c:pt idx="1432">
                  <c:v>79.484962290003907</c:v>
                </c:pt>
                <c:pt idx="1433">
                  <c:v>79.540468548586404</c:v>
                </c:pt>
                <c:pt idx="1434">
                  <c:v>79.595974807168801</c:v>
                </c:pt>
                <c:pt idx="1435">
                  <c:v>79.651481065751199</c:v>
                </c:pt>
                <c:pt idx="1436">
                  <c:v>79.706987324333596</c:v>
                </c:pt>
                <c:pt idx="1437">
                  <c:v>79.762493582915994</c:v>
                </c:pt>
                <c:pt idx="1438">
                  <c:v>79.817999841498406</c:v>
                </c:pt>
                <c:pt idx="1439">
                  <c:v>79.873506100080803</c:v>
                </c:pt>
                <c:pt idx="1440">
                  <c:v>79.929012358663201</c:v>
                </c:pt>
                <c:pt idx="1441">
                  <c:v>79.984518617245598</c:v>
                </c:pt>
                <c:pt idx="1442">
                  <c:v>80.040024875827996</c:v>
                </c:pt>
                <c:pt idx="1443">
                  <c:v>80.095531134410393</c:v>
                </c:pt>
                <c:pt idx="1444">
                  <c:v>80.151037392992805</c:v>
                </c:pt>
                <c:pt idx="1445">
                  <c:v>80.206543651575203</c:v>
                </c:pt>
                <c:pt idx="1446">
                  <c:v>80.2620499101576</c:v>
                </c:pt>
                <c:pt idx="1447">
                  <c:v>80.317556168739998</c:v>
                </c:pt>
                <c:pt idx="1448">
                  <c:v>80.373062427322395</c:v>
                </c:pt>
                <c:pt idx="1449">
                  <c:v>80.428568685904807</c:v>
                </c:pt>
                <c:pt idx="1450">
                  <c:v>80.484074944487205</c:v>
                </c:pt>
                <c:pt idx="1451">
                  <c:v>80.539581203069602</c:v>
                </c:pt>
                <c:pt idx="1452">
                  <c:v>80.595087461652099</c:v>
                </c:pt>
                <c:pt idx="1453">
                  <c:v>80.650593720234497</c:v>
                </c:pt>
                <c:pt idx="1454">
                  <c:v>80.706099978816894</c:v>
                </c:pt>
                <c:pt idx="1455">
                  <c:v>80.761606237399306</c:v>
                </c:pt>
                <c:pt idx="1456">
                  <c:v>80.817112495981704</c:v>
                </c:pt>
                <c:pt idx="1457">
                  <c:v>80.872618754564101</c:v>
                </c:pt>
                <c:pt idx="1458">
                  <c:v>80.928125013146499</c:v>
                </c:pt>
                <c:pt idx="1459">
                  <c:v>80.983631271728896</c:v>
                </c:pt>
                <c:pt idx="1460">
                  <c:v>81.039137530311294</c:v>
                </c:pt>
                <c:pt idx="1461">
                  <c:v>81.094643788893706</c:v>
                </c:pt>
                <c:pt idx="1462">
                  <c:v>81.150150047476103</c:v>
                </c:pt>
                <c:pt idx="1463">
                  <c:v>81.205656306058501</c:v>
                </c:pt>
                <c:pt idx="1464">
                  <c:v>81.261162564640898</c:v>
                </c:pt>
                <c:pt idx="1465">
                  <c:v>81.316668823223296</c:v>
                </c:pt>
                <c:pt idx="1466">
                  <c:v>81.372175081805693</c:v>
                </c:pt>
                <c:pt idx="1467">
                  <c:v>81.427681340388105</c:v>
                </c:pt>
                <c:pt idx="1468">
                  <c:v>81.483187598970503</c:v>
                </c:pt>
                <c:pt idx="1469">
                  <c:v>81.5386938575529</c:v>
                </c:pt>
                <c:pt idx="1470">
                  <c:v>81.594200116135298</c:v>
                </c:pt>
                <c:pt idx="1471">
                  <c:v>81.649706374717795</c:v>
                </c:pt>
                <c:pt idx="1472">
                  <c:v>81.705212633300206</c:v>
                </c:pt>
                <c:pt idx="1473">
                  <c:v>81.760718891882604</c:v>
                </c:pt>
                <c:pt idx="1474">
                  <c:v>81.816225150465002</c:v>
                </c:pt>
                <c:pt idx="1475">
                  <c:v>81.871731409047399</c:v>
                </c:pt>
                <c:pt idx="1476">
                  <c:v>81.927237667629797</c:v>
                </c:pt>
                <c:pt idx="1477">
                  <c:v>81.982743926212194</c:v>
                </c:pt>
                <c:pt idx="1478">
                  <c:v>82.038250184794606</c:v>
                </c:pt>
                <c:pt idx="1479">
                  <c:v>82.093756443377004</c:v>
                </c:pt>
                <c:pt idx="1480">
                  <c:v>82.149262701959401</c:v>
                </c:pt>
                <c:pt idx="1481">
                  <c:v>82.204768960541799</c:v>
                </c:pt>
                <c:pt idx="1482">
                  <c:v>82.260275219124196</c:v>
                </c:pt>
                <c:pt idx="1483">
                  <c:v>82.315781477706594</c:v>
                </c:pt>
                <c:pt idx="1484">
                  <c:v>82.371287736289005</c:v>
                </c:pt>
                <c:pt idx="1485">
                  <c:v>82.426793994871403</c:v>
                </c:pt>
                <c:pt idx="1486">
                  <c:v>82.482300253453801</c:v>
                </c:pt>
                <c:pt idx="1487">
                  <c:v>82.537806512036198</c:v>
                </c:pt>
                <c:pt idx="1488">
                  <c:v>82.593312770618596</c:v>
                </c:pt>
                <c:pt idx="1489">
                  <c:v>82.648819029200993</c:v>
                </c:pt>
                <c:pt idx="1490">
                  <c:v>82.704325287783405</c:v>
                </c:pt>
                <c:pt idx="1491">
                  <c:v>82.759831546365803</c:v>
                </c:pt>
                <c:pt idx="1492">
                  <c:v>82.8153378049483</c:v>
                </c:pt>
                <c:pt idx="1493">
                  <c:v>82.870844063530697</c:v>
                </c:pt>
                <c:pt idx="1494">
                  <c:v>82.926350322113095</c:v>
                </c:pt>
                <c:pt idx="1495">
                  <c:v>82.981856580695506</c:v>
                </c:pt>
                <c:pt idx="1496">
                  <c:v>83.037362839277904</c:v>
                </c:pt>
                <c:pt idx="1497">
                  <c:v>83.092869097860302</c:v>
                </c:pt>
                <c:pt idx="1498">
                  <c:v>83.148375356442699</c:v>
                </c:pt>
                <c:pt idx="1499">
                  <c:v>83.203881615025097</c:v>
                </c:pt>
                <c:pt idx="1500">
                  <c:v>83.259387873607494</c:v>
                </c:pt>
                <c:pt idx="1501">
                  <c:v>83.314894132189906</c:v>
                </c:pt>
                <c:pt idx="1502">
                  <c:v>83.370400390772303</c:v>
                </c:pt>
                <c:pt idx="1503">
                  <c:v>83.425906649354701</c:v>
                </c:pt>
                <c:pt idx="1504">
                  <c:v>83.481412907937099</c:v>
                </c:pt>
                <c:pt idx="1505">
                  <c:v>83.536919166519496</c:v>
                </c:pt>
                <c:pt idx="1506">
                  <c:v>83.592425425101894</c:v>
                </c:pt>
                <c:pt idx="1507">
                  <c:v>83.647931683684305</c:v>
                </c:pt>
                <c:pt idx="1508">
                  <c:v>83.703437942266703</c:v>
                </c:pt>
                <c:pt idx="1509">
                  <c:v>83.758944200849101</c:v>
                </c:pt>
                <c:pt idx="1510">
                  <c:v>83.814450459431498</c:v>
                </c:pt>
                <c:pt idx="1511">
                  <c:v>83.869956718013995</c:v>
                </c:pt>
                <c:pt idx="1512">
                  <c:v>83.925462976596407</c:v>
                </c:pt>
                <c:pt idx="1513">
                  <c:v>83.980969235178804</c:v>
                </c:pt>
                <c:pt idx="1514">
                  <c:v>84.036475493761202</c:v>
                </c:pt>
                <c:pt idx="1515">
                  <c:v>84.0919817523436</c:v>
                </c:pt>
                <c:pt idx="1516">
                  <c:v>84.147488010925997</c:v>
                </c:pt>
                <c:pt idx="1517">
                  <c:v>84.202994269508395</c:v>
                </c:pt>
                <c:pt idx="1518">
                  <c:v>84.258500528090806</c:v>
                </c:pt>
                <c:pt idx="1519">
                  <c:v>84.314006786673204</c:v>
                </c:pt>
                <c:pt idx="1520">
                  <c:v>84.369513045255601</c:v>
                </c:pt>
                <c:pt idx="1521">
                  <c:v>84.425019303837999</c:v>
                </c:pt>
                <c:pt idx="1522">
                  <c:v>84.480525562420397</c:v>
                </c:pt>
                <c:pt idx="1523">
                  <c:v>84.536031821002794</c:v>
                </c:pt>
                <c:pt idx="1524">
                  <c:v>84.591538079585206</c:v>
                </c:pt>
                <c:pt idx="1525">
                  <c:v>84.647044338167603</c:v>
                </c:pt>
                <c:pt idx="1526">
                  <c:v>84.702550596750001</c:v>
                </c:pt>
                <c:pt idx="1527">
                  <c:v>84.758056855332399</c:v>
                </c:pt>
                <c:pt idx="1528">
                  <c:v>84.813563113914796</c:v>
                </c:pt>
                <c:pt idx="1529">
                  <c:v>84.869069372497194</c:v>
                </c:pt>
                <c:pt idx="1530">
                  <c:v>84.924575631079605</c:v>
                </c:pt>
                <c:pt idx="1531">
                  <c:v>84.980081889662003</c:v>
                </c:pt>
                <c:pt idx="1532">
                  <c:v>85.0355881482445</c:v>
                </c:pt>
                <c:pt idx="1533">
                  <c:v>85.091094406826898</c:v>
                </c:pt>
                <c:pt idx="1534">
                  <c:v>85.146600665409295</c:v>
                </c:pt>
                <c:pt idx="1535">
                  <c:v>85.202106923991707</c:v>
                </c:pt>
                <c:pt idx="1536">
                  <c:v>85.257613182574104</c:v>
                </c:pt>
                <c:pt idx="1537">
                  <c:v>85.313119441156502</c:v>
                </c:pt>
                <c:pt idx="1538">
                  <c:v>85.368625699738899</c:v>
                </c:pt>
                <c:pt idx="1539">
                  <c:v>85.424131958321297</c:v>
                </c:pt>
                <c:pt idx="1540">
                  <c:v>85.479638216903695</c:v>
                </c:pt>
                <c:pt idx="1541">
                  <c:v>85.535144475486106</c:v>
                </c:pt>
                <c:pt idx="1542">
                  <c:v>85.590650734068504</c:v>
                </c:pt>
                <c:pt idx="1543">
                  <c:v>85.646156992650901</c:v>
                </c:pt>
                <c:pt idx="1544">
                  <c:v>85.701663251233299</c:v>
                </c:pt>
                <c:pt idx="1545">
                  <c:v>85.757169509815697</c:v>
                </c:pt>
                <c:pt idx="1546">
                  <c:v>85.812675768398094</c:v>
                </c:pt>
                <c:pt idx="1547">
                  <c:v>85.868182026980506</c:v>
                </c:pt>
                <c:pt idx="1548">
                  <c:v>85.923688285562903</c:v>
                </c:pt>
                <c:pt idx="1549">
                  <c:v>85.979194544145301</c:v>
                </c:pt>
                <c:pt idx="1550">
                  <c:v>86.034700802727698</c:v>
                </c:pt>
                <c:pt idx="1551">
                  <c:v>86.090207061310196</c:v>
                </c:pt>
                <c:pt idx="1552">
                  <c:v>86.145713319892593</c:v>
                </c:pt>
                <c:pt idx="1553">
                  <c:v>86.201219578475005</c:v>
                </c:pt>
                <c:pt idx="1554">
                  <c:v>86.256725837057402</c:v>
                </c:pt>
                <c:pt idx="1555">
                  <c:v>86.3122320956398</c:v>
                </c:pt>
                <c:pt idx="1556">
                  <c:v>86.367738354222197</c:v>
                </c:pt>
                <c:pt idx="1557">
                  <c:v>86.423244612804595</c:v>
                </c:pt>
                <c:pt idx="1558">
                  <c:v>86.478750871387007</c:v>
                </c:pt>
                <c:pt idx="1559">
                  <c:v>86.534257129969404</c:v>
                </c:pt>
                <c:pt idx="1560">
                  <c:v>86.589763388551802</c:v>
                </c:pt>
                <c:pt idx="1561">
                  <c:v>86.645269647134199</c:v>
                </c:pt>
                <c:pt idx="1562">
                  <c:v>86.700775905716597</c:v>
                </c:pt>
                <c:pt idx="1563">
                  <c:v>86.756282164298995</c:v>
                </c:pt>
                <c:pt idx="1564">
                  <c:v>86.811788422881406</c:v>
                </c:pt>
                <c:pt idx="1565">
                  <c:v>86.867294681463804</c:v>
                </c:pt>
                <c:pt idx="1566">
                  <c:v>86.922800940046201</c:v>
                </c:pt>
                <c:pt idx="1567">
                  <c:v>86.978307198628599</c:v>
                </c:pt>
                <c:pt idx="1568">
                  <c:v>87.033813457210996</c:v>
                </c:pt>
                <c:pt idx="1569">
                  <c:v>87.089319715793394</c:v>
                </c:pt>
                <c:pt idx="1570">
                  <c:v>87.144825974375806</c:v>
                </c:pt>
                <c:pt idx="1571">
                  <c:v>87.200332232958203</c:v>
                </c:pt>
                <c:pt idx="1572">
                  <c:v>87.2558384915407</c:v>
                </c:pt>
                <c:pt idx="1573">
                  <c:v>87.311344750123098</c:v>
                </c:pt>
                <c:pt idx="1574">
                  <c:v>87.366851008705495</c:v>
                </c:pt>
                <c:pt idx="1575">
                  <c:v>87.422357267287893</c:v>
                </c:pt>
                <c:pt idx="1576">
                  <c:v>87.477863525870305</c:v>
                </c:pt>
                <c:pt idx="1577">
                  <c:v>87.533369784452702</c:v>
                </c:pt>
                <c:pt idx="1578">
                  <c:v>87.5888760430351</c:v>
                </c:pt>
                <c:pt idx="1579">
                  <c:v>87.644382301617497</c:v>
                </c:pt>
                <c:pt idx="1580">
                  <c:v>87.699888560199895</c:v>
                </c:pt>
                <c:pt idx="1581">
                  <c:v>87.755394818782307</c:v>
                </c:pt>
                <c:pt idx="1582">
                  <c:v>87.810901077364704</c:v>
                </c:pt>
                <c:pt idx="1583">
                  <c:v>87.866407335947102</c:v>
                </c:pt>
                <c:pt idx="1584">
                  <c:v>87.921913594529499</c:v>
                </c:pt>
                <c:pt idx="1585">
                  <c:v>87.977419853111897</c:v>
                </c:pt>
                <c:pt idx="1586">
                  <c:v>88.032926111694294</c:v>
                </c:pt>
                <c:pt idx="1587">
                  <c:v>88.088432370276706</c:v>
                </c:pt>
                <c:pt idx="1588">
                  <c:v>88.143938628859104</c:v>
                </c:pt>
                <c:pt idx="1589">
                  <c:v>88.199444887441501</c:v>
                </c:pt>
                <c:pt idx="1590">
                  <c:v>88.254951146023899</c:v>
                </c:pt>
                <c:pt idx="1591">
                  <c:v>88.310457404606396</c:v>
                </c:pt>
                <c:pt idx="1592">
                  <c:v>88.365963663188793</c:v>
                </c:pt>
                <c:pt idx="1593">
                  <c:v>88.421469921771205</c:v>
                </c:pt>
                <c:pt idx="1594">
                  <c:v>88.476976180353603</c:v>
                </c:pt>
                <c:pt idx="1595">
                  <c:v>88.532482438936</c:v>
                </c:pt>
                <c:pt idx="1596">
                  <c:v>88.587988697518398</c:v>
                </c:pt>
                <c:pt idx="1597">
                  <c:v>88.643494956100795</c:v>
                </c:pt>
                <c:pt idx="1598">
                  <c:v>88.699001214683193</c:v>
                </c:pt>
                <c:pt idx="1599">
                  <c:v>88.754507473265605</c:v>
                </c:pt>
                <c:pt idx="1600">
                  <c:v>88.810013731848002</c:v>
                </c:pt>
                <c:pt idx="1601">
                  <c:v>88.8655199904304</c:v>
                </c:pt>
                <c:pt idx="1602">
                  <c:v>88.921026249012797</c:v>
                </c:pt>
                <c:pt idx="1603">
                  <c:v>88.976532507595195</c:v>
                </c:pt>
                <c:pt idx="1604">
                  <c:v>89.032038766177607</c:v>
                </c:pt>
                <c:pt idx="1605">
                  <c:v>89.087545024760004</c:v>
                </c:pt>
                <c:pt idx="1606">
                  <c:v>89.143051283342402</c:v>
                </c:pt>
                <c:pt idx="1607">
                  <c:v>89.198557541924799</c:v>
                </c:pt>
                <c:pt idx="1608">
                  <c:v>89.254063800507197</c:v>
                </c:pt>
                <c:pt idx="1609">
                  <c:v>89.309570059089594</c:v>
                </c:pt>
                <c:pt idx="1610">
                  <c:v>89.365076317672006</c:v>
                </c:pt>
                <c:pt idx="1611">
                  <c:v>89.420582576254404</c:v>
                </c:pt>
                <c:pt idx="1612">
                  <c:v>89.476088834836901</c:v>
                </c:pt>
                <c:pt idx="1613">
                  <c:v>89.531595093419298</c:v>
                </c:pt>
                <c:pt idx="1614">
                  <c:v>89.587101352001696</c:v>
                </c:pt>
                <c:pt idx="1615">
                  <c:v>89.642607610584093</c:v>
                </c:pt>
                <c:pt idx="1616">
                  <c:v>89.698113869166505</c:v>
                </c:pt>
                <c:pt idx="1617">
                  <c:v>89.753620127748903</c:v>
                </c:pt>
                <c:pt idx="1618">
                  <c:v>89.8091263863313</c:v>
                </c:pt>
                <c:pt idx="1619">
                  <c:v>89.864632644913698</c:v>
                </c:pt>
                <c:pt idx="1620">
                  <c:v>89.920138903496095</c:v>
                </c:pt>
                <c:pt idx="1621">
                  <c:v>89.975645162078493</c:v>
                </c:pt>
                <c:pt idx="1622">
                  <c:v>90.031151420660905</c:v>
                </c:pt>
                <c:pt idx="1623">
                  <c:v>90.086657679243302</c:v>
                </c:pt>
                <c:pt idx="1624">
                  <c:v>90.1421639378257</c:v>
                </c:pt>
                <c:pt idx="1625">
                  <c:v>90.197670196408097</c:v>
                </c:pt>
                <c:pt idx="1626">
                  <c:v>90.253176454990495</c:v>
                </c:pt>
                <c:pt idx="1627">
                  <c:v>90.308682713572907</c:v>
                </c:pt>
                <c:pt idx="1628">
                  <c:v>90.364188972155304</c:v>
                </c:pt>
                <c:pt idx="1629">
                  <c:v>90.419695230737702</c:v>
                </c:pt>
                <c:pt idx="1630">
                  <c:v>90.475201489320099</c:v>
                </c:pt>
                <c:pt idx="1631">
                  <c:v>90.530707747902596</c:v>
                </c:pt>
                <c:pt idx="1632">
                  <c:v>90.586214006484994</c:v>
                </c:pt>
                <c:pt idx="1633">
                  <c:v>90.641720265067406</c:v>
                </c:pt>
                <c:pt idx="1634">
                  <c:v>90.697226523649803</c:v>
                </c:pt>
                <c:pt idx="1635">
                  <c:v>90.752732782232201</c:v>
                </c:pt>
                <c:pt idx="1636">
                  <c:v>90.808239040814598</c:v>
                </c:pt>
                <c:pt idx="1637">
                  <c:v>90.863745299396996</c:v>
                </c:pt>
                <c:pt idx="1638">
                  <c:v>90.919251557979393</c:v>
                </c:pt>
                <c:pt idx="1639">
                  <c:v>90.974757816561805</c:v>
                </c:pt>
                <c:pt idx="1640">
                  <c:v>91.030264075144203</c:v>
                </c:pt>
                <c:pt idx="1641">
                  <c:v>91.0857703337266</c:v>
                </c:pt>
                <c:pt idx="1642">
                  <c:v>91.141276592308998</c:v>
                </c:pt>
                <c:pt idx="1643">
                  <c:v>91.196782850891395</c:v>
                </c:pt>
                <c:pt idx="1644">
                  <c:v>91.252289109473793</c:v>
                </c:pt>
                <c:pt idx="1645">
                  <c:v>91.307795368056205</c:v>
                </c:pt>
                <c:pt idx="1646">
                  <c:v>91.363301626638602</c:v>
                </c:pt>
                <c:pt idx="1647">
                  <c:v>91.418807885221</c:v>
                </c:pt>
                <c:pt idx="1648">
                  <c:v>91.474314143803397</c:v>
                </c:pt>
                <c:pt idx="1649">
                  <c:v>91.529820402385795</c:v>
                </c:pt>
                <c:pt idx="1650">
                  <c:v>91.585326660968207</c:v>
                </c:pt>
                <c:pt idx="1651">
                  <c:v>91.640832919550604</c:v>
                </c:pt>
                <c:pt idx="1652">
                  <c:v>91.696339178133101</c:v>
                </c:pt>
                <c:pt idx="1653">
                  <c:v>91.751845436715499</c:v>
                </c:pt>
                <c:pt idx="1654">
                  <c:v>91.807351695297896</c:v>
                </c:pt>
                <c:pt idx="1655">
                  <c:v>91.862857953880294</c:v>
                </c:pt>
                <c:pt idx="1656">
                  <c:v>91.918364212462706</c:v>
                </c:pt>
                <c:pt idx="1657">
                  <c:v>91.973870471045103</c:v>
                </c:pt>
                <c:pt idx="1658">
                  <c:v>92.029376729627501</c:v>
                </c:pt>
                <c:pt idx="1659">
                  <c:v>92.084882988209898</c:v>
                </c:pt>
                <c:pt idx="1660">
                  <c:v>92.140389246792296</c:v>
                </c:pt>
                <c:pt idx="1661">
                  <c:v>92.195895505374693</c:v>
                </c:pt>
                <c:pt idx="1662">
                  <c:v>92.251401763957105</c:v>
                </c:pt>
                <c:pt idx="1663">
                  <c:v>92.306908022539503</c:v>
                </c:pt>
                <c:pt idx="1664">
                  <c:v>92.3624142811219</c:v>
                </c:pt>
                <c:pt idx="1665">
                  <c:v>92.417920539704298</c:v>
                </c:pt>
                <c:pt idx="1666">
                  <c:v>92.473426798286695</c:v>
                </c:pt>
                <c:pt idx="1667">
                  <c:v>92.528933056869107</c:v>
                </c:pt>
                <c:pt idx="1668">
                  <c:v>92.584439315451505</c:v>
                </c:pt>
                <c:pt idx="1669">
                  <c:v>92.639945574033902</c:v>
                </c:pt>
                <c:pt idx="1670">
                  <c:v>92.6954518326163</c:v>
                </c:pt>
                <c:pt idx="1671">
                  <c:v>92.750958091198697</c:v>
                </c:pt>
                <c:pt idx="1672">
                  <c:v>92.806464349781194</c:v>
                </c:pt>
                <c:pt idx="1673">
                  <c:v>92.861970608363606</c:v>
                </c:pt>
                <c:pt idx="1674">
                  <c:v>92.917476866946004</c:v>
                </c:pt>
                <c:pt idx="1675">
                  <c:v>92.972983125528401</c:v>
                </c:pt>
                <c:pt idx="1676">
                  <c:v>93.028489384110799</c:v>
                </c:pt>
                <c:pt idx="1677">
                  <c:v>93.083995642693196</c:v>
                </c:pt>
                <c:pt idx="1678">
                  <c:v>93.139501901275594</c:v>
                </c:pt>
                <c:pt idx="1679">
                  <c:v>93.195008159858006</c:v>
                </c:pt>
                <c:pt idx="1680">
                  <c:v>93.250514418440403</c:v>
                </c:pt>
                <c:pt idx="1681">
                  <c:v>93.306020677022801</c:v>
                </c:pt>
                <c:pt idx="1682">
                  <c:v>93.361526935605198</c:v>
                </c:pt>
                <c:pt idx="1683">
                  <c:v>93.417033194187596</c:v>
                </c:pt>
                <c:pt idx="1684">
                  <c:v>93.472539452769993</c:v>
                </c:pt>
                <c:pt idx="1685">
                  <c:v>93.528045711352405</c:v>
                </c:pt>
                <c:pt idx="1686">
                  <c:v>93.583551969934803</c:v>
                </c:pt>
                <c:pt idx="1687">
                  <c:v>93.6390582285172</c:v>
                </c:pt>
                <c:pt idx="1688">
                  <c:v>93.694564487099598</c:v>
                </c:pt>
                <c:pt idx="1689">
                  <c:v>93.750070745681995</c:v>
                </c:pt>
                <c:pt idx="1690">
                  <c:v>93.805577004264407</c:v>
                </c:pt>
                <c:pt idx="1691">
                  <c:v>93.861083262846805</c:v>
                </c:pt>
                <c:pt idx="1692">
                  <c:v>93.916589521429202</c:v>
                </c:pt>
                <c:pt idx="1693">
                  <c:v>93.972095780011699</c:v>
                </c:pt>
                <c:pt idx="1694">
                  <c:v>94.027602038594097</c:v>
                </c:pt>
                <c:pt idx="1695">
                  <c:v>94.083108297176494</c:v>
                </c:pt>
                <c:pt idx="1696">
                  <c:v>94.138614555758906</c:v>
                </c:pt>
                <c:pt idx="1697">
                  <c:v>94.194120814341304</c:v>
                </c:pt>
                <c:pt idx="1698">
                  <c:v>94.249627072923701</c:v>
                </c:pt>
                <c:pt idx="1699">
                  <c:v>94.305133331506099</c:v>
                </c:pt>
                <c:pt idx="1700">
                  <c:v>94.360639590088496</c:v>
                </c:pt>
                <c:pt idx="1701">
                  <c:v>94.416145848670894</c:v>
                </c:pt>
                <c:pt idx="1702">
                  <c:v>94.471652107253306</c:v>
                </c:pt>
                <c:pt idx="1703">
                  <c:v>94.527158365835703</c:v>
                </c:pt>
                <c:pt idx="1704">
                  <c:v>94.582664624418101</c:v>
                </c:pt>
                <c:pt idx="1705">
                  <c:v>94.638170883000498</c:v>
                </c:pt>
                <c:pt idx="1706">
                  <c:v>94.693677141582896</c:v>
                </c:pt>
                <c:pt idx="1707">
                  <c:v>94.749183400165293</c:v>
                </c:pt>
                <c:pt idx="1708">
                  <c:v>94.804689658747705</c:v>
                </c:pt>
                <c:pt idx="1709">
                  <c:v>94.860195917330103</c:v>
                </c:pt>
                <c:pt idx="1710">
                  <c:v>94.9157021759125</c:v>
                </c:pt>
                <c:pt idx="1711">
                  <c:v>94.971208434494898</c:v>
                </c:pt>
                <c:pt idx="1712">
                  <c:v>95.026714693077395</c:v>
                </c:pt>
                <c:pt idx="1713">
                  <c:v>95.082220951659806</c:v>
                </c:pt>
                <c:pt idx="1714">
                  <c:v>95.137727210242204</c:v>
                </c:pt>
                <c:pt idx="1715">
                  <c:v>95.193233468824602</c:v>
                </c:pt>
                <c:pt idx="1716">
                  <c:v>95.248739727406999</c:v>
                </c:pt>
                <c:pt idx="1717">
                  <c:v>95.304245985989397</c:v>
                </c:pt>
                <c:pt idx="1718">
                  <c:v>95.359752244571794</c:v>
                </c:pt>
                <c:pt idx="1719">
                  <c:v>95.415258503154206</c:v>
                </c:pt>
                <c:pt idx="1720">
                  <c:v>95.470764761736604</c:v>
                </c:pt>
                <c:pt idx="1721">
                  <c:v>95.526271020319001</c:v>
                </c:pt>
                <c:pt idx="1722">
                  <c:v>95.581777278901399</c:v>
                </c:pt>
                <c:pt idx="1723">
                  <c:v>95.637283537483796</c:v>
                </c:pt>
                <c:pt idx="1724">
                  <c:v>95.692789796066194</c:v>
                </c:pt>
                <c:pt idx="1725">
                  <c:v>95.748296054648605</c:v>
                </c:pt>
                <c:pt idx="1726">
                  <c:v>95.803802313231003</c:v>
                </c:pt>
                <c:pt idx="1727">
                  <c:v>95.859308571813401</c:v>
                </c:pt>
                <c:pt idx="1728">
                  <c:v>95.914814830395798</c:v>
                </c:pt>
                <c:pt idx="1729">
                  <c:v>95.970321088978196</c:v>
                </c:pt>
                <c:pt idx="1730">
                  <c:v>96.025827347560593</c:v>
                </c:pt>
                <c:pt idx="1731">
                  <c:v>96.081333606143005</c:v>
                </c:pt>
                <c:pt idx="1732">
                  <c:v>96.136839864725403</c:v>
                </c:pt>
                <c:pt idx="1733">
                  <c:v>96.1923461233079</c:v>
                </c:pt>
                <c:pt idx="1734">
                  <c:v>96.247852381890297</c:v>
                </c:pt>
                <c:pt idx="1735">
                  <c:v>96.303358640472695</c:v>
                </c:pt>
                <c:pt idx="1736">
                  <c:v>96.358864899055106</c:v>
                </c:pt>
                <c:pt idx="1737">
                  <c:v>96.414371157637504</c:v>
                </c:pt>
                <c:pt idx="1738">
                  <c:v>96.469877416219902</c:v>
                </c:pt>
                <c:pt idx="1739">
                  <c:v>96.525383674802299</c:v>
                </c:pt>
                <c:pt idx="1740">
                  <c:v>96.580889933384697</c:v>
                </c:pt>
                <c:pt idx="1741">
                  <c:v>96.636396191967094</c:v>
                </c:pt>
                <c:pt idx="1742">
                  <c:v>96.691902450549506</c:v>
                </c:pt>
                <c:pt idx="1743">
                  <c:v>96.747408709131903</c:v>
                </c:pt>
                <c:pt idx="1744">
                  <c:v>96.802914967714301</c:v>
                </c:pt>
                <c:pt idx="1745">
                  <c:v>96.858421226296699</c:v>
                </c:pt>
                <c:pt idx="1746">
                  <c:v>96.913927484879096</c:v>
                </c:pt>
                <c:pt idx="1747">
                  <c:v>96.969433743461494</c:v>
                </c:pt>
                <c:pt idx="1748">
                  <c:v>97.024940002043905</c:v>
                </c:pt>
                <c:pt idx="1749">
                  <c:v>97.080446260626303</c:v>
                </c:pt>
                <c:pt idx="1750">
                  <c:v>97.135952519208701</c:v>
                </c:pt>
                <c:pt idx="1751">
                  <c:v>97.191458777791098</c:v>
                </c:pt>
                <c:pt idx="1752">
                  <c:v>97.246965036373595</c:v>
                </c:pt>
                <c:pt idx="1753">
                  <c:v>97.302471294956007</c:v>
                </c:pt>
                <c:pt idx="1754">
                  <c:v>97.357977553538404</c:v>
                </c:pt>
                <c:pt idx="1755">
                  <c:v>97.413483812120802</c:v>
                </c:pt>
                <c:pt idx="1756">
                  <c:v>97.4689900707032</c:v>
                </c:pt>
                <c:pt idx="1757">
                  <c:v>97.524496329285597</c:v>
                </c:pt>
                <c:pt idx="1758">
                  <c:v>97.580002587867995</c:v>
                </c:pt>
                <c:pt idx="1759">
                  <c:v>97.635508846450406</c:v>
                </c:pt>
                <c:pt idx="1760">
                  <c:v>97.691015105032804</c:v>
                </c:pt>
                <c:pt idx="1761">
                  <c:v>97.746521363615201</c:v>
                </c:pt>
                <c:pt idx="1762">
                  <c:v>97.802027622197599</c:v>
                </c:pt>
                <c:pt idx="1763">
                  <c:v>97.857533880779997</c:v>
                </c:pt>
                <c:pt idx="1764">
                  <c:v>97.913040139362394</c:v>
                </c:pt>
                <c:pt idx="1765">
                  <c:v>97.968546397944806</c:v>
                </c:pt>
                <c:pt idx="1766">
                  <c:v>98.024052656527203</c:v>
                </c:pt>
                <c:pt idx="1767">
                  <c:v>98.079558915109601</c:v>
                </c:pt>
                <c:pt idx="1768">
                  <c:v>98.135065173691999</c:v>
                </c:pt>
                <c:pt idx="1769">
                  <c:v>98.190571432274396</c:v>
                </c:pt>
                <c:pt idx="1770">
                  <c:v>98.246077690856794</c:v>
                </c:pt>
                <c:pt idx="1771">
                  <c:v>98.301583949439205</c:v>
                </c:pt>
                <c:pt idx="1772">
                  <c:v>98.357090208021603</c:v>
                </c:pt>
                <c:pt idx="1773">
                  <c:v>98.4125964666041</c:v>
                </c:pt>
                <c:pt idx="1774">
                  <c:v>98.468102725186498</c:v>
                </c:pt>
                <c:pt idx="1775">
                  <c:v>98.523608983768895</c:v>
                </c:pt>
                <c:pt idx="1776">
                  <c:v>98.579115242351307</c:v>
                </c:pt>
                <c:pt idx="1777">
                  <c:v>98.634621500933704</c:v>
                </c:pt>
                <c:pt idx="1778">
                  <c:v>98.690127759516102</c:v>
                </c:pt>
                <c:pt idx="1779">
                  <c:v>98.745634018098499</c:v>
                </c:pt>
                <c:pt idx="1780">
                  <c:v>98.801140276680897</c:v>
                </c:pt>
                <c:pt idx="1781">
                  <c:v>98.856646535263295</c:v>
                </c:pt>
                <c:pt idx="1782">
                  <c:v>98.912152793845706</c:v>
                </c:pt>
                <c:pt idx="1783">
                  <c:v>98.967659052428104</c:v>
                </c:pt>
                <c:pt idx="1784">
                  <c:v>99.023165311010501</c:v>
                </c:pt>
                <c:pt idx="1785">
                  <c:v>99.078671569592899</c:v>
                </c:pt>
                <c:pt idx="1786">
                  <c:v>99.134177828175297</c:v>
                </c:pt>
                <c:pt idx="1787">
                  <c:v>99.189684086757694</c:v>
                </c:pt>
                <c:pt idx="1788">
                  <c:v>99.245190345340106</c:v>
                </c:pt>
                <c:pt idx="1789">
                  <c:v>99.300696603922503</c:v>
                </c:pt>
                <c:pt idx="1790">
                  <c:v>99.356202862504901</c:v>
                </c:pt>
                <c:pt idx="1791">
                  <c:v>99.411709121087299</c:v>
                </c:pt>
                <c:pt idx="1792">
                  <c:v>99.467215379669796</c:v>
                </c:pt>
                <c:pt idx="1793">
                  <c:v>99.522721638252193</c:v>
                </c:pt>
                <c:pt idx="1794">
                  <c:v>99.578227896834605</c:v>
                </c:pt>
                <c:pt idx="1795">
                  <c:v>99.633734155417002</c:v>
                </c:pt>
                <c:pt idx="1796">
                  <c:v>99.6892404139994</c:v>
                </c:pt>
                <c:pt idx="1797">
                  <c:v>99.744746672581797</c:v>
                </c:pt>
                <c:pt idx="1798">
                  <c:v>99.800252931164195</c:v>
                </c:pt>
                <c:pt idx="1799">
                  <c:v>99.855759189746607</c:v>
                </c:pt>
                <c:pt idx="1800">
                  <c:v>99.911265448329004</c:v>
                </c:pt>
                <c:pt idx="1801">
                  <c:v>99.966771706911402</c:v>
                </c:pt>
                <c:pt idx="1802">
                  <c:v>100.022277965494</c:v>
                </c:pt>
                <c:pt idx="1803">
                  <c:v>100.077784224076</c:v>
                </c:pt>
                <c:pt idx="1804">
                  <c:v>100.13329048265901</c:v>
                </c:pt>
                <c:pt idx="1805">
                  <c:v>100.18879674124101</c:v>
                </c:pt>
                <c:pt idx="1806">
                  <c:v>100.24430299982301</c:v>
                </c:pt>
                <c:pt idx="1807">
                  <c:v>100.299809258406</c:v>
                </c:pt>
                <c:pt idx="1808">
                  <c:v>100.355315516988</c:v>
                </c:pt>
                <c:pt idx="1809">
                  <c:v>100.41082177557099</c:v>
                </c:pt>
                <c:pt idx="1810">
                  <c:v>100.46632803415299</c:v>
                </c:pt>
                <c:pt idx="1811">
                  <c:v>100.52183429273499</c:v>
                </c:pt>
                <c:pt idx="1812">
                  <c:v>100.577340551318</c:v>
                </c:pt>
                <c:pt idx="1813">
                  <c:v>100.6328468099</c:v>
                </c:pt>
                <c:pt idx="1814">
                  <c:v>100.688353068483</c:v>
                </c:pt>
                <c:pt idx="1815">
                  <c:v>100.743859327065</c:v>
                </c:pt>
                <c:pt idx="1816">
                  <c:v>100.799365585647</c:v>
                </c:pt>
                <c:pt idx="1817">
                  <c:v>100.85487184423</c:v>
                </c:pt>
                <c:pt idx="1818">
                  <c:v>100.910378102812</c:v>
                </c:pt>
                <c:pt idx="1819">
                  <c:v>100.965884361395</c:v>
                </c:pt>
                <c:pt idx="1820">
                  <c:v>101.021390619977</c:v>
                </c:pt>
                <c:pt idx="1821">
                  <c:v>101.076896878559</c:v>
                </c:pt>
                <c:pt idx="1822">
                  <c:v>101.13240313714201</c:v>
                </c:pt>
                <c:pt idx="1823">
                  <c:v>101.18790939572401</c:v>
                </c:pt>
                <c:pt idx="1824">
                  <c:v>101.243415654307</c:v>
                </c:pt>
                <c:pt idx="1825">
                  <c:v>101.298921912889</c:v>
                </c:pt>
                <c:pt idx="1826">
                  <c:v>101.35442817147199</c:v>
                </c:pt>
                <c:pt idx="1827">
                  <c:v>101.40993443005399</c:v>
                </c:pt>
                <c:pt idx="1828">
                  <c:v>101.46544068863599</c:v>
                </c:pt>
                <c:pt idx="1829">
                  <c:v>101.520946947219</c:v>
                </c:pt>
                <c:pt idx="1830">
                  <c:v>101.576453205801</c:v>
                </c:pt>
                <c:pt idx="1831">
                  <c:v>101.631959464384</c:v>
                </c:pt>
                <c:pt idx="1832">
                  <c:v>101.687465722966</c:v>
                </c:pt>
                <c:pt idx="1833">
                  <c:v>101.742971981548</c:v>
                </c:pt>
                <c:pt idx="1834">
                  <c:v>101.798478240131</c:v>
                </c:pt>
                <c:pt idx="1835">
                  <c:v>101.853984498713</c:v>
                </c:pt>
                <c:pt idx="1836">
                  <c:v>101.909490757296</c:v>
                </c:pt>
                <c:pt idx="1837">
                  <c:v>101.964997015878</c:v>
                </c:pt>
                <c:pt idx="1838">
                  <c:v>102.02050327446</c:v>
                </c:pt>
                <c:pt idx="1839">
                  <c:v>102.07600953304301</c:v>
                </c:pt>
                <c:pt idx="1840">
                  <c:v>102.13151579162501</c:v>
                </c:pt>
                <c:pt idx="1841">
                  <c:v>102.187022050208</c:v>
                </c:pt>
                <c:pt idx="1842">
                  <c:v>102.24252830879</c:v>
                </c:pt>
                <c:pt idx="1843">
                  <c:v>102.298034567372</c:v>
                </c:pt>
                <c:pt idx="1844">
                  <c:v>102.35354082595499</c:v>
                </c:pt>
                <c:pt idx="1845">
                  <c:v>102.40904708453699</c:v>
                </c:pt>
                <c:pt idx="1846">
                  <c:v>102.46455334312</c:v>
                </c:pt>
                <c:pt idx="1847">
                  <c:v>102.520059601702</c:v>
                </c:pt>
                <c:pt idx="1848">
                  <c:v>102.575565860284</c:v>
                </c:pt>
                <c:pt idx="1849">
                  <c:v>102.631072118867</c:v>
                </c:pt>
                <c:pt idx="1850">
                  <c:v>102.686578377449</c:v>
                </c:pt>
                <c:pt idx="1851">
                  <c:v>102.742084636032</c:v>
                </c:pt>
                <c:pt idx="1852">
                  <c:v>102.797590894614</c:v>
                </c:pt>
                <c:pt idx="1853">
                  <c:v>102.853097153196</c:v>
                </c:pt>
                <c:pt idx="1854">
                  <c:v>102.908603411779</c:v>
                </c:pt>
                <c:pt idx="1855">
                  <c:v>102.964109670361</c:v>
                </c:pt>
                <c:pt idx="1856">
                  <c:v>103.01961592894401</c:v>
                </c:pt>
                <c:pt idx="1857">
                  <c:v>103.07512218752601</c:v>
                </c:pt>
                <c:pt idx="1858">
                  <c:v>103.13062844610801</c:v>
                </c:pt>
                <c:pt idx="1859">
                  <c:v>103.186134704691</c:v>
                </c:pt>
                <c:pt idx="1860">
                  <c:v>103.241640963273</c:v>
                </c:pt>
                <c:pt idx="1861">
                  <c:v>103.29714722185599</c:v>
                </c:pt>
                <c:pt idx="1862">
                  <c:v>103.35265348043799</c:v>
                </c:pt>
                <c:pt idx="1863">
                  <c:v>103.408159739021</c:v>
                </c:pt>
                <c:pt idx="1864">
                  <c:v>103.463665997603</c:v>
                </c:pt>
                <c:pt idx="1865">
                  <c:v>103.519172256185</c:v>
                </c:pt>
                <c:pt idx="1866">
                  <c:v>103.574678514768</c:v>
                </c:pt>
                <c:pt idx="1867">
                  <c:v>103.63018477335</c:v>
                </c:pt>
                <c:pt idx="1868">
                  <c:v>103.685691031933</c:v>
                </c:pt>
                <c:pt idx="1869">
                  <c:v>103.741197290515</c:v>
                </c:pt>
                <c:pt idx="1870">
                  <c:v>103.796703549097</c:v>
                </c:pt>
                <c:pt idx="1871">
                  <c:v>103.85220980768</c:v>
                </c:pt>
                <c:pt idx="1872">
                  <c:v>103.907716066262</c:v>
                </c:pt>
                <c:pt idx="1873">
                  <c:v>103.96322232484501</c:v>
                </c:pt>
                <c:pt idx="1874">
                  <c:v>104.01872858342701</c:v>
                </c:pt>
                <c:pt idx="1875">
                  <c:v>104.07423484200901</c:v>
                </c:pt>
                <c:pt idx="1876">
                  <c:v>104.129741100592</c:v>
                </c:pt>
                <c:pt idx="1877">
                  <c:v>104.185247359174</c:v>
                </c:pt>
                <c:pt idx="1878">
                  <c:v>104.24075361775699</c:v>
                </c:pt>
                <c:pt idx="1879">
                  <c:v>104.29625987633899</c:v>
                </c:pt>
                <c:pt idx="1880">
                  <c:v>104.35176613492099</c:v>
                </c:pt>
                <c:pt idx="1881">
                  <c:v>104.407272393504</c:v>
                </c:pt>
                <c:pt idx="1882">
                  <c:v>104.462778652086</c:v>
                </c:pt>
                <c:pt idx="1883">
                  <c:v>104.518284910669</c:v>
                </c:pt>
                <c:pt idx="1884">
                  <c:v>104.573791169251</c:v>
                </c:pt>
                <c:pt idx="1885">
                  <c:v>104.629297427833</c:v>
                </c:pt>
                <c:pt idx="1886">
                  <c:v>104.684803686416</c:v>
                </c:pt>
                <c:pt idx="1887">
                  <c:v>104.740309944998</c:v>
                </c:pt>
                <c:pt idx="1888">
                  <c:v>104.795816203581</c:v>
                </c:pt>
                <c:pt idx="1889">
                  <c:v>104.851322462163</c:v>
                </c:pt>
                <c:pt idx="1890">
                  <c:v>104.906828720745</c:v>
                </c:pt>
                <c:pt idx="1891">
                  <c:v>104.96233497932801</c:v>
                </c:pt>
                <c:pt idx="1892">
                  <c:v>105.01784123791001</c:v>
                </c:pt>
                <c:pt idx="1893">
                  <c:v>105.073347496493</c:v>
                </c:pt>
                <c:pt idx="1894">
                  <c:v>105.128853755075</c:v>
                </c:pt>
                <c:pt idx="1895">
                  <c:v>105.184360013657</c:v>
                </c:pt>
                <c:pt idx="1896">
                  <c:v>105.23986627223999</c:v>
                </c:pt>
                <c:pt idx="1897">
                  <c:v>105.29537253082199</c:v>
                </c:pt>
                <c:pt idx="1898">
                  <c:v>105.350878789405</c:v>
                </c:pt>
                <c:pt idx="1899">
                  <c:v>105.406385047987</c:v>
                </c:pt>
                <c:pt idx="1900">
                  <c:v>105.461891306569</c:v>
                </c:pt>
                <c:pt idx="1901">
                  <c:v>105.517397565152</c:v>
                </c:pt>
                <c:pt idx="1902">
                  <c:v>105.57290382373399</c:v>
                </c:pt>
                <c:pt idx="1903">
                  <c:v>105.628410082317</c:v>
                </c:pt>
                <c:pt idx="1904">
                  <c:v>105.683916340899</c:v>
                </c:pt>
                <c:pt idx="1905">
                  <c:v>105.739422599482</c:v>
                </c:pt>
                <c:pt idx="1906">
                  <c:v>105.794928858064</c:v>
                </c:pt>
                <c:pt idx="1907">
                  <c:v>105.850435116646</c:v>
                </c:pt>
                <c:pt idx="1908">
                  <c:v>105.90594137522901</c:v>
                </c:pt>
                <c:pt idx="1909">
                  <c:v>105.96144763381101</c:v>
                </c:pt>
                <c:pt idx="1910">
                  <c:v>106.016953892394</c:v>
                </c:pt>
                <c:pt idx="1911">
                  <c:v>106.072460150976</c:v>
                </c:pt>
                <c:pt idx="1912">
                  <c:v>106.127966409558</c:v>
                </c:pt>
                <c:pt idx="1913">
                  <c:v>106.18347266814099</c:v>
                </c:pt>
                <c:pt idx="1914">
                  <c:v>106.23897892672299</c:v>
                </c:pt>
                <c:pt idx="1915">
                  <c:v>106.294485185306</c:v>
                </c:pt>
                <c:pt idx="1916">
                  <c:v>106.349991443888</c:v>
                </c:pt>
                <c:pt idx="1917">
                  <c:v>106.40549770247</c:v>
                </c:pt>
                <c:pt idx="1918">
                  <c:v>106.461003961053</c:v>
                </c:pt>
                <c:pt idx="1919">
                  <c:v>106.51651021963499</c:v>
                </c:pt>
                <c:pt idx="1920">
                  <c:v>106.572016478218</c:v>
                </c:pt>
                <c:pt idx="1921">
                  <c:v>106.6275227368</c:v>
                </c:pt>
                <c:pt idx="1922">
                  <c:v>106.683028995382</c:v>
                </c:pt>
                <c:pt idx="1923">
                  <c:v>106.738535253965</c:v>
                </c:pt>
                <c:pt idx="1924">
                  <c:v>106.794041512547</c:v>
                </c:pt>
                <c:pt idx="1925">
                  <c:v>106.84954777113001</c:v>
                </c:pt>
                <c:pt idx="1926">
                  <c:v>106.90505402971201</c:v>
                </c:pt>
                <c:pt idx="1927">
                  <c:v>106.960560288294</c:v>
                </c:pt>
                <c:pt idx="1928">
                  <c:v>107.016066546877</c:v>
                </c:pt>
                <c:pt idx="1929">
                  <c:v>107.071572805459</c:v>
                </c:pt>
                <c:pt idx="1930">
                  <c:v>107.12707906404199</c:v>
                </c:pt>
                <c:pt idx="1931">
                  <c:v>107.18258532262401</c:v>
                </c:pt>
                <c:pt idx="1932">
                  <c:v>107.23809158120601</c:v>
                </c:pt>
                <c:pt idx="1933">
                  <c:v>107.293597839789</c:v>
                </c:pt>
                <c:pt idx="1934">
                  <c:v>107.349104098371</c:v>
                </c:pt>
                <c:pt idx="1935">
                  <c:v>107.404610356954</c:v>
                </c:pt>
                <c:pt idx="1936">
                  <c:v>107.46011661553599</c:v>
                </c:pt>
                <c:pt idx="1937">
                  <c:v>107.51562287411799</c:v>
                </c:pt>
                <c:pt idx="1938">
                  <c:v>107.571129132701</c:v>
                </c:pt>
                <c:pt idx="1939">
                  <c:v>107.626635391283</c:v>
                </c:pt>
                <c:pt idx="1940">
                  <c:v>107.682141649866</c:v>
                </c:pt>
                <c:pt idx="1941">
                  <c:v>107.737647908448</c:v>
                </c:pt>
                <c:pt idx="1942">
                  <c:v>107.79315416703</c:v>
                </c:pt>
                <c:pt idx="1943">
                  <c:v>107.84866042561301</c:v>
                </c:pt>
                <c:pt idx="1944">
                  <c:v>107.904166684195</c:v>
                </c:pt>
                <c:pt idx="1945">
                  <c:v>107.959672942778</c:v>
                </c:pt>
                <c:pt idx="1946">
                  <c:v>108.01517920136</c:v>
                </c:pt>
                <c:pt idx="1947">
                  <c:v>108.07068545994299</c:v>
                </c:pt>
                <c:pt idx="1948">
                  <c:v>108.12619171852501</c:v>
                </c:pt>
                <c:pt idx="1949">
                  <c:v>108.18169797710701</c:v>
                </c:pt>
                <c:pt idx="1950">
                  <c:v>108.23720423569</c:v>
                </c:pt>
                <c:pt idx="1951">
                  <c:v>108.292710494272</c:v>
                </c:pt>
                <c:pt idx="1952">
                  <c:v>108.348216752855</c:v>
                </c:pt>
                <c:pt idx="1953">
                  <c:v>108.40372301143699</c:v>
                </c:pt>
                <c:pt idx="1954">
                  <c:v>108.45922927001899</c:v>
                </c:pt>
                <c:pt idx="1955">
                  <c:v>108.514735528602</c:v>
                </c:pt>
                <c:pt idx="1956">
                  <c:v>108.570241787184</c:v>
                </c:pt>
                <c:pt idx="1957">
                  <c:v>108.625748045767</c:v>
                </c:pt>
                <c:pt idx="1958">
                  <c:v>108.681254304349</c:v>
                </c:pt>
                <c:pt idx="1959">
                  <c:v>108.736760562931</c:v>
                </c:pt>
                <c:pt idx="1960">
                  <c:v>108.792266821514</c:v>
                </c:pt>
                <c:pt idx="1961">
                  <c:v>108.847773080096</c:v>
                </c:pt>
                <c:pt idx="1962">
                  <c:v>108.903279338679</c:v>
                </c:pt>
                <c:pt idx="1963">
                  <c:v>108.958785597261</c:v>
                </c:pt>
                <c:pt idx="1964">
                  <c:v>109.014291855843</c:v>
                </c:pt>
                <c:pt idx="1965">
                  <c:v>109.06979811442601</c:v>
                </c:pt>
                <c:pt idx="1966">
                  <c:v>109.12530437300801</c:v>
                </c:pt>
                <c:pt idx="1967">
                  <c:v>109.180810631591</c:v>
                </c:pt>
                <c:pt idx="1968">
                  <c:v>109.236316890173</c:v>
                </c:pt>
                <c:pt idx="1969">
                  <c:v>109.291823148755</c:v>
                </c:pt>
                <c:pt idx="1970">
                  <c:v>109.34732940733799</c:v>
                </c:pt>
                <c:pt idx="1971">
                  <c:v>109.40283566591999</c:v>
                </c:pt>
                <c:pt idx="1972">
                  <c:v>109.458341924503</c:v>
                </c:pt>
                <c:pt idx="1973">
                  <c:v>109.513848183085</c:v>
                </c:pt>
                <c:pt idx="1974">
                  <c:v>109.569354441667</c:v>
                </c:pt>
                <c:pt idx="1975">
                  <c:v>109.62486070025</c:v>
                </c:pt>
                <c:pt idx="1976">
                  <c:v>109.680366958832</c:v>
                </c:pt>
                <c:pt idx="1977">
                  <c:v>109.735873217415</c:v>
                </c:pt>
                <c:pt idx="1978">
                  <c:v>109.791379475997</c:v>
                </c:pt>
                <c:pt idx="1979">
                  <c:v>109.846885734579</c:v>
                </c:pt>
                <c:pt idx="1980">
                  <c:v>109.902391993162</c:v>
                </c:pt>
                <c:pt idx="1981">
                  <c:v>109.957898251744</c:v>
                </c:pt>
                <c:pt idx="1982">
                  <c:v>110.01340451032701</c:v>
                </c:pt>
                <c:pt idx="1983">
                  <c:v>110.06891076890901</c:v>
                </c:pt>
                <c:pt idx="1984">
                  <c:v>110.124417027492</c:v>
                </c:pt>
                <c:pt idx="1985">
                  <c:v>110.179923286074</c:v>
                </c:pt>
                <c:pt idx="1986">
                  <c:v>110.235429544656</c:v>
                </c:pt>
                <c:pt idx="1987">
                  <c:v>110.29093580323899</c:v>
                </c:pt>
                <c:pt idx="1988">
                  <c:v>110.34644206182099</c:v>
                </c:pt>
                <c:pt idx="1989">
                  <c:v>110.401948320404</c:v>
                </c:pt>
                <c:pt idx="1990">
                  <c:v>110.457454578986</c:v>
                </c:pt>
                <c:pt idx="1991">
                  <c:v>110.512960837568</c:v>
                </c:pt>
                <c:pt idx="1992">
                  <c:v>110.568467096151</c:v>
                </c:pt>
                <c:pt idx="1993">
                  <c:v>110.623973354733</c:v>
                </c:pt>
                <c:pt idx="1994">
                  <c:v>110.679479613316</c:v>
                </c:pt>
                <c:pt idx="1995">
                  <c:v>110.734985871898</c:v>
                </c:pt>
                <c:pt idx="1996">
                  <c:v>110.79049213048</c:v>
                </c:pt>
                <c:pt idx="1997">
                  <c:v>110.845998389063</c:v>
                </c:pt>
                <c:pt idx="1998">
                  <c:v>110.901504647645</c:v>
                </c:pt>
                <c:pt idx="1999">
                  <c:v>110.95701090622801</c:v>
                </c:pt>
                <c:pt idx="2000">
                  <c:v>111.01251716481001</c:v>
                </c:pt>
                <c:pt idx="2001">
                  <c:v>111.06802342339201</c:v>
                </c:pt>
                <c:pt idx="2002">
                  <c:v>111.123529681975</c:v>
                </c:pt>
                <c:pt idx="2003">
                  <c:v>111.179035940557</c:v>
                </c:pt>
                <c:pt idx="2004">
                  <c:v>111.23454219913999</c:v>
                </c:pt>
                <c:pt idx="2005">
                  <c:v>111.29004845772199</c:v>
                </c:pt>
                <c:pt idx="2006">
                  <c:v>111.34555471630399</c:v>
                </c:pt>
                <c:pt idx="2007">
                  <c:v>111.401060974887</c:v>
                </c:pt>
                <c:pt idx="2008">
                  <c:v>111.456567233469</c:v>
                </c:pt>
                <c:pt idx="2009">
                  <c:v>111.512073492052</c:v>
                </c:pt>
                <c:pt idx="2010">
                  <c:v>111.567579750634</c:v>
                </c:pt>
                <c:pt idx="2011">
                  <c:v>111.623086009216</c:v>
                </c:pt>
                <c:pt idx="2012">
                  <c:v>111.678592267799</c:v>
                </c:pt>
                <c:pt idx="2013">
                  <c:v>111.734098526381</c:v>
                </c:pt>
                <c:pt idx="2014">
                  <c:v>111.789604784964</c:v>
                </c:pt>
                <c:pt idx="2015">
                  <c:v>111.845111043546</c:v>
                </c:pt>
                <c:pt idx="2016">
                  <c:v>111.900617302128</c:v>
                </c:pt>
                <c:pt idx="2017">
                  <c:v>111.95612356071101</c:v>
                </c:pt>
                <c:pt idx="2018">
                  <c:v>112.01162981929301</c:v>
                </c:pt>
                <c:pt idx="2019">
                  <c:v>112.067136077876</c:v>
                </c:pt>
                <c:pt idx="2020">
                  <c:v>112.122642336458</c:v>
                </c:pt>
                <c:pt idx="2021">
                  <c:v>112.17814859504</c:v>
                </c:pt>
                <c:pt idx="2022">
                  <c:v>112.23365485362299</c:v>
                </c:pt>
                <c:pt idx="2023">
                  <c:v>112.28916111220499</c:v>
                </c:pt>
                <c:pt idx="2024">
                  <c:v>112.344667370788</c:v>
                </c:pt>
                <c:pt idx="2025">
                  <c:v>112.40017362937</c:v>
                </c:pt>
                <c:pt idx="2026">
                  <c:v>112.455679887953</c:v>
                </c:pt>
                <c:pt idx="2027">
                  <c:v>112.511186146535</c:v>
                </c:pt>
                <c:pt idx="2028">
                  <c:v>112.566692405117</c:v>
                </c:pt>
                <c:pt idx="2029">
                  <c:v>112.6221986637</c:v>
                </c:pt>
                <c:pt idx="2030">
                  <c:v>112.677704922282</c:v>
                </c:pt>
                <c:pt idx="2031">
                  <c:v>112.733211180865</c:v>
                </c:pt>
                <c:pt idx="2032">
                  <c:v>112.788717439447</c:v>
                </c:pt>
                <c:pt idx="2033">
                  <c:v>112.844223698029</c:v>
                </c:pt>
                <c:pt idx="2034">
                  <c:v>112.89972995661201</c:v>
                </c:pt>
                <c:pt idx="2035">
                  <c:v>112.95523621519401</c:v>
                </c:pt>
                <c:pt idx="2036">
                  <c:v>113.010742473777</c:v>
                </c:pt>
                <c:pt idx="2037">
                  <c:v>113.066248732359</c:v>
                </c:pt>
                <c:pt idx="2038">
                  <c:v>113.121754990941</c:v>
                </c:pt>
                <c:pt idx="2039">
                  <c:v>113.17726124952399</c:v>
                </c:pt>
                <c:pt idx="2040">
                  <c:v>113.23276750810599</c:v>
                </c:pt>
                <c:pt idx="2041">
                  <c:v>113.288273766689</c:v>
                </c:pt>
                <c:pt idx="2042">
                  <c:v>113.343780025271</c:v>
                </c:pt>
                <c:pt idx="2043">
                  <c:v>113.399286283853</c:v>
                </c:pt>
                <c:pt idx="2044">
                  <c:v>113.454792542436</c:v>
                </c:pt>
                <c:pt idx="2045">
                  <c:v>113.510298801018</c:v>
                </c:pt>
                <c:pt idx="2046">
                  <c:v>113.565805059601</c:v>
                </c:pt>
                <c:pt idx="2047">
                  <c:v>113.621311318183</c:v>
                </c:pt>
                <c:pt idx="2048">
                  <c:v>113.676817576765</c:v>
                </c:pt>
                <c:pt idx="2049">
                  <c:v>113.732323835348</c:v>
                </c:pt>
                <c:pt idx="2050">
                  <c:v>113.78783009393</c:v>
                </c:pt>
                <c:pt idx="2051">
                  <c:v>113.84333635251301</c:v>
                </c:pt>
                <c:pt idx="2052">
                  <c:v>113.89884261109501</c:v>
                </c:pt>
                <c:pt idx="2053">
                  <c:v>113.95434886967701</c:v>
                </c:pt>
                <c:pt idx="2054">
                  <c:v>114.00985512826</c:v>
                </c:pt>
                <c:pt idx="2055">
                  <c:v>114.065361386842</c:v>
                </c:pt>
                <c:pt idx="2056">
                  <c:v>114.12086764542499</c:v>
                </c:pt>
                <c:pt idx="2057">
                  <c:v>114.17637390400699</c:v>
                </c:pt>
                <c:pt idx="2058">
                  <c:v>114.23188016258899</c:v>
                </c:pt>
                <c:pt idx="2059">
                  <c:v>114.287386421172</c:v>
                </c:pt>
                <c:pt idx="2060">
                  <c:v>114.342892679754</c:v>
                </c:pt>
                <c:pt idx="2061">
                  <c:v>114.398398938337</c:v>
                </c:pt>
                <c:pt idx="2062">
                  <c:v>114.453905196919</c:v>
                </c:pt>
                <c:pt idx="2063">
                  <c:v>114.509411455502</c:v>
                </c:pt>
                <c:pt idx="2064">
                  <c:v>114.564917714084</c:v>
                </c:pt>
                <c:pt idx="2065">
                  <c:v>114.620423972666</c:v>
                </c:pt>
                <c:pt idx="2066">
                  <c:v>114.675930231249</c:v>
                </c:pt>
                <c:pt idx="2067">
                  <c:v>114.731436489831</c:v>
                </c:pt>
                <c:pt idx="2068">
                  <c:v>114.78694274841401</c:v>
                </c:pt>
                <c:pt idx="2069">
                  <c:v>114.84244900699601</c:v>
                </c:pt>
                <c:pt idx="2070">
                  <c:v>114.89795526557801</c:v>
                </c:pt>
                <c:pt idx="2071">
                  <c:v>114.953461524161</c:v>
                </c:pt>
                <c:pt idx="2072">
                  <c:v>115.008967782743</c:v>
                </c:pt>
                <c:pt idx="2073">
                  <c:v>115.06447404132599</c:v>
                </c:pt>
                <c:pt idx="2074">
                  <c:v>115.11998029990799</c:v>
                </c:pt>
                <c:pt idx="2075">
                  <c:v>115.17548655848999</c:v>
                </c:pt>
                <c:pt idx="2076">
                  <c:v>115.230992817073</c:v>
                </c:pt>
                <c:pt idx="2077">
                  <c:v>115.286499075655</c:v>
                </c:pt>
                <c:pt idx="2078">
                  <c:v>115.342005334238</c:v>
                </c:pt>
                <c:pt idx="2079">
                  <c:v>115.39751159282</c:v>
                </c:pt>
                <c:pt idx="2080">
                  <c:v>115.453017851402</c:v>
                </c:pt>
                <c:pt idx="2081">
                  <c:v>115.508524109985</c:v>
                </c:pt>
                <c:pt idx="2082">
                  <c:v>115.564030368567</c:v>
                </c:pt>
                <c:pt idx="2083">
                  <c:v>115.61953662715</c:v>
                </c:pt>
                <c:pt idx="2084">
                  <c:v>115.675042885732</c:v>
                </c:pt>
                <c:pt idx="2085">
                  <c:v>115.730549144314</c:v>
                </c:pt>
                <c:pt idx="2086">
                  <c:v>115.78605540289701</c:v>
                </c:pt>
                <c:pt idx="2087">
                  <c:v>115.84156166147901</c:v>
                </c:pt>
                <c:pt idx="2088">
                  <c:v>115.897067920062</c:v>
                </c:pt>
                <c:pt idx="2089">
                  <c:v>115.952574178644</c:v>
                </c:pt>
                <c:pt idx="2090">
                  <c:v>116.008080437226</c:v>
                </c:pt>
                <c:pt idx="2091">
                  <c:v>116.06358669580899</c:v>
                </c:pt>
                <c:pt idx="2092">
                  <c:v>116.11909295439099</c:v>
                </c:pt>
                <c:pt idx="2093">
                  <c:v>116.174599212974</c:v>
                </c:pt>
                <c:pt idx="2094">
                  <c:v>116.230105471556</c:v>
                </c:pt>
                <c:pt idx="2095">
                  <c:v>116.285611730138</c:v>
                </c:pt>
                <c:pt idx="2096">
                  <c:v>116.341117988721</c:v>
                </c:pt>
                <c:pt idx="2097">
                  <c:v>116.396624247303</c:v>
                </c:pt>
                <c:pt idx="2098">
                  <c:v>116.452130505886</c:v>
                </c:pt>
                <c:pt idx="2099">
                  <c:v>116.507636764468</c:v>
                </c:pt>
                <c:pt idx="2100">
                  <c:v>116.56314302305</c:v>
                </c:pt>
                <c:pt idx="2101">
                  <c:v>116.618649281633</c:v>
                </c:pt>
                <c:pt idx="2102">
                  <c:v>116.674155540215</c:v>
                </c:pt>
                <c:pt idx="2103">
                  <c:v>116.72966179879801</c:v>
                </c:pt>
                <c:pt idx="2104">
                  <c:v>116.78516805738001</c:v>
                </c:pt>
                <c:pt idx="2105">
                  <c:v>116.840674315963</c:v>
                </c:pt>
                <c:pt idx="2106">
                  <c:v>116.896180574545</c:v>
                </c:pt>
                <c:pt idx="2107">
                  <c:v>116.951686833127</c:v>
                </c:pt>
                <c:pt idx="2108">
                  <c:v>117.00719309170999</c:v>
                </c:pt>
                <c:pt idx="2109">
                  <c:v>117.06269935029199</c:v>
                </c:pt>
                <c:pt idx="2110">
                  <c:v>117.118205608875</c:v>
                </c:pt>
                <c:pt idx="2111">
                  <c:v>117.173711867457</c:v>
                </c:pt>
                <c:pt idx="2112">
                  <c:v>117.229218126039</c:v>
                </c:pt>
                <c:pt idx="2113">
                  <c:v>117.284724384622</c:v>
                </c:pt>
                <c:pt idx="2114">
                  <c:v>117.34023064320399</c:v>
                </c:pt>
                <c:pt idx="2115">
                  <c:v>117.395736901787</c:v>
                </c:pt>
                <c:pt idx="2116">
                  <c:v>117.451243160369</c:v>
                </c:pt>
                <c:pt idx="2117">
                  <c:v>117.506749418951</c:v>
                </c:pt>
                <c:pt idx="2118">
                  <c:v>117.562255677534</c:v>
                </c:pt>
                <c:pt idx="2119">
                  <c:v>117.617761936116</c:v>
                </c:pt>
                <c:pt idx="2120">
                  <c:v>117.67326819469901</c:v>
                </c:pt>
                <c:pt idx="2121">
                  <c:v>117.72877445328101</c:v>
                </c:pt>
                <c:pt idx="2122">
                  <c:v>117.784280711863</c:v>
                </c:pt>
                <c:pt idx="2123">
                  <c:v>117.839786970446</c:v>
                </c:pt>
                <c:pt idx="2124">
                  <c:v>117.895293229028</c:v>
                </c:pt>
                <c:pt idx="2125">
                  <c:v>117.95079948761099</c:v>
                </c:pt>
                <c:pt idx="2126">
                  <c:v>118.00630574619299</c:v>
                </c:pt>
                <c:pt idx="2127">
                  <c:v>118.06181200477501</c:v>
                </c:pt>
                <c:pt idx="2128">
                  <c:v>118.117318263358</c:v>
                </c:pt>
                <c:pt idx="2129">
                  <c:v>118.17282452194</c:v>
                </c:pt>
                <c:pt idx="2130">
                  <c:v>118.228330780523</c:v>
                </c:pt>
                <c:pt idx="2131">
                  <c:v>118.28383703910499</c:v>
                </c:pt>
                <c:pt idx="2132">
                  <c:v>118.33934329768699</c:v>
                </c:pt>
                <c:pt idx="2133">
                  <c:v>118.39484955627</c:v>
                </c:pt>
                <c:pt idx="2134">
                  <c:v>118.450355814852</c:v>
                </c:pt>
                <c:pt idx="2135">
                  <c:v>118.505862073435</c:v>
                </c:pt>
                <c:pt idx="2136">
                  <c:v>118.561368332017</c:v>
                </c:pt>
                <c:pt idx="2137">
                  <c:v>118.616874590599</c:v>
                </c:pt>
                <c:pt idx="2138">
                  <c:v>118.67238084918201</c:v>
                </c:pt>
                <c:pt idx="2139">
                  <c:v>118.727887107764</c:v>
                </c:pt>
                <c:pt idx="2140">
                  <c:v>118.783393366347</c:v>
                </c:pt>
                <c:pt idx="2141">
                  <c:v>118.838899624929</c:v>
                </c:pt>
                <c:pt idx="2142">
                  <c:v>118.894405883511</c:v>
                </c:pt>
                <c:pt idx="2143">
                  <c:v>118.94991214209401</c:v>
                </c:pt>
                <c:pt idx="2144">
                  <c:v>119.00541840067601</c:v>
                </c:pt>
                <c:pt idx="2145">
                  <c:v>119.060924659259</c:v>
                </c:pt>
                <c:pt idx="2146">
                  <c:v>119.116430917841</c:v>
                </c:pt>
                <c:pt idx="2147">
                  <c:v>119.171937176424</c:v>
                </c:pt>
                <c:pt idx="2148">
                  <c:v>119.22744343500599</c:v>
                </c:pt>
                <c:pt idx="2149">
                  <c:v>119.28294969358799</c:v>
                </c:pt>
                <c:pt idx="2150">
                  <c:v>119.338455952171</c:v>
                </c:pt>
                <c:pt idx="2151">
                  <c:v>119.393962210753</c:v>
                </c:pt>
                <c:pt idx="2152">
                  <c:v>119.449468469336</c:v>
                </c:pt>
                <c:pt idx="2153">
                  <c:v>119.504974727918</c:v>
                </c:pt>
                <c:pt idx="2154">
                  <c:v>119.5604809865</c:v>
                </c:pt>
                <c:pt idx="2155">
                  <c:v>119.61598724508301</c:v>
                </c:pt>
                <c:pt idx="2156">
                  <c:v>119.671493503665</c:v>
                </c:pt>
                <c:pt idx="2157">
                  <c:v>119.726999762248</c:v>
                </c:pt>
                <c:pt idx="2158">
                  <c:v>119.78250602083</c:v>
                </c:pt>
                <c:pt idx="2159">
                  <c:v>119.838012279412</c:v>
                </c:pt>
                <c:pt idx="2160">
                  <c:v>119.89351853799501</c:v>
                </c:pt>
                <c:pt idx="2161">
                  <c:v>119.94902479657701</c:v>
                </c:pt>
                <c:pt idx="2162">
                  <c:v>120.00453105516</c:v>
                </c:pt>
                <c:pt idx="2163">
                  <c:v>120.060037313742</c:v>
                </c:pt>
                <c:pt idx="2164">
                  <c:v>120.115543572324</c:v>
                </c:pt>
                <c:pt idx="2165">
                  <c:v>120.17104983090699</c:v>
                </c:pt>
                <c:pt idx="2166">
                  <c:v>120.22655608948899</c:v>
                </c:pt>
                <c:pt idx="2167">
                  <c:v>120.282062348072</c:v>
                </c:pt>
                <c:pt idx="2168">
                  <c:v>120.337568606654</c:v>
                </c:pt>
                <c:pt idx="2169">
                  <c:v>120.393074865236</c:v>
                </c:pt>
                <c:pt idx="2170">
                  <c:v>120.448581123819</c:v>
                </c:pt>
                <c:pt idx="2171">
                  <c:v>120.504087382401</c:v>
                </c:pt>
                <c:pt idx="2172">
                  <c:v>120.559593640984</c:v>
                </c:pt>
                <c:pt idx="2173">
                  <c:v>120.615099899566</c:v>
                </c:pt>
                <c:pt idx="2174">
                  <c:v>120.670606158148</c:v>
                </c:pt>
                <c:pt idx="2175">
                  <c:v>120.726112416731</c:v>
                </c:pt>
                <c:pt idx="2176">
                  <c:v>120.781618675313</c:v>
                </c:pt>
                <c:pt idx="2177">
                  <c:v>120.83712493389601</c:v>
                </c:pt>
                <c:pt idx="2178">
                  <c:v>120.89263119247801</c:v>
                </c:pt>
                <c:pt idx="2179">
                  <c:v>120.94813745106001</c:v>
                </c:pt>
                <c:pt idx="2180">
                  <c:v>121.003643709643</c:v>
                </c:pt>
                <c:pt idx="2181">
                  <c:v>121.059149968225</c:v>
                </c:pt>
                <c:pt idx="2182">
                  <c:v>121.11465622680799</c:v>
                </c:pt>
                <c:pt idx="2183">
                  <c:v>121.17016248538999</c:v>
                </c:pt>
                <c:pt idx="2184">
                  <c:v>121.225668743973</c:v>
                </c:pt>
                <c:pt idx="2185">
                  <c:v>121.281175002555</c:v>
                </c:pt>
                <c:pt idx="2186">
                  <c:v>121.336681261137</c:v>
                </c:pt>
                <c:pt idx="2187">
                  <c:v>121.39218751972</c:v>
                </c:pt>
                <c:pt idx="2188">
                  <c:v>121.447693778302</c:v>
                </c:pt>
                <c:pt idx="2189">
                  <c:v>121.503200036885</c:v>
                </c:pt>
                <c:pt idx="2190">
                  <c:v>121.558706295467</c:v>
                </c:pt>
                <c:pt idx="2191">
                  <c:v>121.614212554049</c:v>
                </c:pt>
                <c:pt idx="2192">
                  <c:v>121.669718812632</c:v>
                </c:pt>
                <c:pt idx="2193">
                  <c:v>121.725225071214</c:v>
                </c:pt>
                <c:pt idx="2194">
                  <c:v>121.78073132979701</c:v>
                </c:pt>
                <c:pt idx="2195">
                  <c:v>121.83623758837901</c:v>
                </c:pt>
                <c:pt idx="2196">
                  <c:v>121.89174384696101</c:v>
                </c:pt>
                <c:pt idx="2197">
                  <c:v>121.947250105544</c:v>
                </c:pt>
                <c:pt idx="2198">
                  <c:v>122.002756364126</c:v>
                </c:pt>
                <c:pt idx="2199">
                  <c:v>122.05826262270899</c:v>
                </c:pt>
                <c:pt idx="2200">
                  <c:v>122.11376888129099</c:v>
                </c:pt>
                <c:pt idx="2201">
                  <c:v>122.16927513987299</c:v>
                </c:pt>
                <c:pt idx="2202">
                  <c:v>122.224781398456</c:v>
                </c:pt>
                <c:pt idx="2203">
                  <c:v>122.280287657038</c:v>
                </c:pt>
                <c:pt idx="2204">
                  <c:v>122.335793915621</c:v>
                </c:pt>
                <c:pt idx="2205">
                  <c:v>122.391300174203</c:v>
                </c:pt>
                <c:pt idx="2206">
                  <c:v>122.446806432785</c:v>
                </c:pt>
                <c:pt idx="2207">
                  <c:v>122.502312691368</c:v>
                </c:pt>
                <c:pt idx="2208">
                  <c:v>122.55781894995</c:v>
                </c:pt>
                <c:pt idx="2209">
                  <c:v>122.613325208533</c:v>
                </c:pt>
                <c:pt idx="2210">
                  <c:v>122.668831467115</c:v>
                </c:pt>
                <c:pt idx="2211">
                  <c:v>122.724337725697</c:v>
                </c:pt>
                <c:pt idx="2212">
                  <c:v>122.77984398428001</c:v>
                </c:pt>
                <c:pt idx="2213">
                  <c:v>122.83535024286201</c:v>
                </c:pt>
                <c:pt idx="2214">
                  <c:v>122.890856501445</c:v>
                </c:pt>
                <c:pt idx="2215">
                  <c:v>122.946362760027</c:v>
                </c:pt>
                <c:pt idx="2216">
                  <c:v>123.001869018609</c:v>
                </c:pt>
                <c:pt idx="2217">
                  <c:v>123.05737527719199</c:v>
                </c:pt>
                <c:pt idx="2218">
                  <c:v>123.11288153577399</c:v>
                </c:pt>
                <c:pt idx="2219">
                  <c:v>123.168387794357</c:v>
                </c:pt>
                <c:pt idx="2220">
                  <c:v>123.223894052939</c:v>
                </c:pt>
                <c:pt idx="2221">
                  <c:v>123.279400311521</c:v>
                </c:pt>
                <c:pt idx="2222">
                  <c:v>123.334906570104</c:v>
                </c:pt>
                <c:pt idx="2223">
                  <c:v>123.390412828686</c:v>
                </c:pt>
                <c:pt idx="2224">
                  <c:v>123.445919087269</c:v>
                </c:pt>
                <c:pt idx="2225">
                  <c:v>123.501425345851</c:v>
                </c:pt>
                <c:pt idx="2226">
                  <c:v>123.556931604434</c:v>
                </c:pt>
                <c:pt idx="2227">
                  <c:v>123.612437863016</c:v>
                </c:pt>
                <c:pt idx="2228">
                  <c:v>123.667944121598</c:v>
                </c:pt>
                <c:pt idx="2229">
                  <c:v>123.72345038018101</c:v>
                </c:pt>
                <c:pt idx="2230">
                  <c:v>123.77895663876301</c:v>
                </c:pt>
                <c:pt idx="2231">
                  <c:v>123.834462897346</c:v>
                </c:pt>
                <c:pt idx="2232">
                  <c:v>123.889969155928</c:v>
                </c:pt>
                <c:pt idx="2233">
                  <c:v>123.94547541451</c:v>
                </c:pt>
                <c:pt idx="2234">
                  <c:v>124.00098167309299</c:v>
                </c:pt>
                <c:pt idx="2235">
                  <c:v>124.05648793167499</c:v>
                </c:pt>
                <c:pt idx="2236">
                  <c:v>124.111994190258</c:v>
                </c:pt>
                <c:pt idx="2237">
                  <c:v>124.16750044884</c:v>
                </c:pt>
                <c:pt idx="2238">
                  <c:v>124.223006707422</c:v>
                </c:pt>
                <c:pt idx="2239">
                  <c:v>124.278512966005</c:v>
                </c:pt>
                <c:pt idx="2240">
                  <c:v>124.334019224587</c:v>
                </c:pt>
                <c:pt idx="2241">
                  <c:v>124.38952548317</c:v>
                </c:pt>
                <c:pt idx="2242">
                  <c:v>124.445031741752</c:v>
                </c:pt>
                <c:pt idx="2243">
                  <c:v>124.500538000334</c:v>
                </c:pt>
                <c:pt idx="2244">
                  <c:v>124.556044258917</c:v>
                </c:pt>
                <c:pt idx="2245">
                  <c:v>124.611550517499</c:v>
                </c:pt>
                <c:pt idx="2246">
                  <c:v>124.66705677608201</c:v>
                </c:pt>
                <c:pt idx="2247">
                  <c:v>124.72256303466401</c:v>
                </c:pt>
                <c:pt idx="2248">
                  <c:v>124.77806929324601</c:v>
                </c:pt>
                <c:pt idx="2249">
                  <c:v>124.833575551829</c:v>
                </c:pt>
                <c:pt idx="2250">
                  <c:v>124.889081810411</c:v>
                </c:pt>
                <c:pt idx="2251">
                  <c:v>124.94458806899399</c:v>
                </c:pt>
                <c:pt idx="2252">
                  <c:v>125.00009432757599</c:v>
                </c:pt>
                <c:pt idx="2253">
                  <c:v>125.05560058615799</c:v>
                </c:pt>
                <c:pt idx="2254">
                  <c:v>125.111106844741</c:v>
                </c:pt>
                <c:pt idx="2255">
                  <c:v>125.166613103323</c:v>
                </c:pt>
                <c:pt idx="2256">
                  <c:v>125.222119361906</c:v>
                </c:pt>
                <c:pt idx="2257">
                  <c:v>125.277625620488</c:v>
                </c:pt>
                <c:pt idx="2258">
                  <c:v>125.33313187907</c:v>
                </c:pt>
                <c:pt idx="2259">
                  <c:v>125.388638137653</c:v>
                </c:pt>
                <c:pt idx="2260">
                  <c:v>125.444144396235</c:v>
                </c:pt>
                <c:pt idx="2261">
                  <c:v>125.499650654818</c:v>
                </c:pt>
                <c:pt idx="2262">
                  <c:v>125.5551569134</c:v>
                </c:pt>
                <c:pt idx="2263">
                  <c:v>125.61066317198301</c:v>
                </c:pt>
                <c:pt idx="2264">
                  <c:v>125.66616943056501</c:v>
                </c:pt>
                <c:pt idx="2265">
                  <c:v>125.72167568914701</c:v>
                </c:pt>
                <c:pt idx="2266">
                  <c:v>125.77718194773</c:v>
                </c:pt>
                <c:pt idx="2267">
                  <c:v>125.832688206312</c:v>
                </c:pt>
                <c:pt idx="2268">
                  <c:v>125.88819446489499</c:v>
                </c:pt>
                <c:pt idx="2269">
                  <c:v>125.94370072347699</c:v>
                </c:pt>
                <c:pt idx="2270">
                  <c:v>125.99920698205899</c:v>
                </c:pt>
                <c:pt idx="2271">
                  <c:v>126.054713240642</c:v>
                </c:pt>
                <c:pt idx="2272">
                  <c:v>126.110219499224</c:v>
                </c:pt>
                <c:pt idx="2273">
                  <c:v>126.165725757807</c:v>
                </c:pt>
                <c:pt idx="2274">
                  <c:v>126.221232016389</c:v>
                </c:pt>
                <c:pt idx="2275">
                  <c:v>126.276738274971</c:v>
                </c:pt>
                <c:pt idx="2276">
                  <c:v>126.332244533554</c:v>
                </c:pt>
                <c:pt idx="2277">
                  <c:v>126.387750792136</c:v>
                </c:pt>
                <c:pt idx="2278">
                  <c:v>126.443257050719</c:v>
                </c:pt>
                <c:pt idx="2279">
                  <c:v>126.498763309301</c:v>
                </c:pt>
                <c:pt idx="2280">
                  <c:v>126.554269567883</c:v>
                </c:pt>
                <c:pt idx="2281">
                  <c:v>126.60977582646601</c:v>
                </c:pt>
                <c:pt idx="2282">
                  <c:v>126.66528208504801</c:v>
                </c:pt>
                <c:pt idx="2283">
                  <c:v>126.720788343631</c:v>
                </c:pt>
                <c:pt idx="2284">
                  <c:v>126.776294602213</c:v>
                </c:pt>
                <c:pt idx="2285">
                  <c:v>126.831800860795</c:v>
                </c:pt>
                <c:pt idx="2286">
                  <c:v>126.88730711937799</c:v>
                </c:pt>
                <c:pt idx="2287">
                  <c:v>126.94281337795999</c:v>
                </c:pt>
                <c:pt idx="2288">
                  <c:v>126.998319636543</c:v>
                </c:pt>
                <c:pt idx="2289">
                  <c:v>127.053825895125</c:v>
                </c:pt>
                <c:pt idx="2290">
                  <c:v>127.109332153707</c:v>
                </c:pt>
                <c:pt idx="2291">
                  <c:v>127.16483841229</c:v>
                </c:pt>
                <c:pt idx="2292">
                  <c:v>127.220344670872</c:v>
                </c:pt>
                <c:pt idx="2293">
                  <c:v>127.275850929455</c:v>
                </c:pt>
                <c:pt idx="2294">
                  <c:v>127.331357188037</c:v>
                </c:pt>
                <c:pt idx="2295">
                  <c:v>127.386863446619</c:v>
                </c:pt>
                <c:pt idx="2296">
                  <c:v>127.442369705202</c:v>
                </c:pt>
                <c:pt idx="2297">
                  <c:v>127.497875963784</c:v>
                </c:pt>
                <c:pt idx="2298">
                  <c:v>127.55338222236701</c:v>
                </c:pt>
                <c:pt idx="2299">
                  <c:v>127.60888848094901</c:v>
                </c:pt>
                <c:pt idx="2300">
                  <c:v>127.66439473953101</c:v>
                </c:pt>
                <c:pt idx="2301">
                  <c:v>127.719900998114</c:v>
                </c:pt>
                <c:pt idx="2302">
                  <c:v>127.775407256696</c:v>
                </c:pt>
                <c:pt idx="2303">
                  <c:v>127.83091351527899</c:v>
                </c:pt>
                <c:pt idx="2304">
                  <c:v>127.88641977386099</c:v>
                </c:pt>
                <c:pt idx="2305">
                  <c:v>127.941926032444</c:v>
                </c:pt>
                <c:pt idx="2306">
                  <c:v>127.997432291026</c:v>
                </c:pt>
                <c:pt idx="2307">
                  <c:v>128.052938549608</c:v>
                </c:pt>
                <c:pt idx="2308">
                  <c:v>128.108444808191</c:v>
                </c:pt>
                <c:pt idx="2309">
                  <c:v>128.163951066773</c:v>
                </c:pt>
                <c:pt idx="2310">
                  <c:v>128.21945732535599</c:v>
                </c:pt>
                <c:pt idx="2311">
                  <c:v>128.27496358393799</c:v>
                </c:pt>
                <c:pt idx="2312">
                  <c:v>128.33046984251999</c:v>
                </c:pt>
                <c:pt idx="2313">
                  <c:v>128.38597610110301</c:v>
                </c:pt>
                <c:pt idx="2314">
                  <c:v>128.44148235968501</c:v>
                </c:pt>
                <c:pt idx="2315">
                  <c:v>128.49698861826801</c:v>
                </c:pt>
                <c:pt idx="2316">
                  <c:v>128.55249487685001</c:v>
                </c:pt>
                <c:pt idx="2317">
                  <c:v>128.608001135432</c:v>
                </c:pt>
                <c:pt idx="2318">
                  <c:v>128.663507394015</c:v>
                </c:pt>
                <c:pt idx="2319">
                  <c:v>128.719013652597</c:v>
                </c:pt>
                <c:pt idx="2320">
                  <c:v>128.77451991117999</c:v>
                </c:pt>
                <c:pt idx="2321">
                  <c:v>128.83002616976199</c:v>
                </c:pt>
                <c:pt idx="2322">
                  <c:v>128.88553242834399</c:v>
                </c:pt>
                <c:pt idx="2323">
                  <c:v>128.94103868692699</c:v>
                </c:pt>
                <c:pt idx="2324">
                  <c:v>128.99654494550899</c:v>
                </c:pt>
                <c:pt idx="2325">
                  <c:v>129.05205120409201</c:v>
                </c:pt>
                <c:pt idx="2326">
                  <c:v>129.10755746267401</c:v>
                </c:pt>
                <c:pt idx="2327">
                  <c:v>129.16306372125601</c:v>
                </c:pt>
                <c:pt idx="2328">
                  <c:v>129.218569979839</c:v>
                </c:pt>
                <c:pt idx="2329">
                  <c:v>129.274076238421</c:v>
                </c:pt>
                <c:pt idx="2330">
                  <c:v>129.329582497004</c:v>
                </c:pt>
                <c:pt idx="2331">
                  <c:v>129.385088755586</c:v>
                </c:pt>
                <c:pt idx="2332">
                  <c:v>129.440595014168</c:v>
                </c:pt>
                <c:pt idx="2333">
                  <c:v>129.49610127275099</c:v>
                </c:pt>
                <c:pt idx="2334">
                  <c:v>129.55160753133299</c:v>
                </c:pt>
                <c:pt idx="2335">
                  <c:v>129.60711378991601</c:v>
                </c:pt>
                <c:pt idx="2336">
                  <c:v>129.66262004849801</c:v>
                </c:pt>
                <c:pt idx="2337">
                  <c:v>129.71812630708001</c:v>
                </c:pt>
                <c:pt idx="2338">
                  <c:v>129.77363256566301</c:v>
                </c:pt>
                <c:pt idx="2339">
                  <c:v>129.82913882424501</c:v>
                </c:pt>
                <c:pt idx="2340">
                  <c:v>129.884645082828</c:v>
                </c:pt>
                <c:pt idx="2341">
                  <c:v>129.94015134141</c:v>
                </c:pt>
                <c:pt idx="2342">
                  <c:v>129.995657599993</c:v>
                </c:pt>
                <c:pt idx="2343">
                  <c:v>130.05116385857499</c:v>
                </c:pt>
                <c:pt idx="2344">
                  <c:v>130.10667011715699</c:v>
                </c:pt>
                <c:pt idx="2345">
                  <c:v>130.16217637573999</c:v>
                </c:pt>
                <c:pt idx="2346">
                  <c:v>130.21768263432199</c:v>
                </c:pt>
                <c:pt idx="2347">
                  <c:v>130.27318889290501</c:v>
                </c:pt>
                <c:pt idx="2348">
                  <c:v>130.32869515148701</c:v>
                </c:pt>
                <c:pt idx="2349">
                  <c:v>130.38420141006901</c:v>
                </c:pt>
                <c:pt idx="2350">
                  <c:v>130.43970766865201</c:v>
                </c:pt>
                <c:pt idx="2351">
                  <c:v>130.495213927234</c:v>
                </c:pt>
                <c:pt idx="2352">
                  <c:v>130.550720185817</c:v>
                </c:pt>
                <c:pt idx="2353">
                  <c:v>130.606226444399</c:v>
                </c:pt>
                <c:pt idx="2354">
                  <c:v>130.661732702981</c:v>
                </c:pt>
                <c:pt idx="2355">
                  <c:v>130.71723896156399</c:v>
                </c:pt>
                <c:pt idx="2356">
                  <c:v>130.77274522014599</c:v>
                </c:pt>
                <c:pt idx="2357">
                  <c:v>130.82825147872899</c:v>
                </c:pt>
                <c:pt idx="2358">
                  <c:v>130.88375773731099</c:v>
                </c:pt>
                <c:pt idx="2359">
                  <c:v>130.93926399589299</c:v>
                </c:pt>
                <c:pt idx="2360">
                  <c:v>130.99477025447601</c:v>
                </c:pt>
                <c:pt idx="2361">
                  <c:v>131.05027651305801</c:v>
                </c:pt>
                <c:pt idx="2362">
                  <c:v>131.105782771641</c:v>
                </c:pt>
                <c:pt idx="2363">
                  <c:v>131.161289030223</c:v>
                </c:pt>
                <c:pt idx="2364">
                  <c:v>131.216795288805</c:v>
                </c:pt>
                <c:pt idx="2365">
                  <c:v>131.272301547388</c:v>
                </c:pt>
                <c:pt idx="2366">
                  <c:v>131.32780780597</c:v>
                </c:pt>
                <c:pt idx="2367">
                  <c:v>131.38331406455299</c:v>
                </c:pt>
                <c:pt idx="2368">
                  <c:v>131.43882032313499</c:v>
                </c:pt>
                <c:pt idx="2369">
                  <c:v>131.49432658171699</c:v>
                </c:pt>
                <c:pt idx="2370">
                  <c:v>131.54983284030001</c:v>
                </c:pt>
                <c:pt idx="2371">
                  <c:v>131.60533909888201</c:v>
                </c:pt>
                <c:pt idx="2372">
                  <c:v>131.66084535746501</c:v>
                </c:pt>
                <c:pt idx="2373">
                  <c:v>131.71635161604701</c:v>
                </c:pt>
                <c:pt idx="2374">
                  <c:v>131.77185787462901</c:v>
                </c:pt>
                <c:pt idx="2375">
                  <c:v>131.827364133212</c:v>
                </c:pt>
                <c:pt idx="2376">
                  <c:v>131.882870391794</c:v>
                </c:pt>
                <c:pt idx="2377">
                  <c:v>131.93837665037699</c:v>
                </c:pt>
                <c:pt idx="2378">
                  <c:v>131.99388290895899</c:v>
                </c:pt>
                <c:pt idx="2379">
                  <c:v>132.04938916754099</c:v>
                </c:pt>
                <c:pt idx="2380">
                  <c:v>132.10489542612399</c:v>
                </c:pt>
                <c:pt idx="2381">
                  <c:v>132.16040168470599</c:v>
                </c:pt>
                <c:pt idx="2382">
                  <c:v>132.21590794328901</c:v>
                </c:pt>
                <c:pt idx="2383">
                  <c:v>132.27141420187101</c:v>
                </c:pt>
                <c:pt idx="2384">
                  <c:v>132.32692046045401</c:v>
                </c:pt>
                <c:pt idx="2385">
                  <c:v>132.382426719036</c:v>
                </c:pt>
                <c:pt idx="2386">
                  <c:v>132.437932977618</c:v>
                </c:pt>
                <c:pt idx="2387">
                  <c:v>132.493439236201</c:v>
                </c:pt>
                <c:pt idx="2388">
                  <c:v>132.548945494783</c:v>
                </c:pt>
                <c:pt idx="2389">
                  <c:v>132.60445175336599</c:v>
                </c:pt>
                <c:pt idx="2390">
                  <c:v>132.65995801194799</c:v>
                </c:pt>
                <c:pt idx="2391">
                  <c:v>132.71546427052999</c:v>
                </c:pt>
                <c:pt idx="2392">
                  <c:v>132.77097052911299</c:v>
                </c:pt>
                <c:pt idx="2393">
                  <c:v>132.82647678769499</c:v>
                </c:pt>
                <c:pt idx="2394">
                  <c:v>132.88198304627801</c:v>
                </c:pt>
                <c:pt idx="2395">
                  <c:v>132.93748930486001</c:v>
                </c:pt>
                <c:pt idx="2396">
                  <c:v>132.99299556344201</c:v>
                </c:pt>
                <c:pt idx="2397">
                  <c:v>133.048501822025</c:v>
                </c:pt>
                <c:pt idx="2398">
                  <c:v>133.104008080607</c:v>
                </c:pt>
                <c:pt idx="2399">
                  <c:v>133.15951433919</c:v>
                </c:pt>
                <c:pt idx="2400">
                  <c:v>133.215020597772</c:v>
                </c:pt>
                <c:pt idx="2401">
                  <c:v>133.270526856354</c:v>
                </c:pt>
                <c:pt idx="2402">
                  <c:v>133.32603311493699</c:v>
                </c:pt>
                <c:pt idx="2403">
                  <c:v>133.38153937351899</c:v>
                </c:pt>
                <c:pt idx="2404">
                  <c:v>133.43704563210201</c:v>
                </c:pt>
                <c:pt idx="2405">
                  <c:v>133.49255189068401</c:v>
                </c:pt>
                <c:pt idx="2406">
                  <c:v>133.54805814926601</c:v>
                </c:pt>
                <c:pt idx="2407">
                  <c:v>133.60356440784901</c:v>
                </c:pt>
                <c:pt idx="2408">
                  <c:v>133.65907066643101</c:v>
                </c:pt>
                <c:pt idx="2409">
                  <c:v>133.714576925014</c:v>
                </c:pt>
                <c:pt idx="2410">
                  <c:v>133.770083183596</c:v>
                </c:pt>
                <c:pt idx="2411">
                  <c:v>133.825589442178</c:v>
                </c:pt>
                <c:pt idx="2412">
                  <c:v>133.88109570076099</c:v>
                </c:pt>
                <c:pt idx="2413">
                  <c:v>133.93660195934299</c:v>
                </c:pt>
                <c:pt idx="2414">
                  <c:v>133.99210821792599</c:v>
                </c:pt>
                <c:pt idx="2415">
                  <c:v>134.04761447650799</c:v>
                </c:pt>
                <c:pt idx="2416">
                  <c:v>134.10312073508999</c:v>
                </c:pt>
                <c:pt idx="2417">
                  <c:v>134.15862699367301</c:v>
                </c:pt>
                <c:pt idx="2418">
                  <c:v>134.21413325225501</c:v>
                </c:pt>
                <c:pt idx="2419">
                  <c:v>134.269639510838</c:v>
                </c:pt>
                <c:pt idx="2420">
                  <c:v>134.32514576942</c:v>
                </c:pt>
                <c:pt idx="2421">
                  <c:v>134.380652028002</c:v>
                </c:pt>
                <c:pt idx="2422">
                  <c:v>134.436158286585</c:v>
                </c:pt>
                <c:pt idx="2423">
                  <c:v>134.491664545167</c:v>
                </c:pt>
                <c:pt idx="2424">
                  <c:v>134.54717080374999</c:v>
                </c:pt>
                <c:pt idx="2425">
                  <c:v>134.60267706233199</c:v>
                </c:pt>
                <c:pt idx="2426">
                  <c:v>134.65818332091499</c:v>
                </c:pt>
                <c:pt idx="2427">
                  <c:v>134.71368957949699</c:v>
                </c:pt>
                <c:pt idx="2428">
                  <c:v>134.76919583807901</c:v>
                </c:pt>
                <c:pt idx="2429">
                  <c:v>134.82470209666201</c:v>
                </c:pt>
                <c:pt idx="2430">
                  <c:v>134.88020835524401</c:v>
                </c:pt>
                <c:pt idx="2431">
                  <c:v>134.935714613827</c:v>
                </c:pt>
                <c:pt idx="2432">
                  <c:v>134.991220872409</c:v>
                </c:pt>
                <c:pt idx="2433">
                  <c:v>135.046727130991</c:v>
                </c:pt>
                <c:pt idx="2434">
                  <c:v>135.102233389574</c:v>
                </c:pt>
                <c:pt idx="2435">
                  <c:v>135.157739648156</c:v>
                </c:pt>
                <c:pt idx="2436">
                  <c:v>135.21324590673899</c:v>
                </c:pt>
                <c:pt idx="2437">
                  <c:v>135.26875216532099</c:v>
                </c:pt>
                <c:pt idx="2438">
                  <c:v>135.32425842390299</c:v>
                </c:pt>
                <c:pt idx="2439">
                  <c:v>135.37976468248601</c:v>
                </c:pt>
                <c:pt idx="2440">
                  <c:v>135.43527094106801</c:v>
                </c:pt>
                <c:pt idx="2441">
                  <c:v>135.49077719965101</c:v>
                </c:pt>
                <c:pt idx="2442">
                  <c:v>135.54628345823301</c:v>
                </c:pt>
                <c:pt idx="2443">
                  <c:v>135.60178971681501</c:v>
                </c:pt>
                <c:pt idx="2444">
                  <c:v>135.657295975398</c:v>
                </c:pt>
                <c:pt idx="2445">
                  <c:v>135.71280223398</c:v>
                </c:pt>
                <c:pt idx="2446">
                  <c:v>135.76830849256299</c:v>
                </c:pt>
                <c:pt idx="2447">
                  <c:v>135.82381475114499</c:v>
                </c:pt>
                <c:pt idx="2448">
                  <c:v>135.87932100972699</c:v>
                </c:pt>
                <c:pt idx="2449">
                  <c:v>135.93482726830999</c:v>
                </c:pt>
                <c:pt idx="2450">
                  <c:v>135.99033352689199</c:v>
                </c:pt>
                <c:pt idx="2451">
                  <c:v>136.04583978547501</c:v>
                </c:pt>
                <c:pt idx="2452">
                  <c:v>136.10134604405701</c:v>
                </c:pt>
                <c:pt idx="2453">
                  <c:v>136.15685230263901</c:v>
                </c:pt>
                <c:pt idx="2454">
                  <c:v>136.212358561222</c:v>
                </c:pt>
                <c:pt idx="2455">
                  <c:v>136.267864819804</c:v>
                </c:pt>
                <c:pt idx="2456">
                  <c:v>136.323371078387</c:v>
                </c:pt>
                <c:pt idx="2457">
                  <c:v>136.378877336969</c:v>
                </c:pt>
                <c:pt idx="2458">
                  <c:v>136.434383595551</c:v>
                </c:pt>
                <c:pt idx="2459">
                  <c:v>136.48988985413399</c:v>
                </c:pt>
                <c:pt idx="2460">
                  <c:v>136.54539611271599</c:v>
                </c:pt>
                <c:pt idx="2461">
                  <c:v>136.60090237129899</c:v>
                </c:pt>
                <c:pt idx="2462">
                  <c:v>136.65640862988101</c:v>
                </c:pt>
                <c:pt idx="2463">
                  <c:v>136.71191488846301</c:v>
                </c:pt>
                <c:pt idx="2464">
                  <c:v>136.76742114704601</c:v>
                </c:pt>
                <c:pt idx="2465">
                  <c:v>136.82292740562801</c:v>
                </c:pt>
                <c:pt idx="2466">
                  <c:v>136.878433664211</c:v>
                </c:pt>
                <c:pt idx="2467">
                  <c:v>136.933939922793</c:v>
                </c:pt>
                <c:pt idx="2468">
                  <c:v>136.989446181376</c:v>
                </c:pt>
                <c:pt idx="2469">
                  <c:v>137.044952439958</c:v>
                </c:pt>
                <c:pt idx="2470">
                  <c:v>137.10045869854</c:v>
                </c:pt>
                <c:pt idx="2471">
                  <c:v>137.15596495712299</c:v>
                </c:pt>
                <c:pt idx="2472">
                  <c:v>137.21147121570499</c:v>
                </c:pt>
                <c:pt idx="2473">
                  <c:v>137.26697747428801</c:v>
                </c:pt>
                <c:pt idx="2474">
                  <c:v>137.32248373287001</c:v>
                </c:pt>
                <c:pt idx="2475">
                  <c:v>137.37798999145201</c:v>
                </c:pt>
                <c:pt idx="2476">
                  <c:v>137.43349625003501</c:v>
                </c:pt>
                <c:pt idx="2477">
                  <c:v>137.48900250861701</c:v>
                </c:pt>
                <c:pt idx="2478">
                  <c:v>137.5445087672</c:v>
                </c:pt>
                <c:pt idx="2479">
                  <c:v>137.600015025782</c:v>
                </c:pt>
                <c:pt idx="2480">
                  <c:v>137.655521284364</c:v>
                </c:pt>
                <c:pt idx="2481">
                  <c:v>137.71102754294699</c:v>
                </c:pt>
                <c:pt idx="2482">
                  <c:v>137.76653380152899</c:v>
                </c:pt>
                <c:pt idx="2483">
                  <c:v>137.82204006011199</c:v>
                </c:pt>
                <c:pt idx="2484">
                  <c:v>137.87754631869399</c:v>
                </c:pt>
                <c:pt idx="2485">
                  <c:v>137.93305257727599</c:v>
                </c:pt>
                <c:pt idx="2486">
                  <c:v>137.98855883585901</c:v>
                </c:pt>
                <c:pt idx="2487">
                  <c:v>138.04406509444101</c:v>
                </c:pt>
                <c:pt idx="2488">
                  <c:v>138.099571353024</c:v>
                </c:pt>
                <c:pt idx="2489">
                  <c:v>138.155077611606</c:v>
                </c:pt>
                <c:pt idx="2490">
                  <c:v>138.210583870188</c:v>
                </c:pt>
                <c:pt idx="2491">
                  <c:v>138.266090128771</c:v>
                </c:pt>
                <c:pt idx="2492">
                  <c:v>138.321596387353</c:v>
                </c:pt>
                <c:pt idx="2493">
                  <c:v>138.37710264593599</c:v>
                </c:pt>
                <c:pt idx="2494">
                  <c:v>138.43260890451799</c:v>
                </c:pt>
                <c:pt idx="2495">
                  <c:v>138.48811516309999</c:v>
                </c:pt>
                <c:pt idx="2496">
                  <c:v>138.54362142168301</c:v>
                </c:pt>
                <c:pt idx="2497">
                  <c:v>138.59912768026501</c:v>
                </c:pt>
                <c:pt idx="2498">
                  <c:v>138.65463393884801</c:v>
                </c:pt>
                <c:pt idx="2499">
                  <c:v>138.71014019743001</c:v>
                </c:pt>
                <c:pt idx="2500">
                  <c:v>138.76564645601201</c:v>
                </c:pt>
                <c:pt idx="2501">
                  <c:v>138.821152714595</c:v>
                </c:pt>
                <c:pt idx="2502">
                  <c:v>138.876658973177</c:v>
                </c:pt>
                <c:pt idx="2503">
                  <c:v>138.93216523176</c:v>
                </c:pt>
                <c:pt idx="2504">
                  <c:v>138.987671490342</c:v>
                </c:pt>
                <c:pt idx="2505">
                  <c:v>139.04317774892499</c:v>
                </c:pt>
                <c:pt idx="2506">
                  <c:v>139.09868400750699</c:v>
                </c:pt>
                <c:pt idx="2507">
                  <c:v>139.15419026608899</c:v>
                </c:pt>
                <c:pt idx="2508">
                  <c:v>139.20969652467201</c:v>
                </c:pt>
                <c:pt idx="2509">
                  <c:v>139.26520278325401</c:v>
                </c:pt>
                <c:pt idx="2510">
                  <c:v>139.32070904183701</c:v>
                </c:pt>
                <c:pt idx="2511">
                  <c:v>139.37621530041901</c:v>
                </c:pt>
                <c:pt idx="2512">
                  <c:v>139.43172155900101</c:v>
                </c:pt>
                <c:pt idx="2513">
                  <c:v>139.487227817584</c:v>
                </c:pt>
                <c:pt idx="2514">
                  <c:v>139.542734076166</c:v>
                </c:pt>
                <c:pt idx="2515">
                  <c:v>139.59824033474899</c:v>
                </c:pt>
                <c:pt idx="2516">
                  <c:v>139.65374659333099</c:v>
                </c:pt>
                <c:pt idx="2517">
                  <c:v>139.70925285191299</c:v>
                </c:pt>
                <c:pt idx="2518">
                  <c:v>139.76475911049599</c:v>
                </c:pt>
                <c:pt idx="2519">
                  <c:v>139.82026536907799</c:v>
                </c:pt>
                <c:pt idx="2520">
                  <c:v>139.87577162766101</c:v>
                </c:pt>
                <c:pt idx="2521">
                  <c:v>139.93127788624301</c:v>
                </c:pt>
                <c:pt idx="2522">
                  <c:v>139.98678414482501</c:v>
                </c:pt>
                <c:pt idx="2523">
                  <c:v>140.042290403408</c:v>
                </c:pt>
                <c:pt idx="2524">
                  <c:v>140.09779666199</c:v>
                </c:pt>
                <c:pt idx="2525">
                  <c:v>140.153302920573</c:v>
                </c:pt>
                <c:pt idx="2526">
                  <c:v>140.208809179155</c:v>
                </c:pt>
                <c:pt idx="2527">
                  <c:v>140.264315437737</c:v>
                </c:pt>
                <c:pt idx="2528">
                  <c:v>140.31982169631999</c:v>
                </c:pt>
                <c:pt idx="2529">
                  <c:v>140.37532795490199</c:v>
                </c:pt>
                <c:pt idx="2530">
                  <c:v>140.43083421348501</c:v>
                </c:pt>
                <c:pt idx="2531">
                  <c:v>140.48634047206701</c:v>
                </c:pt>
                <c:pt idx="2532">
                  <c:v>140.54184673064901</c:v>
                </c:pt>
                <c:pt idx="2533">
                  <c:v>140.59735298923201</c:v>
                </c:pt>
                <c:pt idx="2534">
                  <c:v>140.65285924781401</c:v>
                </c:pt>
                <c:pt idx="2535">
                  <c:v>140.708365506397</c:v>
                </c:pt>
                <c:pt idx="2536">
                  <c:v>140.763871764979</c:v>
                </c:pt>
                <c:pt idx="2537">
                  <c:v>140.819378023561</c:v>
                </c:pt>
                <c:pt idx="2538">
                  <c:v>140.874884282144</c:v>
                </c:pt>
                <c:pt idx="2539">
                  <c:v>140.93039054072599</c:v>
                </c:pt>
                <c:pt idx="2540">
                  <c:v>140.98589679930899</c:v>
                </c:pt>
                <c:pt idx="2541">
                  <c:v>141.04140305789099</c:v>
                </c:pt>
                <c:pt idx="2542">
                  <c:v>141.09690931647401</c:v>
                </c:pt>
                <c:pt idx="2543">
                  <c:v>141.15241557505601</c:v>
                </c:pt>
                <c:pt idx="2544">
                  <c:v>141.20792183363801</c:v>
                </c:pt>
                <c:pt idx="2545">
                  <c:v>141.26342809222101</c:v>
                </c:pt>
                <c:pt idx="2546">
                  <c:v>141.318934350803</c:v>
                </c:pt>
                <c:pt idx="2547">
                  <c:v>141.374440609386</c:v>
                </c:pt>
                <c:pt idx="2548">
                  <c:v>141.429946867968</c:v>
                </c:pt>
                <c:pt idx="2549">
                  <c:v>141.48545312655</c:v>
                </c:pt>
                <c:pt idx="2550">
                  <c:v>141.54095938513299</c:v>
                </c:pt>
                <c:pt idx="2551">
                  <c:v>141.59646564371499</c:v>
                </c:pt>
                <c:pt idx="2552">
                  <c:v>141.65197190229799</c:v>
                </c:pt>
                <c:pt idx="2553">
                  <c:v>141.70747816087999</c:v>
                </c:pt>
                <c:pt idx="2554">
                  <c:v>141.76298441946199</c:v>
                </c:pt>
                <c:pt idx="2555">
                  <c:v>141.81849067804501</c:v>
                </c:pt>
                <c:pt idx="2556">
                  <c:v>141.87399693662701</c:v>
                </c:pt>
                <c:pt idx="2557">
                  <c:v>141.92950319521</c:v>
                </c:pt>
                <c:pt idx="2558">
                  <c:v>141.985009453792</c:v>
                </c:pt>
                <c:pt idx="2559">
                  <c:v>142.040515712374</c:v>
                </c:pt>
                <c:pt idx="2560">
                  <c:v>142.096021970957</c:v>
                </c:pt>
                <c:pt idx="2561">
                  <c:v>142.151528229539</c:v>
                </c:pt>
                <c:pt idx="2562">
                  <c:v>142.20703448812199</c:v>
                </c:pt>
                <c:pt idx="2563">
                  <c:v>142.26254074670399</c:v>
                </c:pt>
                <c:pt idx="2564">
                  <c:v>142.31804700528599</c:v>
                </c:pt>
                <c:pt idx="2565">
                  <c:v>142.37355326386901</c:v>
                </c:pt>
                <c:pt idx="2566">
                  <c:v>142.42905952245101</c:v>
                </c:pt>
                <c:pt idx="2567">
                  <c:v>142.48456578103401</c:v>
                </c:pt>
                <c:pt idx="2568">
                  <c:v>142.54007203961601</c:v>
                </c:pt>
                <c:pt idx="2569">
                  <c:v>142.59557829819801</c:v>
                </c:pt>
                <c:pt idx="2570">
                  <c:v>142.651084556781</c:v>
                </c:pt>
                <c:pt idx="2571">
                  <c:v>142.706590815363</c:v>
                </c:pt>
                <c:pt idx="2572">
                  <c:v>142.76209707394599</c:v>
                </c:pt>
                <c:pt idx="2573">
                  <c:v>142.81760333252799</c:v>
                </c:pt>
                <c:pt idx="2574">
                  <c:v>142.87310959110999</c:v>
                </c:pt>
                <c:pt idx="2575">
                  <c:v>142.92861584969299</c:v>
                </c:pt>
                <c:pt idx="2576">
                  <c:v>142.98412210827499</c:v>
                </c:pt>
                <c:pt idx="2577">
                  <c:v>143.03962836685801</c:v>
                </c:pt>
                <c:pt idx="2578">
                  <c:v>143.09513462544001</c:v>
                </c:pt>
                <c:pt idx="2579">
                  <c:v>143.15064088402201</c:v>
                </c:pt>
                <c:pt idx="2580">
                  <c:v>143.206147142605</c:v>
                </c:pt>
                <c:pt idx="2581">
                  <c:v>143.261653401187</c:v>
                </c:pt>
                <c:pt idx="2582">
                  <c:v>143.31715965977</c:v>
                </c:pt>
                <c:pt idx="2583">
                  <c:v>143.372665918352</c:v>
                </c:pt>
                <c:pt idx="2584">
                  <c:v>143.42817217693499</c:v>
                </c:pt>
                <c:pt idx="2585">
                  <c:v>143.48367843551699</c:v>
                </c:pt>
                <c:pt idx="2586">
                  <c:v>143.53918469409899</c:v>
                </c:pt>
                <c:pt idx="2587">
                  <c:v>143.59469095268199</c:v>
                </c:pt>
                <c:pt idx="2588">
                  <c:v>143.65019721126399</c:v>
                </c:pt>
                <c:pt idx="2589">
                  <c:v>143.70570346984701</c:v>
                </c:pt>
                <c:pt idx="2590">
                  <c:v>143.76120972842901</c:v>
                </c:pt>
                <c:pt idx="2591">
                  <c:v>143.81671598701101</c:v>
                </c:pt>
                <c:pt idx="2592">
                  <c:v>143.872222245594</c:v>
                </c:pt>
                <c:pt idx="2593">
                  <c:v>143.927728504176</c:v>
                </c:pt>
                <c:pt idx="2594">
                  <c:v>143.983234762759</c:v>
                </c:pt>
                <c:pt idx="2595">
                  <c:v>144.038741021341</c:v>
                </c:pt>
                <c:pt idx="2596">
                  <c:v>144.094247279923</c:v>
                </c:pt>
                <c:pt idx="2597">
                  <c:v>144.14975353850599</c:v>
                </c:pt>
                <c:pt idx="2598">
                  <c:v>144.20525979708799</c:v>
                </c:pt>
                <c:pt idx="2599">
                  <c:v>144.26076605567101</c:v>
                </c:pt>
                <c:pt idx="2600">
                  <c:v>144.31627231425301</c:v>
                </c:pt>
                <c:pt idx="2601">
                  <c:v>144.37177857283501</c:v>
                </c:pt>
                <c:pt idx="2602">
                  <c:v>144.42728483141801</c:v>
                </c:pt>
                <c:pt idx="2603">
                  <c:v>144.48279109000001</c:v>
                </c:pt>
                <c:pt idx="2604">
                  <c:v>144.538297348583</c:v>
                </c:pt>
                <c:pt idx="2605">
                  <c:v>144.593803607165</c:v>
                </c:pt>
                <c:pt idx="2606">
                  <c:v>144.649309865747</c:v>
                </c:pt>
                <c:pt idx="2607">
                  <c:v>144.70481612432999</c:v>
                </c:pt>
                <c:pt idx="2608">
                  <c:v>144.76032238291199</c:v>
                </c:pt>
                <c:pt idx="2609">
                  <c:v>144.81582864149499</c:v>
                </c:pt>
                <c:pt idx="2610">
                  <c:v>144.87133490007699</c:v>
                </c:pt>
                <c:pt idx="2611">
                  <c:v>144.92684115865899</c:v>
                </c:pt>
                <c:pt idx="2612">
                  <c:v>144.98234741724201</c:v>
                </c:pt>
                <c:pt idx="2613">
                  <c:v>145.03785367582401</c:v>
                </c:pt>
                <c:pt idx="2614">
                  <c:v>145.093359934407</c:v>
                </c:pt>
                <c:pt idx="2615">
                  <c:v>145.148866192989</c:v>
                </c:pt>
                <c:pt idx="2616">
                  <c:v>145.204372451571</c:v>
                </c:pt>
                <c:pt idx="2617">
                  <c:v>145.259878710154</c:v>
                </c:pt>
                <c:pt idx="2618">
                  <c:v>145.315384968736</c:v>
                </c:pt>
                <c:pt idx="2619">
                  <c:v>145.37089122731899</c:v>
                </c:pt>
                <c:pt idx="2620">
                  <c:v>145.42639748590099</c:v>
                </c:pt>
                <c:pt idx="2621">
                  <c:v>145.48190374448399</c:v>
                </c:pt>
                <c:pt idx="2622">
                  <c:v>145.53741000306599</c:v>
                </c:pt>
                <c:pt idx="2623">
                  <c:v>145.59291626164801</c:v>
                </c:pt>
                <c:pt idx="2624">
                  <c:v>145.64842252023101</c:v>
                </c:pt>
                <c:pt idx="2625">
                  <c:v>145.70392877881301</c:v>
                </c:pt>
                <c:pt idx="2626">
                  <c:v>145.759435037396</c:v>
                </c:pt>
                <c:pt idx="2627">
                  <c:v>145.814941295978</c:v>
                </c:pt>
                <c:pt idx="2628">
                  <c:v>145.87044755456</c:v>
                </c:pt>
                <c:pt idx="2629">
                  <c:v>145.925953813143</c:v>
                </c:pt>
                <c:pt idx="2630">
                  <c:v>145.981460071725</c:v>
                </c:pt>
                <c:pt idx="2631">
                  <c:v>146.03696633030799</c:v>
                </c:pt>
                <c:pt idx="2632">
                  <c:v>146.09247258888999</c:v>
                </c:pt>
                <c:pt idx="2633">
                  <c:v>146.14797884747199</c:v>
                </c:pt>
                <c:pt idx="2634">
                  <c:v>146.20348510605501</c:v>
                </c:pt>
                <c:pt idx="2635">
                  <c:v>146.25899136463701</c:v>
                </c:pt>
                <c:pt idx="2636">
                  <c:v>146.31449762322001</c:v>
                </c:pt>
                <c:pt idx="2637">
                  <c:v>146.37000388180201</c:v>
                </c:pt>
                <c:pt idx="2638">
                  <c:v>146.42551014038401</c:v>
                </c:pt>
                <c:pt idx="2639">
                  <c:v>146.481016398967</c:v>
                </c:pt>
                <c:pt idx="2640">
                  <c:v>146.536522657549</c:v>
                </c:pt>
                <c:pt idx="2641">
                  <c:v>146.59202891613199</c:v>
                </c:pt>
                <c:pt idx="2642">
                  <c:v>146.64753517471399</c:v>
                </c:pt>
                <c:pt idx="2643">
                  <c:v>146.70304143329599</c:v>
                </c:pt>
                <c:pt idx="2644">
                  <c:v>146.75854769187899</c:v>
                </c:pt>
                <c:pt idx="2645">
                  <c:v>146.81405395046099</c:v>
                </c:pt>
                <c:pt idx="2646">
                  <c:v>146.86956020904401</c:v>
                </c:pt>
                <c:pt idx="2647">
                  <c:v>146.92506646762601</c:v>
                </c:pt>
                <c:pt idx="2648">
                  <c:v>146.98057272620801</c:v>
                </c:pt>
                <c:pt idx="2649">
                  <c:v>147.036078984791</c:v>
                </c:pt>
                <c:pt idx="2650">
                  <c:v>147.091585243373</c:v>
                </c:pt>
                <c:pt idx="2651">
                  <c:v>147.147091501956</c:v>
                </c:pt>
                <c:pt idx="2652">
                  <c:v>147.202597760538</c:v>
                </c:pt>
                <c:pt idx="2653">
                  <c:v>147.25810401912</c:v>
                </c:pt>
                <c:pt idx="2654">
                  <c:v>147.31361027770299</c:v>
                </c:pt>
                <c:pt idx="2655">
                  <c:v>147.36911653628499</c:v>
                </c:pt>
                <c:pt idx="2656">
                  <c:v>147.42462279486799</c:v>
                </c:pt>
                <c:pt idx="2657">
                  <c:v>147.48012905345001</c:v>
                </c:pt>
                <c:pt idx="2658">
                  <c:v>147.53563531203201</c:v>
                </c:pt>
                <c:pt idx="2659">
                  <c:v>147.59114157061501</c:v>
                </c:pt>
                <c:pt idx="2660">
                  <c:v>147.64664782919701</c:v>
                </c:pt>
                <c:pt idx="2661">
                  <c:v>147.70215408778</c:v>
                </c:pt>
                <c:pt idx="2662">
                  <c:v>147.757660346362</c:v>
                </c:pt>
                <c:pt idx="2663">
                  <c:v>147.813166604945</c:v>
                </c:pt>
                <c:pt idx="2664">
                  <c:v>147.868672863527</c:v>
                </c:pt>
                <c:pt idx="2665">
                  <c:v>147.924179122109</c:v>
                </c:pt>
                <c:pt idx="2666">
                  <c:v>147.97968538069199</c:v>
                </c:pt>
                <c:pt idx="2667">
                  <c:v>148.03519163927399</c:v>
                </c:pt>
                <c:pt idx="2668">
                  <c:v>148.09069789785701</c:v>
                </c:pt>
                <c:pt idx="2669">
                  <c:v>148.14620415643901</c:v>
                </c:pt>
                <c:pt idx="2670">
                  <c:v>148.20171041502101</c:v>
                </c:pt>
                <c:pt idx="2671">
                  <c:v>148.25721667360401</c:v>
                </c:pt>
                <c:pt idx="2672">
                  <c:v>148.31272293218601</c:v>
                </c:pt>
                <c:pt idx="2673">
                  <c:v>148.368229190769</c:v>
                </c:pt>
                <c:pt idx="2674">
                  <c:v>148.423735449351</c:v>
                </c:pt>
                <c:pt idx="2675">
                  <c:v>148.479241707933</c:v>
                </c:pt>
                <c:pt idx="2676">
                  <c:v>148.53474796651599</c:v>
                </c:pt>
                <c:pt idx="2677">
                  <c:v>148.59025422509799</c:v>
                </c:pt>
                <c:pt idx="2678">
                  <c:v>148.64576048368099</c:v>
                </c:pt>
                <c:pt idx="2679">
                  <c:v>148.70126674226299</c:v>
                </c:pt>
                <c:pt idx="2680">
                  <c:v>148.75677300084499</c:v>
                </c:pt>
                <c:pt idx="2681">
                  <c:v>148.81227925942801</c:v>
                </c:pt>
                <c:pt idx="2682">
                  <c:v>148.86778551801001</c:v>
                </c:pt>
                <c:pt idx="2683">
                  <c:v>148.923291776593</c:v>
                </c:pt>
                <c:pt idx="2684">
                  <c:v>148.978798035175</c:v>
                </c:pt>
                <c:pt idx="2685">
                  <c:v>149.034304293757</c:v>
                </c:pt>
                <c:pt idx="2686">
                  <c:v>149.08981055234</c:v>
                </c:pt>
                <c:pt idx="2687">
                  <c:v>149.145316810922</c:v>
                </c:pt>
                <c:pt idx="2688">
                  <c:v>149.20082306950499</c:v>
                </c:pt>
                <c:pt idx="2689">
                  <c:v>149.25632932808699</c:v>
                </c:pt>
                <c:pt idx="2690">
                  <c:v>149.31183558666899</c:v>
                </c:pt>
                <c:pt idx="2691">
                  <c:v>149.36734184525201</c:v>
                </c:pt>
                <c:pt idx="2692">
                  <c:v>149.42284810383401</c:v>
                </c:pt>
                <c:pt idx="2693">
                  <c:v>149.47835436241701</c:v>
                </c:pt>
                <c:pt idx="2694">
                  <c:v>149.53386062099901</c:v>
                </c:pt>
                <c:pt idx="2695">
                  <c:v>149.58936687958101</c:v>
                </c:pt>
                <c:pt idx="2696">
                  <c:v>149.644873138164</c:v>
                </c:pt>
                <c:pt idx="2697">
                  <c:v>149.700379396746</c:v>
                </c:pt>
                <c:pt idx="2698">
                  <c:v>149.755885655329</c:v>
                </c:pt>
                <c:pt idx="2699">
                  <c:v>149.811391913911</c:v>
                </c:pt>
                <c:pt idx="2700">
                  <c:v>149.86689817249299</c:v>
                </c:pt>
                <c:pt idx="2701">
                  <c:v>149.92240443107599</c:v>
                </c:pt>
                <c:pt idx="2702">
                  <c:v>149.97791068965799</c:v>
                </c:pt>
                <c:pt idx="2703">
                  <c:v>150.03341694824101</c:v>
                </c:pt>
                <c:pt idx="2704">
                  <c:v>150.08892320682301</c:v>
                </c:pt>
                <c:pt idx="2705">
                  <c:v>150.14442946540601</c:v>
                </c:pt>
                <c:pt idx="2706">
                  <c:v>150.19993572398801</c:v>
                </c:pt>
                <c:pt idx="2707">
                  <c:v>150.25544198257001</c:v>
                </c:pt>
                <c:pt idx="2708">
                  <c:v>150.310948241153</c:v>
                </c:pt>
                <c:pt idx="2709">
                  <c:v>150.366454499735</c:v>
                </c:pt>
                <c:pt idx="2710">
                  <c:v>150.42196075831799</c:v>
                </c:pt>
                <c:pt idx="2711">
                  <c:v>150.47746701689999</c:v>
                </c:pt>
                <c:pt idx="2712">
                  <c:v>150.53297327548199</c:v>
                </c:pt>
                <c:pt idx="2713">
                  <c:v>150.58847953406499</c:v>
                </c:pt>
                <c:pt idx="2714">
                  <c:v>150.64398579264699</c:v>
                </c:pt>
                <c:pt idx="2715">
                  <c:v>150.69949205123001</c:v>
                </c:pt>
                <c:pt idx="2716">
                  <c:v>150.75499830981201</c:v>
                </c:pt>
                <c:pt idx="2717">
                  <c:v>150.81050456839401</c:v>
                </c:pt>
                <c:pt idx="2718">
                  <c:v>150.866010826977</c:v>
                </c:pt>
                <c:pt idx="2719">
                  <c:v>150.921517085559</c:v>
                </c:pt>
                <c:pt idx="2720">
                  <c:v>150.977023344142</c:v>
                </c:pt>
                <c:pt idx="2721">
                  <c:v>151.032529602724</c:v>
                </c:pt>
                <c:pt idx="2722">
                  <c:v>151.088035861306</c:v>
                </c:pt>
                <c:pt idx="2723">
                  <c:v>151.14354211988899</c:v>
                </c:pt>
                <c:pt idx="2724">
                  <c:v>151.19904837847099</c:v>
                </c:pt>
                <c:pt idx="2725">
                  <c:v>151.25455463705401</c:v>
                </c:pt>
                <c:pt idx="2726">
                  <c:v>151.31006089563601</c:v>
                </c:pt>
                <c:pt idx="2727">
                  <c:v>151.36556715421801</c:v>
                </c:pt>
                <c:pt idx="2728">
                  <c:v>151.42107341280101</c:v>
                </c:pt>
                <c:pt idx="2729">
                  <c:v>151.47657967138301</c:v>
                </c:pt>
                <c:pt idx="2730">
                  <c:v>151.532085929966</c:v>
                </c:pt>
                <c:pt idx="2731">
                  <c:v>151.587592188548</c:v>
                </c:pt>
                <c:pt idx="2732">
                  <c:v>151.64309844713</c:v>
                </c:pt>
                <c:pt idx="2733">
                  <c:v>151.698604705713</c:v>
                </c:pt>
                <c:pt idx="2734">
                  <c:v>151.75411096429499</c:v>
                </c:pt>
                <c:pt idx="2735">
                  <c:v>151.80961722287799</c:v>
                </c:pt>
                <c:pt idx="2736">
                  <c:v>151.86512348145999</c:v>
                </c:pt>
                <c:pt idx="2737">
                  <c:v>151.92062974004199</c:v>
                </c:pt>
                <c:pt idx="2738">
                  <c:v>151.97613599862501</c:v>
                </c:pt>
                <c:pt idx="2739">
                  <c:v>152.03164225720701</c:v>
                </c:pt>
                <c:pt idx="2740">
                  <c:v>152.08714851579001</c:v>
                </c:pt>
                <c:pt idx="2741">
                  <c:v>152.14265477437201</c:v>
                </c:pt>
                <c:pt idx="2742">
                  <c:v>152.198161032954</c:v>
                </c:pt>
                <c:pt idx="2743">
                  <c:v>152.253667291537</c:v>
                </c:pt>
                <c:pt idx="2744">
                  <c:v>152.309173550119</c:v>
                </c:pt>
                <c:pt idx="2745">
                  <c:v>152.36467980870199</c:v>
                </c:pt>
                <c:pt idx="2746">
                  <c:v>152.42018606728399</c:v>
                </c:pt>
                <c:pt idx="2747">
                  <c:v>152.47569232586699</c:v>
                </c:pt>
                <c:pt idx="2748">
                  <c:v>152.53119858444899</c:v>
                </c:pt>
                <c:pt idx="2749">
                  <c:v>152.58670484303099</c:v>
                </c:pt>
                <c:pt idx="2750">
                  <c:v>152.64221110161401</c:v>
                </c:pt>
                <c:pt idx="2751">
                  <c:v>152.69771736019601</c:v>
                </c:pt>
                <c:pt idx="2752">
                  <c:v>152.753223618779</c:v>
                </c:pt>
                <c:pt idx="2753">
                  <c:v>152.808729877361</c:v>
                </c:pt>
                <c:pt idx="2754">
                  <c:v>152.864236135943</c:v>
                </c:pt>
                <c:pt idx="2755">
                  <c:v>152.919742394526</c:v>
                </c:pt>
                <c:pt idx="2756">
                  <c:v>152.975248653108</c:v>
                </c:pt>
                <c:pt idx="2757">
                  <c:v>153.03075491169099</c:v>
                </c:pt>
                <c:pt idx="2758">
                  <c:v>153.08626117027299</c:v>
                </c:pt>
                <c:pt idx="2759">
                  <c:v>153.14176742885499</c:v>
                </c:pt>
                <c:pt idx="2760">
                  <c:v>153.19727368743801</c:v>
                </c:pt>
                <c:pt idx="2761">
                  <c:v>153.25277994602001</c:v>
                </c:pt>
                <c:pt idx="2762">
                  <c:v>153.30828620460301</c:v>
                </c:pt>
                <c:pt idx="2763">
                  <c:v>153.36379246318501</c:v>
                </c:pt>
                <c:pt idx="2764">
                  <c:v>153.41929872176701</c:v>
                </c:pt>
                <c:pt idx="2765">
                  <c:v>153.47480498035</c:v>
                </c:pt>
                <c:pt idx="2766">
                  <c:v>153.530311238932</c:v>
                </c:pt>
                <c:pt idx="2767">
                  <c:v>153.585817497515</c:v>
                </c:pt>
                <c:pt idx="2768">
                  <c:v>153.64132375609699</c:v>
                </c:pt>
                <c:pt idx="2769">
                  <c:v>153.69683001467899</c:v>
                </c:pt>
                <c:pt idx="2770">
                  <c:v>153.75233627326199</c:v>
                </c:pt>
                <c:pt idx="2771">
                  <c:v>153.80784253184399</c:v>
                </c:pt>
                <c:pt idx="2772">
                  <c:v>153.86334879042701</c:v>
                </c:pt>
                <c:pt idx="2773">
                  <c:v>153.91885504900901</c:v>
                </c:pt>
                <c:pt idx="2774">
                  <c:v>153.97436130759101</c:v>
                </c:pt>
                <c:pt idx="2775">
                  <c:v>154.029867566174</c:v>
                </c:pt>
                <c:pt idx="2776">
                  <c:v>154.085373824756</c:v>
                </c:pt>
                <c:pt idx="2777">
                  <c:v>154.140880083339</c:v>
                </c:pt>
                <c:pt idx="2778">
                  <c:v>154.196386341921</c:v>
                </c:pt>
                <c:pt idx="2779">
                  <c:v>154.251892600503</c:v>
                </c:pt>
                <c:pt idx="2780">
                  <c:v>154.30739885908599</c:v>
                </c:pt>
                <c:pt idx="2781">
                  <c:v>154.36290511766799</c:v>
                </c:pt>
                <c:pt idx="2782">
                  <c:v>154.41841137625099</c:v>
                </c:pt>
                <c:pt idx="2783">
                  <c:v>154.47391763483299</c:v>
                </c:pt>
                <c:pt idx="2784">
                  <c:v>154.52942389341499</c:v>
                </c:pt>
                <c:pt idx="2785">
                  <c:v>154.58493015199801</c:v>
                </c:pt>
                <c:pt idx="2786">
                  <c:v>154.64043641058001</c:v>
                </c:pt>
                <c:pt idx="2787">
                  <c:v>154.695942669163</c:v>
                </c:pt>
                <c:pt idx="2788">
                  <c:v>154.751448927745</c:v>
                </c:pt>
                <c:pt idx="2789">
                  <c:v>154.806955186328</c:v>
                </c:pt>
                <c:pt idx="2790">
                  <c:v>154.86246144491</c:v>
                </c:pt>
                <c:pt idx="2791">
                  <c:v>154.917967703492</c:v>
                </c:pt>
                <c:pt idx="2792">
                  <c:v>154.97347396207499</c:v>
                </c:pt>
                <c:pt idx="2793">
                  <c:v>155.02898022065699</c:v>
                </c:pt>
                <c:pt idx="2794">
                  <c:v>155.08448647924001</c:v>
                </c:pt>
                <c:pt idx="2795">
                  <c:v>155.13999273782201</c:v>
                </c:pt>
                <c:pt idx="2796">
                  <c:v>155.19549899640401</c:v>
                </c:pt>
                <c:pt idx="2797">
                  <c:v>155.25100525498701</c:v>
                </c:pt>
                <c:pt idx="2798">
                  <c:v>155.30651151356901</c:v>
                </c:pt>
                <c:pt idx="2799">
                  <c:v>155.362017772152</c:v>
                </c:pt>
                <c:pt idx="2800">
                  <c:v>155.417524030734</c:v>
                </c:pt>
                <c:pt idx="2801">
                  <c:v>155.473030289316</c:v>
                </c:pt>
                <c:pt idx="2802">
                  <c:v>155.52853654789899</c:v>
                </c:pt>
                <c:pt idx="2803">
                  <c:v>155.58404280648099</c:v>
                </c:pt>
                <c:pt idx="2804">
                  <c:v>155.63954906506399</c:v>
                </c:pt>
                <c:pt idx="2805">
                  <c:v>155.69505532364599</c:v>
                </c:pt>
                <c:pt idx="2806">
                  <c:v>155.75056158222799</c:v>
                </c:pt>
                <c:pt idx="2807">
                  <c:v>155.80606784081101</c:v>
                </c:pt>
                <c:pt idx="2808">
                  <c:v>155.86157409939301</c:v>
                </c:pt>
                <c:pt idx="2809">
                  <c:v>155.917080357976</c:v>
                </c:pt>
                <c:pt idx="2810">
                  <c:v>155.972586616558</c:v>
                </c:pt>
                <c:pt idx="2811">
                  <c:v>156.02809287514</c:v>
                </c:pt>
                <c:pt idx="2812">
                  <c:v>156.083599133723</c:v>
                </c:pt>
                <c:pt idx="2813">
                  <c:v>156.139105392305</c:v>
                </c:pt>
                <c:pt idx="2814">
                  <c:v>156.19461165088799</c:v>
                </c:pt>
                <c:pt idx="2815">
                  <c:v>156.25011790946999</c:v>
                </c:pt>
                <c:pt idx="2816">
                  <c:v>156.30562416805199</c:v>
                </c:pt>
                <c:pt idx="2817">
                  <c:v>156.36113042663499</c:v>
                </c:pt>
                <c:pt idx="2818">
                  <c:v>156.41663668521699</c:v>
                </c:pt>
                <c:pt idx="2819">
                  <c:v>156.47214294380001</c:v>
                </c:pt>
                <c:pt idx="2820">
                  <c:v>156.52764920238201</c:v>
                </c:pt>
                <c:pt idx="2821">
                  <c:v>156.58315546096401</c:v>
                </c:pt>
                <c:pt idx="2822">
                  <c:v>156.638661719547</c:v>
                </c:pt>
                <c:pt idx="2823">
                  <c:v>156.694167978129</c:v>
                </c:pt>
                <c:pt idx="2824">
                  <c:v>156.749674236712</c:v>
                </c:pt>
                <c:pt idx="2825">
                  <c:v>156.805180495294</c:v>
                </c:pt>
                <c:pt idx="2826">
                  <c:v>156.86068675387699</c:v>
                </c:pt>
                <c:pt idx="2827">
                  <c:v>156.91619301245899</c:v>
                </c:pt>
                <c:pt idx="2828">
                  <c:v>156.97169927104099</c:v>
                </c:pt>
                <c:pt idx="2829">
                  <c:v>157.02720552962401</c:v>
                </c:pt>
                <c:pt idx="2830">
                  <c:v>157.08271178820601</c:v>
                </c:pt>
                <c:pt idx="2831">
                  <c:v>157.13821804678901</c:v>
                </c:pt>
                <c:pt idx="2832">
                  <c:v>157.19372430537101</c:v>
                </c:pt>
                <c:pt idx="2833">
                  <c:v>157.24923056395301</c:v>
                </c:pt>
                <c:pt idx="2834">
                  <c:v>157.304736822536</c:v>
                </c:pt>
                <c:pt idx="2835">
                  <c:v>157.360243081118</c:v>
                </c:pt>
                <c:pt idx="2836">
                  <c:v>157.41574933970099</c:v>
                </c:pt>
                <c:pt idx="2837">
                  <c:v>157.47125559828299</c:v>
                </c:pt>
                <c:pt idx="2838">
                  <c:v>157.52676185686499</c:v>
                </c:pt>
                <c:pt idx="2839">
                  <c:v>157.58226811544799</c:v>
                </c:pt>
                <c:pt idx="2840">
                  <c:v>157.63777437402999</c:v>
                </c:pt>
                <c:pt idx="2841">
                  <c:v>157.69328063261301</c:v>
                </c:pt>
                <c:pt idx="2842">
                  <c:v>157.74878689119501</c:v>
                </c:pt>
                <c:pt idx="2843">
                  <c:v>157.80429314977701</c:v>
                </c:pt>
                <c:pt idx="2844">
                  <c:v>157.85979940836</c:v>
                </c:pt>
                <c:pt idx="2845">
                  <c:v>157.915305666942</c:v>
                </c:pt>
                <c:pt idx="2846">
                  <c:v>157.970811925525</c:v>
                </c:pt>
                <c:pt idx="2847">
                  <c:v>158.026318184107</c:v>
                </c:pt>
                <c:pt idx="2848">
                  <c:v>158.081824442689</c:v>
                </c:pt>
                <c:pt idx="2849">
                  <c:v>158.13733070127199</c:v>
                </c:pt>
                <c:pt idx="2850">
                  <c:v>158.19283695985399</c:v>
                </c:pt>
                <c:pt idx="2851">
                  <c:v>158.24834321843699</c:v>
                </c:pt>
                <c:pt idx="2852">
                  <c:v>158.30384947701901</c:v>
                </c:pt>
                <c:pt idx="2853">
                  <c:v>158.35935573560101</c:v>
                </c:pt>
                <c:pt idx="2854">
                  <c:v>158.41486199418401</c:v>
                </c:pt>
                <c:pt idx="2855">
                  <c:v>158.47036825276601</c:v>
                </c:pt>
                <c:pt idx="2856">
                  <c:v>158.525874511349</c:v>
                </c:pt>
                <c:pt idx="2857">
                  <c:v>158.581380769931</c:v>
                </c:pt>
                <c:pt idx="2858">
                  <c:v>158.636887028513</c:v>
                </c:pt>
                <c:pt idx="2859">
                  <c:v>158.692393287096</c:v>
                </c:pt>
                <c:pt idx="2860">
                  <c:v>158.747899545678</c:v>
                </c:pt>
                <c:pt idx="2861">
                  <c:v>158.80340580426099</c:v>
                </c:pt>
                <c:pt idx="2862">
                  <c:v>158.85891206284299</c:v>
                </c:pt>
                <c:pt idx="2863">
                  <c:v>158.91441832142601</c:v>
                </c:pt>
                <c:pt idx="2864">
                  <c:v>158.96992458000801</c:v>
                </c:pt>
                <c:pt idx="2865">
                  <c:v>159.02543083859001</c:v>
                </c:pt>
                <c:pt idx="2866">
                  <c:v>159.08093709717301</c:v>
                </c:pt>
                <c:pt idx="2867">
                  <c:v>159.13644335575501</c:v>
                </c:pt>
                <c:pt idx="2868">
                  <c:v>159.191949614338</c:v>
                </c:pt>
                <c:pt idx="2869">
                  <c:v>159.24745587292</c:v>
                </c:pt>
                <c:pt idx="2870">
                  <c:v>159.302962131502</c:v>
                </c:pt>
                <c:pt idx="2871">
                  <c:v>159.35846839008499</c:v>
                </c:pt>
                <c:pt idx="2872">
                  <c:v>159.41397464866699</c:v>
                </c:pt>
                <c:pt idx="2873">
                  <c:v>159.46948090724999</c:v>
                </c:pt>
                <c:pt idx="2874">
                  <c:v>159.52498716583199</c:v>
                </c:pt>
                <c:pt idx="2875">
                  <c:v>159.58049342441399</c:v>
                </c:pt>
                <c:pt idx="2876">
                  <c:v>159.63599968299701</c:v>
                </c:pt>
                <c:pt idx="2877">
                  <c:v>159.69150594157901</c:v>
                </c:pt>
                <c:pt idx="2878">
                  <c:v>159.747012200162</c:v>
                </c:pt>
                <c:pt idx="2879">
                  <c:v>159.802518458744</c:v>
                </c:pt>
                <c:pt idx="2880">
                  <c:v>159.858024717326</c:v>
                </c:pt>
                <c:pt idx="2881">
                  <c:v>159.913530975909</c:v>
                </c:pt>
                <c:pt idx="2882">
                  <c:v>159.969037234491</c:v>
                </c:pt>
                <c:pt idx="2883">
                  <c:v>160.02454349307399</c:v>
                </c:pt>
                <c:pt idx="2884">
                  <c:v>160.08004975165599</c:v>
                </c:pt>
                <c:pt idx="2885">
                  <c:v>160.13555601023799</c:v>
                </c:pt>
                <c:pt idx="2886">
                  <c:v>160.19106226882101</c:v>
                </c:pt>
                <c:pt idx="2887">
                  <c:v>160.24656852740301</c:v>
                </c:pt>
                <c:pt idx="2888">
                  <c:v>160.30207478598601</c:v>
                </c:pt>
                <c:pt idx="2889">
                  <c:v>160.35758104456801</c:v>
                </c:pt>
                <c:pt idx="2890">
                  <c:v>160.41308730315001</c:v>
                </c:pt>
                <c:pt idx="2891">
                  <c:v>160.468593561733</c:v>
                </c:pt>
                <c:pt idx="2892">
                  <c:v>160.524099820315</c:v>
                </c:pt>
                <c:pt idx="2893">
                  <c:v>160.579606078898</c:v>
                </c:pt>
                <c:pt idx="2894">
                  <c:v>160.63511233748</c:v>
                </c:pt>
                <c:pt idx="2895">
                  <c:v>160.690618596062</c:v>
                </c:pt>
                <c:pt idx="2896">
                  <c:v>160.74612485464499</c:v>
                </c:pt>
                <c:pt idx="2897">
                  <c:v>160.80163111322699</c:v>
                </c:pt>
                <c:pt idx="2898">
                  <c:v>160.85713737181001</c:v>
                </c:pt>
                <c:pt idx="2899">
                  <c:v>160.91264363039201</c:v>
                </c:pt>
                <c:pt idx="2900">
                  <c:v>160.96814988897401</c:v>
                </c:pt>
                <c:pt idx="2901">
                  <c:v>161.02365614755701</c:v>
                </c:pt>
                <c:pt idx="2902">
                  <c:v>161.07916240613901</c:v>
                </c:pt>
                <c:pt idx="2903">
                  <c:v>161.134668664722</c:v>
                </c:pt>
                <c:pt idx="2904">
                  <c:v>161.190174923304</c:v>
                </c:pt>
                <c:pt idx="2905">
                  <c:v>161.24568118188699</c:v>
                </c:pt>
                <c:pt idx="2906">
                  <c:v>161.30118744046899</c:v>
                </c:pt>
                <c:pt idx="2907">
                  <c:v>161.35669369905099</c:v>
                </c:pt>
                <c:pt idx="2908">
                  <c:v>161.41219995763399</c:v>
                </c:pt>
                <c:pt idx="2909">
                  <c:v>161.46770621621599</c:v>
                </c:pt>
                <c:pt idx="2910">
                  <c:v>161.52321247479901</c:v>
                </c:pt>
                <c:pt idx="2911">
                  <c:v>161.57871873338101</c:v>
                </c:pt>
                <c:pt idx="2912">
                  <c:v>161.63422499196301</c:v>
                </c:pt>
                <c:pt idx="2913">
                  <c:v>161.689731250546</c:v>
                </c:pt>
                <c:pt idx="2914">
                  <c:v>161.745237509128</c:v>
                </c:pt>
                <c:pt idx="2915">
                  <c:v>161.800743767711</c:v>
                </c:pt>
                <c:pt idx="2916">
                  <c:v>161.856250026293</c:v>
                </c:pt>
                <c:pt idx="2917">
                  <c:v>161.911756284875</c:v>
                </c:pt>
                <c:pt idx="2918">
                  <c:v>161.96726254345799</c:v>
                </c:pt>
                <c:pt idx="2919">
                  <c:v>162.02276880203999</c:v>
                </c:pt>
                <c:pt idx="2920">
                  <c:v>162.07827506062301</c:v>
                </c:pt>
                <c:pt idx="2921">
                  <c:v>162.13378131920501</c:v>
                </c:pt>
                <c:pt idx="2922">
                  <c:v>162.18928757778701</c:v>
                </c:pt>
                <c:pt idx="2923">
                  <c:v>162.24479383637001</c:v>
                </c:pt>
                <c:pt idx="2924">
                  <c:v>162.30030009495201</c:v>
                </c:pt>
                <c:pt idx="2925">
                  <c:v>162.355806353535</c:v>
                </c:pt>
                <c:pt idx="2926">
                  <c:v>162.411312612117</c:v>
                </c:pt>
                <c:pt idx="2927">
                  <c:v>162.466818870699</c:v>
                </c:pt>
                <c:pt idx="2928">
                  <c:v>162.522325129282</c:v>
                </c:pt>
                <c:pt idx="2929">
                  <c:v>162.57783138786399</c:v>
                </c:pt>
                <c:pt idx="2930">
                  <c:v>162.63333764644699</c:v>
                </c:pt>
                <c:pt idx="2931">
                  <c:v>162.68884390502899</c:v>
                </c:pt>
                <c:pt idx="2932">
                  <c:v>162.74435016361099</c:v>
                </c:pt>
                <c:pt idx="2933">
                  <c:v>162.79985642219401</c:v>
                </c:pt>
                <c:pt idx="2934">
                  <c:v>162.85536268077601</c:v>
                </c:pt>
                <c:pt idx="2935">
                  <c:v>162.91086893935901</c:v>
                </c:pt>
                <c:pt idx="2936">
                  <c:v>162.96637519794101</c:v>
                </c:pt>
                <c:pt idx="2937">
                  <c:v>163.021881456523</c:v>
                </c:pt>
                <c:pt idx="2938">
                  <c:v>163.077387715106</c:v>
                </c:pt>
                <c:pt idx="2939">
                  <c:v>163.132893973688</c:v>
                </c:pt>
                <c:pt idx="2940">
                  <c:v>163.18840023227099</c:v>
                </c:pt>
                <c:pt idx="2941">
                  <c:v>163.24390649085299</c:v>
                </c:pt>
                <c:pt idx="2942">
                  <c:v>163.29941274943599</c:v>
                </c:pt>
                <c:pt idx="2943">
                  <c:v>163.35491900801799</c:v>
                </c:pt>
                <c:pt idx="2944">
                  <c:v>163.41042526659999</c:v>
                </c:pt>
                <c:pt idx="2945">
                  <c:v>163.46593152518301</c:v>
                </c:pt>
                <c:pt idx="2946">
                  <c:v>163.52143778376501</c:v>
                </c:pt>
                <c:pt idx="2947">
                  <c:v>163.576944042348</c:v>
                </c:pt>
                <c:pt idx="2948">
                  <c:v>163.63245030093</c:v>
                </c:pt>
                <c:pt idx="2949">
                  <c:v>163.687956559512</c:v>
                </c:pt>
                <c:pt idx="2950">
                  <c:v>163.743462818095</c:v>
                </c:pt>
                <c:pt idx="2951">
                  <c:v>163.798969076677</c:v>
                </c:pt>
                <c:pt idx="2952">
                  <c:v>163.85447533525999</c:v>
                </c:pt>
                <c:pt idx="2953">
                  <c:v>163.90998159384199</c:v>
                </c:pt>
                <c:pt idx="2954">
                  <c:v>163.96548785242399</c:v>
                </c:pt>
                <c:pt idx="2955">
                  <c:v>164.02099411100701</c:v>
                </c:pt>
                <c:pt idx="2956">
                  <c:v>164.07650036958901</c:v>
                </c:pt>
                <c:pt idx="2957">
                  <c:v>164.13200662817201</c:v>
                </c:pt>
                <c:pt idx="2958">
                  <c:v>164.18751288675401</c:v>
                </c:pt>
                <c:pt idx="2959">
                  <c:v>164.24301914533601</c:v>
                </c:pt>
                <c:pt idx="2960">
                  <c:v>164.298525403919</c:v>
                </c:pt>
                <c:pt idx="2961">
                  <c:v>164.354031662501</c:v>
                </c:pt>
                <c:pt idx="2962">
                  <c:v>164.409537921084</c:v>
                </c:pt>
                <c:pt idx="2963">
                  <c:v>164.46504417966599</c:v>
                </c:pt>
                <c:pt idx="2964">
                  <c:v>164.52055043824799</c:v>
                </c:pt>
                <c:pt idx="2965">
                  <c:v>164.57605669683099</c:v>
                </c:pt>
                <c:pt idx="2966">
                  <c:v>164.63156295541299</c:v>
                </c:pt>
                <c:pt idx="2967">
                  <c:v>164.68706921399601</c:v>
                </c:pt>
                <c:pt idx="2968">
                  <c:v>164.74257547257801</c:v>
                </c:pt>
                <c:pt idx="2969">
                  <c:v>164.79808173116001</c:v>
                </c:pt>
                <c:pt idx="2970">
                  <c:v>164.853587989743</c:v>
                </c:pt>
                <c:pt idx="2971">
                  <c:v>164.909094248325</c:v>
                </c:pt>
                <c:pt idx="2972">
                  <c:v>164.964600506908</c:v>
                </c:pt>
                <c:pt idx="2973">
                  <c:v>165.02010676549</c:v>
                </c:pt>
                <c:pt idx="2974">
                  <c:v>165.075613024072</c:v>
                </c:pt>
                <c:pt idx="2975">
                  <c:v>165.13111928265499</c:v>
                </c:pt>
                <c:pt idx="2976">
                  <c:v>165.18662554123699</c:v>
                </c:pt>
                <c:pt idx="2977">
                  <c:v>165.24213179981999</c:v>
                </c:pt>
                <c:pt idx="2978">
                  <c:v>165.29763805840199</c:v>
                </c:pt>
                <c:pt idx="2979">
                  <c:v>165.35314431698399</c:v>
                </c:pt>
                <c:pt idx="2980">
                  <c:v>165.40865057556701</c:v>
                </c:pt>
                <c:pt idx="2981">
                  <c:v>165.46415683414901</c:v>
                </c:pt>
                <c:pt idx="2982">
                  <c:v>165.519663092732</c:v>
                </c:pt>
                <c:pt idx="2983">
                  <c:v>165.575169351314</c:v>
                </c:pt>
                <c:pt idx="2984">
                  <c:v>165.630675609897</c:v>
                </c:pt>
                <c:pt idx="2985">
                  <c:v>165.686181868479</c:v>
                </c:pt>
                <c:pt idx="2986">
                  <c:v>165.741688127061</c:v>
                </c:pt>
                <c:pt idx="2987">
                  <c:v>165.79719438564399</c:v>
                </c:pt>
                <c:pt idx="2988">
                  <c:v>165.85270064422599</c:v>
                </c:pt>
                <c:pt idx="2989">
                  <c:v>165.90820690280901</c:v>
                </c:pt>
                <c:pt idx="2990">
                  <c:v>165.96371316139101</c:v>
                </c:pt>
                <c:pt idx="2991">
                  <c:v>166.01921941997301</c:v>
                </c:pt>
                <c:pt idx="2992">
                  <c:v>166.07472567855601</c:v>
                </c:pt>
                <c:pt idx="2993">
                  <c:v>166.13023193713801</c:v>
                </c:pt>
                <c:pt idx="2994">
                  <c:v>166.185738195721</c:v>
                </c:pt>
                <c:pt idx="2995">
                  <c:v>166.241244454303</c:v>
                </c:pt>
                <c:pt idx="2996">
                  <c:v>166.296750712885</c:v>
                </c:pt>
                <c:pt idx="2997">
                  <c:v>166.35225697146799</c:v>
                </c:pt>
                <c:pt idx="2998">
                  <c:v>166.40776323004999</c:v>
                </c:pt>
                <c:pt idx="2999">
                  <c:v>166.46326948863299</c:v>
                </c:pt>
                <c:pt idx="3000">
                  <c:v>166.51877574721499</c:v>
                </c:pt>
                <c:pt idx="3001">
                  <c:v>166.57428200579699</c:v>
                </c:pt>
                <c:pt idx="3002">
                  <c:v>166.62978826438001</c:v>
                </c:pt>
                <c:pt idx="3003">
                  <c:v>166.68529452296201</c:v>
                </c:pt>
                <c:pt idx="3004">
                  <c:v>166.740800781545</c:v>
                </c:pt>
                <c:pt idx="3005">
                  <c:v>166.796307040127</c:v>
                </c:pt>
                <c:pt idx="3006">
                  <c:v>166.851813298709</c:v>
                </c:pt>
                <c:pt idx="3007">
                  <c:v>166.907319557292</c:v>
                </c:pt>
                <c:pt idx="3008">
                  <c:v>166.962825815874</c:v>
                </c:pt>
                <c:pt idx="3009">
                  <c:v>167.01833207445699</c:v>
                </c:pt>
                <c:pt idx="3010">
                  <c:v>167.07383833303899</c:v>
                </c:pt>
                <c:pt idx="3011">
                  <c:v>167.12934459162099</c:v>
                </c:pt>
                <c:pt idx="3012">
                  <c:v>167.18485085020399</c:v>
                </c:pt>
                <c:pt idx="3013">
                  <c:v>167.24035710878599</c:v>
                </c:pt>
                <c:pt idx="3014">
                  <c:v>167.29586336736901</c:v>
                </c:pt>
                <c:pt idx="3015">
                  <c:v>167.35136962595101</c:v>
                </c:pt>
                <c:pt idx="3016">
                  <c:v>167.40687588453301</c:v>
                </c:pt>
                <c:pt idx="3017">
                  <c:v>167.462382143116</c:v>
                </c:pt>
                <c:pt idx="3018">
                  <c:v>167.517888401698</c:v>
                </c:pt>
                <c:pt idx="3019">
                  <c:v>167.573394660281</c:v>
                </c:pt>
                <c:pt idx="3020">
                  <c:v>167.628900918863</c:v>
                </c:pt>
                <c:pt idx="3021">
                  <c:v>167.684407177445</c:v>
                </c:pt>
                <c:pt idx="3022">
                  <c:v>167.73991343602799</c:v>
                </c:pt>
                <c:pt idx="3023">
                  <c:v>167.79541969460999</c:v>
                </c:pt>
                <c:pt idx="3024">
                  <c:v>167.85092595319301</c:v>
                </c:pt>
                <c:pt idx="3025">
                  <c:v>167.90643221177501</c:v>
                </c:pt>
                <c:pt idx="3026">
                  <c:v>167.96193847035801</c:v>
                </c:pt>
                <c:pt idx="3027">
                  <c:v>168.01744472894001</c:v>
                </c:pt>
                <c:pt idx="3028">
                  <c:v>168.07295098752201</c:v>
                </c:pt>
                <c:pt idx="3029">
                  <c:v>168.128457246105</c:v>
                </c:pt>
                <c:pt idx="3030">
                  <c:v>168.183963504687</c:v>
                </c:pt>
                <c:pt idx="3031">
                  <c:v>168.23946976326999</c:v>
                </c:pt>
                <c:pt idx="3032">
                  <c:v>168.29497602185199</c:v>
                </c:pt>
                <c:pt idx="3033">
                  <c:v>168.35048228043399</c:v>
                </c:pt>
                <c:pt idx="3034">
                  <c:v>168.40598853901699</c:v>
                </c:pt>
                <c:pt idx="3035">
                  <c:v>168.46149479759899</c:v>
                </c:pt>
                <c:pt idx="3036">
                  <c:v>168.51700105618201</c:v>
                </c:pt>
                <c:pt idx="3037">
                  <c:v>168.57250731476401</c:v>
                </c:pt>
                <c:pt idx="3038">
                  <c:v>168.62801357334601</c:v>
                </c:pt>
                <c:pt idx="3039">
                  <c:v>168.683519831929</c:v>
                </c:pt>
                <c:pt idx="3040">
                  <c:v>168.739026090511</c:v>
                </c:pt>
                <c:pt idx="3041">
                  <c:v>168.794532349094</c:v>
                </c:pt>
                <c:pt idx="3042">
                  <c:v>168.850038607676</c:v>
                </c:pt>
                <c:pt idx="3043">
                  <c:v>168.905544866258</c:v>
                </c:pt>
                <c:pt idx="3044">
                  <c:v>168.96105112484099</c:v>
                </c:pt>
                <c:pt idx="3045">
                  <c:v>169.01655738342299</c:v>
                </c:pt>
                <c:pt idx="3046">
                  <c:v>169.07206364200599</c:v>
                </c:pt>
                <c:pt idx="3047">
                  <c:v>169.12756990058801</c:v>
                </c:pt>
                <c:pt idx="3048">
                  <c:v>169.18307615917001</c:v>
                </c:pt>
                <c:pt idx="3049">
                  <c:v>169.23858241775301</c:v>
                </c:pt>
                <c:pt idx="3050">
                  <c:v>169.29408867633501</c:v>
                </c:pt>
                <c:pt idx="3051">
                  <c:v>169.349594934918</c:v>
                </c:pt>
                <c:pt idx="3052">
                  <c:v>169.4051011935</c:v>
                </c:pt>
                <c:pt idx="3053">
                  <c:v>169.460607452082</c:v>
                </c:pt>
                <c:pt idx="3054">
                  <c:v>169.516113710665</c:v>
                </c:pt>
                <c:pt idx="3055">
                  <c:v>169.571619969247</c:v>
                </c:pt>
                <c:pt idx="3056">
                  <c:v>169.62712622782999</c:v>
                </c:pt>
                <c:pt idx="3057">
                  <c:v>169.68263248641199</c:v>
                </c:pt>
                <c:pt idx="3058">
                  <c:v>169.73813874499399</c:v>
                </c:pt>
                <c:pt idx="3059">
                  <c:v>169.79364500357701</c:v>
                </c:pt>
                <c:pt idx="3060">
                  <c:v>169.84915126215901</c:v>
                </c:pt>
                <c:pt idx="3061">
                  <c:v>169.90465752074201</c:v>
                </c:pt>
                <c:pt idx="3062">
                  <c:v>169.96016377932401</c:v>
                </c:pt>
                <c:pt idx="3063">
                  <c:v>170.01567003790601</c:v>
                </c:pt>
                <c:pt idx="3064">
                  <c:v>170.071176296489</c:v>
                </c:pt>
                <c:pt idx="3065">
                  <c:v>170.126682555071</c:v>
                </c:pt>
                <c:pt idx="3066">
                  <c:v>170.18218881365399</c:v>
                </c:pt>
                <c:pt idx="3067">
                  <c:v>170.23769507223599</c:v>
                </c:pt>
                <c:pt idx="3068">
                  <c:v>170.29320133081899</c:v>
                </c:pt>
                <c:pt idx="3069">
                  <c:v>170.34870758940099</c:v>
                </c:pt>
                <c:pt idx="3070">
                  <c:v>170.40421384798299</c:v>
                </c:pt>
                <c:pt idx="3071">
                  <c:v>170.45972010656601</c:v>
                </c:pt>
                <c:pt idx="3072">
                  <c:v>170.51522636514801</c:v>
                </c:pt>
                <c:pt idx="3073">
                  <c:v>170.570732623731</c:v>
                </c:pt>
                <c:pt idx="3074">
                  <c:v>170.626238882313</c:v>
                </c:pt>
                <c:pt idx="3075">
                  <c:v>170.681745140895</c:v>
                </c:pt>
                <c:pt idx="3076">
                  <c:v>170.737251399478</c:v>
                </c:pt>
                <c:pt idx="3077">
                  <c:v>170.79275765806</c:v>
                </c:pt>
                <c:pt idx="3078">
                  <c:v>170.84826391664299</c:v>
                </c:pt>
                <c:pt idx="3079">
                  <c:v>170.90377017522499</c:v>
                </c:pt>
                <c:pt idx="3080">
                  <c:v>170.95927643380699</c:v>
                </c:pt>
                <c:pt idx="3081">
                  <c:v>171.01478269239001</c:v>
                </c:pt>
                <c:pt idx="3082">
                  <c:v>171.07028895097201</c:v>
                </c:pt>
                <c:pt idx="3083">
                  <c:v>171.12579520955501</c:v>
                </c:pt>
                <c:pt idx="3084">
                  <c:v>171.18130146813701</c:v>
                </c:pt>
                <c:pt idx="3085">
                  <c:v>171.23680772671901</c:v>
                </c:pt>
                <c:pt idx="3086">
                  <c:v>171.292313985302</c:v>
                </c:pt>
                <c:pt idx="3087">
                  <c:v>171.347820243884</c:v>
                </c:pt>
                <c:pt idx="3088">
                  <c:v>171.403326502467</c:v>
                </c:pt>
                <c:pt idx="3089">
                  <c:v>171.458832761049</c:v>
                </c:pt>
                <c:pt idx="3090">
                  <c:v>171.514339019631</c:v>
                </c:pt>
                <c:pt idx="3091">
                  <c:v>171.56984527821399</c:v>
                </c:pt>
                <c:pt idx="3092">
                  <c:v>171.62535153679599</c:v>
                </c:pt>
                <c:pt idx="3093">
                  <c:v>171.68085779537901</c:v>
                </c:pt>
                <c:pt idx="3094">
                  <c:v>171.73636405396101</c:v>
                </c:pt>
                <c:pt idx="3095">
                  <c:v>171.79187031254301</c:v>
                </c:pt>
                <c:pt idx="3096">
                  <c:v>171.84737657112601</c:v>
                </c:pt>
                <c:pt idx="3097">
                  <c:v>171.90288282970801</c:v>
                </c:pt>
                <c:pt idx="3098">
                  <c:v>171.958389088291</c:v>
                </c:pt>
                <c:pt idx="3099">
                  <c:v>172.013895346873</c:v>
                </c:pt>
                <c:pt idx="3100">
                  <c:v>172.069401605455</c:v>
                </c:pt>
                <c:pt idx="3101">
                  <c:v>172.12490786403799</c:v>
                </c:pt>
                <c:pt idx="3102">
                  <c:v>172.18041412261999</c:v>
                </c:pt>
                <c:pt idx="3103">
                  <c:v>172.23592038120299</c:v>
                </c:pt>
                <c:pt idx="3104">
                  <c:v>172.29142663978499</c:v>
                </c:pt>
                <c:pt idx="3105">
                  <c:v>172.34693289836699</c:v>
                </c:pt>
                <c:pt idx="3106">
                  <c:v>172.40243915695001</c:v>
                </c:pt>
                <c:pt idx="3107">
                  <c:v>172.45794541553201</c:v>
                </c:pt>
                <c:pt idx="3108">
                  <c:v>172.513451674115</c:v>
                </c:pt>
                <c:pt idx="3109">
                  <c:v>172.568957932697</c:v>
                </c:pt>
                <c:pt idx="3110">
                  <c:v>172.62446419128</c:v>
                </c:pt>
                <c:pt idx="3111">
                  <c:v>172.679970449862</c:v>
                </c:pt>
                <c:pt idx="3112">
                  <c:v>172.735476708444</c:v>
                </c:pt>
                <c:pt idx="3113">
                  <c:v>172.79098296702699</c:v>
                </c:pt>
                <c:pt idx="3114">
                  <c:v>172.84648922560899</c:v>
                </c:pt>
                <c:pt idx="3115">
                  <c:v>172.90199548419201</c:v>
                </c:pt>
                <c:pt idx="3116">
                  <c:v>172.95750174277401</c:v>
                </c:pt>
                <c:pt idx="3117">
                  <c:v>173.01300800135601</c:v>
                </c:pt>
                <c:pt idx="3118">
                  <c:v>173.06851425993901</c:v>
                </c:pt>
                <c:pt idx="3119">
                  <c:v>173.12402051852101</c:v>
                </c:pt>
                <c:pt idx="3120">
                  <c:v>173.179526777104</c:v>
                </c:pt>
                <c:pt idx="3121">
                  <c:v>173.235033035686</c:v>
                </c:pt>
                <c:pt idx="3122">
                  <c:v>173.290539294268</c:v>
                </c:pt>
                <c:pt idx="3123">
                  <c:v>173.346045552851</c:v>
                </c:pt>
                <c:pt idx="3124">
                  <c:v>173.401551811433</c:v>
                </c:pt>
                <c:pt idx="3125">
                  <c:v>173.45705807001599</c:v>
                </c:pt>
                <c:pt idx="3126">
                  <c:v>173.51256432859799</c:v>
                </c:pt>
                <c:pt idx="3127">
                  <c:v>173.56807058717999</c:v>
                </c:pt>
                <c:pt idx="3128">
                  <c:v>173.62357684576301</c:v>
                </c:pt>
                <c:pt idx="3129">
                  <c:v>173.67908310434501</c:v>
                </c:pt>
                <c:pt idx="3130">
                  <c:v>173.73458936292801</c:v>
                </c:pt>
                <c:pt idx="3131">
                  <c:v>173.79009562151001</c:v>
                </c:pt>
                <c:pt idx="3132">
                  <c:v>173.845601880092</c:v>
                </c:pt>
                <c:pt idx="3133">
                  <c:v>173.901108138675</c:v>
                </c:pt>
                <c:pt idx="3134">
                  <c:v>173.956614397257</c:v>
                </c:pt>
                <c:pt idx="3135">
                  <c:v>174.01212065583999</c:v>
                </c:pt>
                <c:pt idx="3136">
                  <c:v>174.06762691442199</c:v>
                </c:pt>
                <c:pt idx="3137">
                  <c:v>174.12313317300399</c:v>
                </c:pt>
                <c:pt idx="3138">
                  <c:v>174.17863943158699</c:v>
                </c:pt>
                <c:pt idx="3139">
                  <c:v>174.23414569016899</c:v>
                </c:pt>
                <c:pt idx="3140">
                  <c:v>174.28965194875201</c:v>
                </c:pt>
                <c:pt idx="3141">
                  <c:v>174.34515820733401</c:v>
                </c:pt>
                <c:pt idx="3142">
                  <c:v>174.40066446591601</c:v>
                </c:pt>
                <c:pt idx="3143">
                  <c:v>174.456170724499</c:v>
                </c:pt>
                <c:pt idx="3144">
                  <c:v>174.511676983081</c:v>
                </c:pt>
                <c:pt idx="3145">
                  <c:v>174.567183241664</c:v>
                </c:pt>
                <c:pt idx="3146">
                  <c:v>174.622689500246</c:v>
                </c:pt>
                <c:pt idx="3147">
                  <c:v>174.67819575882899</c:v>
                </c:pt>
                <c:pt idx="3148">
                  <c:v>174.73370201741099</c:v>
                </c:pt>
                <c:pt idx="3149">
                  <c:v>174.78920827599299</c:v>
                </c:pt>
                <c:pt idx="3150">
                  <c:v>174.84471453457601</c:v>
                </c:pt>
                <c:pt idx="3151">
                  <c:v>174.90022079315801</c:v>
                </c:pt>
                <c:pt idx="3152">
                  <c:v>174.95572705174101</c:v>
                </c:pt>
                <c:pt idx="3153">
                  <c:v>175.01123331032301</c:v>
                </c:pt>
                <c:pt idx="3154">
                  <c:v>175.06673956890501</c:v>
                </c:pt>
                <c:pt idx="3155">
                  <c:v>175.122245827488</c:v>
                </c:pt>
                <c:pt idx="3156">
                  <c:v>175.17775208607</c:v>
                </c:pt>
                <c:pt idx="3157">
                  <c:v>175.233258344653</c:v>
                </c:pt>
                <c:pt idx="3158">
                  <c:v>175.28876460323499</c:v>
                </c:pt>
                <c:pt idx="3159">
                  <c:v>175.34427086181699</c:v>
                </c:pt>
                <c:pt idx="3160">
                  <c:v>175.39977712039999</c:v>
                </c:pt>
                <c:pt idx="3161">
                  <c:v>175.45528337898199</c:v>
                </c:pt>
                <c:pt idx="3162">
                  <c:v>175.51078963756501</c:v>
                </c:pt>
                <c:pt idx="3163">
                  <c:v>175.56629589614701</c:v>
                </c:pt>
                <c:pt idx="3164">
                  <c:v>175.62180215472901</c:v>
                </c:pt>
                <c:pt idx="3165">
                  <c:v>175.67730841331201</c:v>
                </c:pt>
                <c:pt idx="3166">
                  <c:v>175.732814671894</c:v>
                </c:pt>
                <c:pt idx="3167">
                  <c:v>175.788320930477</c:v>
                </c:pt>
                <c:pt idx="3168">
                  <c:v>175.843827189059</c:v>
                </c:pt>
                <c:pt idx="3169">
                  <c:v>175.899333447641</c:v>
                </c:pt>
                <c:pt idx="3170">
                  <c:v>175.95483970622399</c:v>
                </c:pt>
                <c:pt idx="3171">
                  <c:v>176.01034596480599</c:v>
                </c:pt>
                <c:pt idx="3172">
                  <c:v>176.06585222338899</c:v>
                </c:pt>
                <c:pt idx="3173">
                  <c:v>176.12135848197099</c:v>
                </c:pt>
                <c:pt idx="3174">
                  <c:v>176.17686474055299</c:v>
                </c:pt>
                <c:pt idx="3175">
                  <c:v>176.23237099913601</c:v>
                </c:pt>
                <c:pt idx="3176">
                  <c:v>176.28787725771801</c:v>
                </c:pt>
                <c:pt idx="3177">
                  <c:v>176.343383516301</c:v>
                </c:pt>
                <c:pt idx="3178">
                  <c:v>176.398889774883</c:v>
                </c:pt>
                <c:pt idx="3179">
                  <c:v>176.454396033465</c:v>
                </c:pt>
                <c:pt idx="3180">
                  <c:v>176.509902292048</c:v>
                </c:pt>
                <c:pt idx="3181">
                  <c:v>176.56540855063</c:v>
                </c:pt>
                <c:pt idx="3182">
                  <c:v>176.62091480921299</c:v>
                </c:pt>
                <c:pt idx="3183">
                  <c:v>176.67642106779499</c:v>
                </c:pt>
                <c:pt idx="3184">
                  <c:v>176.73192732637801</c:v>
                </c:pt>
                <c:pt idx="3185">
                  <c:v>176.78743358496001</c:v>
                </c:pt>
                <c:pt idx="3186">
                  <c:v>176.84293984354201</c:v>
                </c:pt>
                <c:pt idx="3187">
                  <c:v>176.89844610212501</c:v>
                </c:pt>
                <c:pt idx="3188">
                  <c:v>176.95395236070701</c:v>
                </c:pt>
                <c:pt idx="3189">
                  <c:v>177.00945861929</c:v>
                </c:pt>
                <c:pt idx="3190">
                  <c:v>177.064964877872</c:v>
                </c:pt>
                <c:pt idx="3191">
                  <c:v>177.120471136454</c:v>
                </c:pt>
                <c:pt idx="3192">
                  <c:v>177.17597739503699</c:v>
                </c:pt>
                <c:pt idx="3193">
                  <c:v>177.23148365361899</c:v>
                </c:pt>
                <c:pt idx="3194">
                  <c:v>177.28698991220199</c:v>
                </c:pt>
                <c:pt idx="3195">
                  <c:v>177.34249617078399</c:v>
                </c:pt>
                <c:pt idx="3196">
                  <c:v>177.39800242936599</c:v>
                </c:pt>
                <c:pt idx="3197">
                  <c:v>177.45350868794901</c:v>
                </c:pt>
                <c:pt idx="3198">
                  <c:v>177.50901494653101</c:v>
                </c:pt>
                <c:pt idx="3199">
                  <c:v>177.564521205114</c:v>
                </c:pt>
                <c:pt idx="3200">
                  <c:v>177.620027463696</c:v>
                </c:pt>
                <c:pt idx="3201">
                  <c:v>177.675533722278</c:v>
                </c:pt>
                <c:pt idx="3202">
                  <c:v>177.731039980861</c:v>
                </c:pt>
                <c:pt idx="3203">
                  <c:v>177.786546239443</c:v>
                </c:pt>
                <c:pt idx="3204">
                  <c:v>177.84205249802599</c:v>
                </c:pt>
                <c:pt idx="3205">
                  <c:v>177.89755875660799</c:v>
                </c:pt>
                <c:pt idx="3206">
                  <c:v>177.95306501518999</c:v>
                </c:pt>
                <c:pt idx="3207">
                  <c:v>178.00857127377299</c:v>
                </c:pt>
                <c:pt idx="3208">
                  <c:v>178.06407753235499</c:v>
                </c:pt>
                <c:pt idx="3209">
                  <c:v>178.11958379093801</c:v>
                </c:pt>
                <c:pt idx="3210">
                  <c:v>178.17509004952001</c:v>
                </c:pt>
                <c:pt idx="3211">
                  <c:v>178.23059630810201</c:v>
                </c:pt>
                <c:pt idx="3212">
                  <c:v>178.286102566685</c:v>
                </c:pt>
                <c:pt idx="3213">
                  <c:v>178.341608825267</c:v>
                </c:pt>
                <c:pt idx="3214">
                  <c:v>178.39711508385</c:v>
                </c:pt>
                <c:pt idx="3215">
                  <c:v>178.452621342432</c:v>
                </c:pt>
                <c:pt idx="3216">
                  <c:v>178.508127601014</c:v>
                </c:pt>
                <c:pt idx="3217">
                  <c:v>178.56363385959699</c:v>
                </c:pt>
                <c:pt idx="3218">
                  <c:v>178.61914011817899</c:v>
                </c:pt>
                <c:pt idx="3219">
                  <c:v>178.67464637676201</c:v>
                </c:pt>
                <c:pt idx="3220">
                  <c:v>178.73015263534401</c:v>
                </c:pt>
                <c:pt idx="3221">
                  <c:v>178.78565889392601</c:v>
                </c:pt>
                <c:pt idx="3222">
                  <c:v>178.84116515250901</c:v>
                </c:pt>
                <c:pt idx="3223">
                  <c:v>178.89667141109101</c:v>
                </c:pt>
                <c:pt idx="3224">
                  <c:v>178.952177669674</c:v>
                </c:pt>
                <c:pt idx="3225">
                  <c:v>179.007683928256</c:v>
                </c:pt>
                <c:pt idx="3226">
                  <c:v>179.06319018683899</c:v>
                </c:pt>
                <c:pt idx="3227">
                  <c:v>179.11869644542099</c:v>
                </c:pt>
                <c:pt idx="3228">
                  <c:v>179.17420270400299</c:v>
                </c:pt>
                <c:pt idx="3229">
                  <c:v>179.22970896258599</c:v>
                </c:pt>
                <c:pt idx="3230">
                  <c:v>179.28521522116799</c:v>
                </c:pt>
                <c:pt idx="3231">
                  <c:v>179.34072147975101</c:v>
                </c:pt>
                <c:pt idx="3232">
                  <c:v>179.39622773833301</c:v>
                </c:pt>
                <c:pt idx="3233">
                  <c:v>179.45173399691501</c:v>
                </c:pt>
                <c:pt idx="3234">
                  <c:v>179.507240255498</c:v>
                </c:pt>
                <c:pt idx="3235">
                  <c:v>179.56274651408</c:v>
                </c:pt>
                <c:pt idx="3236">
                  <c:v>179.618252772663</c:v>
                </c:pt>
                <c:pt idx="3237">
                  <c:v>179.673759031245</c:v>
                </c:pt>
                <c:pt idx="3238">
                  <c:v>179.729265289827</c:v>
                </c:pt>
                <c:pt idx="3239">
                  <c:v>179.78477154840999</c:v>
                </c:pt>
                <c:pt idx="3240">
                  <c:v>179.84027780699199</c:v>
                </c:pt>
                <c:pt idx="3241">
                  <c:v>179.89578406557499</c:v>
                </c:pt>
                <c:pt idx="3242">
                  <c:v>179.95129032415699</c:v>
                </c:pt>
                <c:pt idx="3243">
                  <c:v>180.00679658273901</c:v>
                </c:pt>
                <c:pt idx="3244">
                  <c:v>180.06230284132201</c:v>
                </c:pt>
                <c:pt idx="3245">
                  <c:v>180.11780909990401</c:v>
                </c:pt>
                <c:pt idx="3246">
                  <c:v>180.173315358487</c:v>
                </c:pt>
                <c:pt idx="3247">
                  <c:v>180.228821617069</c:v>
                </c:pt>
                <c:pt idx="3248">
                  <c:v>180.284327875651</c:v>
                </c:pt>
                <c:pt idx="3249">
                  <c:v>180.339834134234</c:v>
                </c:pt>
                <c:pt idx="3250">
                  <c:v>180.395340392816</c:v>
                </c:pt>
                <c:pt idx="3251">
                  <c:v>180.45084665139899</c:v>
                </c:pt>
                <c:pt idx="3252">
                  <c:v>180.50635290998099</c:v>
                </c:pt>
                <c:pt idx="3253">
                  <c:v>180.56185916856299</c:v>
                </c:pt>
                <c:pt idx="3254">
                  <c:v>180.61736542714601</c:v>
                </c:pt>
                <c:pt idx="3255">
                  <c:v>180.67287168572801</c:v>
                </c:pt>
                <c:pt idx="3256">
                  <c:v>180.72837794431101</c:v>
                </c:pt>
                <c:pt idx="3257">
                  <c:v>180.78388420289301</c:v>
                </c:pt>
                <c:pt idx="3258">
                  <c:v>180.83939046147501</c:v>
                </c:pt>
                <c:pt idx="3259">
                  <c:v>180.894896720058</c:v>
                </c:pt>
                <c:pt idx="3260">
                  <c:v>180.95040297864</c:v>
                </c:pt>
                <c:pt idx="3261">
                  <c:v>181.00590923722299</c:v>
                </c:pt>
                <c:pt idx="3262">
                  <c:v>181.06141549580499</c:v>
                </c:pt>
                <c:pt idx="3263">
                  <c:v>181.11692175438799</c:v>
                </c:pt>
                <c:pt idx="3264">
                  <c:v>181.17242801296999</c:v>
                </c:pt>
                <c:pt idx="3265">
                  <c:v>181.22793427155199</c:v>
                </c:pt>
                <c:pt idx="3266">
                  <c:v>181.28344053013501</c:v>
                </c:pt>
                <c:pt idx="3267">
                  <c:v>181.33894678871701</c:v>
                </c:pt>
                <c:pt idx="3268">
                  <c:v>181.3944530473</c:v>
                </c:pt>
                <c:pt idx="3269">
                  <c:v>181.449959305882</c:v>
                </c:pt>
                <c:pt idx="3270">
                  <c:v>181.505465564464</c:v>
                </c:pt>
                <c:pt idx="3271">
                  <c:v>181.560971823047</c:v>
                </c:pt>
                <c:pt idx="3272">
                  <c:v>181.616478081629</c:v>
                </c:pt>
                <c:pt idx="3273">
                  <c:v>181.67198434021199</c:v>
                </c:pt>
                <c:pt idx="3274">
                  <c:v>181.72749059879399</c:v>
                </c:pt>
                <c:pt idx="3275">
                  <c:v>181.78299685737599</c:v>
                </c:pt>
                <c:pt idx="3276">
                  <c:v>181.83850311595901</c:v>
                </c:pt>
                <c:pt idx="3277">
                  <c:v>181.89400937454101</c:v>
                </c:pt>
                <c:pt idx="3278">
                  <c:v>181.94951563312401</c:v>
                </c:pt>
                <c:pt idx="3279">
                  <c:v>182.00502189170601</c:v>
                </c:pt>
                <c:pt idx="3280">
                  <c:v>182.06052815028801</c:v>
                </c:pt>
                <c:pt idx="3281">
                  <c:v>182.116034408871</c:v>
                </c:pt>
                <c:pt idx="3282">
                  <c:v>182.171540667453</c:v>
                </c:pt>
                <c:pt idx="3283">
                  <c:v>182.227046926036</c:v>
                </c:pt>
                <c:pt idx="3284">
                  <c:v>182.282553184618</c:v>
                </c:pt>
                <c:pt idx="3285">
                  <c:v>182.3380594432</c:v>
                </c:pt>
                <c:pt idx="3286">
                  <c:v>182.39356570178299</c:v>
                </c:pt>
                <c:pt idx="3287">
                  <c:v>182.44907196036499</c:v>
                </c:pt>
                <c:pt idx="3288">
                  <c:v>182.50457821894801</c:v>
                </c:pt>
                <c:pt idx="3289">
                  <c:v>182.56008447753001</c:v>
                </c:pt>
                <c:pt idx="3290">
                  <c:v>182.61559073611201</c:v>
                </c:pt>
                <c:pt idx="3291">
                  <c:v>182.67109699469501</c:v>
                </c:pt>
                <c:pt idx="3292">
                  <c:v>182.72660325327701</c:v>
                </c:pt>
                <c:pt idx="3293">
                  <c:v>182.78210951186</c:v>
                </c:pt>
                <c:pt idx="3294">
                  <c:v>182.837615770442</c:v>
                </c:pt>
                <c:pt idx="3295">
                  <c:v>182.893122029024</c:v>
                </c:pt>
                <c:pt idx="3296">
                  <c:v>182.94862828760699</c:v>
                </c:pt>
                <c:pt idx="3297">
                  <c:v>183.00413454618899</c:v>
                </c:pt>
                <c:pt idx="3298">
                  <c:v>183.05964080477199</c:v>
                </c:pt>
                <c:pt idx="3299">
                  <c:v>183.11514706335399</c:v>
                </c:pt>
                <c:pt idx="3300">
                  <c:v>183.17065332193599</c:v>
                </c:pt>
                <c:pt idx="3301">
                  <c:v>183.22615958051901</c:v>
                </c:pt>
                <c:pt idx="3302">
                  <c:v>183.28166583910101</c:v>
                </c:pt>
                <c:pt idx="3303">
                  <c:v>183.337172097684</c:v>
                </c:pt>
                <c:pt idx="3304">
                  <c:v>183.392678356266</c:v>
                </c:pt>
                <c:pt idx="3305">
                  <c:v>183.448184614849</c:v>
                </c:pt>
                <c:pt idx="3306">
                  <c:v>183.503690873431</c:v>
                </c:pt>
                <c:pt idx="3307">
                  <c:v>183.559197132013</c:v>
                </c:pt>
                <c:pt idx="3308">
                  <c:v>183.61470339059599</c:v>
                </c:pt>
                <c:pt idx="3309">
                  <c:v>183.67020964917799</c:v>
                </c:pt>
                <c:pt idx="3310">
                  <c:v>183.72571590776101</c:v>
                </c:pt>
                <c:pt idx="3311">
                  <c:v>183.78122216634301</c:v>
                </c:pt>
                <c:pt idx="3312">
                  <c:v>183.83672842492501</c:v>
                </c:pt>
                <c:pt idx="3313">
                  <c:v>183.89223468350801</c:v>
                </c:pt>
                <c:pt idx="3314">
                  <c:v>183.94774094209001</c:v>
                </c:pt>
                <c:pt idx="3315">
                  <c:v>184.003247200673</c:v>
                </c:pt>
                <c:pt idx="3316">
                  <c:v>184.058753459255</c:v>
                </c:pt>
                <c:pt idx="3317">
                  <c:v>184.114259717837</c:v>
                </c:pt>
                <c:pt idx="3318">
                  <c:v>184.16976597642</c:v>
                </c:pt>
                <c:pt idx="3319">
                  <c:v>184.225272235002</c:v>
                </c:pt>
                <c:pt idx="3320">
                  <c:v>184.28077849358499</c:v>
                </c:pt>
                <c:pt idx="3321">
                  <c:v>184.33628475216699</c:v>
                </c:pt>
                <c:pt idx="3322">
                  <c:v>184.39179101074899</c:v>
                </c:pt>
                <c:pt idx="3323">
                  <c:v>184.44729726933201</c:v>
                </c:pt>
                <c:pt idx="3324">
                  <c:v>184.50280352791401</c:v>
                </c:pt>
                <c:pt idx="3325">
                  <c:v>184.55830978649701</c:v>
                </c:pt>
                <c:pt idx="3326">
                  <c:v>184.61381604507901</c:v>
                </c:pt>
                <c:pt idx="3327">
                  <c:v>184.669322303661</c:v>
                </c:pt>
                <c:pt idx="3328">
                  <c:v>184.724828562244</c:v>
                </c:pt>
                <c:pt idx="3329">
                  <c:v>184.780334820826</c:v>
                </c:pt>
                <c:pt idx="3330">
                  <c:v>184.83584107940899</c:v>
                </c:pt>
                <c:pt idx="3331">
                  <c:v>184.89134733799099</c:v>
                </c:pt>
                <c:pt idx="3332">
                  <c:v>184.94685359657299</c:v>
                </c:pt>
                <c:pt idx="3333">
                  <c:v>185.00235985515599</c:v>
                </c:pt>
                <c:pt idx="3334">
                  <c:v>185.05786611373799</c:v>
                </c:pt>
                <c:pt idx="3335">
                  <c:v>185.11337237232101</c:v>
                </c:pt>
                <c:pt idx="3336">
                  <c:v>185.16887863090301</c:v>
                </c:pt>
                <c:pt idx="3337">
                  <c:v>185.22438488948501</c:v>
                </c:pt>
                <c:pt idx="3338">
                  <c:v>185.279891148068</c:v>
                </c:pt>
                <c:pt idx="3339">
                  <c:v>185.33539740665</c:v>
                </c:pt>
                <c:pt idx="3340">
                  <c:v>185.390903665233</c:v>
                </c:pt>
                <c:pt idx="3341">
                  <c:v>185.446409923815</c:v>
                </c:pt>
                <c:pt idx="3342">
                  <c:v>185.501916182397</c:v>
                </c:pt>
                <c:pt idx="3343">
                  <c:v>185.55742244097999</c:v>
                </c:pt>
                <c:pt idx="3344">
                  <c:v>185.61292869956199</c:v>
                </c:pt>
                <c:pt idx="3345">
                  <c:v>185.66843495814501</c:v>
                </c:pt>
                <c:pt idx="3346">
                  <c:v>185.72394121672701</c:v>
                </c:pt>
                <c:pt idx="3347">
                  <c:v>185.77944747531001</c:v>
                </c:pt>
                <c:pt idx="3348">
                  <c:v>185.83495373389201</c:v>
                </c:pt>
                <c:pt idx="3349">
                  <c:v>185.89045999247401</c:v>
                </c:pt>
                <c:pt idx="3350">
                  <c:v>185.945966251057</c:v>
                </c:pt>
                <c:pt idx="3351">
                  <c:v>186.001472509639</c:v>
                </c:pt>
                <c:pt idx="3352">
                  <c:v>186.056978768222</c:v>
                </c:pt>
                <c:pt idx="3353">
                  <c:v>186.11248502680399</c:v>
                </c:pt>
                <c:pt idx="3354">
                  <c:v>186.16799128538599</c:v>
                </c:pt>
                <c:pt idx="3355">
                  <c:v>186.22349754396899</c:v>
                </c:pt>
                <c:pt idx="3356">
                  <c:v>186.27900380255099</c:v>
                </c:pt>
                <c:pt idx="3357">
                  <c:v>186.33451006113401</c:v>
                </c:pt>
                <c:pt idx="3358">
                  <c:v>186.39001631971601</c:v>
                </c:pt>
                <c:pt idx="3359">
                  <c:v>186.44552257829801</c:v>
                </c:pt>
                <c:pt idx="3360">
                  <c:v>186.50102883688101</c:v>
                </c:pt>
                <c:pt idx="3361">
                  <c:v>186.556535095463</c:v>
                </c:pt>
                <c:pt idx="3362">
                  <c:v>186.612041354046</c:v>
                </c:pt>
                <c:pt idx="3363">
                  <c:v>186.667547612628</c:v>
                </c:pt>
                <c:pt idx="3364">
                  <c:v>186.72305387121</c:v>
                </c:pt>
                <c:pt idx="3365">
                  <c:v>186.77856012979299</c:v>
                </c:pt>
                <c:pt idx="3366">
                  <c:v>186.83406638837499</c:v>
                </c:pt>
                <c:pt idx="3367">
                  <c:v>186.88957264695799</c:v>
                </c:pt>
                <c:pt idx="3368">
                  <c:v>186.94507890553999</c:v>
                </c:pt>
                <c:pt idx="3369">
                  <c:v>187.00058516412199</c:v>
                </c:pt>
                <c:pt idx="3370">
                  <c:v>187.05609142270501</c:v>
                </c:pt>
                <c:pt idx="3371">
                  <c:v>187.11159768128701</c:v>
                </c:pt>
                <c:pt idx="3372">
                  <c:v>187.16710393987</c:v>
                </c:pt>
                <c:pt idx="3373">
                  <c:v>187.222610198452</c:v>
                </c:pt>
                <c:pt idx="3374">
                  <c:v>187.278116457034</c:v>
                </c:pt>
                <c:pt idx="3375">
                  <c:v>187.333622715617</c:v>
                </c:pt>
                <c:pt idx="3376">
                  <c:v>187.389128974199</c:v>
                </c:pt>
                <c:pt idx="3377">
                  <c:v>187.44463523278199</c:v>
                </c:pt>
                <c:pt idx="3378">
                  <c:v>187.50014149136399</c:v>
                </c:pt>
                <c:pt idx="3379">
                  <c:v>187.55564774994599</c:v>
                </c:pt>
                <c:pt idx="3380">
                  <c:v>187.61115400852901</c:v>
                </c:pt>
                <c:pt idx="3381">
                  <c:v>187.66666026711101</c:v>
                </c:pt>
                <c:pt idx="3382">
                  <c:v>187.72216652569401</c:v>
                </c:pt>
                <c:pt idx="3383">
                  <c:v>187.77767278427601</c:v>
                </c:pt>
                <c:pt idx="3384">
                  <c:v>187.83317904285801</c:v>
                </c:pt>
                <c:pt idx="3385">
                  <c:v>187.888685301441</c:v>
                </c:pt>
                <c:pt idx="3386">
                  <c:v>187.944191560023</c:v>
                </c:pt>
                <c:pt idx="3387">
                  <c:v>187.99969781860599</c:v>
                </c:pt>
                <c:pt idx="3388">
                  <c:v>188.05520407718799</c:v>
                </c:pt>
                <c:pt idx="3389">
                  <c:v>188.11071033577099</c:v>
                </c:pt>
                <c:pt idx="3390">
                  <c:v>188.16621659435299</c:v>
                </c:pt>
                <c:pt idx="3391">
                  <c:v>188.22172285293499</c:v>
                </c:pt>
                <c:pt idx="3392">
                  <c:v>188.27722911151801</c:v>
                </c:pt>
                <c:pt idx="3393">
                  <c:v>188.33273537010001</c:v>
                </c:pt>
                <c:pt idx="3394">
                  <c:v>188.38824162868301</c:v>
                </c:pt>
                <c:pt idx="3395">
                  <c:v>188.443747887265</c:v>
                </c:pt>
                <c:pt idx="3396">
                  <c:v>188.499254145847</c:v>
                </c:pt>
                <c:pt idx="3397">
                  <c:v>188.55476040443</c:v>
                </c:pt>
                <c:pt idx="3398">
                  <c:v>188.610266663012</c:v>
                </c:pt>
                <c:pt idx="3399">
                  <c:v>188.66577292159499</c:v>
                </c:pt>
                <c:pt idx="3400">
                  <c:v>188.72127918017699</c:v>
                </c:pt>
                <c:pt idx="3401">
                  <c:v>188.77678543875899</c:v>
                </c:pt>
                <c:pt idx="3402">
                  <c:v>188.83229169734199</c:v>
                </c:pt>
                <c:pt idx="3403">
                  <c:v>188.88779795592399</c:v>
                </c:pt>
                <c:pt idx="3404">
                  <c:v>188.94330421450701</c:v>
                </c:pt>
                <c:pt idx="3405">
                  <c:v>188.99881047308901</c:v>
                </c:pt>
                <c:pt idx="3406">
                  <c:v>189.05431673167101</c:v>
                </c:pt>
                <c:pt idx="3407">
                  <c:v>189.109822990254</c:v>
                </c:pt>
                <c:pt idx="3408">
                  <c:v>189.165329248836</c:v>
                </c:pt>
                <c:pt idx="3409">
                  <c:v>189.220835507419</c:v>
                </c:pt>
                <c:pt idx="3410">
                  <c:v>189.276341766001</c:v>
                </c:pt>
                <c:pt idx="3411">
                  <c:v>189.331848024583</c:v>
                </c:pt>
                <c:pt idx="3412">
                  <c:v>189.38735428316599</c:v>
                </c:pt>
                <c:pt idx="3413">
                  <c:v>189.44286054174799</c:v>
                </c:pt>
                <c:pt idx="3414">
                  <c:v>189.49836680033101</c:v>
                </c:pt>
                <c:pt idx="3415">
                  <c:v>189.55387305891301</c:v>
                </c:pt>
                <c:pt idx="3416">
                  <c:v>189.60937931749501</c:v>
                </c:pt>
                <c:pt idx="3417">
                  <c:v>189.66488557607801</c:v>
                </c:pt>
                <c:pt idx="3418">
                  <c:v>189.72039183466001</c:v>
                </c:pt>
                <c:pt idx="3419">
                  <c:v>189.775898093243</c:v>
                </c:pt>
                <c:pt idx="3420">
                  <c:v>189.831404351825</c:v>
                </c:pt>
                <c:pt idx="3421">
                  <c:v>189.886910610407</c:v>
                </c:pt>
                <c:pt idx="3422">
                  <c:v>189.94241686898999</c:v>
                </c:pt>
                <c:pt idx="3423">
                  <c:v>189.99792312757199</c:v>
                </c:pt>
                <c:pt idx="3424">
                  <c:v>190.05342938615499</c:v>
                </c:pt>
                <c:pt idx="3425">
                  <c:v>190.10893564473699</c:v>
                </c:pt>
                <c:pt idx="3426">
                  <c:v>190.16444190331899</c:v>
                </c:pt>
                <c:pt idx="3427">
                  <c:v>190.21994816190201</c:v>
                </c:pt>
                <c:pt idx="3428">
                  <c:v>190.27545442048401</c:v>
                </c:pt>
                <c:pt idx="3429">
                  <c:v>190.330960679067</c:v>
                </c:pt>
                <c:pt idx="3430">
                  <c:v>190.386466937649</c:v>
                </c:pt>
                <c:pt idx="3431">
                  <c:v>190.441973196232</c:v>
                </c:pt>
                <c:pt idx="3432">
                  <c:v>190.497479454814</c:v>
                </c:pt>
                <c:pt idx="3433">
                  <c:v>190.552985713396</c:v>
                </c:pt>
                <c:pt idx="3434">
                  <c:v>190.60849197197899</c:v>
                </c:pt>
                <c:pt idx="3435">
                  <c:v>190.66399823056099</c:v>
                </c:pt>
                <c:pt idx="3436">
                  <c:v>190.71950448914399</c:v>
                </c:pt>
                <c:pt idx="3437">
                  <c:v>190.77501074772599</c:v>
                </c:pt>
                <c:pt idx="3438">
                  <c:v>190.83051700630801</c:v>
                </c:pt>
                <c:pt idx="3439">
                  <c:v>190.88602326489101</c:v>
                </c:pt>
                <c:pt idx="3440">
                  <c:v>190.94152952347301</c:v>
                </c:pt>
                <c:pt idx="3441">
                  <c:v>190.997035782056</c:v>
                </c:pt>
                <c:pt idx="3442">
                  <c:v>191.052542040638</c:v>
                </c:pt>
                <c:pt idx="3443">
                  <c:v>191.10804829922</c:v>
                </c:pt>
                <c:pt idx="3444">
                  <c:v>191.163554557803</c:v>
                </c:pt>
                <c:pt idx="3445">
                  <c:v>191.219060816385</c:v>
                </c:pt>
                <c:pt idx="3446">
                  <c:v>191.27456707496799</c:v>
                </c:pt>
                <c:pt idx="3447">
                  <c:v>191.33007333354999</c:v>
                </c:pt>
                <c:pt idx="3448">
                  <c:v>191.38557959213199</c:v>
                </c:pt>
                <c:pt idx="3449">
                  <c:v>191.44108585071501</c:v>
                </c:pt>
                <c:pt idx="3450">
                  <c:v>191.49659210929701</c:v>
                </c:pt>
                <c:pt idx="3451">
                  <c:v>191.55209836788001</c:v>
                </c:pt>
                <c:pt idx="3452">
                  <c:v>191.60760462646201</c:v>
                </c:pt>
                <c:pt idx="3453">
                  <c:v>191.66311088504401</c:v>
                </c:pt>
                <c:pt idx="3454">
                  <c:v>191.718617143627</c:v>
                </c:pt>
                <c:pt idx="3455">
                  <c:v>191.774123402209</c:v>
                </c:pt>
                <c:pt idx="3456">
                  <c:v>191.82962966079199</c:v>
                </c:pt>
                <c:pt idx="3457">
                  <c:v>191.88513591937399</c:v>
                </c:pt>
                <c:pt idx="3458">
                  <c:v>191.94064217795599</c:v>
                </c:pt>
                <c:pt idx="3459">
                  <c:v>191.99614843653899</c:v>
                </c:pt>
                <c:pt idx="3460">
                  <c:v>192.05165469512099</c:v>
                </c:pt>
                <c:pt idx="3461">
                  <c:v>192.10716095370401</c:v>
                </c:pt>
                <c:pt idx="3462">
                  <c:v>192.16266721228601</c:v>
                </c:pt>
                <c:pt idx="3463">
                  <c:v>192.21817347086801</c:v>
                </c:pt>
                <c:pt idx="3464">
                  <c:v>192.273679729451</c:v>
                </c:pt>
                <c:pt idx="3465">
                  <c:v>192.329185988033</c:v>
                </c:pt>
                <c:pt idx="3466">
                  <c:v>192.384692246616</c:v>
                </c:pt>
                <c:pt idx="3467">
                  <c:v>192.440198505198</c:v>
                </c:pt>
                <c:pt idx="3468">
                  <c:v>192.49570476378099</c:v>
                </c:pt>
                <c:pt idx="3469">
                  <c:v>192.55121102236299</c:v>
                </c:pt>
                <c:pt idx="3470">
                  <c:v>192.60671728094499</c:v>
                </c:pt>
                <c:pt idx="3471">
                  <c:v>192.66222353952799</c:v>
                </c:pt>
                <c:pt idx="3472">
                  <c:v>192.71772979811001</c:v>
                </c:pt>
                <c:pt idx="3473">
                  <c:v>192.77323605669301</c:v>
                </c:pt>
                <c:pt idx="3474">
                  <c:v>192.82874231527501</c:v>
                </c:pt>
                <c:pt idx="3475">
                  <c:v>192.88424857385701</c:v>
                </c:pt>
                <c:pt idx="3476">
                  <c:v>192.93975483244</c:v>
                </c:pt>
                <c:pt idx="3477">
                  <c:v>192.995261091022</c:v>
                </c:pt>
                <c:pt idx="3478">
                  <c:v>193.050767349605</c:v>
                </c:pt>
                <c:pt idx="3479">
                  <c:v>193.106273608187</c:v>
                </c:pt>
                <c:pt idx="3480">
                  <c:v>193.161779866769</c:v>
                </c:pt>
                <c:pt idx="3481">
                  <c:v>193.21728612535199</c:v>
                </c:pt>
                <c:pt idx="3482">
                  <c:v>193.27279238393399</c:v>
                </c:pt>
                <c:pt idx="3483">
                  <c:v>193.32829864251701</c:v>
                </c:pt>
                <c:pt idx="3484">
                  <c:v>193.38380490109901</c:v>
                </c:pt>
                <c:pt idx="3485">
                  <c:v>193.43931115968101</c:v>
                </c:pt>
                <c:pt idx="3486">
                  <c:v>193.49481741826401</c:v>
                </c:pt>
                <c:pt idx="3487">
                  <c:v>193.55032367684601</c:v>
                </c:pt>
                <c:pt idx="3488">
                  <c:v>193.605829935429</c:v>
                </c:pt>
                <c:pt idx="3489">
                  <c:v>193.661336194011</c:v>
                </c:pt>
                <c:pt idx="3490">
                  <c:v>193.716842452593</c:v>
                </c:pt>
                <c:pt idx="3491">
                  <c:v>193.77234871117599</c:v>
                </c:pt>
                <c:pt idx="3492">
                  <c:v>193.82785496975799</c:v>
                </c:pt>
                <c:pt idx="3493">
                  <c:v>193.88336122834099</c:v>
                </c:pt>
                <c:pt idx="3494">
                  <c:v>193.93886748692299</c:v>
                </c:pt>
                <c:pt idx="3495">
                  <c:v>193.99437374550499</c:v>
                </c:pt>
                <c:pt idx="3496">
                  <c:v>194.04988000408801</c:v>
                </c:pt>
                <c:pt idx="3497">
                  <c:v>194.10538626267001</c:v>
                </c:pt>
                <c:pt idx="3498">
                  <c:v>194.160892521253</c:v>
                </c:pt>
                <c:pt idx="3499">
                  <c:v>194.216398779835</c:v>
                </c:pt>
                <c:pt idx="3500">
                  <c:v>194.271905038417</c:v>
                </c:pt>
                <c:pt idx="3501">
                  <c:v>194.327411297</c:v>
                </c:pt>
                <c:pt idx="3502">
                  <c:v>194.382917555582</c:v>
                </c:pt>
                <c:pt idx="3503">
                  <c:v>194.43842381416499</c:v>
                </c:pt>
                <c:pt idx="3504">
                  <c:v>194.49393007274699</c:v>
                </c:pt>
                <c:pt idx="3505">
                  <c:v>194.54943633133001</c:v>
                </c:pt>
                <c:pt idx="3506">
                  <c:v>194.60494258991201</c:v>
                </c:pt>
                <c:pt idx="3507">
                  <c:v>194.66044884849401</c:v>
                </c:pt>
                <c:pt idx="3508">
                  <c:v>194.71595510707701</c:v>
                </c:pt>
                <c:pt idx="3509">
                  <c:v>194.77146136565901</c:v>
                </c:pt>
                <c:pt idx="3510">
                  <c:v>194.826967624242</c:v>
                </c:pt>
                <c:pt idx="3511">
                  <c:v>194.882473882824</c:v>
                </c:pt>
                <c:pt idx="3512">
                  <c:v>194.937980141406</c:v>
                </c:pt>
                <c:pt idx="3513">
                  <c:v>194.993486399989</c:v>
                </c:pt>
                <c:pt idx="3514">
                  <c:v>195.048992658571</c:v>
                </c:pt>
                <c:pt idx="3515">
                  <c:v>195.10449891715399</c:v>
                </c:pt>
                <c:pt idx="3516">
                  <c:v>195.16000517573599</c:v>
                </c:pt>
                <c:pt idx="3517">
                  <c:v>195.21551143431799</c:v>
                </c:pt>
                <c:pt idx="3518">
                  <c:v>195.27101769290101</c:v>
                </c:pt>
                <c:pt idx="3519">
                  <c:v>195.32652395148301</c:v>
                </c:pt>
                <c:pt idx="3520">
                  <c:v>195.38203021006601</c:v>
                </c:pt>
                <c:pt idx="3521">
                  <c:v>195.43753646864801</c:v>
                </c:pt>
                <c:pt idx="3522">
                  <c:v>195.49304272723001</c:v>
                </c:pt>
                <c:pt idx="3523">
                  <c:v>195.548548985813</c:v>
                </c:pt>
                <c:pt idx="3524">
                  <c:v>195.604055244395</c:v>
                </c:pt>
                <c:pt idx="3525">
                  <c:v>195.65956150297799</c:v>
                </c:pt>
                <c:pt idx="3526">
                  <c:v>195.71506776155999</c:v>
                </c:pt>
                <c:pt idx="3527">
                  <c:v>195.77057402014199</c:v>
                </c:pt>
                <c:pt idx="3528">
                  <c:v>195.82608027872499</c:v>
                </c:pt>
                <c:pt idx="3529">
                  <c:v>195.88158653730699</c:v>
                </c:pt>
                <c:pt idx="3530">
                  <c:v>195.93709279589001</c:v>
                </c:pt>
                <c:pt idx="3531">
                  <c:v>195.99259905447201</c:v>
                </c:pt>
                <c:pt idx="3532">
                  <c:v>196.04810531305401</c:v>
                </c:pt>
                <c:pt idx="3533">
                  <c:v>196.103611571637</c:v>
                </c:pt>
                <c:pt idx="3534">
                  <c:v>196.159117830219</c:v>
                </c:pt>
                <c:pt idx="3535">
                  <c:v>196.214624088802</c:v>
                </c:pt>
                <c:pt idx="3536">
                  <c:v>196.270130347384</c:v>
                </c:pt>
                <c:pt idx="3537">
                  <c:v>196.325636605966</c:v>
                </c:pt>
                <c:pt idx="3538">
                  <c:v>196.38114286454899</c:v>
                </c:pt>
                <c:pt idx="3539">
                  <c:v>196.43664912313099</c:v>
                </c:pt>
                <c:pt idx="3540">
                  <c:v>196.49215538171401</c:v>
                </c:pt>
                <c:pt idx="3541">
                  <c:v>196.54766164029601</c:v>
                </c:pt>
                <c:pt idx="3542">
                  <c:v>196.60316789887801</c:v>
                </c:pt>
                <c:pt idx="3543">
                  <c:v>196.65867415746101</c:v>
                </c:pt>
                <c:pt idx="3544">
                  <c:v>196.71418041604301</c:v>
                </c:pt>
                <c:pt idx="3545">
                  <c:v>196.769686674626</c:v>
                </c:pt>
                <c:pt idx="3546">
                  <c:v>196.825192933208</c:v>
                </c:pt>
                <c:pt idx="3547">
                  <c:v>196.880699191791</c:v>
                </c:pt>
                <c:pt idx="3548">
                  <c:v>196.936205450373</c:v>
                </c:pt>
                <c:pt idx="3549">
                  <c:v>196.99171170895499</c:v>
                </c:pt>
                <c:pt idx="3550">
                  <c:v>197.04721796753799</c:v>
                </c:pt>
                <c:pt idx="3551">
                  <c:v>197.10272422611999</c:v>
                </c:pt>
                <c:pt idx="3552">
                  <c:v>197.15823048470301</c:v>
                </c:pt>
                <c:pt idx="3553">
                  <c:v>197.21373674328501</c:v>
                </c:pt>
                <c:pt idx="3554">
                  <c:v>197.26924300186701</c:v>
                </c:pt>
                <c:pt idx="3555">
                  <c:v>197.32474926045001</c:v>
                </c:pt>
                <c:pt idx="3556">
                  <c:v>197.380255519032</c:v>
                </c:pt>
                <c:pt idx="3557">
                  <c:v>197.435761777615</c:v>
                </c:pt>
                <c:pt idx="3558">
                  <c:v>197.491268036197</c:v>
                </c:pt>
                <c:pt idx="3559">
                  <c:v>197.546774294779</c:v>
                </c:pt>
                <c:pt idx="3560">
                  <c:v>197.60228055336199</c:v>
                </c:pt>
                <c:pt idx="3561">
                  <c:v>197.65778681194399</c:v>
                </c:pt>
                <c:pt idx="3562">
                  <c:v>197.71329307052699</c:v>
                </c:pt>
                <c:pt idx="3563">
                  <c:v>197.76879932910899</c:v>
                </c:pt>
                <c:pt idx="3564">
                  <c:v>197.82430558769099</c:v>
                </c:pt>
                <c:pt idx="3565">
                  <c:v>197.87981184627401</c:v>
                </c:pt>
                <c:pt idx="3566">
                  <c:v>197.93531810485601</c:v>
                </c:pt>
                <c:pt idx="3567">
                  <c:v>197.990824363439</c:v>
                </c:pt>
                <c:pt idx="3568">
                  <c:v>198.046330622021</c:v>
                </c:pt>
                <c:pt idx="3569">
                  <c:v>198.101836880603</c:v>
                </c:pt>
                <c:pt idx="3570">
                  <c:v>198.157343139186</c:v>
                </c:pt>
                <c:pt idx="3571">
                  <c:v>198.212849397768</c:v>
                </c:pt>
                <c:pt idx="3572">
                  <c:v>198.26835565635099</c:v>
                </c:pt>
                <c:pt idx="3573">
                  <c:v>198.32386191493299</c:v>
                </c:pt>
                <c:pt idx="3574">
                  <c:v>198.37936817351499</c:v>
                </c:pt>
                <c:pt idx="3575">
                  <c:v>198.43487443209801</c:v>
                </c:pt>
                <c:pt idx="3576">
                  <c:v>198.49038069068001</c:v>
                </c:pt>
                <c:pt idx="3577">
                  <c:v>198.54588694926301</c:v>
                </c:pt>
                <c:pt idx="3578">
                  <c:v>198.60139320784501</c:v>
                </c:pt>
                <c:pt idx="3579">
                  <c:v>198.65689946642701</c:v>
                </c:pt>
                <c:pt idx="3580">
                  <c:v>198.71240572501</c:v>
                </c:pt>
                <c:pt idx="3581">
                  <c:v>198.767911983592</c:v>
                </c:pt>
                <c:pt idx="3582">
                  <c:v>198.82341824217499</c:v>
                </c:pt>
                <c:pt idx="3583">
                  <c:v>198.87892450075699</c:v>
                </c:pt>
                <c:pt idx="3584">
                  <c:v>198.93443075933999</c:v>
                </c:pt>
                <c:pt idx="3585">
                  <c:v>198.98993701792199</c:v>
                </c:pt>
                <c:pt idx="3586">
                  <c:v>199.04544327650399</c:v>
                </c:pt>
                <c:pt idx="3587">
                  <c:v>199.10094953508701</c:v>
                </c:pt>
                <c:pt idx="3588">
                  <c:v>199.15645579366901</c:v>
                </c:pt>
                <c:pt idx="3589">
                  <c:v>199.21196205225201</c:v>
                </c:pt>
                <c:pt idx="3590">
                  <c:v>199.267468310834</c:v>
                </c:pt>
                <c:pt idx="3591">
                  <c:v>199.322974569416</c:v>
                </c:pt>
                <c:pt idx="3592">
                  <c:v>199.378480827999</c:v>
                </c:pt>
                <c:pt idx="3593">
                  <c:v>199.433987086581</c:v>
                </c:pt>
                <c:pt idx="3594">
                  <c:v>199.48949334516399</c:v>
                </c:pt>
                <c:pt idx="3595">
                  <c:v>199.54499960374599</c:v>
                </c:pt>
                <c:pt idx="3596">
                  <c:v>199.60050586232799</c:v>
                </c:pt>
                <c:pt idx="3597">
                  <c:v>199.65601212091099</c:v>
                </c:pt>
                <c:pt idx="3598">
                  <c:v>199.71151837949299</c:v>
                </c:pt>
                <c:pt idx="3599">
                  <c:v>199.76702463807601</c:v>
                </c:pt>
                <c:pt idx="3600">
                  <c:v>199.82253089665801</c:v>
                </c:pt>
                <c:pt idx="3601">
                  <c:v>199.87803715524001</c:v>
                </c:pt>
                <c:pt idx="3602">
                  <c:v>199.933543413823</c:v>
                </c:pt>
                <c:pt idx="3603">
                  <c:v>199.989049672405</c:v>
                </c:pt>
                <c:pt idx="3604">
                  <c:v>200.044555930988</c:v>
                </c:pt>
                <c:pt idx="3605">
                  <c:v>200.10006218957</c:v>
                </c:pt>
                <c:pt idx="3606">
                  <c:v>200.155568448152</c:v>
                </c:pt>
                <c:pt idx="3607">
                  <c:v>200.21107470673499</c:v>
                </c:pt>
                <c:pt idx="3608">
                  <c:v>200.26658096531699</c:v>
                </c:pt>
                <c:pt idx="3609">
                  <c:v>200.32208722390001</c:v>
                </c:pt>
                <c:pt idx="3610">
                  <c:v>200.37759348248201</c:v>
                </c:pt>
                <c:pt idx="3611">
                  <c:v>200.43309974106401</c:v>
                </c:pt>
                <c:pt idx="3612">
                  <c:v>200.48860599964701</c:v>
                </c:pt>
                <c:pt idx="3613">
                  <c:v>200.54411225822901</c:v>
                </c:pt>
                <c:pt idx="3614">
                  <c:v>200.599618516812</c:v>
                </c:pt>
                <c:pt idx="3615">
                  <c:v>200.655124775394</c:v>
                </c:pt>
                <c:pt idx="3616">
                  <c:v>200.710631033976</c:v>
                </c:pt>
                <c:pt idx="3617">
                  <c:v>200.76613729255899</c:v>
                </c:pt>
                <c:pt idx="3618">
                  <c:v>200.82164355114099</c:v>
                </c:pt>
                <c:pt idx="3619">
                  <c:v>200.87714980972399</c:v>
                </c:pt>
                <c:pt idx="3620">
                  <c:v>200.93265606830599</c:v>
                </c:pt>
                <c:pt idx="3621">
                  <c:v>200.98816232688799</c:v>
                </c:pt>
                <c:pt idx="3622">
                  <c:v>201.04366858547101</c:v>
                </c:pt>
                <c:pt idx="3623">
                  <c:v>201.09917484405301</c:v>
                </c:pt>
                <c:pt idx="3624">
                  <c:v>201.154681102636</c:v>
                </c:pt>
                <c:pt idx="3625">
                  <c:v>201.210187361218</c:v>
                </c:pt>
                <c:pt idx="3626">
                  <c:v>201.265693619801</c:v>
                </c:pt>
                <c:pt idx="3627">
                  <c:v>201.321199878383</c:v>
                </c:pt>
                <c:pt idx="3628">
                  <c:v>201.376706136965</c:v>
                </c:pt>
                <c:pt idx="3629">
                  <c:v>201.43221239554799</c:v>
                </c:pt>
                <c:pt idx="3630">
                  <c:v>201.48771865412999</c:v>
                </c:pt>
                <c:pt idx="3631">
                  <c:v>201.54322491271299</c:v>
                </c:pt>
                <c:pt idx="3632">
                  <c:v>201.59873117129499</c:v>
                </c:pt>
                <c:pt idx="3633">
                  <c:v>201.65423742987701</c:v>
                </c:pt>
                <c:pt idx="3634">
                  <c:v>201.70974368846001</c:v>
                </c:pt>
                <c:pt idx="3635">
                  <c:v>201.76524994704201</c:v>
                </c:pt>
                <c:pt idx="3636">
                  <c:v>201.820756205625</c:v>
                </c:pt>
                <c:pt idx="3637">
                  <c:v>201.876262464207</c:v>
                </c:pt>
                <c:pt idx="3638">
                  <c:v>201.931768722789</c:v>
                </c:pt>
                <c:pt idx="3639">
                  <c:v>201.987274981372</c:v>
                </c:pt>
                <c:pt idx="3640">
                  <c:v>202.042781239954</c:v>
                </c:pt>
                <c:pt idx="3641">
                  <c:v>202.09828749853699</c:v>
                </c:pt>
                <c:pt idx="3642">
                  <c:v>202.15379375711899</c:v>
                </c:pt>
                <c:pt idx="3643">
                  <c:v>202.20930001570099</c:v>
                </c:pt>
                <c:pt idx="3644">
                  <c:v>202.26480627428401</c:v>
                </c:pt>
                <c:pt idx="3645">
                  <c:v>202.32031253286601</c:v>
                </c:pt>
                <c:pt idx="3646">
                  <c:v>202.37581879144901</c:v>
                </c:pt>
                <c:pt idx="3647">
                  <c:v>202.43132505003101</c:v>
                </c:pt>
                <c:pt idx="3648">
                  <c:v>202.48683130861301</c:v>
                </c:pt>
                <c:pt idx="3649">
                  <c:v>202.542337567196</c:v>
                </c:pt>
                <c:pt idx="3650">
                  <c:v>202.597843825778</c:v>
                </c:pt>
                <c:pt idx="3651">
                  <c:v>202.65335008436099</c:v>
                </c:pt>
                <c:pt idx="3652">
                  <c:v>202.70885634294299</c:v>
                </c:pt>
                <c:pt idx="3653">
                  <c:v>202.76436260152499</c:v>
                </c:pt>
                <c:pt idx="3654">
                  <c:v>202.81986886010799</c:v>
                </c:pt>
                <c:pt idx="3655">
                  <c:v>202.87537511868999</c:v>
                </c:pt>
                <c:pt idx="3656">
                  <c:v>202.93088137727301</c:v>
                </c:pt>
                <c:pt idx="3657">
                  <c:v>202.98638763585501</c:v>
                </c:pt>
                <c:pt idx="3658">
                  <c:v>203.04189389443701</c:v>
                </c:pt>
                <c:pt idx="3659">
                  <c:v>203.09740015302</c:v>
                </c:pt>
                <c:pt idx="3660">
                  <c:v>203.152906411602</c:v>
                </c:pt>
                <c:pt idx="3661">
                  <c:v>203.208412670185</c:v>
                </c:pt>
                <c:pt idx="3662">
                  <c:v>203.263918928767</c:v>
                </c:pt>
                <c:pt idx="3663">
                  <c:v>203.31942518734999</c:v>
                </c:pt>
                <c:pt idx="3664">
                  <c:v>203.37493144593199</c:v>
                </c:pt>
                <c:pt idx="3665">
                  <c:v>203.43043770451399</c:v>
                </c:pt>
                <c:pt idx="3666">
                  <c:v>203.48594396309699</c:v>
                </c:pt>
                <c:pt idx="3667">
                  <c:v>203.54145022167901</c:v>
                </c:pt>
                <c:pt idx="3668">
                  <c:v>203.59695648026201</c:v>
                </c:pt>
                <c:pt idx="3669">
                  <c:v>203.65246273884401</c:v>
                </c:pt>
                <c:pt idx="3670">
                  <c:v>203.70796899742601</c:v>
                </c:pt>
                <c:pt idx="3671">
                  <c:v>203.763475256009</c:v>
                </c:pt>
                <c:pt idx="3672">
                  <c:v>203.818981514591</c:v>
                </c:pt>
                <c:pt idx="3673">
                  <c:v>203.874487773174</c:v>
                </c:pt>
                <c:pt idx="3674">
                  <c:v>203.929994031756</c:v>
                </c:pt>
                <c:pt idx="3675">
                  <c:v>203.985500290338</c:v>
                </c:pt>
                <c:pt idx="3676">
                  <c:v>204.04100654892099</c:v>
                </c:pt>
                <c:pt idx="3677">
                  <c:v>204.09651280750299</c:v>
                </c:pt>
                <c:pt idx="3678">
                  <c:v>204.15201906608601</c:v>
                </c:pt>
                <c:pt idx="3679">
                  <c:v>204.20752532466801</c:v>
                </c:pt>
                <c:pt idx="3680">
                  <c:v>204.26303158325001</c:v>
                </c:pt>
                <c:pt idx="3681">
                  <c:v>204.31853784183301</c:v>
                </c:pt>
                <c:pt idx="3682">
                  <c:v>204.37404410041501</c:v>
                </c:pt>
                <c:pt idx="3683">
                  <c:v>204.429550358998</c:v>
                </c:pt>
                <c:pt idx="3684">
                  <c:v>204.48505661758</c:v>
                </c:pt>
                <c:pt idx="3685">
                  <c:v>204.540562876162</c:v>
                </c:pt>
                <c:pt idx="3686">
                  <c:v>204.59606913474499</c:v>
                </c:pt>
                <c:pt idx="3687">
                  <c:v>204.65157539332699</c:v>
                </c:pt>
                <c:pt idx="3688">
                  <c:v>204.70708165190999</c:v>
                </c:pt>
                <c:pt idx="3689">
                  <c:v>204.76258791049199</c:v>
                </c:pt>
                <c:pt idx="3690">
                  <c:v>204.81809416907399</c:v>
                </c:pt>
                <c:pt idx="3691">
                  <c:v>204.87360042765701</c:v>
                </c:pt>
                <c:pt idx="3692">
                  <c:v>204.92910668623901</c:v>
                </c:pt>
                <c:pt idx="3693">
                  <c:v>204.984612944822</c:v>
                </c:pt>
                <c:pt idx="3694">
                  <c:v>205.040119203404</c:v>
                </c:pt>
                <c:pt idx="3695">
                  <c:v>205.095625461986</c:v>
                </c:pt>
                <c:pt idx="3696">
                  <c:v>205.151131720569</c:v>
                </c:pt>
                <c:pt idx="3697">
                  <c:v>205.206637979151</c:v>
                </c:pt>
                <c:pt idx="3698">
                  <c:v>205.26214423773399</c:v>
                </c:pt>
                <c:pt idx="3699">
                  <c:v>205.31765049631599</c:v>
                </c:pt>
                <c:pt idx="3700">
                  <c:v>205.37315675489799</c:v>
                </c:pt>
                <c:pt idx="3701">
                  <c:v>205.42866301348101</c:v>
                </c:pt>
                <c:pt idx="3702">
                  <c:v>205.48416927206301</c:v>
                </c:pt>
                <c:pt idx="3703">
                  <c:v>205.53967553064601</c:v>
                </c:pt>
                <c:pt idx="3704">
                  <c:v>205.59518178922801</c:v>
                </c:pt>
                <c:pt idx="3705">
                  <c:v>205.650688047811</c:v>
                </c:pt>
                <c:pt idx="3706">
                  <c:v>205.706194306393</c:v>
                </c:pt>
                <c:pt idx="3707">
                  <c:v>205.761700564975</c:v>
                </c:pt>
                <c:pt idx="3708">
                  <c:v>205.817206823558</c:v>
                </c:pt>
                <c:pt idx="3709">
                  <c:v>205.87271308214</c:v>
                </c:pt>
                <c:pt idx="3710">
                  <c:v>205.92821934072299</c:v>
                </c:pt>
                <c:pt idx="3711">
                  <c:v>205.98372559930499</c:v>
                </c:pt>
                <c:pt idx="3712">
                  <c:v>206.03923185788699</c:v>
                </c:pt>
                <c:pt idx="3713">
                  <c:v>206.09473811647001</c:v>
                </c:pt>
                <c:pt idx="3714">
                  <c:v>206.15024437505201</c:v>
                </c:pt>
                <c:pt idx="3715">
                  <c:v>206.20575063363501</c:v>
                </c:pt>
                <c:pt idx="3716">
                  <c:v>206.26125689221701</c:v>
                </c:pt>
                <c:pt idx="3717">
                  <c:v>206.31676315079901</c:v>
                </c:pt>
                <c:pt idx="3718">
                  <c:v>206.372269409382</c:v>
                </c:pt>
                <c:pt idx="3719">
                  <c:v>206.427775667964</c:v>
                </c:pt>
                <c:pt idx="3720">
                  <c:v>206.48328192654699</c:v>
                </c:pt>
                <c:pt idx="3721">
                  <c:v>206.53878818512899</c:v>
                </c:pt>
                <c:pt idx="3722">
                  <c:v>206.59429444371099</c:v>
                </c:pt>
                <c:pt idx="3723">
                  <c:v>206.64980070229399</c:v>
                </c:pt>
                <c:pt idx="3724">
                  <c:v>206.70530696087599</c:v>
                </c:pt>
                <c:pt idx="3725">
                  <c:v>206.76081321945901</c:v>
                </c:pt>
                <c:pt idx="3726">
                  <c:v>206.81631947804101</c:v>
                </c:pt>
                <c:pt idx="3727">
                  <c:v>206.87182573662301</c:v>
                </c:pt>
                <c:pt idx="3728">
                  <c:v>206.927331995206</c:v>
                </c:pt>
                <c:pt idx="3729">
                  <c:v>206.982838253788</c:v>
                </c:pt>
                <c:pt idx="3730">
                  <c:v>207.038344512371</c:v>
                </c:pt>
                <c:pt idx="3731">
                  <c:v>207.093850770953</c:v>
                </c:pt>
                <c:pt idx="3732">
                  <c:v>207.149357029535</c:v>
                </c:pt>
                <c:pt idx="3733">
                  <c:v>207.20486328811799</c:v>
                </c:pt>
                <c:pt idx="3734">
                  <c:v>207.26036954669999</c:v>
                </c:pt>
                <c:pt idx="3735">
                  <c:v>207.31587580528301</c:v>
                </c:pt>
                <c:pt idx="3736">
                  <c:v>207.37138206386501</c:v>
                </c:pt>
                <c:pt idx="3737">
                  <c:v>207.42688832244701</c:v>
                </c:pt>
                <c:pt idx="3738">
                  <c:v>207.48239458103001</c:v>
                </c:pt>
                <c:pt idx="3739">
                  <c:v>207.53790083961201</c:v>
                </c:pt>
                <c:pt idx="3740">
                  <c:v>207.593407098195</c:v>
                </c:pt>
                <c:pt idx="3741">
                  <c:v>207.648913356777</c:v>
                </c:pt>
                <c:pt idx="3742">
                  <c:v>207.704419615359</c:v>
                </c:pt>
                <c:pt idx="3743">
                  <c:v>207.759925873942</c:v>
                </c:pt>
                <c:pt idx="3744">
                  <c:v>207.81543213252399</c:v>
                </c:pt>
                <c:pt idx="3745">
                  <c:v>207.87093839110699</c:v>
                </c:pt>
                <c:pt idx="3746">
                  <c:v>207.92644464968899</c:v>
                </c:pt>
                <c:pt idx="3747">
                  <c:v>207.98195090827201</c:v>
                </c:pt>
                <c:pt idx="3748">
                  <c:v>208.03745716685401</c:v>
                </c:pt>
                <c:pt idx="3749">
                  <c:v>208.09296342543601</c:v>
                </c:pt>
                <c:pt idx="3750">
                  <c:v>208.14846968401901</c:v>
                </c:pt>
                <c:pt idx="3751">
                  <c:v>208.20397594260101</c:v>
                </c:pt>
                <c:pt idx="3752">
                  <c:v>208.259482201184</c:v>
                </c:pt>
                <c:pt idx="3753">
                  <c:v>208.314988459766</c:v>
                </c:pt>
                <c:pt idx="3754">
                  <c:v>208.370494718348</c:v>
                </c:pt>
                <c:pt idx="3755">
                  <c:v>208.42600097693099</c:v>
                </c:pt>
                <c:pt idx="3756">
                  <c:v>208.48150723551299</c:v>
                </c:pt>
                <c:pt idx="3757">
                  <c:v>208.53701349409599</c:v>
                </c:pt>
                <c:pt idx="3758">
                  <c:v>208.59251975267799</c:v>
                </c:pt>
                <c:pt idx="3759">
                  <c:v>208.64802601125999</c:v>
                </c:pt>
                <c:pt idx="3760">
                  <c:v>208.70353226984301</c:v>
                </c:pt>
                <c:pt idx="3761">
                  <c:v>208.75903852842501</c:v>
                </c:pt>
                <c:pt idx="3762">
                  <c:v>208.814544787008</c:v>
                </c:pt>
                <c:pt idx="3763">
                  <c:v>208.87005104559</c:v>
                </c:pt>
                <c:pt idx="3764">
                  <c:v>208.925557304172</c:v>
                </c:pt>
                <c:pt idx="3765">
                  <c:v>208.981063562755</c:v>
                </c:pt>
                <c:pt idx="3766">
                  <c:v>209.036569821337</c:v>
                </c:pt>
                <c:pt idx="3767">
                  <c:v>209.09207607991999</c:v>
                </c:pt>
                <c:pt idx="3768">
                  <c:v>209.14758233850199</c:v>
                </c:pt>
                <c:pt idx="3769">
                  <c:v>209.20308859708399</c:v>
                </c:pt>
                <c:pt idx="3770">
                  <c:v>209.25859485566701</c:v>
                </c:pt>
                <c:pt idx="3771">
                  <c:v>209.31410111424901</c:v>
                </c:pt>
                <c:pt idx="3772">
                  <c:v>209.36960737283201</c:v>
                </c:pt>
                <c:pt idx="3773">
                  <c:v>209.42511363141401</c:v>
                </c:pt>
                <c:pt idx="3774">
                  <c:v>209.48061988999601</c:v>
                </c:pt>
                <c:pt idx="3775">
                  <c:v>209.536126148579</c:v>
                </c:pt>
                <c:pt idx="3776">
                  <c:v>209.591632407161</c:v>
                </c:pt>
                <c:pt idx="3777">
                  <c:v>209.647138665744</c:v>
                </c:pt>
                <c:pt idx="3778">
                  <c:v>209.70264492432599</c:v>
                </c:pt>
                <c:pt idx="3779">
                  <c:v>209.75815118290799</c:v>
                </c:pt>
                <c:pt idx="3780">
                  <c:v>209.81365744149099</c:v>
                </c:pt>
                <c:pt idx="3781">
                  <c:v>209.86916370007299</c:v>
                </c:pt>
                <c:pt idx="3782">
                  <c:v>209.92466995865601</c:v>
                </c:pt>
                <c:pt idx="3783">
                  <c:v>209.98017621723801</c:v>
                </c:pt>
                <c:pt idx="3784">
                  <c:v>210.03568247582001</c:v>
                </c:pt>
                <c:pt idx="3785">
                  <c:v>210.091188734403</c:v>
                </c:pt>
                <c:pt idx="3786">
                  <c:v>210.146694992985</c:v>
                </c:pt>
                <c:pt idx="3787">
                  <c:v>210.202201251568</c:v>
                </c:pt>
                <c:pt idx="3788">
                  <c:v>210.25770751015</c:v>
                </c:pt>
                <c:pt idx="3789">
                  <c:v>210.31321376873299</c:v>
                </c:pt>
                <c:pt idx="3790">
                  <c:v>210.36872002731499</c:v>
                </c:pt>
                <c:pt idx="3791">
                  <c:v>210.42422628589699</c:v>
                </c:pt>
                <c:pt idx="3792">
                  <c:v>210.47973254447999</c:v>
                </c:pt>
                <c:pt idx="3793">
                  <c:v>210.53523880306199</c:v>
                </c:pt>
                <c:pt idx="3794">
                  <c:v>210.59074506164501</c:v>
                </c:pt>
                <c:pt idx="3795">
                  <c:v>210.64625132022701</c:v>
                </c:pt>
                <c:pt idx="3796">
                  <c:v>210.70175757880901</c:v>
                </c:pt>
                <c:pt idx="3797">
                  <c:v>210.757263837392</c:v>
                </c:pt>
                <c:pt idx="3798">
                  <c:v>210.812770095974</c:v>
                </c:pt>
                <c:pt idx="3799">
                  <c:v>210.868276354557</c:v>
                </c:pt>
                <c:pt idx="3800">
                  <c:v>210.923782613139</c:v>
                </c:pt>
                <c:pt idx="3801">
                  <c:v>210.979288871721</c:v>
                </c:pt>
                <c:pt idx="3802">
                  <c:v>211.03479513030399</c:v>
                </c:pt>
                <c:pt idx="3803">
                  <c:v>211.09030138888599</c:v>
                </c:pt>
                <c:pt idx="3804">
                  <c:v>211.14580764746901</c:v>
                </c:pt>
                <c:pt idx="3805">
                  <c:v>211.20131390605101</c:v>
                </c:pt>
                <c:pt idx="3806">
                  <c:v>211.25682016463301</c:v>
                </c:pt>
                <c:pt idx="3807">
                  <c:v>211.31232642321601</c:v>
                </c:pt>
                <c:pt idx="3808">
                  <c:v>211.36783268179801</c:v>
                </c:pt>
                <c:pt idx="3809">
                  <c:v>211.423338940381</c:v>
                </c:pt>
                <c:pt idx="3810">
                  <c:v>211.478845198963</c:v>
                </c:pt>
                <c:pt idx="3811">
                  <c:v>211.534351457545</c:v>
                </c:pt>
                <c:pt idx="3812">
                  <c:v>211.58985771612799</c:v>
                </c:pt>
                <c:pt idx="3813">
                  <c:v>211.64536397470999</c:v>
                </c:pt>
                <c:pt idx="3814">
                  <c:v>211.70087023329299</c:v>
                </c:pt>
                <c:pt idx="3815">
                  <c:v>211.75637649187499</c:v>
                </c:pt>
                <c:pt idx="3816">
                  <c:v>211.81188275045699</c:v>
                </c:pt>
                <c:pt idx="3817">
                  <c:v>211.86738900904001</c:v>
                </c:pt>
                <c:pt idx="3818">
                  <c:v>211.92289526762201</c:v>
                </c:pt>
                <c:pt idx="3819">
                  <c:v>211.978401526205</c:v>
                </c:pt>
                <c:pt idx="3820">
                  <c:v>212.033907784787</c:v>
                </c:pt>
                <c:pt idx="3821">
                  <c:v>212.089414043369</c:v>
                </c:pt>
                <c:pt idx="3822">
                  <c:v>212.144920301952</c:v>
                </c:pt>
                <c:pt idx="3823">
                  <c:v>212.200426560534</c:v>
                </c:pt>
                <c:pt idx="3824">
                  <c:v>212.25593281911699</c:v>
                </c:pt>
                <c:pt idx="3825">
                  <c:v>212.31143907769899</c:v>
                </c:pt>
                <c:pt idx="3826">
                  <c:v>212.36694533628199</c:v>
                </c:pt>
                <c:pt idx="3827">
                  <c:v>212.42245159486399</c:v>
                </c:pt>
                <c:pt idx="3828">
                  <c:v>212.47795785344599</c:v>
                </c:pt>
                <c:pt idx="3829">
                  <c:v>212.53346411202901</c:v>
                </c:pt>
                <c:pt idx="3830">
                  <c:v>212.58897037061101</c:v>
                </c:pt>
                <c:pt idx="3831">
                  <c:v>212.644476629194</c:v>
                </c:pt>
                <c:pt idx="3832">
                  <c:v>212.699982887776</c:v>
                </c:pt>
                <c:pt idx="3833">
                  <c:v>212.755489146358</c:v>
                </c:pt>
                <c:pt idx="3834">
                  <c:v>212.810995404941</c:v>
                </c:pt>
                <c:pt idx="3835">
                  <c:v>212.866501663523</c:v>
                </c:pt>
                <c:pt idx="3836">
                  <c:v>212.92200792210599</c:v>
                </c:pt>
                <c:pt idx="3837">
                  <c:v>212.97751418068799</c:v>
                </c:pt>
                <c:pt idx="3838">
                  <c:v>213.03302043926999</c:v>
                </c:pt>
                <c:pt idx="3839">
                  <c:v>213.08852669785301</c:v>
                </c:pt>
                <c:pt idx="3840">
                  <c:v>213.14403295643501</c:v>
                </c:pt>
                <c:pt idx="3841">
                  <c:v>213.19953921501801</c:v>
                </c:pt>
                <c:pt idx="3842">
                  <c:v>213.25504547360001</c:v>
                </c:pt>
                <c:pt idx="3843">
                  <c:v>213.31055173218201</c:v>
                </c:pt>
                <c:pt idx="3844">
                  <c:v>213.366057990765</c:v>
                </c:pt>
                <c:pt idx="3845">
                  <c:v>213.421564249347</c:v>
                </c:pt>
                <c:pt idx="3846">
                  <c:v>213.47707050792999</c:v>
                </c:pt>
                <c:pt idx="3847">
                  <c:v>213.53257676651199</c:v>
                </c:pt>
                <c:pt idx="3848">
                  <c:v>213.58808302509399</c:v>
                </c:pt>
                <c:pt idx="3849">
                  <c:v>213.64358928367699</c:v>
                </c:pt>
                <c:pt idx="3850">
                  <c:v>213.69909554225899</c:v>
                </c:pt>
                <c:pt idx="3851">
                  <c:v>213.75460180084201</c:v>
                </c:pt>
                <c:pt idx="3852">
                  <c:v>213.81010805942401</c:v>
                </c:pt>
                <c:pt idx="3853">
                  <c:v>213.86561431800601</c:v>
                </c:pt>
                <c:pt idx="3854">
                  <c:v>213.921120576589</c:v>
                </c:pt>
                <c:pt idx="3855">
                  <c:v>213.976626835171</c:v>
                </c:pt>
                <c:pt idx="3856">
                  <c:v>214.032133093754</c:v>
                </c:pt>
                <c:pt idx="3857">
                  <c:v>214.087639352336</c:v>
                </c:pt>
                <c:pt idx="3858">
                  <c:v>214.143145610918</c:v>
                </c:pt>
                <c:pt idx="3859">
                  <c:v>214.19865186950099</c:v>
                </c:pt>
                <c:pt idx="3860">
                  <c:v>214.25415812808299</c:v>
                </c:pt>
                <c:pt idx="3861">
                  <c:v>214.30966438666599</c:v>
                </c:pt>
                <c:pt idx="3862">
                  <c:v>214.36517064524801</c:v>
                </c:pt>
                <c:pt idx="3863">
                  <c:v>214.42067690383001</c:v>
                </c:pt>
                <c:pt idx="3864">
                  <c:v>214.47618316241301</c:v>
                </c:pt>
                <c:pt idx="3865">
                  <c:v>214.53168942099501</c:v>
                </c:pt>
                <c:pt idx="3866">
                  <c:v>214.587195679578</c:v>
                </c:pt>
                <c:pt idx="3867">
                  <c:v>214.64270193816</c:v>
                </c:pt>
                <c:pt idx="3868">
                  <c:v>214.698208196743</c:v>
                </c:pt>
                <c:pt idx="3869">
                  <c:v>214.753714455325</c:v>
                </c:pt>
                <c:pt idx="3870">
                  <c:v>214.809220713907</c:v>
                </c:pt>
                <c:pt idx="3871">
                  <c:v>214.86472697248999</c:v>
                </c:pt>
                <c:pt idx="3872">
                  <c:v>214.92023323107199</c:v>
                </c:pt>
                <c:pt idx="3873">
                  <c:v>214.97573948965501</c:v>
                </c:pt>
                <c:pt idx="3874">
                  <c:v>215.03124574823701</c:v>
                </c:pt>
                <c:pt idx="3875">
                  <c:v>215.08675200681901</c:v>
                </c:pt>
                <c:pt idx="3876">
                  <c:v>215.14225826540201</c:v>
                </c:pt>
                <c:pt idx="3877">
                  <c:v>215.19776452398401</c:v>
                </c:pt>
                <c:pt idx="3878">
                  <c:v>215.253270782567</c:v>
                </c:pt>
                <c:pt idx="3879">
                  <c:v>215.308777041149</c:v>
                </c:pt>
                <c:pt idx="3880">
                  <c:v>215.364283299731</c:v>
                </c:pt>
                <c:pt idx="3881">
                  <c:v>215.41978955831399</c:v>
                </c:pt>
                <c:pt idx="3882">
                  <c:v>215.47529581689599</c:v>
                </c:pt>
                <c:pt idx="3883">
                  <c:v>215.53080207547899</c:v>
                </c:pt>
                <c:pt idx="3884">
                  <c:v>215.58630833406099</c:v>
                </c:pt>
                <c:pt idx="3885">
                  <c:v>215.64181459264299</c:v>
                </c:pt>
                <c:pt idx="3886">
                  <c:v>215.69732085122601</c:v>
                </c:pt>
                <c:pt idx="3887">
                  <c:v>215.75282710980801</c:v>
                </c:pt>
                <c:pt idx="3888">
                  <c:v>215.808333368391</c:v>
                </c:pt>
                <c:pt idx="3889">
                  <c:v>215.863839626973</c:v>
                </c:pt>
                <c:pt idx="3890">
                  <c:v>215.919345885555</c:v>
                </c:pt>
                <c:pt idx="3891">
                  <c:v>215.974852144138</c:v>
                </c:pt>
                <c:pt idx="3892">
                  <c:v>216.03035840272</c:v>
                </c:pt>
                <c:pt idx="3893">
                  <c:v>216.08586466130299</c:v>
                </c:pt>
                <c:pt idx="3894">
                  <c:v>216.14137091988499</c:v>
                </c:pt>
                <c:pt idx="3895">
                  <c:v>216.19687717846699</c:v>
                </c:pt>
                <c:pt idx="3896">
                  <c:v>216.25238343705001</c:v>
                </c:pt>
                <c:pt idx="3897">
                  <c:v>216.30788969563201</c:v>
                </c:pt>
                <c:pt idx="3898">
                  <c:v>216.36339595421501</c:v>
                </c:pt>
                <c:pt idx="3899">
                  <c:v>216.41890221279701</c:v>
                </c:pt>
                <c:pt idx="3900">
                  <c:v>216.47440847137901</c:v>
                </c:pt>
                <c:pt idx="3901">
                  <c:v>216.529914729962</c:v>
                </c:pt>
                <c:pt idx="3902">
                  <c:v>216.585420988544</c:v>
                </c:pt>
                <c:pt idx="3903">
                  <c:v>216.640927247127</c:v>
                </c:pt>
                <c:pt idx="3904">
                  <c:v>216.696433505709</c:v>
                </c:pt>
                <c:pt idx="3905">
                  <c:v>216.75193976429199</c:v>
                </c:pt>
                <c:pt idx="3906">
                  <c:v>216.80744602287399</c:v>
                </c:pt>
                <c:pt idx="3907">
                  <c:v>216.86295228145599</c:v>
                </c:pt>
                <c:pt idx="3908">
                  <c:v>216.91845854003901</c:v>
                </c:pt>
                <c:pt idx="3909">
                  <c:v>216.97396479862101</c:v>
                </c:pt>
                <c:pt idx="3910">
                  <c:v>217.02947105720401</c:v>
                </c:pt>
                <c:pt idx="3911">
                  <c:v>217.08497731578601</c:v>
                </c:pt>
                <c:pt idx="3912">
                  <c:v>217.14048357436801</c:v>
                </c:pt>
                <c:pt idx="3913">
                  <c:v>217.195989832951</c:v>
                </c:pt>
                <c:pt idx="3914">
                  <c:v>217.251496091533</c:v>
                </c:pt>
                <c:pt idx="3915">
                  <c:v>217.30700235011599</c:v>
                </c:pt>
                <c:pt idx="3916">
                  <c:v>217.36250860869799</c:v>
                </c:pt>
                <c:pt idx="3917">
                  <c:v>217.41801486727999</c:v>
                </c:pt>
                <c:pt idx="3918">
                  <c:v>217.47352112586299</c:v>
                </c:pt>
                <c:pt idx="3919">
                  <c:v>217.52902738444499</c:v>
                </c:pt>
                <c:pt idx="3920">
                  <c:v>217.58453364302801</c:v>
                </c:pt>
                <c:pt idx="3921">
                  <c:v>217.64003990161001</c:v>
                </c:pt>
                <c:pt idx="3922">
                  <c:v>217.69554616019201</c:v>
                </c:pt>
                <c:pt idx="3923">
                  <c:v>217.751052418775</c:v>
                </c:pt>
                <c:pt idx="3924">
                  <c:v>217.806558677357</c:v>
                </c:pt>
                <c:pt idx="3925">
                  <c:v>217.86206493594</c:v>
                </c:pt>
                <c:pt idx="3926">
                  <c:v>217.917571194522</c:v>
                </c:pt>
                <c:pt idx="3927">
                  <c:v>217.973077453104</c:v>
                </c:pt>
                <c:pt idx="3928">
                  <c:v>218.02858371168699</c:v>
                </c:pt>
                <c:pt idx="3929">
                  <c:v>218.08408997026899</c:v>
                </c:pt>
                <c:pt idx="3930">
                  <c:v>218.13959622885201</c:v>
                </c:pt>
                <c:pt idx="3931">
                  <c:v>218.19510248743401</c:v>
                </c:pt>
                <c:pt idx="3932">
                  <c:v>218.25060874601601</c:v>
                </c:pt>
                <c:pt idx="3933">
                  <c:v>218.30611500459901</c:v>
                </c:pt>
                <c:pt idx="3934">
                  <c:v>218.36162126318101</c:v>
                </c:pt>
                <c:pt idx="3935">
                  <c:v>218.417127521764</c:v>
                </c:pt>
                <c:pt idx="3936">
                  <c:v>218.472633780346</c:v>
                </c:pt>
                <c:pt idx="3937">
                  <c:v>218.528140038928</c:v>
                </c:pt>
                <c:pt idx="3938">
                  <c:v>218.583646297511</c:v>
                </c:pt>
                <c:pt idx="3939">
                  <c:v>218.63915255609299</c:v>
                </c:pt>
                <c:pt idx="3940">
                  <c:v>218.69465881467599</c:v>
                </c:pt>
                <c:pt idx="3941">
                  <c:v>218.75016507325799</c:v>
                </c:pt>
                <c:pt idx="3942">
                  <c:v>218.80567133184101</c:v>
                </c:pt>
                <c:pt idx="3943">
                  <c:v>218.86117759042301</c:v>
                </c:pt>
                <c:pt idx="3944">
                  <c:v>218.91668384900501</c:v>
                </c:pt>
                <c:pt idx="3945">
                  <c:v>218.97219010758801</c:v>
                </c:pt>
                <c:pt idx="3946">
                  <c:v>219.02769636617001</c:v>
                </c:pt>
                <c:pt idx="3947">
                  <c:v>219.083202624753</c:v>
                </c:pt>
                <c:pt idx="3948">
                  <c:v>219.138708883335</c:v>
                </c:pt>
                <c:pt idx="3949">
                  <c:v>219.194215141917</c:v>
                </c:pt>
                <c:pt idx="3950">
                  <c:v>219.24972140049999</c:v>
                </c:pt>
                <c:pt idx="3951">
                  <c:v>219.30522765908199</c:v>
                </c:pt>
                <c:pt idx="3952">
                  <c:v>219.36073391766499</c:v>
                </c:pt>
                <c:pt idx="3953">
                  <c:v>219.41624017624699</c:v>
                </c:pt>
                <c:pt idx="3954">
                  <c:v>219.47174643482899</c:v>
                </c:pt>
                <c:pt idx="3955">
                  <c:v>219.52725269341201</c:v>
                </c:pt>
                <c:pt idx="3956">
                  <c:v>219.58275895199401</c:v>
                </c:pt>
                <c:pt idx="3957">
                  <c:v>219.638265210577</c:v>
                </c:pt>
                <c:pt idx="3958">
                  <c:v>219.693771469159</c:v>
                </c:pt>
                <c:pt idx="3959">
                  <c:v>219.749277727741</c:v>
                </c:pt>
                <c:pt idx="3960">
                  <c:v>219.804783986324</c:v>
                </c:pt>
                <c:pt idx="3961">
                  <c:v>219.860290244906</c:v>
                </c:pt>
                <c:pt idx="3962">
                  <c:v>219.91579650348899</c:v>
                </c:pt>
                <c:pt idx="3963">
                  <c:v>219.97130276207099</c:v>
                </c:pt>
                <c:pt idx="3964">
                  <c:v>220.02680902065299</c:v>
                </c:pt>
                <c:pt idx="3965">
                  <c:v>220.08231527923601</c:v>
                </c:pt>
                <c:pt idx="3966">
                  <c:v>220.13782153781801</c:v>
                </c:pt>
                <c:pt idx="3967">
                  <c:v>220.19332779640101</c:v>
                </c:pt>
                <c:pt idx="3968">
                  <c:v>220.24883405498301</c:v>
                </c:pt>
                <c:pt idx="3969">
                  <c:v>220.30434031356501</c:v>
                </c:pt>
                <c:pt idx="3970">
                  <c:v>220.359846572148</c:v>
                </c:pt>
                <c:pt idx="3971">
                  <c:v>220.41535283073</c:v>
                </c:pt>
                <c:pt idx="3972">
                  <c:v>220.470859089313</c:v>
                </c:pt>
                <c:pt idx="3973">
                  <c:v>220.52636534789499</c:v>
                </c:pt>
                <c:pt idx="3974">
                  <c:v>220.58187160647699</c:v>
                </c:pt>
                <c:pt idx="3975">
                  <c:v>220.63737786505999</c:v>
                </c:pt>
                <c:pt idx="3976">
                  <c:v>220.69288412364199</c:v>
                </c:pt>
                <c:pt idx="3977">
                  <c:v>220.74839038222501</c:v>
                </c:pt>
                <c:pt idx="3978">
                  <c:v>220.80389664080701</c:v>
                </c:pt>
                <c:pt idx="3979">
                  <c:v>220.85940289938901</c:v>
                </c:pt>
                <c:pt idx="3980">
                  <c:v>220.91490915797201</c:v>
                </c:pt>
                <c:pt idx="3981">
                  <c:v>220.970415416554</c:v>
                </c:pt>
                <c:pt idx="3982">
                  <c:v>221.025921675137</c:v>
                </c:pt>
                <c:pt idx="3983">
                  <c:v>221.081427933719</c:v>
                </c:pt>
                <c:pt idx="3984">
                  <c:v>221.13693419230199</c:v>
                </c:pt>
                <c:pt idx="3985">
                  <c:v>221.19244045088399</c:v>
                </c:pt>
                <c:pt idx="3986">
                  <c:v>221.24794670946599</c:v>
                </c:pt>
                <c:pt idx="3987">
                  <c:v>221.30345296804899</c:v>
                </c:pt>
                <c:pt idx="3988">
                  <c:v>221.35895922663099</c:v>
                </c:pt>
                <c:pt idx="3989">
                  <c:v>221.41446548521401</c:v>
                </c:pt>
                <c:pt idx="3990">
                  <c:v>221.46997174379601</c:v>
                </c:pt>
                <c:pt idx="3991">
                  <c:v>221.52547800237801</c:v>
                </c:pt>
                <c:pt idx="3992">
                  <c:v>221.580984260961</c:v>
                </c:pt>
                <c:pt idx="3993">
                  <c:v>221.636490519543</c:v>
                </c:pt>
                <c:pt idx="3994">
                  <c:v>221.691996778126</c:v>
                </c:pt>
                <c:pt idx="3995">
                  <c:v>221.747503036708</c:v>
                </c:pt>
                <c:pt idx="3996">
                  <c:v>221.80300929529</c:v>
                </c:pt>
                <c:pt idx="3997">
                  <c:v>221.85851555387299</c:v>
                </c:pt>
                <c:pt idx="3998">
                  <c:v>221.91402181245499</c:v>
                </c:pt>
                <c:pt idx="3999">
                  <c:v>221.96952807103801</c:v>
                </c:pt>
                <c:pt idx="4000">
                  <c:v>222.02503432962001</c:v>
                </c:pt>
                <c:pt idx="4001">
                  <c:v>222.08054058820201</c:v>
                </c:pt>
                <c:pt idx="4002">
                  <c:v>222.13604684678501</c:v>
                </c:pt>
                <c:pt idx="4003">
                  <c:v>222.19155310536701</c:v>
                </c:pt>
                <c:pt idx="4004">
                  <c:v>222.24705936395</c:v>
                </c:pt>
                <c:pt idx="4005">
                  <c:v>222.302565622532</c:v>
                </c:pt>
                <c:pt idx="4006">
                  <c:v>222.358071881114</c:v>
                </c:pt>
                <c:pt idx="4007">
                  <c:v>222.41357813969699</c:v>
                </c:pt>
                <c:pt idx="4008">
                  <c:v>222.46908439827899</c:v>
                </c:pt>
                <c:pt idx="4009">
                  <c:v>222.52459065686199</c:v>
                </c:pt>
                <c:pt idx="4010">
                  <c:v>222.58009691544399</c:v>
                </c:pt>
                <c:pt idx="4011">
                  <c:v>222.63560317402599</c:v>
                </c:pt>
                <c:pt idx="4012">
                  <c:v>222.69110943260901</c:v>
                </c:pt>
                <c:pt idx="4013">
                  <c:v>222.74661569119101</c:v>
                </c:pt>
                <c:pt idx="4014">
                  <c:v>222.802121949774</c:v>
                </c:pt>
                <c:pt idx="4015">
                  <c:v>222.857628208356</c:v>
                </c:pt>
                <c:pt idx="4016">
                  <c:v>222.913134466938</c:v>
                </c:pt>
                <c:pt idx="4017">
                  <c:v>222.968640725521</c:v>
                </c:pt>
                <c:pt idx="4018">
                  <c:v>223.024146984103</c:v>
                </c:pt>
                <c:pt idx="4019">
                  <c:v>223.07965324268599</c:v>
                </c:pt>
                <c:pt idx="4020">
                  <c:v>223.13515950126799</c:v>
                </c:pt>
                <c:pt idx="4021">
                  <c:v>223.19066575984999</c:v>
                </c:pt>
                <c:pt idx="4022">
                  <c:v>223.24617201843299</c:v>
                </c:pt>
                <c:pt idx="4023">
                  <c:v>223.30167827701499</c:v>
                </c:pt>
                <c:pt idx="4024">
                  <c:v>223.35718453559801</c:v>
                </c:pt>
                <c:pt idx="4025">
                  <c:v>223.41269079418001</c:v>
                </c:pt>
                <c:pt idx="4026">
                  <c:v>223.468197052763</c:v>
                </c:pt>
                <c:pt idx="4027">
                  <c:v>223.523703311345</c:v>
                </c:pt>
                <c:pt idx="4028">
                  <c:v>223.579209569927</c:v>
                </c:pt>
                <c:pt idx="4029">
                  <c:v>223.63471582851</c:v>
                </c:pt>
                <c:pt idx="4030">
                  <c:v>223.690222087092</c:v>
                </c:pt>
                <c:pt idx="4031">
                  <c:v>223.74572834567499</c:v>
                </c:pt>
                <c:pt idx="4032">
                  <c:v>223.80123460425699</c:v>
                </c:pt>
                <c:pt idx="4033">
                  <c:v>223.85674086283899</c:v>
                </c:pt>
                <c:pt idx="4034">
                  <c:v>223.91224712142201</c:v>
                </c:pt>
                <c:pt idx="4035">
                  <c:v>223.96775338000401</c:v>
                </c:pt>
                <c:pt idx="4036">
                  <c:v>224.02325963858701</c:v>
                </c:pt>
                <c:pt idx="4037">
                  <c:v>224.07876589716901</c:v>
                </c:pt>
                <c:pt idx="4038">
                  <c:v>224.13427215575101</c:v>
                </c:pt>
                <c:pt idx="4039">
                  <c:v>224.189778414334</c:v>
                </c:pt>
                <c:pt idx="4040">
                  <c:v>224.245284672916</c:v>
                </c:pt>
                <c:pt idx="4041">
                  <c:v>224.30079093149899</c:v>
                </c:pt>
                <c:pt idx="4042">
                  <c:v>224.35629719008099</c:v>
                </c:pt>
                <c:pt idx="4043">
                  <c:v>224.41180344866299</c:v>
                </c:pt>
                <c:pt idx="4044">
                  <c:v>224.46730970724599</c:v>
                </c:pt>
                <c:pt idx="4045">
                  <c:v>224.52281596582799</c:v>
                </c:pt>
                <c:pt idx="4046">
                  <c:v>224.57832222441101</c:v>
                </c:pt>
                <c:pt idx="4047">
                  <c:v>224.63382848299301</c:v>
                </c:pt>
                <c:pt idx="4048">
                  <c:v>224.68933474157501</c:v>
                </c:pt>
                <c:pt idx="4049">
                  <c:v>224.744841000158</c:v>
                </c:pt>
                <c:pt idx="4050">
                  <c:v>224.80034725874</c:v>
                </c:pt>
                <c:pt idx="4051">
                  <c:v>224.855853517323</c:v>
                </c:pt>
                <c:pt idx="4052">
                  <c:v>224.911359775905</c:v>
                </c:pt>
                <c:pt idx="4053">
                  <c:v>224.966866034487</c:v>
                </c:pt>
                <c:pt idx="4054">
                  <c:v>225.02237229306999</c:v>
                </c:pt>
                <c:pt idx="4055">
                  <c:v>225.07787855165199</c:v>
                </c:pt>
                <c:pt idx="4056">
                  <c:v>225.13338481023499</c:v>
                </c:pt>
                <c:pt idx="4057">
                  <c:v>225.18889106881699</c:v>
                </c:pt>
                <c:pt idx="4058">
                  <c:v>225.24439732739901</c:v>
                </c:pt>
                <c:pt idx="4059">
                  <c:v>225.29990358598201</c:v>
                </c:pt>
                <c:pt idx="4060">
                  <c:v>225.35540984456401</c:v>
                </c:pt>
                <c:pt idx="4061">
                  <c:v>225.410916103147</c:v>
                </c:pt>
                <c:pt idx="4062">
                  <c:v>225.466422361729</c:v>
                </c:pt>
                <c:pt idx="4063">
                  <c:v>225.521928620311</c:v>
                </c:pt>
                <c:pt idx="4064">
                  <c:v>225.577434878894</c:v>
                </c:pt>
                <c:pt idx="4065">
                  <c:v>225.632941137476</c:v>
                </c:pt>
                <c:pt idx="4066">
                  <c:v>225.68844739605899</c:v>
                </c:pt>
                <c:pt idx="4067">
                  <c:v>225.74395365464099</c:v>
                </c:pt>
                <c:pt idx="4068">
                  <c:v>225.79945991322401</c:v>
                </c:pt>
                <c:pt idx="4069">
                  <c:v>225.85496617180601</c:v>
                </c:pt>
                <c:pt idx="4070">
                  <c:v>225.91047243038801</c:v>
                </c:pt>
                <c:pt idx="4071">
                  <c:v>225.96597868897101</c:v>
                </c:pt>
                <c:pt idx="4072">
                  <c:v>226.02148494755301</c:v>
                </c:pt>
                <c:pt idx="4073">
                  <c:v>226.076991206136</c:v>
                </c:pt>
                <c:pt idx="4074">
                  <c:v>226.132497464718</c:v>
                </c:pt>
                <c:pt idx="4075">
                  <c:v>226.1880037233</c:v>
                </c:pt>
                <c:pt idx="4076">
                  <c:v>226.24350998188299</c:v>
                </c:pt>
                <c:pt idx="4077">
                  <c:v>226.29901624046499</c:v>
                </c:pt>
                <c:pt idx="4078">
                  <c:v>226.35452249904799</c:v>
                </c:pt>
                <c:pt idx="4079">
                  <c:v>226.41002875762999</c:v>
                </c:pt>
                <c:pt idx="4080">
                  <c:v>226.46553501621199</c:v>
                </c:pt>
                <c:pt idx="4081">
                  <c:v>226.52104127479501</c:v>
                </c:pt>
                <c:pt idx="4082">
                  <c:v>226.57654753337701</c:v>
                </c:pt>
                <c:pt idx="4083">
                  <c:v>226.63205379196</c:v>
                </c:pt>
                <c:pt idx="4084">
                  <c:v>226.687560050542</c:v>
                </c:pt>
                <c:pt idx="4085">
                  <c:v>226.743066309124</c:v>
                </c:pt>
                <c:pt idx="4086">
                  <c:v>226.798572567707</c:v>
                </c:pt>
                <c:pt idx="4087">
                  <c:v>226.854078826289</c:v>
                </c:pt>
                <c:pt idx="4088">
                  <c:v>226.90958508487199</c:v>
                </c:pt>
                <c:pt idx="4089">
                  <c:v>226.96509134345399</c:v>
                </c:pt>
                <c:pt idx="4090">
                  <c:v>227.02059760203599</c:v>
                </c:pt>
                <c:pt idx="4091">
                  <c:v>227.07610386061901</c:v>
                </c:pt>
                <c:pt idx="4092">
                  <c:v>227.13161011920101</c:v>
                </c:pt>
                <c:pt idx="4093">
                  <c:v>227.18711637778401</c:v>
                </c:pt>
                <c:pt idx="4094">
                  <c:v>227.24262263636601</c:v>
                </c:pt>
                <c:pt idx="4095">
                  <c:v>227.29812889494801</c:v>
                </c:pt>
                <c:pt idx="4096">
                  <c:v>227.353635153531</c:v>
                </c:pt>
                <c:pt idx="4097">
                  <c:v>227.409141412113</c:v>
                </c:pt>
                <c:pt idx="4098">
                  <c:v>227.464647670696</c:v>
                </c:pt>
                <c:pt idx="4099">
                  <c:v>227.520153929278</c:v>
                </c:pt>
                <c:pt idx="4100">
                  <c:v>227.57566018786</c:v>
                </c:pt>
                <c:pt idx="4101">
                  <c:v>227.63116644644299</c:v>
                </c:pt>
                <c:pt idx="4102">
                  <c:v>227.68667270502499</c:v>
                </c:pt>
                <c:pt idx="4103">
                  <c:v>227.74217896360801</c:v>
                </c:pt>
                <c:pt idx="4104">
                  <c:v>227.79768522219001</c:v>
                </c:pt>
                <c:pt idx="4105">
                  <c:v>227.85319148077201</c:v>
                </c:pt>
                <c:pt idx="4106">
                  <c:v>227.90869773935501</c:v>
                </c:pt>
                <c:pt idx="4107">
                  <c:v>227.96420399793701</c:v>
                </c:pt>
                <c:pt idx="4108">
                  <c:v>228.01971025652</c:v>
                </c:pt>
                <c:pt idx="4109">
                  <c:v>228.075216515102</c:v>
                </c:pt>
                <c:pt idx="4110">
                  <c:v>228.13072277368499</c:v>
                </c:pt>
                <c:pt idx="4111">
                  <c:v>228.18622903226699</c:v>
                </c:pt>
                <c:pt idx="4112">
                  <c:v>228.24173529084899</c:v>
                </c:pt>
                <c:pt idx="4113">
                  <c:v>228.29724154943199</c:v>
                </c:pt>
                <c:pt idx="4114">
                  <c:v>228.35274780801399</c:v>
                </c:pt>
                <c:pt idx="4115">
                  <c:v>228.40825406659701</c:v>
                </c:pt>
                <c:pt idx="4116">
                  <c:v>228.46376032517901</c:v>
                </c:pt>
                <c:pt idx="4117">
                  <c:v>228.51926658376101</c:v>
                </c:pt>
                <c:pt idx="4118">
                  <c:v>228.574772842344</c:v>
                </c:pt>
                <c:pt idx="4119">
                  <c:v>228.630279100926</c:v>
                </c:pt>
                <c:pt idx="4120">
                  <c:v>228.685785359509</c:v>
                </c:pt>
                <c:pt idx="4121">
                  <c:v>228.741291618091</c:v>
                </c:pt>
                <c:pt idx="4122">
                  <c:v>228.796797876673</c:v>
                </c:pt>
                <c:pt idx="4123">
                  <c:v>228.85230413525599</c:v>
                </c:pt>
                <c:pt idx="4124">
                  <c:v>228.90781039383799</c:v>
                </c:pt>
                <c:pt idx="4125">
                  <c:v>228.96331665242101</c:v>
                </c:pt>
                <c:pt idx="4126">
                  <c:v>229.01882291100301</c:v>
                </c:pt>
                <c:pt idx="4127">
                  <c:v>229.07432916958501</c:v>
                </c:pt>
                <c:pt idx="4128">
                  <c:v>229.12983542816801</c:v>
                </c:pt>
                <c:pt idx="4129">
                  <c:v>229.18534168675001</c:v>
                </c:pt>
                <c:pt idx="4130">
                  <c:v>229.240847945333</c:v>
                </c:pt>
                <c:pt idx="4131">
                  <c:v>229.296354203915</c:v>
                </c:pt>
                <c:pt idx="4132">
                  <c:v>229.351860462497</c:v>
                </c:pt>
                <c:pt idx="4133">
                  <c:v>229.40736672108</c:v>
                </c:pt>
                <c:pt idx="4134">
                  <c:v>229.462872979662</c:v>
                </c:pt>
                <c:pt idx="4135">
                  <c:v>229.51837923824499</c:v>
                </c:pt>
                <c:pt idx="4136">
                  <c:v>229.57388549682699</c:v>
                </c:pt>
                <c:pt idx="4137">
                  <c:v>229.62939175540899</c:v>
                </c:pt>
                <c:pt idx="4138">
                  <c:v>229.68489801399201</c:v>
                </c:pt>
                <c:pt idx="4139">
                  <c:v>229.74040427257401</c:v>
                </c:pt>
                <c:pt idx="4140">
                  <c:v>229.79591053115701</c:v>
                </c:pt>
                <c:pt idx="4141">
                  <c:v>229.85141678973901</c:v>
                </c:pt>
                <c:pt idx="4142">
                  <c:v>229.906923048321</c:v>
                </c:pt>
                <c:pt idx="4143">
                  <c:v>229.962429306904</c:v>
                </c:pt>
                <c:pt idx="4144">
                  <c:v>230.017935565486</c:v>
                </c:pt>
                <c:pt idx="4145">
                  <c:v>230.07344182406899</c:v>
                </c:pt>
                <c:pt idx="4146">
                  <c:v>230.12894808265099</c:v>
                </c:pt>
                <c:pt idx="4147">
                  <c:v>230.18445434123399</c:v>
                </c:pt>
                <c:pt idx="4148">
                  <c:v>230.23996059981599</c:v>
                </c:pt>
                <c:pt idx="4149">
                  <c:v>230.29546685839799</c:v>
                </c:pt>
                <c:pt idx="4150">
                  <c:v>230.35097311698101</c:v>
                </c:pt>
                <c:pt idx="4151">
                  <c:v>230.40647937556301</c:v>
                </c:pt>
                <c:pt idx="4152">
                  <c:v>230.461985634146</c:v>
                </c:pt>
                <c:pt idx="4153">
                  <c:v>230.517491892728</c:v>
                </c:pt>
                <c:pt idx="4154">
                  <c:v>230.57299815131</c:v>
                </c:pt>
                <c:pt idx="4155">
                  <c:v>230.628504409893</c:v>
                </c:pt>
                <c:pt idx="4156">
                  <c:v>230.684010668475</c:v>
                </c:pt>
                <c:pt idx="4157">
                  <c:v>230.73951692705799</c:v>
                </c:pt>
                <c:pt idx="4158">
                  <c:v>230.79502318563999</c:v>
                </c:pt>
                <c:pt idx="4159">
                  <c:v>230.85052944422199</c:v>
                </c:pt>
                <c:pt idx="4160">
                  <c:v>230.90603570280501</c:v>
                </c:pt>
                <c:pt idx="4161">
                  <c:v>230.96154196138701</c:v>
                </c:pt>
                <c:pt idx="4162">
                  <c:v>231.01704821997001</c:v>
                </c:pt>
                <c:pt idx="4163">
                  <c:v>231.07255447855201</c:v>
                </c:pt>
                <c:pt idx="4164">
                  <c:v>231.12806073713401</c:v>
                </c:pt>
                <c:pt idx="4165">
                  <c:v>231.183566995717</c:v>
                </c:pt>
                <c:pt idx="4166">
                  <c:v>231.239073254299</c:v>
                </c:pt>
                <c:pt idx="4167">
                  <c:v>231.294579512882</c:v>
                </c:pt>
                <c:pt idx="4168">
                  <c:v>231.35008577146399</c:v>
                </c:pt>
                <c:pt idx="4169">
                  <c:v>231.40559203004599</c:v>
                </c:pt>
                <c:pt idx="4170">
                  <c:v>231.46109828862899</c:v>
                </c:pt>
                <c:pt idx="4171">
                  <c:v>231.51660454721099</c:v>
                </c:pt>
                <c:pt idx="4172">
                  <c:v>231.57211080579401</c:v>
                </c:pt>
                <c:pt idx="4173">
                  <c:v>231.62761706437601</c:v>
                </c:pt>
                <c:pt idx="4174">
                  <c:v>231.68312332295801</c:v>
                </c:pt>
                <c:pt idx="4175">
                  <c:v>231.73862958154101</c:v>
                </c:pt>
                <c:pt idx="4176">
                  <c:v>231.794135840123</c:v>
                </c:pt>
                <c:pt idx="4177">
                  <c:v>231.849642098706</c:v>
                </c:pt>
                <c:pt idx="4178">
                  <c:v>231.905148357288</c:v>
                </c:pt>
                <c:pt idx="4179">
                  <c:v>231.96065461587</c:v>
                </c:pt>
                <c:pt idx="4180">
                  <c:v>232.01616087445299</c:v>
                </c:pt>
                <c:pt idx="4181">
                  <c:v>232.07166713303499</c:v>
                </c:pt>
                <c:pt idx="4182">
                  <c:v>232.12717339161799</c:v>
                </c:pt>
                <c:pt idx="4183">
                  <c:v>232.18267965019999</c:v>
                </c:pt>
                <c:pt idx="4184">
                  <c:v>232.23818590878199</c:v>
                </c:pt>
                <c:pt idx="4185">
                  <c:v>232.29369216736501</c:v>
                </c:pt>
                <c:pt idx="4186">
                  <c:v>232.34919842594701</c:v>
                </c:pt>
                <c:pt idx="4187">
                  <c:v>232.40470468453</c:v>
                </c:pt>
                <c:pt idx="4188">
                  <c:v>232.460210943112</c:v>
                </c:pt>
                <c:pt idx="4189">
                  <c:v>232.515717201695</c:v>
                </c:pt>
                <c:pt idx="4190">
                  <c:v>232.571223460277</c:v>
                </c:pt>
                <c:pt idx="4191">
                  <c:v>232.626729718859</c:v>
                </c:pt>
                <c:pt idx="4192">
                  <c:v>232.68223597744199</c:v>
                </c:pt>
                <c:pt idx="4193">
                  <c:v>232.73774223602399</c:v>
                </c:pt>
                <c:pt idx="4194">
                  <c:v>232.79324849460701</c:v>
                </c:pt>
                <c:pt idx="4195">
                  <c:v>232.84875475318901</c:v>
                </c:pt>
                <c:pt idx="4196">
                  <c:v>232.90426101177101</c:v>
                </c:pt>
                <c:pt idx="4197">
                  <c:v>232.95976727035401</c:v>
                </c:pt>
                <c:pt idx="4198">
                  <c:v>233.01527352893601</c:v>
                </c:pt>
                <c:pt idx="4199">
                  <c:v>233.070779787519</c:v>
                </c:pt>
                <c:pt idx="4200">
                  <c:v>233.126286046101</c:v>
                </c:pt>
                <c:pt idx="4201">
                  <c:v>233.181792304683</c:v>
                </c:pt>
                <c:pt idx="4202">
                  <c:v>233.23729856326599</c:v>
                </c:pt>
                <c:pt idx="4203">
                  <c:v>233.29280482184799</c:v>
                </c:pt>
                <c:pt idx="4204">
                  <c:v>233.34831108043099</c:v>
                </c:pt>
                <c:pt idx="4205">
                  <c:v>233.40381733901299</c:v>
                </c:pt>
                <c:pt idx="4206">
                  <c:v>233.45932359759499</c:v>
                </c:pt>
                <c:pt idx="4207">
                  <c:v>233.51482985617801</c:v>
                </c:pt>
                <c:pt idx="4208">
                  <c:v>233.57033611476001</c:v>
                </c:pt>
                <c:pt idx="4209">
                  <c:v>233.625842373343</c:v>
                </c:pt>
                <c:pt idx="4210">
                  <c:v>233.681348631925</c:v>
                </c:pt>
                <c:pt idx="4211">
                  <c:v>233.736854890507</c:v>
                </c:pt>
                <c:pt idx="4212">
                  <c:v>233.79236114909</c:v>
                </c:pt>
                <c:pt idx="4213">
                  <c:v>233.847867407672</c:v>
                </c:pt>
                <c:pt idx="4214">
                  <c:v>233.90337366625499</c:v>
                </c:pt>
                <c:pt idx="4215">
                  <c:v>233.95887992483699</c:v>
                </c:pt>
                <c:pt idx="4216">
                  <c:v>234.01438618341899</c:v>
                </c:pt>
                <c:pt idx="4217">
                  <c:v>234.06989244200199</c:v>
                </c:pt>
                <c:pt idx="4218">
                  <c:v>234.12539870058399</c:v>
                </c:pt>
                <c:pt idx="4219">
                  <c:v>234.18090495916701</c:v>
                </c:pt>
                <c:pt idx="4220">
                  <c:v>234.23641121774901</c:v>
                </c:pt>
                <c:pt idx="4221">
                  <c:v>234.29191747633101</c:v>
                </c:pt>
                <c:pt idx="4222">
                  <c:v>234.347423734914</c:v>
                </c:pt>
                <c:pt idx="4223">
                  <c:v>234.402929993496</c:v>
                </c:pt>
                <c:pt idx="4224">
                  <c:v>234.458436252079</c:v>
                </c:pt>
                <c:pt idx="4225">
                  <c:v>234.513942510661</c:v>
                </c:pt>
                <c:pt idx="4226">
                  <c:v>234.56944876924399</c:v>
                </c:pt>
                <c:pt idx="4227">
                  <c:v>234.62495502782599</c:v>
                </c:pt>
                <c:pt idx="4228">
                  <c:v>234.68046128640799</c:v>
                </c:pt>
                <c:pt idx="4229">
                  <c:v>234.73596754499101</c:v>
                </c:pt>
                <c:pt idx="4230">
                  <c:v>234.79147380357301</c:v>
                </c:pt>
                <c:pt idx="4231">
                  <c:v>234.84698006215601</c:v>
                </c:pt>
                <c:pt idx="4232">
                  <c:v>234.90248632073801</c:v>
                </c:pt>
                <c:pt idx="4233">
                  <c:v>234.95799257932001</c:v>
                </c:pt>
                <c:pt idx="4234">
                  <c:v>235.013498837903</c:v>
                </c:pt>
                <c:pt idx="4235">
                  <c:v>235.069005096485</c:v>
                </c:pt>
                <c:pt idx="4236">
                  <c:v>235.12451135506799</c:v>
                </c:pt>
                <c:pt idx="4237">
                  <c:v>235.18001761364999</c:v>
                </c:pt>
                <c:pt idx="4238">
                  <c:v>235.23552387223199</c:v>
                </c:pt>
                <c:pt idx="4239">
                  <c:v>235.29103013081499</c:v>
                </c:pt>
                <c:pt idx="4240">
                  <c:v>235.34653638939699</c:v>
                </c:pt>
                <c:pt idx="4241">
                  <c:v>235.40204264798001</c:v>
                </c:pt>
                <c:pt idx="4242">
                  <c:v>235.45754890656201</c:v>
                </c:pt>
                <c:pt idx="4243">
                  <c:v>235.51305516514401</c:v>
                </c:pt>
                <c:pt idx="4244">
                  <c:v>235.568561423727</c:v>
                </c:pt>
                <c:pt idx="4245">
                  <c:v>235.624067682309</c:v>
                </c:pt>
                <c:pt idx="4246">
                  <c:v>235.679573940892</c:v>
                </c:pt>
                <c:pt idx="4247">
                  <c:v>235.735080199474</c:v>
                </c:pt>
                <c:pt idx="4248">
                  <c:v>235.790586458056</c:v>
                </c:pt>
                <c:pt idx="4249">
                  <c:v>235.84609271663899</c:v>
                </c:pt>
                <c:pt idx="4250">
                  <c:v>235.90159897522099</c:v>
                </c:pt>
                <c:pt idx="4251">
                  <c:v>235.95710523380399</c:v>
                </c:pt>
                <c:pt idx="4252">
                  <c:v>236.01261149238599</c:v>
                </c:pt>
                <c:pt idx="4253">
                  <c:v>236.06811775096801</c:v>
                </c:pt>
                <c:pt idx="4254">
                  <c:v>236.12362400955101</c:v>
                </c:pt>
                <c:pt idx="4255">
                  <c:v>236.17913026813301</c:v>
                </c:pt>
                <c:pt idx="4256">
                  <c:v>236.234636526716</c:v>
                </c:pt>
                <c:pt idx="4257">
                  <c:v>236.290142785298</c:v>
                </c:pt>
                <c:pt idx="4258">
                  <c:v>236.34564904388</c:v>
                </c:pt>
                <c:pt idx="4259">
                  <c:v>236.401155302463</c:v>
                </c:pt>
                <c:pt idx="4260">
                  <c:v>236.456661561045</c:v>
                </c:pt>
                <c:pt idx="4261">
                  <c:v>236.51216781962799</c:v>
                </c:pt>
                <c:pt idx="4262">
                  <c:v>236.56767407820999</c:v>
                </c:pt>
                <c:pt idx="4263">
                  <c:v>236.62318033679301</c:v>
                </c:pt>
                <c:pt idx="4264">
                  <c:v>236.67868659537501</c:v>
                </c:pt>
                <c:pt idx="4265">
                  <c:v>236.73419285395701</c:v>
                </c:pt>
                <c:pt idx="4266">
                  <c:v>236.78969911254001</c:v>
                </c:pt>
                <c:pt idx="4267">
                  <c:v>236.84520537112201</c:v>
                </c:pt>
                <c:pt idx="4268">
                  <c:v>236.900711629705</c:v>
                </c:pt>
                <c:pt idx="4269">
                  <c:v>236.956217888287</c:v>
                </c:pt>
                <c:pt idx="4270">
                  <c:v>237.011724146869</c:v>
                </c:pt>
                <c:pt idx="4271">
                  <c:v>237.06723040545199</c:v>
                </c:pt>
                <c:pt idx="4272">
                  <c:v>237.12273666403399</c:v>
                </c:pt>
                <c:pt idx="4273">
                  <c:v>237.17824292261699</c:v>
                </c:pt>
                <c:pt idx="4274">
                  <c:v>237.23374918119899</c:v>
                </c:pt>
                <c:pt idx="4275">
                  <c:v>237.28925543978099</c:v>
                </c:pt>
                <c:pt idx="4276">
                  <c:v>237.34476169836401</c:v>
                </c:pt>
                <c:pt idx="4277">
                  <c:v>237.40026795694601</c:v>
                </c:pt>
                <c:pt idx="4278">
                  <c:v>237.455774215529</c:v>
                </c:pt>
                <c:pt idx="4279">
                  <c:v>237.511280474111</c:v>
                </c:pt>
                <c:pt idx="4280">
                  <c:v>237.566786732693</c:v>
                </c:pt>
                <c:pt idx="4281">
                  <c:v>237.622292991276</c:v>
                </c:pt>
                <c:pt idx="4282">
                  <c:v>237.677799249858</c:v>
                </c:pt>
                <c:pt idx="4283">
                  <c:v>237.73330550844099</c:v>
                </c:pt>
                <c:pt idx="4284">
                  <c:v>237.78881176702299</c:v>
                </c:pt>
                <c:pt idx="4285">
                  <c:v>237.84431802560499</c:v>
                </c:pt>
                <c:pt idx="4286">
                  <c:v>237.89982428418801</c:v>
                </c:pt>
                <c:pt idx="4287">
                  <c:v>237.95533054277001</c:v>
                </c:pt>
                <c:pt idx="4288">
                  <c:v>238.01083680135301</c:v>
                </c:pt>
                <c:pt idx="4289">
                  <c:v>238.06634305993501</c:v>
                </c:pt>
                <c:pt idx="4290">
                  <c:v>238.12184931851701</c:v>
                </c:pt>
                <c:pt idx="4291">
                  <c:v>238.1773555771</c:v>
                </c:pt>
                <c:pt idx="4292">
                  <c:v>238.232861835682</c:v>
                </c:pt>
                <c:pt idx="4293">
                  <c:v>238.288368094265</c:v>
                </c:pt>
                <c:pt idx="4294">
                  <c:v>238.343874352847</c:v>
                </c:pt>
                <c:pt idx="4295">
                  <c:v>238.399380611429</c:v>
                </c:pt>
                <c:pt idx="4296">
                  <c:v>238.45488687001199</c:v>
                </c:pt>
                <c:pt idx="4297">
                  <c:v>238.51039312859399</c:v>
                </c:pt>
                <c:pt idx="4298">
                  <c:v>238.56589938717701</c:v>
                </c:pt>
                <c:pt idx="4299">
                  <c:v>238.62140564575901</c:v>
                </c:pt>
                <c:pt idx="4300">
                  <c:v>238.67691190434101</c:v>
                </c:pt>
                <c:pt idx="4301">
                  <c:v>238.73241816292401</c:v>
                </c:pt>
                <c:pt idx="4302">
                  <c:v>238.78792442150601</c:v>
                </c:pt>
                <c:pt idx="4303">
                  <c:v>238.843430680089</c:v>
                </c:pt>
                <c:pt idx="4304">
                  <c:v>238.898936938671</c:v>
                </c:pt>
                <c:pt idx="4305">
                  <c:v>238.95444319725399</c:v>
                </c:pt>
                <c:pt idx="4306">
                  <c:v>239.00994945583599</c:v>
                </c:pt>
                <c:pt idx="4307">
                  <c:v>239.06545571441799</c:v>
                </c:pt>
                <c:pt idx="4308">
                  <c:v>239.12096197300099</c:v>
                </c:pt>
                <c:pt idx="4309">
                  <c:v>239.17646823158299</c:v>
                </c:pt>
                <c:pt idx="4310">
                  <c:v>239.23197449016601</c:v>
                </c:pt>
                <c:pt idx="4311">
                  <c:v>239.28748074874801</c:v>
                </c:pt>
                <c:pt idx="4312">
                  <c:v>239.34298700733001</c:v>
                </c:pt>
                <c:pt idx="4313">
                  <c:v>239.398493265913</c:v>
                </c:pt>
                <c:pt idx="4314">
                  <c:v>239.453999524495</c:v>
                </c:pt>
                <c:pt idx="4315">
                  <c:v>239.509505783078</c:v>
                </c:pt>
                <c:pt idx="4316">
                  <c:v>239.56501204166</c:v>
                </c:pt>
                <c:pt idx="4317">
                  <c:v>239.620518300242</c:v>
                </c:pt>
                <c:pt idx="4318">
                  <c:v>239.67602455882499</c:v>
                </c:pt>
                <c:pt idx="4319">
                  <c:v>239.73153081740699</c:v>
                </c:pt>
                <c:pt idx="4320">
                  <c:v>239.78703707599001</c:v>
                </c:pt>
                <c:pt idx="4321">
                  <c:v>239.84254333457201</c:v>
                </c:pt>
                <c:pt idx="4322">
                  <c:v>239.89804959315401</c:v>
                </c:pt>
                <c:pt idx="4323">
                  <c:v>239.95355585173701</c:v>
                </c:pt>
                <c:pt idx="4324">
                  <c:v>240.00906211031901</c:v>
                </c:pt>
                <c:pt idx="4325">
                  <c:v>240.064568368902</c:v>
                </c:pt>
                <c:pt idx="4326">
                  <c:v>240.120074627484</c:v>
                </c:pt>
                <c:pt idx="4327">
                  <c:v>240.175580886066</c:v>
                </c:pt>
                <c:pt idx="4328">
                  <c:v>240.231087144649</c:v>
                </c:pt>
                <c:pt idx="4329">
                  <c:v>240.286593403231</c:v>
                </c:pt>
                <c:pt idx="4330">
                  <c:v>240.34209966181399</c:v>
                </c:pt>
                <c:pt idx="4331">
                  <c:v>240.39760592039599</c:v>
                </c:pt>
                <c:pt idx="4332">
                  <c:v>240.45311217897799</c:v>
                </c:pt>
                <c:pt idx="4333">
                  <c:v>240.50861843756101</c:v>
                </c:pt>
                <c:pt idx="4334">
                  <c:v>240.56412469614301</c:v>
                </c:pt>
                <c:pt idx="4335">
                  <c:v>240.61963095472601</c:v>
                </c:pt>
                <c:pt idx="4336">
                  <c:v>240.67513721330801</c:v>
                </c:pt>
                <c:pt idx="4337">
                  <c:v>240.73064347189001</c:v>
                </c:pt>
                <c:pt idx="4338">
                  <c:v>240.786149730473</c:v>
                </c:pt>
                <c:pt idx="4339">
                  <c:v>240.841655989055</c:v>
                </c:pt>
                <c:pt idx="4340">
                  <c:v>240.89716224763799</c:v>
                </c:pt>
                <c:pt idx="4341">
                  <c:v>240.95266850621999</c:v>
                </c:pt>
                <c:pt idx="4342">
                  <c:v>241.00817476480199</c:v>
                </c:pt>
                <c:pt idx="4343">
                  <c:v>241.06368102338499</c:v>
                </c:pt>
                <c:pt idx="4344">
                  <c:v>241.11918728196699</c:v>
                </c:pt>
                <c:pt idx="4345">
                  <c:v>241.17469354055001</c:v>
                </c:pt>
                <c:pt idx="4346">
                  <c:v>241.23019979913201</c:v>
                </c:pt>
                <c:pt idx="4347">
                  <c:v>241.285706057715</c:v>
                </c:pt>
                <c:pt idx="4348">
                  <c:v>241.341212316297</c:v>
                </c:pt>
                <c:pt idx="4349">
                  <c:v>241.396718574879</c:v>
                </c:pt>
                <c:pt idx="4350">
                  <c:v>241.452224833462</c:v>
                </c:pt>
                <c:pt idx="4351">
                  <c:v>241.507731092044</c:v>
                </c:pt>
                <c:pt idx="4352">
                  <c:v>241.56323735062699</c:v>
                </c:pt>
                <c:pt idx="4353">
                  <c:v>241.61874360920899</c:v>
                </c:pt>
                <c:pt idx="4354">
                  <c:v>241.67424986779099</c:v>
                </c:pt>
                <c:pt idx="4355">
                  <c:v>241.72975612637401</c:v>
                </c:pt>
                <c:pt idx="4356">
                  <c:v>241.78526238495601</c:v>
                </c:pt>
                <c:pt idx="4357">
                  <c:v>241.84076864353901</c:v>
                </c:pt>
                <c:pt idx="4358">
                  <c:v>241.89627490212101</c:v>
                </c:pt>
                <c:pt idx="4359">
                  <c:v>241.95178116070301</c:v>
                </c:pt>
                <c:pt idx="4360">
                  <c:v>242.007287419286</c:v>
                </c:pt>
                <c:pt idx="4361">
                  <c:v>242.062793677868</c:v>
                </c:pt>
                <c:pt idx="4362">
                  <c:v>242.118299936451</c:v>
                </c:pt>
                <c:pt idx="4363">
                  <c:v>242.17380619503299</c:v>
                </c:pt>
                <c:pt idx="4364">
                  <c:v>242.22931245361499</c:v>
                </c:pt>
                <c:pt idx="4365">
                  <c:v>242.28481871219799</c:v>
                </c:pt>
                <c:pt idx="4366">
                  <c:v>242.34032497077999</c:v>
                </c:pt>
                <c:pt idx="4367">
                  <c:v>242.39583122936301</c:v>
                </c:pt>
                <c:pt idx="4368">
                  <c:v>242.45133748794501</c:v>
                </c:pt>
                <c:pt idx="4369">
                  <c:v>242.50684374652701</c:v>
                </c:pt>
                <c:pt idx="4370">
                  <c:v>242.56235000511001</c:v>
                </c:pt>
                <c:pt idx="4371">
                  <c:v>242.617856263692</c:v>
                </c:pt>
                <c:pt idx="4372">
                  <c:v>242.673362522275</c:v>
                </c:pt>
                <c:pt idx="4373">
                  <c:v>242.728868780857</c:v>
                </c:pt>
                <c:pt idx="4374">
                  <c:v>242.784375039439</c:v>
                </c:pt>
                <c:pt idx="4375">
                  <c:v>242.83988129802199</c:v>
                </c:pt>
                <c:pt idx="4376">
                  <c:v>242.89538755660399</c:v>
                </c:pt>
                <c:pt idx="4377">
                  <c:v>242.95089381518699</c:v>
                </c:pt>
                <c:pt idx="4378">
                  <c:v>243.00640007376899</c:v>
                </c:pt>
                <c:pt idx="4379">
                  <c:v>243.06190633235099</c:v>
                </c:pt>
                <c:pt idx="4380">
                  <c:v>243.11741259093401</c:v>
                </c:pt>
                <c:pt idx="4381">
                  <c:v>243.17291884951601</c:v>
                </c:pt>
                <c:pt idx="4382">
                  <c:v>243.228425108099</c:v>
                </c:pt>
                <c:pt idx="4383">
                  <c:v>243.283931366681</c:v>
                </c:pt>
                <c:pt idx="4384">
                  <c:v>243.339437625263</c:v>
                </c:pt>
                <c:pt idx="4385">
                  <c:v>243.394943883846</c:v>
                </c:pt>
                <c:pt idx="4386">
                  <c:v>243.450450142428</c:v>
                </c:pt>
                <c:pt idx="4387">
                  <c:v>243.50595640101099</c:v>
                </c:pt>
                <c:pt idx="4388">
                  <c:v>243.56146265959299</c:v>
                </c:pt>
                <c:pt idx="4389">
                  <c:v>243.61696891817601</c:v>
                </c:pt>
                <c:pt idx="4390">
                  <c:v>243.67247517675801</c:v>
                </c:pt>
                <c:pt idx="4391">
                  <c:v>243.72798143534001</c:v>
                </c:pt>
                <c:pt idx="4392">
                  <c:v>243.78348769392301</c:v>
                </c:pt>
                <c:pt idx="4393">
                  <c:v>243.83899395250501</c:v>
                </c:pt>
                <c:pt idx="4394">
                  <c:v>243.894500211088</c:v>
                </c:pt>
                <c:pt idx="4395">
                  <c:v>243.95000646967</c:v>
                </c:pt>
                <c:pt idx="4396">
                  <c:v>244.005512728252</c:v>
                </c:pt>
                <c:pt idx="4397">
                  <c:v>244.06101898683499</c:v>
                </c:pt>
                <c:pt idx="4398">
                  <c:v>244.11652524541699</c:v>
                </c:pt>
                <c:pt idx="4399">
                  <c:v>244.17203150399999</c:v>
                </c:pt>
                <c:pt idx="4400">
                  <c:v>244.22753776258199</c:v>
                </c:pt>
                <c:pt idx="4401">
                  <c:v>244.28304402116399</c:v>
                </c:pt>
                <c:pt idx="4402">
                  <c:v>244.33855027974701</c:v>
                </c:pt>
                <c:pt idx="4403">
                  <c:v>244.39405653832901</c:v>
                </c:pt>
                <c:pt idx="4404">
                  <c:v>244.44956279691201</c:v>
                </c:pt>
                <c:pt idx="4405">
                  <c:v>244.505069055494</c:v>
                </c:pt>
                <c:pt idx="4406">
                  <c:v>244.560575314076</c:v>
                </c:pt>
                <c:pt idx="4407">
                  <c:v>244.616081572659</c:v>
                </c:pt>
                <c:pt idx="4408">
                  <c:v>244.671587831241</c:v>
                </c:pt>
                <c:pt idx="4409">
                  <c:v>244.72709408982399</c:v>
                </c:pt>
                <c:pt idx="4410">
                  <c:v>244.78260034840599</c:v>
                </c:pt>
                <c:pt idx="4411">
                  <c:v>244.83810660698799</c:v>
                </c:pt>
                <c:pt idx="4412">
                  <c:v>244.89361286557099</c:v>
                </c:pt>
                <c:pt idx="4413">
                  <c:v>244.94911912415299</c:v>
                </c:pt>
                <c:pt idx="4414">
                  <c:v>245.00462538273601</c:v>
                </c:pt>
                <c:pt idx="4415">
                  <c:v>245.06013164131801</c:v>
                </c:pt>
                <c:pt idx="4416">
                  <c:v>245.11563789990001</c:v>
                </c:pt>
                <c:pt idx="4417">
                  <c:v>245.171144158483</c:v>
                </c:pt>
                <c:pt idx="4418">
                  <c:v>245.226650417065</c:v>
                </c:pt>
                <c:pt idx="4419">
                  <c:v>245.282156675648</c:v>
                </c:pt>
                <c:pt idx="4420">
                  <c:v>245.33766293423</c:v>
                </c:pt>
                <c:pt idx="4421">
                  <c:v>245.393169192812</c:v>
                </c:pt>
                <c:pt idx="4422">
                  <c:v>245.44867545139499</c:v>
                </c:pt>
                <c:pt idx="4423">
                  <c:v>245.50418170997699</c:v>
                </c:pt>
                <c:pt idx="4424">
                  <c:v>245.55968796856001</c:v>
                </c:pt>
                <c:pt idx="4425">
                  <c:v>245.61519422714201</c:v>
                </c:pt>
                <c:pt idx="4426">
                  <c:v>245.67070048572401</c:v>
                </c:pt>
                <c:pt idx="4427">
                  <c:v>245.72620674430701</c:v>
                </c:pt>
                <c:pt idx="4428">
                  <c:v>245.78171300288901</c:v>
                </c:pt>
                <c:pt idx="4429">
                  <c:v>245.837219261472</c:v>
                </c:pt>
                <c:pt idx="4430">
                  <c:v>245.892725520054</c:v>
                </c:pt>
                <c:pt idx="4431">
                  <c:v>245.94823177863699</c:v>
                </c:pt>
                <c:pt idx="4432">
                  <c:v>246.00373803721899</c:v>
                </c:pt>
                <c:pt idx="4433">
                  <c:v>246.05924429580099</c:v>
                </c:pt>
                <c:pt idx="4434">
                  <c:v>246.11475055438399</c:v>
                </c:pt>
                <c:pt idx="4435">
                  <c:v>246.17025681296599</c:v>
                </c:pt>
                <c:pt idx="4436">
                  <c:v>246.22576307154901</c:v>
                </c:pt>
                <c:pt idx="4437">
                  <c:v>246.28126933013101</c:v>
                </c:pt>
                <c:pt idx="4438">
                  <c:v>246.33677558871301</c:v>
                </c:pt>
                <c:pt idx="4439">
                  <c:v>246.392281847296</c:v>
                </c:pt>
                <c:pt idx="4440">
                  <c:v>246.447788105878</c:v>
                </c:pt>
                <c:pt idx="4441">
                  <c:v>246.503294364461</c:v>
                </c:pt>
                <c:pt idx="4442">
                  <c:v>246.558800623043</c:v>
                </c:pt>
                <c:pt idx="4443">
                  <c:v>246.614306881625</c:v>
                </c:pt>
                <c:pt idx="4444">
                  <c:v>246.66981314020799</c:v>
                </c:pt>
                <c:pt idx="4445">
                  <c:v>246.72531939878999</c:v>
                </c:pt>
                <c:pt idx="4446">
                  <c:v>246.78082565737299</c:v>
                </c:pt>
                <c:pt idx="4447">
                  <c:v>246.83633191595499</c:v>
                </c:pt>
                <c:pt idx="4448">
                  <c:v>246.89183817453701</c:v>
                </c:pt>
                <c:pt idx="4449">
                  <c:v>246.94734443312001</c:v>
                </c:pt>
                <c:pt idx="4450">
                  <c:v>247.00285069170201</c:v>
                </c:pt>
                <c:pt idx="4451">
                  <c:v>247.058356950285</c:v>
                </c:pt>
                <c:pt idx="4452">
                  <c:v>247.113863208867</c:v>
                </c:pt>
                <c:pt idx="4453">
                  <c:v>247.169369467449</c:v>
                </c:pt>
                <c:pt idx="4454">
                  <c:v>247.224875726032</c:v>
                </c:pt>
                <c:pt idx="4455">
                  <c:v>247.280381984614</c:v>
                </c:pt>
                <c:pt idx="4456">
                  <c:v>247.33588824319699</c:v>
                </c:pt>
                <c:pt idx="4457">
                  <c:v>247.39139450177899</c:v>
                </c:pt>
                <c:pt idx="4458">
                  <c:v>247.44690076036099</c:v>
                </c:pt>
                <c:pt idx="4459">
                  <c:v>247.50240701894401</c:v>
                </c:pt>
                <c:pt idx="4460">
                  <c:v>247.55791327752601</c:v>
                </c:pt>
                <c:pt idx="4461">
                  <c:v>247.61341953610901</c:v>
                </c:pt>
                <c:pt idx="4462">
                  <c:v>247.66892579469101</c:v>
                </c:pt>
                <c:pt idx="4463">
                  <c:v>247.72443205327301</c:v>
                </c:pt>
                <c:pt idx="4464">
                  <c:v>247.779938311856</c:v>
                </c:pt>
                <c:pt idx="4465">
                  <c:v>247.835444570438</c:v>
                </c:pt>
                <c:pt idx="4466">
                  <c:v>247.89095082902099</c:v>
                </c:pt>
                <c:pt idx="4467">
                  <c:v>247.94645708760299</c:v>
                </c:pt>
                <c:pt idx="4468">
                  <c:v>248.00196334618599</c:v>
                </c:pt>
                <c:pt idx="4469">
                  <c:v>248.05746960476799</c:v>
                </c:pt>
                <c:pt idx="4470">
                  <c:v>248.11297586334999</c:v>
                </c:pt>
                <c:pt idx="4471">
                  <c:v>248.16848212193301</c:v>
                </c:pt>
                <c:pt idx="4472">
                  <c:v>248.22398838051501</c:v>
                </c:pt>
                <c:pt idx="4473">
                  <c:v>248.279494639098</c:v>
                </c:pt>
                <c:pt idx="4474">
                  <c:v>248.33500089768</c:v>
                </c:pt>
                <c:pt idx="4475">
                  <c:v>248.390507156262</c:v>
                </c:pt>
                <c:pt idx="4476">
                  <c:v>248.446013414845</c:v>
                </c:pt>
                <c:pt idx="4477">
                  <c:v>248.501519673427</c:v>
                </c:pt>
                <c:pt idx="4478">
                  <c:v>248.55702593200999</c:v>
                </c:pt>
                <c:pt idx="4479">
                  <c:v>248.61253219059199</c:v>
                </c:pt>
                <c:pt idx="4480">
                  <c:v>248.66803844917399</c:v>
                </c:pt>
                <c:pt idx="4481">
                  <c:v>248.72354470775699</c:v>
                </c:pt>
                <c:pt idx="4482">
                  <c:v>248.77905096633901</c:v>
                </c:pt>
                <c:pt idx="4483">
                  <c:v>248.83455722492201</c:v>
                </c:pt>
                <c:pt idx="4484">
                  <c:v>248.89006348350401</c:v>
                </c:pt>
                <c:pt idx="4485">
                  <c:v>248.94556974208601</c:v>
                </c:pt>
                <c:pt idx="4486">
                  <c:v>249.001076000669</c:v>
                </c:pt>
                <c:pt idx="4487">
                  <c:v>249.056582259251</c:v>
                </c:pt>
                <c:pt idx="4488">
                  <c:v>249.112088517834</c:v>
                </c:pt>
                <c:pt idx="4489">
                  <c:v>249.167594776416</c:v>
                </c:pt>
                <c:pt idx="4490">
                  <c:v>249.223101034998</c:v>
                </c:pt>
                <c:pt idx="4491">
                  <c:v>249.27860729358099</c:v>
                </c:pt>
                <c:pt idx="4492">
                  <c:v>249.33411355216299</c:v>
                </c:pt>
                <c:pt idx="4493">
                  <c:v>249.38961981074601</c:v>
                </c:pt>
                <c:pt idx="4494">
                  <c:v>249.44512606932801</c:v>
                </c:pt>
                <c:pt idx="4495">
                  <c:v>249.50063232791001</c:v>
                </c:pt>
                <c:pt idx="4496">
                  <c:v>249.55613858649301</c:v>
                </c:pt>
                <c:pt idx="4497">
                  <c:v>249.61164484507501</c:v>
                </c:pt>
                <c:pt idx="4498">
                  <c:v>249.667151103658</c:v>
                </c:pt>
                <c:pt idx="4499">
                  <c:v>249.72265736224</c:v>
                </c:pt>
                <c:pt idx="4500">
                  <c:v>249.778163620822</c:v>
                </c:pt>
                <c:pt idx="4501">
                  <c:v>249.83366987940499</c:v>
                </c:pt>
                <c:pt idx="4502">
                  <c:v>249.88917613798699</c:v>
                </c:pt>
                <c:pt idx="4503">
                  <c:v>249.94468239656999</c:v>
                </c:pt>
                <c:pt idx="4504">
                  <c:v>250.00018865515199</c:v>
                </c:pt>
                <c:pt idx="4505">
                  <c:v>250.05569491373399</c:v>
                </c:pt>
                <c:pt idx="4506">
                  <c:v>250.11120117231701</c:v>
                </c:pt>
                <c:pt idx="4507">
                  <c:v>250.16670743089901</c:v>
                </c:pt>
                <c:pt idx="4508">
                  <c:v>250.222213689482</c:v>
                </c:pt>
                <c:pt idx="4509">
                  <c:v>250.277719948064</c:v>
                </c:pt>
                <c:pt idx="4510">
                  <c:v>250.333226206647</c:v>
                </c:pt>
                <c:pt idx="4511">
                  <c:v>250.388732465229</c:v>
                </c:pt>
                <c:pt idx="4512">
                  <c:v>250.444238723811</c:v>
                </c:pt>
                <c:pt idx="4513">
                  <c:v>250.49974498239399</c:v>
                </c:pt>
                <c:pt idx="4514">
                  <c:v>250.55525124097599</c:v>
                </c:pt>
                <c:pt idx="4515">
                  <c:v>250.61075749955901</c:v>
                </c:pt>
                <c:pt idx="4516">
                  <c:v>250.66626375814101</c:v>
                </c:pt>
                <c:pt idx="4517">
                  <c:v>250.72177001672301</c:v>
                </c:pt>
                <c:pt idx="4518">
                  <c:v>250.77727627530601</c:v>
                </c:pt>
                <c:pt idx="4519">
                  <c:v>250.83278253388801</c:v>
                </c:pt>
                <c:pt idx="4520">
                  <c:v>250.888288792471</c:v>
                </c:pt>
                <c:pt idx="4521">
                  <c:v>250.943795051053</c:v>
                </c:pt>
                <c:pt idx="4522">
                  <c:v>250.999301309635</c:v>
                </c:pt>
                <c:pt idx="4523">
                  <c:v>251.054807568218</c:v>
                </c:pt>
                <c:pt idx="4524">
                  <c:v>251.1103138268</c:v>
                </c:pt>
                <c:pt idx="4525">
                  <c:v>251.16582008538299</c:v>
                </c:pt>
                <c:pt idx="4526">
                  <c:v>251.22132634396499</c:v>
                </c:pt>
                <c:pt idx="4527">
                  <c:v>251.27683260254699</c:v>
                </c:pt>
                <c:pt idx="4528">
                  <c:v>251.33233886113001</c:v>
                </c:pt>
                <c:pt idx="4529">
                  <c:v>251.38784511971201</c:v>
                </c:pt>
                <c:pt idx="4530">
                  <c:v>251.44335137829501</c:v>
                </c:pt>
                <c:pt idx="4531">
                  <c:v>251.49885763687701</c:v>
                </c:pt>
                <c:pt idx="4532">
                  <c:v>251.55436389545901</c:v>
                </c:pt>
                <c:pt idx="4533">
                  <c:v>251.609870154042</c:v>
                </c:pt>
                <c:pt idx="4534">
                  <c:v>251.665376412624</c:v>
                </c:pt>
                <c:pt idx="4535">
                  <c:v>251.72088267120699</c:v>
                </c:pt>
                <c:pt idx="4536">
                  <c:v>251.77638892978899</c:v>
                </c:pt>
                <c:pt idx="4537">
                  <c:v>251.83189518837099</c:v>
                </c:pt>
                <c:pt idx="4538">
                  <c:v>251.88740144695399</c:v>
                </c:pt>
                <c:pt idx="4539">
                  <c:v>251.94290770553599</c:v>
                </c:pt>
                <c:pt idx="4540">
                  <c:v>251.99841396411901</c:v>
                </c:pt>
                <c:pt idx="4541">
                  <c:v>252.05392022270101</c:v>
                </c:pt>
                <c:pt idx="4542">
                  <c:v>252.10942648128301</c:v>
                </c:pt>
                <c:pt idx="4543">
                  <c:v>252.164932739866</c:v>
                </c:pt>
                <c:pt idx="4544">
                  <c:v>252.220438998448</c:v>
                </c:pt>
                <c:pt idx="4545">
                  <c:v>252.275945257031</c:v>
                </c:pt>
                <c:pt idx="4546">
                  <c:v>252.331451515613</c:v>
                </c:pt>
                <c:pt idx="4547">
                  <c:v>252.38695777419599</c:v>
                </c:pt>
                <c:pt idx="4548">
                  <c:v>252.44246403277799</c:v>
                </c:pt>
                <c:pt idx="4549">
                  <c:v>252.49797029135999</c:v>
                </c:pt>
                <c:pt idx="4550">
                  <c:v>252.55347654994301</c:v>
                </c:pt>
                <c:pt idx="4551">
                  <c:v>252.60898280852501</c:v>
                </c:pt>
                <c:pt idx="4552">
                  <c:v>252.66448906710801</c:v>
                </c:pt>
                <c:pt idx="4553">
                  <c:v>252.71999532569001</c:v>
                </c:pt>
                <c:pt idx="4554">
                  <c:v>252.77550158427201</c:v>
                </c:pt>
                <c:pt idx="4555">
                  <c:v>252.831007842855</c:v>
                </c:pt>
                <c:pt idx="4556">
                  <c:v>252.886514101437</c:v>
                </c:pt>
                <c:pt idx="4557">
                  <c:v>252.94202036002</c:v>
                </c:pt>
                <c:pt idx="4558">
                  <c:v>252.997526618602</c:v>
                </c:pt>
                <c:pt idx="4559">
                  <c:v>253.05303287718399</c:v>
                </c:pt>
                <c:pt idx="4560">
                  <c:v>253.10853913576699</c:v>
                </c:pt>
                <c:pt idx="4561">
                  <c:v>253.16404539434899</c:v>
                </c:pt>
                <c:pt idx="4562">
                  <c:v>253.21955165293201</c:v>
                </c:pt>
                <c:pt idx="4563">
                  <c:v>253.27505791151401</c:v>
                </c:pt>
                <c:pt idx="4564">
                  <c:v>253.33056417009601</c:v>
                </c:pt>
                <c:pt idx="4565">
                  <c:v>253.38607042867901</c:v>
                </c:pt>
                <c:pt idx="4566">
                  <c:v>253.441576687261</c:v>
                </c:pt>
                <c:pt idx="4567">
                  <c:v>253.497082945844</c:v>
                </c:pt>
                <c:pt idx="4568">
                  <c:v>253.552589204426</c:v>
                </c:pt>
                <c:pt idx="4569">
                  <c:v>253.608095463008</c:v>
                </c:pt>
                <c:pt idx="4570">
                  <c:v>253.66360172159099</c:v>
                </c:pt>
                <c:pt idx="4571">
                  <c:v>253.71910798017299</c:v>
                </c:pt>
                <c:pt idx="4572">
                  <c:v>253.77461423875599</c:v>
                </c:pt>
                <c:pt idx="4573">
                  <c:v>253.83012049733799</c:v>
                </c:pt>
                <c:pt idx="4574">
                  <c:v>253.88562675591999</c:v>
                </c:pt>
                <c:pt idx="4575">
                  <c:v>253.94113301450301</c:v>
                </c:pt>
                <c:pt idx="4576">
                  <c:v>253.99663927308501</c:v>
                </c:pt>
                <c:pt idx="4577">
                  <c:v>254.052145531668</c:v>
                </c:pt>
                <c:pt idx="4578">
                  <c:v>254.10765179025</c:v>
                </c:pt>
                <c:pt idx="4579">
                  <c:v>254.163158048832</c:v>
                </c:pt>
                <c:pt idx="4580">
                  <c:v>254.218664307415</c:v>
                </c:pt>
                <c:pt idx="4581">
                  <c:v>254.274170565997</c:v>
                </c:pt>
                <c:pt idx="4582">
                  <c:v>254.32967682457999</c:v>
                </c:pt>
                <c:pt idx="4583">
                  <c:v>254.38518308316199</c:v>
                </c:pt>
                <c:pt idx="4584">
                  <c:v>254.44068934174501</c:v>
                </c:pt>
                <c:pt idx="4585">
                  <c:v>254.49619560032701</c:v>
                </c:pt>
                <c:pt idx="4586">
                  <c:v>254.55170185890901</c:v>
                </c:pt>
                <c:pt idx="4587">
                  <c:v>254.60720811749201</c:v>
                </c:pt>
                <c:pt idx="4588">
                  <c:v>254.66271437607401</c:v>
                </c:pt>
                <c:pt idx="4589">
                  <c:v>254.718220634657</c:v>
                </c:pt>
                <c:pt idx="4590">
                  <c:v>254.773726893239</c:v>
                </c:pt>
                <c:pt idx="4591">
                  <c:v>254.829233151821</c:v>
                </c:pt>
                <c:pt idx="4592">
                  <c:v>254.88473941040399</c:v>
                </c:pt>
                <c:pt idx="4593">
                  <c:v>254.94024566898599</c:v>
                </c:pt>
                <c:pt idx="4594">
                  <c:v>254.99575192756899</c:v>
                </c:pt>
                <c:pt idx="4595">
                  <c:v>255.05125818615099</c:v>
                </c:pt>
                <c:pt idx="4596">
                  <c:v>255.10676444473299</c:v>
                </c:pt>
                <c:pt idx="4597">
                  <c:v>255.16227070331601</c:v>
                </c:pt>
                <c:pt idx="4598">
                  <c:v>255.21777696189801</c:v>
                </c:pt>
                <c:pt idx="4599">
                  <c:v>255.27328322048101</c:v>
                </c:pt>
                <c:pt idx="4600">
                  <c:v>255.328789479063</c:v>
                </c:pt>
                <c:pt idx="4601">
                  <c:v>255.384295737645</c:v>
                </c:pt>
                <c:pt idx="4602">
                  <c:v>255.439801996228</c:v>
                </c:pt>
                <c:pt idx="4603">
                  <c:v>255.49530825481</c:v>
                </c:pt>
                <c:pt idx="4604">
                  <c:v>255.55081451339299</c:v>
                </c:pt>
                <c:pt idx="4605">
                  <c:v>255.60632077197499</c:v>
                </c:pt>
                <c:pt idx="4606">
                  <c:v>255.66182703055699</c:v>
                </c:pt>
                <c:pt idx="4607">
                  <c:v>255.71733328913999</c:v>
                </c:pt>
                <c:pt idx="4608">
                  <c:v>255.77283954772199</c:v>
                </c:pt>
                <c:pt idx="4609">
                  <c:v>255.82834580630501</c:v>
                </c:pt>
                <c:pt idx="4610">
                  <c:v>255.88385206488701</c:v>
                </c:pt>
                <c:pt idx="4611">
                  <c:v>255.93935832346901</c:v>
                </c:pt>
                <c:pt idx="4612">
                  <c:v>255.994864582052</c:v>
                </c:pt>
                <c:pt idx="4613">
                  <c:v>256.050370840634</c:v>
                </c:pt>
                <c:pt idx="4614">
                  <c:v>256.10587709921703</c:v>
                </c:pt>
                <c:pt idx="4615">
                  <c:v>256.16138335779902</c:v>
                </c:pt>
                <c:pt idx="4616">
                  <c:v>256.21688961638102</c:v>
                </c:pt>
                <c:pt idx="4617">
                  <c:v>256.27239587496399</c:v>
                </c:pt>
                <c:pt idx="4618">
                  <c:v>256.32790213354599</c:v>
                </c:pt>
                <c:pt idx="4619">
                  <c:v>256.38340839212901</c:v>
                </c:pt>
                <c:pt idx="4620">
                  <c:v>256.43891465071101</c:v>
                </c:pt>
                <c:pt idx="4621">
                  <c:v>256.49442090929301</c:v>
                </c:pt>
                <c:pt idx="4622">
                  <c:v>256.54992716787598</c:v>
                </c:pt>
                <c:pt idx="4623">
                  <c:v>256.60543342645798</c:v>
                </c:pt>
                <c:pt idx="4624">
                  <c:v>256.660939685041</c:v>
                </c:pt>
                <c:pt idx="4625">
                  <c:v>256.716445943623</c:v>
                </c:pt>
                <c:pt idx="4626">
                  <c:v>256.77195220220602</c:v>
                </c:pt>
                <c:pt idx="4627">
                  <c:v>256.82745846078802</c:v>
                </c:pt>
                <c:pt idx="4628">
                  <c:v>256.88296471937002</c:v>
                </c:pt>
                <c:pt idx="4629">
                  <c:v>256.93847097795299</c:v>
                </c:pt>
                <c:pt idx="4630">
                  <c:v>256.99397723653499</c:v>
                </c:pt>
                <c:pt idx="4631">
                  <c:v>257.04948349511801</c:v>
                </c:pt>
                <c:pt idx="4632">
                  <c:v>257.10498975370001</c:v>
                </c:pt>
                <c:pt idx="4633">
                  <c:v>257.16049601228201</c:v>
                </c:pt>
                <c:pt idx="4634">
                  <c:v>257.21600227086498</c:v>
                </c:pt>
                <c:pt idx="4635">
                  <c:v>257.27150852944698</c:v>
                </c:pt>
                <c:pt idx="4636">
                  <c:v>257.32701478803</c:v>
                </c:pt>
                <c:pt idx="4637">
                  <c:v>257.382521046612</c:v>
                </c:pt>
                <c:pt idx="4638">
                  <c:v>257.438027305194</c:v>
                </c:pt>
                <c:pt idx="4639">
                  <c:v>257.49353356377702</c:v>
                </c:pt>
                <c:pt idx="4640">
                  <c:v>257.54903982235902</c:v>
                </c:pt>
                <c:pt idx="4641">
                  <c:v>257.60454608094199</c:v>
                </c:pt>
                <c:pt idx="4642">
                  <c:v>257.66005233952399</c:v>
                </c:pt>
                <c:pt idx="4643">
                  <c:v>257.71555859810599</c:v>
                </c:pt>
                <c:pt idx="4644">
                  <c:v>257.77106485668901</c:v>
                </c:pt>
                <c:pt idx="4645">
                  <c:v>257.82657111527101</c:v>
                </c:pt>
                <c:pt idx="4646">
                  <c:v>257.88207737385397</c:v>
                </c:pt>
                <c:pt idx="4647">
                  <c:v>257.93758363243597</c:v>
                </c:pt>
                <c:pt idx="4648">
                  <c:v>257.99308989101797</c:v>
                </c:pt>
                <c:pt idx="4649">
                  <c:v>258.048596149601</c:v>
                </c:pt>
                <c:pt idx="4650">
                  <c:v>258.104102408183</c:v>
                </c:pt>
                <c:pt idx="4651">
                  <c:v>258.15960866676602</c:v>
                </c:pt>
                <c:pt idx="4652">
                  <c:v>258.21511492534802</c:v>
                </c:pt>
                <c:pt idx="4653">
                  <c:v>258.27062118393002</c:v>
                </c:pt>
                <c:pt idx="4654">
                  <c:v>258.32612744251298</c:v>
                </c:pt>
                <c:pt idx="4655">
                  <c:v>258.38163370109498</c:v>
                </c:pt>
                <c:pt idx="4656">
                  <c:v>258.43713995967801</c:v>
                </c:pt>
                <c:pt idx="4657">
                  <c:v>258.49264621826001</c:v>
                </c:pt>
                <c:pt idx="4658">
                  <c:v>258.54815247684201</c:v>
                </c:pt>
                <c:pt idx="4659">
                  <c:v>258.60365873542497</c:v>
                </c:pt>
                <c:pt idx="4660">
                  <c:v>258.65916499400703</c:v>
                </c:pt>
                <c:pt idx="4661">
                  <c:v>258.71467125258999</c:v>
                </c:pt>
                <c:pt idx="4662">
                  <c:v>258.77017751117199</c:v>
                </c:pt>
                <c:pt idx="4663">
                  <c:v>258.82568376975502</c:v>
                </c:pt>
                <c:pt idx="4664">
                  <c:v>258.88119002833702</c:v>
                </c:pt>
                <c:pt idx="4665">
                  <c:v>258.93669628691902</c:v>
                </c:pt>
                <c:pt idx="4666">
                  <c:v>258.99220254550198</c:v>
                </c:pt>
                <c:pt idx="4667">
                  <c:v>259.04770880408398</c:v>
                </c:pt>
                <c:pt idx="4668">
                  <c:v>259.10321506266598</c:v>
                </c:pt>
                <c:pt idx="4669">
                  <c:v>259.158721321249</c:v>
                </c:pt>
                <c:pt idx="4670">
                  <c:v>259.214227579831</c:v>
                </c:pt>
                <c:pt idx="4671">
                  <c:v>259.26973383841403</c:v>
                </c:pt>
                <c:pt idx="4672">
                  <c:v>259.32524009699603</c:v>
                </c:pt>
                <c:pt idx="4673">
                  <c:v>259.38074635557899</c:v>
                </c:pt>
                <c:pt idx="4674">
                  <c:v>259.43625261416099</c:v>
                </c:pt>
                <c:pt idx="4675">
                  <c:v>259.49175887274299</c:v>
                </c:pt>
                <c:pt idx="4676">
                  <c:v>259.54726513132601</c:v>
                </c:pt>
                <c:pt idx="4677">
                  <c:v>259.60277138990801</c:v>
                </c:pt>
                <c:pt idx="4678">
                  <c:v>259.65827764849098</c:v>
                </c:pt>
                <c:pt idx="4679">
                  <c:v>259.71378390707298</c:v>
                </c:pt>
                <c:pt idx="4680">
                  <c:v>259.76929016565498</c:v>
                </c:pt>
                <c:pt idx="4681">
                  <c:v>259.824796424238</c:v>
                </c:pt>
                <c:pt idx="4682">
                  <c:v>259.88030268282</c:v>
                </c:pt>
                <c:pt idx="4683">
                  <c:v>259.93580894140302</c:v>
                </c:pt>
                <c:pt idx="4684">
                  <c:v>259.99131519998502</c:v>
                </c:pt>
                <c:pt idx="4685">
                  <c:v>260.04682145856702</c:v>
                </c:pt>
                <c:pt idx="4686">
                  <c:v>260.10232771714999</c:v>
                </c:pt>
                <c:pt idx="4687">
                  <c:v>260.15783397573199</c:v>
                </c:pt>
                <c:pt idx="4688">
                  <c:v>260.21334023431501</c:v>
                </c:pt>
                <c:pt idx="4689">
                  <c:v>260.26884649289701</c:v>
                </c:pt>
                <c:pt idx="4690">
                  <c:v>260.32435275147901</c:v>
                </c:pt>
                <c:pt idx="4691">
                  <c:v>260.37985901006198</c:v>
                </c:pt>
                <c:pt idx="4692">
                  <c:v>260.43536526864398</c:v>
                </c:pt>
                <c:pt idx="4693">
                  <c:v>260.490871527227</c:v>
                </c:pt>
                <c:pt idx="4694">
                  <c:v>260.546377785809</c:v>
                </c:pt>
                <c:pt idx="4695">
                  <c:v>260.601884044391</c:v>
                </c:pt>
                <c:pt idx="4696">
                  <c:v>260.65739030297402</c:v>
                </c:pt>
                <c:pt idx="4697">
                  <c:v>260.71289656155602</c:v>
                </c:pt>
                <c:pt idx="4698">
                  <c:v>260.76840282013899</c:v>
                </c:pt>
                <c:pt idx="4699">
                  <c:v>260.82390907872099</c:v>
                </c:pt>
                <c:pt idx="4700">
                  <c:v>260.87941533730401</c:v>
                </c:pt>
                <c:pt idx="4701">
                  <c:v>260.93492159588601</c:v>
                </c:pt>
                <c:pt idx="4702">
                  <c:v>260.99042785446801</c:v>
                </c:pt>
                <c:pt idx="4703">
                  <c:v>261.04593411305098</c:v>
                </c:pt>
                <c:pt idx="4704">
                  <c:v>261.10144037163298</c:v>
                </c:pt>
                <c:pt idx="4705">
                  <c:v>261.15694663021497</c:v>
                </c:pt>
                <c:pt idx="4706">
                  <c:v>261.212452888798</c:v>
                </c:pt>
                <c:pt idx="4707">
                  <c:v>261.26795914738</c:v>
                </c:pt>
                <c:pt idx="4708">
                  <c:v>261.32346540596302</c:v>
                </c:pt>
                <c:pt idx="4709">
                  <c:v>261.37897166454502</c:v>
                </c:pt>
                <c:pt idx="4710">
                  <c:v>261.43447792312799</c:v>
                </c:pt>
                <c:pt idx="4711">
                  <c:v>261.48998418170999</c:v>
                </c:pt>
                <c:pt idx="4712">
                  <c:v>261.54549044029199</c:v>
                </c:pt>
                <c:pt idx="4713">
                  <c:v>261.60099669887501</c:v>
                </c:pt>
                <c:pt idx="4714">
                  <c:v>261.65650295745701</c:v>
                </c:pt>
                <c:pt idx="4715">
                  <c:v>261.71200921603997</c:v>
                </c:pt>
                <c:pt idx="4716">
                  <c:v>261.76751547462197</c:v>
                </c:pt>
                <c:pt idx="4717">
                  <c:v>261.82302173320397</c:v>
                </c:pt>
                <c:pt idx="4718">
                  <c:v>261.878527991787</c:v>
                </c:pt>
                <c:pt idx="4719">
                  <c:v>261.934034250369</c:v>
                </c:pt>
                <c:pt idx="4720">
                  <c:v>261.98954050895202</c:v>
                </c:pt>
                <c:pt idx="4721">
                  <c:v>262.04504676753402</c:v>
                </c:pt>
                <c:pt idx="4722">
                  <c:v>262.10055302611602</c:v>
                </c:pt>
                <c:pt idx="4723">
                  <c:v>262.15605928469898</c:v>
                </c:pt>
                <c:pt idx="4724">
                  <c:v>262.21156554328098</c:v>
                </c:pt>
                <c:pt idx="4725">
                  <c:v>262.26707180186401</c:v>
                </c:pt>
                <c:pt idx="4726">
                  <c:v>262.32257806044601</c:v>
                </c:pt>
                <c:pt idx="4727">
                  <c:v>262.37808431902801</c:v>
                </c:pt>
                <c:pt idx="4728">
                  <c:v>262.43359057761103</c:v>
                </c:pt>
                <c:pt idx="4729">
                  <c:v>262.48909683619303</c:v>
                </c:pt>
                <c:pt idx="4730">
                  <c:v>262.54460309477599</c:v>
                </c:pt>
                <c:pt idx="4731">
                  <c:v>262.60010935335799</c:v>
                </c:pt>
                <c:pt idx="4732">
                  <c:v>262.65561561193999</c:v>
                </c:pt>
                <c:pt idx="4733">
                  <c:v>262.71112187052302</c:v>
                </c:pt>
                <c:pt idx="4734">
                  <c:v>262.76662812910502</c:v>
                </c:pt>
                <c:pt idx="4735">
                  <c:v>262.82213438768798</c:v>
                </c:pt>
                <c:pt idx="4736">
                  <c:v>262.87764064626998</c:v>
                </c:pt>
                <c:pt idx="4737">
                  <c:v>262.93314690485198</c:v>
                </c:pt>
                <c:pt idx="4738">
                  <c:v>262.988653163435</c:v>
                </c:pt>
                <c:pt idx="4739">
                  <c:v>263.044159422017</c:v>
                </c:pt>
                <c:pt idx="4740">
                  <c:v>263.09966568060003</c:v>
                </c:pt>
                <c:pt idx="4741">
                  <c:v>263.15517193918203</c:v>
                </c:pt>
                <c:pt idx="4742">
                  <c:v>263.21067819776403</c:v>
                </c:pt>
                <c:pt idx="4743">
                  <c:v>263.26618445634699</c:v>
                </c:pt>
                <c:pt idx="4744">
                  <c:v>263.32169071492899</c:v>
                </c:pt>
                <c:pt idx="4745">
                  <c:v>263.37719697351201</c:v>
                </c:pt>
                <c:pt idx="4746">
                  <c:v>263.43270323209401</c:v>
                </c:pt>
                <c:pt idx="4747">
                  <c:v>263.48820949067698</c:v>
                </c:pt>
                <c:pt idx="4748">
                  <c:v>263.54371574925898</c:v>
                </c:pt>
                <c:pt idx="4749">
                  <c:v>263.59922200784098</c:v>
                </c:pt>
                <c:pt idx="4750">
                  <c:v>263.654728266424</c:v>
                </c:pt>
                <c:pt idx="4751">
                  <c:v>263.710234525006</c:v>
                </c:pt>
                <c:pt idx="4752">
                  <c:v>263.76574078358902</c:v>
                </c:pt>
                <c:pt idx="4753">
                  <c:v>263.82124704217102</c:v>
                </c:pt>
                <c:pt idx="4754">
                  <c:v>263.87675330075302</c:v>
                </c:pt>
                <c:pt idx="4755">
                  <c:v>263.93225955933599</c:v>
                </c:pt>
                <c:pt idx="4756">
                  <c:v>263.98776581791799</c:v>
                </c:pt>
                <c:pt idx="4757">
                  <c:v>264.04327207650101</c:v>
                </c:pt>
                <c:pt idx="4758">
                  <c:v>264.09877833508301</c:v>
                </c:pt>
                <c:pt idx="4759">
                  <c:v>264.15428459366501</c:v>
                </c:pt>
                <c:pt idx="4760">
                  <c:v>264.20979085224798</c:v>
                </c:pt>
                <c:pt idx="4761">
                  <c:v>264.26529711082998</c:v>
                </c:pt>
                <c:pt idx="4762">
                  <c:v>264.320803369413</c:v>
                </c:pt>
                <c:pt idx="4763">
                  <c:v>264.376309627995</c:v>
                </c:pt>
                <c:pt idx="4764">
                  <c:v>264.431815886577</c:v>
                </c:pt>
                <c:pt idx="4765">
                  <c:v>264.48732214516002</c:v>
                </c:pt>
                <c:pt idx="4766">
                  <c:v>264.54282840374202</c:v>
                </c:pt>
                <c:pt idx="4767">
                  <c:v>264.59833466232499</c:v>
                </c:pt>
                <c:pt idx="4768">
                  <c:v>264.65384092090699</c:v>
                </c:pt>
                <c:pt idx="4769">
                  <c:v>264.70934717948899</c:v>
                </c:pt>
                <c:pt idx="4770">
                  <c:v>264.76485343807201</c:v>
                </c:pt>
                <c:pt idx="4771">
                  <c:v>264.82035969665401</c:v>
                </c:pt>
                <c:pt idx="4772">
                  <c:v>264.87586595523697</c:v>
                </c:pt>
                <c:pt idx="4773">
                  <c:v>264.93137221381897</c:v>
                </c:pt>
                <c:pt idx="4774">
                  <c:v>264.98687847240097</c:v>
                </c:pt>
                <c:pt idx="4775">
                  <c:v>265.042384730984</c:v>
                </c:pt>
                <c:pt idx="4776">
                  <c:v>265.097890989566</c:v>
                </c:pt>
                <c:pt idx="4777">
                  <c:v>265.15339724814902</c:v>
                </c:pt>
                <c:pt idx="4778">
                  <c:v>265.20890350673102</c:v>
                </c:pt>
                <c:pt idx="4779">
                  <c:v>265.26440976531302</c:v>
                </c:pt>
                <c:pt idx="4780">
                  <c:v>265.31991602389598</c:v>
                </c:pt>
                <c:pt idx="4781">
                  <c:v>265.37542228247798</c:v>
                </c:pt>
                <c:pt idx="4782">
                  <c:v>265.43092854106101</c:v>
                </c:pt>
                <c:pt idx="4783">
                  <c:v>265.48643479964301</c:v>
                </c:pt>
                <c:pt idx="4784">
                  <c:v>265.54194105822597</c:v>
                </c:pt>
                <c:pt idx="4785">
                  <c:v>265.59744731680797</c:v>
                </c:pt>
                <c:pt idx="4786">
                  <c:v>265.65295357538997</c:v>
                </c:pt>
                <c:pt idx="4787">
                  <c:v>265.708459833973</c:v>
                </c:pt>
                <c:pt idx="4788">
                  <c:v>265.76396609255499</c:v>
                </c:pt>
                <c:pt idx="4789">
                  <c:v>265.81947235113802</c:v>
                </c:pt>
                <c:pt idx="4790">
                  <c:v>265.87497860972002</c:v>
                </c:pt>
                <c:pt idx="4791">
                  <c:v>265.93048486830202</c:v>
                </c:pt>
                <c:pt idx="4792">
                  <c:v>265.98599112688498</c:v>
                </c:pt>
                <c:pt idx="4793">
                  <c:v>266.04149738546698</c:v>
                </c:pt>
                <c:pt idx="4794">
                  <c:v>266.09700364405001</c:v>
                </c:pt>
                <c:pt idx="4795">
                  <c:v>266.152509902632</c:v>
                </c:pt>
                <c:pt idx="4796">
                  <c:v>266.208016161214</c:v>
                </c:pt>
                <c:pt idx="4797">
                  <c:v>266.26352241979703</c:v>
                </c:pt>
                <c:pt idx="4798">
                  <c:v>266.31902867837903</c:v>
                </c:pt>
                <c:pt idx="4799">
                  <c:v>266.37453493696199</c:v>
                </c:pt>
                <c:pt idx="4800">
                  <c:v>266.43004119554399</c:v>
                </c:pt>
                <c:pt idx="4801">
                  <c:v>266.48554745412599</c:v>
                </c:pt>
                <c:pt idx="4802">
                  <c:v>266.54105371270902</c:v>
                </c:pt>
                <c:pt idx="4803">
                  <c:v>266.59655997129101</c:v>
                </c:pt>
                <c:pt idx="4804">
                  <c:v>266.65206622987398</c:v>
                </c:pt>
                <c:pt idx="4805">
                  <c:v>266.70757248845598</c:v>
                </c:pt>
                <c:pt idx="4806">
                  <c:v>266.76307874703798</c:v>
                </c:pt>
                <c:pt idx="4807">
                  <c:v>266.818585005621</c:v>
                </c:pt>
                <c:pt idx="4808">
                  <c:v>266.874091264203</c:v>
                </c:pt>
                <c:pt idx="4809">
                  <c:v>266.92959752278603</c:v>
                </c:pt>
                <c:pt idx="4810">
                  <c:v>266.98510378136803</c:v>
                </c:pt>
                <c:pt idx="4811">
                  <c:v>267.04061003995002</c:v>
                </c:pt>
                <c:pt idx="4812">
                  <c:v>267.09611629853299</c:v>
                </c:pt>
                <c:pt idx="4813">
                  <c:v>267.15162255711499</c:v>
                </c:pt>
                <c:pt idx="4814">
                  <c:v>267.20712881569801</c:v>
                </c:pt>
                <c:pt idx="4815">
                  <c:v>267.26263507428001</c:v>
                </c:pt>
                <c:pt idx="4816">
                  <c:v>267.31814133286201</c:v>
                </c:pt>
                <c:pt idx="4817">
                  <c:v>267.37364759144498</c:v>
                </c:pt>
                <c:pt idx="4818">
                  <c:v>267.42915385002698</c:v>
                </c:pt>
                <c:pt idx="4819">
                  <c:v>267.48466010861</c:v>
                </c:pt>
                <c:pt idx="4820">
                  <c:v>267.540166367192</c:v>
                </c:pt>
                <c:pt idx="4821">
                  <c:v>267.595672625774</c:v>
                </c:pt>
                <c:pt idx="4822">
                  <c:v>267.65117888435702</c:v>
                </c:pt>
                <c:pt idx="4823">
                  <c:v>267.70668514293902</c:v>
                </c:pt>
                <c:pt idx="4824">
                  <c:v>267.76219140152199</c:v>
                </c:pt>
                <c:pt idx="4825">
                  <c:v>267.81769766010399</c:v>
                </c:pt>
                <c:pt idx="4826">
                  <c:v>267.87320391868701</c:v>
                </c:pt>
                <c:pt idx="4827">
                  <c:v>267.92871017726901</c:v>
                </c:pt>
                <c:pt idx="4828">
                  <c:v>267.98421643585101</c:v>
                </c:pt>
                <c:pt idx="4829">
                  <c:v>268.03972269443398</c:v>
                </c:pt>
                <c:pt idx="4830">
                  <c:v>268.09522895301598</c:v>
                </c:pt>
                <c:pt idx="4831">
                  <c:v>268.150735211599</c:v>
                </c:pt>
                <c:pt idx="4832">
                  <c:v>268.206241470181</c:v>
                </c:pt>
                <c:pt idx="4833">
                  <c:v>268.261747728763</c:v>
                </c:pt>
                <c:pt idx="4834">
                  <c:v>268.31725398734602</c:v>
                </c:pt>
                <c:pt idx="4835">
                  <c:v>268.37276024592802</c:v>
                </c:pt>
                <c:pt idx="4836">
                  <c:v>268.42826650451099</c:v>
                </c:pt>
                <c:pt idx="4837">
                  <c:v>268.48377276309299</c:v>
                </c:pt>
                <c:pt idx="4838">
                  <c:v>268.53927902167499</c:v>
                </c:pt>
                <c:pt idx="4839">
                  <c:v>268.59478528025801</c:v>
                </c:pt>
                <c:pt idx="4840">
                  <c:v>268.65029153884001</c:v>
                </c:pt>
                <c:pt idx="4841">
                  <c:v>268.70579779742297</c:v>
                </c:pt>
                <c:pt idx="4842">
                  <c:v>268.76130405600497</c:v>
                </c:pt>
                <c:pt idx="4843">
                  <c:v>268.81681031458697</c:v>
                </c:pt>
                <c:pt idx="4844">
                  <c:v>268.87231657317</c:v>
                </c:pt>
                <c:pt idx="4845">
                  <c:v>268.927822831752</c:v>
                </c:pt>
                <c:pt idx="4846">
                  <c:v>268.98332909033502</c:v>
                </c:pt>
                <c:pt idx="4847">
                  <c:v>269.03883534891702</c:v>
                </c:pt>
                <c:pt idx="4848">
                  <c:v>269.09434160749902</c:v>
                </c:pt>
                <c:pt idx="4849">
                  <c:v>269.14984786608198</c:v>
                </c:pt>
                <c:pt idx="4850">
                  <c:v>269.20535412466398</c:v>
                </c:pt>
                <c:pt idx="4851">
                  <c:v>269.26086038324701</c:v>
                </c:pt>
                <c:pt idx="4852">
                  <c:v>269.31636664182901</c:v>
                </c:pt>
                <c:pt idx="4853">
                  <c:v>269.37187290041101</c:v>
                </c:pt>
                <c:pt idx="4854">
                  <c:v>269.42737915899397</c:v>
                </c:pt>
                <c:pt idx="4855">
                  <c:v>269.48288541757597</c:v>
                </c:pt>
                <c:pt idx="4856">
                  <c:v>269.53839167615899</c:v>
                </c:pt>
                <c:pt idx="4857">
                  <c:v>269.59389793474099</c:v>
                </c:pt>
                <c:pt idx="4858">
                  <c:v>269.64940419332299</c:v>
                </c:pt>
                <c:pt idx="4859">
                  <c:v>269.70491045190602</c:v>
                </c:pt>
                <c:pt idx="4860">
                  <c:v>269.76041671048802</c:v>
                </c:pt>
                <c:pt idx="4861">
                  <c:v>269.81592296907098</c:v>
                </c:pt>
                <c:pt idx="4862">
                  <c:v>269.87142922765298</c:v>
                </c:pt>
                <c:pt idx="4863">
                  <c:v>269.92693548623498</c:v>
                </c:pt>
                <c:pt idx="4864">
                  <c:v>269.982441744818</c:v>
                </c:pt>
                <c:pt idx="4865">
                  <c:v>270.0379480034</c:v>
                </c:pt>
                <c:pt idx="4866">
                  <c:v>270.09345426198303</c:v>
                </c:pt>
                <c:pt idx="4867">
                  <c:v>270.14896052056503</c:v>
                </c:pt>
                <c:pt idx="4868">
                  <c:v>270.20446677914799</c:v>
                </c:pt>
                <c:pt idx="4869">
                  <c:v>270.25997303772999</c:v>
                </c:pt>
                <c:pt idx="4870">
                  <c:v>270.31547929631199</c:v>
                </c:pt>
                <c:pt idx="4871">
                  <c:v>270.37098555489501</c:v>
                </c:pt>
                <c:pt idx="4872">
                  <c:v>270.42649181347701</c:v>
                </c:pt>
                <c:pt idx="4873">
                  <c:v>270.48199807205998</c:v>
                </c:pt>
                <c:pt idx="4874">
                  <c:v>270.53750433064198</c:v>
                </c:pt>
                <c:pt idx="4875">
                  <c:v>270.59301058922398</c:v>
                </c:pt>
                <c:pt idx="4876">
                  <c:v>270.648516847807</c:v>
                </c:pt>
                <c:pt idx="4877">
                  <c:v>270.704023106389</c:v>
                </c:pt>
                <c:pt idx="4878">
                  <c:v>270.75952936497202</c:v>
                </c:pt>
                <c:pt idx="4879">
                  <c:v>270.81503562355402</c:v>
                </c:pt>
                <c:pt idx="4880">
                  <c:v>270.87054188213602</c:v>
                </c:pt>
                <c:pt idx="4881">
                  <c:v>270.92604814071899</c:v>
                </c:pt>
                <c:pt idx="4882">
                  <c:v>270.98155439930099</c:v>
                </c:pt>
                <c:pt idx="4883">
                  <c:v>271.03706065788401</c:v>
                </c:pt>
                <c:pt idx="4884">
                  <c:v>271.09256691646601</c:v>
                </c:pt>
                <c:pt idx="4885">
                  <c:v>271.14807317504801</c:v>
                </c:pt>
                <c:pt idx="4886">
                  <c:v>271.20357943363098</c:v>
                </c:pt>
                <c:pt idx="4887">
                  <c:v>271.25908569221298</c:v>
                </c:pt>
                <c:pt idx="4888">
                  <c:v>271.314591950796</c:v>
                </c:pt>
                <c:pt idx="4889">
                  <c:v>271.370098209378</c:v>
                </c:pt>
                <c:pt idx="4890">
                  <c:v>271.42560446796</c:v>
                </c:pt>
                <c:pt idx="4891">
                  <c:v>271.48111072654302</c:v>
                </c:pt>
                <c:pt idx="4892">
                  <c:v>271.53661698512502</c:v>
                </c:pt>
                <c:pt idx="4893">
                  <c:v>271.59212324370799</c:v>
                </c:pt>
                <c:pt idx="4894">
                  <c:v>271.64762950228999</c:v>
                </c:pt>
                <c:pt idx="4895">
                  <c:v>271.70313576087199</c:v>
                </c:pt>
                <c:pt idx="4896">
                  <c:v>271.75864201945501</c:v>
                </c:pt>
                <c:pt idx="4897">
                  <c:v>271.81414827803701</c:v>
                </c:pt>
                <c:pt idx="4898">
                  <c:v>271.86965453661998</c:v>
                </c:pt>
                <c:pt idx="4899">
                  <c:v>271.92516079520198</c:v>
                </c:pt>
                <c:pt idx="4900">
                  <c:v>271.98066705378398</c:v>
                </c:pt>
                <c:pt idx="4901">
                  <c:v>272.036173312367</c:v>
                </c:pt>
                <c:pt idx="4902">
                  <c:v>272.091679570949</c:v>
                </c:pt>
                <c:pt idx="4903">
                  <c:v>272.14718582953202</c:v>
                </c:pt>
                <c:pt idx="4904">
                  <c:v>272.20269208811402</c:v>
                </c:pt>
                <c:pt idx="4905">
                  <c:v>272.25819834669602</c:v>
                </c:pt>
                <c:pt idx="4906">
                  <c:v>272.31370460527899</c:v>
                </c:pt>
                <c:pt idx="4907">
                  <c:v>272.36921086386099</c:v>
                </c:pt>
                <c:pt idx="4908">
                  <c:v>272.42471712244401</c:v>
                </c:pt>
                <c:pt idx="4909">
                  <c:v>272.48022338102601</c:v>
                </c:pt>
                <c:pt idx="4910">
                  <c:v>272.53572963960897</c:v>
                </c:pt>
                <c:pt idx="4911">
                  <c:v>272.59123589819097</c:v>
                </c:pt>
                <c:pt idx="4912">
                  <c:v>272.64674215677297</c:v>
                </c:pt>
                <c:pt idx="4913">
                  <c:v>272.702248415356</c:v>
                </c:pt>
                <c:pt idx="4914">
                  <c:v>272.757754673938</c:v>
                </c:pt>
                <c:pt idx="4915">
                  <c:v>272.81326093252102</c:v>
                </c:pt>
                <c:pt idx="4916">
                  <c:v>272.86876719110302</c:v>
                </c:pt>
                <c:pt idx="4917">
                  <c:v>272.92427344968502</c:v>
                </c:pt>
                <c:pt idx="4918">
                  <c:v>272.97977970826798</c:v>
                </c:pt>
                <c:pt idx="4919">
                  <c:v>273.03528596684998</c:v>
                </c:pt>
                <c:pt idx="4920">
                  <c:v>273.09079222543301</c:v>
                </c:pt>
                <c:pt idx="4921">
                  <c:v>273.14629848401501</c:v>
                </c:pt>
                <c:pt idx="4922">
                  <c:v>273.20180474259701</c:v>
                </c:pt>
                <c:pt idx="4923">
                  <c:v>273.25731100118003</c:v>
                </c:pt>
                <c:pt idx="4924">
                  <c:v>273.31281725976203</c:v>
                </c:pt>
                <c:pt idx="4925">
                  <c:v>273.36832351834499</c:v>
                </c:pt>
                <c:pt idx="4926">
                  <c:v>273.42382977692699</c:v>
                </c:pt>
                <c:pt idx="4927">
                  <c:v>273.47933603550899</c:v>
                </c:pt>
                <c:pt idx="4928">
                  <c:v>273.53484229409202</c:v>
                </c:pt>
                <c:pt idx="4929">
                  <c:v>273.59034855267402</c:v>
                </c:pt>
                <c:pt idx="4930">
                  <c:v>273.64585481125698</c:v>
                </c:pt>
                <c:pt idx="4931">
                  <c:v>273.70136106983898</c:v>
                </c:pt>
                <c:pt idx="4932">
                  <c:v>273.75686732842098</c:v>
                </c:pt>
                <c:pt idx="4933">
                  <c:v>273.812373587004</c:v>
                </c:pt>
                <c:pt idx="4934">
                  <c:v>273.867879845586</c:v>
                </c:pt>
                <c:pt idx="4935">
                  <c:v>273.92338610416903</c:v>
                </c:pt>
                <c:pt idx="4936">
                  <c:v>273.97889236275103</c:v>
                </c:pt>
                <c:pt idx="4937">
                  <c:v>274.03439862133303</c:v>
                </c:pt>
                <c:pt idx="4938">
                  <c:v>274.08990487991599</c:v>
                </c:pt>
                <c:pt idx="4939">
                  <c:v>274.14541113849799</c:v>
                </c:pt>
                <c:pt idx="4940">
                  <c:v>274.20091739708101</c:v>
                </c:pt>
                <c:pt idx="4941">
                  <c:v>274.25642365566301</c:v>
                </c:pt>
                <c:pt idx="4942">
                  <c:v>274.31192991424501</c:v>
                </c:pt>
                <c:pt idx="4943">
                  <c:v>274.36743617282798</c:v>
                </c:pt>
                <c:pt idx="4944">
                  <c:v>274.42294243140998</c:v>
                </c:pt>
                <c:pt idx="4945">
                  <c:v>274.478448689993</c:v>
                </c:pt>
                <c:pt idx="4946">
                  <c:v>274.533954948575</c:v>
                </c:pt>
                <c:pt idx="4947">
                  <c:v>274.58946120715802</c:v>
                </c:pt>
                <c:pt idx="4948">
                  <c:v>274.64496746574002</c:v>
                </c:pt>
                <c:pt idx="4949">
                  <c:v>274.70047372432202</c:v>
                </c:pt>
                <c:pt idx="4950">
                  <c:v>274.75597998290499</c:v>
                </c:pt>
                <c:pt idx="4951">
                  <c:v>274.81148624148699</c:v>
                </c:pt>
                <c:pt idx="4952">
                  <c:v>274.86699250007001</c:v>
                </c:pt>
                <c:pt idx="4953">
                  <c:v>274.92249875865201</c:v>
                </c:pt>
                <c:pt idx="4954">
                  <c:v>274.97800501723401</c:v>
                </c:pt>
                <c:pt idx="4955">
                  <c:v>275.03351127581698</c:v>
                </c:pt>
                <c:pt idx="4956">
                  <c:v>275.08901753439898</c:v>
                </c:pt>
                <c:pt idx="4957">
                  <c:v>275.144523792982</c:v>
                </c:pt>
                <c:pt idx="4958">
                  <c:v>275.200030051564</c:v>
                </c:pt>
                <c:pt idx="4959">
                  <c:v>275.255536310146</c:v>
                </c:pt>
                <c:pt idx="4960">
                  <c:v>275.31104256872902</c:v>
                </c:pt>
                <c:pt idx="4961">
                  <c:v>275.36654882731102</c:v>
                </c:pt>
                <c:pt idx="4962">
                  <c:v>275.42205508589399</c:v>
                </c:pt>
                <c:pt idx="4963">
                  <c:v>275.47756134447599</c:v>
                </c:pt>
                <c:pt idx="4964">
                  <c:v>275.53306760305799</c:v>
                </c:pt>
                <c:pt idx="4965">
                  <c:v>275.58857386164101</c:v>
                </c:pt>
                <c:pt idx="4966">
                  <c:v>275.64408012022301</c:v>
                </c:pt>
                <c:pt idx="4967">
                  <c:v>275.69958637880598</c:v>
                </c:pt>
                <c:pt idx="4968">
                  <c:v>275.75509263738797</c:v>
                </c:pt>
                <c:pt idx="4969">
                  <c:v>275.81059889596997</c:v>
                </c:pt>
                <c:pt idx="4970">
                  <c:v>275.866105154553</c:v>
                </c:pt>
                <c:pt idx="4971">
                  <c:v>275.921611413135</c:v>
                </c:pt>
                <c:pt idx="4972">
                  <c:v>275.97711767171802</c:v>
                </c:pt>
                <c:pt idx="4973">
                  <c:v>276.03262393030002</c:v>
                </c:pt>
                <c:pt idx="4974">
                  <c:v>276.08813018888202</c:v>
                </c:pt>
                <c:pt idx="4975">
                  <c:v>276.14363644746498</c:v>
                </c:pt>
                <c:pt idx="4976">
                  <c:v>276.19914270604698</c:v>
                </c:pt>
                <c:pt idx="4977">
                  <c:v>276.25464896463001</c:v>
                </c:pt>
                <c:pt idx="4978">
                  <c:v>276.31015522321201</c:v>
                </c:pt>
                <c:pt idx="4979">
                  <c:v>276.36566148179401</c:v>
                </c:pt>
                <c:pt idx="4980">
                  <c:v>276.42116774037697</c:v>
                </c:pt>
                <c:pt idx="4981">
                  <c:v>276.47667399895897</c:v>
                </c:pt>
                <c:pt idx="4982">
                  <c:v>276.532180257542</c:v>
                </c:pt>
                <c:pt idx="4983">
                  <c:v>276.58768651612399</c:v>
                </c:pt>
                <c:pt idx="4984">
                  <c:v>276.64319277470702</c:v>
                </c:pt>
                <c:pt idx="4985">
                  <c:v>276.69869903328902</c:v>
                </c:pt>
                <c:pt idx="4986">
                  <c:v>276.75420529187102</c:v>
                </c:pt>
                <c:pt idx="4987">
                  <c:v>276.80971155045398</c:v>
                </c:pt>
                <c:pt idx="4988">
                  <c:v>276.86521780903598</c:v>
                </c:pt>
                <c:pt idx="4989">
                  <c:v>276.92072406761798</c:v>
                </c:pt>
                <c:pt idx="4990">
                  <c:v>276.97623032620101</c:v>
                </c:pt>
                <c:pt idx="4991">
                  <c:v>277.031736584783</c:v>
                </c:pt>
                <c:pt idx="4992">
                  <c:v>277.08724284336603</c:v>
                </c:pt>
                <c:pt idx="4993">
                  <c:v>277.14274910194803</c:v>
                </c:pt>
                <c:pt idx="4994">
                  <c:v>277.19825536053099</c:v>
                </c:pt>
                <c:pt idx="4995">
                  <c:v>277.25376161911299</c:v>
                </c:pt>
                <c:pt idx="4996">
                  <c:v>277.30926787769499</c:v>
                </c:pt>
                <c:pt idx="4997">
                  <c:v>277.36477413627802</c:v>
                </c:pt>
                <c:pt idx="4998">
                  <c:v>277.42028039486001</c:v>
                </c:pt>
                <c:pt idx="4999">
                  <c:v>277.47578665344298</c:v>
                </c:pt>
                <c:pt idx="5000">
                  <c:v>277.53129291202498</c:v>
                </c:pt>
                <c:pt idx="5001">
                  <c:v>277.58679917060698</c:v>
                </c:pt>
                <c:pt idx="5002">
                  <c:v>277.64230542919</c:v>
                </c:pt>
                <c:pt idx="5003">
                  <c:v>277.697811687772</c:v>
                </c:pt>
                <c:pt idx="5004">
                  <c:v>277.75331794635503</c:v>
                </c:pt>
                <c:pt idx="5005">
                  <c:v>277.80882420493703</c:v>
                </c:pt>
                <c:pt idx="5006">
                  <c:v>277.86433046351902</c:v>
                </c:pt>
                <c:pt idx="5007">
                  <c:v>277.91983672210199</c:v>
                </c:pt>
                <c:pt idx="5008">
                  <c:v>277.97534298068399</c:v>
                </c:pt>
                <c:pt idx="5009">
                  <c:v>278.03084923926701</c:v>
                </c:pt>
                <c:pt idx="5010">
                  <c:v>278.08635549784901</c:v>
                </c:pt>
                <c:pt idx="5011">
                  <c:v>278.14186175643101</c:v>
                </c:pt>
                <c:pt idx="5012">
                  <c:v>278.19736801501398</c:v>
                </c:pt>
                <c:pt idx="5013">
                  <c:v>278.25287427359598</c:v>
                </c:pt>
                <c:pt idx="5014">
                  <c:v>278.308380532179</c:v>
                </c:pt>
                <c:pt idx="5015">
                  <c:v>278.363886790761</c:v>
                </c:pt>
                <c:pt idx="5016">
                  <c:v>278.419393049343</c:v>
                </c:pt>
                <c:pt idx="5017">
                  <c:v>278.47489930792602</c:v>
                </c:pt>
                <c:pt idx="5018">
                  <c:v>278.53040556650802</c:v>
                </c:pt>
                <c:pt idx="5019">
                  <c:v>278.58591182509099</c:v>
                </c:pt>
                <c:pt idx="5020">
                  <c:v>278.64141808367299</c:v>
                </c:pt>
                <c:pt idx="5021">
                  <c:v>278.69692434225601</c:v>
                </c:pt>
                <c:pt idx="5022">
                  <c:v>278.75243060083801</c:v>
                </c:pt>
                <c:pt idx="5023">
                  <c:v>278.80793685942001</c:v>
                </c:pt>
                <c:pt idx="5024">
                  <c:v>278.86344311800298</c:v>
                </c:pt>
                <c:pt idx="5025">
                  <c:v>278.91894937658498</c:v>
                </c:pt>
                <c:pt idx="5026">
                  <c:v>278.97445563516698</c:v>
                </c:pt>
                <c:pt idx="5027">
                  <c:v>279.02996189375</c:v>
                </c:pt>
                <c:pt idx="5028">
                  <c:v>279.085468152332</c:v>
                </c:pt>
                <c:pt idx="5029">
                  <c:v>279.14097441091502</c:v>
                </c:pt>
                <c:pt idx="5030">
                  <c:v>279.19648066949702</c:v>
                </c:pt>
                <c:pt idx="5031">
                  <c:v>279.25198692807999</c:v>
                </c:pt>
                <c:pt idx="5032">
                  <c:v>279.30749318666199</c:v>
                </c:pt>
                <c:pt idx="5033">
                  <c:v>279.36299944524399</c:v>
                </c:pt>
                <c:pt idx="5034">
                  <c:v>279.41850570382701</c:v>
                </c:pt>
                <c:pt idx="5035">
                  <c:v>279.47401196240901</c:v>
                </c:pt>
                <c:pt idx="5036">
                  <c:v>279.52951822099197</c:v>
                </c:pt>
                <c:pt idx="5037">
                  <c:v>279.58502447957397</c:v>
                </c:pt>
                <c:pt idx="5038">
                  <c:v>279.64053073815597</c:v>
                </c:pt>
                <c:pt idx="5039">
                  <c:v>279.696036996739</c:v>
                </c:pt>
                <c:pt idx="5040">
                  <c:v>279.751543255321</c:v>
                </c:pt>
                <c:pt idx="5041">
                  <c:v>279.80704951390402</c:v>
                </c:pt>
                <c:pt idx="5042">
                  <c:v>279.86255577248602</c:v>
                </c:pt>
                <c:pt idx="5043">
                  <c:v>279.91806203106802</c:v>
                </c:pt>
                <c:pt idx="5044">
                  <c:v>279.97356828965098</c:v>
                </c:pt>
                <c:pt idx="5045">
                  <c:v>280.02907454823298</c:v>
                </c:pt>
                <c:pt idx="5046">
                  <c:v>280.08458080681601</c:v>
                </c:pt>
                <c:pt idx="5047">
                  <c:v>280.14008706539801</c:v>
                </c:pt>
                <c:pt idx="5048">
                  <c:v>280.19559332398001</c:v>
                </c:pt>
                <c:pt idx="5049">
                  <c:v>280.25109958256297</c:v>
                </c:pt>
                <c:pt idx="5050">
                  <c:v>280.30660584114497</c:v>
                </c:pt>
                <c:pt idx="5051">
                  <c:v>280.36211209972799</c:v>
                </c:pt>
                <c:pt idx="5052">
                  <c:v>280.41761835830999</c:v>
                </c:pt>
                <c:pt idx="5053">
                  <c:v>280.47312461689199</c:v>
                </c:pt>
                <c:pt idx="5054">
                  <c:v>280.52863087547502</c:v>
                </c:pt>
                <c:pt idx="5055">
                  <c:v>280.58413713405702</c:v>
                </c:pt>
                <c:pt idx="5056">
                  <c:v>280.63964339263998</c:v>
                </c:pt>
                <c:pt idx="5057">
                  <c:v>280.69514965122198</c:v>
                </c:pt>
                <c:pt idx="5058">
                  <c:v>280.75065590980398</c:v>
                </c:pt>
                <c:pt idx="5059">
                  <c:v>280.806162168387</c:v>
                </c:pt>
                <c:pt idx="5060">
                  <c:v>280.861668426969</c:v>
                </c:pt>
                <c:pt idx="5061">
                  <c:v>280.91717468555203</c:v>
                </c:pt>
                <c:pt idx="5062">
                  <c:v>280.97268094413403</c:v>
                </c:pt>
                <c:pt idx="5063">
                  <c:v>281.02818720271603</c:v>
                </c:pt>
                <c:pt idx="5064">
                  <c:v>281.08369346129899</c:v>
                </c:pt>
                <c:pt idx="5065">
                  <c:v>281.13919971988099</c:v>
                </c:pt>
                <c:pt idx="5066">
                  <c:v>281.19470597846401</c:v>
                </c:pt>
                <c:pt idx="5067">
                  <c:v>281.25021223704601</c:v>
                </c:pt>
                <c:pt idx="5068">
                  <c:v>281.30571849562898</c:v>
                </c:pt>
                <c:pt idx="5069">
                  <c:v>281.36122475421098</c:v>
                </c:pt>
                <c:pt idx="5070">
                  <c:v>281.41673101279298</c:v>
                </c:pt>
                <c:pt idx="5071">
                  <c:v>281.472237271376</c:v>
                </c:pt>
                <c:pt idx="5072">
                  <c:v>281.527743529958</c:v>
                </c:pt>
                <c:pt idx="5073">
                  <c:v>281.58324978854102</c:v>
                </c:pt>
                <c:pt idx="5074">
                  <c:v>281.63875604712302</c:v>
                </c:pt>
                <c:pt idx="5075">
                  <c:v>281.69426230570502</c:v>
                </c:pt>
                <c:pt idx="5076">
                  <c:v>281.74976856428799</c:v>
                </c:pt>
                <c:pt idx="5077">
                  <c:v>281.80527482286999</c:v>
                </c:pt>
                <c:pt idx="5078">
                  <c:v>281.86078108145301</c:v>
                </c:pt>
                <c:pt idx="5079">
                  <c:v>281.91628734003501</c:v>
                </c:pt>
                <c:pt idx="5080">
                  <c:v>281.97179359861701</c:v>
                </c:pt>
                <c:pt idx="5081">
                  <c:v>282.02729985719998</c:v>
                </c:pt>
                <c:pt idx="5082">
                  <c:v>282.08280611578198</c:v>
                </c:pt>
                <c:pt idx="5083">
                  <c:v>282.138312374365</c:v>
                </c:pt>
                <c:pt idx="5084">
                  <c:v>282.193818632947</c:v>
                </c:pt>
                <c:pt idx="5085">
                  <c:v>282.249324891529</c:v>
                </c:pt>
                <c:pt idx="5086">
                  <c:v>282.30483115011202</c:v>
                </c:pt>
                <c:pt idx="5087">
                  <c:v>282.36033740869402</c:v>
                </c:pt>
                <c:pt idx="5088">
                  <c:v>282.41584366727699</c:v>
                </c:pt>
                <c:pt idx="5089">
                  <c:v>282.47134992585899</c:v>
                </c:pt>
                <c:pt idx="5090">
                  <c:v>282.52685618444099</c:v>
                </c:pt>
                <c:pt idx="5091">
                  <c:v>282.58236244302401</c:v>
                </c:pt>
                <c:pt idx="5092">
                  <c:v>282.63786870160601</c:v>
                </c:pt>
                <c:pt idx="5093">
                  <c:v>282.69337496018898</c:v>
                </c:pt>
                <c:pt idx="5094">
                  <c:v>282.74888121877098</c:v>
                </c:pt>
                <c:pt idx="5095">
                  <c:v>282.80438747735298</c:v>
                </c:pt>
                <c:pt idx="5096">
                  <c:v>282.859893735936</c:v>
                </c:pt>
                <c:pt idx="5097">
                  <c:v>282.915399994518</c:v>
                </c:pt>
                <c:pt idx="5098">
                  <c:v>282.97090625310102</c:v>
                </c:pt>
                <c:pt idx="5099">
                  <c:v>283.02641251168302</c:v>
                </c:pt>
                <c:pt idx="5100">
                  <c:v>283.08191877026502</c:v>
                </c:pt>
                <c:pt idx="5101">
                  <c:v>283.13742502884799</c:v>
                </c:pt>
                <c:pt idx="5102">
                  <c:v>283.19293128742999</c:v>
                </c:pt>
                <c:pt idx="5103">
                  <c:v>283.24843754601301</c:v>
                </c:pt>
                <c:pt idx="5104">
                  <c:v>283.30394380459501</c:v>
                </c:pt>
                <c:pt idx="5105">
                  <c:v>283.35945006317797</c:v>
                </c:pt>
                <c:pt idx="5106">
                  <c:v>283.41495632175997</c:v>
                </c:pt>
                <c:pt idx="5107">
                  <c:v>283.47046258034197</c:v>
                </c:pt>
                <c:pt idx="5108">
                  <c:v>283.525968838925</c:v>
                </c:pt>
                <c:pt idx="5109">
                  <c:v>283.581475097507</c:v>
                </c:pt>
                <c:pt idx="5110">
                  <c:v>283.63698135609002</c:v>
                </c:pt>
                <c:pt idx="5111">
                  <c:v>283.69248761467202</c:v>
                </c:pt>
                <c:pt idx="5112">
                  <c:v>283.74799387325402</c:v>
                </c:pt>
                <c:pt idx="5113">
                  <c:v>283.80350013183698</c:v>
                </c:pt>
                <c:pt idx="5114">
                  <c:v>283.85900639041898</c:v>
                </c:pt>
                <c:pt idx="5115">
                  <c:v>283.91451264900201</c:v>
                </c:pt>
                <c:pt idx="5116">
                  <c:v>283.97001890758401</c:v>
                </c:pt>
                <c:pt idx="5117">
                  <c:v>284.02552516616601</c:v>
                </c:pt>
                <c:pt idx="5118">
                  <c:v>284.08103142474903</c:v>
                </c:pt>
                <c:pt idx="5119">
                  <c:v>284.13653768333103</c:v>
                </c:pt>
                <c:pt idx="5120">
                  <c:v>284.19204394191399</c:v>
                </c:pt>
                <c:pt idx="5121">
                  <c:v>284.24755020049599</c:v>
                </c:pt>
                <c:pt idx="5122">
                  <c:v>284.30305645907799</c:v>
                </c:pt>
                <c:pt idx="5123">
                  <c:v>284.35856271766102</c:v>
                </c:pt>
                <c:pt idx="5124">
                  <c:v>284.41406897624302</c:v>
                </c:pt>
                <c:pt idx="5125">
                  <c:v>284.46957523482598</c:v>
                </c:pt>
                <c:pt idx="5126">
                  <c:v>284.52508149340798</c:v>
                </c:pt>
                <c:pt idx="5127">
                  <c:v>284.58058775198998</c:v>
                </c:pt>
                <c:pt idx="5128">
                  <c:v>284.636094010573</c:v>
                </c:pt>
                <c:pt idx="5129">
                  <c:v>284.691600269155</c:v>
                </c:pt>
                <c:pt idx="5130">
                  <c:v>284.74710652773803</c:v>
                </c:pt>
                <c:pt idx="5131">
                  <c:v>284.80261278632003</c:v>
                </c:pt>
                <c:pt idx="5132">
                  <c:v>284.85811904490203</c:v>
                </c:pt>
                <c:pt idx="5133">
                  <c:v>284.91362530348499</c:v>
                </c:pt>
                <c:pt idx="5134">
                  <c:v>284.96913156206699</c:v>
                </c:pt>
                <c:pt idx="5135">
                  <c:v>285.02463782065001</c:v>
                </c:pt>
                <c:pt idx="5136">
                  <c:v>285.08014407923201</c:v>
                </c:pt>
                <c:pt idx="5137">
                  <c:v>285.13565033781401</c:v>
                </c:pt>
                <c:pt idx="5138">
                  <c:v>285.19115659639698</c:v>
                </c:pt>
                <c:pt idx="5139">
                  <c:v>285.24666285497898</c:v>
                </c:pt>
                <c:pt idx="5140">
                  <c:v>285.302169113562</c:v>
                </c:pt>
                <c:pt idx="5141">
                  <c:v>285.357675372144</c:v>
                </c:pt>
                <c:pt idx="5142">
                  <c:v>285.41318163072702</c:v>
                </c:pt>
                <c:pt idx="5143">
                  <c:v>285.46868788930902</c:v>
                </c:pt>
                <c:pt idx="5144">
                  <c:v>285.52419414789102</c:v>
                </c:pt>
                <c:pt idx="5145">
                  <c:v>285.57970040647399</c:v>
                </c:pt>
                <c:pt idx="5146">
                  <c:v>285.63520666505599</c:v>
                </c:pt>
                <c:pt idx="5147">
                  <c:v>285.69071292363901</c:v>
                </c:pt>
                <c:pt idx="5148">
                  <c:v>285.74621918222101</c:v>
                </c:pt>
                <c:pt idx="5149">
                  <c:v>285.80172544080301</c:v>
                </c:pt>
                <c:pt idx="5150">
                  <c:v>285.85723169938598</c:v>
                </c:pt>
                <c:pt idx="5151">
                  <c:v>285.91273795796798</c:v>
                </c:pt>
                <c:pt idx="5152">
                  <c:v>285.968244216551</c:v>
                </c:pt>
                <c:pt idx="5153">
                  <c:v>286.023750475133</c:v>
                </c:pt>
                <c:pt idx="5154">
                  <c:v>286.079256733715</c:v>
                </c:pt>
                <c:pt idx="5155">
                  <c:v>286.13476299229802</c:v>
                </c:pt>
                <c:pt idx="5156">
                  <c:v>286.19026925088002</c:v>
                </c:pt>
                <c:pt idx="5157">
                  <c:v>286.24577550946299</c:v>
                </c:pt>
                <c:pt idx="5158">
                  <c:v>286.30128176804499</c:v>
                </c:pt>
                <c:pt idx="5159">
                  <c:v>286.35678802662699</c:v>
                </c:pt>
                <c:pt idx="5160">
                  <c:v>286.41229428521001</c:v>
                </c:pt>
                <c:pt idx="5161">
                  <c:v>286.46780054379201</c:v>
                </c:pt>
                <c:pt idx="5162">
                  <c:v>286.52330680237498</c:v>
                </c:pt>
                <c:pt idx="5163">
                  <c:v>286.57881306095697</c:v>
                </c:pt>
                <c:pt idx="5164">
                  <c:v>286.63431931953897</c:v>
                </c:pt>
                <c:pt idx="5165">
                  <c:v>286.689825578122</c:v>
                </c:pt>
                <c:pt idx="5166">
                  <c:v>286.745331836704</c:v>
                </c:pt>
                <c:pt idx="5167">
                  <c:v>286.80083809528702</c:v>
                </c:pt>
                <c:pt idx="5168">
                  <c:v>286.85634435386902</c:v>
                </c:pt>
                <c:pt idx="5169">
                  <c:v>286.91185061245102</c:v>
                </c:pt>
                <c:pt idx="5170">
                  <c:v>286.96735687103399</c:v>
                </c:pt>
                <c:pt idx="5171">
                  <c:v>287.02286312961598</c:v>
                </c:pt>
                <c:pt idx="5172">
                  <c:v>287.07836938819901</c:v>
                </c:pt>
                <c:pt idx="5173">
                  <c:v>287.13387564678101</c:v>
                </c:pt>
                <c:pt idx="5174">
                  <c:v>287.18938190536301</c:v>
                </c:pt>
                <c:pt idx="5175">
                  <c:v>287.24488816394597</c:v>
                </c:pt>
                <c:pt idx="5176">
                  <c:v>287.30039442252797</c:v>
                </c:pt>
                <c:pt idx="5177">
                  <c:v>287.355900681111</c:v>
                </c:pt>
                <c:pt idx="5178">
                  <c:v>287.41140693969299</c:v>
                </c:pt>
                <c:pt idx="5179">
                  <c:v>287.46691319827499</c:v>
                </c:pt>
                <c:pt idx="5180">
                  <c:v>287.52241945685802</c:v>
                </c:pt>
                <c:pt idx="5181">
                  <c:v>287.57792571544002</c:v>
                </c:pt>
                <c:pt idx="5182">
                  <c:v>287.63343197402298</c:v>
                </c:pt>
                <c:pt idx="5183">
                  <c:v>287.68893823260498</c:v>
                </c:pt>
                <c:pt idx="5184">
                  <c:v>287.74444449118698</c:v>
                </c:pt>
                <c:pt idx="5185">
                  <c:v>287.79995074977001</c:v>
                </c:pt>
                <c:pt idx="5186">
                  <c:v>287.855457008352</c:v>
                </c:pt>
                <c:pt idx="5187">
                  <c:v>287.91096326693503</c:v>
                </c:pt>
                <c:pt idx="5188">
                  <c:v>287.96646952551703</c:v>
                </c:pt>
                <c:pt idx="5189">
                  <c:v>288.02197578409999</c:v>
                </c:pt>
                <c:pt idx="5190">
                  <c:v>288.07748204268199</c:v>
                </c:pt>
                <c:pt idx="5191">
                  <c:v>288.13298830126399</c:v>
                </c:pt>
                <c:pt idx="5192">
                  <c:v>288.18849455984702</c:v>
                </c:pt>
                <c:pt idx="5193">
                  <c:v>288.24400081842901</c:v>
                </c:pt>
                <c:pt idx="5194">
                  <c:v>288.29950707701198</c:v>
                </c:pt>
                <c:pt idx="5195">
                  <c:v>288.35501333559398</c:v>
                </c:pt>
                <c:pt idx="5196">
                  <c:v>288.41051959417598</c:v>
                </c:pt>
                <c:pt idx="5197">
                  <c:v>288.466025852759</c:v>
                </c:pt>
                <c:pt idx="5198">
                  <c:v>288.521532111341</c:v>
                </c:pt>
                <c:pt idx="5199">
                  <c:v>288.57703836992403</c:v>
                </c:pt>
                <c:pt idx="5200">
                  <c:v>288.63254462850603</c:v>
                </c:pt>
                <c:pt idx="5201">
                  <c:v>288.68805088708802</c:v>
                </c:pt>
                <c:pt idx="5202">
                  <c:v>288.74355714567099</c:v>
                </c:pt>
                <c:pt idx="5203">
                  <c:v>288.79906340425299</c:v>
                </c:pt>
                <c:pt idx="5204">
                  <c:v>288.85456966283601</c:v>
                </c:pt>
                <c:pt idx="5205">
                  <c:v>288.91007592141801</c:v>
                </c:pt>
                <c:pt idx="5206">
                  <c:v>288.96558218000001</c:v>
                </c:pt>
                <c:pt idx="5207">
                  <c:v>289.02108843858298</c:v>
                </c:pt>
                <c:pt idx="5208">
                  <c:v>289.07659469716498</c:v>
                </c:pt>
                <c:pt idx="5209">
                  <c:v>289.132100955748</c:v>
                </c:pt>
                <c:pt idx="5210">
                  <c:v>289.18760721433</c:v>
                </c:pt>
                <c:pt idx="5211">
                  <c:v>289.243113472912</c:v>
                </c:pt>
                <c:pt idx="5212">
                  <c:v>289.29861973149502</c:v>
                </c:pt>
                <c:pt idx="5213">
                  <c:v>289.35412599007702</c:v>
                </c:pt>
                <c:pt idx="5214">
                  <c:v>289.40963224865999</c:v>
                </c:pt>
                <c:pt idx="5215">
                  <c:v>289.46513850724199</c:v>
                </c:pt>
                <c:pt idx="5216">
                  <c:v>289.52064476582399</c:v>
                </c:pt>
                <c:pt idx="5217">
                  <c:v>289.57615102440701</c:v>
                </c:pt>
                <c:pt idx="5218">
                  <c:v>289.63165728298901</c:v>
                </c:pt>
                <c:pt idx="5219">
                  <c:v>289.68716354157198</c:v>
                </c:pt>
                <c:pt idx="5220">
                  <c:v>289.74266980015398</c:v>
                </c:pt>
                <c:pt idx="5221">
                  <c:v>289.79817605873598</c:v>
                </c:pt>
                <c:pt idx="5222">
                  <c:v>289.853682317319</c:v>
                </c:pt>
                <c:pt idx="5223">
                  <c:v>289.909188575901</c:v>
                </c:pt>
                <c:pt idx="5224">
                  <c:v>289.96469483448402</c:v>
                </c:pt>
                <c:pt idx="5225">
                  <c:v>290.02020109306602</c:v>
                </c:pt>
                <c:pt idx="5226">
                  <c:v>290.07570735164899</c:v>
                </c:pt>
                <c:pt idx="5227">
                  <c:v>290.13121361023099</c:v>
                </c:pt>
                <c:pt idx="5228">
                  <c:v>290.18671986881299</c:v>
                </c:pt>
                <c:pt idx="5229">
                  <c:v>290.24222612739601</c:v>
                </c:pt>
                <c:pt idx="5230">
                  <c:v>290.29773238597801</c:v>
                </c:pt>
                <c:pt idx="5231">
                  <c:v>290.35323864456097</c:v>
                </c:pt>
                <c:pt idx="5232">
                  <c:v>290.40874490314297</c:v>
                </c:pt>
                <c:pt idx="5233">
                  <c:v>290.46425116172497</c:v>
                </c:pt>
                <c:pt idx="5234">
                  <c:v>290.519757420308</c:v>
                </c:pt>
                <c:pt idx="5235">
                  <c:v>290.57526367889</c:v>
                </c:pt>
                <c:pt idx="5236">
                  <c:v>290.63076993747302</c:v>
                </c:pt>
                <c:pt idx="5237">
                  <c:v>290.68627619605502</c:v>
                </c:pt>
                <c:pt idx="5238">
                  <c:v>290.74178245463702</c:v>
                </c:pt>
                <c:pt idx="5239">
                  <c:v>290.79728871321998</c:v>
                </c:pt>
                <c:pt idx="5240">
                  <c:v>290.85279497180198</c:v>
                </c:pt>
                <c:pt idx="5241">
                  <c:v>290.90830123038501</c:v>
                </c:pt>
                <c:pt idx="5242">
                  <c:v>290.96380748896701</c:v>
                </c:pt>
                <c:pt idx="5243">
                  <c:v>291.01931374754901</c:v>
                </c:pt>
                <c:pt idx="5244">
                  <c:v>291.07482000613197</c:v>
                </c:pt>
                <c:pt idx="5245">
                  <c:v>291.13032626471397</c:v>
                </c:pt>
                <c:pt idx="5246">
                  <c:v>291.18583252329699</c:v>
                </c:pt>
                <c:pt idx="5247">
                  <c:v>291.24133878187899</c:v>
                </c:pt>
                <c:pt idx="5248">
                  <c:v>291.29684504046099</c:v>
                </c:pt>
                <c:pt idx="5249">
                  <c:v>291.35235129904402</c:v>
                </c:pt>
                <c:pt idx="5250">
                  <c:v>291.40785755762602</c:v>
                </c:pt>
                <c:pt idx="5251">
                  <c:v>291.46336381620898</c:v>
                </c:pt>
                <c:pt idx="5252">
                  <c:v>291.51887007479098</c:v>
                </c:pt>
                <c:pt idx="5253">
                  <c:v>291.57437633337298</c:v>
                </c:pt>
                <c:pt idx="5254">
                  <c:v>291.629882591956</c:v>
                </c:pt>
                <c:pt idx="5255">
                  <c:v>291.685388850538</c:v>
                </c:pt>
                <c:pt idx="5256">
                  <c:v>291.74089510912103</c:v>
                </c:pt>
                <c:pt idx="5257">
                  <c:v>291.79640136770303</c:v>
                </c:pt>
                <c:pt idx="5258">
                  <c:v>291.85190762628503</c:v>
                </c:pt>
                <c:pt idx="5259">
                  <c:v>291.90741388486799</c:v>
                </c:pt>
                <c:pt idx="5260">
                  <c:v>291.96292014344999</c:v>
                </c:pt>
                <c:pt idx="5261">
                  <c:v>292.01842640203301</c:v>
                </c:pt>
                <c:pt idx="5262">
                  <c:v>292.07393266061501</c:v>
                </c:pt>
                <c:pt idx="5263">
                  <c:v>292.12943891919701</c:v>
                </c:pt>
                <c:pt idx="5264">
                  <c:v>292.18494517777998</c:v>
                </c:pt>
                <c:pt idx="5265">
                  <c:v>292.24045143636198</c:v>
                </c:pt>
                <c:pt idx="5266">
                  <c:v>292.295957694945</c:v>
                </c:pt>
                <c:pt idx="5267">
                  <c:v>292.351463953527</c:v>
                </c:pt>
                <c:pt idx="5268">
                  <c:v>292.40697021211002</c:v>
                </c:pt>
                <c:pt idx="5269">
                  <c:v>292.46247647069202</c:v>
                </c:pt>
                <c:pt idx="5270">
                  <c:v>292.51798272927402</c:v>
                </c:pt>
                <c:pt idx="5271">
                  <c:v>292.57348898785699</c:v>
                </c:pt>
                <c:pt idx="5272">
                  <c:v>292.62899524643899</c:v>
                </c:pt>
                <c:pt idx="5273">
                  <c:v>292.68450150502201</c:v>
                </c:pt>
                <c:pt idx="5274">
                  <c:v>292.74000776360401</c:v>
                </c:pt>
                <c:pt idx="5275">
                  <c:v>292.79551402218601</c:v>
                </c:pt>
                <c:pt idx="5276">
                  <c:v>292.85102028076898</c:v>
                </c:pt>
                <c:pt idx="5277">
                  <c:v>292.90652653935098</c:v>
                </c:pt>
                <c:pt idx="5278">
                  <c:v>292.962032797934</c:v>
                </c:pt>
                <c:pt idx="5279">
                  <c:v>293.017539056516</c:v>
                </c:pt>
                <c:pt idx="5280">
                  <c:v>293.073045315098</c:v>
                </c:pt>
                <c:pt idx="5281">
                  <c:v>293.12855157368102</c:v>
                </c:pt>
                <c:pt idx="5282">
                  <c:v>293.18405783226302</c:v>
                </c:pt>
                <c:pt idx="5283">
                  <c:v>293.23956409084599</c:v>
                </c:pt>
                <c:pt idx="5284">
                  <c:v>293.29507034942799</c:v>
                </c:pt>
                <c:pt idx="5285">
                  <c:v>293.35057660800999</c:v>
                </c:pt>
                <c:pt idx="5286">
                  <c:v>293.40608286659301</c:v>
                </c:pt>
                <c:pt idx="5287">
                  <c:v>293.46158912517501</c:v>
                </c:pt>
                <c:pt idx="5288">
                  <c:v>293.51709538375798</c:v>
                </c:pt>
                <c:pt idx="5289">
                  <c:v>293.57260164233998</c:v>
                </c:pt>
                <c:pt idx="5290">
                  <c:v>293.62810790092198</c:v>
                </c:pt>
                <c:pt idx="5291">
                  <c:v>293.683614159505</c:v>
                </c:pt>
                <c:pt idx="5292">
                  <c:v>293.739120418087</c:v>
                </c:pt>
                <c:pt idx="5293">
                  <c:v>293.79462667667002</c:v>
                </c:pt>
                <c:pt idx="5294">
                  <c:v>293.85013293525202</c:v>
                </c:pt>
                <c:pt idx="5295">
                  <c:v>293.90563919383402</c:v>
                </c:pt>
                <c:pt idx="5296">
                  <c:v>293.96114545241699</c:v>
                </c:pt>
                <c:pt idx="5297">
                  <c:v>294.01665171099899</c:v>
                </c:pt>
                <c:pt idx="5298">
                  <c:v>294.07215796958201</c:v>
                </c:pt>
                <c:pt idx="5299">
                  <c:v>294.12766422816401</c:v>
                </c:pt>
                <c:pt idx="5300">
                  <c:v>294.18317048674601</c:v>
                </c:pt>
                <c:pt idx="5301">
                  <c:v>294.23867674532897</c:v>
                </c:pt>
                <c:pt idx="5302">
                  <c:v>294.29418300391097</c:v>
                </c:pt>
                <c:pt idx="5303">
                  <c:v>294.349689262494</c:v>
                </c:pt>
                <c:pt idx="5304">
                  <c:v>294.405195521076</c:v>
                </c:pt>
                <c:pt idx="5305">
                  <c:v>294.46070177965902</c:v>
                </c:pt>
                <c:pt idx="5306">
                  <c:v>294.51620803824102</c:v>
                </c:pt>
                <c:pt idx="5307">
                  <c:v>294.57171429682302</c:v>
                </c:pt>
                <c:pt idx="5308">
                  <c:v>294.62722055540598</c:v>
                </c:pt>
                <c:pt idx="5309">
                  <c:v>294.68272681398798</c:v>
                </c:pt>
                <c:pt idx="5310">
                  <c:v>294.73823307257101</c:v>
                </c:pt>
                <c:pt idx="5311">
                  <c:v>294.79373933115301</c:v>
                </c:pt>
                <c:pt idx="5312">
                  <c:v>294.84924558973501</c:v>
                </c:pt>
                <c:pt idx="5313">
                  <c:v>294.90475184831803</c:v>
                </c:pt>
                <c:pt idx="5314">
                  <c:v>294.96025810690003</c:v>
                </c:pt>
                <c:pt idx="5315">
                  <c:v>295.01576436548299</c:v>
                </c:pt>
                <c:pt idx="5316">
                  <c:v>295.07127062406499</c:v>
                </c:pt>
                <c:pt idx="5317">
                  <c:v>295.12677688264699</c:v>
                </c:pt>
                <c:pt idx="5318">
                  <c:v>295.18228314123002</c:v>
                </c:pt>
                <c:pt idx="5319">
                  <c:v>295.23778939981202</c:v>
                </c:pt>
                <c:pt idx="5320">
                  <c:v>295.29329565839498</c:v>
                </c:pt>
                <c:pt idx="5321">
                  <c:v>295.34880191697698</c:v>
                </c:pt>
                <c:pt idx="5322">
                  <c:v>295.40430817555898</c:v>
                </c:pt>
                <c:pt idx="5323">
                  <c:v>295.459814434142</c:v>
                </c:pt>
                <c:pt idx="5324">
                  <c:v>295.515320692724</c:v>
                </c:pt>
                <c:pt idx="5325">
                  <c:v>295.57082695130703</c:v>
                </c:pt>
                <c:pt idx="5326">
                  <c:v>295.62633320988903</c:v>
                </c:pt>
                <c:pt idx="5327">
                  <c:v>295.68183946847103</c:v>
                </c:pt>
                <c:pt idx="5328">
                  <c:v>295.73734572705399</c:v>
                </c:pt>
                <c:pt idx="5329">
                  <c:v>295.79285198563599</c:v>
                </c:pt>
                <c:pt idx="5330">
                  <c:v>295.84835824421901</c:v>
                </c:pt>
                <c:pt idx="5331">
                  <c:v>295.90386450280101</c:v>
                </c:pt>
                <c:pt idx="5332">
                  <c:v>295.95937076138301</c:v>
                </c:pt>
                <c:pt idx="5333">
                  <c:v>296.01487701996598</c:v>
                </c:pt>
                <c:pt idx="5334">
                  <c:v>296.07038327854798</c:v>
                </c:pt>
                <c:pt idx="5335">
                  <c:v>296.125889537131</c:v>
                </c:pt>
                <c:pt idx="5336">
                  <c:v>296.181395795713</c:v>
                </c:pt>
                <c:pt idx="5337">
                  <c:v>296.236902054295</c:v>
                </c:pt>
                <c:pt idx="5338">
                  <c:v>296.29240831287802</c:v>
                </c:pt>
                <c:pt idx="5339">
                  <c:v>296.34791457146002</c:v>
                </c:pt>
                <c:pt idx="5340">
                  <c:v>296.40342083004299</c:v>
                </c:pt>
                <c:pt idx="5341">
                  <c:v>296.45892708862499</c:v>
                </c:pt>
                <c:pt idx="5342">
                  <c:v>296.51443334720801</c:v>
                </c:pt>
                <c:pt idx="5343">
                  <c:v>296.56993960579001</c:v>
                </c:pt>
                <c:pt idx="5344">
                  <c:v>296.62544586437201</c:v>
                </c:pt>
                <c:pt idx="5345">
                  <c:v>296.68095212295498</c:v>
                </c:pt>
                <c:pt idx="5346">
                  <c:v>296.73645838153698</c:v>
                </c:pt>
                <c:pt idx="5347">
                  <c:v>296.79196464011898</c:v>
                </c:pt>
                <c:pt idx="5348">
                  <c:v>296.847470898702</c:v>
                </c:pt>
                <c:pt idx="5349">
                  <c:v>296.902977157284</c:v>
                </c:pt>
                <c:pt idx="5350">
                  <c:v>296.95848341586702</c:v>
                </c:pt>
                <c:pt idx="5351">
                  <c:v>297.01398967444902</c:v>
                </c:pt>
                <c:pt idx="5352">
                  <c:v>297.06949593303199</c:v>
                </c:pt>
                <c:pt idx="5353">
                  <c:v>297.12500219161399</c:v>
                </c:pt>
                <c:pt idx="5354">
                  <c:v>297.18050845019599</c:v>
                </c:pt>
                <c:pt idx="5355">
                  <c:v>297.23601470877901</c:v>
                </c:pt>
                <c:pt idx="5356">
                  <c:v>297.29152096736101</c:v>
                </c:pt>
                <c:pt idx="5357">
                  <c:v>297.34702722594398</c:v>
                </c:pt>
                <c:pt idx="5358">
                  <c:v>297.40253348452597</c:v>
                </c:pt>
                <c:pt idx="5359">
                  <c:v>297.45803974310797</c:v>
                </c:pt>
                <c:pt idx="5360">
                  <c:v>297.513546001691</c:v>
                </c:pt>
                <c:pt idx="5361">
                  <c:v>297.569052260273</c:v>
                </c:pt>
                <c:pt idx="5362">
                  <c:v>297.62455851885602</c:v>
                </c:pt>
                <c:pt idx="5363">
                  <c:v>297.68006477743802</c:v>
                </c:pt>
                <c:pt idx="5364">
                  <c:v>297.73557103602002</c:v>
                </c:pt>
                <c:pt idx="5365">
                  <c:v>297.79107729460299</c:v>
                </c:pt>
                <c:pt idx="5366">
                  <c:v>297.84658355318498</c:v>
                </c:pt>
                <c:pt idx="5367">
                  <c:v>297.90208981176801</c:v>
                </c:pt>
                <c:pt idx="5368">
                  <c:v>297.95759607035001</c:v>
                </c:pt>
                <c:pt idx="5369">
                  <c:v>298.01310232893201</c:v>
                </c:pt>
                <c:pt idx="5370">
                  <c:v>298.06860858751497</c:v>
                </c:pt>
                <c:pt idx="5371">
                  <c:v>298.12411484609697</c:v>
                </c:pt>
                <c:pt idx="5372">
                  <c:v>298.17962110468</c:v>
                </c:pt>
                <c:pt idx="5373">
                  <c:v>298.235127363262</c:v>
                </c:pt>
                <c:pt idx="5374">
                  <c:v>298.29063362184399</c:v>
                </c:pt>
                <c:pt idx="5375">
                  <c:v>298.34613988042702</c:v>
                </c:pt>
                <c:pt idx="5376">
                  <c:v>298.40164613900902</c:v>
                </c:pt>
                <c:pt idx="5377">
                  <c:v>298.45715239759198</c:v>
                </c:pt>
                <c:pt idx="5378">
                  <c:v>298.51265865617398</c:v>
                </c:pt>
                <c:pt idx="5379">
                  <c:v>298.56816491475598</c:v>
                </c:pt>
                <c:pt idx="5380">
                  <c:v>298.62367117333901</c:v>
                </c:pt>
                <c:pt idx="5381">
                  <c:v>298.679177431921</c:v>
                </c:pt>
                <c:pt idx="5382">
                  <c:v>298.73468369050403</c:v>
                </c:pt>
                <c:pt idx="5383">
                  <c:v>298.79018994908603</c:v>
                </c:pt>
                <c:pt idx="5384">
                  <c:v>298.84569620766803</c:v>
                </c:pt>
                <c:pt idx="5385">
                  <c:v>298.90120246625099</c:v>
                </c:pt>
                <c:pt idx="5386">
                  <c:v>298.95670872483299</c:v>
                </c:pt>
                <c:pt idx="5387">
                  <c:v>299.01221498341602</c:v>
                </c:pt>
                <c:pt idx="5388">
                  <c:v>299.06772124199802</c:v>
                </c:pt>
                <c:pt idx="5389">
                  <c:v>299.12322750058098</c:v>
                </c:pt>
                <c:pt idx="5390">
                  <c:v>299.17873375916298</c:v>
                </c:pt>
                <c:pt idx="5391">
                  <c:v>299.23424001774498</c:v>
                </c:pt>
                <c:pt idx="5392">
                  <c:v>299.289746276328</c:v>
                </c:pt>
                <c:pt idx="5393">
                  <c:v>299.34525253491</c:v>
                </c:pt>
                <c:pt idx="5394">
                  <c:v>299.40075879349303</c:v>
                </c:pt>
                <c:pt idx="5395">
                  <c:v>299.45626505207503</c:v>
                </c:pt>
                <c:pt idx="5396">
                  <c:v>299.51177131065702</c:v>
                </c:pt>
                <c:pt idx="5397">
                  <c:v>299.56727756923999</c:v>
                </c:pt>
                <c:pt idx="5398">
                  <c:v>299.62278382782199</c:v>
                </c:pt>
                <c:pt idx="5399">
                  <c:v>299.67829008640501</c:v>
                </c:pt>
                <c:pt idx="5400">
                  <c:v>299.73379634498701</c:v>
                </c:pt>
                <c:pt idx="5401">
                  <c:v>299.78930260356901</c:v>
                </c:pt>
                <c:pt idx="5402">
                  <c:v>299.84480886215198</c:v>
                </c:pt>
                <c:pt idx="5403">
                  <c:v>299.90031512073398</c:v>
                </c:pt>
                <c:pt idx="5404">
                  <c:v>299.955821379317</c:v>
                </c:pt>
                <c:pt idx="5405">
                  <c:v>300.011327637899</c:v>
                </c:pt>
                <c:pt idx="5406">
                  <c:v>300.066833896481</c:v>
                </c:pt>
                <c:pt idx="5407">
                  <c:v>300.12234015506402</c:v>
                </c:pt>
                <c:pt idx="5408">
                  <c:v>300.17784641364602</c:v>
                </c:pt>
                <c:pt idx="5409">
                  <c:v>300.23335267222899</c:v>
                </c:pt>
                <c:pt idx="5410">
                  <c:v>300.28885893081099</c:v>
                </c:pt>
                <c:pt idx="5411">
                  <c:v>300.34436518939299</c:v>
                </c:pt>
                <c:pt idx="5412">
                  <c:v>300.39987144797601</c:v>
                </c:pt>
                <c:pt idx="5413">
                  <c:v>300.45537770655801</c:v>
                </c:pt>
                <c:pt idx="5414">
                  <c:v>300.51088396514098</c:v>
                </c:pt>
                <c:pt idx="5415">
                  <c:v>300.56639022372298</c:v>
                </c:pt>
                <c:pt idx="5416">
                  <c:v>300.62189648230498</c:v>
                </c:pt>
                <c:pt idx="5417">
                  <c:v>300.677402740888</c:v>
                </c:pt>
                <c:pt idx="5418">
                  <c:v>300.73290899947</c:v>
                </c:pt>
                <c:pt idx="5419">
                  <c:v>300.78841525805302</c:v>
                </c:pt>
                <c:pt idx="5420">
                  <c:v>300.84392151663502</c:v>
                </c:pt>
                <c:pt idx="5421">
                  <c:v>300.89942777521702</c:v>
                </c:pt>
                <c:pt idx="5422">
                  <c:v>300.95493403379999</c:v>
                </c:pt>
                <c:pt idx="5423">
                  <c:v>301.01044029238199</c:v>
                </c:pt>
                <c:pt idx="5424">
                  <c:v>301.06594655096501</c:v>
                </c:pt>
                <c:pt idx="5425">
                  <c:v>301.12145280954701</c:v>
                </c:pt>
                <c:pt idx="5426">
                  <c:v>301.17695906812997</c:v>
                </c:pt>
                <c:pt idx="5427">
                  <c:v>301.23246532671197</c:v>
                </c:pt>
                <c:pt idx="5428">
                  <c:v>301.28797158529397</c:v>
                </c:pt>
                <c:pt idx="5429">
                  <c:v>301.343477843877</c:v>
                </c:pt>
                <c:pt idx="5430">
                  <c:v>301.398984102459</c:v>
                </c:pt>
                <c:pt idx="5431">
                  <c:v>301.45449036104202</c:v>
                </c:pt>
                <c:pt idx="5432">
                  <c:v>301.50999661962402</c:v>
                </c:pt>
                <c:pt idx="5433">
                  <c:v>301.56550287820602</c:v>
                </c:pt>
                <c:pt idx="5434">
                  <c:v>301.62100913678898</c:v>
                </c:pt>
                <c:pt idx="5435">
                  <c:v>301.67651539537098</c:v>
                </c:pt>
                <c:pt idx="5436">
                  <c:v>301.73202165395401</c:v>
                </c:pt>
                <c:pt idx="5437">
                  <c:v>301.78752791253601</c:v>
                </c:pt>
                <c:pt idx="5438">
                  <c:v>301.84303417111801</c:v>
                </c:pt>
                <c:pt idx="5439">
                  <c:v>301.89854042970097</c:v>
                </c:pt>
                <c:pt idx="5440">
                  <c:v>301.95404668828297</c:v>
                </c:pt>
                <c:pt idx="5441">
                  <c:v>302.00955294686599</c:v>
                </c:pt>
                <c:pt idx="5442">
                  <c:v>302.06505920544799</c:v>
                </c:pt>
                <c:pt idx="5443">
                  <c:v>302.12056546402999</c:v>
                </c:pt>
                <c:pt idx="5444">
                  <c:v>302.17607172261302</c:v>
                </c:pt>
                <c:pt idx="5445">
                  <c:v>302.23157798119502</c:v>
                </c:pt>
                <c:pt idx="5446">
                  <c:v>302.28708423977798</c:v>
                </c:pt>
                <c:pt idx="5447">
                  <c:v>302.34259049835998</c:v>
                </c:pt>
                <c:pt idx="5448">
                  <c:v>302.39809675694198</c:v>
                </c:pt>
                <c:pt idx="5449">
                  <c:v>302.453603015525</c:v>
                </c:pt>
                <c:pt idx="5450">
                  <c:v>302.509109274107</c:v>
                </c:pt>
                <c:pt idx="5451">
                  <c:v>302.56461553269003</c:v>
                </c:pt>
                <c:pt idx="5452">
                  <c:v>302.62012179127203</c:v>
                </c:pt>
                <c:pt idx="5453">
                  <c:v>302.67562804985403</c:v>
                </c:pt>
                <c:pt idx="5454">
                  <c:v>302.73113430843699</c:v>
                </c:pt>
                <c:pt idx="5455">
                  <c:v>302.78664056701899</c:v>
                </c:pt>
                <c:pt idx="5456">
                  <c:v>302.84214682560201</c:v>
                </c:pt>
                <c:pt idx="5457">
                  <c:v>302.89765308418401</c:v>
                </c:pt>
                <c:pt idx="5458">
                  <c:v>302.95315934276601</c:v>
                </c:pt>
                <c:pt idx="5459">
                  <c:v>303.00866560134898</c:v>
                </c:pt>
                <c:pt idx="5460">
                  <c:v>303.06417185993098</c:v>
                </c:pt>
                <c:pt idx="5461">
                  <c:v>303.119678118514</c:v>
                </c:pt>
                <c:pt idx="5462">
                  <c:v>303.175184377096</c:v>
                </c:pt>
                <c:pt idx="5463">
                  <c:v>303.23069063567903</c:v>
                </c:pt>
                <c:pt idx="5464">
                  <c:v>303.28619689426102</c:v>
                </c:pt>
                <c:pt idx="5465">
                  <c:v>303.34170315284302</c:v>
                </c:pt>
                <c:pt idx="5466">
                  <c:v>303.39720941142599</c:v>
                </c:pt>
                <c:pt idx="5467">
                  <c:v>303.45271567000799</c:v>
                </c:pt>
                <c:pt idx="5468">
                  <c:v>303.50822192859101</c:v>
                </c:pt>
                <c:pt idx="5469">
                  <c:v>303.56372818717301</c:v>
                </c:pt>
                <c:pt idx="5470">
                  <c:v>303.61923444575501</c:v>
                </c:pt>
                <c:pt idx="5471">
                  <c:v>303.67474070433798</c:v>
                </c:pt>
                <c:pt idx="5472">
                  <c:v>303.73024696291998</c:v>
                </c:pt>
                <c:pt idx="5473">
                  <c:v>303.785753221503</c:v>
                </c:pt>
                <c:pt idx="5474">
                  <c:v>303.841259480085</c:v>
                </c:pt>
                <c:pt idx="5475">
                  <c:v>303.896765738667</c:v>
                </c:pt>
                <c:pt idx="5476">
                  <c:v>303.95227199725002</c:v>
                </c:pt>
                <c:pt idx="5477">
                  <c:v>304.00777825583202</c:v>
                </c:pt>
                <c:pt idx="5478">
                  <c:v>304.06328451441499</c:v>
                </c:pt>
                <c:pt idx="5479">
                  <c:v>304.11879077299699</c:v>
                </c:pt>
                <c:pt idx="5480">
                  <c:v>304.17429703157899</c:v>
                </c:pt>
                <c:pt idx="5481">
                  <c:v>304.22980329016201</c:v>
                </c:pt>
                <c:pt idx="5482">
                  <c:v>304.28530954874401</c:v>
                </c:pt>
                <c:pt idx="5483">
                  <c:v>304.34081580732698</c:v>
                </c:pt>
                <c:pt idx="5484">
                  <c:v>304.39632206590898</c:v>
                </c:pt>
                <c:pt idx="5485">
                  <c:v>304.45182832449098</c:v>
                </c:pt>
                <c:pt idx="5486">
                  <c:v>304.507334583074</c:v>
                </c:pt>
                <c:pt idx="5487">
                  <c:v>304.562840841656</c:v>
                </c:pt>
                <c:pt idx="5488">
                  <c:v>304.61834710023902</c:v>
                </c:pt>
                <c:pt idx="5489">
                  <c:v>304.67385335882102</c:v>
                </c:pt>
                <c:pt idx="5490">
                  <c:v>304.72935961740302</c:v>
                </c:pt>
                <c:pt idx="5491">
                  <c:v>304.78486587598599</c:v>
                </c:pt>
                <c:pt idx="5492">
                  <c:v>304.84037213456799</c:v>
                </c:pt>
                <c:pt idx="5493">
                  <c:v>304.89587839315101</c:v>
                </c:pt>
                <c:pt idx="5494">
                  <c:v>304.95138465173301</c:v>
                </c:pt>
                <c:pt idx="5495">
                  <c:v>305.00689091031501</c:v>
                </c:pt>
                <c:pt idx="5496">
                  <c:v>305.06239716889797</c:v>
                </c:pt>
                <c:pt idx="5497">
                  <c:v>305.11790342747997</c:v>
                </c:pt>
                <c:pt idx="5498">
                  <c:v>305.173409686063</c:v>
                </c:pt>
                <c:pt idx="5499">
                  <c:v>305.228915944645</c:v>
                </c:pt>
                <c:pt idx="5500">
                  <c:v>305.284422203227</c:v>
                </c:pt>
                <c:pt idx="5501">
                  <c:v>305.33992846181002</c:v>
                </c:pt>
                <c:pt idx="5502">
                  <c:v>305.39543472039202</c:v>
                </c:pt>
                <c:pt idx="5503">
                  <c:v>305.45094097897498</c:v>
                </c:pt>
                <c:pt idx="5504">
                  <c:v>305.50644723755698</c:v>
                </c:pt>
                <c:pt idx="5505">
                  <c:v>305.56195349613898</c:v>
                </c:pt>
                <c:pt idx="5506">
                  <c:v>305.61745975472201</c:v>
                </c:pt>
                <c:pt idx="5507">
                  <c:v>305.67296601330401</c:v>
                </c:pt>
                <c:pt idx="5508">
                  <c:v>305.72847227188697</c:v>
                </c:pt>
                <c:pt idx="5509">
                  <c:v>305.78397853046903</c:v>
                </c:pt>
                <c:pt idx="5510">
                  <c:v>305.83948478905199</c:v>
                </c:pt>
                <c:pt idx="5511">
                  <c:v>305.89499104763399</c:v>
                </c:pt>
                <c:pt idx="5512">
                  <c:v>305.95049730621599</c:v>
                </c:pt>
                <c:pt idx="5513">
                  <c:v>306.00600356479902</c:v>
                </c:pt>
                <c:pt idx="5514">
                  <c:v>306.06150982338102</c:v>
                </c:pt>
                <c:pt idx="5515">
                  <c:v>306.11701608196398</c:v>
                </c:pt>
                <c:pt idx="5516">
                  <c:v>306.17252234054598</c:v>
                </c:pt>
                <c:pt idx="5517">
                  <c:v>306.22802859912798</c:v>
                </c:pt>
                <c:pt idx="5518">
                  <c:v>306.283534857711</c:v>
                </c:pt>
                <c:pt idx="5519">
                  <c:v>306.339041116293</c:v>
                </c:pt>
                <c:pt idx="5520">
                  <c:v>306.39454737487603</c:v>
                </c:pt>
                <c:pt idx="5521">
                  <c:v>306.45005363345803</c:v>
                </c:pt>
                <c:pt idx="5522">
                  <c:v>306.50555989204003</c:v>
                </c:pt>
                <c:pt idx="5523">
                  <c:v>306.56106615062299</c:v>
                </c:pt>
                <c:pt idx="5524">
                  <c:v>306.61657240920499</c:v>
                </c:pt>
                <c:pt idx="5525">
                  <c:v>306.67207866778801</c:v>
                </c:pt>
                <c:pt idx="5526">
                  <c:v>306.72758492637001</c:v>
                </c:pt>
                <c:pt idx="5527">
                  <c:v>306.78309118495201</c:v>
                </c:pt>
                <c:pt idx="5528">
                  <c:v>306.83859744353498</c:v>
                </c:pt>
                <c:pt idx="5529">
                  <c:v>306.89410370211698</c:v>
                </c:pt>
                <c:pt idx="5530">
                  <c:v>306.9496099607</c:v>
                </c:pt>
                <c:pt idx="5531">
                  <c:v>307.005116219282</c:v>
                </c:pt>
                <c:pt idx="5532">
                  <c:v>307.060622477864</c:v>
                </c:pt>
                <c:pt idx="5533">
                  <c:v>307.11612873644702</c:v>
                </c:pt>
                <c:pt idx="5534">
                  <c:v>307.17163499502902</c:v>
                </c:pt>
                <c:pt idx="5535">
                  <c:v>307.22714125361199</c:v>
                </c:pt>
                <c:pt idx="5536">
                  <c:v>307.28264751219399</c:v>
                </c:pt>
                <c:pt idx="5537">
                  <c:v>307.33815377077599</c:v>
                </c:pt>
                <c:pt idx="5538">
                  <c:v>307.39366002935901</c:v>
                </c:pt>
                <c:pt idx="5539">
                  <c:v>307.44916628794101</c:v>
                </c:pt>
                <c:pt idx="5540">
                  <c:v>307.50467254652398</c:v>
                </c:pt>
                <c:pt idx="5541">
                  <c:v>307.56017880510598</c:v>
                </c:pt>
                <c:pt idx="5542">
                  <c:v>307.61568506368798</c:v>
                </c:pt>
                <c:pt idx="5543">
                  <c:v>307.671191322271</c:v>
                </c:pt>
                <c:pt idx="5544">
                  <c:v>307.726697580853</c:v>
                </c:pt>
                <c:pt idx="5545">
                  <c:v>307.78220383943602</c:v>
                </c:pt>
                <c:pt idx="5546">
                  <c:v>307.83771009801802</c:v>
                </c:pt>
                <c:pt idx="5547">
                  <c:v>307.89321635660099</c:v>
                </c:pt>
                <c:pt idx="5548">
                  <c:v>307.94872261518299</c:v>
                </c:pt>
                <c:pt idx="5549">
                  <c:v>308.00422887376499</c:v>
                </c:pt>
                <c:pt idx="5550">
                  <c:v>308.05973513234801</c:v>
                </c:pt>
                <c:pt idx="5551">
                  <c:v>308.11524139093001</c:v>
                </c:pt>
                <c:pt idx="5552">
                  <c:v>308.17074764951298</c:v>
                </c:pt>
                <c:pt idx="5553">
                  <c:v>308.22625390809498</c:v>
                </c:pt>
                <c:pt idx="5554">
                  <c:v>308.28176016667697</c:v>
                </c:pt>
                <c:pt idx="5555">
                  <c:v>308.33726642526</c:v>
                </c:pt>
                <c:pt idx="5556">
                  <c:v>308.392772683842</c:v>
                </c:pt>
                <c:pt idx="5557">
                  <c:v>308.44827894242502</c:v>
                </c:pt>
                <c:pt idx="5558">
                  <c:v>308.50378520100702</c:v>
                </c:pt>
                <c:pt idx="5559">
                  <c:v>308.55929145958902</c:v>
                </c:pt>
                <c:pt idx="5560">
                  <c:v>308.61479771817199</c:v>
                </c:pt>
                <c:pt idx="5561">
                  <c:v>308.67030397675398</c:v>
                </c:pt>
                <c:pt idx="5562">
                  <c:v>308.72581023533701</c:v>
                </c:pt>
                <c:pt idx="5563">
                  <c:v>308.78131649391901</c:v>
                </c:pt>
                <c:pt idx="5564">
                  <c:v>308.83682275250101</c:v>
                </c:pt>
                <c:pt idx="5565">
                  <c:v>308.89232901108397</c:v>
                </c:pt>
                <c:pt idx="5566">
                  <c:v>308.94783526966597</c:v>
                </c:pt>
                <c:pt idx="5567">
                  <c:v>309.003341528249</c:v>
                </c:pt>
                <c:pt idx="5568">
                  <c:v>309.058847786831</c:v>
                </c:pt>
                <c:pt idx="5569">
                  <c:v>309.11435404541299</c:v>
                </c:pt>
                <c:pt idx="5570">
                  <c:v>309.16986030399602</c:v>
                </c:pt>
                <c:pt idx="5571">
                  <c:v>309.22536656257802</c:v>
                </c:pt>
                <c:pt idx="5572">
                  <c:v>309.28087282116098</c:v>
                </c:pt>
                <c:pt idx="5573">
                  <c:v>309.33637907974298</c:v>
                </c:pt>
                <c:pt idx="5574">
                  <c:v>309.39188533832498</c:v>
                </c:pt>
                <c:pt idx="5575">
                  <c:v>309.44739159690801</c:v>
                </c:pt>
                <c:pt idx="5576">
                  <c:v>309.50289785549</c:v>
                </c:pt>
                <c:pt idx="5577">
                  <c:v>309.55840411407303</c:v>
                </c:pt>
                <c:pt idx="5578">
                  <c:v>309.61391037265503</c:v>
                </c:pt>
                <c:pt idx="5579">
                  <c:v>309.66941663123703</c:v>
                </c:pt>
                <c:pt idx="5580">
                  <c:v>309.72492288981999</c:v>
                </c:pt>
                <c:pt idx="5581">
                  <c:v>309.78042914840199</c:v>
                </c:pt>
                <c:pt idx="5582">
                  <c:v>309.83593540698502</c:v>
                </c:pt>
                <c:pt idx="5583">
                  <c:v>309.89144166556702</c:v>
                </c:pt>
                <c:pt idx="5584">
                  <c:v>309.94694792414901</c:v>
                </c:pt>
                <c:pt idx="5585">
                  <c:v>310.00245418273198</c:v>
                </c:pt>
                <c:pt idx="5586">
                  <c:v>310.05796044131398</c:v>
                </c:pt>
                <c:pt idx="5587">
                  <c:v>310.113466699897</c:v>
                </c:pt>
                <c:pt idx="5588">
                  <c:v>310.168972958479</c:v>
                </c:pt>
                <c:pt idx="5589">
                  <c:v>310.22447921706203</c:v>
                </c:pt>
                <c:pt idx="5590">
                  <c:v>310.27998547564403</c:v>
                </c:pt>
                <c:pt idx="5591">
                  <c:v>310.33549173422603</c:v>
                </c:pt>
                <c:pt idx="5592">
                  <c:v>310.39099799280899</c:v>
                </c:pt>
                <c:pt idx="5593">
                  <c:v>310.44650425139099</c:v>
                </c:pt>
                <c:pt idx="5594">
                  <c:v>310.50201050997401</c:v>
                </c:pt>
                <c:pt idx="5595">
                  <c:v>310.55751676855601</c:v>
                </c:pt>
                <c:pt idx="5596">
                  <c:v>310.61302302713801</c:v>
                </c:pt>
                <c:pt idx="5597">
                  <c:v>310.66852928572098</c:v>
                </c:pt>
                <c:pt idx="5598">
                  <c:v>310.72403554430298</c:v>
                </c:pt>
                <c:pt idx="5599">
                  <c:v>310.779541802886</c:v>
                </c:pt>
                <c:pt idx="5600">
                  <c:v>310.835048061468</c:v>
                </c:pt>
                <c:pt idx="5601">
                  <c:v>310.89055432005</c:v>
                </c:pt>
                <c:pt idx="5602">
                  <c:v>310.94606057863302</c:v>
                </c:pt>
                <c:pt idx="5603">
                  <c:v>311.00156683721502</c:v>
                </c:pt>
                <c:pt idx="5604">
                  <c:v>311.05707309579799</c:v>
                </c:pt>
                <c:pt idx="5605">
                  <c:v>311.11257935437999</c:v>
                </c:pt>
                <c:pt idx="5606">
                  <c:v>311.16808561296199</c:v>
                </c:pt>
                <c:pt idx="5607">
                  <c:v>311.22359187154501</c:v>
                </c:pt>
                <c:pt idx="5608">
                  <c:v>311.27909813012701</c:v>
                </c:pt>
                <c:pt idx="5609">
                  <c:v>311.33460438870998</c:v>
                </c:pt>
                <c:pt idx="5610">
                  <c:v>311.39011064729198</c:v>
                </c:pt>
                <c:pt idx="5611">
                  <c:v>311.44561690587398</c:v>
                </c:pt>
                <c:pt idx="5612">
                  <c:v>311.501123164457</c:v>
                </c:pt>
                <c:pt idx="5613">
                  <c:v>311.556629423039</c:v>
                </c:pt>
                <c:pt idx="5614">
                  <c:v>311.61213568162202</c:v>
                </c:pt>
                <c:pt idx="5615">
                  <c:v>311.66764194020402</c:v>
                </c:pt>
                <c:pt idx="5616">
                  <c:v>311.72314819878602</c:v>
                </c:pt>
                <c:pt idx="5617">
                  <c:v>311.77865445736899</c:v>
                </c:pt>
                <c:pt idx="5618">
                  <c:v>311.83416071595099</c:v>
                </c:pt>
                <c:pt idx="5619">
                  <c:v>311.88966697453401</c:v>
                </c:pt>
                <c:pt idx="5620">
                  <c:v>311.94517323311601</c:v>
                </c:pt>
                <c:pt idx="5621">
                  <c:v>312.00067949169801</c:v>
                </c:pt>
                <c:pt idx="5622">
                  <c:v>312.05618575028097</c:v>
                </c:pt>
                <c:pt idx="5623">
                  <c:v>312.11169200886297</c:v>
                </c:pt>
                <c:pt idx="5624">
                  <c:v>312.167198267446</c:v>
                </c:pt>
                <c:pt idx="5625">
                  <c:v>312.222704526028</c:v>
                </c:pt>
                <c:pt idx="5626">
                  <c:v>312.27821078461102</c:v>
                </c:pt>
                <c:pt idx="5627">
                  <c:v>312.33371704319302</c:v>
                </c:pt>
                <c:pt idx="5628">
                  <c:v>312.38922330177502</c:v>
                </c:pt>
                <c:pt idx="5629">
                  <c:v>312.44472956035798</c:v>
                </c:pt>
                <c:pt idx="5630">
                  <c:v>312.50023581893998</c:v>
                </c:pt>
                <c:pt idx="5631">
                  <c:v>312.55574207752301</c:v>
                </c:pt>
                <c:pt idx="5632">
                  <c:v>312.61124833610501</c:v>
                </c:pt>
                <c:pt idx="5633">
                  <c:v>312.66675459468701</c:v>
                </c:pt>
                <c:pt idx="5634">
                  <c:v>312.72226085326997</c:v>
                </c:pt>
                <c:pt idx="5635">
                  <c:v>312.77776711185197</c:v>
                </c:pt>
                <c:pt idx="5636">
                  <c:v>312.83327337043499</c:v>
                </c:pt>
                <c:pt idx="5637">
                  <c:v>312.88877962901699</c:v>
                </c:pt>
                <c:pt idx="5638">
                  <c:v>312.94428588759899</c:v>
                </c:pt>
                <c:pt idx="5639">
                  <c:v>312.99979214618202</c:v>
                </c:pt>
                <c:pt idx="5640">
                  <c:v>313.05529840476402</c:v>
                </c:pt>
                <c:pt idx="5641">
                  <c:v>313.11080466334698</c:v>
                </c:pt>
                <c:pt idx="5642">
                  <c:v>313.16631092192898</c:v>
                </c:pt>
                <c:pt idx="5643">
                  <c:v>313.22181718051098</c:v>
                </c:pt>
                <c:pt idx="5644">
                  <c:v>313.277323439094</c:v>
                </c:pt>
                <c:pt idx="5645">
                  <c:v>313.332829697676</c:v>
                </c:pt>
                <c:pt idx="5646">
                  <c:v>313.38833595625903</c:v>
                </c:pt>
                <c:pt idx="5647">
                  <c:v>313.44384221484103</c:v>
                </c:pt>
                <c:pt idx="5648">
                  <c:v>313.49934847342303</c:v>
                </c:pt>
                <c:pt idx="5649">
                  <c:v>313.55485473200599</c:v>
                </c:pt>
                <c:pt idx="5650">
                  <c:v>313.61036099058799</c:v>
                </c:pt>
                <c:pt idx="5651">
                  <c:v>313.66586724917101</c:v>
                </c:pt>
                <c:pt idx="5652">
                  <c:v>313.72137350775301</c:v>
                </c:pt>
                <c:pt idx="5653">
                  <c:v>313.77687976633501</c:v>
                </c:pt>
                <c:pt idx="5654">
                  <c:v>313.83238602491798</c:v>
                </c:pt>
                <c:pt idx="5655">
                  <c:v>313.88789228349998</c:v>
                </c:pt>
                <c:pt idx="5656">
                  <c:v>313.943398542083</c:v>
                </c:pt>
                <c:pt idx="5657">
                  <c:v>313.998904800665</c:v>
                </c:pt>
                <c:pt idx="5658">
                  <c:v>314.054411059247</c:v>
                </c:pt>
                <c:pt idx="5659">
                  <c:v>314.10991731783002</c:v>
                </c:pt>
                <c:pt idx="5660">
                  <c:v>314.16542357641202</c:v>
                </c:pt>
                <c:pt idx="5661">
                  <c:v>314.22092983499499</c:v>
                </c:pt>
                <c:pt idx="5662">
                  <c:v>314.27643609357699</c:v>
                </c:pt>
                <c:pt idx="5663">
                  <c:v>314.33194235216001</c:v>
                </c:pt>
                <c:pt idx="5664">
                  <c:v>314.38744861074201</c:v>
                </c:pt>
                <c:pt idx="5665">
                  <c:v>314.44295486932401</c:v>
                </c:pt>
                <c:pt idx="5666">
                  <c:v>314.49846112790698</c:v>
                </c:pt>
                <c:pt idx="5667">
                  <c:v>314.55396738648898</c:v>
                </c:pt>
                <c:pt idx="5668">
                  <c:v>314.60947364507098</c:v>
                </c:pt>
                <c:pt idx="5669">
                  <c:v>314.664979903654</c:v>
                </c:pt>
                <c:pt idx="5670">
                  <c:v>314.720486162236</c:v>
                </c:pt>
                <c:pt idx="5671">
                  <c:v>314.77599242081902</c:v>
                </c:pt>
                <c:pt idx="5672">
                  <c:v>314.83149867940102</c:v>
                </c:pt>
                <c:pt idx="5673">
                  <c:v>314.88700493798399</c:v>
                </c:pt>
                <c:pt idx="5674">
                  <c:v>314.94251119656599</c:v>
                </c:pt>
                <c:pt idx="5675">
                  <c:v>314.99801745514799</c:v>
                </c:pt>
                <c:pt idx="5676">
                  <c:v>315.05352371373101</c:v>
                </c:pt>
                <c:pt idx="5677">
                  <c:v>315.10902997231301</c:v>
                </c:pt>
                <c:pt idx="5678">
                  <c:v>315.16453623089598</c:v>
                </c:pt>
                <c:pt idx="5679">
                  <c:v>315.22004248947798</c:v>
                </c:pt>
                <c:pt idx="5680">
                  <c:v>315.27554874805998</c:v>
                </c:pt>
                <c:pt idx="5681">
                  <c:v>315.331055006643</c:v>
                </c:pt>
                <c:pt idx="5682">
                  <c:v>315.386561265225</c:v>
                </c:pt>
                <c:pt idx="5683">
                  <c:v>315.44206752380802</c:v>
                </c:pt>
                <c:pt idx="5684">
                  <c:v>315.49757378239002</c:v>
                </c:pt>
                <c:pt idx="5685">
                  <c:v>315.55308004097202</c:v>
                </c:pt>
                <c:pt idx="5686">
                  <c:v>315.60858629955499</c:v>
                </c:pt>
                <c:pt idx="5687">
                  <c:v>315.66409255813699</c:v>
                </c:pt>
                <c:pt idx="5688">
                  <c:v>315.71959881672001</c:v>
                </c:pt>
                <c:pt idx="5689">
                  <c:v>315.77510507530201</c:v>
                </c:pt>
                <c:pt idx="5690">
                  <c:v>315.83061133388401</c:v>
                </c:pt>
                <c:pt idx="5691">
                  <c:v>315.88611759246697</c:v>
                </c:pt>
                <c:pt idx="5692">
                  <c:v>315.94162385104897</c:v>
                </c:pt>
                <c:pt idx="5693">
                  <c:v>315.997130109632</c:v>
                </c:pt>
                <c:pt idx="5694">
                  <c:v>316.052636368214</c:v>
                </c:pt>
                <c:pt idx="5695">
                  <c:v>316.108142626796</c:v>
                </c:pt>
                <c:pt idx="5696">
                  <c:v>316.16364888537902</c:v>
                </c:pt>
                <c:pt idx="5697">
                  <c:v>316.21915514396102</c:v>
                </c:pt>
                <c:pt idx="5698">
                  <c:v>316.27466140254398</c:v>
                </c:pt>
                <c:pt idx="5699">
                  <c:v>316.33016766112598</c:v>
                </c:pt>
                <c:pt idx="5700">
                  <c:v>316.38567391970798</c:v>
                </c:pt>
                <c:pt idx="5701">
                  <c:v>316.44118017829101</c:v>
                </c:pt>
                <c:pt idx="5702">
                  <c:v>316.49668643687301</c:v>
                </c:pt>
                <c:pt idx="5703">
                  <c:v>316.55219269545597</c:v>
                </c:pt>
                <c:pt idx="5704">
                  <c:v>316.60769895403803</c:v>
                </c:pt>
                <c:pt idx="5705">
                  <c:v>316.66320521262003</c:v>
                </c:pt>
                <c:pt idx="5706">
                  <c:v>316.71871147120299</c:v>
                </c:pt>
                <c:pt idx="5707">
                  <c:v>316.77421772978499</c:v>
                </c:pt>
                <c:pt idx="5708">
                  <c:v>316.82972398836802</c:v>
                </c:pt>
                <c:pt idx="5709">
                  <c:v>316.88523024695002</c:v>
                </c:pt>
                <c:pt idx="5710">
                  <c:v>316.94073650553298</c:v>
                </c:pt>
                <c:pt idx="5711">
                  <c:v>316.99624276411498</c:v>
                </c:pt>
                <c:pt idx="5712">
                  <c:v>317.05174902269698</c:v>
                </c:pt>
                <c:pt idx="5713">
                  <c:v>317.10725528128</c:v>
                </c:pt>
                <c:pt idx="5714">
                  <c:v>317.162761539862</c:v>
                </c:pt>
                <c:pt idx="5715">
                  <c:v>317.21826779844503</c:v>
                </c:pt>
                <c:pt idx="5716">
                  <c:v>317.27377405702703</c:v>
                </c:pt>
                <c:pt idx="5717">
                  <c:v>317.32928031560903</c:v>
                </c:pt>
                <c:pt idx="5718">
                  <c:v>317.38478657419199</c:v>
                </c:pt>
                <c:pt idx="5719">
                  <c:v>317.44029283277399</c:v>
                </c:pt>
                <c:pt idx="5720">
                  <c:v>317.49579909135701</c:v>
                </c:pt>
                <c:pt idx="5721">
                  <c:v>317.55130534993901</c:v>
                </c:pt>
                <c:pt idx="5722">
                  <c:v>317.60681160852101</c:v>
                </c:pt>
                <c:pt idx="5723">
                  <c:v>317.66231786710398</c:v>
                </c:pt>
                <c:pt idx="5724">
                  <c:v>317.71782412568598</c:v>
                </c:pt>
                <c:pt idx="5725">
                  <c:v>317.773330384269</c:v>
                </c:pt>
                <c:pt idx="5726">
                  <c:v>317.828836642851</c:v>
                </c:pt>
                <c:pt idx="5727">
                  <c:v>317.884342901433</c:v>
                </c:pt>
                <c:pt idx="5728">
                  <c:v>317.93984916001602</c:v>
                </c:pt>
                <c:pt idx="5729">
                  <c:v>317.99535541859802</c:v>
                </c:pt>
                <c:pt idx="5730">
                  <c:v>318.05086167718099</c:v>
                </c:pt>
                <c:pt idx="5731">
                  <c:v>318.10636793576299</c:v>
                </c:pt>
                <c:pt idx="5732">
                  <c:v>318.16187419434499</c:v>
                </c:pt>
                <c:pt idx="5733">
                  <c:v>318.21738045292801</c:v>
                </c:pt>
                <c:pt idx="5734">
                  <c:v>318.27288671151001</c:v>
                </c:pt>
                <c:pt idx="5735">
                  <c:v>318.32839297009298</c:v>
                </c:pt>
                <c:pt idx="5736">
                  <c:v>318.38389922867498</c:v>
                </c:pt>
                <c:pt idx="5737">
                  <c:v>318.43940548725698</c:v>
                </c:pt>
                <c:pt idx="5738">
                  <c:v>318.49491174584</c:v>
                </c:pt>
                <c:pt idx="5739">
                  <c:v>318.550418004422</c:v>
                </c:pt>
                <c:pt idx="5740">
                  <c:v>318.60592426300502</c:v>
                </c:pt>
                <c:pt idx="5741">
                  <c:v>318.66143052158702</c:v>
                </c:pt>
                <c:pt idx="5742">
                  <c:v>318.71693678016902</c:v>
                </c:pt>
                <c:pt idx="5743">
                  <c:v>318.77244303875199</c:v>
                </c:pt>
                <c:pt idx="5744">
                  <c:v>318.82794929733399</c:v>
                </c:pt>
                <c:pt idx="5745">
                  <c:v>318.88345555591701</c:v>
                </c:pt>
                <c:pt idx="5746">
                  <c:v>318.93896181449901</c:v>
                </c:pt>
                <c:pt idx="5747">
                  <c:v>318.99446807308198</c:v>
                </c:pt>
                <c:pt idx="5748">
                  <c:v>319.04997433166398</c:v>
                </c:pt>
                <c:pt idx="5749">
                  <c:v>319.10548059024597</c:v>
                </c:pt>
                <c:pt idx="5750">
                  <c:v>319.160986848829</c:v>
                </c:pt>
                <c:pt idx="5751">
                  <c:v>319.216493107411</c:v>
                </c:pt>
                <c:pt idx="5752">
                  <c:v>319.27199936599402</c:v>
                </c:pt>
                <c:pt idx="5753">
                  <c:v>319.32750562457602</c:v>
                </c:pt>
                <c:pt idx="5754">
                  <c:v>319.38301188315802</c:v>
                </c:pt>
                <c:pt idx="5755">
                  <c:v>319.43851814174099</c:v>
                </c:pt>
                <c:pt idx="5756">
                  <c:v>319.49402440032299</c:v>
                </c:pt>
                <c:pt idx="5757">
                  <c:v>319.54953065890601</c:v>
                </c:pt>
                <c:pt idx="5758">
                  <c:v>319.60503691748801</c:v>
                </c:pt>
                <c:pt idx="5759">
                  <c:v>319.66054317607001</c:v>
                </c:pt>
                <c:pt idx="5760">
                  <c:v>319.71604943465297</c:v>
                </c:pt>
                <c:pt idx="5761">
                  <c:v>319.77155569323497</c:v>
                </c:pt>
                <c:pt idx="5762">
                  <c:v>319.827061951818</c:v>
                </c:pt>
                <c:pt idx="5763">
                  <c:v>319.8825682104</c:v>
                </c:pt>
                <c:pt idx="5764">
                  <c:v>319.93807446898199</c:v>
                </c:pt>
                <c:pt idx="5765">
                  <c:v>319.99358072756502</c:v>
                </c:pt>
                <c:pt idx="5766">
                  <c:v>320.04908698614702</c:v>
                </c:pt>
                <c:pt idx="5767">
                  <c:v>320.10459324472998</c:v>
                </c:pt>
                <c:pt idx="5768">
                  <c:v>320.16009950331198</c:v>
                </c:pt>
                <c:pt idx="5769">
                  <c:v>320.21560576189398</c:v>
                </c:pt>
                <c:pt idx="5770">
                  <c:v>320.27111202047701</c:v>
                </c:pt>
                <c:pt idx="5771">
                  <c:v>320.32661827905901</c:v>
                </c:pt>
                <c:pt idx="5772">
                  <c:v>320.38212453764203</c:v>
                </c:pt>
                <c:pt idx="5773">
                  <c:v>320.43763079622403</c:v>
                </c:pt>
                <c:pt idx="5774">
                  <c:v>320.49313705480603</c:v>
                </c:pt>
                <c:pt idx="5775">
                  <c:v>320.54864331338899</c:v>
                </c:pt>
                <c:pt idx="5776">
                  <c:v>320.60414957197099</c:v>
                </c:pt>
                <c:pt idx="5777">
                  <c:v>320.65965583055402</c:v>
                </c:pt>
                <c:pt idx="5778">
                  <c:v>320.71516208913602</c:v>
                </c:pt>
                <c:pt idx="5779">
                  <c:v>320.77066834771801</c:v>
                </c:pt>
                <c:pt idx="5780">
                  <c:v>320.82617460630098</c:v>
                </c:pt>
                <c:pt idx="5781">
                  <c:v>320.88168086488298</c:v>
                </c:pt>
                <c:pt idx="5782">
                  <c:v>320.937187123466</c:v>
                </c:pt>
                <c:pt idx="5783">
                  <c:v>320.992693382048</c:v>
                </c:pt>
                <c:pt idx="5784">
                  <c:v>321.04819964063103</c:v>
                </c:pt>
                <c:pt idx="5785">
                  <c:v>321.10370589921303</c:v>
                </c:pt>
                <c:pt idx="5786">
                  <c:v>321.15921215779503</c:v>
                </c:pt>
                <c:pt idx="5787">
                  <c:v>321.21471841637799</c:v>
                </c:pt>
                <c:pt idx="5788">
                  <c:v>321.27022467495999</c:v>
                </c:pt>
                <c:pt idx="5789">
                  <c:v>321.32573093354301</c:v>
                </c:pt>
                <c:pt idx="5790">
                  <c:v>321.38123719212501</c:v>
                </c:pt>
                <c:pt idx="5791">
                  <c:v>321.43674345070701</c:v>
                </c:pt>
                <c:pt idx="5792">
                  <c:v>321.49224970928998</c:v>
                </c:pt>
                <c:pt idx="5793">
                  <c:v>321.54775596787198</c:v>
                </c:pt>
                <c:pt idx="5794">
                  <c:v>321.603262226455</c:v>
                </c:pt>
                <c:pt idx="5795">
                  <c:v>321.658768485037</c:v>
                </c:pt>
                <c:pt idx="5796">
                  <c:v>321.714274743619</c:v>
                </c:pt>
                <c:pt idx="5797">
                  <c:v>321.76978100220202</c:v>
                </c:pt>
                <c:pt idx="5798">
                  <c:v>321.82528726078402</c:v>
                </c:pt>
                <c:pt idx="5799">
                  <c:v>321.88079351936699</c:v>
                </c:pt>
                <c:pt idx="5800">
                  <c:v>321.93629977794899</c:v>
                </c:pt>
                <c:pt idx="5801">
                  <c:v>321.99180603653099</c:v>
                </c:pt>
                <c:pt idx="5802">
                  <c:v>322.04731229511401</c:v>
                </c:pt>
                <c:pt idx="5803">
                  <c:v>322.10281855369601</c:v>
                </c:pt>
                <c:pt idx="5804">
                  <c:v>322.15832481227898</c:v>
                </c:pt>
                <c:pt idx="5805">
                  <c:v>322.21383107086098</c:v>
                </c:pt>
                <c:pt idx="5806">
                  <c:v>322.26933732944298</c:v>
                </c:pt>
                <c:pt idx="5807">
                  <c:v>322.324843588026</c:v>
                </c:pt>
                <c:pt idx="5808">
                  <c:v>322.380349846608</c:v>
                </c:pt>
                <c:pt idx="5809">
                  <c:v>322.43585610519102</c:v>
                </c:pt>
                <c:pt idx="5810">
                  <c:v>322.49136236377302</c:v>
                </c:pt>
                <c:pt idx="5811">
                  <c:v>322.54686862235502</c:v>
                </c:pt>
                <c:pt idx="5812">
                  <c:v>322.60237488093799</c:v>
                </c:pt>
                <c:pt idx="5813">
                  <c:v>322.65788113951999</c:v>
                </c:pt>
                <c:pt idx="5814">
                  <c:v>322.71338739810301</c:v>
                </c:pt>
                <c:pt idx="5815">
                  <c:v>322.76889365668501</c:v>
                </c:pt>
                <c:pt idx="5816">
                  <c:v>322.82439991526701</c:v>
                </c:pt>
                <c:pt idx="5817">
                  <c:v>322.87990617384997</c:v>
                </c:pt>
                <c:pt idx="5818">
                  <c:v>322.93541243243197</c:v>
                </c:pt>
                <c:pt idx="5819">
                  <c:v>322.990918691015</c:v>
                </c:pt>
                <c:pt idx="5820">
                  <c:v>323.046424949597</c:v>
                </c:pt>
                <c:pt idx="5821">
                  <c:v>323.101931208179</c:v>
                </c:pt>
                <c:pt idx="5822">
                  <c:v>323.15743746676202</c:v>
                </c:pt>
                <c:pt idx="5823">
                  <c:v>323.21294372534402</c:v>
                </c:pt>
                <c:pt idx="5824">
                  <c:v>323.26844998392698</c:v>
                </c:pt>
                <c:pt idx="5825">
                  <c:v>323.32395624250898</c:v>
                </c:pt>
                <c:pt idx="5826">
                  <c:v>323.37946250109201</c:v>
                </c:pt>
                <c:pt idx="5827">
                  <c:v>323.43496875967401</c:v>
                </c:pt>
                <c:pt idx="5828">
                  <c:v>323.49047501825601</c:v>
                </c:pt>
                <c:pt idx="5829">
                  <c:v>323.54598127683897</c:v>
                </c:pt>
                <c:pt idx="5830">
                  <c:v>323.60148753542097</c:v>
                </c:pt>
                <c:pt idx="5831">
                  <c:v>323.65699379400399</c:v>
                </c:pt>
                <c:pt idx="5832">
                  <c:v>323.71250005258599</c:v>
                </c:pt>
                <c:pt idx="5833">
                  <c:v>323.76800631116799</c:v>
                </c:pt>
                <c:pt idx="5834">
                  <c:v>323.82351256975102</c:v>
                </c:pt>
                <c:pt idx="5835">
                  <c:v>323.87901882833302</c:v>
                </c:pt>
                <c:pt idx="5836">
                  <c:v>323.93452508691598</c:v>
                </c:pt>
                <c:pt idx="5837">
                  <c:v>323.99003134549798</c:v>
                </c:pt>
                <c:pt idx="5838">
                  <c:v>324.04553760407998</c:v>
                </c:pt>
                <c:pt idx="5839">
                  <c:v>324.101043862663</c:v>
                </c:pt>
                <c:pt idx="5840">
                  <c:v>324.156550121245</c:v>
                </c:pt>
                <c:pt idx="5841">
                  <c:v>324.21205637982803</c:v>
                </c:pt>
                <c:pt idx="5842">
                  <c:v>324.26756263841003</c:v>
                </c:pt>
                <c:pt idx="5843">
                  <c:v>324.32306889699203</c:v>
                </c:pt>
                <c:pt idx="5844">
                  <c:v>324.37857515557499</c:v>
                </c:pt>
                <c:pt idx="5845">
                  <c:v>324.43408141415699</c:v>
                </c:pt>
                <c:pt idx="5846">
                  <c:v>324.48958767274002</c:v>
                </c:pt>
                <c:pt idx="5847">
                  <c:v>324.54509393132201</c:v>
                </c:pt>
                <c:pt idx="5848">
                  <c:v>324.60060018990401</c:v>
                </c:pt>
                <c:pt idx="5849">
                  <c:v>324.65610644848698</c:v>
                </c:pt>
                <c:pt idx="5850">
                  <c:v>324.71161270706898</c:v>
                </c:pt>
                <c:pt idx="5851">
                  <c:v>324.767118965652</c:v>
                </c:pt>
                <c:pt idx="5852">
                  <c:v>324.822625224234</c:v>
                </c:pt>
                <c:pt idx="5853">
                  <c:v>324.878131482816</c:v>
                </c:pt>
                <c:pt idx="5854">
                  <c:v>324.93363774139902</c:v>
                </c:pt>
                <c:pt idx="5855">
                  <c:v>324.98914399998102</c:v>
                </c:pt>
                <c:pt idx="5856">
                  <c:v>325.04465025856399</c:v>
                </c:pt>
                <c:pt idx="5857">
                  <c:v>325.10015651714599</c:v>
                </c:pt>
                <c:pt idx="5858">
                  <c:v>325.15566277572799</c:v>
                </c:pt>
                <c:pt idx="5859">
                  <c:v>325.21116903431101</c:v>
                </c:pt>
                <c:pt idx="5860">
                  <c:v>325.26667529289301</c:v>
                </c:pt>
                <c:pt idx="5861">
                  <c:v>325.32218155147598</c:v>
                </c:pt>
                <c:pt idx="5862">
                  <c:v>325.37768781005798</c:v>
                </c:pt>
                <c:pt idx="5863">
                  <c:v>325.43319406863998</c:v>
                </c:pt>
                <c:pt idx="5864">
                  <c:v>325.488700327223</c:v>
                </c:pt>
                <c:pt idx="5865">
                  <c:v>325.544206585805</c:v>
                </c:pt>
                <c:pt idx="5866">
                  <c:v>325.59971284438802</c:v>
                </c:pt>
                <c:pt idx="5867">
                  <c:v>325.65521910297002</c:v>
                </c:pt>
                <c:pt idx="5868">
                  <c:v>325.71072536155299</c:v>
                </c:pt>
                <c:pt idx="5869">
                  <c:v>325.76623162013499</c:v>
                </c:pt>
                <c:pt idx="5870">
                  <c:v>325.82173787871699</c:v>
                </c:pt>
                <c:pt idx="5871">
                  <c:v>325.87724413730001</c:v>
                </c:pt>
                <c:pt idx="5872">
                  <c:v>325.93275039588201</c:v>
                </c:pt>
                <c:pt idx="5873">
                  <c:v>325.98825665446498</c:v>
                </c:pt>
                <c:pt idx="5874">
                  <c:v>326.04376291304698</c:v>
                </c:pt>
                <c:pt idx="5875">
                  <c:v>326.09926917162898</c:v>
                </c:pt>
                <c:pt idx="5876">
                  <c:v>326.154775430212</c:v>
                </c:pt>
                <c:pt idx="5877">
                  <c:v>326.210281688794</c:v>
                </c:pt>
                <c:pt idx="5878">
                  <c:v>326.26578794737702</c:v>
                </c:pt>
                <c:pt idx="5879">
                  <c:v>326.32129420595902</c:v>
                </c:pt>
                <c:pt idx="5880">
                  <c:v>326.37680046454102</c:v>
                </c:pt>
                <c:pt idx="5881">
                  <c:v>326.43230672312399</c:v>
                </c:pt>
                <c:pt idx="5882">
                  <c:v>326.48781298170599</c:v>
                </c:pt>
                <c:pt idx="5883">
                  <c:v>326.54331924028901</c:v>
                </c:pt>
                <c:pt idx="5884">
                  <c:v>326.59882549887101</c:v>
                </c:pt>
                <c:pt idx="5885">
                  <c:v>326.65433175745301</c:v>
                </c:pt>
                <c:pt idx="5886">
                  <c:v>326.70983801603597</c:v>
                </c:pt>
                <c:pt idx="5887">
                  <c:v>326.76534427461797</c:v>
                </c:pt>
                <c:pt idx="5888">
                  <c:v>326.820850533201</c:v>
                </c:pt>
                <c:pt idx="5889">
                  <c:v>326.876356791783</c:v>
                </c:pt>
                <c:pt idx="5890">
                  <c:v>326.931863050365</c:v>
                </c:pt>
                <c:pt idx="5891">
                  <c:v>326.98736930894802</c:v>
                </c:pt>
                <c:pt idx="5892">
                  <c:v>327.04287556753002</c:v>
                </c:pt>
                <c:pt idx="5893">
                  <c:v>327.09838182611298</c:v>
                </c:pt>
                <c:pt idx="5894">
                  <c:v>327.15388808469498</c:v>
                </c:pt>
                <c:pt idx="5895">
                  <c:v>327.20939434327698</c:v>
                </c:pt>
                <c:pt idx="5896">
                  <c:v>327.26490060186001</c:v>
                </c:pt>
                <c:pt idx="5897">
                  <c:v>327.32040686044201</c:v>
                </c:pt>
                <c:pt idx="5898">
                  <c:v>327.37591311902497</c:v>
                </c:pt>
                <c:pt idx="5899">
                  <c:v>327.43141937760703</c:v>
                </c:pt>
                <c:pt idx="5900">
                  <c:v>327.48692563618903</c:v>
                </c:pt>
                <c:pt idx="5901">
                  <c:v>327.54243189477199</c:v>
                </c:pt>
                <c:pt idx="5902">
                  <c:v>327.59793815335399</c:v>
                </c:pt>
                <c:pt idx="5903">
                  <c:v>327.65344441193702</c:v>
                </c:pt>
                <c:pt idx="5904">
                  <c:v>327.70895067051902</c:v>
                </c:pt>
                <c:pt idx="5905">
                  <c:v>327.76445692910102</c:v>
                </c:pt>
                <c:pt idx="5906">
                  <c:v>327.81996318768398</c:v>
                </c:pt>
                <c:pt idx="5907">
                  <c:v>327.87546944626598</c:v>
                </c:pt>
                <c:pt idx="5908">
                  <c:v>327.930975704849</c:v>
                </c:pt>
                <c:pt idx="5909">
                  <c:v>327.986481963431</c:v>
                </c:pt>
                <c:pt idx="5910">
                  <c:v>328.04198822201403</c:v>
                </c:pt>
                <c:pt idx="5911">
                  <c:v>328.09749448059603</c:v>
                </c:pt>
                <c:pt idx="5912">
                  <c:v>328.15300073917803</c:v>
                </c:pt>
                <c:pt idx="5913">
                  <c:v>328.20850699776099</c:v>
                </c:pt>
                <c:pt idx="5914">
                  <c:v>328.26401325634299</c:v>
                </c:pt>
                <c:pt idx="5915">
                  <c:v>328.31951951492601</c:v>
                </c:pt>
                <c:pt idx="5916">
                  <c:v>328.37502577350801</c:v>
                </c:pt>
                <c:pt idx="5917">
                  <c:v>328.43053203209001</c:v>
                </c:pt>
                <c:pt idx="5918">
                  <c:v>328.48603829067298</c:v>
                </c:pt>
                <c:pt idx="5919">
                  <c:v>328.54154454925498</c:v>
                </c:pt>
                <c:pt idx="5920">
                  <c:v>328.597050807838</c:v>
                </c:pt>
                <c:pt idx="5921">
                  <c:v>328.65255706642</c:v>
                </c:pt>
                <c:pt idx="5922">
                  <c:v>328.708063325002</c:v>
                </c:pt>
                <c:pt idx="5923">
                  <c:v>328.76356958358502</c:v>
                </c:pt>
                <c:pt idx="5924">
                  <c:v>328.81907584216702</c:v>
                </c:pt>
                <c:pt idx="5925">
                  <c:v>328.87458210074999</c:v>
                </c:pt>
                <c:pt idx="5926">
                  <c:v>328.93008835933199</c:v>
                </c:pt>
                <c:pt idx="5927">
                  <c:v>328.98559461791399</c:v>
                </c:pt>
                <c:pt idx="5928">
                  <c:v>329.04110087649701</c:v>
                </c:pt>
                <c:pt idx="5929">
                  <c:v>329.09660713507901</c:v>
                </c:pt>
                <c:pt idx="5930">
                  <c:v>329.15211339366198</c:v>
                </c:pt>
                <c:pt idx="5931">
                  <c:v>329.20761965224398</c:v>
                </c:pt>
                <c:pt idx="5932">
                  <c:v>329.26312591082598</c:v>
                </c:pt>
                <c:pt idx="5933">
                  <c:v>329.318632169409</c:v>
                </c:pt>
                <c:pt idx="5934">
                  <c:v>329.374138427991</c:v>
                </c:pt>
                <c:pt idx="5935">
                  <c:v>329.42964468657402</c:v>
                </c:pt>
                <c:pt idx="5936">
                  <c:v>329.48515094515602</c:v>
                </c:pt>
                <c:pt idx="5937">
                  <c:v>329.54065720373802</c:v>
                </c:pt>
                <c:pt idx="5938">
                  <c:v>329.59616346232099</c:v>
                </c:pt>
                <c:pt idx="5939">
                  <c:v>329.65166972090299</c:v>
                </c:pt>
                <c:pt idx="5940">
                  <c:v>329.70717597948601</c:v>
                </c:pt>
                <c:pt idx="5941">
                  <c:v>329.76268223806801</c:v>
                </c:pt>
                <c:pt idx="5942">
                  <c:v>329.81818849665001</c:v>
                </c:pt>
                <c:pt idx="5943">
                  <c:v>329.87369475523298</c:v>
                </c:pt>
                <c:pt idx="5944">
                  <c:v>329.92920101381497</c:v>
                </c:pt>
                <c:pt idx="5945">
                  <c:v>329.984707272398</c:v>
                </c:pt>
                <c:pt idx="5946">
                  <c:v>330.04021353098</c:v>
                </c:pt>
                <c:pt idx="5947">
                  <c:v>330.09571978956302</c:v>
                </c:pt>
                <c:pt idx="5948">
                  <c:v>330.15122604814502</c:v>
                </c:pt>
                <c:pt idx="5949">
                  <c:v>330.20673230672702</c:v>
                </c:pt>
                <c:pt idx="5950">
                  <c:v>330.26223856530999</c:v>
                </c:pt>
                <c:pt idx="5951">
                  <c:v>330.31774482389199</c:v>
                </c:pt>
                <c:pt idx="5952">
                  <c:v>330.37325108247501</c:v>
                </c:pt>
                <c:pt idx="5953">
                  <c:v>330.42875734105701</c:v>
                </c:pt>
                <c:pt idx="5954">
                  <c:v>330.48426359963901</c:v>
                </c:pt>
                <c:pt idx="5955">
                  <c:v>330.53976985822197</c:v>
                </c:pt>
                <c:pt idx="5956">
                  <c:v>330.59527611680397</c:v>
                </c:pt>
                <c:pt idx="5957">
                  <c:v>330.650782375387</c:v>
                </c:pt>
                <c:pt idx="5958">
                  <c:v>330.706288633969</c:v>
                </c:pt>
                <c:pt idx="5959">
                  <c:v>330.76179489255099</c:v>
                </c:pt>
                <c:pt idx="5960">
                  <c:v>330.81730115113402</c:v>
                </c:pt>
                <c:pt idx="5961">
                  <c:v>330.87280740971602</c:v>
                </c:pt>
                <c:pt idx="5962">
                  <c:v>330.92831366829898</c:v>
                </c:pt>
                <c:pt idx="5963">
                  <c:v>330.98381992688098</c:v>
                </c:pt>
                <c:pt idx="5964">
                  <c:v>331.03932618546298</c:v>
                </c:pt>
                <c:pt idx="5965">
                  <c:v>331.09483244404601</c:v>
                </c:pt>
                <c:pt idx="5966">
                  <c:v>331.15033870262801</c:v>
                </c:pt>
                <c:pt idx="5967">
                  <c:v>331.20584496121103</c:v>
                </c:pt>
                <c:pt idx="5968">
                  <c:v>331.26135121979303</c:v>
                </c:pt>
                <c:pt idx="5969">
                  <c:v>331.31685747837503</c:v>
                </c:pt>
                <c:pt idx="5970">
                  <c:v>331.37236373695799</c:v>
                </c:pt>
                <c:pt idx="5971">
                  <c:v>331.42786999553999</c:v>
                </c:pt>
                <c:pt idx="5972">
                  <c:v>331.48337625412302</c:v>
                </c:pt>
                <c:pt idx="5973">
                  <c:v>331.53888251270502</c:v>
                </c:pt>
                <c:pt idx="5974">
                  <c:v>331.59438877128702</c:v>
                </c:pt>
                <c:pt idx="5975">
                  <c:v>331.64989502986998</c:v>
                </c:pt>
                <c:pt idx="5976">
                  <c:v>331.70540128845198</c:v>
                </c:pt>
                <c:pt idx="5977">
                  <c:v>331.760907547035</c:v>
                </c:pt>
                <c:pt idx="5978">
                  <c:v>331.816413805617</c:v>
                </c:pt>
                <c:pt idx="5979">
                  <c:v>331.871920064199</c:v>
                </c:pt>
                <c:pt idx="5980">
                  <c:v>331.92742632278203</c:v>
                </c:pt>
                <c:pt idx="5981">
                  <c:v>331.98293258136403</c:v>
                </c:pt>
                <c:pt idx="5982">
                  <c:v>332.03843883994699</c:v>
                </c:pt>
                <c:pt idx="5983">
                  <c:v>332.09394509852899</c:v>
                </c:pt>
                <c:pt idx="5984">
                  <c:v>332.14945135711201</c:v>
                </c:pt>
                <c:pt idx="5985">
                  <c:v>332.20495761569401</c:v>
                </c:pt>
                <c:pt idx="5986">
                  <c:v>332.26046387427601</c:v>
                </c:pt>
                <c:pt idx="5987">
                  <c:v>332.31597013285898</c:v>
                </c:pt>
                <c:pt idx="5988">
                  <c:v>332.37147639144098</c:v>
                </c:pt>
                <c:pt idx="5989">
                  <c:v>332.42698265002298</c:v>
                </c:pt>
                <c:pt idx="5990">
                  <c:v>332.482488908606</c:v>
                </c:pt>
                <c:pt idx="5991">
                  <c:v>332.537995167188</c:v>
                </c:pt>
                <c:pt idx="5992">
                  <c:v>332.59350142577102</c:v>
                </c:pt>
                <c:pt idx="5993">
                  <c:v>332.64900768435302</c:v>
                </c:pt>
                <c:pt idx="5994">
                  <c:v>332.70451394293599</c:v>
                </c:pt>
                <c:pt idx="5995">
                  <c:v>332.76002020151799</c:v>
                </c:pt>
                <c:pt idx="5996">
                  <c:v>332.81552646009999</c:v>
                </c:pt>
                <c:pt idx="5997">
                  <c:v>332.87103271868301</c:v>
                </c:pt>
                <c:pt idx="5998">
                  <c:v>332.92653897726501</c:v>
                </c:pt>
                <c:pt idx="5999">
                  <c:v>332.98204523584798</c:v>
                </c:pt>
                <c:pt idx="6000">
                  <c:v>333.03755149442998</c:v>
                </c:pt>
                <c:pt idx="6001">
                  <c:v>333.09305775301198</c:v>
                </c:pt>
                <c:pt idx="6002">
                  <c:v>333.148564011595</c:v>
                </c:pt>
                <c:pt idx="6003">
                  <c:v>333.204070270177</c:v>
                </c:pt>
                <c:pt idx="6004">
                  <c:v>333.25957652876002</c:v>
                </c:pt>
                <c:pt idx="6005">
                  <c:v>333.31508278734202</c:v>
                </c:pt>
                <c:pt idx="6006">
                  <c:v>333.37058904592402</c:v>
                </c:pt>
                <c:pt idx="6007">
                  <c:v>333.42609530450699</c:v>
                </c:pt>
                <c:pt idx="6008">
                  <c:v>333.48160156308899</c:v>
                </c:pt>
                <c:pt idx="6009">
                  <c:v>333.53710782167201</c:v>
                </c:pt>
                <c:pt idx="6010">
                  <c:v>333.59261408025401</c:v>
                </c:pt>
                <c:pt idx="6011">
                  <c:v>333.64812033883601</c:v>
                </c:pt>
                <c:pt idx="6012">
                  <c:v>333.70362659741897</c:v>
                </c:pt>
                <c:pt idx="6013">
                  <c:v>333.75913285600097</c:v>
                </c:pt>
                <c:pt idx="6014">
                  <c:v>333.814639114584</c:v>
                </c:pt>
                <c:pt idx="6015">
                  <c:v>333.870145373166</c:v>
                </c:pt>
                <c:pt idx="6016">
                  <c:v>333.925651631748</c:v>
                </c:pt>
                <c:pt idx="6017">
                  <c:v>333.98115789033102</c:v>
                </c:pt>
                <c:pt idx="6018">
                  <c:v>334.03666414891302</c:v>
                </c:pt>
                <c:pt idx="6019">
                  <c:v>334.09217040749598</c:v>
                </c:pt>
                <c:pt idx="6020">
                  <c:v>334.14767666607798</c:v>
                </c:pt>
                <c:pt idx="6021">
                  <c:v>334.20318292466101</c:v>
                </c:pt>
                <c:pt idx="6022">
                  <c:v>334.25868918324301</c:v>
                </c:pt>
                <c:pt idx="6023">
                  <c:v>334.31419544182501</c:v>
                </c:pt>
                <c:pt idx="6024">
                  <c:v>334.36970170040797</c:v>
                </c:pt>
                <c:pt idx="6025">
                  <c:v>334.42520795898997</c:v>
                </c:pt>
                <c:pt idx="6026">
                  <c:v>334.48071421757197</c:v>
                </c:pt>
                <c:pt idx="6027">
                  <c:v>334.53622047615499</c:v>
                </c:pt>
                <c:pt idx="6028">
                  <c:v>334.59172673473699</c:v>
                </c:pt>
                <c:pt idx="6029">
                  <c:v>334.64723299332002</c:v>
                </c:pt>
                <c:pt idx="6030">
                  <c:v>334.70273925190202</c:v>
                </c:pt>
                <c:pt idx="6031">
                  <c:v>334.75824551048498</c:v>
                </c:pt>
                <c:pt idx="6032">
                  <c:v>334.81375176906698</c:v>
                </c:pt>
                <c:pt idx="6033">
                  <c:v>334.86925802764898</c:v>
                </c:pt>
                <c:pt idx="6034">
                  <c:v>334.924764286232</c:v>
                </c:pt>
                <c:pt idx="6035">
                  <c:v>334.980270544814</c:v>
                </c:pt>
                <c:pt idx="6036">
                  <c:v>335.03577680339703</c:v>
                </c:pt>
                <c:pt idx="6037">
                  <c:v>335.09128306197903</c:v>
                </c:pt>
                <c:pt idx="6038">
                  <c:v>335.14678932056103</c:v>
                </c:pt>
                <c:pt idx="6039">
                  <c:v>335.20229557914399</c:v>
                </c:pt>
                <c:pt idx="6040">
                  <c:v>335.25780183772599</c:v>
                </c:pt>
                <c:pt idx="6041">
                  <c:v>335.31330809630902</c:v>
                </c:pt>
                <c:pt idx="6042">
                  <c:v>335.36881435489101</c:v>
                </c:pt>
                <c:pt idx="6043">
                  <c:v>335.42432061347301</c:v>
                </c:pt>
                <c:pt idx="6044">
                  <c:v>335.47982687205598</c:v>
                </c:pt>
                <c:pt idx="6045">
                  <c:v>335.53533313063798</c:v>
                </c:pt>
                <c:pt idx="6046">
                  <c:v>335.590839389221</c:v>
                </c:pt>
                <c:pt idx="6047">
                  <c:v>335.646345647803</c:v>
                </c:pt>
                <c:pt idx="6048">
                  <c:v>335.701851906385</c:v>
                </c:pt>
                <c:pt idx="6049">
                  <c:v>335.75735816496802</c:v>
                </c:pt>
                <c:pt idx="6050">
                  <c:v>335.81286442355002</c:v>
                </c:pt>
                <c:pt idx="6051">
                  <c:v>335.86837068213299</c:v>
                </c:pt>
                <c:pt idx="6052">
                  <c:v>335.92387694071499</c:v>
                </c:pt>
                <c:pt idx="6053">
                  <c:v>335.97938319929699</c:v>
                </c:pt>
                <c:pt idx="6054">
                  <c:v>336.03488945788001</c:v>
                </c:pt>
                <c:pt idx="6055">
                  <c:v>336.09039571646201</c:v>
                </c:pt>
                <c:pt idx="6056">
                  <c:v>336.14590197504498</c:v>
                </c:pt>
                <c:pt idx="6057">
                  <c:v>336.20140823362698</c:v>
                </c:pt>
                <c:pt idx="6058">
                  <c:v>336.25691449220898</c:v>
                </c:pt>
                <c:pt idx="6059">
                  <c:v>336.312420750792</c:v>
                </c:pt>
                <c:pt idx="6060">
                  <c:v>336.367927009374</c:v>
                </c:pt>
                <c:pt idx="6061">
                  <c:v>336.42343326795702</c:v>
                </c:pt>
                <c:pt idx="6062">
                  <c:v>336.47893952653902</c:v>
                </c:pt>
                <c:pt idx="6063">
                  <c:v>336.53444578512102</c:v>
                </c:pt>
                <c:pt idx="6064">
                  <c:v>336.58995204370399</c:v>
                </c:pt>
                <c:pt idx="6065">
                  <c:v>336.64545830228599</c:v>
                </c:pt>
                <c:pt idx="6066">
                  <c:v>336.70096456086901</c:v>
                </c:pt>
                <c:pt idx="6067">
                  <c:v>336.75647081945101</c:v>
                </c:pt>
                <c:pt idx="6068">
                  <c:v>336.81197707803398</c:v>
                </c:pt>
                <c:pt idx="6069">
                  <c:v>336.86748333661598</c:v>
                </c:pt>
                <c:pt idx="6070">
                  <c:v>336.92298959519798</c:v>
                </c:pt>
                <c:pt idx="6071">
                  <c:v>336.978495853781</c:v>
                </c:pt>
                <c:pt idx="6072">
                  <c:v>337.034002112363</c:v>
                </c:pt>
                <c:pt idx="6073">
                  <c:v>337.08950837094602</c:v>
                </c:pt>
                <c:pt idx="6074">
                  <c:v>337.14501462952802</c:v>
                </c:pt>
                <c:pt idx="6075">
                  <c:v>337.20052088811002</c:v>
                </c:pt>
                <c:pt idx="6076">
                  <c:v>337.25602714669299</c:v>
                </c:pt>
                <c:pt idx="6077">
                  <c:v>337.31153340527499</c:v>
                </c:pt>
                <c:pt idx="6078">
                  <c:v>337.36703966385801</c:v>
                </c:pt>
                <c:pt idx="6079">
                  <c:v>337.42254592244001</c:v>
                </c:pt>
                <c:pt idx="6080">
                  <c:v>337.47805218102201</c:v>
                </c:pt>
                <c:pt idx="6081">
                  <c:v>337.53355843960497</c:v>
                </c:pt>
                <c:pt idx="6082">
                  <c:v>337.58906469818697</c:v>
                </c:pt>
                <c:pt idx="6083">
                  <c:v>337.64457095677</c:v>
                </c:pt>
                <c:pt idx="6084">
                  <c:v>337.700077215352</c:v>
                </c:pt>
                <c:pt idx="6085">
                  <c:v>337.755583473934</c:v>
                </c:pt>
                <c:pt idx="6086">
                  <c:v>337.81108973251702</c:v>
                </c:pt>
                <c:pt idx="6087">
                  <c:v>337.86659599109902</c:v>
                </c:pt>
                <c:pt idx="6088">
                  <c:v>337.92210224968198</c:v>
                </c:pt>
                <c:pt idx="6089">
                  <c:v>337.97760850826398</c:v>
                </c:pt>
                <c:pt idx="6090">
                  <c:v>338.03311476684598</c:v>
                </c:pt>
                <c:pt idx="6091">
                  <c:v>338.08862102542901</c:v>
                </c:pt>
                <c:pt idx="6092">
                  <c:v>338.14412728401101</c:v>
                </c:pt>
                <c:pt idx="6093">
                  <c:v>338.19963354259397</c:v>
                </c:pt>
                <c:pt idx="6094">
                  <c:v>338.25513980117603</c:v>
                </c:pt>
                <c:pt idx="6095">
                  <c:v>338.31064605975803</c:v>
                </c:pt>
                <c:pt idx="6096">
                  <c:v>338.36615231834099</c:v>
                </c:pt>
                <c:pt idx="6097">
                  <c:v>338.42165857692299</c:v>
                </c:pt>
                <c:pt idx="6098">
                  <c:v>338.47716483550602</c:v>
                </c:pt>
                <c:pt idx="6099">
                  <c:v>338.53267109408802</c:v>
                </c:pt>
                <c:pt idx="6100">
                  <c:v>338.58817735267002</c:v>
                </c:pt>
                <c:pt idx="6101">
                  <c:v>338.64368361125298</c:v>
                </c:pt>
                <c:pt idx="6102">
                  <c:v>338.69918986983498</c:v>
                </c:pt>
                <c:pt idx="6103">
                  <c:v>338.754696128418</c:v>
                </c:pt>
                <c:pt idx="6104">
                  <c:v>338.810202387</c:v>
                </c:pt>
                <c:pt idx="6105">
                  <c:v>338.86570864558303</c:v>
                </c:pt>
                <c:pt idx="6106">
                  <c:v>338.92121490416503</c:v>
                </c:pt>
                <c:pt idx="6107">
                  <c:v>338.97672116274703</c:v>
                </c:pt>
                <c:pt idx="6108">
                  <c:v>339.03222742132999</c:v>
                </c:pt>
                <c:pt idx="6109">
                  <c:v>339.08773367991199</c:v>
                </c:pt>
                <c:pt idx="6110">
                  <c:v>339.14323993849501</c:v>
                </c:pt>
                <c:pt idx="6111">
                  <c:v>339.19874619707701</c:v>
                </c:pt>
                <c:pt idx="6112">
                  <c:v>339.25425245565901</c:v>
                </c:pt>
                <c:pt idx="6113">
                  <c:v>339.30975871424198</c:v>
                </c:pt>
                <c:pt idx="6114">
                  <c:v>339.36526497282398</c:v>
                </c:pt>
                <c:pt idx="6115">
                  <c:v>339.420771231407</c:v>
                </c:pt>
                <c:pt idx="6116">
                  <c:v>339.476277489989</c:v>
                </c:pt>
                <c:pt idx="6117">
                  <c:v>339.531783748571</c:v>
                </c:pt>
                <c:pt idx="6118">
                  <c:v>339.58729000715402</c:v>
                </c:pt>
                <c:pt idx="6119">
                  <c:v>339.64279626573602</c:v>
                </c:pt>
                <c:pt idx="6120">
                  <c:v>339.69830252431899</c:v>
                </c:pt>
                <c:pt idx="6121">
                  <c:v>339.75380878290099</c:v>
                </c:pt>
                <c:pt idx="6122">
                  <c:v>339.80931504148299</c:v>
                </c:pt>
                <c:pt idx="6123">
                  <c:v>339.86482130006601</c:v>
                </c:pt>
                <c:pt idx="6124">
                  <c:v>339.92032755864801</c:v>
                </c:pt>
                <c:pt idx="6125">
                  <c:v>339.97583381723098</c:v>
                </c:pt>
                <c:pt idx="6126">
                  <c:v>340.03134007581298</c:v>
                </c:pt>
                <c:pt idx="6127">
                  <c:v>340.08684633439498</c:v>
                </c:pt>
                <c:pt idx="6128">
                  <c:v>340.142352592978</c:v>
                </c:pt>
                <c:pt idx="6129">
                  <c:v>340.19785885156</c:v>
                </c:pt>
                <c:pt idx="6130">
                  <c:v>340.25336511014302</c:v>
                </c:pt>
                <c:pt idx="6131">
                  <c:v>340.30887136872502</c:v>
                </c:pt>
                <c:pt idx="6132">
                  <c:v>340.36437762730702</c:v>
                </c:pt>
                <c:pt idx="6133">
                  <c:v>340.41988388588999</c:v>
                </c:pt>
                <c:pt idx="6134">
                  <c:v>340.47539014447199</c:v>
                </c:pt>
                <c:pt idx="6135">
                  <c:v>340.53089640305501</c:v>
                </c:pt>
                <c:pt idx="6136">
                  <c:v>340.58640266163701</c:v>
                </c:pt>
                <c:pt idx="6137">
                  <c:v>340.64190892021901</c:v>
                </c:pt>
                <c:pt idx="6138">
                  <c:v>340.69741517880198</c:v>
                </c:pt>
                <c:pt idx="6139">
                  <c:v>340.75292143738397</c:v>
                </c:pt>
                <c:pt idx="6140">
                  <c:v>340.808427695967</c:v>
                </c:pt>
                <c:pt idx="6141">
                  <c:v>340.863933954549</c:v>
                </c:pt>
                <c:pt idx="6142">
                  <c:v>340.919440213131</c:v>
                </c:pt>
                <c:pt idx="6143">
                  <c:v>340.97494647171402</c:v>
                </c:pt>
                <c:pt idx="6144">
                  <c:v>341.03045273029602</c:v>
                </c:pt>
                <c:pt idx="6145">
                  <c:v>341.08595898887899</c:v>
                </c:pt>
                <c:pt idx="6146">
                  <c:v>341.14146524746099</c:v>
                </c:pt>
                <c:pt idx="6147">
                  <c:v>341.19697150604401</c:v>
                </c:pt>
                <c:pt idx="6148">
                  <c:v>341.25247776462601</c:v>
                </c:pt>
                <c:pt idx="6149">
                  <c:v>341.30798402320801</c:v>
                </c:pt>
                <c:pt idx="6150">
                  <c:v>341.36349028179097</c:v>
                </c:pt>
                <c:pt idx="6151">
                  <c:v>341.41899654037297</c:v>
                </c:pt>
                <c:pt idx="6152">
                  <c:v>341.474502798956</c:v>
                </c:pt>
                <c:pt idx="6153">
                  <c:v>341.530009057538</c:v>
                </c:pt>
                <c:pt idx="6154">
                  <c:v>341.58551531612</c:v>
                </c:pt>
                <c:pt idx="6155">
                  <c:v>341.64102157470302</c:v>
                </c:pt>
                <c:pt idx="6156">
                  <c:v>341.69652783328502</c:v>
                </c:pt>
                <c:pt idx="6157">
                  <c:v>341.75203409186798</c:v>
                </c:pt>
                <c:pt idx="6158">
                  <c:v>341.80754035044998</c:v>
                </c:pt>
                <c:pt idx="6159">
                  <c:v>341.86304660903198</c:v>
                </c:pt>
                <c:pt idx="6160">
                  <c:v>341.91855286761501</c:v>
                </c:pt>
                <c:pt idx="6161">
                  <c:v>341.97405912619701</c:v>
                </c:pt>
                <c:pt idx="6162">
                  <c:v>342.02956538478003</c:v>
                </c:pt>
                <c:pt idx="6163">
                  <c:v>342.08507164336203</c:v>
                </c:pt>
                <c:pt idx="6164">
                  <c:v>342.14057790194403</c:v>
                </c:pt>
                <c:pt idx="6165">
                  <c:v>342.19608416052699</c:v>
                </c:pt>
                <c:pt idx="6166">
                  <c:v>342.25159041910899</c:v>
                </c:pt>
                <c:pt idx="6167">
                  <c:v>342.30709667769202</c:v>
                </c:pt>
                <c:pt idx="6168">
                  <c:v>342.36260293627402</c:v>
                </c:pt>
                <c:pt idx="6169">
                  <c:v>342.41810919485602</c:v>
                </c:pt>
                <c:pt idx="6170">
                  <c:v>342.47361545343898</c:v>
                </c:pt>
                <c:pt idx="6171">
                  <c:v>342.52912171202098</c:v>
                </c:pt>
                <c:pt idx="6172">
                  <c:v>342.584627970604</c:v>
                </c:pt>
                <c:pt idx="6173">
                  <c:v>342.640134229186</c:v>
                </c:pt>
                <c:pt idx="6174">
                  <c:v>342.695640487768</c:v>
                </c:pt>
                <c:pt idx="6175">
                  <c:v>342.75114674635103</c:v>
                </c:pt>
                <c:pt idx="6176">
                  <c:v>342.80665300493303</c:v>
                </c:pt>
                <c:pt idx="6177">
                  <c:v>342.86215926351599</c:v>
                </c:pt>
                <c:pt idx="6178">
                  <c:v>342.91766552209799</c:v>
                </c:pt>
                <c:pt idx="6179">
                  <c:v>342.97317178067999</c:v>
                </c:pt>
                <c:pt idx="6180">
                  <c:v>343.02867803926301</c:v>
                </c:pt>
                <c:pt idx="6181">
                  <c:v>343.08418429784501</c:v>
                </c:pt>
                <c:pt idx="6182">
                  <c:v>343.13969055642798</c:v>
                </c:pt>
                <c:pt idx="6183">
                  <c:v>343.19519681500998</c:v>
                </c:pt>
                <c:pt idx="6184">
                  <c:v>343.25070307359198</c:v>
                </c:pt>
                <c:pt idx="6185">
                  <c:v>343.306209332175</c:v>
                </c:pt>
                <c:pt idx="6186">
                  <c:v>343.361715590757</c:v>
                </c:pt>
                <c:pt idx="6187">
                  <c:v>343.41722184934002</c:v>
                </c:pt>
                <c:pt idx="6188">
                  <c:v>343.47272810792202</c:v>
                </c:pt>
                <c:pt idx="6189">
                  <c:v>343.52823436650499</c:v>
                </c:pt>
                <c:pt idx="6190">
                  <c:v>343.58374062508699</c:v>
                </c:pt>
                <c:pt idx="6191">
                  <c:v>343.63924688366899</c:v>
                </c:pt>
                <c:pt idx="6192">
                  <c:v>343.69475314225201</c:v>
                </c:pt>
                <c:pt idx="6193">
                  <c:v>343.75025940083401</c:v>
                </c:pt>
                <c:pt idx="6194">
                  <c:v>343.80576565941698</c:v>
                </c:pt>
                <c:pt idx="6195">
                  <c:v>343.86127191799898</c:v>
                </c:pt>
                <c:pt idx="6196">
                  <c:v>343.91677817658098</c:v>
                </c:pt>
                <c:pt idx="6197">
                  <c:v>343.972284435164</c:v>
                </c:pt>
                <c:pt idx="6198">
                  <c:v>344.027790693746</c:v>
                </c:pt>
                <c:pt idx="6199">
                  <c:v>344.08329695232902</c:v>
                </c:pt>
                <c:pt idx="6200">
                  <c:v>344.13880321091102</c:v>
                </c:pt>
                <c:pt idx="6201">
                  <c:v>344.19430946949302</c:v>
                </c:pt>
                <c:pt idx="6202">
                  <c:v>344.24981572807599</c:v>
                </c:pt>
                <c:pt idx="6203">
                  <c:v>344.30532198665799</c:v>
                </c:pt>
                <c:pt idx="6204">
                  <c:v>344.36082824524101</c:v>
                </c:pt>
                <c:pt idx="6205">
                  <c:v>344.41633450382301</c:v>
                </c:pt>
                <c:pt idx="6206">
                  <c:v>344.47184076240501</c:v>
                </c:pt>
                <c:pt idx="6207">
                  <c:v>344.52734702098797</c:v>
                </c:pt>
                <c:pt idx="6208">
                  <c:v>344.58285327956997</c:v>
                </c:pt>
                <c:pt idx="6209">
                  <c:v>344.638359538153</c:v>
                </c:pt>
                <c:pt idx="6210">
                  <c:v>344.693865796735</c:v>
                </c:pt>
                <c:pt idx="6211">
                  <c:v>344.749372055317</c:v>
                </c:pt>
                <c:pt idx="6212">
                  <c:v>344.80487831390002</c:v>
                </c:pt>
                <c:pt idx="6213">
                  <c:v>344.86038457248202</c:v>
                </c:pt>
                <c:pt idx="6214">
                  <c:v>344.91589083106498</c:v>
                </c:pt>
                <c:pt idx="6215">
                  <c:v>344.97139708964698</c:v>
                </c:pt>
                <c:pt idx="6216">
                  <c:v>345.02690334822898</c:v>
                </c:pt>
                <c:pt idx="6217">
                  <c:v>345.08240960681201</c:v>
                </c:pt>
                <c:pt idx="6218">
                  <c:v>345.13791586539401</c:v>
                </c:pt>
                <c:pt idx="6219">
                  <c:v>345.19342212397697</c:v>
                </c:pt>
                <c:pt idx="6220">
                  <c:v>345.24892838255897</c:v>
                </c:pt>
                <c:pt idx="6221">
                  <c:v>345.30443464114097</c:v>
                </c:pt>
                <c:pt idx="6222">
                  <c:v>345.35994089972399</c:v>
                </c:pt>
                <c:pt idx="6223">
                  <c:v>345.41544715830599</c:v>
                </c:pt>
                <c:pt idx="6224">
                  <c:v>345.47095341688902</c:v>
                </c:pt>
                <c:pt idx="6225">
                  <c:v>345.52645967547102</c:v>
                </c:pt>
                <c:pt idx="6226">
                  <c:v>345.58196593405302</c:v>
                </c:pt>
                <c:pt idx="6227">
                  <c:v>345.63747219263598</c:v>
                </c:pt>
                <c:pt idx="6228">
                  <c:v>345.69297845121798</c:v>
                </c:pt>
                <c:pt idx="6229">
                  <c:v>345.74848470980101</c:v>
                </c:pt>
                <c:pt idx="6230">
                  <c:v>345.803990968383</c:v>
                </c:pt>
                <c:pt idx="6231">
                  <c:v>345.85949722696603</c:v>
                </c:pt>
                <c:pt idx="6232">
                  <c:v>345.91500348554803</c:v>
                </c:pt>
                <c:pt idx="6233">
                  <c:v>345.97050974413003</c:v>
                </c:pt>
                <c:pt idx="6234">
                  <c:v>346.02601600271299</c:v>
                </c:pt>
                <c:pt idx="6235">
                  <c:v>346.08152226129499</c:v>
                </c:pt>
                <c:pt idx="6236">
                  <c:v>346.13702851987802</c:v>
                </c:pt>
                <c:pt idx="6237">
                  <c:v>346.19253477846001</c:v>
                </c:pt>
                <c:pt idx="6238">
                  <c:v>346.24804103704201</c:v>
                </c:pt>
                <c:pt idx="6239">
                  <c:v>346.30354729562498</c:v>
                </c:pt>
                <c:pt idx="6240">
                  <c:v>346.35905355420698</c:v>
                </c:pt>
                <c:pt idx="6241">
                  <c:v>346.41455981279</c:v>
                </c:pt>
                <c:pt idx="6242">
                  <c:v>346.470066071372</c:v>
                </c:pt>
                <c:pt idx="6243">
                  <c:v>346.525572329954</c:v>
                </c:pt>
                <c:pt idx="6244">
                  <c:v>346.58107858853703</c:v>
                </c:pt>
                <c:pt idx="6245">
                  <c:v>346.63658484711902</c:v>
                </c:pt>
                <c:pt idx="6246">
                  <c:v>346.69209110570199</c:v>
                </c:pt>
                <c:pt idx="6247">
                  <c:v>346.74759736428399</c:v>
                </c:pt>
                <c:pt idx="6248">
                  <c:v>346.80310362286599</c:v>
                </c:pt>
                <c:pt idx="6249">
                  <c:v>346.85860988144901</c:v>
                </c:pt>
                <c:pt idx="6250">
                  <c:v>346.91411614003101</c:v>
                </c:pt>
                <c:pt idx="6251">
                  <c:v>346.96962239861398</c:v>
                </c:pt>
                <c:pt idx="6252">
                  <c:v>347.02512865719598</c:v>
                </c:pt>
                <c:pt idx="6253">
                  <c:v>347.08063491577798</c:v>
                </c:pt>
                <c:pt idx="6254">
                  <c:v>347.136141174361</c:v>
                </c:pt>
                <c:pt idx="6255">
                  <c:v>347.191647432943</c:v>
                </c:pt>
                <c:pt idx="6256">
                  <c:v>347.24715369152602</c:v>
                </c:pt>
                <c:pt idx="6257">
                  <c:v>347.30265995010802</c:v>
                </c:pt>
                <c:pt idx="6258">
                  <c:v>347.35816620869002</c:v>
                </c:pt>
                <c:pt idx="6259">
                  <c:v>347.41367246727299</c:v>
                </c:pt>
                <c:pt idx="6260">
                  <c:v>347.46917872585499</c:v>
                </c:pt>
                <c:pt idx="6261">
                  <c:v>347.52468498443801</c:v>
                </c:pt>
                <c:pt idx="6262">
                  <c:v>347.58019124302001</c:v>
                </c:pt>
                <c:pt idx="6263">
                  <c:v>347.63569750160201</c:v>
                </c:pt>
                <c:pt idx="6264">
                  <c:v>347.69120376018498</c:v>
                </c:pt>
                <c:pt idx="6265">
                  <c:v>347.74671001876698</c:v>
                </c:pt>
                <c:pt idx="6266">
                  <c:v>347.80221627735</c:v>
                </c:pt>
                <c:pt idx="6267">
                  <c:v>347.857722535932</c:v>
                </c:pt>
                <c:pt idx="6268">
                  <c:v>347.91322879451502</c:v>
                </c:pt>
                <c:pt idx="6269">
                  <c:v>347.96873505309702</c:v>
                </c:pt>
                <c:pt idx="6270">
                  <c:v>348.02424131167902</c:v>
                </c:pt>
                <c:pt idx="6271">
                  <c:v>348.07974757026199</c:v>
                </c:pt>
                <c:pt idx="6272">
                  <c:v>348.13525382884399</c:v>
                </c:pt>
                <c:pt idx="6273">
                  <c:v>348.19076008742701</c:v>
                </c:pt>
                <c:pt idx="6274">
                  <c:v>348.24626634600901</c:v>
                </c:pt>
                <c:pt idx="6275">
                  <c:v>348.30177260459101</c:v>
                </c:pt>
                <c:pt idx="6276">
                  <c:v>348.35727886317397</c:v>
                </c:pt>
                <c:pt idx="6277">
                  <c:v>348.41278512175597</c:v>
                </c:pt>
                <c:pt idx="6278">
                  <c:v>348.468291380339</c:v>
                </c:pt>
                <c:pt idx="6279">
                  <c:v>348.523797638921</c:v>
                </c:pt>
                <c:pt idx="6280">
                  <c:v>348.579303897503</c:v>
                </c:pt>
                <c:pt idx="6281">
                  <c:v>348.63481015608602</c:v>
                </c:pt>
                <c:pt idx="6282">
                  <c:v>348.69031641466802</c:v>
                </c:pt>
                <c:pt idx="6283">
                  <c:v>348.74582267325098</c:v>
                </c:pt>
                <c:pt idx="6284">
                  <c:v>348.80132893183298</c:v>
                </c:pt>
                <c:pt idx="6285">
                  <c:v>348.85683519041498</c:v>
                </c:pt>
                <c:pt idx="6286">
                  <c:v>348.91234144899801</c:v>
                </c:pt>
                <c:pt idx="6287">
                  <c:v>348.96784770758001</c:v>
                </c:pt>
                <c:pt idx="6288">
                  <c:v>349.02335396616297</c:v>
                </c:pt>
                <c:pt idx="6289">
                  <c:v>349.07886022474497</c:v>
                </c:pt>
                <c:pt idx="6290">
                  <c:v>349.13436648332703</c:v>
                </c:pt>
                <c:pt idx="6291">
                  <c:v>349.18987274190999</c:v>
                </c:pt>
                <c:pt idx="6292">
                  <c:v>349.24537900049199</c:v>
                </c:pt>
                <c:pt idx="6293">
                  <c:v>349.30088525907502</c:v>
                </c:pt>
                <c:pt idx="6294">
                  <c:v>349.35639151765702</c:v>
                </c:pt>
                <c:pt idx="6295">
                  <c:v>349.41189777623902</c:v>
                </c:pt>
                <c:pt idx="6296">
                  <c:v>349.46740403482198</c:v>
                </c:pt>
                <c:pt idx="6297">
                  <c:v>349.52291029340398</c:v>
                </c:pt>
                <c:pt idx="6298">
                  <c:v>349.578416551987</c:v>
                </c:pt>
                <c:pt idx="6299">
                  <c:v>349.633922810569</c:v>
                </c:pt>
                <c:pt idx="6300">
                  <c:v>349.689429069151</c:v>
                </c:pt>
                <c:pt idx="6301">
                  <c:v>349.74493532773403</c:v>
                </c:pt>
                <c:pt idx="6302">
                  <c:v>349.80044158631603</c:v>
                </c:pt>
                <c:pt idx="6303">
                  <c:v>349.85594784489899</c:v>
                </c:pt>
                <c:pt idx="6304">
                  <c:v>349.91145410348099</c:v>
                </c:pt>
                <c:pt idx="6305">
                  <c:v>349.96696036206401</c:v>
                </c:pt>
                <c:pt idx="6306">
                  <c:v>350.02246662064601</c:v>
                </c:pt>
                <c:pt idx="6307">
                  <c:v>350.07797287922801</c:v>
                </c:pt>
                <c:pt idx="6308">
                  <c:v>350.13347913781098</c:v>
                </c:pt>
                <c:pt idx="6309">
                  <c:v>350.18898539639298</c:v>
                </c:pt>
                <c:pt idx="6310">
                  <c:v>350.24449165497498</c:v>
                </c:pt>
                <c:pt idx="6311">
                  <c:v>350.299997913558</c:v>
                </c:pt>
                <c:pt idx="6312">
                  <c:v>350.35550417214</c:v>
                </c:pt>
                <c:pt idx="6313">
                  <c:v>350.41101043072302</c:v>
                </c:pt>
                <c:pt idx="6314">
                  <c:v>350.46651668930502</c:v>
                </c:pt>
                <c:pt idx="6315">
                  <c:v>350.52202294788799</c:v>
                </c:pt>
                <c:pt idx="6316">
                  <c:v>350.57752920646999</c:v>
                </c:pt>
                <c:pt idx="6317">
                  <c:v>350.63303546505199</c:v>
                </c:pt>
                <c:pt idx="6318">
                  <c:v>350.68854172363501</c:v>
                </c:pt>
                <c:pt idx="6319">
                  <c:v>350.74404798221701</c:v>
                </c:pt>
                <c:pt idx="6320">
                  <c:v>350.79955424079998</c:v>
                </c:pt>
                <c:pt idx="6321">
                  <c:v>350.85506049938198</c:v>
                </c:pt>
                <c:pt idx="6322">
                  <c:v>350.91056675796398</c:v>
                </c:pt>
                <c:pt idx="6323">
                  <c:v>350.966073016547</c:v>
                </c:pt>
                <c:pt idx="6324">
                  <c:v>351.021579275129</c:v>
                </c:pt>
                <c:pt idx="6325">
                  <c:v>351.07708553371202</c:v>
                </c:pt>
                <c:pt idx="6326">
                  <c:v>351.13259179229402</c:v>
                </c:pt>
                <c:pt idx="6327">
                  <c:v>351.18809805087602</c:v>
                </c:pt>
                <c:pt idx="6328">
                  <c:v>351.24360430945899</c:v>
                </c:pt>
                <c:pt idx="6329">
                  <c:v>351.29911056804099</c:v>
                </c:pt>
                <c:pt idx="6330">
                  <c:v>351.35461682662401</c:v>
                </c:pt>
                <c:pt idx="6331">
                  <c:v>351.41012308520601</c:v>
                </c:pt>
                <c:pt idx="6332">
                  <c:v>351.46562934378801</c:v>
                </c:pt>
                <c:pt idx="6333">
                  <c:v>351.52113560237098</c:v>
                </c:pt>
                <c:pt idx="6334">
                  <c:v>351.57664186095298</c:v>
                </c:pt>
                <c:pt idx="6335">
                  <c:v>351.632148119536</c:v>
                </c:pt>
                <c:pt idx="6336">
                  <c:v>351.687654378118</c:v>
                </c:pt>
                <c:pt idx="6337">
                  <c:v>351.7431606367</c:v>
                </c:pt>
                <c:pt idx="6338">
                  <c:v>351.79866689528302</c:v>
                </c:pt>
                <c:pt idx="6339">
                  <c:v>351.85417315386502</c:v>
                </c:pt>
                <c:pt idx="6340">
                  <c:v>351.90967941244799</c:v>
                </c:pt>
                <c:pt idx="6341">
                  <c:v>351.96518567102999</c:v>
                </c:pt>
                <c:pt idx="6342">
                  <c:v>352.02069192961301</c:v>
                </c:pt>
                <c:pt idx="6343">
                  <c:v>352.07619818819501</c:v>
                </c:pt>
                <c:pt idx="6344">
                  <c:v>352.13170444677701</c:v>
                </c:pt>
                <c:pt idx="6345">
                  <c:v>352.18721070535997</c:v>
                </c:pt>
                <c:pt idx="6346">
                  <c:v>352.24271696394197</c:v>
                </c:pt>
                <c:pt idx="6347">
                  <c:v>352.29822322252397</c:v>
                </c:pt>
                <c:pt idx="6348">
                  <c:v>352.353729481107</c:v>
                </c:pt>
                <c:pt idx="6349">
                  <c:v>352.409235739689</c:v>
                </c:pt>
                <c:pt idx="6350">
                  <c:v>352.46474199827202</c:v>
                </c:pt>
                <c:pt idx="6351">
                  <c:v>352.52024825685402</c:v>
                </c:pt>
                <c:pt idx="6352">
                  <c:v>352.57575451543698</c:v>
                </c:pt>
                <c:pt idx="6353">
                  <c:v>352.63126077401898</c:v>
                </c:pt>
                <c:pt idx="6354">
                  <c:v>352.68676703260098</c:v>
                </c:pt>
                <c:pt idx="6355">
                  <c:v>352.74227329118401</c:v>
                </c:pt>
                <c:pt idx="6356">
                  <c:v>352.79777954976601</c:v>
                </c:pt>
                <c:pt idx="6357">
                  <c:v>352.85328580834903</c:v>
                </c:pt>
                <c:pt idx="6358">
                  <c:v>352.90879206693103</c:v>
                </c:pt>
                <c:pt idx="6359">
                  <c:v>352.96429832551303</c:v>
                </c:pt>
                <c:pt idx="6360">
                  <c:v>353.01980458409599</c:v>
                </c:pt>
                <c:pt idx="6361">
                  <c:v>353.07531084267799</c:v>
                </c:pt>
                <c:pt idx="6362">
                  <c:v>353.13081710126102</c:v>
                </c:pt>
                <c:pt idx="6363">
                  <c:v>353.18632335984302</c:v>
                </c:pt>
                <c:pt idx="6364">
                  <c:v>353.24182961842502</c:v>
                </c:pt>
                <c:pt idx="6365">
                  <c:v>353.29733587700798</c:v>
                </c:pt>
                <c:pt idx="6366">
                  <c:v>353.35284213558998</c:v>
                </c:pt>
                <c:pt idx="6367">
                  <c:v>353.408348394173</c:v>
                </c:pt>
                <c:pt idx="6368">
                  <c:v>353.463854652755</c:v>
                </c:pt>
                <c:pt idx="6369">
                  <c:v>353.519360911337</c:v>
                </c:pt>
                <c:pt idx="6370">
                  <c:v>353.57486716992003</c:v>
                </c:pt>
                <c:pt idx="6371">
                  <c:v>353.63037342850203</c:v>
                </c:pt>
                <c:pt idx="6372">
                  <c:v>353.68587968708499</c:v>
                </c:pt>
                <c:pt idx="6373">
                  <c:v>353.74138594566699</c:v>
                </c:pt>
                <c:pt idx="6374">
                  <c:v>353.79689220424899</c:v>
                </c:pt>
                <c:pt idx="6375">
                  <c:v>353.85239846283201</c:v>
                </c:pt>
                <c:pt idx="6376">
                  <c:v>353.90790472141401</c:v>
                </c:pt>
                <c:pt idx="6377">
                  <c:v>353.96341097999698</c:v>
                </c:pt>
                <c:pt idx="6378">
                  <c:v>354.01891723857898</c:v>
                </c:pt>
                <c:pt idx="6379">
                  <c:v>354.07442349716098</c:v>
                </c:pt>
                <c:pt idx="6380">
                  <c:v>354.129929755744</c:v>
                </c:pt>
                <c:pt idx="6381">
                  <c:v>354.185436014326</c:v>
                </c:pt>
                <c:pt idx="6382">
                  <c:v>354.24094227290902</c:v>
                </c:pt>
                <c:pt idx="6383">
                  <c:v>354.29644853149102</c:v>
                </c:pt>
                <c:pt idx="6384">
                  <c:v>354.35195479007302</c:v>
                </c:pt>
                <c:pt idx="6385">
                  <c:v>354.40746104865599</c:v>
                </c:pt>
                <c:pt idx="6386">
                  <c:v>354.46296730723799</c:v>
                </c:pt>
                <c:pt idx="6387">
                  <c:v>354.51847356582101</c:v>
                </c:pt>
                <c:pt idx="6388">
                  <c:v>354.57397982440301</c:v>
                </c:pt>
                <c:pt idx="6389">
                  <c:v>354.62948608298598</c:v>
                </c:pt>
                <c:pt idx="6390">
                  <c:v>354.68499234156798</c:v>
                </c:pt>
                <c:pt idx="6391">
                  <c:v>354.74049860014998</c:v>
                </c:pt>
                <c:pt idx="6392">
                  <c:v>354.796004858733</c:v>
                </c:pt>
                <c:pt idx="6393">
                  <c:v>354.851511117315</c:v>
                </c:pt>
                <c:pt idx="6394">
                  <c:v>354.90701737589802</c:v>
                </c:pt>
                <c:pt idx="6395">
                  <c:v>354.96252363448002</c:v>
                </c:pt>
                <c:pt idx="6396">
                  <c:v>355.01802989306202</c:v>
                </c:pt>
                <c:pt idx="6397">
                  <c:v>355.07353615164499</c:v>
                </c:pt>
                <c:pt idx="6398">
                  <c:v>355.12904241022699</c:v>
                </c:pt>
                <c:pt idx="6399">
                  <c:v>355.18454866881001</c:v>
                </c:pt>
                <c:pt idx="6400">
                  <c:v>355.24005492739201</c:v>
                </c:pt>
                <c:pt idx="6401">
                  <c:v>355.29556118597401</c:v>
                </c:pt>
                <c:pt idx="6402">
                  <c:v>355.35106744455697</c:v>
                </c:pt>
                <c:pt idx="6403">
                  <c:v>355.40657370313897</c:v>
                </c:pt>
                <c:pt idx="6404">
                  <c:v>355.462079961722</c:v>
                </c:pt>
                <c:pt idx="6405">
                  <c:v>355.517586220304</c:v>
                </c:pt>
                <c:pt idx="6406">
                  <c:v>355.573092478886</c:v>
                </c:pt>
                <c:pt idx="6407">
                  <c:v>355.62859873746902</c:v>
                </c:pt>
                <c:pt idx="6408">
                  <c:v>355.68410499605102</c:v>
                </c:pt>
                <c:pt idx="6409">
                  <c:v>355.73961125463399</c:v>
                </c:pt>
                <c:pt idx="6410">
                  <c:v>355.79511751321598</c:v>
                </c:pt>
                <c:pt idx="6411">
                  <c:v>355.85062377179798</c:v>
                </c:pt>
                <c:pt idx="6412">
                  <c:v>355.90613003038101</c:v>
                </c:pt>
                <c:pt idx="6413">
                  <c:v>355.96163628896301</c:v>
                </c:pt>
                <c:pt idx="6414">
                  <c:v>356.01714254754597</c:v>
                </c:pt>
                <c:pt idx="6415">
                  <c:v>356.07264880612797</c:v>
                </c:pt>
                <c:pt idx="6416">
                  <c:v>356.12815506470997</c:v>
                </c:pt>
                <c:pt idx="6417">
                  <c:v>356.18366132329299</c:v>
                </c:pt>
                <c:pt idx="6418">
                  <c:v>356.23916758187499</c:v>
                </c:pt>
                <c:pt idx="6419">
                  <c:v>356.29467384045802</c:v>
                </c:pt>
                <c:pt idx="6420">
                  <c:v>356.35018009904002</c:v>
                </c:pt>
                <c:pt idx="6421">
                  <c:v>356.40568635762202</c:v>
                </c:pt>
                <c:pt idx="6422">
                  <c:v>356.46119261620498</c:v>
                </c:pt>
                <c:pt idx="6423">
                  <c:v>356.51669887478698</c:v>
                </c:pt>
                <c:pt idx="6424">
                  <c:v>356.57220513337001</c:v>
                </c:pt>
                <c:pt idx="6425">
                  <c:v>356.627711391952</c:v>
                </c:pt>
                <c:pt idx="6426">
                  <c:v>356.68321765053503</c:v>
                </c:pt>
                <c:pt idx="6427">
                  <c:v>356.73872390911703</c:v>
                </c:pt>
                <c:pt idx="6428">
                  <c:v>356.79423016769903</c:v>
                </c:pt>
                <c:pt idx="6429">
                  <c:v>356.84973642628199</c:v>
                </c:pt>
                <c:pt idx="6430">
                  <c:v>356.90524268486399</c:v>
                </c:pt>
                <c:pt idx="6431">
                  <c:v>356.96074894344702</c:v>
                </c:pt>
                <c:pt idx="6432">
                  <c:v>357.01625520202901</c:v>
                </c:pt>
                <c:pt idx="6433">
                  <c:v>357.07176146061101</c:v>
                </c:pt>
                <c:pt idx="6434">
                  <c:v>357.12726771919398</c:v>
                </c:pt>
                <c:pt idx="6435">
                  <c:v>357.18277397777598</c:v>
                </c:pt>
                <c:pt idx="6436">
                  <c:v>357.238280236359</c:v>
                </c:pt>
                <c:pt idx="6437">
                  <c:v>357.293786494941</c:v>
                </c:pt>
                <c:pt idx="6438">
                  <c:v>357.349292753523</c:v>
                </c:pt>
                <c:pt idx="6439">
                  <c:v>357.40479901210603</c:v>
                </c:pt>
                <c:pt idx="6440">
                  <c:v>357.46030527068802</c:v>
                </c:pt>
                <c:pt idx="6441">
                  <c:v>357.51581152927099</c:v>
                </c:pt>
                <c:pt idx="6442">
                  <c:v>357.57131778785299</c:v>
                </c:pt>
                <c:pt idx="6443">
                  <c:v>357.62682404643499</c:v>
                </c:pt>
                <c:pt idx="6444">
                  <c:v>357.68233030501801</c:v>
                </c:pt>
                <c:pt idx="6445">
                  <c:v>357.73783656360001</c:v>
                </c:pt>
                <c:pt idx="6446">
                  <c:v>357.79334282218298</c:v>
                </c:pt>
                <c:pt idx="6447">
                  <c:v>357.84884908076498</c:v>
                </c:pt>
                <c:pt idx="6448">
                  <c:v>357.90435533934698</c:v>
                </c:pt>
                <c:pt idx="6449">
                  <c:v>357.95986159793</c:v>
                </c:pt>
                <c:pt idx="6450">
                  <c:v>358.015367856512</c:v>
                </c:pt>
                <c:pt idx="6451">
                  <c:v>358.07087411509502</c:v>
                </c:pt>
                <c:pt idx="6452">
                  <c:v>358.12638037367702</c:v>
                </c:pt>
                <c:pt idx="6453">
                  <c:v>358.18188663225902</c:v>
                </c:pt>
                <c:pt idx="6454">
                  <c:v>358.23739289084199</c:v>
                </c:pt>
                <c:pt idx="6455">
                  <c:v>358.29289914942399</c:v>
                </c:pt>
                <c:pt idx="6456">
                  <c:v>358.34840540800701</c:v>
                </c:pt>
                <c:pt idx="6457">
                  <c:v>358.40391166658901</c:v>
                </c:pt>
                <c:pt idx="6458">
                  <c:v>358.45941792517101</c:v>
                </c:pt>
                <c:pt idx="6459">
                  <c:v>358.51492418375398</c:v>
                </c:pt>
                <c:pt idx="6460">
                  <c:v>358.57043044233598</c:v>
                </c:pt>
                <c:pt idx="6461">
                  <c:v>358.625936700919</c:v>
                </c:pt>
                <c:pt idx="6462">
                  <c:v>358.681442959501</c:v>
                </c:pt>
                <c:pt idx="6463">
                  <c:v>358.73694921808402</c:v>
                </c:pt>
                <c:pt idx="6464">
                  <c:v>358.79245547666602</c:v>
                </c:pt>
                <c:pt idx="6465">
                  <c:v>358.84796173524802</c:v>
                </c:pt>
                <c:pt idx="6466">
                  <c:v>358.90346799383099</c:v>
                </c:pt>
                <c:pt idx="6467">
                  <c:v>358.95897425241299</c:v>
                </c:pt>
                <c:pt idx="6468">
                  <c:v>359.01448051099601</c:v>
                </c:pt>
                <c:pt idx="6469">
                  <c:v>359.06998676957801</c:v>
                </c:pt>
                <c:pt idx="6470">
                  <c:v>359.12549302816001</c:v>
                </c:pt>
                <c:pt idx="6471">
                  <c:v>359.18099928674297</c:v>
                </c:pt>
                <c:pt idx="6472">
                  <c:v>359.23650554532497</c:v>
                </c:pt>
                <c:pt idx="6473">
                  <c:v>359.292011803908</c:v>
                </c:pt>
                <c:pt idx="6474">
                  <c:v>359.34751806249</c:v>
                </c:pt>
                <c:pt idx="6475">
                  <c:v>359.403024321072</c:v>
                </c:pt>
                <c:pt idx="6476">
                  <c:v>359.45853057965502</c:v>
                </c:pt>
                <c:pt idx="6477">
                  <c:v>359.51403683823702</c:v>
                </c:pt>
                <c:pt idx="6478">
                  <c:v>359.56954309681998</c:v>
                </c:pt>
                <c:pt idx="6479">
                  <c:v>359.62504935540198</c:v>
                </c:pt>
                <c:pt idx="6480">
                  <c:v>359.68055561398398</c:v>
                </c:pt>
                <c:pt idx="6481">
                  <c:v>359.73606187256701</c:v>
                </c:pt>
                <c:pt idx="6482">
                  <c:v>359.79156813114901</c:v>
                </c:pt>
                <c:pt idx="6483">
                  <c:v>359.84707438973197</c:v>
                </c:pt>
                <c:pt idx="6484">
                  <c:v>359.90258064831397</c:v>
                </c:pt>
                <c:pt idx="6485">
                  <c:v>359.95808690689603</c:v>
                </c:pt>
                <c:pt idx="6486">
                  <c:v>360.01359316547899</c:v>
                </c:pt>
                <c:pt idx="6487">
                  <c:v>360.06909942406099</c:v>
                </c:pt>
                <c:pt idx="6488">
                  <c:v>360.12460568264402</c:v>
                </c:pt>
                <c:pt idx="6489">
                  <c:v>360.18011194122602</c:v>
                </c:pt>
                <c:pt idx="6490">
                  <c:v>360.23561819980802</c:v>
                </c:pt>
                <c:pt idx="6491">
                  <c:v>360.29112445839098</c:v>
                </c:pt>
                <c:pt idx="6492">
                  <c:v>360.34663071697298</c:v>
                </c:pt>
                <c:pt idx="6493">
                  <c:v>360.402136975556</c:v>
                </c:pt>
                <c:pt idx="6494">
                  <c:v>360.457643234138</c:v>
                </c:pt>
                <c:pt idx="6495">
                  <c:v>360.51314949272</c:v>
                </c:pt>
                <c:pt idx="6496">
                  <c:v>360.56865575130303</c:v>
                </c:pt>
                <c:pt idx="6497">
                  <c:v>360.62416200988503</c:v>
                </c:pt>
                <c:pt idx="6498">
                  <c:v>360.67966826846799</c:v>
                </c:pt>
                <c:pt idx="6499">
                  <c:v>360.73517452704999</c:v>
                </c:pt>
                <c:pt idx="6500">
                  <c:v>360.79068078563199</c:v>
                </c:pt>
                <c:pt idx="6501">
                  <c:v>360.84618704421501</c:v>
                </c:pt>
                <c:pt idx="6502">
                  <c:v>360.90169330279701</c:v>
                </c:pt>
                <c:pt idx="6503">
                  <c:v>360.95719956137998</c:v>
                </c:pt>
                <c:pt idx="6504">
                  <c:v>361.01270581996198</c:v>
                </c:pt>
                <c:pt idx="6505">
                  <c:v>361.06821207854398</c:v>
                </c:pt>
                <c:pt idx="6506">
                  <c:v>361.123718337127</c:v>
                </c:pt>
                <c:pt idx="6507">
                  <c:v>361.179224595709</c:v>
                </c:pt>
                <c:pt idx="6508">
                  <c:v>361.23473085429202</c:v>
                </c:pt>
                <c:pt idx="6509">
                  <c:v>361.29023711287402</c:v>
                </c:pt>
                <c:pt idx="6510">
                  <c:v>361.34574337145699</c:v>
                </c:pt>
                <c:pt idx="6511">
                  <c:v>361.40124963003899</c:v>
                </c:pt>
                <c:pt idx="6512">
                  <c:v>361.45675588862099</c:v>
                </c:pt>
                <c:pt idx="6513">
                  <c:v>361.51226214720401</c:v>
                </c:pt>
                <c:pt idx="6514">
                  <c:v>361.56776840578601</c:v>
                </c:pt>
                <c:pt idx="6515">
                  <c:v>361.62327466436898</c:v>
                </c:pt>
                <c:pt idx="6516">
                  <c:v>361.67878092295098</c:v>
                </c:pt>
                <c:pt idx="6517">
                  <c:v>361.73428718153298</c:v>
                </c:pt>
                <c:pt idx="6518">
                  <c:v>361.789793440116</c:v>
                </c:pt>
                <c:pt idx="6519">
                  <c:v>361.845299698698</c:v>
                </c:pt>
                <c:pt idx="6520">
                  <c:v>361.90080595728102</c:v>
                </c:pt>
                <c:pt idx="6521">
                  <c:v>361.95631221586302</c:v>
                </c:pt>
                <c:pt idx="6522">
                  <c:v>362.01181847444502</c:v>
                </c:pt>
                <c:pt idx="6523">
                  <c:v>362.06732473302799</c:v>
                </c:pt>
                <c:pt idx="6524">
                  <c:v>362.12283099160999</c:v>
                </c:pt>
                <c:pt idx="6525">
                  <c:v>362.17833725019301</c:v>
                </c:pt>
                <c:pt idx="6526">
                  <c:v>362.23384350877501</c:v>
                </c:pt>
                <c:pt idx="6527">
                  <c:v>362.28934976735701</c:v>
                </c:pt>
                <c:pt idx="6528">
                  <c:v>362.34485602593998</c:v>
                </c:pt>
                <c:pt idx="6529">
                  <c:v>362.40036228452198</c:v>
                </c:pt>
                <c:pt idx="6530">
                  <c:v>362.455868543105</c:v>
                </c:pt>
                <c:pt idx="6531">
                  <c:v>362.511374801687</c:v>
                </c:pt>
                <c:pt idx="6532">
                  <c:v>362.566881060269</c:v>
                </c:pt>
                <c:pt idx="6533">
                  <c:v>362.62238731885202</c:v>
                </c:pt>
                <c:pt idx="6534">
                  <c:v>362.67789357743402</c:v>
                </c:pt>
                <c:pt idx="6535">
                  <c:v>362.73339983601699</c:v>
                </c:pt>
                <c:pt idx="6536">
                  <c:v>362.78890609459899</c:v>
                </c:pt>
                <c:pt idx="6537">
                  <c:v>362.84441235318099</c:v>
                </c:pt>
                <c:pt idx="6538">
                  <c:v>362.89991861176401</c:v>
                </c:pt>
                <c:pt idx="6539">
                  <c:v>362.95542487034601</c:v>
                </c:pt>
                <c:pt idx="6540">
                  <c:v>363.01093112892897</c:v>
                </c:pt>
                <c:pt idx="6541">
                  <c:v>363.06643738751097</c:v>
                </c:pt>
                <c:pt idx="6542">
                  <c:v>363.12194364609297</c:v>
                </c:pt>
                <c:pt idx="6543">
                  <c:v>363.177449904676</c:v>
                </c:pt>
                <c:pt idx="6544">
                  <c:v>363.232956163258</c:v>
                </c:pt>
                <c:pt idx="6545">
                  <c:v>363.28846242184102</c:v>
                </c:pt>
                <c:pt idx="6546">
                  <c:v>363.34396868042302</c:v>
                </c:pt>
                <c:pt idx="6547">
                  <c:v>363.39947493900598</c:v>
                </c:pt>
                <c:pt idx="6548">
                  <c:v>363.45498119758798</c:v>
                </c:pt>
                <c:pt idx="6549">
                  <c:v>363.51048745616998</c:v>
                </c:pt>
                <c:pt idx="6550">
                  <c:v>363.56599371475301</c:v>
                </c:pt>
                <c:pt idx="6551">
                  <c:v>363.62149997333501</c:v>
                </c:pt>
                <c:pt idx="6552">
                  <c:v>363.67700623191803</c:v>
                </c:pt>
                <c:pt idx="6553">
                  <c:v>363.73251249050003</c:v>
                </c:pt>
                <c:pt idx="6554">
                  <c:v>363.78801874908203</c:v>
                </c:pt>
                <c:pt idx="6555">
                  <c:v>363.84352500766499</c:v>
                </c:pt>
                <c:pt idx="6556">
                  <c:v>363.89903126624699</c:v>
                </c:pt>
                <c:pt idx="6557">
                  <c:v>363.95453752483002</c:v>
                </c:pt>
                <c:pt idx="6558">
                  <c:v>364.01004378341202</c:v>
                </c:pt>
                <c:pt idx="6559">
                  <c:v>364.06555004199402</c:v>
                </c:pt>
                <c:pt idx="6560">
                  <c:v>364.12105630057698</c:v>
                </c:pt>
                <c:pt idx="6561">
                  <c:v>364.17656255915898</c:v>
                </c:pt>
                <c:pt idx="6562">
                  <c:v>364.232068817742</c:v>
                </c:pt>
                <c:pt idx="6563">
                  <c:v>364.287575076324</c:v>
                </c:pt>
                <c:pt idx="6564">
                  <c:v>364.343081334906</c:v>
                </c:pt>
                <c:pt idx="6565">
                  <c:v>364.39858759348903</c:v>
                </c:pt>
                <c:pt idx="6566">
                  <c:v>364.45409385207103</c:v>
                </c:pt>
                <c:pt idx="6567">
                  <c:v>364.50960011065399</c:v>
                </c:pt>
                <c:pt idx="6568">
                  <c:v>364.56510636923599</c:v>
                </c:pt>
                <c:pt idx="6569">
                  <c:v>364.62061262781799</c:v>
                </c:pt>
                <c:pt idx="6570">
                  <c:v>364.67611888640101</c:v>
                </c:pt>
                <c:pt idx="6571">
                  <c:v>364.73162514498301</c:v>
                </c:pt>
                <c:pt idx="6572">
                  <c:v>364.78713140356598</c:v>
                </c:pt>
                <c:pt idx="6573">
                  <c:v>364.84263766214798</c:v>
                </c:pt>
                <c:pt idx="6574">
                  <c:v>364.89814392072998</c:v>
                </c:pt>
                <c:pt idx="6575">
                  <c:v>364.953650179313</c:v>
                </c:pt>
                <c:pt idx="6576">
                  <c:v>365.009156437895</c:v>
                </c:pt>
                <c:pt idx="6577">
                  <c:v>365.06466269647802</c:v>
                </c:pt>
                <c:pt idx="6578">
                  <c:v>365.12016895506002</c:v>
                </c:pt>
                <c:pt idx="6579">
                  <c:v>365.17567521364202</c:v>
                </c:pt>
                <c:pt idx="6580">
                  <c:v>365.23118147222499</c:v>
                </c:pt>
                <c:pt idx="6581">
                  <c:v>365.28668773080699</c:v>
                </c:pt>
                <c:pt idx="6582">
                  <c:v>365.34219398939001</c:v>
                </c:pt>
                <c:pt idx="6583">
                  <c:v>365.39770024797201</c:v>
                </c:pt>
                <c:pt idx="6584">
                  <c:v>365.45320650655401</c:v>
                </c:pt>
                <c:pt idx="6585">
                  <c:v>365.50871276513698</c:v>
                </c:pt>
                <c:pt idx="6586">
                  <c:v>365.56421902371898</c:v>
                </c:pt>
                <c:pt idx="6587">
                  <c:v>365.619725282302</c:v>
                </c:pt>
                <c:pt idx="6588">
                  <c:v>365.675231540884</c:v>
                </c:pt>
                <c:pt idx="6589">
                  <c:v>365.73073779946702</c:v>
                </c:pt>
                <c:pt idx="6590">
                  <c:v>365.78624405804902</c:v>
                </c:pt>
                <c:pt idx="6591">
                  <c:v>365.84175031663102</c:v>
                </c:pt>
                <c:pt idx="6592">
                  <c:v>365.89725657521399</c:v>
                </c:pt>
                <c:pt idx="6593">
                  <c:v>365.95276283379599</c:v>
                </c:pt>
                <c:pt idx="6594">
                  <c:v>366.00826909237901</c:v>
                </c:pt>
                <c:pt idx="6595">
                  <c:v>366.06377535096101</c:v>
                </c:pt>
                <c:pt idx="6596">
                  <c:v>366.11928160954301</c:v>
                </c:pt>
                <c:pt idx="6597">
                  <c:v>366.17478786812597</c:v>
                </c:pt>
                <c:pt idx="6598">
                  <c:v>366.23029412670797</c:v>
                </c:pt>
                <c:pt idx="6599">
                  <c:v>366.285800385291</c:v>
                </c:pt>
                <c:pt idx="6600">
                  <c:v>366.341306643873</c:v>
                </c:pt>
                <c:pt idx="6601">
                  <c:v>366.396812902455</c:v>
                </c:pt>
                <c:pt idx="6602">
                  <c:v>366.45231916103802</c:v>
                </c:pt>
                <c:pt idx="6603">
                  <c:v>366.50782541962002</c:v>
                </c:pt>
                <c:pt idx="6604">
                  <c:v>366.56333167820299</c:v>
                </c:pt>
                <c:pt idx="6605">
                  <c:v>366.61883793678498</c:v>
                </c:pt>
                <c:pt idx="6606">
                  <c:v>366.67434419536698</c:v>
                </c:pt>
                <c:pt idx="6607">
                  <c:v>366.72985045395001</c:v>
                </c:pt>
                <c:pt idx="6608">
                  <c:v>366.78535671253201</c:v>
                </c:pt>
                <c:pt idx="6609">
                  <c:v>366.84086297111497</c:v>
                </c:pt>
                <c:pt idx="6610">
                  <c:v>366.89636922969697</c:v>
                </c:pt>
                <c:pt idx="6611">
                  <c:v>366.95187548827897</c:v>
                </c:pt>
                <c:pt idx="6612">
                  <c:v>367.00738174686199</c:v>
                </c:pt>
                <c:pt idx="6613">
                  <c:v>367.06288800544399</c:v>
                </c:pt>
                <c:pt idx="6614">
                  <c:v>367.11839426402702</c:v>
                </c:pt>
                <c:pt idx="6615">
                  <c:v>367.17390052260902</c:v>
                </c:pt>
                <c:pt idx="6616">
                  <c:v>367.22940678119102</c:v>
                </c:pt>
                <c:pt idx="6617">
                  <c:v>367.28491303977398</c:v>
                </c:pt>
                <c:pt idx="6618">
                  <c:v>367.34041929835598</c:v>
                </c:pt>
                <c:pt idx="6619">
                  <c:v>367.39592555693901</c:v>
                </c:pt>
                <c:pt idx="6620">
                  <c:v>367.451431815521</c:v>
                </c:pt>
                <c:pt idx="6621">
                  <c:v>367.506938074103</c:v>
                </c:pt>
                <c:pt idx="6622">
                  <c:v>367.56244433268603</c:v>
                </c:pt>
                <c:pt idx="6623">
                  <c:v>367.61795059126803</c:v>
                </c:pt>
                <c:pt idx="6624">
                  <c:v>367.67345684985099</c:v>
                </c:pt>
                <c:pt idx="6625">
                  <c:v>367.72896310843299</c:v>
                </c:pt>
                <c:pt idx="6626">
                  <c:v>367.78446936701602</c:v>
                </c:pt>
                <c:pt idx="6627">
                  <c:v>367.83997562559802</c:v>
                </c:pt>
                <c:pt idx="6628">
                  <c:v>367.89548188418001</c:v>
                </c:pt>
                <c:pt idx="6629">
                  <c:v>367.95098814276298</c:v>
                </c:pt>
                <c:pt idx="6630">
                  <c:v>368.00649440134498</c:v>
                </c:pt>
                <c:pt idx="6631">
                  <c:v>368.062000659928</c:v>
                </c:pt>
                <c:pt idx="6632">
                  <c:v>368.11750691851</c:v>
                </c:pt>
                <c:pt idx="6633">
                  <c:v>368.173013177092</c:v>
                </c:pt>
                <c:pt idx="6634">
                  <c:v>368.22851943567503</c:v>
                </c:pt>
                <c:pt idx="6635">
                  <c:v>368.28402569425702</c:v>
                </c:pt>
                <c:pt idx="6636">
                  <c:v>368.33953195283999</c:v>
                </c:pt>
                <c:pt idx="6637">
                  <c:v>368.39503821142199</c:v>
                </c:pt>
                <c:pt idx="6638">
                  <c:v>368.45054447000399</c:v>
                </c:pt>
                <c:pt idx="6639">
                  <c:v>368.50605072858701</c:v>
                </c:pt>
                <c:pt idx="6640">
                  <c:v>368.56155698716901</c:v>
                </c:pt>
                <c:pt idx="6641">
                  <c:v>368.61706324575198</c:v>
                </c:pt>
                <c:pt idx="6642">
                  <c:v>368.67256950433398</c:v>
                </c:pt>
                <c:pt idx="6643">
                  <c:v>368.72807576291598</c:v>
                </c:pt>
                <c:pt idx="6644">
                  <c:v>368.783582021499</c:v>
                </c:pt>
                <c:pt idx="6645">
                  <c:v>368.839088280081</c:v>
                </c:pt>
                <c:pt idx="6646">
                  <c:v>368.89459453866402</c:v>
                </c:pt>
                <c:pt idx="6647">
                  <c:v>368.95010079724602</c:v>
                </c:pt>
                <c:pt idx="6648">
                  <c:v>369.00560705582802</c:v>
                </c:pt>
                <c:pt idx="6649">
                  <c:v>369.06111331441099</c:v>
                </c:pt>
                <c:pt idx="6650">
                  <c:v>369.11661957299299</c:v>
                </c:pt>
                <c:pt idx="6651">
                  <c:v>369.17212583157601</c:v>
                </c:pt>
                <c:pt idx="6652">
                  <c:v>369.22763209015801</c:v>
                </c:pt>
                <c:pt idx="6653">
                  <c:v>369.28313834874001</c:v>
                </c:pt>
                <c:pt idx="6654">
                  <c:v>369.33864460732298</c:v>
                </c:pt>
                <c:pt idx="6655">
                  <c:v>369.39415086590498</c:v>
                </c:pt>
                <c:pt idx="6656">
                  <c:v>369.449657124488</c:v>
                </c:pt>
                <c:pt idx="6657">
                  <c:v>369.50516338307</c:v>
                </c:pt>
                <c:pt idx="6658">
                  <c:v>369.560669641652</c:v>
                </c:pt>
                <c:pt idx="6659">
                  <c:v>369.61617590023502</c:v>
                </c:pt>
                <c:pt idx="6660">
                  <c:v>369.67168215881702</c:v>
                </c:pt>
                <c:pt idx="6661">
                  <c:v>369.72718841739999</c:v>
                </c:pt>
                <c:pt idx="6662">
                  <c:v>369.78269467598199</c:v>
                </c:pt>
                <c:pt idx="6663">
                  <c:v>369.83820093456501</c:v>
                </c:pt>
                <c:pt idx="6664">
                  <c:v>369.89370719314701</c:v>
                </c:pt>
                <c:pt idx="6665">
                  <c:v>369.94921345172901</c:v>
                </c:pt>
                <c:pt idx="6666">
                  <c:v>370.00471971031197</c:v>
                </c:pt>
                <c:pt idx="6667">
                  <c:v>370.06022596889397</c:v>
                </c:pt>
                <c:pt idx="6668">
                  <c:v>370.11573222747597</c:v>
                </c:pt>
                <c:pt idx="6669">
                  <c:v>370.171238486059</c:v>
                </c:pt>
                <c:pt idx="6670">
                  <c:v>370.226744744641</c:v>
                </c:pt>
                <c:pt idx="6671">
                  <c:v>370.28225100322402</c:v>
                </c:pt>
                <c:pt idx="6672">
                  <c:v>370.33775726180602</c:v>
                </c:pt>
                <c:pt idx="6673">
                  <c:v>370.39326352038898</c:v>
                </c:pt>
                <c:pt idx="6674">
                  <c:v>370.44876977897098</c:v>
                </c:pt>
                <c:pt idx="6675">
                  <c:v>370.50427603755298</c:v>
                </c:pt>
                <c:pt idx="6676">
                  <c:v>370.55978229613601</c:v>
                </c:pt>
                <c:pt idx="6677">
                  <c:v>370.61528855471801</c:v>
                </c:pt>
                <c:pt idx="6678">
                  <c:v>370.67079481330097</c:v>
                </c:pt>
                <c:pt idx="6679">
                  <c:v>370.72630107188297</c:v>
                </c:pt>
                <c:pt idx="6680">
                  <c:v>370.78180733046503</c:v>
                </c:pt>
                <c:pt idx="6681">
                  <c:v>370.83731358904799</c:v>
                </c:pt>
                <c:pt idx="6682">
                  <c:v>370.89281984762999</c:v>
                </c:pt>
                <c:pt idx="6683">
                  <c:v>370.94832610621302</c:v>
                </c:pt>
                <c:pt idx="6684">
                  <c:v>371.00383236479502</c:v>
                </c:pt>
                <c:pt idx="6685">
                  <c:v>371.05933862337702</c:v>
                </c:pt>
                <c:pt idx="6686">
                  <c:v>371.11484488195998</c:v>
                </c:pt>
                <c:pt idx="6687">
                  <c:v>371.17035114054198</c:v>
                </c:pt>
                <c:pt idx="6688">
                  <c:v>371.225857399125</c:v>
                </c:pt>
                <c:pt idx="6689">
                  <c:v>371.281363657707</c:v>
                </c:pt>
                <c:pt idx="6690">
                  <c:v>371.336869916289</c:v>
                </c:pt>
                <c:pt idx="6691">
                  <c:v>371.39237617487203</c:v>
                </c:pt>
                <c:pt idx="6692">
                  <c:v>371.44788243345403</c:v>
                </c:pt>
                <c:pt idx="6693">
                  <c:v>371.50338869203699</c:v>
                </c:pt>
                <c:pt idx="6694">
                  <c:v>371.55889495061899</c:v>
                </c:pt>
                <c:pt idx="6695">
                  <c:v>371.61440120920099</c:v>
                </c:pt>
                <c:pt idx="6696">
                  <c:v>371.66990746778401</c:v>
                </c:pt>
                <c:pt idx="6697">
                  <c:v>371.72541372636601</c:v>
                </c:pt>
                <c:pt idx="6698">
                  <c:v>371.78091998494898</c:v>
                </c:pt>
                <c:pt idx="6699">
                  <c:v>371.83642624353098</c:v>
                </c:pt>
                <c:pt idx="6700">
                  <c:v>371.89193250211298</c:v>
                </c:pt>
                <c:pt idx="6701">
                  <c:v>371.947438760696</c:v>
                </c:pt>
                <c:pt idx="6702">
                  <c:v>372.002945019278</c:v>
                </c:pt>
                <c:pt idx="6703">
                  <c:v>372.05845127786102</c:v>
                </c:pt>
                <c:pt idx="6704">
                  <c:v>372.11395753644302</c:v>
                </c:pt>
                <c:pt idx="6705">
                  <c:v>372.16946379502502</c:v>
                </c:pt>
                <c:pt idx="6706">
                  <c:v>372.22497005360799</c:v>
                </c:pt>
                <c:pt idx="6707">
                  <c:v>372.28047631218999</c:v>
                </c:pt>
                <c:pt idx="6708">
                  <c:v>372.33598257077301</c:v>
                </c:pt>
                <c:pt idx="6709">
                  <c:v>372.39148882935501</c:v>
                </c:pt>
                <c:pt idx="6710">
                  <c:v>372.44699508793798</c:v>
                </c:pt>
                <c:pt idx="6711">
                  <c:v>372.50250134651998</c:v>
                </c:pt>
                <c:pt idx="6712">
                  <c:v>372.55800760510198</c:v>
                </c:pt>
                <c:pt idx="6713">
                  <c:v>372.613513863685</c:v>
                </c:pt>
                <c:pt idx="6714">
                  <c:v>372.669020122267</c:v>
                </c:pt>
                <c:pt idx="6715">
                  <c:v>372.72452638085002</c:v>
                </c:pt>
                <c:pt idx="6716">
                  <c:v>372.78003263943202</c:v>
                </c:pt>
                <c:pt idx="6717">
                  <c:v>372.83553889801402</c:v>
                </c:pt>
                <c:pt idx="6718">
                  <c:v>372.89104515659699</c:v>
                </c:pt>
                <c:pt idx="6719">
                  <c:v>372.94655141517899</c:v>
                </c:pt>
                <c:pt idx="6720">
                  <c:v>373.00205767376201</c:v>
                </c:pt>
                <c:pt idx="6721">
                  <c:v>373.05756393234401</c:v>
                </c:pt>
                <c:pt idx="6722">
                  <c:v>373.11307019092601</c:v>
                </c:pt>
                <c:pt idx="6723">
                  <c:v>373.16857644950898</c:v>
                </c:pt>
                <c:pt idx="6724">
                  <c:v>373.22408270809098</c:v>
                </c:pt>
                <c:pt idx="6725">
                  <c:v>373.279588966674</c:v>
                </c:pt>
                <c:pt idx="6726">
                  <c:v>373.335095225256</c:v>
                </c:pt>
                <c:pt idx="6727">
                  <c:v>373.390601483838</c:v>
                </c:pt>
                <c:pt idx="6728">
                  <c:v>373.44610774242102</c:v>
                </c:pt>
                <c:pt idx="6729">
                  <c:v>373.50161400100302</c:v>
                </c:pt>
                <c:pt idx="6730">
                  <c:v>373.55712025958599</c:v>
                </c:pt>
                <c:pt idx="6731">
                  <c:v>373.61262651816799</c:v>
                </c:pt>
                <c:pt idx="6732">
                  <c:v>373.66813277674999</c:v>
                </c:pt>
                <c:pt idx="6733">
                  <c:v>373.72363903533301</c:v>
                </c:pt>
                <c:pt idx="6734">
                  <c:v>373.77914529391501</c:v>
                </c:pt>
                <c:pt idx="6735">
                  <c:v>373.83465155249797</c:v>
                </c:pt>
                <c:pt idx="6736">
                  <c:v>373.89015781107997</c:v>
                </c:pt>
                <c:pt idx="6737">
                  <c:v>373.94566406966197</c:v>
                </c:pt>
                <c:pt idx="6738">
                  <c:v>374.001170328245</c:v>
                </c:pt>
                <c:pt idx="6739">
                  <c:v>374.056676586827</c:v>
                </c:pt>
                <c:pt idx="6740">
                  <c:v>374.11218284541002</c:v>
                </c:pt>
                <c:pt idx="6741">
                  <c:v>374.16768910399202</c:v>
                </c:pt>
                <c:pt idx="6742">
                  <c:v>374.22319536257402</c:v>
                </c:pt>
                <c:pt idx="6743">
                  <c:v>374.27870162115698</c:v>
                </c:pt>
                <c:pt idx="6744">
                  <c:v>374.33420787973898</c:v>
                </c:pt>
                <c:pt idx="6745">
                  <c:v>374.38971413832201</c:v>
                </c:pt>
                <c:pt idx="6746">
                  <c:v>374.44522039690401</c:v>
                </c:pt>
                <c:pt idx="6747">
                  <c:v>374.50072665548697</c:v>
                </c:pt>
                <c:pt idx="6748">
                  <c:v>374.55623291406903</c:v>
                </c:pt>
                <c:pt idx="6749">
                  <c:v>374.61173917265103</c:v>
                </c:pt>
                <c:pt idx="6750">
                  <c:v>374.66724543123399</c:v>
                </c:pt>
                <c:pt idx="6751">
                  <c:v>374.72275168981599</c:v>
                </c:pt>
                <c:pt idx="6752">
                  <c:v>374.77825794839902</c:v>
                </c:pt>
                <c:pt idx="6753">
                  <c:v>374.83376420698102</c:v>
                </c:pt>
                <c:pt idx="6754">
                  <c:v>374.88927046556302</c:v>
                </c:pt>
                <c:pt idx="6755">
                  <c:v>374.94477672414598</c:v>
                </c:pt>
                <c:pt idx="6756">
                  <c:v>375.00028298272798</c:v>
                </c:pt>
                <c:pt idx="6757">
                  <c:v>375.055789241311</c:v>
                </c:pt>
                <c:pt idx="6758">
                  <c:v>375.111295499893</c:v>
                </c:pt>
                <c:pt idx="6759">
                  <c:v>375.166801758475</c:v>
                </c:pt>
                <c:pt idx="6760">
                  <c:v>375.22230801705803</c:v>
                </c:pt>
                <c:pt idx="6761">
                  <c:v>375.27781427564003</c:v>
                </c:pt>
                <c:pt idx="6762">
                  <c:v>375.33332053422299</c:v>
                </c:pt>
                <c:pt idx="6763">
                  <c:v>375.38882679280499</c:v>
                </c:pt>
                <c:pt idx="6764">
                  <c:v>375.44433305138699</c:v>
                </c:pt>
                <c:pt idx="6765">
                  <c:v>375.49983930997001</c:v>
                </c:pt>
                <c:pt idx="6766">
                  <c:v>375.55534556855201</c:v>
                </c:pt>
                <c:pt idx="6767">
                  <c:v>375.61085182713498</c:v>
                </c:pt>
                <c:pt idx="6768">
                  <c:v>375.66635808571698</c:v>
                </c:pt>
                <c:pt idx="6769">
                  <c:v>375.72186434429898</c:v>
                </c:pt>
                <c:pt idx="6770">
                  <c:v>375.777370602882</c:v>
                </c:pt>
                <c:pt idx="6771">
                  <c:v>375.832876861464</c:v>
                </c:pt>
                <c:pt idx="6772">
                  <c:v>375.88838312004702</c:v>
                </c:pt>
                <c:pt idx="6773">
                  <c:v>375.94388937862902</c:v>
                </c:pt>
                <c:pt idx="6774">
                  <c:v>375.99939563721102</c:v>
                </c:pt>
                <c:pt idx="6775">
                  <c:v>376.05490189579399</c:v>
                </c:pt>
                <c:pt idx="6776">
                  <c:v>376.11040815437599</c:v>
                </c:pt>
                <c:pt idx="6777">
                  <c:v>376.16591441295901</c:v>
                </c:pt>
                <c:pt idx="6778">
                  <c:v>376.22142067154101</c:v>
                </c:pt>
                <c:pt idx="6779">
                  <c:v>376.27692693012301</c:v>
                </c:pt>
                <c:pt idx="6780">
                  <c:v>376.33243318870598</c:v>
                </c:pt>
                <c:pt idx="6781">
                  <c:v>376.38793944728798</c:v>
                </c:pt>
                <c:pt idx="6782">
                  <c:v>376.443445705871</c:v>
                </c:pt>
                <c:pt idx="6783">
                  <c:v>376.498951964453</c:v>
                </c:pt>
                <c:pt idx="6784">
                  <c:v>376.55445822303602</c:v>
                </c:pt>
                <c:pt idx="6785">
                  <c:v>376.60996448161802</c:v>
                </c:pt>
                <c:pt idx="6786">
                  <c:v>376.66547074020002</c:v>
                </c:pt>
                <c:pt idx="6787">
                  <c:v>376.72097699878299</c:v>
                </c:pt>
                <c:pt idx="6788">
                  <c:v>376.77648325736499</c:v>
                </c:pt>
                <c:pt idx="6789">
                  <c:v>376.83198951594801</c:v>
                </c:pt>
                <c:pt idx="6790">
                  <c:v>376.88749577453001</c:v>
                </c:pt>
                <c:pt idx="6791">
                  <c:v>376.94300203311201</c:v>
                </c:pt>
                <c:pt idx="6792">
                  <c:v>376.99850829169498</c:v>
                </c:pt>
                <c:pt idx="6793">
                  <c:v>377.05401455027697</c:v>
                </c:pt>
                <c:pt idx="6794">
                  <c:v>377.10952080886</c:v>
                </c:pt>
                <c:pt idx="6795">
                  <c:v>377.165027067442</c:v>
                </c:pt>
                <c:pt idx="6796">
                  <c:v>377.220533326024</c:v>
                </c:pt>
                <c:pt idx="6797">
                  <c:v>377.27603958460702</c:v>
                </c:pt>
                <c:pt idx="6798">
                  <c:v>377.33154584318902</c:v>
                </c:pt>
                <c:pt idx="6799">
                  <c:v>377.38705210177199</c:v>
                </c:pt>
                <c:pt idx="6800">
                  <c:v>377.44255836035398</c:v>
                </c:pt>
                <c:pt idx="6801">
                  <c:v>377.49806461893598</c:v>
                </c:pt>
                <c:pt idx="6802">
                  <c:v>377.55357087751901</c:v>
                </c:pt>
                <c:pt idx="6803">
                  <c:v>377.60907713610101</c:v>
                </c:pt>
                <c:pt idx="6804">
                  <c:v>377.66458339468397</c:v>
                </c:pt>
                <c:pt idx="6805">
                  <c:v>377.72008965326597</c:v>
                </c:pt>
                <c:pt idx="6806">
                  <c:v>377.77559591184797</c:v>
                </c:pt>
                <c:pt idx="6807">
                  <c:v>377.831102170431</c:v>
                </c:pt>
                <c:pt idx="6808">
                  <c:v>377.88660842901299</c:v>
                </c:pt>
                <c:pt idx="6809">
                  <c:v>377.94211468759602</c:v>
                </c:pt>
                <c:pt idx="6810">
                  <c:v>377.99762094617802</c:v>
                </c:pt>
                <c:pt idx="6811">
                  <c:v>378.05312720476002</c:v>
                </c:pt>
                <c:pt idx="6812">
                  <c:v>378.10863346334298</c:v>
                </c:pt>
                <c:pt idx="6813">
                  <c:v>378.16413972192498</c:v>
                </c:pt>
                <c:pt idx="6814">
                  <c:v>378.21964598050801</c:v>
                </c:pt>
                <c:pt idx="6815">
                  <c:v>378.27515223909</c:v>
                </c:pt>
                <c:pt idx="6816">
                  <c:v>378.330658497672</c:v>
                </c:pt>
                <c:pt idx="6817">
                  <c:v>378.38616475625503</c:v>
                </c:pt>
                <c:pt idx="6818">
                  <c:v>378.44167101483703</c:v>
                </c:pt>
                <c:pt idx="6819">
                  <c:v>378.49717727341999</c:v>
                </c:pt>
                <c:pt idx="6820">
                  <c:v>378.55268353200199</c:v>
                </c:pt>
                <c:pt idx="6821">
                  <c:v>378.60818979058399</c:v>
                </c:pt>
                <c:pt idx="6822">
                  <c:v>378.66369604916702</c:v>
                </c:pt>
                <c:pt idx="6823">
                  <c:v>378.71920230774901</c:v>
                </c:pt>
                <c:pt idx="6824">
                  <c:v>378.77470856633198</c:v>
                </c:pt>
                <c:pt idx="6825">
                  <c:v>378.83021482491398</c:v>
                </c:pt>
                <c:pt idx="6826">
                  <c:v>378.88572108349598</c:v>
                </c:pt>
                <c:pt idx="6827">
                  <c:v>378.941227342079</c:v>
                </c:pt>
                <c:pt idx="6828">
                  <c:v>378.996733600661</c:v>
                </c:pt>
                <c:pt idx="6829">
                  <c:v>379.05223985924403</c:v>
                </c:pt>
                <c:pt idx="6830">
                  <c:v>379.10774611782603</c:v>
                </c:pt>
                <c:pt idx="6831">
                  <c:v>379.16325237640899</c:v>
                </c:pt>
                <c:pt idx="6832">
                  <c:v>379.21875863499099</c:v>
                </c:pt>
                <c:pt idx="6833">
                  <c:v>379.27426489357299</c:v>
                </c:pt>
                <c:pt idx="6834">
                  <c:v>379.32977115215601</c:v>
                </c:pt>
                <c:pt idx="6835">
                  <c:v>379.38527741073801</c:v>
                </c:pt>
                <c:pt idx="6836">
                  <c:v>379.44078366932098</c:v>
                </c:pt>
                <c:pt idx="6837">
                  <c:v>379.49628992790298</c:v>
                </c:pt>
                <c:pt idx="6838">
                  <c:v>379.55179618648498</c:v>
                </c:pt>
                <c:pt idx="6839">
                  <c:v>379.607302445068</c:v>
                </c:pt>
                <c:pt idx="6840">
                  <c:v>379.66280870365</c:v>
                </c:pt>
                <c:pt idx="6841">
                  <c:v>379.71831496223302</c:v>
                </c:pt>
                <c:pt idx="6842">
                  <c:v>379.77382122081502</c:v>
                </c:pt>
                <c:pt idx="6843">
                  <c:v>379.82932747939702</c:v>
                </c:pt>
                <c:pt idx="6844">
                  <c:v>379.88483373797999</c:v>
                </c:pt>
                <c:pt idx="6845">
                  <c:v>379.94033999656199</c:v>
                </c:pt>
                <c:pt idx="6846">
                  <c:v>379.99584625514501</c:v>
                </c:pt>
                <c:pt idx="6847">
                  <c:v>380.05135251372701</c:v>
                </c:pt>
                <c:pt idx="6848">
                  <c:v>380.10685877230901</c:v>
                </c:pt>
                <c:pt idx="6849">
                  <c:v>380.16236503089198</c:v>
                </c:pt>
                <c:pt idx="6850">
                  <c:v>380.21787128947398</c:v>
                </c:pt>
                <c:pt idx="6851">
                  <c:v>380.273377548057</c:v>
                </c:pt>
                <c:pt idx="6852">
                  <c:v>380.328883806639</c:v>
                </c:pt>
                <c:pt idx="6853">
                  <c:v>380.384390065221</c:v>
                </c:pt>
                <c:pt idx="6854">
                  <c:v>380.43989632380402</c:v>
                </c:pt>
                <c:pt idx="6855">
                  <c:v>380.49540258238602</c:v>
                </c:pt>
                <c:pt idx="6856">
                  <c:v>380.55090884096899</c:v>
                </c:pt>
                <c:pt idx="6857">
                  <c:v>380.60641509955099</c:v>
                </c:pt>
                <c:pt idx="6858">
                  <c:v>380.66192135813299</c:v>
                </c:pt>
                <c:pt idx="6859">
                  <c:v>380.71742761671601</c:v>
                </c:pt>
                <c:pt idx="6860">
                  <c:v>380.77293387529801</c:v>
                </c:pt>
                <c:pt idx="6861">
                  <c:v>380.82844013388097</c:v>
                </c:pt>
                <c:pt idx="6862">
                  <c:v>380.88394639246297</c:v>
                </c:pt>
                <c:pt idx="6863">
                  <c:v>380.93945265104497</c:v>
                </c:pt>
                <c:pt idx="6864">
                  <c:v>380.994958909628</c:v>
                </c:pt>
                <c:pt idx="6865">
                  <c:v>381.05046516821</c:v>
                </c:pt>
                <c:pt idx="6866">
                  <c:v>381.10597142679302</c:v>
                </c:pt>
                <c:pt idx="6867">
                  <c:v>381.16147768537502</c:v>
                </c:pt>
                <c:pt idx="6868">
                  <c:v>381.21698394395798</c:v>
                </c:pt>
                <c:pt idx="6869">
                  <c:v>381.27249020253998</c:v>
                </c:pt>
                <c:pt idx="6870">
                  <c:v>381.32799646112198</c:v>
                </c:pt>
                <c:pt idx="6871">
                  <c:v>381.38350271970501</c:v>
                </c:pt>
                <c:pt idx="6872">
                  <c:v>381.43900897828701</c:v>
                </c:pt>
                <c:pt idx="6873">
                  <c:v>381.49451523686997</c:v>
                </c:pt>
                <c:pt idx="6874">
                  <c:v>381.55002149545197</c:v>
                </c:pt>
                <c:pt idx="6875">
                  <c:v>381.60552775403397</c:v>
                </c:pt>
                <c:pt idx="6876">
                  <c:v>381.66103401261699</c:v>
                </c:pt>
                <c:pt idx="6877">
                  <c:v>381.71654027119899</c:v>
                </c:pt>
                <c:pt idx="6878">
                  <c:v>381.77204652978202</c:v>
                </c:pt>
                <c:pt idx="6879">
                  <c:v>381.82755278836402</c:v>
                </c:pt>
                <c:pt idx="6880">
                  <c:v>381.88305904694602</c:v>
                </c:pt>
                <c:pt idx="6881">
                  <c:v>381.93856530552898</c:v>
                </c:pt>
                <c:pt idx="6882">
                  <c:v>381.99407156411098</c:v>
                </c:pt>
                <c:pt idx="6883">
                  <c:v>382.049577822694</c:v>
                </c:pt>
                <c:pt idx="6884">
                  <c:v>382.105084081276</c:v>
                </c:pt>
                <c:pt idx="6885">
                  <c:v>382.160590339858</c:v>
                </c:pt>
                <c:pt idx="6886">
                  <c:v>382.21609659844103</c:v>
                </c:pt>
                <c:pt idx="6887">
                  <c:v>382.27160285702303</c:v>
                </c:pt>
                <c:pt idx="6888">
                  <c:v>382.32710911560599</c:v>
                </c:pt>
                <c:pt idx="6889">
                  <c:v>382.38261537418799</c:v>
                </c:pt>
                <c:pt idx="6890">
                  <c:v>382.43812163276999</c:v>
                </c:pt>
                <c:pt idx="6891">
                  <c:v>382.49362789135301</c:v>
                </c:pt>
                <c:pt idx="6892">
                  <c:v>382.54913414993501</c:v>
                </c:pt>
                <c:pt idx="6893">
                  <c:v>382.60464040851798</c:v>
                </c:pt>
                <c:pt idx="6894">
                  <c:v>382.66014666709998</c:v>
                </c:pt>
                <c:pt idx="6895">
                  <c:v>382.71565292568198</c:v>
                </c:pt>
                <c:pt idx="6896">
                  <c:v>382.771159184265</c:v>
                </c:pt>
                <c:pt idx="6897">
                  <c:v>382.826665442847</c:v>
                </c:pt>
                <c:pt idx="6898">
                  <c:v>382.88217170143002</c:v>
                </c:pt>
                <c:pt idx="6899">
                  <c:v>382.93767796001202</c:v>
                </c:pt>
                <c:pt idx="6900">
                  <c:v>382.99318421859402</c:v>
                </c:pt>
                <c:pt idx="6901">
                  <c:v>383.04869047717699</c:v>
                </c:pt>
                <c:pt idx="6902">
                  <c:v>383.10419673575899</c:v>
                </c:pt>
                <c:pt idx="6903">
                  <c:v>383.15970299434201</c:v>
                </c:pt>
                <c:pt idx="6904">
                  <c:v>383.21520925292401</c:v>
                </c:pt>
                <c:pt idx="6905">
                  <c:v>383.27071551150601</c:v>
                </c:pt>
                <c:pt idx="6906">
                  <c:v>383.32622177008898</c:v>
                </c:pt>
                <c:pt idx="6907">
                  <c:v>383.38172802867098</c:v>
                </c:pt>
                <c:pt idx="6908">
                  <c:v>383.437234287254</c:v>
                </c:pt>
                <c:pt idx="6909">
                  <c:v>383.492740545836</c:v>
                </c:pt>
                <c:pt idx="6910">
                  <c:v>383.54824680441902</c:v>
                </c:pt>
                <c:pt idx="6911">
                  <c:v>383.60375306300102</c:v>
                </c:pt>
                <c:pt idx="6912">
                  <c:v>383.65925932158302</c:v>
                </c:pt>
                <c:pt idx="6913">
                  <c:v>383.71476558016599</c:v>
                </c:pt>
                <c:pt idx="6914">
                  <c:v>383.77027183874799</c:v>
                </c:pt>
                <c:pt idx="6915">
                  <c:v>383.82577809733101</c:v>
                </c:pt>
                <c:pt idx="6916">
                  <c:v>383.88128435591301</c:v>
                </c:pt>
                <c:pt idx="6917">
                  <c:v>383.93679061449501</c:v>
                </c:pt>
                <c:pt idx="6918">
                  <c:v>383.99229687307798</c:v>
                </c:pt>
                <c:pt idx="6919">
                  <c:v>384.04780313165998</c:v>
                </c:pt>
                <c:pt idx="6920">
                  <c:v>384.103309390243</c:v>
                </c:pt>
                <c:pt idx="6921">
                  <c:v>384.158815648825</c:v>
                </c:pt>
                <c:pt idx="6922">
                  <c:v>384.214321907407</c:v>
                </c:pt>
                <c:pt idx="6923">
                  <c:v>384.26982816599002</c:v>
                </c:pt>
                <c:pt idx="6924">
                  <c:v>384.32533442457202</c:v>
                </c:pt>
                <c:pt idx="6925">
                  <c:v>384.38084068315499</c:v>
                </c:pt>
                <c:pt idx="6926">
                  <c:v>384.43634694173699</c:v>
                </c:pt>
                <c:pt idx="6927">
                  <c:v>384.49185320031899</c:v>
                </c:pt>
                <c:pt idx="6928">
                  <c:v>384.54735945890201</c:v>
                </c:pt>
                <c:pt idx="6929">
                  <c:v>384.60286571748401</c:v>
                </c:pt>
                <c:pt idx="6930">
                  <c:v>384.65837197606697</c:v>
                </c:pt>
                <c:pt idx="6931">
                  <c:v>384.71387823464897</c:v>
                </c:pt>
                <c:pt idx="6932">
                  <c:v>384.76938449323097</c:v>
                </c:pt>
                <c:pt idx="6933">
                  <c:v>384.824890751814</c:v>
                </c:pt>
                <c:pt idx="6934">
                  <c:v>384.880397010396</c:v>
                </c:pt>
                <c:pt idx="6935">
                  <c:v>384.93590326897902</c:v>
                </c:pt>
                <c:pt idx="6936">
                  <c:v>384.99140952756102</c:v>
                </c:pt>
                <c:pt idx="6937">
                  <c:v>385.04691578614302</c:v>
                </c:pt>
                <c:pt idx="6938">
                  <c:v>385.10242204472598</c:v>
                </c:pt>
                <c:pt idx="6939">
                  <c:v>385.15792830330798</c:v>
                </c:pt>
                <c:pt idx="6940">
                  <c:v>385.21343456189101</c:v>
                </c:pt>
                <c:pt idx="6941">
                  <c:v>385.26894082047301</c:v>
                </c:pt>
                <c:pt idx="6942">
                  <c:v>385.32444707905501</c:v>
                </c:pt>
                <c:pt idx="6943">
                  <c:v>385.37995333763803</c:v>
                </c:pt>
                <c:pt idx="6944">
                  <c:v>385.43545959622003</c:v>
                </c:pt>
                <c:pt idx="6945">
                  <c:v>385.49096585480299</c:v>
                </c:pt>
                <c:pt idx="6946">
                  <c:v>385.54647211338499</c:v>
                </c:pt>
                <c:pt idx="6947">
                  <c:v>385.60197837196802</c:v>
                </c:pt>
                <c:pt idx="6948">
                  <c:v>385.65748463055002</c:v>
                </c:pt>
                <c:pt idx="6949">
                  <c:v>385.71299088913202</c:v>
                </c:pt>
                <c:pt idx="6950">
                  <c:v>385.76849714771498</c:v>
                </c:pt>
                <c:pt idx="6951">
                  <c:v>385.82400340629698</c:v>
                </c:pt>
                <c:pt idx="6952">
                  <c:v>385.87950966488</c:v>
                </c:pt>
                <c:pt idx="6953">
                  <c:v>385.935015923462</c:v>
                </c:pt>
                <c:pt idx="6954">
                  <c:v>385.990522182044</c:v>
                </c:pt>
                <c:pt idx="6955">
                  <c:v>386.04602844062703</c:v>
                </c:pt>
                <c:pt idx="6956">
                  <c:v>386.10153469920903</c:v>
                </c:pt>
                <c:pt idx="6957">
                  <c:v>386.15704095779199</c:v>
                </c:pt>
                <c:pt idx="6958">
                  <c:v>386.21254721637399</c:v>
                </c:pt>
                <c:pt idx="6959">
                  <c:v>386.26805347495599</c:v>
                </c:pt>
                <c:pt idx="6960">
                  <c:v>386.32355973353901</c:v>
                </c:pt>
                <c:pt idx="6961">
                  <c:v>386.37906599212101</c:v>
                </c:pt>
                <c:pt idx="6962">
                  <c:v>386.43457225070398</c:v>
                </c:pt>
                <c:pt idx="6963">
                  <c:v>386.49007850928598</c:v>
                </c:pt>
                <c:pt idx="6964">
                  <c:v>386.54558476786798</c:v>
                </c:pt>
                <c:pt idx="6965">
                  <c:v>386.601091026451</c:v>
                </c:pt>
                <c:pt idx="6966">
                  <c:v>386.656597285033</c:v>
                </c:pt>
                <c:pt idx="6967">
                  <c:v>386.71210354361602</c:v>
                </c:pt>
                <c:pt idx="6968">
                  <c:v>386.76760980219802</c:v>
                </c:pt>
                <c:pt idx="6969">
                  <c:v>386.82311606078002</c:v>
                </c:pt>
                <c:pt idx="6970">
                  <c:v>386.87862231936299</c:v>
                </c:pt>
                <c:pt idx="6971">
                  <c:v>386.93412857794499</c:v>
                </c:pt>
                <c:pt idx="6972">
                  <c:v>386.98963483652801</c:v>
                </c:pt>
                <c:pt idx="6973">
                  <c:v>387.04514109511001</c:v>
                </c:pt>
                <c:pt idx="6974">
                  <c:v>387.10064735369201</c:v>
                </c:pt>
                <c:pt idx="6975">
                  <c:v>387.15615361227498</c:v>
                </c:pt>
                <c:pt idx="6976">
                  <c:v>387.21165987085698</c:v>
                </c:pt>
                <c:pt idx="6977">
                  <c:v>387.26716612944</c:v>
                </c:pt>
                <c:pt idx="6978">
                  <c:v>387.322672388022</c:v>
                </c:pt>
                <c:pt idx="6979">
                  <c:v>387.378178646604</c:v>
                </c:pt>
                <c:pt idx="6980">
                  <c:v>387.43368490518702</c:v>
                </c:pt>
                <c:pt idx="6981">
                  <c:v>387.48919116376902</c:v>
                </c:pt>
                <c:pt idx="6982">
                  <c:v>387.54469742235199</c:v>
                </c:pt>
                <c:pt idx="6983">
                  <c:v>387.60020368093399</c:v>
                </c:pt>
                <c:pt idx="6984">
                  <c:v>387.65570993951701</c:v>
                </c:pt>
                <c:pt idx="6985">
                  <c:v>387.71121619809901</c:v>
                </c:pt>
                <c:pt idx="6986">
                  <c:v>387.76672245668101</c:v>
                </c:pt>
                <c:pt idx="6987">
                  <c:v>387.82222871526398</c:v>
                </c:pt>
                <c:pt idx="6988">
                  <c:v>387.87773497384597</c:v>
                </c:pt>
                <c:pt idx="6989">
                  <c:v>387.93324123242797</c:v>
                </c:pt>
                <c:pt idx="6990">
                  <c:v>387.988747491011</c:v>
                </c:pt>
                <c:pt idx="6991">
                  <c:v>388.044253749593</c:v>
                </c:pt>
                <c:pt idx="6992">
                  <c:v>388.09976000817602</c:v>
                </c:pt>
                <c:pt idx="6993">
                  <c:v>388.15526626675802</c:v>
                </c:pt>
                <c:pt idx="6994">
                  <c:v>388.21077252534099</c:v>
                </c:pt>
                <c:pt idx="6995">
                  <c:v>388.26627878392298</c:v>
                </c:pt>
                <c:pt idx="6996">
                  <c:v>388.32178504250498</c:v>
                </c:pt>
                <c:pt idx="6997">
                  <c:v>388.37729130108801</c:v>
                </c:pt>
                <c:pt idx="6998">
                  <c:v>388.43279755967001</c:v>
                </c:pt>
                <c:pt idx="6999">
                  <c:v>388.48830381825297</c:v>
                </c:pt>
                <c:pt idx="7000">
                  <c:v>388.54381007683497</c:v>
                </c:pt>
                <c:pt idx="7001">
                  <c:v>388.59931633541697</c:v>
                </c:pt>
                <c:pt idx="7002">
                  <c:v>388.654822594</c:v>
                </c:pt>
                <c:pt idx="7003">
                  <c:v>388.71032885258199</c:v>
                </c:pt>
                <c:pt idx="7004">
                  <c:v>388.76583511116502</c:v>
                </c:pt>
                <c:pt idx="7005">
                  <c:v>388.82134136974702</c:v>
                </c:pt>
                <c:pt idx="7006">
                  <c:v>388.87684762832902</c:v>
                </c:pt>
                <c:pt idx="7007">
                  <c:v>388.93235388691198</c:v>
                </c:pt>
                <c:pt idx="7008">
                  <c:v>388.98786014549398</c:v>
                </c:pt>
                <c:pt idx="7009">
                  <c:v>389.04336640407701</c:v>
                </c:pt>
                <c:pt idx="7010">
                  <c:v>389.09887266265901</c:v>
                </c:pt>
                <c:pt idx="7011">
                  <c:v>389.154378921241</c:v>
                </c:pt>
                <c:pt idx="7012">
                  <c:v>389.20988517982403</c:v>
                </c:pt>
                <c:pt idx="7013">
                  <c:v>389.26539143840603</c:v>
                </c:pt>
                <c:pt idx="7014">
                  <c:v>389.32089769698899</c:v>
                </c:pt>
                <c:pt idx="7015">
                  <c:v>389.37640395557099</c:v>
                </c:pt>
                <c:pt idx="7016">
                  <c:v>389.43191021415299</c:v>
                </c:pt>
                <c:pt idx="7017">
                  <c:v>389.48741647273602</c:v>
                </c:pt>
                <c:pt idx="7018">
                  <c:v>389.54292273131801</c:v>
                </c:pt>
                <c:pt idx="7019">
                  <c:v>389.59842898990098</c:v>
                </c:pt>
                <c:pt idx="7020">
                  <c:v>389.65393524848298</c:v>
                </c:pt>
                <c:pt idx="7021">
                  <c:v>389.70944150706498</c:v>
                </c:pt>
                <c:pt idx="7022">
                  <c:v>389.764947765648</c:v>
                </c:pt>
                <c:pt idx="7023">
                  <c:v>389.82045402423</c:v>
                </c:pt>
                <c:pt idx="7024">
                  <c:v>389.87596028281303</c:v>
                </c:pt>
                <c:pt idx="7025">
                  <c:v>389.93146654139503</c:v>
                </c:pt>
                <c:pt idx="7026">
                  <c:v>389.98697279997702</c:v>
                </c:pt>
                <c:pt idx="7027">
                  <c:v>390.04247905855999</c:v>
                </c:pt>
                <c:pt idx="7028">
                  <c:v>390.09798531714199</c:v>
                </c:pt>
                <c:pt idx="7029">
                  <c:v>390.15349157572501</c:v>
                </c:pt>
                <c:pt idx="7030">
                  <c:v>390.20899783430701</c:v>
                </c:pt>
                <c:pt idx="7031">
                  <c:v>390.26450409288998</c:v>
                </c:pt>
                <c:pt idx="7032">
                  <c:v>390.32001035147198</c:v>
                </c:pt>
                <c:pt idx="7033">
                  <c:v>390.37551661005398</c:v>
                </c:pt>
                <c:pt idx="7034">
                  <c:v>390.431022868637</c:v>
                </c:pt>
                <c:pt idx="7035">
                  <c:v>390.486529127219</c:v>
                </c:pt>
                <c:pt idx="7036">
                  <c:v>390.54203538580202</c:v>
                </c:pt>
                <c:pt idx="7037">
                  <c:v>390.59754164438402</c:v>
                </c:pt>
                <c:pt idx="7038">
                  <c:v>390.65304790296602</c:v>
                </c:pt>
                <c:pt idx="7039">
                  <c:v>390.70855416154899</c:v>
                </c:pt>
                <c:pt idx="7040">
                  <c:v>390.76406042013099</c:v>
                </c:pt>
                <c:pt idx="7041">
                  <c:v>390.81956667871401</c:v>
                </c:pt>
                <c:pt idx="7042">
                  <c:v>390.87507293729601</c:v>
                </c:pt>
                <c:pt idx="7043">
                  <c:v>390.93057919587801</c:v>
                </c:pt>
                <c:pt idx="7044">
                  <c:v>390.98608545446098</c:v>
                </c:pt>
                <c:pt idx="7045">
                  <c:v>391.04159171304298</c:v>
                </c:pt>
                <c:pt idx="7046">
                  <c:v>391.097097971626</c:v>
                </c:pt>
                <c:pt idx="7047">
                  <c:v>391.152604230208</c:v>
                </c:pt>
                <c:pt idx="7048">
                  <c:v>391.20811048879</c:v>
                </c:pt>
                <c:pt idx="7049">
                  <c:v>391.26361674737302</c:v>
                </c:pt>
                <c:pt idx="7050">
                  <c:v>391.31912300595502</c:v>
                </c:pt>
                <c:pt idx="7051">
                  <c:v>391.37462926453799</c:v>
                </c:pt>
                <c:pt idx="7052">
                  <c:v>391.43013552311999</c:v>
                </c:pt>
                <c:pt idx="7053">
                  <c:v>391.48564178170199</c:v>
                </c:pt>
                <c:pt idx="7054">
                  <c:v>391.54114804028501</c:v>
                </c:pt>
                <c:pt idx="7055">
                  <c:v>391.59665429886701</c:v>
                </c:pt>
                <c:pt idx="7056">
                  <c:v>391.65216055744997</c:v>
                </c:pt>
                <c:pt idx="7057">
                  <c:v>391.70766681603197</c:v>
                </c:pt>
                <c:pt idx="7058">
                  <c:v>391.76317307461397</c:v>
                </c:pt>
                <c:pt idx="7059">
                  <c:v>391.818679333197</c:v>
                </c:pt>
                <c:pt idx="7060">
                  <c:v>391.874185591779</c:v>
                </c:pt>
                <c:pt idx="7061">
                  <c:v>391.92969185036202</c:v>
                </c:pt>
                <c:pt idx="7062">
                  <c:v>391.98519810894402</c:v>
                </c:pt>
                <c:pt idx="7063">
                  <c:v>392.04070436752602</c:v>
                </c:pt>
                <c:pt idx="7064">
                  <c:v>392.09621062610898</c:v>
                </c:pt>
                <c:pt idx="7065">
                  <c:v>392.15171688469098</c:v>
                </c:pt>
                <c:pt idx="7066">
                  <c:v>392.20722314327401</c:v>
                </c:pt>
                <c:pt idx="7067">
                  <c:v>392.26272940185601</c:v>
                </c:pt>
                <c:pt idx="7068">
                  <c:v>392.31823566043897</c:v>
                </c:pt>
                <c:pt idx="7069">
                  <c:v>392.37374191902097</c:v>
                </c:pt>
                <c:pt idx="7070">
                  <c:v>392.42924817760297</c:v>
                </c:pt>
                <c:pt idx="7071">
                  <c:v>392.48475443618599</c:v>
                </c:pt>
                <c:pt idx="7072">
                  <c:v>392.54026069476799</c:v>
                </c:pt>
                <c:pt idx="7073">
                  <c:v>392.59576695335102</c:v>
                </c:pt>
                <c:pt idx="7074">
                  <c:v>392.65127321193302</c:v>
                </c:pt>
                <c:pt idx="7075">
                  <c:v>392.70677947051502</c:v>
                </c:pt>
                <c:pt idx="7076">
                  <c:v>392.76228572909798</c:v>
                </c:pt>
                <c:pt idx="7077">
                  <c:v>392.81779198767998</c:v>
                </c:pt>
                <c:pt idx="7078">
                  <c:v>392.873298246263</c:v>
                </c:pt>
                <c:pt idx="7079">
                  <c:v>392.928804504845</c:v>
                </c:pt>
                <c:pt idx="7080">
                  <c:v>392.984310763427</c:v>
                </c:pt>
                <c:pt idx="7081">
                  <c:v>393.03981702201003</c:v>
                </c:pt>
                <c:pt idx="7082">
                  <c:v>393.09532328059203</c:v>
                </c:pt>
                <c:pt idx="7083">
                  <c:v>393.15082953917499</c:v>
                </c:pt>
                <c:pt idx="7084">
                  <c:v>393.20633579775699</c:v>
                </c:pt>
                <c:pt idx="7085">
                  <c:v>393.26184205633899</c:v>
                </c:pt>
                <c:pt idx="7086">
                  <c:v>393.31734831492201</c:v>
                </c:pt>
                <c:pt idx="7087">
                  <c:v>393.37285457350401</c:v>
                </c:pt>
                <c:pt idx="7088">
                  <c:v>393.42836083208698</c:v>
                </c:pt>
                <c:pt idx="7089">
                  <c:v>393.48386709066898</c:v>
                </c:pt>
                <c:pt idx="7090">
                  <c:v>393.53937334925098</c:v>
                </c:pt>
                <c:pt idx="7091">
                  <c:v>393.594879607834</c:v>
                </c:pt>
                <c:pt idx="7092">
                  <c:v>393.650385866416</c:v>
                </c:pt>
                <c:pt idx="7093">
                  <c:v>393.70589212499902</c:v>
                </c:pt>
                <c:pt idx="7094">
                  <c:v>393.76139838358102</c:v>
                </c:pt>
                <c:pt idx="7095">
                  <c:v>393.81690464216302</c:v>
                </c:pt>
                <c:pt idx="7096">
                  <c:v>393.87241090074599</c:v>
                </c:pt>
                <c:pt idx="7097">
                  <c:v>393.92791715932799</c:v>
                </c:pt>
                <c:pt idx="7098">
                  <c:v>393.98342341791101</c:v>
                </c:pt>
                <c:pt idx="7099">
                  <c:v>394.03892967649301</c:v>
                </c:pt>
                <c:pt idx="7100">
                  <c:v>394.09443593507501</c:v>
                </c:pt>
                <c:pt idx="7101">
                  <c:v>394.14994219365798</c:v>
                </c:pt>
                <c:pt idx="7102">
                  <c:v>394.20544845223998</c:v>
                </c:pt>
                <c:pt idx="7103">
                  <c:v>394.260954710823</c:v>
                </c:pt>
                <c:pt idx="7104">
                  <c:v>394.316460969405</c:v>
                </c:pt>
                <c:pt idx="7105">
                  <c:v>394.37196722798802</c:v>
                </c:pt>
                <c:pt idx="7106">
                  <c:v>394.42747348657002</c:v>
                </c:pt>
                <c:pt idx="7107">
                  <c:v>394.48297974515202</c:v>
                </c:pt>
                <c:pt idx="7108">
                  <c:v>394.53848600373499</c:v>
                </c:pt>
                <c:pt idx="7109">
                  <c:v>394.59399226231699</c:v>
                </c:pt>
                <c:pt idx="7110">
                  <c:v>394.64949852090001</c:v>
                </c:pt>
                <c:pt idx="7111">
                  <c:v>394.70500477948201</c:v>
                </c:pt>
                <c:pt idx="7112">
                  <c:v>394.76051103806401</c:v>
                </c:pt>
                <c:pt idx="7113">
                  <c:v>394.81601729664698</c:v>
                </c:pt>
                <c:pt idx="7114">
                  <c:v>394.87152355522898</c:v>
                </c:pt>
                <c:pt idx="7115">
                  <c:v>394.927029813812</c:v>
                </c:pt>
                <c:pt idx="7116">
                  <c:v>394.982536072394</c:v>
                </c:pt>
                <c:pt idx="7117">
                  <c:v>395.038042330976</c:v>
                </c:pt>
                <c:pt idx="7118">
                  <c:v>395.09354858955902</c:v>
                </c:pt>
                <c:pt idx="7119">
                  <c:v>395.14905484814102</c:v>
                </c:pt>
                <c:pt idx="7120">
                  <c:v>395.20456110672399</c:v>
                </c:pt>
                <c:pt idx="7121">
                  <c:v>395.26006736530599</c:v>
                </c:pt>
                <c:pt idx="7122">
                  <c:v>395.31557362388799</c:v>
                </c:pt>
                <c:pt idx="7123">
                  <c:v>395.37107988247101</c:v>
                </c:pt>
                <c:pt idx="7124">
                  <c:v>395.42658614105301</c:v>
                </c:pt>
                <c:pt idx="7125">
                  <c:v>395.48209239963597</c:v>
                </c:pt>
                <c:pt idx="7126">
                  <c:v>395.53759865821797</c:v>
                </c:pt>
                <c:pt idx="7127">
                  <c:v>395.59310491679997</c:v>
                </c:pt>
                <c:pt idx="7128">
                  <c:v>395.648611175383</c:v>
                </c:pt>
                <c:pt idx="7129">
                  <c:v>395.704117433965</c:v>
                </c:pt>
                <c:pt idx="7130">
                  <c:v>395.75962369254802</c:v>
                </c:pt>
                <c:pt idx="7131">
                  <c:v>395.81512995113002</c:v>
                </c:pt>
                <c:pt idx="7132">
                  <c:v>395.87063620971202</c:v>
                </c:pt>
                <c:pt idx="7133">
                  <c:v>395.92614246829498</c:v>
                </c:pt>
                <c:pt idx="7134">
                  <c:v>395.98164872687698</c:v>
                </c:pt>
                <c:pt idx="7135">
                  <c:v>396.03715498546001</c:v>
                </c:pt>
                <c:pt idx="7136">
                  <c:v>396.09266124404201</c:v>
                </c:pt>
                <c:pt idx="7137">
                  <c:v>396.14816750262401</c:v>
                </c:pt>
                <c:pt idx="7138">
                  <c:v>396.20367376120703</c:v>
                </c:pt>
                <c:pt idx="7139">
                  <c:v>396.25918001978903</c:v>
                </c:pt>
                <c:pt idx="7140">
                  <c:v>396.31468627837199</c:v>
                </c:pt>
                <c:pt idx="7141">
                  <c:v>396.37019253695399</c:v>
                </c:pt>
                <c:pt idx="7142">
                  <c:v>396.42569879553599</c:v>
                </c:pt>
                <c:pt idx="7143">
                  <c:v>396.48120505411902</c:v>
                </c:pt>
                <c:pt idx="7144">
                  <c:v>396.53671131270102</c:v>
                </c:pt>
                <c:pt idx="7145">
                  <c:v>396.59221757128398</c:v>
                </c:pt>
                <c:pt idx="7146">
                  <c:v>396.64772382986598</c:v>
                </c:pt>
                <c:pt idx="7147">
                  <c:v>396.70323008844798</c:v>
                </c:pt>
                <c:pt idx="7148">
                  <c:v>396.758736347031</c:v>
                </c:pt>
                <c:pt idx="7149">
                  <c:v>396.814242605613</c:v>
                </c:pt>
                <c:pt idx="7150">
                  <c:v>396.86974886419603</c:v>
                </c:pt>
                <c:pt idx="7151">
                  <c:v>396.92525512277803</c:v>
                </c:pt>
                <c:pt idx="7152">
                  <c:v>396.98076138136099</c:v>
                </c:pt>
                <c:pt idx="7153">
                  <c:v>397.03626763994299</c:v>
                </c:pt>
                <c:pt idx="7154">
                  <c:v>397.09177389852499</c:v>
                </c:pt>
                <c:pt idx="7155">
                  <c:v>397.14728015710801</c:v>
                </c:pt>
                <c:pt idx="7156">
                  <c:v>397.20278641569001</c:v>
                </c:pt>
                <c:pt idx="7157">
                  <c:v>397.25829267427298</c:v>
                </c:pt>
                <c:pt idx="7158">
                  <c:v>397.31379893285498</c:v>
                </c:pt>
                <c:pt idx="7159">
                  <c:v>397.36930519143698</c:v>
                </c:pt>
                <c:pt idx="7160">
                  <c:v>397.42481145002</c:v>
                </c:pt>
                <c:pt idx="7161">
                  <c:v>397.480317708602</c:v>
                </c:pt>
                <c:pt idx="7162">
                  <c:v>397.53582396718502</c:v>
                </c:pt>
                <c:pt idx="7163">
                  <c:v>397.59133022576702</c:v>
                </c:pt>
                <c:pt idx="7164">
                  <c:v>397.64683648434902</c:v>
                </c:pt>
                <c:pt idx="7165">
                  <c:v>397.70234274293199</c:v>
                </c:pt>
                <c:pt idx="7166">
                  <c:v>397.75784900151399</c:v>
                </c:pt>
                <c:pt idx="7167">
                  <c:v>397.81335526009701</c:v>
                </c:pt>
                <c:pt idx="7168">
                  <c:v>397.86886151867901</c:v>
                </c:pt>
                <c:pt idx="7169">
                  <c:v>397.92436777726101</c:v>
                </c:pt>
                <c:pt idx="7170">
                  <c:v>397.97987403584398</c:v>
                </c:pt>
                <c:pt idx="7171">
                  <c:v>398.03538029442598</c:v>
                </c:pt>
                <c:pt idx="7172">
                  <c:v>398.090886553009</c:v>
                </c:pt>
                <c:pt idx="7173">
                  <c:v>398.146392811591</c:v>
                </c:pt>
                <c:pt idx="7174">
                  <c:v>398.201899070173</c:v>
                </c:pt>
                <c:pt idx="7175">
                  <c:v>398.25740532875602</c:v>
                </c:pt>
                <c:pt idx="7176">
                  <c:v>398.31291158733802</c:v>
                </c:pt>
                <c:pt idx="7177">
                  <c:v>398.36841784592099</c:v>
                </c:pt>
                <c:pt idx="7178">
                  <c:v>398.42392410450299</c:v>
                </c:pt>
                <c:pt idx="7179">
                  <c:v>398.47943036308499</c:v>
                </c:pt>
                <c:pt idx="7180">
                  <c:v>398.53493662166801</c:v>
                </c:pt>
                <c:pt idx="7181">
                  <c:v>398.59044288025001</c:v>
                </c:pt>
                <c:pt idx="7182">
                  <c:v>398.64594913883298</c:v>
                </c:pt>
                <c:pt idx="7183">
                  <c:v>398.70145539741497</c:v>
                </c:pt>
                <c:pt idx="7184">
                  <c:v>398.75696165599697</c:v>
                </c:pt>
                <c:pt idx="7185">
                  <c:v>398.81246791458</c:v>
                </c:pt>
                <c:pt idx="7186">
                  <c:v>398.867974173162</c:v>
                </c:pt>
                <c:pt idx="7187">
                  <c:v>398.92348043174502</c:v>
                </c:pt>
                <c:pt idx="7188">
                  <c:v>398.97898669032702</c:v>
                </c:pt>
                <c:pt idx="7189">
                  <c:v>399.03449294890999</c:v>
                </c:pt>
                <c:pt idx="7190">
                  <c:v>399.08999920749199</c:v>
                </c:pt>
                <c:pt idx="7191">
                  <c:v>399.14550546607398</c:v>
                </c:pt>
                <c:pt idx="7192">
                  <c:v>399.20101172465701</c:v>
                </c:pt>
                <c:pt idx="7193">
                  <c:v>399.25651798323901</c:v>
                </c:pt>
                <c:pt idx="7194">
                  <c:v>399.31202424182197</c:v>
                </c:pt>
                <c:pt idx="7195">
                  <c:v>399.36753050040397</c:v>
                </c:pt>
                <c:pt idx="7196">
                  <c:v>399.42303675898597</c:v>
                </c:pt>
                <c:pt idx="7197">
                  <c:v>399.478543017569</c:v>
                </c:pt>
                <c:pt idx="7198">
                  <c:v>399.53404927615099</c:v>
                </c:pt>
                <c:pt idx="7199">
                  <c:v>399.58955553473402</c:v>
                </c:pt>
                <c:pt idx="7200">
                  <c:v>399.64506179331602</c:v>
                </c:pt>
                <c:pt idx="7201">
                  <c:v>399.70056805189802</c:v>
                </c:pt>
                <c:pt idx="7202">
                  <c:v>399.75607431048098</c:v>
                </c:pt>
                <c:pt idx="7203">
                  <c:v>399.81158056906298</c:v>
                </c:pt>
                <c:pt idx="7204">
                  <c:v>399.86708682764601</c:v>
                </c:pt>
                <c:pt idx="7205">
                  <c:v>399.92259308622801</c:v>
                </c:pt>
                <c:pt idx="7206">
                  <c:v>399.97809934481</c:v>
                </c:pt>
                <c:pt idx="7207">
                  <c:v>400.03360560339303</c:v>
                </c:pt>
                <c:pt idx="7208">
                  <c:v>400.08911186197503</c:v>
                </c:pt>
                <c:pt idx="7209">
                  <c:v>400.14461812055799</c:v>
                </c:pt>
                <c:pt idx="7210">
                  <c:v>400.20012437913999</c:v>
                </c:pt>
                <c:pt idx="7211">
                  <c:v>400.25563063772199</c:v>
                </c:pt>
                <c:pt idx="7212">
                  <c:v>400.31113689630502</c:v>
                </c:pt>
                <c:pt idx="7213">
                  <c:v>400.36664315488702</c:v>
                </c:pt>
                <c:pt idx="7214">
                  <c:v>400.42214941346998</c:v>
                </c:pt>
                <c:pt idx="7215">
                  <c:v>400.47765567205198</c:v>
                </c:pt>
                <c:pt idx="7216">
                  <c:v>400.53316193063398</c:v>
                </c:pt>
                <c:pt idx="7217">
                  <c:v>400.588668189217</c:v>
                </c:pt>
                <c:pt idx="7218">
                  <c:v>400.644174447799</c:v>
                </c:pt>
                <c:pt idx="7219">
                  <c:v>400.69968070638203</c:v>
                </c:pt>
                <c:pt idx="7220">
                  <c:v>400.75518696496403</c:v>
                </c:pt>
                <c:pt idx="7221">
                  <c:v>400.81069322354602</c:v>
                </c:pt>
                <c:pt idx="7222">
                  <c:v>400.86619948212899</c:v>
                </c:pt>
                <c:pt idx="7223">
                  <c:v>400.92170574071099</c:v>
                </c:pt>
                <c:pt idx="7224">
                  <c:v>400.97721199929401</c:v>
                </c:pt>
                <c:pt idx="7225">
                  <c:v>401.03271825787601</c:v>
                </c:pt>
                <c:pt idx="7226">
                  <c:v>401.08822451645801</c:v>
                </c:pt>
                <c:pt idx="7227">
                  <c:v>401.14373077504098</c:v>
                </c:pt>
                <c:pt idx="7228">
                  <c:v>401.19923703362298</c:v>
                </c:pt>
                <c:pt idx="7229">
                  <c:v>401.254743292206</c:v>
                </c:pt>
                <c:pt idx="7230">
                  <c:v>401.310249550788</c:v>
                </c:pt>
                <c:pt idx="7231">
                  <c:v>401.36575580937102</c:v>
                </c:pt>
                <c:pt idx="7232">
                  <c:v>401.42126206795302</c:v>
                </c:pt>
                <c:pt idx="7233">
                  <c:v>401.47676832653502</c:v>
                </c:pt>
                <c:pt idx="7234">
                  <c:v>401.53227458511799</c:v>
                </c:pt>
                <c:pt idx="7235">
                  <c:v>401.58778084369999</c:v>
                </c:pt>
                <c:pt idx="7236">
                  <c:v>401.64328710228301</c:v>
                </c:pt>
                <c:pt idx="7237">
                  <c:v>401.69879336086501</c:v>
                </c:pt>
                <c:pt idx="7238">
                  <c:v>401.75429961944701</c:v>
                </c:pt>
                <c:pt idx="7239">
                  <c:v>401.80980587802998</c:v>
                </c:pt>
                <c:pt idx="7240">
                  <c:v>401.86531213661198</c:v>
                </c:pt>
                <c:pt idx="7241">
                  <c:v>401.920818395195</c:v>
                </c:pt>
                <c:pt idx="7242">
                  <c:v>401.976324653777</c:v>
                </c:pt>
                <c:pt idx="7243">
                  <c:v>402.031830912359</c:v>
                </c:pt>
                <c:pt idx="7244">
                  <c:v>402.08733717094202</c:v>
                </c:pt>
                <c:pt idx="7245">
                  <c:v>402.14284342952402</c:v>
                </c:pt>
                <c:pt idx="7246">
                  <c:v>402.19834968810699</c:v>
                </c:pt>
                <c:pt idx="7247">
                  <c:v>402.25385594668899</c:v>
                </c:pt>
                <c:pt idx="7248">
                  <c:v>402.30936220527099</c:v>
                </c:pt>
                <c:pt idx="7249">
                  <c:v>402.36486846385401</c:v>
                </c:pt>
                <c:pt idx="7250">
                  <c:v>402.42037472243601</c:v>
                </c:pt>
                <c:pt idx="7251">
                  <c:v>402.47588098101897</c:v>
                </c:pt>
                <c:pt idx="7252">
                  <c:v>402.53138723960097</c:v>
                </c:pt>
                <c:pt idx="7253">
                  <c:v>402.58689349818297</c:v>
                </c:pt>
                <c:pt idx="7254">
                  <c:v>402.642399756766</c:v>
                </c:pt>
                <c:pt idx="7255">
                  <c:v>402.697906015348</c:v>
                </c:pt>
                <c:pt idx="7256">
                  <c:v>402.75341227393102</c:v>
                </c:pt>
                <c:pt idx="7257">
                  <c:v>402.80891853251302</c:v>
                </c:pt>
                <c:pt idx="7258">
                  <c:v>402.86442479109502</c:v>
                </c:pt>
                <c:pt idx="7259">
                  <c:v>402.91993104967798</c:v>
                </c:pt>
                <c:pt idx="7260">
                  <c:v>402.97543730825998</c:v>
                </c:pt>
                <c:pt idx="7261">
                  <c:v>403.03094356684301</c:v>
                </c:pt>
                <c:pt idx="7262">
                  <c:v>403.08644982542501</c:v>
                </c:pt>
                <c:pt idx="7263">
                  <c:v>403.14195608400701</c:v>
                </c:pt>
                <c:pt idx="7264">
                  <c:v>403.19746234258997</c:v>
                </c:pt>
                <c:pt idx="7265">
                  <c:v>403.25296860117197</c:v>
                </c:pt>
                <c:pt idx="7266">
                  <c:v>403.30847485975499</c:v>
                </c:pt>
                <c:pt idx="7267">
                  <c:v>403.36398111833699</c:v>
                </c:pt>
                <c:pt idx="7268">
                  <c:v>403.41948737692002</c:v>
                </c:pt>
                <c:pt idx="7269">
                  <c:v>403.47499363550202</c:v>
                </c:pt>
                <c:pt idx="7270">
                  <c:v>403.53049989408402</c:v>
                </c:pt>
                <c:pt idx="7271">
                  <c:v>403.58600615266698</c:v>
                </c:pt>
                <c:pt idx="7272">
                  <c:v>403.64151241124898</c:v>
                </c:pt>
                <c:pt idx="7273">
                  <c:v>403.697018669832</c:v>
                </c:pt>
                <c:pt idx="7274">
                  <c:v>403.752524928414</c:v>
                </c:pt>
                <c:pt idx="7275">
                  <c:v>403.808031186996</c:v>
                </c:pt>
                <c:pt idx="7276">
                  <c:v>403.86353744557903</c:v>
                </c:pt>
                <c:pt idx="7277">
                  <c:v>403.91904370416103</c:v>
                </c:pt>
                <c:pt idx="7278">
                  <c:v>403.97454996274399</c:v>
                </c:pt>
                <c:pt idx="7279">
                  <c:v>404.03005622132599</c:v>
                </c:pt>
                <c:pt idx="7280">
                  <c:v>404.08556247990799</c:v>
                </c:pt>
                <c:pt idx="7281">
                  <c:v>404.14106873849101</c:v>
                </c:pt>
                <c:pt idx="7282">
                  <c:v>404.19657499707301</c:v>
                </c:pt>
                <c:pt idx="7283">
                  <c:v>404.25208125565598</c:v>
                </c:pt>
                <c:pt idx="7284">
                  <c:v>404.30758751423798</c:v>
                </c:pt>
                <c:pt idx="7285">
                  <c:v>404.36309377281998</c:v>
                </c:pt>
                <c:pt idx="7286">
                  <c:v>404.418600031403</c:v>
                </c:pt>
                <c:pt idx="7287">
                  <c:v>404.474106289985</c:v>
                </c:pt>
                <c:pt idx="7288">
                  <c:v>404.52961254856802</c:v>
                </c:pt>
                <c:pt idx="7289">
                  <c:v>404.58511880715002</c:v>
                </c:pt>
                <c:pt idx="7290">
                  <c:v>404.64062506573202</c:v>
                </c:pt>
                <c:pt idx="7291">
                  <c:v>404.69613132431499</c:v>
                </c:pt>
                <c:pt idx="7292">
                  <c:v>404.75163758289699</c:v>
                </c:pt>
                <c:pt idx="7293">
                  <c:v>404.80714384148001</c:v>
                </c:pt>
                <c:pt idx="7294">
                  <c:v>404.86265010006201</c:v>
                </c:pt>
                <c:pt idx="7295">
                  <c:v>404.91815635864401</c:v>
                </c:pt>
                <c:pt idx="7296">
                  <c:v>404.97366261722698</c:v>
                </c:pt>
                <c:pt idx="7297">
                  <c:v>405.02916887580898</c:v>
                </c:pt>
                <c:pt idx="7298">
                  <c:v>405.084675134392</c:v>
                </c:pt>
                <c:pt idx="7299">
                  <c:v>405.140181392974</c:v>
                </c:pt>
                <c:pt idx="7300">
                  <c:v>405.195687651556</c:v>
                </c:pt>
                <c:pt idx="7301">
                  <c:v>405.25119391013902</c:v>
                </c:pt>
                <c:pt idx="7302">
                  <c:v>405.30670016872102</c:v>
                </c:pt>
                <c:pt idx="7303">
                  <c:v>405.36220642730399</c:v>
                </c:pt>
                <c:pt idx="7304">
                  <c:v>405.41771268588599</c:v>
                </c:pt>
                <c:pt idx="7305">
                  <c:v>405.47321894446901</c:v>
                </c:pt>
                <c:pt idx="7306">
                  <c:v>405.52872520305101</c:v>
                </c:pt>
                <c:pt idx="7307">
                  <c:v>405.58423146163301</c:v>
                </c:pt>
                <c:pt idx="7308">
                  <c:v>405.63973772021598</c:v>
                </c:pt>
                <c:pt idx="7309">
                  <c:v>405.69524397879798</c:v>
                </c:pt>
                <c:pt idx="7310">
                  <c:v>405.75075023737998</c:v>
                </c:pt>
                <c:pt idx="7311">
                  <c:v>405.806256495963</c:v>
                </c:pt>
                <c:pt idx="7312">
                  <c:v>405.861762754545</c:v>
                </c:pt>
                <c:pt idx="7313">
                  <c:v>405.91726901312802</c:v>
                </c:pt>
                <c:pt idx="7314">
                  <c:v>405.97277527171002</c:v>
                </c:pt>
                <c:pt idx="7315">
                  <c:v>406.02828153029299</c:v>
                </c:pt>
                <c:pt idx="7316">
                  <c:v>406.08378778887499</c:v>
                </c:pt>
                <c:pt idx="7317">
                  <c:v>406.13929404745699</c:v>
                </c:pt>
                <c:pt idx="7318">
                  <c:v>406.19480030604001</c:v>
                </c:pt>
                <c:pt idx="7319">
                  <c:v>406.25030656462201</c:v>
                </c:pt>
                <c:pt idx="7320">
                  <c:v>406.30581282320497</c:v>
                </c:pt>
                <c:pt idx="7321">
                  <c:v>406.36131908178697</c:v>
                </c:pt>
                <c:pt idx="7322">
                  <c:v>406.41682534036897</c:v>
                </c:pt>
                <c:pt idx="7323">
                  <c:v>406.472331598952</c:v>
                </c:pt>
                <c:pt idx="7324">
                  <c:v>406.527837857534</c:v>
                </c:pt>
                <c:pt idx="7325">
                  <c:v>406.58334411611702</c:v>
                </c:pt>
                <c:pt idx="7326">
                  <c:v>406.63885037469902</c:v>
                </c:pt>
                <c:pt idx="7327">
                  <c:v>406.69435663328102</c:v>
                </c:pt>
                <c:pt idx="7328">
                  <c:v>406.74986289186398</c:v>
                </c:pt>
                <c:pt idx="7329">
                  <c:v>406.80536915044598</c:v>
                </c:pt>
                <c:pt idx="7330">
                  <c:v>406.86087540902901</c:v>
                </c:pt>
                <c:pt idx="7331">
                  <c:v>406.91638166761101</c:v>
                </c:pt>
                <c:pt idx="7332">
                  <c:v>406.97188792619301</c:v>
                </c:pt>
                <c:pt idx="7333">
                  <c:v>407.02739418477603</c:v>
                </c:pt>
                <c:pt idx="7334">
                  <c:v>407.08290044335803</c:v>
                </c:pt>
                <c:pt idx="7335">
                  <c:v>407.13840670194099</c:v>
                </c:pt>
                <c:pt idx="7336">
                  <c:v>407.19391296052299</c:v>
                </c:pt>
                <c:pt idx="7337">
                  <c:v>407.24941921910499</c:v>
                </c:pt>
                <c:pt idx="7338">
                  <c:v>407.30492547768802</c:v>
                </c:pt>
                <c:pt idx="7339">
                  <c:v>407.36043173627002</c:v>
                </c:pt>
                <c:pt idx="7340">
                  <c:v>407.41593799485298</c:v>
                </c:pt>
                <c:pt idx="7341">
                  <c:v>407.47144425343498</c:v>
                </c:pt>
                <c:pt idx="7342">
                  <c:v>407.52695051201698</c:v>
                </c:pt>
                <c:pt idx="7343">
                  <c:v>407.5824567706</c:v>
                </c:pt>
                <c:pt idx="7344">
                  <c:v>407.637963029182</c:v>
                </c:pt>
                <c:pt idx="7345">
                  <c:v>407.69346928776503</c:v>
                </c:pt>
                <c:pt idx="7346">
                  <c:v>407.74897554634703</c:v>
                </c:pt>
                <c:pt idx="7347">
                  <c:v>407.80448180492903</c:v>
                </c:pt>
                <c:pt idx="7348">
                  <c:v>407.85998806351199</c:v>
                </c:pt>
                <c:pt idx="7349">
                  <c:v>407.91549432209399</c:v>
                </c:pt>
                <c:pt idx="7350">
                  <c:v>407.97100058067701</c:v>
                </c:pt>
                <c:pt idx="7351">
                  <c:v>408.02650683925901</c:v>
                </c:pt>
                <c:pt idx="7352">
                  <c:v>408.08201309784198</c:v>
                </c:pt>
                <c:pt idx="7353">
                  <c:v>408.13751935642398</c:v>
                </c:pt>
                <c:pt idx="7354">
                  <c:v>408.19302561500598</c:v>
                </c:pt>
                <c:pt idx="7355">
                  <c:v>408.248531873589</c:v>
                </c:pt>
                <c:pt idx="7356">
                  <c:v>408.304038132171</c:v>
                </c:pt>
                <c:pt idx="7357">
                  <c:v>408.35954439075402</c:v>
                </c:pt>
                <c:pt idx="7358">
                  <c:v>408.41505064933602</c:v>
                </c:pt>
                <c:pt idx="7359">
                  <c:v>408.47055690791802</c:v>
                </c:pt>
                <c:pt idx="7360">
                  <c:v>408.52606316650099</c:v>
                </c:pt>
                <c:pt idx="7361">
                  <c:v>408.58156942508299</c:v>
                </c:pt>
                <c:pt idx="7362">
                  <c:v>408.63707568366601</c:v>
                </c:pt>
                <c:pt idx="7363">
                  <c:v>408.69258194224801</c:v>
                </c:pt>
                <c:pt idx="7364">
                  <c:v>408.74808820083001</c:v>
                </c:pt>
                <c:pt idx="7365">
                  <c:v>408.80359445941298</c:v>
                </c:pt>
                <c:pt idx="7366">
                  <c:v>408.85910071799498</c:v>
                </c:pt>
                <c:pt idx="7367">
                  <c:v>408.914606976578</c:v>
                </c:pt>
                <c:pt idx="7368">
                  <c:v>408.97011323516</c:v>
                </c:pt>
                <c:pt idx="7369">
                  <c:v>409.025619493742</c:v>
                </c:pt>
                <c:pt idx="7370">
                  <c:v>409.08112575232502</c:v>
                </c:pt>
                <c:pt idx="7371">
                  <c:v>409.13663201090702</c:v>
                </c:pt>
                <c:pt idx="7372">
                  <c:v>409.19213826948999</c:v>
                </c:pt>
                <c:pt idx="7373">
                  <c:v>409.24764452807199</c:v>
                </c:pt>
                <c:pt idx="7374">
                  <c:v>409.30315078665399</c:v>
                </c:pt>
                <c:pt idx="7375">
                  <c:v>409.35865704523701</c:v>
                </c:pt>
                <c:pt idx="7376">
                  <c:v>409.41416330381901</c:v>
                </c:pt>
                <c:pt idx="7377">
                  <c:v>409.46966956240198</c:v>
                </c:pt>
                <c:pt idx="7378">
                  <c:v>409.52517582098397</c:v>
                </c:pt>
                <c:pt idx="7379">
                  <c:v>409.58068207956597</c:v>
                </c:pt>
                <c:pt idx="7380">
                  <c:v>409.636188338149</c:v>
                </c:pt>
                <c:pt idx="7381">
                  <c:v>409.691694596731</c:v>
                </c:pt>
                <c:pt idx="7382">
                  <c:v>409.74720085531402</c:v>
                </c:pt>
                <c:pt idx="7383">
                  <c:v>409.80270711389602</c:v>
                </c:pt>
                <c:pt idx="7384">
                  <c:v>409.85821337247802</c:v>
                </c:pt>
                <c:pt idx="7385">
                  <c:v>409.91371963106099</c:v>
                </c:pt>
                <c:pt idx="7386">
                  <c:v>409.96922588964298</c:v>
                </c:pt>
                <c:pt idx="7387">
                  <c:v>410.02473214822601</c:v>
                </c:pt>
                <c:pt idx="7388">
                  <c:v>410.08023840680801</c:v>
                </c:pt>
                <c:pt idx="7389">
                  <c:v>410.13574466539097</c:v>
                </c:pt>
                <c:pt idx="7390">
                  <c:v>410.19125092397297</c:v>
                </c:pt>
                <c:pt idx="7391">
                  <c:v>410.24675718255497</c:v>
                </c:pt>
                <c:pt idx="7392">
                  <c:v>410.302263441138</c:v>
                </c:pt>
                <c:pt idx="7393">
                  <c:v>410.35776969972</c:v>
                </c:pt>
                <c:pt idx="7394">
                  <c:v>410.41327595830302</c:v>
                </c:pt>
                <c:pt idx="7395">
                  <c:v>410.46878221688502</c:v>
                </c:pt>
                <c:pt idx="7396">
                  <c:v>410.52428847546702</c:v>
                </c:pt>
                <c:pt idx="7397">
                  <c:v>410.57979473404998</c:v>
                </c:pt>
                <c:pt idx="7398">
                  <c:v>410.63530099263198</c:v>
                </c:pt>
                <c:pt idx="7399">
                  <c:v>410.69080725121501</c:v>
                </c:pt>
                <c:pt idx="7400">
                  <c:v>410.74631350979701</c:v>
                </c:pt>
                <c:pt idx="7401">
                  <c:v>410.801819768379</c:v>
                </c:pt>
                <c:pt idx="7402">
                  <c:v>410.85732602696203</c:v>
                </c:pt>
                <c:pt idx="7403">
                  <c:v>410.91283228554403</c:v>
                </c:pt>
                <c:pt idx="7404">
                  <c:v>410.96833854412699</c:v>
                </c:pt>
                <c:pt idx="7405">
                  <c:v>411.02384480270899</c:v>
                </c:pt>
                <c:pt idx="7406">
                  <c:v>411.07935106129099</c:v>
                </c:pt>
                <c:pt idx="7407">
                  <c:v>411.13485731987402</c:v>
                </c:pt>
                <c:pt idx="7408">
                  <c:v>411.19036357845602</c:v>
                </c:pt>
                <c:pt idx="7409">
                  <c:v>411.24586983703898</c:v>
                </c:pt>
                <c:pt idx="7410">
                  <c:v>411.30137609562098</c:v>
                </c:pt>
                <c:pt idx="7411">
                  <c:v>411.35688235420298</c:v>
                </c:pt>
                <c:pt idx="7412">
                  <c:v>411.412388612786</c:v>
                </c:pt>
                <c:pt idx="7413">
                  <c:v>411.467894871368</c:v>
                </c:pt>
                <c:pt idx="7414">
                  <c:v>411.52340112995103</c:v>
                </c:pt>
                <c:pt idx="7415">
                  <c:v>411.57890738853303</c:v>
                </c:pt>
                <c:pt idx="7416">
                  <c:v>411.63441364711503</c:v>
                </c:pt>
                <c:pt idx="7417">
                  <c:v>411.68991990569799</c:v>
                </c:pt>
                <c:pt idx="7418">
                  <c:v>411.74542616427999</c:v>
                </c:pt>
                <c:pt idx="7419">
                  <c:v>411.80093242286301</c:v>
                </c:pt>
                <c:pt idx="7420">
                  <c:v>411.85643868144501</c:v>
                </c:pt>
                <c:pt idx="7421">
                  <c:v>411.91194494002701</c:v>
                </c:pt>
                <c:pt idx="7422">
                  <c:v>411.96745119860998</c:v>
                </c:pt>
                <c:pt idx="7423">
                  <c:v>412.02295745719198</c:v>
                </c:pt>
                <c:pt idx="7424">
                  <c:v>412.078463715775</c:v>
                </c:pt>
                <c:pt idx="7425">
                  <c:v>412.133969974357</c:v>
                </c:pt>
                <c:pt idx="7426">
                  <c:v>412.18947623294002</c:v>
                </c:pt>
                <c:pt idx="7427">
                  <c:v>412.24498249152202</c:v>
                </c:pt>
                <c:pt idx="7428">
                  <c:v>412.30048875010402</c:v>
                </c:pt>
                <c:pt idx="7429">
                  <c:v>412.35599500868699</c:v>
                </c:pt>
                <c:pt idx="7430">
                  <c:v>412.41150126726899</c:v>
                </c:pt>
                <c:pt idx="7431">
                  <c:v>412.46700752585201</c:v>
                </c:pt>
                <c:pt idx="7432">
                  <c:v>412.52251378443401</c:v>
                </c:pt>
                <c:pt idx="7433">
                  <c:v>412.57802004301601</c:v>
                </c:pt>
                <c:pt idx="7434">
                  <c:v>412.63352630159898</c:v>
                </c:pt>
                <c:pt idx="7435">
                  <c:v>412.68903256018098</c:v>
                </c:pt>
                <c:pt idx="7436">
                  <c:v>412.744538818764</c:v>
                </c:pt>
                <c:pt idx="7437">
                  <c:v>412.800045077346</c:v>
                </c:pt>
                <c:pt idx="7438">
                  <c:v>412.855551335928</c:v>
                </c:pt>
                <c:pt idx="7439">
                  <c:v>412.91105759451102</c:v>
                </c:pt>
                <c:pt idx="7440">
                  <c:v>412.96656385309302</c:v>
                </c:pt>
                <c:pt idx="7441">
                  <c:v>413.02207011167599</c:v>
                </c:pt>
                <c:pt idx="7442">
                  <c:v>413.07757637025799</c:v>
                </c:pt>
                <c:pt idx="7443">
                  <c:v>413.13308262883999</c:v>
                </c:pt>
                <c:pt idx="7444">
                  <c:v>413.18858888742301</c:v>
                </c:pt>
                <c:pt idx="7445">
                  <c:v>413.24409514600501</c:v>
                </c:pt>
                <c:pt idx="7446">
                  <c:v>413.29960140458797</c:v>
                </c:pt>
                <c:pt idx="7447">
                  <c:v>413.35510766316997</c:v>
                </c:pt>
                <c:pt idx="7448">
                  <c:v>413.41061392175197</c:v>
                </c:pt>
                <c:pt idx="7449">
                  <c:v>413.466120180335</c:v>
                </c:pt>
                <c:pt idx="7450">
                  <c:v>413.521626438917</c:v>
                </c:pt>
                <c:pt idx="7451">
                  <c:v>413.57713269750002</c:v>
                </c:pt>
                <c:pt idx="7452">
                  <c:v>413.63263895608202</c:v>
                </c:pt>
                <c:pt idx="7453">
                  <c:v>413.68814521466402</c:v>
                </c:pt>
                <c:pt idx="7454">
                  <c:v>413.74365147324698</c:v>
                </c:pt>
                <c:pt idx="7455">
                  <c:v>413.79915773182898</c:v>
                </c:pt>
                <c:pt idx="7456">
                  <c:v>413.85466399041201</c:v>
                </c:pt>
                <c:pt idx="7457">
                  <c:v>413.91017024899401</c:v>
                </c:pt>
                <c:pt idx="7458">
                  <c:v>413.96567650757601</c:v>
                </c:pt>
                <c:pt idx="7459">
                  <c:v>414.02118276615897</c:v>
                </c:pt>
                <c:pt idx="7460">
                  <c:v>414.07668902474097</c:v>
                </c:pt>
                <c:pt idx="7461">
                  <c:v>414.13219528332399</c:v>
                </c:pt>
                <c:pt idx="7462">
                  <c:v>414.18770154190599</c:v>
                </c:pt>
                <c:pt idx="7463">
                  <c:v>414.24320780048902</c:v>
                </c:pt>
                <c:pt idx="7464">
                  <c:v>414.29871405907102</c:v>
                </c:pt>
                <c:pt idx="7465">
                  <c:v>414.35422031765302</c:v>
                </c:pt>
                <c:pt idx="7466">
                  <c:v>414.40972657623598</c:v>
                </c:pt>
                <c:pt idx="7467">
                  <c:v>414.46523283481798</c:v>
                </c:pt>
                <c:pt idx="7468">
                  <c:v>414.52073909339998</c:v>
                </c:pt>
                <c:pt idx="7469">
                  <c:v>414.576245351983</c:v>
                </c:pt>
                <c:pt idx="7470">
                  <c:v>414.631751610565</c:v>
                </c:pt>
                <c:pt idx="7471">
                  <c:v>414.68725786914803</c:v>
                </c:pt>
                <c:pt idx="7472">
                  <c:v>414.74276412773003</c:v>
                </c:pt>
                <c:pt idx="7473">
                  <c:v>414.79827038631299</c:v>
                </c:pt>
                <c:pt idx="7474">
                  <c:v>414.85377664489499</c:v>
                </c:pt>
                <c:pt idx="7475">
                  <c:v>414.90928290347699</c:v>
                </c:pt>
                <c:pt idx="7476">
                  <c:v>414.96478916206001</c:v>
                </c:pt>
                <c:pt idx="7477">
                  <c:v>415.02029542064201</c:v>
                </c:pt>
                <c:pt idx="7478">
                  <c:v>415.07580167922498</c:v>
                </c:pt>
                <c:pt idx="7479">
                  <c:v>415.13130793780698</c:v>
                </c:pt>
                <c:pt idx="7480">
                  <c:v>415.18681419638898</c:v>
                </c:pt>
                <c:pt idx="7481">
                  <c:v>415.242320454972</c:v>
                </c:pt>
                <c:pt idx="7482">
                  <c:v>415.297826713554</c:v>
                </c:pt>
                <c:pt idx="7483">
                  <c:v>415.35333297213703</c:v>
                </c:pt>
                <c:pt idx="7484">
                  <c:v>415.40883923071902</c:v>
                </c:pt>
                <c:pt idx="7485">
                  <c:v>415.46434548930102</c:v>
                </c:pt>
                <c:pt idx="7486">
                  <c:v>415.51985174788399</c:v>
                </c:pt>
                <c:pt idx="7487">
                  <c:v>415.57535800646599</c:v>
                </c:pt>
                <c:pt idx="7488">
                  <c:v>415.63086426504901</c:v>
                </c:pt>
                <c:pt idx="7489">
                  <c:v>415.68637052363101</c:v>
                </c:pt>
                <c:pt idx="7490">
                  <c:v>415.74187678221301</c:v>
                </c:pt>
                <c:pt idx="7491">
                  <c:v>415.79738304079598</c:v>
                </c:pt>
                <c:pt idx="7492">
                  <c:v>415.85288929937798</c:v>
                </c:pt>
                <c:pt idx="7493">
                  <c:v>415.908395557961</c:v>
                </c:pt>
                <c:pt idx="7494">
                  <c:v>415.963901816543</c:v>
                </c:pt>
                <c:pt idx="7495">
                  <c:v>416.019408075125</c:v>
                </c:pt>
                <c:pt idx="7496">
                  <c:v>416.07491433370802</c:v>
                </c:pt>
                <c:pt idx="7497">
                  <c:v>416.13042059229002</c:v>
                </c:pt>
                <c:pt idx="7498">
                  <c:v>416.18592685087299</c:v>
                </c:pt>
                <c:pt idx="7499">
                  <c:v>416.24143310945499</c:v>
                </c:pt>
                <c:pt idx="7500">
                  <c:v>416.29693936803699</c:v>
                </c:pt>
                <c:pt idx="7501">
                  <c:v>416.35244562662001</c:v>
                </c:pt>
                <c:pt idx="7502">
                  <c:v>416.40795188520201</c:v>
                </c:pt>
                <c:pt idx="7503">
                  <c:v>416.46345814378498</c:v>
                </c:pt>
                <c:pt idx="7504">
                  <c:v>416.51896440236698</c:v>
                </c:pt>
                <c:pt idx="7505">
                  <c:v>416.57447066094898</c:v>
                </c:pt>
                <c:pt idx="7506">
                  <c:v>416.629976919532</c:v>
                </c:pt>
                <c:pt idx="7507">
                  <c:v>416.685483178114</c:v>
                </c:pt>
                <c:pt idx="7508">
                  <c:v>416.74098943669702</c:v>
                </c:pt>
                <c:pt idx="7509">
                  <c:v>416.79649569527902</c:v>
                </c:pt>
                <c:pt idx="7510">
                  <c:v>416.85200195386199</c:v>
                </c:pt>
                <c:pt idx="7511">
                  <c:v>416.90750821244399</c:v>
                </c:pt>
                <c:pt idx="7512">
                  <c:v>416.96301447102599</c:v>
                </c:pt>
                <c:pt idx="7513">
                  <c:v>417.01852072960901</c:v>
                </c:pt>
                <c:pt idx="7514">
                  <c:v>417.07402698819101</c:v>
                </c:pt>
                <c:pt idx="7515">
                  <c:v>417.12953324677397</c:v>
                </c:pt>
                <c:pt idx="7516">
                  <c:v>417.18503950535597</c:v>
                </c:pt>
                <c:pt idx="7517">
                  <c:v>417.24054576393797</c:v>
                </c:pt>
                <c:pt idx="7518">
                  <c:v>417.296052022521</c:v>
                </c:pt>
                <c:pt idx="7519">
                  <c:v>417.351558281103</c:v>
                </c:pt>
                <c:pt idx="7520">
                  <c:v>417.40706453968602</c:v>
                </c:pt>
                <c:pt idx="7521">
                  <c:v>417.46257079826802</c:v>
                </c:pt>
                <c:pt idx="7522">
                  <c:v>417.51807705685002</c:v>
                </c:pt>
                <c:pt idx="7523">
                  <c:v>417.57358331543298</c:v>
                </c:pt>
                <c:pt idx="7524">
                  <c:v>417.62908957401498</c:v>
                </c:pt>
                <c:pt idx="7525">
                  <c:v>417.68459583259801</c:v>
                </c:pt>
                <c:pt idx="7526">
                  <c:v>417.74010209118001</c:v>
                </c:pt>
                <c:pt idx="7527">
                  <c:v>417.79560834976201</c:v>
                </c:pt>
                <c:pt idx="7528">
                  <c:v>417.85111460834497</c:v>
                </c:pt>
                <c:pt idx="7529">
                  <c:v>417.90662086692703</c:v>
                </c:pt>
                <c:pt idx="7530">
                  <c:v>417.96212712550999</c:v>
                </c:pt>
                <c:pt idx="7531">
                  <c:v>418.01763338409199</c:v>
                </c:pt>
                <c:pt idx="7532">
                  <c:v>418.07313964267399</c:v>
                </c:pt>
                <c:pt idx="7533">
                  <c:v>418.12864590125702</c:v>
                </c:pt>
                <c:pt idx="7534">
                  <c:v>418.18415215983902</c:v>
                </c:pt>
                <c:pt idx="7535">
                  <c:v>418.23965841842198</c:v>
                </c:pt>
                <c:pt idx="7536">
                  <c:v>418.29516467700398</c:v>
                </c:pt>
                <c:pt idx="7537">
                  <c:v>418.35067093558598</c:v>
                </c:pt>
                <c:pt idx="7538">
                  <c:v>418.406177194169</c:v>
                </c:pt>
                <c:pt idx="7539">
                  <c:v>418.461683452751</c:v>
                </c:pt>
                <c:pt idx="7540">
                  <c:v>418.51718971133403</c:v>
                </c:pt>
                <c:pt idx="7541">
                  <c:v>418.57269596991603</c:v>
                </c:pt>
                <c:pt idx="7542">
                  <c:v>418.62820222849803</c:v>
                </c:pt>
                <c:pt idx="7543">
                  <c:v>418.68370848708099</c:v>
                </c:pt>
                <c:pt idx="7544">
                  <c:v>418.73921474566299</c:v>
                </c:pt>
                <c:pt idx="7545">
                  <c:v>418.79472100424601</c:v>
                </c:pt>
                <c:pt idx="7546">
                  <c:v>418.85022726282801</c:v>
                </c:pt>
                <c:pt idx="7547">
                  <c:v>418.90573352141098</c:v>
                </c:pt>
                <c:pt idx="7548">
                  <c:v>418.96123977999298</c:v>
                </c:pt>
                <c:pt idx="7549">
                  <c:v>419.01674603857498</c:v>
                </c:pt>
                <c:pt idx="7550">
                  <c:v>419.072252297158</c:v>
                </c:pt>
                <c:pt idx="7551">
                  <c:v>419.12775855574</c:v>
                </c:pt>
                <c:pt idx="7552">
                  <c:v>419.18326481432302</c:v>
                </c:pt>
                <c:pt idx="7553">
                  <c:v>419.23877107290502</c:v>
                </c:pt>
                <c:pt idx="7554">
                  <c:v>419.29427733148702</c:v>
                </c:pt>
                <c:pt idx="7555">
                  <c:v>419.34978359006999</c:v>
                </c:pt>
                <c:pt idx="7556">
                  <c:v>419.40528984865199</c:v>
                </c:pt>
                <c:pt idx="7557">
                  <c:v>419.46079610723501</c:v>
                </c:pt>
                <c:pt idx="7558">
                  <c:v>419.51630236581701</c:v>
                </c:pt>
                <c:pt idx="7559">
                  <c:v>419.57180862439901</c:v>
                </c:pt>
                <c:pt idx="7560">
                  <c:v>419.62731488298198</c:v>
                </c:pt>
                <c:pt idx="7561">
                  <c:v>419.68282114156398</c:v>
                </c:pt>
                <c:pt idx="7562">
                  <c:v>419.738327400147</c:v>
                </c:pt>
                <c:pt idx="7563">
                  <c:v>419.793833658729</c:v>
                </c:pt>
                <c:pt idx="7564">
                  <c:v>419.849339917311</c:v>
                </c:pt>
                <c:pt idx="7565">
                  <c:v>419.90484617589402</c:v>
                </c:pt>
                <c:pt idx="7566">
                  <c:v>419.96035243447602</c:v>
                </c:pt>
                <c:pt idx="7567">
                  <c:v>420.01585869305899</c:v>
                </c:pt>
                <c:pt idx="7568">
                  <c:v>420.07136495164099</c:v>
                </c:pt>
                <c:pt idx="7569">
                  <c:v>420.12687121022299</c:v>
                </c:pt>
                <c:pt idx="7570">
                  <c:v>420.18237746880601</c:v>
                </c:pt>
                <c:pt idx="7571">
                  <c:v>420.23788372738801</c:v>
                </c:pt>
                <c:pt idx="7572">
                  <c:v>420.29338998597098</c:v>
                </c:pt>
                <c:pt idx="7573">
                  <c:v>420.34889624455298</c:v>
                </c:pt>
                <c:pt idx="7574">
                  <c:v>420.40440250313497</c:v>
                </c:pt>
                <c:pt idx="7575">
                  <c:v>420.459908761718</c:v>
                </c:pt>
                <c:pt idx="7576">
                  <c:v>420.5154150203</c:v>
                </c:pt>
                <c:pt idx="7577">
                  <c:v>420.57092127888302</c:v>
                </c:pt>
                <c:pt idx="7578">
                  <c:v>420.62642753746502</c:v>
                </c:pt>
                <c:pt idx="7579">
                  <c:v>420.68193379604702</c:v>
                </c:pt>
                <c:pt idx="7580">
                  <c:v>420.73744005462999</c:v>
                </c:pt>
                <c:pt idx="7581">
                  <c:v>420.79294631321198</c:v>
                </c:pt>
                <c:pt idx="7582">
                  <c:v>420.84845257179501</c:v>
                </c:pt>
                <c:pt idx="7583">
                  <c:v>420.90395883037701</c:v>
                </c:pt>
                <c:pt idx="7584">
                  <c:v>420.95946508895901</c:v>
                </c:pt>
                <c:pt idx="7585">
                  <c:v>421.01497134754197</c:v>
                </c:pt>
                <c:pt idx="7586">
                  <c:v>421.07047760612397</c:v>
                </c:pt>
                <c:pt idx="7587">
                  <c:v>421.125983864707</c:v>
                </c:pt>
                <c:pt idx="7588">
                  <c:v>421.181490123289</c:v>
                </c:pt>
                <c:pt idx="7589">
                  <c:v>421.23699638187202</c:v>
                </c:pt>
                <c:pt idx="7590">
                  <c:v>421.29250264045402</c:v>
                </c:pt>
                <c:pt idx="7591">
                  <c:v>421.34800889903602</c:v>
                </c:pt>
                <c:pt idx="7592">
                  <c:v>421.40351515761898</c:v>
                </c:pt>
                <c:pt idx="7593">
                  <c:v>421.45902141620098</c:v>
                </c:pt>
                <c:pt idx="7594">
                  <c:v>421.51452767478401</c:v>
                </c:pt>
                <c:pt idx="7595">
                  <c:v>421.57003393336601</c:v>
                </c:pt>
                <c:pt idx="7596">
                  <c:v>421.62554019194801</c:v>
                </c:pt>
                <c:pt idx="7597">
                  <c:v>421.68104645053103</c:v>
                </c:pt>
                <c:pt idx="7598">
                  <c:v>421.73655270911303</c:v>
                </c:pt>
                <c:pt idx="7599">
                  <c:v>421.79205896769599</c:v>
                </c:pt>
                <c:pt idx="7600">
                  <c:v>421.84756522627799</c:v>
                </c:pt>
                <c:pt idx="7601">
                  <c:v>421.90307148485999</c:v>
                </c:pt>
                <c:pt idx="7602">
                  <c:v>421.95857774344302</c:v>
                </c:pt>
                <c:pt idx="7603">
                  <c:v>422.01408400202502</c:v>
                </c:pt>
                <c:pt idx="7604">
                  <c:v>422.06959026060798</c:v>
                </c:pt>
                <c:pt idx="7605">
                  <c:v>422.12509651918998</c:v>
                </c:pt>
                <c:pt idx="7606">
                  <c:v>422.18060277777198</c:v>
                </c:pt>
                <c:pt idx="7607">
                  <c:v>422.236109036355</c:v>
                </c:pt>
                <c:pt idx="7608">
                  <c:v>422.291615294937</c:v>
                </c:pt>
                <c:pt idx="7609">
                  <c:v>422.34712155352003</c:v>
                </c:pt>
                <c:pt idx="7610">
                  <c:v>422.40262781210203</c:v>
                </c:pt>
                <c:pt idx="7611">
                  <c:v>422.45813407068403</c:v>
                </c:pt>
                <c:pt idx="7612">
                  <c:v>422.51364032926699</c:v>
                </c:pt>
                <c:pt idx="7613">
                  <c:v>422.56914658784899</c:v>
                </c:pt>
                <c:pt idx="7614">
                  <c:v>422.62465284643201</c:v>
                </c:pt>
                <c:pt idx="7615">
                  <c:v>422.68015910501401</c:v>
                </c:pt>
                <c:pt idx="7616">
                  <c:v>422.73566536359601</c:v>
                </c:pt>
                <c:pt idx="7617">
                  <c:v>422.79117162217898</c:v>
                </c:pt>
                <c:pt idx="7618">
                  <c:v>422.84667788076098</c:v>
                </c:pt>
                <c:pt idx="7619">
                  <c:v>422.902184139344</c:v>
                </c:pt>
                <c:pt idx="7620">
                  <c:v>422.957690397926</c:v>
                </c:pt>
                <c:pt idx="7621">
                  <c:v>423.013196656508</c:v>
                </c:pt>
                <c:pt idx="7622">
                  <c:v>423.06870291509102</c:v>
                </c:pt>
                <c:pt idx="7623">
                  <c:v>423.12420917367302</c:v>
                </c:pt>
                <c:pt idx="7624">
                  <c:v>423.17971543225599</c:v>
                </c:pt>
                <c:pt idx="7625">
                  <c:v>423.23522169083799</c:v>
                </c:pt>
                <c:pt idx="7626">
                  <c:v>423.29072794942101</c:v>
                </c:pt>
                <c:pt idx="7627">
                  <c:v>423.34623420800301</c:v>
                </c:pt>
                <c:pt idx="7628">
                  <c:v>423.40174046658501</c:v>
                </c:pt>
                <c:pt idx="7629">
                  <c:v>423.45724672516798</c:v>
                </c:pt>
                <c:pt idx="7630">
                  <c:v>423.51275298374998</c:v>
                </c:pt>
                <c:pt idx="7631">
                  <c:v>423.568259242333</c:v>
                </c:pt>
                <c:pt idx="7632">
                  <c:v>423.623765500915</c:v>
                </c:pt>
                <c:pt idx="7633">
                  <c:v>423.679271759497</c:v>
                </c:pt>
                <c:pt idx="7634">
                  <c:v>423.73477801808002</c:v>
                </c:pt>
                <c:pt idx="7635">
                  <c:v>423.79028427666202</c:v>
                </c:pt>
                <c:pt idx="7636">
                  <c:v>423.84579053524499</c:v>
                </c:pt>
                <c:pt idx="7637">
                  <c:v>423.90129679382699</c:v>
                </c:pt>
                <c:pt idx="7638">
                  <c:v>423.95680305240899</c:v>
                </c:pt>
                <c:pt idx="7639">
                  <c:v>424.01230931099201</c:v>
                </c:pt>
                <c:pt idx="7640">
                  <c:v>424.06781556957401</c:v>
                </c:pt>
                <c:pt idx="7641">
                  <c:v>424.12332182815697</c:v>
                </c:pt>
                <c:pt idx="7642">
                  <c:v>424.17882808673897</c:v>
                </c:pt>
                <c:pt idx="7643">
                  <c:v>424.23433434532097</c:v>
                </c:pt>
                <c:pt idx="7644">
                  <c:v>424.289840603904</c:v>
                </c:pt>
                <c:pt idx="7645">
                  <c:v>424.345346862486</c:v>
                </c:pt>
                <c:pt idx="7646">
                  <c:v>424.40085312106902</c:v>
                </c:pt>
                <c:pt idx="7647">
                  <c:v>424.45635937965102</c:v>
                </c:pt>
                <c:pt idx="7648">
                  <c:v>424.51186563823302</c:v>
                </c:pt>
                <c:pt idx="7649">
                  <c:v>424.56737189681598</c:v>
                </c:pt>
                <c:pt idx="7650">
                  <c:v>424.62287815539798</c:v>
                </c:pt>
                <c:pt idx="7651">
                  <c:v>424.67838441398101</c:v>
                </c:pt>
                <c:pt idx="7652">
                  <c:v>424.73389067256301</c:v>
                </c:pt>
                <c:pt idx="7653">
                  <c:v>424.78939693114501</c:v>
                </c:pt>
                <c:pt idx="7654">
                  <c:v>424.84490318972797</c:v>
                </c:pt>
                <c:pt idx="7655">
                  <c:v>424.90040944830997</c:v>
                </c:pt>
                <c:pt idx="7656">
                  <c:v>424.95591570689299</c:v>
                </c:pt>
                <c:pt idx="7657">
                  <c:v>425.01142196547499</c:v>
                </c:pt>
                <c:pt idx="7658">
                  <c:v>425.06692822405699</c:v>
                </c:pt>
                <c:pt idx="7659">
                  <c:v>425.12243448264002</c:v>
                </c:pt>
                <c:pt idx="7660">
                  <c:v>425.17794074122202</c:v>
                </c:pt>
                <c:pt idx="7661">
                  <c:v>425.23344699980498</c:v>
                </c:pt>
                <c:pt idx="7662">
                  <c:v>425.28895325838698</c:v>
                </c:pt>
                <c:pt idx="7663">
                  <c:v>425.34445951696898</c:v>
                </c:pt>
                <c:pt idx="7664">
                  <c:v>425.399965775552</c:v>
                </c:pt>
                <c:pt idx="7665">
                  <c:v>425.455472034134</c:v>
                </c:pt>
                <c:pt idx="7666">
                  <c:v>425.51097829271703</c:v>
                </c:pt>
                <c:pt idx="7667">
                  <c:v>425.56648455129903</c:v>
                </c:pt>
                <c:pt idx="7668">
                  <c:v>425.62199080988103</c:v>
                </c:pt>
                <c:pt idx="7669">
                  <c:v>425.67749706846399</c:v>
                </c:pt>
                <c:pt idx="7670">
                  <c:v>425.73300332704599</c:v>
                </c:pt>
                <c:pt idx="7671">
                  <c:v>425.78850958562901</c:v>
                </c:pt>
                <c:pt idx="7672">
                  <c:v>425.84401584421101</c:v>
                </c:pt>
                <c:pt idx="7673">
                  <c:v>425.89952210279398</c:v>
                </c:pt>
                <c:pt idx="7674">
                  <c:v>425.95502836137598</c:v>
                </c:pt>
                <c:pt idx="7675">
                  <c:v>426.01053461995798</c:v>
                </c:pt>
                <c:pt idx="7676">
                  <c:v>426.066040878541</c:v>
                </c:pt>
                <c:pt idx="7677">
                  <c:v>426.121547137123</c:v>
                </c:pt>
                <c:pt idx="7678">
                  <c:v>426.17705339570603</c:v>
                </c:pt>
                <c:pt idx="7679">
                  <c:v>426.23255965428802</c:v>
                </c:pt>
                <c:pt idx="7680">
                  <c:v>426.28806591287002</c:v>
                </c:pt>
                <c:pt idx="7681">
                  <c:v>426.34357217145299</c:v>
                </c:pt>
                <c:pt idx="7682">
                  <c:v>426.39907843003499</c:v>
                </c:pt>
                <c:pt idx="7683">
                  <c:v>426.45458468861801</c:v>
                </c:pt>
                <c:pt idx="7684">
                  <c:v>426.51009094720001</c:v>
                </c:pt>
                <c:pt idx="7685">
                  <c:v>426.56559720578201</c:v>
                </c:pt>
                <c:pt idx="7686">
                  <c:v>426.62110346436498</c:v>
                </c:pt>
                <c:pt idx="7687">
                  <c:v>426.67660972294698</c:v>
                </c:pt>
                <c:pt idx="7688">
                  <c:v>426.73211598153</c:v>
                </c:pt>
                <c:pt idx="7689">
                  <c:v>426.787622240112</c:v>
                </c:pt>
                <c:pt idx="7690">
                  <c:v>426.843128498694</c:v>
                </c:pt>
                <c:pt idx="7691">
                  <c:v>426.89863475727702</c:v>
                </c:pt>
                <c:pt idx="7692">
                  <c:v>426.95414101585902</c:v>
                </c:pt>
                <c:pt idx="7693">
                  <c:v>427.00964727444199</c:v>
                </c:pt>
                <c:pt idx="7694">
                  <c:v>427.06515353302399</c:v>
                </c:pt>
                <c:pt idx="7695">
                  <c:v>427.12065979160599</c:v>
                </c:pt>
                <c:pt idx="7696">
                  <c:v>427.17616605018901</c:v>
                </c:pt>
                <c:pt idx="7697">
                  <c:v>427.23167230877101</c:v>
                </c:pt>
                <c:pt idx="7698">
                  <c:v>427.28717856735398</c:v>
                </c:pt>
                <c:pt idx="7699">
                  <c:v>427.34268482593598</c:v>
                </c:pt>
                <c:pt idx="7700">
                  <c:v>427.39819108451798</c:v>
                </c:pt>
                <c:pt idx="7701">
                  <c:v>427.453697343101</c:v>
                </c:pt>
                <c:pt idx="7702">
                  <c:v>427.509203601683</c:v>
                </c:pt>
                <c:pt idx="7703">
                  <c:v>427.56470986026602</c:v>
                </c:pt>
                <c:pt idx="7704">
                  <c:v>427.62021611884802</c:v>
                </c:pt>
                <c:pt idx="7705">
                  <c:v>427.67572237743002</c:v>
                </c:pt>
                <c:pt idx="7706">
                  <c:v>427.73122863601299</c:v>
                </c:pt>
                <c:pt idx="7707">
                  <c:v>427.78673489459499</c:v>
                </c:pt>
                <c:pt idx="7708">
                  <c:v>427.84224115317801</c:v>
                </c:pt>
                <c:pt idx="7709">
                  <c:v>427.89774741176001</c:v>
                </c:pt>
                <c:pt idx="7710">
                  <c:v>427.95325367034297</c:v>
                </c:pt>
                <c:pt idx="7711">
                  <c:v>428.00875992892497</c:v>
                </c:pt>
                <c:pt idx="7712">
                  <c:v>428.06426618750697</c:v>
                </c:pt>
                <c:pt idx="7713">
                  <c:v>428.11977244609</c:v>
                </c:pt>
                <c:pt idx="7714">
                  <c:v>428.175278704672</c:v>
                </c:pt>
                <c:pt idx="7715">
                  <c:v>428.23078496325502</c:v>
                </c:pt>
                <c:pt idx="7716">
                  <c:v>428.28629122183702</c:v>
                </c:pt>
                <c:pt idx="7717">
                  <c:v>428.34179748041902</c:v>
                </c:pt>
                <c:pt idx="7718">
                  <c:v>428.39730373900198</c:v>
                </c:pt>
                <c:pt idx="7719">
                  <c:v>428.45280999758398</c:v>
                </c:pt>
                <c:pt idx="7720">
                  <c:v>428.50831625616701</c:v>
                </c:pt>
                <c:pt idx="7721">
                  <c:v>428.56382251474901</c:v>
                </c:pt>
                <c:pt idx="7722">
                  <c:v>428.61932877333101</c:v>
                </c:pt>
                <c:pt idx="7723">
                  <c:v>428.67483503191397</c:v>
                </c:pt>
                <c:pt idx="7724">
                  <c:v>428.73034129049603</c:v>
                </c:pt>
                <c:pt idx="7725">
                  <c:v>428.78584754907899</c:v>
                </c:pt>
                <c:pt idx="7726">
                  <c:v>428.84135380766099</c:v>
                </c:pt>
                <c:pt idx="7727">
                  <c:v>428.89686006624299</c:v>
                </c:pt>
                <c:pt idx="7728">
                  <c:v>428.95236632482602</c:v>
                </c:pt>
                <c:pt idx="7729">
                  <c:v>429.00787258340802</c:v>
                </c:pt>
                <c:pt idx="7730">
                  <c:v>429.06337884199098</c:v>
                </c:pt>
                <c:pt idx="7731">
                  <c:v>429.11888510057298</c:v>
                </c:pt>
                <c:pt idx="7732">
                  <c:v>429.17439135915498</c:v>
                </c:pt>
                <c:pt idx="7733">
                  <c:v>429.229897617738</c:v>
                </c:pt>
                <c:pt idx="7734">
                  <c:v>429.28540387632</c:v>
                </c:pt>
                <c:pt idx="7735">
                  <c:v>429.34091013490303</c:v>
                </c:pt>
                <c:pt idx="7736">
                  <c:v>429.39641639348503</c:v>
                </c:pt>
                <c:pt idx="7737">
                  <c:v>429.45192265206703</c:v>
                </c:pt>
                <c:pt idx="7738">
                  <c:v>429.50742891064999</c:v>
                </c:pt>
                <c:pt idx="7739">
                  <c:v>429.56293516923199</c:v>
                </c:pt>
                <c:pt idx="7740">
                  <c:v>429.61844142781501</c:v>
                </c:pt>
                <c:pt idx="7741">
                  <c:v>429.67394768639701</c:v>
                </c:pt>
                <c:pt idx="7742">
                  <c:v>429.72945394497901</c:v>
                </c:pt>
                <c:pt idx="7743">
                  <c:v>429.78496020356198</c:v>
                </c:pt>
                <c:pt idx="7744">
                  <c:v>429.84046646214398</c:v>
                </c:pt>
                <c:pt idx="7745">
                  <c:v>429.895972720727</c:v>
                </c:pt>
                <c:pt idx="7746">
                  <c:v>429.951478979309</c:v>
                </c:pt>
                <c:pt idx="7747">
                  <c:v>430.00698523789202</c:v>
                </c:pt>
                <c:pt idx="7748">
                  <c:v>430.06249149647402</c:v>
                </c:pt>
                <c:pt idx="7749">
                  <c:v>430.11799775505602</c:v>
                </c:pt>
                <c:pt idx="7750">
                  <c:v>430.17350401363899</c:v>
                </c:pt>
                <c:pt idx="7751">
                  <c:v>430.22901027222099</c:v>
                </c:pt>
                <c:pt idx="7752">
                  <c:v>430.28451653080401</c:v>
                </c:pt>
                <c:pt idx="7753">
                  <c:v>430.34002278938601</c:v>
                </c:pt>
                <c:pt idx="7754">
                  <c:v>430.39552904796801</c:v>
                </c:pt>
                <c:pt idx="7755">
                  <c:v>430.45103530655098</c:v>
                </c:pt>
                <c:pt idx="7756">
                  <c:v>430.50654156513298</c:v>
                </c:pt>
                <c:pt idx="7757">
                  <c:v>430.562047823716</c:v>
                </c:pt>
                <c:pt idx="7758">
                  <c:v>430.617554082298</c:v>
                </c:pt>
                <c:pt idx="7759">
                  <c:v>430.67306034088</c:v>
                </c:pt>
                <c:pt idx="7760">
                  <c:v>430.72856659946302</c:v>
                </c:pt>
                <c:pt idx="7761">
                  <c:v>430.78407285804502</c:v>
                </c:pt>
                <c:pt idx="7762">
                  <c:v>430.83957911662799</c:v>
                </c:pt>
                <c:pt idx="7763">
                  <c:v>430.89508537520999</c:v>
                </c:pt>
                <c:pt idx="7764">
                  <c:v>430.95059163379199</c:v>
                </c:pt>
                <c:pt idx="7765">
                  <c:v>431.00609789237501</c:v>
                </c:pt>
                <c:pt idx="7766">
                  <c:v>431.06160415095701</c:v>
                </c:pt>
                <c:pt idx="7767">
                  <c:v>431.11711040953998</c:v>
                </c:pt>
                <c:pt idx="7768">
                  <c:v>431.17261666812198</c:v>
                </c:pt>
                <c:pt idx="7769">
                  <c:v>431.22812292670397</c:v>
                </c:pt>
                <c:pt idx="7770">
                  <c:v>431.283629185287</c:v>
                </c:pt>
                <c:pt idx="7771">
                  <c:v>431.339135443869</c:v>
                </c:pt>
                <c:pt idx="7772">
                  <c:v>431.39464170245202</c:v>
                </c:pt>
                <c:pt idx="7773">
                  <c:v>431.45014796103402</c:v>
                </c:pt>
                <c:pt idx="7774">
                  <c:v>431.50565421961602</c:v>
                </c:pt>
                <c:pt idx="7775">
                  <c:v>431.56116047819899</c:v>
                </c:pt>
                <c:pt idx="7776">
                  <c:v>431.61666673678099</c:v>
                </c:pt>
                <c:pt idx="7777">
                  <c:v>431.67217299536401</c:v>
                </c:pt>
                <c:pt idx="7778">
                  <c:v>431.72767925394601</c:v>
                </c:pt>
                <c:pt idx="7779">
                  <c:v>431.78318551252801</c:v>
                </c:pt>
                <c:pt idx="7780">
                  <c:v>431.83869177111097</c:v>
                </c:pt>
                <c:pt idx="7781">
                  <c:v>431.89419802969297</c:v>
                </c:pt>
                <c:pt idx="7782">
                  <c:v>431.949704288276</c:v>
                </c:pt>
                <c:pt idx="7783">
                  <c:v>432.005210546858</c:v>
                </c:pt>
                <c:pt idx="7784">
                  <c:v>432.06071680544102</c:v>
                </c:pt>
                <c:pt idx="7785">
                  <c:v>432.11622306402302</c:v>
                </c:pt>
                <c:pt idx="7786">
                  <c:v>432.17172932260502</c:v>
                </c:pt>
                <c:pt idx="7787">
                  <c:v>432.22723558118798</c:v>
                </c:pt>
                <c:pt idx="7788">
                  <c:v>432.28274183976998</c:v>
                </c:pt>
                <c:pt idx="7789">
                  <c:v>432.33824809835198</c:v>
                </c:pt>
                <c:pt idx="7790">
                  <c:v>432.39375435693501</c:v>
                </c:pt>
                <c:pt idx="7791">
                  <c:v>432.44926061551701</c:v>
                </c:pt>
                <c:pt idx="7792">
                  <c:v>432.50476687410003</c:v>
                </c:pt>
                <c:pt idx="7793">
                  <c:v>432.56027313268203</c:v>
                </c:pt>
                <c:pt idx="7794">
                  <c:v>432.61577939126499</c:v>
                </c:pt>
                <c:pt idx="7795">
                  <c:v>432.67128564984699</c:v>
                </c:pt>
                <c:pt idx="7796">
                  <c:v>432.72679190842899</c:v>
                </c:pt>
                <c:pt idx="7797">
                  <c:v>432.78229816701202</c:v>
                </c:pt>
                <c:pt idx="7798">
                  <c:v>432.83780442559402</c:v>
                </c:pt>
                <c:pt idx="7799">
                  <c:v>432.89331068417698</c:v>
                </c:pt>
                <c:pt idx="7800">
                  <c:v>432.94881694275898</c:v>
                </c:pt>
                <c:pt idx="7801">
                  <c:v>433.00432320134098</c:v>
                </c:pt>
                <c:pt idx="7802">
                  <c:v>433.059829459924</c:v>
                </c:pt>
                <c:pt idx="7803">
                  <c:v>433.115335718506</c:v>
                </c:pt>
                <c:pt idx="7804">
                  <c:v>433.17084197708903</c:v>
                </c:pt>
                <c:pt idx="7805">
                  <c:v>433.22634823567103</c:v>
                </c:pt>
                <c:pt idx="7806">
                  <c:v>433.28185449425303</c:v>
                </c:pt>
                <c:pt idx="7807">
                  <c:v>433.33736075283599</c:v>
                </c:pt>
                <c:pt idx="7808">
                  <c:v>433.39286701141799</c:v>
                </c:pt>
                <c:pt idx="7809">
                  <c:v>433.44837327000101</c:v>
                </c:pt>
                <c:pt idx="7810">
                  <c:v>433.50387952858301</c:v>
                </c:pt>
                <c:pt idx="7811">
                  <c:v>433.55938578716501</c:v>
                </c:pt>
                <c:pt idx="7812">
                  <c:v>433.61489204574798</c:v>
                </c:pt>
                <c:pt idx="7813">
                  <c:v>433.67039830432998</c:v>
                </c:pt>
                <c:pt idx="7814">
                  <c:v>433.725904562913</c:v>
                </c:pt>
                <c:pt idx="7815">
                  <c:v>433.781410821495</c:v>
                </c:pt>
                <c:pt idx="7816">
                  <c:v>433.836917080077</c:v>
                </c:pt>
                <c:pt idx="7817">
                  <c:v>433.89242333866002</c:v>
                </c:pt>
                <c:pt idx="7818">
                  <c:v>433.94792959724202</c:v>
                </c:pt>
                <c:pt idx="7819">
                  <c:v>434.00343585582499</c:v>
                </c:pt>
                <c:pt idx="7820">
                  <c:v>434.05894211440699</c:v>
                </c:pt>
                <c:pt idx="7821">
                  <c:v>434.11444837298899</c:v>
                </c:pt>
                <c:pt idx="7822">
                  <c:v>434.16995463157201</c:v>
                </c:pt>
                <c:pt idx="7823">
                  <c:v>434.22546089015401</c:v>
                </c:pt>
                <c:pt idx="7824">
                  <c:v>434.28096714873698</c:v>
                </c:pt>
                <c:pt idx="7825">
                  <c:v>434.33647340731898</c:v>
                </c:pt>
                <c:pt idx="7826">
                  <c:v>434.39197966590098</c:v>
                </c:pt>
                <c:pt idx="7827">
                  <c:v>434.447485924484</c:v>
                </c:pt>
                <c:pt idx="7828">
                  <c:v>434.502992183066</c:v>
                </c:pt>
                <c:pt idx="7829">
                  <c:v>434.55849844164902</c:v>
                </c:pt>
                <c:pt idx="7830">
                  <c:v>434.61400470023102</c:v>
                </c:pt>
                <c:pt idx="7831">
                  <c:v>434.66951095881399</c:v>
                </c:pt>
                <c:pt idx="7832">
                  <c:v>434.72501721739599</c:v>
                </c:pt>
                <c:pt idx="7833">
                  <c:v>434.78052347597799</c:v>
                </c:pt>
                <c:pt idx="7834">
                  <c:v>434.83602973456101</c:v>
                </c:pt>
                <c:pt idx="7835">
                  <c:v>434.89153599314301</c:v>
                </c:pt>
                <c:pt idx="7836">
                  <c:v>434.94704225172597</c:v>
                </c:pt>
                <c:pt idx="7837">
                  <c:v>435.00254851030797</c:v>
                </c:pt>
                <c:pt idx="7838">
                  <c:v>435.05805476888997</c:v>
                </c:pt>
                <c:pt idx="7839">
                  <c:v>435.113561027473</c:v>
                </c:pt>
                <c:pt idx="7840">
                  <c:v>435.169067286055</c:v>
                </c:pt>
                <c:pt idx="7841">
                  <c:v>435.22457354463802</c:v>
                </c:pt>
                <c:pt idx="7842">
                  <c:v>435.28007980322002</c:v>
                </c:pt>
                <c:pt idx="7843">
                  <c:v>435.33558606180202</c:v>
                </c:pt>
                <c:pt idx="7844">
                  <c:v>435.39109232038498</c:v>
                </c:pt>
                <c:pt idx="7845">
                  <c:v>435.44659857896698</c:v>
                </c:pt>
                <c:pt idx="7846">
                  <c:v>435.50210483755001</c:v>
                </c:pt>
                <c:pt idx="7847">
                  <c:v>435.55761109613201</c:v>
                </c:pt>
                <c:pt idx="7848">
                  <c:v>435.61311735471401</c:v>
                </c:pt>
                <c:pt idx="7849">
                  <c:v>435.66862361329697</c:v>
                </c:pt>
                <c:pt idx="7850">
                  <c:v>435.72412987187897</c:v>
                </c:pt>
                <c:pt idx="7851">
                  <c:v>435.77963613046199</c:v>
                </c:pt>
                <c:pt idx="7852">
                  <c:v>435.83514238904399</c:v>
                </c:pt>
                <c:pt idx="7853">
                  <c:v>435.89064864762599</c:v>
                </c:pt>
                <c:pt idx="7854">
                  <c:v>435.94615490620902</c:v>
                </c:pt>
                <c:pt idx="7855">
                  <c:v>436.00166116479102</c:v>
                </c:pt>
                <c:pt idx="7856">
                  <c:v>436.05716742337398</c:v>
                </c:pt>
                <c:pt idx="7857">
                  <c:v>436.11267368195598</c:v>
                </c:pt>
                <c:pt idx="7858">
                  <c:v>436.16817994053798</c:v>
                </c:pt>
                <c:pt idx="7859">
                  <c:v>436.223686199121</c:v>
                </c:pt>
                <c:pt idx="7860">
                  <c:v>436.279192457703</c:v>
                </c:pt>
                <c:pt idx="7861">
                  <c:v>436.33469871628603</c:v>
                </c:pt>
                <c:pt idx="7862">
                  <c:v>436.39020497486803</c:v>
                </c:pt>
                <c:pt idx="7863">
                  <c:v>436.44571123345003</c:v>
                </c:pt>
                <c:pt idx="7864">
                  <c:v>436.50121749203299</c:v>
                </c:pt>
                <c:pt idx="7865">
                  <c:v>436.55672375061499</c:v>
                </c:pt>
                <c:pt idx="7866">
                  <c:v>436.61223000919802</c:v>
                </c:pt>
                <c:pt idx="7867">
                  <c:v>436.66773626778001</c:v>
                </c:pt>
                <c:pt idx="7868">
                  <c:v>436.72324252636298</c:v>
                </c:pt>
                <c:pt idx="7869">
                  <c:v>436.77874878494498</c:v>
                </c:pt>
                <c:pt idx="7870">
                  <c:v>436.83425504352698</c:v>
                </c:pt>
                <c:pt idx="7871">
                  <c:v>436.88976130211</c:v>
                </c:pt>
                <c:pt idx="7872">
                  <c:v>436.945267560692</c:v>
                </c:pt>
                <c:pt idx="7873">
                  <c:v>437.00077381927503</c:v>
                </c:pt>
                <c:pt idx="7874">
                  <c:v>437.05628007785702</c:v>
                </c:pt>
                <c:pt idx="7875">
                  <c:v>437.11178633643902</c:v>
                </c:pt>
                <c:pt idx="7876">
                  <c:v>437.16729259502199</c:v>
                </c:pt>
                <c:pt idx="7877">
                  <c:v>437.22279885360399</c:v>
                </c:pt>
                <c:pt idx="7878">
                  <c:v>437.27830511218701</c:v>
                </c:pt>
                <c:pt idx="7879">
                  <c:v>437.33381137076901</c:v>
                </c:pt>
                <c:pt idx="7880">
                  <c:v>437.38931762935101</c:v>
                </c:pt>
                <c:pt idx="7881">
                  <c:v>437.44482388793398</c:v>
                </c:pt>
                <c:pt idx="7882">
                  <c:v>437.50033014651598</c:v>
                </c:pt>
                <c:pt idx="7883">
                  <c:v>437.555836405099</c:v>
                </c:pt>
                <c:pt idx="7884">
                  <c:v>437.611342663681</c:v>
                </c:pt>
                <c:pt idx="7885">
                  <c:v>437.666848922263</c:v>
                </c:pt>
                <c:pt idx="7886">
                  <c:v>437.72235518084602</c:v>
                </c:pt>
                <c:pt idx="7887">
                  <c:v>437.77786143942802</c:v>
                </c:pt>
                <c:pt idx="7888">
                  <c:v>437.83336769801099</c:v>
                </c:pt>
                <c:pt idx="7889">
                  <c:v>437.88887395659299</c:v>
                </c:pt>
                <c:pt idx="7890">
                  <c:v>437.94438021517499</c:v>
                </c:pt>
                <c:pt idx="7891">
                  <c:v>437.99988647375801</c:v>
                </c:pt>
                <c:pt idx="7892">
                  <c:v>438.05539273234001</c:v>
                </c:pt>
                <c:pt idx="7893">
                  <c:v>438.11089899092298</c:v>
                </c:pt>
                <c:pt idx="7894">
                  <c:v>438.16640524950498</c:v>
                </c:pt>
                <c:pt idx="7895">
                  <c:v>438.22191150808698</c:v>
                </c:pt>
                <c:pt idx="7896">
                  <c:v>438.27741776667</c:v>
                </c:pt>
                <c:pt idx="7897">
                  <c:v>438.332924025252</c:v>
                </c:pt>
                <c:pt idx="7898">
                  <c:v>438.38843028383502</c:v>
                </c:pt>
                <c:pt idx="7899">
                  <c:v>438.44393654241702</c:v>
                </c:pt>
                <c:pt idx="7900">
                  <c:v>438.49944280099902</c:v>
                </c:pt>
                <c:pt idx="7901">
                  <c:v>438.55494905958199</c:v>
                </c:pt>
                <c:pt idx="7902">
                  <c:v>438.61045531816399</c:v>
                </c:pt>
                <c:pt idx="7903">
                  <c:v>438.66596157674701</c:v>
                </c:pt>
                <c:pt idx="7904">
                  <c:v>438.72146783532901</c:v>
                </c:pt>
                <c:pt idx="7905">
                  <c:v>438.77697409391101</c:v>
                </c:pt>
                <c:pt idx="7906">
                  <c:v>438.83248035249397</c:v>
                </c:pt>
                <c:pt idx="7907">
                  <c:v>438.88798661107597</c:v>
                </c:pt>
                <c:pt idx="7908">
                  <c:v>438.943492869659</c:v>
                </c:pt>
                <c:pt idx="7909">
                  <c:v>438.998999128241</c:v>
                </c:pt>
                <c:pt idx="7910">
                  <c:v>439.05450538682402</c:v>
                </c:pt>
                <c:pt idx="7911">
                  <c:v>439.11001164540602</c:v>
                </c:pt>
                <c:pt idx="7912">
                  <c:v>439.16551790398802</c:v>
                </c:pt>
                <c:pt idx="7913">
                  <c:v>439.22102416257098</c:v>
                </c:pt>
                <c:pt idx="7914">
                  <c:v>439.27653042115298</c:v>
                </c:pt>
                <c:pt idx="7915">
                  <c:v>439.33203667973601</c:v>
                </c:pt>
                <c:pt idx="7916">
                  <c:v>439.38754293831801</c:v>
                </c:pt>
                <c:pt idx="7917">
                  <c:v>439.44304919690001</c:v>
                </c:pt>
                <c:pt idx="7918">
                  <c:v>439.49855545548297</c:v>
                </c:pt>
                <c:pt idx="7919">
                  <c:v>439.55406171406503</c:v>
                </c:pt>
                <c:pt idx="7920">
                  <c:v>439.60956797264799</c:v>
                </c:pt>
                <c:pt idx="7921">
                  <c:v>439.66507423122999</c:v>
                </c:pt>
                <c:pt idx="7922">
                  <c:v>439.72058048981199</c:v>
                </c:pt>
                <c:pt idx="7923">
                  <c:v>439.77608674839502</c:v>
                </c:pt>
                <c:pt idx="7924">
                  <c:v>439.83159300697702</c:v>
                </c:pt>
                <c:pt idx="7925">
                  <c:v>439.88709926555998</c:v>
                </c:pt>
                <c:pt idx="7926">
                  <c:v>439.94260552414198</c:v>
                </c:pt>
                <c:pt idx="7927">
                  <c:v>439.99811178272398</c:v>
                </c:pt>
                <c:pt idx="7928">
                  <c:v>440.053618041307</c:v>
                </c:pt>
                <c:pt idx="7929">
                  <c:v>440.109124299889</c:v>
                </c:pt>
                <c:pt idx="7930">
                  <c:v>440.16463055847203</c:v>
                </c:pt>
                <c:pt idx="7931">
                  <c:v>440.22013681705403</c:v>
                </c:pt>
                <c:pt idx="7932">
                  <c:v>440.27564307563603</c:v>
                </c:pt>
                <c:pt idx="7933">
                  <c:v>440.33114933421899</c:v>
                </c:pt>
                <c:pt idx="7934">
                  <c:v>440.38665559280099</c:v>
                </c:pt>
                <c:pt idx="7935">
                  <c:v>440.44216185138401</c:v>
                </c:pt>
                <c:pt idx="7936">
                  <c:v>440.49766810996601</c:v>
                </c:pt>
                <c:pt idx="7937">
                  <c:v>440.55317436854801</c:v>
                </c:pt>
                <c:pt idx="7938">
                  <c:v>440.60868062713098</c:v>
                </c:pt>
                <c:pt idx="7939">
                  <c:v>440.66418688571298</c:v>
                </c:pt>
                <c:pt idx="7940">
                  <c:v>440.719693144296</c:v>
                </c:pt>
                <c:pt idx="7941">
                  <c:v>440.775199402878</c:v>
                </c:pt>
                <c:pt idx="7942">
                  <c:v>440.83070566146</c:v>
                </c:pt>
                <c:pt idx="7943">
                  <c:v>440.88621192004302</c:v>
                </c:pt>
                <c:pt idx="7944">
                  <c:v>440.94171817862502</c:v>
                </c:pt>
                <c:pt idx="7945">
                  <c:v>440.99722443720799</c:v>
                </c:pt>
                <c:pt idx="7946">
                  <c:v>441.05273069578999</c:v>
                </c:pt>
                <c:pt idx="7947">
                  <c:v>441.10823695437301</c:v>
                </c:pt>
                <c:pt idx="7948">
                  <c:v>441.16374321295501</c:v>
                </c:pt>
                <c:pt idx="7949">
                  <c:v>441.21924947153701</c:v>
                </c:pt>
                <c:pt idx="7950">
                  <c:v>441.27475573011998</c:v>
                </c:pt>
                <c:pt idx="7951">
                  <c:v>441.33026198870198</c:v>
                </c:pt>
                <c:pt idx="7952">
                  <c:v>441.385768247285</c:v>
                </c:pt>
                <c:pt idx="7953">
                  <c:v>441.441274505867</c:v>
                </c:pt>
                <c:pt idx="7954">
                  <c:v>441.496780764449</c:v>
                </c:pt>
                <c:pt idx="7955">
                  <c:v>441.55228702303202</c:v>
                </c:pt>
                <c:pt idx="7956">
                  <c:v>441.60779328161402</c:v>
                </c:pt>
                <c:pt idx="7957">
                  <c:v>441.66329954019699</c:v>
                </c:pt>
                <c:pt idx="7958">
                  <c:v>441.71880579877899</c:v>
                </c:pt>
                <c:pt idx="7959">
                  <c:v>441.77431205736099</c:v>
                </c:pt>
                <c:pt idx="7960">
                  <c:v>441.82981831594401</c:v>
                </c:pt>
                <c:pt idx="7961">
                  <c:v>441.88532457452601</c:v>
                </c:pt>
                <c:pt idx="7962">
                  <c:v>441.94083083310898</c:v>
                </c:pt>
                <c:pt idx="7963">
                  <c:v>441.99633709169098</c:v>
                </c:pt>
                <c:pt idx="7964">
                  <c:v>442.05184335027297</c:v>
                </c:pt>
                <c:pt idx="7965">
                  <c:v>442.107349608856</c:v>
                </c:pt>
                <c:pt idx="7966">
                  <c:v>442.162855867438</c:v>
                </c:pt>
                <c:pt idx="7967">
                  <c:v>442.21836212602102</c:v>
                </c:pt>
                <c:pt idx="7968">
                  <c:v>442.27386838460302</c:v>
                </c:pt>
                <c:pt idx="7969">
                  <c:v>442.32937464318502</c:v>
                </c:pt>
                <c:pt idx="7970">
                  <c:v>442.38488090176799</c:v>
                </c:pt>
                <c:pt idx="7971">
                  <c:v>442.44038716034999</c:v>
                </c:pt>
                <c:pt idx="7972">
                  <c:v>442.49589341893301</c:v>
                </c:pt>
                <c:pt idx="7973">
                  <c:v>442.55139967751501</c:v>
                </c:pt>
                <c:pt idx="7974">
                  <c:v>442.60690593609701</c:v>
                </c:pt>
                <c:pt idx="7975">
                  <c:v>442.66241219467997</c:v>
                </c:pt>
                <c:pt idx="7976">
                  <c:v>442.71791845326197</c:v>
                </c:pt>
                <c:pt idx="7977">
                  <c:v>442.773424711845</c:v>
                </c:pt>
                <c:pt idx="7978">
                  <c:v>442.828930970427</c:v>
                </c:pt>
                <c:pt idx="7979">
                  <c:v>442.884437229009</c:v>
                </c:pt>
                <c:pt idx="7980">
                  <c:v>442.93994348759202</c:v>
                </c:pt>
                <c:pt idx="7981">
                  <c:v>442.99544974617402</c:v>
                </c:pt>
                <c:pt idx="7982">
                  <c:v>443.05095600475698</c:v>
                </c:pt>
                <c:pt idx="7983">
                  <c:v>443.10646226333898</c:v>
                </c:pt>
                <c:pt idx="7984">
                  <c:v>443.16196852192098</c:v>
                </c:pt>
                <c:pt idx="7985">
                  <c:v>443.21747478050401</c:v>
                </c:pt>
                <c:pt idx="7986">
                  <c:v>443.27298103908601</c:v>
                </c:pt>
                <c:pt idx="7987">
                  <c:v>443.32848729766903</c:v>
                </c:pt>
                <c:pt idx="7988">
                  <c:v>443.38399355625103</c:v>
                </c:pt>
                <c:pt idx="7989">
                  <c:v>443.43949981483303</c:v>
                </c:pt>
                <c:pt idx="7990">
                  <c:v>443.49500607341599</c:v>
                </c:pt>
                <c:pt idx="7991">
                  <c:v>443.55051233199799</c:v>
                </c:pt>
                <c:pt idx="7992">
                  <c:v>443.60601859058102</c:v>
                </c:pt>
                <c:pt idx="7993">
                  <c:v>443.66152484916302</c:v>
                </c:pt>
                <c:pt idx="7994">
                  <c:v>443.71703110774598</c:v>
                </c:pt>
                <c:pt idx="7995">
                  <c:v>443.77253736632798</c:v>
                </c:pt>
                <c:pt idx="7996">
                  <c:v>443.82804362490998</c:v>
                </c:pt>
                <c:pt idx="7997">
                  <c:v>443.883549883493</c:v>
                </c:pt>
                <c:pt idx="7998">
                  <c:v>443.939056142075</c:v>
                </c:pt>
                <c:pt idx="7999">
                  <c:v>443.99456240065803</c:v>
                </c:pt>
                <c:pt idx="8000">
                  <c:v>444.05006865924003</c:v>
                </c:pt>
                <c:pt idx="8001">
                  <c:v>444.10557491782203</c:v>
                </c:pt>
                <c:pt idx="8002">
                  <c:v>444.16108117640499</c:v>
                </c:pt>
                <c:pt idx="8003">
                  <c:v>444.21658743498699</c:v>
                </c:pt>
                <c:pt idx="8004">
                  <c:v>444.27209369357001</c:v>
                </c:pt>
                <c:pt idx="8005">
                  <c:v>444.32759995215201</c:v>
                </c:pt>
                <c:pt idx="8006">
                  <c:v>444.38310621073401</c:v>
                </c:pt>
                <c:pt idx="8007">
                  <c:v>444.43861246931698</c:v>
                </c:pt>
                <c:pt idx="8008">
                  <c:v>444.49411872789898</c:v>
                </c:pt>
                <c:pt idx="8009">
                  <c:v>444.549624986482</c:v>
                </c:pt>
                <c:pt idx="8010">
                  <c:v>444.605131245064</c:v>
                </c:pt>
                <c:pt idx="8011">
                  <c:v>444.660637503646</c:v>
                </c:pt>
                <c:pt idx="8012">
                  <c:v>444.71614376222902</c:v>
                </c:pt>
                <c:pt idx="8013">
                  <c:v>444.77165002081102</c:v>
                </c:pt>
                <c:pt idx="8014">
                  <c:v>444.82715627939399</c:v>
                </c:pt>
                <c:pt idx="8015">
                  <c:v>444.88266253797599</c:v>
                </c:pt>
                <c:pt idx="8016">
                  <c:v>444.93816879655799</c:v>
                </c:pt>
                <c:pt idx="8017">
                  <c:v>444.99367505514101</c:v>
                </c:pt>
                <c:pt idx="8018">
                  <c:v>445.04918131372301</c:v>
                </c:pt>
                <c:pt idx="8019">
                  <c:v>445.10468757230598</c:v>
                </c:pt>
                <c:pt idx="8020">
                  <c:v>445.16019383088798</c:v>
                </c:pt>
                <c:pt idx="8021">
                  <c:v>445.21570008946998</c:v>
                </c:pt>
                <c:pt idx="8022">
                  <c:v>445.271206348053</c:v>
                </c:pt>
                <c:pt idx="8023">
                  <c:v>445.326712606635</c:v>
                </c:pt>
                <c:pt idx="8024">
                  <c:v>445.38221886521802</c:v>
                </c:pt>
                <c:pt idx="8025">
                  <c:v>445.43772512380002</c:v>
                </c:pt>
                <c:pt idx="8026">
                  <c:v>445.49323138238202</c:v>
                </c:pt>
                <c:pt idx="8027">
                  <c:v>445.54873764096499</c:v>
                </c:pt>
                <c:pt idx="8028">
                  <c:v>445.60424389954699</c:v>
                </c:pt>
                <c:pt idx="8029">
                  <c:v>445.65975015813001</c:v>
                </c:pt>
                <c:pt idx="8030">
                  <c:v>445.71525641671201</c:v>
                </c:pt>
                <c:pt idx="8031">
                  <c:v>445.77076267529497</c:v>
                </c:pt>
                <c:pt idx="8032">
                  <c:v>445.82626893387697</c:v>
                </c:pt>
                <c:pt idx="8033">
                  <c:v>445.88177519245897</c:v>
                </c:pt>
                <c:pt idx="8034">
                  <c:v>445.937281451042</c:v>
                </c:pt>
                <c:pt idx="8035">
                  <c:v>445.992787709624</c:v>
                </c:pt>
                <c:pt idx="8036">
                  <c:v>446.04829396820702</c:v>
                </c:pt>
                <c:pt idx="8037">
                  <c:v>446.10380022678902</c:v>
                </c:pt>
                <c:pt idx="8038">
                  <c:v>446.15930648537102</c:v>
                </c:pt>
                <c:pt idx="8039">
                  <c:v>446.21481274395398</c:v>
                </c:pt>
                <c:pt idx="8040">
                  <c:v>446.27031900253598</c:v>
                </c:pt>
                <c:pt idx="8041">
                  <c:v>446.32582526111901</c:v>
                </c:pt>
                <c:pt idx="8042">
                  <c:v>446.38133151970101</c:v>
                </c:pt>
                <c:pt idx="8043">
                  <c:v>446.43683777828301</c:v>
                </c:pt>
                <c:pt idx="8044">
                  <c:v>446.49234403686597</c:v>
                </c:pt>
                <c:pt idx="8045">
                  <c:v>446.54785029544797</c:v>
                </c:pt>
                <c:pt idx="8046">
                  <c:v>446.603356554031</c:v>
                </c:pt>
                <c:pt idx="8047">
                  <c:v>446.65886281261299</c:v>
                </c:pt>
                <c:pt idx="8048">
                  <c:v>446.71436907119499</c:v>
                </c:pt>
                <c:pt idx="8049">
                  <c:v>446.76987532977802</c:v>
                </c:pt>
                <c:pt idx="8050">
                  <c:v>446.82538158836002</c:v>
                </c:pt>
                <c:pt idx="8051">
                  <c:v>446.88088784694298</c:v>
                </c:pt>
                <c:pt idx="8052">
                  <c:v>446.93639410552498</c:v>
                </c:pt>
                <c:pt idx="8053">
                  <c:v>446.99190036410698</c:v>
                </c:pt>
                <c:pt idx="8054">
                  <c:v>447.04740662269</c:v>
                </c:pt>
                <c:pt idx="8055">
                  <c:v>447.102912881272</c:v>
                </c:pt>
                <c:pt idx="8056">
                  <c:v>447.15841913985503</c:v>
                </c:pt>
                <c:pt idx="8057">
                  <c:v>447.21392539843703</c:v>
                </c:pt>
                <c:pt idx="8058">
                  <c:v>447.26943165701903</c:v>
                </c:pt>
                <c:pt idx="8059">
                  <c:v>447.32493791560199</c:v>
                </c:pt>
                <c:pt idx="8060">
                  <c:v>447.38044417418399</c:v>
                </c:pt>
                <c:pt idx="8061">
                  <c:v>447.43595043276702</c:v>
                </c:pt>
                <c:pt idx="8062">
                  <c:v>447.49145669134901</c:v>
                </c:pt>
                <c:pt idx="8063">
                  <c:v>447.54696294993101</c:v>
                </c:pt>
                <c:pt idx="8064">
                  <c:v>447.60246920851398</c:v>
                </c:pt>
                <c:pt idx="8065">
                  <c:v>447.65797546709598</c:v>
                </c:pt>
                <c:pt idx="8066">
                  <c:v>447.713481725679</c:v>
                </c:pt>
                <c:pt idx="8067">
                  <c:v>447.768987984261</c:v>
                </c:pt>
                <c:pt idx="8068">
                  <c:v>447.82449424284403</c:v>
                </c:pt>
                <c:pt idx="8069">
                  <c:v>447.88000050142603</c:v>
                </c:pt>
                <c:pt idx="8070">
                  <c:v>447.93550676000802</c:v>
                </c:pt>
                <c:pt idx="8071">
                  <c:v>447.99101301859099</c:v>
                </c:pt>
                <c:pt idx="8072">
                  <c:v>448.04651927717299</c:v>
                </c:pt>
                <c:pt idx="8073">
                  <c:v>448.10202553575601</c:v>
                </c:pt>
                <c:pt idx="8074">
                  <c:v>448.15753179433801</c:v>
                </c:pt>
                <c:pt idx="8075">
                  <c:v>448.21303805292001</c:v>
                </c:pt>
                <c:pt idx="8076">
                  <c:v>448.26854431150298</c:v>
                </c:pt>
                <c:pt idx="8077">
                  <c:v>448.32405057008498</c:v>
                </c:pt>
                <c:pt idx="8078">
                  <c:v>448.379556828668</c:v>
                </c:pt>
                <c:pt idx="8079">
                  <c:v>448.43506308725</c:v>
                </c:pt>
                <c:pt idx="8080">
                  <c:v>448.490569345832</c:v>
                </c:pt>
                <c:pt idx="8081">
                  <c:v>448.54607560441502</c:v>
                </c:pt>
                <c:pt idx="8082">
                  <c:v>448.60158186299702</c:v>
                </c:pt>
                <c:pt idx="8083">
                  <c:v>448.65708812157999</c:v>
                </c:pt>
                <c:pt idx="8084">
                  <c:v>448.71259438016199</c:v>
                </c:pt>
                <c:pt idx="8085">
                  <c:v>448.76810063874399</c:v>
                </c:pt>
                <c:pt idx="8086">
                  <c:v>448.82360689732701</c:v>
                </c:pt>
                <c:pt idx="8087">
                  <c:v>448.87911315590901</c:v>
                </c:pt>
                <c:pt idx="8088">
                  <c:v>448.93461941449198</c:v>
                </c:pt>
                <c:pt idx="8089">
                  <c:v>448.99012567307398</c:v>
                </c:pt>
                <c:pt idx="8090">
                  <c:v>449.04563193165598</c:v>
                </c:pt>
                <c:pt idx="8091">
                  <c:v>449.101138190239</c:v>
                </c:pt>
                <c:pt idx="8092">
                  <c:v>449.156644448821</c:v>
                </c:pt>
                <c:pt idx="8093">
                  <c:v>449.21215070740402</c:v>
                </c:pt>
                <c:pt idx="8094">
                  <c:v>449.26765696598602</c:v>
                </c:pt>
                <c:pt idx="8095">
                  <c:v>449.32316322456802</c:v>
                </c:pt>
                <c:pt idx="8096">
                  <c:v>449.37866948315099</c:v>
                </c:pt>
                <c:pt idx="8097">
                  <c:v>449.43417574173299</c:v>
                </c:pt>
                <c:pt idx="8098">
                  <c:v>449.48968200031601</c:v>
                </c:pt>
                <c:pt idx="8099">
                  <c:v>449.54518825889801</c:v>
                </c:pt>
                <c:pt idx="8100">
                  <c:v>449.60069451748001</c:v>
                </c:pt>
                <c:pt idx="8101">
                  <c:v>449.65620077606297</c:v>
                </c:pt>
                <c:pt idx="8102">
                  <c:v>449.71170703464497</c:v>
                </c:pt>
                <c:pt idx="8103">
                  <c:v>449.767213293228</c:v>
                </c:pt>
                <c:pt idx="8104">
                  <c:v>449.82271955181</c:v>
                </c:pt>
                <c:pt idx="8105">
                  <c:v>449.87822581039302</c:v>
                </c:pt>
                <c:pt idx="8106">
                  <c:v>449.93373206897502</c:v>
                </c:pt>
                <c:pt idx="8107">
                  <c:v>449.98923832755702</c:v>
                </c:pt>
                <c:pt idx="8108">
                  <c:v>450.04474458613998</c:v>
                </c:pt>
                <c:pt idx="8109">
                  <c:v>450.10025084472198</c:v>
                </c:pt>
                <c:pt idx="8110">
                  <c:v>450.15575710330501</c:v>
                </c:pt>
                <c:pt idx="8111">
                  <c:v>450.21126336188701</c:v>
                </c:pt>
                <c:pt idx="8112">
                  <c:v>450.26676962046901</c:v>
                </c:pt>
                <c:pt idx="8113">
                  <c:v>450.32227587905197</c:v>
                </c:pt>
                <c:pt idx="8114">
                  <c:v>450.37778213763397</c:v>
                </c:pt>
                <c:pt idx="8115">
                  <c:v>450.43328839621699</c:v>
                </c:pt>
                <c:pt idx="8116">
                  <c:v>450.48879465479899</c:v>
                </c:pt>
                <c:pt idx="8117">
                  <c:v>450.54430091338099</c:v>
                </c:pt>
                <c:pt idx="8118">
                  <c:v>450.59980717196402</c:v>
                </c:pt>
                <c:pt idx="8119">
                  <c:v>450.65531343054602</c:v>
                </c:pt>
                <c:pt idx="8120">
                  <c:v>450.71081968912898</c:v>
                </c:pt>
                <c:pt idx="8121">
                  <c:v>450.76632594771098</c:v>
                </c:pt>
                <c:pt idx="8122">
                  <c:v>450.82183220629298</c:v>
                </c:pt>
                <c:pt idx="8123">
                  <c:v>450.877338464876</c:v>
                </c:pt>
                <c:pt idx="8124">
                  <c:v>450.932844723458</c:v>
                </c:pt>
                <c:pt idx="8125">
                  <c:v>450.98835098204103</c:v>
                </c:pt>
                <c:pt idx="8126">
                  <c:v>451.04385724062303</c:v>
                </c:pt>
                <c:pt idx="8127">
                  <c:v>451.09936349920503</c:v>
                </c:pt>
                <c:pt idx="8128">
                  <c:v>451.15486975778799</c:v>
                </c:pt>
                <c:pt idx="8129">
                  <c:v>451.21037601636999</c:v>
                </c:pt>
                <c:pt idx="8130">
                  <c:v>451.26588227495301</c:v>
                </c:pt>
                <c:pt idx="8131">
                  <c:v>451.32138853353501</c:v>
                </c:pt>
                <c:pt idx="8132">
                  <c:v>451.37689479211701</c:v>
                </c:pt>
                <c:pt idx="8133">
                  <c:v>451.43240105069998</c:v>
                </c:pt>
                <c:pt idx="8134">
                  <c:v>451.48790730928198</c:v>
                </c:pt>
                <c:pt idx="8135">
                  <c:v>451.543413567865</c:v>
                </c:pt>
                <c:pt idx="8136">
                  <c:v>451.598919826447</c:v>
                </c:pt>
                <c:pt idx="8137">
                  <c:v>451.654426085029</c:v>
                </c:pt>
                <c:pt idx="8138">
                  <c:v>451.70993234361202</c:v>
                </c:pt>
                <c:pt idx="8139">
                  <c:v>451.76543860219402</c:v>
                </c:pt>
                <c:pt idx="8140">
                  <c:v>451.82094486077699</c:v>
                </c:pt>
                <c:pt idx="8141">
                  <c:v>451.87645111935899</c:v>
                </c:pt>
                <c:pt idx="8142">
                  <c:v>451.93195737794099</c:v>
                </c:pt>
                <c:pt idx="8143">
                  <c:v>451.98746363652401</c:v>
                </c:pt>
                <c:pt idx="8144">
                  <c:v>452.04296989510601</c:v>
                </c:pt>
                <c:pt idx="8145">
                  <c:v>452.09847615368898</c:v>
                </c:pt>
                <c:pt idx="8146">
                  <c:v>452.15398241227098</c:v>
                </c:pt>
                <c:pt idx="8147">
                  <c:v>452.20948867085298</c:v>
                </c:pt>
                <c:pt idx="8148">
                  <c:v>452.264994929436</c:v>
                </c:pt>
                <c:pt idx="8149">
                  <c:v>452.320501188018</c:v>
                </c:pt>
                <c:pt idx="8150">
                  <c:v>452.37600744660102</c:v>
                </c:pt>
                <c:pt idx="8151">
                  <c:v>452.43151370518302</c:v>
                </c:pt>
                <c:pt idx="8152">
                  <c:v>452.48701996376599</c:v>
                </c:pt>
                <c:pt idx="8153">
                  <c:v>452.54252622234799</c:v>
                </c:pt>
                <c:pt idx="8154">
                  <c:v>452.59803248092999</c:v>
                </c:pt>
                <c:pt idx="8155">
                  <c:v>452.65353873951301</c:v>
                </c:pt>
                <c:pt idx="8156">
                  <c:v>452.70904499809501</c:v>
                </c:pt>
                <c:pt idx="8157">
                  <c:v>452.76455125667798</c:v>
                </c:pt>
                <c:pt idx="8158">
                  <c:v>452.82005751525998</c:v>
                </c:pt>
                <c:pt idx="8159">
                  <c:v>452.87556377384198</c:v>
                </c:pt>
                <c:pt idx="8160">
                  <c:v>452.931070032425</c:v>
                </c:pt>
                <c:pt idx="8161">
                  <c:v>452.986576291007</c:v>
                </c:pt>
                <c:pt idx="8162">
                  <c:v>453.04208254959002</c:v>
                </c:pt>
                <c:pt idx="8163">
                  <c:v>453.09758880817202</c:v>
                </c:pt>
                <c:pt idx="8164">
                  <c:v>453.15309506675402</c:v>
                </c:pt>
                <c:pt idx="8165">
                  <c:v>453.20860132533699</c:v>
                </c:pt>
                <c:pt idx="8166">
                  <c:v>453.26410758391899</c:v>
                </c:pt>
                <c:pt idx="8167">
                  <c:v>453.31961384250201</c:v>
                </c:pt>
                <c:pt idx="8168">
                  <c:v>453.37512010108401</c:v>
                </c:pt>
                <c:pt idx="8169">
                  <c:v>453.43062635966601</c:v>
                </c:pt>
                <c:pt idx="8170">
                  <c:v>453.48613261824897</c:v>
                </c:pt>
                <c:pt idx="8171">
                  <c:v>453.54163887683097</c:v>
                </c:pt>
                <c:pt idx="8172">
                  <c:v>453.597145135414</c:v>
                </c:pt>
                <c:pt idx="8173">
                  <c:v>453.652651393996</c:v>
                </c:pt>
                <c:pt idx="8174">
                  <c:v>453.708157652578</c:v>
                </c:pt>
                <c:pt idx="8175">
                  <c:v>453.76366391116102</c:v>
                </c:pt>
                <c:pt idx="8176">
                  <c:v>453.81917016974302</c:v>
                </c:pt>
                <c:pt idx="8177">
                  <c:v>453.87467642832598</c:v>
                </c:pt>
                <c:pt idx="8178">
                  <c:v>453.93018268690798</c:v>
                </c:pt>
                <c:pt idx="8179">
                  <c:v>453.98568894548998</c:v>
                </c:pt>
                <c:pt idx="8180">
                  <c:v>454.04119520407301</c:v>
                </c:pt>
                <c:pt idx="8181">
                  <c:v>454.09670146265501</c:v>
                </c:pt>
                <c:pt idx="8182">
                  <c:v>454.15220772123803</c:v>
                </c:pt>
                <c:pt idx="8183">
                  <c:v>454.20771397982003</c:v>
                </c:pt>
                <c:pt idx="8184">
                  <c:v>454.26322023840203</c:v>
                </c:pt>
                <c:pt idx="8185">
                  <c:v>454.31872649698499</c:v>
                </c:pt>
                <c:pt idx="8186">
                  <c:v>454.37423275556699</c:v>
                </c:pt>
                <c:pt idx="8187">
                  <c:v>454.42973901415002</c:v>
                </c:pt>
                <c:pt idx="8188">
                  <c:v>454.48524527273202</c:v>
                </c:pt>
                <c:pt idx="8189">
                  <c:v>454.54075153131498</c:v>
                </c:pt>
                <c:pt idx="8190">
                  <c:v>454.59625778989698</c:v>
                </c:pt>
                <c:pt idx="8191">
                  <c:v>454.65176404847898</c:v>
                </c:pt>
                <c:pt idx="8192">
                  <c:v>454.707270307062</c:v>
                </c:pt>
                <c:pt idx="8193">
                  <c:v>454.762776565644</c:v>
                </c:pt>
                <c:pt idx="8194">
                  <c:v>454.81828282422703</c:v>
                </c:pt>
                <c:pt idx="8195">
                  <c:v>454.87378908280903</c:v>
                </c:pt>
                <c:pt idx="8196">
                  <c:v>454.92929534139103</c:v>
                </c:pt>
                <c:pt idx="8197">
                  <c:v>454.98480159997399</c:v>
                </c:pt>
                <c:pt idx="8198">
                  <c:v>455.04030785855599</c:v>
                </c:pt>
                <c:pt idx="8199">
                  <c:v>455.09581411713901</c:v>
                </c:pt>
                <c:pt idx="8200">
                  <c:v>455.15132037572101</c:v>
                </c:pt>
                <c:pt idx="8201">
                  <c:v>455.20682663430301</c:v>
                </c:pt>
                <c:pt idx="8202">
                  <c:v>455.26233289288598</c:v>
                </c:pt>
                <c:pt idx="8203">
                  <c:v>455.31783915146798</c:v>
                </c:pt>
                <c:pt idx="8204">
                  <c:v>455.373345410051</c:v>
                </c:pt>
                <c:pt idx="8205">
                  <c:v>455.428851668633</c:v>
                </c:pt>
                <c:pt idx="8206">
                  <c:v>455.484357927215</c:v>
                </c:pt>
                <c:pt idx="8207">
                  <c:v>455.53986418579802</c:v>
                </c:pt>
                <c:pt idx="8208">
                  <c:v>455.59537044438002</c:v>
                </c:pt>
                <c:pt idx="8209">
                  <c:v>455.65087670296299</c:v>
                </c:pt>
                <c:pt idx="8210">
                  <c:v>455.70638296154499</c:v>
                </c:pt>
                <c:pt idx="8211">
                  <c:v>455.76188922012699</c:v>
                </c:pt>
                <c:pt idx="8212">
                  <c:v>455.81739547871001</c:v>
                </c:pt>
                <c:pt idx="8213">
                  <c:v>455.87290173729201</c:v>
                </c:pt>
                <c:pt idx="8214">
                  <c:v>455.92840799587498</c:v>
                </c:pt>
                <c:pt idx="8215">
                  <c:v>455.98391425445698</c:v>
                </c:pt>
                <c:pt idx="8216">
                  <c:v>456.03942051303898</c:v>
                </c:pt>
                <c:pt idx="8217">
                  <c:v>456.094926771622</c:v>
                </c:pt>
                <c:pt idx="8218">
                  <c:v>456.150433030204</c:v>
                </c:pt>
                <c:pt idx="8219">
                  <c:v>456.20593928878702</c:v>
                </c:pt>
                <c:pt idx="8220">
                  <c:v>456.26144554736902</c:v>
                </c:pt>
                <c:pt idx="8221">
                  <c:v>456.31695180595102</c:v>
                </c:pt>
                <c:pt idx="8222">
                  <c:v>456.37245806453399</c:v>
                </c:pt>
                <c:pt idx="8223">
                  <c:v>456.42796432311599</c:v>
                </c:pt>
                <c:pt idx="8224">
                  <c:v>456.48347058169901</c:v>
                </c:pt>
                <c:pt idx="8225">
                  <c:v>456.53897684028101</c:v>
                </c:pt>
                <c:pt idx="8226">
                  <c:v>456.59448309886301</c:v>
                </c:pt>
                <c:pt idx="8227">
                  <c:v>456.64998935744597</c:v>
                </c:pt>
                <c:pt idx="8228">
                  <c:v>456.70549561602797</c:v>
                </c:pt>
                <c:pt idx="8229">
                  <c:v>456.761001874611</c:v>
                </c:pt>
                <c:pt idx="8230">
                  <c:v>456.816508133193</c:v>
                </c:pt>
                <c:pt idx="8231">
                  <c:v>456.87201439177602</c:v>
                </c:pt>
                <c:pt idx="8232">
                  <c:v>456.92752065035802</c:v>
                </c:pt>
                <c:pt idx="8233">
                  <c:v>456.98302690894002</c:v>
                </c:pt>
                <c:pt idx="8234">
                  <c:v>457.03853316752298</c:v>
                </c:pt>
                <c:pt idx="8235">
                  <c:v>457.09403942610498</c:v>
                </c:pt>
                <c:pt idx="8236">
                  <c:v>457.14954568468801</c:v>
                </c:pt>
                <c:pt idx="8237">
                  <c:v>457.20505194327001</c:v>
                </c:pt>
                <c:pt idx="8238">
                  <c:v>457.26055820185201</c:v>
                </c:pt>
                <c:pt idx="8239">
                  <c:v>457.31606446043497</c:v>
                </c:pt>
                <c:pt idx="8240">
                  <c:v>457.37157071901697</c:v>
                </c:pt>
                <c:pt idx="8241">
                  <c:v>457.4270769776</c:v>
                </c:pt>
                <c:pt idx="8242">
                  <c:v>457.48258323618199</c:v>
                </c:pt>
                <c:pt idx="8243">
                  <c:v>457.53808949476399</c:v>
                </c:pt>
                <c:pt idx="8244">
                  <c:v>457.59359575334702</c:v>
                </c:pt>
                <c:pt idx="8245">
                  <c:v>457.64910201192902</c:v>
                </c:pt>
                <c:pt idx="8246">
                  <c:v>457.70460827051198</c:v>
                </c:pt>
                <c:pt idx="8247">
                  <c:v>457.76011452909398</c:v>
                </c:pt>
                <c:pt idx="8248">
                  <c:v>457.81562078767598</c:v>
                </c:pt>
                <c:pt idx="8249">
                  <c:v>457.87112704625901</c:v>
                </c:pt>
                <c:pt idx="8250">
                  <c:v>457.926633304841</c:v>
                </c:pt>
                <c:pt idx="8251">
                  <c:v>457.98213956342403</c:v>
                </c:pt>
                <c:pt idx="8252">
                  <c:v>458.03764582200603</c:v>
                </c:pt>
                <c:pt idx="8253">
                  <c:v>458.09315208058803</c:v>
                </c:pt>
                <c:pt idx="8254">
                  <c:v>458.14865833917099</c:v>
                </c:pt>
                <c:pt idx="8255">
                  <c:v>458.20416459775299</c:v>
                </c:pt>
                <c:pt idx="8256">
                  <c:v>458.25967085633602</c:v>
                </c:pt>
                <c:pt idx="8257">
                  <c:v>458.31517711491801</c:v>
                </c:pt>
                <c:pt idx="8258">
                  <c:v>458.37068337350001</c:v>
                </c:pt>
                <c:pt idx="8259">
                  <c:v>458.42618963208298</c:v>
                </c:pt>
                <c:pt idx="8260">
                  <c:v>458.48169589066498</c:v>
                </c:pt>
                <c:pt idx="8261">
                  <c:v>458.537202149248</c:v>
                </c:pt>
                <c:pt idx="8262">
                  <c:v>458.59270840783</c:v>
                </c:pt>
                <c:pt idx="8263">
                  <c:v>458.648214666412</c:v>
                </c:pt>
                <c:pt idx="8264">
                  <c:v>458.70372092499503</c:v>
                </c:pt>
                <c:pt idx="8265">
                  <c:v>458.75922718357702</c:v>
                </c:pt>
                <c:pt idx="8266">
                  <c:v>458.81473344215999</c:v>
                </c:pt>
                <c:pt idx="8267">
                  <c:v>458.87023970074199</c:v>
                </c:pt>
                <c:pt idx="8268">
                  <c:v>458.92574595932501</c:v>
                </c:pt>
                <c:pt idx="8269">
                  <c:v>458.98125221790701</c:v>
                </c:pt>
                <c:pt idx="8270">
                  <c:v>459.03675847648901</c:v>
                </c:pt>
                <c:pt idx="8271">
                  <c:v>459.09226473507198</c:v>
                </c:pt>
                <c:pt idx="8272">
                  <c:v>459.14777099365398</c:v>
                </c:pt>
                <c:pt idx="8273">
                  <c:v>459.203277252237</c:v>
                </c:pt>
                <c:pt idx="8274">
                  <c:v>459.258783510819</c:v>
                </c:pt>
                <c:pt idx="8275">
                  <c:v>459.314289769401</c:v>
                </c:pt>
                <c:pt idx="8276">
                  <c:v>459.36979602798402</c:v>
                </c:pt>
                <c:pt idx="8277">
                  <c:v>459.42530228656602</c:v>
                </c:pt>
                <c:pt idx="8278">
                  <c:v>459.48080854514899</c:v>
                </c:pt>
                <c:pt idx="8279">
                  <c:v>459.53631480373099</c:v>
                </c:pt>
                <c:pt idx="8280">
                  <c:v>459.59182106231299</c:v>
                </c:pt>
                <c:pt idx="8281">
                  <c:v>459.64732732089601</c:v>
                </c:pt>
                <c:pt idx="8282">
                  <c:v>459.70283357947801</c:v>
                </c:pt>
                <c:pt idx="8283">
                  <c:v>459.75833983806098</c:v>
                </c:pt>
                <c:pt idx="8284">
                  <c:v>459.81384609664298</c:v>
                </c:pt>
                <c:pt idx="8285">
                  <c:v>459.86935235522498</c:v>
                </c:pt>
                <c:pt idx="8286">
                  <c:v>459.924858613808</c:v>
                </c:pt>
                <c:pt idx="8287">
                  <c:v>459.98036487239</c:v>
                </c:pt>
                <c:pt idx="8288">
                  <c:v>460.03587113097302</c:v>
                </c:pt>
                <c:pt idx="8289">
                  <c:v>460.09137738955502</c:v>
                </c:pt>
                <c:pt idx="8290">
                  <c:v>460.14688364813702</c:v>
                </c:pt>
                <c:pt idx="8291">
                  <c:v>460.20238990671999</c:v>
                </c:pt>
                <c:pt idx="8292">
                  <c:v>460.25789616530199</c:v>
                </c:pt>
                <c:pt idx="8293">
                  <c:v>460.31340242388501</c:v>
                </c:pt>
                <c:pt idx="8294">
                  <c:v>460.36890868246701</c:v>
                </c:pt>
                <c:pt idx="8295">
                  <c:v>460.42441494104901</c:v>
                </c:pt>
                <c:pt idx="8296">
                  <c:v>460.47992119963197</c:v>
                </c:pt>
                <c:pt idx="8297">
                  <c:v>460.53542745821397</c:v>
                </c:pt>
                <c:pt idx="8298">
                  <c:v>460.590933716797</c:v>
                </c:pt>
                <c:pt idx="8299">
                  <c:v>460.646439975379</c:v>
                </c:pt>
                <c:pt idx="8300">
                  <c:v>460.701946233961</c:v>
                </c:pt>
                <c:pt idx="8301">
                  <c:v>460.75745249254402</c:v>
                </c:pt>
                <c:pt idx="8302">
                  <c:v>460.81295875112602</c:v>
                </c:pt>
                <c:pt idx="8303">
                  <c:v>460.86846500970898</c:v>
                </c:pt>
                <c:pt idx="8304">
                  <c:v>460.92397126829098</c:v>
                </c:pt>
                <c:pt idx="8305">
                  <c:v>460.97947752687401</c:v>
                </c:pt>
                <c:pt idx="8306">
                  <c:v>461.03498378545601</c:v>
                </c:pt>
                <c:pt idx="8307">
                  <c:v>461.09049004403801</c:v>
                </c:pt>
                <c:pt idx="8308">
                  <c:v>461.14599630262097</c:v>
                </c:pt>
                <c:pt idx="8309">
                  <c:v>461.20150256120297</c:v>
                </c:pt>
                <c:pt idx="8310">
                  <c:v>461.25700881978503</c:v>
                </c:pt>
                <c:pt idx="8311">
                  <c:v>461.31251507836799</c:v>
                </c:pt>
                <c:pt idx="8312">
                  <c:v>461.36802133694999</c:v>
                </c:pt>
                <c:pt idx="8313">
                  <c:v>461.42352759553302</c:v>
                </c:pt>
                <c:pt idx="8314">
                  <c:v>461.47903385411502</c:v>
                </c:pt>
                <c:pt idx="8315">
                  <c:v>461.53454011269798</c:v>
                </c:pt>
                <c:pt idx="8316">
                  <c:v>461.59004637127998</c:v>
                </c:pt>
                <c:pt idx="8317">
                  <c:v>461.64555262986198</c:v>
                </c:pt>
                <c:pt idx="8318">
                  <c:v>461.701058888445</c:v>
                </c:pt>
                <c:pt idx="8319">
                  <c:v>461.756565147027</c:v>
                </c:pt>
                <c:pt idx="8320">
                  <c:v>461.81207140561003</c:v>
                </c:pt>
                <c:pt idx="8321">
                  <c:v>461.86757766419203</c:v>
                </c:pt>
                <c:pt idx="8322">
                  <c:v>461.92308392277403</c:v>
                </c:pt>
                <c:pt idx="8323">
                  <c:v>461.97859018135699</c:v>
                </c:pt>
                <c:pt idx="8324">
                  <c:v>462.03409643993899</c:v>
                </c:pt>
                <c:pt idx="8325">
                  <c:v>462.08960269852201</c:v>
                </c:pt>
                <c:pt idx="8326">
                  <c:v>462.14510895710401</c:v>
                </c:pt>
                <c:pt idx="8327">
                  <c:v>462.20061521568601</c:v>
                </c:pt>
                <c:pt idx="8328">
                  <c:v>462.25612147426898</c:v>
                </c:pt>
                <c:pt idx="8329">
                  <c:v>462.31162773285098</c:v>
                </c:pt>
                <c:pt idx="8330">
                  <c:v>462.367133991434</c:v>
                </c:pt>
                <c:pt idx="8331">
                  <c:v>462.422640250016</c:v>
                </c:pt>
                <c:pt idx="8332">
                  <c:v>462.478146508598</c:v>
                </c:pt>
                <c:pt idx="8333">
                  <c:v>462.53365276718102</c:v>
                </c:pt>
                <c:pt idx="8334">
                  <c:v>462.58915902576302</c:v>
                </c:pt>
                <c:pt idx="8335">
                  <c:v>462.64466528434599</c:v>
                </c:pt>
                <c:pt idx="8336">
                  <c:v>462.70017154292799</c:v>
                </c:pt>
                <c:pt idx="8337">
                  <c:v>462.75567780150999</c:v>
                </c:pt>
                <c:pt idx="8338">
                  <c:v>462.81118406009301</c:v>
                </c:pt>
                <c:pt idx="8339">
                  <c:v>462.86669031867501</c:v>
                </c:pt>
                <c:pt idx="8340">
                  <c:v>462.92219657725798</c:v>
                </c:pt>
                <c:pt idx="8341">
                  <c:v>462.97770283583998</c:v>
                </c:pt>
                <c:pt idx="8342">
                  <c:v>463.03320909442198</c:v>
                </c:pt>
                <c:pt idx="8343">
                  <c:v>463.088715353005</c:v>
                </c:pt>
                <c:pt idx="8344">
                  <c:v>463.144221611587</c:v>
                </c:pt>
                <c:pt idx="8345">
                  <c:v>463.19972787017002</c:v>
                </c:pt>
                <c:pt idx="8346">
                  <c:v>463.25523412875202</c:v>
                </c:pt>
                <c:pt idx="8347">
                  <c:v>463.31074038733402</c:v>
                </c:pt>
                <c:pt idx="8348">
                  <c:v>463.36624664591699</c:v>
                </c:pt>
                <c:pt idx="8349">
                  <c:v>463.42175290449899</c:v>
                </c:pt>
                <c:pt idx="8350">
                  <c:v>463.47725916308201</c:v>
                </c:pt>
                <c:pt idx="8351">
                  <c:v>463.53276542166401</c:v>
                </c:pt>
                <c:pt idx="8352">
                  <c:v>463.58827168024698</c:v>
                </c:pt>
                <c:pt idx="8353">
                  <c:v>463.64377793882898</c:v>
                </c:pt>
                <c:pt idx="8354">
                  <c:v>463.69928419741098</c:v>
                </c:pt>
                <c:pt idx="8355">
                  <c:v>463.754790455994</c:v>
                </c:pt>
                <c:pt idx="8356">
                  <c:v>463.810296714576</c:v>
                </c:pt>
                <c:pt idx="8357">
                  <c:v>463.86580297315902</c:v>
                </c:pt>
                <c:pt idx="8358">
                  <c:v>463.92130923174102</c:v>
                </c:pt>
                <c:pt idx="8359">
                  <c:v>463.97681549032302</c:v>
                </c:pt>
                <c:pt idx="8360">
                  <c:v>464.03232174890599</c:v>
                </c:pt>
                <c:pt idx="8361">
                  <c:v>464.08782800748799</c:v>
                </c:pt>
                <c:pt idx="8362">
                  <c:v>464.14333426607101</c:v>
                </c:pt>
                <c:pt idx="8363">
                  <c:v>464.19884052465301</c:v>
                </c:pt>
                <c:pt idx="8364">
                  <c:v>464.25434678323501</c:v>
                </c:pt>
                <c:pt idx="8365">
                  <c:v>464.30985304181797</c:v>
                </c:pt>
                <c:pt idx="8366">
                  <c:v>464.36535930039997</c:v>
                </c:pt>
                <c:pt idx="8367">
                  <c:v>464.420865558983</c:v>
                </c:pt>
                <c:pt idx="8368">
                  <c:v>464.476371817565</c:v>
                </c:pt>
                <c:pt idx="8369">
                  <c:v>464.531878076147</c:v>
                </c:pt>
                <c:pt idx="8370">
                  <c:v>464.58738433473002</c:v>
                </c:pt>
                <c:pt idx="8371">
                  <c:v>464.64289059331202</c:v>
                </c:pt>
                <c:pt idx="8372">
                  <c:v>464.69839685189498</c:v>
                </c:pt>
                <c:pt idx="8373">
                  <c:v>464.75390311047698</c:v>
                </c:pt>
                <c:pt idx="8374">
                  <c:v>464.80940936905898</c:v>
                </c:pt>
                <c:pt idx="8375">
                  <c:v>464.86491562764201</c:v>
                </c:pt>
                <c:pt idx="8376">
                  <c:v>464.92042188622401</c:v>
                </c:pt>
                <c:pt idx="8377">
                  <c:v>464.97592814480703</c:v>
                </c:pt>
                <c:pt idx="8378">
                  <c:v>465.03143440338903</c:v>
                </c:pt>
                <c:pt idx="8379">
                  <c:v>465.08694066197103</c:v>
                </c:pt>
                <c:pt idx="8380">
                  <c:v>465.14244692055399</c:v>
                </c:pt>
                <c:pt idx="8381">
                  <c:v>465.19795317913599</c:v>
                </c:pt>
                <c:pt idx="8382">
                  <c:v>465.25345943771902</c:v>
                </c:pt>
                <c:pt idx="8383">
                  <c:v>465.30896569630102</c:v>
                </c:pt>
                <c:pt idx="8384">
                  <c:v>465.36447195488302</c:v>
                </c:pt>
                <c:pt idx="8385">
                  <c:v>465.41997821346598</c:v>
                </c:pt>
                <c:pt idx="8386">
                  <c:v>465.47548447204798</c:v>
                </c:pt>
                <c:pt idx="8387">
                  <c:v>465.530990730631</c:v>
                </c:pt>
                <c:pt idx="8388">
                  <c:v>465.586496989213</c:v>
                </c:pt>
                <c:pt idx="8389">
                  <c:v>465.64200324779603</c:v>
                </c:pt>
                <c:pt idx="8390">
                  <c:v>465.69750950637803</c:v>
                </c:pt>
                <c:pt idx="8391">
                  <c:v>465.75301576496003</c:v>
                </c:pt>
                <c:pt idx="8392">
                  <c:v>465.80852202354299</c:v>
                </c:pt>
                <c:pt idx="8393">
                  <c:v>465.86402828212499</c:v>
                </c:pt>
                <c:pt idx="8394">
                  <c:v>465.91953454070801</c:v>
                </c:pt>
                <c:pt idx="8395">
                  <c:v>465.97504079929001</c:v>
                </c:pt>
                <c:pt idx="8396">
                  <c:v>466.03054705787201</c:v>
                </c:pt>
                <c:pt idx="8397">
                  <c:v>466.08605331645498</c:v>
                </c:pt>
                <c:pt idx="8398">
                  <c:v>466.14155957503698</c:v>
                </c:pt>
                <c:pt idx="8399">
                  <c:v>466.19706583362</c:v>
                </c:pt>
                <c:pt idx="8400">
                  <c:v>466.252572092202</c:v>
                </c:pt>
                <c:pt idx="8401">
                  <c:v>466.308078350784</c:v>
                </c:pt>
                <c:pt idx="8402">
                  <c:v>466.36358460936702</c:v>
                </c:pt>
                <c:pt idx="8403">
                  <c:v>466.41909086794902</c:v>
                </c:pt>
                <c:pt idx="8404">
                  <c:v>466.47459712653199</c:v>
                </c:pt>
                <c:pt idx="8405">
                  <c:v>466.53010338511399</c:v>
                </c:pt>
                <c:pt idx="8406">
                  <c:v>466.58560964369599</c:v>
                </c:pt>
                <c:pt idx="8407">
                  <c:v>466.64111590227901</c:v>
                </c:pt>
                <c:pt idx="8408">
                  <c:v>466.69662216086101</c:v>
                </c:pt>
                <c:pt idx="8409">
                  <c:v>466.75212841944398</c:v>
                </c:pt>
                <c:pt idx="8410">
                  <c:v>466.80763467802598</c:v>
                </c:pt>
                <c:pt idx="8411">
                  <c:v>466.86314093660798</c:v>
                </c:pt>
                <c:pt idx="8412">
                  <c:v>466.918647195191</c:v>
                </c:pt>
                <c:pt idx="8413">
                  <c:v>466.974153453773</c:v>
                </c:pt>
                <c:pt idx="8414">
                  <c:v>467.02965971235602</c:v>
                </c:pt>
                <c:pt idx="8415">
                  <c:v>467.08516597093802</c:v>
                </c:pt>
                <c:pt idx="8416">
                  <c:v>467.14067222952002</c:v>
                </c:pt>
                <c:pt idx="8417">
                  <c:v>467.19617848810299</c:v>
                </c:pt>
                <c:pt idx="8418">
                  <c:v>467.25168474668499</c:v>
                </c:pt>
                <c:pt idx="8419">
                  <c:v>467.30719100526801</c:v>
                </c:pt>
                <c:pt idx="8420">
                  <c:v>467.36269726385001</c:v>
                </c:pt>
                <c:pt idx="8421">
                  <c:v>467.41820352243201</c:v>
                </c:pt>
                <c:pt idx="8422">
                  <c:v>467.47370978101497</c:v>
                </c:pt>
                <c:pt idx="8423">
                  <c:v>467.52921603959697</c:v>
                </c:pt>
                <c:pt idx="8424">
                  <c:v>467.58472229818</c:v>
                </c:pt>
                <c:pt idx="8425">
                  <c:v>467.640228556762</c:v>
                </c:pt>
                <c:pt idx="8426">
                  <c:v>467.69573481534502</c:v>
                </c:pt>
                <c:pt idx="8427">
                  <c:v>467.75124107392702</c:v>
                </c:pt>
                <c:pt idx="8428">
                  <c:v>467.80674733250902</c:v>
                </c:pt>
                <c:pt idx="8429">
                  <c:v>467.86225359109199</c:v>
                </c:pt>
                <c:pt idx="8430">
                  <c:v>467.91775984967398</c:v>
                </c:pt>
                <c:pt idx="8431">
                  <c:v>467.97326610825701</c:v>
                </c:pt>
                <c:pt idx="8432">
                  <c:v>468.02877236683901</c:v>
                </c:pt>
                <c:pt idx="8433">
                  <c:v>468.08427862542101</c:v>
                </c:pt>
                <c:pt idx="8434">
                  <c:v>468.13978488400397</c:v>
                </c:pt>
                <c:pt idx="8435">
                  <c:v>468.19529114258597</c:v>
                </c:pt>
                <c:pt idx="8436">
                  <c:v>468.250797401169</c:v>
                </c:pt>
                <c:pt idx="8437">
                  <c:v>468.30630365975099</c:v>
                </c:pt>
                <c:pt idx="8438">
                  <c:v>468.36180991833299</c:v>
                </c:pt>
                <c:pt idx="8439">
                  <c:v>468.41731617691602</c:v>
                </c:pt>
                <c:pt idx="8440">
                  <c:v>468.47282243549802</c:v>
                </c:pt>
                <c:pt idx="8441">
                  <c:v>468.52832869408098</c:v>
                </c:pt>
                <c:pt idx="8442">
                  <c:v>468.58383495266298</c:v>
                </c:pt>
                <c:pt idx="8443">
                  <c:v>468.63934121124498</c:v>
                </c:pt>
                <c:pt idx="8444">
                  <c:v>468.69484746982801</c:v>
                </c:pt>
                <c:pt idx="8445">
                  <c:v>468.75035372841</c:v>
                </c:pt>
                <c:pt idx="8446">
                  <c:v>468.80585998699303</c:v>
                </c:pt>
                <c:pt idx="8447">
                  <c:v>468.86136624557503</c:v>
                </c:pt>
                <c:pt idx="8448">
                  <c:v>468.91687250415703</c:v>
                </c:pt>
                <c:pt idx="8449">
                  <c:v>468.97237876273999</c:v>
                </c:pt>
                <c:pt idx="8450">
                  <c:v>469.02788502132199</c:v>
                </c:pt>
                <c:pt idx="8451">
                  <c:v>469.08339127990502</c:v>
                </c:pt>
                <c:pt idx="8452">
                  <c:v>469.13889753848702</c:v>
                </c:pt>
                <c:pt idx="8453">
                  <c:v>469.19440379706901</c:v>
                </c:pt>
                <c:pt idx="8454">
                  <c:v>469.24991005565198</c:v>
                </c:pt>
                <c:pt idx="8455">
                  <c:v>469.30541631423398</c:v>
                </c:pt>
                <c:pt idx="8456">
                  <c:v>469.360922572817</c:v>
                </c:pt>
                <c:pt idx="8457">
                  <c:v>469.416428831399</c:v>
                </c:pt>
                <c:pt idx="8458">
                  <c:v>469.471935089981</c:v>
                </c:pt>
                <c:pt idx="8459">
                  <c:v>469.52744134856403</c:v>
                </c:pt>
                <c:pt idx="8460">
                  <c:v>469.58294760714602</c:v>
                </c:pt>
                <c:pt idx="8461">
                  <c:v>469.63845386572899</c:v>
                </c:pt>
                <c:pt idx="8462">
                  <c:v>469.69396012431099</c:v>
                </c:pt>
                <c:pt idx="8463">
                  <c:v>469.74946638289299</c:v>
                </c:pt>
                <c:pt idx="8464">
                  <c:v>469.80497264147601</c:v>
                </c:pt>
                <c:pt idx="8465">
                  <c:v>469.86047890005801</c:v>
                </c:pt>
                <c:pt idx="8466">
                  <c:v>469.91598515864098</c:v>
                </c:pt>
                <c:pt idx="8467">
                  <c:v>469.97149141722298</c:v>
                </c:pt>
                <c:pt idx="8468">
                  <c:v>470.02699767580498</c:v>
                </c:pt>
                <c:pt idx="8469">
                  <c:v>470.082503934388</c:v>
                </c:pt>
                <c:pt idx="8470">
                  <c:v>470.13801019297</c:v>
                </c:pt>
                <c:pt idx="8471">
                  <c:v>470.19351645155302</c:v>
                </c:pt>
                <c:pt idx="8472">
                  <c:v>470.24902271013502</c:v>
                </c:pt>
                <c:pt idx="8473">
                  <c:v>470.30452896871799</c:v>
                </c:pt>
                <c:pt idx="8474">
                  <c:v>470.36003522729999</c:v>
                </c:pt>
                <c:pt idx="8475">
                  <c:v>470.41554148588199</c:v>
                </c:pt>
                <c:pt idx="8476">
                  <c:v>470.47104774446501</c:v>
                </c:pt>
                <c:pt idx="8477">
                  <c:v>470.52655400304701</c:v>
                </c:pt>
                <c:pt idx="8478">
                  <c:v>470.58206026162998</c:v>
                </c:pt>
                <c:pt idx="8479">
                  <c:v>470.63756652021198</c:v>
                </c:pt>
                <c:pt idx="8480">
                  <c:v>470.69307277879398</c:v>
                </c:pt>
                <c:pt idx="8481">
                  <c:v>470.748579037377</c:v>
                </c:pt>
                <c:pt idx="8482">
                  <c:v>470.804085295959</c:v>
                </c:pt>
                <c:pt idx="8483">
                  <c:v>470.85959155454202</c:v>
                </c:pt>
                <c:pt idx="8484">
                  <c:v>470.91509781312402</c:v>
                </c:pt>
                <c:pt idx="8485">
                  <c:v>470.97060407170602</c:v>
                </c:pt>
                <c:pt idx="8486">
                  <c:v>471.02611033028899</c:v>
                </c:pt>
                <c:pt idx="8487">
                  <c:v>471.08161658887099</c:v>
                </c:pt>
                <c:pt idx="8488">
                  <c:v>471.13712284745401</c:v>
                </c:pt>
                <c:pt idx="8489">
                  <c:v>471.19262910603601</c:v>
                </c:pt>
                <c:pt idx="8490">
                  <c:v>471.24813536461801</c:v>
                </c:pt>
                <c:pt idx="8491">
                  <c:v>471.30364162320097</c:v>
                </c:pt>
                <c:pt idx="8492">
                  <c:v>471.35914788178297</c:v>
                </c:pt>
                <c:pt idx="8493">
                  <c:v>471.414654140366</c:v>
                </c:pt>
                <c:pt idx="8494">
                  <c:v>471.470160398948</c:v>
                </c:pt>
                <c:pt idx="8495">
                  <c:v>471.52566665753</c:v>
                </c:pt>
                <c:pt idx="8496">
                  <c:v>471.58117291611302</c:v>
                </c:pt>
                <c:pt idx="8497">
                  <c:v>471.63667917469502</c:v>
                </c:pt>
                <c:pt idx="8498">
                  <c:v>471.69218543327798</c:v>
                </c:pt>
                <c:pt idx="8499">
                  <c:v>471.74769169185998</c:v>
                </c:pt>
                <c:pt idx="8500">
                  <c:v>471.80319795044198</c:v>
                </c:pt>
                <c:pt idx="8501">
                  <c:v>471.85870420902501</c:v>
                </c:pt>
                <c:pt idx="8502">
                  <c:v>471.91421046760701</c:v>
                </c:pt>
                <c:pt idx="8503">
                  <c:v>471.96971672618997</c:v>
                </c:pt>
                <c:pt idx="8504">
                  <c:v>472.02522298477197</c:v>
                </c:pt>
                <c:pt idx="8505">
                  <c:v>472.08072924335403</c:v>
                </c:pt>
                <c:pt idx="8506">
                  <c:v>472.13623550193699</c:v>
                </c:pt>
                <c:pt idx="8507">
                  <c:v>472.19174176051899</c:v>
                </c:pt>
                <c:pt idx="8508">
                  <c:v>472.24724801910202</c:v>
                </c:pt>
                <c:pt idx="8509">
                  <c:v>472.30275427768402</c:v>
                </c:pt>
                <c:pt idx="8510">
                  <c:v>472.35826053626698</c:v>
                </c:pt>
                <c:pt idx="8511">
                  <c:v>472.41376679484898</c:v>
                </c:pt>
                <c:pt idx="8512">
                  <c:v>472.46927305343098</c:v>
                </c:pt>
                <c:pt idx="8513">
                  <c:v>472.524779312014</c:v>
                </c:pt>
                <c:pt idx="8514">
                  <c:v>472.580285570596</c:v>
                </c:pt>
                <c:pt idx="8515">
                  <c:v>472.63579182917903</c:v>
                </c:pt>
                <c:pt idx="8516">
                  <c:v>472.69129808776103</c:v>
                </c:pt>
                <c:pt idx="8517">
                  <c:v>472.74680434634303</c:v>
                </c:pt>
                <c:pt idx="8518">
                  <c:v>472.80231060492599</c:v>
                </c:pt>
                <c:pt idx="8519">
                  <c:v>472.85781686350799</c:v>
                </c:pt>
                <c:pt idx="8520">
                  <c:v>472.91332312209101</c:v>
                </c:pt>
                <c:pt idx="8521">
                  <c:v>472.96882938067301</c:v>
                </c:pt>
                <c:pt idx="8522">
                  <c:v>473.02433563925501</c:v>
                </c:pt>
                <c:pt idx="8523">
                  <c:v>473.07984189783798</c:v>
                </c:pt>
                <c:pt idx="8524">
                  <c:v>473.13534815641998</c:v>
                </c:pt>
                <c:pt idx="8525">
                  <c:v>473.190854415003</c:v>
                </c:pt>
                <c:pt idx="8526">
                  <c:v>473.246360673585</c:v>
                </c:pt>
                <c:pt idx="8527">
                  <c:v>473.301866932167</c:v>
                </c:pt>
                <c:pt idx="8528">
                  <c:v>473.35737319075002</c:v>
                </c:pt>
                <c:pt idx="8529">
                  <c:v>473.41287944933202</c:v>
                </c:pt>
                <c:pt idx="8530">
                  <c:v>473.46838570791499</c:v>
                </c:pt>
                <c:pt idx="8531">
                  <c:v>473.52389196649699</c:v>
                </c:pt>
                <c:pt idx="8532">
                  <c:v>473.57939822507899</c:v>
                </c:pt>
                <c:pt idx="8533">
                  <c:v>473.63490448366201</c:v>
                </c:pt>
                <c:pt idx="8534">
                  <c:v>473.69041074224401</c:v>
                </c:pt>
                <c:pt idx="8535">
                  <c:v>473.74591700082698</c:v>
                </c:pt>
                <c:pt idx="8536">
                  <c:v>473.80142325940898</c:v>
                </c:pt>
                <c:pt idx="8537">
                  <c:v>473.85692951799098</c:v>
                </c:pt>
                <c:pt idx="8538">
                  <c:v>473.912435776574</c:v>
                </c:pt>
                <c:pt idx="8539">
                  <c:v>473.967942035156</c:v>
                </c:pt>
                <c:pt idx="8540">
                  <c:v>474.02344829373902</c:v>
                </c:pt>
                <c:pt idx="8541">
                  <c:v>474.07895455232102</c:v>
                </c:pt>
                <c:pt idx="8542">
                  <c:v>474.13446081090302</c:v>
                </c:pt>
                <c:pt idx="8543">
                  <c:v>474.18996706948599</c:v>
                </c:pt>
                <c:pt idx="8544">
                  <c:v>474.24547332806799</c:v>
                </c:pt>
                <c:pt idx="8545">
                  <c:v>474.30097958665101</c:v>
                </c:pt>
                <c:pt idx="8546">
                  <c:v>474.35648584523301</c:v>
                </c:pt>
                <c:pt idx="8547">
                  <c:v>474.41199210381501</c:v>
                </c:pt>
                <c:pt idx="8548">
                  <c:v>474.46749836239798</c:v>
                </c:pt>
                <c:pt idx="8549">
                  <c:v>474.52300462097998</c:v>
                </c:pt>
                <c:pt idx="8550">
                  <c:v>474.578510879563</c:v>
                </c:pt>
                <c:pt idx="8551">
                  <c:v>474.634017138145</c:v>
                </c:pt>
                <c:pt idx="8552">
                  <c:v>474.68952339672802</c:v>
                </c:pt>
                <c:pt idx="8553">
                  <c:v>474.74502965531002</c:v>
                </c:pt>
                <c:pt idx="8554">
                  <c:v>474.80053591389202</c:v>
                </c:pt>
                <c:pt idx="8555">
                  <c:v>474.85604217247499</c:v>
                </c:pt>
                <c:pt idx="8556">
                  <c:v>474.91154843105699</c:v>
                </c:pt>
                <c:pt idx="8557">
                  <c:v>474.96705468964001</c:v>
                </c:pt>
                <c:pt idx="8558">
                  <c:v>475.02256094822201</c:v>
                </c:pt>
                <c:pt idx="8559">
                  <c:v>475.07806720680401</c:v>
                </c:pt>
                <c:pt idx="8560">
                  <c:v>475.13357346538697</c:v>
                </c:pt>
                <c:pt idx="8561">
                  <c:v>475.18907972396897</c:v>
                </c:pt>
                <c:pt idx="8562">
                  <c:v>475.244585982552</c:v>
                </c:pt>
                <c:pt idx="8563">
                  <c:v>475.300092241134</c:v>
                </c:pt>
                <c:pt idx="8564">
                  <c:v>475.355598499716</c:v>
                </c:pt>
                <c:pt idx="8565">
                  <c:v>475.41110475829902</c:v>
                </c:pt>
                <c:pt idx="8566">
                  <c:v>475.46661101688102</c:v>
                </c:pt>
                <c:pt idx="8567">
                  <c:v>475.52211727546398</c:v>
                </c:pt>
                <c:pt idx="8568">
                  <c:v>475.57762353404598</c:v>
                </c:pt>
                <c:pt idx="8569">
                  <c:v>475.63312979262798</c:v>
                </c:pt>
                <c:pt idx="8570">
                  <c:v>475.68863605121101</c:v>
                </c:pt>
                <c:pt idx="8571">
                  <c:v>475.74414230979301</c:v>
                </c:pt>
                <c:pt idx="8572">
                  <c:v>475.79964856837603</c:v>
                </c:pt>
                <c:pt idx="8573">
                  <c:v>475.85515482695803</c:v>
                </c:pt>
                <c:pt idx="8574">
                  <c:v>475.91066108554003</c:v>
                </c:pt>
                <c:pt idx="8575">
                  <c:v>475.96616734412299</c:v>
                </c:pt>
                <c:pt idx="8576">
                  <c:v>476.02167360270499</c:v>
                </c:pt>
                <c:pt idx="8577">
                  <c:v>476.07717986128802</c:v>
                </c:pt>
                <c:pt idx="8578">
                  <c:v>476.13268611987002</c:v>
                </c:pt>
                <c:pt idx="8579">
                  <c:v>476.18819237845202</c:v>
                </c:pt>
                <c:pt idx="8580">
                  <c:v>476.24369863703498</c:v>
                </c:pt>
                <c:pt idx="8581">
                  <c:v>476.29920489561698</c:v>
                </c:pt>
                <c:pt idx="8582">
                  <c:v>476.3547111542</c:v>
                </c:pt>
                <c:pt idx="8583">
                  <c:v>476.410217412782</c:v>
                </c:pt>
                <c:pt idx="8584">
                  <c:v>476.465723671364</c:v>
                </c:pt>
                <c:pt idx="8585">
                  <c:v>476.52122992994703</c:v>
                </c:pt>
                <c:pt idx="8586">
                  <c:v>476.57673618852903</c:v>
                </c:pt>
                <c:pt idx="8587">
                  <c:v>476.63224244711199</c:v>
                </c:pt>
                <c:pt idx="8588">
                  <c:v>476.68774870569399</c:v>
                </c:pt>
                <c:pt idx="8589">
                  <c:v>476.74325496427701</c:v>
                </c:pt>
                <c:pt idx="8590">
                  <c:v>476.79876122285901</c:v>
                </c:pt>
                <c:pt idx="8591">
                  <c:v>476.85426748144101</c:v>
                </c:pt>
                <c:pt idx="8592">
                  <c:v>476.90977374002398</c:v>
                </c:pt>
                <c:pt idx="8593">
                  <c:v>476.96527999860598</c:v>
                </c:pt>
                <c:pt idx="8594">
                  <c:v>477.020786257189</c:v>
                </c:pt>
                <c:pt idx="8595">
                  <c:v>477.076292515771</c:v>
                </c:pt>
                <c:pt idx="8596">
                  <c:v>477.131798774353</c:v>
                </c:pt>
                <c:pt idx="8597">
                  <c:v>477.18730503293602</c:v>
                </c:pt>
                <c:pt idx="8598">
                  <c:v>477.24281129151802</c:v>
                </c:pt>
                <c:pt idx="8599">
                  <c:v>477.29831755010099</c:v>
                </c:pt>
                <c:pt idx="8600">
                  <c:v>477.35382380868299</c:v>
                </c:pt>
                <c:pt idx="8601">
                  <c:v>477.40933006726499</c:v>
                </c:pt>
                <c:pt idx="8602">
                  <c:v>477.46483632584801</c:v>
                </c:pt>
                <c:pt idx="8603">
                  <c:v>477.52034258443001</c:v>
                </c:pt>
                <c:pt idx="8604">
                  <c:v>477.57584884301298</c:v>
                </c:pt>
                <c:pt idx="8605">
                  <c:v>477.63135510159498</c:v>
                </c:pt>
                <c:pt idx="8606">
                  <c:v>477.68686136017698</c:v>
                </c:pt>
                <c:pt idx="8607">
                  <c:v>477.74236761876</c:v>
                </c:pt>
                <c:pt idx="8608">
                  <c:v>477.797873877342</c:v>
                </c:pt>
                <c:pt idx="8609">
                  <c:v>477.85338013592502</c:v>
                </c:pt>
                <c:pt idx="8610">
                  <c:v>477.90888639450702</c:v>
                </c:pt>
                <c:pt idx="8611">
                  <c:v>477.96439265308902</c:v>
                </c:pt>
                <c:pt idx="8612">
                  <c:v>478.01989891167199</c:v>
                </c:pt>
                <c:pt idx="8613">
                  <c:v>478.07540517025399</c:v>
                </c:pt>
                <c:pt idx="8614">
                  <c:v>478.13091142883701</c:v>
                </c:pt>
                <c:pt idx="8615">
                  <c:v>478.18641768741901</c:v>
                </c:pt>
                <c:pt idx="8616">
                  <c:v>478.24192394600101</c:v>
                </c:pt>
                <c:pt idx="8617">
                  <c:v>478.29743020458397</c:v>
                </c:pt>
                <c:pt idx="8618">
                  <c:v>478.35293646316597</c:v>
                </c:pt>
                <c:pt idx="8619">
                  <c:v>478.408442721749</c:v>
                </c:pt>
                <c:pt idx="8620">
                  <c:v>478.463948980331</c:v>
                </c:pt>
                <c:pt idx="8621">
                  <c:v>478.519455238913</c:v>
                </c:pt>
                <c:pt idx="8622">
                  <c:v>478.57496149749602</c:v>
                </c:pt>
                <c:pt idx="8623">
                  <c:v>478.63046775607802</c:v>
                </c:pt>
                <c:pt idx="8624">
                  <c:v>478.68597401466099</c:v>
                </c:pt>
                <c:pt idx="8625">
                  <c:v>478.74148027324298</c:v>
                </c:pt>
                <c:pt idx="8626">
                  <c:v>478.79698653182601</c:v>
                </c:pt>
                <c:pt idx="8627">
                  <c:v>478.85249279040801</c:v>
                </c:pt>
                <c:pt idx="8628">
                  <c:v>478.90799904899001</c:v>
                </c:pt>
                <c:pt idx="8629">
                  <c:v>478.96350530757297</c:v>
                </c:pt>
                <c:pt idx="8630">
                  <c:v>479.01901156615497</c:v>
                </c:pt>
                <c:pt idx="8631">
                  <c:v>479.074517824738</c:v>
                </c:pt>
                <c:pt idx="8632">
                  <c:v>479.13002408332</c:v>
                </c:pt>
                <c:pt idx="8633">
                  <c:v>479.18553034190199</c:v>
                </c:pt>
                <c:pt idx="8634">
                  <c:v>479.24103660048502</c:v>
                </c:pt>
                <c:pt idx="8635">
                  <c:v>479.29654285906702</c:v>
                </c:pt>
                <c:pt idx="8636">
                  <c:v>479.35204911764998</c:v>
                </c:pt>
                <c:pt idx="8637">
                  <c:v>479.40755537623198</c:v>
                </c:pt>
                <c:pt idx="8638">
                  <c:v>479.46306163481398</c:v>
                </c:pt>
                <c:pt idx="8639">
                  <c:v>479.51856789339701</c:v>
                </c:pt>
                <c:pt idx="8640">
                  <c:v>479.574074151979</c:v>
                </c:pt>
                <c:pt idx="8641">
                  <c:v>479.62958041056203</c:v>
                </c:pt>
                <c:pt idx="8642">
                  <c:v>479.68508666914403</c:v>
                </c:pt>
                <c:pt idx="8643">
                  <c:v>479.74059292772603</c:v>
                </c:pt>
                <c:pt idx="8644">
                  <c:v>479.79609918630899</c:v>
                </c:pt>
                <c:pt idx="8645">
                  <c:v>479.85160544489099</c:v>
                </c:pt>
                <c:pt idx="8646">
                  <c:v>479.90711170347402</c:v>
                </c:pt>
                <c:pt idx="8647">
                  <c:v>479.96261796205602</c:v>
                </c:pt>
                <c:pt idx="8648">
                  <c:v>480.01812422063801</c:v>
                </c:pt>
                <c:pt idx="8649">
                  <c:v>480.07363047922098</c:v>
                </c:pt>
                <c:pt idx="8650">
                  <c:v>480.12913673780298</c:v>
                </c:pt>
                <c:pt idx="8651">
                  <c:v>480.184642996386</c:v>
                </c:pt>
                <c:pt idx="8652">
                  <c:v>480.240149254968</c:v>
                </c:pt>
                <c:pt idx="8653">
                  <c:v>480.29565551355</c:v>
                </c:pt>
                <c:pt idx="8654">
                  <c:v>480.35116177213303</c:v>
                </c:pt>
                <c:pt idx="8655">
                  <c:v>480.40666803071502</c:v>
                </c:pt>
                <c:pt idx="8656">
                  <c:v>480.46217428929799</c:v>
                </c:pt>
                <c:pt idx="8657">
                  <c:v>480.51768054787999</c:v>
                </c:pt>
                <c:pt idx="8658">
                  <c:v>480.57318680646199</c:v>
                </c:pt>
                <c:pt idx="8659">
                  <c:v>480.62869306504501</c:v>
                </c:pt>
                <c:pt idx="8660">
                  <c:v>480.68419932362701</c:v>
                </c:pt>
                <c:pt idx="8661">
                  <c:v>480.73970558220998</c:v>
                </c:pt>
                <c:pt idx="8662">
                  <c:v>480.79521184079198</c:v>
                </c:pt>
                <c:pt idx="8663">
                  <c:v>480.85071809937398</c:v>
                </c:pt>
                <c:pt idx="8664">
                  <c:v>480.906224357957</c:v>
                </c:pt>
                <c:pt idx="8665">
                  <c:v>480.961730616539</c:v>
                </c:pt>
                <c:pt idx="8666">
                  <c:v>481.01723687512202</c:v>
                </c:pt>
                <c:pt idx="8667">
                  <c:v>481.07274313370402</c:v>
                </c:pt>
                <c:pt idx="8668">
                  <c:v>481.12824939228602</c:v>
                </c:pt>
                <c:pt idx="8669">
                  <c:v>481.18375565086899</c:v>
                </c:pt>
                <c:pt idx="8670">
                  <c:v>481.23926190945099</c:v>
                </c:pt>
                <c:pt idx="8671">
                  <c:v>481.29476816803401</c:v>
                </c:pt>
                <c:pt idx="8672">
                  <c:v>481.35027442661601</c:v>
                </c:pt>
                <c:pt idx="8673">
                  <c:v>481.40578068519898</c:v>
                </c:pt>
                <c:pt idx="8674">
                  <c:v>481.46128694378098</c:v>
                </c:pt>
                <c:pt idx="8675">
                  <c:v>481.51679320236298</c:v>
                </c:pt>
                <c:pt idx="8676">
                  <c:v>481.572299460946</c:v>
                </c:pt>
                <c:pt idx="8677">
                  <c:v>481.627805719528</c:v>
                </c:pt>
                <c:pt idx="8678">
                  <c:v>481.68331197811102</c:v>
                </c:pt>
                <c:pt idx="8679">
                  <c:v>481.73881823669302</c:v>
                </c:pt>
                <c:pt idx="8680">
                  <c:v>481.79432449527502</c:v>
                </c:pt>
                <c:pt idx="8681">
                  <c:v>481.84983075385799</c:v>
                </c:pt>
                <c:pt idx="8682">
                  <c:v>481.90533701243999</c:v>
                </c:pt>
                <c:pt idx="8683">
                  <c:v>481.96084327102301</c:v>
                </c:pt>
                <c:pt idx="8684">
                  <c:v>482.01634952960501</c:v>
                </c:pt>
                <c:pt idx="8685">
                  <c:v>482.07185578818701</c:v>
                </c:pt>
                <c:pt idx="8686">
                  <c:v>482.12736204676997</c:v>
                </c:pt>
                <c:pt idx="8687">
                  <c:v>482.18286830535197</c:v>
                </c:pt>
                <c:pt idx="8688">
                  <c:v>482.238374563935</c:v>
                </c:pt>
                <c:pt idx="8689">
                  <c:v>482.293880822517</c:v>
                </c:pt>
                <c:pt idx="8690">
                  <c:v>482.349387081099</c:v>
                </c:pt>
                <c:pt idx="8691">
                  <c:v>482.40489333968202</c:v>
                </c:pt>
                <c:pt idx="8692">
                  <c:v>482.46039959826402</c:v>
                </c:pt>
                <c:pt idx="8693">
                  <c:v>482.51590585684698</c:v>
                </c:pt>
                <c:pt idx="8694">
                  <c:v>482.57141211542898</c:v>
                </c:pt>
                <c:pt idx="8695">
                  <c:v>482.62691837401098</c:v>
                </c:pt>
                <c:pt idx="8696">
                  <c:v>482.68242463259401</c:v>
                </c:pt>
                <c:pt idx="8697">
                  <c:v>482.73793089117601</c:v>
                </c:pt>
                <c:pt idx="8698">
                  <c:v>482.79343714975897</c:v>
                </c:pt>
                <c:pt idx="8699">
                  <c:v>482.84894340834097</c:v>
                </c:pt>
                <c:pt idx="8700">
                  <c:v>482.90444966692303</c:v>
                </c:pt>
                <c:pt idx="8701">
                  <c:v>482.95995592550599</c:v>
                </c:pt>
                <c:pt idx="8702">
                  <c:v>483.01546218408799</c:v>
                </c:pt>
                <c:pt idx="8703">
                  <c:v>483.07096844267102</c:v>
                </c:pt>
                <c:pt idx="8704">
                  <c:v>483.12647470125302</c:v>
                </c:pt>
                <c:pt idx="8705">
                  <c:v>483.18198095983502</c:v>
                </c:pt>
                <c:pt idx="8706">
                  <c:v>483.23748721841798</c:v>
                </c:pt>
                <c:pt idx="8707">
                  <c:v>483.29299347699998</c:v>
                </c:pt>
                <c:pt idx="8708">
                  <c:v>483.348499735583</c:v>
                </c:pt>
                <c:pt idx="8709">
                  <c:v>483.404005994165</c:v>
                </c:pt>
                <c:pt idx="8710">
                  <c:v>483.45951225274803</c:v>
                </c:pt>
                <c:pt idx="8711">
                  <c:v>483.51501851133003</c:v>
                </c:pt>
                <c:pt idx="8712">
                  <c:v>483.57052476991203</c:v>
                </c:pt>
                <c:pt idx="8713">
                  <c:v>483.62603102849499</c:v>
                </c:pt>
                <c:pt idx="8714">
                  <c:v>483.68153728707699</c:v>
                </c:pt>
                <c:pt idx="8715">
                  <c:v>483.73704354566001</c:v>
                </c:pt>
                <c:pt idx="8716">
                  <c:v>483.79254980424201</c:v>
                </c:pt>
                <c:pt idx="8717">
                  <c:v>483.84805606282401</c:v>
                </c:pt>
                <c:pt idx="8718">
                  <c:v>483.90356232140698</c:v>
                </c:pt>
                <c:pt idx="8719">
                  <c:v>483.95906857998898</c:v>
                </c:pt>
                <c:pt idx="8720">
                  <c:v>484.014574838572</c:v>
                </c:pt>
                <c:pt idx="8721">
                  <c:v>484.070081097154</c:v>
                </c:pt>
                <c:pt idx="8722">
                  <c:v>484.125587355736</c:v>
                </c:pt>
                <c:pt idx="8723">
                  <c:v>484.18109361431902</c:v>
                </c:pt>
                <c:pt idx="8724">
                  <c:v>484.23659987290102</c:v>
                </c:pt>
                <c:pt idx="8725">
                  <c:v>484.29210613148399</c:v>
                </c:pt>
                <c:pt idx="8726">
                  <c:v>484.34761239006599</c:v>
                </c:pt>
                <c:pt idx="8727">
                  <c:v>484.40311864864799</c:v>
                </c:pt>
                <c:pt idx="8728">
                  <c:v>484.45862490723101</c:v>
                </c:pt>
                <c:pt idx="8729">
                  <c:v>484.51413116581301</c:v>
                </c:pt>
                <c:pt idx="8730">
                  <c:v>484.56963742439598</c:v>
                </c:pt>
                <c:pt idx="8731">
                  <c:v>484.62514368297798</c:v>
                </c:pt>
                <c:pt idx="8732">
                  <c:v>484.68064994155998</c:v>
                </c:pt>
                <c:pt idx="8733">
                  <c:v>484.736156200143</c:v>
                </c:pt>
                <c:pt idx="8734">
                  <c:v>484.791662458725</c:v>
                </c:pt>
                <c:pt idx="8735">
                  <c:v>484.84716871730802</c:v>
                </c:pt>
                <c:pt idx="8736">
                  <c:v>484.90267497589002</c:v>
                </c:pt>
                <c:pt idx="8737">
                  <c:v>484.95818123447202</c:v>
                </c:pt>
                <c:pt idx="8738">
                  <c:v>485.01368749305499</c:v>
                </c:pt>
                <c:pt idx="8739">
                  <c:v>485.06919375163699</c:v>
                </c:pt>
                <c:pt idx="8740">
                  <c:v>485.12470001022001</c:v>
                </c:pt>
                <c:pt idx="8741">
                  <c:v>485.18020626880201</c:v>
                </c:pt>
                <c:pt idx="8742">
                  <c:v>485.23571252738401</c:v>
                </c:pt>
                <c:pt idx="8743">
                  <c:v>485.29121878596698</c:v>
                </c:pt>
                <c:pt idx="8744">
                  <c:v>485.34672504454898</c:v>
                </c:pt>
                <c:pt idx="8745">
                  <c:v>485.402231303132</c:v>
                </c:pt>
                <c:pt idx="8746">
                  <c:v>485.457737561714</c:v>
                </c:pt>
                <c:pt idx="8747">
                  <c:v>485.51324382029702</c:v>
                </c:pt>
                <c:pt idx="8748">
                  <c:v>485.56875007887902</c:v>
                </c:pt>
                <c:pt idx="8749">
                  <c:v>485.62425633746102</c:v>
                </c:pt>
                <c:pt idx="8750">
                  <c:v>485.67976259604399</c:v>
                </c:pt>
                <c:pt idx="8751">
                  <c:v>485.73526885462599</c:v>
                </c:pt>
                <c:pt idx="8752">
                  <c:v>485.79077511320901</c:v>
                </c:pt>
                <c:pt idx="8753">
                  <c:v>485.84628137179101</c:v>
                </c:pt>
                <c:pt idx="8754">
                  <c:v>485.90178763037301</c:v>
                </c:pt>
                <c:pt idx="8755">
                  <c:v>485.95729388895597</c:v>
                </c:pt>
                <c:pt idx="8756">
                  <c:v>486.01280014753797</c:v>
                </c:pt>
                <c:pt idx="8757">
                  <c:v>486.068306406121</c:v>
                </c:pt>
                <c:pt idx="8758">
                  <c:v>486.123812664703</c:v>
                </c:pt>
                <c:pt idx="8759">
                  <c:v>486.179318923285</c:v>
                </c:pt>
                <c:pt idx="8760">
                  <c:v>486.23482518186802</c:v>
                </c:pt>
                <c:pt idx="8761">
                  <c:v>486.29033144045002</c:v>
                </c:pt>
                <c:pt idx="8762">
                  <c:v>486.34583769903298</c:v>
                </c:pt>
                <c:pt idx="8763">
                  <c:v>486.40134395761498</c:v>
                </c:pt>
                <c:pt idx="8764">
                  <c:v>486.45685021619698</c:v>
                </c:pt>
                <c:pt idx="8765">
                  <c:v>486.51235647478001</c:v>
                </c:pt>
                <c:pt idx="8766">
                  <c:v>486.56786273336201</c:v>
                </c:pt>
                <c:pt idx="8767">
                  <c:v>486.62336899194497</c:v>
                </c:pt>
                <c:pt idx="8768">
                  <c:v>486.67887525052703</c:v>
                </c:pt>
                <c:pt idx="8769">
                  <c:v>486.73438150910903</c:v>
                </c:pt>
                <c:pt idx="8770">
                  <c:v>486.78988776769199</c:v>
                </c:pt>
                <c:pt idx="8771">
                  <c:v>486.84539402627399</c:v>
                </c:pt>
                <c:pt idx="8772">
                  <c:v>486.90090028485702</c:v>
                </c:pt>
                <c:pt idx="8773">
                  <c:v>486.95640654343902</c:v>
                </c:pt>
                <c:pt idx="8774">
                  <c:v>487.01191280202102</c:v>
                </c:pt>
                <c:pt idx="8775">
                  <c:v>487.06741906060398</c:v>
                </c:pt>
                <c:pt idx="8776">
                  <c:v>487.12292531918598</c:v>
                </c:pt>
                <c:pt idx="8777">
                  <c:v>487.178431577769</c:v>
                </c:pt>
                <c:pt idx="8778">
                  <c:v>487.233937836351</c:v>
                </c:pt>
                <c:pt idx="8779">
                  <c:v>487.289444094933</c:v>
                </c:pt>
                <c:pt idx="8780">
                  <c:v>487.34495035351603</c:v>
                </c:pt>
                <c:pt idx="8781">
                  <c:v>487.40045661209803</c:v>
                </c:pt>
                <c:pt idx="8782">
                  <c:v>487.45596287068099</c:v>
                </c:pt>
                <c:pt idx="8783">
                  <c:v>487.51146912926299</c:v>
                </c:pt>
                <c:pt idx="8784">
                  <c:v>487.56697538784601</c:v>
                </c:pt>
                <c:pt idx="8785">
                  <c:v>487.62248164642801</c:v>
                </c:pt>
                <c:pt idx="8786">
                  <c:v>487.67798790501001</c:v>
                </c:pt>
                <c:pt idx="8787">
                  <c:v>487.73349416359298</c:v>
                </c:pt>
                <c:pt idx="8788">
                  <c:v>487.78900042217498</c:v>
                </c:pt>
                <c:pt idx="8789">
                  <c:v>487.84450668075698</c:v>
                </c:pt>
                <c:pt idx="8790">
                  <c:v>487.90001293934</c:v>
                </c:pt>
                <c:pt idx="8791">
                  <c:v>487.955519197922</c:v>
                </c:pt>
                <c:pt idx="8792">
                  <c:v>488.01102545650502</c:v>
                </c:pt>
                <c:pt idx="8793">
                  <c:v>488.06653171508702</c:v>
                </c:pt>
                <c:pt idx="8794">
                  <c:v>488.12203797366999</c:v>
                </c:pt>
                <c:pt idx="8795">
                  <c:v>488.17754423225199</c:v>
                </c:pt>
                <c:pt idx="8796">
                  <c:v>488.23305049083399</c:v>
                </c:pt>
                <c:pt idx="8797">
                  <c:v>488.28855674941701</c:v>
                </c:pt>
                <c:pt idx="8798">
                  <c:v>488.34406300799901</c:v>
                </c:pt>
                <c:pt idx="8799">
                  <c:v>488.39956926658198</c:v>
                </c:pt>
                <c:pt idx="8800">
                  <c:v>488.45507552516398</c:v>
                </c:pt>
                <c:pt idx="8801">
                  <c:v>488.51058178374598</c:v>
                </c:pt>
                <c:pt idx="8802">
                  <c:v>488.566088042329</c:v>
                </c:pt>
                <c:pt idx="8803">
                  <c:v>488.621594300911</c:v>
                </c:pt>
                <c:pt idx="8804">
                  <c:v>488.67710055949402</c:v>
                </c:pt>
                <c:pt idx="8805">
                  <c:v>488.73260681807602</c:v>
                </c:pt>
                <c:pt idx="8806">
                  <c:v>488.78811307665802</c:v>
                </c:pt>
                <c:pt idx="8807">
                  <c:v>488.84361933524099</c:v>
                </c:pt>
                <c:pt idx="8808">
                  <c:v>488.89912559382299</c:v>
                </c:pt>
                <c:pt idx="8809">
                  <c:v>488.95463185240601</c:v>
                </c:pt>
                <c:pt idx="8810">
                  <c:v>489.01013811098801</c:v>
                </c:pt>
                <c:pt idx="8811">
                  <c:v>489.06564436957001</c:v>
                </c:pt>
                <c:pt idx="8812">
                  <c:v>489.12115062815298</c:v>
                </c:pt>
                <c:pt idx="8813">
                  <c:v>489.17665688673497</c:v>
                </c:pt>
                <c:pt idx="8814">
                  <c:v>489.232163145318</c:v>
                </c:pt>
                <c:pt idx="8815">
                  <c:v>489.2876694039</c:v>
                </c:pt>
                <c:pt idx="8816">
                  <c:v>489.343175662482</c:v>
                </c:pt>
                <c:pt idx="8817">
                  <c:v>489.39868192106502</c:v>
                </c:pt>
                <c:pt idx="8818">
                  <c:v>489.45418817964702</c:v>
                </c:pt>
                <c:pt idx="8819">
                  <c:v>489.50969443822999</c:v>
                </c:pt>
                <c:pt idx="8820">
                  <c:v>489.56520069681198</c:v>
                </c:pt>
                <c:pt idx="8821">
                  <c:v>489.62070695539398</c:v>
                </c:pt>
                <c:pt idx="8822">
                  <c:v>489.67621321397701</c:v>
                </c:pt>
                <c:pt idx="8823">
                  <c:v>489.73171947255901</c:v>
                </c:pt>
                <c:pt idx="8824">
                  <c:v>489.78722573114197</c:v>
                </c:pt>
                <c:pt idx="8825">
                  <c:v>489.84273198972397</c:v>
                </c:pt>
                <c:pt idx="8826">
                  <c:v>489.89823824830597</c:v>
                </c:pt>
                <c:pt idx="8827">
                  <c:v>489.953744506889</c:v>
                </c:pt>
                <c:pt idx="8828">
                  <c:v>490.00925076547099</c:v>
                </c:pt>
                <c:pt idx="8829">
                  <c:v>490.06475702405402</c:v>
                </c:pt>
                <c:pt idx="8830">
                  <c:v>490.12026328263602</c:v>
                </c:pt>
                <c:pt idx="8831">
                  <c:v>490.17576954121898</c:v>
                </c:pt>
                <c:pt idx="8832">
                  <c:v>490.23127579980098</c:v>
                </c:pt>
                <c:pt idx="8833">
                  <c:v>490.28678205838298</c:v>
                </c:pt>
                <c:pt idx="8834">
                  <c:v>490.34228831696601</c:v>
                </c:pt>
                <c:pt idx="8835">
                  <c:v>490.39779457554801</c:v>
                </c:pt>
                <c:pt idx="8836">
                  <c:v>490.45330083413103</c:v>
                </c:pt>
                <c:pt idx="8837">
                  <c:v>490.50880709271303</c:v>
                </c:pt>
                <c:pt idx="8838">
                  <c:v>490.56431335129503</c:v>
                </c:pt>
                <c:pt idx="8839">
                  <c:v>490.61981960987799</c:v>
                </c:pt>
                <c:pt idx="8840">
                  <c:v>490.67532586845999</c:v>
                </c:pt>
                <c:pt idx="8841">
                  <c:v>490.73083212704302</c:v>
                </c:pt>
                <c:pt idx="8842">
                  <c:v>490.78633838562502</c:v>
                </c:pt>
                <c:pt idx="8843">
                  <c:v>490.84184464420701</c:v>
                </c:pt>
                <c:pt idx="8844">
                  <c:v>490.89735090278998</c:v>
                </c:pt>
                <c:pt idx="8845">
                  <c:v>490.95285716137198</c:v>
                </c:pt>
                <c:pt idx="8846">
                  <c:v>491.008363419955</c:v>
                </c:pt>
                <c:pt idx="8847">
                  <c:v>491.063869678537</c:v>
                </c:pt>
                <c:pt idx="8848">
                  <c:v>491.119375937119</c:v>
                </c:pt>
                <c:pt idx="8849">
                  <c:v>491.17488219570203</c:v>
                </c:pt>
                <c:pt idx="8850">
                  <c:v>491.23038845428403</c:v>
                </c:pt>
                <c:pt idx="8851">
                  <c:v>491.28589471286699</c:v>
                </c:pt>
                <c:pt idx="8852">
                  <c:v>491.34140097144899</c:v>
                </c:pt>
                <c:pt idx="8853">
                  <c:v>491.39690723003099</c:v>
                </c:pt>
                <c:pt idx="8854">
                  <c:v>491.45241348861401</c:v>
                </c:pt>
                <c:pt idx="8855">
                  <c:v>491.50791974719601</c:v>
                </c:pt>
                <c:pt idx="8856">
                  <c:v>491.56342600577898</c:v>
                </c:pt>
                <c:pt idx="8857">
                  <c:v>491.61893226436098</c:v>
                </c:pt>
                <c:pt idx="8858">
                  <c:v>491.67443852294298</c:v>
                </c:pt>
                <c:pt idx="8859">
                  <c:v>491.729944781526</c:v>
                </c:pt>
                <c:pt idx="8860">
                  <c:v>491.785451040108</c:v>
                </c:pt>
                <c:pt idx="8861">
                  <c:v>491.84095729869102</c:v>
                </c:pt>
                <c:pt idx="8862">
                  <c:v>491.89646355727302</c:v>
                </c:pt>
                <c:pt idx="8863">
                  <c:v>491.95196981585502</c:v>
                </c:pt>
                <c:pt idx="8864">
                  <c:v>492.00747607443799</c:v>
                </c:pt>
                <c:pt idx="8865">
                  <c:v>492.06298233301999</c:v>
                </c:pt>
                <c:pt idx="8866">
                  <c:v>492.11848859160301</c:v>
                </c:pt>
                <c:pt idx="8867">
                  <c:v>492.17399485018501</c:v>
                </c:pt>
                <c:pt idx="8868">
                  <c:v>492.22950110876798</c:v>
                </c:pt>
                <c:pt idx="8869">
                  <c:v>492.28500736734998</c:v>
                </c:pt>
                <c:pt idx="8870">
                  <c:v>492.34051362593198</c:v>
                </c:pt>
                <c:pt idx="8871">
                  <c:v>492.396019884515</c:v>
                </c:pt>
                <c:pt idx="8872">
                  <c:v>492.451526143097</c:v>
                </c:pt>
                <c:pt idx="8873">
                  <c:v>492.50703240168002</c:v>
                </c:pt>
                <c:pt idx="8874">
                  <c:v>492.56253866026202</c:v>
                </c:pt>
                <c:pt idx="8875">
                  <c:v>492.61804491884402</c:v>
                </c:pt>
                <c:pt idx="8876">
                  <c:v>492.67355117742699</c:v>
                </c:pt>
                <c:pt idx="8877">
                  <c:v>492.72905743600899</c:v>
                </c:pt>
                <c:pt idx="8878">
                  <c:v>492.78456369459201</c:v>
                </c:pt>
                <c:pt idx="8879">
                  <c:v>492.84006995317401</c:v>
                </c:pt>
                <c:pt idx="8880">
                  <c:v>492.89557621175601</c:v>
                </c:pt>
                <c:pt idx="8881">
                  <c:v>492.95108247033897</c:v>
                </c:pt>
                <c:pt idx="8882">
                  <c:v>493.00658872892097</c:v>
                </c:pt>
                <c:pt idx="8883">
                  <c:v>493.062094987504</c:v>
                </c:pt>
                <c:pt idx="8884">
                  <c:v>493.117601246086</c:v>
                </c:pt>
                <c:pt idx="8885">
                  <c:v>493.173107504668</c:v>
                </c:pt>
                <c:pt idx="8886">
                  <c:v>493.22861376325102</c:v>
                </c:pt>
                <c:pt idx="8887">
                  <c:v>493.28412002183302</c:v>
                </c:pt>
                <c:pt idx="8888">
                  <c:v>493.33962628041598</c:v>
                </c:pt>
                <c:pt idx="8889">
                  <c:v>493.39513253899798</c:v>
                </c:pt>
                <c:pt idx="8890">
                  <c:v>493.45063879757998</c:v>
                </c:pt>
                <c:pt idx="8891">
                  <c:v>493.50614505616301</c:v>
                </c:pt>
                <c:pt idx="8892">
                  <c:v>493.56165131474501</c:v>
                </c:pt>
                <c:pt idx="8893">
                  <c:v>493.61715757332797</c:v>
                </c:pt>
                <c:pt idx="8894">
                  <c:v>493.67266383190997</c:v>
                </c:pt>
                <c:pt idx="8895">
                  <c:v>493.72817009049197</c:v>
                </c:pt>
                <c:pt idx="8896">
                  <c:v>493.78367634907499</c:v>
                </c:pt>
                <c:pt idx="8897">
                  <c:v>493.83918260765699</c:v>
                </c:pt>
                <c:pt idx="8898">
                  <c:v>493.89468886624002</c:v>
                </c:pt>
                <c:pt idx="8899">
                  <c:v>493.95019512482202</c:v>
                </c:pt>
                <c:pt idx="8900">
                  <c:v>494.00570138340402</c:v>
                </c:pt>
                <c:pt idx="8901">
                  <c:v>494.06120764198698</c:v>
                </c:pt>
                <c:pt idx="8902">
                  <c:v>494.11671390056898</c:v>
                </c:pt>
                <c:pt idx="8903">
                  <c:v>494.172220159152</c:v>
                </c:pt>
                <c:pt idx="8904">
                  <c:v>494.227726417734</c:v>
                </c:pt>
                <c:pt idx="8905">
                  <c:v>494.283232676316</c:v>
                </c:pt>
                <c:pt idx="8906">
                  <c:v>494.33873893489903</c:v>
                </c:pt>
                <c:pt idx="8907">
                  <c:v>494.39424519348103</c:v>
                </c:pt>
                <c:pt idx="8908">
                  <c:v>494.44975145206399</c:v>
                </c:pt>
                <c:pt idx="8909">
                  <c:v>494.50525771064599</c:v>
                </c:pt>
                <c:pt idx="8910">
                  <c:v>494.56076396922901</c:v>
                </c:pt>
                <c:pt idx="8911">
                  <c:v>494.61627022781101</c:v>
                </c:pt>
                <c:pt idx="8912">
                  <c:v>494.67177648639301</c:v>
                </c:pt>
                <c:pt idx="8913">
                  <c:v>494.72728274497598</c:v>
                </c:pt>
                <c:pt idx="8914">
                  <c:v>494.78278900355798</c:v>
                </c:pt>
                <c:pt idx="8915">
                  <c:v>494.838295262141</c:v>
                </c:pt>
                <c:pt idx="8916">
                  <c:v>494.893801520723</c:v>
                </c:pt>
                <c:pt idx="8917">
                  <c:v>494.949307779305</c:v>
                </c:pt>
                <c:pt idx="8918">
                  <c:v>495.00481403788802</c:v>
                </c:pt>
                <c:pt idx="8919">
                  <c:v>495.06032029647002</c:v>
                </c:pt>
                <c:pt idx="8920">
                  <c:v>495.11582655505299</c:v>
                </c:pt>
                <c:pt idx="8921">
                  <c:v>495.17133281363499</c:v>
                </c:pt>
                <c:pt idx="8922">
                  <c:v>495.22683907221699</c:v>
                </c:pt>
                <c:pt idx="8923">
                  <c:v>495.28234533080001</c:v>
                </c:pt>
                <c:pt idx="8924">
                  <c:v>495.33785158938201</c:v>
                </c:pt>
                <c:pt idx="8925">
                  <c:v>495.39335784796498</c:v>
                </c:pt>
                <c:pt idx="8926">
                  <c:v>495.44886410654698</c:v>
                </c:pt>
                <c:pt idx="8927">
                  <c:v>495.50437036512898</c:v>
                </c:pt>
                <c:pt idx="8928">
                  <c:v>495.559876623712</c:v>
                </c:pt>
                <c:pt idx="8929">
                  <c:v>495.615382882294</c:v>
                </c:pt>
                <c:pt idx="8930">
                  <c:v>495.67088914087702</c:v>
                </c:pt>
                <c:pt idx="8931">
                  <c:v>495.72639539945902</c:v>
                </c:pt>
                <c:pt idx="8932">
                  <c:v>495.78190165804102</c:v>
                </c:pt>
                <c:pt idx="8933">
                  <c:v>495.83740791662399</c:v>
                </c:pt>
                <c:pt idx="8934">
                  <c:v>495.89291417520599</c:v>
                </c:pt>
                <c:pt idx="8935">
                  <c:v>495.94842043378901</c:v>
                </c:pt>
                <c:pt idx="8936">
                  <c:v>496.00392669237101</c:v>
                </c:pt>
                <c:pt idx="8937">
                  <c:v>496.05943295095301</c:v>
                </c:pt>
                <c:pt idx="8938">
                  <c:v>496.11493920953598</c:v>
                </c:pt>
                <c:pt idx="8939">
                  <c:v>496.17044546811798</c:v>
                </c:pt>
                <c:pt idx="8940">
                  <c:v>496.225951726701</c:v>
                </c:pt>
                <c:pt idx="8941">
                  <c:v>496.281457985283</c:v>
                </c:pt>
                <c:pt idx="8942">
                  <c:v>496.336964243865</c:v>
                </c:pt>
                <c:pt idx="8943">
                  <c:v>496.39247050244802</c:v>
                </c:pt>
                <c:pt idx="8944">
                  <c:v>496.44797676103002</c:v>
                </c:pt>
                <c:pt idx="8945">
                  <c:v>496.50348301961299</c:v>
                </c:pt>
                <c:pt idx="8946">
                  <c:v>496.55898927819499</c:v>
                </c:pt>
                <c:pt idx="8947">
                  <c:v>496.61449553677801</c:v>
                </c:pt>
                <c:pt idx="8948">
                  <c:v>496.67000179536001</c:v>
                </c:pt>
                <c:pt idx="8949">
                  <c:v>496.72550805394201</c:v>
                </c:pt>
                <c:pt idx="8950">
                  <c:v>496.78101431252497</c:v>
                </c:pt>
                <c:pt idx="8951">
                  <c:v>496.83652057110697</c:v>
                </c:pt>
                <c:pt idx="8952">
                  <c:v>496.89202682969</c:v>
                </c:pt>
                <c:pt idx="8953">
                  <c:v>496.947533088272</c:v>
                </c:pt>
                <c:pt idx="8954">
                  <c:v>497.003039346854</c:v>
                </c:pt>
                <c:pt idx="8955">
                  <c:v>497.05854560543702</c:v>
                </c:pt>
                <c:pt idx="8956">
                  <c:v>497.11405186401902</c:v>
                </c:pt>
                <c:pt idx="8957">
                  <c:v>497.16955812260198</c:v>
                </c:pt>
                <c:pt idx="8958">
                  <c:v>497.22506438118398</c:v>
                </c:pt>
                <c:pt idx="8959">
                  <c:v>497.28057063976598</c:v>
                </c:pt>
                <c:pt idx="8960">
                  <c:v>497.33607689834901</c:v>
                </c:pt>
                <c:pt idx="8961">
                  <c:v>497.39158315693101</c:v>
                </c:pt>
                <c:pt idx="8962">
                  <c:v>497.44708941551397</c:v>
                </c:pt>
                <c:pt idx="8963">
                  <c:v>497.50259567409603</c:v>
                </c:pt>
                <c:pt idx="8964">
                  <c:v>497.55810193267803</c:v>
                </c:pt>
                <c:pt idx="8965">
                  <c:v>497.61360819126099</c:v>
                </c:pt>
                <c:pt idx="8966">
                  <c:v>497.66911444984299</c:v>
                </c:pt>
                <c:pt idx="8967">
                  <c:v>497.72462070842602</c:v>
                </c:pt>
                <c:pt idx="8968">
                  <c:v>497.78012696700802</c:v>
                </c:pt>
                <c:pt idx="8969">
                  <c:v>497.83563322559002</c:v>
                </c:pt>
                <c:pt idx="8970">
                  <c:v>497.89113948417298</c:v>
                </c:pt>
                <c:pt idx="8971">
                  <c:v>497.94664574275498</c:v>
                </c:pt>
                <c:pt idx="8972">
                  <c:v>498.002152001338</c:v>
                </c:pt>
                <c:pt idx="8973">
                  <c:v>498.05765825992</c:v>
                </c:pt>
                <c:pt idx="8974">
                  <c:v>498.113164518502</c:v>
                </c:pt>
                <c:pt idx="8975">
                  <c:v>498.16867077708503</c:v>
                </c:pt>
                <c:pt idx="8976">
                  <c:v>498.22417703566703</c:v>
                </c:pt>
                <c:pt idx="8977">
                  <c:v>498.27968329424999</c:v>
                </c:pt>
                <c:pt idx="8978">
                  <c:v>498.33518955283199</c:v>
                </c:pt>
                <c:pt idx="8979">
                  <c:v>498.39069581141399</c:v>
                </c:pt>
                <c:pt idx="8980">
                  <c:v>498.44620206999701</c:v>
                </c:pt>
                <c:pt idx="8981">
                  <c:v>498.50170832857901</c:v>
                </c:pt>
                <c:pt idx="8982">
                  <c:v>498.55721458716198</c:v>
                </c:pt>
                <c:pt idx="8983">
                  <c:v>498.61272084574398</c:v>
                </c:pt>
                <c:pt idx="8984">
                  <c:v>498.66822710432598</c:v>
                </c:pt>
                <c:pt idx="8985">
                  <c:v>498.723733362909</c:v>
                </c:pt>
                <c:pt idx="8986">
                  <c:v>498.779239621491</c:v>
                </c:pt>
                <c:pt idx="8987">
                  <c:v>498.83474588007402</c:v>
                </c:pt>
                <c:pt idx="8988">
                  <c:v>498.89025213865602</c:v>
                </c:pt>
                <c:pt idx="8989">
                  <c:v>498.94575839723802</c:v>
                </c:pt>
                <c:pt idx="8990">
                  <c:v>499.00126465582099</c:v>
                </c:pt>
                <c:pt idx="8991">
                  <c:v>499.05677091440299</c:v>
                </c:pt>
                <c:pt idx="8992">
                  <c:v>499.11227717298601</c:v>
                </c:pt>
                <c:pt idx="8993">
                  <c:v>499.16778343156801</c:v>
                </c:pt>
                <c:pt idx="8994">
                  <c:v>499.22328969015098</c:v>
                </c:pt>
                <c:pt idx="8995">
                  <c:v>499.27879594873298</c:v>
                </c:pt>
                <c:pt idx="8996">
                  <c:v>499.33430220731498</c:v>
                </c:pt>
                <c:pt idx="8997">
                  <c:v>499.389808465898</c:v>
                </c:pt>
                <c:pt idx="8998">
                  <c:v>499.44531472448</c:v>
                </c:pt>
                <c:pt idx="8999">
                  <c:v>499.50082098306302</c:v>
                </c:pt>
                <c:pt idx="9000">
                  <c:v>499.55632724164502</c:v>
                </c:pt>
                <c:pt idx="9001">
                  <c:v>499.61183350022702</c:v>
                </c:pt>
                <c:pt idx="9002">
                  <c:v>499.66733975880999</c:v>
                </c:pt>
                <c:pt idx="9003">
                  <c:v>499.72284601739199</c:v>
                </c:pt>
                <c:pt idx="9004">
                  <c:v>499.77835227597501</c:v>
                </c:pt>
                <c:pt idx="9005">
                  <c:v>499.83385853455701</c:v>
                </c:pt>
                <c:pt idx="9006">
                  <c:v>499.88936479313901</c:v>
                </c:pt>
                <c:pt idx="9007">
                  <c:v>499.94487105172198</c:v>
                </c:pt>
                <c:pt idx="9008">
                  <c:v>500.00037731030397</c:v>
                </c:pt>
              </c:numCache>
            </c:numRef>
          </c:xVal>
          <c:yVal>
            <c:numRef>
              <c:f>'углы oxy'!$B$2:$MHN$2</c:f>
              <c:numCache>
                <c:formatCode>General</c:formatCode>
                <c:ptCount val="9009"/>
                <c:pt idx="0">
                  <c:v>29.861007708806898</c:v>
                </c:pt>
                <c:pt idx="1">
                  <c:v>29.861008408775501</c:v>
                </c:pt>
                <c:pt idx="2">
                  <c:v>29.861009338293599</c:v>
                </c:pt>
                <c:pt idx="3">
                  <c:v>29.861010364588999</c:v>
                </c:pt>
                <c:pt idx="4">
                  <c:v>29.861011452107999</c:v>
                </c:pt>
                <c:pt idx="5">
                  <c:v>29.8610125750095</c:v>
                </c:pt>
                <c:pt idx="6">
                  <c:v>29.861013713332898</c:v>
                </c:pt>
                <c:pt idx="7">
                  <c:v>29.861014854598199</c:v>
                </c:pt>
                <c:pt idx="8">
                  <c:v>29.861015991586701</c:v>
                </c:pt>
                <c:pt idx="9">
                  <c:v>29.8610171186243</c:v>
                </c:pt>
                <c:pt idx="10">
                  <c:v>29.8610182147833</c:v>
                </c:pt>
                <c:pt idx="11">
                  <c:v>29.861019257034901</c:v>
                </c:pt>
                <c:pt idx="12">
                  <c:v>29.8610202007434</c:v>
                </c:pt>
                <c:pt idx="13">
                  <c:v>29.861020974627799</c:v>
                </c:pt>
                <c:pt idx="14">
                  <c:v>29.861021490653901</c:v>
                </c:pt>
                <c:pt idx="15">
                  <c:v>29.861021631087599</c:v>
                </c:pt>
                <c:pt idx="16">
                  <c:v>29.861021264889899</c:v>
                </c:pt>
                <c:pt idx="17">
                  <c:v>29.861020248370998</c:v>
                </c:pt>
                <c:pt idx="18">
                  <c:v>29.861018474370599</c:v>
                </c:pt>
                <c:pt idx="19">
                  <c:v>29.861015873229999</c:v>
                </c:pt>
                <c:pt idx="20">
                  <c:v>29.861012461341399</c:v>
                </c:pt>
                <c:pt idx="21">
                  <c:v>29.861008337948299</c:v>
                </c:pt>
                <c:pt idx="22">
                  <c:v>29.8610037065699</c:v>
                </c:pt>
                <c:pt idx="23">
                  <c:v>29.860998854245398</c:v>
                </c:pt>
                <c:pt idx="24">
                  <c:v>29.860994154133</c:v>
                </c:pt>
                <c:pt idx="25">
                  <c:v>29.860990016093002</c:v>
                </c:pt>
                <c:pt idx="26">
                  <c:v>29.8609868239019</c:v>
                </c:pt>
                <c:pt idx="27">
                  <c:v>29.860984963736001</c:v>
                </c:pt>
                <c:pt idx="28">
                  <c:v>29.860984727840499</c:v>
                </c:pt>
                <c:pt idx="29">
                  <c:v>29.860986302190899</c:v>
                </c:pt>
                <c:pt idx="30">
                  <c:v>29.8609897838694</c:v>
                </c:pt>
                <c:pt idx="31">
                  <c:v>29.860995117680801</c:v>
                </c:pt>
                <c:pt idx="32">
                  <c:v>29.8610021712968</c:v>
                </c:pt>
                <c:pt idx="33">
                  <c:v>29.861010731624599</c:v>
                </c:pt>
                <c:pt idx="34">
                  <c:v>29.861020492292401</c:v>
                </c:pt>
                <c:pt idx="35">
                  <c:v>29.861031150117899</c:v>
                </c:pt>
                <c:pt idx="36">
                  <c:v>29.861042400113799</c:v>
                </c:pt>
                <c:pt idx="37">
                  <c:v>29.861053936651601</c:v>
                </c:pt>
                <c:pt idx="38">
                  <c:v>29.861065500366301</c:v>
                </c:pt>
                <c:pt idx="39">
                  <c:v>29.861076891104499</c:v>
                </c:pt>
                <c:pt idx="40">
                  <c:v>29.861087928361599</c:v>
                </c:pt>
                <c:pt idx="41">
                  <c:v>29.861098513542199</c:v>
                </c:pt>
                <c:pt idx="42">
                  <c:v>29.861108572301902</c:v>
                </c:pt>
                <c:pt idx="43">
                  <c:v>29.861118061106101</c:v>
                </c:pt>
                <c:pt idx="44">
                  <c:v>29.8611269707594</c:v>
                </c:pt>
                <c:pt idx="45">
                  <c:v>29.861135313353898</c:v>
                </c:pt>
                <c:pt idx="46">
                  <c:v>29.861143118378699</c:v>
                </c:pt>
                <c:pt idx="47">
                  <c:v>29.861150436910201</c:v>
                </c:pt>
                <c:pt idx="48">
                  <c:v>29.861157321658801</c:v>
                </c:pt>
                <c:pt idx="49">
                  <c:v>29.861163839216299</c:v>
                </c:pt>
                <c:pt idx="50">
                  <c:v>29.861170053329399</c:v>
                </c:pt>
                <c:pt idx="51">
                  <c:v>29.8611760332216</c:v>
                </c:pt>
                <c:pt idx="52">
                  <c:v>29.861181855330599</c:v>
                </c:pt>
                <c:pt idx="53">
                  <c:v>29.861187581457699</c:v>
                </c:pt>
                <c:pt idx="54">
                  <c:v>29.8611932785577</c:v>
                </c:pt>
                <c:pt idx="55">
                  <c:v>29.8611989885155</c:v>
                </c:pt>
                <c:pt idx="56">
                  <c:v>29.861204750064498</c:v>
                </c:pt>
                <c:pt idx="57">
                  <c:v>29.861210594207101</c:v>
                </c:pt>
                <c:pt idx="58">
                  <c:v>29.861216535987399</c:v>
                </c:pt>
                <c:pt idx="59">
                  <c:v>29.861222579286</c:v>
                </c:pt>
                <c:pt idx="60">
                  <c:v>29.861228738361898</c:v>
                </c:pt>
                <c:pt idx="61">
                  <c:v>29.861235020934799</c:v>
                </c:pt>
                <c:pt idx="62">
                  <c:v>29.861241431800501</c:v>
                </c:pt>
                <c:pt idx="63">
                  <c:v>29.861247971035201</c:v>
                </c:pt>
                <c:pt idx="64">
                  <c:v>29.861254634018401</c:v>
                </c:pt>
                <c:pt idx="65">
                  <c:v>29.861261416193699</c:v>
                </c:pt>
                <c:pt idx="66">
                  <c:v>29.8612682944709</c:v>
                </c:pt>
                <c:pt idx="67">
                  <c:v>29.861275248278901</c:v>
                </c:pt>
                <c:pt idx="68">
                  <c:v>29.861282267739899</c:v>
                </c:pt>
                <c:pt idx="69">
                  <c:v>29.861289354396899</c:v>
                </c:pt>
                <c:pt idx="70">
                  <c:v>29.861296542715198</c:v>
                </c:pt>
                <c:pt idx="71">
                  <c:v>29.861303891999</c:v>
                </c:pt>
                <c:pt idx="72">
                  <c:v>29.8613114997524</c:v>
                </c:pt>
                <c:pt idx="73">
                  <c:v>29.861319488753601</c:v>
                </c:pt>
                <c:pt idx="74">
                  <c:v>29.861327971204801</c:v>
                </c:pt>
                <c:pt idx="75">
                  <c:v>29.8613370585871</c:v>
                </c:pt>
                <c:pt idx="76">
                  <c:v>29.861346801039101</c:v>
                </c:pt>
                <c:pt idx="77">
                  <c:v>29.8613571848162</c:v>
                </c:pt>
                <c:pt idx="78">
                  <c:v>29.861368094636799</c:v>
                </c:pt>
                <c:pt idx="79">
                  <c:v>29.8613793278797</c:v>
                </c:pt>
                <c:pt idx="80">
                  <c:v>29.861390584558599</c:v>
                </c:pt>
                <c:pt idx="81">
                  <c:v>29.861401461198</c:v>
                </c:pt>
                <c:pt idx="82">
                  <c:v>29.861411504728899</c:v>
                </c:pt>
                <c:pt idx="83">
                  <c:v>29.861420219332501</c:v>
                </c:pt>
                <c:pt idx="84">
                  <c:v>29.861427120540299</c:v>
                </c:pt>
                <c:pt idx="85">
                  <c:v>29.861431771140499</c:v>
                </c:pt>
                <c:pt idx="86">
                  <c:v>29.861433817962102</c:v>
                </c:pt>
                <c:pt idx="87">
                  <c:v>29.8614329914063</c:v>
                </c:pt>
                <c:pt idx="88">
                  <c:v>29.8614291616312</c:v>
                </c:pt>
                <c:pt idx="89">
                  <c:v>29.861422306887999</c:v>
                </c:pt>
                <c:pt idx="90">
                  <c:v>29.8614125415343</c:v>
                </c:pt>
                <c:pt idx="91">
                  <c:v>29.861400079057798</c:v>
                </c:pt>
                <c:pt idx="92">
                  <c:v>29.861385237159201</c:v>
                </c:pt>
                <c:pt idx="93">
                  <c:v>29.8613683734755</c:v>
                </c:pt>
                <c:pt idx="94">
                  <c:v>29.861349907107002</c:v>
                </c:pt>
                <c:pt idx="95">
                  <c:v>29.8613302799846</c:v>
                </c:pt>
                <c:pt idx="96">
                  <c:v>29.8613099513632</c:v>
                </c:pt>
                <c:pt idx="97">
                  <c:v>29.861289344143099</c:v>
                </c:pt>
                <c:pt idx="98">
                  <c:v>29.861268882694599</c:v>
                </c:pt>
                <c:pt idx="99">
                  <c:v>29.861248938045499</c:v>
                </c:pt>
                <c:pt idx="100">
                  <c:v>29.861229823839601</c:v>
                </c:pt>
                <c:pt idx="101">
                  <c:v>29.861211807672198</c:v>
                </c:pt>
                <c:pt idx="102">
                  <c:v>29.861195074808599</c:v>
                </c:pt>
                <c:pt idx="103">
                  <c:v>29.861179752569502</c:v>
                </c:pt>
                <c:pt idx="104">
                  <c:v>29.8611658430769</c:v>
                </c:pt>
                <c:pt idx="105">
                  <c:v>29.861153312155899</c:v>
                </c:pt>
                <c:pt idx="106">
                  <c:v>29.8611420367791</c:v>
                </c:pt>
                <c:pt idx="107">
                  <c:v>29.861131845622801</c:v>
                </c:pt>
                <c:pt idx="108">
                  <c:v>29.861122538422499</c:v>
                </c:pt>
                <c:pt idx="109">
                  <c:v>29.8611139063125</c:v>
                </c:pt>
                <c:pt idx="110">
                  <c:v>29.8611057710648</c:v>
                </c:pt>
                <c:pt idx="111">
                  <c:v>29.8610980049116</c:v>
                </c:pt>
                <c:pt idx="112">
                  <c:v>29.861090558447</c:v>
                </c:pt>
                <c:pt idx="113">
                  <c:v>29.861083460113999</c:v>
                </c:pt>
                <c:pt idx="114">
                  <c:v>29.861076816096599</c:v>
                </c:pt>
                <c:pt idx="115">
                  <c:v>29.861070792384002</c:v>
                </c:pt>
                <c:pt idx="116">
                  <c:v>29.8610655943897</c:v>
                </c:pt>
                <c:pt idx="117">
                  <c:v>29.8610614246222</c:v>
                </c:pt>
                <c:pt idx="118">
                  <c:v>29.861058496904501</c:v>
                </c:pt>
                <c:pt idx="119">
                  <c:v>29.861057010284199</c:v>
                </c:pt>
                <c:pt idx="120">
                  <c:v>29.861057151752</c:v>
                </c:pt>
                <c:pt idx="121">
                  <c:v>29.861059083828</c:v>
                </c:pt>
                <c:pt idx="122">
                  <c:v>29.8610629605367</c:v>
                </c:pt>
                <c:pt idx="123">
                  <c:v>29.861068903374299</c:v>
                </c:pt>
                <c:pt idx="124">
                  <c:v>29.861076976575799</c:v>
                </c:pt>
                <c:pt idx="125">
                  <c:v>29.861087219208901</c:v>
                </c:pt>
                <c:pt idx="126">
                  <c:v>29.8610996084563</c:v>
                </c:pt>
                <c:pt idx="127">
                  <c:v>29.861114076063</c:v>
                </c:pt>
                <c:pt idx="128">
                  <c:v>29.861130499173601</c:v>
                </c:pt>
                <c:pt idx="129">
                  <c:v>29.861148739777999</c:v>
                </c:pt>
                <c:pt idx="130">
                  <c:v>29.861168630367899</c:v>
                </c:pt>
                <c:pt idx="131">
                  <c:v>29.8611900138126</c:v>
                </c:pt>
                <c:pt idx="132">
                  <c:v>29.861212739768401</c:v>
                </c:pt>
                <c:pt idx="133">
                  <c:v>29.861236675217999</c:v>
                </c:pt>
                <c:pt idx="134">
                  <c:v>29.8612617285083</c:v>
                </c:pt>
                <c:pt idx="135">
                  <c:v>29.861287858581498</c:v>
                </c:pt>
                <c:pt idx="136">
                  <c:v>29.861315084747702</c:v>
                </c:pt>
                <c:pt idx="137">
                  <c:v>29.861343489969698</c:v>
                </c:pt>
                <c:pt idx="138">
                  <c:v>29.861373241353601</c:v>
                </c:pt>
                <c:pt idx="139">
                  <c:v>29.8614045756145</c:v>
                </c:pt>
                <c:pt idx="140">
                  <c:v>29.861437788622499</c:v>
                </c:pt>
                <c:pt idx="141">
                  <c:v>29.861473212605802</c:v>
                </c:pt>
                <c:pt idx="142">
                  <c:v>29.8615111990797</c:v>
                </c:pt>
                <c:pt idx="143">
                  <c:v>29.861552069923501</c:v>
                </c:pt>
                <c:pt idx="144">
                  <c:v>29.861596086067799</c:v>
                </c:pt>
                <c:pt idx="145">
                  <c:v>29.861643431331</c:v>
                </c:pt>
                <c:pt idx="146">
                  <c:v>29.8616941657213</c:v>
                </c:pt>
                <c:pt idx="147">
                  <c:v>29.8617482041426</c:v>
                </c:pt>
                <c:pt idx="148">
                  <c:v>29.861805324493201</c:v>
                </c:pt>
                <c:pt idx="149">
                  <c:v>29.8618651594916</c:v>
                </c:pt>
                <c:pt idx="150">
                  <c:v>29.861927212475901</c:v>
                </c:pt>
                <c:pt idx="151">
                  <c:v>29.8619908883127</c:v>
                </c:pt>
                <c:pt idx="152">
                  <c:v>29.8620555207726</c:v>
                </c:pt>
                <c:pt idx="153">
                  <c:v>29.862120433861399</c:v>
                </c:pt>
                <c:pt idx="154">
                  <c:v>29.862184947643101</c:v>
                </c:pt>
                <c:pt idx="155">
                  <c:v>29.862248444271401</c:v>
                </c:pt>
                <c:pt idx="156">
                  <c:v>29.862310401448401</c:v>
                </c:pt>
                <c:pt idx="157">
                  <c:v>29.8623703938562</c:v>
                </c:pt>
                <c:pt idx="158">
                  <c:v>29.8624281383109</c:v>
                </c:pt>
                <c:pt idx="159">
                  <c:v>29.862483477713301</c:v>
                </c:pt>
                <c:pt idx="160">
                  <c:v>29.862536339252198</c:v>
                </c:pt>
                <c:pt idx="161">
                  <c:v>29.8625867512946</c:v>
                </c:pt>
                <c:pt idx="162">
                  <c:v>29.862634797279799</c:v>
                </c:pt>
                <c:pt idx="163">
                  <c:v>29.862680582937301</c:v>
                </c:pt>
                <c:pt idx="164">
                  <c:v>29.862724229985702</c:v>
                </c:pt>
                <c:pt idx="165">
                  <c:v>29.862765807677999</c:v>
                </c:pt>
                <c:pt idx="166">
                  <c:v>29.862805321108599</c:v>
                </c:pt>
                <c:pt idx="167">
                  <c:v>29.862842694264501</c:v>
                </c:pt>
                <c:pt idx="168">
                  <c:v>29.862877745863599</c:v>
                </c:pt>
                <c:pt idx="169">
                  <c:v>29.862910190723099</c:v>
                </c:pt>
                <c:pt idx="170">
                  <c:v>29.862939680810001</c:v>
                </c:pt>
                <c:pt idx="171">
                  <c:v>29.862965817316901</c:v>
                </c:pt>
                <c:pt idx="172">
                  <c:v>29.862988211630501</c:v>
                </c:pt>
                <c:pt idx="173">
                  <c:v>29.8630064959432</c:v>
                </c:pt>
                <c:pt idx="174">
                  <c:v>29.863020376287299</c:v>
                </c:pt>
                <c:pt idx="175">
                  <c:v>29.863029631208001</c:v>
                </c:pt>
                <c:pt idx="176">
                  <c:v>29.863034161718701</c:v>
                </c:pt>
                <c:pt idx="177">
                  <c:v>29.863033936373</c:v>
                </c:pt>
                <c:pt idx="178">
                  <c:v>29.863029020940601</c:v>
                </c:pt>
                <c:pt idx="179">
                  <c:v>29.863019565374699</c:v>
                </c:pt>
                <c:pt idx="180">
                  <c:v>29.8630057760369</c:v>
                </c:pt>
                <c:pt idx="181">
                  <c:v>29.862987898451198</c:v>
                </c:pt>
                <c:pt idx="182">
                  <c:v>29.862966219438899</c:v>
                </c:pt>
                <c:pt idx="183">
                  <c:v>29.8629410657515</c:v>
                </c:pt>
                <c:pt idx="184">
                  <c:v>29.862912771546299</c:v>
                </c:pt>
                <c:pt idx="185">
                  <c:v>29.862881745435502</c:v>
                </c:pt>
                <c:pt idx="186">
                  <c:v>29.8628484353349</c:v>
                </c:pt>
                <c:pt idx="187">
                  <c:v>29.862813302546201</c:v>
                </c:pt>
                <c:pt idx="188">
                  <c:v>29.862776864005902</c:v>
                </c:pt>
                <c:pt idx="189">
                  <c:v>29.8627396513835</c:v>
                </c:pt>
                <c:pt idx="190">
                  <c:v>29.862702158280001</c:v>
                </c:pt>
                <c:pt idx="191">
                  <c:v>29.862664863537798</c:v>
                </c:pt>
                <c:pt idx="192">
                  <c:v>29.8626281674577</c:v>
                </c:pt>
                <c:pt idx="193">
                  <c:v>29.8625923668145</c:v>
                </c:pt>
                <c:pt idx="194">
                  <c:v>29.8625576780233</c:v>
                </c:pt>
                <c:pt idx="195">
                  <c:v>29.862524146310601</c:v>
                </c:pt>
                <c:pt idx="196">
                  <c:v>29.8624916225343</c:v>
                </c:pt>
                <c:pt idx="197">
                  <c:v>29.862459710892502</c:v>
                </c:pt>
                <c:pt idx="198">
                  <c:v>29.862427783009601</c:v>
                </c:pt>
                <c:pt idx="199">
                  <c:v>29.862394991639199</c:v>
                </c:pt>
                <c:pt idx="200">
                  <c:v>29.862360398695198</c:v>
                </c:pt>
                <c:pt idx="201">
                  <c:v>29.8623231221958</c:v>
                </c:pt>
                <c:pt idx="202">
                  <c:v>29.862282508988098</c:v>
                </c:pt>
                <c:pt idx="203">
                  <c:v>29.862238272737301</c:v>
                </c:pt>
                <c:pt idx="204">
                  <c:v>29.862190591252901</c:v>
                </c:pt>
                <c:pt idx="205">
                  <c:v>29.862140099792398</c:v>
                </c:pt>
                <c:pt idx="206">
                  <c:v>29.862087786014801</c:v>
                </c:pt>
                <c:pt idx="207">
                  <c:v>29.862034906498899</c:v>
                </c:pt>
                <c:pt idx="208">
                  <c:v>29.861982847426201</c:v>
                </c:pt>
                <c:pt idx="209">
                  <c:v>29.8619330133108</c:v>
                </c:pt>
                <c:pt idx="210">
                  <c:v>29.861886733997999</c:v>
                </c:pt>
                <c:pt idx="211">
                  <c:v>29.861845134966199</c:v>
                </c:pt>
                <c:pt idx="212">
                  <c:v>29.861809090402701</c:v>
                </c:pt>
                <c:pt idx="213">
                  <c:v>29.861779138745302</c:v>
                </c:pt>
                <c:pt idx="214">
                  <c:v>29.861755515456</c:v>
                </c:pt>
                <c:pt idx="215">
                  <c:v>29.861738196174102</c:v>
                </c:pt>
                <c:pt idx="216">
                  <c:v>29.861726903950402</c:v>
                </c:pt>
                <c:pt idx="217">
                  <c:v>29.861721070086901</c:v>
                </c:pt>
                <c:pt idx="218">
                  <c:v>29.8617197625471</c:v>
                </c:pt>
                <c:pt idx="219">
                  <c:v>29.861721520712599</c:v>
                </c:pt>
                <c:pt idx="220">
                  <c:v>29.8617243375604</c:v>
                </c:pt>
                <c:pt idx="221">
                  <c:v>29.861725714519899</c:v>
                </c:pt>
                <c:pt idx="222">
                  <c:v>29.8617229650037</c:v>
                </c:pt>
                <c:pt idx="223">
                  <c:v>29.861713565224601</c:v>
                </c:pt>
                <c:pt idx="224">
                  <c:v>29.8616954663479</c:v>
                </c:pt>
                <c:pt idx="225">
                  <c:v>29.861667278434801</c:v>
                </c:pt>
                <c:pt idx="226">
                  <c:v>29.861628238886201</c:v>
                </c:pt>
                <c:pt idx="227">
                  <c:v>29.861577981691799</c:v>
                </c:pt>
                <c:pt idx="228">
                  <c:v>29.861516321813799</c:v>
                </c:pt>
                <c:pt idx="229">
                  <c:v>29.861442965502501</c:v>
                </c:pt>
                <c:pt idx="230">
                  <c:v>29.8613574237012</c:v>
                </c:pt>
                <c:pt idx="231">
                  <c:v>29.861258902123001</c:v>
                </c:pt>
                <c:pt idx="232">
                  <c:v>29.861146256716399</c:v>
                </c:pt>
                <c:pt idx="233">
                  <c:v>29.861017968801701</c:v>
                </c:pt>
                <c:pt idx="234">
                  <c:v>29.860872245506599</c:v>
                </c:pt>
                <c:pt idx="235">
                  <c:v>29.860707332685202</c:v>
                </c:pt>
                <c:pt idx="236">
                  <c:v>29.860521920961801</c:v>
                </c:pt>
                <c:pt idx="237">
                  <c:v>29.860315663732798</c:v>
                </c:pt>
                <c:pt idx="238">
                  <c:v>29.860089434849701</c:v>
                </c:pt>
                <c:pt idx="239">
                  <c:v>29.859845267549101</c:v>
                </c:pt>
                <c:pt idx="240">
                  <c:v>29.859585887287501</c:v>
                </c:pt>
                <c:pt idx="241">
                  <c:v>29.859313768457401</c:v>
                </c:pt>
                <c:pt idx="242">
                  <c:v>29.859030287054001</c:v>
                </c:pt>
                <c:pt idx="243">
                  <c:v>29.858735248447399</c:v>
                </c:pt>
                <c:pt idx="244">
                  <c:v>29.858427150029101</c:v>
                </c:pt>
                <c:pt idx="245">
                  <c:v>29.858103998225602</c:v>
                </c:pt>
                <c:pt idx="246">
                  <c:v>29.857763988461201</c:v>
                </c:pt>
                <c:pt idx="247">
                  <c:v>29.857405685696801</c:v>
                </c:pt>
                <c:pt idx="248">
                  <c:v>29.857027658800099</c:v>
                </c:pt>
                <c:pt idx="249">
                  <c:v>29.8566281441088</c:v>
                </c:pt>
                <c:pt idx="250">
                  <c:v>29.856205267595499</c:v>
                </c:pt>
                <c:pt idx="251">
                  <c:v>29.8557575042617</c:v>
                </c:pt>
                <c:pt idx="252">
                  <c:v>29.855283927893002</c:v>
                </c:pt>
                <c:pt idx="253">
                  <c:v>29.854784070830402</c:v>
                </c:pt>
                <c:pt idx="254">
                  <c:v>29.854257898096201</c:v>
                </c:pt>
                <c:pt idx="255">
                  <c:v>29.853705904139801</c:v>
                </c:pt>
                <c:pt idx="256">
                  <c:v>29.8531290742444</c:v>
                </c:pt>
                <c:pt idx="257">
                  <c:v>29.852528795468299</c:v>
                </c:pt>
                <c:pt idx="258">
                  <c:v>29.8519069360879</c:v>
                </c:pt>
                <c:pt idx="259">
                  <c:v>29.851266133634301</c:v>
                </c:pt>
                <c:pt idx="260">
                  <c:v>29.850609894499399</c:v>
                </c:pt>
                <c:pt idx="261">
                  <c:v>29.8499427294695</c:v>
                </c:pt>
                <c:pt idx="262">
                  <c:v>29.849270201829199</c:v>
                </c:pt>
                <c:pt idx="263">
                  <c:v>29.84859821429</c:v>
                </c:pt>
                <c:pt idx="264">
                  <c:v>29.847932236169601</c:v>
                </c:pt>
                <c:pt idx="265">
                  <c:v>29.847277928763599</c:v>
                </c:pt>
                <c:pt idx="266">
                  <c:v>29.846642628195099</c:v>
                </c:pt>
                <c:pt idx="267">
                  <c:v>29.846035805509299</c:v>
                </c:pt>
                <c:pt idx="268">
                  <c:v>29.845469040706899</c:v>
                </c:pt>
                <c:pt idx="269">
                  <c:v>29.8449558780949</c:v>
                </c:pt>
                <c:pt idx="270">
                  <c:v>29.844510335075601</c:v>
                </c:pt>
                <c:pt idx="271">
                  <c:v>29.844145914374099</c:v>
                </c:pt>
                <c:pt idx="272">
                  <c:v>29.843876639692699</c:v>
                </c:pt>
                <c:pt idx="273">
                  <c:v>29.843717383512399</c:v>
                </c:pt>
                <c:pt idx="274">
                  <c:v>29.843683569855902</c:v>
                </c:pt>
                <c:pt idx="275">
                  <c:v>29.843789131958999</c:v>
                </c:pt>
                <c:pt idx="276">
                  <c:v>29.844043794394398</c:v>
                </c:pt>
                <c:pt idx="277">
                  <c:v>29.8444569991278</c:v>
                </c:pt>
                <c:pt idx="278">
                  <c:v>29.8450432139954</c:v>
                </c:pt>
                <c:pt idx="279">
                  <c:v>29.845816999124199</c:v>
                </c:pt>
                <c:pt idx="280">
                  <c:v>29.8467899674515</c:v>
                </c:pt>
                <c:pt idx="281">
                  <c:v>29.847967310872001</c:v>
                </c:pt>
                <c:pt idx="282">
                  <c:v>29.849346629671299</c:v>
                </c:pt>
                <c:pt idx="283">
                  <c:v>29.850930912945898</c:v>
                </c:pt>
                <c:pt idx="284">
                  <c:v>29.8527188936174</c:v>
                </c:pt>
                <c:pt idx="285">
                  <c:v>29.854713564618599</c:v>
                </c:pt>
                <c:pt idx="286">
                  <c:v>29.856930037776401</c:v>
                </c:pt>
                <c:pt idx="287">
                  <c:v>29.8593617826692</c:v>
                </c:pt>
                <c:pt idx="288">
                  <c:v>29.861973819745302</c:v>
                </c:pt>
                <c:pt idx="289">
                  <c:v>29.8647522511951</c:v>
                </c:pt>
                <c:pt idx="290">
                  <c:v>29.8676557432237</c:v>
                </c:pt>
                <c:pt idx="291">
                  <c:v>29.870667342347499</c:v>
                </c:pt>
                <c:pt idx="292">
                  <c:v>29.873775946617801</c:v>
                </c:pt>
                <c:pt idx="293">
                  <c:v>29.876895918803498</c:v>
                </c:pt>
                <c:pt idx="294">
                  <c:v>29.8800262211169</c:v>
                </c:pt>
                <c:pt idx="295">
                  <c:v>29.8831238764757</c:v>
                </c:pt>
                <c:pt idx="296">
                  <c:v>29.886152535180798</c:v>
                </c:pt>
                <c:pt idx="297">
                  <c:v>29.888915191762301</c:v>
                </c:pt>
                <c:pt idx="298">
                  <c:v>29.891530622248599</c:v>
                </c:pt>
                <c:pt idx="299">
                  <c:v>29.893786965158299</c:v>
                </c:pt>
                <c:pt idx="300">
                  <c:v>29.895599843573599</c:v>
                </c:pt>
                <c:pt idx="301">
                  <c:v>29.896007529052699</c:v>
                </c:pt>
                <c:pt idx="302">
                  <c:v>29.895178372512401</c:v>
                </c:pt>
                <c:pt idx="303">
                  <c:v>29.894698504589702</c:v>
                </c:pt>
                <c:pt idx="304">
                  <c:v>29.894444223649</c:v>
                </c:pt>
                <c:pt idx="305">
                  <c:v>29.894295875097701</c:v>
                </c:pt>
                <c:pt idx="306">
                  <c:v>29.894198799527</c:v>
                </c:pt>
                <c:pt idx="307">
                  <c:v>29.8941254178024</c:v>
                </c:pt>
                <c:pt idx="308">
                  <c:v>29.894060131997801</c:v>
                </c:pt>
                <c:pt idx="309">
                  <c:v>29.893993488631299</c:v>
                </c:pt>
                <c:pt idx="310">
                  <c:v>29.893919534340998</c:v>
                </c:pt>
                <c:pt idx="311">
                  <c:v>29.8938344009694</c:v>
                </c:pt>
                <c:pt idx="312">
                  <c:v>29.8937356188713</c:v>
                </c:pt>
                <c:pt idx="313">
                  <c:v>29.893621602733301</c:v>
                </c:pt>
                <c:pt idx="314">
                  <c:v>29.893491404534501</c:v>
                </c:pt>
                <c:pt idx="315">
                  <c:v>29.893344521286199</c:v>
                </c:pt>
                <c:pt idx="316">
                  <c:v>29.893180747476201</c:v>
                </c:pt>
                <c:pt idx="317">
                  <c:v>29.893000109315899</c:v>
                </c:pt>
                <c:pt idx="318">
                  <c:v>29.8928027826672</c:v>
                </c:pt>
                <c:pt idx="319">
                  <c:v>29.892589071851098</c:v>
                </c:pt>
                <c:pt idx="320">
                  <c:v>29.892359354568001</c:v>
                </c:pt>
                <c:pt idx="321">
                  <c:v>29.8921140798343</c:v>
                </c:pt>
                <c:pt idx="322">
                  <c:v>29.891853732066899</c:v>
                </c:pt>
                <c:pt idx="323">
                  <c:v>29.891578838856201</c:v>
                </c:pt>
                <c:pt idx="324">
                  <c:v>29.8912899474571</c:v>
                </c:pt>
                <c:pt idx="325">
                  <c:v>29.890987610093799</c:v>
                </c:pt>
                <c:pt idx="326">
                  <c:v>29.890672399329301</c:v>
                </c:pt>
                <c:pt idx="327">
                  <c:v>29.890344887187499</c:v>
                </c:pt>
                <c:pt idx="328">
                  <c:v>29.8900056374451</c:v>
                </c:pt>
                <c:pt idx="329">
                  <c:v>29.889655225640102</c:v>
                </c:pt>
                <c:pt idx="330">
                  <c:v>29.8892941953454</c:v>
                </c:pt>
                <c:pt idx="331">
                  <c:v>29.8889230953354</c:v>
                </c:pt>
                <c:pt idx="332">
                  <c:v>29.888542414802401</c:v>
                </c:pt>
                <c:pt idx="333">
                  <c:v>29.888152649472399</c:v>
                </c:pt>
                <c:pt idx="334">
                  <c:v>29.887754216200999</c:v>
                </c:pt>
                <c:pt idx="335">
                  <c:v>29.8873475140579</c:v>
                </c:pt>
                <c:pt idx="336">
                  <c:v>29.886932891808101</c:v>
                </c:pt>
                <c:pt idx="337">
                  <c:v>29.886510657887101</c:v>
                </c:pt>
                <c:pt idx="338">
                  <c:v>29.886081069385298</c:v>
                </c:pt>
                <c:pt idx="339">
                  <c:v>29.885644354977501</c:v>
                </c:pt>
                <c:pt idx="340">
                  <c:v>29.8852007317148</c:v>
                </c:pt>
                <c:pt idx="341">
                  <c:v>29.884750387853799</c:v>
                </c:pt>
                <c:pt idx="342">
                  <c:v>29.884293499874499</c:v>
                </c:pt>
                <c:pt idx="343">
                  <c:v>29.883830259111001</c:v>
                </c:pt>
                <c:pt idx="344">
                  <c:v>29.883360856982801</c:v>
                </c:pt>
                <c:pt idx="345">
                  <c:v>29.882885505274299</c:v>
                </c:pt>
                <c:pt idx="346">
                  <c:v>29.882404441533399</c:v>
                </c:pt>
                <c:pt idx="347">
                  <c:v>29.8819179152092</c:v>
                </c:pt>
                <c:pt idx="348">
                  <c:v>29.881426209920399</c:v>
                </c:pt>
                <c:pt idx="349">
                  <c:v>29.880929622442199</c:v>
                </c:pt>
                <c:pt idx="350">
                  <c:v>29.880428501905001</c:v>
                </c:pt>
                <c:pt idx="351">
                  <c:v>29.879923192130899</c:v>
                </c:pt>
                <c:pt idx="352">
                  <c:v>29.8794140954436</c:v>
                </c:pt>
                <c:pt idx="353">
                  <c:v>29.878901622736599</c:v>
                </c:pt>
                <c:pt idx="354">
                  <c:v>29.878386220843101</c:v>
                </c:pt>
                <c:pt idx="355">
                  <c:v>29.877868363521301</c:v>
                </c:pt>
                <c:pt idx="356">
                  <c:v>29.8773485167846</c:v>
                </c:pt>
                <c:pt idx="357">
                  <c:v>29.8768271595942</c:v>
                </c:pt>
                <c:pt idx="358">
                  <c:v>29.876304753468201</c:v>
                </c:pt>
                <c:pt idx="359">
                  <c:v>29.875781754135399</c:v>
                </c:pt>
                <c:pt idx="360">
                  <c:v>29.875258562384001</c:v>
                </c:pt>
                <c:pt idx="361">
                  <c:v>29.8747355238912</c:v>
                </c:pt>
                <c:pt idx="362">
                  <c:v>29.874212926353799</c:v>
                </c:pt>
                <c:pt idx="363">
                  <c:v>29.873690994856201</c:v>
                </c:pt>
                <c:pt idx="364">
                  <c:v>29.873169870538401</c:v>
                </c:pt>
                <c:pt idx="365">
                  <c:v>29.872649628368599</c:v>
                </c:pt>
                <c:pt idx="366">
                  <c:v>29.872130265140601</c:v>
                </c:pt>
                <c:pt idx="367">
                  <c:v>29.8716117181642</c:v>
                </c:pt>
                <c:pt idx="368">
                  <c:v>29.871093885982699</c:v>
                </c:pt>
                <c:pt idx="369">
                  <c:v>29.8705766392988</c:v>
                </c:pt>
                <c:pt idx="370">
                  <c:v>29.8700598019919</c:v>
                </c:pt>
                <c:pt idx="371">
                  <c:v>29.869543247891698</c:v>
                </c:pt>
                <c:pt idx="372">
                  <c:v>29.869026846079102</c:v>
                </c:pt>
                <c:pt idx="373">
                  <c:v>29.868510533542398</c:v>
                </c:pt>
                <c:pt idx="374">
                  <c:v>29.867994279402701</c:v>
                </c:pt>
                <c:pt idx="375">
                  <c:v>29.867478143184201</c:v>
                </c:pt>
                <c:pt idx="376">
                  <c:v>29.866962277534899</c:v>
                </c:pt>
                <c:pt idx="377">
                  <c:v>29.866446903206501</c:v>
                </c:pt>
                <c:pt idx="378">
                  <c:v>29.865932321707099</c:v>
                </c:pt>
                <c:pt idx="379">
                  <c:v>29.865418893423701</c:v>
                </c:pt>
                <c:pt idx="380">
                  <c:v>29.8649070479388</c:v>
                </c:pt>
                <c:pt idx="381">
                  <c:v>29.8643972553762</c:v>
                </c:pt>
                <c:pt idx="382">
                  <c:v>29.863890011501599</c:v>
                </c:pt>
                <c:pt idx="383">
                  <c:v>29.86338585335</c:v>
                </c:pt>
                <c:pt idx="384">
                  <c:v>29.862885344626299</c:v>
                </c:pt>
                <c:pt idx="385">
                  <c:v>29.862389100954999</c:v>
                </c:pt>
                <c:pt idx="386">
                  <c:v>29.861897780227999</c:v>
                </c:pt>
                <c:pt idx="387">
                  <c:v>29.861412150302801</c:v>
                </c:pt>
                <c:pt idx="388">
                  <c:v>29.860933071489299</c:v>
                </c:pt>
                <c:pt idx="389">
                  <c:v>29.860461530454</c:v>
                </c:pt>
                <c:pt idx="390">
                  <c:v>29.859998696352399</c:v>
                </c:pt>
                <c:pt idx="391">
                  <c:v>29.8595459158261</c:v>
                </c:pt>
                <c:pt idx="392">
                  <c:v>29.859104679795301</c:v>
                </c:pt>
                <c:pt idx="393">
                  <c:v>29.858676663955698</c:v>
                </c:pt>
                <c:pt idx="394">
                  <c:v>29.858263661741098</c:v>
                </c:pt>
                <c:pt idx="395">
                  <c:v>29.857867509425599</c:v>
                </c:pt>
                <c:pt idx="396">
                  <c:v>29.8574900336471</c:v>
                </c:pt>
                <c:pt idx="397">
                  <c:v>29.8571329438413</c:v>
                </c:pt>
                <c:pt idx="398">
                  <c:v>29.856797727028301</c:v>
                </c:pt>
                <c:pt idx="399">
                  <c:v>29.856485517784598</c:v>
                </c:pt>
                <c:pt idx="400">
                  <c:v>29.856197015163499</c:v>
                </c:pt>
                <c:pt idx="401">
                  <c:v>29.855932352326899</c:v>
                </c:pt>
                <c:pt idx="402">
                  <c:v>29.855690995198199</c:v>
                </c:pt>
                <c:pt idx="403">
                  <c:v>29.8554716919793</c:v>
                </c:pt>
                <c:pt idx="404">
                  <c:v>29.855272419830001</c:v>
                </c:pt>
                <c:pt idx="405">
                  <c:v>29.855090382344901</c:v>
                </c:pt>
                <c:pt idx="406">
                  <c:v>29.854922030914999</c:v>
                </c:pt>
                <c:pt idx="407">
                  <c:v>29.854763125677099</c:v>
                </c:pt>
                <c:pt idx="408">
                  <c:v>29.8546088038105</c:v>
                </c:pt>
                <c:pt idx="409">
                  <c:v>29.854453718401199</c:v>
                </c:pt>
                <c:pt idx="410">
                  <c:v>29.854292197746101</c:v>
                </c:pt>
                <c:pt idx="411">
                  <c:v>29.854118371038499</c:v>
                </c:pt>
                <c:pt idx="412">
                  <c:v>29.853926398539102</c:v>
                </c:pt>
                <c:pt idx="413">
                  <c:v>29.8537106251746</c:v>
                </c:pt>
                <c:pt idx="414">
                  <c:v>29.853465761648501</c:v>
                </c:pt>
                <c:pt idx="415">
                  <c:v>29.853187062218002</c:v>
                </c:pt>
                <c:pt idx="416">
                  <c:v>29.852870486467101</c:v>
                </c:pt>
                <c:pt idx="417">
                  <c:v>29.852512836222001</c:v>
                </c:pt>
                <c:pt idx="418">
                  <c:v>29.8521118669216</c:v>
                </c:pt>
                <c:pt idx="419">
                  <c:v>29.851666357132501</c:v>
                </c:pt>
                <c:pt idx="420">
                  <c:v>29.851176192939899</c:v>
                </c:pt>
                <c:pt idx="421">
                  <c:v>29.850642337635101</c:v>
                </c:pt>
                <c:pt idx="422">
                  <c:v>29.850066863133399</c:v>
                </c:pt>
                <c:pt idx="423">
                  <c:v>29.849452898960401</c:v>
                </c:pt>
                <c:pt idx="424">
                  <c:v>29.848804552634501</c:v>
                </c:pt>
                <c:pt idx="425">
                  <c:v>29.848126823460198</c:v>
                </c:pt>
                <c:pt idx="426">
                  <c:v>29.847425490222601</c:v>
                </c:pt>
                <c:pt idx="427">
                  <c:v>29.8467069765201</c:v>
                </c:pt>
                <c:pt idx="428">
                  <c:v>29.845978201975399</c:v>
                </c:pt>
                <c:pt idx="429">
                  <c:v>29.845246450152501</c:v>
                </c:pt>
                <c:pt idx="430">
                  <c:v>29.844519202166801</c:v>
                </c:pt>
                <c:pt idx="431">
                  <c:v>29.843803993615499</c:v>
                </c:pt>
                <c:pt idx="432">
                  <c:v>29.8431082507946</c:v>
                </c:pt>
                <c:pt idx="433">
                  <c:v>29.8424391687515</c:v>
                </c:pt>
                <c:pt idx="434">
                  <c:v>29.841803580006999</c:v>
                </c:pt>
                <c:pt idx="435">
                  <c:v>29.841207814693099</c:v>
                </c:pt>
                <c:pt idx="436">
                  <c:v>29.840657647684498</c:v>
                </c:pt>
                <c:pt idx="437">
                  <c:v>29.840158149993101</c:v>
                </c:pt>
                <c:pt idx="438">
                  <c:v>29.839713680690799</c:v>
                </c:pt>
                <c:pt idx="439">
                  <c:v>29.8393277925185</c:v>
                </c:pt>
                <c:pt idx="440">
                  <c:v>29.839003230398198</c:v>
                </c:pt>
                <c:pt idx="441">
                  <c:v>29.8387418814862</c:v>
                </c:pt>
                <c:pt idx="442">
                  <c:v>29.8385448126018</c:v>
                </c:pt>
                <c:pt idx="443">
                  <c:v>29.838412233242099</c:v>
                </c:pt>
                <c:pt idx="444">
                  <c:v>29.8383435366102</c:v>
                </c:pt>
                <c:pt idx="445">
                  <c:v>29.838337363581001</c:v>
                </c:pt>
                <c:pt idx="446">
                  <c:v>29.8383916201403</c:v>
                </c:pt>
                <c:pt idx="447">
                  <c:v>29.8385035243187</c:v>
                </c:pt>
                <c:pt idx="448">
                  <c:v>29.838669686036798</c:v>
                </c:pt>
                <c:pt idx="449">
                  <c:v>29.838886152902099</c:v>
                </c:pt>
                <c:pt idx="450">
                  <c:v>29.8391484976549</c:v>
                </c:pt>
                <c:pt idx="451">
                  <c:v>29.839451875196399</c:v>
                </c:pt>
                <c:pt idx="452">
                  <c:v>29.8397911089295</c:v>
                </c:pt>
                <c:pt idx="453">
                  <c:v>29.840160753423199</c:v>
                </c:pt>
                <c:pt idx="454">
                  <c:v>29.840555154931899</c:v>
                </c:pt>
                <c:pt idx="455">
                  <c:v>29.840968526535701</c:v>
                </c:pt>
                <c:pt idx="456">
                  <c:v>29.841395043693399</c:v>
                </c:pt>
                <c:pt idx="457">
                  <c:v>29.841828871431201</c:v>
                </c:pt>
                <c:pt idx="458">
                  <c:v>29.842264202803101</c:v>
                </c:pt>
                <c:pt idx="459">
                  <c:v>29.842695384441001</c:v>
                </c:pt>
                <c:pt idx="460">
                  <c:v>29.8431169017956</c:v>
                </c:pt>
                <c:pt idx="461">
                  <c:v>29.843523446466801</c:v>
                </c:pt>
                <c:pt idx="462">
                  <c:v>29.843909968676201</c:v>
                </c:pt>
                <c:pt idx="463">
                  <c:v>29.8442716896012</c:v>
                </c:pt>
                <c:pt idx="464">
                  <c:v>29.844604146188999</c:v>
                </c:pt>
                <c:pt idx="465">
                  <c:v>29.8449032222752</c:v>
                </c:pt>
                <c:pt idx="466">
                  <c:v>29.845165159890598</c:v>
                </c:pt>
                <c:pt idx="467">
                  <c:v>29.845386579872901</c:v>
                </c:pt>
                <c:pt idx="468">
                  <c:v>29.8455644804835</c:v>
                </c:pt>
                <c:pt idx="469">
                  <c:v>29.845696259773899</c:v>
                </c:pt>
                <c:pt idx="470">
                  <c:v>29.845779730313001</c:v>
                </c:pt>
                <c:pt idx="471">
                  <c:v>29.845813093694399</c:v>
                </c:pt>
                <c:pt idx="472">
                  <c:v>29.845794962310201</c:v>
                </c:pt>
                <c:pt idx="473">
                  <c:v>29.845724338138499</c:v>
                </c:pt>
                <c:pt idx="474">
                  <c:v>29.845600605406201</c:v>
                </c:pt>
                <c:pt idx="475">
                  <c:v>29.845423533387699</c:v>
                </c:pt>
                <c:pt idx="476">
                  <c:v>29.845193244096901</c:v>
                </c:pt>
                <c:pt idx="477">
                  <c:v>29.844910213552399</c:v>
                </c:pt>
                <c:pt idx="478">
                  <c:v>29.844575248081998</c:v>
                </c:pt>
                <c:pt idx="479">
                  <c:v>29.844189470815699</c:v>
                </c:pt>
                <c:pt idx="480">
                  <c:v>29.8437542980502</c:v>
                </c:pt>
                <c:pt idx="481">
                  <c:v>29.843271412149399</c:v>
                </c:pt>
                <c:pt idx="482">
                  <c:v>29.842742757361499</c:v>
                </c:pt>
                <c:pt idx="483">
                  <c:v>29.842170505459698</c:v>
                </c:pt>
                <c:pt idx="484">
                  <c:v>29.841557041734401</c:v>
                </c:pt>
                <c:pt idx="485">
                  <c:v>29.8409049434633</c:v>
                </c:pt>
                <c:pt idx="486">
                  <c:v>29.840216940638602</c:v>
                </c:pt>
                <c:pt idx="487">
                  <c:v>29.839495928770202</c:v>
                </c:pt>
                <c:pt idx="488">
                  <c:v>29.838744907545799</c:v>
                </c:pt>
                <c:pt idx="489">
                  <c:v>29.837966988744402</c:v>
                </c:pt>
                <c:pt idx="490">
                  <c:v>29.837165353359399</c:v>
                </c:pt>
                <c:pt idx="491">
                  <c:v>29.836343252839001</c:v>
                </c:pt>
                <c:pt idx="492">
                  <c:v>29.8355039754912</c:v>
                </c:pt>
                <c:pt idx="493">
                  <c:v>29.834650839654401</c:v>
                </c:pt>
                <c:pt idx="494">
                  <c:v>29.833787153671899</c:v>
                </c:pt>
                <c:pt idx="495">
                  <c:v>29.832916229478901</c:v>
                </c:pt>
                <c:pt idx="496">
                  <c:v>29.832041336148599</c:v>
                </c:pt>
                <c:pt idx="497">
                  <c:v>29.831165711554501</c:v>
                </c:pt>
                <c:pt idx="498">
                  <c:v>29.830292530304401</c:v>
                </c:pt>
                <c:pt idx="499">
                  <c:v>29.8294249321801</c:v>
                </c:pt>
                <c:pt idx="500">
                  <c:v>29.8285659420564</c:v>
                </c:pt>
                <c:pt idx="501">
                  <c:v>29.8277185286675</c:v>
                </c:pt>
                <c:pt idx="502">
                  <c:v>29.826885558290002</c:v>
                </c:pt>
                <c:pt idx="503">
                  <c:v>29.826069803305501</c:v>
                </c:pt>
                <c:pt idx="504">
                  <c:v>29.825273935606699</c:v>
                </c:pt>
                <c:pt idx="505">
                  <c:v>29.824500487157099</c:v>
                </c:pt>
                <c:pt idx="506">
                  <c:v>29.823751908735399</c:v>
                </c:pt>
                <c:pt idx="507">
                  <c:v>29.823030499732699</c:v>
                </c:pt>
                <c:pt idx="508">
                  <c:v>29.8223384599711</c:v>
                </c:pt>
                <c:pt idx="509">
                  <c:v>29.821677823648301</c:v>
                </c:pt>
                <c:pt idx="510">
                  <c:v>29.821050493785201</c:v>
                </c:pt>
                <c:pt idx="511">
                  <c:v>29.820458239572801</c:v>
                </c:pt>
                <c:pt idx="512">
                  <c:v>29.819902661476998</c:v>
                </c:pt>
                <c:pt idx="513">
                  <c:v>29.819385193549198</c:v>
                </c:pt>
                <c:pt idx="514">
                  <c:v>29.818907112237198</c:v>
                </c:pt>
                <c:pt idx="515">
                  <c:v>29.818469501178701</c:v>
                </c:pt>
                <c:pt idx="516">
                  <c:v>29.8180732716745</c:v>
                </c:pt>
                <c:pt idx="517">
                  <c:v>29.8177191306462</c:v>
                </c:pt>
                <c:pt idx="518">
                  <c:v>29.817407593820299</c:v>
                </c:pt>
                <c:pt idx="519">
                  <c:v>29.817138958689899</c:v>
                </c:pt>
                <c:pt idx="520">
                  <c:v>29.816913321357699</c:v>
                </c:pt>
                <c:pt idx="521">
                  <c:v>29.816730586343802</c:v>
                </c:pt>
                <c:pt idx="522">
                  <c:v>29.816590417065498</c:v>
                </c:pt>
                <c:pt idx="523">
                  <c:v>29.816492298866802</c:v>
                </c:pt>
                <c:pt idx="524">
                  <c:v>29.816435502731998</c:v>
                </c:pt>
                <c:pt idx="525">
                  <c:v>29.816419104527</c:v>
                </c:pt>
                <c:pt idx="526">
                  <c:v>29.816441999034001</c:v>
                </c:pt>
                <c:pt idx="527">
                  <c:v>29.816502911553702</c:v>
                </c:pt>
                <c:pt idx="528">
                  <c:v>29.8166004220028</c:v>
                </c:pt>
                <c:pt idx="529">
                  <c:v>29.816732981607</c:v>
                </c:pt>
                <c:pt idx="530">
                  <c:v>29.8168989152405</c:v>
                </c:pt>
                <c:pt idx="531">
                  <c:v>29.817096473289599</c:v>
                </c:pt>
                <c:pt idx="532">
                  <c:v>29.817323833152098</c:v>
                </c:pt>
                <c:pt idx="533">
                  <c:v>29.8175791341848</c:v>
                </c:pt>
                <c:pt idx="534">
                  <c:v>29.817860513623899</c:v>
                </c:pt>
                <c:pt idx="535">
                  <c:v>29.818166123878399</c:v>
                </c:pt>
                <c:pt idx="536">
                  <c:v>29.818494128512199</c:v>
                </c:pt>
                <c:pt idx="537">
                  <c:v>29.818842765593502</c:v>
                </c:pt>
                <c:pt idx="538">
                  <c:v>29.8192103464878</c:v>
                </c:pt>
                <c:pt idx="539">
                  <c:v>29.819595303123702</c:v>
                </c:pt>
                <c:pt idx="540">
                  <c:v>29.819996154023901</c:v>
                </c:pt>
                <c:pt idx="541">
                  <c:v>29.820411555030699</c:v>
                </c:pt>
                <c:pt idx="542">
                  <c:v>29.820840305316501</c:v>
                </c:pt>
                <c:pt idx="543">
                  <c:v>29.821281327381801</c:v>
                </c:pt>
                <c:pt idx="544">
                  <c:v>29.8217336932153</c:v>
                </c:pt>
                <c:pt idx="545">
                  <c:v>29.822196611357601</c:v>
                </c:pt>
                <c:pt idx="546">
                  <c:v>29.822669403452601</c:v>
                </c:pt>
                <c:pt idx="547">
                  <c:v>29.823151533866799</c:v>
                </c:pt>
                <c:pt idx="548">
                  <c:v>29.823642559456999</c:v>
                </c:pt>
                <c:pt idx="549">
                  <c:v>29.824142121886201</c:v>
                </c:pt>
                <c:pt idx="550">
                  <c:v>29.824649939332399</c:v>
                </c:pt>
                <c:pt idx="551">
                  <c:v>29.825165767568102</c:v>
                </c:pt>
                <c:pt idx="552">
                  <c:v>29.8256894124581</c:v>
                </c:pt>
                <c:pt idx="553">
                  <c:v>29.826220649229299</c:v>
                </c:pt>
                <c:pt idx="554">
                  <c:v>29.8267592553009</c:v>
                </c:pt>
                <c:pt idx="555">
                  <c:v>29.8273049526214</c:v>
                </c:pt>
                <c:pt idx="556">
                  <c:v>29.827857391137901</c:v>
                </c:pt>
                <c:pt idx="557">
                  <c:v>29.828416150521701</c:v>
                </c:pt>
                <c:pt idx="558">
                  <c:v>29.828980683065598</c:v>
                </c:pt>
                <c:pt idx="559">
                  <c:v>29.829550347574699</c:v>
                </c:pt>
                <c:pt idx="560">
                  <c:v>29.8301243328232</c:v>
                </c:pt>
                <c:pt idx="561">
                  <c:v>29.830701702138398</c:v>
                </c:pt>
                <c:pt idx="562">
                  <c:v>29.8312813598044</c:v>
                </c:pt>
                <c:pt idx="563">
                  <c:v>29.8318620571332</c:v>
                </c:pt>
                <c:pt idx="564">
                  <c:v>29.8324423913737</c:v>
                </c:pt>
                <c:pt idx="565">
                  <c:v>29.833020805575998</c:v>
                </c:pt>
                <c:pt idx="566">
                  <c:v>29.833595601187898</c:v>
                </c:pt>
                <c:pt idx="567">
                  <c:v>29.8341649542559</c:v>
                </c:pt>
                <c:pt idx="568">
                  <c:v>29.834726914645199</c:v>
                </c:pt>
                <c:pt idx="569">
                  <c:v>29.835279444102198</c:v>
                </c:pt>
                <c:pt idx="570">
                  <c:v>29.835820417434601</c:v>
                </c:pt>
                <c:pt idx="571">
                  <c:v>29.8363476684621</c:v>
                </c:pt>
                <c:pt idx="572">
                  <c:v>29.836858980419201</c:v>
                </c:pt>
                <c:pt idx="573">
                  <c:v>29.837352145727198</c:v>
                </c:pt>
                <c:pt idx="574">
                  <c:v>29.837824969806299</c:v>
                </c:pt>
                <c:pt idx="575">
                  <c:v>29.838275309654598</c:v>
                </c:pt>
                <c:pt idx="576">
                  <c:v>29.838701102018099</c:v>
                </c:pt>
                <c:pt idx="577">
                  <c:v>29.8391003647594</c:v>
                </c:pt>
                <c:pt idx="578">
                  <c:v>29.8394712604535</c:v>
                </c:pt>
                <c:pt idx="579">
                  <c:v>29.839812096261898</c:v>
                </c:pt>
                <c:pt idx="580">
                  <c:v>29.840121350828301</c:v>
                </c:pt>
                <c:pt idx="581">
                  <c:v>29.840397699254599</c:v>
                </c:pt>
                <c:pt idx="582">
                  <c:v>29.840640006832601</c:v>
                </c:pt>
                <c:pt idx="583">
                  <c:v>29.840847383878501</c:v>
                </c:pt>
                <c:pt idx="584">
                  <c:v>29.841019144391598</c:v>
                </c:pt>
                <c:pt idx="585">
                  <c:v>29.841154878201099</c:v>
                </c:pt>
                <c:pt idx="586">
                  <c:v>29.841254400429001</c:v>
                </c:pt>
                <c:pt idx="587">
                  <c:v>29.841317762350901</c:v>
                </c:pt>
                <c:pt idx="588">
                  <c:v>29.841345297750699</c:v>
                </c:pt>
                <c:pt idx="589">
                  <c:v>29.8413375583083</c:v>
                </c:pt>
                <c:pt idx="590">
                  <c:v>29.8412953196746</c:v>
                </c:pt>
                <c:pt idx="591">
                  <c:v>29.841219603490099</c:v>
                </c:pt>
                <c:pt idx="592">
                  <c:v>29.841111639139601</c:v>
                </c:pt>
                <c:pt idx="593">
                  <c:v>29.840972828371498</c:v>
                </c:pt>
                <c:pt idx="594">
                  <c:v>29.8408047701882</c:v>
                </c:pt>
                <c:pt idx="595">
                  <c:v>29.840609214971501</c:v>
                </c:pt>
                <c:pt idx="596">
                  <c:v>29.8403880514443</c:v>
                </c:pt>
                <c:pt idx="597">
                  <c:v>29.840143274066801</c:v>
                </c:pt>
                <c:pt idx="598">
                  <c:v>29.839876970321299</c:v>
                </c:pt>
                <c:pt idx="599">
                  <c:v>29.839591296919998</c:v>
                </c:pt>
                <c:pt idx="600">
                  <c:v>29.839288452872001</c:v>
                </c:pt>
                <c:pt idx="601">
                  <c:v>29.838970650635801</c:v>
                </c:pt>
                <c:pt idx="602">
                  <c:v>29.838640095305198</c:v>
                </c:pt>
                <c:pt idx="603">
                  <c:v>29.8382989703242</c:v>
                </c:pt>
                <c:pt idx="604">
                  <c:v>29.837949403791502</c:v>
                </c:pt>
                <c:pt idx="605">
                  <c:v>29.837593453288999</c:v>
                </c:pt>
                <c:pt idx="606">
                  <c:v>29.8372330865501</c:v>
                </c:pt>
                <c:pt idx="607">
                  <c:v>29.8368701545538</c:v>
                </c:pt>
                <c:pt idx="608">
                  <c:v>29.8365063830088</c:v>
                </c:pt>
                <c:pt idx="609">
                  <c:v>29.836143372552101</c:v>
                </c:pt>
                <c:pt idx="610">
                  <c:v>29.835782555082002</c:v>
                </c:pt>
                <c:pt idx="611">
                  <c:v>29.8354252199474</c:v>
                </c:pt>
                <c:pt idx="612">
                  <c:v>29.835072478541601</c:v>
                </c:pt>
                <c:pt idx="613">
                  <c:v>29.834725259127001</c:v>
                </c:pt>
                <c:pt idx="614">
                  <c:v>29.834384319996399</c:v>
                </c:pt>
                <c:pt idx="615">
                  <c:v>29.8340502469113</c:v>
                </c:pt>
                <c:pt idx="616">
                  <c:v>29.833723423812401</c:v>
                </c:pt>
                <c:pt idx="617">
                  <c:v>29.8334040802416</c:v>
                </c:pt>
                <c:pt idx="618">
                  <c:v>29.833092264067101</c:v>
                </c:pt>
                <c:pt idx="619">
                  <c:v>29.8327878577436</c:v>
                </c:pt>
                <c:pt idx="620">
                  <c:v>29.832490587142299</c:v>
                </c:pt>
                <c:pt idx="621">
                  <c:v>29.8322000194152</c:v>
                </c:pt>
                <c:pt idx="622">
                  <c:v>29.8319156054893</c:v>
                </c:pt>
                <c:pt idx="623">
                  <c:v>29.831636645500801</c:v>
                </c:pt>
                <c:pt idx="624">
                  <c:v>29.8313623417998</c:v>
                </c:pt>
                <c:pt idx="625">
                  <c:v>29.831091790288099</c:v>
                </c:pt>
                <c:pt idx="626">
                  <c:v>29.8308239990846</c:v>
                </c:pt>
                <c:pt idx="627">
                  <c:v>29.8305579041721</c:v>
                </c:pt>
                <c:pt idx="628">
                  <c:v>29.830292372269</c:v>
                </c:pt>
                <c:pt idx="629">
                  <c:v>29.830026246304399</c:v>
                </c:pt>
                <c:pt idx="630">
                  <c:v>29.829758318814701</c:v>
                </c:pt>
                <c:pt idx="631">
                  <c:v>29.829487366535499</c:v>
                </c:pt>
                <c:pt idx="632">
                  <c:v>29.829212185939699</c:v>
                </c:pt>
                <c:pt idx="633">
                  <c:v>29.8289315680085</c:v>
                </c:pt>
                <c:pt idx="634">
                  <c:v>29.828644338112699</c:v>
                </c:pt>
                <c:pt idx="635">
                  <c:v>29.828349351216001</c:v>
                </c:pt>
                <c:pt idx="636">
                  <c:v>29.828045510951402</c:v>
                </c:pt>
                <c:pt idx="637">
                  <c:v>29.827731783282001</c:v>
                </c:pt>
                <c:pt idx="638">
                  <c:v>29.827407200703298</c:v>
                </c:pt>
                <c:pt idx="639">
                  <c:v>29.827070880064099</c:v>
                </c:pt>
                <c:pt idx="640">
                  <c:v>29.826722026515</c:v>
                </c:pt>
                <c:pt idx="641">
                  <c:v>29.826359924809601</c:v>
                </c:pt>
                <c:pt idx="642">
                  <c:v>29.825983982830401</c:v>
                </c:pt>
                <c:pt idx="643">
                  <c:v>29.825593713258598</c:v>
                </c:pt>
                <c:pt idx="644">
                  <c:v>29.825188729099199</c:v>
                </c:pt>
                <c:pt idx="645">
                  <c:v>29.824768778072698</c:v>
                </c:pt>
                <c:pt idx="646">
                  <c:v>29.824333724067198</c:v>
                </c:pt>
                <c:pt idx="647">
                  <c:v>29.8238835587062</c:v>
                </c:pt>
                <c:pt idx="648">
                  <c:v>29.823418403389802</c:v>
                </c:pt>
                <c:pt idx="649">
                  <c:v>29.822938511876799</c:v>
                </c:pt>
                <c:pt idx="650">
                  <c:v>29.8224442637195</c:v>
                </c:pt>
                <c:pt idx="651">
                  <c:v>29.821936180126301</c:v>
                </c:pt>
                <c:pt idx="652">
                  <c:v>29.8214148932095</c:v>
                </c:pt>
                <c:pt idx="653">
                  <c:v>29.8208811799256</c:v>
                </c:pt>
                <c:pt idx="654">
                  <c:v>29.820335947632</c:v>
                </c:pt>
                <c:pt idx="655">
                  <c:v>29.819780206210499</c:v>
                </c:pt>
                <c:pt idx="656">
                  <c:v>29.819215118031</c:v>
                </c:pt>
                <c:pt idx="657">
                  <c:v>29.818641924498799</c:v>
                </c:pt>
                <c:pt idx="658">
                  <c:v>29.818061991769699</c:v>
                </c:pt>
                <c:pt idx="659">
                  <c:v>29.817476793483198</c:v>
                </c:pt>
                <c:pt idx="660">
                  <c:v>29.816887890702599</c:v>
                </c:pt>
                <c:pt idx="661">
                  <c:v>29.816296931944901</c:v>
                </c:pt>
                <c:pt idx="662">
                  <c:v>29.815705646912701</c:v>
                </c:pt>
                <c:pt idx="663">
                  <c:v>29.815115820612199</c:v>
                </c:pt>
                <c:pt idx="664">
                  <c:v>29.814529310332102</c:v>
                </c:pt>
                <c:pt idx="665">
                  <c:v>29.813947997096001</c:v>
                </c:pt>
                <c:pt idx="666">
                  <c:v>29.813373806690901</c:v>
                </c:pt>
                <c:pt idx="667">
                  <c:v>29.812808674083399</c:v>
                </c:pt>
                <c:pt idx="668">
                  <c:v>29.812254558446298</c:v>
                </c:pt>
                <c:pt idx="669">
                  <c:v>29.8117134004703</c:v>
                </c:pt>
                <c:pt idx="670">
                  <c:v>29.811187098455701</c:v>
                </c:pt>
                <c:pt idx="671">
                  <c:v>29.8106775442326</c:v>
                </c:pt>
                <c:pt idx="672">
                  <c:v>29.8101865699911</c:v>
                </c:pt>
                <c:pt idx="673">
                  <c:v>29.809715934391001</c:v>
                </c:pt>
                <c:pt idx="674">
                  <c:v>29.809267332047501</c:v>
                </c:pt>
                <c:pt idx="675">
                  <c:v>29.808842367791801</c:v>
                </c:pt>
                <c:pt idx="676">
                  <c:v>29.808442541493399</c:v>
                </c:pt>
                <c:pt idx="677">
                  <c:v>29.8080692444574</c:v>
                </c:pt>
                <c:pt idx="678">
                  <c:v>29.807723732916099</c:v>
                </c:pt>
                <c:pt idx="679">
                  <c:v>29.807407139035199</c:v>
                </c:pt>
                <c:pt idx="680">
                  <c:v>29.807120470558999</c:v>
                </c:pt>
                <c:pt idx="681">
                  <c:v>29.806864561115301</c:v>
                </c:pt>
                <c:pt idx="682">
                  <c:v>29.806640119811501</c:v>
                </c:pt>
                <c:pt idx="683">
                  <c:v>29.806447686213101</c:v>
                </c:pt>
                <c:pt idx="684">
                  <c:v>29.8062876438659</c:v>
                </c:pt>
                <c:pt idx="685">
                  <c:v>29.806160227069299</c:v>
                </c:pt>
                <c:pt idx="686">
                  <c:v>29.806065496534899</c:v>
                </c:pt>
                <c:pt idx="687">
                  <c:v>29.806003379276401</c:v>
                </c:pt>
                <c:pt idx="688">
                  <c:v>29.805973639890802</c:v>
                </c:pt>
                <c:pt idx="689">
                  <c:v>29.805975896906599</c:v>
                </c:pt>
                <c:pt idx="690">
                  <c:v>29.806009641635502</c:v>
                </c:pt>
                <c:pt idx="691">
                  <c:v>29.806074210031301</c:v>
                </c:pt>
                <c:pt idx="692">
                  <c:v>29.8061688422919</c:v>
                </c:pt>
                <c:pt idx="693">
                  <c:v>29.8062926407456</c:v>
                </c:pt>
                <c:pt idx="694">
                  <c:v>29.806444608506901</c:v>
                </c:pt>
                <c:pt idx="695">
                  <c:v>29.8066236674793</c:v>
                </c:pt>
                <c:pt idx="696">
                  <c:v>29.806828642163001</c:v>
                </c:pt>
                <c:pt idx="697">
                  <c:v>29.807058299061001</c:v>
                </c:pt>
                <c:pt idx="698">
                  <c:v>29.807311329423801</c:v>
                </c:pt>
                <c:pt idx="699">
                  <c:v>29.807586386870899</c:v>
                </c:pt>
                <c:pt idx="700">
                  <c:v>29.80788208661</c:v>
                </c:pt>
                <c:pt idx="701">
                  <c:v>29.808197015525199</c:v>
                </c:pt>
                <c:pt idx="702">
                  <c:v>29.8085297454748</c:v>
                </c:pt>
                <c:pt idx="703">
                  <c:v>29.808878836806102</c:v>
                </c:pt>
                <c:pt idx="704">
                  <c:v>29.809242867821599</c:v>
                </c:pt>
                <c:pt idx="705">
                  <c:v>29.809620429655901</c:v>
                </c:pt>
                <c:pt idx="706">
                  <c:v>29.810010112811799</c:v>
                </c:pt>
                <c:pt idx="707">
                  <c:v>29.810410549619299</c:v>
                </c:pt>
                <c:pt idx="708">
                  <c:v>29.810820398411799</c:v>
                </c:pt>
                <c:pt idx="709">
                  <c:v>29.811238352837702</c:v>
                </c:pt>
                <c:pt idx="710">
                  <c:v>29.8116631579277</c:v>
                </c:pt>
                <c:pt idx="711">
                  <c:v>29.812093591084299</c:v>
                </c:pt>
                <c:pt idx="712">
                  <c:v>29.8125284927</c:v>
                </c:pt>
                <c:pt idx="713">
                  <c:v>29.812966727755999</c:v>
                </c:pt>
                <c:pt idx="714">
                  <c:v>29.813407230795001</c:v>
                </c:pt>
                <c:pt idx="715">
                  <c:v>29.8138489662851</c:v>
                </c:pt>
                <c:pt idx="716">
                  <c:v>29.814290951357599</c:v>
                </c:pt>
                <c:pt idx="717">
                  <c:v>29.8147322487367</c:v>
                </c:pt>
                <c:pt idx="718">
                  <c:v>29.8151719552537</c:v>
                </c:pt>
                <c:pt idx="719">
                  <c:v>29.8156092260928</c:v>
                </c:pt>
                <c:pt idx="720">
                  <c:v>29.816043238118901</c:v>
                </c:pt>
                <c:pt idx="721">
                  <c:v>29.816473216004301</c:v>
                </c:pt>
                <c:pt idx="722">
                  <c:v>29.816898395463099</c:v>
                </c:pt>
                <c:pt idx="723">
                  <c:v>29.817318066426498</c:v>
                </c:pt>
                <c:pt idx="724">
                  <c:v>29.817731528128402</c:v>
                </c:pt>
                <c:pt idx="725">
                  <c:v>29.818138098402201</c:v>
                </c:pt>
                <c:pt idx="726">
                  <c:v>29.818537121025301</c:v>
                </c:pt>
                <c:pt idx="727">
                  <c:v>29.818927965966999</c:v>
                </c:pt>
                <c:pt idx="728">
                  <c:v>29.8193100141286</c:v>
                </c:pt>
                <c:pt idx="729">
                  <c:v>29.819682664168099</c:v>
                </c:pt>
                <c:pt idx="730">
                  <c:v>29.8200453191313</c:v>
                </c:pt>
                <c:pt idx="731">
                  <c:v>29.820397416902299</c:v>
                </c:pt>
                <c:pt idx="732">
                  <c:v>29.820738386814501</c:v>
                </c:pt>
                <c:pt idx="733">
                  <c:v>29.821067694476501</c:v>
                </c:pt>
                <c:pt idx="734">
                  <c:v>29.8213848098105</c:v>
                </c:pt>
                <c:pt idx="735">
                  <c:v>29.8216892404524</c:v>
                </c:pt>
                <c:pt idx="736">
                  <c:v>29.8219804936484</c:v>
                </c:pt>
                <c:pt idx="737">
                  <c:v>29.8222581163188</c:v>
                </c:pt>
                <c:pt idx="738">
                  <c:v>29.822521685671099</c:v>
                </c:pt>
                <c:pt idx="739">
                  <c:v>29.8227708126064</c:v>
                </c:pt>
                <c:pt idx="740">
                  <c:v>29.823005147457501</c:v>
                </c:pt>
                <c:pt idx="741">
                  <c:v>29.823224365402002</c:v>
                </c:pt>
                <c:pt idx="742">
                  <c:v>29.823428208251201</c:v>
                </c:pt>
                <c:pt idx="743">
                  <c:v>29.8236164717264</c:v>
                </c:pt>
                <c:pt idx="744">
                  <c:v>29.823788994987801</c:v>
                </c:pt>
                <c:pt idx="745">
                  <c:v>29.823945681380501</c:v>
                </c:pt>
                <c:pt idx="746">
                  <c:v>29.824086491530998</c:v>
                </c:pt>
                <c:pt idx="747">
                  <c:v>29.824211478181599</c:v>
                </c:pt>
                <c:pt idx="748">
                  <c:v>29.8243207468397</c:v>
                </c:pt>
                <c:pt idx="749">
                  <c:v>29.824414477461701</c:v>
                </c:pt>
                <c:pt idx="750">
                  <c:v>29.824492951206199</c:v>
                </c:pt>
                <c:pt idx="751">
                  <c:v>29.8245565119703</c:v>
                </c:pt>
                <c:pt idx="752">
                  <c:v>29.8246055949142</c:v>
                </c:pt>
                <c:pt idx="753">
                  <c:v>29.824640712327</c:v>
                </c:pt>
                <c:pt idx="754">
                  <c:v>29.824662453851701</c:v>
                </c:pt>
                <c:pt idx="755">
                  <c:v>29.824671529484199</c:v>
                </c:pt>
                <c:pt idx="756">
                  <c:v>29.8246686970129</c:v>
                </c:pt>
                <c:pt idx="757">
                  <c:v>29.8246547950158</c:v>
                </c:pt>
                <c:pt idx="758">
                  <c:v>29.824630767571399</c:v>
                </c:pt>
                <c:pt idx="759">
                  <c:v>29.824597603518299</c:v>
                </c:pt>
                <c:pt idx="760">
                  <c:v>29.824556389056301</c:v>
                </c:pt>
                <c:pt idx="761">
                  <c:v>29.824508260604201</c:v>
                </c:pt>
                <c:pt idx="762">
                  <c:v>29.824454430145199</c:v>
                </c:pt>
                <c:pt idx="763">
                  <c:v>29.824396142051501</c:v>
                </c:pt>
                <c:pt idx="764">
                  <c:v>29.824334701593699</c:v>
                </c:pt>
                <c:pt idx="765">
                  <c:v>29.824271457655598</c:v>
                </c:pt>
                <c:pt idx="766">
                  <c:v>29.824207785298999</c:v>
                </c:pt>
                <c:pt idx="767">
                  <c:v>29.824145101102499</c:v>
                </c:pt>
                <c:pt idx="768">
                  <c:v>29.824084820781</c:v>
                </c:pt>
                <c:pt idx="769">
                  <c:v>29.824028379880101</c:v>
                </c:pt>
                <c:pt idx="770">
                  <c:v>29.823977208990598</c:v>
                </c:pt>
                <c:pt idx="771">
                  <c:v>29.8239327421052</c:v>
                </c:pt>
                <c:pt idx="772">
                  <c:v>29.823896372330299</c:v>
                </c:pt>
                <c:pt idx="773">
                  <c:v>29.823869495981899</c:v>
                </c:pt>
                <c:pt idx="774">
                  <c:v>29.823853462719899</c:v>
                </c:pt>
                <c:pt idx="775">
                  <c:v>29.823849590339599</c:v>
                </c:pt>
                <c:pt idx="776">
                  <c:v>29.8238591251855</c:v>
                </c:pt>
                <c:pt idx="777">
                  <c:v>29.823883280719802</c:v>
                </c:pt>
                <c:pt idx="778">
                  <c:v>29.823923193114801</c:v>
                </c:pt>
                <c:pt idx="779">
                  <c:v>29.823979932780599</c:v>
                </c:pt>
                <c:pt idx="780">
                  <c:v>29.8240544920308</c:v>
                </c:pt>
                <c:pt idx="781">
                  <c:v>29.824147785384501</c:v>
                </c:pt>
                <c:pt idx="782">
                  <c:v>29.824260627088901</c:v>
                </c:pt>
                <c:pt idx="783">
                  <c:v>29.824393745997401</c:v>
                </c:pt>
                <c:pt idx="784">
                  <c:v>29.8245477938279</c:v>
                </c:pt>
                <c:pt idx="785">
                  <c:v>29.8247232963672</c:v>
                </c:pt>
                <c:pt idx="786">
                  <c:v>29.824920696909</c:v>
                </c:pt>
                <c:pt idx="787">
                  <c:v>29.825140317020601</c:v>
                </c:pt>
                <c:pt idx="788">
                  <c:v>29.825382390658699</c:v>
                </c:pt>
                <c:pt idx="789">
                  <c:v>29.8256470398976</c:v>
                </c:pt>
                <c:pt idx="790">
                  <c:v>29.8259342857476</c:v>
                </c:pt>
                <c:pt idx="791">
                  <c:v>29.8262440382995</c:v>
                </c:pt>
                <c:pt idx="792">
                  <c:v>29.826576110986899</c:v>
                </c:pt>
                <c:pt idx="793">
                  <c:v>29.826930208530701</c:v>
                </c:pt>
                <c:pt idx="794">
                  <c:v>29.8273059389807</c:v>
                </c:pt>
                <c:pt idx="795">
                  <c:v>29.8277028255552</c:v>
                </c:pt>
                <c:pt idx="796">
                  <c:v>29.828120291386998</c:v>
                </c:pt>
                <c:pt idx="797">
                  <c:v>29.828557680113502</c:v>
                </c:pt>
                <c:pt idx="798">
                  <c:v>29.829014241032802</c:v>
                </c:pt>
                <c:pt idx="799">
                  <c:v>29.829489162373701</c:v>
                </c:pt>
                <c:pt idx="800">
                  <c:v>29.8299815482161</c:v>
                </c:pt>
                <c:pt idx="801">
                  <c:v>29.830490447310201</c:v>
                </c:pt>
                <c:pt idx="802">
                  <c:v>29.8310148422533</c:v>
                </c:pt>
                <c:pt idx="803">
                  <c:v>29.831553680864499</c:v>
                </c:pt>
                <c:pt idx="804">
                  <c:v>29.832105846777399</c:v>
                </c:pt>
                <c:pt idx="805">
                  <c:v>29.832670192281899</c:v>
                </c:pt>
                <c:pt idx="806">
                  <c:v>29.833245550566801</c:v>
                </c:pt>
                <c:pt idx="807">
                  <c:v>29.833830731553199</c:v>
                </c:pt>
                <c:pt idx="808">
                  <c:v>29.834424506387901</c:v>
                </c:pt>
                <c:pt idx="809">
                  <c:v>29.835025672194099</c:v>
                </c:pt>
                <c:pt idx="810">
                  <c:v>29.835633016749199</c:v>
                </c:pt>
                <c:pt idx="811">
                  <c:v>29.836245318660499</c:v>
                </c:pt>
                <c:pt idx="812">
                  <c:v>29.836861391638099</c:v>
                </c:pt>
                <c:pt idx="813">
                  <c:v>29.837480052297099</c:v>
                </c:pt>
                <c:pt idx="814">
                  <c:v>29.838100174022902</c:v>
                </c:pt>
                <c:pt idx="815">
                  <c:v>29.838720643984701</c:v>
                </c:pt>
                <c:pt idx="816">
                  <c:v>29.839340392909399</c:v>
                </c:pt>
                <c:pt idx="817">
                  <c:v>29.839958413411601</c:v>
                </c:pt>
                <c:pt idx="818">
                  <c:v>29.840573722200102</c:v>
                </c:pt>
                <c:pt idx="819">
                  <c:v>29.841185427085001</c:v>
                </c:pt>
                <c:pt idx="820">
                  <c:v>29.841792666101401</c:v>
                </c:pt>
                <c:pt idx="821">
                  <c:v>29.842394637952701</c:v>
                </c:pt>
                <c:pt idx="822">
                  <c:v>29.842990628147</c:v>
                </c:pt>
                <c:pt idx="823">
                  <c:v>29.843579991453002</c:v>
                </c:pt>
                <c:pt idx="824">
                  <c:v>29.8441621249866</c:v>
                </c:pt>
                <c:pt idx="825">
                  <c:v>29.844736532855801</c:v>
                </c:pt>
                <c:pt idx="826">
                  <c:v>29.845302748250401</c:v>
                </c:pt>
                <c:pt idx="827">
                  <c:v>29.8458604032698</c:v>
                </c:pt>
                <c:pt idx="828">
                  <c:v>29.8464091959485</c:v>
                </c:pt>
                <c:pt idx="829">
                  <c:v>29.846948872320901</c:v>
                </c:pt>
                <c:pt idx="830">
                  <c:v>29.847479261625399</c:v>
                </c:pt>
                <c:pt idx="831">
                  <c:v>29.848000227499899</c:v>
                </c:pt>
                <c:pt idx="832">
                  <c:v>29.848511716627701</c:v>
                </c:pt>
                <c:pt idx="833">
                  <c:v>29.8490137191591</c:v>
                </c:pt>
                <c:pt idx="834">
                  <c:v>29.849506278258701</c:v>
                </c:pt>
                <c:pt idx="835">
                  <c:v>29.849989470418599</c:v>
                </c:pt>
                <c:pt idx="836">
                  <c:v>29.850463412513999</c:v>
                </c:pt>
                <c:pt idx="837">
                  <c:v>29.850928260671701</c:v>
                </c:pt>
                <c:pt idx="838">
                  <c:v>29.851384194534301</c:v>
                </c:pt>
                <c:pt idx="839">
                  <c:v>29.851831403784999</c:v>
                </c:pt>
                <c:pt idx="840">
                  <c:v>29.8522701038404</c:v>
                </c:pt>
                <c:pt idx="841">
                  <c:v>29.852700521971901</c:v>
                </c:pt>
                <c:pt idx="842">
                  <c:v>29.853122878394402</c:v>
                </c:pt>
                <c:pt idx="843">
                  <c:v>29.8535373957851</c:v>
                </c:pt>
                <c:pt idx="844">
                  <c:v>29.853944290777399</c:v>
                </c:pt>
                <c:pt idx="845">
                  <c:v>29.854343767800199</c:v>
                </c:pt>
                <c:pt idx="846">
                  <c:v>29.854736006717999</c:v>
                </c:pt>
                <c:pt idx="847">
                  <c:v>29.855121165516099</c:v>
                </c:pt>
                <c:pt idx="848">
                  <c:v>29.855499384796701</c:v>
                </c:pt>
                <c:pt idx="849">
                  <c:v>29.855870764239299</c:v>
                </c:pt>
                <c:pt idx="850">
                  <c:v>29.8562353723994</c:v>
                </c:pt>
                <c:pt idx="851">
                  <c:v>29.856593249237601</c:v>
                </c:pt>
                <c:pt idx="852">
                  <c:v>29.8569443821434</c:v>
                </c:pt>
                <c:pt idx="853">
                  <c:v>29.8572887298102</c:v>
                </c:pt>
                <c:pt idx="854">
                  <c:v>29.857626209665899</c:v>
                </c:pt>
                <c:pt idx="855">
                  <c:v>29.857956681396999</c:v>
                </c:pt>
                <c:pt idx="856">
                  <c:v>29.858279976328699</c:v>
                </c:pt>
                <c:pt idx="857">
                  <c:v>29.858595889112902</c:v>
                </c:pt>
                <c:pt idx="858">
                  <c:v>29.858904161937499</c:v>
                </c:pt>
                <c:pt idx="859">
                  <c:v>29.859204499947499</c:v>
                </c:pt>
                <c:pt idx="860">
                  <c:v>29.8594965725074</c:v>
                </c:pt>
                <c:pt idx="861">
                  <c:v>29.859780026437502</c:v>
                </c:pt>
                <c:pt idx="862">
                  <c:v>29.8600544638457</c:v>
                </c:pt>
                <c:pt idx="863">
                  <c:v>29.860319451191501</c:v>
                </c:pt>
                <c:pt idx="864">
                  <c:v>29.860574542995401</c:v>
                </c:pt>
                <c:pt idx="865">
                  <c:v>29.860819271024301</c:v>
                </c:pt>
                <c:pt idx="866">
                  <c:v>29.861053142128998</c:v>
                </c:pt>
                <c:pt idx="867">
                  <c:v>29.8612756551255</c:v>
                </c:pt>
                <c:pt idx="868">
                  <c:v>29.861486295934</c:v>
                </c:pt>
                <c:pt idx="869">
                  <c:v>29.861684547668901</c:v>
                </c:pt>
                <c:pt idx="870">
                  <c:v>29.861869873097501</c:v>
                </c:pt>
                <c:pt idx="871">
                  <c:v>29.862041761190898</c:v>
                </c:pt>
                <c:pt idx="872">
                  <c:v>29.862199694005302</c:v>
                </c:pt>
                <c:pt idx="873">
                  <c:v>29.862343178539501</c:v>
                </c:pt>
                <c:pt idx="874">
                  <c:v>29.862471713712502</c:v>
                </c:pt>
                <c:pt idx="875">
                  <c:v>29.8625848312189</c:v>
                </c:pt>
                <c:pt idx="876">
                  <c:v>29.862682071041998</c:v>
                </c:pt>
                <c:pt idx="877">
                  <c:v>29.8627630077536</c:v>
                </c:pt>
                <c:pt idx="878">
                  <c:v>29.862827229996999</c:v>
                </c:pt>
                <c:pt idx="879">
                  <c:v>29.862874377741502</c:v>
                </c:pt>
                <c:pt idx="880">
                  <c:v>29.862904099894902</c:v>
                </c:pt>
                <c:pt idx="881">
                  <c:v>29.862916093065898</c:v>
                </c:pt>
                <c:pt idx="882">
                  <c:v>29.862910079208401</c:v>
                </c:pt>
                <c:pt idx="883">
                  <c:v>29.862885813262299</c:v>
                </c:pt>
                <c:pt idx="884">
                  <c:v>29.862843111876401</c:v>
                </c:pt>
                <c:pt idx="885">
                  <c:v>29.8627817957404</c:v>
                </c:pt>
                <c:pt idx="886">
                  <c:v>29.862701746516699</c:v>
                </c:pt>
                <c:pt idx="887">
                  <c:v>29.8626028800292</c:v>
                </c:pt>
                <c:pt idx="888">
                  <c:v>29.862485166411901</c:v>
                </c:pt>
                <c:pt idx="889">
                  <c:v>29.862348588681002</c:v>
                </c:pt>
                <c:pt idx="890">
                  <c:v>29.862193192099099</c:v>
                </c:pt>
                <c:pt idx="891">
                  <c:v>29.862019042227999</c:v>
                </c:pt>
                <c:pt idx="892">
                  <c:v>29.861826258617</c:v>
                </c:pt>
                <c:pt idx="893">
                  <c:v>29.8616150065596</c:v>
                </c:pt>
                <c:pt idx="894">
                  <c:v>29.8613854599595</c:v>
                </c:pt>
                <c:pt idx="895">
                  <c:v>29.861137854446099</c:v>
                </c:pt>
                <c:pt idx="896">
                  <c:v>29.860872461225298</c:v>
                </c:pt>
                <c:pt idx="897">
                  <c:v>29.860589569441601</c:v>
                </c:pt>
                <c:pt idx="898">
                  <c:v>29.860289516695499</c:v>
                </c:pt>
                <c:pt idx="899">
                  <c:v>29.8599726638286</c:v>
                </c:pt>
                <c:pt idx="900">
                  <c:v>29.8596394129424</c:v>
                </c:pt>
                <c:pt idx="901">
                  <c:v>29.859290191523701</c:v>
                </c:pt>
                <c:pt idx="902">
                  <c:v>29.858925459215399</c:v>
                </c:pt>
                <c:pt idx="903">
                  <c:v>29.858545702905101</c:v>
                </c:pt>
                <c:pt idx="904">
                  <c:v>29.8581514531148</c:v>
                </c:pt>
                <c:pt idx="905">
                  <c:v>29.857743239262401</c:v>
                </c:pt>
                <c:pt idx="906">
                  <c:v>29.857321636602698</c:v>
                </c:pt>
                <c:pt idx="907">
                  <c:v>29.856887255435701</c:v>
                </c:pt>
                <c:pt idx="908">
                  <c:v>29.856440707451601</c:v>
                </c:pt>
                <c:pt idx="909">
                  <c:v>29.855982644732102</c:v>
                </c:pt>
                <c:pt idx="910">
                  <c:v>29.8555137341435</c:v>
                </c:pt>
                <c:pt idx="911">
                  <c:v>29.8550346803362</c:v>
                </c:pt>
                <c:pt idx="912">
                  <c:v>29.854546192889</c:v>
                </c:pt>
                <c:pt idx="913">
                  <c:v>29.854049010495299</c:v>
                </c:pt>
                <c:pt idx="914">
                  <c:v>29.853543906536199</c:v>
                </c:pt>
                <c:pt idx="915">
                  <c:v>29.853031657921498</c:v>
                </c:pt>
                <c:pt idx="916">
                  <c:v>29.852513070604001</c:v>
                </c:pt>
                <c:pt idx="917">
                  <c:v>29.851988964184901</c:v>
                </c:pt>
                <c:pt idx="918">
                  <c:v>29.851460175588802</c:v>
                </c:pt>
                <c:pt idx="919">
                  <c:v>29.850927558636801</c:v>
                </c:pt>
                <c:pt idx="920">
                  <c:v>29.850391990902601</c:v>
                </c:pt>
                <c:pt idx="921">
                  <c:v>29.8498543625076</c:v>
                </c:pt>
                <c:pt idx="922">
                  <c:v>29.849315562187599</c:v>
                </c:pt>
                <c:pt idx="923">
                  <c:v>29.848776506457099</c:v>
                </c:pt>
                <c:pt idx="924">
                  <c:v>29.848238127984999</c:v>
                </c:pt>
                <c:pt idx="925">
                  <c:v>29.8477013412163</c:v>
                </c:pt>
                <c:pt idx="926">
                  <c:v>29.847167098931799</c:v>
                </c:pt>
                <c:pt idx="927">
                  <c:v>29.846636341942901</c:v>
                </c:pt>
                <c:pt idx="928">
                  <c:v>29.846110015153901</c:v>
                </c:pt>
                <c:pt idx="929">
                  <c:v>29.845589066759501</c:v>
                </c:pt>
                <c:pt idx="930">
                  <c:v>29.845074437463499</c:v>
                </c:pt>
                <c:pt idx="931">
                  <c:v>29.844567065730001</c:v>
                </c:pt>
                <c:pt idx="932">
                  <c:v>29.8440678784964</c:v>
                </c:pt>
                <c:pt idx="933">
                  <c:v>29.843577805287602</c:v>
                </c:pt>
                <c:pt idx="934">
                  <c:v>29.843097757576999</c:v>
                </c:pt>
                <c:pt idx="935">
                  <c:v>29.8426286227498</c:v>
                </c:pt>
                <c:pt idx="936">
                  <c:v>29.842171272045501</c:v>
                </c:pt>
                <c:pt idx="937">
                  <c:v>29.841726560420899</c:v>
                </c:pt>
                <c:pt idx="938">
                  <c:v>29.841295310364099</c:v>
                </c:pt>
                <c:pt idx="939">
                  <c:v>29.840878326370898</c:v>
                </c:pt>
                <c:pt idx="940">
                  <c:v>29.8404763654185</c:v>
                </c:pt>
                <c:pt idx="941">
                  <c:v>29.840090157480599</c:v>
                </c:pt>
                <c:pt idx="942">
                  <c:v>29.839720383420399</c:v>
                </c:pt>
                <c:pt idx="943">
                  <c:v>29.839367693123201</c:v>
                </c:pt>
                <c:pt idx="944">
                  <c:v>29.8390326849538</c:v>
                </c:pt>
                <c:pt idx="945">
                  <c:v>29.8387159158213</c:v>
                </c:pt>
                <c:pt idx="946">
                  <c:v>29.838417887934799</c:v>
                </c:pt>
                <c:pt idx="947">
                  <c:v>29.8381390541306</c:v>
                </c:pt>
                <c:pt idx="948">
                  <c:v>29.837879798766799</c:v>
                </c:pt>
                <c:pt idx="949">
                  <c:v>29.837640464742499</c:v>
                </c:pt>
                <c:pt idx="950">
                  <c:v>29.837421311304801</c:v>
                </c:pt>
                <c:pt idx="951">
                  <c:v>29.8372225525973</c:v>
                </c:pt>
                <c:pt idx="952">
                  <c:v>29.837044338431699</c:v>
                </c:pt>
                <c:pt idx="953">
                  <c:v>29.8368867438923</c:v>
                </c:pt>
                <c:pt idx="954">
                  <c:v>29.836749788427401</c:v>
                </c:pt>
                <c:pt idx="955">
                  <c:v>29.836633405233599</c:v>
                </c:pt>
                <c:pt idx="956">
                  <c:v>29.836537481824902</c:v>
                </c:pt>
                <c:pt idx="957">
                  <c:v>29.836461828150199</c:v>
                </c:pt>
                <c:pt idx="958">
                  <c:v>29.8364061838097</c:v>
                </c:pt>
                <c:pt idx="959">
                  <c:v>29.8363702192595</c:v>
                </c:pt>
                <c:pt idx="960">
                  <c:v>29.836353553548999</c:v>
                </c:pt>
                <c:pt idx="961">
                  <c:v>29.836355733888499</c:v>
                </c:pt>
                <c:pt idx="962">
                  <c:v>29.836376224784701</c:v>
                </c:pt>
                <c:pt idx="963">
                  <c:v>29.836414464971298</c:v>
                </c:pt>
                <c:pt idx="964">
                  <c:v>29.8364698024034</c:v>
                </c:pt>
                <c:pt idx="965">
                  <c:v>29.836541550145</c:v>
                </c:pt>
                <c:pt idx="966">
                  <c:v>29.836628970196699</c:v>
                </c:pt>
                <c:pt idx="967">
                  <c:v>29.836731253244899</c:v>
                </c:pt>
                <c:pt idx="968">
                  <c:v>29.836847564417202</c:v>
                </c:pt>
                <c:pt idx="969">
                  <c:v>29.836977010494799</c:v>
                </c:pt>
                <c:pt idx="970">
                  <c:v>29.837118675276301</c:v>
                </c:pt>
                <c:pt idx="971">
                  <c:v>29.837271609687601</c:v>
                </c:pt>
                <c:pt idx="972">
                  <c:v>29.837434831413599</c:v>
                </c:pt>
                <c:pt idx="973">
                  <c:v>29.837607317289301</c:v>
                </c:pt>
                <c:pt idx="974">
                  <c:v>29.837788042904101</c:v>
                </c:pt>
                <c:pt idx="975">
                  <c:v>29.837975966326201</c:v>
                </c:pt>
                <c:pt idx="976">
                  <c:v>29.8381700336056</c:v>
                </c:pt>
                <c:pt idx="977">
                  <c:v>29.838369189176699</c:v>
                </c:pt>
                <c:pt idx="978">
                  <c:v>29.838572374592999</c:v>
                </c:pt>
                <c:pt idx="979">
                  <c:v>29.8387785390297</c:v>
                </c:pt>
                <c:pt idx="980">
                  <c:v>29.838986635636001</c:v>
                </c:pt>
                <c:pt idx="981">
                  <c:v>29.839195643609401</c:v>
                </c:pt>
                <c:pt idx="982">
                  <c:v>29.839404552971299</c:v>
                </c:pt>
                <c:pt idx="983">
                  <c:v>29.8396123826858</c:v>
                </c:pt>
                <c:pt idx="984">
                  <c:v>29.839818170236899</c:v>
                </c:pt>
                <c:pt idx="985">
                  <c:v>29.840021008309702</c:v>
                </c:pt>
                <c:pt idx="986">
                  <c:v>29.840220018053301</c:v>
                </c:pt>
                <c:pt idx="987">
                  <c:v>29.840414339036599</c:v>
                </c:pt>
                <c:pt idx="988">
                  <c:v>29.8406031747197</c:v>
                </c:pt>
                <c:pt idx="989">
                  <c:v>29.840785776505001</c:v>
                </c:pt>
                <c:pt idx="990">
                  <c:v>29.840961443489501</c:v>
                </c:pt>
                <c:pt idx="991">
                  <c:v>29.841129517128099</c:v>
                </c:pt>
                <c:pt idx="992">
                  <c:v>29.841289406728901</c:v>
                </c:pt>
                <c:pt idx="993">
                  <c:v>29.841440585134301</c:v>
                </c:pt>
                <c:pt idx="994">
                  <c:v>29.841582552974099</c:v>
                </c:pt>
                <c:pt idx="995">
                  <c:v>29.8417148816553</c:v>
                </c:pt>
                <c:pt idx="996">
                  <c:v>29.841837226673299</c:v>
                </c:pt>
                <c:pt idx="997">
                  <c:v>29.841949260830201</c:v>
                </c:pt>
                <c:pt idx="998">
                  <c:v>29.842050741155202</c:v>
                </c:pt>
                <c:pt idx="999">
                  <c:v>29.842141479717601</c:v>
                </c:pt>
                <c:pt idx="1000">
                  <c:v>29.842221343538601</c:v>
                </c:pt>
                <c:pt idx="1001">
                  <c:v>29.842290254922599</c:v>
                </c:pt>
                <c:pt idx="1002">
                  <c:v>29.842348194805599</c:v>
                </c:pt>
                <c:pt idx="1003">
                  <c:v>29.842395189262099</c:v>
                </c:pt>
                <c:pt idx="1004">
                  <c:v>29.842431332497299</c:v>
                </c:pt>
                <c:pt idx="1005">
                  <c:v>29.842456740730999</c:v>
                </c:pt>
                <c:pt idx="1006">
                  <c:v>29.8424716013085</c:v>
                </c:pt>
                <c:pt idx="1007">
                  <c:v>29.842476126355201</c:v>
                </c:pt>
                <c:pt idx="1008">
                  <c:v>29.842470575617298</c:v>
                </c:pt>
                <c:pt idx="1009">
                  <c:v>29.842455255869201</c:v>
                </c:pt>
                <c:pt idx="1010">
                  <c:v>29.8424304862517</c:v>
                </c:pt>
                <c:pt idx="1011">
                  <c:v>29.8423966383865</c:v>
                </c:pt>
                <c:pt idx="1012">
                  <c:v>29.842354101826398</c:v>
                </c:pt>
                <c:pt idx="1013">
                  <c:v>29.842303277899401</c:v>
                </c:pt>
                <c:pt idx="1014">
                  <c:v>29.842244605499801</c:v>
                </c:pt>
                <c:pt idx="1015">
                  <c:v>29.842178537603001</c:v>
                </c:pt>
                <c:pt idx="1016">
                  <c:v>29.842105533021499</c:v>
                </c:pt>
                <c:pt idx="1017">
                  <c:v>29.842026074718</c:v>
                </c:pt>
                <c:pt idx="1018">
                  <c:v>29.8419406404353</c:v>
                </c:pt>
                <c:pt idx="1019">
                  <c:v>29.841849712407999</c:v>
                </c:pt>
                <c:pt idx="1020">
                  <c:v>29.841753777858401</c:v>
                </c:pt>
                <c:pt idx="1021">
                  <c:v>29.841653322172199</c:v>
                </c:pt>
                <c:pt idx="1022">
                  <c:v>29.841548832297001</c:v>
                </c:pt>
                <c:pt idx="1023">
                  <c:v>29.841440769598002</c:v>
                </c:pt>
                <c:pt idx="1024">
                  <c:v>29.8413296115972</c:v>
                </c:pt>
                <c:pt idx="1025">
                  <c:v>29.841215805488201</c:v>
                </c:pt>
                <c:pt idx="1026">
                  <c:v>29.841099798253801</c:v>
                </c:pt>
                <c:pt idx="1027">
                  <c:v>29.840982013640598</c:v>
                </c:pt>
                <c:pt idx="1028">
                  <c:v>29.840862865504601</c:v>
                </c:pt>
                <c:pt idx="1029">
                  <c:v>29.8407427438746</c:v>
                </c:pt>
                <c:pt idx="1030">
                  <c:v>29.840622017082101</c:v>
                </c:pt>
                <c:pt idx="1031">
                  <c:v>29.840501050918601</c:v>
                </c:pt>
                <c:pt idx="1032">
                  <c:v>29.840380166596301</c:v>
                </c:pt>
                <c:pt idx="1033">
                  <c:v>29.840259693594898</c:v>
                </c:pt>
                <c:pt idx="1034">
                  <c:v>29.840139916547798</c:v>
                </c:pt>
                <c:pt idx="1035">
                  <c:v>29.8400211149009</c:v>
                </c:pt>
                <c:pt idx="1036">
                  <c:v>29.8399035283053</c:v>
                </c:pt>
                <c:pt idx="1037">
                  <c:v>29.8397874036649</c:v>
                </c:pt>
                <c:pt idx="1038">
                  <c:v>29.8396729479899</c:v>
                </c:pt>
                <c:pt idx="1039">
                  <c:v>29.839560350695901</c:v>
                </c:pt>
                <c:pt idx="1040">
                  <c:v>29.839449790338801</c:v>
                </c:pt>
                <c:pt idx="1041">
                  <c:v>29.839341414120199</c:v>
                </c:pt>
                <c:pt idx="1042">
                  <c:v>29.8392353575641</c:v>
                </c:pt>
                <c:pt idx="1043">
                  <c:v>29.839131748610502</c:v>
                </c:pt>
                <c:pt idx="1044">
                  <c:v>29.839030698008301</c:v>
                </c:pt>
                <c:pt idx="1045">
                  <c:v>29.8389322803806</c:v>
                </c:pt>
                <c:pt idx="1046">
                  <c:v>29.838836578602798</c:v>
                </c:pt>
                <c:pt idx="1047">
                  <c:v>29.838743649142401</c:v>
                </c:pt>
                <c:pt idx="1048">
                  <c:v>29.838653542057699</c:v>
                </c:pt>
                <c:pt idx="1049">
                  <c:v>29.838566294533599</c:v>
                </c:pt>
                <c:pt idx="1050">
                  <c:v>29.838481941385901</c:v>
                </c:pt>
                <c:pt idx="1051">
                  <c:v>29.838400487675301</c:v>
                </c:pt>
                <c:pt idx="1052">
                  <c:v>29.838321943586401</c:v>
                </c:pt>
                <c:pt idx="1053">
                  <c:v>29.838246315638798</c:v>
                </c:pt>
                <c:pt idx="1054">
                  <c:v>29.838173603150199</c:v>
                </c:pt>
                <c:pt idx="1055">
                  <c:v>29.838103784945901</c:v>
                </c:pt>
                <c:pt idx="1056">
                  <c:v>29.838036850658</c:v>
                </c:pt>
                <c:pt idx="1057">
                  <c:v>29.837972766013699</c:v>
                </c:pt>
                <c:pt idx="1058">
                  <c:v>29.837911515973801</c:v>
                </c:pt>
                <c:pt idx="1059">
                  <c:v>29.837853066737701</c:v>
                </c:pt>
                <c:pt idx="1060">
                  <c:v>29.837797392112599</c:v>
                </c:pt>
                <c:pt idx="1061">
                  <c:v>29.837744439721799</c:v>
                </c:pt>
                <c:pt idx="1062">
                  <c:v>29.837694182505</c:v>
                </c:pt>
                <c:pt idx="1063">
                  <c:v>29.837646591544001</c:v>
                </c:pt>
                <c:pt idx="1064">
                  <c:v>29.837601613095</c:v>
                </c:pt>
                <c:pt idx="1065">
                  <c:v>29.837559198356601</c:v>
                </c:pt>
                <c:pt idx="1066">
                  <c:v>29.837519316564102</c:v>
                </c:pt>
                <c:pt idx="1067">
                  <c:v>29.837481908389801</c:v>
                </c:pt>
                <c:pt idx="1068">
                  <c:v>29.8374469390304</c:v>
                </c:pt>
                <c:pt idx="1069">
                  <c:v>29.8374143635439</c:v>
                </c:pt>
                <c:pt idx="1070">
                  <c:v>29.837384126002899</c:v>
                </c:pt>
                <c:pt idx="1071">
                  <c:v>29.8373561889413</c:v>
                </c:pt>
                <c:pt idx="1072">
                  <c:v>29.837330501999201</c:v>
                </c:pt>
                <c:pt idx="1073">
                  <c:v>29.837307017201599</c:v>
                </c:pt>
                <c:pt idx="1074">
                  <c:v>29.837285681149201</c:v>
                </c:pt>
                <c:pt idx="1075">
                  <c:v>29.837266448172699</c:v>
                </c:pt>
                <c:pt idx="1076">
                  <c:v>29.837249268847</c:v>
                </c:pt>
                <c:pt idx="1077">
                  <c:v>29.8372340963437</c:v>
                </c:pt>
                <c:pt idx="1078">
                  <c:v>29.837220876268301</c:v>
                </c:pt>
                <c:pt idx="1079">
                  <c:v>29.837209560191098</c:v>
                </c:pt>
                <c:pt idx="1080">
                  <c:v>29.837200092226901</c:v>
                </c:pt>
                <c:pt idx="1081">
                  <c:v>29.837192420131299</c:v>
                </c:pt>
                <c:pt idx="1082">
                  <c:v>29.8371864996993</c:v>
                </c:pt>
                <c:pt idx="1083">
                  <c:v>29.837182266249599</c:v>
                </c:pt>
                <c:pt idx="1084">
                  <c:v>29.837179661296702</c:v>
                </c:pt>
                <c:pt idx="1085">
                  <c:v>29.837178637430601</c:v>
                </c:pt>
                <c:pt idx="1086">
                  <c:v>29.837179134385899</c:v>
                </c:pt>
                <c:pt idx="1087">
                  <c:v>29.837181091028601</c:v>
                </c:pt>
                <c:pt idx="1088">
                  <c:v>29.837184450861098</c:v>
                </c:pt>
                <c:pt idx="1089">
                  <c:v>29.837189148775099</c:v>
                </c:pt>
                <c:pt idx="1090">
                  <c:v>29.837195131479501</c:v>
                </c:pt>
                <c:pt idx="1091">
                  <c:v>29.8372023187477</c:v>
                </c:pt>
                <c:pt idx="1092">
                  <c:v>29.837210646119502</c:v>
                </c:pt>
                <c:pt idx="1093">
                  <c:v>29.837220051771901</c:v>
                </c:pt>
                <c:pt idx="1094">
                  <c:v>29.837230454232401</c:v>
                </c:pt>
                <c:pt idx="1095">
                  <c:v>29.837241780580499</c:v>
                </c:pt>
                <c:pt idx="1096">
                  <c:v>29.8372539535358</c:v>
                </c:pt>
                <c:pt idx="1097">
                  <c:v>29.837266878578099</c:v>
                </c:pt>
                <c:pt idx="1098">
                  <c:v>29.8372804726101</c:v>
                </c:pt>
                <c:pt idx="1099">
                  <c:v>29.8372946438</c:v>
                </c:pt>
                <c:pt idx="1100">
                  <c:v>29.837309298901801</c:v>
                </c:pt>
                <c:pt idx="1101">
                  <c:v>29.8373243297344</c:v>
                </c:pt>
                <c:pt idx="1102">
                  <c:v>29.837339622761402</c:v>
                </c:pt>
                <c:pt idx="1103">
                  <c:v>29.837355069411299</c:v>
                </c:pt>
                <c:pt idx="1104">
                  <c:v>29.837370549126199</c:v>
                </c:pt>
                <c:pt idx="1105">
                  <c:v>29.837385921663099</c:v>
                </c:pt>
                <c:pt idx="1106">
                  <c:v>29.837401048682199</c:v>
                </c:pt>
                <c:pt idx="1107">
                  <c:v>29.837415784667702</c:v>
                </c:pt>
                <c:pt idx="1108">
                  <c:v>29.837429968080102</c:v>
                </c:pt>
                <c:pt idx="1109">
                  <c:v>29.837443427779402</c:v>
                </c:pt>
                <c:pt idx="1110">
                  <c:v>29.837455993155601</c:v>
                </c:pt>
                <c:pt idx="1111">
                  <c:v>29.837467470103199</c:v>
                </c:pt>
                <c:pt idx="1112">
                  <c:v>29.837477654626699</c:v>
                </c:pt>
                <c:pt idx="1113">
                  <c:v>29.8374863411284</c:v>
                </c:pt>
                <c:pt idx="1114">
                  <c:v>29.837493299379702</c:v>
                </c:pt>
                <c:pt idx="1115">
                  <c:v>29.837498292963701</c:v>
                </c:pt>
                <c:pt idx="1116">
                  <c:v>29.837501062735999</c:v>
                </c:pt>
                <c:pt idx="1117">
                  <c:v>29.837501349904201</c:v>
                </c:pt>
                <c:pt idx="1118">
                  <c:v>29.837498871635699</c:v>
                </c:pt>
                <c:pt idx="1119">
                  <c:v>29.8374933368409</c:v>
                </c:pt>
                <c:pt idx="1120">
                  <c:v>29.8374844295884</c:v>
                </c:pt>
                <c:pt idx="1121">
                  <c:v>29.837471842474699</c:v>
                </c:pt>
                <c:pt idx="1122">
                  <c:v>29.8374552338957</c:v>
                </c:pt>
                <c:pt idx="1123">
                  <c:v>29.837434265525602</c:v>
                </c:pt>
                <c:pt idx="1124">
                  <c:v>29.837408576287199</c:v>
                </c:pt>
                <c:pt idx="1125">
                  <c:v>29.837377791387301</c:v>
                </c:pt>
                <c:pt idx="1126">
                  <c:v>29.837341527496999</c:v>
                </c:pt>
                <c:pt idx="1127">
                  <c:v>29.837299400456399</c:v>
                </c:pt>
                <c:pt idx="1128">
                  <c:v>29.837251008887399</c:v>
                </c:pt>
                <c:pt idx="1129">
                  <c:v>29.8371959392239</c:v>
                </c:pt>
                <c:pt idx="1130">
                  <c:v>29.8371337804642</c:v>
                </c:pt>
                <c:pt idx="1131">
                  <c:v>29.837064107256399</c:v>
                </c:pt>
                <c:pt idx="1132">
                  <c:v>29.8369864858584</c:v>
                </c:pt>
                <c:pt idx="1133">
                  <c:v>29.836900496198702</c:v>
                </c:pt>
                <c:pt idx="1134">
                  <c:v>29.8368056991151</c:v>
                </c:pt>
                <c:pt idx="1135">
                  <c:v>29.836701671465299</c:v>
                </c:pt>
                <c:pt idx="1136">
                  <c:v>29.836587986587801</c:v>
                </c:pt>
                <c:pt idx="1137">
                  <c:v>29.836464215150599</c:v>
                </c:pt>
                <c:pt idx="1138">
                  <c:v>29.836329935331101</c:v>
                </c:pt>
                <c:pt idx="1139">
                  <c:v>29.836184741113101</c:v>
                </c:pt>
                <c:pt idx="1140">
                  <c:v>29.8360282259694</c:v>
                </c:pt>
                <c:pt idx="1141">
                  <c:v>29.8358600096321</c:v>
                </c:pt>
                <c:pt idx="1142">
                  <c:v>29.8356797148613</c:v>
                </c:pt>
                <c:pt idx="1143">
                  <c:v>29.835486981084099</c:v>
                </c:pt>
                <c:pt idx="1144">
                  <c:v>29.835281477790598</c:v>
                </c:pt>
                <c:pt idx="1145">
                  <c:v>29.835062891439101</c:v>
                </c:pt>
                <c:pt idx="1146">
                  <c:v>29.8348309133344</c:v>
                </c:pt>
                <c:pt idx="1147">
                  <c:v>29.834585281507401</c:v>
                </c:pt>
                <c:pt idx="1148">
                  <c:v>29.834325748502302</c:v>
                </c:pt>
                <c:pt idx="1149">
                  <c:v>29.834052119486799</c:v>
                </c:pt>
                <c:pt idx="1150">
                  <c:v>29.8337642003792</c:v>
                </c:pt>
                <c:pt idx="1151">
                  <c:v>29.833461841494099</c:v>
                </c:pt>
                <c:pt idx="1152">
                  <c:v>29.833144936837002</c:v>
                </c:pt>
                <c:pt idx="1153">
                  <c:v>29.832813395691701</c:v>
                </c:pt>
                <c:pt idx="1154">
                  <c:v>29.832467191718798</c:v>
                </c:pt>
                <c:pt idx="1155">
                  <c:v>29.8321063093872</c:v>
                </c:pt>
                <c:pt idx="1156">
                  <c:v>29.831730791102299</c:v>
                </c:pt>
                <c:pt idx="1157">
                  <c:v>29.8313407048249</c:v>
                </c:pt>
                <c:pt idx="1158">
                  <c:v>29.830936185954801</c:v>
                </c:pt>
                <c:pt idx="1159">
                  <c:v>29.8305173934497</c:v>
                </c:pt>
                <c:pt idx="1160">
                  <c:v>29.830084524475001</c:v>
                </c:pt>
                <c:pt idx="1161">
                  <c:v>29.829637831555399</c:v>
                </c:pt>
                <c:pt idx="1162">
                  <c:v>29.829177604844599</c:v>
                </c:pt>
                <c:pt idx="1163">
                  <c:v>29.8287041701299</c:v>
                </c:pt>
                <c:pt idx="1164">
                  <c:v>29.828217910609201</c:v>
                </c:pt>
                <c:pt idx="1165">
                  <c:v>29.827719239418499</c:v>
                </c:pt>
                <c:pt idx="1166">
                  <c:v>29.827208620908198</c:v>
                </c:pt>
                <c:pt idx="1167">
                  <c:v>29.826686551539598</c:v>
                </c:pt>
                <c:pt idx="1168">
                  <c:v>29.826153561258501</c:v>
                </c:pt>
                <c:pt idx="1169">
                  <c:v>29.8256102314099</c:v>
                </c:pt>
                <c:pt idx="1170">
                  <c:v>29.8250571757182</c:v>
                </c:pt>
                <c:pt idx="1171">
                  <c:v>29.8244950337421</c:v>
                </c:pt>
                <c:pt idx="1172">
                  <c:v>29.823924479650401</c:v>
                </c:pt>
                <c:pt idx="1173">
                  <c:v>29.823346235572501</c:v>
                </c:pt>
                <c:pt idx="1174">
                  <c:v>29.822761029921601</c:v>
                </c:pt>
                <c:pt idx="1175">
                  <c:v>29.822169627773299</c:v>
                </c:pt>
                <c:pt idx="1176">
                  <c:v>29.821572831042001</c:v>
                </c:pt>
                <c:pt idx="1177">
                  <c:v>29.820971436859001</c:v>
                </c:pt>
                <c:pt idx="1178">
                  <c:v>29.820366278035699</c:v>
                </c:pt>
                <c:pt idx="1179">
                  <c:v>29.819758196663699</c:v>
                </c:pt>
                <c:pt idx="1180">
                  <c:v>29.819148051837601</c:v>
                </c:pt>
                <c:pt idx="1181">
                  <c:v>29.818536710239002</c:v>
                </c:pt>
                <c:pt idx="1182">
                  <c:v>29.817925057395001</c:v>
                </c:pt>
                <c:pt idx="1183">
                  <c:v>29.817313974741701</c:v>
                </c:pt>
                <c:pt idx="1184">
                  <c:v>29.816704348286301</c:v>
                </c:pt>
                <c:pt idx="1185">
                  <c:v>29.8160970611397</c:v>
                </c:pt>
                <c:pt idx="1186">
                  <c:v>29.815492997842</c:v>
                </c:pt>
                <c:pt idx="1187">
                  <c:v>29.814893027696002</c:v>
                </c:pt>
                <c:pt idx="1188">
                  <c:v>29.814298026321101</c:v>
                </c:pt>
                <c:pt idx="1189">
                  <c:v>29.813708842842502</c:v>
                </c:pt>
                <c:pt idx="1190">
                  <c:v>29.813126324797899</c:v>
                </c:pt>
                <c:pt idx="1191">
                  <c:v>29.8125512904322</c:v>
                </c:pt>
                <c:pt idx="1192">
                  <c:v>29.811984551084201</c:v>
                </c:pt>
                <c:pt idx="1193">
                  <c:v>29.811426888986599</c:v>
                </c:pt>
                <c:pt idx="1194">
                  <c:v>29.8108790731089</c:v>
                </c:pt>
                <c:pt idx="1195">
                  <c:v>29.8103418373653</c:v>
                </c:pt>
                <c:pt idx="1196">
                  <c:v>29.8098158789658</c:v>
                </c:pt>
                <c:pt idx="1197">
                  <c:v>29.809301887262301</c:v>
                </c:pt>
                <c:pt idx="1198">
                  <c:v>29.8088005116646</c:v>
                </c:pt>
                <c:pt idx="1199">
                  <c:v>29.8083123797749</c:v>
                </c:pt>
                <c:pt idx="1200">
                  <c:v>29.807838063656199</c:v>
                </c:pt>
                <c:pt idx="1201">
                  <c:v>29.807378116774</c:v>
                </c:pt>
                <c:pt idx="1202">
                  <c:v>29.8069330547197</c:v>
                </c:pt>
                <c:pt idx="1203">
                  <c:v>29.806503350518899</c:v>
                </c:pt>
                <c:pt idx="1204">
                  <c:v>29.806089454276499</c:v>
                </c:pt>
                <c:pt idx="1205">
                  <c:v>29.8056917552409</c:v>
                </c:pt>
                <c:pt idx="1206">
                  <c:v>29.805310627901498</c:v>
                </c:pt>
                <c:pt idx="1207">
                  <c:v>29.804946401539802</c:v>
                </c:pt>
                <c:pt idx="1208">
                  <c:v>29.804599353509399</c:v>
                </c:pt>
                <c:pt idx="1209">
                  <c:v>29.804269745105401</c:v>
                </c:pt>
                <c:pt idx="1210">
                  <c:v>29.803957779481699</c:v>
                </c:pt>
                <c:pt idx="1211">
                  <c:v>29.803663631213499</c:v>
                </c:pt>
                <c:pt idx="1212">
                  <c:v>29.803387442574</c:v>
                </c:pt>
                <c:pt idx="1213">
                  <c:v>29.803129307931801</c:v>
                </c:pt>
                <c:pt idx="1214">
                  <c:v>29.802889301913599</c:v>
                </c:pt>
                <c:pt idx="1215">
                  <c:v>29.802667440537899</c:v>
                </c:pt>
                <c:pt idx="1216">
                  <c:v>29.8024637256073</c:v>
                </c:pt>
                <c:pt idx="1217">
                  <c:v>29.802278114882899</c:v>
                </c:pt>
                <c:pt idx="1218">
                  <c:v>29.802110542296202</c:v>
                </c:pt>
                <c:pt idx="1219">
                  <c:v>29.801960906991599</c:v>
                </c:pt>
                <c:pt idx="1220">
                  <c:v>29.8018290733791</c:v>
                </c:pt>
                <c:pt idx="1221">
                  <c:v>29.8017148813015</c:v>
                </c:pt>
                <c:pt idx="1222">
                  <c:v>29.8016181407856</c:v>
                </c:pt>
                <c:pt idx="1223">
                  <c:v>29.801538641517599</c:v>
                </c:pt>
                <c:pt idx="1224">
                  <c:v>29.801476140066299</c:v>
                </c:pt>
                <c:pt idx="1225">
                  <c:v>29.801430382593299</c:v>
                </c:pt>
                <c:pt idx="1226">
                  <c:v>29.801401075470999</c:v>
                </c:pt>
                <c:pt idx="1227">
                  <c:v>29.801387927942098</c:v>
                </c:pt>
                <c:pt idx="1228">
                  <c:v>29.801390611617698</c:v>
                </c:pt>
                <c:pt idx="1229">
                  <c:v>29.801408785560501</c:v>
                </c:pt>
                <c:pt idx="1230">
                  <c:v>29.801442093380899</c:v>
                </c:pt>
                <c:pt idx="1231">
                  <c:v>29.801490170117201</c:v>
                </c:pt>
                <c:pt idx="1232">
                  <c:v>29.8015526217076</c:v>
                </c:pt>
                <c:pt idx="1233">
                  <c:v>29.801629055913299</c:v>
                </c:pt>
                <c:pt idx="1234">
                  <c:v>29.801719068119201</c:v>
                </c:pt>
                <c:pt idx="1235">
                  <c:v>29.801822248303999</c:v>
                </c:pt>
                <c:pt idx="1236">
                  <c:v>29.801938172396</c:v>
                </c:pt>
                <c:pt idx="1237">
                  <c:v>29.802066413153899</c:v>
                </c:pt>
                <c:pt idx="1238">
                  <c:v>29.802206532195701</c:v>
                </c:pt>
                <c:pt idx="1239">
                  <c:v>29.802358097880699</c:v>
                </c:pt>
                <c:pt idx="1240">
                  <c:v>29.802520669345999</c:v>
                </c:pt>
                <c:pt idx="1241">
                  <c:v>29.802693805787701</c:v>
                </c:pt>
                <c:pt idx="1242">
                  <c:v>29.802877064101999</c:v>
                </c:pt>
                <c:pt idx="1243">
                  <c:v>29.803070009719999</c:v>
                </c:pt>
                <c:pt idx="1244">
                  <c:v>29.803272207621202</c:v>
                </c:pt>
                <c:pt idx="1245">
                  <c:v>29.8034832171953</c:v>
                </c:pt>
                <c:pt idx="1246">
                  <c:v>29.8037026082818</c:v>
                </c:pt>
                <c:pt idx="1247">
                  <c:v>29.803929950966801</c:v>
                </c:pt>
                <c:pt idx="1248">
                  <c:v>29.804164824718701</c:v>
                </c:pt>
                <c:pt idx="1249">
                  <c:v>29.804406812038302</c:v>
                </c:pt>
                <c:pt idx="1250">
                  <c:v>29.8046555148936</c:v>
                </c:pt>
                <c:pt idx="1251">
                  <c:v>29.804910519405901</c:v>
                </c:pt>
                <c:pt idx="1252">
                  <c:v>29.805171445734899</c:v>
                </c:pt>
                <c:pt idx="1253">
                  <c:v>29.805437904014799</c:v>
                </c:pt>
                <c:pt idx="1254">
                  <c:v>29.805709526782199</c:v>
                </c:pt>
                <c:pt idx="1255">
                  <c:v>29.8059859482983</c:v>
                </c:pt>
                <c:pt idx="1256">
                  <c:v>29.806266807863</c:v>
                </c:pt>
                <c:pt idx="1257">
                  <c:v>29.806551772997299</c:v>
                </c:pt>
                <c:pt idx="1258">
                  <c:v>29.806840502725699</c:v>
                </c:pt>
                <c:pt idx="1259">
                  <c:v>29.8071326949206</c:v>
                </c:pt>
                <c:pt idx="1260">
                  <c:v>29.807428037733299</c:v>
                </c:pt>
                <c:pt idx="1261">
                  <c:v>29.807726234789701</c:v>
                </c:pt>
                <c:pt idx="1262">
                  <c:v>29.808027003301302</c:v>
                </c:pt>
                <c:pt idx="1263">
                  <c:v>29.8083300656271</c:v>
                </c:pt>
                <c:pt idx="1264">
                  <c:v>29.808635159829599</c:v>
                </c:pt>
                <c:pt idx="1265">
                  <c:v>29.8089420501997</c:v>
                </c:pt>
                <c:pt idx="1266">
                  <c:v>29.80925050103</c:v>
                </c:pt>
                <c:pt idx="1267">
                  <c:v>29.809560281407698</c:v>
                </c:pt>
                <c:pt idx="1268">
                  <c:v>29.8098711914249</c:v>
                </c:pt>
                <c:pt idx="1269">
                  <c:v>29.810183030702898</c:v>
                </c:pt>
                <c:pt idx="1270">
                  <c:v>29.810495616298901</c:v>
                </c:pt>
                <c:pt idx="1271">
                  <c:v>29.810808759678</c:v>
                </c:pt>
                <c:pt idx="1272">
                  <c:v>29.811122297951599</c:v>
                </c:pt>
                <c:pt idx="1273">
                  <c:v>29.811436079193999</c:v>
                </c:pt>
                <c:pt idx="1274">
                  <c:v>29.8117499600244</c:v>
                </c:pt>
                <c:pt idx="1275">
                  <c:v>29.812063805711599</c:v>
                </c:pt>
                <c:pt idx="1276">
                  <c:v>29.812377498167699</c:v>
                </c:pt>
                <c:pt idx="1277">
                  <c:v>29.812690919910001</c:v>
                </c:pt>
                <c:pt idx="1278">
                  <c:v>29.813003956755001</c:v>
                </c:pt>
                <c:pt idx="1279">
                  <c:v>29.813316518850101</c:v>
                </c:pt>
                <c:pt idx="1280">
                  <c:v>29.813628506888101</c:v>
                </c:pt>
                <c:pt idx="1281">
                  <c:v>29.813939834858601</c:v>
                </c:pt>
                <c:pt idx="1282">
                  <c:v>29.8142504312037</c:v>
                </c:pt>
                <c:pt idx="1283">
                  <c:v>29.814560215284398</c:v>
                </c:pt>
                <c:pt idx="1284">
                  <c:v>29.814869133494302</c:v>
                </c:pt>
                <c:pt idx="1285">
                  <c:v>29.815177111621999</c:v>
                </c:pt>
                <c:pt idx="1286">
                  <c:v>29.815484115386699</c:v>
                </c:pt>
                <c:pt idx="1287">
                  <c:v>29.815790074219102</c:v>
                </c:pt>
                <c:pt idx="1288">
                  <c:v>29.816094943481598</c:v>
                </c:pt>
                <c:pt idx="1289">
                  <c:v>29.8163986813835</c:v>
                </c:pt>
                <c:pt idx="1290">
                  <c:v>29.816701243922601</c:v>
                </c:pt>
                <c:pt idx="1291">
                  <c:v>29.817002590857602</c:v>
                </c:pt>
                <c:pt idx="1292">
                  <c:v>29.817302683242598</c:v>
                </c:pt>
                <c:pt idx="1293">
                  <c:v>29.8176014927643</c:v>
                </c:pt>
                <c:pt idx="1294">
                  <c:v>29.817898982782999</c:v>
                </c:pt>
                <c:pt idx="1295">
                  <c:v>29.8181951214744</c:v>
                </c:pt>
                <c:pt idx="1296">
                  <c:v>29.818489880835099</c:v>
                </c:pt>
                <c:pt idx="1297">
                  <c:v>29.8187832262211</c:v>
                </c:pt>
                <c:pt idx="1298">
                  <c:v>29.819075140274599</c:v>
                </c:pt>
                <c:pt idx="1299">
                  <c:v>29.819365590746301</c:v>
                </c:pt>
                <c:pt idx="1300">
                  <c:v>29.819654554481001</c:v>
                </c:pt>
                <c:pt idx="1301">
                  <c:v>29.819942003787499</c:v>
                </c:pt>
                <c:pt idx="1302">
                  <c:v>29.820227926811</c:v>
                </c:pt>
                <c:pt idx="1303">
                  <c:v>29.8205122840615</c:v>
                </c:pt>
                <c:pt idx="1304">
                  <c:v>29.820795064658999</c:v>
                </c:pt>
                <c:pt idx="1305">
                  <c:v>29.821076257106</c:v>
                </c:pt>
                <c:pt idx="1306">
                  <c:v>29.821355841103099</c:v>
                </c:pt>
                <c:pt idx="1307">
                  <c:v>29.8216337910576</c:v>
                </c:pt>
                <c:pt idx="1308">
                  <c:v>29.821910112222099</c:v>
                </c:pt>
                <c:pt idx="1309">
                  <c:v>29.8221847822991</c:v>
                </c:pt>
                <c:pt idx="1310">
                  <c:v>29.8224578063869</c:v>
                </c:pt>
                <c:pt idx="1311">
                  <c:v>29.822729180264702</c:v>
                </c:pt>
                <c:pt idx="1312">
                  <c:v>29.822998915438401</c:v>
                </c:pt>
                <c:pt idx="1313">
                  <c:v>29.823266997200399</c:v>
                </c:pt>
                <c:pt idx="1314">
                  <c:v>29.8235334536461</c:v>
                </c:pt>
                <c:pt idx="1315">
                  <c:v>29.823798296239101</c:v>
                </c:pt>
                <c:pt idx="1316">
                  <c:v>29.824061539651201</c:v>
                </c:pt>
                <c:pt idx="1317">
                  <c:v>29.8243232229004</c:v>
                </c:pt>
                <c:pt idx="1318">
                  <c:v>29.824583372245101</c:v>
                </c:pt>
                <c:pt idx="1319">
                  <c:v>29.824842036221899</c:v>
                </c:pt>
                <c:pt idx="1320">
                  <c:v>29.8250992528266</c:v>
                </c:pt>
                <c:pt idx="1321">
                  <c:v>29.8253550726462</c:v>
                </c:pt>
                <c:pt idx="1322">
                  <c:v>29.8256095638489</c:v>
                </c:pt>
                <c:pt idx="1323">
                  <c:v>29.825862792588602</c:v>
                </c:pt>
                <c:pt idx="1324">
                  <c:v>29.826114840154698</c:v>
                </c:pt>
                <c:pt idx="1325">
                  <c:v>29.826365782407599</c:v>
                </c:pt>
                <c:pt idx="1326">
                  <c:v>29.826615727079499</c:v>
                </c:pt>
                <c:pt idx="1327">
                  <c:v>29.826864763876301</c:v>
                </c:pt>
                <c:pt idx="1328">
                  <c:v>29.827113015001899</c:v>
                </c:pt>
                <c:pt idx="1329">
                  <c:v>29.827360581574901</c:v>
                </c:pt>
                <c:pt idx="1330">
                  <c:v>29.827607596030798</c:v>
                </c:pt>
                <c:pt idx="1331">
                  <c:v>29.827854180412</c:v>
                </c:pt>
                <c:pt idx="1332">
                  <c:v>29.828100490631201</c:v>
                </c:pt>
                <c:pt idx="1333">
                  <c:v>29.828346660191801</c:v>
                </c:pt>
                <c:pt idx="1334">
                  <c:v>29.8285928416344</c:v>
                </c:pt>
                <c:pt idx="1335">
                  <c:v>29.828839197618599</c:v>
                </c:pt>
                <c:pt idx="1336">
                  <c:v>29.829085885976401</c:v>
                </c:pt>
                <c:pt idx="1337">
                  <c:v>29.829333084156001</c:v>
                </c:pt>
                <c:pt idx="1338">
                  <c:v>29.8295809580097</c:v>
                </c:pt>
                <c:pt idx="1339">
                  <c:v>29.8298296881689</c:v>
                </c:pt>
                <c:pt idx="1340">
                  <c:v>29.830079453506801</c:v>
                </c:pt>
                <c:pt idx="1341">
                  <c:v>29.830330428070301</c:v>
                </c:pt>
                <c:pt idx="1342">
                  <c:v>29.830582798582999</c:v>
                </c:pt>
                <c:pt idx="1343">
                  <c:v>29.8308367434656</c:v>
                </c:pt>
                <c:pt idx="1344">
                  <c:v>29.831092447399399</c:v>
                </c:pt>
                <c:pt idx="1345">
                  <c:v>29.831350095967601</c:v>
                </c:pt>
                <c:pt idx="1346">
                  <c:v>29.8316098632245</c:v>
                </c:pt>
                <c:pt idx="1347">
                  <c:v>29.831871911425399</c:v>
                </c:pt>
                <c:pt idx="1348">
                  <c:v>29.8321364144707</c:v>
                </c:pt>
                <c:pt idx="1349">
                  <c:v>29.832403534640601</c:v>
                </c:pt>
                <c:pt idx="1350">
                  <c:v>29.832673431634799</c:v>
                </c:pt>
                <c:pt idx="1351">
                  <c:v>29.83294624713</c:v>
                </c:pt>
                <c:pt idx="1352">
                  <c:v>29.8332221170905</c:v>
                </c:pt>
                <c:pt idx="1353">
                  <c:v>29.833501174646798</c:v>
                </c:pt>
                <c:pt idx="1354">
                  <c:v>29.833783531948399</c:v>
                </c:pt>
                <c:pt idx="1355">
                  <c:v>29.834069299331599</c:v>
                </c:pt>
                <c:pt idx="1356">
                  <c:v>29.834358559247399</c:v>
                </c:pt>
                <c:pt idx="1357">
                  <c:v>29.834651387556999</c:v>
                </c:pt>
                <c:pt idx="1358">
                  <c:v>29.8349478530351</c:v>
                </c:pt>
                <c:pt idx="1359">
                  <c:v>29.8352479896825</c:v>
                </c:pt>
                <c:pt idx="1360">
                  <c:v>29.835551827714198</c:v>
                </c:pt>
                <c:pt idx="1361">
                  <c:v>29.8358593794519</c:v>
                </c:pt>
                <c:pt idx="1362">
                  <c:v>29.836170640419599</c:v>
                </c:pt>
                <c:pt idx="1363">
                  <c:v>29.836485578385201</c:v>
                </c:pt>
                <c:pt idx="1364">
                  <c:v>29.836804149190701</c:v>
                </c:pt>
                <c:pt idx="1365">
                  <c:v>29.8371262910903</c:v>
                </c:pt>
                <c:pt idx="1366">
                  <c:v>29.83745191029</c:v>
                </c:pt>
                <c:pt idx="1367">
                  <c:v>29.837780909967702</c:v>
                </c:pt>
                <c:pt idx="1368">
                  <c:v>29.838113164669501</c:v>
                </c:pt>
                <c:pt idx="1369">
                  <c:v>29.838448536939101</c:v>
                </c:pt>
                <c:pt idx="1370">
                  <c:v>29.8387868429365</c:v>
                </c:pt>
                <c:pt idx="1371">
                  <c:v>29.839127906193902</c:v>
                </c:pt>
                <c:pt idx="1372">
                  <c:v>29.839471515245702</c:v>
                </c:pt>
                <c:pt idx="1373">
                  <c:v>29.839817443478001</c:v>
                </c:pt>
                <c:pt idx="1374">
                  <c:v>29.8401654510951</c:v>
                </c:pt>
                <c:pt idx="1375">
                  <c:v>29.840515268300202</c:v>
                </c:pt>
                <c:pt idx="1376">
                  <c:v>29.840866622600501</c:v>
                </c:pt>
                <c:pt idx="1377">
                  <c:v>29.8412192136588</c:v>
                </c:pt>
                <c:pt idx="1378">
                  <c:v>29.841572733729301</c:v>
                </c:pt>
                <c:pt idx="1379">
                  <c:v>29.841926835659802</c:v>
                </c:pt>
                <c:pt idx="1380">
                  <c:v>29.842281176536599</c:v>
                </c:pt>
                <c:pt idx="1381">
                  <c:v>29.8426353984438</c:v>
                </c:pt>
                <c:pt idx="1382">
                  <c:v>29.842989138538002</c:v>
                </c:pt>
                <c:pt idx="1383">
                  <c:v>29.8433420114734</c:v>
                </c:pt>
                <c:pt idx="1384">
                  <c:v>29.843693617005499</c:v>
                </c:pt>
                <c:pt idx="1385">
                  <c:v>29.844043553771598</c:v>
                </c:pt>
                <c:pt idx="1386">
                  <c:v>29.844391412774701</c:v>
                </c:pt>
                <c:pt idx="1387">
                  <c:v>29.8447367836533</c:v>
                </c:pt>
                <c:pt idx="1388">
                  <c:v>29.8450792348196</c:v>
                </c:pt>
                <c:pt idx="1389">
                  <c:v>29.845418348115501</c:v>
                </c:pt>
                <c:pt idx="1390">
                  <c:v>29.845753698414001</c:v>
                </c:pt>
                <c:pt idx="1391">
                  <c:v>29.846084858563799</c:v>
                </c:pt>
                <c:pt idx="1392">
                  <c:v>29.8464113978137</c:v>
                </c:pt>
                <c:pt idx="1393">
                  <c:v>29.846732903512098</c:v>
                </c:pt>
                <c:pt idx="1394">
                  <c:v>29.847048947582099</c:v>
                </c:pt>
                <c:pt idx="1395">
                  <c:v>29.847359121028799</c:v>
                </c:pt>
                <c:pt idx="1396">
                  <c:v>29.847663012967399</c:v>
                </c:pt>
                <c:pt idx="1397">
                  <c:v>29.847960218352501</c:v>
                </c:pt>
                <c:pt idx="1398">
                  <c:v>29.848250347020699</c:v>
                </c:pt>
                <c:pt idx="1399">
                  <c:v>29.848533028242901</c:v>
                </c:pt>
                <c:pt idx="1400">
                  <c:v>29.8488078854148</c:v>
                </c:pt>
                <c:pt idx="1401">
                  <c:v>29.849074570492601</c:v>
                </c:pt>
                <c:pt idx="1402">
                  <c:v>29.849332745505802</c:v>
                </c:pt>
                <c:pt idx="1403">
                  <c:v>29.8495820793032</c:v>
                </c:pt>
                <c:pt idx="1404">
                  <c:v>29.849822277892901</c:v>
                </c:pt>
                <c:pt idx="1405">
                  <c:v>29.8500530492094</c:v>
                </c:pt>
                <c:pt idx="1406">
                  <c:v>29.850274123174401</c:v>
                </c:pt>
                <c:pt idx="1407">
                  <c:v>29.850485254598901</c:v>
                </c:pt>
                <c:pt idx="1408">
                  <c:v>29.850686222194799</c:v>
                </c:pt>
                <c:pt idx="1409">
                  <c:v>29.850876811558201</c:v>
                </c:pt>
                <c:pt idx="1410">
                  <c:v>29.8510568477611</c:v>
                </c:pt>
                <c:pt idx="1411">
                  <c:v>29.851226168345399</c:v>
                </c:pt>
                <c:pt idx="1412">
                  <c:v>29.8513846326566</c:v>
                </c:pt>
                <c:pt idx="1413">
                  <c:v>29.8515321360318</c:v>
                </c:pt>
                <c:pt idx="1414">
                  <c:v>29.851668589792101</c:v>
                </c:pt>
                <c:pt idx="1415">
                  <c:v>29.851793920592101</c:v>
                </c:pt>
                <c:pt idx="1416">
                  <c:v>29.851908106814498</c:v>
                </c:pt>
                <c:pt idx="1417">
                  <c:v>29.852011130303801</c:v>
                </c:pt>
                <c:pt idx="1418">
                  <c:v>29.852102998632901</c:v>
                </c:pt>
                <c:pt idx="1419">
                  <c:v>29.852183760494</c:v>
                </c:pt>
                <c:pt idx="1420">
                  <c:v>29.852253480496799</c:v>
                </c:pt>
                <c:pt idx="1421">
                  <c:v>29.8523122351598</c:v>
                </c:pt>
                <c:pt idx="1422">
                  <c:v>29.852360149021901</c:v>
                </c:pt>
                <c:pt idx="1423">
                  <c:v>29.852397355209899</c:v>
                </c:pt>
                <c:pt idx="1424">
                  <c:v>29.852424014221899</c:v>
                </c:pt>
                <c:pt idx="1425">
                  <c:v>29.852440314155999</c:v>
                </c:pt>
                <c:pt idx="1426">
                  <c:v>29.8524464705112</c:v>
                </c:pt>
                <c:pt idx="1427">
                  <c:v>29.852442719400401</c:v>
                </c:pt>
                <c:pt idx="1428">
                  <c:v>29.852429311488098</c:v>
                </c:pt>
                <c:pt idx="1429">
                  <c:v>29.8524065297824</c:v>
                </c:pt>
                <c:pt idx="1430">
                  <c:v>29.8523746705924</c:v>
                </c:pt>
                <c:pt idx="1431">
                  <c:v>29.852334053767699</c:v>
                </c:pt>
                <c:pt idx="1432">
                  <c:v>29.852285015849102</c:v>
                </c:pt>
                <c:pt idx="1433">
                  <c:v>29.8522279113335</c:v>
                </c:pt>
                <c:pt idx="1434">
                  <c:v>29.8521631119294</c:v>
                </c:pt>
                <c:pt idx="1435">
                  <c:v>29.852091023690299</c:v>
                </c:pt>
                <c:pt idx="1436">
                  <c:v>29.852012040007398</c:v>
                </c:pt>
                <c:pt idx="1437">
                  <c:v>29.851926589692901</c:v>
                </c:pt>
                <c:pt idx="1438">
                  <c:v>29.8518350975917</c:v>
                </c:pt>
                <c:pt idx="1439">
                  <c:v>29.851738021026399</c:v>
                </c:pt>
                <c:pt idx="1440">
                  <c:v>29.851635810533999</c:v>
                </c:pt>
                <c:pt idx="1441">
                  <c:v>29.851528941421801</c:v>
                </c:pt>
                <c:pt idx="1442">
                  <c:v>29.851417890152199</c:v>
                </c:pt>
                <c:pt idx="1443">
                  <c:v>29.851303138188701</c:v>
                </c:pt>
                <c:pt idx="1444">
                  <c:v>29.8511851806884</c:v>
                </c:pt>
                <c:pt idx="1445">
                  <c:v>29.8510645182178</c:v>
                </c:pt>
                <c:pt idx="1446">
                  <c:v>29.850941642181699</c:v>
                </c:pt>
                <c:pt idx="1447">
                  <c:v>29.850817059855601</c:v>
                </c:pt>
                <c:pt idx="1448">
                  <c:v>29.850691280440099</c:v>
                </c:pt>
                <c:pt idx="1449">
                  <c:v>29.850564806095399</c:v>
                </c:pt>
                <c:pt idx="1450">
                  <c:v>29.850438143076602</c:v>
                </c:pt>
                <c:pt idx="1451">
                  <c:v>29.850311799526299</c:v>
                </c:pt>
                <c:pt idx="1452">
                  <c:v>29.850186268318399</c:v>
                </c:pt>
                <c:pt idx="1453">
                  <c:v>29.850062046396602</c:v>
                </c:pt>
                <c:pt idx="1454">
                  <c:v>29.8499396246436</c:v>
                </c:pt>
                <c:pt idx="1455">
                  <c:v>29.849819489977499</c:v>
                </c:pt>
                <c:pt idx="1456">
                  <c:v>29.849702127673499</c:v>
                </c:pt>
                <c:pt idx="1457">
                  <c:v>29.8495879944306</c:v>
                </c:pt>
                <c:pt idx="1458">
                  <c:v>29.849477553223799</c:v>
                </c:pt>
                <c:pt idx="1459">
                  <c:v>29.849371258374401</c:v>
                </c:pt>
                <c:pt idx="1460">
                  <c:v>29.849269539954001</c:v>
                </c:pt>
                <c:pt idx="1461">
                  <c:v>29.849172827523201</c:v>
                </c:pt>
                <c:pt idx="1462">
                  <c:v>29.8490815364678</c:v>
                </c:pt>
                <c:pt idx="1463">
                  <c:v>29.848996054779001</c:v>
                </c:pt>
                <c:pt idx="1464">
                  <c:v>29.848916780944901</c:v>
                </c:pt>
                <c:pt idx="1465">
                  <c:v>29.848844087753701</c:v>
                </c:pt>
                <c:pt idx="1466">
                  <c:v>29.848778324329299</c:v>
                </c:pt>
                <c:pt idx="1467">
                  <c:v>29.8487198276013</c:v>
                </c:pt>
                <c:pt idx="1468">
                  <c:v>29.848668919936799</c:v>
                </c:pt>
                <c:pt idx="1469">
                  <c:v>29.848625911394802</c:v>
                </c:pt>
                <c:pt idx="1470">
                  <c:v>29.8485910879381</c:v>
                </c:pt>
                <c:pt idx="1471">
                  <c:v>29.848564723603999</c:v>
                </c:pt>
                <c:pt idx="1472">
                  <c:v>29.8485470688235</c:v>
                </c:pt>
                <c:pt idx="1473">
                  <c:v>29.8485383531415</c:v>
                </c:pt>
                <c:pt idx="1474">
                  <c:v>29.848538802767902</c:v>
                </c:pt>
                <c:pt idx="1475">
                  <c:v>29.848548607641199</c:v>
                </c:pt>
                <c:pt idx="1476">
                  <c:v>29.8485679538047</c:v>
                </c:pt>
                <c:pt idx="1477">
                  <c:v>29.8485970069666</c:v>
                </c:pt>
                <c:pt idx="1478">
                  <c:v>29.848635909113099</c:v>
                </c:pt>
                <c:pt idx="1479">
                  <c:v>29.848684779310499</c:v>
                </c:pt>
                <c:pt idx="1480">
                  <c:v>29.848743735553999</c:v>
                </c:pt>
                <c:pt idx="1481">
                  <c:v>29.848812854600499</c:v>
                </c:pt>
                <c:pt idx="1482">
                  <c:v>29.84889221417</c:v>
                </c:pt>
                <c:pt idx="1483">
                  <c:v>29.848981873105402</c:v>
                </c:pt>
                <c:pt idx="1484">
                  <c:v>29.849081862669799</c:v>
                </c:pt>
                <c:pt idx="1485">
                  <c:v>29.849192210823499</c:v>
                </c:pt>
                <c:pt idx="1486">
                  <c:v>29.849312918005602</c:v>
                </c:pt>
                <c:pt idx="1487">
                  <c:v>29.8494439799438</c:v>
                </c:pt>
                <c:pt idx="1488">
                  <c:v>29.849585360169399</c:v>
                </c:pt>
                <c:pt idx="1489">
                  <c:v>29.849737034184201</c:v>
                </c:pt>
                <c:pt idx="1490">
                  <c:v>29.8498989389741</c:v>
                </c:pt>
                <c:pt idx="1491">
                  <c:v>29.850071011658301</c:v>
                </c:pt>
                <c:pt idx="1492">
                  <c:v>29.850253171464502</c:v>
                </c:pt>
                <c:pt idx="1493">
                  <c:v>29.850445317672602</c:v>
                </c:pt>
                <c:pt idx="1494">
                  <c:v>29.8506473557362</c:v>
                </c:pt>
                <c:pt idx="1495">
                  <c:v>29.850859152270299</c:v>
                </c:pt>
                <c:pt idx="1496">
                  <c:v>29.851080599846501</c:v>
                </c:pt>
                <c:pt idx="1497">
                  <c:v>29.851311548024199</c:v>
                </c:pt>
                <c:pt idx="1498">
                  <c:v>29.851551846762799</c:v>
                </c:pt>
                <c:pt idx="1499">
                  <c:v>29.851801336555699</c:v>
                </c:pt>
                <c:pt idx="1500">
                  <c:v>29.852059851040298</c:v>
                </c:pt>
                <c:pt idx="1501">
                  <c:v>29.852327210479299</c:v>
                </c:pt>
                <c:pt idx="1502">
                  <c:v>29.852603237332499</c:v>
                </c:pt>
                <c:pt idx="1503">
                  <c:v>29.852887735489201</c:v>
                </c:pt>
                <c:pt idx="1504">
                  <c:v>29.853180511998598</c:v>
                </c:pt>
                <c:pt idx="1505">
                  <c:v>29.853481358433701</c:v>
                </c:pt>
                <c:pt idx="1506">
                  <c:v>29.8537900548252</c:v>
                </c:pt>
                <c:pt idx="1507">
                  <c:v>29.8541063964513</c:v>
                </c:pt>
                <c:pt idx="1508">
                  <c:v>29.8544301396443</c:v>
                </c:pt>
                <c:pt idx="1509">
                  <c:v>29.854761078989199</c:v>
                </c:pt>
                <c:pt idx="1510">
                  <c:v>29.855098965258701</c:v>
                </c:pt>
                <c:pt idx="1511">
                  <c:v>29.8554435668464</c:v>
                </c:pt>
                <c:pt idx="1512">
                  <c:v>29.8557946358934</c:v>
                </c:pt>
                <c:pt idx="1513">
                  <c:v>29.8561519170518</c:v>
                </c:pt>
                <c:pt idx="1514">
                  <c:v>29.8565151647948</c:v>
                </c:pt>
                <c:pt idx="1515">
                  <c:v>29.8568841258306</c:v>
                </c:pt>
                <c:pt idx="1516">
                  <c:v>29.8572585454177</c:v>
                </c:pt>
                <c:pt idx="1517">
                  <c:v>29.8576381464535</c:v>
                </c:pt>
                <c:pt idx="1518">
                  <c:v>29.858022677473301</c:v>
                </c:pt>
                <c:pt idx="1519">
                  <c:v>29.858411862060301</c:v>
                </c:pt>
                <c:pt idx="1520">
                  <c:v>29.858805440526101</c:v>
                </c:pt>
                <c:pt idx="1521">
                  <c:v>29.859203126942099</c:v>
                </c:pt>
                <c:pt idx="1522">
                  <c:v>29.859604656597199</c:v>
                </c:pt>
                <c:pt idx="1523">
                  <c:v>29.860009737878599</c:v>
                </c:pt>
                <c:pt idx="1524">
                  <c:v>29.860418101695998</c:v>
                </c:pt>
                <c:pt idx="1525">
                  <c:v>29.8608294585332</c:v>
                </c:pt>
                <c:pt idx="1526">
                  <c:v>29.8612435176743</c:v>
                </c:pt>
                <c:pt idx="1527">
                  <c:v>29.861659988049698</c:v>
                </c:pt>
                <c:pt idx="1528">
                  <c:v>29.8620785843287</c:v>
                </c:pt>
                <c:pt idx="1529">
                  <c:v>29.862499022075301</c:v>
                </c:pt>
                <c:pt idx="1530">
                  <c:v>29.862920993547998</c:v>
                </c:pt>
                <c:pt idx="1531">
                  <c:v>29.863344201636501</c:v>
                </c:pt>
                <c:pt idx="1532">
                  <c:v>29.8637683487941</c:v>
                </c:pt>
                <c:pt idx="1533">
                  <c:v>29.864193131426202</c:v>
                </c:pt>
                <c:pt idx="1534">
                  <c:v>29.864618259161301</c:v>
                </c:pt>
                <c:pt idx="1535">
                  <c:v>29.865043425507299</c:v>
                </c:pt>
                <c:pt idx="1536">
                  <c:v>29.865468308064401</c:v>
                </c:pt>
                <c:pt idx="1537">
                  <c:v>29.865892614657</c:v>
                </c:pt>
                <c:pt idx="1538">
                  <c:v>29.8663160402735</c:v>
                </c:pt>
                <c:pt idx="1539">
                  <c:v>29.8667382673923</c:v>
                </c:pt>
                <c:pt idx="1540">
                  <c:v>29.8671590030606</c:v>
                </c:pt>
                <c:pt idx="1541">
                  <c:v>29.867577927696001</c:v>
                </c:pt>
                <c:pt idx="1542">
                  <c:v>29.867994746598001</c:v>
                </c:pt>
                <c:pt idx="1543">
                  <c:v>29.8684091488382</c:v>
                </c:pt>
                <c:pt idx="1544">
                  <c:v>29.868820824709701</c:v>
                </c:pt>
                <c:pt idx="1545">
                  <c:v>29.8692294812356</c:v>
                </c:pt>
                <c:pt idx="1546">
                  <c:v>29.869634810214801</c:v>
                </c:pt>
                <c:pt idx="1547">
                  <c:v>29.8700365208717</c:v>
                </c:pt>
                <c:pt idx="1548">
                  <c:v>29.870434316832799</c:v>
                </c:pt>
                <c:pt idx="1549">
                  <c:v>29.8708278953115</c:v>
                </c:pt>
                <c:pt idx="1550">
                  <c:v>29.871216973221699</c:v>
                </c:pt>
                <c:pt idx="1551">
                  <c:v>29.871601274337099</c:v>
                </c:pt>
                <c:pt idx="1552">
                  <c:v>29.871980518834199</c:v>
                </c:pt>
                <c:pt idx="1553">
                  <c:v>29.872354435547699</c:v>
                </c:pt>
                <c:pt idx="1554">
                  <c:v>29.872722759312001</c:v>
                </c:pt>
                <c:pt idx="1555">
                  <c:v>29.873085222072699</c:v>
                </c:pt>
                <c:pt idx="1556">
                  <c:v>29.8734415854363</c:v>
                </c:pt>
                <c:pt idx="1557">
                  <c:v>29.873791603580301</c:v>
                </c:pt>
                <c:pt idx="1558">
                  <c:v>29.874135033233401</c:v>
                </c:pt>
                <c:pt idx="1559">
                  <c:v>29.874471659071801</c:v>
                </c:pt>
                <c:pt idx="1560">
                  <c:v>29.8748012551745</c:v>
                </c:pt>
                <c:pt idx="1561">
                  <c:v>29.875123621350099</c:v>
                </c:pt>
                <c:pt idx="1562">
                  <c:v>29.8754385550485</c:v>
                </c:pt>
                <c:pt idx="1563">
                  <c:v>29.875745870512599</c:v>
                </c:pt>
                <c:pt idx="1564">
                  <c:v>29.8760454051924</c:v>
                </c:pt>
                <c:pt idx="1565">
                  <c:v>29.876336988446599</c:v>
                </c:pt>
                <c:pt idx="1566">
                  <c:v>29.876620479884899</c:v>
                </c:pt>
                <c:pt idx="1567">
                  <c:v>29.876895737042499</c:v>
                </c:pt>
                <c:pt idx="1568">
                  <c:v>29.877162632099498</c:v>
                </c:pt>
                <c:pt idx="1569">
                  <c:v>29.8774210564486</c:v>
                </c:pt>
                <c:pt idx="1570">
                  <c:v>29.877670923535199</c:v>
                </c:pt>
                <c:pt idx="1571">
                  <c:v>29.877912147278099</c:v>
                </c:pt>
                <c:pt idx="1572">
                  <c:v>29.8781446627635</c:v>
                </c:pt>
                <c:pt idx="1573">
                  <c:v>29.878368407459401</c:v>
                </c:pt>
                <c:pt idx="1574">
                  <c:v>29.878583353714198</c:v>
                </c:pt>
                <c:pt idx="1575">
                  <c:v>29.878789464275101</c:v>
                </c:pt>
                <c:pt idx="1576">
                  <c:v>29.8789867369325</c:v>
                </c:pt>
                <c:pt idx="1577">
                  <c:v>29.879175180476199</c:v>
                </c:pt>
                <c:pt idx="1578">
                  <c:v>29.879354807650699</c:v>
                </c:pt>
                <c:pt idx="1579">
                  <c:v>29.879525653457101</c:v>
                </c:pt>
                <c:pt idx="1580">
                  <c:v>29.879687769814399</c:v>
                </c:pt>
                <c:pt idx="1581">
                  <c:v>29.8798412143353</c:v>
                </c:pt>
                <c:pt idx="1582">
                  <c:v>29.8799860710415</c:v>
                </c:pt>
                <c:pt idx="1583">
                  <c:v>29.880122428442199</c:v>
                </c:pt>
                <c:pt idx="1584">
                  <c:v>29.880250390952298</c:v>
                </c:pt>
                <c:pt idx="1585">
                  <c:v>29.880370075679402</c:v>
                </c:pt>
                <c:pt idx="1586">
                  <c:v>29.880481607677101</c:v>
                </c:pt>
                <c:pt idx="1587">
                  <c:v>29.880585129474699</c:v>
                </c:pt>
                <c:pt idx="1588">
                  <c:v>29.880680801447401</c:v>
                </c:pt>
                <c:pt idx="1589">
                  <c:v>29.880768789218902</c:v>
                </c:pt>
                <c:pt idx="1590">
                  <c:v>29.880849251471499</c:v>
                </c:pt>
                <c:pt idx="1591">
                  <c:v>29.8809223884113</c:v>
                </c:pt>
                <c:pt idx="1592">
                  <c:v>29.880988382415602</c:v>
                </c:pt>
                <c:pt idx="1593">
                  <c:v>29.881047446558899</c:v>
                </c:pt>
                <c:pt idx="1594">
                  <c:v>29.8810997944252</c:v>
                </c:pt>
                <c:pt idx="1595">
                  <c:v>29.881145635052899</c:v>
                </c:pt>
                <c:pt idx="1596">
                  <c:v>29.881185192585701</c:v>
                </c:pt>
                <c:pt idx="1597">
                  <c:v>29.881218707204201</c:v>
                </c:pt>
                <c:pt idx="1598">
                  <c:v>29.881246406684902</c:v>
                </c:pt>
                <c:pt idx="1599">
                  <c:v>29.881268544998498</c:v>
                </c:pt>
                <c:pt idx="1600">
                  <c:v>29.881285340101201</c:v>
                </c:pt>
                <c:pt idx="1601">
                  <c:v>29.881297052270099</c:v>
                </c:pt>
                <c:pt idx="1602">
                  <c:v>29.881303930881501</c:v>
                </c:pt>
                <c:pt idx="1603">
                  <c:v>29.881306221241701</c:v>
                </c:pt>
                <c:pt idx="1604">
                  <c:v>29.881304176988699</c:v>
                </c:pt>
                <c:pt idx="1605">
                  <c:v>29.881298042782099</c:v>
                </c:pt>
                <c:pt idx="1606">
                  <c:v>29.881288062470201</c:v>
                </c:pt>
                <c:pt idx="1607">
                  <c:v>29.881274481195199</c:v>
                </c:pt>
                <c:pt idx="1608">
                  <c:v>29.881257545697999</c:v>
                </c:pt>
                <c:pt idx="1609">
                  <c:v>29.881237491844601</c:v>
                </c:pt>
                <c:pt idx="1610">
                  <c:v>29.881214545587898</c:v>
                </c:pt>
                <c:pt idx="1611">
                  <c:v>29.881188941958499</c:v>
                </c:pt>
                <c:pt idx="1612">
                  <c:v>29.881160888209202</c:v>
                </c:pt>
                <c:pt idx="1613">
                  <c:v>29.881130610448299</c:v>
                </c:pt>
                <c:pt idx="1614">
                  <c:v>29.8810983113578</c:v>
                </c:pt>
                <c:pt idx="1615">
                  <c:v>29.881064186739</c:v>
                </c:pt>
                <c:pt idx="1616">
                  <c:v>29.881028429073702</c:v>
                </c:pt>
                <c:pt idx="1617">
                  <c:v>29.8809912088951</c:v>
                </c:pt>
                <c:pt idx="1618">
                  <c:v>29.880952697161099</c:v>
                </c:pt>
                <c:pt idx="1619">
                  <c:v>29.880913051006701</c:v>
                </c:pt>
                <c:pt idx="1620">
                  <c:v>29.8808724180744</c:v>
                </c:pt>
                <c:pt idx="1621">
                  <c:v>29.8808309245637</c:v>
                </c:pt>
                <c:pt idx="1622">
                  <c:v>29.880788702628401</c:v>
                </c:pt>
                <c:pt idx="1623">
                  <c:v>29.8807458607182</c:v>
                </c:pt>
                <c:pt idx="1624">
                  <c:v>29.880702489336901</c:v>
                </c:pt>
                <c:pt idx="1625">
                  <c:v>29.880658678010398</c:v>
                </c:pt>
                <c:pt idx="1626">
                  <c:v>29.880614495662702</c:v>
                </c:pt>
                <c:pt idx="1627">
                  <c:v>29.880569996329399</c:v>
                </c:pt>
                <c:pt idx="1628">
                  <c:v>29.8805252247796</c:v>
                </c:pt>
                <c:pt idx="1629">
                  <c:v>29.8804802051644</c:v>
                </c:pt>
                <c:pt idx="1630">
                  <c:v>29.880434954480201</c:v>
                </c:pt>
                <c:pt idx="1631">
                  <c:v>29.8803894739141</c:v>
                </c:pt>
                <c:pt idx="1632">
                  <c:v>29.880343752284102</c:v>
                </c:pt>
                <c:pt idx="1633">
                  <c:v>29.880297759861801</c:v>
                </c:pt>
                <c:pt idx="1634">
                  <c:v>29.8802514575234</c:v>
                </c:pt>
                <c:pt idx="1635">
                  <c:v>29.880204786364601</c:v>
                </c:pt>
                <c:pt idx="1636">
                  <c:v>29.880157683761301</c:v>
                </c:pt>
                <c:pt idx="1637">
                  <c:v>29.880110072905801</c:v>
                </c:pt>
                <c:pt idx="1638">
                  <c:v>29.880061852173501</c:v>
                </c:pt>
                <c:pt idx="1639">
                  <c:v>29.880012924816899</c:v>
                </c:pt>
                <c:pt idx="1640">
                  <c:v>29.879963175177899</c:v>
                </c:pt>
                <c:pt idx="1641">
                  <c:v>29.879912473319301</c:v>
                </c:pt>
                <c:pt idx="1642">
                  <c:v>29.879860683332701</c:v>
                </c:pt>
                <c:pt idx="1643">
                  <c:v>29.8798076573005</c:v>
                </c:pt>
                <c:pt idx="1644">
                  <c:v>29.879753236329101</c:v>
                </c:pt>
                <c:pt idx="1645">
                  <c:v>29.879697253352901</c:v>
                </c:pt>
                <c:pt idx="1646">
                  <c:v>29.879639531731399</c:v>
                </c:pt>
                <c:pt idx="1647">
                  <c:v>29.879579896079001</c:v>
                </c:pt>
                <c:pt idx="1648">
                  <c:v>29.879518162346201</c:v>
                </c:pt>
                <c:pt idx="1649">
                  <c:v>29.8794541265591</c:v>
                </c:pt>
                <c:pt idx="1650">
                  <c:v>29.879387591497998</c:v>
                </c:pt>
                <c:pt idx="1651">
                  <c:v>29.8793183540513</c:v>
                </c:pt>
                <c:pt idx="1652">
                  <c:v>29.879246210601799</c:v>
                </c:pt>
                <c:pt idx="1653">
                  <c:v>29.879170947191799</c:v>
                </c:pt>
                <c:pt idx="1654">
                  <c:v>29.8790923526558</c:v>
                </c:pt>
                <c:pt idx="1655">
                  <c:v>29.879010215452698</c:v>
                </c:pt>
                <c:pt idx="1656">
                  <c:v>29.8789243219749</c:v>
                </c:pt>
                <c:pt idx="1657">
                  <c:v>29.8788344583891</c:v>
                </c:pt>
                <c:pt idx="1658">
                  <c:v>29.878740409249701</c:v>
                </c:pt>
                <c:pt idx="1659">
                  <c:v>29.878641977554</c:v>
                </c:pt>
                <c:pt idx="1660">
                  <c:v>29.878538951871001</c:v>
                </c:pt>
                <c:pt idx="1661">
                  <c:v>29.878431129295699</c:v>
                </c:pt>
                <c:pt idx="1662">
                  <c:v>29.8783183112647</c:v>
                </c:pt>
                <c:pt idx="1663">
                  <c:v>29.878200308369902</c:v>
                </c:pt>
                <c:pt idx="1664">
                  <c:v>29.8780769335496</c:v>
                </c:pt>
                <c:pt idx="1665">
                  <c:v>29.877948006683301</c:v>
                </c:pt>
                <c:pt idx="1666">
                  <c:v>29.877813365477401</c:v>
                </c:pt>
                <c:pt idx="1667">
                  <c:v>29.877672843864499</c:v>
                </c:pt>
                <c:pt idx="1668">
                  <c:v>29.877526284380401</c:v>
                </c:pt>
                <c:pt idx="1669">
                  <c:v>29.8773735457277</c:v>
                </c:pt>
                <c:pt idx="1670">
                  <c:v>29.877214492941398</c:v>
                </c:pt>
                <c:pt idx="1671">
                  <c:v>29.877049012987101</c:v>
                </c:pt>
                <c:pt idx="1672">
                  <c:v>29.876876982674599</c:v>
                </c:pt>
                <c:pt idx="1673">
                  <c:v>29.876698304475401</c:v>
                </c:pt>
                <c:pt idx="1674">
                  <c:v>29.876512893474299</c:v>
                </c:pt>
                <c:pt idx="1675">
                  <c:v>29.876320675915</c:v>
                </c:pt>
                <c:pt idx="1676">
                  <c:v>29.8761215885208</c:v>
                </c:pt>
                <c:pt idx="1677">
                  <c:v>29.875915587799899</c:v>
                </c:pt>
                <c:pt idx="1678">
                  <c:v>29.8757026375287</c:v>
                </c:pt>
                <c:pt idx="1679">
                  <c:v>29.8754827086678</c:v>
                </c:pt>
                <c:pt idx="1680">
                  <c:v>29.875255807953401</c:v>
                </c:pt>
                <c:pt idx="1681">
                  <c:v>29.875021934780701</c:v>
                </c:pt>
                <c:pt idx="1682">
                  <c:v>29.874781108889501</c:v>
                </c:pt>
                <c:pt idx="1683">
                  <c:v>29.874533368719199</c:v>
                </c:pt>
                <c:pt idx="1684">
                  <c:v>29.874278756963101</c:v>
                </c:pt>
                <c:pt idx="1685">
                  <c:v>29.874017343255399</c:v>
                </c:pt>
                <c:pt idx="1686">
                  <c:v>29.873749205485499</c:v>
                </c:pt>
                <c:pt idx="1687">
                  <c:v>29.873474430585699</c:v>
                </c:pt>
                <c:pt idx="1688">
                  <c:v>29.873193125482999</c:v>
                </c:pt>
                <c:pt idx="1689">
                  <c:v>29.872905412102899</c:v>
                </c:pt>
                <c:pt idx="1690">
                  <c:v>29.872611421378501</c:v>
                </c:pt>
                <c:pt idx="1691">
                  <c:v>29.8723112949775</c:v>
                </c:pt>
                <c:pt idx="1692">
                  <c:v>29.872005194061</c:v>
                </c:pt>
                <c:pt idx="1693">
                  <c:v>29.871693280076101</c:v>
                </c:pt>
                <c:pt idx="1694">
                  <c:v>29.8713757408551</c:v>
                </c:pt>
                <c:pt idx="1695">
                  <c:v>29.871052770671099</c:v>
                </c:pt>
                <c:pt idx="1696">
                  <c:v>29.870724569555101</c:v>
                </c:pt>
                <c:pt idx="1697">
                  <c:v>29.870391359425</c:v>
                </c:pt>
                <c:pt idx="1698">
                  <c:v>29.870053355798699</c:v>
                </c:pt>
                <c:pt idx="1699">
                  <c:v>29.869710801077499</c:v>
                </c:pt>
                <c:pt idx="1700">
                  <c:v>29.8693639225291</c:v>
                </c:pt>
                <c:pt idx="1701">
                  <c:v>29.869012987955401</c:v>
                </c:pt>
                <c:pt idx="1702">
                  <c:v>29.8686582518982</c:v>
                </c:pt>
                <c:pt idx="1703">
                  <c:v>29.868299988884299</c:v>
                </c:pt>
                <c:pt idx="1704">
                  <c:v>29.8679384770609</c:v>
                </c:pt>
                <c:pt idx="1705">
                  <c:v>29.8675739840189</c:v>
                </c:pt>
                <c:pt idx="1706">
                  <c:v>29.867206813506701</c:v>
                </c:pt>
                <c:pt idx="1707">
                  <c:v>29.866837249074099</c:v>
                </c:pt>
                <c:pt idx="1708">
                  <c:v>29.8664655969805</c:v>
                </c:pt>
                <c:pt idx="1709">
                  <c:v>29.866092156517301</c:v>
                </c:pt>
                <c:pt idx="1710">
                  <c:v>29.865717223372702</c:v>
                </c:pt>
                <c:pt idx="1711">
                  <c:v>29.865341120958899</c:v>
                </c:pt>
                <c:pt idx="1712">
                  <c:v>29.864964161615301</c:v>
                </c:pt>
                <c:pt idx="1713">
                  <c:v>29.864586662712799</c:v>
                </c:pt>
                <c:pt idx="1714">
                  <c:v>29.864208930256599</c:v>
                </c:pt>
                <c:pt idx="1715">
                  <c:v>29.863831292687301</c:v>
                </c:pt>
                <c:pt idx="1716">
                  <c:v>29.863454064205602</c:v>
                </c:pt>
                <c:pt idx="1717">
                  <c:v>29.863077566102501</c:v>
                </c:pt>
                <c:pt idx="1718">
                  <c:v>29.862702119249199</c:v>
                </c:pt>
                <c:pt idx="1719">
                  <c:v>29.862328038624099</c:v>
                </c:pt>
                <c:pt idx="1720">
                  <c:v>29.8619556456574</c:v>
                </c:pt>
                <c:pt idx="1721">
                  <c:v>29.861585242162501</c:v>
                </c:pt>
                <c:pt idx="1722">
                  <c:v>29.861217158611701</c:v>
                </c:pt>
                <c:pt idx="1723">
                  <c:v>29.8608517046533</c:v>
                </c:pt>
                <c:pt idx="1724">
                  <c:v>29.860489186867301</c:v>
                </c:pt>
                <c:pt idx="1725">
                  <c:v>29.860129917410202</c:v>
                </c:pt>
                <c:pt idx="1726">
                  <c:v>29.859774195676401</c:v>
                </c:pt>
                <c:pt idx="1727">
                  <c:v>29.859422319805599</c:v>
                </c:pt>
                <c:pt idx="1728">
                  <c:v>29.859074581852902</c:v>
                </c:pt>
                <c:pt idx="1729">
                  <c:v>29.8587312788082</c:v>
                </c:pt>
                <c:pt idx="1730">
                  <c:v>29.858392700651098</c:v>
                </c:pt>
                <c:pt idx="1731">
                  <c:v>29.8580591289432</c:v>
                </c:pt>
                <c:pt idx="1732">
                  <c:v>29.857730848183799</c:v>
                </c:pt>
                <c:pt idx="1733">
                  <c:v>29.857408116766699</c:v>
                </c:pt>
                <c:pt idx="1734">
                  <c:v>29.8570912077138</c:v>
                </c:pt>
                <c:pt idx="1735">
                  <c:v>29.856780386038199</c:v>
                </c:pt>
                <c:pt idx="1736">
                  <c:v>29.856475895499099</c:v>
                </c:pt>
                <c:pt idx="1737">
                  <c:v>29.856177993159701</c:v>
                </c:pt>
                <c:pt idx="1738">
                  <c:v>29.855886917291301</c:v>
                </c:pt>
                <c:pt idx="1739">
                  <c:v>29.8556029032768</c:v>
                </c:pt>
                <c:pt idx="1740">
                  <c:v>29.855326181108001</c:v>
                </c:pt>
                <c:pt idx="1741">
                  <c:v>29.855056975399801</c:v>
                </c:pt>
                <c:pt idx="1742">
                  <c:v>29.854795503733602</c:v>
                </c:pt>
                <c:pt idx="1743">
                  <c:v>29.854541965583099</c:v>
                </c:pt>
                <c:pt idx="1744">
                  <c:v>29.854296557139499</c:v>
                </c:pt>
                <c:pt idx="1745">
                  <c:v>29.854059480261899</c:v>
                </c:pt>
                <c:pt idx="1746">
                  <c:v>29.8538309170183</c:v>
                </c:pt>
                <c:pt idx="1747">
                  <c:v>29.853611044751599</c:v>
                </c:pt>
                <c:pt idx="1748">
                  <c:v>29.853400033647599</c:v>
                </c:pt>
                <c:pt idx="1749">
                  <c:v>29.853198028557099</c:v>
                </c:pt>
                <c:pt idx="1750">
                  <c:v>29.853005190422699</c:v>
                </c:pt>
                <c:pt idx="1751">
                  <c:v>29.852821664956601</c:v>
                </c:pt>
                <c:pt idx="1752">
                  <c:v>29.852647577621699</c:v>
                </c:pt>
                <c:pt idx="1753">
                  <c:v>29.8524830584707</c:v>
                </c:pt>
                <c:pt idx="1754">
                  <c:v>29.852328217630301</c:v>
                </c:pt>
                <c:pt idx="1755">
                  <c:v>29.852183172937401</c:v>
                </c:pt>
                <c:pt idx="1756">
                  <c:v>29.8520480154301</c:v>
                </c:pt>
                <c:pt idx="1757">
                  <c:v>29.8519228282202</c:v>
                </c:pt>
                <c:pt idx="1758">
                  <c:v>29.8518076924266</c:v>
                </c:pt>
                <c:pt idx="1759">
                  <c:v>29.851702671152601</c:v>
                </c:pt>
                <c:pt idx="1760">
                  <c:v>29.851607819824</c:v>
                </c:pt>
                <c:pt idx="1761">
                  <c:v>29.8515231880004</c:v>
                </c:pt>
                <c:pt idx="1762">
                  <c:v>29.851448816454901</c:v>
                </c:pt>
                <c:pt idx="1763">
                  <c:v>29.851384735266201</c:v>
                </c:pt>
                <c:pt idx="1764">
                  <c:v>29.851330956290301</c:v>
                </c:pt>
                <c:pt idx="1765">
                  <c:v>29.851287490962498</c:v>
                </c:pt>
                <c:pt idx="1766">
                  <c:v>29.851254332520298</c:v>
                </c:pt>
                <c:pt idx="1767">
                  <c:v>29.8512314635636</c:v>
                </c:pt>
                <c:pt idx="1768">
                  <c:v>29.851218854343799</c:v>
                </c:pt>
                <c:pt idx="1769">
                  <c:v>29.8512164721696</c:v>
                </c:pt>
                <c:pt idx="1770">
                  <c:v>29.8512242691429</c:v>
                </c:pt>
                <c:pt idx="1771">
                  <c:v>29.851242189972801</c:v>
                </c:pt>
                <c:pt idx="1772">
                  <c:v>29.851270162662502</c:v>
                </c:pt>
                <c:pt idx="1773">
                  <c:v>29.851308108778799</c:v>
                </c:pt>
                <c:pt idx="1774">
                  <c:v>29.851355935465399</c:v>
                </c:pt>
                <c:pt idx="1775">
                  <c:v>29.851413540018299</c:v>
                </c:pt>
                <c:pt idx="1776">
                  <c:v>29.851480813921501</c:v>
                </c:pt>
                <c:pt idx="1777">
                  <c:v>29.8515576291374</c:v>
                </c:pt>
                <c:pt idx="1778">
                  <c:v>29.851643853747699</c:v>
                </c:pt>
                <c:pt idx="1779">
                  <c:v>29.8517393475475</c:v>
                </c:pt>
                <c:pt idx="1780">
                  <c:v>29.851843941332501</c:v>
                </c:pt>
                <c:pt idx="1781">
                  <c:v>29.851957478859301</c:v>
                </c:pt>
                <c:pt idx="1782">
                  <c:v>29.852079780013099</c:v>
                </c:pt>
                <c:pt idx="1783">
                  <c:v>29.852210656295401</c:v>
                </c:pt>
                <c:pt idx="1784">
                  <c:v>29.852349917369601</c:v>
                </c:pt>
                <c:pt idx="1785">
                  <c:v>29.852497352282899</c:v>
                </c:pt>
                <c:pt idx="1786">
                  <c:v>29.852652740533198</c:v>
                </c:pt>
                <c:pt idx="1787">
                  <c:v>29.852815871221299</c:v>
                </c:pt>
                <c:pt idx="1788">
                  <c:v>29.8529864966386</c:v>
                </c:pt>
                <c:pt idx="1789">
                  <c:v>29.853164374694401</c:v>
                </c:pt>
                <c:pt idx="1790">
                  <c:v>29.853349256356001</c:v>
                </c:pt>
                <c:pt idx="1791">
                  <c:v>29.853540879661701</c:v>
                </c:pt>
                <c:pt idx="1792">
                  <c:v>29.853738980457301</c:v>
                </c:pt>
                <c:pt idx="1793">
                  <c:v>29.853943276424101</c:v>
                </c:pt>
                <c:pt idx="1794">
                  <c:v>29.854153492796801</c:v>
                </c:pt>
                <c:pt idx="1795">
                  <c:v>29.854369336295001</c:v>
                </c:pt>
                <c:pt idx="1796">
                  <c:v>29.8545905092423</c:v>
                </c:pt>
                <c:pt idx="1797">
                  <c:v>29.854816714804301</c:v>
                </c:pt>
                <c:pt idx="1798">
                  <c:v>29.8550476472833</c:v>
                </c:pt>
                <c:pt idx="1799">
                  <c:v>29.855282990861198</c:v>
                </c:pt>
                <c:pt idx="1800">
                  <c:v>29.855522429090001</c:v>
                </c:pt>
                <c:pt idx="1801">
                  <c:v>29.8557656422227</c:v>
                </c:pt>
                <c:pt idx="1802">
                  <c:v>29.856012309372499</c:v>
                </c:pt>
                <c:pt idx="1803">
                  <c:v>29.856262102517402</c:v>
                </c:pt>
                <c:pt idx="1804">
                  <c:v>29.856514693061101</c:v>
                </c:pt>
                <c:pt idx="1805">
                  <c:v>29.856769755470101</c:v>
                </c:pt>
                <c:pt idx="1806">
                  <c:v>29.857026966376502</c:v>
                </c:pt>
                <c:pt idx="1807">
                  <c:v>29.857285979158501</c:v>
                </c:pt>
                <c:pt idx="1808">
                  <c:v>29.857546471471899</c:v>
                </c:pt>
                <c:pt idx="1809">
                  <c:v>29.857808102362799</c:v>
                </c:pt>
                <c:pt idx="1810">
                  <c:v>29.858070561477</c:v>
                </c:pt>
                <c:pt idx="1811">
                  <c:v>29.858333503359599</c:v>
                </c:pt>
                <c:pt idx="1812">
                  <c:v>29.858596602332501</c:v>
                </c:pt>
                <c:pt idx="1813">
                  <c:v>29.8588595500445</c:v>
                </c:pt>
                <c:pt idx="1814">
                  <c:v>29.859122027471201</c:v>
                </c:pt>
                <c:pt idx="1815">
                  <c:v>29.8593837176197</c:v>
                </c:pt>
                <c:pt idx="1816">
                  <c:v>29.8596443135656</c:v>
                </c:pt>
                <c:pt idx="1817">
                  <c:v>29.859903516794201</c:v>
                </c:pt>
                <c:pt idx="1818">
                  <c:v>29.860161030784599</c:v>
                </c:pt>
                <c:pt idx="1819">
                  <c:v>29.860416562988501</c:v>
                </c:pt>
                <c:pt idx="1820">
                  <c:v>29.860669830981699</c:v>
                </c:pt>
                <c:pt idx="1821">
                  <c:v>29.860920561673801</c:v>
                </c:pt>
                <c:pt idx="1822">
                  <c:v>29.861168490093199</c:v>
                </c:pt>
                <c:pt idx="1823">
                  <c:v>29.8614133590122</c:v>
                </c:pt>
                <c:pt idx="1824">
                  <c:v>29.861654925110599</c:v>
                </c:pt>
                <c:pt idx="1825">
                  <c:v>29.8618929466891</c:v>
                </c:pt>
                <c:pt idx="1826">
                  <c:v>29.862127191909199</c:v>
                </c:pt>
                <c:pt idx="1827">
                  <c:v>29.862357456523601</c:v>
                </c:pt>
                <c:pt idx="1828">
                  <c:v>29.862583531017702</c:v>
                </c:pt>
                <c:pt idx="1829">
                  <c:v>29.862805218976298</c:v>
                </c:pt>
                <c:pt idx="1830">
                  <c:v>29.863022350334901</c:v>
                </c:pt>
                <c:pt idx="1831">
                  <c:v>29.863234749199101</c:v>
                </c:pt>
                <c:pt idx="1832">
                  <c:v>29.863442254355501</c:v>
                </c:pt>
                <c:pt idx="1833">
                  <c:v>29.863644731367</c:v>
                </c:pt>
                <c:pt idx="1834">
                  <c:v>29.863842043931101</c:v>
                </c:pt>
                <c:pt idx="1835">
                  <c:v>29.864034081392202</c:v>
                </c:pt>
                <c:pt idx="1836">
                  <c:v>29.864220732549398</c:v>
                </c:pt>
                <c:pt idx="1837">
                  <c:v>29.864401909724499</c:v>
                </c:pt>
                <c:pt idx="1838">
                  <c:v>29.864577534030499</c:v>
                </c:pt>
                <c:pt idx="1839">
                  <c:v>29.864747551954601</c:v>
                </c:pt>
                <c:pt idx="1840">
                  <c:v>29.864911908185</c:v>
                </c:pt>
                <c:pt idx="1841">
                  <c:v>29.865070565442601</c:v>
                </c:pt>
                <c:pt idx="1842">
                  <c:v>29.865223501775301</c:v>
                </c:pt>
                <c:pt idx="1843">
                  <c:v>29.8653707078971</c:v>
                </c:pt>
                <c:pt idx="1844">
                  <c:v>29.865512188071701</c:v>
                </c:pt>
                <c:pt idx="1845">
                  <c:v>29.865647959651401</c:v>
                </c:pt>
                <c:pt idx="1846">
                  <c:v>29.865778058439499</c:v>
                </c:pt>
                <c:pt idx="1847">
                  <c:v>29.865902519191302</c:v>
                </c:pt>
                <c:pt idx="1848">
                  <c:v>29.866021392033598</c:v>
                </c:pt>
                <c:pt idx="1849">
                  <c:v>29.866134752956299</c:v>
                </c:pt>
                <c:pt idx="1850">
                  <c:v>29.8662426792622</c:v>
                </c:pt>
                <c:pt idx="1851">
                  <c:v>29.8663452591503</c:v>
                </c:pt>
                <c:pt idx="1852">
                  <c:v>29.866442596479398</c:v>
                </c:pt>
                <c:pt idx="1853">
                  <c:v>29.866534801817501</c:v>
                </c:pt>
                <c:pt idx="1854">
                  <c:v>29.8666219929225</c:v>
                </c:pt>
                <c:pt idx="1855">
                  <c:v>29.866704303575201</c:v>
                </c:pt>
                <c:pt idx="1856">
                  <c:v>29.866781871193702</c:v>
                </c:pt>
                <c:pt idx="1857">
                  <c:v>29.866854846213901</c:v>
                </c:pt>
                <c:pt idx="1858">
                  <c:v>29.866923386525301</c:v>
                </c:pt>
                <c:pt idx="1859">
                  <c:v>29.866987652121701</c:v>
                </c:pt>
                <c:pt idx="1860">
                  <c:v>29.8670478120758</c:v>
                </c:pt>
                <c:pt idx="1861">
                  <c:v>29.8671040454335</c:v>
                </c:pt>
                <c:pt idx="1862">
                  <c:v>29.867156536563101</c:v>
                </c:pt>
                <c:pt idx="1863">
                  <c:v>29.867205469913198</c:v>
                </c:pt>
                <c:pt idx="1864">
                  <c:v>29.867251043199399</c:v>
                </c:pt>
                <c:pt idx="1865">
                  <c:v>29.867293440240601</c:v>
                </c:pt>
                <c:pt idx="1866">
                  <c:v>29.867332862671201</c:v>
                </c:pt>
                <c:pt idx="1867">
                  <c:v>29.867369513086999</c:v>
                </c:pt>
                <c:pt idx="1868">
                  <c:v>29.867403594120699</c:v>
                </c:pt>
                <c:pt idx="1869">
                  <c:v>29.8674353115405</c:v>
                </c:pt>
                <c:pt idx="1870">
                  <c:v>29.867464867240699</c:v>
                </c:pt>
                <c:pt idx="1871">
                  <c:v>29.867492469034801</c:v>
                </c:pt>
                <c:pt idx="1872">
                  <c:v>29.8675183201408</c:v>
                </c:pt>
                <c:pt idx="1873">
                  <c:v>29.8675426193821</c:v>
                </c:pt>
                <c:pt idx="1874">
                  <c:v>29.867565572409799</c:v>
                </c:pt>
                <c:pt idx="1875">
                  <c:v>29.8675873776521</c:v>
                </c:pt>
                <c:pt idx="1876">
                  <c:v>29.867608228281</c:v>
                </c:pt>
                <c:pt idx="1877">
                  <c:v>29.867628319483501</c:v>
                </c:pt>
                <c:pt idx="1878">
                  <c:v>29.867647838315001</c:v>
                </c:pt>
                <c:pt idx="1879">
                  <c:v>29.8676669663841</c:v>
                </c:pt>
                <c:pt idx="1880">
                  <c:v>29.867685890653998</c:v>
                </c:pt>
                <c:pt idx="1881">
                  <c:v>29.867704778067001</c:v>
                </c:pt>
                <c:pt idx="1882">
                  <c:v>29.867723796019298</c:v>
                </c:pt>
                <c:pt idx="1883">
                  <c:v>29.867743116264499</c:v>
                </c:pt>
                <c:pt idx="1884">
                  <c:v>29.867762888692699</c:v>
                </c:pt>
                <c:pt idx="1885">
                  <c:v>29.867783261987999</c:v>
                </c:pt>
                <c:pt idx="1886">
                  <c:v>29.8678043792588</c:v>
                </c:pt>
                <c:pt idx="1887">
                  <c:v>29.867826373790201</c:v>
                </c:pt>
                <c:pt idx="1888">
                  <c:v>29.867849376356201</c:v>
                </c:pt>
                <c:pt idx="1889">
                  <c:v>29.867873505811001</c:v>
                </c:pt>
                <c:pt idx="1890">
                  <c:v>29.867898875102501</c:v>
                </c:pt>
                <c:pt idx="1891">
                  <c:v>29.867925590198698</c:v>
                </c:pt>
                <c:pt idx="1892">
                  <c:v>29.867953742702898</c:v>
                </c:pt>
                <c:pt idx="1893">
                  <c:v>29.867983419980401</c:v>
                </c:pt>
                <c:pt idx="1894">
                  <c:v>29.8680147032725</c:v>
                </c:pt>
                <c:pt idx="1895">
                  <c:v>29.868047662075998</c:v>
                </c:pt>
                <c:pt idx="1896">
                  <c:v>29.8680823603483</c:v>
                </c:pt>
                <c:pt idx="1897">
                  <c:v>29.868118853239402</c:v>
                </c:pt>
                <c:pt idx="1898">
                  <c:v>29.868157186325099</c:v>
                </c:pt>
                <c:pt idx="1899">
                  <c:v>29.868197391547199</c:v>
                </c:pt>
                <c:pt idx="1900">
                  <c:v>29.868239503935001</c:v>
                </c:pt>
                <c:pt idx="1901">
                  <c:v>29.8682835417133</c:v>
                </c:pt>
                <c:pt idx="1902">
                  <c:v>29.8683295194589</c:v>
                </c:pt>
                <c:pt idx="1903">
                  <c:v>29.868377446303299</c:v>
                </c:pt>
                <c:pt idx="1904">
                  <c:v>29.8684273210181</c:v>
                </c:pt>
                <c:pt idx="1905">
                  <c:v>29.8684791325547</c:v>
                </c:pt>
                <c:pt idx="1906">
                  <c:v>29.868532865971499</c:v>
                </c:pt>
                <c:pt idx="1907">
                  <c:v>29.868588500897001</c:v>
                </c:pt>
                <c:pt idx="1908">
                  <c:v>29.868646013385799</c:v>
                </c:pt>
                <c:pt idx="1909">
                  <c:v>29.868705361213799</c:v>
                </c:pt>
                <c:pt idx="1910">
                  <c:v>29.8687665064835</c:v>
                </c:pt>
                <c:pt idx="1911">
                  <c:v>29.868829403762501</c:v>
                </c:pt>
                <c:pt idx="1912">
                  <c:v>29.868894002181499</c:v>
                </c:pt>
                <c:pt idx="1913">
                  <c:v>29.868960246004701</c:v>
                </c:pt>
                <c:pt idx="1914">
                  <c:v>29.869028074804501</c:v>
                </c:pt>
                <c:pt idx="1915">
                  <c:v>29.869097424275601</c:v>
                </c:pt>
                <c:pt idx="1916">
                  <c:v>29.869168225827799</c:v>
                </c:pt>
                <c:pt idx="1917">
                  <c:v>29.869240402763101</c:v>
                </c:pt>
                <c:pt idx="1918">
                  <c:v>29.869313888611401</c:v>
                </c:pt>
                <c:pt idx="1919">
                  <c:v>29.869388602950298</c:v>
                </c:pt>
                <c:pt idx="1920">
                  <c:v>29.869464470699299</c:v>
                </c:pt>
                <c:pt idx="1921">
                  <c:v>29.8695414029294</c:v>
                </c:pt>
                <c:pt idx="1922">
                  <c:v>29.869619316086599</c:v>
                </c:pt>
                <c:pt idx="1923">
                  <c:v>29.869698125739301</c:v>
                </c:pt>
                <c:pt idx="1924">
                  <c:v>29.869777749391002</c:v>
                </c:pt>
                <c:pt idx="1925">
                  <c:v>29.869858098333399</c:v>
                </c:pt>
                <c:pt idx="1926">
                  <c:v>29.8699390878513</c:v>
                </c:pt>
                <c:pt idx="1927">
                  <c:v>29.8700206263293</c:v>
                </c:pt>
                <c:pt idx="1928">
                  <c:v>29.870102632678702</c:v>
                </c:pt>
                <c:pt idx="1929">
                  <c:v>29.8701850232904</c:v>
                </c:pt>
                <c:pt idx="1930">
                  <c:v>29.870267712827399</c:v>
                </c:pt>
                <c:pt idx="1931">
                  <c:v>29.870350619102801</c:v>
                </c:pt>
                <c:pt idx="1932">
                  <c:v>29.8704336586108</c:v>
                </c:pt>
                <c:pt idx="1933">
                  <c:v>29.870516752027999</c:v>
                </c:pt>
                <c:pt idx="1934">
                  <c:v>29.870599827467501</c:v>
                </c:pt>
                <c:pt idx="1935">
                  <c:v>29.870682803814798</c:v>
                </c:pt>
                <c:pt idx="1936">
                  <c:v>29.870765617096801</c:v>
                </c:pt>
                <c:pt idx="1937">
                  <c:v>29.870848194416801</c:v>
                </c:pt>
                <c:pt idx="1938">
                  <c:v>29.870930471132301</c:v>
                </c:pt>
                <c:pt idx="1939">
                  <c:v>29.8710123911526</c:v>
                </c:pt>
                <c:pt idx="1940">
                  <c:v>29.871093890304302</c:v>
                </c:pt>
                <c:pt idx="1941">
                  <c:v>29.871174912978699</c:v>
                </c:pt>
                <c:pt idx="1942">
                  <c:v>29.871255408134001</c:v>
                </c:pt>
                <c:pt idx="1943">
                  <c:v>29.871335334682499</c:v>
                </c:pt>
                <c:pt idx="1944">
                  <c:v>29.8714146480797</c:v>
                </c:pt>
                <c:pt idx="1945">
                  <c:v>29.871493309893399</c:v>
                </c:pt>
                <c:pt idx="1946">
                  <c:v>29.871571290436101</c:v>
                </c:pt>
                <c:pt idx="1947">
                  <c:v>29.871648561843202</c:v>
                </c:pt>
                <c:pt idx="1948">
                  <c:v>29.871725099224602</c:v>
                </c:pt>
                <c:pt idx="1949">
                  <c:v>29.871800881669401</c:v>
                </c:pt>
                <c:pt idx="1950">
                  <c:v>29.8718759066007</c:v>
                </c:pt>
                <c:pt idx="1951">
                  <c:v>29.871950154047401</c:v>
                </c:pt>
                <c:pt idx="1952">
                  <c:v>29.872023621582201</c:v>
                </c:pt>
                <c:pt idx="1953">
                  <c:v>29.8720963159927</c:v>
                </c:pt>
                <c:pt idx="1954">
                  <c:v>29.872168247910999</c:v>
                </c:pt>
                <c:pt idx="1955">
                  <c:v>29.8722394217531</c:v>
                </c:pt>
                <c:pt idx="1956">
                  <c:v>29.872309857403199</c:v>
                </c:pt>
                <c:pt idx="1957">
                  <c:v>29.8723795840469</c:v>
                </c:pt>
                <c:pt idx="1958">
                  <c:v>29.872448626931298</c:v>
                </c:pt>
                <c:pt idx="1959">
                  <c:v>29.8725170209207</c:v>
                </c:pt>
                <c:pt idx="1960">
                  <c:v>29.872584803308801</c:v>
                </c:pt>
                <c:pt idx="1961">
                  <c:v>29.872652014983299</c:v>
                </c:pt>
                <c:pt idx="1962">
                  <c:v>29.872718715071102</c:v>
                </c:pt>
                <c:pt idx="1963">
                  <c:v>29.872784948650398</c:v>
                </c:pt>
                <c:pt idx="1964">
                  <c:v>29.872850782906202</c:v>
                </c:pt>
                <c:pt idx="1965">
                  <c:v>29.8729162791427</c:v>
                </c:pt>
                <c:pt idx="1966">
                  <c:v>29.8729815040369</c:v>
                </c:pt>
                <c:pt idx="1967">
                  <c:v>29.873046538116899</c:v>
                </c:pt>
                <c:pt idx="1968">
                  <c:v>29.873111465167099</c:v>
                </c:pt>
                <c:pt idx="1969">
                  <c:v>29.873176362021599</c:v>
                </c:pt>
                <c:pt idx="1970">
                  <c:v>29.873241319856401</c:v>
                </c:pt>
                <c:pt idx="1971">
                  <c:v>29.873306434033001</c:v>
                </c:pt>
                <c:pt idx="1972">
                  <c:v>29.8733718062321</c:v>
                </c:pt>
                <c:pt idx="1973">
                  <c:v>29.873437535486399</c:v>
                </c:pt>
                <c:pt idx="1974">
                  <c:v>29.873503730051699</c:v>
                </c:pt>
                <c:pt idx="1975">
                  <c:v>29.873570504232202</c:v>
                </c:pt>
                <c:pt idx="1976">
                  <c:v>29.873637974503598</c:v>
                </c:pt>
                <c:pt idx="1977">
                  <c:v>29.8737062618527</c:v>
                </c:pt>
                <c:pt idx="1978">
                  <c:v>29.873775494333</c:v>
                </c:pt>
                <c:pt idx="1979">
                  <c:v>29.873845796005799</c:v>
                </c:pt>
                <c:pt idx="1980">
                  <c:v>29.873917293089502</c:v>
                </c:pt>
                <c:pt idx="1981">
                  <c:v>29.8739901220478</c:v>
                </c:pt>
                <c:pt idx="1982">
                  <c:v>29.874064425447902</c:v>
                </c:pt>
                <c:pt idx="1983">
                  <c:v>29.874140344708799</c:v>
                </c:pt>
                <c:pt idx="1984">
                  <c:v>29.8742180274437</c:v>
                </c:pt>
                <c:pt idx="1985">
                  <c:v>29.874297618394401</c:v>
                </c:pt>
                <c:pt idx="1986">
                  <c:v>29.8743792717612</c:v>
                </c:pt>
                <c:pt idx="1987">
                  <c:v>29.874463134014</c:v>
                </c:pt>
                <c:pt idx="1988">
                  <c:v>29.874549365303199</c:v>
                </c:pt>
                <c:pt idx="1989">
                  <c:v>29.874638123281301</c:v>
                </c:pt>
                <c:pt idx="1990">
                  <c:v>29.874729567625302</c:v>
                </c:pt>
                <c:pt idx="1991">
                  <c:v>29.874823858552201</c:v>
                </c:pt>
                <c:pt idx="1992">
                  <c:v>29.874921161612399</c:v>
                </c:pt>
                <c:pt idx="1993">
                  <c:v>29.875021637338399</c:v>
                </c:pt>
                <c:pt idx="1994">
                  <c:v>29.875125450209701</c:v>
                </c:pt>
                <c:pt idx="1995">
                  <c:v>29.875232769012001</c:v>
                </c:pt>
                <c:pt idx="1996">
                  <c:v>29.875343758675299</c:v>
                </c:pt>
                <c:pt idx="1997">
                  <c:v>29.875458591098401</c:v>
                </c:pt>
                <c:pt idx="1998">
                  <c:v>29.875577427928299</c:v>
                </c:pt>
                <c:pt idx="1999">
                  <c:v>29.8757004338133</c:v>
                </c:pt>
                <c:pt idx="2000">
                  <c:v>29.875827779159899</c:v>
                </c:pt>
                <c:pt idx="2001">
                  <c:v>29.875959632402601</c:v>
                </c:pt>
                <c:pt idx="2002">
                  <c:v>29.876096147130401</c:v>
                </c:pt>
                <c:pt idx="2003">
                  <c:v>29.8762375056981</c:v>
                </c:pt>
                <c:pt idx="2004">
                  <c:v>29.876383852860599</c:v>
                </c:pt>
                <c:pt idx="2005">
                  <c:v>29.876535349940799</c:v>
                </c:pt>
                <c:pt idx="2006">
                  <c:v>29.876692157581299</c:v>
                </c:pt>
                <c:pt idx="2007">
                  <c:v>29.876854429035198</c:v>
                </c:pt>
                <c:pt idx="2008">
                  <c:v>29.8770223181623</c:v>
                </c:pt>
                <c:pt idx="2009">
                  <c:v>29.877195973147899</c:v>
                </c:pt>
                <c:pt idx="2010">
                  <c:v>29.877375538030702</c:v>
                </c:pt>
                <c:pt idx="2011">
                  <c:v>29.877561155679398</c:v>
                </c:pt>
                <c:pt idx="2012">
                  <c:v>29.877752964325101</c:v>
                </c:pt>
                <c:pt idx="2013">
                  <c:v>29.877951098169898</c:v>
                </c:pt>
                <c:pt idx="2014">
                  <c:v>29.878155671901698</c:v>
                </c:pt>
                <c:pt idx="2015">
                  <c:v>29.878366823415099</c:v>
                </c:pt>
                <c:pt idx="2016">
                  <c:v>29.878584661045299</c:v>
                </c:pt>
                <c:pt idx="2017">
                  <c:v>29.878809305098599</c:v>
                </c:pt>
                <c:pt idx="2018">
                  <c:v>29.879040855448999</c:v>
                </c:pt>
                <c:pt idx="2019">
                  <c:v>29.8792794130365</c:v>
                </c:pt>
                <c:pt idx="2020">
                  <c:v>29.879525068215901</c:v>
                </c:pt>
                <c:pt idx="2021">
                  <c:v>29.879777906450901</c:v>
                </c:pt>
                <c:pt idx="2022">
                  <c:v>29.880038009004501</c:v>
                </c:pt>
                <c:pt idx="2023">
                  <c:v>29.880305441515201</c:v>
                </c:pt>
                <c:pt idx="2024">
                  <c:v>29.880580267902101</c:v>
                </c:pt>
                <c:pt idx="2025">
                  <c:v>29.8808625397246</c:v>
                </c:pt>
                <c:pt idx="2026">
                  <c:v>29.881152301814101</c:v>
                </c:pt>
                <c:pt idx="2027">
                  <c:v>29.8814495967518</c:v>
                </c:pt>
                <c:pt idx="2028">
                  <c:v>29.8817544504941</c:v>
                </c:pt>
                <c:pt idx="2029">
                  <c:v>29.882066882784802</c:v>
                </c:pt>
                <c:pt idx="2030">
                  <c:v>29.882386907917802</c:v>
                </c:pt>
                <c:pt idx="2031">
                  <c:v>29.882714514824599</c:v>
                </c:pt>
                <c:pt idx="2032">
                  <c:v>29.883049694371401</c:v>
                </c:pt>
                <c:pt idx="2033">
                  <c:v>29.883392431144401</c:v>
                </c:pt>
                <c:pt idx="2034">
                  <c:v>29.8837426941361</c:v>
                </c:pt>
                <c:pt idx="2035">
                  <c:v>29.884100440812801</c:v>
                </c:pt>
                <c:pt idx="2036">
                  <c:v>29.884465626512799</c:v>
                </c:pt>
                <c:pt idx="2037">
                  <c:v>29.884838176429501</c:v>
                </c:pt>
                <c:pt idx="2038">
                  <c:v>29.885218027850598</c:v>
                </c:pt>
                <c:pt idx="2039">
                  <c:v>29.8856050906044</c:v>
                </c:pt>
                <c:pt idx="2040">
                  <c:v>29.885999281578901</c:v>
                </c:pt>
                <c:pt idx="2041">
                  <c:v>29.886400498153701</c:v>
                </c:pt>
                <c:pt idx="2042">
                  <c:v>29.886808628866699</c:v>
                </c:pt>
                <c:pt idx="2043">
                  <c:v>29.887223540328101</c:v>
                </c:pt>
                <c:pt idx="2044">
                  <c:v>29.887645090649901</c:v>
                </c:pt>
                <c:pt idx="2045">
                  <c:v>29.888073138601399</c:v>
                </c:pt>
                <c:pt idx="2046">
                  <c:v>29.8885075280213</c:v>
                </c:pt>
                <c:pt idx="2047">
                  <c:v>29.888948091235701</c:v>
                </c:pt>
                <c:pt idx="2048">
                  <c:v>29.8893946507682</c:v>
                </c:pt>
                <c:pt idx="2049">
                  <c:v>29.8898470201487</c:v>
                </c:pt>
                <c:pt idx="2050">
                  <c:v>29.890305006296298</c:v>
                </c:pt>
                <c:pt idx="2051">
                  <c:v>29.8907683964126</c:v>
                </c:pt>
                <c:pt idx="2052">
                  <c:v>29.8912369772879</c:v>
                </c:pt>
                <c:pt idx="2053">
                  <c:v>29.891710519934499</c:v>
                </c:pt>
                <c:pt idx="2054">
                  <c:v>29.8921887958487</c:v>
                </c:pt>
                <c:pt idx="2055">
                  <c:v>29.8926715598509</c:v>
                </c:pt>
                <c:pt idx="2056">
                  <c:v>29.893158552435001</c:v>
                </c:pt>
                <c:pt idx="2057">
                  <c:v>29.893649532010301</c:v>
                </c:pt>
                <c:pt idx="2058">
                  <c:v>29.8941442245664</c:v>
                </c:pt>
                <c:pt idx="2059">
                  <c:v>29.894642362705</c:v>
                </c:pt>
                <c:pt idx="2060">
                  <c:v>29.895143662406401</c:v>
                </c:pt>
                <c:pt idx="2061">
                  <c:v>29.895647839283001</c:v>
                </c:pt>
                <c:pt idx="2062">
                  <c:v>29.896154597031099</c:v>
                </c:pt>
                <c:pt idx="2063">
                  <c:v>29.896663654038001</c:v>
                </c:pt>
                <c:pt idx="2064">
                  <c:v>29.8971746904081</c:v>
                </c:pt>
                <c:pt idx="2065">
                  <c:v>29.897687412782801</c:v>
                </c:pt>
                <c:pt idx="2066">
                  <c:v>29.898201503376399</c:v>
                </c:pt>
                <c:pt idx="2067">
                  <c:v>29.898716653950501</c:v>
                </c:pt>
                <c:pt idx="2068">
                  <c:v>29.899232544643699</c:v>
                </c:pt>
                <c:pt idx="2069">
                  <c:v>29.899748863814501</c:v>
                </c:pt>
                <c:pt idx="2070">
                  <c:v>29.900265283535902</c:v>
                </c:pt>
                <c:pt idx="2071">
                  <c:v>29.900781486365101</c:v>
                </c:pt>
                <c:pt idx="2072">
                  <c:v>29.901297152124801</c:v>
                </c:pt>
                <c:pt idx="2073">
                  <c:v>29.901811951871601</c:v>
                </c:pt>
                <c:pt idx="2074">
                  <c:v>29.9023255694349</c:v>
                </c:pt>
                <c:pt idx="2075">
                  <c:v>29.902837680034398</c:v>
                </c:pt>
                <c:pt idx="2076">
                  <c:v>29.903347966496899</c:v>
                </c:pt>
                <c:pt idx="2077">
                  <c:v>29.9038561084819</c:v>
                </c:pt>
                <c:pt idx="2078">
                  <c:v>29.9043617901999</c:v>
                </c:pt>
                <c:pt idx="2079">
                  <c:v>29.904864702262898</c:v>
                </c:pt>
                <c:pt idx="2080">
                  <c:v>29.905364528688899</c:v>
                </c:pt>
                <c:pt idx="2081">
                  <c:v>29.905860974452001</c:v>
                </c:pt>
                <c:pt idx="2082">
                  <c:v>29.906353736709001</c:v>
                </c:pt>
                <c:pt idx="2083">
                  <c:v>29.9068425208226</c:v>
                </c:pt>
                <c:pt idx="2084">
                  <c:v>29.907327033969398</c:v>
                </c:pt>
                <c:pt idx="2085">
                  <c:v>29.907806989939498</c:v>
                </c:pt>
                <c:pt idx="2086">
                  <c:v>29.9082821167516</c:v>
                </c:pt>
                <c:pt idx="2087">
                  <c:v>29.908752140941498</c:v>
                </c:pt>
                <c:pt idx="2088">
                  <c:v>29.909216801655202</c:v>
                </c:pt>
                <c:pt idx="2089">
                  <c:v>29.9096758445367</c:v>
                </c:pt>
                <c:pt idx="2090">
                  <c:v>29.910129011915799</c:v>
                </c:pt>
                <c:pt idx="2091">
                  <c:v>29.9105760721759</c:v>
                </c:pt>
                <c:pt idx="2092">
                  <c:v>29.911016793455602</c:v>
                </c:pt>
                <c:pt idx="2093">
                  <c:v>29.9114509537931</c:v>
                </c:pt>
                <c:pt idx="2094">
                  <c:v>29.9118783392938</c:v>
                </c:pt>
                <c:pt idx="2095">
                  <c:v>29.912298750454301</c:v>
                </c:pt>
                <c:pt idx="2096">
                  <c:v>29.9127119878085</c:v>
                </c:pt>
                <c:pt idx="2097">
                  <c:v>29.913117869624401</c:v>
                </c:pt>
                <c:pt idx="2098">
                  <c:v>29.913516225871</c:v>
                </c:pt>
                <c:pt idx="2099">
                  <c:v>29.913906891907001</c:v>
                </c:pt>
                <c:pt idx="2100">
                  <c:v>29.9142897056545</c:v>
                </c:pt>
                <c:pt idx="2101">
                  <c:v>29.914664536390902</c:v>
                </c:pt>
                <c:pt idx="2102">
                  <c:v>29.9150312531564</c:v>
                </c:pt>
                <c:pt idx="2103">
                  <c:v>29.915389733035799</c:v>
                </c:pt>
                <c:pt idx="2104">
                  <c:v>29.915739868786599</c:v>
                </c:pt>
                <c:pt idx="2105">
                  <c:v>29.916081561133101</c:v>
                </c:pt>
                <c:pt idx="2106">
                  <c:v>29.916414714831799</c:v>
                </c:pt>
                <c:pt idx="2107">
                  <c:v>29.916739257831399</c:v>
                </c:pt>
                <c:pt idx="2108">
                  <c:v>29.917055120582202</c:v>
                </c:pt>
                <c:pt idx="2109">
                  <c:v>29.917362251482999</c:v>
                </c:pt>
                <c:pt idx="2110">
                  <c:v>29.917660605336799</c:v>
                </c:pt>
                <c:pt idx="2111">
                  <c:v>29.917950146956102</c:v>
                </c:pt>
                <c:pt idx="2112">
                  <c:v>29.9182308494171</c:v>
                </c:pt>
                <c:pt idx="2113">
                  <c:v>29.918502699740099</c:v>
                </c:pt>
                <c:pt idx="2114">
                  <c:v>29.918765695075599</c:v>
                </c:pt>
                <c:pt idx="2115">
                  <c:v>29.919019833365301</c:v>
                </c:pt>
                <c:pt idx="2116">
                  <c:v>29.919265135979899</c:v>
                </c:pt>
                <c:pt idx="2117">
                  <c:v>29.919501631370601</c:v>
                </c:pt>
                <c:pt idx="2118">
                  <c:v>29.919729349294201</c:v>
                </c:pt>
                <c:pt idx="2119">
                  <c:v>29.9199483338157</c:v>
                </c:pt>
                <c:pt idx="2120">
                  <c:v>29.9201586342007</c:v>
                </c:pt>
                <c:pt idx="2121">
                  <c:v>29.920360313608398</c:v>
                </c:pt>
                <c:pt idx="2122">
                  <c:v>29.920553430548001</c:v>
                </c:pt>
                <c:pt idx="2123">
                  <c:v>29.920738065817702</c:v>
                </c:pt>
                <c:pt idx="2124">
                  <c:v>29.920914302187999</c:v>
                </c:pt>
                <c:pt idx="2125">
                  <c:v>29.921082227654001</c:v>
                </c:pt>
                <c:pt idx="2126">
                  <c:v>29.921241938792601</c:v>
                </c:pt>
                <c:pt idx="2127">
                  <c:v>29.921393540027399</c:v>
                </c:pt>
                <c:pt idx="2128">
                  <c:v>29.921537139829901</c:v>
                </c:pt>
                <c:pt idx="2129">
                  <c:v>29.921672850889902</c:v>
                </c:pt>
                <c:pt idx="2130">
                  <c:v>29.921800795680799</c:v>
                </c:pt>
                <c:pt idx="2131">
                  <c:v>29.921921092770901</c:v>
                </c:pt>
                <c:pt idx="2132">
                  <c:v>29.922033878017</c:v>
                </c:pt>
                <c:pt idx="2133">
                  <c:v>29.922139279116902</c:v>
                </c:pt>
                <c:pt idx="2134">
                  <c:v>29.9222374415479</c:v>
                </c:pt>
                <c:pt idx="2135">
                  <c:v>29.922328502409101</c:v>
                </c:pt>
                <c:pt idx="2136">
                  <c:v>29.9224126038092</c:v>
                </c:pt>
                <c:pt idx="2137">
                  <c:v>29.922489895410401</c:v>
                </c:pt>
                <c:pt idx="2138">
                  <c:v>29.922560526655801</c:v>
                </c:pt>
                <c:pt idx="2139">
                  <c:v>29.922624648883499</c:v>
                </c:pt>
                <c:pt idx="2140">
                  <c:v>29.922682415210101</c:v>
                </c:pt>
                <c:pt idx="2141">
                  <c:v>29.9227339794807</c:v>
                </c:pt>
                <c:pt idx="2142">
                  <c:v>29.922779500008399</c:v>
                </c:pt>
                <c:pt idx="2143">
                  <c:v>29.922819127619899</c:v>
                </c:pt>
                <c:pt idx="2144">
                  <c:v>29.922853025798201</c:v>
                </c:pt>
                <c:pt idx="2145">
                  <c:v>29.922881353820198</c:v>
                </c:pt>
                <c:pt idx="2146">
                  <c:v>29.922904273586699</c:v>
                </c:pt>
                <c:pt idx="2147">
                  <c:v>29.9229219302693</c:v>
                </c:pt>
                <c:pt idx="2148">
                  <c:v>29.922934484178398</c:v>
                </c:pt>
                <c:pt idx="2149">
                  <c:v>29.9229420950515</c:v>
                </c:pt>
                <c:pt idx="2150">
                  <c:v>29.9229449154919</c:v>
                </c:pt>
                <c:pt idx="2151">
                  <c:v>29.922943091856801</c:v>
                </c:pt>
                <c:pt idx="2152">
                  <c:v>29.922936773329099</c:v>
                </c:pt>
                <c:pt idx="2153">
                  <c:v>29.922926116832699</c:v>
                </c:pt>
                <c:pt idx="2154">
                  <c:v>29.9229112677458</c:v>
                </c:pt>
                <c:pt idx="2155">
                  <c:v>29.922892369822801</c:v>
                </c:pt>
                <c:pt idx="2156">
                  <c:v>29.922869568122199</c:v>
                </c:pt>
                <c:pt idx="2157">
                  <c:v>29.922843002920501</c:v>
                </c:pt>
                <c:pt idx="2158">
                  <c:v>29.922812808180499</c:v>
                </c:pt>
                <c:pt idx="2159">
                  <c:v>29.9227791133926</c:v>
                </c:pt>
                <c:pt idx="2160">
                  <c:v>29.9227420539072</c:v>
                </c:pt>
                <c:pt idx="2161">
                  <c:v>29.9227017593591</c:v>
                </c:pt>
                <c:pt idx="2162">
                  <c:v>29.9226583522758</c:v>
                </c:pt>
                <c:pt idx="2163">
                  <c:v>29.922611951555201</c:v>
                </c:pt>
                <c:pt idx="2164">
                  <c:v>29.922562674378199</c:v>
                </c:pt>
                <c:pt idx="2165">
                  <c:v>29.922510637077</c:v>
                </c:pt>
                <c:pt idx="2166">
                  <c:v>29.922455943492299</c:v>
                </c:pt>
                <c:pt idx="2167">
                  <c:v>29.9223986979834</c:v>
                </c:pt>
                <c:pt idx="2168">
                  <c:v>29.922339006630999</c:v>
                </c:pt>
                <c:pt idx="2169">
                  <c:v>29.922276961378198</c:v>
                </c:pt>
                <c:pt idx="2170">
                  <c:v>29.922212656022101</c:v>
                </c:pt>
                <c:pt idx="2171">
                  <c:v>29.922146184842699</c:v>
                </c:pt>
                <c:pt idx="2172">
                  <c:v>29.922077629161699</c:v>
                </c:pt>
                <c:pt idx="2173">
                  <c:v>29.922007077840998</c:v>
                </c:pt>
                <c:pt idx="2174">
                  <c:v>29.921934604357599</c:v>
                </c:pt>
                <c:pt idx="2175">
                  <c:v>29.921860276535199</c:v>
                </c:pt>
                <c:pt idx="2176">
                  <c:v>29.9217841663034</c:v>
                </c:pt>
                <c:pt idx="2177">
                  <c:v>29.921706335505601</c:v>
                </c:pt>
                <c:pt idx="2178">
                  <c:v>29.921626849926</c:v>
                </c:pt>
                <c:pt idx="2179">
                  <c:v>29.921545769341002</c:v>
                </c:pt>
                <c:pt idx="2180">
                  <c:v>29.921463140841901</c:v>
                </c:pt>
                <c:pt idx="2181">
                  <c:v>29.921379014306801</c:v>
                </c:pt>
                <c:pt idx="2182">
                  <c:v>29.9212934369314</c:v>
                </c:pt>
                <c:pt idx="2183">
                  <c:v>29.921206449083499</c:v>
                </c:pt>
                <c:pt idx="2184">
                  <c:v>29.921118091494499</c:v>
                </c:pt>
                <c:pt idx="2185">
                  <c:v>29.9210283938096</c:v>
                </c:pt>
                <c:pt idx="2186">
                  <c:v>29.920937395135098</c:v>
                </c:pt>
                <c:pt idx="2187">
                  <c:v>29.920845119723602</c:v>
                </c:pt>
                <c:pt idx="2188">
                  <c:v>29.9207515915577</c:v>
                </c:pt>
                <c:pt idx="2189">
                  <c:v>29.920656832647801</c:v>
                </c:pt>
                <c:pt idx="2190">
                  <c:v>29.9205608601313</c:v>
                </c:pt>
                <c:pt idx="2191">
                  <c:v>29.9204636891115</c:v>
                </c:pt>
                <c:pt idx="2192">
                  <c:v>29.920365332438401</c:v>
                </c:pt>
                <c:pt idx="2193">
                  <c:v>29.920265800460001</c:v>
                </c:pt>
                <c:pt idx="2194">
                  <c:v>29.9201650925907</c:v>
                </c:pt>
                <c:pt idx="2195">
                  <c:v>29.920063229908902</c:v>
                </c:pt>
                <c:pt idx="2196">
                  <c:v>29.9199602109606</c:v>
                </c:pt>
                <c:pt idx="2197">
                  <c:v>29.919856017092201</c:v>
                </c:pt>
                <c:pt idx="2198">
                  <c:v>29.919750658839501</c:v>
                </c:pt>
                <c:pt idx="2199">
                  <c:v>29.919644131333399</c:v>
                </c:pt>
                <c:pt idx="2200">
                  <c:v>29.919536430529298</c:v>
                </c:pt>
                <c:pt idx="2201">
                  <c:v>29.919427539870998</c:v>
                </c:pt>
                <c:pt idx="2202">
                  <c:v>29.919317458142402</c:v>
                </c:pt>
                <c:pt idx="2203">
                  <c:v>29.919206168740999</c:v>
                </c:pt>
                <c:pt idx="2204">
                  <c:v>29.9190936638593</c:v>
                </c:pt>
                <c:pt idx="2205">
                  <c:v>29.918979935726</c:v>
                </c:pt>
                <c:pt idx="2206">
                  <c:v>29.918864960026699</c:v>
                </c:pt>
                <c:pt idx="2207">
                  <c:v>29.918748729188</c:v>
                </c:pt>
                <c:pt idx="2208">
                  <c:v>29.9186312254356</c:v>
                </c:pt>
                <c:pt idx="2209">
                  <c:v>29.918512432625</c:v>
                </c:pt>
                <c:pt idx="2210">
                  <c:v>29.918392338363301</c:v>
                </c:pt>
                <c:pt idx="2211">
                  <c:v>29.918270919420198</c:v>
                </c:pt>
                <c:pt idx="2212">
                  <c:v>29.918148162933399</c:v>
                </c:pt>
                <c:pt idx="2213">
                  <c:v>29.918024058475201</c:v>
                </c:pt>
                <c:pt idx="2214">
                  <c:v>29.917898574845399</c:v>
                </c:pt>
                <c:pt idx="2215">
                  <c:v>29.9177717097838</c:v>
                </c:pt>
                <c:pt idx="2216">
                  <c:v>29.9176434462115</c:v>
                </c:pt>
                <c:pt idx="2217">
                  <c:v>29.917513772016399</c:v>
                </c:pt>
                <c:pt idx="2218">
                  <c:v>29.9173826736092</c:v>
                </c:pt>
                <c:pt idx="2219">
                  <c:v>29.9172501368855</c:v>
                </c:pt>
                <c:pt idx="2220">
                  <c:v>29.917116153040901</c:v>
                </c:pt>
                <c:pt idx="2221">
                  <c:v>29.916980718254099</c:v>
                </c:pt>
                <c:pt idx="2222">
                  <c:v>29.9168438259005</c:v>
                </c:pt>
                <c:pt idx="2223">
                  <c:v>29.916705466164601</c:v>
                </c:pt>
                <c:pt idx="2224">
                  <c:v>29.916565640024501</c:v>
                </c:pt>
                <c:pt idx="2225">
                  <c:v>29.9164243518543</c:v>
                </c:pt>
                <c:pt idx="2226">
                  <c:v>29.916281591953801</c:v>
                </c:pt>
                <c:pt idx="2227">
                  <c:v>29.9161373685033</c:v>
                </c:pt>
                <c:pt idx="2228">
                  <c:v>29.915991689616899</c:v>
                </c:pt>
                <c:pt idx="2229">
                  <c:v>29.9158445630584</c:v>
                </c:pt>
                <c:pt idx="2230">
                  <c:v>29.915696000322001</c:v>
                </c:pt>
                <c:pt idx="2231">
                  <c:v>29.9155460213811</c:v>
                </c:pt>
                <c:pt idx="2232">
                  <c:v>29.9153946440378</c:v>
                </c:pt>
                <c:pt idx="2233">
                  <c:v>29.9152418894483</c:v>
                </c:pt>
                <c:pt idx="2234">
                  <c:v>29.9150877864896</c:v>
                </c:pt>
                <c:pt idx="2235">
                  <c:v>29.914932350561902</c:v>
                </c:pt>
                <c:pt idx="2236">
                  <c:v>29.9147756284131</c:v>
                </c:pt>
                <c:pt idx="2237">
                  <c:v>29.9146176541012</c:v>
                </c:pt>
                <c:pt idx="2238">
                  <c:v>29.914458463046699</c:v>
                </c:pt>
                <c:pt idx="2239">
                  <c:v>29.9142980975402</c:v>
                </c:pt>
                <c:pt idx="2240">
                  <c:v>29.9141366061837</c:v>
                </c:pt>
                <c:pt idx="2241">
                  <c:v>29.9139740403612</c:v>
                </c:pt>
                <c:pt idx="2242">
                  <c:v>29.913810455262102</c:v>
                </c:pt>
                <c:pt idx="2243">
                  <c:v>29.9136459092637</c:v>
                </c:pt>
                <c:pt idx="2244">
                  <c:v>29.913480467232802</c:v>
                </c:pt>
                <c:pt idx="2245">
                  <c:v>29.9133141940077</c:v>
                </c:pt>
                <c:pt idx="2246">
                  <c:v>29.913147160847299</c:v>
                </c:pt>
                <c:pt idx="2247">
                  <c:v>29.912979442185701</c:v>
                </c:pt>
                <c:pt idx="2248">
                  <c:v>29.912811119158999</c:v>
                </c:pt>
                <c:pt idx="2249">
                  <c:v>29.912642265007801</c:v>
                </c:pt>
                <c:pt idx="2250">
                  <c:v>29.912472978871701</c:v>
                </c:pt>
                <c:pt idx="2251">
                  <c:v>29.912303344570802</c:v>
                </c:pt>
                <c:pt idx="2252">
                  <c:v>29.912133458364799</c:v>
                </c:pt>
                <c:pt idx="2253">
                  <c:v>29.911963419393999</c:v>
                </c:pt>
                <c:pt idx="2254">
                  <c:v>29.911793327657101</c:v>
                </c:pt>
                <c:pt idx="2255">
                  <c:v>29.911623286885799</c:v>
                </c:pt>
                <c:pt idx="2256">
                  <c:v>29.9114534048047</c:v>
                </c:pt>
                <c:pt idx="2257">
                  <c:v>29.911283792463401</c:v>
                </c:pt>
                <c:pt idx="2258">
                  <c:v>29.911114563520101</c:v>
                </c:pt>
                <c:pt idx="2259">
                  <c:v>29.910945835675001</c:v>
                </c:pt>
                <c:pt idx="2260">
                  <c:v>29.910777734931902</c:v>
                </c:pt>
                <c:pt idx="2261">
                  <c:v>29.910610369370399</c:v>
                </c:pt>
                <c:pt idx="2262">
                  <c:v>29.910443862127</c:v>
                </c:pt>
                <c:pt idx="2263">
                  <c:v>29.910278348453701</c:v>
                </c:pt>
                <c:pt idx="2264">
                  <c:v>29.910113953385601</c:v>
                </c:pt>
                <c:pt idx="2265">
                  <c:v>29.909950805543001</c:v>
                </c:pt>
                <c:pt idx="2266">
                  <c:v>29.9097890401539</c:v>
                </c:pt>
                <c:pt idx="2267">
                  <c:v>29.909628783321502</c:v>
                </c:pt>
                <c:pt idx="2268">
                  <c:v>29.909470170446799</c:v>
                </c:pt>
                <c:pt idx="2269">
                  <c:v>29.909313334724899</c:v>
                </c:pt>
                <c:pt idx="2270">
                  <c:v>29.909158406859198</c:v>
                </c:pt>
                <c:pt idx="2271">
                  <c:v>29.909005523472299</c:v>
                </c:pt>
                <c:pt idx="2272">
                  <c:v>29.908854821553799</c:v>
                </c:pt>
                <c:pt idx="2273">
                  <c:v>29.9087064226946</c:v>
                </c:pt>
                <c:pt idx="2274">
                  <c:v>29.908560464521798</c:v>
                </c:pt>
                <c:pt idx="2275">
                  <c:v>29.9084170778779</c:v>
                </c:pt>
                <c:pt idx="2276">
                  <c:v>29.908276390048201</c:v>
                </c:pt>
                <c:pt idx="2277">
                  <c:v>29.908138529583599</c:v>
                </c:pt>
                <c:pt idx="2278">
                  <c:v>29.908003621193998</c:v>
                </c:pt>
                <c:pt idx="2279">
                  <c:v>29.907871787138198</c:v>
                </c:pt>
                <c:pt idx="2280">
                  <c:v>29.907743147507102</c:v>
                </c:pt>
                <c:pt idx="2281">
                  <c:v>29.907617822532298</c:v>
                </c:pt>
                <c:pt idx="2282">
                  <c:v>29.907495921168401</c:v>
                </c:pt>
                <c:pt idx="2283">
                  <c:v>29.9073775542</c:v>
                </c:pt>
                <c:pt idx="2284">
                  <c:v>29.907262825178901</c:v>
                </c:pt>
                <c:pt idx="2285">
                  <c:v>29.907151839731402</c:v>
                </c:pt>
                <c:pt idx="2286">
                  <c:v>29.907044693027601</c:v>
                </c:pt>
                <c:pt idx="2287">
                  <c:v>29.9069414830814</c:v>
                </c:pt>
                <c:pt idx="2288">
                  <c:v>29.906842287257</c:v>
                </c:pt>
                <c:pt idx="2289">
                  <c:v>29.906747192939601</c:v>
                </c:pt>
                <c:pt idx="2290">
                  <c:v>29.9066562767565</c:v>
                </c:pt>
                <c:pt idx="2291">
                  <c:v>29.906569605861499</c:v>
                </c:pt>
                <c:pt idx="2292">
                  <c:v>29.906487244649</c:v>
                </c:pt>
                <c:pt idx="2293">
                  <c:v>29.906409252529802</c:v>
                </c:pt>
                <c:pt idx="2294">
                  <c:v>29.906335681785801</c:v>
                </c:pt>
                <c:pt idx="2295">
                  <c:v>29.9062665795744</c:v>
                </c:pt>
                <c:pt idx="2296">
                  <c:v>29.906201978690699</c:v>
                </c:pt>
                <c:pt idx="2297">
                  <c:v>29.906141909934</c:v>
                </c:pt>
                <c:pt idx="2298">
                  <c:v>29.906086398823302</c:v>
                </c:pt>
                <c:pt idx="2299">
                  <c:v>29.9060354579521</c:v>
                </c:pt>
                <c:pt idx="2300">
                  <c:v>29.905989097096199</c:v>
                </c:pt>
                <c:pt idx="2301">
                  <c:v>29.9059473216894</c:v>
                </c:pt>
                <c:pt idx="2302">
                  <c:v>29.905910117302099</c:v>
                </c:pt>
                <c:pt idx="2303">
                  <c:v>29.9058774665159</c:v>
                </c:pt>
                <c:pt idx="2304">
                  <c:v>29.905849352382202</c:v>
                </c:pt>
                <c:pt idx="2305">
                  <c:v>29.905825744015299</c:v>
                </c:pt>
                <c:pt idx="2306">
                  <c:v>29.905806600457201</c:v>
                </c:pt>
                <c:pt idx="2307">
                  <c:v>29.905791869612798</c:v>
                </c:pt>
                <c:pt idx="2308">
                  <c:v>29.905781502806899</c:v>
                </c:pt>
                <c:pt idx="2309">
                  <c:v>29.9057754379958</c:v>
                </c:pt>
                <c:pt idx="2310">
                  <c:v>29.905773602524199</c:v>
                </c:pt>
                <c:pt idx="2311">
                  <c:v>29.905775914944499</c:v>
                </c:pt>
                <c:pt idx="2312">
                  <c:v>29.905782289217399</c:v>
                </c:pt>
                <c:pt idx="2313">
                  <c:v>29.905792625951701</c:v>
                </c:pt>
                <c:pt idx="2314">
                  <c:v>29.905806835140201</c:v>
                </c:pt>
                <c:pt idx="2315">
                  <c:v>29.905824797853501</c:v>
                </c:pt>
                <c:pt idx="2316">
                  <c:v>29.905846402928201</c:v>
                </c:pt>
                <c:pt idx="2317">
                  <c:v>29.905871516415701</c:v>
                </c:pt>
                <c:pt idx="2318">
                  <c:v>29.905900011004601</c:v>
                </c:pt>
                <c:pt idx="2319">
                  <c:v>29.905931750793801</c:v>
                </c:pt>
                <c:pt idx="2320">
                  <c:v>29.905966588342199</c:v>
                </c:pt>
                <c:pt idx="2321">
                  <c:v>29.906004374075199</c:v>
                </c:pt>
                <c:pt idx="2322">
                  <c:v>29.906044946893001</c:v>
                </c:pt>
                <c:pt idx="2323">
                  <c:v>29.906088147270101</c:v>
                </c:pt>
                <c:pt idx="2324">
                  <c:v>29.906133806418499</c:v>
                </c:pt>
                <c:pt idx="2325">
                  <c:v>29.906181749546899</c:v>
                </c:pt>
                <c:pt idx="2326">
                  <c:v>29.906231795418002</c:v>
                </c:pt>
                <c:pt idx="2327">
                  <c:v>29.906283765315401</c:v>
                </c:pt>
                <c:pt idx="2328">
                  <c:v>29.906337463492601</c:v>
                </c:pt>
                <c:pt idx="2329">
                  <c:v>29.9063926952701</c:v>
                </c:pt>
                <c:pt idx="2330">
                  <c:v>29.906449258292501</c:v>
                </c:pt>
                <c:pt idx="2331">
                  <c:v>29.906506967423301</c:v>
                </c:pt>
                <c:pt idx="2332">
                  <c:v>29.906565610814798</c:v>
                </c:pt>
                <c:pt idx="2333">
                  <c:v>29.906624983582802</c:v>
                </c:pt>
                <c:pt idx="2334">
                  <c:v>29.906684876285901</c:v>
                </c:pt>
                <c:pt idx="2335">
                  <c:v>29.9067450812286</c:v>
                </c:pt>
                <c:pt idx="2336">
                  <c:v>29.906805380134099</c:v>
                </c:pt>
                <c:pt idx="2337">
                  <c:v>29.906865567672401</c:v>
                </c:pt>
                <c:pt idx="2338">
                  <c:v>29.906925414620499</c:v>
                </c:pt>
                <c:pt idx="2339">
                  <c:v>29.906984720492702</c:v>
                </c:pt>
                <c:pt idx="2340">
                  <c:v>29.907043261334401</c:v>
                </c:pt>
                <c:pt idx="2341">
                  <c:v>29.907100822778698</c:v>
                </c:pt>
                <c:pt idx="2342">
                  <c:v>29.907157187554098</c:v>
                </c:pt>
                <c:pt idx="2343">
                  <c:v>29.9072121399876</c:v>
                </c:pt>
                <c:pt idx="2344">
                  <c:v>29.907265468521199</c:v>
                </c:pt>
                <c:pt idx="2345">
                  <c:v>29.907316964505601</c:v>
                </c:pt>
                <c:pt idx="2346">
                  <c:v>29.907366412979901</c:v>
                </c:pt>
                <c:pt idx="2347">
                  <c:v>29.907413606875298</c:v>
                </c:pt>
                <c:pt idx="2348">
                  <c:v>29.907458340300099</c:v>
                </c:pt>
                <c:pt idx="2349">
                  <c:v>29.907500413151901</c:v>
                </c:pt>
                <c:pt idx="2350">
                  <c:v>29.907539626484201</c:v>
                </c:pt>
                <c:pt idx="2351">
                  <c:v>29.907575786078802</c:v>
                </c:pt>
                <c:pt idx="2352">
                  <c:v>29.9076086985377</c:v>
                </c:pt>
                <c:pt idx="2353">
                  <c:v>29.907638169212699</c:v>
                </c:pt>
                <c:pt idx="2354">
                  <c:v>29.907664028549199</c:v>
                </c:pt>
                <c:pt idx="2355">
                  <c:v>29.907686094926099</c:v>
                </c:pt>
                <c:pt idx="2356">
                  <c:v>29.907704193712</c:v>
                </c:pt>
                <c:pt idx="2357">
                  <c:v>29.907718156099701</c:v>
                </c:pt>
                <c:pt idx="2358">
                  <c:v>29.907727817366201</c:v>
                </c:pt>
                <c:pt idx="2359">
                  <c:v>29.9077330326447</c:v>
                </c:pt>
                <c:pt idx="2360">
                  <c:v>29.907733645544099</c:v>
                </c:pt>
                <c:pt idx="2361">
                  <c:v>29.9077295068209</c:v>
                </c:pt>
                <c:pt idx="2362">
                  <c:v>29.907720481293001</c:v>
                </c:pt>
                <c:pt idx="2363">
                  <c:v>29.907706440321601</c:v>
                </c:pt>
                <c:pt idx="2364">
                  <c:v>29.907687257359498</c:v>
                </c:pt>
                <c:pt idx="2365">
                  <c:v>29.9076628140302</c:v>
                </c:pt>
                <c:pt idx="2366">
                  <c:v>29.9076330015133</c:v>
                </c:pt>
                <c:pt idx="2367">
                  <c:v>29.907597718126201</c:v>
                </c:pt>
                <c:pt idx="2368">
                  <c:v>29.9075568685641</c:v>
                </c:pt>
                <c:pt idx="2369">
                  <c:v>29.907510363992401</c:v>
                </c:pt>
                <c:pt idx="2370">
                  <c:v>29.907458122803199</c:v>
                </c:pt>
                <c:pt idx="2371">
                  <c:v>29.907400073365</c:v>
                </c:pt>
                <c:pt idx="2372">
                  <c:v>29.907336148177698</c:v>
                </c:pt>
                <c:pt idx="2373">
                  <c:v>29.907266289605101</c:v>
                </c:pt>
                <c:pt idx="2374">
                  <c:v>29.907190449722499</c:v>
                </c:pt>
                <c:pt idx="2375">
                  <c:v>29.907108585484099</c:v>
                </c:pt>
                <c:pt idx="2376">
                  <c:v>29.9070206627656</c:v>
                </c:pt>
                <c:pt idx="2377">
                  <c:v>29.9069266567016</c:v>
                </c:pt>
                <c:pt idx="2378">
                  <c:v>29.9068265427169</c:v>
                </c:pt>
                <c:pt idx="2379">
                  <c:v>29.906720316719401</c:v>
                </c:pt>
                <c:pt idx="2380">
                  <c:v>29.906607974825398</c:v>
                </c:pt>
                <c:pt idx="2381">
                  <c:v>29.906489520724101</c:v>
                </c:pt>
                <c:pt idx="2382">
                  <c:v>29.906364964576099</c:v>
                </c:pt>
                <c:pt idx="2383">
                  <c:v>29.906234324488299</c:v>
                </c:pt>
                <c:pt idx="2384">
                  <c:v>29.906097624693</c:v>
                </c:pt>
                <c:pt idx="2385">
                  <c:v>29.905954907215399</c:v>
                </c:pt>
                <c:pt idx="2386">
                  <c:v>29.9058062140085</c:v>
                </c:pt>
                <c:pt idx="2387">
                  <c:v>29.9056515911359</c:v>
                </c:pt>
                <c:pt idx="2388">
                  <c:v>29.905491096946299</c:v>
                </c:pt>
                <c:pt idx="2389">
                  <c:v>29.905324786386799</c:v>
                </c:pt>
                <c:pt idx="2390">
                  <c:v>29.905152733027901</c:v>
                </c:pt>
                <c:pt idx="2391">
                  <c:v>29.904975015022</c:v>
                </c:pt>
                <c:pt idx="2392">
                  <c:v>29.904791713734301</c:v>
                </c:pt>
                <c:pt idx="2393">
                  <c:v>29.904602916159</c:v>
                </c:pt>
                <c:pt idx="2394">
                  <c:v>29.904408719062602</c:v>
                </c:pt>
                <c:pt idx="2395">
                  <c:v>29.904209219762802</c:v>
                </c:pt>
                <c:pt idx="2396">
                  <c:v>29.904004523632398</c:v>
                </c:pt>
                <c:pt idx="2397">
                  <c:v>29.903794749261699</c:v>
                </c:pt>
                <c:pt idx="2398">
                  <c:v>29.903580011124301</c:v>
                </c:pt>
                <c:pt idx="2399">
                  <c:v>29.903360427076301</c:v>
                </c:pt>
                <c:pt idx="2400">
                  <c:v>29.903136130828301</c:v>
                </c:pt>
                <c:pt idx="2401">
                  <c:v>29.902907252740199</c:v>
                </c:pt>
                <c:pt idx="2402">
                  <c:v>29.9026739269665</c:v>
                </c:pt>
                <c:pt idx="2403">
                  <c:v>29.902436297226799</c:v>
                </c:pt>
                <c:pt idx="2404">
                  <c:v>29.902194513263499</c:v>
                </c:pt>
                <c:pt idx="2405">
                  <c:v>29.901948718116799</c:v>
                </c:pt>
                <c:pt idx="2406">
                  <c:v>29.901699059636801</c:v>
                </c:pt>
                <c:pt idx="2407">
                  <c:v>29.901445700767699</c:v>
                </c:pt>
                <c:pt idx="2408">
                  <c:v>29.9011888087839</c:v>
                </c:pt>
                <c:pt idx="2409">
                  <c:v>29.900928533766901</c:v>
                </c:pt>
                <c:pt idx="2410">
                  <c:v>29.900665044001499</c:v>
                </c:pt>
                <c:pt idx="2411">
                  <c:v>29.9003985070642</c:v>
                </c:pt>
                <c:pt idx="2412">
                  <c:v>29.900129086355498</c:v>
                </c:pt>
                <c:pt idx="2413">
                  <c:v>29.8998569666187</c:v>
                </c:pt>
                <c:pt idx="2414">
                  <c:v>29.899582316017799</c:v>
                </c:pt>
                <c:pt idx="2415">
                  <c:v>29.899305310523701</c:v>
                </c:pt>
                <c:pt idx="2416">
                  <c:v>29.899026123163601</c:v>
                </c:pt>
                <c:pt idx="2417">
                  <c:v>29.898744937139099</c:v>
                </c:pt>
                <c:pt idx="2418">
                  <c:v>29.8984619194453</c:v>
                </c:pt>
                <c:pt idx="2419">
                  <c:v>29.8981772528786</c:v>
                </c:pt>
                <c:pt idx="2420">
                  <c:v>29.8978911195222</c:v>
                </c:pt>
                <c:pt idx="2421">
                  <c:v>29.897603698956601</c:v>
                </c:pt>
                <c:pt idx="2422">
                  <c:v>29.897315170518599</c:v>
                </c:pt>
                <c:pt idx="2423">
                  <c:v>29.897025719155401</c:v>
                </c:pt>
                <c:pt idx="2424">
                  <c:v>29.896735518067999</c:v>
                </c:pt>
                <c:pt idx="2425">
                  <c:v>29.8964447475878</c:v>
                </c:pt>
                <c:pt idx="2426">
                  <c:v>29.896153581805201</c:v>
                </c:pt>
                <c:pt idx="2427">
                  <c:v>29.8958622001592</c:v>
                </c:pt>
                <c:pt idx="2428">
                  <c:v>29.895570776166799</c:v>
                </c:pt>
                <c:pt idx="2429">
                  <c:v>29.8952794822725</c:v>
                </c:pt>
                <c:pt idx="2430">
                  <c:v>29.894988494118</c:v>
                </c:pt>
                <c:pt idx="2431">
                  <c:v>29.894697976587899</c:v>
                </c:pt>
                <c:pt idx="2432">
                  <c:v>29.894408098387501</c:v>
                </c:pt>
                <c:pt idx="2433">
                  <c:v>29.894119025165899</c:v>
                </c:pt>
                <c:pt idx="2434">
                  <c:v>29.893830919434102</c:v>
                </c:pt>
                <c:pt idx="2435">
                  <c:v>29.893543937884999</c:v>
                </c:pt>
                <c:pt idx="2436">
                  <c:v>29.893258243777499</c:v>
                </c:pt>
                <c:pt idx="2437">
                  <c:v>29.892973989638602</c:v>
                </c:pt>
                <c:pt idx="2438">
                  <c:v>29.892691324865901</c:v>
                </c:pt>
                <c:pt idx="2439">
                  <c:v>29.892410405591399</c:v>
                </c:pt>
                <c:pt idx="2440">
                  <c:v>29.892131364961099</c:v>
                </c:pt>
                <c:pt idx="2441">
                  <c:v>29.891854341849001</c:v>
                </c:pt>
                <c:pt idx="2442">
                  <c:v>29.891579480431499</c:v>
                </c:pt>
                <c:pt idx="2443">
                  <c:v>29.891306913197599</c:v>
                </c:pt>
                <c:pt idx="2444">
                  <c:v>29.891036768867501</c:v>
                </c:pt>
                <c:pt idx="2445">
                  <c:v>29.8907691730676</c:v>
                </c:pt>
                <c:pt idx="2446">
                  <c:v>29.890504242256199</c:v>
                </c:pt>
                <c:pt idx="2447">
                  <c:v>29.890242101281501</c:v>
                </c:pt>
                <c:pt idx="2448">
                  <c:v>29.889982858463402</c:v>
                </c:pt>
                <c:pt idx="2449">
                  <c:v>29.889726624477401</c:v>
                </c:pt>
                <c:pt idx="2450">
                  <c:v>29.889473499491402</c:v>
                </c:pt>
                <c:pt idx="2451">
                  <c:v>29.889223582255202</c:v>
                </c:pt>
                <c:pt idx="2452">
                  <c:v>29.888976968276999</c:v>
                </c:pt>
                <c:pt idx="2453">
                  <c:v>29.888733750740499</c:v>
                </c:pt>
                <c:pt idx="2454">
                  <c:v>29.888494009866399</c:v>
                </c:pt>
                <c:pt idx="2455">
                  <c:v>29.8882578261492</c:v>
                </c:pt>
                <c:pt idx="2456">
                  <c:v>29.888025281838399</c:v>
                </c:pt>
                <c:pt idx="2457">
                  <c:v>29.887796440679399</c:v>
                </c:pt>
                <c:pt idx="2458">
                  <c:v>29.8875713733729</c:v>
                </c:pt>
                <c:pt idx="2459">
                  <c:v>29.887350143647101</c:v>
                </c:pt>
                <c:pt idx="2460">
                  <c:v>29.887132805238299</c:v>
                </c:pt>
                <c:pt idx="2461">
                  <c:v>29.886919411841799</c:v>
                </c:pt>
                <c:pt idx="2462">
                  <c:v>29.886710011933701</c:v>
                </c:pt>
                <c:pt idx="2463">
                  <c:v>29.886504652362699</c:v>
                </c:pt>
                <c:pt idx="2464">
                  <c:v>29.886303365040298</c:v>
                </c:pt>
                <c:pt idx="2465">
                  <c:v>29.8861061895559</c:v>
                </c:pt>
                <c:pt idx="2466">
                  <c:v>29.885913150704798</c:v>
                </c:pt>
                <c:pt idx="2467">
                  <c:v>29.885724283096501</c:v>
                </c:pt>
                <c:pt idx="2468">
                  <c:v>29.885539606689701</c:v>
                </c:pt>
                <c:pt idx="2469">
                  <c:v>29.885359144491701</c:v>
                </c:pt>
                <c:pt idx="2470">
                  <c:v>29.885182900531898</c:v>
                </c:pt>
                <c:pt idx="2471">
                  <c:v>29.8850108873837</c:v>
                </c:pt>
                <c:pt idx="2472">
                  <c:v>29.884843121842099</c:v>
                </c:pt>
                <c:pt idx="2473">
                  <c:v>29.8846795992702</c:v>
                </c:pt>
                <c:pt idx="2474">
                  <c:v>29.884520317854101</c:v>
                </c:pt>
                <c:pt idx="2475">
                  <c:v>29.884365272384599</c:v>
                </c:pt>
                <c:pt idx="2476">
                  <c:v>29.8842144637686</c:v>
                </c:pt>
                <c:pt idx="2477">
                  <c:v>29.884067881024599</c:v>
                </c:pt>
                <c:pt idx="2478">
                  <c:v>29.883925512707201</c:v>
                </c:pt>
                <c:pt idx="2479">
                  <c:v>29.883787342399501</c:v>
                </c:pt>
                <c:pt idx="2480">
                  <c:v>29.883653353609802</c:v>
                </c:pt>
                <c:pt idx="2481">
                  <c:v>29.8835235276049</c:v>
                </c:pt>
                <c:pt idx="2482">
                  <c:v>29.8833978400754</c:v>
                </c:pt>
                <c:pt idx="2483">
                  <c:v>29.883276272530299</c:v>
                </c:pt>
                <c:pt idx="2484">
                  <c:v>29.883158797206502</c:v>
                </c:pt>
                <c:pt idx="2485">
                  <c:v>29.883045391098999</c:v>
                </c:pt>
                <c:pt idx="2486">
                  <c:v>29.8829360264074</c:v>
                </c:pt>
                <c:pt idx="2487">
                  <c:v>29.882830674991499</c:v>
                </c:pt>
                <c:pt idx="2488">
                  <c:v>29.882729301829901</c:v>
                </c:pt>
                <c:pt idx="2489">
                  <c:v>29.882631873115901</c:v>
                </c:pt>
                <c:pt idx="2490">
                  <c:v>29.882538370248501</c:v>
                </c:pt>
                <c:pt idx="2491">
                  <c:v>29.882448756241502</c:v>
                </c:pt>
                <c:pt idx="2492">
                  <c:v>29.882362998813399</c:v>
                </c:pt>
                <c:pt idx="2493">
                  <c:v>29.8822810689013</c:v>
                </c:pt>
                <c:pt idx="2494">
                  <c:v>29.882202933554701</c:v>
                </c:pt>
                <c:pt idx="2495">
                  <c:v>29.882128562639402</c:v>
                </c:pt>
                <c:pt idx="2496">
                  <c:v>29.882057927297701</c:v>
                </c:pt>
                <c:pt idx="2497">
                  <c:v>29.881990997355199</c:v>
                </c:pt>
                <c:pt idx="2498">
                  <c:v>29.8819277427862</c:v>
                </c:pt>
                <c:pt idx="2499">
                  <c:v>29.881868136891502</c:v>
                </c:pt>
                <c:pt idx="2500">
                  <c:v>29.8818121550649</c:v>
                </c:pt>
                <c:pt idx="2501">
                  <c:v>29.881759771136501</c:v>
                </c:pt>
                <c:pt idx="2502">
                  <c:v>29.881710961912201</c:v>
                </c:pt>
                <c:pt idx="2503">
                  <c:v>29.881665706046501</c:v>
                </c:pt>
                <c:pt idx="2504">
                  <c:v>29.881623985624401</c:v>
                </c:pt>
                <c:pt idx="2505">
                  <c:v>29.881585778164901</c:v>
                </c:pt>
                <c:pt idx="2506">
                  <c:v>29.881551069687699</c:v>
                </c:pt>
                <c:pt idx="2507">
                  <c:v>29.881519848366899</c:v>
                </c:pt>
                <c:pt idx="2508">
                  <c:v>29.881492097430002</c:v>
                </c:pt>
                <c:pt idx="2509">
                  <c:v>29.881467807584499</c:v>
                </c:pt>
                <c:pt idx="2510">
                  <c:v>29.881446974279701</c:v>
                </c:pt>
                <c:pt idx="2511">
                  <c:v>29.8814295901226</c:v>
                </c:pt>
                <c:pt idx="2512">
                  <c:v>29.881415656089501</c:v>
                </c:pt>
                <c:pt idx="2513">
                  <c:v>29.881405169474601</c:v>
                </c:pt>
                <c:pt idx="2514">
                  <c:v>29.881398134102099</c:v>
                </c:pt>
                <c:pt idx="2515">
                  <c:v>29.8813945658104</c:v>
                </c:pt>
                <c:pt idx="2516">
                  <c:v>29.881394454889001</c:v>
                </c:pt>
                <c:pt idx="2517">
                  <c:v>29.881397816220399</c:v>
                </c:pt>
                <c:pt idx="2518">
                  <c:v>29.881404663473901</c:v>
                </c:pt>
                <c:pt idx="2519">
                  <c:v>29.881415012747802</c:v>
                </c:pt>
                <c:pt idx="2520">
                  <c:v>29.881428882749201</c:v>
                </c:pt>
                <c:pt idx="2521">
                  <c:v>29.881446293584801</c:v>
                </c:pt>
                <c:pt idx="2522">
                  <c:v>29.881467264704401</c:v>
                </c:pt>
                <c:pt idx="2523">
                  <c:v>29.881491821693999</c:v>
                </c:pt>
                <c:pt idx="2524">
                  <c:v>29.8815199917026</c:v>
                </c:pt>
                <c:pt idx="2525">
                  <c:v>29.881551803922299</c:v>
                </c:pt>
                <c:pt idx="2526">
                  <c:v>29.881587285733499</c:v>
                </c:pt>
                <c:pt idx="2527">
                  <c:v>29.8816264760321</c:v>
                </c:pt>
                <c:pt idx="2528">
                  <c:v>29.881669407971401</c:v>
                </c:pt>
                <c:pt idx="2529">
                  <c:v>29.881716116894701</c:v>
                </c:pt>
                <c:pt idx="2530">
                  <c:v>29.881766636199199</c:v>
                </c:pt>
                <c:pt idx="2531">
                  <c:v>29.881821010184201</c:v>
                </c:pt>
                <c:pt idx="2532">
                  <c:v>29.881879281014101</c:v>
                </c:pt>
                <c:pt idx="2533">
                  <c:v>29.881941490888501</c:v>
                </c:pt>
                <c:pt idx="2534">
                  <c:v>29.882007677490002</c:v>
                </c:pt>
                <c:pt idx="2535">
                  <c:v>29.882077884785701</c:v>
                </c:pt>
                <c:pt idx="2536">
                  <c:v>29.882152154381298</c:v>
                </c:pt>
                <c:pt idx="2537">
                  <c:v>29.882230534511098</c:v>
                </c:pt>
                <c:pt idx="2538">
                  <c:v>29.882313071925399</c:v>
                </c:pt>
                <c:pt idx="2539">
                  <c:v>29.882399803606599</c:v>
                </c:pt>
                <c:pt idx="2540">
                  <c:v>29.882490776276601</c:v>
                </c:pt>
                <c:pt idx="2541">
                  <c:v>29.882586033147501</c:v>
                </c:pt>
                <c:pt idx="2542">
                  <c:v>29.882685617184201</c:v>
                </c:pt>
                <c:pt idx="2543">
                  <c:v>29.882789569504101</c:v>
                </c:pt>
                <c:pt idx="2544">
                  <c:v>29.882897933019098</c:v>
                </c:pt>
                <c:pt idx="2545">
                  <c:v>29.8830107491581</c:v>
                </c:pt>
                <c:pt idx="2546">
                  <c:v>29.883128048547299</c:v>
                </c:pt>
                <c:pt idx="2547">
                  <c:v>29.883249877545001</c:v>
                </c:pt>
                <c:pt idx="2548">
                  <c:v>29.8833762657659</c:v>
                </c:pt>
                <c:pt idx="2549">
                  <c:v>29.883507246226699</c:v>
                </c:pt>
                <c:pt idx="2550">
                  <c:v>29.8836428487723</c:v>
                </c:pt>
                <c:pt idx="2551">
                  <c:v>29.883783105370998</c:v>
                </c:pt>
                <c:pt idx="2552">
                  <c:v>29.883928036913598</c:v>
                </c:pt>
                <c:pt idx="2553">
                  <c:v>29.8840776655863</c:v>
                </c:pt>
                <c:pt idx="2554">
                  <c:v>29.884232012267301</c:v>
                </c:pt>
                <c:pt idx="2555">
                  <c:v>29.884391092889299</c:v>
                </c:pt>
                <c:pt idx="2556">
                  <c:v>29.884554929126701</c:v>
                </c:pt>
                <c:pt idx="2557">
                  <c:v>29.884723517386501</c:v>
                </c:pt>
                <c:pt idx="2558">
                  <c:v>29.884896866224999</c:v>
                </c:pt>
                <c:pt idx="2559">
                  <c:v>29.885074978200301</c:v>
                </c:pt>
                <c:pt idx="2560">
                  <c:v>29.885257847877899</c:v>
                </c:pt>
                <c:pt idx="2561">
                  <c:v>29.885445479539801</c:v>
                </c:pt>
                <c:pt idx="2562">
                  <c:v>29.8856378514031</c:v>
                </c:pt>
                <c:pt idx="2563">
                  <c:v>29.885834949420499</c:v>
                </c:pt>
                <c:pt idx="2564">
                  <c:v>29.8860367545592</c:v>
                </c:pt>
                <c:pt idx="2565">
                  <c:v>29.886243242797701</c:v>
                </c:pt>
                <c:pt idx="2566">
                  <c:v>29.886454382529202</c:v>
                </c:pt>
                <c:pt idx="2567">
                  <c:v>29.8866701415756</c:v>
                </c:pt>
                <c:pt idx="2568">
                  <c:v>29.886890479593301</c:v>
                </c:pt>
                <c:pt idx="2569">
                  <c:v>29.887115353362699</c:v>
                </c:pt>
                <c:pt idx="2570">
                  <c:v>29.887344711858798</c:v>
                </c:pt>
                <c:pt idx="2571">
                  <c:v>29.887578498752699</c:v>
                </c:pt>
                <c:pt idx="2572">
                  <c:v>29.887816655990001</c:v>
                </c:pt>
                <c:pt idx="2573">
                  <c:v>29.888059120215299</c:v>
                </c:pt>
                <c:pt idx="2574">
                  <c:v>29.888305819741799</c:v>
                </c:pt>
                <c:pt idx="2575">
                  <c:v>29.888556673461999</c:v>
                </c:pt>
                <c:pt idx="2576">
                  <c:v>29.8888116115873</c:v>
                </c:pt>
                <c:pt idx="2577">
                  <c:v>29.889070541612401</c:v>
                </c:pt>
                <c:pt idx="2578">
                  <c:v>29.8893333769613</c:v>
                </c:pt>
                <c:pt idx="2579">
                  <c:v>29.889600019793502</c:v>
                </c:pt>
                <c:pt idx="2580">
                  <c:v>29.889870368444299</c:v>
                </c:pt>
                <c:pt idx="2581">
                  <c:v>29.890144316690002</c:v>
                </c:pt>
                <c:pt idx="2582">
                  <c:v>29.890421756425699</c:v>
                </c:pt>
                <c:pt idx="2583">
                  <c:v>29.890702565252099</c:v>
                </c:pt>
                <c:pt idx="2584">
                  <c:v>29.890986625876501</c:v>
                </c:pt>
                <c:pt idx="2585">
                  <c:v>29.891273810869201</c:v>
                </c:pt>
                <c:pt idx="2586">
                  <c:v>29.8915639943062</c:v>
                </c:pt>
                <c:pt idx="2587">
                  <c:v>29.891857035942401</c:v>
                </c:pt>
                <c:pt idx="2588">
                  <c:v>29.892152806270499</c:v>
                </c:pt>
                <c:pt idx="2589">
                  <c:v>29.892451161807799</c:v>
                </c:pt>
                <c:pt idx="2590">
                  <c:v>29.892751951741101</c:v>
                </c:pt>
                <c:pt idx="2591">
                  <c:v>29.893055022077601</c:v>
                </c:pt>
                <c:pt idx="2592">
                  <c:v>29.893360216409299</c:v>
                </c:pt>
                <c:pt idx="2593">
                  <c:v>29.8936673858428</c:v>
                </c:pt>
                <c:pt idx="2594">
                  <c:v>29.893976363515598</c:v>
                </c:pt>
                <c:pt idx="2595">
                  <c:v>29.894286989600499</c:v>
                </c:pt>
                <c:pt idx="2596">
                  <c:v>29.8945990959078</c:v>
                </c:pt>
                <c:pt idx="2597">
                  <c:v>29.894912510742301</c:v>
                </c:pt>
                <c:pt idx="2598">
                  <c:v>29.895227062175699</c:v>
                </c:pt>
                <c:pt idx="2599">
                  <c:v>29.895542575613</c:v>
                </c:pt>
                <c:pt idx="2600">
                  <c:v>29.895858869164702</c:v>
                </c:pt>
                <c:pt idx="2601">
                  <c:v>29.896175776316198</c:v>
                </c:pt>
                <c:pt idx="2602">
                  <c:v>29.8964931037609</c:v>
                </c:pt>
                <c:pt idx="2603">
                  <c:v>29.896810675642399</c:v>
                </c:pt>
                <c:pt idx="2604">
                  <c:v>29.897128302157299</c:v>
                </c:pt>
                <c:pt idx="2605">
                  <c:v>29.897445802006601</c:v>
                </c:pt>
                <c:pt idx="2606">
                  <c:v>29.897762989308699</c:v>
                </c:pt>
                <c:pt idx="2607">
                  <c:v>29.898079675422402</c:v>
                </c:pt>
                <c:pt idx="2608">
                  <c:v>29.898395677042199</c:v>
                </c:pt>
                <c:pt idx="2609">
                  <c:v>29.898710815220099</c:v>
                </c:pt>
                <c:pt idx="2610">
                  <c:v>29.899024893684398</c:v>
                </c:pt>
                <c:pt idx="2611">
                  <c:v>29.899337732518401</c:v>
                </c:pt>
                <c:pt idx="2612">
                  <c:v>29.899649139947599</c:v>
                </c:pt>
                <c:pt idx="2613">
                  <c:v>29.8999589332069</c:v>
                </c:pt>
                <c:pt idx="2614">
                  <c:v>29.9002669280408</c:v>
                </c:pt>
                <c:pt idx="2615">
                  <c:v>29.900572947309001</c:v>
                </c:pt>
                <c:pt idx="2616">
                  <c:v>29.900876806145899</c:v>
                </c:pt>
                <c:pt idx="2617">
                  <c:v>29.901178326938499</c:v>
                </c:pt>
                <c:pt idx="2618">
                  <c:v>29.901477335895699</c:v>
                </c:pt>
                <c:pt idx="2619">
                  <c:v>29.901773649065198</c:v>
                </c:pt>
                <c:pt idx="2620">
                  <c:v>29.902067104451401</c:v>
                </c:pt>
                <c:pt idx="2621">
                  <c:v>29.902357526046298</c:v>
                </c:pt>
                <c:pt idx="2622">
                  <c:v>29.902644746647699</c:v>
                </c:pt>
                <c:pt idx="2623">
                  <c:v>29.902928607529802</c:v>
                </c:pt>
                <c:pt idx="2624">
                  <c:v>29.903208943436201</c:v>
                </c:pt>
                <c:pt idx="2625">
                  <c:v>29.903485605742802</c:v>
                </c:pt>
                <c:pt idx="2626">
                  <c:v>29.903758423524501</c:v>
                </c:pt>
                <c:pt idx="2627">
                  <c:v>29.9040272602962</c:v>
                </c:pt>
                <c:pt idx="2628">
                  <c:v>29.904291963718201</c:v>
                </c:pt>
                <c:pt idx="2629">
                  <c:v>29.9045523996875</c:v>
                </c:pt>
                <c:pt idx="2630">
                  <c:v>29.904808424243999</c:v>
                </c:pt>
                <c:pt idx="2631">
                  <c:v>29.9050599129577</c:v>
                </c:pt>
                <c:pt idx="2632">
                  <c:v>29.905306731657099</c:v>
                </c:pt>
                <c:pt idx="2633">
                  <c:v>29.905548761515899</c:v>
                </c:pt>
                <c:pt idx="2634">
                  <c:v>29.9057858822854</c:v>
                </c:pt>
                <c:pt idx="2635">
                  <c:v>29.906017981323899</c:v>
                </c:pt>
                <c:pt idx="2636">
                  <c:v>29.906244951595099</c:v>
                </c:pt>
                <c:pt idx="2637">
                  <c:v>29.906466689534099</c:v>
                </c:pt>
                <c:pt idx="2638">
                  <c:v>29.9066830971421</c:v>
                </c:pt>
                <c:pt idx="2639">
                  <c:v>29.906894081921799</c:v>
                </c:pt>
                <c:pt idx="2640">
                  <c:v>29.907099559869099</c:v>
                </c:pt>
                <c:pt idx="2641">
                  <c:v>29.907299453153598</c:v>
                </c:pt>
                <c:pt idx="2642">
                  <c:v>29.907493686415499</c:v>
                </c:pt>
                <c:pt idx="2643">
                  <c:v>29.9076821896859</c:v>
                </c:pt>
                <c:pt idx="2644">
                  <c:v>29.9078649033919</c:v>
                </c:pt>
                <c:pt idx="2645">
                  <c:v>29.908041773100901</c:v>
                </c:pt>
                <c:pt idx="2646">
                  <c:v>29.9082127454286</c:v>
                </c:pt>
                <c:pt idx="2647">
                  <c:v>29.908377780303098</c:v>
                </c:pt>
                <c:pt idx="2648">
                  <c:v>29.908536834222399</c:v>
                </c:pt>
                <c:pt idx="2649">
                  <c:v>29.908689879317599</c:v>
                </c:pt>
                <c:pt idx="2650">
                  <c:v>29.9088368912481</c:v>
                </c:pt>
                <c:pt idx="2651">
                  <c:v>29.908977848935098</c:v>
                </c:pt>
                <c:pt idx="2652">
                  <c:v>29.9091127413542</c:v>
                </c:pt>
                <c:pt idx="2653">
                  <c:v>29.909241557734799</c:v>
                </c:pt>
                <c:pt idx="2654">
                  <c:v>29.909364301861601</c:v>
                </c:pt>
                <c:pt idx="2655">
                  <c:v>29.909480985686301</c:v>
                </c:pt>
                <c:pt idx="2656">
                  <c:v>29.9095916157179</c:v>
                </c:pt>
                <c:pt idx="2657">
                  <c:v>29.909696211037598</c:v>
                </c:pt>
                <c:pt idx="2658">
                  <c:v>29.9097947959755</c:v>
                </c:pt>
                <c:pt idx="2659">
                  <c:v>29.909887400357199</c:v>
                </c:pt>
                <c:pt idx="2660">
                  <c:v>29.909974062344499</c:v>
                </c:pt>
                <c:pt idx="2661">
                  <c:v>29.910054822081801</c:v>
                </c:pt>
                <c:pt idx="2662">
                  <c:v>29.910129730545801</c:v>
                </c:pt>
                <c:pt idx="2663">
                  <c:v>29.9101988373776</c:v>
                </c:pt>
                <c:pt idx="2664">
                  <c:v>29.9102622033902</c:v>
                </c:pt>
                <c:pt idx="2665">
                  <c:v>29.910319893146699</c:v>
                </c:pt>
                <c:pt idx="2666">
                  <c:v>29.910371977939501</c:v>
                </c:pt>
                <c:pt idx="2667">
                  <c:v>29.910418530230999</c:v>
                </c:pt>
                <c:pt idx="2668">
                  <c:v>29.9104596356995</c:v>
                </c:pt>
                <c:pt idx="2669">
                  <c:v>29.910495378453199</c:v>
                </c:pt>
                <c:pt idx="2670">
                  <c:v>29.910525848630101</c:v>
                </c:pt>
                <c:pt idx="2671">
                  <c:v>29.910551141554102</c:v>
                </c:pt>
                <c:pt idx="2672">
                  <c:v>29.910571356352399</c:v>
                </c:pt>
                <c:pt idx="2673">
                  <c:v>29.910586597791202</c:v>
                </c:pt>
                <c:pt idx="2674">
                  <c:v>29.910596973424099</c:v>
                </c:pt>
                <c:pt idx="2675">
                  <c:v>29.910602596046601</c:v>
                </c:pt>
                <c:pt idx="2676">
                  <c:v>29.910603577482</c:v>
                </c:pt>
                <c:pt idx="2677">
                  <c:v>29.910600045707401</c:v>
                </c:pt>
                <c:pt idx="2678">
                  <c:v>29.910592121716199</c:v>
                </c:pt>
                <c:pt idx="2679">
                  <c:v>29.9105799279397</c:v>
                </c:pt>
                <c:pt idx="2680">
                  <c:v>29.910563600727599</c:v>
                </c:pt>
                <c:pt idx="2681">
                  <c:v>29.910543267134901</c:v>
                </c:pt>
                <c:pt idx="2682">
                  <c:v>29.910519070079101</c:v>
                </c:pt>
                <c:pt idx="2683">
                  <c:v>29.910491141570098</c:v>
                </c:pt>
                <c:pt idx="2684">
                  <c:v>29.910459622740699</c:v>
                </c:pt>
                <c:pt idx="2685">
                  <c:v>29.910424656204199</c:v>
                </c:pt>
                <c:pt idx="2686">
                  <c:v>29.910386392723801</c:v>
                </c:pt>
                <c:pt idx="2687">
                  <c:v>29.9103449666265</c:v>
                </c:pt>
                <c:pt idx="2688">
                  <c:v>29.910300528406999</c:v>
                </c:pt>
                <c:pt idx="2689">
                  <c:v>29.910253227493801</c:v>
                </c:pt>
                <c:pt idx="2690">
                  <c:v>29.910203213977201</c:v>
                </c:pt>
                <c:pt idx="2691">
                  <c:v>29.910150639263598</c:v>
                </c:pt>
                <c:pt idx="2692">
                  <c:v>29.9100956497381</c:v>
                </c:pt>
                <c:pt idx="2693">
                  <c:v>29.910038394117699</c:v>
                </c:pt>
                <c:pt idx="2694">
                  <c:v>29.909979033560099</c:v>
                </c:pt>
                <c:pt idx="2695">
                  <c:v>29.9099177071414</c:v>
                </c:pt>
                <c:pt idx="2696">
                  <c:v>29.909854572433598</c:v>
                </c:pt>
                <c:pt idx="2697">
                  <c:v>29.909789777005599</c:v>
                </c:pt>
                <c:pt idx="2698">
                  <c:v>29.909723469405002</c:v>
                </c:pt>
                <c:pt idx="2699">
                  <c:v>29.909655797278202</c:v>
                </c:pt>
                <c:pt idx="2700">
                  <c:v>29.909586907065201</c:v>
                </c:pt>
                <c:pt idx="2701">
                  <c:v>29.909516941657799</c:v>
                </c:pt>
                <c:pt idx="2702">
                  <c:v>29.909446048072098</c:v>
                </c:pt>
                <c:pt idx="2703">
                  <c:v>29.9093743658152</c:v>
                </c:pt>
                <c:pt idx="2704">
                  <c:v>29.909302035033502</c:v>
                </c:pt>
                <c:pt idx="2705">
                  <c:v>29.909229192978302</c:v>
                </c:pt>
                <c:pt idx="2706">
                  <c:v>29.9091559732109</c:v>
                </c:pt>
                <c:pt idx="2707">
                  <c:v>29.909082507989801</c:v>
                </c:pt>
                <c:pt idx="2708">
                  <c:v>29.909008921005402</c:v>
                </c:pt>
                <c:pt idx="2709">
                  <c:v>29.908935349236501</c:v>
                </c:pt>
                <c:pt idx="2710">
                  <c:v>29.908861909467099</c:v>
                </c:pt>
                <c:pt idx="2711">
                  <c:v>29.908788723616301</c:v>
                </c:pt>
                <c:pt idx="2712">
                  <c:v>29.9087159050599</c:v>
                </c:pt>
                <c:pt idx="2713">
                  <c:v>29.9086435708452</c:v>
                </c:pt>
                <c:pt idx="2714">
                  <c:v>29.9085718273585</c:v>
                </c:pt>
                <c:pt idx="2715">
                  <c:v>29.9085007793439</c:v>
                </c:pt>
                <c:pt idx="2716">
                  <c:v>29.908430531808801</c:v>
                </c:pt>
                <c:pt idx="2717">
                  <c:v>29.908361180539899</c:v>
                </c:pt>
                <c:pt idx="2718">
                  <c:v>29.908292818018001</c:v>
                </c:pt>
                <c:pt idx="2719">
                  <c:v>29.908225532991999</c:v>
                </c:pt>
                <c:pt idx="2720">
                  <c:v>29.908159412625899</c:v>
                </c:pt>
                <c:pt idx="2721">
                  <c:v>29.9080945350644</c:v>
                </c:pt>
                <c:pt idx="2722">
                  <c:v>29.908030980625</c:v>
                </c:pt>
                <c:pt idx="2723">
                  <c:v>29.907968816519801</c:v>
                </c:pt>
                <c:pt idx="2724">
                  <c:v>29.9079081092158</c:v>
                </c:pt>
                <c:pt idx="2725">
                  <c:v>29.907848922571301</c:v>
                </c:pt>
                <c:pt idx="2726">
                  <c:v>29.907791314927099</c:v>
                </c:pt>
                <c:pt idx="2727">
                  <c:v>29.907735339733399</c:v>
                </c:pt>
                <c:pt idx="2728">
                  <c:v>29.907681049511101</c:v>
                </c:pt>
                <c:pt idx="2729">
                  <c:v>29.9076284825892</c:v>
                </c:pt>
                <c:pt idx="2730">
                  <c:v>29.907577677468399</c:v>
                </c:pt>
                <c:pt idx="2731">
                  <c:v>29.9075286753984</c:v>
                </c:pt>
                <c:pt idx="2732">
                  <c:v>29.9074815057343</c:v>
                </c:pt>
                <c:pt idx="2733">
                  <c:v>29.907436194276201</c:v>
                </c:pt>
                <c:pt idx="2734">
                  <c:v>29.9073927630103</c:v>
                </c:pt>
                <c:pt idx="2735">
                  <c:v>29.907351229730601</c:v>
                </c:pt>
                <c:pt idx="2736">
                  <c:v>29.9073116079953</c:v>
                </c:pt>
                <c:pt idx="2737">
                  <c:v>29.907273905662599</c:v>
                </c:pt>
                <c:pt idx="2738">
                  <c:v>29.9072381368725</c:v>
                </c:pt>
                <c:pt idx="2739">
                  <c:v>29.907204287452402</c:v>
                </c:pt>
                <c:pt idx="2740">
                  <c:v>29.907172360859501</c:v>
                </c:pt>
                <c:pt idx="2741">
                  <c:v>29.907142347695999</c:v>
                </c:pt>
                <c:pt idx="2742">
                  <c:v>29.907114243887399</c:v>
                </c:pt>
                <c:pt idx="2743">
                  <c:v>29.907088034498202</c:v>
                </c:pt>
                <c:pt idx="2744">
                  <c:v>29.907063705155501</c:v>
                </c:pt>
                <c:pt idx="2745">
                  <c:v>29.9070412351541</c:v>
                </c:pt>
                <c:pt idx="2746">
                  <c:v>29.907020596666602</c:v>
                </c:pt>
                <c:pt idx="2747">
                  <c:v>29.907001764096702</c:v>
                </c:pt>
                <c:pt idx="2748">
                  <c:v>29.906984707450398</c:v>
                </c:pt>
                <c:pt idx="2749">
                  <c:v>29.9069693959107</c:v>
                </c:pt>
                <c:pt idx="2750">
                  <c:v>29.906955795195199</c:v>
                </c:pt>
                <c:pt idx="2751">
                  <c:v>29.9069438667082</c:v>
                </c:pt>
                <c:pt idx="2752">
                  <c:v>29.9069335684854</c:v>
                </c:pt>
                <c:pt idx="2753">
                  <c:v>29.906924855995801</c:v>
                </c:pt>
                <c:pt idx="2754">
                  <c:v>29.906917694473702</c:v>
                </c:pt>
                <c:pt idx="2755">
                  <c:v>29.9069120302652</c:v>
                </c:pt>
                <c:pt idx="2756">
                  <c:v>29.906907820570201</c:v>
                </c:pt>
                <c:pt idx="2757">
                  <c:v>29.906905022466798</c:v>
                </c:pt>
                <c:pt idx="2758">
                  <c:v>29.906903579552999</c:v>
                </c:pt>
                <c:pt idx="2759">
                  <c:v>29.906903442080999</c:v>
                </c:pt>
                <c:pt idx="2760">
                  <c:v>29.906904557261502</c:v>
                </c:pt>
                <c:pt idx="2761">
                  <c:v>29.906906872453401</c:v>
                </c:pt>
                <c:pt idx="2762">
                  <c:v>29.906910331971702</c:v>
                </c:pt>
                <c:pt idx="2763">
                  <c:v>29.906914883078201</c:v>
                </c:pt>
                <c:pt idx="2764">
                  <c:v>29.9069204781979</c:v>
                </c:pt>
                <c:pt idx="2765">
                  <c:v>29.906927055647401</c:v>
                </c:pt>
                <c:pt idx="2766">
                  <c:v>29.906934563285699</c:v>
                </c:pt>
                <c:pt idx="2767">
                  <c:v>29.906942945679699</c:v>
                </c:pt>
                <c:pt idx="2768">
                  <c:v>29.906952147022398</c:v>
                </c:pt>
                <c:pt idx="2769">
                  <c:v>29.906962115561502</c:v>
                </c:pt>
                <c:pt idx="2770">
                  <c:v>29.906972797040499</c:v>
                </c:pt>
                <c:pt idx="2771">
                  <c:v>29.906984136639199</c:v>
                </c:pt>
                <c:pt idx="2772">
                  <c:v>29.906996084126799</c:v>
                </c:pt>
                <c:pt idx="2773">
                  <c:v>29.9070085890557</c:v>
                </c:pt>
                <c:pt idx="2774">
                  <c:v>29.907021602775298</c:v>
                </c:pt>
                <c:pt idx="2775">
                  <c:v>29.907035075532399</c:v>
                </c:pt>
                <c:pt idx="2776">
                  <c:v>29.907048962117202</c:v>
                </c:pt>
                <c:pt idx="2777">
                  <c:v>29.907063207654701</c:v>
                </c:pt>
                <c:pt idx="2778">
                  <c:v>29.907077772406801</c:v>
                </c:pt>
                <c:pt idx="2779">
                  <c:v>29.907092608077999</c:v>
                </c:pt>
                <c:pt idx="2780">
                  <c:v>29.907107674118802</c:v>
                </c:pt>
                <c:pt idx="2781">
                  <c:v>29.9071229291565</c:v>
                </c:pt>
                <c:pt idx="2782">
                  <c:v>29.907138331406799</c:v>
                </c:pt>
                <c:pt idx="2783">
                  <c:v>29.907153846751601</c:v>
                </c:pt>
                <c:pt idx="2784">
                  <c:v>29.907169438698201</c:v>
                </c:pt>
                <c:pt idx="2785">
                  <c:v>29.907185072049199</c:v>
                </c:pt>
                <c:pt idx="2786">
                  <c:v>29.907200713288201</c:v>
                </c:pt>
                <c:pt idx="2787">
                  <c:v>29.907216329080601</c:v>
                </c:pt>
                <c:pt idx="2788">
                  <c:v>29.907231895094402</c:v>
                </c:pt>
                <c:pt idx="2789">
                  <c:v>29.9072473816165</c:v>
                </c:pt>
                <c:pt idx="2790">
                  <c:v>29.9072627665685</c:v>
                </c:pt>
                <c:pt idx="2791">
                  <c:v>29.907278019567102</c:v>
                </c:pt>
                <c:pt idx="2792">
                  <c:v>29.907293120188299</c:v>
                </c:pt>
                <c:pt idx="2793">
                  <c:v>29.907308045096102</c:v>
                </c:pt>
                <c:pt idx="2794">
                  <c:v>29.9073227791996</c:v>
                </c:pt>
                <c:pt idx="2795">
                  <c:v>29.907337305007399</c:v>
                </c:pt>
                <c:pt idx="2796">
                  <c:v>29.907351605527801</c:v>
                </c:pt>
                <c:pt idx="2797">
                  <c:v>29.907365665969198</c:v>
                </c:pt>
                <c:pt idx="2798">
                  <c:v>29.907379482004998</c:v>
                </c:pt>
                <c:pt idx="2799">
                  <c:v>29.907393035325899</c:v>
                </c:pt>
                <c:pt idx="2800">
                  <c:v>29.907406311102999</c:v>
                </c:pt>
                <c:pt idx="2801">
                  <c:v>29.907419300683799</c:v>
                </c:pt>
                <c:pt idx="2802">
                  <c:v>29.9074319965349</c:v>
                </c:pt>
                <c:pt idx="2803">
                  <c:v>29.907444394710801</c:v>
                </c:pt>
                <c:pt idx="2804">
                  <c:v>29.907456491072502</c:v>
                </c:pt>
                <c:pt idx="2805">
                  <c:v>29.907468279212701</c:v>
                </c:pt>
                <c:pt idx="2806">
                  <c:v>29.907479755188302</c:v>
                </c:pt>
                <c:pt idx="2807">
                  <c:v>29.907490915498698</c:v>
                </c:pt>
                <c:pt idx="2808">
                  <c:v>29.907501755123601</c:v>
                </c:pt>
                <c:pt idx="2809">
                  <c:v>29.907512278359199</c:v>
                </c:pt>
                <c:pt idx="2810">
                  <c:v>29.907522485229901</c:v>
                </c:pt>
                <c:pt idx="2811">
                  <c:v>29.9075323686343</c:v>
                </c:pt>
                <c:pt idx="2812">
                  <c:v>29.907541925066202</c:v>
                </c:pt>
                <c:pt idx="2813">
                  <c:v>29.907551160352501</c:v>
                </c:pt>
                <c:pt idx="2814">
                  <c:v>29.9075600750249</c:v>
                </c:pt>
                <c:pt idx="2815">
                  <c:v>29.907568662113601</c:v>
                </c:pt>
                <c:pt idx="2816">
                  <c:v>29.907576921875499</c:v>
                </c:pt>
                <c:pt idx="2817">
                  <c:v>29.907584853157701</c:v>
                </c:pt>
                <c:pt idx="2818">
                  <c:v>29.9075924513449</c:v>
                </c:pt>
                <c:pt idx="2819">
                  <c:v>29.9075997201811</c:v>
                </c:pt>
                <c:pt idx="2820">
                  <c:v>29.9076066575991</c:v>
                </c:pt>
                <c:pt idx="2821">
                  <c:v>29.9076132513161</c:v>
                </c:pt>
                <c:pt idx="2822">
                  <c:v>29.907619496107401</c:v>
                </c:pt>
                <c:pt idx="2823">
                  <c:v>29.907625392123599</c:v>
                </c:pt>
                <c:pt idx="2824">
                  <c:v>29.9076309284502</c:v>
                </c:pt>
                <c:pt idx="2825">
                  <c:v>29.907636100145101</c:v>
                </c:pt>
                <c:pt idx="2826">
                  <c:v>29.907640893056801</c:v>
                </c:pt>
                <c:pt idx="2827">
                  <c:v>29.907645295672801</c:v>
                </c:pt>
                <c:pt idx="2828">
                  <c:v>29.907649306555601</c:v>
                </c:pt>
                <c:pt idx="2829">
                  <c:v>29.907652901644401</c:v>
                </c:pt>
                <c:pt idx="2830">
                  <c:v>29.9076560663399</c:v>
                </c:pt>
                <c:pt idx="2831">
                  <c:v>29.907658781193</c:v>
                </c:pt>
                <c:pt idx="2832">
                  <c:v>29.9076610333607</c:v>
                </c:pt>
                <c:pt idx="2833">
                  <c:v>29.907662791968299</c:v>
                </c:pt>
                <c:pt idx="2834">
                  <c:v>29.9076640427383</c:v>
                </c:pt>
                <c:pt idx="2835">
                  <c:v>29.9076647547171</c:v>
                </c:pt>
                <c:pt idx="2836">
                  <c:v>29.9076649040082</c:v>
                </c:pt>
                <c:pt idx="2837">
                  <c:v>29.907664454868101</c:v>
                </c:pt>
                <c:pt idx="2838">
                  <c:v>29.907663379627401</c:v>
                </c:pt>
                <c:pt idx="2839">
                  <c:v>29.907661647109801</c:v>
                </c:pt>
                <c:pt idx="2840">
                  <c:v>29.907659216271501</c:v>
                </c:pt>
                <c:pt idx="2841">
                  <c:v>29.907656051191299</c:v>
                </c:pt>
                <c:pt idx="2842">
                  <c:v>29.907652106691099</c:v>
                </c:pt>
                <c:pt idx="2843">
                  <c:v>29.907647348779399</c:v>
                </c:pt>
                <c:pt idx="2844">
                  <c:v>29.907641720216901</c:v>
                </c:pt>
                <c:pt idx="2845">
                  <c:v>29.907635169922099</c:v>
                </c:pt>
                <c:pt idx="2846">
                  <c:v>29.907627658000902</c:v>
                </c:pt>
                <c:pt idx="2847">
                  <c:v>29.907619121440302</c:v>
                </c:pt>
                <c:pt idx="2848">
                  <c:v>29.9076095145107</c:v>
                </c:pt>
                <c:pt idx="2849">
                  <c:v>29.9075987729458</c:v>
                </c:pt>
                <c:pt idx="2850">
                  <c:v>29.9075868371783</c:v>
                </c:pt>
                <c:pt idx="2851">
                  <c:v>29.907573648333699</c:v>
                </c:pt>
                <c:pt idx="2852">
                  <c:v>29.907559138093301</c:v>
                </c:pt>
                <c:pt idx="2853">
                  <c:v>29.907543237871</c:v>
                </c:pt>
                <c:pt idx="2854">
                  <c:v>29.9075258815583</c:v>
                </c:pt>
                <c:pt idx="2855">
                  <c:v>29.907506990477302</c:v>
                </c:pt>
                <c:pt idx="2856">
                  <c:v>29.907486497294499</c:v>
                </c:pt>
                <c:pt idx="2857">
                  <c:v>29.9074643180507</c:v>
                </c:pt>
                <c:pt idx="2858">
                  <c:v>29.9074403830721</c:v>
                </c:pt>
                <c:pt idx="2859">
                  <c:v>29.907414604799499</c:v>
                </c:pt>
                <c:pt idx="2860">
                  <c:v>29.907386895512701</c:v>
                </c:pt>
                <c:pt idx="2861">
                  <c:v>29.907357181633699</c:v>
                </c:pt>
                <c:pt idx="2862">
                  <c:v>29.907325369377698</c:v>
                </c:pt>
                <c:pt idx="2863">
                  <c:v>29.907291379708301</c:v>
                </c:pt>
                <c:pt idx="2864">
                  <c:v>29.907255119902</c:v>
                </c:pt>
                <c:pt idx="2865">
                  <c:v>29.907216503574499</c:v>
                </c:pt>
                <c:pt idx="2866">
                  <c:v>29.907175431033998</c:v>
                </c:pt>
                <c:pt idx="2867">
                  <c:v>29.907131818674099</c:v>
                </c:pt>
                <c:pt idx="2868">
                  <c:v>29.907085559128902</c:v>
                </c:pt>
                <c:pt idx="2869">
                  <c:v>29.907036564168401</c:v>
                </c:pt>
                <c:pt idx="2870">
                  <c:v>29.906984734594499</c:v>
                </c:pt>
                <c:pt idx="2871">
                  <c:v>29.906929979863701</c:v>
                </c:pt>
                <c:pt idx="2872">
                  <c:v>29.906872192323501</c:v>
                </c:pt>
                <c:pt idx="2873">
                  <c:v>29.906811279397999</c:v>
                </c:pt>
                <c:pt idx="2874">
                  <c:v>29.9067471384156</c:v>
                </c:pt>
                <c:pt idx="2875">
                  <c:v>29.9066796721523</c:v>
                </c:pt>
                <c:pt idx="2876">
                  <c:v>29.9066087756412</c:v>
                </c:pt>
                <c:pt idx="2877">
                  <c:v>29.906534361231301</c:v>
                </c:pt>
                <c:pt idx="2878">
                  <c:v>29.906456325661601</c:v>
                </c:pt>
                <c:pt idx="2879">
                  <c:v>29.9063745711724</c:v>
                </c:pt>
                <c:pt idx="2880">
                  <c:v>29.906288998284602</c:v>
                </c:pt>
                <c:pt idx="2881">
                  <c:v>29.906199507775298</c:v>
                </c:pt>
                <c:pt idx="2882">
                  <c:v>29.9061060044607</c:v>
                </c:pt>
                <c:pt idx="2883">
                  <c:v>29.906008392848101</c:v>
                </c:pt>
                <c:pt idx="2884">
                  <c:v>29.9059065804759</c:v>
                </c:pt>
                <c:pt idx="2885">
                  <c:v>29.905800472470698</c:v>
                </c:pt>
                <c:pt idx="2886">
                  <c:v>29.9056899807617</c:v>
                </c:pt>
                <c:pt idx="2887">
                  <c:v>29.9055750059144</c:v>
                </c:pt>
                <c:pt idx="2888">
                  <c:v>29.905455464623799</c:v>
                </c:pt>
                <c:pt idx="2889">
                  <c:v>29.905331276033198</c:v>
                </c:pt>
                <c:pt idx="2890">
                  <c:v>29.905202347589402</c:v>
                </c:pt>
                <c:pt idx="2891">
                  <c:v>29.905068587441399</c:v>
                </c:pt>
                <c:pt idx="2892">
                  <c:v>29.9049299257881</c:v>
                </c:pt>
                <c:pt idx="2893">
                  <c:v>29.9047862798575</c:v>
                </c:pt>
                <c:pt idx="2894">
                  <c:v>29.904637581156599</c:v>
                </c:pt>
                <c:pt idx="2895">
                  <c:v>29.904483751829101</c:v>
                </c:pt>
                <c:pt idx="2896">
                  <c:v>29.904324723473199</c:v>
                </c:pt>
                <c:pt idx="2897">
                  <c:v>29.904160432657399</c:v>
                </c:pt>
                <c:pt idx="2898">
                  <c:v>29.903990818632401</c:v>
                </c:pt>
                <c:pt idx="2899">
                  <c:v>29.903815813642499</c:v>
                </c:pt>
                <c:pt idx="2900">
                  <c:v>29.903635369741998</c:v>
                </c:pt>
                <c:pt idx="2901">
                  <c:v>29.9034494229942</c:v>
                </c:pt>
                <c:pt idx="2902">
                  <c:v>29.903257936178399</c:v>
                </c:pt>
                <c:pt idx="2903">
                  <c:v>29.903060847732299</c:v>
                </c:pt>
                <c:pt idx="2904">
                  <c:v>29.902858130945699</c:v>
                </c:pt>
                <c:pt idx="2905">
                  <c:v>29.902649745500799</c:v>
                </c:pt>
                <c:pt idx="2906">
                  <c:v>29.902435655559799</c:v>
                </c:pt>
                <c:pt idx="2907">
                  <c:v>29.902215832389999</c:v>
                </c:pt>
                <c:pt idx="2908">
                  <c:v>29.901990255179999</c:v>
                </c:pt>
                <c:pt idx="2909">
                  <c:v>29.901758906481199</c:v>
                </c:pt>
                <c:pt idx="2910">
                  <c:v>29.901521764517099</c:v>
                </c:pt>
                <c:pt idx="2911">
                  <c:v>29.9012788263171</c:v>
                </c:pt>
                <c:pt idx="2912">
                  <c:v>29.901030073877401</c:v>
                </c:pt>
                <c:pt idx="2913">
                  <c:v>29.900775516684099</c:v>
                </c:pt>
                <c:pt idx="2914">
                  <c:v>29.900515148235598</c:v>
                </c:pt>
                <c:pt idx="2915">
                  <c:v>29.9002489878382</c:v>
                </c:pt>
                <c:pt idx="2916">
                  <c:v>29.8999770535236</c:v>
                </c:pt>
                <c:pt idx="2917">
                  <c:v>29.899699351786801</c:v>
                </c:pt>
                <c:pt idx="2918">
                  <c:v>29.8994159066443</c:v>
                </c:pt>
                <c:pt idx="2919">
                  <c:v>29.899126752803301</c:v>
                </c:pt>
                <c:pt idx="2920">
                  <c:v>29.898831924594202</c:v>
                </c:pt>
                <c:pt idx="2921">
                  <c:v>29.898531456503601</c:v>
                </c:pt>
                <c:pt idx="2922">
                  <c:v>29.8982253971358</c:v>
                </c:pt>
                <c:pt idx="2923">
                  <c:v>29.897913799340699</c:v>
                </c:pt>
                <c:pt idx="2924">
                  <c:v>29.897596711524301</c:v>
                </c:pt>
                <c:pt idx="2925">
                  <c:v>29.897274196561899</c:v>
                </c:pt>
                <c:pt idx="2926">
                  <c:v>29.896946308146401</c:v>
                </c:pt>
                <c:pt idx="2927">
                  <c:v>29.896613129599</c:v>
                </c:pt>
                <c:pt idx="2928">
                  <c:v>29.896274732532099</c:v>
                </c:pt>
                <c:pt idx="2929">
                  <c:v>29.8959311965254</c:v>
                </c:pt>
                <c:pt idx="2930">
                  <c:v>29.895582613573499</c:v>
                </c:pt>
                <c:pt idx="2931">
                  <c:v>29.895229062770699</c:v>
                </c:pt>
                <c:pt idx="2932">
                  <c:v>29.894870643852901</c:v>
                </c:pt>
                <c:pt idx="2933">
                  <c:v>29.894507448296501</c:v>
                </c:pt>
                <c:pt idx="2934">
                  <c:v>29.894139586647398</c:v>
                </c:pt>
                <c:pt idx="2935">
                  <c:v>29.893767166447599</c:v>
                </c:pt>
                <c:pt idx="2936">
                  <c:v>29.893390299839901</c:v>
                </c:pt>
                <c:pt idx="2937">
                  <c:v>29.893009103030199</c:v>
                </c:pt>
                <c:pt idx="2938">
                  <c:v>29.892623701480201</c:v>
                </c:pt>
                <c:pt idx="2939">
                  <c:v>29.892234213668299</c:v>
                </c:pt>
                <c:pt idx="2940">
                  <c:v>29.891840773895701</c:v>
                </c:pt>
                <c:pt idx="2941">
                  <c:v>29.8914435096905</c:v>
                </c:pt>
                <c:pt idx="2942">
                  <c:v>29.8910425644703</c:v>
                </c:pt>
                <c:pt idx="2943">
                  <c:v>29.890638069143002</c:v>
                </c:pt>
                <c:pt idx="2944">
                  <c:v>29.890230174723001</c:v>
                </c:pt>
                <c:pt idx="2945">
                  <c:v>29.889819023995699</c:v>
                </c:pt>
                <c:pt idx="2946">
                  <c:v>29.889404771558802</c:v>
                </c:pt>
                <c:pt idx="2947">
                  <c:v>29.888987566561099</c:v>
                </c:pt>
                <c:pt idx="2948">
                  <c:v>29.8885675677462</c:v>
                </c:pt>
                <c:pt idx="2949">
                  <c:v>29.888144934507601</c:v>
                </c:pt>
                <c:pt idx="2950">
                  <c:v>29.887719817724701</c:v>
                </c:pt>
                <c:pt idx="2951">
                  <c:v>29.8872923880493</c:v>
                </c:pt>
                <c:pt idx="2952">
                  <c:v>29.886862805487201</c:v>
                </c:pt>
                <c:pt idx="2953">
                  <c:v>29.886431244914402</c:v>
                </c:pt>
                <c:pt idx="2954">
                  <c:v>29.885997864767401</c:v>
                </c:pt>
                <c:pt idx="2955">
                  <c:v>29.885562843451201</c:v>
                </c:pt>
                <c:pt idx="2956">
                  <c:v>29.885126343857799</c:v>
                </c:pt>
                <c:pt idx="2957">
                  <c:v>29.884688544788599</c:v>
                </c:pt>
                <c:pt idx="2958">
                  <c:v>29.884249613384799</c:v>
                </c:pt>
                <c:pt idx="2959">
                  <c:v>29.8838097264574</c:v>
                </c:pt>
                <c:pt idx="2960">
                  <c:v>29.883369062485301</c:v>
                </c:pt>
                <c:pt idx="2961">
                  <c:v>29.8829277771443</c:v>
                </c:pt>
                <c:pt idx="2962">
                  <c:v>29.8824860640139</c:v>
                </c:pt>
                <c:pt idx="2963">
                  <c:v>29.882044086651</c:v>
                </c:pt>
                <c:pt idx="2964">
                  <c:v>29.881602019582701</c:v>
                </c:pt>
                <c:pt idx="2965">
                  <c:v>29.881160039285401</c:v>
                </c:pt>
                <c:pt idx="2966">
                  <c:v>29.880718313826399</c:v>
                </c:pt>
                <c:pt idx="2967">
                  <c:v>29.880277010682299</c:v>
                </c:pt>
                <c:pt idx="2968">
                  <c:v>29.8798363059298</c:v>
                </c:pt>
                <c:pt idx="2969">
                  <c:v>29.879396367315501</c:v>
                </c:pt>
                <c:pt idx="2970">
                  <c:v>29.8789573612328</c:v>
                </c:pt>
                <c:pt idx="2971">
                  <c:v>29.8785194559647</c:v>
                </c:pt>
                <c:pt idx="2972">
                  <c:v>29.8780828077122</c:v>
                </c:pt>
                <c:pt idx="2973">
                  <c:v>29.877647579013001</c:v>
                </c:pt>
                <c:pt idx="2974">
                  <c:v>29.8772139321275</c:v>
                </c:pt>
                <c:pt idx="2975">
                  <c:v>29.876782024083202</c:v>
                </c:pt>
                <c:pt idx="2976">
                  <c:v>29.876352012522698</c:v>
                </c:pt>
                <c:pt idx="2977">
                  <c:v>29.875924039958999</c:v>
                </c:pt>
                <c:pt idx="2978">
                  <c:v>29.875498261265999</c:v>
                </c:pt>
                <c:pt idx="2979">
                  <c:v>29.875074817080399</c:v>
                </c:pt>
                <c:pt idx="2980">
                  <c:v>29.874653854572198</c:v>
                </c:pt>
                <c:pt idx="2981">
                  <c:v>29.874235514844599</c:v>
                </c:pt>
                <c:pt idx="2982">
                  <c:v>29.873819929138499</c:v>
                </c:pt>
                <c:pt idx="2983">
                  <c:v>29.873407224428799</c:v>
                </c:pt>
                <c:pt idx="2984">
                  <c:v>29.872997533632599</c:v>
                </c:pt>
                <c:pt idx="2985">
                  <c:v>29.8725909846974</c:v>
                </c:pt>
                <c:pt idx="2986">
                  <c:v>29.8721876891805</c:v>
                </c:pt>
                <c:pt idx="2987">
                  <c:v>29.871787774381001</c:v>
                </c:pt>
                <c:pt idx="2988">
                  <c:v>29.871391357356899</c:v>
                </c:pt>
                <c:pt idx="2989">
                  <c:v>29.870998533878499</c:v>
                </c:pt>
                <c:pt idx="2990">
                  <c:v>29.8706094192558</c:v>
                </c:pt>
                <c:pt idx="2991">
                  <c:v>29.870224100863201</c:v>
                </c:pt>
                <c:pt idx="2992">
                  <c:v>29.869842679239099</c:v>
                </c:pt>
                <c:pt idx="2993">
                  <c:v>29.869465241185601</c:v>
                </c:pt>
                <c:pt idx="2994">
                  <c:v>29.869091881256999</c:v>
                </c:pt>
                <c:pt idx="2995">
                  <c:v>29.868722684825901</c:v>
                </c:pt>
                <c:pt idx="2996">
                  <c:v>29.8683577241856</c:v>
                </c:pt>
                <c:pt idx="2997">
                  <c:v>29.867997080915</c:v>
                </c:pt>
                <c:pt idx="2998">
                  <c:v>29.8676408206593</c:v>
                </c:pt>
                <c:pt idx="2999">
                  <c:v>29.867289004924601</c:v>
                </c:pt>
                <c:pt idx="3000">
                  <c:v>29.8669416959542</c:v>
                </c:pt>
                <c:pt idx="3001">
                  <c:v>29.866598956243099</c:v>
                </c:pt>
                <c:pt idx="3002">
                  <c:v>29.866260827424799</c:v>
                </c:pt>
                <c:pt idx="3003">
                  <c:v>29.8659273596042</c:v>
                </c:pt>
                <c:pt idx="3004">
                  <c:v>29.8655985910966</c:v>
                </c:pt>
                <c:pt idx="3005">
                  <c:v>29.865274570504699</c:v>
                </c:pt>
                <c:pt idx="3006">
                  <c:v>29.8649553286822</c:v>
                </c:pt>
                <c:pt idx="3007">
                  <c:v>29.864640898554399</c:v>
                </c:pt>
                <c:pt idx="3008">
                  <c:v>29.8643313012467</c:v>
                </c:pt>
                <c:pt idx="3009">
                  <c:v>29.864026561830201</c:v>
                </c:pt>
                <c:pt idx="3010">
                  <c:v>29.8637266976726</c:v>
                </c:pt>
                <c:pt idx="3011">
                  <c:v>29.863431723220501</c:v>
                </c:pt>
                <c:pt idx="3012">
                  <c:v>29.8631416440506</c:v>
                </c:pt>
                <c:pt idx="3013">
                  <c:v>29.862856468633499</c:v>
                </c:pt>
                <c:pt idx="3014">
                  <c:v>29.862576200362302</c:v>
                </c:pt>
                <c:pt idx="3015">
                  <c:v>29.862300841610999</c:v>
                </c:pt>
                <c:pt idx="3016">
                  <c:v>29.862030381431399</c:v>
                </c:pt>
                <c:pt idx="3017">
                  <c:v>29.861764817324602</c:v>
                </c:pt>
                <c:pt idx="3018">
                  <c:v>29.861504135846999</c:v>
                </c:pt>
                <c:pt idx="3019">
                  <c:v>29.861248319406801</c:v>
                </c:pt>
                <c:pt idx="3020">
                  <c:v>29.860997355046301</c:v>
                </c:pt>
                <c:pt idx="3021">
                  <c:v>29.860751225278801</c:v>
                </c:pt>
                <c:pt idx="3022">
                  <c:v>29.860509904456698</c:v>
                </c:pt>
                <c:pt idx="3023">
                  <c:v>29.8602733684851</c:v>
                </c:pt>
                <c:pt idx="3024">
                  <c:v>29.860041583014102</c:v>
                </c:pt>
                <c:pt idx="3025">
                  <c:v>29.859814519316298</c:v>
                </c:pt>
                <c:pt idx="3026">
                  <c:v>29.859592145905399</c:v>
                </c:pt>
                <c:pt idx="3027">
                  <c:v>29.859374432388599</c:v>
                </c:pt>
                <c:pt idx="3028">
                  <c:v>29.859161332712699</c:v>
                </c:pt>
                <c:pt idx="3029">
                  <c:v>29.8589528085236</c:v>
                </c:pt>
                <c:pt idx="3030">
                  <c:v>29.858748825655098</c:v>
                </c:pt>
                <c:pt idx="3031">
                  <c:v>29.858549330399001</c:v>
                </c:pt>
                <c:pt idx="3032">
                  <c:v>29.8583542869507</c:v>
                </c:pt>
                <c:pt idx="3033">
                  <c:v>29.858163652776</c:v>
                </c:pt>
                <c:pt idx="3034">
                  <c:v>29.857977381722002</c:v>
                </c:pt>
                <c:pt idx="3035">
                  <c:v>29.8577954071955</c:v>
                </c:pt>
                <c:pt idx="3036">
                  <c:v>29.857617698989099</c:v>
                </c:pt>
                <c:pt idx="3037">
                  <c:v>29.8574441932473</c:v>
                </c:pt>
                <c:pt idx="3038">
                  <c:v>29.8572748449463</c:v>
                </c:pt>
                <c:pt idx="3039">
                  <c:v>29.857109599548298</c:v>
                </c:pt>
                <c:pt idx="3040">
                  <c:v>29.856948410562602</c:v>
                </c:pt>
                <c:pt idx="3041">
                  <c:v>29.856791208223498</c:v>
                </c:pt>
                <c:pt idx="3042">
                  <c:v>29.8566379552699</c:v>
                </c:pt>
                <c:pt idx="3043">
                  <c:v>29.856488598039501</c:v>
                </c:pt>
                <c:pt idx="3044">
                  <c:v>29.856343072827901</c:v>
                </c:pt>
                <c:pt idx="3045">
                  <c:v>29.856201324253401</c:v>
                </c:pt>
                <c:pt idx="3046">
                  <c:v>29.856063299341699</c:v>
                </c:pt>
                <c:pt idx="3047">
                  <c:v>29.855928948879001</c:v>
                </c:pt>
                <c:pt idx="3048">
                  <c:v>29.855798214890299</c:v>
                </c:pt>
                <c:pt idx="3049">
                  <c:v>29.8556710501807</c:v>
                </c:pt>
                <c:pt idx="3050">
                  <c:v>29.855547394500999</c:v>
                </c:pt>
                <c:pt idx="3051">
                  <c:v>29.8554271983073</c:v>
                </c:pt>
                <c:pt idx="3052">
                  <c:v>29.8553104084511</c:v>
                </c:pt>
                <c:pt idx="3053">
                  <c:v>29.855196973824601</c:v>
                </c:pt>
                <c:pt idx="3054">
                  <c:v>29.855086837567899</c:v>
                </c:pt>
                <c:pt idx="3055">
                  <c:v>29.854979952907499</c:v>
                </c:pt>
                <c:pt idx="3056">
                  <c:v>29.854876264561899</c:v>
                </c:pt>
                <c:pt idx="3057">
                  <c:v>29.854775718555899</c:v>
                </c:pt>
                <c:pt idx="3058">
                  <c:v>29.8546782777773</c:v>
                </c:pt>
                <c:pt idx="3059">
                  <c:v>29.85458388699</c:v>
                </c:pt>
                <c:pt idx="3060">
                  <c:v>29.854492505847698</c:v>
                </c:pt>
                <c:pt idx="3061">
                  <c:v>29.854404082406301</c:v>
                </c:pt>
                <c:pt idx="3062">
                  <c:v>29.8543185678726</c:v>
                </c:pt>
                <c:pt idx="3063">
                  <c:v>29.8542359239406</c:v>
                </c:pt>
                <c:pt idx="3064">
                  <c:v>29.854156105354001</c:v>
                </c:pt>
                <c:pt idx="3065">
                  <c:v>29.854079071137999</c:v>
                </c:pt>
                <c:pt idx="3066">
                  <c:v>29.854004776950099</c:v>
                </c:pt>
                <c:pt idx="3067">
                  <c:v>29.853933180521398</c:v>
                </c:pt>
                <c:pt idx="3068">
                  <c:v>29.853864249930002</c:v>
                </c:pt>
                <c:pt idx="3069">
                  <c:v>29.8537979317876</c:v>
                </c:pt>
                <c:pt idx="3070">
                  <c:v>29.8537341985948</c:v>
                </c:pt>
                <c:pt idx="3071">
                  <c:v>29.8536730081488</c:v>
                </c:pt>
                <c:pt idx="3072">
                  <c:v>29.853614327707</c:v>
                </c:pt>
                <c:pt idx="3073">
                  <c:v>29.853558124755899</c:v>
                </c:pt>
                <c:pt idx="3074">
                  <c:v>29.8535043578425</c:v>
                </c:pt>
                <c:pt idx="3075">
                  <c:v>29.853453000105301</c:v>
                </c:pt>
                <c:pt idx="3076">
                  <c:v>29.853404019093301</c:v>
                </c:pt>
                <c:pt idx="3077">
                  <c:v>29.8533573772004</c:v>
                </c:pt>
                <c:pt idx="3078">
                  <c:v>29.8533130523419</c:v>
                </c:pt>
                <c:pt idx="3079">
                  <c:v>29.8532710035953</c:v>
                </c:pt>
                <c:pt idx="3080">
                  <c:v>29.8532312061946</c:v>
                </c:pt>
                <c:pt idx="3081">
                  <c:v>29.853193626545401</c:v>
                </c:pt>
                <c:pt idx="3082">
                  <c:v>29.8531582397815</c:v>
                </c:pt>
                <c:pt idx="3083">
                  <c:v>29.8531250168203</c:v>
                </c:pt>
                <c:pt idx="3084">
                  <c:v>29.8530939332991</c:v>
                </c:pt>
                <c:pt idx="3085">
                  <c:v>29.853064956801099</c:v>
                </c:pt>
                <c:pt idx="3086">
                  <c:v>29.853038068494801</c:v>
                </c:pt>
                <c:pt idx="3087">
                  <c:v>29.853013233789799</c:v>
                </c:pt>
                <c:pt idx="3088">
                  <c:v>29.852990434138899</c:v>
                </c:pt>
                <c:pt idx="3089">
                  <c:v>29.852969643851601</c:v>
                </c:pt>
                <c:pt idx="3090">
                  <c:v>29.852950830952</c:v>
                </c:pt>
                <c:pt idx="3091">
                  <c:v>29.852933969321999</c:v>
                </c:pt>
                <c:pt idx="3092">
                  <c:v>29.8529190363999</c:v>
                </c:pt>
                <c:pt idx="3093">
                  <c:v>29.852906006240499</c:v>
                </c:pt>
                <c:pt idx="3094">
                  <c:v>29.852894852550499</c:v>
                </c:pt>
                <c:pt idx="3095">
                  <c:v>29.852885550024698</c:v>
                </c:pt>
                <c:pt idx="3096">
                  <c:v>29.852878076503099</c:v>
                </c:pt>
                <c:pt idx="3097">
                  <c:v>29.852872396448699</c:v>
                </c:pt>
                <c:pt idx="3098">
                  <c:v>29.852868483662998</c:v>
                </c:pt>
                <c:pt idx="3099">
                  <c:v>29.852866315322402</c:v>
                </c:pt>
                <c:pt idx="3100">
                  <c:v>29.852865864175801</c:v>
                </c:pt>
                <c:pt idx="3101">
                  <c:v>29.8528670985371</c:v>
                </c:pt>
                <c:pt idx="3102">
                  <c:v>29.8528699918146</c:v>
                </c:pt>
                <c:pt idx="3103">
                  <c:v>29.852874508140602</c:v>
                </c:pt>
                <c:pt idx="3104">
                  <c:v>29.852880627526901</c:v>
                </c:pt>
                <c:pt idx="3105">
                  <c:v>29.852888323439402</c:v>
                </c:pt>
                <c:pt idx="3106">
                  <c:v>29.8528975506302</c:v>
                </c:pt>
                <c:pt idx="3107">
                  <c:v>29.852908281481302</c:v>
                </c:pt>
                <c:pt idx="3108">
                  <c:v>29.852920476741701</c:v>
                </c:pt>
                <c:pt idx="3109">
                  <c:v>29.852934111520302</c:v>
                </c:pt>
                <c:pt idx="3110">
                  <c:v>29.8529491476218</c:v>
                </c:pt>
                <c:pt idx="3111">
                  <c:v>29.852965547556199</c:v>
                </c:pt>
                <c:pt idx="3112">
                  <c:v>29.8529832757287</c:v>
                </c:pt>
                <c:pt idx="3113">
                  <c:v>29.853002289482799</c:v>
                </c:pt>
                <c:pt idx="3114">
                  <c:v>29.853022559374999</c:v>
                </c:pt>
                <c:pt idx="3115">
                  <c:v>29.8530440280779</c:v>
                </c:pt>
                <c:pt idx="3116">
                  <c:v>29.853066658128899</c:v>
                </c:pt>
                <c:pt idx="3117">
                  <c:v>29.853090419800001</c:v>
                </c:pt>
                <c:pt idx="3118">
                  <c:v>29.853115263090199</c:v>
                </c:pt>
                <c:pt idx="3119">
                  <c:v>29.853141144991401</c:v>
                </c:pt>
                <c:pt idx="3120">
                  <c:v>29.853168008809799</c:v>
                </c:pt>
                <c:pt idx="3121">
                  <c:v>29.853195814345298</c:v>
                </c:pt>
                <c:pt idx="3122">
                  <c:v>29.853224511116</c:v>
                </c:pt>
                <c:pt idx="3123">
                  <c:v>29.853254051741899</c:v>
                </c:pt>
                <c:pt idx="3124">
                  <c:v>29.8532843756199</c:v>
                </c:pt>
                <c:pt idx="3125">
                  <c:v>29.853315437862101</c:v>
                </c:pt>
                <c:pt idx="3126">
                  <c:v>29.853347180430699</c:v>
                </c:pt>
                <c:pt idx="3127">
                  <c:v>29.8533795532169</c:v>
                </c:pt>
                <c:pt idx="3128">
                  <c:v>29.853412498308501</c:v>
                </c:pt>
                <c:pt idx="3129">
                  <c:v>29.853445958540998</c:v>
                </c:pt>
                <c:pt idx="3130">
                  <c:v>29.853479872497498</c:v>
                </c:pt>
                <c:pt idx="3131">
                  <c:v>29.853514182384501</c:v>
                </c:pt>
                <c:pt idx="3132">
                  <c:v>29.853548827497701</c:v>
                </c:pt>
                <c:pt idx="3133">
                  <c:v>29.853583750046699</c:v>
                </c:pt>
                <c:pt idx="3134">
                  <c:v>29.8536188827843</c:v>
                </c:pt>
                <c:pt idx="3135">
                  <c:v>29.853654167638901</c:v>
                </c:pt>
                <c:pt idx="3136">
                  <c:v>29.853689535026401</c:v>
                </c:pt>
                <c:pt idx="3137">
                  <c:v>29.8537249250111</c:v>
                </c:pt>
                <c:pt idx="3138">
                  <c:v>29.853760273950599</c:v>
                </c:pt>
                <c:pt idx="3139">
                  <c:v>29.853795510350398</c:v>
                </c:pt>
                <c:pt idx="3140">
                  <c:v>29.853830573616001</c:v>
                </c:pt>
                <c:pt idx="3141">
                  <c:v>29.853865380420999</c:v>
                </c:pt>
                <c:pt idx="3142">
                  <c:v>29.8538998786109</c:v>
                </c:pt>
                <c:pt idx="3143">
                  <c:v>29.853933997721299</c:v>
                </c:pt>
                <c:pt idx="3144">
                  <c:v>29.853967669374999</c:v>
                </c:pt>
                <c:pt idx="3145">
                  <c:v>29.854000823207102</c:v>
                </c:pt>
                <c:pt idx="3146">
                  <c:v>29.854033390801</c:v>
                </c:pt>
                <c:pt idx="3147">
                  <c:v>29.854065301662899</c:v>
                </c:pt>
                <c:pt idx="3148">
                  <c:v>29.854096494912401</c:v>
                </c:pt>
                <c:pt idx="3149">
                  <c:v>29.854126899837102</c:v>
                </c:pt>
                <c:pt idx="3150">
                  <c:v>29.854156444100401</c:v>
                </c:pt>
                <c:pt idx="3151">
                  <c:v>29.8541850619381</c:v>
                </c:pt>
                <c:pt idx="3152">
                  <c:v>29.854212686984201</c:v>
                </c:pt>
                <c:pt idx="3153">
                  <c:v>29.854239251666101</c:v>
                </c:pt>
                <c:pt idx="3154">
                  <c:v>29.854264693734901</c:v>
                </c:pt>
                <c:pt idx="3155">
                  <c:v>29.854288945893</c:v>
                </c:pt>
                <c:pt idx="3156">
                  <c:v>29.8543119446148</c:v>
                </c:pt>
                <c:pt idx="3157">
                  <c:v>29.854333628398699</c:v>
                </c:pt>
                <c:pt idx="3158">
                  <c:v>29.8543539350792</c:v>
                </c:pt>
                <c:pt idx="3159">
                  <c:v>29.854372806929501</c:v>
                </c:pt>
                <c:pt idx="3160">
                  <c:v>29.854390172062502</c:v>
                </c:pt>
                <c:pt idx="3161">
                  <c:v>29.854405985546201</c:v>
                </c:pt>
                <c:pt idx="3162">
                  <c:v>29.854420185716901</c:v>
                </c:pt>
                <c:pt idx="3163">
                  <c:v>29.854432726532799</c:v>
                </c:pt>
                <c:pt idx="3164">
                  <c:v>29.854443551166302</c:v>
                </c:pt>
                <c:pt idx="3165">
                  <c:v>29.8544526056194</c:v>
                </c:pt>
                <c:pt idx="3166">
                  <c:v>29.854459843844499</c:v>
                </c:pt>
                <c:pt idx="3167">
                  <c:v>29.8544652182057</c:v>
                </c:pt>
                <c:pt idx="3168">
                  <c:v>29.854468680724299</c:v>
                </c:pt>
                <c:pt idx="3169">
                  <c:v>29.8544701949961</c:v>
                </c:pt>
                <c:pt idx="3170">
                  <c:v>29.854469722209299</c:v>
                </c:pt>
                <c:pt idx="3171">
                  <c:v>29.854467225117599</c:v>
                </c:pt>
                <c:pt idx="3172">
                  <c:v>29.854462674209302</c:v>
                </c:pt>
                <c:pt idx="3173">
                  <c:v>29.854456025651</c:v>
                </c:pt>
                <c:pt idx="3174">
                  <c:v>29.854447258913599</c:v>
                </c:pt>
                <c:pt idx="3175">
                  <c:v>29.854436347740101</c:v>
                </c:pt>
                <c:pt idx="3176">
                  <c:v>29.854423268006801</c:v>
                </c:pt>
                <c:pt idx="3177">
                  <c:v>29.854408002947999</c:v>
                </c:pt>
                <c:pt idx="3178">
                  <c:v>29.8543905289274</c:v>
                </c:pt>
                <c:pt idx="3179">
                  <c:v>29.8543708424213</c:v>
                </c:pt>
                <c:pt idx="3180">
                  <c:v>29.854348923246299</c:v>
                </c:pt>
                <c:pt idx="3181">
                  <c:v>29.854324771216898</c:v>
                </c:pt>
                <c:pt idx="3182">
                  <c:v>29.854298382598699</c:v>
                </c:pt>
                <c:pt idx="3183">
                  <c:v>29.854269751913002</c:v>
                </c:pt>
                <c:pt idx="3184">
                  <c:v>29.854238876239499</c:v>
                </c:pt>
                <c:pt idx="3185">
                  <c:v>29.854205772657</c:v>
                </c:pt>
                <c:pt idx="3186">
                  <c:v>29.854170447958499</c:v>
                </c:pt>
                <c:pt idx="3187">
                  <c:v>29.8541329197908</c:v>
                </c:pt>
                <c:pt idx="3188">
                  <c:v>29.8540932006952</c:v>
                </c:pt>
                <c:pt idx="3189">
                  <c:v>29.854051316488899</c:v>
                </c:pt>
                <c:pt idx="3190">
                  <c:v>29.854007287697101</c:v>
                </c:pt>
                <c:pt idx="3191">
                  <c:v>29.853961146844998</c:v>
                </c:pt>
                <c:pt idx="3192">
                  <c:v>29.8539129233212</c:v>
                </c:pt>
                <c:pt idx="3193">
                  <c:v>29.853862649381998</c:v>
                </c:pt>
                <c:pt idx="3194">
                  <c:v>29.853810369543101</c:v>
                </c:pt>
                <c:pt idx="3195">
                  <c:v>29.853756128197599</c:v>
                </c:pt>
                <c:pt idx="3196">
                  <c:v>29.853699964324299</c:v>
                </c:pt>
                <c:pt idx="3197">
                  <c:v>29.853641930561199</c:v>
                </c:pt>
                <c:pt idx="3198">
                  <c:v>29.853582079452899</c:v>
                </c:pt>
                <c:pt idx="3199">
                  <c:v>29.853520465452199</c:v>
                </c:pt>
                <c:pt idx="3200">
                  <c:v>29.853457150450101</c:v>
                </c:pt>
                <c:pt idx="3201">
                  <c:v>29.853392201633799</c:v>
                </c:pt>
                <c:pt idx="3202">
                  <c:v>29.8533256840843</c:v>
                </c:pt>
                <c:pt idx="3203">
                  <c:v>29.853257666173299</c:v>
                </c:pt>
                <c:pt idx="3204">
                  <c:v>29.853188221493198</c:v>
                </c:pt>
                <c:pt idx="3205">
                  <c:v>29.853117428310899</c:v>
                </c:pt>
                <c:pt idx="3206">
                  <c:v>29.853045360154798</c:v>
                </c:pt>
                <c:pt idx="3207">
                  <c:v>29.852972098496402</c:v>
                </c:pt>
                <c:pt idx="3208">
                  <c:v>29.8528977356811</c:v>
                </c:pt>
                <c:pt idx="3209">
                  <c:v>29.852822359680999</c:v>
                </c:pt>
                <c:pt idx="3210">
                  <c:v>29.852746045498399</c:v>
                </c:pt>
                <c:pt idx="3211">
                  <c:v>29.8526688983657</c:v>
                </c:pt>
                <c:pt idx="3212">
                  <c:v>29.852591011451899</c:v>
                </c:pt>
                <c:pt idx="3213">
                  <c:v>29.852512481123501</c:v>
                </c:pt>
                <c:pt idx="3214">
                  <c:v>29.852433404701799</c:v>
                </c:pt>
                <c:pt idx="3215">
                  <c:v>29.852353886946801</c:v>
                </c:pt>
                <c:pt idx="3216">
                  <c:v>29.852274023101501</c:v>
                </c:pt>
                <c:pt idx="3217">
                  <c:v>29.852193928489601</c:v>
                </c:pt>
                <c:pt idx="3218">
                  <c:v>29.8521137096063</c:v>
                </c:pt>
                <c:pt idx="3219">
                  <c:v>29.852033468056</c:v>
                </c:pt>
                <c:pt idx="3220">
                  <c:v>29.851953318802401</c:v>
                </c:pt>
                <c:pt idx="3221">
                  <c:v>29.8518733698027</c:v>
                </c:pt>
                <c:pt idx="3222">
                  <c:v>29.851793726828301</c:v>
                </c:pt>
                <c:pt idx="3223">
                  <c:v>29.851714504177501</c:v>
                </c:pt>
                <c:pt idx="3224">
                  <c:v>29.851635817424199</c:v>
                </c:pt>
                <c:pt idx="3225">
                  <c:v>29.851557781829602</c:v>
                </c:pt>
                <c:pt idx="3226">
                  <c:v>29.8514805102933</c:v>
                </c:pt>
                <c:pt idx="3227">
                  <c:v>29.851404119518801</c:v>
                </c:pt>
                <c:pt idx="3228">
                  <c:v>29.851328722374902</c:v>
                </c:pt>
                <c:pt idx="3229">
                  <c:v>29.851254423912799</c:v>
                </c:pt>
                <c:pt idx="3230">
                  <c:v>29.851181340317201</c:v>
                </c:pt>
                <c:pt idx="3231">
                  <c:v>29.851109592711001</c:v>
                </c:pt>
                <c:pt idx="3232">
                  <c:v>29.8510392969363</c:v>
                </c:pt>
                <c:pt idx="3233">
                  <c:v>29.850970564113499</c:v>
                </c:pt>
                <c:pt idx="3234">
                  <c:v>29.8509035023494</c:v>
                </c:pt>
                <c:pt idx="3235">
                  <c:v>29.8508382244665</c:v>
                </c:pt>
                <c:pt idx="3236">
                  <c:v>29.850774837808899</c:v>
                </c:pt>
                <c:pt idx="3237">
                  <c:v>29.850713462679401</c:v>
                </c:pt>
                <c:pt idx="3238">
                  <c:v>29.850654196327699</c:v>
                </c:pt>
                <c:pt idx="3239">
                  <c:v>29.850597141105201</c:v>
                </c:pt>
                <c:pt idx="3240">
                  <c:v>29.850542405622701</c:v>
                </c:pt>
                <c:pt idx="3241">
                  <c:v>29.850490089784799</c:v>
                </c:pt>
                <c:pt idx="3242">
                  <c:v>29.8504402989978</c:v>
                </c:pt>
                <c:pt idx="3243">
                  <c:v>29.850393126950799</c:v>
                </c:pt>
                <c:pt idx="3244">
                  <c:v>29.850348673948002</c:v>
                </c:pt>
                <c:pt idx="3245">
                  <c:v>29.850307026287801</c:v>
                </c:pt>
                <c:pt idx="3246">
                  <c:v>29.850268266676299</c:v>
                </c:pt>
                <c:pt idx="3247">
                  <c:v>29.850232494610001</c:v>
                </c:pt>
                <c:pt idx="3248">
                  <c:v>29.8501997983786</c:v>
                </c:pt>
                <c:pt idx="3249">
                  <c:v>29.850170254977201</c:v>
                </c:pt>
                <c:pt idx="3250">
                  <c:v>29.850143949199602</c:v>
                </c:pt>
                <c:pt idx="3251">
                  <c:v>29.850120952411601</c:v>
                </c:pt>
                <c:pt idx="3252">
                  <c:v>29.850101342992801</c:v>
                </c:pt>
                <c:pt idx="3253">
                  <c:v>29.850085186702302</c:v>
                </c:pt>
                <c:pt idx="3254">
                  <c:v>29.850072552999801</c:v>
                </c:pt>
                <c:pt idx="3255">
                  <c:v>29.8500635104491</c:v>
                </c:pt>
                <c:pt idx="3256">
                  <c:v>29.850058112454299</c:v>
                </c:pt>
                <c:pt idx="3257">
                  <c:v>29.850056417822302</c:v>
                </c:pt>
                <c:pt idx="3258">
                  <c:v>29.850058478819701</c:v>
                </c:pt>
                <c:pt idx="3259">
                  <c:v>29.850064348114099</c:v>
                </c:pt>
                <c:pt idx="3260">
                  <c:v>29.8500740668891</c:v>
                </c:pt>
                <c:pt idx="3261">
                  <c:v>29.850087680772301</c:v>
                </c:pt>
                <c:pt idx="3262">
                  <c:v>29.8501052230718</c:v>
                </c:pt>
                <c:pt idx="3263">
                  <c:v>29.8501267309952</c:v>
                </c:pt>
                <c:pt idx="3264">
                  <c:v>29.850152231501799</c:v>
                </c:pt>
                <c:pt idx="3265">
                  <c:v>29.850181756464501</c:v>
                </c:pt>
                <c:pt idx="3266">
                  <c:v>29.850215321786798</c:v>
                </c:pt>
                <c:pt idx="3267">
                  <c:v>29.850252953723999</c:v>
                </c:pt>
                <c:pt idx="3268">
                  <c:v>29.850294670987299</c:v>
                </c:pt>
                <c:pt idx="3269">
                  <c:v>29.850340466922901</c:v>
                </c:pt>
                <c:pt idx="3270">
                  <c:v>29.8503903612262</c:v>
                </c:pt>
                <c:pt idx="3271">
                  <c:v>29.850444356811099</c:v>
                </c:pt>
                <c:pt idx="3272">
                  <c:v>29.850502446520998</c:v>
                </c:pt>
                <c:pt idx="3273">
                  <c:v>29.850564636150001</c:v>
                </c:pt>
                <c:pt idx="3274">
                  <c:v>29.850630906888401</c:v>
                </c:pt>
                <c:pt idx="3275">
                  <c:v>29.850701247362899</c:v>
                </c:pt>
                <c:pt idx="3276">
                  <c:v>29.8507756428438</c:v>
                </c:pt>
                <c:pt idx="3277">
                  <c:v>29.850854069610001</c:v>
                </c:pt>
                <c:pt idx="3278">
                  <c:v>29.850936503479101</c:v>
                </c:pt>
                <c:pt idx="3279">
                  <c:v>29.851022923444301</c:v>
                </c:pt>
                <c:pt idx="3280">
                  <c:v>29.851113300842101</c:v>
                </c:pt>
                <c:pt idx="3281">
                  <c:v>29.851207586825701</c:v>
                </c:pt>
                <c:pt idx="3282">
                  <c:v>29.851305755618501</c:v>
                </c:pt>
                <c:pt idx="3283">
                  <c:v>29.8514077658483</c:v>
                </c:pt>
                <c:pt idx="3284">
                  <c:v>29.8515135658247</c:v>
                </c:pt>
                <c:pt idx="3285">
                  <c:v>29.851623112096402</c:v>
                </c:pt>
                <c:pt idx="3286">
                  <c:v>29.851736347583198</c:v>
                </c:pt>
                <c:pt idx="3287">
                  <c:v>29.851853214432801</c:v>
                </c:pt>
                <c:pt idx="3288">
                  <c:v>29.851973668676901</c:v>
                </c:pt>
                <c:pt idx="3289">
                  <c:v>29.8520976388123</c:v>
                </c:pt>
                <c:pt idx="3290">
                  <c:v>29.8522250660182</c:v>
                </c:pt>
                <c:pt idx="3291">
                  <c:v>29.8523558801006</c:v>
                </c:pt>
                <c:pt idx="3292">
                  <c:v>29.852490010565699</c:v>
                </c:pt>
                <c:pt idx="3293">
                  <c:v>29.852627389774899</c:v>
                </c:pt>
                <c:pt idx="3294">
                  <c:v>29.852767941541099</c:v>
                </c:pt>
                <c:pt idx="3295">
                  <c:v>29.8529115855866</c:v>
                </c:pt>
                <c:pt idx="3296">
                  <c:v>29.8530582502413</c:v>
                </c:pt>
                <c:pt idx="3297">
                  <c:v>29.853207851766999</c:v>
                </c:pt>
                <c:pt idx="3298">
                  <c:v>29.853360309797601</c:v>
                </c:pt>
                <c:pt idx="3299">
                  <c:v>29.8535155352148</c:v>
                </c:pt>
                <c:pt idx="3300">
                  <c:v>29.853673445617599</c:v>
                </c:pt>
                <c:pt idx="3301">
                  <c:v>29.8538339457976</c:v>
                </c:pt>
                <c:pt idx="3302">
                  <c:v>29.853996951171499</c:v>
                </c:pt>
                <c:pt idx="3303">
                  <c:v>29.8541623737494</c:v>
                </c:pt>
                <c:pt idx="3304">
                  <c:v>29.854330117287802</c:v>
                </c:pt>
                <c:pt idx="3305">
                  <c:v>29.8545000836599</c:v>
                </c:pt>
                <c:pt idx="3306">
                  <c:v>29.854672182885199</c:v>
                </c:pt>
                <c:pt idx="3307">
                  <c:v>29.8548463060411</c:v>
                </c:pt>
                <c:pt idx="3308">
                  <c:v>29.8550223701913</c:v>
                </c:pt>
                <c:pt idx="3309">
                  <c:v>29.8552002666815</c:v>
                </c:pt>
                <c:pt idx="3310">
                  <c:v>29.8553799019693</c:v>
                </c:pt>
                <c:pt idx="3311">
                  <c:v>29.8555611723563</c:v>
                </c:pt>
                <c:pt idx="3312">
                  <c:v>29.8557439824406</c:v>
                </c:pt>
                <c:pt idx="3313">
                  <c:v>29.855928230076898</c:v>
                </c:pt>
                <c:pt idx="3314">
                  <c:v>29.856113818331899</c:v>
                </c:pt>
                <c:pt idx="3315">
                  <c:v>29.856300637884399</c:v>
                </c:pt>
                <c:pt idx="3316">
                  <c:v>29.856488586240602</c:v>
                </c:pt>
                <c:pt idx="3317">
                  <c:v>29.856677568706399</c:v>
                </c:pt>
                <c:pt idx="3318">
                  <c:v>29.856867485477601</c:v>
                </c:pt>
                <c:pt idx="3319">
                  <c:v>29.857058230239598</c:v>
                </c:pt>
                <c:pt idx="3320">
                  <c:v>29.857249708154601</c:v>
                </c:pt>
                <c:pt idx="3321">
                  <c:v>29.857441814178902</c:v>
                </c:pt>
                <c:pt idx="3322">
                  <c:v>29.857634453795601</c:v>
                </c:pt>
                <c:pt idx="3323">
                  <c:v>29.8578275189614</c:v>
                </c:pt>
                <c:pt idx="3324">
                  <c:v>29.8580209190803</c:v>
                </c:pt>
                <c:pt idx="3325">
                  <c:v>29.858214550886899</c:v>
                </c:pt>
                <c:pt idx="3326">
                  <c:v>29.858408315485299</c:v>
                </c:pt>
                <c:pt idx="3327">
                  <c:v>29.8586021224131</c:v>
                </c:pt>
                <c:pt idx="3328">
                  <c:v>29.858795874753099</c:v>
                </c:pt>
                <c:pt idx="3329">
                  <c:v>29.8589894746144</c:v>
                </c:pt>
                <c:pt idx="3330">
                  <c:v>29.859182833876801</c:v>
                </c:pt>
                <c:pt idx="3331">
                  <c:v>29.859375858938598</c:v>
                </c:pt>
                <c:pt idx="3332">
                  <c:v>29.859568461067202</c:v>
                </c:pt>
                <c:pt idx="3333">
                  <c:v>29.859760544617199</c:v>
                </c:pt>
                <c:pt idx="3334">
                  <c:v>29.8599520232885</c:v>
                </c:pt>
                <c:pt idx="3335">
                  <c:v>29.860142812719602</c:v>
                </c:pt>
                <c:pt idx="3336">
                  <c:v>29.8603328226428</c:v>
                </c:pt>
                <c:pt idx="3337">
                  <c:v>29.860521966662901</c:v>
                </c:pt>
                <c:pt idx="3338">
                  <c:v>29.8607101681181</c:v>
                </c:pt>
                <c:pt idx="3339">
                  <c:v>29.860897341188601</c:v>
                </c:pt>
                <c:pt idx="3340">
                  <c:v>29.861083409182299</c:v>
                </c:pt>
                <c:pt idx="3341">
                  <c:v>29.861268294533701</c:v>
                </c:pt>
                <c:pt idx="3342">
                  <c:v>29.861451910577198</c:v>
                </c:pt>
                <c:pt idx="3343">
                  <c:v>29.8616341909383</c:v>
                </c:pt>
                <c:pt idx="3344">
                  <c:v>29.861815060845501</c:v>
                </c:pt>
                <c:pt idx="3345">
                  <c:v>29.861994443037901</c:v>
                </c:pt>
                <c:pt idx="3346">
                  <c:v>29.862172271904399</c:v>
                </c:pt>
                <c:pt idx="3347">
                  <c:v>29.862348470713599</c:v>
                </c:pt>
                <c:pt idx="3348">
                  <c:v>29.8625229820586</c:v>
                </c:pt>
                <c:pt idx="3349">
                  <c:v>29.8626957339625</c:v>
                </c:pt>
                <c:pt idx="3350">
                  <c:v>29.8628666655705</c:v>
                </c:pt>
                <c:pt idx="3351">
                  <c:v>29.863035708518201</c:v>
                </c:pt>
                <c:pt idx="3352">
                  <c:v>29.8632028085119</c:v>
                </c:pt>
                <c:pt idx="3353">
                  <c:v>29.863367907504198</c:v>
                </c:pt>
                <c:pt idx="3354">
                  <c:v>29.863530933330299</c:v>
                </c:pt>
                <c:pt idx="3355">
                  <c:v>29.863691839199401</c:v>
                </c:pt>
                <c:pt idx="3356">
                  <c:v>29.863850574951101</c:v>
                </c:pt>
                <c:pt idx="3357">
                  <c:v>29.864007075100599</c:v>
                </c:pt>
                <c:pt idx="3358">
                  <c:v>29.8641612940058</c:v>
                </c:pt>
                <c:pt idx="3359">
                  <c:v>29.864313174747199</c:v>
                </c:pt>
                <c:pt idx="3360">
                  <c:v>29.8644626699976</c:v>
                </c:pt>
                <c:pt idx="3361">
                  <c:v>29.864609729144998</c:v>
                </c:pt>
                <c:pt idx="3362">
                  <c:v>29.864754309552499</c:v>
                </c:pt>
                <c:pt idx="3363">
                  <c:v>29.8648963652732</c:v>
                </c:pt>
                <c:pt idx="3364">
                  <c:v>29.865035852802201</c:v>
                </c:pt>
                <c:pt idx="3365">
                  <c:v>29.865172724084399</c:v>
                </c:pt>
                <c:pt idx="3366">
                  <c:v>29.865306941444199</c:v>
                </c:pt>
                <c:pt idx="3367">
                  <c:v>29.865438462573898</c:v>
                </c:pt>
                <c:pt idx="3368">
                  <c:v>29.865567249068</c:v>
                </c:pt>
                <c:pt idx="3369">
                  <c:v>29.865693256457501</c:v>
                </c:pt>
                <c:pt idx="3370">
                  <c:v>29.8658164570633</c:v>
                </c:pt>
                <c:pt idx="3371">
                  <c:v>29.8659367930928</c:v>
                </c:pt>
                <c:pt idx="3372">
                  <c:v>29.866054241899501</c:v>
                </c:pt>
                <c:pt idx="3373">
                  <c:v>29.866168772014699</c:v>
                </c:pt>
                <c:pt idx="3374">
                  <c:v>29.866280340121101</c:v>
                </c:pt>
                <c:pt idx="3375">
                  <c:v>29.866388911906999</c:v>
                </c:pt>
                <c:pt idx="3376">
                  <c:v>29.866494459712602</c:v>
                </c:pt>
                <c:pt idx="3377">
                  <c:v>29.866596940697701</c:v>
                </c:pt>
                <c:pt idx="3378">
                  <c:v>29.866696330033701</c:v>
                </c:pt>
                <c:pt idx="3379">
                  <c:v>29.866792598091401</c:v>
                </c:pt>
                <c:pt idx="3380">
                  <c:v>29.866885706748199</c:v>
                </c:pt>
                <c:pt idx="3381">
                  <c:v>29.866975628692298</c:v>
                </c:pt>
                <c:pt idx="3382">
                  <c:v>29.867062339250801</c:v>
                </c:pt>
                <c:pt idx="3383">
                  <c:v>29.8671457973301</c:v>
                </c:pt>
                <c:pt idx="3384">
                  <c:v>29.867225974442</c:v>
                </c:pt>
                <c:pt idx="3385">
                  <c:v>29.8673028406523</c:v>
                </c:pt>
                <c:pt idx="3386">
                  <c:v>29.8673763760656</c:v>
                </c:pt>
                <c:pt idx="3387">
                  <c:v>29.867446542002401</c:v>
                </c:pt>
                <c:pt idx="3388">
                  <c:v>29.867513323134201</c:v>
                </c:pt>
                <c:pt idx="3389">
                  <c:v>29.867576687083702</c:v>
                </c:pt>
                <c:pt idx="3390">
                  <c:v>29.8676365972347</c:v>
                </c:pt>
                <c:pt idx="3391">
                  <c:v>29.8676930313116</c:v>
                </c:pt>
                <c:pt idx="3392">
                  <c:v>29.867745959128001</c:v>
                </c:pt>
                <c:pt idx="3393">
                  <c:v>29.867795355567502</c:v>
                </c:pt>
                <c:pt idx="3394">
                  <c:v>29.8678411897837</c:v>
                </c:pt>
                <c:pt idx="3395">
                  <c:v>29.8678834364446</c:v>
                </c:pt>
                <c:pt idx="3396">
                  <c:v>29.867922067547401</c:v>
                </c:pt>
                <c:pt idx="3397">
                  <c:v>29.8679570549148</c:v>
                </c:pt>
                <c:pt idx="3398">
                  <c:v>29.8679883719876</c:v>
                </c:pt>
                <c:pt idx="3399">
                  <c:v>29.868015991270099</c:v>
                </c:pt>
                <c:pt idx="3400">
                  <c:v>29.868039884958499</c:v>
                </c:pt>
                <c:pt idx="3401">
                  <c:v>29.868060027399999</c:v>
                </c:pt>
                <c:pt idx="3402">
                  <c:v>29.8680763920757</c:v>
                </c:pt>
                <c:pt idx="3403">
                  <c:v>29.868088949167198</c:v>
                </c:pt>
                <c:pt idx="3404">
                  <c:v>29.868097670412102</c:v>
                </c:pt>
                <c:pt idx="3405">
                  <c:v>29.8681025338845</c:v>
                </c:pt>
                <c:pt idx="3406">
                  <c:v>29.868103519636101</c:v>
                </c:pt>
                <c:pt idx="3407">
                  <c:v>29.868100582159201</c:v>
                </c:pt>
                <c:pt idx="3408">
                  <c:v>29.868093708537401</c:v>
                </c:pt>
                <c:pt idx="3409">
                  <c:v>29.868082870900501</c:v>
                </c:pt>
                <c:pt idx="3410">
                  <c:v>29.8680680413887</c:v>
                </c:pt>
                <c:pt idx="3411">
                  <c:v>29.868049200092099</c:v>
                </c:pt>
                <c:pt idx="3412">
                  <c:v>29.868026321335201</c:v>
                </c:pt>
                <c:pt idx="3413">
                  <c:v>29.8679993761458</c:v>
                </c:pt>
                <c:pt idx="3414">
                  <c:v>29.867968342039202</c:v>
                </c:pt>
                <c:pt idx="3415">
                  <c:v>29.867933195409002</c:v>
                </c:pt>
                <c:pt idx="3416">
                  <c:v>29.867893919008601</c:v>
                </c:pt>
                <c:pt idx="3417">
                  <c:v>29.8678504821142</c:v>
                </c:pt>
                <c:pt idx="3418">
                  <c:v>29.867802870715799</c:v>
                </c:pt>
                <c:pt idx="3419">
                  <c:v>29.867751049268001</c:v>
                </c:pt>
                <c:pt idx="3420">
                  <c:v>29.8676950100635</c:v>
                </c:pt>
                <c:pt idx="3421">
                  <c:v>29.8676347354237</c:v>
                </c:pt>
                <c:pt idx="3422">
                  <c:v>29.867570199557399</c:v>
                </c:pt>
                <c:pt idx="3423">
                  <c:v>29.867501379850101</c:v>
                </c:pt>
                <c:pt idx="3424">
                  <c:v>29.867428269714999</c:v>
                </c:pt>
                <c:pt idx="3425">
                  <c:v>29.8673508564437</c:v>
                </c:pt>
                <c:pt idx="3426">
                  <c:v>29.8672691179415</c:v>
                </c:pt>
                <c:pt idx="3427">
                  <c:v>29.8671830449283</c:v>
                </c:pt>
                <c:pt idx="3428">
                  <c:v>29.8670926205432</c:v>
                </c:pt>
                <c:pt idx="3429">
                  <c:v>29.866997838520099</c:v>
                </c:pt>
                <c:pt idx="3430">
                  <c:v>29.8668986810804</c:v>
                </c:pt>
                <c:pt idx="3431">
                  <c:v>29.8667951489908</c:v>
                </c:pt>
                <c:pt idx="3432">
                  <c:v>29.8666872323627</c:v>
                </c:pt>
                <c:pt idx="3433">
                  <c:v>29.866574928835401</c:v>
                </c:pt>
                <c:pt idx="3434">
                  <c:v>29.866458231095201</c:v>
                </c:pt>
                <c:pt idx="3435">
                  <c:v>29.866337142891702</c:v>
                </c:pt>
                <c:pt idx="3436">
                  <c:v>29.866211660191301</c:v>
                </c:pt>
                <c:pt idx="3437">
                  <c:v>29.866081791913299</c:v>
                </c:pt>
                <c:pt idx="3438">
                  <c:v>29.865947526728199</c:v>
                </c:pt>
                <c:pt idx="3439">
                  <c:v>29.865808883981401</c:v>
                </c:pt>
                <c:pt idx="3440">
                  <c:v>29.8656658647478</c:v>
                </c:pt>
                <c:pt idx="3441">
                  <c:v>29.8655184781481</c:v>
                </c:pt>
                <c:pt idx="3442">
                  <c:v>29.865366740051002</c:v>
                </c:pt>
                <c:pt idx="3443">
                  <c:v>29.865210664237299</c:v>
                </c:pt>
                <c:pt idx="3444">
                  <c:v>29.865050259890602</c:v>
                </c:pt>
                <c:pt idx="3445">
                  <c:v>29.864885560380301</c:v>
                </c:pt>
                <c:pt idx="3446">
                  <c:v>29.864716573940299</c:v>
                </c:pt>
                <c:pt idx="3447">
                  <c:v>29.864543331172701</c:v>
                </c:pt>
                <c:pt idx="3448">
                  <c:v>29.864365852784701</c:v>
                </c:pt>
                <c:pt idx="3449">
                  <c:v>29.864184173911301</c:v>
                </c:pt>
                <c:pt idx="3450">
                  <c:v>29.863998312435399</c:v>
                </c:pt>
                <c:pt idx="3451">
                  <c:v>29.863808315153001</c:v>
                </c:pt>
                <c:pt idx="3452">
                  <c:v>29.863614202271801</c:v>
                </c:pt>
                <c:pt idx="3453">
                  <c:v>29.863416023940999</c:v>
                </c:pt>
                <c:pt idx="3454">
                  <c:v>29.863213816713699</c:v>
                </c:pt>
                <c:pt idx="3455">
                  <c:v>29.863007627885601</c:v>
                </c:pt>
                <c:pt idx="3456">
                  <c:v>29.8627974992039</c:v>
                </c:pt>
                <c:pt idx="3457">
                  <c:v>29.862583483210098</c:v>
                </c:pt>
                <c:pt idx="3458">
                  <c:v>29.862365632792599</c:v>
                </c:pt>
                <c:pt idx="3459">
                  <c:v>29.862143992949399</c:v>
                </c:pt>
                <c:pt idx="3460">
                  <c:v>29.861918626560701</c:v>
                </c:pt>
                <c:pt idx="3461">
                  <c:v>29.861689589053199</c:v>
                </c:pt>
                <c:pt idx="3462">
                  <c:v>29.861456946711002</c:v>
                </c:pt>
                <c:pt idx="3463">
                  <c:v>29.861220762264701</c:v>
                </c:pt>
                <c:pt idx="3464">
                  <c:v>29.8609810925775</c:v>
                </c:pt>
                <c:pt idx="3465">
                  <c:v>29.860738022530299</c:v>
                </c:pt>
                <c:pt idx="3466">
                  <c:v>29.860491620061499</c:v>
                </c:pt>
                <c:pt idx="3467">
                  <c:v>29.860241957069999</c:v>
                </c:pt>
                <c:pt idx="3468">
                  <c:v>29.859989108755901</c:v>
                </c:pt>
                <c:pt idx="3469">
                  <c:v>29.859733153364399</c:v>
                </c:pt>
                <c:pt idx="3470">
                  <c:v>29.8594741699123</c:v>
                </c:pt>
                <c:pt idx="3471">
                  <c:v>29.859212248248699</c:v>
                </c:pt>
                <c:pt idx="3472">
                  <c:v>29.8589474801439</c:v>
                </c:pt>
                <c:pt idx="3473">
                  <c:v>29.858679944141699</c:v>
                </c:pt>
                <c:pt idx="3474">
                  <c:v>29.858409733644098</c:v>
                </c:pt>
                <c:pt idx="3475">
                  <c:v>29.858136945750701</c:v>
                </c:pt>
                <c:pt idx="3476">
                  <c:v>29.857861666443</c:v>
                </c:pt>
                <c:pt idx="3477">
                  <c:v>29.857583997492899</c:v>
                </c:pt>
                <c:pt idx="3478">
                  <c:v>29.8573040321095</c:v>
                </c:pt>
                <c:pt idx="3479">
                  <c:v>29.857021869890598</c:v>
                </c:pt>
                <c:pt idx="3480">
                  <c:v>29.8567376182719</c:v>
                </c:pt>
                <c:pt idx="3481">
                  <c:v>29.8564513832766</c:v>
                </c:pt>
                <c:pt idx="3482">
                  <c:v>29.856163262142299</c:v>
                </c:pt>
                <c:pt idx="3483">
                  <c:v>29.855873362627801</c:v>
                </c:pt>
                <c:pt idx="3484">
                  <c:v>29.855581787075302</c:v>
                </c:pt>
                <c:pt idx="3485">
                  <c:v>29.855288655777098</c:v>
                </c:pt>
                <c:pt idx="3486">
                  <c:v>29.854994075453099</c:v>
                </c:pt>
                <c:pt idx="3487">
                  <c:v>29.854698149518502</c:v>
                </c:pt>
                <c:pt idx="3488">
                  <c:v>29.854401004681701</c:v>
                </c:pt>
                <c:pt idx="3489">
                  <c:v>29.854102749947501</c:v>
                </c:pt>
                <c:pt idx="3490">
                  <c:v>29.8538034843025</c:v>
                </c:pt>
                <c:pt idx="3491">
                  <c:v>29.8535033346948</c:v>
                </c:pt>
                <c:pt idx="3492">
                  <c:v>29.853202411045501</c:v>
                </c:pt>
                <c:pt idx="3493">
                  <c:v>29.852900835881599</c:v>
                </c:pt>
                <c:pt idx="3494">
                  <c:v>29.852598717346002</c:v>
                </c:pt>
                <c:pt idx="3495">
                  <c:v>29.852296179168899</c:v>
                </c:pt>
                <c:pt idx="3496">
                  <c:v>29.851993322702601</c:v>
                </c:pt>
                <c:pt idx="3497">
                  <c:v>29.851690272566699</c:v>
                </c:pt>
                <c:pt idx="3498">
                  <c:v>29.851387140674401</c:v>
                </c:pt>
                <c:pt idx="3499">
                  <c:v>29.8510840468204</c:v>
                </c:pt>
                <c:pt idx="3500">
                  <c:v>29.8507811035686</c:v>
                </c:pt>
                <c:pt idx="3501">
                  <c:v>29.850478422651499</c:v>
                </c:pt>
                <c:pt idx="3502">
                  <c:v>29.8501761287603</c:v>
                </c:pt>
                <c:pt idx="3503">
                  <c:v>29.849874324126901</c:v>
                </c:pt>
                <c:pt idx="3504">
                  <c:v>29.849573118372099</c:v>
                </c:pt>
                <c:pt idx="3505">
                  <c:v>29.849272628056799</c:v>
                </c:pt>
                <c:pt idx="3506">
                  <c:v>29.848972955215501</c:v>
                </c:pt>
                <c:pt idx="3507">
                  <c:v>29.8486742146845</c:v>
                </c:pt>
                <c:pt idx="3508">
                  <c:v>29.848376513835898</c:v>
                </c:pt>
                <c:pt idx="3509">
                  <c:v>29.848079960520099</c:v>
                </c:pt>
                <c:pt idx="3510">
                  <c:v>29.847784650986998</c:v>
                </c:pt>
                <c:pt idx="3511">
                  <c:v>29.847490690437599</c:v>
                </c:pt>
                <c:pt idx="3512">
                  <c:v>29.847198183976001</c:v>
                </c:pt>
                <c:pt idx="3513">
                  <c:v>29.846907223257102</c:v>
                </c:pt>
                <c:pt idx="3514">
                  <c:v>29.8466179140995</c:v>
                </c:pt>
                <c:pt idx="3515">
                  <c:v>29.846330351432901</c:v>
                </c:pt>
                <c:pt idx="3516">
                  <c:v>29.846044621553801</c:v>
                </c:pt>
                <c:pt idx="3517">
                  <c:v>29.8457608133902</c:v>
                </c:pt>
                <c:pt idx="3518">
                  <c:v>29.845479017673799</c:v>
                </c:pt>
                <c:pt idx="3519">
                  <c:v>29.845199321990599</c:v>
                </c:pt>
                <c:pt idx="3520">
                  <c:v>29.8449218072906</c:v>
                </c:pt>
                <c:pt idx="3521">
                  <c:v>29.8446465577833</c:v>
                </c:pt>
                <c:pt idx="3522">
                  <c:v>29.8443736457731</c:v>
                </c:pt>
                <c:pt idx="3523">
                  <c:v>29.8441031521292</c:v>
                </c:pt>
                <c:pt idx="3524">
                  <c:v>29.843835150313701</c:v>
                </c:pt>
                <c:pt idx="3525">
                  <c:v>29.843569703651902</c:v>
                </c:pt>
                <c:pt idx="3526">
                  <c:v>29.8433068766258</c:v>
                </c:pt>
                <c:pt idx="3527">
                  <c:v>29.843046738579901</c:v>
                </c:pt>
                <c:pt idx="3528">
                  <c:v>29.842789347911399</c:v>
                </c:pt>
                <c:pt idx="3529">
                  <c:v>29.842534763571301</c:v>
                </c:pt>
                <c:pt idx="3530">
                  <c:v>29.842283039754001</c:v>
                </c:pt>
                <c:pt idx="3531">
                  <c:v>29.842034225286799</c:v>
                </c:pt>
                <c:pt idx="3532">
                  <c:v>29.841788374343199</c:v>
                </c:pt>
                <c:pt idx="3533">
                  <c:v>29.841545521862901</c:v>
                </c:pt>
                <c:pt idx="3534">
                  <c:v>29.841305711982301</c:v>
                </c:pt>
                <c:pt idx="3535">
                  <c:v>29.841068989396899</c:v>
                </c:pt>
                <c:pt idx="3536">
                  <c:v>29.840835380090301</c:v>
                </c:pt>
                <c:pt idx="3537">
                  <c:v>29.840604911918</c:v>
                </c:pt>
                <c:pt idx="3538">
                  <c:v>29.840377621223201</c:v>
                </c:pt>
                <c:pt idx="3539">
                  <c:v>29.840153532212199</c:v>
                </c:pt>
                <c:pt idx="3540">
                  <c:v>29.839932659504001</c:v>
                </c:pt>
                <c:pt idx="3541">
                  <c:v>29.839715029829399</c:v>
                </c:pt>
                <c:pt idx="3542">
                  <c:v>29.839500655945098</c:v>
                </c:pt>
                <c:pt idx="3543">
                  <c:v>29.839289547358501</c:v>
                </c:pt>
                <c:pt idx="3544">
                  <c:v>29.839081717424399</c:v>
                </c:pt>
                <c:pt idx="3545">
                  <c:v>29.8388771612398</c:v>
                </c:pt>
                <c:pt idx="3546">
                  <c:v>29.8386758798503</c:v>
                </c:pt>
                <c:pt idx="3547">
                  <c:v>29.838477880885701</c:v>
                </c:pt>
                <c:pt idx="3548">
                  <c:v>29.838283151344399</c:v>
                </c:pt>
                <c:pt idx="3549">
                  <c:v>29.838091685033401</c:v>
                </c:pt>
                <c:pt idx="3550">
                  <c:v>29.837903470637301</c:v>
                </c:pt>
                <c:pt idx="3551">
                  <c:v>29.837718483148901</c:v>
                </c:pt>
                <c:pt idx="3552">
                  <c:v>29.837536727787001</c:v>
                </c:pt>
                <c:pt idx="3553">
                  <c:v>29.837358161974802</c:v>
                </c:pt>
                <c:pt idx="3554">
                  <c:v>29.837182777477</c:v>
                </c:pt>
                <c:pt idx="3555">
                  <c:v>29.837010543138401</c:v>
                </c:pt>
                <c:pt idx="3556">
                  <c:v>29.836841426307199</c:v>
                </c:pt>
                <c:pt idx="3557">
                  <c:v>29.8366754012306</c:v>
                </c:pt>
                <c:pt idx="3558">
                  <c:v>29.8365124306167</c:v>
                </c:pt>
                <c:pt idx="3559">
                  <c:v>29.836352472823201</c:v>
                </c:pt>
                <c:pt idx="3560">
                  <c:v>29.836195492893602</c:v>
                </c:pt>
                <c:pt idx="3561">
                  <c:v>29.8360414440846</c:v>
                </c:pt>
                <c:pt idx="3562">
                  <c:v>29.8358902792694</c:v>
                </c:pt>
                <c:pt idx="3563">
                  <c:v>29.8357419569349</c:v>
                </c:pt>
                <c:pt idx="3564">
                  <c:v>29.8355964260526</c:v>
                </c:pt>
                <c:pt idx="3565">
                  <c:v>29.835453638348699</c:v>
                </c:pt>
                <c:pt idx="3566">
                  <c:v>29.835313533269801</c:v>
                </c:pt>
                <c:pt idx="3567">
                  <c:v>29.8351760610458</c:v>
                </c:pt>
                <c:pt idx="3568">
                  <c:v>29.8350411600127</c:v>
                </c:pt>
                <c:pt idx="3569">
                  <c:v>29.834908775995299</c:v>
                </c:pt>
                <c:pt idx="3570">
                  <c:v>29.8347788481931</c:v>
                </c:pt>
                <c:pt idx="3571">
                  <c:v>29.834651314341102</c:v>
                </c:pt>
                <c:pt idx="3572">
                  <c:v>29.834526098666601</c:v>
                </c:pt>
                <c:pt idx="3573">
                  <c:v>29.834403148851301</c:v>
                </c:pt>
                <c:pt idx="3574">
                  <c:v>29.834282395723001</c:v>
                </c:pt>
                <c:pt idx="3575">
                  <c:v>29.834163771417799</c:v>
                </c:pt>
                <c:pt idx="3576">
                  <c:v>29.834047209892301</c:v>
                </c:pt>
                <c:pt idx="3577">
                  <c:v>29.833932635419298</c:v>
                </c:pt>
                <c:pt idx="3578">
                  <c:v>29.833819977286002</c:v>
                </c:pt>
                <c:pt idx="3579">
                  <c:v>29.833709168641501</c:v>
                </c:pt>
                <c:pt idx="3580">
                  <c:v>29.833600136248801</c:v>
                </c:pt>
                <c:pt idx="3581">
                  <c:v>29.833492811988499</c:v>
                </c:pt>
                <c:pt idx="3582">
                  <c:v>29.833387109055899</c:v>
                </c:pt>
                <c:pt idx="3583">
                  <c:v>29.833282965201999</c:v>
                </c:pt>
                <c:pt idx="3584">
                  <c:v>29.833180304736999</c:v>
                </c:pt>
                <c:pt idx="3585">
                  <c:v>29.8330790561408</c:v>
                </c:pt>
                <c:pt idx="3586">
                  <c:v>29.832979135963999</c:v>
                </c:pt>
                <c:pt idx="3587">
                  <c:v>29.832880478837001</c:v>
                </c:pt>
                <c:pt idx="3588">
                  <c:v>29.832783003745298</c:v>
                </c:pt>
                <c:pt idx="3589">
                  <c:v>29.832686646335599</c:v>
                </c:pt>
                <c:pt idx="3590">
                  <c:v>29.832591323886501</c:v>
                </c:pt>
                <c:pt idx="3591">
                  <c:v>29.8324969667555</c:v>
                </c:pt>
                <c:pt idx="3592">
                  <c:v>29.832403505474598</c:v>
                </c:pt>
                <c:pt idx="3593">
                  <c:v>29.832310870619001</c:v>
                </c:pt>
                <c:pt idx="3594">
                  <c:v>29.832218986463999</c:v>
                </c:pt>
                <c:pt idx="3595">
                  <c:v>29.832127783758999</c:v>
                </c:pt>
                <c:pt idx="3596">
                  <c:v>29.832037193138198</c:v>
                </c:pt>
                <c:pt idx="3597">
                  <c:v>29.831947149518999</c:v>
                </c:pt>
                <c:pt idx="3598">
                  <c:v>29.831857567945399</c:v>
                </c:pt>
                <c:pt idx="3599">
                  <c:v>29.831768396249402</c:v>
                </c:pt>
                <c:pt idx="3600">
                  <c:v>29.831679572917999</c:v>
                </c:pt>
                <c:pt idx="3601">
                  <c:v>29.831591012370801</c:v>
                </c:pt>
                <c:pt idx="3602">
                  <c:v>29.831502667957398</c:v>
                </c:pt>
                <c:pt idx="3603">
                  <c:v>29.8314144754825</c:v>
                </c:pt>
                <c:pt idx="3604">
                  <c:v>29.831326368427298</c:v>
                </c:pt>
                <c:pt idx="3605">
                  <c:v>29.831238293157099</c:v>
                </c:pt>
                <c:pt idx="3606">
                  <c:v>29.831150196202</c:v>
                </c:pt>
                <c:pt idx="3607">
                  <c:v>29.831062010750799</c:v>
                </c:pt>
                <c:pt idx="3608">
                  <c:v>29.8309736832847</c:v>
                </c:pt>
                <c:pt idx="3609">
                  <c:v>29.830885162725899</c:v>
                </c:pt>
                <c:pt idx="3610">
                  <c:v>29.8307963902372</c:v>
                </c:pt>
                <c:pt idx="3611">
                  <c:v>29.8307073251855</c:v>
                </c:pt>
                <c:pt idx="3612">
                  <c:v>29.830617912424501</c:v>
                </c:pt>
                <c:pt idx="3613">
                  <c:v>29.830528108421898</c:v>
                </c:pt>
                <c:pt idx="3614">
                  <c:v>29.830437874829201</c:v>
                </c:pt>
                <c:pt idx="3615">
                  <c:v>29.830347158223901</c:v>
                </c:pt>
                <c:pt idx="3616">
                  <c:v>29.830255917827301</c:v>
                </c:pt>
                <c:pt idx="3617">
                  <c:v>29.830164119650298</c:v>
                </c:pt>
                <c:pt idx="3618">
                  <c:v>29.830071722239602</c:v>
                </c:pt>
                <c:pt idx="3619">
                  <c:v>29.8299786745593</c:v>
                </c:pt>
                <c:pt idx="3620">
                  <c:v>29.829884957496201</c:v>
                </c:pt>
                <c:pt idx="3621">
                  <c:v>29.829790529773199</c:v>
                </c:pt>
                <c:pt idx="3622">
                  <c:v>29.829695370063</c:v>
                </c:pt>
                <c:pt idx="3623">
                  <c:v>29.829599445884799</c:v>
                </c:pt>
                <c:pt idx="3624">
                  <c:v>29.8295027223025</c:v>
                </c:pt>
                <c:pt idx="3625">
                  <c:v>29.8294051843373</c:v>
                </c:pt>
                <c:pt idx="3626">
                  <c:v>29.829306807133602</c:v>
                </c:pt>
                <c:pt idx="3627">
                  <c:v>29.829207562627101</c:v>
                </c:pt>
                <c:pt idx="3628">
                  <c:v>29.829107436584099</c:v>
                </c:pt>
                <c:pt idx="3629">
                  <c:v>29.829006396839901</c:v>
                </c:pt>
                <c:pt idx="3630">
                  <c:v>29.828904432509901</c:v>
                </c:pt>
                <c:pt idx="3631">
                  <c:v>29.828801533360501</c:v>
                </c:pt>
                <c:pt idx="3632">
                  <c:v>29.828697678545399</c:v>
                </c:pt>
                <c:pt idx="3633">
                  <c:v>29.828592859493401</c:v>
                </c:pt>
                <c:pt idx="3634">
                  <c:v>29.8284870637263</c:v>
                </c:pt>
                <c:pt idx="3635">
                  <c:v>29.828380284531601</c:v>
                </c:pt>
                <c:pt idx="3636">
                  <c:v>29.8282725137874</c:v>
                </c:pt>
                <c:pt idx="3637">
                  <c:v>29.828163740895501</c:v>
                </c:pt>
                <c:pt idx="3638">
                  <c:v>29.828053972695699</c:v>
                </c:pt>
                <c:pt idx="3639">
                  <c:v>29.827943189450401</c:v>
                </c:pt>
                <c:pt idx="3640">
                  <c:v>29.827831396349499</c:v>
                </c:pt>
                <c:pt idx="3641">
                  <c:v>29.827718584667299</c:v>
                </c:pt>
                <c:pt idx="3642">
                  <c:v>29.8276047637993</c:v>
                </c:pt>
                <c:pt idx="3643">
                  <c:v>29.827489933617201</c:v>
                </c:pt>
                <c:pt idx="3644">
                  <c:v>29.827374086928501</c:v>
                </c:pt>
                <c:pt idx="3645">
                  <c:v>29.827257238953798</c:v>
                </c:pt>
                <c:pt idx="3646">
                  <c:v>29.827139392483701</c:v>
                </c:pt>
                <c:pt idx="3647">
                  <c:v>29.827020548957801</c:v>
                </c:pt>
                <c:pt idx="3648">
                  <c:v>29.826900720984298</c:v>
                </c:pt>
                <c:pt idx="3649">
                  <c:v>29.826779911290998</c:v>
                </c:pt>
                <c:pt idx="3650">
                  <c:v>29.826658130537599</c:v>
                </c:pt>
                <c:pt idx="3651">
                  <c:v>29.826535388843599</c:v>
                </c:pt>
                <c:pt idx="3652">
                  <c:v>29.826411694606801</c:v>
                </c:pt>
                <c:pt idx="3653">
                  <c:v>29.8262870577902</c:v>
                </c:pt>
                <c:pt idx="3654">
                  <c:v>29.826161491443099</c:v>
                </c:pt>
                <c:pt idx="3655">
                  <c:v>29.826035008537101</c:v>
                </c:pt>
                <c:pt idx="3656">
                  <c:v>29.8259076231951</c:v>
                </c:pt>
                <c:pt idx="3657">
                  <c:v>29.8257793413907</c:v>
                </c:pt>
                <c:pt idx="3658">
                  <c:v>29.825650184083202</c:v>
                </c:pt>
                <c:pt idx="3659">
                  <c:v>29.825520161992301</c:v>
                </c:pt>
                <c:pt idx="3660">
                  <c:v>29.825389294520601</c:v>
                </c:pt>
                <c:pt idx="3661">
                  <c:v>29.825257594865199</c:v>
                </c:pt>
                <c:pt idx="3662">
                  <c:v>29.8251250832073</c:v>
                </c:pt>
                <c:pt idx="3663">
                  <c:v>29.824991771292598</c:v>
                </c:pt>
                <c:pt idx="3664">
                  <c:v>29.8248576716712</c:v>
                </c:pt>
                <c:pt idx="3665">
                  <c:v>29.824722810848801</c:v>
                </c:pt>
                <c:pt idx="3666">
                  <c:v>29.824587211588401</c:v>
                </c:pt>
                <c:pt idx="3667">
                  <c:v>29.824450877228202</c:v>
                </c:pt>
                <c:pt idx="3668">
                  <c:v>29.824313829098099</c:v>
                </c:pt>
                <c:pt idx="3669">
                  <c:v>29.824176093768699</c:v>
                </c:pt>
                <c:pt idx="3670">
                  <c:v>29.8240376829302</c:v>
                </c:pt>
                <c:pt idx="3671">
                  <c:v>29.823898612197201</c:v>
                </c:pt>
                <c:pt idx="3672">
                  <c:v>29.823758900784799</c:v>
                </c:pt>
                <c:pt idx="3673">
                  <c:v>29.823618572307499</c:v>
                </c:pt>
                <c:pt idx="3674">
                  <c:v>29.823477646093199</c:v>
                </c:pt>
                <c:pt idx="3675">
                  <c:v>29.8233361455055</c:v>
                </c:pt>
                <c:pt idx="3676">
                  <c:v>29.823194082931</c:v>
                </c:pt>
                <c:pt idx="3677">
                  <c:v>29.823051481676501</c:v>
                </c:pt>
                <c:pt idx="3678">
                  <c:v>29.822908359367698</c:v>
                </c:pt>
                <c:pt idx="3679">
                  <c:v>29.822764736579</c:v>
                </c:pt>
                <c:pt idx="3680">
                  <c:v>29.8226206360251</c:v>
                </c:pt>
                <c:pt idx="3681">
                  <c:v>29.8224760813589</c:v>
                </c:pt>
                <c:pt idx="3682">
                  <c:v>29.822331086111902</c:v>
                </c:pt>
                <c:pt idx="3683">
                  <c:v>29.822185670943</c:v>
                </c:pt>
                <c:pt idx="3684">
                  <c:v>29.822039858476401</c:v>
                </c:pt>
                <c:pt idx="3685">
                  <c:v>29.8218936748418</c:v>
                </c:pt>
                <c:pt idx="3686">
                  <c:v>29.821747137274301</c:v>
                </c:pt>
                <c:pt idx="3687">
                  <c:v>29.821600270347599</c:v>
                </c:pt>
                <c:pt idx="3688">
                  <c:v>29.8214530986087</c:v>
                </c:pt>
                <c:pt idx="3689">
                  <c:v>29.821305638573801</c:v>
                </c:pt>
                <c:pt idx="3690">
                  <c:v>29.8211579102801</c:v>
                </c:pt>
                <c:pt idx="3691">
                  <c:v>29.821009944014499</c:v>
                </c:pt>
                <c:pt idx="3692">
                  <c:v>29.820861762320799</c:v>
                </c:pt>
                <c:pt idx="3693">
                  <c:v>29.820713386235902</c:v>
                </c:pt>
                <c:pt idx="3694">
                  <c:v>29.8205648431539</c:v>
                </c:pt>
                <c:pt idx="3695">
                  <c:v>29.820416152377</c:v>
                </c:pt>
                <c:pt idx="3696">
                  <c:v>29.8202673404483</c:v>
                </c:pt>
                <c:pt idx="3697">
                  <c:v>29.820118437529501</c:v>
                </c:pt>
                <c:pt idx="3698">
                  <c:v>29.819969459314599</c:v>
                </c:pt>
                <c:pt idx="3699">
                  <c:v>29.819820438807401</c:v>
                </c:pt>
                <c:pt idx="3700">
                  <c:v>29.819671401112998</c:v>
                </c:pt>
                <c:pt idx="3701">
                  <c:v>29.819522376437099</c:v>
                </c:pt>
                <c:pt idx="3702">
                  <c:v>29.819373398342901</c:v>
                </c:pt>
                <c:pt idx="3703">
                  <c:v>29.819224486785799</c:v>
                </c:pt>
                <c:pt idx="3704">
                  <c:v>29.8190756682767</c:v>
                </c:pt>
                <c:pt idx="3705">
                  <c:v>29.818926972104901</c:v>
                </c:pt>
                <c:pt idx="3706">
                  <c:v>29.818778439911402</c:v>
                </c:pt>
                <c:pt idx="3707">
                  <c:v>29.818630098232301</c:v>
                </c:pt>
                <c:pt idx="3708">
                  <c:v>29.818481975464401</c:v>
                </c:pt>
                <c:pt idx="3709">
                  <c:v>29.818334111016998</c:v>
                </c:pt>
                <c:pt idx="3710">
                  <c:v>29.818186540825799</c:v>
                </c:pt>
                <c:pt idx="3711">
                  <c:v>29.8180392957664</c:v>
                </c:pt>
                <c:pt idx="3712">
                  <c:v>29.817892415250601</c:v>
                </c:pt>
                <c:pt idx="3713">
                  <c:v>29.817745927000999</c:v>
                </c:pt>
                <c:pt idx="3714">
                  <c:v>29.817599869854401</c:v>
                </c:pt>
                <c:pt idx="3715">
                  <c:v>29.817454287871399</c:v>
                </c:pt>
                <c:pt idx="3716">
                  <c:v>29.817309217010699</c:v>
                </c:pt>
                <c:pt idx="3717">
                  <c:v>29.817164699552102</c:v>
                </c:pt>
                <c:pt idx="3718">
                  <c:v>29.8170207777884</c:v>
                </c:pt>
                <c:pt idx="3719">
                  <c:v>29.816877494075499</c:v>
                </c:pt>
                <c:pt idx="3720">
                  <c:v>29.816734891364501</c:v>
                </c:pt>
                <c:pt idx="3721">
                  <c:v>29.816593012914002</c:v>
                </c:pt>
                <c:pt idx="3722">
                  <c:v>29.816451906269101</c:v>
                </c:pt>
                <c:pt idx="3723">
                  <c:v>29.816311620113101</c:v>
                </c:pt>
                <c:pt idx="3724">
                  <c:v>29.816172200569401</c:v>
                </c:pt>
                <c:pt idx="3725">
                  <c:v>29.816033693304199</c:v>
                </c:pt>
                <c:pt idx="3726">
                  <c:v>29.815896153472799</c:v>
                </c:pt>
                <c:pt idx="3727">
                  <c:v>29.815759627987202</c:v>
                </c:pt>
                <c:pt idx="3728">
                  <c:v>29.8156241725024</c:v>
                </c:pt>
                <c:pt idx="3729">
                  <c:v>29.815489843675302</c:v>
                </c:pt>
                <c:pt idx="3730">
                  <c:v>29.815356689602801</c:v>
                </c:pt>
                <c:pt idx="3731">
                  <c:v>29.815224770114799</c:v>
                </c:pt>
                <c:pt idx="3732">
                  <c:v>29.8150941374046</c:v>
                </c:pt>
                <c:pt idx="3733">
                  <c:v>29.814964849193</c:v>
                </c:pt>
                <c:pt idx="3734">
                  <c:v>29.8148369626152</c:v>
                </c:pt>
                <c:pt idx="3735">
                  <c:v>29.814710542056702</c:v>
                </c:pt>
                <c:pt idx="3736">
                  <c:v>29.814585644205401</c:v>
                </c:pt>
                <c:pt idx="3737">
                  <c:v>29.814462334574898</c:v>
                </c:pt>
                <c:pt idx="3738">
                  <c:v>29.814340671054499</c:v>
                </c:pt>
                <c:pt idx="3739">
                  <c:v>29.814220722333399</c:v>
                </c:pt>
                <c:pt idx="3740">
                  <c:v>29.8141025506043</c:v>
                </c:pt>
                <c:pt idx="3741">
                  <c:v>29.8139862233133</c:v>
                </c:pt>
                <c:pt idx="3742">
                  <c:v>29.8138717948564</c:v>
                </c:pt>
                <c:pt idx="3743">
                  <c:v>29.8137593436815</c:v>
                </c:pt>
                <c:pt idx="3744">
                  <c:v>29.813648937833399</c:v>
                </c:pt>
                <c:pt idx="3745">
                  <c:v>29.813540634457802</c:v>
                </c:pt>
                <c:pt idx="3746">
                  <c:v>29.813434511050001</c:v>
                </c:pt>
                <c:pt idx="3747">
                  <c:v>29.8133306325484</c:v>
                </c:pt>
                <c:pt idx="3748">
                  <c:v>29.813229072725399</c:v>
                </c:pt>
                <c:pt idx="3749">
                  <c:v>29.813129905949101</c:v>
                </c:pt>
                <c:pt idx="3750">
                  <c:v>29.813033184081402</c:v>
                </c:pt>
                <c:pt idx="3751">
                  <c:v>29.812938989900701</c:v>
                </c:pt>
                <c:pt idx="3752">
                  <c:v>29.8128473969374</c:v>
                </c:pt>
                <c:pt idx="3753">
                  <c:v>29.812758481404298</c:v>
                </c:pt>
                <c:pt idx="3754">
                  <c:v>29.812672307181799</c:v>
                </c:pt>
                <c:pt idx="3755">
                  <c:v>29.812588941195798</c:v>
                </c:pt>
                <c:pt idx="3756">
                  <c:v>29.8125084689277</c:v>
                </c:pt>
                <c:pt idx="3757">
                  <c:v>29.812430945956901</c:v>
                </c:pt>
                <c:pt idx="3758">
                  <c:v>29.812356451423899</c:v>
                </c:pt>
                <c:pt idx="3759">
                  <c:v>29.812285055765901</c:v>
                </c:pt>
                <c:pt idx="3760">
                  <c:v>29.812216828553101</c:v>
                </c:pt>
                <c:pt idx="3761">
                  <c:v>29.8121518423537</c:v>
                </c:pt>
                <c:pt idx="3762">
                  <c:v>29.812090167218599</c:v>
                </c:pt>
                <c:pt idx="3763">
                  <c:v>29.812031876842202</c:v>
                </c:pt>
                <c:pt idx="3764">
                  <c:v>29.811977040813002</c:v>
                </c:pt>
                <c:pt idx="3765">
                  <c:v>29.811925717143101</c:v>
                </c:pt>
                <c:pt idx="3766">
                  <c:v>29.811877983893901</c:v>
                </c:pt>
                <c:pt idx="3767">
                  <c:v>29.811833900393999</c:v>
                </c:pt>
                <c:pt idx="3768">
                  <c:v>29.811793535272901</c:v>
                </c:pt>
                <c:pt idx="3769">
                  <c:v>29.811756962213899</c:v>
                </c:pt>
                <c:pt idx="3770">
                  <c:v>29.811724244447401</c:v>
                </c:pt>
                <c:pt idx="3771">
                  <c:v>29.811695431837901</c:v>
                </c:pt>
                <c:pt idx="3772">
                  <c:v>29.811670598924199</c:v>
                </c:pt>
                <c:pt idx="3773">
                  <c:v>29.8116498065848</c:v>
                </c:pt>
                <c:pt idx="3774">
                  <c:v>29.811633107871302</c:v>
                </c:pt>
                <c:pt idx="3775">
                  <c:v>29.811620562194999</c:v>
                </c:pt>
                <c:pt idx="3776">
                  <c:v>29.8116122237107</c:v>
                </c:pt>
                <c:pt idx="3777">
                  <c:v>29.811608151669201</c:v>
                </c:pt>
                <c:pt idx="3778">
                  <c:v>29.811608395399698</c:v>
                </c:pt>
                <c:pt idx="3779">
                  <c:v>29.811613008972</c:v>
                </c:pt>
                <c:pt idx="3780">
                  <c:v>29.811622039999001</c:v>
                </c:pt>
                <c:pt idx="3781">
                  <c:v>29.8116355414612</c:v>
                </c:pt>
                <c:pt idx="3782">
                  <c:v>29.811653551557502</c:v>
                </c:pt>
                <c:pt idx="3783">
                  <c:v>29.811676119644201</c:v>
                </c:pt>
                <c:pt idx="3784">
                  <c:v>29.8117032890245</c:v>
                </c:pt>
                <c:pt idx="3785">
                  <c:v>29.811735093428599</c:v>
                </c:pt>
                <c:pt idx="3786">
                  <c:v>29.811771566634398</c:v>
                </c:pt>
                <c:pt idx="3787">
                  <c:v>29.8118127525515</c:v>
                </c:pt>
                <c:pt idx="3788">
                  <c:v>29.811858681014499</c:v>
                </c:pt>
                <c:pt idx="3789">
                  <c:v>29.811909382193001</c:v>
                </c:pt>
                <c:pt idx="3790">
                  <c:v>29.811964882617399</c:v>
                </c:pt>
                <c:pt idx="3791">
                  <c:v>29.812025207669301</c:v>
                </c:pt>
                <c:pt idx="3792">
                  <c:v>29.812090379982099</c:v>
                </c:pt>
                <c:pt idx="3793">
                  <c:v>29.8121604269564</c:v>
                </c:pt>
                <c:pt idx="3794">
                  <c:v>29.812235353576501</c:v>
                </c:pt>
                <c:pt idx="3795">
                  <c:v>29.812315181071199</c:v>
                </c:pt>
                <c:pt idx="3796">
                  <c:v>29.8123999179513</c:v>
                </c:pt>
                <c:pt idx="3797">
                  <c:v>29.8124895783717</c:v>
                </c:pt>
                <c:pt idx="3798">
                  <c:v>29.8125841626909</c:v>
                </c:pt>
                <c:pt idx="3799">
                  <c:v>29.812683678458502</c:v>
                </c:pt>
                <c:pt idx="3800">
                  <c:v>29.8127881195105</c:v>
                </c:pt>
                <c:pt idx="3801">
                  <c:v>29.8128974905216</c:v>
                </c:pt>
                <c:pt idx="3802">
                  <c:v>29.813011787693799</c:v>
                </c:pt>
                <c:pt idx="3803">
                  <c:v>29.813130999259599</c:v>
                </c:pt>
                <c:pt idx="3804">
                  <c:v>29.813255108817401</c:v>
                </c:pt>
                <c:pt idx="3805">
                  <c:v>29.813384108686499</c:v>
                </c:pt>
                <c:pt idx="3806">
                  <c:v>29.813517979799599</c:v>
                </c:pt>
                <c:pt idx="3807">
                  <c:v>29.813656705868201</c:v>
                </c:pt>
                <c:pt idx="3808">
                  <c:v>29.8138002648253</c:v>
                </c:pt>
                <c:pt idx="3809">
                  <c:v>29.8139486223982</c:v>
                </c:pt>
                <c:pt idx="3810">
                  <c:v>29.8141017554772</c:v>
                </c:pt>
                <c:pt idx="3811">
                  <c:v>29.814259628262501</c:v>
                </c:pt>
                <c:pt idx="3812">
                  <c:v>29.814422210752099</c:v>
                </c:pt>
                <c:pt idx="3813">
                  <c:v>29.814589466676502</c:v>
                </c:pt>
                <c:pt idx="3814">
                  <c:v>29.814761346298699</c:v>
                </c:pt>
                <c:pt idx="3815">
                  <c:v>29.814937812760899</c:v>
                </c:pt>
                <c:pt idx="3816">
                  <c:v>29.815118815429301</c:v>
                </c:pt>
                <c:pt idx="3817">
                  <c:v>29.8153043098879</c:v>
                </c:pt>
                <c:pt idx="3818">
                  <c:v>29.8154942454123</c:v>
                </c:pt>
                <c:pt idx="3819">
                  <c:v>29.8156885588871</c:v>
                </c:pt>
                <c:pt idx="3820">
                  <c:v>29.8158871985346</c:v>
                </c:pt>
                <c:pt idx="3821">
                  <c:v>29.816090101698499</c:v>
                </c:pt>
                <c:pt idx="3822">
                  <c:v>29.8162972069922</c:v>
                </c:pt>
                <c:pt idx="3823">
                  <c:v>29.8165084461431</c:v>
                </c:pt>
                <c:pt idx="3824">
                  <c:v>29.816723759432001</c:v>
                </c:pt>
                <c:pt idx="3825">
                  <c:v>29.816943074097001</c:v>
                </c:pt>
                <c:pt idx="3826">
                  <c:v>29.817166317768201</c:v>
                </c:pt>
                <c:pt idx="3827">
                  <c:v>29.817393398094499</c:v>
                </c:pt>
                <c:pt idx="3828">
                  <c:v>29.817624252776699</c:v>
                </c:pt>
                <c:pt idx="3829">
                  <c:v>29.817858797724199</c:v>
                </c:pt>
                <c:pt idx="3830">
                  <c:v>29.818096960615001</c:v>
                </c:pt>
                <c:pt idx="3831">
                  <c:v>29.818338647253199</c:v>
                </c:pt>
                <c:pt idx="3832">
                  <c:v>29.818583773409799</c:v>
                </c:pt>
                <c:pt idx="3833">
                  <c:v>29.8188322547662</c:v>
                </c:pt>
                <c:pt idx="3834">
                  <c:v>29.819083999572602</c:v>
                </c:pt>
                <c:pt idx="3835">
                  <c:v>29.819338918793601</c:v>
                </c:pt>
                <c:pt idx="3836">
                  <c:v>29.819596914797401</c:v>
                </c:pt>
                <c:pt idx="3837">
                  <c:v>29.819857897570699</c:v>
                </c:pt>
                <c:pt idx="3838">
                  <c:v>29.820121758904801</c:v>
                </c:pt>
                <c:pt idx="3839">
                  <c:v>29.820388414178598</c:v>
                </c:pt>
                <c:pt idx="3840">
                  <c:v>29.820657767290399</c:v>
                </c:pt>
                <c:pt idx="3841">
                  <c:v>29.820929710069802</c:v>
                </c:pt>
                <c:pt idx="3842">
                  <c:v>29.821204141851101</c:v>
                </c:pt>
                <c:pt idx="3843">
                  <c:v>29.821480953402201</c:v>
                </c:pt>
                <c:pt idx="3844">
                  <c:v>29.821760055584701</c:v>
                </c:pt>
                <c:pt idx="3845">
                  <c:v>29.822041345337102</c:v>
                </c:pt>
                <c:pt idx="3846">
                  <c:v>29.8223247043735</c:v>
                </c:pt>
                <c:pt idx="3847">
                  <c:v>29.822610038530001</c:v>
                </c:pt>
                <c:pt idx="3848">
                  <c:v>29.822897231291101</c:v>
                </c:pt>
                <c:pt idx="3849">
                  <c:v>29.823186182255199</c:v>
                </c:pt>
                <c:pt idx="3850">
                  <c:v>29.823476786729302</c:v>
                </c:pt>
                <c:pt idx="3851">
                  <c:v>29.8237689285314</c:v>
                </c:pt>
                <c:pt idx="3852">
                  <c:v>29.8240625045798</c:v>
                </c:pt>
                <c:pt idx="3853">
                  <c:v>29.824357413121302</c:v>
                </c:pt>
                <c:pt idx="3854">
                  <c:v>29.824653546622098</c:v>
                </c:pt>
                <c:pt idx="3855">
                  <c:v>29.824950788552702</c:v>
                </c:pt>
                <c:pt idx="3856">
                  <c:v>29.825249032566301</c:v>
                </c:pt>
                <c:pt idx="3857">
                  <c:v>29.825548178480201</c:v>
                </c:pt>
                <c:pt idx="3858">
                  <c:v>29.825848119754301</c:v>
                </c:pt>
                <c:pt idx="3859">
                  <c:v>29.826148741403799</c:v>
                </c:pt>
                <c:pt idx="3860">
                  <c:v>29.826449940840401</c:v>
                </c:pt>
                <c:pt idx="3861">
                  <c:v>29.826751614100601</c:v>
                </c:pt>
                <c:pt idx="3862">
                  <c:v>29.827053662510298</c:v>
                </c:pt>
                <c:pt idx="3863">
                  <c:v>29.827355971372299</c:v>
                </c:pt>
                <c:pt idx="3864">
                  <c:v>29.827658445193599</c:v>
                </c:pt>
                <c:pt idx="3865">
                  <c:v>29.827960976468901</c:v>
                </c:pt>
                <c:pt idx="3866">
                  <c:v>29.828263474323901</c:v>
                </c:pt>
                <c:pt idx="3867">
                  <c:v>29.828565828745202</c:v>
                </c:pt>
                <c:pt idx="3868">
                  <c:v>29.828867942977102</c:v>
                </c:pt>
                <c:pt idx="3869">
                  <c:v>29.829169721722099</c:v>
                </c:pt>
                <c:pt idx="3870">
                  <c:v>29.829471068792198</c:v>
                </c:pt>
                <c:pt idx="3871">
                  <c:v>29.829771890527802</c:v>
                </c:pt>
                <c:pt idx="3872">
                  <c:v>29.830072090539201</c:v>
                </c:pt>
                <c:pt idx="3873">
                  <c:v>29.8303715828478</c:v>
                </c:pt>
                <c:pt idx="3874">
                  <c:v>29.830670266725701</c:v>
                </c:pt>
                <c:pt idx="3875">
                  <c:v>29.830968063479599</c:v>
                </c:pt>
                <c:pt idx="3876">
                  <c:v>29.831264885654001</c:v>
                </c:pt>
                <c:pt idx="3877">
                  <c:v>29.831560639581099</c:v>
                </c:pt>
                <c:pt idx="3878">
                  <c:v>29.831855247991399</c:v>
                </c:pt>
                <c:pt idx="3879">
                  <c:v>29.832148634661401</c:v>
                </c:pt>
                <c:pt idx="3880">
                  <c:v>29.832440709345398</c:v>
                </c:pt>
                <c:pt idx="3881">
                  <c:v>29.832731396112901</c:v>
                </c:pt>
                <c:pt idx="3882">
                  <c:v>29.8330206169327</c:v>
                </c:pt>
                <c:pt idx="3883">
                  <c:v>29.833308300809701</c:v>
                </c:pt>
                <c:pt idx="3884">
                  <c:v>29.833594383997902</c:v>
                </c:pt>
                <c:pt idx="3885">
                  <c:v>29.833878781474201</c:v>
                </c:pt>
                <c:pt idx="3886">
                  <c:v>29.8341614319679</c:v>
                </c:pt>
                <c:pt idx="3887">
                  <c:v>29.834442263911999</c:v>
                </c:pt>
                <c:pt idx="3888">
                  <c:v>29.834721222400098</c:v>
                </c:pt>
                <c:pt idx="3889">
                  <c:v>29.8349982470403</c:v>
                </c:pt>
                <c:pt idx="3890">
                  <c:v>29.835273260906401</c:v>
                </c:pt>
                <c:pt idx="3891">
                  <c:v>29.8355462207317</c:v>
                </c:pt>
                <c:pt idx="3892">
                  <c:v>29.835817072823101</c:v>
                </c:pt>
                <c:pt idx="3893">
                  <c:v>29.836085750098899</c:v>
                </c:pt>
                <c:pt idx="3894">
                  <c:v>29.8363522103847</c:v>
                </c:pt>
                <c:pt idx="3895">
                  <c:v>29.836616394487301</c:v>
                </c:pt>
                <c:pt idx="3896">
                  <c:v>29.836878268624101</c:v>
                </c:pt>
                <c:pt idx="3897">
                  <c:v>29.837137783289599</c:v>
                </c:pt>
                <c:pt idx="3898">
                  <c:v>29.837394889034702</c:v>
                </c:pt>
                <c:pt idx="3899">
                  <c:v>29.8376495483861</c:v>
                </c:pt>
                <c:pt idx="3900">
                  <c:v>29.837901724306199</c:v>
                </c:pt>
                <c:pt idx="3901">
                  <c:v>29.838151373678699</c:v>
                </c:pt>
                <c:pt idx="3902">
                  <c:v>29.838398461165401</c:v>
                </c:pt>
                <c:pt idx="3903">
                  <c:v>29.838642953597098</c:v>
                </c:pt>
                <c:pt idx="3904">
                  <c:v>29.838884825747499</c:v>
                </c:pt>
                <c:pt idx="3905">
                  <c:v>29.839124045105802</c:v>
                </c:pt>
                <c:pt idx="3906">
                  <c:v>29.8393605791575</c:v>
                </c:pt>
                <c:pt idx="3907">
                  <c:v>29.839594410435101</c:v>
                </c:pt>
                <c:pt idx="3908">
                  <c:v>29.839825521300799</c:v>
                </c:pt>
                <c:pt idx="3909">
                  <c:v>29.8400538770872</c:v>
                </c:pt>
                <c:pt idx="3910">
                  <c:v>29.840279465929999</c:v>
                </c:pt>
                <c:pt idx="3911">
                  <c:v>29.840502256747101</c:v>
                </c:pt>
                <c:pt idx="3912">
                  <c:v>29.840722240293001</c:v>
                </c:pt>
                <c:pt idx="3913">
                  <c:v>29.840939404708799</c:v>
                </c:pt>
                <c:pt idx="3914">
                  <c:v>29.8411537305306</c:v>
                </c:pt>
                <c:pt idx="3915">
                  <c:v>29.841365210735699</c:v>
                </c:pt>
                <c:pt idx="3916">
                  <c:v>29.8415738285542</c:v>
                </c:pt>
                <c:pt idx="3917">
                  <c:v>29.841779587281799</c:v>
                </c:pt>
                <c:pt idx="3918">
                  <c:v>29.841982469167402</c:v>
                </c:pt>
                <c:pt idx="3919">
                  <c:v>29.842182478469201</c:v>
                </c:pt>
                <c:pt idx="3920">
                  <c:v>29.842379598196899</c:v>
                </c:pt>
                <c:pt idx="3921">
                  <c:v>29.842573831771698</c:v>
                </c:pt>
                <c:pt idx="3922">
                  <c:v>29.842765176015899</c:v>
                </c:pt>
                <c:pt idx="3923">
                  <c:v>29.8429536360292</c:v>
                </c:pt>
                <c:pt idx="3924">
                  <c:v>29.8431392036026</c:v>
                </c:pt>
                <c:pt idx="3925">
                  <c:v>29.843321884007999</c:v>
                </c:pt>
                <c:pt idx="3926">
                  <c:v>29.8435016788371</c:v>
                </c:pt>
                <c:pt idx="3927">
                  <c:v>29.843678597873598</c:v>
                </c:pt>
                <c:pt idx="3928">
                  <c:v>29.8438526424756</c:v>
                </c:pt>
                <c:pt idx="3929">
                  <c:v>29.844023820145701</c:v>
                </c:pt>
                <c:pt idx="3930">
                  <c:v>29.844192139145299</c:v>
                </c:pt>
                <c:pt idx="3931">
                  <c:v>29.844357602428801</c:v>
                </c:pt>
                <c:pt idx="3932">
                  <c:v>29.844520225719901</c:v>
                </c:pt>
                <c:pt idx="3933">
                  <c:v>29.844680015773001</c:v>
                </c:pt>
                <c:pt idx="3934">
                  <c:v>29.844836988656201</c:v>
                </c:pt>
                <c:pt idx="3935">
                  <c:v>29.844991152235199</c:v>
                </c:pt>
                <c:pt idx="3936">
                  <c:v>29.8451425206467</c:v>
                </c:pt>
                <c:pt idx="3937">
                  <c:v>29.845291099571799</c:v>
                </c:pt>
                <c:pt idx="3938">
                  <c:v>29.845436909587001</c:v>
                </c:pt>
                <c:pt idx="3939">
                  <c:v>29.845579970384499</c:v>
                </c:pt>
                <c:pt idx="3940">
                  <c:v>29.845720285303599</c:v>
                </c:pt>
                <c:pt idx="3941">
                  <c:v>29.845857876475101</c:v>
                </c:pt>
                <c:pt idx="3942">
                  <c:v>29.845992765439199</c:v>
                </c:pt>
                <c:pt idx="3943">
                  <c:v>29.8461249624789</c:v>
                </c:pt>
                <c:pt idx="3944">
                  <c:v>29.8462544845823</c:v>
                </c:pt>
                <c:pt idx="3945">
                  <c:v>29.846381346221399</c:v>
                </c:pt>
                <c:pt idx="3946">
                  <c:v>29.8465055741597</c:v>
                </c:pt>
                <c:pt idx="3947">
                  <c:v>29.8466271853923</c:v>
                </c:pt>
                <c:pt idx="3948">
                  <c:v>29.846746201642102</c:v>
                </c:pt>
                <c:pt idx="3949">
                  <c:v>29.8468626410315</c:v>
                </c:pt>
                <c:pt idx="3950">
                  <c:v>29.846976519464999</c:v>
                </c:pt>
                <c:pt idx="3951">
                  <c:v>29.847087856212401</c:v>
                </c:pt>
                <c:pt idx="3952">
                  <c:v>29.8471966813599</c:v>
                </c:pt>
                <c:pt idx="3953">
                  <c:v>29.847303009699399</c:v>
                </c:pt>
                <c:pt idx="3954">
                  <c:v>29.8474068669323</c:v>
                </c:pt>
                <c:pt idx="3955">
                  <c:v>29.847508270453499</c:v>
                </c:pt>
                <c:pt idx="3956">
                  <c:v>29.8476072411292</c:v>
                </c:pt>
                <c:pt idx="3957">
                  <c:v>29.847703807495598</c:v>
                </c:pt>
                <c:pt idx="3958">
                  <c:v>29.847797991040501</c:v>
                </c:pt>
                <c:pt idx="3959">
                  <c:v>29.847889810345499</c:v>
                </c:pt>
                <c:pt idx="3960">
                  <c:v>29.8479792964031</c:v>
                </c:pt>
                <c:pt idx="3961">
                  <c:v>29.8480664776487</c:v>
                </c:pt>
                <c:pt idx="3962">
                  <c:v>29.848151364988201</c:v>
                </c:pt>
                <c:pt idx="3963">
                  <c:v>29.848233991349499</c:v>
                </c:pt>
                <c:pt idx="3964">
                  <c:v>29.8483143782152</c:v>
                </c:pt>
                <c:pt idx="3965">
                  <c:v>29.848392552036401</c:v>
                </c:pt>
                <c:pt idx="3966">
                  <c:v>29.848468532088201</c:v>
                </c:pt>
                <c:pt idx="3967">
                  <c:v>29.848542351627799</c:v>
                </c:pt>
                <c:pt idx="3968">
                  <c:v>29.848614039497399</c:v>
                </c:pt>
                <c:pt idx="3969">
                  <c:v>29.8486836163246</c:v>
                </c:pt>
                <c:pt idx="3970">
                  <c:v>29.848751113146101</c:v>
                </c:pt>
                <c:pt idx="3971">
                  <c:v>29.848816551581699</c:v>
                </c:pt>
                <c:pt idx="3972">
                  <c:v>29.848879963112498</c:v>
                </c:pt>
                <c:pt idx="3973">
                  <c:v>29.8489413715678</c:v>
                </c:pt>
                <c:pt idx="3974">
                  <c:v>29.8490008077009</c:v>
                </c:pt>
                <c:pt idx="3975">
                  <c:v>29.849058300381401</c:v>
                </c:pt>
                <c:pt idx="3976">
                  <c:v>29.849113877637699</c:v>
                </c:pt>
                <c:pt idx="3977">
                  <c:v>29.849167572219699</c:v>
                </c:pt>
                <c:pt idx="3978">
                  <c:v>29.849219408531098</c:v>
                </c:pt>
                <c:pt idx="3979">
                  <c:v>29.8492694206019</c:v>
                </c:pt>
                <c:pt idx="3980">
                  <c:v>29.849317635614401</c:v>
                </c:pt>
                <c:pt idx="3981">
                  <c:v>29.849364088449999</c:v>
                </c:pt>
                <c:pt idx="3982">
                  <c:v>29.849408804936299</c:v>
                </c:pt>
                <c:pt idx="3983">
                  <c:v>29.849451821238301</c:v>
                </c:pt>
                <c:pt idx="3984">
                  <c:v>29.849493163988999</c:v>
                </c:pt>
                <c:pt idx="3985">
                  <c:v>29.849532878077898</c:v>
                </c:pt>
                <c:pt idx="3986">
                  <c:v>29.849570990354099</c:v>
                </c:pt>
                <c:pt idx="3987">
                  <c:v>29.849607522179401</c:v>
                </c:pt>
                <c:pt idx="3988">
                  <c:v>29.849642521565102</c:v>
                </c:pt>
                <c:pt idx="3989">
                  <c:v>29.849676017180599</c:v>
                </c:pt>
                <c:pt idx="3990">
                  <c:v>29.849708041456299</c:v>
                </c:pt>
                <c:pt idx="3991">
                  <c:v>29.849738626704401</c:v>
                </c:pt>
                <c:pt idx="3992">
                  <c:v>29.849767819967699</c:v>
                </c:pt>
                <c:pt idx="3993">
                  <c:v>29.8497956577521</c:v>
                </c:pt>
                <c:pt idx="3994">
                  <c:v>29.849822171230901</c:v>
                </c:pt>
                <c:pt idx="3995">
                  <c:v>29.849847393059001</c:v>
                </c:pt>
                <c:pt idx="3996">
                  <c:v>29.8498713710791</c:v>
                </c:pt>
                <c:pt idx="3997">
                  <c:v>29.849894140017501</c:v>
                </c:pt>
                <c:pt idx="3998">
                  <c:v>29.849915738156099</c:v>
                </c:pt>
                <c:pt idx="3999">
                  <c:v>29.849936201597998</c:v>
                </c:pt>
                <c:pt idx="4000">
                  <c:v>29.849955570527399</c:v>
                </c:pt>
                <c:pt idx="4001">
                  <c:v>29.849973887466302</c:v>
                </c:pt>
                <c:pt idx="4002">
                  <c:v>29.8499911949758</c:v>
                </c:pt>
                <c:pt idx="4003">
                  <c:v>29.8500075323999</c:v>
                </c:pt>
                <c:pt idx="4004">
                  <c:v>29.850022943943198</c:v>
                </c:pt>
                <c:pt idx="4005">
                  <c:v>29.8500374602086</c:v>
                </c:pt>
                <c:pt idx="4006">
                  <c:v>29.850051135934699</c:v>
                </c:pt>
                <c:pt idx="4007">
                  <c:v>29.850064009977299</c:v>
                </c:pt>
                <c:pt idx="4008">
                  <c:v>29.850076120874999</c:v>
                </c:pt>
                <c:pt idx="4009">
                  <c:v>29.8500875182778</c:v>
                </c:pt>
                <c:pt idx="4010">
                  <c:v>29.850098243878001</c:v>
                </c:pt>
                <c:pt idx="4011">
                  <c:v>29.8501083369794</c:v>
                </c:pt>
                <c:pt idx="4012">
                  <c:v>29.8501178501573</c:v>
                </c:pt>
                <c:pt idx="4013">
                  <c:v>29.8501268251892</c:v>
                </c:pt>
                <c:pt idx="4014">
                  <c:v>29.850135306284798</c:v>
                </c:pt>
                <c:pt idx="4015">
                  <c:v>29.8501433303765</c:v>
                </c:pt>
                <c:pt idx="4016">
                  <c:v>29.8501509580746</c:v>
                </c:pt>
                <c:pt idx="4017">
                  <c:v>29.850158227376301</c:v>
                </c:pt>
                <c:pt idx="4018">
                  <c:v>29.850165184004201</c:v>
                </c:pt>
                <c:pt idx="4019">
                  <c:v>29.8501718753798</c:v>
                </c:pt>
                <c:pt idx="4020">
                  <c:v>29.850178343900598</c:v>
                </c:pt>
                <c:pt idx="4021">
                  <c:v>29.850184639634499</c:v>
                </c:pt>
                <c:pt idx="4022">
                  <c:v>29.850190800108699</c:v>
                </c:pt>
                <c:pt idx="4023">
                  <c:v>29.850196878174799</c:v>
                </c:pt>
                <c:pt idx="4024">
                  <c:v>29.8502029176524</c:v>
                </c:pt>
                <c:pt idx="4025">
                  <c:v>29.850208967071001</c:v>
                </c:pt>
                <c:pt idx="4026">
                  <c:v>29.850215063297501</c:v>
                </c:pt>
                <c:pt idx="4027">
                  <c:v>29.850221258255999</c:v>
                </c:pt>
                <c:pt idx="4028">
                  <c:v>29.850227589031402</c:v>
                </c:pt>
                <c:pt idx="4029">
                  <c:v>29.850234108663201</c:v>
                </c:pt>
                <c:pt idx="4030">
                  <c:v>29.8502408597843</c:v>
                </c:pt>
                <c:pt idx="4031">
                  <c:v>29.850247887894799</c:v>
                </c:pt>
                <c:pt idx="4032">
                  <c:v>29.8502552381171</c:v>
                </c:pt>
                <c:pt idx="4033">
                  <c:v>29.8502629503013</c:v>
                </c:pt>
                <c:pt idx="4034">
                  <c:v>29.8502710576381</c:v>
                </c:pt>
                <c:pt idx="4035">
                  <c:v>29.8502796115697</c:v>
                </c:pt>
                <c:pt idx="4036">
                  <c:v>29.850288649078099</c:v>
                </c:pt>
                <c:pt idx="4037">
                  <c:v>29.850298212176199</c:v>
                </c:pt>
                <c:pt idx="4038">
                  <c:v>29.8503083437461</c:v>
                </c:pt>
                <c:pt idx="4039">
                  <c:v>29.850319077231099</c:v>
                </c:pt>
                <c:pt idx="4040">
                  <c:v>29.850330458411801</c:v>
                </c:pt>
                <c:pt idx="4041">
                  <c:v>29.8503425149067</c:v>
                </c:pt>
                <c:pt idx="4042">
                  <c:v>29.8503552889348</c:v>
                </c:pt>
                <c:pt idx="4043">
                  <c:v>29.8503688109706</c:v>
                </c:pt>
                <c:pt idx="4044">
                  <c:v>29.850383122346098</c:v>
                </c:pt>
                <c:pt idx="4045">
                  <c:v>29.8503982556316</c:v>
                </c:pt>
                <c:pt idx="4046">
                  <c:v>29.850414235710399</c:v>
                </c:pt>
                <c:pt idx="4047">
                  <c:v>29.850431097983499</c:v>
                </c:pt>
                <c:pt idx="4048">
                  <c:v>29.850448867847501</c:v>
                </c:pt>
                <c:pt idx="4049">
                  <c:v>29.850467580186301</c:v>
                </c:pt>
                <c:pt idx="4050">
                  <c:v>29.850487260608102</c:v>
                </c:pt>
                <c:pt idx="4051">
                  <c:v>29.850507933266801</c:v>
                </c:pt>
                <c:pt idx="4052">
                  <c:v>29.8505296180284</c:v>
                </c:pt>
                <c:pt idx="4053">
                  <c:v>29.850552338889301</c:v>
                </c:pt>
                <c:pt idx="4054">
                  <c:v>29.850576119104101</c:v>
                </c:pt>
                <c:pt idx="4055">
                  <c:v>29.8506009811925</c:v>
                </c:pt>
                <c:pt idx="4056">
                  <c:v>29.850626932182202</c:v>
                </c:pt>
                <c:pt idx="4057">
                  <c:v>29.850654000544999</c:v>
                </c:pt>
                <c:pt idx="4058">
                  <c:v>29.850682195250901</c:v>
                </c:pt>
                <c:pt idx="4059">
                  <c:v>29.850711531087502</c:v>
                </c:pt>
                <c:pt idx="4060">
                  <c:v>29.850742018780601</c:v>
                </c:pt>
                <c:pt idx="4061">
                  <c:v>29.8507736670594</c:v>
                </c:pt>
                <c:pt idx="4062">
                  <c:v>29.8508064831606</c:v>
                </c:pt>
                <c:pt idx="4063">
                  <c:v>29.850840474632601</c:v>
                </c:pt>
                <c:pt idx="4064">
                  <c:v>29.8508756492148</c:v>
                </c:pt>
                <c:pt idx="4065">
                  <c:v>29.850912001300301</c:v>
                </c:pt>
                <c:pt idx="4066">
                  <c:v>29.850949529999198</c:v>
                </c:pt>
                <c:pt idx="4067">
                  <c:v>29.850988235963701</c:v>
                </c:pt>
                <c:pt idx="4068">
                  <c:v>29.851028117717401</c:v>
                </c:pt>
                <c:pt idx="4069">
                  <c:v>29.851069171175102</c:v>
                </c:pt>
                <c:pt idx="4070">
                  <c:v>29.851111384811301</c:v>
                </c:pt>
                <c:pt idx="4071">
                  <c:v>29.8511547550529</c:v>
                </c:pt>
                <c:pt idx="4072">
                  <c:v>29.851199263772799</c:v>
                </c:pt>
                <c:pt idx="4073">
                  <c:v>29.851244892858599</c:v>
                </c:pt>
                <c:pt idx="4074">
                  <c:v>29.851291636738001</c:v>
                </c:pt>
                <c:pt idx="4075">
                  <c:v>29.851339478143199</c:v>
                </c:pt>
                <c:pt idx="4076">
                  <c:v>29.8513883911066</c:v>
                </c:pt>
                <c:pt idx="4077">
                  <c:v>29.851438355281299</c:v>
                </c:pt>
                <c:pt idx="4078">
                  <c:v>29.851489352385101</c:v>
                </c:pt>
                <c:pt idx="4079">
                  <c:v>29.851541341754199</c:v>
                </c:pt>
                <c:pt idx="4080">
                  <c:v>29.851594306475999</c:v>
                </c:pt>
                <c:pt idx="4081">
                  <c:v>29.851648219792501</c:v>
                </c:pt>
                <c:pt idx="4082">
                  <c:v>29.851703040298901</c:v>
                </c:pt>
                <c:pt idx="4083">
                  <c:v>29.851758746313902</c:v>
                </c:pt>
                <c:pt idx="4084">
                  <c:v>29.851815296915198</c:v>
                </c:pt>
                <c:pt idx="4085">
                  <c:v>29.851872657954299</c:v>
                </c:pt>
                <c:pt idx="4086">
                  <c:v>29.851930787554402</c:v>
                </c:pt>
                <c:pt idx="4087">
                  <c:v>29.851989645250299</c:v>
                </c:pt>
                <c:pt idx="4088">
                  <c:v>29.852049191239999</c:v>
                </c:pt>
                <c:pt idx="4089">
                  <c:v>29.852109374145702</c:v>
                </c:pt>
                <c:pt idx="4090">
                  <c:v>29.852170153606501</c:v>
                </c:pt>
                <c:pt idx="4091">
                  <c:v>29.852231477061199</c:v>
                </c:pt>
                <c:pt idx="4092">
                  <c:v>29.8522932971091</c:v>
                </c:pt>
                <c:pt idx="4093">
                  <c:v>29.852355560334701</c:v>
                </c:pt>
                <c:pt idx="4094">
                  <c:v>29.852418216772399</c:v>
                </c:pt>
                <c:pt idx="4095">
                  <c:v>29.8524812098266</c:v>
                </c:pt>
                <c:pt idx="4096">
                  <c:v>29.852544493836898</c:v>
                </c:pt>
                <c:pt idx="4097">
                  <c:v>29.8526080030482</c:v>
                </c:pt>
                <c:pt idx="4098">
                  <c:v>29.8526716803248</c:v>
                </c:pt>
                <c:pt idx="4099">
                  <c:v>29.852735469785799</c:v>
                </c:pt>
                <c:pt idx="4100">
                  <c:v>29.852799302676601</c:v>
                </c:pt>
                <c:pt idx="4101">
                  <c:v>29.8528631236961</c:v>
                </c:pt>
                <c:pt idx="4102">
                  <c:v>29.8529268641642</c:v>
                </c:pt>
                <c:pt idx="4103">
                  <c:v>29.852990468324499</c:v>
                </c:pt>
                <c:pt idx="4104">
                  <c:v>29.853053869874898</c:v>
                </c:pt>
                <c:pt idx="4105">
                  <c:v>29.853116998525898</c:v>
                </c:pt>
                <c:pt idx="4106">
                  <c:v>29.8531797938446</c:v>
                </c:pt>
                <c:pt idx="4107">
                  <c:v>29.853242179693702</c:v>
                </c:pt>
                <c:pt idx="4108">
                  <c:v>29.853304097797501</c:v>
                </c:pt>
                <c:pt idx="4109">
                  <c:v>29.853365473357702</c:v>
                </c:pt>
                <c:pt idx="4110">
                  <c:v>29.853426237095601</c:v>
                </c:pt>
                <c:pt idx="4111">
                  <c:v>29.8534863239171</c:v>
                </c:pt>
                <c:pt idx="4112">
                  <c:v>29.853545660204901</c:v>
                </c:pt>
                <c:pt idx="4113">
                  <c:v>29.853604172298201</c:v>
                </c:pt>
                <c:pt idx="4114">
                  <c:v>29.853661798762101</c:v>
                </c:pt>
                <c:pt idx="4115">
                  <c:v>29.8537184666109</c:v>
                </c:pt>
                <c:pt idx="4116">
                  <c:v>29.853774101899202</c:v>
                </c:pt>
                <c:pt idx="4117">
                  <c:v>29.853828632111298</c:v>
                </c:pt>
                <c:pt idx="4118">
                  <c:v>29.8538819925331</c:v>
                </c:pt>
                <c:pt idx="4119">
                  <c:v>29.853934106435801</c:v>
                </c:pt>
                <c:pt idx="4120">
                  <c:v>29.853984910945599</c:v>
                </c:pt>
                <c:pt idx="4121">
                  <c:v>29.8540343368816</c:v>
                </c:pt>
                <c:pt idx="4122">
                  <c:v>29.854082305041299</c:v>
                </c:pt>
                <c:pt idx="4123">
                  <c:v>29.854128756545599</c:v>
                </c:pt>
                <c:pt idx="4124">
                  <c:v>29.854173620752999</c:v>
                </c:pt>
                <c:pt idx="4125">
                  <c:v>29.854216828976501</c:v>
                </c:pt>
                <c:pt idx="4126">
                  <c:v>29.8542583038587</c:v>
                </c:pt>
                <c:pt idx="4127">
                  <c:v>29.854298004350099</c:v>
                </c:pt>
                <c:pt idx="4128">
                  <c:v>29.854335852920801</c:v>
                </c:pt>
                <c:pt idx="4129">
                  <c:v>29.854371777858301</c:v>
                </c:pt>
                <c:pt idx="4130">
                  <c:v>29.854405724370199</c:v>
                </c:pt>
                <c:pt idx="4131">
                  <c:v>29.854437619391199</c:v>
                </c:pt>
                <c:pt idx="4132">
                  <c:v>29.854467410195099</c:v>
                </c:pt>
                <c:pt idx="4133">
                  <c:v>29.854495032419599</c:v>
                </c:pt>
                <c:pt idx="4134">
                  <c:v>29.854520433057001</c:v>
                </c:pt>
                <c:pt idx="4135">
                  <c:v>29.8545435523036</c:v>
                </c:pt>
                <c:pt idx="4136">
                  <c:v>29.854564336788499</c:v>
                </c:pt>
                <c:pt idx="4137">
                  <c:v>29.8545827263526</c:v>
                </c:pt>
                <c:pt idx="4138">
                  <c:v>29.854598675152999</c:v>
                </c:pt>
                <c:pt idx="4139">
                  <c:v>29.854612125978299</c:v>
                </c:pt>
                <c:pt idx="4140">
                  <c:v>29.854623031886099</c:v>
                </c:pt>
                <c:pt idx="4141">
                  <c:v>29.854631339806101</c:v>
                </c:pt>
                <c:pt idx="4142">
                  <c:v>29.854637004812201</c:v>
                </c:pt>
                <c:pt idx="4143">
                  <c:v>29.854639983283601</c:v>
                </c:pt>
                <c:pt idx="4144">
                  <c:v>29.854640237044599</c:v>
                </c:pt>
                <c:pt idx="4145">
                  <c:v>29.854637717482401</c:v>
                </c:pt>
                <c:pt idx="4146">
                  <c:v>29.854632387322798</c:v>
                </c:pt>
                <c:pt idx="4147">
                  <c:v>29.854624204088701</c:v>
                </c:pt>
                <c:pt idx="4148">
                  <c:v>29.8546131428173</c:v>
                </c:pt>
                <c:pt idx="4149">
                  <c:v>29.854599176026198</c:v>
                </c:pt>
                <c:pt idx="4150">
                  <c:v>29.8545822498061</c:v>
                </c:pt>
                <c:pt idx="4151">
                  <c:v>29.854562352751199</c:v>
                </c:pt>
                <c:pt idx="4152">
                  <c:v>29.854539459519302</c:v>
                </c:pt>
                <c:pt idx="4153">
                  <c:v>29.854513529363501</c:v>
                </c:pt>
                <c:pt idx="4154">
                  <c:v>29.8544845524175</c:v>
                </c:pt>
                <c:pt idx="4155">
                  <c:v>29.854452505627901</c:v>
                </c:pt>
                <c:pt idx="4156">
                  <c:v>29.8544173664338</c:v>
                </c:pt>
                <c:pt idx="4157">
                  <c:v>29.854379124162001</c:v>
                </c:pt>
                <c:pt idx="4158">
                  <c:v>29.854337759671399</c:v>
                </c:pt>
                <c:pt idx="4159">
                  <c:v>29.854293264796802</c:v>
                </c:pt>
                <c:pt idx="4160">
                  <c:v>29.854245628521401</c:v>
                </c:pt>
                <c:pt idx="4161">
                  <c:v>29.854194840636701</c:v>
                </c:pt>
                <c:pt idx="4162">
                  <c:v>29.854140904822</c:v>
                </c:pt>
                <c:pt idx="4163">
                  <c:v>29.8540838009007</c:v>
                </c:pt>
                <c:pt idx="4164">
                  <c:v>29.8540235445323</c:v>
                </c:pt>
                <c:pt idx="4165">
                  <c:v>29.853960129516601</c:v>
                </c:pt>
                <c:pt idx="4166">
                  <c:v>29.853893559854999</c:v>
                </c:pt>
                <c:pt idx="4167">
                  <c:v>29.853823845952299</c:v>
                </c:pt>
                <c:pt idx="4168">
                  <c:v>29.853750986200801</c:v>
                </c:pt>
                <c:pt idx="4169">
                  <c:v>29.853674998239999</c:v>
                </c:pt>
                <c:pt idx="4170">
                  <c:v>29.853595888666199</c:v>
                </c:pt>
                <c:pt idx="4171">
                  <c:v>29.853513672902299</c:v>
                </c:pt>
                <c:pt idx="4172">
                  <c:v>29.853428365952698</c:v>
                </c:pt>
                <c:pt idx="4173">
                  <c:v>29.8533399892708</c:v>
                </c:pt>
                <c:pt idx="4174">
                  <c:v>29.853248562448499</c:v>
                </c:pt>
                <c:pt idx="4175">
                  <c:v>29.853154106728699</c:v>
                </c:pt>
                <c:pt idx="4176">
                  <c:v>29.853056643305699</c:v>
                </c:pt>
                <c:pt idx="4177">
                  <c:v>29.852956203595401</c:v>
                </c:pt>
                <c:pt idx="4178">
                  <c:v>29.852852817267699</c:v>
                </c:pt>
                <c:pt idx="4179">
                  <c:v>29.852746508336601</c:v>
                </c:pt>
                <c:pt idx="4180">
                  <c:v>29.852637306878901</c:v>
                </c:pt>
                <c:pt idx="4181">
                  <c:v>29.852525255850001</c:v>
                </c:pt>
                <c:pt idx="4182">
                  <c:v>29.8524103829909</c:v>
                </c:pt>
                <c:pt idx="4183">
                  <c:v>29.852292728332198</c:v>
                </c:pt>
                <c:pt idx="4184">
                  <c:v>29.852172326506899</c:v>
                </c:pt>
                <c:pt idx="4185">
                  <c:v>29.852049217850698</c:v>
                </c:pt>
                <c:pt idx="4186">
                  <c:v>29.851923449670501</c:v>
                </c:pt>
                <c:pt idx="4187">
                  <c:v>29.851795059936101</c:v>
                </c:pt>
                <c:pt idx="4188">
                  <c:v>29.851664099082299</c:v>
                </c:pt>
                <c:pt idx="4189">
                  <c:v>29.8515306116213</c:v>
                </c:pt>
                <c:pt idx="4190">
                  <c:v>29.851394644648298</c:v>
                </c:pt>
                <c:pt idx="4191">
                  <c:v>29.8512562467055</c:v>
                </c:pt>
                <c:pt idx="4192">
                  <c:v>29.851115464988698</c:v>
                </c:pt>
                <c:pt idx="4193">
                  <c:v>29.850972362430699</c:v>
                </c:pt>
                <c:pt idx="4194">
                  <c:v>29.850826983839301</c:v>
                </c:pt>
                <c:pt idx="4195">
                  <c:v>29.850679385704201</c:v>
                </c:pt>
                <c:pt idx="4196">
                  <c:v>29.850529618407201</c:v>
                </c:pt>
                <c:pt idx="4197">
                  <c:v>29.850377741009702</c:v>
                </c:pt>
                <c:pt idx="4198">
                  <c:v>29.850223811352301</c:v>
                </c:pt>
                <c:pt idx="4199">
                  <c:v>29.850067888094099</c:v>
                </c:pt>
                <c:pt idx="4200">
                  <c:v>29.849910025309999</c:v>
                </c:pt>
                <c:pt idx="4201">
                  <c:v>29.849750290491802</c:v>
                </c:pt>
                <c:pt idx="4202">
                  <c:v>29.849588742673902</c:v>
                </c:pt>
                <c:pt idx="4203">
                  <c:v>29.849425439732499</c:v>
                </c:pt>
                <c:pt idx="4204">
                  <c:v>29.849260449209101</c:v>
                </c:pt>
                <c:pt idx="4205">
                  <c:v>29.8490938326273</c:v>
                </c:pt>
                <c:pt idx="4206">
                  <c:v>29.848925650839799</c:v>
                </c:pt>
                <c:pt idx="4207">
                  <c:v>29.848755968298601</c:v>
                </c:pt>
                <c:pt idx="4208">
                  <c:v>29.848584855194598</c:v>
                </c:pt>
                <c:pt idx="4209">
                  <c:v>29.8484123674255</c:v>
                </c:pt>
                <c:pt idx="4210">
                  <c:v>29.848238581673101</c:v>
                </c:pt>
                <c:pt idx="4211">
                  <c:v>29.848063566548799</c:v>
                </c:pt>
                <c:pt idx="4212">
                  <c:v>29.847887377166799</c:v>
                </c:pt>
                <c:pt idx="4213">
                  <c:v>29.847710084046</c:v>
                </c:pt>
                <c:pt idx="4214">
                  <c:v>29.847531754469401</c:v>
                </c:pt>
                <c:pt idx="4215">
                  <c:v>29.847352458696999</c:v>
                </c:pt>
                <c:pt idx="4216">
                  <c:v>29.847172258086299</c:v>
                </c:pt>
                <c:pt idx="4217">
                  <c:v>29.846991229397499</c:v>
                </c:pt>
                <c:pt idx="4218">
                  <c:v>29.846809433775199</c:v>
                </c:pt>
                <c:pt idx="4219">
                  <c:v>29.846626941298201</c:v>
                </c:pt>
                <c:pt idx="4220">
                  <c:v>29.846443821202801</c:v>
                </c:pt>
                <c:pt idx="4221">
                  <c:v>29.846260132353098</c:v>
                </c:pt>
                <c:pt idx="4222">
                  <c:v>29.846075943670598</c:v>
                </c:pt>
                <c:pt idx="4223">
                  <c:v>29.8458913302306</c:v>
                </c:pt>
                <c:pt idx="4224">
                  <c:v>29.8457063604036</c:v>
                </c:pt>
                <c:pt idx="4225">
                  <c:v>29.845521104386901</c:v>
                </c:pt>
                <c:pt idx="4226">
                  <c:v>29.845335626842601</c:v>
                </c:pt>
                <c:pt idx="4227">
                  <c:v>29.845149999353701</c:v>
                </c:pt>
                <c:pt idx="4228">
                  <c:v>29.844964283174601</c:v>
                </c:pt>
                <c:pt idx="4229">
                  <c:v>29.844778553118399</c:v>
                </c:pt>
                <c:pt idx="4230">
                  <c:v>29.8445928639978</c:v>
                </c:pt>
                <c:pt idx="4231">
                  <c:v>29.8444072830926</c:v>
                </c:pt>
                <c:pt idx="4232">
                  <c:v>29.844221884317498</c:v>
                </c:pt>
                <c:pt idx="4233">
                  <c:v>29.8440367348175</c:v>
                </c:pt>
                <c:pt idx="4234">
                  <c:v>29.843851893114302</c:v>
                </c:pt>
                <c:pt idx="4235">
                  <c:v>29.8436674308807</c:v>
                </c:pt>
                <c:pt idx="4236">
                  <c:v>29.8434834113711</c:v>
                </c:pt>
                <c:pt idx="4237">
                  <c:v>29.843299901329701</c:v>
                </c:pt>
                <c:pt idx="4238">
                  <c:v>29.843116962947299</c:v>
                </c:pt>
                <c:pt idx="4239">
                  <c:v>29.842934657342699</c:v>
                </c:pt>
                <c:pt idx="4240">
                  <c:v>29.842753054315899</c:v>
                </c:pt>
                <c:pt idx="4241">
                  <c:v>29.842572215292101</c:v>
                </c:pt>
                <c:pt idx="4242">
                  <c:v>29.8423922032425</c:v>
                </c:pt>
                <c:pt idx="4243">
                  <c:v>29.842213079788198</c:v>
                </c:pt>
                <c:pt idx="4244">
                  <c:v>29.842034906776501</c:v>
                </c:pt>
                <c:pt idx="4245">
                  <c:v>29.841857746712101</c:v>
                </c:pt>
                <c:pt idx="4246">
                  <c:v>29.841681659900399</c:v>
                </c:pt>
                <c:pt idx="4247">
                  <c:v>29.8415067079181</c:v>
                </c:pt>
                <c:pt idx="4248">
                  <c:v>29.8413329508838</c:v>
                </c:pt>
                <c:pt idx="4249">
                  <c:v>29.841160448450001</c:v>
                </c:pt>
                <c:pt idx="4250">
                  <c:v>29.840989260059299</c:v>
                </c:pt>
                <c:pt idx="4251">
                  <c:v>29.840819444514</c:v>
                </c:pt>
                <c:pt idx="4252">
                  <c:v>29.840651061235299</c:v>
                </c:pt>
                <c:pt idx="4253">
                  <c:v>29.8404841665708</c:v>
                </c:pt>
                <c:pt idx="4254">
                  <c:v>29.840318818939199</c:v>
                </c:pt>
                <c:pt idx="4255">
                  <c:v>29.8401550775699</c:v>
                </c:pt>
                <c:pt idx="4256">
                  <c:v>29.839992993871501</c:v>
                </c:pt>
                <c:pt idx="4257">
                  <c:v>29.8398326249301</c:v>
                </c:pt>
                <c:pt idx="4258">
                  <c:v>29.839674023839699</c:v>
                </c:pt>
                <c:pt idx="4259">
                  <c:v>29.839517253372101</c:v>
                </c:pt>
                <c:pt idx="4260">
                  <c:v>29.839362366810999</c:v>
                </c:pt>
                <c:pt idx="4261">
                  <c:v>29.839209413615201</c:v>
                </c:pt>
                <c:pt idx="4262">
                  <c:v>29.839058448927101</c:v>
                </c:pt>
                <c:pt idx="4263">
                  <c:v>29.838909526132898</c:v>
                </c:pt>
                <c:pt idx="4264">
                  <c:v>29.838762698415898</c:v>
                </c:pt>
                <c:pt idx="4265">
                  <c:v>29.838618020544299</c:v>
                </c:pt>
                <c:pt idx="4266">
                  <c:v>29.838475537872299</c:v>
                </c:pt>
                <c:pt idx="4267">
                  <c:v>29.838335304073102</c:v>
                </c:pt>
                <c:pt idx="4268">
                  <c:v>29.838197370161001</c:v>
                </c:pt>
                <c:pt idx="4269">
                  <c:v>29.8380617859866</c:v>
                </c:pt>
                <c:pt idx="4270">
                  <c:v>29.837928601788899</c:v>
                </c:pt>
                <c:pt idx="4271">
                  <c:v>29.8377978668507</c:v>
                </c:pt>
                <c:pt idx="4272">
                  <c:v>29.837669629033101</c:v>
                </c:pt>
                <c:pt idx="4273">
                  <c:v>29.8375439365632</c:v>
                </c:pt>
                <c:pt idx="4274">
                  <c:v>29.837420833359801</c:v>
                </c:pt>
                <c:pt idx="4275">
                  <c:v>29.837300372666402</c:v>
                </c:pt>
                <c:pt idx="4276">
                  <c:v>29.837182599084901</c:v>
                </c:pt>
                <c:pt idx="4277">
                  <c:v>29.837067561702401</c:v>
                </c:pt>
                <c:pt idx="4278">
                  <c:v>29.836955299489901</c:v>
                </c:pt>
                <c:pt idx="4279">
                  <c:v>29.836845859409099</c:v>
                </c:pt>
                <c:pt idx="4280">
                  <c:v>29.836739281459099</c:v>
                </c:pt>
                <c:pt idx="4281">
                  <c:v>29.836635616538199</c:v>
                </c:pt>
                <c:pt idx="4282">
                  <c:v>29.836534905672501</c:v>
                </c:pt>
                <c:pt idx="4283">
                  <c:v>29.836437188743901</c:v>
                </c:pt>
                <c:pt idx="4284">
                  <c:v>29.836342511989901</c:v>
                </c:pt>
                <c:pt idx="4285">
                  <c:v>29.836250911375</c:v>
                </c:pt>
                <c:pt idx="4286">
                  <c:v>29.836162431003</c:v>
                </c:pt>
                <c:pt idx="4287">
                  <c:v>29.836077109960399</c:v>
                </c:pt>
                <c:pt idx="4288">
                  <c:v>29.835994987436099</c:v>
                </c:pt>
                <c:pt idx="4289">
                  <c:v>29.835916100983798</c:v>
                </c:pt>
                <c:pt idx="4290">
                  <c:v>29.835840487360699</c:v>
                </c:pt>
                <c:pt idx="4291">
                  <c:v>29.835768187993601</c:v>
                </c:pt>
                <c:pt idx="4292">
                  <c:v>29.8356992380698</c:v>
                </c:pt>
                <c:pt idx="4293">
                  <c:v>29.8356336656711</c:v>
                </c:pt>
                <c:pt idx="4294">
                  <c:v>29.835571511642801</c:v>
                </c:pt>
                <c:pt idx="4295">
                  <c:v>29.835512809282299</c:v>
                </c:pt>
                <c:pt idx="4296">
                  <c:v>29.835457593525799</c:v>
                </c:pt>
                <c:pt idx="4297">
                  <c:v>29.835405892783601</c:v>
                </c:pt>
                <c:pt idx="4298">
                  <c:v>29.835357735131499</c:v>
                </c:pt>
                <c:pt idx="4299">
                  <c:v>29.835313155657499</c:v>
                </c:pt>
                <c:pt idx="4300">
                  <c:v>29.835272186869702</c:v>
                </c:pt>
                <c:pt idx="4301">
                  <c:v>29.835234855618999</c:v>
                </c:pt>
                <c:pt idx="4302">
                  <c:v>29.835201189078401</c:v>
                </c:pt>
                <c:pt idx="4303">
                  <c:v>29.835171211871899</c:v>
                </c:pt>
                <c:pt idx="4304">
                  <c:v>29.835144949102499</c:v>
                </c:pt>
                <c:pt idx="4305">
                  <c:v>29.835122427297701</c:v>
                </c:pt>
                <c:pt idx="4306">
                  <c:v>29.8351036693876</c:v>
                </c:pt>
                <c:pt idx="4307">
                  <c:v>29.8350886976536</c:v>
                </c:pt>
                <c:pt idx="4308">
                  <c:v>29.835077532878898</c:v>
                </c:pt>
                <c:pt idx="4309">
                  <c:v>29.835070190060101</c:v>
                </c:pt>
                <c:pt idx="4310">
                  <c:v>29.8350667022134</c:v>
                </c:pt>
                <c:pt idx="4311">
                  <c:v>29.8350670774382</c:v>
                </c:pt>
                <c:pt idx="4312">
                  <c:v>29.835071329381201</c:v>
                </c:pt>
                <c:pt idx="4313">
                  <c:v>29.8350794749648</c:v>
                </c:pt>
                <c:pt idx="4314">
                  <c:v>29.8350915303267</c:v>
                </c:pt>
                <c:pt idx="4315">
                  <c:v>29.8351075050719</c:v>
                </c:pt>
                <c:pt idx="4316">
                  <c:v>29.835127414209399</c:v>
                </c:pt>
                <c:pt idx="4317">
                  <c:v>29.8351512663283</c:v>
                </c:pt>
                <c:pt idx="4318">
                  <c:v>29.835179063466001</c:v>
                </c:pt>
                <c:pt idx="4319">
                  <c:v>29.835210822804601</c:v>
                </c:pt>
                <c:pt idx="4320">
                  <c:v>29.835246546672199</c:v>
                </c:pt>
                <c:pt idx="4321">
                  <c:v>29.835286238618998</c:v>
                </c:pt>
                <c:pt idx="4322">
                  <c:v>29.835329899322101</c:v>
                </c:pt>
                <c:pt idx="4323">
                  <c:v>29.8353775245759</c:v>
                </c:pt>
                <c:pt idx="4324">
                  <c:v>29.835429121092002</c:v>
                </c:pt>
                <c:pt idx="4325">
                  <c:v>29.835484692745499</c:v>
                </c:pt>
                <c:pt idx="4326">
                  <c:v>29.8355442274209</c:v>
                </c:pt>
                <c:pt idx="4327">
                  <c:v>29.835607729016701</c:v>
                </c:pt>
                <c:pt idx="4328">
                  <c:v>29.835675184676798</c:v>
                </c:pt>
                <c:pt idx="4329">
                  <c:v>29.835746582219599</c:v>
                </c:pt>
                <c:pt idx="4330">
                  <c:v>29.8358219183777</c:v>
                </c:pt>
                <c:pt idx="4331">
                  <c:v>29.835901185049298</c:v>
                </c:pt>
                <c:pt idx="4332">
                  <c:v>29.835984354666401</c:v>
                </c:pt>
                <c:pt idx="4333">
                  <c:v>29.836071424164199</c:v>
                </c:pt>
                <c:pt idx="4334">
                  <c:v>29.836162370940801</c:v>
                </c:pt>
                <c:pt idx="4335">
                  <c:v>29.836257175140702</c:v>
                </c:pt>
                <c:pt idx="4336">
                  <c:v>29.836355823204102</c:v>
                </c:pt>
                <c:pt idx="4337">
                  <c:v>29.836458292799701</c:v>
                </c:pt>
                <c:pt idx="4338">
                  <c:v>29.8365645549422</c:v>
                </c:pt>
                <c:pt idx="4339">
                  <c:v>29.8366745976796</c:v>
                </c:pt>
                <c:pt idx="4340">
                  <c:v>29.836788378238701</c:v>
                </c:pt>
                <c:pt idx="4341">
                  <c:v>29.836905882804199</c:v>
                </c:pt>
                <c:pt idx="4342">
                  <c:v>29.837027069449</c:v>
                </c:pt>
                <c:pt idx="4343">
                  <c:v>29.837151909711501</c:v>
                </c:pt>
                <c:pt idx="4344">
                  <c:v>29.837280371709198</c:v>
                </c:pt>
                <c:pt idx="4345">
                  <c:v>29.837412418162501</c:v>
                </c:pt>
                <c:pt idx="4346">
                  <c:v>29.837548014099401</c:v>
                </c:pt>
                <c:pt idx="4347">
                  <c:v>29.837687127872499</c:v>
                </c:pt>
                <c:pt idx="4348">
                  <c:v>29.837829708362101</c:v>
                </c:pt>
                <c:pt idx="4349">
                  <c:v>29.8379757161029</c:v>
                </c:pt>
                <c:pt idx="4350">
                  <c:v>29.838125111059199</c:v>
                </c:pt>
                <c:pt idx="4351">
                  <c:v>29.8382778470421</c:v>
                </c:pt>
                <c:pt idx="4352">
                  <c:v>29.838433876982101</c:v>
                </c:pt>
                <c:pt idx="4353">
                  <c:v>29.8385931529569</c:v>
                </c:pt>
                <c:pt idx="4354">
                  <c:v>29.8387556257392</c:v>
                </c:pt>
                <c:pt idx="4355">
                  <c:v>29.838921245243402</c:v>
                </c:pt>
                <c:pt idx="4356">
                  <c:v>29.8390899565218</c:v>
                </c:pt>
                <c:pt idx="4357">
                  <c:v>29.839261702434801</c:v>
                </c:pt>
                <c:pt idx="4358">
                  <c:v>29.8394364403905</c:v>
                </c:pt>
                <c:pt idx="4359">
                  <c:v>29.839614102873</c:v>
                </c:pt>
                <c:pt idx="4360">
                  <c:v>29.8397946420118</c:v>
                </c:pt>
                <c:pt idx="4361">
                  <c:v>29.839977998881999</c:v>
                </c:pt>
                <c:pt idx="4362">
                  <c:v>29.840164102341301</c:v>
                </c:pt>
                <c:pt idx="4363">
                  <c:v>29.8403528911502</c:v>
                </c:pt>
                <c:pt idx="4364">
                  <c:v>29.840544309126798</c:v>
                </c:pt>
                <c:pt idx="4365">
                  <c:v>29.840738294134901</c:v>
                </c:pt>
                <c:pt idx="4366">
                  <c:v>29.840934778524701</c:v>
                </c:pt>
                <c:pt idx="4367">
                  <c:v>29.841133698282</c:v>
                </c:pt>
                <c:pt idx="4368">
                  <c:v>29.841334972518901</c:v>
                </c:pt>
                <c:pt idx="4369">
                  <c:v>29.841538551711601</c:v>
                </c:pt>
                <c:pt idx="4370">
                  <c:v>29.841744365050399</c:v>
                </c:pt>
                <c:pt idx="4371">
                  <c:v>29.841952326745702</c:v>
                </c:pt>
                <c:pt idx="4372">
                  <c:v>29.842162384458</c:v>
                </c:pt>
                <c:pt idx="4373">
                  <c:v>29.842374463012</c:v>
                </c:pt>
                <c:pt idx="4374">
                  <c:v>29.842588479567301</c:v>
                </c:pt>
                <c:pt idx="4375">
                  <c:v>29.8428043753708</c:v>
                </c:pt>
                <c:pt idx="4376">
                  <c:v>29.843022082080399</c:v>
                </c:pt>
                <c:pt idx="4377">
                  <c:v>29.843241513270002</c:v>
                </c:pt>
                <c:pt idx="4378">
                  <c:v>29.843462602577201</c:v>
                </c:pt>
                <c:pt idx="4379">
                  <c:v>29.8436852677637</c:v>
                </c:pt>
                <c:pt idx="4380">
                  <c:v>29.843909441893199</c:v>
                </c:pt>
                <c:pt idx="4381">
                  <c:v>29.8441350491448</c:v>
                </c:pt>
                <c:pt idx="4382">
                  <c:v>29.844362015583499</c:v>
                </c:pt>
                <c:pt idx="4383">
                  <c:v>29.8445902660816</c:v>
                </c:pt>
                <c:pt idx="4384">
                  <c:v>29.844819722229602</c:v>
                </c:pt>
                <c:pt idx="4385">
                  <c:v>29.8450503146207</c:v>
                </c:pt>
                <c:pt idx="4386">
                  <c:v>29.845281969713302</c:v>
                </c:pt>
                <c:pt idx="4387">
                  <c:v>29.845514605222</c:v>
                </c:pt>
                <c:pt idx="4388">
                  <c:v>29.845748155509199</c:v>
                </c:pt>
                <c:pt idx="4389">
                  <c:v>29.845982542890901</c:v>
                </c:pt>
                <c:pt idx="4390">
                  <c:v>29.846217696591001</c:v>
                </c:pt>
                <c:pt idx="4391">
                  <c:v>29.846453542686799</c:v>
                </c:pt>
                <c:pt idx="4392">
                  <c:v>29.846690004012501</c:v>
                </c:pt>
                <c:pt idx="4393">
                  <c:v>29.846927002951102</c:v>
                </c:pt>
                <c:pt idx="4394">
                  <c:v>29.847164481117002</c:v>
                </c:pt>
                <c:pt idx="4395">
                  <c:v>29.847402352469199</c:v>
                </c:pt>
                <c:pt idx="4396">
                  <c:v>29.847640566164699</c:v>
                </c:pt>
                <c:pt idx="4397">
                  <c:v>29.8478790448466</c:v>
                </c:pt>
                <c:pt idx="4398">
                  <c:v>29.848117708960501</c:v>
                </c:pt>
                <c:pt idx="4399">
                  <c:v>29.848356504142199</c:v>
                </c:pt>
                <c:pt idx="4400">
                  <c:v>29.8485953693237</c:v>
                </c:pt>
                <c:pt idx="4401">
                  <c:v>29.8488342203852</c:v>
                </c:pt>
                <c:pt idx="4402">
                  <c:v>29.8490729997019</c:v>
                </c:pt>
                <c:pt idx="4403">
                  <c:v>29.8493116523099</c:v>
                </c:pt>
                <c:pt idx="4404">
                  <c:v>29.849550103563701</c:v>
                </c:pt>
                <c:pt idx="4405">
                  <c:v>29.849788293336299</c:v>
                </c:pt>
                <c:pt idx="4406">
                  <c:v>29.850026169420499</c:v>
                </c:pt>
                <c:pt idx="4407">
                  <c:v>29.850263672057402</c:v>
                </c:pt>
                <c:pt idx="4408">
                  <c:v>29.850500741285199</c:v>
                </c:pt>
                <c:pt idx="4409">
                  <c:v>29.8507373159472</c:v>
                </c:pt>
                <c:pt idx="4410">
                  <c:v>29.850973344195001</c:v>
                </c:pt>
                <c:pt idx="4411">
                  <c:v>29.851208770386499</c:v>
                </c:pt>
                <c:pt idx="4412">
                  <c:v>29.851443549081701</c:v>
                </c:pt>
                <c:pt idx="4413">
                  <c:v>29.851677625018102</c:v>
                </c:pt>
                <c:pt idx="4414">
                  <c:v>29.851910955714398</c:v>
                </c:pt>
                <c:pt idx="4415">
                  <c:v>29.8521434860357</c:v>
                </c:pt>
                <c:pt idx="4416">
                  <c:v>29.8523751768792</c:v>
                </c:pt>
                <c:pt idx="4417">
                  <c:v>29.852605983699998</c:v>
                </c:pt>
                <c:pt idx="4418">
                  <c:v>29.852835864636901</c:v>
                </c:pt>
                <c:pt idx="4419">
                  <c:v>29.853064786363099</c:v>
                </c:pt>
                <c:pt idx="4420">
                  <c:v>29.8532927028625</c:v>
                </c:pt>
                <c:pt idx="4421">
                  <c:v>29.8535195784103</c:v>
                </c:pt>
                <c:pt idx="4422">
                  <c:v>29.853745378226701</c:v>
                </c:pt>
                <c:pt idx="4423">
                  <c:v>29.853970070116599</c:v>
                </c:pt>
                <c:pt idx="4424">
                  <c:v>29.8541936192068</c:v>
                </c:pt>
                <c:pt idx="4425">
                  <c:v>29.854416002381999</c:v>
                </c:pt>
                <c:pt idx="4426">
                  <c:v>29.854637193434201</c:v>
                </c:pt>
                <c:pt idx="4427">
                  <c:v>29.854857157990502</c:v>
                </c:pt>
                <c:pt idx="4428">
                  <c:v>29.855075879240601</c:v>
                </c:pt>
                <c:pt idx="4429">
                  <c:v>29.855293334445101</c:v>
                </c:pt>
                <c:pt idx="4430">
                  <c:v>29.855509506224699</c:v>
                </c:pt>
                <c:pt idx="4431">
                  <c:v>29.8557243712158</c:v>
                </c:pt>
                <c:pt idx="4432">
                  <c:v>29.8559379194425</c:v>
                </c:pt>
                <c:pt idx="4433">
                  <c:v>29.856150131414701</c:v>
                </c:pt>
                <c:pt idx="4434">
                  <c:v>29.856360989143099</c:v>
                </c:pt>
                <c:pt idx="4435">
                  <c:v>29.856570489235601</c:v>
                </c:pt>
                <c:pt idx="4436">
                  <c:v>29.8567786267967</c:v>
                </c:pt>
                <c:pt idx="4437">
                  <c:v>29.856985392814501</c:v>
                </c:pt>
                <c:pt idx="4438">
                  <c:v>29.8571907831641</c:v>
                </c:pt>
                <c:pt idx="4439">
                  <c:v>29.8573947845282</c:v>
                </c:pt>
                <c:pt idx="4440">
                  <c:v>29.857597405116898</c:v>
                </c:pt>
                <c:pt idx="4441">
                  <c:v>29.857798640353298</c:v>
                </c:pt>
                <c:pt idx="4442">
                  <c:v>29.857998499741999</c:v>
                </c:pt>
                <c:pt idx="4443">
                  <c:v>29.8581969867463</c:v>
                </c:pt>
                <c:pt idx="4444">
                  <c:v>29.8583941010783</c:v>
                </c:pt>
                <c:pt idx="4445">
                  <c:v>29.8585898418686</c:v>
                </c:pt>
                <c:pt idx="4446">
                  <c:v>29.858784234416699</c:v>
                </c:pt>
                <c:pt idx="4447">
                  <c:v>29.8589772806959</c:v>
                </c:pt>
                <c:pt idx="4448">
                  <c:v>29.859168995480001</c:v>
                </c:pt>
                <c:pt idx="4449">
                  <c:v>29.859359390796001</c:v>
                </c:pt>
                <c:pt idx="4450">
                  <c:v>29.859548483793098</c:v>
                </c:pt>
                <c:pt idx="4451">
                  <c:v>29.8597362944442</c:v>
                </c:pt>
                <c:pt idx="4452">
                  <c:v>29.859922831921999</c:v>
                </c:pt>
                <c:pt idx="4453">
                  <c:v>29.860108126103398</c:v>
                </c:pt>
                <c:pt idx="4454">
                  <c:v>29.860292183254501</c:v>
                </c:pt>
                <c:pt idx="4455">
                  <c:v>29.860475031191601</c:v>
                </c:pt>
                <c:pt idx="4456">
                  <c:v>29.860656695644199</c:v>
                </c:pt>
                <c:pt idx="4457">
                  <c:v>29.8608372001205</c:v>
                </c:pt>
                <c:pt idx="4458">
                  <c:v>29.861016578080601</c:v>
                </c:pt>
                <c:pt idx="4459">
                  <c:v>29.861194841955701</c:v>
                </c:pt>
                <c:pt idx="4460">
                  <c:v>29.861372036235501</c:v>
                </c:pt>
                <c:pt idx="4461">
                  <c:v>29.861548177848899</c:v>
                </c:pt>
                <c:pt idx="4462">
                  <c:v>29.8617233008226</c:v>
                </c:pt>
                <c:pt idx="4463">
                  <c:v>29.861897434318202</c:v>
                </c:pt>
                <c:pt idx="4464">
                  <c:v>29.862070610647301</c:v>
                </c:pt>
                <c:pt idx="4465">
                  <c:v>29.8622428744921</c:v>
                </c:pt>
                <c:pt idx="4466">
                  <c:v>29.8624142454793</c:v>
                </c:pt>
                <c:pt idx="4467">
                  <c:v>29.862584764570698</c:v>
                </c:pt>
                <c:pt idx="4468">
                  <c:v>29.862754461216401</c:v>
                </c:pt>
                <c:pt idx="4469">
                  <c:v>29.8629233733704</c:v>
                </c:pt>
                <c:pt idx="4470">
                  <c:v>29.863091534116499</c:v>
                </c:pt>
                <c:pt idx="4471">
                  <c:v>29.8632589871862</c:v>
                </c:pt>
                <c:pt idx="4472">
                  <c:v>29.863425769248099</c:v>
                </c:pt>
                <c:pt idx="4473">
                  <c:v>29.863591914596501</c:v>
                </c:pt>
                <c:pt idx="4474">
                  <c:v>29.863757466688501</c:v>
                </c:pt>
                <c:pt idx="4475">
                  <c:v>29.863922466840201</c:v>
                </c:pt>
                <c:pt idx="4476">
                  <c:v>29.864086946718899</c:v>
                </c:pt>
                <c:pt idx="4477">
                  <c:v>29.8642509482478</c:v>
                </c:pt>
                <c:pt idx="4478">
                  <c:v>29.864414502072801</c:v>
                </c:pt>
                <c:pt idx="4479">
                  <c:v>29.8645776680981</c:v>
                </c:pt>
                <c:pt idx="4480">
                  <c:v>29.8647404780939</c:v>
                </c:pt>
                <c:pt idx="4481">
                  <c:v>29.864902965535499</c:v>
                </c:pt>
                <c:pt idx="4482">
                  <c:v>29.865065178949902</c:v>
                </c:pt>
                <c:pt idx="4483">
                  <c:v>29.8652271562725</c:v>
                </c:pt>
                <c:pt idx="4484">
                  <c:v>29.865388933070601</c:v>
                </c:pt>
                <c:pt idx="4485">
                  <c:v>29.865550554501201</c:v>
                </c:pt>
                <c:pt idx="4486">
                  <c:v>29.865712069087898</c:v>
                </c:pt>
                <c:pt idx="4487">
                  <c:v>29.865873502412001</c:v>
                </c:pt>
                <c:pt idx="4488">
                  <c:v>29.8660348974791</c:v>
                </c:pt>
                <c:pt idx="4489">
                  <c:v>29.866196301459802</c:v>
                </c:pt>
                <c:pt idx="4490">
                  <c:v>29.8663577449997</c:v>
                </c:pt>
                <c:pt idx="4491">
                  <c:v>29.866519276056799</c:v>
                </c:pt>
                <c:pt idx="4492">
                  <c:v>29.8666809224956</c:v>
                </c:pt>
                <c:pt idx="4493">
                  <c:v>29.8668427368358</c:v>
                </c:pt>
                <c:pt idx="4494">
                  <c:v>29.867004744908002</c:v>
                </c:pt>
                <c:pt idx="4495">
                  <c:v>29.867166986981498</c:v>
                </c:pt>
                <c:pt idx="4496">
                  <c:v>29.867329512526702</c:v>
                </c:pt>
                <c:pt idx="4497">
                  <c:v>29.867492343667902</c:v>
                </c:pt>
                <c:pt idx="4498">
                  <c:v>29.867655512688899</c:v>
                </c:pt>
                <c:pt idx="4499">
                  <c:v>29.867819066434699</c:v>
                </c:pt>
                <c:pt idx="4500">
                  <c:v>29.8679830388261</c:v>
                </c:pt>
                <c:pt idx="4501">
                  <c:v>29.868147462368199</c:v>
                </c:pt>
                <c:pt idx="4502">
                  <c:v>29.8683123714478</c:v>
                </c:pt>
                <c:pt idx="4503">
                  <c:v>29.868477793339199</c:v>
                </c:pt>
                <c:pt idx="4504">
                  <c:v>29.868643770646798</c:v>
                </c:pt>
                <c:pt idx="4505">
                  <c:v>29.868810334602301</c:v>
                </c:pt>
                <c:pt idx="4506">
                  <c:v>29.868977509766399</c:v>
                </c:pt>
                <c:pt idx="4507">
                  <c:v>29.8691453292132</c:v>
                </c:pt>
                <c:pt idx="4508">
                  <c:v>29.869313819833799</c:v>
                </c:pt>
                <c:pt idx="4509">
                  <c:v>29.869483021175899</c:v>
                </c:pt>
                <c:pt idx="4510">
                  <c:v>29.8696529511402</c:v>
                </c:pt>
                <c:pt idx="4511">
                  <c:v>29.869823634196202</c:v>
                </c:pt>
                <c:pt idx="4512">
                  <c:v>29.8699951073161</c:v>
                </c:pt>
                <c:pt idx="4513">
                  <c:v>29.870167384363601</c:v>
                </c:pt>
                <c:pt idx="4514">
                  <c:v>29.870340503888801</c:v>
                </c:pt>
                <c:pt idx="4515">
                  <c:v>29.870514480196501</c:v>
                </c:pt>
                <c:pt idx="4516">
                  <c:v>29.870689346094601</c:v>
                </c:pt>
                <c:pt idx="4517">
                  <c:v>29.8708651237664</c:v>
                </c:pt>
                <c:pt idx="4518">
                  <c:v>29.871041828995899</c:v>
                </c:pt>
                <c:pt idx="4519">
                  <c:v>29.871219482674199</c:v>
                </c:pt>
                <c:pt idx="4520">
                  <c:v>29.871398113174401</c:v>
                </c:pt>
                <c:pt idx="4521">
                  <c:v>29.871577731760901</c:v>
                </c:pt>
                <c:pt idx="4522">
                  <c:v>29.871758355942902</c:v>
                </c:pt>
                <c:pt idx="4523">
                  <c:v>29.8719400009164</c:v>
                </c:pt>
                <c:pt idx="4524">
                  <c:v>29.872122691392999</c:v>
                </c:pt>
                <c:pt idx="4525">
                  <c:v>29.8723064394921</c:v>
                </c:pt>
                <c:pt idx="4526">
                  <c:v>29.872491263847699</c:v>
                </c:pt>
                <c:pt idx="4527">
                  <c:v>29.8726771771858</c:v>
                </c:pt>
                <c:pt idx="4528">
                  <c:v>29.872864184592601</c:v>
                </c:pt>
                <c:pt idx="4529">
                  <c:v>29.873052310565601</c:v>
                </c:pt>
                <c:pt idx="4530">
                  <c:v>29.873241563031701</c:v>
                </c:pt>
                <c:pt idx="4531">
                  <c:v>29.873431947936002</c:v>
                </c:pt>
                <c:pt idx="4532">
                  <c:v>29.873623480481299</c:v>
                </c:pt>
                <c:pt idx="4533">
                  <c:v>29.873816169672999</c:v>
                </c:pt>
                <c:pt idx="4534">
                  <c:v>29.874010030111201</c:v>
                </c:pt>
                <c:pt idx="4535">
                  <c:v>29.874205052573899</c:v>
                </c:pt>
                <c:pt idx="4536">
                  <c:v>29.874401253884699</c:v>
                </c:pt>
                <c:pt idx="4537">
                  <c:v>29.874598639921199</c:v>
                </c:pt>
                <c:pt idx="4538">
                  <c:v>29.874797217561401</c:v>
                </c:pt>
                <c:pt idx="4539">
                  <c:v>29.874996996435101</c:v>
                </c:pt>
                <c:pt idx="4540">
                  <c:v>29.875197969383201</c:v>
                </c:pt>
                <c:pt idx="4541">
                  <c:v>29.875400141955598</c:v>
                </c:pt>
                <c:pt idx="4542">
                  <c:v>29.875603521388101</c:v>
                </c:pt>
                <c:pt idx="4543">
                  <c:v>29.875808094109999</c:v>
                </c:pt>
                <c:pt idx="4544">
                  <c:v>29.876013878937499</c:v>
                </c:pt>
                <c:pt idx="4545">
                  <c:v>29.876220871478701</c:v>
                </c:pt>
                <c:pt idx="4546">
                  <c:v>29.876429055275501</c:v>
                </c:pt>
                <c:pt idx="4547">
                  <c:v>29.8766384452754</c:v>
                </c:pt>
                <c:pt idx="4548">
                  <c:v>29.876849030489701</c:v>
                </c:pt>
                <c:pt idx="4549">
                  <c:v>29.8770608124902</c:v>
                </c:pt>
                <c:pt idx="4550">
                  <c:v>29.877273789221</c:v>
                </c:pt>
                <c:pt idx="4551">
                  <c:v>29.877487954084</c:v>
                </c:pt>
                <c:pt idx="4552">
                  <c:v>29.877703296469399</c:v>
                </c:pt>
                <c:pt idx="4553">
                  <c:v>29.877919812323</c:v>
                </c:pt>
                <c:pt idx="4554">
                  <c:v>29.878137495762701</c:v>
                </c:pt>
                <c:pt idx="4555">
                  <c:v>29.878356333084</c:v>
                </c:pt>
                <c:pt idx="4556">
                  <c:v>29.878576325421498</c:v>
                </c:pt>
                <c:pt idx="4557">
                  <c:v>29.878797461159198</c:v>
                </c:pt>
                <c:pt idx="4558">
                  <c:v>29.8790197363715</c:v>
                </c:pt>
                <c:pt idx="4559">
                  <c:v>29.879243126483502</c:v>
                </c:pt>
                <c:pt idx="4560">
                  <c:v>29.879467633470799</c:v>
                </c:pt>
                <c:pt idx="4561">
                  <c:v>29.8796932306022</c:v>
                </c:pt>
                <c:pt idx="4562">
                  <c:v>29.879919909973299</c:v>
                </c:pt>
                <c:pt idx="4563">
                  <c:v>29.880147673122199</c:v>
                </c:pt>
                <c:pt idx="4564">
                  <c:v>29.8803764910128</c:v>
                </c:pt>
                <c:pt idx="4565">
                  <c:v>29.8806063446441</c:v>
                </c:pt>
                <c:pt idx="4566">
                  <c:v>29.8808372306857</c:v>
                </c:pt>
                <c:pt idx="4567">
                  <c:v>29.8810691298292</c:v>
                </c:pt>
                <c:pt idx="4568">
                  <c:v>29.8813020240061</c:v>
                </c:pt>
                <c:pt idx="4569">
                  <c:v>29.881535899121801</c:v>
                </c:pt>
                <c:pt idx="4570">
                  <c:v>29.881770730903099</c:v>
                </c:pt>
                <c:pt idx="4571">
                  <c:v>29.882006502054899</c:v>
                </c:pt>
                <c:pt idx="4572">
                  <c:v>29.882243192219999</c:v>
                </c:pt>
                <c:pt idx="4573">
                  <c:v>29.882480785255801</c:v>
                </c:pt>
                <c:pt idx="4574">
                  <c:v>29.882719253450599</c:v>
                </c:pt>
                <c:pt idx="4575">
                  <c:v>29.882958583432799</c:v>
                </c:pt>
                <c:pt idx="4576">
                  <c:v>29.8831987415786</c:v>
                </c:pt>
                <c:pt idx="4577">
                  <c:v>29.8834397079215</c:v>
                </c:pt>
                <c:pt idx="4578">
                  <c:v>29.883681466006902</c:v>
                </c:pt>
                <c:pt idx="4579">
                  <c:v>29.8839239768831</c:v>
                </c:pt>
                <c:pt idx="4580">
                  <c:v>29.8841672270194</c:v>
                </c:pt>
                <c:pt idx="4581">
                  <c:v>29.884411179616599</c:v>
                </c:pt>
                <c:pt idx="4582">
                  <c:v>29.884655810654699</c:v>
                </c:pt>
                <c:pt idx="4583">
                  <c:v>29.884901104815601</c:v>
                </c:pt>
                <c:pt idx="4584">
                  <c:v>29.885147016237099</c:v>
                </c:pt>
                <c:pt idx="4585">
                  <c:v>29.8853935189473</c:v>
                </c:pt>
                <c:pt idx="4586">
                  <c:v>29.885640585368598</c:v>
                </c:pt>
                <c:pt idx="4587">
                  <c:v>29.885888186378899</c:v>
                </c:pt>
                <c:pt idx="4588">
                  <c:v>29.886136289263099</c:v>
                </c:pt>
                <c:pt idx="4589">
                  <c:v>29.886384853155999</c:v>
                </c:pt>
                <c:pt idx="4590">
                  <c:v>29.886633858132502</c:v>
                </c:pt>
                <c:pt idx="4591">
                  <c:v>29.8868832604348</c:v>
                </c:pt>
                <c:pt idx="4592">
                  <c:v>29.887133027286399</c:v>
                </c:pt>
                <c:pt idx="4593">
                  <c:v>29.8873831305701</c:v>
                </c:pt>
                <c:pt idx="4594">
                  <c:v>29.887633524929299</c:v>
                </c:pt>
                <c:pt idx="4595">
                  <c:v>29.887884169436099</c:v>
                </c:pt>
                <c:pt idx="4596">
                  <c:v>29.888135035074001</c:v>
                </c:pt>
                <c:pt idx="4597">
                  <c:v>29.888386081196</c:v>
                </c:pt>
                <c:pt idx="4598">
                  <c:v>29.8886372644589</c:v>
                </c:pt>
                <c:pt idx="4599">
                  <c:v>29.888888544650399</c:v>
                </c:pt>
                <c:pt idx="4600">
                  <c:v>29.889139880970301</c:v>
                </c:pt>
                <c:pt idx="4601">
                  <c:v>29.889391225263299</c:v>
                </c:pt>
                <c:pt idx="4602">
                  <c:v>29.8896425448395</c:v>
                </c:pt>
                <c:pt idx="4603">
                  <c:v>29.889893792390101</c:v>
                </c:pt>
                <c:pt idx="4604">
                  <c:v>29.8901449200808</c:v>
                </c:pt>
                <c:pt idx="4605">
                  <c:v>29.890395884093</c:v>
                </c:pt>
                <c:pt idx="4606">
                  <c:v>29.890646643872</c:v>
                </c:pt>
                <c:pt idx="4607">
                  <c:v>29.8908971434549</c:v>
                </c:pt>
                <c:pt idx="4608">
                  <c:v>29.8911473422922</c:v>
                </c:pt>
                <c:pt idx="4609">
                  <c:v>29.891397184900502</c:v>
                </c:pt>
                <c:pt idx="4610">
                  <c:v>29.891646622070301</c:v>
                </c:pt>
                <c:pt idx="4611">
                  <c:v>29.891895614678798</c:v>
                </c:pt>
                <c:pt idx="4612">
                  <c:v>29.892144101931901</c:v>
                </c:pt>
                <c:pt idx="4613">
                  <c:v>29.892392034008999</c:v>
                </c:pt>
                <c:pt idx="4614">
                  <c:v>29.892639365690201</c:v>
                </c:pt>
                <c:pt idx="4615">
                  <c:v>29.892886033283201</c:v>
                </c:pt>
                <c:pt idx="4616">
                  <c:v>29.893131996450901</c:v>
                </c:pt>
                <c:pt idx="4617">
                  <c:v>29.893377186498899</c:v>
                </c:pt>
                <c:pt idx="4618">
                  <c:v>29.893621553798901</c:v>
                </c:pt>
                <c:pt idx="4619">
                  <c:v>29.893865056395601</c:v>
                </c:pt>
                <c:pt idx="4620">
                  <c:v>29.894107627880199</c:v>
                </c:pt>
                <c:pt idx="4621">
                  <c:v>29.894349210285501</c:v>
                </c:pt>
                <c:pt idx="4622">
                  <c:v>29.894589745430501</c:v>
                </c:pt>
                <c:pt idx="4623">
                  <c:v>29.894829186751501</c:v>
                </c:pt>
                <c:pt idx="4624">
                  <c:v>29.895067461225199</c:v>
                </c:pt>
                <c:pt idx="4625">
                  <c:v>29.895304524124999</c:v>
                </c:pt>
                <c:pt idx="4626">
                  <c:v>29.895540312653502</c:v>
                </c:pt>
                <c:pt idx="4627">
                  <c:v>29.8957747605637</c:v>
                </c:pt>
                <c:pt idx="4628">
                  <c:v>29.896007819405799</c:v>
                </c:pt>
                <c:pt idx="4629">
                  <c:v>29.896239416130499</c:v>
                </c:pt>
                <c:pt idx="4630">
                  <c:v>29.896469504667401</c:v>
                </c:pt>
                <c:pt idx="4631">
                  <c:v>29.896698019119601</c:v>
                </c:pt>
                <c:pt idx="4632">
                  <c:v>29.8969249075808</c:v>
                </c:pt>
                <c:pt idx="4633">
                  <c:v>29.897150098292499</c:v>
                </c:pt>
                <c:pt idx="4634">
                  <c:v>29.897373533025501</c:v>
                </c:pt>
                <c:pt idx="4635">
                  <c:v>29.897595152184</c:v>
                </c:pt>
                <c:pt idx="4636">
                  <c:v>29.897814895208601</c:v>
                </c:pt>
                <c:pt idx="4637">
                  <c:v>29.8980327012953</c:v>
                </c:pt>
                <c:pt idx="4638">
                  <c:v>29.898248515705799</c:v>
                </c:pt>
                <c:pt idx="4639">
                  <c:v>29.8984622632228</c:v>
                </c:pt>
                <c:pt idx="4640">
                  <c:v>29.898673887898699</c:v>
                </c:pt>
                <c:pt idx="4641">
                  <c:v>29.898883325674401</c:v>
                </c:pt>
                <c:pt idx="4642">
                  <c:v>29.899090518451601</c:v>
                </c:pt>
                <c:pt idx="4643">
                  <c:v>29.899295415998399</c:v>
                </c:pt>
                <c:pt idx="4644">
                  <c:v>29.899497958604702</c:v>
                </c:pt>
                <c:pt idx="4645">
                  <c:v>29.8996980756752</c:v>
                </c:pt>
                <c:pt idx="4646">
                  <c:v>29.8998957114534</c:v>
                </c:pt>
                <c:pt idx="4647">
                  <c:v>29.900090811065802</c:v>
                </c:pt>
                <c:pt idx="4648">
                  <c:v>29.9002833069956</c:v>
                </c:pt>
                <c:pt idx="4649">
                  <c:v>29.9004731345781</c:v>
                </c:pt>
                <c:pt idx="4650">
                  <c:v>29.900660239251799</c:v>
                </c:pt>
                <c:pt idx="4651">
                  <c:v>29.900844577196299</c:v>
                </c:pt>
                <c:pt idx="4652">
                  <c:v>29.901026083988398</c:v>
                </c:pt>
                <c:pt idx="4653">
                  <c:v>29.9012047173075</c:v>
                </c:pt>
                <c:pt idx="4654">
                  <c:v>29.901380406971199</c:v>
                </c:pt>
                <c:pt idx="4655">
                  <c:v>29.901553096986898</c:v>
                </c:pt>
                <c:pt idx="4656">
                  <c:v>29.9017227379274</c:v>
                </c:pt>
                <c:pt idx="4657">
                  <c:v>29.9018892768974</c:v>
                </c:pt>
                <c:pt idx="4658">
                  <c:v>29.902052657563399</c:v>
                </c:pt>
                <c:pt idx="4659">
                  <c:v>29.902212836855</c:v>
                </c:pt>
                <c:pt idx="4660">
                  <c:v>29.902369762137599</c:v>
                </c:pt>
                <c:pt idx="4661">
                  <c:v>29.902523380145201</c:v>
                </c:pt>
                <c:pt idx="4662">
                  <c:v>29.902673645248399</c:v>
                </c:pt>
                <c:pt idx="4663">
                  <c:v>29.902820521197</c:v>
                </c:pt>
                <c:pt idx="4664">
                  <c:v>29.902963945962401</c:v>
                </c:pt>
                <c:pt idx="4665">
                  <c:v>29.903103879189299</c:v>
                </c:pt>
                <c:pt idx="4666">
                  <c:v>29.903240286284301</c:v>
                </c:pt>
                <c:pt idx="4667">
                  <c:v>29.903373114206001</c:v>
                </c:pt>
                <c:pt idx="4668">
                  <c:v>29.903502336000599</c:v>
                </c:pt>
                <c:pt idx="4669">
                  <c:v>29.903627899086398</c:v>
                </c:pt>
                <c:pt idx="4670">
                  <c:v>29.9037497758016</c:v>
                </c:pt>
                <c:pt idx="4671">
                  <c:v>29.903867920268301</c:v>
                </c:pt>
                <c:pt idx="4672">
                  <c:v>29.903982293984701</c:v>
                </c:pt>
                <c:pt idx="4673">
                  <c:v>29.904092873301799</c:v>
                </c:pt>
                <c:pt idx="4674">
                  <c:v>29.904199631217601</c:v>
                </c:pt>
                <c:pt idx="4675">
                  <c:v>29.904302525101599</c:v>
                </c:pt>
                <c:pt idx="4676">
                  <c:v>29.904401530441302</c:v>
                </c:pt>
                <c:pt idx="4677">
                  <c:v>29.904496617176299</c:v>
                </c:pt>
                <c:pt idx="4678">
                  <c:v>29.9045877615332</c:v>
                </c:pt>
                <c:pt idx="4679">
                  <c:v>29.904674944172701</c:v>
                </c:pt>
                <c:pt idx="4680">
                  <c:v>29.9047581445158</c:v>
                </c:pt>
                <c:pt idx="4681">
                  <c:v>29.9048373350325</c:v>
                </c:pt>
                <c:pt idx="4682">
                  <c:v>29.904912503217201</c:v>
                </c:pt>
                <c:pt idx="4683">
                  <c:v>29.904983629709999</c:v>
                </c:pt>
                <c:pt idx="4684">
                  <c:v>29.9050506897593</c:v>
                </c:pt>
                <c:pt idx="4685">
                  <c:v>29.905113681728299</c:v>
                </c:pt>
                <c:pt idx="4686">
                  <c:v>29.905172592286899</c:v>
                </c:pt>
                <c:pt idx="4687">
                  <c:v>29.905227422497799</c:v>
                </c:pt>
                <c:pt idx="4688">
                  <c:v>29.905278147911702</c:v>
                </c:pt>
                <c:pt idx="4689">
                  <c:v>29.905324766940101</c:v>
                </c:pt>
                <c:pt idx="4690">
                  <c:v>29.905367285910401</c:v>
                </c:pt>
                <c:pt idx="4691">
                  <c:v>29.905405690840301</c:v>
                </c:pt>
                <c:pt idx="4692">
                  <c:v>29.905439995229301</c:v>
                </c:pt>
                <c:pt idx="4693">
                  <c:v>29.905470189351501</c:v>
                </c:pt>
                <c:pt idx="4694">
                  <c:v>29.9054962802416</c:v>
                </c:pt>
                <c:pt idx="4695">
                  <c:v>29.905518270068001</c:v>
                </c:pt>
                <c:pt idx="4696">
                  <c:v>29.905536173927501</c:v>
                </c:pt>
                <c:pt idx="4697">
                  <c:v>29.905549993104401</c:v>
                </c:pt>
                <c:pt idx="4698">
                  <c:v>29.905559749987301</c:v>
                </c:pt>
                <c:pt idx="4699">
                  <c:v>29.905565452051999</c:v>
                </c:pt>
                <c:pt idx="4700">
                  <c:v>29.9055671178604</c:v>
                </c:pt>
                <c:pt idx="4701">
                  <c:v>29.905564764691501</c:v>
                </c:pt>
                <c:pt idx="4702">
                  <c:v>29.905558411133399</c:v>
                </c:pt>
                <c:pt idx="4703">
                  <c:v>29.905548077368099</c:v>
                </c:pt>
                <c:pt idx="4704">
                  <c:v>29.905533784703799</c:v>
                </c:pt>
                <c:pt idx="4705">
                  <c:v>29.9055155683786</c:v>
                </c:pt>
                <c:pt idx="4706">
                  <c:v>29.9054934499691</c:v>
                </c:pt>
                <c:pt idx="4707">
                  <c:v>29.9054674540467</c:v>
                </c:pt>
                <c:pt idx="4708">
                  <c:v>29.905437614220499</c:v>
                </c:pt>
                <c:pt idx="4709">
                  <c:v>29.905403955979001</c:v>
                </c:pt>
                <c:pt idx="4710">
                  <c:v>29.905366513813998</c:v>
                </c:pt>
                <c:pt idx="4711">
                  <c:v>29.9053253308455</c:v>
                </c:pt>
                <c:pt idx="4712">
                  <c:v>29.905280443936199</c:v>
                </c:pt>
                <c:pt idx="4713">
                  <c:v>29.905231885137098</c:v>
                </c:pt>
                <c:pt idx="4714">
                  <c:v>29.905179702977499</c:v>
                </c:pt>
                <c:pt idx="4715">
                  <c:v>29.905123940635299</c:v>
                </c:pt>
                <c:pt idx="4716">
                  <c:v>29.905064631810198</c:v>
                </c:pt>
                <c:pt idx="4717">
                  <c:v>29.905001833981</c:v>
                </c:pt>
                <c:pt idx="4718">
                  <c:v>29.904935582069701</c:v>
                </c:pt>
                <c:pt idx="4719">
                  <c:v>29.904865940707602</c:v>
                </c:pt>
                <c:pt idx="4720">
                  <c:v>29.904792946962601</c:v>
                </c:pt>
                <c:pt idx="4721">
                  <c:v>29.9047166561813</c:v>
                </c:pt>
                <c:pt idx="4722">
                  <c:v>29.904637117948099</c:v>
                </c:pt>
                <c:pt idx="4723">
                  <c:v>29.904554388061602</c:v>
                </c:pt>
                <c:pt idx="4724">
                  <c:v>29.9044685244675</c:v>
                </c:pt>
                <c:pt idx="4725">
                  <c:v>29.904379578285301</c:v>
                </c:pt>
                <c:pt idx="4726">
                  <c:v>29.9042876063825</c:v>
                </c:pt>
                <c:pt idx="4727">
                  <c:v>29.904192671129401</c:v>
                </c:pt>
                <c:pt idx="4728">
                  <c:v>29.9040948219242</c:v>
                </c:pt>
                <c:pt idx="4729">
                  <c:v>29.903994132529299</c:v>
                </c:pt>
                <c:pt idx="4730">
                  <c:v>29.903890668818299</c:v>
                </c:pt>
                <c:pt idx="4731">
                  <c:v>29.903784483971702</c:v>
                </c:pt>
                <c:pt idx="4732">
                  <c:v>29.903675648862698</c:v>
                </c:pt>
                <c:pt idx="4733">
                  <c:v>29.9035642174053</c:v>
                </c:pt>
                <c:pt idx="4734">
                  <c:v>29.9034502644312</c:v>
                </c:pt>
                <c:pt idx="4735">
                  <c:v>29.903333846619901</c:v>
                </c:pt>
                <c:pt idx="4736">
                  <c:v>29.903215034977801</c:v>
                </c:pt>
                <c:pt idx="4737">
                  <c:v>29.903093892430899</c:v>
                </c:pt>
                <c:pt idx="4738">
                  <c:v>29.902970493594399</c:v>
                </c:pt>
                <c:pt idx="4739">
                  <c:v>29.902844901693001</c:v>
                </c:pt>
                <c:pt idx="4740">
                  <c:v>29.902717191380301</c:v>
                </c:pt>
                <c:pt idx="4741">
                  <c:v>29.9025874304002</c:v>
                </c:pt>
                <c:pt idx="4742">
                  <c:v>29.902455684615202</c:v>
                </c:pt>
                <c:pt idx="4743">
                  <c:v>29.902322037820699</c:v>
                </c:pt>
                <c:pt idx="4744">
                  <c:v>29.9021865390168</c:v>
                </c:pt>
                <c:pt idx="4745">
                  <c:v>29.902049270778502</c:v>
                </c:pt>
                <c:pt idx="4746">
                  <c:v>29.9019103110376</c:v>
                </c:pt>
                <c:pt idx="4747">
                  <c:v>29.901769716938801</c:v>
                </c:pt>
                <c:pt idx="4748">
                  <c:v>29.901627568388399</c:v>
                </c:pt>
                <c:pt idx="4749">
                  <c:v>29.9014839321996</c:v>
                </c:pt>
                <c:pt idx="4750">
                  <c:v>29.901338879281301</c:v>
                </c:pt>
                <c:pt idx="4751">
                  <c:v>29.901192481376899</c:v>
                </c:pt>
                <c:pt idx="4752">
                  <c:v>29.901044811903201</c:v>
                </c:pt>
                <c:pt idx="4753">
                  <c:v>29.900895942416401</c:v>
                </c:pt>
                <c:pt idx="4754">
                  <c:v>29.900745939006502</c:v>
                </c:pt>
                <c:pt idx="4755">
                  <c:v>29.900594878018801</c:v>
                </c:pt>
                <c:pt idx="4756">
                  <c:v>29.900442821740999</c:v>
                </c:pt>
                <c:pt idx="4757">
                  <c:v>29.900289849190401</c:v>
                </c:pt>
                <c:pt idx="4758">
                  <c:v>29.900136023489999</c:v>
                </c:pt>
                <c:pt idx="4759">
                  <c:v>29.899981417302101</c:v>
                </c:pt>
                <c:pt idx="4760">
                  <c:v>29.899826094970798</c:v>
                </c:pt>
                <c:pt idx="4761">
                  <c:v>29.899670123568502</c:v>
                </c:pt>
                <c:pt idx="4762">
                  <c:v>29.899513576806001</c:v>
                </c:pt>
                <c:pt idx="4763">
                  <c:v>29.8993565165752</c:v>
                </c:pt>
                <c:pt idx="4764">
                  <c:v>29.899199023633798</c:v>
                </c:pt>
                <c:pt idx="4765">
                  <c:v>29.8990411489591</c:v>
                </c:pt>
                <c:pt idx="4766">
                  <c:v>29.898882957375999</c:v>
                </c:pt>
                <c:pt idx="4767">
                  <c:v>29.898724522433699</c:v>
                </c:pt>
                <c:pt idx="4768">
                  <c:v>29.898565901672399</c:v>
                </c:pt>
                <c:pt idx="4769">
                  <c:v>29.8984071600912</c:v>
                </c:pt>
                <c:pt idx="4770">
                  <c:v>29.898248359583</c:v>
                </c:pt>
                <c:pt idx="4771">
                  <c:v>29.898089559013499</c:v>
                </c:pt>
                <c:pt idx="4772">
                  <c:v>29.897930824505298</c:v>
                </c:pt>
                <c:pt idx="4773">
                  <c:v>29.897772215062101</c:v>
                </c:pt>
                <c:pt idx="4774">
                  <c:v>29.897613793412901</c:v>
                </c:pt>
                <c:pt idx="4775">
                  <c:v>29.897455608869301</c:v>
                </c:pt>
                <c:pt idx="4776">
                  <c:v>29.8972977190897</c:v>
                </c:pt>
                <c:pt idx="4777">
                  <c:v>29.897140190425301</c:v>
                </c:pt>
                <c:pt idx="4778">
                  <c:v>29.896983069686101</c:v>
                </c:pt>
                <c:pt idx="4779">
                  <c:v>29.896826407527701</c:v>
                </c:pt>
                <c:pt idx="4780">
                  <c:v>29.896670265519901</c:v>
                </c:pt>
                <c:pt idx="4781">
                  <c:v>29.896514700467499</c:v>
                </c:pt>
                <c:pt idx="4782">
                  <c:v>29.896359751727498</c:v>
                </c:pt>
                <c:pt idx="4783">
                  <c:v>29.8962054748092</c:v>
                </c:pt>
                <c:pt idx="4784">
                  <c:v>29.8960519157175</c:v>
                </c:pt>
                <c:pt idx="4785">
                  <c:v>29.895899126312301</c:v>
                </c:pt>
                <c:pt idx="4786">
                  <c:v>29.8957471475311</c:v>
                </c:pt>
                <c:pt idx="4787">
                  <c:v>29.895596033879801</c:v>
                </c:pt>
                <c:pt idx="4788">
                  <c:v>29.8954458220764</c:v>
                </c:pt>
                <c:pt idx="4789">
                  <c:v>29.895296555129899</c:v>
                </c:pt>
                <c:pt idx="4790">
                  <c:v>29.8951482892023</c:v>
                </c:pt>
                <c:pt idx="4791">
                  <c:v>29.895001054880101</c:v>
                </c:pt>
                <c:pt idx="4792">
                  <c:v>29.8948549013882</c:v>
                </c:pt>
                <c:pt idx="4793">
                  <c:v>29.894709853090099</c:v>
                </c:pt>
                <c:pt idx="4794">
                  <c:v>29.894565953317301</c:v>
                </c:pt>
                <c:pt idx="4795">
                  <c:v>29.8944232444717</c:v>
                </c:pt>
                <c:pt idx="4796">
                  <c:v>29.894281762051602</c:v>
                </c:pt>
                <c:pt idx="4797">
                  <c:v>29.894141539324401</c:v>
                </c:pt>
                <c:pt idx="4798">
                  <c:v>29.894002611522499</c:v>
                </c:pt>
                <c:pt idx="4799">
                  <c:v>29.893865005814899</c:v>
                </c:pt>
                <c:pt idx="4800">
                  <c:v>29.893728757086201</c:v>
                </c:pt>
                <c:pt idx="4801">
                  <c:v>29.8935939003266</c:v>
                </c:pt>
                <c:pt idx="4802">
                  <c:v>29.893460457642298</c:v>
                </c:pt>
                <c:pt idx="4803">
                  <c:v>29.893328459203701</c:v>
                </c:pt>
                <c:pt idx="4804">
                  <c:v>29.893197929815599</c:v>
                </c:pt>
                <c:pt idx="4805">
                  <c:v>29.893068900890299</c:v>
                </c:pt>
                <c:pt idx="4806">
                  <c:v>29.892941395619399</c:v>
                </c:pt>
                <c:pt idx="4807">
                  <c:v>29.892815437532299</c:v>
                </c:pt>
                <c:pt idx="4808">
                  <c:v>29.892691050179501</c:v>
                </c:pt>
                <c:pt idx="4809">
                  <c:v>29.8925682543431</c:v>
                </c:pt>
                <c:pt idx="4810">
                  <c:v>29.892447071527599</c:v>
                </c:pt>
                <c:pt idx="4811">
                  <c:v>29.892327521249001</c:v>
                </c:pt>
                <c:pt idx="4812">
                  <c:v>29.892209621124</c:v>
                </c:pt>
                <c:pt idx="4813">
                  <c:v>29.892093386394802</c:v>
                </c:pt>
                <c:pt idx="4814">
                  <c:v>29.8919788417824</c:v>
                </c:pt>
                <c:pt idx="4815">
                  <c:v>29.891866001265399</c:v>
                </c:pt>
                <c:pt idx="4816">
                  <c:v>29.8917548771593</c:v>
                </c:pt>
                <c:pt idx="4817">
                  <c:v>29.891645479392299</c:v>
                </c:pt>
                <c:pt idx="4818">
                  <c:v>29.891537826749801</c:v>
                </c:pt>
                <c:pt idx="4819">
                  <c:v>29.891431927653102</c:v>
                </c:pt>
                <c:pt idx="4820">
                  <c:v>29.891327799083601</c:v>
                </c:pt>
                <c:pt idx="4821">
                  <c:v>29.891225438364799</c:v>
                </c:pt>
                <c:pt idx="4822">
                  <c:v>29.891124863566102</c:v>
                </c:pt>
                <c:pt idx="4823">
                  <c:v>29.891026081914202</c:v>
                </c:pt>
                <c:pt idx="4824">
                  <c:v>29.890929097907598</c:v>
                </c:pt>
                <c:pt idx="4825">
                  <c:v>29.890833914704402</c:v>
                </c:pt>
                <c:pt idx="4826">
                  <c:v>29.890740546533301</c:v>
                </c:pt>
                <c:pt idx="4827">
                  <c:v>29.890648992164401</c:v>
                </c:pt>
                <c:pt idx="4828">
                  <c:v>29.890559262570001</c:v>
                </c:pt>
                <c:pt idx="4829">
                  <c:v>29.8904713580982</c:v>
                </c:pt>
                <c:pt idx="4830">
                  <c:v>29.8903852785369</c:v>
                </c:pt>
                <c:pt idx="4831">
                  <c:v>29.890301021146598</c:v>
                </c:pt>
                <c:pt idx="4832">
                  <c:v>29.890218594468699</c:v>
                </c:pt>
                <c:pt idx="4833">
                  <c:v>29.890137995927301</c:v>
                </c:pt>
                <c:pt idx="4834">
                  <c:v>29.890059223743901</c:v>
                </c:pt>
                <c:pt idx="4835">
                  <c:v>29.8899822782634</c:v>
                </c:pt>
                <c:pt idx="4836">
                  <c:v>29.8899071585932</c:v>
                </c:pt>
                <c:pt idx="4837">
                  <c:v>29.889833852905699</c:v>
                </c:pt>
                <c:pt idx="4838">
                  <c:v>29.889762361251002</c:v>
                </c:pt>
                <c:pt idx="4839">
                  <c:v>29.889692675628801</c:v>
                </c:pt>
                <c:pt idx="4840">
                  <c:v>29.889624796403801</c:v>
                </c:pt>
                <c:pt idx="4841">
                  <c:v>29.889558711078699</c:v>
                </c:pt>
                <c:pt idx="4842">
                  <c:v>29.889494415366698</c:v>
                </c:pt>
                <c:pt idx="4843">
                  <c:v>29.8894319100262</c:v>
                </c:pt>
                <c:pt idx="4844">
                  <c:v>29.889371177298401</c:v>
                </c:pt>
                <c:pt idx="4845">
                  <c:v>29.8893122135431</c:v>
                </c:pt>
                <c:pt idx="4846">
                  <c:v>29.8892550055781</c:v>
                </c:pt>
                <c:pt idx="4847">
                  <c:v>29.8891995327782</c:v>
                </c:pt>
                <c:pt idx="4848">
                  <c:v>29.889145805463599</c:v>
                </c:pt>
                <c:pt idx="4849">
                  <c:v>29.889093797817299</c:v>
                </c:pt>
                <c:pt idx="4850">
                  <c:v>29.889043503531301</c:v>
                </c:pt>
                <c:pt idx="4851">
                  <c:v>29.8889949097547</c:v>
                </c:pt>
                <c:pt idx="4852">
                  <c:v>29.888947991391301</c:v>
                </c:pt>
                <c:pt idx="4853">
                  <c:v>29.888902743886799</c:v>
                </c:pt>
                <c:pt idx="4854">
                  <c:v>29.8888591459576</c:v>
                </c:pt>
                <c:pt idx="4855">
                  <c:v>29.888817189766598</c:v>
                </c:pt>
                <c:pt idx="4856">
                  <c:v>29.888776853490999</c:v>
                </c:pt>
                <c:pt idx="4857">
                  <c:v>29.8887381323119</c:v>
                </c:pt>
                <c:pt idx="4858">
                  <c:v>29.888700999555901</c:v>
                </c:pt>
                <c:pt idx="4859">
                  <c:v>29.888665438202999</c:v>
                </c:pt>
                <c:pt idx="4860">
                  <c:v>29.8886314264732</c:v>
                </c:pt>
                <c:pt idx="4861">
                  <c:v>29.8885989481583</c:v>
                </c:pt>
                <c:pt idx="4862">
                  <c:v>29.888567983607398</c:v>
                </c:pt>
                <c:pt idx="4863">
                  <c:v>29.888538516551399</c:v>
                </c:pt>
                <c:pt idx="4864">
                  <c:v>29.888510525723699</c:v>
                </c:pt>
                <c:pt idx="4865">
                  <c:v>29.8884839862292</c:v>
                </c:pt>
                <c:pt idx="4866">
                  <c:v>29.888458879873902</c:v>
                </c:pt>
                <c:pt idx="4867">
                  <c:v>29.8884351784363</c:v>
                </c:pt>
                <c:pt idx="4868">
                  <c:v>29.888412866558699</c:v>
                </c:pt>
                <c:pt idx="4869">
                  <c:v>29.8883919160209</c:v>
                </c:pt>
                <c:pt idx="4870">
                  <c:v>29.888372307179701</c:v>
                </c:pt>
                <c:pt idx="4871">
                  <c:v>29.8883540109851</c:v>
                </c:pt>
                <c:pt idx="4872">
                  <c:v>29.888337008703498</c:v>
                </c:pt>
                <c:pt idx="4873">
                  <c:v>29.888321270735101</c:v>
                </c:pt>
                <c:pt idx="4874">
                  <c:v>29.888306774176101</c:v>
                </c:pt>
                <c:pt idx="4875">
                  <c:v>29.8882934926283</c:v>
                </c:pt>
                <c:pt idx="4876">
                  <c:v>29.888281398505899</c:v>
                </c:pt>
                <c:pt idx="4877">
                  <c:v>29.888270465024</c:v>
                </c:pt>
                <c:pt idx="4878">
                  <c:v>29.888260661096499</c:v>
                </c:pt>
                <c:pt idx="4879">
                  <c:v>29.888251965665098</c:v>
                </c:pt>
                <c:pt idx="4880">
                  <c:v>29.8882443516226</c:v>
                </c:pt>
                <c:pt idx="4881">
                  <c:v>29.888237786331899</c:v>
                </c:pt>
                <c:pt idx="4882">
                  <c:v>29.888232242269702</c:v>
                </c:pt>
                <c:pt idx="4883">
                  <c:v>29.888227685963901</c:v>
                </c:pt>
                <c:pt idx="4884">
                  <c:v>29.888224088390899</c:v>
                </c:pt>
                <c:pt idx="4885">
                  <c:v>29.888221417427498</c:v>
                </c:pt>
                <c:pt idx="4886">
                  <c:v>29.888219652938702</c:v>
                </c:pt>
                <c:pt idx="4887">
                  <c:v>29.888218765093999</c:v>
                </c:pt>
                <c:pt idx="4888">
                  <c:v>29.888218714235698</c:v>
                </c:pt>
                <c:pt idx="4889">
                  <c:v>29.888219471233299</c:v>
                </c:pt>
                <c:pt idx="4890">
                  <c:v>29.8882210075957</c:v>
                </c:pt>
                <c:pt idx="4891">
                  <c:v>29.888223286263699</c:v>
                </c:pt>
                <c:pt idx="4892">
                  <c:v>29.888226278544501</c:v>
                </c:pt>
                <c:pt idx="4893">
                  <c:v>29.888229965065999</c:v>
                </c:pt>
                <c:pt idx="4894">
                  <c:v>29.888234295113001</c:v>
                </c:pt>
                <c:pt idx="4895">
                  <c:v>29.8882392441216</c:v>
                </c:pt>
                <c:pt idx="4896">
                  <c:v>29.888244787986899</c:v>
                </c:pt>
                <c:pt idx="4897">
                  <c:v>29.888250882116999</c:v>
                </c:pt>
                <c:pt idx="4898">
                  <c:v>29.888257498139701</c:v>
                </c:pt>
                <c:pt idx="4899">
                  <c:v>29.888264603643702</c:v>
                </c:pt>
                <c:pt idx="4900">
                  <c:v>29.888272165897501</c:v>
                </c:pt>
                <c:pt idx="4901">
                  <c:v>29.888280152372801</c:v>
                </c:pt>
                <c:pt idx="4902">
                  <c:v>29.888288531415601</c:v>
                </c:pt>
                <c:pt idx="4903">
                  <c:v>29.888297270651002</c:v>
                </c:pt>
                <c:pt idx="4904">
                  <c:v>29.8883063381729</c:v>
                </c:pt>
                <c:pt idx="4905">
                  <c:v>29.888315700865899</c:v>
                </c:pt>
                <c:pt idx="4906">
                  <c:v>29.8883253293492</c:v>
                </c:pt>
                <c:pt idx="4907">
                  <c:v>29.888335192888899</c:v>
                </c:pt>
                <c:pt idx="4908">
                  <c:v>29.888345245778901</c:v>
                </c:pt>
                <c:pt idx="4909">
                  <c:v>29.888355470842701</c:v>
                </c:pt>
                <c:pt idx="4910">
                  <c:v>29.888365833660998</c:v>
                </c:pt>
                <c:pt idx="4911">
                  <c:v>29.888376300621399</c:v>
                </c:pt>
                <c:pt idx="4912">
                  <c:v>29.888386832010799</c:v>
                </c:pt>
                <c:pt idx="4913">
                  <c:v>29.8883974177966</c:v>
                </c:pt>
                <c:pt idx="4914">
                  <c:v>29.888408016507199</c:v>
                </c:pt>
                <c:pt idx="4915">
                  <c:v>29.8884186021963</c:v>
                </c:pt>
                <c:pt idx="4916">
                  <c:v>29.888429135636901</c:v>
                </c:pt>
                <c:pt idx="4917">
                  <c:v>29.8884395988451</c:v>
                </c:pt>
                <c:pt idx="4918">
                  <c:v>29.8884499531808</c:v>
                </c:pt>
                <c:pt idx="4919">
                  <c:v>29.8884601803503</c:v>
                </c:pt>
                <c:pt idx="4920">
                  <c:v>29.8884702559813</c:v>
                </c:pt>
                <c:pt idx="4921">
                  <c:v>29.888480142559001</c:v>
                </c:pt>
                <c:pt idx="4922">
                  <c:v>29.888489821837201</c:v>
                </c:pt>
                <c:pt idx="4923">
                  <c:v>29.888499260438</c:v>
                </c:pt>
                <c:pt idx="4924">
                  <c:v>29.888508438609399</c:v>
                </c:pt>
                <c:pt idx="4925">
                  <c:v>29.888517325154002</c:v>
                </c:pt>
                <c:pt idx="4926">
                  <c:v>29.888525903635699</c:v>
                </c:pt>
                <c:pt idx="4927">
                  <c:v>29.888534141643401</c:v>
                </c:pt>
                <c:pt idx="4928">
                  <c:v>29.8885420227632</c:v>
                </c:pt>
                <c:pt idx="4929">
                  <c:v>29.888549530560699</c:v>
                </c:pt>
                <c:pt idx="4930">
                  <c:v>29.888556639717098</c:v>
                </c:pt>
                <c:pt idx="4931">
                  <c:v>29.888563328045102</c:v>
                </c:pt>
                <c:pt idx="4932">
                  <c:v>29.8885695779122</c:v>
                </c:pt>
                <c:pt idx="4933">
                  <c:v>29.888575364681099</c:v>
                </c:pt>
                <c:pt idx="4934">
                  <c:v>29.888580683114501</c:v>
                </c:pt>
                <c:pt idx="4935">
                  <c:v>29.888585509813201</c:v>
                </c:pt>
                <c:pt idx="4936">
                  <c:v>29.888589833109201</c:v>
                </c:pt>
                <c:pt idx="4937">
                  <c:v>29.888593638509899</c:v>
                </c:pt>
                <c:pt idx="4938">
                  <c:v>29.888596917665001</c:v>
                </c:pt>
                <c:pt idx="4939">
                  <c:v>29.8885996458432</c:v>
                </c:pt>
                <c:pt idx="4940">
                  <c:v>29.888601822423901</c:v>
                </c:pt>
                <c:pt idx="4941">
                  <c:v>29.8886034244514</c:v>
                </c:pt>
                <c:pt idx="4942">
                  <c:v>29.888604449606099</c:v>
                </c:pt>
                <c:pt idx="4943">
                  <c:v>29.888604891088999</c:v>
                </c:pt>
                <c:pt idx="4944">
                  <c:v>29.888604748365299</c:v>
                </c:pt>
                <c:pt idx="4945">
                  <c:v>29.888604001475201</c:v>
                </c:pt>
                <c:pt idx="4946">
                  <c:v>29.888602653327801</c:v>
                </c:pt>
                <c:pt idx="4947">
                  <c:v>29.888600696720999</c:v>
                </c:pt>
                <c:pt idx="4948">
                  <c:v>29.888598137637601</c:v>
                </c:pt>
                <c:pt idx="4949">
                  <c:v>29.888594969189601</c:v>
                </c:pt>
                <c:pt idx="4950">
                  <c:v>29.8885911959756</c:v>
                </c:pt>
                <c:pt idx="4951">
                  <c:v>29.888586820115499</c:v>
                </c:pt>
                <c:pt idx="4952">
                  <c:v>29.888581834455302</c:v>
                </c:pt>
                <c:pt idx="4953">
                  <c:v>29.888576245580101</c:v>
                </c:pt>
                <c:pt idx="4954">
                  <c:v>29.888570058006</c:v>
                </c:pt>
                <c:pt idx="4955">
                  <c:v>29.8885632853099</c:v>
                </c:pt>
                <c:pt idx="4956">
                  <c:v>29.888555938494399</c:v>
                </c:pt>
                <c:pt idx="4957">
                  <c:v>29.8885480145759</c:v>
                </c:pt>
                <c:pt idx="4958">
                  <c:v>29.8885395253029</c:v>
                </c:pt>
                <c:pt idx="4959">
                  <c:v>29.888530482462699</c:v>
                </c:pt>
                <c:pt idx="4960">
                  <c:v>29.8885209020895</c:v>
                </c:pt>
                <c:pt idx="4961">
                  <c:v>29.888510809763599</c:v>
                </c:pt>
                <c:pt idx="4962">
                  <c:v>29.888500205628599</c:v>
                </c:pt>
                <c:pt idx="4963">
                  <c:v>29.888489112631898</c:v>
                </c:pt>
                <c:pt idx="4964">
                  <c:v>29.8884775427675</c:v>
                </c:pt>
                <c:pt idx="4965">
                  <c:v>29.8884655216835</c:v>
                </c:pt>
                <c:pt idx="4966">
                  <c:v>29.888453056804298</c:v>
                </c:pt>
                <c:pt idx="4967">
                  <c:v>29.888440186863299</c:v>
                </c:pt>
                <c:pt idx="4968">
                  <c:v>29.888426924304401</c:v>
                </c:pt>
                <c:pt idx="4969">
                  <c:v>29.888413299830098</c:v>
                </c:pt>
                <c:pt idx="4970">
                  <c:v>29.8883993355083</c:v>
                </c:pt>
                <c:pt idx="4971">
                  <c:v>29.888385057178699</c:v>
                </c:pt>
                <c:pt idx="4972">
                  <c:v>29.888370485280301</c:v>
                </c:pt>
                <c:pt idx="4973">
                  <c:v>29.888355661705301</c:v>
                </c:pt>
                <c:pt idx="4974">
                  <c:v>29.888340618089298</c:v>
                </c:pt>
                <c:pt idx="4975">
                  <c:v>29.888325378154999</c:v>
                </c:pt>
                <c:pt idx="4976">
                  <c:v>29.888309974314499</c:v>
                </c:pt>
                <c:pt idx="4977">
                  <c:v>29.888294429644301</c:v>
                </c:pt>
                <c:pt idx="4978">
                  <c:v>29.888278795808201</c:v>
                </c:pt>
                <c:pt idx="4979">
                  <c:v>29.888263102546698</c:v>
                </c:pt>
                <c:pt idx="4980">
                  <c:v>29.888247382059099</c:v>
                </c:pt>
                <c:pt idx="4981">
                  <c:v>29.888231669878898</c:v>
                </c:pt>
                <c:pt idx="4982">
                  <c:v>29.888216010848701</c:v>
                </c:pt>
                <c:pt idx="4983">
                  <c:v>29.888200438828601</c:v>
                </c:pt>
                <c:pt idx="4984">
                  <c:v>29.888184998957001</c:v>
                </c:pt>
                <c:pt idx="4985">
                  <c:v>29.8881697359542</c:v>
                </c:pt>
                <c:pt idx="4986">
                  <c:v>29.888154673541099</c:v>
                </c:pt>
                <c:pt idx="4987">
                  <c:v>29.8881398711194</c:v>
                </c:pt>
                <c:pt idx="4988">
                  <c:v>29.888125366393599</c:v>
                </c:pt>
                <c:pt idx="4989">
                  <c:v>29.888111210230601</c:v>
                </c:pt>
                <c:pt idx="4990">
                  <c:v>29.8880974370087</c:v>
                </c:pt>
                <c:pt idx="4991">
                  <c:v>29.888084094547199</c:v>
                </c:pt>
                <c:pt idx="4992">
                  <c:v>29.888071225962801</c:v>
                </c:pt>
                <c:pt idx="4993">
                  <c:v>29.888058882034301</c:v>
                </c:pt>
                <c:pt idx="4994">
                  <c:v>29.888047108899102</c:v>
                </c:pt>
                <c:pt idx="4995">
                  <c:v>29.8880359560744</c:v>
                </c:pt>
                <c:pt idx="4996">
                  <c:v>29.888025471524799</c:v>
                </c:pt>
                <c:pt idx="4997">
                  <c:v>29.888015696393499</c:v>
                </c:pt>
                <c:pt idx="4998">
                  <c:v>29.888006686421299</c:v>
                </c:pt>
                <c:pt idx="4999">
                  <c:v>29.887998492862799</c:v>
                </c:pt>
                <c:pt idx="5000">
                  <c:v>29.887991157121998</c:v>
                </c:pt>
                <c:pt idx="5001">
                  <c:v>29.887984731694601</c:v>
                </c:pt>
                <c:pt idx="5002">
                  <c:v>29.887979256133899</c:v>
                </c:pt>
                <c:pt idx="5003">
                  <c:v>29.8879747921746</c:v>
                </c:pt>
                <c:pt idx="5004">
                  <c:v>29.887971395446201</c:v>
                </c:pt>
                <c:pt idx="5005">
                  <c:v>29.887969106206601</c:v>
                </c:pt>
                <c:pt idx="5006">
                  <c:v>29.887967968657001</c:v>
                </c:pt>
                <c:pt idx="5007">
                  <c:v>29.887968045567799</c:v>
                </c:pt>
                <c:pt idx="5008">
                  <c:v>29.887969378923799</c:v>
                </c:pt>
                <c:pt idx="5009">
                  <c:v>29.8879720180331</c:v>
                </c:pt>
                <c:pt idx="5010">
                  <c:v>29.887976020542801</c:v>
                </c:pt>
                <c:pt idx="5011">
                  <c:v>29.887981433065701</c:v>
                </c:pt>
                <c:pt idx="5012">
                  <c:v>29.8879882971661</c:v>
                </c:pt>
                <c:pt idx="5013">
                  <c:v>29.8879966635401</c:v>
                </c:pt>
                <c:pt idx="5014">
                  <c:v>29.888006578461798</c:v>
                </c:pt>
                <c:pt idx="5015">
                  <c:v>29.8880180956914</c:v>
                </c:pt>
                <c:pt idx="5016">
                  <c:v>29.888031261833699</c:v>
                </c:pt>
                <c:pt idx="5017">
                  <c:v>29.888046123471501</c:v>
                </c:pt>
                <c:pt idx="5018">
                  <c:v>29.888062725868402</c:v>
                </c:pt>
                <c:pt idx="5019">
                  <c:v>29.888081112421201</c:v>
                </c:pt>
                <c:pt idx="5020">
                  <c:v>29.888101330033798</c:v>
                </c:pt>
                <c:pt idx="5021">
                  <c:v>29.888123428024901</c:v>
                </c:pt>
                <c:pt idx="5022">
                  <c:v>29.888147444966801</c:v>
                </c:pt>
                <c:pt idx="5023">
                  <c:v>29.888173422488499</c:v>
                </c:pt>
                <c:pt idx="5024">
                  <c:v>29.8882014077893</c:v>
                </c:pt>
                <c:pt idx="5025">
                  <c:v>29.888231455062101</c:v>
                </c:pt>
                <c:pt idx="5026">
                  <c:v>29.888263587801301</c:v>
                </c:pt>
                <c:pt idx="5027">
                  <c:v>29.8882978515696</c:v>
                </c:pt>
                <c:pt idx="5028">
                  <c:v>29.8883342822988</c:v>
                </c:pt>
                <c:pt idx="5029">
                  <c:v>29.888372920662999</c:v>
                </c:pt>
                <c:pt idx="5030">
                  <c:v>29.888413802909302</c:v>
                </c:pt>
                <c:pt idx="5031">
                  <c:v>29.888456969002402</c:v>
                </c:pt>
                <c:pt idx="5032">
                  <c:v>29.888502449829598</c:v>
                </c:pt>
                <c:pt idx="5033">
                  <c:v>29.8885502829486</c:v>
                </c:pt>
                <c:pt idx="5034">
                  <c:v>29.888600504920301</c:v>
                </c:pt>
                <c:pt idx="5035">
                  <c:v>29.888653138512201</c:v>
                </c:pt>
                <c:pt idx="5036">
                  <c:v>29.888708219547102</c:v>
                </c:pt>
                <c:pt idx="5037">
                  <c:v>29.8887657774237</c:v>
                </c:pt>
                <c:pt idx="5038">
                  <c:v>29.8888258432337</c:v>
                </c:pt>
                <c:pt idx="5039">
                  <c:v>29.888888434813101</c:v>
                </c:pt>
                <c:pt idx="5040">
                  <c:v>29.888953589862101</c:v>
                </c:pt>
                <c:pt idx="5041">
                  <c:v>29.889021331275298</c:v>
                </c:pt>
                <c:pt idx="5042">
                  <c:v>29.889091685743001</c:v>
                </c:pt>
                <c:pt idx="5043">
                  <c:v>29.889164672214601</c:v>
                </c:pt>
                <c:pt idx="5044">
                  <c:v>29.889240310662</c:v>
                </c:pt>
                <c:pt idx="5045">
                  <c:v>29.889318615719102</c:v>
                </c:pt>
                <c:pt idx="5046">
                  <c:v>29.889399616886902</c:v>
                </c:pt>
                <c:pt idx="5047">
                  <c:v>29.889483325584301</c:v>
                </c:pt>
                <c:pt idx="5048">
                  <c:v>29.889569746475999</c:v>
                </c:pt>
                <c:pt idx="5049">
                  <c:v>29.889658909973701</c:v>
                </c:pt>
                <c:pt idx="5050">
                  <c:v>29.889750827070198</c:v>
                </c:pt>
                <c:pt idx="5051">
                  <c:v>29.889845506687902</c:v>
                </c:pt>
                <c:pt idx="5052">
                  <c:v>29.8899429568473</c:v>
                </c:pt>
                <c:pt idx="5053">
                  <c:v>29.8900431887281</c:v>
                </c:pt>
                <c:pt idx="5054">
                  <c:v>29.890146210209402</c:v>
                </c:pt>
                <c:pt idx="5055">
                  <c:v>29.8902520235427</c:v>
                </c:pt>
                <c:pt idx="5056">
                  <c:v>29.890360639640299</c:v>
                </c:pt>
                <c:pt idx="5057">
                  <c:v>29.8904720601113</c:v>
                </c:pt>
                <c:pt idx="5058">
                  <c:v>29.890586279511901</c:v>
                </c:pt>
                <c:pt idx="5059">
                  <c:v>29.890703309723399</c:v>
                </c:pt>
                <c:pt idx="5060">
                  <c:v>29.890823143384701</c:v>
                </c:pt>
                <c:pt idx="5061">
                  <c:v>29.890945781413901</c:v>
                </c:pt>
                <c:pt idx="5062">
                  <c:v>29.8910712159235</c:v>
                </c:pt>
                <c:pt idx="5063">
                  <c:v>29.891199449795302</c:v>
                </c:pt>
                <c:pt idx="5064">
                  <c:v>29.891330476556501</c:v>
                </c:pt>
                <c:pt idx="5065">
                  <c:v>29.891464278259701</c:v>
                </c:pt>
                <c:pt idx="5066">
                  <c:v>29.8916008458215</c:v>
                </c:pt>
                <c:pt idx="5067">
                  <c:v>29.891740181943302</c:v>
                </c:pt>
                <c:pt idx="5068">
                  <c:v>29.891882259017301</c:v>
                </c:pt>
                <c:pt idx="5069">
                  <c:v>29.8920270750124</c:v>
                </c:pt>
                <c:pt idx="5070">
                  <c:v>29.892174604522499</c:v>
                </c:pt>
                <c:pt idx="5071">
                  <c:v>29.8923248435513</c:v>
                </c:pt>
                <c:pt idx="5072">
                  <c:v>29.892477777192699</c:v>
                </c:pt>
                <c:pt idx="5073">
                  <c:v>29.892633378175798</c:v>
                </c:pt>
                <c:pt idx="5074">
                  <c:v>29.8927916249046</c:v>
                </c:pt>
                <c:pt idx="5075">
                  <c:v>29.892952505954099</c:v>
                </c:pt>
                <c:pt idx="5076">
                  <c:v>29.893115992816298</c:v>
                </c:pt>
                <c:pt idx="5077">
                  <c:v>29.8932820591146</c:v>
                </c:pt>
                <c:pt idx="5078">
                  <c:v>29.8934506905786</c:v>
                </c:pt>
                <c:pt idx="5079">
                  <c:v>29.893621855392901</c:v>
                </c:pt>
                <c:pt idx="5080">
                  <c:v>29.8937955214484</c:v>
                </c:pt>
                <c:pt idx="5081">
                  <c:v>29.893971670996802</c:v>
                </c:pt>
                <c:pt idx="5082">
                  <c:v>29.894150271770702</c:v>
                </c:pt>
                <c:pt idx="5083">
                  <c:v>29.894331290971799</c:v>
                </c:pt>
                <c:pt idx="5084">
                  <c:v>29.8945146925778</c:v>
                </c:pt>
                <c:pt idx="5085">
                  <c:v>29.894700450258298</c:v>
                </c:pt>
                <c:pt idx="5086">
                  <c:v>29.894888530462101</c:v>
                </c:pt>
                <c:pt idx="5087">
                  <c:v>29.895078897573399</c:v>
                </c:pt>
                <c:pt idx="5088">
                  <c:v>29.895271514688801</c:v>
                </c:pt>
                <c:pt idx="5089">
                  <c:v>29.895466355436302</c:v>
                </c:pt>
                <c:pt idx="5090">
                  <c:v>29.8956633751603</c:v>
                </c:pt>
                <c:pt idx="5091">
                  <c:v>29.895862539639399</c:v>
                </c:pt>
                <c:pt idx="5092">
                  <c:v>29.896063795682899</c:v>
                </c:pt>
                <c:pt idx="5093">
                  <c:v>29.896267116990298</c:v>
                </c:pt>
                <c:pt idx="5094">
                  <c:v>29.896472460209502</c:v>
                </c:pt>
                <c:pt idx="5095">
                  <c:v>29.896679775715501</c:v>
                </c:pt>
                <c:pt idx="5096">
                  <c:v>29.896889031867499</c:v>
                </c:pt>
                <c:pt idx="5097">
                  <c:v>29.897100184356901</c:v>
                </c:pt>
                <c:pt idx="5098">
                  <c:v>29.897313182645501</c:v>
                </c:pt>
                <c:pt idx="5099">
                  <c:v>29.897527991381001</c:v>
                </c:pt>
                <c:pt idx="5100">
                  <c:v>29.8977445511855</c:v>
                </c:pt>
                <c:pt idx="5101">
                  <c:v>29.897962828219399</c:v>
                </c:pt>
                <c:pt idx="5102">
                  <c:v>29.898182775390399</c:v>
                </c:pt>
                <c:pt idx="5103">
                  <c:v>29.898404344049698</c:v>
                </c:pt>
                <c:pt idx="5104">
                  <c:v>29.898627483957601</c:v>
                </c:pt>
                <c:pt idx="5105">
                  <c:v>29.898852134304398</c:v>
                </c:pt>
                <c:pt idx="5106">
                  <c:v>29.899078261050899</c:v>
                </c:pt>
                <c:pt idx="5107">
                  <c:v>29.899305811709699</c:v>
                </c:pt>
                <c:pt idx="5108">
                  <c:v>29.8995347350758</c:v>
                </c:pt>
                <c:pt idx="5109">
                  <c:v>29.8997649792259</c:v>
                </c:pt>
                <c:pt idx="5110">
                  <c:v>29.899996492924501</c:v>
                </c:pt>
                <c:pt idx="5111">
                  <c:v>29.900229226435499</c:v>
                </c:pt>
                <c:pt idx="5112">
                  <c:v>29.900463128436702</c:v>
                </c:pt>
                <c:pt idx="5113">
                  <c:v>29.9006981447762</c:v>
                </c:pt>
                <c:pt idx="5114">
                  <c:v>29.9009342205003</c:v>
                </c:pt>
                <c:pt idx="5115">
                  <c:v>29.901171295119799</c:v>
                </c:pt>
                <c:pt idx="5116">
                  <c:v>29.901409325227998</c:v>
                </c:pt>
                <c:pt idx="5117">
                  <c:v>29.901648262191198</c:v>
                </c:pt>
                <c:pt idx="5118">
                  <c:v>29.9018880343754</c:v>
                </c:pt>
                <c:pt idx="5119">
                  <c:v>29.902128594975601</c:v>
                </c:pt>
                <c:pt idx="5120">
                  <c:v>29.902369900123301</c:v>
                </c:pt>
                <c:pt idx="5121">
                  <c:v>29.902611881380501</c:v>
                </c:pt>
                <c:pt idx="5122">
                  <c:v>29.902854483534998</c:v>
                </c:pt>
                <c:pt idx="5123">
                  <c:v>29.9030976487864</c:v>
                </c:pt>
                <c:pt idx="5124">
                  <c:v>29.903341324871</c:v>
                </c:pt>
                <c:pt idx="5125">
                  <c:v>29.9035854617178</c:v>
                </c:pt>
                <c:pt idx="5126">
                  <c:v>29.9038300021389</c:v>
                </c:pt>
                <c:pt idx="5127">
                  <c:v>29.904074884334602</c:v>
                </c:pt>
                <c:pt idx="5128">
                  <c:v>29.904320049435299</c:v>
                </c:pt>
                <c:pt idx="5129">
                  <c:v>29.904565449673601</c:v>
                </c:pt>
                <c:pt idx="5130">
                  <c:v>29.904811022163098</c:v>
                </c:pt>
                <c:pt idx="5131">
                  <c:v>29.9050567094428</c:v>
                </c:pt>
                <c:pt idx="5132">
                  <c:v>29.905302459320801</c:v>
                </c:pt>
                <c:pt idx="5133">
                  <c:v>29.905548213528199</c:v>
                </c:pt>
                <c:pt idx="5134">
                  <c:v>29.905793909420598</c:v>
                </c:pt>
                <c:pt idx="5135">
                  <c:v>29.9060394957759</c:v>
                </c:pt>
                <c:pt idx="5136">
                  <c:v>29.906284911873598</c:v>
                </c:pt>
                <c:pt idx="5137">
                  <c:v>29.906530102211999</c:v>
                </c:pt>
                <c:pt idx="5138">
                  <c:v>29.906775005638199</c:v>
                </c:pt>
                <c:pt idx="5139">
                  <c:v>29.9070195734013</c:v>
                </c:pt>
                <c:pt idx="5140">
                  <c:v>29.907263745739101</c:v>
                </c:pt>
                <c:pt idx="5141">
                  <c:v>29.907507466033401</c:v>
                </c:pt>
                <c:pt idx="5142">
                  <c:v>29.907750680447101</c:v>
                </c:pt>
                <c:pt idx="5143">
                  <c:v>29.907993327970999</c:v>
                </c:pt>
                <c:pt idx="5144">
                  <c:v>29.908235353536501</c:v>
                </c:pt>
                <c:pt idx="5145">
                  <c:v>29.908476701580501</c:v>
                </c:pt>
                <c:pt idx="5146">
                  <c:v>29.9087173155058</c:v>
                </c:pt>
                <c:pt idx="5147">
                  <c:v>29.9089571461185</c:v>
                </c:pt>
                <c:pt idx="5148">
                  <c:v>29.909196125066799</c:v>
                </c:pt>
                <c:pt idx="5149">
                  <c:v>29.9094342008596</c:v>
                </c:pt>
                <c:pt idx="5150">
                  <c:v>29.9096713315401</c:v>
                </c:pt>
                <c:pt idx="5151">
                  <c:v>29.909907446477401</c:v>
                </c:pt>
                <c:pt idx="5152">
                  <c:v>29.910142495829501</c:v>
                </c:pt>
                <c:pt idx="5153">
                  <c:v>29.910376433945501</c:v>
                </c:pt>
                <c:pt idx="5154">
                  <c:v>29.910609192390901</c:v>
                </c:pt>
                <c:pt idx="5155">
                  <c:v>29.9108407249092</c:v>
                </c:pt>
                <c:pt idx="5156">
                  <c:v>29.911070985536799</c:v>
                </c:pt>
                <c:pt idx="5157">
                  <c:v>29.911299908084899</c:v>
                </c:pt>
                <c:pt idx="5158">
                  <c:v>29.911527441517698</c:v>
                </c:pt>
                <c:pt idx="5159">
                  <c:v>29.911753545500201</c:v>
                </c:pt>
                <c:pt idx="5160">
                  <c:v>29.911978149116301</c:v>
                </c:pt>
                <c:pt idx="5161">
                  <c:v>29.9122012109111</c:v>
                </c:pt>
                <c:pt idx="5162">
                  <c:v>29.912422684647499</c:v>
                </c:pt>
                <c:pt idx="5163">
                  <c:v>29.9126425096396</c:v>
                </c:pt>
                <c:pt idx="5164">
                  <c:v>29.912860650344498</c:v>
                </c:pt>
                <c:pt idx="5165">
                  <c:v>29.913077051216</c:v>
                </c:pt>
                <c:pt idx="5166">
                  <c:v>29.913291661097301</c:v>
                </c:pt>
                <c:pt idx="5167">
                  <c:v>29.913504424050799</c:v>
                </c:pt>
                <c:pt idx="5168">
                  <c:v>29.9137153003023</c:v>
                </c:pt>
                <c:pt idx="5169">
                  <c:v>29.9139242360284</c:v>
                </c:pt>
                <c:pt idx="5170">
                  <c:v>29.914131197310699</c:v>
                </c:pt>
                <c:pt idx="5171">
                  <c:v>29.914336125602102</c:v>
                </c:pt>
                <c:pt idx="5172">
                  <c:v>29.9145389744745</c:v>
                </c:pt>
                <c:pt idx="5173">
                  <c:v>29.914739709442902</c:v>
                </c:pt>
                <c:pt idx="5174">
                  <c:v>29.9149382748103</c:v>
                </c:pt>
                <c:pt idx="5175">
                  <c:v>29.915134631988401</c:v>
                </c:pt>
                <c:pt idx="5176">
                  <c:v>29.915328742939799</c:v>
                </c:pt>
                <c:pt idx="5177">
                  <c:v>29.915520558166499</c:v>
                </c:pt>
                <c:pt idx="5178">
                  <c:v>29.915710038918998</c:v>
                </c:pt>
                <c:pt idx="5179">
                  <c:v>29.915897137034701</c:v>
                </c:pt>
                <c:pt idx="5180">
                  <c:v>29.916081828031299</c:v>
                </c:pt>
                <c:pt idx="5181">
                  <c:v>29.916264057364302</c:v>
                </c:pt>
                <c:pt idx="5182">
                  <c:v>29.916443797373201</c:v>
                </c:pt>
                <c:pt idx="5183">
                  <c:v>29.916620994993199</c:v>
                </c:pt>
                <c:pt idx="5184">
                  <c:v>29.916795618873898</c:v>
                </c:pt>
                <c:pt idx="5185">
                  <c:v>29.916967634920098</c:v>
                </c:pt>
                <c:pt idx="5186">
                  <c:v>29.917137013381399</c:v>
                </c:pt>
                <c:pt idx="5187">
                  <c:v>29.917303711577599</c:v>
                </c:pt>
                <c:pt idx="5188">
                  <c:v>29.9174677033389</c:v>
                </c:pt>
                <c:pt idx="5189">
                  <c:v>29.917628947686801</c:v>
                </c:pt>
                <c:pt idx="5190">
                  <c:v>29.917787416657099</c:v>
                </c:pt>
                <c:pt idx="5191">
                  <c:v>29.917943073137401</c:v>
                </c:pt>
                <c:pt idx="5192">
                  <c:v>29.918095896215601</c:v>
                </c:pt>
                <c:pt idx="5193">
                  <c:v>29.918245851150001</c:v>
                </c:pt>
                <c:pt idx="5194">
                  <c:v>29.9183929144634</c:v>
                </c:pt>
                <c:pt idx="5195">
                  <c:v>29.918537057351099</c:v>
                </c:pt>
                <c:pt idx="5196">
                  <c:v>29.918678254443599</c:v>
                </c:pt>
                <c:pt idx="5197">
                  <c:v>29.918816474534498</c:v>
                </c:pt>
                <c:pt idx="5198">
                  <c:v>29.9189516986049</c:v>
                </c:pt>
                <c:pt idx="5199">
                  <c:v>29.9190839035987</c:v>
                </c:pt>
                <c:pt idx="5200">
                  <c:v>29.919213067304899</c:v>
                </c:pt>
                <c:pt idx="5201">
                  <c:v>29.919339169869499</c:v>
                </c:pt>
                <c:pt idx="5202">
                  <c:v>29.919462190702198</c:v>
                </c:pt>
                <c:pt idx="5203">
                  <c:v>29.919582110994298</c:v>
                </c:pt>
                <c:pt idx="5204">
                  <c:v>29.919698912511901</c:v>
                </c:pt>
                <c:pt idx="5205">
                  <c:v>29.919812590653699</c:v>
                </c:pt>
                <c:pt idx="5206">
                  <c:v>29.919923117045698</c:v>
                </c:pt>
                <c:pt idx="5207">
                  <c:v>29.920030479583399</c:v>
                </c:pt>
                <c:pt idx="5208">
                  <c:v>29.920134674361499</c:v>
                </c:pt>
                <c:pt idx="5209">
                  <c:v>29.920235678660699</c:v>
                </c:pt>
                <c:pt idx="5210">
                  <c:v>29.920333495692098</c:v>
                </c:pt>
                <c:pt idx="5211">
                  <c:v>29.920428103755</c:v>
                </c:pt>
                <c:pt idx="5212">
                  <c:v>29.9205194977256</c:v>
                </c:pt>
                <c:pt idx="5213">
                  <c:v>29.920607671966899</c:v>
                </c:pt>
                <c:pt idx="5214">
                  <c:v>29.920692617800501</c:v>
                </c:pt>
                <c:pt idx="5215">
                  <c:v>29.9207743355243</c:v>
                </c:pt>
                <c:pt idx="5216">
                  <c:v>29.920852823804001</c:v>
                </c:pt>
                <c:pt idx="5217">
                  <c:v>29.9209280761951</c:v>
                </c:pt>
                <c:pt idx="5218">
                  <c:v>29.921000104043902</c:v>
                </c:pt>
                <c:pt idx="5219">
                  <c:v>29.921068890764399</c:v>
                </c:pt>
                <c:pt idx="5220">
                  <c:v>29.9211344485506</c:v>
                </c:pt>
                <c:pt idx="5221">
                  <c:v>29.921196779999999</c:v>
                </c:pt>
                <c:pt idx="5222">
                  <c:v>29.921255886934102</c:v>
                </c:pt>
                <c:pt idx="5223">
                  <c:v>29.921311779811901</c:v>
                </c:pt>
                <c:pt idx="5224">
                  <c:v>29.921364462276198</c:v>
                </c:pt>
                <c:pt idx="5225">
                  <c:v>29.921413939298599</c:v>
                </c:pt>
                <c:pt idx="5226">
                  <c:v>29.921460231141101</c:v>
                </c:pt>
                <c:pt idx="5227">
                  <c:v>29.921503348386999</c:v>
                </c:pt>
                <c:pt idx="5228">
                  <c:v>29.921543296569499</c:v>
                </c:pt>
                <c:pt idx="5229">
                  <c:v>29.921580083102</c:v>
                </c:pt>
                <c:pt idx="5230">
                  <c:v>29.921613737888599</c:v>
                </c:pt>
                <c:pt idx="5231">
                  <c:v>29.921644258873101</c:v>
                </c:pt>
                <c:pt idx="5232">
                  <c:v>29.921671668824899</c:v>
                </c:pt>
                <c:pt idx="5233">
                  <c:v>29.921695995544201</c:v>
                </c:pt>
                <c:pt idx="5234">
                  <c:v>29.921717251371302</c:v>
                </c:pt>
                <c:pt idx="5235">
                  <c:v>29.921735457432298</c:v>
                </c:pt>
                <c:pt idx="5236">
                  <c:v>29.9217506446203</c:v>
                </c:pt>
                <c:pt idx="5237">
                  <c:v>29.921762821504899</c:v>
                </c:pt>
                <c:pt idx="5238">
                  <c:v>29.9217720270751</c:v>
                </c:pt>
                <c:pt idx="5239">
                  <c:v>29.921778270572101</c:v>
                </c:pt>
                <c:pt idx="5240">
                  <c:v>29.921781584530699</c:v>
                </c:pt>
                <c:pt idx="5241">
                  <c:v>29.9217820002062</c:v>
                </c:pt>
                <c:pt idx="5242">
                  <c:v>29.921779540488298</c:v>
                </c:pt>
                <c:pt idx="5243">
                  <c:v>29.9217742459733</c:v>
                </c:pt>
                <c:pt idx="5244">
                  <c:v>29.9217661339149</c:v>
                </c:pt>
                <c:pt idx="5245">
                  <c:v>29.921755244408601</c:v>
                </c:pt>
                <c:pt idx="5246">
                  <c:v>29.921741598648602</c:v>
                </c:pt>
                <c:pt idx="5247">
                  <c:v>29.921725234316199</c:v>
                </c:pt>
                <c:pt idx="5248">
                  <c:v>29.921706187066</c:v>
                </c:pt>
                <c:pt idx="5249">
                  <c:v>29.921684499637902</c:v>
                </c:pt>
                <c:pt idx="5250">
                  <c:v>29.9216602043515</c:v>
                </c:pt>
                <c:pt idx="5251">
                  <c:v>29.921633329582999</c:v>
                </c:pt>
                <c:pt idx="5252">
                  <c:v>29.921603920158098</c:v>
                </c:pt>
                <c:pt idx="5253">
                  <c:v>29.9215720148526</c:v>
                </c:pt>
                <c:pt idx="5254">
                  <c:v>29.921537651448599</c:v>
                </c:pt>
                <c:pt idx="5255">
                  <c:v>29.921500870386101</c:v>
                </c:pt>
                <c:pt idx="5256">
                  <c:v>29.921461712256001</c:v>
                </c:pt>
                <c:pt idx="5257">
                  <c:v>29.921420211442999</c:v>
                </c:pt>
                <c:pt idx="5258">
                  <c:v>29.9213764172293</c:v>
                </c:pt>
                <c:pt idx="5259">
                  <c:v>29.921330378498499</c:v>
                </c:pt>
                <c:pt idx="5260">
                  <c:v>29.9212821301426</c:v>
                </c:pt>
                <c:pt idx="5261">
                  <c:v>29.921231716472999</c:v>
                </c:pt>
                <c:pt idx="5262">
                  <c:v>29.921179178354699</c:v>
                </c:pt>
                <c:pt idx="5263">
                  <c:v>29.9211245700508</c:v>
                </c:pt>
                <c:pt idx="5264">
                  <c:v>29.921067928637498</c:v>
                </c:pt>
                <c:pt idx="5265">
                  <c:v>29.921009300784899</c:v>
                </c:pt>
                <c:pt idx="5266">
                  <c:v>29.920948729042401</c:v>
                </c:pt>
                <c:pt idx="5267">
                  <c:v>29.920886265522</c:v>
                </c:pt>
                <c:pt idx="5268">
                  <c:v>29.920821954881401</c:v>
                </c:pt>
                <c:pt idx="5269">
                  <c:v>29.9207558394987</c:v>
                </c:pt>
                <c:pt idx="5270">
                  <c:v>29.920687975114699</c:v>
                </c:pt>
                <c:pt idx="5271">
                  <c:v>29.920618400249399</c:v>
                </c:pt>
                <c:pt idx="5272">
                  <c:v>29.920547165373399</c:v>
                </c:pt>
                <c:pt idx="5273">
                  <c:v>29.920474313596401</c:v>
                </c:pt>
                <c:pt idx="5274">
                  <c:v>29.9203998921686</c:v>
                </c:pt>
                <c:pt idx="5275">
                  <c:v>29.920323951210499</c:v>
                </c:pt>
                <c:pt idx="5276">
                  <c:v>29.920246543955901</c:v>
                </c:pt>
                <c:pt idx="5277">
                  <c:v>29.920167712278399</c:v>
                </c:pt>
                <c:pt idx="5278">
                  <c:v>29.9200875055637</c:v>
                </c:pt>
                <c:pt idx="5279">
                  <c:v>29.920005967080598</c:v>
                </c:pt>
                <c:pt idx="5280">
                  <c:v>29.919923140157</c:v>
                </c:pt>
                <c:pt idx="5281">
                  <c:v>29.919839076869099</c:v>
                </c:pt>
                <c:pt idx="5282">
                  <c:v>29.919753828070501</c:v>
                </c:pt>
                <c:pt idx="5283">
                  <c:v>29.919667428897</c:v>
                </c:pt>
                <c:pt idx="5284">
                  <c:v>29.919579934041</c:v>
                </c:pt>
                <c:pt idx="5285">
                  <c:v>29.919491375846</c:v>
                </c:pt>
                <c:pt idx="5286">
                  <c:v>29.9194018098204</c:v>
                </c:pt>
                <c:pt idx="5287">
                  <c:v>29.919311276673199</c:v>
                </c:pt>
                <c:pt idx="5288">
                  <c:v>29.9192198209705</c:v>
                </c:pt>
                <c:pt idx="5289">
                  <c:v>29.919127488009199</c:v>
                </c:pt>
                <c:pt idx="5290">
                  <c:v>29.9190343211319</c:v>
                </c:pt>
                <c:pt idx="5291">
                  <c:v>29.918940361214101</c:v>
                </c:pt>
                <c:pt idx="5292">
                  <c:v>29.918845643039099</c:v>
                </c:pt>
                <c:pt idx="5293">
                  <c:v>29.9187502162372</c:v>
                </c:pt>
                <c:pt idx="5294">
                  <c:v>29.918654121300801</c:v>
                </c:pt>
                <c:pt idx="5295">
                  <c:v>29.918557397129501</c:v>
                </c:pt>
                <c:pt idx="5296">
                  <c:v>29.9184600789104</c:v>
                </c:pt>
                <c:pt idx="5297">
                  <c:v>29.9183622090851</c:v>
                </c:pt>
                <c:pt idx="5298">
                  <c:v>29.918263826747999</c:v>
                </c:pt>
                <c:pt idx="5299">
                  <c:v>29.918164973726299</c:v>
                </c:pt>
                <c:pt idx="5300">
                  <c:v>29.918065671000601</c:v>
                </c:pt>
                <c:pt idx="5301">
                  <c:v>29.917965959288701</c:v>
                </c:pt>
                <c:pt idx="5302">
                  <c:v>29.917865874121102</c:v>
                </c:pt>
                <c:pt idx="5303">
                  <c:v>29.917765449866401</c:v>
                </c:pt>
                <c:pt idx="5304">
                  <c:v>29.917664718485799</c:v>
                </c:pt>
                <c:pt idx="5305">
                  <c:v>29.917563724486399</c:v>
                </c:pt>
                <c:pt idx="5306">
                  <c:v>29.917462477925898</c:v>
                </c:pt>
                <c:pt idx="5307">
                  <c:v>29.917361016606101</c:v>
                </c:pt>
                <c:pt idx="5308">
                  <c:v>29.917259372383199</c:v>
                </c:pt>
                <c:pt idx="5309">
                  <c:v>29.9171575648427</c:v>
                </c:pt>
                <c:pt idx="5310">
                  <c:v>29.9170556300352</c:v>
                </c:pt>
                <c:pt idx="5311">
                  <c:v>29.916953586565601</c:v>
                </c:pt>
                <c:pt idx="5312">
                  <c:v>29.916851467115801</c:v>
                </c:pt>
                <c:pt idx="5313">
                  <c:v>29.916749284517799</c:v>
                </c:pt>
                <c:pt idx="5314">
                  <c:v>29.9166470651376</c:v>
                </c:pt>
                <c:pt idx="5315">
                  <c:v>29.916544822254998</c:v>
                </c:pt>
                <c:pt idx="5316">
                  <c:v>29.916442588106499</c:v>
                </c:pt>
                <c:pt idx="5317">
                  <c:v>29.9163403752816</c:v>
                </c:pt>
                <c:pt idx="5318">
                  <c:v>29.9162382162047</c:v>
                </c:pt>
                <c:pt idx="5319">
                  <c:v>29.9161361159146</c:v>
                </c:pt>
                <c:pt idx="5320">
                  <c:v>29.916034089859</c:v>
                </c:pt>
                <c:pt idx="5321">
                  <c:v>29.915932150323702</c:v>
                </c:pt>
                <c:pt idx="5322">
                  <c:v>29.9158303177704</c:v>
                </c:pt>
                <c:pt idx="5323">
                  <c:v>29.915728603665102</c:v>
                </c:pt>
                <c:pt idx="5324">
                  <c:v>29.9156270132701</c:v>
                </c:pt>
                <c:pt idx="5325">
                  <c:v>29.9155255629267</c:v>
                </c:pt>
                <c:pt idx="5326">
                  <c:v>29.915424260524599</c:v>
                </c:pt>
                <c:pt idx="5327">
                  <c:v>29.915323113685002</c:v>
                </c:pt>
                <c:pt idx="5328">
                  <c:v>29.915222131566502</c:v>
                </c:pt>
                <c:pt idx="5329">
                  <c:v>29.915121316000501</c:v>
                </c:pt>
                <c:pt idx="5330">
                  <c:v>29.915020672229801</c:v>
                </c:pt>
                <c:pt idx="5331">
                  <c:v>29.914920203462401</c:v>
                </c:pt>
                <c:pt idx="5332">
                  <c:v>29.914819921772001</c:v>
                </c:pt>
                <c:pt idx="5333">
                  <c:v>29.9147198164009</c:v>
                </c:pt>
                <c:pt idx="5334">
                  <c:v>29.914619882742201</c:v>
                </c:pt>
                <c:pt idx="5335">
                  <c:v>29.914520133834401</c:v>
                </c:pt>
                <c:pt idx="5336">
                  <c:v>29.914420561576001</c:v>
                </c:pt>
                <c:pt idx="5337">
                  <c:v>29.914321167784799</c:v>
                </c:pt>
                <c:pt idx="5338">
                  <c:v>29.914221955080802</c:v>
                </c:pt>
                <c:pt idx="5339">
                  <c:v>29.9141229055544</c:v>
                </c:pt>
                <c:pt idx="5340">
                  <c:v>29.914024016221401</c:v>
                </c:pt>
                <c:pt idx="5341">
                  <c:v>29.913925275684502</c:v>
                </c:pt>
                <c:pt idx="5342">
                  <c:v>29.9138266878198</c:v>
                </c:pt>
                <c:pt idx="5343">
                  <c:v>29.913728246093299</c:v>
                </c:pt>
                <c:pt idx="5344">
                  <c:v>29.913629932087101</c:v>
                </c:pt>
                <c:pt idx="5345">
                  <c:v>29.913531728091499</c:v>
                </c:pt>
                <c:pt idx="5346">
                  <c:v>29.9134336385452</c:v>
                </c:pt>
                <c:pt idx="5347">
                  <c:v>29.913335643202998</c:v>
                </c:pt>
                <c:pt idx="5348">
                  <c:v>29.913237731948101</c:v>
                </c:pt>
                <c:pt idx="5349">
                  <c:v>29.9131398874861</c:v>
                </c:pt>
                <c:pt idx="5350">
                  <c:v>29.913042104685601</c:v>
                </c:pt>
                <c:pt idx="5351">
                  <c:v>29.912944354285301</c:v>
                </c:pt>
                <c:pt idx="5352">
                  <c:v>29.912846635861801</c:v>
                </c:pt>
                <c:pt idx="5353">
                  <c:v>29.9127489211313</c:v>
                </c:pt>
                <c:pt idx="5354">
                  <c:v>29.9126511941807</c:v>
                </c:pt>
                <c:pt idx="5355">
                  <c:v>29.912553451254901</c:v>
                </c:pt>
                <c:pt idx="5356">
                  <c:v>29.912455655894799</c:v>
                </c:pt>
                <c:pt idx="5357">
                  <c:v>29.912357799536899</c:v>
                </c:pt>
                <c:pt idx="5358">
                  <c:v>29.912259852144</c:v>
                </c:pt>
                <c:pt idx="5359">
                  <c:v>29.912161793575901</c:v>
                </c:pt>
                <c:pt idx="5360">
                  <c:v>29.912063607001802</c:v>
                </c:pt>
                <c:pt idx="5361">
                  <c:v>29.911965273521702</c:v>
                </c:pt>
                <c:pt idx="5362">
                  <c:v>29.911866772378598</c:v>
                </c:pt>
                <c:pt idx="5363">
                  <c:v>29.911768075251</c:v>
                </c:pt>
                <c:pt idx="5364">
                  <c:v>29.9116691637795</c:v>
                </c:pt>
                <c:pt idx="5365">
                  <c:v>29.911570012597</c:v>
                </c:pt>
                <c:pt idx="5366">
                  <c:v>29.9114706018511</c:v>
                </c:pt>
                <c:pt idx="5367">
                  <c:v>29.911370893958299</c:v>
                </c:pt>
                <c:pt idx="5368">
                  <c:v>29.911270870103099</c:v>
                </c:pt>
                <c:pt idx="5369">
                  <c:v>29.911170514409498</c:v>
                </c:pt>
                <c:pt idx="5370">
                  <c:v>29.911069790005602</c:v>
                </c:pt>
                <c:pt idx="5371">
                  <c:v>29.910968686609898</c:v>
                </c:pt>
                <c:pt idx="5372">
                  <c:v>29.910867164897599</c:v>
                </c:pt>
                <c:pt idx="5373">
                  <c:v>29.910765207658802</c:v>
                </c:pt>
                <c:pt idx="5374">
                  <c:v>29.910662774059599</c:v>
                </c:pt>
                <c:pt idx="5375">
                  <c:v>29.910559855631501</c:v>
                </c:pt>
                <c:pt idx="5376">
                  <c:v>29.910456422221301</c:v>
                </c:pt>
                <c:pt idx="5377">
                  <c:v>29.910352442853299</c:v>
                </c:pt>
                <c:pt idx="5378">
                  <c:v>29.910247881928001</c:v>
                </c:pt>
                <c:pt idx="5379">
                  <c:v>29.910142730756998</c:v>
                </c:pt>
                <c:pt idx="5380">
                  <c:v>29.910036956823301</c:v>
                </c:pt>
                <c:pt idx="5381">
                  <c:v>29.9099305321492</c:v>
                </c:pt>
                <c:pt idx="5382">
                  <c:v>29.909823422116901</c:v>
                </c:pt>
                <c:pt idx="5383">
                  <c:v>29.909715611552802</c:v>
                </c:pt>
                <c:pt idx="5384">
                  <c:v>29.909607059174402</c:v>
                </c:pt>
                <c:pt idx="5385">
                  <c:v>29.909497753227299</c:v>
                </c:pt>
                <c:pt idx="5386">
                  <c:v>29.9093876651344</c:v>
                </c:pt>
                <c:pt idx="5387">
                  <c:v>29.909276762027499</c:v>
                </c:pt>
                <c:pt idx="5388">
                  <c:v>29.9091650218759</c:v>
                </c:pt>
                <c:pt idx="5389">
                  <c:v>29.909052417996602</c:v>
                </c:pt>
                <c:pt idx="5390">
                  <c:v>29.908938923909201</c:v>
                </c:pt>
                <c:pt idx="5391">
                  <c:v>29.908824514032599</c:v>
                </c:pt>
                <c:pt idx="5392">
                  <c:v>29.908709172197401</c:v>
                </c:pt>
                <c:pt idx="5393">
                  <c:v>29.908592861393601</c:v>
                </c:pt>
                <c:pt idx="5394">
                  <c:v>29.9084755556555</c:v>
                </c:pt>
                <c:pt idx="5395">
                  <c:v>29.908357235357599</c:v>
                </c:pt>
                <c:pt idx="5396">
                  <c:v>29.908237876176699</c:v>
                </c:pt>
                <c:pt idx="5397">
                  <c:v>29.908117456746101</c:v>
                </c:pt>
                <c:pt idx="5398">
                  <c:v>29.907995945766899</c:v>
                </c:pt>
                <c:pt idx="5399">
                  <c:v>29.907873324414499</c:v>
                </c:pt>
                <c:pt idx="5400">
                  <c:v>29.907749561041399</c:v>
                </c:pt>
                <c:pt idx="5401">
                  <c:v>29.907624644450099</c:v>
                </c:pt>
                <c:pt idx="5402">
                  <c:v>29.907498546412398</c:v>
                </c:pt>
                <c:pt idx="5403">
                  <c:v>29.907371250615899</c:v>
                </c:pt>
                <c:pt idx="5404">
                  <c:v>29.907242730609301</c:v>
                </c:pt>
                <c:pt idx="5405">
                  <c:v>29.9071129667132</c:v>
                </c:pt>
                <c:pt idx="5406">
                  <c:v>29.906981940611399</c:v>
                </c:pt>
                <c:pt idx="5407">
                  <c:v>29.906849629404199</c:v>
                </c:pt>
                <c:pt idx="5408">
                  <c:v>29.906716003268301</c:v>
                </c:pt>
                <c:pt idx="5409">
                  <c:v>29.906581061307001</c:v>
                </c:pt>
                <c:pt idx="5410">
                  <c:v>29.9064447658705</c:v>
                </c:pt>
                <c:pt idx="5411">
                  <c:v>29.906307113834899</c:v>
                </c:pt>
                <c:pt idx="5412">
                  <c:v>29.9061680842605</c:v>
                </c:pt>
                <c:pt idx="5413">
                  <c:v>29.9060276583538</c:v>
                </c:pt>
                <c:pt idx="5414">
                  <c:v>29.9058858197833</c:v>
                </c:pt>
                <c:pt idx="5415">
                  <c:v>29.905742548390201</c:v>
                </c:pt>
                <c:pt idx="5416">
                  <c:v>29.9055978353739</c:v>
                </c:pt>
                <c:pt idx="5417">
                  <c:v>29.9054516631154</c:v>
                </c:pt>
                <c:pt idx="5418">
                  <c:v>29.905304020864701</c:v>
                </c:pt>
                <c:pt idx="5419">
                  <c:v>29.9051548890899</c:v>
                </c:pt>
                <c:pt idx="5420">
                  <c:v>29.905004259556002</c:v>
                </c:pt>
                <c:pt idx="5421">
                  <c:v>29.904852114243099</c:v>
                </c:pt>
                <c:pt idx="5422">
                  <c:v>29.904698446124101</c:v>
                </c:pt>
                <c:pt idx="5423">
                  <c:v>29.904543244174601</c:v>
                </c:pt>
                <c:pt idx="5424">
                  <c:v>29.904386499071599</c:v>
                </c:pt>
                <c:pt idx="5425">
                  <c:v>29.9042281863554</c:v>
                </c:pt>
                <c:pt idx="5426">
                  <c:v>29.9040683033842</c:v>
                </c:pt>
                <c:pt idx="5427">
                  <c:v>29.9039068504391</c:v>
                </c:pt>
                <c:pt idx="5428">
                  <c:v>29.903743817679899</c:v>
                </c:pt>
                <c:pt idx="5429">
                  <c:v>29.903579193388701</c:v>
                </c:pt>
                <c:pt idx="5430">
                  <c:v>29.903412976229099</c:v>
                </c:pt>
                <c:pt idx="5431">
                  <c:v>29.903245151591399</c:v>
                </c:pt>
                <c:pt idx="5432">
                  <c:v>29.903075720825399</c:v>
                </c:pt>
                <c:pt idx="5433">
                  <c:v>29.902904668087601</c:v>
                </c:pt>
                <c:pt idx="5434">
                  <c:v>29.902732006276199</c:v>
                </c:pt>
                <c:pt idx="5435">
                  <c:v>29.9025577234069</c:v>
                </c:pt>
                <c:pt idx="5436">
                  <c:v>29.902381826360301</c:v>
                </c:pt>
                <c:pt idx="5437">
                  <c:v>29.9022042956699</c:v>
                </c:pt>
                <c:pt idx="5438">
                  <c:v>29.9020251418514</c:v>
                </c:pt>
                <c:pt idx="5439">
                  <c:v>29.901844361819101</c:v>
                </c:pt>
                <c:pt idx="5440">
                  <c:v>29.901661950988501</c:v>
                </c:pt>
                <c:pt idx="5441">
                  <c:v>29.901477917922101</c:v>
                </c:pt>
                <c:pt idx="5442">
                  <c:v>29.901292269242902</c:v>
                </c:pt>
                <c:pt idx="5443">
                  <c:v>29.901105001915301</c:v>
                </c:pt>
                <c:pt idx="5444">
                  <c:v>29.900916115497001</c:v>
                </c:pt>
                <c:pt idx="5445">
                  <c:v>29.9007256203233</c:v>
                </c:pt>
                <c:pt idx="5446">
                  <c:v>29.900533523869399</c:v>
                </c:pt>
                <c:pt idx="5447">
                  <c:v>29.9003398282806</c:v>
                </c:pt>
                <c:pt idx="5448">
                  <c:v>29.900144533739699</c:v>
                </c:pt>
                <c:pt idx="5449">
                  <c:v>29.899947653929399</c:v>
                </c:pt>
                <c:pt idx="5450">
                  <c:v>29.899749201007701</c:v>
                </c:pt>
                <c:pt idx="5451">
                  <c:v>29.899549170603599</c:v>
                </c:pt>
                <c:pt idx="5452">
                  <c:v>29.8993475838409</c:v>
                </c:pt>
                <c:pt idx="5453">
                  <c:v>29.8991444521746</c:v>
                </c:pt>
                <c:pt idx="5454">
                  <c:v>29.8989397808493</c:v>
                </c:pt>
                <c:pt idx="5455">
                  <c:v>29.898733579912498</c:v>
                </c:pt>
                <c:pt idx="5456">
                  <c:v>29.898525868366502</c:v>
                </c:pt>
                <c:pt idx="5457">
                  <c:v>29.898316658848699</c:v>
                </c:pt>
                <c:pt idx="5458">
                  <c:v>29.898105968239701</c:v>
                </c:pt>
                <c:pt idx="5459">
                  <c:v>29.897893798614199</c:v>
                </c:pt>
                <c:pt idx="5460">
                  <c:v>29.8976801807671</c:v>
                </c:pt>
                <c:pt idx="5461">
                  <c:v>29.897465131457299</c:v>
                </c:pt>
                <c:pt idx="5462">
                  <c:v>29.897248665580101</c:v>
                </c:pt>
                <c:pt idx="5463">
                  <c:v>29.897030800468301</c:v>
                </c:pt>
                <c:pt idx="5464">
                  <c:v>29.896811555028201</c:v>
                </c:pt>
                <c:pt idx="5465">
                  <c:v>29.896590945913999</c:v>
                </c:pt>
                <c:pt idx="5466">
                  <c:v>29.896368996534498</c:v>
                </c:pt>
                <c:pt idx="5467">
                  <c:v>29.896145729302098</c:v>
                </c:pt>
                <c:pt idx="5468">
                  <c:v>29.895921166750298</c:v>
                </c:pt>
                <c:pt idx="5469">
                  <c:v>29.8956953333394</c:v>
                </c:pt>
                <c:pt idx="5470">
                  <c:v>29.895468253127198</c:v>
                </c:pt>
                <c:pt idx="5471">
                  <c:v>29.895239950313801</c:v>
                </c:pt>
                <c:pt idx="5472">
                  <c:v>29.895010443986699</c:v>
                </c:pt>
                <c:pt idx="5473">
                  <c:v>29.8947797730142</c:v>
                </c:pt>
                <c:pt idx="5474">
                  <c:v>29.894547961554998</c:v>
                </c:pt>
                <c:pt idx="5475">
                  <c:v>29.894315037993</c:v>
                </c:pt>
                <c:pt idx="5476">
                  <c:v>29.894081026515501</c:v>
                </c:pt>
                <c:pt idx="5477">
                  <c:v>29.893845959341</c:v>
                </c:pt>
                <c:pt idx="5478">
                  <c:v>29.893609873255102</c:v>
                </c:pt>
                <c:pt idx="5479">
                  <c:v>29.893372785387498</c:v>
                </c:pt>
                <c:pt idx="5480">
                  <c:v>29.893134741063399</c:v>
                </c:pt>
                <c:pt idx="5481">
                  <c:v>29.892895775713601</c:v>
                </c:pt>
                <c:pt idx="5482">
                  <c:v>29.892655909031301</c:v>
                </c:pt>
                <c:pt idx="5483">
                  <c:v>29.892415191442399</c:v>
                </c:pt>
                <c:pt idx="5484">
                  <c:v>29.8921736409537</c:v>
                </c:pt>
                <c:pt idx="5485">
                  <c:v>29.8919312985192</c:v>
                </c:pt>
                <c:pt idx="5486">
                  <c:v>29.891688209067301</c:v>
                </c:pt>
                <c:pt idx="5487">
                  <c:v>29.8914444021616</c:v>
                </c:pt>
                <c:pt idx="5488">
                  <c:v>29.891199920203199</c:v>
                </c:pt>
                <c:pt idx="5489">
                  <c:v>29.890954802699198</c:v>
                </c:pt>
                <c:pt idx="5490">
                  <c:v>29.890709088338099</c:v>
                </c:pt>
                <c:pt idx="5491">
                  <c:v>29.890462816319602</c:v>
                </c:pt>
                <c:pt idx="5492">
                  <c:v>29.890216032536099</c:v>
                </c:pt>
                <c:pt idx="5493">
                  <c:v>29.889968775226599</c:v>
                </c:pt>
                <c:pt idx="5494">
                  <c:v>29.8897210920763</c:v>
                </c:pt>
                <c:pt idx="5495">
                  <c:v>29.8894730164393</c:v>
                </c:pt>
                <c:pt idx="5496">
                  <c:v>29.889224590791802</c:v>
                </c:pt>
                <c:pt idx="5497">
                  <c:v>29.888975864538601</c:v>
                </c:pt>
                <c:pt idx="5498">
                  <c:v>29.8887268852889</c:v>
                </c:pt>
                <c:pt idx="5499">
                  <c:v>29.8884776967259</c:v>
                </c:pt>
                <c:pt idx="5500">
                  <c:v>29.888228350809801</c:v>
                </c:pt>
                <c:pt idx="5501">
                  <c:v>29.8879788826235</c:v>
                </c:pt>
                <c:pt idx="5502">
                  <c:v>29.887729345608701</c:v>
                </c:pt>
                <c:pt idx="5503">
                  <c:v>29.887479779905199</c:v>
                </c:pt>
                <c:pt idx="5504">
                  <c:v>29.887230244694798</c:v>
                </c:pt>
                <c:pt idx="5505">
                  <c:v>29.886980782115799</c:v>
                </c:pt>
                <c:pt idx="5506">
                  <c:v>29.886731449617699</c:v>
                </c:pt>
                <c:pt idx="5507">
                  <c:v>29.886482284908901</c:v>
                </c:pt>
                <c:pt idx="5508">
                  <c:v>29.8862333367852</c:v>
                </c:pt>
                <c:pt idx="5509">
                  <c:v>29.8859846634622</c:v>
                </c:pt>
                <c:pt idx="5510">
                  <c:v>29.8857363231776</c:v>
                </c:pt>
                <c:pt idx="5511">
                  <c:v>29.885488353777699</c:v>
                </c:pt>
                <c:pt idx="5512">
                  <c:v>29.885240802571602</c:v>
                </c:pt>
                <c:pt idx="5513">
                  <c:v>29.884993736716599</c:v>
                </c:pt>
                <c:pt idx="5514">
                  <c:v>29.884747195840099</c:v>
                </c:pt>
                <c:pt idx="5515">
                  <c:v>29.884501239781802</c:v>
                </c:pt>
                <c:pt idx="5516">
                  <c:v>29.884255934651598</c:v>
                </c:pt>
                <c:pt idx="5517">
                  <c:v>29.8840113106152</c:v>
                </c:pt>
                <c:pt idx="5518">
                  <c:v>29.883767423037501</c:v>
                </c:pt>
                <c:pt idx="5519">
                  <c:v>29.8835243375743</c:v>
                </c:pt>
                <c:pt idx="5520">
                  <c:v>29.883282098897201</c:v>
                </c:pt>
                <c:pt idx="5521">
                  <c:v>29.883040761624699</c:v>
                </c:pt>
                <c:pt idx="5522">
                  <c:v>29.8828003829009</c:v>
                </c:pt>
                <c:pt idx="5523">
                  <c:v>29.882561008847699</c:v>
                </c:pt>
                <c:pt idx="5524">
                  <c:v>29.882322696976001</c:v>
                </c:pt>
                <c:pt idx="5525">
                  <c:v>29.882085503318301</c:v>
                </c:pt>
                <c:pt idx="5526">
                  <c:v>29.8818494859837</c:v>
                </c:pt>
                <c:pt idx="5527">
                  <c:v>29.8816146937456</c:v>
                </c:pt>
                <c:pt idx="5528">
                  <c:v>29.881381166718398</c:v>
                </c:pt>
                <c:pt idx="5529">
                  <c:v>29.881148973821301</c:v>
                </c:pt>
                <c:pt idx="5530">
                  <c:v>29.880918170973899</c:v>
                </c:pt>
                <c:pt idx="5531">
                  <c:v>29.8806888008457</c:v>
                </c:pt>
                <c:pt idx="5532">
                  <c:v>29.880460923896301</c:v>
                </c:pt>
                <c:pt idx="5533">
                  <c:v>29.880234585410498</c:v>
                </c:pt>
                <c:pt idx="5534">
                  <c:v>29.880009840087499</c:v>
                </c:pt>
                <c:pt idx="5535">
                  <c:v>29.879786743288399</c:v>
                </c:pt>
                <c:pt idx="5536">
                  <c:v>29.8795653425314</c:v>
                </c:pt>
                <c:pt idx="5537">
                  <c:v>29.879345691819498</c:v>
                </c:pt>
                <c:pt idx="5538">
                  <c:v>29.8791278461239</c:v>
                </c:pt>
                <c:pt idx="5539">
                  <c:v>29.878911844875098</c:v>
                </c:pt>
                <c:pt idx="5540">
                  <c:v>29.8786977435526</c:v>
                </c:pt>
                <c:pt idx="5541">
                  <c:v>29.878485598615601</c:v>
                </c:pt>
                <c:pt idx="5542">
                  <c:v>29.878275449019199</c:v>
                </c:pt>
                <c:pt idx="5543">
                  <c:v>29.878067338714001</c:v>
                </c:pt>
                <c:pt idx="5544">
                  <c:v>29.8778613292919</c:v>
                </c:pt>
                <c:pt idx="5545">
                  <c:v>29.877657469482099</c:v>
                </c:pt>
                <c:pt idx="5546">
                  <c:v>29.8774557914737</c:v>
                </c:pt>
                <c:pt idx="5547">
                  <c:v>29.877256350703799</c:v>
                </c:pt>
                <c:pt idx="5548">
                  <c:v>29.877059187659501</c:v>
                </c:pt>
                <c:pt idx="5549">
                  <c:v>29.876864356064701</c:v>
                </c:pt>
                <c:pt idx="5550">
                  <c:v>29.876671888609</c:v>
                </c:pt>
                <c:pt idx="5551">
                  <c:v>29.876481831263</c:v>
                </c:pt>
                <c:pt idx="5552">
                  <c:v>29.876294236178602</c:v>
                </c:pt>
                <c:pt idx="5553">
                  <c:v>29.8761091256609</c:v>
                </c:pt>
                <c:pt idx="5554">
                  <c:v>29.875926552273899</c:v>
                </c:pt>
                <c:pt idx="5555">
                  <c:v>29.875746554919498</c:v>
                </c:pt>
                <c:pt idx="5556">
                  <c:v>29.875569180325101</c:v>
                </c:pt>
                <c:pt idx="5557">
                  <c:v>29.8753944559483</c:v>
                </c:pt>
                <c:pt idx="5558">
                  <c:v>29.875222419699298</c:v>
                </c:pt>
                <c:pt idx="5559">
                  <c:v>29.875053111083702</c:v>
                </c:pt>
                <c:pt idx="5560">
                  <c:v>29.874886556737899</c:v>
                </c:pt>
                <c:pt idx="5561">
                  <c:v>29.874722798145001</c:v>
                </c:pt>
                <c:pt idx="5562">
                  <c:v>29.8745618618882</c:v>
                </c:pt>
                <c:pt idx="5563">
                  <c:v>29.8744037905354</c:v>
                </c:pt>
                <c:pt idx="5564">
                  <c:v>29.874248600574401</c:v>
                </c:pt>
                <c:pt idx="5565">
                  <c:v>29.8740963286801</c:v>
                </c:pt>
                <c:pt idx="5566">
                  <c:v>29.873947001757799</c:v>
                </c:pt>
                <c:pt idx="5567">
                  <c:v>29.8738006494223</c:v>
                </c:pt>
                <c:pt idx="5568">
                  <c:v>29.873657286339199</c:v>
                </c:pt>
                <c:pt idx="5569">
                  <c:v>29.873516947953199</c:v>
                </c:pt>
                <c:pt idx="5570">
                  <c:v>29.873379656160498</c:v>
                </c:pt>
                <c:pt idx="5571">
                  <c:v>29.873245428915499</c:v>
                </c:pt>
                <c:pt idx="5572">
                  <c:v>29.873114294966499</c:v>
                </c:pt>
                <c:pt idx="5573">
                  <c:v>29.872986277184602</c:v>
                </c:pt>
                <c:pt idx="5574">
                  <c:v>29.8728613901641</c:v>
                </c:pt>
                <c:pt idx="5575">
                  <c:v>29.872739639721701</c:v>
                </c:pt>
                <c:pt idx="5576">
                  <c:v>29.872621050276098</c:v>
                </c:pt>
                <c:pt idx="5577">
                  <c:v>29.872505636010299</c:v>
                </c:pt>
                <c:pt idx="5578">
                  <c:v>29.872393416339001</c:v>
                </c:pt>
                <c:pt idx="5579">
                  <c:v>29.872284390356899</c:v>
                </c:pt>
                <c:pt idx="5580">
                  <c:v>29.872178575377198</c:v>
                </c:pt>
                <c:pt idx="5581">
                  <c:v>29.872075973082801</c:v>
                </c:pt>
                <c:pt idx="5582">
                  <c:v>29.8719766019118</c:v>
                </c:pt>
                <c:pt idx="5583">
                  <c:v>29.871880466389999</c:v>
                </c:pt>
                <c:pt idx="5584">
                  <c:v>29.871787572900899</c:v>
                </c:pt>
                <c:pt idx="5585">
                  <c:v>29.871697917046198</c:v>
                </c:pt>
                <c:pt idx="5586">
                  <c:v>29.871611501462599</c:v>
                </c:pt>
                <c:pt idx="5587">
                  <c:v>29.871528337686001</c:v>
                </c:pt>
                <c:pt idx="5588">
                  <c:v>29.871448421842299</c:v>
                </c:pt>
                <c:pt idx="5589">
                  <c:v>29.871371750961</c:v>
                </c:pt>
                <c:pt idx="5590">
                  <c:v>29.871298322290802</c:v>
                </c:pt>
                <c:pt idx="5591">
                  <c:v>29.871228131463401</c:v>
                </c:pt>
                <c:pt idx="5592">
                  <c:v>29.871161169751002</c:v>
                </c:pt>
                <c:pt idx="5593">
                  <c:v>29.871097435722799</c:v>
                </c:pt>
                <c:pt idx="5594">
                  <c:v>29.871036919490798</c:v>
                </c:pt>
                <c:pt idx="5595">
                  <c:v>29.870979607627898</c:v>
                </c:pt>
                <c:pt idx="5596">
                  <c:v>29.870925492245799</c:v>
                </c:pt>
                <c:pt idx="5597">
                  <c:v>29.870874564764101</c:v>
                </c:pt>
                <c:pt idx="5598">
                  <c:v>29.8708268115615</c:v>
                </c:pt>
                <c:pt idx="5599">
                  <c:v>29.870782214063599</c:v>
                </c:pt>
                <c:pt idx="5600">
                  <c:v>29.8707407619119</c:v>
                </c:pt>
                <c:pt idx="5601">
                  <c:v>29.8707024277209</c:v>
                </c:pt>
                <c:pt idx="5602">
                  <c:v>29.870667200652498</c:v>
                </c:pt>
                <c:pt idx="5603">
                  <c:v>29.870635056968801</c:v>
                </c:pt>
                <c:pt idx="5604">
                  <c:v>29.870605984191499</c:v>
                </c:pt>
                <c:pt idx="5605">
                  <c:v>29.870579951687201</c:v>
                </c:pt>
                <c:pt idx="5606">
                  <c:v>29.870556941327699</c:v>
                </c:pt>
                <c:pt idx="5607">
                  <c:v>29.870536923167901</c:v>
                </c:pt>
                <c:pt idx="5608">
                  <c:v>29.870519879807201</c:v>
                </c:pt>
                <c:pt idx="5609">
                  <c:v>29.8705057858018</c:v>
                </c:pt>
                <c:pt idx="5610">
                  <c:v>29.870494608628398</c:v>
                </c:pt>
                <c:pt idx="5611">
                  <c:v>29.870486327253602</c:v>
                </c:pt>
                <c:pt idx="5612">
                  <c:v>29.870480895426301</c:v>
                </c:pt>
                <c:pt idx="5613">
                  <c:v>29.8704782971217</c:v>
                </c:pt>
                <c:pt idx="5614">
                  <c:v>29.870478496584902</c:v>
                </c:pt>
                <c:pt idx="5615">
                  <c:v>29.870481464148</c:v>
                </c:pt>
                <c:pt idx="5616">
                  <c:v>29.8704871599443</c:v>
                </c:pt>
                <c:pt idx="5617">
                  <c:v>29.870495557203199</c:v>
                </c:pt>
                <c:pt idx="5618">
                  <c:v>29.870506612325499</c:v>
                </c:pt>
                <c:pt idx="5619">
                  <c:v>29.870520293566099</c:v>
                </c:pt>
                <c:pt idx="5620">
                  <c:v>29.870536558976902</c:v>
                </c:pt>
                <c:pt idx="5621">
                  <c:v>29.8705553782011</c:v>
                </c:pt>
                <c:pt idx="5622">
                  <c:v>29.870576711106601</c:v>
                </c:pt>
                <c:pt idx="5623">
                  <c:v>29.8706005177979</c:v>
                </c:pt>
                <c:pt idx="5624">
                  <c:v>29.870626760799901</c:v>
                </c:pt>
                <c:pt idx="5625">
                  <c:v>29.8706553987255</c:v>
                </c:pt>
                <c:pt idx="5626">
                  <c:v>29.8706863908697</c:v>
                </c:pt>
                <c:pt idx="5627">
                  <c:v>29.870719683648002</c:v>
                </c:pt>
                <c:pt idx="5628">
                  <c:v>29.870755245943599</c:v>
                </c:pt>
                <c:pt idx="5629">
                  <c:v>29.870793033460799</c:v>
                </c:pt>
                <c:pt idx="5630">
                  <c:v>29.87083300418</c:v>
                </c:pt>
                <c:pt idx="5631">
                  <c:v>29.870875103369301</c:v>
                </c:pt>
                <c:pt idx="5632">
                  <c:v>29.870919298728602</c:v>
                </c:pt>
                <c:pt idx="5633">
                  <c:v>29.8709655364027</c:v>
                </c:pt>
                <c:pt idx="5634">
                  <c:v>29.871013777932198</c:v>
                </c:pt>
                <c:pt idx="5635">
                  <c:v>29.8710639708444</c:v>
                </c:pt>
                <c:pt idx="5636">
                  <c:v>29.8711160740209</c:v>
                </c:pt>
                <c:pt idx="5637">
                  <c:v>29.871170036248099</c:v>
                </c:pt>
                <c:pt idx="5638">
                  <c:v>29.871225815233299</c:v>
                </c:pt>
                <c:pt idx="5639">
                  <c:v>29.871283362087901</c:v>
                </c:pt>
                <c:pt idx="5640">
                  <c:v>29.871342628631002</c:v>
                </c:pt>
                <c:pt idx="5641">
                  <c:v>29.8714035685434</c:v>
                </c:pt>
                <c:pt idx="5642">
                  <c:v>29.871466134847399</c:v>
                </c:pt>
                <c:pt idx="5643">
                  <c:v>29.871530267708899</c:v>
                </c:pt>
                <c:pt idx="5644">
                  <c:v>29.871595936739801</c:v>
                </c:pt>
                <c:pt idx="5645">
                  <c:v>29.871663084650901</c:v>
                </c:pt>
                <c:pt idx="5646">
                  <c:v>29.871731662921501</c:v>
                </c:pt>
                <c:pt idx="5647">
                  <c:v>29.871801620030599</c:v>
                </c:pt>
                <c:pt idx="5648">
                  <c:v>29.871872909148301</c:v>
                </c:pt>
                <c:pt idx="5649">
                  <c:v>29.871945478905101</c:v>
                </c:pt>
                <c:pt idx="5650">
                  <c:v>29.872019287134101</c:v>
                </c:pt>
                <c:pt idx="5651">
                  <c:v>29.872094286856498</c:v>
                </c:pt>
                <c:pt idx="5652">
                  <c:v>29.872170424043901</c:v>
                </c:pt>
                <c:pt idx="5653">
                  <c:v>29.872247647657598</c:v>
                </c:pt>
                <c:pt idx="5654">
                  <c:v>29.8723259079629</c:v>
                </c:pt>
                <c:pt idx="5655">
                  <c:v>29.872405167263398</c:v>
                </c:pt>
                <c:pt idx="5656">
                  <c:v>29.872485370973902</c:v>
                </c:pt>
                <c:pt idx="5657">
                  <c:v>29.8725664767856</c:v>
                </c:pt>
                <c:pt idx="5658">
                  <c:v>29.872648435473</c:v>
                </c:pt>
                <c:pt idx="5659">
                  <c:v>29.872731195675598</c:v>
                </c:pt>
                <c:pt idx="5660">
                  <c:v>29.872814708810999</c:v>
                </c:pt>
                <c:pt idx="5661">
                  <c:v>29.8728989337034</c:v>
                </c:pt>
                <c:pt idx="5662">
                  <c:v>29.872983819540298</c:v>
                </c:pt>
                <c:pt idx="5663">
                  <c:v>29.873069318315199</c:v>
                </c:pt>
                <c:pt idx="5664">
                  <c:v>29.873155394020198</c:v>
                </c:pt>
                <c:pt idx="5665">
                  <c:v>29.8732419907214</c:v>
                </c:pt>
                <c:pt idx="5666">
                  <c:v>29.873329078504</c:v>
                </c:pt>
                <c:pt idx="5667">
                  <c:v>29.8734165980594</c:v>
                </c:pt>
                <c:pt idx="5668">
                  <c:v>29.8735045115668</c:v>
                </c:pt>
                <c:pt idx="5669">
                  <c:v>29.873592774448401</c:v>
                </c:pt>
                <c:pt idx="5670">
                  <c:v>29.873681346860501</c:v>
                </c:pt>
                <c:pt idx="5671">
                  <c:v>29.873770179623399</c:v>
                </c:pt>
                <c:pt idx="5672">
                  <c:v>29.873859232243699</c:v>
                </c:pt>
                <c:pt idx="5673">
                  <c:v>29.873948459438701</c:v>
                </c:pt>
                <c:pt idx="5674">
                  <c:v>29.8740378261461</c:v>
                </c:pt>
                <c:pt idx="5675">
                  <c:v>29.874127290674199</c:v>
                </c:pt>
                <c:pt idx="5676">
                  <c:v>29.874216809476099</c:v>
                </c:pt>
                <c:pt idx="5677">
                  <c:v>29.874306348435798</c:v>
                </c:pt>
                <c:pt idx="5678">
                  <c:v>29.874395866481201</c:v>
                </c:pt>
                <c:pt idx="5679">
                  <c:v>29.8744853292804</c:v>
                </c:pt>
                <c:pt idx="5680">
                  <c:v>29.874574687759001</c:v>
                </c:pt>
                <c:pt idx="5681">
                  <c:v>29.8746639183016</c:v>
                </c:pt>
                <c:pt idx="5682">
                  <c:v>29.8747529728873</c:v>
                </c:pt>
                <c:pt idx="5683">
                  <c:v>29.874841825258699</c:v>
                </c:pt>
                <c:pt idx="5684">
                  <c:v>29.874930428813599</c:v>
                </c:pt>
                <c:pt idx="5685">
                  <c:v>29.875018760176701</c:v>
                </c:pt>
                <c:pt idx="5686">
                  <c:v>29.875106774457802</c:v>
                </c:pt>
                <c:pt idx="5687">
                  <c:v>29.875194447770198</c:v>
                </c:pt>
                <c:pt idx="5688">
                  <c:v>29.875281738351401</c:v>
                </c:pt>
                <c:pt idx="5689">
                  <c:v>29.875368621654101</c:v>
                </c:pt>
                <c:pt idx="5690">
                  <c:v>29.875455065000899</c:v>
                </c:pt>
                <c:pt idx="5691">
                  <c:v>29.8755410434513</c:v>
                </c:pt>
                <c:pt idx="5692">
                  <c:v>29.8756265237758</c:v>
                </c:pt>
                <c:pt idx="5693">
                  <c:v>29.8757114720438</c:v>
                </c:pt>
                <c:pt idx="5694">
                  <c:v>29.875795855756699</c:v>
                </c:pt>
                <c:pt idx="5695">
                  <c:v>29.875879654750101</c:v>
                </c:pt>
                <c:pt idx="5696">
                  <c:v>29.875962838565599</c:v>
                </c:pt>
                <c:pt idx="5697">
                  <c:v>29.876045392976099</c:v>
                </c:pt>
                <c:pt idx="5698">
                  <c:v>29.876127279086901</c:v>
                </c:pt>
                <c:pt idx="5699">
                  <c:v>29.876208476658402</c:v>
                </c:pt>
                <c:pt idx="5700">
                  <c:v>29.876288961860201</c:v>
                </c:pt>
                <c:pt idx="5701">
                  <c:v>29.876368714088699</c:v>
                </c:pt>
                <c:pt idx="5702">
                  <c:v>29.876447702869701</c:v>
                </c:pt>
                <c:pt idx="5703">
                  <c:v>29.8765259065622</c:v>
                </c:pt>
                <c:pt idx="5704">
                  <c:v>29.876603310471499</c:v>
                </c:pt>
                <c:pt idx="5705">
                  <c:v>29.8766798929367</c:v>
                </c:pt>
                <c:pt idx="5706">
                  <c:v>29.8767556303895</c:v>
                </c:pt>
                <c:pt idx="5707">
                  <c:v>29.876830510077401</c:v>
                </c:pt>
                <c:pt idx="5708">
                  <c:v>29.876904509907401</c:v>
                </c:pt>
                <c:pt idx="5709">
                  <c:v>29.876977615428999</c:v>
                </c:pt>
                <c:pt idx="5710">
                  <c:v>29.877049804409999</c:v>
                </c:pt>
                <c:pt idx="5711">
                  <c:v>29.8771210666165</c:v>
                </c:pt>
                <c:pt idx="5712">
                  <c:v>29.877191389823299</c:v>
                </c:pt>
                <c:pt idx="5713">
                  <c:v>29.8772607474131</c:v>
                </c:pt>
                <c:pt idx="5714">
                  <c:v>29.8773291414157</c:v>
                </c:pt>
                <c:pt idx="5715">
                  <c:v>29.877396550447699</c:v>
                </c:pt>
                <c:pt idx="5716">
                  <c:v>29.8774629659944</c:v>
                </c:pt>
                <c:pt idx="5717">
                  <c:v>29.877528377790899</c:v>
                </c:pt>
                <c:pt idx="5718">
                  <c:v>29.877592767624499</c:v>
                </c:pt>
                <c:pt idx="5719">
                  <c:v>29.877656139454899</c:v>
                </c:pt>
                <c:pt idx="5720">
                  <c:v>29.877718467907801</c:v>
                </c:pt>
                <c:pt idx="5721">
                  <c:v>29.877779752693801</c:v>
                </c:pt>
                <c:pt idx="5722">
                  <c:v>29.877839988715301</c:v>
                </c:pt>
                <c:pt idx="5723">
                  <c:v>29.877899164060199</c:v>
                </c:pt>
                <c:pt idx="5724">
                  <c:v>29.877957268479602</c:v>
                </c:pt>
                <c:pt idx="5725">
                  <c:v>29.8780143051575</c:v>
                </c:pt>
                <c:pt idx="5726">
                  <c:v>29.878070267238101</c:v>
                </c:pt>
                <c:pt idx="5727">
                  <c:v>29.8781251420606</c:v>
                </c:pt>
                <c:pt idx="5728">
                  <c:v>29.878178937055701</c:v>
                </c:pt>
                <c:pt idx="5729">
                  <c:v>29.878231653486399</c:v>
                </c:pt>
                <c:pt idx="5730">
                  <c:v>29.878283281962599</c:v>
                </c:pt>
                <c:pt idx="5731">
                  <c:v>29.878333817255701</c:v>
                </c:pt>
                <c:pt idx="5732">
                  <c:v>29.878383267975501</c:v>
                </c:pt>
                <c:pt idx="5733">
                  <c:v>29.878431627549901</c:v>
                </c:pt>
                <c:pt idx="5734">
                  <c:v>29.878478901637301</c:v>
                </c:pt>
                <c:pt idx="5735">
                  <c:v>29.878525090376002</c:v>
                </c:pt>
                <c:pt idx="5736">
                  <c:v>29.8785701927481</c:v>
                </c:pt>
                <c:pt idx="5737">
                  <c:v>29.878614205979499</c:v>
                </c:pt>
                <c:pt idx="5738">
                  <c:v>29.878657138019399</c:v>
                </c:pt>
                <c:pt idx="5739">
                  <c:v>29.878698998068302</c:v>
                </c:pt>
                <c:pt idx="5740">
                  <c:v>29.878739783864699</c:v>
                </c:pt>
                <c:pt idx="5741">
                  <c:v>29.878779501732399</c:v>
                </c:pt>
                <c:pt idx="5742">
                  <c:v>29.878818157901801</c:v>
                </c:pt>
                <c:pt idx="5743">
                  <c:v>29.8788557630524</c:v>
                </c:pt>
                <c:pt idx="5744">
                  <c:v>29.878892326245101</c:v>
                </c:pt>
                <c:pt idx="5745">
                  <c:v>29.878927855154298</c:v>
                </c:pt>
                <c:pt idx="5746">
                  <c:v>29.878962351934</c:v>
                </c:pt>
                <c:pt idx="5747">
                  <c:v>29.878995829490499</c:v>
                </c:pt>
                <c:pt idx="5748">
                  <c:v>29.8790282902435</c:v>
                </c:pt>
                <c:pt idx="5749">
                  <c:v>29.8790597490114</c:v>
                </c:pt>
                <c:pt idx="5750">
                  <c:v>29.8790902180092</c:v>
                </c:pt>
                <c:pt idx="5751">
                  <c:v>29.879119705754899</c:v>
                </c:pt>
                <c:pt idx="5752">
                  <c:v>29.879148220594299</c:v>
                </c:pt>
                <c:pt idx="5753">
                  <c:v>29.879175780072199</c:v>
                </c:pt>
                <c:pt idx="5754">
                  <c:v>29.8792023946821</c:v>
                </c:pt>
                <c:pt idx="5755">
                  <c:v>29.879228085751699</c:v>
                </c:pt>
                <c:pt idx="5756">
                  <c:v>29.879252848752301</c:v>
                </c:pt>
                <c:pt idx="5757">
                  <c:v>29.879276710403101</c:v>
                </c:pt>
                <c:pt idx="5758">
                  <c:v>29.879299683402198</c:v>
                </c:pt>
                <c:pt idx="5759">
                  <c:v>29.879321787279601</c:v>
                </c:pt>
                <c:pt idx="5760">
                  <c:v>29.879343022303701</c:v>
                </c:pt>
                <c:pt idx="5761">
                  <c:v>29.879363415638199</c:v>
                </c:pt>
                <c:pt idx="5762">
                  <c:v>29.879382982665799</c:v>
                </c:pt>
                <c:pt idx="5763">
                  <c:v>29.879401731896099</c:v>
                </c:pt>
                <c:pt idx="5764">
                  <c:v>29.879419694513</c:v>
                </c:pt>
                <c:pt idx="5765">
                  <c:v>29.879436880141199</c:v>
                </c:pt>
                <c:pt idx="5766">
                  <c:v>29.879453301050699</c:v>
                </c:pt>
                <c:pt idx="5767">
                  <c:v>29.8794689857565</c:v>
                </c:pt>
                <c:pt idx="5768">
                  <c:v>29.879483949530801</c:v>
                </c:pt>
                <c:pt idx="5769">
                  <c:v>29.879498214826501</c:v>
                </c:pt>
                <c:pt idx="5770">
                  <c:v>29.879511787871301</c:v>
                </c:pt>
                <c:pt idx="5771">
                  <c:v>29.8795246965385</c:v>
                </c:pt>
                <c:pt idx="5772">
                  <c:v>29.8795369585266</c:v>
                </c:pt>
                <c:pt idx="5773">
                  <c:v>29.879548591513</c:v>
                </c:pt>
                <c:pt idx="5774">
                  <c:v>29.879559621333801</c:v>
                </c:pt>
                <c:pt idx="5775">
                  <c:v>29.879570062159502</c:v>
                </c:pt>
                <c:pt idx="5776">
                  <c:v>29.879579939341799</c:v>
                </c:pt>
                <c:pt idx="5777">
                  <c:v>29.879589270572801</c:v>
                </c:pt>
                <c:pt idx="5778">
                  <c:v>29.879598081187901</c:v>
                </c:pt>
                <c:pt idx="5779">
                  <c:v>29.879606382728198</c:v>
                </c:pt>
                <c:pt idx="5780">
                  <c:v>29.879614208935799</c:v>
                </c:pt>
                <c:pt idx="5781">
                  <c:v>29.8796215705927</c:v>
                </c:pt>
                <c:pt idx="5782">
                  <c:v>29.879628494400599</c:v>
                </c:pt>
                <c:pt idx="5783">
                  <c:v>29.879634996418599</c:v>
                </c:pt>
                <c:pt idx="5784">
                  <c:v>29.8796410933844</c:v>
                </c:pt>
                <c:pt idx="5785">
                  <c:v>29.879646821484599</c:v>
                </c:pt>
                <c:pt idx="5786">
                  <c:v>29.879652188953202</c:v>
                </c:pt>
                <c:pt idx="5787">
                  <c:v>29.879657226014299</c:v>
                </c:pt>
                <c:pt idx="5788">
                  <c:v>29.879661946015599</c:v>
                </c:pt>
                <c:pt idx="5789">
                  <c:v>29.8796663840427</c:v>
                </c:pt>
                <c:pt idx="5790">
                  <c:v>29.879670554872899</c:v>
                </c:pt>
                <c:pt idx="5791">
                  <c:v>29.879674475141201</c:v>
                </c:pt>
                <c:pt idx="5792">
                  <c:v>29.879678167115198</c:v>
                </c:pt>
                <c:pt idx="5793">
                  <c:v>29.879681650344601</c:v>
                </c:pt>
                <c:pt idx="5794">
                  <c:v>29.879684951399</c:v>
                </c:pt>
                <c:pt idx="5795">
                  <c:v>29.879688086722702</c:v>
                </c:pt>
                <c:pt idx="5796">
                  <c:v>29.879691079525401</c:v>
                </c:pt>
                <c:pt idx="5797">
                  <c:v>29.879693957072199</c:v>
                </c:pt>
                <c:pt idx="5798">
                  <c:v>29.879696722551898</c:v>
                </c:pt>
                <c:pt idx="5799">
                  <c:v>29.879699399507398</c:v>
                </c:pt>
                <c:pt idx="5800">
                  <c:v>29.8797020131252</c:v>
                </c:pt>
                <c:pt idx="5801">
                  <c:v>29.879704582539699</c:v>
                </c:pt>
                <c:pt idx="5802">
                  <c:v>29.879707125758301</c:v>
                </c:pt>
                <c:pt idx="5803">
                  <c:v>29.879709672017</c:v>
                </c:pt>
                <c:pt idx="5804">
                  <c:v>29.879712225235799</c:v>
                </c:pt>
                <c:pt idx="5805">
                  <c:v>29.879714803681001</c:v>
                </c:pt>
                <c:pt idx="5806">
                  <c:v>29.879717430987</c:v>
                </c:pt>
                <c:pt idx="5807">
                  <c:v>29.879720119617101</c:v>
                </c:pt>
                <c:pt idx="5808">
                  <c:v>29.879722893330602</c:v>
                </c:pt>
                <c:pt idx="5809">
                  <c:v>29.879725762905199</c:v>
                </c:pt>
                <c:pt idx="5810">
                  <c:v>29.879728751488202</c:v>
                </c:pt>
                <c:pt idx="5811">
                  <c:v>29.879731864552301</c:v>
                </c:pt>
                <c:pt idx="5812">
                  <c:v>29.879735117231899</c:v>
                </c:pt>
                <c:pt idx="5813">
                  <c:v>29.879738526773501</c:v>
                </c:pt>
                <c:pt idx="5814">
                  <c:v>29.879742105718901</c:v>
                </c:pt>
                <c:pt idx="5815">
                  <c:v>29.879745872905399</c:v>
                </c:pt>
                <c:pt idx="5816">
                  <c:v>29.879749837083001</c:v>
                </c:pt>
                <c:pt idx="5817">
                  <c:v>29.879754010473501</c:v>
                </c:pt>
                <c:pt idx="5818">
                  <c:v>29.8797583940128</c:v>
                </c:pt>
                <c:pt idx="5819">
                  <c:v>29.879763011291701</c:v>
                </c:pt>
                <c:pt idx="5820">
                  <c:v>29.879767864960701</c:v>
                </c:pt>
                <c:pt idx="5821">
                  <c:v>29.8797729641981</c:v>
                </c:pt>
                <c:pt idx="5822">
                  <c:v>29.8797783367066</c:v>
                </c:pt>
                <c:pt idx="5823">
                  <c:v>29.8797839758066</c:v>
                </c:pt>
                <c:pt idx="5824">
                  <c:v>29.879789888416902</c:v>
                </c:pt>
                <c:pt idx="5825">
                  <c:v>29.879796071701499</c:v>
                </c:pt>
                <c:pt idx="5826">
                  <c:v>29.879802545139601</c:v>
                </c:pt>
                <c:pt idx="5827">
                  <c:v>29.879809304859599</c:v>
                </c:pt>
                <c:pt idx="5828">
                  <c:v>29.879816365170601</c:v>
                </c:pt>
                <c:pt idx="5829">
                  <c:v>29.87982372303</c:v>
                </c:pt>
                <c:pt idx="5830">
                  <c:v>29.879831385522301</c:v>
                </c:pt>
                <c:pt idx="5831">
                  <c:v>29.879839352961199</c:v>
                </c:pt>
                <c:pt idx="5832">
                  <c:v>29.879847627749999</c:v>
                </c:pt>
                <c:pt idx="5833">
                  <c:v>29.879856200104498</c:v>
                </c:pt>
                <c:pt idx="5834">
                  <c:v>29.879865081715501</c:v>
                </c:pt>
                <c:pt idx="5835">
                  <c:v>29.8798742646782</c:v>
                </c:pt>
                <c:pt idx="5836">
                  <c:v>29.8798837518341</c:v>
                </c:pt>
                <c:pt idx="5837">
                  <c:v>29.879893534995801</c:v>
                </c:pt>
                <c:pt idx="5838">
                  <c:v>29.879903614967802</c:v>
                </c:pt>
                <c:pt idx="5839">
                  <c:v>29.879913985104899</c:v>
                </c:pt>
                <c:pt idx="5840">
                  <c:v>29.879924632494401</c:v>
                </c:pt>
                <c:pt idx="5841">
                  <c:v>29.879935561851202</c:v>
                </c:pt>
                <c:pt idx="5842">
                  <c:v>29.879946759256001</c:v>
                </c:pt>
                <c:pt idx="5843">
                  <c:v>29.879958217007299</c:v>
                </c:pt>
                <c:pt idx="5844">
                  <c:v>29.8799699302268</c:v>
                </c:pt>
                <c:pt idx="5845">
                  <c:v>29.8799818831035</c:v>
                </c:pt>
                <c:pt idx="5846">
                  <c:v>29.8799940693753</c:v>
                </c:pt>
                <c:pt idx="5847">
                  <c:v>29.880006468155699</c:v>
                </c:pt>
                <c:pt idx="5848">
                  <c:v>29.880019077850299</c:v>
                </c:pt>
                <c:pt idx="5849">
                  <c:v>29.8800318819296</c:v>
                </c:pt>
                <c:pt idx="5850">
                  <c:v>29.8800448703123</c:v>
                </c:pt>
                <c:pt idx="5851">
                  <c:v>29.880058012193501</c:v>
                </c:pt>
                <c:pt idx="5852">
                  <c:v>29.880071302937601</c:v>
                </c:pt>
                <c:pt idx="5853">
                  <c:v>29.880084722523701</c:v>
                </c:pt>
                <c:pt idx="5854">
                  <c:v>29.880098248977099</c:v>
                </c:pt>
                <c:pt idx="5855">
                  <c:v>29.880111876130499</c:v>
                </c:pt>
                <c:pt idx="5856">
                  <c:v>29.8801255679893</c:v>
                </c:pt>
                <c:pt idx="5857">
                  <c:v>29.880139308264202</c:v>
                </c:pt>
                <c:pt idx="5858">
                  <c:v>29.880153087163901</c:v>
                </c:pt>
                <c:pt idx="5859">
                  <c:v>29.880166871026201</c:v>
                </c:pt>
                <c:pt idx="5860">
                  <c:v>29.880180633749799</c:v>
                </c:pt>
                <c:pt idx="5861">
                  <c:v>29.8801943588083</c:v>
                </c:pt>
                <c:pt idx="5862">
                  <c:v>29.880208016766499</c:v>
                </c:pt>
                <c:pt idx="5863">
                  <c:v>29.880221587052201</c:v>
                </c:pt>
                <c:pt idx="5864">
                  <c:v>29.880235041826602</c:v>
                </c:pt>
                <c:pt idx="5865">
                  <c:v>29.880248360150699</c:v>
                </c:pt>
                <c:pt idx="5866">
                  <c:v>29.880261502702901</c:v>
                </c:pt>
                <c:pt idx="5867">
                  <c:v>29.880274440847</c:v>
                </c:pt>
                <c:pt idx="5868">
                  <c:v>29.880287147320701</c:v>
                </c:pt>
                <c:pt idx="5869">
                  <c:v>29.880299605954502</c:v>
                </c:pt>
                <c:pt idx="5870">
                  <c:v>29.880311769345099</c:v>
                </c:pt>
                <c:pt idx="5871">
                  <c:v>29.880323606980799</c:v>
                </c:pt>
                <c:pt idx="5872">
                  <c:v>29.880335102070301</c:v>
                </c:pt>
                <c:pt idx="5873">
                  <c:v>29.880346213250601</c:v>
                </c:pt>
                <c:pt idx="5874">
                  <c:v>29.880356901602699</c:v>
                </c:pt>
                <c:pt idx="5875">
                  <c:v>29.880367143625801</c:v>
                </c:pt>
                <c:pt idx="5876">
                  <c:v>29.8803769008458</c:v>
                </c:pt>
                <c:pt idx="5877">
                  <c:v>29.880386146251698</c:v>
                </c:pt>
                <c:pt idx="5878">
                  <c:v>29.880394826833001</c:v>
                </c:pt>
                <c:pt idx="5879">
                  <c:v>29.880402918309802</c:v>
                </c:pt>
                <c:pt idx="5880">
                  <c:v>29.8804103854403</c:v>
                </c:pt>
                <c:pt idx="5881">
                  <c:v>29.8804171817448</c:v>
                </c:pt>
                <c:pt idx="5882">
                  <c:v>29.880423284441999</c:v>
                </c:pt>
                <c:pt idx="5883">
                  <c:v>29.880428653035899</c:v>
                </c:pt>
                <c:pt idx="5884">
                  <c:v>29.880433239429799</c:v>
                </c:pt>
                <c:pt idx="5885">
                  <c:v>29.880437011217001</c:v>
                </c:pt>
                <c:pt idx="5886">
                  <c:v>29.880439944221902</c:v>
                </c:pt>
                <c:pt idx="5887">
                  <c:v>29.880441982956501</c:v>
                </c:pt>
                <c:pt idx="5888">
                  <c:v>29.8804430940414</c:v>
                </c:pt>
                <c:pt idx="5889">
                  <c:v>29.8804432361766</c:v>
                </c:pt>
                <c:pt idx="5890">
                  <c:v>29.880442368773501</c:v>
                </c:pt>
                <c:pt idx="5891">
                  <c:v>29.880440460587302</c:v>
                </c:pt>
                <c:pt idx="5892">
                  <c:v>29.880437468222802</c:v>
                </c:pt>
                <c:pt idx="5893">
                  <c:v>29.880433345011401</c:v>
                </c:pt>
                <c:pt idx="5894">
                  <c:v>29.8804280583755</c:v>
                </c:pt>
                <c:pt idx="5895">
                  <c:v>29.880421571121499</c:v>
                </c:pt>
                <c:pt idx="5896">
                  <c:v>29.8804138352852</c:v>
                </c:pt>
                <c:pt idx="5897">
                  <c:v>29.8804048157286</c:v>
                </c:pt>
                <c:pt idx="5898">
                  <c:v>29.88039446873</c:v>
                </c:pt>
                <c:pt idx="5899">
                  <c:v>29.8803827602548</c:v>
                </c:pt>
                <c:pt idx="5900">
                  <c:v>29.880369652169399</c:v>
                </c:pt>
                <c:pt idx="5901">
                  <c:v>29.880355093974799</c:v>
                </c:pt>
                <c:pt idx="5902">
                  <c:v>29.880339055322501</c:v>
                </c:pt>
                <c:pt idx="5903">
                  <c:v>29.880321492892499</c:v>
                </c:pt>
                <c:pt idx="5904">
                  <c:v>29.880302374862801</c:v>
                </c:pt>
                <c:pt idx="5905">
                  <c:v>29.8802816490597</c:v>
                </c:pt>
                <c:pt idx="5906">
                  <c:v>29.880259289063002</c:v>
                </c:pt>
                <c:pt idx="5907">
                  <c:v>29.8802352534425</c:v>
                </c:pt>
                <c:pt idx="5908">
                  <c:v>29.8802095027992</c:v>
                </c:pt>
                <c:pt idx="5909">
                  <c:v>29.880182002153202</c:v>
                </c:pt>
                <c:pt idx="5910">
                  <c:v>29.880152715401898</c:v>
                </c:pt>
                <c:pt idx="5911">
                  <c:v>29.8801215972458</c:v>
                </c:pt>
                <c:pt idx="5912">
                  <c:v>29.880088618448301</c:v>
                </c:pt>
                <c:pt idx="5913">
                  <c:v>29.880053735529401</c:v>
                </c:pt>
                <c:pt idx="5914">
                  <c:v>29.880016919068801</c:v>
                </c:pt>
                <c:pt idx="5915">
                  <c:v>29.879978134815499</c:v>
                </c:pt>
                <c:pt idx="5916">
                  <c:v>29.879937340050599</c:v>
                </c:pt>
                <c:pt idx="5917">
                  <c:v>29.8798945108637</c:v>
                </c:pt>
                <c:pt idx="5918">
                  <c:v>29.879849604238998</c:v>
                </c:pt>
                <c:pt idx="5919">
                  <c:v>29.8798025898225</c:v>
                </c:pt>
                <c:pt idx="5920">
                  <c:v>29.879753436354001</c:v>
                </c:pt>
                <c:pt idx="5921">
                  <c:v>29.879702118857299</c:v>
                </c:pt>
                <c:pt idx="5922">
                  <c:v>29.879648595891599</c:v>
                </c:pt>
                <c:pt idx="5923">
                  <c:v>29.8795928380923</c:v>
                </c:pt>
                <c:pt idx="5924">
                  <c:v>29.879534817180001</c:v>
                </c:pt>
                <c:pt idx="5925">
                  <c:v>29.8794745030483</c:v>
                </c:pt>
                <c:pt idx="5926">
                  <c:v>29.879411865150502</c:v>
                </c:pt>
                <c:pt idx="5927">
                  <c:v>29.8793468833078</c:v>
                </c:pt>
                <c:pt idx="5928">
                  <c:v>29.8792795247135</c:v>
                </c:pt>
                <c:pt idx="5929">
                  <c:v>29.879209768868702</c:v>
                </c:pt>
                <c:pt idx="5930">
                  <c:v>29.879137586689701</c:v>
                </c:pt>
                <c:pt idx="5931">
                  <c:v>29.879062950463801</c:v>
                </c:pt>
                <c:pt idx="5932">
                  <c:v>29.878985847270702</c:v>
                </c:pt>
                <c:pt idx="5933">
                  <c:v>29.878906240174601</c:v>
                </c:pt>
                <c:pt idx="5934">
                  <c:v>29.878824111088498</c:v>
                </c:pt>
                <c:pt idx="5935">
                  <c:v>29.878739451048801</c:v>
                </c:pt>
                <c:pt idx="5936">
                  <c:v>29.8786522261009</c:v>
                </c:pt>
                <c:pt idx="5937">
                  <c:v>29.878562419463801</c:v>
                </c:pt>
                <c:pt idx="5938">
                  <c:v>29.878470013690301</c:v>
                </c:pt>
                <c:pt idx="5939">
                  <c:v>29.8783749878056</c:v>
                </c:pt>
                <c:pt idx="5940">
                  <c:v>29.878277334873399</c:v>
                </c:pt>
                <c:pt idx="5941">
                  <c:v>29.8781770326305</c:v>
                </c:pt>
                <c:pt idx="5942">
                  <c:v>29.878074066389399</c:v>
                </c:pt>
                <c:pt idx="5943">
                  <c:v>29.877968421760499</c:v>
                </c:pt>
                <c:pt idx="5944">
                  <c:v>29.877860086504398</c:v>
                </c:pt>
                <c:pt idx="5945">
                  <c:v>29.877749049014799</c:v>
                </c:pt>
                <c:pt idx="5946">
                  <c:v>29.8776352986728</c:v>
                </c:pt>
                <c:pt idx="5947">
                  <c:v>29.8775188267511</c:v>
                </c:pt>
                <c:pt idx="5948">
                  <c:v>29.8773996257232</c:v>
                </c:pt>
                <c:pt idx="5949">
                  <c:v>29.877277682621301</c:v>
                </c:pt>
                <c:pt idx="5950">
                  <c:v>29.877152996561101</c:v>
                </c:pt>
                <c:pt idx="5951">
                  <c:v>29.877025555249801</c:v>
                </c:pt>
                <c:pt idx="5952">
                  <c:v>29.876895357172</c:v>
                </c:pt>
                <c:pt idx="5953">
                  <c:v>29.8767624034287</c:v>
                </c:pt>
                <c:pt idx="5954">
                  <c:v>29.876626686736302</c:v>
                </c:pt>
                <c:pt idx="5955">
                  <c:v>29.876488203403198</c:v>
                </c:pt>
                <c:pt idx="5956">
                  <c:v>29.876346955133499</c:v>
                </c:pt>
                <c:pt idx="5957">
                  <c:v>29.876202936875998</c:v>
                </c:pt>
                <c:pt idx="5958">
                  <c:v>29.876056156771899</c:v>
                </c:pt>
                <c:pt idx="5959">
                  <c:v>29.875906611788601</c:v>
                </c:pt>
                <c:pt idx="5960">
                  <c:v>29.8757543019229</c:v>
                </c:pt>
                <c:pt idx="5961">
                  <c:v>29.875599241940598</c:v>
                </c:pt>
                <c:pt idx="5962">
                  <c:v>29.8754414363245</c:v>
                </c:pt>
                <c:pt idx="5963">
                  <c:v>29.8752808816478</c:v>
                </c:pt>
                <c:pt idx="5964">
                  <c:v>29.8751175905605</c:v>
                </c:pt>
                <c:pt idx="5965">
                  <c:v>29.874951572019199</c:v>
                </c:pt>
                <c:pt idx="5966">
                  <c:v>29.874782836346501</c:v>
                </c:pt>
                <c:pt idx="5967">
                  <c:v>29.874611391947798</c:v>
                </c:pt>
                <c:pt idx="5968">
                  <c:v>29.874437250691901</c:v>
                </c:pt>
                <c:pt idx="5969">
                  <c:v>29.874260430723901</c:v>
                </c:pt>
                <c:pt idx="5970">
                  <c:v>29.874080935496799</c:v>
                </c:pt>
                <c:pt idx="5971">
                  <c:v>29.873898790964901</c:v>
                </c:pt>
                <c:pt idx="5972">
                  <c:v>29.873713994703099</c:v>
                </c:pt>
                <c:pt idx="5973">
                  <c:v>29.873526581790799</c:v>
                </c:pt>
                <c:pt idx="5974">
                  <c:v>29.873336556991902</c:v>
                </c:pt>
                <c:pt idx="5975">
                  <c:v>29.873143933902899</c:v>
                </c:pt>
                <c:pt idx="5976">
                  <c:v>29.872948746664999</c:v>
                </c:pt>
                <c:pt idx="5977">
                  <c:v>29.872751003214301</c:v>
                </c:pt>
                <c:pt idx="5978">
                  <c:v>29.8725507336788</c:v>
                </c:pt>
                <c:pt idx="5979">
                  <c:v>29.872347943502401</c:v>
                </c:pt>
                <c:pt idx="5980">
                  <c:v>29.8721426684364</c:v>
                </c:pt>
                <c:pt idx="5981">
                  <c:v>29.871934930206201</c:v>
                </c:pt>
                <c:pt idx="5982">
                  <c:v>29.871724751113501</c:v>
                </c:pt>
                <c:pt idx="5983">
                  <c:v>29.871512157914001</c:v>
                </c:pt>
                <c:pt idx="5984">
                  <c:v>29.871297180233999</c:v>
                </c:pt>
                <c:pt idx="5985">
                  <c:v>29.871079834957499</c:v>
                </c:pt>
                <c:pt idx="5986">
                  <c:v>29.870860162634798</c:v>
                </c:pt>
                <c:pt idx="5987">
                  <c:v>29.8706381797486</c:v>
                </c:pt>
                <c:pt idx="5988">
                  <c:v>29.870413914653</c:v>
                </c:pt>
                <c:pt idx="5989">
                  <c:v>29.870187401381202</c:v>
                </c:pt>
                <c:pt idx="5990">
                  <c:v>29.869958671117899</c:v>
                </c:pt>
                <c:pt idx="5991">
                  <c:v>29.869727755035999</c:v>
                </c:pt>
                <c:pt idx="5992">
                  <c:v>29.8694946924671</c:v>
                </c:pt>
                <c:pt idx="5993">
                  <c:v>29.8692595115632</c:v>
                </c:pt>
                <c:pt idx="5994">
                  <c:v>29.869022244389399</c:v>
                </c:pt>
                <c:pt idx="5995">
                  <c:v>29.868782924282101</c:v>
                </c:pt>
                <c:pt idx="5996">
                  <c:v>29.868541583057901</c:v>
                </c:pt>
                <c:pt idx="5997">
                  <c:v>29.868298255857699</c:v>
                </c:pt>
                <c:pt idx="5998">
                  <c:v>29.868052987698299</c:v>
                </c:pt>
                <c:pt idx="5999">
                  <c:v>29.867805808577401</c:v>
                </c:pt>
                <c:pt idx="6000">
                  <c:v>29.867556759977901</c:v>
                </c:pt>
                <c:pt idx="6001">
                  <c:v>29.867305878514301</c:v>
                </c:pt>
                <c:pt idx="6002">
                  <c:v>29.867053203102699</c:v>
                </c:pt>
                <c:pt idx="6003">
                  <c:v>29.8667987727524</c:v>
                </c:pt>
                <c:pt idx="6004">
                  <c:v>29.866542627746799</c:v>
                </c:pt>
                <c:pt idx="6005">
                  <c:v>29.8662848044907</c:v>
                </c:pt>
                <c:pt idx="6006">
                  <c:v>29.8660253517596</c:v>
                </c:pt>
                <c:pt idx="6007">
                  <c:v>29.865764304285399</c:v>
                </c:pt>
                <c:pt idx="6008">
                  <c:v>29.8655017074949</c:v>
                </c:pt>
                <c:pt idx="6009">
                  <c:v>29.865237608817498</c:v>
                </c:pt>
                <c:pt idx="6010">
                  <c:v>29.864972036445501</c:v>
                </c:pt>
                <c:pt idx="6011">
                  <c:v>29.8647050388577</c:v>
                </c:pt>
                <c:pt idx="6012">
                  <c:v>29.8644366716428</c:v>
                </c:pt>
                <c:pt idx="6013">
                  <c:v>29.864166966395501</c:v>
                </c:pt>
                <c:pt idx="6014">
                  <c:v>29.863895970059801</c:v>
                </c:pt>
                <c:pt idx="6015">
                  <c:v>29.863623724884899</c:v>
                </c:pt>
                <c:pt idx="6016">
                  <c:v>29.8633502823666</c:v>
                </c:pt>
                <c:pt idx="6017">
                  <c:v>29.863075683170099</c:v>
                </c:pt>
                <c:pt idx="6018">
                  <c:v>29.862799974392502</c:v>
                </c:pt>
                <c:pt idx="6019">
                  <c:v>29.8625232127646</c:v>
                </c:pt>
                <c:pt idx="6020">
                  <c:v>29.8622454315936</c:v>
                </c:pt>
                <c:pt idx="6021">
                  <c:v>29.861966680968099</c:v>
                </c:pt>
                <c:pt idx="6022">
                  <c:v>29.861687009724601</c:v>
                </c:pt>
                <c:pt idx="6023">
                  <c:v>29.861406468706701</c:v>
                </c:pt>
                <c:pt idx="6024">
                  <c:v>29.861125098714901</c:v>
                </c:pt>
                <c:pt idx="6025">
                  <c:v>29.860842948770699</c:v>
                </c:pt>
                <c:pt idx="6026">
                  <c:v>29.860560061868402</c:v>
                </c:pt>
                <c:pt idx="6027">
                  <c:v>29.860276492249799</c:v>
                </c:pt>
                <c:pt idx="6028">
                  <c:v>29.859992295441302</c:v>
                </c:pt>
                <c:pt idx="6029">
                  <c:v>29.859707507494399</c:v>
                </c:pt>
                <c:pt idx="6030">
                  <c:v>29.859422176801001</c:v>
                </c:pt>
                <c:pt idx="6031">
                  <c:v>29.859136361508199</c:v>
                </c:pt>
                <c:pt idx="6032">
                  <c:v>29.858850106762901</c:v>
                </c:pt>
                <c:pt idx="6033">
                  <c:v>29.858563450168401</c:v>
                </c:pt>
                <c:pt idx="6034">
                  <c:v>29.858276454939102</c:v>
                </c:pt>
                <c:pt idx="6035">
                  <c:v>29.857989169884799</c:v>
                </c:pt>
                <c:pt idx="6036">
                  <c:v>29.857701637961199</c:v>
                </c:pt>
                <c:pt idx="6037">
                  <c:v>29.857413908814799</c:v>
                </c:pt>
                <c:pt idx="6038">
                  <c:v>29.8571260265585</c:v>
                </c:pt>
                <c:pt idx="6039">
                  <c:v>29.856838044493902</c:v>
                </c:pt>
                <c:pt idx="6040">
                  <c:v>29.856550012530299</c:v>
                </c:pt>
                <c:pt idx="6041">
                  <c:v>29.856261981900101</c:v>
                </c:pt>
                <c:pt idx="6042">
                  <c:v>29.8559739954995</c:v>
                </c:pt>
                <c:pt idx="6043">
                  <c:v>29.855686106196099</c:v>
                </c:pt>
                <c:pt idx="6044">
                  <c:v>29.855398357462398</c:v>
                </c:pt>
                <c:pt idx="6045">
                  <c:v>29.855110793185599</c:v>
                </c:pt>
                <c:pt idx="6046">
                  <c:v>29.8548234721315</c:v>
                </c:pt>
                <c:pt idx="6047">
                  <c:v>29.854536442272099</c:v>
                </c:pt>
                <c:pt idx="6048">
                  <c:v>29.854249748004801</c:v>
                </c:pt>
                <c:pt idx="6049">
                  <c:v>29.853963438727899</c:v>
                </c:pt>
                <c:pt idx="6050">
                  <c:v>29.853677549951598</c:v>
                </c:pt>
                <c:pt idx="6051">
                  <c:v>29.853392129239701</c:v>
                </c:pt>
                <c:pt idx="6052">
                  <c:v>29.853107244930701</c:v>
                </c:pt>
                <c:pt idx="6053">
                  <c:v>29.852822928075799</c:v>
                </c:pt>
                <c:pt idx="6054">
                  <c:v>29.8525392260022</c:v>
                </c:pt>
                <c:pt idx="6055">
                  <c:v>29.8522561817468</c:v>
                </c:pt>
                <c:pt idx="6056">
                  <c:v>29.851973839009499</c:v>
                </c:pt>
                <c:pt idx="6057">
                  <c:v>29.851692244313099</c:v>
                </c:pt>
                <c:pt idx="6058">
                  <c:v>29.851411452407898</c:v>
                </c:pt>
                <c:pt idx="6059">
                  <c:v>29.8511315038504</c:v>
                </c:pt>
                <c:pt idx="6060">
                  <c:v>29.8508524337118</c:v>
                </c:pt>
                <c:pt idx="6061">
                  <c:v>29.850574290538901</c:v>
                </c:pt>
                <c:pt idx="6062">
                  <c:v>29.8502971201486</c:v>
                </c:pt>
                <c:pt idx="6063">
                  <c:v>29.850020963083502</c:v>
                </c:pt>
                <c:pt idx="6064">
                  <c:v>29.849745857819901</c:v>
                </c:pt>
                <c:pt idx="6065">
                  <c:v>29.849471850940802</c:v>
                </c:pt>
                <c:pt idx="6066">
                  <c:v>29.8491989802497</c:v>
                </c:pt>
                <c:pt idx="6067">
                  <c:v>29.8489272955802</c:v>
                </c:pt>
                <c:pt idx="6068">
                  <c:v>29.848656825811201</c:v>
                </c:pt>
                <c:pt idx="6069">
                  <c:v>29.8483876113275</c:v>
                </c:pt>
                <c:pt idx="6070">
                  <c:v>29.848119694202499</c:v>
                </c:pt>
                <c:pt idx="6071">
                  <c:v>29.847853108258001</c:v>
                </c:pt>
                <c:pt idx="6072">
                  <c:v>29.847587896090801</c:v>
                </c:pt>
                <c:pt idx="6073">
                  <c:v>29.8473240861995</c:v>
                </c:pt>
                <c:pt idx="6074">
                  <c:v>29.847061729253699</c:v>
                </c:pt>
                <c:pt idx="6075">
                  <c:v>29.8468008452367</c:v>
                </c:pt>
                <c:pt idx="6076">
                  <c:v>29.846541477269898</c:v>
                </c:pt>
                <c:pt idx="6077">
                  <c:v>29.846283658571199</c:v>
                </c:pt>
                <c:pt idx="6078">
                  <c:v>29.846027423121701</c:v>
                </c:pt>
                <c:pt idx="6079">
                  <c:v>29.845772804894501</c:v>
                </c:pt>
                <c:pt idx="6080">
                  <c:v>29.845519827141501</c:v>
                </c:pt>
                <c:pt idx="6081">
                  <c:v>29.845268532975801</c:v>
                </c:pt>
                <c:pt idx="6082">
                  <c:v>29.845018946928398</c:v>
                </c:pt>
                <c:pt idx="6083">
                  <c:v>29.844771103062801</c:v>
                </c:pt>
                <c:pt idx="6084">
                  <c:v>29.8445250287396</c:v>
                </c:pt>
                <c:pt idx="6085">
                  <c:v>29.844280745231998</c:v>
                </c:pt>
                <c:pt idx="6086">
                  <c:v>29.844038291070401</c:v>
                </c:pt>
                <c:pt idx="6087">
                  <c:v>29.843797689518802</c:v>
                </c:pt>
                <c:pt idx="6088">
                  <c:v>29.843558964157499</c:v>
                </c:pt>
                <c:pt idx="6089">
                  <c:v>29.8433221423596</c:v>
                </c:pt>
                <c:pt idx="6090">
                  <c:v>29.843087241577798</c:v>
                </c:pt>
                <c:pt idx="6091">
                  <c:v>29.842854294072801</c:v>
                </c:pt>
                <c:pt idx="6092">
                  <c:v>29.842623315347002</c:v>
                </c:pt>
                <c:pt idx="6093">
                  <c:v>29.842394333434001</c:v>
                </c:pt>
                <c:pt idx="6094">
                  <c:v>29.8421673669963</c:v>
                </c:pt>
                <c:pt idx="6095">
                  <c:v>29.8419424342807</c:v>
                </c:pt>
                <c:pt idx="6096">
                  <c:v>29.841719552111002</c:v>
                </c:pt>
                <c:pt idx="6097">
                  <c:v>29.841498742845701</c:v>
                </c:pt>
                <c:pt idx="6098">
                  <c:v>29.841280023655202</c:v>
                </c:pt>
                <c:pt idx="6099">
                  <c:v>29.841063408627001</c:v>
                </c:pt>
                <c:pt idx="6100">
                  <c:v>29.840848916126799</c:v>
                </c:pt>
                <c:pt idx="6101">
                  <c:v>29.840636556999801</c:v>
                </c:pt>
                <c:pt idx="6102">
                  <c:v>29.840426342731998</c:v>
                </c:pt>
                <c:pt idx="6103">
                  <c:v>29.840218284666101</c:v>
                </c:pt>
                <c:pt idx="6104">
                  <c:v>29.840012399398599</c:v>
                </c:pt>
                <c:pt idx="6105">
                  <c:v>29.839808697270598</c:v>
                </c:pt>
                <c:pt idx="6106">
                  <c:v>29.839607188262899</c:v>
                </c:pt>
                <c:pt idx="6107">
                  <c:v>29.839407874515299</c:v>
                </c:pt>
                <c:pt idx="6108">
                  <c:v>29.839210772769398</c:v>
                </c:pt>
                <c:pt idx="6109">
                  <c:v>29.839015882438499</c:v>
                </c:pt>
                <c:pt idx="6110">
                  <c:v>29.838823214076399</c:v>
                </c:pt>
                <c:pt idx="6111">
                  <c:v>29.838632774817999</c:v>
                </c:pt>
                <c:pt idx="6112">
                  <c:v>29.838444566922998</c:v>
                </c:pt>
                <c:pt idx="6113">
                  <c:v>29.838258591638599</c:v>
                </c:pt>
                <c:pt idx="6114">
                  <c:v>29.838074852214401</c:v>
                </c:pt>
                <c:pt idx="6115">
                  <c:v>29.837893349605199</c:v>
                </c:pt>
                <c:pt idx="6116">
                  <c:v>29.837714084193902</c:v>
                </c:pt>
                <c:pt idx="6117">
                  <c:v>29.837537055389699</c:v>
                </c:pt>
                <c:pt idx="6118">
                  <c:v>29.837362261689599</c:v>
                </c:pt>
                <c:pt idx="6119">
                  <c:v>29.8371897073499</c:v>
                </c:pt>
                <c:pt idx="6120">
                  <c:v>29.837019372123301</c:v>
                </c:pt>
                <c:pt idx="6121">
                  <c:v>29.836851263040899</c:v>
                </c:pt>
                <c:pt idx="6122">
                  <c:v>29.836685381835199</c:v>
                </c:pt>
                <c:pt idx="6123">
                  <c:v>29.8365217048011</c:v>
                </c:pt>
                <c:pt idx="6124">
                  <c:v>29.836360239626</c:v>
                </c:pt>
                <c:pt idx="6125">
                  <c:v>29.836200978104198</c:v>
                </c:pt>
                <c:pt idx="6126">
                  <c:v>29.836043908819601</c:v>
                </c:pt>
                <c:pt idx="6127">
                  <c:v>29.835889022436699</c:v>
                </c:pt>
                <c:pt idx="6128">
                  <c:v>29.835736308492798</c:v>
                </c:pt>
                <c:pt idx="6129">
                  <c:v>29.835585753909101</c:v>
                </c:pt>
                <c:pt idx="6130">
                  <c:v>29.835437345638798</c:v>
                </c:pt>
                <c:pt idx="6131">
                  <c:v>29.835291074263601</c:v>
                </c:pt>
                <c:pt idx="6132">
                  <c:v>29.8351469260462</c:v>
                </c:pt>
                <c:pt idx="6133">
                  <c:v>29.835004879287901</c:v>
                </c:pt>
                <c:pt idx="6134">
                  <c:v>29.8348649364275</c:v>
                </c:pt>
                <c:pt idx="6135">
                  <c:v>29.8347270728711</c:v>
                </c:pt>
                <c:pt idx="6136">
                  <c:v>29.834591270992799</c:v>
                </c:pt>
                <c:pt idx="6137">
                  <c:v>29.834457515493899</c:v>
                </c:pt>
                <c:pt idx="6138">
                  <c:v>29.8343257867934</c:v>
                </c:pt>
                <c:pt idx="6139">
                  <c:v>29.8341960703886</c:v>
                </c:pt>
                <c:pt idx="6140">
                  <c:v>29.834068349195601</c:v>
                </c:pt>
                <c:pt idx="6141">
                  <c:v>29.833942598314199</c:v>
                </c:pt>
                <c:pt idx="6142">
                  <c:v>29.833818803769599</c:v>
                </c:pt>
                <c:pt idx="6143">
                  <c:v>29.833696937574501</c:v>
                </c:pt>
                <c:pt idx="6144">
                  <c:v>29.833576981216201</c:v>
                </c:pt>
                <c:pt idx="6145">
                  <c:v>29.833458916367299</c:v>
                </c:pt>
                <c:pt idx="6146">
                  <c:v>29.833342716891199</c:v>
                </c:pt>
                <c:pt idx="6147">
                  <c:v>29.833228357534502</c:v>
                </c:pt>
                <c:pt idx="6148">
                  <c:v>29.8331158243702</c:v>
                </c:pt>
                <c:pt idx="6149">
                  <c:v>29.833005084196099</c:v>
                </c:pt>
                <c:pt idx="6150">
                  <c:v>29.832896119297398</c:v>
                </c:pt>
                <c:pt idx="6151">
                  <c:v>29.832788903132201</c:v>
                </c:pt>
                <c:pt idx="6152">
                  <c:v>29.832683412295399</c:v>
                </c:pt>
                <c:pt idx="6153">
                  <c:v>29.832579619951598</c:v>
                </c:pt>
                <c:pt idx="6154">
                  <c:v>29.832477502080401</c:v>
                </c:pt>
                <c:pt idx="6155">
                  <c:v>29.8323770292888</c:v>
                </c:pt>
                <c:pt idx="6156">
                  <c:v>29.832278181988901</c:v>
                </c:pt>
                <c:pt idx="6157">
                  <c:v>29.832180930535099</c:v>
                </c:pt>
                <c:pt idx="6158">
                  <c:v>29.8320852539198</c:v>
                </c:pt>
                <c:pt idx="6159">
                  <c:v>29.8319911157941</c:v>
                </c:pt>
                <c:pt idx="6160">
                  <c:v>29.8318984914706</c:v>
                </c:pt>
                <c:pt idx="6161">
                  <c:v>29.831807356712599</c:v>
                </c:pt>
                <c:pt idx="6162">
                  <c:v>29.831717682345701</c:v>
                </c:pt>
                <c:pt idx="6163">
                  <c:v>29.8316294428917</c:v>
                </c:pt>
                <c:pt idx="6164">
                  <c:v>29.831542606370299</c:v>
                </c:pt>
                <c:pt idx="6165">
                  <c:v>29.831457154547401</c:v>
                </c:pt>
                <c:pt idx="6166">
                  <c:v>29.831373045581699</c:v>
                </c:pt>
                <c:pt idx="6167">
                  <c:v>29.831290263200302</c:v>
                </c:pt>
                <c:pt idx="6168">
                  <c:v>29.8312087814747</c:v>
                </c:pt>
                <c:pt idx="6169">
                  <c:v>29.831128561439801</c:v>
                </c:pt>
                <c:pt idx="6170">
                  <c:v>29.831049584663301</c:v>
                </c:pt>
                <c:pt idx="6171">
                  <c:v>29.830971828840099</c:v>
                </c:pt>
                <c:pt idx="6172">
                  <c:v>29.830895252313201</c:v>
                </c:pt>
                <c:pt idx="6173">
                  <c:v>29.8308198337959</c:v>
                </c:pt>
                <c:pt idx="6174">
                  <c:v>29.830745544595299</c:v>
                </c:pt>
                <c:pt idx="6175">
                  <c:v>29.8306723646173</c:v>
                </c:pt>
                <c:pt idx="6176">
                  <c:v>29.830600257891501</c:v>
                </c:pt>
                <c:pt idx="6177">
                  <c:v>29.830529205033798</c:v>
                </c:pt>
                <c:pt idx="6178">
                  <c:v>29.8304591826492</c:v>
                </c:pt>
                <c:pt idx="6179">
                  <c:v>29.830390158053898</c:v>
                </c:pt>
                <c:pt idx="6180">
                  <c:v>29.830322109874299</c:v>
                </c:pt>
                <c:pt idx="6181">
                  <c:v>29.830255004634701</c:v>
                </c:pt>
                <c:pt idx="6182">
                  <c:v>29.8301888275778</c:v>
                </c:pt>
                <c:pt idx="6183">
                  <c:v>29.8301235469158</c:v>
                </c:pt>
                <c:pt idx="6184">
                  <c:v>29.8300591425491</c:v>
                </c:pt>
                <c:pt idx="6185">
                  <c:v>29.829995583008198</c:v>
                </c:pt>
                <c:pt idx="6186">
                  <c:v>29.829932857664101</c:v>
                </c:pt>
                <c:pt idx="6187">
                  <c:v>29.829870932776199</c:v>
                </c:pt>
                <c:pt idx="6188">
                  <c:v>29.829809786560698</c:v>
                </c:pt>
                <c:pt idx="6189">
                  <c:v>29.829749402354601</c:v>
                </c:pt>
                <c:pt idx="6190">
                  <c:v>29.829689742942101</c:v>
                </c:pt>
                <c:pt idx="6191">
                  <c:v>29.829630804491298</c:v>
                </c:pt>
                <c:pt idx="6192">
                  <c:v>29.8295725584832</c:v>
                </c:pt>
                <c:pt idx="6193">
                  <c:v>29.8295149814345</c:v>
                </c:pt>
                <c:pt idx="6194">
                  <c:v>29.829458060013302</c:v>
                </c:pt>
                <c:pt idx="6195">
                  <c:v>29.8294017699337</c:v>
                </c:pt>
                <c:pt idx="6196">
                  <c:v>29.829346100340199</c:v>
                </c:pt>
                <c:pt idx="6197">
                  <c:v>29.829291029083699</c:v>
                </c:pt>
                <c:pt idx="6198">
                  <c:v>29.829236537931401</c:v>
                </c:pt>
                <c:pt idx="6199">
                  <c:v>29.829182605624599</c:v>
                </c:pt>
                <c:pt idx="6200">
                  <c:v>29.829129223466701</c:v>
                </c:pt>
                <c:pt idx="6201">
                  <c:v>29.829076359399998</c:v>
                </c:pt>
                <c:pt idx="6202">
                  <c:v>29.8290240152823</c:v>
                </c:pt>
                <c:pt idx="6203">
                  <c:v>29.8289721723166</c:v>
                </c:pt>
                <c:pt idx="6204">
                  <c:v>29.828920815380599</c:v>
                </c:pt>
                <c:pt idx="6205">
                  <c:v>29.828869932188699</c:v>
                </c:pt>
                <c:pt idx="6206">
                  <c:v>29.828819513825501</c:v>
                </c:pt>
                <c:pt idx="6207">
                  <c:v>29.828769542129798</c:v>
                </c:pt>
                <c:pt idx="6208">
                  <c:v>29.828720006261602</c:v>
                </c:pt>
                <c:pt idx="6209">
                  <c:v>29.828670890905801</c:v>
                </c:pt>
                <c:pt idx="6210">
                  <c:v>29.828622201342601</c:v>
                </c:pt>
                <c:pt idx="6211">
                  <c:v>29.8285739217044</c:v>
                </c:pt>
                <c:pt idx="6212">
                  <c:v>29.8285260395097</c:v>
                </c:pt>
                <c:pt idx="6213">
                  <c:v>29.8284785425653</c:v>
                </c:pt>
                <c:pt idx="6214">
                  <c:v>29.828431435271199</c:v>
                </c:pt>
                <c:pt idx="6215">
                  <c:v>29.828384701078701</c:v>
                </c:pt>
                <c:pt idx="6216">
                  <c:v>29.828338347174899</c:v>
                </c:pt>
                <c:pt idx="6217">
                  <c:v>29.828292359336199</c:v>
                </c:pt>
                <c:pt idx="6218">
                  <c:v>29.828246738138802</c:v>
                </c:pt>
                <c:pt idx="6219">
                  <c:v>29.828201473301899</c:v>
                </c:pt>
                <c:pt idx="6220">
                  <c:v>29.8281565702714</c:v>
                </c:pt>
                <c:pt idx="6221">
                  <c:v>29.828112029357399</c:v>
                </c:pt>
                <c:pt idx="6222">
                  <c:v>29.828067840012</c:v>
                </c:pt>
                <c:pt idx="6223">
                  <c:v>29.828024000108801</c:v>
                </c:pt>
                <c:pt idx="6224">
                  <c:v>29.827980516708401</c:v>
                </c:pt>
                <c:pt idx="6225">
                  <c:v>29.8279373917904</c:v>
                </c:pt>
                <c:pt idx="6226">
                  <c:v>29.827894621359</c:v>
                </c:pt>
                <c:pt idx="6227">
                  <c:v>29.827852209244298</c:v>
                </c:pt>
                <c:pt idx="6228">
                  <c:v>29.8278101653883</c:v>
                </c:pt>
                <c:pt idx="6229">
                  <c:v>29.827768478806298</c:v>
                </c:pt>
                <c:pt idx="6230">
                  <c:v>29.8277271591909</c:v>
                </c:pt>
                <c:pt idx="6231">
                  <c:v>29.827686216324398</c:v>
                </c:pt>
                <c:pt idx="6232">
                  <c:v>29.827645656890201</c:v>
                </c:pt>
                <c:pt idx="6233">
                  <c:v>29.82760547454</c:v>
                </c:pt>
                <c:pt idx="6234">
                  <c:v>29.8275656871186</c:v>
                </c:pt>
                <c:pt idx="6235">
                  <c:v>29.8275263059686</c:v>
                </c:pt>
                <c:pt idx="6236">
                  <c:v>29.827487334467399</c:v>
                </c:pt>
                <c:pt idx="6237">
                  <c:v>29.8274487797196</c:v>
                </c:pt>
                <c:pt idx="6238">
                  <c:v>29.827410650226199</c:v>
                </c:pt>
                <c:pt idx="6239">
                  <c:v>29.827372952642701</c:v>
                </c:pt>
                <c:pt idx="6240">
                  <c:v>29.827335700495599</c:v>
                </c:pt>
                <c:pt idx="6241">
                  <c:v>29.827298905753501</c:v>
                </c:pt>
                <c:pt idx="6242">
                  <c:v>29.827262585263998</c:v>
                </c:pt>
                <c:pt idx="6243">
                  <c:v>29.827226745968002</c:v>
                </c:pt>
                <c:pt idx="6244">
                  <c:v>29.8271913981322</c:v>
                </c:pt>
                <c:pt idx="6245">
                  <c:v>29.827156553992602</c:v>
                </c:pt>
                <c:pt idx="6246">
                  <c:v>29.827122227119801</c:v>
                </c:pt>
                <c:pt idx="6247">
                  <c:v>29.827088440797102</c:v>
                </c:pt>
                <c:pt idx="6248">
                  <c:v>29.827055196797701</c:v>
                </c:pt>
                <c:pt idx="6249">
                  <c:v>29.8270225252184</c:v>
                </c:pt>
                <c:pt idx="6250">
                  <c:v>29.8269904349035</c:v>
                </c:pt>
                <c:pt idx="6251">
                  <c:v>29.826958942911801</c:v>
                </c:pt>
                <c:pt idx="6252">
                  <c:v>29.826928055696499</c:v>
                </c:pt>
                <c:pt idx="6253">
                  <c:v>29.826897801190501</c:v>
                </c:pt>
                <c:pt idx="6254">
                  <c:v>29.826868190014</c:v>
                </c:pt>
                <c:pt idx="6255">
                  <c:v>29.826839242068701</c:v>
                </c:pt>
                <c:pt idx="6256">
                  <c:v>29.8268109779026</c:v>
                </c:pt>
                <c:pt idx="6257">
                  <c:v>29.826783415925</c:v>
                </c:pt>
                <c:pt idx="6258">
                  <c:v>29.8267565607281</c:v>
                </c:pt>
                <c:pt idx="6259">
                  <c:v>29.826730447343799</c:v>
                </c:pt>
                <c:pt idx="6260">
                  <c:v>29.826705087114401</c:v>
                </c:pt>
                <c:pt idx="6261">
                  <c:v>29.826680505178</c:v>
                </c:pt>
                <c:pt idx="6262">
                  <c:v>29.826656718347699</c:v>
                </c:pt>
                <c:pt idx="6263">
                  <c:v>29.826633747999701</c:v>
                </c:pt>
                <c:pt idx="6264">
                  <c:v>29.826611611446801</c:v>
                </c:pt>
                <c:pt idx="6265">
                  <c:v>29.8265903329415</c:v>
                </c:pt>
                <c:pt idx="6266">
                  <c:v>29.826569930660298</c:v>
                </c:pt>
                <c:pt idx="6267">
                  <c:v>29.826550427097601</c:v>
                </c:pt>
                <c:pt idx="6268">
                  <c:v>29.826531842477699</c:v>
                </c:pt>
                <c:pt idx="6269">
                  <c:v>29.826514203183802</c:v>
                </c:pt>
                <c:pt idx="6270">
                  <c:v>29.826497520772399</c:v>
                </c:pt>
                <c:pt idx="6271">
                  <c:v>29.826481825376199</c:v>
                </c:pt>
                <c:pt idx="6272">
                  <c:v>29.826467129571501</c:v>
                </c:pt>
                <c:pt idx="6273">
                  <c:v>29.8264534574684</c:v>
                </c:pt>
                <c:pt idx="6274">
                  <c:v>29.826440830044799</c:v>
                </c:pt>
                <c:pt idx="6275">
                  <c:v>29.826429272564098</c:v>
                </c:pt>
                <c:pt idx="6276">
                  <c:v>29.826418804099301</c:v>
                </c:pt>
                <c:pt idx="6277">
                  <c:v>29.826409453744301</c:v>
                </c:pt>
                <c:pt idx="6278">
                  <c:v>29.8264012354804</c:v>
                </c:pt>
                <c:pt idx="6279">
                  <c:v>29.826394173130701</c:v>
                </c:pt>
                <c:pt idx="6280">
                  <c:v>29.8263882851363</c:v>
                </c:pt>
                <c:pt idx="6281">
                  <c:v>29.826383594731201</c:v>
                </c:pt>
                <c:pt idx="6282">
                  <c:v>29.826380123330701</c:v>
                </c:pt>
                <c:pt idx="6283">
                  <c:v>29.826377892261799</c:v>
                </c:pt>
                <c:pt idx="6284">
                  <c:v>29.8263769276071</c:v>
                </c:pt>
                <c:pt idx="6285">
                  <c:v>29.826377244544201</c:v>
                </c:pt>
                <c:pt idx="6286">
                  <c:v>29.826378868204799</c:v>
                </c:pt>
                <c:pt idx="6287">
                  <c:v>29.826381811987002</c:v>
                </c:pt>
                <c:pt idx="6288">
                  <c:v>29.826386104233801</c:v>
                </c:pt>
                <c:pt idx="6289">
                  <c:v>29.826391764080299</c:v>
                </c:pt>
                <c:pt idx="6290">
                  <c:v>29.826398814936699</c:v>
                </c:pt>
                <c:pt idx="6291">
                  <c:v>29.826407267070898</c:v>
                </c:pt>
                <c:pt idx="6292">
                  <c:v>29.826417144610499</c:v>
                </c:pt>
                <c:pt idx="6293">
                  <c:v>29.8264284687233</c:v>
                </c:pt>
                <c:pt idx="6294">
                  <c:v>29.826441269386201</c:v>
                </c:pt>
                <c:pt idx="6295">
                  <c:v>29.826455549624399</c:v>
                </c:pt>
                <c:pt idx="6296">
                  <c:v>29.8264713280896</c:v>
                </c:pt>
                <c:pt idx="6297">
                  <c:v>29.826488634527799</c:v>
                </c:pt>
                <c:pt idx="6298">
                  <c:v>29.8265074770265</c:v>
                </c:pt>
                <c:pt idx="6299">
                  <c:v>29.826527883649501</c:v>
                </c:pt>
                <c:pt idx="6300">
                  <c:v>29.826549867138102</c:v>
                </c:pt>
                <c:pt idx="6301">
                  <c:v>29.826573445326499</c:v>
                </c:pt>
                <c:pt idx="6302">
                  <c:v>29.826598637118298</c:v>
                </c:pt>
                <c:pt idx="6303">
                  <c:v>29.826625458347799</c:v>
                </c:pt>
                <c:pt idx="6304">
                  <c:v>29.8266539241814</c:v>
                </c:pt>
                <c:pt idx="6305">
                  <c:v>29.8266840466394</c:v>
                </c:pt>
                <c:pt idx="6306">
                  <c:v>29.826715840271</c:v>
                </c:pt>
                <c:pt idx="6307">
                  <c:v>29.826749325838499</c:v>
                </c:pt>
                <c:pt idx="6308">
                  <c:v>29.8267845141342</c:v>
                </c:pt>
                <c:pt idx="6309">
                  <c:v>29.826821419573299</c:v>
                </c:pt>
                <c:pt idx="6310">
                  <c:v>29.826860052067001</c:v>
                </c:pt>
                <c:pt idx="6311">
                  <c:v>29.826900430352499</c:v>
                </c:pt>
                <c:pt idx="6312">
                  <c:v>29.8269425665654</c:v>
                </c:pt>
                <c:pt idx="6313">
                  <c:v>29.826986468203</c:v>
                </c:pt>
                <c:pt idx="6314">
                  <c:v>29.827032145863701</c:v>
                </c:pt>
                <c:pt idx="6315">
                  <c:v>29.8270796144797</c:v>
                </c:pt>
                <c:pt idx="6316">
                  <c:v>29.8271288835336</c:v>
                </c:pt>
                <c:pt idx="6317">
                  <c:v>29.827179967668599</c:v>
                </c:pt>
                <c:pt idx="6318">
                  <c:v>29.827232879630799</c:v>
                </c:pt>
                <c:pt idx="6319">
                  <c:v>29.8272876226746</c:v>
                </c:pt>
                <c:pt idx="6320">
                  <c:v>29.827344194996201</c:v>
                </c:pt>
                <c:pt idx="6321">
                  <c:v>29.8274026158686</c:v>
                </c:pt>
                <c:pt idx="6322">
                  <c:v>29.8274628902339</c:v>
                </c:pt>
                <c:pt idx="6323">
                  <c:v>29.827525025489098</c:v>
                </c:pt>
                <c:pt idx="6324">
                  <c:v>29.827589023112299</c:v>
                </c:pt>
                <c:pt idx="6325">
                  <c:v>29.827654896243502</c:v>
                </c:pt>
                <c:pt idx="6326">
                  <c:v>29.827722644180099</c:v>
                </c:pt>
                <c:pt idx="6327">
                  <c:v>29.827792264224701</c:v>
                </c:pt>
                <c:pt idx="6328">
                  <c:v>29.827863772160399</c:v>
                </c:pt>
                <c:pt idx="6329">
                  <c:v>29.8279371593325</c:v>
                </c:pt>
                <c:pt idx="6330">
                  <c:v>29.828012428796399</c:v>
                </c:pt>
                <c:pt idx="6331">
                  <c:v>29.8280895883256</c:v>
                </c:pt>
                <c:pt idx="6332">
                  <c:v>29.8281686356775</c:v>
                </c:pt>
                <c:pt idx="6333">
                  <c:v>29.828249568792302</c:v>
                </c:pt>
                <c:pt idx="6334">
                  <c:v>29.828332392539</c:v>
                </c:pt>
                <c:pt idx="6335">
                  <c:v>29.828417105436898</c:v>
                </c:pt>
                <c:pt idx="6336">
                  <c:v>29.828503698500199</c:v>
                </c:pt>
                <c:pt idx="6337">
                  <c:v>29.828592174210701</c:v>
                </c:pt>
                <c:pt idx="6338">
                  <c:v>29.828682531096799</c:v>
                </c:pt>
                <c:pt idx="6339">
                  <c:v>29.828774759327299</c:v>
                </c:pt>
                <c:pt idx="6340">
                  <c:v>29.828868857874401</c:v>
                </c:pt>
                <c:pt idx="6341">
                  <c:v>29.828964817423401</c:v>
                </c:pt>
                <c:pt idx="6342">
                  <c:v>29.829062633960699</c:v>
                </c:pt>
                <c:pt idx="6343">
                  <c:v>29.8291622935729</c:v>
                </c:pt>
                <c:pt idx="6344">
                  <c:v>29.8292637983165</c:v>
                </c:pt>
                <c:pt idx="6345">
                  <c:v>29.829367134069301</c:v>
                </c:pt>
                <c:pt idx="6346">
                  <c:v>29.829472291061499</c:v>
                </c:pt>
                <c:pt idx="6347">
                  <c:v>29.829579265019799</c:v>
                </c:pt>
                <c:pt idx="6348">
                  <c:v>29.829688038879599</c:v>
                </c:pt>
                <c:pt idx="6349">
                  <c:v>29.829798612502401</c:v>
                </c:pt>
                <c:pt idx="6350">
                  <c:v>29.829910966631299</c:v>
                </c:pt>
                <c:pt idx="6351">
                  <c:v>29.8300250819029</c:v>
                </c:pt>
                <c:pt idx="6352">
                  <c:v>29.830140952162001</c:v>
                </c:pt>
                <c:pt idx="6353">
                  <c:v>29.830258548371901</c:v>
                </c:pt>
                <c:pt idx="6354">
                  <c:v>29.830377869803598</c:v>
                </c:pt>
                <c:pt idx="6355">
                  <c:v>29.830498899725001</c:v>
                </c:pt>
                <c:pt idx="6356">
                  <c:v>29.830621618810401</c:v>
                </c:pt>
                <c:pt idx="6357">
                  <c:v>29.830746009208401</c:v>
                </c:pt>
                <c:pt idx="6358">
                  <c:v>29.830872051455898</c:v>
                </c:pt>
                <c:pt idx="6359">
                  <c:v>29.830999719938202</c:v>
                </c:pt>
                <c:pt idx="6360">
                  <c:v>29.8311290061276</c:v>
                </c:pt>
                <c:pt idx="6361">
                  <c:v>29.831259880368201</c:v>
                </c:pt>
                <c:pt idx="6362">
                  <c:v>29.831392323497202</c:v>
                </c:pt>
                <c:pt idx="6363">
                  <c:v>29.831526318060298</c:v>
                </c:pt>
                <c:pt idx="6364">
                  <c:v>29.831661832310999</c:v>
                </c:pt>
                <c:pt idx="6365">
                  <c:v>29.831798857177599</c:v>
                </c:pt>
                <c:pt idx="6366">
                  <c:v>29.831937362595198</c:v>
                </c:pt>
                <c:pt idx="6367">
                  <c:v>29.832077319127599</c:v>
                </c:pt>
                <c:pt idx="6368">
                  <c:v>29.832218694972799</c:v>
                </c:pt>
                <c:pt idx="6369">
                  <c:v>29.832361474565499</c:v>
                </c:pt>
                <c:pt idx="6370">
                  <c:v>29.832505627949601</c:v>
                </c:pt>
                <c:pt idx="6371">
                  <c:v>29.832651131844099</c:v>
                </c:pt>
                <c:pt idx="6372">
                  <c:v>29.832797948269601</c:v>
                </c:pt>
                <c:pt idx="6373">
                  <c:v>29.832946047783899</c:v>
                </c:pt>
                <c:pt idx="6374">
                  <c:v>29.833095406277302</c:v>
                </c:pt>
                <c:pt idx="6375">
                  <c:v>29.833245991444301</c:v>
                </c:pt>
                <c:pt idx="6376">
                  <c:v>29.8333977705257</c:v>
                </c:pt>
                <c:pt idx="6377">
                  <c:v>29.833550714506199</c:v>
                </c:pt>
                <c:pt idx="6378">
                  <c:v>29.833704788314801</c:v>
                </c:pt>
                <c:pt idx="6379">
                  <c:v>29.833859957569899</c:v>
                </c:pt>
                <c:pt idx="6380">
                  <c:v>29.834016184019202</c:v>
                </c:pt>
                <c:pt idx="6381">
                  <c:v>29.834173444054802</c:v>
                </c:pt>
                <c:pt idx="6382">
                  <c:v>29.8343316922974</c:v>
                </c:pt>
                <c:pt idx="6383">
                  <c:v>29.8344909028079</c:v>
                </c:pt>
                <c:pt idx="6384">
                  <c:v>29.834651036444701</c:v>
                </c:pt>
                <c:pt idx="6385">
                  <c:v>29.8348120573697</c:v>
                </c:pt>
                <c:pt idx="6386">
                  <c:v>29.834973923808299</c:v>
                </c:pt>
                <c:pt idx="6387">
                  <c:v>29.835136595808098</c:v>
                </c:pt>
                <c:pt idx="6388">
                  <c:v>29.8353000328942</c:v>
                </c:pt>
                <c:pt idx="6389">
                  <c:v>29.835464204668298</c:v>
                </c:pt>
                <c:pt idx="6390">
                  <c:v>29.83562907236</c:v>
                </c:pt>
                <c:pt idx="6391">
                  <c:v>29.8357945976168</c:v>
                </c:pt>
                <c:pt idx="6392">
                  <c:v>29.835960730681698</c:v>
                </c:pt>
                <c:pt idx="6393">
                  <c:v>29.836127434573299</c:v>
                </c:pt>
                <c:pt idx="6394">
                  <c:v>29.836294666130598</c:v>
                </c:pt>
                <c:pt idx="6395">
                  <c:v>29.836462382971298</c:v>
                </c:pt>
                <c:pt idx="6396">
                  <c:v>29.836630548205001</c:v>
                </c:pt>
                <c:pt idx="6397">
                  <c:v>29.836799119412401</c:v>
                </c:pt>
                <c:pt idx="6398">
                  <c:v>29.836968040258199</c:v>
                </c:pt>
                <c:pt idx="6399">
                  <c:v>29.837137283742099</c:v>
                </c:pt>
                <c:pt idx="6400">
                  <c:v>29.837306802530001</c:v>
                </c:pt>
                <c:pt idx="6401">
                  <c:v>29.837476552310701</c:v>
                </c:pt>
                <c:pt idx="6402">
                  <c:v>29.837646479161499</c:v>
                </c:pt>
                <c:pt idx="6403">
                  <c:v>29.837816546513899</c:v>
                </c:pt>
                <c:pt idx="6404">
                  <c:v>29.8379867118155</c:v>
                </c:pt>
                <c:pt idx="6405">
                  <c:v>29.8381569249356</c:v>
                </c:pt>
                <c:pt idx="6406">
                  <c:v>29.8383271452179</c:v>
                </c:pt>
                <c:pt idx="6407">
                  <c:v>29.838497318551202</c:v>
                </c:pt>
                <c:pt idx="6408">
                  <c:v>29.838667402883001</c:v>
                </c:pt>
                <c:pt idx="6409">
                  <c:v>29.8388373582398</c:v>
                </c:pt>
                <c:pt idx="6410">
                  <c:v>29.839007129148499</c:v>
                </c:pt>
                <c:pt idx="6411">
                  <c:v>29.839176679704501</c:v>
                </c:pt>
                <c:pt idx="6412">
                  <c:v>29.8393459540737</c:v>
                </c:pt>
                <c:pt idx="6413">
                  <c:v>29.839514916443001</c:v>
                </c:pt>
                <c:pt idx="6414">
                  <c:v>29.8396835212613</c:v>
                </c:pt>
                <c:pt idx="6415">
                  <c:v>29.8398517159718</c:v>
                </c:pt>
                <c:pt idx="6416">
                  <c:v>29.8400194546279</c:v>
                </c:pt>
                <c:pt idx="6417">
                  <c:v>29.840186686539901</c:v>
                </c:pt>
                <c:pt idx="6418">
                  <c:v>29.8403533697103</c:v>
                </c:pt>
                <c:pt idx="6419">
                  <c:v>29.8405194652555</c:v>
                </c:pt>
                <c:pt idx="6420">
                  <c:v>29.8406849156577</c:v>
                </c:pt>
                <c:pt idx="6421">
                  <c:v>29.8408496829745</c:v>
                </c:pt>
                <c:pt idx="6422">
                  <c:v>29.841013710997402</c:v>
                </c:pt>
                <c:pt idx="6423">
                  <c:v>29.841176955212902</c:v>
                </c:pt>
                <c:pt idx="6424">
                  <c:v>29.8413393836945</c:v>
                </c:pt>
                <c:pt idx="6425">
                  <c:v>29.841500941116401</c:v>
                </c:pt>
                <c:pt idx="6426">
                  <c:v>29.841661581277702</c:v>
                </c:pt>
                <c:pt idx="6427">
                  <c:v>29.841821259762099</c:v>
                </c:pt>
                <c:pt idx="6428">
                  <c:v>29.841979930478001</c:v>
                </c:pt>
                <c:pt idx="6429">
                  <c:v>29.842137562198801</c:v>
                </c:pt>
                <c:pt idx="6430">
                  <c:v>29.8422940980006</c:v>
                </c:pt>
                <c:pt idx="6431">
                  <c:v>29.8424494949187</c:v>
                </c:pt>
                <c:pt idx="6432">
                  <c:v>29.842603709704999</c:v>
                </c:pt>
                <c:pt idx="6433">
                  <c:v>29.842756700582001</c:v>
                </c:pt>
                <c:pt idx="6434">
                  <c:v>29.842908425918399</c:v>
                </c:pt>
                <c:pt idx="6435">
                  <c:v>29.8430588497028</c:v>
                </c:pt>
                <c:pt idx="6436">
                  <c:v>29.8432079199081</c:v>
                </c:pt>
                <c:pt idx="6437">
                  <c:v>29.843355593687299</c:v>
                </c:pt>
                <c:pt idx="6438">
                  <c:v>29.8435018369894</c:v>
                </c:pt>
                <c:pt idx="6439">
                  <c:v>29.843646613357901</c:v>
                </c:pt>
                <c:pt idx="6440">
                  <c:v>29.843789876645602</c:v>
                </c:pt>
                <c:pt idx="6441">
                  <c:v>29.843931590654801</c:v>
                </c:pt>
                <c:pt idx="6442">
                  <c:v>29.844071708520801</c:v>
                </c:pt>
                <c:pt idx="6443">
                  <c:v>29.844210196121001</c:v>
                </c:pt>
                <c:pt idx="6444">
                  <c:v>29.844347017564001</c:v>
                </c:pt>
                <c:pt idx="6445">
                  <c:v>29.844482140962398</c:v>
                </c:pt>
                <c:pt idx="6446">
                  <c:v>29.8446155247081</c:v>
                </c:pt>
                <c:pt idx="6447">
                  <c:v>29.8447471300384</c:v>
                </c:pt>
                <c:pt idx="6448">
                  <c:v>29.844876929614699</c:v>
                </c:pt>
                <c:pt idx="6449">
                  <c:v>29.8450048867494</c:v>
                </c:pt>
                <c:pt idx="6450">
                  <c:v>29.8451309634629</c:v>
                </c:pt>
                <c:pt idx="6451">
                  <c:v>29.845255132933399</c:v>
                </c:pt>
                <c:pt idx="6452">
                  <c:v>29.8453773680063</c:v>
                </c:pt>
                <c:pt idx="6453">
                  <c:v>29.845497625328999</c:v>
                </c:pt>
                <c:pt idx="6454">
                  <c:v>29.845615881127099</c:v>
                </c:pt>
                <c:pt idx="6455">
                  <c:v>29.845732097146399</c:v>
                </c:pt>
                <c:pt idx="6456">
                  <c:v>29.845846252425901</c:v>
                </c:pt>
                <c:pt idx="6457">
                  <c:v>29.8459583147675</c:v>
                </c:pt>
                <c:pt idx="6458">
                  <c:v>29.8460682616914</c:v>
                </c:pt>
                <c:pt idx="6459">
                  <c:v>29.8461760686831</c:v>
                </c:pt>
                <c:pt idx="6460">
                  <c:v>29.846281698898501</c:v>
                </c:pt>
                <c:pt idx="6461">
                  <c:v>29.8463851451693</c:v>
                </c:pt>
                <c:pt idx="6462">
                  <c:v>29.846486368472799</c:v>
                </c:pt>
                <c:pt idx="6463">
                  <c:v>29.846585348882101</c:v>
                </c:pt>
                <c:pt idx="6464">
                  <c:v>29.846682062050899</c:v>
                </c:pt>
                <c:pt idx="6465">
                  <c:v>29.846776492069999</c:v>
                </c:pt>
                <c:pt idx="6466">
                  <c:v>29.8468686212126</c:v>
                </c:pt>
                <c:pt idx="6467">
                  <c:v>29.846958428029598</c:v>
                </c:pt>
                <c:pt idx="6468">
                  <c:v>29.847045883259199</c:v>
                </c:pt>
                <c:pt idx="6469">
                  <c:v>29.847130981475299</c:v>
                </c:pt>
                <c:pt idx="6470">
                  <c:v>29.847213699947002</c:v>
                </c:pt>
                <c:pt idx="6471">
                  <c:v>29.8472940320096</c:v>
                </c:pt>
                <c:pt idx="6472">
                  <c:v>29.847371954382101</c:v>
                </c:pt>
                <c:pt idx="6473">
                  <c:v>29.8474474595488</c:v>
                </c:pt>
                <c:pt idx="6474">
                  <c:v>29.847520528579601</c:v>
                </c:pt>
                <c:pt idx="6475">
                  <c:v>29.847591152402298</c:v>
                </c:pt>
                <c:pt idx="6476">
                  <c:v>29.847659320083199</c:v>
                </c:pt>
                <c:pt idx="6477">
                  <c:v>29.847725019126301</c:v>
                </c:pt>
                <c:pt idx="6478">
                  <c:v>29.847788253298798</c:v>
                </c:pt>
                <c:pt idx="6479">
                  <c:v>29.8478490044441</c:v>
                </c:pt>
                <c:pt idx="6480">
                  <c:v>29.8479072692781</c:v>
                </c:pt>
                <c:pt idx="6481">
                  <c:v>29.847963033889201</c:v>
                </c:pt>
                <c:pt idx="6482">
                  <c:v>29.8480162966178</c:v>
                </c:pt>
                <c:pt idx="6483">
                  <c:v>29.848067055474399</c:v>
                </c:pt>
                <c:pt idx="6484">
                  <c:v>29.8481153073764</c:v>
                </c:pt>
                <c:pt idx="6485">
                  <c:v>29.848161059389099</c:v>
                </c:pt>
                <c:pt idx="6486">
                  <c:v>29.848204294217702</c:v>
                </c:pt>
                <c:pt idx="6487">
                  <c:v>29.848245019004398</c:v>
                </c:pt>
                <c:pt idx="6488">
                  <c:v>29.8482832320379</c:v>
                </c:pt>
                <c:pt idx="6489">
                  <c:v>29.848318947421902</c:v>
                </c:pt>
                <c:pt idx="6490">
                  <c:v>29.848352150866599</c:v>
                </c:pt>
                <c:pt idx="6491">
                  <c:v>29.848382857855</c:v>
                </c:pt>
                <c:pt idx="6492">
                  <c:v>29.848411067998398</c:v>
                </c:pt>
                <c:pt idx="6493">
                  <c:v>29.848436785101399</c:v>
                </c:pt>
                <c:pt idx="6494">
                  <c:v>29.848460017401699</c:v>
                </c:pt>
                <c:pt idx="6495">
                  <c:v>29.848480769333701</c:v>
                </c:pt>
                <c:pt idx="6496">
                  <c:v>29.8484990519182</c:v>
                </c:pt>
                <c:pt idx="6497">
                  <c:v>29.848514871463099</c:v>
                </c:pt>
                <c:pt idx="6498">
                  <c:v>29.848528243283202</c:v>
                </c:pt>
                <c:pt idx="6499">
                  <c:v>29.848539177782001</c:v>
                </c:pt>
                <c:pt idx="6500">
                  <c:v>29.848547671908399</c:v>
                </c:pt>
                <c:pt idx="6501">
                  <c:v>29.848553756368901</c:v>
                </c:pt>
                <c:pt idx="6502">
                  <c:v>29.8485574331512</c:v>
                </c:pt>
                <c:pt idx="6503">
                  <c:v>29.8485587234379</c:v>
                </c:pt>
                <c:pt idx="6504">
                  <c:v>29.848557645877001</c:v>
                </c:pt>
                <c:pt idx="6505">
                  <c:v>29.848554204673501</c:v>
                </c:pt>
                <c:pt idx="6506">
                  <c:v>29.848548422613401</c:v>
                </c:pt>
                <c:pt idx="6507">
                  <c:v>29.848540309905498</c:v>
                </c:pt>
                <c:pt idx="6508">
                  <c:v>29.848529897922099</c:v>
                </c:pt>
                <c:pt idx="6509">
                  <c:v>29.848517189465898</c:v>
                </c:pt>
                <c:pt idx="6510">
                  <c:v>29.848502208414398</c:v>
                </c:pt>
                <c:pt idx="6511">
                  <c:v>29.8484849854492</c:v>
                </c:pt>
                <c:pt idx="6512">
                  <c:v>29.848465525187301</c:v>
                </c:pt>
                <c:pt idx="6513">
                  <c:v>29.848443861372001</c:v>
                </c:pt>
                <c:pt idx="6514">
                  <c:v>29.848420012237298</c:v>
                </c:pt>
                <c:pt idx="6515">
                  <c:v>29.848394000266101</c:v>
                </c:pt>
                <c:pt idx="6516">
                  <c:v>29.848365855197301</c:v>
                </c:pt>
                <c:pt idx="6517">
                  <c:v>29.848335590520001</c:v>
                </c:pt>
                <c:pt idx="6518">
                  <c:v>29.848303232236098</c:v>
                </c:pt>
                <c:pt idx="6519">
                  <c:v>29.848268813413402</c:v>
                </c:pt>
                <c:pt idx="6520">
                  <c:v>29.848232350640298</c:v>
                </c:pt>
                <c:pt idx="6521">
                  <c:v>29.848193870948901</c:v>
                </c:pt>
                <c:pt idx="6522">
                  <c:v>29.848153405530699</c:v>
                </c:pt>
                <c:pt idx="6523">
                  <c:v>29.848110976508998</c:v>
                </c:pt>
                <c:pt idx="6524">
                  <c:v>29.848066612606001</c:v>
                </c:pt>
                <c:pt idx="6525">
                  <c:v>29.848020347856298</c:v>
                </c:pt>
                <c:pt idx="6526">
                  <c:v>29.847972200547101</c:v>
                </c:pt>
                <c:pt idx="6527">
                  <c:v>29.847922203029899</c:v>
                </c:pt>
                <c:pt idx="6528">
                  <c:v>29.8478703853303</c:v>
                </c:pt>
                <c:pt idx="6529">
                  <c:v>29.8478167776757</c:v>
                </c:pt>
                <c:pt idx="6530">
                  <c:v>29.847761409280899</c:v>
                </c:pt>
                <c:pt idx="6531">
                  <c:v>29.8477043159447</c:v>
                </c:pt>
                <c:pt idx="6532">
                  <c:v>29.8476455175837</c:v>
                </c:pt>
                <c:pt idx="6533">
                  <c:v>29.847585048721999</c:v>
                </c:pt>
                <c:pt idx="6534">
                  <c:v>29.847522937038299</c:v>
                </c:pt>
                <c:pt idx="6535">
                  <c:v>29.847459220091601</c:v>
                </c:pt>
                <c:pt idx="6536">
                  <c:v>29.847393937656499</c:v>
                </c:pt>
                <c:pt idx="6537">
                  <c:v>29.847327117421202</c:v>
                </c:pt>
                <c:pt idx="6538">
                  <c:v>29.847258779948699</c:v>
                </c:pt>
                <c:pt idx="6539">
                  <c:v>29.8471889642944</c:v>
                </c:pt>
                <c:pt idx="6540">
                  <c:v>29.847117703481899</c:v>
                </c:pt>
                <c:pt idx="6541">
                  <c:v>29.847045024016399</c:v>
                </c:pt>
                <c:pt idx="6542">
                  <c:v>29.8469709760383</c:v>
                </c:pt>
                <c:pt idx="6543">
                  <c:v>29.846895574437401</c:v>
                </c:pt>
                <c:pt idx="6544">
                  <c:v>29.846818850093999</c:v>
                </c:pt>
                <c:pt idx="6545">
                  <c:v>29.846740851798302</c:v>
                </c:pt>
                <c:pt idx="6546">
                  <c:v>29.8466616049385</c:v>
                </c:pt>
                <c:pt idx="6547">
                  <c:v>29.846581135250101</c:v>
                </c:pt>
                <c:pt idx="6548">
                  <c:v>29.846499490218299</c:v>
                </c:pt>
                <c:pt idx="6549">
                  <c:v>29.846416685175999</c:v>
                </c:pt>
                <c:pt idx="6550">
                  <c:v>29.846332761517999</c:v>
                </c:pt>
                <c:pt idx="6551">
                  <c:v>29.846247764395599</c:v>
                </c:pt>
                <c:pt idx="6552">
                  <c:v>29.8461617072211</c:v>
                </c:pt>
                <c:pt idx="6553">
                  <c:v>29.8460746344748</c:v>
                </c:pt>
                <c:pt idx="6554">
                  <c:v>29.845986578829901</c:v>
                </c:pt>
                <c:pt idx="6555">
                  <c:v>29.845897570247899</c:v>
                </c:pt>
                <c:pt idx="6556">
                  <c:v>29.845807641860901</c:v>
                </c:pt>
                <c:pt idx="6557">
                  <c:v>29.845716826325901</c:v>
                </c:pt>
                <c:pt idx="6558">
                  <c:v>29.845625161771999</c:v>
                </c:pt>
                <c:pt idx="6559">
                  <c:v>29.845532667483202</c:v>
                </c:pt>
                <c:pt idx="6560">
                  <c:v>29.845439379577599</c:v>
                </c:pt>
                <c:pt idx="6561">
                  <c:v>29.845345336565799</c:v>
                </c:pt>
                <c:pt idx="6562">
                  <c:v>29.845250564692599</c:v>
                </c:pt>
                <c:pt idx="6563">
                  <c:v>29.8451551034053</c:v>
                </c:pt>
                <c:pt idx="6564">
                  <c:v>29.845058979186501</c:v>
                </c:pt>
                <c:pt idx="6565">
                  <c:v>29.844962212361398</c:v>
                </c:pt>
                <c:pt idx="6566">
                  <c:v>29.844864846950699</c:v>
                </c:pt>
                <c:pt idx="6567">
                  <c:v>29.8447669038923</c:v>
                </c:pt>
                <c:pt idx="6568">
                  <c:v>29.844668423781702</c:v>
                </c:pt>
                <c:pt idx="6569">
                  <c:v>29.844569433667399</c:v>
                </c:pt>
                <c:pt idx="6570">
                  <c:v>29.8444699571392</c:v>
                </c:pt>
                <c:pt idx="6571">
                  <c:v>29.844370031823001</c:v>
                </c:pt>
                <c:pt idx="6572">
                  <c:v>29.844269675403499</c:v>
                </c:pt>
                <c:pt idx="6573">
                  <c:v>29.844168926846301</c:v>
                </c:pt>
                <c:pt idx="6574">
                  <c:v>29.844067816963602</c:v>
                </c:pt>
                <c:pt idx="6575">
                  <c:v>29.8439663677525</c:v>
                </c:pt>
                <c:pt idx="6576">
                  <c:v>29.843864601935</c:v>
                </c:pt>
                <c:pt idx="6577">
                  <c:v>29.843762554075902</c:v>
                </c:pt>
                <c:pt idx="6578">
                  <c:v>29.843660240776298</c:v>
                </c:pt>
                <c:pt idx="6579">
                  <c:v>29.843557694151801</c:v>
                </c:pt>
                <c:pt idx="6580">
                  <c:v>29.843454937131501</c:v>
                </c:pt>
                <c:pt idx="6581">
                  <c:v>29.843352001410199</c:v>
                </c:pt>
                <c:pt idx="6582">
                  <c:v>29.843248902771599</c:v>
                </c:pt>
                <c:pt idx="6583">
                  <c:v>29.843145669418998</c:v>
                </c:pt>
                <c:pt idx="6584">
                  <c:v>29.843042335133202</c:v>
                </c:pt>
                <c:pt idx="6585">
                  <c:v>29.842938912941399</c:v>
                </c:pt>
                <c:pt idx="6586">
                  <c:v>29.842835434789201</c:v>
                </c:pt>
                <c:pt idx="6587">
                  <c:v>29.8427319144552</c:v>
                </c:pt>
                <c:pt idx="6588">
                  <c:v>29.842628375776901</c:v>
                </c:pt>
                <c:pt idx="6589">
                  <c:v>29.8425248368967</c:v>
                </c:pt>
                <c:pt idx="6590">
                  <c:v>29.842421329274899</c:v>
                </c:pt>
                <c:pt idx="6591">
                  <c:v>29.842317870433501</c:v>
                </c:pt>
                <c:pt idx="6592">
                  <c:v>29.842214481144399</c:v>
                </c:pt>
                <c:pt idx="6593">
                  <c:v>29.842111171201999</c:v>
                </c:pt>
                <c:pt idx="6594">
                  <c:v>29.842007968500599</c:v>
                </c:pt>
                <c:pt idx="6595">
                  <c:v>29.841904885597799</c:v>
                </c:pt>
                <c:pt idx="6596">
                  <c:v>29.841801949425701</c:v>
                </c:pt>
                <c:pt idx="6597">
                  <c:v>29.841699163846499</c:v>
                </c:pt>
                <c:pt idx="6598">
                  <c:v>29.841596547067802</c:v>
                </c:pt>
                <c:pt idx="6599">
                  <c:v>29.841494131132801</c:v>
                </c:pt>
                <c:pt idx="6600">
                  <c:v>29.841391915686401</c:v>
                </c:pt>
                <c:pt idx="6601">
                  <c:v>29.841289926923402</c:v>
                </c:pt>
                <c:pt idx="6602">
                  <c:v>29.8411881754818</c:v>
                </c:pt>
                <c:pt idx="6603">
                  <c:v>29.841086679200998</c:v>
                </c:pt>
                <c:pt idx="6604">
                  <c:v>29.8409854473915</c:v>
                </c:pt>
                <c:pt idx="6605">
                  <c:v>29.840884496591201</c:v>
                </c:pt>
                <c:pt idx="6606">
                  <c:v>29.840783839310902</c:v>
                </c:pt>
                <c:pt idx="6607">
                  <c:v>29.840683485010299</c:v>
                </c:pt>
                <c:pt idx="6608">
                  <c:v>29.8405834412373</c:v>
                </c:pt>
                <c:pt idx="6609">
                  <c:v>29.840483726335702</c:v>
                </c:pt>
                <c:pt idx="6610">
                  <c:v>29.840384355316399</c:v>
                </c:pt>
                <c:pt idx="6611">
                  <c:v>29.840285325941601</c:v>
                </c:pt>
                <c:pt idx="6612">
                  <c:v>29.8401866468751</c:v>
                </c:pt>
                <c:pt idx="6613">
                  <c:v>29.840088335211501</c:v>
                </c:pt>
                <c:pt idx="6614">
                  <c:v>29.839990392198601</c:v>
                </c:pt>
                <c:pt idx="6615">
                  <c:v>29.839892826718199</c:v>
                </c:pt>
                <c:pt idx="6616">
                  <c:v>29.839795652324401</c:v>
                </c:pt>
                <c:pt idx="6617">
                  <c:v>29.839698867560401</c:v>
                </c:pt>
                <c:pt idx="6618">
                  <c:v>29.839602488072501</c:v>
                </c:pt>
                <c:pt idx="6619">
                  <c:v>29.839506504040902</c:v>
                </c:pt>
                <c:pt idx="6620">
                  <c:v>29.839410932125698</c:v>
                </c:pt>
                <c:pt idx="6621">
                  <c:v>29.8393157711862</c:v>
                </c:pt>
                <c:pt idx="6622">
                  <c:v>29.8392210301859</c:v>
                </c:pt>
                <c:pt idx="6623">
                  <c:v>29.8391267102954</c:v>
                </c:pt>
                <c:pt idx="6624">
                  <c:v>29.8390328173192</c:v>
                </c:pt>
                <c:pt idx="6625">
                  <c:v>29.838939344373699</c:v>
                </c:pt>
                <c:pt idx="6626">
                  <c:v>29.838846296268201</c:v>
                </c:pt>
                <c:pt idx="6627">
                  <c:v>29.838753679233701</c:v>
                </c:pt>
                <c:pt idx="6628">
                  <c:v>29.838661486704499</c:v>
                </c:pt>
                <c:pt idx="6629">
                  <c:v>29.8385697190275</c:v>
                </c:pt>
                <c:pt idx="6630">
                  <c:v>29.8384783736239</c:v>
                </c:pt>
                <c:pt idx="6631">
                  <c:v>29.8383874594075</c:v>
                </c:pt>
                <c:pt idx="6632">
                  <c:v>29.838296972729601</c:v>
                </c:pt>
                <c:pt idx="6633">
                  <c:v>29.838206913007902</c:v>
                </c:pt>
                <c:pt idx="6634">
                  <c:v>29.838117269083</c:v>
                </c:pt>
                <c:pt idx="6635">
                  <c:v>29.8380280443325</c:v>
                </c:pt>
                <c:pt idx="6636">
                  <c:v>29.837939230970498</c:v>
                </c:pt>
                <c:pt idx="6637">
                  <c:v>29.837850830084999</c:v>
                </c:pt>
                <c:pt idx="6638">
                  <c:v>29.837762826015901</c:v>
                </c:pt>
                <c:pt idx="6639">
                  <c:v>29.837675230535801</c:v>
                </c:pt>
                <c:pt idx="6640">
                  <c:v>29.837588029924699</c:v>
                </c:pt>
                <c:pt idx="6641">
                  <c:v>29.837501211887499</c:v>
                </c:pt>
                <c:pt idx="6642">
                  <c:v>29.8374147820162</c:v>
                </c:pt>
                <c:pt idx="6643">
                  <c:v>29.837328732781501</c:v>
                </c:pt>
                <c:pt idx="6644">
                  <c:v>29.837243054922801</c:v>
                </c:pt>
                <c:pt idx="6645">
                  <c:v>29.837157741099301</c:v>
                </c:pt>
                <c:pt idx="6646">
                  <c:v>29.837072783703601</c:v>
                </c:pt>
                <c:pt idx="6647">
                  <c:v>29.836988177936401</c:v>
                </c:pt>
                <c:pt idx="6648">
                  <c:v>29.836903909035399</c:v>
                </c:pt>
                <c:pt idx="6649">
                  <c:v>29.836819976835301</c:v>
                </c:pt>
                <c:pt idx="6650">
                  <c:v>29.8367363601409</c:v>
                </c:pt>
                <c:pt idx="6651">
                  <c:v>29.836653054656999</c:v>
                </c:pt>
                <c:pt idx="6652">
                  <c:v>29.836570055414601</c:v>
                </c:pt>
                <c:pt idx="6653">
                  <c:v>29.836487347301698</c:v>
                </c:pt>
                <c:pt idx="6654">
                  <c:v>29.836404924767699</c:v>
                </c:pt>
                <c:pt idx="6655">
                  <c:v>29.836322771278599</c:v>
                </c:pt>
                <c:pt idx="6656">
                  <c:v>29.836240875204101</c:v>
                </c:pt>
                <c:pt idx="6657">
                  <c:v>29.836159240661399</c:v>
                </c:pt>
                <c:pt idx="6658">
                  <c:v>29.836077847855201</c:v>
                </c:pt>
                <c:pt idx="6659">
                  <c:v>29.835996676996999</c:v>
                </c:pt>
                <c:pt idx="6660">
                  <c:v>29.835915728518302</c:v>
                </c:pt>
                <c:pt idx="6661">
                  <c:v>29.835834981341399</c:v>
                </c:pt>
                <c:pt idx="6662">
                  <c:v>29.835754430483799</c:v>
                </c:pt>
                <c:pt idx="6663">
                  <c:v>29.835674059099901</c:v>
                </c:pt>
                <c:pt idx="6664">
                  <c:v>29.835593847808902</c:v>
                </c:pt>
                <c:pt idx="6665">
                  <c:v>29.835513798490702</c:v>
                </c:pt>
                <c:pt idx="6666">
                  <c:v>29.835433894953098</c:v>
                </c:pt>
                <c:pt idx="6667">
                  <c:v>29.835354117759</c:v>
                </c:pt>
                <c:pt idx="6668">
                  <c:v>29.8352744594726</c:v>
                </c:pt>
                <c:pt idx="6669">
                  <c:v>29.8351949023494</c:v>
                </c:pt>
                <c:pt idx="6670">
                  <c:v>29.835115442571102</c:v>
                </c:pt>
                <c:pt idx="6671">
                  <c:v>29.835036049385799</c:v>
                </c:pt>
                <c:pt idx="6672">
                  <c:v>29.8349567243373</c:v>
                </c:pt>
                <c:pt idx="6673">
                  <c:v>29.834877457539701</c:v>
                </c:pt>
                <c:pt idx="6674">
                  <c:v>29.834798225207699</c:v>
                </c:pt>
                <c:pt idx="6675">
                  <c:v>29.834719020977101</c:v>
                </c:pt>
                <c:pt idx="6676">
                  <c:v>29.834639825220499</c:v>
                </c:pt>
                <c:pt idx="6677">
                  <c:v>29.8345606237562</c:v>
                </c:pt>
                <c:pt idx="6678">
                  <c:v>29.834481409651701</c:v>
                </c:pt>
                <c:pt idx="6679">
                  <c:v>29.834402172833599</c:v>
                </c:pt>
                <c:pt idx="6680">
                  <c:v>29.834322893560401</c:v>
                </c:pt>
                <c:pt idx="6681">
                  <c:v>29.834243557381299</c:v>
                </c:pt>
                <c:pt idx="6682">
                  <c:v>29.8341641550041</c:v>
                </c:pt>
                <c:pt idx="6683">
                  <c:v>29.834084679817298</c:v>
                </c:pt>
                <c:pt idx="6684">
                  <c:v>29.834005112341</c:v>
                </c:pt>
                <c:pt idx="6685">
                  <c:v>29.833925441498</c:v>
                </c:pt>
                <c:pt idx="6686">
                  <c:v>29.833845650192799</c:v>
                </c:pt>
                <c:pt idx="6687">
                  <c:v>29.833765735921101</c:v>
                </c:pt>
                <c:pt idx="6688">
                  <c:v>29.833685683720699</c:v>
                </c:pt>
                <c:pt idx="6689">
                  <c:v>29.8336054751707</c:v>
                </c:pt>
                <c:pt idx="6690">
                  <c:v>29.8335251103221</c:v>
                </c:pt>
                <c:pt idx="6691">
                  <c:v>29.833444577971498</c:v>
                </c:pt>
                <c:pt idx="6692">
                  <c:v>29.833363860880301</c:v>
                </c:pt>
                <c:pt idx="6693">
                  <c:v>29.833282946755201</c:v>
                </c:pt>
                <c:pt idx="6694">
                  <c:v>29.833201831472401</c:v>
                </c:pt>
                <c:pt idx="6695">
                  <c:v>29.833120506562501</c:v>
                </c:pt>
                <c:pt idx="6696">
                  <c:v>29.833038961491599</c:v>
                </c:pt>
                <c:pt idx="6697">
                  <c:v>29.832957184852201</c:v>
                </c:pt>
                <c:pt idx="6698">
                  <c:v>29.832875169833802</c:v>
                </c:pt>
                <c:pt idx="6699">
                  <c:v>29.8327929010166</c:v>
                </c:pt>
                <c:pt idx="6700">
                  <c:v>29.832710373299701</c:v>
                </c:pt>
                <c:pt idx="6701">
                  <c:v>29.832627591677799</c:v>
                </c:pt>
                <c:pt idx="6702">
                  <c:v>29.832544525536299</c:v>
                </c:pt>
                <c:pt idx="6703">
                  <c:v>29.832461182943099</c:v>
                </c:pt>
                <c:pt idx="6704">
                  <c:v>29.832377556547701</c:v>
                </c:pt>
                <c:pt idx="6705">
                  <c:v>29.832293642101298</c:v>
                </c:pt>
                <c:pt idx="6706">
                  <c:v>29.832209436805599</c:v>
                </c:pt>
                <c:pt idx="6707">
                  <c:v>29.8321249225725</c:v>
                </c:pt>
                <c:pt idx="6708">
                  <c:v>29.832040100604701</c:v>
                </c:pt>
                <c:pt idx="6709">
                  <c:v>29.8319549724817</c:v>
                </c:pt>
                <c:pt idx="6710">
                  <c:v>29.831869535822101</c:v>
                </c:pt>
                <c:pt idx="6711">
                  <c:v>29.831783788596699</c:v>
                </c:pt>
                <c:pt idx="6712">
                  <c:v>29.831697719132698</c:v>
                </c:pt>
                <c:pt idx="6713">
                  <c:v>29.831611326728002</c:v>
                </c:pt>
                <c:pt idx="6714">
                  <c:v>29.8315246147205</c:v>
                </c:pt>
                <c:pt idx="6715">
                  <c:v>29.8314375818188</c:v>
                </c:pt>
                <c:pt idx="6716">
                  <c:v>29.831350227145698</c:v>
                </c:pt>
                <c:pt idx="6717">
                  <c:v>29.831262548831699</c:v>
                </c:pt>
                <c:pt idx="6718">
                  <c:v>29.831174553752799</c:v>
                </c:pt>
                <c:pt idx="6719">
                  <c:v>29.8310862453448</c:v>
                </c:pt>
                <c:pt idx="6720">
                  <c:v>29.830997619127299</c:v>
                </c:pt>
                <c:pt idx="6721">
                  <c:v>29.830908688338099</c:v>
                </c:pt>
                <c:pt idx="6722">
                  <c:v>29.8308194443416</c:v>
                </c:pt>
                <c:pt idx="6723">
                  <c:v>29.830729890933402</c:v>
                </c:pt>
                <c:pt idx="6724">
                  <c:v>29.8306400335895</c:v>
                </c:pt>
                <c:pt idx="6725">
                  <c:v>29.830549889212001</c:v>
                </c:pt>
                <c:pt idx="6726">
                  <c:v>29.830459453007698</c:v>
                </c:pt>
                <c:pt idx="6727">
                  <c:v>29.8303687330245</c:v>
                </c:pt>
                <c:pt idx="6728">
                  <c:v>29.830277737420602</c:v>
                </c:pt>
                <c:pt idx="6729">
                  <c:v>29.8301864787189</c:v>
                </c:pt>
                <c:pt idx="6730">
                  <c:v>29.830094958419501</c:v>
                </c:pt>
                <c:pt idx="6731">
                  <c:v>29.830003196539</c:v>
                </c:pt>
                <c:pt idx="6732">
                  <c:v>29.829911198780302</c:v>
                </c:pt>
                <c:pt idx="6733">
                  <c:v>29.829818971113401</c:v>
                </c:pt>
                <c:pt idx="6734">
                  <c:v>29.829726530876201</c:v>
                </c:pt>
                <c:pt idx="6735">
                  <c:v>29.829633888419199</c:v>
                </c:pt>
                <c:pt idx="6736">
                  <c:v>29.829541057057099</c:v>
                </c:pt>
                <c:pt idx="6737">
                  <c:v>29.8294480469009</c:v>
                </c:pt>
                <c:pt idx="6738">
                  <c:v>29.829354878710902</c:v>
                </c:pt>
                <c:pt idx="6739">
                  <c:v>29.829261559275</c:v>
                </c:pt>
                <c:pt idx="6740">
                  <c:v>29.8291681117054</c:v>
                </c:pt>
                <c:pt idx="6741">
                  <c:v>29.829074543189101</c:v>
                </c:pt>
                <c:pt idx="6742">
                  <c:v>29.8289808788893</c:v>
                </c:pt>
                <c:pt idx="6743">
                  <c:v>29.828887128623499</c:v>
                </c:pt>
                <c:pt idx="6744">
                  <c:v>29.828793308399199</c:v>
                </c:pt>
                <c:pt idx="6745">
                  <c:v>29.8286994436485</c:v>
                </c:pt>
                <c:pt idx="6746">
                  <c:v>29.828605543403501</c:v>
                </c:pt>
                <c:pt idx="6747">
                  <c:v>29.8285116377923</c:v>
                </c:pt>
                <c:pt idx="6748">
                  <c:v>29.828417747879701</c:v>
                </c:pt>
                <c:pt idx="6749">
                  <c:v>29.8283238933594</c:v>
                </c:pt>
                <c:pt idx="6750">
                  <c:v>29.828230094653499</c:v>
                </c:pt>
                <c:pt idx="6751">
                  <c:v>29.828136375983</c:v>
                </c:pt>
                <c:pt idx="6752">
                  <c:v>29.828042756813598</c:v>
                </c:pt>
                <c:pt idx="6753">
                  <c:v>29.827949262485902</c:v>
                </c:pt>
                <c:pt idx="6754">
                  <c:v>29.827855911083098</c:v>
                </c:pt>
                <c:pt idx="6755">
                  <c:v>29.8277627450274</c:v>
                </c:pt>
                <c:pt idx="6756">
                  <c:v>29.827669775670401</c:v>
                </c:pt>
                <c:pt idx="6757">
                  <c:v>29.827577034437201</c:v>
                </c:pt>
                <c:pt idx="6758">
                  <c:v>29.827484542302201</c:v>
                </c:pt>
                <c:pt idx="6759">
                  <c:v>29.827392329537201</c:v>
                </c:pt>
                <c:pt idx="6760">
                  <c:v>29.827300418325802</c:v>
                </c:pt>
                <c:pt idx="6761">
                  <c:v>29.827208839674601</c:v>
                </c:pt>
                <c:pt idx="6762">
                  <c:v>29.827117621447901</c:v>
                </c:pt>
                <c:pt idx="6763">
                  <c:v>29.827026797925601</c:v>
                </c:pt>
                <c:pt idx="6764">
                  <c:v>29.826936384524799</c:v>
                </c:pt>
                <c:pt idx="6765">
                  <c:v>29.826846419135698</c:v>
                </c:pt>
                <c:pt idx="6766">
                  <c:v>29.826756929137801</c:v>
                </c:pt>
                <c:pt idx="6767">
                  <c:v>29.8266679462178</c:v>
                </c:pt>
                <c:pt idx="6768">
                  <c:v>29.826579508565899</c:v>
                </c:pt>
                <c:pt idx="6769">
                  <c:v>29.8264916434239</c:v>
                </c:pt>
                <c:pt idx="6770">
                  <c:v>29.8264043802134</c:v>
                </c:pt>
                <c:pt idx="6771">
                  <c:v>29.826317747730901</c:v>
                </c:pt>
                <c:pt idx="6772">
                  <c:v>29.826231780375299</c:v>
                </c:pt>
                <c:pt idx="6773">
                  <c:v>29.826146507825399</c:v>
                </c:pt>
                <c:pt idx="6774">
                  <c:v>29.8260619672314</c:v>
                </c:pt>
                <c:pt idx="6775">
                  <c:v>29.825978193066799</c:v>
                </c:pt>
                <c:pt idx="6776">
                  <c:v>29.825895216120401</c:v>
                </c:pt>
                <c:pt idx="6777">
                  <c:v>29.825813071548499</c:v>
                </c:pt>
                <c:pt idx="6778">
                  <c:v>29.8257317925714</c:v>
                </c:pt>
                <c:pt idx="6779">
                  <c:v>29.825651412998699</c:v>
                </c:pt>
                <c:pt idx="6780">
                  <c:v>29.825571968227099</c:v>
                </c:pt>
                <c:pt idx="6781">
                  <c:v>29.825493490614502</c:v>
                </c:pt>
                <c:pt idx="6782">
                  <c:v>29.825416015209001</c:v>
                </c:pt>
                <c:pt idx="6783">
                  <c:v>29.825339573796398</c:v>
                </c:pt>
                <c:pt idx="6784">
                  <c:v>29.825264200111299</c:v>
                </c:pt>
                <c:pt idx="6785">
                  <c:v>29.8251899386227</c:v>
                </c:pt>
                <c:pt idx="6786">
                  <c:v>29.825116813896599</c:v>
                </c:pt>
                <c:pt idx="6787">
                  <c:v>29.825044874819799</c:v>
                </c:pt>
                <c:pt idx="6788">
                  <c:v>29.824974146616601</c:v>
                </c:pt>
                <c:pt idx="6789">
                  <c:v>29.824904667185098</c:v>
                </c:pt>
                <c:pt idx="6790">
                  <c:v>29.824836475849899</c:v>
                </c:pt>
                <c:pt idx="6791">
                  <c:v>29.824769601209098</c:v>
                </c:pt>
                <c:pt idx="6792">
                  <c:v>29.824704073225</c:v>
                </c:pt>
                <c:pt idx="6793">
                  <c:v>29.824639931346699</c:v>
                </c:pt>
                <c:pt idx="6794">
                  <c:v>29.824577210564701</c:v>
                </c:pt>
                <c:pt idx="6795">
                  <c:v>29.824515944574902</c:v>
                </c:pt>
                <c:pt idx="6796">
                  <c:v>29.824456170642101</c:v>
                </c:pt>
                <c:pt idx="6797">
                  <c:v>29.824397918564198</c:v>
                </c:pt>
                <c:pt idx="6798">
                  <c:v>29.824341228773299</c:v>
                </c:pt>
                <c:pt idx="6799">
                  <c:v>29.8242861363956</c:v>
                </c:pt>
                <c:pt idx="6800">
                  <c:v>29.824232671813199</c:v>
                </c:pt>
                <c:pt idx="6801">
                  <c:v>29.824180875913601</c:v>
                </c:pt>
                <c:pt idx="6802">
                  <c:v>29.82413077</c:v>
                </c:pt>
                <c:pt idx="6803">
                  <c:v>29.824082401739499</c:v>
                </c:pt>
                <c:pt idx="6804">
                  <c:v>29.824035786494498</c:v>
                </c:pt>
                <c:pt idx="6805">
                  <c:v>29.823990962990301</c:v>
                </c:pt>
                <c:pt idx="6806">
                  <c:v>29.8239479660161</c:v>
                </c:pt>
                <c:pt idx="6807">
                  <c:v>29.823906826789099</c:v>
                </c:pt>
                <c:pt idx="6808">
                  <c:v>29.823867586138</c:v>
                </c:pt>
                <c:pt idx="6809">
                  <c:v>29.823830266801501</c:v>
                </c:pt>
                <c:pt idx="6810">
                  <c:v>29.823794903939302</c:v>
                </c:pt>
                <c:pt idx="6811">
                  <c:v>29.823761524118101</c:v>
                </c:pt>
                <c:pt idx="6812">
                  <c:v>29.823730160065601</c:v>
                </c:pt>
                <c:pt idx="6813">
                  <c:v>29.823700839430401</c:v>
                </c:pt>
                <c:pt idx="6814">
                  <c:v>29.823673591269799</c:v>
                </c:pt>
                <c:pt idx="6815">
                  <c:v>29.8236484388859</c:v>
                </c:pt>
                <c:pt idx="6816">
                  <c:v>29.8236254222981</c:v>
                </c:pt>
                <c:pt idx="6817">
                  <c:v>29.823604566388301</c:v>
                </c:pt>
                <c:pt idx="6818">
                  <c:v>29.823585895393101</c:v>
                </c:pt>
                <c:pt idx="6819">
                  <c:v>29.823569439347899</c:v>
                </c:pt>
                <c:pt idx="6820">
                  <c:v>29.8235552179469</c:v>
                </c:pt>
                <c:pt idx="6821">
                  <c:v>29.8235432589717</c:v>
                </c:pt>
                <c:pt idx="6822">
                  <c:v>29.823533596208701</c:v>
                </c:pt>
                <c:pt idx="6823">
                  <c:v>29.823526248152199</c:v>
                </c:pt>
                <c:pt idx="6824">
                  <c:v>29.8235212430024</c:v>
                </c:pt>
                <c:pt idx="6825">
                  <c:v>29.823518606940201</c:v>
                </c:pt>
                <c:pt idx="6826">
                  <c:v>29.823518357172201</c:v>
                </c:pt>
                <c:pt idx="6827">
                  <c:v>29.8235205073257</c:v>
                </c:pt>
                <c:pt idx="6828">
                  <c:v>29.823525087131198</c:v>
                </c:pt>
                <c:pt idx="6829">
                  <c:v>29.823532120055201</c:v>
                </c:pt>
                <c:pt idx="6830">
                  <c:v>29.823541624280502</c:v>
                </c:pt>
                <c:pt idx="6831">
                  <c:v>29.8235536174633</c:v>
                </c:pt>
                <c:pt idx="6832">
                  <c:v>29.823568130663201</c:v>
                </c:pt>
                <c:pt idx="6833">
                  <c:v>29.8235851678518</c:v>
                </c:pt>
                <c:pt idx="6834">
                  <c:v>29.823604753052098</c:v>
                </c:pt>
                <c:pt idx="6835">
                  <c:v>29.823626902375299</c:v>
                </c:pt>
                <c:pt idx="6836">
                  <c:v>29.823651624735099</c:v>
                </c:pt>
                <c:pt idx="6837">
                  <c:v>29.8236789396509</c:v>
                </c:pt>
                <c:pt idx="6838">
                  <c:v>29.8237088648509</c:v>
                </c:pt>
                <c:pt idx="6839">
                  <c:v>29.8237414130814</c:v>
                </c:pt>
                <c:pt idx="6840">
                  <c:v>29.823776604030201</c:v>
                </c:pt>
                <c:pt idx="6841">
                  <c:v>29.8238144380203</c:v>
                </c:pt>
                <c:pt idx="6842">
                  <c:v>29.823854934320501</c:v>
                </c:pt>
                <c:pt idx="6843">
                  <c:v>29.823898099408101</c:v>
                </c:pt>
                <c:pt idx="6844">
                  <c:v>29.823943945640298</c:v>
                </c:pt>
                <c:pt idx="6845">
                  <c:v>29.823992484917699</c:v>
                </c:pt>
                <c:pt idx="6846">
                  <c:v>29.824043720645999</c:v>
                </c:pt>
                <c:pt idx="6847">
                  <c:v>29.824097665969099</c:v>
                </c:pt>
                <c:pt idx="6848">
                  <c:v>29.824154319769001</c:v>
                </c:pt>
                <c:pt idx="6849">
                  <c:v>29.824213695824199</c:v>
                </c:pt>
                <c:pt idx="6850">
                  <c:v>29.8242757952627</c:v>
                </c:pt>
                <c:pt idx="6851">
                  <c:v>29.8243406268911</c:v>
                </c:pt>
                <c:pt idx="6852">
                  <c:v>29.8244081952848</c:v>
                </c:pt>
                <c:pt idx="6853">
                  <c:v>29.824478503572799</c:v>
                </c:pt>
                <c:pt idx="6854">
                  <c:v>29.824551547343699</c:v>
                </c:pt>
                <c:pt idx="6855">
                  <c:v>29.824627332390701</c:v>
                </c:pt>
                <c:pt idx="6856">
                  <c:v>29.8247058554654</c:v>
                </c:pt>
                <c:pt idx="6857">
                  <c:v>29.8247871297602</c:v>
                </c:pt>
                <c:pt idx="6858">
                  <c:v>29.8248711421347</c:v>
                </c:pt>
                <c:pt idx="6859">
                  <c:v>29.824957897167199</c:v>
                </c:pt>
                <c:pt idx="6860">
                  <c:v>29.825047382812201</c:v>
                </c:pt>
                <c:pt idx="6861">
                  <c:v>29.825139598952301</c:v>
                </c:pt>
                <c:pt idx="6862">
                  <c:v>29.8252345373213</c:v>
                </c:pt>
                <c:pt idx="6863">
                  <c:v>29.8253322058296</c:v>
                </c:pt>
                <c:pt idx="6864">
                  <c:v>29.8254325947083</c:v>
                </c:pt>
                <c:pt idx="6865">
                  <c:v>29.825535692731801</c:v>
                </c:pt>
                <c:pt idx="6866">
                  <c:v>29.8256414892268</c:v>
                </c:pt>
                <c:pt idx="6867">
                  <c:v>29.8257499832769</c:v>
                </c:pt>
                <c:pt idx="6868">
                  <c:v>29.825861170016399</c:v>
                </c:pt>
                <c:pt idx="6869">
                  <c:v>29.8259750258594</c:v>
                </c:pt>
                <c:pt idx="6870">
                  <c:v>29.8260915475202</c:v>
                </c:pt>
                <c:pt idx="6871">
                  <c:v>29.826210726549</c:v>
                </c:pt>
                <c:pt idx="6872">
                  <c:v>29.826332547496701</c:v>
                </c:pt>
                <c:pt idx="6873">
                  <c:v>29.8264570002091</c:v>
                </c:pt>
                <c:pt idx="6874">
                  <c:v>29.8265840689063</c:v>
                </c:pt>
                <c:pt idx="6875">
                  <c:v>29.8267137407205</c:v>
                </c:pt>
                <c:pt idx="6876">
                  <c:v>29.826845998923002</c:v>
                </c:pt>
                <c:pt idx="6877">
                  <c:v>29.826980830025501</c:v>
                </c:pt>
                <c:pt idx="6878">
                  <c:v>29.827118211269202</c:v>
                </c:pt>
                <c:pt idx="6879">
                  <c:v>29.8272581346307</c:v>
                </c:pt>
                <c:pt idx="6880">
                  <c:v>29.827400576445601</c:v>
                </c:pt>
                <c:pt idx="6881">
                  <c:v>29.827545517878999</c:v>
                </c:pt>
                <c:pt idx="6882">
                  <c:v>29.827692941696299</c:v>
                </c:pt>
                <c:pt idx="6883">
                  <c:v>29.827842827437099</c:v>
                </c:pt>
                <c:pt idx="6884">
                  <c:v>29.827995150391601</c:v>
                </c:pt>
                <c:pt idx="6885">
                  <c:v>29.828149898565101</c:v>
                </c:pt>
                <c:pt idx="6886">
                  <c:v>29.828307042709199</c:v>
                </c:pt>
                <c:pt idx="6887">
                  <c:v>29.828466560800699</c:v>
                </c:pt>
                <c:pt idx="6888">
                  <c:v>29.828628428251299</c:v>
                </c:pt>
                <c:pt idx="6889">
                  <c:v>29.828792624908701</c:v>
                </c:pt>
                <c:pt idx="6890">
                  <c:v>29.828959124890101</c:v>
                </c:pt>
                <c:pt idx="6891">
                  <c:v>29.829127903077701</c:v>
                </c:pt>
                <c:pt idx="6892">
                  <c:v>29.829298932760398</c:v>
                </c:pt>
                <c:pt idx="6893">
                  <c:v>29.829472187285599</c:v>
                </c:pt>
                <c:pt idx="6894">
                  <c:v>29.829647641904099</c:v>
                </c:pt>
                <c:pt idx="6895">
                  <c:v>29.829825266021</c:v>
                </c:pt>
                <c:pt idx="6896">
                  <c:v>29.830005032095698</c:v>
                </c:pt>
                <c:pt idx="6897">
                  <c:v>29.830186916966898</c:v>
                </c:pt>
                <c:pt idx="6898">
                  <c:v>29.830370881680601</c:v>
                </c:pt>
                <c:pt idx="6899">
                  <c:v>29.830556899850801</c:v>
                </c:pt>
                <c:pt idx="6900">
                  <c:v>29.830744942660399</c:v>
                </c:pt>
                <c:pt idx="6901">
                  <c:v>29.830934982408301</c:v>
                </c:pt>
                <c:pt idx="6902">
                  <c:v>29.831126987195301</c:v>
                </c:pt>
                <c:pt idx="6903">
                  <c:v>29.831320923276401</c:v>
                </c:pt>
                <c:pt idx="6904">
                  <c:v>29.831516763244899</c:v>
                </c:pt>
                <c:pt idx="6905">
                  <c:v>29.8317144767407</c:v>
                </c:pt>
                <c:pt idx="6906">
                  <c:v>29.8319140151666</c:v>
                </c:pt>
                <c:pt idx="6907">
                  <c:v>29.8321153576243</c:v>
                </c:pt>
                <c:pt idx="6908">
                  <c:v>29.832318465187399</c:v>
                </c:pt>
                <c:pt idx="6909">
                  <c:v>29.8325233021808</c:v>
                </c:pt>
                <c:pt idx="6910">
                  <c:v>29.832729839265401</c:v>
                </c:pt>
                <c:pt idx="6911">
                  <c:v>29.832938043917199</c:v>
                </c:pt>
                <c:pt idx="6912">
                  <c:v>29.8331478740897</c:v>
                </c:pt>
                <c:pt idx="6913">
                  <c:v>29.833359298555099</c:v>
                </c:pt>
                <c:pt idx="6914">
                  <c:v>29.833572284514698</c:v>
                </c:pt>
                <c:pt idx="6915">
                  <c:v>29.8337867854402</c:v>
                </c:pt>
                <c:pt idx="6916">
                  <c:v>29.834002768607899</c:v>
                </c:pt>
                <c:pt idx="6917">
                  <c:v>29.834220198465101</c:v>
                </c:pt>
                <c:pt idx="6918">
                  <c:v>29.8344390382168</c:v>
                </c:pt>
                <c:pt idx="6919">
                  <c:v>29.834659253716101</c:v>
                </c:pt>
                <c:pt idx="6920">
                  <c:v>29.834880802082601</c:v>
                </c:pt>
                <c:pt idx="6921">
                  <c:v>29.835103647087699</c:v>
                </c:pt>
                <c:pt idx="6922">
                  <c:v>29.8353277580187</c:v>
                </c:pt>
                <c:pt idx="6923">
                  <c:v>29.835553082410101</c:v>
                </c:pt>
                <c:pt idx="6924">
                  <c:v>29.835779594154602</c:v>
                </c:pt>
                <c:pt idx="6925">
                  <c:v>29.836007245215299</c:v>
                </c:pt>
                <c:pt idx="6926">
                  <c:v>29.836236003599002</c:v>
                </c:pt>
                <c:pt idx="6927">
                  <c:v>29.8364658328322</c:v>
                </c:pt>
                <c:pt idx="6928">
                  <c:v>29.836696687649901</c:v>
                </c:pt>
                <c:pt idx="6929">
                  <c:v>29.836928535154801</c:v>
                </c:pt>
                <c:pt idx="6930">
                  <c:v>29.8371613274327</c:v>
                </c:pt>
                <c:pt idx="6931">
                  <c:v>29.837395036301199</c:v>
                </c:pt>
                <c:pt idx="6932">
                  <c:v>29.837629612383999</c:v>
                </c:pt>
                <c:pt idx="6933">
                  <c:v>29.8378650281436</c:v>
                </c:pt>
                <c:pt idx="6934">
                  <c:v>29.838101239898101</c:v>
                </c:pt>
                <c:pt idx="6935">
                  <c:v>29.8383382093755</c:v>
                </c:pt>
                <c:pt idx="6936">
                  <c:v>29.8385758828571</c:v>
                </c:pt>
                <c:pt idx="6937">
                  <c:v>29.838814240054599</c:v>
                </c:pt>
                <c:pt idx="6938">
                  <c:v>29.839053241195501</c:v>
                </c:pt>
                <c:pt idx="6939">
                  <c:v>29.839292834468701</c:v>
                </c:pt>
                <c:pt idx="6940">
                  <c:v>29.8395329932682</c:v>
                </c:pt>
                <c:pt idx="6941">
                  <c:v>29.8397736639524</c:v>
                </c:pt>
                <c:pt idx="6942">
                  <c:v>29.840014816873801</c:v>
                </c:pt>
                <c:pt idx="6943">
                  <c:v>29.840256406765501</c:v>
                </c:pt>
                <c:pt idx="6944">
                  <c:v>29.840498411997</c:v>
                </c:pt>
                <c:pt idx="6945">
                  <c:v>29.8407407934912</c:v>
                </c:pt>
                <c:pt idx="6946">
                  <c:v>29.840983501600402</c:v>
                </c:pt>
                <c:pt idx="6947">
                  <c:v>29.8412264993222</c:v>
                </c:pt>
                <c:pt idx="6948">
                  <c:v>29.8414697565428</c:v>
                </c:pt>
                <c:pt idx="6949">
                  <c:v>29.8417132298305</c:v>
                </c:pt>
                <c:pt idx="6950">
                  <c:v>29.8419568884771</c:v>
                </c:pt>
                <c:pt idx="6951">
                  <c:v>29.842200685156602</c:v>
                </c:pt>
                <c:pt idx="6952">
                  <c:v>29.842444587882099</c:v>
                </c:pt>
                <c:pt idx="6953">
                  <c:v>29.842688560960799</c:v>
                </c:pt>
                <c:pt idx="6954">
                  <c:v>29.8429325684953</c:v>
                </c:pt>
                <c:pt idx="6955">
                  <c:v>29.843176580413001</c:v>
                </c:pt>
                <c:pt idx="6956">
                  <c:v>29.8434205538138</c:v>
                </c:pt>
                <c:pt idx="6957">
                  <c:v>29.843664456187</c:v>
                </c:pt>
                <c:pt idx="6958">
                  <c:v>29.8439082483658</c:v>
                </c:pt>
                <c:pt idx="6959">
                  <c:v>29.844151899605301</c:v>
                </c:pt>
                <c:pt idx="6960">
                  <c:v>29.844395382962698</c:v>
                </c:pt>
                <c:pt idx="6961">
                  <c:v>29.8446386498977</c:v>
                </c:pt>
                <c:pt idx="6962">
                  <c:v>29.844881676610701</c:v>
                </c:pt>
                <c:pt idx="6963">
                  <c:v>29.845124431622001</c:v>
                </c:pt>
                <c:pt idx="6964">
                  <c:v>29.845366873430802</c:v>
                </c:pt>
                <c:pt idx="6965">
                  <c:v>29.8456089845346</c:v>
                </c:pt>
                <c:pt idx="6966">
                  <c:v>29.8458507216851</c:v>
                </c:pt>
                <c:pt idx="6967">
                  <c:v>29.846092059064201</c:v>
                </c:pt>
                <c:pt idx="6968">
                  <c:v>29.8463329669618</c:v>
                </c:pt>
                <c:pt idx="6969">
                  <c:v>29.8465734111358</c:v>
                </c:pt>
                <c:pt idx="6970">
                  <c:v>29.846813367937401</c:v>
                </c:pt>
                <c:pt idx="6971">
                  <c:v>29.847052806735</c:v>
                </c:pt>
                <c:pt idx="6972">
                  <c:v>29.847291694866001</c:v>
                </c:pt>
                <c:pt idx="6973">
                  <c:v>29.847530010042</c:v>
                </c:pt>
                <c:pt idx="6974">
                  <c:v>29.847767727463999</c:v>
                </c:pt>
                <c:pt idx="6975">
                  <c:v>29.848004813614001</c:v>
                </c:pt>
                <c:pt idx="6976">
                  <c:v>29.848241250502699</c:v>
                </c:pt>
                <c:pt idx="6977">
                  <c:v>29.8484770017476</c:v>
                </c:pt>
                <c:pt idx="6978">
                  <c:v>29.848712045654</c:v>
                </c:pt>
                <c:pt idx="6979">
                  <c:v>29.848946363029199</c:v>
                </c:pt>
                <c:pt idx="6980">
                  <c:v>29.8491799265752</c:v>
                </c:pt>
                <c:pt idx="6981">
                  <c:v>29.849412703177201</c:v>
                </c:pt>
                <c:pt idx="6982">
                  <c:v>29.849644683988501</c:v>
                </c:pt>
                <c:pt idx="6983">
                  <c:v>29.849875839468499</c:v>
                </c:pt>
                <c:pt idx="6984">
                  <c:v>29.850106150655598</c:v>
                </c:pt>
                <c:pt idx="6985">
                  <c:v>29.850335600834999</c:v>
                </c:pt>
                <c:pt idx="6986">
                  <c:v>29.850564175810199</c:v>
                </c:pt>
                <c:pt idx="6987">
                  <c:v>29.850791850056499</c:v>
                </c:pt>
                <c:pt idx="6988">
                  <c:v>29.8510185879632</c:v>
                </c:pt>
                <c:pt idx="6989">
                  <c:v>29.851244394279099</c:v>
                </c:pt>
                <c:pt idx="6990">
                  <c:v>29.851469237086299</c:v>
                </c:pt>
                <c:pt idx="6991">
                  <c:v>29.851693105881498</c:v>
                </c:pt>
                <c:pt idx="6992">
                  <c:v>29.851915989529601</c:v>
                </c:pt>
                <c:pt idx="6993">
                  <c:v>29.852137866170001</c:v>
                </c:pt>
                <c:pt idx="6994">
                  <c:v>29.852358729290401</c:v>
                </c:pt>
                <c:pt idx="6995">
                  <c:v>29.852578550066902</c:v>
                </c:pt>
                <c:pt idx="6996">
                  <c:v>29.852797320159802</c:v>
                </c:pt>
                <c:pt idx="6997">
                  <c:v>29.853015030581702</c:v>
                </c:pt>
                <c:pt idx="6998">
                  <c:v>29.853231657953302</c:v>
                </c:pt>
                <c:pt idx="6999">
                  <c:v>29.853447207870801</c:v>
                </c:pt>
                <c:pt idx="7000">
                  <c:v>29.853661668388199</c:v>
                </c:pt>
                <c:pt idx="7001">
                  <c:v>29.853875017856801</c:v>
                </c:pt>
                <c:pt idx="7002">
                  <c:v>29.854087248248302</c:v>
                </c:pt>
                <c:pt idx="7003">
                  <c:v>29.854298357642801</c:v>
                </c:pt>
                <c:pt idx="7004">
                  <c:v>29.8545083311067</c:v>
                </c:pt>
                <c:pt idx="7005">
                  <c:v>29.854717166707001</c:v>
                </c:pt>
                <c:pt idx="7006">
                  <c:v>29.854924855436298</c:v>
                </c:pt>
                <c:pt idx="7007">
                  <c:v>29.855131387811198</c:v>
                </c:pt>
                <c:pt idx="7008">
                  <c:v>29.8553367636001</c:v>
                </c:pt>
                <c:pt idx="7009">
                  <c:v>29.855540973248001</c:v>
                </c:pt>
                <c:pt idx="7010">
                  <c:v>29.8557440111333</c:v>
                </c:pt>
                <c:pt idx="7011">
                  <c:v>29.855945879419899</c:v>
                </c:pt>
                <c:pt idx="7012">
                  <c:v>29.856146573809902</c:v>
                </c:pt>
                <c:pt idx="7013">
                  <c:v>29.8563460878364</c:v>
                </c:pt>
                <c:pt idx="7014">
                  <c:v>29.856544425888401</c:v>
                </c:pt>
                <c:pt idx="7015">
                  <c:v>29.856741583847601</c:v>
                </c:pt>
                <c:pt idx="7016">
                  <c:v>29.856937559107902</c:v>
                </c:pt>
                <c:pt idx="7017">
                  <c:v>29.857132356058202</c:v>
                </c:pt>
                <c:pt idx="7018">
                  <c:v>29.857325977428701</c:v>
                </c:pt>
                <c:pt idx="7019">
                  <c:v>29.8575184159616</c:v>
                </c:pt>
                <c:pt idx="7020">
                  <c:v>29.857709680661699</c:v>
                </c:pt>
                <c:pt idx="7021">
                  <c:v>29.857899771989199</c:v>
                </c:pt>
                <c:pt idx="7022">
                  <c:v>29.8580886955538</c:v>
                </c:pt>
                <c:pt idx="7023">
                  <c:v>29.858276450358701</c:v>
                </c:pt>
                <c:pt idx="7024">
                  <c:v>29.858463040751801</c:v>
                </c:pt>
                <c:pt idx="7025">
                  <c:v>29.858648468905301</c:v>
                </c:pt>
                <c:pt idx="7026">
                  <c:v>29.858832749108899</c:v>
                </c:pt>
                <c:pt idx="7027">
                  <c:v>29.859015876241202</c:v>
                </c:pt>
                <c:pt idx="7028">
                  <c:v>29.859197860336302</c:v>
                </c:pt>
                <c:pt idx="7029">
                  <c:v>29.8593787143074</c:v>
                </c:pt>
                <c:pt idx="7030">
                  <c:v>29.859558445860799</c:v>
                </c:pt>
                <c:pt idx="7031">
                  <c:v>29.8597370497029</c:v>
                </c:pt>
                <c:pt idx="7032">
                  <c:v>29.859914538847001</c:v>
                </c:pt>
                <c:pt idx="7033">
                  <c:v>29.860090924241</c:v>
                </c:pt>
                <c:pt idx="7034">
                  <c:v>29.860266209033199</c:v>
                </c:pt>
                <c:pt idx="7035">
                  <c:v>29.860440417224801</c:v>
                </c:pt>
                <c:pt idx="7036">
                  <c:v>29.8606135454643</c:v>
                </c:pt>
                <c:pt idx="7037">
                  <c:v>29.860785607196</c:v>
                </c:pt>
                <c:pt idx="7038">
                  <c:v>29.860956604678901</c:v>
                </c:pt>
                <c:pt idx="7039">
                  <c:v>29.861126560832702</c:v>
                </c:pt>
                <c:pt idx="7040">
                  <c:v>29.861295486487599</c:v>
                </c:pt>
                <c:pt idx="7041">
                  <c:v>29.861463383823899</c:v>
                </c:pt>
                <c:pt idx="7042">
                  <c:v>29.861630266292799</c:v>
                </c:pt>
                <c:pt idx="7043">
                  <c:v>29.861796141297901</c:v>
                </c:pt>
                <c:pt idx="7044">
                  <c:v>29.8619610314136</c:v>
                </c:pt>
                <c:pt idx="7045">
                  <c:v>29.8621249459285</c:v>
                </c:pt>
                <c:pt idx="7046">
                  <c:v>29.8622878982945</c:v>
                </c:pt>
                <c:pt idx="7047">
                  <c:v>29.862449901198499</c:v>
                </c:pt>
                <c:pt idx="7048">
                  <c:v>29.862610964660998</c:v>
                </c:pt>
                <c:pt idx="7049">
                  <c:v>29.862771099433498</c:v>
                </c:pt>
                <c:pt idx="7050">
                  <c:v>29.8629303207303</c:v>
                </c:pt>
                <c:pt idx="7051">
                  <c:v>29.863088644010599</c:v>
                </c:pt>
                <c:pt idx="7052">
                  <c:v>29.863246085012801</c:v>
                </c:pt>
                <c:pt idx="7053">
                  <c:v>29.863402647688702</c:v>
                </c:pt>
                <c:pt idx="7054">
                  <c:v>29.863558362639399</c:v>
                </c:pt>
                <c:pt idx="7055">
                  <c:v>29.863713235190701</c:v>
                </c:pt>
                <c:pt idx="7056">
                  <c:v>29.863867280258901</c:v>
                </c:pt>
                <c:pt idx="7057">
                  <c:v>29.864020507509601</c:v>
                </c:pt>
                <c:pt idx="7058">
                  <c:v>29.864172941284899</c:v>
                </c:pt>
                <c:pt idx="7059">
                  <c:v>29.864324586243502</c:v>
                </c:pt>
                <c:pt idx="7060">
                  <c:v>29.8644754529004</c:v>
                </c:pt>
                <c:pt idx="7061">
                  <c:v>29.864625566266501</c:v>
                </c:pt>
                <c:pt idx="7062">
                  <c:v>29.864774937403102</c:v>
                </c:pt>
                <c:pt idx="7063">
                  <c:v>29.864923585563201</c:v>
                </c:pt>
                <c:pt idx="7064">
                  <c:v>29.865071514323901</c:v>
                </c:pt>
                <c:pt idx="7065">
                  <c:v>29.865218741381899</c:v>
                </c:pt>
                <c:pt idx="7066">
                  <c:v>29.865365278390801</c:v>
                </c:pt>
                <c:pt idx="7067">
                  <c:v>29.865511144933201</c:v>
                </c:pt>
                <c:pt idx="7068">
                  <c:v>29.865656356051801</c:v>
                </c:pt>
                <c:pt idx="7069">
                  <c:v>29.865800925567999</c:v>
                </c:pt>
                <c:pt idx="7070">
                  <c:v>29.865944857550801</c:v>
                </c:pt>
                <c:pt idx="7071">
                  <c:v>29.866088174773601</c:v>
                </c:pt>
                <c:pt idx="7072">
                  <c:v>29.866230875332601</c:v>
                </c:pt>
                <c:pt idx="7073">
                  <c:v>29.8663729829976</c:v>
                </c:pt>
                <c:pt idx="7074">
                  <c:v>29.866514514414298</c:v>
                </c:pt>
                <c:pt idx="7075">
                  <c:v>29.866655472673099</c:v>
                </c:pt>
                <c:pt idx="7076">
                  <c:v>29.866795882490099</c:v>
                </c:pt>
                <c:pt idx="7077">
                  <c:v>29.8669357498407</c:v>
                </c:pt>
                <c:pt idx="7078">
                  <c:v>29.867075079177098</c:v>
                </c:pt>
                <c:pt idx="7079">
                  <c:v>29.867213893775801</c:v>
                </c:pt>
                <c:pt idx="7080">
                  <c:v>29.8673522014555</c:v>
                </c:pt>
                <c:pt idx="7081">
                  <c:v>29.867490008516899</c:v>
                </c:pt>
                <c:pt idx="7082">
                  <c:v>29.867627331488102</c:v>
                </c:pt>
                <c:pt idx="7083">
                  <c:v>29.8677641822891</c:v>
                </c:pt>
                <c:pt idx="7084">
                  <c:v>29.867900564857901</c:v>
                </c:pt>
                <c:pt idx="7085">
                  <c:v>29.868036490332699</c:v>
                </c:pt>
                <c:pt idx="7086">
                  <c:v>29.868171965026502</c:v>
                </c:pt>
                <c:pt idx="7087">
                  <c:v>29.8683070040879</c:v>
                </c:pt>
                <c:pt idx="7088">
                  <c:v>29.868441614611701</c:v>
                </c:pt>
                <c:pt idx="7089">
                  <c:v>29.868575807651901</c:v>
                </c:pt>
                <c:pt idx="7090">
                  <c:v>29.868709585036299</c:v>
                </c:pt>
                <c:pt idx="7091">
                  <c:v>29.868842953719401</c:v>
                </c:pt>
                <c:pt idx="7092">
                  <c:v>29.868975925359798</c:v>
                </c:pt>
                <c:pt idx="7093">
                  <c:v>29.869108504581</c:v>
                </c:pt>
                <c:pt idx="7094">
                  <c:v>29.869240698923001</c:v>
                </c:pt>
                <c:pt idx="7095">
                  <c:v>29.8693725149998</c:v>
                </c:pt>
                <c:pt idx="7096">
                  <c:v>29.869503956046898</c:v>
                </c:pt>
                <c:pt idx="7097">
                  <c:v>29.8696350274381</c:v>
                </c:pt>
                <c:pt idx="7098">
                  <c:v>29.869765739684301</c:v>
                </c:pt>
                <c:pt idx="7099">
                  <c:v>29.869896087205799</c:v>
                </c:pt>
                <c:pt idx="7100">
                  <c:v>29.870026076515298</c:v>
                </c:pt>
                <c:pt idx="7101">
                  <c:v>29.870155711776501</c:v>
                </c:pt>
                <c:pt idx="7102">
                  <c:v>29.870284995838901</c:v>
                </c:pt>
                <c:pt idx="7103">
                  <c:v>29.870413930988999</c:v>
                </c:pt>
                <c:pt idx="7104">
                  <c:v>29.8705425207377</c:v>
                </c:pt>
                <c:pt idx="7105">
                  <c:v>29.870670761664801</c:v>
                </c:pt>
                <c:pt idx="7106">
                  <c:v>29.870798655244101</c:v>
                </c:pt>
                <c:pt idx="7107">
                  <c:v>29.8709262033945</c:v>
                </c:pt>
                <c:pt idx="7108">
                  <c:v>29.871053407241199</c:v>
                </c:pt>
                <c:pt idx="7109">
                  <c:v>29.871180264018001</c:v>
                </c:pt>
                <c:pt idx="7110">
                  <c:v>29.871306783988899</c:v>
                </c:pt>
                <c:pt idx="7111">
                  <c:v>29.8714329521469</c:v>
                </c:pt>
                <c:pt idx="7112">
                  <c:v>29.871558776881098</c:v>
                </c:pt>
                <c:pt idx="7113">
                  <c:v>29.8716842364664</c:v>
                </c:pt>
                <c:pt idx="7114">
                  <c:v>29.871809341587301</c:v>
                </c:pt>
                <c:pt idx="7115">
                  <c:v>29.871934092096101</c:v>
                </c:pt>
                <c:pt idx="7116">
                  <c:v>29.872058477864599</c:v>
                </c:pt>
                <c:pt idx="7117">
                  <c:v>29.872182502617999</c:v>
                </c:pt>
                <c:pt idx="7118">
                  <c:v>29.8723061440826</c:v>
                </c:pt>
                <c:pt idx="7119">
                  <c:v>29.872429411444099</c:v>
                </c:pt>
                <c:pt idx="7120">
                  <c:v>29.872552294377801</c:v>
                </c:pt>
                <c:pt idx="7121">
                  <c:v>29.872674793376401</c:v>
                </c:pt>
                <c:pt idx="7122">
                  <c:v>29.872796890692499</c:v>
                </c:pt>
                <c:pt idx="7123">
                  <c:v>29.8729185878694</c:v>
                </c:pt>
                <c:pt idx="7124">
                  <c:v>29.873039864068701</c:v>
                </c:pt>
                <c:pt idx="7125">
                  <c:v>29.873160722604599</c:v>
                </c:pt>
                <c:pt idx="7126">
                  <c:v>29.873281154287501</c:v>
                </c:pt>
                <c:pt idx="7127">
                  <c:v>29.873401146150801</c:v>
                </c:pt>
                <c:pt idx="7128">
                  <c:v>29.873520690018498</c:v>
                </c:pt>
                <c:pt idx="7129">
                  <c:v>29.873639778895299</c:v>
                </c:pt>
                <c:pt idx="7130">
                  <c:v>29.8737583959145</c:v>
                </c:pt>
                <c:pt idx="7131">
                  <c:v>29.8738765273308</c:v>
                </c:pt>
                <c:pt idx="7132">
                  <c:v>29.873994168101699</c:v>
                </c:pt>
                <c:pt idx="7133">
                  <c:v>29.874111311602199</c:v>
                </c:pt>
                <c:pt idx="7134">
                  <c:v>29.874227930116</c:v>
                </c:pt>
                <c:pt idx="7135">
                  <c:v>29.874344014319401</c:v>
                </c:pt>
                <c:pt idx="7136">
                  <c:v>29.874459563737702</c:v>
                </c:pt>
                <c:pt idx="7137">
                  <c:v>29.874574559475398</c:v>
                </c:pt>
                <c:pt idx="7138">
                  <c:v>29.874688988528298</c:v>
                </c:pt>
                <c:pt idx="7139">
                  <c:v>29.874802835985701</c:v>
                </c:pt>
                <c:pt idx="7140">
                  <c:v>29.874916088551799</c:v>
                </c:pt>
                <c:pt idx="7141">
                  <c:v>29.875028728468902</c:v>
                </c:pt>
                <c:pt idx="7142">
                  <c:v>29.875140744742399</c:v>
                </c:pt>
                <c:pt idx="7143">
                  <c:v>29.875252111099201</c:v>
                </c:pt>
                <c:pt idx="7144">
                  <c:v>29.875362824265299</c:v>
                </c:pt>
                <c:pt idx="7145">
                  <c:v>29.8754728649639</c:v>
                </c:pt>
                <c:pt idx="7146">
                  <c:v>29.875582217628601</c:v>
                </c:pt>
                <c:pt idx="7147">
                  <c:v>29.8756908657409</c:v>
                </c:pt>
                <c:pt idx="7148">
                  <c:v>29.875798787982198</c:v>
                </c:pt>
                <c:pt idx="7149">
                  <c:v>29.875905968885402</c:v>
                </c:pt>
                <c:pt idx="7150">
                  <c:v>29.876012391941501</c:v>
                </c:pt>
                <c:pt idx="7151">
                  <c:v>29.876118042444102</c:v>
                </c:pt>
                <c:pt idx="7152">
                  <c:v>29.876222893756701</c:v>
                </c:pt>
                <c:pt idx="7153">
                  <c:v>29.876326932329999</c:v>
                </c:pt>
                <c:pt idx="7154">
                  <c:v>29.876430144455099</c:v>
                </c:pt>
                <c:pt idx="7155">
                  <c:v>29.876532509243901</c:v>
                </c:pt>
                <c:pt idx="7156">
                  <c:v>29.876634008364899</c:v>
                </c:pt>
                <c:pt idx="7157">
                  <c:v>29.876734610824599</c:v>
                </c:pt>
                <c:pt idx="7158">
                  <c:v>29.876834311378399</c:v>
                </c:pt>
                <c:pt idx="7159">
                  <c:v>29.876933090892599</c:v>
                </c:pt>
                <c:pt idx="7160">
                  <c:v>29.877030926962501</c:v>
                </c:pt>
                <c:pt idx="7161">
                  <c:v>29.877127796247098</c:v>
                </c:pt>
                <c:pt idx="7162">
                  <c:v>29.877223687660301</c:v>
                </c:pt>
                <c:pt idx="7163">
                  <c:v>29.877318570666802</c:v>
                </c:pt>
                <c:pt idx="7164">
                  <c:v>29.877412427715399</c:v>
                </c:pt>
                <c:pt idx="7165">
                  <c:v>29.877505242876499</c:v>
                </c:pt>
                <c:pt idx="7166">
                  <c:v>29.877597000873401</c:v>
                </c:pt>
                <c:pt idx="7167">
                  <c:v>29.877687670048399</c:v>
                </c:pt>
                <c:pt idx="7168">
                  <c:v>29.877777237826098</c:v>
                </c:pt>
                <c:pt idx="7169">
                  <c:v>29.877865676699098</c:v>
                </c:pt>
                <c:pt idx="7170">
                  <c:v>29.877952970431199</c:v>
                </c:pt>
                <c:pt idx="7171">
                  <c:v>29.878039109245201</c:v>
                </c:pt>
                <c:pt idx="7172">
                  <c:v>29.8781240611013</c:v>
                </c:pt>
                <c:pt idx="7173">
                  <c:v>29.878207807874698</c:v>
                </c:pt>
                <c:pt idx="7174">
                  <c:v>29.8782903269366</c:v>
                </c:pt>
                <c:pt idx="7175">
                  <c:v>29.878371604728802</c:v>
                </c:pt>
                <c:pt idx="7176">
                  <c:v>29.878451616144101</c:v>
                </c:pt>
                <c:pt idx="7177">
                  <c:v>29.878530341744501</c:v>
                </c:pt>
                <c:pt idx="7178">
                  <c:v>29.878607768382299</c:v>
                </c:pt>
                <c:pt idx="7179">
                  <c:v>29.878683873830699</c:v>
                </c:pt>
                <c:pt idx="7180">
                  <c:v>29.878758633947299</c:v>
                </c:pt>
                <c:pt idx="7181">
                  <c:v>29.878832033667599</c:v>
                </c:pt>
                <c:pt idx="7182">
                  <c:v>29.878904051361602</c:v>
                </c:pt>
                <c:pt idx="7183">
                  <c:v>29.8789746720281</c:v>
                </c:pt>
                <c:pt idx="7184">
                  <c:v>29.8790438742002</c:v>
                </c:pt>
                <c:pt idx="7185">
                  <c:v>29.879111636097502</c:v>
                </c:pt>
                <c:pt idx="7186">
                  <c:v>29.879177944998599</c:v>
                </c:pt>
                <c:pt idx="7187">
                  <c:v>29.879242785788399</c:v>
                </c:pt>
                <c:pt idx="7188">
                  <c:v>29.879306126586499</c:v>
                </c:pt>
                <c:pt idx="7189">
                  <c:v>29.879367963271399</c:v>
                </c:pt>
                <c:pt idx="7190">
                  <c:v>29.879428270488301</c:v>
                </c:pt>
                <c:pt idx="7191">
                  <c:v>29.8794870284501</c:v>
                </c:pt>
                <c:pt idx="7192">
                  <c:v>29.879544223697</c:v>
                </c:pt>
                <c:pt idx="7193">
                  <c:v>29.879599841978902</c:v>
                </c:pt>
                <c:pt idx="7194">
                  <c:v>29.879653866673401</c:v>
                </c:pt>
                <c:pt idx="7195">
                  <c:v>29.879706283695398</c:v>
                </c:pt>
                <c:pt idx="7196">
                  <c:v>29.879757074651</c:v>
                </c:pt>
                <c:pt idx="7197">
                  <c:v>29.879806214051701</c:v>
                </c:pt>
                <c:pt idx="7198">
                  <c:v>29.8798536972402</c:v>
                </c:pt>
                <c:pt idx="7199">
                  <c:v>29.879899502043699</c:v>
                </c:pt>
                <c:pt idx="7200">
                  <c:v>29.879943630121499</c:v>
                </c:pt>
                <c:pt idx="7201">
                  <c:v>29.879986059084398</c:v>
                </c:pt>
                <c:pt idx="7202">
                  <c:v>29.880026764429701</c:v>
                </c:pt>
                <c:pt idx="7203">
                  <c:v>29.880065748426301</c:v>
                </c:pt>
                <c:pt idx="7204">
                  <c:v>29.880102988325</c:v>
                </c:pt>
                <c:pt idx="7205">
                  <c:v>29.8801384736839</c:v>
                </c:pt>
                <c:pt idx="7206">
                  <c:v>29.880172200120199</c:v>
                </c:pt>
                <c:pt idx="7207">
                  <c:v>29.880204141927798</c:v>
                </c:pt>
                <c:pt idx="7208">
                  <c:v>29.880234295614201</c:v>
                </c:pt>
                <c:pt idx="7209">
                  <c:v>29.880262658768999</c:v>
                </c:pt>
                <c:pt idx="7210">
                  <c:v>29.880289213909901</c:v>
                </c:pt>
                <c:pt idx="7211">
                  <c:v>29.880313949917799</c:v>
                </c:pt>
                <c:pt idx="7212">
                  <c:v>29.880336852812199</c:v>
                </c:pt>
                <c:pt idx="7213">
                  <c:v>29.880357923760599</c:v>
                </c:pt>
                <c:pt idx="7214">
                  <c:v>29.880377150141001</c:v>
                </c:pt>
                <c:pt idx="7215">
                  <c:v>29.8803945266265</c:v>
                </c:pt>
                <c:pt idx="7216">
                  <c:v>29.880410046317898</c:v>
                </c:pt>
                <c:pt idx="7217">
                  <c:v>29.880423699471901</c:v>
                </c:pt>
                <c:pt idx="7218">
                  <c:v>29.8804354809971</c:v>
                </c:pt>
                <c:pt idx="7219">
                  <c:v>29.8804453936649</c:v>
                </c:pt>
                <c:pt idx="7220">
                  <c:v>29.8804534187733</c:v>
                </c:pt>
                <c:pt idx="7221">
                  <c:v>29.8804595563074</c:v>
                </c:pt>
                <c:pt idx="7222">
                  <c:v>29.880463809429799</c:v>
                </c:pt>
                <c:pt idx="7223">
                  <c:v>29.880466164250102</c:v>
                </c:pt>
                <c:pt idx="7224">
                  <c:v>29.880466626207902</c:v>
                </c:pt>
                <c:pt idx="7225">
                  <c:v>29.8804651884676</c:v>
                </c:pt>
                <c:pt idx="7226">
                  <c:v>29.880461849298399</c:v>
                </c:pt>
                <c:pt idx="7227">
                  <c:v>29.880456613414001</c:v>
                </c:pt>
                <c:pt idx="7228">
                  <c:v>29.880449478373102</c:v>
                </c:pt>
                <c:pt idx="7229">
                  <c:v>29.8804404446342</c:v>
                </c:pt>
                <c:pt idx="7230">
                  <c:v>29.880429514559001</c:v>
                </c:pt>
                <c:pt idx="7231">
                  <c:v>29.880416679908599</c:v>
                </c:pt>
                <c:pt idx="7232">
                  <c:v>29.880401950812299</c:v>
                </c:pt>
                <c:pt idx="7233">
                  <c:v>29.8803853374488</c:v>
                </c:pt>
                <c:pt idx="7234">
                  <c:v>29.880366834817099</c:v>
                </c:pt>
                <c:pt idx="7235">
                  <c:v>29.880346446408499</c:v>
                </c:pt>
                <c:pt idx="7236">
                  <c:v>29.8803241831855</c:v>
                </c:pt>
                <c:pt idx="7237">
                  <c:v>29.880300045482201</c:v>
                </c:pt>
                <c:pt idx="7238">
                  <c:v>29.880274042558199</c:v>
                </c:pt>
                <c:pt idx="7239">
                  <c:v>29.880246180586401</c:v>
                </c:pt>
                <c:pt idx="7240">
                  <c:v>29.8802164670915</c:v>
                </c:pt>
                <c:pt idx="7241">
                  <c:v>29.880184912848399</c:v>
                </c:pt>
                <c:pt idx="7242">
                  <c:v>29.8801515152803</c:v>
                </c:pt>
                <c:pt idx="7243">
                  <c:v>29.880116296348799</c:v>
                </c:pt>
                <c:pt idx="7244">
                  <c:v>29.8800792641538</c:v>
                </c:pt>
                <c:pt idx="7245">
                  <c:v>29.8800404287392</c:v>
                </c:pt>
                <c:pt idx="7246">
                  <c:v>29.879999800593399</c:v>
                </c:pt>
                <c:pt idx="7247">
                  <c:v>29.879957389610599</c:v>
                </c:pt>
                <c:pt idx="7248">
                  <c:v>29.879913208600001</c:v>
                </c:pt>
                <c:pt idx="7249">
                  <c:v>29.879867270637899</c:v>
                </c:pt>
                <c:pt idx="7250">
                  <c:v>29.879819600391599</c:v>
                </c:pt>
                <c:pt idx="7251">
                  <c:v>29.879770208840299</c:v>
                </c:pt>
                <c:pt idx="7252">
                  <c:v>29.879719109167102</c:v>
                </c:pt>
                <c:pt idx="7253">
                  <c:v>29.8796663160281</c:v>
                </c:pt>
                <c:pt idx="7254">
                  <c:v>29.8796118368581</c:v>
                </c:pt>
                <c:pt idx="7255">
                  <c:v>29.879555702743101</c:v>
                </c:pt>
                <c:pt idx="7256">
                  <c:v>29.879497925356901</c:v>
                </c:pt>
                <c:pt idx="7257">
                  <c:v>29.879438533788299</c:v>
                </c:pt>
                <c:pt idx="7258">
                  <c:v>29.8793775352887</c:v>
                </c:pt>
                <c:pt idx="7259">
                  <c:v>29.879314951873098</c:v>
                </c:pt>
                <c:pt idx="7260">
                  <c:v>29.879250804806802</c:v>
                </c:pt>
                <c:pt idx="7261">
                  <c:v>29.8791851202304</c:v>
                </c:pt>
                <c:pt idx="7262">
                  <c:v>29.879117918241999</c:v>
                </c:pt>
                <c:pt idx="7263">
                  <c:v>29.8790492187889</c:v>
                </c:pt>
                <c:pt idx="7264">
                  <c:v>29.878979041397599</c:v>
                </c:pt>
                <c:pt idx="7265">
                  <c:v>29.8789074163303</c:v>
                </c:pt>
                <c:pt idx="7266">
                  <c:v>29.878834370418399</c:v>
                </c:pt>
                <c:pt idx="7267">
                  <c:v>29.878759927591801</c:v>
                </c:pt>
                <c:pt idx="7268">
                  <c:v>29.878684109615001</c:v>
                </c:pt>
                <c:pt idx="7269">
                  <c:v>29.8786069412096</c:v>
                </c:pt>
                <c:pt idx="7270">
                  <c:v>29.878528449154501</c:v>
                </c:pt>
                <c:pt idx="7271">
                  <c:v>29.878448672310999</c:v>
                </c:pt>
                <c:pt idx="7272">
                  <c:v>29.878367625169499</c:v>
                </c:pt>
                <c:pt idx="7273">
                  <c:v>29.878285337531398</c:v>
                </c:pt>
                <c:pt idx="7274">
                  <c:v>29.878201842019301</c:v>
                </c:pt>
                <c:pt idx="7275">
                  <c:v>29.878117171421302</c:v>
                </c:pt>
                <c:pt idx="7276">
                  <c:v>29.8780313428007</c:v>
                </c:pt>
                <c:pt idx="7277">
                  <c:v>29.8779443965458</c:v>
                </c:pt>
                <c:pt idx="7278">
                  <c:v>29.877856364092299</c:v>
                </c:pt>
                <c:pt idx="7279">
                  <c:v>29.877767267899898</c:v>
                </c:pt>
                <c:pt idx="7280">
                  <c:v>29.877677142785299</c:v>
                </c:pt>
                <c:pt idx="7281">
                  <c:v>29.8775860276617</c:v>
                </c:pt>
                <c:pt idx="7282">
                  <c:v>29.877493952364802</c:v>
                </c:pt>
                <c:pt idx="7283">
                  <c:v>29.877400945426999</c:v>
                </c:pt>
                <c:pt idx="7284">
                  <c:v>29.877307046374</c:v>
                </c:pt>
                <c:pt idx="7285">
                  <c:v>29.877212286112702</c:v>
                </c:pt>
                <c:pt idx="7286">
                  <c:v>29.877116695533001</c:v>
                </c:pt>
                <c:pt idx="7287">
                  <c:v>29.877020320399101</c:v>
                </c:pt>
                <c:pt idx="7288">
                  <c:v>29.876923186635199</c:v>
                </c:pt>
                <c:pt idx="7289">
                  <c:v>29.876825324118499</c:v>
                </c:pt>
                <c:pt idx="7290">
                  <c:v>29.876726777216401</c:v>
                </c:pt>
                <c:pt idx="7291">
                  <c:v>29.876627581496798</c:v>
                </c:pt>
                <c:pt idx="7292">
                  <c:v>29.8765277779729</c:v>
                </c:pt>
                <c:pt idx="7293">
                  <c:v>29.876427397417601</c:v>
                </c:pt>
                <c:pt idx="7294">
                  <c:v>29.876326480988102</c:v>
                </c:pt>
                <c:pt idx="7295">
                  <c:v>29.876225057503699</c:v>
                </c:pt>
                <c:pt idx="7296">
                  <c:v>29.876123166604899</c:v>
                </c:pt>
                <c:pt idx="7297">
                  <c:v>29.876020844508499</c:v>
                </c:pt>
                <c:pt idx="7298">
                  <c:v>29.875918142310098</c:v>
                </c:pt>
                <c:pt idx="7299">
                  <c:v>29.875815077922802</c:v>
                </c:pt>
                <c:pt idx="7300">
                  <c:v>29.875711702558899</c:v>
                </c:pt>
                <c:pt idx="7301">
                  <c:v>29.875608056105001</c:v>
                </c:pt>
                <c:pt idx="7302">
                  <c:v>29.8755041651991</c:v>
                </c:pt>
                <c:pt idx="7303">
                  <c:v>29.875400079534501</c:v>
                </c:pt>
                <c:pt idx="7304">
                  <c:v>29.8752958362887</c:v>
                </c:pt>
                <c:pt idx="7305">
                  <c:v>29.875191473593599</c:v>
                </c:pt>
                <c:pt idx="7306">
                  <c:v>29.875087028907299</c:v>
                </c:pt>
                <c:pt idx="7307">
                  <c:v>29.874982541566801</c:v>
                </c:pt>
                <c:pt idx="7308">
                  <c:v>29.874878049869501</c:v>
                </c:pt>
                <c:pt idx="7309">
                  <c:v>29.8747735966008</c:v>
                </c:pt>
                <c:pt idx="7310">
                  <c:v>29.874669214662799</c:v>
                </c:pt>
                <c:pt idx="7311">
                  <c:v>29.8745649463952</c:v>
                </c:pt>
                <c:pt idx="7312">
                  <c:v>29.874460833221899</c:v>
                </c:pt>
                <c:pt idx="7313">
                  <c:v>29.874356919566999</c:v>
                </c:pt>
                <c:pt idx="7314">
                  <c:v>29.874253239213498</c:v>
                </c:pt>
                <c:pt idx="7315">
                  <c:v>29.874149822825601</c:v>
                </c:pt>
                <c:pt idx="7316">
                  <c:v>29.874046713759899</c:v>
                </c:pt>
                <c:pt idx="7317">
                  <c:v>29.87394395878</c:v>
                </c:pt>
                <c:pt idx="7318">
                  <c:v>29.8738415854449</c:v>
                </c:pt>
                <c:pt idx="7319">
                  <c:v>29.8737396456029</c:v>
                </c:pt>
                <c:pt idx="7320">
                  <c:v>29.873638165917399</c:v>
                </c:pt>
                <c:pt idx="7321">
                  <c:v>29.873537179968501</c:v>
                </c:pt>
                <c:pt idx="7322">
                  <c:v>29.8734367402587</c:v>
                </c:pt>
                <c:pt idx="7323">
                  <c:v>29.8733368751857</c:v>
                </c:pt>
                <c:pt idx="7324">
                  <c:v>29.873237614774599</c:v>
                </c:pt>
                <c:pt idx="7325">
                  <c:v>29.873139015731098</c:v>
                </c:pt>
                <c:pt idx="7326">
                  <c:v>29.873041101752499</c:v>
                </c:pt>
                <c:pt idx="7327">
                  <c:v>29.872943920295501</c:v>
                </c:pt>
                <c:pt idx="7328">
                  <c:v>29.872847492691999</c:v>
                </c:pt>
                <c:pt idx="7329">
                  <c:v>29.872751864736099</c:v>
                </c:pt>
                <c:pt idx="7330">
                  <c:v>29.8726570779267</c:v>
                </c:pt>
                <c:pt idx="7331">
                  <c:v>29.8725631563054</c:v>
                </c:pt>
                <c:pt idx="7332">
                  <c:v>29.872470138183999</c:v>
                </c:pt>
                <c:pt idx="7333">
                  <c:v>29.8723780644088</c:v>
                </c:pt>
                <c:pt idx="7334">
                  <c:v>29.872286958187399</c:v>
                </c:pt>
                <c:pt idx="7335">
                  <c:v>29.8721968572411</c:v>
                </c:pt>
                <c:pt idx="7336">
                  <c:v>29.872107806416299</c:v>
                </c:pt>
                <c:pt idx="7337">
                  <c:v>29.872019829430599</c:v>
                </c:pt>
                <c:pt idx="7338">
                  <c:v>29.8719329615158</c:v>
                </c:pt>
                <c:pt idx="7339">
                  <c:v>29.871847227068098</c:v>
                </c:pt>
                <c:pt idx="7340">
                  <c:v>29.871762659494099</c:v>
                </c:pt>
                <c:pt idx="7341">
                  <c:v>29.871679308145101</c:v>
                </c:pt>
                <c:pt idx="7342">
                  <c:v>29.871597183707301</c:v>
                </c:pt>
                <c:pt idx="7343">
                  <c:v>29.8715163216668</c:v>
                </c:pt>
                <c:pt idx="7344">
                  <c:v>29.871436762576</c:v>
                </c:pt>
                <c:pt idx="7345">
                  <c:v>29.871358525885501</c:v>
                </c:pt>
                <c:pt idx="7346">
                  <c:v>29.871281640260701</c:v>
                </c:pt>
                <c:pt idx="7347">
                  <c:v>29.8712061356362</c:v>
                </c:pt>
                <c:pt idx="7348">
                  <c:v>29.871132038553501</c:v>
                </c:pt>
                <c:pt idx="7349">
                  <c:v>29.871059377356801</c:v>
                </c:pt>
                <c:pt idx="7350">
                  <c:v>29.8709881779378</c:v>
                </c:pt>
                <c:pt idx="7351">
                  <c:v>29.870918461720599</c:v>
                </c:pt>
                <c:pt idx="7352">
                  <c:v>29.870850263572201</c:v>
                </c:pt>
                <c:pt idx="7353">
                  <c:v>29.8707836039592</c:v>
                </c:pt>
                <c:pt idx="7354">
                  <c:v>29.870718505459202</c:v>
                </c:pt>
                <c:pt idx="7355">
                  <c:v>29.870654993683299</c:v>
                </c:pt>
                <c:pt idx="7356">
                  <c:v>29.870593089958501</c:v>
                </c:pt>
                <c:pt idx="7357">
                  <c:v>29.870532819682701</c:v>
                </c:pt>
                <c:pt idx="7358">
                  <c:v>29.870474200513399</c:v>
                </c:pt>
                <c:pt idx="7359">
                  <c:v>29.8704172557931</c:v>
                </c:pt>
                <c:pt idx="7360">
                  <c:v>29.870362005464699</c:v>
                </c:pt>
                <c:pt idx="7361">
                  <c:v>29.8703084640489</c:v>
                </c:pt>
                <c:pt idx="7362">
                  <c:v>29.870256660522202</c:v>
                </c:pt>
                <c:pt idx="7363">
                  <c:v>29.8702066098793</c:v>
                </c:pt>
                <c:pt idx="7364">
                  <c:v>29.870158324454799</c:v>
                </c:pt>
                <c:pt idx="7365">
                  <c:v>29.870111824399899</c:v>
                </c:pt>
                <c:pt idx="7366">
                  <c:v>29.870067122923</c:v>
                </c:pt>
                <c:pt idx="7367">
                  <c:v>29.8700242450549</c:v>
                </c:pt>
                <c:pt idx="7368">
                  <c:v>29.869983202757901</c:v>
                </c:pt>
                <c:pt idx="7369">
                  <c:v>29.869944005850499</c:v>
                </c:pt>
                <c:pt idx="7370">
                  <c:v>29.8699066648261</c:v>
                </c:pt>
                <c:pt idx="7371">
                  <c:v>29.869871197605001</c:v>
                </c:pt>
                <c:pt idx="7372">
                  <c:v>29.869837613205299</c:v>
                </c:pt>
                <c:pt idx="7373">
                  <c:v>29.869805924727899</c:v>
                </c:pt>
                <c:pt idx="7374">
                  <c:v>29.869776144791601</c:v>
                </c:pt>
                <c:pt idx="7375">
                  <c:v>29.869748283767301</c:v>
                </c:pt>
                <c:pt idx="7376">
                  <c:v>29.869722344070698</c:v>
                </c:pt>
                <c:pt idx="7377">
                  <c:v>29.8696983421566</c:v>
                </c:pt>
                <c:pt idx="7378">
                  <c:v>29.869676272476099</c:v>
                </c:pt>
                <c:pt idx="7379">
                  <c:v>29.8696561578634</c:v>
                </c:pt>
                <c:pt idx="7380">
                  <c:v>29.869638001290301</c:v>
                </c:pt>
                <c:pt idx="7381">
                  <c:v>29.869621809630299</c:v>
                </c:pt>
                <c:pt idx="7382">
                  <c:v>29.8696075871867</c:v>
                </c:pt>
                <c:pt idx="7383">
                  <c:v>29.869595327970298</c:v>
                </c:pt>
                <c:pt idx="7384">
                  <c:v>29.869585043369</c:v>
                </c:pt>
                <c:pt idx="7385">
                  <c:v>29.869576739071501</c:v>
                </c:pt>
                <c:pt idx="7386">
                  <c:v>29.869570415928401</c:v>
                </c:pt>
                <c:pt idx="7387">
                  <c:v>29.869566070518101</c:v>
                </c:pt>
                <c:pt idx="7388">
                  <c:v>29.869563708281898</c:v>
                </c:pt>
                <c:pt idx="7389">
                  <c:v>29.8695633277705</c:v>
                </c:pt>
                <c:pt idx="7390">
                  <c:v>29.869564927874801</c:v>
                </c:pt>
                <c:pt idx="7391">
                  <c:v>29.869568510113901</c:v>
                </c:pt>
                <c:pt idx="7392">
                  <c:v>29.869574071402901</c:v>
                </c:pt>
                <c:pt idx="7393">
                  <c:v>29.8695816104612</c:v>
                </c:pt>
                <c:pt idx="7394">
                  <c:v>29.869591121781401</c:v>
                </c:pt>
                <c:pt idx="7395">
                  <c:v>29.869602608261701</c:v>
                </c:pt>
                <c:pt idx="7396">
                  <c:v>29.869616055365199</c:v>
                </c:pt>
                <c:pt idx="7397">
                  <c:v>29.869631471155898</c:v>
                </c:pt>
                <c:pt idx="7398">
                  <c:v>29.869648845014002</c:v>
                </c:pt>
                <c:pt idx="7399">
                  <c:v>29.869668159243702</c:v>
                </c:pt>
                <c:pt idx="7400">
                  <c:v>29.869689424017299</c:v>
                </c:pt>
                <c:pt idx="7401">
                  <c:v>29.869712619226501</c:v>
                </c:pt>
                <c:pt idx="7402">
                  <c:v>29.8697377503293</c:v>
                </c:pt>
                <c:pt idx="7403">
                  <c:v>29.869764803616999</c:v>
                </c:pt>
                <c:pt idx="7404">
                  <c:v>29.8697937580557</c:v>
                </c:pt>
                <c:pt idx="7405">
                  <c:v>29.8698246193801</c:v>
                </c:pt>
                <c:pt idx="7406">
                  <c:v>29.8698573678892</c:v>
                </c:pt>
                <c:pt idx="7407">
                  <c:v>29.869891996763201</c:v>
                </c:pt>
                <c:pt idx="7408">
                  <c:v>29.8699285030936</c:v>
                </c:pt>
                <c:pt idx="7409">
                  <c:v>29.8699668702256</c:v>
                </c:pt>
                <c:pt idx="7410">
                  <c:v>29.870007086081699</c:v>
                </c:pt>
                <c:pt idx="7411">
                  <c:v>29.870049138858501</c:v>
                </c:pt>
                <c:pt idx="7412">
                  <c:v>29.870093006469499</c:v>
                </c:pt>
                <c:pt idx="7413">
                  <c:v>29.870138689798299</c:v>
                </c:pt>
                <c:pt idx="7414">
                  <c:v>29.870186171281201</c:v>
                </c:pt>
                <c:pt idx="7415">
                  <c:v>29.8702354307249</c:v>
                </c:pt>
                <c:pt idx="7416">
                  <c:v>29.870286457039199</c:v>
                </c:pt>
                <c:pt idx="7417">
                  <c:v>29.870339231887499</c:v>
                </c:pt>
                <c:pt idx="7418">
                  <c:v>29.870393741371601</c:v>
                </c:pt>
                <c:pt idx="7419">
                  <c:v>29.870449975347899</c:v>
                </c:pt>
                <c:pt idx="7420">
                  <c:v>29.870507912040601</c:v>
                </c:pt>
                <c:pt idx="7421">
                  <c:v>29.870567546183398</c:v>
                </c:pt>
                <c:pt idx="7422">
                  <c:v>29.870628854458499</c:v>
                </c:pt>
                <c:pt idx="7423">
                  <c:v>29.870691817802602</c:v>
                </c:pt>
                <c:pt idx="7424">
                  <c:v>29.870756408642499</c:v>
                </c:pt>
                <c:pt idx="7425">
                  <c:v>29.870822622794201</c:v>
                </c:pt>
                <c:pt idx="7426">
                  <c:v>29.870890435884998</c:v>
                </c:pt>
                <c:pt idx="7427">
                  <c:v>29.870959829233101</c:v>
                </c:pt>
                <c:pt idx="7428">
                  <c:v>29.871030791092501</c:v>
                </c:pt>
                <c:pt idx="7429">
                  <c:v>29.871103290137501</c:v>
                </c:pt>
                <c:pt idx="7430">
                  <c:v>29.871177314988099</c:v>
                </c:pt>
                <c:pt idx="7431">
                  <c:v>29.871252854206801</c:v>
                </c:pt>
                <c:pt idx="7432">
                  <c:v>29.871329877868501</c:v>
                </c:pt>
                <c:pt idx="7433">
                  <c:v>29.8714083717914</c:v>
                </c:pt>
                <c:pt idx="7434">
                  <c:v>29.871488314776901</c:v>
                </c:pt>
                <c:pt idx="7435">
                  <c:v>29.8715696804889</c:v>
                </c:pt>
                <c:pt idx="7436">
                  <c:v>29.8716524586779</c:v>
                </c:pt>
                <c:pt idx="7437">
                  <c:v>29.871736620650999</c:v>
                </c:pt>
                <c:pt idx="7438">
                  <c:v>29.8718221508929</c:v>
                </c:pt>
                <c:pt idx="7439">
                  <c:v>29.871909030688599</c:v>
                </c:pt>
                <c:pt idx="7440">
                  <c:v>29.871997241715899</c:v>
                </c:pt>
                <c:pt idx="7441">
                  <c:v>29.8720867592634</c:v>
                </c:pt>
                <c:pt idx="7442">
                  <c:v>29.872177548459401</c:v>
                </c:pt>
                <c:pt idx="7443">
                  <c:v>29.872269614564502</c:v>
                </c:pt>
                <c:pt idx="7444">
                  <c:v>29.872362917693199</c:v>
                </c:pt>
                <c:pt idx="7445">
                  <c:v>29.8724574388484</c:v>
                </c:pt>
                <c:pt idx="7446">
                  <c:v>29.872553165893201</c:v>
                </c:pt>
                <c:pt idx="7447">
                  <c:v>29.8726500712859</c:v>
                </c:pt>
                <c:pt idx="7448">
                  <c:v>29.8727481360926</c:v>
                </c:pt>
                <c:pt idx="7449">
                  <c:v>29.872847343211401</c:v>
                </c:pt>
                <c:pt idx="7450">
                  <c:v>29.872947668970699</c:v>
                </c:pt>
                <c:pt idx="7451">
                  <c:v>29.873049080221399</c:v>
                </c:pt>
                <c:pt idx="7452">
                  <c:v>29.8731515706056</c:v>
                </c:pt>
                <c:pt idx="7453">
                  <c:v>29.873255112332199</c:v>
                </c:pt>
                <c:pt idx="7454">
                  <c:v>29.873359695793599</c:v>
                </c:pt>
                <c:pt idx="7455">
                  <c:v>29.8734652851664</c:v>
                </c:pt>
                <c:pt idx="7456">
                  <c:v>29.873571869500498</c:v>
                </c:pt>
                <c:pt idx="7457">
                  <c:v>29.873679426474698</c:v>
                </c:pt>
                <c:pt idx="7458">
                  <c:v>29.8737879339645</c:v>
                </c:pt>
                <c:pt idx="7459">
                  <c:v>29.873897372659499</c:v>
                </c:pt>
                <c:pt idx="7460">
                  <c:v>29.874007726729801</c:v>
                </c:pt>
                <c:pt idx="7461">
                  <c:v>29.8741189755041</c:v>
                </c:pt>
                <c:pt idx="7462">
                  <c:v>29.874231089497901</c:v>
                </c:pt>
                <c:pt idx="7463">
                  <c:v>29.874344055759298</c:v>
                </c:pt>
                <c:pt idx="7464">
                  <c:v>29.874457852765001</c:v>
                </c:pt>
                <c:pt idx="7465">
                  <c:v>29.8745724629512</c:v>
                </c:pt>
                <c:pt idx="7466">
                  <c:v>29.874687868067301</c:v>
                </c:pt>
                <c:pt idx="7467">
                  <c:v>29.8748040467331</c:v>
                </c:pt>
                <c:pt idx="7468">
                  <c:v>29.8749209830574</c:v>
                </c:pt>
                <c:pt idx="7469">
                  <c:v>29.875038656150799</c:v>
                </c:pt>
                <c:pt idx="7470">
                  <c:v>29.875157050286699</c:v>
                </c:pt>
                <c:pt idx="7471">
                  <c:v>29.875276149817498</c:v>
                </c:pt>
                <c:pt idx="7472">
                  <c:v>29.875395929006899</c:v>
                </c:pt>
                <c:pt idx="7473">
                  <c:v>29.875516382869201</c:v>
                </c:pt>
                <c:pt idx="7474">
                  <c:v>29.875637485458199</c:v>
                </c:pt>
                <c:pt idx="7475">
                  <c:v>29.875759217864399</c:v>
                </c:pt>
                <c:pt idx="7476">
                  <c:v>29.875881567629399</c:v>
                </c:pt>
                <c:pt idx="7477">
                  <c:v>29.876004518338501</c:v>
                </c:pt>
                <c:pt idx="7478">
                  <c:v>29.876128057271501</c:v>
                </c:pt>
                <c:pt idx="7479">
                  <c:v>29.8762521628698</c:v>
                </c:pt>
                <c:pt idx="7480">
                  <c:v>29.8763768251691</c:v>
                </c:pt>
                <c:pt idx="7481">
                  <c:v>29.876502023565099</c:v>
                </c:pt>
                <c:pt idx="7482">
                  <c:v>29.876627745218101</c:v>
                </c:pt>
                <c:pt idx="7483">
                  <c:v>29.876753975568199</c:v>
                </c:pt>
                <c:pt idx="7484">
                  <c:v>29.876880702712299</c:v>
                </c:pt>
                <c:pt idx="7485">
                  <c:v>29.8770079135404</c:v>
                </c:pt>
                <c:pt idx="7486">
                  <c:v>29.877135591762102</c:v>
                </c:pt>
                <c:pt idx="7487">
                  <c:v>29.877263733300701</c:v>
                </c:pt>
                <c:pt idx="7488">
                  <c:v>29.877392313705499</c:v>
                </c:pt>
                <c:pt idx="7489">
                  <c:v>29.877521322553498</c:v>
                </c:pt>
                <c:pt idx="7490">
                  <c:v>29.877650749265399</c:v>
                </c:pt>
                <c:pt idx="7491">
                  <c:v>29.877780584146699</c:v>
                </c:pt>
                <c:pt idx="7492">
                  <c:v>29.877910814280199</c:v>
                </c:pt>
                <c:pt idx="7493">
                  <c:v>29.8780414298433</c:v>
                </c:pt>
                <c:pt idx="7494">
                  <c:v>29.878172422147699</c:v>
                </c:pt>
                <c:pt idx="7495">
                  <c:v>29.878303779652502</c:v>
                </c:pt>
                <c:pt idx="7496">
                  <c:v>29.878435494176902</c:v>
                </c:pt>
                <c:pt idx="7497">
                  <c:v>29.878567554601499</c:v>
                </c:pt>
                <c:pt idx="7498">
                  <c:v>29.878699952284698</c:v>
                </c:pt>
                <c:pt idx="7499">
                  <c:v>29.878832676810799</c:v>
                </c:pt>
                <c:pt idx="7500">
                  <c:v>29.8789657255275</c:v>
                </c:pt>
                <c:pt idx="7501">
                  <c:v>29.879099089182901</c:v>
                </c:pt>
                <c:pt idx="7502">
                  <c:v>29.879232751936801</c:v>
                </c:pt>
                <c:pt idx="7503">
                  <c:v>29.879366720366999</c:v>
                </c:pt>
                <c:pt idx="7504">
                  <c:v>29.879500974565801</c:v>
                </c:pt>
                <c:pt idx="7505">
                  <c:v>29.879635516868699</c:v>
                </c:pt>
                <c:pt idx="7506">
                  <c:v>29.879770341363201</c:v>
                </c:pt>
                <c:pt idx="7507">
                  <c:v>29.879905448190499</c:v>
                </c:pt>
                <c:pt idx="7508">
                  <c:v>29.880040832994801</c:v>
                </c:pt>
                <c:pt idx="7509">
                  <c:v>29.8801764789986</c:v>
                </c:pt>
                <c:pt idx="7510">
                  <c:v>29.880312384698101</c:v>
                </c:pt>
                <c:pt idx="7511">
                  <c:v>29.8804485566144</c:v>
                </c:pt>
                <c:pt idx="7512">
                  <c:v>29.880584981058</c:v>
                </c:pt>
                <c:pt idx="7513">
                  <c:v>29.880721654089701</c:v>
                </c:pt>
                <c:pt idx="7514">
                  <c:v>29.880858578520598</c:v>
                </c:pt>
                <c:pt idx="7515">
                  <c:v>29.880995745095799</c:v>
                </c:pt>
                <c:pt idx="7516">
                  <c:v>29.8811331661502</c:v>
                </c:pt>
                <c:pt idx="7517">
                  <c:v>29.881270825017499</c:v>
                </c:pt>
                <c:pt idx="7518">
                  <c:v>29.8814087361541</c:v>
                </c:pt>
                <c:pt idx="7519">
                  <c:v>29.881546896614701</c:v>
                </c:pt>
                <c:pt idx="7520">
                  <c:v>29.881685292159599</c:v>
                </c:pt>
                <c:pt idx="7521">
                  <c:v>29.8818239285077</c:v>
                </c:pt>
                <c:pt idx="7522">
                  <c:v>29.881962810573299</c:v>
                </c:pt>
                <c:pt idx="7523">
                  <c:v>29.882101939273799</c:v>
                </c:pt>
                <c:pt idx="7524">
                  <c:v>29.882241317609399</c:v>
                </c:pt>
                <c:pt idx="7525">
                  <c:v>29.882380942469901</c:v>
                </c:pt>
                <c:pt idx="7526">
                  <c:v>29.882520814486099</c:v>
                </c:pt>
                <c:pt idx="7527">
                  <c:v>29.882660938847199</c:v>
                </c:pt>
                <c:pt idx="7528">
                  <c:v>29.882801312389699</c:v>
                </c:pt>
                <c:pt idx="7529">
                  <c:v>29.882941946858999</c:v>
                </c:pt>
                <c:pt idx="7530">
                  <c:v>29.883082845906898</c:v>
                </c:pt>
                <c:pt idx="7531">
                  <c:v>29.8832240097111</c:v>
                </c:pt>
                <c:pt idx="7532">
                  <c:v>29.883365434567999</c:v>
                </c:pt>
                <c:pt idx="7533">
                  <c:v>29.883507132971499</c:v>
                </c:pt>
                <c:pt idx="7534">
                  <c:v>29.883649109258801</c:v>
                </c:pt>
                <c:pt idx="7535">
                  <c:v>29.8837913697772</c:v>
                </c:pt>
                <c:pt idx="7536">
                  <c:v>29.883933911140101</c:v>
                </c:pt>
                <c:pt idx="7537">
                  <c:v>29.884076749530301</c:v>
                </c:pt>
                <c:pt idx="7538">
                  <c:v>29.884219872390499</c:v>
                </c:pt>
                <c:pt idx="7539">
                  <c:v>29.884363297099501</c:v>
                </c:pt>
                <c:pt idx="7540">
                  <c:v>29.884507032589301</c:v>
                </c:pt>
                <c:pt idx="7541">
                  <c:v>29.884651085581201</c:v>
                </c:pt>
                <c:pt idx="7542">
                  <c:v>29.8847954600318</c:v>
                </c:pt>
                <c:pt idx="7543">
                  <c:v>29.884940159656399</c:v>
                </c:pt>
                <c:pt idx="7544">
                  <c:v>29.8850851830911</c:v>
                </c:pt>
                <c:pt idx="7545">
                  <c:v>29.885230550449599</c:v>
                </c:pt>
                <c:pt idx="7546">
                  <c:v>29.8853762628829</c:v>
                </c:pt>
                <c:pt idx="7547">
                  <c:v>29.8855223284346</c:v>
                </c:pt>
                <c:pt idx="7548">
                  <c:v>29.885668760096799</c:v>
                </c:pt>
                <c:pt idx="7549">
                  <c:v>29.8858155645921</c:v>
                </c:pt>
                <c:pt idx="7550">
                  <c:v>29.885962743859299</c:v>
                </c:pt>
                <c:pt idx="7551">
                  <c:v>29.886110308819902</c:v>
                </c:pt>
                <c:pt idx="7552">
                  <c:v>29.886258264403502</c:v>
                </c:pt>
                <c:pt idx="7553">
                  <c:v>29.8864066202792</c:v>
                </c:pt>
                <c:pt idx="7554">
                  <c:v>29.886555389226601</c:v>
                </c:pt>
                <c:pt idx="7555">
                  <c:v>29.8867045718195</c:v>
                </c:pt>
                <c:pt idx="7556">
                  <c:v>29.886854182834998</c:v>
                </c:pt>
                <c:pt idx="7557">
                  <c:v>29.8870042248133</c:v>
                </c:pt>
                <c:pt idx="7558">
                  <c:v>29.887154707999301</c:v>
                </c:pt>
                <c:pt idx="7559">
                  <c:v>29.887305641410901</c:v>
                </c:pt>
                <c:pt idx="7560">
                  <c:v>29.887457034898201</c:v>
                </c:pt>
                <c:pt idx="7561">
                  <c:v>29.887608898460702</c:v>
                </c:pt>
                <c:pt idx="7562">
                  <c:v>29.887761229090302</c:v>
                </c:pt>
                <c:pt idx="7563">
                  <c:v>29.8879140483639</c:v>
                </c:pt>
                <c:pt idx="7564">
                  <c:v>29.888067362485099</c:v>
                </c:pt>
                <c:pt idx="7565">
                  <c:v>29.888221184012799</c:v>
                </c:pt>
                <c:pt idx="7566">
                  <c:v>29.888375512114401</c:v>
                </c:pt>
                <c:pt idx="7567">
                  <c:v>29.888530356463399</c:v>
                </c:pt>
                <c:pt idx="7568">
                  <c:v>29.888685730416199</c:v>
                </c:pt>
                <c:pt idx="7569">
                  <c:v>29.888841636423901</c:v>
                </c:pt>
                <c:pt idx="7570">
                  <c:v>29.888998081839699</c:v>
                </c:pt>
                <c:pt idx="7571">
                  <c:v>29.889155076664501</c:v>
                </c:pt>
                <c:pt idx="7572">
                  <c:v>29.889312629208298</c:v>
                </c:pt>
                <c:pt idx="7573">
                  <c:v>29.889470748373402</c:v>
                </c:pt>
                <c:pt idx="7574">
                  <c:v>29.889629441368498</c:v>
                </c:pt>
                <c:pt idx="7575">
                  <c:v>29.889788723120098</c:v>
                </c:pt>
                <c:pt idx="7576">
                  <c:v>29.889948585933201</c:v>
                </c:pt>
                <c:pt idx="7577">
                  <c:v>29.8901090402683</c:v>
                </c:pt>
                <c:pt idx="7578">
                  <c:v>29.8902701064411</c:v>
                </c:pt>
                <c:pt idx="7579">
                  <c:v>29.890431788141601</c:v>
                </c:pt>
                <c:pt idx="7580">
                  <c:v>29.8905940775571</c:v>
                </c:pt>
                <c:pt idx="7581">
                  <c:v>29.890756993262201</c:v>
                </c:pt>
                <c:pt idx="7582">
                  <c:v>29.890920536664101</c:v>
                </c:pt>
                <c:pt idx="7583">
                  <c:v>29.891084715632299</c:v>
                </c:pt>
                <c:pt idx="7584">
                  <c:v>29.891249533935</c:v>
                </c:pt>
                <c:pt idx="7585">
                  <c:v>29.891414993716602</c:v>
                </c:pt>
                <c:pt idx="7586">
                  <c:v>29.8915811087344</c:v>
                </c:pt>
                <c:pt idx="7587">
                  <c:v>29.891747872155001</c:v>
                </c:pt>
                <c:pt idx="7588">
                  <c:v>29.8919152964455</c:v>
                </c:pt>
                <c:pt idx="7589">
                  <c:v>29.892083382388101</c:v>
                </c:pt>
                <c:pt idx="7590">
                  <c:v>29.892252132991398</c:v>
                </c:pt>
                <c:pt idx="7591">
                  <c:v>29.892421551804201</c:v>
                </c:pt>
                <c:pt idx="7592">
                  <c:v>29.892591642862101</c:v>
                </c:pt>
                <c:pt idx="7593">
                  <c:v>29.8927624111084</c:v>
                </c:pt>
                <c:pt idx="7594">
                  <c:v>29.892933849915998</c:v>
                </c:pt>
                <c:pt idx="7595">
                  <c:v>29.8931059673791</c:v>
                </c:pt>
                <c:pt idx="7596">
                  <c:v>29.893278769250699</c:v>
                </c:pt>
                <c:pt idx="7597">
                  <c:v>29.893452253556902</c:v>
                </c:pt>
                <c:pt idx="7598">
                  <c:v>29.893626431216902</c:v>
                </c:pt>
                <c:pt idx="7599">
                  <c:v>29.893801286518201</c:v>
                </c:pt>
                <c:pt idx="7600">
                  <c:v>29.8939768265273</c:v>
                </c:pt>
                <c:pt idx="7601">
                  <c:v>29.894153049910599</c:v>
                </c:pt>
                <c:pt idx="7602">
                  <c:v>29.8943299523606</c:v>
                </c:pt>
                <c:pt idx="7603">
                  <c:v>29.894507538484302</c:v>
                </c:pt>
                <c:pt idx="7604">
                  <c:v>29.894685801638001</c:v>
                </c:pt>
                <c:pt idx="7605">
                  <c:v>29.894864737338199</c:v>
                </c:pt>
                <c:pt idx="7606">
                  <c:v>29.8950443568041</c:v>
                </c:pt>
                <c:pt idx="7607">
                  <c:v>29.895224649688998</c:v>
                </c:pt>
                <c:pt idx="7608">
                  <c:v>29.895405606939001</c:v>
                </c:pt>
                <c:pt idx="7609">
                  <c:v>29.895587229795201</c:v>
                </c:pt>
                <c:pt idx="7610">
                  <c:v>29.8957695090245</c:v>
                </c:pt>
                <c:pt idx="7611">
                  <c:v>29.8959524387726</c:v>
                </c:pt>
                <c:pt idx="7612">
                  <c:v>29.896136013159602</c:v>
                </c:pt>
                <c:pt idx="7613">
                  <c:v>29.896320232051899</c:v>
                </c:pt>
                <c:pt idx="7614">
                  <c:v>29.8965050935623</c:v>
                </c:pt>
                <c:pt idx="7615">
                  <c:v>29.896690578657299</c:v>
                </c:pt>
                <c:pt idx="7616">
                  <c:v>29.896876690503099</c:v>
                </c:pt>
                <c:pt idx="7617">
                  <c:v>29.897063409966901</c:v>
                </c:pt>
                <c:pt idx="7618">
                  <c:v>29.897250731581</c:v>
                </c:pt>
                <c:pt idx="7619">
                  <c:v>29.897438650512498</c:v>
                </c:pt>
                <c:pt idx="7620">
                  <c:v>29.897627151859702</c:v>
                </c:pt>
                <c:pt idx="7621">
                  <c:v>29.8978162269592</c:v>
                </c:pt>
                <c:pt idx="7622">
                  <c:v>29.898005865490401</c:v>
                </c:pt>
                <c:pt idx="7623">
                  <c:v>29.8981960549334</c:v>
                </c:pt>
                <c:pt idx="7624">
                  <c:v>29.8983867896292</c:v>
                </c:pt>
                <c:pt idx="7625">
                  <c:v>29.898578049498301</c:v>
                </c:pt>
                <c:pt idx="7626">
                  <c:v>29.898769821395099</c:v>
                </c:pt>
                <c:pt idx="7627">
                  <c:v>29.898962097321501</c:v>
                </c:pt>
                <c:pt idx="7628">
                  <c:v>29.899154868415899</c:v>
                </c:pt>
                <c:pt idx="7629">
                  <c:v>29.8993481079861</c:v>
                </c:pt>
                <c:pt idx="7630">
                  <c:v>29.899541801127999</c:v>
                </c:pt>
                <c:pt idx="7631">
                  <c:v>29.8997359395918</c:v>
                </c:pt>
                <c:pt idx="7632">
                  <c:v>29.8999304985078</c:v>
                </c:pt>
                <c:pt idx="7633">
                  <c:v>29.900125476313299</c:v>
                </c:pt>
                <c:pt idx="7634">
                  <c:v>29.900320850057401</c:v>
                </c:pt>
                <c:pt idx="7635">
                  <c:v>29.900516599904702</c:v>
                </c:pt>
                <c:pt idx="7636">
                  <c:v>29.900712707723201</c:v>
                </c:pt>
                <c:pt idx="7637">
                  <c:v>29.900909153662599</c:v>
                </c:pt>
                <c:pt idx="7638">
                  <c:v>29.901105920181099</c:v>
                </c:pt>
                <c:pt idx="7639">
                  <c:v>29.9013029751518</c:v>
                </c:pt>
                <c:pt idx="7640">
                  <c:v>29.901500318288502</c:v>
                </c:pt>
                <c:pt idx="7641">
                  <c:v>29.901697922471701</c:v>
                </c:pt>
                <c:pt idx="7642">
                  <c:v>29.901895762116101</c:v>
                </c:pt>
                <c:pt idx="7643">
                  <c:v>29.902093821310199</c:v>
                </c:pt>
                <c:pt idx="7644">
                  <c:v>29.902292073842698</c:v>
                </c:pt>
                <c:pt idx="7645">
                  <c:v>29.902490493758499</c:v>
                </c:pt>
                <c:pt idx="7646">
                  <c:v>29.9026890687012</c:v>
                </c:pt>
                <c:pt idx="7647">
                  <c:v>29.902887765310702</c:v>
                </c:pt>
                <c:pt idx="7648">
                  <c:v>29.903086564448198</c:v>
                </c:pt>
                <c:pt idx="7649">
                  <c:v>29.903285440783399</c:v>
                </c:pt>
                <c:pt idx="7650">
                  <c:v>29.9034843629574</c:v>
                </c:pt>
                <c:pt idx="7651">
                  <c:v>29.9036833255369</c:v>
                </c:pt>
                <c:pt idx="7652">
                  <c:v>29.903882287353799</c:v>
                </c:pt>
                <c:pt idx="7653">
                  <c:v>29.904081224610501</c:v>
                </c:pt>
                <c:pt idx="7654">
                  <c:v>29.904280108320201</c:v>
                </c:pt>
                <c:pt idx="7655">
                  <c:v>29.904478920836599</c:v>
                </c:pt>
                <c:pt idx="7656">
                  <c:v>29.904677622541001</c:v>
                </c:pt>
                <c:pt idx="7657">
                  <c:v>29.904876198653799</c:v>
                </c:pt>
                <c:pt idx="7658">
                  <c:v>29.9050746170503</c:v>
                </c:pt>
                <c:pt idx="7659">
                  <c:v>29.9052728500569</c:v>
                </c:pt>
                <c:pt idx="7660">
                  <c:v>29.905470868540402</c:v>
                </c:pt>
                <c:pt idx="7661">
                  <c:v>29.9056686416024</c:v>
                </c:pt>
                <c:pt idx="7662">
                  <c:v>29.905866150272299</c:v>
                </c:pt>
                <c:pt idx="7663">
                  <c:v>29.9060633470509</c:v>
                </c:pt>
                <c:pt idx="7664">
                  <c:v>29.906260216398401</c:v>
                </c:pt>
                <c:pt idx="7665">
                  <c:v>29.906456719965199</c:v>
                </c:pt>
                <c:pt idx="7666">
                  <c:v>29.906652841342101</c:v>
                </c:pt>
                <c:pt idx="7667">
                  <c:v>29.9068485344166</c:v>
                </c:pt>
                <c:pt idx="7668">
                  <c:v>29.907043772113798</c:v>
                </c:pt>
                <c:pt idx="7669">
                  <c:v>29.907238526843699</c:v>
                </c:pt>
                <c:pt idx="7670">
                  <c:v>29.9074327637599</c:v>
                </c:pt>
                <c:pt idx="7671">
                  <c:v>29.9076264613369</c:v>
                </c:pt>
                <c:pt idx="7672">
                  <c:v>29.9078195803875</c:v>
                </c:pt>
                <c:pt idx="7673">
                  <c:v>29.908012090419</c:v>
                </c:pt>
                <c:pt idx="7674">
                  <c:v>29.908203956755699</c:v>
                </c:pt>
                <c:pt idx="7675">
                  <c:v>29.908395153900202</c:v>
                </c:pt>
                <c:pt idx="7676">
                  <c:v>29.9085856414329</c:v>
                </c:pt>
                <c:pt idx="7677">
                  <c:v>29.908775401711399</c:v>
                </c:pt>
                <c:pt idx="7678">
                  <c:v>29.908964400085001</c:v>
                </c:pt>
                <c:pt idx="7679">
                  <c:v>29.909152594422199</c:v>
                </c:pt>
                <c:pt idx="7680">
                  <c:v>29.909339954133099</c:v>
                </c:pt>
                <c:pt idx="7681">
                  <c:v>29.909526443403202</c:v>
                </c:pt>
                <c:pt idx="7682">
                  <c:v>29.909712045933201</c:v>
                </c:pt>
                <c:pt idx="7683">
                  <c:v>29.909896715409399</c:v>
                </c:pt>
                <c:pt idx="7684">
                  <c:v>29.9100804254895</c:v>
                </c:pt>
                <c:pt idx="7685">
                  <c:v>29.9102631377189</c:v>
                </c:pt>
                <c:pt idx="7686">
                  <c:v>29.9104448234967</c:v>
                </c:pt>
                <c:pt idx="7687">
                  <c:v>29.910625449395901</c:v>
                </c:pt>
                <c:pt idx="7688">
                  <c:v>29.9108049808397</c:v>
                </c:pt>
                <c:pt idx="7689">
                  <c:v>29.910983392528301</c:v>
                </c:pt>
                <c:pt idx="7690">
                  <c:v>29.911160659184201</c:v>
                </c:pt>
                <c:pt idx="7691">
                  <c:v>29.911336731975499</c:v>
                </c:pt>
                <c:pt idx="7692">
                  <c:v>29.911511582040902</c:v>
                </c:pt>
                <c:pt idx="7693">
                  <c:v>29.911685185181401</c:v>
                </c:pt>
                <c:pt idx="7694">
                  <c:v>29.911857504541501</c:v>
                </c:pt>
                <c:pt idx="7695">
                  <c:v>29.912028509735901</c:v>
                </c:pt>
                <c:pt idx="7696">
                  <c:v>29.912198170528399</c:v>
                </c:pt>
                <c:pt idx="7697">
                  <c:v>29.912366454430099</c:v>
                </c:pt>
                <c:pt idx="7698">
                  <c:v>29.9125333307245</c:v>
                </c:pt>
                <c:pt idx="7699">
                  <c:v>29.9126987689495</c:v>
                </c:pt>
                <c:pt idx="7700">
                  <c:v>29.912862738508501</c:v>
                </c:pt>
                <c:pt idx="7701">
                  <c:v>29.913025209137899</c:v>
                </c:pt>
                <c:pt idx="7702">
                  <c:v>29.913186147207799</c:v>
                </c:pt>
                <c:pt idx="7703">
                  <c:v>29.9133455290653</c:v>
                </c:pt>
                <c:pt idx="7704">
                  <c:v>29.9135033166793</c:v>
                </c:pt>
                <c:pt idx="7705">
                  <c:v>29.9136594926591</c:v>
                </c:pt>
                <c:pt idx="7706">
                  <c:v>29.9138140303108</c:v>
                </c:pt>
                <c:pt idx="7707">
                  <c:v>29.913966880976002</c:v>
                </c:pt>
                <c:pt idx="7708">
                  <c:v>29.914118032124598</c:v>
                </c:pt>
                <c:pt idx="7709">
                  <c:v>29.914267459086599</c:v>
                </c:pt>
                <c:pt idx="7710">
                  <c:v>29.9144151248769</c:v>
                </c:pt>
                <c:pt idx="7711">
                  <c:v>29.9145609972614</c:v>
                </c:pt>
                <c:pt idx="7712">
                  <c:v>29.914705061679399</c:v>
                </c:pt>
                <c:pt idx="7713">
                  <c:v>29.914847288334599</c:v>
                </c:pt>
                <c:pt idx="7714">
                  <c:v>29.914987650165202</c:v>
                </c:pt>
                <c:pt idx="7715">
                  <c:v>29.915126119127699</c:v>
                </c:pt>
                <c:pt idx="7716">
                  <c:v>29.9152626680055</c:v>
                </c:pt>
                <c:pt idx="7717">
                  <c:v>29.915397271397801</c:v>
                </c:pt>
                <c:pt idx="7718">
                  <c:v>29.9155299108923</c:v>
                </c:pt>
                <c:pt idx="7719">
                  <c:v>29.9156605559693</c:v>
                </c:pt>
                <c:pt idx="7720">
                  <c:v>29.915789193147099</c:v>
                </c:pt>
                <c:pt idx="7721">
                  <c:v>29.915915798978801</c:v>
                </c:pt>
                <c:pt idx="7722">
                  <c:v>29.916040348060701</c:v>
                </c:pt>
                <c:pt idx="7723">
                  <c:v>29.916162818379501</c:v>
                </c:pt>
                <c:pt idx="7724">
                  <c:v>29.916283175662901</c:v>
                </c:pt>
                <c:pt idx="7725">
                  <c:v>29.9164014130236</c:v>
                </c:pt>
                <c:pt idx="7726">
                  <c:v>29.916517501679799</c:v>
                </c:pt>
                <c:pt idx="7727">
                  <c:v>29.916631435636699</c:v>
                </c:pt>
                <c:pt idx="7728">
                  <c:v>29.916743189653001</c:v>
                </c:pt>
                <c:pt idx="7729">
                  <c:v>29.916852732192499</c:v>
                </c:pt>
                <c:pt idx="7730">
                  <c:v>29.916960058591702</c:v>
                </c:pt>
                <c:pt idx="7731">
                  <c:v>29.917065150616502</c:v>
                </c:pt>
                <c:pt idx="7732">
                  <c:v>29.917167986140502</c:v>
                </c:pt>
                <c:pt idx="7733">
                  <c:v>29.917268546343099</c:v>
                </c:pt>
                <c:pt idx="7734">
                  <c:v>29.917366823705301</c:v>
                </c:pt>
                <c:pt idx="7735">
                  <c:v>29.917462802810402</c:v>
                </c:pt>
                <c:pt idx="7736">
                  <c:v>29.917556460681801</c:v>
                </c:pt>
                <c:pt idx="7737">
                  <c:v>29.917647787789001</c:v>
                </c:pt>
                <c:pt idx="7738">
                  <c:v>29.917736766117802</c:v>
                </c:pt>
                <c:pt idx="7739">
                  <c:v>29.917823381105801</c:v>
                </c:pt>
                <c:pt idx="7740">
                  <c:v>29.917907626750701</c:v>
                </c:pt>
                <c:pt idx="7741">
                  <c:v>29.9179894900387</c:v>
                </c:pt>
                <c:pt idx="7742">
                  <c:v>29.918068960081101</c:v>
                </c:pt>
                <c:pt idx="7743">
                  <c:v>29.918146019793099</c:v>
                </c:pt>
                <c:pt idx="7744">
                  <c:v>29.918220667839201</c:v>
                </c:pt>
                <c:pt idx="7745">
                  <c:v>29.918292892483599</c:v>
                </c:pt>
                <c:pt idx="7746">
                  <c:v>29.918362684392999</c:v>
                </c:pt>
                <c:pt idx="7747">
                  <c:v>29.9184300355668</c:v>
                </c:pt>
                <c:pt idx="7748">
                  <c:v>29.9184949388858</c:v>
                </c:pt>
                <c:pt idx="7749">
                  <c:v>29.918557388677399</c:v>
                </c:pt>
                <c:pt idx="7750">
                  <c:v>29.9186173756198</c:v>
                </c:pt>
                <c:pt idx="7751">
                  <c:v>29.918674899604401</c:v>
                </c:pt>
                <c:pt idx="7752">
                  <c:v>29.918729949766298</c:v>
                </c:pt>
                <c:pt idx="7753">
                  <c:v>29.918782523571601</c:v>
                </c:pt>
                <c:pt idx="7754">
                  <c:v>29.918832618278699</c:v>
                </c:pt>
                <c:pt idx="7755">
                  <c:v>29.9188802274168</c:v>
                </c:pt>
                <c:pt idx="7756">
                  <c:v>29.918925354967701</c:v>
                </c:pt>
                <c:pt idx="7757">
                  <c:v>29.918967997679999</c:v>
                </c:pt>
                <c:pt idx="7758">
                  <c:v>29.919008154143199</c:v>
                </c:pt>
                <c:pt idx="7759">
                  <c:v>29.9190458230836</c:v>
                </c:pt>
                <c:pt idx="7760">
                  <c:v>29.919081005728501</c:v>
                </c:pt>
                <c:pt idx="7761">
                  <c:v>29.919113703935601</c:v>
                </c:pt>
                <c:pt idx="7762">
                  <c:v>29.919143915432901</c:v>
                </c:pt>
                <c:pt idx="7763">
                  <c:v>29.919171647924699</c:v>
                </c:pt>
                <c:pt idx="7764">
                  <c:v>29.919196899179099</c:v>
                </c:pt>
                <c:pt idx="7765">
                  <c:v>29.9192196718224</c:v>
                </c:pt>
                <c:pt idx="7766">
                  <c:v>29.919239979260599</c:v>
                </c:pt>
                <c:pt idx="7767">
                  <c:v>29.919257823119398</c:v>
                </c:pt>
                <c:pt idx="7768">
                  <c:v>29.919273207184499</c:v>
                </c:pt>
                <c:pt idx="7769">
                  <c:v>29.919286136772399</c:v>
                </c:pt>
                <c:pt idx="7770">
                  <c:v>29.919296626068501</c:v>
                </c:pt>
                <c:pt idx="7771">
                  <c:v>29.9193046728853</c:v>
                </c:pt>
                <c:pt idx="7772">
                  <c:v>29.9193102924168</c:v>
                </c:pt>
                <c:pt idx="7773">
                  <c:v>29.919313483541998</c:v>
                </c:pt>
                <c:pt idx="7774">
                  <c:v>29.919314256406899</c:v>
                </c:pt>
                <c:pt idx="7775">
                  <c:v>29.9193126277289</c:v>
                </c:pt>
                <c:pt idx="7776">
                  <c:v>29.9193086005499</c:v>
                </c:pt>
                <c:pt idx="7777">
                  <c:v>29.9193021949092</c:v>
                </c:pt>
                <c:pt idx="7778">
                  <c:v>29.919293419333499</c:v>
                </c:pt>
                <c:pt idx="7779">
                  <c:v>29.919282281158999</c:v>
                </c:pt>
                <c:pt idx="7780">
                  <c:v>29.919268805500099</c:v>
                </c:pt>
                <c:pt idx="7781">
                  <c:v>29.9192529937432</c:v>
                </c:pt>
                <c:pt idx="7782">
                  <c:v>29.919234858519399</c:v>
                </c:pt>
                <c:pt idx="7783">
                  <c:v>29.919214421532899</c:v>
                </c:pt>
                <c:pt idx="7784">
                  <c:v>29.9191916986953</c:v>
                </c:pt>
                <c:pt idx="7785">
                  <c:v>29.919166699146601</c:v>
                </c:pt>
                <c:pt idx="7786">
                  <c:v>29.919139440523601</c:v>
                </c:pt>
                <c:pt idx="7787">
                  <c:v>29.919109943362201</c:v>
                </c:pt>
                <c:pt idx="7788">
                  <c:v>29.919078221253201</c:v>
                </c:pt>
                <c:pt idx="7789">
                  <c:v>29.9190442854065</c:v>
                </c:pt>
                <c:pt idx="7790">
                  <c:v>29.919008163789901</c:v>
                </c:pt>
                <c:pt idx="7791">
                  <c:v>29.918969877603899</c:v>
                </c:pt>
                <c:pt idx="7792">
                  <c:v>29.918929425902</c:v>
                </c:pt>
                <c:pt idx="7793">
                  <c:v>29.918886845604199</c:v>
                </c:pt>
                <c:pt idx="7794">
                  <c:v>29.918842153823199</c:v>
                </c:pt>
                <c:pt idx="7795">
                  <c:v>29.918795372852799</c:v>
                </c:pt>
                <c:pt idx="7796">
                  <c:v>29.918746511239402</c:v>
                </c:pt>
                <c:pt idx="7797">
                  <c:v>29.9186956006718</c:v>
                </c:pt>
                <c:pt idx="7798">
                  <c:v>29.918642664166502</c:v>
                </c:pt>
                <c:pt idx="7799">
                  <c:v>29.918587727896199</c:v>
                </c:pt>
                <c:pt idx="7800">
                  <c:v>29.918530802392802</c:v>
                </c:pt>
                <c:pt idx="7801">
                  <c:v>29.918471913429901</c:v>
                </c:pt>
                <c:pt idx="7802">
                  <c:v>29.9184110883782</c:v>
                </c:pt>
                <c:pt idx="7803">
                  <c:v>29.918348345681999</c:v>
                </c:pt>
                <c:pt idx="7804">
                  <c:v>29.9182837070625</c:v>
                </c:pt>
                <c:pt idx="7805">
                  <c:v>29.9182172033229</c:v>
                </c:pt>
                <c:pt idx="7806">
                  <c:v>29.918148858059599</c:v>
                </c:pt>
                <c:pt idx="7807">
                  <c:v>29.918078691233799</c:v>
                </c:pt>
                <c:pt idx="7808">
                  <c:v>29.918006725262</c:v>
                </c:pt>
                <c:pt idx="7809">
                  <c:v>29.9179329982063</c:v>
                </c:pt>
                <c:pt idx="7810">
                  <c:v>29.9178575304704</c:v>
                </c:pt>
                <c:pt idx="7811">
                  <c:v>29.917780344315201</c:v>
                </c:pt>
                <c:pt idx="7812">
                  <c:v>29.917701474388501</c:v>
                </c:pt>
                <c:pt idx="7813">
                  <c:v>29.9176209339949</c:v>
                </c:pt>
                <c:pt idx="7814">
                  <c:v>29.917538763889301</c:v>
                </c:pt>
                <c:pt idx="7815">
                  <c:v>29.9174549859579</c:v>
                </c:pt>
                <c:pt idx="7816">
                  <c:v>29.9173696163089</c:v>
                </c:pt>
                <c:pt idx="7817">
                  <c:v>29.917282698286598</c:v>
                </c:pt>
                <c:pt idx="7818">
                  <c:v>29.9171942518892</c:v>
                </c:pt>
                <c:pt idx="7819">
                  <c:v>29.917104307757199</c:v>
                </c:pt>
                <c:pt idx="7820">
                  <c:v>29.917012884684102</c:v>
                </c:pt>
                <c:pt idx="7821">
                  <c:v>29.9169200108716</c:v>
                </c:pt>
                <c:pt idx="7822">
                  <c:v>29.916825734686501</c:v>
                </c:pt>
                <c:pt idx="7823">
                  <c:v>29.9167300632602</c:v>
                </c:pt>
                <c:pt idx="7824">
                  <c:v>29.9166330402049</c:v>
                </c:pt>
                <c:pt idx="7825">
                  <c:v>29.916534679125199</c:v>
                </c:pt>
                <c:pt idx="7826">
                  <c:v>29.9164350126896</c:v>
                </c:pt>
                <c:pt idx="7827">
                  <c:v>29.916334071759699</c:v>
                </c:pt>
                <c:pt idx="7828">
                  <c:v>29.9162318877239</c:v>
                </c:pt>
                <c:pt idx="7829">
                  <c:v>29.9161284806381</c:v>
                </c:pt>
                <c:pt idx="7830">
                  <c:v>29.9160238900729</c:v>
                </c:pt>
                <c:pt idx="7831">
                  <c:v>29.915918134259702</c:v>
                </c:pt>
                <c:pt idx="7832">
                  <c:v>29.9158112527208</c:v>
                </c:pt>
                <c:pt idx="7833">
                  <c:v>29.915703264369402</c:v>
                </c:pt>
                <c:pt idx="7834">
                  <c:v>29.9155942084674</c:v>
                </c:pt>
                <c:pt idx="7835">
                  <c:v>29.915484110073201</c:v>
                </c:pt>
                <c:pt idx="7836">
                  <c:v>29.9153729941428</c:v>
                </c:pt>
                <c:pt idx="7837">
                  <c:v>29.915260891487399</c:v>
                </c:pt>
                <c:pt idx="7838">
                  <c:v>29.915147826983201</c:v>
                </c:pt>
                <c:pt idx="7839">
                  <c:v>29.915033828310801</c:v>
                </c:pt>
                <c:pt idx="7840">
                  <c:v>29.914918928103599</c:v>
                </c:pt>
                <c:pt idx="7841">
                  <c:v>29.9148031586701</c:v>
                </c:pt>
                <c:pt idx="7842">
                  <c:v>29.914686538745599</c:v>
                </c:pt>
                <c:pt idx="7843">
                  <c:v>29.914569098504401</c:v>
                </c:pt>
                <c:pt idx="7844">
                  <c:v>29.914450873356198</c:v>
                </c:pt>
                <c:pt idx="7845">
                  <c:v>29.9143318832826</c:v>
                </c:pt>
                <c:pt idx="7846">
                  <c:v>29.9142121594816</c:v>
                </c:pt>
                <c:pt idx="7847">
                  <c:v>29.9140917292994</c:v>
                </c:pt>
                <c:pt idx="7848">
                  <c:v>29.913970611000099</c:v>
                </c:pt>
                <c:pt idx="7849">
                  <c:v>29.913848836268901</c:v>
                </c:pt>
                <c:pt idx="7850">
                  <c:v>29.913726443620401</c:v>
                </c:pt>
                <c:pt idx="7851">
                  <c:v>29.913603448602899</c:v>
                </c:pt>
                <c:pt idx="7852">
                  <c:v>29.913479878820301</c:v>
                </c:pt>
                <c:pt idx="7853">
                  <c:v>29.9133557606546</c:v>
                </c:pt>
                <c:pt idx="7854">
                  <c:v>29.913231120902601</c:v>
                </c:pt>
                <c:pt idx="7855">
                  <c:v>29.913105980737502</c:v>
                </c:pt>
                <c:pt idx="7856">
                  <c:v>29.912980373790798</c:v>
                </c:pt>
                <c:pt idx="7857">
                  <c:v>29.912854314667001</c:v>
                </c:pt>
                <c:pt idx="7858">
                  <c:v>29.9127278332206</c:v>
                </c:pt>
                <c:pt idx="7859">
                  <c:v>29.912600962127399</c:v>
                </c:pt>
                <c:pt idx="7860">
                  <c:v>29.912473709729401</c:v>
                </c:pt>
                <c:pt idx="7861">
                  <c:v>29.9123461115664</c:v>
                </c:pt>
                <c:pt idx="7862">
                  <c:v>29.9122181902421</c:v>
                </c:pt>
                <c:pt idx="7863">
                  <c:v>29.912089959514201</c:v>
                </c:pt>
                <c:pt idx="7864">
                  <c:v>29.911961448445599</c:v>
                </c:pt>
                <c:pt idx="7865">
                  <c:v>29.911832674948901</c:v>
                </c:pt>
                <c:pt idx="7866">
                  <c:v>29.9117036630408</c:v>
                </c:pt>
                <c:pt idx="7867">
                  <c:v>29.911574439182999</c:v>
                </c:pt>
                <c:pt idx="7868">
                  <c:v>29.911445022599199</c:v>
                </c:pt>
                <c:pt idx="7869">
                  <c:v>29.911315437237501</c:v>
                </c:pt>
                <c:pt idx="7870">
                  <c:v>29.911185702571501</c:v>
                </c:pt>
                <c:pt idx="7871">
                  <c:v>29.911055834122099</c:v>
                </c:pt>
                <c:pt idx="7872">
                  <c:v>29.910925850206201</c:v>
                </c:pt>
                <c:pt idx="7873">
                  <c:v>29.910795775497</c:v>
                </c:pt>
                <c:pt idx="7874">
                  <c:v>29.910665624223899</c:v>
                </c:pt>
                <c:pt idx="7875">
                  <c:v>29.910535417378401</c:v>
                </c:pt>
                <c:pt idx="7876">
                  <c:v>29.9104051724077</c:v>
                </c:pt>
                <c:pt idx="7877">
                  <c:v>29.910274913058199</c:v>
                </c:pt>
                <c:pt idx="7878">
                  <c:v>29.910144648060101</c:v>
                </c:pt>
                <c:pt idx="7879">
                  <c:v>29.910014398554999</c:v>
                </c:pt>
                <c:pt idx="7880">
                  <c:v>29.909884170278101</c:v>
                </c:pt>
                <c:pt idx="7881">
                  <c:v>29.909753996087002</c:v>
                </c:pt>
                <c:pt idx="7882">
                  <c:v>29.909623888299599</c:v>
                </c:pt>
                <c:pt idx="7883">
                  <c:v>29.9094938514971</c:v>
                </c:pt>
                <c:pt idx="7884">
                  <c:v>29.9093639097124</c:v>
                </c:pt>
                <c:pt idx="7885">
                  <c:v>29.909234074611099</c:v>
                </c:pt>
                <c:pt idx="7886">
                  <c:v>29.909104361374698</c:v>
                </c:pt>
                <c:pt idx="7887">
                  <c:v>29.908974781080701</c:v>
                </c:pt>
                <c:pt idx="7888">
                  <c:v>29.908845338250401</c:v>
                </c:pt>
                <c:pt idx="7889">
                  <c:v>29.908716051227099</c:v>
                </c:pt>
                <c:pt idx="7890">
                  <c:v>29.9085869367687</c:v>
                </c:pt>
                <c:pt idx="7891">
                  <c:v>29.9084579976372</c:v>
                </c:pt>
                <c:pt idx="7892">
                  <c:v>29.908329252595099</c:v>
                </c:pt>
                <c:pt idx="7893">
                  <c:v>29.908200713969901</c:v>
                </c:pt>
                <c:pt idx="7894">
                  <c:v>29.908072382404999</c:v>
                </c:pt>
                <c:pt idx="7895">
                  <c:v>29.907944282331801</c:v>
                </c:pt>
                <c:pt idx="7896">
                  <c:v>29.9078164124446</c:v>
                </c:pt>
                <c:pt idx="7897">
                  <c:v>29.907688785403501</c:v>
                </c:pt>
                <c:pt idx="7898">
                  <c:v>29.907561404682699</c:v>
                </c:pt>
                <c:pt idx="7899">
                  <c:v>29.907434279192799</c:v>
                </c:pt>
                <c:pt idx="7900">
                  <c:v>29.9073074158254</c:v>
                </c:pt>
                <c:pt idx="7901">
                  <c:v>29.907180823005401</c:v>
                </c:pt>
                <c:pt idx="7902">
                  <c:v>29.907054511894401</c:v>
                </c:pt>
                <c:pt idx="7903">
                  <c:v>29.906928473619999</c:v>
                </c:pt>
                <c:pt idx="7904">
                  <c:v>29.906802735513999</c:v>
                </c:pt>
                <c:pt idx="7905">
                  <c:v>29.906677291402101</c:v>
                </c:pt>
                <c:pt idx="7906">
                  <c:v>29.906552136646901</c:v>
                </c:pt>
                <c:pt idx="7907">
                  <c:v>29.906427288502801</c:v>
                </c:pt>
                <c:pt idx="7908">
                  <c:v>29.906302742384199</c:v>
                </c:pt>
                <c:pt idx="7909">
                  <c:v>29.906178512178499</c:v>
                </c:pt>
                <c:pt idx="7910">
                  <c:v>29.906054600867801</c:v>
                </c:pt>
                <c:pt idx="7911">
                  <c:v>29.905931003861401</c:v>
                </c:pt>
                <c:pt idx="7912">
                  <c:v>29.9058077251198</c:v>
                </c:pt>
                <c:pt idx="7913">
                  <c:v>29.905684763083901</c:v>
                </c:pt>
                <c:pt idx="7914">
                  <c:v>29.905562137099999</c:v>
                </c:pt>
                <c:pt idx="7915">
                  <c:v>29.905439824828399</c:v>
                </c:pt>
                <c:pt idx="7916">
                  <c:v>29.905317833696699</c:v>
                </c:pt>
                <c:pt idx="7917">
                  <c:v>29.905196177302098</c:v>
                </c:pt>
                <c:pt idx="7918">
                  <c:v>29.9050748385826</c:v>
                </c:pt>
                <c:pt idx="7919">
                  <c:v>29.904953830039101</c:v>
                </c:pt>
                <c:pt idx="7920">
                  <c:v>29.904833139738901</c:v>
                </c:pt>
                <c:pt idx="7921">
                  <c:v>29.904712779408701</c:v>
                </c:pt>
                <c:pt idx="7922">
                  <c:v>29.904592740413801</c:v>
                </c:pt>
                <c:pt idx="7923">
                  <c:v>29.9044730217548</c:v>
                </c:pt>
                <c:pt idx="7924">
                  <c:v>29.904353619393</c:v>
                </c:pt>
                <c:pt idx="7925">
                  <c:v>29.904234536193101</c:v>
                </c:pt>
                <c:pt idx="7926">
                  <c:v>29.904115765808299</c:v>
                </c:pt>
                <c:pt idx="7927">
                  <c:v>29.903997310959198</c:v>
                </c:pt>
                <c:pt idx="7928">
                  <c:v>29.903879170489098</c:v>
                </c:pt>
                <c:pt idx="7929">
                  <c:v>29.903761336998901</c:v>
                </c:pt>
                <c:pt idx="7930">
                  <c:v>29.903643801104099</c:v>
                </c:pt>
                <c:pt idx="7931">
                  <c:v>29.9035265708983</c:v>
                </c:pt>
                <c:pt idx="7932">
                  <c:v>29.903409632042699</c:v>
                </c:pt>
                <c:pt idx="7933">
                  <c:v>29.903292993762001</c:v>
                </c:pt>
                <c:pt idx="7934">
                  <c:v>29.903176639437699</c:v>
                </c:pt>
                <c:pt idx="7935">
                  <c:v>29.903060564084502</c:v>
                </c:pt>
                <c:pt idx="7936">
                  <c:v>29.9029447703744</c:v>
                </c:pt>
                <c:pt idx="7937">
                  <c:v>29.902829248963599</c:v>
                </c:pt>
                <c:pt idx="7938">
                  <c:v>29.902713999534701</c:v>
                </c:pt>
                <c:pt idx="7939">
                  <c:v>29.902599015101</c:v>
                </c:pt>
                <c:pt idx="7940">
                  <c:v>29.9024842876855</c:v>
                </c:pt>
                <c:pt idx="7941">
                  <c:v>29.902369816745999</c:v>
                </c:pt>
                <c:pt idx="7942">
                  <c:v>29.902255595316099</c:v>
                </c:pt>
                <c:pt idx="7943">
                  <c:v>29.9021416146362</c:v>
                </c:pt>
                <c:pt idx="7944">
                  <c:v>29.9020278743033</c:v>
                </c:pt>
                <c:pt idx="7945">
                  <c:v>29.9019143634426</c:v>
                </c:pt>
                <c:pt idx="7946">
                  <c:v>29.901801084572799</c:v>
                </c:pt>
                <c:pt idx="7947">
                  <c:v>29.901688021806599</c:v>
                </c:pt>
                <c:pt idx="7948">
                  <c:v>29.901575174503499</c:v>
                </c:pt>
                <c:pt idx="7949">
                  <c:v>29.901462542148799</c:v>
                </c:pt>
                <c:pt idx="7950">
                  <c:v>29.901350106246099</c:v>
                </c:pt>
                <c:pt idx="7951">
                  <c:v>29.9012378667653</c:v>
                </c:pt>
                <c:pt idx="7952">
                  <c:v>29.9011258218585</c:v>
                </c:pt>
                <c:pt idx="7953">
                  <c:v>29.901013969984099</c:v>
                </c:pt>
                <c:pt idx="7954">
                  <c:v>29.900902296913401</c:v>
                </c:pt>
                <c:pt idx="7955">
                  <c:v>29.900790796057802</c:v>
                </c:pt>
                <c:pt idx="7956">
                  <c:v>29.900679456421798</c:v>
                </c:pt>
                <c:pt idx="7957">
                  <c:v>29.9005682814484</c:v>
                </c:pt>
                <c:pt idx="7958">
                  <c:v>29.900457265943299</c:v>
                </c:pt>
                <c:pt idx="7959">
                  <c:v>29.900346399841698</c:v>
                </c:pt>
                <c:pt idx="7960">
                  <c:v>29.9002356818004</c:v>
                </c:pt>
                <c:pt idx="7961">
                  <c:v>29.9001251049934</c:v>
                </c:pt>
                <c:pt idx="7962">
                  <c:v>29.900014655247599</c:v>
                </c:pt>
                <c:pt idx="7963">
                  <c:v>29.899904333021599</c:v>
                </c:pt>
                <c:pt idx="7964">
                  <c:v>29.8997941426463</c:v>
                </c:pt>
                <c:pt idx="7965">
                  <c:v>29.899684073051201</c:v>
                </c:pt>
                <c:pt idx="7966">
                  <c:v>29.899574118381601</c:v>
                </c:pt>
                <c:pt idx="7967">
                  <c:v>29.899464272618602</c:v>
                </c:pt>
                <c:pt idx="7968">
                  <c:v>29.899354530266599</c:v>
                </c:pt>
                <c:pt idx="7969">
                  <c:v>29.8992448847508</c:v>
                </c:pt>
                <c:pt idx="7970">
                  <c:v>29.899135335609198</c:v>
                </c:pt>
                <c:pt idx="7971">
                  <c:v>29.899025878906102</c:v>
                </c:pt>
                <c:pt idx="7972">
                  <c:v>29.898916518311399</c:v>
                </c:pt>
                <c:pt idx="7973">
                  <c:v>29.898807240121499</c:v>
                </c:pt>
                <c:pt idx="7974">
                  <c:v>29.898698045253202</c:v>
                </c:pt>
                <c:pt idx="7975">
                  <c:v>29.898588934721399</c:v>
                </c:pt>
                <c:pt idx="7976">
                  <c:v>29.898479900308701</c:v>
                </c:pt>
                <c:pt idx="7977">
                  <c:v>29.898370927652699</c:v>
                </c:pt>
                <c:pt idx="7978">
                  <c:v>29.898262034826899</c:v>
                </c:pt>
                <c:pt idx="7979">
                  <c:v>29.898153204356301</c:v>
                </c:pt>
                <c:pt idx="7980">
                  <c:v>29.898044445925201</c:v>
                </c:pt>
                <c:pt idx="7981">
                  <c:v>29.8979357513088</c:v>
                </c:pt>
                <c:pt idx="7982">
                  <c:v>29.8978271287064</c:v>
                </c:pt>
                <c:pt idx="7983">
                  <c:v>29.897718566569399</c:v>
                </c:pt>
                <c:pt idx="7984">
                  <c:v>29.897610067215101</c:v>
                </c:pt>
                <c:pt idx="7985">
                  <c:v>29.897501636024401</c:v>
                </c:pt>
                <c:pt idx="7986">
                  <c:v>29.897393263195799</c:v>
                </c:pt>
                <c:pt idx="7987">
                  <c:v>29.897284948171801</c:v>
                </c:pt>
                <c:pt idx="7988">
                  <c:v>29.8971767059111</c:v>
                </c:pt>
                <c:pt idx="7989">
                  <c:v>29.8970685245909</c:v>
                </c:pt>
                <c:pt idx="7990">
                  <c:v>29.896960403500898</c:v>
                </c:pt>
                <c:pt idx="7991">
                  <c:v>29.896852351600899</c:v>
                </c:pt>
                <c:pt idx="7992">
                  <c:v>29.8967443649173</c:v>
                </c:pt>
                <c:pt idx="7993">
                  <c:v>29.8966364530256</c:v>
                </c:pt>
                <c:pt idx="7994">
                  <c:v>29.8965286086639</c:v>
                </c:pt>
                <c:pt idx="7995">
                  <c:v>29.896420843250102</c:v>
                </c:pt>
                <c:pt idx="7996">
                  <c:v>29.8963131539548</c:v>
                </c:pt>
                <c:pt idx="7997">
                  <c:v>29.896205544297001</c:v>
                </c:pt>
                <c:pt idx="7998">
                  <c:v>29.896098022220102</c:v>
                </c:pt>
                <c:pt idx="7999">
                  <c:v>29.895990592002502</c:v>
                </c:pt>
                <c:pt idx="8000">
                  <c:v>29.8958832575901</c:v>
                </c:pt>
                <c:pt idx="8001">
                  <c:v>29.8957760204725</c:v>
                </c:pt>
                <c:pt idx="8002">
                  <c:v>29.8956688852311</c:v>
                </c:pt>
                <c:pt idx="8003">
                  <c:v>29.895561861850599</c:v>
                </c:pt>
                <c:pt idx="8004">
                  <c:v>29.895454961195</c:v>
                </c:pt>
                <c:pt idx="8005">
                  <c:v>29.895348183419902</c:v>
                </c:pt>
                <c:pt idx="8006">
                  <c:v>29.895241534280402</c:v>
                </c:pt>
                <c:pt idx="8007">
                  <c:v>29.895135023921402</c:v>
                </c:pt>
                <c:pt idx="8008">
                  <c:v>29.895028650415199</c:v>
                </c:pt>
                <c:pt idx="8009">
                  <c:v>29.894922436184</c:v>
                </c:pt>
                <c:pt idx="8010">
                  <c:v>29.894816378684599</c:v>
                </c:pt>
                <c:pt idx="8011">
                  <c:v>29.894710496085299</c:v>
                </c:pt>
                <c:pt idx="8012">
                  <c:v>29.894604782245299</c:v>
                </c:pt>
                <c:pt idx="8013">
                  <c:v>29.894499256965702</c:v>
                </c:pt>
                <c:pt idx="8014">
                  <c:v>29.8943939250813</c:v>
                </c:pt>
                <c:pt idx="8015">
                  <c:v>29.894288803710499</c:v>
                </c:pt>
                <c:pt idx="8016">
                  <c:v>29.8941839072567</c:v>
                </c:pt>
                <c:pt idx="8017">
                  <c:v>29.894079233343401</c:v>
                </c:pt>
                <c:pt idx="8018">
                  <c:v>29.893974801027401</c:v>
                </c:pt>
                <c:pt idx="8019">
                  <c:v>29.893870611146301</c:v>
                </c:pt>
                <c:pt idx="8020">
                  <c:v>29.893766684051801</c:v>
                </c:pt>
                <c:pt idx="8021">
                  <c:v>29.893663035886402</c:v>
                </c:pt>
                <c:pt idx="8022">
                  <c:v>29.8935596699563</c:v>
                </c:pt>
                <c:pt idx="8023">
                  <c:v>29.893456601242701</c:v>
                </c:pt>
                <c:pt idx="8024">
                  <c:v>29.893353845319499</c:v>
                </c:pt>
                <c:pt idx="8025">
                  <c:v>29.893251418193099</c:v>
                </c:pt>
                <c:pt idx="8026">
                  <c:v>29.893149324215699</c:v>
                </c:pt>
                <c:pt idx="8027">
                  <c:v>29.893047582514399</c:v>
                </c:pt>
                <c:pt idx="8028">
                  <c:v>29.892946202669499</c:v>
                </c:pt>
                <c:pt idx="8029">
                  <c:v>29.892845205666202</c:v>
                </c:pt>
                <c:pt idx="8030">
                  <c:v>29.8927446006604</c:v>
                </c:pt>
                <c:pt idx="8031">
                  <c:v>29.892644414479399</c:v>
                </c:pt>
                <c:pt idx="8032">
                  <c:v>29.892544649120399</c:v>
                </c:pt>
                <c:pt idx="8033">
                  <c:v>29.892445324072401</c:v>
                </c:pt>
                <c:pt idx="8034">
                  <c:v>29.892346457828801</c:v>
                </c:pt>
                <c:pt idx="8035">
                  <c:v>29.892248062275598</c:v>
                </c:pt>
                <c:pt idx="8036">
                  <c:v>29.892150158912099</c:v>
                </c:pt>
                <c:pt idx="8037">
                  <c:v>29.892052770854502</c:v>
                </c:pt>
                <c:pt idx="8038">
                  <c:v>29.891955898378999</c:v>
                </c:pt>
                <c:pt idx="8039">
                  <c:v>29.8918595627466</c:v>
                </c:pt>
                <c:pt idx="8040">
                  <c:v>29.8917637887773</c:v>
                </c:pt>
                <c:pt idx="8041">
                  <c:v>29.891668586225698</c:v>
                </c:pt>
                <c:pt idx="8042">
                  <c:v>29.891573983590199</c:v>
                </c:pt>
                <c:pt idx="8043">
                  <c:v>29.891479985214001</c:v>
                </c:pt>
                <c:pt idx="8044">
                  <c:v>29.8913866132146</c:v>
                </c:pt>
                <c:pt idx="8045">
                  <c:v>29.891293891301601</c:v>
                </c:pt>
                <c:pt idx="8046">
                  <c:v>29.891201829108301</c:v>
                </c:pt>
                <c:pt idx="8047">
                  <c:v>29.891110455868699</c:v>
                </c:pt>
                <c:pt idx="8048">
                  <c:v>29.891019786966499</c:v>
                </c:pt>
                <c:pt idx="8049">
                  <c:v>29.8909298437977</c:v>
                </c:pt>
                <c:pt idx="8050">
                  <c:v>29.890840635204999</c:v>
                </c:pt>
                <c:pt idx="8051">
                  <c:v>29.890752195031801</c:v>
                </c:pt>
                <c:pt idx="8052">
                  <c:v>29.890664522771299</c:v>
                </c:pt>
                <c:pt idx="8053">
                  <c:v>29.890577656587499</c:v>
                </c:pt>
                <c:pt idx="8054">
                  <c:v>29.890491610060199</c:v>
                </c:pt>
                <c:pt idx="8055">
                  <c:v>29.890406401962299</c:v>
                </c:pt>
                <c:pt idx="8056">
                  <c:v>29.890322050934099</c:v>
                </c:pt>
                <c:pt idx="8057">
                  <c:v>29.890238577256</c:v>
                </c:pt>
                <c:pt idx="8058">
                  <c:v>29.890155999909201</c:v>
                </c:pt>
                <c:pt idx="8059">
                  <c:v>29.8900743292564</c:v>
                </c:pt>
                <c:pt idx="8060">
                  <c:v>29.889993598743501</c:v>
                </c:pt>
                <c:pt idx="8061">
                  <c:v>29.8899138213045</c:v>
                </c:pt>
                <c:pt idx="8062">
                  <c:v>29.889835026747001</c:v>
                </c:pt>
                <c:pt idx="8063">
                  <c:v>29.8897572288997</c:v>
                </c:pt>
                <c:pt idx="8064">
                  <c:v>29.889680443917701</c:v>
                </c:pt>
                <c:pt idx="8065">
                  <c:v>29.889604694554599</c:v>
                </c:pt>
                <c:pt idx="8066">
                  <c:v>29.889530000788302</c:v>
                </c:pt>
                <c:pt idx="8067">
                  <c:v>29.889456382394702</c:v>
                </c:pt>
                <c:pt idx="8068">
                  <c:v>29.889383865607702</c:v>
                </c:pt>
                <c:pt idx="8069">
                  <c:v>29.889312455583799</c:v>
                </c:pt>
                <c:pt idx="8070">
                  <c:v>29.889242184175501</c:v>
                </c:pt>
                <c:pt idx="8071">
                  <c:v>29.889173064290699</c:v>
                </c:pt>
                <c:pt idx="8072">
                  <c:v>29.889105110147501</c:v>
                </c:pt>
                <c:pt idx="8073">
                  <c:v>29.889038359719599</c:v>
                </c:pt>
                <c:pt idx="8074">
                  <c:v>29.888972814340502</c:v>
                </c:pt>
                <c:pt idx="8075">
                  <c:v>29.8889085042745</c:v>
                </c:pt>
                <c:pt idx="8076">
                  <c:v>29.888845444824401</c:v>
                </c:pt>
                <c:pt idx="8077">
                  <c:v>29.888783650807099</c:v>
                </c:pt>
                <c:pt idx="8078">
                  <c:v>29.888723147203301</c:v>
                </c:pt>
                <c:pt idx="8079">
                  <c:v>29.888663945723199</c:v>
                </c:pt>
                <c:pt idx="8080">
                  <c:v>29.8886060665752</c:v>
                </c:pt>
                <c:pt idx="8081">
                  <c:v>29.888549525161199</c:v>
                </c:pt>
                <c:pt idx="8082">
                  <c:v>29.8884943454505</c:v>
                </c:pt>
                <c:pt idx="8083">
                  <c:v>29.888440544577701</c:v>
                </c:pt>
                <c:pt idx="8084">
                  <c:v>29.888388134047101</c:v>
                </c:pt>
                <c:pt idx="8085">
                  <c:v>29.888337133574002</c:v>
                </c:pt>
                <c:pt idx="8086">
                  <c:v>29.888287570893802</c:v>
                </c:pt>
                <c:pt idx="8087">
                  <c:v>29.888239447895099</c:v>
                </c:pt>
                <c:pt idx="8088">
                  <c:v>29.888192790231699</c:v>
                </c:pt>
                <c:pt idx="8089">
                  <c:v>29.888147615052802</c:v>
                </c:pt>
                <c:pt idx="8090">
                  <c:v>29.888103927325499</c:v>
                </c:pt>
                <c:pt idx="8091">
                  <c:v>29.888061753042301</c:v>
                </c:pt>
                <c:pt idx="8092">
                  <c:v>29.8880210980778</c:v>
                </c:pt>
                <c:pt idx="8093">
                  <c:v>29.887981977620399</c:v>
                </c:pt>
                <c:pt idx="8094">
                  <c:v>29.887944409032102</c:v>
                </c:pt>
                <c:pt idx="8095">
                  <c:v>29.8879084149807</c:v>
                </c:pt>
                <c:pt idx="8096">
                  <c:v>29.887873997510201</c:v>
                </c:pt>
                <c:pt idx="8097">
                  <c:v>29.887841184008</c:v>
                </c:pt>
                <c:pt idx="8098">
                  <c:v>29.887809969312698</c:v>
                </c:pt>
                <c:pt idx="8099">
                  <c:v>29.887780376200599</c:v>
                </c:pt>
                <c:pt idx="8100">
                  <c:v>29.8877524207685</c:v>
                </c:pt>
                <c:pt idx="8101">
                  <c:v>29.887726122148301</c:v>
                </c:pt>
                <c:pt idx="8102">
                  <c:v>29.887701472783601</c:v>
                </c:pt>
                <c:pt idx="8103">
                  <c:v>29.8876784966297</c:v>
                </c:pt>
                <c:pt idx="8104">
                  <c:v>29.8876571916221</c:v>
                </c:pt>
                <c:pt idx="8105">
                  <c:v>29.887637578420399</c:v>
                </c:pt>
                <c:pt idx="8106">
                  <c:v>29.887619670868499</c:v>
                </c:pt>
                <c:pt idx="8107">
                  <c:v>29.8876034645346</c:v>
                </c:pt>
                <c:pt idx="8108">
                  <c:v>29.887588973627899</c:v>
                </c:pt>
                <c:pt idx="8109">
                  <c:v>29.887576219208899</c:v>
                </c:pt>
                <c:pt idx="8110">
                  <c:v>29.887565195885799</c:v>
                </c:pt>
                <c:pt idx="8111">
                  <c:v>29.887555910305501</c:v>
                </c:pt>
                <c:pt idx="8112">
                  <c:v>29.887548383575499</c:v>
                </c:pt>
                <c:pt idx="8113">
                  <c:v>29.887542609278</c:v>
                </c:pt>
                <c:pt idx="8114">
                  <c:v>29.8875386034826</c:v>
                </c:pt>
                <c:pt idx="8115">
                  <c:v>29.887536360651499</c:v>
                </c:pt>
                <c:pt idx="8116">
                  <c:v>29.887535893757899</c:v>
                </c:pt>
                <c:pt idx="8117">
                  <c:v>29.887537202422401</c:v>
                </c:pt>
                <c:pt idx="8118">
                  <c:v>29.887540292800701</c:v>
                </c:pt>
                <c:pt idx="8119">
                  <c:v>29.887545165645498</c:v>
                </c:pt>
                <c:pt idx="8120">
                  <c:v>29.887551830915701</c:v>
                </c:pt>
                <c:pt idx="8121">
                  <c:v>29.887560282395899</c:v>
                </c:pt>
                <c:pt idx="8122">
                  <c:v>29.887570532371001</c:v>
                </c:pt>
                <c:pt idx="8123">
                  <c:v>29.8875825793023</c:v>
                </c:pt>
                <c:pt idx="8124">
                  <c:v>29.887596422162598</c:v>
                </c:pt>
                <c:pt idx="8125">
                  <c:v>29.887612064132998</c:v>
                </c:pt>
                <c:pt idx="8126">
                  <c:v>29.887629505096498</c:v>
                </c:pt>
                <c:pt idx="8127">
                  <c:v>29.8876487339104</c:v>
                </c:pt>
                <c:pt idx="8128">
                  <c:v>29.887669763261201</c:v>
                </c:pt>
                <c:pt idx="8129">
                  <c:v>29.887692586646999</c:v>
                </c:pt>
                <c:pt idx="8130">
                  <c:v>29.887717199525099</c:v>
                </c:pt>
                <c:pt idx="8131">
                  <c:v>29.8877436020028</c:v>
                </c:pt>
                <c:pt idx="8132">
                  <c:v>29.887771795267199</c:v>
                </c:pt>
                <c:pt idx="8133">
                  <c:v>29.887801765456398</c:v>
                </c:pt>
                <c:pt idx="8134">
                  <c:v>29.8878335106523</c:v>
                </c:pt>
                <c:pt idx="8135">
                  <c:v>29.887867026663098</c:v>
                </c:pt>
                <c:pt idx="8136">
                  <c:v>29.887902302328701</c:v>
                </c:pt>
                <c:pt idx="8137">
                  <c:v>29.887939341097301</c:v>
                </c:pt>
                <c:pt idx="8138">
                  <c:v>29.887978130725401</c:v>
                </c:pt>
                <c:pt idx="8139">
                  <c:v>29.888018668204602</c:v>
                </c:pt>
                <c:pt idx="8140">
                  <c:v>29.888060943545799</c:v>
                </c:pt>
                <c:pt idx="8141">
                  <c:v>29.888104944501901</c:v>
                </c:pt>
                <c:pt idx="8142">
                  <c:v>29.8881506662484</c:v>
                </c:pt>
                <c:pt idx="8143">
                  <c:v>29.888198098754401</c:v>
                </c:pt>
                <c:pt idx="8144">
                  <c:v>29.888247230601898</c:v>
                </c:pt>
                <c:pt idx="8145">
                  <c:v>29.8882980479042</c:v>
                </c:pt>
                <c:pt idx="8146">
                  <c:v>29.888350540632601</c:v>
                </c:pt>
                <c:pt idx="8147">
                  <c:v>29.8884046980261</c:v>
                </c:pt>
                <c:pt idx="8148">
                  <c:v>29.888460504299498</c:v>
                </c:pt>
                <c:pt idx="8149">
                  <c:v>29.888517953210702</c:v>
                </c:pt>
                <c:pt idx="8150">
                  <c:v>29.888577021140101</c:v>
                </c:pt>
                <c:pt idx="8151">
                  <c:v>29.888637703681901</c:v>
                </c:pt>
                <c:pt idx="8152">
                  <c:v>29.8886999777277</c:v>
                </c:pt>
                <c:pt idx="8153">
                  <c:v>29.8887638404582</c:v>
                </c:pt>
                <c:pt idx="8154">
                  <c:v>29.8888292667068</c:v>
                </c:pt>
                <c:pt idx="8155">
                  <c:v>29.888896237570499</c:v>
                </c:pt>
                <c:pt idx="8156">
                  <c:v>29.888964743389799</c:v>
                </c:pt>
                <c:pt idx="8157">
                  <c:v>29.8890347650572</c:v>
                </c:pt>
                <c:pt idx="8158">
                  <c:v>29.8891062821308</c:v>
                </c:pt>
                <c:pt idx="8159">
                  <c:v>29.889179274198401</c:v>
                </c:pt>
                <c:pt idx="8160">
                  <c:v>29.889253723625298</c:v>
                </c:pt>
                <c:pt idx="8161">
                  <c:v>29.889329614557401</c:v>
                </c:pt>
                <c:pt idx="8162">
                  <c:v>29.889406926077999</c:v>
                </c:pt>
                <c:pt idx="8163">
                  <c:v>29.8894856392162</c:v>
                </c:pt>
                <c:pt idx="8164">
                  <c:v>29.889565726047099</c:v>
                </c:pt>
                <c:pt idx="8165">
                  <c:v>29.889647170820201</c:v>
                </c:pt>
                <c:pt idx="8166">
                  <c:v>29.889729949093098</c:v>
                </c:pt>
                <c:pt idx="8167">
                  <c:v>29.8898140447576</c:v>
                </c:pt>
                <c:pt idx="8168">
                  <c:v>29.8898994283539</c:v>
                </c:pt>
                <c:pt idx="8169">
                  <c:v>29.889986078930601</c:v>
                </c:pt>
                <c:pt idx="8170">
                  <c:v>29.890073973563599</c:v>
                </c:pt>
                <c:pt idx="8171">
                  <c:v>29.890163085796299</c:v>
                </c:pt>
                <c:pt idx="8172">
                  <c:v>29.8902533965374</c:v>
                </c:pt>
                <c:pt idx="8173">
                  <c:v>29.890344873983501</c:v>
                </c:pt>
                <c:pt idx="8174">
                  <c:v>29.890437488341099</c:v>
                </c:pt>
                <c:pt idx="8175">
                  <c:v>29.890531218316799</c:v>
                </c:pt>
                <c:pt idx="8176">
                  <c:v>29.890626043073901</c:v>
                </c:pt>
                <c:pt idx="8177">
                  <c:v>29.890721937538299</c:v>
                </c:pt>
                <c:pt idx="8178">
                  <c:v>29.8908188651044</c:v>
                </c:pt>
                <c:pt idx="8179">
                  <c:v>29.890916805428802</c:v>
                </c:pt>
                <c:pt idx="8180">
                  <c:v>29.8910157269009</c:v>
                </c:pt>
                <c:pt idx="8181">
                  <c:v>29.8911156041389</c:v>
                </c:pt>
                <c:pt idx="8182">
                  <c:v>29.891216409745599</c:v>
                </c:pt>
                <c:pt idx="8183">
                  <c:v>29.8913181207074</c:v>
                </c:pt>
                <c:pt idx="8184">
                  <c:v>29.891420700355201</c:v>
                </c:pt>
                <c:pt idx="8185">
                  <c:v>29.891524120031601</c:v>
                </c:pt>
                <c:pt idx="8186">
                  <c:v>29.891628354385102</c:v>
                </c:pt>
                <c:pt idx="8187">
                  <c:v>29.8917333611288</c:v>
                </c:pt>
                <c:pt idx="8188">
                  <c:v>29.891839129141101</c:v>
                </c:pt>
                <c:pt idx="8189">
                  <c:v>29.891945621002499</c:v>
                </c:pt>
                <c:pt idx="8190">
                  <c:v>29.892052795462401</c:v>
                </c:pt>
                <c:pt idx="8191">
                  <c:v>29.892160636457099</c:v>
                </c:pt>
                <c:pt idx="8192">
                  <c:v>29.8922691143413</c:v>
                </c:pt>
                <c:pt idx="8193">
                  <c:v>29.892378186243899</c:v>
                </c:pt>
                <c:pt idx="8194">
                  <c:v>29.892487834085902</c:v>
                </c:pt>
                <c:pt idx="8195">
                  <c:v>29.8925980139052</c:v>
                </c:pt>
                <c:pt idx="8196">
                  <c:v>29.892708702243102</c:v>
                </c:pt>
                <c:pt idx="8197">
                  <c:v>29.892819869424201</c:v>
                </c:pt>
                <c:pt idx="8198">
                  <c:v>29.892931469455299</c:v>
                </c:pt>
                <c:pt idx="8199">
                  <c:v>29.893043480995001</c:v>
                </c:pt>
                <c:pt idx="8200">
                  <c:v>29.893155873649999</c:v>
                </c:pt>
                <c:pt idx="8201">
                  <c:v>29.893268611975699</c:v>
                </c:pt>
                <c:pt idx="8202">
                  <c:v>29.893381664609802</c:v>
                </c:pt>
                <c:pt idx="8203">
                  <c:v>29.893494998820501</c:v>
                </c:pt>
                <c:pt idx="8204">
                  <c:v>29.8936085841584</c:v>
                </c:pt>
                <c:pt idx="8205">
                  <c:v>29.893722389024902</c:v>
                </c:pt>
                <c:pt idx="8206">
                  <c:v>29.893836382682402</c:v>
                </c:pt>
                <c:pt idx="8207">
                  <c:v>29.8939505273772</c:v>
                </c:pt>
                <c:pt idx="8208">
                  <c:v>29.8940647937068</c:v>
                </c:pt>
                <c:pt idx="8209">
                  <c:v>29.894179148245399</c:v>
                </c:pt>
                <c:pt idx="8210">
                  <c:v>29.894293559513901</c:v>
                </c:pt>
                <c:pt idx="8211">
                  <c:v>29.894407999062299</c:v>
                </c:pt>
                <c:pt idx="8212">
                  <c:v>29.8945224286498</c:v>
                </c:pt>
                <c:pt idx="8213">
                  <c:v>29.894636818099102</c:v>
                </c:pt>
                <c:pt idx="8214">
                  <c:v>29.8947511324772</c:v>
                </c:pt>
                <c:pt idx="8215">
                  <c:v>29.894865353831001</c:v>
                </c:pt>
                <c:pt idx="8216">
                  <c:v>29.894979432431299</c:v>
                </c:pt>
                <c:pt idx="8217">
                  <c:v>29.895093347372701</c:v>
                </c:pt>
                <c:pt idx="8218">
                  <c:v>29.8952070583804</c:v>
                </c:pt>
                <c:pt idx="8219">
                  <c:v>29.8953205457568</c:v>
                </c:pt>
                <c:pt idx="8220">
                  <c:v>29.8954337699554</c:v>
                </c:pt>
                <c:pt idx="8221">
                  <c:v>29.895546699076601</c:v>
                </c:pt>
                <c:pt idx="8222">
                  <c:v>29.8956593074947</c:v>
                </c:pt>
                <c:pt idx="8223">
                  <c:v>29.895771559192202</c:v>
                </c:pt>
                <c:pt idx="8224">
                  <c:v>29.8958834297324</c:v>
                </c:pt>
                <c:pt idx="8225">
                  <c:v>29.895994884197201</c:v>
                </c:pt>
                <c:pt idx="8226">
                  <c:v>29.896105899676598</c:v>
                </c:pt>
                <c:pt idx="8227">
                  <c:v>29.8962164421098</c:v>
                </c:pt>
                <c:pt idx="8228">
                  <c:v>29.8963264837572</c:v>
                </c:pt>
                <c:pt idx="8229">
                  <c:v>29.8964359902571</c:v>
                </c:pt>
                <c:pt idx="8230">
                  <c:v>29.896544923687301</c:v>
                </c:pt>
                <c:pt idx="8231">
                  <c:v>29.896653274282901</c:v>
                </c:pt>
                <c:pt idx="8232">
                  <c:v>29.896761002473401</c:v>
                </c:pt>
                <c:pt idx="8233">
                  <c:v>29.896868079297899</c:v>
                </c:pt>
                <c:pt idx="8234">
                  <c:v>29.896974486814401</c:v>
                </c:pt>
                <c:pt idx="8235">
                  <c:v>29.8970801886807</c:v>
                </c:pt>
                <c:pt idx="8236">
                  <c:v>29.897185163508698</c:v>
                </c:pt>
                <c:pt idx="8237">
                  <c:v>29.897289375488601</c:v>
                </c:pt>
                <c:pt idx="8238">
                  <c:v>29.897392800906701</c:v>
                </c:pt>
                <c:pt idx="8239">
                  <c:v>29.897495422812501</c:v>
                </c:pt>
                <c:pt idx="8240">
                  <c:v>29.8975972106422</c:v>
                </c:pt>
                <c:pt idx="8241">
                  <c:v>29.897698137545099</c:v>
                </c:pt>
                <c:pt idx="8242">
                  <c:v>29.897798181117299</c:v>
                </c:pt>
                <c:pt idx="8243">
                  <c:v>29.897897312113201</c:v>
                </c:pt>
                <c:pt idx="8244">
                  <c:v>29.8979954972258</c:v>
                </c:pt>
                <c:pt idx="8245">
                  <c:v>29.898092726267301</c:v>
                </c:pt>
                <c:pt idx="8246">
                  <c:v>29.898188976474898</c:v>
                </c:pt>
                <c:pt idx="8247">
                  <c:v>29.898284219659299</c:v>
                </c:pt>
                <c:pt idx="8248">
                  <c:v>29.898378434186402</c:v>
                </c:pt>
                <c:pt idx="8249">
                  <c:v>29.898471603841401</c:v>
                </c:pt>
                <c:pt idx="8250">
                  <c:v>29.8985636995593</c:v>
                </c:pt>
                <c:pt idx="8251">
                  <c:v>29.898654690857299</c:v>
                </c:pt>
                <c:pt idx="8252">
                  <c:v>29.8987445693779</c:v>
                </c:pt>
                <c:pt idx="8253">
                  <c:v>29.898833323853399</c:v>
                </c:pt>
                <c:pt idx="8254">
                  <c:v>29.898920919883199</c:v>
                </c:pt>
                <c:pt idx="8255">
                  <c:v>29.8990073396855</c:v>
                </c:pt>
                <c:pt idx="8256">
                  <c:v>29.899092566789601</c:v>
                </c:pt>
                <c:pt idx="8257">
                  <c:v>29.899176586660001</c:v>
                </c:pt>
                <c:pt idx="8258">
                  <c:v>29.8992593708671</c:v>
                </c:pt>
                <c:pt idx="8259">
                  <c:v>29.899340910759499</c:v>
                </c:pt>
                <c:pt idx="8260">
                  <c:v>29.8994211889502</c:v>
                </c:pt>
                <c:pt idx="8261">
                  <c:v>29.899500183027499</c:v>
                </c:pt>
                <c:pt idx="8262">
                  <c:v>29.899577879481502</c:v>
                </c:pt>
                <c:pt idx="8263">
                  <c:v>29.899654263142299</c:v>
                </c:pt>
                <c:pt idx="8264">
                  <c:v>29.8997293220405</c:v>
                </c:pt>
                <c:pt idx="8265">
                  <c:v>29.8998030351902</c:v>
                </c:pt>
                <c:pt idx="8266">
                  <c:v>29.899875391749902</c:v>
                </c:pt>
                <c:pt idx="8267">
                  <c:v>29.899946377571698</c:v>
                </c:pt>
                <c:pt idx="8268">
                  <c:v>29.900015977970298</c:v>
                </c:pt>
                <c:pt idx="8269">
                  <c:v>29.900084183746699</c:v>
                </c:pt>
                <c:pt idx="8270">
                  <c:v>29.900150981280401</c:v>
                </c:pt>
                <c:pt idx="8271">
                  <c:v>29.900216362493399</c:v>
                </c:pt>
                <c:pt idx="8272">
                  <c:v>29.9002803144346</c:v>
                </c:pt>
                <c:pt idx="8273">
                  <c:v>29.900342815718801</c:v>
                </c:pt>
                <c:pt idx="8274">
                  <c:v>29.9004038730335</c:v>
                </c:pt>
                <c:pt idx="8275">
                  <c:v>29.900463467610201</c:v>
                </c:pt>
                <c:pt idx="8276">
                  <c:v>29.900521595267101</c:v>
                </c:pt>
                <c:pt idx="8277">
                  <c:v>29.900578244751198</c:v>
                </c:pt>
                <c:pt idx="8278">
                  <c:v>29.900633400836</c:v>
                </c:pt>
                <c:pt idx="8279">
                  <c:v>29.900687071929301</c:v>
                </c:pt>
                <c:pt idx="8280">
                  <c:v>29.900739236239399</c:v>
                </c:pt>
                <c:pt idx="8281">
                  <c:v>29.9007898899239</c:v>
                </c:pt>
                <c:pt idx="8282">
                  <c:v>29.900839029139298</c:v>
                </c:pt>
                <c:pt idx="8283">
                  <c:v>29.900886645037701</c:v>
                </c:pt>
                <c:pt idx="8284">
                  <c:v>29.900932737701599</c:v>
                </c:pt>
                <c:pt idx="8285">
                  <c:v>29.900977303547499</c:v>
                </c:pt>
                <c:pt idx="8286">
                  <c:v>29.901020328645899</c:v>
                </c:pt>
                <c:pt idx="8287">
                  <c:v>29.9010618206303</c:v>
                </c:pt>
                <c:pt idx="8288">
                  <c:v>29.901101774965099</c:v>
                </c:pt>
                <c:pt idx="8289">
                  <c:v>29.901140176309099</c:v>
                </c:pt>
                <c:pt idx="8290">
                  <c:v>29.9011770353072</c:v>
                </c:pt>
                <c:pt idx="8291">
                  <c:v>29.901212341719202</c:v>
                </c:pt>
                <c:pt idx="8292">
                  <c:v>29.901246106157899</c:v>
                </c:pt>
                <c:pt idx="8293">
                  <c:v>29.901278318534001</c:v>
                </c:pt>
                <c:pt idx="8294">
                  <c:v>29.901308979002099</c:v>
                </c:pt>
                <c:pt idx="8295">
                  <c:v>29.901338087801999</c:v>
                </c:pt>
                <c:pt idx="8296">
                  <c:v>29.901365645237799</c:v>
                </c:pt>
                <c:pt idx="8297">
                  <c:v>29.901391652031599</c:v>
                </c:pt>
                <c:pt idx="8298">
                  <c:v>29.901416107601399</c:v>
                </c:pt>
                <c:pt idx="8299">
                  <c:v>29.9014390160898</c:v>
                </c:pt>
                <c:pt idx="8300">
                  <c:v>29.9014603850813</c:v>
                </c:pt>
                <c:pt idx="8301">
                  <c:v>29.901480200713099</c:v>
                </c:pt>
                <c:pt idx="8302">
                  <c:v>29.901498479812499</c:v>
                </c:pt>
                <c:pt idx="8303">
                  <c:v>29.901515214767599</c:v>
                </c:pt>
                <c:pt idx="8304">
                  <c:v>29.901530418104802</c:v>
                </c:pt>
                <c:pt idx="8305">
                  <c:v>29.901544093625201</c:v>
                </c:pt>
                <c:pt idx="8306">
                  <c:v>29.901556240880801</c:v>
                </c:pt>
                <c:pt idx="8307">
                  <c:v>29.901566865398099</c:v>
                </c:pt>
                <c:pt idx="8308">
                  <c:v>29.901575966655301</c:v>
                </c:pt>
                <c:pt idx="8309">
                  <c:v>29.901583559414799</c:v>
                </c:pt>
                <c:pt idx="8310">
                  <c:v>29.9015896463419</c:v>
                </c:pt>
                <c:pt idx="8311">
                  <c:v>29.901594231255501</c:v>
                </c:pt>
                <c:pt idx="8312">
                  <c:v>29.901597328562801</c:v>
                </c:pt>
                <c:pt idx="8313">
                  <c:v>29.9015989326568</c:v>
                </c:pt>
                <c:pt idx="8314">
                  <c:v>29.901599055795401</c:v>
                </c:pt>
                <c:pt idx="8315">
                  <c:v>29.901597699183998</c:v>
                </c:pt>
                <c:pt idx="8316">
                  <c:v>29.901594872951701</c:v>
                </c:pt>
                <c:pt idx="8317">
                  <c:v>29.901590591717099</c:v>
                </c:pt>
                <c:pt idx="8318">
                  <c:v>29.901584859290502</c:v>
                </c:pt>
                <c:pt idx="8319">
                  <c:v>29.901577679198599</c:v>
                </c:pt>
                <c:pt idx="8320">
                  <c:v>29.9015690653654</c:v>
                </c:pt>
                <c:pt idx="8321">
                  <c:v>29.9015590229399</c:v>
                </c:pt>
                <c:pt idx="8322">
                  <c:v>29.901547558285699</c:v>
                </c:pt>
                <c:pt idx="8323">
                  <c:v>29.901534685346899</c:v>
                </c:pt>
                <c:pt idx="8324">
                  <c:v>29.901520408436198</c:v>
                </c:pt>
                <c:pt idx="8325">
                  <c:v>29.901504744937501</c:v>
                </c:pt>
                <c:pt idx="8326">
                  <c:v>29.901487690281598</c:v>
                </c:pt>
                <c:pt idx="8327">
                  <c:v>29.901469261832901</c:v>
                </c:pt>
                <c:pt idx="8328">
                  <c:v>29.9014494696229</c:v>
                </c:pt>
                <c:pt idx="8329">
                  <c:v>29.901428324715901</c:v>
                </c:pt>
                <c:pt idx="8330">
                  <c:v>29.9014058358398</c:v>
                </c:pt>
                <c:pt idx="8331">
                  <c:v>29.901382019765201</c:v>
                </c:pt>
                <c:pt idx="8332">
                  <c:v>29.901356875416599</c:v>
                </c:pt>
                <c:pt idx="8333">
                  <c:v>29.901330413432898</c:v>
                </c:pt>
                <c:pt idx="8334">
                  <c:v>29.901302650661801</c:v>
                </c:pt>
                <c:pt idx="8335">
                  <c:v>29.9012735993946</c:v>
                </c:pt>
                <c:pt idx="8336">
                  <c:v>29.901243261040399</c:v>
                </c:pt>
                <c:pt idx="8337">
                  <c:v>29.901211656918001</c:v>
                </c:pt>
                <c:pt idx="8338">
                  <c:v>29.901178786603701</c:v>
                </c:pt>
                <c:pt idx="8339">
                  <c:v>29.901144675834502</c:v>
                </c:pt>
                <c:pt idx="8340">
                  <c:v>29.9011093209281</c:v>
                </c:pt>
                <c:pt idx="8341">
                  <c:v>29.901072740670902</c:v>
                </c:pt>
                <c:pt idx="8342">
                  <c:v>29.901034947838401</c:v>
                </c:pt>
                <c:pt idx="8343">
                  <c:v>29.900995938611899</c:v>
                </c:pt>
                <c:pt idx="8344">
                  <c:v>29.9009557420632</c:v>
                </c:pt>
                <c:pt idx="8345">
                  <c:v>29.900914360989901</c:v>
                </c:pt>
                <c:pt idx="8346">
                  <c:v>29.900871807498199</c:v>
                </c:pt>
                <c:pt idx="8347">
                  <c:v>29.9008280919886</c:v>
                </c:pt>
                <c:pt idx="8348">
                  <c:v>29.900783226195902</c:v>
                </c:pt>
                <c:pt idx="8349">
                  <c:v>29.900737214103501</c:v>
                </c:pt>
                <c:pt idx="8350">
                  <c:v>29.900690077861299</c:v>
                </c:pt>
                <c:pt idx="8351">
                  <c:v>29.9006418247419</c:v>
                </c:pt>
                <c:pt idx="8352">
                  <c:v>29.900592463332099</c:v>
                </c:pt>
                <c:pt idx="8353">
                  <c:v>29.900542006880801</c:v>
                </c:pt>
                <c:pt idx="8354">
                  <c:v>29.900490463606399</c:v>
                </c:pt>
                <c:pt idx="8355">
                  <c:v>29.9004378385258</c:v>
                </c:pt>
                <c:pt idx="8356">
                  <c:v>29.9003841554233</c:v>
                </c:pt>
                <c:pt idx="8357">
                  <c:v>29.9003294103907</c:v>
                </c:pt>
                <c:pt idx="8358">
                  <c:v>29.9002736200014</c:v>
                </c:pt>
                <c:pt idx="8359">
                  <c:v>29.9002168015225</c:v>
                </c:pt>
                <c:pt idx="8360">
                  <c:v>29.900158956347401</c:v>
                </c:pt>
                <c:pt idx="8361">
                  <c:v>29.900100098609599</c:v>
                </c:pt>
                <c:pt idx="8362">
                  <c:v>29.900040232490699</c:v>
                </c:pt>
                <c:pt idx="8363">
                  <c:v>29.8999793693222</c:v>
                </c:pt>
                <c:pt idx="8364">
                  <c:v>29.899917522121498</c:v>
                </c:pt>
                <c:pt idx="8365">
                  <c:v>29.899854694849498</c:v>
                </c:pt>
                <c:pt idx="8366">
                  <c:v>29.899790901454999</c:v>
                </c:pt>
                <c:pt idx="8367">
                  <c:v>29.899726145014199</c:v>
                </c:pt>
                <c:pt idx="8368">
                  <c:v>29.899660440278101</c:v>
                </c:pt>
                <c:pt idx="8369">
                  <c:v>29.8995937901818</c:v>
                </c:pt>
                <c:pt idx="8370">
                  <c:v>29.899526201465601</c:v>
                </c:pt>
                <c:pt idx="8371">
                  <c:v>29.899457687124901</c:v>
                </c:pt>
                <c:pt idx="8372">
                  <c:v>29.899388262031</c:v>
                </c:pt>
                <c:pt idx="8373">
                  <c:v>29.899317918450699</c:v>
                </c:pt>
                <c:pt idx="8374">
                  <c:v>29.899246668751999</c:v>
                </c:pt>
                <c:pt idx="8375">
                  <c:v>29.8991745237097</c:v>
                </c:pt>
                <c:pt idx="8376">
                  <c:v>29.8991014919396</c:v>
                </c:pt>
                <c:pt idx="8377">
                  <c:v>29.899027578289399</c:v>
                </c:pt>
                <c:pt idx="8378">
                  <c:v>29.898952784168699</c:v>
                </c:pt>
                <c:pt idx="8379">
                  <c:v>29.898877123754499</c:v>
                </c:pt>
                <c:pt idx="8380">
                  <c:v>29.898800604700799</c:v>
                </c:pt>
                <c:pt idx="8381">
                  <c:v>29.898723224772301</c:v>
                </c:pt>
                <c:pt idx="8382">
                  <c:v>29.8986449954024</c:v>
                </c:pt>
                <c:pt idx="8383">
                  <c:v>29.898565917875999</c:v>
                </c:pt>
                <c:pt idx="8384">
                  <c:v>29.898485995483298</c:v>
                </c:pt>
                <c:pt idx="8385">
                  <c:v>29.898405238474599</c:v>
                </c:pt>
                <c:pt idx="8386">
                  <c:v>29.898323653372099</c:v>
                </c:pt>
                <c:pt idx="8387">
                  <c:v>29.898241238150199</c:v>
                </c:pt>
                <c:pt idx="8388">
                  <c:v>29.898157998604301</c:v>
                </c:pt>
                <c:pt idx="8389">
                  <c:v>29.8980739374805</c:v>
                </c:pt>
                <c:pt idx="8390">
                  <c:v>29.897989058768101</c:v>
                </c:pt>
                <c:pt idx="8391">
                  <c:v>29.897903367661101</c:v>
                </c:pt>
                <c:pt idx="8392">
                  <c:v>29.897816864059202</c:v>
                </c:pt>
                <c:pt idx="8393">
                  <c:v>29.897729555288599</c:v>
                </c:pt>
                <c:pt idx="8394">
                  <c:v>29.897641445641302</c:v>
                </c:pt>
                <c:pt idx="8395">
                  <c:v>29.897552540283399</c:v>
                </c:pt>
                <c:pt idx="8396">
                  <c:v>29.897462837155501</c:v>
                </c:pt>
                <c:pt idx="8397">
                  <c:v>29.8973723288846</c:v>
                </c:pt>
                <c:pt idx="8398">
                  <c:v>29.8972810262695</c:v>
                </c:pt>
                <c:pt idx="8399">
                  <c:v>29.8971889235271</c:v>
                </c:pt>
                <c:pt idx="8400">
                  <c:v>29.8970960252536</c:v>
                </c:pt>
                <c:pt idx="8401">
                  <c:v>29.897002327545</c:v>
                </c:pt>
                <c:pt idx="8402">
                  <c:v>29.896907837657999</c:v>
                </c:pt>
                <c:pt idx="8403">
                  <c:v>29.896812550494101</c:v>
                </c:pt>
                <c:pt idx="8404">
                  <c:v>29.896716470412699</c:v>
                </c:pt>
                <c:pt idx="8405">
                  <c:v>29.8966195937845</c:v>
                </c:pt>
                <c:pt idx="8406">
                  <c:v>29.896521922950701</c:v>
                </c:pt>
                <c:pt idx="8407">
                  <c:v>29.896423460043401</c:v>
                </c:pt>
                <c:pt idx="8408">
                  <c:v>29.896324200237601</c:v>
                </c:pt>
                <c:pt idx="8409">
                  <c:v>29.896224131408601</c:v>
                </c:pt>
                <c:pt idx="8410">
                  <c:v>29.8961232648874</c:v>
                </c:pt>
                <c:pt idx="8411">
                  <c:v>29.896021596264099</c:v>
                </c:pt>
                <c:pt idx="8412">
                  <c:v>29.895919121710001</c:v>
                </c:pt>
                <c:pt idx="8413">
                  <c:v>29.895815843539701</c:v>
                </c:pt>
                <c:pt idx="8414">
                  <c:v>29.895711752415099</c:v>
                </c:pt>
                <c:pt idx="8415">
                  <c:v>29.895606848213099</c:v>
                </c:pt>
                <c:pt idx="8416">
                  <c:v>29.895501127966799</c:v>
                </c:pt>
                <c:pt idx="8417">
                  <c:v>29.8953945847767</c:v>
                </c:pt>
                <c:pt idx="8418">
                  <c:v>29.8952872178916</c:v>
                </c:pt>
                <c:pt idx="8419">
                  <c:v>29.895179024459601</c:v>
                </c:pt>
                <c:pt idx="8420">
                  <c:v>29.895069995383398</c:v>
                </c:pt>
                <c:pt idx="8421">
                  <c:v>29.8949601285189</c:v>
                </c:pt>
                <c:pt idx="8422">
                  <c:v>29.894849429624301</c:v>
                </c:pt>
                <c:pt idx="8423">
                  <c:v>29.8947378839474</c:v>
                </c:pt>
                <c:pt idx="8424">
                  <c:v>29.894625487215301</c:v>
                </c:pt>
                <c:pt idx="8425">
                  <c:v>29.894512231081801</c:v>
                </c:pt>
                <c:pt idx="8426">
                  <c:v>29.894398109705602</c:v>
                </c:pt>
                <c:pt idx="8427">
                  <c:v>29.8942831271758</c:v>
                </c:pt>
                <c:pt idx="8428">
                  <c:v>29.8941672743067</c:v>
                </c:pt>
                <c:pt idx="8429">
                  <c:v>29.8940505435285</c:v>
                </c:pt>
                <c:pt idx="8430">
                  <c:v>29.8939329303611</c:v>
                </c:pt>
                <c:pt idx="8431">
                  <c:v>29.893814434559101</c:v>
                </c:pt>
                <c:pt idx="8432">
                  <c:v>29.893695035330801</c:v>
                </c:pt>
                <c:pt idx="8433">
                  <c:v>29.893574732302</c:v>
                </c:pt>
                <c:pt idx="8434">
                  <c:v>29.893453524928599</c:v>
                </c:pt>
                <c:pt idx="8435">
                  <c:v>29.893331397322498</c:v>
                </c:pt>
                <c:pt idx="8436">
                  <c:v>29.893208351757998</c:v>
                </c:pt>
                <c:pt idx="8437">
                  <c:v>29.893084380479301</c:v>
                </c:pt>
                <c:pt idx="8438">
                  <c:v>29.8929594722172</c:v>
                </c:pt>
                <c:pt idx="8439">
                  <c:v>29.892833629585599</c:v>
                </c:pt>
                <c:pt idx="8440">
                  <c:v>29.892706836017702</c:v>
                </c:pt>
                <c:pt idx="8441">
                  <c:v>29.8925790757181</c:v>
                </c:pt>
                <c:pt idx="8442">
                  <c:v>29.892450358043298</c:v>
                </c:pt>
                <c:pt idx="8443">
                  <c:v>29.892320665836898</c:v>
                </c:pt>
                <c:pt idx="8444">
                  <c:v>29.8921899989721</c:v>
                </c:pt>
                <c:pt idx="8445">
                  <c:v>29.892058346132998</c:v>
                </c:pt>
                <c:pt idx="8446">
                  <c:v>29.891925702934198</c:v>
                </c:pt>
                <c:pt idx="8447">
                  <c:v>29.891792058065398</c:v>
                </c:pt>
                <c:pt idx="8448">
                  <c:v>29.8916574080129</c:v>
                </c:pt>
                <c:pt idx="8449">
                  <c:v>29.891521744427099</c:v>
                </c:pt>
                <c:pt idx="8450">
                  <c:v>29.891385055194899</c:v>
                </c:pt>
                <c:pt idx="8451">
                  <c:v>29.8912473353307</c:v>
                </c:pt>
                <c:pt idx="8452">
                  <c:v>29.891108574714501</c:v>
                </c:pt>
                <c:pt idx="8453">
                  <c:v>29.8909687745718</c:v>
                </c:pt>
                <c:pt idx="8454">
                  <c:v>29.890827915285101</c:v>
                </c:pt>
                <c:pt idx="8455">
                  <c:v>29.890686001547</c:v>
                </c:pt>
                <c:pt idx="8456">
                  <c:v>29.890543024157299</c:v>
                </c:pt>
                <c:pt idx="8457">
                  <c:v>29.8903989710067</c:v>
                </c:pt>
                <c:pt idx="8458">
                  <c:v>29.890253845318401</c:v>
                </c:pt>
                <c:pt idx="8459">
                  <c:v>29.890107629334398</c:v>
                </c:pt>
                <c:pt idx="8460">
                  <c:v>29.889960318664301</c:v>
                </c:pt>
                <c:pt idx="8461">
                  <c:v>29.889811907472499</c:v>
                </c:pt>
                <c:pt idx="8462">
                  <c:v>29.889662385800701</c:v>
                </c:pt>
                <c:pt idx="8463">
                  <c:v>29.889511761548601</c:v>
                </c:pt>
                <c:pt idx="8464">
                  <c:v>29.889360012415398</c:v>
                </c:pt>
                <c:pt idx="8465">
                  <c:v>29.889207136103199</c:v>
                </c:pt>
                <c:pt idx="8466">
                  <c:v>29.889053121141998</c:v>
                </c:pt>
                <c:pt idx="8467">
                  <c:v>29.888897973209001</c:v>
                </c:pt>
                <c:pt idx="8468">
                  <c:v>29.888741682805101</c:v>
                </c:pt>
                <c:pt idx="8469">
                  <c:v>29.888584246194998</c:v>
                </c:pt>
                <c:pt idx="8470">
                  <c:v>29.888425651453598</c:v>
                </c:pt>
                <c:pt idx="8471">
                  <c:v>29.888265900386301</c:v>
                </c:pt>
                <c:pt idx="8472">
                  <c:v>29.888104985595501</c:v>
                </c:pt>
                <c:pt idx="8473">
                  <c:v>29.8879429096758</c:v>
                </c:pt>
                <c:pt idx="8474">
                  <c:v>29.887779649781901</c:v>
                </c:pt>
                <c:pt idx="8475">
                  <c:v>29.8876152140251</c:v>
                </c:pt>
                <c:pt idx="8476">
                  <c:v>29.887449594422201</c:v>
                </c:pt>
                <c:pt idx="8477">
                  <c:v>29.887282793823498</c:v>
                </c:pt>
                <c:pt idx="8478">
                  <c:v>29.8871148083661</c:v>
                </c:pt>
                <c:pt idx="8479">
                  <c:v>29.886945629915601</c:v>
                </c:pt>
                <c:pt idx="8480">
                  <c:v>29.886775255680199</c:v>
                </c:pt>
                <c:pt idx="8481">
                  <c:v>29.886603686982699</c:v>
                </c:pt>
                <c:pt idx="8482">
                  <c:v>29.886430920262001</c:v>
                </c:pt>
                <c:pt idx="8483">
                  <c:v>29.886256950328701</c:v>
                </c:pt>
                <c:pt idx="8484">
                  <c:v>29.886081778122701</c:v>
                </c:pt>
                <c:pt idx="8485">
                  <c:v>29.8859054004926</c:v>
                </c:pt>
                <c:pt idx="8486">
                  <c:v>29.885727819721001</c:v>
                </c:pt>
                <c:pt idx="8487">
                  <c:v>29.885549032190401</c:v>
                </c:pt>
                <c:pt idx="8488">
                  <c:v>29.885369033986802</c:v>
                </c:pt>
                <c:pt idx="8489">
                  <c:v>29.885187827383199</c:v>
                </c:pt>
                <c:pt idx="8490">
                  <c:v>29.885005413418298</c:v>
                </c:pt>
                <c:pt idx="8491">
                  <c:v>29.884821794611401</c:v>
                </c:pt>
                <c:pt idx="8492">
                  <c:v>29.884636973739902</c:v>
                </c:pt>
                <c:pt idx="8493">
                  <c:v>29.884450944012301</c:v>
                </c:pt>
                <c:pt idx="8494">
                  <c:v>29.884263715539699</c:v>
                </c:pt>
                <c:pt idx="8495">
                  <c:v>29.884075290369601</c:v>
                </c:pt>
                <c:pt idx="8496">
                  <c:v>29.883885669704298</c:v>
                </c:pt>
                <c:pt idx="8497">
                  <c:v>29.883694854797199</c:v>
                </c:pt>
                <c:pt idx="8498">
                  <c:v>29.883502845469501</c:v>
                </c:pt>
                <c:pt idx="8499">
                  <c:v>29.883309654164801</c:v>
                </c:pt>
                <c:pt idx="8500">
                  <c:v>29.883115279088099</c:v>
                </c:pt>
                <c:pt idx="8501">
                  <c:v>29.8829197207749</c:v>
                </c:pt>
                <c:pt idx="8502">
                  <c:v>29.8827229896735</c:v>
                </c:pt>
                <c:pt idx="8503">
                  <c:v>29.882525092705599</c:v>
                </c:pt>
                <c:pt idx="8504">
                  <c:v>29.882326042036901</c:v>
                </c:pt>
                <c:pt idx="8505">
                  <c:v>29.8821258315057</c:v>
                </c:pt>
                <c:pt idx="8506">
                  <c:v>29.8819244720817</c:v>
                </c:pt>
                <c:pt idx="8507">
                  <c:v>29.881721969594299</c:v>
                </c:pt>
                <c:pt idx="8508">
                  <c:v>29.881518332408799</c:v>
                </c:pt>
                <c:pt idx="8509">
                  <c:v>29.881313565489201</c:v>
                </c:pt>
                <c:pt idx="8510">
                  <c:v>29.881107678915399</c:v>
                </c:pt>
                <c:pt idx="8511">
                  <c:v>29.8809006880312</c:v>
                </c:pt>
                <c:pt idx="8512">
                  <c:v>29.880692598042799</c:v>
                </c:pt>
                <c:pt idx="8513">
                  <c:v>29.880483417467101</c:v>
                </c:pt>
                <c:pt idx="8514">
                  <c:v>29.880273163109798</c:v>
                </c:pt>
                <c:pt idx="8515">
                  <c:v>29.8800618290649</c:v>
                </c:pt>
                <c:pt idx="8516">
                  <c:v>29.879849431738201</c:v>
                </c:pt>
                <c:pt idx="8517">
                  <c:v>29.879635990681901</c:v>
                </c:pt>
                <c:pt idx="8518">
                  <c:v>29.8794215134734</c:v>
                </c:pt>
                <c:pt idx="8519">
                  <c:v>29.879206015326901</c:v>
                </c:pt>
                <c:pt idx="8520">
                  <c:v>29.878989510084299</c:v>
                </c:pt>
                <c:pt idx="8521">
                  <c:v>29.8787720093027</c:v>
                </c:pt>
                <c:pt idx="8522">
                  <c:v>29.878553530656902</c:v>
                </c:pt>
                <c:pt idx="8523">
                  <c:v>29.878334074516999</c:v>
                </c:pt>
                <c:pt idx="8524">
                  <c:v>29.878113667115699</c:v>
                </c:pt>
                <c:pt idx="8525">
                  <c:v>29.8778923249378</c:v>
                </c:pt>
                <c:pt idx="8526">
                  <c:v>29.877670054555399</c:v>
                </c:pt>
                <c:pt idx="8527">
                  <c:v>29.8774468851603</c:v>
                </c:pt>
                <c:pt idx="8528">
                  <c:v>29.877222823062301</c:v>
                </c:pt>
                <c:pt idx="8529">
                  <c:v>29.8769978911116</c:v>
                </c:pt>
                <c:pt idx="8530">
                  <c:v>29.876772099080899</c:v>
                </c:pt>
                <c:pt idx="8531">
                  <c:v>29.876545459361299</c:v>
                </c:pt>
                <c:pt idx="8532">
                  <c:v>29.876318005051498</c:v>
                </c:pt>
                <c:pt idx="8533">
                  <c:v>29.8760897480267</c:v>
                </c:pt>
                <c:pt idx="8534">
                  <c:v>29.875860710214901</c:v>
                </c:pt>
                <c:pt idx="8535">
                  <c:v>29.875630911575801</c:v>
                </c:pt>
                <c:pt idx="8536">
                  <c:v>29.8754003619364</c:v>
                </c:pt>
                <c:pt idx="8537">
                  <c:v>29.875169093730001</c:v>
                </c:pt>
                <c:pt idx="8538">
                  <c:v>29.874937118734</c:v>
                </c:pt>
                <c:pt idx="8539">
                  <c:v>29.874704461363098</c:v>
                </c:pt>
                <c:pt idx="8540">
                  <c:v>29.874471136605901</c:v>
                </c:pt>
                <c:pt idx="8541">
                  <c:v>29.8742371725928</c:v>
                </c:pt>
                <c:pt idx="8542">
                  <c:v>29.874002586508801</c:v>
                </c:pt>
                <c:pt idx="8543">
                  <c:v>29.8737674074018</c:v>
                </c:pt>
                <c:pt idx="8544">
                  <c:v>29.8735316667725</c:v>
                </c:pt>
                <c:pt idx="8545">
                  <c:v>29.873295369367501</c:v>
                </c:pt>
                <c:pt idx="8546">
                  <c:v>29.873058549593299</c:v>
                </c:pt>
                <c:pt idx="8547">
                  <c:v>29.872821226252601</c:v>
                </c:pt>
                <c:pt idx="8548">
                  <c:v>29.872583422350399</c:v>
                </c:pt>
                <c:pt idx="8549">
                  <c:v>29.872345171160301</c:v>
                </c:pt>
                <c:pt idx="8550">
                  <c:v>29.872106486868901</c:v>
                </c:pt>
                <c:pt idx="8551">
                  <c:v>29.871867395859599</c:v>
                </c:pt>
                <c:pt idx="8552">
                  <c:v>29.871627930036599</c:v>
                </c:pt>
                <c:pt idx="8553">
                  <c:v>29.871388111652202</c:v>
                </c:pt>
                <c:pt idx="8554">
                  <c:v>29.871147962512101</c:v>
                </c:pt>
                <c:pt idx="8555">
                  <c:v>29.8709075148392</c:v>
                </c:pt>
                <c:pt idx="8556">
                  <c:v>29.8706667906199</c:v>
                </c:pt>
                <c:pt idx="8557">
                  <c:v>29.870425812803699</c:v>
                </c:pt>
                <c:pt idx="8558">
                  <c:v>29.870184613256999</c:v>
                </c:pt>
                <c:pt idx="8559">
                  <c:v>29.869943222583299</c:v>
                </c:pt>
                <c:pt idx="8560">
                  <c:v>29.869701676754001</c:v>
                </c:pt>
                <c:pt idx="8561">
                  <c:v>29.869459984270101</c:v>
                </c:pt>
                <c:pt idx="8562">
                  <c:v>29.869218175156998</c:v>
                </c:pt>
                <c:pt idx="8563">
                  <c:v>29.868976283836801</c:v>
                </c:pt>
                <c:pt idx="8564">
                  <c:v>29.868734337762099</c:v>
                </c:pt>
                <c:pt idx="8565">
                  <c:v>29.868492356675201</c:v>
                </c:pt>
                <c:pt idx="8566">
                  <c:v>29.868250383799801</c:v>
                </c:pt>
                <c:pt idx="8567">
                  <c:v>29.8680084370279</c:v>
                </c:pt>
                <c:pt idx="8568">
                  <c:v>29.8677665482778</c:v>
                </c:pt>
                <c:pt idx="8569">
                  <c:v>29.867524748542301</c:v>
                </c:pt>
                <c:pt idx="8570">
                  <c:v>29.867283078611699</c:v>
                </c:pt>
                <c:pt idx="8571">
                  <c:v>29.867041542528501</c:v>
                </c:pt>
                <c:pt idx="8572">
                  <c:v>29.866800180937499</c:v>
                </c:pt>
                <c:pt idx="8573">
                  <c:v>29.866559034739598</c:v>
                </c:pt>
                <c:pt idx="8574">
                  <c:v>29.866318126259898</c:v>
                </c:pt>
                <c:pt idx="8575">
                  <c:v>29.866077480555301</c:v>
                </c:pt>
                <c:pt idx="8576">
                  <c:v>29.865837126448</c:v>
                </c:pt>
                <c:pt idx="8577">
                  <c:v>29.8655970953339</c:v>
                </c:pt>
                <c:pt idx="8578">
                  <c:v>29.8653574236493</c:v>
                </c:pt>
                <c:pt idx="8579">
                  <c:v>29.865118131802699</c:v>
                </c:pt>
                <c:pt idx="8580">
                  <c:v>29.864879247242801</c:v>
                </c:pt>
                <c:pt idx="8581">
                  <c:v>29.864640797706201</c:v>
                </c:pt>
                <c:pt idx="8582">
                  <c:v>29.8644028277701</c:v>
                </c:pt>
                <c:pt idx="8583">
                  <c:v>29.864165362995902</c:v>
                </c:pt>
                <c:pt idx="8584">
                  <c:v>29.8639284207994</c:v>
                </c:pt>
                <c:pt idx="8585">
                  <c:v>29.863692039284398</c:v>
                </c:pt>
                <c:pt idx="8586">
                  <c:v>29.863456257041101</c:v>
                </c:pt>
                <c:pt idx="8587">
                  <c:v>29.863221095456002</c:v>
                </c:pt>
                <c:pt idx="8588">
                  <c:v>29.862986575060301</c:v>
                </c:pt>
                <c:pt idx="8589">
                  <c:v>29.862752733469598</c:v>
                </c:pt>
                <c:pt idx="8590">
                  <c:v>29.862519598489001</c:v>
                </c:pt>
                <c:pt idx="8591">
                  <c:v>29.8622872046952</c:v>
                </c:pt>
                <c:pt idx="8592">
                  <c:v>29.862055571689499</c:v>
                </c:pt>
                <c:pt idx="8593">
                  <c:v>29.861824734073199</c:v>
                </c:pt>
                <c:pt idx="8594">
                  <c:v>29.861594718692299</c:v>
                </c:pt>
                <c:pt idx="8595">
                  <c:v>29.861365556245701</c:v>
                </c:pt>
                <c:pt idx="8596">
                  <c:v>29.861137271687198</c:v>
                </c:pt>
                <c:pt idx="8597">
                  <c:v>29.860909899563602</c:v>
                </c:pt>
                <c:pt idx="8598">
                  <c:v>29.8606834624151</c:v>
                </c:pt>
                <c:pt idx="8599">
                  <c:v>29.860457995017502</c:v>
                </c:pt>
                <c:pt idx="8600">
                  <c:v>29.860233510073499</c:v>
                </c:pt>
                <c:pt idx="8601">
                  <c:v>29.8600100429638</c:v>
                </c:pt>
                <c:pt idx="8602">
                  <c:v>29.859787616769999</c:v>
                </c:pt>
                <c:pt idx="8603">
                  <c:v>29.859566274428399</c:v>
                </c:pt>
                <c:pt idx="8604">
                  <c:v>29.859346030632999</c:v>
                </c:pt>
                <c:pt idx="8605">
                  <c:v>29.859126916085199</c:v>
                </c:pt>
                <c:pt idx="8606">
                  <c:v>29.858908956145701</c:v>
                </c:pt>
                <c:pt idx="8607">
                  <c:v>29.858692173335701</c:v>
                </c:pt>
                <c:pt idx="8608">
                  <c:v>29.858476596331201</c:v>
                </c:pt>
                <c:pt idx="8609">
                  <c:v>29.8582622426764</c:v>
                </c:pt>
                <c:pt idx="8610">
                  <c:v>29.8580491443578</c:v>
                </c:pt>
                <c:pt idx="8611">
                  <c:v>29.857837324476399</c:v>
                </c:pt>
                <c:pt idx="8612">
                  <c:v>29.8576268103517</c:v>
                </c:pt>
                <c:pt idx="8613">
                  <c:v>29.857417630806399</c:v>
                </c:pt>
                <c:pt idx="8614">
                  <c:v>29.857209793456001</c:v>
                </c:pt>
                <c:pt idx="8615">
                  <c:v>29.857003327749698</c:v>
                </c:pt>
                <c:pt idx="8616">
                  <c:v>29.8567982567671</c:v>
                </c:pt>
                <c:pt idx="8617">
                  <c:v>29.856594604589599</c:v>
                </c:pt>
                <c:pt idx="8618">
                  <c:v>29.856392407976699</c:v>
                </c:pt>
                <c:pt idx="8619">
                  <c:v>29.8561916706721</c:v>
                </c:pt>
                <c:pt idx="8620">
                  <c:v>29.855992416821401</c:v>
                </c:pt>
                <c:pt idx="8621">
                  <c:v>29.8557946674877</c:v>
                </c:pt>
                <c:pt idx="8622">
                  <c:v>29.855598449908399</c:v>
                </c:pt>
                <c:pt idx="8623">
                  <c:v>29.8554037719314</c:v>
                </c:pt>
                <c:pt idx="8624">
                  <c:v>29.855210661408599</c:v>
                </c:pt>
                <c:pt idx="8625">
                  <c:v>29.855019135908599</c:v>
                </c:pt>
                <c:pt idx="8626">
                  <c:v>29.8548292231403</c:v>
                </c:pt>
                <c:pt idx="8627">
                  <c:v>29.8546409256038</c:v>
                </c:pt>
                <c:pt idx="8628">
                  <c:v>29.8544542778086</c:v>
                </c:pt>
                <c:pt idx="8629">
                  <c:v>29.854269292296799</c:v>
                </c:pt>
                <c:pt idx="8630">
                  <c:v>29.8540859794612</c:v>
                </c:pt>
                <c:pt idx="8631">
                  <c:v>29.853904366108502</c:v>
                </c:pt>
                <c:pt idx="8632">
                  <c:v>29.8537244576879</c:v>
                </c:pt>
                <c:pt idx="8633">
                  <c:v>29.853546266561501</c:v>
                </c:pt>
                <c:pt idx="8634">
                  <c:v>29.8533698230911</c:v>
                </c:pt>
                <c:pt idx="8635">
                  <c:v>29.853195136365901</c:v>
                </c:pt>
                <c:pt idx="8636">
                  <c:v>29.853022221847301</c:v>
                </c:pt>
                <c:pt idx="8637">
                  <c:v>29.852851084375899</c:v>
                </c:pt>
                <c:pt idx="8638">
                  <c:v>29.852681747260501</c:v>
                </c:pt>
                <c:pt idx="8639">
                  <c:v>29.852514231965898</c:v>
                </c:pt>
                <c:pt idx="8640">
                  <c:v>29.852348528660201</c:v>
                </c:pt>
                <c:pt idx="8641">
                  <c:v>29.8521846677578</c:v>
                </c:pt>
                <c:pt idx="8642">
                  <c:v>29.8520226468228</c:v>
                </c:pt>
                <c:pt idx="8643">
                  <c:v>29.851862491990399</c:v>
                </c:pt>
                <c:pt idx="8644">
                  <c:v>29.8517042121006</c:v>
                </c:pt>
                <c:pt idx="8645">
                  <c:v>29.8515478018709</c:v>
                </c:pt>
                <c:pt idx="8646">
                  <c:v>29.851393280892299</c:v>
                </c:pt>
                <c:pt idx="8647">
                  <c:v>29.851240660620402</c:v>
                </c:pt>
                <c:pt idx="8648">
                  <c:v>29.851089940528698</c:v>
                </c:pt>
                <c:pt idx="8649">
                  <c:v>29.850941131871899</c:v>
                </c:pt>
                <c:pt idx="8650">
                  <c:v>29.850794244301401</c:v>
                </c:pt>
                <c:pt idx="8651">
                  <c:v>29.850649284280198</c:v>
                </c:pt>
                <c:pt idx="8652">
                  <c:v>29.8505062565185</c:v>
                </c:pt>
                <c:pt idx="8653">
                  <c:v>29.850365168843901</c:v>
                </c:pt>
                <c:pt idx="8654">
                  <c:v>29.850226021498301</c:v>
                </c:pt>
                <c:pt idx="8655">
                  <c:v>29.850088830358501</c:v>
                </c:pt>
                <c:pt idx="8656">
                  <c:v>29.849953590462601</c:v>
                </c:pt>
                <c:pt idx="8657">
                  <c:v>29.849820304770599</c:v>
                </c:pt>
                <c:pt idx="8658">
                  <c:v>29.8496889827213</c:v>
                </c:pt>
                <c:pt idx="8659">
                  <c:v>29.849559625646901</c:v>
                </c:pt>
                <c:pt idx="8660">
                  <c:v>29.849432236706399</c:v>
                </c:pt>
                <c:pt idx="8661">
                  <c:v>29.849306808988999</c:v>
                </c:pt>
                <c:pt idx="8662">
                  <c:v>29.849183351962299</c:v>
                </c:pt>
                <c:pt idx="8663">
                  <c:v>29.849061867298602</c:v>
                </c:pt>
                <c:pt idx="8664">
                  <c:v>29.848942357710499</c:v>
                </c:pt>
                <c:pt idx="8665">
                  <c:v>29.848824812065999</c:v>
                </c:pt>
                <c:pt idx="8666">
                  <c:v>29.848709226157201</c:v>
                </c:pt>
                <c:pt idx="8667">
                  <c:v>29.848595609554501</c:v>
                </c:pt>
                <c:pt idx="8668">
                  <c:v>29.848483960205002</c:v>
                </c:pt>
                <c:pt idx="8669">
                  <c:v>29.848374276973001</c:v>
                </c:pt>
                <c:pt idx="8670">
                  <c:v>29.8482665525108</c:v>
                </c:pt>
                <c:pt idx="8671">
                  <c:v>29.848160787887799</c:v>
                </c:pt>
                <c:pt idx="8672">
                  <c:v>29.8480569833938</c:v>
                </c:pt>
                <c:pt idx="8673">
                  <c:v>29.847955122646301</c:v>
                </c:pt>
                <c:pt idx="8674">
                  <c:v>29.847855202007899</c:v>
                </c:pt>
                <c:pt idx="8675">
                  <c:v>29.847757222461698</c:v>
                </c:pt>
                <c:pt idx="8676">
                  <c:v>29.847661178553199</c:v>
                </c:pt>
                <c:pt idx="8677">
                  <c:v>29.847567061180399</c:v>
                </c:pt>
                <c:pt idx="8678">
                  <c:v>29.847474866815499</c:v>
                </c:pt>
                <c:pt idx="8679">
                  <c:v>29.847384581474699</c:v>
                </c:pt>
                <c:pt idx="8680">
                  <c:v>29.847296201169598</c:v>
                </c:pt>
                <c:pt idx="8681">
                  <c:v>29.847209723272801</c:v>
                </c:pt>
                <c:pt idx="8682">
                  <c:v>29.847125143493798</c:v>
                </c:pt>
                <c:pt idx="8683">
                  <c:v>29.847042442147401</c:v>
                </c:pt>
                <c:pt idx="8684">
                  <c:v>29.846961615594601</c:v>
                </c:pt>
                <c:pt idx="8685">
                  <c:v>29.846882649628</c:v>
                </c:pt>
                <c:pt idx="8686">
                  <c:v>29.846805539201998</c:v>
                </c:pt>
                <c:pt idx="8687">
                  <c:v>29.846730278954801</c:v>
                </c:pt>
                <c:pt idx="8688">
                  <c:v>29.846656852648898</c:v>
                </c:pt>
                <c:pt idx="8689">
                  <c:v>29.846585245272099</c:v>
                </c:pt>
                <c:pt idx="8690">
                  <c:v>29.846515456398599</c:v>
                </c:pt>
                <c:pt idx="8691">
                  <c:v>29.8464474597668</c:v>
                </c:pt>
                <c:pt idx="8692">
                  <c:v>29.846381249351499</c:v>
                </c:pt>
                <c:pt idx="8693">
                  <c:v>29.846316824251499</c:v>
                </c:pt>
                <c:pt idx="8694">
                  <c:v>29.846254154166999</c:v>
                </c:pt>
                <c:pt idx="8695">
                  <c:v>29.8461932345419</c:v>
                </c:pt>
                <c:pt idx="8696">
                  <c:v>29.846134058405799</c:v>
                </c:pt>
                <c:pt idx="8697">
                  <c:v>29.8460766134504</c:v>
                </c:pt>
                <c:pt idx="8698">
                  <c:v>29.846020871278998</c:v>
                </c:pt>
                <c:pt idx="8699">
                  <c:v>29.845966812301601</c:v>
                </c:pt>
                <c:pt idx="8700">
                  <c:v>29.845914443582</c:v>
                </c:pt>
                <c:pt idx="8701">
                  <c:v>29.845863734256799</c:v>
                </c:pt>
                <c:pt idx="8702">
                  <c:v>29.845814682130701</c:v>
                </c:pt>
                <c:pt idx="8703">
                  <c:v>29.845767256845701</c:v>
                </c:pt>
                <c:pt idx="8704">
                  <c:v>29.8457214475036</c:v>
                </c:pt>
                <c:pt idx="8705">
                  <c:v>29.845677250573502</c:v>
                </c:pt>
                <c:pt idx="8706">
                  <c:v>29.845634636334001</c:v>
                </c:pt>
                <c:pt idx="8707">
                  <c:v>29.845593597786301</c:v>
                </c:pt>
                <c:pt idx="8708">
                  <c:v>29.845554104856301</c:v>
                </c:pt>
                <c:pt idx="8709">
                  <c:v>29.8455161500647</c:v>
                </c:pt>
                <c:pt idx="8710">
                  <c:v>29.845479708854299</c:v>
                </c:pt>
                <c:pt idx="8711">
                  <c:v>29.845444769706301</c:v>
                </c:pt>
                <c:pt idx="8712">
                  <c:v>29.845411318644</c:v>
                </c:pt>
                <c:pt idx="8713">
                  <c:v>29.845379340299001</c:v>
                </c:pt>
                <c:pt idx="8714">
                  <c:v>29.845348805101501</c:v>
                </c:pt>
                <c:pt idx="8715">
                  <c:v>29.845319705767199</c:v>
                </c:pt>
                <c:pt idx="8716">
                  <c:v>29.845292020385401</c:v>
                </c:pt>
                <c:pt idx="8717">
                  <c:v>29.845265734518801</c:v>
                </c:pt>
                <c:pt idx="8718">
                  <c:v>29.845240819222301</c:v>
                </c:pt>
                <c:pt idx="8719">
                  <c:v>29.845217273854601</c:v>
                </c:pt>
                <c:pt idx="8720">
                  <c:v>29.845195070638098</c:v>
                </c:pt>
                <c:pt idx="8721">
                  <c:v>29.845174177647301</c:v>
                </c:pt>
                <c:pt idx="8722">
                  <c:v>29.8451545968232</c:v>
                </c:pt>
                <c:pt idx="8723">
                  <c:v>29.8451362976718</c:v>
                </c:pt>
                <c:pt idx="8724">
                  <c:v>29.8451192686986</c:v>
                </c:pt>
                <c:pt idx="8725">
                  <c:v>29.845103487714301</c:v>
                </c:pt>
                <c:pt idx="8726">
                  <c:v>29.845088935584499</c:v>
                </c:pt>
                <c:pt idx="8727">
                  <c:v>29.845075587565301</c:v>
                </c:pt>
                <c:pt idx="8728">
                  <c:v>29.845063439075702</c:v>
                </c:pt>
                <c:pt idx="8729">
                  <c:v>29.845052464278201</c:v>
                </c:pt>
                <c:pt idx="8730">
                  <c:v>29.845042644849599</c:v>
                </c:pt>
                <c:pt idx="8731">
                  <c:v>29.8450339560804</c:v>
                </c:pt>
                <c:pt idx="8732">
                  <c:v>29.845026383315599</c:v>
                </c:pt>
                <c:pt idx="8733">
                  <c:v>29.8450199089603</c:v>
                </c:pt>
                <c:pt idx="8734">
                  <c:v>29.845014507010699</c:v>
                </c:pt>
                <c:pt idx="8735">
                  <c:v>29.845010161635699</c:v>
                </c:pt>
                <c:pt idx="8736">
                  <c:v>29.845006864205502</c:v>
                </c:pt>
                <c:pt idx="8737">
                  <c:v>29.845004584858302</c:v>
                </c:pt>
                <c:pt idx="8738">
                  <c:v>29.845003307162099</c:v>
                </c:pt>
                <c:pt idx="8739">
                  <c:v>29.8450030132643</c:v>
                </c:pt>
                <c:pt idx="8740">
                  <c:v>29.845003683892099</c:v>
                </c:pt>
                <c:pt idx="8741">
                  <c:v>29.8450052968318</c:v>
                </c:pt>
                <c:pt idx="8742">
                  <c:v>29.845007840259601</c:v>
                </c:pt>
                <c:pt idx="8743">
                  <c:v>29.845011297315899</c:v>
                </c:pt>
                <c:pt idx="8744">
                  <c:v>29.845015642044601</c:v>
                </c:pt>
                <c:pt idx="8745">
                  <c:v>29.845020870079299</c:v>
                </c:pt>
                <c:pt idx="8746">
                  <c:v>29.845026952613701</c:v>
                </c:pt>
                <c:pt idx="8747">
                  <c:v>29.845033875910602</c:v>
                </c:pt>
                <c:pt idx="8748">
                  <c:v>29.8450416230808</c:v>
                </c:pt>
                <c:pt idx="8749">
                  <c:v>29.845050168114</c:v>
                </c:pt>
                <c:pt idx="8750">
                  <c:v>29.845059497486801</c:v>
                </c:pt>
                <c:pt idx="8751">
                  <c:v>29.8450695943522</c:v>
                </c:pt>
                <c:pt idx="8752">
                  <c:v>29.8450804487914</c:v>
                </c:pt>
                <c:pt idx="8753">
                  <c:v>29.845092040275699</c:v>
                </c:pt>
                <c:pt idx="8754">
                  <c:v>29.8451043552747</c:v>
                </c:pt>
                <c:pt idx="8755">
                  <c:v>29.845117374206701</c:v>
                </c:pt>
                <c:pt idx="8756">
                  <c:v>29.845131075790999</c:v>
                </c:pt>
                <c:pt idx="8757">
                  <c:v>29.845145441959001</c:v>
                </c:pt>
                <c:pt idx="8758">
                  <c:v>29.845160473289599</c:v>
                </c:pt>
                <c:pt idx="8759">
                  <c:v>29.8451761392148</c:v>
                </c:pt>
                <c:pt idx="8760">
                  <c:v>29.8451924339893</c:v>
                </c:pt>
                <c:pt idx="8761">
                  <c:v>29.8452093376718</c:v>
                </c:pt>
                <c:pt idx="8762">
                  <c:v>29.8452268381021</c:v>
                </c:pt>
                <c:pt idx="8763">
                  <c:v>29.845244915496401</c:v>
                </c:pt>
                <c:pt idx="8764">
                  <c:v>29.845263560271299</c:v>
                </c:pt>
                <c:pt idx="8765">
                  <c:v>29.845282761467299</c:v>
                </c:pt>
                <c:pt idx="8766">
                  <c:v>29.845302498999001</c:v>
                </c:pt>
                <c:pt idx="8767">
                  <c:v>29.845322760198101</c:v>
                </c:pt>
                <c:pt idx="8768">
                  <c:v>29.8453435363785</c:v>
                </c:pt>
                <c:pt idx="8769">
                  <c:v>29.845364812077701</c:v>
                </c:pt>
                <c:pt idx="8770">
                  <c:v>29.845386571462701</c:v>
                </c:pt>
                <c:pt idx="8771">
                  <c:v>29.845408807652099</c:v>
                </c:pt>
                <c:pt idx="8772">
                  <c:v>29.845431506595801</c:v>
                </c:pt>
                <c:pt idx="8773">
                  <c:v>29.845454653841401</c:v>
                </c:pt>
                <c:pt idx="8774">
                  <c:v>29.8454782409082</c:v>
                </c:pt>
                <c:pt idx="8775">
                  <c:v>29.845502256108698</c:v>
                </c:pt>
                <c:pt idx="8776">
                  <c:v>29.845526682734999</c:v>
                </c:pt>
                <c:pt idx="8777">
                  <c:v>29.845551511718</c:v>
                </c:pt>
                <c:pt idx="8778">
                  <c:v>29.845576735233902</c:v>
                </c:pt>
                <c:pt idx="8779">
                  <c:v>29.845602341803101</c:v>
                </c:pt>
                <c:pt idx="8780">
                  <c:v>29.845628325008899</c:v>
                </c:pt>
                <c:pt idx="8781">
                  <c:v>29.8456546678736</c:v>
                </c:pt>
                <c:pt idx="8782">
                  <c:v>29.845681368854901</c:v>
                </c:pt>
                <c:pt idx="8783">
                  <c:v>29.845708415280001</c:v>
                </c:pt>
                <c:pt idx="8784">
                  <c:v>29.845735791462499</c:v>
                </c:pt>
                <c:pt idx="8785">
                  <c:v>29.845763498165802</c:v>
                </c:pt>
                <c:pt idx="8786">
                  <c:v>29.845791520957</c:v>
                </c:pt>
                <c:pt idx="8787">
                  <c:v>29.8458198601841</c:v>
                </c:pt>
                <c:pt idx="8788">
                  <c:v>29.8458485017442</c:v>
                </c:pt>
                <c:pt idx="8789">
                  <c:v>29.845877438516698</c:v>
                </c:pt>
                <c:pt idx="8790">
                  <c:v>29.845906672322499</c:v>
                </c:pt>
                <c:pt idx="8791">
                  <c:v>29.8459361831835</c:v>
                </c:pt>
                <c:pt idx="8792">
                  <c:v>29.845965970139499</c:v>
                </c:pt>
                <c:pt idx="8793">
                  <c:v>29.845996036291901</c:v>
                </c:pt>
                <c:pt idx="8794">
                  <c:v>29.846026364025899</c:v>
                </c:pt>
                <c:pt idx="8795">
                  <c:v>29.846056950995202</c:v>
                </c:pt>
                <c:pt idx="8796">
                  <c:v>29.846087793234702</c:v>
                </c:pt>
                <c:pt idx="8797">
                  <c:v>29.846118884064701</c:v>
                </c:pt>
                <c:pt idx="8798">
                  <c:v>29.8461502176654</c:v>
                </c:pt>
                <c:pt idx="8799">
                  <c:v>29.846181787613201</c:v>
                </c:pt>
                <c:pt idx="8800">
                  <c:v>29.846213591901002</c:v>
                </c:pt>
                <c:pt idx="8801">
                  <c:v>29.846245630168099</c:v>
                </c:pt>
                <c:pt idx="8802">
                  <c:v>29.846277888291301</c:v>
                </c:pt>
                <c:pt idx="8803">
                  <c:v>29.846310370686901</c:v>
                </c:pt>
                <c:pt idx="8804">
                  <c:v>29.8463430762888</c:v>
                </c:pt>
                <c:pt idx="8805">
                  <c:v>29.846376000126899</c:v>
                </c:pt>
                <c:pt idx="8806">
                  <c:v>29.846409131618302</c:v>
                </c:pt>
                <c:pt idx="8807">
                  <c:v>29.8464424787065</c:v>
                </c:pt>
                <c:pt idx="8808">
                  <c:v>29.846476030152701</c:v>
                </c:pt>
                <c:pt idx="8809">
                  <c:v>29.8465097867455</c:v>
                </c:pt>
                <c:pt idx="8810">
                  <c:v>29.846543748543599</c:v>
                </c:pt>
                <c:pt idx="8811">
                  <c:v>29.8465779137961</c:v>
                </c:pt>
                <c:pt idx="8812">
                  <c:v>29.846612292050601</c:v>
                </c:pt>
                <c:pt idx="8813">
                  <c:v>29.846646857886299</c:v>
                </c:pt>
                <c:pt idx="8814">
                  <c:v>29.846681630718798</c:v>
                </c:pt>
                <c:pt idx="8815">
                  <c:v>29.846716592077499</c:v>
                </c:pt>
                <c:pt idx="8816">
                  <c:v>29.846751756445599</c:v>
                </c:pt>
                <c:pt idx="8817">
                  <c:v>29.846787113250102</c:v>
                </c:pt>
                <c:pt idx="8818">
                  <c:v>29.846822670349599</c:v>
                </c:pt>
                <c:pt idx="8819">
                  <c:v>29.846858429580799</c:v>
                </c:pt>
                <c:pt idx="8820">
                  <c:v>29.8468943846167</c:v>
                </c:pt>
                <c:pt idx="8821">
                  <c:v>29.8469305381571</c:v>
                </c:pt>
                <c:pt idx="8822">
                  <c:v>29.846966888081202</c:v>
                </c:pt>
                <c:pt idx="8823">
                  <c:v>29.847003429220599</c:v>
                </c:pt>
                <c:pt idx="8824">
                  <c:v>29.847040167959399</c:v>
                </c:pt>
                <c:pt idx="8825">
                  <c:v>29.847077105093099</c:v>
                </c:pt>
                <c:pt idx="8826">
                  <c:v>29.847114240411699</c:v>
                </c:pt>
                <c:pt idx="8827">
                  <c:v>29.847151569150402</c:v>
                </c:pt>
                <c:pt idx="8828">
                  <c:v>29.847189102358399</c:v>
                </c:pt>
                <c:pt idx="8829">
                  <c:v>29.8472268355499</c:v>
                </c:pt>
                <c:pt idx="8830">
                  <c:v>29.847264766759402</c:v>
                </c:pt>
                <c:pt idx="8831">
                  <c:v>29.847302910346901</c:v>
                </c:pt>
                <c:pt idx="8832">
                  <c:v>29.847341262480299</c:v>
                </c:pt>
                <c:pt idx="8833">
                  <c:v>29.847379821033702</c:v>
                </c:pt>
                <c:pt idx="8834">
                  <c:v>29.847418579421898</c:v>
                </c:pt>
                <c:pt idx="8835">
                  <c:v>29.847457548072502</c:v>
                </c:pt>
                <c:pt idx="8836">
                  <c:v>29.847496731138101</c:v>
                </c:pt>
                <c:pt idx="8837">
                  <c:v>29.847536122041401</c:v>
                </c:pt>
                <c:pt idx="8838">
                  <c:v>29.847575734244099</c:v>
                </c:pt>
                <c:pt idx="8839">
                  <c:v>29.847615552943701</c:v>
                </c:pt>
                <c:pt idx="8840">
                  <c:v>29.847655596872499</c:v>
                </c:pt>
                <c:pt idx="8841">
                  <c:v>29.8476958470828</c:v>
                </c:pt>
                <c:pt idx="8842">
                  <c:v>29.847736323872901</c:v>
                </c:pt>
                <c:pt idx="8843">
                  <c:v>29.847777019316599</c:v>
                </c:pt>
                <c:pt idx="8844">
                  <c:v>29.8478179400445</c:v>
                </c:pt>
                <c:pt idx="8845">
                  <c:v>29.847859082404401</c:v>
                </c:pt>
                <c:pt idx="8846">
                  <c:v>29.8479004567623</c:v>
                </c:pt>
                <c:pt idx="8847">
                  <c:v>29.847942054628</c:v>
                </c:pt>
                <c:pt idx="8848">
                  <c:v>29.847983885479302</c:v>
                </c:pt>
                <c:pt idx="8849">
                  <c:v>29.848025943197101</c:v>
                </c:pt>
                <c:pt idx="8850">
                  <c:v>29.8480682360901</c:v>
                </c:pt>
                <c:pt idx="8851">
                  <c:v>29.848110754318402</c:v>
                </c:pt>
                <c:pt idx="8852">
                  <c:v>29.848153510727101</c:v>
                </c:pt>
                <c:pt idx="8853">
                  <c:v>29.848196500234401</c:v>
                </c:pt>
                <c:pt idx="8854">
                  <c:v>29.848239718092799</c:v>
                </c:pt>
                <c:pt idx="8855">
                  <c:v>29.848283174446401</c:v>
                </c:pt>
                <c:pt idx="8856">
                  <c:v>29.848326869314501</c:v>
                </c:pt>
                <c:pt idx="8857">
                  <c:v>29.848370790484001</c:v>
                </c:pt>
                <c:pt idx="8858">
                  <c:v>29.8484149536574</c:v>
                </c:pt>
                <c:pt idx="8859">
                  <c:v>29.848459353019301</c:v>
                </c:pt>
                <c:pt idx="8860">
                  <c:v>29.848503992749102</c:v>
                </c:pt>
                <c:pt idx="8861">
                  <c:v>29.848548875833</c:v>
                </c:pt>
                <c:pt idx="8862">
                  <c:v>29.848593989051501</c:v>
                </c:pt>
                <c:pt idx="8863">
                  <c:v>29.848639335715902</c:v>
                </c:pt>
                <c:pt idx="8864">
                  <c:v>29.848684930712601</c:v>
                </c:pt>
                <c:pt idx="8865">
                  <c:v>29.8487307496139</c:v>
                </c:pt>
                <c:pt idx="8866">
                  <c:v>29.848776798857202</c:v>
                </c:pt>
                <c:pt idx="8867">
                  <c:v>29.848823089863899</c:v>
                </c:pt>
                <c:pt idx="8868">
                  <c:v>29.848869609190501</c:v>
                </c:pt>
                <c:pt idx="8869">
                  <c:v>29.8489163633994</c:v>
                </c:pt>
                <c:pt idx="8870">
                  <c:v>29.848963345388299</c:v>
                </c:pt>
                <c:pt idx="8871">
                  <c:v>29.849010555972999</c:v>
                </c:pt>
                <c:pt idx="8872">
                  <c:v>29.849057991055499</c:v>
                </c:pt>
                <c:pt idx="8873">
                  <c:v>29.849105646738099</c:v>
                </c:pt>
                <c:pt idx="8874">
                  <c:v>29.849153518561501</c:v>
                </c:pt>
                <c:pt idx="8875">
                  <c:v>29.849201613988701</c:v>
                </c:pt>
                <c:pt idx="8876">
                  <c:v>29.849249917285199</c:v>
                </c:pt>
                <c:pt idx="8877">
                  <c:v>29.849298433512399</c:v>
                </c:pt>
                <c:pt idx="8878">
                  <c:v>29.849347149524</c:v>
                </c:pt>
                <c:pt idx="8879">
                  <c:v>29.849396072347599</c:v>
                </c:pt>
                <c:pt idx="8880">
                  <c:v>29.849445196080001</c:v>
                </c:pt>
                <c:pt idx="8881">
                  <c:v>29.849494520692101</c:v>
                </c:pt>
                <c:pt idx="8882">
                  <c:v>29.8495440284672</c:v>
                </c:pt>
                <c:pt idx="8883">
                  <c:v>29.8495937229359</c:v>
                </c:pt>
                <c:pt idx="8884">
                  <c:v>29.849643596461501</c:v>
                </c:pt>
                <c:pt idx="8885">
                  <c:v>29.849693640200002</c:v>
                </c:pt>
                <c:pt idx="8886">
                  <c:v>29.849743861869399</c:v>
                </c:pt>
                <c:pt idx="8887">
                  <c:v>29.8497942503685</c:v>
                </c:pt>
                <c:pt idx="8888">
                  <c:v>29.849844793732998</c:v>
                </c:pt>
                <c:pt idx="8889">
                  <c:v>29.849895486832899</c:v>
                </c:pt>
                <c:pt idx="8890">
                  <c:v>29.8499463298518</c:v>
                </c:pt>
                <c:pt idx="8891">
                  <c:v>29.8499973059177</c:v>
                </c:pt>
                <c:pt idx="8892">
                  <c:v>29.850048408937798</c:v>
                </c:pt>
                <c:pt idx="8893">
                  <c:v>29.850099640874198</c:v>
                </c:pt>
                <c:pt idx="8894">
                  <c:v>29.8501509770852</c:v>
                </c:pt>
                <c:pt idx="8895">
                  <c:v>29.850202421033199</c:v>
                </c:pt>
                <c:pt idx="8896">
                  <c:v>29.8502539622604</c:v>
                </c:pt>
                <c:pt idx="8897">
                  <c:v>29.850305595636101</c:v>
                </c:pt>
                <c:pt idx="8898">
                  <c:v>29.850357312854101</c:v>
                </c:pt>
                <c:pt idx="8899">
                  <c:v>29.8504090956312</c:v>
                </c:pt>
                <c:pt idx="8900">
                  <c:v>29.850460937732901</c:v>
                </c:pt>
                <c:pt idx="8901">
                  <c:v>29.850512832175401</c:v>
                </c:pt>
                <c:pt idx="8902">
                  <c:v>29.8505647738051</c:v>
                </c:pt>
                <c:pt idx="8903">
                  <c:v>29.850616750236199</c:v>
                </c:pt>
                <c:pt idx="8904">
                  <c:v>29.8506687379383</c:v>
                </c:pt>
                <c:pt idx="8905">
                  <c:v>29.850720735054502</c:v>
                </c:pt>
                <c:pt idx="8906">
                  <c:v>29.8507727289835</c:v>
                </c:pt>
                <c:pt idx="8907">
                  <c:v>29.850824709410801</c:v>
                </c:pt>
                <c:pt idx="8908">
                  <c:v>29.8508766643081</c:v>
                </c:pt>
                <c:pt idx="8909">
                  <c:v>29.850928580145901</c:v>
                </c:pt>
                <c:pt idx="8910">
                  <c:v>29.8509804501731</c:v>
                </c:pt>
                <c:pt idx="8911">
                  <c:v>29.851032253387501</c:v>
                </c:pt>
                <c:pt idx="8912">
                  <c:v>29.8510839779081</c:v>
                </c:pt>
                <c:pt idx="8913">
                  <c:v>29.851135607790098</c:v>
                </c:pt>
                <c:pt idx="8914">
                  <c:v>29.851187138189601</c:v>
                </c:pt>
                <c:pt idx="8915">
                  <c:v>29.851238547768801</c:v>
                </c:pt>
                <c:pt idx="8916">
                  <c:v>29.851289831915299</c:v>
                </c:pt>
                <c:pt idx="8917">
                  <c:v>29.8513409658079</c:v>
                </c:pt>
                <c:pt idx="8918">
                  <c:v>29.8513919428772</c:v>
                </c:pt>
                <c:pt idx="8919">
                  <c:v>29.851442742566402</c:v>
                </c:pt>
                <c:pt idx="8920">
                  <c:v>29.8514933466804</c:v>
                </c:pt>
                <c:pt idx="8921">
                  <c:v>29.851543748262401</c:v>
                </c:pt>
                <c:pt idx="8922">
                  <c:v>29.851593931264201</c:v>
                </c:pt>
                <c:pt idx="8923">
                  <c:v>29.851643875051298</c:v>
                </c:pt>
                <c:pt idx="8924">
                  <c:v>29.8516935660024</c:v>
                </c:pt>
                <c:pt idx="8925">
                  <c:v>29.851742984040701</c:v>
                </c:pt>
                <c:pt idx="8926">
                  <c:v>29.851792126161001</c:v>
                </c:pt>
                <c:pt idx="8927">
                  <c:v>29.851840956863398</c:v>
                </c:pt>
                <c:pt idx="8928">
                  <c:v>29.851889467485599</c:v>
                </c:pt>
                <c:pt idx="8929">
                  <c:v>29.851937638662001</c:v>
                </c:pt>
                <c:pt idx="8930">
                  <c:v>29.851985452355699</c:v>
                </c:pt>
                <c:pt idx="8931">
                  <c:v>29.852032903614798</c:v>
                </c:pt>
                <c:pt idx="8932">
                  <c:v>29.852079960051</c:v>
                </c:pt>
                <c:pt idx="8933">
                  <c:v>29.8521266107158</c:v>
                </c:pt>
                <c:pt idx="8934">
                  <c:v>29.8521728303133</c:v>
                </c:pt>
                <c:pt idx="8935">
                  <c:v>29.852218609643199</c:v>
                </c:pt>
                <c:pt idx="8936">
                  <c:v>29.852263930632599</c:v>
                </c:pt>
                <c:pt idx="8937">
                  <c:v>29.8523087602046</c:v>
                </c:pt>
                <c:pt idx="8938">
                  <c:v>29.852353095942401</c:v>
                </c:pt>
                <c:pt idx="8939">
                  <c:v>29.852396912718</c:v>
                </c:pt>
                <c:pt idx="8940">
                  <c:v>29.8524401978589</c:v>
                </c:pt>
                <c:pt idx="8941">
                  <c:v>29.8524829231688</c:v>
                </c:pt>
                <c:pt idx="8942">
                  <c:v>29.852525072019102</c:v>
                </c:pt>
                <c:pt idx="8943">
                  <c:v>29.852566624007199</c:v>
                </c:pt>
                <c:pt idx="8944">
                  <c:v>29.852607558367801</c:v>
                </c:pt>
                <c:pt idx="8945">
                  <c:v>29.852647860894301</c:v>
                </c:pt>
                <c:pt idx="8946">
                  <c:v>29.8526875147091</c:v>
                </c:pt>
                <c:pt idx="8947">
                  <c:v>29.852726500934399</c:v>
                </c:pt>
                <c:pt idx="8948">
                  <c:v>29.852764791389401</c:v>
                </c:pt>
                <c:pt idx="8949">
                  <c:v>29.8528023639672</c:v>
                </c:pt>
                <c:pt idx="8950">
                  <c:v>29.852839204667099</c:v>
                </c:pt>
                <c:pt idx="8951">
                  <c:v>29.852875294948198</c:v>
                </c:pt>
                <c:pt idx="8952">
                  <c:v>29.852910606363199</c:v>
                </c:pt>
                <c:pt idx="8953">
                  <c:v>29.852945129890202</c:v>
                </c:pt>
                <c:pt idx="8954">
                  <c:v>29.852978841753</c:v>
                </c:pt>
                <c:pt idx="8955">
                  <c:v>29.853011721822099</c:v>
                </c:pt>
                <c:pt idx="8956">
                  <c:v>29.853043753393202</c:v>
                </c:pt>
                <c:pt idx="8957">
                  <c:v>29.853074910877002</c:v>
                </c:pt>
                <c:pt idx="8958">
                  <c:v>29.853105171792301</c:v>
                </c:pt>
                <c:pt idx="8959">
                  <c:v>29.853134516158899</c:v>
                </c:pt>
                <c:pt idx="8960">
                  <c:v>29.8531629336366</c:v>
                </c:pt>
                <c:pt idx="8961">
                  <c:v>29.853190399814899</c:v>
                </c:pt>
                <c:pt idx="8962">
                  <c:v>29.853216888021901</c:v>
                </c:pt>
                <c:pt idx="8963">
                  <c:v>29.853242388657399</c:v>
                </c:pt>
                <c:pt idx="8964">
                  <c:v>29.853266880275999</c:v>
                </c:pt>
                <c:pt idx="8965">
                  <c:v>29.853290343498699</c:v>
                </c:pt>
                <c:pt idx="8966">
                  <c:v>29.853312750916899</c:v>
                </c:pt>
                <c:pt idx="8967">
                  <c:v>29.853334090109801</c:v>
                </c:pt>
                <c:pt idx="8968">
                  <c:v>29.853354344889102</c:v>
                </c:pt>
                <c:pt idx="8969">
                  <c:v>29.853373492736999</c:v>
                </c:pt>
                <c:pt idx="8970">
                  <c:v>29.853391500415199</c:v>
                </c:pt>
                <c:pt idx="8971">
                  <c:v>29.853408362555601</c:v>
                </c:pt>
                <c:pt idx="8972">
                  <c:v>29.853424051413</c:v>
                </c:pt>
                <c:pt idx="8973">
                  <c:v>29.8534385591751</c:v>
                </c:pt>
                <c:pt idx="8974">
                  <c:v>29.853451872110998</c:v>
                </c:pt>
                <c:pt idx="8975">
                  <c:v>29.853463962551899</c:v>
                </c:pt>
                <c:pt idx="8976">
                  <c:v>29.8534748145869</c:v>
                </c:pt>
                <c:pt idx="8977">
                  <c:v>29.853484413342599</c:v>
                </c:pt>
                <c:pt idx="8978">
                  <c:v>29.8534927309836</c:v>
                </c:pt>
                <c:pt idx="8979">
                  <c:v>29.853499755949301</c:v>
                </c:pt>
                <c:pt idx="8980">
                  <c:v>29.8535054699277</c:v>
                </c:pt>
                <c:pt idx="8981">
                  <c:v>29.853509854373499</c:v>
                </c:pt>
                <c:pt idx="8982">
                  <c:v>29.853512904791302</c:v>
                </c:pt>
                <c:pt idx="8983">
                  <c:v>29.8535145817646</c:v>
                </c:pt>
                <c:pt idx="8984">
                  <c:v>29.853514882759502</c:v>
                </c:pt>
                <c:pt idx="8985">
                  <c:v>29.8535137881974</c:v>
                </c:pt>
                <c:pt idx="8986">
                  <c:v>29.8535112907925</c:v>
                </c:pt>
                <c:pt idx="8987">
                  <c:v>29.853507363328799</c:v>
                </c:pt>
                <c:pt idx="8988">
                  <c:v>29.853501999810401</c:v>
                </c:pt>
                <c:pt idx="8989">
                  <c:v>29.8534951797415</c:v>
                </c:pt>
                <c:pt idx="8990">
                  <c:v>29.853486882235099</c:v>
                </c:pt>
                <c:pt idx="8991">
                  <c:v>29.8534771049531</c:v>
                </c:pt>
                <c:pt idx="8992">
                  <c:v>29.853465829929899</c:v>
                </c:pt>
                <c:pt idx="8993">
                  <c:v>29.853453045837501</c:v>
                </c:pt>
                <c:pt idx="8994">
                  <c:v>29.853438732428799</c:v>
                </c:pt>
                <c:pt idx="8995">
                  <c:v>29.8534228818658</c:v>
                </c:pt>
                <c:pt idx="8996">
                  <c:v>29.853405482446998</c:v>
                </c:pt>
                <c:pt idx="8997">
                  <c:v>29.853386516663701</c:v>
                </c:pt>
                <c:pt idx="8998">
                  <c:v>29.853365962487501</c:v>
                </c:pt>
                <c:pt idx="8999">
                  <c:v>29.853343828144499</c:v>
                </c:pt>
                <c:pt idx="9000">
                  <c:v>29.853320087658801</c:v>
                </c:pt>
                <c:pt idx="9001">
                  <c:v>29.853294743874098</c:v>
                </c:pt>
                <c:pt idx="9002">
                  <c:v>29.8532677676498</c:v>
                </c:pt>
                <c:pt idx="9003">
                  <c:v>29.8532391619196</c:v>
                </c:pt>
                <c:pt idx="9004">
                  <c:v>29.853208912364298</c:v>
                </c:pt>
                <c:pt idx="9005">
                  <c:v>29.853177011946901</c:v>
                </c:pt>
                <c:pt idx="9006">
                  <c:v>29.8531434528917</c:v>
                </c:pt>
                <c:pt idx="9007">
                  <c:v>29.8531082245274</c:v>
                </c:pt>
                <c:pt idx="9008">
                  <c:v>29.853071313583001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27984"/>
        <c:axId val="626416560"/>
      </c:scatterChart>
      <c:valAx>
        <c:axId val="626427984"/>
        <c:scaling>
          <c:orientation val="minMax"/>
          <c:max val="500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5937159378327"/>
              <c:y val="0.8664597183506954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16560"/>
        <c:crossesAt val="-0.2"/>
        <c:crossBetween val="midCat"/>
      </c:valAx>
      <c:valAx>
        <c:axId val="626416560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φ°</a:t>
                </a:r>
                <a:endParaRPr lang="ru-RU" sz="1200" i="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7.6776324926246864E-2"/>
              <c:y val="1.2186839662852828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27984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901844461223164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углы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'углы oxz'!$B$1:$HCO$1</c:f>
              <c:numCache>
                <c:formatCode>General</c:formatCode>
                <c:ptCount val="5500"/>
                <c:pt idx="0">
                  <c:v>0</c:v>
                </c:pt>
                <c:pt idx="1">
                  <c:v>2.0525116946188401E-2</c:v>
                </c:pt>
                <c:pt idx="2">
                  <c:v>4.10502338923769E-2</c:v>
                </c:pt>
                <c:pt idx="3">
                  <c:v>6.1575350838565301E-2</c:v>
                </c:pt>
                <c:pt idx="4">
                  <c:v>8.2100467784753703E-2</c:v>
                </c:pt>
                <c:pt idx="5">
                  <c:v>0.10262558473094199</c:v>
                </c:pt>
                <c:pt idx="6">
                  <c:v>0.12315070167713101</c:v>
                </c:pt>
                <c:pt idx="7">
                  <c:v>0.14367581862331899</c:v>
                </c:pt>
                <c:pt idx="8">
                  <c:v>0.16420093556950699</c:v>
                </c:pt>
                <c:pt idx="9">
                  <c:v>0.18472605251569599</c:v>
                </c:pt>
                <c:pt idx="10">
                  <c:v>0.20525116946188399</c:v>
                </c:pt>
                <c:pt idx="11">
                  <c:v>0.22577628640807301</c:v>
                </c:pt>
                <c:pt idx="12">
                  <c:v>0.24630140335426101</c:v>
                </c:pt>
                <c:pt idx="13">
                  <c:v>0.26682652030045001</c:v>
                </c:pt>
                <c:pt idx="14">
                  <c:v>0.28735163724663798</c:v>
                </c:pt>
                <c:pt idx="15">
                  <c:v>0.30787675419282601</c:v>
                </c:pt>
                <c:pt idx="16">
                  <c:v>0.32840187113901498</c:v>
                </c:pt>
                <c:pt idx="17">
                  <c:v>0.348926988085203</c:v>
                </c:pt>
                <c:pt idx="18">
                  <c:v>0.36945210503139198</c:v>
                </c:pt>
                <c:pt idx="19">
                  <c:v>0.38997722197758</c:v>
                </c:pt>
                <c:pt idx="20">
                  <c:v>0.41050233892376897</c:v>
                </c:pt>
                <c:pt idx="21">
                  <c:v>0.431027455869957</c:v>
                </c:pt>
                <c:pt idx="22">
                  <c:v>0.45155257281614503</c:v>
                </c:pt>
                <c:pt idx="23">
                  <c:v>0.472077689762334</c:v>
                </c:pt>
                <c:pt idx="24">
                  <c:v>0.49260280670852202</c:v>
                </c:pt>
                <c:pt idx="25">
                  <c:v>0.51312792365471105</c:v>
                </c:pt>
                <c:pt idx="26">
                  <c:v>0.53365304060089902</c:v>
                </c:pt>
                <c:pt idx="27">
                  <c:v>0.55417815754708799</c:v>
                </c:pt>
                <c:pt idx="28">
                  <c:v>0.57470327449327596</c:v>
                </c:pt>
                <c:pt idx="29">
                  <c:v>0.59522839143946404</c:v>
                </c:pt>
                <c:pt idx="30">
                  <c:v>0.61575350838565301</c:v>
                </c:pt>
                <c:pt idx="31">
                  <c:v>0.63627862533184099</c:v>
                </c:pt>
                <c:pt idx="32">
                  <c:v>0.65680374227802996</c:v>
                </c:pt>
                <c:pt idx="33">
                  <c:v>0.67732885922421804</c:v>
                </c:pt>
                <c:pt idx="34">
                  <c:v>0.69785397617040701</c:v>
                </c:pt>
                <c:pt idx="35">
                  <c:v>0.71837909311659498</c:v>
                </c:pt>
                <c:pt idx="36">
                  <c:v>0.73890421006278295</c:v>
                </c:pt>
                <c:pt idx="37">
                  <c:v>0.75942932700897203</c:v>
                </c:pt>
                <c:pt idx="38">
                  <c:v>0.77995444395516</c:v>
                </c:pt>
                <c:pt idx="39">
                  <c:v>0.80047956090134897</c:v>
                </c:pt>
                <c:pt idx="40">
                  <c:v>0.82100467784753695</c:v>
                </c:pt>
                <c:pt idx="41">
                  <c:v>0.84152979479372603</c:v>
                </c:pt>
                <c:pt idx="42">
                  <c:v>0.862054911739914</c:v>
                </c:pt>
                <c:pt idx="43">
                  <c:v>0.88258002868610197</c:v>
                </c:pt>
                <c:pt idx="44">
                  <c:v>0.90310514563229105</c:v>
                </c:pt>
                <c:pt idx="45">
                  <c:v>0.92363026257847902</c:v>
                </c:pt>
                <c:pt idx="46">
                  <c:v>0.94415537952466799</c:v>
                </c:pt>
                <c:pt idx="47">
                  <c:v>0.96468049647085596</c:v>
                </c:pt>
                <c:pt idx="48">
                  <c:v>0.98520561341704505</c:v>
                </c:pt>
                <c:pt idx="49">
                  <c:v>1.0057307303632299</c:v>
                </c:pt>
                <c:pt idx="50">
                  <c:v>1.0262558473094201</c:v>
                </c:pt>
                <c:pt idx="51">
                  <c:v>1.0467809642556101</c:v>
                </c:pt>
                <c:pt idx="52">
                  <c:v>1.0673060812018</c:v>
                </c:pt>
                <c:pt idx="53">
                  <c:v>1.08783119814799</c:v>
                </c:pt>
                <c:pt idx="54">
                  <c:v>1.10835631509418</c:v>
                </c:pt>
                <c:pt idx="55">
                  <c:v>1.12888143204036</c:v>
                </c:pt>
                <c:pt idx="56">
                  <c:v>1.1494065489865499</c:v>
                </c:pt>
                <c:pt idx="57">
                  <c:v>1.1699316659327399</c:v>
                </c:pt>
                <c:pt idx="58">
                  <c:v>1.1904567828789301</c:v>
                </c:pt>
                <c:pt idx="59">
                  <c:v>1.2109818998251201</c:v>
                </c:pt>
                <c:pt idx="60">
                  <c:v>1.23150701677131</c:v>
                </c:pt>
                <c:pt idx="61">
                  <c:v>1.25203213371749</c:v>
                </c:pt>
                <c:pt idx="62">
                  <c:v>1.27255725066368</c:v>
                </c:pt>
                <c:pt idx="63">
                  <c:v>1.2930823676098699</c:v>
                </c:pt>
                <c:pt idx="64">
                  <c:v>1.3136074845560599</c:v>
                </c:pt>
                <c:pt idx="65">
                  <c:v>1.3341326015022501</c:v>
                </c:pt>
                <c:pt idx="66">
                  <c:v>1.3546577184484401</c:v>
                </c:pt>
                <c:pt idx="67">
                  <c:v>1.3751828353946201</c:v>
                </c:pt>
                <c:pt idx="68">
                  <c:v>1.39570795234081</c:v>
                </c:pt>
                <c:pt idx="69">
                  <c:v>1.416233069287</c:v>
                </c:pt>
                <c:pt idx="70">
                  <c:v>1.43675818623319</c:v>
                </c:pt>
                <c:pt idx="71">
                  <c:v>1.4572833031793799</c:v>
                </c:pt>
                <c:pt idx="72">
                  <c:v>1.4778084201255699</c:v>
                </c:pt>
                <c:pt idx="73">
                  <c:v>1.4983335370717601</c:v>
                </c:pt>
                <c:pt idx="74">
                  <c:v>1.5188586540179401</c:v>
                </c:pt>
                <c:pt idx="75">
                  <c:v>1.53938377096413</c:v>
                </c:pt>
                <c:pt idx="76">
                  <c:v>1.55990888791032</c:v>
                </c:pt>
                <c:pt idx="77">
                  <c:v>1.58043400485651</c:v>
                </c:pt>
                <c:pt idx="78">
                  <c:v>1.6009591218026999</c:v>
                </c:pt>
                <c:pt idx="79">
                  <c:v>1.6214842387488899</c:v>
                </c:pt>
                <c:pt idx="80">
                  <c:v>1.6420093556950699</c:v>
                </c:pt>
                <c:pt idx="81">
                  <c:v>1.6625344726412601</c:v>
                </c:pt>
                <c:pt idx="82">
                  <c:v>1.6830595895874501</c:v>
                </c:pt>
                <c:pt idx="83">
                  <c:v>1.70358470653364</c:v>
                </c:pt>
                <c:pt idx="84">
                  <c:v>1.72410982347983</c:v>
                </c:pt>
                <c:pt idx="85">
                  <c:v>1.74463494042602</c:v>
                </c:pt>
                <c:pt idx="86">
                  <c:v>1.7651600573721999</c:v>
                </c:pt>
                <c:pt idx="87">
                  <c:v>1.7856851743183899</c:v>
                </c:pt>
                <c:pt idx="88">
                  <c:v>1.8062102912645801</c:v>
                </c:pt>
                <c:pt idx="89">
                  <c:v>1.8267354082107701</c:v>
                </c:pt>
                <c:pt idx="90">
                  <c:v>1.84726052515696</c:v>
                </c:pt>
                <c:pt idx="91">
                  <c:v>1.86778564210315</c:v>
                </c:pt>
                <c:pt idx="92">
                  <c:v>1.88831075904934</c:v>
                </c:pt>
                <c:pt idx="93">
                  <c:v>1.90883587599552</c:v>
                </c:pt>
                <c:pt idx="94">
                  <c:v>1.9293609929417099</c:v>
                </c:pt>
                <c:pt idx="95">
                  <c:v>1.9498861098878999</c:v>
                </c:pt>
                <c:pt idx="96">
                  <c:v>1.9704112268340901</c:v>
                </c:pt>
                <c:pt idx="97">
                  <c:v>1.9909363437802801</c:v>
                </c:pt>
                <c:pt idx="98">
                  <c:v>2.01146146072647</c:v>
                </c:pt>
                <c:pt idx="99">
                  <c:v>2.03198657767265</c:v>
                </c:pt>
                <c:pt idx="100">
                  <c:v>2.0525116946188402</c:v>
                </c:pt>
                <c:pt idx="101">
                  <c:v>2.0730368115650299</c:v>
                </c:pt>
                <c:pt idx="102">
                  <c:v>2.0935619285112201</c:v>
                </c:pt>
                <c:pt idx="103">
                  <c:v>2.1140870454574099</c:v>
                </c:pt>
                <c:pt idx="104">
                  <c:v>2.1346121624036001</c:v>
                </c:pt>
                <c:pt idx="105">
                  <c:v>2.1551372793497801</c:v>
                </c:pt>
                <c:pt idx="106">
                  <c:v>2.1756623962959698</c:v>
                </c:pt>
                <c:pt idx="107">
                  <c:v>2.19618751324216</c:v>
                </c:pt>
                <c:pt idx="108">
                  <c:v>2.2167126301883502</c:v>
                </c:pt>
                <c:pt idx="109">
                  <c:v>2.2372377471345399</c:v>
                </c:pt>
                <c:pt idx="110">
                  <c:v>2.2577628640807301</c:v>
                </c:pt>
                <c:pt idx="111">
                  <c:v>2.2782879810269199</c:v>
                </c:pt>
                <c:pt idx="112">
                  <c:v>2.2988130979730999</c:v>
                </c:pt>
                <c:pt idx="113">
                  <c:v>2.31933821491929</c:v>
                </c:pt>
                <c:pt idx="114">
                  <c:v>2.3398633318654798</c:v>
                </c:pt>
                <c:pt idx="115">
                  <c:v>2.36038844881167</c:v>
                </c:pt>
                <c:pt idx="116">
                  <c:v>2.3809135657578602</c:v>
                </c:pt>
                <c:pt idx="117">
                  <c:v>2.4014386827040499</c:v>
                </c:pt>
                <c:pt idx="118">
                  <c:v>2.4219637996502299</c:v>
                </c:pt>
                <c:pt idx="119">
                  <c:v>2.4424889165964201</c:v>
                </c:pt>
                <c:pt idx="120">
                  <c:v>2.4630140335426098</c:v>
                </c:pt>
                <c:pt idx="121">
                  <c:v>2.4835391504888</c:v>
                </c:pt>
                <c:pt idx="122">
                  <c:v>2.5040642674349902</c:v>
                </c:pt>
                <c:pt idx="123">
                  <c:v>2.52458938438118</c:v>
                </c:pt>
                <c:pt idx="124">
                  <c:v>2.5451145013273702</c:v>
                </c:pt>
                <c:pt idx="125">
                  <c:v>2.5656396182735501</c:v>
                </c:pt>
                <c:pt idx="126">
                  <c:v>2.5861647352197399</c:v>
                </c:pt>
                <c:pt idx="127">
                  <c:v>2.6066898521659301</c:v>
                </c:pt>
                <c:pt idx="128">
                  <c:v>2.6272149691121198</c:v>
                </c:pt>
                <c:pt idx="129">
                  <c:v>2.64774008605831</c:v>
                </c:pt>
                <c:pt idx="130">
                  <c:v>2.6682652030045002</c:v>
                </c:pt>
                <c:pt idx="131">
                  <c:v>2.6887903199506802</c:v>
                </c:pt>
                <c:pt idx="132">
                  <c:v>2.7093154368968699</c:v>
                </c:pt>
                <c:pt idx="133">
                  <c:v>2.7298405538430601</c:v>
                </c:pt>
                <c:pt idx="134">
                  <c:v>2.7503656707892499</c:v>
                </c:pt>
                <c:pt idx="135">
                  <c:v>2.7708907877354401</c:v>
                </c:pt>
                <c:pt idx="136">
                  <c:v>2.7914159046816298</c:v>
                </c:pt>
                <c:pt idx="137">
                  <c:v>2.8119410216278098</c:v>
                </c:pt>
                <c:pt idx="138">
                  <c:v>2.832466138574</c:v>
                </c:pt>
                <c:pt idx="139">
                  <c:v>2.8529912555201902</c:v>
                </c:pt>
                <c:pt idx="140">
                  <c:v>2.8735163724663799</c:v>
                </c:pt>
                <c:pt idx="141">
                  <c:v>2.8940414894125701</c:v>
                </c:pt>
                <c:pt idx="142">
                  <c:v>2.9145666063587599</c:v>
                </c:pt>
                <c:pt idx="143">
                  <c:v>2.9350917233049501</c:v>
                </c:pt>
                <c:pt idx="144">
                  <c:v>2.95561684025113</c:v>
                </c:pt>
                <c:pt idx="145">
                  <c:v>2.9761419571973202</c:v>
                </c:pt>
                <c:pt idx="146">
                  <c:v>2.99666707414351</c:v>
                </c:pt>
                <c:pt idx="147">
                  <c:v>3.0171921910897002</c:v>
                </c:pt>
                <c:pt idx="148">
                  <c:v>3.0377173080358899</c:v>
                </c:pt>
                <c:pt idx="149">
                  <c:v>3.0582424249820801</c:v>
                </c:pt>
                <c:pt idx="150">
                  <c:v>3.0787675419282601</c:v>
                </c:pt>
                <c:pt idx="151">
                  <c:v>3.0992926588744498</c:v>
                </c:pt>
                <c:pt idx="152">
                  <c:v>3.11981777582064</c:v>
                </c:pt>
                <c:pt idx="153">
                  <c:v>3.1403428927668302</c:v>
                </c:pt>
                <c:pt idx="154">
                  <c:v>3.16086800971302</c:v>
                </c:pt>
                <c:pt idx="155">
                  <c:v>3.1813931266592101</c:v>
                </c:pt>
                <c:pt idx="156">
                  <c:v>3.2019182436053999</c:v>
                </c:pt>
                <c:pt idx="157">
                  <c:v>3.2224433605515799</c:v>
                </c:pt>
                <c:pt idx="158">
                  <c:v>3.2429684774977701</c:v>
                </c:pt>
                <c:pt idx="159">
                  <c:v>3.2634935944439598</c:v>
                </c:pt>
                <c:pt idx="160">
                  <c:v>3.28401871139015</c:v>
                </c:pt>
                <c:pt idx="161">
                  <c:v>3.3045438283363402</c:v>
                </c:pt>
                <c:pt idx="162">
                  <c:v>3.3250689452825299</c:v>
                </c:pt>
                <c:pt idx="163">
                  <c:v>3.3455940622287099</c:v>
                </c:pt>
                <c:pt idx="164">
                  <c:v>3.3661191791749001</c:v>
                </c:pt>
                <c:pt idx="165">
                  <c:v>3.3866442961210899</c:v>
                </c:pt>
                <c:pt idx="166">
                  <c:v>3.4071694130672801</c:v>
                </c:pt>
                <c:pt idx="167">
                  <c:v>3.4276945300134698</c:v>
                </c:pt>
                <c:pt idx="168">
                  <c:v>3.44821964695966</c:v>
                </c:pt>
                <c:pt idx="169">
                  <c:v>3.46874476390584</c:v>
                </c:pt>
                <c:pt idx="170">
                  <c:v>3.4892698808520302</c:v>
                </c:pt>
                <c:pt idx="171">
                  <c:v>3.5097949977982199</c:v>
                </c:pt>
                <c:pt idx="172">
                  <c:v>3.5303201147444101</c:v>
                </c:pt>
                <c:pt idx="173">
                  <c:v>3.5508452316905998</c:v>
                </c:pt>
                <c:pt idx="174">
                  <c:v>3.57137034863679</c:v>
                </c:pt>
                <c:pt idx="175">
                  <c:v>3.59189546558297</c:v>
                </c:pt>
                <c:pt idx="176">
                  <c:v>3.6124205825291602</c:v>
                </c:pt>
                <c:pt idx="177">
                  <c:v>3.63294569947535</c:v>
                </c:pt>
                <c:pt idx="178">
                  <c:v>3.6534708164215401</c:v>
                </c:pt>
                <c:pt idx="179">
                  <c:v>3.6739959333677299</c:v>
                </c:pt>
                <c:pt idx="180">
                  <c:v>3.6945210503139201</c:v>
                </c:pt>
                <c:pt idx="181">
                  <c:v>3.7150461672601098</c:v>
                </c:pt>
                <c:pt idx="182">
                  <c:v>3.7355712842062898</c:v>
                </c:pt>
                <c:pt idx="183">
                  <c:v>3.75609640115248</c:v>
                </c:pt>
                <c:pt idx="184">
                  <c:v>3.7766215180986702</c:v>
                </c:pt>
                <c:pt idx="185">
                  <c:v>3.7971466350448599</c:v>
                </c:pt>
                <c:pt idx="186">
                  <c:v>3.8176717519910501</c:v>
                </c:pt>
                <c:pt idx="187">
                  <c:v>3.8381968689372399</c:v>
                </c:pt>
                <c:pt idx="188">
                  <c:v>3.8587219858834199</c:v>
                </c:pt>
                <c:pt idx="189">
                  <c:v>3.87924710282961</c:v>
                </c:pt>
                <c:pt idx="190">
                  <c:v>3.8997722197757998</c:v>
                </c:pt>
                <c:pt idx="191">
                  <c:v>3.92029733672199</c:v>
                </c:pt>
                <c:pt idx="192">
                  <c:v>3.9408224536681802</c:v>
                </c:pt>
                <c:pt idx="193">
                  <c:v>3.9613475706143699</c:v>
                </c:pt>
                <c:pt idx="194">
                  <c:v>3.9818726875605601</c:v>
                </c:pt>
                <c:pt idx="195">
                  <c:v>4.0023978045067397</c:v>
                </c:pt>
                <c:pt idx="196">
                  <c:v>4.0229229214529303</c:v>
                </c:pt>
                <c:pt idx="197">
                  <c:v>4.04344803839912</c:v>
                </c:pt>
                <c:pt idx="198">
                  <c:v>4.0639731553453098</c:v>
                </c:pt>
                <c:pt idx="199">
                  <c:v>4.0844982722915004</c:v>
                </c:pt>
                <c:pt idx="200">
                  <c:v>4.1050233892376902</c:v>
                </c:pt>
                <c:pt idx="201">
                  <c:v>4.1255485061838701</c:v>
                </c:pt>
                <c:pt idx="202">
                  <c:v>4.1460736231300599</c:v>
                </c:pt>
                <c:pt idx="203">
                  <c:v>4.1665987400762496</c:v>
                </c:pt>
                <c:pt idx="204">
                  <c:v>4.1871238570224403</c:v>
                </c:pt>
                <c:pt idx="205">
                  <c:v>4.20764897396863</c:v>
                </c:pt>
                <c:pt idx="206">
                  <c:v>4.2281740909148198</c:v>
                </c:pt>
                <c:pt idx="207">
                  <c:v>4.2486992078610104</c:v>
                </c:pt>
                <c:pt idx="208">
                  <c:v>4.2692243248071904</c:v>
                </c:pt>
                <c:pt idx="209">
                  <c:v>4.2897494417533801</c:v>
                </c:pt>
                <c:pt idx="210">
                  <c:v>4.3102745586995699</c:v>
                </c:pt>
                <c:pt idx="211">
                  <c:v>4.3307996756457596</c:v>
                </c:pt>
                <c:pt idx="212">
                  <c:v>4.3513247925919503</c:v>
                </c:pt>
                <c:pt idx="213">
                  <c:v>4.37184990953814</c:v>
                </c:pt>
                <c:pt idx="214">
                  <c:v>4.39237502648432</c:v>
                </c:pt>
                <c:pt idx="215">
                  <c:v>4.4129001434305097</c:v>
                </c:pt>
                <c:pt idx="216">
                  <c:v>4.4334252603767004</c:v>
                </c:pt>
                <c:pt idx="217">
                  <c:v>4.4539503773228901</c:v>
                </c:pt>
                <c:pt idx="218">
                  <c:v>4.4744754942690799</c:v>
                </c:pt>
                <c:pt idx="219">
                  <c:v>4.4950006112152696</c:v>
                </c:pt>
                <c:pt idx="220">
                  <c:v>4.5155257281614496</c:v>
                </c:pt>
                <c:pt idx="221">
                  <c:v>4.5360508451076402</c:v>
                </c:pt>
                <c:pt idx="222">
                  <c:v>4.55657596205383</c:v>
                </c:pt>
                <c:pt idx="223">
                  <c:v>4.5771010790000197</c:v>
                </c:pt>
                <c:pt idx="224">
                  <c:v>4.5976261959462104</c:v>
                </c:pt>
                <c:pt idx="225">
                  <c:v>4.6181513128924001</c:v>
                </c:pt>
                <c:pt idx="226">
                  <c:v>4.6386764298385899</c:v>
                </c:pt>
                <c:pt idx="227">
                  <c:v>4.6592015467847698</c:v>
                </c:pt>
                <c:pt idx="228">
                  <c:v>4.6797266637309596</c:v>
                </c:pt>
                <c:pt idx="229">
                  <c:v>4.7002517806771502</c:v>
                </c:pt>
                <c:pt idx="230">
                  <c:v>4.72077689762334</c:v>
                </c:pt>
                <c:pt idx="231">
                  <c:v>4.7413020145695297</c:v>
                </c:pt>
                <c:pt idx="232">
                  <c:v>4.7618271315157203</c:v>
                </c:pt>
                <c:pt idx="233">
                  <c:v>4.7823522484619003</c:v>
                </c:pt>
                <c:pt idx="234">
                  <c:v>4.8028773654080901</c:v>
                </c:pt>
                <c:pt idx="235">
                  <c:v>4.8234024823542798</c:v>
                </c:pt>
                <c:pt idx="236">
                  <c:v>4.8439275993004696</c:v>
                </c:pt>
                <c:pt idx="237">
                  <c:v>4.8644527162466602</c:v>
                </c:pt>
                <c:pt idx="238">
                  <c:v>4.8849778331928499</c:v>
                </c:pt>
                <c:pt idx="239">
                  <c:v>4.9055029501390299</c:v>
                </c:pt>
                <c:pt idx="240">
                  <c:v>4.9260280670852197</c:v>
                </c:pt>
                <c:pt idx="241">
                  <c:v>4.9465531840314103</c:v>
                </c:pt>
                <c:pt idx="242">
                  <c:v>4.9670783009776001</c:v>
                </c:pt>
                <c:pt idx="243">
                  <c:v>4.9876034179237898</c:v>
                </c:pt>
                <c:pt idx="244">
                  <c:v>5.0081285348699804</c:v>
                </c:pt>
                <c:pt idx="245">
                  <c:v>5.0286536518161604</c:v>
                </c:pt>
                <c:pt idx="246">
                  <c:v>5.0491787687623502</c:v>
                </c:pt>
                <c:pt idx="247">
                  <c:v>5.0697038857085399</c:v>
                </c:pt>
                <c:pt idx="248">
                  <c:v>5.0902290026547297</c:v>
                </c:pt>
                <c:pt idx="249">
                  <c:v>5.1107541196009203</c:v>
                </c:pt>
                <c:pt idx="250">
                  <c:v>5.13127923654711</c:v>
                </c:pt>
                <c:pt idx="251">
                  <c:v>5.1518043534932998</c:v>
                </c:pt>
                <c:pt idx="252">
                  <c:v>5.1723294704394798</c:v>
                </c:pt>
                <c:pt idx="253">
                  <c:v>5.1928545873856704</c:v>
                </c:pt>
                <c:pt idx="254">
                  <c:v>5.2133797043318602</c:v>
                </c:pt>
                <c:pt idx="255">
                  <c:v>5.2339048212780499</c:v>
                </c:pt>
                <c:pt idx="256">
                  <c:v>5.2544299382242396</c:v>
                </c:pt>
                <c:pt idx="257">
                  <c:v>5.2749550551704303</c:v>
                </c:pt>
                <c:pt idx="258">
                  <c:v>5.2954801721166103</c:v>
                </c:pt>
                <c:pt idx="259">
                  <c:v>5.3160052890628</c:v>
                </c:pt>
                <c:pt idx="260">
                  <c:v>5.3365304060089898</c:v>
                </c:pt>
                <c:pt idx="261">
                  <c:v>5.3570555229551804</c:v>
                </c:pt>
                <c:pt idx="262">
                  <c:v>5.3775806399013701</c:v>
                </c:pt>
                <c:pt idx="263">
                  <c:v>5.3981057568475599</c:v>
                </c:pt>
                <c:pt idx="264">
                  <c:v>5.4186308737937496</c:v>
                </c:pt>
                <c:pt idx="265">
                  <c:v>5.4391559907399296</c:v>
                </c:pt>
                <c:pt idx="266">
                  <c:v>5.4596811076861202</c:v>
                </c:pt>
                <c:pt idx="267">
                  <c:v>5.48020622463231</c:v>
                </c:pt>
                <c:pt idx="268">
                  <c:v>5.5007313415784997</c:v>
                </c:pt>
                <c:pt idx="269">
                  <c:v>5.5212564585246904</c:v>
                </c:pt>
                <c:pt idx="270">
                  <c:v>5.5417815754708801</c:v>
                </c:pt>
                <c:pt idx="271">
                  <c:v>5.5623066924170601</c:v>
                </c:pt>
                <c:pt idx="272">
                  <c:v>5.5828318093632499</c:v>
                </c:pt>
                <c:pt idx="273">
                  <c:v>5.6033569263094396</c:v>
                </c:pt>
                <c:pt idx="274">
                  <c:v>5.6238820432556302</c:v>
                </c:pt>
                <c:pt idx="275">
                  <c:v>5.64440716020182</c:v>
                </c:pt>
                <c:pt idx="276">
                  <c:v>5.6649322771480097</c:v>
                </c:pt>
                <c:pt idx="277">
                  <c:v>5.6854573940942004</c:v>
                </c:pt>
                <c:pt idx="278">
                  <c:v>5.7059825110403803</c:v>
                </c:pt>
                <c:pt idx="279">
                  <c:v>5.7265076279865701</c:v>
                </c:pt>
                <c:pt idx="280">
                  <c:v>5.7470327449327598</c:v>
                </c:pt>
                <c:pt idx="281">
                  <c:v>5.7675578618789496</c:v>
                </c:pt>
                <c:pt idx="282">
                  <c:v>5.7880829788251402</c:v>
                </c:pt>
                <c:pt idx="283">
                  <c:v>5.80860809577133</c:v>
                </c:pt>
                <c:pt idx="284">
                  <c:v>5.8291332127175099</c:v>
                </c:pt>
                <c:pt idx="285">
                  <c:v>5.8496583296636997</c:v>
                </c:pt>
                <c:pt idx="286">
                  <c:v>5.8701834466098903</c:v>
                </c:pt>
                <c:pt idx="287">
                  <c:v>5.8907085635560801</c:v>
                </c:pt>
                <c:pt idx="288">
                  <c:v>5.9112336805022698</c:v>
                </c:pt>
                <c:pt idx="289">
                  <c:v>5.9317587974484596</c:v>
                </c:pt>
                <c:pt idx="290">
                  <c:v>5.9522839143946404</c:v>
                </c:pt>
                <c:pt idx="291">
                  <c:v>5.9728090313408302</c:v>
                </c:pt>
                <c:pt idx="292">
                  <c:v>5.9933341482870199</c:v>
                </c:pt>
                <c:pt idx="293">
                  <c:v>6.0138592652332097</c:v>
                </c:pt>
                <c:pt idx="294">
                  <c:v>6.0343843821794003</c:v>
                </c:pt>
                <c:pt idx="295">
                  <c:v>6.0549094991255901</c:v>
                </c:pt>
                <c:pt idx="296">
                  <c:v>6.0754346160717798</c:v>
                </c:pt>
                <c:pt idx="297">
                  <c:v>6.0959597330179598</c:v>
                </c:pt>
                <c:pt idx="298">
                  <c:v>6.1164848499641504</c:v>
                </c:pt>
                <c:pt idx="299">
                  <c:v>6.1370099669103402</c:v>
                </c:pt>
                <c:pt idx="300">
                  <c:v>6.1575350838565299</c:v>
                </c:pt>
                <c:pt idx="301">
                  <c:v>6.1780602008027197</c:v>
                </c:pt>
                <c:pt idx="302">
                  <c:v>6.1985853177489103</c:v>
                </c:pt>
                <c:pt idx="303">
                  <c:v>6.2191104346950903</c:v>
                </c:pt>
                <c:pt idx="304">
                  <c:v>6.23963555164128</c:v>
                </c:pt>
                <c:pt idx="305">
                  <c:v>6.2601606685874698</c:v>
                </c:pt>
                <c:pt idx="306">
                  <c:v>6.2806857855336604</c:v>
                </c:pt>
                <c:pt idx="307">
                  <c:v>6.3012109024798502</c:v>
                </c:pt>
                <c:pt idx="308">
                  <c:v>6.3217360194260399</c:v>
                </c:pt>
                <c:pt idx="309">
                  <c:v>6.3422611363722199</c:v>
                </c:pt>
                <c:pt idx="310">
                  <c:v>6.3627862533184096</c:v>
                </c:pt>
                <c:pt idx="311">
                  <c:v>6.3833113702646003</c:v>
                </c:pt>
                <c:pt idx="312">
                  <c:v>6.40383648721079</c:v>
                </c:pt>
                <c:pt idx="313">
                  <c:v>6.4243616041569798</c:v>
                </c:pt>
                <c:pt idx="314">
                  <c:v>6.4448867211031704</c:v>
                </c:pt>
                <c:pt idx="315">
                  <c:v>6.4654118380493504</c:v>
                </c:pt>
                <c:pt idx="316">
                  <c:v>6.4859369549955401</c:v>
                </c:pt>
                <c:pt idx="317">
                  <c:v>6.5064620719417299</c:v>
                </c:pt>
                <c:pt idx="318">
                  <c:v>6.5269871888879196</c:v>
                </c:pt>
                <c:pt idx="319">
                  <c:v>6.5475123058341103</c:v>
                </c:pt>
                <c:pt idx="320">
                  <c:v>6.5680374227803</c:v>
                </c:pt>
                <c:pt idx="321">
                  <c:v>6.5885625397264898</c:v>
                </c:pt>
                <c:pt idx="322">
                  <c:v>6.6090876566726697</c:v>
                </c:pt>
                <c:pt idx="323">
                  <c:v>6.6296127736188604</c:v>
                </c:pt>
                <c:pt idx="324">
                  <c:v>6.6501378905650501</c:v>
                </c:pt>
                <c:pt idx="325">
                  <c:v>6.6706630075112399</c:v>
                </c:pt>
                <c:pt idx="326">
                  <c:v>6.6911881244574296</c:v>
                </c:pt>
                <c:pt idx="327">
                  <c:v>6.7117132414036202</c:v>
                </c:pt>
                <c:pt idx="328">
                  <c:v>6.7322383583498002</c:v>
                </c:pt>
                <c:pt idx="329">
                  <c:v>6.75276347529599</c:v>
                </c:pt>
                <c:pt idx="330">
                  <c:v>6.7732885922421797</c:v>
                </c:pt>
                <c:pt idx="331">
                  <c:v>6.7938137091883704</c:v>
                </c:pt>
                <c:pt idx="332">
                  <c:v>6.8143388261345601</c:v>
                </c:pt>
                <c:pt idx="333">
                  <c:v>6.8348639430807498</c:v>
                </c:pt>
                <c:pt idx="334">
                  <c:v>6.8553890600269396</c:v>
                </c:pt>
                <c:pt idx="335">
                  <c:v>6.8759141769731196</c:v>
                </c:pt>
                <c:pt idx="336">
                  <c:v>6.8964392939193102</c:v>
                </c:pt>
                <c:pt idx="337">
                  <c:v>6.9169644108655</c:v>
                </c:pt>
                <c:pt idx="338">
                  <c:v>6.9374895278116897</c:v>
                </c:pt>
                <c:pt idx="339">
                  <c:v>6.9580146447578803</c:v>
                </c:pt>
                <c:pt idx="340">
                  <c:v>6.9785397617040701</c:v>
                </c:pt>
                <c:pt idx="341">
                  <c:v>6.9990648786502501</c:v>
                </c:pt>
                <c:pt idx="342">
                  <c:v>7.0195899955964398</c:v>
                </c:pt>
                <c:pt idx="343">
                  <c:v>7.0401151125426296</c:v>
                </c:pt>
                <c:pt idx="344">
                  <c:v>7.0606402294888202</c:v>
                </c:pt>
                <c:pt idx="345">
                  <c:v>7.0811653464350099</c:v>
                </c:pt>
                <c:pt idx="346">
                  <c:v>7.1016904633811997</c:v>
                </c:pt>
                <c:pt idx="347">
                  <c:v>7.1222155803273903</c:v>
                </c:pt>
                <c:pt idx="348">
                  <c:v>7.1427406972735703</c:v>
                </c:pt>
                <c:pt idx="349">
                  <c:v>7.1632658142197601</c:v>
                </c:pt>
                <c:pt idx="350">
                  <c:v>7.1837909311659498</c:v>
                </c:pt>
                <c:pt idx="351">
                  <c:v>7.2043160481121404</c:v>
                </c:pt>
                <c:pt idx="352">
                  <c:v>7.2248411650583302</c:v>
                </c:pt>
                <c:pt idx="353">
                  <c:v>7.2453662820045199</c:v>
                </c:pt>
                <c:pt idx="354">
                  <c:v>7.2658913989506999</c:v>
                </c:pt>
                <c:pt idx="355">
                  <c:v>7.2864165158968897</c:v>
                </c:pt>
                <c:pt idx="356">
                  <c:v>7.3069416328430803</c:v>
                </c:pt>
                <c:pt idx="357">
                  <c:v>7.32746674978927</c:v>
                </c:pt>
                <c:pt idx="358">
                  <c:v>7.3479918667354598</c:v>
                </c:pt>
                <c:pt idx="359">
                  <c:v>7.3685169836816504</c:v>
                </c:pt>
                <c:pt idx="360">
                  <c:v>7.3890421006278304</c:v>
                </c:pt>
                <c:pt idx="361">
                  <c:v>7.4095672175740201</c:v>
                </c:pt>
                <c:pt idx="362">
                  <c:v>7.4300923345202099</c:v>
                </c:pt>
                <c:pt idx="363">
                  <c:v>7.4506174514663996</c:v>
                </c:pt>
                <c:pt idx="364">
                  <c:v>7.4711425684125903</c:v>
                </c:pt>
                <c:pt idx="365">
                  <c:v>7.49166768535878</c:v>
                </c:pt>
                <c:pt idx="366">
                  <c:v>7.5121928023049698</c:v>
                </c:pt>
                <c:pt idx="367">
                  <c:v>7.5327179192511498</c:v>
                </c:pt>
                <c:pt idx="368">
                  <c:v>7.5532430361973404</c:v>
                </c:pt>
                <c:pt idx="369">
                  <c:v>7.5737681531435301</c:v>
                </c:pt>
                <c:pt idx="370">
                  <c:v>7.5942932700897199</c:v>
                </c:pt>
                <c:pt idx="371">
                  <c:v>7.6148183870359096</c:v>
                </c:pt>
                <c:pt idx="372">
                  <c:v>7.6353435039821003</c:v>
                </c:pt>
                <c:pt idx="373">
                  <c:v>7.6558686209282802</c:v>
                </c:pt>
                <c:pt idx="374">
                  <c:v>7.67639373787447</c:v>
                </c:pt>
                <c:pt idx="375">
                  <c:v>7.6969188548206597</c:v>
                </c:pt>
                <c:pt idx="376">
                  <c:v>7.7174439717668504</c:v>
                </c:pt>
                <c:pt idx="377">
                  <c:v>7.7379690887130401</c:v>
                </c:pt>
                <c:pt idx="378">
                  <c:v>7.7584942056592299</c:v>
                </c:pt>
                <c:pt idx="379">
                  <c:v>7.7790193226054098</c:v>
                </c:pt>
                <c:pt idx="380">
                  <c:v>7.7995444395515996</c:v>
                </c:pt>
                <c:pt idx="381">
                  <c:v>7.8200695564977902</c:v>
                </c:pt>
                <c:pt idx="382">
                  <c:v>7.84059467344398</c:v>
                </c:pt>
                <c:pt idx="383">
                  <c:v>7.8611197903901697</c:v>
                </c:pt>
                <c:pt idx="384">
                  <c:v>7.8816449073363604</c:v>
                </c:pt>
                <c:pt idx="385">
                  <c:v>7.9021700242825501</c:v>
                </c:pt>
                <c:pt idx="386">
                  <c:v>7.9226951412287301</c:v>
                </c:pt>
                <c:pt idx="387">
                  <c:v>7.9432202581749198</c:v>
                </c:pt>
                <c:pt idx="388">
                  <c:v>7.9637453751211096</c:v>
                </c:pt>
                <c:pt idx="389">
                  <c:v>7.9842704920673002</c:v>
                </c:pt>
                <c:pt idx="390">
                  <c:v>8.00479560901349</c:v>
                </c:pt>
                <c:pt idx="391">
                  <c:v>8.0253207259596806</c:v>
                </c:pt>
                <c:pt idx="392">
                  <c:v>8.0458458429058606</c:v>
                </c:pt>
                <c:pt idx="393">
                  <c:v>8.0663709598520494</c:v>
                </c:pt>
                <c:pt idx="394">
                  <c:v>8.0868960767982401</c:v>
                </c:pt>
                <c:pt idx="395">
                  <c:v>8.1074211937444307</c:v>
                </c:pt>
                <c:pt idx="396">
                  <c:v>8.1279463106906196</c:v>
                </c:pt>
                <c:pt idx="397">
                  <c:v>8.1484714276368102</c:v>
                </c:pt>
                <c:pt idx="398">
                  <c:v>8.1689965445830008</c:v>
                </c:pt>
                <c:pt idx="399">
                  <c:v>8.1895216615291808</c:v>
                </c:pt>
                <c:pt idx="400">
                  <c:v>8.2100467784753697</c:v>
                </c:pt>
                <c:pt idx="401">
                  <c:v>8.2305718954215603</c:v>
                </c:pt>
                <c:pt idx="402">
                  <c:v>8.2510970123677492</c:v>
                </c:pt>
                <c:pt idx="403">
                  <c:v>8.2716221293139398</c:v>
                </c:pt>
                <c:pt idx="404">
                  <c:v>8.2921472462601304</c:v>
                </c:pt>
                <c:pt idx="405">
                  <c:v>8.3126723632063104</c:v>
                </c:pt>
                <c:pt idx="406">
                  <c:v>8.3331974801524993</c:v>
                </c:pt>
                <c:pt idx="407">
                  <c:v>8.3537225970986899</c:v>
                </c:pt>
                <c:pt idx="408">
                  <c:v>8.3742477140448806</c:v>
                </c:pt>
                <c:pt idx="409">
                  <c:v>8.3947728309910694</c:v>
                </c:pt>
                <c:pt idx="410">
                  <c:v>8.41529794793726</c:v>
                </c:pt>
                <c:pt idx="411">
                  <c:v>8.43582306488344</c:v>
                </c:pt>
                <c:pt idx="412">
                  <c:v>8.4563481818296307</c:v>
                </c:pt>
                <c:pt idx="413">
                  <c:v>8.4768732987758195</c:v>
                </c:pt>
                <c:pt idx="414">
                  <c:v>8.4973984157220102</c:v>
                </c:pt>
                <c:pt idx="415">
                  <c:v>8.5179235326682008</c:v>
                </c:pt>
                <c:pt idx="416">
                  <c:v>8.5384486496143897</c:v>
                </c:pt>
                <c:pt idx="417">
                  <c:v>8.5589737665605803</c:v>
                </c:pt>
                <c:pt idx="418">
                  <c:v>8.5794988835067603</c:v>
                </c:pt>
                <c:pt idx="419">
                  <c:v>8.6000240004529491</c:v>
                </c:pt>
                <c:pt idx="420">
                  <c:v>8.6205491173991398</c:v>
                </c:pt>
                <c:pt idx="421">
                  <c:v>8.6410742343453304</c:v>
                </c:pt>
                <c:pt idx="422">
                  <c:v>8.6615993512915193</c:v>
                </c:pt>
                <c:pt idx="423">
                  <c:v>8.6821244682377099</c:v>
                </c:pt>
                <c:pt idx="424">
                  <c:v>8.7026495851838899</c:v>
                </c:pt>
                <c:pt idx="425">
                  <c:v>8.7231747021300805</c:v>
                </c:pt>
                <c:pt idx="426">
                  <c:v>8.7436998190762694</c:v>
                </c:pt>
                <c:pt idx="427">
                  <c:v>8.76422493602246</c:v>
                </c:pt>
                <c:pt idx="428">
                  <c:v>8.7847500529686506</c:v>
                </c:pt>
                <c:pt idx="429">
                  <c:v>8.8052751699148395</c:v>
                </c:pt>
                <c:pt idx="430">
                  <c:v>8.8258002868610195</c:v>
                </c:pt>
                <c:pt idx="431">
                  <c:v>8.8463254038072101</c:v>
                </c:pt>
                <c:pt idx="432">
                  <c:v>8.8668505207534007</c:v>
                </c:pt>
                <c:pt idx="433">
                  <c:v>8.8873756376995896</c:v>
                </c:pt>
                <c:pt idx="434">
                  <c:v>8.9079007546457802</c:v>
                </c:pt>
                <c:pt idx="435">
                  <c:v>8.9284258715919709</c:v>
                </c:pt>
                <c:pt idx="436">
                  <c:v>8.9489509885381509</c:v>
                </c:pt>
                <c:pt idx="437">
                  <c:v>8.9694761054843397</c:v>
                </c:pt>
                <c:pt idx="438">
                  <c:v>8.9900012224305303</c:v>
                </c:pt>
                <c:pt idx="439">
                  <c:v>9.0105263393767192</c:v>
                </c:pt>
                <c:pt idx="440">
                  <c:v>9.0310514563229098</c:v>
                </c:pt>
                <c:pt idx="441">
                  <c:v>9.0515765732691005</c:v>
                </c:pt>
                <c:pt idx="442">
                  <c:v>9.0721016902152893</c:v>
                </c:pt>
                <c:pt idx="443">
                  <c:v>9.0926268071614693</c:v>
                </c:pt>
                <c:pt idx="444">
                  <c:v>9.11315192410766</c:v>
                </c:pt>
                <c:pt idx="445">
                  <c:v>9.1336770410538506</c:v>
                </c:pt>
                <c:pt idx="446">
                  <c:v>9.1542021580000394</c:v>
                </c:pt>
                <c:pt idx="447">
                  <c:v>9.1747272749462301</c:v>
                </c:pt>
                <c:pt idx="448">
                  <c:v>9.1952523918924207</c:v>
                </c:pt>
                <c:pt idx="449">
                  <c:v>9.2157775088386007</c:v>
                </c:pt>
                <c:pt idx="450">
                  <c:v>9.2363026257847896</c:v>
                </c:pt>
                <c:pt idx="451">
                  <c:v>9.2568277427309802</c:v>
                </c:pt>
                <c:pt idx="452">
                  <c:v>9.2773528596771708</c:v>
                </c:pt>
                <c:pt idx="453">
                  <c:v>9.2978779766233597</c:v>
                </c:pt>
                <c:pt idx="454">
                  <c:v>9.3184030935695503</c:v>
                </c:pt>
                <c:pt idx="455">
                  <c:v>9.3389282105157392</c:v>
                </c:pt>
                <c:pt idx="456">
                  <c:v>9.3594533274619192</c:v>
                </c:pt>
                <c:pt idx="457">
                  <c:v>9.3799784444081098</c:v>
                </c:pt>
                <c:pt idx="458">
                  <c:v>9.4005035613543004</c:v>
                </c:pt>
                <c:pt idx="459">
                  <c:v>9.4210286783004893</c:v>
                </c:pt>
                <c:pt idx="460">
                  <c:v>9.4415537952466799</c:v>
                </c:pt>
                <c:pt idx="461">
                  <c:v>9.4620789121928706</c:v>
                </c:pt>
                <c:pt idx="462">
                  <c:v>9.4826040291390505</c:v>
                </c:pt>
                <c:pt idx="463">
                  <c:v>9.5031291460852394</c:v>
                </c:pt>
                <c:pt idx="464">
                  <c:v>9.52365426303143</c:v>
                </c:pt>
                <c:pt idx="465">
                  <c:v>9.5441793799776207</c:v>
                </c:pt>
                <c:pt idx="466">
                  <c:v>9.5647044969238095</c:v>
                </c:pt>
                <c:pt idx="467">
                  <c:v>9.5852296138700002</c:v>
                </c:pt>
                <c:pt idx="468">
                  <c:v>9.6057547308161908</c:v>
                </c:pt>
                <c:pt idx="469">
                  <c:v>9.6262798477623708</c:v>
                </c:pt>
                <c:pt idx="470">
                  <c:v>9.6468049647085596</c:v>
                </c:pt>
                <c:pt idx="471">
                  <c:v>9.6673300816547503</c:v>
                </c:pt>
                <c:pt idx="472">
                  <c:v>9.6878551986009391</c:v>
                </c:pt>
                <c:pt idx="473">
                  <c:v>9.7083803155471298</c:v>
                </c:pt>
                <c:pt idx="474">
                  <c:v>9.7289054324933204</c:v>
                </c:pt>
                <c:pt idx="475">
                  <c:v>9.7494305494395004</c:v>
                </c:pt>
                <c:pt idx="476">
                  <c:v>9.7699556663856892</c:v>
                </c:pt>
                <c:pt idx="477">
                  <c:v>9.7904807833318799</c:v>
                </c:pt>
                <c:pt idx="478">
                  <c:v>9.8110059002780705</c:v>
                </c:pt>
                <c:pt idx="479">
                  <c:v>9.8315310172242594</c:v>
                </c:pt>
                <c:pt idx="480">
                  <c:v>9.85205613417045</c:v>
                </c:pt>
                <c:pt idx="481">
                  <c:v>9.8725812511166406</c:v>
                </c:pt>
                <c:pt idx="482">
                  <c:v>9.8931063680628206</c:v>
                </c:pt>
                <c:pt idx="483">
                  <c:v>9.9136314850090095</c:v>
                </c:pt>
                <c:pt idx="484">
                  <c:v>9.9341566019552001</c:v>
                </c:pt>
                <c:pt idx="485">
                  <c:v>9.9546817189013908</c:v>
                </c:pt>
                <c:pt idx="486">
                  <c:v>9.9752068358475796</c:v>
                </c:pt>
                <c:pt idx="487">
                  <c:v>9.9957319527937596</c:v>
                </c:pt>
                <c:pt idx="488">
                  <c:v>10.01625706974</c:v>
                </c:pt>
                <c:pt idx="489">
                  <c:v>10.0367821866861</c:v>
                </c:pt>
                <c:pt idx="490">
                  <c:v>10.0573073036323</c:v>
                </c:pt>
                <c:pt idx="491">
                  <c:v>10.077832420578501</c:v>
                </c:pt>
                <c:pt idx="492">
                  <c:v>10.0983575375247</c:v>
                </c:pt>
                <c:pt idx="493">
                  <c:v>10.1188826544709</c:v>
                </c:pt>
                <c:pt idx="494">
                  <c:v>10.139407771417099</c:v>
                </c:pt>
                <c:pt idx="495">
                  <c:v>10.159932888363301</c:v>
                </c:pt>
                <c:pt idx="496">
                  <c:v>10.1804580053095</c:v>
                </c:pt>
                <c:pt idx="497">
                  <c:v>10.2009831222557</c:v>
                </c:pt>
                <c:pt idx="498">
                  <c:v>10.2215082392018</c:v>
                </c:pt>
                <c:pt idx="499">
                  <c:v>10.242033356147999</c:v>
                </c:pt>
                <c:pt idx="500">
                  <c:v>10.262558473094201</c:v>
                </c:pt>
                <c:pt idx="501">
                  <c:v>10.2830835900404</c:v>
                </c:pt>
                <c:pt idx="502">
                  <c:v>10.3036087069866</c:v>
                </c:pt>
                <c:pt idx="503">
                  <c:v>10.324133823932801</c:v>
                </c:pt>
                <c:pt idx="504">
                  <c:v>10.344658940879</c:v>
                </c:pt>
                <c:pt idx="505">
                  <c:v>10.3651840578252</c:v>
                </c:pt>
                <c:pt idx="506">
                  <c:v>10.3857091747713</c:v>
                </c:pt>
                <c:pt idx="507">
                  <c:v>10.406234291717499</c:v>
                </c:pt>
                <c:pt idx="508">
                  <c:v>10.426759408663701</c:v>
                </c:pt>
                <c:pt idx="509">
                  <c:v>10.4472845256099</c:v>
                </c:pt>
                <c:pt idx="510">
                  <c:v>10.4678096425561</c:v>
                </c:pt>
                <c:pt idx="511">
                  <c:v>10.488334759502299</c:v>
                </c:pt>
                <c:pt idx="512">
                  <c:v>10.508859876448501</c:v>
                </c:pt>
                <c:pt idx="513">
                  <c:v>10.5293849933947</c:v>
                </c:pt>
                <c:pt idx="514">
                  <c:v>10.5499101103409</c:v>
                </c:pt>
                <c:pt idx="515">
                  <c:v>10.570435227287</c:v>
                </c:pt>
                <c:pt idx="516">
                  <c:v>10.590960344233199</c:v>
                </c:pt>
                <c:pt idx="517">
                  <c:v>10.611485461179401</c:v>
                </c:pt>
                <c:pt idx="518">
                  <c:v>10.6320105781256</c:v>
                </c:pt>
                <c:pt idx="519">
                  <c:v>10.6525356950718</c:v>
                </c:pt>
                <c:pt idx="520">
                  <c:v>10.673060812018001</c:v>
                </c:pt>
                <c:pt idx="521">
                  <c:v>10.6935859289642</c:v>
                </c:pt>
                <c:pt idx="522">
                  <c:v>10.7141110459104</c:v>
                </c:pt>
                <c:pt idx="523">
                  <c:v>10.7346361628565</c:v>
                </c:pt>
                <c:pt idx="524">
                  <c:v>10.755161279802699</c:v>
                </c:pt>
                <c:pt idx="525">
                  <c:v>10.775686396748901</c:v>
                </c:pt>
                <c:pt idx="526">
                  <c:v>10.7962115136951</c:v>
                </c:pt>
                <c:pt idx="527">
                  <c:v>10.8167366306413</c:v>
                </c:pt>
                <c:pt idx="528">
                  <c:v>10.837261747587499</c:v>
                </c:pt>
                <c:pt idx="529">
                  <c:v>10.857786864533701</c:v>
                </c:pt>
                <c:pt idx="530">
                  <c:v>10.8783119814799</c:v>
                </c:pt>
                <c:pt idx="531">
                  <c:v>10.8988370984261</c:v>
                </c:pt>
                <c:pt idx="532">
                  <c:v>10.9193622153722</c:v>
                </c:pt>
                <c:pt idx="533">
                  <c:v>10.939887332318399</c:v>
                </c:pt>
                <c:pt idx="534">
                  <c:v>10.9604124492646</c:v>
                </c:pt>
                <c:pt idx="535">
                  <c:v>10.9809375662108</c:v>
                </c:pt>
                <c:pt idx="536">
                  <c:v>11.001462683156999</c:v>
                </c:pt>
                <c:pt idx="537">
                  <c:v>11.021987800103201</c:v>
                </c:pt>
                <c:pt idx="538">
                  <c:v>11.0425129170494</c:v>
                </c:pt>
                <c:pt idx="539">
                  <c:v>11.0630380339956</c:v>
                </c:pt>
                <c:pt idx="540">
                  <c:v>11.083563150941799</c:v>
                </c:pt>
                <c:pt idx="541">
                  <c:v>11.104088267887899</c:v>
                </c:pt>
                <c:pt idx="542">
                  <c:v>11.124613384834101</c:v>
                </c:pt>
                <c:pt idx="543">
                  <c:v>11.1451385017803</c:v>
                </c:pt>
                <c:pt idx="544">
                  <c:v>11.1656636187265</c:v>
                </c:pt>
                <c:pt idx="545">
                  <c:v>11.186188735672699</c:v>
                </c:pt>
                <c:pt idx="546">
                  <c:v>11.206713852618901</c:v>
                </c:pt>
                <c:pt idx="547">
                  <c:v>11.2272389695651</c:v>
                </c:pt>
                <c:pt idx="548">
                  <c:v>11.2477640865113</c:v>
                </c:pt>
                <c:pt idx="549">
                  <c:v>11.2682892034574</c:v>
                </c:pt>
                <c:pt idx="550">
                  <c:v>11.288814320403599</c:v>
                </c:pt>
                <c:pt idx="551">
                  <c:v>11.3093394373498</c:v>
                </c:pt>
                <c:pt idx="552">
                  <c:v>11.329864554296</c:v>
                </c:pt>
                <c:pt idx="553">
                  <c:v>11.350389671242199</c:v>
                </c:pt>
                <c:pt idx="554">
                  <c:v>11.370914788188401</c:v>
                </c:pt>
                <c:pt idx="555">
                  <c:v>11.3914399051346</c:v>
                </c:pt>
                <c:pt idx="556">
                  <c:v>11.4119650220808</c:v>
                </c:pt>
                <c:pt idx="557">
                  <c:v>11.432490139026999</c:v>
                </c:pt>
                <c:pt idx="558">
                  <c:v>11.453015255973099</c:v>
                </c:pt>
                <c:pt idx="559">
                  <c:v>11.473540372919301</c:v>
                </c:pt>
                <c:pt idx="560">
                  <c:v>11.4940654898655</c:v>
                </c:pt>
                <c:pt idx="561">
                  <c:v>11.5145906068117</c:v>
                </c:pt>
                <c:pt idx="562">
                  <c:v>11.535115723757899</c:v>
                </c:pt>
                <c:pt idx="563">
                  <c:v>11.5556408407041</c:v>
                </c:pt>
                <c:pt idx="564">
                  <c:v>11.5761659576503</c:v>
                </c:pt>
                <c:pt idx="565">
                  <c:v>11.5966910745965</c:v>
                </c:pt>
                <c:pt idx="566">
                  <c:v>11.617216191542701</c:v>
                </c:pt>
                <c:pt idx="567">
                  <c:v>11.637741308488801</c:v>
                </c:pt>
                <c:pt idx="568">
                  <c:v>11.658266425435</c:v>
                </c:pt>
                <c:pt idx="569">
                  <c:v>11.6787915423812</c:v>
                </c:pt>
                <c:pt idx="570">
                  <c:v>11.699316659327399</c:v>
                </c:pt>
                <c:pt idx="571">
                  <c:v>11.719841776273601</c:v>
                </c:pt>
                <c:pt idx="572">
                  <c:v>11.7403668932198</c:v>
                </c:pt>
                <c:pt idx="573">
                  <c:v>11.760892010166</c:v>
                </c:pt>
                <c:pt idx="574">
                  <c:v>11.781417127112199</c:v>
                </c:pt>
                <c:pt idx="575">
                  <c:v>11.801942244058299</c:v>
                </c:pt>
                <c:pt idx="576">
                  <c:v>11.822467361004501</c:v>
                </c:pt>
                <c:pt idx="577">
                  <c:v>11.8429924779507</c:v>
                </c:pt>
                <c:pt idx="578">
                  <c:v>11.8635175948969</c:v>
                </c:pt>
                <c:pt idx="579">
                  <c:v>11.884042711843099</c:v>
                </c:pt>
                <c:pt idx="580">
                  <c:v>11.9045678287893</c:v>
                </c:pt>
                <c:pt idx="581">
                  <c:v>11.9250929457355</c:v>
                </c:pt>
                <c:pt idx="582">
                  <c:v>11.945618062681699</c:v>
                </c:pt>
                <c:pt idx="583">
                  <c:v>11.966143179627901</c:v>
                </c:pt>
                <c:pt idx="584">
                  <c:v>11.986668296574001</c:v>
                </c:pt>
                <c:pt idx="585">
                  <c:v>12.0071934135202</c:v>
                </c:pt>
                <c:pt idx="586">
                  <c:v>12.0277185304664</c:v>
                </c:pt>
                <c:pt idx="587">
                  <c:v>12.048243647412599</c:v>
                </c:pt>
                <c:pt idx="588">
                  <c:v>12.068768764358801</c:v>
                </c:pt>
                <c:pt idx="589">
                  <c:v>12.089293881305</c:v>
                </c:pt>
                <c:pt idx="590">
                  <c:v>12.1098189982512</c:v>
                </c:pt>
                <c:pt idx="591">
                  <c:v>12.130344115197399</c:v>
                </c:pt>
                <c:pt idx="592">
                  <c:v>12.1508692321436</c:v>
                </c:pt>
                <c:pt idx="593">
                  <c:v>12.171394349089701</c:v>
                </c:pt>
                <c:pt idx="594">
                  <c:v>12.1919194660359</c:v>
                </c:pt>
                <c:pt idx="595">
                  <c:v>12.2124445829821</c:v>
                </c:pt>
                <c:pt idx="596">
                  <c:v>12.232969699928301</c:v>
                </c:pt>
                <c:pt idx="597">
                  <c:v>12.2534948168745</c:v>
                </c:pt>
                <c:pt idx="598">
                  <c:v>12.2740199338207</c:v>
                </c:pt>
                <c:pt idx="599">
                  <c:v>12.294545050766899</c:v>
                </c:pt>
                <c:pt idx="600">
                  <c:v>12.315070167713101</c:v>
                </c:pt>
                <c:pt idx="601">
                  <c:v>12.335595284659201</c:v>
                </c:pt>
                <c:pt idx="602">
                  <c:v>12.3561204016054</c:v>
                </c:pt>
                <c:pt idx="603">
                  <c:v>12.3766455185516</c:v>
                </c:pt>
                <c:pt idx="604">
                  <c:v>12.397170635497799</c:v>
                </c:pt>
                <c:pt idx="605">
                  <c:v>12.417695752444001</c:v>
                </c:pt>
                <c:pt idx="606">
                  <c:v>12.4382208693902</c:v>
                </c:pt>
                <c:pt idx="607">
                  <c:v>12.4587459863364</c:v>
                </c:pt>
                <c:pt idx="608">
                  <c:v>12.479271103282599</c:v>
                </c:pt>
                <c:pt idx="609">
                  <c:v>12.4997962202288</c:v>
                </c:pt>
                <c:pt idx="610">
                  <c:v>12.5203213371749</c:v>
                </c:pt>
                <c:pt idx="611">
                  <c:v>12.5408464541211</c:v>
                </c:pt>
                <c:pt idx="612">
                  <c:v>12.5613715710673</c:v>
                </c:pt>
                <c:pt idx="613">
                  <c:v>12.581896688013501</c:v>
                </c:pt>
                <c:pt idx="614">
                  <c:v>12.6024218049597</c:v>
                </c:pt>
                <c:pt idx="615">
                  <c:v>12.6229469219059</c:v>
                </c:pt>
                <c:pt idx="616">
                  <c:v>12.643472038852099</c:v>
                </c:pt>
                <c:pt idx="617">
                  <c:v>12.663997155798301</c:v>
                </c:pt>
                <c:pt idx="618">
                  <c:v>12.684522272744401</c:v>
                </c:pt>
                <c:pt idx="619">
                  <c:v>12.7050473896906</c:v>
                </c:pt>
                <c:pt idx="620">
                  <c:v>12.7255725066368</c:v>
                </c:pt>
                <c:pt idx="621">
                  <c:v>12.746097623582999</c:v>
                </c:pt>
                <c:pt idx="622">
                  <c:v>12.766622740529201</c:v>
                </c:pt>
                <c:pt idx="623">
                  <c:v>12.7871478574754</c:v>
                </c:pt>
                <c:pt idx="624">
                  <c:v>12.8076729744216</c:v>
                </c:pt>
                <c:pt idx="625">
                  <c:v>12.828198091367801</c:v>
                </c:pt>
                <c:pt idx="626">
                  <c:v>12.848723208314</c:v>
                </c:pt>
                <c:pt idx="627">
                  <c:v>12.8692483252601</c:v>
                </c:pt>
                <c:pt idx="628">
                  <c:v>12.8897734422063</c:v>
                </c:pt>
                <c:pt idx="629">
                  <c:v>12.910298559152499</c:v>
                </c:pt>
                <c:pt idx="630">
                  <c:v>12.930823676098701</c:v>
                </c:pt>
                <c:pt idx="631">
                  <c:v>12.9513487930449</c:v>
                </c:pt>
                <c:pt idx="632">
                  <c:v>12.9718739099911</c:v>
                </c:pt>
                <c:pt idx="633">
                  <c:v>12.992399026937299</c:v>
                </c:pt>
                <c:pt idx="634">
                  <c:v>13.012924143883501</c:v>
                </c:pt>
                <c:pt idx="635">
                  <c:v>13.0334492608297</c:v>
                </c:pt>
                <c:pt idx="636">
                  <c:v>13.0539743777758</c:v>
                </c:pt>
                <c:pt idx="637">
                  <c:v>13.074499494722</c:v>
                </c:pt>
                <c:pt idx="638">
                  <c:v>13.095024611668199</c:v>
                </c:pt>
                <c:pt idx="639">
                  <c:v>13.1155497286144</c:v>
                </c:pt>
                <c:pt idx="640">
                  <c:v>13.1360748455606</c:v>
                </c:pt>
                <c:pt idx="641">
                  <c:v>13.1565999625068</c:v>
                </c:pt>
                <c:pt idx="642">
                  <c:v>13.177125079453001</c:v>
                </c:pt>
                <c:pt idx="643">
                  <c:v>13.1976501963992</c:v>
                </c:pt>
                <c:pt idx="644">
                  <c:v>13.2181753133453</c:v>
                </c:pt>
                <c:pt idx="645">
                  <c:v>13.2387004302915</c:v>
                </c:pt>
                <c:pt idx="646">
                  <c:v>13.259225547237699</c:v>
                </c:pt>
                <c:pt idx="647">
                  <c:v>13.279750664183901</c:v>
                </c:pt>
                <c:pt idx="648">
                  <c:v>13.3002757811301</c:v>
                </c:pt>
                <c:pt idx="649">
                  <c:v>13.3208008980763</c:v>
                </c:pt>
                <c:pt idx="650">
                  <c:v>13.341326015022499</c:v>
                </c:pt>
                <c:pt idx="651">
                  <c:v>13.361851131968701</c:v>
                </c:pt>
                <c:pt idx="652">
                  <c:v>13.3823762489149</c:v>
                </c:pt>
                <c:pt idx="653">
                  <c:v>13.402901365861</c:v>
                </c:pt>
                <c:pt idx="654">
                  <c:v>13.4234264828072</c:v>
                </c:pt>
                <c:pt idx="655">
                  <c:v>13.443951599753399</c:v>
                </c:pt>
                <c:pt idx="656">
                  <c:v>13.4644767166996</c:v>
                </c:pt>
                <c:pt idx="657">
                  <c:v>13.4850018336458</c:v>
                </c:pt>
                <c:pt idx="658">
                  <c:v>13.505526950591999</c:v>
                </c:pt>
                <c:pt idx="659">
                  <c:v>13.526052067538201</c:v>
                </c:pt>
                <c:pt idx="660">
                  <c:v>13.5465771844844</c:v>
                </c:pt>
                <c:pt idx="661">
                  <c:v>13.5671023014306</c:v>
                </c:pt>
                <c:pt idx="662">
                  <c:v>13.5876274183767</c:v>
                </c:pt>
                <c:pt idx="663">
                  <c:v>13.608152535322899</c:v>
                </c:pt>
                <c:pt idx="664">
                  <c:v>13.628677652269101</c:v>
                </c:pt>
                <c:pt idx="665">
                  <c:v>13.6492027692153</c:v>
                </c:pt>
                <c:pt idx="666">
                  <c:v>13.6697278861615</c:v>
                </c:pt>
                <c:pt idx="667">
                  <c:v>13.690253003107699</c:v>
                </c:pt>
                <c:pt idx="668">
                  <c:v>13.710778120053901</c:v>
                </c:pt>
                <c:pt idx="669">
                  <c:v>13.7313032370001</c:v>
                </c:pt>
                <c:pt idx="670">
                  <c:v>13.7518283539462</c:v>
                </c:pt>
                <c:pt idx="671">
                  <c:v>13.7723534708924</c:v>
                </c:pt>
                <c:pt idx="672">
                  <c:v>13.792878587838601</c:v>
                </c:pt>
                <c:pt idx="673">
                  <c:v>13.8134037047848</c:v>
                </c:pt>
                <c:pt idx="674">
                  <c:v>13.833928821731</c:v>
                </c:pt>
                <c:pt idx="675">
                  <c:v>13.854453938677199</c:v>
                </c:pt>
                <c:pt idx="676">
                  <c:v>13.874979055623401</c:v>
                </c:pt>
                <c:pt idx="677">
                  <c:v>13.8955041725696</c:v>
                </c:pt>
                <c:pt idx="678">
                  <c:v>13.9160292895158</c:v>
                </c:pt>
                <c:pt idx="679">
                  <c:v>13.9365544064619</c:v>
                </c:pt>
                <c:pt idx="680">
                  <c:v>13.957079523408099</c:v>
                </c:pt>
                <c:pt idx="681">
                  <c:v>13.977604640354301</c:v>
                </c:pt>
                <c:pt idx="682">
                  <c:v>13.9981297573005</c:v>
                </c:pt>
                <c:pt idx="683">
                  <c:v>14.0186548742467</c:v>
                </c:pt>
                <c:pt idx="684">
                  <c:v>14.039179991192899</c:v>
                </c:pt>
                <c:pt idx="685">
                  <c:v>14.0597051081391</c:v>
                </c:pt>
                <c:pt idx="686">
                  <c:v>14.0802302250853</c:v>
                </c:pt>
                <c:pt idx="687">
                  <c:v>14.100755342031499</c:v>
                </c:pt>
                <c:pt idx="688">
                  <c:v>14.1212804589776</c:v>
                </c:pt>
                <c:pt idx="689">
                  <c:v>14.141805575923801</c:v>
                </c:pt>
                <c:pt idx="690">
                  <c:v>14.16233069287</c:v>
                </c:pt>
                <c:pt idx="691">
                  <c:v>14.1828558098162</c:v>
                </c:pt>
                <c:pt idx="692">
                  <c:v>14.203380926762399</c:v>
                </c:pt>
                <c:pt idx="693">
                  <c:v>14.223906043708601</c:v>
                </c:pt>
                <c:pt idx="694">
                  <c:v>14.2444311606548</c:v>
                </c:pt>
                <c:pt idx="695">
                  <c:v>14.264956277601</c:v>
                </c:pt>
                <c:pt idx="696">
                  <c:v>14.2854813945471</c:v>
                </c:pt>
                <c:pt idx="697">
                  <c:v>14.306006511493299</c:v>
                </c:pt>
                <c:pt idx="698">
                  <c:v>14.326531628439501</c:v>
                </c:pt>
                <c:pt idx="699">
                  <c:v>14.3470567453857</c:v>
                </c:pt>
                <c:pt idx="700">
                  <c:v>14.3675818623319</c:v>
                </c:pt>
                <c:pt idx="701">
                  <c:v>14.388106979278099</c:v>
                </c:pt>
                <c:pt idx="702">
                  <c:v>14.4086320962243</c:v>
                </c:pt>
                <c:pt idx="703">
                  <c:v>14.4291572131705</c:v>
                </c:pt>
                <c:pt idx="704">
                  <c:v>14.449682330116699</c:v>
                </c:pt>
                <c:pt idx="705">
                  <c:v>14.470207447062799</c:v>
                </c:pt>
                <c:pt idx="706">
                  <c:v>14.490732564009001</c:v>
                </c:pt>
                <c:pt idx="707">
                  <c:v>14.5112576809552</c:v>
                </c:pt>
                <c:pt idx="708">
                  <c:v>14.5317827979014</c:v>
                </c:pt>
                <c:pt idx="709">
                  <c:v>14.552307914847599</c:v>
                </c:pt>
                <c:pt idx="710">
                  <c:v>14.572833031793801</c:v>
                </c:pt>
                <c:pt idx="711">
                  <c:v>14.59335814874</c:v>
                </c:pt>
                <c:pt idx="712">
                  <c:v>14.6138832656862</c:v>
                </c:pt>
                <c:pt idx="713">
                  <c:v>14.6344083826323</c:v>
                </c:pt>
                <c:pt idx="714">
                  <c:v>14.654933499578499</c:v>
                </c:pt>
                <c:pt idx="715">
                  <c:v>14.675458616524701</c:v>
                </c:pt>
                <c:pt idx="716">
                  <c:v>14.6959837334709</c:v>
                </c:pt>
                <c:pt idx="717">
                  <c:v>14.7165088504171</c:v>
                </c:pt>
                <c:pt idx="718">
                  <c:v>14.737033967363301</c:v>
                </c:pt>
                <c:pt idx="719">
                  <c:v>14.7575590843095</c:v>
                </c:pt>
                <c:pt idx="720">
                  <c:v>14.7780842012557</c:v>
                </c:pt>
                <c:pt idx="721">
                  <c:v>14.798609318201899</c:v>
                </c:pt>
                <c:pt idx="722">
                  <c:v>14.819134435147999</c:v>
                </c:pt>
                <c:pt idx="723">
                  <c:v>14.839659552094201</c:v>
                </c:pt>
                <c:pt idx="724">
                  <c:v>14.8601846690404</c:v>
                </c:pt>
                <c:pt idx="725">
                  <c:v>14.8807097859866</c:v>
                </c:pt>
                <c:pt idx="726">
                  <c:v>14.901234902932799</c:v>
                </c:pt>
                <c:pt idx="727">
                  <c:v>14.921760019879001</c:v>
                </c:pt>
                <c:pt idx="728">
                  <c:v>14.9422851368252</c:v>
                </c:pt>
                <c:pt idx="729">
                  <c:v>14.9628102537714</c:v>
                </c:pt>
                <c:pt idx="730">
                  <c:v>14.983335370717599</c:v>
                </c:pt>
                <c:pt idx="731">
                  <c:v>15.003860487663699</c:v>
                </c:pt>
                <c:pt idx="732">
                  <c:v>15.0243856046099</c:v>
                </c:pt>
                <c:pt idx="733">
                  <c:v>15.0449107215561</c:v>
                </c:pt>
                <c:pt idx="734">
                  <c:v>15.0654358385023</c:v>
                </c:pt>
                <c:pt idx="735">
                  <c:v>15.085960955448501</c:v>
                </c:pt>
                <c:pt idx="736">
                  <c:v>15.1064860723947</c:v>
                </c:pt>
                <c:pt idx="737">
                  <c:v>15.1270111893409</c:v>
                </c:pt>
                <c:pt idx="738">
                  <c:v>15.147536306287099</c:v>
                </c:pt>
                <c:pt idx="739">
                  <c:v>15.168061423233199</c:v>
                </c:pt>
                <c:pt idx="740">
                  <c:v>15.188586540179401</c:v>
                </c:pt>
                <c:pt idx="741">
                  <c:v>15.2091116571256</c:v>
                </c:pt>
                <c:pt idx="742">
                  <c:v>15.2296367740718</c:v>
                </c:pt>
                <c:pt idx="743">
                  <c:v>15.250161891017999</c:v>
                </c:pt>
                <c:pt idx="744">
                  <c:v>15.270687007964201</c:v>
                </c:pt>
                <c:pt idx="745">
                  <c:v>15.2912121249104</c:v>
                </c:pt>
                <c:pt idx="746">
                  <c:v>15.3117372418566</c:v>
                </c:pt>
                <c:pt idx="747">
                  <c:v>15.332262358802801</c:v>
                </c:pt>
                <c:pt idx="748">
                  <c:v>15.352787475748899</c:v>
                </c:pt>
                <c:pt idx="749">
                  <c:v>15.3733125926951</c:v>
                </c:pt>
                <c:pt idx="750">
                  <c:v>15.3938377096413</c:v>
                </c:pt>
                <c:pt idx="751">
                  <c:v>15.414362826587499</c:v>
                </c:pt>
                <c:pt idx="752">
                  <c:v>15.434887943533701</c:v>
                </c:pt>
                <c:pt idx="753">
                  <c:v>15.4554130604799</c:v>
                </c:pt>
                <c:pt idx="754">
                  <c:v>15.4759381774261</c:v>
                </c:pt>
                <c:pt idx="755">
                  <c:v>15.496463294372299</c:v>
                </c:pt>
                <c:pt idx="756">
                  <c:v>15.516988411318501</c:v>
                </c:pt>
                <c:pt idx="757">
                  <c:v>15.537513528264601</c:v>
                </c:pt>
                <c:pt idx="758">
                  <c:v>15.5580386452108</c:v>
                </c:pt>
                <c:pt idx="759">
                  <c:v>15.578563762157</c:v>
                </c:pt>
                <c:pt idx="760">
                  <c:v>15.599088879103199</c:v>
                </c:pt>
                <c:pt idx="761">
                  <c:v>15.6196139960494</c:v>
                </c:pt>
                <c:pt idx="762">
                  <c:v>15.6401391129956</c:v>
                </c:pt>
                <c:pt idx="763">
                  <c:v>15.6606642299418</c:v>
                </c:pt>
                <c:pt idx="764">
                  <c:v>15.681189346888001</c:v>
                </c:pt>
                <c:pt idx="765">
                  <c:v>15.701714463834101</c:v>
                </c:pt>
                <c:pt idx="766">
                  <c:v>15.7222395807803</c:v>
                </c:pt>
                <c:pt idx="767">
                  <c:v>15.7427646977265</c:v>
                </c:pt>
                <c:pt idx="768">
                  <c:v>15.763289814672699</c:v>
                </c:pt>
                <c:pt idx="769">
                  <c:v>15.783814931618901</c:v>
                </c:pt>
                <c:pt idx="770">
                  <c:v>15.8043400485651</c:v>
                </c:pt>
                <c:pt idx="771">
                  <c:v>15.8248651655113</c:v>
                </c:pt>
                <c:pt idx="772">
                  <c:v>15.845390282457499</c:v>
                </c:pt>
                <c:pt idx="773">
                  <c:v>15.865915399403701</c:v>
                </c:pt>
                <c:pt idx="774">
                  <c:v>15.886440516349801</c:v>
                </c:pt>
                <c:pt idx="775">
                  <c:v>15.906965633296</c:v>
                </c:pt>
                <c:pt idx="776">
                  <c:v>15.9274907502422</c:v>
                </c:pt>
                <c:pt idx="777">
                  <c:v>15.948015867188399</c:v>
                </c:pt>
                <c:pt idx="778">
                  <c:v>15.9685409841346</c:v>
                </c:pt>
                <c:pt idx="779">
                  <c:v>15.9890661010808</c:v>
                </c:pt>
                <c:pt idx="780">
                  <c:v>16.009591218027001</c:v>
                </c:pt>
                <c:pt idx="781">
                  <c:v>16.030116334973201</c:v>
                </c:pt>
                <c:pt idx="782">
                  <c:v>16.0506414519194</c:v>
                </c:pt>
                <c:pt idx="783">
                  <c:v>16.0711665688655</c:v>
                </c:pt>
                <c:pt idx="784">
                  <c:v>16.0916916858117</c:v>
                </c:pt>
                <c:pt idx="785">
                  <c:v>16.112216802757899</c:v>
                </c:pt>
                <c:pt idx="786">
                  <c:v>16.132741919704099</c:v>
                </c:pt>
                <c:pt idx="787">
                  <c:v>16.153267036650298</c:v>
                </c:pt>
                <c:pt idx="788">
                  <c:v>16.173792153596501</c:v>
                </c:pt>
                <c:pt idx="789">
                  <c:v>16.194317270542701</c:v>
                </c:pt>
                <c:pt idx="790">
                  <c:v>16.2148423874889</c:v>
                </c:pt>
                <c:pt idx="791">
                  <c:v>16.235367504435001</c:v>
                </c:pt>
                <c:pt idx="792">
                  <c:v>16.2558926213812</c:v>
                </c:pt>
                <c:pt idx="793">
                  <c:v>16.2764177383274</c:v>
                </c:pt>
                <c:pt idx="794">
                  <c:v>16.296942855273599</c:v>
                </c:pt>
                <c:pt idx="795">
                  <c:v>16.317467972219799</c:v>
                </c:pt>
                <c:pt idx="796">
                  <c:v>16.337993089166002</c:v>
                </c:pt>
                <c:pt idx="797">
                  <c:v>16.358518206112201</c:v>
                </c:pt>
                <c:pt idx="798">
                  <c:v>16.379043323058401</c:v>
                </c:pt>
                <c:pt idx="799">
                  <c:v>16.3995684400046</c:v>
                </c:pt>
                <c:pt idx="800">
                  <c:v>16.4200935569507</c:v>
                </c:pt>
                <c:pt idx="801">
                  <c:v>16.4406186738969</c:v>
                </c:pt>
                <c:pt idx="802">
                  <c:v>16.461143790843099</c:v>
                </c:pt>
                <c:pt idx="803">
                  <c:v>16.481668907789299</c:v>
                </c:pt>
                <c:pt idx="804">
                  <c:v>16.502194024735498</c:v>
                </c:pt>
                <c:pt idx="805">
                  <c:v>16.522719141681701</c:v>
                </c:pt>
                <c:pt idx="806">
                  <c:v>16.543244258627901</c:v>
                </c:pt>
                <c:pt idx="807">
                  <c:v>16.5637693755741</c:v>
                </c:pt>
                <c:pt idx="808">
                  <c:v>16.5842944925203</c:v>
                </c:pt>
                <c:pt idx="809">
                  <c:v>16.6048196094664</c:v>
                </c:pt>
                <c:pt idx="810">
                  <c:v>16.6253447264126</c:v>
                </c:pt>
                <c:pt idx="811">
                  <c:v>16.645869843358799</c:v>
                </c:pt>
                <c:pt idx="812">
                  <c:v>16.666394960304999</c:v>
                </c:pt>
                <c:pt idx="813">
                  <c:v>16.686920077251202</c:v>
                </c:pt>
                <c:pt idx="814">
                  <c:v>16.707445194197401</c:v>
                </c:pt>
                <c:pt idx="815">
                  <c:v>16.727970311143601</c:v>
                </c:pt>
                <c:pt idx="816">
                  <c:v>16.7484954280898</c:v>
                </c:pt>
                <c:pt idx="817">
                  <c:v>16.7690205450359</c:v>
                </c:pt>
                <c:pt idx="818">
                  <c:v>16.7895456619821</c:v>
                </c:pt>
                <c:pt idx="819">
                  <c:v>16.810070778928299</c:v>
                </c:pt>
                <c:pt idx="820">
                  <c:v>16.830595895874499</c:v>
                </c:pt>
                <c:pt idx="821">
                  <c:v>16.851121012820698</c:v>
                </c:pt>
                <c:pt idx="822">
                  <c:v>16.871646129766901</c:v>
                </c:pt>
                <c:pt idx="823">
                  <c:v>16.892171246713101</c:v>
                </c:pt>
                <c:pt idx="824">
                  <c:v>16.9126963636593</c:v>
                </c:pt>
                <c:pt idx="825">
                  <c:v>16.9332214806055</c:v>
                </c:pt>
                <c:pt idx="826">
                  <c:v>16.9537465975516</c:v>
                </c:pt>
                <c:pt idx="827">
                  <c:v>16.974271714497799</c:v>
                </c:pt>
                <c:pt idx="828">
                  <c:v>16.994796831443999</c:v>
                </c:pt>
                <c:pt idx="829">
                  <c:v>17.015321948390199</c:v>
                </c:pt>
                <c:pt idx="830">
                  <c:v>17.035847065336402</c:v>
                </c:pt>
                <c:pt idx="831">
                  <c:v>17.056372182282601</c:v>
                </c:pt>
                <c:pt idx="832">
                  <c:v>17.076897299228801</c:v>
                </c:pt>
                <c:pt idx="833">
                  <c:v>17.097422416175</c:v>
                </c:pt>
                <c:pt idx="834">
                  <c:v>17.1179475331212</c:v>
                </c:pt>
                <c:pt idx="835">
                  <c:v>17.1384726500673</c:v>
                </c:pt>
                <c:pt idx="836">
                  <c:v>17.158997767013499</c:v>
                </c:pt>
                <c:pt idx="837">
                  <c:v>17.179522883959699</c:v>
                </c:pt>
                <c:pt idx="838">
                  <c:v>17.200048000905898</c:v>
                </c:pt>
                <c:pt idx="839">
                  <c:v>17.220573117852101</c:v>
                </c:pt>
                <c:pt idx="840">
                  <c:v>17.241098234798301</c:v>
                </c:pt>
                <c:pt idx="841">
                  <c:v>17.2616233517445</c:v>
                </c:pt>
                <c:pt idx="842">
                  <c:v>17.2821484686907</c:v>
                </c:pt>
                <c:pt idx="843">
                  <c:v>17.3026735856368</c:v>
                </c:pt>
                <c:pt idx="844">
                  <c:v>17.323198702582999</c:v>
                </c:pt>
                <c:pt idx="845">
                  <c:v>17.343723819529199</c:v>
                </c:pt>
                <c:pt idx="846">
                  <c:v>17.364248936475398</c:v>
                </c:pt>
                <c:pt idx="847">
                  <c:v>17.384774053421602</c:v>
                </c:pt>
                <c:pt idx="848">
                  <c:v>17.405299170367801</c:v>
                </c:pt>
                <c:pt idx="849">
                  <c:v>17.425824287314001</c:v>
                </c:pt>
                <c:pt idx="850">
                  <c:v>17.4463494042602</c:v>
                </c:pt>
                <c:pt idx="851">
                  <c:v>17.4668745212064</c:v>
                </c:pt>
                <c:pt idx="852">
                  <c:v>17.4873996381525</c:v>
                </c:pt>
                <c:pt idx="853">
                  <c:v>17.507924755098699</c:v>
                </c:pt>
                <c:pt idx="854">
                  <c:v>17.528449872044899</c:v>
                </c:pt>
                <c:pt idx="855">
                  <c:v>17.548974988991102</c:v>
                </c:pt>
                <c:pt idx="856">
                  <c:v>17.569500105937301</c:v>
                </c:pt>
                <c:pt idx="857">
                  <c:v>17.590025222883501</c:v>
                </c:pt>
                <c:pt idx="858">
                  <c:v>17.6105503398297</c:v>
                </c:pt>
                <c:pt idx="859">
                  <c:v>17.6310754567759</c:v>
                </c:pt>
                <c:pt idx="860">
                  <c:v>17.651600573722099</c:v>
                </c:pt>
                <c:pt idx="861">
                  <c:v>17.672125690668199</c:v>
                </c:pt>
                <c:pt idx="862">
                  <c:v>17.692650807614399</c:v>
                </c:pt>
                <c:pt idx="863">
                  <c:v>17.713175924560598</c:v>
                </c:pt>
                <c:pt idx="864">
                  <c:v>17.733701041506801</c:v>
                </c:pt>
                <c:pt idx="865">
                  <c:v>17.754226158453001</c:v>
                </c:pt>
                <c:pt idx="866">
                  <c:v>17.774751275399201</c:v>
                </c:pt>
                <c:pt idx="867">
                  <c:v>17.7952763923454</c:v>
                </c:pt>
                <c:pt idx="868">
                  <c:v>17.8158015092916</c:v>
                </c:pt>
                <c:pt idx="869">
                  <c:v>17.8363266262377</c:v>
                </c:pt>
                <c:pt idx="870">
                  <c:v>17.856851743183899</c:v>
                </c:pt>
                <c:pt idx="871">
                  <c:v>17.877376860130099</c:v>
                </c:pt>
                <c:pt idx="872">
                  <c:v>17.897901977076302</c:v>
                </c:pt>
                <c:pt idx="873">
                  <c:v>17.918427094022501</c:v>
                </c:pt>
                <c:pt idx="874">
                  <c:v>17.938952210968701</c:v>
                </c:pt>
                <c:pt idx="875">
                  <c:v>17.9594773279149</c:v>
                </c:pt>
                <c:pt idx="876">
                  <c:v>17.9800024448611</c:v>
                </c:pt>
                <c:pt idx="877">
                  <c:v>18.000527561807299</c:v>
                </c:pt>
                <c:pt idx="878">
                  <c:v>18.021052678753399</c:v>
                </c:pt>
                <c:pt idx="879">
                  <c:v>18.041577795699599</c:v>
                </c:pt>
                <c:pt idx="880">
                  <c:v>18.062102912645798</c:v>
                </c:pt>
                <c:pt idx="881">
                  <c:v>18.082628029592001</c:v>
                </c:pt>
                <c:pt idx="882">
                  <c:v>18.103153146538201</c:v>
                </c:pt>
                <c:pt idx="883">
                  <c:v>18.1236782634844</c:v>
                </c:pt>
                <c:pt idx="884">
                  <c:v>18.1442033804306</c:v>
                </c:pt>
                <c:pt idx="885">
                  <c:v>18.1647284973768</c:v>
                </c:pt>
                <c:pt idx="886">
                  <c:v>18.1852536143229</c:v>
                </c:pt>
                <c:pt idx="887">
                  <c:v>18.205778731269099</c:v>
                </c:pt>
                <c:pt idx="888">
                  <c:v>18.226303848215299</c:v>
                </c:pt>
                <c:pt idx="889">
                  <c:v>18.246828965161502</c:v>
                </c:pt>
                <c:pt idx="890">
                  <c:v>18.267354082107701</c:v>
                </c:pt>
                <c:pt idx="891">
                  <c:v>18.287879199053901</c:v>
                </c:pt>
                <c:pt idx="892">
                  <c:v>18.3084043160001</c:v>
                </c:pt>
                <c:pt idx="893">
                  <c:v>18.3289294329463</c:v>
                </c:pt>
                <c:pt idx="894">
                  <c:v>18.349454549892499</c:v>
                </c:pt>
                <c:pt idx="895">
                  <c:v>18.369979666838599</c:v>
                </c:pt>
                <c:pt idx="896">
                  <c:v>18.390504783784799</c:v>
                </c:pt>
                <c:pt idx="897">
                  <c:v>18.411029900730998</c:v>
                </c:pt>
                <c:pt idx="898">
                  <c:v>18.431555017677201</c:v>
                </c:pt>
                <c:pt idx="899">
                  <c:v>18.452080134623401</c:v>
                </c:pt>
                <c:pt idx="900">
                  <c:v>18.4726052515696</c:v>
                </c:pt>
                <c:pt idx="901">
                  <c:v>18.4931303685158</c:v>
                </c:pt>
                <c:pt idx="902">
                  <c:v>18.513655485461999</c:v>
                </c:pt>
                <c:pt idx="903">
                  <c:v>18.534180602408199</c:v>
                </c:pt>
                <c:pt idx="904">
                  <c:v>18.554705719354299</c:v>
                </c:pt>
                <c:pt idx="905">
                  <c:v>18.575230836300499</c:v>
                </c:pt>
                <c:pt idx="906">
                  <c:v>18.595755953246702</c:v>
                </c:pt>
                <c:pt idx="907">
                  <c:v>18.616281070192901</c:v>
                </c:pt>
                <c:pt idx="908">
                  <c:v>18.636806187139101</c:v>
                </c:pt>
                <c:pt idx="909">
                  <c:v>18.6573313040853</c:v>
                </c:pt>
                <c:pt idx="910">
                  <c:v>18.6778564210315</c:v>
                </c:pt>
                <c:pt idx="911">
                  <c:v>18.698381537977699</c:v>
                </c:pt>
                <c:pt idx="912">
                  <c:v>18.718906654923799</c:v>
                </c:pt>
                <c:pt idx="913">
                  <c:v>18.739431771869999</c:v>
                </c:pt>
                <c:pt idx="914">
                  <c:v>18.759956888816198</c:v>
                </c:pt>
                <c:pt idx="915">
                  <c:v>18.780482005762401</c:v>
                </c:pt>
                <c:pt idx="916">
                  <c:v>18.801007122708601</c:v>
                </c:pt>
                <c:pt idx="917">
                  <c:v>18.8215322396548</c:v>
                </c:pt>
                <c:pt idx="918">
                  <c:v>18.842057356601</c:v>
                </c:pt>
                <c:pt idx="919">
                  <c:v>18.862582473547199</c:v>
                </c:pt>
                <c:pt idx="920">
                  <c:v>18.883107590493399</c:v>
                </c:pt>
                <c:pt idx="921">
                  <c:v>18.903632707439499</c:v>
                </c:pt>
                <c:pt idx="922">
                  <c:v>18.924157824385698</c:v>
                </c:pt>
                <c:pt idx="923">
                  <c:v>18.944682941331902</c:v>
                </c:pt>
                <c:pt idx="924">
                  <c:v>18.965208058278101</c:v>
                </c:pt>
                <c:pt idx="925">
                  <c:v>18.985733175224301</c:v>
                </c:pt>
                <c:pt idx="926">
                  <c:v>19.0062582921705</c:v>
                </c:pt>
                <c:pt idx="927">
                  <c:v>19.0267834091167</c:v>
                </c:pt>
                <c:pt idx="928">
                  <c:v>19.047308526062899</c:v>
                </c:pt>
                <c:pt idx="929">
                  <c:v>19.067833643009099</c:v>
                </c:pt>
                <c:pt idx="930">
                  <c:v>19.088358759955199</c:v>
                </c:pt>
                <c:pt idx="931">
                  <c:v>19.108883876901398</c:v>
                </c:pt>
                <c:pt idx="932">
                  <c:v>19.129408993847601</c:v>
                </c:pt>
                <c:pt idx="933">
                  <c:v>19.149934110793801</c:v>
                </c:pt>
                <c:pt idx="934">
                  <c:v>19.17045922774</c:v>
                </c:pt>
                <c:pt idx="935">
                  <c:v>19.1909843446862</c:v>
                </c:pt>
                <c:pt idx="936">
                  <c:v>19.211509461632399</c:v>
                </c:pt>
                <c:pt idx="937">
                  <c:v>19.232034578578599</c:v>
                </c:pt>
                <c:pt idx="938">
                  <c:v>19.252559695524699</c:v>
                </c:pt>
                <c:pt idx="939">
                  <c:v>19.273084812470898</c:v>
                </c:pt>
                <c:pt idx="940">
                  <c:v>19.293609929417102</c:v>
                </c:pt>
                <c:pt idx="941">
                  <c:v>19.314135046363301</c:v>
                </c:pt>
                <c:pt idx="942">
                  <c:v>19.334660163309501</c:v>
                </c:pt>
                <c:pt idx="943">
                  <c:v>19.3551852802557</c:v>
                </c:pt>
                <c:pt idx="944">
                  <c:v>19.3757103972019</c:v>
                </c:pt>
                <c:pt idx="945">
                  <c:v>19.396235514148099</c:v>
                </c:pt>
                <c:pt idx="946">
                  <c:v>19.416760631094299</c:v>
                </c:pt>
                <c:pt idx="947">
                  <c:v>19.437285748040399</c:v>
                </c:pt>
                <c:pt idx="948">
                  <c:v>19.457810864986602</c:v>
                </c:pt>
                <c:pt idx="949">
                  <c:v>19.478335981932801</c:v>
                </c:pt>
                <c:pt idx="950">
                  <c:v>19.498861098879001</c:v>
                </c:pt>
                <c:pt idx="951">
                  <c:v>19.5193862158252</c:v>
                </c:pt>
                <c:pt idx="952">
                  <c:v>19.5399113327714</c:v>
                </c:pt>
                <c:pt idx="953">
                  <c:v>19.560436449717599</c:v>
                </c:pt>
                <c:pt idx="954">
                  <c:v>19.580961566663799</c:v>
                </c:pt>
                <c:pt idx="955">
                  <c:v>19.601486683609899</c:v>
                </c:pt>
                <c:pt idx="956">
                  <c:v>19.622011800556098</c:v>
                </c:pt>
                <c:pt idx="957">
                  <c:v>19.642536917502301</c:v>
                </c:pt>
                <c:pt idx="958">
                  <c:v>19.663062034448501</c:v>
                </c:pt>
                <c:pt idx="959">
                  <c:v>19.6835871513947</c:v>
                </c:pt>
                <c:pt idx="960">
                  <c:v>19.7041122683409</c:v>
                </c:pt>
                <c:pt idx="961">
                  <c:v>19.7246373852871</c:v>
                </c:pt>
                <c:pt idx="962">
                  <c:v>19.745162502233299</c:v>
                </c:pt>
                <c:pt idx="963">
                  <c:v>19.765687619179499</c:v>
                </c:pt>
                <c:pt idx="964">
                  <c:v>19.786212736125599</c:v>
                </c:pt>
                <c:pt idx="965">
                  <c:v>19.806737853071802</c:v>
                </c:pt>
                <c:pt idx="966">
                  <c:v>19.827262970018001</c:v>
                </c:pt>
                <c:pt idx="967">
                  <c:v>19.847788086964201</c:v>
                </c:pt>
                <c:pt idx="968">
                  <c:v>19.8683132039104</c:v>
                </c:pt>
                <c:pt idx="969">
                  <c:v>19.8888383208566</c:v>
                </c:pt>
                <c:pt idx="970">
                  <c:v>19.909363437802799</c:v>
                </c:pt>
                <c:pt idx="971">
                  <c:v>19.929888554748999</c:v>
                </c:pt>
                <c:pt idx="972">
                  <c:v>19.950413671695198</c:v>
                </c:pt>
                <c:pt idx="973">
                  <c:v>19.970938788641298</c:v>
                </c:pt>
                <c:pt idx="974">
                  <c:v>19.991463905587501</c:v>
                </c:pt>
                <c:pt idx="975">
                  <c:v>20.011989022533701</c:v>
                </c:pt>
                <c:pt idx="976">
                  <c:v>20.0325141394799</c:v>
                </c:pt>
                <c:pt idx="977">
                  <c:v>20.0530392564261</c:v>
                </c:pt>
                <c:pt idx="978">
                  <c:v>20.073564373372299</c:v>
                </c:pt>
                <c:pt idx="979">
                  <c:v>20.094089490318499</c:v>
                </c:pt>
                <c:pt idx="980">
                  <c:v>20.114614607264699</c:v>
                </c:pt>
                <c:pt idx="981">
                  <c:v>20.135139724210799</c:v>
                </c:pt>
                <c:pt idx="982">
                  <c:v>20.155664841157002</c:v>
                </c:pt>
                <c:pt idx="983">
                  <c:v>20.176189958103201</c:v>
                </c:pt>
                <c:pt idx="984">
                  <c:v>20.196715075049401</c:v>
                </c:pt>
                <c:pt idx="985">
                  <c:v>20.2172401919956</c:v>
                </c:pt>
                <c:pt idx="986">
                  <c:v>20.2377653089418</c:v>
                </c:pt>
                <c:pt idx="987">
                  <c:v>20.258290425887999</c:v>
                </c:pt>
                <c:pt idx="988">
                  <c:v>20.278815542834199</c:v>
                </c:pt>
                <c:pt idx="989">
                  <c:v>20.299340659780398</c:v>
                </c:pt>
                <c:pt idx="990">
                  <c:v>20.319865776726498</c:v>
                </c:pt>
                <c:pt idx="991">
                  <c:v>20.340390893672701</c:v>
                </c:pt>
                <c:pt idx="992">
                  <c:v>20.360916010618901</c:v>
                </c:pt>
                <c:pt idx="993">
                  <c:v>20.3814411275651</c:v>
                </c:pt>
                <c:pt idx="994">
                  <c:v>20.4019662445113</c:v>
                </c:pt>
                <c:pt idx="995">
                  <c:v>20.422491361457499</c:v>
                </c:pt>
                <c:pt idx="996">
                  <c:v>20.443016478403699</c:v>
                </c:pt>
                <c:pt idx="997">
                  <c:v>20.463541595349898</c:v>
                </c:pt>
                <c:pt idx="998">
                  <c:v>20.484066712296102</c:v>
                </c:pt>
                <c:pt idx="999">
                  <c:v>20.504591829242202</c:v>
                </c:pt>
                <c:pt idx="1000">
                  <c:v>20.525116946188401</c:v>
                </c:pt>
                <c:pt idx="1001">
                  <c:v>20.545642063134601</c:v>
                </c:pt>
                <c:pt idx="1002">
                  <c:v>20.5661671800808</c:v>
                </c:pt>
                <c:pt idx="1003">
                  <c:v>20.586692297027</c:v>
                </c:pt>
                <c:pt idx="1004">
                  <c:v>20.607217413973199</c:v>
                </c:pt>
                <c:pt idx="1005">
                  <c:v>20.627742530919399</c:v>
                </c:pt>
                <c:pt idx="1006">
                  <c:v>20.648267647865602</c:v>
                </c:pt>
                <c:pt idx="1007">
                  <c:v>20.668792764811698</c:v>
                </c:pt>
                <c:pt idx="1008">
                  <c:v>20.689317881757901</c:v>
                </c:pt>
                <c:pt idx="1009">
                  <c:v>20.709842998704101</c:v>
                </c:pt>
                <c:pt idx="1010">
                  <c:v>20.7303681156503</c:v>
                </c:pt>
                <c:pt idx="1011">
                  <c:v>20.7508932325965</c:v>
                </c:pt>
                <c:pt idx="1012">
                  <c:v>20.771418349542699</c:v>
                </c:pt>
                <c:pt idx="1013">
                  <c:v>20.791943466488899</c:v>
                </c:pt>
                <c:pt idx="1014">
                  <c:v>20.812468583435098</c:v>
                </c:pt>
                <c:pt idx="1015">
                  <c:v>20.832993700381301</c:v>
                </c:pt>
                <c:pt idx="1016">
                  <c:v>20.853518817327402</c:v>
                </c:pt>
                <c:pt idx="1017">
                  <c:v>20.874043934273601</c:v>
                </c:pt>
                <c:pt idx="1018">
                  <c:v>20.894569051219801</c:v>
                </c:pt>
                <c:pt idx="1019">
                  <c:v>20.915094168166</c:v>
                </c:pt>
                <c:pt idx="1020">
                  <c:v>20.9356192851122</c:v>
                </c:pt>
                <c:pt idx="1021">
                  <c:v>20.956144402058399</c:v>
                </c:pt>
                <c:pt idx="1022">
                  <c:v>20.976669519004599</c:v>
                </c:pt>
                <c:pt idx="1023">
                  <c:v>20.997194635950802</c:v>
                </c:pt>
                <c:pt idx="1024">
                  <c:v>21.017719752897001</c:v>
                </c:pt>
                <c:pt idx="1025">
                  <c:v>21.038244869843101</c:v>
                </c:pt>
                <c:pt idx="1026">
                  <c:v>21.058769986789301</c:v>
                </c:pt>
                <c:pt idx="1027">
                  <c:v>21.0792951037355</c:v>
                </c:pt>
                <c:pt idx="1028">
                  <c:v>21.0998202206817</c:v>
                </c:pt>
                <c:pt idx="1029">
                  <c:v>21.120345337627899</c:v>
                </c:pt>
                <c:pt idx="1030">
                  <c:v>21.140870454574099</c:v>
                </c:pt>
                <c:pt idx="1031">
                  <c:v>21.161395571520298</c:v>
                </c:pt>
                <c:pt idx="1032">
                  <c:v>21.181920688466501</c:v>
                </c:pt>
                <c:pt idx="1033">
                  <c:v>21.202445805412601</c:v>
                </c:pt>
                <c:pt idx="1034">
                  <c:v>21.222970922358801</c:v>
                </c:pt>
                <c:pt idx="1035">
                  <c:v>21.243496039305001</c:v>
                </c:pt>
                <c:pt idx="1036">
                  <c:v>21.2640211562512</c:v>
                </c:pt>
                <c:pt idx="1037">
                  <c:v>21.2845462731974</c:v>
                </c:pt>
                <c:pt idx="1038">
                  <c:v>21.305071390143599</c:v>
                </c:pt>
                <c:pt idx="1039">
                  <c:v>21.325596507089799</c:v>
                </c:pt>
                <c:pt idx="1040">
                  <c:v>21.346121624036002</c:v>
                </c:pt>
                <c:pt idx="1041">
                  <c:v>21.366646740982201</c:v>
                </c:pt>
                <c:pt idx="1042">
                  <c:v>21.387171857928301</c:v>
                </c:pt>
                <c:pt idx="1043">
                  <c:v>21.407696974874501</c:v>
                </c:pt>
                <c:pt idx="1044">
                  <c:v>21.4282220918207</c:v>
                </c:pt>
                <c:pt idx="1045">
                  <c:v>21.4487472087669</c:v>
                </c:pt>
                <c:pt idx="1046">
                  <c:v>21.469272325713099</c:v>
                </c:pt>
                <c:pt idx="1047">
                  <c:v>21.489797442659299</c:v>
                </c:pt>
                <c:pt idx="1048">
                  <c:v>21.510322559605498</c:v>
                </c:pt>
                <c:pt idx="1049">
                  <c:v>21.530847676551701</c:v>
                </c:pt>
                <c:pt idx="1050">
                  <c:v>21.551372793497901</c:v>
                </c:pt>
                <c:pt idx="1051">
                  <c:v>21.571897910444001</c:v>
                </c:pt>
                <c:pt idx="1052">
                  <c:v>21.5924230273902</c:v>
                </c:pt>
                <c:pt idx="1053">
                  <c:v>21.6129481443364</c:v>
                </c:pt>
                <c:pt idx="1054">
                  <c:v>21.6334732612826</c:v>
                </c:pt>
                <c:pt idx="1055">
                  <c:v>21.653998378228799</c:v>
                </c:pt>
                <c:pt idx="1056">
                  <c:v>21.674523495174999</c:v>
                </c:pt>
                <c:pt idx="1057">
                  <c:v>21.695048612121202</c:v>
                </c:pt>
                <c:pt idx="1058">
                  <c:v>21.715573729067401</c:v>
                </c:pt>
                <c:pt idx="1059">
                  <c:v>21.736098846013501</c:v>
                </c:pt>
                <c:pt idx="1060">
                  <c:v>21.756623962959701</c:v>
                </c:pt>
                <c:pt idx="1061">
                  <c:v>21.7771490799059</c:v>
                </c:pt>
                <c:pt idx="1062">
                  <c:v>21.7976741968521</c:v>
                </c:pt>
                <c:pt idx="1063">
                  <c:v>21.818199313798299</c:v>
                </c:pt>
                <c:pt idx="1064">
                  <c:v>21.838724430744499</c:v>
                </c:pt>
                <c:pt idx="1065">
                  <c:v>21.859249547690698</c:v>
                </c:pt>
                <c:pt idx="1066">
                  <c:v>21.879774664636901</c:v>
                </c:pt>
                <c:pt idx="1067">
                  <c:v>21.900299781583101</c:v>
                </c:pt>
                <c:pt idx="1068">
                  <c:v>21.920824898529201</c:v>
                </c:pt>
                <c:pt idx="1069">
                  <c:v>21.9413500154754</c:v>
                </c:pt>
                <c:pt idx="1070">
                  <c:v>21.9618751324216</c:v>
                </c:pt>
                <c:pt idx="1071">
                  <c:v>21.982400249367799</c:v>
                </c:pt>
                <c:pt idx="1072">
                  <c:v>22.002925366313999</c:v>
                </c:pt>
                <c:pt idx="1073">
                  <c:v>22.023450483260198</c:v>
                </c:pt>
                <c:pt idx="1074">
                  <c:v>22.043975600206402</c:v>
                </c:pt>
                <c:pt idx="1075">
                  <c:v>22.064500717152601</c:v>
                </c:pt>
                <c:pt idx="1076">
                  <c:v>22.085025834098801</c:v>
                </c:pt>
                <c:pt idx="1077">
                  <c:v>22.105550951044901</c:v>
                </c:pt>
                <c:pt idx="1078">
                  <c:v>22.1260760679911</c:v>
                </c:pt>
                <c:pt idx="1079">
                  <c:v>22.1466011849373</c:v>
                </c:pt>
                <c:pt idx="1080">
                  <c:v>22.167126301883499</c:v>
                </c:pt>
                <c:pt idx="1081">
                  <c:v>22.187651418829699</c:v>
                </c:pt>
                <c:pt idx="1082">
                  <c:v>22.208176535775898</c:v>
                </c:pt>
                <c:pt idx="1083">
                  <c:v>22.228701652722101</c:v>
                </c:pt>
                <c:pt idx="1084">
                  <c:v>22.249226769668301</c:v>
                </c:pt>
                <c:pt idx="1085">
                  <c:v>22.269751886614401</c:v>
                </c:pt>
                <c:pt idx="1086">
                  <c:v>22.2902770035606</c:v>
                </c:pt>
                <c:pt idx="1087">
                  <c:v>22.3108021205068</c:v>
                </c:pt>
                <c:pt idx="1088">
                  <c:v>22.331327237452999</c:v>
                </c:pt>
                <c:pt idx="1089">
                  <c:v>22.351852354399199</c:v>
                </c:pt>
                <c:pt idx="1090">
                  <c:v>22.372377471345398</c:v>
                </c:pt>
                <c:pt idx="1091">
                  <c:v>22.392902588291602</c:v>
                </c:pt>
                <c:pt idx="1092">
                  <c:v>22.413427705237801</c:v>
                </c:pt>
                <c:pt idx="1093">
                  <c:v>22.433952822184001</c:v>
                </c:pt>
                <c:pt idx="1094">
                  <c:v>22.454477939130101</c:v>
                </c:pt>
                <c:pt idx="1095">
                  <c:v>22.4750030560763</c:v>
                </c:pt>
                <c:pt idx="1096">
                  <c:v>22.4955281730225</c:v>
                </c:pt>
                <c:pt idx="1097">
                  <c:v>22.516053289968699</c:v>
                </c:pt>
                <c:pt idx="1098">
                  <c:v>22.536578406914899</c:v>
                </c:pt>
                <c:pt idx="1099">
                  <c:v>22.557103523861102</c:v>
                </c:pt>
                <c:pt idx="1100">
                  <c:v>22.577628640807301</c:v>
                </c:pt>
                <c:pt idx="1101">
                  <c:v>22.598153757753501</c:v>
                </c:pt>
                <c:pt idx="1102">
                  <c:v>22.6186788746997</c:v>
                </c:pt>
                <c:pt idx="1103">
                  <c:v>22.6392039916458</c:v>
                </c:pt>
                <c:pt idx="1104">
                  <c:v>22.659729108592</c:v>
                </c:pt>
                <c:pt idx="1105">
                  <c:v>22.680254225538199</c:v>
                </c:pt>
                <c:pt idx="1106">
                  <c:v>22.700779342484399</c:v>
                </c:pt>
                <c:pt idx="1107">
                  <c:v>22.721304459430598</c:v>
                </c:pt>
                <c:pt idx="1108">
                  <c:v>22.741829576376801</c:v>
                </c:pt>
                <c:pt idx="1109">
                  <c:v>22.762354693323001</c:v>
                </c:pt>
                <c:pt idx="1110">
                  <c:v>22.782879810269201</c:v>
                </c:pt>
                <c:pt idx="1111">
                  <c:v>22.803404927215301</c:v>
                </c:pt>
                <c:pt idx="1112">
                  <c:v>22.8239300441615</c:v>
                </c:pt>
                <c:pt idx="1113">
                  <c:v>22.8444551611077</c:v>
                </c:pt>
                <c:pt idx="1114">
                  <c:v>22.864980278053899</c:v>
                </c:pt>
                <c:pt idx="1115">
                  <c:v>22.885505395000099</c:v>
                </c:pt>
                <c:pt idx="1116">
                  <c:v>22.906030511946302</c:v>
                </c:pt>
                <c:pt idx="1117">
                  <c:v>22.926555628892501</c:v>
                </c:pt>
                <c:pt idx="1118">
                  <c:v>22.947080745838701</c:v>
                </c:pt>
                <c:pt idx="1119">
                  <c:v>22.9676058627849</c:v>
                </c:pt>
                <c:pt idx="1120">
                  <c:v>22.988130979731</c:v>
                </c:pt>
                <c:pt idx="1121">
                  <c:v>23.0086560966772</c:v>
                </c:pt>
                <c:pt idx="1122">
                  <c:v>23.029181213623399</c:v>
                </c:pt>
                <c:pt idx="1123">
                  <c:v>23.049706330569599</c:v>
                </c:pt>
                <c:pt idx="1124">
                  <c:v>23.070231447515798</c:v>
                </c:pt>
                <c:pt idx="1125">
                  <c:v>23.090756564462001</c:v>
                </c:pt>
                <c:pt idx="1126">
                  <c:v>23.111281681408201</c:v>
                </c:pt>
                <c:pt idx="1127">
                  <c:v>23.1318067983544</c:v>
                </c:pt>
                <c:pt idx="1128">
                  <c:v>23.1523319153005</c:v>
                </c:pt>
                <c:pt idx="1129">
                  <c:v>23.1728570322467</c:v>
                </c:pt>
                <c:pt idx="1130">
                  <c:v>23.1933821491929</c:v>
                </c:pt>
                <c:pt idx="1131">
                  <c:v>23.213907266139099</c:v>
                </c:pt>
                <c:pt idx="1132">
                  <c:v>23.234432383085299</c:v>
                </c:pt>
                <c:pt idx="1133">
                  <c:v>23.254957500031502</c:v>
                </c:pt>
                <c:pt idx="1134">
                  <c:v>23.275482616977701</c:v>
                </c:pt>
                <c:pt idx="1135">
                  <c:v>23.296007733923901</c:v>
                </c:pt>
                <c:pt idx="1136">
                  <c:v>23.3165328508701</c:v>
                </c:pt>
                <c:pt idx="1137">
                  <c:v>23.3370579678162</c:v>
                </c:pt>
                <c:pt idx="1138">
                  <c:v>23.3575830847624</c:v>
                </c:pt>
                <c:pt idx="1139">
                  <c:v>23.378108201708599</c:v>
                </c:pt>
                <c:pt idx="1140">
                  <c:v>23.398633318654799</c:v>
                </c:pt>
                <c:pt idx="1141">
                  <c:v>23.419158435600998</c:v>
                </c:pt>
                <c:pt idx="1142">
                  <c:v>23.439683552547201</c:v>
                </c:pt>
                <c:pt idx="1143">
                  <c:v>23.460208669493401</c:v>
                </c:pt>
                <c:pt idx="1144">
                  <c:v>23.4807337864396</c:v>
                </c:pt>
                <c:pt idx="1145">
                  <c:v>23.5012589033858</c:v>
                </c:pt>
                <c:pt idx="1146">
                  <c:v>23.5217840203319</c:v>
                </c:pt>
                <c:pt idx="1147">
                  <c:v>23.542309137278099</c:v>
                </c:pt>
                <c:pt idx="1148">
                  <c:v>23.562834254224299</c:v>
                </c:pt>
                <c:pt idx="1149">
                  <c:v>23.583359371170499</c:v>
                </c:pt>
                <c:pt idx="1150">
                  <c:v>23.603884488116702</c:v>
                </c:pt>
                <c:pt idx="1151">
                  <c:v>23.624409605062901</c:v>
                </c:pt>
                <c:pt idx="1152">
                  <c:v>23.644934722009101</c:v>
                </c:pt>
                <c:pt idx="1153">
                  <c:v>23.6654598389553</c:v>
                </c:pt>
                <c:pt idx="1154">
                  <c:v>23.6859849559014</c:v>
                </c:pt>
                <c:pt idx="1155">
                  <c:v>23.7065100728476</c:v>
                </c:pt>
                <c:pt idx="1156">
                  <c:v>23.727035189793799</c:v>
                </c:pt>
                <c:pt idx="1157">
                  <c:v>23.747560306739999</c:v>
                </c:pt>
                <c:pt idx="1158">
                  <c:v>23.768085423686198</c:v>
                </c:pt>
                <c:pt idx="1159">
                  <c:v>23.788610540632401</c:v>
                </c:pt>
                <c:pt idx="1160">
                  <c:v>23.809135657578601</c:v>
                </c:pt>
                <c:pt idx="1161">
                  <c:v>23.8296607745248</c:v>
                </c:pt>
                <c:pt idx="1162">
                  <c:v>23.850185891471</c:v>
                </c:pt>
                <c:pt idx="1163">
                  <c:v>23.8707110084171</c:v>
                </c:pt>
                <c:pt idx="1164">
                  <c:v>23.891236125363299</c:v>
                </c:pt>
                <c:pt idx="1165">
                  <c:v>23.911761242309499</c:v>
                </c:pt>
                <c:pt idx="1166">
                  <c:v>23.932286359255698</c:v>
                </c:pt>
                <c:pt idx="1167">
                  <c:v>23.952811476201902</c:v>
                </c:pt>
                <c:pt idx="1168">
                  <c:v>23.973336593148101</c:v>
                </c:pt>
                <c:pt idx="1169">
                  <c:v>23.993861710094301</c:v>
                </c:pt>
                <c:pt idx="1170">
                  <c:v>24.0143868270405</c:v>
                </c:pt>
                <c:pt idx="1171">
                  <c:v>24.0349119439867</c:v>
                </c:pt>
                <c:pt idx="1172">
                  <c:v>24.0554370609328</c:v>
                </c:pt>
                <c:pt idx="1173">
                  <c:v>24.075962177878999</c:v>
                </c:pt>
                <c:pt idx="1174">
                  <c:v>24.096487294825199</c:v>
                </c:pt>
                <c:pt idx="1175">
                  <c:v>24.117012411771402</c:v>
                </c:pt>
                <c:pt idx="1176">
                  <c:v>24.137537528717601</c:v>
                </c:pt>
                <c:pt idx="1177">
                  <c:v>24.158062645663801</c:v>
                </c:pt>
                <c:pt idx="1178">
                  <c:v>24.17858776261</c:v>
                </c:pt>
                <c:pt idx="1179">
                  <c:v>24.1991128795562</c:v>
                </c:pt>
                <c:pt idx="1180">
                  <c:v>24.2196379965023</c:v>
                </c:pt>
                <c:pt idx="1181">
                  <c:v>24.240163113448499</c:v>
                </c:pt>
                <c:pt idx="1182">
                  <c:v>24.260688230394699</c:v>
                </c:pt>
                <c:pt idx="1183">
                  <c:v>24.281213347340898</c:v>
                </c:pt>
                <c:pt idx="1184">
                  <c:v>24.301738464287101</c:v>
                </c:pt>
                <c:pt idx="1185">
                  <c:v>24.322263581233301</c:v>
                </c:pt>
                <c:pt idx="1186">
                  <c:v>24.342788698179501</c:v>
                </c:pt>
                <c:pt idx="1187">
                  <c:v>24.3633138151257</c:v>
                </c:pt>
                <c:pt idx="1188">
                  <c:v>24.3838389320719</c:v>
                </c:pt>
                <c:pt idx="1189">
                  <c:v>24.404364049018</c:v>
                </c:pt>
                <c:pt idx="1190">
                  <c:v>24.424889165964199</c:v>
                </c:pt>
                <c:pt idx="1191">
                  <c:v>24.445414282910399</c:v>
                </c:pt>
                <c:pt idx="1192">
                  <c:v>24.465939399856602</c:v>
                </c:pt>
                <c:pt idx="1193">
                  <c:v>24.486464516802801</c:v>
                </c:pt>
                <c:pt idx="1194">
                  <c:v>24.506989633749001</c:v>
                </c:pt>
                <c:pt idx="1195">
                  <c:v>24.5275147506952</c:v>
                </c:pt>
                <c:pt idx="1196">
                  <c:v>24.5480398676414</c:v>
                </c:pt>
                <c:pt idx="1197">
                  <c:v>24.568564984587599</c:v>
                </c:pt>
                <c:pt idx="1198">
                  <c:v>24.589090101533699</c:v>
                </c:pt>
                <c:pt idx="1199">
                  <c:v>24.609615218479899</c:v>
                </c:pt>
                <c:pt idx="1200">
                  <c:v>24.630140335426098</c:v>
                </c:pt>
                <c:pt idx="1201">
                  <c:v>24.650665452372301</c:v>
                </c:pt>
                <c:pt idx="1202">
                  <c:v>24.671190569318501</c:v>
                </c:pt>
                <c:pt idx="1203">
                  <c:v>24.6917156862647</c:v>
                </c:pt>
                <c:pt idx="1204">
                  <c:v>24.7122408032109</c:v>
                </c:pt>
                <c:pt idx="1205">
                  <c:v>24.7327659201571</c:v>
                </c:pt>
                <c:pt idx="1206">
                  <c:v>24.7532910371032</c:v>
                </c:pt>
                <c:pt idx="1207">
                  <c:v>24.773816154049399</c:v>
                </c:pt>
                <c:pt idx="1208">
                  <c:v>24.794341270995599</c:v>
                </c:pt>
                <c:pt idx="1209">
                  <c:v>24.814866387941802</c:v>
                </c:pt>
                <c:pt idx="1210">
                  <c:v>24.835391504888001</c:v>
                </c:pt>
                <c:pt idx="1211">
                  <c:v>24.855916621834201</c:v>
                </c:pt>
                <c:pt idx="1212">
                  <c:v>24.8764417387804</c:v>
                </c:pt>
                <c:pt idx="1213">
                  <c:v>24.8969668557266</c:v>
                </c:pt>
                <c:pt idx="1214">
                  <c:v>24.917491972672799</c:v>
                </c:pt>
                <c:pt idx="1215">
                  <c:v>24.938017089618899</c:v>
                </c:pt>
                <c:pt idx="1216">
                  <c:v>24.958542206565099</c:v>
                </c:pt>
                <c:pt idx="1217">
                  <c:v>24.979067323511298</c:v>
                </c:pt>
                <c:pt idx="1218">
                  <c:v>24.999592440457501</c:v>
                </c:pt>
                <c:pt idx="1219">
                  <c:v>25.020117557403701</c:v>
                </c:pt>
                <c:pt idx="1220">
                  <c:v>25.0406426743499</c:v>
                </c:pt>
                <c:pt idx="1221">
                  <c:v>25.0611677912961</c:v>
                </c:pt>
                <c:pt idx="1222">
                  <c:v>25.081692908242299</c:v>
                </c:pt>
                <c:pt idx="1223">
                  <c:v>25.1022180251884</c:v>
                </c:pt>
                <c:pt idx="1224">
                  <c:v>25.122743142134599</c:v>
                </c:pt>
                <c:pt idx="1225">
                  <c:v>25.143268259080799</c:v>
                </c:pt>
                <c:pt idx="1226">
                  <c:v>25.163793376027002</c:v>
                </c:pt>
                <c:pt idx="1227">
                  <c:v>25.184318492973201</c:v>
                </c:pt>
                <c:pt idx="1228">
                  <c:v>25.204843609919401</c:v>
                </c:pt>
                <c:pt idx="1229">
                  <c:v>25.2253687268656</c:v>
                </c:pt>
                <c:pt idx="1230">
                  <c:v>25.2458938438118</c:v>
                </c:pt>
                <c:pt idx="1231">
                  <c:v>25.266418960757999</c:v>
                </c:pt>
                <c:pt idx="1232">
                  <c:v>25.286944077704099</c:v>
                </c:pt>
                <c:pt idx="1233">
                  <c:v>25.307469194650299</c:v>
                </c:pt>
                <c:pt idx="1234">
                  <c:v>25.327994311596498</c:v>
                </c:pt>
                <c:pt idx="1235">
                  <c:v>25.348519428542701</c:v>
                </c:pt>
                <c:pt idx="1236">
                  <c:v>25.369044545488901</c:v>
                </c:pt>
                <c:pt idx="1237">
                  <c:v>25.3895696624351</c:v>
                </c:pt>
                <c:pt idx="1238">
                  <c:v>25.4100947793813</c:v>
                </c:pt>
                <c:pt idx="1239">
                  <c:v>25.430619896327499</c:v>
                </c:pt>
                <c:pt idx="1240">
                  <c:v>25.451145013273699</c:v>
                </c:pt>
                <c:pt idx="1241">
                  <c:v>25.471670130219799</c:v>
                </c:pt>
                <c:pt idx="1242">
                  <c:v>25.492195247165998</c:v>
                </c:pt>
                <c:pt idx="1243">
                  <c:v>25.512720364112202</c:v>
                </c:pt>
                <c:pt idx="1244">
                  <c:v>25.533245481058401</c:v>
                </c:pt>
                <c:pt idx="1245">
                  <c:v>25.553770598004601</c:v>
                </c:pt>
                <c:pt idx="1246">
                  <c:v>25.5742957149508</c:v>
                </c:pt>
                <c:pt idx="1247">
                  <c:v>25.594820831897</c:v>
                </c:pt>
                <c:pt idx="1248">
                  <c:v>25.615345948843199</c:v>
                </c:pt>
                <c:pt idx="1249">
                  <c:v>25.635871065789299</c:v>
                </c:pt>
                <c:pt idx="1250">
                  <c:v>25.656396182735499</c:v>
                </c:pt>
                <c:pt idx="1251">
                  <c:v>25.676921299681698</c:v>
                </c:pt>
                <c:pt idx="1252">
                  <c:v>25.697446416627901</c:v>
                </c:pt>
                <c:pt idx="1253">
                  <c:v>25.717971533574101</c:v>
                </c:pt>
                <c:pt idx="1254">
                  <c:v>25.7384966505203</c:v>
                </c:pt>
                <c:pt idx="1255">
                  <c:v>25.7590217674665</c:v>
                </c:pt>
                <c:pt idx="1256">
                  <c:v>25.779546884412699</c:v>
                </c:pt>
                <c:pt idx="1257">
                  <c:v>25.800072001358899</c:v>
                </c:pt>
                <c:pt idx="1258">
                  <c:v>25.820597118304999</c:v>
                </c:pt>
                <c:pt idx="1259">
                  <c:v>25.841122235251198</c:v>
                </c:pt>
                <c:pt idx="1260">
                  <c:v>25.861647352197402</c:v>
                </c:pt>
                <c:pt idx="1261">
                  <c:v>25.882172469143601</c:v>
                </c:pt>
                <c:pt idx="1262">
                  <c:v>25.902697586089801</c:v>
                </c:pt>
                <c:pt idx="1263">
                  <c:v>25.923222703036</c:v>
                </c:pt>
                <c:pt idx="1264">
                  <c:v>25.9437478199822</c:v>
                </c:pt>
                <c:pt idx="1265">
                  <c:v>25.964272936928399</c:v>
                </c:pt>
                <c:pt idx="1266">
                  <c:v>25.984798053874599</c:v>
                </c:pt>
                <c:pt idx="1267">
                  <c:v>26.005323170820699</c:v>
                </c:pt>
                <c:pt idx="1268">
                  <c:v>26.025848287766902</c:v>
                </c:pt>
                <c:pt idx="1269">
                  <c:v>26.046373404713101</c:v>
                </c:pt>
                <c:pt idx="1270">
                  <c:v>26.066898521659301</c:v>
                </c:pt>
                <c:pt idx="1271">
                  <c:v>26.0874236386055</c:v>
                </c:pt>
                <c:pt idx="1272">
                  <c:v>26.1079487555517</c:v>
                </c:pt>
                <c:pt idx="1273">
                  <c:v>26.128473872497899</c:v>
                </c:pt>
                <c:pt idx="1274">
                  <c:v>26.148998989444099</c:v>
                </c:pt>
                <c:pt idx="1275">
                  <c:v>26.169524106390199</c:v>
                </c:pt>
                <c:pt idx="1276">
                  <c:v>26.190049223336398</c:v>
                </c:pt>
                <c:pt idx="1277">
                  <c:v>26.210574340282601</c:v>
                </c:pt>
                <c:pt idx="1278">
                  <c:v>26.231099457228801</c:v>
                </c:pt>
                <c:pt idx="1279">
                  <c:v>26.251624574175001</c:v>
                </c:pt>
                <c:pt idx="1280">
                  <c:v>26.2721496911212</c:v>
                </c:pt>
                <c:pt idx="1281">
                  <c:v>26.2926748080674</c:v>
                </c:pt>
                <c:pt idx="1282">
                  <c:v>26.313199925013599</c:v>
                </c:pt>
                <c:pt idx="1283">
                  <c:v>26.333725041959799</c:v>
                </c:pt>
                <c:pt idx="1284">
                  <c:v>26.354250158905899</c:v>
                </c:pt>
                <c:pt idx="1285">
                  <c:v>26.374775275852102</c:v>
                </c:pt>
                <c:pt idx="1286">
                  <c:v>26.395300392798301</c:v>
                </c:pt>
                <c:pt idx="1287">
                  <c:v>26.415825509744501</c:v>
                </c:pt>
                <c:pt idx="1288">
                  <c:v>26.4363506266907</c:v>
                </c:pt>
                <c:pt idx="1289">
                  <c:v>26.4568757436369</c:v>
                </c:pt>
                <c:pt idx="1290">
                  <c:v>26.477400860583099</c:v>
                </c:pt>
                <c:pt idx="1291">
                  <c:v>26.497925977529299</c:v>
                </c:pt>
                <c:pt idx="1292">
                  <c:v>26.518451094475498</c:v>
                </c:pt>
                <c:pt idx="1293">
                  <c:v>26.538976211421598</c:v>
                </c:pt>
                <c:pt idx="1294">
                  <c:v>26.559501328367801</c:v>
                </c:pt>
                <c:pt idx="1295">
                  <c:v>26.580026445314001</c:v>
                </c:pt>
                <c:pt idx="1296">
                  <c:v>26.6005515622602</c:v>
                </c:pt>
                <c:pt idx="1297">
                  <c:v>26.6210766792064</c:v>
                </c:pt>
                <c:pt idx="1298">
                  <c:v>26.641601796152599</c:v>
                </c:pt>
                <c:pt idx="1299">
                  <c:v>26.662126913098799</c:v>
                </c:pt>
                <c:pt idx="1300">
                  <c:v>26.682652030044999</c:v>
                </c:pt>
                <c:pt idx="1301">
                  <c:v>26.703177146991099</c:v>
                </c:pt>
                <c:pt idx="1302">
                  <c:v>26.723702263937302</c:v>
                </c:pt>
                <c:pt idx="1303">
                  <c:v>26.744227380883501</c:v>
                </c:pt>
                <c:pt idx="1304">
                  <c:v>26.764752497829701</c:v>
                </c:pt>
                <c:pt idx="1305">
                  <c:v>26.7852776147759</c:v>
                </c:pt>
                <c:pt idx="1306">
                  <c:v>26.8058027317221</c:v>
                </c:pt>
                <c:pt idx="1307">
                  <c:v>26.826327848668299</c:v>
                </c:pt>
                <c:pt idx="1308">
                  <c:v>26.846852965614499</c:v>
                </c:pt>
                <c:pt idx="1309">
                  <c:v>26.867378082560698</c:v>
                </c:pt>
                <c:pt idx="1310">
                  <c:v>26.887903199506798</c:v>
                </c:pt>
                <c:pt idx="1311">
                  <c:v>26.908428316453001</c:v>
                </c:pt>
                <c:pt idx="1312">
                  <c:v>26.928953433399201</c:v>
                </c:pt>
                <c:pt idx="1313">
                  <c:v>26.9494785503454</c:v>
                </c:pt>
                <c:pt idx="1314">
                  <c:v>26.9700036672916</c:v>
                </c:pt>
                <c:pt idx="1315">
                  <c:v>26.990528784237799</c:v>
                </c:pt>
                <c:pt idx="1316">
                  <c:v>27.011053901183999</c:v>
                </c:pt>
                <c:pt idx="1317">
                  <c:v>27.031579018130198</c:v>
                </c:pt>
                <c:pt idx="1318">
                  <c:v>27.052104135076299</c:v>
                </c:pt>
                <c:pt idx="1319">
                  <c:v>27.072629252022502</c:v>
                </c:pt>
                <c:pt idx="1320">
                  <c:v>27.093154368968701</c:v>
                </c:pt>
                <c:pt idx="1321">
                  <c:v>27.113679485914901</c:v>
                </c:pt>
                <c:pt idx="1322">
                  <c:v>27.1342046028611</c:v>
                </c:pt>
                <c:pt idx="1323">
                  <c:v>27.1547297198073</c:v>
                </c:pt>
                <c:pt idx="1324">
                  <c:v>27.175254836753499</c:v>
                </c:pt>
                <c:pt idx="1325">
                  <c:v>27.195779953699699</c:v>
                </c:pt>
                <c:pt idx="1326">
                  <c:v>27.216305070645902</c:v>
                </c:pt>
                <c:pt idx="1327">
                  <c:v>27.236830187591998</c:v>
                </c:pt>
                <c:pt idx="1328">
                  <c:v>27.257355304538201</c:v>
                </c:pt>
                <c:pt idx="1329">
                  <c:v>27.277880421484401</c:v>
                </c:pt>
                <c:pt idx="1330">
                  <c:v>27.2984055384306</c:v>
                </c:pt>
                <c:pt idx="1331">
                  <c:v>27.3189306553768</c:v>
                </c:pt>
                <c:pt idx="1332">
                  <c:v>27.339455772322999</c:v>
                </c:pt>
                <c:pt idx="1333">
                  <c:v>27.359980889269199</c:v>
                </c:pt>
                <c:pt idx="1334">
                  <c:v>27.380506006215398</c:v>
                </c:pt>
                <c:pt idx="1335">
                  <c:v>27.401031123161601</c:v>
                </c:pt>
                <c:pt idx="1336">
                  <c:v>27.421556240107702</c:v>
                </c:pt>
                <c:pt idx="1337">
                  <c:v>27.442081357053901</c:v>
                </c:pt>
                <c:pt idx="1338">
                  <c:v>27.462606474000101</c:v>
                </c:pt>
                <c:pt idx="1339">
                  <c:v>27.4831315909463</c:v>
                </c:pt>
                <c:pt idx="1340">
                  <c:v>27.5036567078925</c:v>
                </c:pt>
                <c:pt idx="1341">
                  <c:v>27.524181824838699</c:v>
                </c:pt>
                <c:pt idx="1342">
                  <c:v>27.544706941784899</c:v>
                </c:pt>
                <c:pt idx="1343">
                  <c:v>27.565232058731102</c:v>
                </c:pt>
                <c:pt idx="1344">
                  <c:v>27.585757175677202</c:v>
                </c:pt>
                <c:pt idx="1345">
                  <c:v>27.606282292623401</c:v>
                </c:pt>
                <c:pt idx="1346">
                  <c:v>27.626807409569601</c:v>
                </c:pt>
                <c:pt idx="1347">
                  <c:v>27.6473325265158</c:v>
                </c:pt>
                <c:pt idx="1348">
                  <c:v>27.667857643462</c:v>
                </c:pt>
                <c:pt idx="1349">
                  <c:v>27.688382760408199</c:v>
                </c:pt>
                <c:pt idx="1350">
                  <c:v>27.708907877354399</c:v>
                </c:pt>
                <c:pt idx="1351">
                  <c:v>27.729432994300598</c:v>
                </c:pt>
                <c:pt idx="1352">
                  <c:v>27.749958111246801</c:v>
                </c:pt>
                <c:pt idx="1353">
                  <c:v>27.770483228192901</c:v>
                </c:pt>
                <c:pt idx="1354">
                  <c:v>27.791008345139101</c:v>
                </c:pt>
                <c:pt idx="1355">
                  <c:v>27.811533462085301</c:v>
                </c:pt>
                <c:pt idx="1356">
                  <c:v>27.8320585790315</c:v>
                </c:pt>
                <c:pt idx="1357">
                  <c:v>27.8525836959777</c:v>
                </c:pt>
                <c:pt idx="1358">
                  <c:v>27.873108812923899</c:v>
                </c:pt>
                <c:pt idx="1359">
                  <c:v>27.893633929870099</c:v>
                </c:pt>
                <c:pt idx="1360">
                  <c:v>27.914159046816302</c:v>
                </c:pt>
                <c:pt idx="1361">
                  <c:v>27.934684163762501</c:v>
                </c:pt>
                <c:pt idx="1362">
                  <c:v>27.955209280708601</c:v>
                </c:pt>
                <c:pt idx="1363">
                  <c:v>27.975734397654801</c:v>
                </c:pt>
                <c:pt idx="1364">
                  <c:v>27.996259514601</c:v>
                </c:pt>
                <c:pt idx="1365">
                  <c:v>28.0167846315472</c:v>
                </c:pt>
                <c:pt idx="1366">
                  <c:v>28.037309748493399</c:v>
                </c:pt>
                <c:pt idx="1367">
                  <c:v>28.057834865439599</c:v>
                </c:pt>
                <c:pt idx="1368">
                  <c:v>28.078359982385798</c:v>
                </c:pt>
                <c:pt idx="1369">
                  <c:v>28.098885099332001</c:v>
                </c:pt>
                <c:pt idx="1370">
                  <c:v>28.119410216278101</c:v>
                </c:pt>
                <c:pt idx="1371">
                  <c:v>28.139935333224301</c:v>
                </c:pt>
                <c:pt idx="1372">
                  <c:v>28.1604604501705</c:v>
                </c:pt>
                <c:pt idx="1373">
                  <c:v>28.1809855671167</c:v>
                </c:pt>
                <c:pt idx="1374">
                  <c:v>28.2015106840629</c:v>
                </c:pt>
                <c:pt idx="1375">
                  <c:v>28.222035801009099</c:v>
                </c:pt>
                <c:pt idx="1376">
                  <c:v>28.242560917955299</c:v>
                </c:pt>
                <c:pt idx="1377">
                  <c:v>28.263086034901502</c:v>
                </c:pt>
                <c:pt idx="1378">
                  <c:v>28.283611151847701</c:v>
                </c:pt>
                <c:pt idx="1379">
                  <c:v>28.304136268793801</c:v>
                </c:pt>
                <c:pt idx="1380">
                  <c:v>28.324661385740001</c:v>
                </c:pt>
                <c:pt idx="1381">
                  <c:v>28.3451865026862</c:v>
                </c:pt>
                <c:pt idx="1382">
                  <c:v>28.3657116196324</c:v>
                </c:pt>
                <c:pt idx="1383">
                  <c:v>28.386236736578599</c:v>
                </c:pt>
                <c:pt idx="1384">
                  <c:v>28.406761853524799</c:v>
                </c:pt>
                <c:pt idx="1385">
                  <c:v>28.427286970470998</c:v>
                </c:pt>
                <c:pt idx="1386">
                  <c:v>28.447812087417201</c:v>
                </c:pt>
                <c:pt idx="1387">
                  <c:v>28.468337204363401</c:v>
                </c:pt>
                <c:pt idx="1388">
                  <c:v>28.488862321309501</c:v>
                </c:pt>
                <c:pt idx="1389">
                  <c:v>28.5093874382557</c:v>
                </c:pt>
                <c:pt idx="1390">
                  <c:v>28.5299125552019</c:v>
                </c:pt>
                <c:pt idx="1391">
                  <c:v>28.550437672148099</c:v>
                </c:pt>
                <c:pt idx="1392">
                  <c:v>28.570962789094299</c:v>
                </c:pt>
                <c:pt idx="1393">
                  <c:v>28.591487906040499</c:v>
                </c:pt>
                <c:pt idx="1394">
                  <c:v>28.612013022986702</c:v>
                </c:pt>
                <c:pt idx="1395">
                  <c:v>28.632538139932901</c:v>
                </c:pt>
                <c:pt idx="1396">
                  <c:v>28.653063256879001</c:v>
                </c:pt>
                <c:pt idx="1397">
                  <c:v>28.673588373825201</c:v>
                </c:pt>
                <c:pt idx="1398">
                  <c:v>28.6941134907714</c:v>
                </c:pt>
                <c:pt idx="1399">
                  <c:v>28.7146386077176</c:v>
                </c:pt>
                <c:pt idx="1400">
                  <c:v>28.735163724663799</c:v>
                </c:pt>
                <c:pt idx="1401">
                  <c:v>28.755688841609999</c:v>
                </c:pt>
                <c:pt idx="1402">
                  <c:v>28.776213958556198</c:v>
                </c:pt>
                <c:pt idx="1403">
                  <c:v>28.796739075502401</c:v>
                </c:pt>
                <c:pt idx="1404">
                  <c:v>28.817264192448601</c:v>
                </c:pt>
                <c:pt idx="1405">
                  <c:v>28.837789309394701</c:v>
                </c:pt>
                <c:pt idx="1406">
                  <c:v>28.8583144263409</c:v>
                </c:pt>
                <c:pt idx="1407">
                  <c:v>28.8788395432871</c:v>
                </c:pt>
                <c:pt idx="1408">
                  <c:v>28.899364660233299</c:v>
                </c:pt>
                <c:pt idx="1409">
                  <c:v>28.919889777179499</c:v>
                </c:pt>
                <c:pt idx="1410">
                  <c:v>28.940414894125698</c:v>
                </c:pt>
                <c:pt idx="1411">
                  <c:v>28.960940011071902</c:v>
                </c:pt>
                <c:pt idx="1412">
                  <c:v>28.981465128018101</c:v>
                </c:pt>
                <c:pt idx="1413">
                  <c:v>29.001990244964301</c:v>
                </c:pt>
                <c:pt idx="1414">
                  <c:v>29.022515361910401</c:v>
                </c:pt>
                <c:pt idx="1415">
                  <c:v>29.0430404788566</c:v>
                </c:pt>
                <c:pt idx="1416">
                  <c:v>29.0635655958028</c:v>
                </c:pt>
                <c:pt idx="1417">
                  <c:v>29.084090712748999</c:v>
                </c:pt>
                <c:pt idx="1418">
                  <c:v>29.104615829695199</c:v>
                </c:pt>
                <c:pt idx="1419">
                  <c:v>29.125140946641402</c:v>
                </c:pt>
                <c:pt idx="1420">
                  <c:v>29.145666063587601</c:v>
                </c:pt>
                <c:pt idx="1421">
                  <c:v>29.166191180533801</c:v>
                </c:pt>
                <c:pt idx="1422">
                  <c:v>29.186716297479901</c:v>
                </c:pt>
                <c:pt idx="1423">
                  <c:v>29.2072414144261</c:v>
                </c:pt>
                <c:pt idx="1424">
                  <c:v>29.2277665313723</c:v>
                </c:pt>
                <c:pt idx="1425">
                  <c:v>29.248291648318499</c:v>
                </c:pt>
                <c:pt idx="1426">
                  <c:v>29.268816765264699</c:v>
                </c:pt>
                <c:pt idx="1427">
                  <c:v>29.289341882210898</c:v>
                </c:pt>
                <c:pt idx="1428">
                  <c:v>29.309866999157101</c:v>
                </c:pt>
                <c:pt idx="1429">
                  <c:v>29.330392116103301</c:v>
                </c:pt>
                <c:pt idx="1430">
                  <c:v>29.350917233049501</c:v>
                </c:pt>
                <c:pt idx="1431">
                  <c:v>29.371442349995601</c:v>
                </c:pt>
                <c:pt idx="1432">
                  <c:v>29.3919674669418</c:v>
                </c:pt>
                <c:pt idx="1433">
                  <c:v>29.412492583888</c:v>
                </c:pt>
                <c:pt idx="1434">
                  <c:v>29.433017700834199</c:v>
                </c:pt>
                <c:pt idx="1435">
                  <c:v>29.453542817780399</c:v>
                </c:pt>
                <c:pt idx="1436">
                  <c:v>29.474067934726602</c:v>
                </c:pt>
                <c:pt idx="1437">
                  <c:v>29.494593051672801</c:v>
                </c:pt>
                <c:pt idx="1438">
                  <c:v>29.515118168619001</c:v>
                </c:pt>
                <c:pt idx="1439">
                  <c:v>29.5356432855652</c:v>
                </c:pt>
                <c:pt idx="1440">
                  <c:v>29.5561684025113</c:v>
                </c:pt>
                <c:pt idx="1441">
                  <c:v>29.5766935194575</c:v>
                </c:pt>
                <c:pt idx="1442">
                  <c:v>29.597218636403699</c:v>
                </c:pt>
                <c:pt idx="1443">
                  <c:v>29.617743753349899</c:v>
                </c:pt>
                <c:pt idx="1444">
                  <c:v>29.638268870296098</c:v>
                </c:pt>
                <c:pt idx="1445">
                  <c:v>29.658793987242301</c:v>
                </c:pt>
                <c:pt idx="1446">
                  <c:v>29.679319104188501</c:v>
                </c:pt>
                <c:pt idx="1447">
                  <c:v>29.6998442211347</c:v>
                </c:pt>
                <c:pt idx="1448">
                  <c:v>29.720369338080801</c:v>
                </c:pt>
                <c:pt idx="1449">
                  <c:v>29.740894455027</c:v>
                </c:pt>
                <c:pt idx="1450">
                  <c:v>29.7614195719732</c:v>
                </c:pt>
                <c:pt idx="1451">
                  <c:v>29.781944688919399</c:v>
                </c:pt>
                <c:pt idx="1452">
                  <c:v>29.802469805865599</c:v>
                </c:pt>
                <c:pt idx="1453">
                  <c:v>29.822994922811802</c:v>
                </c:pt>
                <c:pt idx="1454">
                  <c:v>29.843520039758001</c:v>
                </c:pt>
                <c:pt idx="1455">
                  <c:v>29.864045156704201</c:v>
                </c:pt>
                <c:pt idx="1456">
                  <c:v>29.8845702736504</c:v>
                </c:pt>
                <c:pt idx="1457">
                  <c:v>29.9050953905965</c:v>
                </c:pt>
                <c:pt idx="1458">
                  <c:v>29.9256205075427</c:v>
                </c:pt>
                <c:pt idx="1459">
                  <c:v>29.946145624488899</c:v>
                </c:pt>
                <c:pt idx="1460">
                  <c:v>29.966670741435099</c:v>
                </c:pt>
                <c:pt idx="1461">
                  <c:v>29.987195858381298</c:v>
                </c:pt>
                <c:pt idx="1462">
                  <c:v>30.007720975327501</c:v>
                </c:pt>
                <c:pt idx="1463">
                  <c:v>30.028246092273701</c:v>
                </c:pt>
                <c:pt idx="1464">
                  <c:v>30.0487712092199</c:v>
                </c:pt>
                <c:pt idx="1465">
                  <c:v>30.0692963261661</c:v>
                </c:pt>
                <c:pt idx="1466">
                  <c:v>30.0898214431122</c:v>
                </c:pt>
                <c:pt idx="1467">
                  <c:v>30.110346560058399</c:v>
                </c:pt>
                <c:pt idx="1468">
                  <c:v>30.130871677004599</c:v>
                </c:pt>
                <c:pt idx="1469">
                  <c:v>30.151396793950799</c:v>
                </c:pt>
                <c:pt idx="1470">
                  <c:v>30.171921910897002</c:v>
                </c:pt>
                <c:pt idx="1471">
                  <c:v>30.192447027843201</c:v>
                </c:pt>
                <c:pt idx="1472">
                  <c:v>30.212972144789401</c:v>
                </c:pt>
                <c:pt idx="1473">
                  <c:v>30.2334972617356</c:v>
                </c:pt>
                <c:pt idx="1474">
                  <c:v>30.2540223786817</c:v>
                </c:pt>
                <c:pt idx="1475">
                  <c:v>30.2745474956279</c:v>
                </c:pt>
                <c:pt idx="1476">
                  <c:v>30.295072612574099</c:v>
                </c:pt>
                <c:pt idx="1477">
                  <c:v>30.315597729520299</c:v>
                </c:pt>
                <c:pt idx="1478">
                  <c:v>30.336122846466498</c:v>
                </c:pt>
                <c:pt idx="1479">
                  <c:v>30.356647963412701</c:v>
                </c:pt>
                <c:pt idx="1480">
                  <c:v>30.377173080358901</c:v>
                </c:pt>
                <c:pt idx="1481">
                  <c:v>30.3976981973051</c:v>
                </c:pt>
                <c:pt idx="1482">
                  <c:v>30.4182233142513</c:v>
                </c:pt>
                <c:pt idx="1483">
                  <c:v>30.4387484311974</c:v>
                </c:pt>
                <c:pt idx="1484">
                  <c:v>30.459273548143599</c:v>
                </c:pt>
                <c:pt idx="1485">
                  <c:v>30.479798665089799</c:v>
                </c:pt>
                <c:pt idx="1486">
                  <c:v>30.500323782035998</c:v>
                </c:pt>
                <c:pt idx="1487">
                  <c:v>30.520848898982202</c:v>
                </c:pt>
                <c:pt idx="1488">
                  <c:v>30.541374015928401</c:v>
                </c:pt>
                <c:pt idx="1489">
                  <c:v>30.561899132874601</c:v>
                </c:pt>
                <c:pt idx="1490">
                  <c:v>30.5824242498208</c:v>
                </c:pt>
                <c:pt idx="1491">
                  <c:v>30.6029493667669</c:v>
                </c:pt>
                <c:pt idx="1492">
                  <c:v>30.6234744837131</c:v>
                </c:pt>
                <c:pt idx="1493">
                  <c:v>30.643999600659299</c:v>
                </c:pt>
                <c:pt idx="1494">
                  <c:v>30.664524717605499</c:v>
                </c:pt>
                <c:pt idx="1495">
                  <c:v>30.685049834551702</c:v>
                </c:pt>
                <c:pt idx="1496">
                  <c:v>30.705574951497901</c:v>
                </c:pt>
                <c:pt idx="1497">
                  <c:v>30.726100068444101</c:v>
                </c:pt>
                <c:pt idx="1498">
                  <c:v>30.7466251853903</c:v>
                </c:pt>
                <c:pt idx="1499">
                  <c:v>30.7671503023365</c:v>
                </c:pt>
                <c:pt idx="1500">
                  <c:v>30.7876754192826</c:v>
                </c:pt>
                <c:pt idx="1501">
                  <c:v>30.808200536228799</c:v>
                </c:pt>
                <c:pt idx="1502">
                  <c:v>30.828725653174999</c:v>
                </c:pt>
                <c:pt idx="1503">
                  <c:v>30.849250770121198</c:v>
                </c:pt>
                <c:pt idx="1504">
                  <c:v>30.869775887067401</c:v>
                </c:pt>
                <c:pt idx="1505">
                  <c:v>30.890301004013601</c:v>
                </c:pt>
                <c:pt idx="1506">
                  <c:v>30.910826120959801</c:v>
                </c:pt>
                <c:pt idx="1507">
                  <c:v>30.931351237906</c:v>
                </c:pt>
                <c:pt idx="1508">
                  <c:v>30.9518763548522</c:v>
                </c:pt>
                <c:pt idx="1509">
                  <c:v>30.9724014717983</c:v>
                </c:pt>
                <c:pt idx="1510">
                  <c:v>30.992926588744499</c:v>
                </c:pt>
                <c:pt idx="1511">
                  <c:v>31.013451705690699</c:v>
                </c:pt>
                <c:pt idx="1512">
                  <c:v>31.033976822636902</c:v>
                </c:pt>
                <c:pt idx="1513">
                  <c:v>31.054501939583101</c:v>
                </c:pt>
                <c:pt idx="1514">
                  <c:v>31.075027056529301</c:v>
                </c:pt>
                <c:pt idx="1515">
                  <c:v>31.0955521734755</c:v>
                </c:pt>
                <c:pt idx="1516">
                  <c:v>31.1160772904217</c:v>
                </c:pt>
                <c:pt idx="1517">
                  <c:v>31.1366024073678</c:v>
                </c:pt>
                <c:pt idx="1518">
                  <c:v>31.157127524313999</c:v>
                </c:pt>
                <c:pt idx="1519">
                  <c:v>31.177652641260199</c:v>
                </c:pt>
                <c:pt idx="1520">
                  <c:v>31.198177758206398</c:v>
                </c:pt>
                <c:pt idx="1521">
                  <c:v>31.218702875152601</c:v>
                </c:pt>
                <c:pt idx="1522">
                  <c:v>31.239227992098801</c:v>
                </c:pt>
                <c:pt idx="1523">
                  <c:v>31.259753109045</c:v>
                </c:pt>
                <c:pt idx="1524">
                  <c:v>31.2802782259912</c:v>
                </c:pt>
                <c:pt idx="1525">
                  <c:v>31.3008033429374</c:v>
                </c:pt>
                <c:pt idx="1526">
                  <c:v>31.3213284598835</c:v>
                </c:pt>
                <c:pt idx="1527">
                  <c:v>31.341853576829699</c:v>
                </c:pt>
                <c:pt idx="1528">
                  <c:v>31.362378693775899</c:v>
                </c:pt>
                <c:pt idx="1529">
                  <c:v>31.382903810722102</c:v>
                </c:pt>
                <c:pt idx="1530">
                  <c:v>31.403428927668301</c:v>
                </c:pt>
                <c:pt idx="1531">
                  <c:v>31.423954044614501</c:v>
                </c:pt>
                <c:pt idx="1532">
                  <c:v>31.4444791615607</c:v>
                </c:pt>
                <c:pt idx="1533">
                  <c:v>31.4650042785069</c:v>
                </c:pt>
                <c:pt idx="1534">
                  <c:v>31.485529395453099</c:v>
                </c:pt>
                <c:pt idx="1535">
                  <c:v>31.506054512399199</c:v>
                </c:pt>
                <c:pt idx="1536">
                  <c:v>31.526579629345399</c:v>
                </c:pt>
                <c:pt idx="1537">
                  <c:v>31.547104746291598</c:v>
                </c:pt>
                <c:pt idx="1538">
                  <c:v>31.567629863237801</c:v>
                </c:pt>
                <c:pt idx="1539">
                  <c:v>31.588154980184001</c:v>
                </c:pt>
                <c:pt idx="1540">
                  <c:v>31.6086800971302</c:v>
                </c:pt>
                <c:pt idx="1541">
                  <c:v>31.6292052140764</c:v>
                </c:pt>
                <c:pt idx="1542">
                  <c:v>31.649730331022599</c:v>
                </c:pt>
                <c:pt idx="1543">
                  <c:v>31.6702554479687</c:v>
                </c:pt>
                <c:pt idx="1544">
                  <c:v>31.690780564914899</c:v>
                </c:pt>
                <c:pt idx="1545">
                  <c:v>31.711305681861099</c:v>
                </c:pt>
                <c:pt idx="1546">
                  <c:v>31.731830798807302</c:v>
                </c:pt>
                <c:pt idx="1547">
                  <c:v>31.752355915753501</c:v>
                </c:pt>
                <c:pt idx="1548">
                  <c:v>31.772881032699701</c:v>
                </c:pt>
                <c:pt idx="1549">
                  <c:v>31.7934061496459</c:v>
                </c:pt>
                <c:pt idx="1550">
                  <c:v>31.8139312665921</c:v>
                </c:pt>
                <c:pt idx="1551">
                  <c:v>31.834456383538299</c:v>
                </c:pt>
                <c:pt idx="1552">
                  <c:v>31.854981500484399</c:v>
                </c:pt>
                <c:pt idx="1553">
                  <c:v>31.875506617430599</c:v>
                </c:pt>
                <c:pt idx="1554">
                  <c:v>31.896031734376798</c:v>
                </c:pt>
                <c:pt idx="1555">
                  <c:v>31.916556851323001</c:v>
                </c:pt>
                <c:pt idx="1556">
                  <c:v>31.937081968269201</c:v>
                </c:pt>
                <c:pt idx="1557">
                  <c:v>31.9576070852154</c:v>
                </c:pt>
                <c:pt idx="1558">
                  <c:v>31.9781322021616</c:v>
                </c:pt>
                <c:pt idx="1559">
                  <c:v>31.998657319107799</c:v>
                </c:pt>
                <c:pt idx="1560">
                  <c:v>32.019182436054002</c:v>
                </c:pt>
                <c:pt idx="1561">
                  <c:v>32.039707553000099</c:v>
                </c:pt>
                <c:pt idx="1562">
                  <c:v>32.060232669946302</c:v>
                </c:pt>
                <c:pt idx="1563">
                  <c:v>32.080757786892498</c:v>
                </c:pt>
                <c:pt idx="1564">
                  <c:v>32.101282903838701</c:v>
                </c:pt>
                <c:pt idx="1565">
                  <c:v>32.121808020784897</c:v>
                </c:pt>
                <c:pt idx="1566">
                  <c:v>32.1423331377311</c:v>
                </c:pt>
                <c:pt idx="1567">
                  <c:v>32.162858254677303</c:v>
                </c:pt>
                <c:pt idx="1568">
                  <c:v>32.183383371623499</c:v>
                </c:pt>
                <c:pt idx="1569">
                  <c:v>32.203908488569603</c:v>
                </c:pt>
                <c:pt idx="1570">
                  <c:v>32.224433605515799</c:v>
                </c:pt>
                <c:pt idx="1571">
                  <c:v>32.244958722462002</c:v>
                </c:pt>
                <c:pt idx="1572">
                  <c:v>32.265483839408198</c:v>
                </c:pt>
                <c:pt idx="1573">
                  <c:v>32.286008956354401</c:v>
                </c:pt>
                <c:pt idx="1574">
                  <c:v>32.306534073300597</c:v>
                </c:pt>
                <c:pt idx="1575">
                  <c:v>32.3270591902468</c:v>
                </c:pt>
                <c:pt idx="1576">
                  <c:v>32.347584307193003</c:v>
                </c:pt>
                <c:pt idx="1577">
                  <c:v>32.368109424139199</c:v>
                </c:pt>
                <c:pt idx="1578">
                  <c:v>32.388634541085302</c:v>
                </c:pt>
                <c:pt idx="1579">
                  <c:v>32.409159658031498</c:v>
                </c:pt>
                <c:pt idx="1580">
                  <c:v>32.429684774977702</c:v>
                </c:pt>
                <c:pt idx="1581">
                  <c:v>32.450209891923897</c:v>
                </c:pt>
                <c:pt idx="1582">
                  <c:v>32.470735008870101</c:v>
                </c:pt>
                <c:pt idx="1583">
                  <c:v>32.491260125816297</c:v>
                </c:pt>
                <c:pt idx="1584">
                  <c:v>32.5117852427625</c:v>
                </c:pt>
                <c:pt idx="1585">
                  <c:v>32.532310359708703</c:v>
                </c:pt>
                <c:pt idx="1586">
                  <c:v>32.552835476654799</c:v>
                </c:pt>
                <c:pt idx="1587">
                  <c:v>32.573360593601002</c:v>
                </c:pt>
                <c:pt idx="1588">
                  <c:v>32.593885710547198</c:v>
                </c:pt>
                <c:pt idx="1589">
                  <c:v>32.614410827493401</c:v>
                </c:pt>
                <c:pt idx="1590">
                  <c:v>32.634935944439597</c:v>
                </c:pt>
                <c:pt idx="1591">
                  <c:v>32.6554610613858</c:v>
                </c:pt>
                <c:pt idx="1592">
                  <c:v>32.675986178332003</c:v>
                </c:pt>
                <c:pt idx="1593">
                  <c:v>32.696511295278199</c:v>
                </c:pt>
                <c:pt idx="1594">
                  <c:v>32.717036412224402</c:v>
                </c:pt>
                <c:pt idx="1595">
                  <c:v>32.737561529170499</c:v>
                </c:pt>
                <c:pt idx="1596">
                  <c:v>32.758086646116702</c:v>
                </c:pt>
                <c:pt idx="1597">
                  <c:v>32.778611763062898</c:v>
                </c:pt>
                <c:pt idx="1598">
                  <c:v>32.799136880009101</c:v>
                </c:pt>
                <c:pt idx="1599">
                  <c:v>32.819661996955297</c:v>
                </c:pt>
                <c:pt idx="1600">
                  <c:v>32.8401871139015</c:v>
                </c:pt>
                <c:pt idx="1601">
                  <c:v>32.860712230847703</c:v>
                </c:pt>
                <c:pt idx="1602">
                  <c:v>32.881237347793899</c:v>
                </c:pt>
                <c:pt idx="1603">
                  <c:v>32.901762464740102</c:v>
                </c:pt>
                <c:pt idx="1604">
                  <c:v>32.922287581686199</c:v>
                </c:pt>
                <c:pt idx="1605">
                  <c:v>32.942812698632402</c:v>
                </c:pt>
                <c:pt idx="1606">
                  <c:v>32.963337815578598</c:v>
                </c:pt>
                <c:pt idx="1607">
                  <c:v>32.983862932524801</c:v>
                </c:pt>
                <c:pt idx="1608">
                  <c:v>33.004388049470997</c:v>
                </c:pt>
                <c:pt idx="1609">
                  <c:v>33.0249131664172</c:v>
                </c:pt>
                <c:pt idx="1610">
                  <c:v>33.045438283363403</c:v>
                </c:pt>
                <c:pt idx="1611">
                  <c:v>33.065963400309599</c:v>
                </c:pt>
                <c:pt idx="1612">
                  <c:v>33.086488517255702</c:v>
                </c:pt>
                <c:pt idx="1613">
                  <c:v>33.107013634201898</c:v>
                </c:pt>
                <c:pt idx="1614">
                  <c:v>33.127538751148101</c:v>
                </c:pt>
                <c:pt idx="1615">
                  <c:v>33.148063868094297</c:v>
                </c:pt>
                <c:pt idx="1616">
                  <c:v>33.1685889850405</c:v>
                </c:pt>
                <c:pt idx="1617">
                  <c:v>33.189114101986704</c:v>
                </c:pt>
                <c:pt idx="1618">
                  <c:v>33.209639218932899</c:v>
                </c:pt>
                <c:pt idx="1619">
                  <c:v>33.230164335879103</c:v>
                </c:pt>
                <c:pt idx="1620">
                  <c:v>33.250689452825299</c:v>
                </c:pt>
                <c:pt idx="1621">
                  <c:v>33.271214569771402</c:v>
                </c:pt>
                <c:pt idx="1622">
                  <c:v>33.291739686717598</c:v>
                </c:pt>
                <c:pt idx="1623">
                  <c:v>33.312264803663801</c:v>
                </c:pt>
                <c:pt idx="1624">
                  <c:v>33.332789920609997</c:v>
                </c:pt>
                <c:pt idx="1625">
                  <c:v>33.3533150375562</c:v>
                </c:pt>
                <c:pt idx="1626">
                  <c:v>33.373840154502403</c:v>
                </c:pt>
                <c:pt idx="1627">
                  <c:v>33.394365271448599</c:v>
                </c:pt>
                <c:pt idx="1628">
                  <c:v>33.414890388394802</c:v>
                </c:pt>
                <c:pt idx="1629">
                  <c:v>33.435415505340899</c:v>
                </c:pt>
                <c:pt idx="1630">
                  <c:v>33.455940622287102</c:v>
                </c:pt>
                <c:pt idx="1631">
                  <c:v>33.476465739233298</c:v>
                </c:pt>
                <c:pt idx="1632">
                  <c:v>33.496990856179501</c:v>
                </c:pt>
                <c:pt idx="1633">
                  <c:v>33.517515973125697</c:v>
                </c:pt>
                <c:pt idx="1634">
                  <c:v>33.5380410900719</c:v>
                </c:pt>
                <c:pt idx="1635">
                  <c:v>33.558566207018103</c:v>
                </c:pt>
                <c:pt idx="1636">
                  <c:v>33.579091323964299</c:v>
                </c:pt>
                <c:pt idx="1637">
                  <c:v>33.599616440910502</c:v>
                </c:pt>
                <c:pt idx="1638">
                  <c:v>33.620141557856599</c:v>
                </c:pt>
                <c:pt idx="1639">
                  <c:v>33.640666674802802</c:v>
                </c:pt>
                <c:pt idx="1640">
                  <c:v>33.661191791748998</c:v>
                </c:pt>
                <c:pt idx="1641">
                  <c:v>33.681716908695201</c:v>
                </c:pt>
                <c:pt idx="1642">
                  <c:v>33.702242025641397</c:v>
                </c:pt>
                <c:pt idx="1643">
                  <c:v>33.7227671425876</c:v>
                </c:pt>
                <c:pt idx="1644">
                  <c:v>33.743292259533803</c:v>
                </c:pt>
                <c:pt idx="1645">
                  <c:v>33.763817376479999</c:v>
                </c:pt>
                <c:pt idx="1646">
                  <c:v>33.784342493426202</c:v>
                </c:pt>
                <c:pt idx="1647">
                  <c:v>33.804867610372298</c:v>
                </c:pt>
                <c:pt idx="1648">
                  <c:v>33.825392727318501</c:v>
                </c:pt>
                <c:pt idx="1649">
                  <c:v>33.845917844264697</c:v>
                </c:pt>
                <c:pt idx="1650">
                  <c:v>33.8664429612109</c:v>
                </c:pt>
                <c:pt idx="1651">
                  <c:v>33.886968078157103</c:v>
                </c:pt>
                <c:pt idx="1652">
                  <c:v>33.907493195103299</c:v>
                </c:pt>
                <c:pt idx="1653">
                  <c:v>33.928018312049502</c:v>
                </c:pt>
                <c:pt idx="1654">
                  <c:v>33.948543428995698</c:v>
                </c:pt>
                <c:pt idx="1655">
                  <c:v>33.969068545941902</c:v>
                </c:pt>
                <c:pt idx="1656">
                  <c:v>33.989593662887998</c:v>
                </c:pt>
                <c:pt idx="1657">
                  <c:v>34.010118779834201</c:v>
                </c:pt>
                <c:pt idx="1658">
                  <c:v>34.030643896780397</c:v>
                </c:pt>
                <c:pt idx="1659">
                  <c:v>34.0511690137266</c:v>
                </c:pt>
                <c:pt idx="1660">
                  <c:v>34.071694130672803</c:v>
                </c:pt>
                <c:pt idx="1661">
                  <c:v>34.092219247618999</c:v>
                </c:pt>
                <c:pt idx="1662">
                  <c:v>34.112744364565202</c:v>
                </c:pt>
                <c:pt idx="1663">
                  <c:v>34.133269481511398</c:v>
                </c:pt>
                <c:pt idx="1664">
                  <c:v>34.153794598457502</c:v>
                </c:pt>
                <c:pt idx="1665">
                  <c:v>34.174319715403698</c:v>
                </c:pt>
                <c:pt idx="1666">
                  <c:v>34.194844832349901</c:v>
                </c:pt>
                <c:pt idx="1667">
                  <c:v>34.215369949296097</c:v>
                </c:pt>
                <c:pt idx="1668">
                  <c:v>34.2358950662423</c:v>
                </c:pt>
                <c:pt idx="1669">
                  <c:v>34.256420183188503</c:v>
                </c:pt>
                <c:pt idx="1670">
                  <c:v>34.276945300134699</c:v>
                </c:pt>
                <c:pt idx="1671">
                  <c:v>34.297470417080902</c:v>
                </c:pt>
                <c:pt idx="1672">
                  <c:v>34.317995534027098</c:v>
                </c:pt>
                <c:pt idx="1673">
                  <c:v>34.338520650973201</c:v>
                </c:pt>
                <c:pt idx="1674">
                  <c:v>34.359045767919397</c:v>
                </c:pt>
                <c:pt idx="1675">
                  <c:v>34.379570884865601</c:v>
                </c:pt>
                <c:pt idx="1676">
                  <c:v>34.400096001811796</c:v>
                </c:pt>
                <c:pt idx="1677">
                  <c:v>34.420621118758</c:v>
                </c:pt>
                <c:pt idx="1678">
                  <c:v>34.441146235704203</c:v>
                </c:pt>
                <c:pt idx="1679">
                  <c:v>34.461671352650399</c:v>
                </c:pt>
                <c:pt idx="1680">
                  <c:v>34.482196469596602</c:v>
                </c:pt>
                <c:pt idx="1681">
                  <c:v>34.502721586542698</c:v>
                </c:pt>
                <c:pt idx="1682">
                  <c:v>34.523246703488901</c:v>
                </c:pt>
                <c:pt idx="1683">
                  <c:v>34.543771820435097</c:v>
                </c:pt>
                <c:pt idx="1684">
                  <c:v>34.5642969373813</c:v>
                </c:pt>
                <c:pt idx="1685">
                  <c:v>34.584822054327503</c:v>
                </c:pt>
                <c:pt idx="1686">
                  <c:v>34.605347171273699</c:v>
                </c:pt>
                <c:pt idx="1687">
                  <c:v>34.625872288219902</c:v>
                </c:pt>
                <c:pt idx="1688">
                  <c:v>34.646397405166098</c:v>
                </c:pt>
                <c:pt idx="1689">
                  <c:v>34.666922522112301</c:v>
                </c:pt>
                <c:pt idx="1690">
                  <c:v>34.687447639058398</c:v>
                </c:pt>
                <c:pt idx="1691">
                  <c:v>34.707972756004601</c:v>
                </c:pt>
                <c:pt idx="1692">
                  <c:v>34.728497872950797</c:v>
                </c:pt>
                <c:pt idx="1693">
                  <c:v>34.749022989897</c:v>
                </c:pt>
                <c:pt idx="1694">
                  <c:v>34.769548106843203</c:v>
                </c:pt>
                <c:pt idx="1695">
                  <c:v>34.790073223789399</c:v>
                </c:pt>
                <c:pt idx="1696">
                  <c:v>34.810598340735602</c:v>
                </c:pt>
                <c:pt idx="1697">
                  <c:v>34.831123457681798</c:v>
                </c:pt>
                <c:pt idx="1698">
                  <c:v>34.851648574628001</c:v>
                </c:pt>
                <c:pt idx="1699">
                  <c:v>34.872173691574098</c:v>
                </c:pt>
                <c:pt idx="1700">
                  <c:v>34.892698808520301</c:v>
                </c:pt>
                <c:pt idx="1701">
                  <c:v>34.913223925466497</c:v>
                </c:pt>
                <c:pt idx="1702">
                  <c:v>34.9337490424127</c:v>
                </c:pt>
                <c:pt idx="1703">
                  <c:v>34.954274159358903</c:v>
                </c:pt>
                <c:pt idx="1704">
                  <c:v>34.974799276305099</c:v>
                </c:pt>
                <c:pt idx="1705">
                  <c:v>34.995324393251302</c:v>
                </c:pt>
                <c:pt idx="1706">
                  <c:v>35.015849510197498</c:v>
                </c:pt>
                <c:pt idx="1707">
                  <c:v>35.036374627143701</c:v>
                </c:pt>
                <c:pt idx="1708">
                  <c:v>35.056899744089797</c:v>
                </c:pt>
                <c:pt idx="1709">
                  <c:v>35.077424861036</c:v>
                </c:pt>
                <c:pt idx="1710">
                  <c:v>35.097949977982204</c:v>
                </c:pt>
                <c:pt idx="1711">
                  <c:v>35.118475094928399</c:v>
                </c:pt>
                <c:pt idx="1712">
                  <c:v>35.139000211874603</c:v>
                </c:pt>
                <c:pt idx="1713">
                  <c:v>35.159525328820799</c:v>
                </c:pt>
                <c:pt idx="1714">
                  <c:v>35.180050445767002</c:v>
                </c:pt>
                <c:pt idx="1715">
                  <c:v>35.200575562713198</c:v>
                </c:pt>
                <c:pt idx="1716">
                  <c:v>35.221100679659301</c:v>
                </c:pt>
                <c:pt idx="1717">
                  <c:v>35.241625796605497</c:v>
                </c:pt>
                <c:pt idx="1718">
                  <c:v>35.2621509135517</c:v>
                </c:pt>
                <c:pt idx="1719">
                  <c:v>35.282676030497903</c:v>
                </c:pt>
                <c:pt idx="1720">
                  <c:v>35.303201147444099</c:v>
                </c:pt>
                <c:pt idx="1721">
                  <c:v>35.323726264390302</c:v>
                </c:pt>
                <c:pt idx="1722">
                  <c:v>35.344251381336498</c:v>
                </c:pt>
                <c:pt idx="1723">
                  <c:v>35.364776498282701</c:v>
                </c:pt>
                <c:pt idx="1724">
                  <c:v>35.385301615228897</c:v>
                </c:pt>
                <c:pt idx="1725">
                  <c:v>35.405826732175001</c:v>
                </c:pt>
                <c:pt idx="1726">
                  <c:v>35.426351849121197</c:v>
                </c:pt>
                <c:pt idx="1727">
                  <c:v>35.4468769660674</c:v>
                </c:pt>
                <c:pt idx="1728">
                  <c:v>35.467402083013603</c:v>
                </c:pt>
                <c:pt idx="1729">
                  <c:v>35.487927199959799</c:v>
                </c:pt>
                <c:pt idx="1730">
                  <c:v>35.508452316906002</c:v>
                </c:pt>
                <c:pt idx="1731">
                  <c:v>35.528977433852198</c:v>
                </c:pt>
                <c:pt idx="1732">
                  <c:v>35.549502550798401</c:v>
                </c:pt>
                <c:pt idx="1733">
                  <c:v>35.570027667744498</c:v>
                </c:pt>
                <c:pt idx="1734">
                  <c:v>35.590552784690701</c:v>
                </c:pt>
                <c:pt idx="1735">
                  <c:v>35.611077901636897</c:v>
                </c:pt>
                <c:pt idx="1736">
                  <c:v>35.6316030185831</c:v>
                </c:pt>
                <c:pt idx="1737">
                  <c:v>35.652128135529303</c:v>
                </c:pt>
                <c:pt idx="1738">
                  <c:v>35.672653252475499</c:v>
                </c:pt>
                <c:pt idx="1739">
                  <c:v>35.693178369421702</c:v>
                </c:pt>
                <c:pt idx="1740">
                  <c:v>35.713703486367898</c:v>
                </c:pt>
                <c:pt idx="1741">
                  <c:v>35.734228603314101</c:v>
                </c:pt>
                <c:pt idx="1742">
                  <c:v>35.754753720260197</c:v>
                </c:pt>
                <c:pt idx="1743">
                  <c:v>35.7752788372064</c:v>
                </c:pt>
                <c:pt idx="1744">
                  <c:v>35.795803954152603</c:v>
                </c:pt>
                <c:pt idx="1745">
                  <c:v>35.816329071098799</c:v>
                </c:pt>
                <c:pt idx="1746">
                  <c:v>35.836854188045002</c:v>
                </c:pt>
                <c:pt idx="1747">
                  <c:v>35.857379304991198</c:v>
                </c:pt>
                <c:pt idx="1748">
                  <c:v>35.877904421937401</c:v>
                </c:pt>
                <c:pt idx="1749">
                  <c:v>35.898429538883597</c:v>
                </c:pt>
                <c:pt idx="1750">
                  <c:v>35.918954655829801</c:v>
                </c:pt>
                <c:pt idx="1751">
                  <c:v>35.939479772775897</c:v>
                </c:pt>
                <c:pt idx="1752">
                  <c:v>35.9600048897221</c:v>
                </c:pt>
                <c:pt idx="1753">
                  <c:v>35.980530006668303</c:v>
                </c:pt>
                <c:pt idx="1754">
                  <c:v>36.001055123614499</c:v>
                </c:pt>
                <c:pt idx="1755">
                  <c:v>36.021580240560702</c:v>
                </c:pt>
                <c:pt idx="1756">
                  <c:v>36.042105357506898</c:v>
                </c:pt>
                <c:pt idx="1757">
                  <c:v>36.062630474453101</c:v>
                </c:pt>
                <c:pt idx="1758">
                  <c:v>36.083155591399297</c:v>
                </c:pt>
                <c:pt idx="1759">
                  <c:v>36.103680708345401</c:v>
                </c:pt>
                <c:pt idx="1760">
                  <c:v>36.124205825291597</c:v>
                </c:pt>
                <c:pt idx="1761">
                  <c:v>36.1447309422378</c:v>
                </c:pt>
                <c:pt idx="1762">
                  <c:v>36.165256059184003</c:v>
                </c:pt>
                <c:pt idx="1763">
                  <c:v>36.185781176130199</c:v>
                </c:pt>
                <c:pt idx="1764">
                  <c:v>36.206306293076402</c:v>
                </c:pt>
                <c:pt idx="1765">
                  <c:v>36.226831410022598</c:v>
                </c:pt>
                <c:pt idx="1766">
                  <c:v>36.247356526968801</c:v>
                </c:pt>
                <c:pt idx="1767">
                  <c:v>36.267881643914997</c:v>
                </c:pt>
                <c:pt idx="1768">
                  <c:v>36.288406760861101</c:v>
                </c:pt>
                <c:pt idx="1769">
                  <c:v>36.308931877807296</c:v>
                </c:pt>
                <c:pt idx="1770">
                  <c:v>36.3294569947535</c:v>
                </c:pt>
                <c:pt idx="1771">
                  <c:v>36.349982111699703</c:v>
                </c:pt>
                <c:pt idx="1772">
                  <c:v>36.370507228645899</c:v>
                </c:pt>
                <c:pt idx="1773">
                  <c:v>36.391032345592102</c:v>
                </c:pt>
                <c:pt idx="1774">
                  <c:v>36.411557462538298</c:v>
                </c:pt>
                <c:pt idx="1775">
                  <c:v>36.432082579484501</c:v>
                </c:pt>
                <c:pt idx="1776">
                  <c:v>36.452607696430597</c:v>
                </c:pt>
                <c:pt idx="1777">
                  <c:v>36.4731328133768</c:v>
                </c:pt>
                <c:pt idx="1778">
                  <c:v>36.493657930323003</c:v>
                </c:pt>
                <c:pt idx="1779">
                  <c:v>36.514183047269199</c:v>
                </c:pt>
                <c:pt idx="1780">
                  <c:v>36.534708164215402</c:v>
                </c:pt>
                <c:pt idx="1781">
                  <c:v>36.555233281161598</c:v>
                </c:pt>
                <c:pt idx="1782">
                  <c:v>36.575758398107801</c:v>
                </c:pt>
                <c:pt idx="1783">
                  <c:v>36.596283515053997</c:v>
                </c:pt>
                <c:pt idx="1784">
                  <c:v>36.6168086320002</c:v>
                </c:pt>
                <c:pt idx="1785">
                  <c:v>36.637333748946297</c:v>
                </c:pt>
                <c:pt idx="1786">
                  <c:v>36.6578588658925</c:v>
                </c:pt>
                <c:pt idx="1787">
                  <c:v>36.678383982838703</c:v>
                </c:pt>
                <c:pt idx="1788">
                  <c:v>36.698909099784899</c:v>
                </c:pt>
                <c:pt idx="1789">
                  <c:v>36.719434216731102</c:v>
                </c:pt>
                <c:pt idx="1790">
                  <c:v>36.739959333677298</c:v>
                </c:pt>
                <c:pt idx="1791">
                  <c:v>36.760484450623501</c:v>
                </c:pt>
                <c:pt idx="1792">
                  <c:v>36.781009567569697</c:v>
                </c:pt>
                <c:pt idx="1793">
                  <c:v>36.8015346845159</c:v>
                </c:pt>
                <c:pt idx="1794">
                  <c:v>36.822059801461997</c:v>
                </c:pt>
                <c:pt idx="1795">
                  <c:v>36.8425849184082</c:v>
                </c:pt>
                <c:pt idx="1796">
                  <c:v>36.863110035354403</c:v>
                </c:pt>
                <c:pt idx="1797">
                  <c:v>36.883635152300599</c:v>
                </c:pt>
                <c:pt idx="1798">
                  <c:v>36.904160269246802</c:v>
                </c:pt>
                <c:pt idx="1799">
                  <c:v>36.924685386192998</c:v>
                </c:pt>
                <c:pt idx="1800">
                  <c:v>36.945210503139201</c:v>
                </c:pt>
                <c:pt idx="1801">
                  <c:v>36.965735620085397</c:v>
                </c:pt>
                <c:pt idx="1802">
                  <c:v>36.9862607370316</c:v>
                </c:pt>
                <c:pt idx="1803">
                  <c:v>37.006785853977703</c:v>
                </c:pt>
                <c:pt idx="1804">
                  <c:v>37.027310970923899</c:v>
                </c:pt>
                <c:pt idx="1805">
                  <c:v>37.047836087870103</c:v>
                </c:pt>
                <c:pt idx="1806">
                  <c:v>37.068361204816298</c:v>
                </c:pt>
                <c:pt idx="1807">
                  <c:v>37.088886321762502</c:v>
                </c:pt>
                <c:pt idx="1808">
                  <c:v>37.109411438708698</c:v>
                </c:pt>
                <c:pt idx="1809">
                  <c:v>37.129936555654901</c:v>
                </c:pt>
                <c:pt idx="1810">
                  <c:v>37.150461672601097</c:v>
                </c:pt>
                <c:pt idx="1811">
                  <c:v>37.1709867895472</c:v>
                </c:pt>
                <c:pt idx="1812">
                  <c:v>37.191511906493403</c:v>
                </c:pt>
                <c:pt idx="1813">
                  <c:v>37.212037023439599</c:v>
                </c:pt>
                <c:pt idx="1814">
                  <c:v>37.232562140385802</c:v>
                </c:pt>
                <c:pt idx="1815">
                  <c:v>37.253087257331998</c:v>
                </c:pt>
                <c:pt idx="1816">
                  <c:v>37.273612374278201</c:v>
                </c:pt>
                <c:pt idx="1817">
                  <c:v>37.294137491224397</c:v>
                </c:pt>
                <c:pt idx="1818">
                  <c:v>37.3146626081706</c:v>
                </c:pt>
                <c:pt idx="1819">
                  <c:v>37.335187725116803</c:v>
                </c:pt>
                <c:pt idx="1820">
                  <c:v>37.3557128420629</c:v>
                </c:pt>
                <c:pt idx="1821">
                  <c:v>37.376237959009103</c:v>
                </c:pt>
                <c:pt idx="1822">
                  <c:v>37.396763075955299</c:v>
                </c:pt>
                <c:pt idx="1823">
                  <c:v>37.417288192901502</c:v>
                </c:pt>
                <c:pt idx="1824">
                  <c:v>37.437813309847698</c:v>
                </c:pt>
                <c:pt idx="1825">
                  <c:v>37.458338426793901</c:v>
                </c:pt>
                <c:pt idx="1826">
                  <c:v>37.478863543740097</c:v>
                </c:pt>
                <c:pt idx="1827">
                  <c:v>37.4993886606863</c:v>
                </c:pt>
                <c:pt idx="1828">
                  <c:v>37.519913777632397</c:v>
                </c:pt>
                <c:pt idx="1829">
                  <c:v>37.5404388945786</c:v>
                </c:pt>
                <c:pt idx="1830">
                  <c:v>37.560964011524803</c:v>
                </c:pt>
                <c:pt idx="1831">
                  <c:v>37.581489128470999</c:v>
                </c:pt>
                <c:pt idx="1832">
                  <c:v>37.602014245417202</c:v>
                </c:pt>
                <c:pt idx="1833">
                  <c:v>37.622539362363398</c:v>
                </c:pt>
                <c:pt idx="1834">
                  <c:v>37.643064479309601</c:v>
                </c:pt>
                <c:pt idx="1835">
                  <c:v>37.663589596255797</c:v>
                </c:pt>
                <c:pt idx="1836">
                  <c:v>37.684114713202</c:v>
                </c:pt>
                <c:pt idx="1837">
                  <c:v>37.704639830148103</c:v>
                </c:pt>
                <c:pt idx="1838">
                  <c:v>37.725164947094299</c:v>
                </c:pt>
                <c:pt idx="1839">
                  <c:v>37.745690064040502</c:v>
                </c:pt>
                <c:pt idx="1840">
                  <c:v>37.766215180986698</c:v>
                </c:pt>
                <c:pt idx="1841">
                  <c:v>37.786740297932901</c:v>
                </c:pt>
                <c:pt idx="1842">
                  <c:v>37.807265414879097</c:v>
                </c:pt>
                <c:pt idx="1843">
                  <c:v>37.8277905318253</c:v>
                </c:pt>
                <c:pt idx="1844">
                  <c:v>37.848315648771496</c:v>
                </c:pt>
                <c:pt idx="1845">
                  <c:v>37.8688407657177</c:v>
                </c:pt>
                <c:pt idx="1846">
                  <c:v>37.889365882663803</c:v>
                </c:pt>
                <c:pt idx="1847">
                  <c:v>37.909890999609999</c:v>
                </c:pt>
                <c:pt idx="1848">
                  <c:v>37.930416116556202</c:v>
                </c:pt>
                <c:pt idx="1849">
                  <c:v>37.950941233502398</c:v>
                </c:pt>
                <c:pt idx="1850">
                  <c:v>37.971466350448601</c:v>
                </c:pt>
                <c:pt idx="1851">
                  <c:v>37.991991467394797</c:v>
                </c:pt>
                <c:pt idx="1852">
                  <c:v>38.012516584341</c:v>
                </c:pt>
                <c:pt idx="1853">
                  <c:v>38.033041701287203</c:v>
                </c:pt>
                <c:pt idx="1854">
                  <c:v>38.053566818233399</c:v>
                </c:pt>
                <c:pt idx="1855">
                  <c:v>38.074091935179503</c:v>
                </c:pt>
                <c:pt idx="1856">
                  <c:v>38.094617052125699</c:v>
                </c:pt>
                <c:pt idx="1857">
                  <c:v>38.115142169071902</c:v>
                </c:pt>
                <c:pt idx="1858">
                  <c:v>38.135667286018098</c:v>
                </c:pt>
                <c:pt idx="1859">
                  <c:v>38.156192402964301</c:v>
                </c:pt>
                <c:pt idx="1860">
                  <c:v>38.176717519910497</c:v>
                </c:pt>
                <c:pt idx="1861">
                  <c:v>38.1972426368567</c:v>
                </c:pt>
                <c:pt idx="1862">
                  <c:v>38.217767753802903</c:v>
                </c:pt>
                <c:pt idx="1863">
                  <c:v>38.238292870749</c:v>
                </c:pt>
                <c:pt idx="1864">
                  <c:v>38.258817987695203</c:v>
                </c:pt>
                <c:pt idx="1865">
                  <c:v>38.279343104641399</c:v>
                </c:pt>
                <c:pt idx="1866">
                  <c:v>38.299868221587602</c:v>
                </c:pt>
                <c:pt idx="1867">
                  <c:v>38.320393338533798</c:v>
                </c:pt>
                <c:pt idx="1868">
                  <c:v>38.340918455480001</c:v>
                </c:pt>
                <c:pt idx="1869">
                  <c:v>38.361443572426197</c:v>
                </c:pt>
                <c:pt idx="1870">
                  <c:v>38.3819686893724</c:v>
                </c:pt>
                <c:pt idx="1871">
                  <c:v>38.402493806318603</c:v>
                </c:pt>
                <c:pt idx="1872">
                  <c:v>38.423018923264699</c:v>
                </c:pt>
                <c:pt idx="1873">
                  <c:v>38.443544040210902</c:v>
                </c:pt>
                <c:pt idx="1874">
                  <c:v>38.464069157157098</c:v>
                </c:pt>
                <c:pt idx="1875">
                  <c:v>38.484594274103301</c:v>
                </c:pt>
                <c:pt idx="1876">
                  <c:v>38.505119391049497</c:v>
                </c:pt>
                <c:pt idx="1877">
                  <c:v>38.5256445079957</c:v>
                </c:pt>
                <c:pt idx="1878">
                  <c:v>38.546169624941903</c:v>
                </c:pt>
                <c:pt idx="1879">
                  <c:v>38.566694741888099</c:v>
                </c:pt>
                <c:pt idx="1880">
                  <c:v>38.587219858834203</c:v>
                </c:pt>
                <c:pt idx="1881">
                  <c:v>38.607744975780399</c:v>
                </c:pt>
                <c:pt idx="1882">
                  <c:v>38.628270092726602</c:v>
                </c:pt>
                <c:pt idx="1883">
                  <c:v>38.648795209672798</c:v>
                </c:pt>
                <c:pt idx="1884">
                  <c:v>38.669320326619001</c:v>
                </c:pt>
                <c:pt idx="1885">
                  <c:v>38.689845443565197</c:v>
                </c:pt>
                <c:pt idx="1886">
                  <c:v>38.7103705605114</c:v>
                </c:pt>
                <c:pt idx="1887">
                  <c:v>38.730895677457603</c:v>
                </c:pt>
                <c:pt idx="1888">
                  <c:v>38.751420794403799</c:v>
                </c:pt>
                <c:pt idx="1889">
                  <c:v>38.771945911349903</c:v>
                </c:pt>
                <c:pt idx="1890">
                  <c:v>38.792471028296099</c:v>
                </c:pt>
                <c:pt idx="1891">
                  <c:v>38.812996145242302</c:v>
                </c:pt>
                <c:pt idx="1892">
                  <c:v>38.833521262188498</c:v>
                </c:pt>
                <c:pt idx="1893">
                  <c:v>38.854046379134701</c:v>
                </c:pt>
                <c:pt idx="1894">
                  <c:v>38.874571496080897</c:v>
                </c:pt>
                <c:pt idx="1895">
                  <c:v>38.8950966130271</c:v>
                </c:pt>
                <c:pt idx="1896">
                  <c:v>38.915621729973303</c:v>
                </c:pt>
                <c:pt idx="1897">
                  <c:v>38.936146846919399</c:v>
                </c:pt>
                <c:pt idx="1898">
                  <c:v>38.956671963865602</c:v>
                </c:pt>
                <c:pt idx="1899">
                  <c:v>38.977197080811798</c:v>
                </c:pt>
                <c:pt idx="1900">
                  <c:v>38.997722197758002</c:v>
                </c:pt>
                <c:pt idx="1901">
                  <c:v>39.018247314704197</c:v>
                </c:pt>
                <c:pt idx="1902">
                  <c:v>39.038772431650401</c:v>
                </c:pt>
                <c:pt idx="1903">
                  <c:v>39.059297548596597</c:v>
                </c:pt>
                <c:pt idx="1904">
                  <c:v>39.0798226655428</c:v>
                </c:pt>
                <c:pt idx="1905">
                  <c:v>39.100347782489003</c:v>
                </c:pt>
                <c:pt idx="1906">
                  <c:v>39.120872899435099</c:v>
                </c:pt>
                <c:pt idx="1907">
                  <c:v>39.141398016381302</c:v>
                </c:pt>
                <c:pt idx="1908">
                  <c:v>39.161923133327498</c:v>
                </c:pt>
                <c:pt idx="1909">
                  <c:v>39.182448250273701</c:v>
                </c:pt>
                <c:pt idx="1910">
                  <c:v>39.202973367219897</c:v>
                </c:pt>
                <c:pt idx="1911">
                  <c:v>39.2234984841661</c:v>
                </c:pt>
                <c:pt idx="1912">
                  <c:v>39.244023601112303</c:v>
                </c:pt>
                <c:pt idx="1913">
                  <c:v>39.264548718058499</c:v>
                </c:pt>
                <c:pt idx="1914">
                  <c:v>39.285073835004702</c:v>
                </c:pt>
                <c:pt idx="1915">
                  <c:v>39.305598951950799</c:v>
                </c:pt>
                <c:pt idx="1916">
                  <c:v>39.326124068897002</c:v>
                </c:pt>
                <c:pt idx="1917">
                  <c:v>39.346649185843198</c:v>
                </c:pt>
                <c:pt idx="1918">
                  <c:v>39.367174302789401</c:v>
                </c:pt>
                <c:pt idx="1919">
                  <c:v>39.387699419735597</c:v>
                </c:pt>
                <c:pt idx="1920">
                  <c:v>39.4082245366818</c:v>
                </c:pt>
                <c:pt idx="1921">
                  <c:v>39.428749653628003</c:v>
                </c:pt>
                <c:pt idx="1922">
                  <c:v>39.449274770574199</c:v>
                </c:pt>
                <c:pt idx="1923">
                  <c:v>39.469799887520402</c:v>
                </c:pt>
                <c:pt idx="1924">
                  <c:v>39.490325004466499</c:v>
                </c:pt>
                <c:pt idx="1925">
                  <c:v>39.510850121412702</c:v>
                </c:pt>
                <c:pt idx="1926">
                  <c:v>39.531375238358898</c:v>
                </c:pt>
                <c:pt idx="1927">
                  <c:v>39.551900355305101</c:v>
                </c:pt>
                <c:pt idx="1928">
                  <c:v>39.572425472251297</c:v>
                </c:pt>
                <c:pt idx="1929">
                  <c:v>39.5929505891975</c:v>
                </c:pt>
                <c:pt idx="1930">
                  <c:v>39.613475706143703</c:v>
                </c:pt>
                <c:pt idx="1931">
                  <c:v>39.634000823089899</c:v>
                </c:pt>
                <c:pt idx="1932">
                  <c:v>39.654525940036002</c:v>
                </c:pt>
                <c:pt idx="1933">
                  <c:v>39.675051056982198</c:v>
                </c:pt>
                <c:pt idx="1934">
                  <c:v>39.695576173928401</c:v>
                </c:pt>
                <c:pt idx="1935">
                  <c:v>39.716101290874597</c:v>
                </c:pt>
                <c:pt idx="1936">
                  <c:v>39.7366264078208</c:v>
                </c:pt>
                <c:pt idx="1937">
                  <c:v>39.757151524767004</c:v>
                </c:pt>
                <c:pt idx="1938">
                  <c:v>39.7776766417132</c:v>
                </c:pt>
                <c:pt idx="1939">
                  <c:v>39.798201758659403</c:v>
                </c:pt>
                <c:pt idx="1940">
                  <c:v>39.818726875605599</c:v>
                </c:pt>
                <c:pt idx="1941">
                  <c:v>39.839251992551702</c:v>
                </c:pt>
                <c:pt idx="1942">
                  <c:v>39.859777109497898</c:v>
                </c:pt>
                <c:pt idx="1943">
                  <c:v>39.880302226444101</c:v>
                </c:pt>
                <c:pt idx="1944">
                  <c:v>39.900827343390297</c:v>
                </c:pt>
                <c:pt idx="1945">
                  <c:v>39.9213524603365</c:v>
                </c:pt>
                <c:pt idx="1946">
                  <c:v>39.941877577282703</c:v>
                </c:pt>
                <c:pt idx="1947">
                  <c:v>39.962402694228899</c:v>
                </c:pt>
                <c:pt idx="1948">
                  <c:v>39.982927811175102</c:v>
                </c:pt>
                <c:pt idx="1949">
                  <c:v>40.003452928121199</c:v>
                </c:pt>
                <c:pt idx="1950">
                  <c:v>40.023978045067402</c:v>
                </c:pt>
                <c:pt idx="1951">
                  <c:v>40.044503162013598</c:v>
                </c:pt>
                <c:pt idx="1952">
                  <c:v>40.065028278959801</c:v>
                </c:pt>
                <c:pt idx="1953">
                  <c:v>40.085553395905997</c:v>
                </c:pt>
                <c:pt idx="1954">
                  <c:v>40.1060785128522</c:v>
                </c:pt>
                <c:pt idx="1955">
                  <c:v>40.126603629798403</c:v>
                </c:pt>
                <c:pt idx="1956">
                  <c:v>40.147128746744599</c:v>
                </c:pt>
                <c:pt idx="1957">
                  <c:v>40.167653863690802</c:v>
                </c:pt>
                <c:pt idx="1958">
                  <c:v>40.188178980636899</c:v>
                </c:pt>
                <c:pt idx="1959">
                  <c:v>40.208704097583102</c:v>
                </c:pt>
                <c:pt idx="1960">
                  <c:v>40.229229214529298</c:v>
                </c:pt>
                <c:pt idx="1961">
                  <c:v>40.249754331475501</c:v>
                </c:pt>
                <c:pt idx="1962">
                  <c:v>40.270279448421697</c:v>
                </c:pt>
                <c:pt idx="1963">
                  <c:v>40.2908045653679</c:v>
                </c:pt>
                <c:pt idx="1964">
                  <c:v>40.311329682314103</c:v>
                </c:pt>
                <c:pt idx="1965">
                  <c:v>40.331854799260299</c:v>
                </c:pt>
                <c:pt idx="1966">
                  <c:v>40.352379916206502</c:v>
                </c:pt>
                <c:pt idx="1967">
                  <c:v>40.372905033152598</c:v>
                </c:pt>
                <c:pt idx="1968">
                  <c:v>40.393430150098801</c:v>
                </c:pt>
                <c:pt idx="1969">
                  <c:v>40.413955267044997</c:v>
                </c:pt>
                <c:pt idx="1970">
                  <c:v>40.4344803839912</c:v>
                </c:pt>
                <c:pt idx="1971">
                  <c:v>40.455005500937403</c:v>
                </c:pt>
                <c:pt idx="1972">
                  <c:v>40.475530617883599</c:v>
                </c:pt>
                <c:pt idx="1973">
                  <c:v>40.496055734829802</c:v>
                </c:pt>
                <c:pt idx="1974">
                  <c:v>40.516580851775998</c:v>
                </c:pt>
                <c:pt idx="1975">
                  <c:v>40.537105968722102</c:v>
                </c:pt>
                <c:pt idx="1976">
                  <c:v>40.557631085668298</c:v>
                </c:pt>
                <c:pt idx="1977">
                  <c:v>40.578156202614501</c:v>
                </c:pt>
                <c:pt idx="1978">
                  <c:v>40.598681319560697</c:v>
                </c:pt>
                <c:pt idx="1979">
                  <c:v>40.6192064365069</c:v>
                </c:pt>
                <c:pt idx="1980">
                  <c:v>40.639731553453103</c:v>
                </c:pt>
                <c:pt idx="1981">
                  <c:v>40.660256670399299</c:v>
                </c:pt>
                <c:pt idx="1982">
                  <c:v>40.680781787345502</c:v>
                </c:pt>
                <c:pt idx="1983">
                  <c:v>40.701306904291698</c:v>
                </c:pt>
                <c:pt idx="1984">
                  <c:v>40.721832021237802</c:v>
                </c:pt>
                <c:pt idx="1985">
                  <c:v>40.742357138183998</c:v>
                </c:pt>
                <c:pt idx="1986">
                  <c:v>40.762882255130201</c:v>
                </c:pt>
                <c:pt idx="1987">
                  <c:v>40.783407372076397</c:v>
                </c:pt>
                <c:pt idx="1988">
                  <c:v>40.8039324890226</c:v>
                </c:pt>
                <c:pt idx="1989">
                  <c:v>40.824457605968803</c:v>
                </c:pt>
                <c:pt idx="1990">
                  <c:v>40.844982722914999</c:v>
                </c:pt>
                <c:pt idx="1991">
                  <c:v>40.865507839861202</c:v>
                </c:pt>
                <c:pt idx="1992">
                  <c:v>40.886032956807298</c:v>
                </c:pt>
                <c:pt idx="1993">
                  <c:v>40.906558073753502</c:v>
                </c:pt>
                <c:pt idx="1994">
                  <c:v>40.927083190699697</c:v>
                </c:pt>
                <c:pt idx="1995">
                  <c:v>40.947608307645901</c:v>
                </c:pt>
                <c:pt idx="1996">
                  <c:v>40.968133424592097</c:v>
                </c:pt>
                <c:pt idx="1997">
                  <c:v>40.9886585415383</c:v>
                </c:pt>
                <c:pt idx="1998">
                  <c:v>41.009183658484503</c:v>
                </c:pt>
                <c:pt idx="1999">
                  <c:v>41.029708775430699</c:v>
                </c:pt>
                <c:pt idx="2000">
                  <c:v>41.050233892376902</c:v>
                </c:pt>
                <c:pt idx="2001">
                  <c:v>41.070759009322998</c:v>
                </c:pt>
                <c:pt idx="2002">
                  <c:v>41.091284126269201</c:v>
                </c:pt>
                <c:pt idx="2003">
                  <c:v>41.111809243215397</c:v>
                </c:pt>
                <c:pt idx="2004">
                  <c:v>41.1323343601616</c:v>
                </c:pt>
                <c:pt idx="2005">
                  <c:v>41.152859477107803</c:v>
                </c:pt>
                <c:pt idx="2006">
                  <c:v>41.173384594053999</c:v>
                </c:pt>
                <c:pt idx="2007">
                  <c:v>41.193909711000202</c:v>
                </c:pt>
                <c:pt idx="2008">
                  <c:v>41.214434827946398</c:v>
                </c:pt>
                <c:pt idx="2009">
                  <c:v>41.234959944892601</c:v>
                </c:pt>
                <c:pt idx="2010">
                  <c:v>41.255485061838698</c:v>
                </c:pt>
                <c:pt idx="2011">
                  <c:v>41.276010178784901</c:v>
                </c:pt>
                <c:pt idx="2012">
                  <c:v>41.296535295731097</c:v>
                </c:pt>
                <c:pt idx="2013">
                  <c:v>41.3170604126773</c:v>
                </c:pt>
                <c:pt idx="2014">
                  <c:v>41.337585529623503</c:v>
                </c:pt>
                <c:pt idx="2015">
                  <c:v>41.358110646569699</c:v>
                </c:pt>
                <c:pt idx="2016">
                  <c:v>41.378635763515902</c:v>
                </c:pt>
                <c:pt idx="2017">
                  <c:v>41.399160880462098</c:v>
                </c:pt>
                <c:pt idx="2018">
                  <c:v>41.419685997408301</c:v>
                </c:pt>
                <c:pt idx="2019">
                  <c:v>41.440211114354398</c:v>
                </c:pt>
                <c:pt idx="2020">
                  <c:v>41.460736231300601</c:v>
                </c:pt>
                <c:pt idx="2021">
                  <c:v>41.481261348246797</c:v>
                </c:pt>
                <c:pt idx="2022">
                  <c:v>41.501786465193</c:v>
                </c:pt>
                <c:pt idx="2023">
                  <c:v>41.522311582139203</c:v>
                </c:pt>
                <c:pt idx="2024">
                  <c:v>41.542836699085399</c:v>
                </c:pt>
                <c:pt idx="2025">
                  <c:v>41.563361816031602</c:v>
                </c:pt>
                <c:pt idx="2026">
                  <c:v>41.583886932977798</c:v>
                </c:pt>
                <c:pt idx="2027">
                  <c:v>41.604412049923901</c:v>
                </c:pt>
                <c:pt idx="2028">
                  <c:v>41.624937166870097</c:v>
                </c:pt>
                <c:pt idx="2029">
                  <c:v>41.6454622838163</c:v>
                </c:pt>
                <c:pt idx="2030">
                  <c:v>41.665987400762504</c:v>
                </c:pt>
                <c:pt idx="2031">
                  <c:v>41.686512517708699</c:v>
                </c:pt>
                <c:pt idx="2032">
                  <c:v>41.707037634654903</c:v>
                </c:pt>
                <c:pt idx="2033">
                  <c:v>41.727562751601099</c:v>
                </c:pt>
                <c:pt idx="2034">
                  <c:v>41.748087868547302</c:v>
                </c:pt>
                <c:pt idx="2035">
                  <c:v>41.768612985493498</c:v>
                </c:pt>
                <c:pt idx="2036">
                  <c:v>41.789138102439601</c:v>
                </c:pt>
                <c:pt idx="2037">
                  <c:v>41.809663219385797</c:v>
                </c:pt>
                <c:pt idx="2038">
                  <c:v>41.830188336332</c:v>
                </c:pt>
                <c:pt idx="2039">
                  <c:v>41.850713453278203</c:v>
                </c:pt>
                <c:pt idx="2040">
                  <c:v>41.871238570224399</c:v>
                </c:pt>
                <c:pt idx="2041">
                  <c:v>41.891763687170602</c:v>
                </c:pt>
                <c:pt idx="2042">
                  <c:v>41.912288804116798</c:v>
                </c:pt>
                <c:pt idx="2043">
                  <c:v>41.932813921063001</c:v>
                </c:pt>
                <c:pt idx="2044">
                  <c:v>41.953339038009098</c:v>
                </c:pt>
                <c:pt idx="2045">
                  <c:v>41.973864154955301</c:v>
                </c:pt>
                <c:pt idx="2046">
                  <c:v>41.994389271901497</c:v>
                </c:pt>
                <c:pt idx="2047">
                  <c:v>42.0149143888477</c:v>
                </c:pt>
                <c:pt idx="2048">
                  <c:v>42.035439505793903</c:v>
                </c:pt>
                <c:pt idx="2049">
                  <c:v>42.055964622740099</c:v>
                </c:pt>
                <c:pt idx="2050">
                  <c:v>42.076489739686302</c:v>
                </c:pt>
                <c:pt idx="2051">
                  <c:v>42.097014856632498</c:v>
                </c:pt>
                <c:pt idx="2052">
                  <c:v>42.117539973578701</c:v>
                </c:pt>
                <c:pt idx="2053">
                  <c:v>42.138065090524798</c:v>
                </c:pt>
                <c:pt idx="2054">
                  <c:v>42.158590207471001</c:v>
                </c:pt>
                <c:pt idx="2055">
                  <c:v>42.179115324417197</c:v>
                </c:pt>
                <c:pt idx="2056">
                  <c:v>42.1996404413634</c:v>
                </c:pt>
                <c:pt idx="2057">
                  <c:v>42.220165558309603</c:v>
                </c:pt>
                <c:pt idx="2058">
                  <c:v>42.240690675255799</c:v>
                </c:pt>
                <c:pt idx="2059">
                  <c:v>42.261215792202002</c:v>
                </c:pt>
                <c:pt idx="2060">
                  <c:v>42.281740909148198</c:v>
                </c:pt>
                <c:pt idx="2061">
                  <c:v>42.302266026094401</c:v>
                </c:pt>
                <c:pt idx="2062">
                  <c:v>42.322791143040497</c:v>
                </c:pt>
                <c:pt idx="2063">
                  <c:v>42.3433162599867</c:v>
                </c:pt>
                <c:pt idx="2064">
                  <c:v>42.363841376932903</c:v>
                </c:pt>
                <c:pt idx="2065">
                  <c:v>42.384366493879099</c:v>
                </c:pt>
                <c:pt idx="2066">
                  <c:v>42.404891610825302</c:v>
                </c:pt>
                <c:pt idx="2067">
                  <c:v>42.425416727771498</c:v>
                </c:pt>
                <c:pt idx="2068">
                  <c:v>42.445941844717701</c:v>
                </c:pt>
                <c:pt idx="2069">
                  <c:v>42.466466961663897</c:v>
                </c:pt>
                <c:pt idx="2070">
                  <c:v>42.486992078610101</c:v>
                </c:pt>
                <c:pt idx="2071">
                  <c:v>42.507517195556197</c:v>
                </c:pt>
                <c:pt idx="2072">
                  <c:v>42.5280423125024</c:v>
                </c:pt>
                <c:pt idx="2073">
                  <c:v>42.548567429448603</c:v>
                </c:pt>
                <c:pt idx="2074">
                  <c:v>42.569092546394799</c:v>
                </c:pt>
                <c:pt idx="2075">
                  <c:v>42.589617663341002</c:v>
                </c:pt>
                <c:pt idx="2076">
                  <c:v>42.610142780287198</c:v>
                </c:pt>
                <c:pt idx="2077">
                  <c:v>42.630667897233401</c:v>
                </c:pt>
                <c:pt idx="2078">
                  <c:v>42.651193014179597</c:v>
                </c:pt>
                <c:pt idx="2079">
                  <c:v>42.671718131125701</c:v>
                </c:pt>
                <c:pt idx="2080">
                  <c:v>42.692243248071897</c:v>
                </c:pt>
                <c:pt idx="2081">
                  <c:v>42.7127683650181</c:v>
                </c:pt>
                <c:pt idx="2082">
                  <c:v>42.733293481964303</c:v>
                </c:pt>
                <c:pt idx="2083">
                  <c:v>42.753818598910499</c:v>
                </c:pt>
                <c:pt idx="2084">
                  <c:v>42.774343715856702</c:v>
                </c:pt>
                <c:pt idx="2085">
                  <c:v>42.794868832802898</c:v>
                </c:pt>
                <c:pt idx="2086">
                  <c:v>42.815393949749101</c:v>
                </c:pt>
                <c:pt idx="2087">
                  <c:v>42.835919066695297</c:v>
                </c:pt>
                <c:pt idx="2088">
                  <c:v>42.856444183641401</c:v>
                </c:pt>
                <c:pt idx="2089">
                  <c:v>42.876969300587596</c:v>
                </c:pt>
                <c:pt idx="2090">
                  <c:v>42.8974944175338</c:v>
                </c:pt>
                <c:pt idx="2091">
                  <c:v>42.918019534480003</c:v>
                </c:pt>
                <c:pt idx="2092">
                  <c:v>42.938544651426199</c:v>
                </c:pt>
                <c:pt idx="2093">
                  <c:v>42.959069768372402</c:v>
                </c:pt>
                <c:pt idx="2094">
                  <c:v>42.979594885318598</c:v>
                </c:pt>
                <c:pt idx="2095">
                  <c:v>43.000120002264801</c:v>
                </c:pt>
                <c:pt idx="2096">
                  <c:v>43.020645119210897</c:v>
                </c:pt>
                <c:pt idx="2097">
                  <c:v>43.0411702361571</c:v>
                </c:pt>
                <c:pt idx="2098">
                  <c:v>43.061695353103303</c:v>
                </c:pt>
                <c:pt idx="2099">
                  <c:v>43.082220470049499</c:v>
                </c:pt>
                <c:pt idx="2100">
                  <c:v>43.102745586995702</c:v>
                </c:pt>
                <c:pt idx="2101">
                  <c:v>43.123270703941898</c:v>
                </c:pt>
                <c:pt idx="2102">
                  <c:v>43.143795820888101</c:v>
                </c:pt>
                <c:pt idx="2103">
                  <c:v>43.164320937834297</c:v>
                </c:pt>
                <c:pt idx="2104">
                  <c:v>43.1848460547805</c:v>
                </c:pt>
                <c:pt idx="2105">
                  <c:v>43.205371171726597</c:v>
                </c:pt>
                <c:pt idx="2106">
                  <c:v>43.2258962886728</c:v>
                </c:pt>
                <c:pt idx="2107">
                  <c:v>43.246421405619003</c:v>
                </c:pt>
                <c:pt idx="2108">
                  <c:v>43.266946522565199</c:v>
                </c:pt>
                <c:pt idx="2109">
                  <c:v>43.287471639511402</c:v>
                </c:pt>
                <c:pt idx="2110">
                  <c:v>43.307996756457598</c:v>
                </c:pt>
                <c:pt idx="2111">
                  <c:v>43.328521873403801</c:v>
                </c:pt>
                <c:pt idx="2112">
                  <c:v>43.349046990349997</c:v>
                </c:pt>
                <c:pt idx="2113">
                  <c:v>43.3695721072962</c:v>
                </c:pt>
                <c:pt idx="2114">
                  <c:v>43.390097224242297</c:v>
                </c:pt>
                <c:pt idx="2115">
                  <c:v>43.4106223411885</c:v>
                </c:pt>
                <c:pt idx="2116">
                  <c:v>43.431147458134703</c:v>
                </c:pt>
                <c:pt idx="2117">
                  <c:v>43.451672575080899</c:v>
                </c:pt>
                <c:pt idx="2118">
                  <c:v>43.472197692027102</c:v>
                </c:pt>
                <c:pt idx="2119">
                  <c:v>43.492722808973298</c:v>
                </c:pt>
                <c:pt idx="2120">
                  <c:v>43.513247925919501</c:v>
                </c:pt>
                <c:pt idx="2121">
                  <c:v>43.533773042865697</c:v>
                </c:pt>
                <c:pt idx="2122">
                  <c:v>43.5542981598119</c:v>
                </c:pt>
                <c:pt idx="2123">
                  <c:v>43.574823276758003</c:v>
                </c:pt>
                <c:pt idx="2124">
                  <c:v>43.595348393704199</c:v>
                </c:pt>
                <c:pt idx="2125">
                  <c:v>43.615873510650403</c:v>
                </c:pt>
                <c:pt idx="2126">
                  <c:v>43.636398627596598</c:v>
                </c:pt>
                <c:pt idx="2127">
                  <c:v>43.656923744542802</c:v>
                </c:pt>
                <c:pt idx="2128">
                  <c:v>43.677448861488998</c:v>
                </c:pt>
                <c:pt idx="2129">
                  <c:v>43.697973978435201</c:v>
                </c:pt>
                <c:pt idx="2130">
                  <c:v>43.718499095381397</c:v>
                </c:pt>
                <c:pt idx="2131">
                  <c:v>43.7390242123275</c:v>
                </c:pt>
                <c:pt idx="2132">
                  <c:v>43.759549329273703</c:v>
                </c:pt>
                <c:pt idx="2133">
                  <c:v>43.780074446219899</c:v>
                </c:pt>
                <c:pt idx="2134">
                  <c:v>43.800599563166102</c:v>
                </c:pt>
                <c:pt idx="2135">
                  <c:v>43.821124680112298</c:v>
                </c:pt>
                <c:pt idx="2136">
                  <c:v>43.841649797058501</c:v>
                </c:pt>
                <c:pt idx="2137">
                  <c:v>43.862174914004697</c:v>
                </c:pt>
                <c:pt idx="2138">
                  <c:v>43.8827000309509</c:v>
                </c:pt>
                <c:pt idx="2139">
                  <c:v>43.903225147896997</c:v>
                </c:pt>
                <c:pt idx="2140">
                  <c:v>43.9237502648432</c:v>
                </c:pt>
                <c:pt idx="2141">
                  <c:v>43.944275381789403</c:v>
                </c:pt>
                <c:pt idx="2142">
                  <c:v>43.964800498735599</c:v>
                </c:pt>
                <c:pt idx="2143">
                  <c:v>43.985325615681802</c:v>
                </c:pt>
                <c:pt idx="2144">
                  <c:v>44.005850732627998</c:v>
                </c:pt>
                <c:pt idx="2145">
                  <c:v>44.026375849574201</c:v>
                </c:pt>
                <c:pt idx="2146">
                  <c:v>44.046900966520397</c:v>
                </c:pt>
                <c:pt idx="2147">
                  <c:v>44.0674260834666</c:v>
                </c:pt>
                <c:pt idx="2148">
                  <c:v>44.087951200412697</c:v>
                </c:pt>
                <c:pt idx="2149">
                  <c:v>44.1084763173589</c:v>
                </c:pt>
                <c:pt idx="2150">
                  <c:v>44.129001434305103</c:v>
                </c:pt>
                <c:pt idx="2151">
                  <c:v>44.149526551251299</c:v>
                </c:pt>
                <c:pt idx="2152">
                  <c:v>44.170051668197502</c:v>
                </c:pt>
                <c:pt idx="2153">
                  <c:v>44.190576785143698</c:v>
                </c:pt>
                <c:pt idx="2154">
                  <c:v>44.211101902089901</c:v>
                </c:pt>
                <c:pt idx="2155">
                  <c:v>44.231627019036097</c:v>
                </c:pt>
                <c:pt idx="2156">
                  <c:v>44.2521521359823</c:v>
                </c:pt>
                <c:pt idx="2157">
                  <c:v>44.272677252928403</c:v>
                </c:pt>
                <c:pt idx="2158">
                  <c:v>44.293202369874599</c:v>
                </c:pt>
                <c:pt idx="2159">
                  <c:v>44.313727486820802</c:v>
                </c:pt>
                <c:pt idx="2160">
                  <c:v>44.334252603766998</c:v>
                </c:pt>
                <c:pt idx="2161">
                  <c:v>44.354777720713201</c:v>
                </c:pt>
                <c:pt idx="2162">
                  <c:v>44.375302837659397</c:v>
                </c:pt>
                <c:pt idx="2163">
                  <c:v>44.3958279546056</c:v>
                </c:pt>
                <c:pt idx="2164">
                  <c:v>44.416353071551796</c:v>
                </c:pt>
                <c:pt idx="2165">
                  <c:v>44.436878188498</c:v>
                </c:pt>
                <c:pt idx="2166">
                  <c:v>44.457403305444103</c:v>
                </c:pt>
                <c:pt idx="2167">
                  <c:v>44.477928422390299</c:v>
                </c:pt>
                <c:pt idx="2168">
                  <c:v>44.498453539336502</c:v>
                </c:pt>
                <c:pt idx="2169">
                  <c:v>44.518978656282698</c:v>
                </c:pt>
                <c:pt idx="2170">
                  <c:v>44.539503773228901</c:v>
                </c:pt>
                <c:pt idx="2171">
                  <c:v>44.560028890175097</c:v>
                </c:pt>
                <c:pt idx="2172">
                  <c:v>44.5805540071213</c:v>
                </c:pt>
                <c:pt idx="2173">
                  <c:v>44.601079124067503</c:v>
                </c:pt>
                <c:pt idx="2174">
                  <c:v>44.6216042410136</c:v>
                </c:pt>
                <c:pt idx="2175">
                  <c:v>44.642129357959803</c:v>
                </c:pt>
                <c:pt idx="2176">
                  <c:v>44.662654474905999</c:v>
                </c:pt>
                <c:pt idx="2177">
                  <c:v>44.683179591852202</c:v>
                </c:pt>
                <c:pt idx="2178">
                  <c:v>44.703704708798398</c:v>
                </c:pt>
                <c:pt idx="2179">
                  <c:v>44.724229825744601</c:v>
                </c:pt>
                <c:pt idx="2180">
                  <c:v>44.744754942690797</c:v>
                </c:pt>
                <c:pt idx="2181">
                  <c:v>44.765280059637</c:v>
                </c:pt>
                <c:pt idx="2182">
                  <c:v>44.785805176583203</c:v>
                </c:pt>
                <c:pt idx="2183">
                  <c:v>44.8063302935293</c:v>
                </c:pt>
                <c:pt idx="2184">
                  <c:v>44.826855410475503</c:v>
                </c:pt>
                <c:pt idx="2185">
                  <c:v>44.847380527421699</c:v>
                </c:pt>
                <c:pt idx="2186">
                  <c:v>44.867905644367902</c:v>
                </c:pt>
                <c:pt idx="2187">
                  <c:v>44.888430761314098</c:v>
                </c:pt>
                <c:pt idx="2188">
                  <c:v>44.908955878260301</c:v>
                </c:pt>
                <c:pt idx="2189">
                  <c:v>44.929480995206497</c:v>
                </c:pt>
                <c:pt idx="2190">
                  <c:v>44.9500061121527</c:v>
                </c:pt>
                <c:pt idx="2191">
                  <c:v>44.970531229098803</c:v>
                </c:pt>
                <c:pt idx="2192">
                  <c:v>44.991056346044999</c:v>
                </c:pt>
                <c:pt idx="2193">
                  <c:v>45.011581462991202</c:v>
                </c:pt>
                <c:pt idx="2194">
                  <c:v>45.032106579937398</c:v>
                </c:pt>
                <c:pt idx="2195">
                  <c:v>45.052631696883601</c:v>
                </c:pt>
                <c:pt idx="2196">
                  <c:v>45.073156813829797</c:v>
                </c:pt>
                <c:pt idx="2197">
                  <c:v>45.093681930776</c:v>
                </c:pt>
                <c:pt idx="2198">
                  <c:v>45.114207047722203</c:v>
                </c:pt>
                <c:pt idx="2199">
                  <c:v>45.134732164668399</c:v>
                </c:pt>
                <c:pt idx="2200">
                  <c:v>45.155257281614503</c:v>
                </c:pt>
                <c:pt idx="2201">
                  <c:v>45.175782398560699</c:v>
                </c:pt>
                <c:pt idx="2202">
                  <c:v>45.196307515506902</c:v>
                </c:pt>
                <c:pt idx="2203">
                  <c:v>45.216832632453098</c:v>
                </c:pt>
                <c:pt idx="2204">
                  <c:v>45.237357749399301</c:v>
                </c:pt>
                <c:pt idx="2205">
                  <c:v>45.257882866345497</c:v>
                </c:pt>
                <c:pt idx="2206">
                  <c:v>45.2784079832917</c:v>
                </c:pt>
                <c:pt idx="2207">
                  <c:v>45.298933100237903</c:v>
                </c:pt>
                <c:pt idx="2208">
                  <c:v>45.319458217184</c:v>
                </c:pt>
                <c:pt idx="2209">
                  <c:v>45.339983334130203</c:v>
                </c:pt>
                <c:pt idx="2210">
                  <c:v>45.360508451076399</c:v>
                </c:pt>
                <c:pt idx="2211">
                  <c:v>45.381033568022602</c:v>
                </c:pt>
                <c:pt idx="2212">
                  <c:v>45.401558684968798</c:v>
                </c:pt>
                <c:pt idx="2213">
                  <c:v>45.422083801915001</c:v>
                </c:pt>
                <c:pt idx="2214">
                  <c:v>45.442608918861197</c:v>
                </c:pt>
                <c:pt idx="2215">
                  <c:v>45.4631340358074</c:v>
                </c:pt>
                <c:pt idx="2216">
                  <c:v>45.483659152753603</c:v>
                </c:pt>
                <c:pt idx="2217">
                  <c:v>45.504184269699699</c:v>
                </c:pt>
                <c:pt idx="2218">
                  <c:v>45.524709386645902</c:v>
                </c:pt>
                <c:pt idx="2219">
                  <c:v>45.545234503592098</c:v>
                </c:pt>
                <c:pt idx="2220">
                  <c:v>45.565759620538302</c:v>
                </c:pt>
                <c:pt idx="2221">
                  <c:v>45.586284737484497</c:v>
                </c:pt>
                <c:pt idx="2222">
                  <c:v>45.606809854430701</c:v>
                </c:pt>
                <c:pt idx="2223">
                  <c:v>45.627334971376897</c:v>
                </c:pt>
                <c:pt idx="2224">
                  <c:v>45.6478600883231</c:v>
                </c:pt>
                <c:pt idx="2225">
                  <c:v>45.668385205269303</c:v>
                </c:pt>
                <c:pt idx="2226">
                  <c:v>45.688910322215399</c:v>
                </c:pt>
                <c:pt idx="2227">
                  <c:v>45.709435439161602</c:v>
                </c:pt>
                <c:pt idx="2228">
                  <c:v>45.729960556107798</c:v>
                </c:pt>
                <c:pt idx="2229">
                  <c:v>45.750485673054001</c:v>
                </c:pt>
                <c:pt idx="2230">
                  <c:v>45.771010790000197</c:v>
                </c:pt>
                <c:pt idx="2231">
                  <c:v>45.7915359069464</c:v>
                </c:pt>
                <c:pt idx="2232">
                  <c:v>45.812061023892603</c:v>
                </c:pt>
                <c:pt idx="2233">
                  <c:v>45.832586140838799</c:v>
                </c:pt>
                <c:pt idx="2234">
                  <c:v>45.853111257785002</c:v>
                </c:pt>
                <c:pt idx="2235">
                  <c:v>45.873636374731099</c:v>
                </c:pt>
                <c:pt idx="2236">
                  <c:v>45.894161491677302</c:v>
                </c:pt>
                <c:pt idx="2237">
                  <c:v>45.914686608623498</c:v>
                </c:pt>
                <c:pt idx="2238">
                  <c:v>45.935211725569701</c:v>
                </c:pt>
                <c:pt idx="2239">
                  <c:v>45.955736842515897</c:v>
                </c:pt>
                <c:pt idx="2240">
                  <c:v>45.9762619594621</c:v>
                </c:pt>
                <c:pt idx="2241">
                  <c:v>45.996787076408303</c:v>
                </c:pt>
                <c:pt idx="2242">
                  <c:v>46.017312193354499</c:v>
                </c:pt>
                <c:pt idx="2243">
                  <c:v>46.037837310300603</c:v>
                </c:pt>
                <c:pt idx="2244">
                  <c:v>46.058362427246799</c:v>
                </c:pt>
                <c:pt idx="2245">
                  <c:v>46.078887544193002</c:v>
                </c:pt>
                <c:pt idx="2246">
                  <c:v>46.099412661139198</c:v>
                </c:pt>
                <c:pt idx="2247">
                  <c:v>46.119937778085401</c:v>
                </c:pt>
                <c:pt idx="2248">
                  <c:v>46.140462895031597</c:v>
                </c:pt>
                <c:pt idx="2249">
                  <c:v>46.1609880119778</c:v>
                </c:pt>
                <c:pt idx="2250">
                  <c:v>46.181513128924003</c:v>
                </c:pt>
                <c:pt idx="2251">
                  <c:v>46.202038245870199</c:v>
                </c:pt>
                <c:pt idx="2252">
                  <c:v>46.222563362816302</c:v>
                </c:pt>
                <c:pt idx="2253">
                  <c:v>46.243088479762498</c:v>
                </c:pt>
                <c:pt idx="2254">
                  <c:v>46.263613596708701</c:v>
                </c:pt>
                <c:pt idx="2255">
                  <c:v>46.284138713654897</c:v>
                </c:pt>
                <c:pt idx="2256">
                  <c:v>46.3046638306011</c:v>
                </c:pt>
                <c:pt idx="2257">
                  <c:v>46.325188947547304</c:v>
                </c:pt>
                <c:pt idx="2258">
                  <c:v>46.3457140644935</c:v>
                </c:pt>
                <c:pt idx="2259">
                  <c:v>46.366239181439703</c:v>
                </c:pt>
                <c:pt idx="2260">
                  <c:v>46.386764298385799</c:v>
                </c:pt>
                <c:pt idx="2261">
                  <c:v>46.407289415332002</c:v>
                </c:pt>
                <c:pt idx="2262">
                  <c:v>46.427814532278198</c:v>
                </c:pt>
                <c:pt idx="2263">
                  <c:v>46.448339649224401</c:v>
                </c:pt>
                <c:pt idx="2264">
                  <c:v>46.468864766170597</c:v>
                </c:pt>
                <c:pt idx="2265">
                  <c:v>46.4893898831168</c:v>
                </c:pt>
                <c:pt idx="2266">
                  <c:v>46.509915000063003</c:v>
                </c:pt>
                <c:pt idx="2267">
                  <c:v>46.530440117009199</c:v>
                </c:pt>
                <c:pt idx="2268">
                  <c:v>46.550965233955402</c:v>
                </c:pt>
                <c:pt idx="2269">
                  <c:v>46.571490350901499</c:v>
                </c:pt>
                <c:pt idx="2270">
                  <c:v>46.592015467847702</c:v>
                </c:pt>
                <c:pt idx="2271">
                  <c:v>46.612540584793898</c:v>
                </c:pt>
                <c:pt idx="2272">
                  <c:v>46.633065701740101</c:v>
                </c:pt>
                <c:pt idx="2273">
                  <c:v>46.653590818686297</c:v>
                </c:pt>
                <c:pt idx="2274">
                  <c:v>46.6741159356325</c:v>
                </c:pt>
                <c:pt idx="2275">
                  <c:v>46.694641052578703</c:v>
                </c:pt>
                <c:pt idx="2276">
                  <c:v>46.715166169524899</c:v>
                </c:pt>
                <c:pt idx="2277">
                  <c:v>46.735691286471102</c:v>
                </c:pt>
                <c:pt idx="2278">
                  <c:v>46.756216403417199</c:v>
                </c:pt>
                <c:pt idx="2279">
                  <c:v>46.776741520363402</c:v>
                </c:pt>
                <c:pt idx="2280">
                  <c:v>46.797266637309598</c:v>
                </c:pt>
                <c:pt idx="2281">
                  <c:v>46.817791754255801</c:v>
                </c:pt>
                <c:pt idx="2282">
                  <c:v>46.838316871201997</c:v>
                </c:pt>
                <c:pt idx="2283">
                  <c:v>46.8588419881482</c:v>
                </c:pt>
                <c:pt idx="2284">
                  <c:v>46.879367105094403</c:v>
                </c:pt>
                <c:pt idx="2285">
                  <c:v>46.899892222040599</c:v>
                </c:pt>
                <c:pt idx="2286">
                  <c:v>46.920417338986802</c:v>
                </c:pt>
                <c:pt idx="2287">
                  <c:v>46.940942455932898</c:v>
                </c:pt>
                <c:pt idx="2288">
                  <c:v>46.961467572879101</c:v>
                </c:pt>
                <c:pt idx="2289">
                  <c:v>46.981992689825297</c:v>
                </c:pt>
                <c:pt idx="2290">
                  <c:v>47.0025178067715</c:v>
                </c:pt>
                <c:pt idx="2291">
                  <c:v>47.023042923717703</c:v>
                </c:pt>
                <c:pt idx="2292">
                  <c:v>47.043568040663899</c:v>
                </c:pt>
                <c:pt idx="2293">
                  <c:v>47.064093157610102</c:v>
                </c:pt>
                <c:pt idx="2294">
                  <c:v>47.084618274556298</c:v>
                </c:pt>
                <c:pt idx="2295">
                  <c:v>47.105143391502402</c:v>
                </c:pt>
                <c:pt idx="2296">
                  <c:v>47.125668508448598</c:v>
                </c:pt>
                <c:pt idx="2297">
                  <c:v>47.146193625394801</c:v>
                </c:pt>
                <c:pt idx="2298">
                  <c:v>47.166718742340997</c:v>
                </c:pt>
                <c:pt idx="2299">
                  <c:v>47.1872438592872</c:v>
                </c:pt>
                <c:pt idx="2300">
                  <c:v>47.207768976233403</c:v>
                </c:pt>
                <c:pt idx="2301">
                  <c:v>47.228294093179599</c:v>
                </c:pt>
                <c:pt idx="2302">
                  <c:v>47.248819210125802</c:v>
                </c:pt>
                <c:pt idx="2303">
                  <c:v>47.269344327071998</c:v>
                </c:pt>
                <c:pt idx="2304">
                  <c:v>47.289869444018102</c:v>
                </c:pt>
                <c:pt idx="2305">
                  <c:v>47.310394560964298</c:v>
                </c:pt>
                <c:pt idx="2306">
                  <c:v>47.330919677910501</c:v>
                </c:pt>
                <c:pt idx="2307">
                  <c:v>47.351444794856697</c:v>
                </c:pt>
                <c:pt idx="2308">
                  <c:v>47.3719699118029</c:v>
                </c:pt>
                <c:pt idx="2309">
                  <c:v>47.392495028749103</c:v>
                </c:pt>
                <c:pt idx="2310">
                  <c:v>47.413020145695299</c:v>
                </c:pt>
                <c:pt idx="2311">
                  <c:v>47.433545262641502</c:v>
                </c:pt>
                <c:pt idx="2312">
                  <c:v>47.454070379587598</c:v>
                </c:pt>
                <c:pt idx="2313">
                  <c:v>47.474595496533802</c:v>
                </c:pt>
                <c:pt idx="2314">
                  <c:v>47.495120613479997</c:v>
                </c:pt>
                <c:pt idx="2315">
                  <c:v>47.515645730426201</c:v>
                </c:pt>
                <c:pt idx="2316">
                  <c:v>47.536170847372397</c:v>
                </c:pt>
                <c:pt idx="2317">
                  <c:v>47.5566959643186</c:v>
                </c:pt>
                <c:pt idx="2318">
                  <c:v>47.577221081264803</c:v>
                </c:pt>
                <c:pt idx="2319">
                  <c:v>47.597746198210999</c:v>
                </c:pt>
                <c:pt idx="2320">
                  <c:v>47.618271315157202</c:v>
                </c:pt>
                <c:pt idx="2321">
                  <c:v>47.638796432103298</c:v>
                </c:pt>
                <c:pt idx="2322">
                  <c:v>47.659321549049501</c:v>
                </c:pt>
                <c:pt idx="2323">
                  <c:v>47.679846665995697</c:v>
                </c:pt>
                <c:pt idx="2324">
                  <c:v>47.7003717829419</c:v>
                </c:pt>
                <c:pt idx="2325">
                  <c:v>47.720896899888103</c:v>
                </c:pt>
                <c:pt idx="2326">
                  <c:v>47.741422016834299</c:v>
                </c:pt>
                <c:pt idx="2327">
                  <c:v>47.761947133780502</c:v>
                </c:pt>
                <c:pt idx="2328">
                  <c:v>47.782472250726698</c:v>
                </c:pt>
                <c:pt idx="2329">
                  <c:v>47.802997367672901</c:v>
                </c:pt>
                <c:pt idx="2330">
                  <c:v>47.823522484618998</c:v>
                </c:pt>
                <c:pt idx="2331">
                  <c:v>47.844047601565201</c:v>
                </c:pt>
                <c:pt idx="2332">
                  <c:v>47.864572718511397</c:v>
                </c:pt>
                <c:pt idx="2333">
                  <c:v>47.8850978354576</c:v>
                </c:pt>
                <c:pt idx="2334">
                  <c:v>47.905622952403803</c:v>
                </c:pt>
                <c:pt idx="2335">
                  <c:v>47.926148069349999</c:v>
                </c:pt>
                <c:pt idx="2336">
                  <c:v>47.946673186296202</c:v>
                </c:pt>
                <c:pt idx="2337">
                  <c:v>47.967198303242398</c:v>
                </c:pt>
                <c:pt idx="2338">
                  <c:v>47.987723420188502</c:v>
                </c:pt>
                <c:pt idx="2339">
                  <c:v>48.008248537134698</c:v>
                </c:pt>
                <c:pt idx="2340">
                  <c:v>48.028773654080901</c:v>
                </c:pt>
                <c:pt idx="2341">
                  <c:v>48.049298771027097</c:v>
                </c:pt>
                <c:pt idx="2342">
                  <c:v>48.0698238879733</c:v>
                </c:pt>
                <c:pt idx="2343">
                  <c:v>48.090349004919503</c:v>
                </c:pt>
                <c:pt idx="2344">
                  <c:v>48.110874121865699</c:v>
                </c:pt>
                <c:pt idx="2345">
                  <c:v>48.131399238811902</c:v>
                </c:pt>
                <c:pt idx="2346">
                  <c:v>48.151924355758098</c:v>
                </c:pt>
                <c:pt idx="2347">
                  <c:v>48.172449472704201</c:v>
                </c:pt>
                <c:pt idx="2348">
                  <c:v>48.192974589650397</c:v>
                </c:pt>
                <c:pt idx="2349">
                  <c:v>48.2134997065966</c:v>
                </c:pt>
                <c:pt idx="2350">
                  <c:v>48.234024823542804</c:v>
                </c:pt>
                <c:pt idx="2351">
                  <c:v>48.254549940488999</c:v>
                </c:pt>
                <c:pt idx="2352">
                  <c:v>48.275075057435203</c:v>
                </c:pt>
                <c:pt idx="2353">
                  <c:v>48.295600174381399</c:v>
                </c:pt>
                <c:pt idx="2354">
                  <c:v>48.316125291327602</c:v>
                </c:pt>
                <c:pt idx="2355">
                  <c:v>48.336650408273698</c:v>
                </c:pt>
                <c:pt idx="2356">
                  <c:v>48.357175525219901</c:v>
                </c:pt>
                <c:pt idx="2357">
                  <c:v>48.377700642166097</c:v>
                </c:pt>
                <c:pt idx="2358">
                  <c:v>48.3982257591123</c:v>
                </c:pt>
                <c:pt idx="2359">
                  <c:v>48.418750876058503</c:v>
                </c:pt>
                <c:pt idx="2360">
                  <c:v>48.439275993004699</c:v>
                </c:pt>
                <c:pt idx="2361">
                  <c:v>48.459801109950902</c:v>
                </c:pt>
                <c:pt idx="2362">
                  <c:v>48.480326226897098</c:v>
                </c:pt>
                <c:pt idx="2363">
                  <c:v>48.500851343843301</c:v>
                </c:pt>
                <c:pt idx="2364">
                  <c:v>48.521376460789398</c:v>
                </c:pt>
                <c:pt idx="2365">
                  <c:v>48.541901577735601</c:v>
                </c:pt>
                <c:pt idx="2366">
                  <c:v>48.562426694681797</c:v>
                </c:pt>
                <c:pt idx="2367">
                  <c:v>48.582951811628</c:v>
                </c:pt>
                <c:pt idx="2368">
                  <c:v>48.603476928574203</c:v>
                </c:pt>
                <c:pt idx="2369">
                  <c:v>48.624002045520399</c:v>
                </c:pt>
                <c:pt idx="2370">
                  <c:v>48.644527162466602</c:v>
                </c:pt>
                <c:pt idx="2371">
                  <c:v>48.665052279412798</c:v>
                </c:pt>
                <c:pt idx="2372">
                  <c:v>48.685577396359001</c:v>
                </c:pt>
                <c:pt idx="2373">
                  <c:v>48.706102513305098</c:v>
                </c:pt>
                <c:pt idx="2374">
                  <c:v>48.726627630251301</c:v>
                </c:pt>
                <c:pt idx="2375">
                  <c:v>48.747152747197497</c:v>
                </c:pt>
                <c:pt idx="2376">
                  <c:v>48.7676778641437</c:v>
                </c:pt>
                <c:pt idx="2377">
                  <c:v>48.788202981089903</c:v>
                </c:pt>
                <c:pt idx="2378">
                  <c:v>48.808728098036099</c:v>
                </c:pt>
                <c:pt idx="2379">
                  <c:v>48.829253214982302</c:v>
                </c:pt>
                <c:pt idx="2380">
                  <c:v>48.849778331928498</c:v>
                </c:pt>
                <c:pt idx="2381">
                  <c:v>48.870303448874701</c:v>
                </c:pt>
                <c:pt idx="2382">
                  <c:v>48.890828565820797</c:v>
                </c:pt>
                <c:pt idx="2383">
                  <c:v>48.911353682767</c:v>
                </c:pt>
                <c:pt idx="2384">
                  <c:v>48.931878799713203</c:v>
                </c:pt>
                <c:pt idx="2385">
                  <c:v>48.952403916659399</c:v>
                </c:pt>
                <c:pt idx="2386">
                  <c:v>48.972929033605602</c:v>
                </c:pt>
                <c:pt idx="2387">
                  <c:v>48.993454150551798</c:v>
                </c:pt>
                <c:pt idx="2388">
                  <c:v>49.013979267498001</c:v>
                </c:pt>
                <c:pt idx="2389">
                  <c:v>49.034504384444197</c:v>
                </c:pt>
                <c:pt idx="2390">
                  <c:v>49.055029501390301</c:v>
                </c:pt>
                <c:pt idx="2391">
                  <c:v>49.075554618336497</c:v>
                </c:pt>
                <c:pt idx="2392">
                  <c:v>49.0960797352827</c:v>
                </c:pt>
                <c:pt idx="2393">
                  <c:v>49.116604852228903</c:v>
                </c:pt>
                <c:pt idx="2394">
                  <c:v>49.137129969175099</c:v>
                </c:pt>
                <c:pt idx="2395">
                  <c:v>49.157655086121302</c:v>
                </c:pt>
                <c:pt idx="2396">
                  <c:v>49.178180203067498</c:v>
                </c:pt>
                <c:pt idx="2397">
                  <c:v>49.198705320013701</c:v>
                </c:pt>
                <c:pt idx="2398">
                  <c:v>49.219230436959897</c:v>
                </c:pt>
                <c:pt idx="2399">
                  <c:v>49.239755553906001</c:v>
                </c:pt>
                <c:pt idx="2400">
                  <c:v>49.260280670852197</c:v>
                </c:pt>
                <c:pt idx="2401">
                  <c:v>49.2808057877984</c:v>
                </c:pt>
                <c:pt idx="2402">
                  <c:v>49.301330904744603</c:v>
                </c:pt>
                <c:pt idx="2403">
                  <c:v>49.321856021690799</c:v>
                </c:pt>
                <c:pt idx="2404">
                  <c:v>49.342381138637002</c:v>
                </c:pt>
                <c:pt idx="2405">
                  <c:v>49.362906255583198</c:v>
                </c:pt>
                <c:pt idx="2406">
                  <c:v>49.383431372529401</c:v>
                </c:pt>
                <c:pt idx="2407">
                  <c:v>49.403956489475497</c:v>
                </c:pt>
                <c:pt idx="2408">
                  <c:v>49.424481606421701</c:v>
                </c:pt>
                <c:pt idx="2409">
                  <c:v>49.445006723367896</c:v>
                </c:pt>
                <c:pt idx="2410">
                  <c:v>49.4655318403141</c:v>
                </c:pt>
                <c:pt idx="2411">
                  <c:v>49.486056957260303</c:v>
                </c:pt>
                <c:pt idx="2412">
                  <c:v>49.506582074206499</c:v>
                </c:pt>
                <c:pt idx="2413">
                  <c:v>49.527107191152702</c:v>
                </c:pt>
                <c:pt idx="2414">
                  <c:v>49.547632308098898</c:v>
                </c:pt>
                <c:pt idx="2415">
                  <c:v>49.568157425045101</c:v>
                </c:pt>
                <c:pt idx="2416">
                  <c:v>49.588682541991197</c:v>
                </c:pt>
                <c:pt idx="2417">
                  <c:v>49.6092076589374</c:v>
                </c:pt>
                <c:pt idx="2418">
                  <c:v>49.629732775883603</c:v>
                </c:pt>
                <c:pt idx="2419">
                  <c:v>49.650257892829799</c:v>
                </c:pt>
                <c:pt idx="2420">
                  <c:v>49.670783009776002</c:v>
                </c:pt>
                <c:pt idx="2421">
                  <c:v>49.691308126722198</c:v>
                </c:pt>
                <c:pt idx="2422">
                  <c:v>49.711833243668401</c:v>
                </c:pt>
                <c:pt idx="2423">
                  <c:v>49.732358360614597</c:v>
                </c:pt>
                <c:pt idx="2424">
                  <c:v>49.7528834775608</c:v>
                </c:pt>
                <c:pt idx="2425">
                  <c:v>49.773408594506897</c:v>
                </c:pt>
                <c:pt idx="2426">
                  <c:v>49.7939337114531</c:v>
                </c:pt>
                <c:pt idx="2427">
                  <c:v>49.814458828399303</c:v>
                </c:pt>
                <c:pt idx="2428">
                  <c:v>49.834983945345499</c:v>
                </c:pt>
                <c:pt idx="2429">
                  <c:v>49.855509062291702</c:v>
                </c:pt>
                <c:pt idx="2430">
                  <c:v>49.876034179237898</c:v>
                </c:pt>
                <c:pt idx="2431">
                  <c:v>49.896559296184101</c:v>
                </c:pt>
                <c:pt idx="2432">
                  <c:v>49.917084413130297</c:v>
                </c:pt>
                <c:pt idx="2433">
                  <c:v>49.9376095300765</c:v>
                </c:pt>
                <c:pt idx="2434">
                  <c:v>49.958134647022597</c:v>
                </c:pt>
                <c:pt idx="2435">
                  <c:v>49.9786597639688</c:v>
                </c:pt>
                <c:pt idx="2436">
                  <c:v>49.999184880915003</c:v>
                </c:pt>
                <c:pt idx="2437">
                  <c:v>50.019709997861199</c:v>
                </c:pt>
                <c:pt idx="2438">
                  <c:v>50.040235114807402</c:v>
                </c:pt>
                <c:pt idx="2439">
                  <c:v>50.060760231753598</c:v>
                </c:pt>
                <c:pt idx="2440">
                  <c:v>50.081285348699801</c:v>
                </c:pt>
                <c:pt idx="2441">
                  <c:v>50.101810465645997</c:v>
                </c:pt>
                <c:pt idx="2442">
                  <c:v>50.1223355825921</c:v>
                </c:pt>
                <c:pt idx="2443">
                  <c:v>50.142860699538303</c:v>
                </c:pt>
                <c:pt idx="2444">
                  <c:v>50.163385816484499</c:v>
                </c:pt>
                <c:pt idx="2445">
                  <c:v>50.183910933430703</c:v>
                </c:pt>
                <c:pt idx="2446">
                  <c:v>50.204436050376898</c:v>
                </c:pt>
                <c:pt idx="2447">
                  <c:v>50.224961167323102</c:v>
                </c:pt>
                <c:pt idx="2448">
                  <c:v>50.245486284269298</c:v>
                </c:pt>
                <c:pt idx="2449">
                  <c:v>50.266011401215501</c:v>
                </c:pt>
                <c:pt idx="2450">
                  <c:v>50.286536518161697</c:v>
                </c:pt>
                <c:pt idx="2451">
                  <c:v>50.3070616351078</c:v>
                </c:pt>
                <c:pt idx="2452">
                  <c:v>50.327586752054003</c:v>
                </c:pt>
                <c:pt idx="2453">
                  <c:v>50.348111869000199</c:v>
                </c:pt>
                <c:pt idx="2454">
                  <c:v>50.368636985946402</c:v>
                </c:pt>
                <c:pt idx="2455">
                  <c:v>50.389162102892598</c:v>
                </c:pt>
                <c:pt idx="2456">
                  <c:v>50.409687219838801</c:v>
                </c:pt>
                <c:pt idx="2457">
                  <c:v>50.430212336784997</c:v>
                </c:pt>
                <c:pt idx="2458">
                  <c:v>50.4507374537312</c:v>
                </c:pt>
                <c:pt idx="2459">
                  <c:v>50.471262570677297</c:v>
                </c:pt>
                <c:pt idx="2460">
                  <c:v>50.4917876876235</c:v>
                </c:pt>
                <c:pt idx="2461">
                  <c:v>50.512312804569703</c:v>
                </c:pt>
                <c:pt idx="2462">
                  <c:v>50.532837921515899</c:v>
                </c:pt>
                <c:pt idx="2463">
                  <c:v>50.553363038462102</c:v>
                </c:pt>
                <c:pt idx="2464">
                  <c:v>50.573888155408298</c:v>
                </c:pt>
                <c:pt idx="2465">
                  <c:v>50.594413272354501</c:v>
                </c:pt>
                <c:pt idx="2466">
                  <c:v>50.614938389300697</c:v>
                </c:pt>
                <c:pt idx="2467">
                  <c:v>50.6354635062469</c:v>
                </c:pt>
                <c:pt idx="2468">
                  <c:v>50.655988623192997</c:v>
                </c:pt>
                <c:pt idx="2469">
                  <c:v>50.6765137401392</c:v>
                </c:pt>
                <c:pt idx="2470">
                  <c:v>50.697038857085403</c:v>
                </c:pt>
                <c:pt idx="2471">
                  <c:v>50.717563974031599</c:v>
                </c:pt>
                <c:pt idx="2472">
                  <c:v>50.738089090977802</c:v>
                </c:pt>
                <c:pt idx="2473">
                  <c:v>50.758614207923998</c:v>
                </c:pt>
                <c:pt idx="2474">
                  <c:v>50.779139324870201</c:v>
                </c:pt>
                <c:pt idx="2475">
                  <c:v>50.799664441816397</c:v>
                </c:pt>
                <c:pt idx="2476">
                  <c:v>50.8201895587626</c:v>
                </c:pt>
                <c:pt idx="2477">
                  <c:v>50.840714675708703</c:v>
                </c:pt>
                <c:pt idx="2478">
                  <c:v>50.861239792654899</c:v>
                </c:pt>
                <c:pt idx="2479">
                  <c:v>50.881764909601102</c:v>
                </c:pt>
                <c:pt idx="2480">
                  <c:v>50.902290026547298</c:v>
                </c:pt>
                <c:pt idx="2481">
                  <c:v>50.922815143493501</c:v>
                </c:pt>
                <c:pt idx="2482">
                  <c:v>50.943340260439697</c:v>
                </c:pt>
                <c:pt idx="2483">
                  <c:v>50.963865377385901</c:v>
                </c:pt>
                <c:pt idx="2484">
                  <c:v>50.984390494332096</c:v>
                </c:pt>
                <c:pt idx="2485">
                  <c:v>51.0049156112783</c:v>
                </c:pt>
                <c:pt idx="2486">
                  <c:v>51.025440728224403</c:v>
                </c:pt>
                <c:pt idx="2487">
                  <c:v>51.045965845170599</c:v>
                </c:pt>
                <c:pt idx="2488">
                  <c:v>51.066490962116802</c:v>
                </c:pt>
                <c:pt idx="2489">
                  <c:v>51.087016079062998</c:v>
                </c:pt>
                <c:pt idx="2490">
                  <c:v>51.107541196009201</c:v>
                </c:pt>
                <c:pt idx="2491">
                  <c:v>51.128066312955397</c:v>
                </c:pt>
                <c:pt idx="2492">
                  <c:v>51.1485914299016</c:v>
                </c:pt>
                <c:pt idx="2493">
                  <c:v>51.169116546847803</c:v>
                </c:pt>
                <c:pt idx="2494">
                  <c:v>51.1896416637939</c:v>
                </c:pt>
                <c:pt idx="2495">
                  <c:v>51.210166780740103</c:v>
                </c:pt>
                <c:pt idx="2496">
                  <c:v>51.230691897686299</c:v>
                </c:pt>
                <c:pt idx="2497">
                  <c:v>51.251217014632502</c:v>
                </c:pt>
                <c:pt idx="2498">
                  <c:v>51.271742131578698</c:v>
                </c:pt>
                <c:pt idx="2499">
                  <c:v>51.292267248524901</c:v>
                </c:pt>
                <c:pt idx="2500">
                  <c:v>51.312792365471097</c:v>
                </c:pt>
                <c:pt idx="2501">
                  <c:v>51.3333174824173</c:v>
                </c:pt>
                <c:pt idx="2502">
                  <c:v>51.353842599363503</c:v>
                </c:pt>
                <c:pt idx="2503">
                  <c:v>51.3743677163096</c:v>
                </c:pt>
                <c:pt idx="2504">
                  <c:v>51.394892833255803</c:v>
                </c:pt>
                <c:pt idx="2505">
                  <c:v>51.415417950201999</c:v>
                </c:pt>
                <c:pt idx="2506">
                  <c:v>51.435943067148202</c:v>
                </c:pt>
                <c:pt idx="2507">
                  <c:v>51.456468184094398</c:v>
                </c:pt>
                <c:pt idx="2508">
                  <c:v>51.476993301040601</c:v>
                </c:pt>
                <c:pt idx="2509">
                  <c:v>51.497518417986797</c:v>
                </c:pt>
                <c:pt idx="2510">
                  <c:v>51.518043534933</c:v>
                </c:pt>
                <c:pt idx="2511">
                  <c:v>51.538568651879103</c:v>
                </c:pt>
                <c:pt idx="2512">
                  <c:v>51.559093768825299</c:v>
                </c:pt>
                <c:pt idx="2513">
                  <c:v>51.579618885771502</c:v>
                </c:pt>
                <c:pt idx="2514">
                  <c:v>51.600144002717698</c:v>
                </c:pt>
                <c:pt idx="2515">
                  <c:v>51.620669119663901</c:v>
                </c:pt>
                <c:pt idx="2516">
                  <c:v>51.641194236610097</c:v>
                </c:pt>
                <c:pt idx="2517">
                  <c:v>51.6617193535563</c:v>
                </c:pt>
                <c:pt idx="2518">
                  <c:v>51.682244470502503</c:v>
                </c:pt>
                <c:pt idx="2519">
                  <c:v>51.702769587448699</c:v>
                </c:pt>
                <c:pt idx="2520">
                  <c:v>51.723294704394803</c:v>
                </c:pt>
                <c:pt idx="2521">
                  <c:v>51.743819821340999</c:v>
                </c:pt>
                <c:pt idx="2522">
                  <c:v>51.764344938287202</c:v>
                </c:pt>
                <c:pt idx="2523">
                  <c:v>51.784870055233398</c:v>
                </c:pt>
                <c:pt idx="2524">
                  <c:v>51.805395172179601</c:v>
                </c:pt>
                <c:pt idx="2525">
                  <c:v>51.825920289125797</c:v>
                </c:pt>
                <c:pt idx="2526">
                  <c:v>51.846445406072</c:v>
                </c:pt>
                <c:pt idx="2527">
                  <c:v>51.866970523018203</c:v>
                </c:pt>
                <c:pt idx="2528">
                  <c:v>51.8874956399643</c:v>
                </c:pt>
                <c:pt idx="2529">
                  <c:v>51.908020756910503</c:v>
                </c:pt>
                <c:pt idx="2530">
                  <c:v>51.928545873856699</c:v>
                </c:pt>
                <c:pt idx="2531">
                  <c:v>51.949070990802902</c:v>
                </c:pt>
                <c:pt idx="2532">
                  <c:v>51.969596107749098</c:v>
                </c:pt>
                <c:pt idx="2533">
                  <c:v>51.990121224695301</c:v>
                </c:pt>
                <c:pt idx="2534">
                  <c:v>52.010646341641497</c:v>
                </c:pt>
                <c:pt idx="2535">
                  <c:v>52.0311714585877</c:v>
                </c:pt>
                <c:pt idx="2536">
                  <c:v>52.051696575533903</c:v>
                </c:pt>
                <c:pt idx="2537">
                  <c:v>52.072221692479999</c:v>
                </c:pt>
                <c:pt idx="2538">
                  <c:v>52.092746809426203</c:v>
                </c:pt>
                <c:pt idx="2539">
                  <c:v>52.113271926372398</c:v>
                </c:pt>
                <c:pt idx="2540">
                  <c:v>52.133797043318602</c:v>
                </c:pt>
                <c:pt idx="2541">
                  <c:v>52.154322160264798</c:v>
                </c:pt>
                <c:pt idx="2542">
                  <c:v>52.174847277211001</c:v>
                </c:pt>
                <c:pt idx="2543">
                  <c:v>52.195372394157197</c:v>
                </c:pt>
                <c:pt idx="2544">
                  <c:v>52.2158975111034</c:v>
                </c:pt>
                <c:pt idx="2545">
                  <c:v>52.236422628049603</c:v>
                </c:pt>
                <c:pt idx="2546">
                  <c:v>52.256947744995699</c:v>
                </c:pt>
                <c:pt idx="2547">
                  <c:v>52.277472861941902</c:v>
                </c:pt>
                <c:pt idx="2548">
                  <c:v>52.297997978888098</c:v>
                </c:pt>
                <c:pt idx="2549">
                  <c:v>52.318523095834301</c:v>
                </c:pt>
                <c:pt idx="2550">
                  <c:v>52.339048212780497</c:v>
                </c:pt>
                <c:pt idx="2551">
                  <c:v>52.3595733297267</c:v>
                </c:pt>
                <c:pt idx="2552">
                  <c:v>52.380098446672903</c:v>
                </c:pt>
                <c:pt idx="2553">
                  <c:v>52.400623563619099</c:v>
                </c:pt>
                <c:pt idx="2554">
                  <c:v>52.421148680565203</c:v>
                </c:pt>
                <c:pt idx="2555">
                  <c:v>52.441673797511399</c:v>
                </c:pt>
                <c:pt idx="2556">
                  <c:v>52.462198914457602</c:v>
                </c:pt>
                <c:pt idx="2557">
                  <c:v>52.482724031403798</c:v>
                </c:pt>
                <c:pt idx="2558">
                  <c:v>52.503249148350001</c:v>
                </c:pt>
                <c:pt idx="2559">
                  <c:v>52.523774265296197</c:v>
                </c:pt>
                <c:pt idx="2560">
                  <c:v>52.5442993822424</c:v>
                </c:pt>
                <c:pt idx="2561">
                  <c:v>52.564824499188603</c:v>
                </c:pt>
                <c:pt idx="2562">
                  <c:v>52.585349616134799</c:v>
                </c:pt>
                <c:pt idx="2563">
                  <c:v>52.605874733080903</c:v>
                </c:pt>
                <c:pt idx="2564">
                  <c:v>52.626399850027099</c:v>
                </c:pt>
                <c:pt idx="2565">
                  <c:v>52.646924966973302</c:v>
                </c:pt>
                <c:pt idx="2566">
                  <c:v>52.667450083919498</c:v>
                </c:pt>
                <c:pt idx="2567">
                  <c:v>52.687975200865701</c:v>
                </c:pt>
                <c:pt idx="2568">
                  <c:v>52.708500317811897</c:v>
                </c:pt>
                <c:pt idx="2569">
                  <c:v>52.7290254347581</c:v>
                </c:pt>
                <c:pt idx="2570">
                  <c:v>52.749550551704303</c:v>
                </c:pt>
                <c:pt idx="2571">
                  <c:v>52.770075668650399</c:v>
                </c:pt>
                <c:pt idx="2572">
                  <c:v>52.790600785596602</c:v>
                </c:pt>
                <c:pt idx="2573">
                  <c:v>52.811125902542798</c:v>
                </c:pt>
                <c:pt idx="2574">
                  <c:v>52.831651019489001</c:v>
                </c:pt>
                <c:pt idx="2575">
                  <c:v>52.852176136435197</c:v>
                </c:pt>
                <c:pt idx="2576">
                  <c:v>52.8727012533814</c:v>
                </c:pt>
                <c:pt idx="2577">
                  <c:v>52.893226370327604</c:v>
                </c:pt>
                <c:pt idx="2578">
                  <c:v>52.9137514872738</c:v>
                </c:pt>
                <c:pt idx="2579">
                  <c:v>52.934276604220003</c:v>
                </c:pt>
                <c:pt idx="2580">
                  <c:v>52.954801721166099</c:v>
                </c:pt>
                <c:pt idx="2581">
                  <c:v>52.975326838112302</c:v>
                </c:pt>
                <c:pt idx="2582">
                  <c:v>52.995851955058498</c:v>
                </c:pt>
                <c:pt idx="2583">
                  <c:v>53.016377072004701</c:v>
                </c:pt>
                <c:pt idx="2584">
                  <c:v>53.036902188950897</c:v>
                </c:pt>
                <c:pt idx="2585">
                  <c:v>53.0574273058971</c:v>
                </c:pt>
                <c:pt idx="2586">
                  <c:v>53.077952422843303</c:v>
                </c:pt>
                <c:pt idx="2587">
                  <c:v>53.098477539789499</c:v>
                </c:pt>
                <c:pt idx="2588">
                  <c:v>53.119002656735702</c:v>
                </c:pt>
                <c:pt idx="2589">
                  <c:v>53.139527773681799</c:v>
                </c:pt>
                <c:pt idx="2590">
                  <c:v>53.160052890628002</c:v>
                </c:pt>
                <c:pt idx="2591">
                  <c:v>53.180578007574198</c:v>
                </c:pt>
                <c:pt idx="2592">
                  <c:v>53.201103124520401</c:v>
                </c:pt>
                <c:pt idx="2593">
                  <c:v>53.221628241466597</c:v>
                </c:pt>
                <c:pt idx="2594">
                  <c:v>53.2421533584128</c:v>
                </c:pt>
                <c:pt idx="2595">
                  <c:v>53.262678475359003</c:v>
                </c:pt>
                <c:pt idx="2596">
                  <c:v>53.283203592305199</c:v>
                </c:pt>
                <c:pt idx="2597">
                  <c:v>53.303728709251402</c:v>
                </c:pt>
                <c:pt idx="2598">
                  <c:v>53.324253826197499</c:v>
                </c:pt>
                <c:pt idx="2599">
                  <c:v>53.344778943143702</c:v>
                </c:pt>
                <c:pt idx="2600">
                  <c:v>53.365304060089898</c:v>
                </c:pt>
                <c:pt idx="2601">
                  <c:v>53.385829177036101</c:v>
                </c:pt>
                <c:pt idx="2602">
                  <c:v>53.406354293982297</c:v>
                </c:pt>
                <c:pt idx="2603">
                  <c:v>53.4268794109285</c:v>
                </c:pt>
                <c:pt idx="2604">
                  <c:v>53.447404527874703</c:v>
                </c:pt>
                <c:pt idx="2605">
                  <c:v>53.467929644820899</c:v>
                </c:pt>
                <c:pt idx="2606">
                  <c:v>53.488454761767002</c:v>
                </c:pt>
                <c:pt idx="2607">
                  <c:v>53.508979878713198</c:v>
                </c:pt>
                <c:pt idx="2608">
                  <c:v>53.529504995659401</c:v>
                </c:pt>
                <c:pt idx="2609">
                  <c:v>53.550030112605597</c:v>
                </c:pt>
                <c:pt idx="2610">
                  <c:v>53.5705552295518</c:v>
                </c:pt>
                <c:pt idx="2611">
                  <c:v>53.591080346498003</c:v>
                </c:pt>
                <c:pt idx="2612">
                  <c:v>53.611605463444199</c:v>
                </c:pt>
                <c:pt idx="2613">
                  <c:v>53.632130580390402</c:v>
                </c:pt>
                <c:pt idx="2614">
                  <c:v>53.652655697336598</c:v>
                </c:pt>
                <c:pt idx="2615">
                  <c:v>53.673180814282702</c:v>
                </c:pt>
                <c:pt idx="2616">
                  <c:v>53.693705931228898</c:v>
                </c:pt>
                <c:pt idx="2617">
                  <c:v>53.714231048175101</c:v>
                </c:pt>
                <c:pt idx="2618">
                  <c:v>53.734756165121297</c:v>
                </c:pt>
                <c:pt idx="2619">
                  <c:v>53.7552812820675</c:v>
                </c:pt>
                <c:pt idx="2620">
                  <c:v>53.775806399013703</c:v>
                </c:pt>
                <c:pt idx="2621">
                  <c:v>53.796331515959899</c:v>
                </c:pt>
                <c:pt idx="2622">
                  <c:v>53.816856632906102</c:v>
                </c:pt>
                <c:pt idx="2623">
                  <c:v>53.837381749852199</c:v>
                </c:pt>
                <c:pt idx="2624">
                  <c:v>53.857906866798402</c:v>
                </c:pt>
                <c:pt idx="2625">
                  <c:v>53.878431983744598</c:v>
                </c:pt>
                <c:pt idx="2626">
                  <c:v>53.898957100690801</c:v>
                </c:pt>
                <c:pt idx="2627">
                  <c:v>53.919482217636997</c:v>
                </c:pt>
                <c:pt idx="2628">
                  <c:v>53.9400073345832</c:v>
                </c:pt>
                <c:pt idx="2629">
                  <c:v>53.960532451529403</c:v>
                </c:pt>
                <c:pt idx="2630">
                  <c:v>53.981057568475599</c:v>
                </c:pt>
                <c:pt idx="2631">
                  <c:v>54.001582685421802</c:v>
                </c:pt>
                <c:pt idx="2632">
                  <c:v>54.022107802367898</c:v>
                </c:pt>
                <c:pt idx="2633">
                  <c:v>54.042632919314102</c:v>
                </c:pt>
                <c:pt idx="2634">
                  <c:v>54.063158036260297</c:v>
                </c:pt>
                <c:pt idx="2635">
                  <c:v>54.083683153206501</c:v>
                </c:pt>
                <c:pt idx="2636">
                  <c:v>54.104208270152697</c:v>
                </c:pt>
                <c:pt idx="2637">
                  <c:v>54.1247333870989</c:v>
                </c:pt>
                <c:pt idx="2638">
                  <c:v>54.145258504045103</c:v>
                </c:pt>
                <c:pt idx="2639">
                  <c:v>54.165783620991299</c:v>
                </c:pt>
                <c:pt idx="2640">
                  <c:v>54.186308737937502</c:v>
                </c:pt>
                <c:pt idx="2641">
                  <c:v>54.206833854883598</c:v>
                </c:pt>
                <c:pt idx="2642">
                  <c:v>54.227358971829801</c:v>
                </c:pt>
                <c:pt idx="2643">
                  <c:v>54.247884088775997</c:v>
                </c:pt>
                <c:pt idx="2644">
                  <c:v>54.2684092057222</c:v>
                </c:pt>
                <c:pt idx="2645">
                  <c:v>54.288934322668403</c:v>
                </c:pt>
                <c:pt idx="2646">
                  <c:v>54.309459439614599</c:v>
                </c:pt>
                <c:pt idx="2647">
                  <c:v>54.329984556560802</c:v>
                </c:pt>
                <c:pt idx="2648">
                  <c:v>54.350509673506998</c:v>
                </c:pt>
                <c:pt idx="2649">
                  <c:v>54.371034790453201</c:v>
                </c:pt>
                <c:pt idx="2650">
                  <c:v>54.391559907399298</c:v>
                </c:pt>
                <c:pt idx="2651">
                  <c:v>54.412085024345501</c:v>
                </c:pt>
                <c:pt idx="2652">
                  <c:v>54.432610141291697</c:v>
                </c:pt>
                <c:pt idx="2653">
                  <c:v>54.4531352582379</c:v>
                </c:pt>
                <c:pt idx="2654">
                  <c:v>54.473660375184103</c:v>
                </c:pt>
                <c:pt idx="2655">
                  <c:v>54.494185492130299</c:v>
                </c:pt>
                <c:pt idx="2656">
                  <c:v>54.514710609076502</c:v>
                </c:pt>
                <c:pt idx="2657">
                  <c:v>54.535235726022698</c:v>
                </c:pt>
                <c:pt idx="2658">
                  <c:v>54.555760842968802</c:v>
                </c:pt>
                <c:pt idx="2659">
                  <c:v>54.576285959914998</c:v>
                </c:pt>
                <c:pt idx="2660">
                  <c:v>54.596811076861201</c:v>
                </c:pt>
                <c:pt idx="2661">
                  <c:v>54.617336193807397</c:v>
                </c:pt>
                <c:pt idx="2662">
                  <c:v>54.6378613107536</c:v>
                </c:pt>
                <c:pt idx="2663">
                  <c:v>54.658386427699803</c:v>
                </c:pt>
                <c:pt idx="2664">
                  <c:v>54.678911544645999</c:v>
                </c:pt>
                <c:pt idx="2665">
                  <c:v>54.699436661592202</c:v>
                </c:pt>
                <c:pt idx="2666">
                  <c:v>54.719961778538398</c:v>
                </c:pt>
                <c:pt idx="2667">
                  <c:v>54.740486895484501</c:v>
                </c:pt>
                <c:pt idx="2668">
                  <c:v>54.761012012430697</c:v>
                </c:pt>
                <c:pt idx="2669">
                  <c:v>54.7815371293769</c:v>
                </c:pt>
                <c:pt idx="2670">
                  <c:v>54.802062246323104</c:v>
                </c:pt>
                <c:pt idx="2671">
                  <c:v>54.822587363269299</c:v>
                </c:pt>
                <c:pt idx="2672">
                  <c:v>54.843112480215503</c:v>
                </c:pt>
                <c:pt idx="2673">
                  <c:v>54.863637597161699</c:v>
                </c:pt>
                <c:pt idx="2674">
                  <c:v>54.884162714107902</c:v>
                </c:pt>
                <c:pt idx="2675">
                  <c:v>54.904687831053998</c:v>
                </c:pt>
                <c:pt idx="2676">
                  <c:v>54.925212948000201</c:v>
                </c:pt>
                <c:pt idx="2677">
                  <c:v>54.945738064946397</c:v>
                </c:pt>
                <c:pt idx="2678">
                  <c:v>54.9662631818926</c:v>
                </c:pt>
                <c:pt idx="2679">
                  <c:v>54.986788298838803</c:v>
                </c:pt>
                <c:pt idx="2680">
                  <c:v>55.007313415784999</c:v>
                </c:pt>
                <c:pt idx="2681">
                  <c:v>55.027838532731202</c:v>
                </c:pt>
                <c:pt idx="2682">
                  <c:v>55.048363649677398</c:v>
                </c:pt>
                <c:pt idx="2683">
                  <c:v>55.068888766623601</c:v>
                </c:pt>
                <c:pt idx="2684">
                  <c:v>55.089413883569698</c:v>
                </c:pt>
                <c:pt idx="2685">
                  <c:v>55.109939000515901</c:v>
                </c:pt>
                <c:pt idx="2686">
                  <c:v>55.130464117462097</c:v>
                </c:pt>
                <c:pt idx="2687">
                  <c:v>55.1509892344083</c:v>
                </c:pt>
                <c:pt idx="2688">
                  <c:v>55.171514351354503</c:v>
                </c:pt>
                <c:pt idx="2689">
                  <c:v>55.192039468300699</c:v>
                </c:pt>
                <c:pt idx="2690">
                  <c:v>55.212564585246902</c:v>
                </c:pt>
                <c:pt idx="2691">
                  <c:v>55.233089702193098</c:v>
                </c:pt>
                <c:pt idx="2692">
                  <c:v>55.253614819139301</c:v>
                </c:pt>
                <c:pt idx="2693">
                  <c:v>55.274139936085398</c:v>
                </c:pt>
                <c:pt idx="2694">
                  <c:v>55.294665053031601</c:v>
                </c:pt>
                <c:pt idx="2695">
                  <c:v>55.315190169977797</c:v>
                </c:pt>
                <c:pt idx="2696">
                  <c:v>55.335715286924</c:v>
                </c:pt>
                <c:pt idx="2697">
                  <c:v>55.356240403870203</c:v>
                </c:pt>
                <c:pt idx="2698">
                  <c:v>55.376765520816399</c:v>
                </c:pt>
                <c:pt idx="2699">
                  <c:v>55.397290637762602</c:v>
                </c:pt>
                <c:pt idx="2700">
                  <c:v>55.417815754708798</c:v>
                </c:pt>
                <c:pt idx="2701">
                  <c:v>55.438340871654901</c:v>
                </c:pt>
                <c:pt idx="2702">
                  <c:v>55.458865988601097</c:v>
                </c:pt>
                <c:pt idx="2703">
                  <c:v>55.4793911055473</c:v>
                </c:pt>
                <c:pt idx="2704">
                  <c:v>55.499916222493503</c:v>
                </c:pt>
                <c:pt idx="2705">
                  <c:v>55.520441339439699</c:v>
                </c:pt>
                <c:pt idx="2706">
                  <c:v>55.540966456385902</c:v>
                </c:pt>
                <c:pt idx="2707">
                  <c:v>55.561491573332098</c:v>
                </c:pt>
                <c:pt idx="2708">
                  <c:v>55.582016690278301</c:v>
                </c:pt>
                <c:pt idx="2709">
                  <c:v>55.602541807224497</c:v>
                </c:pt>
                <c:pt idx="2710">
                  <c:v>55.623066924170601</c:v>
                </c:pt>
                <c:pt idx="2711">
                  <c:v>55.643592041116797</c:v>
                </c:pt>
                <c:pt idx="2712">
                  <c:v>55.664117158063</c:v>
                </c:pt>
                <c:pt idx="2713">
                  <c:v>55.684642275009203</c:v>
                </c:pt>
                <c:pt idx="2714">
                  <c:v>55.705167391955399</c:v>
                </c:pt>
                <c:pt idx="2715">
                  <c:v>55.725692508901602</c:v>
                </c:pt>
                <c:pt idx="2716">
                  <c:v>55.746217625847798</c:v>
                </c:pt>
                <c:pt idx="2717">
                  <c:v>55.766742742794001</c:v>
                </c:pt>
                <c:pt idx="2718">
                  <c:v>55.787267859740098</c:v>
                </c:pt>
                <c:pt idx="2719">
                  <c:v>55.807792976686301</c:v>
                </c:pt>
                <c:pt idx="2720">
                  <c:v>55.828318093632497</c:v>
                </c:pt>
                <c:pt idx="2721">
                  <c:v>55.8488432105787</c:v>
                </c:pt>
                <c:pt idx="2722">
                  <c:v>55.869368327524903</c:v>
                </c:pt>
                <c:pt idx="2723">
                  <c:v>55.889893444471099</c:v>
                </c:pt>
                <c:pt idx="2724">
                  <c:v>55.910418561417302</c:v>
                </c:pt>
                <c:pt idx="2725">
                  <c:v>55.930943678363498</c:v>
                </c:pt>
                <c:pt idx="2726">
                  <c:v>55.951468795309701</c:v>
                </c:pt>
                <c:pt idx="2727">
                  <c:v>55.971993912255797</c:v>
                </c:pt>
                <c:pt idx="2728">
                  <c:v>55.992519029202001</c:v>
                </c:pt>
                <c:pt idx="2729">
                  <c:v>56.013044146148196</c:v>
                </c:pt>
                <c:pt idx="2730">
                  <c:v>56.0335692630944</c:v>
                </c:pt>
                <c:pt idx="2731">
                  <c:v>56.054094380040603</c:v>
                </c:pt>
                <c:pt idx="2732">
                  <c:v>56.074619496986799</c:v>
                </c:pt>
                <c:pt idx="2733">
                  <c:v>56.095144613933002</c:v>
                </c:pt>
                <c:pt idx="2734">
                  <c:v>56.115669730879198</c:v>
                </c:pt>
                <c:pt idx="2735">
                  <c:v>56.136194847825401</c:v>
                </c:pt>
                <c:pt idx="2736">
                  <c:v>56.156719964771497</c:v>
                </c:pt>
                <c:pt idx="2737">
                  <c:v>56.1772450817177</c:v>
                </c:pt>
                <c:pt idx="2738">
                  <c:v>56.197770198663903</c:v>
                </c:pt>
                <c:pt idx="2739">
                  <c:v>56.218295315610099</c:v>
                </c:pt>
                <c:pt idx="2740">
                  <c:v>56.238820432556302</c:v>
                </c:pt>
                <c:pt idx="2741">
                  <c:v>56.259345549502498</c:v>
                </c:pt>
                <c:pt idx="2742">
                  <c:v>56.279870666448701</c:v>
                </c:pt>
                <c:pt idx="2743">
                  <c:v>56.300395783394897</c:v>
                </c:pt>
                <c:pt idx="2744">
                  <c:v>56.3209209003411</c:v>
                </c:pt>
                <c:pt idx="2745">
                  <c:v>56.341446017287197</c:v>
                </c:pt>
                <c:pt idx="2746">
                  <c:v>56.3619711342334</c:v>
                </c:pt>
                <c:pt idx="2747">
                  <c:v>56.382496251179603</c:v>
                </c:pt>
                <c:pt idx="2748">
                  <c:v>56.403021368125799</c:v>
                </c:pt>
                <c:pt idx="2749">
                  <c:v>56.423546485072002</c:v>
                </c:pt>
                <c:pt idx="2750">
                  <c:v>56.444071602018198</c:v>
                </c:pt>
                <c:pt idx="2751">
                  <c:v>56.464596718964401</c:v>
                </c:pt>
                <c:pt idx="2752">
                  <c:v>56.485121835910597</c:v>
                </c:pt>
                <c:pt idx="2753">
                  <c:v>56.505646952856701</c:v>
                </c:pt>
                <c:pt idx="2754">
                  <c:v>56.526172069802897</c:v>
                </c:pt>
                <c:pt idx="2755">
                  <c:v>56.5466971867491</c:v>
                </c:pt>
                <c:pt idx="2756">
                  <c:v>56.567222303695303</c:v>
                </c:pt>
                <c:pt idx="2757">
                  <c:v>56.587747420641499</c:v>
                </c:pt>
                <c:pt idx="2758">
                  <c:v>56.608272537587702</c:v>
                </c:pt>
                <c:pt idx="2759">
                  <c:v>56.628797654533898</c:v>
                </c:pt>
                <c:pt idx="2760">
                  <c:v>56.649322771480101</c:v>
                </c:pt>
                <c:pt idx="2761">
                  <c:v>56.669847888426297</c:v>
                </c:pt>
                <c:pt idx="2762">
                  <c:v>56.6903730053724</c:v>
                </c:pt>
                <c:pt idx="2763">
                  <c:v>56.710898122318603</c:v>
                </c:pt>
                <c:pt idx="2764">
                  <c:v>56.731423239264799</c:v>
                </c:pt>
                <c:pt idx="2765">
                  <c:v>56.751948356211003</c:v>
                </c:pt>
                <c:pt idx="2766">
                  <c:v>56.772473473157198</c:v>
                </c:pt>
                <c:pt idx="2767">
                  <c:v>56.792998590103402</c:v>
                </c:pt>
                <c:pt idx="2768">
                  <c:v>56.813523707049598</c:v>
                </c:pt>
                <c:pt idx="2769">
                  <c:v>56.834048823995801</c:v>
                </c:pt>
                <c:pt idx="2770">
                  <c:v>56.854573940941897</c:v>
                </c:pt>
                <c:pt idx="2771">
                  <c:v>56.8750990578881</c:v>
                </c:pt>
                <c:pt idx="2772">
                  <c:v>56.895624174834303</c:v>
                </c:pt>
                <c:pt idx="2773">
                  <c:v>56.916149291780499</c:v>
                </c:pt>
                <c:pt idx="2774">
                  <c:v>56.936674408726702</c:v>
                </c:pt>
                <c:pt idx="2775">
                  <c:v>56.957199525672898</c:v>
                </c:pt>
                <c:pt idx="2776">
                  <c:v>56.977724642619101</c:v>
                </c:pt>
                <c:pt idx="2777">
                  <c:v>56.998249759565297</c:v>
                </c:pt>
                <c:pt idx="2778">
                  <c:v>57.0187748765115</c:v>
                </c:pt>
                <c:pt idx="2779">
                  <c:v>57.039299993457597</c:v>
                </c:pt>
                <c:pt idx="2780">
                  <c:v>57.0598251104038</c:v>
                </c:pt>
                <c:pt idx="2781">
                  <c:v>57.080350227350003</c:v>
                </c:pt>
                <c:pt idx="2782">
                  <c:v>57.100875344296199</c:v>
                </c:pt>
                <c:pt idx="2783">
                  <c:v>57.121400461242402</c:v>
                </c:pt>
                <c:pt idx="2784">
                  <c:v>57.141925578188598</c:v>
                </c:pt>
                <c:pt idx="2785">
                  <c:v>57.162450695134801</c:v>
                </c:pt>
                <c:pt idx="2786">
                  <c:v>57.182975812080997</c:v>
                </c:pt>
                <c:pt idx="2787">
                  <c:v>57.2035009290272</c:v>
                </c:pt>
                <c:pt idx="2788">
                  <c:v>57.224026045973297</c:v>
                </c:pt>
                <c:pt idx="2789">
                  <c:v>57.2445511629195</c:v>
                </c:pt>
                <c:pt idx="2790">
                  <c:v>57.265076279865703</c:v>
                </c:pt>
                <c:pt idx="2791">
                  <c:v>57.285601396811899</c:v>
                </c:pt>
                <c:pt idx="2792">
                  <c:v>57.306126513758102</c:v>
                </c:pt>
                <c:pt idx="2793">
                  <c:v>57.326651630704298</c:v>
                </c:pt>
                <c:pt idx="2794">
                  <c:v>57.347176747650501</c:v>
                </c:pt>
                <c:pt idx="2795">
                  <c:v>57.367701864596697</c:v>
                </c:pt>
                <c:pt idx="2796">
                  <c:v>57.3882269815429</c:v>
                </c:pt>
                <c:pt idx="2797">
                  <c:v>57.408752098489003</c:v>
                </c:pt>
                <c:pt idx="2798">
                  <c:v>57.429277215435199</c:v>
                </c:pt>
                <c:pt idx="2799">
                  <c:v>57.449802332381402</c:v>
                </c:pt>
                <c:pt idx="2800">
                  <c:v>57.470327449327598</c:v>
                </c:pt>
                <c:pt idx="2801">
                  <c:v>57.490852566273801</c:v>
                </c:pt>
                <c:pt idx="2802">
                  <c:v>57.511377683219997</c:v>
                </c:pt>
                <c:pt idx="2803">
                  <c:v>57.531902800166201</c:v>
                </c:pt>
                <c:pt idx="2804">
                  <c:v>57.552427917112396</c:v>
                </c:pt>
                <c:pt idx="2805">
                  <c:v>57.5729530340585</c:v>
                </c:pt>
                <c:pt idx="2806">
                  <c:v>57.593478151004703</c:v>
                </c:pt>
                <c:pt idx="2807">
                  <c:v>57.614003267950899</c:v>
                </c:pt>
                <c:pt idx="2808">
                  <c:v>57.634528384897102</c:v>
                </c:pt>
                <c:pt idx="2809">
                  <c:v>57.655053501843298</c:v>
                </c:pt>
                <c:pt idx="2810">
                  <c:v>57.675578618789501</c:v>
                </c:pt>
                <c:pt idx="2811">
                  <c:v>57.696103735735697</c:v>
                </c:pt>
                <c:pt idx="2812">
                  <c:v>57.7166288526819</c:v>
                </c:pt>
                <c:pt idx="2813">
                  <c:v>57.737153969628103</c:v>
                </c:pt>
                <c:pt idx="2814">
                  <c:v>57.7576790865742</c:v>
                </c:pt>
                <c:pt idx="2815">
                  <c:v>57.778204203520403</c:v>
                </c:pt>
                <c:pt idx="2816">
                  <c:v>57.798729320466599</c:v>
                </c:pt>
                <c:pt idx="2817">
                  <c:v>57.819254437412802</c:v>
                </c:pt>
                <c:pt idx="2818">
                  <c:v>57.839779554358998</c:v>
                </c:pt>
                <c:pt idx="2819">
                  <c:v>57.860304671305201</c:v>
                </c:pt>
                <c:pt idx="2820">
                  <c:v>57.880829788251397</c:v>
                </c:pt>
                <c:pt idx="2821">
                  <c:v>57.9013549051976</c:v>
                </c:pt>
                <c:pt idx="2822">
                  <c:v>57.921880022143696</c:v>
                </c:pt>
                <c:pt idx="2823">
                  <c:v>57.9424051390899</c:v>
                </c:pt>
                <c:pt idx="2824">
                  <c:v>57.962930256036103</c:v>
                </c:pt>
                <c:pt idx="2825">
                  <c:v>57.983455372982299</c:v>
                </c:pt>
                <c:pt idx="2826">
                  <c:v>58.003980489928502</c:v>
                </c:pt>
                <c:pt idx="2827">
                  <c:v>58.024505606874698</c:v>
                </c:pt>
                <c:pt idx="2828">
                  <c:v>58.045030723820901</c:v>
                </c:pt>
                <c:pt idx="2829">
                  <c:v>58.065555840767097</c:v>
                </c:pt>
                <c:pt idx="2830">
                  <c:v>58.0860809577133</c:v>
                </c:pt>
                <c:pt idx="2831">
                  <c:v>58.106606074659403</c:v>
                </c:pt>
                <c:pt idx="2832">
                  <c:v>58.127131191605599</c:v>
                </c:pt>
                <c:pt idx="2833">
                  <c:v>58.147656308551802</c:v>
                </c:pt>
                <c:pt idx="2834">
                  <c:v>58.168181425497998</c:v>
                </c:pt>
                <c:pt idx="2835">
                  <c:v>58.188706542444201</c:v>
                </c:pt>
                <c:pt idx="2836">
                  <c:v>58.209231659390397</c:v>
                </c:pt>
                <c:pt idx="2837">
                  <c:v>58.2297567763366</c:v>
                </c:pt>
                <c:pt idx="2838">
                  <c:v>58.250281893282803</c:v>
                </c:pt>
                <c:pt idx="2839">
                  <c:v>58.270807010228999</c:v>
                </c:pt>
                <c:pt idx="2840">
                  <c:v>58.291332127175103</c:v>
                </c:pt>
                <c:pt idx="2841">
                  <c:v>58.311857244121299</c:v>
                </c:pt>
                <c:pt idx="2842">
                  <c:v>58.332382361067502</c:v>
                </c:pt>
                <c:pt idx="2843">
                  <c:v>58.352907478013698</c:v>
                </c:pt>
                <c:pt idx="2844">
                  <c:v>58.373432594959901</c:v>
                </c:pt>
                <c:pt idx="2845">
                  <c:v>58.393957711906097</c:v>
                </c:pt>
                <c:pt idx="2846">
                  <c:v>58.4144828288523</c:v>
                </c:pt>
                <c:pt idx="2847">
                  <c:v>58.435007945798503</c:v>
                </c:pt>
                <c:pt idx="2848">
                  <c:v>58.4555330627446</c:v>
                </c:pt>
                <c:pt idx="2849">
                  <c:v>58.476058179690803</c:v>
                </c:pt>
                <c:pt idx="2850">
                  <c:v>58.496583296636999</c:v>
                </c:pt>
                <c:pt idx="2851">
                  <c:v>58.517108413583202</c:v>
                </c:pt>
                <c:pt idx="2852">
                  <c:v>58.537633530529398</c:v>
                </c:pt>
                <c:pt idx="2853">
                  <c:v>58.558158647475601</c:v>
                </c:pt>
                <c:pt idx="2854">
                  <c:v>58.578683764421797</c:v>
                </c:pt>
                <c:pt idx="2855">
                  <c:v>58.599208881368</c:v>
                </c:pt>
                <c:pt idx="2856">
                  <c:v>58.619733998314203</c:v>
                </c:pt>
                <c:pt idx="2857">
                  <c:v>58.640259115260299</c:v>
                </c:pt>
                <c:pt idx="2858">
                  <c:v>58.660784232206503</c:v>
                </c:pt>
                <c:pt idx="2859">
                  <c:v>58.681309349152698</c:v>
                </c:pt>
                <c:pt idx="2860">
                  <c:v>58.701834466098902</c:v>
                </c:pt>
                <c:pt idx="2861">
                  <c:v>58.722359583045098</c:v>
                </c:pt>
                <c:pt idx="2862">
                  <c:v>58.742884699991301</c:v>
                </c:pt>
                <c:pt idx="2863">
                  <c:v>58.763409816937497</c:v>
                </c:pt>
                <c:pt idx="2864">
                  <c:v>58.7839349338837</c:v>
                </c:pt>
                <c:pt idx="2865">
                  <c:v>58.804460050829903</c:v>
                </c:pt>
                <c:pt idx="2866">
                  <c:v>58.824985167775999</c:v>
                </c:pt>
                <c:pt idx="2867">
                  <c:v>58.845510284722202</c:v>
                </c:pt>
                <c:pt idx="2868">
                  <c:v>58.866035401668398</c:v>
                </c:pt>
                <c:pt idx="2869">
                  <c:v>58.886560518614601</c:v>
                </c:pt>
                <c:pt idx="2870">
                  <c:v>58.907085635560797</c:v>
                </c:pt>
                <c:pt idx="2871">
                  <c:v>58.927610752507</c:v>
                </c:pt>
                <c:pt idx="2872">
                  <c:v>58.948135869453203</c:v>
                </c:pt>
                <c:pt idx="2873">
                  <c:v>58.968660986399399</c:v>
                </c:pt>
                <c:pt idx="2874">
                  <c:v>58.989186103345503</c:v>
                </c:pt>
                <c:pt idx="2875">
                  <c:v>59.009711220291699</c:v>
                </c:pt>
                <c:pt idx="2876">
                  <c:v>59.030236337237902</c:v>
                </c:pt>
                <c:pt idx="2877">
                  <c:v>59.050761454184098</c:v>
                </c:pt>
                <c:pt idx="2878">
                  <c:v>59.071286571130301</c:v>
                </c:pt>
                <c:pt idx="2879">
                  <c:v>59.091811688076497</c:v>
                </c:pt>
                <c:pt idx="2880">
                  <c:v>59.1123368050227</c:v>
                </c:pt>
                <c:pt idx="2881">
                  <c:v>59.132861921968903</c:v>
                </c:pt>
                <c:pt idx="2882">
                  <c:v>59.153387038915099</c:v>
                </c:pt>
                <c:pt idx="2883">
                  <c:v>59.173912155861203</c:v>
                </c:pt>
                <c:pt idx="2884">
                  <c:v>59.194437272807399</c:v>
                </c:pt>
                <c:pt idx="2885">
                  <c:v>59.214962389753602</c:v>
                </c:pt>
                <c:pt idx="2886">
                  <c:v>59.235487506699798</c:v>
                </c:pt>
                <c:pt idx="2887">
                  <c:v>59.256012623646001</c:v>
                </c:pt>
                <c:pt idx="2888">
                  <c:v>59.276537740592197</c:v>
                </c:pt>
                <c:pt idx="2889">
                  <c:v>59.2970628575384</c:v>
                </c:pt>
                <c:pt idx="2890">
                  <c:v>59.317587974484603</c:v>
                </c:pt>
                <c:pt idx="2891">
                  <c:v>59.338113091430699</c:v>
                </c:pt>
                <c:pt idx="2892">
                  <c:v>59.358638208376902</c:v>
                </c:pt>
                <c:pt idx="2893">
                  <c:v>59.379163325323098</c:v>
                </c:pt>
                <c:pt idx="2894">
                  <c:v>59.399688442269301</c:v>
                </c:pt>
                <c:pt idx="2895">
                  <c:v>59.420213559215497</c:v>
                </c:pt>
                <c:pt idx="2896">
                  <c:v>59.4407386761617</c:v>
                </c:pt>
                <c:pt idx="2897">
                  <c:v>59.461263793107904</c:v>
                </c:pt>
                <c:pt idx="2898">
                  <c:v>59.4817889100541</c:v>
                </c:pt>
                <c:pt idx="2899">
                  <c:v>59.502314027000303</c:v>
                </c:pt>
                <c:pt idx="2900">
                  <c:v>59.522839143946399</c:v>
                </c:pt>
                <c:pt idx="2901">
                  <c:v>59.543364260892602</c:v>
                </c:pt>
                <c:pt idx="2902">
                  <c:v>59.563889377838798</c:v>
                </c:pt>
                <c:pt idx="2903">
                  <c:v>59.584414494785001</c:v>
                </c:pt>
                <c:pt idx="2904">
                  <c:v>59.604939611731197</c:v>
                </c:pt>
                <c:pt idx="2905">
                  <c:v>59.6254647286774</c:v>
                </c:pt>
                <c:pt idx="2906">
                  <c:v>59.645989845623603</c:v>
                </c:pt>
                <c:pt idx="2907">
                  <c:v>59.666514962569799</c:v>
                </c:pt>
                <c:pt idx="2908">
                  <c:v>59.687040079516002</c:v>
                </c:pt>
                <c:pt idx="2909">
                  <c:v>59.707565196462099</c:v>
                </c:pt>
                <c:pt idx="2910">
                  <c:v>59.728090313408302</c:v>
                </c:pt>
                <c:pt idx="2911">
                  <c:v>59.748615430354498</c:v>
                </c:pt>
                <c:pt idx="2912">
                  <c:v>59.769140547300701</c:v>
                </c:pt>
                <c:pt idx="2913">
                  <c:v>59.789665664246897</c:v>
                </c:pt>
                <c:pt idx="2914">
                  <c:v>59.8101907811931</c:v>
                </c:pt>
                <c:pt idx="2915">
                  <c:v>59.830715898139303</c:v>
                </c:pt>
                <c:pt idx="2916">
                  <c:v>59.851241015085499</c:v>
                </c:pt>
                <c:pt idx="2917">
                  <c:v>59.871766132031603</c:v>
                </c:pt>
                <c:pt idx="2918">
                  <c:v>59.892291248977799</c:v>
                </c:pt>
                <c:pt idx="2919">
                  <c:v>59.912816365924002</c:v>
                </c:pt>
                <c:pt idx="2920">
                  <c:v>59.933341482870198</c:v>
                </c:pt>
                <c:pt idx="2921">
                  <c:v>59.953866599816401</c:v>
                </c:pt>
                <c:pt idx="2922">
                  <c:v>59.974391716762597</c:v>
                </c:pt>
                <c:pt idx="2923">
                  <c:v>59.9949168337088</c:v>
                </c:pt>
                <c:pt idx="2924">
                  <c:v>60.015441950655003</c:v>
                </c:pt>
                <c:pt idx="2925">
                  <c:v>60.035967067601199</c:v>
                </c:pt>
                <c:pt idx="2926">
                  <c:v>60.056492184547302</c:v>
                </c:pt>
                <c:pt idx="2927">
                  <c:v>60.077017301493498</c:v>
                </c:pt>
                <c:pt idx="2928">
                  <c:v>60.097542418439701</c:v>
                </c:pt>
                <c:pt idx="2929">
                  <c:v>60.118067535385897</c:v>
                </c:pt>
                <c:pt idx="2930">
                  <c:v>60.1385926523321</c:v>
                </c:pt>
                <c:pt idx="2931">
                  <c:v>60.159117769278303</c:v>
                </c:pt>
                <c:pt idx="2932">
                  <c:v>60.179642886224499</c:v>
                </c:pt>
                <c:pt idx="2933">
                  <c:v>60.200168003170702</c:v>
                </c:pt>
                <c:pt idx="2934">
                  <c:v>60.220693120116799</c:v>
                </c:pt>
                <c:pt idx="2935">
                  <c:v>60.241218237063002</c:v>
                </c:pt>
                <c:pt idx="2936">
                  <c:v>60.261743354009198</c:v>
                </c:pt>
                <c:pt idx="2937">
                  <c:v>60.282268470955401</c:v>
                </c:pt>
                <c:pt idx="2938">
                  <c:v>60.302793587901597</c:v>
                </c:pt>
                <c:pt idx="2939">
                  <c:v>60.3233187048478</c:v>
                </c:pt>
                <c:pt idx="2940">
                  <c:v>60.343843821794003</c:v>
                </c:pt>
                <c:pt idx="2941">
                  <c:v>60.364368938740199</c:v>
                </c:pt>
                <c:pt idx="2942">
                  <c:v>60.384894055686402</c:v>
                </c:pt>
                <c:pt idx="2943">
                  <c:v>60.405419172632499</c:v>
                </c:pt>
                <c:pt idx="2944">
                  <c:v>60.425944289578702</c:v>
                </c:pt>
                <c:pt idx="2945">
                  <c:v>60.446469406524898</c:v>
                </c:pt>
                <c:pt idx="2946">
                  <c:v>60.466994523471101</c:v>
                </c:pt>
                <c:pt idx="2947">
                  <c:v>60.487519640417297</c:v>
                </c:pt>
                <c:pt idx="2948">
                  <c:v>60.5080447573635</c:v>
                </c:pt>
                <c:pt idx="2949">
                  <c:v>60.528569874309703</c:v>
                </c:pt>
                <c:pt idx="2950">
                  <c:v>60.549094991255899</c:v>
                </c:pt>
                <c:pt idx="2951">
                  <c:v>60.569620108202102</c:v>
                </c:pt>
                <c:pt idx="2952">
                  <c:v>60.590145225148198</c:v>
                </c:pt>
                <c:pt idx="2953">
                  <c:v>60.610670342094402</c:v>
                </c:pt>
                <c:pt idx="2954">
                  <c:v>60.631195459040597</c:v>
                </c:pt>
                <c:pt idx="2955">
                  <c:v>60.651720575986801</c:v>
                </c:pt>
                <c:pt idx="2956">
                  <c:v>60.672245692932997</c:v>
                </c:pt>
                <c:pt idx="2957">
                  <c:v>60.6927708098792</c:v>
                </c:pt>
                <c:pt idx="2958">
                  <c:v>60.713295926825403</c:v>
                </c:pt>
                <c:pt idx="2959">
                  <c:v>60.733821043771599</c:v>
                </c:pt>
                <c:pt idx="2960">
                  <c:v>60.754346160717802</c:v>
                </c:pt>
                <c:pt idx="2961">
                  <c:v>60.774871277663898</c:v>
                </c:pt>
                <c:pt idx="2962">
                  <c:v>60.795396394610101</c:v>
                </c:pt>
                <c:pt idx="2963">
                  <c:v>60.815921511556297</c:v>
                </c:pt>
                <c:pt idx="2964">
                  <c:v>60.8364466285025</c:v>
                </c:pt>
                <c:pt idx="2965">
                  <c:v>60.856971745448703</c:v>
                </c:pt>
                <c:pt idx="2966">
                  <c:v>60.877496862394899</c:v>
                </c:pt>
                <c:pt idx="2967">
                  <c:v>60.898021979341102</c:v>
                </c:pt>
                <c:pt idx="2968">
                  <c:v>60.918547096287298</c:v>
                </c:pt>
                <c:pt idx="2969">
                  <c:v>60.939072213233402</c:v>
                </c:pt>
                <c:pt idx="2970">
                  <c:v>60.959597330179598</c:v>
                </c:pt>
                <c:pt idx="2971">
                  <c:v>60.980122447125801</c:v>
                </c:pt>
                <c:pt idx="2972">
                  <c:v>61.000647564071997</c:v>
                </c:pt>
                <c:pt idx="2973">
                  <c:v>61.0211726810182</c:v>
                </c:pt>
                <c:pt idx="2974">
                  <c:v>61.041697797964403</c:v>
                </c:pt>
                <c:pt idx="2975">
                  <c:v>61.062222914910599</c:v>
                </c:pt>
                <c:pt idx="2976">
                  <c:v>61.082748031856802</c:v>
                </c:pt>
                <c:pt idx="2977">
                  <c:v>61.103273148802998</c:v>
                </c:pt>
                <c:pt idx="2978">
                  <c:v>61.123798265749102</c:v>
                </c:pt>
                <c:pt idx="2979">
                  <c:v>61.144323382695298</c:v>
                </c:pt>
                <c:pt idx="2980">
                  <c:v>61.164848499641501</c:v>
                </c:pt>
                <c:pt idx="2981">
                  <c:v>61.185373616587697</c:v>
                </c:pt>
                <c:pt idx="2982">
                  <c:v>61.2058987335339</c:v>
                </c:pt>
                <c:pt idx="2983">
                  <c:v>61.226423850480103</c:v>
                </c:pt>
                <c:pt idx="2984">
                  <c:v>61.246948967426299</c:v>
                </c:pt>
                <c:pt idx="2985">
                  <c:v>61.267474084372502</c:v>
                </c:pt>
                <c:pt idx="2986">
                  <c:v>61.287999201318598</c:v>
                </c:pt>
                <c:pt idx="2987">
                  <c:v>61.308524318264801</c:v>
                </c:pt>
                <c:pt idx="2988">
                  <c:v>61.329049435210997</c:v>
                </c:pt>
                <c:pt idx="2989">
                  <c:v>61.3495745521572</c:v>
                </c:pt>
                <c:pt idx="2990">
                  <c:v>61.370099669103404</c:v>
                </c:pt>
                <c:pt idx="2991">
                  <c:v>61.390624786049599</c:v>
                </c:pt>
                <c:pt idx="2992">
                  <c:v>61.411149902995803</c:v>
                </c:pt>
                <c:pt idx="2993">
                  <c:v>61.431675019941999</c:v>
                </c:pt>
                <c:pt idx="2994">
                  <c:v>61.452200136888202</c:v>
                </c:pt>
                <c:pt idx="2995">
                  <c:v>61.472725253834298</c:v>
                </c:pt>
                <c:pt idx="2996">
                  <c:v>61.493250370780501</c:v>
                </c:pt>
                <c:pt idx="2997">
                  <c:v>61.513775487726697</c:v>
                </c:pt>
                <c:pt idx="2998">
                  <c:v>61.5343006046729</c:v>
                </c:pt>
                <c:pt idx="2999">
                  <c:v>61.554825721619103</c:v>
                </c:pt>
                <c:pt idx="3000">
                  <c:v>61.575350838565299</c:v>
                </c:pt>
                <c:pt idx="3001">
                  <c:v>61.595875955511502</c:v>
                </c:pt>
                <c:pt idx="3002">
                  <c:v>61.616401072457698</c:v>
                </c:pt>
                <c:pt idx="3003">
                  <c:v>61.636926189403901</c:v>
                </c:pt>
                <c:pt idx="3004">
                  <c:v>61.657451306349998</c:v>
                </c:pt>
                <c:pt idx="3005">
                  <c:v>61.677976423296201</c:v>
                </c:pt>
                <c:pt idx="3006">
                  <c:v>61.698501540242397</c:v>
                </c:pt>
                <c:pt idx="3007">
                  <c:v>61.7190266571886</c:v>
                </c:pt>
                <c:pt idx="3008">
                  <c:v>61.739551774134803</c:v>
                </c:pt>
                <c:pt idx="3009">
                  <c:v>61.760076891080999</c:v>
                </c:pt>
                <c:pt idx="3010">
                  <c:v>61.780602008027202</c:v>
                </c:pt>
                <c:pt idx="3011">
                  <c:v>61.801127124973398</c:v>
                </c:pt>
                <c:pt idx="3012">
                  <c:v>61.821652241919601</c:v>
                </c:pt>
                <c:pt idx="3013">
                  <c:v>61.842177358865698</c:v>
                </c:pt>
                <c:pt idx="3014">
                  <c:v>61.862702475811901</c:v>
                </c:pt>
                <c:pt idx="3015">
                  <c:v>61.883227592758097</c:v>
                </c:pt>
                <c:pt idx="3016">
                  <c:v>61.9037527097043</c:v>
                </c:pt>
                <c:pt idx="3017">
                  <c:v>61.924277826650503</c:v>
                </c:pt>
                <c:pt idx="3018">
                  <c:v>61.944802943596699</c:v>
                </c:pt>
                <c:pt idx="3019">
                  <c:v>61.965328060542902</c:v>
                </c:pt>
                <c:pt idx="3020">
                  <c:v>61.985853177489098</c:v>
                </c:pt>
                <c:pt idx="3021">
                  <c:v>62.006378294435201</c:v>
                </c:pt>
                <c:pt idx="3022">
                  <c:v>62.026903411381397</c:v>
                </c:pt>
                <c:pt idx="3023">
                  <c:v>62.0474285283276</c:v>
                </c:pt>
                <c:pt idx="3024">
                  <c:v>62.067953645273803</c:v>
                </c:pt>
                <c:pt idx="3025">
                  <c:v>62.088478762219999</c:v>
                </c:pt>
                <c:pt idx="3026">
                  <c:v>62.109003879166202</c:v>
                </c:pt>
                <c:pt idx="3027">
                  <c:v>62.129528996112398</c:v>
                </c:pt>
                <c:pt idx="3028">
                  <c:v>62.150054113058602</c:v>
                </c:pt>
                <c:pt idx="3029">
                  <c:v>62.170579230004797</c:v>
                </c:pt>
                <c:pt idx="3030">
                  <c:v>62.191104346950901</c:v>
                </c:pt>
                <c:pt idx="3031">
                  <c:v>62.211629463897097</c:v>
                </c:pt>
                <c:pt idx="3032">
                  <c:v>62.2321545808433</c:v>
                </c:pt>
                <c:pt idx="3033">
                  <c:v>62.252679697789503</c:v>
                </c:pt>
                <c:pt idx="3034">
                  <c:v>62.273204814735699</c:v>
                </c:pt>
                <c:pt idx="3035">
                  <c:v>62.293729931681902</c:v>
                </c:pt>
                <c:pt idx="3036">
                  <c:v>62.314255048628098</c:v>
                </c:pt>
                <c:pt idx="3037">
                  <c:v>62.334780165574301</c:v>
                </c:pt>
                <c:pt idx="3038">
                  <c:v>62.355305282520398</c:v>
                </c:pt>
                <c:pt idx="3039">
                  <c:v>62.375830399466601</c:v>
                </c:pt>
                <c:pt idx="3040">
                  <c:v>62.396355516412797</c:v>
                </c:pt>
                <c:pt idx="3041">
                  <c:v>62.416880633359</c:v>
                </c:pt>
                <c:pt idx="3042">
                  <c:v>62.437405750305203</c:v>
                </c:pt>
                <c:pt idx="3043">
                  <c:v>62.457930867251399</c:v>
                </c:pt>
                <c:pt idx="3044">
                  <c:v>62.478455984197602</c:v>
                </c:pt>
                <c:pt idx="3045">
                  <c:v>62.498981101143798</c:v>
                </c:pt>
                <c:pt idx="3046">
                  <c:v>62.519506218090001</c:v>
                </c:pt>
                <c:pt idx="3047">
                  <c:v>62.540031335036097</c:v>
                </c:pt>
                <c:pt idx="3048">
                  <c:v>62.560556451982301</c:v>
                </c:pt>
                <c:pt idx="3049">
                  <c:v>62.581081568928496</c:v>
                </c:pt>
                <c:pt idx="3050">
                  <c:v>62.6016066858747</c:v>
                </c:pt>
                <c:pt idx="3051">
                  <c:v>62.622131802820903</c:v>
                </c:pt>
                <c:pt idx="3052">
                  <c:v>62.642656919767099</c:v>
                </c:pt>
                <c:pt idx="3053">
                  <c:v>62.663182036713302</c:v>
                </c:pt>
                <c:pt idx="3054">
                  <c:v>62.683707153659498</c:v>
                </c:pt>
                <c:pt idx="3055">
                  <c:v>62.704232270605701</c:v>
                </c:pt>
                <c:pt idx="3056">
                  <c:v>62.724757387551797</c:v>
                </c:pt>
                <c:pt idx="3057">
                  <c:v>62.745282504498</c:v>
                </c:pt>
                <c:pt idx="3058">
                  <c:v>62.765807621444203</c:v>
                </c:pt>
                <c:pt idx="3059">
                  <c:v>62.786332738390399</c:v>
                </c:pt>
                <c:pt idx="3060">
                  <c:v>62.806857855336602</c:v>
                </c:pt>
                <c:pt idx="3061">
                  <c:v>62.827382972282798</c:v>
                </c:pt>
                <c:pt idx="3062">
                  <c:v>62.847908089229001</c:v>
                </c:pt>
                <c:pt idx="3063">
                  <c:v>62.868433206175197</c:v>
                </c:pt>
                <c:pt idx="3064">
                  <c:v>62.888958323121301</c:v>
                </c:pt>
                <c:pt idx="3065">
                  <c:v>62.909483440067497</c:v>
                </c:pt>
                <c:pt idx="3066">
                  <c:v>62.9300085570137</c:v>
                </c:pt>
                <c:pt idx="3067">
                  <c:v>62.950533673959903</c:v>
                </c:pt>
                <c:pt idx="3068">
                  <c:v>62.971058790906099</c:v>
                </c:pt>
                <c:pt idx="3069">
                  <c:v>62.991583907852302</c:v>
                </c:pt>
                <c:pt idx="3070">
                  <c:v>63.012109024798498</c:v>
                </c:pt>
                <c:pt idx="3071">
                  <c:v>63.032634141744701</c:v>
                </c:pt>
                <c:pt idx="3072">
                  <c:v>63.053159258690897</c:v>
                </c:pt>
                <c:pt idx="3073">
                  <c:v>63.073684375637001</c:v>
                </c:pt>
                <c:pt idx="3074">
                  <c:v>63.094209492583197</c:v>
                </c:pt>
                <c:pt idx="3075">
                  <c:v>63.1147346095294</c:v>
                </c:pt>
                <c:pt idx="3076">
                  <c:v>63.135259726475603</c:v>
                </c:pt>
                <c:pt idx="3077">
                  <c:v>63.155784843421799</c:v>
                </c:pt>
                <c:pt idx="3078">
                  <c:v>63.176309960368002</c:v>
                </c:pt>
                <c:pt idx="3079">
                  <c:v>63.196835077314198</c:v>
                </c:pt>
                <c:pt idx="3080">
                  <c:v>63.217360194260401</c:v>
                </c:pt>
                <c:pt idx="3081">
                  <c:v>63.237885311206497</c:v>
                </c:pt>
                <c:pt idx="3082">
                  <c:v>63.2584104281527</c:v>
                </c:pt>
                <c:pt idx="3083">
                  <c:v>63.278935545098904</c:v>
                </c:pt>
                <c:pt idx="3084">
                  <c:v>63.299460662045099</c:v>
                </c:pt>
                <c:pt idx="3085">
                  <c:v>63.319985778991303</c:v>
                </c:pt>
                <c:pt idx="3086">
                  <c:v>63.340510895937499</c:v>
                </c:pt>
                <c:pt idx="3087">
                  <c:v>63.361036012883702</c:v>
                </c:pt>
                <c:pt idx="3088">
                  <c:v>63.381561129829898</c:v>
                </c:pt>
                <c:pt idx="3089">
                  <c:v>63.402086246776101</c:v>
                </c:pt>
                <c:pt idx="3090">
                  <c:v>63.422611363722197</c:v>
                </c:pt>
                <c:pt idx="3091">
                  <c:v>63.4431364806684</c:v>
                </c:pt>
                <c:pt idx="3092">
                  <c:v>63.463661597614603</c:v>
                </c:pt>
                <c:pt idx="3093">
                  <c:v>63.484186714560799</c:v>
                </c:pt>
                <c:pt idx="3094">
                  <c:v>63.504711831507002</c:v>
                </c:pt>
                <c:pt idx="3095">
                  <c:v>63.525236948453198</c:v>
                </c:pt>
                <c:pt idx="3096">
                  <c:v>63.545762065399401</c:v>
                </c:pt>
                <c:pt idx="3097">
                  <c:v>63.566287182345597</c:v>
                </c:pt>
                <c:pt idx="3098">
                  <c:v>63.5868122992918</c:v>
                </c:pt>
                <c:pt idx="3099">
                  <c:v>63.607337416237897</c:v>
                </c:pt>
                <c:pt idx="3100">
                  <c:v>63.6278625331841</c:v>
                </c:pt>
                <c:pt idx="3101">
                  <c:v>63.648387650130303</c:v>
                </c:pt>
                <c:pt idx="3102">
                  <c:v>63.668912767076499</c:v>
                </c:pt>
                <c:pt idx="3103">
                  <c:v>63.689437884022702</c:v>
                </c:pt>
                <c:pt idx="3104">
                  <c:v>63.709963000968898</c:v>
                </c:pt>
                <c:pt idx="3105">
                  <c:v>63.730488117915101</c:v>
                </c:pt>
                <c:pt idx="3106">
                  <c:v>63.751013234861297</c:v>
                </c:pt>
                <c:pt idx="3107">
                  <c:v>63.7715383518075</c:v>
                </c:pt>
                <c:pt idx="3108">
                  <c:v>63.792063468753597</c:v>
                </c:pt>
                <c:pt idx="3109">
                  <c:v>63.8125885856998</c:v>
                </c:pt>
                <c:pt idx="3110">
                  <c:v>63.833113702646003</c:v>
                </c:pt>
                <c:pt idx="3111">
                  <c:v>63.853638819592199</c:v>
                </c:pt>
                <c:pt idx="3112">
                  <c:v>63.874163936538402</c:v>
                </c:pt>
                <c:pt idx="3113">
                  <c:v>63.894689053484598</c:v>
                </c:pt>
                <c:pt idx="3114">
                  <c:v>63.915214170430801</c:v>
                </c:pt>
                <c:pt idx="3115">
                  <c:v>63.935739287376997</c:v>
                </c:pt>
                <c:pt idx="3116">
                  <c:v>63.9562644043231</c:v>
                </c:pt>
                <c:pt idx="3117">
                  <c:v>63.976789521269303</c:v>
                </c:pt>
                <c:pt idx="3118">
                  <c:v>63.997314638215499</c:v>
                </c:pt>
                <c:pt idx="3119">
                  <c:v>64.017839755161702</c:v>
                </c:pt>
                <c:pt idx="3120">
                  <c:v>64.038364872107906</c:v>
                </c:pt>
                <c:pt idx="3121">
                  <c:v>64.058889989054094</c:v>
                </c:pt>
                <c:pt idx="3122">
                  <c:v>64.079415106000297</c:v>
                </c:pt>
                <c:pt idx="3123">
                  <c:v>64.099940222946501</c:v>
                </c:pt>
                <c:pt idx="3124">
                  <c:v>64.120465339892604</c:v>
                </c:pt>
                <c:pt idx="3125">
                  <c:v>64.140990456838793</c:v>
                </c:pt>
                <c:pt idx="3126">
                  <c:v>64.161515573784996</c:v>
                </c:pt>
                <c:pt idx="3127">
                  <c:v>64.182040690731199</c:v>
                </c:pt>
                <c:pt idx="3128">
                  <c:v>64.202565807677402</c:v>
                </c:pt>
                <c:pt idx="3129">
                  <c:v>64.223090924623605</c:v>
                </c:pt>
                <c:pt idx="3130">
                  <c:v>64.243616041569794</c:v>
                </c:pt>
                <c:pt idx="3131">
                  <c:v>64.264141158515997</c:v>
                </c:pt>
                <c:pt idx="3132">
                  <c:v>64.2846662754622</c:v>
                </c:pt>
                <c:pt idx="3133">
                  <c:v>64.305191392408304</c:v>
                </c:pt>
                <c:pt idx="3134">
                  <c:v>64.325716509354507</c:v>
                </c:pt>
                <c:pt idx="3135">
                  <c:v>64.346241626300696</c:v>
                </c:pt>
                <c:pt idx="3136">
                  <c:v>64.366766743246899</c:v>
                </c:pt>
                <c:pt idx="3137">
                  <c:v>64.387291860193102</c:v>
                </c:pt>
                <c:pt idx="3138">
                  <c:v>64.407816977139305</c:v>
                </c:pt>
                <c:pt idx="3139">
                  <c:v>64.428342094085494</c:v>
                </c:pt>
                <c:pt idx="3140">
                  <c:v>64.448867211031697</c:v>
                </c:pt>
                <c:pt idx="3141">
                  <c:v>64.4693923279779</c:v>
                </c:pt>
                <c:pt idx="3142">
                  <c:v>64.489917444924004</c:v>
                </c:pt>
                <c:pt idx="3143">
                  <c:v>64.510442561870207</c:v>
                </c:pt>
                <c:pt idx="3144">
                  <c:v>64.530967678816396</c:v>
                </c:pt>
                <c:pt idx="3145">
                  <c:v>64.551492795762599</c:v>
                </c:pt>
                <c:pt idx="3146">
                  <c:v>64.572017912708802</c:v>
                </c:pt>
                <c:pt idx="3147">
                  <c:v>64.592543029655005</c:v>
                </c:pt>
                <c:pt idx="3148">
                  <c:v>64.613068146601194</c:v>
                </c:pt>
                <c:pt idx="3149">
                  <c:v>64.633593263547397</c:v>
                </c:pt>
                <c:pt idx="3150">
                  <c:v>64.6541183804936</c:v>
                </c:pt>
                <c:pt idx="3151">
                  <c:v>64.674643497439703</c:v>
                </c:pt>
                <c:pt idx="3152">
                  <c:v>64.695168614385906</c:v>
                </c:pt>
                <c:pt idx="3153">
                  <c:v>64.715693731332095</c:v>
                </c:pt>
                <c:pt idx="3154">
                  <c:v>64.736218848278298</c:v>
                </c:pt>
                <c:pt idx="3155">
                  <c:v>64.756743965224501</c:v>
                </c:pt>
                <c:pt idx="3156">
                  <c:v>64.777269082170704</c:v>
                </c:pt>
                <c:pt idx="3157">
                  <c:v>64.797794199116893</c:v>
                </c:pt>
                <c:pt idx="3158">
                  <c:v>64.818319316063096</c:v>
                </c:pt>
                <c:pt idx="3159">
                  <c:v>64.8388444330092</c:v>
                </c:pt>
                <c:pt idx="3160">
                  <c:v>64.859369549955403</c:v>
                </c:pt>
                <c:pt idx="3161">
                  <c:v>64.879894666901606</c:v>
                </c:pt>
                <c:pt idx="3162">
                  <c:v>64.900419783847795</c:v>
                </c:pt>
                <c:pt idx="3163">
                  <c:v>64.920944900793998</c:v>
                </c:pt>
                <c:pt idx="3164">
                  <c:v>64.941470017740201</c:v>
                </c:pt>
                <c:pt idx="3165">
                  <c:v>64.961995134686404</c:v>
                </c:pt>
                <c:pt idx="3166">
                  <c:v>64.982520251632593</c:v>
                </c:pt>
                <c:pt idx="3167">
                  <c:v>65.003045368578796</c:v>
                </c:pt>
                <c:pt idx="3168">
                  <c:v>65.0235704855249</c:v>
                </c:pt>
                <c:pt idx="3169">
                  <c:v>65.044095602471103</c:v>
                </c:pt>
                <c:pt idx="3170">
                  <c:v>65.064620719417306</c:v>
                </c:pt>
                <c:pt idx="3171">
                  <c:v>65.085145836363495</c:v>
                </c:pt>
                <c:pt idx="3172">
                  <c:v>65.105670953309698</c:v>
                </c:pt>
                <c:pt idx="3173">
                  <c:v>65.126196070255901</c:v>
                </c:pt>
                <c:pt idx="3174">
                  <c:v>65.146721187202104</c:v>
                </c:pt>
                <c:pt idx="3175">
                  <c:v>65.167246304148307</c:v>
                </c:pt>
                <c:pt idx="3176">
                  <c:v>65.187771421094496</c:v>
                </c:pt>
                <c:pt idx="3177">
                  <c:v>65.208296538040599</c:v>
                </c:pt>
                <c:pt idx="3178">
                  <c:v>65.228821654986803</c:v>
                </c:pt>
                <c:pt idx="3179">
                  <c:v>65.249346771933006</c:v>
                </c:pt>
                <c:pt idx="3180">
                  <c:v>65.269871888879194</c:v>
                </c:pt>
                <c:pt idx="3181">
                  <c:v>65.290397005825398</c:v>
                </c:pt>
                <c:pt idx="3182">
                  <c:v>65.310922122771601</c:v>
                </c:pt>
                <c:pt idx="3183">
                  <c:v>65.331447239717804</c:v>
                </c:pt>
                <c:pt idx="3184">
                  <c:v>65.351972356664007</c:v>
                </c:pt>
                <c:pt idx="3185">
                  <c:v>65.372497473610196</c:v>
                </c:pt>
                <c:pt idx="3186">
                  <c:v>65.393022590556299</c:v>
                </c:pt>
                <c:pt idx="3187">
                  <c:v>65.413547707502502</c:v>
                </c:pt>
                <c:pt idx="3188">
                  <c:v>65.434072824448705</c:v>
                </c:pt>
                <c:pt idx="3189">
                  <c:v>65.454597941394894</c:v>
                </c:pt>
                <c:pt idx="3190">
                  <c:v>65.475123058341097</c:v>
                </c:pt>
                <c:pt idx="3191">
                  <c:v>65.4956481752873</c:v>
                </c:pt>
                <c:pt idx="3192">
                  <c:v>65.516173292233503</c:v>
                </c:pt>
                <c:pt idx="3193">
                  <c:v>65.536698409179706</c:v>
                </c:pt>
                <c:pt idx="3194">
                  <c:v>65.557223526125796</c:v>
                </c:pt>
                <c:pt idx="3195">
                  <c:v>65.577748643071999</c:v>
                </c:pt>
                <c:pt idx="3196">
                  <c:v>65.598273760018202</c:v>
                </c:pt>
                <c:pt idx="3197">
                  <c:v>65.618798876964405</c:v>
                </c:pt>
                <c:pt idx="3198">
                  <c:v>65.639323993910594</c:v>
                </c:pt>
                <c:pt idx="3199">
                  <c:v>65.659849110856797</c:v>
                </c:pt>
                <c:pt idx="3200">
                  <c:v>65.680374227803</c:v>
                </c:pt>
                <c:pt idx="3201">
                  <c:v>65.700899344749203</c:v>
                </c:pt>
                <c:pt idx="3202">
                  <c:v>65.721424461695307</c:v>
                </c:pt>
                <c:pt idx="3203">
                  <c:v>65.741949578641496</c:v>
                </c:pt>
                <c:pt idx="3204">
                  <c:v>65.762474695587699</c:v>
                </c:pt>
                <c:pt idx="3205">
                  <c:v>65.782999812533902</c:v>
                </c:pt>
                <c:pt idx="3206">
                  <c:v>65.803524929480105</c:v>
                </c:pt>
                <c:pt idx="3207">
                  <c:v>65.824050046426294</c:v>
                </c:pt>
                <c:pt idx="3208">
                  <c:v>65.844575163372497</c:v>
                </c:pt>
                <c:pt idx="3209">
                  <c:v>65.8651002803187</c:v>
                </c:pt>
                <c:pt idx="3210">
                  <c:v>65.885625397264903</c:v>
                </c:pt>
                <c:pt idx="3211">
                  <c:v>65.906150514211006</c:v>
                </c:pt>
                <c:pt idx="3212">
                  <c:v>65.926675631157195</c:v>
                </c:pt>
                <c:pt idx="3213">
                  <c:v>65.947200748103398</c:v>
                </c:pt>
                <c:pt idx="3214">
                  <c:v>65.967725865049601</c:v>
                </c:pt>
                <c:pt idx="3215">
                  <c:v>65.988250981995805</c:v>
                </c:pt>
                <c:pt idx="3216">
                  <c:v>66.008776098941993</c:v>
                </c:pt>
                <c:pt idx="3217">
                  <c:v>66.029301215888196</c:v>
                </c:pt>
                <c:pt idx="3218">
                  <c:v>66.0498263328344</c:v>
                </c:pt>
                <c:pt idx="3219">
                  <c:v>66.070351449780603</c:v>
                </c:pt>
                <c:pt idx="3220">
                  <c:v>66.090876566726706</c:v>
                </c:pt>
                <c:pt idx="3221">
                  <c:v>66.111401683672895</c:v>
                </c:pt>
                <c:pt idx="3222">
                  <c:v>66.131926800619098</c:v>
                </c:pt>
                <c:pt idx="3223">
                  <c:v>66.152451917565301</c:v>
                </c:pt>
                <c:pt idx="3224">
                  <c:v>66.172977034511504</c:v>
                </c:pt>
                <c:pt idx="3225">
                  <c:v>66.193502151457693</c:v>
                </c:pt>
                <c:pt idx="3226">
                  <c:v>66.214027268403896</c:v>
                </c:pt>
                <c:pt idx="3227">
                  <c:v>66.234552385350099</c:v>
                </c:pt>
                <c:pt idx="3228">
                  <c:v>66.255077502296203</c:v>
                </c:pt>
                <c:pt idx="3229">
                  <c:v>66.275602619242406</c:v>
                </c:pt>
                <c:pt idx="3230">
                  <c:v>66.296127736188595</c:v>
                </c:pt>
                <c:pt idx="3231">
                  <c:v>66.316652853134798</c:v>
                </c:pt>
                <c:pt idx="3232">
                  <c:v>66.337177970081001</c:v>
                </c:pt>
                <c:pt idx="3233">
                  <c:v>66.357703087027204</c:v>
                </c:pt>
                <c:pt idx="3234">
                  <c:v>66.378228203973407</c:v>
                </c:pt>
                <c:pt idx="3235">
                  <c:v>66.398753320919596</c:v>
                </c:pt>
                <c:pt idx="3236">
                  <c:v>66.419278437865799</c:v>
                </c:pt>
                <c:pt idx="3237">
                  <c:v>66.439803554811903</c:v>
                </c:pt>
                <c:pt idx="3238">
                  <c:v>66.460328671758106</c:v>
                </c:pt>
                <c:pt idx="3239">
                  <c:v>66.480853788704295</c:v>
                </c:pt>
                <c:pt idx="3240">
                  <c:v>66.501378905650498</c:v>
                </c:pt>
                <c:pt idx="3241">
                  <c:v>66.521904022596701</c:v>
                </c:pt>
                <c:pt idx="3242">
                  <c:v>66.542429139542904</c:v>
                </c:pt>
                <c:pt idx="3243">
                  <c:v>66.562954256489107</c:v>
                </c:pt>
                <c:pt idx="3244">
                  <c:v>66.583479373435296</c:v>
                </c:pt>
                <c:pt idx="3245">
                  <c:v>66.604004490381499</c:v>
                </c:pt>
                <c:pt idx="3246">
                  <c:v>66.624529607327602</c:v>
                </c:pt>
                <c:pt idx="3247">
                  <c:v>66.645054724273805</c:v>
                </c:pt>
                <c:pt idx="3248">
                  <c:v>66.665579841219994</c:v>
                </c:pt>
                <c:pt idx="3249">
                  <c:v>66.686104958166197</c:v>
                </c:pt>
                <c:pt idx="3250">
                  <c:v>66.7066300751124</c:v>
                </c:pt>
                <c:pt idx="3251">
                  <c:v>66.727155192058603</c:v>
                </c:pt>
                <c:pt idx="3252">
                  <c:v>66.747680309004807</c:v>
                </c:pt>
                <c:pt idx="3253">
                  <c:v>66.768205425950995</c:v>
                </c:pt>
                <c:pt idx="3254">
                  <c:v>66.788730542897099</c:v>
                </c:pt>
                <c:pt idx="3255">
                  <c:v>66.809255659843302</c:v>
                </c:pt>
                <c:pt idx="3256">
                  <c:v>66.829780776789505</c:v>
                </c:pt>
                <c:pt idx="3257">
                  <c:v>66.850305893735694</c:v>
                </c:pt>
                <c:pt idx="3258">
                  <c:v>66.870831010681897</c:v>
                </c:pt>
                <c:pt idx="3259">
                  <c:v>66.8913561276281</c:v>
                </c:pt>
                <c:pt idx="3260">
                  <c:v>66.911881244574303</c:v>
                </c:pt>
                <c:pt idx="3261">
                  <c:v>66.932406361520506</c:v>
                </c:pt>
                <c:pt idx="3262">
                  <c:v>66.952931478466695</c:v>
                </c:pt>
                <c:pt idx="3263">
                  <c:v>66.973456595412799</c:v>
                </c:pt>
                <c:pt idx="3264">
                  <c:v>66.993981712359002</c:v>
                </c:pt>
                <c:pt idx="3265">
                  <c:v>67.014506829305205</c:v>
                </c:pt>
                <c:pt idx="3266">
                  <c:v>67.035031946251394</c:v>
                </c:pt>
                <c:pt idx="3267">
                  <c:v>67.055557063197597</c:v>
                </c:pt>
                <c:pt idx="3268">
                  <c:v>67.0760821801438</c:v>
                </c:pt>
                <c:pt idx="3269">
                  <c:v>67.096607297090003</c:v>
                </c:pt>
                <c:pt idx="3270">
                  <c:v>67.117132414036206</c:v>
                </c:pt>
                <c:pt idx="3271">
                  <c:v>67.137657530982395</c:v>
                </c:pt>
                <c:pt idx="3272">
                  <c:v>67.158182647928498</c:v>
                </c:pt>
                <c:pt idx="3273">
                  <c:v>67.178707764874702</c:v>
                </c:pt>
                <c:pt idx="3274">
                  <c:v>67.199232881820905</c:v>
                </c:pt>
                <c:pt idx="3275">
                  <c:v>67.219757998767093</c:v>
                </c:pt>
                <c:pt idx="3276">
                  <c:v>67.240283115713297</c:v>
                </c:pt>
                <c:pt idx="3277">
                  <c:v>67.2608082326595</c:v>
                </c:pt>
                <c:pt idx="3278">
                  <c:v>67.281333349605703</c:v>
                </c:pt>
                <c:pt idx="3279">
                  <c:v>67.301858466551906</c:v>
                </c:pt>
                <c:pt idx="3280">
                  <c:v>67.322383583498095</c:v>
                </c:pt>
                <c:pt idx="3281">
                  <c:v>67.342908700444198</c:v>
                </c:pt>
                <c:pt idx="3282">
                  <c:v>67.363433817390401</c:v>
                </c:pt>
                <c:pt idx="3283">
                  <c:v>67.383958934336604</c:v>
                </c:pt>
                <c:pt idx="3284">
                  <c:v>67.404484051282793</c:v>
                </c:pt>
                <c:pt idx="3285">
                  <c:v>67.425009168228996</c:v>
                </c:pt>
                <c:pt idx="3286">
                  <c:v>67.445534285175199</c:v>
                </c:pt>
                <c:pt idx="3287">
                  <c:v>67.466059402121402</c:v>
                </c:pt>
                <c:pt idx="3288">
                  <c:v>67.486584519067506</c:v>
                </c:pt>
                <c:pt idx="3289">
                  <c:v>67.507109636013695</c:v>
                </c:pt>
                <c:pt idx="3290">
                  <c:v>67.527634752959898</c:v>
                </c:pt>
                <c:pt idx="3291">
                  <c:v>67.548159869906101</c:v>
                </c:pt>
                <c:pt idx="3292">
                  <c:v>67.568684986852304</c:v>
                </c:pt>
                <c:pt idx="3293">
                  <c:v>67.589210103798493</c:v>
                </c:pt>
                <c:pt idx="3294">
                  <c:v>67.609735220744696</c:v>
                </c:pt>
                <c:pt idx="3295">
                  <c:v>67.630260337690899</c:v>
                </c:pt>
                <c:pt idx="3296">
                  <c:v>67.650785454637102</c:v>
                </c:pt>
                <c:pt idx="3297">
                  <c:v>67.671310571583206</c:v>
                </c:pt>
                <c:pt idx="3298">
                  <c:v>67.691835688529395</c:v>
                </c:pt>
                <c:pt idx="3299">
                  <c:v>67.712360805475598</c:v>
                </c:pt>
                <c:pt idx="3300">
                  <c:v>67.732885922421801</c:v>
                </c:pt>
                <c:pt idx="3301">
                  <c:v>67.753411039368004</c:v>
                </c:pt>
                <c:pt idx="3302">
                  <c:v>67.773936156314207</c:v>
                </c:pt>
                <c:pt idx="3303">
                  <c:v>67.794461273260396</c:v>
                </c:pt>
                <c:pt idx="3304">
                  <c:v>67.814986390206599</c:v>
                </c:pt>
                <c:pt idx="3305">
                  <c:v>67.835511507152802</c:v>
                </c:pt>
                <c:pt idx="3306">
                  <c:v>67.856036624098905</c:v>
                </c:pt>
                <c:pt idx="3307">
                  <c:v>67.876561741045094</c:v>
                </c:pt>
                <c:pt idx="3308">
                  <c:v>67.897086857991297</c:v>
                </c:pt>
                <c:pt idx="3309">
                  <c:v>67.9176119749375</c:v>
                </c:pt>
                <c:pt idx="3310">
                  <c:v>67.938137091883704</c:v>
                </c:pt>
                <c:pt idx="3311">
                  <c:v>67.958662208829907</c:v>
                </c:pt>
                <c:pt idx="3312">
                  <c:v>67.979187325776095</c:v>
                </c:pt>
                <c:pt idx="3313">
                  <c:v>67.999712442722299</c:v>
                </c:pt>
                <c:pt idx="3314">
                  <c:v>68.020237559668502</c:v>
                </c:pt>
                <c:pt idx="3315">
                  <c:v>68.040762676614605</c:v>
                </c:pt>
                <c:pt idx="3316">
                  <c:v>68.061287793560794</c:v>
                </c:pt>
                <c:pt idx="3317">
                  <c:v>68.081812910506997</c:v>
                </c:pt>
                <c:pt idx="3318">
                  <c:v>68.1023380274532</c:v>
                </c:pt>
                <c:pt idx="3319">
                  <c:v>68.122863144399403</c:v>
                </c:pt>
                <c:pt idx="3320">
                  <c:v>68.143388261345606</c:v>
                </c:pt>
                <c:pt idx="3321">
                  <c:v>68.163913378291795</c:v>
                </c:pt>
                <c:pt idx="3322">
                  <c:v>68.184438495237998</c:v>
                </c:pt>
                <c:pt idx="3323">
                  <c:v>68.204963612184102</c:v>
                </c:pt>
                <c:pt idx="3324">
                  <c:v>68.225488729130305</c:v>
                </c:pt>
                <c:pt idx="3325">
                  <c:v>68.246013846076494</c:v>
                </c:pt>
                <c:pt idx="3326">
                  <c:v>68.266538963022697</c:v>
                </c:pt>
                <c:pt idx="3327">
                  <c:v>68.2870640799689</c:v>
                </c:pt>
                <c:pt idx="3328">
                  <c:v>68.307589196915103</c:v>
                </c:pt>
                <c:pt idx="3329">
                  <c:v>68.328114313861306</c:v>
                </c:pt>
                <c:pt idx="3330">
                  <c:v>68.348639430807495</c:v>
                </c:pt>
                <c:pt idx="3331">
                  <c:v>68.369164547753698</c:v>
                </c:pt>
                <c:pt idx="3332">
                  <c:v>68.389689664699802</c:v>
                </c:pt>
                <c:pt idx="3333">
                  <c:v>68.410214781646005</c:v>
                </c:pt>
                <c:pt idx="3334">
                  <c:v>68.430739898592194</c:v>
                </c:pt>
                <c:pt idx="3335">
                  <c:v>68.451265015538397</c:v>
                </c:pt>
                <c:pt idx="3336">
                  <c:v>68.4717901324846</c:v>
                </c:pt>
                <c:pt idx="3337">
                  <c:v>68.492315249430803</c:v>
                </c:pt>
                <c:pt idx="3338">
                  <c:v>68.512840366377006</c:v>
                </c:pt>
                <c:pt idx="3339">
                  <c:v>68.533365483323195</c:v>
                </c:pt>
                <c:pt idx="3340">
                  <c:v>68.553890600269398</c:v>
                </c:pt>
                <c:pt idx="3341">
                  <c:v>68.574415717215501</c:v>
                </c:pt>
                <c:pt idx="3342">
                  <c:v>68.594940834161704</c:v>
                </c:pt>
                <c:pt idx="3343">
                  <c:v>68.615465951107893</c:v>
                </c:pt>
                <c:pt idx="3344">
                  <c:v>68.635991068054096</c:v>
                </c:pt>
                <c:pt idx="3345">
                  <c:v>68.656516185000299</c:v>
                </c:pt>
                <c:pt idx="3346">
                  <c:v>68.677041301946502</c:v>
                </c:pt>
                <c:pt idx="3347">
                  <c:v>68.697566418892706</c:v>
                </c:pt>
                <c:pt idx="3348">
                  <c:v>68.718091535838894</c:v>
                </c:pt>
                <c:pt idx="3349">
                  <c:v>68.738616652785097</c:v>
                </c:pt>
                <c:pt idx="3350">
                  <c:v>68.759141769731201</c:v>
                </c:pt>
                <c:pt idx="3351">
                  <c:v>68.779666886677404</c:v>
                </c:pt>
                <c:pt idx="3352">
                  <c:v>68.800192003623593</c:v>
                </c:pt>
                <c:pt idx="3353">
                  <c:v>68.820717120569796</c:v>
                </c:pt>
                <c:pt idx="3354">
                  <c:v>68.841242237515999</c:v>
                </c:pt>
                <c:pt idx="3355">
                  <c:v>68.861767354462202</c:v>
                </c:pt>
                <c:pt idx="3356">
                  <c:v>68.882292471408405</c:v>
                </c:pt>
                <c:pt idx="3357">
                  <c:v>68.902817588354594</c:v>
                </c:pt>
                <c:pt idx="3358">
                  <c:v>68.923342705300698</c:v>
                </c:pt>
                <c:pt idx="3359">
                  <c:v>68.943867822246901</c:v>
                </c:pt>
                <c:pt idx="3360">
                  <c:v>68.964392939193104</c:v>
                </c:pt>
                <c:pt idx="3361">
                  <c:v>68.984918056139307</c:v>
                </c:pt>
                <c:pt idx="3362">
                  <c:v>69.005443173085496</c:v>
                </c:pt>
                <c:pt idx="3363">
                  <c:v>69.025968290031699</c:v>
                </c:pt>
                <c:pt idx="3364">
                  <c:v>69.046493406977902</c:v>
                </c:pt>
                <c:pt idx="3365">
                  <c:v>69.067018523924105</c:v>
                </c:pt>
                <c:pt idx="3366">
                  <c:v>69.087543640870294</c:v>
                </c:pt>
                <c:pt idx="3367">
                  <c:v>69.108068757816397</c:v>
                </c:pt>
                <c:pt idx="3368">
                  <c:v>69.128593874762601</c:v>
                </c:pt>
                <c:pt idx="3369">
                  <c:v>69.149118991708804</c:v>
                </c:pt>
                <c:pt idx="3370">
                  <c:v>69.169644108655007</c:v>
                </c:pt>
                <c:pt idx="3371">
                  <c:v>69.190169225601196</c:v>
                </c:pt>
                <c:pt idx="3372">
                  <c:v>69.210694342547399</c:v>
                </c:pt>
                <c:pt idx="3373">
                  <c:v>69.231219459493602</c:v>
                </c:pt>
                <c:pt idx="3374">
                  <c:v>69.251744576439805</c:v>
                </c:pt>
                <c:pt idx="3375">
                  <c:v>69.272269693385994</c:v>
                </c:pt>
                <c:pt idx="3376">
                  <c:v>69.292794810332097</c:v>
                </c:pt>
                <c:pt idx="3377">
                  <c:v>69.3133199272783</c:v>
                </c:pt>
                <c:pt idx="3378">
                  <c:v>69.333845044224503</c:v>
                </c:pt>
                <c:pt idx="3379">
                  <c:v>69.354370161170706</c:v>
                </c:pt>
                <c:pt idx="3380">
                  <c:v>69.374895278116895</c:v>
                </c:pt>
                <c:pt idx="3381">
                  <c:v>69.395420395063098</c:v>
                </c:pt>
                <c:pt idx="3382">
                  <c:v>69.415945512009301</c:v>
                </c:pt>
                <c:pt idx="3383">
                  <c:v>69.436470628955504</c:v>
                </c:pt>
                <c:pt idx="3384">
                  <c:v>69.456995745901693</c:v>
                </c:pt>
                <c:pt idx="3385">
                  <c:v>69.477520862847797</c:v>
                </c:pt>
                <c:pt idx="3386">
                  <c:v>69.498045979794</c:v>
                </c:pt>
                <c:pt idx="3387">
                  <c:v>69.518571096740203</c:v>
                </c:pt>
                <c:pt idx="3388">
                  <c:v>69.539096213686406</c:v>
                </c:pt>
                <c:pt idx="3389">
                  <c:v>69.559621330632595</c:v>
                </c:pt>
                <c:pt idx="3390">
                  <c:v>69.580146447578798</c:v>
                </c:pt>
                <c:pt idx="3391">
                  <c:v>69.600671564525001</c:v>
                </c:pt>
                <c:pt idx="3392">
                  <c:v>69.621196681471105</c:v>
                </c:pt>
                <c:pt idx="3393">
                  <c:v>69.641721798417294</c:v>
                </c:pt>
                <c:pt idx="3394">
                  <c:v>69.662246915363497</c:v>
                </c:pt>
                <c:pt idx="3395">
                  <c:v>69.6827720323097</c:v>
                </c:pt>
                <c:pt idx="3396">
                  <c:v>69.703297149255903</c:v>
                </c:pt>
                <c:pt idx="3397">
                  <c:v>69.723822266202106</c:v>
                </c:pt>
                <c:pt idx="3398">
                  <c:v>69.744347383148295</c:v>
                </c:pt>
                <c:pt idx="3399">
                  <c:v>69.764872500094498</c:v>
                </c:pt>
                <c:pt idx="3400">
                  <c:v>69.785397617040701</c:v>
                </c:pt>
                <c:pt idx="3401">
                  <c:v>69.805922733986804</c:v>
                </c:pt>
                <c:pt idx="3402">
                  <c:v>69.826447850932993</c:v>
                </c:pt>
                <c:pt idx="3403">
                  <c:v>69.846972967879196</c:v>
                </c:pt>
                <c:pt idx="3404">
                  <c:v>69.867498084825399</c:v>
                </c:pt>
                <c:pt idx="3405">
                  <c:v>69.888023201771603</c:v>
                </c:pt>
                <c:pt idx="3406">
                  <c:v>69.908548318717806</c:v>
                </c:pt>
                <c:pt idx="3407">
                  <c:v>69.929073435663994</c:v>
                </c:pt>
                <c:pt idx="3408">
                  <c:v>69.949598552610198</c:v>
                </c:pt>
                <c:pt idx="3409">
                  <c:v>69.970123669556401</c:v>
                </c:pt>
                <c:pt idx="3410">
                  <c:v>69.990648786502504</c:v>
                </c:pt>
                <c:pt idx="3411">
                  <c:v>70.011173903448693</c:v>
                </c:pt>
                <c:pt idx="3412">
                  <c:v>70.031699020394896</c:v>
                </c:pt>
                <c:pt idx="3413">
                  <c:v>70.052224137341099</c:v>
                </c:pt>
                <c:pt idx="3414">
                  <c:v>70.072749254287302</c:v>
                </c:pt>
                <c:pt idx="3415">
                  <c:v>70.093274371233505</c:v>
                </c:pt>
                <c:pt idx="3416">
                  <c:v>70.113799488179694</c:v>
                </c:pt>
                <c:pt idx="3417">
                  <c:v>70.134324605125897</c:v>
                </c:pt>
                <c:pt idx="3418">
                  <c:v>70.1548497220721</c:v>
                </c:pt>
                <c:pt idx="3419">
                  <c:v>70.175374839018204</c:v>
                </c:pt>
                <c:pt idx="3420">
                  <c:v>70.195899955964407</c:v>
                </c:pt>
                <c:pt idx="3421">
                  <c:v>70.216425072910596</c:v>
                </c:pt>
                <c:pt idx="3422">
                  <c:v>70.236950189856799</c:v>
                </c:pt>
                <c:pt idx="3423">
                  <c:v>70.257475306803002</c:v>
                </c:pt>
                <c:pt idx="3424">
                  <c:v>70.278000423749205</c:v>
                </c:pt>
                <c:pt idx="3425">
                  <c:v>70.298525540695394</c:v>
                </c:pt>
                <c:pt idx="3426">
                  <c:v>70.319050657641597</c:v>
                </c:pt>
                <c:pt idx="3427">
                  <c:v>70.339575774587701</c:v>
                </c:pt>
                <c:pt idx="3428">
                  <c:v>70.360100891533904</c:v>
                </c:pt>
                <c:pt idx="3429">
                  <c:v>70.380626008480107</c:v>
                </c:pt>
                <c:pt idx="3430">
                  <c:v>70.401151125426296</c:v>
                </c:pt>
                <c:pt idx="3431">
                  <c:v>70.421676242372499</c:v>
                </c:pt>
                <c:pt idx="3432">
                  <c:v>70.442201359318702</c:v>
                </c:pt>
                <c:pt idx="3433">
                  <c:v>70.462726476264905</c:v>
                </c:pt>
                <c:pt idx="3434">
                  <c:v>70.483251593211094</c:v>
                </c:pt>
                <c:pt idx="3435">
                  <c:v>70.503776710157297</c:v>
                </c:pt>
                <c:pt idx="3436">
                  <c:v>70.5243018271034</c:v>
                </c:pt>
                <c:pt idx="3437">
                  <c:v>70.544826944049603</c:v>
                </c:pt>
                <c:pt idx="3438">
                  <c:v>70.565352060995806</c:v>
                </c:pt>
                <c:pt idx="3439">
                  <c:v>70.585877177941995</c:v>
                </c:pt>
                <c:pt idx="3440">
                  <c:v>70.606402294888198</c:v>
                </c:pt>
                <c:pt idx="3441">
                  <c:v>70.626927411834401</c:v>
                </c:pt>
                <c:pt idx="3442">
                  <c:v>70.647452528780605</c:v>
                </c:pt>
                <c:pt idx="3443">
                  <c:v>70.667977645726793</c:v>
                </c:pt>
                <c:pt idx="3444">
                  <c:v>70.688502762672996</c:v>
                </c:pt>
                <c:pt idx="3445">
                  <c:v>70.7090278796191</c:v>
                </c:pt>
                <c:pt idx="3446">
                  <c:v>70.729552996565303</c:v>
                </c:pt>
                <c:pt idx="3447">
                  <c:v>70.750078113511506</c:v>
                </c:pt>
                <c:pt idx="3448">
                  <c:v>70.770603230457695</c:v>
                </c:pt>
                <c:pt idx="3449">
                  <c:v>70.791128347403898</c:v>
                </c:pt>
                <c:pt idx="3450">
                  <c:v>70.811653464350101</c:v>
                </c:pt>
                <c:pt idx="3451">
                  <c:v>70.832178581296304</c:v>
                </c:pt>
                <c:pt idx="3452">
                  <c:v>70.852703698242493</c:v>
                </c:pt>
                <c:pt idx="3453">
                  <c:v>70.873228815188597</c:v>
                </c:pt>
                <c:pt idx="3454">
                  <c:v>70.8937539321348</c:v>
                </c:pt>
                <c:pt idx="3455">
                  <c:v>70.914279049081003</c:v>
                </c:pt>
                <c:pt idx="3456">
                  <c:v>70.934804166027206</c:v>
                </c:pt>
                <c:pt idx="3457">
                  <c:v>70.955329282973395</c:v>
                </c:pt>
                <c:pt idx="3458">
                  <c:v>70.975854399919598</c:v>
                </c:pt>
                <c:pt idx="3459">
                  <c:v>70.996379516865801</c:v>
                </c:pt>
                <c:pt idx="3460">
                  <c:v>71.016904633812004</c:v>
                </c:pt>
                <c:pt idx="3461">
                  <c:v>71.037429750758207</c:v>
                </c:pt>
                <c:pt idx="3462">
                  <c:v>71.057954867704296</c:v>
                </c:pt>
                <c:pt idx="3463">
                  <c:v>71.0784799846505</c:v>
                </c:pt>
                <c:pt idx="3464">
                  <c:v>71.099005101596703</c:v>
                </c:pt>
                <c:pt idx="3465">
                  <c:v>71.119530218542906</c:v>
                </c:pt>
                <c:pt idx="3466">
                  <c:v>71.140055335489095</c:v>
                </c:pt>
                <c:pt idx="3467">
                  <c:v>71.160580452435298</c:v>
                </c:pt>
                <c:pt idx="3468">
                  <c:v>71.181105569381501</c:v>
                </c:pt>
                <c:pt idx="3469">
                  <c:v>71.201630686327704</c:v>
                </c:pt>
                <c:pt idx="3470">
                  <c:v>71.222155803273907</c:v>
                </c:pt>
                <c:pt idx="3471">
                  <c:v>71.242680920219996</c:v>
                </c:pt>
                <c:pt idx="3472">
                  <c:v>71.263206037166199</c:v>
                </c:pt>
                <c:pt idx="3473">
                  <c:v>71.283731154112402</c:v>
                </c:pt>
                <c:pt idx="3474">
                  <c:v>71.304256271058605</c:v>
                </c:pt>
                <c:pt idx="3475">
                  <c:v>71.324781388004794</c:v>
                </c:pt>
                <c:pt idx="3476">
                  <c:v>71.345306504950997</c:v>
                </c:pt>
                <c:pt idx="3477">
                  <c:v>71.3658316218972</c:v>
                </c:pt>
                <c:pt idx="3478">
                  <c:v>71.386356738843403</c:v>
                </c:pt>
                <c:pt idx="3479">
                  <c:v>71.406881855789607</c:v>
                </c:pt>
                <c:pt idx="3480">
                  <c:v>71.427406972735696</c:v>
                </c:pt>
                <c:pt idx="3481">
                  <c:v>71.447932089681899</c:v>
                </c:pt>
                <c:pt idx="3482">
                  <c:v>71.468457206628102</c:v>
                </c:pt>
                <c:pt idx="3483">
                  <c:v>71.488982323574305</c:v>
                </c:pt>
                <c:pt idx="3484">
                  <c:v>71.509507440520494</c:v>
                </c:pt>
                <c:pt idx="3485">
                  <c:v>71.530032557466697</c:v>
                </c:pt>
                <c:pt idx="3486">
                  <c:v>71.5505576744129</c:v>
                </c:pt>
                <c:pt idx="3487">
                  <c:v>71.571082791359004</c:v>
                </c:pt>
                <c:pt idx="3488">
                  <c:v>71.591607908305207</c:v>
                </c:pt>
                <c:pt idx="3489">
                  <c:v>71.612133025251396</c:v>
                </c:pt>
                <c:pt idx="3490">
                  <c:v>71.632658142197599</c:v>
                </c:pt>
                <c:pt idx="3491">
                  <c:v>71.653183259143802</c:v>
                </c:pt>
                <c:pt idx="3492">
                  <c:v>71.673708376090005</c:v>
                </c:pt>
                <c:pt idx="3493">
                  <c:v>71.694233493036194</c:v>
                </c:pt>
                <c:pt idx="3494">
                  <c:v>71.714758609982397</c:v>
                </c:pt>
                <c:pt idx="3495">
                  <c:v>71.7352837269286</c:v>
                </c:pt>
                <c:pt idx="3496">
                  <c:v>71.755808843874703</c:v>
                </c:pt>
                <c:pt idx="3497">
                  <c:v>71.776333960820907</c:v>
                </c:pt>
                <c:pt idx="3498">
                  <c:v>71.796859077767095</c:v>
                </c:pt>
                <c:pt idx="3499">
                  <c:v>71.817384194713298</c:v>
                </c:pt>
                <c:pt idx="3500">
                  <c:v>71.837909311659502</c:v>
                </c:pt>
                <c:pt idx="3501">
                  <c:v>71.858434428605705</c:v>
                </c:pt>
                <c:pt idx="3502">
                  <c:v>71.878959545551893</c:v>
                </c:pt>
                <c:pt idx="3503">
                  <c:v>71.899484662498097</c:v>
                </c:pt>
                <c:pt idx="3504">
                  <c:v>71.9200097794443</c:v>
                </c:pt>
                <c:pt idx="3505">
                  <c:v>71.940534896390403</c:v>
                </c:pt>
                <c:pt idx="3506">
                  <c:v>71.961060013336606</c:v>
                </c:pt>
                <c:pt idx="3507">
                  <c:v>71.981585130282795</c:v>
                </c:pt>
                <c:pt idx="3508">
                  <c:v>72.002110247228998</c:v>
                </c:pt>
                <c:pt idx="3509">
                  <c:v>72.022635364175201</c:v>
                </c:pt>
                <c:pt idx="3510">
                  <c:v>72.043160481121404</c:v>
                </c:pt>
                <c:pt idx="3511">
                  <c:v>72.063685598067593</c:v>
                </c:pt>
                <c:pt idx="3512">
                  <c:v>72.084210715013796</c:v>
                </c:pt>
                <c:pt idx="3513">
                  <c:v>72.104735831959999</c:v>
                </c:pt>
                <c:pt idx="3514">
                  <c:v>72.125260948906103</c:v>
                </c:pt>
                <c:pt idx="3515">
                  <c:v>72.145786065852306</c:v>
                </c:pt>
                <c:pt idx="3516">
                  <c:v>72.166311182798495</c:v>
                </c:pt>
                <c:pt idx="3517">
                  <c:v>72.186836299744698</c:v>
                </c:pt>
                <c:pt idx="3518">
                  <c:v>72.207361416690901</c:v>
                </c:pt>
                <c:pt idx="3519">
                  <c:v>72.227886533637104</c:v>
                </c:pt>
                <c:pt idx="3520">
                  <c:v>72.248411650583293</c:v>
                </c:pt>
                <c:pt idx="3521">
                  <c:v>72.268936767529496</c:v>
                </c:pt>
                <c:pt idx="3522">
                  <c:v>72.2894618844756</c:v>
                </c:pt>
                <c:pt idx="3523">
                  <c:v>72.309987001421803</c:v>
                </c:pt>
                <c:pt idx="3524">
                  <c:v>72.330512118368006</c:v>
                </c:pt>
                <c:pt idx="3525">
                  <c:v>72.351037235314195</c:v>
                </c:pt>
                <c:pt idx="3526">
                  <c:v>72.371562352260398</c:v>
                </c:pt>
                <c:pt idx="3527">
                  <c:v>72.392087469206601</c:v>
                </c:pt>
                <c:pt idx="3528">
                  <c:v>72.412612586152804</c:v>
                </c:pt>
                <c:pt idx="3529">
                  <c:v>72.433137703099007</c:v>
                </c:pt>
                <c:pt idx="3530">
                  <c:v>72.453662820045196</c:v>
                </c:pt>
                <c:pt idx="3531">
                  <c:v>72.474187936991299</c:v>
                </c:pt>
                <c:pt idx="3532">
                  <c:v>72.494713053937502</c:v>
                </c:pt>
                <c:pt idx="3533">
                  <c:v>72.515238170883705</c:v>
                </c:pt>
                <c:pt idx="3534">
                  <c:v>72.535763287829894</c:v>
                </c:pt>
                <c:pt idx="3535">
                  <c:v>72.556288404776097</c:v>
                </c:pt>
                <c:pt idx="3536">
                  <c:v>72.5768135217223</c:v>
                </c:pt>
                <c:pt idx="3537">
                  <c:v>72.597338638668504</c:v>
                </c:pt>
                <c:pt idx="3538">
                  <c:v>72.617863755614707</c:v>
                </c:pt>
                <c:pt idx="3539">
                  <c:v>72.638388872560895</c:v>
                </c:pt>
                <c:pt idx="3540">
                  <c:v>72.658913989506999</c:v>
                </c:pt>
                <c:pt idx="3541">
                  <c:v>72.679439106453202</c:v>
                </c:pt>
                <c:pt idx="3542">
                  <c:v>72.699964223399405</c:v>
                </c:pt>
                <c:pt idx="3543">
                  <c:v>72.720489340345594</c:v>
                </c:pt>
                <c:pt idx="3544">
                  <c:v>72.741014457291797</c:v>
                </c:pt>
                <c:pt idx="3545">
                  <c:v>72.761539574238</c:v>
                </c:pt>
                <c:pt idx="3546">
                  <c:v>72.782064691184203</c:v>
                </c:pt>
                <c:pt idx="3547">
                  <c:v>72.802589808130406</c:v>
                </c:pt>
                <c:pt idx="3548">
                  <c:v>72.823114925076595</c:v>
                </c:pt>
                <c:pt idx="3549">
                  <c:v>72.843640042022699</c:v>
                </c:pt>
                <c:pt idx="3550">
                  <c:v>72.864165158968902</c:v>
                </c:pt>
                <c:pt idx="3551">
                  <c:v>72.884690275915105</c:v>
                </c:pt>
                <c:pt idx="3552">
                  <c:v>72.905215392861294</c:v>
                </c:pt>
                <c:pt idx="3553">
                  <c:v>72.925740509807497</c:v>
                </c:pt>
                <c:pt idx="3554">
                  <c:v>72.9462656267537</c:v>
                </c:pt>
                <c:pt idx="3555">
                  <c:v>72.966790743699903</c:v>
                </c:pt>
                <c:pt idx="3556">
                  <c:v>72.987315860646007</c:v>
                </c:pt>
                <c:pt idx="3557">
                  <c:v>73.007840977592195</c:v>
                </c:pt>
                <c:pt idx="3558">
                  <c:v>73.028366094538399</c:v>
                </c:pt>
                <c:pt idx="3559">
                  <c:v>73.048891211484602</c:v>
                </c:pt>
                <c:pt idx="3560">
                  <c:v>73.069416328430805</c:v>
                </c:pt>
                <c:pt idx="3561">
                  <c:v>73.089941445376994</c:v>
                </c:pt>
                <c:pt idx="3562">
                  <c:v>73.110466562323197</c:v>
                </c:pt>
                <c:pt idx="3563">
                  <c:v>73.1309916792694</c:v>
                </c:pt>
                <c:pt idx="3564">
                  <c:v>73.151516796215603</c:v>
                </c:pt>
                <c:pt idx="3565">
                  <c:v>73.172041913161706</c:v>
                </c:pt>
                <c:pt idx="3566">
                  <c:v>73.192567030107895</c:v>
                </c:pt>
                <c:pt idx="3567">
                  <c:v>73.213092147054098</c:v>
                </c:pt>
                <c:pt idx="3568">
                  <c:v>73.233617264000301</c:v>
                </c:pt>
                <c:pt idx="3569">
                  <c:v>73.254142380946504</c:v>
                </c:pt>
                <c:pt idx="3570">
                  <c:v>73.274667497892693</c:v>
                </c:pt>
                <c:pt idx="3571">
                  <c:v>73.295192614838896</c:v>
                </c:pt>
                <c:pt idx="3572">
                  <c:v>73.315717731785099</c:v>
                </c:pt>
                <c:pt idx="3573">
                  <c:v>73.336242848731303</c:v>
                </c:pt>
                <c:pt idx="3574">
                  <c:v>73.356767965677406</c:v>
                </c:pt>
                <c:pt idx="3575">
                  <c:v>73.377293082623595</c:v>
                </c:pt>
                <c:pt idx="3576">
                  <c:v>73.397818199569798</c:v>
                </c:pt>
                <c:pt idx="3577">
                  <c:v>73.418343316516001</c:v>
                </c:pt>
                <c:pt idx="3578">
                  <c:v>73.438868433462204</c:v>
                </c:pt>
                <c:pt idx="3579">
                  <c:v>73.459393550408393</c:v>
                </c:pt>
                <c:pt idx="3580">
                  <c:v>73.479918667354596</c:v>
                </c:pt>
                <c:pt idx="3581">
                  <c:v>73.500443784300799</c:v>
                </c:pt>
                <c:pt idx="3582">
                  <c:v>73.520968901247002</c:v>
                </c:pt>
                <c:pt idx="3583">
                  <c:v>73.541494018193106</c:v>
                </c:pt>
                <c:pt idx="3584">
                  <c:v>73.562019135139295</c:v>
                </c:pt>
                <c:pt idx="3585">
                  <c:v>73.582544252085498</c:v>
                </c:pt>
                <c:pt idx="3586">
                  <c:v>73.603069369031701</c:v>
                </c:pt>
                <c:pt idx="3587">
                  <c:v>73.623594485977904</c:v>
                </c:pt>
                <c:pt idx="3588">
                  <c:v>73.644119602924107</c:v>
                </c:pt>
                <c:pt idx="3589">
                  <c:v>73.664644719870296</c:v>
                </c:pt>
                <c:pt idx="3590">
                  <c:v>73.685169836816499</c:v>
                </c:pt>
                <c:pt idx="3591">
                  <c:v>73.705694953762602</c:v>
                </c:pt>
                <c:pt idx="3592">
                  <c:v>73.726220070708806</c:v>
                </c:pt>
                <c:pt idx="3593">
                  <c:v>73.746745187654994</c:v>
                </c:pt>
                <c:pt idx="3594">
                  <c:v>73.767270304601197</c:v>
                </c:pt>
                <c:pt idx="3595">
                  <c:v>73.787795421547401</c:v>
                </c:pt>
                <c:pt idx="3596">
                  <c:v>73.808320538493604</c:v>
                </c:pt>
                <c:pt idx="3597">
                  <c:v>73.828845655439807</c:v>
                </c:pt>
                <c:pt idx="3598">
                  <c:v>73.849370772385996</c:v>
                </c:pt>
                <c:pt idx="3599">
                  <c:v>73.869895889332199</c:v>
                </c:pt>
                <c:pt idx="3600">
                  <c:v>73.890421006278302</c:v>
                </c:pt>
                <c:pt idx="3601">
                  <c:v>73.910946123224505</c:v>
                </c:pt>
                <c:pt idx="3602">
                  <c:v>73.931471240170694</c:v>
                </c:pt>
                <c:pt idx="3603">
                  <c:v>73.951996357116897</c:v>
                </c:pt>
                <c:pt idx="3604">
                  <c:v>73.9725214740631</c:v>
                </c:pt>
                <c:pt idx="3605">
                  <c:v>73.993046591009303</c:v>
                </c:pt>
                <c:pt idx="3606">
                  <c:v>74.013571707955506</c:v>
                </c:pt>
                <c:pt idx="3607">
                  <c:v>74.034096824901695</c:v>
                </c:pt>
                <c:pt idx="3608">
                  <c:v>74.054621941847898</c:v>
                </c:pt>
                <c:pt idx="3609">
                  <c:v>74.075147058794002</c:v>
                </c:pt>
                <c:pt idx="3610">
                  <c:v>74.095672175740205</c:v>
                </c:pt>
                <c:pt idx="3611">
                  <c:v>74.116197292686394</c:v>
                </c:pt>
                <c:pt idx="3612">
                  <c:v>74.136722409632597</c:v>
                </c:pt>
                <c:pt idx="3613">
                  <c:v>74.1572475265788</c:v>
                </c:pt>
                <c:pt idx="3614">
                  <c:v>74.177772643525003</c:v>
                </c:pt>
                <c:pt idx="3615">
                  <c:v>74.198297760471206</c:v>
                </c:pt>
                <c:pt idx="3616">
                  <c:v>74.218822877417395</c:v>
                </c:pt>
                <c:pt idx="3617">
                  <c:v>74.239347994363598</c:v>
                </c:pt>
                <c:pt idx="3618">
                  <c:v>74.259873111309702</c:v>
                </c:pt>
                <c:pt idx="3619">
                  <c:v>74.280398228255905</c:v>
                </c:pt>
                <c:pt idx="3620">
                  <c:v>74.300923345202094</c:v>
                </c:pt>
                <c:pt idx="3621">
                  <c:v>74.321448462148297</c:v>
                </c:pt>
                <c:pt idx="3622">
                  <c:v>74.3419735790945</c:v>
                </c:pt>
                <c:pt idx="3623">
                  <c:v>74.362498696040703</c:v>
                </c:pt>
                <c:pt idx="3624">
                  <c:v>74.383023812986906</c:v>
                </c:pt>
                <c:pt idx="3625">
                  <c:v>74.403548929933095</c:v>
                </c:pt>
                <c:pt idx="3626">
                  <c:v>74.424074046879198</c:v>
                </c:pt>
                <c:pt idx="3627">
                  <c:v>74.444599163825401</c:v>
                </c:pt>
                <c:pt idx="3628">
                  <c:v>74.465124280771605</c:v>
                </c:pt>
                <c:pt idx="3629">
                  <c:v>74.485649397717793</c:v>
                </c:pt>
                <c:pt idx="3630">
                  <c:v>74.506174514663996</c:v>
                </c:pt>
                <c:pt idx="3631">
                  <c:v>74.5266996316102</c:v>
                </c:pt>
                <c:pt idx="3632">
                  <c:v>74.547224748556403</c:v>
                </c:pt>
                <c:pt idx="3633">
                  <c:v>74.567749865502606</c:v>
                </c:pt>
                <c:pt idx="3634">
                  <c:v>74.588274982448795</c:v>
                </c:pt>
                <c:pt idx="3635">
                  <c:v>74.608800099394898</c:v>
                </c:pt>
                <c:pt idx="3636">
                  <c:v>74.629325216341101</c:v>
                </c:pt>
                <c:pt idx="3637">
                  <c:v>74.649850333287304</c:v>
                </c:pt>
                <c:pt idx="3638">
                  <c:v>74.670375450233493</c:v>
                </c:pt>
                <c:pt idx="3639">
                  <c:v>74.690900567179696</c:v>
                </c:pt>
                <c:pt idx="3640">
                  <c:v>74.711425684125899</c:v>
                </c:pt>
                <c:pt idx="3641">
                  <c:v>74.731950801072102</c:v>
                </c:pt>
                <c:pt idx="3642">
                  <c:v>74.752475918018305</c:v>
                </c:pt>
                <c:pt idx="3643">
                  <c:v>74.773001034964494</c:v>
                </c:pt>
                <c:pt idx="3644">
                  <c:v>74.793526151910598</c:v>
                </c:pt>
                <c:pt idx="3645">
                  <c:v>74.814051268856801</c:v>
                </c:pt>
                <c:pt idx="3646">
                  <c:v>74.834576385803004</c:v>
                </c:pt>
                <c:pt idx="3647">
                  <c:v>74.855101502749207</c:v>
                </c:pt>
                <c:pt idx="3648">
                  <c:v>74.875626619695396</c:v>
                </c:pt>
                <c:pt idx="3649">
                  <c:v>74.896151736641599</c:v>
                </c:pt>
                <c:pt idx="3650">
                  <c:v>74.916676853587802</c:v>
                </c:pt>
                <c:pt idx="3651">
                  <c:v>74.937201970533906</c:v>
                </c:pt>
                <c:pt idx="3652">
                  <c:v>74.957727087480094</c:v>
                </c:pt>
                <c:pt idx="3653">
                  <c:v>74.978252204426298</c:v>
                </c:pt>
                <c:pt idx="3654">
                  <c:v>74.998777321372501</c:v>
                </c:pt>
                <c:pt idx="3655">
                  <c:v>75.019302438318704</c:v>
                </c:pt>
                <c:pt idx="3656">
                  <c:v>75.039827555264907</c:v>
                </c:pt>
                <c:pt idx="3657">
                  <c:v>75.060352672211096</c:v>
                </c:pt>
                <c:pt idx="3658">
                  <c:v>75.080877789157299</c:v>
                </c:pt>
                <c:pt idx="3659">
                  <c:v>75.101402906103502</c:v>
                </c:pt>
              </c:numCache>
            </c:numRef>
          </c:xVal>
          <c:yVal>
            <c:numRef>
              <c:f>'углы oxz'!$B$4:$HCO$4</c:f>
              <c:numCache>
                <c:formatCode>General</c:formatCode>
                <c:ptCount val="5500"/>
                <c:pt idx="0">
                  <c:v>0</c:v>
                </c:pt>
                <c:pt idx="1">
                  <c:v>1.4535739989440799E-7</c:v>
                </c:pt>
                <c:pt idx="2">
                  <c:v>2.8882964997478666E-7</c:v>
                </c:pt>
                <c:pt idx="3">
                  <c:v>3.9951309993568884E-7</c:v>
                </c:pt>
                <c:pt idx="4">
                  <c:v>4.7746936981951649E-7</c:v>
                </c:pt>
                <c:pt idx="5">
                  <c:v>5.4680394967476786E-7</c:v>
                </c:pt>
                <c:pt idx="6">
                  <c:v>5.8089027010765903E-7</c:v>
                </c:pt>
                <c:pt idx="7">
                  <c:v>6.0364766962806016E-7</c:v>
                </c:pt>
                <c:pt idx="8">
                  <c:v>5.8632244925860277E-7</c:v>
                </c:pt>
                <c:pt idx="9">
                  <c:v>5.4386128933714417E-7</c:v>
                </c:pt>
                <c:pt idx="10">
                  <c:v>4.8271942976185755E-7</c:v>
                </c:pt>
                <c:pt idx="11">
                  <c:v>3.8870537011348461E-7</c:v>
                </c:pt>
                <c:pt idx="12">
                  <c:v>2.5740287945552609E-7</c:v>
                </c:pt>
                <c:pt idx="13">
                  <c:v>1.158935400979999E-7</c:v>
                </c:pt>
                <c:pt idx="14">
                  <c:v>-6.4307580593947478E-8</c:v>
                </c:pt>
                <c:pt idx="15">
                  <c:v>-2.9073577056948352E-7</c:v>
                </c:pt>
                <c:pt idx="16">
                  <c:v>-5.494206298806148E-7</c:v>
                </c:pt>
                <c:pt idx="17">
                  <c:v>-8.3315229026936777E-7</c:v>
                </c:pt>
                <c:pt idx="18">
                  <c:v>-1.1429611799229633E-6</c:v>
                </c:pt>
                <c:pt idx="19">
                  <c:v>-1.4725014301220085E-6</c:v>
                </c:pt>
                <c:pt idx="20">
                  <c:v>-1.8251028999216601E-6</c:v>
                </c:pt>
                <c:pt idx="21">
                  <c:v>-2.2037831204357872E-6</c:v>
                </c:pt>
                <c:pt idx="22">
                  <c:v>-2.6283340401889177E-6</c:v>
                </c:pt>
                <c:pt idx="23">
                  <c:v>-3.0813547402530617E-6</c:v>
                </c:pt>
                <c:pt idx="24">
                  <c:v>-3.5641994404755906E-6</c:v>
                </c:pt>
                <c:pt idx="25">
                  <c:v>-4.0687431503982907E-6</c:v>
                </c:pt>
                <c:pt idx="26">
                  <c:v>-4.5558842201032235E-6</c:v>
                </c:pt>
                <c:pt idx="27">
                  <c:v>-5.056800380209836E-6</c:v>
                </c:pt>
                <c:pt idx="28">
                  <c:v>-5.5984826898836104E-6</c:v>
                </c:pt>
                <c:pt idx="29">
                  <c:v>-6.1827004405046182E-6</c:v>
                </c:pt>
                <c:pt idx="30">
                  <c:v>-6.8039394403029974E-6</c:v>
                </c:pt>
                <c:pt idx="31">
                  <c:v>-7.4628192301418039E-6</c:v>
                </c:pt>
                <c:pt idx="32">
                  <c:v>-8.1544127406019129E-6</c:v>
                </c:pt>
                <c:pt idx="33">
                  <c:v>-8.8443606305332878E-6</c:v>
                </c:pt>
                <c:pt idx="34">
                  <c:v>-9.5547799201511907E-6</c:v>
                </c:pt>
                <c:pt idx="35">
                  <c:v>-1.0268207550012676E-5</c:v>
                </c:pt>
                <c:pt idx="36">
                  <c:v>-1.099933423986954E-5</c:v>
                </c:pt>
                <c:pt idx="37">
                  <c:v>-1.173582196045686E-5</c:v>
                </c:pt>
                <c:pt idx="38">
                  <c:v>-1.2450700590527219E-5</c:v>
                </c:pt>
                <c:pt idx="39">
                  <c:v>-1.3166085790494719E-5</c:v>
                </c:pt>
                <c:pt idx="40">
                  <c:v>-1.3883353410015786E-5</c:v>
                </c:pt>
                <c:pt idx="41">
                  <c:v>-1.4615448290733468E-5</c:v>
                </c:pt>
                <c:pt idx="42">
                  <c:v>-1.540683604073223E-5</c:v>
                </c:pt>
                <c:pt idx="43">
                  <c:v>-1.6267335370301339E-5</c:v>
                </c:pt>
                <c:pt idx="44">
                  <c:v>-1.723754307025871E-5</c:v>
                </c:pt>
                <c:pt idx="45">
                  <c:v>-1.8349783569959754E-5</c:v>
                </c:pt>
                <c:pt idx="46">
                  <c:v>-1.9618576180491232E-5</c:v>
                </c:pt>
                <c:pt idx="47">
                  <c:v>-2.10658991699475E-5</c:v>
                </c:pt>
                <c:pt idx="48">
                  <c:v>-2.2666762770739979E-5</c:v>
                </c:pt>
                <c:pt idx="49">
                  <c:v>-2.4439219400207435E-5</c:v>
                </c:pt>
                <c:pt idx="50">
                  <c:v>-2.6373474669938446E-5</c:v>
                </c:pt>
                <c:pt idx="51">
                  <c:v>-2.8453289120378145E-5</c:v>
                </c:pt>
                <c:pt idx="52">
                  <c:v>-3.0621836270228187E-5</c:v>
                </c:pt>
                <c:pt idx="53">
                  <c:v>-3.2808664710337609E-5</c:v>
                </c:pt>
                <c:pt idx="54">
                  <c:v>-3.4931304190521928E-5</c:v>
                </c:pt>
                <c:pt idx="55">
                  <c:v>-3.6927295139932426E-5</c:v>
                </c:pt>
                <c:pt idx="56">
                  <c:v>-3.8738504040125576E-5</c:v>
                </c:pt>
                <c:pt idx="57">
                  <c:v>-4.0301598750680512E-5</c:v>
                </c:pt>
                <c:pt idx="58">
                  <c:v>-4.155865939026171E-5</c:v>
                </c:pt>
                <c:pt idx="59">
                  <c:v>-4.2470321840681891E-5</c:v>
                </c:pt>
                <c:pt idx="60">
                  <c:v>-4.3032852010682632E-5</c:v>
                </c:pt>
                <c:pt idx="61">
                  <c:v>-4.3241527079906916E-5</c:v>
                </c:pt>
                <c:pt idx="62">
                  <c:v>-4.3114279340450423E-5</c:v>
                </c:pt>
                <c:pt idx="63">
                  <c:v>-4.2684559580230541E-5</c:v>
                </c:pt>
                <c:pt idx="64">
                  <c:v>-4.2012305250693771E-5</c:v>
                </c:pt>
                <c:pt idx="65">
                  <c:v>-4.1152517840536973E-5</c:v>
                </c:pt>
                <c:pt idx="66">
                  <c:v>-4.0188955240161306E-5</c:v>
                </c:pt>
                <c:pt idx="67">
                  <c:v>-3.9213342669874862E-5</c:v>
                </c:pt>
                <c:pt idx="68">
                  <c:v>-3.8320863009921879E-5</c:v>
                </c:pt>
                <c:pt idx="69">
                  <c:v>-3.761060921991799E-5</c:v>
                </c:pt>
                <c:pt idx="70">
                  <c:v>-3.7202125610313885E-5</c:v>
                </c:pt>
                <c:pt idx="71">
                  <c:v>-3.7194334479906388E-5</c:v>
                </c:pt>
                <c:pt idx="72">
                  <c:v>-3.7682091110546878E-5</c:v>
                </c:pt>
                <c:pt idx="73">
                  <c:v>-3.8738088639966861E-5</c:v>
                </c:pt>
                <c:pt idx="74">
                  <c:v>-4.0422575779963665E-5</c:v>
                </c:pt>
                <c:pt idx="75">
                  <c:v>-4.2771350450721002E-5</c:v>
                </c:pt>
                <c:pt idx="76">
                  <c:v>-4.5802086390267505E-5</c:v>
                </c:pt>
                <c:pt idx="77">
                  <c:v>-4.9542324700446727E-5</c:v>
                </c:pt>
                <c:pt idx="78">
                  <c:v>-5.3949873490388711E-5</c:v>
                </c:pt>
                <c:pt idx="79">
                  <c:v>-5.9002338150371259E-5</c:v>
                </c:pt>
                <c:pt idx="80">
                  <c:v>-6.4649275159922581E-5</c:v>
                </c:pt>
                <c:pt idx="81">
                  <c:v>-7.0805471980683876E-5</c:v>
                </c:pt>
                <c:pt idx="82">
                  <c:v>-7.7416815300601627E-5</c:v>
                </c:pt>
                <c:pt idx="83">
                  <c:v>-8.4424142430705729E-5</c:v>
                </c:pt>
                <c:pt idx="84">
                  <c:v>-9.1820641630491195E-5</c:v>
                </c:pt>
                <c:pt idx="85">
                  <c:v>-9.9551258630370398E-5</c:v>
                </c:pt>
                <c:pt idx="86">
                  <c:v>-1.0760837513057453E-4</c:v>
                </c:pt>
                <c:pt idx="87">
                  <c:v>-1.1600255610044741E-4</c:v>
                </c:pt>
                <c:pt idx="88">
                  <c:v>-1.2477371797015024E-4</c:v>
                </c:pt>
                <c:pt idx="89">
                  <c:v>-1.338838965105893E-4</c:v>
                </c:pt>
                <c:pt idx="90">
                  <c:v>-1.4333626082052575E-4</c:v>
                </c:pt>
                <c:pt idx="91">
                  <c:v>-1.5309792559037305E-4</c:v>
                </c:pt>
                <c:pt idx="92">
                  <c:v>-1.6310767785032709E-4</c:v>
                </c:pt>
                <c:pt idx="93">
                  <c:v>-1.732564366800915E-4</c:v>
                </c:pt>
                <c:pt idx="94">
                  <c:v>-1.8341268417021439E-4</c:v>
                </c:pt>
                <c:pt idx="95">
                  <c:v>-1.9342475660000247E-4</c:v>
                </c:pt>
                <c:pt idx="96">
                  <c:v>-2.0311346914070327E-4</c:v>
                </c:pt>
                <c:pt idx="97">
                  <c:v>-2.1226381177985587E-4</c:v>
                </c:pt>
                <c:pt idx="98">
                  <c:v>-2.206870113106163E-4</c:v>
                </c:pt>
                <c:pt idx="99">
                  <c:v>-2.2820554828051343E-4</c:v>
                </c:pt>
                <c:pt idx="100">
                  <c:v>-2.3463399709999777E-4</c:v>
                </c:pt>
                <c:pt idx="101">
                  <c:v>-2.3981469565992342E-4</c:v>
                </c:pt>
                <c:pt idx="102">
                  <c:v>-2.4360355237007525E-4</c:v>
                </c:pt>
                <c:pt idx="103">
                  <c:v>-2.4591182617061946E-4</c:v>
                </c:pt>
                <c:pt idx="104">
                  <c:v>-2.4669884557049215E-4</c:v>
                </c:pt>
                <c:pt idx="105">
                  <c:v>-2.4592608006024363E-4</c:v>
                </c:pt>
                <c:pt idx="106">
                  <c:v>-2.4363573127050842E-4</c:v>
                </c:pt>
                <c:pt idx="107">
                  <c:v>-2.3989814557001665E-4</c:v>
                </c:pt>
                <c:pt idx="108">
                  <c:v>-2.348526380000493E-4</c:v>
                </c:pt>
                <c:pt idx="109">
                  <c:v>-2.2864325244054129E-4</c:v>
                </c:pt>
                <c:pt idx="110">
                  <c:v>-2.2144241990051938E-4</c:v>
                </c:pt>
                <c:pt idx="111">
                  <c:v>-2.1349740009046769E-4</c:v>
                </c:pt>
                <c:pt idx="112">
                  <c:v>-2.0509979244032195E-4</c:v>
                </c:pt>
                <c:pt idx="113">
                  <c:v>-1.9651372996065675E-4</c:v>
                </c:pt>
                <c:pt idx="114">
                  <c:v>-1.8797712849050185E-4</c:v>
                </c:pt>
                <c:pt idx="115">
                  <c:v>-1.7978055292022788E-4</c:v>
                </c:pt>
                <c:pt idx="116">
                  <c:v>-1.7214635209050755E-4</c:v>
                </c:pt>
                <c:pt idx="117">
                  <c:v>-1.6524347878998924E-4</c:v>
                </c:pt>
                <c:pt idx="118">
                  <c:v>-1.5919375933037827E-4</c:v>
                </c:pt>
                <c:pt idx="119">
                  <c:v>-1.5404609827029958E-4</c:v>
                </c:pt>
                <c:pt idx="120">
                  <c:v>-1.4977093483992121E-4</c:v>
                </c:pt>
                <c:pt idx="121">
                  <c:v>-1.4628899343005486E-4</c:v>
                </c:pt>
                <c:pt idx="122">
                  <c:v>-1.4346525294062218E-4</c:v>
                </c:pt>
                <c:pt idx="123">
                  <c:v>-1.4114735323023098E-4</c:v>
                </c:pt>
                <c:pt idx="124">
                  <c:v>-1.3920553629986898E-4</c:v>
                </c:pt>
                <c:pt idx="125">
                  <c:v>-1.3746416558024777E-4</c:v>
                </c:pt>
                <c:pt idx="126">
                  <c:v>-1.3575858567005383E-4</c:v>
                </c:pt>
                <c:pt idx="127">
                  <c:v>-1.3395665813042967E-4</c:v>
                </c:pt>
                <c:pt idx="128">
                  <c:v>-1.3193532457034252E-4</c:v>
                </c:pt>
                <c:pt idx="129">
                  <c:v>-1.2963913902019897E-4</c:v>
                </c:pt>
                <c:pt idx="130">
                  <c:v>-1.2701883452059803E-4</c:v>
                </c:pt>
                <c:pt idx="131">
                  <c:v>-1.241012246699924E-4</c:v>
                </c:pt>
                <c:pt idx="132">
                  <c:v>-1.2099874427029533E-4</c:v>
                </c:pt>
                <c:pt idx="133">
                  <c:v>-1.1788193865047703E-4</c:v>
                </c:pt>
                <c:pt idx="134">
                  <c:v>-1.1502926715056816E-4</c:v>
                </c:pt>
                <c:pt idx="135">
                  <c:v>-1.1290740884994932E-4</c:v>
                </c:pt>
                <c:pt idx="136">
                  <c:v>-1.1210668403016655E-4</c:v>
                </c:pt>
                <c:pt idx="137">
                  <c:v>-1.1342278262027605E-4</c:v>
                </c:pt>
                <c:pt idx="138">
                  <c:v>-1.1778285722030546E-4</c:v>
                </c:pt>
                <c:pt idx="139">
                  <c:v>-1.262485781499123E-4</c:v>
                </c:pt>
                <c:pt idx="140">
                  <c:v>-1.3997998429005065E-4</c:v>
                </c:pt>
                <c:pt idx="141">
                  <c:v>-1.6015003988023579E-4</c:v>
                </c:pt>
                <c:pt idx="142">
                  <c:v>-1.878622779303285E-4</c:v>
                </c:pt>
                <c:pt idx="143">
                  <c:v>-2.2415858843061187E-4</c:v>
                </c:pt>
                <c:pt idx="144">
                  <c:v>-2.6990439882013106E-4</c:v>
                </c:pt>
                <c:pt idx="145">
                  <c:v>-3.2571051398022632E-4</c:v>
                </c:pt>
                <c:pt idx="146">
                  <c:v>-3.9190757486995409E-4</c:v>
                </c:pt>
                <c:pt idx="147">
                  <c:v>-4.6849969741025177E-4</c:v>
                </c:pt>
                <c:pt idx="148">
                  <c:v>-5.5512968417037456E-4</c:v>
                </c:pt>
                <c:pt idx="149">
                  <c:v>-6.5102333042066363E-4</c:v>
                </c:pt>
                <c:pt idx="150">
                  <c:v>-7.5500329444988523E-4</c:v>
                </c:pt>
                <c:pt idx="151">
                  <c:v>-8.654334982303169E-4</c:v>
                </c:pt>
                <c:pt idx="152">
                  <c:v>-9.8022047750045971E-4</c:v>
                </c:pt>
                <c:pt idx="153">
                  <c:v>-1.0967789146603124E-3</c:v>
                </c:pt>
                <c:pt idx="154">
                  <c:v>-1.2120503410200101E-3</c:v>
                </c:pt>
                <c:pt idx="155">
                  <c:v>-1.3224982421107256E-3</c:v>
                </c:pt>
                <c:pt idx="156">
                  <c:v>-1.4241654537903159E-3</c:v>
                </c:pt>
                <c:pt idx="157">
                  <c:v>-1.5128751791904094E-3</c:v>
                </c:pt>
                <c:pt idx="158">
                  <c:v>-1.5843522827303502E-3</c:v>
                </c:pt>
                <c:pt idx="159">
                  <c:v>-1.6344951280906628E-3</c:v>
                </c:pt>
                <c:pt idx="160">
                  <c:v>-1.6596273757398805E-3</c:v>
                </c:pt>
                <c:pt idx="161">
                  <c:v>-1.6567234009805532E-3</c:v>
                </c:pt>
                <c:pt idx="162">
                  <c:v>-1.6236179706403675E-3</c:v>
                </c:pt>
                <c:pt idx="163">
                  <c:v>-1.5591363969100769E-3</c:v>
                </c:pt>
                <c:pt idx="164">
                  <c:v>-1.4631279396599695E-3</c:v>
                </c:pt>
                <c:pt idx="165">
                  <c:v>-1.3364070693402397E-3</c:v>
                </c:pt>
                <c:pt idx="166">
                  <c:v>-1.1805693647000126E-3</c:v>
                </c:pt>
                <c:pt idx="167">
                  <c:v>-9.9776303227017138E-4</c:v>
                </c:pt>
                <c:pt idx="168">
                  <c:v>-7.9048829705996582E-4</c:v>
                </c:pt>
                <c:pt idx="169">
                  <c:v>-5.6138597927013478E-4</c:v>
                </c:pt>
                <c:pt idx="170">
                  <c:v>-3.1317625531990245E-4</c:v>
                </c:pt>
                <c:pt idx="171">
                  <c:v>-4.8569546700072408E-5</c:v>
                </c:pt>
                <c:pt idx="172">
                  <c:v>2.2963387787999778E-4</c:v>
                </c:pt>
                <c:pt idx="173">
                  <c:v>5.182876030396244E-4</c:v>
                </c:pt>
                <c:pt idx="174">
                  <c:v>8.1370482240927799E-4</c:v>
                </c:pt>
                <c:pt idx="175">
                  <c:v>1.1113039552395065E-3</c:v>
                </c:pt>
                <c:pt idx="176">
                  <c:v>1.4054196769999194E-3</c:v>
                </c:pt>
                <c:pt idx="177">
                  <c:v>1.6891924994499874E-3</c:v>
                </c:pt>
                <c:pt idx="178">
                  <c:v>1.9547603605696295E-3</c:v>
                </c:pt>
                <c:pt idx="179">
                  <c:v>2.1935201395395509E-3</c:v>
                </c:pt>
                <c:pt idx="180">
                  <c:v>2.3963042401300427E-3</c:v>
                </c:pt>
                <c:pt idx="181">
                  <c:v>2.5536190292694272E-3</c:v>
                </c:pt>
                <c:pt idx="182">
                  <c:v>2.6563421647098906E-3</c:v>
                </c:pt>
                <c:pt idx="183">
                  <c:v>2.6969690292899529E-3</c:v>
                </c:pt>
                <c:pt idx="184">
                  <c:v>2.6707165405692734E-3</c:v>
                </c:pt>
                <c:pt idx="185">
                  <c:v>2.576982664619365E-3</c:v>
                </c:pt>
                <c:pt idx="186">
                  <c:v>2.4204048342895135E-3</c:v>
                </c:pt>
                <c:pt idx="187">
                  <c:v>2.2103119298400031E-3</c:v>
                </c:pt>
                <c:pt idx="188">
                  <c:v>1.9604639860197892E-3</c:v>
                </c:pt>
                <c:pt idx="189">
                  <c:v>1.6875562580400683E-3</c:v>
                </c:pt>
                <c:pt idx="190">
                  <c:v>1.4114226208894465E-3</c:v>
                </c:pt>
                <c:pt idx="191">
                  <c:v>1.1550833319597942E-3</c:v>
                </c:pt>
                <c:pt idx="192">
                  <c:v>9.369946824300257E-4</c:v>
                </c:pt>
                <c:pt idx="193">
                  <c:v>7.7071952761986751E-4</c:v>
                </c:pt>
                <c:pt idx="194">
                  <c:v>6.6668814787984587E-4</c:v>
                </c:pt>
                <c:pt idx="195">
                  <c:v>6.2354698667999031E-4</c:v>
                </c:pt>
                <c:pt idx="196">
                  <c:v>6.392543559394781E-4</c:v>
                </c:pt>
                <c:pt idx="197">
                  <c:v>6.9537804724006946E-4</c:v>
                </c:pt>
                <c:pt idx="198">
                  <c:v>7.7603771415013512E-4</c:v>
                </c:pt>
                <c:pt idx="199">
                  <c:v>8.871322924592917E-4</c:v>
                </c:pt>
                <c:pt idx="200">
                  <c:v>9.3854624021982858E-4</c:v>
                </c:pt>
                <c:pt idx="201">
                  <c:v>9.1556683789928428E-4</c:v>
                </c:pt>
                <c:pt idx="202">
                  <c:v>8.5494206624936453E-4</c:v>
                </c:pt>
                <c:pt idx="203">
                  <c:v>7.7438746069002917E-4</c:v>
                </c:pt>
                <c:pt idx="204">
                  <c:v>6.7978135191992806E-4</c:v>
                </c:pt>
                <c:pt idx="205">
                  <c:v>5.740905392794815E-4</c:v>
                </c:pt>
                <c:pt idx="206">
                  <c:v>4.5935597621937774E-4</c:v>
                </c:pt>
                <c:pt idx="207">
                  <c:v>3.3718684665995369E-4</c:v>
                </c:pt>
                <c:pt idx="208">
                  <c:v>2.0893606372940354E-4</c:v>
                </c:pt>
                <c:pt idx="209">
                  <c:v>7.5812838499444979E-5</c:v>
                </c:pt>
                <c:pt idx="210">
                  <c:v>-6.1147789220505899E-5</c:v>
                </c:pt>
                <c:pt idx="211">
                  <c:v>-2.0101037064002014E-4</c:v>
                </c:pt>
                <c:pt idx="212">
                  <c:v>-3.4292009760061859E-4</c:v>
                </c:pt>
                <c:pt idx="213">
                  <c:v>-4.8606790766037022E-4</c:v>
                </c:pt>
                <c:pt idx="214">
                  <c:v>-6.2972124204030422E-4</c:v>
                </c:pt>
                <c:pt idx="215">
                  <c:v>-7.7319727910030167E-4</c:v>
                </c:pt>
                <c:pt idx="216">
                  <c:v>-9.1589178921047676E-4</c:v>
                </c:pt>
                <c:pt idx="217">
                  <c:v>-1.057245877990276E-3</c:v>
                </c:pt>
                <c:pt idx="218">
                  <c:v>-1.1967644440904479E-3</c:v>
                </c:pt>
                <c:pt idx="219">
                  <c:v>-1.3339748161405041E-3</c:v>
                </c:pt>
                <c:pt idx="220">
                  <c:v>-1.4684395752500023E-3</c:v>
                </c:pt>
                <c:pt idx="221">
                  <c:v>-1.5997824217599543E-3</c:v>
                </c:pt>
                <c:pt idx="222">
                  <c:v>-1.7276457769499487E-3</c:v>
                </c:pt>
                <c:pt idx="223">
                  <c:v>-1.8517464905905001E-3</c:v>
                </c:pt>
                <c:pt idx="224">
                  <c:v>-1.9718290428105689E-3</c:v>
                </c:pt>
                <c:pt idx="225">
                  <c:v>-2.0876605772999213E-3</c:v>
                </c:pt>
                <c:pt idx="226">
                  <c:v>-2.199044778469883E-3</c:v>
                </c:pt>
                <c:pt idx="227">
                  <c:v>-2.3058121875703108E-3</c:v>
                </c:pt>
                <c:pt idx="228">
                  <c:v>-2.4078287361906092E-3</c:v>
                </c:pt>
                <c:pt idx="229">
                  <c:v>-2.5049898881199795E-3</c:v>
                </c:pt>
                <c:pt idx="230">
                  <c:v>-2.5972316653000149E-3</c:v>
                </c:pt>
                <c:pt idx="231">
                  <c:v>-2.6844914318404633E-3</c:v>
                </c:pt>
                <c:pt idx="232">
                  <c:v>-2.7667025452799976E-3</c:v>
                </c:pt>
                <c:pt idx="233">
                  <c:v>-2.8438688709506721E-3</c:v>
                </c:pt>
                <c:pt idx="234">
                  <c:v>-2.9159669280200973E-3</c:v>
                </c:pt>
                <c:pt idx="235">
                  <c:v>-2.9830095452600958E-3</c:v>
                </c:pt>
                <c:pt idx="236">
                  <c:v>-3.0450183977404066E-3</c:v>
                </c:pt>
                <c:pt idx="237">
                  <c:v>-3.1020154606604677E-3</c:v>
                </c:pt>
                <c:pt idx="238">
                  <c:v>-3.1540418499806933E-3</c:v>
                </c:pt>
                <c:pt idx="239">
                  <c:v>-3.201104571280311E-3</c:v>
                </c:pt>
                <c:pt idx="240">
                  <c:v>-3.2432531676507281E-3</c:v>
                </c:pt>
                <c:pt idx="241">
                  <c:v>-3.2805641568103283E-3</c:v>
                </c:pt>
                <c:pt idx="242">
                  <c:v>-3.3130774164700227E-3</c:v>
                </c:pt>
                <c:pt idx="243">
                  <c:v>-3.3408796327298873E-3</c:v>
                </c:pt>
                <c:pt idx="244">
                  <c:v>-3.3640331440505378E-3</c:v>
                </c:pt>
                <c:pt idx="245">
                  <c:v>-3.3825942409402288E-3</c:v>
                </c:pt>
                <c:pt idx="246">
                  <c:v>-3.3966504243299056E-3</c:v>
                </c:pt>
                <c:pt idx="247">
                  <c:v>-3.4062907012506471E-3</c:v>
                </c:pt>
                <c:pt idx="248">
                  <c:v>-3.4116172990401594E-3</c:v>
                </c:pt>
                <c:pt idx="249">
                  <c:v>-3.4127114871305153E-3</c:v>
                </c:pt>
                <c:pt idx="250">
                  <c:v>-3.4096913578904875E-3</c:v>
                </c:pt>
                <c:pt idx="251">
                  <c:v>-3.4026374282705163E-3</c:v>
                </c:pt>
                <c:pt idx="252">
                  <c:v>-3.3916836416105767E-3</c:v>
                </c:pt>
                <c:pt idx="253">
                  <c:v>-3.3769591800005827E-3</c:v>
                </c:pt>
                <c:pt idx="254">
                  <c:v>-3.3585922006098556E-3</c:v>
                </c:pt>
                <c:pt idx="255">
                  <c:v>-3.336728538550382E-3</c:v>
                </c:pt>
                <c:pt idx="256">
                  <c:v>-3.311518097659949E-3</c:v>
                </c:pt>
                <c:pt idx="257">
                  <c:v>-3.2831206641503741E-3</c:v>
                </c:pt>
                <c:pt idx="258">
                  <c:v>-3.2517101042701668E-3</c:v>
                </c:pt>
                <c:pt idx="259">
                  <c:v>-3.2174686224299975E-3</c:v>
                </c:pt>
                <c:pt idx="260">
                  <c:v>-3.1805713320904871E-3</c:v>
                </c:pt>
                <c:pt idx="261">
                  <c:v>-3.1411980114599558E-3</c:v>
                </c:pt>
                <c:pt idx="262">
                  <c:v>-3.0995029292002485E-3</c:v>
                </c:pt>
                <c:pt idx="263">
                  <c:v>-3.0557080203905684E-3</c:v>
                </c:pt>
                <c:pt idx="264">
                  <c:v>-3.0100021354400042E-3</c:v>
                </c:pt>
                <c:pt idx="265">
                  <c:v>-2.9625508750505958E-3</c:v>
                </c:pt>
                <c:pt idx="266">
                  <c:v>-2.913556753560087E-3</c:v>
                </c:pt>
                <c:pt idx="267">
                  <c:v>-2.8632177986605001E-3</c:v>
                </c:pt>
                <c:pt idx="268">
                  <c:v>-2.8116808812805871E-3</c:v>
                </c:pt>
                <c:pt idx="269">
                  <c:v>-2.7590795438605653E-3</c:v>
                </c:pt>
                <c:pt idx="270">
                  <c:v>-2.7055145411702952E-3</c:v>
                </c:pt>
                <c:pt idx="271">
                  <c:v>-2.6511401561899461E-3</c:v>
                </c:pt>
                <c:pt idx="272">
                  <c:v>-2.5960453975306663E-3</c:v>
                </c:pt>
                <c:pt idx="273">
                  <c:v>-2.5403146742402072E-3</c:v>
                </c:pt>
                <c:pt idx="274">
                  <c:v>-2.4840133472299186E-3</c:v>
                </c:pt>
                <c:pt idx="275">
                  <c:v>-2.4272026622806919E-3</c:v>
                </c:pt>
                <c:pt idx="276">
                  <c:v>-2.369940914459967E-3</c:v>
                </c:pt>
                <c:pt idx="277">
                  <c:v>-2.3122558926003123E-3</c:v>
                </c:pt>
                <c:pt idx="278">
                  <c:v>-2.2541640801403418E-3</c:v>
                </c:pt>
                <c:pt idx="279">
                  <c:v>-2.1956928049107205E-3</c:v>
                </c:pt>
                <c:pt idx="280">
                  <c:v>-2.1368321806303214E-3</c:v>
                </c:pt>
                <c:pt idx="281">
                  <c:v>-2.0775764766298721E-3</c:v>
                </c:pt>
                <c:pt idx="282">
                  <c:v>-2.0179213213005198E-3</c:v>
                </c:pt>
                <c:pt idx="283">
                  <c:v>-1.9578544615805882E-3</c:v>
                </c:pt>
                <c:pt idx="284">
                  <c:v>-1.8973653611400465E-3</c:v>
                </c:pt>
                <c:pt idx="285">
                  <c:v>-1.8364304427000988E-3</c:v>
                </c:pt>
                <c:pt idx="286">
                  <c:v>-1.7750683433002123E-3</c:v>
                </c:pt>
                <c:pt idx="287">
                  <c:v>-1.7133095498103046E-3</c:v>
                </c:pt>
                <c:pt idx="288">
                  <c:v>-1.6511926370004204E-3</c:v>
                </c:pt>
                <c:pt idx="289">
                  <c:v>-1.5887952596704835E-3</c:v>
                </c:pt>
                <c:pt idx="290">
                  <c:v>-1.5262468120607053E-3</c:v>
                </c:pt>
                <c:pt idx="291">
                  <c:v>-1.4636728999004589E-3</c:v>
                </c:pt>
                <c:pt idx="292">
                  <c:v>-1.4012343895801749E-3</c:v>
                </c:pt>
                <c:pt idx="293">
                  <c:v>-1.3391550949206632E-3</c:v>
                </c:pt>
                <c:pt idx="294">
                  <c:v>-1.2776829857603644E-3</c:v>
                </c:pt>
                <c:pt idx="295">
                  <c:v>-1.2170946666199001E-3</c:v>
                </c:pt>
                <c:pt idx="296">
                  <c:v>-1.1576736247800312E-3</c:v>
                </c:pt>
                <c:pt idx="297">
                  <c:v>-1.099723748310133E-3</c:v>
                </c:pt>
                <c:pt idx="298">
                  <c:v>-1.0435577307204014E-3</c:v>
                </c:pt>
                <c:pt idx="299">
                  <c:v>-9.8944395451994183E-4</c:v>
                </c:pt>
                <c:pt idx="300">
                  <c:v>-9.3762157698051851E-4</c:v>
                </c:pt>
                <c:pt idx="301">
                  <c:v>-8.88273042519927E-4</c:v>
                </c:pt>
                <c:pt idx="302">
                  <c:v>-8.4152090891009834E-4</c:v>
                </c:pt>
                <c:pt idx="303">
                  <c:v>-7.9742139670013756E-4</c:v>
                </c:pt>
                <c:pt idx="304">
                  <c:v>-7.559378483605883E-4</c:v>
                </c:pt>
                <c:pt idx="305">
                  <c:v>-7.1695329779064565E-4</c:v>
                </c:pt>
                <c:pt idx="306">
                  <c:v>-6.8025183318987104E-4</c:v>
                </c:pt>
                <c:pt idx="307">
                  <c:v>-6.4545720469055823E-4</c:v>
                </c:pt>
                <c:pt idx="308">
                  <c:v>-6.1218906457050082E-4</c:v>
                </c:pt>
                <c:pt idx="309">
                  <c:v>-5.7996346036048863E-4</c:v>
                </c:pt>
                <c:pt idx="310">
                  <c:v>-5.4822403637988515E-4</c:v>
                </c:pt>
                <c:pt idx="311">
                  <c:v>-5.163944637800455E-4</c:v>
                </c:pt>
                <c:pt idx="312">
                  <c:v>-4.8388896882034516E-4</c:v>
                </c:pt>
                <c:pt idx="313">
                  <c:v>-4.5008972738003195E-4</c:v>
                </c:pt>
                <c:pt idx="314">
                  <c:v>-4.1443229648052693E-4</c:v>
                </c:pt>
                <c:pt idx="315">
                  <c:v>-3.7638278777052392E-4</c:v>
                </c:pt>
                <c:pt idx="316">
                  <c:v>-3.354789746001785E-4</c:v>
                </c:pt>
                <c:pt idx="317">
                  <c:v>-2.9134990219059631E-4</c:v>
                </c:pt>
                <c:pt idx="318">
                  <c:v>-2.436957536007256E-4</c:v>
                </c:pt>
                <c:pt idx="319">
                  <c:v>-1.9236686080059684E-4</c:v>
                </c:pt>
                <c:pt idx="320">
                  <c:v>-1.3732814085010148E-4</c:v>
                </c:pt>
                <c:pt idx="321">
                  <c:v>-7.8671833009913428E-5</c:v>
                </c:pt>
                <c:pt idx="322">
                  <c:v>-1.659023341016308E-5</c:v>
                </c:pt>
                <c:pt idx="323">
                  <c:v>4.8639360369584494E-5</c:v>
                </c:pt>
                <c:pt idx="324">
                  <c:v>1.1657199292969267E-4</c:v>
                </c:pt>
                <c:pt idx="325">
                  <c:v>1.8669978828977918E-4</c:v>
                </c:pt>
                <c:pt idx="326">
                  <c:v>2.5842665719011393E-4</c:v>
                </c:pt>
                <c:pt idx="327">
                  <c:v>3.3107018461997484E-4</c:v>
                </c:pt>
                <c:pt idx="328">
                  <c:v>4.0396116567009699E-4</c:v>
                </c:pt>
                <c:pt idx="329">
                  <c:v>4.7634934643969729E-4</c:v>
                </c:pt>
                <c:pt idx="330">
                  <c:v>5.4752175894989819E-4</c:v>
                </c:pt>
                <c:pt idx="331">
                  <c:v>6.1674568149960862E-4</c:v>
                </c:pt>
                <c:pt idx="332">
                  <c:v>6.8330743236000302E-4</c:v>
                </c:pt>
                <c:pt idx="333">
                  <c:v>7.4654149636010914E-4</c:v>
                </c:pt>
                <c:pt idx="334">
                  <c:v>8.0587041080981692E-4</c:v>
                </c:pt>
                <c:pt idx="335">
                  <c:v>8.6075701984977826E-4</c:v>
                </c:pt>
                <c:pt idx="336">
                  <c:v>9.107194009798647E-4</c:v>
                </c:pt>
                <c:pt idx="337">
                  <c:v>9.5538777843984235E-4</c:v>
                </c:pt>
                <c:pt idx="338">
                  <c:v>9.9444499312983936E-4</c:v>
                </c:pt>
                <c:pt idx="339">
                  <c:v>1.0276743619996864E-3</c:v>
                </c:pt>
                <c:pt idx="340">
                  <c:v>1.0549723497295105E-3</c:v>
                </c:pt>
                <c:pt idx="341">
                  <c:v>1.0763094668098105E-3</c:v>
                </c:pt>
                <c:pt idx="342">
                  <c:v>1.0917294501799901E-3</c:v>
                </c:pt>
                <c:pt idx="343">
                  <c:v>1.1013657819294309E-3</c:v>
                </c:pt>
                <c:pt idx="344">
                  <c:v>1.1053962152196561E-3</c:v>
                </c:pt>
                <c:pt idx="345">
                  <c:v>1.1040604410093025E-3</c:v>
                </c:pt>
                <c:pt idx="346">
                  <c:v>1.097656568299854E-3</c:v>
                </c:pt>
                <c:pt idx="347">
                  <c:v>1.0865739895695725E-3</c:v>
                </c:pt>
                <c:pt idx="348">
                  <c:v>1.0711947254895549E-3</c:v>
                </c:pt>
                <c:pt idx="349">
                  <c:v>1.0519458483297939E-3</c:v>
                </c:pt>
                <c:pt idx="350">
                  <c:v>1.0292834037697318E-3</c:v>
                </c:pt>
                <c:pt idx="351">
                  <c:v>1.0036710642395974E-3</c:v>
                </c:pt>
                <c:pt idx="352">
                  <c:v>9.7556729716963275E-4</c:v>
                </c:pt>
                <c:pt idx="353">
                  <c:v>9.4542499765992716E-4</c:v>
                </c:pt>
                <c:pt idx="354">
                  <c:v>9.1373620457968485E-4</c:v>
                </c:pt>
                <c:pt idx="355">
                  <c:v>8.8091635788956069E-4</c:v>
                </c:pt>
                <c:pt idx="356">
                  <c:v>8.4746356860954108E-4</c:v>
                </c:pt>
                <c:pt idx="357">
                  <c:v>8.1377590464981608E-4</c:v>
                </c:pt>
                <c:pt idx="358">
                  <c:v>7.8024974173995787E-4</c:v>
                </c:pt>
                <c:pt idx="359">
                  <c:v>7.4726956273973855E-4</c:v>
                </c:pt>
                <c:pt idx="360">
                  <c:v>7.1518589453933856E-4</c:v>
                </c:pt>
                <c:pt idx="361">
                  <c:v>6.8432802833928719E-4</c:v>
                </c:pt>
                <c:pt idx="362">
                  <c:v>6.5497331720010266E-4</c:v>
                </c:pt>
                <c:pt idx="363">
                  <c:v>6.2738966294961784E-4</c:v>
                </c:pt>
                <c:pt idx="364">
                  <c:v>6.0180551739996702E-4</c:v>
                </c:pt>
                <c:pt idx="365">
                  <c:v>5.7843358810938383E-4</c:v>
                </c:pt>
                <c:pt idx="366">
                  <c:v>5.5747322015964329E-4</c:v>
                </c:pt>
                <c:pt idx="367">
                  <c:v>5.3903436607960487E-4</c:v>
                </c:pt>
                <c:pt idx="368">
                  <c:v>5.232273133799481E-4</c:v>
                </c:pt>
                <c:pt idx="369">
                  <c:v>5.1017547115961293E-4</c:v>
                </c:pt>
                <c:pt idx="370">
                  <c:v>4.9992592853964624E-4</c:v>
                </c:pt>
                <c:pt idx="371">
                  <c:v>4.9247955210951488E-4</c:v>
                </c:pt>
                <c:pt idx="372">
                  <c:v>4.8784688261971354E-4</c:v>
                </c:pt>
                <c:pt idx="373">
                  <c:v>4.8602155174926054E-4</c:v>
                </c:pt>
                <c:pt idx="374">
                  <c:v>4.8695491754013887E-4</c:v>
                </c:pt>
                <c:pt idx="375">
                  <c:v>4.9055811321974119E-4</c:v>
                </c:pt>
                <c:pt idx="376">
                  <c:v>4.9677517025958906E-4</c:v>
                </c:pt>
                <c:pt idx="377">
                  <c:v>5.0547176724968779E-4</c:v>
                </c:pt>
                <c:pt idx="378">
                  <c:v>5.1653337277990374E-4</c:v>
                </c:pt>
                <c:pt idx="379">
                  <c:v>5.297661940097953E-4</c:v>
                </c:pt>
                <c:pt idx="380">
                  <c:v>5.4502388150012848E-4</c:v>
                </c:pt>
                <c:pt idx="381">
                  <c:v>5.6211814770001922E-4</c:v>
                </c:pt>
                <c:pt idx="382">
                  <c:v>5.8085860530976419E-4</c:v>
                </c:pt>
                <c:pt idx="383">
                  <c:v>6.0102488605995319E-4</c:v>
                </c:pt>
                <c:pt idx="384">
                  <c:v>6.2237322313940524E-4</c:v>
                </c:pt>
                <c:pt idx="385">
                  <c:v>6.4468349696955585E-4</c:v>
                </c:pt>
                <c:pt idx="386">
                  <c:v>6.6769860921933599E-4</c:v>
                </c:pt>
                <c:pt idx="387">
                  <c:v>6.9115510616946096E-4</c:v>
                </c:pt>
                <c:pt idx="388">
                  <c:v>7.1480641193932826E-4</c:v>
                </c:pt>
                <c:pt idx="389">
                  <c:v>7.3836399311932865E-4</c:v>
                </c:pt>
                <c:pt idx="390">
                  <c:v>7.6157682395994186E-4</c:v>
                </c:pt>
                <c:pt idx="391">
                  <c:v>7.8418121989010103E-4</c:v>
                </c:pt>
                <c:pt idx="392">
                  <c:v>8.0590762217003231E-4</c:v>
                </c:pt>
                <c:pt idx="393">
                  <c:v>8.2645890211008322E-4</c:v>
                </c:pt>
                <c:pt idx="394">
                  <c:v>8.4559156068930719E-4</c:v>
                </c:pt>
                <c:pt idx="395">
                  <c:v>8.6306459010998537E-4</c:v>
                </c:pt>
                <c:pt idx="396">
                  <c:v>8.7863220950978871E-4</c:v>
                </c:pt>
                <c:pt idx="397">
                  <c:v>8.9204939334930344E-4</c:v>
                </c:pt>
                <c:pt idx="398">
                  <c:v>9.0305210371965927E-4</c:v>
                </c:pt>
                <c:pt idx="399">
                  <c:v>9.1145911089984821E-4</c:v>
                </c:pt>
                <c:pt idx="400">
                  <c:v>9.1706438522010103E-4</c:v>
                </c:pt>
                <c:pt idx="401">
                  <c:v>9.1969779705980415E-4</c:v>
                </c:pt>
                <c:pt idx="402">
                  <c:v>9.1918736278007174E-4</c:v>
                </c:pt>
                <c:pt idx="403">
                  <c:v>9.1536760711008469E-4</c:v>
                </c:pt>
                <c:pt idx="404">
                  <c:v>9.0812028838005432E-4</c:v>
                </c:pt>
                <c:pt idx="405">
                  <c:v>8.9734129892971026E-4</c:v>
                </c:pt>
                <c:pt idx="406">
                  <c:v>8.829252866400239E-4</c:v>
                </c:pt>
                <c:pt idx="407">
                  <c:v>8.6478199866935057E-4</c:v>
                </c:pt>
                <c:pt idx="408">
                  <c:v>8.4287091929002855E-4</c:v>
                </c:pt>
                <c:pt idx="409">
                  <c:v>8.1714106867991632E-4</c:v>
                </c:pt>
                <c:pt idx="410">
                  <c:v>7.8758108630960777E-4</c:v>
                </c:pt>
                <c:pt idx="411">
                  <c:v>7.5418518584946526E-4</c:v>
                </c:pt>
                <c:pt idx="412">
                  <c:v>7.1698975099998563E-4</c:v>
                </c:pt>
                <c:pt idx="413">
                  <c:v>6.7603452193942815E-4</c:v>
                </c:pt>
                <c:pt idx="414">
                  <c:v>6.3134220027993848E-4</c:v>
                </c:pt>
                <c:pt idx="415">
                  <c:v>5.8300952462975175E-4</c:v>
                </c:pt>
                <c:pt idx="416">
                  <c:v>5.3111368028968542E-4</c:v>
                </c:pt>
                <c:pt idx="417">
                  <c:v>4.757645811901412E-4</c:v>
                </c:pt>
                <c:pt idx="418">
                  <c:v>4.1710055720933781E-4</c:v>
                </c:pt>
                <c:pt idx="419">
                  <c:v>3.5525861733987085E-4</c:v>
                </c:pt>
                <c:pt idx="420">
                  <c:v>2.9040427993987095E-4</c:v>
                </c:pt>
                <c:pt idx="421">
                  <c:v>2.2270112461963976E-4</c:v>
                </c:pt>
                <c:pt idx="422">
                  <c:v>1.5231721071984339E-4</c:v>
                </c:pt>
                <c:pt idx="423">
                  <c:v>7.9446390069293216E-5</c:v>
                </c:pt>
                <c:pt idx="424">
                  <c:v>4.2861743301259025E-6</c:v>
                </c:pt>
                <c:pt idx="425">
                  <c:v>-7.2943340470033036E-5</c:v>
                </c:pt>
                <c:pt idx="426">
                  <c:v>-1.5200234565071469E-4</c:v>
                </c:pt>
                <c:pt idx="427">
                  <c:v>-2.3265946883999078E-4</c:v>
                </c:pt>
                <c:pt idx="428">
                  <c:v>-3.1465582189049712E-4</c:v>
                </c:pt>
                <c:pt idx="429">
                  <c:v>-3.9769210416995548E-4</c:v>
                </c:pt>
                <c:pt idx="430">
                  <c:v>-4.81512091390357E-4</c:v>
                </c:pt>
                <c:pt idx="431">
                  <c:v>-5.6585689468047207E-4</c:v>
                </c:pt>
                <c:pt idx="432">
                  <c:v>-6.5045675083030829E-4</c:v>
                </c:pt>
                <c:pt idx="433">
                  <c:v>-7.3504459918005693E-4</c:v>
                </c:pt>
                <c:pt idx="434">
                  <c:v>-8.19334380680381E-4</c:v>
                </c:pt>
                <c:pt idx="435">
                  <c:v>-9.0303073725994665E-4</c:v>
                </c:pt>
                <c:pt idx="436">
                  <c:v>-9.8589716654018389E-4</c:v>
                </c:pt>
                <c:pt idx="437">
                  <c:v>-1.0676610055799785E-3</c:v>
                </c:pt>
                <c:pt idx="438">
                  <c:v>-1.1480589564500931E-3</c:v>
                </c:pt>
                <c:pt idx="439">
                  <c:v>-1.2268386892300143E-3</c:v>
                </c:pt>
                <c:pt idx="440">
                  <c:v>-1.3037589753706058E-3</c:v>
                </c:pt>
                <c:pt idx="441">
                  <c:v>-1.3786162621602926E-3</c:v>
                </c:pt>
                <c:pt idx="442">
                  <c:v>-1.451203007920121E-3</c:v>
                </c:pt>
                <c:pt idx="443">
                  <c:v>-1.521332410249876E-3</c:v>
                </c:pt>
                <c:pt idx="444">
                  <c:v>-1.5888491772599878E-3</c:v>
                </c:pt>
                <c:pt idx="445">
                  <c:v>-1.6536046743098609E-3</c:v>
                </c:pt>
                <c:pt idx="446">
                  <c:v>-1.7154525972502555E-3</c:v>
                </c:pt>
                <c:pt idx="447">
                  <c:v>-1.7742754184801868E-3</c:v>
                </c:pt>
                <c:pt idx="448">
                  <c:v>-1.829954731760175E-3</c:v>
                </c:pt>
                <c:pt idx="449">
                  <c:v>-1.8824119501203995E-3</c:v>
                </c:pt>
                <c:pt idx="450">
                  <c:v>-1.9316000911704378E-3</c:v>
                </c:pt>
                <c:pt idx="451">
                  <c:v>-1.9774713480602557E-3</c:v>
                </c:pt>
                <c:pt idx="452">
                  <c:v>-2.0199717198901013E-3</c:v>
                </c:pt>
                <c:pt idx="453">
                  <c:v>-2.0590383239005305E-3</c:v>
                </c:pt>
                <c:pt idx="454">
                  <c:v>-2.0946834115802559E-3</c:v>
                </c:pt>
                <c:pt idx="455">
                  <c:v>-2.1269095540699112E-3</c:v>
                </c:pt>
                <c:pt idx="456">
                  <c:v>-2.1557073761604428E-3</c:v>
                </c:pt>
                <c:pt idx="457">
                  <c:v>-2.1811018135702298E-3</c:v>
                </c:pt>
                <c:pt idx="458">
                  <c:v>-2.2031075381905296E-3</c:v>
                </c:pt>
                <c:pt idx="459">
                  <c:v>-2.2217396237307341E-3</c:v>
                </c:pt>
                <c:pt idx="460">
                  <c:v>-2.2370027265106174E-3</c:v>
                </c:pt>
                <c:pt idx="461">
                  <c:v>-2.2489402289505023E-3</c:v>
                </c:pt>
                <c:pt idx="462">
                  <c:v>-2.2575557305302141E-3</c:v>
                </c:pt>
                <c:pt idx="463">
                  <c:v>-2.2629070978998911E-3</c:v>
                </c:pt>
                <c:pt idx="464">
                  <c:v>-2.2650148351104349E-3</c:v>
                </c:pt>
                <c:pt idx="465">
                  <c:v>-2.2639349729098868E-3</c:v>
                </c:pt>
                <c:pt idx="466">
                  <c:v>-2.2597041052598854E-3</c:v>
                </c:pt>
                <c:pt idx="467">
                  <c:v>-2.2523479519707124E-3</c:v>
                </c:pt>
                <c:pt idx="468">
                  <c:v>-2.2419213991700104E-3</c:v>
                </c:pt>
                <c:pt idx="469">
                  <c:v>-2.2284989418901446E-3</c:v>
                </c:pt>
                <c:pt idx="470">
                  <c:v>-2.2121072629506244E-3</c:v>
                </c:pt>
                <c:pt idx="471">
                  <c:v>-2.192831911710158E-3</c:v>
                </c:pt>
                <c:pt idx="472">
                  <c:v>-2.1707676635607243E-3</c:v>
                </c:pt>
                <c:pt idx="473">
                  <c:v>-2.1460017417700428E-3</c:v>
                </c:pt>
                <c:pt idx="474">
                  <c:v>-2.1186544115900929E-3</c:v>
                </c:pt>
                <c:pt idx="475">
                  <c:v>-2.0888110163506113E-3</c:v>
                </c:pt>
                <c:pt idx="476">
                  <c:v>-2.0566065908003139E-3</c:v>
                </c:pt>
                <c:pt idx="477">
                  <c:v>-2.0221798602202412E-3</c:v>
                </c:pt>
                <c:pt idx="478">
                  <c:v>-1.9856721127107235E-3</c:v>
                </c:pt>
                <c:pt idx="479">
                  <c:v>-1.9472758883400942E-3</c:v>
                </c:pt>
                <c:pt idx="480">
                  <c:v>-1.9071564306498701E-3</c:v>
                </c:pt>
                <c:pt idx="481">
                  <c:v>-1.86551430866988E-3</c:v>
                </c:pt>
                <c:pt idx="482">
                  <c:v>-1.82256408991055E-3</c:v>
                </c:pt>
                <c:pt idx="483">
                  <c:v>-1.778527538310648E-3</c:v>
                </c:pt>
                <c:pt idx="484">
                  <c:v>-1.7336213098602116E-3</c:v>
                </c:pt>
                <c:pt idx="485">
                  <c:v>-1.6880596855202157E-3</c:v>
                </c:pt>
                <c:pt idx="486">
                  <c:v>-1.6420832323200685E-3</c:v>
                </c:pt>
                <c:pt idx="487">
                  <c:v>-1.595966266920712E-3</c:v>
                </c:pt>
                <c:pt idx="488">
                  <c:v>-1.5499291118805658E-3</c:v>
                </c:pt>
                <c:pt idx="489">
                  <c:v>-1.5042313958799625E-3</c:v>
                </c:pt>
                <c:pt idx="490">
                  <c:v>-1.459129561320438E-3</c:v>
                </c:pt>
                <c:pt idx="491">
                  <c:v>-1.4148762936798676E-3</c:v>
                </c:pt>
                <c:pt idx="492">
                  <c:v>-1.3717064288600866E-3</c:v>
                </c:pt>
                <c:pt idx="493">
                  <c:v>-1.3298431619306328E-3</c:v>
                </c:pt>
                <c:pt idx="494">
                  <c:v>-1.2894916621402075E-3</c:v>
                </c:pt>
                <c:pt idx="495">
                  <c:v>-1.2508646966100656E-3</c:v>
                </c:pt>
                <c:pt idx="496">
                  <c:v>-1.2141471796800474E-3</c:v>
                </c:pt>
                <c:pt idx="497">
                  <c:v>-1.1795385245401135E-3</c:v>
                </c:pt>
                <c:pt idx="498">
                  <c:v>-1.1472164779400273E-3</c:v>
                </c:pt>
                <c:pt idx="499">
                  <c:v>-1.1172857920307422E-3</c:v>
                </c:pt>
                <c:pt idx="500">
                  <c:v>-1.0898911593102412E-3</c:v>
                </c:pt>
                <c:pt idx="501">
                  <c:v>-1.0651606599703101E-3</c:v>
                </c:pt>
                <c:pt idx="502">
                  <c:v>-1.0431699539399375E-3</c:v>
                </c:pt>
                <c:pt idx="503">
                  <c:v>-1.0239634422601895E-3</c:v>
                </c:pt>
                <c:pt idx="504">
                  <c:v>-1.0076000661900508E-3</c:v>
                </c:pt>
                <c:pt idx="505">
                  <c:v>-9.9410964853063888E-4</c:v>
                </c:pt>
                <c:pt idx="506">
                  <c:v>-9.834857685904197E-4</c:v>
                </c:pt>
                <c:pt idx="507">
                  <c:v>-9.7573796259009526E-4</c:v>
                </c:pt>
                <c:pt idx="508">
                  <c:v>-9.7082202456988398E-4</c:v>
                </c:pt>
                <c:pt idx="509">
                  <c:v>-9.6867154263069466E-4</c:v>
                </c:pt>
                <c:pt idx="510">
                  <c:v>-9.6926864192070639E-4</c:v>
                </c:pt>
                <c:pt idx="511">
                  <c:v>-9.7252648772006012E-4</c:v>
                </c:pt>
                <c:pt idx="512">
                  <c:v>-9.7837224218011443E-4</c:v>
                </c:pt>
                <c:pt idx="513">
                  <c:v>-9.866818416703893E-4</c:v>
                </c:pt>
                <c:pt idx="514">
                  <c:v>-9.9735952118074067E-4</c:v>
                </c:pt>
                <c:pt idx="515">
                  <c:v>-1.010303777320587E-3</c:v>
                </c:pt>
                <c:pt idx="516">
                  <c:v>-1.0253962685604634E-3</c:v>
                </c:pt>
                <c:pt idx="517">
                  <c:v>-1.0425301405900811E-3</c:v>
                </c:pt>
                <c:pt idx="518">
                  <c:v>-1.0615873657906505E-3</c:v>
                </c:pt>
                <c:pt idx="519">
                  <c:v>-1.0824373262003917E-3</c:v>
                </c:pt>
                <c:pt idx="520">
                  <c:v>-1.1049641870402027E-3</c:v>
                </c:pt>
                <c:pt idx="521">
                  <c:v>-1.1290380436301817E-3</c:v>
                </c:pt>
                <c:pt idx="522">
                  <c:v>-1.1545712314600109E-3</c:v>
                </c:pt>
                <c:pt idx="523">
                  <c:v>-1.1814593367702741E-3</c:v>
                </c:pt>
                <c:pt idx="524">
                  <c:v>-1.2095965815799303E-3</c:v>
                </c:pt>
                <c:pt idx="525">
                  <c:v>-1.2388818982707051E-3</c:v>
                </c:pt>
                <c:pt idx="526">
                  <c:v>-1.2692307943105163E-3</c:v>
                </c:pt>
                <c:pt idx="527">
                  <c:v>-1.3005490963600153E-3</c:v>
                </c:pt>
                <c:pt idx="528">
                  <c:v>-1.3327875122604027E-3</c:v>
                </c:pt>
                <c:pt idx="529">
                  <c:v>-1.3658825657199003E-3</c:v>
                </c:pt>
                <c:pt idx="530">
                  <c:v>-1.3997934917799881E-3</c:v>
                </c:pt>
                <c:pt idx="531">
                  <c:v>-1.4344828441803514E-3</c:v>
                </c:pt>
                <c:pt idx="532">
                  <c:v>-1.4699122455503755E-3</c:v>
                </c:pt>
                <c:pt idx="533">
                  <c:v>-1.5060902308503543E-3</c:v>
                </c:pt>
                <c:pt idx="534">
                  <c:v>-1.5429999697706975E-3</c:v>
                </c:pt>
                <c:pt idx="535">
                  <c:v>-1.5806309424402087E-3</c:v>
                </c:pt>
                <c:pt idx="536">
                  <c:v>-1.6189567660900295E-3</c:v>
                </c:pt>
                <c:pt idx="537">
                  <c:v>-1.6580170143400963E-3</c:v>
                </c:pt>
                <c:pt idx="538">
                  <c:v>-1.6978345757898694E-3</c:v>
                </c:pt>
                <c:pt idx="539">
                  <c:v>-1.7384193676202031E-3</c:v>
                </c:pt>
                <c:pt idx="540">
                  <c:v>-1.7797868883500101E-3</c:v>
                </c:pt>
                <c:pt idx="541">
                  <c:v>-1.8219503390000114E-3</c:v>
                </c:pt>
                <c:pt idx="542">
                  <c:v>-1.8649446994905006E-3</c:v>
                </c:pt>
                <c:pt idx="543">
                  <c:v>-1.9087928940404453E-3</c:v>
                </c:pt>
                <c:pt idx="544">
                  <c:v>-1.9535227717106807E-3</c:v>
                </c:pt>
                <c:pt idx="545">
                  <c:v>-1.9991754407300277E-3</c:v>
                </c:pt>
                <c:pt idx="546">
                  <c:v>-2.0457931740605062E-3</c:v>
                </c:pt>
                <c:pt idx="547">
                  <c:v>-2.0933780132503799E-3</c:v>
                </c:pt>
                <c:pt idx="548">
                  <c:v>-2.1419312057506801E-3</c:v>
                </c:pt>
                <c:pt idx="549">
                  <c:v>-2.1914623660199695E-3</c:v>
                </c:pt>
                <c:pt idx="550">
                  <c:v>-2.241991553129985E-3</c:v>
                </c:pt>
                <c:pt idx="551">
                  <c:v>-2.293510369749896E-3</c:v>
                </c:pt>
                <c:pt idx="552">
                  <c:v>-2.3460098112400019E-3</c:v>
                </c:pt>
                <c:pt idx="553">
                  <c:v>-2.3994881154001391E-3</c:v>
                </c:pt>
                <c:pt idx="554">
                  <c:v>-2.4539030358701197E-3</c:v>
                </c:pt>
                <c:pt idx="555">
                  <c:v>-2.5092301765203828E-3</c:v>
                </c:pt>
                <c:pt idx="556">
                  <c:v>-2.5654222525002268E-3</c:v>
                </c:pt>
                <c:pt idx="557">
                  <c:v>-2.6224300955899338E-3</c:v>
                </c:pt>
                <c:pt idx="558">
                  <c:v>-2.6801927673503201E-3</c:v>
                </c:pt>
                <c:pt idx="559">
                  <c:v>-2.7386373872007042E-3</c:v>
                </c:pt>
                <c:pt idx="560">
                  <c:v>-2.7976843966204257E-3</c:v>
                </c:pt>
                <c:pt idx="561">
                  <c:v>-2.857225245490369E-3</c:v>
                </c:pt>
                <c:pt idx="562">
                  <c:v>-2.9171737645405926E-3</c:v>
                </c:pt>
                <c:pt idx="563">
                  <c:v>-2.9774330879304145E-3</c:v>
                </c:pt>
                <c:pt idx="564">
                  <c:v>-3.0378865275899614E-3</c:v>
                </c:pt>
                <c:pt idx="565">
                  <c:v>-3.0984225654506758E-3</c:v>
                </c:pt>
                <c:pt idx="566">
                  <c:v>-3.158938118840382E-3</c:v>
                </c:pt>
                <c:pt idx="567">
                  <c:v>-3.2192987780303994E-3</c:v>
                </c:pt>
                <c:pt idx="568">
                  <c:v>-3.2793504417103492E-3</c:v>
                </c:pt>
                <c:pt idx="569">
                  <c:v>-3.3389602838500565E-3</c:v>
                </c:pt>
                <c:pt idx="570">
                  <c:v>-3.3979846508307432E-3</c:v>
                </c:pt>
                <c:pt idx="571">
                  <c:v>-3.4562790764605111E-3</c:v>
                </c:pt>
                <c:pt idx="572">
                  <c:v>-3.513678653599861E-3</c:v>
                </c:pt>
                <c:pt idx="573">
                  <c:v>-3.5700433256806718E-3</c:v>
                </c:pt>
                <c:pt idx="574">
                  <c:v>-3.6252403639300823E-3</c:v>
                </c:pt>
                <c:pt idx="575">
                  <c:v>-3.6791194025704854E-3</c:v>
                </c:pt>
                <c:pt idx="576">
                  <c:v>-3.7315178940202642E-3</c:v>
                </c:pt>
                <c:pt idx="577">
                  <c:v>-3.7823100473506344E-3</c:v>
                </c:pt>
                <c:pt idx="578">
                  <c:v>-3.8313604218904729E-3</c:v>
                </c:pt>
                <c:pt idx="579">
                  <c:v>-3.878511408980323E-3</c:v>
                </c:pt>
                <c:pt idx="580">
                  <c:v>-3.9236255258003894E-3</c:v>
                </c:pt>
                <c:pt idx="581">
                  <c:v>-3.96658039660025E-3</c:v>
                </c:pt>
                <c:pt idx="582">
                  <c:v>-4.0072708907299415E-3</c:v>
                </c:pt>
                <c:pt idx="583">
                  <c:v>-4.0455837178701159E-3</c:v>
                </c:pt>
                <c:pt idx="584">
                  <c:v>-4.0814191297702251E-3</c:v>
                </c:pt>
                <c:pt idx="585">
                  <c:v>-4.1146702813499303E-3</c:v>
                </c:pt>
                <c:pt idx="586">
                  <c:v>-4.1452563669404086E-3</c:v>
                </c:pt>
                <c:pt idx="587">
                  <c:v>-4.1730734602598574E-3</c:v>
                </c:pt>
                <c:pt idx="588">
                  <c:v>-4.1981060679905369E-3</c:v>
                </c:pt>
                <c:pt idx="589">
                  <c:v>-4.2202601300100895E-3</c:v>
                </c:pt>
                <c:pt idx="590">
                  <c:v>-4.2395096304206348E-3</c:v>
                </c:pt>
                <c:pt idx="591">
                  <c:v>-4.2557872097299665E-3</c:v>
                </c:pt>
                <c:pt idx="592">
                  <c:v>-4.2690763684198885E-3</c:v>
                </c:pt>
                <c:pt idx="593">
                  <c:v>-4.2793780299206219E-3</c:v>
                </c:pt>
                <c:pt idx="594">
                  <c:v>-4.2866975154005615E-3</c:v>
                </c:pt>
                <c:pt idx="595">
                  <c:v>-4.2910344763003039E-3</c:v>
                </c:pt>
                <c:pt idx="596">
                  <c:v>-4.2924360364606784E-3</c:v>
                </c:pt>
                <c:pt idx="597">
                  <c:v>-4.2909187279205341E-3</c:v>
                </c:pt>
                <c:pt idx="598">
                  <c:v>-4.2865236503901727E-3</c:v>
                </c:pt>
                <c:pt idx="599">
                  <c:v>-4.2793440724206988E-3</c:v>
                </c:pt>
                <c:pt idx="600">
                  <c:v>-4.2694383232300126E-3</c:v>
                </c:pt>
                <c:pt idx="601">
                  <c:v>-4.2568680546803961E-3</c:v>
                </c:pt>
                <c:pt idx="602">
                  <c:v>-4.2417427573200328E-3</c:v>
                </c:pt>
                <c:pt idx="603">
                  <c:v>-4.2241362412607231E-3</c:v>
                </c:pt>
                <c:pt idx="604">
                  <c:v>-4.2041615234102991E-3</c:v>
                </c:pt>
                <c:pt idx="605">
                  <c:v>-4.1819366168907024E-3</c:v>
                </c:pt>
                <c:pt idx="606">
                  <c:v>-4.1575896475700702E-3</c:v>
                </c:pt>
                <c:pt idx="607">
                  <c:v>-4.1312364009407077E-3</c:v>
                </c:pt>
                <c:pt idx="608">
                  <c:v>-4.1030221722104798E-3</c:v>
                </c:pt>
                <c:pt idx="609">
                  <c:v>-4.073092007960355E-3</c:v>
                </c:pt>
                <c:pt idx="610">
                  <c:v>-4.0415563452302905E-3</c:v>
                </c:pt>
                <c:pt idx="611">
                  <c:v>-4.0085794743003333E-3</c:v>
                </c:pt>
                <c:pt idx="612">
                  <c:v>-3.9743245694205953E-3</c:v>
                </c:pt>
                <c:pt idx="613">
                  <c:v>-3.9389285461002288E-3</c:v>
                </c:pt>
                <c:pt idx="614">
                  <c:v>-3.9025513726205219E-3</c:v>
                </c:pt>
                <c:pt idx="615">
                  <c:v>-3.8653410941602573E-3</c:v>
                </c:pt>
                <c:pt idx="616">
                  <c:v>-3.8274260625499323E-3</c:v>
                </c:pt>
                <c:pt idx="617">
                  <c:v>-3.7889529105399333E-3</c:v>
                </c:pt>
                <c:pt idx="618">
                  <c:v>-3.7500673012802466E-3</c:v>
                </c:pt>
                <c:pt idx="619">
                  <c:v>-3.7108916294803507E-3</c:v>
                </c:pt>
                <c:pt idx="620">
                  <c:v>-3.6715494457801867E-3</c:v>
                </c:pt>
                <c:pt idx="621">
                  <c:v>-3.6321839249806587E-3</c:v>
                </c:pt>
                <c:pt idx="622">
                  <c:v>-3.5929074714502462E-3</c:v>
                </c:pt>
                <c:pt idx="623">
                  <c:v>-3.5538391115501611E-3</c:v>
                </c:pt>
                <c:pt idx="624">
                  <c:v>-3.5150660688199054E-3</c:v>
                </c:pt>
                <c:pt idx="625">
                  <c:v>-3.4766828823800111E-3</c:v>
                </c:pt>
                <c:pt idx="626">
                  <c:v>-3.4387826582404912E-3</c:v>
                </c:pt>
                <c:pt idx="627">
                  <c:v>-3.4014631599799117E-3</c:v>
                </c:pt>
                <c:pt idx="628">
                  <c:v>-3.3647722200802477E-3</c:v>
                </c:pt>
                <c:pt idx="629">
                  <c:v>-3.3287902310901174E-3</c:v>
                </c:pt>
                <c:pt idx="630">
                  <c:v>-3.2935726824501188E-3</c:v>
                </c:pt>
                <c:pt idx="631">
                  <c:v>-3.2591574555800307E-3</c:v>
                </c:pt>
                <c:pt idx="632">
                  <c:v>-3.2255970986305726E-3</c:v>
                </c:pt>
                <c:pt idx="633">
                  <c:v>-3.1929259979506242E-3</c:v>
                </c:pt>
                <c:pt idx="634">
                  <c:v>-3.1611403547699979E-3</c:v>
                </c:pt>
                <c:pt idx="635">
                  <c:v>-3.1302835311004529E-3</c:v>
                </c:pt>
                <c:pt idx="636">
                  <c:v>-3.1003538951503984E-3</c:v>
                </c:pt>
                <c:pt idx="637">
                  <c:v>-3.0713559844999239E-3</c:v>
                </c:pt>
                <c:pt idx="638">
                  <c:v>-3.0432878901702765E-3</c:v>
                </c:pt>
                <c:pt idx="639">
                  <c:v>-3.0161546370299774E-3</c:v>
                </c:pt>
                <c:pt idx="640">
                  <c:v>-2.9899299348503661E-3</c:v>
                </c:pt>
                <c:pt idx="641">
                  <c:v>-2.9645970455298709E-3</c:v>
                </c:pt>
                <c:pt idx="642">
                  <c:v>-2.9401328019904582E-3</c:v>
                </c:pt>
                <c:pt idx="643">
                  <c:v>-2.916512343039912E-3</c:v>
                </c:pt>
                <c:pt idx="644">
                  <c:v>-2.8937023194499645E-3</c:v>
                </c:pt>
                <c:pt idx="645">
                  <c:v>-2.8716775473203171E-3</c:v>
                </c:pt>
                <c:pt idx="646">
                  <c:v>-2.8503867359299662E-3</c:v>
                </c:pt>
                <c:pt idx="647">
                  <c:v>-2.8297826838903362E-3</c:v>
                </c:pt>
                <c:pt idx="648">
                  <c:v>-2.8098123884703341E-3</c:v>
                </c:pt>
                <c:pt idx="649">
                  <c:v>-2.7904268185601211E-3</c:v>
                </c:pt>
                <c:pt idx="650">
                  <c:v>-2.7715413719304749E-3</c:v>
                </c:pt>
                <c:pt idx="651">
                  <c:v>-2.7531195433398992E-3</c:v>
                </c:pt>
                <c:pt idx="652">
                  <c:v>-2.7350995605903705E-3</c:v>
                </c:pt>
                <c:pt idx="653">
                  <c:v>-2.7174272039305336E-3</c:v>
                </c:pt>
                <c:pt idx="654">
                  <c:v>-2.7000357094904004E-3</c:v>
                </c:pt>
                <c:pt idx="655">
                  <c:v>-2.6828458021501689E-3</c:v>
                </c:pt>
                <c:pt idx="656">
                  <c:v>-2.6658250363800207E-3</c:v>
                </c:pt>
                <c:pt idx="657">
                  <c:v>-2.6488931861701204E-3</c:v>
                </c:pt>
                <c:pt idx="658">
                  <c:v>-2.631942784150354E-3</c:v>
                </c:pt>
                <c:pt idx="659">
                  <c:v>-2.6149286727399357E-3</c:v>
                </c:pt>
                <c:pt idx="660">
                  <c:v>-2.5978008133504815E-3</c:v>
                </c:pt>
                <c:pt idx="661">
                  <c:v>-2.5804591176603608E-3</c:v>
                </c:pt>
                <c:pt idx="662">
                  <c:v>-2.5628349329300804E-3</c:v>
                </c:pt>
                <c:pt idx="663">
                  <c:v>-2.5448645565600003E-3</c:v>
                </c:pt>
                <c:pt idx="664">
                  <c:v>-2.5264820608406069E-3</c:v>
                </c:pt>
                <c:pt idx="665">
                  <c:v>-2.5076393400098596E-3</c:v>
                </c:pt>
                <c:pt idx="666">
                  <c:v>-2.4882626827507082E-3</c:v>
                </c:pt>
                <c:pt idx="667">
                  <c:v>-2.4682711218604325E-3</c:v>
                </c:pt>
                <c:pt idx="668">
                  <c:v>-2.4476163170099596E-3</c:v>
                </c:pt>
                <c:pt idx="669">
                  <c:v>-2.4262598300799354E-3</c:v>
                </c:pt>
                <c:pt idx="670">
                  <c:v>-2.4041397231906458E-3</c:v>
                </c:pt>
                <c:pt idx="671">
                  <c:v>-2.381210443390458E-3</c:v>
                </c:pt>
                <c:pt idx="672">
                  <c:v>-2.3574402973505215E-3</c:v>
                </c:pt>
                <c:pt idx="673">
                  <c:v>-2.332788360130067E-3</c:v>
                </c:pt>
                <c:pt idx="674">
                  <c:v>-2.3072311409100266E-3</c:v>
                </c:pt>
                <c:pt idx="675">
                  <c:v>-2.2807483768199077E-3</c:v>
                </c:pt>
                <c:pt idx="676">
                  <c:v>-2.2533332017307117E-3</c:v>
                </c:pt>
                <c:pt idx="677">
                  <c:v>-2.2249855197902235E-3</c:v>
                </c:pt>
                <c:pt idx="678">
                  <c:v>-2.1956973860906004E-3</c:v>
                </c:pt>
                <c:pt idx="679">
                  <c:v>-2.1654564431798917E-3</c:v>
                </c:pt>
                <c:pt idx="680">
                  <c:v>-2.1342967948498881E-3</c:v>
                </c:pt>
                <c:pt idx="681">
                  <c:v>-2.1022369398702168E-3</c:v>
                </c:pt>
                <c:pt idx="682">
                  <c:v>-2.0693003254805831E-3</c:v>
                </c:pt>
                <c:pt idx="683">
                  <c:v>-2.0355354347403321E-3</c:v>
                </c:pt>
                <c:pt idx="684">
                  <c:v>-2.0009996566505706E-3</c:v>
                </c:pt>
                <c:pt idx="685">
                  <c:v>-1.9657308963800801E-3</c:v>
                </c:pt>
                <c:pt idx="686">
                  <c:v>-1.9297930024704257E-3</c:v>
                </c:pt>
                <c:pt idx="687">
                  <c:v>-1.8932680824406134E-3</c:v>
                </c:pt>
                <c:pt idx="688">
                  <c:v>-1.8562312826500005E-3</c:v>
                </c:pt>
                <c:pt idx="689">
                  <c:v>-1.8187760313104206E-3</c:v>
                </c:pt>
                <c:pt idx="690">
                  <c:v>-1.7809932376007254E-3</c:v>
                </c:pt>
                <c:pt idx="691">
                  <c:v>-1.7429893409905972E-3</c:v>
                </c:pt>
                <c:pt idx="692">
                  <c:v>-1.7048705237998618E-3</c:v>
                </c:pt>
                <c:pt idx="693">
                  <c:v>-1.6667474028801976E-3</c:v>
                </c:pt>
                <c:pt idx="694">
                  <c:v>-1.6287150892502211E-3</c:v>
                </c:pt>
                <c:pt idx="695">
                  <c:v>-1.5909103120606005E-3</c:v>
                </c:pt>
                <c:pt idx="696">
                  <c:v>-1.5534576059401672E-3</c:v>
                </c:pt>
                <c:pt idx="697">
                  <c:v>-1.5164902787203616E-3</c:v>
                </c:pt>
                <c:pt idx="698">
                  <c:v>-1.4801455663207008E-3</c:v>
                </c:pt>
                <c:pt idx="699">
                  <c:v>-1.4445570338104119E-3</c:v>
                </c:pt>
                <c:pt idx="700">
                  <c:v>-1.4098471876300422E-3</c:v>
                </c:pt>
                <c:pt idx="701">
                  <c:v>-1.3761247769803475E-3</c:v>
                </c:pt>
                <c:pt idx="702">
                  <c:v>-1.3435585903600611E-3</c:v>
                </c:pt>
                <c:pt idx="703">
                  <c:v>-1.3122755894903193E-3</c:v>
                </c:pt>
                <c:pt idx="704">
                  <c:v>-1.2823756662401209E-3</c:v>
                </c:pt>
                <c:pt idx="705">
                  <c:v>-1.254007666650736E-3</c:v>
                </c:pt>
                <c:pt idx="706">
                  <c:v>-1.2272910789299374E-3</c:v>
                </c:pt>
                <c:pt idx="707">
                  <c:v>-1.202330799579876E-3</c:v>
                </c:pt>
                <c:pt idx="708">
                  <c:v>-1.1792456434704945E-3</c:v>
                </c:pt>
                <c:pt idx="709">
                  <c:v>-1.1581518257601786E-3</c:v>
                </c:pt>
                <c:pt idx="710">
                  <c:v>-1.1391282082700016E-3</c:v>
                </c:pt>
                <c:pt idx="711">
                  <c:v>-1.1222649725199929E-3</c:v>
                </c:pt>
                <c:pt idx="712">
                  <c:v>-1.1076712751005857E-3</c:v>
                </c:pt>
                <c:pt idx="713">
                  <c:v>-1.0953888460401018E-3</c:v>
                </c:pt>
                <c:pt idx="714">
                  <c:v>-1.0854694912403318E-3</c:v>
                </c:pt>
                <c:pt idx="715">
                  <c:v>-1.078011467340545E-3</c:v>
                </c:pt>
                <c:pt idx="716">
                  <c:v>-1.0730575452999602E-3</c:v>
                </c:pt>
                <c:pt idx="717">
                  <c:v>-1.0706477929502967E-3</c:v>
                </c:pt>
                <c:pt idx="718">
                  <c:v>-1.070839458040318E-3</c:v>
                </c:pt>
                <c:pt idx="719">
                  <c:v>-1.0736451083701581E-3</c:v>
                </c:pt>
                <c:pt idx="720">
                  <c:v>-1.0790653671604034E-3</c:v>
                </c:pt>
                <c:pt idx="721">
                  <c:v>-1.0871297279999581E-3</c:v>
                </c:pt>
                <c:pt idx="722">
                  <c:v>-1.097807063779932E-3</c:v>
                </c:pt>
                <c:pt idx="723">
                  <c:v>-1.1111193008206399E-3</c:v>
                </c:pt>
                <c:pt idx="724">
                  <c:v>-1.1270436548302953E-3</c:v>
                </c:pt>
                <c:pt idx="725">
                  <c:v>-1.1455559141806404E-3</c:v>
                </c:pt>
                <c:pt idx="726">
                  <c:v>-1.1665871636106218E-3</c:v>
                </c:pt>
                <c:pt idx="727">
                  <c:v>-1.1901021763298658E-3</c:v>
                </c:pt>
                <c:pt idx="728">
                  <c:v>-1.2160735200001938E-3</c:v>
                </c:pt>
                <c:pt idx="729">
                  <c:v>-1.2444495079106943E-3</c:v>
                </c:pt>
                <c:pt idx="730">
                  <c:v>-1.2751761446603282E-3</c:v>
                </c:pt>
                <c:pt idx="731">
                  <c:v>-1.3081799023506591E-3</c:v>
                </c:pt>
                <c:pt idx="732">
                  <c:v>-1.3433808365599376E-3</c:v>
                </c:pt>
                <c:pt idx="733">
                  <c:v>-1.3806355739802711E-3</c:v>
                </c:pt>
                <c:pt idx="734">
                  <c:v>-1.4199168429200881E-3</c:v>
                </c:pt>
                <c:pt idx="735">
                  <c:v>-1.4611522504806018E-3</c:v>
                </c:pt>
                <c:pt idx="736">
                  <c:v>-1.5042738047803539E-3</c:v>
                </c:pt>
                <c:pt idx="737">
                  <c:v>-1.549186385980228E-3</c:v>
                </c:pt>
                <c:pt idx="738">
                  <c:v>-1.5958000000200201E-3</c:v>
                </c:pt>
                <c:pt idx="739">
                  <c:v>-1.6440184284700621E-3</c:v>
                </c:pt>
                <c:pt idx="740">
                  <c:v>-1.6937105904801797E-3</c:v>
                </c:pt>
                <c:pt idx="741">
                  <c:v>-1.7448144708200886E-3</c:v>
                </c:pt>
                <c:pt idx="742">
                  <c:v>-1.7972333776299365E-3</c:v>
                </c:pt>
                <c:pt idx="743">
                  <c:v>-1.8508618675205923E-3</c:v>
                </c:pt>
                <c:pt idx="744">
                  <c:v>-1.90557041893058E-3</c:v>
                </c:pt>
                <c:pt idx="745">
                  <c:v>-1.9612776449999814E-3</c:v>
                </c:pt>
                <c:pt idx="746">
                  <c:v>-2.0178968239799033E-3</c:v>
                </c:pt>
                <c:pt idx="747">
                  <c:v>-2.0753491683400682E-3</c:v>
                </c:pt>
                <c:pt idx="748">
                  <c:v>-2.1335162495903504E-3</c:v>
                </c:pt>
                <c:pt idx="749">
                  <c:v>-2.1923481428398617E-3</c:v>
                </c:pt>
                <c:pt idx="750">
                  <c:v>-2.2517562912405253E-3</c:v>
                </c:pt>
                <c:pt idx="751">
                  <c:v>-2.3116416708406362E-3</c:v>
                </c:pt>
                <c:pt idx="752">
                  <c:v>-2.3719208265005065E-3</c:v>
                </c:pt>
                <c:pt idx="753">
                  <c:v>-2.4324958436503508E-3</c:v>
                </c:pt>
                <c:pt idx="754">
                  <c:v>-2.4932938258102055E-3</c:v>
                </c:pt>
                <c:pt idx="755">
                  <c:v>-2.5542087283101367E-3</c:v>
                </c:pt>
                <c:pt idx="756">
                  <c:v>-2.6151390205306768E-3</c:v>
                </c:pt>
                <c:pt idx="757">
                  <c:v>-2.6760452643701527E-3</c:v>
                </c:pt>
                <c:pt idx="758">
                  <c:v>-2.7368370056803926E-3</c:v>
                </c:pt>
                <c:pt idx="759">
                  <c:v>-2.7974343984800143E-3</c:v>
                </c:pt>
                <c:pt idx="760">
                  <c:v>-2.8577679409105272E-3</c:v>
                </c:pt>
                <c:pt idx="761">
                  <c:v>-2.917775111700216E-3</c:v>
                </c:pt>
                <c:pt idx="762">
                  <c:v>-2.9773806499306943E-3</c:v>
                </c:pt>
                <c:pt idx="763">
                  <c:v>-3.0365626424604386E-3</c:v>
                </c:pt>
                <c:pt idx="764">
                  <c:v>-3.0952927110599049E-3</c:v>
                </c:pt>
                <c:pt idx="765">
                  <c:v>-3.1535344910604834E-3</c:v>
                </c:pt>
                <c:pt idx="766">
                  <c:v>-3.2112696203503432E-3</c:v>
                </c:pt>
                <c:pt idx="767">
                  <c:v>-3.2684811004104475E-3</c:v>
                </c:pt>
                <c:pt idx="768">
                  <c:v>-3.3250983263801714E-3</c:v>
                </c:pt>
                <c:pt idx="769">
                  <c:v>-3.3810905412101633E-3</c:v>
                </c:pt>
                <c:pt idx="770">
                  <c:v>-3.4364237119905994E-3</c:v>
                </c:pt>
                <c:pt idx="771">
                  <c:v>-3.4910784035604436E-3</c:v>
                </c:pt>
                <c:pt idx="772">
                  <c:v>-3.5450063262505438E-3</c:v>
                </c:pt>
                <c:pt idx="773">
                  <c:v>-3.5981626041401427E-3</c:v>
                </c:pt>
                <c:pt idx="774">
                  <c:v>-3.6505047893102827E-3</c:v>
                </c:pt>
                <c:pt idx="775">
                  <c:v>-3.7020009160704248E-3</c:v>
                </c:pt>
                <c:pt idx="776">
                  <c:v>-3.7525862929905784E-3</c:v>
                </c:pt>
                <c:pt idx="777">
                  <c:v>-3.8021941705306261E-3</c:v>
                </c:pt>
                <c:pt idx="778">
                  <c:v>-3.850740844439926E-3</c:v>
                </c:pt>
                <c:pt idx="779">
                  <c:v>-3.898190869290552E-3</c:v>
                </c:pt>
                <c:pt idx="780">
                  <c:v>-3.9444676202702311E-3</c:v>
                </c:pt>
                <c:pt idx="781">
                  <c:v>-3.9894962351301189E-3</c:v>
                </c:pt>
                <c:pt idx="782">
                  <c:v>-4.0331890050202546E-3</c:v>
                </c:pt>
                <c:pt idx="783">
                  <c:v>-4.075498724819937E-3</c:v>
                </c:pt>
                <c:pt idx="784">
                  <c:v>-4.116387309720082E-3</c:v>
                </c:pt>
                <c:pt idx="785">
                  <c:v>-4.1558228604205993E-3</c:v>
                </c:pt>
                <c:pt idx="786">
                  <c:v>-4.1937257400199712E-3</c:v>
                </c:pt>
                <c:pt idx="787">
                  <c:v>-4.2300413457301289E-3</c:v>
                </c:pt>
                <c:pt idx="788">
                  <c:v>-4.2647401935607121E-3</c:v>
                </c:pt>
                <c:pt idx="789">
                  <c:v>-4.2978008246299382E-3</c:v>
                </c:pt>
                <c:pt idx="790">
                  <c:v>-4.3292104478505067E-3</c:v>
                </c:pt>
                <c:pt idx="791">
                  <c:v>-4.358935896310534E-3</c:v>
                </c:pt>
                <c:pt idx="792">
                  <c:v>-4.3869616524503385E-3</c:v>
                </c:pt>
                <c:pt idx="793">
                  <c:v>-4.413248884940657E-3</c:v>
                </c:pt>
                <c:pt idx="794">
                  <c:v>-4.4377724263000573E-3</c:v>
                </c:pt>
                <c:pt idx="795">
                  <c:v>-4.4605046216803501E-3</c:v>
                </c:pt>
                <c:pt idx="796">
                  <c:v>-4.4814174019203179E-3</c:v>
                </c:pt>
                <c:pt idx="797">
                  <c:v>-4.5004706809299577E-3</c:v>
                </c:pt>
                <c:pt idx="798">
                  <c:v>-4.5176500061199221E-3</c:v>
                </c:pt>
                <c:pt idx="799">
                  <c:v>-4.532917197970221E-3</c:v>
                </c:pt>
                <c:pt idx="800">
                  <c:v>-4.5462692304605312E-3</c:v>
                </c:pt>
                <c:pt idx="801">
                  <c:v>-4.5577029483903075E-3</c:v>
                </c:pt>
                <c:pt idx="802">
                  <c:v>-4.5672286797699968E-3</c:v>
                </c:pt>
                <c:pt idx="803">
                  <c:v>-4.574837790860542E-3</c:v>
                </c:pt>
                <c:pt idx="804">
                  <c:v>-4.5805251524804191E-3</c:v>
                </c:pt>
                <c:pt idx="805">
                  <c:v>-4.58430260029008E-3</c:v>
                </c:pt>
                <c:pt idx="806">
                  <c:v>-4.5861804446101218E-3</c:v>
                </c:pt>
                <c:pt idx="807">
                  <c:v>-4.5861814335399487E-3</c:v>
                </c:pt>
                <c:pt idx="808">
                  <c:v>-4.5843304438601962E-3</c:v>
                </c:pt>
                <c:pt idx="809">
                  <c:v>-4.5806692265903948E-3</c:v>
                </c:pt>
                <c:pt idx="810">
                  <c:v>-4.5751865979504203E-3</c:v>
                </c:pt>
                <c:pt idx="811">
                  <c:v>-4.5679089409507156E-3</c:v>
                </c:pt>
                <c:pt idx="812">
                  <c:v>-4.5588601370498694E-3</c:v>
                </c:pt>
                <c:pt idx="813">
                  <c:v>-4.548079250640491E-3</c:v>
                </c:pt>
                <c:pt idx="814">
                  <c:v>-4.5356395812898853E-3</c:v>
                </c:pt>
                <c:pt idx="815">
                  <c:v>-4.5215950512806913E-3</c:v>
                </c:pt>
                <c:pt idx="816">
                  <c:v>-4.5060490258101993E-3</c:v>
                </c:pt>
                <c:pt idx="817">
                  <c:v>-4.4891218907698871E-3</c:v>
                </c:pt>
                <c:pt idx="818">
                  <c:v>-4.4709706860901477E-3</c:v>
                </c:pt>
                <c:pt idx="819">
                  <c:v>-4.4517590171100352E-3</c:v>
                </c:pt>
                <c:pt idx="820">
                  <c:v>-4.4316670756101573E-3</c:v>
                </c:pt>
                <c:pt idx="821">
                  <c:v>-4.4108760961103499E-3</c:v>
                </c:pt>
                <c:pt idx="822">
                  <c:v>-4.3895503047304274E-3</c:v>
                </c:pt>
                <c:pt idx="823">
                  <c:v>-4.3678023967599344E-3</c:v>
                </c:pt>
                <c:pt idx="824">
                  <c:v>-4.3457705516800615E-3</c:v>
                </c:pt>
                <c:pt idx="825">
                  <c:v>-4.3235121334701532E-3</c:v>
                </c:pt>
                <c:pt idx="826">
                  <c:v>-4.3010339433502409E-3</c:v>
                </c:pt>
                <c:pt idx="827">
                  <c:v>-4.2783303934905703E-3</c:v>
                </c:pt>
                <c:pt idx="828">
                  <c:v>-4.2553694523501662E-3</c:v>
                </c:pt>
                <c:pt idx="829">
                  <c:v>-4.2320978510099749E-3</c:v>
                </c:pt>
                <c:pt idx="830">
                  <c:v>-4.2084466858707259E-3</c:v>
                </c:pt>
                <c:pt idx="831">
                  <c:v>-4.1843548645701389E-3</c:v>
                </c:pt>
                <c:pt idx="832">
                  <c:v>-4.1597188610804636E-3</c:v>
                </c:pt>
                <c:pt idx="833">
                  <c:v>-4.1345203418501342E-3</c:v>
                </c:pt>
                <c:pt idx="834">
                  <c:v>-4.1087079674300142E-3</c:v>
                </c:pt>
                <c:pt idx="835">
                  <c:v>-4.0822833087803545E-3</c:v>
                </c:pt>
                <c:pt idx="836">
                  <c:v>-4.0553223498198676E-3</c:v>
                </c:pt>
                <c:pt idx="837">
                  <c:v>-4.027858209650681E-3</c:v>
                </c:pt>
                <c:pt idx="838">
                  <c:v>-4.000027290940622E-3</c:v>
                </c:pt>
                <c:pt idx="839">
                  <c:v>-3.9719649789606848E-3</c:v>
                </c:pt>
                <c:pt idx="840">
                  <c:v>-3.9438860181402191E-3</c:v>
                </c:pt>
                <c:pt idx="841">
                  <c:v>-3.9159977709202209E-3</c:v>
                </c:pt>
                <c:pt idx="842">
                  <c:v>-3.8885588258601445E-3</c:v>
                </c:pt>
                <c:pt idx="843">
                  <c:v>-3.8618402387999851E-3</c:v>
                </c:pt>
                <c:pt idx="844">
                  <c:v>-3.836165604940156E-3</c:v>
                </c:pt>
                <c:pt idx="845">
                  <c:v>-3.8118560158304504E-3</c:v>
                </c:pt>
                <c:pt idx="846">
                  <c:v>-3.789212502209871E-3</c:v>
                </c:pt>
                <c:pt idx="847">
                  <c:v>-3.7685334798407411E-3</c:v>
                </c:pt>
                <c:pt idx="848">
                  <c:v>-3.750040946980171E-3</c:v>
                </c:pt>
                <c:pt idx="849">
                  <c:v>-3.733925846439945E-3</c:v>
                </c:pt>
                <c:pt idx="850">
                  <c:v>-3.7203176881703826E-3</c:v>
                </c:pt>
                <c:pt idx="851">
                  <c:v>-3.7092545789505493E-3</c:v>
                </c:pt>
                <c:pt idx="852">
                  <c:v>-3.7007106983102389E-3</c:v>
                </c:pt>
                <c:pt idx="853">
                  <c:v>-3.6945719067604799E-3</c:v>
                </c:pt>
                <c:pt idx="854">
                  <c:v>-3.6906820811006824E-3</c:v>
                </c:pt>
                <c:pt idx="855">
                  <c:v>-3.6888779147901118E-3</c:v>
                </c:pt>
                <c:pt idx="856">
                  <c:v>-3.6889618797806278E-3</c:v>
                </c:pt>
                <c:pt idx="857">
                  <c:v>-3.6907391889604568E-3</c:v>
                </c:pt>
                <c:pt idx="858">
                  <c:v>-3.6940100959901301E-3</c:v>
                </c:pt>
                <c:pt idx="859">
                  <c:v>-3.6985920199503752E-3</c:v>
                </c:pt>
                <c:pt idx="860">
                  <c:v>-3.704322532800397E-3</c:v>
                </c:pt>
                <c:pt idx="861">
                  <c:v>-3.7110818779906296E-3</c:v>
                </c:pt>
                <c:pt idx="862">
                  <c:v>-3.7187864264804915E-3</c:v>
                </c:pt>
                <c:pt idx="863">
                  <c:v>-3.727404450490468E-3</c:v>
                </c:pt>
                <c:pt idx="864">
                  <c:v>-3.7369931996806827E-3</c:v>
                </c:pt>
                <c:pt idx="865">
                  <c:v>-3.7476858887401931E-3</c:v>
                </c:pt>
                <c:pt idx="866">
                  <c:v>-3.7597485612206327E-3</c:v>
                </c:pt>
                <c:pt idx="867">
                  <c:v>-3.7736043374003714E-3</c:v>
                </c:pt>
                <c:pt idx="868">
                  <c:v>-3.789832575870733E-3</c:v>
                </c:pt>
                <c:pt idx="869">
                  <c:v>-3.8091794871002449E-3</c:v>
                </c:pt>
                <c:pt idx="870">
                  <c:v>-3.8325583268798979E-3</c:v>
                </c:pt>
                <c:pt idx="871">
                  <c:v>-3.8609836233902683E-3</c:v>
                </c:pt>
                <c:pt idx="872">
                  <c:v>-3.8955834309399862E-3</c:v>
                </c:pt>
                <c:pt idx="873">
                  <c:v>-3.9374812018202476E-3</c:v>
                </c:pt>
                <c:pt idx="874">
                  <c:v>-3.9877385658106945E-3</c:v>
                </c:pt>
                <c:pt idx="875">
                  <c:v>-4.0473105860998615E-3</c:v>
                </c:pt>
                <c:pt idx="876">
                  <c:v>-4.1169530963198753E-3</c:v>
                </c:pt>
                <c:pt idx="877">
                  <c:v>-4.1971695325804248E-3</c:v>
                </c:pt>
                <c:pt idx="878">
                  <c:v>-4.2881562715502142E-3</c:v>
                </c:pt>
                <c:pt idx="879">
                  <c:v>-4.389733148680186E-3</c:v>
                </c:pt>
                <c:pt idx="880">
                  <c:v>-4.5013570141900772E-3</c:v>
                </c:pt>
                <c:pt idx="881">
                  <c:v>-4.6220509379102381E-3</c:v>
                </c:pt>
                <c:pt idx="882">
                  <c:v>-4.7504247010001777E-3</c:v>
                </c:pt>
                <c:pt idx="883">
                  <c:v>-4.8846163557705324E-3</c:v>
                </c:pt>
                <c:pt idx="884">
                  <c:v>-5.0223139833907027E-3</c:v>
                </c:pt>
                <c:pt idx="885">
                  <c:v>-5.1607055829006043E-3</c:v>
                </c:pt>
                <c:pt idx="886">
                  <c:v>-5.2965197646202E-3</c:v>
                </c:pt>
                <c:pt idx="887">
                  <c:v>-5.4259719715803456E-3</c:v>
                </c:pt>
                <c:pt idx="888">
                  <c:v>-5.5449350761600513E-3</c:v>
                </c:pt>
                <c:pt idx="889">
                  <c:v>-5.6490269843498808E-3</c:v>
                </c:pt>
                <c:pt idx="890">
                  <c:v>-5.7338541528704212E-3</c:v>
                </c:pt>
                <c:pt idx="891">
                  <c:v>-5.7951977861598891E-3</c:v>
                </c:pt>
                <c:pt idx="892">
                  <c:v>-5.8293015944004267E-3</c:v>
                </c:pt>
                <c:pt idx="893">
                  <c:v>-5.8331330294105754E-3</c:v>
                </c:pt>
                <c:pt idx="894">
                  <c:v>-5.8045926848206975E-3</c:v>
                </c:pt>
                <c:pt idx="895">
                  <c:v>-5.742616433090042E-3</c:v>
                </c:pt>
                <c:pt idx="896">
                  <c:v>-5.6472918415799711E-3</c:v>
                </c:pt>
                <c:pt idx="897">
                  <c:v>-5.5196198041800315E-3</c:v>
                </c:pt>
                <c:pt idx="898">
                  <c:v>-5.3615011540504298E-3</c:v>
                </c:pt>
                <c:pt idx="899">
                  <c:v>-5.1754443916802728E-3</c:v>
                </c:pt>
                <c:pt idx="900">
                  <c:v>-4.9643169797901621E-3</c:v>
                </c:pt>
                <c:pt idx="901">
                  <c:v>-4.7311921705404103E-3</c:v>
                </c:pt>
                <c:pt idx="902">
                  <c:v>-4.4792162753504172E-3</c:v>
                </c:pt>
                <c:pt idx="903">
                  <c:v>-4.2115308230199489E-3</c:v>
                </c:pt>
                <c:pt idx="904">
                  <c:v>-3.9313869392403333E-3</c:v>
                </c:pt>
                <c:pt idx="905">
                  <c:v>-3.642330883600664E-3</c:v>
                </c:pt>
                <c:pt idx="906">
                  <c:v>-3.3484526207798737E-3</c:v>
                </c:pt>
                <c:pt idx="907">
                  <c:v>-3.054727405140234E-3</c:v>
                </c:pt>
                <c:pt idx="908">
                  <c:v>-2.7672259260302923E-3</c:v>
                </c:pt>
                <c:pt idx="909">
                  <c:v>-2.4930409258905328E-3</c:v>
                </c:pt>
                <c:pt idx="910">
                  <c:v>-2.2401998726007122E-3</c:v>
                </c:pt>
                <c:pt idx="911">
                  <c:v>-2.0173564357799378E-3</c:v>
                </c:pt>
                <c:pt idx="912">
                  <c:v>-1.8335927466202051E-3</c:v>
                </c:pt>
                <c:pt idx="913">
                  <c:v>-1.6982658427702191E-3</c:v>
                </c:pt>
                <c:pt idx="914">
                  <c:v>-1.6201489241600697E-3</c:v>
                </c:pt>
                <c:pt idx="915">
                  <c:v>-1.6061977946701944E-3</c:v>
                </c:pt>
                <c:pt idx="916">
                  <c:v>-1.6603427332402276E-3</c:v>
                </c:pt>
                <c:pt idx="917">
                  <c:v>-1.7820054167101418E-3</c:v>
                </c:pt>
                <c:pt idx="918">
                  <c:v>-1.965021775000686E-3</c:v>
                </c:pt>
                <c:pt idx="919">
                  <c:v>-2.198365709700667E-3</c:v>
                </c:pt>
                <c:pt idx="920">
                  <c:v>-2.4664328451100559E-3</c:v>
                </c:pt>
                <c:pt idx="921">
                  <c:v>-2.7507612875501408E-3</c:v>
                </c:pt>
                <c:pt idx="922">
                  <c:v>-3.0297676748505253E-3</c:v>
                </c:pt>
                <c:pt idx="923">
                  <c:v>-3.2788657086202377E-3</c:v>
                </c:pt>
                <c:pt idx="924">
                  <c:v>-3.4790028726998656E-3</c:v>
                </c:pt>
                <c:pt idx="925">
                  <c:v>-3.6168920339605393E-3</c:v>
                </c:pt>
                <c:pt idx="926">
                  <c:v>-3.6830164964403167E-3</c:v>
                </c:pt>
                <c:pt idx="927">
                  <c:v>-3.6809222566098754E-3</c:v>
                </c:pt>
                <c:pt idx="928">
                  <c:v>-3.6153840503105883E-3</c:v>
                </c:pt>
                <c:pt idx="929">
                  <c:v>-3.5093805114199128E-3</c:v>
                </c:pt>
                <c:pt idx="930">
                  <c:v>-3.3827282916005785E-3</c:v>
                </c:pt>
                <c:pt idx="931">
                  <c:v>-3.2306425990702436E-3</c:v>
                </c:pt>
                <c:pt idx="932">
                  <c:v>-3.1525528590305996E-3</c:v>
                </c:pt>
                <c:pt idx="933">
                  <c:v>-3.1590548203599411E-3</c:v>
                </c:pt>
                <c:pt idx="934">
                  <c:v>-3.2054204114801976E-3</c:v>
                </c:pt>
                <c:pt idx="935">
                  <c:v>-3.2714022727100556E-3</c:v>
                </c:pt>
                <c:pt idx="936">
                  <c:v>-3.3510945158505834E-3</c:v>
                </c:pt>
                <c:pt idx="937">
                  <c:v>-3.4417311825105656E-3</c:v>
                </c:pt>
                <c:pt idx="938">
                  <c:v>-3.541380288480056E-3</c:v>
                </c:pt>
                <c:pt idx="939">
                  <c:v>-3.6485054341701684E-3</c:v>
                </c:pt>
                <c:pt idx="940">
                  <c:v>-3.7617771086200236E-3</c:v>
                </c:pt>
                <c:pt idx="941">
                  <c:v>-3.8800369806599733E-3</c:v>
                </c:pt>
                <c:pt idx="942">
                  <c:v>-4.0022549631206772E-3</c:v>
                </c:pt>
                <c:pt idx="943">
                  <c:v>-4.127472655469866E-3</c:v>
                </c:pt>
                <c:pt idx="944">
                  <c:v>-4.254829746420441E-3</c:v>
                </c:pt>
                <c:pt idx="945">
                  <c:v>-4.3835296255103628E-3</c:v>
                </c:pt>
                <c:pt idx="946">
                  <c:v>-4.5128330401604799E-3</c:v>
                </c:pt>
                <c:pt idx="947">
                  <c:v>-4.6420775090405542E-3</c:v>
                </c:pt>
                <c:pt idx="948">
                  <c:v>-4.770599096670658E-3</c:v>
                </c:pt>
                <c:pt idx="949">
                  <c:v>-4.8978201758700379E-3</c:v>
                </c:pt>
                <c:pt idx="950">
                  <c:v>-5.0232143984203503E-3</c:v>
                </c:pt>
                <c:pt idx="951">
                  <c:v>-5.1463092894401541E-3</c:v>
                </c:pt>
                <c:pt idx="952">
                  <c:v>-5.2666399866199143E-3</c:v>
                </c:pt>
                <c:pt idx="953">
                  <c:v>-5.3837717360707416E-3</c:v>
                </c:pt>
                <c:pt idx="954">
                  <c:v>-5.4973221033298714E-3</c:v>
                </c:pt>
                <c:pt idx="955">
                  <c:v>-5.6069934208702321E-3</c:v>
                </c:pt>
                <c:pt idx="956">
                  <c:v>-5.712472007810554E-3</c:v>
                </c:pt>
                <c:pt idx="957">
                  <c:v>-5.8134698936900264E-3</c:v>
                </c:pt>
                <c:pt idx="958">
                  <c:v>-5.909726902300072E-3</c:v>
                </c:pt>
                <c:pt idx="959">
                  <c:v>-6.0010675724599949E-3</c:v>
                </c:pt>
                <c:pt idx="960">
                  <c:v>-6.0873115198605277E-3</c:v>
                </c:pt>
                <c:pt idx="961">
                  <c:v>-6.16831265570017E-3</c:v>
                </c:pt>
                <c:pt idx="962">
                  <c:v>-6.2439352135905679E-3</c:v>
                </c:pt>
                <c:pt idx="963">
                  <c:v>-6.3140710987799054E-3</c:v>
                </c:pt>
                <c:pt idx="964">
                  <c:v>-6.3786365597806594E-3</c:v>
                </c:pt>
                <c:pt idx="965">
                  <c:v>-6.4375770510807229E-3</c:v>
                </c:pt>
                <c:pt idx="966">
                  <c:v>-6.490802962660247E-3</c:v>
                </c:pt>
                <c:pt idx="967">
                  <c:v>-6.5382969777401101E-3</c:v>
                </c:pt>
                <c:pt idx="968">
                  <c:v>-6.5800558040400858E-3</c:v>
                </c:pt>
                <c:pt idx="969">
                  <c:v>-6.6160709920506378E-3</c:v>
                </c:pt>
                <c:pt idx="970">
                  <c:v>-6.6463655495505591E-3</c:v>
                </c:pt>
                <c:pt idx="971">
                  <c:v>-6.6709495744206038E-3</c:v>
                </c:pt>
                <c:pt idx="972">
                  <c:v>-6.6898256179603877E-3</c:v>
                </c:pt>
                <c:pt idx="973">
                  <c:v>-6.7030472825200249E-3</c:v>
                </c:pt>
                <c:pt idx="974">
                  <c:v>-6.7106385199799945E-3</c:v>
                </c:pt>
                <c:pt idx="975">
                  <c:v>-6.7126475311001244E-3</c:v>
                </c:pt>
                <c:pt idx="976">
                  <c:v>-6.709143611060675E-3</c:v>
                </c:pt>
                <c:pt idx="977">
                  <c:v>-6.7002002679501516E-3</c:v>
                </c:pt>
                <c:pt idx="978">
                  <c:v>-6.6858907476898821E-3</c:v>
                </c:pt>
                <c:pt idx="979">
                  <c:v>-6.6662944451003625E-3</c:v>
                </c:pt>
                <c:pt idx="980">
                  <c:v>-6.6414981220503932E-3</c:v>
                </c:pt>
                <c:pt idx="981">
                  <c:v>-6.6116269388301063E-3</c:v>
                </c:pt>
                <c:pt idx="982">
                  <c:v>-6.5768009999604971E-3</c:v>
                </c:pt>
                <c:pt idx="983">
                  <c:v>-6.537144118550664E-3</c:v>
                </c:pt>
                <c:pt idx="984">
                  <c:v>-6.4927981966507176E-3</c:v>
                </c:pt>
                <c:pt idx="985">
                  <c:v>-6.4439194507803776E-3</c:v>
                </c:pt>
                <c:pt idx="986">
                  <c:v>-6.3906511262805665E-3</c:v>
                </c:pt>
                <c:pt idx="987">
                  <c:v>-6.3331687403707093E-3</c:v>
                </c:pt>
                <c:pt idx="988">
                  <c:v>-6.2716411576602127E-3</c:v>
                </c:pt>
                <c:pt idx="989">
                  <c:v>-6.2062669341100829E-3</c:v>
                </c:pt>
                <c:pt idx="990">
                  <c:v>-6.1372419209506646E-3</c:v>
                </c:pt>
                <c:pt idx="991">
                  <c:v>-6.0647569591800732E-3</c:v>
                </c:pt>
                <c:pt idx="992">
                  <c:v>-5.9890036290299875E-3</c:v>
                </c:pt>
                <c:pt idx="993">
                  <c:v>-5.9102139352207317E-3</c:v>
                </c:pt>
                <c:pt idx="994">
                  <c:v>-5.8286071906605841E-3</c:v>
                </c:pt>
                <c:pt idx="995">
                  <c:v>-5.7443886842500902E-3</c:v>
                </c:pt>
                <c:pt idx="996">
                  <c:v>-5.6577774787500701E-3</c:v>
                </c:pt>
                <c:pt idx="997">
                  <c:v>-5.5689802298104496E-3</c:v>
                </c:pt>
                <c:pt idx="998">
                  <c:v>-5.4782024965405185E-3</c:v>
                </c:pt>
                <c:pt idx="999">
                  <c:v>-5.3856388556701162E-3</c:v>
                </c:pt>
                <c:pt idx="1000">
                  <c:v>-5.2914609315601879E-3</c:v>
                </c:pt>
                <c:pt idx="1001">
                  <c:v>-5.195854301629943E-3</c:v>
                </c:pt>
                <c:pt idx="1002">
                  <c:v>-5.0989731857500331E-3</c:v>
                </c:pt>
                <c:pt idx="1003">
                  <c:v>-5.0009452908206242E-3</c:v>
                </c:pt>
                <c:pt idx="1004">
                  <c:v>-4.9018861576399786E-3</c:v>
                </c:pt>
                <c:pt idx="1005">
                  <c:v>-4.8018659018307375E-3</c:v>
                </c:pt>
                <c:pt idx="1006">
                  <c:v>-4.7010042658701678E-3</c:v>
                </c:pt>
                <c:pt idx="1007">
                  <c:v>-4.5993578956302628E-3</c:v>
                </c:pt>
                <c:pt idx="1008">
                  <c:v>-4.4969888183299389E-3</c:v>
                </c:pt>
                <c:pt idx="1009">
                  <c:v>-4.3939449905003869E-3</c:v>
                </c:pt>
                <c:pt idx="1010">
                  <c:v>-4.2903040218806865E-3</c:v>
                </c:pt>
                <c:pt idx="1011">
                  <c:v>-4.1860820888004469E-3</c:v>
                </c:pt>
                <c:pt idx="1012">
                  <c:v>-4.081287803120226E-3</c:v>
                </c:pt>
                <c:pt idx="1013">
                  <c:v>-3.9759285951506129E-3</c:v>
                </c:pt>
                <c:pt idx="1014">
                  <c:v>-3.8700008364198624E-3</c:v>
                </c:pt>
                <c:pt idx="1015">
                  <c:v>-3.7635326630800492E-3</c:v>
                </c:pt>
                <c:pt idx="1016">
                  <c:v>-3.6565520428606391E-3</c:v>
                </c:pt>
                <c:pt idx="1017">
                  <c:v>-3.5490891774001554E-3</c:v>
                </c:pt>
                <c:pt idx="1018">
                  <c:v>-3.4412013867299862E-3</c:v>
                </c:pt>
                <c:pt idx="1019">
                  <c:v>-3.3329544971598679E-3</c:v>
                </c:pt>
                <c:pt idx="1020">
                  <c:v>-3.2244408835007121E-3</c:v>
                </c:pt>
                <c:pt idx="1021">
                  <c:v>-3.1157828460006698E-3</c:v>
                </c:pt>
                <c:pt idx="1022">
                  <c:v>-3.0071397414106471E-3</c:v>
                </c:pt>
                <c:pt idx="1023">
                  <c:v>-2.8987187080504739E-3</c:v>
                </c:pt>
                <c:pt idx="1024">
                  <c:v>-2.7907659603405577E-3</c:v>
                </c:pt>
                <c:pt idx="1025">
                  <c:v>-2.6835659110204801E-3</c:v>
                </c:pt>
                <c:pt idx="1026">
                  <c:v>-2.5774299266805301E-3</c:v>
                </c:pt>
                <c:pt idx="1027">
                  <c:v>-2.4727016113601508E-3</c:v>
                </c:pt>
                <c:pt idx="1028">
                  <c:v>-2.3697445164101438E-3</c:v>
                </c:pt>
                <c:pt idx="1029">
                  <c:v>-2.2689035382201794E-3</c:v>
                </c:pt>
                <c:pt idx="1030">
                  <c:v>-2.1705672862504244E-3</c:v>
                </c:pt>
                <c:pt idx="1031">
                  <c:v>-2.07509609904033E-3</c:v>
                </c:pt>
                <c:pt idx="1032">
                  <c:v>-1.9827835610799482E-3</c:v>
                </c:pt>
                <c:pt idx="1033">
                  <c:v>-1.8938690597005703E-3</c:v>
                </c:pt>
                <c:pt idx="1034">
                  <c:v>-1.8085222486101671E-3</c:v>
                </c:pt>
                <c:pt idx="1035">
                  <c:v>-1.7268548482398671E-3</c:v>
                </c:pt>
                <c:pt idx="1036">
                  <c:v>-1.6488528307299077E-3</c:v>
                </c:pt>
                <c:pt idx="1037">
                  <c:v>-1.574406697620212E-3</c:v>
                </c:pt>
                <c:pt idx="1038">
                  <c:v>-1.5032948480007136E-3</c:v>
                </c:pt>
                <c:pt idx="1039">
                  <c:v>-1.4352270212807383E-3</c:v>
                </c:pt>
                <c:pt idx="1040">
                  <c:v>-1.3698127311698727E-3</c:v>
                </c:pt>
                <c:pt idx="1041">
                  <c:v>-1.3066101250505113E-3</c:v>
                </c:pt>
                <c:pt idx="1042">
                  <c:v>-1.2451013774299469E-3</c:v>
                </c:pt>
                <c:pt idx="1043">
                  <c:v>-1.1847549874604013E-3</c:v>
                </c:pt>
                <c:pt idx="1044">
                  <c:v>-1.1249896038405538E-3</c:v>
                </c:pt>
                <c:pt idx="1045">
                  <c:v>-1.065262220520502E-3</c:v>
                </c:pt>
                <c:pt idx="1046">
                  <c:v>-1.0050708817903597E-3</c:v>
                </c:pt>
                <c:pt idx="1047">
                  <c:v>-9.4396486630010656E-4</c:v>
                </c:pt>
                <c:pt idx="1048">
                  <c:v>-8.815192509903369E-4</c:v>
                </c:pt>
                <c:pt idx="1049">
                  <c:v>-8.1745428128066067E-4</c:v>
                </c:pt>
                <c:pt idx="1050">
                  <c:v>-7.5160204272073372E-4</c:v>
                </c:pt>
                <c:pt idx="1051">
                  <c:v>-6.8393316825066108E-4</c:v>
                </c:pt>
                <c:pt idx="1052">
                  <c:v>-6.1449747569053415E-4</c:v>
                </c:pt>
                <c:pt idx="1053">
                  <c:v>-5.4344698641006772E-4</c:v>
                </c:pt>
                <c:pt idx="1054">
                  <c:v>-4.7108822800989714E-4</c:v>
                </c:pt>
                <c:pt idx="1055">
                  <c:v>-3.9787184575068579E-4</c:v>
                </c:pt>
                <c:pt idx="1056">
                  <c:v>-3.2428146525997903E-4</c:v>
                </c:pt>
                <c:pt idx="1057">
                  <c:v>-2.5093245886065318E-4</c:v>
                </c:pt>
                <c:pt idx="1058">
                  <c:v>-1.7849034083017301E-4</c:v>
                </c:pt>
                <c:pt idx="1059">
                  <c:v>-1.0768165354058112E-4</c:v>
                </c:pt>
                <c:pt idx="1060">
                  <c:v>-3.9251908770410182E-5</c:v>
                </c:pt>
                <c:pt idx="1061">
                  <c:v>2.6041247399355427E-5</c:v>
                </c:pt>
                <c:pt idx="1062">
                  <c:v>8.7416037169774086E-5</c:v>
                </c:pt>
                <c:pt idx="1063">
                  <c:v>1.4413302641003156E-4</c:v>
                </c:pt>
                <c:pt idx="1064">
                  <c:v>1.9554199731963706E-4</c:v>
                </c:pt>
                <c:pt idx="1065">
                  <c:v>2.4101277042998248E-4</c:v>
                </c:pt>
                <c:pt idx="1066">
                  <c:v>2.7997076719010749E-4</c:v>
                </c:pt>
                <c:pt idx="1067">
                  <c:v>3.1193359517001085E-4</c:v>
                </c:pt>
                <c:pt idx="1068">
                  <c:v>3.3650828072939731E-4</c:v>
                </c:pt>
                <c:pt idx="1069">
                  <c:v>3.5339027304992499E-4</c:v>
                </c:pt>
                <c:pt idx="1070">
                  <c:v>3.6236393440969294E-4</c:v>
                </c:pt>
                <c:pt idx="1071">
                  <c:v>3.6329894722975098E-4</c:v>
                </c:pt>
                <c:pt idx="1072">
                  <c:v>3.5619379432993981E-4</c:v>
                </c:pt>
                <c:pt idx="1073">
                  <c:v>3.4112450852941123E-4</c:v>
                </c:pt>
                <c:pt idx="1074">
                  <c:v>3.1825418880959688E-4</c:v>
                </c:pt>
                <c:pt idx="1075">
                  <c:v>2.8780563031993722E-4</c:v>
                </c:pt>
                <c:pt idx="1076">
                  <c:v>2.5008710878005047E-4</c:v>
                </c:pt>
                <c:pt idx="1077">
                  <c:v>2.0546345835992241E-4</c:v>
                </c:pt>
                <c:pt idx="1078">
                  <c:v>1.5433992629976245E-4</c:v>
                </c:pt>
                <c:pt idx="1079">
                  <c:v>9.7178625739324787E-5</c:v>
                </c:pt>
                <c:pt idx="1080">
                  <c:v>3.4482550339554052E-5</c:v>
                </c:pt>
                <c:pt idx="1081">
                  <c:v>-3.3220479219941978E-5</c:v>
                </c:pt>
                <c:pt idx="1082">
                  <c:v>-1.0540382423052108E-4</c:v>
                </c:pt>
                <c:pt idx="1083">
                  <c:v>-1.8154147465043735E-4</c:v>
                </c:pt>
                <c:pt idx="1084">
                  <c:v>-2.610579328399254E-4</c:v>
                </c:pt>
                <c:pt idx="1085">
                  <c:v>-3.4340470133020773E-4</c:v>
                </c:pt>
                <c:pt idx="1086">
                  <c:v>-4.280529022304691E-4</c:v>
                </c:pt>
                <c:pt idx="1087">
                  <c:v>-5.1447744045063359E-4</c:v>
                </c:pt>
                <c:pt idx="1088">
                  <c:v>-6.0217401065010279E-4</c:v>
                </c:pt>
                <c:pt idx="1089">
                  <c:v>-6.9065885940045035E-4</c:v>
                </c:pt>
                <c:pt idx="1090">
                  <c:v>-7.7946971852060898E-4</c:v>
                </c:pt>
                <c:pt idx="1091">
                  <c:v>-8.6818639769070671E-4</c:v>
                </c:pt>
                <c:pt idx="1092">
                  <c:v>-9.5640049755996159E-4</c:v>
                </c:pt>
                <c:pt idx="1093">
                  <c:v>-1.0437261900406725E-3</c:v>
                </c:pt>
                <c:pt idx="1094">
                  <c:v>-1.1297735110504803E-3</c:v>
                </c:pt>
                <c:pt idx="1095">
                  <c:v>-1.2142416324900651E-3</c:v>
                </c:pt>
                <c:pt idx="1096">
                  <c:v>-1.2968775376904773E-3</c:v>
                </c:pt>
                <c:pt idx="1097">
                  <c:v>-1.3774091366602903E-3</c:v>
                </c:pt>
                <c:pt idx="1098">
                  <c:v>-1.4556107883203495E-3</c:v>
                </c:pt>
                <c:pt idx="1099">
                  <c:v>-1.5312838506202908E-3</c:v>
                </c:pt>
                <c:pt idx="1100">
                  <c:v>-1.6042637405702109E-3</c:v>
                </c:pt>
                <c:pt idx="1101">
                  <c:v>-1.6744165340405459E-3</c:v>
                </c:pt>
                <c:pt idx="1102">
                  <c:v>-1.7416037072006674E-3</c:v>
                </c:pt>
                <c:pt idx="1103">
                  <c:v>-1.8057384940002308E-3</c:v>
                </c:pt>
                <c:pt idx="1104">
                  <c:v>-1.8667555191305141E-3</c:v>
                </c:pt>
                <c:pt idx="1105">
                  <c:v>-1.9245970895100939E-3</c:v>
                </c:pt>
                <c:pt idx="1106">
                  <c:v>-1.9792370631801504E-3</c:v>
                </c:pt>
                <c:pt idx="1107">
                  <c:v>-2.0306862444998686E-3</c:v>
                </c:pt>
                <c:pt idx="1108">
                  <c:v>-2.07897465338025E-3</c:v>
                </c:pt>
                <c:pt idx="1109">
                  <c:v>-2.1241296826399747E-3</c:v>
                </c:pt>
                <c:pt idx="1110">
                  <c:v>-2.1662301627900504E-3</c:v>
                </c:pt>
                <c:pt idx="1111">
                  <c:v>-2.2053480498200884E-3</c:v>
                </c:pt>
                <c:pt idx="1112">
                  <c:v>-2.24162085154056E-3</c:v>
                </c:pt>
                <c:pt idx="1113">
                  <c:v>-2.275152539239933E-3</c:v>
                </c:pt>
                <c:pt idx="1114">
                  <c:v>-2.3060783297399468E-3</c:v>
                </c:pt>
                <c:pt idx="1115">
                  <c:v>-2.3345689796503422E-3</c:v>
                </c:pt>
                <c:pt idx="1116">
                  <c:v>-2.3608075518799509E-3</c:v>
                </c:pt>
                <c:pt idx="1117">
                  <c:v>-2.3849534998205968E-3</c:v>
                </c:pt>
                <c:pt idx="1118">
                  <c:v>-2.4072087243300899E-3</c:v>
                </c:pt>
                <c:pt idx="1119">
                  <c:v>-2.4277941171106932E-3</c:v>
                </c:pt>
                <c:pt idx="1120">
                  <c:v>-2.4469320263502681E-3</c:v>
                </c:pt>
                <c:pt idx="1121">
                  <c:v>-2.4648558455506731E-3</c:v>
                </c:pt>
                <c:pt idx="1122">
                  <c:v>-2.4818087921598675E-3</c:v>
                </c:pt>
                <c:pt idx="1123">
                  <c:v>-2.4980335258506514E-3</c:v>
                </c:pt>
                <c:pt idx="1124">
                  <c:v>-2.5137831222403761E-3</c:v>
                </c:pt>
                <c:pt idx="1125">
                  <c:v>-2.5292893113100234E-3</c:v>
                </c:pt>
                <c:pt idx="1126">
                  <c:v>-2.5448079765801879E-3</c:v>
                </c:pt>
                <c:pt idx="1127">
                  <c:v>-2.5605745115999667E-3</c:v>
                </c:pt>
                <c:pt idx="1128">
                  <c:v>-2.5768328684305786E-3</c:v>
                </c:pt>
                <c:pt idx="1129">
                  <c:v>-2.5938181141800243E-3</c:v>
                </c:pt>
                <c:pt idx="1130">
                  <c:v>-2.6117672513699119E-3</c:v>
                </c:pt>
                <c:pt idx="1131">
                  <c:v>-2.6309117903000612E-3</c:v>
                </c:pt>
                <c:pt idx="1132">
                  <c:v>-2.6514716804406646E-3</c:v>
                </c:pt>
                <c:pt idx="1133">
                  <c:v>-2.673628467700695E-3</c:v>
                </c:pt>
                <c:pt idx="1134">
                  <c:v>-2.6975797996602324E-3</c:v>
                </c:pt>
                <c:pt idx="1135">
                  <c:v>-2.7235105667999804E-3</c:v>
                </c:pt>
                <c:pt idx="1136">
                  <c:v>-2.7515914962199517E-3</c:v>
                </c:pt>
                <c:pt idx="1137">
                  <c:v>-2.7819662985502092E-3</c:v>
                </c:pt>
                <c:pt idx="1138">
                  <c:v>-2.8147744238102845E-3</c:v>
                </c:pt>
                <c:pt idx="1139">
                  <c:v>-2.8501314101303521E-3</c:v>
                </c:pt>
                <c:pt idx="1140">
                  <c:v>-2.8881478010802653E-3</c:v>
                </c:pt>
                <c:pt idx="1141">
                  <c:v>-2.9289329525505892E-3</c:v>
                </c:pt>
                <c:pt idx="1142">
                  <c:v>-2.9725301574101692E-3</c:v>
                </c:pt>
                <c:pt idx="1143">
                  <c:v>-3.0189877519202213E-3</c:v>
                </c:pt>
                <c:pt idx="1144">
                  <c:v>-3.0683475545503214E-3</c:v>
                </c:pt>
                <c:pt idx="1145">
                  <c:v>-3.1206289780598695E-3</c:v>
                </c:pt>
                <c:pt idx="1146">
                  <c:v>-3.1758137477400084E-3</c:v>
                </c:pt>
                <c:pt idx="1147">
                  <c:v>-3.2338801619502533E-3</c:v>
                </c:pt>
                <c:pt idx="1148">
                  <c:v>-3.2948045937599701E-3</c:v>
                </c:pt>
                <c:pt idx="1149">
                  <c:v>-3.3585243047404845E-3</c:v>
                </c:pt>
                <c:pt idx="1150">
                  <c:v>-3.4249876091205778E-3</c:v>
                </c:pt>
                <c:pt idx="1151">
                  <c:v>-3.4941278260607334E-3</c:v>
                </c:pt>
                <c:pt idx="1152">
                  <c:v>-3.5658235772304536E-3</c:v>
                </c:pt>
                <c:pt idx="1153">
                  <c:v>-3.6399591743201398E-3</c:v>
                </c:pt>
                <c:pt idx="1154">
                  <c:v>-3.7163991734301405E-3</c:v>
                </c:pt>
                <c:pt idx="1155">
                  <c:v>-3.7949966357899712E-3</c:v>
                </c:pt>
                <c:pt idx="1156">
                  <c:v>-3.8755855539198691E-3</c:v>
                </c:pt>
                <c:pt idx="1157">
                  <c:v>-3.9579643043206048E-3</c:v>
                </c:pt>
                <c:pt idx="1158">
                  <c:v>-4.0419570907301861E-3</c:v>
                </c:pt>
                <c:pt idx="1159">
                  <c:v>-4.1273612779706426E-3</c:v>
                </c:pt>
                <c:pt idx="1160">
                  <c:v>-4.2139639587004396E-3</c:v>
                </c:pt>
                <c:pt idx="1161">
                  <c:v>-4.3015251827407397E-3</c:v>
                </c:pt>
                <c:pt idx="1162">
                  <c:v>-4.3898227269201229E-3</c:v>
                </c:pt>
                <c:pt idx="1163">
                  <c:v>-4.4786076139500253E-3</c:v>
                </c:pt>
                <c:pt idx="1164">
                  <c:v>-4.5676222957506951E-3</c:v>
                </c:pt>
                <c:pt idx="1165">
                  <c:v>-4.6566196729802556E-3</c:v>
                </c:pt>
                <c:pt idx="1166">
                  <c:v>-4.7453259262004721E-3</c:v>
                </c:pt>
                <c:pt idx="1167">
                  <c:v>-4.8335292165404553E-3</c:v>
                </c:pt>
                <c:pt idx="1168">
                  <c:v>-4.9209711146298574E-3</c:v>
                </c:pt>
                <c:pt idx="1169">
                  <c:v>-5.0073756050101892E-3</c:v>
                </c:pt>
                <c:pt idx="1170">
                  <c:v>-5.0925090187705635E-3</c:v>
                </c:pt>
                <c:pt idx="1171">
                  <c:v>-5.1761398589000862E-3</c:v>
                </c:pt>
                <c:pt idx="1172">
                  <c:v>-5.2580398121007121E-3</c:v>
                </c:pt>
                <c:pt idx="1173">
                  <c:v>-5.3380080075706715E-3</c:v>
                </c:pt>
                <c:pt idx="1174">
                  <c:v>-5.4158373617800848E-3</c:v>
                </c:pt>
                <c:pt idx="1175">
                  <c:v>-5.4913305664703316E-3</c:v>
                </c:pt>
                <c:pt idx="1176">
                  <c:v>-5.5643301642405163E-3</c:v>
                </c:pt>
                <c:pt idx="1177">
                  <c:v>-5.6346979156103316E-3</c:v>
                </c:pt>
                <c:pt idx="1178">
                  <c:v>-5.7023114025902544E-3</c:v>
                </c:pt>
                <c:pt idx="1179">
                  <c:v>-5.7670273467307354E-3</c:v>
                </c:pt>
                <c:pt idx="1180">
                  <c:v>-5.8287466300406265E-3</c:v>
                </c:pt>
                <c:pt idx="1181">
                  <c:v>-5.8873870403299833E-3</c:v>
                </c:pt>
                <c:pt idx="1182">
                  <c:v>-5.9429036304798899E-3</c:v>
                </c:pt>
                <c:pt idx="1183">
                  <c:v>-5.9952129038203239E-3</c:v>
                </c:pt>
                <c:pt idx="1184">
                  <c:v>-6.0442689053203935E-3</c:v>
                </c:pt>
                <c:pt idx="1185">
                  <c:v>-6.0900366884899526E-3</c:v>
                </c:pt>
                <c:pt idx="1186">
                  <c:v>-6.1324958717499101E-3</c:v>
                </c:pt>
                <c:pt idx="1187">
                  <c:v>-6.1716468823407311E-3</c:v>
                </c:pt>
                <c:pt idx="1188">
                  <c:v>-6.2074851467706083E-3</c:v>
                </c:pt>
                <c:pt idx="1189">
                  <c:v>-6.240008710220124E-3</c:v>
                </c:pt>
                <c:pt idx="1190">
                  <c:v>-6.2692069697707353E-3</c:v>
                </c:pt>
                <c:pt idx="1191">
                  <c:v>-6.2950628677205245E-3</c:v>
                </c:pt>
                <c:pt idx="1192">
                  <c:v>-6.3176095651806818E-3</c:v>
                </c:pt>
                <c:pt idx="1193">
                  <c:v>-6.3368765745606126E-3</c:v>
                </c:pt>
                <c:pt idx="1194">
                  <c:v>-6.3528740769802639E-3</c:v>
                </c:pt>
                <c:pt idx="1195">
                  <c:v>-6.3656448004500987E-3</c:v>
                </c:pt>
                <c:pt idx="1196">
                  <c:v>-6.3751787381498559E-3</c:v>
                </c:pt>
                <c:pt idx="1197">
                  <c:v>-6.3814855773403067E-3</c:v>
                </c:pt>
                <c:pt idx="1198">
                  <c:v>-6.3846204262398842E-3</c:v>
                </c:pt>
                <c:pt idx="1199">
                  <c:v>-6.3846288891502567E-3</c:v>
                </c:pt>
                <c:pt idx="1200">
                  <c:v>-6.3815488617500193E-3</c:v>
                </c:pt>
                <c:pt idx="1201">
                  <c:v>-6.3754156496003134E-3</c:v>
                </c:pt>
                <c:pt idx="1202">
                  <c:v>-6.3662881250206027E-3</c:v>
                </c:pt>
                <c:pt idx="1203">
                  <c:v>-6.3542180965505679E-3</c:v>
                </c:pt>
                <c:pt idx="1204">
                  <c:v>-6.339289765980638E-3</c:v>
                </c:pt>
                <c:pt idx="1205">
                  <c:v>-6.3215715398303729E-3</c:v>
                </c:pt>
                <c:pt idx="1206">
                  <c:v>-6.3011683064502222E-3</c:v>
                </c:pt>
                <c:pt idx="1207">
                  <c:v>-6.2781908784099727E-3</c:v>
                </c:pt>
                <c:pt idx="1208">
                  <c:v>-6.2527858270504666E-3</c:v>
                </c:pt>
                <c:pt idx="1209">
                  <c:v>-6.2250741515006425E-3</c:v>
                </c:pt>
                <c:pt idx="1210">
                  <c:v>-6.1952056442606818E-3</c:v>
                </c:pt>
                <c:pt idx="1211">
                  <c:v>-6.1633641787706139E-3</c:v>
                </c:pt>
                <c:pt idx="1212">
                  <c:v>-6.1297380436000637E-3</c:v>
                </c:pt>
                <c:pt idx="1213">
                  <c:v>-6.0945306974300451E-3</c:v>
                </c:pt>
                <c:pt idx="1214">
                  <c:v>-6.0579269912404143E-3</c:v>
                </c:pt>
                <c:pt idx="1215">
                  <c:v>-6.0201329526501368E-3</c:v>
                </c:pt>
                <c:pt idx="1216">
                  <c:v>-5.9813996823399052E-3</c:v>
                </c:pt>
                <c:pt idx="1217">
                  <c:v>-5.9419525930204387E-3</c:v>
                </c:pt>
                <c:pt idx="1218">
                  <c:v>-5.9020131667804066E-3</c:v>
                </c:pt>
                <c:pt idx="1219">
                  <c:v>-5.8618418444806863E-3</c:v>
                </c:pt>
                <c:pt idx="1220">
                  <c:v>-5.8217043646706657E-3</c:v>
                </c:pt>
                <c:pt idx="1221">
                  <c:v>-5.781834073900427E-3</c:v>
                </c:pt>
                <c:pt idx="1222">
                  <c:v>-5.7424626410504942E-3</c:v>
                </c:pt>
                <c:pt idx="1223">
                  <c:v>-5.7038320923599173E-3</c:v>
                </c:pt>
                <c:pt idx="1224">
                  <c:v>-5.6662043272801554E-3</c:v>
                </c:pt>
                <c:pt idx="1225">
                  <c:v>-5.629780089909886E-3</c:v>
                </c:pt>
                <c:pt idx="1226">
                  <c:v>-5.5947855948401681E-3</c:v>
                </c:pt>
                <c:pt idx="1227">
                  <c:v>-5.5614088005304652E-3</c:v>
                </c:pt>
                <c:pt idx="1228">
                  <c:v>-5.5298567193702297E-3</c:v>
                </c:pt>
                <c:pt idx="1229">
                  <c:v>-5.5003222762799453E-3</c:v>
                </c:pt>
                <c:pt idx="1230">
                  <c:v>-5.4729508534698823E-3</c:v>
                </c:pt>
                <c:pt idx="1231">
                  <c:v>-5.4478553957499898E-3</c:v>
                </c:pt>
                <c:pt idx="1232">
                  <c:v>-5.4251626238306372E-3</c:v>
                </c:pt>
                <c:pt idx="1233">
                  <c:v>-5.4049790068306791E-3</c:v>
                </c:pt>
                <c:pt idx="1234">
                  <c:v>-5.3874250082399655E-3</c:v>
                </c:pt>
                <c:pt idx="1235">
                  <c:v>-5.3725316366000087E-3</c:v>
                </c:pt>
                <c:pt idx="1236">
                  <c:v>-5.3603425939199312E-3</c:v>
                </c:pt>
                <c:pt idx="1237">
                  <c:v>-5.350877825070377E-3</c:v>
                </c:pt>
                <c:pt idx="1238">
                  <c:v>-5.344159348320332E-3</c:v>
                </c:pt>
                <c:pt idx="1239">
                  <c:v>-5.3401750930603953E-3</c:v>
                </c:pt>
                <c:pt idx="1240">
                  <c:v>-5.3389033606405789E-3</c:v>
                </c:pt>
                <c:pt idx="1241">
                  <c:v>-5.340307810320688E-3</c:v>
                </c:pt>
                <c:pt idx="1242">
                  <c:v>-5.3443320740402811E-3</c:v>
                </c:pt>
                <c:pt idx="1243">
                  <c:v>-5.3509049402302722E-3</c:v>
                </c:pt>
                <c:pt idx="1244">
                  <c:v>-5.3599273639202138E-3</c:v>
                </c:pt>
                <c:pt idx="1245">
                  <c:v>-5.3713338417207268E-3</c:v>
                </c:pt>
                <c:pt idx="1246">
                  <c:v>-5.3850387255804932E-3</c:v>
                </c:pt>
                <c:pt idx="1247">
                  <c:v>-5.4009442578903943E-3</c:v>
                </c:pt>
                <c:pt idx="1248">
                  <c:v>-5.4189509280702097E-3</c:v>
                </c:pt>
                <c:pt idx="1249">
                  <c:v>-5.4389576917603932E-3</c:v>
                </c:pt>
                <c:pt idx="1250">
                  <c:v>-5.4608688422206342E-3</c:v>
                </c:pt>
                <c:pt idx="1251">
                  <c:v>-5.4845941160603928E-3</c:v>
                </c:pt>
                <c:pt idx="1252">
                  <c:v>-5.5100416831699306E-3</c:v>
                </c:pt>
                <c:pt idx="1253">
                  <c:v>-5.5370864738399916E-3</c:v>
                </c:pt>
                <c:pt idx="1254">
                  <c:v>-5.5656396783003714E-3</c:v>
                </c:pt>
                <c:pt idx="1255">
                  <c:v>-5.595641231670001E-3</c:v>
                </c:pt>
                <c:pt idx="1256">
                  <c:v>-5.6270023620399456E-3</c:v>
                </c:pt>
                <c:pt idx="1257">
                  <c:v>-5.6596440356102562E-3</c:v>
                </c:pt>
                <c:pt idx="1258">
                  <c:v>-5.6934956117702384E-3</c:v>
                </c:pt>
                <c:pt idx="1259">
                  <c:v>-5.7285078550801671E-3</c:v>
                </c:pt>
                <c:pt idx="1260">
                  <c:v>-5.7646302633402868E-3</c:v>
                </c:pt>
                <c:pt idx="1261">
                  <c:v>-5.8018461856006454E-3</c:v>
                </c:pt>
                <c:pt idx="1262">
                  <c:v>-5.8401164004999728E-3</c:v>
                </c:pt>
                <c:pt idx="1263">
                  <c:v>-5.8793906738401347E-3</c:v>
                </c:pt>
                <c:pt idx="1264">
                  <c:v>-5.919672516590424E-3</c:v>
                </c:pt>
                <c:pt idx="1265">
                  <c:v>-5.9609424736706274E-3</c:v>
                </c:pt>
                <c:pt idx="1266">
                  <c:v>-6.0032266364205E-3</c:v>
                </c:pt>
                <c:pt idx="1267">
                  <c:v>-6.046507451010541E-3</c:v>
                </c:pt>
                <c:pt idx="1268">
                  <c:v>-6.0907925154607412E-3</c:v>
                </c:pt>
                <c:pt idx="1269">
                  <c:v>-6.1361085550704075E-3</c:v>
                </c:pt>
                <c:pt idx="1270">
                  <c:v>-6.1824899537104017E-3</c:v>
                </c:pt>
                <c:pt idx="1271">
                  <c:v>-6.2299451355807278E-3</c:v>
                </c:pt>
                <c:pt idx="1272">
                  <c:v>-6.2784918171905346E-3</c:v>
                </c:pt>
                <c:pt idx="1273">
                  <c:v>-6.3281343046206473E-3</c:v>
                </c:pt>
                <c:pt idx="1274">
                  <c:v>-6.3788791366201636E-3</c:v>
                </c:pt>
                <c:pt idx="1275">
                  <c:v>-6.430768348100635E-3</c:v>
                </c:pt>
                <c:pt idx="1276">
                  <c:v>-6.4837944548603588E-3</c:v>
                </c:pt>
                <c:pt idx="1277">
                  <c:v>-6.5379769736102489E-3</c:v>
                </c:pt>
                <c:pt idx="1278">
                  <c:v>-6.5933261696402568E-3</c:v>
                </c:pt>
                <c:pt idx="1279">
                  <c:v>-6.6498682967202072E-3</c:v>
                </c:pt>
                <c:pt idx="1280">
                  <c:v>-6.7075928437798638E-3</c:v>
                </c:pt>
                <c:pt idx="1281">
                  <c:v>-6.7664731090006924E-3</c:v>
                </c:pt>
                <c:pt idx="1282">
                  <c:v>-6.8264904660102488E-3</c:v>
                </c:pt>
                <c:pt idx="1283">
                  <c:v>-6.8876014286098908E-3</c:v>
                </c:pt>
                <c:pt idx="1284">
                  <c:v>-6.9497874220303402E-3</c:v>
                </c:pt>
                <c:pt idx="1285">
                  <c:v>-7.0130354301607412E-3</c:v>
                </c:pt>
                <c:pt idx="1286">
                  <c:v>-7.0772773201799311E-3</c:v>
                </c:pt>
                <c:pt idx="1287">
                  <c:v>-7.1424158152302297E-3</c:v>
                </c:pt>
                <c:pt idx="1288">
                  <c:v>-7.2083944083605189E-3</c:v>
                </c:pt>
                <c:pt idx="1289">
                  <c:v>-7.2751335158605102E-3</c:v>
                </c:pt>
                <c:pt idx="1290">
                  <c:v>-7.3425326691101134E-3</c:v>
                </c:pt>
                <c:pt idx="1291">
                  <c:v>-7.4104798575405084E-3</c:v>
                </c:pt>
                <c:pt idx="1292">
                  <c:v>-7.4788576250606198E-3</c:v>
                </c:pt>
                <c:pt idx="1293">
                  <c:v>-7.5475705910399427E-3</c:v>
                </c:pt>
                <c:pt idx="1294">
                  <c:v>-7.616465826110641E-3</c:v>
                </c:pt>
                <c:pt idx="1295">
                  <c:v>-7.6854154825802823E-3</c:v>
                </c:pt>
                <c:pt idx="1296">
                  <c:v>-7.7542714021205938E-3</c:v>
                </c:pt>
                <c:pt idx="1297">
                  <c:v>-7.8228697608802023E-3</c:v>
                </c:pt>
                <c:pt idx="1298">
                  <c:v>-7.8910799517499797E-3</c:v>
                </c:pt>
                <c:pt idx="1299">
                  <c:v>-7.9587296740104563E-3</c:v>
                </c:pt>
                <c:pt idx="1300">
                  <c:v>-8.0256559125402305E-3</c:v>
                </c:pt>
                <c:pt idx="1301">
                  <c:v>-8.0916672498902997E-3</c:v>
                </c:pt>
                <c:pt idx="1302">
                  <c:v>-8.1565800311302894E-3</c:v>
                </c:pt>
                <c:pt idx="1303">
                  <c:v>-8.220225733970743E-3</c:v>
                </c:pt>
                <c:pt idx="1304">
                  <c:v>-8.2824360916502471E-3</c:v>
                </c:pt>
                <c:pt idx="1305">
                  <c:v>-8.3430345524702076E-3</c:v>
                </c:pt>
                <c:pt idx="1306">
                  <c:v>-8.4018353175805416E-3</c:v>
                </c:pt>
                <c:pt idx="1307">
                  <c:v>-8.4586816069700532E-3</c:v>
                </c:pt>
                <c:pt idx="1308">
                  <c:v>-8.5134042436498802E-3</c:v>
                </c:pt>
                <c:pt idx="1309">
                  <c:v>-8.565827181920227E-3</c:v>
                </c:pt>
                <c:pt idx="1310">
                  <c:v>-8.6157765736905034E-3</c:v>
                </c:pt>
                <c:pt idx="1311">
                  <c:v>-8.663094199030219E-3</c:v>
                </c:pt>
                <c:pt idx="1312">
                  <c:v>-8.7076282296498775E-3</c:v>
                </c:pt>
                <c:pt idx="1313">
                  <c:v>-8.7492311239598664E-3</c:v>
                </c:pt>
                <c:pt idx="1314">
                  <c:v>-8.7877581506399238E-3</c:v>
                </c:pt>
                <c:pt idx="1315">
                  <c:v>-8.8230651616099109E-3</c:v>
                </c:pt>
                <c:pt idx="1316">
                  <c:v>-8.8550523940504888E-3</c:v>
                </c:pt>
                <c:pt idx="1317">
                  <c:v>-8.8836101264204714E-3</c:v>
                </c:pt>
                <c:pt idx="1318">
                  <c:v>-8.9086385058001483E-3</c:v>
                </c:pt>
                <c:pt idx="1319">
                  <c:v>-8.9300145664301667E-3</c:v>
                </c:pt>
                <c:pt idx="1320">
                  <c:v>-8.9476835629200835E-3</c:v>
                </c:pt>
                <c:pt idx="1321">
                  <c:v>-8.9615753364400419E-3</c:v>
                </c:pt>
                <c:pt idx="1322">
                  <c:v>-8.9716255698100156E-3</c:v>
                </c:pt>
                <c:pt idx="1323">
                  <c:v>-8.9778006700207413E-3</c:v>
                </c:pt>
                <c:pt idx="1324">
                  <c:v>-8.9800579785004331E-3</c:v>
                </c:pt>
                <c:pt idx="1325">
                  <c:v>-8.9783968399599345E-3</c:v>
                </c:pt>
                <c:pt idx="1326">
                  <c:v>-8.9728224118506006E-3</c:v>
                </c:pt>
                <c:pt idx="1327">
                  <c:v>-8.9633536495306032E-3</c:v>
                </c:pt>
                <c:pt idx="1328">
                  <c:v>-8.9499914333801556E-3</c:v>
                </c:pt>
                <c:pt idx="1329">
                  <c:v>-8.9328057267401562E-3</c:v>
                </c:pt>
                <c:pt idx="1330">
                  <c:v>-8.9118482530903265E-3</c:v>
                </c:pt>
                <c:pt idx="1331">
                  <c:v>-8.8871805898502743E-3</c:v>
                </c:pt>
                <c:pt idx="1332">
                  <c:v>-8.8588713611805758E-3</c:v>
                </c:pt>
                <c:pt idx="1333">
                  <c:v>-8.8270312766001169E-3</c:v>
                </c:pt>
                <c:pt idx="1334">
                  <c:v>-8.7917589185400047E-3</c:v>
                </c:pt>
                <c:pt idx="1335">
                  <c:v>-8.7531713557504887E-3</c:v>
                </c:pt>
                <c:pt idx="1336">
                  <c:v>-8.7113893769199535E-3</c:v>
                </c:pt>
                <c:pt idx="1337">
                  <c:v>-8.6665874556706157E-3</c:v>
                </c:pt>
                <c:pt idx="1338">
                  <c:v>-8.61889418399997E-3</c:v>
                </c:pt>
                <c:pt idx="1339">
                  <c:v>-8.5684656614199994E-3</c:v>
                </c:pt>
                <c:pt idx="1340">
                  <c:v>-8.5154717046407313E-3</c:v>
                </c:pt>
                <c:pt idx="1341">
                  <c:v>-8.4600948788802199E-3</c:v>
                </c:pt>
                <c:pt idx="1342">
                  <c:v>-8.4025151792204156E-3</c:v>
                </c:pt>
                <c:pt idx="1343">
                  <c:v>-8.3428972858801131E-3</c:v>
                </c:pt>
                <c:pt idx="1344">
                  <c:v>-8.2814175414807067E-3</c:v>
                </c:pt>
                <c:pt idx="1345">
                  <c:v>-8.2182771071499516E-3</c:v>
                </c:pt>
                <c:pt idx="1346">
                  <c:v>-8.153688141810278E-3</c:v>
                </c:pt>
                <c:pt idx="1347">
                  <c:v>-8.0878317005703693E-3</c:v>
                </c:pt>
                <c:pt idx="1348">
                  <c:v>-8.0209279848402204E-3</c:v>
                </c:pt>
                <c:pt idx="1349">
                  <c:v>-7.9531626548003942E-3</c:v>
                </c:pt>
                <c:pt idx="1350">
                  <c:v>-7.8847173641900525E-3</c:v>
                </c:pt>
                <c:pt idx="1351">
                  <c:v>-7.8157529902203038E-3</c:v>
                </c:pt>
                <c:pt idx="1352">
                  <c:v>-7.7464905556903219E-3</c:v>
                </c:pt>
                <c:pt idx="1353">
                  <c:v>-7.6771082362698806E-3</c:v>
                </c:pt>
                <c:pt idx="1354">
                  <c:v>-7.6077755192400787E-3</c:v>
                </c:pt>
                <c:pt idx="1355">
                  <c:v>-7.5386442544704835E-3</c:v>
                </c:pt>
                <c:pt idx="1356">
                  <c:v>-7.4698827172001714E-3</c:v>
                </c:pt>
                <c:pt idx="1357">
                  <c:v>-7.4016622982107094E-3</c:v>
                </c:pt>
                <c:pt idx="1358">
                  <c:v>-7.3341393354606765E-3</c:v>
                </c:pt>
                <c:pt idx="1359">
                  <c:v>-7.2674338845999387E-3</c:v>
                </c:pt>
                <c:pt idx="1360">
                  <c:v>-7.2016963610304074E-3</c:v>
                </c:pt>
                <c:pt idx="1361">
                  <c:v>-7.1370458441402107E-3</c:v>
                </c:pt>
                <c:pt idx="1362">
                  <c:v>-7.0736245696902955E-3</c:v>
                </c:pt>
                <c:pt idx="1363">
                  <c:v>-7.0115390784799558E-3</c:v>
                </c:pt>
                <c:pt idx="1364">
                  <c:v>-6.9508670750204615E-3</c:v>
                </c:pt>
                <c:pt idx="1365">
                  <c:v>-6.891682980930014E-3</c:v>
                </c:pt>
                <c:pt idx="1366">
                  <c:v>-6.8340854039998788E-3</c:v>
                </c:pt>
                <c:pt idx="1367">
                  <c:v>-6.7781707579301909E-3</c:v>
                </c:pt>
                <c:pt idx="1368">
                  <c:v>-6.7240147739306977E-3</c:v>
                </c:pt>
                <c:pt idx="1369">
                  <c:v>-6.6716775590904831E-3</c:v>
                </c:pt>
                <c:pt idx="1370">
                  <c:v>-6.6212126057001441E-3</c:v>
                </c:pt>
                <c:pt idx="1371">
                  <c:v>-6.572670510640144E-3</c:v>
                </c:pt>
                <c:pt idx="1372">
                  <c:v>-6.5260794938701849E-3</c:v>
                </c:pt>
                <c:pt idx="1373">
                  <c:v>-6.481474756590444E-3</c:v>
                </c:pt>
                <c:pt idx="1374">
                  <c:v>-6.4388798294201521E-3</c:v>
                </c:pt>
                <c:pt idx="1375">
                  <c:v>-6.3983123179101042E-3</c:v>
                </c:pt>
                <c:pt idx="1376">
                  <c:v>-6.3597779847706093E-3</c:v>
                </c:pt>
                <c:pt idx="1377">
                  <c:v>-6.3232588168604664E-3</c:v>
                </c:pt>
                <c:pt idx="1378">
                  <c:v>-6.2887466191003938E-3</c:v>
                </c:pt>
                <c:pt idx="1379">
                  <c:v>-6.2562588796701846E-3</c:v>
                </c:pt>
                <c:pt idx="1380">
                  <c:v>-6.2257866256603123E-3</c:v>
                </c:pt>
                <c:pt idx="1381">
                  <c:v>-6.1973076169801189E-3</c:v>
                </c:pt>
                <c:pt idx="1382">
                  <c:v>-6.1707713330401148E-3</c:v>
                </c:pt>
                <c:pt idx="1383">
                  <c:v>-6.1461462229299713E-3</c:v>
                </c:pt>
                <c:pt idx="1384">
                  <c:v>-6.1234049190206363E-3</c:v>
                </c:pt>
                <c:pt idx="1385">
                  <c:v>-6.1024944092000766E-3</c:v>
                </c:pt>
                <c:pt idx="1386">
                  <c:v>-6.0833605244505762E-3</c:v>
                </c:pt>
                <c:pt idx="1387">
                  <c:v>-6.0659171482404517E-3</c:v>
                </c:pt>
                <c:pt idx="1388">
                  <c:v>-6.0501420470400191E-3</c:v>
                </c:pt>
                <c:pt idx="1389">
                  <c:v>-6.0359517428105747E-3</c:v>
                </c:pt>
                <c:pt idx="1390">
                  <c:v>-6.0232766692100981E-3</c:v>
                </c:pt>
                <c:pt idx="1391">
                  <c:v>-6.0120752220402807E-3</c:v>
                </c:pt>
                <c:pt idx="1392">
                  <c:v>-6.0022670741801676E-3</c:v>
                </c:pt>
                <c:pt idx="1393">
                  <c:v>-5.9937532198199861E-3</c:v>
                </c:pt>
                <c:pt idx="1394">
                  <c:v>-5.9864366425905757E-3</c:v>
                </c:pt>
                <c:pt idx="1395">
                  <c:v>-5.9802514282205621E-3</c:v>
                </c:pt>
                <c:pt idx="1396">
                  <c:v>-5.9751375784404814E-3</c:v>
                </c:pt>
                <c:pt idx="1397">
                  <c:v>-5.9710410985500673E-3</c:v>
                </c:pt>
                <c:pt idx="1398">
                  <c:v>-5.9678450271904993E-3</c:v>
                </c:pt>
                <c:pt idx="1399">
                  <c:v>-5.9654447906298813E-3</c:v>
                </c:pt>
                <c:pt idx="1400">
                  <c:v>-5.9637875876399349E-3</c:v>
                </c:pt>
                <c:pt idx="1401">
                  <c:v>-5.9627759504001787E-3</c:v>
                </c:pt>
                <c:pt idx="1402">
                  <c:v>-5.9623556591699156E-3</c:v>
                </c:pt>
                <c:pt idx="1403">
                  <c:v>-5.962446018569878E-3</c:v>
                </c:pt>
                <c:pt idx="1404">
                  <c:v>-5.9629901402207253E-3</c:v>
                </c:pt>
                <c:pt idx="1405">
                  <c:v>-5.9639223889700332E-3</c:v>
                </c:pt>
                <c:pt idx="1406">
                  <c:v>-5.9651677524801272E-3</c:v>
                </c:pt>
                <c:pt idx="1407">
                  <c:v>-5.9666705389300745E-3</c:v>
                </c:pt>
                <c:pt idx="1408">
                  <c:v>-5.9683551112703626E-3</c:v>
                </c:pt>
                <c:pt idx="1409">
                  <c:v>-5.9701632373299063E-3</c:v>
                </c:pt>
                <c:pt idx="1410">
                  <c:v>-5.9721013914906251E-3</c:v>
                </c:pt>
                <c:pt idx="1411">
                  <c:v>-5.9741314831907033E-3</c:v>
                </c:pt>
                <c:pt idx="1412">
                  <c:v>-5.9762063863999515E-3</c:v>
                </c:pt>
                <c:pt idx="1413">
                  <c:v>-5.9783108400104368E-3</c:v>
                </c:pt>
                <c:pt idx="1414">
                  <c:v>-5.9804425213698664E-3</c:v>
                </c:pt>
                <c:pt idx="1415">
                  <c:v>-5.9825896705705262E-3</c:v>
                </c:pt>
                <c:pt idx="1416">
                  <c:v>-5.98473425988999E-3</c:v>
                </c:pt>
                <c:pt idx="1417">
                  <c:v>-5.9869083034902459E-3</c:v>
                </c:pt>
                <c:pt idx="1418">
                  <c:v>-5.9891346297504811E-3</c:v>
                </c:pt>
                <c:pt idx="1419">
                  <c:v>-5.9914498311899322E-3</c:v>
                </c:pt>
                <c:pt idx="1420">
                  <c:v>-5.9938887975006239E-3</c:v>
                </c:pt>
                <c:pt idx="1421">
                  <c:v>-5.9964899088900125E-3</c:v>
                </c:pt>
                <c:pt idx="1422">
                  <c:v>-5.999307377420493E-3</c:v>
                </c:pt>
                <c:pt idx="1423">
                  <c:v>-6.0023826492106025E-3</c:v>
                </c:pt>
                <c:pt idx="1424">
                  <c:v>-6.0057734715801558E-3</c:v>
                </c:pt>
                <c:pt idx="1425">
                  <c:v>-6.0095495680601019E-3</c:v>
                </c:pt>
                <c:pt idx="1426">
                  <c:v>-6.0137994579703147E-3</c:v>
                </c:pt>
                <c:pt idx="1427">
                  <c:v>-6.0185895811599721E-3</c:v>
                </c:pt>
                <c:pt idx="1428">
                  <c:v>-6.0240005994707246E-3</c:v>
                </c:pt>
                <c:pt idx="1429">
                  <c:v>-6.030126770330213E-3</c:v>
                </c:pt>
                <c:pt idx="1430">
                  <c:v>-6.0370285065500795E-3</c:v>
                </c:pt>
                <c:pt idx="1431">
                  <c:v>-6.0448128670405055E-3</c:v>
                </c:pt>
                <c:pt idx="1432">
                  <c:v>-6.0535696771504277E-3</c:v>
                </c:pt>
                <c:pt idx="1433">
                  <c:v>-6.0633726612904226E-3</c:v>
                </c:pt>
                <c:pt idx="1434">
                  <c:v>-6.0743085380403627E-3</c:v>
                </c:pt>
                <c:pt idx="1435">
                  <c:v>-6.0864757804006686E-3</c:v>
                </c:pt>
                <c:pt idx="1436">
                  <c:v>-6.099951546239879E-3</c:v>
                </c:pt>
                <c:pt idx="1437">
                  <c:v>-6.1148119123304312E-3</c:v>
                </c:pt>
                <c:pt idx="1438">
                  <c:v>-6.1311283065901279E-3</c:v>
                </c:pt>
                <c:pt idx="1439">
                  <c:v>-6.1489914943102519E-3</c:v>
                </c:pt>
                <c:pt idx="1440">
                  <c:v>-6.1684977714904221E-3</c:v>
                </c:pt>
                <c:pt idx="1441">
                  <c:v>-6.1897027556101492E-3</c:v>
                </c:pt>
                <c:pt idx="1442">
                  <c:v>-6.2126537473101706E-3</c:v>
                </c:pt>
                <c:pt idx="1443">
                  <c:v>-6.2374167633807431E-3</c:v>
                </c:pt>
                <c:pt idx="1444">
                  <c:v>-6.2640416815904487E-3</c:v>
                </c:pt>
                <c:pt idx="1445">
                  <c:v>-6.2925944619607321E-3</c:v>
                </c:pt>
                <c:pt idx="1446">
                  <c:v>-6.3231017891105523E-3</c:v>
                </c:pt>
                <c:pt idx="1447">
                  <c:v>-6.3555819282301584E-3</c:v>
                </c:pt>
                <c:pt idx="1448">
                  <c:v>-6.3900761312405407E-3</c:v>
                </c:pt>
                <c:pt idx="1449">
                  <c:v>-6.4265765657500751E-3</c:v>
                </c:pt>
                <c:pt idx="1450">
                  <c:v>-6.4650991664105817E-3</c:v>
                </c:pt>
                <c:pt idx="1451">
                  <c:v>-6.5056610844704821E-3</c:v>
                </c:pt>
                <c:pt idx="1452">
                  <c:v>-6.5482699851600046E-3</c:v>
                </c:pt>
                <c:pt idx="1453">
                  <c:v>-6.5928934712200515E-3</c:v>
                </c:pt>
                <c:pt idx="1454">
                  <c:v>-6.63950849035011E-3</c:v>
                </c:pt>
                <c:pt idx="1455">
                  <c:v>-6.6881100904003787E-3</c:v>
                </c:pt>
                <c:pt idx="1456">
                  <c:v>-6.7386494006607123E-3</c:v>
                </c:pt>
                <c:pt idx="1457">
                  <c:v>-6.7910860377402571E-3</c:v>
                </c:pt>
                <c:pt idx="1458">
                  <c:v>-6.8453807313906267E-3</c:v>
                </c:pt>
                <c:pt idx="1459">
                  <c:v>-6.9014806989606825E-3</c:v>
                </c:pt>
                <c:pt idx="1460">
                  <c:v>-6.9593163210202036E-3</c:v>
                </c:pt>
                <c:pt idx="1461">
                  <c:v>-7.0188208239505556E-3</c:v>
                </c:pt>
                <c:pt idx="1462">
                  <c:v>-7.0799314739300456E-3</c:v>
                </c:pt>
                <c:pt idx="1463">
                  <c:v>-7.1425894306402782E-3</c:v>
                </c:pt>
                <c:pt idx="1464">
                  <c:v>-7.2067112492000263E-3</c:v>
                </c:pt>
                <c:pt idx="1465">
                  <c:v>-7.2716377857799941E-3</c:v>
                </c:pt>
                <c:pt idx="1466">
                  <c:v>-7.3376037592502996E-3</c:v>
                </c:pt>
                <c:pt idx="1467">
                  <c:v>-7.4047046792706794E-3</c:v>
                </c:pt>
                <c:pt idx="1468">
                  <c:v>-7.4729160817801343E-3</c:v>
                </c:pt>
                <c:pt idx="1469">
                  <c:v>-7.5421676298299545E-3</c:v>
                </c:pt>
                <c:pt idx="1470">
                  <c:v>-7.6123712891300599E-3</c:v>
                </c:pt>
                <c:pt idx="1471">
                  <c:v>-7.6834343582099507E-3</c:v>
                </c:pt>
                <c:pt idx="1472">
                  <c:v>-7.7552539149703392E-3</c:v>
                </c:pt>
                <c:pt idx="1473">
                  <c:v>-7.8277355585205655E-3</c:v>
                </c:pt>
                <c:pt idx="1474">
                  <c:v>-7.9007996625302113E-3</c:v>
                </c:pt>
                <c:pt idx="1475">
                  <c:v>-7.9743477220404202E-3</c:v>
                </c:pt>
                <c:pt idx="1476">
                  <c:v>-8.0482778461705706E-3</c:v>
                </c:pt>
                <c:pt idx="1477">
                  <c:v>-8.1225253072005899E-3</c:v>
                </c:pt>
                <c:pt idx="1478">
                  <c:v>-8.1969963663803824E-3</c:v>
                </c:pt>
                <c:pt idx="1479">
                  <c:v>-8.2715991075001938E-3</c:v>
                </c:pt>
                <c:pt idx="1480">
                  <c:v>-8.3462366762905305E-3</c:v>
                </c:pt>
                <c:pt idx="1481">
                  <c:v>-8.4208381706103452E-3</c:v>
                </c:pt>
                <c:pt idx="1482">
                  <c:v>-8.4953389656101663E-3</c:v>
                </c:pt>
                <c:pt idx="1483">
                  <c:v>-8.569669550579917E-3</c:v>
                </c:pt>
                <c:pt idx="1484">
                  <c:v>-8.6437371997405421E-3</c:v>
                </c:pt>
                <c:pt idx="1485">
                  <c:v>-8.7174575796105103E-3</c:v>
                </c:pt>
                <c:pt idx="1486">
                  <c:v>-8.7907343813702354E-3</c:v>
                </c:pt>
                <c:pt idx="1487">
                  <c:v>-8.8634731307806192E-3</c:v>
                </c:pt>
                <c:pt idx="1488">
                  <c:v>-8.9355753293300921E-3</c:v>
                </c:pt>
                <c:pt idx="1489">
                  <c:v>-9.0069258106604266E-3</c:v>
                </c:pt>
                <c:pt idx="1490">
                  <c:v>-9.0774543697804688E-3</c:v>
                </c:pt>
                <c:pt idx="1491">
                  <c:v>-9.1471126404698566E-3</c:v>
                </c:pt>
                <c:pt idx="1492">
                  <c:v>-9.2158278595801946E-3</c:v>
                </c:pt>
                <c:pt idx="1493">
                  <c:v>-9.2835470391499086E-3</c:v>
                </c:pt>
                <c:pt idx="1494">
                  <c:v>-9.3502499633206781E-3</c:v>
                </c:pt>
                <c:pt idx="1495">
                  <c:v>-9.4159076364199734E-3</c:v>
                </c:pt>
                <c:pt idx="1496">
                  <c:v>-9.4804944351105647E-3</c:v>
                </c:pt>
                <c:pt idx="1497">
                  <c:v>-9.5439850072702725E-3</c:v>
                </c:pt>
                <c:pt idx="1498">
                  <c:v>-9.6063802575603319E-3</c:v>
                </c:pt>
                <c:pt idx="1499">
                  <c:v>-9.6676847147403322E-3</c:v>
                </c:pt>
                <c:pt idx="1500">
                  <c:v>-9.7278776232503361E-3</c:v>
                </c:pt>
                <c:pt idx="1501">
                  <c:v>-9.786952188620468E-3</c:v>
                </c:pt>
                <c:pt idx="1502">
                  <c:v>-9.8449000240998785E-3</c:v>
                </c:pt>
                <c:pt idx="1503">
                  <c:v>-9.9016919328906994E-3</c:v>
                </c:pt>
                <c:pt idx="1504">
                  <c:v>-9.9572945219001952E-3</c:v>
                </c:pt>
                <c:pt idx="1505">
                  <c:v>-1.0011664068899861E-2</c:v>
                </c:pt>
                <c:pt idx="1506">
                  <c:v>-1.0064732124720699E-2</c:v>
                </c:pt>
                <c:pt idx="1507">
                  <c:v>-1.0116447734770162E-2</c:v>
                </c:pt>
                <c:pt idx="1508">
                  <c:v>-1.0166746711360197E-2</c:v>
                </c:pt>
                <c:pt idx="1509">
                  <c:v>-1.0215554637990287E-2</c:v>
                </c:pt>
                <c:pt idx="1510">
                  <c:v>-1.026276916342006E-2</c:v>
                </c:pt>
                <c:pt idx="1511">
                  <c:v>-1.0308310868880177E-2</c:v>
                </c:pt>
                <c:pt idx="1512">
                  <c:v>-1.0352112173189987E-2</c:v>
                </c:pt>
                <c:pt idx="1513">
                  <c:v>-1.0394084996089958E-2</c:v>
                </c:pt>
                <c:pt idx="1514">
                  <c:v>-1.0434144524619882E-2</c:v>
                </c:pt>
                <c:pt idx="1515">
                  <c:v>-1.04722102120407E-2</c:v>
                </c:pt>
                <c:pt idx="1516">
                  <c:v>-1.0508213044790438E-2</c:v>
                </c:pt>
                <c:pt idx="1517">
                  <c:v>-1.0542094443560579E-2</c:v>
                </c:pt>
                <c:pt idx="1518">
                  <c:v>-1.0573805048290197E-2</c:v>
                </c:pt>
                <c:pt idx="1519">
                  <c:v>-1.0603284145080494E-2</c:v>
                </c:pt>
                <c:pt idx="1520">
                  <c:v>-1.063052333560055E-2</c:v>
                </c:pt>
                <c:pt idx="1521">
                  <c:v>-1.0655497098079891E-2</c:v>
                </c:pt>
                <c:pt idx="1522">
                  <c:v>-1.0678168401210719E-2</c:v>
                </c:pt>
                <c:pt idx="1523">
                  <c:v>-1.0698512177710562E-2</c:v>
                </c:pt>
                <c:pt idx="1524">
                  <c:v>-1.0716502391749927E-2</c:v>
                </c:pt>
                <c:pt idx="1525">
                  <c:v>-1.0732101623680101E-2</c:v>
                </c:pt>
                <c:pt idx="1526">
                  <c:v>-1.074527681932036E-2</c:v>
                </c:pt>
                <c:pt idx="1527">
                  <c:v>-1.0756007300740222E-2</c:v>
                </c:pt>
                <c:pt idx="1528">
                  <c:v>-1.0764260364900302E-2</c:v>
                </c:pt>
                <c:pt idx="1529">
                  <c:v>-1.0769964320960668E-2</c:v>
                </c:pt>
                <c:pt idx="1530">
                  <c:v>-1.07730816679803E-2</c:v>
                </c:pt>
                <c:pt idx="1531">
                  <c:v>-1.0773623537810195E-2</c:v>
                </c:pt>
                <c:pt idx="1532">
                  <c:v>-1.0771573525159894E-2</c:v>
                </c:pt>
                <c:pt idx="1533">
                  <c:v>-1.076689259982988E-2</c:v>
                </c:pt>
                <c:pt idx="1534">
                  <c:v>-1.0759542545250689E-2</c:v>
                </c:pt>
                <c:pt idx="1535">
                  <c:v>-1.0749534753000667E-2</c:v>
                </c:pt>
                <c:pt idx="1536">
                  <c:v>-1.0736875700710691E-2</c:v>
                </c:pt>
                <c:pt idx="1537">
                  <c:v>-1.0721570734010477E-2</c:v>
                </c:pt>
                <c:pt idx="1538">
                  <c:v>-1.0703648314899894E-2</c:v>
                </c:pt>
                <c:pt idx="1539">
                  <c:v>-1.068313625070072E-2</c:v>
                </c:pt>
                <c:pt idx="1540">
                  <c:v>-1.0660061173640045E-2</c:v>
                </c:pt>
                <c:pt idx="1541">
                  <c:v>-1.0634451896669894E-2</c:v>
                </c:pt>
                <c:pt idx="1542">
                  <c:v>-1.0606318538340709E-2</c:v>
                </c:pt>
                <c:pt idx="1543">
                  <c:v>-1.0575698114330123E-2</c:v>
                </c:pt>
                <c:pt idx="1544">
                  <c:v>-1.0542677256990096E-2</c:v>
                </c:pt>
                <c:pt idx="1545">
                  <c:v>-1.0507280170140021E-2</c:v>
                </c:pt>
                <c:pt idx="1546">
                  <c:v>-1.0469585040830509E-2</c:v>
                </c:pt>
                <c:pt idx="1547">
                  <c:v>-1.0429696186820436E-2</c:v>
                </c:pt>
                <c:pt idx="1548">
                  <c:v>-1.0387756567530104E-2</c:v>
                </c:pt>
                <c:pt idx="1549">
                  <c:v>-1.0343897862290063E-2</c:v>
                </c:pt>
                <c:pt idx="1550">
                  <c:v>-1.0298290218280215E-2</c:v>
                </c:pt>
                <c:pt idx="1551">
                  <c:v>-1.0251126054030557E-2</c:v>
                </c:pt>
                <c:pt idx="1552">
                  <c:v>-1.0202630308070226E-2</c:v>
                </c:pt>
                <c:pt idx="1553">
                  <c:v>-1.015301544226066E-2</c:v>
                </c:pt>
                <c:pt idx="1554">
                  <c:v>-1.0102428115230211E-2</c:v>
                </c:pt>
                <c:pt idx="1555">
                  <c:v>-1.0051036740460262E-2</c:v>
                </c:pt>
                <c:pt idx="1556">
                  <c:v>-9.998981544330654E-3</c:v>
                </c:pt>
                <c:pt idx="1557">
                  <c:v>-9.9463268383903625E-3</c:v>
                </c:pt>
                <c:pt idx="1558">
                  <c:v>-9.8931352526205885E-3</c:v>
                </c:pt>
                <c:pt idx="1559">
                  <c:v>-9.8394386291804636E-3</c:v>
                </c:pt>
                <c:pt idx="1560">
                  <c:v>-9.7852283736106216E-3</c:v>
                </c:pt>
                <c:pt idx="1561">
                  <c:v>-9.7304607176305069E-3</c:v>
                </c:pt>
                <c:pt idx="1562">
                  <c:v>-9.6750932308902193E-3</c:v>
                </c:pt>
                <c:pt idx="1563">
                  <c:v>-9.6190870839398812E-3</c:v>
                </c:pt>
                <c:pt idx="1564">
                  <c:v>-9.5624140655798939E-3</c:v>
                </c:pt>
                <c:pt idx="1565">
                  <c:v>-9.5050256298803149E-3</c:v>
                </c:pt>
                <c:pt idx="1566">
                  <c:v>-9.446910314700574E-3</c:v>
                </c:pt>
                <c:pt idx="1567">
                  <c:v>-9.3881310361698667E-3</c:v>
                </c:pt>
                <c:pt idx="1568">
                  <c:v>-9.3287512140198814E-3</c:v>
                </c:pt>
                <c:pt idx="1569">
                  <c:v>-9.268845879530474E-3</c:v>
                </c:pt>
                <c:pt idx="1570">
                  <c:v>-9.2085739313798598E-3</c:v>
                </c:pt>
                <c:pt idx="1571">
                  <c:v>-9.1481344925599117E-3</c:v>
                </c:pt>
                <c:pt idx="1572">
                  <c:v>-9.0877193783702737E-3</c:v>
                </c:pt>
                <c:pt idx="1573">
                  <c:v>-9.0275985186103469E-3</c:v>
                </c:pt>
                <c:pt idx="1574">
                  <c:v>-8.9680595954000353E-3</c:v>
                </c:pt>
                <c:pt idx="1575">
                  <c:v>-8.9094457139600181E-3</c:v>
                </c:pt>
                <c:pt idx="1576">
                  <c:v>-8.8520686031499096E-3</c:v>
                </c:pt>
                <c:pt idx="1577">
                  <c:v>-8.7963092289307099E-3</c:v>
                </c:pt>
                <c:pt idx="1578">
                  <c:v>-8.7424961122399836E-3</c:v>
                </c:pt>
                <c:pt idx="1579">
                  <c:v>-8.6909448139405043E-3</c:v>
                </c:pt>
                <c:pt idx="1580">
                  <c:v>-8.6419453301198601E-3</c:v>
                </c:pt>
                <c:pt idx="1581">
                  <c:v>-8.5957061268606694E-3</c:v>
                </c:pt>
                <c:pt idx="1582">
                  <c:v>-8.5523662940003575E-3</c:v>
                </c:pt>
                <c:pt idx="1583">
                  <c:v>-8.511978469920578E-3</c:v>
                </c:pt>
                <c:pt idx="1584">
                  <c:v>-8.4745238693901825E-3</c:v>
                </c:pt>
                <c:pt idx="1585">
                  <c:v>-8.4399221338804509E-3</c:v>
                </c:pt>
                <c:pt idx="1586">
                  <c:v>-8.4080288778602963E-3</c:v>
                </c:pt>
                <c:pt idx="1587">
                  <c:v>-8.3786796250802098E-3</c:v>
                </c:pt>
                <c:pt idx="1588">
                  <c:v>-8.3516811233206312E-3</c:v>
                </c:pt>
                <c:pt idx="1589">
                  <c:v>-8.3268352015499758E-3</c:v>
                </c:pt>
                <c:pt idx="1590">
                  <c:v>-8.303931244350693E-3</c:v>
                </c:pt>
                <c:pt idx="1591">
                  <c:v>-8.2827909194804761E-3</c:v>
                </c:pt>
                <c:pt idx="1592">
                  <c:v>-8.2632554775399214E-3</c:v>
                </c:pt>
                <c:pt idx="1593">
                  <c:v>-8.2452141131303947E-3</c:v>
                </c:pt>
                <c:pt idx="1594">
                  <c:v>-8.2286033078000642E-3</c:v>
                </c:pt>
                <c:pt idx="1595">
                  <c:v>-8.2134085095706411E-3</c:v>
                </c:pt>
                <c:pt idx="1596">
                  <c:v>-8.1997002980802591E-3</c:v>
                </c:pt>
                <c:pt idx="1597">
                  <c:v>-8.1876691029902915E-3</c:v>
                </c:pt>
                <c:pt idx="1598">
                  <c:v>-8.1775832318999875E-3</c:v>
                </c:pt>
                <c:pt idx="1599">
                  <c:v>-8.1698778135299577E-3</c:v>
                </c:pt>
                <c:pt idx="1600">
                  <c:v>-8.1651520062102634E-3</c:v>
                </c:pt>
                <c:pt idx="1601">
                  <c:v>-8.1641527922906576E-3</c:v>
                </c:pt>
                <c:pt idx="1602">
                  <c:v>-8.1678086309402431E-3</c:v>
                </c:pt>
                <c:pt idx="1603">
                  <c:v>-8.1771383685600441E-3</c:v>
                </c:pt>
                <c:pt idx="1604">
                  <c:v>-8.1932412737399929E-3</c:v>
                </c:pt>
                <c:pt idx="1605">
                  <c:v>-8.2172026200506565E-3</c:v>
                </c:pt>
                <c:pt idx="1606">
                  <c:v>-8.2500621485905867E-3</c:v>
                </c:pt>
                <c:pt idx="1607">
                  <c:v>-8.2927028009907033E-3</c:v>
                </c:pt>
                <c:pt idx="1608">
                  <c:v>-8.3458038981003568E-3</c:v>
                </c:pt>
                <c:pt idx="1609">
                  <c:v>-8.4097713968507293E-3</c:v>
                </c:pt>
                <c:pt idx="1610">
                  <c:v>-8.4847052608800766E-3</c:v>
                </c:pt>
                <c:pt idx="1611">
                  <c:v>-8.5703084913602012E-3</c:v>
                </c:pt>
                <c:pt idx="1612">
                  <c:v>-8.665916880460145E-3</c:v>
                </c:pt>
                <c:pt idx="1613">
                  <c:v>-8.7704536240300612E-3</c:v>
                </c:pt>
                <c:pt idx="1614">
                  <c:v>-8.8823989265502945E-3</c:v>
                </c:pt>
                <c:pt idx="1615">
                  <c:v>-8.9997789474001166E-3</c:v>
                </c:pt>
                <c:pt idx="1616">
                  <c:v>-9.1201405626906151E-3</c:v>
                </c:pt>
                <c:pt idx="1617">
                  <c:v>-9.2405339338998971E-3</c:v>
                </c:pt>
                <c:pt idx="1618">
                  <c:v>-9.3575129536800361E-3</c:v>
                </c:pt>
                <c:pt idx="1619">
                  <c:v>-9.4671709962304007E-3</c:v>
                </c:pt>
                <c:pt idx="1620">
                  <c:v>-9.5652496784106589E-3</c:v>
                </c:pt>
                <c:pt idx="1621">
                  <c:v>-9.6472643787501866E-3</c:v>
                </c:pt>
                <c:pt idx="1622">
                  <c:v>-9.7087035641498787E-3</c:v>
                </c:pt>
                <c:pt idx="1623">
                  <c:v>-9.7452683483201241E-3</c:v>
                </c:pt>
                <c:pt idx="1624">
                  <c:v>-9.7531726797805973E-3</c:v>
                </c:pt>
                <c:pt idx="1625">
                  <c:v>-9.7293972603003098E-3</c:v>
                </c:pt>
                <c:pt idx="1626">
                  <c:v>-9.6719171389398895E-3</c:v>
                </c:pt>
                <c:pt idx="1627">
                  <c:v>-9.5798426556301663E-3</c:v>
                </c:pt>
                <c:pt idx="1628">
                  <c:v>-9.4534841741999998E-3</c:v>
                </c:pt>
                <c:pt idx="1629">
                  <c:v>-9.294242066040681E-3</c:v>
                </c:pt>
                <c:pt idx="1630">
                  <c:v>-9.1044417931707144E-3</c:v>
                </c:pt>
                <c:pt idx="1631">
                  <c:v>-8.8870504712801335E-3</c:v>
                </c:pt>
                <c:pt idx="1632">
                  <c:v>-8.6455147135202637E-3</c:v>
                </c:pt>
                <c:pt idx="1633">
                  <c:v>-8.3835419523303756E-3</c:v>
                </c:pt>
                <c:pt idx="1634">
                  <c:v>-8.1049138588804581E-3</c:v>
                </c:pt>
                <c:pt idx="1635">
                  <c:v>-7.8134191782499585E-3</c:v>
                </c:pt>
                <c:pt idx="1636">
                  <c:v>-7.51288387210991E-3</c:v>
                </c:pt>
                <c:pt idx="1637">
                  <c:v>-7.2074121276299863E-3</c:v>
                </c:pt>
                <c:pt idx="1638">
                  <c:v>-6.9016487954103312E-3</c:v>
                </c:pt>
                <c:pt idx="1639">
                  <c:v>-6.6009688778203568E-3</c:v>
                </c:pt>
                <c:pt idx="1640">
                  <c:v>-6.3117097037599379E-3</c:v>
                </c:pt>
                <c:pt idx="1641">
                  <c:v>-6.0411465882701521E-3</c:v>
                </c:pt>
                <c:pt idx="1642">
                  <c:v>-5.7972615597599031E-3</c:v>
                </c:pt>
                <c:pt idx="1643">
                  <c:v>-5.5884653762205971E-3</c:v>
                </c:pt>
                <c:pt idx="1644">
                  <c:v>-5.4234205093202092E-3</c:v>
                </c:pt>
                <c:pt idx="1645">
                  <c:v>-5.3107951795503539E-3</c:v>
                </c:pt>
                <c:pt idx="1646">
                  <c:v>-5.2585755937100132E-3</c:v>
                </c:pt>
                <c:pt idx="1647">
                  <c:v>-5.272650259570355E-3</c:v>
                </c:pt>
                <c:pt idx="1648">
                  <c:v>-5.3555978864903153E-3</c:v>
                </c:pt>
                <c:pt idx="1649">
                  <c:v>-5.5052024220403339E-3</c:v>
                </c:pt>
                <c:pt idx="1650">
                  <c:v>-5.7134330978501069E-3</c:v>
                </c:pt>
                <c:pt idx="1651">
                  <c:v>-5.967267727430503E-3</c:v>
                </c:pt>
                <c:pt idx="1652">
                  <c:v>-6.2491127377004574E-3</c:v>
                </c:pt>
                <c:pt idx="1653">
                  <c:v>-6.5386867649301905E-3</c:v>
                </c:pt>
                <c:pt idx="1654">
                  <c:v>-6.8126897545299769E-3</c:v>
                </c:pt>
                <c:pt idx="1655">
                  <c:v>-7.0451155746305005E-3</c:v>
                </c:pt>
                <c:pt idx="1656">
                  <c:v>-7.2164735600601659E-3</c:v>
                </c:pt>
                <c:pt idx="1657">
                  <c:v>-7.313835466519869E-3</c:v>
                </c:pt>
                <c:pt idx="1658">
                  <c:v>-7.3287175199903132E-3</c:v>
                </c:pt>
                <c:pt idx="1659">
                  <c:v>-7.2669669184302066E-3</c:v>
                </c:pt>
                <c:pt idx="1660">
                  <c:v>-7.1361373409404294E-3</c:v>
                </c:pt>
                <c:pt idx="1661">
                  <c:v>-6.9638102946099067E-3</c:v>
                </c:pt>
                <c:pt idx="1662">
                  <c:v>-6.7737540815100417E-3</c:v>
                </c:pt>
                <c:pt idx="1663">
                  <c:v>-6.5622577574906416E-3</c:v>
                </c:pt>
                <c:pt idx="1664">
                  <c:v>-6.4380825749106307E-3</c:v>
                </c:pt>
                <c:pt idx="1665">
                  <c:v>-6.4077069016201804E-3</c:v>
                </c:pt>
                <c:pt idx="1666">
                  <c:v>-6.4184423568001137E-3</c:v>
                </c:pt>
                <c:pt idx="1667">
                  <c:v>-6.4475592197004161E-3</c:v>
                </c:pt>
                <c:pt idx="1668">
                  <c:v>-6.4891007580198945E-3</c:v>
                </c:pt>
                <c:pt idx="1669">
                  <c:v>-6.5405234621707109E-3</c:v>
                </c:pt>
                <c:pt idx="1670">
                  <c:v>-6.6000386000402145E-3</c:v>
                </c:pt>
                <c:pt idx="1671">
                  <c:v>-6.6662084038400238E-3</c:v>
                </c:pt>
                <c:pt idx="1672">
                  <c:v>-6.7377800897103768E-3</c:v>
                </c:pt>
                <c:pt idx="1673">
                  <c:v>-6.813633707840161E-3</c:v>
                </c:pt>
                <c:pt idx="1674">
                  <c:v>-6.8927745839104659E-3</c:v>
                </c:pt>
                <c:pt idx="1675">
                  <c:v>-6.9742903808203138E-3</c:v>
                </c:pt>
                <c:pt idx="1676">
                  <c:v>-7.0573602966002014E-3</c:v>
                </c:pt>
                <c:pt idx="1677">
                  <c:v>-7.141212836730304E-3</c:v>
                </c:pt>
                <c:pt idx="1678">
                  <c:v>-7.2251645875205384E-3</c:v>
                </c:pt>
                <c:pt idx="1679">
                  <c:v>-7.3085901000107256E-3</c:v>
                </c:pt>
                <c:pt idx="1680">
                  <c:v>-7.3909138871002256E-3</c:v>
                </c:pt>
                <c:pt idx="1681">
                  <c:v>-7.4715913381204757E-3</c:v>
                </c:pt>
                <c:pt idx="1682">
                  <c:v>-7.5501171869003514E-3</c:v>
                </c:pt>
                <c:pt idx="1683">
                  <c:v>-7.6260649330501806E-3</c:v>
                </c:pt>
                <c:pt idx="1684">
                  <c:v>-7.6990470203499584E-3</c:v>
                </c:pt>
                <c:pt idx="1685">
                  <c:v>-7.7686810501802483E-3</c:v>
                </c:pt>
                <c:pt idx="1686">
                  <c:v>-7.8346252941301486E-3</c:v>
                </c:pt>
                <c:pt idx="1687">
                  <c:v>-7.8966024594704365E-3</c:v>
                </c:pt>
                <c:pt idx="1688">
                  <c:v>-7.9543617000998879E-3</c:v>
                </c:pt>
                <c:pt idx="1689">
                  <c:v>-8.0076875903598577E-3</c:v>
                </c:pt>
                <c:pt idx="1690">
                  <c:v>-8.0563955066903503E-3</c:v>
                </c:pt>
                <c:pt idx="1691">
                  <c:v>-8.1003325258004466E-3</c:v>
                </c:pt>
                <c:pt idx="1692">
                  <c:v>-8.1393683644304105E-3</c:v>
                </c:pt>
                <c:pt idx="1693">
                  <c:v>-8.1734133746600435E-3</c:v>
                </c:pt>
                <c:pt idx="1694">
                  <c:v>-8.2023894546905396E-3</c:v>
                </c:pt>
                <c:pt idx="1695">
                  <c:v>-8.2262228260301384E-3</c:v>
                </c:pt>
                <c:pt idx="1696">
                  <c:v>-8.2448904637599796E-3</c:v>
                </c:pt>
                <c:pt idx="1697">
                  <c:v>-8.2583912168603391E-3</c:v>
                </c:pt>
                <c:pt idx="1698">
                  <c:v>-8.266695630330112E-3</c:v>
                </c:pt>
                <c:pt idx="1699">
                  <c:v>-8.2698137556906914E-3</c:v>
                </c:pt>
                <c:pt idx="1700">
                  <c:v>-8.2677757900899707E-3</c:v>
                </c:pt>
                <c:pt idx="1701">
                  <c:v>-8.2606209397502184E-3</c:v>
                </c:pt>
                <c:pt idx="1702">
                  <c:v>-8.2484053144202818E-3</c:v>
                </c:pt>
                <c:pt idx="1703">
                  <c:v>-8.2311830966403932E-3</c:v>
                </c:pt>
                <c:pt idx="1704">
                  <c:v>-8.2090224474002937E-3</c:v>
                </c:pt>
                <c:pt idx="1705">
                  <c:v>-8.1820058132606732E-3</c:v>
                </c:pt>
                <c:pt idx="1706">
                  <c:v>-8.1501860723705022E-3</c:v>
                </c:pt>
                <c:pt idx="1707">
                  <c:v>-8.1136425472898566E-3</c:v>
                </c:pt>
                <c:pt idx="1708">
                  <c:v>-8.0724768144904147E-3</c:v>
                </c:pt>
                <c:pt idx="1709">
                  <c:v>-8.0267971684806483E-3</c:v>
                </c:pt>
                <c:pt idx="1710">
                  <c:v>-7.9766994969601157E-3</c:v>
                </c:pt>
                <c:pt idx="1711">
                  <c:v>-7.9223045381002777E-3</c:v>
                </c:pt>
                <c:pt idx="1712">
                  <c:v>-7.863756382220366E-3</c:v>
                </c:pt>
                <c:pt idx="1713">
                  <c:v>-7.801177476919996E-3</c:v>
                </c:pt>
                <c:pt idx="1714">
                  <c:v>-7.7347098945104165E-3</c:v>
                </c:pt>
                <c:pt idx="1715">
                  <c:v>-7.6645101730505871E-3</c:v>
                </c:pt>
                <c:pt idx="1716">
                  <c:v>-7.5907586262102811E-3</c:v>
                </c:pt>
                <c:pt idx="1717">
                  <c:v>-7.5136017524402021E-3</c:v>
                </c:pt>
                <c:pt idx="1718">
                  <c:v>-7.4332264828900207E-3</c:v>
                </c:pt>
                <c:pt idx="1719">
                  <c:v>-7.3498073317903589E-3</c:v>
                </c:pt>
                <c:pt idx="1720">
                  <c:v>-7.2635353643102363E-3</c:v>
                </c:pt>
                <c:pt idx="1721">
                  <c:v>-7.1746324220907098E-3</c:v>
                </c:pt>
                <c:pt idx="1722">
                  <c:v>-7.083292342290548E-3</c:v>
                </c:pt>
                <c:pt idx="1723">
                  <c:v>-6.9897285989002356E-3</c:v>
                </c:pt>
                <c:pt idx="1724">
                  <c:v>-6.8941448092099122E-3</c:v>
                </c:pt>
                <c:pt idx="1725">
                  <c:v>-6.7967780569500036E-3</c:v>
                </c:pt>
                <c:pt idx="1726">
                  <c:v>-6.6978299939401964E-3</c:v>
                </c:pt>
                <c:pt idx="1727">
                  <c:v>-6.5975166416301079E-3</c:v>
                </c:pt>
                <c:pt idx="1728">
                  <c:v>-6.4960571349601537E-3</c:v>
                </c:pt>
                <c:pt idx="1729">
                  <c:v>-6.3936358475800148E-3</c:v>
                </c:pt>
                <c:pt idx="1730">
                  <c:v>-6.2904603713400675E-3</c:v>
                </c:pt>
                <c:pt idx="1731">
                  <c:v>-6.1867393877506061E-3</c:v>
                </c:pt>
                <c:pt idx="1732">
                  <c:v>-6.0826545221903672E-3</c:v>
                </c:pt>
                <c:pt idx="1733">
                  <c:v>-5.9783206650401155E-3</c:v>
                </c:pt>
                <c:pt idx="1734">
                  <c:v>-5.8738756182901142E-3</c:v>
                </c:pt>
                <c:pt idx="1735">
                  <c:v>-5.7694876191405342E-3</c:v>
                </c:pt>
                <c:pt idx="1736">
                  <c:v>-5.6652511203703071E-3</c:v>
                </c:pt>
                <c:pt idx="1737">
                  <c:v>-5.5612275811505185E-3</c:v>
                </c:pt>
                <c:pt idx="1738">
                  <c:v>-5.4574923824501909E-3</c:v>
                </c:pt>
                <c:pt idx="1739">
                  <c:v>-5.3541066310502927E-3</c:v>
                </c:pt>
                <c:pt idx="1740">
                  <c:v>-5.2511303510298646E-3</c:v>
                </c:pt>
                <c:pt idx="1741">
                  <c:v>-5.1485882635100566E-3</c:v>
                </c:pt>
                <c:pt idx="1742">
                  <c:v>-5.0464819478701628E-3</c:v>
                </c:pt>
                <c:pt idx="1743">
                  <c:v>-4.9448098151199105E-3</c:v>
                </c:pt>
                <c:pt idx="1744">
                  <c:v>-4.8435494305003601E-3</c:v>
                </c:pt>
                <c:pt idx="1745">
                  <c:v>-4.7427084109203932E-3</c:v>
                </c:pt>
                <c:pt idx="1746">
                  <c:v>-4.6422666892906861E-3</c:v>
                </c:pt>
                <c:pt idx="1747">
                  <c:v>-4.5422139522406368E-3</c:v>
                </c:pt>
                <c:pt idx="1748">
                  <c:v>-4.4425749320105012E-3</c:v>
                </c:pt>
                <c:pt idx="1749">
                  <c:v>-4.3433349228800822E-3</c:v>
                </c:pt>
                <c:pt idx="1750">
                  <c:v>-4.2445052392299232E-3</c:v>
                </c:pt>
                <c:pt idx="1751">
                  <c:v>-4.1461412645702467E-3</c:v>
                </c:pt>
                <c:pt idx="1752">
                  <c:v>-4.0483201785104228E-3</c:v>
                </c:pt>
                <c:pt idx="1753">
                  <c:v>-3.9511518802903822E-3</c:v>
                </c:pt>
                <c:pt idx="1754">
                  <c:v>-3.8548118637002915E-3</c:v>
                </c:pt>
                <c:pt idx="1755">
                  <c:v>-3.7594851897901904E-3</c:v>
                </c:pt>
                <c:pt idx="1756">
                  <c:v>-3.6653701476101475E-3</c:v>
                </c:pt>
                <c:pt idx="1757">
                  <c:v>-3.5727780182899238E-3</c:v>
                </c:pt>
                <c:pt idx="1758">
                  <c:v>-3.4820111258699882E-3</c:v>
                </c:pt>
                <c:pt idx="1759">
                  <c:v>-3.3933980148805887E-3</c:v>
                </c:pt>
                <c:pt idx="1760">
                  <c:v>-3.3072751788099097E-3</c:v>
                </c:pt>
                <c:pt idx="1761">
                  <c:v>-3.2240050480103477E-3</c:v>
                </c:pt>
                <c:pt idx="1762">
                  <c:v>-3.1439580907699494E-3</c:v>
                </c:pt>
                <c:pt idx="1763">
                  <c:v>-3.0674352877300137E-3</c:v>
                </c:pt>
                <c:pt idx="1764">
                  <c:v>-2.9946601715407084E-3</c:v>
                </c:pt>
                <c:pt idx="1765">
                  <c:v>-2.9258370248204102E-3</c:v>
                </c:pt>
                <c:pt idx="1766">
                  <c:v>-2.8610851028103568E-3</c:v>
                </c:pt>
                <c:pt idx="1767">
                  <c:v>-2.8004354103101647E-3</c:v>
                </c:pt>
                <c:pt idx="1768">
                  <c:v>-2.743839078960697E-3</c:v>
                </c:pt>
                <c:pt idx="1769">
                  <c:v>-2.6911098140800505E-3</c:v>
                </c:pt>
                <c:pt idx="1770">
                  <c:v>-2.6419473354399869E-3</c:v>
                </c:pt>
                <c:pt idx="1771">
                  <c:v>-2.595968137450555E-3</c:v>
                </c:pt>
                <c:pt idx="1772">
                  <c:v>-2.5527195603203268E-3</c:v>
                </c:pt>
                <c:pt idx="1773">
                  <c:v>-2.5116764304504713E-3</c:v>
                </c:pt>
                <c:pt idx="1774">
                  <c:v>-2.4722738281699463E-3</c:v>
                </c:pt>
                <c:pt idx="1775">
                  <c:v>-2.4339013885299465E-3</c:v>
                </c:pt>
                <c:pt idx="1776">
                  <c:v>-2.3959668340900464E-3</c:v>
                </c:pt>
                <c:pt idx="1777">
                  <c:v>-2.3578904217300689E-3</c:v>
                </c:pt>
                <c:pt idx="1778">
                  <c:v>-2.3191570560801011E-3</c:v>
                </c:pt>
                <c:pt idx="1779">
                  <c:v>-2.2793101017404283E-3</c:v>
                </c:pt>
                <c:pt idx="1780">
                  <c:v>-2.2379709309605644E-3</c:v>
                </c:pt>
                <c:pt idx="1781">
                  <c:v>-2.1948658645705166E-3</c:v>
                </c:pt>
                <c:pt idx="1782">
                  <c:v>-2.1498685495204839E-3</c:v>
                </c:pt>
                <c:pt idx="1783">
                  <c:v>-2.1029835120200957E-3</c:v>
                </c:pt>
                <c:pt idx="1784">
                  <c:v>-2.0543203495604345E-3</c:v>
                </c:pt>
                <c:pt idx="1785">
                  <c:v>-2.0041361584501871E-3</c:v>
                </c:pt>
                <c:pt idx="1786">
                  <c:v>-1.9528114365803262E-3</c:v>
                </c:pt>
                <c:pt idx="1787">
                  <c:v>-1.9008423029100996E-3</c:v>
                </c:pt>
                <c:pt idx="1788">
                  <c:v>-1.8487984694299797E-3</c:v>
                </c:pt>
                <c:pt idx="1789">
                  <c:v>-1.7973567234603749E-3</c:v>
                </c:pt>
                <c:pt idx="1790">
                  <c:v>-1.7472524686201751E-3</c:v>
                </c:pt>
                <c:pt idx="1791">
                  <c:v>-1.6992539543005947E-3</c:v>
                </c:pt>
                <c:pt idx="1792">
                  <c:v>-1.6540993491105382E-3</c:v>
                </c:pt>
                <c:pt idx="1793">
                  <c:v>-1.6126009088202053E-3</c:v>
                </c:pt>
                <c:pt idx="1794">
                  <c:v>-1.575538195449866E-3</c:v>
                </c:pt>
                <c:pt idx="1795">
                  <c:v>-1.5436446008498805E-3</c:v>
                </c:pt>
                <c:pt idx="1796">
                  <c:v>-1.5175593050003044E-3</c:v>
                </c:pt>
                <c:pt idx="1797">
                  <c:v>-1.4978692331606425E-3</c:v>
                </c:pt>
                <c:pt idx="1798">
                  <c:v>-1.4851081888407336E-3</c:v>
                </c:pt>
                <c:pt idx="1799">
                  <c:v>-1.4796657064906071E-3</c:v>
                </c:pt>
                <c:pt idx="1800">
                  <c:v>-1.4818600376402813E-3</c:v>
                </c:pt>
                <c:pt idx="1801">
                  <c:v>-1.4919071814203377E-3</c:v>
                </c:pt>
                <c:pt idx="1802">
                  <c:v>-1.5099031206400326E-3</c:v>
                </c:pt>
                <c:pt idx="1803">
                  <c:v>-1.535884112230157E-3</c:v>
                </c:pt>
                <c:pt idx="1804">
                  <c:v>-1.5697919257107174E-3</c:v>
                </c:pt>
                <c:pt idx="1805">
                  <c:v>-1.6114469769599182E-3</c:v>
                </c:pt>
                <c:pt idx="1806">
                  <c:v>-1.6605847860704515E-3</c:v>
                </c:pt>
                <c:pt idx="1807">
                  <c:v>-1.7168776675200448E-3</c:v>
                </c:pt>
                <c:pt idx="1808">
                  <c:v>-1.7799215392804157E-3</c:v>
                </c:pt>
                <c:pt idx="1809">
                  <c:v>-1.8492538218701782E-3</c:v>
                </c:pt>
                <c:pt idx="1810">
                  <c:v>-1.9243951439600337E-3</c:v>
                </c:pt>
                <c:pt idx="1811">
                  <c:v>-2.0048267329704217E-3</c:v>
                </c:pt>
                <c:pt idx="1812">
                  <c:v>-2.0899735755399718E-3</c:v>
                </c:pt>
                <c:pt idx="1813">
                  <c:v>-2.179266412780656E-3</c:v>
                </c:pt>
                <c:pt idx="1814">
                  <c:v>-2.2721320825302982E-3</c:v>
                </c:pt>
                <c:pt idx="1815">
                  <c:v>-2.3679884674399077E-3</c:v>
                </c:pt>
                <c:pt idx="1816">
                  <c:v>-2.4662802956099128E-3</c:v>
                </c:pt>
                <c:pt idx="1817">
                  <c:v>-2.5664603397306252E-3</c:v>
                </c:pt>
                <c:pt idx="1818">
                  <c:v>-2.6679936717304287E-3</c:v>
                </c:pt>
                <c:pt idx="1819">
                  <c:v>-2.7703382346100369E-3</c:v>
                </c:pt>
                <c:pt idx="1820">
                  <c:v>-2.8730132025005517E-3</c:v>
                </c:pt>
                <c:pt idx="1821">
                  <c:v>-2.9755788114602666E-3</c:v>
                </c:pt>
                <c:pt idx="1822">
                  <c:v>-3.077602300030513E-3</c:v>
                </c:pt>
                <c:pt idx="1823">
                  <c:v>-3.1787089385106881E-3</c:v>
                </c:pt>
                <c:pt idx="1824">
                  <c:v>-3.2785295249500024E-3</c:v>
                </c:pt>
                <c:pt idx="1825">
                  <c:v>-3.3767045266701601E-3</c:v>
                </c:pt>
                <c:pt idx="1826">
                  <c:v>-3.4729486698905632E-3</c:v>
                </c:pt>
                <c:pt idx="1827">
                  <c:v>-3.5670266970404541E-3</c:v>
                </c:pt>
                <c:pt idx="1828">
                  <c:v>-3.6586883818703342E-3</c:v>
                </c:pt>
                <c:pt idx="1829">
                  <c:v>-3.7477129473604265E-3</c:v>
                </c:pt>
                <c:pt idx="1830">
                  <c:v>-3.8339204707504848E-3</c:v>
                </c:pt>
                <c:pt idx="1831">
                  <c:v>-3.9171354023901372E-3</c:v>
                </c:pt>
                <c:pt idx="1832">
                  <c:v>-3.9972202063802698E-3</c:v>
                </c:pt>
                <c:pt idx="1833">
                  <c:v>-4.0740940441903462E-3</c:v>
                </c:pt>
                <c:pt idx="1834">
                  <c:v>-4.1476719654900407E-3</c:v>
                </c:pt>
                <c:pt idx="1835">
                  <c:v>-4.2178888900101796E-3</c:v>
                </c:pt>
                <c:pt idx="1836">
                  <c:v>-4.2847173017506179E-3</c:v>
                </c:pt>
                <c:pt idx="1837">
                  <c:v>-4.3481251028900658E-3</c:v>
                </c:pt>
                <c:pt idx="1838">
                  <c:v>-4.4080998454205655E-3</c:v>
                </c:pt>
                <c:pt idx="1839">
                  <c:v>-4.4646401985106721E-3</c:v>
                </c:pt>
                <c:pt idx="1840">
                  <c:v>-4.5177859813403387E-3</c:v>
                </c:pt>
                <c:pt idx="1841">
                  <c:v>-4.567587148850194E-3</c:v>
                </c:pt>
                <c:pt idx="1842">
                  <c:v>-4.6140842489004186E-3</c:v>
                </c:pt>
                <c:pt idx="1843">
                  <c:v>-4.6573872557305052E-3</c:v>
                </c:pt>
                <c:pt idx="1844">
                  <c:v>-4.697589458269924E-3</c:v>
                </c:pt>
                <c:pt idx="1845">
                  <c:v>-4.7347880181707325E-3</c:v>
                </c:pt>
                <c:pt idx="1846">
                  <c:v>-4.7691162395402387E-3</c:v>
                </c:pt>
                <c:pt idx="1847">
                  <c:v>-4.8007003418106819E-3</c:v>
                </c:pt>
                <c:pt idx="1848">
                  <c:v>-4.8296660549800308E-3</c:v>
                </c:pt>
                <c:pt idx="1849">
                  <c:v>-4.8561676712699509E-3</c:v>
                </c:pt>
                <c:pt idx="1850">
                  <c:v>-4.8803955144602895E-3</c:v>
                </c:pt>
                <c:pt idx="1851">
                  <c:v>-4.9025369995998602E-3</c:v>
                </c:pt>
                <c:pt idx="1852">
                  <c:v>-4.9227546294501323E-3</c:v>
                </c:pt>
                <c:pt idx="1853">
                  <c:v>-4.9412602479099732E-3</c:v>
                </c:pt>
                <c:pt idx="1854">
                  <c:v>-4.9582575435804799E-3</c:v>
                </c:pt>
                <c:pt idx="1855">
                  <c:v>-4.973948781350046E-3</c:v>
                </c:pt>
                <c:pt idx="1856">
                  <c:v>-4.9885206485402733E-3</c:v>
                </c:pt>
                <c:pt idx="1857">
                  <c:v>-5.0021902379606686E-3</c:v>
                </c:pt>
                <c:pt idx="1858">
                  <c:v>-5.0151806686900002E-3</c:v>
                </c:pt>
                <c:pt idx="1859">
                  <c:v>-5.0277127226499019E-3</c:v>
                </c:pt>
                <c:pt idx="1860">
                  <c:v>-5.0399976843102934E-3</c:v>
                </c:pt>
                <c:pt idx="1861">
                  <c:v>-5.0522541265705101E-3</c:v>
                </c:pt>
                <c:pt idx="1862">
                  <c:v>-5.0647114909603275E-3</c:v>
                </c:pt>
                <c:pt idx="1863">
                  <c:v>-5.0775290305304921E-3</c:v>
                </c:pt>
                <c:pt idx="1864">
                  <c:v>-5.0909046531106839E-3</c:v>
                </c:pt>
                <c:pt idx="1865">
                  <c:v>-5.1050363292199918E-3</c:v>
                </c:pt>
                <c:pt idx="1866">
                  <c:v>-5.1200732320300091E-3</c:v>
                </c:pt>
                <c:pt idx="1867">
                  <c:v>-5.1361652751102937E-3</c:v>
                </c:pt>
                <c:pt idx="1868">
                  <c:v>-5.1534893629199274E-3</c:v>
                </c:pt>
                <c:pt idx="1869">
                  <c:v>-5.172182803089953E-3</c:v>
                </c:pt>
                <c:pt idx="1870">
                  <c:v>-5.192348541219971E-3</c:v>
                </c:pt>
                <c:pt idx="1871">
                  <c:v>-5.2140938302702722E-3</c:v>
                </c:pt>
                <c:pt idx="1872">
                  <c:v>-5.2375289113504309E-3</c:v>
                </c:pt>
                <c:pt idx="1873">
                  <c:v>-5.262742577760271E-3</c:v>
                </c:pt>
                <c:pt idx="1874">
                  <c:v>-5.2898083004802032E-3</c:v>
                </c:pt>
                <c:pt idx="1875">
                  <c:v>-5.3187897513007343E-3</c:v>
                </c:pt>
                <c:pt idx="1876">
                  <c:v>-5.3497271492002341E-3</c:v>
                </c:pt>
                <c:pt idx="1877">
                  <c:v>-5.3826478411505008E-3</c:v>
                </c:pt>
                <c:pt idx="1878">
                  <c:v>-5.4175615039007141E-3</c:v>
                </c:pt>
                <c:pt idx="1879">
                  <c:v>-5.4544896433901258E-3</c:v>
                </c:pt>
                <c:pt idx="1880">
                  <c:v>-5.4934067824099486E-3</c:v>
                </c:pt>
                <c:pt idx="1881">
                  <c:v>-5.5342776704705443E-3</c:v>
                </c:pt>
                <c:pt idx="1882">
                  <c:v>-5.5770542013107161E-3</c:v>
                </c:pt>
                <c:pt idx="1883">
                  <c:v>-5.6216824486199357E-3</c:v>
                </c:pt>
                <c:pt idx="1884">
                  <c:v>-5.6680757046105867E-3</c:v>
                </c:pt>
                <c:pt idx="1885">
                  <c:v>-5.716157848450365E-3</c:v>
                </c:pt>
                <c:pt idx="1886">
                  <c:v>-5.7658503000501682E-3</c:v>
                </c:pt>
                <c:pt idx="1887">
                  <c:v>-5.8170103799701778E-3</c:v>
                </c:pt>
                <c:pt idx="1888">
                  <c:v>-5.8695341344003893E-3</c:v>
                </c:pt>
                <c:pt idx="1889">
                  <c:v>-5.9232794017205492E-3</c:v>
                </c:pt>
                <c:pt idx="1890">
                  <c:v>-5.9780683109407207E-3</c:v>
                </c:pt>
                <c:pt idx="1891">
                  <c:v>-6.0337625552007168E-3</c:v>
                </c:pt>
                <c:pt idx="1892">
                  <c:v>-6.0901705092906155E-3</c:v>
                </c:pt>
                <c:pt idx="1893">
                  <c:v>-6.1470983294400483E-3</c:v>
                </c:pt>
                <c:pt idx="1894">
                  <c:v>-6.2043566151306351E-3</c:v>
                </c:pt>
                <c:pt idx="1895">
                  <c:v>-6.2617589033999721E-3</c:v>
                </c:pt>
                <c:pt idx="1896">
                  <c:v>-6.3191116037604189E-3</c:v>
                </c:pt>
                <c:pt idx="1897">
                  <c:v>-6.376206115159988E-3</c:v>
                </c:pt>
                <c:pt idx="1898">
                  <c:v>-6.432826194719965E-3</c:v>
                </c:pt>
                <c:pt idx="1899">
                  <c:v>-6.4887749244899595E-3</c:v>
                </c:pt>
                <c:pt idx="1900">
                  <c:v>-6.5438227271901184E-3</c:v>
                </c:pt>
                <c:pt idx="1901">
                  <c:v>-6.5977872661804327E-3</c:v>
                </c:pt>
                <c:pt idx="1902">
                  <c:v>-6.6504587910900526E-3</c:v>
                </c:pt>
                <c:pt idx="1903">
                  <c:v>-6.7016457556903219E-3</c:v>
                </c:pt>
                <c:pt idx="1904">
                  <c:v>-6.7511935012802837E-3</c:v>
                </c:pt>
                <c:pt idx="1905">
                  <c:v>-6.7989558928607252E-3</c:v>
                </c:pt>
                <c:pt idx="1906">
                  <c:v>-6.8447758434002637E-3</c:v>
                </c:pt>
                <c:pt idx="1907">
                  <c:v>-6.8885272026406597E-3</c:v>
                </c:pt>
                <c:pt idx="1908">
                  <c:v>-6.9301019932206387E-3</c:v>
                </c:pt>
                <c:pt idx="1909">
                  <c:v>-6.9693920539206644E-3</c:v>
                </c:pt>
                <c:pt idx="1910">
                  <c:v>-7.0062831379900103E-3</c:v>
                </c:pt>
                <c:pt idx="1911">
                  <c:v>-7.0407093198205928E-3</c:v>
                </c:pt>
                <c:pt idx="1912">
                  <c:v>-7.0726288121498726E-3</c:v>
                </c:pt>
                <c:pt idx="1913">
                  <c:v>-7.1019957381404097E-3</c:v>
                </c:pt>
                <c:pt idx="1914">
                  <c:v>-7.1287718692598645E-3</c:v>
                </c:pt>
                <c:pt idx="1915">
                  <c:v>-7.1529346515299963E-3</c:v>
                </c:pt>
                <c:pt idx="1916">
                  <c:v>-7.1744552901700231E-3</c:v>
                </c:pt>
                <c:pt idx="1917">
                  <c:v>-7.1933359430902399E-3</c:v>
                </c:pt>
                <c:pt idx="1918">
                  <c:v>-7.2096031323205523E-3</c:v>
                </c:pt>
                <c:pt idx="1919">
                  <c:v>-7.2232671601906162E-3</c:v>
                </c:pt>
                <c:pt idx="1920">
                  <c:v>-7.2343396957705863E-3</c:v>
                </c:pt>
                <c:pt idx="1921">
                  <c:v>-7.2428310093499704E-3</c:v>
                </c:pt>
                <c:pt idx="1922">
                  <c:v>-7.2487905210101289E-3</c:v>
                </c:pt>
                <c:pt idx="1923">
                  <c:v>-7.2522174299498587E-3</c:v>
                </c:pt>
                <c:pt idx="1924">
                  <c:v>-7.2531482814106596E-3</c:v>
                </c:pt>
                <c:pt idx="1925">
                  <c:v>-7.2516113849703245E-3</c:v>
                </c:pt>
                <c:pt idx="1926">
                  <c:v>-7.247636647120359E-3</c:v>
                </c:pt>
                <c:pt idx="1927">
                  <c:v>-7.2412383457400864E-3</c:v>
                </c:pt>
                <c:pt idx="1928">
                  <c:v>-7.2324390535598582E-3</c:v>
                </c:pt>
                <c:pt idx="1929">
                  <c:v>-7.2212736628003427E-3</c:v>
                </c:pt>
                <c:pt idx="1930">
                  <c:v>-7.2077699570902709E-3</c:v>
                </c:pt>
                <c:pt idx="1931">
                  <c:v>-7.1919548407599621E-3</c:v>
                </c:pt>
                <c:pt idx="1932">
                  <c:v>-7.173843049560702E-3</c:v>
                </c:pt>
                <c:pt idx="1933">
                  <c:v>-7.153508713010126E-3</c:v>
                </c:pt>
                <c:pt idx="1934">
                  <c:v>-7.1310069997601033E-3</c:v>
                </c:pt>
                <c:pt idx="1935">
                  <c:v>-7.1063888085500793E-3</c:v>
                </c:pt>
                <c:pt idx="1936">
                  <c:v>-7.0797311529107176E-3</c:v>
                </c:pt>
                <c:pt idx="1937">
                  <c:v>-7.0511177279302117E-3</c:v>
                </c:pt>
                <c:pt idx="1938">
                  <c:v>-7.0205999316899081E-3</c:v>
                </c:pt>
                <c:pt idx="1939">
                  <c:v>-6.9883097822298623E-3</c:v>
                </c:pt>
                <c:pt idx="1940">
                  <c:v>-6.9543718444906588E-3</c:v>
                </c:pt>
                <c:pt idx="1941">
                  <c:v>-6.9189130499101026E-3</c:v>
                </c:pt>
                <c:pt idx="1942">
                  <c:v>-6.8820756056107157E-3</c:v>
                </c:pt>
                <c:pt idx="1943">
                  <c:v>-6.8440078716198727E-3</c:v>
                </c:pt>
                <c:pt idx="1944">
                  <c:v>-6.8048825292601478E-3</c:v>
                </c:pt>
                <c:pt idx="1945">
                  <c:v>-6.7648814023506532E-3</c:v>
                </c:pt>
                <c:pt idx="1946">
                  <c:v>-6.7242117231405274E-3</c:v>
                </c:pt>
                <c:pt idx="1947">
                  <c:v>-6.683057521260416E-3</c:v>
                </c:pt>
                <c:pt idx="1948">
                  <c:v>-6.6416252834704537E-3</c:v>
                </c:pt>
                <c:pt idx="1949">
                  <c:v>-6.6001432532099003E-3</c:v>
                </c:pt>
                <c:pt idx="1950">
                  <c:v>-6.5588110261600718E-3</c:v>
                </c:pt>
                <c:pt idx="1951">
                  <c:v>-6.5178680275002066E-3</c:v>
                </c:pt>
                <c:pt idx="1952">
                  <c:v>-6.4775247817303594E-3</c:v>
                </c:pt>
                <c:pt idx="1953">
                  <c:v>-6.4380151724403589E-3</c:v>
                </c:pt>
                <c:pt idx="1954">
                  <c:v>-6.3995562420204877E-3</c:v>
                </c:pt>
                <c:pt idx="1955">
                  <c:v>-6.362365437170503E-3</c:v>
                </c:pt>
                <c:pt idx="1956">
                  <c:v>-6.326655786350166E-3</c:v>
                </c:pt>
                <c:pt idx="1957">
                  <c:v>-6.2925959408399734E-3</c:v>
                </c:pt>
                <c:pt idx="1958">
                  <c:v>-6.2603671780800951E-3</c:v>
                </c:pt>
                <c:pt idx="1959">
                  <c:v>-6.2301311835000206E-3</c:v>
                </c:pt>
                <c:pt idx="1960">
                  <c:v>-6.202040822699928E-3</c:v>
                </c:pt>
                <c:pt idx="1961">
                  <c:v>-6.1762524033204258E-3</c:v>
                </c:pt>
                <c:pt idx="1962">
                  <c:v>-6.1528525666902922E-3</c:v>
                </c:pt>
                <c:pt idx="1963">
                  <c:v>-6.1319451756807197E-3</c:v>
                </c:pt>
                <c:pt idx="1964">
                  <c:v>-6.1136235338405953E-3</c:v>
                </c:pt>
                <c:pt idx="1965">
                  <c:v>-6.0979514821806191E-3</c:v>
                </c:pt>
                <c:pt idx="1966">
                  <c:v>-6.0849625080203751E-3</c:v>
                </c:pt>
                <c:pt idx="1967">
                  <c:v>-6.0746827046802565E-3</c:v>
                </c:pt>
                <c:pt idx="1968">
                  <c:v>-6.0671071495104201E-3</c:v>
                </c:pt>
                <c:pt idx="1969">
                  <c:v>-6.0622126416101096E-3</c:v>
                </c:pt>
                <c:pt idx="1970">
                  <c:v>-6.0599910343803742E-3</c:v>
                </c:pt>
                <c:pt idx="1971">
                  <c:v>-6.0603804577601394E-3</c:v>
                </c:pt>
                <c:pt idx="1972">
                  <c:v>-6.0633136505305885E-3</c:v>
                </c:pt>
                <c:pt idx="1973">
                  <c:v>-6.0687367882801269E-3</c:v>
                </c:pt>
                <c:pt idx="1974">
                  <c:v>-6.0765809120901793E-3</c:v>
                </c:pt>
                <c:pt idx="1975">
                  <c:v>-6.0867536291606683E-3</c:v>
                </c:pt>
                <c:pt idx="1976">
                  <c:v>-6.099167616969936E-3</c:v>
                </c:pt>
                <c:pt idx="1977">
                  <c:v>-6.1136894526603314E-3</c:v>
                </c:pt>
                <c:pt idx="1978">
                  <c:v>-6.130215016430185E-3</c:v>
                </c:pt>
                <c:pt idx="1979">
                  <c:v>-6.1486321835602098E-3</c:v>
                </c:pt>
                <c:pt idx="1980">
                  <c:v>-6.1688392245606849E-3</c:v>
                </c:pt>
                <c:pt idx="1981">
                  <c:v>-6.1907321758303269E-3</c:v>
                </c:pt>
                <c:pt idx="1982">
                  <c:v>-6.2142241209102167E-3</c:v>
                </c:pt>
                <c:pt idx="1983">
                  <c:v>-6.2391986698502322E-3</c:v>
                </c:pt>
                <c:pt idx="1984">
                  <c:v>-6.2655561441600227E-3</c:v>
                </c:pt>
                <c:pt idx="1985">
                  <c:v>-6.2931897804903159E-3</c:v>
                </c:pt>
                <c:pt idx="1986">
                  <c:v>-6.3220036269306945E-3</c:v>
                </c:pt>
                <c:pt idx="1987">
                  <c:v>-6.3519333650106091E-3</c:v>
                </c:pt>
                <c:pt idx="1988">
                  <c:v>-6.3829008239100204E-3</c:v>
                </c:pt>
                <c:pt idx="1989">
                  <c:v>-6.4148263018601881E-3</c:v>
                </c:pt>
                <c:pt idx="1990">
                  <c:v>-6.4476625281502109E-3</c:v>
                </c:pt>
                <c:pt idx="1991">
                  <c:v>-6.481377899480556E-3</c:v>
                </c:pt>
                <c:pt idx="1992">
                  <c:v>-6.5159280623303673E-3</c:v>
                </c:pt>
                <c:pt idx="1993">
                  <c:v>-6.5512811320402875E-3</c:v>
                </c:pt>
                <c:pt idx="1994">
                  <c:v>-6.5873978357906537E-3</c:v>
                </c:pt>
                <c:pt idx="1995">
                  <c:v>-6.6243050629406497E-3</c:v>
                </c:pt>
                <c:pt idx="1996">
                  <c:v>-6.661980450520133E-3</c:v>
                </c:pt>
                <c:pt idx="1997">
                  <c:v>-6.7004267361898684E-3</c:v>
                </c:pt>
                <c:pt idx="1998">
                  <c:v>-6.7396396198402542E-3</c:v>
                </c:pt>
                <c:pt idx="1999">
                  <c:v>-6.7796415585501535E-3</c:v>
                </c:pt>
                <c:pt idx="2000">
                  <c:v>-6.8204595833503134E-3</c:v>
                </c:pt>
                <c:pt idx="2001">
                  <c:v>-6.8621202588001751E-3</c:v>
                </c:pt>
                <c:pt idx="2002">
                  <c:v>-6.9046263391800977E-3</c:v>
                </c:pt>
                <c:pt idx="2003">
                  <c:v>-6.9480099465399903E-3</c:v>
                </c:pt>
                <c:pt idx="2004">
                  <c:v>-6.9923049343900701E-3</c:v>
                </c:pt>
                <c:pt idx="2005">
                  <c:v>-7.0375494444601117E-3</c:v>
                </c:pt>
                <c:pt idx="2006">
                  <c:v>-7.0837599285802355E-3</c:v>
                </c:pt>
                <c:pt idx="2007">
                  <c:v>-7.130943188959904E-3</c:v>
                </c:pt>
                <c:pt idx="2008">
                  <c:v>-7.1791264934706334E-3</c:v>
                </c:pt>
                <c:pt idx="2009">
                  <c:v>-7.2283188292399103E-3</c:v>
                </c:pt>
                <c:pt idx="2010">
                  <c:v>-7.2785367902801212E-3</c:v>
                </c:pt>
                <c:pt idx="2011">
                  <c:v>-7.3297799804201702E-3</c:v>
                </c:pt>
                <c:pt idx="2012">
                  <c:v>-7.38205976082007E-3</c:v>
                </c:pt>
                <c:pt idx="2013">
                  <c:v>-7.4353621951805948E-3</c:v>
                </c:pt>
                <c:pt idx="2014">
                  <c:v>-7.4896614371002812E-3</c:v>
                </c:pt>
                <c:pt idx="2015">
                  <c:v>-7.5449292918499111E-3</c:v>
                </c:pt>
                <c:pt idx="2016">
                  <c:v>-7.6011374981099777E-3</c:v>
                </c:pt>
                <c:pt idx="2017">
                  <c:v>-7.6582560169899949E-3</c:v>
                </c:pt>
                <c:pt idx="2018">
                  <c:v>-7.7162371982604228E-3</c:v>
                </c:pt>
                <c:pt idx="2019">
                  <c:v>-7.7749872829500077E-3</c:v>
                </c:pt>
                <c:pt idx="2020">
                  <c:v>-7.8344471221001299E-3</c:v>
                </c:pt>
                <c:pt idx="2021">
                  <c:v>-7.8945731666699714E-3</c:v>
                </c:pt>
                <c:pt idx="2022">
                  <c:v>-7.9552833097702447E-3</c:v>
                </c:pt>
                <c:pt idx="2023">
                  <c:v>-8.0164354801901538E-3</c:v>
                </c:pt>
                <c:pt idx="2024">
                  <c:v>-8.0779345889201437E-3</c:v>
                </c:pt>
                <c:pt idx="2025">
                  <c:v>-8.1396796362502855E-3</c:v>
                </c:pt>
                <c:pt idx="2026">
                  <c:v>-8.2016046362403117E-3</c:v>
                </c:pt>
                <c:pt idx="2027">
                  <c:v>-8.2635429899404755E-3</c:v>
                </c:pt>
                <c:pt idx="2028">
                  <c:v>-8.325374044740208E-3</c:v>
                </c:pt>
                <c:pt idx="2029">
                  <c:v>-8.386955966490639E-3</c:v>
                </c:pt>
                <c:pt idx="2030">
                  <c:v>-8.4481450654498857E-3</c:v>
                </c:pt>
                <c:pt idx="2031">
                  <c:v>-8.5087871763303013E-3</c:v>
                </c:pt>
                <c:pt idx="2032">
                  <c:v>-8.5687253370201333E-3</c:v>
                </c:pt>
                <c:pt idx="2033">
                  <c:v>-8.6278470670499985E-3</c:v>
                </c:pt>
                <c:pt idx="2034">
                  <c:v>-8.6859995155101899E-3</c:v>
                </c:pt>
                <c:pt idx="2035">
                  <c:v>-8.7430021661907276E-3</c:v>
                </c:pt>
                <c:pt idx="2036">
                  <c:v>-8.7987218157703495E-3</c:v>
                </c:pt>
                <c:pt idx="2037">
                  <c:v>-8.8529881302701341E-3</c:v>
                </c:pt>
                <c:pt idx="2038">
                  <c:v>-8.9056720288400726E-3</c:v>
                </c:pt>
                <c:pt idx="2039">
                  <c:v>-8.9566078257403703E-3</c:v>
                </c:pt>
                <c:pt idx="2040">
                  <c:v>-9.0056539241603062E-3</c:v>
                </c:pt>
                <c:pt idx="2041">
                  <c:v>-9.0526795914600555E-3</c:v>
                </c:pt>
                <c:pt idx="2042">
                  <c:v>-9.0975314868000368E-3</c:v>
                </c:pt>
                <c:pt idx="2043">
                  <c:v>-9.1400890224004883E-3</c:v>
                </c:pt>
                <c:pt idx="2044">
                  <c:v>-9.1802320074103605E-3</c:v>
                </c:pt>
                <c:pt idx="2045">
                  <c:v>-9.2178038923700356E-3</c:v>
                </c:pt>
                <c:pt idx="2046">
                  <c:v>-9.2527094129000176E-3</c:v>
                </c:pt>
                <c:pt idx="2047">
                  <c:v>-9.2848509123903966E-3</c:v>
                </c:pt>
                <c:pt idx="2048">
                  <c:v>-9.3141151310298653E-3</c:v>
                </c:pt>
                <c:pt idx="2049">
                  <c:v>-9.3404245522501483E-3</c:v>
                </c:pt>
                <c:pt idx="2050">
                  <c:v>-9.3637188743800337E-3</c:v>
                </c:pt>
                <c:pt idx="2051">
                  <c:v>-9.3839062442606647E-3</c:v>
                </c:pt>
                <c:pt idx="2052">
                  <c:v>-9.4009211883401278E-3</c:v>
                </c:pt>
                <c:pt idx="2053">
                  <c:v>-9.4147273559403999E-3</c:v>
                </c:pt>
                <c:pt idx="2054">
                  <c:v>-9.4253012695801885E-3</c:v>
                </c:pt>
                <c:pt idx="2055">
                  <c:v>-9.4326123135699547E-3</c:v>
                </c:pt>
                <c:pt idx="2056">
                  <c:v>-9.4366308749203043E-3</c:v>
                </c:pt>
                <c:pt idx="2057">
                  <c:v>-9.4373534895302313E-3</c:v>
                </c:pt>
                <c:pt idx="2058">
                  <c:v>-9.4347926123505843E-3</c:v>
                </c:pt>
                <c:pt idx="2059">
                  <c:v>-9.428967219950124E-3</c:v>
                </c:pt>
                <c:pt idx="2060">
                  <c:v>-9.419935346779873E-3</c:v>
                </c:pt>
                <c:pt idx="2061">
                  <c:v>-9.4077294820102964E-3</c:v>
                </c:pt>
                <c:pt idx="2062">
                  <c:v>-9.3924116831303195E-3</c:v>
                </c:pt>
                <c:pt idx="2063">
                  <c:v>-9.3740731723004345E-3</c:v>
                </c:pt>
                <c:pt idx="2064">
                  <c:v>-9.3528054435907393E-3</c:v>
                </c:pt>
                <c:pt idx="2065">
                  <c:v>-9.3286893857600361E-3</c:v>
                </c:pt>
                <c:pt idx="2066">
                  <c:v>-9.3018163704403634E-3</c:v>
                </c:pt>
                <c:pt idx="2067">
                  <c:v>-9.2723050490404191E-3</c:v>
                </c:pt>
                <c:pt idx="2068">
                  <c:v>-9.2403039964699119E-3</c:v>
                </c:pt>
                <c:pt idx="2069">
                  <c:v>-9.2059292708199791E-3</c:v>
                </c:pt>
                <c:pt idx="2070">
                  <c:v>-9.1693416086506829E-3</c:v>
                </c:pt>
                <c:pt idx="2071">
                  <c:v>-9.1306539146902566E-3</c:v>
                </c:pt>
                <c:pt idx="2072">
                  <c:v>-9.090060371660158E-3</c:v>
                </c:pt>
                <c:pt idx="2073">
                  <c:v>-9.0477173048704174E-3</c:v>
                </c:pt>
                <c:pt idx="2074">
                  <c:v>-9.0037649372503026E-3</c:v>
                </c:pt>
                <c:pt idx="2075">
                  <c:v>-8.9583779257207397E-3</c:v>
                </c:pt>
                <c:pt idx="2076">
                  <c:v>-8.9117529403601736E-3</c:v>
                </c:pt>
                <c:pt idx="2077">
                  <c:v>-8.8640531711403625E-3</c:v>
                </c:pt>
                <c:pt idx="2078">
                  <c:v>-8.8154653288698981E-3</c:v>
                </c:pt>
                <c:pt idx="2079">
                  <c:v>-8.7661878374802882E-3</c:v>
                </c:pt>
                <c:pt idx="2080">
                  <c:v>-8.7163874924103268E-3</c:v>
                </c:pt>
                <c:pt idx="2081">
                  <c:v>-8.6662209318904004E-3</c:v>
                </c:pt>
                <c:pt idx="2082">
                  <c:v>-8.6158680768004814E-3</c:v>
                </c:pt>
                <c:pt idx="2083">
                  <c:v>-8.5655216712705595E-3</c:v>
                </c:pt>
                <c:pt idx="2084">
                  <c:v>-8.5153228464402986E-3</c:v>
                </c:pt>
                <c:pt idx="2085">
                  <c:v>-8.4654409061304392E-3</c:v>
                </c:pt>
                <c:pt idx="2086">
                  <c:v>-8.4160397762103045E-3</c:v>
                </c:pt>
                <c:pt idx="2087">
                  <c:v>-8.3672862447805585E-3</c:v>
                </c:pt>
                <c:pt idx="2088">
                  <c:v>-8.3193242300101389E-3</c:v>
                </c:pt>
                <c:pt idx="2089">
                  <c:v>-8.2722866872702028E-3</c:v>
                </c:pt>
                <c:pt idx="2090">
                  <c:v>-8.2262907019998721E-3</c:v>
                </c:pt>
                <c:pt idx="2091">
                  <c:v>-8.1814716973305224E-3</c:v>
                </c:pt>
                <c:pt idx="2092">
                  <c:v>-8.1379583883904871E-3</c:v>
                </c:pt>
                <c:pt idx="2093">
                  <c:v>-8.0958736305598578E-3</c:v>
                </c:pt>
                <c:pt idx="2094">
                  <c:v>-8.0553159854899192E-3</c:v>
                </c:pt>
                <c:pt idx="2095">
                  <c:v>-8.0163776063004732E-3</c:v>
                </c:pt>
                <c:pt idx="2096">
                  <c:v>-7.9791391094898856E-3</c:v>
                </c:pt>
                <c:pt idx="2097">
                  <c:v>-7.9437062516802825E-3</c:v>
                </c:pt>
                <c:pt idx="2098">
                  <c:v>-7.9101417618305803E-3</c:v>
                </c:pt>
                <c:pt idx="2099">
                  <c:v>-7.8785156758200969E-3</c:v>
                </c:pt>
                <c:pt idx="2100">
                  <c:v>-7.8488704040999835E-3</c:v>
                </c:pt>
                <c:pt idx="2101">
                  <c:v>-7.821264200639888E-3</c:v>
                </c:pt>
                <c:pt idx="2102">
                  <c:v>-7.7957525242400294E-3</c:v>
                </c:pt>
                <c:pt idx="2103">
                  <c:v>-7.7723705552603661E-3</c:v>
                </c:pt>
                <c:pt idx="2104">
                  <c:v>-7.7511630468700687E-3</c:v>
                </c:pt>
                <c:pt idx="2105">
                  <c:v>-7.7321497675102435E-3</c:v>
                </c:pt>
                <c:pt idx="2106">
                  <c:v>-7.7153437240902178E-3</c:v>
                </c:pt>
                <c:pt idx="2107">
                  <c:v>-7.700752754000284E-3</c:v>
                </c:pt>
                <c:pt idx="2108">
                  <c:v>-7.6883698803706935E-3</c:v>
                </c:pt>
                <c:pt idx="2109">
                  <c:v>-7.6782225085505473E-3</c:v>
                </c:pt>
                <c:pt idx="2110">
                  <c:v>-7.6702789485105782E-3</c:v>
                </c:pt>
                <c:pt idx="2111">
                  <c:v>-7.6645226184401949E-3</c:v>
                </c:pt>
                <c:pt idx="2112">
                  <c:v>-7.6609361944406373E-3</c:v>
                </c:pt>
                <c:pt idx="2113">
                  <c:v>-7.6595145946498633E-3</c:v>
                </c:pt>
                <c:pt idx="2114">
                  <c:v>-7.6602183247800326E-3</c:v>
                </c:pt>
                <c:pt idx="2115">
                  <c:v>-7.6629927123201824E-3</c:v>
                </c:pt>
                <c:pt idx="2116">
                  <c:v>-7.6678118802702144E-3</c:v>
                </c:pt>
                <c:pt idx="2117">
                  <c:v>-7.6746241260199355E-3</c:v>
                </c:pt>
                <c:pt idx="2118">
                  <c:v>-7.6833678696299756E-3</c:v>
                </c:pt>
                <c:pt idx="2119">
                  <c:v>-7.6939742636605857E-3</c:v>
                </c:pt>
                <c:pt idx="2120">
                  <c:v>-7.7063938950105992E-3</c:v>
                </c:pt>
                <c:pt idx="2121">
                  <c:v>-7.720552604180142E-3</c:v>
                </c:pt>
                <c:pt idx="2122">
                  <c:v>-7.7363768374105746E-3</c:v>
                </c:pt>
                <c:pt idx="2123">
                  <c:v>-7.7537702434105071E-3</c:v>
                </c:pt>
                <c:pt idx="2124">
                  <c:v>-7.7726703706701983E-3</c:v>
                </c:pt>
                <c:pt idx="2125">
                  <c:v>-7.7929963274501191E-3</c:v>
                </c:pt>
                <c:pt idx="2126">
                  <c:v>-7.8146614514107426E-3</c:v>
                </c:pt>
                <c:pt idx="2127">
                  <c:v>-7.8375779598607309E-3</c:v>
                </c:pt>
                <c:pt idx="2128">
                  <c:v>-7.8616639670601174E-3</c:v>
                </c:pt>
                <c:pt idx="2129">
                  <c:v>-7.8868462257499772E-3</c:v>
                </c:pt>
                <c:pt idx="2130">
                  <c:v>-7.9130322641907114E-3</c:v>
                </c:pt>
                <c:pt idx="2131">
                  <c:v>-7.9401131942100633E-3</c:v>
                </c:pt>
                <c:pt idx="2132">
                  <c:v>-7.967999381210511E-3</c:v>
                </c:pt>
                <c:pt idx="2133">
                  <c:v>-7.9966041134902355E-3</c:v>
                </c:pt>
                <c:pt idx="2134">
                  <c:v>-8.0258395930403736E-3</c:v>
                </c:pt>
                <c:pt idx="2135">
                  <c:v>-8.0556263115498794E-3</c:v>
                </c:pt>
                <c:pt idx="2136">
                  <c:v>-8.0858863092201361E-3</c:v>
                </c:pt>
                <c:pt idx="2137">
                  <c:v>-8.1165504836402391E-3</c:v>
                </c:pt>
                <c:pt idx="2138">
                  <c:v>-8.1475390501601908E-3</c:v>
                </c:pt>
                <c:pt idx="2139">
                  <c:v>-8.1787549969201123E-3</c:v>
                </c:pt>
                <c:pt idx="2140">
                  <c:v>-8.2101439196105019E-3</c:v>
                </c:pt>
                <c:pt idx="2141">
                  <c:v>-8.241650646490406E-3</c:v>
                </c:pt>
                <c:pt idx="2142">
                  <c:v>-8.2732053922907056E-3</c:v>
                </c:pt>
                <c:pt idx="2143">
                  <c:v>-8.3047754109699667E-3</c:v>
                </c:pt>
                <c:pt idx="2144">
                  <c:v>-8.3363196969798992E-3</c:v>
                </c:pt>
                <c:pt idx="2145">
                  <c:v>-8.3678018402304488E-3</c:v>
                </c:pt>
                <c:pt idx="2146">
                  <c:v>-8.3992004787498686E-3</c:v>
                </c:pt>
                <c:pt idx="2147">
                  <c:v>-8.4304866186402094E-3</c:v>
                </c:pt>
                <c:pt idx="2148">
                  <c:v>-8.4616432828106269E-3</c:v>
                </c:pt>
                <c:pt idx="2149">
                  <c:v>-8.4926517396004542E-3</c:v>
                </c:pt>
                <c:pt idx="2150">
                  <c:v>-8.5235198008302149E-3</c:v>
                </c:pt>
                <c:pt idx="2151">
                  <c:v>-8.554269106130441E-3</c:v>
                </c:pt>
                <c:pt idx="2152">
                  <c:v>-8.5849111619102914E-3</c:v>
                </c:pt>
                <c:pt idx="2153">
                  <c:v>-8.6154553663506661E-3</c:v>
                </c:pt>
                <c:pt idx="2154">
                  <c:v>-8.6459283145501331E-3</c:v>
                </c:pt>
                <c:pt idx="2155">
                  <c:v>-8.6763651992205482E-3</c:v>
                </c:pt>
                <c:pt idx="2156">
                  <c:v>-8.7068118708000242E-3</c:v>
                </c:pt>
                <c:pt idx="2157">
                  <c:v>-8.7373040468898822E-3</c:v>
                </c:pt>
                <c:pt idx="2158">
                  <c:v>-8.7678859659101605E-3</c:v>
                </c:pt>
                <c:pt idx="2159">
                  <c:v>-8.7986126284098631E-3</c:v>
                </c:pt>
                <c:pt idx="2160">
                  <c:v>-8.8295353288101452E-3</c:v>
                </c:pt>
                <c:pt idx="2161">
                  <c:v>-8.8606879982000564E-3</c:v>
                </c:pt>
                <c:pt idx="2162">
                  <c:v>-8.8921505044101679E-3</c:v>
                </c:pt>
                <c:pt idx="2163">
                  <c:v>-8.9239773304905512E-3</c:v>
                </c:pt>
                <c:pt idx="2164">
                  <c:v>-8.9562149245603351E-3</c:v>
                </c:pt>
                <c:pt idx="2165">
                  <c:v>-8.9889170541299634E-3</c:v>
                </c:pt>
                <c:pt idx="2166">
                  <c:v>-9.0221702343304955E-3</c:v>
                </c:pt>
                <c:pt idx="2167">
                  <c:v>-9.0560273252204837E-3</c:v>
                </c:pt>
                <c:pt idx="2168">
                  <c:v>-9.0905514071506488E-3</c:v>
                </c:pt>
                <c:pt idx="2169">
                  <c:v>-9.1257783143401383E-3</c:v>
                </c:pt>
                <c:pt idx="2170">
                  <c:v>-9.1617608666902939E-3</c:v>
                </c:pt>
                <c:pt idx="2171">
                  <c:v>-9.198548412170382E-3</c:v>
                </c:pt>
                <c:pt idx="2172">
                  <c:v>-9.2361887127001552E-3</c:v>
                </c:pt>
                <c:pt idx="2173">
                  <c:v>-9.274731504739897E-3</c:v>
                </c:pt>
                <c:pt idx="2174">
                  <c:v>-9.3141894756501031E-3</c:v>
                </c:pt>
                <c:pt idx="2175">
                  <c:v>-9.3545910213901351E-3</c:v>
                </c:pt>
                <c:pt idx="2176">
                  <c:v>-9.3959765337903178E-3</c:v>
                </c:pt>
                <c:pt idx="2177">
                  <c:v>-9.4383771639803271E-3</c:v>
                </c:pt>
                <c:pt idx="2178">
                  <c:v>-9.4817943139107186E-3</c:v>
                </c:pt>
                <c:pt idx="2179">
                  <c:v>-9.526223038689885E-3</c:v>
                </c:pt>
                <c:pt idx="2180">
                  <c:v>-9.5716716784206568E-3</c:v>
                </c:pt>
                <c:pt idx="2181">
                  <c:v>-9.6181659818199705E-3</c:v>
                </c:pt>
                <c:pt idx="2182">
                  <c:v>-9.6656749071000192E-3</c:v>
                </c:pt>
                <c:pt idx="2183">
                  <c:v>-9.714184386759861E-3</c:v>
                </c:pt>
                <c:pt idx="2184">
                  <c:v>-9.7636849222704214E-3</c:v>
                </c:pt>
                <c:pt idx="2185">
                  <c:v>-9.8141257759802869E-3</c:v>
                </c:pt>
                <c:pt idx="2186">
                  <c:v>-9.8654827830699787E-3</c:v>
                </c:pt>
                <c:pt idx="2187">
                  <c:v>-9.9177212481906807E-3</c:v>
                </c:pt>
                <c:pt idx="2188">
                  <c:v>-9.9708089085099871E-3</c:v>
                </c:pt>
                <c:pt idx="2189">
                  <c:v>-1.0024692858160655E-2</c:v>
                </c:pt>
                <c:pt idx="2190">
                  <c:v>-1.0079297503330586E-2</c:v>
                </c:pt>
                <c:pt idx="2191">
                  <c:v>-1.0134573879009956E-2</c:v>
                </c:pt>
                <c:pt idx="2192">
                  <c:v>-1.0190475077930472E-2</c:v>
                </c:pt>
                <c:pt idx="2193">
                  <c:v>-1.0246947472820622E-2</c:v>
                </c:pt>
                <c:pt idx="2194">
                  <c:v>-1.0303894715000261E-2</c:v>
                </c:pt>
                <c:pt idx="2195">
                  <c:v>-1.0361255226349897E-2</c:v>
                </c:pt>
                <c:pt idx="2196">
                  <c:v>-1.0418958094330577E-2</c:v>
                </c:pt>
                <c:pt idx="2197">
                  <c:v>-1.0475704385480178E-2</c:v>
                </c:pt>
                <c:pt idx="2198">
                  <c:v>-1.0532078375520726E-2</c:v>
                </c:pt>
                <c:pt idx="2199">
                  <c:v>-1.0588409712540603E-2</c:v>
                </c:pt>
                <c:pt idx="2200">
                  <c:v>-1.064471421871005E-2</c:v>
                </c:pt>
                <c:pt idx="2201">
                  <c:v>-1.0700965074440738E-2</c:v>
                </c:pt>
                <c:pt idx="2202">
                  <c:v>-1.0757097829980466E-2</c:v>
                </c:pt>
                <c:pt idx="2203">
                  <c:v>-1.0813068290440597E-2</c:v>
                </c:pt>
                <c:pt idx="2204">
                  <c:v>-1.0868792206890632E-2</c:v>
                </c:pt>
                <c:pt idx="2205">
                  <c:v>-1.0924197780799894E-2</c:v>
                </c:pt>
                <c:pt idx="2206">
                  <c:v>-1.0979200071420614E-2</c:v>
                </c:pt>
                <c:pt idx="2207">
                  <c:v>-1.1033713773720422E-2</c:v>
                </c:pt>
                <c:pt idx="2208">
                  <c:v>-1.1087670385360404E-2</c:v>
                </c:pt>
                <c:pt idx="2209">
                  <c:v>-1.1141023446450404E-2</c:v>
                </c:pt>
                <c:pt idx="2210">
                  <c:v>-1.1193689353360625E-2</c:v>
                </c:pt>
                <c:pt idx="2211">
                  <c:v>-1.1245618094020138E-2</c:v>
                </c:pt>
                <c:pt idx="2212">
                  <c:v>-1.1296733441120033E-2</c:v>
                </c:pt>
                <c:pt idx="2213">
                  <c:v>-1.1346988532039859E-2</c:v>
                </c:pt>
                <c:pt idx="2214">
                  <c:v>-1.1396357294819914E-2</c:v>
                </c:pt>
                <c:pt idx="2215">
                  <c:v>-1.1444795295700416E-2</c:v>
                </c:pt>
                <c:pt idx="2216">
                  <c:v>-1.1492253485270609E-2</c:v>
                </c:pt>
                <c:pt idx="2217">
                  <c:v>-1.1538632403579996E-2</c:v>
                </c:pt>
                <c:pt idx="2218">
                  <c:v>-1.1583860733820117E-2</c:v>
                </c:pt>
                <c:pt idx="2219">
                  <c:v>-1.1627873114380627E-2</c:v>
                </c:pt>
                <c:pt idx="2220">
                  <c:v>-1.1670573056090205E-2</c:v>
                </c:pt>
                <c:pt idx="2221">
                  <c:v>-1.1711901554700255E-2</c:v>
                </c:pt>
                <c:pt idx="2222">
                  <c:v>-1.1751783715290287E-2</c:v>
                </c:pt>
                <c:pt idx="2223">
                  <c:v>-1.1790170795849875E-2</c:v>
                </c:pt>
                <c:pt idx="2224">
                  <c:v>-1.1827030229570212E-2</c:v>
                </c:pt>
                <c:pt idx="2225">
                  <c:v>-1.1862344347910003E-2</c:v>
                </c:pt>
                <c:pt idx="2226">
                  <c:v>-1.1896142785060349E-2</c:v>
                </c:pt>
                <c:pt idx="2227">
                  <c:v>-1.1928420751970314E-2</c:v>
                </c:pt>
                <c:pt idx="2228">
                  <c:v>-1.1959212902480587E-2</c:v>
                </c:pt>
                <c:pt idx="2229">
                  <c:v>-1.1988568743700689E-2</c:v>
                </c:pt>
                <c:pt idx="2230">
                  <c:v>-1.2016533493850012E-2</c:v>
                </c:pt>
                <c:pt idx="2231">
                  <c:v>-1.2043151824270737E-2</c:v>
                </c:pt>
                <c:pt idx="2232">
                  <c:v>-1.2068469248350588E-2</c:v>
                </c:pt>
                <c:pt idx="2233">
                  <c:v>-1.2092494606810611E-2</c:v>
                </c:pt>
                <c:pt idx="2234">
                  <c:v>-1.2115261085130058E-2</c:v>
                </c:pt>
                <c:pt idx="2235">
                  <c:v>-1.2136764668520428E-2</c:v>
                </c:pt>
                <c:pt idx="2236">
                  <c:v>-1.215702824072018E-2</c:v>
                </c:pt>
                <c:pt idx="2237">
                  <c:v>-1.2176031614510308E-2</c:v>
                </c:pt>
                <c:pt idx="2238">
                  <c:v>-1.2193738095070294E-2</c:v>
                </c:pt>
                <c:pt idx="2239">
                  <c:v>-1.2210121604810276E-2</c:v>
                </c:pt>
                <c:pt idx="2240">
                  <c:v>-1.2225125102240497E-2</c:v>
                </c:pt>
                <c:pt idx="2241">
                  <c:v>-1.2238689321720564E-2</c:v>
                </c:pt>
                <c:pt idx="2242">
                  <c:v>-1.2250748754240703E-2</c:v>
                </c:pt>
                <c:pt idx="2243">
                  <c:v>-1.2261205847580392E-2</c:v>
                </c:pt>
                <c:pt idx="2244">
                  <c:v>-1.2269994620890401E-2</c:v>
                </c:pt>
                <c:pt idx="2245">
                  <c:v>-1.2277034672219855E-2</c:v>
                </c:pt>
                <c:pt idx="2246">
                  <c:v>-1.2282242556739931E-2</c:v>
                </c:pt>
                <c:pt idx="2247">
                  <c:v>-1.2285570951690694E-2</c:v>
                </c:pt>
                <c:pt idx="2248">
                  <c:v>-1.2286951263410728E-2</c:v>
                </c:pt>
                <c:pt idx="2249">
                  <c:v>-1.2286339618400532E-2</c:v>
                </c:pt>
                <c:pt idx="2250">
                  <c:v>-1.2283728777449987E-2</c:v>
                </c:pt>
                <c:pt idx="2251">
                  <c:v>-1.2279082689659937E-2</c:v>
                </c:pt>
                <c:pt idx="2252">
                  <c:v>-1.2272378972370213E-2</c:v>
                </c:pt>
                <c:pt idx="2253">
                  <c:v>-1.2263600526160268E-2</c:v>
                </c:pt>
                <c:pt idx="2254">
                  <c:v>-1.2252752816700685E-2</c:v>
                </c:pt>
                <c:pt idx="2255">
                  <c:v>-1.223983525868988E-2</c:v>
                </c:pt>
                <c:pt idx="2256">
                  <c:v>-1.2224849579390629E-2</c:v>
                </c:pt>
                <c:pt idx="2257">
                  <c:v>-1.2207785959810202E-2</c:v>
                </c:pt>
                <c:pt idx="2258">
                  <c:v>-1.2188633240900693E-2</c:v>
                </c:pt>
                <c:pt idx="2259">
                  <c:v>-1.2167343061660674E-2</c:v>
                </c:pt>
                <c:pt idx="2260">
                  <c:v>-1.21438911289804E-2</c:v>
                </c:pt>
                <c:pt idx="2261">
                  <c:v>-1.2118253793680367E-2</c:v>
                </c:pt>
                <c:pt idx="2262">
                  <c:v>-1.2090407089690558E-2</c:v>
                </c:pt>
                <c:pt idx="2263">
                  <c:v>-1.2060324533780253E-2</c:v>
                </c:pt>
                <c:pt idx="2264">
                  <c:v>-1.2027979070190042E-2</c:v>
                </c:pt>
                <c:pt idx="2265">
                  <c:v>-1.1993336893930007E-2</c:v>
                </c:pt>
                <c:pt idx="2266">
                  <c:v>-1.1956371329410409E-2</c:v>
                </c:pt>
                <c:pt idx="2267">
                  <c:v>-1.191710209812058E-2</c:v>
                </c:pt>
                <c:pt idx="2268">
                  <c:v>-1.1875530344799934E-2</c:v>
                </c:pt>
                <c:pt idx="2269">
                  <c:v>-1.1831662005680421E-2</c:v>
                </c:pt>
                <c:pt idx="2270">
                  <c:v>-1.1785515089610676E-2</c:v>
                </c:pt>
                <c:pt idx="2271">
                  <c:v>-1.173711443384029E-2</c:v>
                </c:pt>
                <c:pt idx="2272">
                  <c:v>-1.1686495169819899E-2</c:v>
                </c:pt>
                <c:pt idx="2273">
                  <c:v>-1.1633704567930003E-2</c:v>
                </c:pt>
                <c:pt idx="2274">
                  <c:v>-1.1578776824860526E-2</c:v>
                </c:pt>
                <c:pt idx="2275">
                  <c:v>-1.1521774518130634E-2</c:v>
                </c:pt>
                <c:pt idx="2276">
                  <c:v>-1.1462730946679933E-2</c:v>
                </c:pt>
                <c:pt idx="2277">
                  <c:v>-1.1401713055880336E-2</c:v>
                </c:pt>
                <c:pt idx="2278">
                  <c:v>-1.1338799393580068E-2</c:v>
                </c:pt>
                <c:pt idx="2279">
                  <c:v>-1.1274100220160399E-2</c:v>
                </c:pt>
                <c:pt idx="2280">
                  <c:v>-1.1207744880940673E-2</c:v>
                </c:pt>
                <c:pt idx="2281">
                  <c:v>-1.1139908600700466E-2</c:v>
                </c:pt>
                <c:pt idx="2282">
                  <c:v>-1.1070753000439915E-2</c:v>
                </c:pt>
                <c:pt idx="2283">
                  <c:v>-1.1000482720570304E-2</c:v>
                </c:pt>
                <c:pt idx="2284">
                  <c:v>-1.0929299278350513E-2</c:v>
                </c:pt>
                <c:pt idx="2285">
                  <c:v>-1.0857379162060532E-2</c:v>
                </c:pt>
                <c:pt idx="2286">
                  <c:v>-1.0784922992870705E-2</c:v>
                </c:pt>
                <c:pt idx="2287">
                  <c:v>-1.0712084780919895E-2</c:v>
                </c:pt>
                <c:pt idx="2288">
                  <c:v>-1.0638967505090413E-2</c:v>
                </c:pt>
                <c:pt idx="2289">
                  <c:v>-1.0565651788950525E-2</c:v>
                </c:pt>
                <c:pt idx="2290">
                  <c:v>-1.049219459534001E-2</c:v>
                </c:pt>
                <c:pt idx="2291">
                  <c:v>-1.041856036574007E-2</c:v>
                </c:pt>
                <c:pt idx="2292">
                  <c:v>-1.034475376790045E-2</c:v>
                </c:pt>
                <c:pt idx="2293">
                  <c:v>-1.0270722677160116E-2</c:v>
                </c:pt>
                <c:pt idx="2294">
                  <c:v>-1.0196399237520026E-2</c:v>
                </c:pt>
                <c:pt idx="2295">
                  <c:v>-1.0121707869820362E-2</c:v>
                </c:pt>
                <c:pt idx="2296">
                  <c:v>-1.0046576410609909E-2</c:v>
                </c:pt>
                <c:pt idx="2297">
                  <c:v>-9.9709877059002139E-3</c:v>
                </c:pt>
                <c:pt idx="2298">
                  <c:v>-9.8949274883999294E-3</c:v>
                </c:pt>
                <c:pt idx="2299">
                  <c:v>-9.8184093476101353E-3</c:v>
                </c:pt>
                <c:pt idx="2300">
                  <c:v>-9.7414870793004482E-3</c:v>
                </c:pt>
                <c:pt idx="2301">
                  <c:v>-9.6642538937299349E-3</c:v>
                </c:pt>
                <c:pt idx="2302">
                  <c:v>-9.5868348023202543E-3</c:v>
                </c:pt>
                <c:pt idx="2303">
                  <c:v>-9.5094014793701831E-3</c:v>
                </c:pt>
                <c:pt idx="2304">
                  <c:v>-9.4321962327006403E-3</c:v>
                </c:pt>
                <c:pt idx="2305">
                  <c:v>-9.3554509365905147E-3</c:v>
                </c:pt>
                <c:pt idx="2306">
                  <c:v>-9.2794580560306983E-3</c:v>
                </c:pt>
                <c:pt idx="2307">
                  <c:v>-9.2045546596901673E-3</c:v>
                </c:pt>
                <c:pt idx="2308">
                  <c:v>-9.1310782070905816E-3</c:v>
                </c:pt>
                <c:pt idx="2309">
                  <c:v>-9.0593655717201571E-3</c:v>
                </c:pt>
                <c:pt idx="2310">
                  <c:v>-8.9897331794599467E-3</c:v>
                </c:pt>
                <c:pt idx="2311">
                  <c:v>-8.9224905887403949E-3</c:v>
                </c:pt>
                <c:pt idx="2312">
                  <c:v>-8.8579138391002843E-3</c:v>
                </c:pt>
                <c:pt idx="2313">
                  <c:v>-8.7961821497799519E-3</c:v>
                </c:pt>
                <c:pt idx="2314">
                  <c:v>-8.737428284860016E-3</c:v>
                </c:pt>
                <c:pt idx="2315">
                  <c:v>-8.6817254529201193E-3</c:v>
                </c:pt>
                <c:pt idx="2316">
                  <c:v>-8.6290455431701218E-3</c:v>
                </c:pt>
                <c:pt idx="2317">
                  <c:v>-8.5792822596104656E-3</c:v>
                </c:pt>
                <c:pt idx="2318">
                  <c:v>-8.5322679555304148E-3</c:v>
                </c:pt>
                <c:pt idx="2319">
                  <c:v>-8.4877887697807353E-3</c:v>
                </c:pt>
                <c:pt idx="2320">
                  <c:v>-8.4456381753499343E-3</c:v>
                </c:pt>
                <c:pt idx="2321">
                  <c:v>-8.4056008406001581E-3</c:v>
                </c:pt>
                <c:pt idx="2322">
                  <c:v>-8.3674611662098997E-3</c:v>
                </c:pt>
                <c:pt idx="2323">
                  <c:v>-8.331002733219961E-3</c:v>
                </c:pt>
                <c:pt idx="2324">
                  <c:v>-8.2960661887101494E-3</c:v>
                </c:pt>
                <c:pt idx="2325">
                  <c:v>-8.2625325413099304E-3</c:v>
                </c:pt>
                <c:pt idx="2326">
                  <c:v>-8.2303075481604537E-3</c:v>
                </c:pt>
                <c:pt idx="2327">
                  <c:v>-8.1993518670104848E-3</c:v>
                </c:pt>
                <c:pt idx="2328">
                  <c:v>-8.1697268002303147E-3</c:v>
                </c:pt>
                <c:pt idx="2329">
                  <c:v>-8.1415742212600506E-3</c:v>
                </c:pt>
                <c:pt idx="2330">
                  <c:v>-8.1151634950407114E-3</c:v>
                </c:pt>
                <c:pt idx="2331">
                  <c:v>-8.0909079392199601E-3</c:v>
                </c:pt>
                <c:pt idx="2332">
                  <c:v>-8.069389223770429E-3</c:v>
                </c:pt>
                <c:pt idx="2333">
                  <c:v>-8.0513651474802828E-3</c:v>
                </c:pt>
                <c:pt idx="2334">
                  <c:v>-8.037747918200111E-3</c:v>
                </c:pt>
                <c:pt idx="2335">
                  <c:v>-8.0295655681803524E-3</c:v>
                </c:pt>
                <c:pt idx="2336">
                  <c:v>-8.0279219399299606E-3</c:v>
                </c:pt>
                <c:pt idx="2337">
                  <c:v>-8.0339370150204203E-3</c:v>
                </c:pt>
                <c:pt idx="2338">
                  <c:v>-8.0486811209299347E-3</c:v>
                </c:pt>
                <c:pt idx="2339">
                  <c:v>-8.073102217830197E-3</c:v>
                </c:pt>
                <c:pt idx="2340">
                  <c:v>-8.1079466658602328E-3</c:v>
                </c:pt>
                <c:pt idx="2341">
                  <c:v>-8.1537136620406514E-3</c:v>
                </c:pt>
                <c:pt idx="2342">
                  <c:v>-8.2105796808003007E-3</c:v>
                </c:pt>
                <c:pt idx="2343">
                  <c:v>-8.2783767637799599E-3</c:v>
                </c:pt>
                <c:pt idx="2344">
                  <c:v>-8.3565591761907143E-3</c:v>
                </c:pt>
                <c:pt idx="2345">
                  <c:v>-8.4441817510203521E-3</c:v>
                </c:pt>
                <c:pt idx="2346">
                  <c:v>-8.5398138275305513E-3</c:v>
                </c:pt>
                <c:pt idx="2347">
                  <c:v>-8.6416048478206164E-3</c:v>
                </c:pt>
                <c:pt idx="2348">
                  <c:v>-8.7472098827703348E-3</c:v>
                </c:pt>
                <c:pt idx="2349">
                  <c:v>-8.8537397847705535E-3</c:v>
                </c:pt>
                <c:pt idx="2350">
                  <c:v>-8.9577747337106217E-3</c:v>
                </c:pt>
                <c:pt idx="2351">
                  <c:v>-9.0554160373104153E-3</c:v>
                </c:pt>
                <c:pt idx="2352">
                  <c:v>-9.1423383833699745E-3</c:v>
                </c:pt>
                <c:pt idx="2353">
                  <c:v>-9.213927391190424E-3</c:v>
                </c:pt>
                <c:pt idx="2354">
                  <c:v>-9.2655040649702869E-3</c:v>
                </c:pt>
                <c:pt idx="2355">
                  <c:v>-9.2925719221401692E-3</c:v>
                </c:pt>
                <c:pt idx="2356">
                  <c:v>-9.2910475339902376E-3</c:v>
                </c:pt>
                <c:pt idx="2357">
                  <c:v>-9.2576680010605372E-3</c:v>
                </c:pt>
                <c:pt idx="2358">
                  <c:v>-9.1901268837899508E-3</c:v>
                </c:pt>
                <c:pt idx="2359">
                  <c:v>-9.0872974325204581E-3</c:v>
                </c:pt>
                <c:pt idx="2360">
                  <c:v>-8.9492482971706977E-3</c:v>
                </c:pt>
                <c:pt idx="2361">
                  <c:v>-8.7771650635204423E-3</c:v>
                </c:pt>
                <c:pt idx="2362">
                  <c:v>-8.5731911938706773E-3</c:v>
                </c:pt>
                <c:pt idx="2363">
                  <c:v>-8.3402046035905286E-3</c:v>
                </c:pt>
                <c:pt idx="2364">
                  <c:v>-8.081519769630674E-3</c:v>
                </c:pt>
                <c:pt idx="2365">
                  <c:v>-7.8007846063306019E-3</c:v>
                </c:pt>
                <c:pt idx="2366">
                  <c:v>-7.5017801924506244E-3</c:v>
                </c:pt>
                <c:pt idx="2367">
                  <c:v>-7.1883030419606087E-3</c:v>
                </c:pt>
                <c:pt idx="2368">
                  <c:v>-6.8642355640600172E-3</c:v>
                </c:pt>
                <c:pt idx="2369">
                  <c:v>-6.5337357242700733E-3</c:v>
                </c:pt>
                <c:pt idx="2370">
                  <c:v>-6.2015415953302622E-3</c:v>
                </c:pt>
                <c:pt idx="2371">
                  <c:v>-5.8732521305602248E-3</c:v>
                </c:pt>
                <c:pt idx="2372">
                  <c:v>-5.5554804803401581E-3</c:v>
                </c:pt>
                <c:pt idx="2373">
                  <c:v>-5.2558240782198951E-3</c:v>
                </c:pt>
                <c:pt idx="2374">
                  <c:v>-4.9827146748802065E-3</c:v>
                </c:pt>
                <c:pt idx="2375">
                  <c:v>-4.7450963694704029E-3</c:v>
                </c:pt>
                <c:pt idx="2376">
                  <c:v>-4.5521727258002187E-3</c:v>
                </c:pt>
                <c:pt idx="2377">
                  <c:v>-4.41332772169023E-3</c:v>
                </c:pt>
                <c:pt idx="2378">
                  <c:v>-4.3372599819999635E-3</c:v>
                </c:pt>
                <c:pt idx="2379">
                  <c:v>-4.3304984236804955E-3</c:v>
                </c:pt>
                <c:pt idx="2380">
                  <c:v>-4.3961944082804294E-3</c:v>
                </c:pt>
                <c:pt idx="2381">
                  <c:v>-4.5324470690006891E-3</c:v>
                </c:pt>
                <c:pt idx="2382">
                  <c:v>-4.7311756552099737E-3</c:v>
                </c:pt>
                <c:pt idx="2383">
                  <c:v>-4.9789295210906914E-3</c:v>
                </c:pt>
                <c:pt idx="2384">
                  <c:v>-5.2573407080700463E-3</c:v>
                </c:pt>
                <c:pt idx="2385">
                  <c:v>-5.5450586856506945E-3</c:v>
                </c:pt>
                <c:pt idx="2386">
                  <c:v>-5.8173473016003285E-3</c:v>
                </c:pt>
                <c:pt idx="2387">
                  <c:v>-6.0462997803005791E-3</c:v>
                </c:pt>
                <c:pt idx="2388">
                  <c:v>-6.2108538666505453E-3</c:v>
                </c:pt>
                <c:pt idx="2389">
                  <c:v>-6.2967801380402477E-3</c:v>
                </c:pt>
                <c:pt idx="2390">
                  <c:v>-6.2944262641204674E-3</c:v>
                </c:pt>
                <c:pt idx="2391">
                  <c:v>-6.2094262404199796E-3</c:v>
                </c:pt>
                <c:pt idx="2392">
                  <c:v>-6.0490403254300773E-3</c:v>
                </c:pt>
                <c:pt idx="2393">
                  <c:v>-5.8422448539205973E-3</c:v>
                </c:pt>
                <c:pt idx="2394">
                  <c:v>-5.613943101180574E-3</c:v>
                </c:pt>
                <c:pt idx="2395">
                  <c:v>-5.3592302347906795E-3</c:v>
                </c:pt>
                <c:pt idx="2396">
                  <c:v>-5.1967372107002419E-3</c:v>
                </c:pt>
                <c:pt idx="2397">
                  <c:v>-5.1356454996103196E-3</c:v>
                </c:pt>
                <c:pt idx="2398">
                  <c:v>-5.120053359270571E-3</c:v>
                </c:pt>
                <c:pt idx="2399">
                  <c:v>-5.1255080089402938E-3</c:v>
                </c:pt>
                <c:pt idx="2400">
                  <c:v>-5.1454280435105915E-3</c:v>
                </c:pt>
                <c:pt idx="2401">
                  <c:v>-5.1769494304201302E-3</c:v>
                </c:pt>
                <c:pt idx="2402">
                  <c:v>-5.2180875749305855E-3</c:v>
                </c:pt>
                <c:pt idx="2403">
                  <c:v>-5.2672581164801002E-3</c:v>
                </c:pt>
                <c:pt idx="2404">
                  <c:v>-5.3231040012402531E-3</c:v>
                </c:pt>
                <c:pt idx="2405">
                  <c:v>-5.3844450347106942E-3</c:v>
                </c:pt>
                <c:pt idx="2406">
                  <c:v>-5.4501915111107024E-3</c:v>
                </c:pt>
                <c:pt idx="2407">
                  <c:v>-5.5193740797099267E-3</c:v>
                </c:pt>
                <c:pt idx="2408">
                  <c:v>-5.5910897166100426E-3</c:v>
                </c:pt>
                <c:pt idx="2409">
                  <c:v>-5.6645510975101843E-3</c:v>
                </c:pt>
                <c:pt idx="2410">
                  <c:v>-5.7390367185199409E-3</c:v>
                </c:pt>
                <c:pt idx="2411">
                  <c:v>-5.8138594490007023E-3</c:v>
                </c:pt>
                <c:pt idx="2412">
                  <c:v>-5.8883697473506302E-3</c:v>
                </c:pt>
                <c:pt idx="2413">
                  <c:v>-5.961983514770175E-3</c:v>
                </c:pt>
                <c:pt idx="2414">
                  <c:v>-6.0341941746102634E-3</c:v>
                </c:pt>
                <c:pt idx="2415">
                  <c:v>-6.1045152398300218E-3</c:v>
                </c:pt>
                <c:pt idx="2416">
                  <c:v>-6.1725007049906466E-3</c:v>
                </c:pt>
                <c:pt idx="2417">
                  <c:v>-6.237773573680272E-3</c:v>
                </c:pt>
                <c:pt idx="2418">
                  <c:v>-6.2999663879503842E-3</c:v>
                </c:pt>
                <c:pt idx="2419">
                  <c:v>-6.3587334674100049E-3</c:v>
                </c:pt>
                <c:pt idx="2420">
                  <c:v>-6.413801962030341E-3</c:v>
                </c:pt>
                <c:pt idx="2421">
                  <c:v>-6.4649324876304703E-3</c:v>
                </c:pt>
                <c:pt idx="2422">
                  <c:v>-6.5119342140000924E-3</c:v>
                </c:pt>
                <c:pt idx="2423">
                  <c:v>-6.5546171660200159E-3</c:v>
                </c:pt>
                <c:pt idx="2424">
                  <c:v>-6.5928224758806664E-3</c:v>
                </c:pt>
                <c:pt idx="2425">
                  <c:v>-6.6264431427001114E-3</c:v>
                </c:pt>
                <c:pt idx="2426">
                  <c:v>-6.6553611469402085E-3</c:v>
                </c:pt>
                <c:pt idx="2427">
                  <c:v>-6.6795208634307102E-3</c:v>
                </c:pt>
                <c:pt idx="2428">
                  <c:v>-6.6988573191499867E-3</c:v>
                </c:pt>
                <c:pt idx="2429">
                  <c:v>-6.7133524172300341E-3</c:v>
                </c:pt>
                <c:pt idx="2430">
                  <c:v>-6.7229910499504442E-3</c:v>
                </c:pt>
                <c:pt idx="2431">
                  <c:v>-6.7277723825300839E-3</c:v>
                </c:pt>
                <c:pt idx="2432">
                  <c:v>-6.7277212174499113E-3</c:v>
                </c:pt>
                <c:pt idx="2433">
                  <c:v>-6.722867115180442E-3</c:v>
                </c:pt>
                <c:pt idx="2434">
                  <c:v>-6.713234843380711E-3</c:v>
                </c:pt>
                <c:pt idx="2435">
                  <c:v>-6.6988676763104493E-3</c:v>
                </c:pt>
                <c:pt idx="2436">
                  <c:v>-6.6797991639306886E-3</c:v>
                </c:pt>
                <c:pt idx="2437">
                  <c:v>-6.6561264289406452E-3</c:v>
                </c:pt>
                <c:pt idx="2438">
                  <c:v>-6.6279146386802879E-3</c:v>
                </c:pt>
                <c:pt idx="2439">
                  <c:v>-6.5952288909807422E-3</c:v>
                </c:pt>
                <c:pt idx="2440">
                  <c:v>-6.5581388345403724E-3</c:v>
                </c:pt>
                <c:pt idx="2441">
                  <c:v>-6.5167495762601391E-3</c:v>
                </c:pt>
                <c:pt idx="2442">
                  <c:v>-6.4711706472699859E-3</c:v>
                </c:pt>
                <c:pt idx="2443">
                  <c:v>-6.4215078483202959E-3</c:v>
                </c:pt>
                <c:pt idx="2444">
                  <c:v>-6.3678948431702409E-3</c:v>
                </c:pt>
                <c:pt idx="2445">
                  <c:v>-6.3104561662701286E-3</c:v>
                </c:pt>
                <c:pt idx="2446">
                  <c:v>-6.2493257242204336E-3</c:v>
                </c:pt>
                <c:pt idx="2447">
                  <c:v>-6.1846470551705224E-3</c:v>
                </c:pt>
                <c:pt idx="2448">
                  <c:v>-6.1165616335099315E-3</c:v>
                </c:pt>
                <c:pt idx="2449">
                  <c:v>-6.0452386474700859E-3</c:v>
                </c:pt>
                <c:pt idx="2450">
                  <c:v>-5.9708396075706105E-3</c:v>
                </c:pt>
                <c:pt idx="2451">
                  <c:v>-5.8935623481799482E-3</c:v>
                </c:pt>
                <c:pt idx="2452">
                  <c:v>-5.8135893762907287E-3</c:v>
                </c:pt>
                <c:pt idx="2453">
                  <c:v>-5.7311044912804476E-3</c:v>
                </c:pt>
                <c:pt idx="2454">
                  <c:v>-5.6462970428405868E-3</c:v>
                </c:pt>
                <c:pt idx="2455">
                  <c:v>-5.5593656910799538E-3</c:v>
                </c:pt>
                <c:pt idx="2456">
                  <c:v>-5.4705129162400112E-3</c:v>
                </c:pt>
                <c:pt idx="2457">
                  <c:v>-5.3799413326398593E-3</c:v>
                </c:pt>
                <c:pt idx="2458">
                  <c:v>-5.2878637211799528E-3</c:v>
                </c:pt>
                <c:pt idx="2459">
                  <c:v>-5.1945001719602146E-3</c:v>
                </c:pt>
                <c:pt idx="2460">
                  <c:v>-5.1000686158699793E-3</c:v>
                </c:pt>
                <c:pt idx="2461">
                  <c:v>-5.0047628665899069E-3</c:v>
                </c:pt>
                <c:pt idx="2462">
                  <c:v>-4.9087767129103455E-3</c:v>
                </c:pt>
                <c:pt idx="2463">
                  <c:v>-4.8123075367199064E-3</c:v>
                </c:pt>
                <c:pt idx="2464">
                  <c:v>-4.7155045979900834E-3</c:v>
                </c:pt>
                <c:pt idx="2465">
                  <c:v>-4.6185024511906647E-3</c:v>
                </c:pt>
                <c:pt idx="2466">
                  <c:v>-4.5214406226206094E-3</c:v>
                </c:pt>
                <c:pt idx="2467">
                  <c:v>-4.4244450552906045E-3</c:v>
                </c:pt>
                <c:pt idx="2468">
                  <c:v>-4.3276150803803759E-3</c:v>
                </c:pt>
                <c:pt idx="2469">
                  <c:v>-4.2310236192903972E-3</c:v>
                </c:pt>
                <c:pt idx="2470">
                  <c:v>-4.1347580924702143E-3</c:v>
                </c:pt>
                <c:pt idx="2471">
                  <c:v>-4.0388466230902864E-3</c:v>
                </c:pt>
                <c:pt idx="2472">
                  <c:v>-3.9433152090904144E-3</c:v>
                </c:pt>
                <c:pt idx="2473">
                  <c:v>-3.8481828212004743E-3</c:v>
                </c:pt>
                <c:pt idx="2474">
                  <c:v>-3.7534576258506647E-3</c:v>
                </c:pt>
                <c:pt idx="2475">
                  <c:v>-3.6591303657900198E-3</c:v>
                </c:pt>
                <c:pt idx="2476">
                  <c:v>-3.565161422560692E-3</c:v>
                </c:pt>
                <c:pt idx="2477">
                  <c:v>-3.4715369652600359E-3</c:v>
                </c:pt>
                <c:pt idx="2478">
                  <c:v>-3.3782149390102489E-3</c:v>
                </c:pt>
                <c:pt idx="2479">
                  <c:v>-3.2851857629605519E-3</c:v>
                </c:pt>
                <c:pt idx="2480">
                  <c:v>-3.1923729582903349E-3</c:v>
                </c:pt>
                <c:pt idx="2481">
                  <c:v>-3.0998070612007211E-3</c:v>
                </c:pt>
                <c:pt idx="2482">
                  <c:v>-3.0074722708803847E-3</c:v>
                </c:pt>
                <c:pt idx="2483">
                  <c:v>-2.9153911036505775E-3</c:v>
                </c:pt>
                <c:pt idx="2484">
                  <c:v>-2.8236102541203678E-3</c:v>
                </c:pt>
                <c:pt idx="2485">
                  <c:v>-2.7322068939099609E-3</c:v>
                </c:pt>
                <c:pt idx="2486">
                  <c:v>-2.6413054045200113E-3</c:v>
                </c:pt>
                <c:pt idx="2487">
                  <c:v>-2.5510748910804182E-3</c:v>
                </c:pt>
                <c:pt idx="2488">
                  <c:v>-2.4617440063599005E-3</c:v>
                </c:pt>
                <c:pt idx="2489">
                  <c:v>-2.3735585600404008E-3</c:v>
                </c:pt>
                <c:pt idx="2490">
                  <c:v>-2.2868060977900839E-3</c:v>
                </c:pt>
                <c:pt idx="2491">
                  <c:v>-2.2018306687101585E-3</c:v>
                </c:pt>
                <c:pt idx="2492">
                  <c:v>-2.1189686157905285E-3</c:v>
                </c:pt>
                <c:pt idx="2493">
                  <c:v>-2.0385765336499162E-3</c:v>
                </c:pt>
                <c:pt idx="2494">
                  <c:v>-1.9610000361298674E-3</c:v>
                </c:pt>
                <c:pt idx="2495">
                  <c:v>-1.8865378419006262E-3</c:v>
                </c:pt>
                <c:pt idx="2496">
                  <c:v>-1.8154677289299315E-3</c:v>
                </c:pt>
                <c:pt idx="2497">
                  <c:v>-1.7480009871304603E-3</c:v>
                </c:pt>
                <c:pt idx="2498">
                  <c:v>-1.6842622124606521E-3</c:v>
                </c:pt>
                <c:pt idx="2499">
                  <c:v>-1.6242731617106543E-3</c:v>
                </c:pt>
                <c:pt idx="2500">
                  <c:v>-1.567972581580257E-3</c:v>
                </c:pt>
                <c:pt idx="2501">
                  <c:v>-1.5151590480702026E-3</c:v>
                </c:pt>
                <c:pt idx="2502">
                  <c:v>-1.465553961910615E-3</c:v>
                </c:pt>
                <c:pt idx="2503">
                  <c:v>-1.4187627501502931E-3</c:v>
                </c:pt>
                <c:pt idx="2504">
                  <c:v>-1.3742929275499804E-3</c:v>
                </c:pt>
                <c:pt idx="2505">
                  <c:v>-1.3315644021298922E-3</c:v>
                </c:pt>
                <c:pt idx="2506">
                  <c:v>-1.2899692021006715E-3</c:v>
                </c:pt>
                <c:pt idx="2507">
                  <c:v>-1.2488878043299678E-3</c:v>
                </c:pt>
                <c:pt idx="2508">
                  <c:v>-1.20767112018072E-3</c:v>
                </c:pt>
                <c:pt idx="2509">
                  <c:v>-1.1656915902902298E-3</c:v>
                </c:pt>
                <c:pt idx="2510">
                  <c:v>-1.1223770788504339E-3</c:v>
                </c:pt>
                <c:pt idx="2511">
                  <c:v>-1.0772079194003581E-3</c:v>
                </c:pt>
                <c:pt idx="2512">
                  <c:v>-1.0297817096702744E-3</c:v>
                </c:pt>
                <c:pt idx="2513">
                  <c:v>-9.7977627810053036E-4</c:v>
                </c:pt>
                <c:pt idx="2514">
                  <c:v>-9.270235023404183E-4</c:v>
                </c:pt>
                <c:pt idx="2515">
                  <c:v>-8.7150652795031647E-4</c:v>
                </c:pt>
                <c:pt idx="2516">
                  <c:v>-8.1332953025015087E-4</c:v>
                </c:pt>
                <c:pt idx="2517">
                  <c:v>-7.5270911138058949E-4</c:v>
                </c:pt>
                <c:pt idx="2518">
                  <c:v>-6.8999875907049812E-4</c:v>
                </c:pt>
                <c:pt idx="2519">
                  <c:v>-6.2565892022004022E-4</c:v>
                </c:pt>
                <c:pt idx="2520">
                  <c:v>-5.6028299051025243E-4</c:v>
                </c:pt>
                <c:pt idx="2521">
                  <c:v>-4.9455509360019079E-4</c:v>
                </c:pt>
                <c:pt idx="2522">
                  <c:v>-4.2920907833021715E-4</c:v>
                </c:pt>
                <c:pt idx="2523">
                  <c:v>-3.6503933459020033E-4</c:v>
                </c:pt>
                <c:pt idx="2524">
                  <c:v>-3.0284680962022748E-4</c:v>
                </c:pt>
                <c:pt idx="2525">
                  <c:v>-2.4343301498053194E-4</c:v>
                </c:pt>
                <c:pt idx="2526">
                  <c:v>-1.8758414435993132E-4</c:v>
                </c:pt>
                <c:pt idx="2527">
                  <c:v>-1.3602844967053329E-4</c:v>
                </c:pt>
                <c:pt idx="2528">
                  <c:v>-8.9444103850588874E-5</c:v>
                </c:pt>
                <c:pt idx="2529">
                  <c:v>-4.8439433160574197E-5</c:v>
                </c:pt>
                <c:pt idx="2530">
                  <c:v>-1.3550983240406822E-5</c:v>
                </c:pt>
                <c:pt idx="2531">
                  <c:v>1.4764941859368719E-5</c:v>
                </c:pt>
                <c:pt idx="2532">
                  <c:v>3.617837221003839E-5</c:v>
                </c:pt>
                <c:pt idx="2533">
                  <c:v>5.0465245129416303E-5</c:v>
                </c:pt>
                <c:pt idx="2534">
                  <c:v>5.750704225970793E-5</c:v>
                </c:pt>
                <c:pt idx="2535">
                  <c:v>5.7284557219539067E-5</c:v>
                </c:pt>
                <c:pt idx="2536">
                  <c:v>4.9868479729653359E-5</c:v>
                </c:pt>
                <c:pt idx="2537">
                  <c:v>3.5412478749385912E-5</c:v>
                </c:pt>
                <c:pt idx="2538">
                  <c:v>1.417041290974197E-5</c:v>
                </c:pt>
                <c:pt idx="2539">
                  <c:v>-1.3532242890690327E-5</c:v>
                </c:pt>
                <c:pt idx="2540">
                  <c:v>-4.731479823050222E-5</c:v>
                </c:pt>
                <c:pt idx="2541">
                  <c:v>-8.6720260930484017E-5</c:v>
                </c:pt>
                <c:pt idx="2542">
                  <c:v>-1.3125805552061109E-4</c:v>
                </c:pt>
                <c:pt idx="2543">
                  <c:v>-1.8040606380065327E-4</c:v>
                </c:pt>
                <c:pt idx="2544">
                  <c:v>-2.3361483804062999E-4</c:v>
                </c:pt>
                <c:pt idx="2545">
                  <c:v>-2.903208427804671E-4</c:v>
                </c:pt>
                <c:pt idx="2546">
                  <c:v>-3.4998072417025128E-4</c:v>
                </c:pt>
                <c:pt idx="2547">
                  <c:v>-4.1202895158054531E-4</c:v>
                </c:pt>
                <c:pt idx="2548">
                  <c:v>-4.7590441634071112E-4</c:v>
                </c:pt>
                <c:pt idx="2549">
                  <c:v>-5.4107520629997907E-4</c:v>
                </c:pt>
                <c:pt idx="2550">
                  <c:v>-6.0702969439052623E-4</c:v>
                </c:pt>
                <c:pt idx="2551">
                  <c:v>-6.7328318819015465E-4</c:v>
                </c:pt>
                <c:pt idx="2552">
                  <c:v>-7.3937742048002519E-4</c:v>
                </c:pt>
                <c:pt idx="2553">
                  <c:v>-8.0487557675024135E-4</c:v>
                </c:pt>
                <c:pt idx="2554">
                  <c:v>-8.6939210937053701E-4</c:v>
                </c:pt>
                <c:pt idx="2555">
                  <c:v>-9.3257696228032927E-4</c:v>
                </c:pt>
                <c:pt idx="2556">
                  <c:v>-9.940987424306158E-4</c:v>
                </c:pt>
                <c:pt idx="2557">
                  <c:v>-1.0536407872701048E-3</c:v>
                </c:pt>
                <c:pt idx="2558">
                  <c:v>-1.1109310293306862E-3</c:v>
                </c:pt>
                <c:pt idx="2559">
                  <c:v>-1.1657192175604791E-3</c:v>
                </c:pt>
                <c:pt idx="2560">
                  <c:v>-1.2178481582303391E-3</c:v>
                </c:pt>
                <c:pt idx="2561">
                  <c:v>-1.2671351597006719E-3</c:v>
                </c:pt>
                <c:pt idx="2562">
                  <c:v>-1.3133849821000965E-3</c:v>
                </c:pt>
                <c:pt idx="2563">
                  <c:v>-1.356501790180431E-3</c:v>
                </c:pt>
                <c:pt idx="2564">
                  <c:v>-1.3963711131603773E-3</c:v>
                </c:pt>
                <c:pt idx="2565">
                  <c:v>-1.4328961309200139E-3</c:v>
                </c:pt>
                <c:pt idx="2566">
                  <c:v>-1.4660567105799771E-3</c:v>
                </c:pt>
                <c:pt idx="2567">
                  <c:v>-1.4957943512801108E-3</c:v>
                </c:pt>
                <c:pt idx="2568">
                  <c:v>-1.5220772563999674E-3</c:v>
                </c:pt>
                <c:pt idx="2569">
                  <c:v>-1.544879927710241E-3</c:v>
                </c:pt>
                <c:pt idx="2570">
                  <c:v>-1.5642107578006659E-3</c:v>
                </c:pt>
                <c:pt idx="2571">
                  <c:v>-1.5801046213201886E-3</c:v>
                </c:pt>
                <c:pt idx="2572">
                  <c:v>-1.5926196216300426E-3</c:v>
                </c:pt>
                <c:pt idx="2573">
                  <c:v>-1.6017881941099432E-3</c:v>
                </c:pt>
                <c:pt idx="2574">
                  <c:v>-1.6076931207607004E-3</c:v>
                </c:pt>
                <c:pt idx="2575">
                  <c:v>-1.6104044603801881E-3</c:v>
                </c:pt>
                <c:pt idx="2576">
                  <c:v>-1.6100138636101491E-3</c:v>
                </c:pt>
                <c:pt idx="2577">
                  <c:v>-1.6066495659403657E-3</c:v>
                </c:pt>
                <c:pt idx="2578">
                  <c:v>-1.6004094445198902E-3</c:v>
                </c:pt>
                <c:pt idx="2579">
                  <c:v>-1.5914351085903888E-3</c:v>
                </c:pt>
                <c:pt idx="2580">
                  <c:v>-1.5798801332804757E-3</c:v>
                </c:pt>
                <c:pt idx="2581">
                  <c:v>-1.5659024364200747E-3</c:v>
                </c:pt>
                <c:pt idx="2582">
                  <c:v>-1.5496844810503063E-3</c:v>
                </c:pt>
                <c:pt idx="2583">
                  <c:v>-1.5314026949999615E-3</c:v>
                </c:pt>
                <c:pt idx="2584">
                  <c:v>-1.511238974920559E-3</c:v>
                </c:pt>
                <c:pt idx="2585">
                  <c:v>-1.4893858795206327E-3</c:v>
                </c:pt>
                <c:pt idx="2586">
                  <c:v>-1.4660559925898653E-3</c:v>
                </c:pt>
                <c:pt idx="2587">
                  <c:v>-1.4414689651003343E-3</c:v>
                </c:pt>
                <c:pt idx="2588">
                  <c:v>-1.4158631896998841E-3</c:v>
                </c:pt>
                <c:pt idx="2589">
                  <c:v>-1.3894447384403819E-3</c:v>
                </c:pt>
                <c:pt idx="2590">
                  <c:v>-1.3624407757504287E-3</c:v>
                </c:pt>
                <c:pt idx="2591">
                  <c:v>-1.3350702992100949E-3</c:v>
                </c:pt>
                <c:pt idx="2592">
                  <c:v>-1.3075302704805836E-3</c:v>
                </c:pt>
                <c:pt idx="2593">
                  <c:v>-1.2800589872101753E-3</c:v>
                </c:pt>
                <c:pt idx="2594">
                  <c:v>-1.2529028649703733E-3</c:v>
                </c:pt>
                <c:pt idx="2595">
                  <c:v>-1.2262688906403696E-3</c:v>
                </c:pt>
                <c:pt idx="2596">
                  <c:v>-1.2003683047501212E-3</c:v>
                </c:pt>
                <c:pt idx="2597">
                  <c:v>-1.1754201386207086E-3</c:v>
                </c:pt>
                <c:pt idx="2598">
                  <c:v>-1.151586131020288E-3</c:v>
                </c:pt>
                <c:pt idx="2599">
                  <c:v>-1.1290482568400151E-3</c:v>
                </c:pt>
                <c:pt idx="2600">
                  <c:v>-1.1079981098003344E-3</c:v>
                </c:pt>
                <c:pt idx="2601">
                  <c:v>-1.0886141966199858E-3</c:v>
                </c:pt>
                <c:pt idx="2602">
                  <c:v>-1.071041114689919E-3</c:v>
                </c:pt>
                <c:pt idx="2603">
                  <c:v>-1.0554173920507282E-3</c:v>
                </c:pt>
                <c:pt idx="2604">
                  <c:v>-1.0418644912402186E-3</c:v>
                </c:pt>
                <c:pt idx="2605">
                  <c:v>-1.0304709119903777E-3</c:v>
                </c:pt>
                <c:pt idx="2606">
                  <c:v>-1.0213429113505867E-3</c:v>
                </c:pt>
                <c:pt idx="2607">
                  <c:v>-1.0145881391103728E-3</c:v>
                </c:pt>
                <c:pt idx="2608">
                  <c:v>-1.0102746923399408E-3</c:v>
                </c:pt>
                <c:pt idx="2609">
                  <c:v>-1.0084545503499243E-3</c:v>
                </c:pt>
                <c:pt idx="2610">
                  <c:v>-1.0091728144798751E-3</c:v>
                </c:pt>
                <c:pt idx="2611">
                  <c:v>-1.0124583929806974E-3</c:v>
                </c:pt>
                <c:pt idx="2612">
                  <c:v>-1.0183272749406669E-3</c:v>
                </c:pt>
                <c:pt idx="2613">
                  <c:v>-1.0267607681004876E-3</c:v>
                </c:pt>
                <c:pt idx="2614">
                  <c:v>-1.0377421649900853E-3</c:v>
                </c:pt>
                <c:pt idx="2615">
                  <c:v>-1.0512314036601467E-3</c:v>
                </c:pt>
                <c:pt idx="2616">
                  <c:v>-1.0671821325400899E-3</c:v>
                </c:pt>
                <c:pt idx="2617">
                  <c:v>-1.0855668438702892E-3</c:v>
                </c:pt>
                <c:pt idx="2618">
                  <c:v>-1.10627529856E-3</c:v>
                </c:pt>
                <c:pt idx="2619">
                  <c:v>-1.1292122562807094E-3</c:v>
                </c:pt>
                <c:pt idx="2620">
                  <c:v>-1.1542648434099689E-3</c:v>
                </c:pt>
                <c:pt idx="2621">
                  <c:v>-1.1813006874605847E-3</c:v>
                </c:pt>
                <c:pt idx="2622">
                  <c:v>-1.2101939394506545E-3</c:v>
                </c:pt>
                <c:pt idx="2623">
                  <c:v>-1.2408027576205072E-3</c:v>
                </c:pt>
                <c:pt idx="2624">
                  <c:v>-1.2729461381502105E-3</c:v>
                </c:pt>
                <c:pt idx="2625">
                  <c:v>-1.3064435550207421E-3</c:v>
                </c:pt>
                <c:pt idx="2626">
                  <c:v>-1.3411044756406199E-3</c:v>
                </c:pt>
                <c:pt idx="2627">
                  <c:v>-1.376757259650141E-3</c:v>
                </c:pt>
                <c:pt idx="2628">
                  <c:v>-1.4131829136303509E-3</c:v>
                </c:pt>
                <c:pt idx="2629">
                  <c:v>-1.4501822555903487E-3</c:v>
                </c:pt>
                <c:pt idx="2630">
                  <c:v>-1.4875430011507262E-3</c:v>
                </c:pt>
                <c:pt idx="2631">
                  <c:v>-1.5250528480406089E-3</c:v>
                </c:pt>
                <c:pt idx="2632">
                  <c:v>-1.5625043708400455E-3</c:v>
                </c:pt>
                <c:pt idx="2633">
                  <c:v>-1.5997188701604159E-3</c:v>
                </c:pt>
                <c:pt idx="2634">
                  <c:v>-1.6364854107102644E-3</c:v>
                </c:pt>
                <c:pt idx="2635">
                  <c:v>-1.6726052549200787E-3</c:v>
                </c:pt>
                <c:pt idx="2636">
                  <c:v>-1.7078677179407364E-3</c:v>
                </c:pt>
                <c:pt idx="2637">
                  <c:v>-1.7421068058300904E-3</c:v>
                </c:pt>
                <c:pt idx="2638">
                  <c:v>-1.7751767394003082E-3</c:v>
                </c:pt>
                <c:pt idx="2639">
                  <c:v>-1.8069188961105098E-3</c:v>
                </c:pt>
                <c:pt idx="2640">
                  <c:v>-1.8372082631605835E-3</c:v>
                </c:pt>
                <c:pt idx="2641">
                  <c:v>-1.8659232967204176E-3</c:v>
                </c:pt>
                <c:pt idx="2642">
                  <c:v>-1.8929685842898891E-3</c:v>
                </c:pt>
                <c:pt idx="2643">
                  <c:v>-1.91824992382994E-3</c:v>
                </c:pt>
                <c:pt idx="2644">
                  <c:v>-1.9416734096306953E-3</c:v>
                </c:pt>
                <c:pt idx="2645">
                  <c:v>-1.9632027568299293E-3</c:v>
                </c:pt>
                <c:pt idx="2646">
                  <c:v>-1.9827832750305419E-3</c:v>
                </c:pt>
                <c:pt idx="2647">
                  <c:v>-2.000371485600283E-3</c:v>
                </c:pt>
                <c:pt idx="2648">
                  <c:v>-2.0159444203500243E-3</c:v>
                </c:pt>
                <c:pt idx="2649">
                  <c:v>-2.0294785536103532E-3</c:v>
                </c:pt>
                <c:pt idx="2650">
                  <c:v>-2.0409598264699014E-3</c:v>
                </c:pt>
                <c:pt idx="2651">
                  <c:v>-2.0503842724401977E-3</c:v>
                </c:pt>
                <c:pt idx="2652">
                  <c:v>-2.0577348991004385E-3</c:v>
                </c:pt>
                <c:pt idx="2653">
                  <c:v>-2.0630145561506552E-3</c:v>
                </c:pt>
                <c:pt idx="2654">
                  <c:v>-2.0662492670000532E-3</c:v>
                </c:pt>
                <c:pt idx="2655">
                  <c:v>-2.0674372425206755E-3</c:v>
                </c:pt>
                <c:pt idx="2656">
                  <c:v>-2.0665667046699809E-3</c:v>
                </c:pt>
                <c:pt idx="2657">
                  <c:v>-2.0636553787607426E-3</c:v>
                </c:pt>
                <c:pt idx="2658">
                  <c:v>-2.0587066957800104E-3</c:v>
                </c:pt>
                <c:pt idx="2659">
                  <c:v>-2.0517257823904345E-3</c:v>
                </c:pt>
                <c:pt idx="2660">
                  <c:v>-2.0427081139606784E-3</c:v>
                </c:pt>
                <c:pt idx="2661">
                  <c:v>-2.0316748479602964E-3</c:v>
                </c:pt>
                <c:pt idx="2662">
                  <c:v>-2.0186336370899838E-3</c:v>
                </c:pt>
                <c:pt idx="2663">
                  <c:v>-2.0035846357000509E-3</c:v>
                </c:pt>
                <c:pt idx="2664">
                  <c:v>-1.9865439078206037E-3</c:v>
                </c:pt>
                <c:pt idx="2665">
                  <c:v>-1.9675483931402837E-3</c:v>
                </c:pt>
                <c:pt idx="2666">
                  <c:v>-1.9466285470706168E-3</c:v>
                </c:pt>
                <c:pt idx="2667">
                  <c:v>-1.9238253591202792E-3</c:v>
                </c:pt>
                <c:pt idx="2668">
                  <c:v>-1.8992004693805242E-3</c:v>
                </c:pt>
                <c:pt idx="2669">
                  <c:v>-1.8728161100707297E-3</c:v>
                </c:pt>
                <c:pt idx="2670">
                  <c:v>-1.8447185860406279E-3</c:v>
                </c:pt>
                <c:pt idx="2671">
                  <c:v>-1.8149958552600154E-3</c:v>
                </c:pt>
                <c:pt idx="2672">
                  <c:v>-1.7837682751302708E-3</c:v>
                </c:pt>
                <c:pt idx="2673">
                  <c:v>-1.7511686566207274E-3</c:v>
                </c:pt>
                <c:pt idx="2674">
                  <c:v>-1.7173170763999934E-3</c:v>
                </c:pt>
                <c:pt idx="2675">
                  <c:v>-1.682348531169886E-3</c:v>
                </c:pt>
                <c:pt idx="2676">
                  <c:v>-1.6464331621000028E-3</c:v>
                </c:pt>
                <c:pt idx="2677">
                  <c:v>-1.6097437737006004E-3</c:v>
                </c:pt>
                <c:pt idx="2678">
                  <c:v>-1.5724702419106507E-3</c:v>
                </c:pt>
                <c:pt idx="2679">
                  <c:v>-1.5347926692905745E-3</c:v>
                </c:pt>
                <c:pt idx="2680">
                  <c:v>-1.4969145687206975E-3</c:v>
                </c:pt>
                <c:pt idx="2681">
                  <c:v>-1.4590540668901752E-3</c:v>
                </c:pt>
                <c:pt idx="2682">
                  <c:v>-1.421419211850683E-3</c:v>
                </c:pt>
                <c:pt idx="2683">
                  <c:v>-1.3842415875906511E-3</c:v>
                </c:pt>
                <c:pt idx="2684">
                  <c:v>-1.3477355217599296E-3</c:v>
                </c:pt>
                <c:pt idx="2685">
                  <c:v>-1.3121121489900744E-3</c:v>
                </c:pt>
                <c:pt idx="2686">
                  <c:v>-1.2776009222905671E-3</c:v>
                </c:pt>
                <c:pt idx="2687">
                  <c:v>-1.2443993015702759E-3</c:v>
                </c:pt>
                <c:pt idx="2688">
                  <c:v>-1.2127118278302262E-3</c:v>
                </c:pt>
                <c:pt idx="2689">
                  <c:v>-1.182745950840669E-3</c:v>
                </c:pt>
                <c:pt idx="2690">
                  <c:v>-1.1546874052505984E-3</c:v>
                </c:pt>
                <c:pt idx="2691">
                  <c:v>-1.128713471260312E-3</c:v>
                </c:pt>
                <c:pt idx="2692">
                  <c:v>-1.104973539040266E-3</c:v>
                </c:pt>
                <c:pt idx="2693">
                  <c:v>-1.0835992466704525E-3</c:v>
                </c:pt>
                <c:pt idx="2694">
                  <c:v>-1.0647136224202214E-3</c:v>
                </c:pt>
                <c:pt idx="2695">
                  <c:v>-1.0484137752202471E-3</c:v>
                </c:pt>
                <c:pt idx="2696">
                  <c:v>-1.034798499550682E-3</c:v>
                </c:pt>
                <c:pt idx="2697">
                  <c:v>-1.0239270241498843E-3</c:v>
                </c:pt>
                <c:pt idx="2698">
                  <c:v>-1.0158435138398758E-3</c:v>
                </c:pt>
                <c:pt idx="2699">
                  <c:v>-1.0105796669002132E-3</c:v>
                </c:pt>
                <c:pt idx="2700">
                  <c:v>-1.0081437866400478E-3</c:v>
                </c:pt>
                <c:pt idx="2701">
                  <c:v>-1.008518983510065E-3</c:v>
                </c:pt>
                <c:pt idx="2702">
                  <c:v>-1.0116797361101604E-3</c:v>
                </c:pt>
                <c:pt idx="2703">
                  <c:v>-1.0176036947706635E-3</c:v>
                </c:pt>
                <c:pt idx="2704">
                  <c:v>-1.0262466207704435E-3</c:v>
                </c:pt>
                <c:pt idx="2705">
                  <c:v>-1.0375324684206433E-3</c:v>
                </c:pt>
                <c:pt idx="2706">
                  <c:v>-1.051381448660571E-3</c:v>
                </c:pt>
                <c:pt idx="2707">
                  <c:v>-1.0676949510299849E-3</c:v>
                </c:pt>
                <c:pt idx="2708">
                  <c:v>-1.0863860589305219E-3</c:v>
                </c:pt>
                <c:pt idx="2709">
                  <c:v>-1.1073802509002917E-3</c:v>
                </c:pt>
                <c:pt idx="2710">
                  <c:v>-1.1305551318603335E-3</c:v>
                </c:pt>
                <c:pt idx="2711">
                  <c:v>-1.155785803950593E-3</c:v>
                </c:pt>
                <c:pt idx="2712">
                  <c:v>-1.1829695128806605E-3</c:v>
                </c:pt>
                <c:pt idx="2713">
                  <c:v>-1.2120163287603347E-3</c:v>
                </c:pt>
                <c:pt idx="2714">
                  <c:v>-1.2428079688806548E-3</c:v>
                </c:pt>
                <c:pt idx="2715">
                  <c:v>-1.2752579987607149E-3</c:v>
                </c:pt>
                <c:pt idx="2716">
                  <c:v>-1.3092637899303483E-3</c:v>
                </c:pt>
                <c:pt idx="2717">
                  <c:v>-1.3447261571801761E-3</c:v>
                </c:pt>
                <c:pt idx="2718">
                  <c:v>-1.3815239301004922E-3</c:v>
                </c:pt>
                <c:pt idx="2719">
                  <c:v>-1.4196185276400541E-3</c:v>
                </c:pt>
                <c:pt idx="2720">
                  <c:v>-1.4589218486102951E-3</c:v>
                </c:pt>
                <c:pt idx="2721">
                  <c:v>-1.4993595454804165E-3</c:v>
                </c:pt>
                <c:pt idx="2722">
                  <c:v>-1.5408937114802512E-3</c:v>
                </c:pt>
                <c:pt idx="2723">
                  <c:v>-1.5835006741307112E-3</c:v>
                </c:pt>
                <c:pt idx="2724">
                  <c:v>-1.6271305495907384E-3</c:v>
                </c:pt>
                <c:pt idx="2725">
                  <c:v>-1.6717412910605134E-3</c:v>
                </c:pt>
                <c:pt idx="2726">
                  <c:v>-1.7173037660001E-3</c:v>
                </c:pt>
                <c:pt idx="2727">
                  <c:v>-1.7638313606100908E-3</c:v>
                </c:pt>
                <c:pt idx="2728">
                  <c:v>-1.8113237221601963E-3</c:v>
                </c:pt>
                <c:pt idx="2729">
                  <c:v>-1.8597713178101216E-3</c:v>
                </c:pt>
                <c:pt idx="2730">
                  <c:v>-1.9091661743999566E-3</c:v>
                </c:pt>
                <c:pt idx="2731">
                  <c:v>-1.9595161842600461E-3</c:v>
                </c:pt>
                <c:pt idx="2732">
                  <c:v>-2.0108602987907176E-3</c:v>
                </c:pt>
                <c:pt idx="2733">
                  <c:v>-2.0632261028099563E-3</c:v>
                </c:pt>
                <c:pt idx="2734">
                  <c:v>-2.1166222924700051E-3</c:v>
                </c:pt>
                <c:pt idx="2735">
                  <c:v>-2.1710598705899642E-3</c:v>
                </c:pt>
                <c:pt idx="2736">
                  <c:v>-2.2265768472307101E-3</c:v>
                </c:pt>
                <c:pt idx="2737">
                  <c:v>-2.2832139839099597E-3</c:v>
                </c:pt>
                <c:pt idx="2738">
                  <c:v>-2.3409911466005795E-3</c:v>
                </c:pt>
                <c:pt idx="2739">
                  <c:v>-2.3999403410801534E-3</c:v>
                </c:pt>
                <c:pt idx="2740">
                  <c:v>-2.4600535380203681E-3</c:v>
                </c:pt>
                <c:pt idx="2741">
                  <c:v>-2.5213543452107245E-3</c:v>
                </c:pt>
                <c:pt idx="2742">
                  <c:v>-2.5838597756902004E-3</c:v>
                </c:pt>
                <c:pt idx="2743">
                  <c:v>-2.6475789068705069E-3</c:v>
                </c:pt>
                <c:pt idx="2744">
                  <c:v>-2.71254426568035E-3</c:v>
                </c:pt>
                <c:pt idx="2745">
                  <c:v>-2.7787387357305349E-3</c:v>
                </c:pt>
                <c:pt idx="2746">
                  <c:v>-2.8461250186699871E-3</c:v>
                </c:pt>
                <c:pt idx="2747">
                  <c:v>-2.9146629667602397E-3</c:v>
                </c:pt>
                <c:pt idx="2748">
                  <c:v>-2.984341489870701E-3</c:v>
                </c:pt>
                <c:pt idx="2749">
                  <c:v>-3.0551380064300915E-3</c:v>
                </c:pt>
                <c:pt idx="2750">
                  <c:v>-3.1270207728102406E-3</c:v>
                </c:pt>
                <c:pt idx="2751">
                  <c:v>-3.1999334696806159E-3</c:v>
                </c:pt>
                <c:pt idx="2752">
                  <c:v>-3.2738054941505723E-3</c:v>
                </c:pt>
                <c:pt idx="2753">
                  <c:v>-3.3485563725799139E-3</c:v>
                </c:pt>
                <c:pt idx="2754">
                  <c:v>-3.4241117322402204E-3</c:v>
                </c:pt>
                <c:pt idx="2755">
                  <c:v>-3.5003893331406744E-3</c:v>
                </c:pt>
                <c:pt idx="2756">
                  <c:v>-3.5773039648505645E-3</c:v>
                </c:pt>
                <c:pt idx="2757">
                  <c:v>-3.6547532596102883E-3</c:v>
                </c:pt>
                <c:pt idx="2758">
                  <c:v>-3.732627215890183E-3</c:v>
                </c:pt>
                <c:pt idx="2759">
                  <c:v>-3.8107945833205648E-3</c:v>
                </c:pt>
                <c:pt idx="2760">
                  <c:v>-3.8891550799800001E-3</c:v>
                </c:pt>
                <c:pt idx="2761">
                  <c:v>-3.9675734339699176E-3</c:v>
                </c:pt>
                <c:pt idx="2762">
                  <c:v>-4.0459187711006095E-3</c:v>
                </c:pt>
                <c:pt idx="2763">
                  <c:v>-4.1240559034401159E-3</c:v>
                </c:pt>
                <c:pt idx="2764">
                  <c:v>-4.2018372663399361E-3</c:v>
                </c:pt>
                <c:pt idx="2765">
                  <c:v>-4.2791422295902493E-3</c:v>
                </c:pt>
                <c:pt idx="2766">
                  <c:v>-4.3558106775805072E-3</c:v>
                </c:pt>
                <c:pt idx="2767">
                  <c:v>-4.4317164974705392E-3</c:v>
                </c:pt>
                <c:pt idx="2768">
                  <c:v>-4.5066985824204764E-3</c:v>
                </c:pt>
                <c:pt idx="2769">
                  <c:v>-4.5806076654004713E-3</c:v>
                </c:pt>
                <c:pt idx="2770">
                  <c:v>-4.6532834400103695E-3</c:v>
                </c:pt>
                <c:pt idx="2771">
                  <c:v>-4.7245999195801858E-3</c:v>
                </c:pt>
                <c:pt idx="2772">
                  <c:v>-4.7943991175900535E-3</c:v>
                </c:pt>
                <c:pt idx="2773">
                  <c:v>-4.8625422699499765E-3</c:v>
                </c:pt>
                <c:pt idx="2774">
                  <c:v>-4.9288849116306821E-3</c:v>
                </c:pt>
                <c:pt idx="2775">
                  <c:v>-4.9933206155898802E-3</c:v>
                </c:pt>
                <c:pt idx="2776">
                  <c:v>-5.0557082269007125E-3</c:v>
                </c:pt>
                <c:pt idx="2777">
                  <c:v>-5.1159078625007126E-3</c:v>
                </c:pt>
                <c:pt idx="2778">
                  <c:v>-5.1738213702403613E-3</c:v>
                </c:pt>
                <c:pt idx="2779">
                  <c:v>-5.2293407702102002E-3</c:v>
                </c:pt>
                <c:pt idx="2780">
                  <c:v>-5.2823587284906992E-3</c:v>
                </c:pt>
                <c:pt idx="2781">
                  <c:v>-5.3327847359705416E-3</c:v>
                </c:pt>
                <c:pt idx="2782">
                  <c:v>-5.38053050297993E-3</c:v>
                </c:pt>
                <c:pt idx="2783">
                  <c:v>-5.4255132500404812E-3</c:v>
                </c:pt>
                <c:pt idx="2784">
                  <c:v>-5.4676824823705061E-3</c:v>
                </c:pt>
                <c:pt idx="2785">
                  <c:v>-5.5069649437999857E-3</c:v>
                </c:pt>
                <c:pt idx="2786">
                  <c:v>-5.5433257974799588E-3</c:v>
                </c:pt>
                <c:pt idx="2787">
                  <c:v>-5.5767217872606523E-3</c:v>
                </c:pt>
                <c:pt idx="2788">
                  <c:v>-5.6071140740705516E-3</c:v>
                </c:pt>
                <c:pt idx="2789">
                  <c:v>-5.6345009612703834E-3</c:v>
                </c:pt>
                <c:pt idx="2790">
                  <c:v>-5.6588799917198784E-3</c:v>
                </c:pt>
                <c:pt idx="2791">
                  <c:v>-5.6802235529600509E-3</c:v>
                </c:pt>
                <c:pt idx="2792">
                  <c:v>-5.6985914318303799E-3</c:v>
                </c:pt>
                <c:pt idx="2793">
                  <c:v>-5.7139989048602402E-3</c:v>
                </c:pt>
                <c:pt idx="2794">
                  <c:v>-5.726495767780726E-3</c:v>
                </c:pt>
                <c:pt idx="2795">
                  <c:v>-5.73614044321058E-3</c:v>
                </c:pt>
                <c:pt idx="2796">
                  <c:v>-5.7430000210301202E-3</c:v>
                </c:pt>
                <c:pt idx="2797">
                  <c:v>-5.7471495909000581E-3</c:v>
                </c:pt>
                <c:pt idx="2798">
                  <c:v>-5.7486717630803597E-3</c:v>
                </c:pt>
                <c:pt idx="2799">
                  <c:v>-5.7476666576299351E-3</c:v>
                </c:pt>
                <c:pt idx="2800">
                  <c:v>-5.7442305571404617E-3</c:v>
                </c:pt>
                <c:pt idx="2801">
                  <c:v>-5.7384819813606214E-3</c:v>
                </c:pt>
                <c:pt idx="2802">
                  <c:v>-5.7305525256401424E-3</c:v>
                </c:pt>
                <c:pt idx="2803">
                  <c:v>-5.7205740268004845E-3</c:v>
                </c:pt>
                <c:pt idx="2804">
                  <c:v>-5.7086841099707186E-3</c:v>
                </c:pt>
                <c:pt idx="2805">
                  <c:v>-5.6950288448902597E-3</c:v>
                </c:pt>
                <c:pt idx="2806">
                  <c:v>-5.6797668071704166E-3</c:v>
                </c:pt>
                <c:pt idx="2807">
                  <c:v>-5.6630476348207281E-3</c:v>
                </c:pt>
                <c:pt idx="2808">
                  <c:v>-5.6450084128201183E-3</c:v>
                </c:pt>
                <c:pt idx="2809">
                  <c:v>-5.6258213880600039E-3</c:v>
                </c:pt>
                <c:pt idx="2810">
                  <c:v>-5.6056433996305444E-3</c:v>
                </c:pt>
                <c:pt idx="2811">
                  <c:v>-5.5846406739705756E-3</c:v>
                </c:pt>
                <c:pt idx="2812">
                  <c:v>-5.5629769657503658E-3</c:v>
                </c:pt>
                <c:pt idx="2813">
                  <c:v>-5.5408115037405281E-3</c:v>
                </c:pt>
                <c:pt idx="2814">
                  <c:v>-5.5183207282505364E-3</c:v>
                </c:pt>
                <c:pt idx="2815">
                  <c:v>-5.4956597518298622E-3</c:v>
                </c:pt>
                <c:pt idx="2816">
                  <c:v>-5.4729762043601582E-3</c:v>
                </c:pt>
                <c:pt idx="2817">
                  <c:v>-5.4504320671702189E-3</c:v>
                </c:pt>
                <c:pt idx="2818">
                  <c:v>-5.4281696833706761E-3</c:v>
                </c:pt>
                <c:pt idx="2819">
                  <c:v>-5.4063262607506601E-3</c:v>
                </c:pt>
                <c:pt idx="2820">
                  <c:v>-5.3850309968499488E-3</c:v>
                </c:pt>
                <c:pt idx="2821">
                  <c:v>-5.3644242594099723E-3</c:v>
                </c:pt>
                <c:pt idx="2822">
                  <c:v>-5.344628615090663E-3</c:v>
                </c:pt>
                <c:pt idx="2823">
                  <c:v>-5.3257579086904983E-3</c:v>
                </c:pt>
                <c:pt idx="2824">
                  <c:v>-5.3079170119900709E-3</c:v>
                </c:pt>
                <c:pt idx="2825">
                  <c:v>-5.2912121894799213E-3</c:v>
                </c:pt>
                <c:pt idx="2826">
                  <c:v>-5.2757407874199913E-3</c:v>
                </c:pt>
                <c:pt idx="2827">
                  <c:v>-5.2615879043305114E-3</c:v>
                </c:pt>
                <c:pt idx="2828">
                  <c:v>-5.2488170114504129E-3</c:v>
                </c:pt>
                <c:pt idx="2829">
                  <c:v>-5.2375266327606695E-3</c:v>
                </c:pt>
                <c:pt idx="2830">
                  <c:v>-5.2277837823906381E-3</c:v>
                </c:pt>
                <c:pt idx="2831">
                  <c:v>-5.2196204434000748E-3</c:v>
                </c:pt>
                <c:pt idx="2832">
                  <c:v>-5.2130923510906868E-3</c:v>
                </c:pt>
                <c:pt idx="2833">
                  <c:v>-5.2082893057203705E-3</c:v>
                </c:pt>
                <c:pt idx="2834">
                  <c:v>-5.2052130853601497E-3</c:v>
                </c:pt>
                <c:pt idx="2835">
                  <c:v>-5.2039193167106035E-3</c:v>
                </c:pt>
                <c:pt idx="2836">
                  <c:v>-5.2044249498601758E-3</c:v>
                </c:pt>
                <c:pt idx="2837">
                  <c:v>-5.2067276846106125E-3</c:v>
                </c:pt>
                <c:pt idx="2838">
                  <c:v>-5.2108404886306303E-3</c:v>
                </c:pt>
                <c:pt idx="2839">
                  <c:v>-5.2167424134905716E-3</c:v>
                </c:pt>
                <c:pt idx="2840">
                  <c:v>-5.224441245130329E-3</c:v>
                </c:pt>
                <c:pt idx="2841">
                  <c:v>-5.2339600109299056E-3</c:v>
                </c:pt>
                <c:pt idx="2842">
                  <c:v>-5.2452554979600663E-3</c:v>
                </c:pt>
                <c:pt idx="2843">
                  <c:v>-5.2583274400204161E-3</c:v>
                </c:pt>
                <c:pt idx="2844">
                  <c:v>-5.2731173735800496E-3</c:v>
                </c:pt>
                <c:pt idx="2845">
                  <c:v>-5.2896073735704263E-3</c:v>
                </c:pt>
                <c:pt idx="2846">
                  <c:v>-5.3077628767503882E-3</c:v>
                </c:pt>
                <c:pt idx="2847">
                  <c:v>-5.3275491040105649E-3</c:v>
                </c:pt>
                <c:pt idx="2848">
                  <c:v>-5.3489111788707078E-3</c:v>
                </c:pt>
                <c:pt idx="2849">
                  <c:v>-5.3717988367099068E-3</c:v>
                </c:pt>
                <c:pt idx="2850">
                  <c:v>-5.3961401772806283E-3</c:v>
                </c:pt>
                <c:pt idx="2851">
                  <c:v>-5.4218544713107164E-3</c:v>
                </c:pt>
                <c:pt idx="2852">
                  <c:v>-5.4488825056706602E-3</c:v>
                </c:pt>
                <c:pt idx="2853">
                  <c:v>-5.4771318571704697E-3</c:v>
                </c:pt>
                <c:pt idx="2854">
                  <c:v>-5.5065314498001783E-3</c:v>
                </c:pt>
                <c:pt idx="2855">
                  <c:v>-5.536998157809947E-3</c:v>
                </c:pt>
                <c:pt idx="2856">
                  <c:v>-5.5684202757806389E-3</c:v>
                </c:pt>
                <c:pt idx="2857">
                  <c:v>-5.6007127991399841E-3</c:v>
                </c:pt>
                <c:pt idx="2858">
                  <c:v>-5.6338034179699292E-3</c:v>
                </c:pt>
                <c:pt idx="2859">
                  <c:v>-5.6675905879401967E-3</c:v>
                </c:pt>
                <c:pt idx="2860">
                  <c:v>-5.701978247000028E-3</c:v>
                </c:pt>
                <c:pt idx="2861">
                  <c:v>-5.736881304819974E-3</c:v>
                </c:pt>
                <c:pt idx="2862">
                  <c:v>-5.7722040356207316E-3</c:v>
                </c:pt>
                <c:pt idx="2863">
                  <c:v>-5.8078546339999093E-3</c:v>
                </c:pt>
                <c:pt idx="2864">
                  <c:v>-5.8436942499806577E-3</c:v>
                </c:pt>
                <c:pt idx="2865">
                  <c:v>-5.8796507361202899E-3</c:v>
                </c:pt>
                <c:pt idx="2866">
                  <c:v>-5.9156316236999018E-3</c:v>
                </c:pt>
                <c:pt idx="2867">
                  <c:v>-5.9515408699706285E-3</c:v>
                </c:pt>
                <c:pt idx="2868">
                  <c:v>-5.987276535260655E-3</c:v>
                </c:pt>
                <c:pt idx="2869">
                  <c:v>-6.0227703142805566E-3</c:v>
                </c:pt>
                <c:pt idx="2870">
                  <c:v>-6.057928328770501E-3</c:v>
                </c:pt>
                <c:pt idx="2871">
                  <c:v>-6.0926771610700925E-3</c:v>
                </c:pt>
                <c:pt idx="2872">
                  <c:v>-6.1269525753404608E-3</c:v>
                </c:pt>
                <c:pt idx="2873">
                  <c:v>-6.1606940087104434E-3</c:v>
                </c:pt>
                <c:pt idx="2874">
                  <c:v>-6.1938385197004564E-3</c:v>
                </c:pt>
                <c:pt idx="2875">
                  <c:v>-6.2263527575705524E-3</c:v>
                </c:pt>
                <c:pt idx="2876">
                  <c:v>-6.2581837820205877E-3</c:v>
                </c:pt>
                <c:pt idx="2877">
                  <c:v>-6.2892917750003718E-3</c:v>
                </c:pt>
                <c:pt idx="2878">
                  <c:v>-6.3196439238106805E-3</c:v>
                </c:pt>
                <c:pt idx="2879">
                  <c:v>-6.3492328624299432E-3</c:v>
                </c:pt>
                <c:pt idx="2880">
                  <c:v>-6.3780186850204146E-3</c:v>
                </c:pt>
                <c:pt idx="2881">
                  <c:v>-6.4059967413205854E-3</c:v>
                </c:pt>
                <c:pt idx="2882">
                  <c:v>-6.4331921058107255E-3</c:v>
                </c:pt>
                <c:pt idx="2883">
                  <c:v>-6.4595983800899148E-3</c:v>
                </c:pt>
                <c:pt idx="2884">
                  <c:v>-6.4852057816100483E-3</c:v>
                </c:pt>
                <c:pt idx="2885">
                  <c:v>-6.5100472927506203E-3</c:v>
                </c:pt>
                <c:pt idx="2886">
                  <c:v>-6.5341582518003705E-3</c:v>
                </c:pt>
                <c:pt idx="2887">
                  <c:v>-6.5575927978906989E-3</c:v>
                </c:pt>
                <c:pt idx="2888">
                  <c:v>-6.5803745727501806E-3</c:v>
                </c:pt>
                <c:pt idx="2889">
                  <c:v>-6.6025396909106249E-3</c:v>
                </c:pt>
                <c:pt idx="2890">
                  <c:v>-6.6241501037103134E-3</c:v>
                </c:pt>
                <c:pt idx="2891">
                  <c:v>-6.6452923963700172E-3</c:v>
                </c:pt>
                <c:pt idx="2892">
                  <c:v>-6.6660001437801597E-3</c:v>
                </c:pt>
                <c:pt idx="2893">
                  <c:v>-6.6863482646999373E-3</c:v>
                </c:pt>
                <c:pt idx="2894">
                  <c:v>-6.7064197240700452E-3</c:v>
                </c:pt>
                <c:pt idx="2895">
                  <c:v>-6.7262718453706682E-3</c:v>
                </c:pt>
                <c:pt idx="2896">
                  <c:v>-6.7459594910603826E-3</c:v>
                </c:pt>
                <c:pt idx="2897">
                  <c:v>-6.7655874412499983E-3</c:v>
                </c:pt>
                <c:pt idx="2898">
                  <c:v>-6.785235902800224E-3</c:v>
                </c:pt>
                <c:pt idx="2899">
                  <c:v>-6.8049550281106264E-3</c:v>
                </c:pt>
                <c:pt idx="2900">
                  <c:v>-6.8248211269406056E-3</c:v>
                </c:pt>
                <c:pt idx="2901">
                  <c:v>-6.8449350171304602E-3</c:v>
                </c:pt>
                <c:pt idx="2902">
                  <c:v>-6.8653364213604462E-3</c:v>
                </c:pt>
                <c:pt idx="2903">
                  <c:v>-6.8860791439906421E-3</c:v>
                </c:pt>
                <c:pt idx="2904">
                  <c:v>-6.9072529775207059E-3</c:v>
                </c:pt>
                <c:pt idx="2905">
                  <c:v>-6.928920032770236E-3</c:v>
                </c:pt>
                <c:pt idx="2906">
                  <c:v>-6.9511321202400111E-3</c:v>
                </c:pt>
                <c:pt idx="2907">
                  <c:v>-6.9739354245301755E-3</c:v>
                </c:pt>
                <c:pt idx="2908">
                  <c:v>-6.997375718910348E-3</c:v>
                </c:pt>
                <c:pt idx="2909">
                  <c:v>-7.0215054708500091E-3</c:v>
                </c:pt>
                <c:pt idx="2910">
                  <c:v>-7.0463695222207079E-3</c:v>
                </c:pt>
                <c:pt idx="2911">
                  <c:v>-7.0719984415701376E-3</c:v>
                </c:pt>
                <c:pt idx="2912">
                  <c:v>-7.09843280730027E-3</c:v>
                </c:pt>
                <c:pt idx="2913">
                  <c:v>-7.1256430344206478E-3</c:v>
                </c:pt>
                <c:pt idx="2914">
                  <c:v>-7.1536528743703087E-3</c:v>
                </c:pt>
                <c:pt idx="2915">
                  <c:v>-7.1825267837404283E-3</c:v>
                </c:pt>
                <c:pt idx="2916">
                  <c:v>-7.2122275422499271E-3</c:v>
                </c:pt>
                <c:pt idx="2917">
                  <c:v>-7.2427759741007236E-3</c:v>
                </c:pt>
                <c:pt idx="2918">
                  <c:v>-7.2741571952406048E-3</c:v>
                </c:pt>
                <c:pt idx="2919">
                  <c:v>-7.3063391481902329E-3</c:v>
                </c:pt>
                <c:pt idx="2920">
                  <c:v>-7.3392890782200126E-3</c:v>
                </c:pt>
                <c:pt idx="2921">
                  <c:v>-7.3730059171399631E-3</c:v>
                </c:pt>
                <c:pt idx="2922">
                  <c:v>-7.4074654597007239E-3</c:v>
                </c:pt>
                <c:pt idx="2923">
                  <c:v>-7.4426438352102053E-3</c:v>
                </c:pt>
                <c:pt idx="2924">
                  <c:v>-7.4785000561305992E-3</c:v>
                </c:pt>
                <c:pt idx="2925">
                  <c:v>-7.5149725318599536E-3</c:v>
                </c:pt>
                <c:pt idx="2926">
                  <c:v>-7.5520352082198983E-3</c:v>
                </c:pt>
                <c:pt idx="2927">
                  <c:v>-7.5896496598106822E-3</c:v>
                </c:pt>
                <c:pt idx="2928">
                  <c:v>-7.6277514129001744E-3</c:v>
                </c:pt>
                <c:pt idx="2929">
                  <c:v>-7.6650579302706134E-3</c:v>
                </c:pt>
                <c:pt idx="2930">
                  <c:v>-7.7021772614198625E-3</c:v>
                </c:pt>
                <c:pt idx="2931">
                  <c:v>-7.7394682307501128E-3</c:v>
                </c:pt>
                <c:pt idx="2932">
                  <c:v>-7.7769787050403494E-3</c:v>
                </c:pt>
                <c:pt idx="2933">
                  <c:v>-7.8146852848401949E-3</c:v>
                </c:pt>
                <c:pt idx="2934">
                  <c:v>-7.8525355065099944E-3</c:v>
                </c:pt>
                <c:pt idx="2935">
                  <c:v>-7.8905004057503447E-3</c:v>
                </c:pt>
                <c:pt idx="2936">
                  <c:v>-7.9285517037099851E-3</c:v>
                </c:pt>
                <c:pt idx="2937">
                  <c:v>-7.966595877640259E-3</c:v>
                </c:pt>
                <c:pt idx="2938">
                  <c:v>-8.004588010639857E-3</c:v>
                </c:pt>
                <c:pt idx="2939">
                  <c:v>-8.0424680016903949E-3</c:v>
                </c:pt>
                <c:pt idx="2940">
                  <c:v>-8.0801684533602369E-3</c:v>
                </c:pt>
                <c:pt idx="2941">
                  <c:v>-8.117615482520435E-3</c:v>
                </c:pt>
                <c:pt idx="2942">
                  <c:v>-8.154776619260673E-3</c:v>
                </c:pt>
                <c:pt idx="2943">
                  <c:v>-8.1915841727706606E-3</c:v>
                </c:pt>
                <c:pt idx="2944">
                  <c:v>-8.2279854412306008E-3</c:v>
                </c:pt>
                <c:pt idx="2945">
                  <c:v>-8.2639673281104109E-3</c:v>
                </c:pt>
                <c:pt idx="2946">
                  <c:v>-8.2995053941505859E-3</c:v>
                </c:pt>
                <c:pt idx="2947">
                  <c:v>-8.3345680507802555E-3</c:v>
                </c:pt>
                <c:pt idx="2948">
                  <c:v>-8.3690956233901659E-3</c:v>
                </c:pt>
                <c:pt idx="2949">
                  <c:v>-8.4030548419002926E-3</c:v>
                </c:pt>
                <c:pt idx="2950">
                  <c:v>-8.4363545153500752E-3</c:v>
                </c:pt>
                <c:pt idx="2951">
                  <c:v>-8.4688778742201265E-3</c:v>
                </c:pt>
                <c:pt idx="2952">
                  <c:v>-8.5005462272702559E-3</c:v>
                </c:pt>
                <c:pt idx="2953">
                  <c:v>-8.53127795974995E-3</c:v>
                </c:pt>
                <c:pt idx="2954">
                  <c:v>-8.560995901480517E-3</c:v>
                </c:pt>
                <c:pt idx="2955">
                  <c:v>-8.5896421038702542E-3</c:v>
                </c:pt>
                <c:pt idx="2956">
                  <c:v>-8.6172109616606818E-3</c:v>
                </c:pt>
                <c:pt idx="2957">
                  <c:v>-8.643696080240737E-3</c:v>
                </c:pt>
                <c:pt idx="2958">
                  <c:v>-8.6691098019606727E-3</c:v>
                </c:pt>
                <c:pt idx="2959">
                  <c:v>-8.6935001445000992E-3</c:v>
                </c:pt>
                <c:pt idx="2960">
                  <c:v>-8.7169253894101573E-3</c:v>
                </c:pt>
                <c:pt idx="2961">
                  <c:v>-8.7394423863500492E-3</c:v>
                </c:pt>
                <c:pt idx="2962">
                  <c:v>-8.7611362663704284E-3</c:v>
                </c:pt>
                <c:pt idx="2963">
                  <c:v>-8.7820509557001714E-3</c:v>
                </c:pt>
                <c:pt idx="2964">
                  <c:v>-8.8022388172905863E-3</c:v>
                </c:pt>
                <c:pt idx="2965">
                  <c:v>-8.8217463276398789E-3</c:v>
                </c:pt>
                <c:pt idx="2966">
                  <c:v>-8.84063731706064E-3</c:v>
                </c:pt>
                <c:pt idx="2967">
                  <c:v>-8.8589135975905009E-3</c:v>
                </c:pt>
                <c:pt idx="2968">
                  <c:v>-8.8766048925004171E-3</c:v>
                </c:pt>
                <c:pt idx="2969">
                  <c:v>-8.8937198829199815E-3</c:v>
                </c:pt>
                <c:pt idx="2970">
                  <c:v>-8.9102092473902772E-3</c:v>
                </c:pt>
                <c:pt idx="2971">
                  <c:v>-8.926015444660429E-3</c:v>
                </c:pt>
                <c:pt idx="2972">
                  <c:v>-8.9410784098307161E-3</c:v>
                </c:pt>
                <c:pt idx="2973">
                  <c:v>-8.955322418630729E-3</c:v>
                </c:pt>
                <c:pt idx="2974">
                  <c:v>-8.9686585296204768E-3</c:v>
                </c:pt>
                <c:pt idx="2975">
                  <c:v>-8.9809620668601653E-3</c:v>
                </c:pt>
                <c:pt idx="2976">
                  <c:v>-8.9921272222905912E-3</c:v>
                </c:pt>
                <c:pt idx="2977">
                  <c:v>-9.0020932585401781E-3</c:v>
                </c:pt>
                <c:pt idx="2978">
                  <c:v>-9.0107635268603659E-3</c:v>
                </c:pt>
                <c:pt idx="2979">
                  <c:v>-9.0180288635899331E-3</c:v>
                </c:pt>
                <c:pt idx="2980">
                  <c:v>-9.0238263860502599E-3</c:v>
                </c:pt>
                <c:pt idx="2981">
                  <c:v>-9.028117673210545E-3</c:v>
                </c:pt>
                <c:pt idx="2982">
                  <c:v>-9.0308652559807356E-3</c:v>
                </c:pt>
                <c:pt idx="2983">
                  <c:v>-9.0320512567902966E-3</c:v>
                </c:pt>
                <c:pt idx="2984">
                  <c:v>-9.0316506547001296E-3</c:v>
                </c:pt>
                <c:pt idx="2985">
                  <c:v>-9.0296491379007193E-3</c:v>
                </c:pt>
                <c:pt idx="2986">
                  <c:v>-9.0260386081304489E-3</c:v>
                </c:pt>
                <c:pt idx="2987">
                  <c:v>-9.0208087108498702E-3</c:v>
                </c:pt>
                <c:pt idx="2988">
                  <c:v>-9.0139694497404221E-3</c:v>
                </c:pt>
                <c:pt idx="2989">
                  <c:v>-9.005465459580364E-3</c:v>
                </c:pt>
                <c:pt idx="2990">
                  <c:v>-8.995265622880666E-3</c:v>
                </c:pt>
                <c:pt idx="2991">
                  <c:v>-8.9833518983306604E-3</c:v>
                </c:pt>
                <c:pt idx="2992">
                  <c:v>-8.9697011312805941E-3</c:v>
                </c:pt>
                <c:pt idx="2993">
                  <c:v>-8.9542413913301644E-3</c:v>
                </c:pt>
                <c:pt idx="2994">
                  <c:v>-8.9369114341799616E-3</c:v>
                </c:pt>
                <c:pt idx="2995">
                  <c:v>-8.9176685409206868E-3</c:v>
                </c:pt>
                <c:pt idx="2996">
                  <c:v>-8.8964451060604688E-3</c:v>
                </c:pt>
                <c:pt idx="2997">
                  <c:v>-8.8732099577004675E-3</c:v>
                </c:pt>
                <c:pt idx="2998">
                  <c:v>-8.8479480487899664E-3</c:v>
                </c:pt>
                <c:pt idx="2999">
                  <c:v>-8.8206158630406151E-3</c:v>
                </c:pt>
                <c:pt idx="3000">
                  <c:v>-8.7912117916806309E-3</c:v>
                </c:pt>
                <c:pt idx="3001">
                  <c:v>-8.7597281203599664E-3</c:v>
                </c:pt>
                <c:pt idx="3002">
                  <c:v>-8.7261745442601679E-3</c:v>
                </c:pt>
                <c:pt idx="3003">
                  <c:v>-8.6905816856805984E-3</c:v>
                </c:pt>
                <c:pt idx="3004">
                  <c:v>-8.6529486005106904E-3</c:v>
                </c:pt>
                <c:pt idx="3005">
                  <c:v>-8.6133174515898858E-3</c:v>
                </c:pt>
                <c:pt idx="3006">
                  <c:v>-8.5717158387899062E-3</c:v>
                </c:pt>
                <c:pt idx="3007">
                  <c:v>-8.5281603844000742E-3</c:v>
                </c:pt>
                <c:pt idx="3008">
                  <c:v>-8.4827177070199156E-3</c:v>
                </c:pt>
                <c:pt idx="3009">
                  <c:v>-8.4354300140905281E-3</c:v>
                </c:pt>
                <c:pt idx="3010">
                  <c:v>-8.386361418140531E-3</c:v>
                </c:pt>
                <c:pt idx="3011">
                  <c:v>-8.3356055037500099E-3</c:v>
                </c:pt>
                <c:pt idx="3012">
                  <c:v>-8.2832887435699831E-3</c:v>
                </c:pt>
                <c:pt idx="3013">
                  <c:v>-8.2295780792405182E-3</c:v>
                </c:pt>
                <c:pt idx="3014">
                  <c:v>-8.1746441751704424E-3</c:v>
                </c:pt>
                <c:pt idx="3015">
                  <c:v>-8.1186602877298952E-3</c:v>
                </c:pt>
                <c:pt idx="3016">
                  <c:v>-8.0618330285000539E-3</c:v>
                </c:pt>
                <c:pt idx="3017">
                  <c:v>-8.0043556766504764E-3</c:v>
                </c:pt>
                <c:pt idx="3018">
                  <c:v>-7.946397172299946E-3</c:v>
                </c:pt>
                <c:pt idx="3019">
                  <c:v>-7.8881008497200256E-3</c:v>
                </c:pt>
                <c:pt idx="3020">
                  <c:v>-7.8295483125900844E-3</c:v>
                </c:pt>
                <c:pt idx="3021">
                  <c:v>-7.7708030316205878E-3</c:v>
                </c:pt>
                <c:pt idx="3022">
                  <c:v>-7.711901421940226E-3</c:v>
                </c:pt>
                <c:pt idx="3023">
                  <c:v>-7.6528268952502643E-3</c:v>
                </c:pt>
                <c:pt idx="3024">
                  <c:v>-7.593503670650037E-3</c:v>
                </c:pt>
                <c:pt idx="3025">
                  <c:v>-7.533881178320101E-3</c:v>
                </c:pt>
                <c:pt idx="3026">
                  <c:v>-7.473893623890504E-3</c:v>
                </c:pt>
                <c:pt idx="3027">
                  <c:v>-7.4134448062199709E-3</c:v>
                </c:pt>
                <c:pt idx="3028">
                  <c:v>-7.3524690836404005E-3</c:v>
                </c:pt>
                <c:pt idx="3029">
                  <c:v>-7.2909254265507428E-3</c:v>
                </c:pt>
                <c:pt idx="3030">
                  <c:v>-7.2287706996601031E-3</c:v>
                </c:pt>
                <c:pt idx="3031">
                  <c:v>-7.1660216987199377E-3</c:v>
                </c:pt>
                <c:pt idx="3032">
                  <c:v>-7.1027359164501647E-3</c:v>
                </c:pt>
                <c:pt idx="3033">
                  <c:v>-7.0390269970905806E-3</c:v>
                </c:pt>
                <c:pt idx="3034">
                  <c:v>-6.9750276566100666E-3</c:v>
                </c:pt>
                <c:pt idx="3035">
                  <c:v>-6.9108972101998845E-3</c:v>
                </c:pt>
                <c:pt idx="3036">
                  <c:v>-6.846884280290233E-3</c:v>
                </c:pt>
                <c:pt idx="3037">
                  <c:v>-6.7832483195102711E-3</c:v>
                </c:pt>
                <c:pt idx="3038">
                  <c:v>-6.7202718401206951E-3</c:v>
                </c:pt>
                <c:pt idx="3039">
                  <c:v>-6.6583033918599099E-3</c:v>
                </c:pt>
                <c:pt idx="3040">
                  <c:v>-6.5976594635799302E-3</c:v>
                </c:pt>
                <c:pt idx="3041">
                  <c:v>-6.5386892308305633E-3</c:v>
                </c:pt>
                <c:pt idx="3042">
                  <c:v>-6.4817556204106452E-3</c:v>
                </c:pt>
                <c:pt idx="3043">
                  <c:v>-6.4271575433103578E-3</c:v>
                </c:pt>
                <c:pt idx="3044">
                  <c:v>-6.3751486984306993E-3</c:v>
                </c:pt>
                <c:pt idx="3045">
                  <c:v>-6.325950236090172E-3</c:v>
                </c:pt>
                <c:pt idx="3046">
                  <c:v>-6.2796779861304941E-3</c:v>
                </c:pt>
                <c:pt idx="3047">
                  <c:v>-6.2363474989499679E-3</c:v>
                </c:pt>
                <c:pt idx="3048">
                  <c:v>-6.1959270667202304E-3</c:v>
                </c:pt>
                <c:pt idx="3049">
                  <c:v>-6.158313930730408E-3</c:v>
                </c:pt>
                <c:pt idx="3050">
                  <c:v>-6.1233426285500769E-3</c:v>
                </c:pt>
                <c:pt idx="3051">
                  <c:v>-6.090807221109884E-3</c:v>
                </c:pt>
                <c:pt idx="3052">
                  <c:v>-6.0605009840504209E-3</c:v>
                </c:pt>
                <c:pt idx="3053">
                  <c:v>-6.0321868569799264E-3</c:v>
                </c:pt>
                <c:pt idx="3054">
                  <c:v>-6.0056436815800751E-3</c:v>
                </c:pt>
                <c:pt idx="3055">
                  <c:v>-5.9806689893902032E-3</c:v>
                </c:pt>
                <c:pt idx="3056">
                  <c:v>-5.9570769738801488E-3</c:v>
                </c:pt>
                <c:pt idx="3057">
                  <c:v>-5.934715087960285E-3</c:v>
                </c:pt>
                <c:pt idx="3058">
                  <c:v>-5.9134723065898953E-3</c:v>
                </c:pt>
                <c:pt idx="3059">
                  <c:v>-5.8932958470503394E-3</c:v>
                </c:pt>
                <c:pt idx="3060">
                  <c:v>-5.8741941987099366E-3</c:v>
                </c:pt>
                <c:pt idx="3061">
                  <c:v>-5.8562623603606312E-3</c:v>
                </c:pt>
                <c:pt idx="3062">
                  <c:v>-5.8397353419303855E-3</c:v>
                </c:pt>
                <c:pt idx="3063">
                  <c:v>-5.8249683573805555E-3</c:v>
                </c:pt>
                <c:pt idx="3064">
                  <c:v>-5.8125160931901121E-3</c:v>
                </c:pt>
                <c:pt idx="3065">
                  <c:v>-5.8030964647102223E-3</c:v>
                </c:pt>
                <c:pt idx="3066">
                  <c:v>-5.797616612870371E-3</c:v>
                </c:pt>
                <c:pt idx="3067">
                  <c:v>-5.7971153418501231E-3</c:v>
                </c:pt>
                <c:pt idx="3068">
                  <c:v>-5.8027436652903219E-3</c:v>
                </c:pt>
                <c:pt idx="3069">
                  <c:v>-5.8156748049107421E-3</c:v>
                </c:pt>
                <c:pt idx="3070">
                  <c:v>-5.8370782965901924E-3</c:v>
                </c:pt>
                <c:pt idx="3071">
                  <c:v>-5.8680355722202648E-3</c:v>
                </c:pt>
                <c:pt idx="3072">
                  <c:v>-5.9094834757100756E-3</c:v>
                </c:pt>
                <c:pt idx="3073">
                  <c:v>-5.9620838256302378E-3</c:v>
                </c:pt>
                <c:pt idx="3074">
                  <c:v>-6.0262526696703844E-3</c:v>
                </c:pt>
                <c:pt idx="3075">
                  <c:v>-6.1020457761502556E-3</c:v>
                </c:pt>
                <c:pt idx="3076">
                  <c:v>-6.1891299741905215E-3</c:v>
                </c:pt>
                <c:pt idx="3077">
                  <c:v>-6.2867947304399152E-3</c:v>
                </c:pt>
                <c:pt idx="3078">
                  <c:v>-6.3938904410800745E-3</c:v>
                </c:pt>
                <c:pt idx="3079">
                  <c:v>-6.5087890521899894E-3</c:v>
                </c:pt>
                <c:pt idx="3080">
                  <c:v>-6.6293184712300501E-3</c:v>
                </c:pt>
                <c:pt idx="3081">
                  <c:v>-6.7527820103601144E-3</c:v>
                </c:pt>
                <c:pt idx="3082">
                  <c:v>-6.8758656587206701E-3</c:v>
                </c:pt>
                <c:pt idx="3083">
                  <c:v>-6.9947410900201845E-3</c:v>
                </c:pt>
                <c:pt idx="3084">
                  <c:v>-7.1050705581399143E-3</c:v>
                </c:pt>
                <c:pt idx="3085">
                  <c:v>-7.2021116554106257E-3</c:v>
                </c:pt>
                <c:pt idx="3086">
                  <c:v>-7.2810004521706162E-3</c:v>
                </c:pt>
                <c:pt idx="3087">
                  <c:v>-7.3369526665203466E-3</c:v>
                </c:pt>
                <c:pt idx="3088">
                  <c:v>-7.3655628843400933E-3</c:v>
                </c:pt>
                <c:pt idx="3089">
                  <c:v>-7.3631026630298635E-3</c:v>
                </c:pt>
                <c:pt idx="3090">
                  <c:v>-7.3267595452000123E-3</c:v>
                </c:pt>
                <c:pt idx="3091">
                  <c:v>-7.2547902571704626E-3</c:v>
                </c:pt>
                <c:pt idx="3092">
                  <c:v>-7.1466109706204151E-3</c:v>
                </c:pt>
                <c:pt idx="3093">
                  <c:v>-7.0027212704006914E-3</c:v>
                </c:pt>
                <c:pt idx="3094">
                  <c:v>-6.8245454213107237E-3</c:v>
                </c:pt>
                <c:pt idx="3095">
                  <c:v>-6.614189675610227E-3</c:v>
                </c:pt>
                <c:pt idx="3096">
                  <c:v>-6.3742008278104834E-3</c:v>
                </c:pt>
                <c:pt idx="3097">
                  <c:v>-6.1074182998099857E-3</c:v>
                </c:pt>
                <c:pt idx="3098">
                  <c:v>-5.8168475937598885E-3</c:v>
                </c:pt>
                <c:pt idx="3099">
                  <c:v>-5.5055869900302312E-3</c:v>
                </c:pt>
                <c:pt idx="3100">
                  <c:v>-5.1769004435406885E-3</c:v>
                </c:pt>
                <c:pt idx="3101">
                  <c:v>-4.8345105262299626E-3</c:v>
                </c:pt>
                <c:pt idx="3102">
                  <c:v>-4.4828800664902246E-3</c:v>
                </c:pt>
                <c:pt idx="3103">
                  <c:v>-4.127588700820084E-3</c:v>
                </c:pt>
                <c:pt idx="3104">
                  <c:v>-3.7755485208101902E-3</c:v>
                </c:pt>
                <c:pt idx="3105">
                  <c:v>-3.4350084852903251E-3</c:v>
                </c:pt>
                <c:pt idx="3106">
                  <c:v>-3.1153972910207273E-3</c:v>
                </c:pt>
                <c:pt idx="3107">
                  <c:v>-2.8269632283004498E-3</c:v>
                </c:pt>
                <c:pt idx="3108">
                  <c:v>-2.5805813455006543E-3</c:v>
                </c:pt>
                <c:pt idx="3109">
                  <c:v>-2.3875330802400896E-3</c:v>
                </c:pt>
                <c:pt idx="3110">
                  <c:v>-2.258554409710456E-3</c:v>
                </c:pt>
                <c:pt idx="3111">
                  <c:v>-2.2023252052605358E-3</c:v>
                </c:pt>
                <c:pt idx="3112">
                  <c:v>-2.2240201117105229E-3</c:v>
                </c:pt>
                <c:pt idx="3113">
                  <c:v>-2.3234179283804224E-3</c:v>
                </c:pt>
                <c:pt idx="3114">
                  <c:v>-2.4935506241101635E-3</c:v>
                </c:pt>
                <c:pt idx="3115">
                  <c:v>-2.7215448029300759E-3</c:v>
                </c:pt>
                <c:pt idx="3116">
                  <c:v>-2.988905651660545E-3</c:v>
                </c:pt>
                <c:pt idx="3117">
                  <c:v>-3.2735145834603685E-3</c:v>
                </c:pt>
                <c:pt idx="3118">
                  <c:v>-3.5491734740604741E-3</c:v>
                </c:pt>
                <c:pt idx="3119">
                  <c:v>-3.7857323919503472E-3</c:v>
                </c:pt>
                <c:pt idx="3120">
                  <c:v>-3.9598438888406307E-3</c:v>
                </c:pt>
                <c:pt idx="3121">
                  <c:v>-4.0551252339806609E-3</c:v>
                </c:pt>
                <c:pt idx="3122">
                  <c:v>-4.0596152771499305E-3</c:v>
                </c:pt>
                <c:pt idx="3123">
                  <c:v>-3.9777001831806658E-3</c:v>
                </c:pt>
                <c:pt idx="3124">
                  <c:v>-3.8151742589205284E-3</c:v>
                </c:pt>
                <c:pt idx="3125">
                  <c:v>-3.6011117689307426E-3</c:v>
                </c:pt>
                <c:pt idx="3126">
                  <c:v>-3.3604491431606931E-3</c:v>
                </c:pt>
                <c:pt idx="3127">
                  <c:v>-3.0862038000201153E-3</c:v>
                </c:pt>
                <c:pt idx="3128">
                  <c:v>-2.9069951161604379E-3</c:v>
                </c:pt>
                <c:pt idx="3129">
                  <c:v>-2.8370002459103816E-3</c:v>
                </c:pt>
                <c:pt idx="3130">
                  <c:v>-2.8186335163606913E-3</c:v>
                </c:pt>
                <c:pt idx="3131">
                  <c:v>-2.8259009944200386E-3</c:v>
                </c:pt>
                <c:pt idx="3132">
                  <c:v>-2.8512829059001987E-3</c:v>
                </c:pt>
                <c:pt idx="3133">
                  <c:v>-2.8913344146399567E-3</c:v>
                </c:pt>
                <c:pt idx="3134">
                  <c:v>-2.9437151635800518E-3</c:v>
                </c:pt>
                <c:pt idx="3135">
                  <c:v>-3.0065887039905093E-3</c:v>
                </c:pt>
                <c:pt idx="3136">
                  <c:v>-3.0783567488104069E-3</c:v>
                </c:pt>
                <c:pt idx="3137">
                  <c:v>-3.1576457277600056E-3</c:v>
                </c:pt>
                <c:pt idx="3138">
                  <c:v>-3.2432110984004225E-3</c:v>
                </c:pt>
                <c:pt idx="3139">
                  <c:v>-3.3339354275705446E-3</c:v>
                </c:pt>
                <c:pt idx="3140">
                  <c:v>-3.4287874296605736E-3</c:v>
                </c:pt>
                <c:pt idx="3141">
                  <c:v>-3.5268240576700194E-3</c:v>
                </c:pt>
                <c:pt idx="3142">
                  <c:v>-3.6271691418905405E-3</c:v>
                </c:pt>
                <c:pt idx="3143">
                  <c:v>-3.728998419290086E-3</c:v>
                </c:pt>
                <c:pt idx="3144">
                  <c:v>-3.8315688806198622E-3</c:v>
                </c:pt>
                <c:pt idx="3145">
                  <c:v>-3.9341917182200703E-3</c:v>
                </c:pt>
                <c:pt idx="3146">
                  <c:v>-4.0362282703005903E-3</c:v>
                </c:pt>
                <c:pt idx="3147">
                  <c:v>-4.1370761034800196E-3</c:v>
                </c:pt>
                <c:pt idx="3148">
                  <c:v>-4.2362116653107407E-3</c:v>
                </c:pt>
                <c:pt idx="3149">
                  <c:v>-4.3331248927405142E-3</c:v>
                </c:pt>
                <c:pt idx="3150">
                  <c:v>-4.4273500585001457E-3</c:v>
                </c:pt>
                <c:pt idx="3151">
                  <c:v>-4.5184735360601636E-3</c:v>
                </c:pt>
                <c:pt idx="3152">
                  <c:v>-4.6061306531806068E-3</c:v>
                </c:pt>
                <c:pt idx="3153">
                  <c:v>-4.689985806350272E-3</c:v>
                </c:pt>
                <c:pt idx="3154">
                  <c:v>-4.7697434320905785E-3</c:v>
                </c:pt>
                <c:pt idx="3155">
                  <c:v>-4.8451379067007139E-3</c:v>
                </c:pt>
                <c:pt idx="3156">
                  <c:v>-4.9159387271906496E-3</c:v>
                </c:pt>
                <c:pt idx="3157">
                  <c:v>-4.9819641445099094E-3</c:v>
                </c:pt>
                <c:pt idx="3158">
                  <c:v>-5.0430601689406274E-3</c:v>
                </c:pt>
                <c:pt idx="3159">
                  <c:v>-5.0991098532904289E-3</c:v>
                </c:pt>
                <c:pt idx="3160">
                  <c:v>-5.1499961224701352E-3</c:v>
                </c:pt>
                <c:pt idx="3161">
                  <c:v>-5.1956333735905247E-3</c:v>
                </c:pt>
                <c:pt idx="3162">
                  <c:v>-5.2359221252906707E-3</c:v>
                </c:pt>
                <c:pt idx="3163">
                  <c:v>-5.2708166347601448E-3</c:v>
                </c:pt>
                <c:pt idx="3164">
                  <c:v>-5.3002776040607102E-3</c:v>
                </c:pt>
                <c:pt idx="3165">
                  <c:v>-5.3242885915105731E-3</c:v>
                </c:pt>
                <c:pt idx="3166">
                  <c:v>-5.342834101220717E-3</c:v>
                </c:pt>
                <c:pt idx="3167">
                  <c:v>-5.3559040383399648E-3</c:v>
                </c:pt>
                <c:pt idx="3168">
                  <c:v>-5.3635085685002082E-3</c:v>
                </c:pt>
                <c:pt idx="3169">
                  <c:v>-5.3656905948606948E-3</c:v>
                </c:pt>
                <c:pt idx="3170">
                  <c:v>-5.3624800229705727E-3</c:v>
                </c:pt>
                <c:pt idx="3171">
                  <c:v>-5.3539356217005007E-3</c:v>
                </c:pt>
                <c:pt idx="3172">
                  <c:v>-5.3401020726600024E-3</c:v>
                </c:pt>
                <c:pt idx="3173">
                  <c:v>-5.3210410186403934E-3</c:v>
                </c:pt>
                <c:pt idx="3174">
                  <c:v>-5.2967821423601791E-3</c:v>
                </c:pt>
                <c:pt idx="3175">
                  <c:v>-5.2674214155699062E-3</c:v>
                </c:pt>
                <c:pt idx="3176">
                  <c:v>-5.2330821447306164E-3</c:v>
                </c:pt>
                <c:pt idx="3177">
                  <c:v>-5.1938454512105992E-3</c:v>
                </c:pt>
                <c:pt idx="3178">
                  <c:v>-5.1498456025704797E-3</c:v>
                </c:pt>
                <c:pt idx="3179">
                  <c:v>-5.1011848963700146E-3</c:v>
                </c:pt>
                <c:pt idx="3180">
                  <c:v>-5.0480004258304234E-3</c:v>
                </c:pt>
                <c:pt idx="3181">
                  <c:v>-4.9904434832406253E-3</c:v>
                </c:pt>
                <c:pt idx="3182">
                  <c:v>-4.928653280730444E-3</c:v>
                </c:pt>
                <c:pt idx="3183">
                  <c:v>-4.8627827502807364E-3</c:v>
                </c:pt>
                <c:pt idx="3184">
                  <c:v>-4.7929903845806976E-3</c:v>
                </c:pt>
                <c:pt idx="3185">
                  <c:v>-4.7194777988703862E-3</c:v>
                </c:pt>
                <c:pt idx="3186">
                  <c:v>-4.642427632010282E-3</c:v>
                </c:pt>
                <c:pt idx="3187">
                  <c:v>-4.5620382864006714E-3</c:v>
                </c:pt>
                <c:pt idx="3188">
                  <c:v>-4.4784955576000485E-3</c:v>
                </c:pt>
                <c:pt idx="3189">
                  <c:v>-4.39200013635066E-3</c:v>
                </c:pt>
                <c:pt idx="3190">
                  <c:v>-4.3027652327500832E-3</c:v>
                </c:pt>
                <c:pt idx="3191">
                  <c:v>-4.2110080349804235E-3</c:v>
                </c:pt>
                <c:pt idx="3192">
                  <c:v>-4.1169215603105158E-3</c:v>
                </c:pt>
                <c:pt idx="3193">
                  <c:v>-4.0207049094203029E-3</c:v>
                </c:pt>
                <c:pt idx="3194">
                  <c:v>-3.9225572813803566E-3</c:v>
                </c:pt>
                <c:pt idx="3195">
                  <c:v>-3.8226665170100205E-3</c:v>
                </c:pt>
                <c:pt idx="3196">
                  <c:v>-3.7212099201902049E-3</c:v>
                </c:pt>
                <c:pt idx="3197">
                  <c:v>-3.6183312464999062E-3</c:v>
                </c:pt>
                <c:pt idx="3198">
                  <c:v>-3.5142075456500166E-3</c:v>
                </c:pt>
                <c:pt idx="3199">
                  <c:v>-3.408956377730199E-3</c:v>
                </c:pt>
                <c:pt idx="3200">
                  <c:v>-3.3026890412806154E-3</c:v>
                </c:pt>
                <c:pt idx="3201">
                  <c:v>-3.1954901679105419E-3</c:v>
                </c:pt>
                <c:pt idx="3202">
                  <c:v>-3.0874515994003815E-3</c:v>
                </c:pt>
                <c:pt idx="3203">
                  <c:v>-2.9786226174701724E-3</c:v>
                </c:pt>
                <c:pt idx="3204">
                  <c:v>-2.869052388549953E-3</c:v>
                </c:pt>
                <c:pt idx="3205">
                  <c:v>-2.7587945871898611E-3</c:v>
                </c:pt>
                <c:pt idx="3206">
                  <c:v>-2.6478491389703152E-3</c:v>
                </c:pt>
                <c:pt idx="3207">
                  <c:v>-2.5362149063603567E-3</c:v>
                </c:pt>
                <c:pt idx="3208">
                  <c:v>-2.4238845704500633E-3</c:v>
                </c:pt>
                <c:pt idx="3209">
                  <c:v>-2.3108386791701463E-3</c:v>
                </c:pt>
                <c:pt idx="3210">
                  <c:v>-2.1970436802103421E-3</c:v>
                </c:pt>
                <c:pt idx="3211">
                  <c:v>-2.0824702767203718E-3</c:v>
                </c:pt>
                <c:pt idx="3212">
                  <c:v>-1.9670769991906312E-3</c:v>
                </c:pt>
                <c:pt idx="3213">
                  <c:v>-1.8508500063703082E-3</c:v>
                </c:pt>
                <c:pt idx="3214">
                  <c:v>-1.7337649027506785E-3</c:v>
                </c:pt>
                <c:pt idx="3215">
                  <c:v>-1.6158579957901154E-3</c:v>
                </c:pt>
                <c:pt idx="3216">
                  <c:v>-1.4971570708901538E-3</c:v>
                </c:pt>
                <c:pt idx="3217">
                  <c:v>-1.3777152266305492E-3</c:v>
                </c:pt>
                <c:pt idx="3218">
                  <c:v>-1.2576521822200704E-3</c:v>
                </c:pt>
                <c:pt idx="3219">
                  <c:v>-1.1371290170405501E-3</c:v>
                </c:pt>
                <c:pt idx="3220">
                  <c:v>-1.0163780104299747E-3</c:v>
                </c:pt>
                <c:pt idx="3221">
                  <c:v>-8.9564745664016954E-4</c:v>
                </c:pt>
                <c:pt idx="3222">
                  <c:v>-7.752267727800799E-4</c:v>
                </c:pt>
                <c:pt idx="3223">
                  <c:v>-6.5547140953992056E-4</c:v>
                </c:pt>
                <c:pt idx="3224">
                  <c:v>-5.367761694099471E-4</c:v>
                </c:pt>
                <c:pt idx="3225">
                  <c:v>-4.1956091914041593E-4</c:v>
                </c:pt>
                <c:pt idx="3226">
                  <c:v>-3.0421779707001662E-4</c:v>
                </c:pt>
                <c:pt idx="3227">
                  <c:v>-1.9110633090058116E-4</c:v>
                </c:pt>
                <c:pt idx="3228">
                  <c:v>-8.0577569600670529E-5</c:v>
                </c:pt>
                <c:pt idx="3229">
                  <c:v>2.7077837179589892E-5</c:v>
                </c:pt>
                <c:pt idx="3230">
                  <c:v>1.3163468074939288E-4</c:v>
                </c:pt>
                <c:pt idx="3231">
                  <c:v>2.3300391457947711E-4</c:v>
                </c:pt>
                <c:pt idx="3232">
                  <c:v>3.311843726399033E-4</c:v>
                </c:pt>
                <c:pt idx="3233">
                  <c:v>4.2624860504947293E-4</c:v>
                </c:pt>
                <c:pt idx="3234">
                  <c:v>5.1843856615008121E-4</c:v>
                </c:pt>
                <c:pt idx="3235">
                  <c:v>6.0808520440946978E-4</c:v>
                </c:pt>
                <c:pt idx="3236">
                  <c:v>6.9560243349009454E-4</c:v>
                </c:pt>
                <c:pt idx="3237">
                  <c:v>7.8150556702993867E-4</c:v>
                </c:pt>
                <c:pt idx="3238">
                  <c:v>8.6638258286964032E-4</c:v>
                </c:pt>
                <c:pt idx="3239">
                  <c:v>9.5086231918983799E-4</c:v>
                </c:pt>
                <c:pt idx="3240">
                  <c:v>1.0355802712300743E-3</c:v>
                </c:pt>
                <c:pt idx="3241">
                  <c:v>1.1212007693499615E-3</c:v>
                </c:pt>
                <c:pt idx="3242">
                  <c:v>1.208337357229361E-3</c:v>
                </c:pt>
                <c:pt idx="3243">
                  <c:v>1.2975167073401295E-3</c:v>
                </c:pt>
                <c:pt idx="3244">
                  <c:v>1.3892163097493082E-3</c:v>
                </c:pt>
                <c:pt idx="3245">
                  <c:v>1.4838212574597165E-3</c:v>
                </c:pt>
                <c:pt idx="3246">
                  <c:v>1.5815772711897935E-3</c:v>
                </c:pt>
                <c:pt idx="3247">
                  <c:v>1.6825961709798776E-3</c:v>
                </c:pt>
                <c:pt idx="3248">
                  <c:v>1.7868408957300019E-3</c:v>
                </c:pt>
                <c:pt idx="3249">
                  <c:v>1.8941346346394994E-3</c:v>
                </c:pt>
                <c:pt idx="3250">
                  <c:v>2.0041724165595909E-3</c:v>
                </c:pt>
                <c:pt idx="3251">
                  <c:v>2.1165006451298041E-3</c:v>
                </c:pt>
                <c:pt idx="3252">
                  <c:v>2.2305902114894138E-3</c:v>
                </c:pt>
                <c:pt idx="3253">
                  <c:v>2.3458210403397572E-3</c:v>
                </c:pt>
                <c:pt idx="3254">
                  <c:v>2.4614580025295041E-3</c:v>
                </c:pt>
                <c:pt idx="3255">
                  <c:v>2.576711828999656E-3</c:v>
                </c:pt>
                <c:pt idx="3256">
                  <c:v>2.6907603342598563E-3</c:v>
                </c:pt>
                <c:pt idx="3257">
                  <c:v>2.8027991488297488E-3</c:v>
                </c:pt>
                <c:pt idx="3258">
                  <c:v>2.9119710155898204E-3</c:v>
                </c:pt>
                <c:pt idx="3259">
                  <c:v>3.0174826347098005E-3</c:v>
                </c:pt>
                <c:pt idx="3260">
                  <c:v>3.118601598020021E-3</c:v>
                </c:pt>
                <c:pt idx="3261">
                  <c:v>3.2146308611196162E-3</c:v>
                </c:pt>
                <c:pt idx="3262">
                  <c:v>3.304941968909958E-3</c:v>
                </c:pt>
                <c:pt idx="3263">
                  <c:v>3.3890301324195349E-3</c:v>
                </c:pt>
                <c:pt idx="3264">
                  <c:v>3.4664656694101126E-3</c:v>
                </c:pt>
                <c:pt idx="3265">
                  <c:v>3.5368954920400597E-3</c:v>
                </c:pt>
                <c:pt idx="3266">
                  <c:v>3.6000863698699703E-3</c:v>
                </c:pt>
                <c:pt idx="3267">
                  <c:v>3.6559126488393545E-3</c:v>
                </c:pt>
                <c:pt idx="3268">
                  <c:v>3.7043412983193136E-3</c:v>
                </c:pt>
                <c:pt idx="3269">
                  <c:v>3.7454256175095679E-3</c:v>
                </c:pt>
                <c:pt idx="3270">
                  <c:v>3.7793103095200564E-3</c:v>
                </c:pt>
                <c:pt idx="3271">
                  <c:v>3.8062200075197339E-3</c:v>
                </c:pt>
                <c:pt idx="3272">
                  <c:v>3.8264428478900214E-3</c:v>
                </c:pt>
                <c:pt idx="3273">
                  <c:v>3.8403068596997159E-3</c:v>
                </c:pt>
                <c:pt idx="3274">
                  <c:v>3.8482394498098316E-3</c:v>
                </c:pt>
                <c:pt idx="3275">
                  <c:v>3.8506752818996404E-3</c:v>
                </c:pt>
                <c:pt idx="3276">
                  <c:v>3.8480801643698825E-3</c:v>
                </c:pt>
                <c:pt idx="3277">
                  <c:v>3.8409341204896918E-3</c:v>
                </c:pt>
                <c:pt idx="3278">
                  <c:v>3.8297741384800688E-3</c:v>
                </c:pt>
                <c:pt idx="3279">
                  <c:v>3.8150900744700067E-3</c:v>
                </c:pt>
                <c:pt idx="3280">
                  <c:v>3.797390974749959E-3</c:v>
                </c:pt>
                <c:pt idx="3281">
                  <c:v>3.7771968486897123E-3</c:v>
                </c:pt>
                <c:pt idx="3282">
                  <c:v>3.7549817106894423E-3</c:v>
                </c:pt>
                <c:pt idx="3283">
                  <c:v>3.7312108403595445E-3</c:v>
                </c:pt>
                <c:pt idx="3284">
                  <c:v>3.7063383828792595E-3</c:v>
                </c:pt>
                <c:pt idx="3285">
                  <c:v>3.6807765056297015E-3</c:v>
                </c:pt>
                <c:pt idx="3286">
                  <c:v>3.6549560680798621E-3</c:v>
                </c:pt>
                <c:pt idx="3287">
                  <c:v>3.6292395317296666E-3</c:v>
                </c:pt>
                <c:pt idx="3288">
                  <c:v>3.6039884078098439E-3</c:v>
                </c:pt>
                <c:pt idx="3289">
                  <c:v>3.5795368082096601E-3</c:v>
                </c:pt>
                <c:pt idx="3290">
                  <c:v>3.5561869236193644E-3</c:v>
                </c:pt>
                <c:pt idx="3291">
                  <c:v>3.5342241235198912E-3</c:v>
                </c:pt>
                <c:pt idx="3292">
                  <c:v>3.5139032146993543E-3</c:v>
                </c:pt>
                <c:pt idx="3293">
                  <c:v>3.4954381195495543E-3</c:v>
                </c:pt>
                <c:pt idx="3294">
                  <c:v>3.4790458178992623E-3</c:v>
                </c:pt>
                <c:pt idx="3295">
                  <c:v>3.4649238340094257E-3</c:v>
                </c:pt>
                <c:pt idx="3296">
                  <c:v>3.4532594618896795E-3</c:v>
                </c:pt>
                <c:pt idx="3297">
                  <c:v>3.4441945849499334E-3</c:v>
                </c:pt>
                <c:pt idx="3298">
                  <c:v>3.4378464987199209E-3</c:v>
                </c:pt>
                <c:pt idx="3299">
                  <c:v>3.434304005559774E-3</c:v>
                </c:pt>
                <c:pt idx="3300">
                  <c:v>3.4336719792200654E-3</c:v>
                </c:pt>
                <c:pt idx="3301">
                  <c:v>3.4360204597296828E-3</c:v>
                </c:pt>
                <c:pt idx="3302">
                  <c:v>3.4414114094998283E-3</c:v>
                </c:pt>
                <c:pt idx="3303">
                  <c:v>3.4498869890100536E-3</c:v>
                </c:pt>
                <c:pt idx="3304">
                  <c:v>3.4614689783998287E-3</c:v>
                </c:pt>
                <c:pt idx="3305">
                  <c:v>3.4761828599094713E-3</c:v>
                </c:pt>
                <c:pt idx="3306">
                  <c:v>3.4939901251895833E-3</c:v>
                </c:pt>
                <c:pt idx="3307">
                  <c:v>3.5148558739095392E-3</c:v>
                </c:pt>
                <c:pt idx="3308">
                  <c:v>3.5387247525795473E-3</c:v>
                </c:pt>
                <c:pt idx="3309">
                  <c:v>3.5655515149395356E-3</c:v>
                </c:pt>
                <c:pt idx="3310">
                  <c:v>3.5952413171598252E-3</c:v>
                </c:pt>
                <c:pt idx="3311">
                  <c:v>3.6276713007996619E-3</c:v>
                </c:pt>
                <c:pt idx="3312">
                  <c:v>3.6627210909401242E-3</c:v>
                </c:pt>
                <c:pt idx="3313">
                  <c:v>3.7002456142198881E-3</c:v>
                </c:pt>
                <c:pt idx="3314">
                  <c:v>3.740075162289358E-3</c:v>
                </c:pt>
                <c:pt idx="3315">
                  <c:v>3.7820277711499983E-3</c:v>
                </c:pt>
                <c:pt idx="3316">
                  <c:v>3.8259166277700984E-3</c:v>
                </c:pt>
                <c:pt idx="3317">
                  <c:v>3.8715502455994866E-3</c:v>
                </c:pt>
                <c:pt idx="3318">
                  <c:v>3.9187070487800568E-3</c:v>
                </c:pt>
                <c:pt idx="3319">
                  <c:v>3.9671214202696703E-3</c:v>
                </c:pt>
                <c:pt idx="3320">
                  <c:v>4.01658623597001E-3</c:v>
                </c:pt>
                <c:pt idx="3321">
                  <c:v>4.0668407800801276E-3</c:v>
                </c:pt>
                <c:pt idx="3322">
                  <c:v>4.1176283540700354E-3</c:v>
                </c:pt>
                <c:pt idx="3323">
                  <c:v>4.1686740164097458E-3</c:v>
                </c:pt>
                <c:pt idx="3324">
                  <c:v>4.2197060529094443E-3</c:v>
                </c:pt>
                <c:pt idx="3325">
                  <c:v>4.2704502059001115E-3</c:v>
                </c:pt>
                <c:pt idx="3326">
                  <c:v>4.3206448718100532E-3</c:v>
                </c:pt>
                <c:pt idx="3327">
                  <c:v>4.370016154669365E-3</c:v>
                </c:pt>
                <c:pt idx="3328">
                  <c:v>4.4182838500494981E-3</c:v>
                </c:pt>
                <c:pt idx="3329">
                  <c:v>4.4652069409698569E-3</c:v>
                </c:pt>
                <c:pt idx="3330">
                  <c:v>4.5105248578494184E-3</c:v>
                </c:pt>
                <c:pt idx="3331">
                  <c:v>4.5540216598594085E-3</c:v>
                </c:pt>
                <c:pt idx="3332">
                  <c:v>4.5954563603896048E-3</c:v>
                </c:pt>
                <c:pt idx="3333">
                  <c:v>4.6345789969395312E-3</c:v>
                </c:pt>
                <c:pt idx="3334">
                  <c:v>4.6711803527896834E-3</c:v>
                </c:pt>
                <c:pt idx="3335">
                  <c:v>4.7050696177093343E-3</c:v>
                </c:pt>
                <c:pt idx="3336">
                  <c:v>4.7360479999101202E-3</c:v>
                </c:pt>
                <c:pt idx="3337">
                  <c:v>4.7639916213499944E-3</c:v>
                </c:pt>
                <c:pt idx="3338">
                  <c:v>4.788730918980022E-3</c:v>
                </c:pt>
                <c:pt idx="3339">
                  <c:v>4.8101051720097487E-3</c:v>
                </c:pt>
                <c:pt idx="3340">
                  <c:v>4.8280131456195363E-3</c:v>
                </c:pt>
                <c:pt idx="3341">
                  <c:v>4.8423622792093113E-3</c:v>
                </c:pt>
                <c:pt idx="3342">
                  <c:v>4.8530680384493152E-3</c:v>
                </c:pt>
                <c:pt idx="3343">
                  <c:v>4.8600651850696508E-3</c:v>
                </c:pt>
                <c:pt idx="3344">
                  <c:v>4.8633009857192988E-3</c:v>
                </c:pt>
                <c:pt idx="3345">
                  <c:v>4.8627565359300462E-3</c:v>
                </c:pt>
                <c:pt idx="3346">
                  <c:v>4.8584205897297394E-3</c:v>
                </c:pt>
                <c:pt idx="3347">
                  <c:v>4.8503105842394589E-3</c:v>
                </c:pt>
                <c:pt idx="3348">
                  <c:v>4.8384623962300921E-3</c:v>
                </c:pt>
                <c:pt idx="3349">
                  <c:v>4.8229240784598559E-3</c:v>
                </c:pt>
                <c:pt idx="3350">
                  <c:v>4.8037658354695978E-3</c:v>
                </c:pt>
                <c:pt idx="3351">
                  <c:v>4.7810999861699344E-3</c:v>
                </c:pt>
                <c:pt idx="3352">
                  <c:v>4.755025472610086E-3</c:v>
                </c:pt>
                <c:pt idx="3353">
                  <c:v>4.7256655687899496E-3</c:v>
                </c:pt>
                <c:pt idx="3354">
                  <c:v>4.6931485302295073E-3</c:v>
                </c:pt>
                <c:pt idx="3355">
                  <c:v>4.6576612707793785E-3</c:v>
                </c:pt>
                <c:pt idx="3356">
                  <c:v>4.6193767263993379E-3</c:v>
                </c:pt>
                <c:pt idx="3357">
                  <c:v>4.5784940975597266E-3</c:v>
                </c:pt>
                <c:pt idx="3358">
                  <c:v>4.5352212806193393E-3</c:v>
                </c:pt>
                <c:pt idx="3359">
                  <c:v>4.4897877285494658E-3</c:v>
                </c:pt>
                <c:pt idx="3360">
                  <c:v>4.4424397477600408E-3</c:v>
                </c:pt>
                <c:pt idx="3361">
                  <c:v>4.3934449891001037E-3</c:v>
                </c:pt>
                <c:pt idx="3362">
                  <c:v>4.3430372718198385E-3</c:v>
                </c:pt>
                <c:pt idx="3363">
                  <c:v>4.2914736120094332E-3</c:v>
                </c:pt>
                <c:pt idx="3364">
                  <c:v>4.239020798419979E-3</c:v>
                </c:pt>
                <c:pt idx="3365">
                  <c:v>4.1859508310597704E-3</c:v>
                </c:pt>
                <c:pt idx="3366">
                  <c:v>4.1325170255994692E-3</c:v>
                </c:pt>
                <c:pt idx="3367">
                  <c:v>4.0789658381799043E-3</c:v>
                </c:pt>
                <c:pt idx="3368">
                  <c:v>4.0255423972697102E-3</c:v>
                </c:pt>
                <c:pt idx="3369">
                  <c:v>3.9724998881096596E-3</c:v>
                </c:pt>
                <c:pt idx="3370">
                  <c:v>3.9200784900899066E-3</c:v>
                </c:pt>
                <c:pt idx="3371">
                  <c:v>3.8684725026394418E-3</c:v>
                </c:pt>
                <c:pt idx="3372">
                  <c:v>3.8178911347799271E-3</c:v>
                </c:pt>
                <c:pt idx="3373">
                  <c:v>3.7685080675400329E-3</c:v>
                </c:pt>
                <c:pt idx="3374">
                  <c:v>3.7204902670797679E-3</c:v>
                </c:pt>
                <c:pt idx="3375">
                  <c:v>3.6740078130392817E-3</c:v>
                </c:pt>
                <c:pt idx="3376">
                  <c:v>3.6292147594796376E-3</c:v>
                </c:pt>
                <c:pt idx="3377">
                  <c:v>3.5862048255994594E-3</c:v>
                </c:pt>
                <c:pt idx="3378">
                  <c:v>3.5450884569998564E-3</c:v>
                </c:pt>
                <c:pt idx="3379">
                  <c:v>3.505986214149992E-3</c:v>
                </c:pt>
                <c:pt idx="3380">
                  <c:v>3.4690060219499941E-3</c:v>
                </c:pt>
                <c:pt idx="3381">
                  <c:v>3.4342109669900367E-3</c:v>
                </c:pt>
                <c:pt idx="3382">
                  <c:v>3.4016555914995195E-3</c:v>
                </c:pt>
                <c:pt idx="3383">
                  <c:v>3.3713786738998053E-3</c:v>
                </c:pt>
                <c:pt idx="3384">
                  <c:v>3.343447143569378E-3</c:v>
                </c:pt>
                <c:pt idx="3385">
                  <c:v>3.3179268017899943E-3</c:v>
                </c:pt>
                <c:pt idx="3386">
                  <c:v>3.2948407447097594E-3</c:v>
                </c:pt>
                <c:pt idx="3387">
                  <c:v>3.2742220623500629E-3</c:v>
                </c:pt>
                <c:pt idx="3388">
                  <c:v>3.2561196874798526E-3</c:v>
                </c:pt>
                <c:pt idx="3389">
                  <c:v>3.2405407730200508E-3</c:v>
                </c:pt>
                <c:pt idx="3390">
                  <c:v>3.2275291197301215E-3</c:v>
                </c:pt>
                <c:pt idx="3391">
                  <c:v>3.2170991925193348E-3</c:v>
                </c:pt>
                <c:pt idx="3392">
                  <c:v>3.2092805038796968E-3</c:v>
                </c:pt>
                <c:pt idx="3393">
                  <c:v>3.2040991594692869E-3</c:v>
                </c:pt>
                <c:pt idx="3394">
                  <c:v>3.2015710070201209E-3</c:v>
                </c:pt>
                <c:pt idx="3395">
                  <c:v>3.2016853268395096E-3</c:v>
                </c:pt>
                <c:pt idx="3396">
                  <c:v>3.2044482178195111E-3</c:v>
                </c:pt>
                <c:pt idx="3397">
                  <c:v>3.2098744432893511E-3</c:v>
                </c:pt>
                <c:pt idx="3398">
                  <c:v>3.217920270639496E-3</c:v>
                </c:pt>
                <c:pt idx="3399">
                  <c:v>3.2285707439401179E-3</c:v>
                </c:pt>
                <c:pt idx="3400">
                  <c:v>3.2418118962000975E-3</c:v>
                </c:pt>
                <c:pt idx="3401">
                  <c:v>3.2576035221199007E-3</c:v>
                </c:pt>
                <c:pt idx="3402">
                  <c:v>3.2758771264393971E-3</c:v>
                </c:pt>
                <c:pt idx="3403">
                  <c:v>3.2965476648394443E-3</c:v>
                </c:pt>
                <c:pt idx="3404">
                  <c:v>3.3195067501399222E-3</c:v>
                </c:pt>
                <c:pt idx="3405">
                  <c:v>3.3446506723100455E-3</c:v>
                </c:pt>
                <c:pt idx="3406">
                  <c:v>3.371855743619534E-3</c:v>
                </c:pt>
                <c:pt idx="3407">
                  <c:v>3.4009527240597137E-3</c:v>
                </c:pt>
                <c:pt idx="3408">
                  <c:v>3.4317986640193254E-3</c:v>
                </c:pt>
                <c:pt idx="3409">
                  <c:v>3.4642364240999868E-3</c:v>
                </c:pt>
                <c:pt idx="3410">
                  <c:v>3.4980650478999564E-3</c:v>
                </c:pt>
                <c:pt idx="3411">
                  <c:v>3.533072444749763E-3</c:v>
                </c:pt>
                <c:pt idx="3412">
                  <c:v>3.5690548425399982E-3</c:v>
                </c:pt>
                <c:pt idx="3413">
                  <c:v>3.6057799350093234E-3</c:v>
                </c:pt>
                <c:pt idx="3414">
                  <c:v>3.6430212386600047E-3</c:v>
                </c:pt>
                <c:pt idx="3415">
                  <c:v>3.680555154989662E-3</c:v>
                </c:pt>
                <c:pt idx="3416">
                  <c:v>3.7181115564592915E-3</c:v>
                </c:pt>
                <c:pt idx="3417">
                  <c:v>3.7554346294701446E-3</c:v>
                </c:pt>
                <c:pt idx="3418">
                  <c:v>3.7923089097393614E-3</c:v>
                </c:pt>
                <c:pt idx="3419">
                  <c:v>3.8284617357193795E-3</c:v>
                </c:pt>
                <c:pt idx="3420">
                  <c:v>3.8636473250894809E-3</c:v>
                </c:pt>
                <c:pt idx="3421">
                  <c:v>3.8976261060392758E-3</c:v>
                </c:pt>
                <c:pt idx="3422">
                  <c:v>3.9302001691696731E-3</c:v>
                </c:pt>
                <c:pt idx="3423">
                  <c:v>3.9611312517493502E-3</c:v>
                </c:pt>
                <c:pt idx="3424">
                  <c:v>3.9902312767194914E-3</c:v>
                </c:pt>
                <c:pt idx="3425">
                  <c:v>4.0173342722695793E-3</c:v>
                </c:pt>
                <c:pt idx="3426">
                  <c:v>4.0422578302399259E-3</c:v>
                </c:pt>
                <c:pt idx="3427">
                  <c:v>4.0648388465100993E-3</c:v>
                </c:pt>
                <c:pt idx="3428">
                  <c:v>4.0849394986297582E-3</c:v>
                </c:pt>
                <c:pt idx="3429">
                  <c:v>4.1024475090596368E-3</c:v>
                </c:pt>
                <c:pt idx="3430">
                  <c:v>4.1172601155601285E-3</c:v>
                </c:pt>
                <c:pt idx="3431">
                  <c:v>4.1293195106097969E-3</c:v>
                </c:pt>
                <c:pt idx="3432">
                  <c:v>4.1385390608796868E-3</c:v>
                </c:pt>
                <c:pt idx="3433">
                  <c:v>4.1448864718294232E-3</c:v>
                </c:pt>
                <c:pt idx="3434">
                  <c:v>4.1483448827692726E-3</c:v>
                </c:pt>
                <c:pt idx="3435">
                  <c:v>4.1488795393700428E-3</c:v>
                </c:pt>
                <c:pt idx="3436">
                  <c:v>4.1465149548693958E-3</c:v>
                </c:pt>
                <c:pt idx="3437">
                  <c:v>4.1412719972493406E-3</c:v>
                </c:pt>
                <c:pt idx="3438">
                  <c:v>4.1332172993593375E-3</c:v>
                </c:pt>
                <c:pt idx="3439">
                  <c:v>4.1223605254296913E-3</c:v>
                </c:pt>
                <c:pt idx="3440">
                  <c:v>4.1087777985095997E-3</c:v>
                </c:pt>
                <c:pt idx="3441">
                  <c:v>4.0925455349896112E-3</c:v>
                </c:pt>
                <c:pt idx="3442">
                  <c:v>4.0737461730895319E-3</c:v>
                </c:pt>
                <c:pt idx="3443">
                  <c:v>4.0524381392801345E-3</c:v>
                </c:pt>
                <c:pt idx="3444">
                  <c:v>4.028708437469497E-3</c:v>
                </c:pt>
                <c:pt idx="3445">
                  <c:v>4.0026709009399752E-3</c:v>
                </c:pt>
                <c:pt idx="3446">
                  <c:v>3.9744152475398309E-3</c:v>
                </c:pt>
                <c:pt idx="3447">
                  <c:v>3.9440028172696984E-3</c:v>
                </c:pt>
                <c:pt idx="3448">
                  <c:v>3.9115532185096669E-3</c:v>
                </c:pt>
                <c:pt idx="3449">
                  <c:v>3.8771567276798535E-3</c:v>
                </c:pt>
                <c:pt idx="3450">
                  <c:v>3.8408841587500575E-3</c:v>
                </c:pt>
                <c:pt idx="3451">
                  <c:v>3.8027935748701225E-3</c:v>
                </c:pt>
                <c:pt idx="3452">
                  <c:v>3.7629704948995979E-3</c:v>
                </c:pt>
                <c:pt idx="3453">
                  <c:v>3.7214922507899928E-3</c:v>
                </c:pt>
                <c:pt idx="3454">
                  <c:v>3.6784115483294855E-3</c:v>
                </c:pt>
                <c:pt idx="3455">
                  <c:v>3.6337599529598918E-3</c:v>
                </c:pt>
                <c:pt idx="3456">
                  <c:v>3.58758767325007E-3</c:v>
                </c:pt>
                <c:pt idx="3457">
                  <c:v>3.5399396480499945E-3</c:v>
                </c:pt>
                <c:pt idx="3458">
                  <c:v>3.4908453168496223E-3</c:v>
                </c:pt>
                <c:pt idx="3459">
                  <c:v>3.4403061184598016E-3</c:v>
                </c:pt>
                <c:pt idx="3460">
                  <c:v>3.3883762560096287E-3</c:v>
                </c:pt>
                <c:pt idx="3461">
                  <c:v>3.3350295615299785E-3</c:v>
                </c:pt>
                <c:pt idx="3462">
                  <c:v>3.2802609571200847E-3</c:v>
                </c:pt>
                <c:pt idx="3463">
                  <c:v>3.2240958658595886E-3</c:v>
                </c:pt>
                <c:pt idx="3464">
                  <c:v>3.1665228743200657E-3</c:v>
                </c:pt>
                <c:pt idx="3465">
                  <c:v>3.1075159902194116E-3</c:v>
                </c:pt>
                <c:pt idx="3466">
                  <c:v>3.04708365712969E-3</c:v>
                </c:pt>
                <c:pt idx="3467">
                  <c:v>2.9851961098295021E-3</c:v>
                </c:pt>
                <c:pt idx="3468">
                  <c:v>2.9218209701200593E-3</c:v>
                </c:pt>
                <c:pt idx="3469">
                  <c:v>2.8569312904593858E-3</c:v>
                </c:pt>
                <c:pt idx="3470">
                  <c:v>2.7904788480697107E-3</c:v>
                </c:pt>
                <c:pt idx="3471">
                  <c:v>2.7224585058194251E-3</c:v>
                </c:pt>
                <c:pt idx="3472">
                  <c:v>2.6528471214293248E-3</c:v>
                </c:pt>
                <c:pt idx="3473">
                  <c:v>2.581611810499318E-3</c:v>
                </c:pt>
                <c:pt idx="3474">
                  <c:v>2.5087448000400414E-3</c:v>
                </c:pt>
                <c:pt idx="3475">
                  <c:v>2.4342463528697067E-3</c:v>
                </c:pt>
                <c:pt idx="3476">
                  <c:v>2.3581181974199339E-3</c:v>
                </c:pt>
                <c:pt idx="3477">
                  <c:v>2.2803372885400464E-3</c:v>
                </c:pt>
                <c:pt idx="3478">
                  <c:v>2.2009031000100876E-3</c:v>
                </c:pt>
                <c:pt idx="3479">
                  <c:v>2.1198375031294958E-3</c:v>
                </c:pt>
                <c:pt idx="3480">
                  <c:v>2.0371556927099022E-3</c:v>
                </c:pt>
                <c:pt idx="3481">
                  <c:v>1.9528860056396979E-3</c:v>
                </c:pt>
                <c:pt idx="3482">
                  <c:v>1.8670568903198514E-3</c:v>
                </c:pt>
                <c:pt idx="3483">
                  <c:v>1.7797476424092906E-3</c:v>
                </c:pt>
                <c:pt idx="3484">
                  <c:v>1.6909889962892777E-3</c:v>
                </c:pt>
                <c:pt idx="3485">
                  <c:v>1.6008173243200474E-3</c:v>
                </c:pt>
                <c:pt idx="3486">
                  <c:v>1.5093163714601232E-3</c:v>
                </c:pt>
                <c:pt idx="3487">
                  <c:v>1.4165409292594688E-3</c:v>
                </c:pt>
                <c:pt idx="3488">
                  <c:v>1.3226136924293641E-3</c:v>
                </c:pt>
                <c:pt idx="3489">
                  <c:v>1.2276521759897463E-3</c:v>
                </c:pt>
                <c:pt idx="3490">
                  <c:v>1.1317297025597028E-3</c:v>
                </c:pt>
                <c:pt idx="3491">
                  <c:v>1.0349461515595237E-3</c:v>
                </c:pt>
                <c:pt idx="3492">
                  <c:v>9.3745379061971335E-4</c:v>
                </c:pt>
                <c:pt idx="3493">
                  <c:v>8.3937425565938639E-4</c:v>
                </c:pt>
                <c:pt idx="3494">
                  <c:v>7.4080394716968812E-4</c:v>
                </c:pt>
                <c:pt idx="3495">
                  <c:v>6.4192511502003669E-4</c:v>
                </c:pt>
                <c:pt idx="3496">
                  <c:v>5.428864904892805E-4</c:v>
                </c:pt>
                <c:pt idx="3497">
                  <c:v>4.4382139078003036E-4</c:v>
                </c:pt>
                <c:pt idx="3498">
                  <c:v>3.4488532107967984E-4</c:v>
                </c:pt>
                <c:pt idx="3499">
                  <c:v>2.4626197098953639E-4</c:v>
                </c:pt>
                <c:pt idx="3500">
                  <c:v>1.4811529598990347E-4</c:v>
                </c:pt>
                <c:pt idx="3501">
                  <c:v>5.0610972479603333E-5</c:v>
                </c:pt>
                <c:pt idx="3502">
                  <c:v>-4.6078890210132784E-5</c:v>
                </c:pt>
                <c:pt idx="3503">
                  <c:v>-1.4178179316992612E-4</c:v>
                </c:pt>
                <c:pt idx="3504">
                  <c:v>-2.3633452030047408E-4</c:v>
                </c:pt>
                <c:pt idx="3505">
                  <c:v>-3.2955168888992858E-4</c:v>
                </c:pt>
                <c:pt idx="3506">
                  <c:v>-4.2128529946072746E-4</c:v>
                </c:pt>
                <c:pt idx="3507">
                  <c:v>-5.1135727141016218E-4</c:v>
                </c:pt>
                <c:pt idx="3508">
                  <c:v>-5.9958790508041204E-4</c:v>
                </c:pt>
                <c:pt idx="3509">
                  <c:v>-6.8580361297065906E-4</c:v>
                </c:pt>
                <c:pt idx="3510">
                  <c:v>-7.6984387510048435E-4</c:v>
                </c:pt>
                <c:pt idx="3511">
                  <c:v>-8.5156113672013589E-4</c:v>
                </c:pt>
                <c:pt idx="3512">
                  <c:v>-9.3081538477068904E-4</c:v>
                </c:pt>
                <c:pt idx="3513">
                  <c:v>-1.0074597085498738E-3</c:v>
                </c:pt>
                <c:pt idx="3514">
                  <c:v>-1.0813528223598823E-3</c:v>
                </c:pt>
                <c:pt idx="3515">
                  <c:v>-1.1523757565203852E-3</c:v>
                </c:pt>
                <c:pt idx="3516">
                  <c:v>-1.2204239373598824E-3</c:v>
                </c:pt>
                <c:pt idx="3517">
                  <c:v>-1.285374632939984E-3</c:v>
                </c:pt>
                <c:pt idx="3518">
                  <c:v>-1.3471288724105079E-3</c:v>
                </c:pt>
                <c:pt idx="3519">
                  <c:v>-1.4056059580802582E-3</c:v>
                </c:pt>
                <c:pt idx="3520">
                  <c:v>-1.4607475230503653E-3</c:v>
                </c:pt>
                <c:pt idx="3521">
                  <c:v>-1.5124863266500199E-3</c:v>
                </c:pt>
                <c:pt idx="3522">
                  <c:v>-1.560768264220691E-3</c:v>
                </c:pt>
                <c:pt idx="3523">
                  <c:v>-1.6055358641002826E-3</c:v>
                </c:pt>
                <c:pt idx="3524">
                  <c:v>-1.6467711495504744E-3</c:v>
                </c:pt>
                <c:pt idx="3525">
                  <c:v>-1.6844637301804966E-3</c:v>
                </c:pt>
                <c:pt idx="3526">
                  <c:v>-1.718634535619934E-3</c:v>
                </c:pt>
                <c:pt idx="3527">
                  <c:v>-1.7492802075702585E-3</c:v>
                </c:pt>
                <c:pt idx="3528">
                  <c:v>-1.7764539531306411E-3</c:v>
                </c:pt>
                <c:pt idx="3529">
                  <c:v>-1.8001772213205314E-3</c:v>
                </c:pt>
                <c:pt idx="3530">
                  <c:v>-1.8205284434307245E-3</c:v>
                </c:pt>
                <c:pt idx="3531">
                  <c:v>-1.8375693150805006E-3</c:v>
                </c:pt>
                <c:pt idx="3532">
                  <c:v>-1.8513716486499021E-3</c:v>
                </c:pt>
                <c:pt idx="3533">
                  <c:v>-1.8620281035506281E-3</c:v>
                </c:pt>
                <c:pt idx="3534">
                  <c:v>-1.8696537594804497E-3</c:v>
                </c:pt>
                <c:pt idx="3535">
                  <c:v>-1.8743651532604488E-3</c:v>
                </c:pt>
                <c:pt idx="3536">
                  <c:v>-1.8762936663003771E-3</c:v>
                </c:pt>
                <c:pt idx="3537">
                  <c:v>-1.8755691092202653E-3</c:v>
                </c:pt>
                <c:pt idx="3538">
                  <c:v>-1.8723196378198637E-3</c:v>
                </c:pt>
                <c:pt idx="3539">
                  <c:v>-1.8666991309004288E-3</c:v>
                </c:pt>
                <c:pt idx="3540">
                  <c:v>-1.8588780793704629E-3</c:v>
                </c:pt>
                <c:pt idx="3541">
                  <c:v>-1.8489965052905788E-3</c:v>
                </c:pt>
                <c:pt idx="3542">
                  <c:v>-1.8372369258203847E-3</c:v>
                </c:pt>
                <c:pt idx="3543">
                  <c:v>-1.8237616660998768E-3</c:v>
                </c:pt>
                <c:pt idx="3544">
                  <c:v>-1.8087633030603456E-3</c:v>
                </c:pt>
                <c:pt idx="3545">
                  <c:v>-1.792399759420249E-3</c:v>
                </c:pt>
                <c:pt idx="3546">
                  <c:v>-1.7748433056903323E-3</c:v>
                </c:pt>
                <c:pt idx="3547">
                  <c:v>-1.7562720696702172E-3</c:v>
                </c:pt>
                <c:pt idx="3548">
                  <c:v>-1.7368608975401045E-3</c:v>
                </c:pt>
                <c:pt idx="3549">
                  <c:v>-1.7167824699901857E-3</c:v>
                </c:pt>
                <c:pt idx="3550">
                  <c:v>-1.6962108215405891E-3</c:v>
                </c:pt>
                <c:pt idx="3551">
                  <c:v>-1.6753098133799327E-3</c:v>
                </c:pt>
                <c:pt idx="3552">
                  <c:v>-1.6542393949201539E-3</c:v>
                </c:pt>
                <c:pt idx="3553">
                  <c:v>-1.6331443156305525E-3</c:v>
                </c:pt>
                <c:pt idx="3554">
                  <c:v>-1.6121826707706788E-3</c:v>
                </c:pt>
                <c:pt idx="3555">
                  <c:v>-1.5915174968803569E-3</c:v>
                </c:pt>
                <c:pt idx="3556">
                  <c:v>-1.5712808564600778E-3</c:v>
                </c:pt>
                <c:pt idx="3557">
                  <c:v>-1.5516096252898848E-3</c:v>
                </c:pt>
                <c:pt idx="3558">
                  <c:v>-1.5326183631403367E-3</c:v>
                </c:pt>
                <c:pt idx="3559">
                  <c:v>-1.5144268731699384E-3</c:v>
                </c:pt>
                <c:pt idx="3560">
                  <c:v>-1.4971496332503165E-3</c:v>
                </c:pt>
                <c:pt idx="3561">
                  <c:v>-1.4808905570999897E-3</c:v>
                </c:pt>
                <c:pt idx="3562">
                  <c:v>-1.4657405525300149E-3</c:v>
                </c:pt>
                <c:pt idx="3563">
                  <c:v>-1.4518105334300202E-3</c:v>
                </c:pt>
                <c:pt idx="3564">
                  <c:v>-1.439163772530172E-3</c:v>
                </c:pt>
                <c:pt idx="3565">
                  <c:v>-1.4278748921698892E-3</c:v>
                </c:pt>
                <c:pt idx="3566">
                  <c:v>-1.418013117980621E-3</c:v>
                </c:pt>
                <c:pt idx="3567">
                  <c:v>-1.4096355836503704E-3</c:v>
                </c:pt>
                <c:pt idx="3568">
                  <c:v>-1.4027938664700201E-3</c:v>
                </c:pt>
                <c:pt idx="3569">
                  <c:v>-1.3975222546198651E-3</c:v>
                </c:pt>
                <c:pt idx="3570">
                  <c:v>-1.3938525419598946E-3</c:v>
                </c:pt>
                <c:pt idx="3571">
                  <c:v>-1.3918281246203534E-3</c:v>
                </c:pt>
                <c:pt idx="3572">
                  <c:v>-1.3914507520800257E-3</c:v>
                </c:pt>
                <c:pt idx="3573">
                  <c:v>-1.3927223613405815E-3</c:v>
                </c:pt>
                <c:pt idx="3574">
                  <c:v>-1.3956513480799515E-3</c:v>
                </c:pt>
                <c:pt idx="3575">
                  <c:v>-1.4002262803503029E-3</c:v>
                </c:pt>
                <c:pt idx="3576">
                  <c:v>-1.4064524456198768E-3</c:v>
                </c:pt>
                <c:pt idx="3577">
                  <c:v>-1.4143079722703789E-3</c:v>
                </c:pt>
                <c:pt idx="3578">
                  <c:v>-1.4237689048606228E-3</c:v>
                </c:pt>
                <c:pt idx="3579">
                  <c:v>-1.4348139666404691E-3</c:v>
                </c:pt>
                <c:pt idx="3580">
                  <c:v>-1.4473888936104018E-3</c:v>
                </c:pt>
                <c:pt idx="3581">
                  <c:v>-1.4614460031099341E-3</c:v>
                </c:pt>
                <c:pt idx="3582">
                  <c:v>-1.4769233079201527E-3</c:v>
                </c:pt>
                <c:pt idx="3583">
                  <c:v>-1.4937656064502036E-3</c:v>
                </c:pt>
                <c:pt idx="3584">
                  <c:v>-1.5118931063202723E-3</c:v>
                </c:pt>
                <c:pt idx="3585">
                  <c:v>-1.531231730449889E-3</c:v>
                </c:pt>
                <c:pt idx="3586">
                  <c:v>-1.5517346304401158E-3</c:v>
                </c:pt>
                <c:pt idx="3587">
                  <c:v>-1.5733049839505853E-3</c:v>
                </c:pt>
                <c:pt idx="3588">
                  <c:v>-1.5958714561703502E-3</c:v>
                </c:pt>
                <c:pt idx="3589">
                  <c:v>-1.6193366293801859E-3</c:v>
                </c:pt>
                <c:pt idx="3590">
                  <c:v>-1.6436243802102624E-3</c:v>
                </c:pt>
                <c:pt idx="3591">
                  <c:v>-1.6686240556307297E-3</c:v>
                </c:pt>
                <c:pt idx="3592">
                  <c:v>-1.6942283301899508E-3</c:v>
                </c:pt>
                <c:pt idx="3593">
                  <c:v>-1.7203502741001131E-3</c:v>
                </c:pt>
                <c:pt idx="3594">
                  <c:v>-1.7468754470399972E-3</c:v>
                </c:pt>
                <c:pt idx="3595">
                  <c:v>-1.7737189416004995E-3</c:v>
                </c:pt>
                <c:pt idx="3596">
                  <c:v>-1.8007641975605893E-3</c:v>
                </c:pt>
                <c:pt idx="3597">
                  <c:v>-1.8279230040798566E-3</c:v>
                </c:pt>
                <c:pt idx="3598">
                  <c:v>-1.8550952432505596E-3</c:v>
                </c:pt>
                <c:pt idx="3599">
                  <c:v>-1.8821849749706132E-3</c:v>
                </c:pt>
                <c:pt idx="3600">
                  <c:v>-1.9090957288501187E-3</c:v>
                </c:pt>
                <c:pt idx="3601">
                  <c:v>-1.9357200161600474E-3</c:v>
                </c:pt>
                <c:pt idx="3602">
                  <c:v>-1.9619800675405585E-3</c:v>
                </c:pt>
                <c:pt idx="3603">
                  <c:v>-1.9877961279606282E-3</c:v>
                </c:pt>
                <c:pt idx="3604">
                  <c:v>-2.013111479210572E-3</c:v>
                </c:pt>
                <c:pt idx="3605">
                  <c:v>-2.037823469970057E-3</c:v>
                </c:pt>
                <c:pt idx="3606">
                  <c:v>-2.0618856258804996E-3</c:v>
                </c:pt>
                <c:pt idx="3607">
                  <c:v>-2.0852354657003858E-3</c:v>
                </c:pt>
                <c:pt idx="3608">
                  <c:v>-2.1078324362902023E-3</c:v>
                </c:pt>
                <c:pt idx="3609">
                  <c:v>-2.1296543980104943E-3</c:v>
                </c:pt>
                <c:pt idx="3610">
                  <c:v>-2.1506496110603734E-3</c:v>
                </c:pt>
                <c:pt idx="3611">
                  <c:v>-2.1707986146601854E-3</c:v>
                </c:pt>
                <c:pt idx="3612">
                  <c:v>-2.1900685068398928E-3</c:v>
                </c:pt>
                <c:pt idx="3613">
                  <c:v>-2.2084624827005683E-3</c:v>
                </c:pt>
                <c:pt idx="3614">
                  <c:v>-2.2259880988801939E-3</c:v>
                </c:pt>
                <c:pt idx="3615">
                  <c:v>-2.242662313419963E-3</c:v>
                </c:pt>
                <c:pt idx="3616">
                  <c:v>-2.2585088437105938E-3</c:v>
                </c:pt>
                <c:pt idx="3617">
                  <c:v>-2.2735432120102317E-3</c:v>
                </c:pt>
                <c:pt idx="3618">
                  <c:v>-2.287821693100156E-3</c:v>
                </c:pt>
                <c:pt idx="3619">
                  <c:v>-2.3013842256602857E-3</c:v>
                </c:pt>
                <c:pt idx="3620">
                  <c:v>-2.3142847640906794E-3</c:v>
                </c:pt>
                <c:pt idx="3621">
                  <c:v>-2.3265685260298596E-3</c:v>
                </c:pt>
                <c:pt idx="3622">
                  <c:v>-2.3383080331607076E-3</c:v>
                </c:pt>
                <c:pt idx="3623">
                  <c:v>-2.3496109847807034E-3</c:v>
                </c:pt>
                <c:pt idx="3624">
                  <c:v>-2.3605516093105905E-3</c:v>
                </c:pt>
                <c:pt idx="3625">
                  <c:v>-2.3712062070702089E-3</c:v>
                </c:pt>
                <c:pt idx="3626">
                  <c:v>-2.3816611050104797E-3</c:v>
                </c:pt>
                <c:pt idx="3627">
                  <c:v>-2.3919934371798846E-3</c:v>
                </c:pt>
                <c:pt idx="3628">
                  <c:v>-2.4022925426798736E-3</c:v>
                </c:pt>
                <c:pt idx="3629">
                  <c:v>-2.4126770282899557E-3</c:v>
                </c:pt>
                <c:pt idx="3630">
                  <c:v>-2.423271307910646E-3</c:v>
                </c:pt>
                <c:pt idx="3631">
                  <c:v>-2.4341622052599377E-3</c:v>
                </c:pt>
                <c:pt idx="3632">
                  <c:v>-2.4454525912505076E-3</c:v>
                </c:pt>
                <c:pt idx="3633">
                  <c:v>-2.4572608701003418E-3</c:v>
                </c:pt>
                <c:pt idx="3634">
                  <c:v>-2.4696680295805962E-3</c:v>
                </c:pt>
                <c:pt idx="3635">
                  <c:v>-2.4827908941604804E-3</c:v>
                </c:pt>
                <c:pt idx="3636">
                  <c:v>-2.4967474506105702E-3</c:v>
                </c:pt>
                <c:pt idx="3637">
                  <c:v>-2.5116219842100662E-3</c:v>
                </c:pt>
                <c:pt idx="3638">
                  <c:v>-2.5275207997905724E-3</c:v>
                </c:pt>
                <c:pt idx="3639">
                  <c:v>-2.544512425600054E-3</c:v>
                </c:pt>
                <c:pt idx="3640">
                  <c:v>-2.5626747497105029E-3</c:v>
                </c:pt>
                <c:pt idx="3641">
                  <c:v>-2.5821049775300864E-3</c:v>
                </c:pt>
                <c:pt idx="3642">
                  <c:v>-2.6028604768999486E-3</c:v>
                </c:pt>
                <c:pt idx="3643">
                  <c:v>-2.6250317723501837E-3</c:v>
                </c:pt>
                <c:pt idx="3644">
                  <c:v>-2.6486776238403564E-3</c:v>
                </c:pt>
                <c:pt idx="3645">
                  <c:v>-2.6738634318199672E-3</c:v>
                </c:pt>
                <c:pt idx="3646">
                  <c:v>-2.7006381417207237E-3</c:v>
                </c:pt>
                <c:pt idx="3647">
                  <c:v>-2.7290033111606604E-3</c:v>
                </c:pt>
                <c:pt idx="3648">
                  <c:v>-2.7590360098805888E-3</c:v>
                </c:pt>
                <c:pt idx="3649">
                  <c:v>-2.7907537408999872E-3</c:v>
                </c:pt>
                <c:pt idx="3650">
                  <c:v>-2.8241819299799076E-3</c:v>
                </c:pt>
                <c:pt idx="3651">
                  <c:v>-2.8593590461500895E-3</c:v>
                </c:pt>
                <c:pt idx="3652">
                  <c:v>-2.8962790875004529E-3</c:v>
                </c:pt>
                <c:pt idx="3653">
                  <c:v>-2.9349544163101982E-3</c:v>
                </c:pt>
                <c:pt idx="3654">
                  <c:v>-2.9753747259801955E-3</c:v>
                </c:pt>
                <c:pt idx="3655">
                  <c:v>-3.0175263339202729E-3</c:v>
                </c:pt>
                <c:pt idx="3656">
                  <c:v>-3.0613850110698948E-3</c:v>
                </c:pt>
                <c:pt idx="3657">
                  <c:v>-3.1069244275601093E-3</c:v>
                </c:pt>
                <c:pt idx="3658">
                  <c:v>-3.1541517235300631E-3</c:v>
                </c:pt>
                <c:pt idx="3659">
                  <c:v>-3.2030241671403559E-3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05680"/>
        <c:axId val="626410576"/>
      </c:scatterChart>
      <c:valAx>
        <c:axId val="626405680"/>
        <c:scaling>
          <c:orientation val="minMax"/>
          <c:max val="75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58939393939389"/>
              <c:y val="0.8904817757598688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10576"/>
        <c:crossesAt val="-0.2"/>
        <c:crossBetween val="midCat"/>
      </c:valAx>
      <c:valAx>
        <c:axId val="626410576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l-GR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ψ</a:t>
                </a:r>
                <a:r>
                  <a:rPr lang="en-US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°</a:t>
                </a:r>
                <a:endParaRPr lang="ru-RU" sz="1200" i="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7.9410630296929449E-2"/>
              <c:y val="1.0404632175858712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05680"/>
        <c:crosses val="autoZero"/>
        <c:crossBetween val="midCat"/>
        <c:majorUnit val="4.000000000000001E-3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260469579196773"/>
          <c:h val="0.81874145299145296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'углы oxz'!$B$1:$MHN$1</c:f>
              <c:numCache>
                <c:formatCode>General</c:formatCode>
                <c:ptCount val="9009"/>
                <c:pt idx="0">
                  <c:v>0</c:v>
                </c:pt>
                <c:pt idx="1">
                  <c:v>5.5506258582405002E-2</c:v>
                </c:pt>
                <c:pt idx="2">
                  <c:v>0.11101251716481</c:v>
                </c:pt>
                <c:pt idx="3">
                  <c:v>0.16651877574721499</c:v>
                </c:pt>
                <c:pt idx="4">
                  <c:v>0.22202503432962001</c:v>
                </c:pt>
                <c:pt idx="5">
                  <c:v>0.277531292912025</c:v>
                </c:pt>
                <c:pt idx="6">
                  <c:v>0.33303755149442998</c:v>
                </c:pt>
                <c:pt idx="7">
                  <c:v>0.38854381007683497</c:v>
                </c:pt>
                <c:pt idx="8">
                  <c:v>0.44405006865924002</c:v>
                </c:pt>
                <c:pt idx="9">
                  <c:v>0.499556327241645</c:v>
                </c:pt>
                <c:pt idx="10">
                  <c:v>0.55506258582404999</c:v>
                </c:pt>
                <c:pt idx="11">
                  <c:v>0.61056884440645498</c:v>
                </c:pt>
                <c:pt idx="12">
                  <c:v>0.66607510298885997</c:v>
                </c:pt>
                <c:pt idx="13">
                  <c:v>0.72158136157126496</c:v>
                </c:pt>
                <c:pt idx="14">
                  <c:v>0.77708762015366994</c:v>
                </c:pt>
                <c:pt idx="15">
                  <c:v>0.83259387873607504</c:v>
                </c:pt>
                <c:pt idx="16">
                  <c:v>0.88810013731848003</c:v>
                </c:pt>
                <c:pt idx="17">
                  <c:v>0.94360639590088502</c:v>
                </c:pt>
                <c:pt idx="18">
                  <c:v>0.99911265448329001</c:v>
                </c:pt>
                <c:pt idx="19">
                  <c:v>1.05461891306569</c:v>
                </c:pt>
                <c:pt idx="20">
                  <c:v>1.1101251716481</c:v>
                </c:pt>
                <c:pt idx="21">
                  <c:v>1.1656314302305</c:v>
                </c:pt>
                <c:pt idx="22">
                  <c:v>1.22113768881291</c:v>
                </c:pt>
                <c:pt idx="23">
                  <c:v>1.27664394739531</c:v>
                </c:pt>
                <c:pt idx="24">
                  <c:v>1.3321502059777199</c:v>
                </c:pt>
                <c:pt idx="25">
                  <c:v>1.3876564645601199</c:v>
                </c:pt>
                <c:pt idx="26">
                  <c:v>1.4431627231425299</c:v>
                </c:pt>
                <c:pt idx="27">
                  <c:v>1.4986689817249299</c:v>
                </c:pt>
                <c:pt idx="28">
                  <c:v>1.5541752403073399</c:v>
                </c:pt>
                <c:pt idx="29">
                  <c:v>1.6096814988897401</c:v>
                </c:pt>
                <c:pt idx="30">
                  <c:v>1.6651877574721501</c:v>
                </c:pt>
                <c:pt idx="31">
                  <c:v>1.7206940160545501</c:v>
                </c:pt>
                <c:pt idx="32">
                  <c:v>1.7762002746369601</c:v>
                </c:pt>
                <c:pt idx="33">
                  <c:v>1.8317065332193601</c:v>
                </c:pt>
                <c:pt idx="34">
                  <c:v>1.88721279180177</c:v>
                </c:pt>
                <c:pt idx="35">
                  <c:v>1.94271905038417</c:v>
                </c:pt>
                <c:pt idx="36">
                  <c:v>1.99822530896658</c:v>
                </c:pt>
                <c:pt idx="37">
                  <c:v>2.0537315675489798</c:v>
                </c:pt>
                <c:pt idx="38">
                  <c:v>2.1092378261313902</c:v>
                </c:pt>
                <c:pt idx="39">
                  <c:v>2.16474408471379</c:v>
                </c:pt>
                <c:pt idx="40">
                  <c:v>2.2202503432962</c:v>
                </c:pt>
                <c:pt idx="41">
                  <c:v>2.2757566018786002</c:v>
                </c:pt>
                <c:pt idx="42">
                  <c:v>2.3312628604610102</c:v>
                </c:pt>
                <c:pt idx="43">
                  <c:v>2.3867691190434099</c:v>
                </c:pt>
                <c:pt idx="44">
                  <c:v>2.4422753776258199</c:v>
                </c:pt>
                <c:pt idx="45">
                  <c:v>2.4977816362082201</c:v>
                </c:pt>
                <c:pt idx="46">
                  <c:v>2.5532878947906301</c:v>
                </c:pt>
                <c:pt idx="47">
                  <c:v>2.6087941533730299</c:v>
                </c:pt>
                <c:pt idx="48">
                  <c:v>2.6643004119554399</c:v>
                </c:pt>
                <c:pt idx="49">
                  <c:v>2.7198066705378499</c:v>
                </c:pt>
                <c:pt idx="50">
                  <c:v>2.7753129291202501</c:v>
                </c:pt>
                <c:pt idx="51">
                  <c:v>2.8308191877026498</c:v>
                </c:pt>
                <c:pt idx="52">
                  <c:v>2.8863254462850598</c:v>
                </c:pt>
                <c:pt idx="53">
                  <c:v>2.94183170486746</c:v>
                </c:pt>
                <c:pt idx="54">
                  <c:v>2.99733796344987</c:v>
                </c:pt>
                <c:pt idx="55">
                  <c:v>3.0528442220322698</c:v>
                </c:pt>
                <c:pt idx="56">
                  <c:v>3.1083504806146798</c:v>
                </c:pt>
                <c:pt idx="57">
                  <c:v>3.16385673919708</c:v>
                </c:pt>
                <c:pt idx="58">
                  <c:v>3.21936299777949</c:v>
                </c:pt>
                <c:pt idx="59">
                  <c:v>3.2748692563618902</c:v>
                </c:pt>
                <c:pt idx="60">
                  <c:v>3.3303755149443002</c:v>
                </c:pt>
                <c:pt idx="61">
                  <c:v>3.3858817735266999</c:v>
                </c:pt>
                <c:pt idx="62">
                  <c:v>3.4413880321091099</c:v>
                </c:pt>
                <c:pt idx="63">
                  <c:v>3.4968942906915101</c:v>
                </c:pt>
                <c:pt idx="64">
                  <c:v>3.5524005492739201</c:v>
                </c:pt>
                <c:pt idx="65">
                  <c:v>3.6079068078563199</c:v>
                </c:pt>
                <c:pt idx="66">
                  <c:v>3.6634130664387299</c:v>
                </c:pt>
                <c:pt idx="67">
                  <c:v>3.7189193250211301</c:v>
                </c:pt>
                <c:pt idx="68">
                  <c:v>3.7744255836035401</c:v>
                </c:pt>
                <c:pt idx="69">
                  <c:v>3.8299318421859398</c:v>
                </c:pt>
                <c:pt idx="70">
                  <c:v>3.8854381007683498</c:v>
                </c:pt>
                <c:pt idx="71">
                  <c:v>3.94094435935075</c:v>
                </c:pt>
                <c:pt idx="72">
                  <c:v>3.99645061793316</c:v>
                </c:pt>
                <c:pt idx="73">
                  <c:v>4.0519568765155602</c:v>
                </c:pt>
                <c:pt idx="74">
                  <c:v>4.1074631350979702</c:v>
                </c:pt>
                <c:pt idx="75">
                  <c:v>4.1629693936803696</c:v>
                </c:pt>
                <c:pt idx="76">
                  <c:v>4.2184756522627804</c:v>
                </c:pt>
                <c:pt idx="77">
                  <c:v>4.2739819108451798</c:v>
                </c:pt>
                <c:pt idx="78">
                  <c:v>4.3294881694275897</c:v>
                </c:pt>
                <c:pt idx="79">
                  <c:v>4.38499442800999</c:v>
                </c:pt>
                <c:pt idx="80">
                  <c:v>4.4405006865923999</c:v>
                </c:pt>
                <c:pt idx="81">
                  <c:v>4.4960069451748002</c:v>
                </c:pt>
                <c:pt idx="82">
                  <c:v>4.5515132037572101</c:v>
                </c:pt>
                <c:pt idx="83">
                  <c:v>4.6070194623396103</c:v>
                </c:pt>
                <c:pt idx="84">
                  <c:v>4.6625257209220203</c:v>
                </c:pt>
                <c:pt idx="85">
                  <c:v>4.7180319795044303</c:v>
                </c:pt>
                <c:pt idx="86">
                  <c:v>4.7735382380868296</c:v>
                </c:pt>
                <c:pt idx="87">
                  <c:v>4.8290444966692299</c:v>
                </c:pt>
                <c:pt idx="88">
                  <c:v>4.8845507552516398</c:v>
                </c:pt>
                <c:pt idx="89">
                  <c:v>4.9400570138340401</c:v>
                </c:pt>
                <c:pt idx="90">
                  <c:v>4.99556327241645</c:v>
                </c:pt>
                <c:pt idx="91">
                  <c:v>5.0510695309988503</c:v>
                </c:pt>
                <c:pt idx="92">
                  <c:v>5.1065757895812602</c:v>
                </c:pt>
                <c:pt idx="93">
                  <c:v>5.1620820481636596</c:v>
                </c:pt>
                <c:pt idx="94">
                  <c:v>5.2175883067460704</c:v>
                </c:pt>
                <c:pt idx="95">
                  <c:v>5.2730945653284698</c:v>
                </c:pt>
                <c:pt idx="96">
                  <c:v>5.3286008239108797</c:v>
                </c:pt>
                <c:pt idx="97">
                  <c:v>5.38410708249328</c:v>
                </c:pt>
                <c:pt idx="98">
                  <c:v>5.4396133410756899</c:v>
                </c:pt>
                <c:pt idx="99">
                  <c:v>5.4951195996580902</c:v>
                </c:pt>
                <c:pt idx="100">
                  <c:v>5.5506258582405001</c:v>
                </c:pt>
                <c:pt idx="101">
                  <c:v>5.6061321168229004</c:v>
                </c:pt>
                <c:pt idx="102">
                  <c:v>5.6616383754053103</c:v>
                </c:pt>
                <c:pt idx="103">
                  <c:v>5.7171446339877097</c:v>
                </c:pt>
                <c:pt idx="104">
                  <c:v>5.7726508925701197</c:v>
                </c:pt>
                <c:pt idx="105">
                  <c:v>5.8281571511525199</c:v>
                </c:pt>
                <c:pt idx="106">
                  <c:v>5.8836634097349299</c:v>
                </c:pt>
                <c:pt idx="107">
                  <c:v>5.9391696683173301</c:v>
                </c:pt>
                <c:pt idx="108">
                  <c:v>5.99467592689974</c:v>
                </c:pt>
                <c:pt idx="109">
                  <c:v>6.0501821854821403</c:v>
                </c:pt>
                <c:pt idx="110">
                  <c:v>6.1056884440645502</c:v>
                </c:pt>
                <c:pt idx="111">
                  <c:v>6.1611947026469496</c:v>
                </c:pt>
                <c:pt idx="112">
                  <c:v>6.2167009612293596</c:v>
                </c:pt>
                <c:pt idx="113">
                  <c:v>6.2722072198117598</c:v>
                </c:pt>
                <c:pt idx="114">
                  <c:v>6.3277134783941698</c:v>
                </c:pt>
                <c:pt idx="115">
                  <c:v>6.38321973697657</c:v>
                </c:pt>
                <c:pt idx="116">
                  <c:v>6.43872599555898</c:v>
                </c:pt>
                <c:pt idx="117">
                  <c:v>6.4942322541413802</c:v>
                </c:pt>
                <c:pt idx="118">
                  <c:v>6.5497385127237902</c:v>
                </c:pt>
                <c:pt idx="119">
                  <c:v>6.6052447713061904</c:v>
                </c:pt>
                <c:pt idx="120">
                  <c:v>6.6607510298886003</c:v>
                </c:pt>
                <c:pt idx="121">
                  <c:v>6.7162572884709997</c:v>
                </c:pt>
                <c:pt idx="122">
                  <c:v>6.7717635470534097</c:v>
                </c:pt>
                <c:pt idx="123">
                  <c:v>6.8272698056358099</c:v>
                </c:pt>
                <c:pt idx="124">
                  <c:v>6.8827760642182199</c:v>
                </c:pt>
                <c:pt idx="125">
                  <c:v>6.9382823228006201</c:v>
                </c:pt>
                <c:pt idx="126">
                  <c:v>6.9937885813830301</c:v>
                </c:pt>
                <c:pt idx="127">
                  <c:v>7.0492948399654303</c:v>
                </c:pt>
                <c:pt idx="128">
                  <c:v>7.1048010985478403</c:v>
                </c:pt>
                <c:pt idx="129">
                  <c:v>7.1603073571302396</c:v>
                </c:pt>
                <c:pt idx="130">
                  <c:v>7.2158136157126496</c:v>
                </c:pt>
                <c:pt idx="131">
                  <c:v>7.2713198742950498</c:v>
                </c:pt>
                <c:pt idx="132">
                  <c:v>7.3268261328774598</c:v>
                </c:pt>
                <c:pt idx="133">
                  <c:v>7.38233239145986</c:v>
                </c:pt>
                <c:pt idx="134">
                  <c:v>7.43783865004227</c:v>
                </c:pt>
                <c:pt idx="135">
                  <c:v>7.4933449086246702</c:v>
                </c:pt>
                <c:pt idx="136">
                  <c:v>7.5488511672070802</c:v>
                </c:pt>
                <c:pt idx="137">
                  <c:v>7.6043574257894804</c:v>
                </c:pt>
                <c:pt idx="138">
                  <c:v>7.6598636843718904</c:v>
                </c:pt>
                <c:pt idx="139">
                  <c:v>7.7153699429542897</c:v>
                </c:pt>
                <c:pt idx="140">
                  <c:v>7.7708762015366997</c:v>
                </c:pt>
                <c:pt idx="141">
                  <c:v>7.8263824601190999</c:v>
                </c:pt>
                <c:pt idx="142">
                  <c:v>7.8818887187015099</c:v>
                </c:pt>
                <c:pt idx="143">
                  <c:v>7.9373949772839101</c:v>
                </c:pt>
                <c:pt idx="144">
                  <c:v>7.9929012358663201</c:v>
                </c:pt>
                <c:pt idx="145">
                  <c:v>8.0484074944487194</c:v>
                </c:pt>
                <c:pt idx="146">
                  <c:v>8.1039137530311294</c:v>
                </c:pt>
                <c:pt idx="147">
                  <c:v>8.1594200116135305</c:v>
                </c:pt>
                <c:pt idx="148">
                  <c:v>8.2149262701959405</c:v>
                </c:pt>
                <c:pt idx="149">
                  <c:v>8.2704325287783504</c:v>
                </c:pt>
                <c:pt idx="150">
                  <c:v>8.3259387873607498</c:v>
                </c:pt>
                <c:pt idx="151">
                  <c:v>8.3814450459431509</c:v>
                </c:pt>
                <c:pt idx="152">
                  <c:v>8.4369513045255609</c:v>
                </c:pt>
                <c:pt idx="153">
                  <c:v>8.4924575631079602</c:v>
                </c:pt>
                <c:pt idx="154">
                  <c:v>8.5479638216903702</c:v>
                </c:pt>
                <c:pt idx="155">
                  <c:v>8.6034700802727695</c:v>
                </c:pt>
                <c:pt idx="156">
                  <c:v>8.6589763388551795</c:v>
                </c:pt>
                <c:pt idx="157">
                  <c:v>8.7144825974375806</c:v>
                </c:pt>
                <c:pt idx="158">
                  <c:v>8.7699888560199906</c:v>
                </c:pt>
                <c:pt idx="159">
                  <c:v>8.8254951146023899</c:v>
                </c:pt>
                <c:pt idx="160">
                  <c:v>8.8810013731847999</c:v>
                </c:pt>
                <c:pt idx="161">
                  <c:v>8.9365076317671992</c:v>
                </c:pt>
                <c:pt idx="162">
                  <c:v>8.9920138903496092</c:v>
                </c:pt>
                <c:pt idx="163">
                  <c:v>9.0475201489320103</c:v>
                </c:pt>
                <c:pt idx="164">
                  <c:v>9.1030264075144203</c:v>
                </c:pt>
                <c:pt idx="165">
                  <c:v>9.1585326660968196</c:v>
                </c:pt>
                <c:pt idx="166">
                  <c:v>9.2140389246792296</c:v>
                </c:pt>
                <c:pt idx="167">
                  <c:v>9.2695451832616307</c:v>
                </c:pt>
                <c:pt idx="168">
                  <c:v>9.3250514418440407</c:v>
                </c:pt>
                <c:pt idx="169">
                  <c:v>9.38055770042644</c:v>
                </c:pt>
                <c:pt idx="170">
                  <c:v>9.43606395900885</c:v>
                </c:pt>
                <c:pt idx="171">
                  <c:v>9.4915702175912493</c:v>
                </c:pt>
                <c:pt idx="172">
                  <c:v>9.5470764761736593</c:v>
                </c:pt>
                <c:pt idx="173">
                  <c:v>9.6025827347560604</c:v>
                </c:pt>
                <c:pt idx="174">
                  <c:v>9.6580889933384704</c:v>
                </c:pt>
                <c:pt idx="175">
                  <c:v>9.7135952519208697</c:v>
                </c:pt>
                <c:pt idx="176">
                  <c:v>9.7691015105032797</c:v>
                </c:pt>
                <c:pt idx="177">
                  <c:v>9.8246077690856808</c:v>
                </c:pt>
                <c:pt idx="178">
                  <c:v>9.8801140276680908</c:v>
                </c:pt>
                <c:pt idx="179">
                  <c:v>9.9356202862504901</c:v>
                </c:pt>
                <c:pt idx="180">
                  <c:v>9.9911265448329001</c:v>
                </c:pt>
                <c:pt idx="181">
                  <c:v>10.046632803415299</c:v>
                </c:pt>
                <c:pt idx="182">
                  <c:v>10.102139061997701</c:v>
                </c:pt>
                <c:pt idx="183">
                  <c:v>10.1576453205801</c:v>
                </c:pt>
                <c:pt idx="184">
                  <c:v>10.213151579162499</c:v>
                </c:pt>
                <c:pt idx="185">
                  <c:v>10.2686578377449</c:v>
                </c:pt>
                <c:pt idx="186">
                  <c:v>10.3241640963273</c:v>
                </c:pt>
                <c:pt idx="187">
                  <c:v>10.379670354909701</c:v>
                </c:pt>
                <c:pt idx="188">
                  <c:v>10.4351766134921</c:v>
                </c:pt>
                <c:pt idx="189">
                  <c:v>10.490682872074499</c:v>
                </c:pt>
                <c:pt idx="190">
                  <c:v>10.5461891306569</c:v>
                </c:pt>
                <c:pt idx="191">
                  <c:v>10.601695389239399</c:v>
                </c:pt>
                <c:pt idx="192">
                  <c:v>10.6572016478218</c:v>
                </c:pt>
                <c:pt idx="193">
                  <c:v>10.7127079064042</c:v>
                </c:pt>
                <c:pt idx="194">
                  <c:v>10.768214164986601</c:v>
                </c:pt>
                <c:pt idx="195">
                  <c:v>10.823720423569</c:v>
                </c:pt>
                <c:pt idx="196">
                  <c:v>10.879226682151399</c:v>
                </c:pt>
                <c:pt idx="197">
                  <c:v>10.934732940733801</c:v>
                </c:pt>
                <c:pt idx="198">
                  <c:v>10.9902391993162</c:v>
                </c:pt>
                <c:pt idx="199">
                  <c:v>11.045745457898599</c:v>
                </c:pt>
                <c:pt idx="200">
                  <c:v>11.101251716481</c:v>
                </c:pt>
                <c:pt idx="201">
                  <c:v>11.1567579750634</c:v>
                </c:pt>
                <c:pt idx="202">
                  <c:v>11.212264233645801</c:v>
                </c:pt>
                <c:pt idx="203">
                  <c:v>11.2677704922282</c:v>
                </c:pt>
                <c:pt idx="204">
                  <c:v>11.323276750810599</c:v>
                </c:pt>
                <c:pt idx="205">
                  <c:v>11.378783009393</c:v>
                </c:pt>
                <c:pt idx="206">
                  <c:v>11.4342892679754</c:v>
                </c:pt>
                <c:pt idx="207">
                  <c:v>11.489795526557799</c:v>
                </c:pt>
                <c:pt idx="208">
                  <c:v>11.5453017851402</c:v>
                </c:pt>
                <c:pt idx="209">
                  <c:v>11.6008080437226</c:v>
                </c:pt>
                <c:pt idx="210">
                  <c:v>11.656314302305001</c:v>
                </c:pt>
                <c:pt idx="211">
                  <c:v>11.711820560887499</c:v>
                </c:pt>
                <c:pt idx="212">
                  <c:v>11.767326819469901</c:v>
                </c:pt>
                <c:pt idx="213">
                  <c:v>11.8228330780523</c:v>
                </c:pt>
                <c:pt idx="214">
                  <c:v>11.878339336634699</c:v>
                </c:pt>
                <c:pt idx="215">
                  <c:v>11.9338455952171</c:v>
                </c:pt>
                <c:pt idx="216">
                  <c:v>11.9893518537995</c:v>
                </c:pt>
                <c:pt idx="217">
                  <c:v>12.044858112381901</c:v>
                </c:pt>
                <c:pt idx="218">
                  <c:v>12.1003643709643</c:v>
                </c:pt>
                <c:pt idx="219">
                  <c:v>12.155870629546699</c:v>
                </c:pt>
                <c:pt idx="220">
                  <c:v>12.2113768881291</c:v>
                </c:pt>
                <c:pt idx="221">
                  <c:v>12.2668831467115</c:v>
                </c:pt>
                <c:pt idx="222">
                  <c:v>12.322389405293899</c:v>
                </c:pt>
                <c:pt idx="223">
                  <c:v>12.3778956638763</c:v>
                </c:pt>
                <c:pt idx="224">
                  <c:v>12.4334019224587</c:v>
                </c:pt>
                <c:pt idx="225">
                  <c:v>12.488908181041101</c:v>
                </c:pt>
                <c:pt idx="226">
                  <c:v>12.5444144396235</c:v>
                </c:pt>
                <c:pt idx="227">
                  <c:v>12.599920698205899</c:v>
                </c:pt>
                <c:pt idx="228">
                  <c:v>12.6554269567883</c:v>
                </c:pt>
                <c:pt idx="229">
                  <c:v>12.7109332153707</c:v>
                </c:pt>
                <c:pt idx="230">
                  <c:v>12.766439473953101</c:v>
                </c:pt>
                <c:pt idx="231">
                  <c:v>12.8219457325356</c:v>
                </c:pt>
                <c:pt idx="232">
                  <c:v>12.877451991118001</c:v>
                </c:pt>
                <c:pt idx="233">
                  <c:v>12.9329582497004</c:v>
                </c:pt>
                <c:pt idx="234">
                  <c:v>12.988464508282799</c:v>
                </c:pt>
                <c:pt idx="235">
                  <c:v>13.043970766865201</c:v>
                </c:pt>
                <c:pt idx="236">
                  <c:v>13.0994770254476</c:v>
                </c:pt>
                <c:pt idx="237">
                  <c:v>13.154983284029999</c:v>
                </c:pt>
                <c:pt idx="238">
                  <c:v>13.2104895426124</c:v>
                </c:pt>
                <c:pt idx="239">
                  <c:v>13.2659958011948</c:v>
                </c:pt>
                <c:pt idx="240">
                  <c:v>13.321502059777201</c:v>
                </c:pt>
                <c:pt idx="241">
                  <c:v>13.3770083183596</c:v>
                </c:pt>
                <c:pt idx="242">
                  <c:v>13.432514576941999</c:v>
                </c:pt>
                <c:pt idx="243">
                  <c:v>13.4880208355244</c:v>
                </c:pt>
                <c:pt idx="244">
                  <c:v>13.5435270941068</c:v>
                </c:pt>
                <c:pt idx="245">
                  <c:v>13.599033352689201</c:v>
                </c:pt>
                <c:pt idx="246">
                  <c:v>13.6545396112716</c:v>
                </c:pt>
                <c:pt idx="247">
                  <c:v>13.710045869854</c:v>
                </c:pt>
                <c:pt idx="248">
                  <c:v>13.765552128436401</c:v>
                </c:pt>
                <c:pt idx="249">
                  <c:v>13.8210583870188</c:v>
                </c:pt>
                <c:pt idx="250">
                  <c:v>13.876564645601199</c:v>
                </c:pt>
                <c:pt idx="251">
                  <c:v>13.9320709041837</c:v>
                </c:pt>
                <c:pt idx="252">
                  <c:v>13.987577162766099</c:v>
                </c:pt>
                <c:pt idx="253">
                  <c:v>14.0430834213485</c:v>
                </c:pt>
                <c:pt idx="254">
                  <c:v>14.0985896799309</c:v>
                </c:pt>
                <c:pt idx="255">
                  <c:v>14.154095938513301</c:v>
                </c:pt>
                <c:pt idx="256">
                  <c:v>14.2096021970957</c:v>
                </c:pt>
                <c:pt idx="257">
                  <c:v>14.265108455678099</c:v>
                </c:pt>
                <c:pt idx="258">
                  <c:v>14.3206147142605</c:v>
                </c:pt>
                <c:pt idx="259">
                  <c:v>14.3761209728429</c:v>
                </c:pt>
                <c:pt idx="260">
                  <c:v>14.431627231425299</c:v>
                </c:pt>
                <c:pt idx="261">
                  <c:v>14.4871334900077</c:v>
                </c:pt>
                <c:pt idx="262">
                  <c:v>14.5426397485901</c:v>
                </c:pt>
                <c:pt idx="263">
                  <c:v>14.598146007172501</c:v>
                </c:pt>
                <c:pt idx="264">
                  <c:v>14.6536522657549</c:v>
                </c:pt>
                <c:pt idx="265">
                  <c:v>14.709158524337299</c:v>
                </c:pt>
                <c:pt idx="266">
                  <c:v>14.7646647829197</c:v>
                </c:pt>
                <c:pt idx="267">
                  <c:v>14.8201710415021</c:v>
                </c:pt>
                <c:pt idx="268">
                  <c:v>14.875677300084501</c:v>
                </c:pt>
                <c:pt idx="269">
                  <c:v>14.9311835586669</c:v>
                </c:pt>
                <c:pt idx="270">
                  <c:v>14.986689817249299</c:v>
                </c:pt>
                <c:pt idx="271">
                  <c:v>15.0421960758318</c:v>
                </c:pt>
                <c:pt idx="272">
                  <c:v>15.097702334414199</c:v>
                </c:pt>
                <c:pt idx="273">
                  <c:v>15.153208592996601</c:v>
                </c:pt>
                <c:pt idx="274">
                  <c:v>15.208714851579</c:v>
                </c:pt>
                <c:pt idx="275">
                  <c:v>15.264221110161399</c:v>
                </c:pt>
                <c:pt idx="276">
                  <c:v>15.3197273687438</c:v>
                </c:pt>
                <c:pt idx="277">
                  <c:v>15.3752336273262</c:v>
                </c:pt>
                <c:pt idx="278">
                  <c:v>15.430739885908601</c:v>
                </c:pt>
                <c:pt idx="279">
                  <c:v>15.486246144491</c:v>
                </c:pt>
                <c:pt idx="280">
                  <c:v>15.541752403073399</c:v>
                </c:pt>
                <c:pt idx="281">
                  <c:v>15.5972586616558</c:v>
                </c:pt>
                <c:pt idx="282">
                  <c:v>15.6527649202382</c:v>
                </c:pt>
                <c:pt idx="283">
                  <c:v>15.708271178820601</c:v>
                </c:pt>
                <c:pt idx="284">
                  <c:v>15.763777437403</c:v>
                </c:pt>
                <c:pt idx="285">
                  <c:v>15.8192836959854</c:v>
                </c:pt>
                <c:pt idx="286">
                  <c:v>15.874789954567801</c:v>
                </c:pt>
                <c:pt idx="287">
                  <c:v>15.9302962131502</c:v>
                </c:pt>
                <c:pt idx="288">
                  <c:v>15.985802471732599</c:v>
                </c:pt>
                <c:pt idx="289">
                  <c:v>16.041308730314999</c:v>
                </c:pt>
                <c:pt idx="290">
                  <c:v>16.0968149888974</c:v>
                </c:pt>
                <c:pt idx="291">
                  <c:v>16.1523212474799</c:v>
                </c:pt>
                <c:pt idx="292">
                  <c:v>16.207827506062301</c:v>
                </c:pt>
                <c:pt idx="293">
                  <c:v>16.263333764644699</c:v>
                </c:pt>
                <c:pt idx="294">
                  <c:v>16.3188400232271</c:v>
                </c:pt>
                <c:pt idx="295">
                  <c:v>16.374346281809501</c:v>
                </c:pt>
                <c:pt idx="296">
                  <c:v>16.429852540391899</c:v>
                </c:pt>
                <c:pt idx="297">
                  <c:v>16.4853587989743</c:v>
                </c:pt>
                <c:pt idx="298">
                  <c:v>16.540865057556701</c:v>
                </c:pt>
                <c:pt idx="299">
                  <c:v>16.596371316139098</c:v>
                </c:pt>
                <c:pt idx="300">
                  <c:v>16.6518775747215</c:v>
                </c:pt>
                <c:pt idx="301">
                  <c:v>16.707383833303901</c:v>
                </c:pt>
                <c:pt idx="302">
                  <c:v>16.762890091886302</c:v>
                </c:pt>
                <c:pt idx="303">
                  <c:v>16.818396350468699</c:v>
                </c:pt>
                <c:pt idx="304">
                  <c:v>16.8739026090511</c:v>
                </c:pt>
                <c:pt idx="305">
                  <c:v>16.929408867633502</c:v>
                </c:pt>
                <c:pt idx="306">
                  <c:v>16.984915126215899</c:v>
                </c:pt>
                <c:pt idx="307">
                  <c:v>17.0404213847983</c:v>
                </c:pt>
                <c:pt idx="308">
                  <c:v>17.095927643380701</c:v>
                </c:pt>
                <c:pt idx="309">
                  <c:v>17.151433901963099</c:v>
                </c:pt>
                <c:pt idx="310">
                  <c:v>17.206940160545599</c:v>
                </c:pt>
                <c:pt idx="311">
                  <c:v>17.262446419128</c:v>
                </c:pt>
                <c:pt idx="312">
                  <c:v>17.317952677710402</c:v>
                </c:pt>
                <c:pt idx="313">
                  <c:v>17.373458936292799</c:v>
                </c:pt>
                <c:pt idx="314">
                  <c:v>17.4289651948752</c:v>
                </c:pt>
                <c:pt idx="315">
                  <c:v>17.484471453457601</c:v>
                </c:pt>
                <c:pt idx="316">
                  <c:v>17.539977712039999</c:v>
                </c:pt>
                <c:pt idx="317">
                  <c:v>17.5954839706224</c:v>
                </c:pt>
                <c:pt idx="318">
                  <c:v>17.650990229204801</c:v>
                </c:pt>
                <c:pt idx="319">
                  <c:v>17.706496487787199</c:v>
                </c:pt>
                <c:pt idx="320">
                  <c:v>17.7620027463696</c:v>
                </c:pt>
                <c:pt idx="321">
                  <c:v>17.817509004952001</c:v>
                </c:pt>
                <c:pt idx="322">
                  <c:v>17.873015263534398</c:v>
                </c:pt>
                <c:pt idx="323">
                  <c:v>17.9285215221168</c:v>
                </c:pt>
                <c:pt idx="324">
                  <c:v>17.984027780699201</c:v>
                </c:pt>
                <c:pt idx="325">
                  <c:v>18.039534039281602</c:v>
                </c:pt>
                <c:pt idx="326">
                  <c:v>18.095040297863999</c:v>
                </c:pt>
                <c:pt idx="327">
                  <c:v>18.1505465564464</c:v>
                </c:pt>
                <c:pt idx="328">
                  <c:v>18.206052815028801</c:v>
                </c:pt>
                <c:pt idx="329">
                  <c:v>18.261559073611199</c:v>
                </c:pt>
                <c:pt idx="330">
                  <c:v>18.3170653321937</c:v>
                </c:pt>
                <c:pt idx="331">
                  <c:v>18.372571590776101</c:v>
                </c:pt>
                <c:pt idx="332">
                  <c:v>18.428077849358498</c:v>
                </c:pt>
                <c:pt idx="333">
                  <c:v>18.483584107940899</c:v>
                </c:pt>
                <c:pt idx="334">
                  <c:v>18.5390903665233</c:v>
                </c:pt>
                <c:pt idx="335">
                  <c:v>18.594596625105702</c:v>
                </c:pt>
                <c:pt idx="336">
                  <c:v>18.650102883688099</c:v>
                </c:pt>
                <c:pt idx="337">
                  <c:v>18.7056091422705</c:v>
                </c:pt>
                <c:pt idx="338">
                  <c:v>18.761115400852901</c:v>
                </c:pt>
                <c:pt idx="339">
                  <c:v>18.816621659435299</c:v>
                </c:pt>
                <c:pt idx="340">
                  <c:v>18.8721279180177</c:v>
                </c:pt>
                <c:pt idx="341">
                  <c:v>18.927634176600101</c:v>
                </c:pt>
                <c:pt idx="342">
                  <c:v>18.983140435182499</c:v>
                </c:pt>
                <c:pt idx="343">
                  <c:v>19.0386466937649</c:v>
                </c:pt>
                <c:pt idx="344">
                  <c:v>19.094152952347301</c:v>
                </c:pt>
                <c:pt idx="345">
                  <c:v>19.149659210929698</c:v>
                </c:pt>
                <c:pt idx="346">
                  <c:v>19.205165469512099</c:v>
                </c:pt>
                <c:pt idx="347">
                  <c:v>19.260671728094501</c:v>
                </c:pt>
                <c:pt idx="348">
                  <c:v>19.316177986676902</c:v>
                </c:pt>
                <c:pt idx="349">
                  <c:v>19.371684245259299</c:v>
                </c:pt>
                <c:pt idx="350">
                  <c:v>19.4271905038417</c:v>
                </c:pt>
                <c:pt idx="351">
                  <c:v>19.482696762424201</c:v>
                </c:pt>
                <c:pt idx="352">
                  <c:v>19.538203021006598</c:v>
                </c:pt>
                <c:pt idx="353">
                  <c:v>19.593709279589</c:v>
                </c:pt>
                <c:pt idx="354">
                  <c:v>19.649215538171401</c:v>
                </c:pt>
                <c:pt idx="355">
                  <c:v>19.704721796753802</c:v>
                </c:pt>
                <c:pt idx="356">
                  <c:v>19.760228055336199</c:v>
                </c:pt>
                <c:pt idx="357">
                  <c:v>19.8157343139186</c:v>
                </c:pt>
                <c:pt idx="358">
                  <c:v>19.871240572501002</c:v>
                </c:pt>
                <c:pt idx="359">
                  <c:v>19.926746831083399</c:v>
                </c:pt>
                <c:pt idx="360">
                  <c:v>19.9822530896658</c:v>
                </c:pt>
                <c:pt idx="361">
                  <c:v>20.037759348248201</c:v>
                </c:pt>
                <c:pt idx="362">
                  <c:v>20.093265606830599</c:v>
                </c:pt>
                <c:pt idx="363">
                  <c:v>20.148771865413</c:v>
                </c:pt>
                <c:pt idx="364">
                  <c:v>20.204278123995401</c:v>
                </c:pt>
                <c:pt idx="365">
                  <c:v>20.259784382577799</c:v>
                </c:pt>
                <c:pt idx="366">
                  <c:v>20.3152906411602</c:v>
                </c:pt>
                <c:pt idx="367">
                  <c:v>20.370796899742601</c:v>
                </c:pt>
                <c:pt idx="368">
                  <c:v>20.426303158324998</c:v>
                </c:pt>
                <c:pt idx="369">
                  <c:v>20.481809416907399</c:v>
                </c:pt>
                <c:pt idx="370">
                  <c:v>20.537315675489801</c:v>
                </c:pt>
                <c:pt idx="371">
                  <c:v>20.592821934072301</c:v>
                </c:pt>
                <c:pt idx="372">
                  <c:v>20.648328192654699</c:v>
                </c:pt>
                <c:pt idx="373">
                  <c:v>20.7038344512371</c:v>
                </c:pt>
                <c:pt idx="374">
                  <c:v>20.759340709819501</c:v>
                </c:pt>
                <c:pt idx="375">
                  <c:v>20.814846968401898</c:v>
                </c:pt>
                <c:pt idx="376">
                  <c:v>20.8703532269843</c:v>
                </c:pt>
                <c:pt idx="377">
                  <c:v>20.925859485566701</c:v>
                </c:pt>
                <c:pt idx="378">
                  <c:v>20.981365744149102</c:v>
                </c:pt>
                <c:pt idx="379">
                  <c:v>21.036872002731499</c:v>
                </c:pt>
                <c:pt idx="380">
                  <c:v>21.0923782613139</c:v>
                </c:pt>
                <c:pt idx="381">
                  <c:v>21.147884519896301</c:v>
                </c:pt>
                <c:pt idx="382">
                  <c:v>21.203390778478699</c:v>
                </c:pt>
                <c:pt idx="383">
                  <c:v>21.2588970370611</c:v>
                </c:pt>
                <c:pt idx="384">
                  <c:v>21.314403295643501</c:v>
                </c:pt>
                <c:pt idx="385">
                  <c:v>21.369909554225899</c:v>
                </c:pt>
                <c:pt idx="386">
                  <c:v>21.4254158128083</c:v>
                </c:pt>
                <c:pt idx="387">
                  <c:v>21.480922071390701</c:v>
                </c:pt>
                <c:pt idx="388">
                  <c:v>21.536428329973099</c:v>
                </c:pt>
                <c:pt idx="389">
                  <c:v>21.5919345885555</c:v>
                </c:pt>
                <c:pt idx="390">
                  <c:v>21.647440847137901</c:v>
                </c:pt>
                <c:pt idx="391">
                  <c:v>21.702947105720401</c:v>
                </c:pt>
                <c:pt idx="392">
                  <c:v>21.758453364302799</c:v>
                </c:pt>
                <c:pt idx="393">
                  <c:v>21.8139596228852</c:v>
                </c:pt>
                <c:pt idx="394">
                  <c:v>21.869465881467601</c:v>
                </c:pt>
                <c:pt idx="395">
                  <c:v>21.924972140049999</c:v>
                </c:pt>
                <c:pt idx="396">
                  <c:v>21.9804783986324</c:v>
                </c:pt>
                <c:pt idx="397">
                  <c:v>22.035984657214801</c:v>
                </c:pt>
                <c:pt idx="398">
                  <c:v>22.091490915797198</c:v>
                </c:pt>
                <c:pt idx="399">
                  <c:v>22.146997174379599</c:v>
                </c:pt>
                <c:pt idx="400">
                  <c:v>22.202503432962001</c:v>
                </c:pt>
                <c:pt idx="401">
                  <c:v>22.258009691544402</c:v>
                </c:pt>
                <c:pt idx="402">
                  <c:v>22.313515950126799</c:v>
                </c:pt>
                <c:pt idx="403">
                  <c:v>22.3690222087092</c:v>
                </c:pt>
                <c:pt idx="404">
                  <c:v>22.424528467291601</c:v>
                </c:pt>
                <c:pt idx="405">
                  <c:v>22.480034725873999</c:v>
                </c:pt>
                <c:pt idx="406">
                  <c:v>22.5355409844564</c:v>
                </c:pt>
                <c:pt idx="407">
                  <c:v>22.591047243038801</c:v>
                </c:pt>
                <c:pt idx="408">
                  <c:v>22.646553501621199</c:v>
                </c:pt>
                <c:pt idx="409">
                  <c:v>22.7020597602036</c:v>
                </c:pt>
                <c:pt idx="410">
                  <c:v>22.757566018786001</c:v>
                </c:pt>
                <c:pt idx="411">
                  <c:v>22.813072277368502</c:v>
                </c:pt>
                <c:pt idx="412">
                  <c:v>22.868578535950899</c:v>
                </c:pt>
                <c:pt idx="413">
                  <c:v>22.9240847945333</c:v>
                </c:pt>
                <c:pt idx="414">
                  <c:v>22.979591053115701</c:v>
                </c:pt>
                <c:pt idx="415">
                  <c:v>23.035097311698099</c:v>
                </c:pt>
                <c:pt idx="416">
                  <c:v>23.0906035702805</c:v>
                </c:pt>
                <c:pt idx="417">
                  <c:v>23.146109828862901</c:v>
                </c:pt>
                <c:pt idx="418">
                  <c:v>23.201616087445299</c:v>
                </c:pt>
                <c:pt idx="419">
                  <c:v>23.2571223460277</c:v>
                </c:pt>
                <c:pt idx="420">
                  <c:v>23.312628604610101</c:v>
                </c:pt>
                <c:pt idx="421">
                  <c:v>23.368134863192498</c:v>
                </c:pt>
                <c:pt idx="422">
                  <c:v>23.423641121774899</c:v>
                </c:pt>
                <c:pt idx="423">
                  <c:v>23.479147380357301</c:v>
                </c:pt>
                <c:pt idx="424">
                  <c:v>23.534653638939702</c:v>
                </c:pt>
                <c:pt idx="425">
                  <c:v>23.590159897522099</c:v>
                </c:pt>
                <c:pt idx="426">
                  <c:v>23.6456661561045</c:v>
                </c:pt>
                <c:pt idx="427">
                  <c:v>23.701172414686901</c:v>
                </c:pt>
                <c:pt idx="428">
                  <c:v>23.756678673269299</c:v>
                </c:pt>
                <c:pt idx="429">
                  <c:v>23.8121849318517</c:v>
                </c:pt>
                <c:pt idx="430">
                  <c:v>23.867691190434101</c:v>
                </c:pt>
                <c:pt idx="431">
                  <c:v>23.923197449016602</c:v>
                </c:pt>
                <c:pt idx="432">
                  <c:v>23.978703707598999</c:v>
                </c:pt>
                <c:pt idx="433">
                  <c:v>24.0342099661814</c:v>
                </c:pt>
                <c:pt idx="434">
                  <c:v>24.089716224763801</c:v>
                </c:pt>
                <c:pt idx="435">
                  <c:v>24.145222483346199</c:v>
                </c:pt>
                <c:pt idx="436">
                  <c:v>24.2007287419286</c:v>
                </c:pt>
                <c:pt idx="437">
                  <c:v>24.256235000511001</c:v>
                </c:pt>
                <c:pt idx="438">
                  <c:v>24.311741259093399</c:v>
                </c:pt>
                <c:pt idx="439">
                  <c:v>24.3672475176758</c:v>
                </c:pt>
                <c:pt idx="440">
                  <c:v>24.422753776258201</c:v>
                </c:pt>
                <c:pt idx="441">
                  <c:v>24.478260034840599</c:v>
                </c:pt>
                <c:pt idx="442">
                  <c:v>24.533766293423</c:v>
                </c:pt>
                <c:pt idx="443">
                  <c:v>24.589272552005401</c:v>
                </c:pt>
                <c:pt idx="444">
                  <c:v>24.644778810587798</c:v>
                </c:pt>
                <c:pt idx="445">
                  <c:v>24.700285069170199</c:v>
                </c:pt>
                <c:pt idx="446">
                  <c:v>24.7557913277526</c:v>
                </c:pt>
                <c:pt idx="447">
                  <c:v>24.811297586335002</c:v>
                </c:pt>
                <c:pt idx="448">
                  <c:v>24.866803844917399</c:v>
                </c:pt>
                <c:pt idx="449">
                  <c:v>24.9223101034998</c:v>
                </c:pt>
                <c:pt idx="450">
                  <c:v>24.977816362082201</c:v>
                </c:pt>
                <c:pt idx="451">
                  <c:v>25.033322620664698</c:v>
                </c:pt>
                <c:pt idx="452">
                  <c:v>25.088828879247099</c:v>
                </c:pt>
                <c:pt idx="453">
                  <c:v>25.144335137829501</c:v>
                </c:pt>
                <c:pt idx="454">
                  <c:v>25.199841396411902</c:v>
                </c:pt>
                <c:pt idx="455">
                  <c:v>25.255347654994299</c:v>
                </c:pt>
                <c:pt idx="456">
                  <c:v>25.3108539135767</c:v>
                </c:pt>
                <c:pt idx="457">
                  <c:v>25.366360172159101</c:v>
                </c:pt>
                <c:pt idx="458">
                  <c:v>25.421866430741499</c:v>
                </c:pt>
                <c:pt idx="459">
                  <c:v>25.4773726893239</c:v>
                </c:pt>
                <c:pt idx="460">
                  <c:v>25.532878947906301</c:v>
                </c:pt>
                <c:pt idx="461">
                  <c:v>25.588385206488699</c:v>
                </c:pt>
                <c:pt idx="462">
                  <c:v>25.6438914650711</c:v>
                </c:pt>
                <c:pt idx="463">
                  <c:v>25.699397723653501</c:v>
                </c:pt>
                <c:pt idx="464">
                  <c:v>25.754903982235898</c:v>
                </c:pt>
                <c:pt idx="465">
                  <c:v>25.8104102408183</c:v>
                </c:pt>
                <c:pt idx="466">
                  <c:v>25.865916499400701</c:v>
                </c:pt>
                <c:pt idx="467">
                  <c:v>25.921422757983098</c:v>
                </c:pt>
                <c:pt idx="468">
                  <c:v>25.976929016565499</c:v>
                </c:pt>
                <c:pt idx="469">
                  <c:v>26.0324352751479</c:v>
                </c:pt>
                <c:pt idx="470">
                  <c:v>26.087941533730302</c:v>
                </c:pt>
                <c:pt idx="471">
                  <c:v>26.143447792312799</c:v>
                </c:pt>
                <c:pt idx="472">
                  <c:v>26.1989540508952</c:v>
                </c:pt>
                <c:pt idx="473">
                  <c:v>26.254460309477601</c:v>
                </c:pt>
                <c:pt idx="474">
                  <c:v>26.309966568059998</c:v>
                </c:pt>
                <c:pt idx="475">
                  <c:v>26.365472826642399</c:v>
                </c:pt>
                <c:pt idx="476">
                  <c:v>26.420979085224801</c:v>
                </c:pt>
                <c:pt idx="477">
                  <c:v>26.476485343807202</c:v>
                </c:pt>
                <c:pt idx="478">
                  <c:v>26.531991602389599</c:v>
                </c:pt>
                <c:pt idx="479">
                  <c:v>26.587497860972</c:v>
                </c:pt>
                <c:pt idx="480">
                  <c:v>26.643004119554401</c:v>
                </c:pt>
                <c:pt idx="481">
                  <c:v>26.698510378136799</c:v>
                </c:pt>
                <c:pt idx="482">
                  <c:v>26.7540166367192</c:v>
                </c:pt>
                <c:pt idx="483">
                  <c:v>26.809522895301601</c:v>
                </c:pt>
                <c:pt idx="484">
                  <c:v>26.865029153883999</c:v>
                </c:pt>
                <c:pt idx="485">
                  <c:v>26.9205354124664</c:v>
                </c:pt>
                <c:pt idx="486">
                  <c:v>26.976041671048801</c:v>
                </c:pt>
                <c:pt idx="487">
                  <c:v>27.031547929631198</c:v>
                </c:pt>
                <c:pt idx="488">
                  <c:v>27.0870541882136</c:v>
                </c:pt>
                <c:pt idx="489">
                  <c:v>27.142560446796001</c:v>
                </c:pt>
                <c:pt idx="490">
                  <c:v>27.198066705378402</c:v>
                </c:pt>
                <c:pt idx="491">
                  <c:v>27.253572963960899</c:v>
                </c:pt>
                <c:pt idx="492">
                  <c:v>27.3090792225433</c:v>
                </c:pt>
                <c:pt idx="493">
                  <c:v>27.364585481125701</c:v>
                </c:pt>
                <c:pt idx="494">
                  <c:v>27.420091739708099</c:v>
                </c:pt>
                <c:pt idx="495">
                  <c:v>27.4755979982905</c:v>
                </c:pt>
                <c:pt idx="496">
                  <c:v>27.531104256872901</c:v>
                </c:pt>
                <c:pt idx="497">
                  <c:v>27.586610515455298</c:v>
                </c:pt>
                <c:pt idx="498">
                  <c:v>27.642116774037699</c:v>
                </c:pt>
                <c:pt idx="499">
                  <c:v>27.697623032620101</c:v>
                </c:pt>
                <c:pt idx="500">
                  <c:v>27.753129291202502</c:v>
                </c:pt>
                <c:pt idx="501">
                  <c:v>27.808635549784899</c:v>
                </c:pt>
                <c:pt idx="502">
                  <c:v>27.8641418083673</c:v>
                </c:pt>
                <c:pt idx="503">
                  <c:v>27.919648066949701</c:v>
                </c:pt>
                <c:pt idx="504">
                  <c:v>27.975154325532099</c:v>
                </c:pt>
                <c:pt idx="505">
                  <c:v>28.0306605841145</c:v>
                </c:pt>
                <c:pt idx="506">
                  <c:v>28.086166842696901</c:v>
                </c:pt>
                <c:pt idx="507">
                  <c:v>28.141673101279299</c:v>
                </c:pt>
                <c:pt idx="508">
                  <c:v>28.1971793598617</c:v>
                </c:pt>
                <c:pt idx="509">
                  <c:v>28.252685618444101</c:v>
                </c:pt>
                <c:pt idx="510">
                  <c:v>28.308191877026498</c:v>
                </c:pt>
                <c:pt idx="511">
                  <c:v>28.363698135608999</c:v>
                </c:pt>
                <c:pt idx="512">
                  <c:v>28.4192043941914</c:v>
                </c:pt>
                <c:pt idx="513">
                  <c:v>28.474710652773801</c:v>
                </c:pt>
                <c:pt idx="514">
                  <c:v>28.530216911356199</c:v>
                </c:pt>
                <c:pt idx="515">
                  <c:v>28.5857231699386</c:v>
                </c:pt>
                <c:pt idx="516">
                  <c:v>28.641229428521001</c:v>
                </c:pt>
                <c:pt idx="517">
                  <c:v>28.696735687103399</c:v>
                </c:pt>
                <c:pt idx="518">
                  <c:v>28.7522419456858</c:v>
                </c:pt>
                <c:pt idx="519">
                  <c:v>28.807748204268201</c:v>
                </c:pt>
                <c:pt idx="520">
                  <c:v>28.863254462850598</c:v>
                </c:pt>
                <c:pt idx="521">
                  <c:v>28.918760721432999</c:v>
                </c:pt>
                <c:pt idx="522">
                  <c:v>28.9742669800154</c:v>
                </c:pt>
                <c:pt idx="523">
                  <c:v>29.029773238597802</c:v>
                </c:pt>
                <c:pt idx="524">
                  <c:v>29.085279497180199</c:v>
                </c:pt>
                <c:pt idx="525">
                  <c:v>29.1407857557626</c:v>
                </c:pt>
                <c:pt idx="526">
                  <c:v>29.196292014345001</c:v>
                </c:pt>
                <c:pt idx="527">
                  <c:v>29.251798272927399</c:v>
                </c:pt>
                <c:pt idx="528">
                  <c:v>29.3073045315098</c:v>
                </c:pt>
                <c:pt idx="529">
                  <c:v>29.362810790092201</c:v>
                </c:pt>
                <c:pt idx="530">
                  <c:v>29.418317048674599</c:v>
                </c:pt>
                <c:pt idx="531">
                  <c:v>29.473823307257099</c:v>
                </c:pt>
                <c:pt idx="532">
                  <c:v>29.5293295658395</c:v>
                </c:pt>
                <c:pt idx="533">
                  <c:v>29.584835824421901</c:v>
                </c:pt>
                <c:pt idx="534">
                  <c:v>29.640342083004299</c:v>
                </c:pt>
                <c:pt idx="535">
                  <c:v>29.6958483415867</c:v>
                </c:pt>
                <c:pt idx="536">
                  <c:v>29.751354600169101</c:v>
                </c:pt>
                <c:pt idx="537">
                  <c:v>29.806860858751499</c:v>
                </c:pt>
                <c:pt idx="538">
                  <c:v>29.8623671173339</c:v>
                </c:pt>
                <c:pt idx="539">
                  <c:v>29.917873375916301</c:v>
                </c:pt>
                <c:pt idx="540">
                  <c:v>29.973379634498698</c:v>
                </c:pt>
                <c:pt idx="541">
                  <c:v>30.0288858930811</c:v>
                </c:pt>
                <c:pt idx="542">
                  <c:v>30.084392151663501</c:v>
                </c:pt>
                <c:pt idx="543">
                  <c:v>30.139898410245902</c:v>
                </c:pt>
                <c:pt idx="544">
                  <c:v>30.195404668828299</c:v>
                </c:pt>
                <c:pt idx="545">
                  <c:v>30.2509109274107</c:v>
                </c:pt>
                <c:pt idx="546">
                  <c:v>30.306417185993102</c:v>
                </c:pt>
                <c:pt idx="547">
                  <c:v>30.361923444575499</c:v>
                </c:pt>
                <c:pt idx="548">
                  <c:v>30.4174297031579</c:v>
                </c:pt>
                <c:pt idx="549">
                  <c:v>30.472935961740301</c:v>
                </c:pt>
                <c:pt idx="550">
                  <c:v>30.528442220322699</c:v>
                </c:pt>
                <c:pt idx="551">
                  <c:v>30.583948478905199</c:v>
                </c:pt>
                <c:pt idx="552">
                  <c:v>30.639454737487601</c:v>
                </c:pt>
                <c:pt idx="553">
                  <c:v>30.694960996070002</c:v>
                </c:pt>
                <c:pt idx="554">
                  <c:v>30.750467254652399</c:v>
                </c:pt>
                <c:pt idx="555">
                  <c:v>30.8059735132348</c:v>
                </c:pt>
                <c:pt idx="556">
                  <c:v>30.861479771817201</c:v>
                </c:pt>
                <c:pt idx="557">
                  <c:v>30.916986030399599</c:v>
                </c:pt>
                <c:pt idx="558">
                  <c:v>30.972492288982</c:v>
                </c:pt>
                <c:pt idx="559">
                  <c:v>31.027998547564401</c:v>
                </c:pt>
                <c:pt idx="560">
                  <c:v>31.083504806146799</c:v>
                </c:pt>
                <c:pt idx="561">
                  <c:v>31.1390110647292</c:v>
                </c:pt>
                <c:pt idx="562">
                  <c:v>31.194517323311601</c:v>
                </c:pt>
                <c:pt idx="563">
                  <c:v>31.250023581893998</c:v>
                </c:pt>
                <c:pt idx="564">
                  <c:v>31.3055298404764</c:v>
                </c:pt>
                <c:pt idx="565">
                  <c:v>31.361036099058801</c:v>
                </c:pt>
                <c:pt idx="566">
                  <c:v>31.416542357641202</c:v>
                </c:pt>
                <c:pt idx="567">
                  <c:v>31.472048616223599</c:v>
                </c:pt>
                <c:pt idx="568">
                  <c:v>31.527554874806</c:v>
                </c:pt>
                <c:pt idx="569">
                  <c:v>31.583061133388401</c:v>
                </c:pt>
                <c:pt idx="570">
                  <c:v>31.638567391970799</c:v>
                </c:pt>
                <c:pt idx="571">
                  <c:v>31.6940736505533</c:v>
                </c:pt>
                <c:pt idx="572">
                  <c:v>31.749579909135701</c:v>
                </c:pt>
                <c:pt idx="573">
                  <c:v>31.805086167718098</c:v>
                </c:pt>
                <c:pt idx="574">
                  <c:v>31.860592426300499</c:v>
                </c:pt>
                <c:pt idx="575">
                  <c:v>31.9160986848829</c:v>
                </c:pt>
                <c:pt idx="576">
                  <c:v>31.971604943465302</c:v>
                </c:pt>
                <c:pt idx="577">
                  <c:v>32.027111202047699</c:v>
                </c:pt>
                <c:pt idx="578">
                  <c:v>32.082617460630097</c:v>
                </c:pt>
                <c:pt idx="579">
                  <c:v>32.138123719212501</c:v>
                </c:pt>
                <c:pt idx="580">
                  <c:v>32.193629977794899</c:v>
                </c:pt>
                <c:pt idx="581">
                  <c:v>32.249136236377304</c:v>
                </c:pt>
                <c:pt idx="582">
                  <c:v>32.304642494959701</c:v>
                </c:pt>
                <c:pt idx="583">
                  <c:v>32.360148753542099</c:v>
                </c:pt>
                <c:pt idx="584">
                  <c:v>32.415655012124503</c:v>
                </c:pt>
                <c:pt idx="585">
                  <c:v>32.471161270706901</c:v>
                </c:pt>
                <c:pt idx="586">
                  <c:v>32.526667529289298</c:v>
                </c:pt>
                <c:pt idx="587">
                  <c:v>32.582173787871703</c:v>
                </c:pt>
                <c:pt idx="588">
                  <c:v>32.637680046454101</c:v>
                </c:pt>
                <c:pt idx="589">
                  <c:v>32.693186305036498</c:v>
                </c:pt>
                <c:pt idx="590">
                  <c:v>32.748692563618903</c:v>
                </c:pt>
                <c:pt idx="591">
                  <c:v>32.8041988222014</c:v>
                </c:pt>
                <c:pt idx="592">
                  <c:v>32.859705080783797</c:v>
                </c:pt>
                <c:pt idx="593">
                  <c:v>32.915211339366202</c:v>
                </c:pt>
                <c:pt idx="594">
                  <c:v>32.9707175979486</c:v>
                </c:pt>
                <c:pt idx="595">
                  <c:v>33.026223856530997</c:v>
                </c:pt>
                <c:pt idx="596">
                  <c:v>33.081730115113402</c:v>
                </c:pt>
                <c:pt idx="597">
                  <c:v>33.137236373695799</c:v>
                </c:pt>
                <c:pt idx="598">
                  <c:v>33.192742632278197</c:v>
                </c:pt>
                <c:pt idx="599">
                  <c:v>33.248248890860602</c:v>
                </c:pt>
                <c:pt idx="600">
                  <c:v>33.303755149442999</c:v>
                </c:pt>
                <c:pt idx="601">
                  <c:v>33.359261408025397</c:v>
                </c:pt>
                <c:pt idx="602">
                  <c:v>33.414767666607801</c:v>
                </c:pt>
                <c:pt idx="603">
                  <c:v>33.470273925190199</c:v>
                </c:pt>
                <c:pt idx="604">
                  <c:v>33.525780183772603</c:v>
                </c:pt>
                <c:pt idx="605">
                  <c:v>33.581286442355001</c:v>
                </c:pt>
                <c:pt idx="606">
                  <c:v>33.636792700937399</c:v>
                </c:pt>
                <c:pt idx="607">
                  <c:v>33.692298959519803</c:v>
                </c:pt>
                <c:pt idx="608">
                  <c:v>33.747805218102201</c:v>
                </c:pt>
                <c:pt idx="609">
                  <c:v>33.803311476684598</c:v>
                </c:pt>
                <c:pt idx="610">
                  <c:v>33.858817735267003</c:v>
                </c:pt>
                <c:pt idx="611">
                  <c:v>33.9143239938495</c:v>
                </c:pt>
                <c:pt idx="612">
                  <c:v>33.969830252431898</c:v>
                </c:pt>
                <c:pt idx="613">
                  <c:v>34.025336511014302</c:v>
                </c:pt>
                <c:pt idx="614">
                  <c:v>34.0808427695967</c:v>
                </c:pt>
                <c:pt idx="615">
                  <c:v>34.136349028179097</c:v>
                </c:pt>
                <c:pt idx="616">
                  <c:v>34.191855286761502</c:v>
                </c:pt>
                <c:pt idx="617">
                  <c:v>34.2473615453439</c:v>
                </c:pt>
                <c:pt idx="618">
                  <c:v>34.302867803926297</c:v>
                </c:pt>
                <c:pt idx="619">
                  <c:v>34.358374062508702</c:v>
                </c:pt>
                <c:pt idx="620">
                  <c:v>34.413880321091099</c:v>
                </c:pt>
                <c:pt idx="621">
                  <c:v>34.469386579673497</c:v>
                </c:pt>
                <c:pt idx="622">
                  <c:v>34.524892838255901</c:v>
                </c:pt>
                <c:pt idx="623">
                  <c:v>34.580399096838299</c:v>
                </c:pt>
                <c:pt idx="624">
                  <c:v>34.635905355420697</c:v>
                </c:pt>
                <c:pt idx="625">
                  <c:v>34.691411614003101</c:v>
                </c:pt>
                <c:pt idx="626">
                  <c:v>34.746917872585499</c:v>
                </c:pt>
                <c:pt idx="627">
                  <c:v>34.802424131167903</c:v>
                </c:pt>
                <c:pt idx="628">
                  <c:v>34.857930389750301</c:v>
                </c:pt>
                <c:pt idx="629">
                  <c:v>34.913436648332699</c:v>
                </c:pt>
                <c:pt idx="630">
                  <c:v>34.968942906915103</c:v>
                </c:pt>
                <c:pt idx="631">
                  <c:v>35.0244491654976</c:v>
                </c:pt>
                <c:pt idx="632">
                  <c:v>35.079955424079998</c:v>
                </c:pt>
                <c:pt idx="633">
                  <c:v>35.135461682662402</c:v>
                </c:pt>
                <c:pt idx="634">
                  <c:v>35.1909679412448</c:v>
                </c:pt>
                <c:pt idx="635">
                  <c:v>35.246474199827198</c:v>
                </c:pt>
                <c:pt idx="636">
                  <c:v>35.301980458409602</c:v>
                </c:pt>
                <c:pt idx="637">
                  <c:v>35.357486716992</c:v>
                </c:pt>
                <c:pt idx="638">
                  <c:v>35.412992975574397</c:v>
                </c:pt>
                <c:pt idx="639">
                  <c:v>35.468499234156802</c:v>
                </c:pt>
                <c:pt idx="640">
                  <c:v>35.524005492739199</c:v>
                </c:pt>
                <c:pt idx="641">
                  <c:v>35.579511751321597</c:v>
                </c:pt>
                <c:pt idx="642">
                  <c:v>35.635018009904002</c:v>
                </c:pt>
                <c:pt idx="643">
                  <c:v>35.690524268486399</c:v>
                </c:pt>
                <c:pt idx="644">
                  <c:v>35.746030527068797</c:v>
                </c:pt>
                <c:pt idx="645">
                  <c:v>35.801536785651201</c:v>
                </c:pt>
                <c:pt idx="646">
                  <c:v>35.857043044233599</c:v>
                </c:pt>
                <c:pt idx="647">
                  <c:v>35.912549302815997</c:v>
                </c:pt>
                <c:pt idx="648">
                  <c:v>35.968055561398401</c:v>
                </c:pt>
                <c:pt idx="649">
                  <c:v>36.023561819980799</c:v>
                </c:pt>
                <c:pt idx="650">
                  <c:v>36.079068078563203</c:v>
                </c:pt>
                <c:pt idx="651">
                  <c:v>36.1345743371457</c:v>
                </c:pt>
                <c:pt idx="652">
                  <c:v>36.190080595728098</c:v>
                </c:pt>
                <c:pt idx="653">
                  <c:v>36.245586854310503</c:v>
                </c:pt>
                <c:pt idx="654">
                  <c:v>36.3010931128929</c:v>
                </c:pt>
                <c:pt idx="655">
                  <c:v>36.356599371475298</c:v>
                </c:pt>
                <c:pt idx="656">
                  <c:v>36.412105630057702</c:v>
                </c:pt>
                <c:pt idx="657">
                  <c:v>36.4676118886401</c:v>
                </c:pt>
                <c:pt idx="658">
                  <c:v>36.523118147222497</c:v>
                </c:pt>
                <c:pt idx="659">
                  <c:v>36.578624405804902</c:v>
                </c:pt>
                <c:pt idx="660">
                  <c:v>36.6341306643873</c:v>
                </c:pt>
                <c:pt idx="661">
                  <c:v>36.689636922969697</c:v>
                </c:pt>
                <c:pt idx="662">
                  <c:v>36.745143181552102</c:v>
                </c:pt>
                <c:pt idx="663">
                  <c:v>36.800649440134499</c:v>
                </c:pt>
                <c:pt idx="664">
                  <c:v>36.856155698716897</c:v>
                </c:pt>
                <c:pt idx="665">
                  <c:v>36.911661957299302</c:v>
                </c:pt>
                <c:pt idx="666">
                  <c:v>36.967168215881699</c:v>
                </c:pt>
                <c:pt idx="667">
                  <c:v>37.022674474464097</c:v>
                </c:pt>
                <c:pt idx="668">
                  <c:v>37.078180733046501</c:v>
                </c:pt>
                <c:pt idx="669">
                  <c:v>37.133686991628899</c:v>
                </c:pt>
                <c:pt idx="670">
                  <c:v>37.189193250211297</c:v>
                </c:pt>
                <c:pt idx="671">
                  <c:v>37.244699508793801</c:v>
                </c:pt>
                <c:pt idx="672">
                  <c:v>37.300205767376198</c:v>
                </c:pt>
                <c:pt idx="673">
                  <c:v>37.355712025958603</c:v>
                </c:pt>
                <c:pt idx="674">
                  <c:v>37.411218284541</c:v>
                </c:pt>
                <c:pt idx="675">
                  <c:v>37.466724543123398</c:v>
                </c:pt>
                <c:pt idx="676">
                  <c:v>37.522230801705803</c:v>
                </c:pt>
                <c:pt idx="677">
                  <c:v>37.5777370602882</c:v>
                </c:pt>
                <c:pt idx="678">
                  <c:v>37.633243318870598</c:v>
                </c:pt>
                <c:pt idx="679">
                  <c:v>37.688749577453002</c:v>
                </c:pt>
                <c:pt idx="680">
                  <c:v>37.7442558360354</c:v>
                </c:pt>
                <c:pt idx="681">
                  <c:v>37.799762094617797</c:v>
                </c:pt>
                <c:pt idx="682">
                  <c:v>37.855268353200202</c:v>
                </c:pt>
                <c:pt idx="683">
                  <c:v>37.9107746117826</c:v>
                </c:pt>
                <c:pt idx="684">
                  <c:v>37.966280870364997</c:v>
                </c:pt>
                <c:pt idx="685">
                  <c:v>38.021787128947402</c:v>
                </c:pt>
                <c:pt idx="686">
                  <c:v>38.077293387529799</c:v>
                </c:pt>
                <c:pt idx="687">
                  <c:v>38.132799646112197</c:v>
                </c:pt>
                <c:pt idx="688">
                  <c:v>38.188305904694602</c:v>
                </c:pt>
                <c:pt idx="689">
                  <c:v>38.243812163276999</c:v>
                </c:pt>
                <c:pt idx="690">
                  <c:v>38.299318421859397</c:v>
                </c:pt>
                <c:pt idx="691">
                  <c:v>38.354824680441901</c:v>
                </c:pt>
                <c:pt idx="692">
                  <c:v>38.410330939024298</c:v>
                </c:pt>
                <c:pt idx="693">
                  <c:v>38.465837197606703</c:v>
                </c:pt>
                <c:pt idx="694">
                  <c:v>38.521343456189101</c:v>
                </c:pt>
                <c:pt idx="695">
                  <c:v>38.576849714771498</c:v>
                </c:pt>
                <c:pt idx="696">
                  <c:v>38.632355973353903</c:v>
                </c:pt>
                <c:pt idx="697">
                  <c:v>38.6878622319363</c:v>
                </c:pt>
                <c:pt idx="698">
                  <c:v>38.743368490518698</c:v>
                </c:pt>
                <c:pt idx="699">
                  <c:v>38.798874749101103</c:v>
                </c:pt>
                <c:pt idx="700">
                  <c:v>38.8543810076835</c:v>
                </c:pt>
                <c:pt idx="701">
                  <c:v>38.909887266265898</c:v>
                </c:pt>
                <c:pt idx="702">
                  <c:v>38.965393524848302</c:v>
                </c:pt>
                <c:pt idx="703">
                  <c:v>39.0208997834307</c:v>
                </c:pt>
                <c:pt idx="704">
                  <c:v>39.076406042013097</c:v>
                </c:pt>
                <c:pt idx="705">
                  <c:v>39.131912300595502</c:v>
                </c:pt>
                <c:pt idx="706">
                  <c:v>39.1874185591779</c:v>
                </c:pt>
                <c:pt idx="707">
                  <c:v>39.242924817760297</c:v>
                </c:pt>
                <c:pt idx="708">
                  <c:v>39.298431076342702</c:v>
                </c:pt>
                <c:pt idx="709">
                  <c:v>39.353937334925099</c:v>
                </c:pt>
                <c:pt idx="710">
                  <c:v>39.409443593507497</c:v>
                </c:pt>
                <c:pt idx="711">
                  <c:v>39.464949852090001</c:v>
                </c:pt>
                <c:pt idx="712">
                  <c:v>39.520456110672399</c:v>
                </c:pt>
                <c:pt idx="713">
                  <c:v>39.575962369254803</c:v>
                </c:pt>
                <c:pt idx="714">
                  <c:v>39.631468627837201</c:v>
                </c:pt>
                <c:pt idx="715">
                  <c:v>39.686974886419598</c:v>
                </c:pt>
                <c:pt idx="716">
                  <c:v>39.742481145002003</c:v>
                </c:pt>
                <c:pt idx="717">
                  <c:v>39.797987403584401</c:v>
                </c:pt>
                <c:pt idx="718">
                  <c:v>39.853493662166798</c:v>
                </c:pt>
                <c:pt idx="719">
                  <c:v>39.908999920749203</c:v>
                </c:pt>
                <c:pt idx="720">
                  <c:v>39.9645061793316</c:v>
                </c:pt>
                <c:pt idx="721">
                  <c:v>40.020012437913998</c:v>
                </c:pt>
                <c:pt idx="722">
                  <c:v>40.075518696496403</c:v>
                </c:pt>
                <c:pt idx="723">
                  <c:v>40.1310249550788</c:v>
                </c:pt>
                <c:pt idx="724">
                  <c:v>40.186531213661198</c:v>
                </c:pt>
                <c:pt idx="725">
                  <c:v>40.242037472243602</c:v>
                </c:pt>
                <c:pt idx="726">
                  <c:v>40.297543730826</c:v>
                </c:pt>
                <c:pt idx="727">
                  <c:v>40.353049989408397</c:v>
                </c:pt>
                <c:pt idx="728">
                  <c:v>40.408556247990802</c:v>
                </c:pt>
                <c:pt idx="729">
                  <c:v>40.4640625065732</c:v>
                </c:pt>
                <c:pt idx="730">
                  <c:v>40.519568765155597</c:v>
                </c:pt>
                <c:pt idx="731">
                  <c:v>40.575075023738101</c:v>
                </c:pt>
                <c:pt idx="732">
                  <c:v>40.630581282320499</c:v>
                </c:pt>
                <c:pt idx="733">
                  <c:v>40.686087540902903</c:v>
                </c:pt>
                <c:pt idx="734">
                  <c:v>40.741593799485301</c:v>
                </c:pt>
                <c:pt idx="735">
                  <c:v>40.797100058067699</c:v>
                </c:pt>
                <c:pt idx="736">
                  <c:v>40.852606316650103</c:v>
                </c:pt>
                <c:pt idx="737">
                  <c:v>40.908112575232501</c:v>
                </c:pt>
                <c:pt idx="738">
                  <c:v>40.963618833814898</c:v>
                </c:pt>
                <c:pt idx="739">
                  <c:v>41.019125092397303</c:v>
                </c:pt>
                <c:pt idx="740">
                  <c:v>41.074631350979701</c:v>
                </c:pt>
                <c:pt idx="741">
                  <c:v>41.130137609562098</c:v>
                </c:pt>
                <c:pt idx="742">
                  <c:v>41.185643868144503</c:v>
                </c:pt>
                <c:pt idx="743">
                  <c:v>41.2411501267269</c:v>
                </c:pt>
                <c:pt idx="744">
                  <c:v>41.296656385309298</c:v>
                </c:pt>
                <c:pt idx="745">
                  <c:v>41.352162643891702</c:v>
                </c:pt>
                <c:pt idx="746">
                  <c:v>41.4076689024741</c:v>
                </c:pt>
                <c:pt idx="747">
                  <c:v>41.463175161056498</c:v>
                </c:pt>
                <c:pt idx="748">
                  <c:v>41.518681419638902</c:v>
                </c:pt>
                <c:pt idx="749">
                  <c:v>41.5741876782213</c:v>
                </c:pt>
                <c:pt idx="750">
                  <c:v>41.629693936803697</c:v>
                </c:pt>
                <c:pt idx="751">
                  <c:v>41.685200195386201</c:v>
                </c:pt>
                <c:pt idx="752">
                  <c:v>41.740706453968599</c:v>
                </c:pt>
                <c:pt idx="753">
                  <c:v>41.796212712550997</c:v>
                </c:pt>
                <c:pt idx="754">
                  <c:v>41.851718971133401</c:v>
                </c:pt>
                <c:pt idx="755">
                  <c:v>41.907225229715799</c:v>
                </c:pt>
                <c:pt idx="756">
                  <c:v>41.962731488298203</c:v>
                </c:pt>
                <c:pt idx="757">
                  <c:v>42.018237746880601</c:v>
                </c:pt>
                <c:pt idx="758">
                  <c:v>42.073744005462999</c:v>
                </c:pt>
                <c:pt idx="759">
                  <c:v>42.129250264045403</c:v>
                </c:pt>
                <c:pt idx="760">
                  <c:v>42.184756522627801</c:v>
                </c:pt>
                <c:pt idx="761">
                  <c:v>42.240262781210198</c:v>
                </c:pt>
                <c:pt idx="762">
                  <c:v>42.295769039792603</c:v>
                </c:pt>
                <c:pt idx="763">
                  <c:v>42.351275298375</c:v>
                </c:pt>
                <c:pt idx="764">
                  <c:v>42.406781556957398</c:v>
                </c:pt>
                <c:pt idx="765">
                  <c:v>42.462287815539803</c:v>
                </c:pt>
                <c:pt idx="766">
                  <c:v>42.5177940741222</c:v>
                </c:pt>
                <c:pt idx="767">
                  <c:v>42.573300332704598</c:v>
                </c:pt>
                <c:pt idx="768">
                  <c:v>42.628806591287002</c:v>
                </c:pt>
                <c:pt idx="769">
                  <c:v>42.6843128498694</c:v>
                </c:pt>
                <c:pt idx="770">
                  <c:v>42.739819108451798</c:v>
                </c:pt>
                <c:pt idx="771">
                  <c:v>42.795325367034302</c:v>
                </c:pt>
                <c:pt idx="772">
                  <c:v>42.850831625616699</c:v>
                </c:pt>
                <c:pt idx="773">
                  <c:v>42.906337884199097</c:v>
                </c:pt>
                <c:pt idx="774">
                  <c:v>42.961844142781501</c:v>
                </c:pt>
                <c:pt idx="775">
                  <c:v>43.017350401363899</c:v>
                </c:pt>
                <c:pt idx="776">
                  <c:v>43.072856659946297</c:v>
                </c:pt>
                <c:pt idx="777">
                  <c:v>43.128362918528701</c:v>
                </c:pt>
                <c:pt idx="778">
                  <c:v>43.183869177111099</c:v>
                </c:pt>
                <c:pt idx="779">
                  <c:v>43.239375435693503</c:v>
                </c:pt>
                <c:pt idx="780">
                  <c:v>43.294881694275901</c:v>
                </c:pt>
                <c:pt idx="781">
                  <c:v>43.350387952858298</c:v>
                </c:pt>
                <c:pt idx="782">
                  <c:v>43.405894211440703</c:v>
                </c:pt>
                <c:pt idx="783">
                  <c:v>43.461400470023101</c:v>
                </c:pt>
                <c:pt idx="784">
                  <c:v>43.516906728605498</c:v>
                </c:pt>
                <c:pt idx="785">
                  <c:v>43.572412987187903</c:v>
                </c:pt>
                <c:pt idx="786">
                  <c:v>43.6279192457703</c:v>
                </c:pt>
                <c:pt idx="787">
                  <c:v>43.683425504352698</c:v>
                </c:pt>
                <c:pt idx="788">
                  <c:v>43.738931762935103</c:v>
                </c:pt>
                <c:pt idx="789">
                  <c:v>43.7944380215175</c:v>
                </c:pt>
                <c:pt idx="790">
                  <c:v>43.849944280099898</c:v>
                </c:pt>
                <c:pt idx="791">
                  <c:v>43.905450538682402</c:v>
                </c:pt>
                <c:pt idx="792">
                  <c:v>43.960956797264799</c:v>
                </c:pt>
                <c:pt idx="793">
                  <c:v>44.016463055847197</c:v>
                </c:pt>
                <c:pt idx="794">
                  <c:v>44.071969314429602</c:v>
                </c:pt>
                <c:pt idx="795">
                  <c:v>44.127475573011999</c:v>
                </c:pt>
                <c:pt idx="796">
                  <c:v>44.182981831594397</c:v>
                </c:pt>
                <c:pt idx="797">
                  <c:v>44.238488090176801</c:v>
                </c:pt>
                <c:pt idx="798">
                  <c:v>44.293994348759199</c:v>
                </c:pt>
                <c:pt idx="799">
                  <c:v>44.349500607341596</c:v>
                </c:pt>
                <c:pt idx="800">
                  <c:v>44.405006865924001</c:v>
                </c:pt>
                <c:pt idx="801">
                  <c:v>44.460513124506399</c:v>
                </c:pt>
                <c:pt idx="802">
                  <c:v>44.516019383088803</c:v>
                </c:pt>
                <c:pt idx="803">
                  <c:v>44.571525641671201</c:v>
                </c:pt>
                <c:pt idx="804">
                  <c:v>44.627031900253598</c:v>
                </c:pt>
                <c:pt idx="805">
                  <c:v>44.682538158836003</c:v>
                </c:pt>
                <c:pt idx="806">
                  <c:v>44.738044417418401</c:v>
                </c:pt>
                <c:pt idx="807">
                  <c:v>44.793550676000798</c:v>
                </c:pt>
                <c:pt idx="808">
                  <c:v>44.849056934583203</c:v>
                </c:pt>
                <c:pt idx="809">
                  <c:v>44.9045631931656</c:v>
                </c:pt>
                <c:pt idx="810">
                  <c:v>44.960069451747998</c:v>
                </c:pt>
                <c:pt idx="811">
                  <c:v>45.015575710330502</c:v>
                </c:pt>
                <c:pt idx="812">
                  <c:v>45.0710819689129</c:v>
                </c:pt>
                <c:pt idx="813">
                  <c:v>45.126588227495297</c:v>
                </c:pt>
                <c:pt idx="814">
                  <c:v>45.182094486077702</c:v>
                </c:pt>
                <c:pt idx="815">
                  <c:v>45.237600744660099</c:v>
                </c:pt>
                <c:pt idx="816">
                  <c:v>45.293107003242497</c:v>
                </c:pt>
                <c:pt idx="817">
                  <c:v>45.348613261824902</c:v>
                </c:pt>
                <c:pt idx="818">
                  <c:v>45.404119520407299</c:v>
                </c:pt>
                <c:pt idx="819">
                  <c:v>45.459625778989697</c:v>
                </c:pt>
                <c:pt idx="820">
                  <c:v>45.515132037572101</c:v>
                </c:pt>
                <c:pt idx="821">
                  <c:v>45.570638296154499</c:v>
                </c:pt>
                <c:pt idx="822">
                  <c:v>45.626144554736896</c:v>
                </c:pt>
                <c:pt idx="823">
                  <c:v>45.681650813319301</c:v>
                </c:pt>
                <c:pt idx="824">
                  <c:v>45.737157071901699</c:v>
                </c:pt>
                <c:pt idx="825">
                  <c:v>45.792663330484103</c:v>
                </c:pt>
                <c:pt idx="826">
                  <c:v>45.848169589066501</c:v>
                </c:pt>
                <c:pt idx="827">
                  <c:v>45.903675847648898</c:v>
                </c:pt>
                <c:pt idx="828">
                  <c:v>45.959182106231303</c:v>
                </c:pt>
                <c:pt idx="829">
                  <c:v>46.014688364813701</c:v>
                </c:pt>
                <c:pt idx="830">
                  <c:v>46.070194623396098</c:v>
                </c:pt>
                <c:pt idx="831">
                  <c:v>46.125700881978602</c:v>
                </c:pt>
                <c:pt idx="832">
                  <c:v>46.181207140561</c:v>
                </c:pt>
                <c:pt idx="833">
                  <c:v>46.236713399143397</c:v>
                </c:pt>
                <c:pt idx="834">
                  <c:v>46.292219657725802</c:v>
                </c:pt>
                <c:pt idx="835">
                  <c:v>46.3477259163082</c:v>
                </c:pt>
                <c:pt idx="836">
                  <c:v>46.403232174890597</c:v>
                </c:pt>
                <c:pt idx="837">
                  <c:v>46.458738433473002</c:v>
                </c:pt>
                <c:pt idx="838">
                  <c:v>46.514244692055399</c:v>
                </c:pt>
                <c:pt idx="839">
                  <c:v>46.569750950637797</c:v>
                </c:pt>
                <c:pt idx="840">
                  <c:v>46.625257209220202</c:v>
                </c:pt>
                <c:pt idx="841">
                  <c:v>46.680763467802599</c:v>
                </c:pt>
                <c:pt idx="842">
                  <c:v>46.736269726384997</c:v>
                </c:pt>
                <c:pt idx="843">
                  <c:v>46.791775984967401</c:v>
                </c:pt>
                <c:pt idx="844">
                  <c:v>46.847282243549799</c:v>
                </c:pt>
                <c:pt idx="845">
                  <c:v>46.902788502132204</c:v>
                </c:pt>
                <c:pt idx="846">
                  <c:v>46.958294760714601</c:v>
                </c:pt>
                <c:pt idx="847">
                  <c:v>47.013801019296999</c:v>
                </c:pt>
                <c:pt idx="848">
                  <c:v>47.069307277879403</c:v>
                </c:pt>
                <c:pt idx="849">
                  <c:v>47.124813536461801</c:v>
                </c:pt>
                <c:pt idx="850">
                  <c:v>47.180319795044198</c:v>
                </c:pt>
                <c:pt idx="851">
                  <c:v>47.235826053626703</c:v>
                </c:pt>
                <c:pt idx="852">
                  <c:v>47.2913323122091</c:v>
                </c:pt>
                <c:pt idx="853">
                  <c:v>47.346838570791498</c:v>
                </c:pt>
                <c:pt idx="854">
                  <c:v>47.402344829373902</c:v>
                </c:pt>
                <c:pt idx="855">
                  <c:v>47.4578510879563</c:v>
                </c:pt>
                <c:pt idx="856">
                  <c:v>47.513357346538697</c:v>
                </c:pt>
                <c:pt idx="857">
                  <c:v>47.568863605121102</c:v>
                </c:pt>
                <c:pt idx="858">
                  <c:v>47.6243698637035</c:v>
                </c:pt>
                <c:pt idx="859">
                  <c:v>47.679876122285897</c:v>
                </c:pt>
                <c:pt idx="860">
                  <c:v>47.735382380868302</c:v>
                </c:pt>
                <c:pt idx="861">
                  <c:v>47.790888639450699</c:v>
                </c:pt>
                <c:pt idx="862">
                  <c:v>47.846394898033097</c:v>
                </c:pt>
                <c:pt idx="863">
                  <c:v>47.901901156615502</c:v>
                </c:pt>
                <c:pt idx="864">
                  <c:v>47.957407415197899</c:v>
                </c:pt>
                <c:pt idx="865">
                  <c:v>48.012913673780297</c:v>
                </c:pt>
                <c:pt idx="866">
                  <c:v>48.068419932362701</c:v>
                </c:pt>
                <c:pt idx="867">
                  <c:v>48.123926190945099</c:v>
                </c:pt>
                <c:pt idx="868">
                  <c:v>48.179432449527503</c:v>
                </c:pt>
                <c:pt idx="869">
                  <c:v>48.234938708109901</c:v>
                </c:pt>
                <c:pt idx="870">
                  <c:v>48.290444966692299</c:v>
                </c:pt>
                <c:pt idx="871">
                  <c:v>48.345951225274803</c:v>
                </c:pt>
                <c:pt idx="872">
                  <c:v>48.4014574838572</c:v>
                </c:pt>
                <c:pt idx="873">
                  <c:v>48.456963742439598</c:v>
                </c:pt>
                <c:pt idx="874">
                  <c:v>48.512470001022002</c:v>
                </c:pt>
                <c:pt idx="875">
                  <c:v>48.5679762596044</c:v>
                </c:pt>
                <c:pt idx="876">
                  <c:v>48.623482518186798</c:v>
                </c:pt>
                <c:pt idx="877">
                  <c:v>48.678988776769202</c:v>
                </c:pt>
                <c:pt idx="878">
                  <c:v>48.7344950353516</c:v>
                </c:pt>
                <c:pt idx="879">
                  <c:v>48.790001293933997</c:v>
                </c:pt>
                <c:pt idx="880">
                  <c:v>48.845507552516402</c:v>
                </c:pt>
                <c:pt idx="881">
                  <c:v>48.9010138110988</c:v>
                </c:pt>
                <c:pt idx="882">
                  <c:v>48.956520069681197</c:v>
                </c:pt>
                <c:pt idx="883">
                  <c:v>49.012026328263602</c:v>
                </c:pt>
                <c:pt idx="884">
                  <c:v>49.067532586845999</c:v>
                </c:pt>
                <c:pt idx="885">
                  <c:v>49.123038845428397</c:v>
                </c:pt>
                <c:pt idx="886">
                  <c:v>49.178545104010801</c:v>
                </c:pt>
                <c:pt idx="887">
                  <c:v>49.234051362593199</c:v>
                </c:pt>
                <c:pt idx="888">
                  <c:v>49.289557621175597</c:v>
                </c:pt>
                <c:pt idx="889">
                  <c:v>49.345063879758001</c:v>
                </c:pt>
                <c:pt idx="890">
                  <c:v>49.400570138340399</c:v>
                </c:pt>
                <c:pt idx="891">
                  <c:v>49.456076396922903</c:v>
                </c:pt>
                <c:pt idx="892">
                  <c:v>49.5115826555053</c:v>
                </c:pt>
                <c:pt idx="893">
                  <c:v>49.567088914087698</c:v>
                </c:pt>
                <c:pt idx="894">
                  <c:v>49.622595172670103</c:v>
                </c:pt>
                <c:pt idx="895">
                  <c:v>49.6781014312525</c:v>
                </c:pt>
                <c:pt idx="896">
                  <c:v>49.733607689834898</c:v>
                </c:pt>
                <c:pt idx="897">
                  <c:v>49.789113948417302</c:v>
                </c:pt>
                <c:pt idx="898">
                  <c:v>49.8446202069997</c:v>
                </c:pt>
                <c:pt idx="899">
                  <c:v>49.900126465582098</c:v>
                </c:pt>
                <c:pt idx="900">
                  <c:v>49.955632724164502</c:v>
                </c:pt>
                <c:pt idx="901">
                  <c:v>50.0111389827469</c:v>
                </c:pt>
                <c:pt idx="902">
                  <c:v>50.066645241329297</c:v>
                </c:pt>
                <c:pt idx="903">
                  <c:v>50.122151499911702</c:v>
                </c:pt>
                <c:pt idx="904">
                  <c:v>50.177657758494099</c:v>
                </c:pt>
                <c:pt idx="905">
                  <c:v>50.233164017076497</c:v>
                </c:pt>
                <c:pt idx="906">
                  <c:v>50.288670275658902</c:v>
                </c:pt>
                <c:pt idx="907">
                  <c:v>50.344176534241299</c:v>
                </c:pt>
                <c:pt idx="908">
                  <c:v>50.399682792823697</c:v>
                </c:pt>
                <c:pt idx="909">
                  <c:v>50.455189051406101</c:v>
                </c:pt>
                <c:pt idx="910">
                  <c:v>50.510695309988499</c:v>
                </c:pt>
                <c:pt idx="911">
                  <c:v>50.566201568571003</c:v>
                </c:pt>
                <c:pt idx="912">
                  <c:v>50.621707827153401</c:v>
                </c:pt>
                <c:pt idx="913">
                  <c:v>50.677214085735798</c:v>
                </c:pt>
                <c:pt idx="914">
                  <c:v>50.732720344318203</c:v>
                </c:pt>
                <c:pt idx="915">
                  <c:v>50.7882266029006</c:v>
                </c:pt>
                <c:pt idx="916">
                  <c:v>50.843732861482998</c:v>
                </c:pt>
                <c:pt idx="917">
                  <c:v>50.899239120065403</c:v>
                </c:pt>
                <c:pt idx="918">
                  <c:v>50.9547453786478</c:v>
                </c:pt>
                <c:pt idx="919">
                  <c:v>51.010251637230198</c:v>
                </c:pt>
                <c:pt idx="920">
                  <c:v>51.065757895812602</c:v>
                </c:pt>
                <c:pt idx="921">
                  <c:v>51.121264154395</c:v>
                </c:pt>
                <c:pt idx="922">
                  <c:v>51.176770412977397</c:v>
                </c:pt>
                <c:pt idx="923">
                  <c:v>51.232276671559802</c:v>
                </c:pt>
                <c:pt idx="924">
                  <c:v>51.2877829301422</c:v>
                </c:pt>
                <c:pt idx="925">
                  <c:v>51.343289188724597</c:v>
                </c:pt>
                <c:pt idx="926">
                  <c:v>51.398795447307002</c:v>
                </c:pt>
                <c:pt idx="927">
                  <c:v>51.454301705889399</c:v>
                </c:pt>
                <c:pt idx="928">
                  <c:v>51.509807964471797</c:v>
                </c:pt>
                <c:pt idx="929">
                  <c:v>51.565314223054202</c:v>
                </c:pt>
                <c:pt idx="930">
                  <c:v>51.620820481636599</c:v>
                </c:pt>
                <c:pt idx="931">
                  <c:v>51.676326740219103</c:v>
                </c:pt>
                <c:pt idx="932">
                  <c:v>51.731832998801501</c:v>
                </c:pt>
                <c:pt idx="933">
                  <c:v>51.787339257383898</c:v>
                </c:pt>
                <c:pt idx="934">
                  <c:v>51.842845515966303</c:v>
                </c:pt>
                <c:pt idx="935">
                  <c:v>51.898351774548701</c:v>
                </c:pt>
                <c:pt idx="936">
                  <c:v>51.953858033131098</c:v>
                </c:pt>
                <c:pt idx="937">
                  <c:v>52.009364291713503</c:v>
                </c:pt>
                <c:pt idx="938">
                  <c:v>52.0648705502959</c:v>
                </c:pt>
                <c:pt idx="939">
                  <c:v>52.120376808878298</c:v>
                </c:pt>
                <c:pt idx="940">
                  <c:v>52.175883067460703</c:v>
                </c:pt>
                <c:pt idx="941">
                  <c:v>52.2313893260431</c:v>
                </c:pt>
                <c:pt idx="942">
                  <c:v>52.286895584625498</c:v>
                </c:pt>
                <c:pt idx="943">
                  <c:v>52.342401843207902</c:v>
                </c:pt>
                <c:pt idx="944">
                  <c:v>52.3979081017903</c:v>
                </c:pt>
                <c:pt idx="945">
                  <c:v>52.453414360372697</c:v>
                </c:pt>
                <c:pt idx="946">
                  <c:v>52.508920618955102</c:v>
                </c:pt>
                <c:pt idx="947">
                  <c:v>52.5644268775375</c:v>
                </c:pt>
                <c:pt idx="948">
                  <c:v>52.619933136119897</c:v>
                </c:pt>
                <c:pt idx="949">
                  <c:v>52.675439394702302</c:v>
                </c:pt>
                <c:pt idx="950">
                  <c:v>52.730945653284699</c:v>
                </c:pt>
                <c:pt idx="951">
                  <c:v>52.786451911867204</c:v>
                </c:pt>
                <c:pt idx="952">
                  <c:v>52.841958170449601</c:v>
                </c:pt>
                <c:pt idx="953">
                  <c:v>52.897464429031999</c:v>
                </c:pt>
                <c:pt idx="954">
                  <c:v>52.952970687614403</c:v>
                </c:pt>
                <c:pt idx="955">
                  <c:v>53.008476946196801</c:v>
                </c:pt>
                <c:pt idx="956">
                  <c:v>53.063983204779198</c:v>
                </c:pt>
                <c:pt idx="957">
                  <c:v>53.119489463361603</c:v>
                </c:pt>
                <c:pt idx="958">
                  <c:v>53.174995721944001</c:v>
                </c:pt>
                <c:pt idx="959">
                  <c:v>53.230501980526398</c:v>
                </c:pt>
                <c:pt idx="960">
                  <c:v>53.286008239108803</c:v>
                </c:pt>
                <c:pt idx="961">
                  <c:v>53.3415144976912</c:v>
                </c:pt>
                <c:pt idx="962">
                  <c:v>53.397020756273598</c:v>
                </c:pt>
                <c:pt idx="963">
                  <c:v>53.452527014856003</c:v>
                </c:pt>
                <c:pt idx="964">
                  <c:v>53.5080332734384</c:v>
                </c:pt>
                <c:pt idx="965">
                  <c:v>53.563539532020798</c:v>
                </c:pt>
                <c:pt idx="966">
                  <c:v>53.619045790603202</c:v>
                </c:pt>
                <c:pt idx="967">
                  <c:v>53.6745520491856</c:v>
                </c:pt>
                <c:pt idx="968">
                  <c:v>53.730058307767997</c:v>
                </c:pt>
                <c:pt idx="969">
                  <c:v>53.785564566350402</c:v>
                </c:pt>
                <c:pt idx="970">
                  <c:v>53.8410708249328</c:v>
                </c:pt>
                <c:pt idx="971">
                  <c:v>53.896577083515197</c:v>
                </c:pt>
                <c:pt idx="972">
                  <c:v>53.952083342097701</c:v>
                </c:pt>
                <c:pt idx="973">
                  <c:v>54.007589600680099</c:v>
                </c:pt>
                <c:pt idx="974">
                  <c:v>54.063095859262503</c:v>
                </c:pt>
                <c:pt idx="975">
                  <c:v>54.118602117844901</c:v>
                </c:pt>
                <c:pt idx="976">
                  <c:v>54.174108376427299</c:v>
                </c:pt>
                <c:pt idx="977">
                  <c:v>54.229614635009703</c:v>
                </c:pt>
                <c:pt idx="978">
                  <c:v>54.285120893592101</c:v>
                </c:pt>
                <c:pt idx="979">
                  <c:v>54.340627152174498</c:v>
                </c:pt>
                <c:pt idx="980">
                  <c:v>54.396133410756903</c:v>
                </c:pt>
                <c:pt idx="981">
                  <c:v>54.451639669339301</c:v>
                </c:pt>
                <c:pt idx="982">
                  <c:v>54.507145927921698</c:v>
                </c:pt>
                <c:pt idx="983">
                  <c:v>54.562652186504103</c:v>
                </c:pt>
                <c:pt idx="984">
                  <c:v>54.6181584450865</c:v>
                </c:pt>
                <c:pt idx="985">
                  <c:v>54.673664703668898</c:v>
                </c:pt>
                <c:pt idx="986">
                  <c:v>54.729170962251303</c:v>
                </c:pt>
                <c:pt idx="987">
                  <c:v>54.7846772208337</c:v>
                </c:pt>
                <c:pt idx="988">
                  <c:v>54.840183479416098</c:v>
                </c:pt>
                <c:pt idx="989">
                  <c:v>54.895689737998502</c:v>
                </c:pt>
                <c:pt idx="990">
                  <c:v>54.9511959965809</c:v>
                </c:pt>
                <c:pt idx="991">
                  <c:v>55.006702255163297</c:v>
                </c:pt>
                <c:pt idx="992">
                  <c:v>55.062208513745801</c:v>
                </c:pt>
                <c:pt idx="993">
                  <c:v>55.117714772328199</c:v>
                </c:pt>
                <c:pt idx="994">
                  <c:v>55.173221030910597</c:v>
                </c:pt>
                <c:pt idx="995">
                  <c:v>55.228727289493001</c:v>
                </c:pt>
                <c:pt idx="996">
                  <c:v>55.284233548075399</c:v>
                </c:pt>
                <c:pt idx="997">
                  <c:v>55.339739806657803</c:v>
                </c:pt>
                <c:pt idx="998">
                  <c:v>55.395246065240201</c:v>
                </c:pt>
                <c:pt idx="999">
                  <c:v>55.450752323822599</c:v>
                </c:pt>
                <c:pt idx="1000">
                  <c:v>55.506258582405003</c:v>
                </c:pt>
                <c:pt idx="1001">
                  <c:v>55.561764840987401</c:v>
                </c:pt>
                <c:pt idx="1002">
                  <c:v>55.617271099569798</c:v>
                </c:pt>
                <c:pt idx="1003">
                  <c:v>55.672777358152203</c:v>
                </c:pt>
                <c:pt idx="1004">
                  <c:v>55.728283616734601</c:v>
                </c:pt>
                <c:pt idx="1005">
                  <c:v>55.783789875316998</c:v>
                </c:pt>
                <c:pt idx="1006">
                  <c:v>55.839296133899403</c:v>
                </c:pt>
                <c:pt idx="1007">
                  <c:v>55.8948023924818</c:v>
                </c:pt>
                <c:pt idx="1008">
                  <c:v>55.950308651064198</c:v>
                </c:pt>
                <c:pt idx="1009">
                  <c:v>56.005814909646602</c:v>
                </c:pt>
                <c:pt idx="1010">
                  <c:v>56.061321168229</c:v>
                </c:pt>
                <c:pt idx="1011">
                  <c:v>56.116827426811398</c:v>
                </c:pt>
                <c:pt idx="1012">
                  <c:v>56.172333685393902</c:v>
                </c:pt>
                <c:pt idx="1013">
                  <c:v>56.227839943976299</c:v>
                </c:pt>
                <c:pt idx="1014">
                  <c:v>56.283346202558697</c:v>
                </c:pt>
                <c:pt idx="1015">
                  <c:v>56.338852461141101</c:v>
                </c:pt>
                <c:pt idx="1016">
                  <c:v>56.394358719723499</c:v>
                </c:pt>
                <c:pt idx="1017">
                  <c:v>56.449864978305897</c:v>
                </c:pt>
                <c:pt idx="1018">
                  <c:v>56.505371236888301</c:v>
                </c:pt>
                <c:pt idx="1019">
                  <c:v>56.560877495470699</c:v>
                </c:pt>
                <c:pt idx="1020">
                  <c:v>56.616383754053103</c:v>
                </c:pt>
                <c:pt idx="1021">
                  <c:v>56.671890012635501</c:v>
                </c:pt>
                <c:pt idx="1022">
                  <c:v>56.727396271217899</c:v>
                </c:pt>
                <c:pt idx="1023">
                  <c:v>56.782902529800303</c:v>
                </c:pt>
                <c:pt idx="1024">
                  <c:v>56.838408788382701</c:v>
                </c:pt>
                <c:pt idx="1025">
                  <c:v>56.893915046965098</c:v>
                </c:pt>
                <c:pt idx="1026">
                  <c:v>56.949421305547503</c:v>
                </c:pt>
                <c:pt idx="1027">
                  <c:v>57.0049275641299</c:v>
                </c:pt>
                <c:pt idx="1028">
                  <c:v>57.060433822712298</c:v>
                </c:pt>
                <c:pt idx="1029">
                  <c:v>57.115940081294703</c:v>
                </c:pt>
                <c:pt idx="1030">
                  <c:v>57.1714463398771</c:v>
                </c:pt>
                <c:pt idx="1031">
                  <c:v>57.226952598459498</c:v>
                </c:pt>
                <c:pt idx="1032">
                  <c:v>57.282458857042002</c:v>
                </c:pt>
                <c:pt idx="1033">
                  <c:v>57.337965115624399</c:v>
                </c:pt>
                <c:pt idx="1034">
                  <c:v>57.393471374206797</c:v>
                </c:pt>
                <c:pt idx="1035">
                  <c:v>57.448977632789202</c:v>
                </c:pt>
                <c:pt idx="1036">
                  <c:v>57.504483891371599</c:v>
                </c:pt>
                <c:pt idx="1037">
                  <c:v>57.559990149953997</c:v>
                </c:pt>
                <c:pt idx="1038">
                  <c:v>57.615496408536401</c:v>
                </c:pt>
                <c:pt idx="1039">
                  <c:v>57.671002667118799</c:v>
                </c:pt>
                <c:pt idx="1040">
                  <c:v>57.726508925701197</c:v>
                </c:pt>
                <c:pt idx="1041">
                  <c:v>57.782015184283601</c:v>
                </c:pt>
                <c:pt idx="1042">
                  <c:v>57.837521442865999</c:v>
                </c:pt>
                <c:pt idx="1043">
                  <c:v>57.893027701448403</c:v>
                </c:pt>
                <c:pt idx="1044">
                  <c:v>57.948533960030801</c:v>
                </c:pt>
                <c:pt idx="1045">
                  <c:v>58.004040218613198</c:v>
                </c:pt>
                <c:pt idx="1046">
                  <c:v>58.059546477195603</c:v>
                </c:pt>
                <c:pt idx="1047">
                  <c:v>58.115052735778001</c:v>
                </c:pt>
                <c:pt idx="1048">
                  <c:v>58.170558994360398</c:v>
                </c:pt>
                <c:pt idx="1049">
                  <c:v>58.226065252942803</c:v>
                </c:pt>
                <c:pt idx="1050">
                  <c:v>58.2815715115252</c:v>
                </c:pt>
                <c:pt idx="1051">
                  <c:v>58.337077770107598</c:v>
                </c:pt>
                <c:pt idx="1052">
                  <c:v>58.392584028690102</c:v>
                </c:pt>
                <c:pt idx="1053">
                  <c:v>58.4480902872725</c:v>
                </c:pt>
                <c:pt idx="1054">
                  <c:v>58.503596545854897</c:v>
                </c:pt>
                <c:pt idx="1055">
                  <c:v>58.559102804437302</c:v>
                </c:pt>
                <c:pt idx="1056">
                  <c:v>58.614609063019699</c:v>
                </c:pt>
                <c:pt idx="1057">
                  <c:v>58.670115321602097</c:v>
                </c:pt>
                <c:pt idx="1058">
                  <c:v>58.725621580184502</c:v>
                </c:pt>
                <c:pt idx="1059">
                  <c:v>58.781127838766899</c:v>
                </c:pt>
                <c:pt idx="1060">
                  <c:v>58.836634097349297</c:v>
                </c:pt>
                <c:pt idx="1061">
                  <c:v>58.892140355931701</c:v>
                </c:pt>
                <c:pt idx="1062">
                  <c:v>58.947646614514099</c:v>
                </c:pt>
                <c:pt idx="1063">
                  <c:v>59.003152873096496</c:v>
                </c:pt>
                <c:pt idx="1064">
                  <c:v>59.058659131678901</c:v>
                </c:pt>
                <c:pt idx="1065">
                  <c:v>59.114165390261299</c:v>
                </c:pt>
                <c:pt idx="1066">
                  <c:v>59.169671648843703</c:v>
                </c:pt>
                <c:pt idx="1067">
                  <c:v>59.225177907426101</c:v>
                </c:pt>
                <c:pt idx="1068">
                  <c:v>59.280684166008498</c:v>
                </c:pt>
                <c:pt idx="1069">
                  <c:v>59.336190424590903</c:v>
                </c:pt>
                <c:pt idx="1070">
                  <c:v>59.391696683173301</c:v>
                </c:pt>
                <c:pt idx="1071">
                  <c:v>59.447202941755698</c:v>
                </c:pt>
                <c:pt idx="1072">
                  <c:v>59.502709200338202</c:v>
                </c:pt>
                <c:pt idx="1073">
                  <c:v>59.5582154589206</c:v>
                </c:pt>
                <c:pt idx="1074">
                  <c:v>59.613721717502997</c:v>
                </c:pt>
                <c:pt idx="1075">
                  <c:v>59.669227976085402</c:v>
                </c:pt>
                <c:pt idx="1076">
                  <c:v>59.7247342346678</c:v>
                </c:pt>
                <c:pt idx="1077">
                  <c:v>59.780240493250197</c:v>
                </c:pt>
                <c:pt idx="1078">
                  <c:v>59.835746751832602</c:v>
                </c:pt>
                <c:pt idx="1079">
                  <c:v>59.891253010414999</c:v>
                </c:pt>
                <c:pt idx="1080">
                  <c:v>59.946759268997397</c:v>
                </c:pt>
                <c:pt idx="1081">
                  <c:v>60.002265527579802</c:v>
                </c:pt>
                <c:pt idx="1082">
                  <c:v>60.057771786162199</c:v>
                </c:pt>
                <c:pt idx="1083">
                  <c:v>60.113278044744597</c:v>
                </c:pt>
                <c:pt idx="1084">
                  <c:v>60.168784303327001</c:v>
                </c:pt>
                <c:pt idx="1085">
                  <c:v>60.224290561909399</c:v>
                </c:pt>
                <c:pt idx="1086">
                  <c:v>60.279796820491804</c:v>
                </c:pt>
                <c:pt idx="1087">
                  <c:v>60.335303079074201</c:v>
                </c:pt>
                <c:pt idx="1088">
                  <c:v>60.390809337656599</c:v>
                </c:pt>
                <c:pt idx="1089">
                  <c:v>60.446315596239003</c:v>
                </c:pt>
                <c:pt idx="1090">
                  <c:v>60.501821854821401</c:v>
                </c:pt>
                <c:pt idx="1091">
                  <c:v>60.557328113403798</c:v>
                </c:pt>
                <c:pt idx="1092">
                  <c:v>60.612834371986303</c:v>
                </c:pt>
                <c:pt idx="1093">
                  <c:v>60.6683406305687</c:v>
                </c:pt>
                <c:pt idx="1094">
                  <c:v>60.723846889151098</c:v>
                </c:pt>
                <c:pt idx="1095">
                  <c:v>60.779353147733502</c:v>
                </c:pt>
                <c:pt idx="1096">
                  <c:v>60.8348594063159</c:v>
                </c:pt>
                <c:pt idx="1097">
                  <c:v>60.890365664898297</c:v>
                </c:pt>
                <c:pt idx="1098">
                  <c:v>60.945871923480702</c:v>
                </c:pt>
                <c:pt idx="1099">
                  <c:v>61.0013781820631</c:v>
                </c:pt>
                <c:pt idx="1100">
                  <c:v>61.056884440645497</c:v>
                </c:pt>
                <c:pt idx="1101">
                  <c:v>61.112390699227902</c:v>
                </c:pt>
                <c:pt idx="1102">
                  <c:v>61.167896957810299</c:v>
                </c:pt>
                <c:pt idx="1103">
                  <c:v>61.223403216392697</c:v>
                </c:pt>
                <c:pt idx="1104">
                  <c:v>61.278909474975102</c:v>
                </c:pt>
                <c:pt idx="1105">
                  <c:v>61.334415733557499</c:v>
                </c:pt>
                <c:pt idx="1106">
                  <c:v>61.389921992139897</c:v>
                </c:pt>
                <c:pt idx="1107">
                  <c:v>61.445428250722301</c:v>
                </c:pt>
                <c:pt idx="1108">
                  <c:v>61.500934509304699</c:v>
                </c:pt>
                <c:pt idx="1109">
                  <c:v>61.556440767887104</c:v>
                </c:pt>
                <c:pt idx="1110">
                  <c:v>61.611947026469501</c:v>
                </c:pt>
                <c:pt idx="1111">
                  <c:v>61.667453285051899</c:v>
                </c:pt>
                <c:pt idx="1112">
                  <c:v>61.722959543634403</c:v>
                </c:pt>
                <c:pt idx="1113">
                  <c:v>61.7784658022168</c:v>
                </c:pt>
                <c:pt idx="1114">
                  <c:v>61.833972060799198</c:v>
                </c:pt>
                <c:pt idx="1115">
                  <c:v>61.889478319381602</c:v>
                </c:pt>
                <c:pt idx="1116">
                  <c:v>61.944984577964</c:v>
                </c:pt>
                <c:pt idx="1117">
                  <c:v>62.000490836546398</c:v>
                </c:pt>
                <c:pt idx="1118">
                  <c:v>62.055997095128802</c:v>
                </c:pt>
                <c:pt idx="1119">
                  <c:v>62.1115033537112</c:v>
                </c:pt>
                <c:pt idx="1120">
                  <c:v>62.167009612293597</c:v>
                </c:pt>
                <c:pt idx="1121">
                  <c:v>62.222515870876002</c:v>
                </c:pt>
                <c:pt idx="1122">
                  <c:v>62.2780221294584</c:v>
                </c:pt>
                <c:pt idx="1123">
                  <c:v>62.333528388040797</c:v>
                </c:pt>
                <c:pt idx="1124">
                  <c:v>62.389034646623202</c:v>
                </c:pt>
                <c:pt idx="1125">
                  <c:v>62.444540905205599</c:v>
                </c:pt>
                <c:pt idx="1126">
                  <c:v>62.500047163787997</c:v>
                </c:pt>
                <c:pt idx="1127">
                  <c:v>62.555553422370402</c:v>
                </c:pt>
                <c:pt idx="1128">
                  <c:v>62.611059680952799</c:v>
                </c:pt>
                <c:pt idx="1129">
                  <c:v>62.666565939535197</c:v>
                </c:pt>
                <c:pt idx="1130">
                  <c:v>62.722072198117601</c:v>
                </c:pt>
                <c:pt idx="1131">
                  <c:v>62.777578456699999</c:v>
                </c:pt>
                <c:pt idx="1132">
                  <c:v>62.833084715282503</c:v>
                </c:pt>
                <c:pt idx="1133">
                  <c:v>62.8885909738649</c:v>
                </c:pt>
                <c:pt idx="1134">
                  <c:v>62.944097232447298</c:v>
                </c:pt>
                <c:pt idx="1135">
                  <c:v>62.999603491029703</c:v>
                </c:pt>
                <c:pt idx="1136">
                  <c:v>63.0551097496121</c:v>
                </c:pt>
                <c:pt idx="1137">
                  <c:v>63.110616008194498</c:v>
                </c:pt>
                <c:pt idx="1138">
                  <c:v>63.166122266776902</c:v>
                </c:pt>
                <c:pt idx="1139">
                  <c:v>63.2216285253593</c:v>
                </c:pt>
                <c:pt idx="1140">
                  <c:v>63.277134783941698</c:v>
                </c:pt>
                <c:pt idx="1141">
                  <c:v>63.332641042524102</c:v>
                </c:pt>
                <c:pt idx="1142">
                  <c:v>63.3881473011065</c:v>
                </c:pt>
                <c:pt idx="1143">
                  <c:v>63.443653559688897</c:v>
                </c:pt>
                <c:pt idx="1144">
                  <c:v>63.499159818271302</c:v>
                </c:pt>
                <c:pt idx="1145">
                  <c:v>63.5546660768537</c:v>
                </c:pt>
                <c:pt idx="1146">
                  <c:v>63.610172335436097</c:v>
                </c:pt>
                <c:pt idx="1147">
                  <c:v>63.665678594018502</c:v>
                </c:pt>
                <c:pt idx="1148">
                  <c:v>63.721184852600899</c:v>
                </c:pt>
                <c:pt idx="1149">
                  <c:v>63.776691111183297</c:v>
                </c:pt>
                <c:pt idx="1150">
                  <c:v>63.832197369765701</c:v>
                </c:pt>
                <c:pt idx="1151">
                  <c:v>63.887703628348099</c:v>
                </c:pt>
                <c:pt idx="1152">
                  <c:v>63.943209886930603</c:v>
                </c:pt>
                <c:pt idx="1153">
                  <c:v>63.998716145513001</c:v>
                </c:pt>
                <c:pt idx="1154">
                  <c:v>64.054222404095398</c:v>
                </c:pt>
                <c:pt idx="1155">
                  <c:v>64.109728662677796</c:v>
                </c:pt>
                <c:pt idx="1156">
                  <c:v>64.165234921260193</c:v>
                </c:pt>
                <c:pt idx="1157">
                  <c:v>64.220741179842605</c:v>
                </c:pt>
                <c:pt idx="1158">
                  <c:v>64.276247438425003</c:v>
                </c:pt>
                <c:pt idx="1159">
                  <c:v>64.3317536970074</c:v>
                </c:pt>
                <c:pt idx="1160">
                  <c:v>64.387259955589798</c:v>
                </c:pt>
                <c:pt idx="1161">
                  <c:v>64.442766214172195</c:v>
                </c:pt>
                <c:pt idx="1162">
                  <c:v>64.498272472754607</c:v>
                </c:pt>
                <c:pt idx="1163">
                  <c:v>64.553778731337005</c:v>
                </c:pt>
                <c:pt idx="1164">
                  <c:v>64.609284989919402</c:v>
                </c:pt>
                <c:pt idx="1165">
                  <c:v>64.6647912485018</c:v>
                </c:pt>
                <c:pt idx="1166">
                  <c:v>64.720297507084197</c:v>
                </c:pt>
                <c:pt idx="1167">
                  <c:v>64.775803765666595</c:v>
                </c:pt>
                <c:pt idx="1168">
                  <c:v>64.831310024249007</c:v>
                </c:pt>
                <c:pt idx="1169">
                  <c:v>64.886816282831404</c:v>
                </c:pt>
                <c:pt idx="1170">
                  <c:v>64.942322541413802</c:v>
                </c:pt>
                <c:pt idx="1171">
                  <c:v>64.997828799996299</c:v>
                </c:pt>
                <c:pt idx="1172">
                  <c:v>65.053335058578696</c:v>
                </c:pt>
                <c:pt idx="1173">
                  <c:v>65.108841317161094</c:v>
                </c:pt>
                <c:pt idx="1174">
                  <c:v>65.164347575743506</c:v>
                </c:pt>
                <c:pt idx="1175">
                  <c:v>65.219853834325903</c:v>
                </c:pt>
                <c:pt idx="1176">
                  <c:v>65.275360092908301</c:v>
                </c:pt>
                <c:pt idx="1177">
                  <c:v>65.330866351490698</c:v>
                </c:pt>
                <c:pt idx="1178">
                  <c:v>65.386372610073096</c:v>
                </c:pt>
                <c:pt idx="1179">
                  <c:v>65.441878868655493</c:v>
                </c:pt>
                <c:pt idx="1180">
                  <c:v>65.497385127237905</c:v>
                </c:pt>
                <c:pt idx="1181">
                  <c:v>65.552891385820303</c:v>
                </c:pt>
                <c:pt idx="1182">
                  <c:v>65.6083976444027</c:v>
                </c:pt>
                <c:pt idx="1183">
                  <c:v>65.663903902985098</c:v>
                </c:pt>
                <c:pt idx="1184">
                  <c:v>65.719410161567495</c:v>
                </c:pt>
                <c:pt idx="1185">
                  <c:v>65.774916420149907</c:v>
                </c:pt>
                <c:pt idx="1186">
                  <c:v>65.830422678732305</c:v>
                </c:pt>
                <c:pt idx="1187">
                  <c:v>65.885928937314702</c:v>
                </c:pt>
                <c:pt idx="1188">
                  <c:v>65.9414351958971</c:v>
                </c:pt>
                <c:pt idx="1189">
                  <c:v>65.996941454479497</c:v>
                </c:pt>
                <c:pt idx="1190">
                  <c:v>66.052447713061895</c:v>
                </c:pt>
                <c:pt idx="1191">
                  <c:v>66.107953971644307</c:v>
                </c:pt>
                <c:pt idx="1192">
                  <c:v>66.163460230226804</c:v>
                </c:pt>
                <c:pt idx="1193">
                  <c:v>66.218966488809201</c:v>
                </c:pt>
                <c:pt idx="1194">
                  <c:v>66.274472747391599</c:v>
                </c:pt>
                <c:pt idx="1195">
                  <c:v>66.329979005973996</c:v>
                </c:pt>
                <c:pt idx="1196">
                  <c:v>66.385485264556394</c:v>
                </c:pt>
                <c:pt idx="1197">
                  <c:v>66.440991523138806</c:v>
                </c:pt>
                <c:pt idx="1198">
                  <c:v>66.496497781721203</c:v>
                </c:pt>
                <c:pt idx="1199">
                  <c:v>66.552004040303601</c:v>
                </c:pt>
                <c:pt idx="1200">
                  <c:v>66.607510298885998</c:v>
                </c:pt>
                <c:pt idx="1201">
                  <c:v>66.663016557468396</c:v>
                </c:pt>
                <c:pt idx="1202">
                  <c:v>66.718522816050793</c:v>
                </c:pt>
                <c:pt idx="1203">
                  <c:v>66.774029074633205</c:v>
                </c:pt>
                <c:pt idx="1204">
                  <c:v>66.829535333215603</c:v>
                </c:pt>
                <c:pt idx="1205">
                  <c:v>66.885041591798</c:v>
                </c:pt>
                <c:pt idx="1206">
                  <c:v>66.940547850380398</c:v>
                </c:pt>
                <c:pt idx="1207">
                  <c:v>66.996054108962795</c:v>
                </c:pt>
                <c:pt idx="1208">
                  <c:v>67.051560367545207</c:v>
                </c:pt>
                <c:pt idx="1209">
                  <c:v>67.107066626127605</c:v>
                </c:pt>
                <c:pt idx="1210">
                  <c:v>67.162572884710002</c:v>
                </c:pt>
                <c:pt idx="1211">
                  <c:v>67.2180791432924</c:v>
                </c:pt>
                <c:pt idx="1212">
                  <c:v>67.273585401874897</c:v>
                </c:pt>
                <c:pt idx="1213">
                  <c:v>67.329091660457294</c:v>
                </c:pt>
                <c:pt idx="1214">
                  <c:v>67.384597919039706</c:v>
                </c:pt>
                <c:pt idx="1215">
                  <c:v>67.440104177622104</c:v>
                </c:pt>
                <c:pt idx="1216">
                  <c:v>67.495610436204501</c:v>
                </c:pt>
                <c:pt idx="1217">
                  <c:v>67.551116694786899</c:v>
                </c:pt>
                <c:pt idx="1218">
                  <c:v>67.606622953369296</c:v>
                </c:pt>
                <c:pt idx="1219">
                  <c:v>67.662129211951694</c:v>
                </c:pt>
                <c:pt idx="1220">
                  <c:v>67.717635470534105</c:v>
                </c:pt>
                <c:pt idx="1221">
                  <c:v>67.773141729116503</c:v>
                </c:pt>
                <c:pt idx="1222">
                  <c:v>67.828647987698901</c:v>
                </c:pt>
                <c:pt idx="1223">
                  <c:v>67.884154246281298</c:v>
                </c:pt>
                <c:pt idx="1224">
                  <c:v>67.939660504863696</c:v>
                </c:pt>
                <c:pt idx="1225">
                  <c:v>67.995166763446093</c:v>
                </c:pt>
                <c:pt idx="1226">
                  <c:v>68.050673022028505</c:v>
                </c:pt>
                <c:pt idx="1227">
                  <c:v>68.106179280610903</c:v>
                </c:pt>
                <c:pt idx="1228">
                  <c:v>68.1616855391933</c:v>
                </c:pt>
                <c:pt idx="1229">
                  <c:v>68.217191797775698</c:v>
                </c:pt>
                <c:pt idx="1230">
                  <c:v>68.272698056358095</c:v>
                </c:pt>
                <c:pt idx="1231">
                  <c:v>68.328204314940606</c:v>
                </c:pt>
                <c:pt idx="1232">
                  <c:v>68.383710573522904</c:v>
                </c:pt>
                <c:pt idx="1233">
                  <c:v>68.439216832105402</c:v>
                </c:pt>
                <c:pt idx="1234">
                  <c:v>68.494723090687799</c:v>
                </c:pt>
                <c:pt idx="1235">
                  <c:v>68.550229349270197</c:v>
                </c:pt>
                <c:pt idx="1236">
                  <c:v>68.605735607852594</c:v>
                </c:pt>
                <c:pt idx="1237">
                  <c:v>68.661241866435006</c:v>
                </c:pt>
                <c:pt idx="1238">
                  <c:v>68.716748125017403</c:v>
                </c:pt>
                <c:pt idx="1239">
                  <c:v>68.772254383599801</c:v>
                </c:pt>
                <c:pt idx="1240">
                  <c:v>68.827760642182199</c:v>
                </c:pt>
                <c:pt idx="1241">
                  <c:v>68.883266900764596</c:v>
                </c:pt>
                <c:pt idx="1242">
                  <c:v>68.938773159346994</c:v>
                </c:pt>
                <c:pt idx="1243">
                  <c:v>68.994279417929405</c:v>
                </c:pt>
                <c:pt idx="1244">
                  <c:v>69.049785676511803</c:v>
                </c:pt>
                <c:pt idx="1245">
                  <c:v>69.105291935094201</c:v>
                </c:pt>
                <c:pt idx="1246">
                  <c:v>69.160798193676598</c:v>
                </c:pt>
                <c:pt idx="1247">
                  <c:v>69.216304452258996</c:v>
                </c:pt>
                <c:pt idx="1248">
                  <c:v>69.271810710841393</c:v>
                </c:pt>
                <c:pt idx="1249">
                  <c:v>69.327316969423805</c:v>
                </c:pt>
                <c:pt idx="1250">
                  <c:v>69.382823228006202</c:v>
                </c:pt>
                <c:pt idx="1251">
                  <c:v>69.4383294865886</c:v>
                </c:pt>
                <c:pt idx="1252">
                  <c:v>69.493835745171097</c:v>
                </c:pt>
                <c:pt idx="1253">
                  <c:v>69.549342003753495</c:v>
                </c:pt>
                <c:pt idx="1254">
                  <c:v>69.604848262335906</c:v>
                </c:pt>
                <c:pt idx="1255">
                  <c:v>69.660354520918304</c:v>
                </c:pt>
                <c:pt idx="1256">
                  <c:v>69.715860779500701</c:v>
                </c:pt>
                <c:pt idx="1257">
                  <c:v>69.771367038083099</c:v>
                </c:pt>
                <c:pt idx="1258">
                  <c:v>69.826873296665497</c:v>
                </c:pt>
                <c:pt idx="1259">
                  <c:v>69.882379555247894</c:v>
                </c:pt>
                <c:pt idx="1260">
                  <c:v>69.937885813830306</c:v>
                </c:pt>
                <c:pt idx="1261">
                  <c:v>69.993392072412703</c:v>
                </c:pt>
                <c:pt idx="1262">
                  <c:v>70.048898330995101</c:v>
                </c:pt>
                <c:pt idx="1263">
                  <c:v>70.104404589577499</c:v>
                </c:pt>
                <c:pt idx="1264">
                  <c:v>70.159910848159896</c:v>
                </c:pt>
                <c:pt idx="1265">
                  <c:v>70.215417106742294</c:v>
                </c:pt>
                <c:pt idx="1266">
                  <c:v>70.270923365324705</c:v>
                </c:pt>
                <c:pt idx="1267">
                  <c:v>70.326429623907103</c:v>
                </c:pt>
                <c:pt idx="1268">
                  <c:v>70.381935882489501</c:v>
                </c:pt>
                <c:pt idx="1269">
                  <c:v>70.437442141071898</c:v>
                </c:pt>
                <c:pt idx="1270">
                  <c:v>70.492948399654296</c:v>
                </c:pt>
                <c:pt idx="1271">
                  <c:v>70.548454658236807</c:v>
                </c:pt>
                <c:pt idx="1272">
                  <c:v>70.603960916819105</c:v>
                </c:pt>
                <c:pt idx="1273">
                  <c:v>70.659467175401602</c:v>
                </c:pt>
                <c:pt idx="1274">
                  <c:v>70.714973433983999</c:v>
                </c:pt>
                <c:pt idx="1275">
                  <c:v>70.770479692566397</c:v>
                </c:pt>
                <c:pt idx="1276">
                  <c:v>70.825985951148795</c:v>
                </c:pt>
                <c:pt idx="1277">
                  <c:v>70.881492209731206</c:v>
                </c:pt>
                <c:pt idx="1278">
                  <c:v>70.936998468313604</c:v>
                </c:pt>
                <c:pt idx="1279">
                  <c:v>70.992504726896001</c:v>
                </c:pt>
                <c:pt idx="1280">
                  <c:v>71.048010985478399</c:v>
                </c:pt>
                <c:pt idx="1281">
                  <c:v>71.103517244060797</c:v>
                </c:pt>
                <c:pt idx="1282">
                  <c:v>71.159023502643194</c:v>
                </c:pt>
                <c:pt idx="1283">
                  <c:v>71.214529761225606</c:v>
                </c:pt>
                <c:pt idx="1284">
                  <c:v>71.270036019808003</c:v>
                </c:pt>
                <c:pt idx="1285">
                  <c:v>71.325542278390401</c:v>
                </c:pt>
                <c:pt idx="1286">
                  <c:v>71.381048536972799</c:v>
                </c:pt>
                <c:pt idx="1287">
                  <c:v>71.436554795555196</c:v>
                </c:pt>
                <c:pt idx="1288">
                  <c:v>71.492061054137594</c:v>
                </c:pt>
                <c:pt idx="1289">
                  <c:v>71.547567312720005</c:v>
                </c:pt>
                <c:pt idx="1290">
                  <c:v>71.603073571302403</c:v>
                </c:pt>
                <c:pt idx="1291">
                  <c:v>71.6585798298848</c:v>
                </c:pt>
                <c:pt idx="1292">
                  <c:v>71.714086088467297</c:v>
                </c:pt>
                <c:pt idx="1293">
                  <c:v>71.769592347049695</c:v>
                </c:pt>
                <c:pt idx="1294">
                  <c:v>71.825098605632107</c:v>
                </c:pt>
                <c:pt idx="1295">
                  <c:v>71.880604864214504</c:v>
                </c:pt>
                <c:pt idx="1296">
                  <c:v>71.936111122796902</c:v>
                </c:pt>
                <c:pt idx="1297">
                  <c:v>71.991617381379299</c:v>
                </c:pt>
                <c:pt idx="1298">
                  <c:v>72.047123639961697</c:v>
                </c:pt>
                <c:pt idx="1299">
                  <c:v>72.102629898544095</c:v>
                </c:pt>
                <c:pt idx="1300">
                  <c:v>72.158136157126506</c:v>
                </c:pt>
                <c:pt idx="1301">
                  <c:v>72.213642415708904</c:v>
                </c:pt>
                <c:pt idx="1302">
                  <c:v>72.269148674291301</c:v>
                </c:pt>
                <c:pt idx="1303">
                  <c:v>72.324654932873699</c:v>
                </c:pt>
                <c:pt idx="1304">
                  <c:v>72.380161191456097</c:v>
                </c:pt>
                <c:pt idx="1305">
                  <c:v>72.435667450038494</c:v>
                </c:pt>
                <c:pt idx="1306">
                  <c:v>72.491173708620906</c:v>
                </c:pt>
                <c:pt idx="1307">
                  <c:v>72.546679967203303</c:v>
                </c:pt>
                <c:pt idx="1308">
                  <c:v>72.602186225785701</c:v>
                </c:pt>
                <c:pt idx="1309">
                  <c:v>72.657692484368098</c:v>
                </c:pt>
                <c:pt idx="1310">
                  <c:v>72.713198742950496</c:v>
                </c:pt>
                <c:pt idx="1311">
                  <c:v>72.768705001532993</c:v>
                </c:pt>
                <c:pt idx="1312">
                  <c:v>72.824211260115305</c:v>
                </c:pt>
                <c:pt idx="1313">
                  <c:v>72.879717518697802</c:v>
                </c:pt>
                <c:pt idx="1314">
                  <c:v>72.9352237772802</c:v>
                </c:pt>
                <c:pt idx="1315">
                  <c:v>72.990730035862597</c:v>
                </c:pt>
                <c:pt idx="1316">
                  <c:v>73.046236294444995</c:v>
                </c:pt>
                <c:pt idx="1317">
                  <c:v>73.101742553027407</c:v>
                </c:pt>
                <c:pt idx="1318">
                  <c:v>73.157248811609804</c:v>
                </c:pt>
                <c:pt idx="1319">
                  <c:v>73.212755070192202</c:v>
                </c:pt>
                <c:pt idx="1320">
                  <c:v>73.268261328774599</c:v>
                </c:pt>
                <c:pt idx="1321">
                  <c:v>73.323767587356997</c:v>
                </c:pt>
                <c:pt idx="1322">
                  <c:v>73.379273845939395</c:v>
                </c:pt>
                <c:pt idx="1323">
                  <c:v>73.434780104521806</c:v>
                </c:pt>
                <c:pt idx="1324">
                  <c:v>73.490286363104204</c:v>
                </c:pt>
                <c:pt idx="1325">
                  <c:v>73.545792621686601</c:v>
                </c:pt>
                <c:pt idx="1326">
                  <c:v>73.601298880268999</c:v>
                </c:pt>
                <c:pt idx="1327">
                  <c:v>73.656805138851396</c:v>
                </c:pt>
                <c:pt idx="1328">
                  <c:v>73.712311397433794</c:v>
                </c:pt>
                <c:pt idx="1329">
                  <c:v>73.767817656016206</c:v>
                </c:pt>
                <c:pt idx="1330">
                  <c:v>73.823323914598603</c:v>
                </c:pt>
                <c:pt idx="1331">
                  <c:v>73.878830173181001</c:v>
                </c:pt>
                <c:pt idx="1332">
                  <c:v>73.934336431763498</c:v>
                </c:pt>
                <c:pt idx="1333">
                  <c:v>73.989842690345895</c:v>
                </c:pt>
                <c:pt idx="1334">
                  <c:v>74.045348948928293</c:v>
                </c:pt>
                <c:pt idx="1335">
                  <c:v>74.100855207510705</c:v>
                </c:pt>
                <c:pt idx="1336">
                  <c:v>74.156361466093102</c:v>
                </c:pt>
                <c:pt idx="1337">
                  <c:v>74.2118677246755</c:v>
                </c:pt>
                <c:pt idx="1338">
                  <c:v>74.267373983257897</c:v>
                </c:pt>
                <c:pt idx="1339">
                  <c:v>74.322880241840295</c:v>
                </c:pt>
                <c:pt idx="1340">
                  <c:v>74.378386500422707</c:v>
                </c:pt>
                <c:pt idx="1341">
                  <c:v>74.433892759005104</c:v>
                </c:pt>
                <c:pt idx="1342">
                  <c:v>74.489399017587502</c:v>
                </c:pt>
                <c:pt idx="1343">
                  <c:v>74.544905276169899</c:v>
                </c:pt>
                <c:pt idx="1344">
                  <c:v>74.600411534752297</c:v>
                </c:pt>
                <c:pt idx="1345">
                  <c:v>74.655917793334694</c:v>
                </c:pt>
                <c:pt idx="1346">
                  <c:v>74.711424051917106</c:v>
                </c:pt>
                <c:pt idx="1347">
                  <c:v>74.766930310499504</c:v>
                </c:pt>
                <c:pt idx="1348">
                  <c:v>74.822436569081901</c:v>
                </c:pt>
                <c:pt idx="1349">
                  <c:v>74.877942827664299</c:v>
                </c:pt>
                <c:pt idx="1350">
                  <c:v>74.933449086246696</c:v>
                </c:pt>
                <c:pt idx="1351">
                  <c:v>74.988955344829193</c:v>
                </c:pt>
                <c:pt idx="1352">
                  <c:v>75.044461603411506</c:v>
                </c:pt>
                <c:pt idx="1353">
                  <c:v>75.099967861994003</c:v>
                </c:pt>
                <c:pt idx="1354">
                  <c:v>75.1554741205764</c:v>
                </c:pt>
                <c:pt idx="1355">
                  <c:v>75.210980379158798</c:v>
                </c:pt>
                <c:pt idx="1356">
                  <c:v>75.266486637741195</c:v>
                </c:pt>
                <c:pt idx="1357">
                  <c:v>75.321992896323593</c:v>
                </c:pt>
                <c:pt idx="1358">
                  <c:v>75.377499154906005</c:v>
                </c:pt>
                <c:pt idx="1359">
                  <c:v>75.433005413488402</c:v>
                </c:pt>
                <c:pt idx="1360">
                  <c:v>75.4885116720708</c:v>
                </c:pt>
                <c:pt idx="1361">
                  <c:v>75.544017930653197</c:v>
                </c:pt>
                <c:pt idx="1362">
                  <c:v>75.599524189235595</c:v>
                </c:pt>
                <c:pt idx="1363">
                  <c:v>75.655030447818007</c:v>
                </c:pt>
                <c:pt idx="1364">
                  <c:v>75.710536706400404</c:v>
                </c:pt>
                <c:pt idx="1365">
                  <c:v>75.766042964982802</c:v>
                </c:pt>
                <c:pt idx="1366">
                  <c:v>75.821549223565199</c:v>
                </c:pt>
                <c:pt idx="1367">
                  <c:v>75.877055482147597</c:v>
                </c:pt>
                <c:pt idx="1368">
                  <c:v>75.932561740729994</c:v>
                </c:pt>
                <c:pt idx="1369">
                  <c:v>75.988067999312406</c:v>
                </c:pt>
                <c:pt idx="1370">
                  <c:v>76.043574257894804</c:v>
                </c:pt>
                <c:pt idx="1371">
                  <c:v>76.099080516477201</c:v>
                </c:pt>
                <c:pt idx="1372">
                  <c:v>76.154586775059698</c:v>
                </c:pt>
                <c:pt idx="1373">
                  <c:v>76.210093033642096</c:v>
                </c:pt>
                <c:pt idx="1374">
                  <c:v>76.265599292224493</c:v>
                </c:pt>
                <c:pt idx="1375">
                  <c:v>76.321105550806905</c:v>
                </c:pt>
                <c:pt idx="1376">
                  <c:v>76.376611809389303</c:v>
                </c:pt>
                <c:pt idx="1377">
                  <c:v>76.4321180679717</c:v>
                </c:pt>
                <c:pt idx="1378">
                  <c:v>76.487624326554098</c:v>
                </c:pt>
                <c:pt idx="1379">
                  <c:v>76.543130585136495</c:v>
                </c:pt>
                <c:pt idx="1380">
                  <c:v>76.598636843718893</c:v>
                </c:pt>
                <c:pt idx="1381">
                  <c:v>76.654143102301305</c:v>
                </c:pt>
                <c:pt idx="1382">
                  <c:v>76.709649360883702</c:v>
                </c:pt>
                <c:pt idx="1383">
                  <c:v>76.7651556194661</c:v>
                </c:pt>
                <c:pt idx="1384">
                  <c:v>76.820661878048497</c:v>
                </c:pt>
                <c:pt idx="1385">
                  <c:v>76.876168136630895</c:v>
                </c:pt>
                <c:pt idx="1386">
                  <c:v>76.931674395213307</c:v>
                </c:pt>
                <c:pt idx="1387">
                  <c:v>76.987180653795704</c:v>
                </c:pt>
                <c:pt idx="1388">
                  <c:v>77.042686912378102</c:v>
                </c:pt>
                <c:pt idx="1389">
                  <c:v>77.098193170960499</c:v>
                </c:pt>
                <c:pt idx="1390">
                  <c:v>77.153699429542897</c:v>
                </c:pt>
                <c:pt idx="1391">
                  <c:v>77.209205688125394</c:v>
                </c:pt>
                <c:pt idx="1392">
                  <c:v>77.264711946707706</c:v>
                </c:pt>
                <c:pt idx="1393">
                  <c:v>77.320218205290203</c:v>
                </c:pt>
                <c:pt idx="1394">
                  <c:v>77.375724463872601</c:v>
                </c:pt>
                <c:pt idx="1395">
                  <c:v>77.431230722454998</c:v>
                </c:pt>
                <c:pt idx="1396">
                  <c:v>77.486736981037396</c:v>
                </c:pt>
                <c:pt idx="1397">
                  <c:v>77.542243239619793</c:v>
                </c:pt>
                <c:pt idx="1398">
                  <c:v>77.597749498202205</c:v>
                </c:pt>
                <c:pt idx="1399">
                  <c:v>77.653255756784603</c:v>
                </c:pt>
                <c:pt idx="1400">
                  <c:v>77.708762015367</c:v>
                </c:pt>
                <c:pt idx="1401">
                  <c:v>77.764268273949398</c:v>
                </c:pt>
                <c:pt idx="1402">
                  <c:v>77.819774532531795</c:v>
                </c:pt>
                <c:pt idx="1403">
                  <c:v>77.875280791114207</c:v>
                </c:pt>
                <c:pt idx="1404">
                  <c:v>77.930787049696605</c:v>
                </c:pt>
                <c:pt idx="1405">
                  <c:v>77.986293308279002</c:v>
                </c:pt>
                <c:pt idx="1406">
                  <c:v>78.0417995668614</c:v>
                </c:pt>
                <c:pt idx="1407">
                  <c:v>78.097305825443797</c:v>
                </c:pt>
                <c:pt idx="1408">
                  <c:v>78.152812084026195</c:v>
                </c:pt>
                <c:pt idx="1409">
                  <c:v>78.208318342608607</c:v>
                </c:pt>
                <c:pt idx="1410">
                  <c:v>78.263824601191004</c:v>
                </c:pt>
                <c:pt idx="1411">
                  <c:v>78.319330859773402</c:v>
                </c:pt>
                <c:pt idx="1412">
                  <c:v>78.374837118355899</c:v>
                </c:pt>
                <c:pt idx="1413">
                  <c:v>78.430343376938296</c:v>
                </c:pt>
                <c:pt idx="1414">
                  <c:v>78.485849635520694</c:v>
                </c:pt>
                <c:pt idx="1415">
                  <c:v>78.541355894103106</c:v>
                </c:pt>
                <c:pt idx="1416">
                  <c:v>78.596862152685503</c:v>
                </c:pt>
                <c:pt idx="1417">
                  <c:v>78.652368411267901</c:v>
                </c:pt>
                <c:pt idx="1418">
                  <c:v>78.707874669850298</c:v>
                </c:pt>
                <c:pt idx="1419">
                  <c:v>78.763380928432696</c:v>
                </c:pt>
                <c:pt idx="1420">
                  <c:v>78.818887187015093</c:v>
                </c:pt>
                <c:pt idx="1421">
                  <c:v>78.874393445597505</c:v>
                </c:pt>
                <c:pt idx="1422">
                  <c:v>78.929899704179903</c:v>
                </c:pt>
                <c:pt idx="1423">
                  <c:v>78.9854059627623</c:v>
                </c:pt>
                <c:pt idx="1424">
                  <c:v>79.040912221344698</c:v>
                </c:pt>
                <c:pt idx="1425">
                  <c:v>79.096418479927095</c:v>
                </c:pt>
                <c:pt idx="1426">
                  <c:v>79.151924738509507</c:v>
                </c:pt>
                <c:pt idx="1427">
                  <c:v>79.207430997091905</c:v>
                </c:pt>
                <c:pt idx="1428">
                  <c:v>79.262937255674302</c:v>
                </c:pt>
                <c:pt idx="1429">
                  <c:v>79.3184435142567</c:v>
                </c:pt>
                <c:pt idx="1430">
                  <c:v>79.373949772839097</c:v>
                </c:pt>
                <c:pt idx="1431">
                  <c:v>79.429456031421594</c:v>
                </c:pt>
                <c:pt idx="1432">
                  <c:v>79.484962290003907</c:v>
                </c:pt>
                <c:pt idx="1433">
                  <c:v>79.540468548586404</c:v>
                </c:pt>
                <c:pt idx="1434">
                  <c:v>79.595974807168801</c:v>
                </c:pt>
                <c:pt idx="1435">
                  <c:v>79.651481065751199</c:v>
                </c:pt>
                <c:pt idx="1436">
                  <c:v>79.706987324333596</c:v>
                </c:pt>
                <c:pt idx="1437">
                  <c:v>79.762493582915994</c:v>
                </c:pt>
                <c:pt idx="1438">
                  <c:v>79.817999841498406</c:v>
                </c:pt>
                <c:pt idx="1439">
                  <c:v>79.873506100080803</c:v>
                </c:pt>
                <c:pt idx="1440">
                  <c:v>79.929012358663201</c:v>
                </c:pt>
                <c:pt idx="1441">
                  <c:v>79.984518617245598</c:v>
                </c:pt>
                <c:pt idx="1442">
                  <c:v>80.040024875827996</c:v>
                </c:pt>
                <c:pt idx="1443">
                  <c:v>80.095531134410393</c:v>
                </c:pt>
                <c:pt idx="1444">
                  <c:v>80.151037392992805</c:v>
                </c:pt>
                <c:pt idx="1445">
                  <c:v>80.206543651575203</c:v>
                </c:pt>
                <c:pt idx="1446">
                  <c:v>80.2620499101576</c:v>
                </c:pt>
                <c:pt idx="1447">
                  <c:v>80.317556168739998</c:v>
                </c:pt>
                <c:pt idx="1448">
                  <c:v>80.373062427322395</c:v>
                </c:pt>
                <c:pt idx="1449">
                  <c:v>80.428568685904807</c:v>
                </c:pt>
                <c:pt idx="1450">
                  <c:v>80.484074944487205</c:v>
                </c:pt>
                <c:pt idx="1451">
                  <c:v>80.539581203069602</c:v>
                </c:pt>
                <c:pt idx="1452">
                  <c:v>80.595087461652099</c:v>
                </c:pt>
                <c:pt idx="1453">
                  <c:v>80.650593720234497</c:v>
                </c:pt>
                <c:pt idx="1454">
                  <c:v>80.706099978816894</c:v>
                </c:pt>
                <c:pt idx="1455">
                  <c:v>80.761606237399306</c:v>
                </c:pt>
                <c:pt idx="1456">
                  <c:v>80.817112495981704</c:v>
                </c:pt>
                <c:pt idx="1457">
                  <c:v>80.872618754564101</c:v>
                </c:pt>
                <c:pt idx="1458">
                  <c:v>80.928125013146499</c:v>
                </c:pt>
                <c:pt idx="1459">
                  <c:v>80.983631271728896</c:v>
                </c:pt>
                <c:pt idx="1460">
                  <c:v>81.039137530311294</c:v>
                </c:pt>
                <c:pt idx="1461">
                  <c:v>81.094643788893706</c:v>
                </c:pt>
                <c:pt idx="1462">
                  <c:v>81.150150047476103</c:v>
                </c:pt>
                <c:pt idx="1463">
                  <c:v>81.205656306058501</c:v>
                </c:pt>
                <c:pt idx="1464">
                  <c:v>81.261162564640898</c:v>
                </c:pt>
                <c:pt idx="1465">
                  <c:v>81.316668823223296</c:v>
                </c:pt>
                <c:pt idx="1466">
                  <c:v>81.372175081805693</c:v>
                </c:pt>
                <c:pt idx="1467">
                  <c:v>81.427681340388105</c:v>
                </c:pt>
                <c:pt idx="1468">
                  <c:v>81.483187598970503</c:v>
                </c:pt>
                <c:pt idx="1469">
                  <c:v>81.5386938575529</c:v>
                </c:pt>
                <c:pt idx="1470">
                  <c:v>81.594200116135298</c:v>
                </c:pt>
                <c:pt idx="1471">
                  <c:v>81.649706374717795</c:v>
                </c:pt>
                <c:pt idx="1472">
                  <c:v>81.705212633300206</c:v>
                </c:pt>
                <c:pt idx="1473">
                  <c:v>81.760718891882604</c:v>
                </c:pt>
                <c:pt idx="1474">
                  <c:v>81.816225150465002</c:v>
                </c:pt>
                <c:pt idx="1475">
                  <c:v>81.871731409047399</c:v>
                </c:pt>
                <c:pt idx="1476">
                  <c:v>81.927237667629797</c:v>
                </c:pt>
                <c:pt idx="1477">
                  <c:v>81.982743926212194</c:v>
                </c:pt>
                <c:pt idx="1478">
                  <c:v>82.038250184794606</c:v>
                </c:pt>
                <c:pt idx="1479">
                  <c:v>82.093756443377004</c:v>
                </c:pt>
                <c:pt idx="1480">
                  <c:v>82.149262701959401</c:v>
                </c:pt>
                <c:pt idx="1481">
                  <c:v>82.204768960541799</c:v>
                </c:pt>
                <c:pt idx="1482">
                  <c:v>82.260275219124196</c:v>
                </c:pt>
                <c:pt idx="1483">
                  <c:v>82.315781477706594</c:v>
                </c:pt>
                <c:pt idx="1484">
                  <c:v>82.371287736289005</c:v>
                </c:pt>
                <c:pt idx="1485">
                  <c:v>82.426793994871403</c:v>
                </c:pt>
                <c:pt idx="1486">
                  <c:v>82.482300253453801</c:v>
                </c:pt>
                <c:pt idx="1487">
                  <c:v>82.537806512036198</c:v>
                </c:pt>
                <c:pt idx="1488">
                  <c:v>82.593312770618596</c:v>
                </c:pt>
                <c:pt idx="1489">
                  <c:v>82.648819029200993</c:v>
                </c:pt>
                <c:pt idx="1490">
                  <c:v>82.704325287783405</c:v>
                </c:pt>
                <c:pt idx="1491">
                  <c:v>82.759831546365803</c:v>
                </c:pt>
                <c:pt idx="1492">
                  <c:v>82.8153378049483</c:v>
                </c:pt>
                <c:pt idx="1493">
                  <c:v>82.870844063530697</c:v>
                </c:pt>
                <c:pt idx="1494">
                  <c:v>82.926350322113095</c:v>
                </c:pt>
                <c:pt idx="1495">
                  <c:v>82.981856580695506</c:v>
                </c:pt>
                <c:pt idx="1496">
                  <c:v>83.037362839277904</c:v>
                </c:pt>
                <c:pt idx="1497">
                  <c:v>83.092869097860302</c:v>
                </c:pt>
                <c:pt idx="1498">
                  <c:v>83.148375356442699</c:v>
                </c:pt>
                <c:pt idx="1499">
                  <c:v>83.203881615025097</c:v>
                </c:pt>
                <c:pt idx="1500">
                  <c:v>83.259387873607494</c:v>
                </c:pt>
                <c:pt idx="1501">
                  <c:v>83.314894132189906</c:v>
                </c:pt>
                <c:pt idx="1502">
                  <c:v>83.370400390772303</c:v>
                </c:pt>
                <c:pt idx="1503">
                  <c:v>83.425906649354701</c:v>
                </c:pt>
                <c:pt idx="1504">
                  <c:v>83.481412907937099</c:v>
                </c:pt>
                <c:pt idx="1505">
                  <c:v>83.536919166519496</c:v>
                </c:pt>
                <c:pt idx="1506">
                  <c:v>83.592425425101894</c:v>
                </c:pt>
                <c:pt idx="1507">
                  <c:v>83.647931683684305</c:v>
                </c:pt>
                <c:pt idx="1508">
                  <c:v>83.703437942266703</c:v>
                </c:pt>
                <c:pt idx="1509">
                  <c:v>83.758944200849101</c:v>
                </c:pt>
                <c:pt idx="1510">
                  <c:v>83.814450459431498</c:v>
                </c:pt>
                <c:pt idx="1511">
                  <c:v>83.869956718013995</c:v>
                </c:pt>
                <c:pt idx="1512">
                  <c:v>83.925462976596407</c:v>
                </c:pt>
                <c:pt idx="1513">
                  <c:v>83.980969235178804</c:v>
                </c:pt>
                <c:pt idx="1514">
                  <c:v>84.036475493761202</c:v>
                </c:pt>
                <c:pt idx="1515">
                  <c:v>84.0919817523436</c:v>
                </c:pt>
                <c:pt idx="1516">
                  <c:v>84.147488010925997</c:v>
                </c:pt>
                <c:pt idx="1517">
                  <c:v>84.202994269508395</c:v>
                </c:pt>
                <c:pt idx="1518">
                  <c:v>84.258500528090806</c:v>
                </c:pt>
                <c:pt idx="1519">
                  <c:v>84.314006786673204</c:v>
                </c:pt>
                <c:pt idx="1520">
                  <c:v>84.369513045255601</c:v>
                </c:pt>
                <c:pt idx="1521">
                  <c:v>84.425019303837999</c:v>
                </c:pt>
                <c:pt idx="1522">
                  <c:v>84.480525562420397</c:v>
                </c:pt>
                <c:pt idx="1523">
                  <c:v>84.536031821002794</c:v>
                </c:pt>
                <c:pt idx="1524">
                  <c:v>84.591538079585206</c:v>
                </c:pt>
                <c:pt idx="1525">
                  <c:v>84.647044338167603</c:v>
                </c:pt>
                <c:pt idx="1526">
                  <c:v>84.702550596750001</c:v>
                </c:pt>
                <c:pt idx="1527">
                  <c:v>84.758056855332399</c:v>
                </c:pt>
                <c:pt idx="1528">
                  <c:v>84.813563113914796</c:v>
                </c:pt>
                <c:pt idx="1529">
                  <c:v>84.869069372497194</c:v>
                </c:pt>
                <c:pt idx="1530">
                  <c:v>84.924575631079605</c:v>
                </c:pt>
                <c:pt idx="1531">
                  <c:v>84.980081889662003</c:v>
                </c:pt>
                <c:pt idx="1532">
                  <c:v>85.0355881482445</c:v>
                </c:pt>
                <c:pt idx="1533">
                  <c:v>85.091094406826898</c:v>
                </c:pt>
                <c:pt idx="1534">
                  <c:v>85.146600665409295</c:v>
                </c:pt>
                <c:pt idx="1535">
                  <c:v>85.202106923991707</c:v>
                </c:pt>
                <c:pt idx="1536">
                  <c:v>85.257613182574104</c:v>
                </c:pt>
                <c:pt idx="1537">
                  <c:v>85.313119441156502</c:v>
                </c:pt>
                <c:pt idx="1538">
                  <c:v>85.368625699738899</c:v>
                </c:pt>
                <c:pt idx="1539">
                  <c:v>85.424131958321297</c:v>
                </c:pt>
                <c:pt idx="1540">
                  <c:v>85.479638216903695</c:v>
                </c:pt>
                <c:pt idx="1541">
                  <c:v>85.535144475486106</c:v>
                </c:pt>
                <c:pt idx="1542">
                  <c:v>85.590650734068504</c:v>
                </c:pt>
                <c:pt idx="1543">
                  <c:v>85.646156992650901</c:v>
                </c:pt>
                <c:pt idx="1544">
                  <c:v>85.701663251233299</c:v>
                </c:pt>
                <c:pt idx="1545">
                  <c:v>85.757169509815697</c:v>
                </c:pt>
                <c:pt idx="1546">
                  <c:v>85.812675768398094</c:v>
                </c:pt>
                <c:pt idx="1547">
                  <c:v>85.868182026980506</c:v>
                </c:pt>
                <c:pt idx="1548">
                  <c:v>85.923688285562903</c:v>
                </c:pt>
                <c:pt idx="1549">
                  <c:v>85.979194544145301</c:v>
                </c:pt>
                <c:pt idx="1550">
                  <c:v>86.034700802727698</c:v>
                </c:pt>
                <c:pt idx="1551">
                  <c:v>86.090207061310196</c:v>
                </c:pt>
                <c:pt idx="1552">
                  <c:v>86.145713319892593</c:v>
                </c:pt>
                <c:pt idx="1553">
                  <c:v>86.201219578475005</c:v>
                </c:pt>
                <c:pt idx="1554">
                  <c:v>86.256725837057402</c:v>
                </c:pt>
                <c:pt idx="1555">
                  <c:v>86.3122320956398</c:v>
                </c:pt>
                <c:pt idx="1556">
                  <c:v>86.367738354222197</c:v>
                </c:pt>
                <c:pt idx="1557">
                  <c:v>86.423244612804595</c:v>
                </c:pt>
                <c:pt idx="1558">
                  <c:v>86.478750871387007</c:v>
                </c:pt>
                <c:pt idx="1559">
                  <c:v>86.534257129969404</c:v>
                </c:pt>
                <c:pt idx="1560">
                  <c:v>86.589763388551802</c:v>
                </c:pt>
                <c:pt idx="1561">
                  <c:v>86.645269647134199</c:v>
                </c:pt>
                <c:pt idx="1562">
                  <c:v>86.700775905716597</c:v>
                </c:pt>
                <c:pt idx="1563">
                  <c:v>86.756282164298995</c:v>
                </c:pt>
                <c:pt idx="1564">
                  <c:v>86.811788422881406</c:v>
                </c:pt>
                <c:pt idx="1565">
                  <c:v>86.867294681463804</c:v>
                </c:pt>
                <c:pt idx="1566">
                  <c:v>86.922800940046201</c:v>
                </c:pt>
                <c:pt idx="1567">
                  <c:v>86.978307198628599</c:v>
                </c:pt>
                <c:pt idx="1568">
                  <c:v>87.033813457210996</c:v>
                </c:pt>
                <c:pt idx="1569">
                  <c:v>87.089319715793394</c:v>
                </c:pt>
                <c:pt idx="1570">
                  <c:v>87.144825974375806</c:v>
                </c:pt>
                <c:pt idx="1571">
                  <c:v>87.200332232958203</c:v>
                </c:pt>
                <c:pt idx="1572">
                  <c:v>87.2558384915407</c:v>
                </c:pt>
                <c:pt idx="1573">
                  <c:v>87.311344750123098</c:v>
                </c:pt>
                <c:pt idx="1574">
                  <c:v>87.366851008705495</c:v>
                </c:pt>
                <c:pt idx="1575">
                  <c:v>87.422357267287893</c:v>
                </c:pt>
                <c:pt idx="1576">
                  <c:v>87.477863525870305</c:v>
                </c:pt>
                <c:pt idx="1577">
                  <c:v>87.533369784452702</c:v>
                </c:pt>
                <c:pt idx="1578">
                  <c:v>87.5888760430351</c:v>
                </c:pt>
                <c:pt idx="1579">
                  <c:v>87.644382301617497</c:v>
                </c:pt>
                <c:pt idx="1580">
                  <c:v>87.699888560199895</c:v>
                </c:pt>
                <c:pt idx="1581">
                  <c:v>87.755394818782307</c:v>
                </c:pt>
                <c:pt idx="1582">
                  <c:v>87.810901077364704</c:v>
                </c:pt>
                <c:pt idx="1583">
                  <c:v>87.866407335947102</c:v>
                </c:pt>
                <c:pt idx="1584">
                  <c:v>87.921913594529499</c:v>
                </c:pt>
                <c:pt idx="1585">
                  <c:v>87.977419853111897</c:v>
                </c:pt>
                <c:pt idx="1586">
                  <c:v>88.032926111694294</c:v>
                </c:pt>
                <c:pt idx="1587">
                  <c:v>88.088432370276706</c:v>
                </c:pt>
                <c:pt idx="1588">
                  <c:v>88.143938628859104</c:v>
                </c:pt>
                <c:pt idx="1589">
                  <c:v>88.199444887441501</c:v>
                </c:pt>
                <c:pt idx="1590">
                  <c:v>88.254951146023899</c:v>
                </c:pt>
                <c:pt idx="1591">
                  <c:v>88.310457404606396</c:v>
                </c:pt>
                <c:pt idx="1592">
                  <c:v>88.365963663188793</c:v>
                </c:pt>
                <c:pt idx="1593">
                  <c:v>88.421469921771205</c:v>
                </c:pt>
                <c:pt idx="1594">
                  <c:v>88.476976180353603</c:v>
                </c:pt>
                <c:pt idx="1595">
                  <c:v>88.532482438936</c:v>
                </c:pt>
                <c:pt idx="1596">
                  <c:v>88.587988697518398</c:v>
                </c:pt>
                <c:pt idx="1597">
                  <c:v>88.643494956100795</c:v>
                </c:pt>
                <c:pt idx="1598">
                  <c:v>88.699001214683193</c:v>
                </c:pt>
                <c:pt idx="1599">
                  <c:v>88.754507473265605</c:v>
                </c:pt>
                <c:pt idx="1600">
                  <c:v>88.810013731848002</c:v>
                </c:pt>
                <c:pt idx="1601">
                  <c:v>88.8655199904304</c:v>
                </c:pt>
                <c:pt idx="1602">
                  <c:v>88.921026249012797</c:v>
                </c:pt>
                <c:pt idx="1603">
                  <c:v>88.976532507595195</c:v>
                </c:pt>
                <c:pt idx="1604">
                  <c:v>89.032038766177607</c:v>
                </c:pt>
                <c:pt idx="1605">
                  <c:v>89.087545024760004</c:v>
                </c:pt>
                <c:pt idx="1606">
                  <c:v>89.143051283342402</c:v>
                </c:pt>
                <c:pt idx="1607">
                  <c:v>89.198557541924799</c:v>
                </c:pt>
                <c:pt idx="1608">
                  <c:v>89.254063800507197</c:v>
                </c:pt>
                <c:pt idx="1609">
                  <c:v>89.309570059089594</c:v>
                </c:pt>
                <c:pt idx="1610">
                  <c:v>89.365076317672006</c:v>
                </c:pt>
                <c:pt idx="1611">
                  <c:v>89.420582576254404</c:v>
                </c:pt>
                <c:pt idx="1612">
                  <c:v>89.476088834836901</c:v>
                </c:pt>
                <c:pt idx="1613">
                  <c:v>89.531595093419298</c:v>
                </c:pt>
                <c:pt idx="1614">
                  <c:v>89.587101352001696</c:v>
                </c:pt>
                <c:pt idx="1615">
                  <c:v>89.642607610584093</c:v>
                </c:pt>
                <c:pt idx="1616">
                  <c:v>89.698113869166505</c:v>
                </c:pt>
                <c:pt idx="1617">
                  <c:v>89.753620127748903</c:v>
                </c:pt>
                <c:pt idx="1618">
                  <c:v>89.8091263863313</c:v>
                </c:pt>
                <c:pt idx="1619">
                  <c:v>89.864632644913698</c:v>
                </c:pt>
                <c:pt idx="1620">
                  <c:v>89.920138903496095</c:v>
                </c:pt>
                <c:pt idx="1621">
                  <c:v>89.975645162078493</c:v>
                </c:pt>
                <c:pt idx="1622">
                  <c:v>90.031151420660905</c:v>
                </c:pt>
                <c:pt idx="1623">
                  <c:v>90.086657679243302</c:v>
                </c:pt>
                <c:pt idx="1624">
                  <c:v>90.1421639378257</c:v>
                </c:pt>
                <c:pt idx="1625">
                  <c:v>90.197670196408097</c:v>
                </c:pt>
                <c:pt idx="1626">
                  <c:v>90.253176454990495</c:v>
                </c:pt>
                <c:pt idx="1627">
                  <c:v>90.308682713572907</c:v>
                </c:pt>
                <c:pt idx="1628">
                  <c:v>90.364188972155304</c:v>
                </c:pt>
                <c:pt idx="1629">
                  <c:v>90.419695230737702</c:v>
                </c:pt>
                <c:pt idx="1630">
                  <c:v>90.475201489320099</c:v>
                </c:pt>
                <c:pt idx="1631">
                  <c:v>90.530707747902596</c:v>
                </c:pt>
                <c:pt idx="1632">
                  <c:v>90.586214006484994</c:v>
                </c:pt>
                <c:pt idx="1633">
                  <c:v>90.641720265067406</c:v>
                </c:pt>
                <c:pt idx="1634">
                  <c:v>90.697226523649803</c:v>
                </c:pt>
                <c:pt idx="1635">
                  <c:v>90.752732782232201</c:v>
                </c:pt>
                <c:pt idx="1636">
                  <c:v>90.808239040814598</c:v>
                </c:pt>
                <c:pt idx="1637">
                  <c:v>90.863745299396996</c:v>
                </c:pt>
                <c:pt idx="1638">
                  <c:v>90.919251557979393</c:v>
                </c:pt>
                <c:pt idx="1639">
                  <c:v>90.974757816561805</c:v>
                </c:pt>
                <c:pt idx="1640">
                  <c:v>91.030264075144203</c:v>
                </c:pt>
                <c:pt idx="1641">
                  <c:v>91.0857703337266</c:v>
                </c:pt>
                <c:pt idx="1642">
                  <c:v>91.141276592308998</c:v>
                </c:pt>
                <c:pt idx="1643">
                  <c:v>91.196782850891395</c:v>
                </c:pt>
                <c:pt idx="1644">
                  <c:v>91.252289109473793</c:v>
                </c:pt>
                <c:pt idx="1645">
                  <c:v>91.307795368056205</c:v>
                </c:pt>
                <c:pt idx="1646">
                  <c:v>91.363301626638602</c:v>
                </c:pt>
                <c:pt idx="1647">
                  <c:v>91.418807885221</c:v>
                </c:pt>
                <c:pt idx="1648">
                  <c:v>91.474314143803397</c:v>
                </c:pt>
                <c:pt idx="1649">
                  <c:v>91.529820402385795</c:v>
                </c:pt>
                <c:pt idx="1650">
                  <c:v>91.585326660968207</c:v>
                </c:pt>
                <c:pt idx="1651">
                  <c:v>91.640832919550604</c:v>
                </c:pt>
                <c:pt idx="1652">
                  <c:v>91.696339178133101</c:v>
                </c:pt>
                <c:pt idx="1653">
                  <c:v>91.751845436715499</c:v>
                </c:pt>
                <c:pt idx="1654">
                  <c:v>91.807351695297896</c:v>
                </c:pt>
                <c:pt idx="1655">
                  <c:v>91.862857953880294</c:v>
                </c:pt>
                <c:pt idx="1656">
                  <c:v>91.918364212462706</c:v>
                </c:pt>
                <c:pt idx="1657">
                  <c:v>91.973870471045103</c:v>
                </c:pt>
                <c:pt idx="1658">
                  <c:v>92.029376729627501</c:v>
                </c:pt>
                <c:pt idx="1659">
                  <c:v>92.084882988209898</c:v>
                </c:pt>
                <c:pt idx="1660">
                  <c:v>92.140389246792296</c:v>
                </c:pt>
                <c:pt idx="1661">
                  <c:v>92.195895505374693</c:v>
                </c:pt>
                <c:pt idx="1662">
                  <c:v>92.251401763957105</c:v>
                </c:pt>
                <c:pt idx="1663">
                  <c:v>92.306908022539503</c:v>
                </c:pt>
                <c:pt idx="1664">
                  <c:v>92.3624142811219</c:v>
                </c:pt>
                <c:pt idx="1665">
                  <c:v>92.417920539704298</c:v>
                </c:pt>
                <c:pt idx="1666">
                  <c:v>92.473426798286695</c:v>
                </c:pt>
                <c:pt idx="1667">
                  <c:v>92.528933056869107</c:v>
                </c:pt>
                <c:pt idx="1668">
                  <c:v>92.584439315451505</c:v>
                </c:pt>
                <c:pt idx="1669">
                  <c:v>92.639945574033902</c:v>
                </c:pt>
                <c:pt idx="1670">
                  <c:v>92.6954518326163</c:v>
                </c:pt>
                <c:pt idx="1671">
                  <c:v>92.750958091198697</c:v>
                </c:pt>
                <c:pt idx="1672">
                  <c:v>92.806464349781194</c:v>
                </c:pt>
                <c:pt idx="1673">
                  <c:v>92.861970608363606</c:v>
                </c:pt>
                <c:pt idx="1674">
                  <c:v>92.917476866946004</c:v>
                </c:pt>
                <c:pt idx="1675">
                  <c:v>92.972983125528401</c:v>
                </c:pt>
                <c:pt idx="1676">
                  <c:v>93.028489384110799</c:v>
                </c:pt>
                <c:pt idx="1677">
                  <c:v>93.083995642693196</c:v>
                </c:pt>
                <c:pt idx="1678">
                  <c:v>93.139501901275594</c:v>
                </c:pt>
                <c:pt idx="1679">
                  <c:v>93.195008159858006</c:v>
                </c:pt>
                <c:pt idx="1680">
                  <c:v>93.250514418440403</c:v>
                </c:pt>
                <c:pt idx="1681">
                  <c:v>93.306020677022801</c:v>
                </c:pt>
                <c:pt idx="1682">
                  <c:v>93.361526935605198</c:v>
                </c:pt>
                <c:pt idx="1683">
                  <c:v>93.417033194187596</c:v>
                </c:pt>
                <c:pt idx="1684">
                  <c:v>93.472539452769993</c:v>
                </c:pt>
                <c:pt idx="1685">
                  <c:v>93.528045711352405</c:v>
                </c:pt>
                <c:pt idx="1686">
                  <c:v>93.583551969934803</c:v>
                </c:pt>
                <c:pt idx="1687">
                  <c:v>93.6390582285172</c:v>
                </c:pt>
                <c:pt idx="1688">
                  <c:v>93.694564487099598</c:v>
                </c:pt>
                <c:pt idx="1689">
                  <c:v>93.750070745681995</c:v>
                </c:pt>
                <c:pt idx="1690">
                  <c:v>93.805577004264407</c:v>
                </c:pt>
                <c:pt idx="1691">
                  <c:v>93.861083262846805</c:v>
                </c:pt>
                <c:pt idx="1692">
                  <c:v>93.916589521429202</c:v>
                </c:pt>
                <c:pt idx="1693">
                  <c:v>93.972095780011699</c:v>
                </c:pt>
                <c:pt idx="1694">
                  <c:v>94.027602038594097</c:v>
                </c:pt>
                <c:pt idx="1695">
                  <c:v>94.083108297176494</c:v>
                </c:pt>
                <c:pt idx="1696">
                  <c:v>94.138614555758906</c:v>
                </c:pt>
                <c:pt idx="1697">
                  <c:v>94.194120814341304</c:v>
                </c:pt>
                <c:pt idx="1698">
                  <c:v>94.249627072923701</c:v>
                </c:pt>
                <c:pt idx="1699">
                  <c:v>94.305133331506099</c:v>
                </c:pt>
                <c:pt idx="1700">
                  <c:v>94.360639590088496</c:v>
                </c:pt>
                <c:pt idx="1701">
                  <c:v>94.416145848670894</c:v>
                </c:pt>
                <c:pt idx="1702">
                  <c:v>94.471652107253306</c:v>
                </c:pt>
                <c:pt idx="1703">
                  <c:v>94.527158365835703</c:v>
                </c:pt>
                <c:pt idx="1704">
                  <c:v>94.582664624418101</c:v>
                </c:pt>
                <c:pt idx="1705">
                  <c:v>94.638170883000498</c:v>
                </c:pt>
                <c:pt idx="1706">
                  <c:v>94.693677141582896</c:v>
                </c:pt>
                <c:pt idx="1707">
                  <c:v>94.749183400165293</c:v>
                </c:pt>
                <c:pt idx="1708">
                  <c:v>94.804689658747705</c:v>
                </c:pt>
                <c:pt idx="1709">
                  <c:v>94.860195917330103</c:v>
                </c:pt>
                <c:pt idx="1710">
                  <c:v>94.9157021759125</c:v>
                </c:pt>
                <c:pt idx="1711">
                  <c:v>94.971208434494898</c:v>
                </c:pt>
                <c:pt idx="1712">
                  <c:v>95.026714693077395</c:v>
                </c:pt>
                <c:pt idx="1713">
                  <c:v>95.082220951659806</c:v>
                </c:pt>
                <c:pt idx="1714">
                  <c:v>95.137727210242204</c:v>
                </c:pt>
                <c:pt idx="1715">
                  <c:v>95.193233468824602</c:v>
                </c:pt>
                <c:pt idx="1716">
                  <c:v>95.248739727406999</c:v>
                </c:pt>
                <c:pt idx="1717">
                  <c:v>95.304245985989397</c:v>
                </c:pt>
                <c:pt idx="1718">
                  <c:v>95.359752244571794</c:v>
                </c:pt>
                <c:pt idx="1719">
                  <c:v>95.415258503154206</c:v>
                </c:pt>
                <c:pt idx="1720">
                  <c:v>95.470764761736604</c:v>
                </c:pt>
                <c:pt idx="1721">
                  <c:v>95.526271020319001</c:v>
                </c:pt>
                <c:pt idx="1722">
                  <c:v>95.581777278901399</c:v>
                </c:pt>
                <c:pt idx="1723">
                  <c:v>95.637283537483796</c:v>
                </c:pt>
                <c:pt idx="1724">
                  <c:v>95.692789796066194</c:v>
                </c:pt>
                <c:pt idx="1725">
                  <c:v>95.748296054648605</c:v>
                </c:pt>
                <c:pt idx="1726">
                  <c:v>95.803802313231003</c:v>
                </c:pt>
                <c:pt idx="1727">
                  <c:v>95.859308571813401</c:v>
                </c:pt>
                <c:pt idx="1728">
                  <c:v>95.914814830395798</c:v>
                </c:pt>
                <c:pt idx="1729">
                  <c:v>95.970321088978196</c:v>
                </c:pt>
                <c:pt idx="1730">
                  <c:v>96.025827347560593</c:v>
                </c:pt>
                <c:pt idx="1731">
                  <c:v>96.081333606143005</c:v>
                </c:pt>
                <c:pt idx="1732">
                  <c:v>96.136839864725403</c:v>
                </c:pt>
                <c:pt idx="1733">
                  <c:v>96.1923461233079</c:v>
                </c:pt>
                <c:pt idx="1734">
                  <c:v>96.247852381890297</c:v>
                </c:pt>
                <c:pt idx="1735">
                  <c:v>96.303358640472695</c:v>
                </c:pt>
                <c:pt idx="1736">
                  <c:v>96.358864899055106</c:v>
                </c:pt>
                <c:pt idx="1737">
                  <c:v>96.414371157637504</c:v>
                </c:pt>
                <c:pt idx="1738">
                  <c:v>96.469877416219902</c:v>
                </c:pt>
                <c:pt idx="1739">
                  <c:v>96.525383674802299</c:v>
                </c:pt>
                <c:pt idx="1740">
                  <c:v>96.580889933384697</c:v>
                </c:pt>
                <c:pt idx="1741">
                  <c:v>96.636396191967094</c:v>
                </c:pt>
                <c:pt idx="1742">
                  <c:v>96.691902450549506</c:v>
                </c:pt>
                <c:pt idx="1743">
                  <c:v>96.747408709131903</c:v>
                </c:pt>
                <c:pt idx="1744">
                  <c:v>96.802914967714301</c:v>
                </c:pt>
                <c:pt idx="1745">
                  <c:v>96.858421226296699</c:v>
                </c:pt>
                <c:pt idx="1746">
                  <c:v>96.913927484879096</c:v>
                </c:pt>
                <c:pt idx="1747">
                  <c:v>96.969433743461494</c:v>
                </c:pt>
                <c:pt idx="1748">
                  <c:v>97.024940002043905</c:v>
                </c:pt>
                <c:pt idx="1749">
                  <c:v>97.080446260626303</c:v>
                </c:pt>
                <c:pt idx="1750">
                  <c:v>97.135952519208701</c:v>
                </c:pt>
                <c:pt idx="1751">
                  <c:v>97.191458777791098</c:v>
                </c:pt>
                <c:pt idx="1752">
                  <c:v>97.246965036373595</c:v>
                </c:pt>
                <c:pt idx="1753">
                  <c:v>97.302471294956007</c:v>
                </c:pt>
                <c:pt idx="1754">
                  <c:v>97.357977553538404</c:v>
                </c:pt>
                <c:pt idx="1755">
                  <c:v>97.413483812120802</c:v>
                </c:pt>
                <c:pt idx="1756">
                  <c:v>97.4689900707032</c:v>
                </c:pt>
                <c:pt idx="1757">
                  <c:v>97.524496329285597</c:v>
                </c:pt>
                <c:pt idx="1758">
                  <c:v>97.580002587867995</c:v>
                </c:pt>
                <c:pt idx="1759">
                  <c:v>97.635508846450406</c:v>
                </c:pt>
                <c:pt idx="1760">
                  <c:v>97.691015105032804</c:v>
                </c:pt>
                <c:pt idx="1761">
                  <c:v>97.746521363615201</c:v>
                </c:pt>
                <c:pt idx="1762">
                  <c:v>97.802027622197599</c:v>
                </c:pt>
                <c:pt idx="1763">
                  <c:v>97.857533880779997</c:v>
                </c:pt>
                <c:pt idx="1764">
                  <c:v>97.913040139362394</c:v>
                </c:pt>
                <c:pt idx="1765">
                  <c:v>97.968546397944806</c:v>
                </c:pt>
                <c:pt idx="1766">
                  <c:v>98.024052656527203</c:v>
                </c:pt>
                <c:pt idx="1767">
                  <c:v>98.079558915109601</c:v>
                </c:pt>
                <c:pt idx="1768">
                  <c:v>98.135065173691999</c:v>
                </c:pt>
                <c:pt idx="1769">
                  <c:v>98.190571432274396</c:v>
                </c:pt>
                <c:pt idx="1770">
                  <c:v>98.246077690856794</c:v>
                </c:pt>
                <c:pt idx="1771">
                  <c:v>98.301583949439205</c:v>
                </c:pt>
                <c:pt idx="1772">
                  <c:v>98.357090208021603</c:v>
                </c:pt>
                <c:pt idx="1773">
                  <c:v>98.4125964666041</c:v>
                </c:pt>
                <c:pt idx="1774">
                  <c:v>98.468102725186498</c:v>
                </c:pt>
                <c:pt idx="1775">
                  <c:v>98.523608983768895</c:v>
                </c:pt>
                <c:pt idx="1776">
                  <c:v>98.579115242351307</c:v>
                </c:pt>
                <c:pt idx="1777">
                  <c:v>98.634621500933704</c:v>
                </c:pt>
                <c:pt idx="1778">
                  <c:v>98.690127759516102</c:v>
                </c:pt>
                <c:pt idx="1779">
                  <c:v>98.745634018098499</c:v>
                </c:pt>
                <c:pt idx="1780">
                  <c:v>98.801140276680897</c:v>
                </c:pt>
                <c:pt idx="1781">
                  <c:v>98.856646535263295</c:v>
                </c:pt>
                <c:pt idx="1782">
                  <c:v>98.912152793845706</c:v>
                </c:pt>
                <c:pt idx="1783">
                  <c:v>98.967659052428104</c:v>
                </c:pt>
                <c:pt idx="1784">
                  <c:v>99.023165311010501</c:v>
                </c:pt>
                <c:pt idx="1785">
                  <c:v>99.078671569592899</c:v>
                </c:pt>
                <c:pt idx="1786">
                  <c:v>99.134177828175297</c:v>
                </c:pt>
                <c:pt idx="1787">
                  <c:v>99.189684086757694</c:v>
                </c:pt>
                <c:pt idx="1788">
                  <c:v>99.245190345340106</c:v>
                </c:pt>
                <c:pt idx="1789">
                  <c:v>99.300696603922503</c:v>
                </c:pt>
                <c:pt idx="1790">
                  <c:v>99.356202862504901</c:v>
                </c:pt>
                <c:pt idx="1791">
                  <c:v>99.411709121087299</c:v>
                </c:pt>
                <c:pt idx="1792">
                  <c:v>99.467215379669796</c:v>
                </c:pt>
                <c:pt idx="1793">
                  <c:v>99.522721638252193</c:v>
                </c:pt>
                <c:pt idx="1794">
                  <c:v>99.578227896834605</c:v>
                </c:pt>
                <c:pt idx="1795">
                  <c:v>99.633734155417002</c:v>
                </c:pt>
                <c:pt idx="1796">
                  <c:v>99.6892404139994</c:v>
                </c:pt>
                <c:pt idx="1797">
                  <c:v>99.744746672581797</c:v>
                </c:pt>
                <c:pt idx="1798">
                  <c:v>99.800252931164195</c:v>
                </c:pt>
                <c:pt idx="1799">
                  <c:v>99.855759189746607</c:v>
                </c:pt>
                <c:pt idx="1800">
                  <c:v>99.911265448329004</c:v>
                </c:pt>
                <c:pt idx="1801">
                  <c:v>99.966771706911402</c:v>
                </c:pt>
                <c:pt idx="1802">
                  <c:v>100.022277965494</c:v>
                </c:pt>
                <c:pt idx="1803">
                  <c:v>100.077784224076</c:v>
                </c:pt>
                <c:pt idx="1804">
                  <c:v>100.13329048265901</c:v>
                </c:pt>
                <c:pt idx="1805">
                  <c:v>100.18879674124101</c:v>
                </c:pt>
                <c:pt idx="1806">
                  <c:v>100.24430299982301</c:v>
                </c:pt>
                <c:pt idx="1807">
                  <c:v>100.299809258406</c:v>
                </c:pt>
                <c:pt idx="1808">
                  <c:v>100.355315516988</c:v>
                </c:pt>
                <c:pt idx="1809">
                  <c:v>100.41082177557099</c:v>
                </c:pt>
                <c:pt idx="1810">
                  <c:v>100.46632803415299</c:v>
                </c:pt>
                <c:pt idx="1811">
                  <c:v>100.52183429273499</c:v>
                </c:pt>
                <c:pt idx="1812">
                  <c:v>100.577340551318</c:v>
                </c:pt>
                <c:pt idx="1813">
                  <c:v>100.6328468099</c:v>
                </c:pt>
                <c:pt idx="1814">
                  <c:v>100.688353068483</c:v>
                </c:pt>
                <c:pt idx="1815">
                  <c:v>100.743859327065</c:v>
                </c:pt>
                <c:pt idx="1816">
                  <c:v>100.799365585647</c:v>
                </c:pt>
                <c:pt idx="1817">
                  <c:v>100.85487184423</c:v>
                </c:pt>
                <c:pt idx="1818">
                  <c:v>100.910378102812</c:v>
                </c:pt>
                <c:pt idx="1819">
                  <c:v>100.965884361395</c:v>
                </c:pt>
                <c:pt idx="1820">
                  <c:v>101.021390619977</c:v>
                </c:pt>
                <c:pt idx="1821">
                  <c:v>101.076896878559</c:v>
                </c:pt>
                <c:pt idx="1822">
                  <c:v>101.13240313714201</c:v>
                </c:pt>
                <c:pt idx="1823">
                  <c:v>101.18790939572401</c:v>
                </c:pt>
                <c:pt idx="1824">
                  <c:v>101.243415654307</c:v>
                </c:pt>
                <c:pt idx="1825">
                  <c:v>101.298921912889</c:v>
                </c:pt>
                <c:pt idx="1826">
                  <c:v>101.35442817147199</c:v>
                </c:pt>
                <c:pt idx="1827">
                  <c:v>101.40993443005399</c:v>
                </c:pt>
                <c:pt idx="1828">
                  <c:v>101.46544068863599</c:v>
                </c:pt>
                <c:pt idx="1829">
                  <c:v>101.520946947219</c:v>
                </c:pt>
                <c:pt idx="1830">
                  <c:v>101.576453205801</c:v>
                </c:pt>
                <c:pt idx="1831">
                  <c:v>101.631959464384</c:v>
                </c:pt>
                <c:pt idx="1832">
                  <c:v>101.687465722966</c:v>
                </c:pt>
                <c:pt idx="1833">
                  <c:v>101.742971981548</c:v>
                </c:pt>
                <c:pt idx="1834">
                  <c:v>101.798478240131</c:v>
                </c:pt>
                <c:pt idx="1835">
                  <c:v>101.853984498713</c:v>
                </c:pt>
                <c:pt idx="1836">
                  <c:v>101.909490757296</c:v>
                </c:pt>
                <c:pt idx="1837">
                  <c:v>101.964997015878</c:v>
                </c:pt>
                <c:pt idx="1838">
                  <c:v>102.02050327446</c:v>
                </c:pt>
                <c:pt idx="1839">
                  <c:v>102.07600953304301</c:v>
                </c:pt>
                <c:pt idx="1840">
                  <c:v>102.13151579162501</c:v>
                </c:pt>
                <c:pt idx="1841">
                  <c:v>102.187022050208</c:v>
                </c:pt>
                <c:pt idx="1842">
                  <c:v>102.24252830879</c:v>
                </c:pt>
                <c:pt idx="1843">
                  <c:v>102.298034567372</c:v>
                </c:pt>
                <c:pt idx="1844">
                  <c:v>102.35354082595499</c:v>
                </c:pt>
                <c:pt idx="1845">
                  <c:v>102.40904708453699</c:v>
                </c:pt>
                <c:pt idx="1846">
                  <c:v>102.46455334312</c:v>
                </c:pt>
                <c:pt idx="1847">
                  <c:v>102.520059601702</c:v>
                </c:pt>
                <c:pt idx="1848">
                  <c:v>102.575565860284</c:v>
                </c:pt>
                <c:pt idx="1849">
                  <c:v>102.631072118867</c:v>
                </c:pt>
                <c:pt idx="1850">
                  <c:v>102.686578377449</c:v>
                </c:pt>
                <c:pt idx="1851">
                  <c:v>102.742084636032</c:v>
                </c:pt>
                <c:pt idx="1852">
                  <c:v>102.797590894614</c:v>
                </c:pt>
                <c:pt idx="1853">
                  <c:v>102.853097153196</c:v>
                </c:pt>
                <c:pt idx="1854">
                  <c:v>102.908603411779</c:v>
                </c:pt>
                <c:pt idx="1855">
                  <c:v>102.964109670361</c:v>
                </c:pt>
                <c:pt idx="1856">
                  <c:v>103.01961592894401</c:v>
                </c:pt>
                <c:pt idx="1857">
                  <c:v>103.07512218752601</c:v>
                </c:pt>
                <c:pt idx="1858">
                  <c:v>103.13062844610801</c:v>
                </c:pt>
                <c:pt idx="1859">
                  <c:v>103.186134704691</c:v>
                </c:pt>
                <c:pt idx="1860">
                  <c:v>103.241640963273</c:v>
                </c:pt>
                <c:pt idx="1861">
                  <c:v>103.29714722185599</c:v>
                </c:pt>
                <c:pt idx="1862">
                  <c:v>103.35265348043799</c:v>
                </c:pt>
                <c:pt idx="1863">
                  <c:v>103.408159739021</c:v>
                </c:pt>
                <c:pt idx="1864">
                  <c:v>103.463665997603</c:v>
                </c:pt>
                <c:pt idx="1865">
                  <c:v>103.519172256185</c:v>
                </c:pt>
                <c:pt idx="1866">
                  <c:v>103.574678514768</c:v>
                </c:pt>
                <c:pt idx="1867">
                  <c:v>103.63018477335</c:v>
                </c:pt>
                <c:pt idx="1868">
                  <c:v>103.685691031933</c:v>
                </c:pt>
                <c:pt idx="1869">
                  <c:v>103.741197290515</c:v>
                </c:pt>
                <c:pt idx="1870">
                  <c:v>103.796703549097</c:v>
                </c:pt>
                <c:pt idx="1871">
                  <c:v>103.85220980768</c:v>
                </c:pt>
                <c:pt idx="1872">
                  <c:v>103.907716066262</c:v>
                </c:pt>
                <c:pt idx="1873">
                  <c:v>103.96322232484501</c:v>
                </c:pt>
                <c:pt idx="1874">
                  <c:v>104.01872858342701</c:v>
                </c:pt>
                <c:pt idx="1875">
                  <c:v>104.07423484200901</c:v>
                </c:pt>
                <c:pt idx="1876">
                  <c:v>104.129741100592</c:v>
                </c:pt>
                <c:pt idx="1877">
                  <c:v>104.185247359174</c:v>
                </c:pt>
                <c:pt idx="1878">
                  <c:v>104.24075361775699</c:v>
                </c:pt>
                <c:pt idx="1879">
                  <c:v>104.29625987633899</c:v>
                </c:pt>
                <c:pt idx="1880">
                  <c:v>104.35176613492099</c:v>
                </c:pt>
                <c:pt idx="1881">
                  <c:v>104.407272393504</c:v>
                </c:pt>
                <c:pt idx="1882">
                  <c:v>104.462778652086</c:v>
                </c:pt>
                <c:pt idx="1883">
                  <c:v>104.518284910669</c:v>
                </c:pt>
                <c:pt idx="1884">
                  <c:v>104.573791169251</c:v>
                </c:pt>
                <c:pt idx="1885">
                  <c:v>104.629297427833</c:v>
                </c:pt>
                <c:pt idx="1886">
                  <c:v>104.684803686416</c:v>
                </c:pt>
                <c:pt idx="1887">
                  <c:v>104.740309944998</c:v>
                </c:pt>
                <c:pt idx="1888">
                  <c:v>104.795816203581</c:v>
                </c:pt>
                <c:pt idx="1889">
                  <c:v>104.851322462163</c:v>
                </c:pt>
                <c:pt idx="1890">
                  <c:v>104.906828720745</c:v>
                </c:pt>
                <c:pt idx="1891">
                  <c:v>104.96233497932801</c:v>
                </c:pt>
                <c:pt idx="1892">
                  <c:v>105.01784123791001</c:v>
                </c:pt>
                <c:pt idx="1893">
                  <c:v>105.073347496493</c:v>
                </c:pt>
                <c:pt idx="1894">
                  <c:v>105.128853755075</c:v>
                </c:pt>
                <c:pt idx="1895">
                  <c:v>105.184360013657</c:v>
                </c:pt>
                <c:pt idx="1896">
                  <c:v>105.23986627223999</c:v>
                </c:pt>
                <c:pt idx="1897">
                  <c:v>105.29537253082199</c:v>
                </c:pt>
                <c:pt idx="1898">
                  <c:v>105.350878789405</c:v>
                </c:pt>
                <c:pt idx="1899">
                  <c:v>105.406385047987</c:v>
                </c:pt>
                <c:pt idx="1900">
                  <c:v>105.461891306569</c:v>
                </c:pt>
                <c:pt idx="1901">
                  <c:v>105.517397565152</c:v>
                </c:pt>
                <c:pt idx="1902">
                  <c:v>105.57290382373399</c:v>
                </c:pt>
                <c:pt idx="1903">
                  <c:v>105.628410082317</c:v>
                </c:pt>
                <c:pt idx="1904">
                  <c:v>105.683916340899</c:v>
                </c:pt>
                <c:pt idx="1905">
                  <c:v>105.739422599482</c:v>
                </c:pt>
                <c:pt idx="1906">
                  <c:v>105.794928858064</c:v>
                </c:pt>
                <c:pt idx="1907">
                  <c:v>105.850435116646</c:v>
                </c:pt>
                <c:pt idx="1908">
                  <c:v>105.90594137522901</c:v>
                </c:pt>
                <c:pt idx="1909">
                  <c:v>105.96144763381101</c:v>
                </c:pt>
                <c:pt idx="1910">
                  <c:v>106.016953892394</c:v>
                </c:pt>
                <c:pt idx="1911">
                  <c:v>106.072460150976</c:v>
                </c:pt>
                <c:pt idx="1912">
                  <c:v>106.127966409558</c:v>
                </c:pt>
                <c:pt idx="1913">
                  <c:v>106.18347266814099</c:v>
                </c:pt>
                <c:pt idx="1914">
                  <c:v>106.23897892672299</c:v>
                </c:pt>
                <c:pt idx="1915">
                  <c:v>106.294485185306</c:v>
                </c:pt>
                <c:pt idx="1916">
                  <c:v>106.349991443888</c:v>
                </c:pt>
                <c:pt idx="1917">
                  <c:v>106.40549770247</c:v>
                </c:pt>
                <c:pt idx="1918">
                  <c:v>106.461003961053</c:v>
                </c:pt>
                <c:pt idx="1919">
                  <c:v>106.51651021963499</c:v>
                </c:pt>
                <c:pt idx="1920">
                  <c:v>106.572016478218</c:v>
                </c:pt>
                <c:pt idx="1921">
                  <c:v>106.6275227368</c:v>
                </c:pt>
                <c:pt idx="1922">
                  <c:v>106.683028995382</c:v>
                </c:pt>
                <c:pt idx="1923">
                  <c:v>106.738535253965</c:v>
                </c:pt>
                <c:pt idx="1924">
                  <c:v>106.794041512547</c:v>
                </c:pt>
                <c:pt idx="1925">
                  <c:v>106.84954777113001</c:v>
                </c:pt>
                <c:pt idx="1926">
                  <c:v>106.90505402971201</c:v>
                </c:pt>
                <c:pt idx="1927">
                  <c:v>106.960560288294</c:v>
                </c:pt>
                <c:pt idx="1928">
                  <c:v>107.016066546877</c:v>
                </c:pt>
                <c:pt idx="1929">
                  <c:v>107.071572805459</c:v>
                </c:pt>
                <c:pt idx="1930">
                  <c:v>107.12707906404199</c:v>
                </c:pt>
                <c:pt idx="1931">
                  <c:v>107.18258532262401</c:v>
                </c:pt>
                <c:pt idx="1932">
                  <c:v>107.23809158120601</c:v>
                </c:pt>
                <c:pt idx="1933">
                  <c:v>107.293597839789</c:v>
                </c:pt>
                <c:pt idx="1934">
                  <c:v>107.349104098371</c:v>
                </c:pt>
                <c:pt idx="1935">
                  <c:v>107.404610356954</c:v>
                </c:pt>
                <c:pt idx="1936">
                  <c:v>107.46011661553599</c:v>
                </c:pt>
                <c:pt idx="1937">
                  <c:v>107.51562287411799</c:v>
                </c:pt>
                <c:pt idx="1938">
                  <c:v>107.571129132701</c:v>
                </c:pt>
                <c:pt idx="1939">
                  <c:v>107.626635391283</c:v>
                </c:pt>
                <c:pt idx="1940">
                  <c:v>107.682141649866</c:v>
                </c:pt>
                <c:pt idx="1941">
                  <c:v>107.737647908448</c:v>
                </c:pt>
                <c:pt idx="1942">
                  <c:v>107.79315416703</c:v>
                </c:pt>
                <c:pt idx="1943">
                  <c:v>107.84866042561301</c:v>
                </c:pt>
                <c:pt idx="1944">
                  <c:v>107.904166684195</c:v>
                </c:pt>
                <c:pt idx="1945">
                  <c:v>107.959672942778</c:v>
                </c:pt>
                <c:pt idx="1946">
                  <c:v>108.01517920136</c:v>
                </c:pt>
                <c:pt idx="1947">
                  <c:v>108.07068545994299</c:v>
                </c:pt>
                <c:pt idx="1948">
                  <c:v>108.12619171852501</c:v>
                </c:pt>
                <c:pt idx="1949">
                  <c:v>108.18169797710701</c:v>
                </c:pt>
                <c:pt idx="1950">
                  <c:v>108.23720423569</c:v>
                </c:pt>
                <c:pt idx="1951">
                  <c:v>108.292710494272</c:v>
                </c:pt>
                <c:pt idx="1952">
                  <c:v>108.348216752855</c:v>
                </c:pt>
                <c:pt idx="1953">
                  <c:v>108.40372301143699</c:v>
                </c:pt>
                <c:pt idx="1954">
                  <c:v>108.45922927001899</c:v>
                </c:pt>
                <c:pt idx="1955">
                  <c:v>108.514735528602</c:v>
                </c:pt>
                <c:pt idx="1956">
                  <c:v>108.570241787184</c:v>
                </c:pt>
                <c:pt idx="1957">
                  <c:v>108.625748045767</c:v>
                </c:pt>
                <c:pt idx="1958">
                  <c:v>108.681254304349</c:v>
                </c:pt>
                <c:pt idx="1959">
                  <c:v>108.736760562931</c:v>
                </c:pt>
                <c:pt idx="1960">
                  <c:v>108.792266821514</c:v>
                </c:pt>
                <c:pt idx="1961">
                  <c:v>108.847773080096</c:v>
                </c:pt>
                <c:pt idx="1962">
                  <c:v>108.903279338679</c:v>
                </c:pt>
                <c:pt idx="1963">
                  <c:v>108.958785597261</c:v>
                </c:pt>
                <c:pt idx="1964">
                  <c:v>109.014291855843</c:v>
                </c:pt>
                <c:pt idx="1965">
                  <c:v>109.06979811442601</c:v>
                </c:pt>
                <c:pt idx="1966">
                  <c:v>109.12530437300801</c:v>
                </c:pt>
                <c:pt idx="1967">
                  <c:v>109.180810631591</c:v>
                </c:pt>
                <c:pt idx="1968">
                  <c:v>109.236316890173</c:v>
                </c:pt>
                <c:pt idx="1969">
                  <c:v>109.291823148755</c:v>
                </c:pt>
                <c:pt idx="1970">
                  <c:v>109.34732940733799</c:v>
                </c:pt>
                <c:pt idx="1971">
                  <c:v>109.40283566591999</c:v>
                </c:pt>
                <c:pt idx="1972">
                  <c:v>109.458341924503</c:v>
                </c:pt>
                <c:pt idx="1973">
                  <c:v>109.513848183085</c:v>
                </c:pt>
                <c:pt idx="1974">
                  <c:v>109.569354441667</c:v>
                </c:pt>
                <c:pt idx="1975">
                  <c:v>109.62486070025</c:v>
                </c:pt>
                <c:pt idx="1976">
                  <c:v>109.680366958832</c:v>
                </c:pt>
                <c:pt idx="1977">
                  <c:v>109.735873217415</c:v>
                </c:pt>
                <c:pt idx="1978">
                  <c:v>109.791379475997</c:v>
                </c:pt>
                <c:pt idx="1979">
                  <c:v>109.846885734579</c:v>
                </c:pt>
                <c:pt idx="1980">
                  <c:v>109.902391993162</c:v>
                </c:pt>
                <c:pt idx="1981">
                  <c:v>109.957898251744</c:v>
                </c:pt>
                <c:pt idx="1982">
                  <c:v>110.01340451032701</c:v>
                </c:pt>
                <c:pt idx="1983">
                  <c:v>110.06891076890901</c:v>
                </c:pt>
                <c:pt idx="1984">
                  <c:v>110.124417027492</c:v>
                </c:pt>
                <c:pt idx="1985">
                  <c:v>110.179923286074</c:v>
                </c:pt>
                <c:pt idx="1986">
                  <c:v>110.235429544656</c:v>
                </c:pt>
                <c:pt idx="1987">
                  <c:v>110.29093580323899</c:v>
                </c:pt>
                <c:pt idx="1988">
                  <c:v>110.34644206182099</c:v>
                </c:pt>
                <c:pt idx="1989">
                  <c:v>110.401948320404</c:v>
                </c:pt>
                <c:pt idx="1990">
                  <c:v>110.457454578986</c:v>
                </c:pt>
                <c:pt idx="1991">
                  <c:v>110.512960837568</c:v>
                </c:pt>
                <c:pt idx="1992">
                  <c:v>110.568467096151</c:v>
                </c:pt>
                <c:pt idx="1993">
                  <c:v>110.623973354733</c:v>
                </c:pt>
                <c:pt idx="1994">
                  <c:v>110.679479613316</c:v>
                </c:pt>
                <c:pt idx="1995">
                  <c:v>110.734985871898</c:v>
                </c:pt>
                <c:pt idx="1996">
                  <c:v>110.79049213048</c:v>
                </c:pt>
                <c:pt idx="1997">
                  <c:v>110.845998389063</c:v>
                </c:pt>
                <c:pt idx="1998">
                  <c:v>110.901504647645</c:v>
                </c:pt>
                <c:pt idx="1999">
                  <c:v>110.95701090622801</c:v>
                </c:pt>
                <c:pt idx="2000">
                  <c:v>111.01251716481001</c:v>
                </c:pt>
                <c:pt idx="2001">
                  <c:v>111.06802342339201</c:v>
                </c:pt>
                <c:pt idx="2002">
                  <c:v>111.123529681975</c:v>
                </c:pt>
                <c:pt idx="2003">
                  <c:v>111.179035940557</c:v>
                </c:pt>
                <c:pt idx="2004">
                  <c:v>111.23454219913999</c:v>
                </c:pt>
                <c:pt idx="2005">
                  <c:v>111.29004845772199</c:v>
                </c:pt>
                <c:pt idx="2006">
                  <c:v>111.34555471630399</c:v>
                </c:pt>
                <c:pt idx="2007">
                  <c:v>111.401060974887</c:v>
                </c:pt>
                <c:pt idx="2008">
                  <c:v>111.456567233469</c:v>
                </c:pt>
                <c:pt idx="2009">
                  <c:v>111.512073492052</c:v>
                </c:pt>
                <c:pt idx="2010">
                  <c:v>111.567579750634</c:v>
                </c:pt>
                <c:pt idx="2011">
                  <c:v>111.623086009216</c:v>
                </c:pt>
                <c:pt idx="2012">
                  <c:v>111.678592267799</c:v>
                </c:pt>
                <c:pt idx="2013">
                  <c:v>111.734098526381</c:v>
                </c:pt>
                <c:pt idx="2014">
                  <c:v>111.789604784964</c:v>
                </c:pt>
                <c:pt idx="2015">
                  <c:v>111.845111043546</c:v>
                </c:pt>
                <c:pt idx="2016">
                  <c:v>111.900617302128</c:v>
                </c:pt>
                <c:pt idx="2017">
                  <c:v>111.95612356071101</c:v>
                </c:pt>
                <c:pt idx="2018">
                  <c:v>112.01162981929301</c:v>
                </c:pt>
                <c:pt idx="2019">
                  <c:v>112.067136077876</c:v>
                </c:pt>
                <c:pt idx="2020">
                  <c:v>112.122642336458</c:v>
                </c:pt>
                <c:pt idx="2021">
                  <c:v>112.17814859504</c:v>
                </c:pt>
                <c:pt idx="2022">
                  <c:v>112.23365485362299</c:v>
                </c:pt>
                <c:pt idx="2023">
                  <c:v>112.28916111220499</c:v>
                </c:pt>
                <c:pt idx="2024">
                  <c:v>112.344667370788</c:v>
                </c:pt>
                <c:pt idx="2025">
                  <c:v>112.40017362937</c:v>
                </c:pt>
                <c:pt idx="2026">
                  <c:v>112.455679887953</c:v>
                </c:pt>
                <c:pt idx="2027">
                  <c:v>112.511186146535</c:v>
                </c:pt>
                <c:pt idx="2028">
                  <c:v>112.566692405117</c:v>
                </c:pt>
                <c:pt idx="2029">
                  <c:v>112.6221986637</c:v>
                </c:pt>
                <c:pt idx="2030">
                  <c:v>112.677704922282</c:v>
                </c:pt>
                <c:pt idx="2031">
                  <c:v>112.733211180865</c:v>
                </c:pt>
                <c:pt idx="2032">
                  <c:v>112.788717439447</c:v>
                </c:pt>
                <c:pt idx="2033">
                  <c:v>112.844223698029</c:v>
                </c:pt>
                <c:pt idx="2034">
                  <c:v>112.89972995661201</c:v>
                </c:pt>
                <c:pt idx="2035">
                  <c:v>112.95523621519401</c:v>
                </c:pt>
                <c:pt idx="2036">
                  <c:v>113.010742473777</c:v>
                </c:pt>
                <c:pt idx="2037">
                  <c:v>113.066248732359</c:v>
                </c:pt>
                <c:pt idx="2038">
                  <c:v>113.121754990941</c:v>
                </c:pt>
                <c:pt idx="2039">
                  <c:v>113.17726124952399</c:v>
                </c:pt>
                <c:pt idx="2040">
                  <c:v>113.23276750810599</c:v>
                </c:pt>
                <c:pt idx="2041">
                  <c:v>113.288273766689</c:v>
                </c:pt>
                <c:pt idx="2042">
                  <c:v>113.343780025271</c:v>
                </c:pt>
                <c:pt idx="2043">
                  <c:v>113.399286283853</c:v>
                </c:pt>
                <c:pt idx="2044">
                  <c:v>113.454792542436</c:v>
                </c:pt>
                <c:pt idx="2045">
                  <c:v>113.510298801018</c:v>
                </c:pt>
                <c:pt idx="2046">
                  <c:v>113.565805059601</c:v>
                </c:pt>
                <c:pt idx="2047">
                  <c:v>113.621311318183</c:v>
                </c:pt>
                <c:pt idx="2048">
                  <c:v>113.676817576765</c:v>
                </c:pt>
                <c:pt idx="2049">
                  <c:v>113.732323835348</c:v>
                </c:pt>
                <c:pt idx="2050">
                  <c:v>113.78783009393</c:v>
                </c:pt>
                <c:pt idx="2051">
                  <c:v>113.84333635251301</c:v>
                </c:pt>
                <c:pt idx="2052">
                  <c:v>113.89884261109501</c:v>
                </c:pt>
                <c:pt idx="2053">
                  <c:v>113.95434886967701</c:v>
                </c:pt>
                <c:pt idx="2054">
                  <c:v>114.00985512826</c:v>
                </c:pt>
                <c:pt idx="2055">
                  <c:v>114.065361386842</c:v>
                </c:pt>
                <c:pt idx="2056">
                  <c:v>114.12086764542499</c:v>
                </c:pt>
                <c:pt idx="2057">
                  <c:v>114.17637390400699</c:v>
                </c:pt>
                <c:pt idx="2058">
                  <c:v>114.23188016258899</c:v>
                </c:pt>
                <c:pt idx="2059">
                  <c:v>114.287386421172</c:v>
                </c:pt>
                <c:pt idx="2060">
                  <c:v>114.342892679754</c:v>
                </c:pt>
                <c:pt idx="2061">
                  <c:v>114.398398938337</c:v>
                </c:pt>
                <c:pt idx="2062">
                  <c:v>114.453905196919</c:v>
                </c:pt>
                <c:pt idx="2063">
                  <c:v>114.509411455502</c:v>
                </c:pt>
                <c:pt idx="2064">
                  <c:v>114.564917714084</c:v>
                </c:pt>
                <c:pt idx="2065">
                  <c:v>114.620423972666</c:v>
                </c:pt>
                <c:pt idx="2066">
                  <c:v>114.675930231249</c:v>
                </c:pt>
                <c:pt idx="2067">
                  <c:v>114.731436489831</c:v>
                </c:pt>
                <c:pt idx="2068">
                  <c:v>114.78694274841401</c:v>
                </c:pt>
                <c:pt idx="2069">
                  <c:v>114.84244900699601</c:v>
                </c:pt>
                <c:pt idx="2070">
                  <c:v>114.89795526557801</c:v>
                </c:pt>
                <c:pt idx="2071">
                  <c:v>114.953461524161</c:v>
                </c:pt>
                <c:pt idx="2072">
                  <c:v>115.008967782743</c:v>
                </c:pt>
                <c:pt idx="2073">
                  <c:v>115.06447404132599</c:v>
                </c:pt>
                <c:pt idx="2074">
                  <c:v>115.11998029990799</c:v>
                </c:pt>
                <c:pt idx="2075">
                  <c:v>115.17548655848999</c:v>
                </c:pt>
                <c:pt idx="2076">
                  <c:v>115.230992817073</c:v>
                </c:pt>
                <c:pt idx="2077">
                  <c:v>115.286499075655</c:v>
                </c:pt>
                <c:pt idx="2078">
                  <c:v>115.342005334238</c:v>
                </c:pt>
                <c:pt idx="2079">
                  <c:v>115.39751159282</c:v>
                </c:pt>
                <c:pt idx="2080">
                  <c:v>115.453017851402</c:v>
                </c:pt>
                <c:pt idx="2081">
                  <c:v>115.508524109985</c:v>
                </c:pt>
                <c:pt idx="2082">
                  <c:v>115.564030368567</c:v>
                </c:pt>
                <c:pt idx="2083">
                  <c:v>115.61953662715</c:v>
                </c:pt>
                <c:pt idx="2084">
                  <c:v>115.675042885732</c:v>
                </c:pt>
                <c:pt idx="2085">
                  <c:v>115.730549144314</c:v>
                </c:pt>
                <c:pt idx="2086">
                  <c:v>115.78605540289701</c:v>
                </c:pt>
                <c:pt idx="2087">
                  <c:v>115.84156166147901</c:v>
                </c:pt>
                <c:pt idx="2088">
                  <c:v>115.897067920062</c:v>
                </c:pt>
                <c:pt idx="2089">
                  <c:v>115.952574178644</c:v>
                </c:pt>
                <c:pt idx="2090">
                  <c:v>116.008080437226</c:v>
                </c:pt>
                <c:pt idx="2091">
                  <c:v>116.06358669580899</c:v>
                </c:pt>
                <c:pt idx="2092">
                  <c:v>116.11909295439099</c:v>
                </c:pt>
                <c:pt idx="2093">
                  <c:v>116.174599212974</c:v>
                </c:pt>
                <c:pt idx="2094">
                  <c:v>116.230105471556</c:v>
                </c:pt>
                <c:pt idx="2095">
                  <c:v>116.285611730138</c:v>
                </c:pt>
                <c:pt idx="2096">
                  <c:v>116.341117988721</c:v>
                </c:pt>
                <c:pt idx="2097">
                  <c:v>116.396624247303</c:v>
                </c:pt>
                <c:pt idx="2098">
                  <c:v>116.452130505886</c:v>
                </c:pt>
                <c:pt idx="2099">
                  <c:v>116.507636764468</c:v>
                </c:pt>
                <c:pt idx="2100">
                  <c:v>116.56314302305</c:v>
                </c:pt>
                <c:pt idx="2101">
                  <c:v>116.618649281633</c:v>
                </c:pt>
                <c:pt idx="2102">
                  <c:v>116.674155540215</c:v>
                </c:pt>
                <c:pt idx="2103">
                  <c:v>116.72966179879801</c:v>
                </c:pt>
                <c:pt idx="2104">
                  <c:v>116.78516805738001</c:v>
                </c:pt>
                <c:pt idx="2105">
                  <c:v>116.840674315963</c:v>
                </c:pt>
                <c:pt idx="2106">
                  <c:v>116.896180574545</c:v>
                </c:pt>
                <c:pt idx="2107">
                  <c:v>116.951686833127</c:v>
                </c:pt>
                <c:pt idx="2108">
                  <c:v>117.00719309170999</c:v>
                </c:pt>
                <c:pt idx="2109">
                  <c:v>117.06269935029199</c:v>
                </c:pt>
                <c:pt idx="2110">
                  <c:v>117.118205608875</c:v>
                </c:pt>
                <c:pt idx="2111">
                  <c:v>117.173711867457</c:v>
                </c:pt>
                <c:pt idx="2112">
                  <c:v>117.229218126039</c:v>
                </c:pt>
                <c:pt idx="2113">
                  <c:v>117.284724384622</c:v>
                </c:pt>
                <c:pt idx="2114">
                  <c:v>117.34023064320399</c:v>
                </c:pt>
                <c:pt idx="2115">
                  <c:v>117.395736901787</c:v>
                </c:pt>
                <c:pt idx="2116">
                  <c:v>117.451243160369</c:v>
                </c:pt>
                <c:pt idx="2117">
                  <c:v>117.506749418951</c:v>
                </c:pt>
                <c:pt idx="2118">
                  <c:v>117.562255677534</c:v>
                </c:pt>
                <c:pt idx="2119">
                  <c:v>117.617761936116</c:v>
                </c:pt>
                <c:pt idx="2120">
                  <c:v>117.67326819469901</c:v>
                </c:pt>
                <c:pt idx="2121">
                  <c:v>117.72877445328101</c:v>
                </c:pt>
                <c:pt idx="2122">
                  <c:v>117.784280711863</c:v>
                </c:pt>
                <c:pt idx="2123">
                  <c:v>117.839786970446</c:v>
                </c:pt>
                <c:pt idx="2124">
                  <c:v>117.895293229028</c:v>
                </c:pt>
                <c:pt idx="2125">
                  <c:v>117.95079948761099</c:v>
                </c:pt>
                <c:pt idx="2126">
                  <c:v>118.00630574619299</c:v>
                </c:pt>
                <c:pt idx="2127">
                  <c:v>118.06181200477501</c:v>
                </c:pt>
                <c:pt idx="2128">
                  <c:v>118.117318263358</c:v>
                </c:pt>
                <c:pt idx="2129">
                  <c:v>118.17282452194</c:v>
                </c:pt>
                <c:pt idx="2130">
                  <c:v>118.228330780523</c:v>
                </c:pt>
                <c:pt idx="2131">
                  <c:v>118.28383703910499</c:v>
                </c:pt>
                <c:pt idx="2132">
                  <c:v>118.33934329768699</c:v>
                </c:pt>
                <c:pt idx="2133">
                  <c:v>118.39484955627</c:v>
                </c:pt>
                <c:pt idx="2134">
                  <c:v>118.450355814852</c:v>
                </c:pt>
                <c:pt idx="2135">
                  <c:v>118.505862073435</c:v>
                </c:pt>
                <c:pt idx="2136">
                  <c:v>118.561368332017</c:v>
                </c:pt>
                <c:pt idx="2137">
                  <c:v>118.616874590599</c:v>
                </c:pt>
                <c:pt idx="2138">
                  <c:v>118.67238084918201</c:v>
                </c:pt>
                <c:pt idx="2139">
                  <c:v>118.727887107764</c:v>
                </c:pt>
                <c:pt idx="2140">
                  <c:v>118.783393366347</c:v>
                </c:pt>
                <c:pt idx="2141">
                  <c:v>118.838899624929</c:v>
                </c:pt>
                <c:pt idx="2142">
                  <c:v>118.894405883511</c:v>
                </c:pt>
                <c:pt idx="2143">
                  <c:v>118.94991214209401</c:v>
                </c:pt>
                <c:pt idx="2144">
                  <c:v>119.00541840067601</c:v>
                </c:pt>
                <c:pt idx="2145">
                  <c:v>119.060924659259</c:v>
                </c:pt>
                <c:pt idx="2146">
                  <c:v>119.116430917841</c:v>
                </c:pt>
                <c:pt idx="2147">
                  <c:v>119.171937176424</c:v>
                </c:pt>
                <c:pt idx="2148">
                  <c:v>119.22744343500599</c:v>
                </c:pt>
                <c:pt idx="2149">
                  <c:v>119.28294969358799</c:v>
                </c:pt>
                <c:pt idx="2150">
                  <c:v>119.338455952171</c:v>
                </c:pt>
                <c:pt idx="2151">
                  <c:v>119.393962210753</c:v>
                </c:pt>
                <c:pt idx="2152">
                  <c:v>119.449468469336</c:v>
                </c:pt>
                <c:pt idx="2153">
                  <c:v>119.504974727918</c:v>
                </c:pt>
                <c:pt idx="2154">
                  <c:v>119.5604809865</c:v>
                </c:pt>
                <c:pt idx="2155">
                  <c:v>119.61598724508301</c:v>
                </c:pt>
                <c:pt idx="2156">
                  <c:v>119.671493503665</c:v>
                </c:pt>
                <c:pt idx="2157">
                  <c:v>119.726999762248</c:v>
                </c:pt>
                <c:pt idx="2158">
                  <c:v>119.78250602083</c:v>
                </c:pt>
                <c:pt idx="2159">
                  <c:v>119.838012279412</c:v>
                </c:pt>
                <c:pt idx="2160">
                  <c:v>119.89351853799501</c:v>
                </c:pt>
                <c:pt idx="2161">
                  <c:v>119.94902479657701</c:v>
                </c:pt>
                <c:pt idx="2162">
                  <c:v>120.00453105516</c:v>
                </c:pt>
                <c:pt idx="2163">
                  <c:v>120.060037313742</c:v>
                </c:pt>
                <c:pt idx="2164">
                  <c:v>120.115543572324</c:v>
                </c:pt>
                <c:pt idx="2165">
                  <c:v>120.17104983090699</c:v>
                </c:pt>
                <c:pt idx="2166">
                  <c:v>120.22655608948899</c:v>
                </c:pt>
                <c:pt idx="2167">
                  <c:v>120.282062348072</c:v>
                </c:pt>
                <c:pt idx="2168">
                  <c:v>120.337568606654</c:v>
                </c:pt>
                <c:pt idx="2169">
                  <c:v>120.393074865236</c:v>
                </c:pt>
                <c:pt idx="2170">
                  <c:v>120.448581123819</c:v>
                </c:pt>
                <c:pt idx="2171">
                  <c:v>120.504087382401</c:v>
                </c:pt>
                <c:pt idx="2172">
                  <c:v>120.559593640984</c:v>
                </c:pt>
                <c:pt idx="2173">
                  <c:v>120.615099899566</c:v>
                </c:pt>
                <c:pt idx="2174">
                  <c:v>120.670606158148</c:v>
                </c:pt>
                <c:pt idx="2175">
                  <c:v>120.726112416731</c:v>
                </c:pt>
                <c:pt idx="2176">
                  <c:v>120.781618675313</c:v>
                </c:pt>
                <c:pt idx="2177">
                  <c:v>120.83712493389601</c:v>
                </c:pt>
                <c:pt idx="2178">
                  <c:v>120.89263119247801</c:v>
                </c:pt>
                <c:pt idx="2179">
                  <c:v>120.94813745106001</c:v>
                </c:pt>
                <c:pt idx="2180">
                  <c:v>121.003643709643</c:v>
                </c:pt>
                <c:pt idx="2181">
                  <c:v>121.059149968225</c:v>
                </c:pt>
                <c:pt idx="2182">
                  <c:v>121.11465622680799</c:v>
                </c:pt>
                <c:pt idx="2183">
                  <c:v>121.17016248538999</c:v>
                </c:pt>
                <c:pt idx="2184">
                  <c:v>121.225668743973</c:v>
                </c:pt>
                <c:pt idx="2185">
                  <c:v>121.281175002555</c:v>
                </c:pt>
                <c:pt idx="2186">
                  <c:v>121.336681261137</c:v>
                </c:pt>
                <c:pt idx="2187">
                  <c:v>121.39218751972</c:v>
                </c:pt>
                <c:pt idx="2188">
                  <c:v>121.447693778302</c:v>
                </c:pt>
                <c:pt idx="2189">
                  <c:v>121.503200036885</c:v>
                </c:pt>
                <c:pt idx="2190">
                  <c:v>121.558706295467</c:v>
                </c:pt>
                <c:pt idx="2191">
                  <c:v>121.614212554049</c:v>
                </c:pt>
                <c:pt idx="2192">
                  <c:v>121.669718812632</c:v>
                </c:pt>
                <c:pt idx="2193">
                  <c:v>121.725225071214</c:v>
                </c:pt>
                <c:pt idx="2194">
                  <c:v>121.78073132979701</c:v>
                </c:pt>
                <c:pt idx="2195">
                  <c:v>121.83623758837901</c:v>
                </c:pt>
                <c:pt idx="2196">
                  <c:v>121.89174384696101</c:v>
                </c:pt>
                <c:pt idx="2197">
                  <c:v>121.947250105544</c:v>
                </c:pt>
                <c:pt idx="2198">
                  <c:v>122.002756364126</c:v>
                </c:pt>
                <c:pt idx="2199">
                  <c:v>122.05826262270899</c:v>
                </c:pt>
                <c:pt idx="2200">
                  <c:v>122.11376888129099</c:v>
                </c:pt>
                <c:pt idx="2201">
                  <c:v>122.16927513987299</c:v>
                </c:pt>
                <c:pt idx="2202">
                  <c:v>122.224781398456</c:v>
                </c:pt>
                <c:pt idx="2203">
                  <c:v>122.280287657038</c:v>
                </c:pt>
                <c:pt idx="2204">
                  <c:v>122.335793915621</c:v>
                </c:pt>
                <c:pt idx="2205">
                  <c:v>122.391300174203</c:v>
                </c:pt>
                <c:pt idx="2206">
                  <c:v>122.446806432785</c:v>
                </c:pt>
                <c:pt idx="2207">
                  <c:v>122.502312691368</c:v>
                </c:pt>
                <c:pt idx="2208">
                  <c:v>122.55781894995</c:v>
                </c:pt>
                <c:pt idx="2209">
                  <c:v>122.613325208533</c:v>
                </c:pt>
                <c:pt idx="2210">
                  <c:v>122.668831467115</c:v>
                </c:pt>
                <c:pt idx="2211">
                  <c:v>122.724337725697</c:v>
                </c:pt>
                <c:pt idx="2212">
                  <c:v>122.77984398428001</c:v>
                </c:pt>
                <c:pt idx="2213">
                  <c:v>122.83535024286201</c:v>
                </c:pt>
                <c:pt idx="2214">
                  <c:v>122.890856501445</c:v>
                </c:pt>
                <c:pt idx="2215">
                  <c:v>122.946362760027</c:v>
                </c:pt>
                <c:pt idx="2216">
                  <c:v>123.001869018609</c:v>
                </c:pt>
                <c:pt idx="2217">
                  <c:v>123.05737527719199</c:v>
                </c:pt>
                <c:pt idx="2218">
                  <c:v>123.11288153577399</c:v>
                </c:pt>
                <c:pt idx="2219">
                  <c:v>123.168387794357</c:v>
                </c:pt>
                <c:pt idx="2220">
                  <c:v>123.223894052939</c:v>
                </c:pt>
                <c:pt idx="2221">
                  <c:v>123.279400311521</c:v>
                </c:pt>
                <c:pt idx="2222">
                  <c:v>123.334906570104</c:v>
                </c:pt>
                <c:pt idx="2223">
                  <c:v>123.390412828686</c:v>
                </c:pt>
                <c:pt idx="2224">
                  <c:v>123.445919087269</c:v>
                </c:pt>
                <c:pt idx="2225">
                  <c:v>123.501425345851</c:v>
                </c:pt>
                <c:pt idx="2226">
                  <c:v>123.556931604434</c:v>
                </c:pt>
                <c:pt idx="2227">
                  <c:v>123.612437863016</c:v>
                </c:pt>
                <c:pt idx="2228">
                  <c:v>123.667944121598</c:v>
                </c:pt>
                <c:pt idx="2229">
                  <c:v>123.72345038018101</c:v>
                </c:pt>
                <c:pt idx="2230">
                  <c:v>123.77895663876301</c:v>
                </c:pt>
                <c:pt idx="2231">
                  <c:v>123.834462897346</c:v>
                </c:pt>
                <c:pt idx="2232">
                  <c:v>123.889969155928</c:v>
                </c:pt>
                <c:pt idx="2233">
                  <c:v>123.94547541451</c:v>
                </c:pt>
                <c:pt idx="2234">
                  <c:v>124.00098167309299</c:v>
                </c:pt>
                <c:pt idx="2235">
                  <c:v>124.05648793167499</c:v>
                </c:pt>
                <c:pt idx="2236">
                  <c:v>124.111994190258</c:v>
                </c:pt>
                <c:pt idx="2237">
                  <c:v>124.16750044884</c:v>
                </c:pt>
                <c:pt idx="2238">
                  <c:v>124.223006707422</c:v>
                </c:pt>
                <c:pt idx="2239">
                  <c:v>124.278512966005</c:v>
                </c:pt>
                <c:pt idx="2240">
                  <c:v>124.334019224587</c:v>
                </c:pt>
                <c:pt idx="2241">
                  <c:v>124.38952548317</c:v>
                </c:pt>
                <c:pt idx="2242">
                  <c:v>124.445031741752</c:v>
                </c:pt>
                <c:pt idx="2243">
                  <c:v>124.500538000334</c:v>
                </c:pt>
                <c:pt idx="2244">
                  <c:v>124.556044258917</c:v>
                </c:pt>
                <c:pt idx="2245">
                  <c:v>124.611550517499</c:v>
                </c:pt>
                <c:pt idx="2246">
                  <c:v>124.66705677608201</c:v>
                </c:pt>
                <c:pt idx="2247">
                  <c:v>124.72256303466401</c:v>
                </c:pt>
                <c:pt idx="2248">
                  <c:v>124.77806929324601</c:v>
                </c:pt>
                <c:pt idx="2249">
                  <c:v>124.833575551829</c:v>
                </c:pt>
                <c:pt idx="2250">
                  <c:v>124.889081810411</c:v>
                </c:pt>
                <c:pt idx="2251">
                  <c:v>124.94458806899399</c:v>
                </c:pt>
                <c:pt idx="2252">
                  <c:v>125.00009432757599</c:v>
                </c:pt>
                <c:pt idx="2253">
                  <c:v>125.05560058615799</c:v>
                </c:pt>
                <c:pt idx="2254">
                  <c:v>125.111106844741</c:v>
                </c:pt>
                <c:pt idx="2255">
                  <c:v>125.166613103323</c:v>
                </c:pt>
                <c:pt idx="2256">
                  <c:v>125.222119361906</c:v>
                </c:pt>
                <c:pt idx="2257">
                  <c:v>125.277625620488</c:v>
                </c:pt>
                <c:pt idx="2258">
                  <c:v>125.33313187907</c:v>
                </c:pt>
                <c:pt idx="2259">
                  <c:v>125.388638137653</c:v>
                </c:pt>
                <c:pt idx="2260">
                  <c:v>125.444144396235</c:v>
                </c:pt>
                <c:pt idx="2261">
                  <c:v>125.499650654818</c:v>
                </c:pt>
                <c:pt idx="2262">
                  <c:v>125.5551569134</c:v>
                </c:pt>
                <c:pt idx="2263">
                  <c:v>125.61066317198301</c:v>
                </c:pt>
                <c:pt idx="2264">
                  <c:v>125.66616943056501</c:v>
                </c:pt>
                <c:pt idx="2265">
                  <c:v>125.72167568914701</c:v>
                </c:pt>
                <c:pt idx="2266">
                  <c:v>125.77718194773</c:v>
                </c:pt>
                <c:pt idx="2267">
                  <c:v>125.832688206312</c:v>
                </c:pt>
                <c:pt idx="2268">
                  <c:v>125.88819446489499</c:v>
                </c:pt>
                <c:pt idx="2269">
                  <c:v>125.94370072347699</c:v>
                </c:pt>
                <c:pt idx="2270">
                  <c:v>125.99920698205899</c:v>
                </c:pt>
                <c:pt idx="2271">
                  <c:v>126.054713240642</c:v>
                </c:pt>
                <c:pt idx="2272">
                  <c:v>126.110219499224</c:v>
                </c:pt>
                <c:pt idx="2273">
                  <c:v>126.165725757807</c:v>
                </c:pt>
                <c:pt idx="2274">
                  <c:v>126.221232016389</c:v>
                </c:pt>
                <c:pt idx="2275">
                  <c:v>126.276738274971</c:v>
                </c:pt>
                <c:pt idx="2276">
                  <c:v>126.332244533554</c:v>
                </c:pt>
                <c:pt idx="2277">
                  <c:v>126.387750792136</c:v>
                </c:pt>
                <c:pt idx="2278">
                  <c:v>126.443257050719</c:v>
                </c:pt>
                <c:pt idx="2279">
                  <c:v>126.498763309301</c:v>
                </c:pt>
                <c:pt idx="2280">
                  <c:v>126.554269567883</c:v>
                </c:pt>
                <c:pt idx="2281">
                  <c:v>126.60977582646601</c:v>
                </c:pt>
                <c:pt idx="2282">
                  <c:v>126.66528208504801</c:v>
                </c:pt>
                <c:pt idx="2283">
                  <c:v>126.720788343631</c:v>
                </c:pt>
                <c:pt idx="2284">
                  <c:v>126.776294602213</c:v>
                </c:pt>
                <c:pt idx="2285">
                  <c:v>126.831800860795</c:v>
                </c:pt>
                <c:pt idx="2286">
                  <c:v>126.88730711937799</c:v>
                </c:pt>
                <c:pt idx="2287">
                  <c:v>126.94281337795999</c:v>
                </c:pt>
                <c:pt idx="2288">
                  <c:v>126.998319636543</c:v>
                </c:pt>
                <c:pt idx="2289">
                  <c:v>127.053825895125</c:v>
                </c:pt>
                <c:pt idx="2290">
                  <c:v>127.109332153707</c:v>
                </c:pt>
                <c:pt idx="2291">
                  <c:v>127.16483841229</c:v>
                </c:pt>
                <c:pt idx="2292">
                  <c:v>127.220344670872</c:v>
                </c:pt>
                <c:pt idx="2293">
                  <c:v>127.275850929455</c:v>
                </c:pt>
                <c:pt idx="2294">
                  <c:v>127.331357188037</c:v>
                </c:pt>
                <c:pt idx="2295">
                  <c:v>127.386863446619</c:v>
                </c:pt>
                <c:pt idx="2296">
                  <c:v>127.442369705202</c:v>
                </c:pt>
                <c:pt idx="2297">
                  <c:v>127.497875963784</c:v>
                </c:pt>
                <c:pt idx="2298">
                  <c:v>127.55338222236701</c:v>
                </c:pt>
                <c:pt idx="2299">
                  <c:v>127.60888848094901</c:v>
                </c:pt>
                <c:pt idx="2300">
                  <c:v>127.66439473953101</c:v>
                </c:pt>
                <c:pt idx="2301">
                  <c:v>127.719900998114</c:v>
                </c:pt>
                <c:pt idx="2302">
                  <c:v>127.775407256696</c:v>
                </c:pt>
                <c:pt idx="2303">
                  <c:v>127.83091351527899</c:v>
                </c:pt>
                <c:pt idx="2304">
                  <c:v>127.88641977386099</c:v>
                </c:pt>
                <c:pt idx="2305">
                  <c:v>127.941926032444</c:v>
                </c:pt>
                <c:pt idx="2306">
                  <c:v>127.997432291026</c:v>
                </c:pt>
                <c:pt idx="2307">
                  <c:v>128.052938549608</c:v>
                </c:pt>
                <c:pt idx="2308">
                  <c:v>128.108444808191</c:v>
                </c:pt>
                <c:pt idx="2309">
                  <c:v>128.163951066773</c:v>
                </c:pt>
                <c:pt idx="2310">
                  <c:v>128.21945732535599</c:v>
                </c:pt>
                <c:pt idx="2311">
                  <c:v>128.27496358393799</c:v>
                </c:pt>
                <c:pt idx="2312">
                  <c:v>128.33046984251999</c:v>
                </c:pt>
                <c:pt idx="2313">
                  <c:v>128.38597610110301</c:v>
                </c:pt>
                <c:pt idx="2314">
                  <c:v>128.44148235968501</c:v>
                </c:pt>
                <c:pt idx="2315">
                  <c:v>128.49698861826801</c:v>
                </c:pt>
                <c:pt idx="2316">
                  <c:v>128.55249487685001</c:v>
                </c:pt>
                <c:pt idx="2317">
                  <c:v>128.608001135432</c:v>
                </c:pt>
                <c:pt idx="2318">
                  <c:v>128.663507394015</c:v>
                </c:pt>
                <c:pt idx="2319">
                  <c:v>128.719013652597</c:v>
                </c:pt>
                <c:pt idx="2320">
                  <c:v>128.77451991117999</c:v>
                </c:pt>
                <c:pt idx="2321">
                  <c:v>128.83002616976199</c:v>
                </c:pt>
                <c:pt idx="2322">
                  <c:v>128.88553242834399</c:v>
                </c:pt>
                <c:pt idx="2323">
                  <c:v>128.94103868692699</c:v>
                </c:pt>
                <c:pt idx="2324">
                  <c:v>128.99654494550899</c:v>
                </c:pt>
                <c:pt idx="2325">
                  <c:v>129.05205120409201</c:v>
                </c:pt>
                <c:pt idx="2326">
                  <c:v>129.10755746267401</c:v>
                </c:pt>
                <c:pt idx="2327">
                  <c:v>129.16306372125601</c:v>
                </c:pt>
                <c:pt idx="2328">
                  <c:v>129.218569979839</c:v>
                </c:pt>
                <c:pt idx="2329">
                  <c:v>129.274076238421</c:v>
                </c:pt>
                <c:pt idx="2330">
                  <c:v>129.329582497004</c:v>
                </c:pt>
                <c:pt idx="2331">
                  <c:v>129.385088755586</c:v>
                </c:pt>
                <c:pt idx="2332">
                  <c:v>129.440595014168</c:v>
                </c:pt>
                <c:pt idx="2333">
                  <c:v>129.49610127275099</c:v>
                </c:pt>
                <c:pt idx="2334">
                  <c:v>129.55160753133299</c:v>
                </c:pt>
                <c:pt idx="2335">
                  <c:v>129.60711378991601</c:v>
                </c:pt>
                <c:pt idx="2336">
                  <c:v>129.66262004849801</c:v>
                </c:pt>
                <c:pt idx="2337">
                  <c:v>129.71812630708001</c:v>
                </c:pt>
                <c:pt idx="2338">
                  <c:v>129.77363256566301</c:v>
                </c:pt>
                <c:pt idx="2339">
                  <c:v>129.82913882424501</c:v>
                </c:pt>
                <c:pt idx="2340">
                  <c:v>129.884645082828</c:v>
                </c:pt>
                <c:pt idx="2341">
                  <c:v>129.94015134141</c:v>
                </c:pt>
                <c:pt idx="2342">
                  <c:v>129.995657599993</c:v>
                </c:pt>
                <c:pt idx="2343">
                  <c:v>130.05116385857499</c:v>
                </c:pt>
                <c:pt idx="2344">
                  <c:v>130.10667011715699</c:v>
                </c:pt>
                <c:pt idx="2345">
                  <c:v>130.16217637573999</c:v>
                </c:pt>
                <c:pt idx="2346">
                  <c:v>130.21768263432199</c:v>
                </c:pt>
                <c:pt idx="2347">
                  <c:v>130.27318889290501</c:v>
                </c:pt>
                <c:pt idx="2348">
                  <c:v>130.32869515148701</c:v>
                </c:pt>
                <c:pt idx="2349">
                  <c:v>130.38420141006901</c:v>
                </c:pt>
                <c:pt idx="2350">
                  <c:v>130.43970766865201</c:v>
                </c:pt>
                <c:pt idx="2351">
                  <c:v>130.495213927234</c:v>
                </c:pt>
                <c:pt idx="2352">
                  <c:v>130.550720185817</c:v>
                </c:pt>
                <c:pt idx="2353">
                  <c:v>130.606226444399</c:v>
                </c:pt>
                <c:pt idx="2354">
                  <c:v>130.661732702981</c:v>
                </c:pt>
                <c:pt idx="2355">
                  <c:v>130.71723896156399</c:v>
                </c:pt>
                <c:pt idx="2356">
                  <c:v>130.77274522014599</c:v>
                </c:pt>
                <c:pt idx="2357">
                  <c:v>130.82825147872899</c:v>
                </c:pt>
                <c:pt idx="2358">
                  <c:v>130.88375773731099</c:v>
                </c:pt>
                <c:pt idx="2359">
                  <c:v>130.93926399589299</c:v>
                </c:pt>
                <c:pt idx="2360">
                  <c:v>130.99477025447601</c:v>
                </c:pt>
                <c:pt idx="2361">
                  <c:v>131.05027651305801</c:v>
                </c:pt>
                <c:pt idx="2362">
                  <c:v>131.105782771641</c:v>
                </c:pt>
                <c:pt idx="2363">
                  <c:v>131.161289030223</c:v>
                </c:pt>
                <c:pt idx="2364">
                  <c:v>131.216795288805</c:v>
                </c:pt>
                <c:pt idx="2365">
                  <c:v>131.272301547388</c:v>
                </c:pt>
                <c:pt idx="2366">
                  <c:v>131.32780780597</c:v>
                </c:pt>
                <c:pt idx="2367">
                  <c:v>131.38331406455299</c:v>
                </c:pt>
                <c:pt idx="2368">
                  <c:v>131.43882032313499</c:v>
                </c:pt>
                <c:pt idx="2369">
                  <c:v>131.49432658171699</c:v>
                </c:pt>
                <c:pt idx="2370">
                  <c:v>131.54983284030001</c:v>
                </c:pt>
                <c:pt idx="2371">
                  <c:v>131.60533909888201</c:v>
                </c:pt>
                <c:pt idx="2372">
                  <c:v>131.66084535746501</c:v>
                </c:pt>
                <c:pt idx="2373">
                  <c:v>131.71635161604701</c:v>
                </c:pt>
                <c:pt idx="2374">
                  <c:v>131.77185787462901</c:v>
                </c:pt>
                <c:pt idx="2375">
                  <c:v>131.827364133212</c:v>
                </c:pt>
                <c:pt idx="2376">
                  <c:v>131.882870391794</c:v>
                </c:pt>
                <c:pt idx="2377">
                  <c:v>131.93837665037699</c:v>
                </c:pt>
                <c:pt idx="2378">
                  <c:v>131.99388290895899</c:v>
                </c:pt>
                <c:pt idx="2379">
                  <c:v>132.04938916754099</c:v>
                </c:pt>
                <c:pt idx="2380">
                  <c:v>132.10489542612399</c:v>
                </c:pt>
                <c:pt idx="2381">
                  <c:v>132.16040168470599</c:v>
                </c:pt>
                <c:pt idx="2382">
                  <c:v>132.21590794328901</c:v>
                </c:pt>
                <c:pt idx="2383">
                  <c:v>132.27141420187101</c:v>
                </c:pt>
                <c:pt idx="2384">
                  <c:v>132.32692046045401</c:v>
                </c:pt>
                <c:pt idx="2385">
                  <c:v>132.382426719036</c:v>
                </c:pt>
                <c:pt idx="2386">
                  <c:v>132.437932977618</c:v>
                </c:pt>
                <c:pt idx="2387">
                  <c:v>132.493439236201</c:v>
                </c:pt>
                <c:pt idx="2388">
                  <c:v>132.548945494783</c:v>
                </c:pt>
                <c:pt idx="2389">
                  <c:v>132.60445175336599</c:v>
                </c:pt>
                <c:pt idx="2390">
                  <c:v>132.65995801194799</c:v>
                </c:pt>
                <c:pt idx="2391">
                  <c:v>132.71546427052999</c:v>
                </c:pt>
                <c:pt idx="2392">
                  <c:v>132.77097052911299</c:v>
                </c:pt>
                <c:pt idx="2393">
                  <c:v>132.82647678769499</c:v>
                </c:pt>
                <c:pt idx="2394">
                  <c:v>132.88198304627801</c:v>
                </c:pt>
                <c:pt idx="2395">
                  <c:v>132.93748930486001</c:v>
                </c:pt>
                <c:pt idx="2396">
                  <c:v>132.99299556344201</c:v>
                </c:pt>
                <c:pt idx="2397">
                  <c:v>133.048501822025</c:v>
                </c:pt>
                <c:pt idx="2398">
                  <c:v>133.104008080607</c:v>
                </c:pt>
                <c:pt idx="2399">
                  <c:v>133.15951433919</c:v>
                </c:pt>
                <c:pt idx="2400">
                  <c:v>133.215020597772</c:v>
                </c:pt>
                <c:pt idx="2401">
                  <c:v>133.270526856354</c:v>
                </c:pt>
                <c:pt idx="2402">
                  <c:v>133.32603311493699</c:v>
                </c:pt>
                <c:pt idx="2403">
                  <c:v>133.38153937351899</c:v>
                </c:pt>
                <c:pt idx="2404">
                  <c:v>133.43704563210201</c:v>
                </c:pt>
                <c:pt idx="2405">
                  <c:v>133.49255189068401</c:v>
                </c:pt>
                <c:pt idx="2406">
                  <c:v>133.54805814926601</c:v>
                </c:pt>
                <c:pt idx="2407">
                  <c:v>133.60356440784901</c:v>
                </c:pt>
                <c:pt idx="2408">
                  <c:v>133.65907066643101</c:v>
                </c:pt>
                <c:pt idx="2409">
                  <c:v>133.714576925014</c:v>
                </c:pt>
                <c:pt idx="2410">
                  <c:v>133.770083183596</c:v>
                </c:pt>
                <c:pt idx="2411">
                  <c:v>133.825589442178</c:v>
                </c:pt>
                <c:pt idx="2412">
                  <c:v>133.88109570076099</c:v>
                </c:pt>
                <c:pt idx="2413">
                  <c:v>133.93660195934299</c:v>
                </c:pt>
                <c:pt idx="2414">
                  <c:v>133.99210821792599</c:v>
                </c:pt>
                <c:pt idx="2415">
                  <c:v>134.04761447650799</c:v>
                </c:pt>
                <c:pt idx="2416">
                  <c:v>134.10312073508999</c:v>
                </c:pt>
                <c:pt idx="2417">
                  <c:v>134.15862699367301</c:v>
                </c:pt>
                <c:pt idx="2418">
                  <c:v>134.21413325225501</c:v>
                </c:pt>
                <c:pt idx="2419">
                  <c:v>134.269639510838</c:v>
                </c:pt>
                <c:pt idx="2420">
                  <c:v>134.32514576942</c:v>
                </c:pt>
                <c:pt idx="2421">
                  <c:v>134.380652028002</c:v>
                </c:pt>
                <c:pt idx="2422">
                  <c:v>134.436158286585</c:v>
                </c:pt>
                <c:pt idx="2423">
                  <c:v>134.491664545167</c:v>
                </c:pt>
                <c:pt idx="2424">
                  <c:v>134.54717080374999</c:v>
                </c:pt>
                <c:pt idx="2425">
                  <c:v>134.60267706233199</c:v>
                </c:pt>
                <c:pt idx="2426">
                  <c:v>134.65818332091499</c:v>
                </c:pt>
                <c:pt idx="2427">
                  <c:v>134.71368957949699</c:v>
                </c:pt>
                <c:pt idx="2428">
                  <c:v>134.76919583807901</c:v>
                </c:pt>
                <c:pt idx="2429">
                  <c:v>134.82470209666201</c:v>
                </c:pt>
                <c:pt idx="2430">
                  <c:v>134.88020835524401</c:v>
                </c:pt>
                <c:pt idx="2431">
                  <c:v>134.935714613827</c:v>
                </c:pt>
                <c:pt idx="2432">
                  <c:v>134.991220872409</c:v>
                </c:pt>
                <c:pt idx="2433">
                  <c:v>135.046727130991</c:v>
                </c:pt>
                <c:pt idx="2434">
                  <c:v>135.102233389574</c:v>
                </c:pt>
                <c:pt idx="2435">
                  <c:v>135.157739648156</c:v>
                </c:pt>
                <c:pt idx="2436">
                  <c:v>135.21324590673899</c:v>
                </c:pt>
                <c:pt idx="2437">
                  <c:v>135.26875216532099</c:v>
                </c:pt>
                <c:pt idx="2438">
                  <c:v>135.32425842390299</c:v>
                </c:pt>
                <c:pt idx="2439">
                  <c:v>135.37976468248601</c:v>
                </c:pt>
                <c:pt idx="2440">
                  <c:v>135.43527094106801</c:v>
                </c:pt>
                <c:pt idx="2441">
                  <c:v>135.49077719965101</c:v>
                </c:pt>
                <c:pt idx="2442">
                  <c:v>135.54628345823301</c:v>
                </c:pt>
                <c:pt idx="2443">
                  <c:v>135.60178971681501</c:v>
                </c:pt>
                <c:pt idx="2444">
                  <c:v>135.657295975398</c:v>
                </c:pt>
                <c:pt idx="2445">
                  <c:v>135.71280223398</c:v>
                </c:pt>
                <c:pt idx="2446">
                  <c:v>135.76830849256299</c:v>
                </c:pt>
                <c:pt idx="2447">
                  <c:v>135.82381475114499</c:v>
                </c:pt>
                <c:pt idx="2448">
                  <c:v>135.87932100972699</c:v>
                </c:pt>
                <c:pt idx="2449">
                  <c:v>135.93482726830999</c:v>
                </c:pt>
                <c:pt idx="2450">
                  <c:v>135.99033352689199</c:v>
                </c:pt>
                <c:pt idx="2451">
                  <c:v>136.04583978547501</c:v>
                </c:pt>
                <c:pt idx="2452">
                  <c:v>136.10134604405701</c:v>
                </c:pt>
                <c:pt idx="2453">
                  <c:v>136.15685230263901</c:v>
                </c:pt>
                <c:pt idx="2454">
                  <c:v>136.212358561222</c:v>
                </c:pt>
                <c:pt idx="2455">
                  <c:v>136.267864819804</c:v>
                </c:pt>
                <c:pt idx="2456">
                  <c:v>136.323371078387</c:v>
                </c:pt>
                <c:pt idx="2457">
                  <c:v>136.378877336969</c:v>
                </c:pt>
                <c:pt idx="2458">
                  <c:v>136.434383595551</c:v>
                </c:pt>
                <c:pt idx="2459">
                  <c:v>136.48988985413399</c:v>
                </c:pt>
                <c:pt idx="2460">
                  <c:v>136.54539611271599</c:v>
                </c:pt>
                <c:pt idx="2461">
                  <c:v>136.60090237129899</c:v>
                </c:pt>
                <c:pt idx="2462">
                  <c:v>136.65640862988101</c:v>
                </c:pt>
                <c:pt idx="2463">
                  <c:v>136.71191488846301</c:v>
                </c:pt>
                <c:pt idx="2464">
                  <c:v>136.76742114704601</c:v>
                </c:pt>
                <c:pt idx="2465">
                  <c:v>136.82292740562801</c:v>
                </c:pt>
                <c:pt idx="2466">
                  <c:v>136.878433664211</c:v>
                </c:pt>
                <c:pt idx="2467">
                  <c:v>136.933939922793</c:v>
                </c:pt>
                <c:pt idx="2468">
                  <c:v>136.989446181376</c:v>
                </c:pt>
                <c:pt idx="2469">
                  <c:v>137.044952439958</c:v>
                </c:pt>
                <c:pt idx="2470">
                  <c:v>137.10045869854</c:v>
                </c:pt>
                <c:pt idx="2471">
                  <c:v>137.15596495712299</c:v>
                </c:pt>
                <c:pt idx="2472">
                  <c:v>137.21147121570499</c:v>
                </c:pt>
                <c:pt idx="2473">
                  <c:v>137.26697747428801</c:v>
                </c:pt>
                <c:pt idx="2474">
                  <c:v>137.32248373287001</c:v>
                </c:pt>
                <c:pt idx="2475">
                  <c:v>137.37798999145201</c:v>
                </c:pt>
                <c:pt idx="2476">
                  <c:v>137.43349625003501</c:v>
                </c:pt>
                <c:pt idx="2477">
                  <c:v>137.48900250861701</c:v>
                </c:pt>
                <c:pt idx="2478">
                  <c:v>137.5445087672</c:v>
                </c:pt>
                <c:pt idx="2479">
                  <c:v>137.600015025782</c:v>
                </c:pt>
                <c:pt idx="2480">
                  <c:v>137.655521284364</c:v>
                </c:pt>
                <c:pt idx="2481">
                  <c:v>137.71102754294699</c:v>
                </c:pt>
                <c:pt idx="2482">
                  <c:v>137.76653380152899</c:v>
                </c:pt>
                <c:pt idx="2483">
                  <c:v>137.82204006011199</c:v>
                </c:pt>
                <c:pt idx="2484">
                  <c:v>137.87754631869399</c:v>
                </c:pt>
                <c:pt idx="2485">
                  <c:v>137.93305257727599</c:v>
                </c:pt>
                <c:pt idx="2486">
                  <c:v>137.98855883585901</c:v>
                </c:pt>
                <c:pt idx="2487">
                  <c:v>138.04406509444101</c:v>
                </c:pt>
                <c:pt idx="2488">
                  <c:v>138.099571353024</c:v>
                </c:pt>
                <c:pt idx="2489">
                  <c:v>138.155077611606</c:v>
                </c:pt>
                <c:pt idx="2490">
                  <c:v>138.210583870188</c:v>
                </c:pt>
                <c:pt idx="2491">
                  <c:v>138.266090128771</c:v>
                </c:pt>
                <c:pt idx="2492">
                  <c:v>138.321596387353</c:v>
                </c:pt>
                <c:pt idx="2493">
                  <c:v>138.37710264593599</c:v>
                </c:pt>
                <c:pt idx="2494">
                  <c:v>138.43260890451799</c:v>
                </c:pt>
                <c:pt idx="2495">
                  <c:v>138.48811516309999</c:v>
                </c:pt>
                <c:pt idx="2496">
                  <c:v>138.54362142168301</c:v>
                </c:pt>
                <c:pt idx="2497">
                  <c:v>138.59912768026501</c:v>
                </c:pt>
                <c:pt idx="2498">
                  <c:v>138.65463393884801</c:v>
                </c:pt>
                <c:pt idx="2499">
                  <c:v>138.71014019743001</c:v>
                </c:pt>
                <c:pt idx="2500">
                  <c:v>138.76564645601201</c:v>
                </c:pt>
                <c:pt idx="2501">
                  <c:v>138.821152714595</c:v>
                </c:pt>
                <c:pt idx="2502">
                  <c:v>138.876658973177</c:v>
                </c:pt>
                <c:pt idx="2503">
                  <c:v>138.93216523176</c:v>
                </c:pt>
                <c:pt idx="2504">
                  <c:v>138.987671490342</c:v>
                </c:pt>
                <c:pt idx="2505">
                  <c:v>139.04317774892499</c:v>
                </c:pt>
                <c:pt idx="2506">
                  <c:v>139.09868400750699</c:v>
                </c:pt>
                <c:pt idx="2507">
                  <c:v>139.15419026608899</c:v>
                </c:pt>
                <c:pt idx="2508">
                  <c:v>139.20969652467201</c:v>
                </c:pt>
                <c:pt idx="2509">
                  <c:v>139.26520278325401</c:v>
                </c:pt>
                <c:pt idx="2510">
                  <c:v>139.32070904183701</c:v>
                </c:pt>
                <c:pt idx="2511">
                  <c:v>139.37621530041901</c:v>
                </c:pt>
                <c:pt idx="2512">
                  <c:v>139.43172155900101</c:v>
                </c:pt>
                <c:pt idx="2513">
                  <c:v>139.487227817584</c:v>
                </c:pt>
                <c:pt idx="2514">
                  <c:v>139.542734076166</c:v>
                </c:pt>
                <c:pt idx="2515">
                  <c:v>139.59824033474899</c:v>
                </c:pt>
                <c:pt idx="2516">
                  <c:v>139.65374659333099</c:v>
                </c:pt>
                <c:pt idx="2517">
                  <c:v>139.70925285191299</c:v>
                </c:pt>
                <c:pt idx="2518">
                  <c:v>139.76475911049599</c:v>
                </c:pt>
                <c:pt idx="2519">
                  <c:v>139.82026536907799</c:v>
                </c:pt>
                <c:pt idx="2520">
                  <c:v>139.87577162766101</c:v>
                </c:pt>
                <c:pt idx="2521">
                  <c:v>139.93127788624301</c:v>
                </c:pt>
                <c:pt idx="2522">
                  <c:v>139.98678414482501</c:v>
                </c:pt>
                <c:pt idx="2523">
                  <c:v>140.042290403408</c:v>
                </c:pt>
                <c:pt idx="2524">
                  <c:v>140.09779666199</c:v>
                </c:pt>
                <c:pt idx="2525">
                  <c:v>140.153302920573</c:v>
                </c:pt>
                <c:pt idx="2526">
                  <c:v>140.208809179155</c:v>
                </c:pt>
                <c:pt idx="2527">
                  <c:v>140.264315437737</c:v>
                </c:pt>
                <c:pt idx="2528">
                  <c:v>140.31982169631999</c:v>
                </c:pt>
                <c:pt idx="2529">
                  <c:v>140.37532795490199</c:v>
                </c:pt>
                <c:pt idx="2530">
                  <c:v>140.43083421348501</c:v>
                </c:pt>
                <c:pt idx="2531">
                  <c:v>140.48634047206701</c:v>
                </c:pt>
                <c:pt idx="2532">
                  <c:v>140.54184673064901</c:v>
                </c:pt>
                <c:pt idx="2533">
                  <c:v>140.59735298923201</c:v>
                </c:pt>
                <c:pt idx="2534">
                  <c:v>140.65285924781401</c:v>
                </c:pt>
                <c:pt idx="2535">
                  <c:v>140.708365506397</c:v>
                </c:pt>
                <c:pt idx="2536">
                  <c:v>140.763871764979</c:v>
                </c:pt>
                <c:pt idx="2537">
                  <c:v>140.819378023561</c:v>
                </c:pt>
                <c:pt idx="2538">
                  <c:v>140.874884282144</c:v>
                </c:pt>
                <c:pt idx="2539">
                  <c:v>140.93039054072599</c:v>
                </c:pt>
                <c:pt idx="2540">
                  <c:v>140.98589679930899</c:v>
                </c:pt>
                <c:pt idx="2541">
                  <c:v>141.04140305789099</c:v>
                </c:pt>
                <c:pt idx="2542">
                  <c:v>141.09690931647401</c:v>
                </c:pt>
                <c:pt idx="2543">
                  <c:v>141.15241557505601</c:v>
                </c:pt>
                <c:pt idx="2544">
                  <c:v>141.20792183363801</c:v>
                </c:pt>
                <c:pt idx="2545">
                  <c:v>141.26342809222101</c:v>
                </c:pt>
                <c:pt idx="2546">
                  <c:v>141.318934350803</c:v>
                </c:pt>
                <c:pt idx="2547">
                  <c:v>141.374440609386</c:v>
                </c:pt>
                <c:pt idx="2548">
                  <c:v>141.429946867968</c:v>
                </c:pt>
                <c:pt idx="2549">
                  <c:v>141.48545312655</c:v>
                </c:pt>
                <c:pt idx="2550">
                  <c:v>141.54095938513299</c:v>
                </c:pt>
                <c:pt idx="2551">
                  <c:v>141.59646564371499</c:v>
                </c:pt>
                <c:pt idx="2552">
                  <c:v>141.65197190229799</c:v>
                </c:pt>
                <c:pt idx="2553">
                  <c:v>141.70747816087999</c:v>
                </c:pt>
                <c:pt idx="2554">
                  <c:v>141.76298441946199</c:v>
                </c:pt>
                <c:pt idx="2555">
                  <c:v>141.81849067804501</c:v>
                </c:pt>
                <c:pt idx="2556">
                  <c:v>141.87399693662701</c:v>
                </c:pt>
                <c:pt idx="2557">
                  <c:v>141.92950319521</c:v>
                </c:pt>
                <c:pt idx="2558">
                  <c:v>141.985009453792</c:v>
                </c:pt>
                <c:pt idx="2559">
                  <c:v>142.040515712374</c:v>
                </c:pt>
                <c:pt idx="2560">
                  <c:v>142.096021970957</c:v>
                </c:pt>
                <c:pt idx="2561">
                  <c:v>142.151528229539</c:v>
                </c:pt>
                <c:pt idx="2562">
                  <c:v>142.20703448812199</c:v>
                </c:pt>
                <c:pt idx="2563">
                  <c:v>142.26254074670399</c:v>
                </c:pt>
                <c:pt idx="2564">
                  <c:v>142.31804700528599</c:v>
                </c:pt>
                <c:pt idx="2565">
                  <c:v>142.37355326386901</c:v>
                </c:pt>
                <c:pt idx="2566">
                  <c:v>142.42905952245101</c:v>
                </c:pt>
                <c:pt idx="2567">
                  <c:v>142.48456578103401</c:v>
                </c:pt>
                <c:pt idx="2568">
                  <c:v>142.54007203961601</c:v>
                </c:pt>
                <c:pt idx="2569">
                  <c:v>142.59557829819801</c:v>
                </c:pt>
                <c:pt idx="2570">
                  <c:v>142.651084556781</c:v>
                </c:pt>
                <c:pt idx="2571">
                  <c:v>142.706590815363</c:v>
                </c:pt>
                <c:pt idx="2572">
                  <c:v>142.76209707394599</c:v>
                </c:pt>
                <c:pt idx="2573">
                  <c:v>142.81760333252799</c:v>
                </c:pt>
                <c:pt idx="2574">
                  <c:v>142.87310959110999</c:v>
                </c:pt>
                <c:pt idx="2575">
                  <c:v>142.92861584969299</c:v>
                </c:pt>
                <c:pt idx="2576">
                  <c:v>142.98412210827499</c:v>
                </c:pt>
                <c:pt idx="2577">
                  <c:v>143.03962836685801</c:v>
                </c:pt>
                <c:pt idx="2578">
                  <c:v>143.09513462544001</c:v>
                </c:pt>
                <c:pt idx="2579">
                  <c:v>143.15064088402201</c:v>
                </c:pt>
                <c:pt idx="2580">
                  <c:v>143.206147142605</c:v>
                </c:pt>
                <c:pt idx="2581">
                  <c:v>143.261653401187</c:v>
                </c:pt>
                <c:pt idx="2582">
                  <c:v>143.31715965977</c:v>
                </c:pt>
                <c:pt idx="2583">
                  <c:v>143.372665918352</c:v>
                </c:pt>
                <c:pt idx="2584">
                  <c:v>143.42817217693499</c:v>
                </c:pt>
                <c:pt idx="2585">
                  <c:v>143.48367843551699</c:v>
                </c:pt>
                <c:pt idx="2586">
                  <c:v>143.53918469409899</c:v>
                </c:pt>
                <c:pt idx="2587">
                  <c:v>143.59469095268199</c:v>
                </c:pt>
                <c:pt idx="2588">
                  <c:v>143.65019721126399</c:v>
                </c:pt>
                <c:pt idx="2589">
                  <c:v>143.70570346984701</c:v>
                </c:pt>
                <c:pt idx="2590">
                  <c:v>143.76120972842901</c:v>
                </c:pt>
                <c:pt idx="2591">
                  <c:v>143.81671598701101</c:v>
                </c:pt>
                <c:pt idx="2592">
                  <c:v>143.872222245594</c:v>
                </c:pt>
                <c:pt idx="2593">
                  <c:v>143.927728504176</c:v>
                </c:pt>
                <c:pt idx="2594">
                  <c:v>143.983234762759</c:v>
                </c:pt>
                <c:pt idx="2595">
                  <c:v>144.038741021341</c:v>
                </c:pt>
                <c:pt idx="2596">
                  <c:v>144.094247279923</c:v>
                </c:pt>
                <c:pt idx="2597">
                  <c:v>144.14975353850599</c:v>
                </c:pt>
                <c:pt idx="2598">
                  <c:v>144.20525979708799</c:v>
                </c:pt>
                <c:pt idx="2599">
                  <c:v>144.26076605567101</c:v>
                </c:pt>
                <c:pt idx="2600">
                  <c:v>144.31627231425301</c:v>
                </c:pt>
                <c:pt idx="2601">
                  <c:v>144.37177857283501</c:v>
                </c:pt>
                <c:pt idx="2602">
                  <c:v>144.42728483141801</c:v>
                </c:pt>
                <c:pt idx="2603">
                  <c:v>144.48279109000001</c:v>
                </c:pt>
                <c:pt idx="2604">
                  <c:v>144.538297348583</c:v>
                </c:pt>
                <c:pt idx="2605">
                  <c:v>144.593803607165</c:v>
                </c:pt>
                <c:pt idx="2606">
                  <c:v>144.649309865747</c:v>
                </c:pt>
                <c:pt idx="2607">
                  <c:v>144.70481612432999</c:v>
                </c:pt>
                <c:pt idx="2608">
                  <c:v>144.76032238291199</c:v>
                </c:pt>
                <c:pt idx="2609">
                  <c:v>144.81582864149499</c:v>
                </c:pt>
                <c:pt idx="2610">
                  <c:v>144.87133490007699</c:v>
                </c:pt>
                <c:pt idx="2611">
                  <c:v>144.92684115865899</c:v>
                </c:pt>
                <c:pt idx="2612">
                  <c:v>144.98234741724201</c:v>
                </c:pt>
                <c:pt idx="2613">
                  <c:v>145.03785367582401</c:v>
                </c:pt>
                <c:pt idx="2614">
                  <c:v>145.093359934407</c:v>
                </c:pt>
                <c:pt idx="2615">
                  <c:v>145.148866192989</c:v>
                </c:pt>
                <c:pt idx="2616">
                  <c:v>145.204372451571</c:v>
                </c:pt>
                <c:pt idx="2617">
                  <c:v>145.259878710154</c:v>
                </c:pt>
                <c:pt idx="2618">
                  <c:v>145.315384968736</c:v>
                </c:pt>
                <c:pt idx="2619">
                  <c:v>145.37089122731899</c:v>
                </c:pt>
                <c:pt idx="2620">
                  <c:v>145.42639748590099</c:v>
                </c:pt>
                <c:pt idx="2621">
                  <c:v>145.48190374448399</c:v>
                </c:pt>
                <c:pt idx="2622">
                  <c:v>145.53741000306599</c:v>
                </c:pt>
                <c:pt idx="2623">
                  <c:v>145.59291626164801</c:v>
                </c:pt>
                <c:pt idx="2624">
                  <c:v>145.64842252023101</c:v>
                </c:pt>
                <c:pt idx="2625">
                  <c:v>145.70392877881301</c:v>
                </c:pt>
                <c:pt idx="2626">
                  <c:v>145.759435037396</c:v>
                </c:pt>
                <c:pt idx="2627">
                  <c:v>145.814941295978</c:v>
                </c:pt>
                <c:pt idx="2628">
                  <c:v>145.87044755456</c:v>
                </c:pt>
                <c:pt idx="2629">
                  <c:v>145.925953813143</c:v>
                </c:pt>
                <c:pt idx="2630">
                  <c:v>145.981460071725</c:v>
                </c:pt>
                <c:pt idx="2631">
                  <c:v>146.03696633030799</c:v>
                </c:pt>
                <c:pt idx="2632">
                  <c:v>146.09247258888999</c:v>
                </c:pt>
                <c:pt idx="2633">
                  <c:v>146.14797884747199</c:v>
                </c:pt>
                <c:pt idx="2634">
                  <c:v>146.20348510605501</c:v>
                </c:pt>
                <c:pt idx="2635">
                  <c:v>146.25899136463701</c:v>
                </c:pt>
                <c:pt idx="2636">
                  <c:v>146.31449762322001</c:v>
                </c:pt>
                <c:pt idx="2637">
                  <c:v>146.37000388180201</c:v>
                </c:pt>
                <c:pt idx="2638">
                  <c:v>146.42551014038401</c:v>
                </c:pt>
                <c:pt idx="2639">
                  <c:v>146.481016398967</c:v>
                </c:pt>
                <c:pt idx="2640">
                  <c:v>146.536522657549</c:v>
                </c:pt>
                <c:pt idx="2641">
                  <c:v>146.59202891613199</c:v>
                </c:pt>
                <c:pt idx="2642">
                  <c:v>146.64753517471399</c:v>
                </c:pt>
                <c:pt idx="2643">
                  <c:v>146.70304143329599</c:v>
                </c:pt>
                <c:pt idx="2644">
                  <c:v>146.75854769187899</c:v>
                </c:pt>
                <c:pt idx="2645">
                  <c:v>146.81405395046099</c:v>
                </c:pt>
                <c:pt idx="2646">
                  <c:v>146.86956020904401</c:v>
                </c:pt>
                <c:pt idx="2647">
                  <c:v>146.92506646762601</c:v>
                </c:pt>
                <c:pt idx="2648">
                  <c:v>146.98057272620801</c:v>
                </c:pt>
                <c:pt idx="2649">
                  <c:v>147.036078984791</c:v>
                </c:pt>
                <c:pt idx="2650">
                  <c:v>147.091585243373</c:v>
                </c:pt>
                <c:pt idx="2651">
                  <c:v>147.147091501956</c:v>
                </c:pt>
                <c:pt idx="2652">
                  <c:v>147.202597760538</c:v>
                </c:pt>
                <c:pt idx="2653">
                  <c:v>147.25810401912</c:v>
                </c:pt>
                <c:pt idx="2654">
                  <c:v>147.31361027770299</c:v>
                </c:pt>
                <c:pt idx="2655">
                  <c:v>147.36911653628499</c:v>
                </c:pt>
                <c:pt idx="2656">
                  <c:v>147.42462279486799</c:v>
                </c:pt>
                <c:pt idx="2657">
                  <c:v>147.48012905345001</c:v>
                </c:pt>
                <c:pt idx="2658">
                  <c:v>147.53563531203201</c:v>
                </c:pt>
                <c:pt idx="2659">
                  <c:v>147.59114157061501</c:v>
                </c:pt>
                <c:pt idx="2660">
                  <c:v>147.64664782919701</c:v>
                </c:pt>
                <c:pt idx="2661">
                  <c:v>147.70215408778</c:v>
                </c:pt>
                <c:pt idx="2662">
                  <c:v>147.757660346362</c:v>
                </c:pt>
                <c:pt idx="2663">
                  <c:v>147.813166604945</c:v>
                </c:pt>
                <c:pt idx="2664">
                  <c:v>147.868672863527</c:v>
                </c:pt>
                <c:pt idx="2665">
                  <c:v>147.924179122109</c:v>
                </c:pt>
                <c:pt idx="2666">
                  <c:v>147.97968538069199</c:v>
                </c:pt>
                <c:pt idx="2667">
                  <c:v>148.03519163927399</c:v>
                </c:pt>
                <c:pt idx="2668">
                  <c:v>148.09069789785701</c:v>
                </c:pt>
                <c:pt idx="2669">
                  <c:v>148.14620415643901</c:v>
                </c:pt>
                <c:pt idx="2670">
                  <c:v>148.20171041502101</c:v>
                </c:pt>
                <c:pt idx="2671">
                  <c:v>148.25721667360401</c:v>
                </c:pt>
                <c:pt idx="2672">
                  <c:v>148.31272293218601</c:v>
                </c:pt>
                <c:pt idx="2673">
                  <c:v>148.368229190769</c:v>
                </c:pt>
                <c:pt idx="2674">
                  <c:v>148.423735449351</c:v>
                </c:pt>
                <c:pt idx="2675">
                  <c:v>148.479241707933</c:v>
                </c:pt>
                <c:pt idx="2676">
                  <c:v>148.53474796651599</c:v>
                </c:pt>
                <c:pt idx="2677">
                  <c:v>148.59025422509799</c:v>
                </c:pt>
                <c:pt idx="2678">
                  <c:v>148.64576048368099</c:v>
                </c:pt>
                <c:pt idx="2679">
                  <c:v>148.70126674226299</c:v>
                </c:pt>
                <c:pt idx="2680">
                  <c:v>148.75677300084499</c:v>
                </c:pt>
                <c:pt idx="2681">
                  <c:v>148.81227925942801</c:v>
                </c:pt>
                <c:pt idx="2682">
                  <c:v>148.86778551801001</c:v>
                </c:pt>
                <c:pt idx="2683">
                  <c:v>148.923291776593</c:v>
                </c:pt>
                <c:pt idx="2684">
                  <c:v>148.978798035175</c:v>
                </c:pt>
                <c:pt idx="2685">
                  <c:v>149.034304293757</c:v>
                </c:pt>
                <c:pt idx="2686">
                  <c:v>149.08981055234</c:v>
                </c:pt>
                <c:pt idx="2687">
                  <c:v>149.145316810922</c:v>
                </c:pt>
                <c:pt idx="2688">
                  <c:v>149.20082306950499</c:v>
                </c:pt>
                <c:pt idx="2689">
                  <c:v>149.25632932808699</c:v>
                </c:pt>
                <c:pt idx="2690">
                  <c:v>149.31183558666899</c:v>
                </c:pt>
                <c:pt idx="2691">
                  <c:v>149.36734184525201</c:v>
                </c:pt>
                <c:pt idx="2692">
                  <c:v>149.42284810383401</c:v>
                </c:pt>
                <c:pt idx="2693">
                  <c:v>149.47835436241701</c:v>
                </c:pt>
                <c:pt idx="2694">
                  <c:v>149.53386062099901</c:v>
                </c:pt>
                <c:pt idx="2695">
                  <c:v>149.58936687958101</c:v>
                </c:pt>
                <c:pt idx="2696">
                  <c:v>149.644873138164</c:v>
                </c:pt>
                <c:pt idx="2697">
                  <c:v>149.700379396746</c:v>
                </c:pt>
                <c:pt idx="2698">
                  <c:v>149.755885655329</c:v>
                </c:pt>
                <c:pt idx="2699">
                  <c:v>149.811391913911</c:v>
                </c:pt>
                <c:pt idx="2700">
                  <c:v>149.86689817249299</c:v>
                </c:pt>
                <c:pt idx="2701">
                  <c:v>149.92240443107599</c:v>
                </c:pt>
                <c:pt idx="2702">
                  <c:v>149.97791068965799</c:v>
                </c:pt>
                <c:pt idx="2703">
                  <c:v>150.03341694824101</c:v>
                </c:pt>
                <c:pt idx="2704">
                  <c:v>150.08892320682301</c:v>
                </c:pt>
                <c:pt idx="2705">
                  <c:v>150.14442946540601</c:v>
                </c:pt>
                <c:pt idx="2706">
                  <c:v>150.19993572398801</c:v>
                </c:pt>
                <c:pt idx="2707">
                  <c:v>150.25544198257001</c:v>
                </c:pt>
                <c:pt idx="2708">
                  <c:v>150.310948241153</c:v>
                </c:pt>
                <c:pt idx="2709">
                  <c:v>150.366454499735</c:v>
                </c:pt>
                <c:pt idx="2710">
                  <c:v>150.42196075831799</c:v>
                </c:pt>
                <c:pt idx="2711">
                  <c:v>150.47746701689999</c:v>
                </c:pt>
                <c:pt idx="2712">
                  <c:v>150.53297327548199</c:v>
                </c:pt>
                <c:pt idx="2713">
                  <c:v>150.58847953406499</c:v>
                </c:pt>
                <c:pt idx="2714">
                  <c:v>150.64398579264699</c:v>
                </c:pt>
                <c:pt idx="2715">
                  <c:v>150.69949205123001</c:v>
                </c:pt>
                <c:pt idx="2716">
                  <c:v>150.75499830981201</c:v>
                </c:pt>
                <c:pt idx="2717">
                  <c:v>150.81050456839401</c:v>
                </c:pt>
                <c:pt idx="2718">
                  <c:v>150.866010826977</c:v>
                </c:pt>
                <c:pt idx="2719">
                  <c:v>150.921517085559</c:v>
                </c:pt>
                <c:pt idx="2720">
                  <c:v>150.977023344142</c:v>
                </c:pt>
                <c:pt idx="2721">
                  <c:v>151.032529602724</c:v>
                </c:pt>
                <c:pt idx="2722">
                  <c:v>151.088035861306</c:v>
                </c:pt>
                <c:pt idx="2723">
                  <c:v>151.14354211988899</c:v>
                </c:pt>
                <c:pt idx="2724">
                  <c:v>151.19904837847099</c:v>
                </c:pt>
                <c:pt idx="2725">
                  <c:v>151.25455463705401</c:v>
                </c:pt>
                <c:pt idx="2726">
                  <c:v>151.31006089563601</c:v>
                </c:pt>
                <c:pt idx="2727">
                  <c:v>151.36556715421801</c:v>
                </c:pt>
                <c:pt idx="2728">
                  <c:v>151.42107341280101</c:v>
                </c:pt>
                <c:pt idx="2729">
                  <c:v>151.47657967138301</c:v>
                </c:pt>
                <c:pt idx="2730">
                  <c:v>151.532085929966</c:v>
                </c:pt>
                <c:pt idx="2731">
                  <c:v>151.587592188548</c:v>
                </c:pt>
                <c:pt idx="2732">
                  <c:v>151.64309844713</c:v>
                </c:pt>
                <c:pt idx="2733">
                  <c:v>151.698604705713</c:v>
                </c:pt>
                <c:pt idx="2734">
                  <c:v>151.75411096429499</c:v>
                </c:pt>
                <c:pt idx="2735">
                  <c:v>151.80961722287799</c:v>
                </c:pt>
                <c:pt idx="2736">
                  <c:v>151.86512348145999</c:v>
                </c:pt>
                <c:pt idx="2737">
                  <c:v>151.92062974004199</c:v>
                </c:pt>
                <c:pt idx="2738">
                  <c:v>151.97613599862501</c:v>
                </c:pt>
                <c:pt idx="2739">
                  <c:v>152.03164225720701</c:v>
                </c:pt>
                <c:pt idx="2740">
                  <c:v>152.08714851579001</c:v>
                </c:pt>
                <c:pt idx="2741">
                  <c:v>152.14265477437201</c:v>
                </c:pt>
                <c:pt idx="2742">
                  <c:v>152.198161032954</c:v>
                </c:pt>
                <c:pt idx="2743">
                  <c:v>152.253667291537</c:v>
                </c:pt>
                <c:pt idx="2744">
                  <c:v>152.309173550119</c:v>
                </c:pt>
                <c:pt idx="2745">
                  <c:v>152.36467980870199</c:v>
                </c:pt>
                <c:pt idx="2746">
                  <c:v>152.42018606728399</c:v>
                </c:pt>
                <c:pt idx="2747">
                  <c:v>152.47569232586699</c:v>
                </c:pt>
                <c:pt idx="2748">
                  <c:v>152.53119858444899</c:v>
                </c:pt>
                <c:pt idx="2749">
                  <c:v>152.58670484303099</c:v>
                </c:pt>
                <c:pt idx="2750">
                  <c:v>152.64221110161401</c:v>
                </c:pt>
                <c:pt idx="2751">
                  <c:v>152.69771736019601</c:v>
                </c:pt>
                <c:pt idx="2752">
                  <c:v>152.753223618779</c:v>
                </c:pt>
                <c:pt idx="2753">
                  <c:v>152.808729877361</c:v>
                </c:pt>
                <c:pt idx="2754">
                  <c:v>152.864236135943</c:v>
                </c:pt>
                <c:pt idx="2755">
                  <c:v>152.919742394526</c:v>
                </c:pt>
                <c:pt idx="2756">
                  <c:v>152.975248653108</c:v>
                </c:pt>
                <c:pt idx="2757">
                  <c:v>153.03075491169099</c:v>
                </c:pt>
                <c:pt idx="2758">
                  <c:v>153.08626117027299</c:v>
                </c:pt>
                <c:pt idx="2759">
                  <c:v>153.14176742885499</c:v>
                </c:pt>
                <c:pt idx="2760">
                  <c:v>153.19727368743801</c:v>
                </c:pt>
                <c:pt idx="2761">
                  <c:v>153.25277994602001</c:v>
                </c:pt>
                <c:pt idx="2762">
                  <c:v>153.30828620460301</c:v>
                </c:pt>
                <c:pt idx="2763">
                  <c:v>153.36379246318501</c:v>
                </c:pt>
                <c:pt idx="2764">
                  <c:v>153.41929872176701</c:v>
                </c:pt>
                <c:pt idx="2765">
                  <c:v>153.47480498035</c:v>
                </c:pt>
                <c:pt idx="2766">
                  <c:v>153.530311238932</c:v>
                </c:pt>
                <c:pt idx="2767">
                  <c:v>153.585817497515</c:v>
                </c:pt>
                <c:pt idx="2768">
                  <c:v>153.64132375609699</c:v>
                </c:pt>
                <c:pt idx="2769">
                  <c:v>153.69683001467899</c:v>
                </c:pt>
                <c:pt idx="2770">
                  <c:v>153.75233627326199</c:v>
                </c:pt>
                <c:pt idx="2771">
                  <c:v>153.80784253184399</c:v>
                </c:pt>
                <c:pt idx="2772">
                  <c:v>153.86334879042701</c:v>
                </c:pt>
                <c:pt idx="2773">
                  <c:v>153.91885504900901</c:v>
                </c:pt>
                <c:pt idx="2774">
                  <c:v>153.97436130759101</c:v>
                </c:pt>
                <c:pt idx="2775">
                  <c:v>154.029867566174</c:v>
                </c:pt>
                <c:pt idx="2776">
                  <c:v>154.085373824756</c:v>
                </c:pt>
                <c:pt idx="2777">
                  <c:v>154.140880083339</c:v>
                </c:pt>
                <c:pt idx="2778">
                  <c:v>154.196386341921</c:v>
                </c:pt>
                <c:pt idx="2779">
                  <c:v>154.251892600503</c:v>
                </c:pt>
                <c:pt idx="2780">
                  <c:v>154.30739885908599</c:v>
                </c:pt>
                <c:pt idx="2781">
                  <c:v>154.36290511766799</c:v>
                </c:pt>
                <c:pt idx="2782">
                  <c:v>154.41841137625099</c:v>
                </c:pt>
                <c:pt idx="2783">
                  <c:v>154.47391763483299</c:v>
                </c:pt>
                <c:pt idx="2784">
                  <c:v>154.52942389341499</c:v>
                </c:pt>
                <c:pt idx="2785">
                  <c:v>154.58493015199801</c:v>
                </c:pt>
                <c:pt idx="2786">
                  <c:v>154.64043641058001</c:v>
                </c:pt>
                <c:pt idx="2787">
                  <c:v>154.695942669163</c:v>
                </c:pt>
                <c:pt idx="2788">
                  <c:v>154.751448927745</c:v>
                </c:pt>
                <c:pt idx="2789">
                  <c:v>154.806955186328</c:v>
                </c:pt>
                <c:pt idx="2790">
                  <c:v>154.86246144491</c:v>
                </c:pt>
                <c:pt idx="2791">
                  <c:v>154.917967703492</c:v>
                </c:pt>
                <c:pt idx="2792">
                  <c:v>154.97347396207499</c:v>
                </c:pt>
                <c:pt idx="2793">
                  <c:v>155.02898022065699</c:v>
                </c:pt>
                <c:pt idx="2794">
                  <c:v>155.08448647924001</c:v>
                </c:pt>
                <c:pt idx="2795">
                  <c:v>155.13999273782201</c:v>
                </c:pt>
                <c:pt idx="2796">
                  <c:v>155.19549899640401</c:v>
                </c:pt>
                <c:pt idx="2797">
                  <c:v>155.25100525498701</c:v>
                </c:pt>
                <c:pt idx="2798">
                  <c:v>155.30651151356901</c:v>
                </c:pt>
                <c:pt idx="2799">
                  <c:v>155.362017772152</c:v>
                </c:pt>
                <c:pt idx="2800">
                  <c:v>155.417524030734</c:v>
                </c:pt>
                <c:pt idx="2801">
                  <c:v>155.473030289316</c:v>
                </c:pt>
                <c:pt idx="2802">
                  <c:v>155.52853654789899</c:v>
                </c:pt>
                <c:pt idx="2803">
                  <c:v>155.58404280648099</c:v>
                </c:pt>
                <c:pt idx="2804">
                  <c:v>155.63954906506399</c:v>
                </c:pt>
                <c:pt idx="2805">
                  <c:v>155.69505532364599</c:v>
                </c:pt>
                <c:pt idx="2806">
                  <c:v>155.75056158222799</c:v>
                </c:pt>
                <c:pt idx="2807">
                  <c:v>155.80606784081101</c:v>
                </c:pt>
                <c:pt idx="2808">
                  <c:v>155.86157409939301</c:v>
                </c:pt>
                <c:pt idx="2809">
                  <c:v>155.917080357976</c:v>
                </c:pt>
                <c:pt idx="2810">
                  <c:v>155.972586616558</c:v>
                </c:pt>
                <c:pt idx="2811">
                  <c:v>156.02809287514</c:v>
                </c:pt>
                <c:pt idx="2812">
                  <c:v>156.083599133723</c:v>
                </c:pt>
                <c:pt idx="2813">
                  <c:v>156.139105392305</c:v>
                </c:pt>
                <c:pt idx="2814">
                  <c:v>156.19461165088799</c:v>
                </c:pt>
                <c:pt idx="2815">
                  <c:v>156.25011790946999</c:v>
                </c:pt>
                <c:pt idx="2816">
                  <c:v>156.30562416805199</c:v>
                </c:pt>
                <c:pt idx="2817">
                  <c:v>156.36113042663499</c:v>
                </c:pt>
                <c:pt idx="2818">
                  <c:v>156.41663668521699</c:v>
                </c:pt>
                <c:pt idx="2819">
                  <c:v>156.47214294380001</c:v>
                </c:pt>
                <c:pt idx="2820">
                  <c:v>156.52764920238201</c:v>
                </c:pt>
                <c:pt idx="2821">
                  <c:v>156.58315546096401</c:v>
                </c:pt>
                <c:pt idx="2822">
                  <c:v>156.638661719547</c:v>
                </c:pt>
                <c:pt idx="2823">
                  <c:v>156.694167978129</c:v>
                </c:pt>
                <c:pt idx="2824">
                  <c:v>156.749674236712</c:v>
                </c:pt>
                <c:pt idx="2825">
                  <c:v>156.805180495294</c:v>
                </c:pt>
                <c:pt idx="2826">
                  <c:v>156.86068675387699</c:v>
                </c:pt>
                <c:pt idx="2827">
                  <c:v>156.91619301245899</c:v>
                </c:pt>
                <c:pt idx="2828">
                  <c:v>156.97169927104099</c:v>
                </c:pt>
                <c:pt idx="2829">
                  <c:v>157.02720552962401</c:v>
                </c:pt>
                <c:pt idx="2830">
                  <c:v>157.08271178820601</c:v>
                </c:pt>
                <c:pt idx="2831">
                  <c:v>157.13821804678901</c:v>
                </c:pt>
                <c:pt idx="2832">
                  <c:v>157.19372430537101</c:v>
                </c:pt>
                <c:pt idx="2833">
                  <c:v>157.24923056395301</c:v>
                </c:pt>
                <c:pt idx="2834">
                  <c:v>157.304736822536</c:v>
                </c:pt>
                <c:pt idx="2835">
                  <c:v>157.360243081118</c:v>
                </c:pt>
                <c:pt idx="2836">
                  <c:v>157.41574933970099</c:v>
                </c:pt>
                <c:pt idx="2837">
                  <c:v>157.47125559828299</c:v>
                </c:pt>
                <c:pt idx="2838">
                  <c:v>157.52676185686499</c:v>
                </c:pt>
                <c:pt idx="2839">
                  <c:v>157.58226811544799</c:v>
                </c:pt>
                <c:pt idx="2840">
                  <c:v>157.63777437402999</c:v>
                </c:pt>
                <c:pt idx="2841">
                  <c:v>157.69328063261301</c:v>
                </c:pt>
                <c:pt idx="2842">
                  <c:v>157.74878689119501</c:v>
                </c:pt>
                <c:pt idx="2843">
                  <c:v>157.80429314977701</c:v>
                </c:pt>
                <c:pt idx="2844">
                  <c:v>157.85979940836</c:v>
                </c:pt>
                <c:pt idx="2845">
                  <c:v>157.915305666942</c:v>
                </c:pt>
                <c:pt idx="2846">
                  <c:v>157.970811925525</c:v>
                </c:pt>
                <c:pt idx="2847">
                  <c:v>158.026318184107</c:v>
                </c:pt>
                <c:pt idx="2848">
                  <c:v>158.081824442689</c:v>
                </c:pt>
                <c:pt idx="2849">
                  <c:v>158.13733070127199</c:v>
                </c:pt>
                <c:pt idx="2850">
                  <c:v>158.19283695985399</c:v>
                </c:pt>
                <c:pt idx="2851">
                  <c:v>158.24834321843699</c:v>
                </c:pt>
                <c:pt idx="2852">
                  <c:v>158.30384947701901</c:v>
                </c:pt>
                <c:pt idx="2853">
                  <c:v>158.35935573560101</c:v>
                </c:pt>
                <c:pt idx="2854">
                  <c:v>158.41486199418401</c:v>
                </c:pt>
                <c:pt idx="2855">
                  <c:v>158.47036825276601</c:v>
                </c:pt>
                <c:pt idx="2856">
                  <c:v>158.525874511349</c:v>
                </c:pt>
                <c:pt idx="2857">
                  <c:v>158.581380769931</c:v>
                </c:pt>
                <c:pt idx="2858">
                  <c:v>158.636887028513</c:v>
                </c:pt>
                <c:pt idx="2859">
                  <c:v>158.692393287096</c:v>
                </c:pt>
                <c:pt idx="2860">
                  <c:v>158.747899545678</c:v>
                </c:pt>
                <c:pt idx="2861">
                  <c:v>158.80340580426099</c:v>
                </c:pt>
                <c:pt idx="2862">
                  <c:v>158.85891206284299</c:v>
                </c:pt>
                <c:pt idx="2863">
                  <c:v>158.91441832142601</c:v>
                </c:pt>
                <c:pt idx="2864">
                  <c:v>158.96992458000801</c:v>
                </c:pt>
                <c:pt idx="2865">
                  <c:v>159.02543083859001</c:v>
                </c:pt>
                <c:pt idx="2866">
                  <c:v>159.08093709717301</c:v>
                </c:pt>
                <c:pt idx="2867">
                  <c:v>159.13644335575501</c:v>
                </c:pt>
                <c:pt idx="2868">
                  <c:v>159.191949614338</c:v>
                </c:pt>
                <c:pt idx="2869">
                  <c:v>159.24745587292</c:v>
                </c:pt>
                <c:pt idx="2870">
                  <c:v>159.302962131502</c:v>
                </c:pt>
                <c:pt idx="2871">
                  <c:v>159.35846839008499</c:v>
                </c:pt>
                <c:pt idx="2872">
                  <c:v>159.41397464866699</c:v>
                </c:pt>
                <c:pt idx="2873">
                  <c:v>159.46948090724999</c:v>
                </c:pt>
                <c:pt idx="2874">
                  <c:v>159.52498716583199</c:v>
                </c:pt>
                <c:pt idx="2875">
                  <c:v>159.58049342441399</c:v>
                </c:pt>
                <c:pt idx="2876">
                  <c:v>159.63599968299701</c:v>
                </c:pt>
                <c:pt idx="2877">
                  <c:v>159.69150594157901</c:v>
                </c:pt>
                <c:pt idx="2878">
                  <c:v>159.747012200162</c:v>
                </c:pt>
                <c:pt idx="2879">
                  <c:v>159.802518458744</c:v>
                </c:pt>
                <c:pt idx="2880">
                  <c:v>159.858024717326</c:v>
                </c:pt>
                <c:pt idx="2881">
                  <c:v>159.913530975909</c:v>
                </c:pt>
                <c:pt idx="2882">
                  <c:v>159.969037234491</c:v>
                </c:pt>
                <c:pt idx="2883">
                  <c:v>160.02454349307399</c:v>
                </c:pt>
                <c:pt idx="2884">
                  <c:v>160.08004975165599</c:v>
                </c:pt>
                <c:pt idx="2885">
                  <c:v>160.13555601023799</c:v>
                </c:pt>
                <c:pt idx="2886">
                  <c:v>160.19106226882101</c:v>
                </c:pt>
                <c:pt idx="2887">
                  <c:v>160.24656852740301</c:v>
                </c:pt>
                <c:pt idx="2888">
                  <c:v>160.30207478598601</c:v>
                </c:pt>
                <c:pt idx="2889">
                  <c:v>160.35758104456801</c:v>
                </c:pt>
                <c:pt idx="2890">
                  <c:v>160.41308730315001</c:v>
                </c:pt>
                <c:pt idx="2891">
                  <c:v>160.468593561733</c:v>
                </c:pt>
                <c:pt idx="2892">
                  <c:v>160.524099820315</c:v>
                </c:pt>
                <c:pt idx="2893">
                  <c:v>160.579606078898</c:v>
                </c:pt>
                <c:pt idx="2894">
                  <c:v>160.63511233748</c:v>
                </c:pt>
                <c:pt idx="2895">
                  <c:v>160.690618596062</c:v>
                </c:pt>
                <c:pt idx="2896">
                  <c:v>160.74612485464499</c:v>
                </c:pt>
                <c:pt idx="2897">
                  <c:v>160.80163111322699</c:v>
                </c:pt>
                <c:pt idx="2898">
                  <c:v>160.85713737181001</c:v>
                </c:pt>
                <c:pt idx="2899">
                  <c:v>160.91264363039201</c:v>
                </c:pt>
                <c:pt idx="2900">
                  <c:v>160.96814988897401</c:v>
                </c:pt>
                <c:pt idx="2901">
                  <c:v>161.02365614755701</c:v>
                </c:pt>
                <c:pt idx="2902">
                  <c:v>161.07916240613901</c:v>
                </c:pt>
                <c:pt idx="2903">
                  <c:v>161.134668664722</c:v>
                </c:pt>
                <c:pt idx="2904">
                  <c:v>161.190174923304</c:v>
                </c:pt>
                <c:pt idx="2905">
                  <c:v>161.24568118188699</c:v>
                </c:pt>
                <c:pt idx="2906">
                  <c:v>161.30118744046899</c:v>
                </c:pt>
                <c:pt idx="2907">
                  <c:v>161.35669369905099</c:v>
                </c:pt>
                <c:pt idx="2908">
                  <c:v>161.41219995763399</c:v>
                </c:pt>
                <c:pt idx="2909">
                  <c:v>161.46770621621599</c:v>
                </c:pt>
                <c:pt idx="2910">
                  <c:v>161.52321247479901</c:v>
                </c:pt>
                <c:pt idx="2911">
                  <c:v>161.57871873338101</c:v>
                </c:pt>
                <c:pt idx="2912">
                  <c:v>161.63422499196301</c:v>
                </c:pt>
                <c:pt idx="2913">
                  <c:v>161.689731250546</c:v>
                </c:pt>
                <c:pt idx="2914">
                  <c:v>161.745237509128</c:v>
                </c:pt>
                <c:pt idx="2915">
                  <c:v>161.800743767711</c:v>
                </c:pt>
                <c:pt idx="2916">
                  <c:v>161.856250026293</c:v>
                </c:pt>
                <c:pt idx="2917">
                  <c:v>161.911756284875</c:v>
                </c:pt>
                <c:pt idx="2918">
                  <c:v>161.96726254345799</c:v>
                </c:pt>
                <c:pt idx="2919">
                  <c:v>162.02276880203999</c:v>
                </c:pt>
                <c:pt idx="2920">
                  <c:v>162.07827506062301</c:v>
                </c:pt>
                <c:pt idx="2921">
                  <c:v>162.13378131920501</c:v>
                </c:pt>
                <c:pt idx="2922">
                  <c:v>162.18928757778701</c:v>
                </c:pt>
                <c:pt idx="2923">
                  <c:v>162.24479383637001</c:v>
                </c:pt>
                <c:pt idx="2924">
                  <c:v>162.30030009495201</c:v>
                </c:pt>
                <c:pt idx="2925">
                  <c:v>162.355806353535</c:v>
                </c:pt>
                <c:pt idx="2926">
                  <c:v>162.411312612117</c:v>
                </c:pt>
                <c:pt idx="2927">
                  <c:v>162.466818870699</c:v>
                </c:pt>
                <c:pt idx="2928">
                  <c:v>162.522325129282</c:v>
                </c:pt>
                <c:pt idx="2929">
                  <c:v>162.57783138786399</c:v>
                </c:pt>
                <c:pt idx="2930">
                  <c:v>162.63333764644699</c:v>
                </c:pt>
                <c:pt idx="2931">
                  <c:v>162.68884390502899</c:v>
                </c:pt>
                <c:pt idx="2932">
                  <c:v>162.74435016361099</c:v>
                </c:pt>
                <c:pt idx="2933">
                  <c:v>162.79985642219401</c:v>
                </c:pt>
                <c:pt idx="2934">
                  <c:v>162.85536268077601</c:v>
                </c:pt>
                <c:pt idx="2935">
                  <c:v>162.91086893935901</c:v>
                </c:pt>
                <c:pt idx="2936">
                  <c:v>162.96637519794101</c:v>
                </c:pt>
                <c:pt idx="2937">
                  <c:v>163.021881456523</c:v>
                </c:pt>
                <c:pt idx="2938">
                  <c:v>163.077387715106</c:v>
                </c:pt>
                <c:pt idx="2939">
                  <c:v>163.132893973688</c:v>
                </c:pt>
                <c:pt idx="2940">
                  <c:v>163.18840023227099</c:v>
                </c:pt>
                <c:pt idx="2941">
                  <c:v>163.24390649085299</c:v>
                </c:pt>
                <c:pt idx="2942">
                  <c:v>163.29941274943599</c:v>
                </c:pt>
                <c:pt idx="2943">
                  <c:v>163.35491900801799</c:v>
                </c:pt>
                <c:pt idx="2944">
                  <c:v>163.41042526659999</c:v>
                </c:pt>
                <c:pt idx="2945">
                  <c:v>163.46593152518301</c:v>
                </c:pt>
                <c:pt idx="2946">
                  <c:v>163.52143778376501</c:v>
                </c:pt>
                <c:pt idx="2947">
                  <c:v>163.576944042348</c:v>
                </c:pt>
                <c:pt idx="2948">
                  <c:v>163.63245030093</c:v>
                </c:pt>
                <c:pt idx="2949">
                  <c:v>163.687956559512</c:v>
                </c:pt>
                <c:pt idx="2950">
                  <c:v>163.743462818095</c:v>
                </c:pt>
                <c:pt idx="2951">
                  <c:v>163.798969076677</c:v>
                </c:pt>
                <c:pt idx="2952">
                  <c:v>163.85447533525999</c:v>
                </c:pt>
                <c:pt idx="2953">
                  <c:v>163.90998159384199</c:v>
                </c:pt>
                <c:pt idx="2954">
                  <c:v>163.96548785242399</c:v>
                </c:pt>
                <c:pt idx="2955">
                  <c:v>164.02099411100701</c:v>
                </c:pt>
                <c:pt idx="2956">
                  <c:v>164.07650036958901</c:v>
                </c:pt>
                <c:pt idx="2957">
                  <c:v>164.13200662817201</c:v>
                </c:pt>
                <c:pt idx="2958">
                  <c:v>164.18751288675401</c:v>
                </c:pt>
                <c:pt idx="2959">
                  <c:v>164.24301914533601</c:v>
                </c:pt>
                <c:pt idx="2960">
                  <c:v>164.298525403919</c:v>
                </c:pt>
                <c:pt idx="2961">
                  <c:v>164.354031662501</c:v>
                </c:pt>
                <c:pt idx="2962">
                  <c:v>164.409537921084</c:v>
                </c:pt>
                <c:pt idx="2963">
                  <c:v>164.46504417966599</c:v>
                </c:pt>
                <c:pt idx="2964">
                  <c:v>164.52055043824799</c:v>
                </c:pt>
                <c:pt idx="2965">
                  <c:v>164.57605669683099</c:v>
                </c:pt>
                <c:pt idx="2966">
                  <c:v>164.63156295541299</c:v>
                </c:pt>
                <c:pt idx="2967">
                  <c:v>164.68706921399601</c:v>
                </c:pt>
                <c:pt idx="2968">
                  <c:v>164.74257547257801</c:v>
                </c:pt>
                <c:pt idx="2969">
                  <c:v>164.79808173116001</c:v>
                </c:pt>
                <c:pt idx="2970">
                  <c:v>164.853587989743</c:v>
                </c:pt>
                <c:pt idx="2971">
                  <c:v>164.909094248325</c:v>
                </c:pt>
                <c:pt idx="2972">
                  <c:v>164.964600506908</c:v>
                </c:pt>
                <c:pt idx="2973">
                  <c:v>165.02010676549</c:v>
                </c:pt>
                <c:pt idx="2974">
                  <c:v>165.075613024072</c:v>
                </c:pt>
                <c:pt idx="2975">
                  <c:v>165.13111928265499</c:v>
                </c:pt>
                <c:pt idx="2976">
                  <c:v>165.18662554123699</c:v>
                </c:pt>
                <c:pt idx="2977">
                  <c:v>165.24213179981999</c:v>
                </c:pt>
                <c:pt idx="2978">
                  <c:v>165.29763805840199</c:v>
                </c:pt>
                <c:pt idx="2979">
                  <c:v>165.35314431698399</c:v>
                </c:pt>
                <c:pt idx="2980">
                  <c:v>165.40865057556701</c:v>
                </c:pt>
                <c:pt idx="2981">
                  <c:v>165.46415683414901</c:v>
                </c:pt>
                <c:pt idx="2982">
                  <c:v>165.519663092732</c:v>
                </c:pt>
                <c:pt idx="2983">
                  <c:v>165.575169351314</c:v>
                </c:pt>
                <c:pt idx="2984">
                  <c:v>165.630675609897</c:v>
                </c:pt>
                <c:pt idx="2985">
                  <c:v>165.686181868479</c:v>
                </c:pt>
                <c:pt idx="2986">
                  <c:v>165.741688127061</c:v>
                </c:pt>
                <c:pt idx="2987">
                  <c:v>165.79719438564399</c:v>
                </c:pt>
                <c:pt idx="2988">
                  <c:v>165.85270064422599</c:v>
                </c:pt>
                <c:pt idx="2989">
                  <c:v>165.90820690280901</c:v>
                </c:pt>
                <c:pt idx="2990">
                  <c:v>165.96371316139101</c:v>
                </c:pt>
                <c:pt idx="2991">
                  <c:v>166.01921941997301</c:v>
                </c:pt>
                <c:pt idx="2992">
                  <c:v>166.07472567855601</c:v>
                </c:pt>
                <c:pt idx="2993">
                  <c:v>166.13023193713801</c:v>
                </c:pt>
                <c:pt idx="2994">
                  <c:v>166.185738195721</c:v>
                </c:pt>
                <c:pt idx="2995">
                  <c:v>166.241244454303</c:v>
                </c:pt>
                <c:pt idx="2996">
                  <c:v>166.296750712885</c:v>
                </c:pt>
                <c:pt idx="2997">
                  <c:v>166.35225697146799</c:v>
                </c:pt>
                <c:pt idx="2998">
                  <c:v>166.40776323004999</c:v>
                </c:pt>
                <c:pt idx="2999">
                  <c:v>166.46326948863299</c:v>
                </c:pt>
                <c:pt idx="3000">
                  <c:v>166.51877574721499</c:v>
                </c:pt>
                <c:pt idx="3001">
                  <c:v>166.57428200579699</c:v>
                </c:pt>
                <c:pt idx="3002">
                  <c:v>166.62978826438001</c:v>
                </c:pt>
                <c:pt idx="3003">
                  <c:v>166.68529452296201</c:v>
                </c:pt>
                <c:pt idx="3004">
                  <c:v>166.740800781545</c:v>
                </c:pt>
                <c:pt idx="3005">
                  <c:v>166.796307040127</c:v>
                </c:pt>
                <c:pt idx="3006">
                  <c:v>166.851813298709</c:v>
                </c:pt>
                <c:pt idx="3007">
                  <c:v>166.907319557292</c:v>
                </c:pt>
                <c:pt idx="3008">
                  <c:v>166.962825815874</c:v>
                </c:pt>
                <c:pt idx="3009">
                  <c:v>167.01833207445699</c:v>
                </c:pt>
                <c:pt idx="3010">
                  <c:v>167.07383833303899</c:v>
                </c:pt>
                <c:pt idx="3011">
                  <c:v>167.12934459162099</c:v>
                </c:pt>
                <c:pt idx="3012">
                  <c:v>167.18485085020399</c:v>
                </c:pt>
                <c:pt idx="3013">
                  <c:v>167.24035710878599</c:v>
                </c:pt>
                <c:pt idx="3014">
                  <c:v>167.29586336736901</c:v>
                </c:pt>
                <c:pt idx="3015">
                  <c:v>167.35136962595101</c:v>
                </c:pt>
                <c:pt idx="3016">
                  <c:v>167.40687588453301</c:v>
                </c:pt>
                <c:pt idx="3017">
                  <c:v>167.462382143116</c:v>
                </c:pt>
                <c:pt idx="3018">
                  <c:v>167.517888401698</c:v>
                </c:pt>
                <c:pt idx="3019">
                  <c:v>167.573394660281</c:v>
                </c:pt>
                <c:pt idx="3020">
                  <c:v>167.628900918863</c:v>
                </c:pt>
                <c:pt idx="3021">
                  <c:v>167.684407177445</c:v>
                </c:pt>
                <c:pt idx="3022">
                  <c:v>167.73991343602799</c:v>
                </c:pt>
                <c:pt idx="3023">
                  <c:v>167.79541969460999</c:v>
                </c:pt>
                <c:pt idx="3024">
                  <c:v>167.85092595319301</c:v>
                </c:pt>
                <c:pt idx="3025">
                  <c:v>167.90643221177501</c:v>
                </c:pt>
                <c:pt idx="3026">
                  <c:v>167.96193847035801</c:v>
                </c:pt>
                <c:pt idx="3027">
                  <c:v>168.01744472894001</c:v>
                </c:pt>
                <c:pt idx="3028">
                  <c:v>168.07295098752201</c:v>
                </c:pt>
                <c:pt idx="3029">
                  <c:v>168.128457246105</c:v>
                </c:pt>
                <c:pt idx="3030">
                  <c:v>168.183963504687</c:v>
                </c:pt>
                <c:pt idx="3031">
                  <c:v>168.23946976326999</c:v>
                </c:pt>
                <c:pt idx="3032">
                  <c:v>168.29497602185199</c:v>
                </c:pt>
                <c:pt idx="3033">
                  <c:v>168.35048228043399</c:v>
                </c:pt>
                <c:pt idx="3034">
                  <c:v>168.40598853901699</c:v>
                </c:pt>
                <c:pt idx="3035">
                  <c:v>168.46149479759899</c:v>
                </c:pt>
                <c:pt idx="3036">
                  <c:v>168.51700105618201</c:v>
                </c:pt>
                <c:pt idx="3037">
                  <c:v>168.57250731476401</c:v>
                </c:pt>
                <c:pt idx="3038">
                  <c:v>168.62801357334601</c:v>
                </c:pt>
                <c:pt idx="3039">
                  <c:v>168.683519831929</c:v>
                </c:pt>
                <c:pt idx="3040">
                  <c:v>168.739026090511</c:v>
                </c:pt>
                <c:pt idx="3041">
                  <c:v>168.794532349094</c:v>
                </c:pt>
                <c:pt idx="3042">
                  <c:v>168.850038607676</c:v>
                </c:pt>
                <c:pt idx="3043">
                  <c:v>168.905544866258</c:v>
                </c:pt>
                <c:pt idx="3044">
                  <c:v>168.96105112484099</c:v>
                </c:pt>
                <c:pt idx="3045">
                  <c:v>169.01655738342299</c:v>
                </c:pt>
                <c:pt idx="3046">
                  <c:v>169.07206364200599</c:v>
                </c:pt>
                <c:pt idx="3047">
                  <c:v>169.12756990058801</c:v>
                </c:pt>
                <c:pt idx="3048">
                  <c:v>169.18307615917001</c:v>
                </c:pt>
                <c:pt idx="3049">
                  <c:v>169.23858241775301</c:v>
                </c:pt>
                <c:pt idx="3050">
                  <c:v>169.29408867633501</c:v>
                </c:pt>
                <c:pt idx="3051">
                  <c:v>169.349594934918</c:v>
                </c:pt>
                <c:pt idx="3052">
                  <c:v>169.4051011935</c:v>
                </c:pt>
                <c:pt idx="3053">
                  <c:v>169.460607452082</c:v>
                </c:pt>
                <c:pt idx="3054">
                  <c:v>169.516113710665</c:v>
                </c:pt>
                <c:pt idx="3055">
                  <c:v>169.571619969247</c:v>
                </c:pt>
                <c:pt idx="3056">
                  <c:v>169.62712622782999</c:v>
                </c:pt>
                <c:pt idx="3057">
                  <c:v>169.68263248641199</c:v>
                </c:pt>
                <c:pt idx="3058">
                  <c:v>169.73813874499399</c:v>
                </c:pt>
                <c:pt idx="3059">
                  <c:v>169.79364500357701</c:v>
                </c:pt>
                <c:pt idx="3060">
                  <c:v>169.84915126215901</c:v>
                </c:pt>
                <c:pt idx="3061">
                  <c:v>169.90465752074201</c:v>
                </c:pt>
                <c:pt idx="3062">
                  <c:v>169.96016377932401</c:v>
                </c:pt>
                <c:pt idx="3063">
                  <c:v>170.01567003790601</c:v>
                </c:pt>
                <c:pt idx="3064">
                  <c:v>170.071176296489</c:v>
                </c:pt>
                <c:pt idx="3065">
                  <c:v>170.126682555071</c:v>
                </c:pt>
                <c:pt idx="3066">
                  <c:v>170.18218881365399</c:v>
                </c:pt>
                <c:pt idx="3067">
                  <c:v>170.23769507223599</c:v>
                </c:pt>
                <c:pt idx="3068">
                  <c:v>170.29320133081899</c:v>
                </c:pt>
                <c:pt idx="3069">
                  <c:v>170.34870758940099</c:v>
                </c:pt>
                <c:pt idx="3070">
                  <c:v>170.40421384798299</c:v>
                </c:pt>
                <c:pt idx="3071">
                  <c:v>170.45972010656601</c:v>
                </c:pt>
                <c:pt idx="3072">
                  <c:v>170.51522636514801</c:v>
                </c:pt>
                <c:pt idx="3073">
                  <c:v>170.570732623731</c:v>
                </c:pt>
                <c:pt idx="3074">
                  <c:v>170.626238882313</c:v>
                </c:pt>
                <c:pt idx="3075">
                  <c:v>170.681745140895</c:v>
                </c:pt>
                <c:pt idx="3076">
                  <c:v>170.737251399478</c:v>
                </c:pt>
                <c:pt idx="3077">
                  <c:v>170.79275765806</c:v>
                </c:pt>
                <c:pt idx="3078">
                  <c:v>170.84826391664299</c:v>
                </c:pt>
                <c:pt idx="3079">
                  <c:v>170.90377017522499</c:v>
                </c:pt>
                <c:pt idx="3080">
                  <c:v>170.95927643380699</c:v>
                </c:pt>
                <c:pt idx="3081">
                  <c:v>171.01478269239001</c:v>
                </c:pt>
                <c:pt idx="3082">
                  <c:v>171.07028895097201</c:v>
                </c:pt>
                <c:pt idx="3083">
                  <c:v>171.12579520955501</c:v>
                </c:pt>
                <c:pt idx="3084">
                  <c:v>171.18130146813701</c:v>
                </c:pt>
                <c:pt idx="3085">
                  <c:v>171.23680772671901</c:v>
                </c:pt>
                <c:pt idx="3086">
                  <c:v>171.292313985302</c:v>
                </c:pt>
                <c:pt idx="3087">
                  <c:v>171.347820243884</c:v>
                </c:pt>
                <c:pt idx="3088">
                  <c:v>171.403326502467</c:v>
                </c:pt>
                <c:pt idx="3089">
                  <c:v>171.458832761049</c:v>
                </c:pt>
                <c:pt idx="3090">
                  <c:v>171.514339019631</c:v>
                </c:pt>
                <c:pt idx="3091">
                  <c:v>171.56984527821399</c:v>
                </c:pt>
                <c:pt idx="3092">
                  <c:v>171.62535153679599</c:v>
                </c:pt>
                <c:pt idx="3093">
                  <c:v>171.68085779537901</c:v>
                </c:pt>
                <c:pt idx="3094">
                  <c:v>171.73636405396101</c:v>
                </c:pt>
                <c:pt idx="3095">
                  <c:v>171.79187031254301</c:v>
                </c:pt>
                <c:pt idx="3096">
                  <c:v>171.84737657112601</c:v>
                </c:pt>
                <c:pt idx="3097">
                  <c:v>171.90288282970801</c:v>
                </c:pt>
                <c:pt idx="3098">
                  <c:v>171.958389088291</c:v>
                </c:pt>
                <c:pt idx="3099">
                  <c:v>172.013895346873</c:v>
                </c:pt>
                <c:pt idx="3100">
                  <c:v>172.069401605455</c:v>
                </c:pt>
                <c:pt idx="3101">
                  <c:v>172.12490786403799</c:v>
                </c:pt>
                <c:pt idx="3102">
                  <c:v>172.18041412261999</c:v>
                </c:pt>
                <c:pt idx="3103">
                  <c:v>172.23592038120299</c:v>
                </c:pt>
                <c:pt idx="3104">
                  <c:v>172.29142663978499</c:v>
                </c:pt>
                <c:pt idx="3105">
                  <c:v>172.34693289836699</c:v>
                </c:pt>
                <c:pt idx="3106">
                  <c:v>172.40243915695001</c:v>
                </c:pt>
                <c:pt idx="3107">
                  <c:v>172.45794541553201</c:v>
                </c:pt>
                <c:pt idx="3108">
                  <c:v>172.513451674115</c:v>
                </c:pt>
                <c:pt idx="3109">
                  <c:v>172.568957932697</c:v>
                </c:pt>
                <c:pt idx="3110">
                  <c:v>172.62446419128</c:v>
                </c:pt>
                <c:pt idx="3111">
                  <c:v>172.679970449862</c:v>
                </c:pt>
                <c:pt idx="3112">
                  <c:v>172.735476708444</c:v>
                </c:pt>
                <c:pt idx="3113">
                  <c:v>172.79098296702699</c:v>
                </c:pt>
                <c:pt idx="3114">
                  <c:v>172.84648922560899</c:v>
                </c:pt>
                <c:pt idx="3115">
                  <c:v>172.90199548419201</c:v>
                </c:pt>
                <c:pt idx="3116">
                  <c:v>172.95750174277401</c:v>
                </c:pt>
                <c:pt idx="3117">
                  <c:v>173.01300800135601</c:v>
                </c:pt>
                <c:pt idx="3118">
                  <c:v>173.06851425993901</c:v>
                </c:pt>
                <c:pt idx="3119">
                  <c:v>173.12402051852101</c:v>
                </c:pt>
                <c:pt idx="3120">
                  <c:v>173.179526777104</c:v>
                </c:pt>
                <c:pt idx="3121">
                  <c:v>173.235033035686</c:v>
                </c:pt>
                <c:pt idx="3122">
                  <c:v>173.290539294268</c:v>
                </c:pt>
                <c:pt idx="3123">
                  <c:v>173.346045552851</c:v>
                </c:pt>
                <c:pt idx="3124">
                  <c:v>173.401551811433</c:v>
                </c:pt>
                <c:pt idx="3125">
                  <c:v>173.45705807001599</c:v>
                </c:pt>
                <c:pt idx="3126">
                  <c:v>173.51256432859799</c:v>
                </c:pt>
                <c:pt idx="3127">
                  <c:v>173.56807058717999</c:v>
                </c:pt>
                <c:pt idx="3128">
                  <c:v>173.62357684576301</c:v>
                </c:pt>
                <c:pt idx="3129">
                  <c:v>173.67908310434501</c:v>
                </c:pt>
                <c:pt idx="3130">
                  <c:v>173.73458936292801</c:v>
                </c:pt>
                <c:pt idx="3131">
                  <c:v>173.79009562151001</c:v>
                </c:pt>
                <c:pt idx="3132">
                  <c:v>173.845601880092</c:v>
                </c:pt>
                <c:pt idx="3133">
                  <c:v>173.901108138675</c:v>
                </c:pt>
                <c:pt idx="3134">
                  <c:v>173.956614397257</c:v>
                </c:pt>
                <c:pt idx="3135">
                  <c:v>174.01212065583999</c:v>
                </c:pt>
                <c:pt idx="3136">
                  <c:v>174.06762691442199</c:v>
                </c:pt>
                <c:pt idx="3137">
                  <c:v>174.12313317300399</c:v>
                </c:pt>
                <c:pt idx="3138">
                  <c:v>174.17863943158699</c:v>
                </c:pt>
                <c:pt idx="3139">
                  <c:v>174.23414569016899</c:v>
                </c:pt>
                <c:pt idx="3140">
                  <c:v>174.28965194875201</c:v>
                </c:pt>
                <c:pt idx="3141">
                  <c:v>174.34515820733401</c:v>
                </c:pt>
                <c:pt idx="3142">
                  <c:v>174.40066446591601</c:v>
                </c:pt>
                <c:pt idx="3143">
                  <c:v>174.456170724499</c:v>
                </c:pt>
                <c:pt idx="3144">
                  <c:v>174.511676983081</c:v>
                </c:pt>
                <c:pt idx="3145">
                  <c:v>174.567183241664</c:v>
                </c:pt>
                <c:pt idx="3146">
                  <c:v>174.622689500246</c:v>
                </c:pt>
                <c:pt idx="3147">
                  <c:v>174.67819575882899</c:v>
                </c:pt>
                <c:pt idx="3148">
                  <c:v>174.73370201741099</c:v>
                </c:pt>
                <c:pt idx="3149">
                  <c:v>174.78920827599299</c:v>
                </c:pt>
                <c:pt idx="3150">
                  <c:v>174.84471453457601</c:v>
                </c:pt>
                <c:pt idx="3151">
                  <c:v>174.90022079315801</c:v>
                </c:pt>
                <c:pt idx="3152">
                  <c:v>174.95572705174101</c:v>
                </c:pt>
                <c:pt idx="3153">
                  <c:v>175.01123331032301</c:v>
                </c:pt>
                <c:pt idx="3154">
                  <c:v>175.06673956890501</c:v>
                </c:pt>
                <c:pt idx="3155">
                  <c:v>175.122245827488</c:v>
                </c:pt>
                <c:pt idx="3156">
                  <c:v>175.17775208607</c:v>
                </c:pt>
                <c:pt idx="3157">
                  <c:v>175.233258344653</c:v>
                </c:pt>
                <c:pt idx="3158">
                  <c:v>175.28876460323499</c:v>
                </c:pt>
                <c:pt idx="3159">
                  <c:v>175.34427086181699</c:v>
                </c:pt>
                <c:pt idx="3160">
                  <c:v>175.39977712039999</c:v>
                </c:pt>
                <c:pt idx="3161">
                  <c:v>175.45528337898199</c:v>
                </c:pt>
                <c:pt idx="3162">
                  <c:v>175.51078963756501</c:v>
                </c:pt>
                <c:pt idx="3163">
                  <c:v>175.56629589614701</c:v>
                </c:pt>
                <c:pt idx="3164">
                  <c:v>175.62180215472901</c:v>
                </c:pt>
                <c:pt idx="3165">
                  <c:v>175.67730841331201</c:v>
                </c:pt>
                <c:pt idx="3166">
                  <c:v>175.732814671894</c:v>
                </c:pt>
                <c:pt idx="3167">
                  <c:v>175.788320930477</c:v>
                </c:pt>
                <c:pt idx="3168">
                  <c:v>175.843827189059</c:v>
                </c:pt>
                <c:pt idx="3169">
                  <c:v>175.899333447641</c:v>
                </c:pt>
                <c:pt idx="3170">
                  <c:v>175.95483970622399</c:v>
                </c:pt>
                <c:pt idx="3171">
                  <c:v>176.01034596480599</c:v>
                </c:pt>
                <c:pt idx="3172">
                  <c:v>176.06585222338899</c:v>
                </c:pt>
                <c:pt idx="3173">
                  <c:v>176.12135848197099</c:v>
                </c:pt>
                <c:pt idx="3174">
                  <c:v>176.17686474055299</c:v>
                </c:pt>
                <c:pt idx="3175">
                  <c:v>176.23237099913601</c:v>
                </c:pt>
                <c:pt idx="3176">
                  <c:v>176.28787725771801</c:v>
                </c:pt>
                <c:pt idx="3177">
                  <c:v>176.343383516301</c:v>
                </c:pt>
                <c:pt idx="3178">
                  <c:v>176.398889774883</c:v>
                </c:pt>
                <c:pt idx="3179">
                  <c:v>176.454396033465</c:v>
                </c:pt>
                <c:pt idx="3180">
                  <c:v>176.509902292048</c:v>
                </c:pt>
                <c:pt idx="3181">
                  <c:v>176.56540855063</c:v>
                </c:pt>
                <c:pt idx="3182">
                  <c:v>176.62091480921299</c:v>
                </c:pt>
                <c:pt idx="3183">
                  <c:v>176.67642106779499</c:v>
                </c:pt>
                <c:pt idx="3184">
                  <c:v>176.73192732637801</c:v>
                </c:pt>
                <c:pt idx="3185">
                  <c:v>176.78743358496001</c:v>
                </c:pt>
                <c:pt idx="3186">
                  <c:v>176.84293984354201</c:v>
                </c:pt>
                <c:pt idx="3187">
                  <c:v>176.89844610212501</c:v>
                </c:pt>
                <c:pt idx="3188">
                  <c:v>176.95395236070701</c:v>
                </c:pt>
                <c:pt idx="3189">
                  <c:v>177.00945861929</c:v>
                </c:pt>
                <c:pt idx="3190">
                  <c:v>177.064964877872</c:v>
                </c:pt>
                <c:pt idx="3191">
                  <c:v>177.120471136454</c:v>
                </c:pt>
                <c:pt idx="3192">
                  <c:v>177.17597739503699</c:v>
                </c:pt>
                <c:pt idx="3193">
                  <c:v>177.23148365361899</c:v>
                </c:pt>
                <c:pt idx="3194">
                  <c:v>177.28698991220199</c:v>
                </c:pt>
                <c:pt idx="3195">
                  <c:v>177.34249617078399</c:v>
                </c:pt>
                <c:pt idx="3196">
                  <c:v>177.39800242936599</c:v>
                </c:pt>
                <c:pt idx="3197">
                  <c:v>177.45350868794901</c:v>
                </c:pt>
                <c:pt idx="3198">
                  <c:v>177.50901494653101</c:v>
                </c:pt>
                <c:pt idx="3199">
                  <c:v>177.564521205114</c:v>
                </c:pt>
                <c:pt idx="3200">
                  <c:v>177.620027463696</c:v>
                </c:pt>
                <c:pt idx="3201">
                  <c:v>177.675533722278</c:v>
                </c:pt>
                <c:pt idx="3202">
                  <c:v>177.731039980861</c:v>
                </c:pt>
                <c:pt idx="3203">
                  <c:v>177.786546239443</c:v>
                </c:pt>
                <c:pt idx="3204">
                  <c:v>177.84205249802599</c:v>
                </c:pt>
                <c:pt idx="3205">
                  <c:v>177.89755875660799</c:v>
                </c:pt>
                <c:pt idx="3206">
                  <c:v>177.95306501518999</c:v>
                </c:pt>
                <c:pt idx="3207">
                  <c:v>178.00857127377299</c:v>
                </c:pt>
                <c:pt idx="3208">
                  <c:v>178.06407753235499</c:v>
                </c:pt>
                <c:pt idx="3209">
                  <c:v>178.11958379093801</c:v>
                </c:pt>
                <c:pt idx="3210">
                  <c:v>178.17509004952001</c:v>
                </c:pt>
                <c:pt idx="3211">
                  <c:v>178.23059630810201</c:v>
                </c:pt>
                <c:pt idx="3212">
                  <c:v>178.286102566685</c:v>
                </c:pt>
                <c:pt idx="3213">
                  <c:v>178.341608825267</c:v>
                </c:pt>
                <c:pt idx="3214">
                  <c:v>178.39711508385</c:v>
                </c:pt>
                <c:pt idx="3215">
                  <c:v>178.452621342432</c:v>
                </c:pt>
                <c:pt idx="3216">
                  <c:v>178.508127601014</c:v>
                </c:pt>
                <c:pt idx="3217">
                  <c:v>178.56363385959699</c:v>
                </c:pt>
                <c:pt idx="3218">
                  <c:v>178.61914011817899</c:v>
                </c:pt>
                <c:pt idx="3219">
                  <c:v>178.67464637676201</c:v>
                </c:pt>
                <c:pt idx="3220">
                  <c:v>178.73015263534401</c:v>
                </c:pt>
                <c:pt idx="3221">
                  <c:v>178.78565889392601</c:v>
                </c:pt>
                <c:pt idx="3222">
                  <c:v>178.84116515250901</c:v>
                </c:pt>
                <c:pt idx="3223">
                  <c:v>178.89667141109101</c:v>
                </c:pt>
                <c:pt idx="3224">
                  <c:v>178.952177669674</c:v>
                </c:pt>
                <c:pt idx="3225">
                  <c:v>179.007683928256</c:v>
                </c:pt>
                <c:pt idx="3226">
                  <c:v>179.06319018683899</c:v>
                </c:pt>
                <c:pt idx="3227">
                  <c:v>179.11869644542099</c:v>
                </c:pt>
                <c:pt idx="3228">
                  <c:v>179.17420270400299</c:v>
                </c:pt>
                <c:pt idx="3229">
                  <c:v>179.22970896258599</c:v>
                </c:pt>
                <c:pt idx="3230">
                  <c:v>179.28521522116799</c:v>
                </c:pt>
                <c:pt idx="3231">
                  <c:v>179.34072147975101</c:v>
                </c:pt>
                <c:pt idx="3232">
                  <c:v>179.39622773833301</c:v>
                </c:pt>
                <c:pt idx="3233">
                  <c:v>179.45173399691501</c:v>
                </c:pt>
                <c:pt idx="3234">
                  <c:v>179.507240255498</c:v>
                </c:pt>
                <c:pt idx="3235">
                  <c:v>179.56274651408</c:v>
                </c:pt>
                <c:pt idx="3236">
                  <c:v>179.618252772663</c:v>
                </c:pt>
                <c:pt idx="3237">
                  <c:v>179.673759031245</c:v>
                </c:pt>
                <c:pt idx="3238">
                  <c:v>179.729265289827</c:v>
                </c:pt>
                <c:pt idx="3239">
                  <c:v>179.78477154840999</c:v>
                </c:pt>
                <c:pt idx="3240">
                  <c:v>179.84027780699199</c:v>
                </c:pt>
                <c:pt idx="3241">
                  <c:v>179.89578406557499</c:v>
                </c:pt>
                <c:pt idx="3242">
                  <c:v>179.95129032415699</c:v>
                </c:pt>
                <c:pt idx="3243">
                  <c:v>180.00679658273901</c:v>
                </c:pt>
                <c:pt idx="3244">
                  <c:v>180.06230284132201</c:v>
                </c:pt>
                <c:pt idx="3245">
                  <c:v>180.11780909990401</c:v>
                </c:pt>
                <c:pt idx="3246">
                  <c:v>180.173315358487</c:v>
                </c:pt>
                <c:pt idx="3247">
                  <c:v>180.228821617069</c:v>
                </c:pt>
                <c:pt idx="3248">
                  <c:v>180.284327875651</c:v>
                </c:pt>
                <c:pt idx="3249">
                  <c:v>180.339834134234</c:v>
                </c:pt>
                <c:pt idx="3250">
                  <c:v>180.395340392816</c:v>
                </c:pt>
                <c:pt idx="3251">
                  <c:v>180.45084665139899</c:v>
                </c:pt>
                <c:pt idx="3252">
                  <c:v>180.50635290998099</c:v>
                </c:pt>
                <c:pt idx="3253">
                  <c:v>180.56185916856299</c:v>
                </c:pt>
                <c:pt idx="3254">
                  <c:v>180.61736542714601</c:v>
                </c:pt>
                <c:pt idx="3255">
                  <c:v>180.67287168572801</c:v>
                </c:pt>
                <c:pt idx="3256">
                  <c:v>180.72837794431101</c:v>
                </c:pt>
                <c:pt idx="3257">
                  <c:v>180.78388420289301</c:v>
                </c:pt>
                <c:pt idx="3258">
                  <c:v>180.83939046147501</c:v>
                </c:pt>
                <c:pt idx="3259">
                  <c:v>180.894896720058</c:v>
                </c:pt>
                <c:pt idx="3260">
                  <c:v>180.95040297864</c:v>
                </c:pt>
                <c:pt idx="3261">
                  <c:v>181.00590923722299</c:v>
                </c:pt>
                <c:pt idx="3262">
                  <c:v>181.06141549580499</c:v>
                </c:pt>
                <c:pt idx="3263">
                  <c:v>181.11692175438799</c:v>
                </c:pt>
                <c:pt idx="3264">
                  <c:v>181.17242801296999</c:v>
                </c:pt>
                <c:pt idx="3265">
                  <c:v>181.22793427155199</c:v>
                </c:pt>
                <c:pt idx="3266">
                  <c:v>181.28344053013501</c:v>
                </c:pt>
                <c:pt idx="3267">
                  <c:v>181.33894678871701</c:v>
                </c:pt>
                <c:pt idx="3268">
                  <c:v>181.3944530473</c:v>
                </c:pt>
                <c:pt idx="3269">
                  <c:v>181.449959305882</c:v>
                </c:pt>
                <c:pt idx="3270">
                  <c:v>181.505465564464</c:v>
                </c:pt>
                <c:pt idx="3271">
                  <c:v>181.560971823047</c:v>
                </c:pt>
                <c:pt idx="3272">
                  <c:v>181.616478081629</c:v>
                </c:pt>
                <c:pt idx="3273">
                  <c:v>181.67198434021199</c:v>
                </c:pt>
                <c:pt idx="3274">
                  <c:v>181.72749059879399</c:v>
                </c:pt>
                <c:pt idx="3275">
                  <c:v>181.78299685737599</c:v>
                </c:pt>
                <c:pt idx="3276">
                  <c:v>181.83850311595901</c:v>
                </c:pt>
                <c:pt idx="3277">
                  <c:v>181.89400937454101</c:v>
                </c:pt>
                <c:pt idx="3278">
                  <c:v>181.94951563312401</c:v>
                </c:pt>
                <c:pt idx="3279">
                  <c:v>182.00502189170601</c:v>
                </c:pt>
                <c:pt idx="3280">
                  <c:v>182.06052815028801</c:v>
                </c:pt>
                <c:pt idx="3281">
                  <c:v>182.116034408871</c:v>
                </c:pt>
                <c:pt idx="3282">
                  <c:v>182.171540667453</c:v>
                </c:pt>
                <c:pt idx="3283">
                  <c:v>182.227046926036</c:v>
                </c:pt>
                <c:pt idx="3284">
                  <c:v>182.282553184618</c:v>
                </c:pt>
                <c:pt idx="3285">
                  <c:v>182.3380594432</c:v>
                </c:pt>
                <c:pt idx="3286">
                  <c:v>182.39356570178299</c:v>
                </c:pt>
                <c:pt idx="3287">
                  <c:v>182.44907196036499</c:v>
                </c:pt>
                <c:pt idx="3288">
                  <c:v>182.50457821894801</c:v>
                </c:pt>
                <c:pt idx="3289">
                  <c:v>182.56008447753001</c:v>
                </c:pt>
                <c:pt idx="3290">
                  <c:v>182.61559073611201</c:v>
                </c:pt>
                <c:pt idx="3291">
                  <c:v>182.67109699469501</c:v>
                </c:pt>
                <c:pt idx="3292">
                  <c:v>182.72660325327701</c:v>
                </c:pt>
                <c:pt idx="3293">
                  <c:v>182.78210951186</c:v>
                </c:pt>
                <c:pt idx="3294">
                  <c:v>182.837615770442</c:v>
                </c:pt>
                <c:pt idx="3295">
                  <c:v>182.893122029024</c:v>
                </c:pt>
                <c:pt idx="3296">
                  <c:v>182.94862828760699</c:v>
                </c:pt>
                <c:pt idx="3297">
                  <c:v>183.00413454618899</c:v>
                </c:pt>
                <c:pt idx="3298">
                  <c:v>183.05964080477199</c:v>
                </c:pt>
                <c:pt idx="3299">
                  <c:v>183.11514706335399</c:v>
                </c:pt>
                <c:pt idx="3300">
                  <c:v>183.17065332193599</c:v>
                </c:pt>
                <c:pt idx="3301">
                  <c:v>183.22615958051901</c:v>
                </c:pt>
                <c:pt idx="3302">
                  <c:v>183.28166583910101</c:v>
                </c:pt>
                <c:pt idx="3303">
                  <c:v>183.337172097684</c:v>
                </c:pt>
                <c:pt idx="3304">
                  <c:v>183.392678356266</c:v>
                </c:pt>
                <c:pt idx="3305">
                  <c:v>183.448184614849</c:v>
                </c:pt>
                <c:pt idx="3306">
                  <c:v>183.503690873431</c:v>
                </c:pt>
                <c:pt idx="3307">
                  <c:v>183.559197132013</c:v>
                </c:pt>
                <c:pt idx="3308">
                  <c:v>183.61470339059599</c:v>
                </c:pt>
                <c:pt idx="3309">
                  <c:v>183.67020964917799</c:v>
                </c:pt>
                <c:pt idx="3310">
                  <c:v>183.72571590776101</c:v>
                </c:pt>
                <c:pt idx="3311">
                  <c:v>183.78122216634301</c:v>
                </c:pt>
                <c:pt idx="3312">
                  <c:v>183.83672842492501</c:v>
                </c:pt>
                <c:pt idx="3313">
                  <c:v>183.89223468350801</c:v>
                </c:pt>
                <c:pt idx="3314">
                  <c:v>183.94774094209001</c:v>
                </c:pt>
                <c:pt idx="3315">
                  <c:v>184.003247200673</c:v>
                </c:pt>
                <c:pt idx="3316">
                  <c:v>184.058753459255</c:v>
                </c:pt>
                <c:pt idx="3317">
                  <c:v>184.114259717837</c:v>
                </c:pt>
                <c:pt idx="3318">
                  <c:v>184.16976597642</c:v>
                </c:pt>
                <c:pt idx="3319">
                  <c:v>184.225272235002</c:v>
                </c:pt>
                <c:pt idx="3320">
                  <c:v>184.28077849358499</c:v>
                </c:pt>
                <c:pt idx="3321">
                  <c:v>184.33628475216699</c:v>
                </c:pt>
                <c:pt idx="3322">
                  <c:v>184.39179101074899</c:v>
                </c:pt>
                <c:pt idx="3323">
                  <c:v>184.44729726933201</c:v>
                </c:pt>
                <c:pt idx="3324">
                  <c:v>184.50280352791401</c:v>
                </c:pt>
                <c:pt idx="3325">
                  <c:v>184.55830978649701</c:v>
                </c:pt>
                <c:pt idx="3326">
                  <c:v>184.61381604507901</c:v>
                </c:pt>
                <c:pt idx="3327">
                  <c:v>184.669322303661</c:v>
                </c:pt>
                <c:pt idx="3328">
                  <c:v>184.724828562244</c:v>
                </c:pt>
                <c:pt idx="3329">
                  <c:v>184.780334820826</c:v>
                </c:pt>
                <c:pt idx="3330">
                  <c:v>184.83584107940899</c:v>
                </c:pt>
                <c:pt idx="3331">
                  <c:v>184.89134733799099</c:v>
                </c:pt>
                <c:pt idx="3332">
                  <c:v>184.94685359657299</c:v>
                </c:pt>
                <c:pt idx="3333">
                  <c:v>185.00235985515599</c:v>
                </c:pt>
                <c:pt idx="3334">
                  <c:v>185.05786611373799</c:v>
                </c:pt>
                <c:pt idx="3335">
                  <c:v>185.11337237232101</c:v>
                </c:pt>
                <c:pt idx="3336">
                  <c:v>185.16887863090301</c:v>
                </c:pt>
                <c:pt idx="3337">
                  <c:v>185.22438488948501</c:v>
                </c:pt>
                <c:pt idx="3338">
                  <c:v>185.279891148068</c:v>
                </c:pt>
                <c:pt idx="3339">
                  <c:v>185.33539740665</c:v>
                </c:pt>
                <c:pt idx="3340">
                  <c:v>185.390903665233</c:v>
                </c:pt>
                <c:pt idx="3341">
                  <c:v>185.446409923815</c:v>
                </c:pt>
                <c:pt idx="3342">
                  <c:v>185.501916182397</c:v>
                </c:pt>
                <c:pt idx="3343">
                  <c:v>185.55742244097999</c:v>
                </c:pt>
                <c:pt idx="3344">
                  <c:v>185.61292869956199</c:v>
                </c:pt>
                <c:pt idx="3345">
                  <c:v>185.66843495814501</c:v>
                </c:pt>
                <c:pt idx="3346">
                  <c:v>185.72394121672701</c:v>
                </c:pt>
                <c:pt idx="3347">
                  <c:v>185.77944747531001</c:v>
                </c:pt>
                <c:pt idx="3348">
                  <c:v>185.83495373389201</c:v>
                </c:pt>
                <c:pt idx="3349">
                  <c:v>185.89045999247401</c:v>
                </c:pt>
                <c:pt idx="3350">
                  <c:v>185.945966251057</c:v>
                </c:pt>
                <c:pt idx="3351">
                  <c:v>186.001472509639</c:v>
                </c:pt>
                <c:pt idx="3352">
                  <c:v>186.056978768222</c:v>
                </c:pt>
                <c:pt idx="3353">
                  <c:v>186.11248502680399</c:v>
                </c:pt>
                <c:pt idx="3354">
                  <c:v>186.16799128538599</c:v>
                </c:pt>
                <c:pt idx="3355">
                  <c:v>186.22349754396899</c:v>
                </c:pt>
                <c:pt idx="3356">
                  <c:v>186.27900380255099</c:v>
                </c:pt>
                <c:pt idx="3357">
                  <c:v>186.33451006113401</c:v>
                </c:pt>
                <c:pt idx="3358">
                  <c:v>186.39001631971601</c:v>
                </c:pt>
                <c:pt idx="3359">
                  <c:v>186.44552257829801</c:v>
                </c:pt>
                <c:pt idx="3360">
                  <c:v>186.50102883688101</c:v>
                </c:pt>
                <c:pt idx="3361">
                  <c:v>186.556535095463</c:v>
                </c:pt>
                <c:pt idx="3362">
                  <c:v>186.612041354046</c:v>
                </c:pt>
                <c:pt idx="3363">
                  <c:v>186.667547612628</c:v>
                </c:pt>
                <c:pt idx="3364">
                  <c:v>186.72305387121</c:v>
                </c:pt>
                <c:pt idx="3365">
                  <c:v>186.77856012979299</c:v>
                </c:pt>
                <c:pt idx="3366">
                  <c:v>186.83406638837499</c:v>
                </c:pt>
                <c:pt idx="3367">
                  <c:v>186.88957264695799</c:v>
                </c:pt>
                <c:pt idx="3368">
                  <c:v>186.94507890553999</c:v>
                </c:pt>
                <c:pt idx="3369">
                  <c:v>187.00058516412199</c:v>
                </c:pt>
                <c:pt idx="3370">
                  <c:v>187.05609142270501</c:v>
                </c:pt>
                <c:pt idx="3371">
                  <c:v>187.11159768128701</c:v>
                </c:pt>
                <c:pt idx="3372">
                  <c:v>187.16710393987</c:v>
                </c:pt>
                <c:pt idx="3373">
                  <c:v>187.222610198452</c:v>
                </c:pt>
                <c:pt idx="3374">
                  <c:v>187.278116457034</c:v>
                </c:pt>
                <c:pt idx="3375">
                  <c:v>187.333622715617</c:v>
                </c:pt>
                <c:pt idx="3376">
                  <c:v>187.389128974199</c:v>
                </c:pt>
                <c:pt idx="3377">
                  <c:v>187.44463523278199</c:v>
                </c:pt>
                <c:pt idx="3378">
                  <c:v>187.50014149136399</c:v>
                </c:pt>
                <c:pt idx="3379">
                  <c:v>187.55564774994599</c:v>
                </c:pt>
                <c:pt idx="3380">
                  <c:v>187.61115400852901</c:v>
                </c:pt>
                <c:pt idx="3381">
                  <c:v>187.66666026711101</c:v>
                </c:pt>
                <c:pt idx="3382">
                  <c:v>187.72216652569401</c:v>
                </c:pt>
                <c:pt idx="3383">
                  <c:v>187.77767278427601</c:v>
                </c:pt>
                <c:pt idx="3384">
                  <c:v>187.83317904285801</c:v>
                </c:pt>
                <c:pt idx="3385">
                  <c:v>187.888685301441</c:v>
                </c:pt>
                <c:pt idx="3386">
                  <c:v>187.944191560023</c:v>
                </c:pt>
                <c:pt idx="3387">
                  <c:v>187.99969781860599</c:v>
                </c:pt>
                <c:pt idx="3388">
                  <c:v>188.05520407718799</c:v>
                </c:pt>
                <c:pt idx="3389">
                  <c:v>188.11071033577099</c:v>
                </c:pt>
                <c:pt idx="3390">
                  <c:v>188.16621659435299</c:v>
                </c:pt>
                <c:pt idx="3391">
                  <c:v>188.22172285293499</c:v>
                </c:pt>
                <c:pt idx="3392">
                  <c:v>188.27722911151801</c:v>
                </c:pt>
                <c:pt idx="3393">
                  <c:v>188.33273537010001</c:v>
                </c:pt>
                <c:pt idx="3394">
                  <c:v>188.38824162868301</c:v>
                </c:pt>
                <c:pt idx="3395">
                  <c:v>188.443747887265</c:v>
                </c:pt>
                <c:pt idx="3396">
                  <c:v>188.499254145847</c:v>
                </c:pt>
                <c:pt idx="3397">
                  <c:v>188.55476040443</c:v>
                </c:pt>
                <c:pt idx="3398">
                  <c:v>188.610266663012</c:v>
                </c:pt>
                <c:pt idx="3399">
                  <c:v>188.66577292159499</c:v>
                </c:pt>
                <c:pt idx="3400">
                  <c:v>188.72127918017699</c:v>
                </c:pt>
                <c:pt idx="3401">
                  <c:v>188.77678543875899</c:v>
                </c:pt>
                <c:pt idx="3402">
                  <c:v>188.83229169734199</c:v>
                </c:pt>
                <c:pt idx="3403">
                  <c:v>188.88779795592399</c:v>
                </c:pt>
                <c:pt idx="3404">
                  <c:v>188.94330421450701</c:v>
                </c:pt>
                <c:pt idx="3405">
                  <c:v>188.99881047308901</c:v>
                </c:pt>
                <c:pt idx="3406">
                  <c:v>189.05431673167101</c:v>
                </c:pt>
                <c:pt idx="3407">
                  <c:v>189.109822990254</c:v>
                </c:pt>
                <c:pt idx="3408">
                  <c:v>189.165329248836</c:v>
                </c:pt>
                <c:pt idx="3409">
                  <c:v>189.220835507419</c:v>
                </c:pt>
                <c:pt idx="3410">
                  <c:v>189.276341766001</c:v>
                </c:pt>
                <c:pt idx="3411">
                  <c:v>189.331848024583</c:v>
                </c:pt>
                <c:pt idx="3412">
                  <c:v>189.38735428316599</c:v>
                </c:pt>
                <c:pt idx="3413">
                  <c:v>189.44286054174799</c:v>
                </c:pt>
                <c:pt idx="3414">
                  <c:v>189.49836680033101</c:v>
                </c:pt>
                <c:pt idx="3415">
                  <c:v>189.55387305891301</c:v>
                </c:pt>
                <c:pt idx="3416">
                  <c:v>189.60937931749501</c:v>
                </c:pt>
                <c:pt idx="3417">
                  <c:v>189.66488557607801</c:v>
                </c:pt>
                <c:pt idx="3418">
                  <c:v>189.72039183466001</c:v>
                </c:pt>
                <c:pt idx="3419">
                  <c:v>189.775898093243</c:v>
                </c:pt>
                <c:pt idx="3420">
                  <c:v>189.831404351825</c:v>
                </c:pt>
                <c:pt idx="3421">
                  <c:v>189.886910610407</c:v>
                </c:pt>
                <c:pt idx="3422">
                  <c:v>189.94241686898999</c:v>
                </c:pt>
                <c:pt idx="3423">
                  <c:v>189.99792312757199</c:v>
                </c:pt>
                <c:pt idx="3424">
                  <c:v>190.05342938615499</c:v>
                </c:pt>
                <c:pt idx="3425">
                  <c:v>190.10893564473699</c:v>
                </c:pt>
                <c:pt idx="3426">
                  <c:v>190.16444190331899</c:v>
                </c:pt>
                <c:pt idx="3427">
                  <c:v>190.21994816190201</c:v>
                </c:pt>
                <c:pt idx="3428">
                  <c:v>190.27545442048401</c:v>
                </c:pt>
                <c:pt idx="3429">
                  <c:v>190.330960679067</c:v>
                </c:pt>
                <c:pt idx="3430">
                  <c:v>190.386466937649</c:v>
                </c:pt>
                <c:pt idx="3431">
                  <c:v>190.441973196232</c:v>
                </c:pt>
                <c:pt idx="3432">
                  <c:v>190.497479454814</c:v>
                </c:pt>
                <c:pt idx="3433">
                  <c:v>190.552985713396</c:v>
                </c:pt>
                <c:pt idx="3434">
                  <c:v>190.60849197197899</c:v>
                </c:pt>
                <c:pt idx="3435">
                  <c:v>190.66399823056099</c:v>
                </c:pt>
                <c:pt idx="3436">
                  <c:v>190.71950448914399</c:v>
                </c:pt>
                <c:pt idx="3437">
                  <c:v>190.77501074772599</c:v>
                </c:pt>
                <c:pt idx="3438">
                  <c:v>190.83051700630801</c:v>
                </c:pt>
                <c:pt idx="3439">
                  <c:v>190.88602326489101</c:v>
                </c:pt>
                <c:pt idx="3440">
                  <c:v>190.94152952347301</c:v>
                </c:pt>
                <c:pt idx="3441">
                  <c:v>190.997035782056</c:v>
                </c:pt>
                <c:pt idx="3442">
                  <c:v>191.052542040638</c:v>
                </c:pt>
                <c:pt idx="3443">
                  <c:v>191.10804829922</c:v>
                </c:pt>
                <c:pt idx="3444">
                  <c:v>191.163554557803</c:v>
                </c:pt>
                <c:pt idx="3445">
                  <c:v>191.219060816385</c:v>
                </c:pt>
                <c:pt idx="3446">
                  <c:v>191.27456707496799</c:v>
                </c:pt>
                <c:pt idx="3447">
                  <c:v>191.33007333354999</c:v>
                </c:pt>
                <c:pt idx="3448">
                  <c:v>191.38557959213199</c:v>
                </c:pt>
                <c:pt idx="3449">
                  <c:v>191.44108585071501</c:v>
                </c:pt>
                <c:pt idx="3450">
                  <c:v>191.49659210929701</c:v>
                </c:pt>
                <c:pt idx="3451">
                  <c:v>191.55209836788001</c:v>
                </c:pt>
                <c:pt idx="3452">
                  <c:v>191.60760462646201</c:v>
                </c:pt>
                <c:pt idx="3453">
                  <c:v>191.66311088504401</c:v>
                </c:pt>
                <c:pt idx="3454">
                  <c:v>191.718617143627</c:v>
                </c:pt>
                <c:pt idx="3455">
                  <c:v>191.774123402209</c:v>
                </c:pt>
                <c:pt idx="3456">
                  <c:v>191.82962966079199</c:v>
                </c:pt>
                <c:pt idx="3457">
                  <c:v>191.88513591937399</c:v>
                </c:pt>
                <c:pt idx="3458">
                  <c:v>191.94064217795599</c:v>
                </c:pt>
                <c:pt idx="3459">
                  <c:v>191.99614843653899</c:v>
                </c:pt>
                <c:pt idx="3460">
                  <c:v>192.05165469512099</c:v>
                </c:pt>
                <c:pt idx="3461">
                  <c:v>192.10716095370401</c:v>
                </c:pt>
                <c:pt idx="3462">
                  <c:v>192.16266721228601</c:v>
                </c:pt>
                <c:pt idx="3463">
                  <c:v>192.21817347086801</c:v>
                </c:pt>
                <c:pt idx="3464">
                  <c:v>192.273679729451</c:v>
                </c:pt>
                <c:pt idx="3465">
                  <c:v>192.329185988033</c:v>
                </c:pt>
                <c:pt idx="3466">
                  <c:v>192.384692246616</c:v>
                </c:pt>
                <c:pt idx="3467">
                  <c:v>192.440198505198</c:v>
                </c:pt>
                <c:pt idx="3468">
                  <c:v>192.49570476378099</c:v>
                </c:pt>
                <c:pt idx="3469">
                  <c:v>192.55121102236299</c:v>
                </c:pt>
                <c:pt idx="3470">
                  <c:v>192.60671728094499</c:v>
                </c:pt>
                <c:pt idx="3471">
                  <c:v>192.66222353952799</c:v>
                </c:pt>
                <c:pt idx="3472">
                  <c:v>192.71772979811001</c:v>
                </c:pt>
                <c:pt idx="3473">
                  <c:v>192.77323605669301</c:v>
                </c:pt>
                <c:pt idx="3474">
                  <c:v>192.82874231527501</c:v>
                </c:pt>
                <c:pt idx="3475">
                  <c:v>192.88424857385701</c:v>
                </c:pt>
                <c:pt idx="3476">
                  <c:v>192.93975483244</c:v>
                </c:pt>
                <c:pt idx="3477">
                  <c:v>192.995261091022</c:v>
                </c:pt>
                <c:pt idx="3478">
                  <c:v>193.050767349605</c:v>
                </c:pt>
                <c:pt idx="3479">
                  <c:v>193.106273608187</c:v>
                </c:pt>
                <c:pt idx="3480">
                  <c:v>193.161779866769</c:v>
                </c:pt>
                <c:pt idx="3481">
                  <c:v>193.21728612535199</c:v>
                </c:pt>
                <c:pt idx="3482">
                  <c:v>193.27279238393399</c:v>
                </c:pt>
                <c:pt idx="3483">
                  <c:v>193.32829864251701</c:v>
                </c:pt>
                <c:pt idx="3484">
                  <c:v>193.38380490109901</c:v>
                </c:pt>
                <c:pt idx="3485">
                  <c:v>193.43931115968101</c:v>
                </c:pt>
                <c:pt idx="3486">
                  <c:v>193.49481741826401</c:v>
                </c:pt>
                <c:pt idx="3487">
                  <c:v>193.55032367684601</c:v>
                </c:pt>
                <c:pt idx="3488">
                  <c:v>193.605829935429</c:v>
                </c:pt>
                <c:pt idx="3489">
                  <c:v>193.661336194011</c:v>
                </c:pt>
                <c:pt idx="3490">
                  <c:v>193.716842452593</c:v>
                </c:pt>
                <c:pt idx="3491">
                  <c:v>193.77234871117599</c:v>
                </c:pt>
                <c:pt idx="3492">
                  <c:v>193.82785496975799</c:v>
                </c:pt>
                <c:pt idx="3493">
                  <c:v>193.88336122834099</c:v>
                </c:pt>
                <c:pt idx="3494">
                  <c:v>193.93886748692299</c:v>
                </c:pt>
                <c:pt idx="3495">
                  <c:v>193.99437374550499</c:v>
                </c:pt>
                <c:pt idx="3496">
                  <c:v>194.04988000408801</c:v>
                </c:pt>
                <c:pt idx="3497">
                  <c:v>194.10538626267001</c:v>
                </c:pt>
                <c:pt idx="3498">
                  <c:v>194.160892521253</c:v>
                </c:pt>
                <c:pt idx="3499">
                  <c:v>194.216398779835</c:v>
                </c:pt>
                <c:pt idx="3500">
                  <c:v>194.271905038417</c:v>
                </c:pt>
                <c:pt idx="3501">
                  <c:v>194.327411297</c:v>
                </c:pt>
                <c:pt idx="3502">
                  <c:v>194.382917555582</c:v>
                </c:pt>
                <c:pt idx="3503">
                  <c:v>194.43842381416499</c:v>
                </c:pt>
                <c:pt idx="3504">
                  <c:v>194.49393007274699</c:v>
                </c:pt>
                <c:pt idx="3505">
                  <c:v>194.54943633133001</c:v>
                </c:pt>
                <c:pt idx="3506">
                  <c:v>194.60494258991201</c:v>
                </c:pt>
                <c:pt idx="3507">
                  <c:v>194.66044884849401</c:v>
                </c:pt>
                <c:pt idx="3508">
                  <c:v>194.71595510707701</c:v>
                </c:pt>
                <c:pt idx="3509">
                  <c:v>194.77146136565901</c:v>
                </c:pt>
                <c:pt idx="3510">
                  <c:v>194.826967624242</c:v>
                </c:pt>
                <c:pt idx="3511">
                  <c:v>194.882473882824</c:v>
                </c:pt>
                <c:pt idx="3512">
                  <c:v>194.937980141406</c:v>
                </c:pt>
                <c:pt idx="3513">
                  <c:v>194.993486399989</c:v>
                </c:pt>
                <c:pt idx="3514">
                  <c:v>195.048992658571</c:v>
                </c:pt>
                <c:pt idx="3515">
                  <c:v>195.10449891715399</c:v>
                </c:pt>
                <c:pt idx="3516">
                  <c:v>195.16000517573599</c:v>
                </c:pt>
                <c:pt idx="3517">
                  <c:v>195.21551143431799</c:v>
                </c:pt>
                <c:pt idx="3518">
                  <c:v>195.27101769290101</c:v>
                </c:pt>
                <c:pt idx="3519">
                  <c:v>195.32652395148301</c:v>
                </c:pt>
                <c:pt idx="3520">
                  <c:v>195.38203021006601</c:v>
                </c:pt>
                <c:pt idx="3521">
                  <c:v>195.43753646864801</c:v>
                </c:pt>
                <c:pt idx="3522">
                  <c:v>195.49304272723001</c:v>
                </c:pt>
                <c:pt idx="3523">
                  <c:v>195.548548985813</c:v>
                </c:pt>
                <c:pt idx="3524">
                  <c:v>195.604055244395</c:v>
                </c:pt>
                <c:pt idx="3525">
                  <c:v>195.65956150297799</c:v>
                </c:pt>
                <c:pt idx="3526">
                  <c:v>195.71506776155999</c:v>
                </c:pt>
                <c:pt idx="3527">
                  <c:v>195.77057402014199</c:v>
                </c:pt>
                <c:pt idx="3528">
                  <c:v>195.82608027872499</c:v>
                </c:pt>
                <c:pt idx="3529">
                  <c:v>195.88158653730699</c:v>
                </c:pt>
                <c:pt idx="3530">
                  <c:v>195.93709279589001</c:v>
                </c:pt>
                <c:pt idx="3531">
                  <c:v>195.99259905447201</c:v>
                </c:pt>
                <c:pt idx="3532">
                  <c:v>196.04810531305401</c:v>
                </c:pt>
                <c:pt idx="3533">
                  <c:v>196.103611571637</c:v>
                </c:pt>
                <c:pt idx="3534">
                  <c:v>196.159117830219</c:v>
                </c:pt>
                <c:pt idx="3535">
                  <c:v>196.214624088802</c:v>
                </c:pt>
                <c:pt idx="3536">
                  <c:v>196.270130347384</c:v>
                </c:pt>
                <c:pt idx="3537">
                  <c:v>196.325636605966</c:v>
                </c:pt>
                <c:pt idx="3538">
                  <c:v>196.38114286454899</c:v>
                </c:pt>
                <c:pt idx="3539">
                  <c:v>196.43664912313099</c:v>
                </c:pt>
                <c:pt idx="3540">
                  <c:v>196.49215538171401</c:v>
                </c:pt>
                <c:pt idx="3541">
                  <c:v>196.54766164029601</c:v>
                </c:pt>
                <c:pt idx="3542">
                  <c:v>196.60316789887801</c:v>
                </c:pt>
                <c:pt idx="3543">
                  <c:v>196.65867415746101</c:v>
                </c:pt>
                <c:pt idx="3544">
                  <c:v>196.71418041604301</c:v>
                </c:pt>
                <c:pt idx="3545">
                  <c:v>196.769686674626</c:v>
                </c:pt>
                <c:pt idx="3546">
                  <c:v>196.825192933208</c:v>
                </c:pt>
                <c:pt idx="3547">
                  <c:v>196.880699191791</c:v>
                </c:pt>
                <c:pt idx="3548">
                  <c:v>196.936205450373</c:v>
                </c:pt>
                <c:pt idx="3549">
                  <c:v>196.99171170895499</c:v>
                </c:pt>
                <c:pt idx="3550">
                  <c:v>197.04721796753799</c:v>
                </c:pt>
                <c:pt idx="3551">
                  <c:v>197.10272422611999</c:v>
                </c:pt>
                <c:pt idx="3552">
                  <c:v>197.15823048470301</c:v>
                </c:pt>
                <c:pt idx="3553">
                  <c:v>197.21373674328501</c:v>
                </c:pt>
                <c:pt idx="3554">
                  <c:v>197.26924300186701</c:v>
                </c:pt>
                <c:pt idx="3555">
                  <c:v>197.32474926045001</c:v>
                </c:pt>
                <c:pt idx="3556">
                  <c:v>197.380255519032</c:v>
                </c:pt>
                <c:pt idx="3557">
                  <c:v>197.435761777615</c:v>
                </c:pt>
                <c:pt idx="3558">
                  <c:v>197.491268036197</c:v>
                </c:pt>
                <c:pt idx="3559">
                  <c:v>197.546774294779</c:v>
                </c:pt>
                <c:pt idx="3560">
                  <c:v>197.60228055336199</c:v>
                </c:pt>
                <c:pt idx="3561">
                  <c:v>197.65778681194399</c:v>
                </c:pt>
                <c:pt idx="3562">
                  <c:v>197.71329307052699</c:v>
                </c:pt>
                <c:pt idx="3563">
                  <c:v>197.76879932910899</c:v>
                </c:pt>
                <c:pt idx="3564">
                  <c:v>197.82430558769099</c:v>
                </c:pt>
                <c:pt idx="3565">
                  <c:v>197.87981184627401</c:v>
                </c:pt>
                <c:pt idx="3566">
                  <c:v>197.93531810485601</c:v>
                </c:pt>
                <c:pt idx="3567">
                  <c:v>197.990824363439</c:v>
                </c:pt>
                <c:pt idx="3568">
                  <c:v>198.046330622021</c:v>
                </c:pt>
                <c:pt idx="3569">
                  <c:v>198.101836880603</c:v>
                </c:pt>
                <c:pt idx="3570">
                  <c:v>198.157343139186</c:v>
                </c:pt>
                <c:pt idx="3571">
                  <c:v>198.212849397768</c:v>
                </c:pt>
                <c:pt idx="3572">
                  <c:v>198.26835565635099</c:v>
                </c:pt>
                <c:pt idx="3573">
                  <c:v>198.32386191493299</c:v>
                </c:pt>
                <c:pt idx="3574">
                  <c:v>198.37936817351499</c:v>
                </c:pt>
                <c:pt idx="3575">
                  <c:v>198.43487443209801</c:v>
                </c:pt>
                <c:pt idx="3576">
                  <c:v>198.49038069068001</c:v>
                </c:pt>
                <c:pt idx="3577">
                  <c:v>198.54588694926301</c:v>
                </c:pt>
                <c:pt idx="3578">
                  <c:v>198.60139320784501</c:v>
                </c:pt>
                <c:pt idx="3579">
                  <c:v>198.65689946642701</c:v>
                </c:pt>
                <c:pt idx="3580">
                  <c:v>198.71240572501</c:v>
                </c:pt>
                <c:pt idx="3581">
                  <c:v>198.767911983592</c:v>
                </c:pt>
                <c:pt idx="3582">
                  <c:v>198.82341824217499</c:v>
                </c:pt>
                <c:pt idx="3583">
                  <c:v>198.87892450075699</c:v>
                </c:pt>
                <c:pt idx="3584">
                  <c:v>198.93443075933999</c:v>
                </c:pt>
                <c:pt idx="3585">
                  <c:v>198.98993701792199</c:v>
                </c:pt>
                <c:pt idx="3586">
                  <c:v>199.04544327650399</c:v>
                </c:pt>
                <c:pt idx="3587">
                  <c:v>199.10094953508701</c:v>
                </c:pt>
                <c:pt idx="3588">
                  <c:v>199.15645579366901</c:v>
                </c:pt>
                <c:pt idx="3589">
                  <c:v>199.21196205225201</c:v>
                </c:pt>
                <c:pt idx="3590">
                  <c:v>199.267468310834</c:v>
                </c:pt>
                <c:pt idx="3591">
                  <c:v>199.322974569416</c:v>
                </c:pt>
                <c:pt idx="3592">
                  <c:v>199.378480827999</c:v>
                </c:pt>
                <c:pt idx="3593">
                  <c:v>199.433987086581</c:v>
                </c:pt>
                <c:pt idx="3594">
                  <c:v>199.48949334516399</c:v>
                </c:pt>
                <c:pt idx="3595">
                  <c:v>199.54499960374599</c:v>
                </c:pt>
                <c:pt idx="3596">
                  <c:v>199.60050586232799</c:v>
                </c:pt>
                <c:pt idx="3597">
                  <c:v>199.65601212091099</c:v>
                </c:pt>
                <c:pt idx="3598">
                  <c:v>199.71151837949299</c:v>
                </c:pt>
                <c:pt idx="3599">
                  <c:v>199.76702463807601</c:v>
                </c:pt>
                <c:pt idx="3600">
                  <c:v>199.82253089665801</c:v>
                </c:pt>
                <c:pt idx="3601">
                  <c:v>199.87803715524001</c:v>
                </c:pt>
                <c:pt idx="3602">
                  <c:v>199.933543413823</c:v>
                </c:pt>
                <c:pt idx="3603">
                  <c:v>199.989049672405</c:v>
                </c:pt>
                <c:pt idx="3604">
                  <c:v>200.044555930988</c:v>
                </c:pt>
                <c:pt idx="3605">
                  <c:v>200.10006218957</c:v>
                </c:pt>
                <c:pt idx="3606">
                  <c:v>200.155568448152</c:v>
                </c:pt>
                <c:pt idx="3607">
                  <c:v>200.21107470673499</c:v>
                </c:pt>
                <c:pt idx="3608">
                  <c:v>200.26658096531699</c:v>
                </c:pt>
                <c:pt idx="3609">
                  <c:v>200.32208722390001</c:v>
                </c:pt>
                <c:pt idx="3610">
                  <c:v>200.37759348248201</c:v>
                </c:pt>
                <c:pt idx="3611">
                  <c:v>200.43309974106401</c:v>
                </c:pt>
                <c:pt idx="3612">
                  <c:v>200.48860599964701</c:v>
                </c:pt>
                <c:pt idx="3613">
                  <c:v>200.54411225822901</c:v>
                </c:pt>
                <c:pt idx="3614">
                  <c:v>200.599618516812</c:v>
                </c:pt>
                <c:pt idx="3615">
                  <c:v>200.655124775394</c:v>
                </c:pt>
                <c:pt idx="3616">
                  <c:v>200.710631033976</c:v>
                </c:pt>
                <c:pt idx="3617">
                  <c:v>200.76613729255899</c:v>
                </c:pt>
                <c:pt idx="3618">
                  <c:v>200.82164355114099</c:v>
                </c:pt>
                <c:pt idx="3619">
                  <c:v>200.87714980972399</c:v>
                </c:pt>
                <c:pt idx="3620">
                  <c:v>200.93265606830599</c:v>
                </c:pt>
                <c:pt idx="3621">
                  <c:v>200.98816232688799</c:v>
                </c:pt>
                <c:pt idx="3622">
                  <c:v>201.04366858547101</c:v>
                </c:pt>
                <c:pt idx="3623">
                  <c:v>201.09917484405301</c:v>
                </c:pt>
                <c:pt idx="3624">
                  <c:v>201.154681102636</c:v>
                </c:pt>
                <c:pt idx="3625">
                  <c:v>201.210187361218</c:v>
                </c:pt>
                <c:pt idx="3626">
                  <c:v>201.265693619801</c:v>
                </c:pt>
                <c:pt idx="3627">
                  <c:v>201.321199878383</c:v>
                </c:pt>
                <c:pt idx="3628">
                  <c:v>201.376706136965</c:v>
                </c:pt>
                <c:pt idx="3629">
                  <c:v>201.43221239554799</c:v>
                </c:pt>
                <c:pt idx="3630">
                  <c:v>201.48771865412999</c:v>
                </c:pt>
                <c:pt idx="3631">
                  <c:v>201.54322491271299</c:v>
                </c:pt>
                <c:pt idx="3632">
                  <c:v>201.59873117129499</c:v>
                </c:pt>
                <c:pt idx="3633">
                  <c:v>201.65423742987701</c:v>
                </c:pt>
                <c:pt idx="3634">
                  <c:v>201.70974368846001</c:v>
                </c:pt>
                <c:pt idx="3635">
                  <c:v>201.76524994704201</c:v>
                </c:pt>
                <c:pt idx="3636">
                  <c:v>201.820756205625</c:v>
                </c:pt>
                <c:pt idx="3637">
                  <c:v>201.876262464207</c:v>
                </c:pt>
                <c:pt idx="3638">
                  <c:v>201.931768722789</c:v>
                </c:pt>
                <c:pt idx="3639">
                  <c:v>201.987274981372</c:v>
                </c:pt>
                <c:pt idx="3640">
                  <c:v>202.042781239954</c:v>
                </c:pt>
                <c:pt idx="3641">
                  <c:v>202.09828749853699</c:v>
                </c:pt>
                <c:pt idx="3642">
                  <c:v>202.15379375711899</c:v>
                </c:pt>
                <c:pt idx="3643">
                  <c:v>202.20930001570099</c:v>
                </c:pt>
                <c:pt idx="3644">
                  <c:v>202.26480627428401</c:v>
                </c:pt>
                <c:pt idx="3645">
                  <c:v>202.32031253286601</c:v>
                </c:pt>
                <c:pt idx="3646">
                  <c:v>202.37581879144901</c:v>
                </c:pt>
                <c:pt idx="3647">
                  <c:v>202.43132505003101</c:v>
                </c:pt>
                <c:pt idx="3648">
                  <c:v>202.48683130861301</c:v>
                </c:pt>
                <c:pt idx="3649">
                  <c:v>202.542337567196</c:v>
                </c:pt>
                <c:pt idx="3650">
                  <c:v>202.597843825778</c:v>
                </c:pt>
                <c:pt idx="3651">
                  <c:v>202.65335008436099</c:v>
                </c:pt>
                <c:pt idx="3652">
                  <c:v>202.70885634294299</c:v>
                </c:pt>
                <c:pt idx="3653">
                  <c:v>202.76436260152499</c:v>
                </c:pt>
                <c:pt idx="3654">
                  <c:v>202.81986886010799</c:v>
                </c:pt>
                <c:pt idx="3655">
                  <c:v>202.87537511868999</c:v>
                </c:pt>
                <c:pt idx="3656">
                  <c:v>202.93088137727301</c:v>
                </c:pt>
                <c:pt idx="3657">
                  <c:v>202.98638763585501</c:v>
                </c:pt>
                <c:pt idx="3658">
                  <c:v>203.04189389443701</c:v>
                </c:pt>
                <c:pt idx="3659">
                  <c:v>203.09740015302</c:v>
                </c:pt>
                <c:pt idx="3660">
                  <c:v>203.152906411602</c:v>
                </c:pt>
                <c:pt idx="3661">
                  <c:v>203.208412670185</c:v>
                </c:pt>
                <c:pt idx="3662">
                  <c:v>203.263918928767</c:v>
                </c:pt>
                <c:pt idx="3663">
                  <c:v>203.31942518734999</c:v>
                </c:pt>
                <c:pt idx="3664">
                  <c:v>203.37493144593199</c:v>
                </c:pt>
                <c:pt idx="3665">
                  <c:v>203.43043770451399</c:v>
                </c:pt>
                <c:pt idx="3666">
                  <c:v>203.48594396309699</c:v>
                </c:pt>
                <c:pt idx="3667">
                  <c:v>203.54145022167901</c:v>
                </c:pt>
                <c:pt idx="3668">
                  <c:v>203.59695648026201</c:v>
                </c:pt>
                <c:pt idx="3669">
                  <c:v>203.65246273884401</c:v>
                </c:pt>
                <c:pt idx="3670">
                  <c:v>203.70796899742601</c:v>
                </c:pt>
                <c:pt idx="3671">
                  <c:v>203.763475256009</c:v>
                </c:pt>
                <c:pt idx="3672">
                  <c:v>203.818981514591</c:v>
                </c:pt>
                <c:pt idx="3673">
                  <c:v>203.874487773174</c:v>
                </c:pt>
                <c:pt idx="3674">
                  <c:v>203.929994031756</c:v>
                </c:pt>
                <c:pt idx="3675">
                  <c:v>203.985500290338</c:v>
                </c:pt>
                <c:pt idx="3676">
                  <c:v>204.04100654892099</c:v>
                </c:pt>
                <c:pt idx="3677">
                  <c:v>204.09651280750299</c:v>
                </c:pt>
                <c:pt idx="3678">
                  <c:v>204.15201906608601</c:v>
                </c:pt>
                <c:pt idx="3679">
                  <c:v>204.20752532466801</c:v>
                </c:pt>
                <c:pt idx="3680">
                  <c:v>204.26303158325001</c:v>
                </c:pt>
                <c:pt idx="3681">
                  <c:v>204.31853784183301</c:v>
                </c:pt>
                <c:pt idx="3682">
                  <c:v>204.37404410041501</c:v>
                </c:pt>
                <c:pt idx="3683">
                  <c:v>204.429550358998</c:v>
                </c:pt>
                <c:pt idx="3684">
                  <c:v>204.48505661758</c:v>
                </c:pt>
                <c:pt idx="3685">
                  <c:v>204.540562876162</c:v>
                </c:pt>
                <c:pt idx="3686">
                  <c:v>204.59606913474499</c:v>
                </c:pt>
                <c:pt idx="3687">
                  <c:v>204.65157539332699</c:v>
                </c:pt>
                <c:pt idx="3688">
                  <c:v>204.70708165190999</c:v>
                </c:pt>
                <c:pt idx="3689">
                  <c:v>204.76258791049199</c:v>
                </c:pt>
                <c:pt idx="3690">
                  <c:v>204.81809416907399</c:v>
                </c:pt>
                <c:pt idx="3691">
                  <c:v>204.87360042765701</c:v>
                </c:pt>
                <c:pt idx="3692">
                  <c:v>204.92910668623901</c:v>
                </c:pt>
                <c:pt idx="3693">
                  <c:v>204.984612944822</c:v>
                </c:pt>
                <c:pt idx="3694">
                  <c:v>205.040119203404</c:v>
                </c:pt>
                <c:pt idx="3695">
                  <c:v>205.095625461986</c:v>
                </c:pt>
                <c:pt idx="3696">
                  <c:v>205.151131720569</c:v>
                </c:pt>
                <c:pt idx="3697">
                  <c:v>205.206637979151</c:v>
                </c:pt>
                <c:pt idx="3698">
                  <c:v>205.26214423773399</c:v>
                </c:pt>
                <c:pt idx="3699">
                  <c:v>205.31765049631599</c:v>
                </c:pt>
                <c:pt idx="3700">
                  <c:v>205.37315675489799</c:v>
                </c:pt>
                <c:pt idx="3701">
                  <c:v>205.42866301348101</c:v>
                </c:pt>
                <c:pt idx="3702">
                  <c:v>205.48416927206301</c:v>
                </c:pt>
                <c:pt idx="3703">
                  <c:v>205.53967553064601</c:v>
                </c:pt>
                <c:pt idx="3704">
                  <c:v>205.59518178922801</c:v>
                </c:pt>
                <c:pt idx="3705">
                  <c:v>205.650688047811</c:v>
                </c:pt>
                <c:pt idx="3706">
                  <c:v>205.706194306393</c:v>
                </c:pt>
                <c:pt idx="3707">
                  <c:v>205.761700564975</c:v>
                </c:pt>
                <c:pt idx="3708">
                  <c:v>205.817206823558</c:v>
                </c:pt>
                <c:pt idx="3709">
                  <c:v>205.87271308214</c:v>
                </c:pt>
                <c:pt idx="3710">
                  <c:v>205.92821934072299</c:v>
                </c:pt>
                <c:pt idx="3711">
                  <c:v>205.98372559930499</c:v>
                </c:pt>
                <c:pt idx="3712">
                  <c:v>206.03923185788699</c:v>
                </c:pt>
                <c:pt idx="3713">
                  <c:v>206.09473811647001</c:v>
                </c:pt>
                <c:pt idx="3714">
                  <c:v>206.15024437505201</c:v>
                </c:pt>
                <c:pt idx="3715">
                  <c:v>206.20575063363501</c:v>
                </c:pt>
                <c:pt idx="3716">
                  <c:v>206.26125689221701</c:v>
                </c:pt>
                <c:pt idx="3717">
                  <c:v>206.31676315079901</c:v>
                </c:pt>
                <c:pt idx="3718">
                  <c:v>206.372269409382</c:v>
                </c:pt>
                <c:pt idx="3719">
                  <c:v>206.427775667964</c:v>
                </c:pt>
                <c:pt idx="3720">
                  <c:v>206.48328192654699</c:v>
                </c:pt>
                <c:pt idx="3721">
                  <c:v>206.53878818512899</c:v>
                </c:pt>
                <c:pt idx="3722">
                  <c:v>206.59429444371099</c:v>
                </c:pt>
                <c:pt idx="3723">
                  <c:v>206.64980070229399</c:v>
                </c:pt>
                <c:pt idx="3724">
                  <c:v>206.70530696087599</c:v>
                </c:pt>
                <c:pt idx="3725">
                  <c:v>206.76081321945901</c:v>
                </c:pt>
                <c:pt idx="3726">
                  <c:v>206.81631947804101</c:v>
                </c:pt>
                <c:pt idx="3727">
                  <c:v>206.87182573662301</c:v>
                </c:pt>
                <c:pt idx="3728">
                  <c:v>206.927331995206</c:v>
                </c:pt>
                <c:pt idx="3729">
                  <c:v>206.982838253788</c:v>
                </c:pt>
                <c:pt idx="3730">
                  <c:v>207.038344512371</c:v>
                </c:pt>
                <c:pt idx="3731">
                  <c:v>207.093850770953</c:v>
                </c:pt>
                <c:pt idx="3732">
                  <c:v>207.149357029535</c:v>
                </c:pt>
                <c:pt idx="3733">
                  <c:v>207.20486328811799</c:v>
                </c:pt>
                <c:pt idx="3734">
                  <c:v>207.26036954669999</c:v>
                </c:pt>
                <c:pt idx="3735">
                  <c:v>207.31587580528301</c:v>
                </c:pt>
                <c:pt idx="3736">
                  <c:v>207.37138206386501</c:v>
                </c:pt>
                <c:pt idx="3737">
                  <c:v>207.42688832244701</c:v>
                </c:pt>
                <c:pt idx="3738">
                  <c:v>207.48239458103001</c:v>
                </c:pt>
                <c:pt idx="3739">
                  <c:v>207.53790083961201</c:v>
                </c:pt>
                <c:pt idx="3740">
                  <c:v>207.593407098195</c:v>
                </c:pt>
                <c:pt idx="3741">
                  <c:v>207.648913356777</c:v>
                </c:pt>
                <c:pt idx="3742">
                  <c:v>207.704419615359</c:v>
                </c:pt>
                <c:pt idx="3743">
                  <c:v>207.759925873942</c:v>
                </c:pt>
                <c:pt idx="3744">
                  <c:v>207.81543213252399</c:v>
                </c:pt>
                <c:pt idx="3745">
                  <c:v>207.87093839110699</c:v>
                </c:pt>
                <c:pt idx="3746">
                  <c:v>207.92644464968899</c:v>
                </c:pt>
                <c:pt idx="3747">
                  <c:v>207.98195090827201</c:v>
                </c:pt>
                <c:pt idx="3748">
                  <c:v>208.03745716685401</c:v>
                </c:pt>
                <c:pt idx="3749">
                  <c:v>208.09296342543601</c:v>
                </c:pt>
                <c:pt idx="3750">
                  <c:v>208.14846968401901</c:v>
                </c:pt>
                <c:pt idx="3751">
                  <c:v>208.20397594260101</c:v>
                </c:pt>
                <c:pt idx="3752">
                  <c:v>208.259482201184</c:v>
                </c:pt>
                <c:pt idx="3753">
                  <c:v>208.314988459766</c:v>
                </c:pt>
                <c:pt idx="3754">
                  <c:v>208.370494718348</c:v>
                </c:pt>
                <c:pt idx="3755">
                  <c:v>208.42600097693099</c:v>
                </c:pt>
                <c:pt idx="3756">
                  <c:v>208.48150723551299</c:v>
                </c:pt>
                <c:pt idx="3757">
                  <c:v>208.53701349409599</c:v>
                </c:pt>
                <c:pt idx="3758">
                  <c:v>208.59251975267799</c:v>
                </c:pt>
                <c:pt idx="3759">
                  <c:v>208.64802601125999</c:v>
                </c:pt>
                <c:pt idx="3760">
                  <c:v>208.70353226984301</c:v>
                </c:pt>
                <c:pt idx="3761">
                  <c:v>208.75903852842501</c:v>
                </c:pt>
                <c:pt idx="3762">
                  <c:v>208.814544787008</c:v>
                </c:pt>
                <c:pt idx="3763">
                  <c:v>208.87005104559</c:v>
                </c:pt>
                <c:pt idx="3764">
                  <c:v>208.925557304172</c:v>
                </c:pt>
                <c:pt idx="3765">
                  <c:v>208.981063562755</c:v>
                </c:pt>
                <c:pt idx="3766">
                  <c:v>209.036569821337</c:v>
                </c:pt>
                <c:pt idx="3767">
                  <c:v>209.09207607991999</c:v>
                </c:pt>
                <c:pt idx="3768">
                  <c:v>209.14758233850199</c:v>
                </c:pt>
                <c:pt idx="3769">
                  <c:v>209.20308859708399</c:v>
                </c:pt>
                <c:pt idx="3770">
                  <c:v>209.25859485566701</c:v>
                </c:pt>
                <c:pt idx="3771">
                  <c:v>209.31410111424901</c:v>
                </c:pt>
                <c:pt idx="3772">
                  <c:v>209.36960737283201</c:v>
                </c:pt>
                <c:pt idx="3773">
                  <c:v>209.42511363141401</c:v>
                </c:pt>
                <c:pt idx="3774">
                  <c:v>209.48061988999601</c:v>
                </c:pt>
                <c:pt idx="3775">
                  <c:v>209.536126148579</c:v>
                </c:pt>
                <c:pt idx="3776">
                  <c:v>209.591632407161</c:v>
                </c:pt>
                <c:pt idx="3777">
                  <c:v>209.647138665744</c:v>
                </c:pt>
                <c:pt idx="3778">
                  <c:v>209.70264492432599</c:v>
                </c:pt>
                <c:pt idx="3779">
                  <c:v>209.75815118290799</c:v>
                </c:pt>
                <c:pt idx="3780">
                  <c:v>209.81365744149099</c:v>
                </c:pt>
                <c:pt idx="3781">
                  <c:v>209.86916370007299</c:v>
                </c:pt>
                <c:pt idx="3782">
                  <c:v>209.92466995865601</c:v>
                </c:pt>
                <c:pt idx="3783">
                  <c:v>209.98017621723801</c:v>
                </c:pt>
                <c:pt idx="3784">
                  <c:v>210.03568247582001</c:v>
                </c:pt>
                <c:pt idx="3785">
                  <c:v>210.091188734403</c:v>
                </c:pt>
                <c:pt idx="3786">
                  <c:v>210.146694992985</c:v>
                </c:pt>
                <c:pt idx="3787">
                  <c:v>210.202201251568</c:v>
                </c:pt>
                <c:pt idx="3788">
                  <c:v>210.25770751015</c:v>
                </c:pt>
                <c:pt idx="3789">
                  <c:v>210.31321376873299</c:v>
                </c:pt>
                <c:pt idx="3790">
                  <c:v>210.36872002731499</c:v>
                </c:pt>
                <c:pt idx="3791">
                  <c:v>210.42422628589699</c:v>
                </c:pt>
                <c:pt idx="3792">
                  <c:v>210.47973254447999</c:v>
                </c:pt>
                <c:pt idx="3793">
                  <c:v>210.53523880306199</c:v>
                </c:pt>
                <c:pt idx="3794">
                  <c:v>210.59074506164501</c:v>
                </c:pt>
                <c:pt idx="3795">
                  <c:v>210.64625132022701</c:v>
                </c:pt>
                <c:pt idx="3796">
                  <c:v>210.70175757880901</c:v>
                </c:pt>
                <c:pt idx="3797">
                  <c:v>210.757263837392</c:v>
                </c:pt>
                <c:pt idx="3798">
                  <c:v>210.812770095974</c:v>
                </c:pt>
                <c:pt idx="3799">
                  <c:v>210.868276354557</c:v>
                </c:pt>
                <c:pt idx="3800">
                  <c:v>210.923782613139</c:v>
                </c:pt>
                <c:pt idx="3801">
                  <c:v>210.979288871721</c:v>
                </c:pt>
                <c:pt idx="3802">
                  <c:v>211.03479513030399</c:v>
                </c:pt>
                <c:pt idx="3803">
                  <c:v>211.09030138888599</c:v>
                </c:pt>
                <c:pt idx="3804">
                  <c:v>211.14580764746901</c:v>
                </c:pt>
                <c:pt idx="3805">
                  <c:v>211.20131390605101</c:v>
                </c:pt>
                <c:pt idx="3806">
                  <c:v>211.25682016463301</c:v>
                </c:pt>
                <c:pt idx="3807">
                  <c:v>211.31232642321601</c:v>
                </c:pt>
                <c:pt idx="3808">
                  <c:v>211.36783268179801</c:v>
                </c:pt>
                <c:pt idx="3809">
                  <c:v>211.423338940381</c:v>
                </c:pt>
                <c:pt idx="3810">
                  <c:v>211.478845198963</c:v>
                </c:pt>
                <c:pt idx="3811">
                  <c:v>211.534351457545</c:v>
                </c:pt>
                <c:pt idx="3812">
                  <c:v>211.58985771612799</c:v>
                </c:pt>
                <c:pt idx="3813">
                  <c:v>211.64536397470999</c:v>
                </c:pt>
                <c:pt idx="3814">
                  <c:v>211.70087023329299</c:v>
                </c:pt>
                <c:pt idx="3815">
                  <c:v>211.75637649187499</c:v>
                </c:pt>
                <c:pt idx="3816">
                  <c:v>211.81188275045699</c:v>
                </c:pt>
                <c:pt idx="3817">
                  <c:v>211.86738900904001</c:v>
                </c:pt>
                <c:pt idx="3818">
                  <c:v>211.92289526762201</c:v>
                </c:pt>
                <c:pt idx="3819">
                  <c:v>211.978401526205</c:v>
                </c:pt>
                <c:pt idx="3820">
                  <c:v>212.033907784787</c:v>
                </c:pt>
                <c:pt idx="3821">
                  <c:v>212.089414043369</c:v>
                </c:pt>
                <c:pt idx="3822">
                  <c:v>212.144920301952</c:v>
                </c:pt>
                <c:pt idx="3823">
                  <c:v>212.200426560534</c:v>
                </c:pt>
                <c:pt idx="3824">
                  <c:v>212.25593281911699</c:v>
                </c:pt>
                <c:pt idx="3825">
                  <c:v>212.31143907769899</c:v>
                </c:pt>
                <c:pt idx="3826">
                  <c:v>212.36694533628199</c:v>
                </c:pt>
                <c:pt idx="3827">
                  <c:v>212.42245159486399</c:v>
                </c:pt>
                <c:pt idx="3828">
                  <c:v>212.47795785344599</c:v>
                </c:pt>
                <c:pt idx="3829">
                  <c:v>212.53346411202901</c:v>
                </c:pt>
                <c:pt idx="3830">
                  <c:v>212.58897037061101</c:v>
                </c:pt>
                <c:pt idx="3831">
                  <c:v>212.644476629194</c:v>
                </c:pt>
                <c:pt idx="3832">
                  <c:v>212.699982887776</c:v>
                </c:pt>
                <c:pt idx="3833">
                  <c:v>212.755489146358</c:v>
                </c:pt>
                <c:pt idx="3834">
                  <c:v>212.810995404941</c:v>
                </c:pt>
                <c:pt idx="3835">
                  <c:v>212.866501663523</c:v>
                </c:pt>
                <c:pt idx="3836">
                  <c:v>212.92200792210599</c:v>
                </c:pt>
                <c:pt idx="3837">
                  <c:v>212.97751418068799</c:v>
                </c:pt>
                <c:pt idx="3838">
                  <c:v>213.03302043926999</c:v>
                </c:pt>
                <c:pt idx="3839">
                  <c:v>213.08852669785301</c:v>
                </c:pt>
                <c:pt idx="3840">
                  <c:v>213.14403295643501</c:v>
                </c:pt>
                <c:pt idx="3841">
                  <c:v>213.19953921501801</c:v>
                </c:pt>
                <c:pt idx="3842">
                  <c:v>213.25504547360001</c:v>
                </c:pt>
                <c:pt idx="3843">
                  <c:v>213.31055173218201</c:v>
                </c:pt>
                <c:pt idx="3844">
                  <c:v>213.366057990765</c:v>
                </c:pt>
                <c:pt idx="3845">
                  <c:v>213.421564249347</c:v>
                </c:pt>
                <c:pt idx="3846">
                  <c:v>213.47707050792999</c:v>
                </c:pt>
                <c:pt idx="3847">
                  <c:v>213.53257676651199</c:v>
                </c:pt>
                <c:pt idx="3848">
                  <c:v>213.58808302509399</c:v>
                </c:pt>
                <c:pt idx="3849">
                  <c:v>213.64358928367699</c:v>
                </c:pt>
                <c:pt idx="3850">
                  <c:v>213.69909554225899</c:v>
                </c:pt>
                <c:pt idx="3851">
                  <c:v>213.75460180084201</c:v>
                </c:pt>
                <c:pt idx="3852">
                  <c:v>213.81010805942401</c:v>
                </c:pt>
                <c:pt idx="3853">
                  <c:v>213.86561431800601</c:v>
                </c:pt>
                <c:pt idx="3854">
                  <c:v>213.921120576589</c:v>
                </c:pt>
                <c:pt idx="3855">
                  <c:v>213.976626835171</c:v>
                </c:pt>
                <c:pt idx="3856">
                  <c:v>214.032133093754</c:v>
                </c:pt>
                <c:pt idx="3857">
                  <c:v>214.087639352336</c:v>
                </c:pt>
                <c:pt idx="3858">
                  <c:v>214.143145610918</c:v>
                </c:pt>
                <c:pt idx="3859">
                  <c:v>214.19865186950099</c:v>
                </c:pt>
                <c:pt idx="3860">
                  <c:v>214.25415812808299</c:v>
                </c:pt>
                <c:pt idx="3861">
                  <c:v>214.30966438666599</c:v>
                </c:pt>
                <c:pt idx="3862">
                  <c:v>214.36517064524801</c:v>
                </c:pt>
                <c:pt idx="3863">
                  <c:v>214.42067690383001</c:v>
                </c:pt>
                <c:pt idx="3864">
                  <c:v>214.47618316241301</c:v>
                </c:pt>
                <c:pt idx="3865">
                  <c:v>214.53168942099501</c:v>
                </c:pt>
                <c:pt idx="3866">
                  <c:v>214.587195679578</c:v>
                </c:pt>
                <c:pt idx="3867">
                  <c:v>214.64270193816</c:v>
                </c:pt>
                <c:pt idx="3868">
                  <c:v>214.698208196743</c:v>
                </c:pt>
                <c:pt idx="3869">
                  <c:v>214.753714455325</c:v>
                </c:pt>
                <c:pt idx="3870">
                  <c:v>214.809220713907</c:v>
                </c:pt>
                <c:pt idx="3871">
                  <c:v>214.86472697248999</c:v>
                </c:pt>
                <c:pt idx="3872">
                  <c:v>214.92023323107199</c:v>
                </c:pt>
                <c:pt idx="3873">
                  <c:v>214.97573948965501</c:v>
                </c:pt>
                <c:pt idx="3874">
                  <c:v>215.03124574823701</c:v>
                </c:pt>
                <c:pt idx="3875">
                  <c:v>215.08675200681901</c:v>
                </c:pt>
                <c:pt idx="3876">
                  <c:v>215.14225826540201</c:v>
                </c:pt>
                <c:pt idx="3877">
                  <c:v>215.19776452398401</c:v>
                </c:pt>
                <c:pt idx="3878">
                  <c:v>215.253270782567</c:v>
                </c:pt>
                <c:pt idx="3879">
                  <c:v>215.308777041149</c:v>
                </c:pt>
                <c:pt idx="3880">
                  <c:v>215.364283299731</c:v>
                </c:pt>
                <c:pt idx="3881">
                  <c:v>215.41978955831399</c:v>
                </c:pt>
                <c:pt idx="3882">
                  <c:v>215.47529581689599</c:v>
                </c:pt>
                <c:pt idx="3883">
                  <c:v>215.53080207547899</c:v>
                </c:pt>
                <c:pt idx="3884">
                  <c:v>215.58630833406099</c:v>
                </c:pt>
                <c:pt idx="3885">
                  <c:v>215.64181459264299</c:v>
                </c:pt>
                <c:pt idx="3886">
                  <c:v>215.69732085122601</c:v>
                </c:pt>
                <c:pt idx="3887">
                  <c:v>215.75282710980801</c:v>
                </c:pt>
                <c:pt idx="3888">
                  <c:v>215.808333368391</c:v>
                </c:pt>
                <c:pt idx="3889">
                  <c:v>215.863839626973</c:v>
                </c:pt>
                <c:pt idx="3890">
                  <c:v>215.919345885555</c:v>
                </c:pt>
                <c:pt idx="3891">
                  <c:v>215.974852144138</c:v>
                </c:pt>
                <c:pt idx="3892">
                  <c:v>216.03035840272</c:v>
                </c:pt>
                <c:pt idx="3893">
                  <c:v>216.08586466130299</c:v>
                </c:pt>
                <c:pt idx="3894">
                  <c:v>216.14137091988499</c:v>
                </c:pt>
                <c:pt idx="3895">
                  <c:v>216.19687717846699</c:v>
                </c:pt>
                <c:pt idx="3896">
                  <c:v>216.25238343705001</c:v>
                </c:pt>
                <c:pt idx="3897">
                  <c:v>216.30788969563201</c:v>
                </c:pt>
                <c:pt idx="3898">
                  <c:v>216.36339595421501</c:v>
                </c:pt>
                <c:pt idx="3899">
                  <c:v>216.41890221279701</c:v>
                </c:pt>
                <c:pt idx="3900">
                  <c:v>216.47440847137901</c:v>
                </c:pt>
                <c:pt idx="3901">
                  <c:v>216.529914729962</c:v>
                </c:pt>
                <c:pt idx="3902">
                  <c:v>216.585420988544</c:v>
                </c:pt>
                <c:pt idx="3903">
                  <c:v>216.640927247127</c:v>
                </c:pt>
                <c:pt idx="3904">
                  <c:v>216.696433505709</c:v>
                </c:pt>
                <c:pt idx="3905">
                  <c:v>216.75193976429199</c:v>
                </c:pt>
                <c:pt idx="3906">
                  <c:v>216.80744602287399</c:v>
                </c:pt>
                <c:pt idx="3907">
                  <c:v>216.86295228145599</c:v>
                </c:pt>
                <c:pt idx="3908">
                  <c:v>216.91845854003901</c:v>
                </c:pt>
                <c:pt idx="3909">
                  <c:v>216.97396479862101</c:v>
                </c:pt>
                <c:pt idx="3910">
                  <c:v>217.02947105720401</c:v>
                </c:pt>
                <c:pt idx="3911">
                  <c:v>217.08497731578601</c:v>
                </c:pt>
                <c:pt idx="3912">
                  <c:v>217.14048357436801</c:v>
                </c:pt>
                <c:pt idx="3913">
                  <c:v>217.195989832951</c:v>
                </c:pt>
                <c:pt idx="3914">
                  <c:v>217.251496091533</c:v>
                </c:pt>
                <c:pt idx="3915">
                  <c:v>217.30700235011599</c:v>
                </c:pt>
                <c:pt idx="3916">
                  <c:v>217.36250860869799</c:v>
                </c:pt>
                <c:pt idx="3917">
                  <c:v>217.41801486727999</c:v>
                </c:pt>
                <c:pt idx="3918">
                  <c:v>217.47352112586299</c:v>
                </c:pt>
                <c:pt idx="3919">
                  <c:v>217.52902738444499</c:v>
                </c:pt>
                <c:pt idx="3920">
                  <c:v>217.58453364302801</c:v>
                </c:pt>
                <c:pt idx="3921">
                  <c:v>217.64003990161001</c:v>
                </c:pt>
                <c:pt idx="3922">
                  <c:v>217.69554616019201</c:v>
                </c:pt>
                <c:pt idx="3923">
                  <c:v>217.751052418775</c:v>
                </c:pt>
                <c:pt idx="3924">
                  <c:v>217.806558677357</c:v>
                </c:pt>
                <c:pt idx="3925">
                  <c:v>217.86206493594</c:v>
                </c:pt>
                <c:pt idx="3926">
                  <c:v>217.917571194522</c:v>
                </c:pt>
                <c:pt idx="3927">
                  <c:v>217.973077453104</c:v>
                </c:pt>
                <c:pt idx="3928">
                  <c:v>218.02858371168699</c:v>
                </c:pt>
                <c:pt idx="3929">
                  <c:v>218.08408997026899</c:v>
                </c:pt>
                <c:pt idx="3930">
                  <c:v>218.13959622885201</c:v>
                </c:pt>
                <c:pt idx="3931">
                  <c:v>218.19510248743401</c:v>
                </c:pt>
                <c:pt idx="3932">
                  <c:v>218.25060874601601</c:v>
                </c:pt>
                <c:pt idx="3933">
                  <c:v>218.30611500459901</c:v>
                </c:pt>
                <c:pt idx="3934">
                  <c:v>218.36162126318101</c:v>
                </c:pt>
                <c:pt idx="3935">
                  <c:v>218.417127521764</c:v>
                </c:pt>
                <c:pt idx="3936">
                  <c:v>218.472633780346</c:v>
                </c:pt>
                <c:pt idx="3937">
                  <c:v>218.528140038928</c:v>
                </c:pt>
                <c:pt idx="3938">
                  <c:v>218.583646297511</c:v>
                </c:pt>
                <c:pt idx="3939">
                  <c:v>218.63915255609299</c:v>
                </c:pt>
                <c:pt idx="3940">
                  <c:v>218.69465881467599</c:v>
                </c:pt>
                <c:pt idx="3941">
                  <c:v>218.75016507325799</c:v>
                </c:pt>
                <c:pt idx="3942">
                  <c:v>218.80567133184101</c:v>
                </c:pt>
                <c:pt idx="3943">
                  <c:v>218.86117759042301</c:v>
                </c:pt>
                <c:pt idx="3944">
                  <c:v>218.91668384900501</c:v>
                </c:pt>
                <c:pt idx="3945">
                  <c:v>218.97219010758801</c:v>
                </c:pt>
                <c:pt idx="3946">
                  <c:v>219.02769636617001</c:v>
                </c:pt>
                <c:pt idx="3947">
                  <c:v>219.083202624753</c:v>
                </c:pt>
                <c:pt idx="3948">
                  <c:v>219.138708883335</c:v>
                </c:pt>
                <c:pt idx="3949">
                  <c:v>219.194215141917</c:v>
                </c:pt>
                <c:pt idx="3950">
                  <c:v>219.24972140049999</c:v>
                </c:pt>
                <c:pt idx="3951">
                  <c:v>219.30522765908199</c:v>
                </c:pt>
                <c:pt idx="3952">
                  <c:v>219.36073391766499</c:v>
                </c:pt>
                <c:pt idx="3953">
                  <c:v>219.41624017624699</c:v>
                </c:pt>
                <c:pt idx="3954">
                  <c:v>219.47174643482899</c:v>
                </c:pt>
                <c:pt idx="3955">
                  <c:v>219.52725269341201</c:v>
                </c:pt>
                <c:pt idx="3956">
                  <c:v>219.58275895199401</c:v>
                </c:pt>
                <c:pt idx="3957">
                  <c:v>219.638265210577</c:v>
                </c:pt>
                <c:pt idx="3958">
                  <c:v>219.693771469159</c:v>
                </c:pt>
                <c:pt idx="3959">
                  <c:v>219.749277727741</c:v>
                </c:pt>
                <c:pt idx="3960">
                  <c:v>219.804783986324</c:v>
                </c:pt>
                <c:pt idx="3961">
                  <c:v>219.860290244906</c:v>
                </c:pt>
                <c:pt idx="3962">
                  <c:v>219.91579650348899</c:v>
                </c:pt>
                <c:pt idx="3963">
                  <c:v>219.97130276207099</c:v>
                </c:pt>
                <c:pt idx="3964">
                  <c:v>220.02680902065299</c:v>
                </c:pt>
                <c:pt idx="3965">
                  <c:v>220.08231527923601</c:v>
                </c:pt>
                <c:pt idx="3966">
                  <c:v>220.13782153781801</c:v>
                </c:pt>
                <c:pt idx="3967">
                  <c:v>220.19332779640101</c:v>
                </c:pt>
                <c:pt idx="3968">
                  <c:v>220.24883405498301</c:v>
                </c:pt>
                <c:pt idx="3969">
                  <c:v>220.30434031356501</c:v>
                </c:pt>
                <c:pt idx="3970">
                  <c:v>220.359846572148</c:v>
                </c:pt>
                <c:pt idx="3971">
                  <c:v>220.41535283073</c:v>
                </c:pt>
                <c:pt idx="3972">
                  <c:v>220.470859089313</c:v>
                </c:pt>
                <c:pt idx="3973">
                  <c:v>220.52636534789499</c:v>
                </c:pt>
                <c:pt idx="3974">
                  <c:v>220.58187160647699</c:v>
                </c:pt>
                <c:pt idx="3975">
                  <c:v>220.63737786505999</c:v>
                </c:pt>
                <c:pt idx="3976">
                  <c:v>220.69288412364199</c:v>
                </c:pt>
                <c:pt idx="3977">
                  <c:v>220.74839038222501</c:v>
                </c:pt>
                <c:pt idx="3978">
                  <c:v>220.80389664080701</c:v>
                </c:pt>
                <c:pt idx="3979">
                  <c:v>220.85940289938901</c:v>
                </c:pt>
                <c:pt idx="3980">
                  <c:v>220.91490915797201</c:v>
                </c:pt>
                <c:pt idx="3981">
                  <c:v>220.970415416554</c:v>
                </c:pt>
                <c:pt idx="3982">
                  <c:v>221.025921675137</c:v>
                </c:pt>
                <c:pt idx="3983">
                  <c:v>221.081427933719</c:v>
                </c:pt>
                <c:pt idx="3984">
                  <c:v>221.13693419230199</c:v>
                </c:pt>
                <c:pt idx="3985">
                  <c:v>221.19244045088399</c:v>
                </c:pt>
                <c:pt idx="3986">
                  <c:v>221.24794670946599</c:v>
                </c:pt>
                <c:pt idx="3987">
                  <c:v>221.30345296804899</c:v>
                </c:pt>
                <c:pt idx="3988">
                  <c:v>221.35895922663099</c:v>
                </c:pt>
                <c:pt idx="3989">
                  <c:v>221.41446548521401</c:v>
                </c:pt>
                <c:pt idx="3990">
                  <c:v>221.46997174379601</c:v>
                </c:pt>
                <c:pt idx="3991">
                  <c:v>221.52547800237801</c:v>
                </c:pt>
                <c:pt idx="3992">
                  <c:v>221.580984260961</c:v>
                </c:pt>
                <c:pt idx="3993">
                  <c:v>221.636490519543</c:v>
                </c:pt>
                <c:pt idx="3994">
                  <c:v>221.691996778126</c:v>
                </c:pt>
                <c:pt idx="3995">
                  <c:v>221.747503036708</c:v>
                </c:pt>
                <c:pt idx="3996">
                  <c:v>221.80300929529</c:v>
                </c:pt>
                <c:pt idx="3997">
                  <c:v>221.85851555387299</c:v>
                </c:pt>
                <c:pt idx="3998">
                  <c:v>221.91402181245499</c:v>
                </c:pt>
                <c:pt idx="3999">
                  <c:v>221.96952807103801</c:v>
                </c:pt>
                <c:pt idx="4000">
                  <c:v>222.02503432962001</c:v>
                </c:pt>
                <c:pt idx="4001">
                  <c:v>222.08054058820201</c:v>
                </c:pt>
                <c:pt idx="4002">
                  <c:v>222.13604684678501</c:v>
                </c:pt>
                <c:pt idx="4003">
                  <c:v>222.19155310536701</c:v>
                </c:pt>
                <c:pt idx="4004">
                  <c:v>222.24705936395</c:v>
                </c:pt>
                <c:pt idx="4005">
                  <c:v>222.302565622532</c:v>
                </c:pt>
                <c:pt idx="4006">
                  <c:v>222.358071881114</c:v>
                </c:pt>
                <c:pt idx="4007">
                  <c:v>222.41357813969699</c:v>
                </c:pt>
                <c:pt idx="4008">
                  <c:v>222.46908439827899</c:v>
                </c:pt>
                <c:pt idx="4009">
                  <c:v>222.52459065686199</c:v>
                </c:pt>
                <c:pt idx="4010">
                  <c:v>222.58009691544399</c:v>
                </c:pt>
                <c:pt idx="4011">
                  <c:v>222.63560317402599</c:v>
                </c:pt>
                <c:pt idx="4012">
                  <c:v>222.69110943260901</c:v>
                </c:pt>
                <c:pt idx="4013">
                  <c:v>222.74661569119101</c:v>
                </c:pt>
                <c:pt idx="4014">
                  <c:v>222.802121949774</c:v>
                </c:pt>
                <c:pt idx="4015">
                  <c:v>222.857628208356</c:v>
                </c:pt>
                <c:pt idx="4016">
                  <c:v>222.913134466938</c:v>
                </c:pt>
                <c:pt idx="4017">
                  <c:v>222.968640725521</c:v>
                </c:pt>
                <c:pt idx="4018">
                  <c:v>223.024146984103</c:v>
                </c:pt>
                <c:pt idx="4019">
                  <c:v>223.07965324268599</c:v>
                </c:pt>
                <c:pt idx="4020">
                  <c:v>223.13515950126799</c:v>
                </c:pt>
                <c:pt idx="4021">
                  <c:v>223.19066575984999</c:v>
                </c:pt>
                <c:pt idx="4022">
                  <c:v>223.24617201843299</c:v>
                </c:pt>
                <c:pt idx="4023">
                  <c:v>223.30167827701499</c:v>
                </c:pt>
                <c:pt idx="4024">
                  <c:v>223.35718453559801</c:v>
                </c:pt>
                <c:pt idx="4025">
                  <c:v>223.41269079418001</c:v>
                </c:pt>
                <c:pt idx="4026">
                  <c:v>223.468197052763</c:v>
                </c:pt>
                <c:pt idx="4027">
                  <c:v>223.523703311345</c:v>
                </c:pt>
                <c:pt idx="4028">
                  <c:v>223.579209569927</c:v>
                </c:pt>
                <c:pt idx="4029">
                  <c:v>223.63471582851</c:v>
                </c:pt>
                <c:pt idx="4030">
                  <c:v>223.690222087092</c:v>
                </c:pt>
                <c:pt idx="4031">
                  <c:v>223.74572834567499</c:v>
                </c:pt>
                <c:pt idx="4032">
                  <c:v>223.80123460425699</c:v>
                </c:pt>
                <c:pt idx="4033">
                  <c:v>223.85674086283899</c:v>
                </c:pt>
                <c:pt idx="4034">
                  <c:v>223.91224712142201</c:v>
                </c:pt>
                <c:pt idx="4035">
                  <c:v>223.96775338000401</c:v>
                </c:pt>
                <c:pt idx="4036">
                  <c:v>224.02325963858701</c:v>
                </c:pt>
                <c:pt idx="4037">
                  <c:v>224.07876589716901</c:v>
                </c:pt>
                <c:pt idx="4038">
                  <c:v>224.13427215575101</c:v>
                </c:pt>
                <c:pt idx="4039">
                  <c:v>224.189778414334</c:v>
                </c:pt>
                <c:pt idx="4040">
                  <c:v>224.245284672916</c:v>
                </c:pt>
                <c:pt idx="4041">
                  <c:v>224.30079093149899</c:v>
                </c:pt>
                <c:pt idx="4042">
                  <c:v>224.35629719008099</c:v>
                </c:pt>
                <c:pt idx="4043">
                  <c:v>224.41180344866299</c:v>
                </c:pt>
                <c:pt idx="4044">
                  <c:v>224.46730970724599</c:v>
                </c:pt>
                <c:pt idx="4045">
                  <c:v>224.52281596582799</c:v>
                </c:pt>
                <c:pt idx="4046">
                  <c:v>224.57832222441101</c:v>
                </c:pt>
                <c:pt idx="4047">
                  <c:v>224.63382848299301</c:v>
                </c:pt>
                <c:pt idx="4048">
                  <c:v>224.68933474157501</c:v>
                </c:pt>
                <c:pt idx="4049">
                  <c:v>224.744841000158</c:v>
                </c:pt>
                <c:pt idx="4050">
                  <c:v>224.80034725874</c:v>
                </c:pt>
                <c:pt idx="4051">
                  <c:v>224.855853517323</c:v>
                </c:pt>
                <c:pt idx="4052">
                  <c:v>224.911359775905</c:v>
                </c:pt>
                <c:pt idx="4053">
                  <c:v>224.966866034487</c:v>
                </c:pt>
                <c:pt idx="4054">
                  <c:v>225.02237229306999</c:v>
                </c:pt>
                <c:pt idx="4055">
                  <c:v>225.07787855165199</c:v>
                </c:pt>
                <c:pt idx="4056">
                  <c:v>225.13338481023499</c:v>
                </c:pt>
                <c:pt idx="4057">
                  <c:v>225.18889106881699</c:v>
                </c:pt>
                <c:pt idx="4058">
                  <c:v>225.24439732739901</c:v>
                </c:pt>
                <c:pt idx="4059">
                  <c:v>225.29990358598201</c:v>
                </c:pt>
                <c:pt idx="4060">
                  <c:v>225.35540984456401</c:v>
                </c:pt>
                <c:pt idx="4061">
                  <c:v>225.410916103147</c:v>
                </c:pt>
                <c:pt idx="4062">
                  <c:v>225.466422361729</c:v>
                </c:pt>
                <c:pt idx="4063">
                  <c:v>225.521928620311</c:v>
                </c:pt>
                <c:pt idx="4064">
                  <c:v>225.577434878894</c:v>
                </c:pt>
                <c:pt idx="4065">
                  <c:v>225.632941137476</c:v>
                </c:pt>
                <c:pt idx="4066">
                  <c:v>225.68844739605899</c:v>
                </c:pt>
                <c:pt idx="4067">
                  <c:v>225.74395365464099</c:v>
                </c:pt>
                <c:pt idx="4068">
                  <c:v>225.79945991322401</c:v>
                </c:pt>
                <c:pt idx="4069">
                  <c:v>225.85496617180601</c:v>
                </c:pt>
                <c:pt idx="4070">
                  <c:v>225.91047243038801</c:v>
                </c:pt>
                <c:pt idx="4071">
                  <c:v>225.96597868897101</c:v>
                </c:pt>
                <c:pt idx="4072">
                  <c:v>226.02148494755301</c:v>
                </c:pt>
                <c:pt idx="4073">
                  <c:v>226.076991206136</c:v>
                </c:pt>
                <c:pt idx="4074">
                  <c:v>226.132497464718</c:v>
                </c:pt>
                <c:pt idx="4075">
                  <c:v>226.1880037233</c:v>
                </c:pt>
                <c:pt idx="4076">
                  <c:v>226.24350998188299</c:v>
                </c:pt>
                <c:pt idx="4077">
                  <c:v>226.29901624046499</c:v>
                </c:pt>
                <c:pt idx="4078">
                  <c:v>226.35452249904799</c:v>
                </c:pt>
                <c:pt idx="4079">
                  <c:v>226.41002875762999</c:v>
                </c:pt>
                <c:pt idx="4080">
                  <c:v>226.46553501621199</c:v>
                </c:pt>
                <c:pt idx="4081">
                  <c:v>226.52104127479501</c:v>
                </c:pt>
                <c:pt idx="4082">
                  <c:v>226.57654753337701</c:v>
                </c:pt>
                <c:pt idx="4083">
                  <c:v>226.63205379196</c:v>
                </c:pt>
                <c:pt idx="4084">
                  <c:v>226.687560050542</c:v>
                </c:pt>
                <c:pt idx="4085">
                  <c:v>226.743066309124</c:v>
                </c:pt>
                <c:pt idx="4086">
                  <c:v>226.798572567707</c:v>
                </c:pt>
                <c:pt idx="4087">
                  <c:v>226.854078826289</c:v>
                </c:pt>
                <c:pt idx="4088">
                  <c:v>226.90958508487199</c:v>
                </c:pt>
                <c:pt idx="4089">
                  <c:v>226.96509134345399</c:v>
                </c:pt>
                <c:pt idx="4090">
                  <c:v>227.02059760203599</c:v>
                </c:pt>
                <c:pt idx="4091">
                  <c:v>227.07610386061901</c:v>
                </c:pt>
                <c:pt idx="4092">
                  <c:v>227.13161011920101</c:v>
                </c:pt>
                <c:pt idx="4093">
                  <c:v>227.18711637778401</c:v>
                </c:pt>
                <c:pt idx="4094">
                  <c:v>227.24262263636601</c:v>
                </c:pt>
                <c:pt idx="4095">
                  <c:v>227.29812889494801</c:v>
                </c:pt>
                <c:pt idx="4096">
                  <c:v>227.353635153531</c:v>
                </c:pt>
                <c:pt idx="4097">
                  <c:v>227.409141412113</c:v>
                </c:pt>
                <c:pt idx="4098">
                  <c:v>227.464647670696</c:v>
                </c:pt>
                <c:pt idx="4099">
                  <c:v>227.520153929278</c:v>
                </c:pt>
                <c:pt idx="4100">
                  <c:v>227.57566018786</c:v>
                </c:pt>
                <c:pt idx="4101">
                  <c:v>227.63116644644299</c:v>
                </c:pt>
                <c:pt idx="4102">
                  <c:v>227.68667270502499</c:v>
                </c:pt>
                <c:pt idx="4103">
                  <c:v>227.74217896360801</c:v>
                </c:pt>
                <c:pt idx="4104">
                  <c:v>227.79768522219001</c:v>
                </c:pt>
                <c:pt idx="4105">
                  <c:v>227.85319148077201</c:v>
                </c:pt>
                <c:pt idx="4106">
                  <c:v>227.90869773935501</c:v>
                </c:pt>
                <c:pt idx="4107">
                  <c:v>227.96420399793701</c:v>
                </c:pt>
                <c:pt idx="4108">
                  <c:v>228.01971025652</c:v>
                </c:pt>
                <c:pt idx="4109">
                  <c:v>228.075216515102</c:v>
                </c:pt>
                <c:pt idx="4110">
                  <c:v>228.13072277368499</c:v>
                </c:pt>
                <c:pt idx="4111">
                  <c:v>228.18622903226699</c:v>
                </c:pt>
                <c:pt idx="4112">
                  <c:v>228.24173529084899</c:v>
                </c:pt>
                <c:pt idx="4113">
                  <c:v>228.29724154943199</c:v>
                </c:pt>
                <c:pt idx="4114">
                  <c:v>228.35274780801399</c:v>
                </c:pt>
                <c:pt idx="4115">
                  <c:v>228.40825406659701</c:v>
                </c:pt>
                <c:pt idx="4116">
                  <c:v>228.46376032517901</c:v>
                </c:pt>
                <c:pt idx="4117">
                  <c:v>228.51926658376101</c:v>
                </c:pt>
                <c:pt idx="4118">
                  <c:v>228.574772842344</c:v>
                </c:pt>
                <c:pt idx="4119">
                  <c:v>228.630279100926</c:v>
                </c:pt>
                <c:pt idx="4120">
                  <c:v>228.685785359509</c:v>
                </c:pt>
                <c:pt idx="4121">
                  <c:v>228.741291618091</c:v>
                </c:pt>
                <c:pt idx="4122">
                  <c:v>228.796797876673</c:v>
                </c:pt>
                <c:pt idx="4123">
                  <c:v>228.85230413525599</c:v>
                </c:pt>
                <c:pt idx="4124">
                  <c:v>228.90781039383799</c:v>
                </c:pt>
                <c:pt idx="4125">
                  <c:v>228.96331665242101</c:v>
                </c:pt>
                <c:pt idx="4126">
                  <c:v>229.01882291100301</c:v>
                </c:pt>
                <c:pt idx="4127">
                  <c:v>229.07432916958501</c:v>
                </c:pt>
                <c:pt idx="4128">
                  <c:v>229.12983542816801</c:v>
                </c:pt>
                <c:pt idx="4129">
                  <c:v>229.18534168675001</c:v>
                </c:pt>
                <c:pt idx="4130">
                  <c:v>229.240847945333</c:v>
                </c:pt>
                <c:pt idx="4131">
                  <c:v>229.296354203915</c:v>
                </c:pt>
                <c:pt idx="4132">
                  <c:v>229.351860462497</c:v>
                </c:pt>
                <c:pt idx="4133">
                  <c:v>229.40736672108</c:v>
                </c:pt>
                <c:pt idx="4134">
                  <c:v>229.462872979662</c:v>
                </c:pt>
                <c:pt idx="4135">
                  <c:v>229.51837923824499</c:v>
                </c:pt>
                <c:pt idx="4136">
                  <c:v>229.57388549682699</c:v>
                </c:pt>
                <c:pt idx="4137">
                  <c:v>229.62939175540899</c:v>
                </c:pt>
                <c:pt idx="4138">
                  <c:v>229.68489801399201</c:v>
                </c:pt>
                <c:pt idx="4139">
                  <c:v>229.74040427257401</c:v>
                </c:pt>
                <c:pt idx="4140">
                  <c:v>229.79591053115701</c:v>
                </c:pt>
                <c:pt idx="4141">
                  <c:v>229.85141678973901</c:v>
                </c:pt>
                <c:pt idx="4142">
                  <c:v>229.906923048321</c:v>
                </c:pt>
                <c:pt idx="4143">
                  <c:v>229.962429306904</c:v>
                </c:pt>
                <c:pt idx="4144">
                  <c:v>230.017935565486</c:v>
                </c:pt>
                <c:pt idx="4145">
                  <c:v>230.07344182406899</c:v>
                </c:pt>
                <c:pt idx="4146">
                  <c:v>230.12894808265099</c:v>
                </c:pt>
                <c:pt idx="4147">
                  <c:v>230.18445434123399</c:v>
                </c:pt>
                <c:pt idx="4148">
                  <c:v>230.23996059981599</c:v>
                </c:pt>
                <c:pt idx="4149">
                  <c:v>230.29546685839799</c:v>
                </c:pt>
                <c:pt idx="4150">
                  <c:v>230.35097311698101</c:v>
                </c:pt>
                <c:pt idx="4151">
                  <c:v>230.40647937556301</c:v>
                </c:pt>
                <c:pt idx="4152">
                  <c:v>230.461985634146</c:v>
                </c:pt>
                <c:pt idx="4153">
                  <c:v>230.517491892728</c:v>
                </c:pt>
                <c:pt idx="4154">
                  <c:v>230.57299815131</c:v>
                </c:pt>
                <c:pt idx="4155">
                  <c:v>230.628504409893</c:v>
                </c:pt>
                <c:pt idx="4156">
                  <c:v>230.684010668475</c:v>
                </c:pt>
                <c:pt idx="4157">
                  <c:v>230.73951692705799</c:v>
                </c:pt>
                <c:pt idx="4158">
                  <c:v>230.79502318563999</c:v>
                </c:pt>
                <c:pt idx="4159">
                  <c:v>230.85052944422199</c:v>
                </c:pt>
                <c:pt idx="4160">
                  <c:v>230.90603570280501</c:v>
                </c:pt>
                <c:pt idx="4161">
                  <c:v>230.96154196138701</c:v>
                </c:pt>
                <c:pt idx="4162">
                  <c:v>231.01704821997001</c:v>
                </c:pt>
                <c:pt idx="4163">
                  <c:v>231.07255447855201</c:v>
                </c:pt>
                <c:pt idx="4164">
                  <c:v>231.12806073713401</c:v>
                </c:pt>
                <c:pt idx="4165">
                  <c:v>231.183566995717</c:v>
                </c:pt>
                <c:pt idx="4166">
                  <c:v>231.239073254299</c:v>
                </c:pt>
                <c:pt idx="4167">
                  <c:v>231.294579512882</c:v>
                </c:pt>
                <c:pt idx="4168">
                  <c:v>231.35008577146399</c:v>
                </c:pt>
                <c:pt idx="4169">
                  <c:v>231.40559203004599</c:v>
                </c:pt>
                <c:pt idx="4170">
                  <c:v>231.46109828862899</c:v>
                </c:pt>
                <c:pt idx="4171">
                  <c:v>231.51660454721099</c:v>
                </c:pt>
                <c:pt idx="4172">
                  <c:v>231.57211080579401</c:v>
                </c:pt>
                <c:pt idx="4173">
                  <c:v>231.62761706437601</c:v>
                </c:pt>
                <c:pt idx="4174">
                  <c:v>231.68312332295801</c:v>
                </c:pt>
                <c:pt idx="4175">
                  <c:v>231.73862958154101</c:v>
                </c:pt>
                <c:pt idx="4176">
                  <c:v>231.794135840123</c:v>
                </c:pt>
                <c:pt idx="4177">
                  <c:v>231.849642098706</c:v>
                </c:pt>
                <c:pt idx="4178">
                  <c:v>231.905148357288</c:v>
                </c:pt>
                <c:pt idx="4179">
                  <c:v>231.96065461587</c:v>
                </c:pt>
                <c:pt idx="4180">
                  <c:v>232.01616087445299</c:v>
                </c:pt>
                <c:pt idx="4181">
                  <c:v>232.07166713303499</c:v>
                </c:pt>
                <c:pt idx="4182">
                  <c:v>232.12717339161799</c:v>
                </c:pt>
                <c:pt idx="4183">
                  <c:v>232.18267965019999</c:v>
                </c:pt>
                <c:pt idx="4184">
                  <c:v>232.23818590878199</c:v>
                </c:pt>
                <c:pt idx="4185">
                  <c:v>232.29369216736501</c:v>
                </c:pt>
                <c:pt idx="4186">
                  <c:v>232.34919842594701</c:v>
                </c:pt>
                <c:pt idx="4187">
                  <c:v>232.40470468453</c:v>
                </c:pt>
                <c:pt idx="4188">
                  <c:v>232.460210943112</c:v>
                </c:pt>
                <c:pt idx="4189">
                  <c:v>232.515717201695</c:v>
                </c:pt>
                <c:pt idx="4190">
                  <c:v>232.571223460277</c:v>
                </c:pt>
                <c:pt idx="4191">
                  <c:v>232.626729718859</c:v>
                </c:pt>
                <c:pt idx="4192">
                  <c:v>232.68223597744199</c:v>
                </c:pt>
                <c:pt idx="4193">
                  <c:v>232.73774223602399</c:v>
                </c:pt>
                <c:pt idx="4194">
                  <c:v>232.79324849460701</c:v>
                </c:pt>
                <c:pt idx="4195">
                  <c:v>232.84875475318901</c:v>
                </c:pt>
                <c:pt idx="4196">
                  <c:v>232.90426101177101</c:v>
                </c:pt>
                <c:pt idx="4197">
                  <c:v>232.95976727035401</c:v>
                </c:pt>
                <c:pt idx="4198">
                  <c:v>233.01527352893601</c:v>
                </c:pt>
                <c:pt idx="4199">
                  <c:v>233.070779787519</c:v>
                </c:pt>
                <c:pt idx="4200">
                  <c:v>233.126286046101</c:v>
                </c:pt>
                <c:pt idx="4201">
                  <c:v>233.181792304683</c:v>
                </c:pt>
                <c:pt idx="4202">
                  <c:v>233.23729856326599</c:v>
                </c:pt>
                <c:pt idx="4203">
                  <c:v>233.29280482184799</c:v>
                </c:pt>
                <c:pt idx="4204">
                  <c:v>233.34831108043099</c:v>
                </c:pt>
                <c:pt idx="4205">
                  <c:v>233.40381733901299</c:v>
                </c:pt>
                <c:pt idx="4206">
                  <c:v>233.45932359759499</c:v>
                </c:pt>
                <c:pt idx="4207">
                  <c:v>233.51482985617801</c:v>
                </c:pt>
                <c:pt idx="4208">
                  <c:v>233.57033611476001</c:v>
                </c:pt>
                <c:pt idx="4209">
                  <c:v>233.625842373343</c:v>
                </c:pt>
                <c:pt idx="4210">
                  <c:v>233.681348631925</c:v>
                </c:pt>
                <c:pt idx="4211">
                  <c:v>233.736854890507</c:v>
                </c:pt>
                <c:pt idx="4212">
                  <c:v>233.79236114909</c:v>
                </c:pt>
                <c:pt idx="4213">
                  <c:v>233.847867407672</c:v>
                </c:pt>
                <c:pt idx="4214">
                  <c:v>233.90337366625499</c:v>
                </c:pt>
                <c:pt idx="4215">
                  <c:v>233.95887992483699</c:v>
                </c:pt>
                <c:pt idx="4216">
                  <c:v>234.01438618341899</c:v>
                </c:pt>
                <c:pt idx="4217">
                  <c:v>234.06989244200199</c:v>
                </c:pt>
                <c:pt idx="4218">
                  <c:v>234.12539870058399</c:v>
                </c:pt>
                <c:pt idx="4219">
                  <c:v>234.18090495916701</c:v>
                </c:pt>
                <c:pt idx="4220">
                  <c:v>234.23641121774901</c:v>
                </c:pt>
                <c:pt idx="4221">
                  <c:v>234.29191747633101</c:v>
                </c:pt>
                <c:pt idx="4222">
                  <c:v>234.347423734914</c:v>
                </c:pt>
                <c:pt idx="4223">
                  <c:v>234.402929993496</c:v>
                </c:pt>
                <c:pt idx="4224">
                  <c:v>234.458436252079</c:v>
                </c:pt>
                <c:pt idx="4225">
                  <c:v>234.513942510661</c:v>
                </c:pt>
                <c:pt idx="4226">
                  <c:v>234.56944876924399</c:v>
                </c:pt>
                <c:pt idx="4227">
                  <c:v>234.62495502782599</c:v>
                </c:pt>
                <c:pt idx="4228">
                  <c:v>234.68046128640799</c:v>
                </c:pt>
                <c:pt idx="4229">
                  <c:v>234.73596754499101</c:v>
                </c:pt>
                <c:pt idx="4230">
                  <c:v>234.79147380357301</c:v>
                </c:pt>
                <c:pt idx="4231">
                  <c:v>234.84698006215601</c:v>
                </c:pt>
                <c:pt idx="4232">
                  <c:v>234.90248632073801</c:v>
                </c:pt>
                <c:pt idx="4233">
                  <c:v>234.95799257932001</c:v>
                </c:pt>
                <c:pt idx="4234">
                  <c:v>235.013498837903</c:v>
                </c:pt>
                <c:pt idx="4235">
                  <c:v>235.069005096485</c:v>
                </c:pt>
                <c:pt idx="4236">
                  <c:v>235.12451135506799</c:v>
                </c:pt>
                <c:pt idx="4237">
                  <c:v>235.18001761364999</c:v>
                </c:pt>
                <c:pt idx="4238">
                  <c:v>235.23552387223199</c:v>
                </c:pt>
                <c:pt idx="4239">
                  <c:v>235.29103013081499</c:v>
                </c:pt>
                <c:pt idx="4240">
                  <c:v>235.34653638939699</c:v>
                </c:pt>
                <c:pt idx="4241">
                  <c:v>235.40204264798001</c:v>
                </c:pt>
                <c:pt idx="4242">
                  <c:v>235.45754890656201</c:v>
                </c:pt>
                <c:pt idx="4243">
                  <c:v>235.51305516514401</c:v>
                </c:pt>
                <c:pt idx="4244">
                  <c:v>235.568561423727</c:v>
                </c:pt>
                <c:pt idx="4245">
                  <c:v>235.624067682309</c:v>
                </c:pt>
                <c:pt idx="4246">
                  <c:v>235.679573940892</c:v>
                </c:pt>
                <c:pt idx="4247">
                  <c:v>235.735080199474</c:v>
                </c:pt>
                <c:pt idx="4248">
                  <c:v>235.790586458056</c:v>
                </c:pt>
                <c:pt idx="4249">
                  <c:v>235.84609271663899</c:v>
                </c:pt>
                <c:pt idx="4250">
                  <c:v>235.90159897522099</c:v>
                </c:pt>
                <c:pt idx="4251">
                  <c:v>235.95710523380399</c:v>
                </c:pt>
                <c:pt idx="4252">
                  <c:v>236.01261149238599</c:v>
                </c:pt>
                <c:pt idx="4253">
                  <c:v>236.06811775096801</c:v>
                </c:pt>
                <c:pt idx="4254">
                  <c:v>236.12362400955101</c:v>
                </c:pt>
                <c:pt idx="4255">
                  <c:v>236.17913026813301</c:v>
                </c:pt>
                <c:pt idx="4256">
                  <c:v>236.234636526716</c:v>
                </c:pt>
                <c:pt idx="4257">
                  <c:v>236.290142785298</c:v>
                </c:pt>
                <c:pt idx="4258">
                  <c:v>236.34564904388</c:v>
                </c:pt>
                <c:pt idx="4259">
                  <c:v>236.401155302463</c:v>
                </c:pt>
                <c:pt idx="4260">
                  <c:v>236.456661561045</c:v>
                </c:pt>
                <c:pt idx="4261">
                  <c:v>236.51216781962799</c:v>
                </c:pt>
                <c:pt idx="4262">
                  <c:v>236.56767407820999</c:v>
                </c:pt>
                <c:pt idx="4263">
                  <c:v>236.62318033679301</c:v>
                </c:pt>
                <c:pt idx="4264">
                  <c:v>236.67868659537501</c:v>
                </c:pt>
                <c:pt idx="4265">
                  <c:v>236.73419285395701</c:v>
                </c:pt>
                <c:pt idx="4266">
                  <c:v>236.78969911254001</c:v>
                </c:pt>
                <c:pt idx="4267">
                  <c:v>236.84520537112201</c:v>
                </c:pt>
                <c:pt idx="4268">
                  <c:v>236.900711629705</c:v>
                </c:pt>
                <c:pt idx="4269">
                  <c:v>236.956217888287</c:v>
                </c:pt>
                <c:pt idx="4270">
                  <c:v>237.011724146869</c:v>
                </c:pt>
                <c:pt idx="4271">
                  <c:v>237.06723040545199</c:v>
                </c:pt>
                <c:pt idx="4272">
                  <c:v>237.12273666403399</c:v>
                </c:pt>
                <c:pt idx="4273">
                  <c:v>237.17824292261699</c:v>
                </c:pt>
                <c:pt idx="4274">
                  <c:v>237.23374918119899</c:v>
                </c:pt>
                <c:pt idx="4275">
                  <c:v>237.28925543978099</c:v>
                </c:pt>
                <c:pt idx="4276">
                  <c:v>237.34476169836401</c:v>
                </c:pt>
                <c:pt idx="4277">
                  <c:v>237.40026795694601</c:v>
                </c:pt>
                <c:pt idx="4278">
                  <c:v>237.455774215529</c:v>
                </c:pt>
                <c:pt idx="4279">
                  <c:v>237.511280474111</c:v>
                </c:pt>
                <c:pt idx="4280">
                  <c:v>237.566786732693</c:v>
                </c:pt>
                <c:pt idx="4281">
                  <c:v>237.622292991276</c:v>
                </c:pt>
                <c:pt idx="4282">
                  <c:v>237.677799249858</c:v>
                </c:pt>
                <c:pt idx="4283">
                  <c:v>237.73330550844099</c:v>
                </c:pt>
                <c:pt idx="4284">
                  <c:v>237.78881176702299</c:v>
                </c:pt>
                <c:pt idx="4285">
                  <c:v>237.84431802560499</c:v>
                </c:pt>
                <c:pt idx="4286">
                  <c:v>237.89982428418801</c:v>
                </c:pt>
                <c:pt idx="4287">
                  <c:v>237.95533054277001</c:v>
                </c:pt>
                <c:pt idx="4288">
                  <c:v>238.01083680135301</c:v>
                </c:pt>
                <c:pt idx="4289">
                  <c:v>238.06634305993501</c:v>
                </c:pt>
                <c:pt idx="4290">
                  <c:v>238.12184931851701</c:v>
                </c:pt>
                <c:pt idx="4291">
                  <c:v>238.1773555771</c:v>
                </c:pt>
                <c:pt idx="4292">
                  <c:v>238.232861835682</c:v>
                </c:pt>
                <c:pt idx="4293">
                  <c:v>238.288368094265</c:v>
                </c:pt>
                <c:pt idx="4294">
                  <c:v>238.343874352847</c:v>
                </c:pt>
                <c:pt idx="4295">
                  <c:v>238.399380611429</c:v>
                </c:pt>
                <c:pt idx="4296">
                  <c:v>238.45488687001199</c:v>
                </c:pt>
                <c:pt idx="4297">
                  <c:v>238.51039312859399</c:v>
                </c:pt>
                <c:pt idx="4298">
                  <c:v>238.56589938717701</c:v>
                </c:pt>
                <c:pt idx="4299">
                  <c:v>238.62140564575901</c:v>
                </c:pt>
                <c:pt idx="4300">
                  <c:v>238.67691190434101</c:v>
                </c:pt>
                <c:pt idx="4301">
                  <c:v>238.73241816292401</c:v>
                </c:pt>
                <c:pt idx="4302">
                  <c:v>238.78792442150601</c:v>
                </c:pt>
                <c:pt idx="4303">
                  <c:v>238.843430680089</c:v>
                </c:pt>
                <c:pt idx="4304">
                  <c:v>238.898936938671</c:v>
                </c:pt>
                <c:pt idx="4305">
                  <c:v>238.95444319725399</c:v>
                </c:pt>
                <c:pt idx="4306">
                  <c:v>239.00994945583599</c:v>
                </c:pt>
                <c:pt idx="4307">
                  <c:v>239.06545571441799</c:v>
                </c:pt>
                <c:pt idx="4308">
                  <c:v>239.12096197300099</c:v>
                </c:pt>
                <c:pt idx="4309">
                  <c:v>239.17646823158299</c:v>
                </c:pt>
                <c:pt idx="4310">
                  <c:v>239.23197449016601</c:v>
                </c:pt>
                <c:pt idx="4311">
                  <c:v>239.28748074874801</c:v>
                </c:pt>
                <c:pt idx="4312">
                  <c:v>239.34298700733001</c:v>
                </c:pt>
                <c:pt idx="4313">
                  <c:v>239.398493265913</c:v>
                </c:pt>
                <c:pt idx="4314">
                  <c:v>239.453999524495</c:v>
                </c:pt>
                <c:pt idx="4315">
                  <c:v>239.509505783078</c:v>
                </c:pt>
                <c:pt idx="4316">
                  <c:v>239.56501204166</c:v>
                </c:pt>
                <c:pt idx="4317">
                  <c:v>239.620518300242</c:v>
                </c:pt>
                <c:pt idx="4318">
                  <c:v>239.67602455882499</c:v>
                </c:pt>
                <c:pt idx="4319">
                  <c:v>239.73153081740699</c:v>
                </c:pt>
                <c:pt idx="4320">
                  <c:v>239.78703707599001</c:v>
                </c:pt>
                <c:pt idx="4321">
                  <c:v>239.84254333457201</c:v>
                </c:pt>
                <c:pt idx="4322">
                  <c:v>239.89804959315401</c:v>
                </c:pt>
                <c:pt idx="4323">
                  <c:v>239.95355585173701</c:v>
                </c:pt>
                <c:pt idx="4324">
                  <c:v>240.00906211031901</c:v>
                </c:pt>
                <c:pt idx="4325">
                  <c:v>240.064568368902</c:v>
                </c:pt>
                <c:pt idx="4326">
                  <c:v>240.120074627484</c:v>
                </c:pt>
                <c:pt idx="4327">
                  <c:v>240.175580886066</c:v>
                </c:pt>
                <c:pt idx="4328">
                  <c:v>240.231087144649</c:v>
                </c:pt>
                <c:pt idx="4329">
                  <c:v>240.286593403231</c:v>
                </c:pt>
                <c:pt idx="4330">
                  <c:v>240.34209966181399</c:v>
                </c:pt>
                <c:pt idx="4331">
                  <c:v>240.39760592039599</c:v>
                </c:pt>
                <c:pt idx="4332">
                  <c:v>240.45311217897799</c:v>
                </c:pt>
                <c:pt idx="4333">
                  <c:v>240.50861843756101</c:v>
                </c:pt>
                <c:pt idx="4334">
                  <c:v>240.56412469614301</c:v>
                </c:pt>
                <c:pt idx="4335">
                  <c:v>240.61963095472601</c:v>
                </c:pt>
                <c:pt idx="4336">
                  <c:v>240.67513721330801</c:v>
                </c:pt>
                <c:pt idx="4337">
                  <c:v>240.73064347189001</c:v>
                </c:pt>
                <c:pt idx="4338">
                  <c:v>240.786149730473</c:v>
                </c:pt>
                <c:pt idx="4339">
                  <c:v>240.841655989055</c:v>
                </c:pt>
                <c:pt idx="4340">
                  <c:v>240.89716224763799</c:v>
                </c:pt>
                <c:pt idx="4341">
                  <c:v>240.95266850621999</c:v>
                </c:pt>
                <c:pt idx="4342">
                  <c:v>241.00817476480199</c:v>
                </c:pt>
                <c:pt idx="4343">
                  <c:v>241.06368102338499</c:v>
                </c:pt>
                <c:pt idx="4344">
                  <c:v>241.11918728196699</c:v>
                </c:pt>
                <c:pt idx="4345">
                  <c:v>241.17469354055001</c:v>
                </c:pt>
                <c:pt idx="4346">
                  <c:v>241.23019979913201</c:v>
                </c:pt>
                <c:pt idx="4347">
                  <c:v>241.285706057715</c:v>
                </c:pt>
                <c:pt idx="4348">
                  <c:v>241.341212316297</c:v>
                </c:pt>
                <c:pt idx="4349">
                  <c:v>241.396718574879</c:v>
                </c:pt>
                <c:pt idx="4350">
                  <c:v>241.452224833462</c:v>
                </c:pt>
                <c:pt idx="4351">
                  <c:v>241.507731092044</c:v>
                </c:pt>
                <c:pt idx="4352">
                  <c:v>241.56323735062699</c:v>
                </c:pt>
                <c:pt idx="4353">
                  <c:v>241.61874360920899</c:v>
                </c:pt>
                <c:pt idx="4354">
                  <c:v>241.67424986779099</c:v>
                </c:pt>
                <c:pt idx="4355">
                  <c:v>241.72975612637401</c:v>
                </c:pt>
                <c:pt idx="4356">
                  <c:v>241.78526238495601</c:v>
                </c:pt>
                <c:pt idx="4357">
                  <c:v>241.84076864353901</c:v>
                </c:pt>
                <c:pt idx="4358">
                  <c:v>241.89627490212101</c:v>
                </c:pt>
                <c:pt idx="4359">
                  <c:v>241.95178116070301</c:v>
                </c:pt>
                <c:pt idx="4360">
                  <c:v>242.007287419286</c:v>
                </c:pt>
                <c:pt idx="4361">
                  <c:v>242.062793677868</c:v>
                </c:pt>
                <c:pt idx="4362">
                  <c:v>242.118299936451</c:v>
                </c:pt>
                <c:pt idx="4363">
                  <c:v>242.17380619503299</c:v>
                </c:pt>
                <c:pt idx="4364">
                  <c:v>242.22931245361499</c:v>
                </c:pt>
                <c:pt idx="4365">
                  <c:v>242.28481871219799</c:v>
                </c:pt>
                <c:pt idx="4366">
                  <c:v>242.34032497077999</c:v>
                </c:pt>
                <c:pt idx="4367">
                  <c:v>242.39583122936301</c:v>
                </c:pt>
                <c:pt idx="4368">
                  <c:v>242.45133748794501</c:v>
                </c:pt>
                <c:pt idx="4369">
                  <c:v>242.50684374652701</c:v>
                </c:pt>
                <c:pt idx="4370">
                  <c:v>242.56235000511001</c:v>
                </c:pt>
                <c:pt idx="4371">
                  <c:v>242.617856263692</c:v>
                </c:pt>
                <c:pt idx="4372">
                  <c:v>242.673362522275</c:v>
                </c:pt>
                <c:pt idx="4373">
                  <c:v>242.728868780857</c:v>
                </c:pt>
                <c:pt idx="4374">
                  <c:v>242.784375039439</c:v>
                </c:pt>
                <c:pt idx="4375">
                  <c:v>242.83988129802199</c:v>
                </c:pt>
                <c:pt idx="4376">
                  <c:v>242.89538755660399</c:v>
                </c:pt>
                <c:pt idx="4377">
                  <c:v>242.95089381518699</c:v>
                </c:pt>
                <c:pt idx="4378">
                  <c:v>243.00640007376899</c:v>
                </c:pt>
                <c:pt idx="4379">
                  <c:v>243.06190633235099</c:v>
                </c:pt>
                <c:pt idx="4380">
                  <c:v>243.11741259093401</c:v>
                </c:pt>
                <c:pt idx="4381">
                  <c:v>243.17291884951601</c:v>
                </c:pt>
                <c:pt idx="4382">
                  <c:v>243.228425108099</c:v>
                </c:pt>
                <c:pt idx="4383">
                  <c:v>243.283931366681</c:v>
                </c:pt>
                <c:pt idx="4384">
                  <c:v>243.339437625263</c:v>
                </c:pt>
                <c:pt idx="4385">
                  <c:v>243.394943883846</c:v>
                </c:pt>
                <c:pt idx="4386">
                  <c:v>243.450450142428</c:v>
                </c:pt>
                <c:pt idx="4387">
                  <c:v>243.50595640101099</c:v>
                </c:pt>
                <c:pt idx="4388">
                  <c:v>243.56146265959299</c:v>
                </c:pt>
                <c:pt idx="4389">
                  <c:v>243.61696891817601</c:v>
                </c:pt>
                <c:pt idx="4390">
                  <c:v>243.67247517675801</c:v>
                </c:pt>
                <c:pt idx="4391">
                  <c:v>243.72798143534001</c:v>
                </c:pt>
                <c:pt idx="4392">
                  <c:v>243.78348769392301</c:v>
                </c:pt>
                <c:pt idx="4393">
                  <c:v>243.83899395250501</c:v>
                </c:pt>
                <c:pt idx="4394">
                  <c:v>243.894500211088</c:v>
                </c:pt>
                <c:pt idx="4395">
                  <c:v>243.95000646967</c:v>
                </c:pt>
                <c:pt idx="4396">
                  <c:v>244.005512728252</c:v>
                </c:pt>
                <c:pt idx="4397">
                  <c:v>244.06101898683499</c:v>
                </c:pt>
                <c:pt idx="4398">
                  <c:v>244.11652524541699</c:v>
                </c:pt>
                <c:pt idx="4399">
                  <c:v>244.17203150399999</c:v>
                </c:pt>
                <c:pt idx="4400">
                  <c:v>244.22753776258199</c:v>
                </c:pt>
                <c:pt idx="4401">
                  <c:v>244.28304402116399</c:v>
                </c:pt>
                <c:pt idx="4402">
                  <c:v>244.33855027974701</c:v>
                </c:pt>
                <c:pt idx="4403">
                  <c:v>244.39405653832901</c:v>
                </c:pt>
                <c:pt idx="4404">
                  <c:v>244.44956279691201</c:v>
                </c:pt>
                <c:pt idx="4405">
                  <c:v>244.505069055494</c:v>
                </c:pt>
                <c:pt idx="4406">
                  <c:v>244.560575314076</c:v>
                </c:pt>
                <c:pt idx="4407">
                  <c:v>244.616081572659</c:v>
                </c:pt>
                <c:pt idx="4408">
                  <c:v>244.671587831241</c:v>
                </c:pt>
                <c:pt idx="4409">
                  <c:v>244.72709408982399</c:v>
                </c:pt>
                <c:pt idx="4410">
                  <c:v>244.78260034840599</c:v>
                </c:pt>
                <c:pt idx="4411">
                  <c:v>244.83810660698799</c:v>
                </c:pt>
                <c:pt idx="4412">
                  <c:v>244.89361286557099</c:v>
                </c:pt>
                <c:pt idx="4413">
                  <c:v>244.94911912415299</c:v>
                </c:pt>
                <c:pt idx="4414">
                  <c:v>245.00462538273601</c:v>
                </c:pt>
                <c:pt idx="4415">
                  <c:v>245.06013164131801</c:v>
                </c:pt>
                <c:pt idx="4416">
                  <c:v>245.11563789990001</c:v>
                </c:pt>
                <c:pt idx="4417">
                  <c:v>245.171144158483</c:v>
                </c:pt>
                <c:pt idx="4418">
                  <c:v>245.226650417065</c:v>
                </c:pt>
                <c:pt idx="4419">
                  <c:v>245.282156675648</c:v>
                </c:pt>
                <c:pt idx="4420">
                  <c:v>245.33766293423</c:v>
                </c:pt>
                <c:pt idx="4421">
                  <c:v>245.393169192812</c:v>
                </c:pt>
                <c:pt idx="4422">
                  <c:v>245.44867545139499</c:v>
                </c:pt>
                <c:pt idx="4423">
                  <c:v>245.50418170997699</c:v>
                </c:pt>
                <c:pt idx="4424">
                  <c:v>245.55968796856001</c:v>
                </c:pt>
                <c:pt idx="4425">
                  <c:v>245.61519422714201</c:v>
                </c:pt>
                <c:pt idx="4426">
                  <c:v>245.67070048572401</c:v>
                </c:pt>
                <c:pt idx="4427">
                  <c:v>245.72620674430701</c:v>
                </c:pt>
                <c:pt idx="4428">
                  <c:v>245.78171300288901</c:v>
                </c:pt>
                <c:pt idx="4429">
                  <c:v>245.837219261472</c:v>
                </c:pt>
                <c:pt idx="4430">
                  <c:v>245.892725520054</c:v>
                </c:pt>
                <c:pt idx="4431">
                  <c:v>245.94823177863699</c:v>
                </c:pt>
                <c:pt idx="4432">
                  <c:v>246.00373803721899</c:v>
                </c:pt>
                <c:pt idx="4433">
                  <c:v>246.05924429580099</c:v>
                </c:pt>
                <c:pt idx="4434">
                  <c:v>246.11475055438399</c:v>
                </c:pt>
                <c:pt idx="4435">
                  <c:v>246.17025681296599</c:v>
                </c:pt>
                <c:pt idx="4436">
                  <c:v>246.22576307154901</c:v>
                </c:pt>
                <c:pt idx="4437">
                  <c:v>246.28126933013101</c:v>
                </c:pt>
                <c:pt idx="4438">
                  <c:v>246.33677558871301</c:v>
                </c:pt>
                <c:pt idx="4439">
                  <c:v>246.392281847296</c:v>
                </c:pt>
                <c:pt idx="4440">
                  <c:v>246.447788105878</c:v>
                </c:pt>
                <c:pt idx="4441">
                  <c:v>246.503294364461</c:v>
                </c:pt>
                <c:pt idx="4442">
                  <c:v>246.558800623043</c:v>
                </c:pt>
                <c:pt idx="4443">
                  <c:v>246.614306881625</c:v>
                </c:pt>
                <c:pt idx="4444">
                  <c:v>246.66981314020799</c:v>
                </c:pt>
                <c:pt idx="4445">
                  <c:v>246.72531939878999</c:v>
                </c:pt>
                <c:pt idx="4446">
                  <c:v>246.78082565737299</c:v>
                </c:pt>
                <c:pt idx="4447">
                  <c:v>246.83633191595499</c:v>
                </c:pt>
                <c:pt idx="4448">
                  <c:v>246.89183817453701</c:v>
                </c:pt>
                <c:pt idx="4449">
                  <c:v>246.94734443312001</c:v>
                </c:pt>
                <c:pt idx="4450">
                  <c:v>247.00285069170201</c:v>
                </c:pt>
                <c:pt idx="4451">
                  <c:v>247.058356950285</c:v>
                </c:pt>
                <c:pt idx="4452">
                  <c:v>247.113863208867</c:v>
                </c:pt>
                <c:pt idx="4453">
                  <c:v>247.169369467449</c:v>
                </c:pt>
                <c:pt idx="4454">
                  <c:v>247.224875726032</c:v>
                </c:pt>
                <c:pt idx="4455">
                  <c:v>247.280381984614</c:v>
                </c:pt>
                <c:pt idx="4456">
                  <c:v>247.33588824319699</c:v>
                </c:pt>
                <c:pt idx="4457">
                  <c:v>247.39139450177899</c:v>
                </c:pt>
                <c:pt idx="4458">
                  <c:v>247.44690076036099</c:v>
                </c:pt>
                <c:pt idx="4459">
                  <c:v>247.50240701894401</c:v>
                </c:pt>
                <c:pt idx="4460">
                  <c:v>247.55791327752601</c:v>
                </c:pt>
                <c:pt idx="4461">
                  <c:v>247.61341953610901</c:v>
                </c:pt>
                <c:pt idx="4462">
                  <c:v>247.66892579469101</c:v>
                </c:pt>
                <c:pt idx="4463">
                  <c:v>247.72443205327301</c:v>
                </c:pt>
                <c:pt idx="4464">
                  <c:v>247.779938311856</c:v>
                </c:pt>
                <c:pt idx="4465">
                  <c:v>247.835444570438</c:v>
                </c:pt>
                <c:pt idx="4466">
                  <c:v>247.89095082902099</c:v>
                </c:pt>
                <c:pt idx="4467">
                  <c:v>247.94645708760299</c:v>
                </c:pt>
                <c:pt idx="4468">
                  <c:v>248.00196334618599</c:v>
                </c:pt>
                <c:pt idx="4469">
                  <c:v>248.05746960476799</c:v>
                </c:pt>
                <c:pt idx="4470">
                  <c:v>248.11297586334999</c:v>
                </c:pt>
                <c:pt idx="4471">
                  <c:v>248.16848212193301</c:v>
                </c:pt>
                <c:pt idx="4472">
                  <c:v>248.22398838051501</c:v>
                </c:pt>
                <c:pt idx="4473">
                  <c:v>248.279494639098</c:v>
                </c:pt>
                <c:pt idx="4474">
                  <c:v>248.33500089768</c:v>
                </c:pt>
                <c:pt idx="4475">
                  <c:v>248.390507156262</c:v>
                </c:pt>
                <c:pt idx="4476">
                  <c:v>248.446013414845</c:v>
                </c:pt>
                <c:pt idx="4477">
                  <c:v>248.501519673427</c:v>
                </c:pt>
                <c:pt idx="4478">
                  <c:v>248.55702593200999</c:v>
                </c:pt>
                <c:pt idx="4479">
                  <c:v>248.61253219059199</c:v>
                </c:pt>
                <c:pt idx="4480">
                  <c:v>248.66803844917399</c:v>
                </c:pt>
                <c:pt idx="4481">
                  <c:v>248.72354470775699</c:v>
                </c:pt>
                <c:pt idx="4482">
                  <c:v>248.77905096633901</c:v>
                </c:pt>
                <c:pt idx="4483">
                  <c:v>248.83455722492201</c:v>
                </c:pt>
                <c:pt idx="4484">
                  <c:v>248.89006348350401</c:v>
                </c:pt>
                <c:pt idx="4485">
                  <c:v>248.94556974208601</c:v>
                </c:pt>
                <c:pt idx="4486">
                  <c:v>249.001076000669</c:v>
                </c:pt>
                <c:pt idx="4487">
                  <c:v>249.056582259251</c:v>
                </c:pt>
                <c:pt idx="4488">
                  <c:v>249.112088517834</c:v>
                </c:pt>
                <c:pt idx="4489">
                  <c:v>249.167594776416</c:v>
                </c:pt>
                <c:pt idx="4490">
                  <c:v>249.223101034998</c:v>
                </c:pt>
                <c:pt idx="4491">
                  <c:v>249.27860729358099</c:v>
                </c:pt>
                <c:pt idx="4492">
                  <c:v>249.33411355216299</c:v>
                </c:pt>
                <c:pt idx="4493">
                  <c:v>249.38961981074601</c:v>
                </c:pt>
                <c:pt idx="4494">
                  <c:v>249.44512606932801</c:v>
                </c:pt>
                <c:pt idx="4495">
                  <c:v>249.50063232791001</c:v>
                </c:pt>
                <c:pt idx="4496">
                  <c:v>249.55613858649301</c:v>
                </c:pt>
                <c:pt idx="4497">
                  <c:v>249.61164484507501</c:v>
                </c:pt>
                <c:pt idx="4498">
                  <c:v>249.667151103658</c:v>
                </c:pt>
                <c:pt idx="4499">
                  <c:v>249.72265736224</c:v>
                </c:pt>
                <c:pt idx="4500">
                  <c:v>249.778163620822</c:v>
                </c:pt>
                <c:pt idx="4501">
                  <c:v>249.83366987940499</c:v>
                </c:pt>
                <c:pt idx="4502">
                  <c:v>249.88917613798699</c:v>
                </c:pt>
                <c:pt idx="4503">
                  <c:v>249.94468239656999</c:v>
                </c:pt>
                <c:pt idx="4504">
                  <c:v>250.00018865515199</c:v>
                </c:pt>
                <c:pt idx="4505">
                  <c:v>250.05569491373399</c:v>
                </c:pt>
                <c:pt idx="4506">
                  <c:v>250.11120117231701</c:v>
                </c:pt>
                <c:pt idx="4507">
                  <c:v>250.16670743089901</c:v>
                </c:pt>
                <c:pt idx="4508">
                  <c:v>250.222213689482</c:v>
                </c:pt>
                <c:pt idx="4509">
                  <c:v>250.277719948064</c:v>
                </c:pt>
                <c:pt idx="4510">
                  <c:v>250.333226206647</c:v>
                </c:pt>
                <c:pt idx="4511">
                  <c:v>250.388732465229</c:v>
                </c:pt>
                <c:pt idx="4512">
                  <c:v>250.444238723811</c:v>
                </c:pt>
                <c:pt idx="4513">
                  <c:v>250.49974498239399</c:v>
                </c:pt>
                <c:pt idx="4514">
                  <c:v>250.55525124097599</c:v>
                </c:pt>
                <c:pt idx="4515">
                  <c:v>250.61075749955901</c:v>
                </c:pt>
                <c:pt idx="4516">
                  <c:v>250.66626375814101</c:v>
                </c:pt>
                <c:pt idx="4517">
                  <c:v>250.72177001672301</c:v>
                </c:pt>
                <c:pt idx="4518">
                  <c:v>250.77727627530601</c:v>
                </c:pt>
                <c:pt idx="4519">
                  <c:v>250.83278253388801</c:v>
                </c:pt>
                <c:pt idx="4520">
                  <c:v>250.888288792471</c:v>
                </c:pt>
                <c:pt idx="4521">
                  <c:v>250.943795051053</c:v>
                </c:pt>
                <c:pt idx="4522">
                  <c:v>250.999301309635</c:v>
                </c:pt>
                <c:pt idx="4523">
                  <c:v>251.054807568218</c:v>
                </c:pt>
                <c:pt idx="4524">
                  <c:v>251.1103138268</c:v>
                </c:pt>
                <c:pt idx="4525">
                  <c:v>251.16582008538299</c:v>
                </c:pt>
                <c:pt idx="4526">
                  <c:v>251.22132634396499</c:v>
                </c:pt>
                <c:pt idx="4527">
                  <c:v>251.27683260254699</c:v>
                </c:pt>
                <c:pt idx="4528">
                  <c:v>251.33233886113001</c:v>
                </c:pt>
                <c:pt idx="4529">
                  <c:v>251.38784511971201</c:v>
                </c:pt>
                <c:pt idx="4530">
                  <c:v>251.44335137829501</c:v>
                </c:pt>
                <c:pt idx="4531">
                  <c:v>251.49885763687701</c:v>
                </c:pt>
                <c:pt idx="4532">
                  <c:v>251.55436389545901</c:v>
                </c:pt>
                <c:pt idx="4533">
                  <c:v>251.609870154042</c:v>
                </c:pt>
                <c:pt idx="4534">
                  <c:v>251.665376412624</c:v>
                </c:pt>
                <c:pt idx="4535">
                  <c:v>251.72088267120699</c:v>
                </c:pt>
                <c:pt idx="4536">
                  <c:v>251.77638892978899</c:v>
                </c:pt>
                <c:pt idx="4537">
                  <c:v>251.83189518837099</c:v>
                </c:pt>
                <c:pt idx="4538">
                  <c:v>251.88740144695399</c:v>
                </c:pt>
                <c:pt idx="4539">
                  <c:v>251.94290770553599</c:v>
                </c:pt>
                <c:pt idx="4540">
                  <c:v>251.99841396411901</c:v>
                </c:pt>
                <c:pt idx="4541">
                  <c:v>252.05392022270101</c:v>
                </c:pt>
                <c:pt idx="4542">
                  <c:v>252.10942648128301</c:v>
                </c:pt>
                <c:pt idx="4543">
                  <c:v>252.164932739866</c:v>
                </c:pt>
                <c:pt idx="4544">
                  <c:v>252.220438998448</c:v>
                </c:pt>
                <c:pt idx="4545">
                  <c:v>252.275945257031</c:v>
                </c:pt>
                <c:pt idx="4546">
                  <c:v>252.331451515613</c:v>
                </c:pt>
                <c:pt idx="4547">
                  <c:v>252.38695777419599</c:v>
                </c:pt>
                <c:pt idx="4548">
                  <c:v>252.44246403277799</c:v>
                </c:pt>
                <c:pt idx="4549">
                  <c:v>252.49797029135999</c:v>
                </c:pt>
                <c:pt idx="4550">
                  <c:v>252.55347654994301</c:v>
                </c:pt>
                <c:pt idx="4551">
                  <c:v>252.60898280852501</c:v>
                </c:pt>
                <c:pt idx="4552">
                  <c:v>252.66448906710801</c:v>
                </c:pt>
                <c:pt idx="4553">
                  <c:v>252.71999532569001</c:v>
                </c:pt>
                <c:pt idx="4554">
                  <c:v>252.77550158427201</c:v>
                </c:pt>
                <c:pt idx="4555">
                  <c:v>252.831007842855</c:v>
                </c:pt>
                <c:pt idx="4556">
                  <c:v>252.886514101437</c:v>
                </c:pt>
                <c:pt idx="4557">
                  <c:v>252.94202036002</c:v>
                </c:pt>
                <c:pt idx="4558">
                  <c:v>252.997526618602</c:v>
                </c:pt>
                <c:pt idx="4559">
                  <c:v>253.05303287718399</c:v>
                </c:pt>
                <c:pt idx="4560">
                  <c:v>253.10853913576699</c:v>
                </c:pt>
                <c:pt idx="4561">
                  <c:v>253.16404539434899</c:v>
                </c:pt>
                <c:pt idx="4562">
                  <c:v>253.21955165293201</c:v>
                </c:pt>
                <c:pt idx="4563">
                  <c:v>253.27505791151401</c:v>
                </c:pt>
                <c:pt idx="4564">
                  <c:v>253.33056417009601</c:v>
                </c:pt>
                <c:pt idx="4565">
                  <c:v>253.38607042867901</c:v>
                </c:pt>
                <c:pt idx="4566">
                  <c:v>253.441576687261</c:v>
                </c:pt>
                <c:pt idx="4567">
                  <c:v>253.497082945844</c:v>
                </c:pt>
                <c:pt idx="4568">
                  <c:v>253.552589204426</c:v>
                </c:pt>
                <c:pt idx="4569">
                  <c:v>253.608095463008</c:v>
                </c:pt>
                <c:pt idx="4570">
                  <c:v>253.66360172159099</c:v>
                </c:pt>
                <c:pt idx="4571">
                  <c:v>253.71910798017299</c:v>
                </c:pt>
                <c:pt idx="4572">
                  <c:v>253.77461423875599</c:v>
                </c:pt>
                <c:pt idx="4573">
                  <c:v>253.83012049733799</c:v>
                </c:pt>
                <c:pt idx="4574">
                  <c:v>253.88562675591999</c:v>
                </c:pt>
                <c:pt idx="4575">
                  <c:v>253.94113301450301</c:v>
                </c:pt>
                <c:pt idx="4576">
                  <c:v>253.99663927308501</c:v>
                </c:pt>
                <c:pt idx="4577">
                  <c:v>254.052145531668</c:v>
                </c:pt>
                <c:pt idx="4578">
                  <c:v>254.10765179025</c:v>
                </c:pt>
                <c:pt idx="4579">
                  <c:v>254.163158048832</c:v>
                </c:pt>
                <c:pt idx="4580">
                  <c:v>254.218664307415</c:v>
                </c:pt>
                <c:pt idx="4581">
                  <c:v>254.274170565997</c:v>
                </c:pt>
                <c:pt idx="4582">
                  <c:v>254.32967682457999</c:v>
                </c:pt>
                <c:pt idx="4583">
                  <c:v>254.38518308316199</c:v>
                </c:pt>
                <c:pt idx="4584">
                  <c:v>254.44068934174501</c:v>
                </c:pt>
                <c:pt idx="4585">
                  <c:v>254.49619560032701</c:v>
                </c:pt>
                <c:pt idx="4586">
                  <c:v>254.55170185890901</c:v>
                </c:pt>
                <c:pt idx="4587">
                  <c:v>254.60720811749201</c:v>
                </c:pt>
                <c:pt idx="4588">
                  <c:v>254.66271437607401</c:v>
                </c:pt>
                <c:pt idx="4589">
                  <c:v>254.718220634657</c:v>
                </c:pt>
                <c:pt idx="4590">
                  <c:v>254.773726893239</c:v>
                </c:pt>
                <c:pt idx="4591">
                  <c:v>254.829233151821</c:v>
                </c:pt>
                <c:pt idx="4592">
                  <c:v>254.88473941040399</c:v>
                </c:pt>
                <c:pt idx="4593">
                  <c:v>254.94024566898599</c:v>
                </c:pt>
                <c:pt idx="4594">
                  <c:v>254.99575192756899</c:v>
                </c:pt>
                <c:pt idx="4595">
                  <c:v>255.05125818615099</c:v>
                </c:pt>
                <c:pt idx="4596">
                  <c:v>255.10676444473299</c:v>
                </c:pt>
                <c:pt idx="4597">
                  <c:v>255.16227070331601</c:v>
                </c:pt>
                <c:pt idx="4598">
                  <c:v>255.21777696189801</c:v>
                </c:pt>
                <c:pt idx="4599">
                  <c:v>255.27328322048101</c:v>
                </c:pt>
                <c:pt idx="4600">
                  <c:v>255.328789479063</c:v>
                </c:pt>
                <c:pt idx="4601">
                  <c:v>255.384295737645</c:v>
                </c:pt>
                <c:pt idx="4602">
                  <c:v>255.439801996228</c:v>
                </c:pt>
                <c:pt idx="4603">
                  <c:v>255.49530825481</c:v>
                </c:pt>
                <c:pt idx="4604">
                  <c:v>255.55081451339299</c:v>
                </c:pt>
                <c:pt idx="4605">
                  <c:v>255.60632077197499</c:v>
                </c:pt>
                <c:pt idx="4606">
                  <c:v>255.66182703055699</c:v>
                </c:pt>
                <c:pt idx="4607">
                  <c:v>255.71733328913999</c:v>
                </c:pt>
                <c:pt idx="4608">
                  <c:v>255.77283954772199</c:v>
                </c:pt>
                <c:pt idx="4609">
                  <c:v>255.82834580630501</c:v>
                </c:pt>
                <c:pt idx="4610">
                  <c:v>255.88385206488701</c:v>
                </c:pt>
                <c:pt idx="4611">
                  <c:v>255.93935832346901</c:v>
                </c:pt>
                <c:pt idx="4612">
                  <c:v>255.994864582052</c:v>
                </c:pt>
                <c:pt idx="4613">
                  <c:v>256.050370840634</c:v>
                </c:pt>
                <c:pt idx="4614">
                  <c:v>256.10587709921703</c:v>
                </c:pt>
                <c:pt idx="4615">
                  <c:v>256.16138335779902</c:v>
                </c:pt>
                <c:pt idx="4616">
                  <c:v>256.21688961638102</c:v>
                </c:pt>
                <c:pt idx="4617">
                  <c:v>256.27239587496399</c:v>
                </c:pt>
                <c:pt idx="4618">
                  <c:v>256.32790213354599</c:v>
                </c:pt>
                <c:pt idx="4619">
                  <c:v>256.38340839212901</c:v>
                </c:pt>
                <c:pt idx="4620">
                  <c:v>256.43891465071101</c:v>
                </c:pt>
                <c:pt idx="4621">
                  <c:v>256.49442090929301</c:v>
                </c:pt>
                <c:pt idx="4622">
                  <c:v>256.54992716787598</c:v>
                </c:pt>
                <c:pt idx="4623">
                  <c:v>256.60543342645798</c:v>
                </c:pt>
                <c:pt idx="4624">
                  <c:v>256.660939685041</c:v>
                </c:pt>
                <c:pt idx="4625">
                  <c:v>256.716445943623</c:v>
                </c:pt>
                <c:pt idx="4626">
                  <c:v>256.77195220220602</c:v>
                </c:pt>
                <c:pt idx="4627">
                  <c:v>256.82745846078802</c:v>
                </c:pt>
                <c:pt idx="4628">
                  <c:v>256.88296471937002</c:v>
                </c:pt>
                <c:pt idx="4629">
                  <c:v>256.93847097795299</c:v>
                </c:pt>
                <c:pt idx="4630">
                  <c:v>256.99397723653499</c:v>
                </c:pt>
                <c:pt idx="4631">
                  <c:v>257.04948349511801</c:v>
                </c:pt>
                <c:pt idx="4632">
                  <c:v>257.10498975370001</c:v>
                </c:pt>
                <c:pt idx="4633">
                  <c:v>257.16049601228201</c:v>
                </c:pt>
                <c:pt idx="4634">
                  <c:v>257.21600227086498</c:v>
                </c:pt>
                <c:pt idx="4635">
                  <c:v>257.27150852944698</c:v>
                </c:pt>
                <c:pt idx="4636">
                  <c:v>257.32701478803</c:v>
                </c:pt>
                <c:pt idx="4637">
                  <c:v>257.382521046612</c:v>
                </c:pt>
                <c:pt idx="4638">
                  <c:v>257.438027305194</c:v>
                </c:pt>
                <c:pt idx="4639">
                  <c:v>257.49353356377702</c:v>
                </c:pt>
                <c:pt idx="4640">
                  <c:v>257.54903982235902</c:v>
                </c:pt>
                <c:pt idx="4641">
                  <c:v>257.60454608094199</c:v>
                </c:pt>
                <c:pt idx="4642">
                  <c:v>257.66005233952399</c:v>
                </c:pt>
                <c:pt idx="4643">
                  <c:v>257.71555859810599</c:v>
                </c:pt>
                <c:pt idx="4644">
                  <c:v>257.77106485668901</c:v>
                </c:pt>
                <c:pt idx="4645">
                  <c:v>257.82657111527101</c:v>
                </c:pt>
                <c:pt idx="4646">
                  <c:v>257.88207737385397</c:v>
                </c:pt>
                <c:pt idx="4647">
                  <c:v>257.93758363243597</c:v>
                </c:pt>
                <c:pt idx="4648">
                  <c:v>257.99308989101797</c:v>
                </c:pt>
                <c:pt idx="4649">
                  <c:v>258.048596149601</c:v>
                </c:pt>
                <c:pt idx="4650">
                  <c:v>258.104102408183</c:v>
                </c:pt>
                <c:pt idx="4651">
                  <c:v>258.15960866676602</c:v>
                </c:pt>
                <c:pt idx="4652">
                  <c:v>258.21511492534802</c:v>
                </c:pt>
                <c:pt idx="4653">
                  <c:v>258.27062118393002</c:v>
                </c:pt>
                <c:pt idx="4654">
                  <c:v>258.32612744251298</c:v>
                </c:pt>
                <c:pt idx="4655">
                  <c:v>258.38163370109498</c:v>
                </c:pt>
                <c:pt idx="4656">
                  <c:v>258.43713995967801</c:v>
                </c:pt>
                <c:pt idx="4657">
                  <c:v>258.49264621826001</c:v>
                </c:pt>
                <c:pt idx="4658">
                  <c:v>258.54815247684201</c:v>
                </c:pt>
                <c:pt idx="4659">
                  <c:v>258.60365873542497</c:v>
                </c:pt>
                <c:pt idx="4660">
                  <c:v>258.65916499400703</c:v>
                </c:pt>
                <c:pt idx="4661">
                  <c:v>258.71467125258999</c:v>
                </c:pt>
                <c:pt idx="4662">
                  <c:v>258.77017751117199</c:v>
                </c:pt>
                <c:pt idx="4663">
                  <c:v>258.82568376975502</c:v>
                </c:pt>
                <c:pt idx="4664">
                  <c:v>258.88119002833702</c:v>
                </c:pt>
                <c:pt idx="4665">
                  <c:v>258.93669628691902</c:v>
                </c:pt>
                <c:pt idx="4666">
                  <c:v>258.99220254550198</c:v>
                </c:pt>
                <c:pt idx="4667">
                  <c:v>259.04770880408398</c:v>
                </c:pt>
                <c:pt idx="4668">
                  <c:v>259.10321506266598</c:v>
                </c:pt>
                <c:pt idx="4669">
                  <c:v>259.158721321249</c:v>
                </c:pt>
                <c:pt idx="4670">
                  <c:v>259.214227579831</c:v>
                </c:pt>
                <c:pt idx="4671">
                  <c:v>259.26973383841403</c:v>
                </c:pt>
                <c:pt idx="4672">
                  <c:v>259.32524009699603</c:v>
                </c:pt>
                <c:pt idx="4673">
                  <c:v>259.38074635557899</c:v>
                </c:pt>
                <c:pt idx="4674">
                  <c:v>259.43625261416099</c:v>
                </c:pt>
                <c:pt idx="4675">
                  <c:v>259.49175887274299</c:v>
                </c:pt>
                <c:pt idx="4676">
                  <c:v>259.54726513132601</c:v>
                </c:pt>
                <c:pt idx="4677">
                  <c:v>259.60277138990801</c:v>
                </c:pt>
                <c:pt idx="4678">
                  <c:v>259.65827764849098</c:v>
                </c:pt>
                <c:pt idx="4679">
                  <c:v>259.71378390707298</c:v>
                </c:pt>
                <c:pt idx="4680">
                  <c:v>259.76929016565498</c:v>
                </c:pt>
                <c:pt idx="4681">
                  <c:v>259.824796424238</c:v>
                </c:pt>
                <c:pt idx="4682">
                  <c:v>259.88030268282</c:v>
                </c:pt>
                <c:pt idx="4683">
                  <c:v>259.93580894140302</c:v>
                </c:pt>
                <c:pt idx="4684">
                  <c:v>259.99131519998502</c:v>
                </c:pt>
                <c:pt idx="4685">
                  <c:v>260.04682145856702</c:v>
                </c:pt>
                <c:pt idx="4686">
                  <c:v>260.10232771714999</c:v>
                </c:pt>
                <c:pt idx="4687">
                  <c:v>260.15783397573199</c:v>
                </c:pt>
                <c:pt idx="4688">
                  <c:v>260.21334023431501</c:v>
                </c:pt>
                <c:pt idx="4689">
                  <c:v>260.26884649289701</c:v>
                </c:pt>
                <c:pt idx="4690">
                  <c:v>260.32435275147901</c:v>
                </c:pt>
                <c:pt idx="4691">
                  <c:v>260.37985901006198</c:v>
                </c:pt>
                <c:pt idx="4692">
                  <c:v>260.43536526864398</c:v>
                </c:pt>
                <c:pt idx="4693">
                  <c:v>260.490871527227</c:v>
                </c:pt>
                <c:pt idx="4694">
                  <c:v>260.546377785809</c:v>
                </c:pt>
                <c:pt idx="4695">
                  <c:v>260.601884044391</c:v>
                </c:pt>
                <c:pt idx="4696">
                  <c:v>260.65739030297402</c:v>
                </c:pt>
                <c:pt idx="4697">
                  <c:v>260.71289656155602</c:v>
                </c:pt>
                <c:pt idx="4698">
                  <c:v>260.76840282013899</c:v>
                </c:pt>
                <c:pt idx="4699">
                  <c:v>260.82390907872099</c:v>
                </c:pt>
                <c:pt idx="4700">
                  <c:v>260.87941533730401</c:v>
                </c:pt>
                <c:pt idx="4701">
                  <c:v>260.93492159588601</c:v>
                </c:pt>
                <c:pt idx="4702">
                  <c:v>260.99042785446801</c:v>
                </c:pt>
                <c:pt idx="4703">
                  <c:v>261.04593411305098</c:v>
                </c:pt>
                <c:pt idx="4704">
                  <c:v>261.10144037163298</c:v>
                </c:pt>
                <c:pt idx="4705">
                  <c:v>261.15694663021497</c:v>
                </c:pt>
                <c:pt idx="4706">
                  <c:v>261.212452888798</c:v>
                </c:pt>
                <c:pt idx="4707">
                  <c:v>261.26795914738</c:v>
                </c:pt>
                <c:pt idx="4708">
                  <c:v>261.32346540596302</c:v>
                </c:pt>
                <c:pt idx="4709">
                  <c:v>261.37897166454502</c:v>
                </c:pt>
                <c:pt idx="4710">
                  <c:v>261.43447792312799</c:v>
                </c:pt>
                <c:pt idx="4711">
                  <c:v>261.48998418170999</c:v>
                </c:pt>
                <c:pt idx="4712">
                  <c:v>261.54549044029199</c:v>
                </c:pt>
                <c:pt idx="4713">
                  <c:v>261.60099669887501</c:v>
                </c:pt>
                <c:pt idx="4714">
                  <c:v>261.65650295745701</c:v>
                </c:pt>
                <c:pt idx="4715">
                  <c:v>261.71200921603997</c:v>
                </c:pt>
                <c:pt idx="4716">
                  <c:v>261.76751547462197</c:v>
                </c:pt>
                <c:pt idx="4717">
                  <c:v>261.82302173320397</c:v>
                </c:pt>
                <c:pt idx="4718">
                  <c:v>261.878527991787</c:v>
                </c:pt>
                <c:pt idx="4719">
                  <c:v>261.934034250369</c:v>
                </c:pt>
                <c:pt idx="4720">
                  <c:v>261.98954050895202</c:v>
                </c:pt>
                <c:pt idx="4721">
                  <c:v>262.04504676753402</c:v>
                </c:pt>
                <c:pt idx="4722">
                  <c:v>262.10055302611602</c:v>
                </c:pt>
                <c:pt idx="4723">
                  <c:v>262.15605928469898</c:v>
                </c:pt>
                <c:pt idx="4724">
                  <c:v>262.21156554328098</c:v>
                </c:pt>
                <c:pt idx="4725">
                  <c:v>262.26707180186401</c:v>
                </c:pt>
                <c:pt idx="4726">
                  <c:v>262.32257806044601</c:v>
                </c:pt>
                <c:pt idx="4727">
                  <c:v>262.37808431902801</c:v>
                </c:pt>
                <c:pt idx="4728">
                  <c:v>262.43359057761103</c:v>
                </c:pt>
                <c:pt idx="4729">
                  <c:v>262.48909683619303</c:v>
                </c:pt>
                <c:pt idx="4730">
                  <c:v>262.54460309477599</c:v>
                </c:pt>
                <c:pt idx="4731">
                  <c:v>262.60010935335799</c:v>
                </c:pt>
                <c:pt idx="4732">
                  <c:v>262.65561561193999</c:v>
                </c:pt>
                <c:pt idx="4733">
                  <c:v>262.71112187052302</c:v>
                </c:pt>
                <c:pt idx="4734">
                  <c:v>262.76662812910502</c:v>
                </c:pt>
                <c:pt idx="4735">
                  <c:v>262.82213438768798</c:v>
                </c:pt>
                <c:pt idx="4736">
                  <c:v>262.87764064626998</c:v>
                </c:pt>
                <c:pt idx="4737">
                  <c:v>262.93314690485198</c:v>
                </c:pt>
                <c:pt idx="4738">
                  <c:v>262.988653163435</c:v>
                </c:pt>
                <c:pt idx="4739">
                  <c:v>263.044159422017</c:v>
                </c:pt>
                <c:pt idx="4740">
                  <c:v>263.09966568060003</c:v>
                </c:pt>
                <c:pt idx="4741">
                  <c:v>263.15517193918203</c:v>
                </c:pt>
                <c:pt idx="4742">
                  <c:v>263.21067819776403</c:v>
                </c:pt>
                <c:pt idx="4743">
                  <c:v>263.26618445634699</c:v>
                </c:pt>
                <c:pt idx="4744">
                  <c:v>263.32169071492899</c:v>
                </c:pt>
                <c:pt idx="4745">
                  <c:v>263.37719697351201</c:v>
                </c:pt>
                <c:pt idx="4746">
                  <c:v>263.43270323209401</c:v>
                </c:pt>
                <c:pt idx="4747">
                  <c:v>263.48820949067698</c:v>
                </c:pt>
                <c:pt idx="4748">
                  <c:v>263.54371574925898</c:v>
                </c:pt>
                <c:pt idx="4749">
                  <c:v>263.59922200784098</c:v>
                </c:pt>
                <c:pt idx="4750">
                  <c:v>263.654728266424</c:v>
                </c:pt>
                <c:pt idx="4751">
                  <c:v>263.710234525006</c:v>
                </c:pt>
                <c:pt idx="4752">
                  <c:v>263.76574078358902</c:v>
                </c:pt>
                <c:pt idx="4753">
                  <c:v>263.82124704217102</c:v>
                </c:pt>
                <c:pt idx="4754">
                  <c:v>263.87675330075302</c:v>
                </c:pt>
                <c:pt idx="4755">
                  <c:v>263.93225955933599</c:v>
                </c:pt>
                <c:pt idx="4756">
                  <c:v>263.98776581791799</c:v>
                </c:pt>
                <c:pt idx="4757">
                  <c:v>264.04327207650101</c:v>
                </c:pt>
                <c:pt idx="4758">
                  <c:v>264.09877833508301</c:v>
                </c:pt>
                <c:pt idx="4759">
                  <c:v>264.15428459366501</c:v>
                </c:pt>
                <c:pt idx="4760">
                  <c:v>264.20979085224798</c:v>
                </c:pt>
                <c:pt idx="4761">
                  <c:v>264.26529711082998</c:v>
                </c:pt>
                <c:pt idx="4762">
                  <c:v>264.320803369413</c:v>
                </c:pt>
                <c:pt idx="4763">
                  <c:v>264.376309627995</c:v>
                </c:pt>
                <c:pt idx="4764">
                  <c:v>264.431815886577</c:v>
                </c:pt>
                <c:pt idx="4765">
                  <c:v>264.48732214516002</c:v>
                </c:pt>
                <c:pt idx="4766">
                  <c:v>264.54282840374202</c:v>
                </c:pt>
                <c:pt idx="4767">
                  <c:v>264.59833466232499</c:v>
                </c:pt>
                <c:pt idx="4768">
                  <c:v>264.65384092090699</c:v>
                </c:pt>
                <c:pt idx="4769">
                  <c:v>264.70934717948899</c:v>
                </c:pt>
                <c:pt idx="4770">
                  <c:v>264.76485343807201</c:v>
                </c:pt>
                <c:pt idx="4771">
                  <c:v>264.82035969665401</c:v>
                </c:pt>
                <c:pt idx="4772">
                  <c:v>264.87586595523697</c:v>
                </c:pt>
                <c:pt idx="4773">
                  <c:v>264.93137221381897</c:v>
                </c:pt>
                <c:pt idx="4774">
                  <c:v>264.98687847240097</c:v>
                </c:pt>
                <c:pt idx="4775">
                  <c:v>265.042384730984</c:v>
                </c:pt>
                <c:pt idx="4776">
                  <c:v>265.097890989566</c:v>
                </c:pt>
                <c:pt idx="4777">
                  <c:v>265.15339724814902</c:v>
                </c:pt>
                <c:pt idx="4778">
                  <c:v>265.20890350673102</c:v>
                </c:pt>
                <c:pt idx="4779">
                  <c:v>265.26440976531302</c:v>
                </c:pt>
                <c:pt idx="4780">
                  <c:v>265.31991602389598</c:v>
                </c:pt>
                <c:pt idx="4781">
                  <c:v>265.37542228247798</c:v>
                </c:pt>
                <c:pt idx="4782">
                  <c:v>265.43092854106101</c:v>
                </c:pt>
                <c:pt idx="4783">
                  <c:v>265.48643479964301</c:v>
                </c:pt>
                <c:pt idx="4784">
                  <c:v>265.54194105822597</c:v>
                </c:pt>
                <c:pt idx="4785">
                  <c:v>265.59744731680797</c:v>
                </c:pt>
                <c:pt idx="4786">
                  <c:v>265.65295357538997</c:v>
                </c:pt>
                <c:pt idx="4787">
                  <c:v>265.708459833973</c:v>
                </c:pt>
                <c:pt idx="4788">
                  <c:v>265.76396609255499</c:v>
                </c:pt>
                <c:pt idx="4789">
                  <c:v>265.81947235113802</c:v>
                </c:pt>
                <c:pt idx="4790">
                  <c:v>265.87497860972002</c:v>
                </c:pt>
                <c:pt idx="4791">
                  <c:v>265.93048486830202</c:v>
                </c:pt>
                <c:pt idx="4792">
                  <c:v>265.98599112688498</c:v>
                </c:pt>
                <c:pt idx="4793">
                  <c:v>266.04149738546698</c:v>
                </c:pt>
                <c:pt idx="4794">
                  <c:v>266.09700364405001</c:v>
                </c:pt>
                <c:pt idx="4795">
                  <c:v>266.152509902632</c:v>
                </c:pt>
                <c:pt idx="4796">
                  <c:v>266.208016161214</c:v>
                </c:pt>
                <c:pt idx="4797">
                  <c:v>266.26352241979703</c:v>
                </c:pt>
                <c:pt idx="4798">
                  <c:v>266.31902867837903</c:v>
                </c:pt>
                <c:pt idx="4799">
                  <c:v>266.37453493696199</c:v>
                </c:pt>
                <c:pt idx="4800">
                  <c:v>266.43004119554399</c:v>
                </c:pt>
                <c:pt idx="4801">
                  <c:v>266.48554745412599</c:v>
                </c:pt>
                <c:pt idx="4802">
                  <c:v>266.54105371270902</c:v>
                </c:pt>
                <c:pt idx="4803">
                  <c:v>266.59655997129101</c:v>
                </c:pt>
                <c:pt idx="4804">
                  <c:v>266.65206622987398</c:v>
                </c:pt>
                <c:pt idx="4805">
                  <c:v>266.70757248845598</c:v>
                </c:pt>
                <c:pt idx="4806">
                  <c:v>266.76307874703798</c:v>
                </c:pt>
                <c:pt idx="4807">
                  <c:v>266.818585005621</c:v>
                </c:pt>
                <c:pt idx="4808">
                  <c:v>266.874091264203</c:v>
                </c:pt>
                <c:pt idx="4809">
                  <c:v>266.92959752278603</c:v>
                </c:pt>
                <c:pt idx="4810">
                  <c:v>266.98510378136803</c:v>
                </c:pt>
                <c:pt idx="4811">
                  <c:v>267.04061003995002</c:v>
                </c:pt>
                <c:pt idx="4812">
                  <c:v>267.09611629853299</c:v>
                </c:pt>
                <c:pt idx="4813">
                  <c:v>267.15162255711499</c:v>
                </c:pt>
                <c:pt idx="4814">
                  <c:v>267.20712881569801</c:v>
                </c:pt>
                <c:pt idx="4815">
                  <c:v>267.26263507428001</c:v>
                </c:pt>
                <c:pt idx="4816">
                  <c:v>267.31814133286201</c:v>
                </c:pt>
                <c:pt idx="4817">
                  <c:v>267.37364759144498</c:v>
                </c:pt>
                <c:pt idx="4818">
                  <c:v>267.42915385002698</c:v>
                </c:pt>
                <c:pt idx="4819">
                  <c:v>267.48466010861</c:v>
                </c:pt>
                <c:pt idx="4820">
                  <c:v>267.540166367192</c:v>
                </c:pt>
                <c:pt idx="4821">
                  <c:v>267.595672625774</c:v>
                </c:pt>
                <c:pt idx="4822">
                  <c:v>267.65117888435702</c:v>
                </c:pt>
                <c:pt idx="4823">
                  <c:v>267.70668514293902</c:v>
                </c:pt>
                <c:pt idx="4824">
                  <c:v>267.76219140152199</c:v>
                </c:pt>
                <c:pt idx="4825">
                  <c:v>267.81769766010399</c:v>
                </c:pt>
                <c:pt idx="4826">
                  <c:v>267.87320391868701</c:v>
                </c:pt>
                <c:pt idx="4827">
                  <c:v>267.92871017726901</c:v>
                </c:pt>
                <c:pt idx="4828">
                  <c:v>267.98421643585101</c:v>
                </c:pt>
                <c:pt idx="4829">
                  <c:v>268.03972269443398</c:v>
                </c:pt>
                <c:pt idx="4830">
                  <c:v>268.09522895301598</c:v>
                </c:pt>
                <c:pt idx="4831">
                  <c:v>268.150735211599</c:v>
                </c:pt>
                <c:pt idx="4832">
                  <c:v>268.206241470181</c:v>
                </c:pt>
                <c:pt idx="4833">
                  <c:v>268.261747728763</c:v>
                </c:pt>
                <c:pt idx="4834">
                  <c:v>268.31725398734602</c:v>
                </c:pt>
                <c:pt idx="4835">
                  <c:v>268.37276024592802</c:v>
                </c:pt>
                <c:pt idx="4836">
                  <c:v>268.42826650451099</c:v>
                </c:pt>
                <c:pt idx="4837">
                  <c:v>268.48377276309299</c:v>
                </c:pt>
                <c:pt idx="4838">
                  <c:v>268.53927902167499</c:v>
                </c:pt>
                <c:pt idx="4839">
                  <c:v>268.59478528025801</c:v>
                </c:pt>
                <c:pt idx="4840">
                  <c:v>268.65029153884001</c:v>
                </c:pt>
                <c:pt idx="4841">
                  <c:v>268.70579779742297</c:v>
                </c:pt>
                <c:pt idx="4842">
                  <c:v>268.76130405600497</c:v>
                </c:pt>
                <c:pt idx="4843">
                  <c:v>268.81681031458697</c:v>
                </c:pt>
                <c:pt idx="4844">
                  <c:v>268.87231657317</c:v>
                </c:pt>
                <c:pt idx="4845">
                  <c:v>268.927822831752</c:v>
                </c:pt>
                <c:pt idx="4846">
                  <c:v>268.98332909033502</c:v>
                </c:pt>
                <c:pt idx="4847">
                  <c:v>269.03883534891702</c:v>
                </c:pt>
                <c:pt idx="4848">
                  <c:v>269.09434160749902</c:v>
                </c:pt>
                <c:pt idx="4849">
                  <c:v>269.14984786608198</c:v>
                </c:pt>
                <c:pt idx="4850">
                  <c:v>269.20535412466398</c:v>
                </c:pt>
                <c:pt idx="4851">
                  <c:v>269.26086038324701</c:v>
                </c:pt>
                <c:pt idx="4852">
                  <c:v>269.31636664182901</c:v>
                </c:pt>
                <c:pt idx="4853">
                  <c:v>269.37187290041101</c:v>
                </c:pt>
                <c:pt idx="4854">
                  <c:v>269.42737915899397</c:v>
                </c:pt>
                <c:pt idx="4855">
                  <c:v>269.48288541757597</c:v>
                </c:pt>
                <c:pt idx="4856">
                  <c:v>269.53839167615899</c:v>
                </c:pt>
                <c:pt idx="4857">
                  <c:v>269.59389793474099</c:v>
                </c:pt>
                <c:pt idx="4858">
                  <c:v>269.64940419332299</c:v>
                </c:pt>
                <c:pt idx="4859">
                  <c:v>269.70491045190602</c:v>
                </c:pt>
                <c:pt idx="4860">
                  <c:v>269.76041671048802</c:v>
                </c:pt>
                <c:pt idx="4861">
                  <c:v>269.81592296907098</c:v>
                </c:pt>
                <c:pt idx="4862">
                  <c:v>269.87142922765298</c:v>
                </c:pt>
                <c:pt idx="4863">
                  <c:v>269.92693548623498</c:v>
                </c:pt>
                <c:pt idx="4864">
                  <c:v>269.982441744818</c:v>
                </c:pt>
                <c:pt idx="4865">
                  <c:v>270.0379480034</c:v>
                </c:pt>
                <c:pt idx="4866">
                  <c:v>270.09345426198303</c:v>
                </c:pt>
                <c:pt idx="4867">
                  <c:v>270.14896052056503</c:v>
                </c:pt>
                <c:pt idx="4868">
                  <c:v>270.20446677914799</c:v>
                </c:pt>
                <c:pt idx="4869">
                  <c:v>270.25997303772999</c:v>
                </c:pt>
                <c:pt idx="4870">
                  <c:v>270.31547929631199</c:v>
                </c:pt>
                <c:pt idx="4871">
                  <c:v>270.37098555489501</c:v>
                </c:pt>
                <c:pt idx="4872">
                  <c:v>270.42649181347701</c:v>
                </c:pt>
                <c:pt idx="4873">
                  <c:v>270.48199807205998</c:v>
                </c:pt>
                <c:pt idx="4874">
                  <c:v>270.53750433064198</c:v>
                </c:pt>
                <c:pt idx="4875">
                  <c:v>270.59301058922398</c:v>
                </c:pt>
                <c:pt idx="4876">
                  <c:v>270.648516847807</c:v>
                </c:pt>
                <c:pt idx="4877">
                  <c:v>270.704023106389</c:v>
                </c:pt>
                <c:pt idx="4878">
                  <c:v>270.75952936497202</c:v>
                </c:pt>
                <c:pt idx="4879">
                  <c:v>270.81503562355402</c:v>
                </c:pt>
                <c:pt idx="4880">
                  <c:v>270.87054188213602</c:v>
                </c:pt>
                <c:pt idx="4881">
                  <c:v>270.92604814071899</c:v>
                </c:pt>
                <c:pt idx="4882">
                  <c:v>270.98155439930099</c:v>
                </c:pt>
                <c:pt idx="4883">
                  <c:v>271.03706065788401</c:v>
                </c:pt>
                <c:pt idx="4884">
                  <c:v>271.09256691646601</c:v>
                </c:pt>
                <c:pt idx="4885">
                  <c:v>271.14807317504801</c:v>
                </c:pt>
                <c:pt idx="4886">
                  <c:v>271.20357943363098</c:v>
                </c:pt>
                <c:pt idx="4887">
                  <c:v>271.25908569221298</c:v>
                </c:pt>
                <c:pt idx="4888">
                  <c:v>271.314591950796</c:v>
                </c:pt>
                <c:pt idx="4889">
                  <c:v>271.370098209378</c:v>
                </c:pt>
                <c:pt idx="4890">
                  <c:v>271.42560446796</c:v>
                </c:pt>
                <c:pt idx="4891">
                  <c:v>271.48111072654302</c:v>
                </c:pt>
                <c:pt idx="4892">
                  <c:v>271.53661698512502</c:v>
                </c:pt>
                <c:pt idx="4893">
                  <c:v>271.59212324370799</c:v>
                </c:pt>
                <c:pt idx="4894">
                  <c:v>271.64762950228999</c:v>
                </c:pt>
                <c:pt idx="4895">
                  <c:v>271.70313576087199</c:v>
                </c:pt>
                <c:pt idx="4896">
                  <c:v>271.75864201945501</c:v>
                </c:pt>
                <c:pt idx="4897">
                  <c:v>271.81414827803701</c:v>
                </c:pt>
                <c:pt idx="4898">
                  <c:v>271.86965453661998</c:v>
                </c:pt>
                <c:pt idx="4899">
                  <c:v>271.92516079520198</c:v>
                </c:pt>
                <c:pt idx="4900">
                  <c:v>271.98066705378398</c:v>
                </c:pt>
                <c:pt idx="4901">
                  <c:v>272.036173312367</c:v>
                </c:pt>
                <c:pt idx="4902">
                  <c:v>272.091679570949</c:v>
                </c:pt>
                <c:pt idx="4903">
                  <c:v>272.14718582953202</c:v>
                </c:pt>
                <c:pt idx="4904">
                  <c:v>272.20269208811402</c:v>
                </c:pt>
                <c:pt idx="4905">
                  <c:v>272.25819834669602</c:v>
                </c:pt>
                <c:pt idx="4906">
                  <c:v>272.31370460527899</c:v>
                </c:pt>
                <c:pt idx="4907">
                  <c:v>272.36921086386099</c:v>
                </c:pt>
                <c:pt idx="4908">
                  <c:v>272.42471712244401</c:v>
                </c:pt>
                <c:pt idx="4909">
                  <c:v>272.48022338102601</c:v>
                </c:pt>
                <c:pt idx="4910">
                  <c:v>272.53572963960897</c:v>
                </c:pt>
                <c:pt idx="4911">
                  <c:v>272.59123589819097</c:v>
                </c:pt>
                <c:pt idx="4912">
                  <c:v>272.64674215677297</c:v>
                </c:pt>
                <c:pt idx="4913">
                  <c:v>272.702248415356</c:v>
                </c:pt>
                <c:pt idx="4914">
                  <c:v>272.757754673938</c:v>
                </c:pt>
                <c:pt idx="4915">
                  <c:v>272.81326093252102</c:v>
                </c:pt>
                <c:pt idx="4916">
                  <c:v>272.86876719110302</c:v>
                </c:pt>
                <c:pt idx="4917">
                  <c:v>272.92427344968502</c:v>
                </c:pt>
                <c:pt idx="4918">
                  <c:v>272.97977970826798</c:v>
                </c:pt>
                <c:pt idx="4919">
                  <c:v>273.03528596684998</c:v>
                </c:pt>
                <c:pt idx="4920">
                  <c:v>273.09079222543301</c:v>
                </c:pt>
                <c:pt idx="4921">
                  <c:v>273.14629848401501</c:v>
                </c:pt>
                <c:pt idx="4922">
                  <c:v>273.20180474259701</c:v>
                </c:pt>
                <c:pt idx="4923">
                  <c:v>273.25731100118003</c:v>
                </c:pt>
                <c:pt idx="4924">
                  <c:v>273.31281725976203</c:v>
                </c:pt>
                <c:pt idx="4925">
                  <c:v>273.36832351834499</c:v>
                </c:pt>
                <c:pt idx="4926">
                  <c:v>273.42382977692699</c:v>
                </c:pt>
                <c:pt idx="4927">
                  <c:v>273.47933603550899</c:v>
                </c:pt>
                <c:pt idx="4928">
                  <c:v>273.53484229409202</c:v>
                </c:pt>
                <c:pt idx="4929">
                  <c:v>273.59034855267402</c:v>
                </c:pt>
                <c:pt idx="4930">
                  <c:v>273.64585481125698</c:v>
                </c:pt>
                <c:pt idx="4931">
                  <c:v>273.70136106983898</c:v>
                </c:pt>
                <c:pt idx="4932">
                  <c:v>273.75686732842098</c:v>
                </c:pt>
                <c:pt idx="4933">
                  <c:v>273.812373587004</c:v>
                </c:pt>
                <c:pt idx="4934">
                  <c:v>273.867879845586</c:v>
                </c:pt>
                <c:pt idx="4935">
                  <c:v>273.92338610416903</c:v>
                </c:pt>
                <c:pt idx="4936">
                  <c:v>273.97889236275103</c:v>
                </c:pt>
                <c:pt idx="4937">
                  <c:v>274.03439862133303</c:v>
                </c:pt>
                <c:pt idx="4938">
                  <c:v>274.08990487991599</c:v>
                </c:pt>
                <c:pt idx="4939">
                  <c:v>274.14541113849799</c:v>
                </c:pt>
                <c:pt idx="4940">
                  <c:v>274.20091739708101</c:v>
                </c:pt>
                <c:pt idx="4941">
                  <c:v>274.25642365566301</c:v>
                </c:pt>
                <c:pt idx="4942">
                  <c:v>274.31192991424501</c:v>
                </c:pt>
                <c:pt idx="4943">
                  <c:v>274.36743617282798</c:v>
                </c:pt>
                <c:pt idx="4944">
                  <c:v>274.42294243140998</c:v>
                </c:pt>
                <c:pt idx="4945">
                  <c:v>274.478448689993</c:v>
                </c:pt>
                <c:pt idx="4946">
                  <c:v>274.533954948575</c:v>
                </c:pt>
                <c:pt idx="4947">
                  <c:v>274.58946120715802</c:v>
                </c:pt>
                <c:pt idx="4948">
                  <c:v>274.64496746574002</c:v>
                </c:pt>
                <c:pt idx="4949">
                  <c:v>274.70047372432202</c:v>
                </c:pt>
                <c:pt idx="4950">
                  <c:v>274.75597998290499</c:v>
                </c:pt>
                <c:pt idx="4951">
                  <c:v>274.81148624148699</c:v>
                </c:pt>
                <c:pt idx="4952">
                  <c:v>274.86699250007001</c:v>
                </c:pt>
                <c:pt idx="4953">
                  <c:v>274.92249875865201</c:v>
                </c:pt>
                <c:pt idx="4954">
                  <c:v>274.97800501723401</c:v>
                </c:pt>
                <c:pt idx="4955">
                  <c:v>275.03351127581698</c:v>
                </c:pt>
                <c:pt idx="4956">
                  <c:v>275.08901753439898</c:v>
                </c:pt>
                <c:pt idx="4957">
                  <c:v>275.144523792982</c:v>
                </c:pt>
                <c:pt idx="4958">
                  <c:v>275.200030051564</c:v>
                </c:pt>
                <c:pt idx="4959">
                  <c:v>275.255536310146</c:v>
                </c:pt>
                <c:pt idx="4960">
                  <c:v>275.31104256872902</c:v>
                </c:pt>
                <c:pt idx="4961">
                  <c:v>275.36654882731102</c:v>
                </c:pt>
                <c:pt idx="4962">
                  <c:v>275.42205508589399</c:v>
                </c:pt>
                <c:pt idx="4963">
                  <c:v>275.47756134447599</c:v>
                </c:pt>
                <c:pt idx="4964">
                  <c:v>275.53306760305799</c:v>
                </c:pt>
                <c:pt idx="4965">
                  <c:v>275.58857386164101</c:v>
                </c:pt>
                <c:pt idx="4966">
                  <c:v>275.64408012022301</c:v>
                </c:pt>
                <c:pt idx="4967">
                  <c:v>275.69958637880598</c:v>
                </c:pt>
                <c:pt idx="4968">
                  <c:v>275.75509263738797</c:v>
                </c:pt>
                <c:pt idx="4969">
                  <c:v>275.81059889596997</c:v>
                </c:pt>
                <c:pt idx="4970">
                  <c:v>275.866105154553</c:v>
                </c:pt>
                <c:pt idx="4971">
                  <c:v>275.921611413135</c:v>
                </c:pt>
                <c:pt idx="4972">
                  <c:v>275.97711767171802</c:v>
                </c:pt>
                <c:pt idx="4973">
                  <c:v>276.03262393030002</c:v>
                </c:pt>
                <c:pt idx="4974">
                  <c:v>276.08813018888202</c:v>
                </c:pt>
                <c:pt idx="4975">
                  <c:v>276.14363644746498</c:v>
                </c:pt>
                <c:pt idx="4976">
                  <c:v>276.19914270604698</c:v>
                </c:pt>
                <c:pt idx="4977">
                  <c:v>276.25464896463001</c:v>
                </c:pt>
                <c:pt idx="4978">
                  <c:v>276.31015522321201</c:v>
                </c:pt>
                <c:pt idx="4979">
                  <c:v>276.36566148179401</c:v>
                </c:pt>
                <c:pt idx="4980">
                  <c:v>276.42116774037697</c:v>
                </c:pt>
                <c:pt idx="4981">
                  <c:v>276.47667399895897</c:v>
                </c:pt>
                <c:pt idx="4982">
                  <c:v>276.532180257542</c:v>
                </c:pt>
                <c:pt idx="4983">
                  <c:v>276.58768651612399</c:v>
                </c:pt>
                <c:pt idx="4984">
                  <c:v>276.64319277470702</c:v>
                </c:pt>
                <c:pt idx="4985">
                  <c:v>276.69869903328902</c:v>
                </c:pt>
                <c:pt idx="4986">
                  <c:v>276.75420529187102</c:v>
                </c:pt>
                <c:pt idx="4987">
                  <c:v>276.80971155045398</c:v>
                </c:pt>
                <c:pt idx="4988">
                  <c:v>276.86521780903598</c:v>
                </c:pt>
                <c:pt idx="4989">
                  <c:v>276.92072406761798</c:v>
                </c:pt>
                <c:pt idx="4990">
                  <c:v>276.97623032620101</c:v>
                </c:pt>
                <c:pt idx="4991">
                  <c:v>277.031736584783</c:v>
                </c:pt>
                <c:pt idx="4992">
                  <c:v>277.08724284336603</c:v>
                </c:pt>
                <c:pt idx="4993">
                  <c:v>277.14274910194803</c:v>
                </c:pt>
                <c:pt idx="4994">
                  <c:v>277.19825536053099</c:v>
                </c:pt>
                <c:pt idx="4995">
                  <c:v>277.25376161911299</c:v>
                </c:pt>
                <c:pt idx="4996">
                  <c:v>277.30926787769499</c:v>
                </c:pt>
                <c:pt idx="4997">
                  <c:v>277.36477413627802</c:v>
                </c:pt>
                <c:pt idx="4998">
                  <c:v>277.42028039486001</c:v>
                </c:pt>
                <c:pt idx="4999">
                  <c:v>277.47578665344298</c:v>
                </c:pt>
                <c:pt idx="5000">
                  <c:v>277.53129291202498</c:v>
                </c:pt>
                <c:pt idx="5001">
                  <c:v>277.58679917060698</c:v>
                </c:pt>
                <c:pt idx="5002">
                  <c:v>277.64230542919</c:v>
                </c:pt>
                <c:pt idx="5003">
                  <c:v>277.697811687772</c:v>
                </c:pt>
                <c:pt idx="5004">
                  <c:v>277.75331794635503</c:v>
                </c:pt>
                <c:pt idx="5005">
                  <c:v>277.80882420493703</c:v>
                </c:pt>
                <c:pt idx="5006">
                  <c:v>277.86433046351902</c:v>
                </c:pt>
                <c:pt idx="5007">
                  <c:v>277.91983672210199</c:v>
                </c:pt>
                <c:pt idx="5008">
                  <c:v>277.97534298068399</c:v>
                </c:pt>
                <c:pt idx="5009">
                  <c:v>278.03084923926701</c:v>
                </c:pt>
                <c:pt idx="5010">
                  <c:v>278.08635549784901</c:v>
                </c:pt>
                <c:pt idx="5011">
                  <c:v>278.14186175643101</c:v>
                </c:pt>
                <c:pt idx="5012">
                  <c:v>278.19736801501398</c:v>
                </c:pt>
                <c:pt idx="5013">
                  <c:v>278.25287427359598</c:v>
                </c:pt>
                <c:pt idx="5014">
                  <c:v>278.308380532179</c:v>
                </c:pt>
                <c:pt idx="5015">
                  <c:v>278.363886790761</c:v>
                </c:pt>
                <c:pt idx="5016">
                  <c:v>278.419393049343</c:v>
                </c:pt>
                <c:pt idx="5017">
                  <c:v>278.47489930792602</c:v>
                </c:pt>
                <c:pt idx="5018">
                  <c:v>278.53040556650802</c:v>
                </c:pt>
                <c:pt idx="5019">
                  <c:v>278.58591182509099</c:v>
                </c:pt>
                <c:pt idx="5020">
                  <c:v>278.64141808367299</c:v>
                </c:pt>
                <c:pt idx="5021">
                  <c:v>278.69692434225601</c:v>
                </c:pt>
                <c:pt idx="5022">
                  <c:v>278.75243060083801</c:v>
                </c:pt>
                <c:pt idx="5023">
                  <c:v>278.80793685942001</c:v>
                </c:pt>
                <c:pt idx="5024">
                  <c:v>278.86344311800298</c:v>
                </c:pt>
                <c:pt idx="5025">
                  <c:v>278.91894937658498</c:v>
                </c:pt>
                <c:pt idx="5026">
                  <c:v>278.97445563516698</c:v>
                </c:pt>
                <c:pt idx="5027">
                  <c:v>279.02996189375</c:v>
                </c:pt>
                <c:pt idx="5028">
                  <c:v>279.085468152332</c:v>
                </c:pt>
                <c:pt idx="5029">
                  <c:v>279.14097441091502</c:v>
                </c:pt>
                <c:pt idx="5030">
                  <c:v>279.19648066949702</c:v>
                </c:pt>
                <c:pt idx="5031">
                  <c:v>279.25198692807999</c:v>
                </c:pt>
                <c:pt idx="5032">
                  <c:v>279.30749318666199</c:v>
                </c:pt>
                <c:pt idx="5033">
                  <c:v>279.36299944524399</c:v>
                </c:pt>
                <c:pt idx="5034">
                  <c:v>279.41850570382701</c:v>
                </c:pt>
                <c:pt idx="5035">
                  <c:v>279.47401196240901</c:v>
                </c:pt>
                <c:pt idx="5036">
                  <c:v>279.52951822099197</c:v>
                </c:pt>
                <c:pt idx="5037">
                  <c:v>279.58502447957397</c:v>
                </c:pt>
                <c:pt idx="5038">
                  <c:v>279.64053073815597</c:v>
                </c:pt>
                <c:pt idx="5039">
                  <c:v>279.696036996739</c:v>
                </c:pt>
                <c:pt idx="5040">
                  <c:v>279.751543255321</c:v>
                </c:pt>
                <c:pt idx="5041">
                  <c:v>279.80704951390402</c:v>
                </c:pt>
                <c:pt idx="5042">
                  <c:v>279.86255577248602</c:v>
                </c:pt>
                <c:pt idx="5043">
                  <c:v>279.91806203106802</c:v>
                </c:pt>
                <c:pt idx="5044">
                  <c:v>279.97356828965098</c:v>
                </c:pt>
                <c:pt idx="5045">
                  <c:v>280.02907454823298</c:v>
                </c:pt>
                <c:pt idx="5046">
                  <c:v>280.08458080681601</c:v>
                </c:pt>
                <c:pt idx="5047">
                  <c:v>280.14008706539801</c:v>
                </c:pt>
                <c:pt idx="5048">
                  <c:v>280.19559332398001</c:v>
                </c:pt>
                <c:pt idx="5049">
                  <c:v>280.25109958256297</c:v>
                </c:pt>
                <c:pt idx="5050">
                  <c:v>280.30660584114497</c:v>
                </c:pt>
                <c:pt idx="5051">
                  <c:v>280.36211209972799</c:v>
                </c:pt>
                <c:pt idx="5052">
                  <c:v>280.41761835830999</c:v>
                </c:pt>
                <c:pt idx="5053">
                  <c:v>280.47312461689199</c:v>
                </c:pt>
                <c:pt idx="5054">
                  <c:v>280.52863087547502</c:v>
                </c:pt>
                <c:pt idx="5055">
                  <c:v>280.58413713405702</c:v>
                </c:pt>
                <c:pt idx="5056">
                  <c:v>280.63964339263998</c:v>
                </c:pt>
                <c:pt idx="5057">
                  <c:v>280.69514965122198</c:v>
                </c:pt>
                <c:pt idx="5058">
                  <c:v>280.75065590980398</c:v>
                </c:pt>
                <c:pt idx="5059">
                  <c:v>280.806162168387</c:v>
                </c:pt>
                <c:pt idx="5060">
                  <c:v>280.861668426969</c:v>
                </c:pt>
                <c:pt idx="5061">
                  <c:v>280.91717468555203</c:v>
                </c:pt>
                <c:pt idx="5062">
                  <c:v>280.97268094413403</c:v>
                </c:pt>
                <c:pt idx="5063">
                  <c:v>281.02818720271603</c:v>
                </c:pt>
                <c:pt idx="5064">
                  <c:v>281.08369346129899</c:v>
                </c:pt>
                <c:pt idx="5065">
                  <c:v>281.13919971988099</c:v>
                </c:pt>
                <c:pt idx="5066">
                  <c:v>281.19470597846401</c:v>
                </c:pt>
                <c:pt idx="5067">
                  <c:v>281.25021223704601</c:v>
                </c:pt>
                <c:pt idx="5068">
                  <c:v>281.30571849562898</c:v>
                </c:pt>
                <c:pt idx="5069">
                  <c:v>281.36122475421098</c:v>
                </c:pt>
                <c:pt idx="5070">
                  <c:v>281.41673101279298</c:v>
                </c:pt>
                <c:pt idx="5071">
                  <c:v>281.472237271376</c:v>
                </c:pt>
                <c:pt idx="5072">
                  <c:v>281.527743529958</c:v>
                </c:pt>
                <c:pt idx="5073">
                  <c:v>281.58324978854102</c:v>
                </c:pt>
                <c:pt idx="5074">
                  <c:v>281.63875604712302</c:v>
                </c:pt>
                <c:pt idx="5075">
                  <c:v>281.69426230570502</c:v>
                </c:pt>
                <c:pt idx="5076">
                  <c:v>281.74976856428799</c:v>
                </c:pt>
                <c:pt idx="5077">
                  <c:v>281.80527482286999</c:v>
                </c:pt>
                <c:pt idx="5078">
                  <c:v>281.86078108145301</c:v>
                </c:pt>
                <c:pt idx="5079">
                  <c:v>281.91628734003501</c:v>
                </c:pt>
                <c:pt idx="5080">
                  <c:v>281.97179359861701</c:v>
                </c:pt>
                <c:pt idx="5081">
                  <c:v>282.02729985719998</c:v>
                </c:pt>
                <c:pt idx="5082">
                  <c:v>282.08280611578198</c:v>
                </c:pt>
                <c:pt idx="5083">
                  <c:v>282.138312374365</c:v>
                </c:pt>
                <c:pt idx="5084">
                  <c:v>282.193818632947</c:v>
                </c:pt>
                <c:pt idx="5085">
                  <c:v>282.249324891529</c:v>
                </c:pt>
                <c:pt idx="5086">
                  <c:v>282.30483115011202</c:v>
                </c:pt>
                <c:pt idx="5087">
                  <c:v>282.36033740869402</c:v>
                </c:pt>
                <c:pt idx="5088">
                  <c:v>282.41584366727699</c:v>
                </c:pt>
                <c:pt idx="5089">
                  <c:v>282.47134992585899</c:v>
                </c:pt>
                <c:pt idx="5090">
                  <c:v>282.52685618444099</c:v>
                </c:pt>
                <c:pt idx="5091">
                  <c:v>282.58236244302401</c:v>
                </c:pt>
                <c:pt idx="5092">
                  <c:v>282.63786870160601</c:v>
                </c:pt>
                <c:pt idx="5093">
                  <c:v>282.69337496018898</c:v>
                </c:pt>
                <c:pt idx="5094">
                  <c:v>282.74888121877098</c:v>
                </c:pt>
                <c:pt idx="5095">
                  <c:v>282.80438747735298</c:v>
                </c:pt>
                <c:pt idx="5096">
                  <c:v>282.859893735936</c:v>
                </c:pt>
                <c:pt idx="5097">
                  <c:v>282.915399994518</c:v>
                </c:pt>
                <c:pt idx="5098">
                  <c:v>282.97090625310102</c:v>
                </c:pt>
                <c:pt idx="5099">
                  <c:v>283.02641251168302</c:v>
                </c:pt>
                <c:pt idx="5100">
                  <c:v>283.08191877026502</c:v>
                </c:pt>
                <c:pt idx="5101">
                  <c:v>283.13742502884799</c:v>
                </c:pt>
                <c:pt idx="5102">
                  <c:v>283.19293128742999</c:v>
                </c:pt>
                <c:pt idx="5103">
                  <c:v>283.24843754601301</c:v>
                </c:pt>
                <c:pt idx="5104">
                  <c:v>283.30394380459501</c:v>
                </c:pt>
                <c:pt idx="5105">
                  <c:v>283.35945006317797</c:v>
                </c:pt>
                <c:pt idx="5106">
                  <c:v>283.41495632175997</c:v>
                </c:pt>
                <c:pt idx="5107">
                  <c:v>283.47046258034197</c:v>
                </c:pt>
                <c:pt idx="5108">
                  <c:v>283.525968838925</c:v>
                </c:pt>
                <c:pt idx="5109">
                  <c:v>283.581475097507</c:v>
                </c:pt>
                <c:pt idx="5110">
                  <c:v>283.63698135609002</c:v>
                </c:pt>
                <c:pt idx="5111">
                  <c:v>283.69248761467202</c:v>
                </c:pt>
                <c:pt idx="5112">
                  <c:v>283.74799387325402</c:v>
                </c:pt>
                <c:pt idx="5113">
                  <c:v>283.80350013183698</c:v>
                </c:pt>
                <c:pt idx="5114">
                  <c:v>283.85900639041898</c:v>
                </c:pt>
                <c:pt idx="5115">
                  <c:v>283.91451264900201</c:v>
                </c:pt>
                <c:pt idx="5116">
                  <c:v>283.97001890758401</c:v>
                </c:pt>
                <c:pt idx="5117">
                  <c:v>284.02552516616601</c:v>
                </c:pt>
                <c:pt idx="5118">
                  <c:v>284.08103142474903</c:v>
                </c:pt>
                <c:pt idx="5119">
                  <c:v>284.13653768333103</c:v>
                </c:pt>
                <c:pt idx="5120">
                  <c:v>284.19204394191399</c:v>
                </c:pt>
                <c:pt idx="5121">
                  <c:v>284.24755020049599</c:v>
                </c:pt>
                <c:pt idx="5122">
                  <c:v>284.30305645907799</c:v>
                </c:pt>
                <c:pt idx="5123">
                  <c:v>284.35856271766102</c:v>
                </c:pt>
                <c:pt idx="5124">
                  <c:v>284.41406897624302</c:v>
                </c:pt>
                <c:pt idx="5125">
                  <c:v>284.46957523482598</c:v>
                </c:pt>
                <c:pt idx="5126">
                  <c:v>284.52508149340798</c:v>
                </c:pt>
                <c:pt idx="5127">
                  <c:v>284.58058775198998</c:v>
                </c:pt>
                <c:pt idx="5128">
                  <c:v>284.636094010573</c:v>
                </c:pt>
                <c:pt idx="5129">
                  <c:v>284.691600269155</c:v>
                </c:pt>
                <c:pt idx="5130">
                  <c:v>284.74710652773803</c:v>
                </c:pt>
                <c:pt idx="5131">
                  <c:v>284.80261278632003</c:v>
                </c:pt>
                <c:pt idx="5132">
                  <c:v>284.85811904490203</c:v>
                </c:pt>
                <c:pt idx="5133">
                  <c:v>284.91362530348499</c:v>
                </c:pt>
                <c:pt idx="5134">
                  <c:v>284.96913156206699</c:v>
                </c:pt>
                <c:pt idx="5135">
                  <c:v>285.02463782065001</c:v>
                </c:pt>
                <c:pt idx="5136">
                  <c:v>285.08014407923201</c:v>
                </c:pt>
                <c:pt idx="5137">
                  <c:v>285.13565033781401</c:v>
                </c:pt>
                <c:pt idx="5138">
                  <c:v>285.19115659639698</c:v>
                </c:pt>
                <c:pt idx="5139">
                  <c:v>285.24666285497898</c:v>
                </c:pt>
                <c:pt idx="5140">
                  <c:v>285.302169113562</c:v>
                </c:pt>
                <c:pt idx="5141">
                  <c:v>285.357675372144</c:v>
                </c:pt>
                <c:pt idx="5142">
                  <c:v>285.41318163072702</c:v>
                </c:pt>
                <c:pt idx="5143">
                  <c:v>285.46868788930902</c:v>
                </c:pt>
                <c:pt idx="5144">
                  <c:v>285.52419414789102</c:v>
                </c:pt>
                <c:pt idx="5145">
                  <c:v>285.57970040647399</c:v>
                </c:pt>
                <c:pt idx="5146">
                  <c:v>285.63520666505599</c:v>
                </c:pt>
                <c:pt idx="5147">
                  <c:v>285.69071292363901</c:v>
                </c:pt>
                <c:pt idx="5148">
                  <c:v>285.74621918222101</c:v>
                </c:pt>
                <c:pt idx="5149">
                  <c:v>285.80172544080301</c:v>
                </c:pt>
                <c:pt idx="5150">
                  <c:v>285.85723169938598</c:v>
                </c:pt>
                <c:pt idx="5151">
                  <c:v>285.91273795796798</c:v>
                </c:pt>
                <c:pt idx="5152">
                  <c:v>285.968244216551</c:v>
                </c:pt>
                <c:pt idx="5153">
                  <c:v>286.023750475133</c:v>
                </c:pt>
                <c:pt idx="5154">
                  <c:v>286.079256733715</c:v>
                </c:pt>
                <c:pt idx="5155">
                  <c:v>286.13476299229802</c:v>
                </c:pt>
                <c:pt idx="5156">
                  <c:v>286.19026925088002</c:v>
                </c:pt>
                <c:pt idx="5157">
                  <c:v>286.24577550946299</c:v>
                </c:pt>
                <c:pt idx="5158">
                  <c:v>286.30128176804499</c:v>
                </c:pt>
                <c:pt idx="5159">
                  <c:v>286.35678802662699</c:v>
                </c:pt>
                <c:pt idx="5160">
                  <c:v>286.41229428521001</c:v>
                </c:pt>
                <c:pt idx="5161">
                  <c:v>286.46780054379201</c:v>
                </c:pt>
                <c:pt idx="5162">
                  <c:v>286.52330680237498</c:v>
                </c:pt>
                <c:pt idx="5163">
                  <c:v>286.57881306095697</c:v>
                </c:pt>
                <c:pt idx="5164">
                  <c:v>286.63431931953897</c:v>
                </c:pt>
                <c:pt idx="5165">
                  <c:v>286.689825578122</c:v>
                </c:pt>
                <c:pt idx="5166">
                  <c:v>286.745331836704</c:v>
                </c:pt>
                <c:pt idx="5167">
                  <c:v>286.80083809528702</c:v>
                </c:pt>
                <c:pt idx="5168">
                  <c:v>286.85634435386902</c:v>
                </c:pt>
                <c:pt idx="5169">
                  <c:v>286.91185061245102</c:v>
                </c:pt>
                <c:pt idx="5170">
                  <c:v>286.96735687103399</c:v>
                </c:pt>
                <c:pt idx="5171">
                  <c:v>287.02286312961598</c:v>
                </c:pt>
                <c:pt idx="5172">
                  <c:v>287.07836938819901</c:v>
                </c:pt>
                <c:pt idx="5173">
                  <c:v>287.13387564678101</c:v>
                </c:pt>
                <c:pt idx="5174">
                  <c:v>287.18938190536301</c:v>
                </c:pt>
                <c:pt idx="5175">
                  <c:v>287.24488816394597</c:v>
                </c:pt>
                <c:pt idx="5176">
                  <c:v>287.30039442252797</c:v>
                </c:pt>
                <c:pt idx="5177">
                  <c:v>287.355900681111</c:v>
                </c:pt>
                <c:pt idx="5178">
                  <c:v>287.41140693969299</c:v>
                </c:pt>
                <c:pt idx="5179">
                  <c:v>287.46691319827499</c:v>
                </c:pt>
                <c:pt idx="5180">
                  <c:v>287.52241945685802</c:v>
                </c:pt>
                <c:pt idx="5181">
                  <c:v>287.57792571544002</c:v>
                </c:pt>
                <c:pt idx="5182">
                  <c:v>287.63343197402298</c:v>
                </c:pt>
                <c:pt idx="5183">
                  <c:v>287.68893823260498</c:v>
                </c:pt>
                <c:pt idx="5184">
                  <c:v>287.74444449118698</c:v>
                </c:pt>
                <c:pt idx="5185">
                  <c:v>287.79995074977001</c:v>
                </c:pt>
                <c:pt idx="5186">
                  <c:v>287.855457008352</c:v>
                </c:pt>
                <c:pt idx="5187">
                  <c:v>287.91096326693503</c:v>
                </c:pt>
                <c:pt idx="5188">
                  <c:v>287.96646952551703</c:v>
                </c:pt>
                <c:pt idx="5189">
                  <c:v>288.02197578409999</c:v>
                </c:pt>
                <c:pt idx="5190">
                  <c:v>288.07748204268199</c:v>
                </c:pt>
                <c:pt idx="5191">
                  <c:v>288.13298830126399</c:v>
                </c:pt>
                <c:pt idx="5192">
                  <c:v>288.18849455984702</c:v>
                </c:pt>
                <c:pt idx="5193">
                  <c:v>288.24400081842901</c:v>
                </c:pt>
                <c:pt idx="5194">
                  <c:v>288.29950707701198</c:v>
                </c:pt>
                <c:pt idx="5195">
                  <c:v>288.35501333559398</c:v>
                </c:pt>
                <c:pt idx="5196">
                  <c:v>288.41051959417598</c:v>
                </c:pt>
                <c:pt idx="5197">
                  <c:v>288.466025852759</c:v>
                </c:pt>
                <c:pt idx="5198">
                  <c:v>288.521532111341</c:v>
                </c:pt>
                <c:pt idx="5199">
                  <c:v>288.57703836992403</c:v>
                </c:pt>
                <c:pt idx="5200">
                  <c:v>288.63254462850603</c:v>
                </c:pt>
                <c:pt idx="5201">
                  <c:v>288.68805088708802</c:v>
                </c:pt>
                <c:pt idx="5202">
                  <c:v>288.74355714567099</c:v>
                </c:pt>
                <c:pt idx="5203">
                  <c:v>288.79906340425299</c:v>
                </c:pt>
                <c:pt idx="5204">
                  <c:v>288.85456966283601</c:v>
                </c:pt>
                <c:pt idx="5205">
                  <c:v>288.91007592141801</c:v>
                </c:pt>
                <c:pt idx="5206">
                  <c:v>288.96558218000001</c:v>
                </c:pt>
                <c:pt idx="5207">
                  <c:v>289.02108843858298</c:v>
                </c:pt>
                <c:pt idx="5208">
                  <c:v>289.07659469716498</c:v>
                </c:pt>
                <c:pt idx="5209">
                  <c:v>289.132100955748</c:v>
                </c:pt>
                <c:pt idx="5210">
                  <c:v>289.18760721433</c:v>
                </c:pt>
                <c:pt idx="5211">
                  <c:v>289.243113472912</c:v>
                </c:pt>
                <c:pt idx="5212">
                  <c:v>289.29861973149502</c:v>
                </c:pt>
                <c:pt idx="5213">
                  <c:v>289.35412599007702</c:v>
                </c:pt>
                <c:pt idx="5214">
                  <c:v>289.40963224865999</c:v>
                </c:pt>
                <c:pt idx="5215">
                  <c:v>289.46513850724199</c:v>
                </c:pt>
                <c:pt idx="5216">
                  <c:v>289.52064476582399</c:v>
                </c:pt>
                <c:pt idx="5217">
                  <c:v>289.57615102440701</c:v>
                </c:pt>
                <c:pt idx="5218">
                  <c:v>289.63165728298901</c:v>
                </c:pt>
                <c:pt idx="5219">
                  <c:v>289.68716354157198</c:v>
                </c:pt>
                <c:pt idx="5220">
                  <c:v>289.74266980015398</c:v>
                </c:pt>
                <c:pt idx="5221">
                  <c:v>289.79817605873598</c:v>
                </c:pt>
                <c:pt idx="5222">
                  <c:v>289.853682317319</c:v>
                </c:pt>
                <c:pt idx="5223">
                  <c:v>289.909188575901</c:v>
                </c:pt>
                <c:pt idx="5224">
                  <c:v>289.96469483448402</c:v>
                </c:pt>
                <c:pt idx="5225">
                  <c:v>290.02020109306602</c:v>
                </c:pt>
                <c:pt idx="5226">
                  <c:v>290.07570735164899</c:v>
                </c:pt>
                <c:pt idx="5227">
                  <c:v>290.13121361023099</c:v>
                </c:pt>
                <c:pt idx="5228">
                  <c:v>290.18671986881299</c:v>
                </c:pt>
                <c:pt idx="5229">
                  <c:v>290.24222612739601</c:v>
                </c:pt>
                <c:pt idx="5230">
                  <c:v>290.29773238597801</c:v>
                </c:pt>
                <c:pt idx="5231">
                  <c:v>290.35323864456097</c:v>
                </c:pt>
                <c:pt idx="5232">
                  <c:v>290.40874490314297</c:v>
                </c:pt>
                <c:pt idx="5233">
                  <c:v>290.46425116172497</c:v>
                </c:pt>
                <c:pt idx="5234">
                  <c:v>290.519757420308</c:v>
                </c:pt>
                <c:pt idx="5235">
                  <c:v>290.57526367889</c:v>
                </c:pt>
                <c:pt idx="5236">
                  <c:v>290.63076993747302</c:v>
                </c:pt>
                <c:pt idx="5237">
                  <c:v>290.68627619605502</c:v>
                </c:pt>
                <c:pt idx="5238">
                  <c:v>290.74178245463702</c:v>
                </c:pt>
                <c:pt idx="5239">
                  <c:v>290.79728871321998</c:v>
                </c:pt>
                <c:pt idx="5240">
                  <c:v>290.85279497180198</c:v>
                </c:pt>
                <c:pt idx="5241">
                  <c:v>290.90830123038501</c:v>
                </c:pt>
                <c:pt idx="5242">
                  <c:v>290.96380748896701</c:v>
                </c:pt>
                <c:pt idx="5243">
                  <c:v>291.01931374754901</c:v>
                </c:pt>
                <c:pt idx="5244">
                  <c:v>291.07482000613197</c:v>
                </c:pt>
                <c:pt idx="5245">
                  <c:v>291.13032626471397</c:v>
                </c:pt>
                <c:pt idx="5246">
                  <c:v>291.18583252329699</c:v>
                </c:pt>
                <c:pt idx="5247">
                  <c:v>291.24133878187899</c:v>
                </c:pt>
                <c:pt idx="5248">
                  <c:v>291.29684504046099</c:v>
                </c:pt>
                <c:pt idx="5249">
                  <c:v>291.35235129904402</c:v>
                </c:pt>
                <c:pt idx="5250">
                  <c:v>291.40785755762602</c:v>
                </c:pt>
                <c:pt idx="5251">
                  <c:v>291.46336381620898</c:v>
                </c:pt>
                <c:pt idx="5252">
                  <c:v>291.51887007479098</c:v>
                </c:pt>
                <c:pt idx="5253">
                  <c:v>291.57437633337298</c:v>
                </c:pt>
                <c:pt idx="5254">
                  <c:v>291.629882591956</c:v>
                </c:pt>
                <c:pt idx="5255">
                  <c:v>291.685388850538</c:v>
                </c:pt>
                <c:pt idx="5256">
                  <c:v>291.74089510912103</c:v>
                </c:pt>
                <c:pt idx="5257">
                  <c:v>291.79640136770303</c:v>
                </c:pt>
                <c:pt idx="5258">
                  <c:v>291.85190762628503</c:v>
                </c:pt>
                <c:pt idx="5259">
                  <c:v>291.90741388486799</c:v>
                </c:pt>
                <c:pt idx="5260">
                  <c:v>291.96292014344999</c:v>
                </c:pt>
                <c:pt idx="5261">
                  <c:v>292.01842640203301</c:v>
                </c:pt>
                <c:pt idx="5262">
                  <c:v>292.07393266061501</c:v>
                </c:pt>
                <c:pt idx="5263">
                  <c:v>292.12943891919701</c:v>
                </c:pt>
                <c:pt idx="5264">
                  <c:v>292.18494517777998</c:v>
                </c:pt>
                <c:pt idx="5265">
                  <c:v>292.24045143636198</c:v>
                </c:pt>
                <c:pt idx="5266">
                  <c:v>292.295957694945</c:v>
                </c:pt>
                <c:pt idx="5267">
                  <c:v>292.351463953527</c:v>
                </c:pt>
                <c:pt idx="5268">
                  <c:v>292.40697021211002</c:v>
                </c:pt>
                <c:pt idx="5269">
                  <c:v>292.46247647069202</c:v>
                </c:pt>
                <c:pt idx="5270">
                  <c:v>292.51798272927402</c:v>
                </c:pt>
                <c:pt idx="5271">
                  <c:v>292.57348898785699</c:v>
                </c:pt>
                <c:pt idx="5272">
                  <c:v>292.62899524643899</c:v>
                </c:pt>
                <c:pt idx="5273">
                  <c:v>292.68450150502201</c:v>
                </c:pt>
                <c:pt idx="5274">
                  <c:v>292.74000776360401</c:v>
                </c:pt>
                <c:pt idx="5275">
                  <c:v>292.79551402218601</c:v>
                </c:pt>
                <c:pt idx="5276">
                  <c:v>292.85102028076898</c:v>
                </c:pt>
                <c:pt idx="5277">
                  <c:v>292.90652653935098</c:v>
                </c:pt>
                <c:pt idx="5278">
                  <c:v>292.962032797934</c:v>
                </c:pt>
                <c:pt idx="5279">
                  <c:v>293.017539056516</c:v>
                </c:pt>
                <c:pt idx="5280">
                  <c:v>293.073045315098</c:v>
                </c:pt>
                <c:pt idx="5281">
                  <c:v>293.12855157368102</c:v>
                </c:pt>
                <c:pt idx="5282">
                  <c:v>293.18405783226302</c:v>
                </c:pt>
                <c:pt idx="5283">
                  <c:v>293.23956409084599</c:v>
                </c:pt>
                <c:pt idx="5284">
                  <c:v>293.29507034942799</c:v>
                </c:pt>
                <c:pt idx="5285">
                  <c:v>293.35057660800999</c:v>
                </c:pt>
                <c:pt idx="5286">
                  <c:v>293.40608286659301</c:v>
                </c:pt>
                <c:pt idx="5287">
                  <c:v>293.46158912517501</c:v>
                </c:pt>
                <c:pt idx="5288">
                  <c:v>293.51709538375798</c:v>
                </c:pt>
                <c:pt idx="5289">
                  <c:v>293.57260164233998</c:v>
                </c:pt>
                <c:pt idx="5290">
                  <c:v>293.62810790092198</c:v>
                </c:pt>
                <c:pt idx="5291">
                  <c:v>293.683614159505</c:v>
                </c:pt>
                <c:pt idx="5292">
                  <c:v>293.739120418087</c:v>
                </c:pt>
                <c:pt idx="5293">
                  <c:v>293.79462667667002</c:v>
                </c:pt>
                <c:pt idx="5294">
                  <c:v>293.85013293525202</c:v>
                </c:pt>
                <c:pt idx="5295">
                  <c:v>293.90563919383402</c:v>
                </c:pt>
                <c:pt idx="5296">
                  <c:v>293.96114545241699</c:v>
                </c:pt>
                <c:pt idx="5297">
                  <c:v>294.01665171099899</c:v>
                </c:pt>
                <c:pt idx="5298">
                  <c:v>294.07215796958201</c:v>
                </c:pt>
                <c:pt idx="5299">
                  <c:v>294.12766422816401</c:v>
                </c:pt>
                <c:pt idx="5300">
                  <c:v>294.18317048674601</c:v>
                </c:pt>
                <c:pt idx="5301">
                  <c:v>294.23867674532897</c:v>
                </c:pt>
                <c:pt idx="5302">
                  <c:v>294.29418300391097</c:v>
                </c:pt>
                <c:pt idx="5303">
                  <c:v>294.349689262494</c:v>
                </c:pt>
                <c:pt idx="5304">
                  <c:v>294.405195521076</c:v>
                </c:pt>
                <c:pt idx="5305">
                  <c:v>294.46070177965902</c:v>
                </c:pt>
                <c:pt idx="5306">
                  <c:v>294.51620803824102</c:v>
                </c:pt>
                <c:pt idx="5307">
                  <c:v>294.57171429682302</c:v>
                </c:pt>
                <c:pt idx="5308">
                  <c:v>294.62722055540598</c:v>
                </c:pt>
                <c:pt idx="5309">
                  <c:v>294.68272681398798</c:v>
                </c:pt>
                <c:pt idx="5310">
                  <c:v>294.73823307257101</c:v>
                </c:pt>
                <c:pt idx="5311">
                  <c:v>294.79373933115301</c:v>
                </c:pt>
                <c:pt idx="5312">
                  <c:v>294.84924558973501</c:v>
                </c:pt>
                <c:pt idx="5313">
                  <c:v>294.90475184831803</c:v>
                </c:pt>
                <c:pt idx="5314">
                  <c:v>294.96025810690003</c:v>
                </c:pt>
                <c:pt idx="5315">
                  <c:v>295.01576436548299</c:v>
                </c:pt>
                <c:pt idx="5316">
                  <c:v>295.07127062406499</c:v>
                </c:pt>
                <c:pt idx="5317">
                  <c:v>295.12677688264699</c:v>
                </c:pt>
                <c:pt idx="5318">
                  <c:v>295.18228314123002</c:v>
                </c:pt>
                <c:pt idx="5319">
                  <c:v>295.23778939981202</c:v>
                </c:pt>
                <c:pt idx="5320">
                  <c:v>295.29329565839498</c:v>
                </c:pt>
                <c:pt idx="5321">
                  <c:v>295.34880191697698</c:v>
                </c:pt>
                <c:pt idx="5322">
                  <c:v>295.40430817555898</c:v>
                </c:pt>
                <c:pt idx="5323">
                  <c:v>295.459814434142</c:v>
                </c:pt>
                <c:pt idx="5324">
                  <c:v>295.515320692724</c:v>
                </c:pt>
                <c:pt idx="5325">
                  <c:v>295.57082695130703</c:v>
                </c:pt>
                <c:pt idx="5326">
                  <c:v>295.62633320988903</c:v>
                </c:pt>
                <c:pt idx="5327">
                  <c:v>295.68183946847103</c:v>
                </c:pt>
                <c:pt idx="5328">
                  <c:v>295.73734572705399</c:v>
                </c:pt>
                <c:pt idx="5329">
                  <c:v>295.79285198563599</c:v>
                </c:pt>
                <c:pt idx="5330">
                  <c:v>295.84835824421901</c:v>
                </c:pt>
                <c:pt idx="5331">
                  <c:v>295.90386450280101</c:v>
                </c:pt>
                <c:pt idx="5332">
                  <c:v>295.95937076138301</c:v>
                </c:pt>
                <c:pt idx="5333">
                  <c:v>296.01487701996598</c:v>
                </c:pt>
                <c:pt idx="5334">
                  <c:v>296.07038327854798</c:v>
                </c:pt>
                <c:pt idx="5335">
                  <c:v>296.125889537131</c:v>
                </c:pt>
                <c:pt idx="5336">
                  <c:v>296.181395795713</c:v>
                </c:pt>
                <c:pt idx="5337">
                  <c:v>296.236902054295</c:v>
                </c:pt>
                <c:pt idx="5338">
                  <c:v>296.29240831287802</c:v>
                </c:pt>
                <c:pt idx="5339">
                  <c:v>296.34791457146002</c:v>
                </c:pt>
                <c:pt idx="5340">
                  <c:v>296.40342083004299</c:v>
                </c:pt>
                <c:pt idx="5341">
                  <c:v>296.45892708862499</c:v>
                </c:pt>
                <c:pt idx="5342">
                  <c:v>296.51443334720801</c:v>
                </c:pt>
                <c:pt idx="5343">
                  <c:v>296.56993960579001</c:v>
                </c:pt>
                <c:pt idx="5344">
                  <c:v>296.62544586437201</c:v>
                </c:pt>
                <c:pt idx="5345">
                  <c:v>296.68095212295498</c:v>
                </c:pt>
                <c:pt idx="5346">
                  <c:v>296.73645838153698</c:v>
                </c:pt>
                <c:pt idx="5347">
                  <c:v>296.79196464011898</c:v>
                </c:pt>
                <c:pt idx="5348">
                  <c:v>296.847470898702</c:v>
                </c:pt>
                <c:pt idx="5349">
                  <c:v>296.902977157284</c:v>
                </c:pt>
                <c:pt idx="5350">
                  <c:v>296.95848341586702</c:v>
                </c:pt>
                <c:pt idx="5351">
                  <c:v>297.01398967444902</c:v>
                </c:pt>
                <c:pt idx="5352">
                  <c:v>297.06949593303199</c:v>
                </c:pt>
                <c:pt idx="5353">
                  <c:v>297.12500219161399</c:v>
                </c:pt>
                <c:pt idx="5354">
                  <c:v>297.18050845019599</c:v>
                </c:pt>
                <c:pt idx="5355">
                  <c:v>297.23601470877901</c:v>
                </c:pt>
                <c:pt idx="5356">
                  <c:v>297.29152096736101</c:v>
                </c:pt>
                <c:pt idx="5357">
                  <c:v>297.34702722594398</c:v>
                </c:pt>
                <c:pt idx="5358">
                  <c:v>297.40253348452597</c:v>
                </c:pt>
                <c:pt idx="5359">
                  <c:v>297.45803974310797</c:v>
                </c:pt>
                <c:pt idx="5360">
                  <c:v>297.513546001691</c:v>
                </c:pt>
                <c:pt idx="5361">
                  <c:v>297.569052260273</c:v>
                </c:pt>
                <c:pt idx="5362">
                  <c:v>297.62455851885602</c:v>
                </c:pt>
                <c:pt idx="5363">
                  <c:v>297.68006477743802</c:v>
                </c:pt>
                <c:pt idx="5364">
                  <c:v>297.73557103602002</c:v>
                </c:pt>
                <c:pt idx="5365">
                  <c:v>297.79107729460299</c:v>
                </c:pt>
                <c:pt idx="5366">
                  <c:v>297.84658355318498</c:v>
                </c:pt>
                <c:pt idx="5367">
                  <c:v>297.90208981176801</c:v>
                </c:pt>
                <c:pt idx="5368">
                  <c:v>297.95759607035001</c:v>
                </c:pt>
                <c:pt idx="5369">
                  <c:v>298.01310232893201</c:v>
                </c:pt>
                <c:pt idx="5370">
                  <c:v>298.06860858751497</c:v>
                </c:pt>
                <c:pt idx="5371">
                  <c:v>298.12411484609697</c:v>
                </c:pt>
                <c:pt idx="5372">
                  <c:v>298.17962110468</c:v>
                </c:pt>
                <c:pt idx="5373">
                  <c:v>298.235127363262</c:v>
                </c:pt>
                <c:pt idx="5374">
                  <c:v>298.29063362184399</c:v>
                </c:pt>
                <c:pt idx="5375">
                  <c:v>298.34613988042702</c:v>
                </c:pt>
                <c:pt idx="5376">
                  <c:v>298.40164613900902</c:v>
                </c:pt>
                <c:pt idx="5377">
                  <c:v>298.45715239759198</c:v>
                </c:pt>
                <c:pt idx="5378">
                  <c:v>298.51265865617398</c:v>
                </c:pt>
                <c:pt idx="5379">
                  <c:v>298.56816491475598</c:v>
                </c:pt>
                <c:pt idx="5380">
                  <c:v>298.62367117333901</c:v>
                </c:pt>
                <c:pt idx="5381">
                  <c:v>298.679177431921</c:v>
                </c:pt>
                <c:pt idx="5382">
                  <c:v>298.73468369050403</c:v>
                </c:pt>
                <c:pt idx="5383">
                  <c:v>298.79018994908603</c:v>
                </c:pt>
                <c:pt idx="5384">
                  <c:v>298.84569620766803</c:v>
                </c:pt>
                <c:pt idx="5385">
                  <c:v>298.90120246625099</c:v>
                </c:pt>
                <c:pt idx="5386">
                  <c:v>298.95670872483299</c:v>
                </c:pt>
                <c:pt idx="5387">
                  <c:v>299.01221498341602</c:v>
                </c:pt>
                <c:pt idx="5388">
                  <c:v>299.06772124199802</c:v>
                </c:pt>
                <c:pt idx="5389">
                  <c:v>299.12322750058098</c:v>
                </c:pt>
                <c:pt idx="5390">
                  <c:v>299.17873375916298</c:v>
                </c:pt>
                <c:pt idx="5391">
                  <c:v>299.23424001774498</c:v>
                </c:pt>
                <c:pt idx="5392">
                  <c:v>299.289746276328</c:v>
                </c:pt>
                <c:pt idx="5393">
                  <c:v>299.34525253491</c:v>
                </c:pt>
                <c:pt idx="5394">
                  <c:v>299.40075879349303</c:v>
                </c:pt>
                <c:pt idx="5395">
                  <c:v>299.45626505207503</c:v>
                </c:pt>
                <c:pt idx="5396">
                  <c:v>299.51177131065702</c:v>
                </c:pt>
                <c:pt idx="5397">
                  <c:v>299.56727756923999</c:v>
                </c:pt>
                <c:pt idx="5398">
                  <c:v>299.62278382782199</c:v>
                </c:pt>
                <c:pt idx="5399">
                  <c:v>299.67829008640501</c:v>
                </c:pt>
                <c:pt idx="5400">
                  <c:v>299.73379634498701</c:v>
                </c:pt>
                <c:pt idx="5401">
                  <c:v>299.78930260356901</c:v>
                </c:pt>
                <c:pt idx="5402">
                  <c:v>299.84480886215198</c:v>
                </c:pt>
                <c:pt idx="5403">
                  <c:v>299.90031512073398</c:v>
                </c:pt>
                <c:pt idx="5404">
                  <c:v>299.955821379317</c:v>
                </c:pt>
                <c:pt idx="5405">
                  <c:v>300.011327637899</c:v>
                </c:pt>
                <c:pt idx="5406">
                  <c:v>300.066833896481</c:v>
                </c:pt>
                <c:pt idx="5407">
                  <c:v>300.12234015506402</c:v>
                </c:pt>
                <c:pt idx="5408">
                  <c:v>300.17784641364602</c:v>
                </c:pt>
                <c:pt idx="5409">
                  <c:v>300.23335267222899</c:v>
                </c:pt>
                <c:pt idx="5410">
                  <c:v>300.28885893081099</c:v>
                </c:pt>
                <c:pt idx="5411">
                  <c:v>300.34436518939299</c:v>
                </c:pt>
                <c:pt idx="5412">
                  <c:v>300.39987144797601</c:v>
                </c:pt>
                <c:pt idx="5413">
                  <c:v>300.45537770655801</c:v>
                </c:pt>
                <c:pt idx="5414">
                  <c:v>300.51088396514098</c:v>
                </c:pt>
                <c:pt idx="5415">
                  <c:v>300.56639022372298</c:v>
                </c:pt>
                <c:pt idx="5416">
                  <c:v>300.62189648230498</c:v>
                </c:pt>
                <c:pt idx="5417">
                  <c:v>300.677402740888</c:v>
                </c:pt>
                <c:pt idx="5418">
                  <c:v>300.73290899947</c:v>
                </c:pt>
                <c:pt idx="5419">
                  <c:v>300.78841525805302</c:v>
                </c:pt>
                <c:pt idx="5420">
                  <c:v>300.84392151663502</c:v>
                </c:pt>
                <c:pt idx="5421">
                  <c:v>300.89942777521702</c:v>
                </c:pt>
                <c:pt idx="5422">
                  <c:v>300.95493403379999</c:v>
                </c:pt>
                <c:pt idx="5423">
                  <c:v>301.01044029238199</c:v>
                </c:pt>
                <c:pt idx="5424">
                  <c:v>301.06594655096501</c:v>
                </c:pt>
                <c:pt idx="5425">
                  <c:v>301.12145280954701</c:v>
                </c:pt>
                <c:pt idx="5426">
                  <c:v>301.17695906812997</c:v>
                </c:pt>
                <c:pt idx="5427">
                  <c:v>301.23246532671197</c:v>
                </c:pt>
                <c:pt idx="5428">
                  <c:v>301.28797158529397</c:v>
                </c:pt>
                <c:pt idx="5429">
                  <c:v>301.343477843877</c:v>
                </c:pt>
                <c:pt idx="5430">
                  <c:v>301.398984102459</c:v>
                </c:pt>
                <c:pt idx="5431">
                  <c:v>301.45449036104202</c:v>
                </c:pt>
                <c:pt idx="5432">
                  <c:v>301.50999661962402</c:v>
                </c:pt>
                <c:pt idx="5433">
                  <c:v>301.56550287820602</c:v>
                </c:pt>
                <c:pt idx="5434">
                  <c:v>301.62100913678898</c:v>
                </c:pt>
                <c:pt idx="5435">
                  <c:v>301.67651539537098</c:v>
                </c:pt>
                <c:pt idx="5436">
                  <c:v>301.73202165395401</c:v>
                </c:pt>
                <c:pt idx="5437">
                  <c:v>301.78752791253601</c:v>
                </c:pt>
                <c:pt idx="5438">
                  <c:v>301.84303417111801</c:v>
                </c:pt>
                <c:pt idx="5439">
                  <c:v>301.89854042970097</c:v>
                </c:pt>
                <c:pt idx="5440">
                  <c:v>301.95404668828297</c:v>
                </c:pt>
                <c:pt idx="5441">
                  <c:v>302.00955294686599</c:v>
                </c:pt>
                <c:pt idx="5442">
                  <c:v>302.06505920544799</c:v>
                </c:pt>
                <c:pt idx="5443">
                  <c:v>302.12056546402999</c:v>
                </c:pt>
                <c:pt idx="5444">
                  <c:v>302.17607172261302</c:v>
                </c:pt>
                <c:pt idx="5445">
                  <c:v>302.23157798119502</c:v>
                </c:pt>
                <c:pt idx="5446">
                  <c:v>302.28708423977798</c:v>
                </c:pt>
                <c:pt idx="5447">
                  <c:v>302.34259049835998</c:v>
                </c:pt>
                <c:pt idx="5448">
                  <c:v>302.39809675694198</c:v>
                </c:pt>
                <c:pt idx="5449">
                  <c:v>302.453603015525</c:v>
                </c:pt>
                <c:pt idx="5450">
                  <c:v>302.509109274107</c:v>
                </c:pt>
                <c:pt idx="5451">
                  <c:v>302.56461553269003</c:v>
                </c:pt>
                <c:pt idx="5452">
                  <c:v>302.62012179127203</c:v>
                </c:pt>
                <c:pt idx="5453">
                  <c:v>302.67562804985403</c:v>
                </c:pt>
                <c:pt idx="5454">
                  <c:v>302.73113430843699</c:v>
                </c:pt>
                <c:pt idx="5455">
                  <c:v>302.78664056701899</c:v>
                </c:pt>
                <c:pt idx="5456">
                  <c:v>302.84214682560201</c:v>
                </c:pt>
                <c:pt idx="5457">
                  <c:v>302.89765308418401</c:v>
                </c:pt>
                <c:pt idx="5458">
                  <c:v>302.95315934276601</c:v>
                </c:pt>
                <c:pt idx="5459">
                  <c:v>303.00866560134898</c:v>
                </c:pt>
                <c:pt idx="5460">
                  <c:v>303.06417185993098</c:v>
                </c:pt>
                <c:pt idx="5461">
                  <c:v>303.119678118514</c:v>
                </c:pt>
                <c:pt idx="5462">
                  <c:v>303.175184377096</c:v>
                </c:pt>
                <c:pt idx="5463">
                  <c:v>303.23069063567903</c:v>
                </c:pt>
                <c:pt idx="5464">
                  <c:v>303.28619689426102</c:v>
                </c:pt>
                <c:pt idx="5465">
                  <c:v>303.34170315284302</c:v>
                </c:pt>
                <c:pt idx="5466">
                  <c:v>303.39720941142599</c:v>
                </c:pt>
                <c:pt idx="5467">
                  <c:v>303.45271567000799</c:v>
                </c:pt>
                <c:pt idx="5468">
                  <c:v>303.50822192859101</c:v>
                </c:pt>
                <c:pt idx="5469">
                  <c:v>303.56372818717301</c:v>
                </c:pt>
                <c:pt idx="5470">
                  <c:v>303.61923444575501</c:v>
                </c:pt>
                <c:pt idx="5471">
                  <c:v>303.67474070433798</c:v>
                </c:pt>
                <c:pt idx="5472">
                  <c:v>303.73024696291998</c:v>
                </c:pt>
                <c:pt idx="5473">
                  <c:v>303.785753221503</c:v>
                </c:pt>
                <c:pt idx="5474">
                  <c:v>303.841259480085</c:v>
                </c:pt>
                <c:pt idx="5475">
                  <c:v>303.896765738667</c:v>
                </c:pt>
                <c:pt idx="5476">
                  <c:v>303.95227199725002</c:v>
                </c:pt>
                <c:pt idx="5477">
                  <c:v>304.00777825583202</c:v>
                </c:pt>
                <c:pt idx="5478">
                  <c:v>304.06328451441499</c:v>
                </c:pt>
                <c:pt idx="5479">
                  <c:v>304.11879077299699</c:v>
                </c:pt>
                <c:pt idx="5480">
                  <c:v>304.17429703157899</c:v>
                </c:pt>
                <c:pt idx="5481">
                  <c:v>304.22980329016201</c:v>
                </c:pt>
                <c:pt idx="5482">
                  <c:v>304.28530954874401</c:v>
                </c:pt>
                <c:pt idx="5483">
                  <c:v>304.34081580732698</c:v>
                </c:pt>
                <c:pt idx="5484">
                  <c:v>304.39632206590898</c:v>
                </c:pt>
                <c:pt idx="5485">
                  <c:v>304.45182832449098</c:v>
                </c:pt>
                <c:pt idx="5486">
                  <c:v>304.507334583074</c:v>
                </c:pt>
                <c:pt idx="5487">
                  <c:v>304.562840841656</c:v>
                </c:pt>
                <c:pt idx="5488">
                  <c:v>304.61834710023902</c:v>
                </c:pt>
                <c:pt idx="5489">
                  <c:v>304.67385335882102</c:v>
                </c:pt>
                <c:pt idx="5490">
                  <c:v>304.72935961740302</c:v>
                </c:pt>
                <c:pt idx="5491">
                  <c:v>304.78486587598599</c:v>
                </c:pt>
                <c:pt idx="5492">
                  <c:v>304.84037213456799</c:v>
                </c:pt>
                <c:pt idx="5493">
                  <c:v>304.89587839315101</c:v>
                </c:pt>
                <c:pt idx="5494">
                  <c:v>304.95138465173301</c:v>
                </c:pt>
                <c:pt idx="5495">
                  <c:v>305.00689091031501</c:v>
                </c:pt>
                <c:pt idx="5496">
                  <c:v>305.06239716889797</c:v>
                </c:pt>
                <c:pt idx="5497">
                  <c:v>305.11790342747997</c:v>
                </c:pt>
                <c:pt idx="5498">
                  <c:v>305.173409686063</c:v>
                </c:pt>
                <c:pt idx="5499">
                  <c:v>305.228915944645</c:v>
                </c:pt>
                <c:pt idx="5500">
                  <c:v>305.284422203227</c:v>
                </c:pt>
                <c:pt idx="5501">
                  <c:v>305.33992846181002</c:v>
                </c:pt>
                <c:pt idx="5502">
                  <c:v>305.39543472039202</c:v>
                </c:pt>
                <c:pt idx="5503">
                  <c:v>305.45094097897498</c:v>
                </c:pt>
                <c:pt idx="5504">
                  <c:v>305.50644723755698</c:v>
                </c:pt>
                <c:pt idx="5505">
                  <c:v>305.56195349613898</c:v>
                </c:pt>
                <c:pt idx="5506">
                  <c:v>305.61745975472201</c:v>
                </c:pt>
                <c:pt idx="5507">
                  <c:v>305.67296601330401</c:v>
                </c:pt>
                <c:pt idx="5508">
                  <c:v>305.72847227188697</c:v>
                </c:pt>
                <c:pt idx="5509">
                  <c:v>305.78397853046903</c:v>
                </c:pt>
                <c:pt idx="5510">
                  <c:v>305.83948478905199</c:v>
                </c:pt>
                <c:pt idx="5511">
                  <c:v>305.89499104763399</c:v>
                </c:pt>
                <c:pt idx="5512">
                  <c:v>305.95049730621599</c:v>
                </c:pt>
                <c:pt idx="5513">
                  <c:v>306.00600356479902</c:v>
                </c:pt>
                <c:pt idx="5514">
                  <c:v>306.06150982338102</c:v>
                </c:pt>
                <c:pt idx="5515">
                  <c:v>306.11701608196398</c:v>
                </c:pt>
                <c:pt idx="5516">
                  <c:v>306.17252234054598</c:v>
                </c:pt>
                <c:pt idx="5517">
                  <c:v>306.22802859912798</c:v>
                </c:pt>
                <c:pt idx="5518">
                  <c:v>306.283534857711</c:v>
                </c:pt>
                <c:pt idx="5519">
                  <c:v>306.339041116293</c:v>
                </c:pt>
                <c:pt idx="5520">
                  <c:v>306.39454737487603</c:v>
                </c:pt>
                <c:pt idx="5521">
                  <c:v>306.45005363345803</c:v>
                </c:pt>
                <c:pt idx="5522">
                  <c:v>306.50555989204003</c:v>
                </c:pt>
                <c:pt idx="5523">
                  <c:v>306.56106615062299</c:v>
                </c:pt>
                <c:pt idx="5524">
                  <c:v>306.61657240920499</c:v>
                </c:pt>
                <c:pt idx="5525">
                  <c:v>306.67207866778801</c:v>
                </c:pt>
                <c:pt idx="5526">
                  <c:v>306.72758492637001</c:v>
                </c:pt>
                <c:pt idx="5527">
                  <c:v>306.78309118495201</c:v>
                </c:pt>
                <c:pt idx="5528">
                  <c:v>306.83859744353498</c:v>
                </c:pt>
                <c:pt idx="5529">
                  <c:v>306.89410370211698</c:v>
                </c:pt>
                <c:pt idx="5530">
                  <c:v>306.9496099607</c:v>
                </c:pt>
                <c:pt idx="5531">
                  <c:v>307.005116219282</c:v>
                </c:pt>
                <c:pt idx="5532">
                  <c:v>307.060622477864</c:v>
                </c:pt>
                <c:pt idx="5533">
                  <c:v>307.11612873644702</c:v>
                </c:pt>
                <c:pt idx="5534">
                  <c:v>307.17163499502902</c:v>
                </c:pt>
                <c:pt idx="5535">
                  <c:v>307.22714125361199</c:v>
                </c:pt>
                <c:pt idx="5536">
                  <c:v>307.28264751219399</c:v>
                </c:pt>
                <c:pt idx="5537">
                  <c:v>307.33815377077599</c:v>
                </c:pt>
                <c:pt idx="5538">
                  <c:v>307.39366002935901</c:v>
                </c:pt>
                <c:pt idx="5539">
                  <c:v>307.44916628794101</c:v>
                </c:pt>
                <c:pt idx="5540">
                  <c:v>307.50467254652398</c:v>
                </c:pt>
                <c:pt idx="5541">
                  <c:v>307.56017880510598</c:v>
                </c:pt>
                <c:pt idx="5542">
                  <c:v>307.61568506368798</c:v>
                </c:pt>
                <c:pt idx="5543">
                  <c:v>307.671191322271</c:v>
                </c:pt>
                <c:pt idx="5544">
                  <c:v>307.726697580853</c:v>
                </c:pt>
                <c:pt idx="5545">
                  <c:v>307.78220383943602</c:v>
                </c:pt>
                <c:pt idx="5546">
                  <c:v>307.83771009801802</c:v>
                </c:pt>
                <c:pt idx="5547">
                  <c:v>307.89321635660099</c:v>
                </c:pt>
                <c:pt idx="5548">
                  <c:v>307.94872261518299</c:v>
                </c:pt>
                <c:pt idx="5549">
                  <c:v>308.00422887376499</c:v>
                </c:pt>
                <c:pt idx="5550">
                  <c:v>308.05973513234801</c:v>
                </c:pt>
                <c:pt idx="5551">
                  <c:v>308.11524139093001</c:v>
                </c:pt>
                <c:pt idx="5552">
                  <c:v>308.17074764951298</c:v>
                </c:pt>
                <c:pt idx="5553">
                  <c:v>308.22625390809498</c:v>
                </c:pt>
                <c:pt idx="5554">
                  <c:v>308.28176016667697</c:v>
                </c:pt>
                <c:pt idx="5555">
                  <c:v>308.33726642526</c:v>
                </c:pt>
                <c:pt idx="5556">
                  <c:v>308.392772683842</c:v>
                </c:pt>
                <c:pt idx="5557">
                  <c:v>308.44827894242502</c:v>
                </c:pt>
                <c:pt idx="5558">
                  <c:v>308.50378520100702</c:v>
                </c:pt>
                <c:pt idx="5559">
                  <c:v>308.55929145958902</c:v>
                </c:pt>
                <c:pt idx="5560">
                  <c:v>308.61479771817199</c:v>
                </c:pt>
                <c:pt idx="5561">
                  <c:v>308.67030397675398</c:v>
                </c:pt>
                <c:pt idx="5562">
                  <c:v>308.72581023533701</c:v>
                </c:pt>
                <c:pt idx="5563">
                  <c:v>308.78131649391901</c:v>
                </c:pt>
                <c:pt idx="5564">
                  <c:v>308.83682275250101</c:v>
                </c:pt>
                <c:pt idx="5565">
                  <c:v>308.89232901108397</c:v>
                </c:pt>
                <c:pt idx="5566">
                  <c:v>308.94783526966597</c:v>
                </c:pt>
                <c:pt idx="5567">
                  <c:v>309.003341528249</c:v>
                </c:pt>
                <c:pt idx="5568">
                  <c:v>309.058847786831</c:v>
                </c:pt>
                <c:pt idx="5569">
                  <c:v>309.11435404541299</c:v>
                </c:pt>
                <c:pt idx="5570">
                  <c:v>309.16986030399602</c:v>
                </c:pt>
                <c:pt idx="5571">
                  <c:v>309.22536656257802</c:v>
                </c:pt>
                <c:pt idx="5572">
                  <c:v>309.28087282116098</c:v>
                </c:pt>
                <c:pt idx="5573">
                  <c:v>309.33637907974298</c:v>
                </c:pt>
                <c:pt idx="5574">
                  <c:v>309.39188533832498</c:v>
                </c:pt>
                <c:pt idx="5575">
                  <c:v>309.44739159690801</c:v>
                </c:pt>
                <c:pt idx="5576">
                  <c:v>309.50289785549</c:v>
                </c:pt>
                <c:pt idx="5577">
                  <c:v>309.55840411407303</c:v>
                </c:pt>
                <c:pt idx="5578">
                  <c:v>309.61391037265503</c:v>
                </c:pt>
                <c:pt idx="5579">
                  <c:v>309.66941663123703</c:v>
                </c:pt>
                <c:pt idx="5580">
                  <c:v>309.72492288981999</c:v>
                </c:pt>
                <c:pt idx="5581">
                  <c:v>309.78042914840199</c:v>
                </c:pt>
                <c:pt idx="5582">
                  <c:v>309.83593540698502</c:v>
                </c:pt>
                <c:pt idx="5583">
                  <c:v>309.89144166556702</c:v>
                </c:pt>
                <c:pt idx="5584">
                  <c:v>309.94694792414901</c:v>
                </c:pt>
                <c:pt idx="5585">
                  <c:v>310.00245418273198</c:v>
                </c:pt>
                <c:pt idx="5586">
                  <c:v>310.05796044131398</c:v>
                </c:pt>
                <c:pt idx="5587">
                  <c:v>310.113466699897</c:v>
                </c:pt>
                <c:pt idx="5588">
                  <c:v>310.168972958479</c:v>
                </c:pt>
                <c:pt idx="5589">
                  <c:v>310.22447921706203</c:v>
                </c:pt>
                <c:pt idx="5590">
                  <c:v>310.27998547564403</c:v>
                </c:pt>
                <c:pt idx="5591">
                  <c:v>310.33549173422603</c:v>
                </c:pt>
                <c:pt idx="5592">
                  <c:v>310.39099799280899</c:v>
                </c:pt>
                <c:pt idx="5593">
                  <c:v>310.44650425139099</c:v>
                </c:pt>
                <c:pt idx="5594">
                  <c:v>310.50201050997401</c:v>
                </c:pt>
                <c:pt idx="5595">
                  <c:v>310.55751676855601</c:v>
                </c:pt>
                <c:pt idx="5596">
                  <c:v>310.61302302713801</c:v>
                </c:pt>
                <c:pt idx="5597">
                  <c:v>310.66852928572098</c:v>
                </c:pt>
                <c:pt idx="5598">
                  <c:v>310.72403554430298</c:v>
                </c:pt>
                <c:pt idx="5599">
                  <c:v>310.779541802886</c:v>
                </c:pt>
                <c:pt idx="5600">
                  <c:v>310.835048061468</c:v>
                </c:pt>
                <c:pt idx="5601">
                  <c:v>310.89055432005</c:v>
                </c:pt>
                <c:pt idx="5602">
                  <c:v>310.94606057863302</c:v>
                </c:pt>
                <c:pt idx="5603">
                  <c:v>311.00156683721502</c:v>
                </c:pt>
                <c:pt idx="5604">
                  <c:v>311.05707309579799</c:v>
                </c:pt>
                <c:pt idx="5605">
                  <c:v>311.11257935437999</c:v>
                </c:pt>
                <c:pt idx="5606">
                  <c:v>311.16808561296199</c:v>
                </c:pt>
                <c:pt idx="5607">
                  <c:v>311.22359187154501</c:v>
                </c:pt>
                <c:pt idx="5608">
                  <c:v>311.27909813012701</c:v>
                </c:pt>
                <c:pt idx="5609">
                  <c:v>311.33460438870998</c:v>
                </c:pt>
                <c:pt idx="5610">
                  <c:v>311.39011064729198</c:v>
                </c:pt>
                <c:pt idx="5611">
                  <c:v>311.44561690587398</c:v>
                </c:pt>
                <c:pt idx="5612">
                  <c:v>311.501123164457</c:v>
                </c:pt>
                <c:pt idx="5613">
                  <c:v>311.556629423039</c:v>
                </c:pt>
                <c:pt idx="5614">
                  <c:v>311.61213568162202</c:v>
                </c:pt>
                <c:pt idx="5615">
                  <c:v>311.66764194020402</c:v>
                </c:pt>
                <c:pt idx="5616">
                  <c:v>311.72314819878602</c:v>
                </c:pt>
                <c:pt idx="5617">
                  <c:v>311.77865445736899</c:v>
                </c:pt>
                <c:pt idx="5618">
                  <c:v>311.83416071595099</c:v>
                </c:pt>
                <c:pt idx="5619">
                  <c:v>311.88966697453401</c:v>
                </c:pt>
                <c:pt idx="5620">
                  <c:v>311.94517323311601</c:v>
                </c:pt>
                <c:pt idx="5621">
                  <c:v>312.00067949169801</c:v>
                </c:pt>
                <c:pt idx="5622">
                  <c:v>312.05618575028097</c:v>
                </c:pt>
                <c:pt idx="5623">
                  <c:v>312.11169200886297</c:v>
                </c:pt>
                <c:pt idx="5624">
                  <c:v>312.167198267446</c:v>
                </c:pt>
                <c:pt idx="5625">
                  <c:v>312.222704526028</c:v>
                </c:pt>
                <c:pt idx="5626">
                  <c:v>312.27821078461102</c:v>
                </c:pt>
                <c:pt idx="5627">
                  <c:v>312.33371704319302</c:v>
                </c:pt>
                <c:pt idx="5628">
                  <c:v>312.38922330177502</c:v>
                </c:pt>
                <c:pt idx="5629">
                  <c:v>312.44472956035798</c:v>
                </c:pt>
                <c:pt idx="5630">
                  <c:v>312.50023581893998</c:v>
                </c:pt>
                <c:pt idx="5631">
                  <c:v>312.55574207752301</c:v>
                </c:pt>
                <c:pt idx="5632">
                  <c:v>312.61124833610501</c:v>
                </c:pt>
                <c:pt idx="5633">
                  <c:v>312.66675459468701</c:v>
                </c:pt>
                <c:pt idx="5634">
                  <c:v>312.72226085326997</c:v>
                </c:pt>
                <c:pt idx="5635">
                  <c:v>312.77776711185197</c:v>
                </c:pt>
                <c:pt idx="5636">
                  <c:v>312.83327337043499</c:v>
                </c:pt>
                <c:pt idx="5637">
                  <c:v>312.88877962901699</c:v>
                </c:pt>
                <c:pt idx="5638">
                  <c:v>312.94428588759899</c:v>
                </c:pt>
                <c:pt idx="5639">
                  <c:v>312.99979214618202</c:v>
                </c:pt>
                <c:pt idx="5640">
                  <c:v>313.05529840476402</c:v>
                </c:pt>
                <c:pt idx="5641">
                  <c:v>313.11080466334698</c:v>
                </c:pt>
                <c:pt idx="5642">
                  <c:v>313.16631092192898</c:v>
                </c:pt>
                <c:pt idx="5643">
                  <c:v>313.22181718051098</c:v>
                </c:pt>
                <c:pt idx="5644">
                  <c:v>313.277323439094</c:v>
                </c:pt>
                <c:pt idx="5645">
                  <c:v>313.332829697676</c:v>
                </c:pt>
                <c:pt idx="5646">
                  <c:v>313.38833595625903</c:v>
                </c:pt>
                <c:pt idx="5647">
                  <c:v>313.44384221484103</c:v>
                </c:pt>
                <c:pt idx="5648">
                  <c:v>313.49934847342303</c:v>
                </c:pt>
                <c:pt idx="5649">
                  <c:v>313.55485473200599</c:v>
                </c:pt>
                <c:pt idx="5650">
                  <c:v>313.61036099058799</c:v>
                </c:pt>
                <c:pt idx="5651">
                  <c:v>313.66586724917101</c:v>
                </c:pt>
                <c:pt idx="5652">
                  <c:v>313.72137350775301</c:v>
                </c:pt>
                <c:pt idx="5653">
                  <c:v>313.77687976633501</c:v>
                </c:pt>
                <c:pt idx="5654">
                  <c:v>313.83238602491798</c:v>
                </c:pt>
                <c:pt idx="5655">
                  <c:v>313.88789228349998</c:v>
                </c:pt>
                <c:pt idx="5656">
                  <c:v>313.943398542083</c:v>
                </c:pt>
                <c:pt idx="5657">
                  <c:v>313.998904800665</c:v>
                </c:pt>
                <c:pt idx="5658">
                  <c:v>314.054411059247</c:v>
                </c:pt>
                <c:pt idx="5659">
                  <c:v>314.10991731783002</c:v>
                </c:pt>
                <c:pt idx="5660">
                  <c:v>314.16542357641202</c:v>
                </c:pt>
                <c:pt idx="5661">
                  <c:v>314.22092983499499</c:v>
                </c:pt>
                <c:pt idx="5662">
                  <c:v>314.27643609357699</c:v>
                </c:pt>
                <c:pt idx="5663">
                  <c:v>314.33194235216001</c:v>
                </c:pt>
                <c:pt idx="5664">
                  <c:v>314.38744861074201</c:v>
                </c:pt>
                <c:pt idx="5665">
                  <c:v>314.44295486932401</c:v>
                </c:pt>
                <c:pt idx="5666">
                  <c:v>314.49846112790698</c:v>
                </c:pt>
                <c:pt idx="5667">
                  <c:v>314.55396738648898</c:v>
                </c:pt>
                <c:pt idx="5668">
                  <c:v>314.60947364507098</c:v>
                </c:pt>
                <c:pt idx="5669">
                  <c:v>314.664979903654</c:v>
                </c:pt>
                <c:pt idx="5670">
                  <c:v>314.720486162236</c:v>
                </c:pt>
                <c:pt idx="5671">
                  <c:v>314.77599242081902</c:v>
                </c:pt>
                <c:pt idx="5672">
                  <c:v>314.83149867940102</c:v>
                </c:pt>
                <c:pt idx="5673">
                  <c:v>314.88700493798399</c:v>
                </c:pt>
                <c:pt idx="5674">
                  <c:v>314.94251119656599</c:v>
                </c:pt>
                <c:pt idx="5675">
                  <c:v>314.99801745514799</c:v>
                </c:pt>
                <c:pt idx="5676">
                  <c:v>315.05352371373101</c:v>
                </c:pt>
                <c:pt idx="5677">
                  <c:v>315.10902997231301</c:v>
                </c:pt>
                <c:pt idx="5678">
                  <c:v>315.16453623089598</c:v>
                </c:pt>
                <c:pt idx="5679">
                  <c:v>315.22004248947798</c:v>
                </c:pt>
                <c:pt idx="5680">
                  <c:v>315.27554874805998</c:v>
                </c:pt>
                <c:pt idx="5681">
                  <c:v>315.331055006643</c:v>
                </c:pt>
                <c:pt idx="5682">
                  <c:v>315.386561265225</c:v>
                </c:pt>
                <c:pt idx="5683">
                  <c:v>315.44206752380802</c:v>
                </c:pt>
                <c:pt idx="5684">
                  <c:v>315.49757378239002</c:v>
                </c:pt>
                <c:pt idx="5685">
                  <c:v>315.55308004097202</c:v>
                </c:pt>
                <c:pt idx="5686">
                  <c:v>315.60858629955499</c:v>
                </c:pt>
                <c:pt idx="5687">
                  <c:v>315.66409255813699</c:v>
                </c:pt>
                <c:pt idx="5688">
                  <c:v>315.71959881672001</c:v>
                </c:pt>
                <c:pt idx="5689">
                  <c:v>315.77510507530201</c:v>
                </c:pt>
                <c:pt idx="5690">
                  <c:v>315.83061133388401</c:v>
                </c:pt>
                <c:pt idx="5691">
                  <c:v>315.88611759246697</c:v>
                </c:pt>
                <c:pt idx="5692">
                  <c:v>315.94162385104897</c:v>
                </c:pt>
                <c:pt idx="5693">
                  <c:v>315.997130109632</c:v>
                </c:pt>
                <c:pt idx="5694">
                  <c:v>316.052636368214</c:v>
                </c:pt>
                <c:pt idx="5695">
                  <c:v>316.108142626796</c:v>
                </c:pt>
                <c:pt idx="5696">
                  <c:v>316.16364888537902</c:v>
                </c:pt>
                <c:pt idx="5697">
                  <c:v>316.21915514396102</c:v>
                </c:pt>
                <c:pt idx="5698">
                  <c:v>316.27466140254398</c:v>
                </c:pt>
                <c:pt idx="5699">
                  <c:v>316.33016766112598</c:v>
                </c:pt>
                <c:pt idx="5700">
                  <c:v>316.38567391970798</c:v>
                </c:pt>
                <c:pt idx="5701">
                  <c:v>316.44118017829101</c:v>
                </c:pt>
                <c:pt idx="5702">
                  <c:v>316.49668643687301</c:v>
                </c:pt>
                <c:pt idx="5703">
                  <c:v>316.55219269545597</c:v>
                </c:pt>
                <c:pt idx="5704">
                  <c:v>316.60769895403803</c:v>
                </c:pt>
                <c:pt idx="5705">
                  <c:v>316.66320521262003</c:v>
                </c:pt>
                <c:pt idx="5706">
                  <c:v>316.71871147120299</c:v>
                </c:pt>
                <c:pt idx="5707">
                  <c:v>316.77421772978499</c:v>
                </c:pt>
                <c:pt idx="5708">
                  <c:v>316.82972398836802</c:v>
                </c:pt>
                <c:pt idx="5709">
                  <c:v>316.88523024695002</c:v>
                </c:pt>
                <c:pt idx="5710">
                  <c:v>316.94073650553298</c:v>
                </c:pt>
                <c:pt idx="5711">
                  <c:v>316.99624276411498</c:v>
                </c:pt>
                <c:pt idx="5712">
                  <c:v>317.05174902269698</c:v>
                </c:pt>
                <c:pt idx="5713">
                  <c:v>317.10725528128</c:v>
                </c:pt>
                <c:pt idx="5714">
                  <c:v>317.162761539862</c:v>
                </c:pt>
                <c:pt idx="5715">
                  <c:v>317.21826779844503</c:v>
                </c:pt>
                <c:pt idx="5716">
                  <c:v>317.27377405702703</c:v>
                </c:pt>
                <c:pt idx="5717">
                  <c:v>317.32928031560903</c:v>
                </c:pt>
                <c:pt idx="5718">
                  <c:v>317.38478657419199</c:v>
                </c:pt>
                <c:pt idx="5719">
                  <c:v>317.44029283277399</c:v>
                </c:pt>
                <c:pt idx="5720">
                  <c:v>317.49579909135701</c:v>
                </c:pt>
                <c:pt idx="5721">
                  <c:v>317.55130534993901</c:v>
                </c:pt>
                <c:pt idx="5722">
                  <c:v>317.60681160852101</c:v>
                </c:pt>
                <c:pt idx="5723">
                  <c:v>317.66231786710398</c:v>
                </c:pt>
                <c:pt idx="5724">
                  <c:v>317.71782412568598</c:v>
                </c:pt>
                <c:pt idx="5725">
                  <c:v>317.773330384269</c:v>
                </c:pt>
                <c:pt idx="5726">
                  <c:v>317.828836642851</c:v>
                </c:pt>
                <c:pt idx="5727">
                  <c:v>317.884342901433</c:v>
                </c:pt>
                <c:pt idx="5728">
                  <c:v>317.93984916001602</c:v>
                </c:pt>
                <c:pt idx="5729">
                  <c:v>317.99535541859802</c:v>
                </c:pt>
                <c:pt idx="5730">
                  <c:v>318.05086167718099</c:v>
                </c:pt>
                <c:pt idx="5731">
                  <c:v>318.10636793576299</c:v>
                </c:pt>
                <c:pt idx="5732">
                  <c:v>318.16187419434499</c:v>
                </c:pt>
                <c:pt idx="5733">
                  <c:v>318.21738045292801</c:v>
                </c:pt>
                <c:pt idx="5734">
                  <c:v>318.27288671151001</c:v>
                </c:pt>
                <c:pt idx="5735">
                  <c:v>318.32839297009298</c:v>
                </c:pt>
                <c:pt idx="5736">
                  <c:v>318.38389922867498</c:v>
                </c:pt>
                <c:pt idx="5737">
                  <c:v>318.43940548725698</c:v>
                </c:pt>
                <c:pt idx="5738">
                  <c:v>318.49491174584</c:v>
                </c:pt>
                <c:pt idx="5739">
                  <c:v>318.550418004422</c:v>
                </c:pt>
                <c:pt idx="5740">
                  <c:v>318.60592426300502</c:v>
                </c:pt>
                <c:pt idx="5741">
                  <c:v>318.66143052158702</c:v>
                </c:pt>
                <c:pt idx="5742">
                  <c:v>318.71693678016902</c:v>
                </c:pt>
                <c:pt idx="5743">
                  <c:v>318.77244303875199</c:v>
                </c:pt>
                <c:pt idx="5744">
                  <c:v>318.82794929733399</c:v>
                </c:pt>
                <c:pt idx="5745">
                  <c:v>318.88345555591701</c:v>
                </c:pt>
                <c:pt idx="5746">
                  <c:v>318.93896181449901</c:v>
                </c:pt>
                <c:pt idx="5747">
                  <c:v>318.99446807308198</c:v>
                </c:pt>
                <c:pt idx="5748">
                  <c:v>319.04997433166398</c:v>
                </c:pt>
                <c:pt idx="5749">
                  <c:v>319.10548059024597</c:v>
                </c:pt>
                <c:pt idx="5750">
                  <c:v>319.160986848829</c:v>
                </c:pt>
                <c:pt idx="5751">
                  <c:v>319.216493107411</c:v>
                </c:pt>
                <c:pt idx="5752">
                  <c:v>319.27199936599402</c:v>
                </c:pt>
                <c:pt idx="5753">
                  <c:v>319.32750562457602</c:v>
                </c:pt>
                <c:pt idx="5754">
                  <c:v>319.38301188315802</c:v>
                </c:pt>
                <c:pt idx="5755">
                  <c:v>319.43851814174099</c:v>
                </c:pt>
                <c:pt idx="5756">
                  <c:v>319.49402440032299</c:v>
                </c:pt>
                <c:pt idx="5757">
                  <c:v>319.54953065890601</c:v>
                </c:pt>
                <c:pt idx="5758">
                  <c:v>319.60503691748801</c:v>
                </c:pt>
                <c:pt idx="5759">
                  <c:v>319.66054317607001</c:v>
                </c:pt>
                <c:pt idx="5760">
                  <c:v>319.71604943465297</c:v>
                </c:pt>
                <c:pt idx="5761">
                  <c:v>319.77155569323497</c:v>
                </c:pt>
                <c:pt idx="5762">
                  <c:v>319.827061951818</c:v>
                </c:pt>
                <c:pt idx="5763">
                  <c:v>319.8825682104</c:v>
                </c:pt>
                <c:pt idx="5764">
                  <c:v>319.93807446898199</c:v>
                </c:pt>
                <c:pt idx="5765">
                  <c:v>319.99358072756502</c:v>
                </c:pt>
                <c:pt idx="5766">
                  <c:v>320.04908698614702</c:v>
                </c:pt>
                <c:pt idx="5767">
                  <c:v>320.10459324472998</c:v>
                </c:pt>
                <c:pt idx="5768">
                  <c:v>320.16009950331198</c:v>
                </c:pt>
                <c:pt idx="5769">
                  <c:v>320.21560576189398</c:v>
                </c:pt>
                <c:pt idx="5770">
                  <c:v>320.27111202047701</c:v>
                </c:pt>
                <c:pt idx="5771">
                  <c:v>320.32661827905901</c:v>
                </c:pt>
                <c:pt idx="5772">
                  <c:v>320.38212453764203</c:v>
                </c:pt>
                <c:pt idx="5773">
                  <c:v>320.43763079622403</c:v>
                </c:pt>
                <c:pt idx="5774">
                  <c:v>320.49313705480603</c:v>
                </c:pt>
                <c:pt idx="5775">
                  <c:v>320.54864331338899</c:v>
                </c:pt>
                <c:pt idx="5776">
                  <c:v>320.60414957197099</c:v>
                </c:pt>
                <c:pt idx="5777">
                  <c:v>320.65965583055402</c:v>
                </c:pt>
                <c:pt idx="5778">
                  <c:v>320.71516208913602</c:v>
                </c:pt>
                <c:pt idx="5779">
                  <c:v>320.77066834771801</c:v>
                </c:pt>
                <c:pt idx="5780">
                  <c:v>320.82617460630098</c:v>
                </c:pt>
                <c:pt idx="5781">
                  <c:v>320.88168086488298</c:v>
                </c:pt>
                <c:pt idx="5782">
                  <c:v>320.937187123466</c:v>
                </c:pt>
                <c:pt idx="5783">
                  <c:v>320.992693382048</c:v>
                </c:pt>
                <c:pt idx="5784">
                  <c:v>321.04819964063103</c:v>
                </c:pt>
                <c:pt idx="5785">
                  <c:v>321.10370589921303</c:v>
                </c:pt>
                <c:pt idx="5786">
                  <c:v>321.15921215779503</c:v>
                </c:pt>
                <c:pt idx="5787">
                  <c:v>321.21471841637799</c:v>
                </c:pt>
                <c:pt idx="5788">
                  <c:v>321.27022467495999</c:v>
                </c:pt>
                <c:pt idx="5789">
                  <c:v>321.32573093354301</c:v>
                </c:pt>
                <c:pt idx="5790">
                  <c:v>321.38123719212501</c:v>
                </c:pt>
                <c:pt idx="5791">
                  <c:v>321.43674345070701</c:v>
                </c:pt>
                <c:pt idx="5792">
                  <c:v>321.49224970928998</c:v>
                </c:pt>
                <c:pt idx="5793">
                  <c:v>321.54775596787198</c:v>
                </c:pt>
                <c:pt idx="5794">
                  <c:v>321.603262226455</c:v>
                </c:pt>
                <c:pt idx="5795">
                  <c:v>321.658768485037</c:v>
                </c:pt>
                <c:pt idx="5796">
                  <c:v>321.714274743619</c:v>
                </c:pt>
                <c:pt idx="5797">
                  <c:v>321.76978100220202</c:v>
                </c:pt>
                <c:pt idx="5798">
                  <c:v>321.82528726078402</c:v>
                </c:pt>
                <c:pt idx="5799">
                  <c:v>321.88079351936699</c:v>
                </c:pt>
                <c:pt idx="5800">
                  <c:v>321.93629977794899</c:v>
                </c:pt>
                <c:pt idx="5801">
                  <c:v>321.99180603653099</c:v>
                </c:pt>
                <c:pt idx="5802">
                  <c:v>322.04731229511401</c:v>
                </c:pt>
                <c:pt idx="5803">
                  <c:v>322.10281855369601</c:v>
                </c:pt>
                <c:pt idx="5804">
                  <c:v>322.15832481227898</c:v>
                </c:pt>
                <c:pt idx="5805">
                  <c:v>322.21383107086098</c:v>
                </c:pt>
                <c:pt idx="5806">
                  <c:v>322.26933732944298</c:v>
                </c:pt>
                <c:pt idx="5807">
                  <c:v>322.324843588026</c:v>
                </c:pt>
                <c:pt idx="5808">
                  <c:v>322.380349846608</c:v>
                </c:pt>
                <c:pt idx="5809">
                  <c:v>322.43585610519102</c:v>
                </c:pt>
                <c:pt idx="5810">
                  <c:v>322.49136236377302</c:v>
                </c:pt>
                <c:pt idx="5811">
                  <c:v>322.54686862235502</c:v>
                </c:pt>
                <c:pt idx="5812">
                  <c:v>322.60237488093799</c:v>
                </c:pt>
                <c:pt idx="5813">
                  <c:v>322.65788113951999</c:v>
                </c:pt>
                <c:pt idx="5814">
                  <c:v>322.71338739810301</c:v>
                </c:pt>
                <c:pt idx="5815">
                  <c:v>322.76889365668501</c:v>
                </c:pt>
                <c:pt idx="5816">
                  <c:v>322.82439991526701</c:v>
                </c:pt>
                <c:pt idx="5817">
                  <c:v>322.87990617384997</c:v>
                </c:pt>
                <c:pt idx="5818">
                  <c:v>322.93541243243197</c:v>
                </c:pt>
                <c:pt idx="5819">
                  <c:v>322.990918691015</c:v>
                </c:pt>
                <c:pt idx="5820">
                  <c:v>323.046424949597</c:v>
                </c:pt>
                <c:pt idx="5821">
                  <c:v>323.101931208179</c:v>
                </c:pt>
                <c:pt idx="5822">
                  <c:v>323.15743746676202</c:v>
                </c:pt>
                <c:pt idx="5823">
                  <c:v>323.21294372534402</c:v>
                </c:pt>
                <c:pt idx="5824">
                  <c:v>323.26844998392698</c:v>
                </c:pt>
                <c:pt idx="5825">
                  <c:v>323.32395624250898</c:v>
                </c:pt>
                <c:pt idx="5826">
                  <c:v>323.37946250109201</c:v>
                </c:pt>
                <c:pt idx="5827">
                  <c:v>323.43496875967401</c:v>
                </c:pt>
                <c:pt idx="5828">
                  <c:v>323.49047501825601</c:v>
                </c:pt>
                <c:pt idx="5829">
                  <c:v>323.54598127683897</c:v>
                </c:pt>
                <c:pt idx="5830">
                  <c:v>323.60148753542097</c:v>
                </c:pt>
                <c:pt idx="5831">
                  <c:v>323.65699379400399</c:v>
                </c:pt>
                <c:pt idx="5832">
                  <c:v>323.71250005258599</c:v>
                </c:pt>
                <c:pt idx="5833">
                  <c:v>323.76800631116799</c:v>
                </c:pt>
                <c:pt idx="5834">
                  <c:v>323.82351256975102</c:v>
                </c:pt>
                <c:pt idx="5835">
                  <c:v>323.87901882833302</c:v>
                </c:pt>
                <c:pt idx="5836">
                  <c:v>323.93452508691598</c:v>
                </c:pt>
                <c:pt idx="5837">
                  <c:v>323.99003134549798</c:v>
                </c:pt>
                <c:pt idx="5838">
                  <c:v>324.04553760407998</c:v>
                </c:pt>
                <c:pt idx="5839">
                  <c:v>324.101043862663</c:v>
                </c:pt>
                <c:pt idx="5840">
                  <c:v>324.156550121245</c:v>
                </c:pt>
                <c:pt idx="5841">
                  <c:v>324.21205637982803</c:v>
                </c:pt>
                <c:pt idx="5842">
                  <c:v>324.26756263841003</c:v>
                </c:pt>
                <c:pt idx="5843">
                  <c:v>324.32306889699203</c:v>
                </c:pt>
                <c:pt idx="5844">
                  <c:v>324.37857515557499</c:v>
                </c:pt>
                <c:pt idx="5845">
                  <c:v>324.43408141415699</c:v>
                </c:pt>
                <c:pt idx="5846">
                  <c:v>324.48958767274002</c:v>
                </c:pt>
                <c:pt idx="5847">
                  <c:v>324.54509393132201</c:v>
                </c:pt>
                <c:pt idx="5848">
                  <c:v>324.60060018990401</c:v>
                </c:pt>
                <c:pt idx="5849">
                  <c:v>324.65610644848698</c:v>
                </c:pt>
                <c:pt idx="5850">
                  <c:v>324.71161270706898</c:v>
                </c:pt>
                <c:pt idx="5851">
                  <c:v>324.767118965652</c:v>
                </c:pt>
                <c:pt idx="5852">
                  <c:v>324.822625224234</c:v>
                </c:pt>
                <c:pt idx="5853">
                  <c:v>324.878131482816</c:v>
                </c:pt>
                <c:pt idx="5854">
                  <c:v>324.93363774139902</c:v>
                </c:pt>
                <c:pt idx="5855">
                  <c:v>324.98914399998102</c:v>
                </c:pt>
                <c:pt idx="5856">
                  <c:v>325.04465025856399</c:v>
                </c:pt>
                <c:pt idx="5857">
                  <c:v>325.10015651714599</c:v>
                </c:pt>
                <c:pt idx="5858">
                  <c:v>325.15566277572799</c:v>
                </c:pt>
                <c:pt idx="5859">
                  <c:v>325.21116903431101</c:v>
                </c:pt>
                <c:pt idx="5860">
                  <c:v>325.26667529289301</c:v>
                </c:pt>
                <c:pt idx="5861">
                  <c:v>325.32218155147598</c:v>
                </c:pt>
                <c:pt idx="5862">
                  <c:v>325.37768781005798</c:v>
                </c:pt>
                <c:pt idx="5863">
                  <c:v>325.43319406863998</c:v>
                </c:pt>
                <c:pt idx="5864">
                  <c:v>325.488700327223</c:v>
                </c:pt>
                <c:pt idx="5865">
                  <c:v>325.544206585805</c:v>
                </c:pt>
                <c:pt idx="5866">
                  <c:v>325.59971284438802</c:v>
                </c:pt>
                <c:pt idx="5867">
                  <c:v>325.65521910297002</c:v>
                </c:pt>
                <c:pt idx="5868">
                  <c:v>325.71072536155299</c:v>
                </c:pt>
                <c:pt idx="5869">
                  <c:v>325.76623162013499</c:v>
                </c:pt>
                <c:pt idx="5870">
                  <c:v>325.82173787871699</c:v>
                </c:pt>
                <c:pt idx="5871">
                  <c:v>325.87724413730001</c:v>
                </c:pt>
                <c:pt idx="5872">
                  <c:v>325.93275039588201</c:v>
                </c:pt>
                <c:pt idx="5873">
                  <c:v>325.98825665446498</c:v>
                </c:pt>
                <c:pt idx="5874">
                  <c:v>326.04376291304698</c:v>
                </c:pt>
                <c:pt idx="5875">
                  <c:v>326.09926917162898</c:v>
                </c:pt>
                <c:pt idx="5876">
                  <c:v>326.154775430212</c:v>
                </c:pt>
                <c:pt idx="5877">
                  <c:v>326.210281688794</c:v>
                </c:pt>
                <c:pt idx="5878">
                  <c:v>326.26578794737702</c:v>
                </c:pt>
                <c:pt idx="5879">
                  <c:v>326.32129420595902</c:v>
                </c:pt>
                <c:pt idx="5880">
                  <c:v>326.37680046454102</c:v>
                </c:pt>
                <c:pt idx="5881">
                  <c:v>326.43230672312399</c:v>
                </c:pt>
                <c:pt idx="5882">
                  <c:v>326.48781298170599</c:v>
                </c:pt>
                <c:pt idx="5883">
                  <c:v>326.54331924028901</c:v>
                </c:pt>
                <c:pt idx="5884">
                  <c:v>326.59882549887101</c:v>
                </c:pt>
                <c:pt idx="5885">
                  <c:v>326.65433175745301</c:v>
                </c:pt>
                <c:pt idx="5886">
                  <c:v>326.70983801603597</c:v>
                </c:pt>
                <c:pt idx="5887">
                  <c:v>326.76534427461797</c:v>
                </c:pt>
                <c:pt idx="5888">
                  <c:v>326.820850533201</c:v>
                </c:pt>
                <c:pt idx="5889">
                  <c:v>326.876356791783</c:v>
                </c:pt>
                <c:pt idx="5890">
                  <c:v>326.931863050365</c:v>
                </c:pt>
                <c:pt idx="5891">
                  <c:v>326.98736930894802</c:v>
                </c:pt>
                <c:pt idx="5892">
                  <c:v>327.04287556753002</c:v>
                </c:pt>
                <c:pt idx="5893">
                  <c:v>327.09838182611298</c:v>
                </c:pt>
                <c:pt idx="5894">
                  <c:v>327.15388808469498</c:v>
                </c:pt>
                <c:pt idx="5895">
                  <c:v>327.20939434327698</c:v>
                </c:pt>
                <c:pt idx="5896">
                  <c:v>327.26490060186001</c:v>
                </c:pt>
                <c:pt idx="5897">
                  <c:v>327.32040686044201</c:v>
                </c:pt>
                <c:pt idx="5898">
                  <c:v>327.37591311902497</c:v>
                </c:pt>
                <c:pt idx="5899">
                  <c:v>327.43141937760703</c:v>
                </c:pt>
                <c:pt idx="5900">
                  <c:v>327.48692563618903</c:v>
                </c:pt>
                <c:pt idx="5901">
                  <c:v>327.54243189477199</c:v>
                </c:pt>
                <c:pt idx="5902">
                  <c:v>327.59793815335399</c:v>
                </c:pt>
                <c:pt idx="5903">
                  <c:v>327.65344441193702</c:v>
                </c:pt>
                <c:pt idx="5904">
                  <c:v>327.70895067051902</c:v>
                </c:pt>
                <c:pt idx="5905">
                  <c:v>327.76445692910102</c:v>
                </c:pt>
                <c:pt idx="5906">
                  <c:v>327.81996318768398</c:v>
                </c:pt>
                <c:pt idx="5907">
                  <c:v>327.87546944626598</c:v>
                </c:pt>
                <c:pt idx="5908">
                  <c:v>327.930975704849</c:v>
                </c:pt>
                <c:pt idx="5909">
                  <c:v>327.986481963431</c:v>
                </c:pt>
                <c:pt idx="5910">
                  <c:v>328.04198822201403</c:v>
                </c:pt>
                <c:pt idx="5911">
                  <c:v>328.09749448059603</c:v>
                </c:pt>
                <c:pt idx="5912">
                  <c:v>328.15300073917803</c:v>
                </c:pt>
                <c:pt idx="5913">
                  <c:v>328.20850699776099</c:v>
                </c:pt>
                <c:pt idx="5914">
                  <c:v>328.26401325634299</c:v>
                </c:pt>
                <c:pt idx="5915">
                  <c:v>328.31951951492601</c:v>
                </c:pt>
                <c:pt idx="5916">
                  <c:v>328.37502577350801</c:v>
                </c:pt>
                <c:pt idx="5917">
                  <c:v>328.43053203209001</c:v>
                </c:pt>
                <c:pt idx="5918">
                  <c:v>328.48603829067298</c:v>
                </c:pt>
                <c:pt idx="5919">
                  <c:v>328.54154454925498</c:v>
                </c:pt>
                <c:pt idx="5920">
                  <c:v>328.597050807838</c:v>
                </c:pt>
                <c:pt idx="5921">
                  <c:v>328.65255706642</c:v>
                </c:pt>
                <c:pt idx="5922">
                  <c:v>328.708063325002</c:v>
                </c:pt>
                <c:pt idx="5923">
                  <c:v>328.76356958358502</c:v>
                </c:pt>
                <c:pt idx="5924">
                  <c:v>328.81907584216702</c:v>
                </c:pt>
                <c:pt idx="5925">
                  <c:v>328.87458210074999</c:v>
                </c:pt>
                <c:pt idx="5926">
                  <c:v>328.93008835933199</c:v>
                </c:pt>
                <c:pt idx="5927">
                  <c:v>328.98559461791399</c:v>
                </c:pt>
                <c:pt idx="5928">
                  <c:v>329.04110087649701</c:v>
                </c:pt>
                <c:pt idx="5929">
                  <c:v>329.09660713507901</c:v>
                </c:pt>
                <c:pt idx="5930">
                  <c:v>329.15211339366198</c:v>
                </c:pt>
                <c:pt idx="5931">
                  <c:v>329.20761965224398</c:v>
                </c:pt>
                <c:pt idx="5932">
                  <c:v>329.26312591082598</c:v>
                </c:pt>
                <c:pt idx="5933">
                  <c:v>329.318632169409</c:v>
                </c:pt>
                <c:pt idx="5934">
                  <c:v>329.374138427991</c:v>
                </c:pt>
                <c:pt idx="5935">
                  <c:v>329.42964468657402</c:v>
                </c:pt>
                <c:pt idx="5936">
                  <c:v>329.48515094515602</c:v>
                </c:pt>
                <c:pt idx="5937">
                  <c:v>329.54065720373802</c:v>
                </c:pt>
                <c:pt idx="5938">
                  <c:v>329.59616346232099</c:v>
                </c:pt>
                <c:pt idx="5939">
                  <c:v>329.65166972090299</c:v>
                </c:pt>
                <c:pt idx="5940">
                  <c:v>329.70717597948601</c:v>
                </c:pt>
                <c:pt idx="5941">
                  <c:v>329.76268223806801</c:v>
                </c:pt>
                <c:pt idx="5942">
                  <c:v>329.81818849665001</c:v>
                </c:pt>
                <c:pt idx="5943">
                  <c:v>329.87369475523298</c:v>
                </c:pt>
                <c:pt idx="5944">
                  <c:v>329.92920101381497</c:v>
                </c:pt>
                <c:pt idx="5945">
                  <c:v>329.984707272398</c:v>
                </c:pt>
                <c:pt idx="5946">
                  <c:v>330.04021353098</c:v>
                </c:pt>
                <c:pt idx="5947">
                  <c:v>330.09571978956302</c:v>
                </c:pt>
                <c:pt idx="5948">
                  <c:v>330.15122604814502</c:v>
                </c:pt>
                <c:pt idx="5949">
                  <c:v>330.20673230672702</c:v>
                </c:pt>
                <c:pt idx="5950">
                  <c:v>330.26223856530999</c:v>
                </c:pt>
                <c:pt idx="5951">
                  <c:v>330.31774482389199</c:v>
                </c:pt>
                <c:pt idx="5952">
                  <c:v>330.37325108247501</c:v>
                </c:pt>
                <c:pt idx="5953">
                  <c:v>330.42875734105701</c:v>
                </c:pt>
                <c:pt idx="5954">
                  <c:v>330.48426359963901</c:v>
                </c:pt>
                <c:pt idx="5955">
                  <c:v>330.53976985822197</c:v>
                </c:pt>
                <c:pt idx="5956">
                  <c:v>330.59527611680397</c:v>
                </c:pt>
                <c:pt idx="5957">
                  <c:v>330.650782375387</c:v>
                </c:pt>
                <c:pt idx="5958">
                  <c:v>330.706288633969</c:v>
                </c:pt>
                <c:pt idx="5959">
                  <c:v>330.76179489255099</c:v>
                </c:pt>
                <c:pt idx="5960">
                  <c:v>330.81730115113402</c:v>
                </c:pt>
                <c:pt idx="5961">
                  <c:v>330.87280740971602</c:v>
                </c:pt>
                <c:pt idx="5962">
                  <c:v>330.92831366829898</c:v>
                </c:pt>
                <c:pt idx="5963">
                  <c:v>330.98381992688098</c:v>
                </c:pt>
                <c:pt idx="5964">
                  <c:v>331.03932618546298</c:v>
                </c:pt>
                <c:pt idx="5965">
                  <c:v>331.09483244404601</c:v>
                </c:pt>
                <c:pt idx="5966">
                  <c:v>331.15033870262801</c:v>
                </c:pt>
                <c:pt idx="5967">
                  <c:v>331.20584496121103</c:v>
                </c:pt>
                <c:pt idx="5968">
                  <c:v>331.26135121979303</c:v>
                </c:pt>
                <c:pt idx="5969">
                  <c:v>331.31685747837503</c:v>
                </c:pt>
                <c:pt idx="5970">
                  <c:v>331.37236373695799</c:v>
                </c:pt>
                <c:pt idx="5971">
                  <c:v>331.42786999553999</c:v>
                </c:pt>
                <c:pt idx="5972">
                  <c:v>331.48337625412302</c:v>
                </c:pt>
                <c:pt idx="5973">
                  <c:v>331.53888251270502</c:v>
                </c:pt>
                <c:pt idx="5974">
                  <c:v>331.59438877128702</c:v>
                </c:pt>
                <c:pt idx="5975">
                  <c:v>331.64989502986998</c:v>
                </c:pt>
                <c:pt idx="5976">
                  <c:v>331.70540128845198</c:v>
                </c:pt>
                <c:pt idx="5977">
                  <c:v>331.760907547035</c:v>
                </c:pt>
                <c:pt idx="5978">
                  <c:v>331.816413805617</c:v>
                </c:pt>
                <c:pt idx="5979">
                  <c:v>331.871920064199</c:v>
                </c:pt>
                <c:pt idx="5980">
                  <c:v>331.92742632278203</c:v>
                </c:pt>
                <c:pt idx="5981">
                  <c:v>331.98293258136403</c:v>
                </c:pt>
                <c:pt idx="5982">
                  <c:v>332.03843883994699</c:v>
                </c:pt>
                <c:pt idx="5983">
                  <c:v>332.09394509852899</c:v>
                </c:pt>
                <c:pt idx="5984">
                  <c:v>332.14945135711201</c:v>
                </c:pt>
                <c:pt idx="5985">
                  <c:v>332.20495761569401</c:v>
                </c:pt>
                <c:pt idx="5986">
                  <c:v>332.26046387427601</c:v>
                </c:pt>
                <c:pt idx="5987">
                  <c:v>332.31597013285898</c:v>
                </c:pt>
                <c:pt idx="5988">
                  <c:v>332.37147639144098</c:v>
                </c:pt>
                <c:pt idx="5989">
                  <c:v>332.42698265002298</c:v>
                </c:pt>
                <c:pt idx="5990">
                  <c:v>332.482488908606</c:v>
                </c:pt>
                <c:pt idx="5991">
                  <c:v>332.537995167188</c:v>
                </c:pt>
                <c:pt idx="5992">
                  <c:v>332.59350142577102</c:v>
                </c:pt>
                <c:pt idx="5993">
                  <c:v>332.64900768435302</c:v>
                </c:pt>
                <c:pt idx="5994">
                  <c:v>332.70451394293599</c:v>
                </c:pt>
                <c:pt idx="5995">
                  <c:v>332.76002020151799</c:v>
                </c:pt>
                <c:pt idx="5996">
                  <c:v>332.81552646009999</c:v>
                </c:pt>
                <c:pt idx="5997">
                  <c:v>332.87103271868301</c:v>
                </c:pt>
                <c:pt idx="5998">
                  <c:v>332.92653897726501</c:v>
                </c:pt>
                <c:pt idx="5999">
                  <c:v>332.98204523584798</c:v>
                </c:pt>
                <c:pt idx="6000">
                  <c:v>333.03755149442998</c:v>
                </c:pt>
                <c:pt idx="6001">
                  <c:v>333.09305775301198</c:v>
                </c:pt>
                <c:pt idx="6002">
                  <c:v>333.148564011595</c:v>
                </c:pt>
                <c:pt idx="6003">
                  <c:v>333.204070270177</c:v>
                </c:pt>
                <c:pt idx="6004">
                  <c:v>333.25957652876002</c:v>
                </c:pt>
                <c:pt idx="6005">
                  <c:v>333.31508278734202</c:v>
                </c:pt>
                <c:pt idx="6006">
                  <c:v>333.37058904592402</c:v>
                </c:pt>
                <c:pt idx="6007">
                  <c:v>333.42609530450699</c:v>
                </c:pt>
                <c:pt idx="6008">
                  <c:v>333.48160156308899</c:v>
                </c:pt>
                <c:pt idx="6009">
                  <c:v>333.53710782167201</c:v>
                </c:pt>
                <c:pt idx="6010">
                  <c:v>333.59261408025401</c:v>
                </c:pt>
                <c:pt idx="6011">
                  <c:v>333.64812033883601</c:v>
                </c:pt>
                <c:pt idx="6012">
                  <c:v>333.70362659741897</c:v>
                </c:pt>
                <c:pt idx="6013">
                  <c:v>333.75913285600097</c:v>
                </c:pt>
                <c:pt idx="6014">
                  <c:v>333.814639114584</c:v>
                </c:pt>
                <c:pt idx="6015">
                  <c:v>333.870145373166</c:v>
                </c:pt>
                <c:pt idx="6016">
                  <c:v>333.925651631748</c:v>
                </c:pt>
                <c:pt idx="6017">
                  <c:v>333.98115789033102</c:v>
                </c:pt>
                <c:pt idx="6018">
                  <c:v>334.03666414891302</c:v>
                </c:pt>
                <c:pt idx="6019">
                  <c:v>334.09217040749598</c:v>
                </c:pt>
                <c:pt idx="6020">
                  <c:v>334.14767666607798</c:v>
                </c:pt>
                <c:pt idx="6021">
                  <c:v>334.20318292466101</c:v>
                </c:pt>
                <c:pt idx="6022">
                  <c:v>334.25868918324301</c:v>
                </c:pt>
                <c:pt idx="6023">
                  <c:v>334.31419544182501</c:v>
                </c:pt>
                <c:pt idx="6024">
                  <c:v>334.36970170040797</c:v>
                </c:pt>
                <c:pt idx="6025">
                  <c:v>334.42520795898997</c:v>
                </c:pt>
                <c:pt idx="6026">
                  <c:v>334.48071421757197</c:v>
                </c:pt>
                <c:pt idx="6027">
                  <c:v>334.53622047615499</c:v>
                </c:pt>
                <c:pt idx="6028">
                  <c:v>334.59172673473699</c:v>
                </c:pt>
                <c:pt idx="6029">
                  <c:v>334.64723299332002</c:v>
                </c:pt>
                <c:pt idx="6030">
                  <c:v>334.70273925190202</c:v>
                </c:pt>
                <c:pt idx="6031">
                  <c:v>334.75824551048498</c:v>
                </c:pt>
                <c:pt idx="6032">
                  <c:v>334.81375176906698</c:v>
                </c:pt>
                <c:pt idx="6033">
                  <c:v>334.86925802764898</c:v>
                </c:pt>
                <c:pt idx="6034">
                  <c:v>334.924764286232</c:v>
                </c:pt>
                <c:pt idx="6035">
                  <c:v>334.980270544814</c:v>
                </c:pt>
                <c:pt idx="6036">
                  <c:v>335.03577680339703</c:v>
                </c:pt>
                <c:pt idx="6037">
                  <c:v>335.09128306197903</c:v>
                </c:pt>
                <c:pt idx="6038">
                  <c:v>335.14678932056103</c:v>
                </c:pt>
                <c:pt idx="6039">
                  <c:v>335.20229557914399</c:v>
                </c:pt>
                <c:pt idx="6040">
                  <c:v>335.25780183772599</c:v>
                </c:pt>
                <c:pt idx="6041">
                  <c:v>335.31330809630902</c:v>
                </c:pt>
                <c:pt idx="6042">
                  <c:v>335.36881435489101</c:v>
                </c:pt>
                <c:pt idx="6043">
                  <c:v>335.42432061347301</c:v>
                </c:pt>
                <c:pt idx="6044">
                  <c:v>335.47982687205598</c:v>
                </c:pt>
                <c:pt idx="6045">
                  <c:v>335.53533313063798</c:v>
                </c:pt>
                <c:pt idx="6046">
                  <c:v>335.590839389221</c:v>
                </c:pt>
                <c:pt idx="6047">
                  <c:v>335.646345647803</c:v>
                </c:pt>
                <c:pt idx="6048">
                  <c:v>335.701851906385</c:v>
                </c:pt>
                <c:pt idx="6049">
                  <c:v>335.75735816496802</c:v>
                </c:pt>
                <c:pt idx="6050">
                  <c:v>335.81286442355002</c:v>
                </c:pt>
                <c:pt idx="6051">
                  <c:v>335.86837068213299</c:v>
                </c:pt>
                <c:pt idx="6052">
                  <c:v>335.92387694071499</c:v>
                </c:pt>
                <c:pt idx="6053">
                  <c:v>335.97938319929699</c:v>
                </c:pt>
                <c:pt idx="6054">
                  <c:v>336.03488945788001</c:v>
                </c:pt>
                <c:pt idx="6055">
                  <c:v>336.09039571646201</c:v>
                </c:pt>
                <c:pt idx="6056">
                  <c:v>336.14590197504498</c:v>
                </c:pt>
                <c:pt idx="6057">
                  <c:v>336.20140823362698</c:v>
                </c:pt>
                <c:pt idx="6058">
                  <c:v>336.25691449220898</c:v>
                </c:pt>
                <c:pt idx="6059">
                  <c:v>336.312420750792</c:v>
                </c:pt>
                <c:pt idx="6060">
                  <c:v>336.367927009374</c:v>
                </c:pt>
                <c:pt idx="6061">
                  <c:v>336.42343326795702</c:v>
                </c:pt>
                <c:pt idx="6062">
                  <c:v>336.47893952653902</c:v>
                </c:pt>
                <c:pt idx="6063">
                  <c:v>336.53444578512102</c:v>
                </c:pt>
                <c:pt idx="6064">
                  <c:v>336.58995204370399</c:v>
                </c:pt>
                <c:pt idx="6065">
                  <c:v>336.64545830228599</c:v>
                </c:pt>
                <c:pt idx="6066">
                  <c:v>336.70096456086901</c:v>
                </c:pt>
                <c:pt idx="6067">
                  <c:v>336.75647081945101</c:v>
                </c:pt>
                <c:pt idx="6068">
                  <c:v>336.81197707803398</c:v>
                </c:pt>
                <c:pt idx="6069">
                  <c:v>336.86748333661598</c:v>
                </c:pt>
                <c:pt idx="6070">
                  <c:v>336.92298959519798</c:v>
                </c:pt>
                <c:pt idx="6071">
                  <c:v>336.978495853781</c:v>
                </c:pt>
                <c:pt idx="6072">
                  <c:v>337.034002112363</c:v>
                </c:pt>
                <c:pt idx="6073">
                  <c:v>337.08950837094602</c:v>
                </c:pt>
                <c:pt idx="6074">
                  <c:v>337.14501462952802</c:v>
                </c:pt>
                <c:pt idx="6075">
                  <c:v>337.20052088811002</c:v>
                </c:pt>
                <c:pt idx="6076">
                  <c:v>337.25602714669299</c:v>
                </c:pt>
                <c:pt idx="6077">
                  <c:v>337.31153340527499</c:v>
                </c:pt>
                <c:pt idx="6078">
                  <c:v>337.36703966385801</c:v>
                </c:pt>
                <c:pt idx="6079">
                  <c:v>337.42254592244001</c:v>
                </c:pt>
                <c:pt idx="6080">
                  <c:v>337.47805218102201</c:v>
                </c:pt>
                <c:pt idx="6081">
                  <c:v>337.53355843960497</c:v>
                </c:pt>
                <c:pt idx="6082">
                  <c:v>337.58906469818697</c:v>
                </c:pt>
                <c:pt idx="6083">
                  <c:v>337.64457095677</c:v>
                </c:pt>
                <c:pt idx="6084">
                  <c:v>337.700077215352</c:v>
                </c:pt>
                <c:pt idx="6085">
                  <c:v>337.755583473934</c:v>
                </c:pt>
                <c:pt idx="6086">
                  <c:v>337.81108973251702</c:v>
                </c:pt>
                <c:pt idx="6087">
                  <c:v>337.86659599109902</c:v>
                </c:pt>
                <c:pt idx="6088">
                  <c:v>337.92210224968198</c:v>
                </c:pt>
                <c:pt idx="6089">
                  <c:v>337.97760850826398</c:v>
                </c:pt>
                <c:pt idx="6090">
                  <c:v>338.03311476684598</c:v>
                </c:pt>
                <c:pt idx="6091">
                  <c:v>338.08862102542901</c:v>
                </c:pt>
                <c:pt idx="6092">
                  <c:v>338.14412728401101</c:v>
                </c:pt>
                <c:pt idx="6093">
                  <c:v>338.19963354259397</c:v>
                </c:pt>
                <c:pt idx="6094">
                  <c:v>338.25513980117603</c:v>
                </c:pt>
                <c:pt idx="6095">
                  <c:v>338.31064605975803</c:v>
                </c:pt>
                <c:pt idx="6096">
                  <c:v>338.36615231834099</c:v>
                </c:pt>
                <c:pt idx="6097">
                  <c:v>338.42165857692299</c:v>
                </c:pt>
                <c:pt idx="6098">
                  <c:v>338.47716483550602</c:v>
                </c:pt>
                <c:pt idx="6099">
                  <c:v>338.53267109408802</c:v>
                </c:pt>
                <c:pt idx="6100">
                  <c:v>338.58817735267002</c:v>
                </c:pt>
                <c:pt idx="6101">
                  <c:v>338.64368361125298</c:v>
                </c:pt>
                <c:pt idx="6102">
                  <c:v>338.69918986983498</c:v>
                </c:pt>
                <c:pt idx="6103">
                  <c:v>338.754696128418</c:v>
                </c:pt>
                <c:pt idx="6104">
                  <c:v>338.810202387</c:v>
                </c:pt>
                <c:pt idx="6105">
                  <c:v>338.86570864558303</c:v>
                </c:pt>
                <c:pt idx="6106">
                  <c:v>338.92121490416503</c:v>
                </c:pt>
                <c:pt idx="6107">
                  <c:v>338.97672116274703</c:v>
                </c:pt>
                <c:pt idx="6108">
                  <c:v>339.03222742132999</c:v>
                </c:pt>
                <c:pt idx="6109">
                  <c:v>339.08773367991199</c:v>
                </c:pt>
                <c:pt idx="6110">
                  <c:v>339.14323993849501</c:v>
                </c:pt>
                <c:pt idx="6111">
                  <c:v>339.19874619707701</c:v>
                </c:pt>
                <c:pt idx="6112">
                  <c:v>339.25425245565901</c:v>
                </c:pt>
                <c:pt idx="6113">
                  <c:v>339.30975871424198</c:v>
                </c:pt>
                <c:pt idx="6114">
                  <c:v>339.36526497282398</c:v>
                </c:pt>
                <c:pt idx="6115">
                  <c:v>339.420771231407</c:v>
                </c:pt>
                <c:pt idx="6116">
                  <c:v>339.476277489989</c:v>
                </c:pt>
                <c:pt idx="6117">
                  <c:v>339.531783748571</c:v>
                </c:pt>
                <c:pt idx="6118">
                  <c:v>339.58729000715402</c:v>
                </c:pt>
                <c:pt idx="6119">
                  <c:v>339.64279626573602</c:v>
                </c:pt>
                <c:pt idx="6120">
                  <c:v>339.69830252431899</c:v>
                </c:pt>
                <c:pt idx="6121">
                  <c:v>339.75380878290099</c:v>
                </c:pt>
                <c:pt idx="6122">
                  <c:v>339.80931504148299</c:v>
                </c:pt>
                <c:pt idx="6123">
                  <c:v>339.86482130006601</c:v>
                </c:pt>
                <c:pt idx="6124">
                  <c:v>339.92032755864801</c:v>
                </c:pt>
                <c:pt idx="6125">
                  <c:v>339.97583381723098</c:v>
                </c:pt>
                <c:pt idx="6126">
                  <c:v>340.03134007581298</c:v>
                </c:pt>
                <c:pt idx="6127">
                  <c:v>340.08684633439498</c:v>
                </c:pt>
                <c:pt idx="6128">
                  <c:v>340.142352592978</c:v>
                </c:pt>
                <c:pt idx="6129">
                  <c:v>340.19785885156</c:v>
                </c:pt>
                <c:pt idx="6130">
                  <c:v>340.25336511014302</c:v>
                </c:pt>
                <c:pt idx="6131">
                  <c:v>340.30887136872502</c:v>
                </c:pt>
                <c:pt idx="6132">
                  <c:v>340.36437762730702</c:v>
                </c:pt>
                <c:pt idx="6133">
                  <c:v>340.41988388588999</c:v>
                </c:pt>
                <c:pt idx="6134">
                  <c:v>340.47539014447199</c:v>
                </c:pt>
                <c:pt idx="6135">
                  <c:v>340.53089640305501</c:v>
                </c:pt>
                <c:pt idx="6136">
                  <c:v>340.58640266163701</c:v>
                </c:pt>
                <c:pt idx="6137">
                  <c:v>340.64190892021901</c:v>
                </c:pt>
                <c:pt idx="6138">
                  <c:v>340.69741517880198</c:v>
                </c:pt>
                <c:pt idx="6139">
                  <c:v>340.75292143738397</c:v>
                </c:pt>
                <c:pt idx="6140">
                  <c:v>340.808427695967</c:v>
                </c:pt>
                <c:pt idx="6141">
                  <c:v>340.863933954549</c:v>
                </c:pt>
                <c:pt idx="6142">
                  <c:v>340.919440213131</c:v>
                </c:pt>
                <c:pt idx="6143">
                  <c:v>340.97494647171402</c:v>
                </c:pt>
                <c:pt idx="6144">
                  <c:v>341.03045273029602</c:v>
                </c:pt>
                <c:pt idx="6145">
                  <c:v>341.08595898887899</c:v>
                </c:pt>
                <c:pt idx="6146">
                  <c:v>341.14146524746099</c:v>
                </c:pt>
                <c:pt idx="6147">
                  <c:v>341.19697150604401</c:v>
                </c:pt>
                <c:pt idx="6148">
                  <c:v>341.25247776462601</c:v>
                </c:pt>
                <c:pt idx="6149">
                  <c:v>341.30798402320801</c:v>
                </c:pt>
                <c:pt idx="6150">
                  <c:v>341.36349028179097</c:v>
                </c:pt>
                <c:pt idx="6151">
                  <c:v>341.41899654037297</c:v>
                </c:pt>
                <c:pt idx="6152">
                  <c:v>341.474502798956</c:v>
                </c:pt>
                <c:pt idx="6153">
                  <c:v>341.530009057538</c:v>
                </c:pt>
                <c:pt idx="6154">
                  <c:v>341.58551531612</c:v>
                </c:pt>
                <c:pt idx="6155">
                  <c:v>341.64102157470302</c:v>
                </c:pt>
                <c:pt idx="6156">
                  <c:v>341.69652783328502</c:v>
                </c:pt>
                <c:pt idx="6157">
                  <c:v>341.75203409186798</c:v>
                </c:pt>
                <c:pt idx="6158">
                  <c:v>341.80754035044998</c:v>
                </c:pt>
                <c:pt idx="6159">
                  <c:v>341.86304660903198</c:v>
                </c:pt>
                <c:pt idx="6160">
                  <c:v>341.91855286761501</c:v>
                </c:pt>
                <c:pt idx="6161">
                  <c:v>341.97405912619701</c:v>
                </c:pt>
                <c:pt idx="6162">
                  <c:v>342.02956538478003</c:v>
                </c:pt>
                <c:pt idx="6163">
                  <c:v>342.08507164336203</c:v>
                </c:pt>
                <c:pt idx="6164">
                  <c:v>342.14057790194403</c:v>
                </c:pt>
                <c:pt idx="6165">
                  <c:v>342.19608416052699</c:v>
                </c:pt>
                <c:pt idx="6166">
                  <c:v>342.25159041910899</c:v>
                </c:pt>
                <c:pt idx="6167">
                  <c:v>342.30709667769202</c:v>
                </c:pt>
                <c:pt idx="6168">
                  <c:v>342.36260293627402</c:v>
                </c:pt>
                <c:pt idx="6169">
                  <c:v>342.41810919485602</c:v>
                </c:pt>
                <c:pt idx="6170">
                  <c:v>342.47361545343898</c:v>
                </c:pt>
                <c:pt idx="6171">
                  <c:v>342.52912171202098</c:v>
                </c:pt>
                <c:pt idx="6172">
                  <c:v>342.584627970604</c:v>
                </c:pt>
                <c:pt idx="6173">
                  <c:v>342.640134229186</c:v>
                </c:pt>
                <c:pt idx="6174">
                  <c:v>342.695640487768</c:v>
                </c:pt>
                <c:pt idx="6175">
                  <c:v>342.75114674635103</c:v>
                </c:pt>
                <c:pt idx="6176">
                  <c:v>342.80665300493303</c:v>
                </c:pt>
                <c:pt idx="6177">
                  <c:v>342.86215926351599</c:v>
                </c:pt>
                <c:pt idx="6178">
                  <c:v>342.91766552209799</c:v>
                </c:pt>
                <c:pt idx="6179">
                  <c:v>342.97317178067999</c:v>
                </c:pt>
                <c:pt idx="6180">
                  <c:v>343.02867803926301</c:v>
                </c:pt>
                <c:pt idx="6181">
                  <c:v>343.08418429784501</c:v>
                </c:pt>
                <c:pt idx="6182">
                  <c:v>343.13969055642798</c:v>
                </c:pt>
                <c:pt idx="6183">
                  <c:v>343.19519681500998</c:v>
                </c:pt>
                <c:pt idx="6184">
                  <c:v>343.25070307359198</c:v>
                </c:pt>
                <c:pt idx="6185">
                  <c:v>343.306209332175</c:v>
                </c:pt>
                <c:pt idx="6186">
                  <c:v>343.361715590757</c:v>
                </c:pt>
                <c:pt idx="6187">
                  <c:v>343.41722184934002</c:v>
                </c:pt>
                <c:pt idx="6188">
                  <c:v>343.47272810792202</c:v>
                </c:pt>
                <c:pt idx="6189">
                  <c:v>343.52823436650499</c:v>
                </c:pt>
                <c:pt idx="6190">
                  <c:v>343.58374062508699</c:v>
                </c:pt>
                <c:pt idx="6191">
                  <c:v>343.63924688366899</c:v>
                </c:pt>
                <c:pt idx="6192">
                  <c:v>343.69475314225201</c:v>
                </c:pt>
                <c:pt idx="6193">
                  <c:v>343.75025940083401</c:v>
                </c:pt>
                <c:pt idx="6194">
                  <c:v>343.80576565941698</c:v>
                </c:pt>
                <c:pt idx="6195">
                  <c:v>343.86127191799898</c:v>
                </c:pt>
                <c:pt idx="6196">
                  <c:v>343.91677817658098</c:v>
                </c:pt>
                <c:pt idx="6197">
                  <c:v>343.972284435164</c:v>
                </c:pt>
                <c:pt idx="6198">
                  <c:v>344.027790693746</c:v>
                </c:pt>
                <c:pt idx="6199">
                  <c:v>344.08329695232902</c:v>
                </c:pt>
                <c:pt idx="6200">
                  <c:v>344.13880321091102</c:v>
                </c:pt>
                <c:pt idx="6201">
                  <c:v>344.19430946949302</c:v>
                </c:pt>
                <c:pt idx="6202">
                  <c:v>344.24981572807599</c:v>
                </c:pt>
                <c:pt idx="6203">
                  <c:v>344.30532198665799</c:v>
                </c:pt>
                <c:pt idx="6204">
                  <c:v>344.36082824524101</c:v>
                </c:pt>
                <c:pt idx="6205">
                  <c:v>344.41633450382301</c:v>
                </c:pt>
                <c:pt idx="6206">
                  <c:v>344.47184076240501</c:v>
                </c:pt>
                <c:pt idx="6207">
                  <c:v>344.52734702098797</c:v>
                </c:pt>
                <c:pt idx="6208">
                  <c:v>344.58285327956997</c:v>
                </c:pt>
                <c:pt idx="6209">
                  <c:v>344.638359538153</c:v>
                </c:pt>
                <c:pt idx="6210">
                  <c:v>344.693865796735</c:v>
                </c:pt>
                <c:pt idx="6211">
                  <c:v>344.749372055317</c:v>
                </c:pt>
                <c:pt idx="6212">
                  <c:v>344.80487831390002</c:v>
                </c:pt>
                <c:pt idx="6213">
                  <c:v>344.86038457248202</c:v>
                </c:pt>
                <c:pt idx="6214">
                  <c:v>344.91589083106498</c:v>
                </c:pt>
                <c:pt idx="6215">
                  <c:v>344.97139708964698</c:v>
                </c:pt>
                <c:pt idx="6216">
                  <c:v>345.02690334822898</c:v>
                </c:pt>
                <c:pt idx="6217">
                  <c:v>345.08240960681201</c:v>
                </c:pt>
                <c:pt idx="6218">
                  <c:v>345.13791586539401</c:v>
                </c:pt>
                <c:pt idx="6219">
                  <c:v>345.19342212397697</c:v>
                </c:pt>
                <c:pt idx="6220">
                  <c:v>345.24892838255897</c:v>
                </c:pt>
                <c:pt idx="6221">
                  <c:v>345.30443464114097</c:v>
                </c:pt>
                <c:pt idx="6222">
                  <c:v>345.35994089972399</c:v>
                </c:pt>
                <c:pt idx="6223">
                  <c:v>345.41544715830599</c:v>
                </c:pt>
                <c:pt idx="6224">
                  <c:v>345.47095341688902</c:v>
                </c:pt>
                <c:pt idx="6225">
                  <c:v>345.52645967547102</c:v>
                </c:pt>
                <c:pt idx="6226">
                  <c:v>345.58196593405302</c:v>
                </c:pt>
                <c:pt idx="6227">
                  <c:v>345.63747219263598</c:v>
                </c:pt>
                <c:pt idx="6228">
                  <c:v>345.69297845121798</c:v>
                </c:pt>
                <c:pt idx="6229">
                  <c:v>345.74848470980101</c:v>
                </c:pt>
                <c:pt idx="6230">
                  <c:v>345.803990968383</c:v>
                </c:pt>
                <c:pt idx="6231">
                  <c:v>345.85949722696603</c:v>
                </c:pt>
                <c:pt idx="6232">
                  <c:v>345.91500348554803</c:v>
                </c:pt>
                <c:pt idx="6233">
                  <c:v>345.97050974413003</c:v>
                </c:pt>
                <c:pt idx="6234">
                  <c:v>346.02601600271299</c:v>
                </c:pt>
                <c:pt idx="6235">
                  <c:v>346.08152226129499</c:v>
                </c:pt>
                <c:pt idx="6236">
                  <c:v>346.13702851987802</c:v>
                </c:pt>
                <c:pt idx="6237">
                  <c:v>346.19253477846001</c:v>
                </c:pt>
                <c:pt idx="6238">
                  <c:v>346.24804103704201</c:v>
                </c:pt>
                <c:pt idx="6239">
                  <c:v>346.30354729562498</c:v>
                </c:pt>
                <c:pt idx="6240">
                  <c:v>346.35905355420698</c:v>
                </c:pt>
                <c:pt idx="6241">
                  <c:v>346.41455981279</c:v>
                </c:pt>
                <c:pt idx="6242">
                  <c:v>346.470066071372</c:v>
                </c:pt>
                <c:pt idx="6243">
                  <c:v>346.525572329954</c:v>
                </c:pt>
                <c:pt idx="6244">
                  <c:v>346.58107858853703</c:v>
                </c:pt>
                <c:pt idx="6245">
                  <c:v>346.63658484711902</c:v>
                </c:pt>
                <c:pt idx="6246">
                  <c:v>346.69209110570199</c:v>
                </c:pt>
                <c:pt idx="6247">
                  <c:v>346.74759736428399</c:v>
                </c:pt>
                <c:pt idx="6248">
                  <c:v>346.80310362286599</c:v>
                </c:pt>
                <c:pt idx="6249">
                  <c:v>346.85860988144901</c:v>
                </c:pt>
                <c:pt idx="6250">
                  <c:v>346.91411614003101</c:v>
                </c:pt>
                <c:pt idx="6251">
                  <c:v>346.96962239861398</c:v>
                </c:pt>
                <c:pt idx="6252">
                  <c:v>347.02512865719598</c:v>
                </c:pt>
                <c:pt idx="6253">
                  <c:v>347.08063491577798</c:v>
                </c:pt>
                <c:pt idx="6254">
                  <c:v>347.136141174361</c:v>
                </c:pt>
                <c:pt idx="6255">
                  <c:v>347.191647432943</c:v>
                </c:pt>
                <c:pt idx="6256">
                  <c:v>347.24715369152602</c:v>
                </c:pt>
                <c:pt idx="6257">
                  <c:v>347.30265995010802</c:v>
                </c:pt>
                <c:pt idx="6258">
                  <c:v>347.35816620869002</c:v>
                </c:pt>
                <c:pt idx="6259">
                  <c:v>347.41367246727299</c:v>
                </c:pt>
                <c:pt idx="6260">
                  <c:v>347.46917872585499</c:v>
                </c:pt>
                <c:pt idx="6261">
                  <c:v>347.52468498443801</c:v>
                </c:pt>
                <c:pt idx="6262">
                  <c:v>347.58019124302001</c:v>
                </c:pt>
                <c:pt idx="6263">
                  <c:v>347.63569750160201</c:v>
                </c:pt>
                <c:pt idx="6264">
                  <c:v>347.69120376018498</c:v>
                </c:pt>
                <c:pt idx="6265">
                  <c:v>347.74671001876698</c:v>
                </c:pt>
                <c:pt idx="6266">
                  <c:v>347.80221627735</c:v>
                </c:pt>
                <c:pt idx="6267">
                  <c:v>347.857722535932</c:v>
                </c:pt>
                <c:pt idx="6268">
                  <c:v>347.91322879451502</c:v>
                </c:pt>
                <c:pt idx="6269">
                  <c:v>347.96873505309702</c:v>
                </c:pt>
                <c:pt idx="6270">
                  <c:v>348.02424131167902</c:v>
                </c:pt>
                <c:pt idx="6271">
                  <c:v>348.07974757026199</c:v>
                </c:pt>
                <c:pt idx="6272">
                  <c:v>348.13525382884399</c:v>
                </c:pt>
                <c:pt idx="6273">
                  <c:v>348.19076008742701</c:v>
                </c:pt>
                <c:pt idx="6274">
                  <c:v>348.24626634600901</c:v>
                </c:pt>
                <c:pt idx="6275">
                  <c:v>348.30177260459101</c:v>
                </c:pt>
                <c:pt idx="6276">
                  <c:v>348.35727886317397</c:v>
                </c:pt>
                <c:pt idx="6277">
                  <c:v>348.41278512175597</c:v>
                </c:pt>
                <c:pt idx="6278">
                  <c:v>348.468291380339</c:v>
                </c:pt>
                <c:pt idx="6279">
                  <c:v>348.523797638921</c:v>
                </c:pt>
                <c:pt idx="6280">
                  <c:v>348.579303897503</c:v>
                </c:pt>
                <c:pt idx="6281">
                  <c:v>348.63481015608602</c:v>
                </c:pt>
                <c:pt idx="6282">
                  <c:v>348.69031641466802</c:v>
                </c:pt>
                <c:pt idx="6283">
                  <c:v>348.74582267325098</c:v>
                </c:pt>
                <c:pt idx="6284">
                  <c:v>348.80132893183298</c:v>
                </c:pt>
                <c:pt idx="6285">
                  <c:v>348.85683519041498</c:v>
                </c:pt>
                <c:pt idx="6286">
                  <c:v>348.91234144899801</c:v>
                </c:pt>
                <c:pt idx="6287">
                  <c:v>348.96784770758001</c:v>
                </c:pt>
                <c:pt idx="6288">
                  <c:v>349.02335396616297</c:v>
                </c:pt>
                <c:pt idx="6289">
                  <c:v>349.07886022474497</c:v>
                </c:pt>
                <c:pt idx="6290">
                  <c:v>349.13436648332703</c:v>
                </c:pt>
                <c:pt idx="6291">
                  <c:v>349.18987274190999</c:v>
                </c:pt>
                <c:pt idx="6292">
                  <c:v>349.24537900049199</c:v>
                </c:pt>
                <c:pt idx="6293">
                  <c:v>349.30088525907502</c:v>
                </c:pt>
                <c:pt idx="6294">
                  <c:v>349.35639151765702</c:v>
                </c:pt>
                <c:pt idx="6295">
                  <c:v>349.41189777623902</c:v>
                </c:pt>
                <c:pt idx="6296">
                  <c:v>349.46740403482198</c:v>
                </c:pt>
                <c:pt idx="6297">
                  <c:v>349.52291029340398</c:v>
                </c:pt>
                <c:pt idx="6298">
                  <c:v>349.578416551987</c:v>
                </c:pt>
                <c:pt idx="6299">
                  <c:v>349.633922810569</c:v>
                </c:pt>
                <c:pt idx="6300">
                  <c:v>349.689429069151</c:v>
                </c:pt>
                <c:pt idx="6301">
                  <c:v>349.74493532773403</c:v>
                </c:pt>
                <c:pt idx="6302">
                  <c:v>349.80044158631603</c:v>
                </c:pt>
                <c:pt idx="6303">
                  <c:v>349.85594784489899</c:v>
                </c:pt>
                <c:pt idx="6304">
                  <c:v>349.91145410348099</c:v>
                </c:pt>
                <c:pt idx="6305">
                  <c:v>349.96696036206401</c:v>
                </c:pt>
                <c:pt idx="6306">
                  <c:v>350.02246662064601</c:v>
                </c:pt>
                <c:pt idx="6307">
                  <c:v>350.07797287922801</c:v>
                </c:pt>
                <c:pt idx="6308">
                  <c:v>350.13347913781098</c:v>
                </c:pt>
                <c:pt idx="6309">
                  <c:v>350.18898539639298</c:v>
                </c:pt>
                <c:pt idx="6310">
                  <c:v>350.24449165497498</c:v>
                </c:pt>
                <c:pt idx="6311">
                  <c:v>350.299997913558</c:v>
                </c:pt>
                <c:pt idx="6312">
                  <c:v>350.35550417214</c:v>
                </c:pt>
                <c:pt idx="6313">
                  <c:v>350.41101043072302</c:v>
                </c:pt>
                <c:pt idx="6314">
                  <c:v>350.46651668930502</c:v>
                </c:pt>
                <c:pt idx="6315">
                  <c:v>350.52202294788799</c:v>
                </c:pt>
                <c:pt idx="6316">
                  <c:v>350.57752920646999</c:v>
                </c:pt>
                <c:pt idx="6317">
                  <c:v>350.63303546505199</c:v>
                </c:pt>
                <c:pt idx="6318">
                  <c:v>350.68854172363501</c:v>
                </c:pt>
                <c:pt idx="6319">
                  <c:v>350.74404798221701</c:v>
                </c:pt>
                <c:pt idx="6320">
                  <c:v>350.79955424079998</c:v>
                </c:pt>
                <c:pt idx="6321">
                  <c:v>350.85506049938198</c:v>
                </c:pt>
                <c:pt idx="6322">
                  <c:v>350.91056675796398</c:v>
                </c:pt>
                <c:pt idx="6323">
                  <c:v>350.966073016547</c:v>
                </c:pt>
                <c:pt idx="6324">
                  <c:v>351.021579275129</c:v>
                </c:pt>
                <c:pt idx="6325">
                  <c:v>351.07708553371202</c:v>
                </c:pt>
                <c:pt idx="6326">
                  <c:v>351.13259179229402</c:v>
                </c:pt>
                <c:pt idx="6327">
                  <c:v>351.18809805087602</c:v>
                </c:pt>
                <c:pt idx="6328">
                  <c:v>351.24360430945899</c:v>
                </c:pt>
                <c:pt idx="6329">
                  <c:v>351.29911056804099</c:v>
                </c:pt>
                <c:pt idx="6330">
                  <c:v>351.35461682662401</c:v>
                </c:pt>
                <c:pt idx="6331">
                  <c:v>351.41012308520601</c:v>
                </c:pt>
                <c:pt idx="6332">
                  <c:v>351.46562934378801</c:v>
                </c:pt>
                <c:pt idx="6333">
                  <c:v>351.52113560237098</c:v>
                </c:pt>
                <c:pt idx="6334">
                  <c:v>351.57664186095298</c:v>
                </c:pt>
                <c:pt idx="6335">
                  <c:v>351.632148119536</c:v>
                </c:pt>
                <c:pt idx="6336">
                  <c:v>351.687654378118</c:v>
                </c:pt>
                <c:pt idx="6337">
                  <c:v>351.7431606367</c:v>
                </c:pt>
                <c:pt idx="6338">
                  <c:v>351.79866689528302</c:v>
                </c:pt>
                <c:pt idx="6339">
                  <c:v>351.85417315386502</c:v>
                </c:pt>
                <c:pt idx="6340">
                  <c:v>351.90967941244799</c:v>
                </c:pt>
                <c:pt idx="6341">
                  <c:v>351.96518567102999</c:v>
                </c:pt>
                <c:pt idx="6342">
                  <c:v>352.02069192961301</c:v>
                </c:pt>
                <c:pt idx="6343">
                  <c:v>352.07619818819501</c:v>
                </c:pt>
                <c:pt idx="6344">
                  <c:v>352.13170444677701</c:v>
                </c:pt>
                <c:pt idx="6345">
                  <c:v>352.18721070535997</c:v>
                </c:pt>
                <c:pt idx="6346">
                  <c:v>352.24271696394197</c:v>
                </c:pt>
                <c:pt idx="6347">
                  <c:v>352.29822322252397</c:v>
                </c:pt>
                <c:pt idx="6348">
                  <c:v>352.353729481107</c:v>
                </c:pt>
                <c:pt idx="6349">
                  <c:v>352.409235739689</c:v>
                </c:pt>
                <c:pt idx="6350">
                  <c:v>352.46474199827202</c:v>
                </c:pt>
                <c:pt idx="6351">
                  <c:v>352.52024825685402</c:v>
                </c:pt>
                <c:pt idx="6352">
                  <c:v>352.57575451543698</c:v>
                </c:pt>
                <c:pt idx="6353">
                  <c:v>352.63126077401898</c:v>
                </c:pt>
                <c:pt idx="6354">
                  <c:v>352.68676703260098</c:v>
                </c:pt>
                <c:pt idx="6355">
                  <c:v>352.74227329118401</c:v>
                </c:pt>
                <c:pt idx="6356">
                  <c:v>352.79777954976601</c:v>
                </c:pt>
                <c:pt idx="6357">
                  <c:v>352.85328580834903</c:v>
                </c:pt>
                <c:pt idx="6358">
                  <c:v>352.90879206693103</c:v>
                </c:pt>
                <c:pt idx="6359">
                  <c:v>352.96429832551303</c:v>
                </c:pt>
                <c:pt idx="6360">
                  <c:v>353.01980458409599</c:v>
                </c:pt>
                <c:pt idx="6361">
                  <c:v>353.07531084267799</c:v>
                </c:pt>
                <c:pt idx="6362">
                  <c:v>353.13081710126102</c:v>
                </c:pt>
                <c:pt idx="6363">
                  <c:v>353.18632335984302</c:v>
                </c:pt>
                <c:pt idx="6364">
                  <c:v>353.24182961842502</c:v>
                </c:pt>
                <c:pt idx="6365">
                  <c:v>353.29733587700798</c:v>
                </c:pt>
                <c:pt idx="6366">
                  <c:v>353.35284213558998</c:v>
                </c:pt>
                <c:pt idx="6367">
                  <c:v>353.408348394173</c:v>
                </c:pt>
                <c:pt idx="6368">
                  <c:v>353.463854652755</c:v>
                </c:pt>
                <c:pt idx="6369">
                  <c:v>353.519360911337</c:v>
                </c:pt>
                <c:pt idx="6370">
                  <c:v>353.57486716992003</c:v>
                </c:pt>
                <c:pt idx="6371">
                  <c:v>353.63037342850203</c:v>
                </c:pt>
                <c:pt idx="6372">
                  <c:v>353.68587968708499</c:v>
                </c:pt>
                <c:pt idx="6373">
                  <c:v>353.74138594566699</c:v>
                </c:pt>
                <c:pt idx="6374">
                  <c:v>353.79689220424899</c:v>
                </c:pt>
                <c:pt idx="6375">
                  <c:v>353.85239846283201</c:v>
                </c:pt>
                <c:pt idx="6376">
                  <c:v>353.90790472141401</c:v>
                </c:pt>
                <c:pt idx="6377">
                  <c:v>353.96341097999698</c:v>
                </c:pt>
                <c:pt idx="6378">
                  <c:v>354.01891723857898</c:v>
                </c:pt>
                <c:pt idx="6379">
                  <c:v>354.07442349716098</c:v>
                </c:pt>
                <c:pt idx="6380">
                  <c:v>354.129929755744</c:v>
                </c:pt>
                <c:pt idx="6381">
                  <c:v>354.185436014326</c:v>
                </c:pt>
                <c:pt idx="6382">
                  <c:v>354.24094227290902</c:v>
                </c:pt>
                <c:pt idx="6383">
                  <c:v>354.29644853149102</c:v>
                </c:pt>
                <c:pt idx="6384">
                  <c:v>354.35195479007302</c:v>
                </c:pt>
                <c:pt idx="6385">
                  <c:v>354.40746104865599</c:v>
                </c:pt>
                <c:pt idx="6386">
                  <c:v>354.46296730723799</c:v>
                </c:pt>
                <c:pt idx="6387">
                  <c:v>354.51847356582101</c:v>
                </c:pt>
                <c:pt idx="6388">
                  <c:v>354.57397982440301</c:v>
                </c:pt>
                <c:pt idx="6389">
                  <c:v>354.62948608298598</c:v>
                </c:pt>
                <c:pt idx="6390">
                  <c:v>354.68499234156798</c:v>
                </c:pt>
                <c:pt idx="6391">
                  <c:v>354.74049860014998</c:v>
                </c:pt>
                <c:pt idx="6392">
                  <c:v>354.796004858733</c:v>
                </c:pt>
                <c:pt idx="6393">
                  <c:v>354.851511117315</c:v>
                </c:pt>
                <c:pt idx="6394">
                  <c:v>354.90701737589802</c:v>
                </c:pt>
                <c:pt idx="6395">
                  <c:v>354.96252363448002</c:v>
                </c:pt>
                <c:pt idx="6396">
                  <c:v>355.01802989306202</c:v>
                </c:pt>
                <c:pt idx="6397">
                  <c:v>355.07353615164499</c:v>
                </c:pt>
                <c:pt idx="6398">
                  <c:v>355.12904241022699</c:v>
                </c:pt>
                <c:pt idx="6399">
                  <c:v>355.18454866881001</c:v>
                </c:pt>
                <c:pt idx="6400">
                  <c:v>355.24005492739201</c:v>
                </c:pt>
                <c:pt idx="6401">
                  <c:v>355.29556118597401</c:v>
                </c:pt>
                <c:pt idx="6402">
                  <c:v>355.35106744455697</c:v>
                </c:pt>
                <c:pt idx="6403">
                  <c:v>355.40657370313897</c:v>
                </c:pt>
                <c:pt idx="6404">
                  <c:v>355.462079961722</c:v>
                </c:pt>
                <c:pt idx="6405">
                  <c:v>355.517586220304</c:v>
                </c:pt>
                <c:pt idx="6406">
                  <c:v>355.573092478886</c:v>
                </c:pt>
                <c:pt idx="6407">
                  <c:v>355.62859873746902</c:v>
                </c:pt>
                <c:pt idx="6408">
                  <c:v>355.68410499605102</c:v>
                </c:pt>
                <c:pt idx="6409">
                  <c:v>355.73961125463399</c:v>
                </c:pt>
                <c:pt idx="6410">
                  <c:v>355.79511751321598</c:v>
                </c:pt>
                <c:pt idx="6411">
                  <c:v>355.85062377179798</c:v>
                </c:pt>
                <c:pt idx="6412">
                  <c:v>355.90613003038101</c:v>
                </c:pt>
                <c:pt idx="6413">
                  <c:v>355.96163628896301</c:v>
                </c:pt>
                <c:pt idx="6414">
                  <c:v>356.01714254754597</c:v>
                </c:pt>
                <c:pt idx="6415">
                  <c:v>356.07264880612797</c:v>
                </c:pt>
                <c:pt idx="6416">
                  <c:v>356.12815506470997</c:v>
                </c:pt>
                <c:pt idx="6417">
                  <c:v>356.18366132329299</c:v>
                </c:pt>
                <c:pt idx="6418">
                  <c:v>356.23916758187499</c:v>
                </c:pt>
                <c:pt idx="6419">
                  <c:v>356.29467384045802</c:v>
                </c:pt>
                <c:pt idx="6420">
                  <c:v>356.35018009904002</c:v>
                </c:pt>
                <c:pt idx="6421">
                  <c:v>356.40568635762202</c:v>
                </c:pt>
                <c:pt idx="6422">
                  <c:v>356.46119261620498</c:v>
                </c:pt>
                <c:pt idx="6423">
                  <c:v>356.51669887478698</c:v>
                </c:pt>
                <c:pt idx="6424">
                  <c:v>356.57220513337001</c:v>
                </c:pt>
                <c:pt idx="6425">
                  <c:v>356.627711391952</c:v>
                </c:pt>
                <c:pt idx="6426">
                  <c:v>356.68321765053503</c:v>
                </c:pt>
                <c:pt idx="6427">
                  <c:v>356.73872390911703</c:v>
                </c:pt>
                <c:pt idx="6428">
                  <c:v>356.79423016769903</c:v>
                </c:pt>
                <c:pt idx="6429">
                  <c:v>356.84973642628199</c:v>
                </c:pt>
                <c:pt idx="6430">
                  <c:v>356.90524268486399</c:v>
                </c:pt>
                <c:pt idx="6431">
                  <c:v>356.96074894344702</c:v>
                </c:pt>
                <c:pt idx="6432">
                  <c:v>357.01625520202901</c:v>
                </c:pt>
                <c:pt idx="6433">
                  <c:v>357.07176146061101</c:v>
                </c:pt>
                <c:pt idx="6434">
                  <c:v>357.12726771919398</c:v>
                </c:pt>
                <c:pt idx="6435">
                  <c:v>357.18277397777598</c:v>
                </c:pt>
                <c:pt idx="6436">
                  <c:v>357.238280236359</c:v>
                </c:pt>
                <c:pt idx="6437">
                  <c:v>357.293786494941</c:v>
                </c:pt>
                <c:pt idx="6438">
                  <c:v>357.349292753523</c:v>
                </c:pt>
                <c:pt idx="6439">
                  <c:v>357.40479901210603</c:v>
                </c:pt>
                <c:pt idx="6440">
                  <c:v>357.46030527068802</c:v>
                </c:pt>
                <c:pt idx="6441">
                  <c:v>357.51581152927099</c:v>
                </c:pt>
                <c:pt idx="6442">
                  <c:v>357.57131778785299</c:v>
                </c:pt>
                <c:pt idx="6443">
                  <c:v>357.62682404643499</c:v>
                </c:pt>
                <c:pt idx="6444">
                  <c:v>357.68233030501801</c:v>
                </c:pt>
                <c:pt idx="6445">
                  <c:v>357.73783656360001</c:v>
                </c:pt>
                <c:pt idx="6446">
                  <c:v>357.79334282218298</c:v>
                </c:pt>
                <c:pt idx="6447">
                  <c:v>357.84884908076498</c:v>
                </c:pt>
                <c:pt idx="6448">
                  <c:v>357.90435533934698</c:v>
                </c:pt>
                <c:pt idx="6449">
                  <c:v>357.95986159793</c:v>
                </c:pt>
                <c:pt idx="6450">
                  <c:v>358.015367856512</c:v>
                </c:pt>
                <c:pt idx="6451">
                  <c:v>358.07087411509502</c:v>
                </c:pt>
                <c:pt idx="6452">
                  <c:v>358.12638037367702</c:v>
                </c:pt>
                <c:pt idx="6453">
                  <c:v>358.18188663225902</c:v>
                </c:pt>
                <c:pt idx="6454">
                  <c:v>358.23739289084199</c:v>
                </c:pt>
                <c:pt idx="6455">
                  <c:v>358.29289914942399</c:v>
                </c:pt>
                <c:pt idx="6456">
                  <c:v>358.34840540800701</c:v>
                </c:pt>
                <c:pt idx="6457">
                  <c:v>358.40391166658901</c:v>
                </c:pt>
                <c:pt idx="6458">
                  <c:v>358.45941792517101</c:v>
                </c:pt>
                <c:pt idx="6459">
                  <c:v>358.51492418375398</c:v>
                </c:pt>
                <c:pt idx="6460">
                  <c:v>358.57043044233598</c:v>
                </c:pt>
                <c:pt idx="6461">
                  <c:v>358.625936700919</c:v>
                </c:pt>
                <c:pt idx="6462">
                  <c:v>358.681442959501</c:v>
                </c:pt>
                <c:pt idx="6463">
                  <c:v>358.73694921808402</c:v>
                </c:pt>
                <c:pt idx="6464">
                  <c:v>358.79245547666602</c:v>
                </c:pt>
                <c:pt idx="6465">
                  <c:v>358.84796173524802</c:v>
                </c:pt>
                <c:pt idx="6466">
                  <c:v>358.90346799383099</c:v>
                </c:pt>
                <c:pt idx="6467">
                  <c:v>358.95897425241299</c:v>
                </c:pt>
                <c:pt idx="6468">
                  <c:v>359.01448051099601</c:v>
                </c:pt>
                <c:pt idx="6469">
                  <c:v>359.06998676957801</c:v>
                </c:pt>
                <c:pt idx="6470">
                  <c:v>359.12549302816001</c:v>
                </c:pt>
                <c:pt idx="6471">
                  <c:v>359.18099928674297</c:v>
                </c:pt>
                <c:pt idx="6472">
                  <c:v>359.23650554532497</c:v>
                </c:pt>
                <c:pt idx="6473">
                  <c:v>359.292011803908</c:v>
                </c:pt>
                <c:pt idx="6474">
                  <c:v>359.34751806249</c:v>
                </c:pt>
                <c:pt idx="6475">
                  <c:v>359.403024321072</c:v>
                </c:pt>
                <c:pt idx="6476">
                  <c:v>359.45853057965502</c:v>
                </c:pt>
                <c:pt idx="6477">
                  <c:v>359.51403683823702</c:v>
                </c:pt>
                <c:pt idx="6478">
                  <c:v>359.56954309681998</c:v>
                </c:pt>
                <c:pt idx="6479">
                  <c:v>359.62504935540198</c:v>
                </c:pt>
                <c:pt idx="6480">
                  <c:v>359.68055561398398</c:v>
                </c:pt>
                <c:pt idx="6481">
                  <c:v>359.73606187256701</c:v>
                </c:pt>
                <c:pt idx="6482">
                  <c:v>359.79156813114901</c:v>
                </c:pt>
                <c:pt idx="6483">
                  <c:v>359.84707438973197</c:v>
                </c:pt>
                <c:pt idx="6484">
                  <c:v>359.90258064831397</c:v>
                </c:pt>
                <c:pt idx="6485">
                  <c:v>359.95808690689603</c:v>
                </c:pt>
                <c:pt idx="6486">
                  <c:v>360.01359316547899</c:v>
                </c:pt>
                <c:pt idx="6487">
                  <c:v>360.06909942406099</c:v>
                </c:pt>
                <c:pt idx="6488">
                  <c:v>360.12460568264402</c:v>
                </c:pt>
                <c:pt idx="6489">
                  <c:v>360.18011194122602</c:v>
                </c:pt>
                <c:pt idx="6490">
                  <c:v>360.23561819980802</c:v>
                </c:pt>
                <c:pt idx="6491">
                  <c:v>360.29112445839098</c:v>
                </c:pt>
                <c:pt idx="6492">
                  <c:v>360.34663071697298</c:v>
                </c:pt>
                <c:pt idx="6493">
                  <c:v>360.402136975556</c:v>
                </c:pt>
                <c:pt idx="6494">
                  <c:v>360.457643234138</c:v>
                </c:pt>
                <c:pt idx="6495">
                  <c:v>360.51314949272</c:v>
                </c:pt>
                <c:pt idx="6496">
                  <c:v>360.56865575130303</c:v>
                </c:pt>
                <c:pt idx="6497">
                  <c:v>360.62416200988503</c:v>
                </c:pt>
                <c:pt idx="6498">
                  <c:v>360.67966826846799</c:v>
                </c:pt>
                <c:pt idx="6499">
                  <c:v>360.73517452704999</c:v>
                </c:pt>
                <c:pt idx="6500">
                  <c:v>360.79068078563199</c:v>
                </c:pt>
                <c:pt idx="6501">
                  <c:v>360.84618704421501</c:v>
                </c:pt>
                <c:pt idx="6502">
                  <c:v>360.90169330279701</c:v>
                </c:pt>
                <c:pt idx="6503">
                  <c:v>360.95719956137998</c:v>
                </c:pt>
                <c:pt idx="6504">
                  <c:v>361.01270581996198</c:v>
                </c:pt>
                <c:pt idx="6505">
                  <c:v>361.06821207854398</c:v>
                </c:pt>
                <c:pt idx="6506">
                  <c:v>361.123718337127</c:v>
                </c:pt>
                <c:pt idx="6507">
                  <c:v>361.179224595709</c:v>
                </c:pt>
                <c:pt idx="6508">
                  <c:v>361.23473085429202</c:v>
                </c:pt>
                <c:pt idx="6509">
                  <c:v>361.29023711287402</c:v>
                </c:pt>
                <c:pt idx="6510">
                  <c:v>361.34574337145699</c:v>
                </c:pt>
                <c:pt idx="6511">
                  <c:v>361.40124963003899</c:v>
                </c:pt>
                <c:pt idx="6512">
                  <c:v>361.45675588862099</c:v>
                </c:pt>
                <c:pt idx="6513">
                  <c:v>361.51226214720401</c:v>
                </c:pt>
                <c:pt idx="6514">
                  <c:v>361.56776840578601</c:v>
                </c:pt>
                <c:pt idx="6515">
                  <c:v>361.62327466436898</c:v>
                </c:pt>
                <c:pt idx="6516">
                  <c:v>361.67878092295098</c:v>
                </c:pt>
                <c:pt idx="6517">
                  <c:v>361.73428718153298</c:v>
                </c:pt>
                <c:pt idx="6518">
                  <c:v>361.789793440116</c:v>
                </c:pt>
                <c:pt idx="6519">
                  <c:v>361.845299698698</c:v>
                </c:pt>
                <c:pt idx="6520">
                  <c:v>361.90080595728102</c:v>
                </c:pt>
                <c:pt idx="6521">
                  <c:v>361.95631221586302</c:v>
                </c:pt>
                <c:pt idx="6522">
                  <c:v>362.01181847444502</c:v>
                </c:pt>
                <c:pt idx="6523">
                  <c:v>362.06732473302799</c:v>
                </c:pt>
                <c:pt idx="6524">
                  <c:v>362.12283099160999</c:v>
                </c:pt>
                <c:pt idx="6525">
                  <c:v>362.17833725019301</c:v>
                </c:pt>
                <c:pt idx="6526">
                  <c:v>362.23384350877501</c:v>
                </c:pt>
                <c:pt idx="6527">
                  <c:v>362.28934976735701</c:v>
                </c:pt>
                <c:pt idx="6528">
                  <c:v>362.34485602593998</c:v>
                </c:pt>
                <c:pt idx="6529">
                  <c:v>362.40036228452198</c:v>
                </c:pt>
                <c:pt idx="6530">
                  <c:v>362.455868543105</c:v>
                </c:pt>
                <c:pt idx="6531">
                  <c:v>362.511374801687</c:v>
                </c:pt>
                <c:pt idx="6532">
                  <c:v>362.566881060269</c:v>
                </c:pt>
                <c:pt idx="6533">
                  <c:v>362.62238731885202</c:v>
                </c:pt>
                <c:pt idx="6534">
                  <c:v>362.67789357743402</c:v>
                </c:pt>
                <c:pt idx="6535">
                  <c:v>362.73339983601699</c:v>
                </c:pt>
                <c:pt idx="6536">
                  <c:v>362.78890609459899</c:v>
                </c:pt>
                <c:pt idx="6537">
                  <c:v>362.84441235318099</c:v>
                </c:pt>
                <c:pt idx="6538">
                  <c:v>362.89991861176401</c:v>
                </c:pt>
                <c:pt idx="6539">
                  <c:v>362.95542487034601</c:v>
                </c:pt>
                <c:pt idx="6540">
                  <c:v>363.01093112892897</c:v>
                </c:pt>
                <c:pt idx="6541">
                  <c:v>363.06643738751097</c:v>
                </c:pt>
                <c:pt idx="6542">
                  <c:v>363.12194364609297</c:v>
                </c:pt>
                <c:pt idx="6543">
                  <c:v>363.177449904676</c:v>
                </c:pt>
                <c:pt idx="6544">
                  <c:v>363.232956163258</c:v>
                </c:pt>
                <c:pt idx="6545">
                  <c:v>363.28846242184102</c:v>
                </c:pt>
                <c:pt idx="6546">
                  <c:v>363.34396868042302</c:v>
                </c:pt>
                <c:pt idx="6547">
                  <c:v>363.39947493900598</c:v>
                </c:pt>
                <c:pt idx="6548">
                  <c:v>363.45498119758798</c:v>
                </c:pt>
                <c:pt idx="6549">
                  <c:v>363.51048745616998</c:v>
                </c:pt>
                <c:pt idx="6550">
                  <c:v>363.56599371475301</c:v>
                </c:pt>
                <c:pt idx="6551">
                  <c:v>363.62149997333501</c:v>
                </c:pt>
                <c:pt idx="6552">
                  <c:v>363.67700623191803</c:v>
                </c:pt>
                <c:pt idx="6553">
                  <c:v>363.73251249050003</c:v>
                </c:pt>
                <c:pt idx="6554">
                  <c:v>363.78801874908203</c:v>
                </c:pt>
                <c:pt idx="6555">
                  <c:v>363.84352500766499</c:v>
                </c:pt>
                <c:pt idx="6556">
                  <c:v>363.89903126624699</c:v>
                </c:pt>
                <c:pt idx="6557">
                  <c:v>363.95453752483002</c:v>
                </c:pt>
                <c:pt idx="6558">
                  <c:v>364.01004378341202</c:v>
                </c:pt>
                <c:pt idx="6559">
                  <c:v>364.06555004199402</c:v>
                </c:pt>
                <c:pt idx="6560">
                  <c:v>364.12105630057698</c:v>
                </c:pt>
                <c:pt idx="6561">
                  <c:v>364.17656255915898</c:v>
                </c:pt>
                <c:pt idx="6562">
                  <c:v>364.232068817742</c:v>
                </c:pt>
                <c:pt idx="6563">
                  <c:v>364.287575076324</c:v>
                </c:pt>
                <c:pt idx="6564">
                  <c:v>364.343081334906</c:v>
                </c:pt>
                <c:pt idx="6565">
                  <c:v>364.39858759348903</c:v>
                </c:pt>
                <c:pt idx="6566">
                  <c:v>364.45409385207103</c:v>
                </c:pt>
                <c:pt idx="6567">
                  <c:v>364.50960011065399</c:v>
                </c:pt>
                <c:pt idx="6568">
                  <c:v>364.56510636923599</c:v>
                </c:pt>
                <c:pt idx="6569">
                  <c:v>364.62061262781799</c:v>
                </c:pt>
                <c:pt idx="6570">
                  <c:v>364.67611888640101</c:v>
                </c:pt>
                <c:pt idx="6571">
                  <c:v>364.73162514498301</c:v>
                </c:pt>
                <c:pt idx="6572">
                  <c:v>364.78713140356598</c:v>
                </c:pt>
                <c:pt idx="6573">
                  <c:v>364.84263766214798</c:v>
                </c:pt>
                <c:pt idx="6574">
                  <c:v>364.89814392072998</c:v>
                </c:pt>
                <c:pt idx="6575">
                  <c:v>364.953650179313</c:v>
                </c:pt>
                <c:pt idx="6576">
                  <c:v>365.009156437895</c:v>
                </c:pt>
                <c:pt idx="6577">
                  <c:v>365.06466269647802</c:v>
                </c:pt>
                <c:pt idx="6578">
                  <c:v>365.12016895506002</c:v>
                </c:pt>
                <c:pt idx="6579">
                  <c:v>365.17567521364202</c:v>
                </c:pt>
                <c:pt idx="6580">
                  <c:v>365.23118147222499</c:v>
                </c:pt>
                <c:pt idx="6581">
                  <c:v>365.28668773080699</c:v>
                </c:pt>
                <c:pt idx="6582">
                  <c:v>365.34219398939001</c:v>
                </c:pt>
                <c:pt idx="6583">
                  <c:v>365.39770024797201</c:v>
                </c:pt>
                <c:pt idx="6584">
                  <c:v>365.45320650655401</c:v>
                </c:pt>
                <c:pt idx="6585">
                  <c:v>365.50871276513698</c:v>
                </c:pt>
                <c:pt idx="6586">
                  <c:v>365.56421902371898</c:v>
                </c:pt>
                <c:pt idx="6587">
                  <c:v>365.619725282302</c:v>
                </c:pt>
                <c:pt idx="6588">
                  <c:v>365.675231540884</c:v>
                </c:pt>
                <c:pt idx="6589">
                  <c:v>365.73073779946702</c:v>
                </c:pt>
                <c:pt idx="6590">
                  <c:v>365.78624405804902</c:v>
                </c:pt>
                <c:pt idx="6591">
                  <c:v>365.84175031663102</c:v>
                </c:pt>
                <c:pt idx="6592">
                  <c:v>365.89725657521399</c:v>
                </c:pt>
                <c:pt idx="6593">
                  <c:v>365.95276283379599</c:v>
                </c:pt>
                <c:pt idx="6594">
                  <c:v>366.00826909237901</c:v>
                </c:pt>
                <c:pt idx="6595">
                  <c:v>366.06377535096101</c:v>
                </c:pt>
                <c:pt idx="6596">
                  <c:v>366.11928160954301</c:v>
                </c:pt>
                <c:pt idx="6597">
                  <c:v>366.17478786812597</c:v>
                </c:pt>
                <c:pt idx="6598">
                  <c:v>366.23029412670797</c:v>
                </c:pt>
                <c:pt idx="6599">
                  <c:v>366.285800385291</c:v>
                </c:pt>
                <c:pt idx="6600">
                  <c:v>366.341306643873</c:v>
                </c:pt>
                <c:pt idx="6601">
                  <c:v>366.396812902455</c:v>
                </c:pt>
                <c:pt idx="6602">
                  <c:v>366.45231916103802</c:v>
                </c:pt>
                <c:pt idx="6603">
                  <c:v>366.50782541962002</c:v>
                </c:pt>
                <c:pt idx="6604">
                  <c:v>366.56333167820299</c:v>
                </c:pt>
                <c:pt idx="6605">
                  <c:v>366.61883793678498</c:v>
                </c:pt>
                <c:pt idx="6606">
                  <c:v>366.67434419536698</c:v>
                </c:pt>
                <c:pt idx="6607">
                  <c:v>366.72985045395001</c:v>
                </c:pt>
                <c:pt idx="6608">
                  <c:v>366.78535671253201</c:v>
                </c:pt>
                <c:pt idx="6609">
                  <c:v>366.84086297111497</c:v>
                </c:pt>
                <c:pt idx="6610">
                  <c:v>366.89636922969697</c:v>
                </c:pt>
                <c:pt idx="6611">
                  <c:v>366.95187548827897</c:v>
                </c:pt>
                <c:pt idx="6612">
                  <c:v>367.00738174686199</c:v>
                </c:pt>
                <c:pt idx="6613">
                  <c:v>367.06288800544399</c:v>
                </c:pt>
                <c:pt idx="6614">
                  <c:v>367.11839426402702</c:v>
                </c:pt>
                <c:pt idx="6615">
                  <c:v>367.17390052260902</c:v>
                </c:pt>
                <c:pt idx="6616">
                  <c:v>367.22940678119102</c:v>
                </c:pt>
                <c:pt idx="6617">
                  <c:v>367.28491303977398</c:v>
                </c:pt>
                <c:pt idx="6618">
                  <c:v>367.34041929835598</c:v>
                </c:pt>
                <c:pt idx="6619">
                  <c:v>367.39592555693901</c:v>
                </c:pt>
                <c:pt idx="6620">
                  <c:v>367.451431815521</c:v>
                </c:pt>
                <c:pt idx="6621">
                  <c:v>367.506938074103</c:v>
                </c:pt>
                <c:pt idx="6622">
                  <c:v>367.56244433268603</c:v>
                </c:pt>
                <c:pt idx="6623">
                  <c:v>367.61795059126803</c:v>
                </c:pt>
                <c:pt idx="6624">
                  <c:v>367.67345684985099</c:v>
                </c:pt>
                <c:pt idx="6625">
                  <c:v>367.72896310843299</c:v>
                </c:pt>
                <c:pt idx="6626">
                  <c:v>367.78446936701602</c:v>
                </c:pt>
                <c:pt idx="6627">
                  <c:v>367.83997562559802</c:v>
                </c:pt>
                <c:pt idx="6628">
                  <c:v>367.89548188418001</c:v>
                </c:pt>
                <c:pt idx="6629">
                  <c:v>367.95098814276298</c:v>
                </c:pt>
                <c:pt idx="6630">
                  <c:v>368.00649440134498</c:v>
                </c:pt>
                <c:pt idx="6631">
                  <c:v>368.062000659928</c:v>
                </c:pt>
                <c:pt idx="6632">
                  <c:v>368.11750691851</c:v>
                </c:pt>
                <c:pt idx="6633">
                  <c:v>368.173013177092</c:v>
                </c:pt>
                <c:pt idx="6634">
                  <c:v>368.22851943567503</c:v>
                </c:pt>
                <c:pt idx="6635">
                  <c:v>368.28402569425702</c:v>
                </c:pt>
                <c:pt idx="6636">
                  <c:v>368.33953195283999</c:v>
                </c:pt>
                <c:pt idx="6637">
                  <c:v>368.39503821142199</c:v>
                </c:pt>
                <c:pt idx="6638">
                  <c:v>368.45054447000399</c:v>
                </c:pt>
                <c:pt idx="6639">
                  <c:v>368.50605072858701</c:v>
                </c:pt>
                <c:pt idx="6640">
                  <c:v>368.56155698716901</c:v>
                </c:pt>
                <c:pt idx="6641">
                  <c:v>368.61706324575198</c:v>
                </c:pt>
                <c:pt idx="6642">
                  <c:v>368.67256950433398</c:v>
                </c:pt>
                <c:pt idx="6643">
                  <c:v>368.72807576291598</c:v>
                </c:pt>
                <c:pt idx="6644">
                  <c:v>368.783582021499</c:v>
                </c:pt>
                <c:pt idx="6645">
                  <c:v>368.839088280081</c:v>
                </c:pt>
                <c:pt idx="6646">
                  <c:v>368.89459453866402</c:v>
                </c:pt>
                <c:pt idx="6647">
                  <c:v>368.95010079724602</c:v>
                </c:pt>
                <c:pt idx="6648">
                  <c:v>369.00560705582802</c:v>
                </c:pt>
                <c:pt idx="6649">
                  <c:v>369.06111331441099</c:v>
                </c:pt>
                <c:pt idx="6650">
                  <c:v>369.11661957299299</c:v>
                </c:pt>
                <c:pt idx="6651">
                  <c:v>369.17212583157601</c:v>
                </c:pt>
                <c:pt idx="6652">
                  <c:v>369.22763209015801</c:v>
                </c:pt>
                <c:pt idx="6653">
                  <c:v>369.28313834874001</c:v>
                </c:pt>
                <c:pt idx="6654">
                  <c:v>369.33864460732298</c:v>
                </c:pt>
                <c:pt idx="6655">
                  <c:v>369.39415086590498</c:v>
                </c:pt>
                <c:pt idx="6656">
                  <c:v>369.449657124488</c:v>
                </c:pt>
                <c:pt idx="6657">
                  <c:v>369.50516338307</c:v>
                </c:pt>
                <c:pt idx="6658">
                  <c:v>369.560669641652</c:v>
                </c:pt>
                <c:pt idx="6659">
                  <c:v>369.61617590023502</c:v>
                </c:pt>
                <c:pt idx="6660">
                  <c:v>369.67168215881702</c:v>
                </c:pt>
                <c:pt idx="6661">
                  <c:v>369.72718841739999</c:v>
                </c:pt>
                <c:pt idx="6662">
                  <c:v>369.78269467598199</c:v>
                </c:pt>
                <c:pt idx="6663">
                  <c:v>369.83820093456501</c:v>
                </c:pt>
                <c:pt idx="6664">
                  <c:v>369.89370719314701</c:v>
                </c:pt>
                <c:pt idx="6665">
                  <c:v>369.94921345172901</c:v>
                </c:pt>
                <c:pt idx="6666">
                  <c:v>370.00471971031197</c:v>
                </c:pt>
                <c:pt idx="6667">
                  <c:v>370.06022596889397</c:v>
                </c:pt>
                <c:pt idx="6668">
                  <c:v>370.11573222747597</c:v>
                </c:pt>
                <c:pt idx="6669">
                  <c:v>370.171238486059</c:v>
                </c:pt>
                <c:pt idx="6670">
                  <c:v>370.226744744641</c:v>
                </c:pt>
                <c:pt idx="6671">
                  <c:v>370.28225100322402</c:v>
                </c:pt>
                <c:pt idx="6672">
                  <c:v>370.33775726180602</c:v>
                </c:pt>
                <c:pt idx="6673">
                  <c:v>370.39326352038898</c:v>
                </c:pt>
                <c:pt idx="6674">
                  <c:v>370.44876977897098</c:v>
                </c:pt>
                <c:pt idx="6675">
                  <c:v>370.50427603755298</c:v>
                </c:pt>
                <c:pt idx="6676">
                  <c:v>370.55978229613601</c:v>
                </c:pt>
                <c:pt idx="6677">
                  <c:v>370.61528855471801</c:v>
                </c:pt>
                <c:pt idx="6678">
                  <c:v>370.67079481330097</c:v>
                </c:pt>
                <c:pt idx="6679">
                  <c:v>370.72630107188297</c:v>
                </c:pt>
                <c:pt idx="6680">
                  <c:v>370.78180733046503</c:v>
                </c:pt>
                <c:pt idx="6681">
                  <c:v>370.83731358904799</c:v>
                </c:pt>
                <c:pt idx="6682">
                  <c:v>370.89281984762999</c:v>
                </c:pt>
                <c:pt idx="6683">
                  <c:v>370.94832610621302</c:v>
                </c:pt>
                <c:pt idx="6684">
                  <c:v>371.00383236479502</c:v>
                </c:pt>
                <c:pt idx="6685">
                  <c:v>371.05933862337702</c:v>
                </c:pt>
                <c:pt idx="6686">
                  <c:v>371.11484488195998</c:v>
                </c:pt>
                <c:pt idx="6687">
                  <c:v>371.17035114054198</c:v>
                </c:pt>
                <c:pt idx="6688">
                  <c:v>371.225857399125</c:v>
                </c:pt>
                <c:pt idx="6689">
                  <c:v>371.281363657707</c:v>
                </c:pt>
                <c:pt idx="6690">
                  <c:v>371.336869916289</c:v>
                </c:pt>
                <c:pt idx="6691">
                  <c:v>371.39237617487203</c:v>
                </c:pt>
                <c:pt idx="6692">
                  <c:v>371.44788243345403</c:v>
                </c:pt>
                <c:pt idx="6693">
                  <c:v>371.50338869203699</c:v>
                </c:pt>
                <c:pt idx="6694">
                  <c:v>371.55889495061899</c:v>
                </c:pt>
                <c:pt idx="6695">
                  <c:v>371.61440120920099</c:v>
                </c:pt>
                <c:pt idx="6696">
                  <c:v>371.66990746778401</c:v>
                </c:pt>
                <c:pt idx="6697">
                  <c:v>371.72541372636601</c:v>
                </c:pt>
                <c:pt idx="6698">
                  <c:v>371.78091998494898</c:v>
                </c:pt>
                <c:pt idx="6699">
                  <c:v>371.83642624353098</c:v>
                </c:pt>
                <c:pt idx="6700">
                  <c:v>371.89193250211298</c:v>
                </c:pt>
                <c:pt idx="6701">
                  <c:v>371.947438760696</c:v>
                </c:pt>
                <c:pt idx="6702">
                  <c:v>372.002945019278</c:v>
                </c:pt>
                <c:pt idx="6703">
                  <c:v>372.05845127786102</c:v>
                </c:pt>
                <c:pt idx="6704">
                  <c:v>372.11395753644302</c:v>
                </c:pt>
                <c:pt idx="6705">
                  <c:v>372.16946379502502</c:v>
                </c:pt>
                <c:pt idx="6706">
                  <c:v>372.22497005360799</c:v>
                </c:pt>
                <c:pt idx="6707">
                  <c:v>372.28047631218999</c:v>
                </c:pt>
                <c:pt idx="6708">
                  <c:v>372.33598257077301</c:v>
                </c:pt>
                <c:pt idx="6709">
                  <c:v>372.39148882935501</c:v>
                </c:pt>
                <c:pt idx="6710">
                  <c:v>372.44699508793798</c:v>
                </c:pt>
                <c:pt idx="6711">
                  <c:v>372.50250134651998</c:v>
                </c:pt>
                <c:pt idx="6712">
                  <c:v>372.55800760510198</c:v>
                </c:pt>
                <c:pt idx="6713">
                  <c:v>372.613513863685</c:v>
                </c:pt>
                <c:pt idx="6714">
                  <c:v>372.669020122267</c:v>
                </c:pt>
                <c:pt idx="6715">
                  <c:v>372.72452638085002</c:v>
                </c:pt>
                <c:pt idx="6716">
                  <c:v>372.78003263943202</c:v>
                </c:pt>
                <c:pt idx="6717">
                  <c:v>372.83553889801402</c:v>
                </c:pt>
                <c:pt idx="6718">
                  <c:v>372.89104515659699</c:v>
                </c:pt>
                <c:pt idx="6719">
                  <c:v>372.94655141517899</c:v>
                </c:pt>
                <c:pt idx="6720">
                  <c:v>373.00205767376201</c:v>
                </c:pt>
                <c:pt idx="6721">
                  <c:v>373.05756393234401</c:v>
                </c:pt>
                <c:pt idx="6722">
                  <c:v>373.11307019092601</c:v>
                </c:pt>
                <c:pt idx="6723">
                  <c:v>373.16857644950898</c:v>
                </c:pt>
                <c:pt idx="6724">
                  <c:v>373.22408270809098</c:v>
                </c:pt>
                <c:pt idx="6725">
                  <c:v>373.279588966674</c:v>
                </c:pt>
                <c:pt idx="6726">
                  <c:v>373.335095225256</c:v>
                </c:pt>
                <c:pt idx="6727">
                  <c:v>373.390601483838</c:v>
                </c:pt>
                <c:pt idx="6728">
                  <c:v>373.44610774242102</c:v>
                </c:pt>
                <c:pt idx="6729">
                  <c:v>373.50161400100302</c:v>
                </c:pt>
                <c:pt idx="6730">
                  <c:v>373.55712025958599</c:v>
                </c:pt>
                <c:pt idx="6731">
                  <c:v>373.61262651816799</c:v>
                </c:pt>
                <c:pt idx="6732">
                  <c:v>373.66813277674999</c:v>
                </c:pt>
                <c:pt idx="6733">
                  <c:v>373.72363903533301</c:v>
                </c:pt>
                <c:pt idx="6734">
                  <c:v>373.77914529391501</c:v>
                </c:pt>
                <c:pt idx="6735">
                  <c:v>373.83465155249797</c:v>
                </c:pt>
                <c:pt idx="6736">
                  <c:v>373.89015781107997</c:v>
                </c:pt>
                <c:pt idx="6737">
                  <c:v>373.94566406966197</c:v>
                </c:pt>
                <c:pt idx="6738">
                  <c:v>374.001170328245</c:v>
                </c:pt>
                <c:pt idx="6739">
                  <c:v>374.056676586827</c:v>
                </c:pt>
                <c:pt idx="6740">
                  <c:v>374.11218284541002</c:v>
                </c:pt>
                <c:pt idx="6741">
                  <c:v>374.16768910399202</c:v>
                </c:pt>
                <c:pt idx="6742">
                  <c:v>374.22319536257402</c:v>
                </c:pt>
                <c:pt idx="6743">
                  <c:v>374.27870162115698</c:v>
                </c:pt>
                <c:pt idx="6744">
                  <c:v>374.33420787973898</c:v>
                </c:pt>
                <c:pt idx="6745">
                  <c:v>374.38971413832201</c:v>
                </c:pt>
                <c:pt idx="6746">
                  <c:v>374.44522039690401</c:v>
                </c:pt>
                <c:pt idx="6747">
                  <c:v>374.50072665548697</c:v>
                </c:pt>
                <c:pt idx="6748">
                  <c:v>374.55623291406903</c:v>
                </c:pt>
                <c:pt idx="6749">
                  <c:v>374.61173917265103</c:v>
                </c:pt>
                <c:pt idx="6750">
                  <c:v>374.66724543123399</c:v>
                </c:pt>
                <c:pt idx="6751">
                  <c:v>374.72275168981599</c:v>
                </c:pt>
                <c:pt idx="6752">
                  <c:v>374.77825794839902</c:v>
                </c:pt>
                <c:pt idx="6753">
                  <c:v>374.83376420698102</c:v>
                </c:pt>
                <c:pt idx="6754">
                  <c:v>374.88927046556302</c:v>
                </c:pt>
                <c:pt idx="6755">
                  <c:v>374.94477672414598</c:v>
                </c:pt>
                <c:pt idx="6756">
                  <c:v>375.00028298272798</c:v>
                </c:pt>
                <c:pt idx="6757">
                  <c:v>375.055789241311</c:v>
                </c:pt>
                <c:pt idx="6758">
                  <c:v>375.111295499893</c:v>
                </c:pt>
                <c:pt idx="6759">
                  <c:v>375.166801758475</c:v>
                </c:pt>
                <c:pt idx="6760">
                  <c:v>375.22230801705803</c:v>
                </c:pt>
                <c:pt idx="6761">
                  <c:v>375.27781427564003</c:v>
                </c:pt>
                <c:pt idx="6762">
                  <c:v>375.33332053422299</c:v>
                </c:pt>
                <c:pt idx="6763">
                  <c:v>375.38882679280499</c:v>
                </c:pt>
                <c:pt idx="6764">
                  <c:v>375.44433305138699</c:v>
                </c:pt>
                <c:pt idx="6765">
                  <c:v>375.49983930997001</c:v>
                </c:pt>
                <c:pt idx="6766">
                  <c:v>375.55534556855201</c:v>
                </c:pt>
                <c:pt idx="6767">
                  <c:v>375.61085182713498</c:v>
                </c:pt>
                <c:pt idx="6768">
                  <c:v>375.66635808571698</c:v>
                </c:pt>
                <c:pt idx="6769">
                  <c:v>375.72186434429898</c:v>
                </c:pt>
                <c:pt idx="6770">
                  <c:v>375.777370602882</c:v>
                </c:pt>
                <c:pt idx="6771">
                  <c:v>375.832876861464</c:v>
                </c:pt>
                <c:pt idx="6772">
                  <c:v>375.88838312004702</c:v>
                </c:pt>
                <c:pt idx="6773">
                  <c:v>375.94388937862902</c:v>
                </c:pt>
                <c:pt idx="6774">
                  <c:v>375.99939563721102</c:v>
                </c:pt>
                <c:pt idx="6775">
                  <c:v>376.05490189579399</c:v>
                </c:pt>
                <c:pt idx="6776">
                  <c:v>376.11040815437599</c:v>
                </c:pt>
                <c:pt idx="6777">
                  <c:v>376.16591441295901</c:v>
                </c:pt>
                <c:pt idx="6778">
                  <c:v>376.22142067154101</c:v>
                </c:pt>
                <c:pt idx="6779">
                  <c:v>376.27692693012301</c:v>
                </c:pt>
                <c:pt idx="6780">
                  <c:v>376.33243318870598</c:v>
                </c:pt>
                <c:pt idx="6781">
                  <c:v>376.38793944728798</c:v>
                </c:pt>
                <c:pt idx="6782">
                  <c:v>376.443445705871</c:v>
                </c:pt>
                <c:pt idx="6783">
                  <c:v>376.498951964453</c:v>
                </c:pt>
                <c:pt idx="6784">
                  <c:v>376.55445822303602</c:v>
                </c:pt>
                <c:pt idx="6785">
                  <c:v>376.60996448161802</c:v>
                </c:pt>
                <c:pt idx="6786">
                  <c:v>376.66547074020002</c:v>
                </c:pt>
                <c:pt idx="6787">
                  <c:v>376.72097699878299</c:v>
                </c:pt>
                <c:pt idx="6788">
                  <c:v>376.77648325736499</c:v>
                </c:pt>
                <c:pt idx="6789">
                  <c:v>376.83198951594801</c:v>
                </c:pt>
                <c:pt idx="6790">
                  <c:v>376.88749577453001</c:v>
                </c:pt>
                <c:pt idx="6791">
                  <c:v>376.94300203311201</c:v>
                </c:pt>
                <c:pt idx="6792">
                  <c:v>376.99850829169498</c:v>
                </c:pt>
                <c:pt idx="6793">
                  <c:v>377.05401455027697</c:v>
                </c:pt>
                <c:pt idx="6794">
                  <c:v>377.10952080886</c:v>
                </c:pt>
                <c:pt idx="6795">
                  <c:v>377.165027067442</c:v>
                </c:pt>
                <c:pt idx="6796">
                  <c:v>377.220533326024</c:v>
                </c:pt>
                <c:pt idx="6797">
                  <c:v>377.27603958460702</c:v>
                </c:pt>
                <c:pt idx="6798">
                  <c:v>377.33154584318902</c:v>
                </c:pt>
                <c:pt idx="6799">
                  <c:v>377.38705210177199</c:v>
                </c:pt>
                <c:pt idx="6800">
                  <c:v>377.44255836035398</c:v>
                </c:pt>
                <c:pt idx="6801">
                  <c:v>377.49806461893598</c:v>
                </c:pt>
                <c:pt idx="6802">
                  <c:v>377.55357087751901</c:v>
                </c:pt>
                <c:pt idx="6803">
                  <c:v>377.60907713610101</c:v>
                </c:pt>
                <c:pt idx="6804">
                  <c:v>377.66458339468397</c:v>
                </c:pt>
                <c:pt idx="6805">
                  <c:v>377.72008965326597</c:v>
                </c:pt>
                <c:pt idx="6806">
                  <c:v>377.77559591184797</c:v>
                </c:pt>
                <c:pt idx="6807">
                  <c:v>377.831102170431</c:v>
                </c:pt>
                <c:pt idx="6808">
                  <c:v>377.88660842901299</c:v>
                </c:pt>
                <c:pt idx="6809">
                  <c:v>377.94211468759602</c:v>
                </c:pt>
                <c:pt idx="6810">
                  <c:v>377.99762094617802</c:v>
                </c:pt>
                <c:pt idx="6811">
                  <c:v>378.05312720476002</c:v>
                </c:pt>
                <c:pt idx="6812">
                  <c:v>378.10863346334298</c:v>
                </c:pt>
                <c:pt idx="6813">
                  <c:v>378.16413972192498</c:v>
                </c:pt>
                <c:pt idx="6814">
                  <c:v>378.21964598050801</c:v>
                </c:pt>
                <c:pt idx="6815">
                  <c:v>378.27515223909</c:v>
                </c:pt>
                <c:pt idx="6816">
                  <c:v>378.330658497672</c:v>
                </c:pt>
                <c:pt idx="6817">
                  <c:v>378.38616475625503</c:v>
                </c:pt>
                <c:pt idx="6818">
                  <c:v>378.44167101483703</c:v>
                </c:pt>
                <c:pt idx="6819">
                  <c:v>378.49717727341999</c:v>
                </c:pt>
                <c:pt idx="6820">
                  <c:v>378.55268353200199</c:v>
                </c:pt>
                <c:pt idx="6821">
                  <c:v>378.60818979058399</c:v>
                </c:pt>
                <c:pt idx="6822">
                  <c:v>378.66369604916702</c:v>
                </c:pt>
                <c:pt idx="6823">
                  <c:v>378.71920230774901</c:v>
                </c:pt>
                <c:pt idx="6824">
                  <c:v>378.77470856633198</c:v>
                </c:pt>
                <c:pt idx="6825">
                  <c:v>378.83021482491398</c:v>
                </c:pt>
                <c:pt idx="6826">
                  <c:v>378.88572108349598</c:v>
                </c:pt>
                <c:pt idx="6827">
                  <c:v>378.941227342079</c:v>
                </c:pt>
                <c:pt idx="6828">
                  <c:v>378.996733600661</c:v>
                </c:pt>
                <c:pt idx="6829">
                  <c:v>379.05223985924403</c:v>
                </c:pt>
                <c:pt idx="6830">
                  <c:v>379.10774611782603</c:v>
                </c:pt>
                <c:pt idx="6831">
                  <c:v>379.16325237640899</c:v>
                </c:pt>
                <c:pt idx="6832">
                  <c:v>379.21875863499099</c:v>
                </c:pt>
                <c:pt idx="6833">
                  <c:v>379.27426489357299</c:v>
                </c:pt>
                <c:pt idx="6834">
                  <c:v>379.32977115215601</c:v>
                </c:pt>
                <c:pt idx="6835">
                  <c:v>379.38527741073801</c:v>
                </c:pt>
                <c:pt idx="6836">
                  <c:v>379.44078366932098</c:v>
                </c:pt>
                <c:pt idx="6837">
                  <c:v>379.49628992790298</c:v>
                </c:pt>
                <c:pt idx="6838">
                  <c:v>379.55179618648498</c:v>
                </c:pt>
                <c:pt idx="6839">
                  <c:v>379.607302445068</c:v>
                </c:pt>
                <c:pt idx="6840">
                  <c:v>379.66280870365</c:v>
                </c:pt>
                <c:pt idx="6841">
                  <c:v>379.71831496223302</c:v>
                </c:pt>
                <c:pt idx="6842">
                  <c:v>379.77382122081502</c:v>
                </c:pt>
                <c:pt idx="6843">
                  <c:v>379.82932747939702</c:v>
                </c:pt>
                <c:pt idx="6844">
                  <c:v>379.88483373797999</c:v>
                </c:pt>
                <c:pt idx="6845">
                  <c:v>379.94033999656199</c:v>
                </c:pt>
                <c:pt idx="6846">
                  <c:v>379.99584625514501</c:v>
                </c:pt>
                <c:pt idx="6847">
                  <c:v>380.05135251372701</c:v>
                </c:pt>
                <c:pt idx="6848">
                  <c:v>380.10685877230901</c:v>
                </c:pt>
                <c:pt idx="6849">
                  <c:v>380.16236503089198</c:v>
                </c:pt>
                <c:pt idx="6850">
                  <c:v>380.21787128947398</c:v>
                </c:pt>
                <c:pt idx="6851">
                  <c:v>380.273377548057</c:v>
                </c:pt>
                <c:pt idx="6852">
                  <c:v>380.328883806639</c:v>
                </c:pt>
                <c:pt idx="6853">
                  <c:v>380.384390065221</c:v>
                </c:pt>
                <c:pt idx="6854">
                  <c:v>380.43989632380402</c:v>
                </c:pt>
                <c:pt idx="6855">
                  <c:v>380.49540258238602</c:v>
                </c:pt>
                <c:pt idx="6856">
                  <c:v>380.55090884096899</c:v>
                </c:pt>
                <c:pt idx="6857">
                  <c:v>380.60641509955099</c:v>
                </c:pt>
                <c:pt idx="6858">
                  <c:v>380.66192135813299</c:v>
                </c:pt>
                <c:pt idx="6859">
                  <c:v>380.71742761671601</c:v>
                </c:pt>
                <c:pt idx="6860">
                  <c:v>380.77293387529801</c:v>
                </c:pt>
                <c:pt idx="6861">
                  <c:v>380.82844013388097</c:v>
                </c:pt>
                <c:pt idx="6862">
                  <c:v>380.88394639246297</c:v>
                </c:pt>
                <c:pt idx="6863">
                  <c:v>380.93945265104497</c:v>
                </c:pt>
                <c:pt idx="6864">
                  <c:v>380.994958909628</c:v>
                </c:pt>
                <c:pt idx="6865">
                  <c:v>381.05046516821</c:v>
                </c:pt>
                <c:pt idx="6866">
                  <c:v>381.10597142679302</c:v>
                </c:pt>
                <c:pt idx="6867">
                  <c:v>381.16147768537502</c:v>
                </c:pt>
                <c:pt idx="6868">
                  <c:v>381.21698394395798</c:v>
                </c:pt>
                <c:pt idx="6869">
                  <c:v>381.27249020253998</c:v>
                </c:pt>
                <c:pt idx="6870">
                  <c:v>381.32799646112198</c:v>
                </c:pt>
                <c:pt idx="6871">
                  <c:v>381.38350271970501</c:v>
                </c:pt>
                <c:pt idx="6872">
                  <c:v>381.43900897828701</c:v>
                </c:pt>
                <c:pt idx="6873">
                  <c:v>381.49451523686997</c:v>
                </c:pt>
                <c:pt idx="6874">
                  <c:v>381.55002149545197</c:v>
                </c:pt>
                <c:pt idx="6875">
                  <c:v>381.60552775403397</c:v>
                </c:pt>
                <c:pt idx="6876">
                  <c:v>381.66103401261699</c:v>
                </c:pt>
                <c:pt idx="6877">
                  <c:v>381.71654027119899</c:v>
                </c:pt>
                <c:pt idx="6878">
                  <c:v>381.77204652978202</c:v>
                </c:pt>
                <c:pt idx="6879">
                  <c:v>381.82755278836402</c:v>
                </c:pt>
                <c:pt idx="6880">
                  <c:v>381.88305904694602</c:v>
                </c:pt>
                <c:pt idx="6881">
                  <c:v>381.93856530552898</c:v>
                </c:pt>
                <c:pt idx="6882">
                  <c:v>381.99407156411098</c:v>
                </c:pt>
                <c:pt idx="6883">
                  <c:v>382.049577822694</c:v>
                </c:pt>
                <c:pt idx="6884">
                  <c:v>382.105084081276</c:v>
                </c:pt>
                <c:pt idx="6885">
                  <c:v>382.160590339858</c:v>
                </c:pt>
                <c:pt idx="6886">
                  <c:v>382.21609659844103</c:v>
                </c:pt>
                <c:pt idx="6887">
                  <c:v>382.27160285702303</c:v>
                </c:pt>
                <c:pt idx="6888">
                  <c:v>382.32710911560599</c:v>
                </c:pt>
                <c:pt idx="6889">
                  <c:v>382.38261537418799</c:v>
                </c:pt>
                <c:pt idx="6890">
                  <c:v>382.43812163276999</c:v>
                </c:pt>
                <c:pt idx="6891">
                  <c:v>382.49362789135301</c:v>
                </c:pt>
                <c:pt idx="6892">
                  <c:v>382.54913414993501</c:v>
                </c:pt>
                <c:pt idx="6893">
                  <c:v>382.60464040851798</c:v>
                </c:pt>
                <c:pt idx="6894">
                  <c:v>382.66014666709998</c:v>
                </c:pt>
                <c:pt idx="6895">
                  <c:v>382.71565292568198</c:v>
                </c:pt>
                <c:pt idx="6896">
                  <c:v>382.771159184265</c:v>
                </c:pt>
                <c:pt idx="6897">
                  <c:v>382.826665442847</c:v>
                </c:pt>
                <c:pt idx="6898">
                  <c:v>382.88217170143002</c:v>
                </c:pt>
                <c:pt idx="6899">
                  <c:v>382.93767796001202</c:v>
                </c:pt>
                <c:pt idx="6900">
                  <c:v>382.99318421859402</c:v>
                </c:pt>
                <c:pt idx="6901">
                  <c:v>383.04869047717699</c:v>
                </c:pt>
                <c:pt idx="6902">
                  <c:v>383.10419673575899</c:v>
                </c:pt>
                <c:pt idx="6903">
                  <c:v>383.15970299434201</c:v>
                </c:pt>
                <c:pt idx="6904">
                  <c:v>383.21520925292401</c:v>
                </c:pt>
                <c:pt idx="6905">
                  <c:v>383.27071551150601</c:v>
                </c:pt>
                <c:pt idx="6906">
                  <c:v>383.32622177008898</c:v>
                </c:pt>
                <c:pt idx="6907">
                  <c:v>383.38172802867098</c:v>
                </c:pt>
                <c:pt idx="6908">
                  <c:v>383.437234287254</c:v>
                </c:pt>
                <c:pt idx="6909">
                  <c:v>383.492740545836</c:v>
                </c:pt>
                <c:pt idx="6910">
                  <c:v>383.54824680441902</c:v>
                </c:pt>
                <c:pt idx="6911">
                  <c:v>383.60375306300102</c:v>
                </c:pt>
                <c:pt idx="6912">
                  <c:v>383.65925932158302</c:v>
                </c:pt>
                <c:pt idx="6913">
                  <c:v>383.71476558016599</c:v>
                </c:pt>
                <c:pt idx="6914">
                  <c:v>383.77027183874799</c:v>
                </c:pt>
                <c:pt idx="6915">
                  <c:v>383.82577809733101</c:v>
                </c:pt>
                <c:pt idx="6916">
                  <c:v>383.88128435591301</c:v>
                </c:pt>
                <c:pt idx="6917">
                  <c:v>383.93679061449501</c:v>
                </c:pt>
                <c:pt idx="6918">
                  <c:v>383.99229687307798</c:v>
                </c:pt>
                <c:pt idx="6919">
                  <c:v>384.04780313165998</c:v>
                </c:pt>
                <c:pt idx="6920">
                  <c:v>384.103309390243</c:v>
                </c:pt>
                <c:pt idx="6921">
                  <c:v>384.158815648825</c:v>
                </c:pt>
                <c:pt idx="6922">
                  <c:v>384.214321907407</c:v>
                </c:pt>
                <c:pt idx="6923">
                  <c:v>384.26982816599002</c:v>
                </c:pt>
                <c:pt idx="6924">
                  <c:v>384.32533442457202</c:v>
                </c:pt>
                <c:pt idx="6925">
                  <c:v>384.38084068315499</c:v>
                </c:pt>
                <c:pt idx="6926">
                  <c:v>384.43634694173699</c:v>
                </c:pt>
                <c:pt idx="6927">
                  <c:v>384.49185320031899</c:v>
                </c:pt>
                <c:pt idx="6928">
                  <c:v>384.54735945890201</c:v>
                </c:pt>
                <c:pt idx="6929">
                  <c:v>384.60286571748401</c:v>
                </c:pt>
                <c:pt idx="6930">
                  <c:v>384.65837197606697</c:v>
                </c:pt>
                <c:pt idx="6931">
                  <c:v>384.71387823464897</c:v>
                </c:pt>
                <c:pt idx="6932">
                  <c:v>384.76938449323097</c:v>
                </c:pt>
                <c:pt idx="6933">
                  <c:v>384.824890751814</c:v>
                </c:pt>
                <c:pt idx="6934">
                  <c:v>384.880397010396</c:v>
                </c:pt>
                <c:pt idx="6935">
                  <c:v>384.93590326897902</c:v>
                </c:pt>
                <c:pt idx="6936">
                  <c:v>384.99140952756102</c:v>
                </c:pt>
                <c:pt idx="6937">
                  <c:v>385.04691578614302</c:v>
                </c:pt>
                <c:pt idx="6938">
                  <c:v>385.10242204472598</c:v>
                </c:pt>
                <c:pt idx="6939">
                  <c:v>385.15792830330798</c:v>
                </c:pt>
                <c:pt idx="6940">
                  <c:v>385.21343456189101</c:v>
                </c:pt>
                <c:pt idx="6941">
                  <c:v>385.26894082047301</c:v>
                </c:pt>
                <c:pt idx="6942">
                  <c:v>385.32444707905501</c:v>
                </c:pt>
                <c:pt idx="6943">
                  <c:v>385.37995333763803</c:v>
                </c:pt>
                <c:pt idx="6944">
                  <c:v>385.43545959622003</c:v>
                </c:pt>
                <c:pt idx="6945">
                  <c:v>385.49096585480299</c:v>
                </c:pt>
                <c:pt idx="6946">
                  <c:v>385.54647211338499</c:v>
                </c:pt>
                <c:pt idx="6947">
                  <c:v>385.60197837196802</c:v>
                </c:pt>
                <c:pt idx="6948">
                  <c:v>385.65748463055002</c:v>
                </c:pt>
                <c:pt idx="6949">
                  <c:v>385.71299088913202</c:v>
                </c:pt>
                <c:pt idx="6950">
                  <c:v>385.76849714771498</c:v>
                </c:pt>
                <c:pt idx="6951">
                  <c:v>385.82400340629698</c:v>
                </c:pt>
                <c:pt idx="6952">
                  <c:v>385.87950966488</c:v>
                </c:pt>
                <c:pt idx="6953">
                  <c:v>385.935015923462</c:v>
                </c:pt>
                <c:pt idx="6954">
                  <c:v>385.990522182044</c:v>
                </c:pt>
                <c:pt idx="6955">
                  <c:v>386.04602844062703</c:v>
                </c:pt>
                <c:pt idx="6956">
                  <c:v>386.10153469920903</c:v>
                </c:pt>
                <c:pt idx="6957">
                  <c:v>386.15704095779199</c:v>
                </c:pt>
                <c:pt idx="6958">
                  <c:v>386.21254721637399</c:v>
                </c:pt>
                <c:pt idx="6959">
                  <c:v>386.26805347495599</c:v>
                </c:pt>
                <c:pt idx="6960">
                  <c:v>386.32355973353901</c:v>
                </c:pt>
                <c:pt idx="6961">
                  <c:v>386.37906599212101</c:v>
                </c:pt>
                <c:pt idx="6962">
                  <c:v>386.43457225070398</c:v>
                </c:pt>
                <c:pt idx="6963">
                  <c:v>386.49007850928598</c:v>
                </c:pt>
                <c:pt idx="6964">
                  <c:v>386.54558476786798</c:v>
                </c:pt>
                <c:pt idx="6965">
                  <c:v>386.601091026451</c:v>
                </c:pt>
                <c:pt idx="6966">
                  <c:v>386.656597285033</c:v>
                </c:pt>
                <c:pt idx="6967">
                  <c:v>386.71210354361602</c:v>
                </c:pt>
                <c:pt idx="6968">
                  <c:v>386.76760980219802</c:v>
                </c:pt>
                <c:pt idx="6969">
                  <c:v>386.82311606078002</c:v>
                </c:pt>
                <c:pt idx="6970">
                  <c:v>386.87862231936299</c:v>
                </c:pt>
                <c:pt idx="6971">
                  <c:v>386.93412857794499</c:v>
                </c:pt>
                <c:pt idx="6972">
                  <c:v>386.98963483652801</c:v>
                </c:pt>
                <c:pt idx="6973">
                  <c:v>387.04514109511001</c:v>
                </c:pt>
                <c:pt idx="6974">
                  <c:v>387.10064735369201</c:v>
                </c:pt>
                <c:pt idx="6975">
                  <c:v>387.15615361227498</c:v>
                </c:pt>
                <c:pt idx="6976">
                  <c:v>387.21165987085698</c:v>
                </c:pt>
                <c:pt idx="6977">
                  <c:v>387.26716612944</c:v>
                </c:pt>
                <c:pt idx="6978">
                  <c:v>387.322672388022</c:v>
                </c:pt>
                <c:pt idx="6979">
                  <c:v>387.378178646604</c:v>
                </c:pt>
                <c:pt idx="6980">
                  <c:v>387.43368490518702</c:v>
                </c:pt>
                <c:pt idx="6981">
                  <c:v>387.48919116376902</c:v>
                </c:pt>
                <c:pt idx="6982">
                  <c:v>387.54469742235199</c:v>
                </c:pt>
                <c:pt idx="6983">
                  <c:v>387.60020368093399</c:v>
                </c:pt>
                <c:pt idx="6984">
                  <c:v>387.65570993951701</c:v>
                </c:pt>
                <c:pt idx="6985">
                  <c:v>387.71121619809901</c:v>
                </c:pt>
                <c:pt idx="6986">
                  <c:v>387.76672245668101</c:v>
                </c:pt>
                <c:pt idx="6987">
                  <c:v>387.82222871526398</c:v>
                </c:pt>
                <c:pt idx="6988">
                  <c:v>387.87773497384597</c:v>
                </c:pt>
                <c:pt idx="6989">
                  <c:v>387.93324123242797</c:v>
                </c:pt>
                <c:pt idx="6990">
                  <c:v>387.988747491011</c:v>
                </c:pt>
                <c:pt idx="6991">
                  <c:v>388.044253749593</c:v>
                </c:pt>
                <c:pt idx="6992">
                  <c:v>388.09976000817602</c:v>
                </c:pt>
                <c:pt idx="6993">
                  <c:v>388.15526626675802</c:v>
                </c:pt>
                <c:pt idx="6994">
                  <c:v>388.21077252534099</c:v>
                </c:pt>
                <c:pt idx="6995">
                  <c:v>388.26627878392298</c:v>
                </c:pt>
                <c:pt idx="6996">
                  <c:v>388.32178504250498</c:v>
                </c:pt>
                <c:pt idx="6997">
                  <c:v>388.37729130108801</c:v>
                </c:pt>
                <c:pt idx="6998">
                  <c:v>388.43279755967001</c:v>
                </c:pt>
                <c:pt idx="6999">
                  <c:v>388.48830381825297</c:v>
                </c:pt>
                <c:pt idx="7000">
                  <c:v>388.54381007683497</c:v>
                </c:pt>
                <c:pt idx="7001">
                  <c:v>388.59931633541697</c:v>
                </c:pt>
                <c:pt idx="7002">
                  <c:v>388.654822594</c:v>
                </c:pt>
                <c:pt idx="7003">
                  <c:v>388.71032885258199</c:v>
                </c:pt>
                <c:pt idx="7004">
                  <c:v>388.76583511116502</c:v>
                </c:pt>
                <c:pt idx="7005">
                  <c:v>388.82134136974702</c:v>
                </c:pt>
                <c:pt idx="7006">
                  <c:v>388.87684762832902</c:v>
                </c:pt>
                <c:pt idx="7007">
                  <c:v>388.93235388691198</c:v>
                </c:pt>
                <c:pt idx="7008">
                  <c:v>388.98786014549398</c:v>
                </c:pt>
                <c:pt idx="7009">
                  <c:v>389.04336640407701</c:v>
                </c:pt>
                <c:pt idx="7010">
                  <c:v>389.09887266265901</c:v>
                </c:pt>
                <c:pt idx="7011">
                  <c:v>389.154378921241</c:v>
                </c:pt>
                <c:pt idx="7012">
                  <c:v>389.20988517982403</c:v>
                </c:pt>
                <c:pt idx="7013">
                  <c:v>389.26539143840603</c:v>
                </c:pt>
                <c:pt idx="7014">
                  <c:v>389.32089769698899</c:v>
                </c:pt>
                <c:pt idx="7015">
                  <c:v>389.37640395557099</c:v>
                </c:pt>
                <c:pt idx="7016">
                  <c:v>389.43191021415299</c:v>
                </c:pt>
                <c:pt idx="7017">
                  <c:v>389.48741647273602</c:v>
                </c:pt>
                <c:pt idx="7018">
                  <c:v>389.54292273131801</c:v>
                </c:pt>
                <c:pt idx="7019">
                  <c:v>389.59842898990098</c:v>
                </c:pt>
                <c:pt idx="7020">
                  <c:v>389.65393524848298</c:v>
                </c:pt>
                <c:pt idx="7021">
                  <c:v>389.70944150706498</c:v>
                </c:pt>
                <c:pt idx="7022">
                  <c:v>389.764947765648</c:v>
                </c:pt>
                <c:pt idx="7023">
                  <c:v>389.82045402423</c:v>
                </c:pt>
                <c:pt idx="7024">
                  <c:v>389.87596028281303</c:v>
                </c:pt>
                <c:pt idx="7025">
                  <c:v>389.93146654139503</c:v>
                </c:pt>
                <c:pt idx="7026">
                  <c:v>389.98697279997702</c:v>
                </c:pt>
                <c:pt idx="7027">
                  <c:v>390.04247905855999</c:v>
                </c:pt>
                <c:pt idx="7028">
                  <c:v>390.09798531714199</c:v>
                </c:pt>
                <c:pt idx="7029">
                  <c:v>390.15349157572501</c:v>
                </c:pt>
                <c:pt idx="7030">
                  <c:v>390.20899783430701</c:v>
                </c:pt>
                <c:pt idx="7031">
                  <c:v>390.26450409288998</c:v>
                </c:pt>
                <c:pt idx="7032">
                  <c:v>390.32001035147198</c:v>
                </c:pt>
                <c:pt idx="7033">
                  <c:v>390.37551661005398</c:v>
                </c:pt>
                <c:pt idx="7034">
                  <c:v>390.431022868637</c:v>
                </c:pt>
                <c:pt idx="7035">
                  <c:v>390.486529127219</c:v>
                </c:pt>
                <c:pt idx="7036">
                  <c:v>390.54203538580202</c:v>
                </c:pt>
                <c:pt idx="7037">
                  <c:v>390.59754164438402</c:v>
                </c:pt>
                <c:pt idx="7038">
                  <c:v>390.65304790296602</c:v>
                </c:pt>
                <c:pt idx="7039">
                  <c:v>390.70855416154899</c:v>
                </c:pt>
                <c:pt idx="7040">
                  <c:v>390.76406042013099</c:v>
                </c:pt>
                <c:pt idx="7041">
                  <c:v>390.81956667871401</c:v>
                </c:pt>
                <c:pt idx="7042">
                  <c:v>390.87507293729601</c:v>
                </c:pt>
                <c:pt idx="7043">
                  <c:v>390.93057919587801</c:v>
                </c:pt>
                <c:pt idx="7044">
                  <c:v>390.98608545446098</c:v>
                </c:pt>
                <c:pt idx="7045">
                  <c:v>391.04159171304298</c:v>
                </c:pt>
                <c:pt idx="7046">
                  <c:v>391.097097971626</c:v>
                </c:pt>
                <c:pt idx="7047">
                  <c:v>391.152604230208</c:v>
                </c:pt>
                <c:pt idx="7048">
                  <c:v>391.20811048879</c:v>
                </c:pt>
                <c:pt idx="7049">
                  <c:v>391.26361674737302</c:v>
                </c:pt>
                <c:pt idx="7050">
                  <c:v>391.31912300595502</c:v>
                </c:pt>
                <c:pt idx="7051">
                  <c:v>391.37462926453799</c:v>
                </c:pt>
                <c:pt idx="7052">
                  <c:v>391.43013552311999</c:v>
                </c:pt>
                <c:pt idx="7053">
                  <c:v>391.48564178170199</c:v>
                </c:pt>
                <c:pt idx="7054">
                  <c:v>391.54114804028501</c:v>
                </c:pt>
                <c:pt idx="7055">
                  <c:v>391.59665429886701</c:v>
                </c:pt>
                <c:pt idx="7056">
                  <c:v>391.65216055744997</c:v>
                </c:pt>
                <c:pt idx="7057">
                  <c:v>391.70766681603197</c:v>
                </c:pt>
                <c:pt idx="7058">
                  <c:v>391.76317307461397</c:v>
                </c:pt>
                <c:pt idx="7059">
                  <c:v>391.818679333197</c:v>
                </c:pt>
                <c:pt idx="7060">
                  <c:v>391.874185591779</c:v>
                </c:pt>
                <c:pt idx="7061">
                  <c:v>391.92969185036202</c:v>
                </c:pt>
                <c:pt idx="7062">
                  <c:v>391.98519810894402</c:v>
                </c:pt>
                <c:pt idx="7063">
                  <c:v>392.04070436752602</c:v>
                </c:pt>
                <c:pt idx="7064">
                  <c:v>392.09621062610898</c:v>
                </c:pt>
                <c:pt idx="7065">
                  <c:v>392.15171688469098</c:v>
                </c:pt>
                <c:pt idx="7066">
                  <c:v>392.20722314327401</c:v>
                </c:pt>
                <c:pt idx="7067">
                  <c:v>392.26272940185601</c:v>
                </c:pt>
                <c:pt idx="7068">
                  <c:v>392.31823566043897</c:v>
                </c:pt>
                <c:pt idx="7069">
                  <c:v>392.37374191902097</c:v>
                </c:pt>
                <c:pt idx="7070">
                  <c:v>392.42924817760297</c:v>
                </c:pt>
                <c:pt idx="7071">
                  <c:v>392.48475443618599</c:v>
                </c:pt>
                <c:pt idx="7072">
                  <c:v>392.54026069476799</c:v>
                </c:pt>
                <c:pt idx="7073">
                  <c:v>392.59576695335102</c:v>
                </c:pt>
                <c:pt idx="7074">
                  <c:v>392.65127321193302</c:v>
                </c:pt>
                <c:pt idx="7075">
                  <c:v>392.70677947051502</c:v>
                </c:pt>
                <c:pt idx="7076">
                  <c:v>392.76228572909798</c:v>
                </c:pt>
                <c:pt idx="7077">
                  <c:v>392.81779198767998</c:v>
                </c:pt>
                <c:pt idx="7078">
                  <c:v>392.873298246263</c:v>
                </c:pt>
                <c:pt idx="7079">
                  <c:v>392.928804504845</c:v>
                </c:pt>
                <c:pt idx="7080">
                  <c:v>392.984310763427</c:v>
                </c:pt>
                <c:pt idx="7081">
                  <c:v>393.03981702201003</c:v>
                </c:pt>
                <c:pt idx="7082">
                  <c:v>393.09532328059203</c:v>
                </c:pt>
                <c:pt idx="7083">
                  <c:v>393.15082953917499</c:v>
                </c:pt>
                <c:pt idx="7084">
                  <c:v>393.20633579775699</c:v>
                </c:pt>
                <c:pt idx="7085">
                  <c:v>393.26184205633899</c:v>
                </c:pt>
                <c:pt idx="7086">
                  <c:v>393.31734831492201</c:v>
                </c:pt>
                <c:pt idx="7087">
                  <c:v>393.37285457350401</c:v>
                </c:pt>
                <c:pt idx="7088">
                  <c:v>393.42836083208698</c:v>
                </c:pt>
                <c:pt idx="7089">
                  <c:v>393.48386709066898</c:v>
                </c:pt>
                <c:pt idx="7090">
                  <c:v>393.53937334925098</c:v>
                </c:pt>
                <c:pt idx="7091">
                  <c:v>393.594879607834</c:v>
                </c:pt>
                <c:pt idx="7092">
                  <c:v>393.650385866416</c:v>
                </c:pt>
                <c:pt idx="7093">
                  <c:v>393.70589212499902</c:v>
                </c:pt>
                <c:pt idx="7094">
                  <c:v>393.76139838358102</c:v>
                </c:pt>
                <c:pt idx="7095">
                  <c:v>393.81690464216302</c:v>
                </c:pt>
                <c:pt idx="7096">
                  <c:v>393.87241090074599</c:v>
                </c:pt>
                <c:pt idx="7097">
                  <c:v>393.92791715932799</c:v>
                </c:pt>
                <c:pt idx="7098">
                  <c:v>393.98342341791101</c:v>
                </c:pt>
                <c:pt idx="7099">
                  <c:v>394.03892967649301</c:v>
                </c:pt>
                <c:pt idx="7100">
                  <c:v>394.09443593507501</c:v>
                </c:pt>
                <c:pt idx="7101">
                  <c:v>394.14994219365798</c:v>
                </c:pt>
                <c:pt idx="7102">
                  <c:v>394.20544845223998</c:v>
                </c:pt>
                <c:pt idx="7103">
                  <c:v>394.260954710823</c:v>
                </c:pt>
                <c:pt idx="7104">
                  <c:v>394.316460969405</c:v>
                </c:pt>
                <c:pt idx="7105">
                  <c:v>394.37196722798802</c:v>
                </c:pt>
                <c:pt idx="7106">
                  <c:v>394.42747348657002</c:v>
                </c:pt>
                <c:pt idx="7107">
                  <c:v>394.48297974515202</c:v>
                </c:pt>
                <c:pt idx="7108">
                  <c:v>394.53848600373499</c:v>
                </c:pt>
                <c:pt idx="7109">
                  <c:v>394.59399226231699</c:v>
                </c:pt>
                <c:pt idx="7110">
                  <c:v>394.64949852090001</c:v>
                </c:pt>
                <c:pt idx="7111">
                  <c:v>394.70500477948201</c:v>
                </c:pt>
                <c:pt idx="7112">
                  <c:v>394.76051103806401</c:v>
                </c:pt>
                <c:pt idx="7113">
                  <c:v>394.81601729664698</c:v>
                </c:pt>
                <c:pt idx="7114">
                  <c:v>394.87152355522898</c:v>
                </c:pt>
                <c:pt idx="7115">
                  <c:v>394.927029813812</c:v>
                </c:pt>
                <c:pt idx="7116">
                  <c:v>394.982536072394</c:v>
                </c:pt>
                <c:pt idx="7117">
                  <c:v>395.038042330976</c:v>
                </c:pt>
                <c:pt idx="7118">
                  <c:v>395.09354858955902</c:v>
                </c:pt>
                <c:pt idx="7119">
                  <c:v>395.14905484814102</c:v>
                </c:pt>
                <c:pt idx="7120">
                  <c:v>395.20456110672399</c:v>
                </c:pt>
                <c:pt idx="7121">
                  <c:v>395.26006736530599</c:v>
                </c:pt>
                <c:pt idx="7122">
                  <c:v>395.31557362388799</c:v>
                </c:pt>
                <c:pt idx="7123">
                  <c:v>395.37107988247101</c:v>
                </c:pt>
                <c:pt idx="7124">
                  <c:v>395.42658614105301</c:v>
                </c:pt>
                <c:pt idx="7125">
                  <c:v>395.48209239963597</c:v>
                </c:pt>
                <c:pt idx="7126">
                  <c:v>395.53759865821797</c:v>
                </c:pt>
                <c:pt idx="7127">
                  <c:v>395.59310491679997</c:v>
                </c:pt>
                <c:pt idx="7128">
                  <c:v>395.648611175383</c:v>
                </c:pt>
                <c:pt idx="7129">
                  <c:v>395.704117433965</c:v>
                </c:pt>
                <c:pt idx="7130">
                  <c:v>395.75962369254802</c:v>
                </c:pt>
                <c:pt idx="7131">
                  <c:v>395.81512995113002</c:v>
                </c:pt>
                <c:pt idx="7132">
                  <c:v>395.87063620971202</c:v>
                </c:pt>
                <c:pt idx="7133">
                  <c:v>395.92614246829498</c:v>
                </c:pt>
                <c:pt idx="7134">
                  <c:v>395.98164872687698</c:v>
                </c:pt>
                <c:pt idx="7135">
                  <c:v>396.03715498546001</c:v>
                </c:pt>
                <c:pt idx="7136">
                  <c:v>396.09266124404201</c:v>
                </c:pt>
                <c:pt idx="7137">
                  <c:v>396.14816750262401</c:v>
                </c:pt>
                <c:pt idx="7138">
                  <c:v>396.20367376120703</c:v>
                </c:pt>
                <c:pt idx="7139">
                  <c:v>396.25918001978903</c:v>
                </c:pt>
                <c:pt idx="7140">
                  <c:v>396.31468627837199</c:v>
                </c:pt>
                <c:pt idx="7141">
                  <c:v>396.37019253695399</c:v>
                </c:pt>
                <c:pt idx="7142">
                  <c:v>396.42569879553599</c:v>
                </c:pt>
                <c:pt idx="7143">
                  <c:v>396.48120505411902</c:v>
                </c:pt>
                <c:pt idx="7144">
                  <c:v>396.53671131270102</c:v>
                </c:pt>
                <c:pt idx="7145">
                  <c:v>396.59221757128398</c:v>
                </c:pt>
                <c:pt idx="7146">
                  <c:v>396.64772382986598</c:v>
                </c:pt>
                <c:pt idx="7147">
                  <c:v>396.70323008844798</c:v>
                </c:pt>
                <c:pt idx="7148">
                  <c:v>396.758736347031</c:v>
                </c:pt>
                <c:pt idx="7149">
                  <c:v>396.814242605613</c:v>
                </c:pt>
                <c:pt idx="7150">
                  <c:v>396.86974886419603</c:v>
                </c:pt>
                <c:pt idx="7151">
                  <c:v>396.92525512277803</c:v>
                </c:pt>
                <c:pt idx="7152">
                  <c:v>396.98076138136099</c:v>
                </c:pt>
                <c:pt idx="7153">
                  <c:v>397.03626763994299</c:v>
                </c:pt>
                <c:pt idx="7154">
                  <c:v>397.09177389852499</c:v>
                </c:pt>
                <c:pt idx="7155">
                  <c:v>397.14728015710801</c:v>
                </c:pt>
                <c:pt idx="7156">
                  <c:v>397.20278641569001</c:v>
                </c:pt>
                <c:pt idx="7157">
                  <c:v>397.25829267427298</c:v>
                </c:pt>
                <c:pt idx="7158">
                  <c:v>397.31379893285498</c:v>
                </c:pt>
                <c:pt idx="7159">
                  <c:v>397.36930519143698</c:v>
                </c:pt>
                <c:pt idx="7160">
                  <c:v>397.42481145002</c:v>
                </c:pt>
                <c:pt idx="7161">
                  <c:v>397.480317708602</c:v>
                </c:pt>
                <c:pt idx="7162">
                  <c:v>397.53582396718502</c:v>
                </c:pt>
                <c:pt idx="7163">
                  <c:v>397.59133022576702</c:v>
                </c:pt>
                <c:pt idx="7164">
                  <c:v>397.64683648434902</c:v>
                </c:pt>
                <c:pt idx="7165">
                  <c:v>397.70234274293199</c:v>
                </c:pt>
                <c:pt idx="7166">
                  <c:v>397.75784900151399</c:v>
                </c:pt>
                <c:pt idx="7167">
                  <c:v>397.81335526009701</c:v>
                </c:pt>
                <c:pt idx="7168">
                  <c:v>397.86886151867901</c:v>
                </c:pt>
                <c:pt idx="7169">
                  <c:v>397.92436777726101</c:v>
                </c:pt>
                <c:pt idx="7170">
                  <c:v>397.97987403584398</c:v>
                </c:pt>
                <c:pt idx="7171">
                  <c:v>398.03538029442598</c:v>
                </c:pt>
                <c:pt idx="7172">
                  <c:v>398.090886553009</c:v>
                </c:pt>
                <c:pt idx="7173">
                  <c:v>398.146392811591</c:v>
                </c:pt>
                <c:pt idx="7174">
                  <c:v>398.201899070173</c:v>
                </c:pt>
                <c:pt idx="7175">
                  <c:v>398.25740532875602</c:v>
                </c:pt>
                <c:pt idx="7176">
                  <c:v>398.31291158733802</c:v>
                </c:pt>
                <c:pt idx="7177">
                  <c:v>398.36841784592099</c:v>
                </c:pt>
                <c:pt idx="7178">
                  <c:v>398.42392410450299</c:v>
                </c:pt>
                <c:pt idx="7179">
                  <c:v>398.47943036308499</c:v>
                </c:pt>
                <c:pt idx="7180">
                  <c:v>398.53493662166801</c:v>
                </c:pt>
                <c:pt idx="7181">
                  <c:v>398.59044288025001</c:v>
                </c:pt>
                <c:pt idx="7182">
                  <c:v>398.64594913883298</c:v>
                </c:pt>
                <c:pt idx="7183">
                  <c:v>398.70145539741497</c:v>
                </c:pt>
                <c:pt idx="7184">
                  <c:v>398.75696165599697</c:v>
                </c:pt>
                <c:pt idx="7185">
                  <c:v>398.81246791458</c:v>
                </c:pt>
                <c:pt idx="7186">
                  <c:v>398.867974173162</c:v>
                </c:pt>
                <c:pt idx="7187">
                  <c:v>398.92348043174502</c:v>
                </c:pt>
                <c:pt idx="7188">
                  <c:v>398.97898669032702</c:v>
                </c:pt>
                <c:pt idx="7189">
                  <c:v>399.03449294890999</c:v>
                </c:pt>
                <c:pt idx="7190">
                  <c:v>399.08999920749199</c:v>
                </c:pt>
                <c:pt idx="7191">
                  <c:v>399.14550546607398</c:v>
                </c:pt>
                <c:pt idx="7192">
                  <c:v>399.20101172465701</c:v>
                </c:pt>
                <c:pt idx="7193">
                  <c:v>399.25651798323901</c:v>
                </c:pt>
                <c:pt idx="7194">
                  <c:v>399.31202424182197</c:v>
                </c:pt>
                <c:pt idx="7195">
                  <c:v>399.36753050040397</c:v>
                </c:pt>
                <c:pt idx="7196">
                  <c:v>399.42303675898597</c:v>
                </c:pt>
                <c:pt idx="7197">
                  <c:v>399.478543017569</c:v>
                </c:pt>
                <c:pt idx="7198">
                  <c:v>399.53404927615099</c:v>
                </c:pt>
                <c:pt idx="7199">
                  <c:v>399.58955553473402</c:v>
                </c:pt>
                <c:pt idx="7200">
                  <c:v>399.64506179331602</c:v>
                </c:pt>
                <c:pt idx="7201">
                  <c:v>399.70056805189802</c:v>
                </c:pt>
                <c:pt idx="7202">
                  <c:v>399.75607431048098</c:v>
                </c:pt>
                <c:pt idx="7203">
                  <c:v>399.81158056906298</c:v>
                </c:pt>
                <c:pt idx="7204">
                  <c:v>399.86708682764601</c:v>
                </c:pt>
                <c:pt idx="7205">
                  <c:v>399.92259308622801</c:v>
                </c:pt>
                <c:pt idx="7206">
                  <c:v>399.97809934481</c:v>
                </c:pt>
                <c:pt idx="7207">
                  <c:v>400.03360560339303</c:v>
                </c:pt>
                <c:pt idx="7208">
                  <c:v>400.08911186197503</c:v>
                </c:pt>
                <c:pt idx="7209">
                  <c:v>400.14461812055799</c:v>
                </c:pt>
                <c:pt idx="7210">
                  <c:v>400.20012437913999</c:v>
                </c:pt>
                <c:pt idx="7211">
                  <c:v>400.25563063772199</c:v>
                </c:pt>
                <c:pt idx="7212">
                  <c:v>400.31113689630502</c:v>
                </c:pt>
                <c:pt idx="7213">
                  <c:v>400.36664315488702</c:v>
                </c:pt>
                <c:pt idx="7214">
                  <c:v>400.42214941346998</c:v>
                </c:pt>
                <c:pt idx="7215">
                  <c:v>400.47765567205198</c:v>
                </c:pt>
                <c:pt idx="7216">
                  <c:v>400.53316193063398</c:v>
                </c:pt>
                <c:pt idx="7217">
                  <c:v>400.588668189217</c:v>
                </c:pt>
                <c:pt idx="7218">
                  <c:v>400.644174447799</c:v>
                </c:pt>
                <c:pt idx="7219">
                  <c:v>400.69968070638203</c:v>
                </c:pt>
                <c:pt idx="7220">
                  <c:v>400.75518696496403</c:v>
                </c:pt>
                <c:pt idx="7221">
                  <c:v>400.81069322354602</c:v>
                </c:pt>
                <c:pt idx="7222">
                  <c:v>400.86619948212899</c:v>
                </c:pt>
                <c:pt idx="7223">
                  <c:v>400.92170574071099</c:v>
                </c:pt>
                <c:pt idx="7224">
                  <c:v>400.97721199929401</c:v>
                </c:pt>
                <c:pt idx="7225">
                  <c:v>401.03271825787601</c:v>
                </c:pt>
                <c:pt idx="7226">
                  <c:v>401.08822451645801</c:v>
                </c:pt>
                <c:pt idx="7227">
                  <c:v>401.14373077504098</c:v>
                </c:pt>
                <c:pt idx="7228">
                  <c:v>401.19923703362298</c:v>
                </c:pt>
                <c:pt idx="7229">
                  <c:v>401.254743292206</c:v>
                </c:pt>
                <c:pt idx="7230">
                  <c:v>401.310249550788</c:v>
                </c:pt>
                <c:pt idx="7231">
                  <c:v>401.36575580937102</c:v>
                </c:pt>
                <c:pt idx="7232">
                  <c:v>401.42126206795302</c:v>
                </c:pt>
                <c:pt idx="7233">
                  <c:v>401.47676832653502</c:v>
                </c:pt>
                <c:pt idx="7234">
                  <c:v>401.53227458511799</c:v>
                </c:pt>
                <c:pt idx="7235">
                  <c:v>401.58778084369999</c:v>
                </c:pt>
                <c:pt idx="7236">
                  <c:v>401.64328710228301</c:v>
                </c:pt>
                <c:pt idx="7237">
                  <c:v>401.69879336086501</c:v>
                </c:pt>
                <c:pt idx="7238">
                  <c:v>401.75429961944701</c:v>
                </c:pt>
                <c:pt idx="7239">
                  <c:v>401.80980587802998</c:v>
                </c:pt>
                <c:pt idx="7240">
                  <c:v>401.86531213661198</c:v>
                </c:pt>
                <c:pt idx="7241">
                  <c:v>401.920818395195</c:v>
                </c:pt>
                <c:pt idx="7242">
                  <c:v>401.976324653777</c:v>
                </c:pt>
                <c:pt idx="7243">
                  <c:v>402.031830912359</c:v>
                </c:pt>
                <c:pt idx="7244">
                  <c:v>402.08733717094202</c:v>
                </c:pt>
                <c:pt idx="7245">
                  <c:v>402.14284342952402</c:v>
                </c:pt>
                <c:pt idx="7246">
                  <c:v>402.19834968810699</c:v>
                </c:pt>
                <c:pt idx="7247">
                  <c:v>402.25385594668899</c:v>
                </c:pt>
                <c:pt idx="7248">
                  <c:v>402.30936220527099</c:v>
                </c:pt>
                <c:pt idx="7249">
                  <c:v>402.36486846385401</c:v>
                </c:pt>
                <c:pt idx="7250">
                  <c:v>402.42037472243601</c:v>
                </c:pt>
                <c:pt idx="7251">
                  <c:v>402.47588098101897</c:v>
                </c:pt>
                <c:pt idx="7252">
                  <c:v>402.53138723960097</c:v>
                </c:pt>
                <c:pt idx="7253">
                  <c:v>402.58689349818297</c:v>
                </c:pt>
                <c:pt idx="7254">
                  <c:v>402.642399756766</c:v>
                </c:pt>
                <c:pt idx="7255">
                  <c:v>402.697906015348</c:v>
                </c:pt>
                <c:pt idx="7256">
                  <c:v>402.75341227393102</c:v>
                </c:pt>
                <c:pt idx="7257">
                  <c:v>402.80891853251302</c:v>
                </c:pt>
                <c:pt idx="7258">
                  <c:v>402.86442479109502</c:v>
                </c:pt>
                <c:pt idx="7259">
                  <c:v>402.91993104967798</c:v>
                </c:pt>
                <c:pt idx="7260">
                  <c:v>402.97543730825998</c:v>
                </c:pt>
                <c:pt idx="7261">
                  <c:v>403.03094356684301</c:v>
                </c:pt>
                <c:pt idx="7262">
                  <c:v>403.08644982542501</c:v>
                </c:pt>
                <c:pt idx="7263">
                  <c:v>403.14195608400701</c:v>
                </c:pt>
                <c:pt idx="7264">
                  <c:v>403.19746234258997</c:v>
                </c:pt>
                <c:pt idx="7265">
                  <c:v>403.25296860117197</c:v>
                </c:pt>
                <c:pt idx="7266">
                  <c:v>403.30847485975499</c:v>
                </c:pt>
                <c:pt idx="7267">
                  <c:v>403.36398111833699</c:v>
                </c:pt>
                <c:pt idx="7268">
                  <c:v>403.41948737692002</c:v>
                </c:pt>
                <c:pt idx="7269">
                  <c:v>403.47499363550202</c:v>
                </c:pt>
                <c:pt idx="7270">
                  <c:v>403.53049989408402</c:v>
                </c:pt>
                <c:pt idx="7271">
                  <c:v>403.58600615266698</c:v>
                </c:pt>
                <c:pt idx="7272">
                  <c:v>403.64151241124898</c:v>
                </c:pt>
                <c:pt idx="7273">
                  <c:v>403.697018669832</c:v>
                </c:pt>
                <c:pt idx="7274">
                  <c:v>403.752524928414</c:v>
                </c:pt>
                <c:pt idx="7275">
                  <c:v>403.808031186996</c:v>
                </c:pt>
                <c:pt idx="7276">
                  <c:v>403.86353744557903</c:v>
                </c:pt>
                <c:pt idx="7277">
                  <c:v>403.91904370416103</c:v>
                </c:pt>
                <c:pt idx="7278">
                  <c:v>403.97454996274399</c:v>
                </c:pt>
                <c:pt idx="7279">
                  <c:v>404.03005622132599</c:v>
                </c:pt>
                <c:pt idx="7280">
                  <c:v>404.08556247990799</c:v>
                </c:pt>
                <c:pt idx="7281">
                  <c:v>404.14106873849101</c:v>
                </c:pt>
                <c:pt idx="7282">
                  <c:v>404.19657499707301</c:v>
                </c:pt>
                <c:pt idx="7283">
                  <c:v>404.25208125565598</c:v>
                </c:pt>
                <c:pt idx="7284">
                  <c:v>404.30758751423798</c:v>
                </c:pt>
                <c:pt idx="7285">
                  <c:v>404.36309377281998</c:v>
                </c:pt>
                <c:pt idx="7286">
                  <c:v>404.418600031403</c:v>
                </c:pt>
                <c:pt idx="7287">
                  <c:v>404.474106289985</c:v>
                </c:pt>
                <c:pt idx="7288">
                  <c:v>404.52961254856802</c:v>
                </c:pt>
                <c:pt idx="7289">
                  <c:v>404.58511880715002</c:v>
                </c:pt>
                <c:pt idx="7290">
                  <c:v>404.64062506573202</c:v>
                </c:pt>
                <c:pt idx="7291">
                  <c:v>404.69613132431499</c:v>
                </c:pt>
                <c:pt idx="7292">
                  <c:v>404.75163758289699</c:v>
                </c:pt>
                <c:pt idx="7293">
                  <c:v>404.80714384148001</c:v>
                </c:pt>
                <c:pt idx="7294">
                  <c:v>404.86265010006201</c:v>
                </c:pt>
                <c:pt idx="7295">
                  <c:v>404.91815635864401</c:v>
                </c:pt>
                <c:pt idx="7296">
                  <c:v>404.97366261722698</c:v>
                </c:pt>
                <c:pt idx="7297">
                  <c:v>405.02916887580898</c:v>
                </c:pt>
                <c:pt idx="7298">
                  <c:v>405.084675134392</c:v>
                </c:pt>
                <c:pt idx="7299">
                  <c:v>405.140181392974</c:v>
                </c:pt>
                <c:pt idx="7300">
                  <c:v>405.195687651556</c:v>
                </c:pt>
                <c:pt idx="7301">
                  <c:v>405.25119391013902</c:v>
                </c:pt>
                <c:pt idx="7302">
                  <c:v>405.30670016872102</c:v>
                </c:pt>
                <c:pt idx="7303">
                  <c:v>405.36220642730399</c:v>
                </c:pt>
                <c:pt idx="7304">
                  <c:v>405.41771268588599</c:v>
                </c:pt>
                <c:pt idx="7305">
                  <c:v>405.47321894446901</c:v>
                </c:pt>
                <c:pt idx="7306">
                  <c:v>405.52872520305101</c:v>
                </c:pt>
                <c:pt idx="7307">
                  <c:v>405.58423146163301</c:v>
                </c:pt>
                <c:pt idx="7308">
                  <c:v>405.63973772021598</c:v>
                </c:pt>
                <c:pt idx="7309">
                  <c:v>405.69524397879798</c:v>
                </c:pt>
                <c:pt idx="7310">
                  <c:v>405.75075023737998</c:v>
                </c:pt>
                <c:pt idx="7311">
                  <c:v>405.806256495963</c:v>
                </c:pt>
                <c:pt idx="7312">
                  <c:v>405.861762754545</c:v>
                </c:pt>
                <c:pt idx="7313">
                  <c:v>405.91726901312802</c:v>
                </c:pt>
                <c:pt idx="7314">
                  <c:v>405.97277527171002</c:v>
                </c:pt>
                <c:pt idx="7315">
                  <c:v>406.02828153029299</c:v>
                </c:pt>
                <c:pt idx="7316">
                  <c:v>406.08378778887499</c:v>
                </c:pt>
                <c:pt idx="7317">
                  <c:v>406.13929404745699</c:v>
                </c:pt>
                <c:pt idx="7318">
                  <c:v>406.19480030604001</c:v>
                </c:pt>
                <c:pt idx="7319">
                  <c:v>406.25030656462201</c:v>
                </c:pt>
                <c:pt idx="7320">
                  <c:v>406.30581282320497</c:v>
                </c:pt>
                <c:pt idx="7321">
                  <c:v>406.36131908178697</c:v>
                </c:pt>
                <c:pt idx="7322">
                  <c:v>406.41682534036897</c:v>
                </c:pt>
                <c:pt idx="7323">
                  <c:v>406.472331598952</c:v>
                </c:pt>
                <c:pt idx="7324">
                  <c:v>406.527837857534</c:v>
                </c:pt>
                <c:pt idx="7325">
                  <c:v>406.58334411611702</c:v>
                </c:pt>
                <c:pt idx="7326">
                  <c:v>406.63885037469902</c:v>
                </c:pt>
                <c:pt idx="7327">
                  <c:v>406.69435663328102</c:v>
                </c:pt>
                <c:pt idx="7328">
                  <c:v>406.74986289186398</c:v>
                </c:pt>
                <c:pt idx="7329">
                  <c:v>406.80536915044598</c:v>
                </c:pt>
                <c:pt idx="7330">
                  <c:v>406.86087540902901</c:v>
                </c:pt>
                <c:pt idx="7331">
                  <c:v>406.91638166761101</c:v>
                </c:pt>
                <c:pt idx="7332">
                  <c:v>406.97188792619301</c:v>
                </c:pt>
                <c:pt idx="7333">
                  <c:v>407.02739418477603</c:v>
                </c:pt>
                <c:pt idx="7334">
                  <c:v>407.08290044335803</c:v>
                </c:pt>
                <c:pt idx="7335">
                  <c:v>407.13840670194099</c:v>
                </c:pt>
                <c:pt idx="7336">
                  <c:v>407.19391296052299</c:v>
                </c:pt>
                <c:pt idx="7337">
                  <c:v>407.24941921910499</c:v>
                </c:pt>
                <c:pt idx="7338">
                  <c:v>407.30492547768802</c:v>
                </c:pt>
                <c:pt idx="7339">
                  <c:v>407.36043173627002</c:v>
                </c:pt>
                <c:pt idx="7340">
                  <c:v>407.41593799485298</c:v>
                </c:pt>
                <c:pt idx="7341">
                  <c:v>407.47144425343498</c:v>
                </c:pt>
                <c:pt idx="7342">
                  <c:v>407.52695051201698</c:v>
                </c:pt>
                <c:pt idx="7343">
                  <c:v>407.5824567706</c:v>
                </c:pt>
                <c:pt idx="7344">
                  <c:v>407.637963029182</c:v>
                </c:pt>
                <c:pt idx="7345">
                  <c:v>407.69346928776503</c:v>
                </c:pt>
                <c:pt idx="7346">
                  <c:v>407.74897554634703</c:v>
                </c:pt>
                <c:pt idx="7347">
                  <c:v>407.80448180492903</c:v>
                </c:pt>
                <c:pt idx="7348">
                  <c:v>407.85998806351199</c:v>
                </c:pt>
                <c:pt idx="7349">
                  <c:v>407.91549432209399</c:v>
                </c:pt>
                <c:pt idx="7350">
                  <c:v>407.97100058067701</c:v>
                </c:pt>
                <c:pt idx="7351">
                  <c:v>408.02650683925901</c:v>
                </c:pt>
                <c:pt idx="7352">
                  <c:v>408.08201309784198</c:v>
                </c:pt>
                <c:pt idx="7353">
                  <c:v>408.13751935642398</c:v>
                </c:pt>
                <c:pt idx="7354">
                  <c:v>408.19302561500598</c:v>
                </c:pt>
                <c:pt idx="7355">
                  <c:v>408.248531873589</c:v>
                </c:pt>
                <c:pt idx="7356">
                  <c:v>408.304038132171</c:v>
                </c:pt>
                <c:pt idx="7357">
                  <c:v>408.35954439075402</c:v>
                </c:pt>
                <c:pt idx="7358">
                  <c:v>408.41505064933602</c:v>
                </c:pt>
                <c:pt idx="7359">
                  <c:v>408.47055690791802</c:v>
                </c:pt>
                <c:pt idx="7360">
                  <c:v>408.52606316650099</c:v>
                </c:pt>
                <c:pt idx="7361">
                  <c:v>408.58156942508299</c:v>
                </c:pt>
                <c:pt idx="7362">
                  <c:v>408.63707568366601</c:v>
                </c:pt>
                <c:pt idx="7363">
                  <c:v>408.69258194224801</c:v>
                </c:pt>
                <c:pt idx="7364">
                  <c:v>408.74808820083001</c:v>
                </c:pt>
                <c:pt idx="7365">
                  <c:v>408.80359445941298</c:v>
                </c:pt>
                <c:pt idx="7366">
                  <c:v>408.85910071799498</c:v>
                </c:pt>
                <c:pt idx="7367">
                  <c:v>408.914606976578</c:v>
                </c:pt>
                <c:pt idx="7368">
                  <c:v>408.97011323516</c:v>
                </c:pt>
                <c:pt idx="7369">
                  <c:v>409.025619493742</c:v>
                </c:pt>
                <c:pt idx="7370">
                  <c:v>409.08112575232502</c:v>
                </c:pt>
                <c:pt idx="7371">
                  <c:v>409.13663201090702</c:v>
                </c:pt>
                <c:pt idx="7372">
                  <c:v>409.19213826948999</c:v>
                </c:pt>
                <c:pt idx="7373">
                  <c:v>409.24764452807199</c:v>
                </c:pt>
                <c:pt idx="7374">
                  <c:v>409.30315078665399</c:v>
                </c:pt>
                <c:pt idx="7375">
                  <c:v>409.35865704523701</c:v>
                </c:pt>
                <c:pt idx="7376">
                  <c:v>409.41416330381901</c:v>
                </c:pt>
                <c:pt idx="7377">
                  <c:v>409.46966956240198</c:v>
                </c:pt>
                <c:pt idx="7378">
                  <c:v>409.52517582098397</c:v>
                </c:pt>
                <c:pt idx="7379">
                  <c:v>409.58068207956597</c:v>
                </c:pt>
                <c:pt idx="7380">
                  <c:v>409.636188338149</c:v>
                </c:pt>
                <c:pt idx="7381">
                  <c:v>409.691694596731</c:v>
                </c:pt>
                <c:pt idx="7382">
                  <c:v>409.74720085531402</c:v>
                </c:pt>
                <c:pt idx="7383">
                  <c:v>409.80270711389602</c:v>
                </c:pt>
                <c:pt idx="7384">
                  <c:v>409.85821337247802</c:v>
                </c:pt>
                <c:pt idx="7385">
                  <c:v>409.91371963106099</c:v>
                </c:pt>
                <c:pt idx="7386">
                  <c:v>409.96922588964298</c:v>
                </c:pt>
                <c:pt idx="7387">
                  <c:v>410.02473214822601</c:v>
                </c:pt>
                <c:pt idx="7388">
                  <c:v>410.08023840680801</c:v>
                </c:pt>
                <c:pt idx="7389">
                  <c:v>410.13574466539097</c:v>
                </c:pt>
                <c:pt idx="7390">
                  <c:v>410.19125092397297</c:v>
                </c:pt>
                <c:pt idx="7391">
                  <c:v>410.24675718255497</c:v>
                </c:pt>
                <c:pt idx="7392">
                  <c:v>410.302263441138</c:v>
                </c:pt>
                <c:pt idx="7393">
                  <c:v>410.35776969972</c:v>
                </c:pt>
                <c:pt idx="7394">
                  <c:v>410.41327595830302</c:v>
                </c:pt>
                <c:pt idx="7395">
                  <c:v>410.46878221688502</c:v>
                </c:pt>
                <c:pt idx="7396">
                  <c:v>410.52428847546702</c:v>
                </c:pt>
                <c:pt idx="7397">
                  <c:v>410.57979473404998</c:v>
                </c:pt>
                <c:pt idx="7398">
                  <c:v>410.63530099263198</c:v>
                </c:pt>
                <c:pt idx="7399">
                  <c:v>410.69080725121501</c:v>
                </c:pt>
                <c:pt idx="7400">
                  <c:v>410.74631350979701</c:v>
                </c:pt>
                <c:pt idx="7401">
                  <c:v>410.801819768379</c:v>
                </c:pt>
                <c:pt idx="7402">
                  <c:v>410.85732602696203</c:v>
                </c:pt>
                <c:pt idx="7403">
                  <c:v>410.91283228554403</c:v>
                </c:pt>
                <c:pt idx="7404">
                  <c:v>410.96833854412699</c:v>
                </c:pt>
                <c:pt idx="7405">
                  <c:v>411.02384480270899</c:v>
                </c:pt>
                <c:pt idx="7406">
                  <c:v>411.07935106129099</c:v>
                </c:pt>
                <c:pt idx="7407">
                  <c:v>411.13485731987402</c:v>
                </c:pt>
                <c:pt idx="7408">
                  <c:v>411.19036357845602</c:v>
                </c:pt>
                <c:pt idx="7409">
                  <c:v>411.24586983703898</c:v>
                </c:pt>
                <c:pt idx="7410">
                  <c:v>411.30137609562098</c:v>
                </c:pt>
                <c:pt idx="7411">
                  <c:v>411.35688235420298</c:v>
                </c:pt>
                <c:pt idx="7412">
                  <c:v>411.412388612786</c:v>
                </c:pt>
                <c:pt idx="7413">
                  <c:v>411.467894871368</c:v>
                </c:pt>
                <c:pt idx="7414">
                  <c:v>411.52340112995103</c:v>
                </c:pt>
                <c:pt idx="7415">
                  <c:v>411.57890738853303</c:v>
                </c:pt>
                <c:pt idx="7416">
                  <c:v>411.63441364711503</c:v>
                </c:pt>
                <c:pt idx="7417">
                  <c:v>411.68991990569799</c:v>
                </c:pt>
                <c:pt idx="7418">
                  <c:v>411.74542616427999</c:v>
                </c:pt>
                <c:pt idx="7419">
                  <c:v>411.80093242286301</c:v>
                </c:pt>
                <c:pt idx="7420">
                  <c:v>411.85643868144501</c:v>
                </c:pt>
                <c:pt idx="7421">
                  <c:v>411.91194494002701</c:v>
                </c:pt>
                <c:pt idx="7422">
                  <c:v>411.96745119860998</c:v>
                </c:pt>
                <c:pt idx="7423">
                  <c:v>412.02295745719198</c:v>
                </c:pt>
                <c:pt idx="7424">
                  <c:v>412.078463715775</c:v>
                </c:pt>
                <c:pt idx="7425">
                  <c:v>412.133969974357</c:v>
                </c:pt>
                <c:pt idx="7426">
                  <c:v>412.18947623294002</c:v>
                </c:pt>
                <c:pt idx="7427">
                  <c:v>412.24498249152202</c:v>
                </c:pt>
                <c:pt idx="7428">
                  <c:v>412.30048875010402</c:v>
                </c:pt>
                <c:pt idx="7429">
                  <c:v>412.35599500868699</c:v>
                </c:pt>
                <c:pt idx="7430">
                  <c:v>412.41150126726899</c:v>
                </c:pt>
                <c:pt idx="7431">
                  <c:v>412.46700752585201</c:v>
                </c:pt>
                <c:pt idx="7432">
                  <c:v>412.52251378443401</c:v>
                </c:pt>
                <c:pt idx="7433">
                  <c:v>412.57802004301601</c:v>
                </c:pt>
                <c:pt idx="7434">
                  <c:v>412.63352630159898</c:v>
                </c:pt>
                <c:pt idx="7435">
                  <c:v>412.68903256018098</c:v>
                </c:pt>
                <c:pt idx="7436">
                  <c:v>412.744538818764</c:v>
                </c:pt>
                <c:pt idx="7437">
                  <c:v>412.800045077346</c:v>
                </c:pt>
                <c:pt idx="7438">
                  <c:v>412.855551335928</c:v>
                </c:pt>
                <c:pt idx="7439">
                  <c:v>412.91105759451102</c:v>
                </c:pt>
                <c:pt idx="7440">
                  <c:v>412.96656385309302</c:v>
                </c:pt>
                <c:pt idx="7441">
                  <c:v>413.02207011167599</c:v>
                </c:pt>
                <c:pt idx="7442">
                  <c:v>413.07757637025799</c:v>
                </c:pt>
                <c:pt idx="7443">
                  <c:v>413.13308262883999</c:v>
                </c:pt>
                <c:pt idx="7444">
                  <c:v>413.18858888742301</c:v>
                </c:pt>
                <c:pt idx="7445">
                  <c:v>413.24409514600501</c:v>
                </c:pt>
                <c:pt idx="7446">
                  <c:v>413.29960140458797</c:v>
                </c:pt>
                <c:pt idx="7447">
                  <c:v>413.35510766316997</c:v>
                </c:pt>
                <c:pt idx="7448">
                  <c:v>413.41061392175197</c:v>
                </c:pt>
                <c:pt idx="7449">
                  <c:v>413.466120180335</c:v>
                </c:pt>
                <c:pt idx="7450">
                  <c:v>413.521626438917</c:v>
                </c:pt>
                <c:pt idx="7451">
                  <c:v>413.57713269750002</c:v>
                </c:pt>
                <c:pt idx="7452">
                  <c:v>413.63263895608202</c:v>
                </c:pt>
                <c:pt idx="7453">
                  <c:v>413.68814521466402</c:v>
                </c:pt>
                <c:pt idx="7454">
                  <c:v>413.74365147324698</c:v>
                </c:pt>
                <c:pt idx="7455">
                  <c:v>413.79915773182898</c:v>
                </c:pt>
                <c:pt idx="7456">
                  <c:v>413.85466399041201</c:v>
                </c:pt>
                <c:pt idx="7457">
                  <c:v>413.91017024899401</c:v>
                </c:pt>
                <c:pt idx="7458">
                  <c:v>413.96567650757601</c:v>
                </c:pt>
                <c:pt idx="7459">
                  <c:v>414.02118276615897</c:v>
                </c:pt>
                <c:pt idx="7460">
                  <c:v>414.07668902474097</c:v>
                </c:pt>
                <c:pt idx="7461">
                  <c:v>414.13219528332399</c:v>
                </c:pt>
                <c:pt idx="7462">
                  <c:v>414.18770154190599</c:v>
                </c:pt>
                <c:pt idx="7463">
                  <c:v>414.24320780048902</c:v>
                </c:pt>
                <c:pt idx="7464">
                  <c:v>414.29871405907102</c:v>
                </c:pt>
                <c:pt idx="7465">
                  <c:v>414.35422031765302</c:v>
                </c:pt>
                <c:pt idx="7466">
                  <c:v>414.40972657623598</c:v>
                </c:pt>
                <c:pt idx="7467">
                  <c:v>414.46523283481798</c:v>
                </c:pt>
                <c:pt idx="7468">
                  <c:v>414.52073909339998</c:v>
                </c:pt>
                <c:pt idx="7469">
                  <c:v>414.576245351983</c:v>
                </c:pt>
                <c:pt idx="7470">
                  <c:v>414.631751610565</c:v>
                </c:pt>
                <c:pt idx="7471">
                  <c:v>414.68725786914803</c:v>
                </c:pt>
                <c:pt idx="7472">
                  <c:v>414.74276412773003</c:v>
                </c:pt>
                <c:pt idx="7473">
                  <c:v>414.79827038631299</c:v>
                </c:pt>
                <c:pt idx="7474">
                  <c:v>414.85377664489499</c:v>
                </c:pt>
                <c:pt idx="7475">
                  <c:v>414.90928290347699</c:v>
                </c:pt>
                <c:pt idx="7476">
                  <c:v>414.96478916206001</c:v>
                </c:pt>
                <c:pt idx="7477">
                  <c:v>415.02029542064201</c:v>
                </c:pt>
                <c:pt idx="7478">
                  <c:v>415.07580167922498</c:v>
                </c:pt>
                <c:pt idx="7479">
                  <c:v>415.13130793780698</c:v>
                </c:pt>
                <c:pt idx="7480">
                  <c:v>415.18681419638898</c:v>
                </c:pt>
                <c:pt idx="7481">
                  <c:v>415.242320454972</c:v>
                </c:pt>
                <c:pt idx="7482">
                  <c:v>415.297826713554</c:v>
                </c:pt>
                <c:pt idx="7483">
                  <c:v>415.35333297213703</c:v>
                </c:pt>
                <c:pt idx="7484">
                  <c:v>415.40883923071902</c:v>
                </c:pt>
                <c:pt idx="7485">
                  <c:v>415.46434548930102</c:v>
                </c:pt>
                <c:pt idx="7486">
                  <c:v>415.51985174788399</c:v>
                </c:pt>
                <c:pt idx="7487">
                  <c:v>415.57535800646599</c:v>
                </c:pt>
                <c:pt idx="7488">
                  <c:v>415.63086426504901</c:v>
                </c:pt>
                <c:pt idx="7489">
                  <c:v>415.68637052363101</c:v>
                </c:pt>
                <c:pt idx="7490">
                  <c:v>415.74187678221301</c:v>
                </c:pt>
                <c:pt idx="7491">
                  <c:v>415.79738304079598</c:v>
                </c:pt>
                <c:pt idx="7492">
                  <c:v>415.85288929937798</c:v>
                </c:pt>
                <c:pt idx="7493">
                  <c:v>415.908395557961</c:v>
                </c:pt>
                <c:pt idx="7494">
                  <c:v>415.963901816543</c:v>
                </c:pt>
                <c:pt idx="7495">
                  <c:v>416.019408075125</c:v>
                </c:pt>
                <c:pt idx="7496">
                  <c:v>416.07491433370802</c:v>
                </c:pt>
                <c:pt idx="7497">
                  <c:v>416.13042059229002</c:v>
                </c:pt>
                <c:pt idx="7498">
                  <c:v>416.18592685087299</c:v>
                </c:pt>
                <c:pt idx="7499">
                  <c:v>416.24143310945499</c:v>
                </c:pt>
                <c:pt idx="7500">
                  <c:v>416.29693936803699</c:v>
                </c:pt>
                <c:pt idx="7501">
                  <c:v>416.35244562662001</c:v>
                </c:pt>
                <c:pt idx="7502">
                  <c:v>416.40795188520201</c:v>
                </c:pt>
                <c:pt idx="7503">
                  <c:v>416.46345814378498</c:v>
                </c:pt>
                <c:pt idx="7504">
                  <c:v>416.51896440236698</c:v>
                </c:pt>
                <c:pt idx="7505">
                  <c:v>416.57447066094898</c:v>
                </c:pt>
                <c:pt idx="7506">
                  <c:v>416.629976919532</c:v>
                </c:pt>
                <c:pt idx="7507">
                  <c:v>416.685483178114</c:v>
                </c:pt>
                <c:pt idx="7508">
                  <c:v>416.74098943669702</c:v>
                </c:pt>
                <c:pt idx="7509">
                  <c:v>416.79649569527902</c:v>
                </c:pt>
                <c:pt idx="7510">
                  <c:v>416.85200195386199</c:v>
                </c:pt>
                <c:pt idx="7511">
                  <c:v>416.90750821244399</c:v>
                </c:pt>
                <c:pt idx="7512">
                  <c:v>416.96301447102599</c:v>
                </c:pt>
                <c:pt idx="7513">
                  <c:v>417.01852072960901</c:v>
                </c:pt>
                <c:pt idx="7514">
                  <c:v>417.07402698819101</c:v>
                </c:pt>
                <c:pt idx="7515">
                  <c:v>417.12953324677397</c:v>
                </c:pt>
                <c:pt idx="7516">
                  <c:v>417.18503950535597</c:v>
                </c:pt>
                <c:pt idx="7517">
                  <c:v>417.24054576393797</c:v>
                </c:pt>
                <c:pt idx="7518">
                  <c:v>417.296052022521</c:v>
                </c:pt>
                <c:pt idx="7519">
                  <c:v>417.351558281103</c:v>
                </c:pt>
                <c:pt idx="7520">
                  <c:v>417.40706453968602</c:v>
                </c:pt>
                <c:pt idx="7521">
                  <c:v>417.46257079826802</c:v>
                </c:pt>
                <c:pt idx="7522">
                  <c:v>417.51807705685002</c:v>
                </c:pt>
                <c:pt idx="7523">
                  <c:v>417.57358331543298</c:v>
                </c:pt>
                <c:pt idx="7524">
                  <c:v>417.62908957401498</c:v>
                </c:pt>
                <c:pt idx="7525">
                  <c:v>417.68459583259801</c:v>
                </c:pt>
                <c:pt idx="7526">
                  <c:v>417.74010209118001</c:v>
                </c:pt>
                <c:pt idx="7527">
                  <c:v>417.79560834976201</c:v>
                </c:pt>
                <c:pt idx="7528">
                  <c:v>417.85111460834497</c:v>
                </c:pt>
                <c:pt idx="7529">
                  <c:v>417.90662086692703</c:v>
                </c:pt>
                <c:pt idx="7530">
                  <c:v>417.96212712550999</c:v>
                </c:pt>
                <c:pt idx="7531">
                  <c:v>418.01763338409199</c:v>
                </c:pt>
                <c:pt idx="7532">
                  <c:v>418.07313964267399</c:v>
                </c:pt>
                <c:pt idx="7533">
                  <c:v>418.12864590125702</c:v>
                </c:pt>
                <c:pt idx="7534">
                  <c:v>418.18415215983902</c:v>
                </c:pt>
                <c:pt idx="7535">
                  <c:v>418.23965841842198</c:v>
                </c:pt>
                <c:pt idx="7536">
                  <c:v>418.29516467700398</c:v>
                </c:pt>
                <c:pt idx="7537">
                  <c:v>418.35067093558598</c:v>
                </c:pt>
                <c:pt idx="7538">
                  <c:v>418.406177194169</c:v>
                </c:pt>
                <c:pt idx="7539">
                  <c:v>418.461683452751</c:v>
                </c:pt>
                <c:pt idx="7540">
                  <c:v>418.51718971133403</c:v>
                </c:pt>
                <c:pt idx="7541">
                  <c:v>418.57269596991603</c:v>
                </c:pt>
                <c:pt idx="7542">
                  <c:v>418.62820222849803</c:v>
                </c:pt>
                <c:pt idx="7543">
                  <c:v>418.68370848708099</c:v>
                </c:pt>
                <c:pt idx="7544">
                  <c:v>418.73921474566299</c:v>
                </c:pt>
                <c:pt idx="7545">
                  <c:v>418.79472100424601</c:v>
                </c:pt>
                <c:pt idx="7546">
                  <c:v>418.85022726282801</c:v>
                </c:pt>
                <c:pt idx="7547">
                  <c:v>418.90573352141098</c:v>
                </c:pt>
                <c:pt idx="7548">
                  <c:v>418.96123977999298</c:v>
                </c:pt>
                <c:pt idx="7549">
                  <c:v>419.01674603857498</c:v>
                </c:pt>
                <c:pt idx="7550">
                  <c:v>419.072252297158</c:v>
                </c:pt>
                <c:pt idx="7551">
                  <c:v>419.12775855574</c:v>
                </c:pt>
                <c:pt idx="7552">
                  <c:v>419.18326481432302</c:v>
                </c:pt>
                <c:pt idx="7553">
                  <c:v>419.23877107290502</c:v>
                </c:pt>
                <c:pt idx="7554">
                  <c:v>419.29427733148702</c:v>
                </c:pt>
                <c:pt idx="7555">
                  <c:v>419.34978359006999</c:v>
                </c:pt>
                <c:pt idx="7556">
                  <c:v>419.40528984865199</c:v>
                </c:pt>
                <c:pt idx="7557">
                  <c:v>419.46079610723501</c:v>
                </c:pt>
                <c:pt idx="7558">
                  <c:v>419.51630236581701</c:v>
                </c:pt>
                <c:pt idx="7559">
                  <c:v>419.57180862439901</c:v>
                </c:pt>
                <c:pt idx="7560">
                  <c:v>419.62731488298198</c:v>
                </c:pt>
                <c:pt idx="7561">
                  <c:v>419.68282114156398</c:v>
                </c:pt>
                <c:pt idx="7562">
                  <c:v>419.738327400147</c:v>
                </c:pt>
                <c:pt idx="7563">
                  <c:v>419.793833658729</c:v>
                </c:pt>
                <c:pt idx="7564">
                  <c:v>419.849339917311</c:v>
                </c:pt>
                <c:pt idx="7565">
                  <c:v>419.90484617589402</c:v>
                </c:pt>
                <c:pt idx="7566">
                  <c:v>419.96035243447602</c:v>
                </c:pt>
                <c:pt idx="7567">
                  <c:v>420.01585869305899</c:v>
                </c:pt>
                <c:pt idx="7568">
                  <c:v>420.07136495164099</c:v>
                </c:pt>
                <c:pt idx="7569">
                  <c:v>420.12687121022299</c:v>
                </c:pt>
                <c:pt idx="7570">
                  <c:v>420.18237746880601</c:v>
                </c:pt>
                <c:pt idx="7571">
                  <c:v>420.23788372738801</c:v>
                </c:pt>
                <c:pt idx="7572">
                  <c:v>420.29338998597098</c:v>
                </c:pt>
                <c:pt idx="7573">
                  <c:v>420.34889624455298</c:v>
                </c:pt>
                <c:pt idx="7574">
                  <c:v>420.40440250313497</c:v>
                </c:pt>
                <c:pt idx="7575">
                  <c:v>420.459908761718</c:v>
                </c:pt>
                <c:pt idx="7576">
                  <c:v>420.5154150203</c:v>
                </c:pt>
                <c:pt idx="7577">
                  <c:v>420.57092127888302</c:v>
                </c:pt>
                <c:pt idx="7578">
                  <c:v>420.62642753746502</c:v>
                </c:pt>
                <c:pt idx="7579">
                  <c:v>420.68193379604702</c:v>
                </c:pt>
                <c:pt idx="7580">
                  <c:v>420.73744005462999</c:v>
                </c:pt>
                <c:pt idx="7581">
                  <c:v>420.79294631321198</c:v>
                </c:pt>
                <c:pt idx="7582">
                  <c:v>420.84845257179501</c:v>
                </c:pt>
                <c:pt idx="7583">
                  <c:v>420.90395883037701</c:v>
                </c:pt>
                <c:pt idx="7584">
                  <c:v>420.95946508895901</c:v>
                </c:pt>
                <c:pt idx="7585">
                  <c:v>421.01497134754197</c:v>
                </c:pt>
                <c:pt idx="7586">
                  <c:v>421.07047760612397</c:v>
                </c:pt>
                <c:pt idx="7587">
                  <c:v>421.125983864707</c:v>
                </c:pt>
                <c:pt idx="7588">
                  <c:v>421.181490123289</c:v>
                </c:pt>
                <c:pt idx="7589">
                  <c:v>421.23699638187202</c:v>
                </c:pt>
                <c:pt idx="7590">
                  <c:v>421.29250264045402</c:v>
                </c:pt>
                <c:pt idx="7591">
                  <c:v>421.34800889903602</c:v>
                </c:pt>
                <c:pt idx="7592">
                  <c:v>421.40351515761898</c:v>
                </c:pt>
                <c:pt idx="7593">
                  <c:v>421.45902141620098</c:v>
                </c:pt>
                <c:pt idx="7594">
                  <c:v>421.51452767478401</c:v>
                </c:pt>
                <c:pt idx="7595">
                  <c:v>421.57003393336601</c:v>
                </c:pt>
                <c:pt idx="7596">
                  <c:v>421.62554019194801</c:v>
                </c:pt>
                <c:pt idx="7597">
                  <c:v>421.68104645053103</c:v>
                </c:pt>
                <c:pt idx="7598">
                  <c:v>421.73655270911303</c:v>
                </c:pt>
                <c:pt idx="7599">
                  <c:v>421.79205896769599</c:v>
                </c:pt>
                <c:pt idx="7600">
                  <c:v>421.84756522627799</c:v>
                </c:pt>
                <c:pt idx="7601">
                  <c:v>421.90307148485999</c:v>
                </c:pt>
                <c:pt idx="7602">
                  <c:v>421.95857774344302</c:v>
                </c:pt>
                <c:pt idx="7603">
                  <c:v>422.01408400202502</c:v>
                </c:pt>
                <c:pt idx="7604">
                  <c:v>422.06959026060798</c:v>
                </c:pt>
                <c:pt idx="7605">
                  <c:v>422.12509651918998</c:v>
                </c:pt>
                <c:pt idx="7606">
                  <c:v>422.18060277777198</c:v>
                </c:pt>
                <c:pt idx="7607">
                  <c:v>422.236109036355</c:v>
                </c:pt>
                <c:pt idx="7608">
                  <c:v>422.291615294937</c:v>
                </c:pt>
                <c:pt idx="7609">
                  <c:v>422.34712155352003</c:v>
                </c:pt>
                <c:pt idx="7610">
                  <c:v>422.40262781210203</c:v>
                </c:pt>
                <c:pt idx="7611">
                  <c:v>422.45813407068403</c:v>
                </c:pt>
                <c:pt idx="7612">
                  <c:v>422.51364032926699</c:v>
                </c:pt>
                <c:pt idx="7613">
                  <c:v>422.56914658784899</c:v>
                </c:pt>
                <c:pt idx="7614">
                  <c:v>422.62465284643201</c:v>
                </c:pt>
                <c:pt idx="7615">
                  <c:v>422.68015910501401</c:v>
                </c:pt>
                <c:pt idx="7616">
                  <c:v>422.73566536359601</c:v>
                </c:pt>
                <c:pt idx="7617">
                  <c:v>422.79117162217898</c:v>
                </c:pt>
                <c:pt idx="7618">
                  <c:v>422.84667788076098</c:v>
                </c:pt>
                <c:pt idx="7619">
                  <c:v>422.902184139344</c:v>
                </c:pt>
                <c:pt idx="7620">
                  <c:v>422.957690397926</c:v>
                </c:pt>
                <c:pt idx="7621">
                  <c:v>423.013196656508</c:v>
                </c:pt>
                <c:pt idx="7622">
                  <c:v>423.06870291509102</c:v>
                </c:pt>
                <c:pt idx="7623">
                  <c:v>423.12420917367302</c:v>
                </c:pt>
                <c:pt idx="7624">
                  <c:v>423.17971543225599</c:v>
                </c:pt>
                <c:pt idx="7625">
                  <c:v>423.23522169083799</c:v>
                </c:pt>
                <c:pt idx="7626">
                  <c:v>423.29072794942101</c:v>
                </c:pt>
                <c:pt idx="7627">
                  <c:v>423.34623420800301</c:v>
                </c:pt>
                <c:pt idx="7628">
                  <c:v>423.40174046658501</c:v>
                </c:pt>
                <c:pt idx="7629">
                  <c:v>423.45724672516798</c:v>
                </c:pt>
                <c:pt idx="7630">
                  <c:v>423.51275298374998</c:v>
                </c:pt>
                <c:pt idx="7631">
                  <c:v>423.568259242333</c:v>
                </c:pt>
                <c:pt idx="7632">
                  <c:v>423.623765500915</c:v>
                </c:pt>
                <c:pt idx="7633">
                  <c:v>423.679271759497</c:v>
                </c:pt>
                <c:pt idx="7634">
                  <c:v>423.73477801808002</c:v>
                </c:pt>
                <c:pt idx="7635">
                  <c:v>423.79028427666202</c:v>
                </c:pt>
                <c:pt idx="7636">
                  <c:v>423.84579053524499</c:v>
                </c:pt>
                <c:pt idx="7637">
                  <c:v>423.90129679382699</c:v>
                </c:pt>
                <c:pt idx="7638">
                  <c:v>423.95680305240899</c:v>
                </c:pt>
                <c:pt idx="7639">
                  <c:v>424.01230931099201</c:v>
                </c:pt>
                <c:pt idx="7640">
                  <c:v>424.06781556957401</c:v>
                </c:pt>
                <c:pt idx="7641">
                  <c:v>424.12332182815697</c:v>
                </c:pt>
                <c:pt idx="7642">
                  <c:v>424.17882808673897</c:v>
                </c:pt>
                <c:pt idx="7643">
                  <c:v>424.23433434532097</c:v>
                </c:pt>
                <c:pt idx="7644">
                  <c:v>424.289840603904</c:v>
                </c:pt>
                <c:pt idx="7645">
                  <c:v>424.345346862486</c:v>
                </c:pt>
                <c:pt idx="7646">
                  <c:v>424.40085312106902</c:v>
                </c:pt>
                <c:pt idx="7647">
                  <c:v>424.45635937965102</c:v>
                </c:pt>
                <c:pt idx="7648">
                  <c:v>424.51186563823302</c:v>
                </c:pt>
                <c:pt idx="7649">
                  <c:v>424.56737189681598</c:v>
                </c:pt>
                <c:pt idx="7650">
                  <c:v>424.62287815539798</c:v>
                </c:pt>
                <c:pt idx="7651">
                  <c:v>424.67838441398101</c:v>
                </c:pt>
                <c:pt idx="7652">
                  <c:v>424.73389067256301</c:v>
                </c:pt>
                <c:pt idx="7653">
                  <c:v>424.78939693114501</c:v>
                </c:pt>
                <c:pt idx="7654">
                  <c:v>424.84490318972797</c:v>
                </c:pt>
                <c:pt idx="7655">
                  <c:v>424.90040944830997</c:v>
                </c:pt>
                <c:pt idx="7656">
                  <c:v>424.95591570689299</c:v>
                </c:pt>
                <c:pt idx="7657">
                  <c:v>425.01142196547499</c:v>
                </c:pt>
                <c:pt idx="7658">
                  <c:v>425.06692822405699</c:v>
                </c:pt>
                <c:pt idx="7659">
                  <c:v>425.12243448264002</c:v>
                </c:pt>
                <c:pt idx="7660">
                  <c:v>425.17794074122202</c:v>
                </c:pt>
                <c:pt idx="7661">
                  <c:v>425.23344699980498</c:v>
                </c:pt>
                <c:pt idx="7662">
                  <c:v>425.28895325838698</c:v>
                </c:pt>
                <c:pt idx="7663">
                  <c:v>425.34445951696898</c:v>
                </c:pt>
                <c:pt idx="7664">
                  <c:v>425.399965775552</c:v>
                </c:pt>
                <c:pt idx="7665">
                  <c:v>425.455472034134</c:v>
                </c:pt>
                <c:pt idx="7666">
                  <c:v>425.51097829271703</c:v>
                </c:pt>
                <c:pt idx="7667">
                  <c:v>425.56648455129903</c:v>
                </c:pt>
                <c:pt idx="7668">
                  <c:v>425.62199080988103</c:v>
                </c:pt>
                <c:pt idx="7669">
                  <c:v>425.67749706846399</c:v>
                </c:pt>
                <c:pt idx="7670">
                  <c:v>425.73300332704599</c:v>
                </c:pt>
                <c:pt idx="7671">
                  <c:v>425.78850958562901</c:v>
                </c:pt>
                <c:pt idx="7672">
                  <c:v>425.84401584421101</c:v>
                </c:pt>
                <c:pt idx="7673">
                  <c:v>425.89952210279398</c:v>
                </c:pt>
                <c:pt idx="7674">
                  <c:v>425.95502836137598</c:v>
                </c:pt>
                <c:pt idx="7675">
                  <c:v>426.01053461995798</c:v>
                </c:pt>
                <c:pt idx="7676">
                  <c:v>426.066040878541</c:v>
                </c:pt>
                <c:pt idx="7677">
                  <c:v>426.121547137123</c:v>
                </c:pt>
                <c:pt idx="7678">
                  <c:v>426.17705339570603</c:v>
                </c:pt>
                <c:pt idx="7679">
                  <c:v>426.23255965428802</c:v>
                </c:pt>
                <c:pt idx="7680">
                  <c:v>426.28806591287002</c:v>
                </c:pt>
                <c:pt idx="7681">
                  <c:v>426.34357217145299</c:v>
                </c:pt>
                <c:pt idx="7682">
                  <c:v>426.39907843003499</c:v>
                </c:pt>
                <c:pt idx="7683">
                  <c:v>426.45458468861801</c:v>
                </c:pt>
                <c:pt idx="7684">
                  <c:v>426.51009094720001</c:v>
                </c:pt>
                <c:pt idx="7685">
                  <c:v>426.56559720578201</c:v>
                </c:pt>
                <c:pt idx="7686">
                  <c:v>426.62110346436498</c:v>
                </c:pt>
                <c:pt idx="7687">
                  <c:v>426.67660972294698</c:v>
                </c:pt>
                <c:pt idx="7688">
                  <c:v>426.73211598153</c:v>
                </c:pt>
                <c:pt idx="7689">
                  <c:v>426.787622240112</c:v>
                </c:pt>
                <c:pt idx="7690">
                  <c:v>426.843128498694</c:v>
                </c:pt>
                <c:pt idx="7691">
                  <c:v>426.89863475727702</c:v>
                </c:pt>
                <c:pt idx="7692">
                  <c:v>426.95414101585902</c:v>
                </c:pt>
                <c:pt idx="7693">
                  <c:v>427.00964727444199</c:v>
                </c:pt>
                <c:pt idx="7694">
                  <c:v>427.06515353302399</c:v>
                </c:pt>
                <c:pt idx="7695">
                  <c:v>427.12065979160599</c:v>
                </c:pt>
                <c:pt idx="7696">
                  <c:v>427.17616605018901</c:v>
                </c:pt>
                <c:pt idx="7697">
                  <c:v>427.23167230877101</c:v>
                </c:pt>
                <c:pt idx="7698">
                  <c:v>427.28717856735398</c:v>
                </c:pt>
                <c:pt idx="7699">
                  <c:v>427.34268482593598</c:v>
                </c:pt>
                <c:pt idx="7700">
                  <c:v>427.39819108451798</c:v>
                </c:pt>
                <c:pt idx="7701">
                  <c:v>427.453697343101</c:v>
                </c:pt>
                <c:pt idx="7702">
                  <c:v>427.509203601683</c:v>
                </c:pt>
                <c:pt idx="7703">
                  <c:v>427.56470986026602</c:v>
                </c:pt>
                <c:pt idx="7704">
                  <c:v>427.62021611884802</c:v>
                </c:pt>
                <c:pt idx="7705">
                  <c:v>427.67572237743002</c:v>
                </c:pt>
                <c:pt idx="7706">
                  <c:v>427.73122863601299</c:v>
                </c:pt>
                <c:pt idx="7707">
                  <c:v>427.78673489459499</c:v>
                </c:pt>
                <c:pt idx="7708">
                  <c:v>427.84224115317801</c:v>
                </c:pt>
                <c:pt idx="7709">
                  <c:v>427.89774741176001</c:v>
                </c:pt>
                <c:pt idx="7710">
                  <c:v>427.95325367034297</c:v>
                </c:pt>
                <c:pt idx="7711">
                  <c:v>428.00875992892497</c:v>
                </c:pt>
                <c:pt idx="7712">
                  <c:v>428.06426618750697</c:v>
                </c:pt>
                <c:pt idx="7713">
                  <c:v>428.11977244609</c:v>
                </c:pt>
                <c:pt idx="7714">
                  <c:v>428.175278704672</c:v>
                </c:pt>
                <c:pt idx="7715">
                  <c:v>428.23078496325502</c:v>
                </c:pt>
                <c:pt idx="7716">
                  <c:v>428.28629122183702</c:v>
                </c:pt>
                <c:pt idx="7717">
                  <c:v>428.34179748041902</c:v>
                </c:pt>
                <c:pt idx="7718">
                  <c:v>428.39730373900198</c:v>
                </c:pt>
                <c:pt idx="7719">
                  <c:v>428.45280999758398</c:v>
                </c:pt>
                <c:pt idx="7720">
                  <c:v>428.50831625616701</c:v>
                </c:pt>
                <c:pt idx="7721">
                  <c:v>428.56382251474901</c:v>
                </c:pt>
                <c:pt idx="7722">
                  <c:v>428.61932877333101</c:v>
                </c:pt>
                <c:pt idx="7723">
                  <c:v>428.67483503191397</c:v>
                </c:pt>
                <c:pt idx="7724">
                  <c:v>428.73034129049603</c:v>
                </c:pt>
                <c:pt idx="7725">
                  <c:v>428.78584754907899</c:v>
                </c:pt>
                <c:pt idx="7726">
                  <c:v>428.84135380766099</c:v>
                </c:pt>
                <c:pt idx="7727">
                  <c:v>428.89686006624299</c:v>
                </c:pt>
                <c:pt idx="7728">
                  <c:v>428.95236632482602</c:v>
                </c:pt>
                <c:pt idx="7729">
                  <c:v>429.00787258340802</c:v>
                </c:pt>
                <c:pt idx="7730">
                  <c:v>429.06337884199098</c:v>
                </c:pt>
                <c:pt idx="7731">
                  <c:v>429.11888510057298</c:v>
                </c:pt>
                <c:pt idx="7732">
                  <c:v>429.17439135915498</c:v>
                </c:pt>
                <c:pt idx="7733">
                  <c:v>429.229897617738</c:v>
                </c:pt>
                <c:pt idx="7734">
                  <c:v>429.28540387632</c:v>
                </c:pt>
                <c:pt idx="7735">
                  <c:v>429.34091013490303</c:v>
                </c:pt>
                <c:pt idx="7736">
                  <c:v>429.39641639348503</c:v>
                </c:pt>
                <c:pt idx="7737">
                  <c:v>429.45192265206703</c:v>
                </c:pt>
                <c:pt idx="7738">
                  <c:v>429.50742891064999</c:v>
                </c:pt>
                <c:pt idx="7739">
                  <c:v>429.56293516923199</c:v>
                </c:pt>
                <c:pt idx="7740">
                  <c:v>429.61844142781501</c:v>
                </c:pt>
                <c:pt idx="7741">
                  <c:v>429.67394768639701</c:v>
                </c:pt>
                <c:pt idx="7742">
                  <c:v>429.72945394497901</c:v>
                </c:pt>
                <c:pt idx="7743">
                  <c:v>429.78496020356198</c:v>
                </c:pt>
                <c:pt idx="7744">
                  <c:v>429.84046646214398</c:v>
                </c:pt>
                <c:pt idx="7745">
                  <c:v>429.895972720727</c:v>
                </c:pt>
                <c:pt idx="7746">
                  <c:v>429.951478979309</c:v>
                </c:pt>
                <c:pt idx="7747">
                  <c:v>430.00698523789202</c:v>
                </c:pt>
                <c:pt idx="7748">
                  <c:v>430.06249149647402</c:v>
                </c:pt>
                <c:pt idx="7749">
                  <c:v>430.11799775505602</c:v>
                </c:pt>
                <c:pt idx="7750">
                  <c:v>430.17350401363899</c:v>
                </c:pt>
                <c:pt idx="7751">
                  <c:v>430.22901027222099</c:v>
                </c:pt>
                <c:pt idx="7752">
                  <c:v>430.28451653080401</c:v>
                </c:pt>
                <c:pt idx="7753">
                  <c:v>430.34002278938601</c:v>
                </c:pt>
                <c:pt idx="7754">
                  <c:v>430.39552904796801</c:v>
                </c:pt>
                <c:pt idx="7755">
                  <c:v>430.45103530655098</c:v>
                </c:pt>
                <c:pt idx="7756">
                  <c:v>430.50654156513298</c:v>
                </c:pt>
                <c:pt idx="7757">
                  <c:v>430.562047823716</c:v>
                </c:pt>
                <c:pt idx="7758">
                  <c:v>430.617554082298</c:v>
                </c:pt>
                <c:pt idx="7759">
                  <c:v>430.67306034088</c:v>
                </c:pt>
                <c:pt idx="7760">
                  <c:v>430.72856659946302</c:v>
                </c:pt>
                <c:pt idx="7761">
                  <c:v>430.78407285804502</c:v>
                </c:pt>
                <c:pt idx="7762">
                  <c:v>430.83957911662799</c:v>
                </c:pt>
                <c:pt idx="7763">
                  <c:v>430.89508537520999</c:v>
                </c:pt>
                <c:pt idx="7764">
                  <c:v>430.95059163379199</c:v>
                </c:pt>
                <c:pt idx="7765">
                  <c:v>431.00609789237501</c:v>
                </c:pt>
                <c:pt idx="7766">
                  <c:v>431.06160415095701</c:v>
                </c:pt>
                <c:pt idx="7767">
                  <c:v>431.11711040953998</c:v>
                </c:pt>
                <c:pt idx="7768">
                  <c:v>431.17261666812198</c:v>
                </c:pt>
                <c:pt idx="7769">
                  <c:v>431.22812292670397</c:v>
                </c:pt>
                <c:pt idx="7770">
                  <c:v>431.283629185287</c:v>
                </c:pt>
                <c:pt idx="7771">
                  <c:v>431.339135443869</c:v>
                </c:pt>
                <c:pt idx="7772">
                  <c:v>431.39464170245202</c:v>
                </c:pt>
                <c:pt idx="7773">
                  <c:v>431.45014796103402</c:v>
                </c:pt>
                <c:pt idx="7774">
                  <c:v>431.50565421961602</c:v>
                </c:pt>
                <c:pt idx="7775">
                  <c:v>431.56116047819899</c:v>
                </c:pt>
                <c:pt idx="7776">
                  <c:v>431.61666673678099</c:v>
                </c:pt>
                <c:pt idx="7777">
                  <c:v>431.67217299536401</c:v>
                </c:pt>
                <c:pt idx="7778">
                  <c:v>431.72767925394601</c:v>
                </c:pt>
                <c:pt idx="7779">
                  <c:v>431.78318551252801</c:v>
                </c:pt>
                <c:pt idx="7780">
                  <c:v>431.83869177111097</c:v>
                </c:pt>
                <c:pt idx="7781">
                  <c:v>431.89419802969297</c:v>
                </c:pt>
                <c:pt idx="7782">
                  <c:v>431.949704288276</c:v>
                </c:pt>
                <c:pt idx="7783">
                  <c:v>432.005210546858</c:v>
                </c:pt>
                <c:pt idx="7784">
                  <c:v>432.06071680544102</c:v>
                </c:pt>
                <c:pt idx="7785">
                  <c:v>432.11622306402302</c:v>
                </c:pt>
                <c:pt idx="7786">
                  <c:v>432.17172932260502</c:v>
                </c:pt>
                <c:pt idx="7787">
                  <c:v>432.22723558118798</c:v>
                </c:pt>
                <c:pt idx="7788">
                  <c:v>432.28274183976998</c:v>
                </c:pt>
                <c:pt idx="7789">
                  <c:v>432.33824809835198</c:v>
                </c:pt>
                <c:pt idx="7790">
                  <c:v>432.39375435693501</c:v>
                </c:pt>
                <c:pt idx="7791">
                  <c:v>432.44926061551701</c:v>
                </c:pt>
                <c:pt idx="7792">
                  <c:v>432.50476687410003</c:v>
                </c:pt>
                <c:pt idx="7793">
                  <c:v>432.56027313268203</c:v>
                </c:pt>
                <c:pt idx="7794">
                  <c:v>432.61577939126499</c:v>
                </c:pt>
                <c:pt idx="7795">
                  <c:v>432.67128564984699</c:v>
                </c:pt>
                <c:pt idx="7796">
                  <c:v>432.72679190842899</c:v>
                </c:pt>
                <c:pt idx="7797">
                  <c:v>432.78229816701202</c:v>
                </c:pt>
                <c:pt idx="7798">
                  <c:v>432.83780442559402</c:v>
                </c:pt>
                <c:pt idx="7799">
                  <c:v>432.89331068417698</c:v>
                </c:pt>
                <c:pt idx="7800">
                  <c:v>432.94881694275898</c:v>
                </c:pt>
                <c:pt idx="7801">
                  <c:v>433.00432320134098</c:v>
                </c:pt>
                <c:pt idx="7802">
                  <c:v>433.059829459924</c:v>
                </c:pt>
                <c:pt idx="7803">
                  <c:v>433.115335718506</c:v>
                </c:pt>
                <c:pt idx="7804">
                  <c:v>433.17084197708903</c:v>
                </c:pt>
                <c:pt idx="7805">
                  <c:v>433.22634823567103</c:v>
                </c:pt>
                <c:pt idx="7806">
                  <c:v>433.28185449425303</c:v>
                </c:pt>
                <c:pt idx="7807">
                  <c:v>433.33736075283599</c:v>
                </c:pt>
                <c:pt idx="7808">
                  <c:v>433.39286701141799</c:v>
                </c:pt>
                <c:pt idx="7809">
                  <c:v>433.44837327000101</c:v>
                </c:pt>
                <c:pt idx="7810">
                  <c:v>433.50387952858301</c:v>
                </c:pt>
                <c:pt idx="7811">
                  <c:v>433.55938578716501</c:v>
                </c:pt>
                <c:pt idx="7812">
                  <c:v>433.61489204574798</c:v>
                </c:pt>
                <c:pt idx="7813">
                  <c:v>433.67039830432998</c:v>
                </c:pt>
                <c:pt idx="7814">
                  <c:v>433.725904562913</c:v>
                </c:pt>
                <c:pt idx="7815">
                  <c:v>433.781410821495</c:v>
                </c:pt>
                <c:pt idx="7816">
                  <c:v>433.836917080077</c:v>
                </c:pt>
                <c:pt idx="7817">
                  <c:v>433.89242333866002</c:v>
                </c:pt>
                <c:pt idx="7818">
                  <c:v>433.94792959724202</c:v>
                </c:pt>
                <c:pt idx="7819">
                  <c:v>434.00343585582499</c:v>
                </c:pt>
                <c:pt idx="7820">
                  <c:v>434.05894211440699</c:v>
                </c:pt>
                <c:pt idx="7821">
                  <c:v>434.11444837298899</c:v>
                </c:pt>
                <c:pt idx="7822">
                  <c:v>434.16995463157201</c:v>
                </c:pt>
                <c:pt idx="7823">
                  <c:v>434.22546089015401</c:v>
                </c:pt>
                <c:pt idx="7824">
                  <c:v>434.28096714873698</c:v>
                </c:pt>
                <c:pt idx="7825">
                  <c:v>434.33647340731898</c:v>
                </c:pt>
                <c:pt idx="7826">
                  <c:v>434.39197966590098</c:v>
                </c:pt>
                <c:pt idx="7827">
                  <c:v>434.447485924484</c:v>
                </c:pt>
                <c:pt idx="7828">
                  <c:v>434.502992183066</c:v>
                </c:pt>
                <c:pt idx="7829">
                  <c:v>434.55849844164902</c:v>
                </c:pt>
                <c:pt idx="7830">
                  <c:v>434.61400470023102</c:v>
                </c:pt>
                <c:pt idx="7831">
                  <c:v>434.66951095881399</c:v>
                </c:pt>
                <c:pt idx="7832">
                  <c:v>434.72501721739599</c:v>
                </c:pt>
                <c:pt idx="7833">
                  <c:v>434.78052347597799</c:v>
                </c:pt>
                <c:pt idx="7834">
                  <c:v>434.83602973456101</c:v>
                </c:pt>
                <c:pt idx="7835">
                  <c:v>434.89153599314301</c:v>
                </c:pt>
                <c:pt idx="7836">
                  <c:v>434.94704225172597</c:v>
                </c:pt>
                <c:pt idx="7837">
                  <c:v>435.00254851030797</c:v>
                </c:pt>
                <c:pt idx="7838">
                  <c:v>435.05805476888997</c:v>
                </c:pt>
                <c:pt idx="7839">
                  <c:v>435.113561027473</c:v>
                </c:pt>
                <c:pt idx="7840">
                  <c:v>435.169067286055</c:v>
                </c:pt>
                <c:pt idx="7841">
                  <c:v>435.22457354463802</c:v>
                </c:pt>
                <c:pt idx="7842">
                  <c:v>435.28007980322002</c:v>
                </c:pt>
                <c:pt idx="7843">
                  <c:v>435.33558606180202</c:v>
                </c:pt>
                <c:pt idx="7844">
                  <c:v>435.39109232038498</c:v>
                </c:pt>
                <c:pt idx="7845">
                  <c:v>435.44659857896698</c:v>
                </c:pt>
                <c:pt idx="7846">
                  <c:v>435.50210483755001</c:v>
                </c:pt>
                <c:pt idx="7847">
                  <c:v>435.55761109613201</c:v>
                </c:pt>
                <c:pt idx="7848">
                  <c:v>435.61311735471401</c:v>
                </c:pt>
                <c:pt idx="7849">
                  <c:v>435.66862361329697</c:v>
                </c:pt>
                <c:pt idx="7850">
                  <c:v>435.72412987187897</c:v>
                </c:pt>
                <c:pt idx="7851">
                  <c:v>435.77963613046199</c:v>
                </c:pt>
                <c:pt idx="7852">
                  <c:v>435.83514238904399</c:v>
                </c:pt>
                <c:pt idx="7853">
                  <c:v>435.89064864762599</c:v>
                </c:pt>
                <c:pt idx="7854">
                  <c:v>435.94615490620902</c:v>
                </c:pt>
                <c:pt idx="7855">
                  <c:v>436.00166116479102</c:v>
                </c:pt>
                <c:pt idx="7856">
                  <c:v>436.05716742337398</c:v>
                </c:pt>
                <c:pt idx="7857">
                  <c:v>436.11267368195598</c:v>
                </c:pt>
                <c:pt idx="7858">
                  <c:v>436.16817994053798</c:v>
                </c:pt>
                <c:pt idx="7859">
                  <c:v>436.223686199121</c:v>
                </c:pt>
                <c:pt idx="7860">
                  <c:v>436.279192457703</c:v>
                </c:pt>
                <c:pt idx="7861">
                  <c:v>436.33469871628603</c:v>
                </c:pt>
                <c:pt idx="7862">
                  <c:v>436.39020497486803</c:v>
                </c:pt>
                <c:pt idx="7863">
                  <c:v>436.44571123345003</c:v>
                </c:pt>
                <c:pt idx="7864">
                  <c:v>436.50121749203299</c:v>
                </c:pt>
                <c:pt idx="7865">
                  <c:v>436.55672375061499</c:v>
                </c:pt>
                <c:pt idx="7866">
                  <c:v>436.61223000919802</c:v>
                </c:pt>
                <c:pt idx="7867">
                  <c:v>436.66773626778001</c:v>
                </c:pt>
                <c:pt idx="7868">
                  <c:v>436.72324252636298</c:v>
                </c:pt>
                <c:pt idx="7869">
                  <c:v>436.77874878494498</c:v>
                </c:pt>
                <c:pt idx="7870">
                  <c:v>436.83425504352698</c:v>
                </c:pt>
                <c:pt idx="7871">
                  <c:v>436.88976130211</c:v>
                </c:pt>
                <c:pt idx="7872">
                  <c:v>436.945267560692</c:v>
                </c:pt>
                <c:pt idx="7873">
                  <c:v>437.00077381927503</c:v>
                </c:pt>
                <c:pt idx="7874">
                  <c:v>437.05628007785702</c:v>
                </c:pt>
                <c:pt idx="7875">
                  <c:v>437.11178633643902</c:v>
                </c:pt>
                <c:pt idx="7876">
                  <c:v>437.16729259502199</c:v>
                </c:pt>
                <c:pt idx="7877">
                  <c:v>437.22279885360399</c:v>
                </c:pt>
                <c:pt idx="7878">
                  <c:v>437.27830511218701</c:v>
                </c:pt>
                <c:pt idx="7879">
                  <c:v>437.33381137076901</c:v>
                </c:pt>
                <c:pt idx="7880">
                  <c:v>437.38931762935101</c:v>
                </c:pt>
                <c:pt idx="7881">
                  <c:v>437.44482388793398</c:v>
                </c:pt>
                <c:pt idx="7882">
                  <c:v>437.50033014651598</c:v>
                </c:pt>
                <c:pt idx="7883">
                  <c:v>437.555836405099</c:v>
                </c:pt>
                <c:pt idx="7884">
                  <c:v>437.611342663681</c:v>
                </c:pt>
                <c:pt idx="7885">
                  <c:v>437.666848922263</c:v>
                </c:pt>
                <c:pt idx="7886">
                  <c:v>437.72235518084602</c:v>
                </c:pt>
                <c:pt idx="7887">
                  <c:v>437.77786143942802</c:v>
                </c:pt>
                <c:pt idx="7888">
                  <c:v>437.83336769801099</c:v>
                </c:pt>
                <c:pt idx="7889">
                  <c:v>437.88887395659299</c:v>
                </c:pt>
                <c:pt idx="7890">
                  <c:v>437.94438021517499</c:v>
                </c:pt>
                <c:pt idx="7891">
                  <c:v>437.99988647375801</c:v>
                </c:pt>
                <c:pt idx="7892">
                  <c:v>438.05539273234001</c:v>
                </c:pt>
                <c:pt idx="7893">
                  <c:v>438.11089899092298</c:v>
                </c:pt>
                <c:pt idx="7894">
                  <c:v>438.16640524950498</c:v>
                </c:pt>
                <c:pt idx="7895">
                  <c:v>438.22191150808698</c:v>
                </c:pt>
                <c:pt idx="7896">
                  <c:v>438.27741776667</c:v>
                </c:pt>
                <c:pt idx="7897">
                  <c:v>438.332924025252</c:v>
                </c:pt>
                <c:pt idx="7898">
                  <c:v>438.38843028383502</c:v>
                </c:pt>
                <c:pt idx="7899">
                  <c:v>438.44393654241702</c:v>
                </c:pt>
                <c:pt idx="7900">
                  <c:v>438.49944280099902</c:v>
                </c:pt>
                <c:pt idx="7901">
                  <c:v>438.55494905958199</c:v>
                </c:pt>
                <c:pt idx="7902">
                  <c:v>438.61045531816399</c:v>
                </c:pt>
                <c:pt idx="7903">
                  <c:v>438.66596157674701</c:v>
                </c:pt>
                <c:pt idx="7904">
                  <c:v>438.72146783532901</c:v>
                </c:pt>
                <c:pt idx="7905">
                  <c:v>438.77697409391101</c:v>
                </c:pt>
                <c:pt idx="7906">
                  <c:v>438.83248035249397</c:v>
                </c:pt>
                <c:pt idx="7907">
                  <c:v>438.88798661107597</c:v>
                </c:pt>
                <c:pt idx="7908">
                  <c:v>438.943492869659</c:v>
                </c:pt>
                <c:pt idx="7909">
                  <c:v>438.998999128241</c:v>
                </c:pt>
                <c:pt idx="7910">
                  <c:v>439.05450538682402</c:v>
                </c:pt>
                <c:pt idx="7911">
                  <c:v>439.11001164540602</c:v>
                </c:pt>
                <c:pt idx="7912">
                  <c:v>439.16551790398802</c:v>
                </c:pt>
                <c:pt idx="7913">
                  <c:v>439.22102416257098</c:v>
                </c:pt>
                <c:pt idx="7914">
                  <c:v>439.27653042115298</c:v>
                </c:pt>
                <c:pt idx="7915">
                  <c:v>439.33203667973601</c:v>
                </c:pt>
                <c:pt idx="7916">
                  <c:v>439.38754293831801</c:v>
                </c:pt>
                <c:pt idx="7917">
                  <c:v>439.44304919690001</c:v>
                </c:pt>
                <c:pt idx="7918">
                  <c:v>439.49855545548297</c:v>
                </c:pt>
                <c:pt idx="7919">
                  <c:v>439.55406171406503</c:v>
                </c:pt>
                <c:pt idx="7920">
                  <c:v>439.60956797264799</c:v>
                </c:pt>
                <c:pt idx="7921">
                  <c:v>439.66507423122999</c:v>
                </c:pt>
                <c:pt idx="7922">
                  <c:v>439.72058048981199</c:v>
                </c:pt>
                <c:pt idx="7923">
                  <c:v>439.77608674839502</c:v>
                </c:pt>
                <c:pt idx="7924">
                  <c:v>439.83159300697702</c:v>
                </c:pt>
                <c:pt idx="7925">
                  <c:v>439.88709926555998</c:v>
                </c:pt>
                <c:pt idx="7926">
                  <c:v>439.94260552414198</c:v>
                </c:pt>
                <c:pt idx="7927">
                  <c:v>439.99811178272398</c:v>
                </c:pt>
                <c:pt idx="7928">
                  <c:v>440.053618041307</c:v>
                </c:pt>
                <c:pt idx="7929">
                  <c:v>440.109124299889</c:v>
                </c:pt>
                <c:pt idx="7930">
                  <c:v>440.16463055847203</c:v>
                </c:pt>
                <c:pt idx="7931">
                  <c:v>440.22013681705403</c:v>
                </c:pt>
                <c:pt idx="7932">
                  <c:v>440.27564307563603</c:v>
                </c:pt>
                <c:pt idx="7933">
                  <c:v>440.33114933421899</c:v>
                </c:pt>
                <c:pt idx="7934">
                  <c:v>440.38665559280099</c:v>
                </c:pt>
                <c:pt idx="7935">
                  <c:v>440.44216185138401</c:v>
                </c:pt>
                <c:pt idx="7936">
                  <c:v>440.49766810996601</c:v>
                </c:pt>
                <c:pt idx="7937">
                  <c:v>440.55317436854801</c:v>
                </c:pt>
                <c:pt idx="7938">
                  <c:v>440.60868062713098</c:v>
                </c:pt>
                <c:pt idx="7939">
                  <c:v>440.66418688571298</c:v>
                </c:pt>
                <c:pt idx="7940">
                  <c:v>440.719693144296</c:v>
                </c:pt>
                <c:pt idx="7941">
                  <c:v>440.775199402878</c:v>
                </c:pt>
                <c:pt idx="7942">
                  <c:v>440.83070566146</c:v>
                </c:pt>
                <c:pt idx="7943">
                  <c:v>440.88621192004302</c:v>
                </c:pt>
                <c:pt idx="7944">
                  <c:v>440.94171817862502</c:v>
                </c:pt>
                <c:pt idx="7945">
                  <c:v>440.99722443720799</c:v>
                </c:pt>
                <c:pt idx="7946">
                  <c:v>441.05273069578999</c:v>
                </c:pt>
                <c:pt idx="7947">
                  <c:v>441.10823695437301</c:v>
                </c:pt>
                <c:pt idx="7948">
                  <c:v>441.16374321295501</c:v>
                </c:pt>
                <c:pt idx="7949">
                  <c:v>441.21924947153701</c:v>
                </c:pt>
                <c:pt idx="7950">
                  <c:v>441.27475573011998</c:v>
                </c:pt>
                <c:pt idx="7951">
                  <c:v>441.33026198870198</c:v>
                </c:pt>
                <c:pt idx="7952">
                  <c:v>441.385768247285</c:v>
                </c:pt>
                <c:pt idx="7953">
                  <c:v>441.441274505867</c:v>
                </c:pt>
                <c:pt idx="7954">
                  <c:v>441.496780764449</c:v>
                </c:pt>
                <c:pt idx="7955">
                  <c:v>441.55228702303202</c:v>
                </c:pt>
                <c:pt idx="7956">
                  <c:v>441.60779328161402</c:v>
                </c:pt>
                <c:pt idx="7957">
                  <c:v>441.66329954019699</c:v>
                </c:pt>
                <c:pt idx="7958">
                  <c:v>441.71880579877899</c:v>
                </c:pt>
                <c:pt idx="7959">
                  <c:v>441.77431205736099</c:v>
                </c:pt>
                <c:pt idx="7960">
                  <c:v>441.82981831594401</c:v>
                </c:pt>
                <c:pt idx="7961">
                  <c:v>441.88532457452601</c:v>
                </c:pt>
                <c:pt idx="7962">
                  <c:v>441.94083083310898</c:v>
                </c:pt>
                <c:pt idx="7963">
                  <c:v>441.99633709169098</c:v>
                </c:pt>
                <c:pt idx="7964">
                  <c:v>442.05184335027297</c:v>
                </c:pt>
                <c:pt idx="7965">
                  <c:v>442.107349608856</c:v>
                </c:pt>
                <c:pt idx="7966">
                  <c:v>442.162855867438</c:v>
                </c:pt>
                <c:pt idx="7967">
                  <c:v>442.21836212602102</c:v>
                </c:pt>
                <c:pt idx="7968">
                  <c:v>442.27386838460302</c:v>
                </c:pt>
                <c:pt idx="7969">
                  <c:v>442.32937464318502</c:v>
                </c:pt>
                <c:pt idx="7970">
                  <c:v>442.38488090176799</c:v>
                </c:pt>
                <c:pt idx="7971">
                  <c:v>442.44038716034999</c:v>
                </c:pt>
                <c:pt idx="7972">
                  <c:v>442.49589341893301</c:v>
                </c:pt>
                <c:pt idx="7973">
                  <c:v>442.55139967751501</c:v>
                </c:pt>
                <c:pt idx="7974">
                  <c:v>442.60690593609701</c:v>
                </c:pt>
                <c:pt idx="7975">
                  <c:v>442.66241219467997</c:v>
                </c:pt>
                <c:pt idx="7976">
                  <c:v>442.71791845326197</c:v>
                </c:pt>
                <c:pt idx="7977">
                  <c:v>442.773424711845</c:v>
                </c:pt>
                <c:pt idx="7978">
                  <c:v>442.828930970427</c:v>
                </c:pt>
                <c:pt idx="7979">
                  <c:v>442.884437229009</c:v>
                </c:pt>
                <c:pt idx="7980">
                  <c:v>442.93994348759202</c:v>
                </c:pt>
                <c:pt idx="7981">
                  <c:v>442.99544974617402</c:v>
                </c:pt>
                <c:pt idx="7982">
                  <c:v>443.05095600475698</c:v>
                </c:pt>
                <c:pt idx="7983">
                  <c:v>443.10646226333898</c:v>
                </c:pt>
                <c:pt idx="7984">
                  <c:v>443.16196852192098</c:v>
                </c:pt>
                <c:pt idx="7985">
                  <c:v>443.21747478050401</c:v>
                </c:pt>
                <c:pt idx="7986">
                  <c:v>443.27298103908601</c:v>
                </c:pt>
                <c:pt idx="7987">
                  <c:v>443.32848729766903</c:v>
                </c:pt>
                <c:pt idx="7988">
                  <c:v>443.38399355625103</c:v>
                </c:pt>
                <c:pt idx="7989">
                  <c:v>443.43949981483303</c:v>
                </c:pt>
                <c:pt idx="7990">
                  <c:v>443.49500607341599</c:v>
                </c:pt>
                <c:pt idx="7991">
                  <c:v>443.55051233199799</c:v>
                </c:pt>
                <c:pt idx="7992">
                  <c:v>443.60601859058102</c:v>
                </c:pt>
                <c:pt idx="7993">
                  <c:v>443.66152484916302</c:v>
                </c:pt>
                <c:pt idx="7994">
                  <c:v>443.71703110774598</c:v>
                </c:pt>
                <c:pt idx="7995">
                  <c:v>443.77253736632798</c:v>
                </c:pt>
                <c:pt idx="7996">
                  <c:v>443.82804362490998</c:v>
                </c:pt>
                <c:pt idx="7997">
                  <c:v>443.883549883493</c:v>
                </c:pt>
                <c:pt idx="7998">
                  <c:v>443.939056142075</c:v>
                </c:pt>
                <c:pt idx="7999">
                  <c:v>443.99456240065803</c:v>
                </c:pt>
                <c:pt idx="8000">
                  <c:v>444.05006865924003</c:v>
                </c:pt>
                <c:pt idx="8001">
                  <c:v>444.10557491782203</c:v>
                </c:pt>
                <c:pt idx="8002">
                  <c:v>444.16108117640499</c:v>
                </c:pt>
                <c:pt idx="8003">
                  <c:v>444.21658743498699</c:v>
                </c:pt>
                <c:pt idx="8004">
                  <c:v>444.27209369357001</c:v>
                </c:pt>
                <c:pt idx="8005">
                  <c:v>444.32759995215201</c:v>
                </c:pt>
                <c:pt idx="8006">
                  <c:v>444.38310621073401</c:v>
                </c:pt>
                <c:pt idx="8007">
                  <c:v>444.43861246931698</c:v>
                </c:pt>
                <c:pt idx="8008">
                  <c:v>444.49411872789898</c:v>
                </c:pt>
                <c:pt idx="8009">
                  <c:v>444.549624986482</c:v>
                </c:pt>
                <c:pt idx="8010">
                  <c:v>444.605131245064</c:v>
                </c:pt>
                <c:pt idx="8011">
                  <c:v>444.660637503646</c:v>
                </c:pt>
                <c:pt idx="8012">
                  <c:v>444.71614376222902</c:v>
                </c:pt>
                <c:pt idx="8013">
                  <c:v>444.77165002081102</c:v>
                </c:pt>
                <c:pt idx="8014">
                  <c:v>444.82715627939399</c:v>
                </c:pt>
                <c:pt idx="8015">
                  <c:v>444.88266253797599</c:v>
                </c:pt>
                <c:pt idx="8016">
                  <c:v>444.93816879655799</c:v>
                </c:pt>
                <c:pt idx="8017">
                  <c:v>444.99367505514101</c:v>
                </c:pt>
                <c:pt idx="8018">
                  <c:v>445.04918131372301</c:v>
                </c:pt>
                <c:pt idx="8019">
                  <c:v>445.10468757230598</c:v>
                </c:pt>
                <c:pt idx="8020">
                  <c:v>445.16019383088798</c:v>
                </c:pt>
                <c:pt idx="8021">
                  <c:v>445.21570008946998</c:v>
                </c:pt>
                <c:pt idx="8022">
                  <c:v>445.271206348053</c:v>
                </c:pt>
                <c:pt idx="8023">
                  <c:v>445.326712606635</c:v>
                </c:pt>
                <c:pt idx="8024">
                  <c:v>445.38221886521802</c:v>
                </c:pt>
                <c:pt idx="8025">
                  <c:v>445.43772512380002</c:v>
                </c:pt>
                <c:pt idx="8026">
                  <c:v>445.49323138238202</c:v>
                </c:pt>
                <c:pt idx="8027">
                  <c:v>445.54873764096499</c:v>
                </c:pt>
                <c:pt idx="8028">
                  <c:v>445.60424389954699</c:v>
                </c:pt>
                <c:pt idx="8029">
                  <c:v>445.65975015813001</c:v>
                </c:pt>
                <c:pt idx="8030">
                  <c:v>445.71525641671201</c:v>
                </c:pt>
                <c:pt idx="8031">
                  <c:v>445.77076267529497</c:v>
                </c:pt>
                <c:pt idx="8032">
                  <c:v>445.82626893387697</c:v>
                </c:pt>
                <c:pt idx="8033">
                  <c:v>445.88177519245897</c:v>
                </c:pt>
                <c:pt idx="8034">
                  <c:v>445.937281451042</c:v>
                </c:pt>
                <c:pt idx="8035">
                  <c:v>445.992787709624</c:v>
                </c:pt>
                <c:pt idx="8036">
                  <c:v>446.04829396820702</c:v>
                </c:pt>
                <c:pt idx="8037">
                  <c:v>446.10380022678902</c:v>
                </c:pt>
                <c:pt idx="8038">
                  <c:v>446.15930648537102</c:v>
                </c:pt>
                <c:pt idx="8039">
                  <c:v>446.21481274395398</c:v>
                </c:pt>
                <c:pt idx="8040">
                  <c:v>446.27031900253598</c:v>
                </c:pt>
                <c:pt idx="8041">
                  <c:v>446.32582526111901</c:v>
                </c:pt>
                <c:pt idx="8042">
                  <c:v>446.38133151970101</c:v>
                </c:pt>
                <c:pt idx="8043">
                  <c:v>446.43683777828301</c:v>
                </c:pt>
                <c:pt idx="8044">
                  <c:v>446.49234403686597</c:v>
                </c:pt>
                <c:pt idx="8045">
                  <c:v>446.54785029544797</c:v>
                </c:pt>
                <c:pt idx="8046">
                  <c:v>446.603356554031</c:v>
                </c:pt>
                <c:pt idx="8047">
                  <c:v>446.65886281261299</c:v>
                </c:pt>
                <c:pt idx="8048">
                  <c:v>446.71436907119499</c:v>
                </c:pt>
                <c:pt idx="8049">
                  <c:v>446.76987532977802</c:v>
                </c:pt>
                <c:pt idx="8050">
                  <c:v>446.82538158836002</c:v>
                </c:pt>
                <c:pt idx="8051">
                  <c:v>446.88088784694298</c:v>
                </c:pt>
                <c:pt idx="8052">
                  <c:v>446.93639410552498</c:v>
                </c:pt>
                <c:pt idx="8053">
                  <c:v>446.99190036410698</c:v>
                </c:pt>
                <c:pt idx="8054">
                  <c:v>447.04740662269</c:v>
                </c:pt>
                <c:pt idx="8055">
                  <c:v>447.102912881272</c:v>
                </c:pt>
                <c:pt idx="8056">
                  <c:v>447.15841913985503</c:v>
                </c:pt>
                <c:pt idx="8057">
                  <c:v>447.21392539843703</c:v>
                </c:pt>
                <c:pt idx="8058">
                  <c:v>447.26943165701903</c:v>
                </c:pt>
                <c:pt idx="8059">
                  <c:v>447.32493791560199</c:v>
                </c:pt>
                <c:pt idx="8060">
                  <c:v>447.38044417418399</c:v>
                </c:pt>
                <c:pt idx="8061">
                  <c:v>447.43595043276702</c:v>
                </c:pt>
                <c:pt idx="8062">
                  <c:v>447.49145669134901</c:v>
                </c:pt>
                <c:pt idx="8063">
                  <c:v>447.54696294993101</c:v>
                </c:pt>
                <c:pt idx="8064">
                  <c:v>447.60246920851398</c:v>
                </c:pt>
                <c:pt idx="8065">
                  <c:v>447.65797546709598</c:v>
                </c:pt>
                <c:pt idx="8066">
                  <c:v>447.713481725679</c:v>
                </c:pt>
                <c:pt idx="8067">
                  <c:v>447.768987984261</c:v>
                </c:pt>
                <c:pt idx="8068">
                  <c:v>447.82449424284403</c:v>
                </c:pt>
                <c:pt idx="8069">
                  <c:v>447.88000050142603</c:v>
                </c:pt>
                <c:pt idx="8070">
                  <c:v>447.93550676000802</c:v>
                </c:pt>
                <c:pt idx="8071">
                  <c:v>447.99101301859099</c:v>
                </c:pt>
                <c:pt idx="8072">
                  <c:v>448.04651927717299</c:v>
                </c:pt>
                <c:pt idx="8073">
                  <c:v>448.10202553575601</c:v>
                </c:pt>
                <c:pt idx="8074">
                  <c:v>448.15753179433801</c:v>
                </c:pt>
                <c:pt idx="8075">
                  <c:v>448.21303805292001</c:v>
                </c:pt>
                <c:pt idx="8076">
                  <c:v>448.26854431150298</c:v>
                </c:pt>
                <c:pt idx="8077">
                  <c:v>448.32405057008498</c:v>
                </c:pt>
                <c:pt idx="8078">
                  <c:v>448.379556828668</c:v>
                </c:pt>
                <c:pt idx="8079">
                  <c:v>448.43506308725</c:v>
                </c:pt>
                <c:pt idx="8080">
                  <c:v>448.490569345832</c:v>
                </c:pt>
                <c:pt idx="8081">
                  <c:v>448.54607560441502</c:v>
                </c:pt>
                <c:pt idx="8082">
                  <c:v>448.60158186299702</c:v>
                </c:pt>
                <c:pt idx="8083">
                  <c:v>448.65708812157999</c:v>
                </c:pt>
                <c:pt idx="8084">
                  <c:v>448.71259438016199</c:v>
                </c:pt>
                <c:pt idx="8085">
                  <c:v>448.76810063874399</c:v>
                </c:pt>
                <c:pt idx="8086">
                  <c:v>448.82360689732701</c:v>
                </c:pt>
                <c:pt idx="8087">
                  <c:v>448.87911315590901</c:v>
                </c:pt>
                <c:pt idx="8088">
                  <c:v>448.93461941449198</c:v>
                </c:pt>
                <c:pt idx="8089">
                  <c:v>448.99012567307398</c:v>
                </c:pt>
                <c:pt idx="8090">
                  <c:v>449.04563193165598</c:v>
                </c:pt>
                <c:pt idx="8091">
                  <c:v>449.101138190239</c:v>
                </c:pt>
                <c:pt idx="8092">
                  <c:v>449.156644448821</c:v>
                </c:pt>
                <c:pt idx="8093">
                  <c:v>449.21215070740402</c:v>
                </c:pt>
                <c:pt idx="8094">
                  <c:v>449.26765696598602</c:v>
                </c:pt>
                <c:pt idx="8095">
                  <c:v>449.32316322456802</c:v>
                </c:pt>
                <c:pt idx="8096">
                  <c:v>449.37866948315099</c:v>
                </c:pt>
                <c:pt idx="8097">
                  <c:v>449.43417574173299</c:v>
                </c:pt>
                <c:pt idx="8098">
                  <c:v>449.48968200031601</c:v>
                </c:pt>
                <c:pt idx="8099">
                  <c:v>449.54518825889801</c:v>
                </c:pt>
                <c:pt idx="8100">
                  <c:v>449.60069451748001</c:v>
                </c:pt>
                <c:pt idx="8101">
                  <c:v>449.65620077606297</c:v>
                </c:pt>
                <c:pt idx="8102">
                  <c:v>449.71170703464497</c:v>
                </c:pt>
                <c:pt idx="8103">
                  <c:v>449.767213293228</c:v>
                </c:pt>
                <c:pt idx="8104">
                  <c:v>449.82271955181</c:v>
                </c:pt>
                <c:pt idx="8105">
                  <c:v>449.87822581039302</c:v>
                </c:pt>
                <c:pt idx="8106">
                  <c:v>449.93373206897502</c:v>
                </c:pt>
                <c:pt idx="8107">
                  <c:v>449.98923832755702</c:v>
                </c:pt>
                <c:pt idx="8108">
                  <c:v>450.04474458613998</c:v>
                </c:pt>
                <c:pt idx="8109">
                  <c:v>450.10025084472198</c:v>
                </c:pt>
                <c:pt idx="8110">
                  <c:v>450.15575710330501</c:v>
                </c:pt>
                <c:pt idx="8111">
                  <c:v>450.21126336188701</c:v>
                </c:pt>
                <c:pt idx="8112">
                  <c:v>450.26676962046901</c:v>
                </c:pt>
                <c:pt idx="8113">
                  <c:v>450.32227587905197</c:v>
                </c:pt>
                <c:pt idx="8114">
                  <c:v>450.37778213763397</c:v>
                </c:pt>
                <c:pt idx="8115">
                  <c:v>450.43328839621699</c:v>
                </c:pt>
                <c:pt idx="8116">
                  <c:v>450.48879465479899</c:v>
                </c:pt>
                <c:pt idx="8117">
                  <c:v>450.54430091338099</c:v>
                </c:pt>
                <c:pt idx="8118">
                  <c:v>450.59980717196402</c:v>
                </c:pt>
                <c:pt idx="8119">
                  <c:v>450.65531343054602</c:v>
                </c:pt>
                <c:pt idx="8120">
                  <c:v>450.71081968912898</c:v>
                </c:pt>
                <c:pt idx="8121">
                  <c:v>450.76632594771098</c:v>
                </c:pt>
                <c:pt idx="8122">
                  <c:v>450.82183220629298</c:v>
                </c:pt>
                <c:pt idx="8123">
                  <c:v>450.877338464876</c:v>
                </c:pt>
                <c:pt idx="8124">
                  <c:v>450.932844723458</c:v>
                </c:pt>
                <c:pt idx="8125">
                  <c:v>450.98835098204103</c:v>
                </c:pt>
                <c:pt idx="8126">
                  <c:v>451.04385724062303</c:v>
                </c:pt>
                <c:pt idx="8127">
                  <c:v>451.09936349920503</c:v>
                </c:pt>
                <c:pt idx="8128">
                  <c:v>451.15486975778799</c:v>
                </c:pt>
                <c:pt idx="8129">
                  <c:v>451.21037601636999</c:v>
                </c:pt>
                <c:pt idx="8130">
                  <c:v>451.26588227495301</c:v>
                </c:pt>
                <c:pt idx="8131">
                  <c:v>451.32138853353501</c:v>
                </c:pt>
                <c:pt idx="8132">
                  <c:v>451.37689479211701</c:v>
                </c:pt>
                <c:pt idx="8133">
                  <c:v>451.43240105069998</c:v>
                </c:pt>
                <c:pt idx="8134">
                  <c:v>451.48790730928198</c:v>
                </c:pt>
                <c:pt idx="8135">
                  <c:v>451.543413567865</c:v>
                </c:pt>
                <c:pt idx="8136">
                  <c:v>451.598919826447</c:v>
                </c:pt>
                <c:pt idx="8137">
                  <c:v>451.654426085029</c:v>
                </c:pt>
                <c:pt idx="8138">
                  <c:v>451.70993234361202</c:v>
                </c:pt>
                <c:pt idx="8139">
                  <c:v>451.76543860219402</c:v>
                </c:pt>
                <c:pt idx="8140">
                  <c:v>451.82094486077699</c:v>
                </c:pt>
                <c:pt idx="8141">
                  <c:v>451.87645111935899</c:v>
                </c:pt>
                <c:pt idx="8142">
                  <c:v>451.93195737794099</c:v>
                </c:pt>
                <c:pt idx="8143">
                  <c:v>451.98746363652401</c:v>
                </c:pt>
                <c:pt idx="8144">
                  <c:v>452.04296989510601</c:v>
                </c:pt>
                <c:pt idx="8145">
                  <c:v>452.09847615368898</c:v>
                </c:pt>
                <c:pt idx="8146">
                  <c:v>452.15398241227098</c:v>
                </c:pt>
                <c:pt idx="8147">
                  <c:v>452.20948867085298</c:v>
                </c:pt>
                <c:pt idx="8148">
                  <c:v>452.264994929436</c:v>
                </c:pt>
                <c:pt idx="8149">
                  <c:v>452.320501188018</c:v>
                </c:pt>
                <c:pt idx="8150">
                  <c:v>452.37600744660102</c:v>
                </c:pt>
                <c:pt idx="8151">
                  <c:v>452.43151370518302</c:v>
                </c:pt>
                <c:pt idx="8152">
                  <c:v>452.48701996376599</c:v>
                </c:pt>
                <c:pt idx="8153">
                  <c:v>452.54252622234799</c:v>
                </c:pt>
                <c:pt idx="8154">
                  <c:v>452.59803248092999</c:v>
                </c:pt>
                <c:pt idx="8155">
                  <c:v>452.65353873951301</c:v>
                </c:pt>
                <c:pt idx="8156">
                  <c:v>452.70904499809501</c:v>
                </c:pt>
                <c:pt idx="8157">
                  <c:v>452.76455125667798</c:v>
                </c:pt>
                <c:pt idx="8158">
                  <c:v>452.82005751525998</c:v>
                </c:pt>
                <c:pt idx="8159">
                  <c:v>452.87556377384198</c:v>
                </c:pt>
                <c:pt idx="8160">
                  <c:v>452.931070032425</c:v>
                </c:pt>
                <c:pt idx="8161">
                  <c:v>452.986576291007</c:v>
                </c:pt>
                <c:pt idx="8162">
                  <c:v>453.04208254959002</c:v>
                </c:pt>
                <c:pt idx="8163">
                  <c:v>453.09758880817202</c:v>
                </c:pt>
                <c:pt idx="8164">
                  <c:v>453.15309506675402</c:v>
                </c:pt>
                <c:pt idx="8165">
                  <c:v>453.20860132533699</c:v>
                </c:pt>
                <c:pt idx="8166">
                  <c:v>453.26410758391899</c:v>
                </c:pt>
                <c:pt idx="8167">
                  <c:v>453.31961384250201</c:v>
                </c:pt>
                <c:pt idx="8168">
                  <c:v>453.37512010108401</c:v>
                </c:pt>
                <c:pt idx="8169">
                  <c:v>453.43062635966601</c:v>
                </c:pt>
                <c:pt idx="8170">
                  <c:v>453.48613261824897</c:v>
                </c:pt>
                <c:pt idx="8171">
                  <c:v>453.54163887683097</c:v>
                </c:pt>
                <c:pt idx="8172">
                  <c:v>453.597145135414</c:v>
                </c:pt>
                <c:pt idx="8173">
                  <c:v>453.652651393996</c:v>
                </c:pt>
                <c:pt idx="8174">
                  <c:v>453.708157652578</c:v>
                </c:pt>
                <c:pt idx="8175">
                  <c:v>453.76366391116102</c:v>
                </c:pt>
                <c:pt idx="8176">
                  <c:v>453.81917016974302</c:v>
                </c:pt>
                <c:pt idx="8177">
                  <c:v>453.87467642832598</c:v>
                </c:pt>
                <c:pt idx="8178">
                  <c:v>453.93018268690798</c:v>
                </c:pt>
                <c:pt idx="8179">
                  <c:v>453.98568894548998</c:v>
                </c:pt>
                <c:pt idx="8180">
                  <c:v>454.04119520407301</c:v>
                </c:pt>
                <c:pt idx="8181">
                  <c:v>454.09670146265501</c:v>
                </c:pt>
                <c:pt idx="8182">
                  <c:v>454.15220772123803</c:v>
                </c:pt>
                <c:pt idx="8183">
                  <c:v>454.20771397982003</c:v>
                </c:pt>
                <c:pt idx="8184">
                  <c:v>454.26322023840203</c:v>
                </c:pt>
                <c:pt idx="8185">
                  <c:v>454.31872649698499</c:v>
                </c:pt>
                <c:pt idx="8186">
                  <c:v>454.37423275556699</c:v>
                </c:pt>
                <c:pt idx="8187">
                  <c:v>454.42973901415002</c:v>
                </c:pt>
                <c:pt idx="8188">
                  <c:v>454.48524527273202</c:v>
                </c:pt>
                <c:pt idx="8189">
                  <c:v>454.54075153131498</c:v>
                </c:pt>
                <c:pt idx="8190">
                  <c:v>454.59625778989698</c:v>
                </c:pt>
                <c:pt idx="8191">
                  <c:v>454.65176404847898</c:v>
                </c:pt>
                <c:pt idx="8192">
                  <c:v>454.707270307062</c:v>
                </c:pt>
                <c:pt idx="8193">
                  <c:v>454.762776565644</c:v>
                </c:pt>
                <c:pt idx="8194">
                  <c:v>454.81828282422703</c:v>
                </c:pt>
                <c:pt idx="8195">
                  <c:v>454.87378908280903</c:v>
                </c:pt>
                <c:pt idx="8196">
                  <c:v>454.92929534139103</c:v>
                </c:pt>
                <c:pt idx="8197">
                  <c:v>454.98480159997399</c:v>
                </c:pt>
                <c:pt idx="8198">
                  <c:v>455.04030785855599</c:v>
                </c:pt>
                <c:pt idx="8199">
                  <c:v>455.09581411713901</c:v>
                </c:pt>
                <c:pt idx="8200">
                  <c:v>455.15132037572101</c:v>
                </c:pt>
                <c:pt idx="8201">
                  <c:v>455.20682663430301</c:v>
                </c:pt>
                <c:pt idx="8202">
                  <c:v>455.26233289288598</c:v>
                </c:pt>
                <c:pt idx="8203">
                  <c:v>455.31783915146798</c:v>
                </c:pt>
                <c:pt idx="8204">
                  <c:v>455.373345410051</c:v>
                </c:pt>
                <c:pt idx="8205">
                  <c:v>455.428851668633</c:v>
                </c:pt>
                <c:pt idx="8206">
                  <c:v>455.484357927215</c:v>
                </c:pt>
                <c:pt idx="8207">
                  <c:v>455.53986418579802</c:v>
                </c:pt>
                <c:pt idx="8208">
                  <c:v>455.59537044438002</c:v>
                </c:pt>
                <c:pt idx="8209">
                  <c:v>455.65087670296299</c:v>
                </c:pt>
                <c:pt idx="8210">
                  <c:v>455.70638296154499</c:v>
                </c:pt>
                <c:pt idx="8211">
                  <c:v>455.76188922012699</c:v>
                </c:pt>
                <c:pt idx="8212">
                  <c:v>455.81739547871001</c:v>
                </c:pt>
                <c:pt idx="8213">
                  <c:v>455.87290173729201</c:v>
                </c:pt>
                <c:pt idx="8214">
                  <c:v>455.92840799587498</c:v>
                </c:pt>
                <c:pt idx="8215">
                  <c:v>455.98391425445698</c:v>
                </c:pt>
                <c:pt idx="8216">
                  <c:v>456.03942051303898</c:v>
                </c:pt>
                <c:pt idx="8217">
                  <c:v>456.094926771622</c:v>
                </c:pt>
                <c:pt idx="8218">
                  <c:v>456.150433030204</c:v>
                </c:pt>
                <c:pt idx="8219">
                  <c:v>456.20593928878702</c:v>
                </c:pt>
                <c:pt idx="8220">
                  <c:v>456.26144554736902</c:v>
                </c:pt>
                <c:pt idx="8221">
                  <c:v>456.31695180595102</c:v>
                </c:pt>
                <c:pt idx="8222">
                  <c:v>456.37245806453399</c:v>
                </c:pt>
                <c:pt idx="8223">
                  <c:v>456.42796432311599</c:v>
                </c:pt>
                <c:pt idx="8224">
                  <c:v>456.48347058169901</c:v>
                </c:pt>
                <c:pt idx="8225">
                  <c:v>456.53897684028101</c:v>
                </c:pt>
                <c:pt idx="8226">
                  <c:v>456.59448309886301</c:v>
                </c:pt>
                <c:pt idx="8227">
                  <c:v>456.64998935744597</c:v>
                </c:pt>
                <c:pt idx="8228">
                  <c:v>456.70549561602797</c:v>
                </c:pt>
                <c:pt idx="8229">
                  <c:v>456.761001874611</c:v>
                </c:pt>
                <c:pt idx="8230">
                  <c:v>456.816508133193</c:v>
                </c:pt>
                <c:pt idx="8231">
                  <c:v>456.87201439177602</c:v>
                </c:pt>
                <c:pt idx="8232">
                  <c:v>456.92752065035802</c:v>
                </c:pt>
                <c:pt idx="8233">
                  <c:v>456.98302690894002</c:v>
                </c:pt>
                <c:pt idx="8234">
                  <c:v>457.03853316752298</c:v>
                </c:pt>
                <c:pt idx="8235">
                  <c:v>457.09403942610498</c:v>
                </c:pt>
                <c:pt idx="8236">
                  <c:v>457.14954568468801</c:v>
                </c:pt>
                <c:pt idx="8237">
                  <c:v>457.20505194327001</c:v>
                </c:pt>
                <c:pt idx="8238">
                  <c:v>457.26055820185201</c:v>
                </c:pt>
                <c:pt idx="8239">
                  <c:v>457.31606446043497</c:v>
                </c:pt>
                <c:pt idx="8240">
                  <c:v>457.37157071901697</c:v>
                </c:pt>
                <c:pt idx="8241">
                  <c:v>457.4270769776</c:v>
                </c:pt>
                <c:pt idx="8242">
                  <c:v>457.48258323618199</c:v>
                </c:pt>
                <c:pt idx="8243">
                  <c:v>457.53808949476399</c:v>
                </c:pt>
                <c:pt idx="8244">
                  <c:v>457.59359575334702</c:v>
                </c:pt>
                <c:pt idx="8245">
                  <c:v>457.64910201192902</c:v>
                </c:pt>
                <c:pt idx="8246">
                  <c:v>457.70460827051198</c:v>
                </c:pt>
                <c:pt idx="8247">
                  <c:v>457.76011452909398</c:v>
                </c:pt>
                <c:pt idx="8248">
                  <c:v>457.81562078767598</c:v>
                </c:pt>
                <c:pt idx="8249">
                  <c:v>457.87112704625901</c:v>
                </c:pt>
                <c:pt idx="8250">
                  <c:v>457.926633304841</c:v>
                </c:pt>
                <c:pt idx="8251">
                  <c:v>457.98213956342403</c:v>
                </c:pt>
                <c:pt idx="8252">
                  <c:v>458.03764582200603</c:v>
                </c:pt>
                <c:pt idx="8253">
                  <c:v>458.09315208058803</c:v>
                </c:pt>
                <c:pt idx="8254">
                  <c:v>458.14865833917099</c:v>
                </c:pt>
                <c:pt idx="8255">
                  <c:v>458.20416459775299</c:v>
                </c:pt>
                <c:pt idx="8256">
                  <c:v>458.25967085633602</c:v>
                </c:pt>
                <c:pt idx="8257">
                  <c:v>458.31517711491801</c:v>
                </c:pt>
                <c:pt idx="8258">
                  <c:v>458.37068337350001</c:v>
                </c:pt>
                <c:pt idx="8259">
                  <c:v>458.42618963208298</c:v>
                </c:pt>
                <c:pt idx="8260">
                  <c:v>458.48169589066498</c:v>
                </c:pt>
                <c:pt idx="8261">
                  <c:v>458.537202149248</c:v>
                </c:pt>
                <c:pt idx="8262">
                  <c:v>458.59270840783</c:v>
                </c:pt>
                <c:pt idx="8263">
                  <c:v>458.648214666412</c:v>
                </c:pt>
                <c:pt idx="8264">
                  <c:v>458.70372092499503</c:v>
                </c:pt>
                <c:pt idx="8265">
                  <c:v>458.75922718357702</c:v>
                </c:pt>
                <c:pt idx="8266">
                  <c:v>458.81473344215999</c:v>
                </c:pt>
                <c:pt idx="8267">
                  <c:v>458.87023970074199</c:v>
                </c:pt>
                <c:pt idx="8268">
                  <c:v>458.92574595932501</c:v>
                </c:pt>
                <c:pt idx="8269">
                  <c:v>458.98125221790701</c:v>
                </c:pt>
                <c:pt idx="8270">
                  <c:v>459.03675847648901</c:v>
                </c:pt>
                <c:pt idx="8271">
                  <c:v>459.09226473507198</c:v>
                </c:pt>
                <c:pt idx="8272">
                  <c:v>459.14777099365398</c:v>
                </c:pt>
                <c:pt idx="8273">
                  <c:v>459.203277252237</c:v>
                </c:pt>
                <c:pt idx="8274">
                  <c:v>459.258783510819</c:v>
                </c:pt>
                <c:pt idx="8275">
                  <c:v>459.314289769401</c:v>
                </c:pt>
                <c:pt idx="8276">
                  <c:v>459.36979602798402</c:v>
                </c:pt>
                <c:pt idx="8277">
                  <c:v>459.42530228656602</c:v>
                </c:pt>
                <c:pt idx="8278">
                  <c:v>459.48080854514899</c:v>
                </c:pt>
                <c:pt idx="8279">
                  <c:v>459.53631480373099</c:v>
                </c:pt>
                <c:pt idx="8280">
                  <c:v>459.59182106231299</c:v>
                </c:pt>
                <c:pt idx="8281">
                  <c:v>459.64732732089601</c:v>
                </c:pt>
                <c:pt idx="8282">
                  <c:v>459.70283357947801</c:v>
                </c:pt>
                <c:pt idx="8283">
                  <c:v>459.75833983806098</c:v>
                </c:pt>
                <c:pt idx="8284">
                  <c:v>459.81384609664298</c:v>
                </c:pt>
                <c:pt idx="8285">
                  <c:v>459.86935235522498</c:v>
                </c:pt>
                <c:pt idx="8286">
                  <c:v>459.924858613808</c:v>
                </c:pt>
                <c:pt idx="8287">
                  <c:v>459.98036487239</c:v>
                </c:pt>
                <c:pt idx="8288">
                  <c:v>460.03587113097302</c:v>
                </c:pt>
                <c:pt idx="8289">
                  <c:v>460.09137738955502</c:v>
                </c:pt>
                <c:pt idx="8290">
                  <c:v>460.14688364813702</c:v>
                </c:pt>
                <c:pt idx="8291">
                  <c:v>460.20238990671999</c:v>
                </c:pt>
                <c:pt idx="8292">
                  <c:v>460.25789616530199</c:v>
                </c:pt>
                <c:pt idx="8293">
                  <c:v>460.31340242388501</c:v>
                </c:pt>
                <c:pt idx="8294">
                  <c:v>460.36890868246701</c:v>
                </c:pt>
                <c:pt idx="8295">
                  <c:v>460.42441494104901</c:v>
                </c:pt>
                <c:pt idx="8296">
                  <c:v>460.47992119963197</c:v>
                </c:pt>
                <c:pt idx="8297">
                  <c:v>460.53542745821397</c:v>
                </c:pt>
                <c:pt idx="8298">
                  <c:v>460.590933716797</c:v>
                </c:pt>
                <c:pt idx="8299">
                  <c:v>460.646439975379</c:v>
                </c:pt>
                <c:pt idx="8300">
                  <c:v>460.701946233961</c:v>
                </c:pt>
                <c:pt idx="8301">
                  <c:v>460.75745249254402</c:v>
                </c:pt>
                <c:pt idx="8302">
                  <c:v>460.81295875112602</c:v>
                </c:pt>
                <c:pt idx="8303">
                  <c:v>460.86846500970898</c:v>
                </c:pt>
                <c:pt idx="8304">
                  <c:v>460.92397126829098</c:v>
                </c:pt>
                <c:pt idx="8305">
                  <c:v>460.97947752687401</c:v>
                </c:pt>
                <c:pt idx="8306">
                  <c:v>461.03498378545601</c:v>
                </c:pt>
                <c:pt idx="8307">
                  <c:v>461.09049004403801</c:v>
                </c:pt>
                <c:pt idx="8308">
                  <c:v>461.14599630262097</c:v>
                </c:pt>
                <c:pt idx="8309">
                  <c:v>461.20150256120297</c:v>
                </c:pt>
                <c:pt idx="8310">
                  <c:v>461.25700881978503</c:v>
                </c:pt>
                <c:pt idx="8311">
                  <c:v>461.31251507836799</c:v>
                </c:pt>
                <c:pt idx="8312">
                  <c:v>461.36802133694999</c:v>
                </c:pt>
                <c:pt idx="8313">
                  <c:v>461.42352759553302</c:v>
                </c:pt>
                <c:pt idx="8314">
                  <c:v>461.47903385411502</c:v>
                </c:pt>
                <c:pt idx="8315">
                  <c:v>461.53454011269798</c:v>
                </c:pt>
                <c:pt idx="8316">
                  <c:v>461.59004637127998</c:v>
                </c:pt>
                <c:pt idx="8317">
                  <c:v>461.64555262986198</c:v>
                </c:pt>
                <c:pt idx="8318">
                  <c:v>461.701058888445</c:v>
                </c:pt>
                <c:pt idx="8319">
                  <c:v>461.756565147027</c:v>
                </c:pt>
                <c:pt idx="8320">
                  <c:v>461.81207140561003</c:v>
                </c:pt>
                <c:pt idx="8321">
                  <c:v>461.86757766419203</c:v>
                </c:pt>
                <c:pt idx="8322">
                  <c:v>461.92308392277403</c:v>
                </c:pt>
                <c:pt idx="8323">
                  <c:v>461.97859018135699</c:v>
                </c:pt>
                <c:pt idx="8324">
                  <c:v>462.03409643993899</c:v>
                </c:pt>
                <c:pt idx="8325">
                  <c:v>462.08960269852201</c:v>
                </c:pt>
                <c:pt idx="8326">
                  <c:v>462.14510895710401</c:v>
                </c:pt>
                <c:pt idx="8327">
                  <c:v>462.20061521568601</c:v>
                </c:pt>
                <c:pt idx="8328">
                  <c:v>462.25612147426898</c:v>
                </c:pt>
                <c:pt idx="8329">
                  <c:v>462.31162773285098</c:v>
                </c:pt>
                <c:pt idx="8330">
                  <c:v>462.367133991434</c:v>
                </c:pt>
                <c:pt idx="8331">
                  <c:v>462.422640250016</c:v>
                </c:pt>
                <c:pt idx="8332">
                  <c:v>462.478146508598</c:v>
                </c:pt>
                <c:pt idx="8333">
                  <c:v>462.53365276718102</c:v>
                </c:pt>
                <c:pt idx="8334">
                  <c:v>462.58915902576302</c:v>
                </c:pt>
                <c:pt idx="8335">
                  <c:v>462.64466528434599</c:v>
                </c:pt>
                <c:pt idx="8336">
                  <c:v>462.70017154292799</c:v>
                </c:pt>
                <c:pt idx="8337">
                  <c:v>462.75567780150999</c:v>
                </c:pt>
                <c:pt idx="8338">
                  <c:v>462.81118406009301</c:v>
                </c:pt>
                <c:pt idx="8339">
                  <c:v>462.86669031867501</c:v>
                </c:pt>
                <c:pt idx="8340">
                  <c:v>462.92219657725798</c:v>
                </c:pt>
                <c:pt idx="8341">
                  <c:v>462.97770283583998</c:v>
                </c:pt>
                <c:pt idx="8342">
                  <c:v>463.03320909442198</c:v>
                </c:pt>
                <c:pt idx="8343">
                  <c:v>463.088715353005</c:v>
                </c:pt>
                <c:pt idx="8344">
                  <c:v>463.144221611587</c:v>
                </c:pt>
                <c:pt idx="8345">
                  <c:v>463.19972787017002</c:v>
                </c:pt>
                <c:pt idx="8346">
                  <c:v>463.25523412875202</c:v>
                </c:pt>
                <c:pt idx="8347">
                  <c:v>463.31074038733402</c:v>
                </c:pt>
                <c:pt idx="8348">
                  <c:v>463.36624664591699</c:v>
                </c:pt>
                <c:pt idx="8349">
                  <c:v>463.42175290449899</c:v>
                </c:pt>
                <c:pt idx="8350">
                  <c:v>463.47725916308201</c:v>
                </c:pt>
                <c:pt idx="8351">
                  <c:v>463.53276542166401</c:v>
                </c:pt>
                <c:pt idx="8352">
                  <c:v>463.58827168024698</c:v>
                </c:pt>
                <c:pt idx="8353">
                  <c:v>463.64377793882898</c:v>
                </c:pt>
                <c:pt idx="8354">
                  <c:v>463.69928419741098</c:v>
                </c:pt>
                <c:pt idx="8355">
                  <c:v>463.754790455994</c:v>
                </c:pt>
                <c:pt idx="8356">
                  <c:v>463.810296714576</c:v>
                </c:pt>
                <c:pt idx="8357">
                  <c:v>463.86580297315902</c:v>
                </c:pt>
                <c:pt idx="8358">
                  <c:v>463.92130923174102</c:v>
                </c:pt>
                <c:pt idx="8359">
                  <c:v>463.97681549032302</c:v>
                </c:pt>
                <c:pt idx="8360">
                  <c:v>464.03232174890599</c:v>
                </c:pt>
                <c:pt idx="8361">
                  <c:v>464.08782800748799</c:v>
                </c:pt>
                <c:pt idx="8362">
                  <c:v>464.14333426607101</c:v>
                </c:pt>
                <c:pt idx="8363">
                  <c:v>464.19884052465301</c:v>
                </c:pt>
                <c:pt idx="8364">
                  <c:v>464.25434678323501</c:v>
                </c:pt>
                <c:pt idx="8365">
                  <c:v>464.30985304181797</c:v>
                </c:pt>
                <c:pt idx="8366">
                  <c:v>464.36535930039997</c:v>
                </c:pt>
                <c:pt idx="8367">
                  <c:v>464.420865558983</c:v>
                </c:pt>
                <c:pt idx="8368">
                  <c:v>464.476371817565</c:v>
                </c:pt>
                <c:pt idx="8369">
                  <c:v>464.531878076147</c:v>
                </c:pt>
                <c:pt idx="8370">
                  <c:v>464.58738433473002</c:v>
                </c:pt>
                <c:pt idx="8371">
                  <c:v>464.64289059331202</c:v>
                </c:pt>
                <c:pt idx="8372">
                  <c:v>464.69839685189498</c:v>
                </c:pt>
                <c:pt idx="8373">
                  <c:v>464.75390311047698</c:v>
                </c:pt>
                <c:pt idx="8374">
                  <c:v>464.80940936905898</c:v>
                </c:pt>
                <c:pt idx="8375">
                  <c:v>464.86491562764201</c:v>
                </c:pt>
                <c:pt idx="8376">
                  <c:v>464.92042188622401</c:v>
                </c:pt>
                <c:pt idx="8377">
                  <c:v>464.97592814480703</c:v>
                </c:pt>
                <c:pt idx="8378">
                  <c:v>465.03143440338903</c:v>
                </c:pt>
                <c:pt idx="8379">
                  <c:v>465.08694066197103</c:v>
                </c:pt>
                <c:pt idx="8380">
                  <c:v>465.14244692055399</c:v>
                </c:pt>
                <c:pt idx="8381">
                  <c:v>465.19795317913599</c:v>
                </c:pt>
                <c:pt idx="8382">
                  <c:v>465.25345943771902</c:v>
                </c:pt>
                <c:pt idx="8383">
                  <c:v>465.30896569630102</c:v>
                </c:pt>
                <c:pt idx="8384">
                  <c:v>465.36447195488302</c:v>
                </c:pt>
                <c:pt idx="8385">
                  <c:v>465.41997821346598</c:v>
                </c:pt>
                <c:pt idx="8386">
                  <c:v>465.47548447204798</c:v>
                </c:pt>
                <c:pt idx="8387">
                  <c:v>465.530990730631</c:v>
                </c:pt>
                <c:pt idx="8388">
                  <c:v>465.586496989213</c:v>
                </c:pt>
                <c:pt idx="8389">
                  <c:v>465.64200324779603</c:v>
                </c:pt>
                <c:pt idx="8390">
                  <c:v>465.69750950637803</c:v>
                </c:pt>
                <c:pt idx="8391">
                  <c:v>465.75301576496003</c:v>
                </c:pt>
                <c:pt idx="8392">
                  <c:v>465.80852202354299</c:v>
                </c:pt>
                <c:pt idx="8393">
                  <c:v>465.86402828212499</c:v>
                </c:pt>
                <c:pt idx="8394">
                  <c:v>465.91953454070801</c:v>
                </c:pt>
                <c:pt idx="8395">
                  <c:v>465.97504079929001</c:v>
                </c:pt>
                <c:pt idx="8396">
                  <c:v>466.03054705787201</c:v>
                </c:pt>
                <c:pt idx="8397">
                  <c:v>466.08605331645498</c:v>
                </c:pt>
                <c:pt idx="8398">
                  <c:v>466.14155957503698</c:v>
                </c:pt>
                <c:pt idx="8399">
                  <c:v>466.19706583362</c:v>
                </c:pt>
                <c:pt idx="8400">
                  <c:v>466.252572092202</c:v>
                </c:pt>
                <c:pt idx="8401">
                  <c:v>466.308078350784</c:v>
                </c:pt>
                <c:pt idx="8402">
                  <c:v>466.36358460936702</c:v>
                </c:pt>
                <c:pt idx="8403">
                  <c:v>466.41909086794902</c:v>
                </c:pt>
                <c:pt idx="8404">
                  <c:v>466.47459712653199</c:v>
                </c:pt>
                <c:pt idx="8405">
                  <c:v>466.53010338511399</c:v>
                </c:pt>
                <c:pt idx="8406">
                  <c:v>466.58560964369599</c:v>
                </c:pt>
                <c:pt idx="8407">
                  <c:v>466.64111590227901</c:v>
                </c:pt>
                <c:pt idx="8408">
                  <c:v>466.69662216086101</c:v>
                </c:pt>
                <c:pt idx="8409">
                  <c:v>466.75212841944398</c:v>
                </c:pt>
                <c:pt idx="8410">
                  <c:v>466.80763467802598</c:v>
                </c:pt>
                <c:pt idx="8411">
                  <c:v>466.86314093660798</c:v>
                </c:pt>
                <c:pt idx="8412">
                  <c:v>466.918647195191</c:v>
                </c:pt>
                <c:pt idx="8413">
                  <c:v>466.974153453773</c:v>
                </c:pt>
                <c:pt idx="8414">
                  <c:v>467.02965971235602</c:v>
                </c:pt>
                <c:pt idx="8415">
                  <c:v>467.08516597093802</c:v>
                </c:pt>
                <c:pt idx="8416">
                  <c:v>467.14067222952002</c:v>
                </c:pt>
                <c:pt idx="8417">
                  <c:v>467.19617848810299</c:v>
                </c:pt>
                <c:pt idx="8418">
                  <c:v>467.25168474668499</c:v>
                </c:pt>
                <c:pt idx="8419">
                  <c:v>467.30719100526801</c:v>
                </c:pt>
                <c:pt idx="8420">
                  <c:v>467.36269726385001</c:v>
                </c:pt>
                <c:pt idx="8421">
                  <c:v>467.41820352243201</c:v>
                </c:pt>
                <c:pt idx="8422">
                  <c:v>467.47370978101497</c:v>
                </c:pt>
                <c:pt idx="8423">
                  <c:v>467.52921603959697</c:v>
                </c:pt>
                <c:pt idx="8424">
                  <c:v>467.58472229818</c:v>
                </c:pt>
                <c:pt idx="8425">
                  <c:v>467.640228556762</c:v>
                </c:pt>
                <c:pt idx="8426">
                  <c:v>467.69573481534502</c:v>
                </c:pt>
                <c:pt idx="8427">
                  <c:v>467.75124107392702</c:v>
                </c:pt>
                <c:pt idx="8428">
                  <c:v>467.80674733250902</c:v>
                </c:pt>
                <c:pt idx="8429">
                  <c:v>467.86225359109199</c:v>
                </c:pt>
                <c:pt idx="8430">
                  <c:v>467.91775984967398</c:v>
                </c:pt>
                <c:pt idx="8431">
                  <c:v>467.97326610825701</c:v>
                </c:pt>
                <c:pt idx="8432">
                  <c:v>468.02877236683901</c:v>
                </c:pt>
                <c:pt idx="8433">
                  <c:v>468.08427862542101</c:v>
                </c:pt>
                <c:pt idx="8434">
                  <c:v>468.13978488400397</c:v>
                </c:pt>
                <c:pt idx="8435">
                  <c:v>468.19529114258597</c:v>
                </c:pt>
                <c:pt idx="8436">
                  <c:v>468.250797401169</c:v>
                </c:pt>
                <c:pt idx="8437">
                  <c:v>468.30630365975099</c:v>
                </c:pt>
                <c:pt idx="8438">
                  <c:v>468.36180991833299</c:v>
                </c:pt>
                <c:pt idx="8439">
                  <c:v>468.41731617691602</c:v>
                </c:pt>
                <c:pt idx="8440">
                  <c:v>468.47282243549802</c:v>
                </c:pt>
                <c:pt idx="8441">
                  <c:v>468.52832869408098</c:v>
                </c:pt>
                <c:pt idx="8442">
                  <c:v>468.58383495266298</c:v>
                </c:pt>
                <c:pt idx="8443">
                  <c:v>468.63934121124498</c:v>
                </c:pt>
                <c:pt idx="8444">
                  <c:v>468.69484746982801</c:v>
                </c:pt>
                <c:pt idx="8445">
                  <c:v>468.75035372841</c:v>
                </c:pt>
                <c:pt idx="8446">
                  <c:v>468.80585998699303</c:v>
                </c:pt>
                <c:pt idx="8447">
                  <c:v>468.86136624557503</c:v>
                </c:pt>
                <c:pt idx="8448">
                  <c:v>468.91687250415703</c:v>
                </c:pt>
                <c:pt idx="8449">
                  <c:v>468.97237876273999</c:v>
                </c:pt>
                <c:pt idx="8450">
                  <c:v>469.02788502132199</c:v>
                </c:pt>
                <c:pt idx="8451">
                  <c:v>469.08339127990502</c:v>
                </c:pt>
                <c:pt idx="8452">
                  <c:v>469.13889753848702</c:v>
                </c:pt>
                <c:pt idx="8453">
                  <c:v>469.19440379706901</c:v>
                </c:pt>
                <c:pt idx="8454">
                  <c:v>469.24991005565198</c:v>
                </c:pt>
                <c:pt idx="8455">
                  <c:v>469.30541631423398</c:v>
                </c:pt>
                <c:pt idx="8456">
                  <c:v>469.360922572817</c:v>
                </c:pt>
                <c:pt idx="8457">
                  <c:v>469.416428831399</c:v>
                </c:pt>
                <c:pt idx="8458">
                  <c:v>469.471935089981</c:v>
                </c:pt>
                <c:pt idx="8459">
                  <c:v>469.52744134856403</c:v>
                </c:pt>
                <c:pt idx="8460">
                  <c:v>469.58294760714602</c:v>
                </c:pt>
                <c:pt idx="8461">
                  <c:v>469.63845386572899</c:v>
                </c:pt>
                <c:pt idx="8462">
                  <c:v>469.69396012431099</c:v>
                </c:pt>
                <c:pt idx="8463">
                  <c:v>469.74946638289299</c:v>
                </c:pt>
                <c:pt idx="8464">
                  <c:v>469.80497264147601</c:v>
                </c:pt>
                <c:pt idx="8465">
                  <c:v>469.86047890005801</c:v>
                </c:pt>
                <c:pt idx="8466">
                  <c:v>469.91598515864098</c:v>
                </c:pt>
                <c:pt idx="8467">
                  <c:v>469.97149141722298</c:v>
                </c:pt>
                <c:pt idx="8468">
                  <c:v>470.02699767580498</c:v>
                </c:pt>
                <c:pt idx="8469">
                  <c:v>470.082503934388</c:v>
                </c:pt>
                <c:pt idx="8470">
                  <c:v>470.13801019297</c:v>
                </c:pt>
                <c:pt idx="8471">
                  <c:v>470.19351645155302</c:v>
                </c:pt>
                <c:pt idx="8472">
                  <c:v>470.24902271013502</c:v>
                </c:pt>
                <c:pt idx="8473">
                  <c:v>470.30452896871799</c:v>
                </c:pt>
                <c:pt idx="8474">
                  <c:v>470.36003522729999</c:v>
                </c:pt>
                <c:pt idx="8475">
                  <c:v>470.41554148588199</c:v>
                </c:pt>
                <c:pt idx="8476">
                  <c:v>470.47104774446501</c:v>
                </c:pt>
                <c:pt idx="8477">
                  <c:v>470.52655400304701</c:v>
                </c:pt>
                <c:pt idx="8478">
                  <c:v>470.58206026162998</c:v>
                </c:pt>
                <c:pt idx="8479">
                  <c:v>470.63756652021198</c:v>
                </c:pt>
                <c:pt idx="8480">
                  <c:v>470.69307277879398</c:v>
                </c:pt>
                <c:pt idx="8481">
                  <c:v>470.748579037377</c:v>
                </c:pt>
                <c:pt idx="8482">
                  <c:v>470.804085295959</c:v>
                </c:pt>
                <c:pt idx="8483">
                  <c:v>470.85959155454202</c:v>
                </c:pt>
                <c:pt idx="8484">
                  <c:v>470.91509781312402</c:v>
                </c:pt>
                <c:pt idx="8485">
                  <c:v>470.97060407170602</c:v>
                </c:pt>
                <c:pt idx="8486">
                  <c:v>471.02611033028899</c:v>
                </c:pt>
                <c:pt idx="8487">
                  <c:v>471.08161658887099</c:v>
                </c:pt>
                <c:pt idx="8488">
                  <c:v>471.13712284745401</c:v>
                </c:pt>
                <c:pt idx="8489">
                  <c:v>471.19262910603601</c:v>
                </c:pt>
                <c:pt idx="8490">
                  <c:v>471.24813536461801</c:v>
                </c:pt>
                <c:pt idx="8491">
                  <c:v>471.30364162320097</c:v>
                </c:pt>
                <c:pt idx="8492">
                  <c:v>471.35914788178297</c:v>
                </c:pt>
                <c:pt idx="8493">
                  <c:v>471.414654140366</c:v>
                </c:pt>
                <c:pt idx="8494">
                  <c:v>471.470160398948</c:v>
                </c:pt>
                <c:pt idx="8495">
                  <c:v>471.52566665753</c:v>
                </c:pt>
                <c:pt idx="8496">
                  <c:v>471.58117291611302</c:v>
                </c:pt>
                <c:pt idx="8497">
                  <c:v>471.63667917469502</c:v>
                </c:pt>
                <c:pt idx="8498">
                  <c:v>471.69218543327798</c:v>
                </c:pt>
                <c:pt idx="8499">
                  <c:v>471.74769169185998</c:v>
                </c:pt>
                <c:pt idx="8500">
                  <c:v>471.80319795044198</c:v>
                </c:pt>
                <c:pt idx="8501">
                  <c:v>471.85870420902501</c:v>
                </c:pt>
                <c:pt idx="8502">
                  <c:v>471.91421046760701</c:v>
                </c:pt>
                <c:pt idx="8503">
                  <c:v>471.96971672618997</c:v>
                </c:pt>
                <c:pt idx="8504">
                  <c:v>472.02522298477197</c:v>
                </c:pt>
                <c:pt idx="8505">
                  <c:v>472.08072924335403</c:v>
                </c:pt>
                <c:pt idx="8506">
                  <c:v>472.13623550193699</c:v>
                </c:pt>
                <c:pt idx="8507">
                  <c:v>472.19174176051899</c:v>
                </c:pt>
                <c:pt idx="8508">
                  <c:v>472.24724801910202</c:v>
                </c:pt>
                <c:pt idx="8509">
                  <c:v>472.30275427768402</c:v>
                </c:pt>
                <c:pt idx="8510">
                  <c:v>472.35826053626698</c:v>
                </c:pt>
                <c:pt idx="8511">
                  <c:v>472.41376679484898</c:v>
                </c:pt>
                <c:pt idx="8512">
                  <c:v>472.46927305343098</c:v>
                </c:pt>
                <c:pt idx="8513">
                  <c:v>472.524779312014</c:v>
                </c:pt>
                <c:pt idx="8514">
                  <c:v>472.580285570596</c:v>
                </c:pt>
                <c:pt idx="8515">
                  <c:v>472.63579182917903</c:v>
                </c:pt>
                <c:pt idx="8516">
                  <c:v>472.69129808776103</c:v>
                </c:pt>
                <c:pt idx="8517">
                  <c:v>472.74680434634303</c:v>
                </c:pt>
                <c:pt idx="8518">
                  <c:v>472.80231060492599</c:v>
                </c:pt>
                <c:pt idx="8519">
                  <c:v>472.85781686350799</c:v>
                </c:pt>
                <c:pt idx="8520">
                  <c:v>472.91332312209101</c:v>
                </c:pt>
                <c:pt idx="8521">
                  <c:v>472.96882938067301</c:v>
                </c:pt>
                <c:pt idx="8522">
                  <c:v>473.02433563925501</c:v>
                </c:pt>
                <c:pt idx="8523">
                  <c:v>473.07984189783798</c:v>
                </c:pt>
                <c:pt idx="8524">
                  <c:v>473.13534815641998</c:v>
                </c:pt>
                <c:pt idx="8525">
                  <c:v>473.190854415003</c:v>
                </c:pt>
                <c:pt idx="8526">
                  <c:v>473.246360673585</c:v>
                </c:pt>
                <c:pt idx="8527">
                  <c:v>473.301866932167</c:v>
                </c:pt>
                <c:pt idx="8528">
                  <c:v>473.35737319075002</c:v>
                </c:pt>
                <c:pt idx="8529">
                  <c:v>473.41287944933202</c:v>
                </c:pt>
                <c:pt idx="8530">
                  <c:v>473.46838570791499</c:v>
                </c:pt>
                <c:pt idx="8531">
                  <c:v>473.52389196649699</c:v>
                </c:pt>
                <c:pt idx="8532">
                  <c:v>473.57939822507899</c:v>
                </c:pt>
                <c:pt idx="8533">
                  <c:v>473.63490448366201</c:v>
                </c:pt>
                <c:pt idx="8534">
                  <c:v>473.69041074224401</c:v>
                </c:pt>
                <c:pt idx="8535">
                  <c:v>473.74591700082698</c:v>
                </c:pt>
                <c:pt idx="8536">
                  <c:v>473.80142325940898</c:v>
                </c:pt>
                <c:pt idx="8537">
                  <c:v>473.85692951799098</c:v>
                </c:pt>
                <c:pt idx="8538">
                  <c:v>473.912435776574</c:v>
                </c:pt>
                <c:pt idx="8539">
                  <c:v>473.967942035156</c:v>
                </c:pt>
                <c:pt idx="8540">
                  <c:v>474.02344829373902</c:v>
                </c:pt>
                <c:pt idx="8541">
                  <c:v>474.07895455232102</c:v>
                </c:pt>
                <c:pt idx="8542">
                  <c:v>474.13446081090302</c:v>
                </c:pt>
                <c:pt idx="8543">
                  <c:v>474.18996706948599</c:v>
                </c:pt>
                <c:pt idx="8544">
                  <c:v>474.24547332806799</c:v>
                </c:pt>
                <c:pt idx="8545">
                  <c:v>474.30097958665101</c:v>
                </c:pt>
                <c:pt idx="8546">
                  <c:v>474.35648584523301</c:v>
                </c:pt>
                <c:pt idx="8547">
                  <c:v>474.41199210381501</c:v>
                </c:pt>
                <c:pt idx="8548">
                  <c:v>474.46749836239798</c:v>
                </c:pt>
                <c:pt idx="8549">
                  <c:v>474.52300462097998</c:v>
                </c:pt>
                <c:pt idx="8550">
                  <c:v>474.578510879563</c:v>
                </c:pt>
                <c:pt idx="8551">
                  <c:v>474.634017138145</c:v>
                </c:pt>
                <c:pt idx="8552">
                  <c:v>474.68952339672802</c:v>
                </c:pt>
                <c:pt idx="8553">
                  <c:v>474.74502965531002</c:v>
                </c:pt>
                <c:pt idx="8554">
                  <c:v>474.80053591389202</c:v>
                </c:pt>
                <c:pt idx="8555">
                  <c:v>474.85604217247499</c:v>
                </c:pt>
                <c:pt idx="8556">
                  <c:v>474.91154843105699</c:v>
                </c:pt>
                <c:pt idx="8557">
                  <c:v>474.96705468964001</c:v>
                </c:pt>
                <c:pt idx="8558">
                  <c:v>475.02256094822201</c:v>
                </c:pt>
                <c:pt idx="8559">
                  <c:v>475.07806720680401</c:v>
                </c:pt>
                <c:pt idx="8560">
                  <c:v>475.13357346538697</c:v>
                </c:pt>
                <c:pt idx="8561">
                  <c:v>475.18907972396897</c:v>
                </c:pt>
                <c:pt idx="8562">
                  <c:v>475.244585982552</c:v>
                </c:pt>
                <c:pt idx="8563">
                  <c:v>475.300092241134</c:v>
                </c:pt>
                <c:pt idx="8564">
                  <c:v>475.355598499716</c:v>
                </c:pt>
                <c:pt idx="8565">
                  <c:v>475.41110475829902</c:v>
                </c:pt>
                <c:pt idx="8566">
                  <c:v>475.46661101688102</c:v>
                </c:pt>
                <c:pt idx="8567">
                  <c:v>475.52211727546398</c:v>
                </c:pt>
                <c:pt idx="8568">
                  <c:v>475.57762353404598</c:v>
                </c:pt>
                <c:pt idx="8569">
                  <c:v>475.63312979262798</c:v>
                </c:pt>
                <c:pt idx="8570">
                  <c:v>475.68863605121101</c:v>
                </c:pt>
                <c:pt idx="8571">
                  <c:v>475.74414230979301</c:v>
                </c:pt>
                <c:pt idx="8572">
                  <c:v>475.79964856837603</c:v>
                </c:pt>
                <c:pt idx="8573">
                  <c:v>475.85515482695803</c:v>
                </c:pt>
                <c:pt idx="8574">
                  <c:v>475.91066108554003</c:v>
                </c:pt>
                <c:pt idx="8575">
                  <c:v>475.96616734412299</c:v>
                </c:pt>
                <c:pt idx="8576">
                  <c:v>476.02167360270499</c:v>
                </c:pt>
                <c:pt idx="8577">
                  <c:v>476.07717986128802</c:v>
                </c:pt>
                <c:pt idx="8578">
                  <c:v>476.13268611987002</c:v>
                </c:pt>
                <c:pt idx="8579">
                  <c:v>476.18819237845202</c:v>
                </c:pt>
                <c:pt idx="8580">
                  <c:v>476.24369863703498</c:v>
                </c:pt>
                <c:pt idx="8581">
                  <c:v>476.29920489561698</c:v>
                </c:pt>
                <c:pt idx="8582">
                  <c:v>476.3547111542</c:v>
                </c:pt>
                <c:pt idx="8583">
                  <c:v>476.410217412782</c:v>
                </c:pt>
                <c:pt idx="8584">
                  <c:v>476.465723671364</c:v>
                </c:pt>
                <c:pt idx="8585">
                  <c:v>476.52122992994703</c:v>
                </c:pt>
                <c:pt idx="8586">
                  <c:v>476.57673618852903</c:v>
                </c:pt>
                <c:pt idx="8587">
                  <c:v>476.63224244711199</c:v>
                </c:pt>
                <c:pt idx="8588">
                  <c:v>476.68774870569399</c:v>
                </c:pt>
                <c:pt idx="8589">
                  <c:v>476.74325496427701</c:v>
                </c:pt>
                <c:pt idx="8590">
                  <c:v>476.79876122285901</c:v>
                </c:pt>
                <c:pt idx="8591">
                  <c:v>476.85426748144101</c:v>
                </c:pt>
                <c:pt idx="8592">
                  <c:v>476.90977374002398</c:v>
                </c:pt>
                <c:pt idx="8593">
                  <c:v>476.96527999860598</c:v>
                </c:pt>
                <c:pt idx="8594">
                  <c:v>477.020786257189</c:v>
                </c:pt>
                <c:pt idx="8595">
                  <c:v>477.076292515771</c:v>
                </c:pt>
                <c:pt idx="8596">
                  <c:v>477.131798774353</c:v>
                </c:pt>
                <c:pt idx="8597">
                  <c:v>477.18730503293602</c:v>
                </c:pt>
                <c:pt idx="8598">
                  <c:v>477.24281129151802</c:v>
                </c:pt>
                <c:pt idx="8599">
                  <c:v>477.29831755010099</c:v>
                </c:pt>
                <c:pt idx="8600">
                  <c:v>477.35382380868299</c:v>
                </c:pt>
                <c:pt idx="8601">
                  <c:v>477.40933006726499</c:v>
                </c:pt>
                <c:pt idx="8602">
                  <c:v>477.46483632584801</c:v>
                </c:pt>
                <c:pt idx="8603">
                  <c:v>477.52034258443001</c:v>
                </c:pt>
                <c:pt idx="8604">
                  <c:v>477.57584884301298</c:v>
                </c:pt>
                <c:pt idx="8605">
                  <c:v>477.63135510159498</c:v>
                </c:pt>
                <c:pt idx="8606">
                  <c:v>477.68686136017698</c:v>
                </c:pt>
                <c:pt idx="8607">
                  <c:v>477.74236761876</c:v>
                </c:pt>
                <c:pt idx="8608">
                  <c:v>477.797873877342</c:v>
                </c:pt>
                <c:pt idx="8609">
                  <c:v>477.85338013592502</c:v>
                </c:pt>
                <c:pt idx="8610">
                  <c:v>477.90888639450702</c:v>
                </c:pt>
                <c:pt idx="8611">
                  <c:v>477.96439265308902</c:v>
                </c:pt>
                <c:pt idx="8612">
                  <c:v>478.01989891167199</c:v>
                </c:pt>
                <c:pt idx="8613">
                  <c:v>478.07540517025399</c:v>
                </c:pt>
                <c:pt idx="8614">
                  <c:v>478.13091142883701</c:v>
                </c:pt>
                <c:pt idx="8615">
                  <c:v>478.18641768741901</c:v>
                </c:pt>
                <c:pt idx="8616">
                  <c:v>478.24192394600101</c:v>
                </c:pt>
                <c:pt idx="8617">
                  <c:v>478.29743020458397</c:v>
                </c:pt>
                <c:pt idx="8618">
                  <c:v>478.35293646316597</c:v>
                </c:pt>
                <c:pt idx="8619">
                  <c:v>478.408442721749</c:v>
                </c:pt>
                <c:pt idx="8620">
                  <c:v>478.463948980331</c:v>
                </c:pt>
                <c:pt idx="8621">
                  <c:v>478.519455238913</c:v>
                </c:pt>
                <c:pt idx="8622">
                  <c:v>478.57496149749602</c:v>
                </c:pt>
                <c:pt idx="8623">
                  <c:v>478.63046775607802</c:v>
                </c:pt>
                <c:pt idx="8624">
                  <c:v>478.68597401466099</c:v>
                </c:pt>
                <c:pt idx="8625">
                  <c:v>478.74148027324298</c:v>
                </c:pt>
                <c:pt idx="8626">
                  <c:v>478.79698653182601</c:v>
                </c:pt>
                <c:pt idx="8627">
                  <c:v>478.85249279040801</c:v>
                </c:pt>
                <c:pt idx="8628">
                  <c:v>478.90799904899001</c:v>
                </c:pt>
                <c:pt idx="8629">
                  <c:v>478.96350530757297</c:v>
                </c:pt>
                <c:pt idx="8630">
                  <c:v>479.01901156615497</c:v>
                </c:pt>
                <c:pt idx="8631">
                  <c:v>479.074517824738</c:v>
                </c:pt>
                <c:pt idx="8632">
                  <c:v>479.13002408332</c:v>
                </c:pt>
                <c:pt idx="8633">
                  <c:v>479.18553034190199</c:v>
                </c:pt>
                <c:pt idx="8634">
                  <c:v>479.24103660048502</c:v>
                </c:pt>
                <c:pt idx="8635">
                  <c:v>479.29654285906702</c:v>
                </c:pt>
                <c:pt idx="8636">
                  <c:v>479.35204911764998</c:v>
                </c:pt>
                <c:pt idx="8637">
                  <c:v>479.40755537623198</c:v>
                </c:pt>
                <c:pt idx="8638">
                  <c:v>479.46306163481398</c:v>
                </c:pt>
                <c:pt idx="8639">
                  <c:v>479.51856789339701</c:v>
                </c:pt>
                <c:pt idx="8640">
                  <c:v>479.574074151979</c:v>
                </c:pt>
                <c:pt idx="8641">
                  <c:v>479.62958041056203</c:v>
                </c:pt>
                <c:pt idx="8642">
                  <c:v>479.68508666914403</c:v>
                </c:pt>
                <c:pt idx="8643">
                  <c:v>479.74059292772603</c:v>
                </c:pt>
                <c:pt idx="8644">
                  <c:v>479.79609918630899</c:v>
                </c:pt>
                <c:pt idx="8645">
                  <c:v>479.85160544489099</c:v>
                </c:pt>
                <c:pt idx="8646">
                  <c:v>479.90711170347402</c:v>
                </c:pt>
                <c:pt idx="8647">
                  <c:v>479.96261796205602</c:v>
                </c:pt>
                <c:pt idx="8648">
                  <c:v>480.01812422063801</c:v>
                </c:pt>
                <c:pt idx="8649">
                  <c:v>480.07363047922098</c:v>
                </c:pt>
                <c:pt idx="8650">
                  <c:v>480.12913673780298</c:v>
                </c:pt>
                <c:pt idx="8651">
                  <c:v>480.184642996386</c:v>
                </c:pt>
                <c:pt idx="8652">
                  <c:v>480.240149254968</c:v>
                </c:pt>
                <c:pt idx="8653">
                  <c:v>480.29565551355</c:v>
                </c:pt>
                <c:pt idx="8654">
                  <c:v>480.35116177213303</c:v>
                </c:pt>
                <c:pt idx="8655">
                  <c:v>480.40666803071502</c:v>
                </c:pt>
                <c:pt idx="8656">
                  <c:v>480.46217428929799</c:v>
                </c:pt>
                <c:pt idx="8657">
                  <c:v>480.51768054787999</c:v>
                </c:pt>
                <c:pt idx="8658">
                  <c:v>480.57318680646199</c:v>
                </c:pt>
                <c:pt idx="8659">
                  <c:v>480.62869306504501</c:v>
                </c:pt>
                <c:pt idx="8660">
                  <c:v>480.68419932362701</c:v>
                </c:pt>
                <c:pt idx="8661">
                  <c:v>480.73970558220998</c:v>
                </c:pt>
                <c:pt idx="8662">
                  <c:v>480.79521184079198</c:v>
                </c:pt>
                <c:pt idx="8663">
                  <c:v>480.85071809937398</c:v>
                </c:pt>
                <c:pt idx="8664">
                  <c:v>480.906224357957</c:v>
                </c:pt>
                <c:pt idx="8665">
                  <c:v>480.961730616539</c:v>
                </c:pt>
                <c:pt idx="8666">
                  <c:v>481.01723687512202</c:v>
                </c:pt>
                <c:pt idx="8667">
                  <c:v>481.07274313370402</c:v>
                </c:pt>
                <c:pt idx="8668">
                  <c:v>481.12824939228602</c:v>
                </c:pt>
                <c:pt idx="8669">
                  <c:v>481.18375565086899</c:v>
                </c:pt>
                <c:pt idx="8670">
                  <c:v>481.23926190945099</c:v>
                </c:pt>
                <c:pt idx="8671">
                  <c:v>481.29476816803401</c:v>
                </c:pt>
                <c:pt idx="8672">
                  <c:v>481.35027442661601</c:v>
                </c:pt>
                <c:pt idx="8673">
                  <c:v>481.40578068519898</c:v>
                </c:pt>
                <c:pt idx="8674">
                  <c:v>481.46128694378098</c:v>
                </c:pt>
                <c:pt idx="8675">
                  <c:v>481.51679320236298</c:v>
                </c:pt>
                <c:pt idx="8676">
                  <c:v>481.572299460946</c:v>
                </c:pt>
                <c:pt idx="8677">
                  <c:v>481.627805719528</c:v>
                </c:pt>
                <c:pt idx="8678">
                  <c:v>481.68331197811102</c:v>
                </c:pt>
                <c:pt idx="8679">
                  <c:v>481.73881823669302</c:v>
                </c:pt>
                <c:pt idx="8680">
                  <c:v>481.79432449527502</c:v>
                </c:pt>
                <c:pt idx="8681">
                  <c:v>481.84983075385799</c:v>
                </c:pt>
                <c:pt idx="8682">
                  <c:v>481.90533701243999</c:v>
                </c:pt>
                <c:pt idx="8683">
                  <c:v>481.96084327102301</c:v>
                </c:pt>
                <c:pt idx="8684">
                  <c:v>482.01634952960501</c:v>
                </c:pt>
                <c:pt idx="8685">
                  <c:v>482.07185578818701</c:v>
                </c:pt>
                <c:pt idx="8686">
                  <c:v>482.12736204676997</c:v>
                </c:pt>
                <c:pt idx="8687">
                  <c:v>482.18286830535197</c:v>
                </c:pt>
                <c:pt idx="8688">
                  <c:v>482.238374563935</c:v>
                </c:pt>
                <c:pt idx="8689">
                  <c:v>482.293880822517</c:v>
                </c:pt>
                <c:pt idx="8690">
                  <c:v>482.349387081099</c:v>
                </c:pt>
                <c:pt idx="8691">
                  <c:v>482.40489333968202</c:v>
                </c:pt>
                <c:pt idx="8692">
                  <c:v>482.46039959826402</c:v>
                </c:pt>
                <c:pt idx="8693">
                  <c:v>482.51590585684698</c:v>
                </c:pt>
                <c:pt idx="8694">
                  <c:v>482.57141211542898</c:v>
                </c:pt>
                <c:pt idx="8695">
                  <c:v>482.62691837401098</c:v>
                </c:pt>
                <c:pt idx="8696">
                  <c:v>482.68242463259401</c:v>
                </c:pt>
                <c:pt idx="8697">
                  <c:v>482.73793089117601</c:v>
                </c:pt>
                <c:pt idx="8698">
                  <c:v>482.79343714975897</c:v>
                </c:pt>
                <c:pt idx="8699">
                  <c:v>482.84894340834097</c:v>
                </c:pt>
                <c:pt idx="8700">
                  <c:v>482.90444966692303</c:v>
                </c:pt>
                <c:pt idx="8701">
                  <c:v>482.95995592550599</c:v>
                </c:pt>
                <c:pt idx="8702">
                  <c:v>483.01546218408799</c:v>
                </c:pt>
                <c:pt idx="8703">
                  <c:v>483.07096844267102</c:v>
                </c:pt>
                <c:pt idx="8704">
                  <c:v>483.12647470125302</c:v>
                </c:pt>
                <c:pt idx="8705">
                  <c:v>483.18198095983502</c:v>
                </c:pt>
                <c:pt idx="8706">
                  <c:v>483.23748721841798</c:v>
                </c:pt>
                <c:pt idx="8707">
                  <c:v>483.29299347699998</c:v>
                </c:pt>
                <c:pt idx="8708">
                  <c:v>483.348499735583</c:v>
                </c:pt>
                <c:pt idx="8709">
                  <c:v>483.404005994165</c:v>
                </c:pt>
                <c:pt idx="8710">
                  <c:v>483.45951225274803</c:v>
                </c:pt>
                <c:pt idx="8711">
                  <c:v>483.51501851133003</c:v>
                </c:pt>
                <c:pt idx="8712">
                  <c:v>483.57052476991203</c:v>
                </c:pt>
                <c:pt idx="8713">
                  <c:v>483.62603102849499</c:v>
                </c:pt>
                <c:pt idx="8714">
                  <c:v>483.68153728707699</c:v>
                </c:pt>
                <c:pt idx="8715">
                  <c:v>483.73704354566001</c:v>
                </c:pt>
                <c:pt idx="8716">
                  <c:v>483.79254980424201</c:v>
                </c:pt>
                <c:pt idx="8717">
                  <c:v>483.84805606282401</c:v>
                </c:pt>
                <c:pt idx="8718">
                  <c:v>483.90356232140698</c:v>
                </c:pt>
                <c:pt idx="8719">
                  <c:v>483.95906857998898</c:v>
                </c:pt>
                <c:pt idx="8720">
                  <c:v>484.014574838572</c:v>
                </c:pt>
                <c:pt idx="8721">
                  <c:v>484.070081097154</c:v>
                </c:pt>
                <c:pt idx="8722">
                  <c:v>484.125587355736</c:v>
                </c:pt>
                <c:pt idx="8723">
                  <c:v>484.18109361431902</c:v>
                </c:pt>
                <c:pt idx="8724">
                  <c:v>484.23659987290102</c:v>
                </c:pt>
                <c:pt idx="8725">
                  <c:v>484.29210613148399</c:v>
                </c:pt>
                <c:pt idx="8726">
                  <c:v>484.34761239006599</c:v>
                </c:pt>
                <c:pt idx="8727">
                  <c:v>484.40311864864799</c:v>
                </c:pt>
                <c:pt idx="8728">
                  <c:v>484.45862490723101</c:v>
                </c:pt>
                <c:pt idx="8729">
                  <c:v>484.51413116581301</c:v>
                </c:pt>
                <c:pt idx="8730">
                  <c:v>484.56963742439598</c:v>
                </c:pt>
                <c:pt idx="8731">
                  <c:v>484.62514368297798</c:v>
                </c:pt>
                <c:pt idx="8732">
                  <c:v>484.68064994155998</c:v>
                </c:pt>
                <c:pt idx="8733">
                  <c:v>484.736156200143</c:v>
                </c:pt>
                <c:pt idx="8734">
                  <c:v>484.791662458725</c:v>
                </c:pt>
                <c:pt idx="8735">
                  <c:v>484.84716871730802</c:v>
                </c:pt>
                <c:pt idx="8736">
                  <c:v>484.90267497589002</c:v>
                </c:pt>
                <c:pt idx="8737">
                  <c:v>484.95818123447202</c:v>
                </c:pt>
                <c:pt idx="8738">
                  <c:v>485.01368749305499</c:v>
                </c:pt>
                <c:pt idx="8739">
                  <c:v>485.06919375163699</c:v>
                </c:pt>
                <c:pt idx="8740">
                  <c:v>485.12470001022001</c:v>
                </c:pt>
                <c:pt idx="8741">
                  <c:v>485.18020626880201</c:v>
                </c:pt>
                <c:pt idx="8742">
                  <c:v>485.23571252738401</c:v>
                </c:pt>
                <c:pt idx="8743">
                  <c:v>485.29121878596698</c:v>
                </c:pt>
                <c:pt idx="8744">
                  <c:v>485.34672504454898</c:v>
                </c:pt>
                <c:pt idx="8745">
                  <c:v>485.402231303132</c:v>
                </c:pt>
                <c:pt idx="8746">
                  <c:v>485.457737561714</c:v>
                </c:pt>
                <c:pt idx="8747">
                  <c:v>485.51324382029702</c:v>
                </c:pt>
                <c:pt idx="8748">
                  <c:v>485.56875007887902</c:v>
                </c:pt>
                <c:pt idx="8749">
                  <c:v>485.62425633746102</c:v>
                </c:pt>
                <c:pt idx="8750">
                  <c:v>485.67976259604399</c:v>
                </c:pt>
                <c:pt idx="8751">
                  <c:v>485.73526885462599</c:v>
                </c:pt>
                <c:pt idx="8752">
                  <c:v>485.79077511320901</c:v>
                </c:pt>
                <c:pt idx="8753">
                  <c:v>485.84628137179101</c:v>
                </c:pt>
                <c:pt idx="8754">
                  <c:v>485.90178763037301</c:v>
                </c:pt>
                <c:pt idx="8755">
                  <c:v>485.95729388895597</c:v>
                </c:pt>
                <c:pt idx="8756">
                  <c:v>486.01280014753797</c:v>
                </c:pt>
                <c:pt idx="8757">
                  <c:v>486.068306406121</c:v>
                </c:pt>
                <c:pt idx="8758">
                  <c:v>486.123812664703</c:v>
                </c:pt>
                <c:pt idx="8759">
                  <c:v>486.179318923285</c:v>
                </c:pt>
                <c:pt idx="8760">
                  <c:v>486.23482518186802</c:v>
                </c:pt>
                <c:pt idx="8761">
                  <c:v>486.29033144045002</c:v>
                </c:pt>
                <c:pt idx="8762">
                  <c:v>486.34583769903298</c:v>
                </c:pt>
                <c:pt idx="8763">
                  <c:v>486.40134395761498</c:v>
                </c:pt>
                <c:pt idx="8764">
                  <c:v>486.45685021619698</c:v>
                </c:pt>
                <c:pt idx="8765">
                  <c:v>486.51235647478001</c:v>
                </c:pt>
                <c:pt idx="8766">
                  <c:v>486.56786273336201</c:v>
                </c:pt>
                <c:pt idx="8767">
                  <c:v>486.62336899194497</c:v>
                </c:pt>
                <c:pt idx="8768">
                  <c:v>486.67887525052703</c:v>
                </c:pt>
                <c:pt idx="8769">
                  <c:v>486.73438150910903</c:v>
                </c:pt>
                <c:pt idx="8770">
                  <c:v>486.78988776769199</c:v>
                </c:pt>
                <c:pt idx="8771">
                  <c:v>486.84539402627399</c:v>
                </c:pt>
                <c:pt idx="8772">
                  <c:v>486.90090028485702</c:v>
                </c:pt>
                <c:pt idx="8773">
                  <c:v>486.95640654343902</c:v>
                </c:pt>
                <c:pt idx="8774">
                  <c:v>487.01191280202102</c:v>
                </c:pt>
                <c:pt idx="8775">
                  <c:v>487.06741906060398</c:v>
                </c:pt>
                <c:pt idx="8776">
                  <c:v>487.12292531918598</c:v>
                </c:pt>
                <c:pt idx="8777">
                  <c:v>487.178431577769</c:v>
                </c:pt>
                <c:pt idx="8778">
                  <c:v>487.233937836351</c:v>
                </c:pt>
                <c:pt idx="8779">
                  <c:v>487.289444094933</c:v>
                </c:pt>
                <c:pt idx="8780">
                  <c:v>487.34495035351603</c:v>
                </c:pt>
                <c:pt idx="8781">
                  <c:v>487.40045661209803</c:v>
                </c:pt>
                <c:pt idx="8782">
                  <c:v>487.45596287068099</c:v>
                </c:pt>
                <c:pt idx="8783">
                  <c:v>487.51146912926299</c:v>
                </c:pt>
                <c:pt idx="8784">
                  <c:v>487.56697538784601</c:v>
                </c:pt>
                <c:pt idx="8785">
                  <c:v>487.62248164642801</c:v>
                </c:pt>
                <c:pt idx="8786">
                  <c:v>487.67798790501001</c:v>
                </c:pt>
                <c:pt idx="8787">
                  <c:v>487.73349416359298</c:v>
                </c:pt>
                <c:pt idx="8788">
                  <c:v>487.78900042217498</c:v>
                </c:pt>
                <c:pt idx="8789">
                  <c:v>487.84450668075698</c:v>
                </c:pt>
                <c:pt idx="8790">
                  <c:v>487.90001293934</c:v>
                </c:pt>
                <c:pt idx="8791">
                  <c:v>487.955519197922</c:v>
                </c:pt>
                <c:pt idx="8792">
                  <c:v>488.01102545650502</c:v>
                </c:pt>
                <c:pt idx="8793">
                  <c:v>488.06653171508702</c:v>
                </c:pt>
                <c:pt idx="8794">
                  <c:v>488.12203797366999</c:v>
                </c:pt>
                <c:pt idx="8795">
                  <c:v>488.17754423225199</c:v>
                </c:pt>
                <c:pt idx="8796">
                  <c:v>488.23305049083399</c:v>
                </c:pt>
                <c:pt idx="8797">
                  <c:v>488.28855674941701</c:v>
                </c:pt>
                <c:pt idx="8798">
                  <c:v>488.34406300799901</c:v>
                </c:pt>
                <c:pt idx="8799">
                  <c:v>488.39956926658198</c:v>
                </c:pt>
                <c:pt idx="8800">
                  <c:v>488.45507552516398</c:v>
                </c:pt>
                <c:pt idx="8801">
                  <c:v>488.51058178374598</c:v>
                </c:pt>
                <c:pt idx="8802">
                  <c:v>488.566088042329</c:v>
                </c:pt>
                <c:pt idx="8803">
                  <c:v>488.621594300911</c:v>
                </c:pt>
                <c:pt idx="8804">
                  <c:v>488.67710055949402</c:v>
                </c:pt>
                <c:pt idx="8805">
                  <c:v>488.73260681807602</c:v>
                </c:pt>
                <c:pt idx="8806">
                  <c:v>488.78811307665802</c:v>
                </c:pt>
                <c:pt idx="8807">
                  <c:v>488.84361933524099</c:v>
                </c:pt>
                <c:pt idx="8808">
                  <c:v>488.89912559382299</c:v>
                </c:pt>
                <c:pt idx="8809">
                  <c:v>488.95463185240601</c:v>
                </c:pt>
                <c:pt idx="8810">
                  <c:v>489.01013811098801</c:v>
                </c:pt>
                <c:pt idx="8811">
                  <c:v>489.06564436957001</c:v>
                </c:pt>
                <c:pt idx="8812">
                  <c:v>489.12115062815298</c:v>
                </c:pt>
                <c:pt idx="8813">
                  <c:v>489.17665688673497</c:v>
                </c:pt>
                <c:pt idx="8814">
                  <c:v>489.232163145318</c:v>
                </c:pt>
                <c:pt idx="8815">
                  <c:v>489.2876694039</c:v>
                </c:pt>
                <c:pt idx="8816">
                  <c:v>489.343175662482</c:v>
                </c:pt>
                <c:pt idx="8817">
                  <c:v>489.39868192106502</c:v>
                </c:pt>
                <c:pt idx="8818">
                  <c:v>489.45418817964702</c:v>
                </c:pt>
                <c:pt idx="8819">
                  <c:v>489.50969443822999</c:v>
                </c:pt>
                <c:pt idx="8820">
                  <c:v>489.56520069681198</c:v>
                </c:pt>
                <c:pt idx="8821">
                  <c:v>489.62070695539398</c:v>
                </c:pt>
                <c:pt idx="8822">
                  <c:v>489.67621321397701</c:v>
                </c:pt>
                <c:pt idx="8823">
                  <c:v>489.73171947255901</c:v>
                </c:pt>
                <c:pt idx="8824">
                  <c:v>489.78722573114197</c:v>
                </c:pt>
                <c:pt idx="8825">
                  <c:v>489.84273198972397</c:v>
                </c:pt>
                <c:pt idx="8826">
                  <c:v>489.89823824830597</c:v>
                </c:pt>
                <c:pt idx="8827">
                  <c:v>489.953744506889</c:v>
                </c:pt>
                <c:pt idx="8828">
                  <c:v>490.00925076547099</c:v>
                </c:pt>
                <c:pt idx="8829">
                  <c:v>490.06475702405402</c:v>
                </c:pt>
                <c:pt idx="8830">
                  <c:v>490.12026328263602</c:v>
                </c:pt>
                <c:pt idx="8831">
                  <c:v>490.17576954121898</c:v>
                </c:pt>
                <c:pt idx="8832">
                  <c:v>490.23127579980098</c:v>
                </c:pt>
                <c:pt idx="8833">
                  <c:v>490.28678205838298</c:v>
                </c:pt>
                <c:pt idx="8834">
                  <c:v>490.34228831696601</c:v>
                </c:pt>
                <c:pt idx="8835">
                  <c:v>490.39779457554801</c:v>
                </c:pt>
                <c:pt idx="8836">
                  <c:v>490.45330083413103</c:v>
                </c:pt>
                <c:pt idx="8837">
                  <c:v>490.50880709271303</c:v>
                </c:pt>
                <c:pt idx="8838">
                  <c:v>490.56431335129503</c:v>
                </c:pt>
                <c:pt idx="8839">
                  <c:v>490.61981960987799</c:v>
                </c:pt>
                <c:pt idx="8840">
                  <c:v>490.67532586845999</c:v>
                </c:pt>
                <c:pt idx="8841">
                  <c:v>490.73083212704302</c:v>
                </c:pt>
                <c:pt idx="8842">
                  <c:v>490.78633838562502</c:v>
                </c:pt>
                <c:pt idx="8843">
                  <c:v>490.84184464420701</c:v>
                </c:pt>
                <c:pt idx="8844">
                  <c:v>490.89735090278998</c:v>
                </c:pt>
                <c:pt idx="8845">
                  <c:v>490.95285716137198</c:v>
                </c:pt>
                <c:pt idx="8846">
                  <c:v>491.008363419955</c:v>
                </c:pt>
                <c:pt idx="8847">
                  <c:v>491.063869678537</c:v>
                </c:pt>
                <c:pt idx="8848">
                  <c:v>491.119375937119</c:v>
                </c:pt>
                <c:pt idx="8849">
                  <c:v>491.17488219570203</c:v>
                </c:pt>
                <c:pt idx="8850">
                  <c:v>491.23038845428403</c:v>
                </c:pt>
                <c:pt idx="8851">
                  <c:v>491.28589471286699</c:v>
                </c:pt>
                <c:pt idx="8852">
                  <c:v>491.34140097144899</c:v>
                </c:pt>
                <c:pt idx="8853">
                  <c:v>491.39690723003099</c:v>
                </c:pt>
                <c:pt idx="8854">
                  <c:v>491.45241348861401</c:v>
                </c:pt>
                <c:pt idx="8855">
                  <c:v>491.50791974719601</c:v>
                </c:pt>
                <c:pt idx="8856">
                  <c:v>491.56342600577898</c:v>
                </c:pt>
                <c:pt idx="8857">
                  <c:v>491.61893226436098</c:v>
                </c:pt>
                <c:pt idx="8858">
                  <c:v>491.67443852294298</c:v>
                </c:pt>
                <c:pt idx="8859">
                  <c:v>491.729944781526</c:v>
                </c:pt>
                <c:pt idx="8860">
                  <c:v>491.785451040108</c:v>
                </c:pt>
                <c:pt idx="8861">
                  <c:v>491.84095729869102</c:v>
                </c:pt>
                <c:pt idx="8862">
                  <c:v>491.89646355727302</c:v>
                </c:pt>
                <c:pt idx="8863">
                  <c:v>491.95196981585502</c:v>
                </c:pt>
                <c:pt idx="8864">
                  <c:v>492.00747607443799</c:v>
                </c:pt>
                <c:pt idx="8865">
                  <c:v>492.06298233301999</c:v>
                </c:pt>
                <c:pt idx="8866">
                  <c:v>492.11848859160301</c:v>
                </c:pt>
                <c:pt idx="8867">
                  <c:v>492.17399485018501</c:v>
                </c:pt>
                <c:pt idx="8868">
                  <c:v>492.22950110876798</c:v>
                </c:pt>
                <c:pt idx="8869">
                  <c:v>492.28500736734998</c:v>
                </c:pt>
                <c:pt idx="8870">
                  <c:v>492.34051362593198</c:v>
                </c:pt>
                <c:pt idx="8871">
                  <c:v>492.396019884515</c:v>
                </c:pt>
                <c:pt idx="8872">
                  <c:v>492.451526143097</c:v>
                </c:pt>
                <c:pt idx="8873">
                  <c:v>492.50703240168002</c:v>
                </c:pt>
                <c:pt idx="8874">
                  <c:v>492.56253866026202</c:v>
                </c:pt>
                <c:pt idx="8875">
                  <c:v>492.61804491884402</c:v>
                </c:pt>
                <c:pt idx="8876">
                  <c:v>492.67355117742699</c:v>
                </c:pt>
                <c:pt idx="8877">
                  <c:v>492.72905743600899</c:v>
                </c:pt>
                <c:pt idx="8878">
                  <c:v>492.78456369459201</c:v>
                </c:pt>
                <c:pt idx="8879">
                  <c:v>492.84006995317401</c:v>
                </c:pt>
                <c:pt idx="8880">
                  <c:v>492.89557621175601</c:v>
                </c:pt>
                <c:pt idx="8881">
                  <c:v>492.95108247033897</c:v>
                </c:pt>
                <c:pt idx="8882">
                  <c:v>493.00658872892097</c:v>
                </c:pt>
                <c:pt idx="8883">
                  <c:v>493.062094987504</c:v>
                </c:pt>
                <c:pt idx="8884">
                  <c:v>493.117601246086</c:v>
                </c:pt>
                <c:pt idx="8885">
                  <c:v>493.173107504668</c:v>
                </c:pt>
                <c:pt idx="8886">
                  <c:v>493.22861376325102</c:v>
                </c:pt>
                <c:pt idx="8887">
                  <c:v>493.28412002183302</c:v>
                </c:pt>
                <c:pt idx="8888">
                  <c:v>493.33962628041598</c:v>
                </c:pt>
                <c:pt idx="8889">
                  <c:v>493.39513253899798</c:v>
                </c:pt>
                <c:pt idx="8890">
                  <c:v>493.45063879757998</c:v>
                </c:pt>
                <c:pt idx="8891">
                  <c:v>493.50614505616301</c:v>
                </c:pt>
                <c:pt idx="8892">
                  <c:v>493.56165131474501</c:v>
                </c:pt>
                <c:pt idx="8893">
                  <c:v>493.61715757332797</c:v>
                </c:pt>
                <c:pt idx="8894">
                  <c:v>493.67266383190997</c:v>
                </c:pt>
                <c:pt idx="8895">
                  <c:v>493.72817009049197</c:v>
                </c:pt>
                <c:pt idx="8896">
                  <c:v>493.78367634907499</c:v>
                </c:pt>
                <c:pt idx="8897">
                  <c:v>493.83918260765699</c:v>
                </c:pt>
                <c:pt idx="8898">
                  <c:v>493.89468886624002</c:v>
                </c:pt>
                <c:pt idx="8899">
                  <c:v>493.95019512482202</c:v>
                </c:pt>
                <c:pt idx="8900">
                  <c:v>494.00570138340402</c:v>
                </c:pt>
                <c:pt idx="8901">
                  <c:v>494.06120764198698</c:v>
                </c:pt>
                <c:pt idx="8902">
                  <c:v>494.11671390056898</c:v>
                </c:pt>
                <c:pt idx="8903">
                  <c:v>494.172220159152</c:v>
                </c:pt>
                <c:pt idx="8904">
                  <c:v>494.227726417734</c:v>
                </c:pt>
                <c:pt idx="8905">
                  <c:v>494.283232676316</c:v>
                </c:pt>
                <c:pt idx="8906">
                  <c:v>494.33873893489903</c:v>
                </c:pt>
                <c:pt idx="8907">
                  <c:v>494.39424519348103</c:v>
                </c:pt>
                <c:pt idx="8908">
                  <c:v>494.44975145206399</c:v>
                </c:pt>
                <c:pt idx="8909">
                  <c:v>494.50525771064599</c:v>
                </c:pt>
                <c:pt idx="8910">
                  <c:v>494.56076396922901</c:v>
                </c:pt>
                <c:pt idx="8911">
                  <c:v>494.61627022781101</c:v>
                </c:pt>
                <c:pt idx="8912">
                  <c:v>494.67177648639301</c:v>
                </c:pt>
                <c:pt idx="8913">
                  <c:v>494.72728274497598</c:v>
                </c:pt>
                <c:pt idx="8914">
                  <c:v>494.78278900355798</c:v>
                </c:pt>
                <c:pt idx="8915">
                  <c:v>494.838295262141</c:v>
                </c:pt>
                <c:pt idx="8916">
                  <c:v>494.893801520723</c:v>
                </c:pt>
                <c:pt idx="8917">
                  <c:v>494.949307779305</c:v>
                </c:pt>
                <c:pt idx="8918">
                  <c:v>495.00481403788802</c:v>
                </c:pt>
                <c:pt idx="8919">
                  <c:v>495.06032029647002</c:v>
                </c:pt>
                <c:pt idx="8920">
                  <c:v>495.11582655505299</c:v>
                </c:pt>
                <c:pt idx="8921">
                  <c:v>495.17133281363499</c:v>
                </c:pt>
                <c:pt idx="8922">
                  <c:v>495.22683907221699</c:v>
                </c:pt>
                <c:pt idx="8923">
                  <c:v>495.28234533080001</c:v>
                </c:pt>
                <c:pt idx="8924">
                  <c:v>495.33785158938201</c:v>
                </c:pt>
                <c:pt idx="8925">
                  <c:v>495.39335784796498</c:v>
                </c:pt>
                <c:pt idx="8926">
                  <c:v>495.44886410654698</c:v>
                </c:pt>
                <c:pt idx="8927">
                  <c:v>495.50437036512898</c:v>
                </c:pt>
                <c:pt idx="8928">
                  <c:v>495.559876623712</c:v>
                </c:pt>
                <c:pt idx="8929">
                  <c:v>495.615382882294</c:v>
                </c:pt>
                <c:pt idx="8930">
                  <c:v>495.67088914087702</c:v>
                </c:pt>
                <c:pt idx="8931">
                  <c:v>495.72639539945902</c:v>
                </c:pt>
                <c:pt idx="8932">
                  <c:v>495.78190165804102</c:v>
                </c:pt>
                <c:pt idx="8933">
                  <c:v>495.83740791662399</c:v>
                </c:pt>
                <c:pt idx="8934">
                  <c:v>495.89291417520599</c:v>
                </c:pt>
                <c:pt idx="8935">
                  <c:v>495.94842043378901</c:v>
                </c:pt>
                <c:pt idx="8936">
                  <c:v>496.00392669237101</c:v>
                </c:pt>
                <c:pt idx="8937">
                  <c:v>496.05943295095301</c:v>
                </c:pt>
                <c:pt idx="8938">
                  <c:v>496.11493920953598</c:v>
                </c:pt>
                <c:pt idx="8939">
                  <c:v>496.17044546811798</c:v>
                </c:pt>
                <c:pt idx="8940">
                  <c:v>496.225951726701</c:v>
                </c:pt>
                <c:pt idx="8941">
                  <c:v>496.281457985283</c:v>
                </c:pt>
                <c:pt idx="8942">
                  <c:v>496.336964243865</c:v>
                </c:pt>
                <c:pt idx="8943">
                  <c:v>496.39247050244802</c:v>
                </c:pt>
                <c:pt idx="8944">
                  <c:v>496.44797676103002</c:v>
                </c:pt>
                <c:pt idx="8945">
                  <c:v>496.50348301961299</c:v>
                </c:pt>
                <c:pt idx="8946">
                  <c:v>496.55898927819499</c:v>
                </c:pt>
                <c:pt idx="8947">
                  <c:v>496.61449553677801</c:v>
                </c:pt>
                <c:pt idx="8948">
                  <c:v>496.67000179536001</c:v>
                </c:pt>
                <c:pt idx="8949">
                  <c:v>496.72550805394201</c:v>
                </c:pt>
                <c:pt idx="8950">
                  <c:v>496.78101431252497</c:v>
                </c:pt>
                <c:pt idx="8951">
                  <c:v>496.83652057110697</c:v>
                </c:pt>
                <c:pt idx="8952">
                  <c:v>496.89202682969</c:v>
                </c:pt>
                <c:pt idx="8953">
                  <c:v>496.947533088272</c:v>
                </c:pt>
                <c:pt idx="8954">
                  <c:v>497.003039346854</c:v>
                </c:pt>
                <c:pt idx="8955">
                  <c:v>497.05854560543702</c:v>
                </c:pt>
                <c:pt idx="8956">
                  <c:v>497.11405186401902</c:v>
                </c:pt>
                <c:pt idx="8957">
                  <c:v>497.16955812260198</c:v>
                </c:pt>
                <c:pt idx="8958">
                  <c:v>497.22506438118398</c:v>
                </c:pt>
                <c:pt idx="8959">
                  <c:v>497.28057063976598</c:v>
                </c:pt>
                <c:pt idx="8960">
                  <c:v>497.33607689834901</c:v>
                </c:pt>
                <c:pt idx="8961">
                  <c:v>497.39158315693101</c:v>
                </c:pt>
                <c:pt idx="8962">
                  <c:v>497.44708941551397</c:v>
                </c:pt>
                <c:pt idx="8963">
                  <c:v>497.50259567409603</c:v>
                </c:pt>
                <c:pt idx="8964">
                  <c:v>497.55810193267803</c:v>
                </c:pt>
                <c:pt idx="8965">
                  <c:v>497.61360819126099</c:v>
                </c:pt>
                <c:pt idx="8966">
                  <c:v>497.66911444984299</c:v>
                </c:pt>
                <c:pt idx="8967">
                  <c:v>497.72462070842602</c:v>
                </c:pt>
                <c:pt idx="8968">
                  <c:v>497.78012696700802</c:v>
                </c:pt>
                <c:pt idx="8969">
                  <c:v>497.83563322559002</c:v>
                </c:pt>
                <c:pt idx="8970">
                  <c:v>497.89113948417298</c:v>
                </c:pt>
                <c:pt idx="8971">
                  <c:v>497.94664574275498</c:v>
                </c:pt>
                <c:pt idx="8972">
                  <c:v>498.002152001338</c:v>
                </c:pt>
                <c:pt idx="8973">
                  <c:v>498.05765825992</c:v>
                </c:pt>
                <c:pt idx="8974">
                  <c:v>498.113164518502</c:v>
                </c:pt>
                <c:pt idx="8975">
                  <c:v>498.16867077708503</c:v>
                </c:pt>
                <c:pt idx="8976">
                  <c:v>498.22417703566703</c:v>
                </c:pt>
                <c:pt idx="8977">
                  <c:v>498.27968329424999</c:v>
                </c:pt>
                <c:pt idx="8978">
                  <c:v>498.33518955283199</c:v>
                </c:pt>
                <c:pt idx="8979">
                  <c:v>498.39069581141399</c:v>
                </c:pt>
                <c:pt idx="8980">
                  <c:v>498.44620206999701</c:v>
                </c:pt>
                <c:pt idx="8981">
                  <c:v>498.50170832857901</c:v>
                </c:pt>
                <c:pt idx="8982">
                  <c:v>498.55721458716198</c:v>
                </c:pt>
                <c:pt idx="8983">
                  <c:v>498.61272084574398</c:v>
                </c:pt>
                <c:pt idx="8984">
                  <c:v>498.66822710432598</c:v>
                </c:pt>
                <c:pt idx="8985">
                  <c:v>498.723733362909</c:v>
                </c:pt>
                <c:pt idx="8986">
                  <c:v>498.779239621491</c:v>
                </c:pt>
                <c:pt idx="8987">
                  <c:v>498.83474588007402</c:v>
                </c:pt>
                <c:pt idx="8988">
                  <c:v>498.89025213865602</c:v>
                </c:pt>
                <c:pt idx="8989">
                  <c:v>498.94575839723802</c:v>
                </c:pt>
                <c:pt idx="8990">
                  <c:v>499.00126465582099</c:v>
                </c:pt>
                <c:pt idx="8991">
                  <c:v>499.05677091440299</c:v>
                </c:pt>
                <c:pt idx="8992">
                  <c:v>499.11227717298601</c:v>
                </c:pt>
                <c:pt idx="8993">
                  <c:v>499.16778343156801</c:v>
                </c:pt>
                <c:pt idx="8994">
                  <c:v>499.22328969015098</c:v>
                </c:pt>
                <c:pt idx="8995">
                  <c:v>499.27879594873298</c:v>
                </c:pt>
                <c:pt idx="8996">
                  <c:v>499.33430220731498</c:v>
                </c:pt>
                <c:pt idx="8997">
                  <c:v>499.389808465898</c:v>
                </c:pt>
                <c:pt idx="8998">
                  <c:v>499.44531472448</c:v>
                </c:pt>
                <c:pt idx="8999">
                  <c:v>499.50082098306302</c:v>
                </c:pt>
                <c:pt idx="9000">
                  <c:v>499.55632724164502</c:v>
                </c:pt>
                <c:pt idx="9001">
                  <c:v>499.61183350022702</c:v>
                </c:pt>
                <c:pt idx="9002">
                  <c:v>499.66733975880999</c:v>
                </c:pt>
                <c:pt idx="9003">
                  <c:v>499.72284601739199</c:v>
                </c:pt>
                <c:pt idx="9004">
                  <c:v>499.77835227597501</c:v>
                </c:pt>
                <c:pt idx="9005">
                  <c:v>499.83385853455701</c:v>
                </c:pt>
                <c:pt idx="9006">
                  <c:v>499.88936479313901</c:v>
                </c:pt>
                <c:pt idx="9007">
                  <c:v>499.94487105172198</c:v>
                </c:pt>
                <c:pt idx="9008">
                  <c:v>500.00037731030397</c:v>
                </c:pt>
              </c:numCache>
            </c:numRef>
          </c:xVal>
          <c:yVal>
            <c:numRef>
              <c:f>'углы oxz'!$B$4:$MHN$4</c:f>
              <c:numCache>
                <c:formatCode>General</c:formatCode>
                <c:ptCount val="9009"/>
                <c:pt idx="0">
                  <c:v>0</c:v>
                </c:pt>
                <c:pt idx="1">
                  <c:v>-4.6958987809375685E-9</c:v>
                </c:pt>
                <c:pt idx="2">
                  <c:v>-4.7447983320125786E-9</c:v>
                </c:pt>
                <c:pt idx="3">
                  <c:v>-5.0123993844408687E-9</c:v>
                </c:pt>
                <c:pt idx="4">
                  <c:v>-7.8216011445420008E-9</c:v>
                </c:pt>
                <c:pt idx="5">
                  <c:v>-1.2213398292715283E-8</c:v>
                </c:pt>
                <c:pt idx="6">
                  <c:v>-1.838450103264222E-8</c:v>
                </c:pt>
                <c:pt idx="7">
                  <c:v>-2.7823098491808196E-8</c:v>
                </c:pt>
                <c:pt idx="8">
                  <c:v>-3.3422001166627524E-8</c:v>
                </c:pt>
                <c:pt idx="9">
                  <c:v>-3.9430201326240422E-8</c:v>
                </c:pt>
                <c:pt idx="10">
                  <c:v>-4.9426699177956834E-8</c:v>
                </c:pt>
                <c:pt idx="11">
                  <c:v>-6.5424099915389888E-8</c:v>
                </c:pt>
                <c:pt idx="12">
                  <c:v>-7.6401498461109441E-8</c:v>
                </c:pt>
                <c:pt idx="13">
                  <c:v>-8.076409940827034E-8</c:v>
                </c:pt>
                <c:pt idx="14">
                  <c:v>-8.6000397914176574E-8</c:v>
                </c:pt>
                <c:pt idx="15">
                  <c:v>-8.7723599051514611E-8</c:v>
                </c:pt>
                <c:pt idx="16">
                  <c:v>-8.2856299599143313E-8</c:v>
                </c:pt>
                <c:pt idx="17">
                  <c:v>-7.8944299986005717E-8</c:v>
                </c:pt>
                <c:pt idx="18">
                  <c:v>-6.2562300229274115E-8</c:v>
                </c:pt>
                <c:pt idx="19">
                  <c:v>-4.0392198030758664E-8</c:v>
                </c:pt>
                <c:pt idx="20">
                  <c:v>-1.2318999154103949E-9</c:v>
                </c:pt>
                <c:pt idx="21">
                  <c:v>5.1006502133077447E-8</c:v>
                </c:pt>
                <c:pt idx="22">
                  <c:v>1.1681790113016177E-7</c:v>
                </c:pt>
                <c:pt idx="23">
                  <c:v>2.044145013258003E-7</c:v>
                </c:pt>
                <c:pt idx="24">
                  <c:v>3.0394869909855515E-7</c:v>
                </c:pt>
                <c:pt idx="25">
                  <c:v>4.1453230181787148E-7</c:v>
                </c:pt>
                <c:pt idx="26">
                  <c:v>5.3108730213580202E-7</c:v>
                </c:pt>
                <c:pt idx="27">
                  <c:v>6.5026100060094905E-7</c:v>
                </c:pt>
                <c:pt idx="28">
                  <c:v>7.6727840081503018E-7</c:v>
                </c:pt>
                <c:pt idx="29">
                  <c:v>8.832124009927611E-7</c:v>
                </c:pt>
                <c:pt idx="30">
                  <c:v>9.9067970182886711E-7</c:v>
                </c:pt>
                <c:pt idx="31">
                  <c:v>1.0893052007077131E-6</c:v>
                </c:pt>
                <c:pt idx="32">
                  <c:v>1.1680389988555362E-6</c:v>
                </c:pt>
                <c:pt idx="33">
                  <c:v>1.227176500862015E-6</c:v>
                </c:pt>
                <c:pt idx="34">
                  <c:v>1.2666118998083675E-6</c:v>
                </c:pt>
                <c:pt idx="35">
                  <c:v>1.278421400741081E-6</c:v>
                </c:pt>
                <c:pt idx="36">
                  <c:v>1.2623648011356181E-6</c:v>
                </c:pt>
                <c:pt idx="37">
                  <c:v>1.2271575009492608E-6</c:v>
                </c:pt>
                <c:pt idx="38">
                  <c:v>1.1598683009594879E-6</c:v>
                </c:pt>
                <c:pt idx="39">
                  <c:v>1.0740561009470184E-6</c:v>
                </c:pt>
                <c:pt idx="40">
                  <c:v>9.5989599913082202E-7</c:v>
                </c:pt>
                <c:pt idx="41">
                  <c:v>8.2074319962543996E-7</c:v>
                </c:pt>
                <c:pt idx="42">
                  <c:v>6.5839229890229944E-7</c:v>
                </c:pt>
                <c:pt idx="43">
                  <c:v>4.7063389985169124E-7</c:v>
                </c:pt>
                <c:pt idx="44">
                  <c:v>2.5473400100395338E-7</c:v>
                </c:pt>
                <c:pt idx="45">
                  <c:v>1.658640158552771E-8</c:v>
                </c:pt>
                <c:pt idx="46">
                  <c:v>-2.4320049973880487E-7</c:v>
                </c:pt>
                <c:pt idx="47">
                  <c:v>-5.2136429928850703E-7</c:v>
                </c:pt>
                <c:pt idx="48">
                  <c:v>-8.2068000040180777E-7</c:v>
                </c:pt>
                <c:pt idx="49">
                  <c:v>-1.1416330991664836E-6</c:v>
                </c:pt>
                <c:pt idx="50">
                  <c:v>-1.4817907008080056E-6</c:v>
                </c:pt>
                <c:pt idx="51">
                  <c:v>-1.8395983012453598E-6</c:v>
                </c:pt>
                <c:pt idx="52">
                  <c:v>-2.2219116004862371E-6</c:v>
                </c:pt>
                <c:pt idx="53">
                  <c:v>-2.6182116990014492E-6</c:v>
                </c:pt>
                <c:pt idx="54">
                  <c:v>-3.023918598188402E-6</c:v>
                </c:pt>
                <c:pt idx="55">
                  <c:v>-3.4399329997825134E-6</c:v>
                </c:pt>
                <c:pt idx="56">
                  <c:v>-3.8658306991123936E-6</c:v>
                </c:pt>
                <c:pt idx="57">
                  <c:v>-4.2921138003748638E-6</c:v>
                </c:pt>
                <c:pt idx="58">
                  <c:v>-4.716346300170926E-6</c:v>
                </c:pt>
                <c:pt idx="59">
                  <c:v>-5.1363544990579157E-6</c:v>
                </c:pt>
                <c:pt idx="60">
                  <c:v>-5.5543725991924475E-6</c:v>
                </c:pt>
                <c:pt idx="61">
                  <c:v>-5.9656007991293336E-6</c:v>
                </c:pt>
                <c:pt idx="62">
                  <c:v>-6.3628130995141419E-6</c:v>
                </c:pt>
                <c:pt idx="63">
                  <c:v>-6.7557827989617181E-6</c:v>
                </c:pt>
                <c:pt idx="64">
                  <c:v>-7.1463551982731133E-6</c:v>
                </c:pt>
                <c:pt idx="65">
                  <c:v>-7.529904898717632E-6</c:v>
                </c:pt>
                <c:pt idx="66">
                  <c:v>-7.9157337005142381E-6</c:v>
                </c:pt>
                <c:pt idx="67">
                  <c:v>-8.3008910003457004E-6</c:v>
                </c:pt>
                <c:pt idx="68">
                  <c:v>-8.6812789987789074E-6</c:v>
                </c:pt>
                <c:pt idx="69">
                  <c:v>-9.0683447986350529E-6</c:v>
                </c:pt>
                <c:pt idx="70">
                  <c:v>-9.4620124002631201E-6</c:v>
                </c:pt>
                <c:pt idx="71">
                  <c:v>-9.8668713981453493E-6</c:v>
                </c:pt>
                <c:pt idx="72">
                  <c:v>-1.0276972599143619E-5</c:v>
                </c:pt>
                <c:pt idx="73">
                  <c:v>-1.0709158900112925E-5</c:v>
                </c:pt>
                <c:pt idx="74">
                  <c:v>-1.1161811499960095E-5</c:v>
                </c:pt>
                <c:pt idx="75">
                  <c:v>-1.1646660897923766E-5</c:v>
                </c:pt>
                <c:pt idx="76">
                  <c:v>-1.2181157700297263E-5</c:v>
                </c:pt>
                <c:pt idx="77">
                  <c:v>-1.2773001799359918E-5</c:v>
                </c:pt>
                <c:pt idx="78">
                  <c:v>-1.3447589200410448E-5</c:v>
                </c:pt>
                <c:pt idx="79">
                  <c:v>-1.4216443499748266E-5</c:v>
                </c:pt>
                <c:pt idx="80">
                  <c:v>-1.5094060099585249E-5</c:v>
                </c:pt>
                <c:pt idx="81">
                  <c:v>-1.6096444600322002E-5</c:v>
                </c:pt>
                <c:pt idx="82">
                  <c:v>-1.7239174699312798E-5</c:v>
                </c:pt>
                <c:pt idx="83">
                  <c:v>-1.853303979970633E-5</c:v>
                </c:pt>
                <c:pt idx="84">
                  <c:v>-1.9987432398949068E-5</c:v>
                </c:pt>
                <c:pt idx="85">
                  <c:v>-2.1591291400113732E-5</c:v>
                </c:pt>
                <c:pt idx="86">
                  <c:v>-2.3343571498912752E-5</c:v>
                </c:pt>
                <c:pt idx="87">
                  <c:v>-2.5228517799291694E-5</c:v>
                </c:pt>
                <c:pt idx="88">
                  <c:v>-2.7226618698250604E-5</c:v>
                </c:pt>
                <c:pt idx="89">
                  <c:v>-2.9318473000472522E-5</c:v>
                </c:pt>
                <c:pt idx="90">
                  <c:v>-3.1462316098185283E-5</c:v>
                </c:pt>
                <c:pt idx="91">
                  <c:v>-3.3632750398027156E-5</c:v>
                </c:pt>
                <c:pt idx="92">
                  <c:v>-3.5781024500636249E-5</c:v>
                </c:pt>
                <c:pt idx="93">
                  <c:v>-3.7876899899202954E-5</c:v>
                </c:pt>
                <c:pt idx="94">
                  <c:v>-3.9875526301358377E-5</c:v>
                </c:pt>
                <c:pt idx="95">
                  <c:v>-4.1731335098660338E-5</c:v>
                </c:pt>
                <c:pt idx="96">
                  <c:v>-4.3404338700980816E-5</c:v>
                </c:pt>
                <c:pt idx="97">
                  <c:v>-4.4861731698375706E-5</c:v>
                </c:pt>
                <c:pt idx="98">
                  <c:v>-4.6064653599131589E-5</c:v>
                </c:pt>
                <c:pt idx="99">
                  <c:v>-4.6999159600602525E-5</c:v>
                </c:pt>
                <c:pt idx="100">
                  <c:v>-4.7650230598605958E-5</c:v>
                </c:pt>
                <c:pt idx="101">
                  <c:v>-4.8003165499466149E-5</c:v>
                </c:pt>
                <c:pt idx="102">
                  <c:v>-4.8064756100529848E-5</c:v>
                </c:pt>
                <c:pt idx="103">
                  <c:v>-4.7845782898292555E-5</c:v>
                </c:pt>
                <c:pt idx="104">
                  <c:v>-4.7360117701344961E-5</c:v>
                </c:pt>
                <c:pt idx="105">
                  <c:v>-4.6633319300326548E-5</c:v>
                </c:pt>
                <c:pt idx="106">
                  <c:v>-4.5684735798801057E-5</c:v>
                </c:pt>
                <c:pt idx="107">
                  <c:v>-4.4541898898131649E-5</c:v>
                </c:pt>
                <c:pt idx="108">
                  <c:v>-4.3231757398842774E-5</c:v>
                </c:pt>
                <c:pt idx="109">
                  <c:v>-4.1792963898501512E-5</c:v>
                </c:pt>
                <c:pt idx="110">
                  <c:v>-4.0242752998409514E-5</c:v>
                </c:pt>
                <c:pt idx="111">
                  <c:v>-3.8612128101078724E-5</c:v>
                </c:pt>
                <c:pt idx="112">
                  <c:v>-3.6941231797982255E-5</c:v>
                </c:pt>
                <c:pt idx="113">
                  <c:v>-3.5255605197903606E-5</c:v>
                </c:pt>
                <c:pt idx="114">
                  <c:v>-3.3590022098906047E-5</c:v>
                </c:pt>
                <c:pt idx="115">
                  <c:v>-3.198280850114088E-5</c:v>
                </c:pt>
                <c:pt idx="116">
                  <c:v>-3.0468680300543838E-5</c:v>
                </c:pt>
                <c:pt idx="117">
                  <c:v>-2.9093896600329572E-5</c:v>
                </c:pt>
                <c:pt idx="118">
                  <c:v>-2.7892102298920918E-5</c:v>
                </c:pt>
                <c:pt idx="119">
                  <c:v>-2.6893612901091046E-5</c:v>
                </c:pt>
                <c:pt idx="120">
                  <c:v>-2.6122013601082017E-5</c:v>
                </c:pt>
                <c:pt idx="121">
                  <c:v>-2.5605884200530227E-5</c:v>
                </c:pt>
                <c:pt idx="122">
                  <c:v>-2.535965380090488E-5</c:v>
                </c:pt>
                <c:pt idx="123">
                  <c:v>-2.5389576499890154E-5</c:v>
                </c:pt>
                <c:pt idx="124">
                  <c:v>-2.5703974397828233E-5</c:v>
                </c:pt>
                <c:pt idx="125">
                  <c:v>-2.6301224799851752E-5</c:v>
                </c:pt>
                <c:pt idx="126">
                  <c:v>-2.7176167499476378E-5</c:v>
                </c:pt>
                <c:pt idx="127">
                  <c:v>-2.8320604300802188E-5</c:v>
                </c:pt>
                <c:pt idx="128">
                  <c:v>-2.9726074799896196E-5</c:v>
                </c:pt>
                <c:pt idx="129">
                  <c:v>-3.1376342800371049E-5</c:v>
                </c:pt>
                <c:pt idx="130">
                  <c:v>-3.3259060099766202E-5</c:v>
                </c:pt>
                <c:pt idx="131">
                  <c:v>-3.5348906099130772E-5</c:v>
                </c:pt>
                <c:pt idx="132">
                  <c:v>-3.7633592199881605E-5</c:v>
                </c:pt>
                <c:pt idx="133">
                  <c:v>-4.0089638098095293E-5</c:v>
                </c:pt>
                <c:pt idx="134">
                  <c:v>-4.2695610598997291E-5</c:v>
                </c:pt>
                <c:pt idx="135">
                  <c:v>-4.5421503699571986E-5</c:v>
                </c:pt>
                <c:pt idx="136">
                  <c:v>-4.8250655300563494E-5</c:v>
                </c:pt>
                <c:pt idx="137">
                  <c:v>-5.1162585798181226E-5</c:v>
                </c:pt>
                <c:pt idx="138">
                  <c:v>-5.4131888198583056E-5</c:v>
                </c:pt>
                <c:pt idx="139">
                  <c:v>-5.7143023298067419E-5</c:v>
                </c:pt>
                <c:pt idx="140">
                  <c:v>-6.0171188799529318E-5</c:v>
                </c:pt>
                <c:pt idx="141">
                  <c:v>-6.3192489697883047E-5</c:v>
                </c:pt>
                <c:pt idx="142">
                  <c:v>-6.6198346598156377E-5</c:v>
                </c:pt>
                <c:pt idx="143">
                  <c:v>-6.9170787501349196E-5</c:v>
                </c:pt>
                <c:pt idx="144">
                  <c:v>-7.2099377998569025E-5</c:v>
                </c:pt>
                <c:pt idx="145">
                  <c:v>-7.4959195000445789E-5</c:v>
                </c:pt>
                <c:pt idx="146">
                  <c:v>-7.7740296699602141E-5</c:v>
                </c:pt>
                <c:pt idx="147">
                  <c:v>-8.043445929928339E-5</c:v>
                </c:pt>
                <c:pt idx="148">
                  <c:v>-8.302078479971442E-5</c:v>
                </c:pt>
                <c:pt idx="149">
                  <c:v>-8.5483057699065057E-5</c:v>
                </c:pt>
                <c:pt idx="150">
                  <c:v>-8.7811982798058352E-5</c:v>
                </c:pt>
                <c:pt idx="151">
                  <c:v>-8.9981506601333194E-5</c:v>
                </c:pt>
                <c:pt idx="152">
                  <c:v>-9.1976434401175311E-5</c:v>
                </c:pt>
                <c:pt idx="153">
                  <c:v>-9.377676450128547E-5</c:v>
                </c:pt>
                <c:pt idx="154">
                  <c:v>-9.5367583899275132E-5</c:v>
                </c:pt>
                <c:pt idx="155">
                  <c:v>-9.6739515900168271E-5</c:v>
                </c:pt>
                <c:pt idx="156">
                  <c:v>-9.7862936598858141E-5</c:v>
                </c:pt>
                <c:pt idx="157">
                  <c:v>-9.8729657800333825E-5</c:v>
                </c:pt>
                <c:pt idx="158">
                  <c:v>-9.9338456401198982E-5</c:v>
                </c:pt>
                <c:pt idx="159">
                  <c:v>-9.9679179800915563E-5</c:v>
                </c:pt>
                <c:pt idx="160">
                  <c:v>-9.9756402800466049E-5</c:v>
                </c:pt>
                <c:pt idx="161">
                  <c:v>-9.9575020300335382E-5</c:v>
                </c:pt>
                <c:pt idx="162">
                  <c:v>-9.9143949398694531E-5</c:v>
                </c:pt>
                <c:pt idx="163">
                  <c:v>-9.8479283700214637E-5</c:v>
                </c:pt>
                <c:pt idx="164">
                  <c:v>-9.7589889499261062E-5</c:v>
                </c:pt>
                <c:pt idx="165">
                  <c:v>-9.6495153798059619E-5</c:v>
                </c:pt>
                <c:pt idx="166">
                  <c:v>-9.521529059952627E-5</c:v>
                </c:pt>
                <c:pt idx="167">
                  <c:v>-9.376648539927146E-5</c:v>
                </c:pt>
                <c:pt idx="168">
                  <c:v>-9.2162274899720842E-5</c:v>
                </c:pt>
                <c:pt idx="169">
                  <c:v>-9.041729959946565E-5</c:v>
                </c:pt>
                <c:pt idx="170">
                  <c:v>-8.8531151600790281E-5</c:v>
                </c:pt>
                <c:pt idx="171">
                  <c:v>-8.6506464100466474E-5</c:v>
                </c:pt>
                <c:pt idx="172">
                  <c:v>-8.4351611100430546E-5</c:v>
                </c:pt>
                <c:pt idx="173">
                  <c:v>-8.206165249902142E-5</c:v>
                </c:pt>
                <c:pt idx="174">
                  <c:v>-7.9630159198984529E-5</c:v>
                </c:pt>
                <c:pt idx="175">
                  <c:v>-7.7046080701137498E-5</c:v>
                </c:pt>
                <c:pt idx="176">
                  <c:v>-7.4299518999509928E-5</c:v>
                </c:pt>
                <c:pt idx="177">
                  <c:v>-7.1390012298166994E-5</c:v>
                </c:pt>
                <c:pt idx="178">
                  <c:v>-6.8304406799057915E-5</c:v>
                </c:pt>
                <c:pt idx="179">
                  <c:v>-6.5035424398729447E-5</c:v>
                </c:pt>
                <c:pt idx="180">
                  <c:v>-6.1575362000354517E-5</c:v>
                </c:pt>
                <c:pt idx="181">
                  <c:v>-5.7919202500755773E-5</c:v>
                </c:pt>
                <c:pt idx="182">
                  <c:v>-5.4058657600108972E-5</c:v>
                </c:pt>
                <c:pt idx="183">
                  <c:v>-4.9987827100750337E-5</c:v>
                </c:pt>
                <c:pt idx="184">
                  <c:v>-4.570523750047073E-5</c:v>
                </c:pt>
                <c:pt idx="185">
                  <c:v>-4.1207673501020281E-5</c:v>
                </c:pt>
                <c:pt idx="186">
                  <c:v>-3.6489975499875982E-5</c:v>
                </c:pt>
                <c:pt idx="187">
                  <c:v>-3.1543679501311317E-5</c:v>
                </c:pt>
                <c:pt idx="188">
                  <c:v>-2.6374669399586992E-5</c:v>
                </c:pt>
                <c:pt idx="189">
                  <c:v>-2.098765260072355E-5</c:v>
                </c:pt>
                <c:pt idx="190">
                  <c:v>-1.5382279798359377E-5</c:v>
                </c:pt>
                <c:pt idx="191">
                  <c:v>-9.5720983992464426E-6</c:v>
                </c:pt>
                <c:pt idx="192">
                  <c:v>-3.559088398219501E-6</c:v>
                </c:pt>
                <c:pt idx="193">
                  <c:v>2.6416844995935662E-6</c:v>
                </c:pt>
                <c:pt idx="194">
                  <c:v>9.0263982990279601E-6</c:v>
                </c:pt>
                <c:pt idx="195">
                  <c:v>1.5577803900157505E-5</c:v>
                </c:pt>
                <c:pt idx="196">
                  <c:v>2.2284838301800391E-5</c:v>
                </c:pt>
                <c:pt idx="197">
                  <c:v>2.9139076900719374E-5</c:v>
                </c:pt>
                <c:pt idx="198">
                  <c:v>3.6134760101447227E-5</c:v>
                </c:pt>
                <c:pt idx="199">
                  <c:v>4.3267979499717057E-5</c:v>
                </c:pt>
                <c:pt idx="200">
                  <c:v>5.0535031601128821E-5</c:v>
                </c:pt>
                <c:pt idx="201">
                  <c:v>5.7934829300165802E-5</c:v>
                </c:pt>
                <c:pt idx="202">
                  <c:v>6.5463176500912823E-5</c:v>
                </c:pt>
                <c:pt idx="203">
                  <c:v>7.3126572200266082E-5</c:v>
                </c:pt>
                <c:pt idx="204">
                  <c:v>8.0922312800879581E-5</c:v>
                </c:pt>
                <c:pt idx="205">
                  <c:v>8.8837830698906828E-5</c:v>
                </c:pt>
                <c:pt idx="206">
                  <c:v>9.6862273700537571E-5</c:v>
                </c:pt>
                <c:pt idx="207">
                  <c:v>1.0499274669939496E-4</c:v>
                </c:pt>
                <c:pt idx="208">
                  <c:v>1.132158750003498E-4</c:v>
                </c:pt>
                <c:pt idx="209">
                  <c:v>1.2151005320149011E-4</c:v>
                </c:pt>
                <c:pt idx="210">
                  <c:v>1.2986500189882122E-4</c:v>
                </c:pt>
                <c:pt idx="211">
                  <c:v>1.3825812959922246E-4</c:v>
                </c:pt>
                <c:pt idx="212">
                  <c:v>1.4666157400000657E-4</c:v>
                </c:pt>
                <c:pt idx="213">
                  <c:v>1.5504448549918948E-4</c:v>
                </c:pt>
                <c:pt idx="214">
                  <c:v>1.63371897500042E-4</c:v>
                </c:pt>
                <c:pt idx="215">
                  <c:v>1.7160796440052195E-4</c:v>
                </c:pt>
                <c:pt idx="216">
                  <c:v>1.7970335469996712E-4</c:v>
                </c:pt>
                <c:pt idx="217">
                  <c:v>1.8763181680014895E-4</c:v>
                </c:pt>
                <c:pt idx="218">
                  <c:v>1.9534886299865661E-4</c:v>
                </c:pt>
                <c:pt idx="219">
                  <c:v>2.0282017539940966E-4</c:v>
                </c:pt>
                <c:pt idx="220">
                  <c:v>2.1002637970113369E-4</c:v>
                </c:pt>
                <c:pt idx="221">
                  <c:v>2.1695728560189309E-4</c:v>
                </c:pt>
                <c:pt idx="222">
                  <c:v>2.2361347869903625E-4</c:v>
                </c:pt>
                <c:pt idx="223">
                  <c:v>2.3001966529889728E-4</c:v>
                </c:pt>
                <c:pt idx="224">
                  <c:v>2.3621482329971855E-4</c:v>
                </c:pt>
                <c:pt idx="225">
                  <c:v>2.4224331150080047E-4</c:v>
                </c:pt>
                <c:pt idx="226">
                  <c:v>2.4816659150062037E-4</c:v>
                </c:pt>
                <c:pt idx="227">
                  <c:v>2.540609342993605E-4</c:v>
                </c:pt>
                <c:pt idx="228">
                  <c:v>2.5999027679901587E-4</c:v>
                </c:pt>
                <c:pt idx="229">
                  <c:v>2.6604006350083864E-4</c:v>
                </c:pt>
                <c:pt idx="230">
                  <c:v>2.7227708489974134E-4</c:v>
                </c:pt>
                <c:pt idx="231">
                  <c:v>2.7878263870206865E-4</c:v>
                </c:pt>
                <c:pt idx="232">
                  <c:v>2.8564258949970167E-4</c:v>
                </c:pt>
                <c:pt idx="233">
                  <c:v>2.9292458160057322E-4</c:v>
                </c:pt>
                <c:pt idx="234">
                  <c:v>3.0070573550133872E-4</c:v>
                </c:pt>
                <c:pt idx="235">
                  <c:v>3.0906077180148372E-4</c:v>
                </c:pt>
                <c:pt idx="236">
                  <c:v>3.1805900779957597E-4</c:v>
                </c:pt>
                <c:pt idx="237">
                  <c:v>3.2776729609906852E-4</c:v>
                </c:pt>
                <c:pt idx="238">
                  <c:v>3.3825739280146649E-4</c:v>
                </c:pt>
                <c:pt idx="239">
                  <c:v>3.495883616011497E-4</c:v>
                </c:pt>
                <c:pt idx="240">
                  <c:v>3.6182074070012504E-4</c:v>
                </c:pt>
                <c:pt idx="241">
                  <c:v>3.7502341029949093E-4</c:v>
                </c:pt>
                <c:pt idx="242">
                  <c:v>3.8924830390030252E-4</c:v>
                </c:pt>
                <c:pt idx="243">
                  <c:v>4.0454030269998498E-4</c:v>
                </c:pt>
                <c:pt idx="244">
                  <c:v>4.2094622829935702E-4</c:v>
                </c:pt>
                <c:pt idx="245">
                  <c:v>4.3849414209873316E-4</c:v>
                </c:pt>
                <c:pt idx="246">
                  <c:v>4.5721840190182661E-4</c:v>
                </c:pt>
                <c:pt idx="247">
                  <c:v>4.7713641729885126E-4</c:v>
                </c:pt>
                <c:pt idx="248">
                  <c:v>4.9826642240091701E-4</c:v>
                </c:pt>
                <c:pt idx="249">
                  <c:v>5.2061277330039957E-4</c:v>
                </c:pt>
                <c:pt idx="250">
                  <c:v>5.4417398590089761E-4</c:v>
                </c:pt>
                <c:pt idx="251">
                  <c:v>5.6891546810078353E-4</c:v>
                </c:pt>
                <c:pt idx="252">
                  <c:v>5.9479660270156387E-4</c:v>
                </c:pt>
                <c:pt idx="253">
                  <c:v>6.2175251759910566E-4</c:v>
                </c:pt>
                <c:pt idx="254">
                  <c:v>6.4969610669862732E-4</c:v>
                </c:pt>
                <c:pt idx="255">
                  <c:v>6.7852732529871673E-4</c:v>
                </c:pt>
                <c:pt idx="256">
                  <c:v>7.0811075620014208E-4</c:v>
                </c:pt>
                <c:pt idx="257">
                  <c:v>7.3829574430206435E-4</c:v>
                </c:pt>
                <c:pt idx="258">
                  <c:v>7.6890850660049637E-4</c:v>
                </c:pt>
                <c:pt idx="259">
                  <c:v>7.9975048550195993E-4</c:v>
                </c:pt>
                <c:pt idx="260">
                  <c:v>8.3060160569914387E-4</c:v>
                </c:pt>
                <c:pt idx="261">
                  <c:v>8.6124312050017693E-4</c:v>
                </c:pt>
                <c:pt idx="262">
                  <c:v>8.9142649990137102E-4</c:v>
                </c:pt>
                <c:pt idx="263">
                  <c:v>9.2092143080080291E-4</c:v>
                </c:pt>
                <c:pt idx="264">
                  <c:v>9.4948261730110062E-4</c:v>
                </c:pt>
                <c:pt idx="265">
                  <c:v>9.7686235490002105E-4</c:v>
                </c:pt>
                <c:pt idx="266">
                  <c:v>1.0028222415989774E-3</c:v>
                </c:pt>
                <c:pt idx="267">
                  <c:v>1.0271197361007012E-3</c:v>
                </c:pt>
                <c:pt idx="268">
                  <c:v>1.0495417478004754E-3</c:v>
                </c:pt>
                <c:pt idx="269">
                  <c:v>1.069893334499028E-3</c:v>
                </c:pt>
                <c:pt idx="270">
                  <c:v>1.088008026599141E-3</c:v>
                </c:pt>
                <c:pt idx="271">
                  <c:v>1.1037487174014871E-3</c:v>
                </c:pt>
                <c:pt idx="272">
                  <c:v>1.1170116145997611E-3</c:v>
                </c:pt>
                <c:pt idx="273">
                  <c:v>1.1277300361989262E-3</c:v>
                </c:pt>
                <c:pt idx="274">
                  <c:v>1.1358706503017402E-3</c:v>
                </c:pt>
                <c:pt idx="275">
                  <c:v>1.1414616254015186E-3</c:v>
                </c:pt>
                <c:pt idx="276">
                  <c:v>1.1445761526012177E-3</c:v>
                </c:pt>
                <c:pt idx="277">
                  <c:v>1.1453231618006043E-3</c:v>
                </c:pt>
                <c:pt idx="278">
                  <c:v>1.1438342829990233E-3</c:v>
                </c:pt>
                <c:pt idx="279">
                  <c:v>1.1402942476017586E-3</c:v>
                </c:pt>
                <c:pt idx="280">
                  <c:v>1.1349294385993858E-3</c:v>
                </c:pt>
                <c:pt idx="281">
                  <c:v>1.128003400999944E-3</c:v>
                </c:pt>
                <c:pt idx="282">
                  <c:v>1.1197778436020656E-3</c:v>
                </c:pt>
                <c:pt idx="283">
                  <c:v>1.1104707443010398E-3</c:v>
                </c:pt>
                <c:pt idx="284">
                  <c:v>1.1002682733014524E-3</c:v>
                </c:pt>
                <c:pt idx="285">
                  <c:v>1.0892682279006749E-3</c:v>
                </c:pt>
                <c:pt idx="286">
                  <c:v>1.0774747245001493E-3</c:v>
                </c:pt>
                <c:pt idx="287">
                  <c:v>1.0650047721014744E-3</c:v>
                </c:pt>
                <c:pt idx="288">
                  <c:v>1.0520577239994111E-3</c:v>
                </c:pt>
                <c:pt idx="289">
                  <c:v>1.0386209176012073E-3</c:v>
                </c:pt>
                <c:pt idx="290">
                  <c:v>1.0248511747015243E-3</c:v>
                </c:pt>
                <c:pt idx="291">
                  <c:v>1.0106934109010979E-3</c:v>
                </c:pt>
                <c:pt idx="292">
                  <c:v>9.9609893129937177E-4</c:v>
                </c:pt>
                <c:pt idx="293">
                  <c:v>9.8146006819987974E-4</c:v>
                </c:pt>
                <c:pt idx="294">
                  <c:v>9.66556680602082E-4</c:v>
                </c:pt>
                <c:pt idx="295">
                  <c:v>9.5142349540111582E-4</c:v>
                </c:pt>
                <c:pt idx="296">
                  <c:v>9.360858284992446E-4</c:v>
                </c:pt>
                <c:pt idx="297">
                  <c:v>9.2165113289865985E-4</c:v>
                </c:pt>
                <c:pt idx="298">
                  <c:v>9.0673120470086133E-4</c:v>
                </c:pt>
                <c:pt idx="299">
                  <c:v>8.9271036949867266E-4</c:v>
                </c:pt>
                <c:pt idx="300">
                  <c:v>8.8043588170094722E-4</c:v>
                </c:pt>
                <c:pt idx="301">
                  <c:v>8.7683357730128364E-4</c:v>
                </c:pt>
                <c:pt idx="302">
                  <c:v>8.8053187640113606E-4</c:v>
                </c:pt>
                <c:pt idx="303">
                  <c:v>8.7850550859869259E-4</c:v>
                </c:pt>
                <c:pt idx="304">
                  <c:v>8.7203496159915517E-4</c:v>
                </c:pt>
                <c:pt idx="305">
                  <c:v>8.6227320850085221E-4</c:v>
                </c:pt>
                <c:pt idx="306">
                  <c:v>8.4979779559901658E-4</c:v>
                </c:pt>
                <c:pt idx="307">
                  <c:v>8.3495407470124405E-4</c:v>
                </c:pt>
                <c:pt idx="308">
                  <c:v>8.1796483789986496E-4</c:v>
                </c:pt>
                <c:pt idx="309">
                  <c:v>7.9899762480195591E-4</c:v>
                </c:pt>
                <c:pt idx="310">
                  <c:v>7.7819272379997528E-4</c:v>
                </c:pt>
                <c:pt idx="311">
                  <c:v>7.5567518960184543E-4</c:v>
                </c:pt>
                <c:pt idx="312">
                  <c:v>7.3156805250107482E-4</c:v>
                </c:pt>
                <c:pt idx="313">
                  <c:v>7.0597128920013574E-4</c:v>
                </c:pt>
                <c:pt idx="314">
                  <c:v>6.7898734409865824E-4</c:v>
                </c:pt>
                <c:pt idx="315">
                  <c:v>6.5070663099930925E-4</c:v>
                </c:pt>
                <c:pt idx="316">
                  <c:v>6.2121384300084515E-4</c:v>
                </c:pt>
                <c:pt idx="317">
                  <c:v>5.9060438470126542E-4</c:v>
                </c:pt>
                <c:pt idx="318">
                  <c:v>5.5896039649994123E-4</c:v>
                </c:pt>
                <c:pt idx="319">
                  <c:v>5.2637215129891501E-4</c:v>
                </c:pt>
                <c:pt idx="320">
                  <c:v>4.9291771540183049E-4</c:v>
                </c:pt>
                <c:pt idx="321">
                  <c:v>4.5867680730182769E-4</c:v>
                </c:pt>
                <c:pt idx="322">
                  <c:v>4.2372601820162004E-4</c:v>
                </c:pt>
                <c:pt idx="323">
                  <c:v>3.8813793819869602E-4</c:v>
                </c:pt>
                <c:pt idx="324">
                  <c:v>3.5198408100001188E-4</c:v>
                </c:pt>
                <c:pt idx="325">
                  <c:v>3.1533554400198227E-4</c:v>
                </c:pt>
                <c:pt idx="326">
                  <c:v>2.7825039000006768E-4</c:v>
                </c:pt>
                <c:pt idx="327">
                  <c:v>2.4079876920168886E-4</c:v>
                </c:pt>
                <c:pt idx="328">
                  <c:v>2.0303960659973086E-4</c:v>
                </c:pt>
                <c:pt idx="329">
                  <c:v>1.6502743260105035E-4</c:v>
                </c:pt>
                <c:pt idx="330">
                  <c:v>1.2680904140083271E-4</c:v>
                </c:pt>
                <c:pt idx="331">
                  <c:v>8.8440468100969838E-5</c:v>
                </c:pt>
                <c:pt idx="332">
                  <c:v>4.9964982999028962E-5</c:v>
                </c:pt>
                <c:pt idx="333">
                  <c:v>1.1424775099300177E-5</c:v>
                </c:pt>
                <c:pt idx="334">
                  <c:v>-2.7141986198131463E-5</c:v>
                </c:pt>
                <c:pt idx="335">
                  <c:v>-6.5690119399164359E-5</c:v>
                </c:pt>
                <c:pt idx="336">
                  <c:v>-1.0418618199992125E-4</c:v>
                </c:pt>
                <c:pt idx="337">
                  <c:v>-1.4259870010135955E-4</c:v>
                </c:pt>
                <c:pt idx="338">
                  <c:v>-1.8088952100114852E-4</c:v>
                </c:pt>
                <c:pt idx="339">
                  <c:v>-2.190308298999355E-4</c:v>
                </c:pt>
                <c:pt idx="340">
                  <c:v>-2.5699377879817575E-4</c:v>
                </c:pt>
                <c:pt idx="341">
                  <c:v>-2.9475560869940409E-4</c:v>
                </c:pt>
                <c:pt idx="342">
                  <c:v>-3.3228176640065499E-4</c:v>
                </c:pt>
                <c:pt idx="343">
                  <c:v>-3.6955286509865459E-4</c:v>
                </c:pt>
                <c:pt idx="344">
                  <c:v>-4.0653203490137457E-4</c:v>
                </c:pt>
                <c:pt idx="345">
                  <c:v>-4.4320679660003748E-4</c:v>
                </c:pt>
                <c:pt idx="346">
                  <c:v>-4.7954805170036252E-4</c:v>
                </c:pt>
                <c:pt idx="347">
                  <c:v>-5.1552867730109142E-4</c:v>
                </c:pt>
                <c:pt idx="348">
                  <c:v>-5.5113705909803912E-4</c:v>
                </c:pt>
                <c:pt idx="349">
                  <c:v>-5.8634217329966987E-4</c:v>
                </c:pt>
                <c:pt idx="350">
                  <c:v>-6.2113059020063588E-4</c:v>
                </c:pt>
                <c:pt idx="351">
                  <c:v>-6.5547578870095435E-4</c:v>
                </c:pt>
                <c:pt idx="352">
                  <c:v>-6.8936035379962846E-4</c:v>
                </c:pt>
                <c:pt idx="353">
                  <c:v>-7.2276527989956207E-4</c:v>
                </c:pt>
                <c:pt idx="354">
                  <c:v>-7.5568511870116595E-4</c:v>
                </c:pt>
                <c:pt idx="355">
                  <c:v>-7.8810177090105071E-4</c:v>
                </c:pt>
                <c:pt idx="356">
                  <c:v>-8.199919122979793E-4</c:v>
                </c:pt>
                <c:pt idx="357">
                  <c:v>-8.513534269987133E-4</c:v>
                </c:pt>
                <c:pt idx="358">
                  <c:v>-8.8217983670091371E-4</c:v>
                </c:pt>
                <c:pt idx="359">
                  <c:v>-9.1245725489841334E-4</c:v>
                </c:pt>
                <c:pt idx="360">
                  <c:v>-9.4218148790048417E-4</c:v>
                </c:pt>
                <c:pt idx="361">
                  <c:v>-9.7134475489824013E-4</c:v>
                </c:pt>
                <c:pt idx="362">
                  <c:v>-9.9994374389922314E-4</c:v>
                </c:pt>
                <c:pt idx="363">
                  <c:v>-1.0279616864998786E-3</c:v>
                </c:pt>
                <c:pt idx="364">
                  <c:v>-1.0554026566005348E-3</c:v>
                </c:pt>
                <c:pt idx="365">
                  <c:v>-1.0822592575010503E-3</c:v>
                </c:pt>
                <c:pt idx="366">
                  <c:v>-1.1085268458010944E-3</c:v>
                </c:pt>
                <c:pt idx="367">
                  <c:v>-1.1342067052986238E-3</c:v>
                </c:pt>
                <c:pt idx="368">
                  <c:v>-1.1592984320998312E-3</c:v>
                </c:pt>
                <c:pt idx="369">
                  <c:v>-1.1838065474982784E-3</c:v>
                </c:pt>
                <c:pt idx="370">
                  <c:v>-1.2077284004980982E-3</c:v>
                </c:pt>
                <c:pt idx="371">
                  <c:v>-1.23107178929871E-3</c:v>
                </c:pt>
                <c:pt idx="372">
                  <c:v>-1.2538510836996863E-3</c:v>
                </c:pt>
                <c:pt idx="373">
                  <c:v>-1.276083629900171E-3</c:v>
                </c:pt>
                <c:pt idx="374">
                  <c:v>-1.2977750522011888E-3</c:v>
                </c:pt>
                <c:pt idx="375">
                  <c:v>-1.3189502968984357E-3</c:v>
                </c:pt>
                <c:pt idx="376">
                  <c:v>-1.3396403265986123E-3</c:v>
                </c:pt>
                <c:pt idx="377">
                  <c:v>-1.3598603175992707E-3</c:v>
                </c:pt>
                <c:pt idx="378">
                  <c:v>-1.379638372601022E-3</c:v>
                </c:pt>
                <c:pt idx="379">
                  <c:v>-1.3990112285000578E-3</c:v>
                </c:pt>
                <c:pt idx="380">
                  <c:v>-1.4180036887978531E-3</c:v>
                </c:pt>
                <c:pt idx="381">
                  <c:v>-1.4366410913986272E-3</c:v>
                </c:pt>
                <c:pt idx="382">
                  <c:v>-1.4549538453998423E-3</c:v>
                </c:pt>
                <c:pt idx="383">
                  <c:v>-1.4729638255985833E-3</c:v>
                </c:pt>
                <c:pt idx="384">
                  <c:v>-1.4907047929995088E-3</c:v>
                </c:pt>
                <c:pt idx="385">
                  <c:v>-1.5081959050000648E-3</c:v>
                </c:pt>
                <c:pt idx="386">
                  <c:v>-1.5254531171997598E-3</c:v>
                </c:pt>
                <c:pt idx="387">
                  <c:v>-1.5424850639007559E-3</c:v>
                </c:pt>
                <c:pt idx="388">
                  <c:v>-1.5593085268008622E-3</c:v>
                </c:pt>
                <c:pt idx="389">
                  <c:v>-1.5759213732984279E-3</c:v>
                </c:pt>
                <c:pt idx="390">
                  <c:v>-1.5923214738009506E-3</c:v>
                </c:pt>
                <c:pt idx="391">
                  <c:v>-1.6085065424000788E-3</c:v>
                </c:pt>
                <c:pt idx="392">
                  <c:v>-1.6244686914994588E-3</c:v>
                </c:pt>
                <c:pt idx="393">
                  <c:v>-1.6401845595979125E-3</c:v>
                </c:pt>
                <c:pt idx="394">
                  <c:v>-1.6556352241003935E-3</c:v>
                </c:pt>
                <c:pt idx="395">
                  <c:v>-1.6707888052991393E-3</c:v>
                </c:pt>
                <c:pt idx="396">
                  <c:v>-1.6856174129991075E-3</c:v>
                </c:pt>
                <c:pt idx="397">
                  <c:v>-1.7000801803987997E-3</c:v>
                </c:pt>
                <c:pt idx="398">
                  <c:v>-1.7141380602012646E-3</c:v>
                </c:pt>
                <c:pt idx="399">
                  <c:v>-1.7277366340984202E-3</c:v>
                </c:pt>
                <c:pt idx="400">
                  <c:v>-1.7408311048008329E-3</c:v>
                </c:pt>
                <c:pt idx="401">
                  <c:v>-1.7533638101987492E-3</c:v>
                </c:pt>
                <c:pt idx="402">
                  <c:v>-1.7652721530012627E-3</c:v>
                </c:pt>
                <c:pt idx="403">
                  <c:v>-1.7764931996993027E-3</c:v>
                </c:pt>
                <c:pt idx="404">
                  <c:v>-1.7869736147986259E-3</c:v>
                </c:pt>
                <c:pt idx="405">
                  <c:v>-1.7966412573002799E-3</c:v>
                </c:pt>
                <c:pt idx="406">
                  <c:v>-1.8054365773991776E-3</c:v>
                </c:pt>
                <c:pt idx="407">
                  <c:v>-1.813301335900519E-3</c:v>
                </c:pt>
                <c:pt idx="408">
                  <c:v>-1.8201723084985133E-3</c:v>
                </c:pt>
                <c:pt idx="409">
                  <c:v>-1.8260025812999459E-3</c:v>
                </c:pt>
                <c:pt idx="410">
                  <c:v>-1.8307419493979182E-3</c:v>
                </c:pt>
                <c:pt idx="411">
                  <c:v>-1.8343525838986352E-3</c:v>
                </c:pt>
                <c:pt idx="412">
                  <c:v>-1.8368075750991864E-3</c:v>
                </c:pt>
                <c:pt idx="413">
                  <c:v>-1.8380840116982711E-3</c:v>
                </c:pt>
                <c:pt idx="414">
                  <c:v>-1.8381647444982718E-3</c:v>
                </c:pt>
                <c:pt idx="415">
                  <c:v>-1.8370586331997174E-3</c:v>
                </c:pt>
                <c:pt idx="416">
                  <c:v>-1.8347697068996638E-3</c:v>
                </c:pt>
                <c:pt idx="417">
                  <c:v>-1.831322621999476E-3</c:v>
                </c:pt>
                <c:pt idx="418">
                  <c:v>-1.8267452018001507E-3</c:v>
                </c:pt>
                <c:pt idx="419">
                  <c:v>-1.821081437299199E-3</c:v>
                </c:pt>
                <c:pt idx="420">
                  <c:v>-1.8143817976010723E-3</c:v>
                </c:pt>
                <c:pt idx="421">
                  <c:v>-1.8067170255982035E-3</c:v>
                </c:pt>
                <c:pt idx="422">
                  <c:v>-1.798142465400332E-3</c:v>
                </c:pt>
                <c:pt idx="423">
                  <c:v>-1.7887292631009188E-3</c:v>
                </c:pt>
                <c:pt idx="424">
                  <c:v>-1.7785620064998398E-3</c:v>
                </c:pt>
                <c:pt idx="425">
                  <c:v>-1.7677242785012481E-3</c:v>
                </c:pt>
                <c:pt idx="426">
                  <c:v>-1.7562928454992743E-3</c:v>
                </c:pt>
                <c:pt idx="427">
                  <c:v>-1.7443573507982535E-3</c:v>
                </c:pt>
                <c:pt idx="428">
                  <c:v>-1.7319979919996342E-3</c:v>
                </c:pt>
                <c:pt idx="429">
                  <c:v>-1.719297057999114E-3</c:v>
                </c:pt>
                <c:pt idx="430">
                  <c:v>-1.7063312733007763E-3</c:v>
                </c:pt>
                <c:pt idx="431">
                  <c:v>-1.6931768264996094E-3</c:v>
                </c:pt>
                <c:pt idx="432">
                  <c:v>-1.6798947973981626E-3</c:v>
                </c:pt>
                <c:pt idx="433">
                  <c:v>-1.6665477357982184E-3</c:v>
                </c:pt>
                <c:pt idx="434">
                  <c:v>-1.6531901411980243E-3</c:v>
                </c:pt>
                <c:pt idx="435">
                  <c:v>-1.6398634680996338E-3</c:v>
                </c:pt>
                <c:pt idx="436">
                  <c:v>-1.6266099502004749E-3</c:v>
                </c:pt>
                <c:pt idx="437">
                  <c:v>-1.6134594639005684E-3</c:v>
                </c:pt>
                <c:pt idx="438">
                  <c:v>-1.6004398058981906E-3</c:v>
                </c:pt>
                <c:pt idx="439">
                  <c:v>-1.5875723605986991E-3</c:v>
                </c:pt>
                <c:pt idx="440">
                  <c:v>-1.5748577400991337E-3</c:v>
                </c:pt>
                <c:pt idx="441">
                  <c:v>-1.5623071336996475E-3</c:v>
                </c:pt>
                <c:pt idx="442">
                  <c:v>-1.5499125686986304E-3</c:v>
                </c:pt>
                <c:pt idx="443">
                  <c:v>-1.5376610434998383E-3</c:v>
                </c:pt>
                <c:pt idx="444">
                  <c:v>-1.5255457107983261E-3</c:v>
                </c:pt>
                <c:pt idx="445">
                  <c:v>-1.5135440799980415E-3</c:v>
                </c:pt>
                <c:pt idx="446">
                  <c:v>-1.501639753698214E-3</c:v>
                </c:pt>
                <c:pt idx="447">
                  <c:v>-1.4898095882003304E-3</c:v>
                </c:pt>
                <c:pt idx="448">
                  <c:v>-1.4780219454983978E-3</c:v>
                </c:pt>
                <c:pt idx="449">
                  <c:v>-1.466253409301288E-3</c:v>
                </c:pt>
                <c:pt idx="450">
                  <c:v>-1.4544695812013231E-3</c:v>
                </c:pt>
                <c:pt idx="451">
                  <c:v>-1.4426480369991168E-3</c:v>
                </c:pt>
                <c:pt idx="452">
                  <c:v>-1.4307584170012433E-3</c:v>
                </c:pt>
                <c:pt idx="453">
                  <c:v>-1.418768019497918E-3</c:v>
                </c:pt>
                <c:pt idx="454">
                  <c:v>-1.4066507100984893E-3</c:v>
                </c:pt>
                <c:pt idx="455">
                  <c:v>-1.3943797984978801E-3</c:v>
                </c:pt>
                <c:pt idx="456">
                  <c:v>-1.381936525998384E-3</c:v>
                </c:pt>
                <c:pt idx="457">
                  <c:v>-1.369290155999181E-3</c:v>
                </c:pt>
                <c:pt idx="458">
                  <c:v>-1.3564254343982896E-3</c:v>
                </c:pt>
                <c:pt idx="459">
                  <c:v>-1.3433188825011655E-3</c:v>
                </c:pt>
                <c:pt idx="460">
                  <c:v>-1.3299618667979018E-3</c:v>
                </c:pt>
                <c:pt idx="461">
                  <c:v>-1.3163401725009294E-3</c:v>
                </c:pt>
                <c:pt idx="462">
                  <c:v>-1.3024367159992778E-3</c:v>
                </c:pt>
                <c:pt idx="463">
                  <c:v>-1.2882480147986541E-3</c:v>
                </c:pt>
                <c:pt idx="464">
                  <c:v>-1.2737669301010612E-3</c:v>
                </c:pt>
                <c:pt idx="465">
                  <c:v>-1.2589900373995988E-3</c:v>
                </c:pt>
                <c:pt idx="466">
                  <c:v>-1.2439081849002775E-3</c:v>
                </c:pt>
                <c:pt idx="467">
                  <c:v>-1.2285317331013346E-3</c:v>
                </c:pt>
                <c:pt idx="468">
                  <c:v>-1.2128598182989947E-3</c:v>
                </c:pt>
                <c:pt idx="469">
                  <c:v>-1.1968934093005146E-3</c:v>
                </c:pt>
                <c:pt idx="470">
                  <c:v>-1.1806346800007361E-3</c:v>
                </c:pt>
                <c:pt idx="471">
                  <c:v>-1.1640924626981075E-3</c:v>
                </c:pt>
                <c:pt idx="472">
                  <c:v>-1.1472683697988373E-3</c:v>
                </c:pt>
                <c:pt idx="473">
                  <c:v>-1.1301757532997669E-3</c:v>
                </c:pt>
                <c:pt idx="474">
                  <c:v>-1.1128092906993459E-3</c:v>
                </c:pt>
                <c:pt idx="475">
                  <c:v>-1.0951826142999721E-3</c:v>
                </c:pt>
                <c:pt idx="476">
                  <c:v>-1.0773092656002348E-3</c:v>
                </c:pt>
                <c:pt idx="477">
                  <c:v>-1.0591884983988109E-3</c:v>
                </c:pt>
                <c:pt idx="478">
                  <c:v>-1.0408311731993081E-3</c:v>
                </c:pt>
                <c:pt idx="479">
                  <c:v>-1.022244973498232E-3</c:v>
                </c:pt>
                <c:pt idx="480">
                  <c:v>-1.0034395597990908E-3</c:v>
                </c:pt>
                <c:pt idx="481">
                  <c:v>-9.8441220859868395E-4</c:v>
                </c:pt>
                <c:pt idx="482">
                  <c:v>-9.6517793770090066E-4</c:v>
                </c:pt>
                <c:pt idx="483">
                  <c:v>-9.4573668240016673E-4</c:v>
                </c:pt>
                <c:pt idx="484">
                  <c:v>-9.2609640379848202E-4</c:v>
                </c:pt>
                <c:pt idx="485">
                  <c:v>-9.0625768579855048E-4</c:v>
                </c:pt>
                <c:pt idx="486">
                  <c:v>-8.8623239799900944E-4</c:v>
                </c:pt>
                <c:pt idx="487">
                  <c:v>-8.6602164919824531E-4</c:v>
                </c:pt>
                <c:pt idx="488">
                  <c:v>-8.4562394209797276E-4</c:v>
                </c:pt>
                <c:pt idx="489">
                  <c:v>-8.2504067169963946E-4</c:v>
                </c:pt>
                <c:pt idx="490">
                  <c:v>-8.0428120149989013E-4</c:v>
                </c:pt>
                <c:pt idx="491">
                  <c:v>-7.8334132509993992E-4</c:v>
                </c:pt>
                <c:pt idx="492">
                  <c:v>-7.6222471480136278E-4</c:v>
                </c:pt>
                <c:pt idx="493">
                  <c:v>-7.4094147899828045E-4</c:v>
                </c:pt>
                <c:pt idx="494">
                  <c:v>-7.1949080259869902E-4</c:v>
                </c:pt>
                <c:pt idx="495">
                  <c:v>-6.9787363549878023E-4</c:v>
                </c:pt>
                <c:pt idx="496">
                  <c:v>-6.7608765050053421E-4</c:v>
                </c:pt>
                <c:pt idx="497">
                  <c:v>-6.5413524350077523E-4</c:v>
                </c:pt>
                <c:pt idx="498">
                  <c:v>-6.3202717529975416E-4</c:v>
                </c:pt>
                <c:pt idx="499">
                  <c:v>-6.0976007339874627E-4</c:v>
                </c:pt>
                <c:pt idx="500">
                  <c:v>-5.8733867090055014E-4</c:v>
                </c:pt>
                <c:pt idx="501">
                  <c:v>-5.6476712610020741E-4</c:v>
                </c:pt>
                <c:pt idx="502">
                  <c:v>-5.4204665839918675E-4</c:v>
                </c:pt>
                <c:pt idx="503">
                  <c:v>-5.1918350159851911E-4</c:v>
                </c:pt>
                <c:pt idx="504">
                  <c:v>-4.9618754179903135E-4</c:v>
                </c:pt>
                <c:pt idx="505">
                  <c:v>-4.7305542450004623E-4</c:v>
                </c:pt>
                <c:pt idx="506">
                  <c:v>-4.4979472820116939E-4</c:v>
                </c:pt>
                <c:pt idx="507">
                  <c:v>-4.264123186992208E-4</c:v>
                </c:pt>
                <c:pt idx="508">
                  <c:v>-4.0291232030043034E-4</c:v>
                </c:pt>
                <c:pt idx="509">
                  <c:v>-3.7930754490034246E-4</c:v>
                </c:pt>
                <c:pt idx="510">
                  <c:v>-3.5559653180072814E-4</c:v>
                </c:pt>
                <c:pt idx="511">
                  <c:v>-3.3179299759922287E-4</c:v>
                </c:pt>
                <c:pt idx="512">
                  <c:v>-3.0789589940027895E-4</c:v>
                </c:pt>
                <c:pt idx="513">
                  <c:v>-2.8391722479881309E-4</c:v>
                </c:pt>
                <c:pt idx="514">
                  <c:v>-2.5986518999943087E-4</c:v>
                </c:pt>
                <c:pt idx="515">
                  <c:v>-2.3575333370118301E-4</c:v>
                </c:pt>
                <c:pt idx="516">
                  <c:v>-2.1158007900012876E-4</c:v>
                </c:pt>
                <c:pt idx="517">
                  <c:v>-1.8735444960071845E-4</c:v>
                </c:pt>
                <c:pt idx="518">
                  <c:v>-1.6309416159998591E-4</c:v>
                </c:pt>
                <c:pt idx="519">
                  <c:v>-1.3881120219849663E-4</c:v>
                </c:pt>
                <c:pt idx="520">
                  <c:v>-1.1451368369819193E-4</c:v>
                </c:pt>
                <c:pt idx="521">
                  <c:v>-9.0216075498972259E-5</c:v>
                </c:pt>
                <c:pt idx="522">
                  <c:v>-6.5926603198818157E-5</c:v>
                </c:pt>
                <c:pt idx="523">
                  <c:v>-4.166874050071101E-5</c:v>
                </c:pt>
                <c:pt idx="524">
                  <c:v>-1.745209469916631E-5</c:v>
                </c:pt>
                <c:pt idx="525">
                  <c:v>6.7036319002511391E-6</c:v>
                </c:pt>
                <c:pt idx="526">
                  <c:v>3.0783110499754684E-5</c:v>
                </c:pt>
                <c:pt idx="527">
                  <c:v>5.4763451501571581E-5</c:v>
                </c:pt>
                <c:pt idx="528">
                  <c:v>7.8620135202100982E-5</c:v>
                </c:pt>
                <c:pt idx="529">
                  <c:v>1.023303296001643E-4</c:v>
                </c:pt>
                <c:pt idx="530">
                  <c:v>1.2586815190118728E-4</c:v>
                </c:pt>
                <c:pt idx="531">
                  <c:v>1.4920648489891164E-4</c:v>
                </c:pt>
                <c:pt idx="532">
                  <c:v>1.7231522350158457E-4</c:v>
                </c:pt>
                <c:pt idx="533">
                  <c:v>1.9516382669948484E-4</c:v>
                </c:pt>
                <c:pt idx="534">
                  <c:v>2.1772018009968974E-4</c:v>
                </c:pt>
                <c:pt idx="535">
                  <c:v>2.3994534440063831E-4</c:v>
                </c:pt>
                <c:pt idx="536">
                  <c:v>2.6180400969977313E-4</c:v>
                </c:pt>
                <c:pt idx="537">
                  <c:v>2.8325643360105346E-4</c:v>
                </c:pt>
                <c:pt idx="538">
                  <c:v>3.0425340700190873E-4</c:v>
                </c:pt>
                <c:pt idx="539">
                  <c:v>3.2476966110195349E-4</c:v>
                </c:pt>
                <c:pt idx="540">
                  <c:v>3.4475703990111128E-4</c:v>
                </c:pt>
                <c:pt idx="541">
                  <c:v>3.6417593480209121E-4</c:v>
                </c:pt>
                <c:pt idx="542">
                  <c:v>3.8297915410012706E-4</c:v>
                </c:pt>
                <c:pt idx="543">
                  <c:v>4.0112851529983118E-4</c:v>
                </c:pt>
                <c:pt idx="544">
                  <c:v>4.185835178986963E-4</c:v>
                </c:pt>
                <c:pt idx="545">
                  <c:v>4.3529814309906101E-4</c:v>
                </c:pt>
                <c:pt idx="546">
                  <c:v>4.5123179319972451E-4</c:v>
                </c:pt>
                <c:pt idx="547">
                  <c:v>4.6634815420176778E-4</c:v>
                </c:pt>
                <c:pt idx="548">
                  <c:v>4.8060473730160425E-4</c:v>
                </c:pt>
                <c:pt idx="549">
                  <c:v>4.939751114996227E-4</c:v>
                </c:pt>
                <c:pt idx="550">
                  <c:v>5.0642352579899352E-4</c:v>
                </c:pt>
                <c:pt idx="551">
                  <c:v>5.1792357630020547E-4</c:v>
                </c:pt>
                <c:pt idx="552">
                  <c:v>5.2844661789919201E-4</c:v>
                </c:pt>
                <c:pt idx="553">
                  <c:v>5.3797504940078511E-4</c:v>
                </c:pt>
                <c:pt idx="554">
                  <c:v>5.4648268930179711E-4</c:v>
                </c:pt>
                <c:pt idx="555">
                  <c:v>5.539635607014759E-4</c:v>
                </c:pt>
                <c:pt idx="556">
                  <c:v>5.6040113850031048E-4</c:v>
                </c:pt>
                <c:pt idx="557">
                  <c:v>5.6578782179883547E-4</c:v>
                </c:pt>
                <c:pt idx="558">
                  <c:v>5.7012453619975645E-4</c:v>
                </c:pt>
                <c:pt idx="559">
                  <c:v>5.7341095480012427E-4</c:v>
                </c:pt>
                <c:pt idx="560">
                  <c:v>5.7564786440167381E-4</c:v>
                </c:pt>
                <c:pt idx="561">
                  <c:v>5.7684447909878145E-4</c:v>
                </c:pt>
                <c:pt idx="562">
                  <c:v>5.7701110049990234E-4</c:v>
                </c:pt>
                <c:pt idx="563">
                  <c:v>5.7616851810138314E-4</c:v>
                </c:pt>
                <c:pt idx="564">
                  <c:v>5.7434018729907166E-4</c:v>
                </c:pt>
                <c:pt idx="565">
                  <c:v>5.7153496210204935E-4</c:v>
                </c:pt>
                <c:pt idx="566">
                  <c:v>5.6778944709989787E-4</c:v>
                </c:pt>
                <c:pt idx="567">
                  <c:v>5.6312830400173652E-4</c:v>
                </c:pt>
                <c:pt idx="568">
                  <c:v>5.5757840189940566E-4</c:v>
                </c:pt>
                <c:pt idx="569">
                  <c:v>5.5116855149961452E-4</c:v>
                </c:pt>
                <c:pt idx="570">
                  <c:v>5.439382647018931E-4</c:v>
                </c:pt>
                <c:pt idx="571">
                  <c:v>5.359126768986755E-4</c:v>
                </c:pt>
                <c:pt idx="572">
                  <c:v>5.2712853110037372E-4</c:v>
                </c:pt>
                <c:pt idx="573">
                  <c:v>5.1762249589870635E-4</c:v>
                </c:pt>
                <c:pt idx="574">
                  <c:v>5.0742846870122094E-4</c:v>
                </c:pt>
                <c:pt idx="575">
                  <c:v>4.9657912590106434E-4</c:v>
                </c:pt>
                <c:pt idx="576">
                  <c:v>4.8510785159905367E-4</c:v>
                </c:pt>
                <c:pt idx="577">
                  <c:v>4.7305242030049044E-4</c:v>
                </c:pt>
                <c:pt idx="578">
                  <c:v>4.6043832260167505E-4</c:v>
                </c:pt>
                <c:pt idx="579">
                  <c:v>4.4729585090053092E-4</c:v>
                </c:pt>
                <c:pt idx="580">
                  <c:v>4.3365824560126498E-4</c:v>
                </c:pt>
                <c:pt idx="581">
                  <c:v>4.1955152330075407E-4</c:v>
                </c:pt>
                <c:pt idx="582">
                  <c:v>4.050012189011909E-4</c:v>
                </c:pt>
                <c:pt idx="583">
                  <c:v>3.9002947870159232E-4</c:v>
                </c:pt>
                <c:pt idx="584">
                  <c:v>3.7466301549926584E-4</c:v>
                </c:pt>
                <c:pt idx="585">
                  <c:v>3.589271995991794E-4</c:v>
                </c:pt>
                <c:pt idx="586">
                  <c:v>3.428327182000146E-4</c:v>
                </c:pt>
                <c:pt idx="587">
                  <c:v>3.2639433900172321E-4</c:v>
                </c:pt>
                <c:pt idx="588">
                  <c:v>3.0962714119908696E-4</c:v>
                </c:pt>
                <c:pt idx="589">
                  <c:v>2.9255398450089842E-4</c:v>
                </c:pt>
                <c:pt idx="590">
                  <c:v>2.7518448430186027E-4</c:v>
                </c:pt>
                <c:pt idx="591">
                  <c:v>2.5752971119885615E-4</c:v>
                </c:pt>
                <c:pt idx="592">
                  <c:v>2.3960037060177797E-4</c:v>
                </c:pt>
                <c:pt idx="593">
                  <c:v>2.2140609480203466E-4</c:v>
                </c:pt>
                <c:pt idx="594">
                  <c:v>2.0295151449900573E-4</c:v>
                </c:pt>
                <c:pt idx="595">
                  <c:v>1.8424729060129152E-4</c:v>
                </c:pt>
                <c:pt idx="596">
                  <c:v>1.6530486530186295E-4</c:v>
                </c:pt>
                <c:pt idx="597">
                  <c:v>1.4612247599998796E-4</c:v>
                </c:pt>
                <c:pt idx="598">
                  <c:v>1.267107502016529E-4</c:v>
                </c:pt>
                <c:pt idx="599">
                  <c:v>1.070836900005645E-4</c:v>
                </c:pt>
                <c:pt idx="600">
                  <c:v>8.7241616000710565E-5</c:v>
                </c:pt>
                <c:pt idx="601">
                  <c:v>6.7189331801387198E-5</c:v>
                </c:pt>
                <c:pt idx="602">
                  <c:v>4.6942588898701842E-5</c:v>
                </c:pt>
                <c:pt idx="603">
                  <c:v>2.6510086300390867E-5</c:v>
                </c:pt>
                <c:pt idx="604">
                  <c:v>5.8986236020075467E-6</c:v>
                </c:pt>
                <c:pt idx="605">
                  <c:v>-1.4876996100809947E-5</c:v>
                </c:pt>
                <c:pt idx="606">
                  <c:v>-3.5814915900544975E-5</c:v>
                </c:pt>
                <c:pt idx="607">
                  <c:v>-5.6900550600147426E-5</c:v>
                </c:pt>
                <c:pt idx="608">
                  <c:v>-7.8115525599997682E-5</c:v>
                </c:pt>
                <c:pt idx="609">
                  <c:v>-9.9452161499868907E-5</c:v>
                </c:pt>
                <c:pt idx="610">
                  <c:v>-1.2089477730015119E-4</c:v>
                </c:pt>
                <c:pt idx="611">
                  <c:v>-1.4243023019844259E-4</c:v>
                </c:pt>
                <c:pt idx="612">
                  <c:v>-1.640415425008257E-4</c:v>
                </c:pt>
                <c:pt idx="613">
                  <c:v>-1.8570615009849689E-4</c:v>
                </c:pt>
                <c:pt idx="614">
                  <c:v>-2.0741410379798708E-4</c:v>
                </c:pt>
                <c:pt idx="615">
                  <c:v>-2.2914143540120335E-4</c:v>
                </c:pt>
                <c:pt idx="616">
                  <c:v>-2.5086869229795639E-4</c:v>
                </c:pt>
                <c:pt idx="617">
                  <c:v>-2.725721045990781E-4</c:v>
                </c:pt>
                <c:pt idx="618">
                  <c:v>-2.9423690070018438E-4</c:v>
                </c:pt>
                <c:pt idx="619">
                  <c:v>-3.1583856650030384E-4</c:v>
                </c:pt>
                <c:pt idx="620">
                  <c:v>-3.3735807910062476E-4</c:v>
                </c:pt>
                <c:pt idx="621">
                  <c:v>-3.5876901149833884E-4</c:v>
                </c:pt>
                <c:pt idx="622">
                  <c:v>-3.8004380990130926E-4</c:v>
                </c:pt>
                <c:pt idx="623">
                  <c:v>-4.0117721519905558E-4</c:v>
                </c:pt>
                <c:pt idx="624">
                  <c:v>-4.2213030549831387E-4</c:v>
                </c:pt>
                <c:pt idx="625">
                  <c:v>-4.4288434959938172E-4</c:v>
                </c:pt>
                <c:pt idx="626">
                  <c:v>-4.6341603150068522E-4</c:v>
                </c:pt>
                <c:pt idx="627">
                  <c:v>-4.837081762012474E-4</c:v>
                </c:pt>
                <c:pt idx="628">
                  <c:v>-5.0372599459791445E-4</c:v>
                </c:pt>
                <c:pt idx="629">
                  <c:v>-5.2345504689910172E-4</c:v>
                </c:pt>
                <c:pt idx="630">
                  <c:v>-5.4286905329803403E-4</c:v>
                </c:pt>
                <c:pt idx="631">
                  <c:v>-5.6195257829827483E-4</c:v>
                </c:pt>
                <c:pt idx="632">
                  <c:v>-5.8068173359870912E-4</c:v>
                </c:pt>
                <c:pt idx="633">
                  <c:v>-5.9903931470017824E-4</c:v>
                </c:pt>
                <c:pt idx="634">
                  <c:v>-6.1700305939993427E-4</c:v>
                </c:pt>
                <c:pt idx="635">
                  <c:v>-6.3454931209960819E-4</c:v>
                </c:pt>
                <c:pt idx="636">
                  <c:v>-6.5166305579822392E-4</c:v>
                </c:pt>
                <c:pt idx="637">
                  <c:v>-6.6831898699959424E-4</c:v>
                </c:pt>
                <c:pt idx="638">
                  <c:v>-6.8450768570116338E-4</c:v>
                </c:pt>
                <c:pt idx="639">
                  <c:v>-7.0021265119990517E-4</c:v>
                </c:pt>
                <c:pt idx="640">
                  <c:v>-7.1541672360098119E-4</c:v>
                </c:pt>
                <c:pt idx="641">
                  <c:v>-7.3010903560088991E-4</c:v>
                </c:pt>
                <c:pt idx="642">
                  <c:v>-7.4427168980051306E-4</c:v>
                </c:pt>
                <c:pt idx="643">
                  <c:v>-7.5789249579827356E-4</c:v>
                </c:pt>
                <c:pt idx="644">
                  <c:v>-7.7096325749792527E-4</c:v>
                </c:pt>
                <c:pt idx="645">
                  <c:v>-7.8346671960005665E-4</c:v>
                </c:pt>
                <c:pt idx="646">
                  <c:v>-7.9540173430103778E-4</c:v>
                </c:pt>
                <c:pt idx="647">
                  <c:v>-8.0675581540035068E-4</c:v>
                </c:pt>
                <c:pt idx="648">
                  <c:v>-8.175192225010619E-4</c:v>
                </c:pt>
                <c:pt idx="649">
                  <c:v>-8.276865912009157E-4</c:v>
                </c:pt>
                <c:pt idx="650">
                  <c:v>-8.3724819829811281E-4</c:v>
                </c:pt>
                <c:pt idx="651">
                  <c:v>-8.4620347159969356E-4</c:v>
                </c:pt>
                <c:pt idx="652">
                  <c:v>-8.5454653369865241E-4</c:v>
                </c:pt>
                <c:pt idx="653">
                  <c:v>-8.6227707789987562E-4</c:v>
                </c:pt>
                <c:pt idx="654">
                  <c:v>-8.6939437539967912E-4</c:v>
                </c:pt>
                <c:pt idx="655">
                  <c:v>-8.7589345629979221E-4</c:v>
                </c:pt>
                <c:pt idx="656">
                  <c:v>-8.8177747429796227E-4</c:v>
                </c:pt>
                <c:pt idx="657">
                  <c:v>-8.8703979000115396E-4</c:v>
                </c:pt>
                <c:pt idx="658">
                  <c:v>-8.916870421984413E-4</c:v>
                </c:pt>
                <c:pt idx="659">
                  <c:v>-8.9572300910134572E-4</c:v>
                </c:pt>
                <c:pt idx="660">
                  <c:v>-8.9914282050074235E-4</c:v>
                </c:pt>
                <c:pt idx="661">
                  <c:v>-9.019600786999149E-4</c:v>
                </c:pt>
                <c:pt idx="662">
                  <c:v>-9.0417214819993319E-4</c:v>
                </c:pt>
                <c:pt idx="663">
                  <c:v>-9.0578398529927995E-4</c:v>
                </c:pt>
                <c:pt idx="664">
                  <c:v>-9.0679283579930825E-4</c:v>
                </c:pt>
                <c:pt idx="665">
                  <c:v>-9.0721937819893128E-4</c:v>
                </c:pt>
                <c:pt idx="666">
                  <c:v>-9.0706311149801877E-4</c:v>
                </c:pt>
                <c:pt idx="667">
                  <c:v>-9.0633163079800738E-4</c:v>
                </c:pt>
                <c:pt idx="668">
                  <c:v>-9.050241797012859E-4</c:v>
                </c:pt>
                <c:pt idx="669">
                  <c:v>-9.0314382950040795E-4</c:v>
                </c:pt>
                <c:pt idx="670">
                  <c:v>-9.0070629779859246E-4</c:v>
                </c:pt>
                <c:pt idx="671">
                  <c:v>-8.9771254570081283E-4</c:v>
                </c:pt>
                <c:pt idx="672">
                  <c:v>-8.941681815990421E-4</c:v>
                </c:pt>
                <c:pt idx="673">
                  <c:v>-8.9008171750037945E-4</c:v>
                </c:pt>
                <c:pt idx="674">
                  <c:v>-8.8545547840013228E-4</c:v>
                </c:pt>
                <c:pt idx="675">
                  <c:v>-8.8030186719834091E-4</c:v>
                </c:pt>
                <c:pt idx="676">
                  <c:v>-8.7462671810101256E-4</c:v>
                </c:pt>
                <c:pt idx="677">
                  <c:v>-8.6843620620058459E-4</c:v>
                </c:pt>
                <c:pt idx="678">
                  <c:v>-8.6173261849964433E-4</c:v>
                </c:pt>
                <c:pt idx="679">
                  <c:v>-8.5452444939804195E-4</c:v>
                </c:pt>
                <c:pt idx="680">
                  <c:v>-8.4681749619974767E-4</c:v>
                </c:pt>
                <c:pt idx="681">
                  <c:v>-8.3861902950133071E-4</c:v>
                </c:pt>
                <c:pt idx="682">
                  <c:v>-8.2994294410099201E-4</c:v>
                </c:pt>
                <c:pt idx="683">
                  <c:v>-8.2078538579821725E-4</c:v>
                </c:pt>
                <c:pt idx="684">
                  <c:v>-8.1115715349966422E-4</c:v>
                </c:pt>
                <c:pt idx="685">
                  <c:v>-8.0106322780082451E-4</c:v>
                </c:pt>
                <c:pt idx="686">
                  <c:v>-7.9052238319832213E-4</c:v>
                </c:pt>
                <c:pt idx="687">
                  <c:v>-7.7954008670033659E-4</c:v>
                </c:pt>
                <c:pt idx="688">
                  <c:v>-7.6811888180117194E-4</c:v>
                </c:pt>
                <c:pt idx="689">
                  <c:v>-7.5627502119957057E-4</c:v>
                </c:pt>
                <c:pt idx="690">
                  <c:v>-7.4402312580090779E-4</c:v>
                </c:pt>
                <c:pt idx="691">
                  <c:v>-7.3137014069857287E-4</c:v>
                </c:pt>
                <c:pt idx="692">
                  <c:v>-7.1832651930137104E-4</c:v>
                </c:pt>
                <c:pt idx="693">
                  <c:v>-7.0490854830040917E-4</c:v>
                </c:pt>
                <c:pt idx="694">
                  <c:v>-6.9113041649870866E-4</c:v>
                </c:pt>
                <c:pt idx="695">
                  <c:v>-6.7700671100112686E-4</c:v>
                </c:pt>
                <c:pt idx="696">
                  <c:v>-6.6255536100001677E-4</c:v>
                </c:pt>
                <c:pt idx="697">
                  <c:v>-6.4779294870120907E-4</c:v>
                </c:pt>
                <c:pt idx="698">
                  <c:v>-6.3274160260107237E-4</c:v>
                </c:pt>
                <c:pt idx="699">
                  <c:v>-6.1741674349846676E-4</c:v>
                </c:pt>
                <c:pt idx="700">
                  <c:v>-6.0183754400000566E-4</c:v>
                </c:pt>
                <c:pt idx="701">
                  <c:v>-5.8601909309885514E-4</c:v>
                </c:pt>
                <c:pt idx="702">
                  <c:v>-5.6999132489821136E-4</c:v>
                </c:pt>
                <c:pt idx="703">
                  <c:v>-5.5377495289832268E-4</c:v>
                </c:pt>
                <c:pt idx="704">
                  <c:v>-5.373993573982716E-4</c:v>
                </c:pt>
                <c:pt idx="705">
                  <c:v>-5.2087653870103168E-4</c:v>
                </c:pt>
                <c:pt idx="706">
                  <c:v>-5.0423780680119989E-4</c:v>
                </c:pt>
                <c:pt idx="707">
                  <c:v>-4.8749767109868003E-4</c:v>
                </c:pt>
                <c:pt idx="708">
                  <c:v>-4.7068566929908684E-4</c:v>
                </c:pt>
                <c:pt idx="709">
                  <c:v>-4.5382857859976866E-4</c:v>
                </c:pt>
                <c:pt idx="710">
                  <c:v>-4.3695158790058031E-4</c:v>
                </c:pt>
                <c:pt idx="711">
                  <c:v>-4.2006982910081092E-4</c:v>
                </c:pt>
                <c:pt idx="712">
                  <c:v>-4.0320839890028992E-4</c:v>
                </c:pt>
                <c:pt idx="713">
                  <c:v>-3.863991584012183E-4</c:v>
                </c:pt>
                <c:pt idx="714">
                  <c:v>-3.6966082959821733E-4</c:v>
                </c:pt>
                <c:pt idx="715">
                  <c:v>-3.5301286380118313E-4</c:v>
                </c:pt>
                <c:pt idx="716">
                  <c:v>-3.3647756859878086E-4</c:v>
                </c:pt>
                <c:pt idx="717">
                  <c:v>-3.2007987680060523E-4</c:v>
                </c:pt>
                <c:pt idx="718">
                  <c:v>-3.0383292670066453E-4</c:v>
                </c:pt>
                <c:pt idx="719">
                  <c:v>-2.8775638820022209E-4</c:v>
                </c:pt>
                <c:pt idx="720">
                  <c:v>-2.7186627379904849E-4</c:v>
                </c:pt>
                <c:pt idx="721">
                  <c:v>-2.5617598949878584E-4</c:v>
                </c:pt>
                <c:pt idx="722">
                  <c:v>-2.4070222140082365E-4</c:v>
                </c:pt>
                <c:pt idx="723">
                  <c:v>-2.2545889039804479E-4</c:v>
                </c:pt>
                <c:pt idx="724">
                  <c:v>-2.1045489980053844E-4</c:v>
                </c:pt>
                <c:pt idx="725">
                  <c:v>-1.9569258689955404E-4</c:v>
                </c:pt>
                <c:pt idx="726">
                  <c:v>-1.8119055420129371E-4</c:v>
                </c:pt>
                <c:pt idx="727">
                  <c:v>-1.6694836649833178E-4</c:v>
                </c:pt>
                <c:pt idx="728">
                  <c:v>-1.5296925390018146E-4</c:v>
                </c:pt>
                <c:pt idx="729">
                  <c:v>-1.3925571149897564E-4</c:v>
                </c:pt>
                <c:pt idx="730">
                  <c:v>-1.2581655870036457E-4</c:v>
                </c:pt>
                <c:pt idx="731">
                  <c:v>-1.1264679140055023E-4</c:v>
                </c:pt>
                <c:pt idx="732">
                  <c:v>-9.9741098200212264E-5</c:v>
                </c:pt>
                <c:pt idx="733">
                  <c:v>-8.7096836800526489E-5</c:v>
                </c:pt>
                <c:pt idx="734">
                  <c:v>-7.4715439200900846E-5</c:v>
                </c:pt>
                <c:pt idx="735">
                  <c:v>-6.2585155600203279E-5</c:v>
                </c:pt>
                <c:pt idx="736">
                  <c:v>-5.0706100999775572E-5</c:v>
                </c:pt>
                <c:pt idx="737">
                  <c:v>-3.9063530099525678E-5</c:v>
                </c:pt>
                <c:pt idx="738">
                  <c:v>-2.7655063600917629E-5</c:v>
                </c:pt>
                <c:pt idx="739">
                  <c:v>-1.6468083600784666E-5</c:v>
                </c:pt>
                <c:pt idx="740">
                  <c:v>-5.4913897997721506E-6</c:v>
                </c:pt>
                <c:pt idx="741">
                  <c:v>5.2784671993322263E-6</c:v>
                </c:pt>
                <c:pt idx="742">
                  <c:v>1.5857643699490609E-5</c:v>
                </c:pt>
                <c:pt idx="743">
                  <c:v>2.6260667098654267E-5</c:v>
                </c:pt>
                <c:pt idx="744">
                  <c:v>3.6493039001328498E-5</c:v>
                </c:pt>
                <c:pt idx="745">
                  <c:v>4.6571941599182765E-5</c:v>
                </c:pt>
                <c:pt idx="746">
                  <c:v>5.6506548901325004E-5</c:v>
                </c:pt>
                <c:pt idx="747">
                  <c:v>6.6304589001475733E-5</c:v>
                </c:pt>
                <c:pt idx="748">
                  <c:v>7.5982250798745099E-5</c:v>
                </c:pt>
                <c:pt idx="749">
                  <c:v>8.5558898199167288E-5</c:v>
                </c:pt>
                <c:pt idx="750">
                  <c:v>9.5033113101550271E-5</c:v>
                </c:pt>
                <c:pt idx="751">
                  <c:v>1.0441499410163146E-4</c:v>
                </c:pt>
                <c:pt idx="752">
                  <c:v>1.1371860589903804E-4</c:v>
                </c:pt>
                <c:pt idx="753">
                  <c:v>1.2296127529864975E-4</c:v>
                </c:pt>
                <c:pt idx="754">
                  <c:v>1.3214066940037128E-4</c:v>
                </c:pt>
                <c:pt idx="755">
                  <c:v>1.4126218760068809E-4</c:v>
                </c:pt>
                <c:pt idx="756">
                  <c:v>1.5033897700078569E-4</c:v>
                </c:pt>
                <c:pt idx="757">
                  <c:v>1.5937492760187411E-4</c:v>
                </c:pt>
                <c:pt idx="758">
                  <c:v>1.6837172810113543E-4</c:v>
                </c:pt>
                <c:pt idx="759">
                  <c:v>1.7733659730012619E-4</c:v>
                </c:pt>
                <c:pt idx="760">
                  <c:v>1.8626999840165581E-4</c:v>
                </c:pt>
                <c:pt idx="761">
                  <c:v>1.9517516039968541E-4</c:v>
                </c:pt>
                <c:pt idx="762">
                  <c:v>2.040488407999419E-4</c:v>
                </c:pt>
                <c:pt idx="763">
                  <c:v>2.1289414620184743E-4</c:v>
                </c:pt>
                <c:pt idx="764">
                  <c:v>2.2170913900154687E-4</c:v>
                </c:pt>
                <c:pt idx="765">
                  <c:v>2.3048819480209204E-4</c:v>
                </c:pt>
                <c:pt idx="766">
                  <c:v>2.3921868369924937E-4</c:v>
                </c:pt>
                <c:pt idx="767">
                  <c:v>2.4790560980036958E-4</c:v>
                </c:pt>
                <c:pt idx="768">
                  <c:v>2.5655460749973713E-4</c:v>
                </c:pt>
                <c:pt idx="769">
                  <c:v>2.6514186680159924E-4</c:v>
                </c:pt>
                <c:pt idx="770">
                  <c:v>2.7366107180171184E-4</c:v>
                </c:pt>
                <c:pt idx="771">
                  <c:v>2.8210875030154625E-4</c:v>
                </c:pt>
                <c:pt idx="772">
                  <c:v>2.9047130919934716E-4</c:v>
                </c:pt>
                <c:pt idx="773">
                  <c:v>2.9873472589869721E-4</c:v>
                </c:pt>
                <c:pt idx="774">
                  <c:v>3.068941291992644E-4</c:v>
                </c:pt>
                <c:pt idx="775">
                  <c:v>3.149335136996001E-4</c:v>
                </c:pt>
                <c:pt idx="776">
                  <c:v>3.228403134016844E-4</c:v>
                </c:pt>
                <c:pt idx="777">
                  <c:v>3.3060392739869826E-4</c:v>
                </c:pt>
                <c:pt idx="778">
                  <c:v>3.3821021770208404E-4</c:v>
                </c:pt>
                <c:pt idx="779">
                  <c:v>3.4564126070080192E-4</c:v>
                </c:pt>
                <c:pt idx="780">
                  <c:v>3.528835724004864E-4</c:v>
                </c:pt>
                <c:pt idx="781">
                  <c:v>3.5992620950153764E-4</c:v>
                </c:pt>
                <c:pt idx="782">
                  <c:v>3.6674676270109785E-4</c:v>
                </c:pt>
                <c:pt idx="783">
                  <c:v>3.7333302190134532E-4</c:v>
                </c:pt>
                <c:pt idx="784">
                  <c:v>3.7966377290032938E-4</c:v>
                </c:pt>
                <c:pt idx="785">
                  <c:v>3.8572110780066282E-4</c:v>
                </c:pt>
                <c:pt idx="786">
                  <c:v>3.9149193310095143E-4</c:v>
                </c:pt>
                <c:pt idx="787">
                  <c:v>3.9696632790153785E-4</c:v>
                </c:pt>
                <c:pt idx="788">
                  <c:v>4.021159741007807E-4</c:v>
                </c:pt>
                <c:pt idx="789">
                  <c:v>4.0692974160094764E-4</c:v>
                </c:pt>
                <c:pt idx="790">
                  <c:v>4.1139414259916407E-4</c:v>
                </c:pt>
                <c:pt idx="791">
                  <c:v>4.1548626670007138E-4</c:v>
                </c:pt>
                <c:pt idx="792">
                  <c:v>4.191899177001801E-4</c:v>
                </c:pt>
                <c:pt idx="793">
                  <c:v>4.2249418979878328E-4</c:v>
                </c:pt>
                <c:pt idx="794">
                  <c:v>4.2538381890011578E-4</c:v>
                </c:pt>
                <c:pt idx="795">
                  <c:v>4.2784431819953284E-4</c:v>
                </c:pt>
                <c:pt idx="796">
                  <c:v>4.2985111620197358E-4</c:v>
                </c:pt>
                <c:pt idx="797">
                  <c:v>4.3139804190062137E-4</c:v>
                </c:pt>
                <c:pt idx="798">
                  <c:v>4.324685996017763E-4</c:v>
                </c:pt>
                <c:pt idx="799">
                  <c:v>4.3305052779984976E-4</c:v>
                </c:pt>
                <c:pt idx="800">
                  <c:v>4.3312923980209916E-4</c:v>
                </c:pt>
                <c:pt idx="801">
                  <c:v>4.3268900330062365E-4</c:v>
                </c:pt>
                <c:pt idx="802">
                  <c:v>4.3171780350093059E-4</c:v>
                </c:pt>
                <c:pt idx="803">
                  <c:v>4.3020192530107693E-4</c:v>
                </c:pt>
                <c:pt idx="804">
                  <c:v>4.2812808490211296E-4</c:v>
                </c:pt>
                <c:pt idx="805">
                  <c:v>4.2549128719926443E-4</c:v>
                </c:pt>
                <c:pt idx="806">
                  <c:v>4.2227743410094831E-4</c:v>
                </c:pt>
                <c:pt idx="807">
                  <c:v>4.1847771790060051E-4</c:v>
                </c:pt>
                <c:pt idx="808">
                  <c:v>4.1408178010016172E-4</c:v>
                </c:pt>
                <c:pt idx="809">
                  <c:v>4.0908087030189222E-4</c:v>
                </c:pt>
                <c:pt idx="810">
                  <c:v>4.0346771439914164E-4</c:v>
                </c:pt>
                <c:pt idx="811">
                  <c:v>3.9722997919966474E-4</c:v>
                </c:pt>
                <c:pt idx="812">
                  <c:v>3.9036091530064709E-4</c:v>
                </c:pt>
                <c:pt idx="813">
                  <c:v>3.8285084600175878E-4</c:v>
                </c:pt>
                <c:pt idx="814">
                  <c:v>3.7470082279966732E-4</c:v>
                </c:pt>
                <c:pt idx="815">
                  <c:v>3.6589485290150492E-4</c:v>
                </c:pt>
                <c:pt idx="816">
                  <c:v>3.5643376909888502E-4</c:v>
                </c:pt>
                <c:pt idx="817">
                  <c:v>3.4630991590134386E-4</c:v>
                </c:pt>
                <c:pt idx="818">
                  <c:v>3.3551954039978682E-4</c:v>
                </c:pt>
                <c:pt idx="819">
                  <c:v>3.2405700810045346E-4</c:v>
                </c:pt>
                <c:pt idx="820">
                  <c:v>3.1192487239906086E-4</c:v>
                </c:pt>
                <c:pt idx="821">
                  <c:v>2.991194816992504E-4</c:v>
                </c:pt>
                <c:pt idx="822">
                  <c:v>2.8563447619944782E-4</c:v>
                </c:pt>
                <c:pt idx="823">
                  <c:v>2.714697525014742E-4</c:v>
                </c:pt>
                <c:pt idx="824">
                  <c:v>2.5662444140195362E-4</c:v>
                </c:pt>
                <c:pt idx="825">
                  <c:v>2.4109757019985523E-4</c:v>
                </c:pt>
                <c:pt idx="826">
                  <c:v>2.2489916409895727E-4</c:v>
                </c:pt>
                <c:pt idx="827">
                  <c:v>2.080145019007773E-4</c:v>
                </c:pt>
                <c:pt idx="828">
                  <c:v>1.9045463290012776E-4</c:v>
                </c:pt>
                <c:pt idx="829">
                  <c:v>1.7222066929889479E-4</c:v>
                </c:pt>
                <c:pt idx="830">
                  <c:v>1.5331740259938442E-4</c:v>
                </c:pt>
                <c:pt idx="831">
                  <c:v>1.3375169070073412E-4</c:v>
                </c:pt>
                <c:pt idx="832">
                  <c:v>1.1352510010098626E-4</c:v>
                </c:pt>
                <c:pt idx="833">
                  <c:v>9.2646334199031344E-5</c:v>
                </c:pt>
                <c:pt idx="834">
                  <c:v>7.1119120502061151E-5</c:v>
                </c:pt>
                <c:pt idx="835">
                  <c:v>4.895049379882721E-5</c:v>
                </c:pt>
                <c:pt idx="836">
                  <c:v>2.6149354798832292E-5</c:v>
                </c:pt>
                <c:pt idx="837">
                  <c:v>2.7281095995590476E-6</c:v>
                </c:pt>
                <c:pt idx="838">
                  <c:v>-2.1306910298335424E-5</c:v>
                </c:pt>
                <c:pt idx="839">
                  <c:v>-4.5944882000270582E-5</c:v>
                </c:pt>
                <c:pt idx="840">
                  <c:v>-7.1171286300852898E-5</c:v>
                </c:pt>
                <c:pt idx="841">
                  <c:v>-9.6980139499436291E-5</c:v>
                </c:pt>
                <c:pt idx="842">
                  <c:v>-1.2335206210067895E-4</c:v>
                </c:pt>
                <c:pt idx="843">
                  <c:v>-1.5028270399852772E-4</c:v>
                </c:pt>
                <c:pt idx="844">
                  <c:v>-1.7774688789984339E-4</c:v>
                </c:pt>
                <c:pt idx="845">
                  <c:v>-2.0573450149896644E-4</c:v>
                </c:pt>
                <c:pt idx="846">
                  <c:v>-2.3422525459793064E-4</c:v>
                </c:pt>
                <c:pt idx="847">
                  <c:v>-2.6321173319843183E-4</c:v>
                </c:pt>
                <c:pt idx="848">
                  <c:v>-2.9267379779795988E-4</c:v>
                </c:pt>
                <c:pt idx="849">
                  <c:v>-3.2259131170064848E-4</c:v>
                </c:pt>
                <c:pt idx="850">
                  <c:v>-3.529503391987987E-4</c:v>
                </c:pt>
                <c:pt idx="851">
                  <c:v>-3.8373099510025099E-4</c:v>
                </c:pt>
                <c:pt idx="852">
                  <c:v>-4.1491768439883003E-4</c:v>
                </c:pt>
                <c:pt idx="853">
                  <c:v>-4.4648986670026147E-4</c:v>
                </c:pt>
                <c:pt idx="854">
                  <c:v>-4.784294769990538E-4</c:v>
                </c:pt>
                <c:pt idx="855">
                  <c:v>-5.107154319006213E-4</c:v>
                </c:pt>
                <c:pt idx="856">
                  <c:v>-5.4332822259794966E-4</c:v>
                </c:pt>
                <c:pt idx="857">
                  <c:v>-5.7624857370086602E-4</c:v>
                </c:pt>
                <c:pt idx="858">
                  <c:v>-6.0945838020032284E-4</c:v>
                </c:pt>
                <c:pt idx="859">
                  <c:v>-6.4294150179833309E-4</c:v>
                </c:pt>
                <c:pt idx="860">
                  <c:v>-6.7667412540117766E-4</c:v>
                </c:pt>
                <c:pt idx="861">
                  <c:v>-7.1064581980095909E-4</c:v>
                </c:pt>
                <c:pt idx="862">
                  <c:v>-7.4482728690128397E-4</c:v>
                </c:pt>
                <c:pt idx="863">
                  <c:v>-7.7920564559974537E-4</c:v>
                </c:pt>
                <c:pt idx="864">
                  <c:v>-8.137589072987339E-4</c:v>
                </c:pt>
                <c:pt idx="865">
                  <c:v>-8.4846561560070199E-4</c:v>
                </c:pt>
                <c:pt idx="866">
                  <c:v>-8.8330847849960037E-4</c:v>
                </c:pt>
                <c:pt idx="867">
                  <c:v>-9.1827277529787921E-4</c:v>
                </c:pt>
                <c:pt idx="868">
                  <c:v>-9.5334020770110328E-4</c:v>
                </c:pt>
                <c:pt idx="869">
                  <c:v>-9.8849685339885696E-4</c:v>
                </c:pt>
                <c:pt idx="870">
                  <c:v>-1.0237171692004665E-3</c:v>
                </c:pt>
                <c:pt idx="871">
                  <c:v>-1.0589846481003917E-3</c:v>
                </c:pt>
                <c:pt idx="872">
                  <c:v>-1.0942906561979271E-3</c:v>
                </c:pt>
                <c:pt idx="873">
                  <c:v>-1.1296124399997609E-3</c:v>
                </c:pt>
                <c:pt idx="874">
                  <c:v>-1.1649375813007623E-3</c:v>
                </c:pt>
                <c:pt idx="875">
                  <c:v>-1.200243136000978E-3</c:v>
                </c:pt>
                <c:pt idx="876">
                  <c:v>-1.2355175019997944E-3</c:v>
                </c:pt>
                <c:pt idx="877">
                  <c:v>-1.2707527316990763E-3</c:v>
                </c:pt>
                <c:pt idx="878">
                  <c:v>-1.3059257107990163E-3</c:v>
                </c:pt>
                <c:pt idx="879">
                  <c:v>-1.3410154215982573E-3</c:v>
                </c:pt>
                <c:pt idx="880">
                  <c:v>-1.3760093522989791E-3</c:v>
                </c:pt>
                <c:pt idx="881">
                  <c:v>-1.410898542300032E-3</c:v>
                </c:pt>
                <c:pt idx="882">
                  <c:v>-1.4456644275000485E-3</c:v>
                </c:pt>
                <c:pt idx="883">
                  <c:v>-1.4802924403980455E-3</c:v>
                </c:pt>
                <c:pt idx="884">
                  <c:v>-1.514770257699638E-3</c:v>
                </c:pt>
                <c:pt idx="885">
                  <c:v>-1.5490805309994471E-3</c:v>
                </c:pt>
                <c:pt idx="886">
                  <c:v>-1.5832153986004016E-3</c:v>
                </c:pt>
                <c:pt idx="887">
                  <c:v>-1.6171515372995771E-3</c:v>
                </c:pt>
                <c:pt idx="888">
                  <c:v>-1.6508767332013008E-3</c:v>
                </c:pt>
                <c:pt idx="889">
                  <c:v>-1.6843800238994788E-3</c:v>
                </c:pt>
                <c:pt idx="890">
                  <c:v>-1.7176406638981234E-3</c:v>
                </c:pt>
                <c:pt idx="891">
                  <c:v>-1.7506426793012508E-3</c:v>
                </c:pt>
                <c:pt idx="892">
                  <c:v>-1.7833750413984717E-3</c:v>
                </c:pt>
                <c:pt idx="893">
                  <c:v>-1.8158188797983144E-3</c:v>
                </c:pt>
                <c:pt idx="894">
                  <c:v>-1.8479563417983513E-3</c:v>
                </c:pt>
                <c:pt idx="895">
                  <c:v>-1.8797727272996667E-3</c:v>
                </c:pt>
                <c:pt idx="896">
                  <c:v>-1.9112560459007E-3</c:v>
                </c:pt>
                <c:pt idx="897">
                  <c:v>-1.9423881062010651E-3</c:v>
                </c:pt>
                <c:pt idx="898">
                  <c:v>-1.9731558406981264E-3</c:v>
                </c:pt>
                <c:pt idx="899">
                  <c:v>-2.0035351337988061E-3</c:v>
                </c:pt>
                <c:pt idx="900">
                  <c:v>-2.0335151236992033E-3</c:v>
                </c:pt>
                <c:pt idx="901">
                  <c:v>-2.0630812180009173E-3</c:v>
                </c:pt>
                <c:pt idx="902">
                  <c:v>-2.0922173191983973E-3</c:v>
                </c:pt>
                <c:pt idx="903">
                  <c:v>-2.1209003458011466E-3</c:v>
                </c:pt>
                <c:pt idx="904">
                  <c:v>-2.1491148521981529E-3</c:v>
                </c:pt>
                <c:pt idx="905">
                  <c:v>-2.1768435701012834E-3</c:v>
                </c:pt>
                <c:pt idx="906">
                  <c:v>-2.2040712369992832E-3</c:v>
                </c:pt>
                <c:pt idx="907">
                  <c:v>-2.2307738291011958E-3</c:v>
                </c:pt>
                <c:pt idx="908">
                  <c:v>-2.2569434445998127E-3</c:v>
                </c:pt>
                <c:pt idx="909">
                  <c:v>-2.2825654409999174E-3</c:v>
                </c:pt>
                <c:pt idx="910">
                  <c:v>-2.3076195418987311E-3</c:v>
                </c:pt>
                <c:pt idx="911">
                  <c:v>-2.3320879895010194E-3</c:v>
                </c:pt>
                <c:pt idx="912">
                  <c:v>-2.3559591402992908E-3</c:v>
                </c:pt>
                <c:pt idx="913">
                  <c:v>-2.3792195278993233E-3</c:v>
                </c:pt>
                <c:pt idx="914">
                  <c:v>-2.4018458510006724E-3</c:v>
                </c:pt>
                <c:pt idx="915">
                  <c:v>-2.4238266967984146E-3</c:v>
                </c:pt>
                <c:pt idx="916">
                  <c:v>-2.4451508022984569E-3</c:v>
                </c:pt>
                <c:pt idx="917">
                  <c:v>-2.4658085579005729E-3</c:v>
                </c:pt>
                <c:pt idx="918">
                  <c:v>-2.4857844969012888E-3</c:v>
                </c:pt>
                <c:pt idx="919">
                  <c:v>-2.5050614196011622E-3</c:v>
                </c:pt>
                <c:pt idx="920">
                  <c:v>-2.5236277346003533E-3</c:v>
                </c:pt>
                <c:pt idx="921">
                  <c:v>-2.5414724970005409E-3</c:v>
                </c:pt>
                <c:pt idx="922">
                  <c:v>-2.5585921507982334E-3</c:v>
                </c:pt>
                <c:pt idx="923">
                  <c:v>-2.5749720578005508E-3</c:v>
                </c:pt>
                <c:pt idx="924">
                  <c:v>-2.590609510900066E-3</c:v>
                </c:pt>
                <c:pt idx="925">
                  <c:v>-2.6054952217009486E-3</c:v>
                </c:pt>
                <c:pt idx="926">
                  <c:v>-2.6196271670002602E-3</c:v>
                </c:pt>
                <c:pt idx="927">
                  <c:v>-2.6329892694008095E-3</c:v>
                </c:pt>
                <c:pt idx="928">
                  <c:v>-2.6455832126011103E-3</c:v>
                </c:pt>
                <c:pt idx="929">
                  <c:v>-2.6574028577996955E-3</c:v>
                </c:pt>
                <c:pt idx="930">
                  <c:v>-2.6684488618009539E-3</c:v>
                </c:pt>
                <c:pt idx="931">
                  <c:v>-2.6787225275981541E-3</c:v>
                </c:pt>
                <c:pt idx="932">
                  <c:v>-2.6882190914996329E-3</c:v>
                </c:pt>
                <c:pt idx="933">
                  <c:v>-2.6969436975008421E-3</c:v>
                </c:pt>
                <c:pt idx="934">
                  <c:v>-2.7048995332989989E-3</c:v>
                </c:pt>
                <c:pt idx="935">
                  <c:v>-2.7120899056001235E-3</c:v>
                </c:pt>
                <c:pt idx="936">
                  <c:v>-2.7185177799999849E-3</c:v>
                </c:pt>
                <c:pt idx="937">
                  <c:v>-2.7241846053982499E-3</c:v>
                </c:pt>
                <c:pt idx="938">
                  <c:v>-2.7291037566996579E-3</c:v>
                </c:pt>
                <c:pt idx="939">
                  <c:v>-2.7332824357984009E-3</c:v>
                </c:pt>
                <c:pt idx="940">
                  <c:v>-2.7367209284996363E-3</c:v>
                </c:pt>
                <c:pt idx="941">
                  <c:v>-2.739439873501226E-3</c:v>
                </c:pt>
                <c:pt idx="942">
                  <c:v>-2.7414481993979223E-3</c:v>
                </c:pt>
                <c:pt idx="943">
                  <c:v>-2.7427515708993155E-3</c:v>
                </c:pt>
                <c:pt idx="944">
                  <c:v>-2.7433714219995409E-3</c:v>
                </c:pt>
                <c:pt idx="945">
                  <c:v>-2.7433183336995626E-3</c:v>
                </c:pt>
                <c:pt idx="946">
                  <c:v>-2.742605000801035E-3</c:v>
                </c:pt>
                <c:pt idx="947">
                  <c:v>-2.7412483090998307E-3</c:v>
                </c:pt>
                <c:pt idx="948">
                  <c:v>-2.7392621766999525E-3</c:v>
                </c:pt>
                <c:pt idx="949">
                  <c:v>-2.7366689938013167E-3</c:v>
                </c:pt>
                <c:pt idx="950">
                  <c:v>-2.7334810210994931E-3</c:v>
                </c:pt>
                <c:pt idx="951">
                  <c:v>-2.7297112950002145E-3</c:v>
                </c:pt>
                <c:pt idx="952">
                  <c:v>-2.7253888276987936E-3</c:v>
                </c:pt>
                <c:pt idx="953">
                  <c:v>-2.7205239765990541E-3</c:v>
                </c:pt>
                <c:pt idx="954">
                  <c:v>-2.715143991700586E-3</c:v>
                </c:pt>
                <c:pt idx="955">
                  <c:v>-2.7092677236986162E-3</c:v>
                </c:pt>
                <c:pt idx="956">
                  <c:v>-2.7029206882005496E-3</c:v>
                </c:pt>
                <c:pt idx="957">
                  <c:v>-2.6961125685005527E-3</c:v>
                </c:pt>
                <c:pt idx="958">
                  <c:v>-2.6888636207011984E-3</c:v>
                </c:pt>
                <c:pt idx="959">
                  <c:v>-2.681196740301317E-3</c:v>
                </c:pt>
                <c:pt idx="960">
                  <c:v>-2.6731331077982645E-3</c:v>
                </c:pt>
                <c:pt idx="961">
                  <c:v>-2.6646960202008074E-3</c:v>
                </c:pt>
                <c:pt idx="962">
                  <c:v>-2.6559104818986157E-3</c:v>
                </c:pt>
                <c:pt idx="963">
                  <c:v>-2.6467863867978281E-3</c:v>
                </c:pt>
                <c:pt idx="964">
                  <c:v>-2.6373478293990615E-3</c:v>
                </c:pt>
                <c:pt idx="965">
                  <c:v>-2.6276269777980588E-3</c:v>
                </c:pt>
                <c:pt idx="966">
                  <c:v>-2.617628015197937E-3</c:v>
                </c:pt>
                <c:pt idx="967">
                  <c:v>-2.6073774461004007E-3</c:v>
                </c:pt>
                <c:pt idx="968">
                  <c:v>-2.5968933069009381E-3</c:v>
                </c:pt>
                <c:pt idx="969">
                  <c:v>-2.5861934031006228E-3</c:v>
                </c:pt>
                <c:pt idx="970">
                  <c:v>-2.575300501600708E-3</c:v>
                </c:pt>
                <c:pt idx="971">
                  <c:v>-2.5642398851992709E-3</c:v>
                </c:pt>
                <c:pt idx="972">
                  <c:v>-2.5530168828993283E-3</c:v>
                </c:pt>
                <c:pt idx="973">
                  <c:v>-2.5416569950991175E-3</c:v>
                </c:pt>
                <c:pt idx="974">
                  <c:v>-2.5301740475001111E-3</c:v>
                </c:pt>
                <c:pt idx="975">
                  <c:v>-2.5185850843989499E-3</c:v>
                </c:pt>
                <c:pt idx="976">
                  <c:v>-2.5069139650994998E-3</c:v>
                </c:pt>
                <c:pt idx="977">
                  <c:v>-2.4951675730982004E-3</c:v>
                </c:pt>
                <c:pt idx="978">
                  <c:v>-2.4833639945995856E-3</c:v>
                </c:pt>
                <c:pt idx="979">
                  <c:v>-2.4715194819009412E-3</c:v>
                </c:pt>
                <c:pt idx="980">
                  <c:v>-2.4596415244992897E-3</c:v>
                </c:pt>
                <c:pt idx="981">
                  <c:v>-2.4477524411992135E-3</c:v>
                </c:pt>
                <c:pt idx="982">
                  <c:v>-2.4358640341013427E-3</c:v>
                </c:pt>
                <c:pt idx="983">
                  <c:v>-2.4239847161986461E-3</c:v>
                </c:pt>
                <c:pt idx="984">
                  <c:v>-2.4121261061011978E-3</c:v>
                </c:pt>
                <c:pt idx="985">
                  <c:v>-2.4003028010000094E-3</c:v>
                </c:pt>
                <c:pt idx="986">
                  <c:v>-2.3885228779008116E-3</c:v>
                </c:pt>
                <c:pt idx="987">
                  <c:v>-2.3767992243008962E-3</c:v>
                </c:pt>
                <c:pt idx="988">
                  <c:v>-2.3651362051992919E-3</c:v>
                </c:pt>
                <c:pt idx="989">
                  <c:v>-2.3535505765011067E-3</c:v>
                </c:pt>
                <c:pt idx="990">
                  <c:v>-2.3420386903012513E-3</c:v>
                </c:pt>
                <c:pt idx="991">
                  <c:v>-2.3306108552993976E-3</c:v>
                </c:pt>
                <c:pt idx="992">
                  <c:v>-2.3192715570985456E-3</c:v>
                </c:pt>
                <c:pt idx="993">
                  <c:v>-2.3080349087010177E-3</c:v>
                </c:pt>
                <c:pt idx="994">
                  <c:v>-2.2969055165980024E-3</c:v>
                </c:pt>
                <c:pt idx="995">
                  <c:v>-2.2858810711987587E-3</c:v>
                </c:pt>
                <c:pt idx="996">
                  <c:v>-2.274970175498936E-3</c:v>
                </c:pt>
                <c:pt idx="997">
                  <c:v>-2.2641780774996789E-3</c:v>
                </c:pt>
                <c:pt idx="998">
                  <c:v>-2.2535046742007125E-3</c:v>
                </c:pt>
                <c:pt idx="999">
                  <c:v>-2.2429561430001854E-3</c:v>
                </c:pt>
                <c:pt idx="1000">
                  <c:v>-2.2325298136003369E-3</c:v>
                </c:pt>
                <c:pt idx="1001">
                  <c:v>-2.2222255736998875E-3</c:v>
                </c:pt>
                <c:pt idx="1002">
                  <c:v>-2.2120513231982386E-3</c:v>
                </c:pt>
                <c:pt idx="1003">
                  <c:v>-2.2020095501993353E-3</c:v>
                </c:pt>
                <c:pt idx="1004">
                  <c:v>-2.192096290098533E-3</c:v>
                </c:pt>
                <c:pt idx="1005">
                  <c:v>-2.1823158167997292E-3</c:v>
                </c:pt>
                <c:pt idx="1006">
                  <c:v>-2.1726603197009808E-3</c:v>
                </c:pt>
                <c:pt idx="1007">
                  <c:v>-2.1631335510008398E-3</c:v>
                </c:pt>
                <c:pt idx="1008">
                  <c:v>-2.1537353376999135E-3</c:v>
                </c:pt>
                <c:pt idx="1009">
                  <c:v>-2.1444615824997015E-3</c:v>
                </c:pt>
                <c:pt idx="1010">
                  <c:v>-2.1353064295013269E-3</c:v>
                </c:pt>
                <c:pt idx="1011">
                  <c:v>-2.126267666600512E-3</c:v>
                </c:pt>
                <c:pt idx="1012">
                  <c:v>-2.1173523069997202E-3</c:v>
                </c:pt>
                <c:pt idx="1013">
                  <c:v>-2.1085498387982682E-3</c:v>
                </c:pt>
                <c:pt idx="1014">
                  <c:v>-2.0998586733007585E-3</c:v>
                </c:pt>
                <c:pt idx="1015">
                  <c:v>-2.0912746385981507E-3</c:v>
                </c:pt>
                <c:pt idx="1016">
                  <c:v>-2.0827961927984973E-3</c:v>
                </c:pt>
                <c:pt idx="1017">
                  <c:v>-2.0744267164012342E-3</c:v>
                </c:pt>
                <c:pt idx="1018">
                  <c:v>-2.0661601410978392E-3</c:v>
                </c:pt>
                <c:pt idx="1019">
                  <c:v>-2.0579858819012031E-3</c:v>
                </c:pt>
                <c:pt idx="1020">
                  <c:v>-2.0499079900986317E-3</c:v>
                </c:pt>
                <c:pt idx="1021">
                  <c:v>-2.0419169409002791E-3</c:v>
                </c:pt>
                <c:pt idx="1022">
                  <c:v>-2.034018270599347E-3</c:v>
                </c:pt>
                <c:pt idx="1023">
                  <c:v>-2.0262111712980868E-3</c:v>
                </c:pt>
                <c:pt idx="1024">
                  <c:v>-2.018489476999008E-3</c:v>
                </c:pt>
                <c:pt idx="1025">
                  <c:v>-2.0108491677000018E-3</c:v>
                </c:pt>
                <c:pt idx="1026">
                  <c:v>-2.0032972423003059E-3</c:v>
                </c:pt>
                <c:pt idx="1027">
                  <c:v>-1.9958249595006805E-3</c:v>
                </c:pt>
                <c:pt idx="1028">
                  <c:v>-1.9884381696009257E-3</c:v>
                </c:pt>
                <c:pt idx="1029">
                  <c:v>-1.9811272382987966E-3</c:v>
                </c:pt>
                <c:pt idx="1030">
                  <c:v>-1.9738963720996594E-3</c:v>
                </c:pt>
                <c:pt idx="1031">
                  <c:v>-1.9667500384983327E-3</c:v>
                </c:pt>
                <c:pt idx="1032">
                  <c:v>-1.9596841490994166E-3</c:v>
                </c:pt>
                <c:pt idx="1033">
                  <c:v>-1.9526963885994064E-3</c:v>
                </c:pt>
                <c:pt idx="1034">
                  <c:v>-1.9457926560981775E-3</c:v>
                </c:pt>
                <c:pt idx="1035">
                  <c:v>-1.938978975299932E-3</c:v>
                </c:pt>
                <c:pt idx="1036">
                  <c:v>-1.9322542040001167E-3</c:v>
                </c:pt>
                <c:pt idx="1037">
                  <c:v>-1.925622265201099E-3</c:v>
                </c:pt>
                <c:pt idx="1038">
                  <c:v>-1.9190749386979178E-3</c:v>
                </c:pt>
                <c:pt idx="1039">
                  <c:v>-1.9126348725997389E-3</c:v>
                </c:pt>
                <c:pt idx="1040">
                  <c:v>-1.9062978751982484E-3</c:v>
                </c:pt>
                <c:pt idx="1041">
                  <c:v>-1.9000675832998581E-3</c:v>
                </c:pt>
                <c:pt idx="1042">
                  <c:v>-1.8939565816999959E-3</c:v>
                </c:pt>
                <c:pt idx="1043">
                  <c:v>-1.8879658316990344E-3</c:v>
                </c:pt>
                <c:pt idx="1044">
                  <c:v>-1.8820982370009176E-3</c:v>
                </c:pt>
                <c:pt idx="1045">
                  <c:v>-1.8763632726006563E-3</c:v>
                </c:pt>
                <c:pt idx="1046">
                  <c:v>-1.8707643151998354E-3</c:v>
                </c:pt>
                <c:pt idx="1047">
                  <c:v>-1.8653163684980711E-3</c:v>
                </c:pt>
                <c:pt idx="1048">
                  <c:v>-1.8600233367997987E-3</c:v>
                </c:pt>
                <c:pt idx="1049">
                  <c:v>-1.8548945676002404E-3</c:v>
                </c:pt>
                <c:pt idx="1050">
                  <c:v>-1.8499339494013611E-3</c:v>
                </c:pt>
                <c:pt idx="1051">
                  <c:v>-1.8451500517997488E-3</c:v>
                </c:pt>
                <c:pt idx="1052">
                  <c:v>-1.8405528354001888E-3</c:v>
                </c:pt>
                <c:pt idx="1053">
                  <c:v>-1.8361466676992677E-3</c:v>
                </c:pt>
                <c:pt idx="1054">
                  <c:v>-1.8319493190013247E-3</c:v>
                </c:pt>
                <c:pt idx="1055">
                  <c:v>-1.827959481200736E-3</c:v>
                </c:pt>
                <c:pt idx="1056">
                  <c:v>-1.8241903303994889E-3</c:v>
                </c:pt>
                <c:pt idx="1057">
                  <c:v>-1.8206497781001474E-3</c:v>
                </c:pt>
                <c:pt idx="1058">
                  <c:v>-1.8173475357983193E-3</c:v>
                </c:pt>
                <c:pt idx="1059">
                  <c:v>-1.8142942875982726E-3</c:v>
                </c:pt>
                <c:pt idx="1060">
                  <c:v>-1.8114874499985945E-3</c:v>
                </c:pt>
                <c:pt idx="1061">
                  <c:v>-1.8089458650010215E-3</c:v>
                </c:pt>
                <c:pt idx="1062">
                  <c:v>-1.8066759636994334E-3</c:v>
                </c:pt>
                <c:pt idx="1063">
                  <c:v>-1.8046832176992211E-3</c:v>
                </c:pt>
                <c:pt idx="1064">
                  <c:v>-1.802974814498981E-3</c:v>
                </c:pt>
                <c:pt idx="1065">
                  <c:v>-1.8015610263013571E-3</c:v>
                </c:pt>
                <c:pt idx="1066">
                  <c:v>-1.8004440062995286E-3</c:v>
                </c:pt>
                <c:pt idx="1067">
                  <c:v>-1.7996329384999399E-3</c:v>
                </c:pt>
                <c:pt idx="1068">
                  <c:v>-1.7991352836013164E-3</c:v>
                </c:pt>
                <c:pt idx="1069">
                  <c:v>-1.7989565447997791E-3</c:v>
                </c:pt>
                <c:pt idx="1070">
                  <c:v>-1.7990971876002959E-3</c:v>
                </c:pt>
                <c:pt idx="1071">
                  <c:v>-1.7995676530979665E-3</c:v>
                </c:pt>
                <c:pt idx="1072">
                  <c:v>-1.8003667117980626E-3</c:v>
                </c:pt>
                <c:pt idx="1073">
                  <c:v>-1.8014993411981095E-3</c:v>
                </c:pt>
                <c:pt idx="1074">
                  <c:v>-1.8029738851979005E-3</c:v>
                </c:pt>
                <c:pt idx="1075">
                  <c:v>-1.804784551101335E-3</c:v>
                </c:pt>
                <c:pt idx="1076">
                  <c:v>-1.8069411271000035E-3</c:v>
                </c:pt>
                <c:pt idx="1077">
                  <c:v>-1.8094433449995506E-3</c:v>
                </c:pt>
                <c:pt idx="1078">
                  <c:v>-1.8122900713990475E-3</c:v>
                </c:pt>
                <c:pt idx="1079">
                  <c:v>-1.8154812031987433E-3</c:v>
                </c:pt>
                <c:pt idx="1080">
                  <c:v>-1.8190167491987097E-3</c:v>
                </c:pt>
                <c:pt idx="1081">
                  <c:v>-1.8229021217983643E-3</c:v>
                </c:pt>
                <c:pt idx="1082">
                  <c:v>-1.8271343160982667E-3</c:v>
                </c:pt>
                <c:pt idx="1083">
                  <c:v>-1.8317125561999603E-3</c:v>
                </c:pt>
                <c:pt idx="1084">
                  <c:v>-1.8366362176003292E-3</c:v>
                </c:pt>
                <c:pt idx="1085">
                  <c:v>-1.8418994603983663E-3</c:v>
                </c:pt>
                <c:pt idx="1086">
                  <c:v>-1.8475013045993194E-3</c:v>
                </c:pt>
                <c:pt idx="1087">
                  <c:v>-1.8534377758001597E-3</c:v>
                </c:pt>
                <c:pt idx="1088">
                  <c:v>-1.8597071709010038E-3</c:v>
                </c:pt>
                <c:pt idx="1089">
                  <c:v>-1.8662986923985159E-3</c:v>
                </c:pt>
                <c:pt idx="1090">
                  <c:v>-1.8732158230996276E-3</c:v>
                </c:pt>
                <c:pt idx="1091">
                  <c:v>-1.880450842698167E-3</c:v>
                </c:pt>
                <c:pt idx="1092">
                  <c:v>-1.8880024050993427E-3</c:v>
                </c:pt>
                <c:pt idx="1093">
                  <c:v>-1.895866956100889E-3</c:v>
                </c:pt>
                <c:pt idx="1094">
                  <c:v>-1.9040389283979664E-3</c:v>
                </c:pt>
                <c:pt idx="1095">
                  <c:v>-1.9125098910990346E-3</c:v>
                </c:pt>
                <c:pt idx="1096">
                  <c:v>-1.9212703083013594E-3</c:v>
                </c:pt>
                <c:pt idx="1097">
                  <c:v>-1.9303185958001734E-3</c:v>
                </c:pt>
                <c:pt idx="1098">
                  <c:v>-1.93964952509873E-3</c:v>
                </c:pt>
                <c:pt idx="1099">
                  <c:v>-1.9492488711989608E-3</c:v>
                </c:pt>
                <c:pt idx="1100">
                  <c:v>-1.9591194349999341E-3</c:v>
                </c:pt>
                <c:pt idx="1101">
                  <c:v>-1.9692533132982248E-3</c:v>
                </c:pt>
                <c:pt idx="1102">
                  <c:v>-1.979647258497863E-3</c:v>
                </c:pt>
                <c:pt idx="1103">
                  <c:v>-1.9902845663999358E-3</c:v>
                </c:pt>
                <c:pt idx="1104">
                  <c:v>-2.0011572330993488E-3</c:v>
                </c:pt>
                <c:pt idx="1105">
                  <c:v>-2.0122639304993584E-3</c:v>
                </c:pt>
                <c:pt idx="1106">
                  <c:v>-2.023596217000545E-3</c:v>
                </c:pt>
                <c:pt idx="1107">
                  <c:v>-2.035151313698691E-3</c:v>
                </c:pt>
                <c:pt idx="1108">
                  <c:v>-2.0469257292994314E-3</c:v>
                </c:pt>
                <c:pt idx="1109">
                  <c:v>-2.0589001862987288E-3</c:v>
                </c:pt>
                <c:pt idx="1110">
                  <c:v>-2.0710672408981168E-3</c:v>
                </c:pt>
                <c:pt idx="1111">
                  <c:v>-2.0834283511987906E-3</c:v>
                </c:pt>
                <c:pt idx="1112">
                  <c:v>-2.0959631600980799E-3</c:v>
                </c:pt>
                <c:pt idx="1113">
                  <c:v>-2.1086690349996218E-3</c:v>
                </c:pt>
                <c:pt idx="1114">
                  <c:v>-2.121541088300205E-3</c:v>
                </c:pt>
                <c:pt idx="1115">
                  <c:v>-2.1345727045982699E-3</c:v>
                </c:pt>
                <c:pt idx="1116">
                  <c:v>-2.1477491399011228E-3</c:v>
                </c:pt>
                <c:pt idx="1117">
                  <c:v>-2.1610684616995002E-3</c:v>
                </c:pt>
                <c:pt idx="1118">
                  <c:v>-2.1745205321010985E-3</c:v>
                </c:pt>
                <c:pt idx="1119">
                  <c:v>-2.1880980073980538E-3</c:v>
                </c:pt>
                <c:pt idx="1120">
                  <c:v>-2.2017967597989241E-3</c:v>
                </c:pt>
                <c:pt idx="1121">
                  <c:v>-2.2155991984007528E-3</c:v>
                </c:pt>
                <c:pt idx="1122">
                  <c:v>-2.2295051564995561E-3</c:v>
                </c:pt>
                <c:pt idx="1123">
                  <c:v>-2.2434994497011473E-3</c:v>
                </c:pt>
                <c:pt idx="1124">
                  <c:v>-2.2575737341981039E-3</c:v>
                </c:pt>
                <c:pt idx="1125">
                  <c:v>-2.2717185531995199E-3</c:v>
                </c:pt>
                <c:pt idx="1126">
                  <c:v>-2.2859285780008065E-3</c:v>
                </c:pt>
                <c:pt idx="1127">
                  <c:v>-2.3001947162981651E-3</c:v>
                </c:pt>
                <c:pt idx="1128">
                  <c:v>-2.3145027621005454E-3</c:v>
                </c:pt>
                <c:pt idx="1129">
                  <c:v>-2.3288431254009367E-3</c:v>
                </c:pt>
                <c:pt idx="1130">
                  <c:v>-2.3432116772994505E-3</c:v>
                </c:pt>
                <c:pt idx="1131">
                  <c:v>-2.3575903739008197E-3</c:v>
                </c:pt>
                <c:pt idx="1132">
                  <c:v>-2.3719730421980501E-3</c:v>
                </c:pt>
                <c:pt idx="1133">
                  <c:v>-2.3863514493989157E-3</c:v>
                </c:pt>
                <c:pt idx="1134">
                  <c:v>-2.4007107141983397E-3</c:v>
                </c:pt>
                <c:pt idx="1135">
                  <c:v>-2.4150381618994743E-3</c:v>
                </c:pt>
                <c:pt idx="1136">
                  <c:v>-2.4293222153985994E-3</c:v>
                </c:pt>
                <c:pt idx="1137">
                  <c:v>-2.4435551156010149E-3</c:v>
                </c:pt>
                <c:pt idx="1138">
                  <c:v>-2.4577219754995383E-3</c:v>
                </c:pt>
                <c:pt idx="1139">
                  <c:v>-2.471809328000063E-3</c:v>
                </c:pt>
                <c:pt idx="1140">
                  <c:v>-2.4858090608006478E-3</c:v>
                </c:pt>
                <c:pt idx="1141">
                  <c:v>-2.4997020492989463E-3</c:v>
                </c:pt>
                <c:pt idx="1142">
                  <c:v>-2.5134810286999709E-3</c:v>
                </c:pt>
                <c:pt idx="1143">
                  <c:v>-2.5271308949008642E-3</c:v>
                </c:pt>
                <c:pt idx="1144">
                  <c:v>-2.5406375476997312E-3</c:v>
                </c:pt>
                <c:pt idx="1145">
                  <c:v>-2.5539924323005891E-3</c:v>
                </c:pt>
                <c:pt idx="1146">
                  <c:v>-2.5671724215001746E-3</c:v>
                </c:pt>
                <c:pt idx="1147">
                  <c:v>-2.5801676877996726E-3</c:v>
                </c:pt>
                <c:pt idx="1148">
                  <c:v>-2.5929607703005786E-3</c:v>
                </c:pt>
                <c:pt idx="1149">
                  <c:v>-2.6055437185981134E-3</c:v>
                </c:pt>
                <c:pt idx="1150">
                  <c:v>-2.6178994908008235E-3</c:v>
                </c:pt>
                <c:pt idx="1151">
                  <c:v>-2.6300151920004566E-3</c:v>
                </c:pt>
                <c:pt idx="1152">
                  <c:v>-2.6418701290005231E-3</c:v>
                </c:pt>
                <c:pt idx="1153">
                  <c:v>-2.6534543674010536E-3</c:v>
                </c:pt>
                <c:pt idx="1154">
                  <c:v>-2.6647512777984161E-3</c:v>
                </c:pt>
                <c:pt idx="1155">
                  <c:v>-2.6757404750981095E-3</c:v>
                </c:pt>
                <c:pt idx="1156">
                  <c:v>-2.6864102181995975E-3</c:v>
                </c:pt>
                <c:pt idx="1157">
                  <c:v>-2.6967447149992552E-3</c:v>
                </c:pt>
                <c:pt idx="1158">
                  <c:v>-2.706733897998248E-3</c:v>
                </c:pt>
                <c:pt idx="1159">
                  <c:v>-2.7163593554000443E-3</c:v>
                </c:pt>
                <c:pt idx="1160">
                  <c:v>-2.7256081363979945E-3</c:v>
                </c:pt>
                <c:pt idx="1161">
                  <c:v>-2.7344663649984113E-3</c:v>
                </c:pt>
                <c:pt idx="1162">
                  <c:v>-2.7429106524010649E-3</c:v>
                </c:pt>
                <c:pt idx="1163">
                  <c:v>-2.750935201500937E-3</c:v>
                </c:pt>
                <c:pt idx="1164">
                  <c:v>-2.7585190366004042E-3</c:v>
                </c:pt>
                <c:pt idx="1165">
                  <c:v>-2.7656445673009955E-3</c:v>
                </c:pt>
                <c:pt idx="1166">
                  <c:v>-2.7723126724978897E-3</c:v>
                </c:pt>
                <c:pt idx="1167">
                  <c:v>-2.778497137498448E-3</c:v>
                </c:pt>
                <c:pt idx="1168">
                  <c:v>-2.7841872707980997E-3</c:v>
                </c:pt>
                <c:pt idx="1169">
                  <c:v>-2.7893732057009402E-3</c:v>
                </c:pt>
                <c:pt idx="1170">
                  <c:v>-2.7940404063997448E-3</c:v>
                </c:pt>
                <c:pt idx="1171">
                  <c:v>-2.7981715317011435E-3</c:v>
                </c:pt>
                <c:pt idx="1172">
                  <c:v>-2.8017516839007328E-3</c:v>
                </c:pt>
                <c:pt idx="1173">
                  <c:v>-2.8047761897980195E-3</c:v>
                </c:pt>
                <c:pt idx="1174">
                  <c:v>-2.8072310242990284E-3</c:v>
                </c:pt>
                <c:pt idx="1175">
                  <c:v>-2.8091118476005761E-3</c:v>
                </c:pt>
                <c:pt idx="1176">
                  <c:v>-2.81039747070011E-3</c:v>
                </c:pt>
                <c:pt idx="1177">
                  <c:v>-2.8110764665996157E-3</c:v>
                </c:pt>
                <c:pt idx="1178">
                  <c:v>-2.8111472378000713E-3</c:v>
                </c:pt>
                <c:pt idx="1179">
                  <c:v>-2.8105924048986708E-3</c:v>
                </c:pt>
                <c:pt idx="1180">
                  <c:v>-2.8094070686002226E-3</c:v>
                </c:pt>
                <c:pt idx="1181">
                  <c:v>-2.8075816499004702E-3</c:v>
                </c:pt>
                <c:pt idx="1182">
                  <c:v>-2.8051117872998077E-3</c:v>
                </c:pt>
                <c:pt idx="1183">
                  <c:v>-2.8019901333991015E-3</c:v>
                </c:pt>
                <c:pt idx="1184">
                  <c:v>-2.798210210301022E-3</c:v>
                </c:pt>
                <c:pt idx="1185">
                  <c:v>-2.7937587633992678E-3</c:v>
                </c:pt>
                <c:pt idx="1186">
                  <c:v>-2.7886455401997523E-3</c:v>
                </c:pt>
                <c:pt idx="1187">
                  <c:v>-2.7828586711997616E-3</c:v>
                </c:pt>
                <c:pt idx="1188">
                  <c:v>-2.7763929273980636E-3</c:v>
                </c:pt>
                <c:pt idx="1189">
                  <c:v>-2.769249990699052E-3</c:v>
                </c:pt>
                <c:pt idx="1190">
                  <c:v>-2.7614241350981672E-3</c:v>
                </c:pt>
                <c:pt idx="1191">
                  <c:v>-2.7529165667985467E-3</c:v>
                </c:pt>
                <c:pt idx="1192">
                  <c:v>-2.7437303583006667E-3</c:v>
                </c:pt>
                <c:pt idx="1193">
                  <c:v>-2.7338576024007466E-3</c:v>
                </c:pt>
                <c:pt idx="1194">
                  <c:v>-2.7233061435012473E-3</c:v>
                </c:pt>
                <c:pt idx="1195">
                  <c:v>-2.712075797600022E-3</c:v>
                </c:pt>
                <c:pt idx="1196">
                  <c:v>-2.7001668421000602E-3</c:v>
                </c:pt>
                <c:pt idx="1197">
                  <c:v>-2.6875900780005679E-3</c:v>
                </c:pt>
                <c:pt idx="1198">
                  <c:v>-2.6743472107995103E-3</c:v>
                </c:pt>
                <c:pt idx="1199">
                  <c:v>-2.660440471299097E-3</c:v>
                </c:pt>
                <c:pt idx="1200">
                  <c:v>-2.6458791049002173E-3</c:v>
                </c:pt>
                <c:pt idx="1201">
                  <c:v>-2.6306762534993311E-3</c:v>
                </c:pt>
                <c:pt idx="1202">
                  <c:v>-2.6148296763999213E-3</c:v>
                </c:pt>
                <c:pt idx="1203">
                  <c:v>-2.5983452706981325E-3</c:v>
                </c:pt>
                <c:pt idx="1204">
                  <c:v>-2.5812420891000443E-3</c:v>
                </c:pt>
                <c:pt idx="1205">
                  <c:v>-2.5635291154983975E-3</c:v>
                </c:pt>
                <c:pt idx="1206">
                  <c:v>-2.5452120890996355E-3</c:v>
                </c:pt>
                <c:pt idx="1207">
                  <c:v>-2.5263047472989797E-3</c:v>
                </c:pt>
                <c:pt idx="1208">
                  <c:v>-2.506823361400734E-3</c:v>
                </c:pt>
                <c:pt idx="1209">
                  <c:v>-2.4867746827013093E-3</c:v>
                </c:pt>
                <c:pt idx="1210">
                  <c:v>-2.466185006898769E-3</c:v>
                </c:pt>
                <c:pt idx="1211">
                  <c:v>-2.4450564262004093E-3</c:v>
                </c:pt>
                <c:pt idx="1212">
                  <c:v>-2.4234042120987453E-3</c:v>
                </c:pt>
                <c:pt idx="1213">
                  <c:v>-2.4012577696979065E-3</c:v>
                </c:pt>
                <c:pt idx="1214">
                  <c:v>-2.3786256709001918E-3</c:v>
                </c:pt>
                <c:pt idx="1215">
                  <c:v>-2.3555222852991164E-3</c:v>
                </c:pt>
                <c:pt idx="1216">
                  <c:v>-2.3319664060004186E-3</c:v>
                </c:pt>
                <c:pt idx="1217">
                  <c:v>-2.3079763513003115E-3</c:v>
                </c:pt>
                <c:pt idx="1218">
                  <c:v>-2.2835693410989677E-3</c:v>
                </c:pt>
                <c:pt idx="1219">
                  <c:v>-2.2587654294987658E-3</c:v>
                </c:pt>
                <c:pt idx="1220">
                  <c:v>-2.233586514098107E-3</c:v>
                </c:pt>
                <c:pt idx="1221">
                  <c:v>-2.2080545648002214E-3</c:v>
                </c:pt>
                <c:pt idx="1222">
                  <c:v>-2.1821818126994685E-3</c:v>
                </c:pt>
                <c:pt idx="1223">
                  <c:v>-2.1559910343995625E-3</c:v>
                </c:pt>
                <c:pt idx="1224">
                  <c:v>-2.1295037042001752E-3</c:v>
                </c:pt>
                <c:pt idx="1225">
                  <c:v>-2.102735551201107E-3</c:v>
                </c:pt>
                <c:pt idx="1226">
                  <c:v>-2.0757099419981273E-3</c:v>
                </c:pt>
                <c:pt idx="1227">
                  <c:v>-2.0484486642011746E-3</c:v>
                </c:pt>
                <c:pt idx="1228">
                  <c:v>-2.0209701688003179E-3</c:v>
                </c:pt>
                <c:pt idx="1229">
                  <c:v>-1.9932986769006789E-3</c:v>
                </c:pt>
                <c:pt idx="1230">
                  <c:v>-1.9654502508998917E-3</c:v>
                </c:pt>
                <c:pt idx="1231">
                  <c:v>-1.9374466797010825E-3</c:v>
                </c:pt>
                <c:pt idx="1232">
                  <c:v>-1.9093092634996367E-3</c:v>
                </c:pt>
                <c:pt idx="1233">
                  <c:v>-1.8810562647999518E-3</c:v>
                </c:pt>
                <c:pt idx="1234">
                  <c:v>-1.8527113238988591E-3</c:v>
                </c:pt>
                <c:pt idx="1235">
                  <c:v>-1.8242886040980011E-3</c:v>
                </c:pt>
                <c:pt idx="1236">
                  <c:v>-1.7958121535990301E-3</c:v>
                </c:pt>
                <c:pt idx="1237">
                  <c:v>-1.7673048307003114E-3</c:v>
                </c:pt>
                <c:pt idx="1238">
                  <c:v>-1.7387794976997384E-3</c:v>
                </c:pt>
                <c:pt idx="1239">
                  <c:v>-1.710249376998263E-3</c:v>
                </c:pt>
                <c:pt idx="1240">
                  <c:v>-1.6817428294011449E-3</c:v>
                </c:pt>
                <c:pt idx="1241">
                  <c:v>-1.653271144000712E-3</c:v>
                </c:pt>
                <c:pt idx="1242">
                  <c:v>-1.6248504330000912E-3</c:v>
                </c:pt>
                <c:pt idx="1243">
                  <c:v>-1.5965012531005129E-3</c:v>
                </c:pt>
                <c:pt idx="1244">
                  <c:v>-1.5682379784003331E-3</c:v>
                </c:pt>
                <c:pt idx="1245">
                  <c:v>-1.5400822487983135E-3</c:v>
                </c:pt>
                <c:pt idx="1246">
                  <c:v>-1.5120401130985783E-3</c:v>
                </c:pt>
                <c:pt idx="1247">
                  <c:v>-1.4841287541997872E-3</c:v>
                </c:pt>
                <c:pt idx="1248">
                  <c:v>-1.4563587808993361E-3</c:v>
                </c:pt>
                <c:pt idx="1249">
                  <c:v>-1.4287530285983507E-3</c:v>
                </c:pt>
                <c:pt idx="1250">
                  <c:v>-1.4013171536007007E-3</c:v>
                </c:pt>
                <c:pt idx="1251">
                  <c:v>-1.3740641017001565E-3</c:v>
                </c:pt>
                <c:pt idx="1252">
                  <c:v>-1.3470087103009121E-3</c:v>
                </c:pt>
                <c:pt idx="1253">
                  <c:v>-1.3201611360003085E-3</c:v>
                </c:pt>
                <c:pt idx="1254">
                  <c:v>-1.2935299701979375E-3</c:v>
                </c:pt>
                <c:pt idx="1255">
                  <c:v>-1.2671311156005061E-3</c:v>
                </c:pt>
                <c:pt idx="1256">
                  <c:v>-1.2409680497000863E-3</c:v>
                </c:pt>
                <c:pt idx="1257">
                  <c:v>-1.2150513272004559E-3</c:v>
                </c:pt>
                <c:pt idx="1258">
                  <c:v>-1.189396563297862E-3</c:v>
                </c:pt>
                <c:pt idx="1259">
                  <c:v>-1.1640031734998502E-3</c:v>
                </c:pt>
                <c:pt idx="1260">
                  <c:v>-1.138881982399198E-3</c:v>
                </c:pt>
                <c:pt idx="1261">
                  <c:v>-1.1140418646000683E-3</c:v>
                </c:pt>
                <c:pt idx="1262">
                  <c:v>-1.0894834151002897E-3</c:v>
                </c:pt>
                <c:pt idx="1263">
                  <c:v>-1.0652177745988922E-3</c:v>
                </c:pt>
                <c:pt idx="1264">
                  <c:v>-1.041255390699547E-3</c:v>
                </c:pt>
                <c:pt idx="1265">
                  <c:v>-1.0175932745006833E-3</c:v>
                </c:pt>
                <c:pt idx="1266">
                  <c:v>-9.9423905500017895E-4</c:v>
                </c:pt>
                <c:pt idx="1267">
                  <c:v>-9.7120375729886632E-4</c:v>
                </c:pt>
                <c:pt idx="1268">
                  <c:v>-9.4848211220011081E-4</c:v>
                </c:pt>
                <c:pt idx="1269">
                  <c:v>-9.2608636369817532E-4</c:v>
                </c:pt>
                <c:pt idx="1270">
                  <c:v>-9.040208265993499E-4</c:v>
                </c:pt>
                <c:pt idx="1271">
                  <c:v>-8.8228458729844306E-4</c:v>
                </c:pt>
                <c:pt idx="1272">
                  <c:v>-8.6088633349845622E-4</c:v>
                </c:pt>
                <c:pt idx="1273">
                  <c:v>-8.3982146950134506E-4</c:v>
                </c:pt>
                <c:pt idx="1274">
                  <c:v>-8.1909384849865319E-4</c:v>
                </c:pt>
                <c:pt idx="1275">
                  <c:v>-7.9871257609909208E-4</c:v>
                </c:pt>
                <c:pt idx="1276">
                  <c:v>-7.7867607230075464E-4</c:v>
                </c:pt>
                <c:pt idx="1277">
                  <c:v>-7.5898813329899895E-4</c:v>
                </c:pt>
                <c:pt idx="1278">
                  <c:v>-7.3965114710006219E-4</c:v>
                </c:pt>
                <c:pt idx="1279">
                  <c:v>-7.2066229099831958E-4</c:v>
                </c:pt>
                <c:pt idx="1280">
                  <c:v>-7.0203064209906074E-4</c:v>
                </c:pt>
                <c:pt idx="1281">
                  <c:v>-6.8375322850044995E-4</c:v>
                </c:pt>
                <c:pt idx="1282">
                  <c:v>-6.6583674830056339E-4</c:v>
                </c:pt>
                <c:pt idx="1283">
                  <c:v>-6.4827822399848856E-4</c:v>
                </c:pt>
                <c:pt idx="1284">
                  <c:v>-6.3108321619864682E-4</c:v>
                </c:pt>
                <c:pt idx="1285">
                  <c:v>-6.1424828469824888E-4</c:v>
                </c:pt>
                <c:pt idx="1286">
                  <c:v>-5.9778069200078221E-4</c:v>
                </c:pt>
                <c:pt idx="1287">
                  <c:v>-5.8168182449946926E-4</c:v>
                </c:pt>
                <c:pt idx="1288">
                  <c:v>-5.6594979010071711E-4</c:v>
                </c:pt>
                <c:pt idx="1289">
                  <c:v>-5.5058888050041332E-4</c:v>
                </c:pt>
                <c:pt idx="1290">
                  <c:v>-5.3559529530033956E-4</c:v>
                </c:pt>
                <c:pt idx="1291">
                  <c:v>-5.2097653210125827E-4</c:v>
                </c:pt>
                <c:pt idx="1292">
                  <c:v>-5.0673824290115022E-4</c:v>
                </c:pt>
                <c:pt idx="1293">
                  <c:v>-4.9287607100012565E-4</c:v>
                </c:pt>
                <c:pt idx="1294">
                  <c:v>-4.7938840329919685E-4</c:v>
                </c:pt>
                <c:pt idx="1295">
                  <c:v>-4.6628841240092811E-4</c:v>
                </c:pt>
                <c:pt idx="1296">
                  <c:v>-4.5356563479970191E-4</c:v>
                </c:pt>
                <c:pt idx="1297">
                  <c:v>-4.412195714991185E-4</c:v>
                </c:pt>
                <c:pt idx="1298">
                  <c:v>-4.2925969119878005E-4</c:v>
                </c:pt>
                <c:pt idx="1299">
                  <c:v>-4.1769190000096046E-4</c:v>
                </c:pt>
                <c:pt idx="1300">
                  <c:v>-4.0651565440086301E-4</c:v>
                </c:pt>
                <c:pt idx="1301">
                  <c:v>-3.9573067590126243E-4</c:v>
                </c:pt>
                <c:pt idx="1302">
                  <c:v>-3.8533147590058547E-4</c:v>
                </c:pt>
                <c:pt idx="1303">
                  <c:v>-3.7532487479907672E-4</c:v>
                </c:pt>
                <c:pt idx="1304">
                  <c:v>-3.6571492680081974E-4</c:v>
                </c:pt>
                <c:pt idx="1305">
                  <c:v>-3.5650808279896751E-4</c:v>
                </c:pt>
                <c:pt idx="1306">
                  <c:v>-3.4769954629965127E-4</c:v>
                </c:pt>
                <c:pt idx="1307">
                  <c:v>-3.3928569549956933E-4</c:v>
                </c:pt>
                <c:pt idx="1308">
                  <c:v>-3.3127208279992715E-4</c:v>
                </c:pt>
                <c:pt idx="1309">
                  <c:v>-3.2366219500090665E-4</c:v>
                </c:pt>
                <c:pt idx="1310">
                  <c:v>-3.1645779429823051E-4</c:v>
                </c:pt>
                <c:pt idx="1311">
                  <c:v>-3.0966167970092329E-4</c:v>
                </c:pt>
                <c:pt idx="1312">
                  <c:v>-3.0326704339955768E-4</c:v>
                </c:pt>
                <c:pt idx="1313">
                  <c:v>-2.9728624459934849E-4</c:v>
                </c:pt>
                <c:pt idx="1314">
                  <c:v>-2.917064421978921E-4</c:v>
                </c:pt>
                <c:pt idx="1315">
                  <c:v>-2.8653548849888466E-4</c:v>
                </c:pt>
                <c:pt idx="1316">
                  <c:v>-2.817745657992532E-4</c:v>
                </c:pt>
                <c:pt idx="1317">
                  <c:v>-2.7742039749867331E-4</c:v>
                </c:pt>
                <c:pt idx="1318">
                  <c:v>-2.7347762900120642E-4</c:v>
                </c:pt>
                <c:pt idx="1319">
                  <c:v>-2.6993729539981359E-4</c:v>
                </c:pt>
                <c:pt idx="1320">
                  <c:v>-2.6681275040019159E-4</c:v>
                </c:pt>
                <c:pt idx="1321">
                  <c:v>-2.6410311500058015E-4</c:v>
                </c:pt>
                <c:pt idx="1322">
                  <c:v>-2.6180407919795812E-4</c:v>
                </c:pt>
                <c:pt idx="1323">
                  <c:v>-2.5991369500033557E-4</c:v>
                </c:pt>
                <c:pt idx="1324">
                  <c:v>-2.5843370929834464E-4</c:v>
                </c:pt>
                <c:pt idx="1325">
                  <c:v>-2.5735819469829835E-4</c:v>
                </c:pt>
                <c:pt idx="1326">
                  <c:v>-2.5669286090135301E-4</c:v>
                </c:pt>
                <c:pt idx="1327">
                  <c:v>-2.5643208309844567E-4</c:v>
                </c:pt>
                <c:pt idx="1328">
                  <c:v>-2.5657589289806992E-4</c:v>
                </c:pt>
                <c:pt idx="1329">
                  <c:v>-2.5712359909846327E-4</c:v>
                </c:pt>
                <c:pt idx="1330">
                  <c:v>-2.5807359909890693E-4</c:v>
                </c:pt>
                <c:pt idx="1331">
                  <c:v>-2.5942505950027339E-4</c:v>
                </c:pt>
                <c:pt idx="1332">
                  <c:v>-2.6117528500080311E-4</c:v>
                </c:pt>
                <c:pt idx="1333">
                  <c:v>-2.6331822759928514E-4</c:v>
                </c:pt>
                <c:pt idx="1334">
                  <c:v>-2.6585563610126428E-4</c:v>
                </c:pt>
                <c:pt idx="1335">
                  <c:v>-2.68781898299153E-4</c:v>
                </c:pt>
                <c:pt idx="1336">
                  <c:v>-2.7210230199870011E-4</c:v>
                </c:pt>
                <c:pt idx="1337">
                  <c:v>-2.7580785209835312E-4</c:v>
                </c:pt>
                <c:pt idx="1338">
                  <c:v>-2.7989848700116227E-4</c:v>
                </c:pt>
                <c:pt idx="1339">
                  <c:v>-2.8436748930005251E-4</c:v>
                </c:pt>
                <c:pt idx="1340">
                  <c:v>-2.8921281110072528E-4</c:v>
                </c:pt>
                <c:pt idx="1341">
                  <c:v>-2.9443192330091961E-4</c:v>
                </c:pt>
                <c:pt idx="1342">
                  <c:v>-3.0001719650130099E-4</c:v>
                </c:pt>
                <c:pt idx="1343">
                  <c:v>-3.0597351770111914E-4</c:v>
                </c:pt>
                <c:pt idx="1344">
                  <c:v>-3.1228897820057E-4</c:v>
                </c:pt>
                <c:pt idx="1345">
                  <c:v>-3.189658896012304E-4</c:v>
                </c:pt>
                <c:pt idx="1346">
                  <c:v>-3.2599073099959242E-4</c:v>
                </c:pt>
                <c:pt idx="1347">
                  <c:v>-3.3336496510116831E-4</c:v>
                </c:pt>
                <c:pt idx="1348">
                  <c:v>-3.4108233530005805E-4</c:v>
                </c:pt>
                <c:pt idx="1349">
                  <c:v>-3.4913783899881423E-4</c:v>
                </c:pt>
                <c:pt idx="1350">
                  <c:v>-3.5753133520088909E-4</c:v>
                </c:pt>
                <c:pt idx="1351">
                  <c:v>-3.6625751920027483E-4</c:v>
                </c:pt>
                <c:pt idx="1352">
                  <c:v>-3.7530692459952775E-4</c:v>
                </c:pt>
                <c:pt idx="1353">
                  <c:v>-3.8467800289865295E-4</c:v>
                </c:pt>
                <c:pt idx="1354">
                  <c:v>-3.9436160879802173E-4</c:v>
                </c:pt>
                <c:pt idx="1355">
                  <c:v>-4.0435872439914533E-4</c:v>
                </c:pt>
                <c:pt idx="1356">
                  <c:v>-4.1465462519951757E-4</c:v>
                </c:pt>
                <c:pt idx="1357">
                  <c:v>-4.2525902469847665E-4</c:v>
                </c:pt>
                <c:pt idx="1358">
                  <c:v>-4.3615344110037313E-4</c:v>
                </c:pt>
                <c:pt idx="1359">
                  <c:v>-4.4733842780075861E-4</c:v>
                </c:pt>
                <c:pt idx="1360">
                  <c:v>-4.5881013599924358E-4</c:v>
                </c:pt>
                <c:pt idx="1361">
                  <c:v>-4.7055590669842218E-4</c:v>
                </c:pt>
                <c:pt idx="1362">
                  <c:v>-4.8257472699830828E-4</c:v>
                </c:pt>
                <c:pt idx="1363">
                  <c:v>-4.9486161880096802E-4</c:v>
                </c:pt>
                <c:pt idx="1364">
                  <c:v>-5.0740338789978523E-4</c:v>
                </c:pt>
                <c:pt idx="1365">
                  <c:v>-5.2020019959897468E-4</c:v>
                </c:pt>
                <c:pt idx="1366">
                  <c:v>-5.3325243639790187E-4</c:v>
                </c:pt>
                <c:pt idx="1367">
                  <c:v>-5.4654743469839673E-4</c:v>
                </c:pt>
                <c:pt idx="1368">
                  <c:v>-5.6008053680045577E-4</c:v>
                </c:pt>
                <c:pt idx="1369">
                  <c:v>-5.7384487600131706E-4</c:v>
                </c:pt>
                <c:pt idx="1370">
                  <c:v>-5.8783767489956062E-4</c:v>
                </c:pt>
                <c:pt idx="1371">
                  <c:v>-6.0204822359821719E-4</c:v>
                </c:pt>
                <c:pt idx="1372">
                  <c:v>-6.1647509719975346E-4</c:v>
                </c:pt>
                <c:pt idx="1373">
                  <c:v>-6.311134072980451E-4</c:v>
                </c:pt>
                <c:pt idx="1374">
                  <c:v>-6.4595663329924946E-4</c:v>
                </c:pt>
                <c:pt idx="1375">
                  <c:v>-6.6099468730129729E-4</c:v>
                </c:pt>
                <c:pt idx="1376">
                  <c:v>-6.7622264850086822E-4</c:v>
                </c:pt>
                <c:pt idx="1377">
                  <c:v>-6.9162999700012051E-4</c:v>
                </c:pt>
                <c:pt idx="1378">
                  <c:v>-7.0722356180041857E-4</c:v>
                </c:pt>
                <c:pt idx="1379">
                  <c:v>-7.2299341099935077E-4</c:v>
                </c:pt>
                <c:pt idx="1380">
                  <c:v>-7.3893039539996153E-4</c:v>
                </c:pt>
                <c:pt idx="1381">
                  <c:v>-7.5502699460017197E-4</c:v>
                </c:pt>
                <c:pt idx="1382">
                  <c:v>-7.7127718790137578E-4</c:v>
                </c:pt>
                <c:pt idx="1383">
                  <c:v>-7.8767115699918122E-4</c:v>
                </c:pt>
                <c:pt idx="1384">
                  <c:v>-8.0420804919967281E-4</c:v>
                </c:pt>
                <c:pt idx="1385">
                  <c:v>-8.2088204790053965E-4</c:v>
                </c:pt>
                <c:pt idx="1386">
                  <c:v>-8.3767875089790778E-4</c:v>
                </c:pt>
                <c:pt idx="1387">
                  <c:v>-8.5460274659965307E-4</c:v>
                </c:pt>
                <c:pt idx="1388">
                  <c:v>-8.7164082369994844E-4</c:v>
                </c:pt>
                <c:pt idx="1389">
                  <c:v>-8.8878987740059756E-4</c:v>
                </c:pt>
                <c:pt idx="1390">
                  <c:v>-9.0603719650061976E-4</c:v>
                </c:pt>
                <c:pt idx="1391">
                  <c:v>-9.233715791978625E-4</c:v>
                </c:pt>
                <c:pt idx="1392">
                  <c:v>-9.4079557629811461E-4</c:v>
                </c:pt>
                <c:pt idx="1393">
                  <c:v>-9.5830077999892183E-4</c:v>
                </c:pt>
                <c:pt idx="1394">
                  <c:v>-9.7587225840101155E-4</c:v>
                </c:pt>
                <c:pt idx="1395">
                  <c:v>-9.935050066012252E-4</c:v>
                </c:pt>
                <c:pt idx="1396">
                  <c:v>-1.0111865624011784E-3</c:v>
                </c:pt>
                <c:pt idx="1397">
                  <c:v>-1.0289096898006278E-3</c:v>
                </c:pt>
                <c:pt idx="1398">
                  <c:v>-1.0466715864012599E-3</c:v>
                </c:pt>
                <c:pt idx="1399">
                  <c:v>-1.0644605049989764E-3</c:v>
                </c:pt>
                <c:pt idx="1400">
                  <c:v>-1.0822681160007619E-3</c:v>
                </c:pt>
                <c:pt idx="1401">
                  <c:v>-1.1000795471005631E-3</c:v>
                </c:pt>
                <c:pt idx="1402">
                  <c:v>-1.1178910296010258E-3</c:v>
                </c:pt>
                <c:pt idx="1403">
                  <c:v>-1.135695386100366E-3</c:v>
                </c:pt>
                <c:pt idx="1404">
                  <c:v>-1.1534760168991909E-3</c:v>
                </c:pt>
                <c:pt idx="1405">
                  <c:v>-1.1712232563994007E-3</c:v>
                </c:pt>
                <c:pt idx="1406">
                  <c:v>-1.1889272722989119E-3</c:v>
                </c:pt>
                <c:pt idx="1407">
                  <c:v>-1.2065797820994817E-3</c:v>
                </c:pt>
                <c:pt idx="1408">
                  <c:v>-1.2241677586004585E-3</c:v>
                </c:pt>
                <c:pt idx="1409">
                  <c:v>-1.2416860124986329E-3</c:v>
                </c:pt>
                <c:pt idx="1410">
                  <c:v>-1.2591186264003795E-3</c:v>
                </c:pt>
                <c:pt idx="1411">
                  <c:v>-1.2764459132981187E-3</c:v>
                </c:pt>
                <c:pt idx="1412">
                  <c:v>-1.2936654257984515E-3</c:v>
                </c:pt>
                <c:pt idx="1413">
                  <c:v>-1.3107653129011965E-3</c:v>
                </c:pt>
                <c:pt idx="1414">
                  <c:v>-1.3277282114998457E-3</c:v>
                </c:pt>
                <c:pt idx="1415">
                  <c:v>-1.3445498936981437E-3</c:v>
                </c:pt>
                <c:pt idx="1416">
                  <c:v>-1.3612078118008242E-3</c:v>
                </c:pt>
                <c:pt idx="1417">
                  <c:v>-1.3776920791990221E-3</c:v>
                </c:pt>
                <c:pt idx="1418">
                  <c:v>-1.393996075698567E-3</c:v>
                </c:pt>
                <c:pt idx="1419">
                  <c:v>-1.4101094342002796E-3</c:v>
                </c:pt>
                <c:pt idx="1420">
                  <c:v>-1.4260123057994178E-3</c:v>
                </c:pt>
                <c:pt idx="1421">
                  <c:v>-1.4416927071998487E-3</c:v>
                </c:pt>
                <c:pt idx="1422">
                  <c:v>-1.4571415877000504E-3</c:v>
                </c:pt>
                <c:pt idx="1423">
                  <c:v>-1.4723397486982037E-3</c:v>
                </c:pt>
                <c:pt idx="1424">
                  <c:v>-1.4872766444007368E-3</c:v>
                </c:pt>
                <c:pt idx="1425">
                  <c:v>-1.5019415286978699E-3</c:v>
                </c:pt>
                <c:pt idx="1426">
                  <c:v>-1.516317648700749E-3</c:v>
                </c:pt>
                <c:pt idx="1427">
                  <c:v>-1.5303992623998397E-3</c:v>
                </c:pt>
                <c:pt idx="1428">
                  <c:v>-1.5441695068005856E-3</c:v>
                </c:pt>
                <c:pt idx="1429">
                  <c:v>-1.5576086128987754E-3</c:v>
                </c:pt>
                <c:pt idx="1430">
                  <c:v>-1.5707145601986383E-3</c:v>
                </c:pt>
                <c:pt idx="1431">
                  <c:v>-1.5834721071001923E-3</c:v>
                </c:pt>
                <c:pt idx="1432">
                  <c:v>-1.5958702472005371E-3</c:v>
                </c:pt>
                <c:pt idx="1433">
                  <c:v>-1.6079007634992593E-3</c:v>
                </c:pt>
                <c:pt idx="1434">
                  <c:v>-1.6195454121010755E-3</c:v>
                </c:pt>
                <c:pt idx="1435">
                  <c:v>-1.6307915885001023E-3</c:v>
                </c:pt>
                <c:pt idx="1436">
                  <c:v>-1.6416338880986814E-3</c:v>
                </c:pt>
                <c:pt idx="1437">
                  <c:v>-1.652059852400356E-3</c:v>
                </c:pt>
                <c:pt idx="1438">
                  <c:v>-1.6620576384980268E-3</c:v>
                </c:pt>
                <c:pt idx="1439">
                  <c:v>-1.6716195533987843E-3</c:v>
                </c:pt>
                <c:pt idx="1440">
                  <c:v>-1.6807331376007539E-3</c:v>
                </c:pt>
                <c:pt idx="1441">
                  <c:v>-1.689393406699935E-3</c:v>
                </c:pt>
                <c:pt idx="1442">
                  <c:v>-1.6975943234989188E-3</c:v>
                </c:pt>
                <c:pt idx="1443">
                  <c:v>-1.7053201235981419E-3</c:v>
                </c:pt>
                <c:pt idx="1444">
                  <c:v>-1.7125656423004898E-3</c:v>
                </c:pt>
                <c:pt idx="1445">
                  <c:v>-1.7193254168006433E-3</c:v>
                </c:pt>
                <c:pt idx="1446">
                  <c:v>-1.7255923907981696E-3</c:v>
                </c:pt>
                <c:pt idx="1447">
                  <c:v>-1.7313620232002336E-3</c:v>
                </c:pt>
                <c:pt idx="1448">
                  <c:v>-1.7366269682987934E-3</c:v>
                </c:pt>
                <c:pt idx="1449">
                  <c:v>-1.7413800932999379E-3</c:v>
                </c:pt>
                <c:pt idx="1450">
                  <c:v>-1.7456157872004496E-3</c:v>
                </c:pt>
                <c:pt idx="1451">
                  <c:v>-1.7493380358999389E-3</c:v>
                </c:pt>
                <c:pt idx="1452">
                  <c:v>-1.75254587459861E-3</c:v>
                </c:pt>
                <c:pt idx="1453">
                  <c:v>-1.7552399886007208E-3</c:v>
                </c:pt>
                <c:pt idx="1454">
                  <c:v>-1.7574086846003922E-3</c:v>
                </c:pt>
                <c:pt idx="1455">
                  <c:v>-1.7590500938986509E-3</c:v>
                </c:pt>
                <c:pt idx="1456">
                  <c:v>-1.7601587586995038E-3</c:v>
                </c:pt>
                <c:pt idx="1457">
                  <c:v>-1.7607425760992612E-3</c:v>
                </c:pt>
                <c:pt idx="1458">
                  <c:v>-1.7608093532999192E-3</c:v>
                </c:pt>
                <c:pt idx="1459">
                  <c:v>-1.7603553999983035E-3</c:v>
                </c:pt>
                <c:pt idx="1460">
                  <c:v>-1.7593780846993923E-3</c:v>
                </c:pt>
                <c:pt idx="1461">
                  <c:v>-1.7578887836009471E-3</c:v>
                </c:pt>
                <c:pt idx="1462">
                  <c:v>-1.755891811399124E-3</c:v>
                </c:pt>
                <c:pt idx="1463">
                  <c:v>-1.7533842394001908E-3</c:v>
                </c:pt>
                <c:pt idx="1464">
                  <c:v>-1.7503755505003937E-3</c:v>
                </c:pt>
                <c:pt idx="1465">
                  <c:v>-1.746869333800305E-3</c:v>
                </c:pt>
                <c:pt idx="1466">
                  <c:v>-1.7428656471984993E-3</c:v>
                </c:pt>
                <c:pt idx="1467">
                  <c:v>-1.738382287900464E-3</c:v>
                </c:pt>
                <c:pt idx="1468">
                  <c:v>-1.7334224720002567E-3</c:v>
                </c:pt>
                <c:pt idx="1469">
                  <c:v>-1.7279930183988768E-3</c:v>
                </c:pt>
                <c:pt idx="1470">
                  <c:v>-1.722106141301083E-3</c:v>
                </c:pt>
                <c:pt idx="1471">
                  <c:v>-1.7157719621998524E-3</c:v>
                </c:pt>
                <c:pt idx="1472">
                  <c:v>-1.7089907024008255E-3</c:v>
                </c:pt>
                <c:pt idx="1473">
                  <c:v>-1.7017776883001545E-3</c:v>
                </c:pt>
                <c:pt idx="1474">
                  <c:v>-1.6941427895993399E-3</c:v>
                </c:pt>
                <c:pt idx="1475">
                  <c:v>-1.6860988864983995E-3</c:v>
                </c:pt>
                <c:pt idx="1476">
                  <c:v>-1.6776586317988063E-3</c:v>
                </c:pt>
                <c:pt idx="1477">
                  <c:v>-1.6688343815012274E-3</c:v>
                </c:pt>
                <c:pt idx="1478">
                  <c:v>-1.6596382779994201E-3</c:v>
                </c:pt>
                <c:pt idx="1479">
                  <c:v>-1.6500853540009075E-3</c:v>
                </c:pt>
                <c:pt idx="1480">
                  <c:v>-1.6401814475983656E-3</c:v>
                </c:pt>
                <c:pt idx="1481">
                  <c:v>-1.6299416315987969E-3</c:v>
                </c:pt>
                <c:pt idx="1482">
                  <c:v>-1.6193817493004303E-3</c:v>
                </c:pt>
                <c:pt idx="1483">
                  <c:v>-1.6085192463002329E-3</c:v>
                </c:pt>
                <c:pt idx="1484">
                  <c:v>-1.5973707865981623E-3</c:v>
                </c:pt>
                <c:pt idx="1485">
                  <c:v>-1.585938921898844E-3</c:v>
                </c:pt>
                <c:pt idx="1486">
                  <c:v>-1.5742459268999198E-3</c:v>
                </c:pt>
                <c:pt idx="1487">
                  <c:v>-1.5623111779987653E-3</c:v>
                </c:pt>
                <c:pt idx="1488">
                  <c:v>-1.5501402737996273E-3</c:v>
                </c:pt>
                <c:pt idx="1489">
                  <c:v>-1.5377555252982233E-3</c:v>
                </c:pt>
                <c:pt idx="1490">
                  <c:v>-1.5251716017985473E-3</c:v>
                </c:pt>
                <c:pt idx="1491">
                  <c:v>-1.5124077801011993E-3</c:v>
                </c:pt>
                <c:pt idx="1492">
                  <c:v>-1.4994687657008399E-3</c:v>
                </c:pt>
                <c:pt idx="1493">
                  <c:v>-1.4863718960995698E-3</c:v>
                </c:pt>
                <c:pt idx="1494">
                  <c:v>-1.4731439391013623E-3</c:v>
                </c:pt>
                <c:pt idx="1495">
                  <c:v>-1.4597953261983321E-3</c:v>
                </c:pt>
                <c:pt idx="1496">
                  <c:v>-1.4463332400005413E-3</c:v>
                </c:pt>
                <c:pt idx="1497">
                  <c:v>-1.4327764557009459E-3</c:v>
                </c:pt>
                <c:pt idx="1498">
                  <c:v>-1.4191476258993418E-3</c:v>
                </c:pt>
                <c:pt idx="1499">
                  <c:v>-1.4054547684985153E-3</c:v>
                </c:pt>
                <c:pt idx="1500">
                  <c:v>-1.3917176620985572E-3</c:v>
                </c:pt>
                <c:pt idx="1501">
                  <c:v>-1.3779491653984621E-3</c:v>
                </c:pt>
                <c:pt idx="1502">
                  <c:v>-1.3641668094983572E-3</c:v>
                </c:pt>
                <c:pt idx="1503">
                  <c:v>-1.3503803421990312E-3</c:v>
                </c:pt>
                <c:pt idx="1504">
                  <c:v>-1.3366055415993117E-3</c:v>
                </c:pt>
                <c:pt idx="1505">
                  <c:v>-1.3228599185985956E-3</c:v>
                </c:pt>
                <c:pt idx="1506">
                  <c:v>-1.30915101360074E-3</c:v>
                </c:pt>
                <c:pt idx="1507">
                  <c:v>-1.2954950701988821E-3</c:v>
                </c:pt>
                <c:pt idx="1508">
                  <c:v>-1.2819065089004766E-3</c:v>
                </c:pt>
                <c:pt idx="1509">
                  <c:v>-1.2683951641001556E-3</c:v>
                </c:pt>
                <c:pt idx="1510">
                  <c:v>-1.2549824495984296E-3</c:v>
                </c:pt>
                <c:pt idx="1511">
                  <c:v>-1.2416712077012448E-3</c:v>
                </c:pt>
                <c:pt idx="1512">
                  <c:v>-1.2284780930009731E-3</c:v>
                </c:pt>
                <c:pt idx="1513">
                  <c:v>-1.2154175293979108E-3</c:v>
                </c:pt>
                <c:pt idx="1514">
                  <c:v>-1.2024938274990404E-3</c:v>
                </c:pt>
                <c:pt idx="1515">
                  <c:v>-1.1897203179991322E-3</c:v>
                </c:pt>
                <c:pt idx="1516">
                  <c:v>-1.1771119304988531E-3</c:v>
                </c:pt>
                <c:pt idx="1517">
                  <c:v>-1.1646766304984624E-3</c:v>
                </c:pt>
                <c:pt idx="1518">
                  <c:v>-1.15243396879805E-3</c:v>
                </c:pt>
                <c:pt idx="1519">
                  <c:v>-1.140382435998788E-3</c:v>
                </c:pt>
                <c:pt idx="1520">
                  <c:v>-1.1285295977003784E-3</c:v>
                </c:pt>
                <c:pt idx="1521">
                  <c:v>-1.1168930437008839E-3</c:v>
                </c:pt>
                <c:pt idx="1522">
                  <c:v>-1.1054774570986581E-3</c:v>
                </c:pt>
                <c:pt idx="1523">
                  <c:v>-1.0942943324998566E-3</c:v>
                </c:pt>
                <c:pt idx="1524">
                  <c:v>-1.0833526225013657E-3</c:v>
                </c:pt>
                <c:pt idx="1525">
                  <c:v>-1.0726557560012395E-3</c:v>
                </c:pt>
                <c:pt idx="1526">
                  <c:v>-1.0622090848997345E-3</c:v>
                </c:pt>
                <c:pt idx="1527">
                  <c:v>-1.052026408100204E-3</c:v>
                </c:pt>
                <c:pt idx="1528">
                  <c:v>-1.0421115768011191E-3</c:v>
                </c:pt>
                <c:pt idx="1529">
                  <c:v>-1.0324806563986044E-3</c:v>
                </c:pt>
                <c:pt idx="1530">
                  <c:v>-1.0231253247994232E-3</c:v>
                </c:pt>
                <c:pt idx="1531">
                  <c:v>-1.0140610686981688E-3</c:v>
                </c:pt>
                <c:pt idx="1532">
                  <c:v>-1.005285711300985E-3</c:v>
                </c:pt>
                <c:pt idx="1533">
                  <c:v>-9.9681295019848903E-4</c:v>
                </c:pt>
                <c:pt idx="1534">
                  <c:v>-9.8864837459800015E-4</c:v>
                </c:pt>
                <c:pt idx="1535">
                  <c:v>-9.8078921639910277E-4</c:v>
                </c:pt>
                <c:pt idx="1536">
                  <c:v>-9.7324778050023042E-4</c:v>
                </c:pt>
                <c:pt idx="1537">
                  <c:v>-9.6602528559941447E-4</c:v>
                </c:pt>
                <c:pt idx="1538">
                  <c:v>-9.5912765720029824E-4</c:v>
                </c:pt>
                <c:pt idx="1539">
                  <c:v>-9.5255357230072946E-4</c:v>
                </c:pt>
                <c:pt idx="1540">
                  <c:v>-9.463122277004743E-4</c:v>
                </c:pt>
                <c:pt idx="1541">
                  <c:v>-9.4040736189882068E-4</c:v>
                </c:pt>
                <c:pt idx="1542">
                  <c:v>-9.3484374729868591E-4</c:v>
                </c:pt>
                <c:pt idx="1543">
                  <c:v>-9.2961354409837327E-4</c:v>
                </c:pt>
                <c:pt idx="1544">
                  <c:v>-9.247291611984565E-4</c:v>
                </c:pt>
                <c:pt idx="1545">
                  <c:v>-9.2018992809883571E-4</c:v>
                </c:pt>
                <c:pt idx="1546">
                  <c:v>-9.1599482269799637E-4</c:v>
                </c:pt>
                <c:pt idx="1547">
                  <c:v>-9.1215394499855051E-4</c:v>
                </c:pt>
                <c:pt idx="1548">
                  <c:v>-9.0866294219793531E-4</c:v>
                </c:pt>
                <c:pt idx="1549">
                  <c:v>-9.0552071489824471E-4</c:v>
                </c:pt>
                <c:pt idx="1550">
                  <c:v>-9.027334597000447E-4</c:v>
                </c:pt>
                <c:pt idx="1551">
                  <c:v>-9.0029951390135921E-4</c:v>
                </c:pt>
                <c:pt idx="1552">
                  <c:v>-8.9822454300048094E-4</c:v>
                </c:pt>
                <c:pt idx="1553">
                  <c:v>-8.96511541800038E-4</c:v>
                </c:pt>
                <c:pt idx="1554">
                  <c:v>-8.9515244379967385E-4</c:v>
                </c:pt>
                <c:pt idx="1555">
                  <c:v>-8.9415651130053675E-4</c:v>
                </c:pt>
                <c:pt idx="1556">
                  <c:v>-8.9351402479920239E-4</c:v>
                </c:pt>
                <c:pt idx="1557">
                  <c:v>-8.9323206540115052E-4</c:v>
                </c:pt>
                <c:pt idx="1558">
                  <c:v>-8.9330159439882095E-4</c:v>
                </c:pt>
                <c:pt idx="1559">
                  <c:v>-8.9374117479934512E-4</c:v>
                </c:pt>
                <c:pt idx="1560">
                  <c:v>-8.9453357909974329E-4</c:v>
                </c:pt>
                <c:pt idx="1561">
                  <c:v>-8.9567721419925306E-4</c:v>
                </c:pt>
                <c:pt idx="1562">
                  <c:v>-8.9717594950045054E-4</c:v>
                </c:pt>
                <c:pt idx="1563">
                  <c:v>-8.9902468399927216E-4</c:v>
                </c:pt>
                <c:pt idx="1564">
                  <c:v>-9.0122894020083777E-4</c:v>
                </c:pt>
                <c:pt idx="1565">
                  <c:v>-9.0378286359893423E-4</c:v>
                </c:pt>
                <c:pt idx="1566">
                  <c:v>-9.0668196379795063E-4</c:v>
                </c:pt>
                <c:pt idx="1567">
                  <c:v>-9.0992665310096754E-4</c:v>
                </c:pt>
                <c:pt idx="1568">
                  <c:v>-9.1351266059902514E-4</c:v>
                </c:pt>
                <c:pt idx="1569">
                  <c:v>-9.1744513660074745E-4</c:v>
                </c:pt>
                <c:pt idx="1570">
                  <c:v>-9.217143997979349E-4</c:v>
                </c:pt>
                <c:pt idx="1571">
                  <c:v>-9.2632017949867418E-4</c:v>
                </c:pt>
                <c:pt idx="1572">
                  <c:v>-9.3125288560003128E-4</c:v>
                </c:pt>
                <c:pt idx="1573">
                  <c:v>-9.3651198309885331E-4</c:v>
                </c:pt>
                <c:pt idx="1574">
                  <c:v>-9.4210049859810852E-4</c:v>
                </c:pt>
                <c:pt idx="1575">
                  <c:v>-9.4801043059788981E-4</c:v>
                </c:pt>
                <c:pt idx="1576">
                  <c:v>-9.5423865990085233E-4</c:v>
                </c:pt>
                <c:pt idx="1577">
                  <c:v>-9.6078271959854078E-4</c:v>
                </c:pt>
                <c:pt idx="1578">
                  <c:v>-9.6762911870129642E-4</c:v>
                </c:pt>
                <c:pt idx="1579">
                  <c:v>-9.7478113659832388E-4</c:v>
                </c:pt>
                <c:pt idx="1580">
                  <c:v>-9.8223104379968618E-4</c:v>
                </c:pt>
                <c:pt idx="1581">
                  <c:v>-9.8996995900080265E-4</c:v>
                </c:pt>
                <c:pt idx="1582">
                  <c:v>-9.9800411749839668E-4</c:v>
                </c:pt>
                <c:pt idx="1583">
                  <c:v>-1.0063209358008862E-3</c:v>
                </c:pt>
                <c:pt idx="1584">
                  <c:v>-1.0149096309000072E-3</c:v>
                </c:pt>
                <c:pt idx="1585">
                  <c:v>-1.0237716454000179E-3</c:v>
                </c:pt>
                <c:pt idx="1586">
                  <c:v>-1.0329012502978685E-3</c:v>
                </c:pt>
                <c:pt idx="1587">
                  <c:v>-1.0422911019993819E-3</c:v>
                </c:pt>
                <c:pt idx="1588">
                  <c:v>-1.0519332578979856E-3</c:v>
                </c:pt>
                <c:pt idx="1589">
                  <c:v>-1.0618246952986965E-3</c:v>
                </c:pt>
                <c:pt idx="1590">
                  <c:v>-1.0719517344988105E-3</c:v>
                </c:pt>
                <c:pt idx="1591">
                  <c:v>-1.0823126119987592E-3</c:v>
                </c:pt>
                <c:pt idx="1592">
                  <c:v>-1.0929011532994082E-3</c:v>
                </c:pt>
                <c:pt idx="1593">
                  <c:v>-1.1037127816990733E-3</c:v>
                </c:pt>
                <c:pt idx="1594">
                  <c:v>-1.1147301920999553E-3</c:v>
                </c:pt>
                <c:pt idx="1595">
                  <c:v>-1.1259551137996482E-3</c:v>
                </c:pt>
                <c:pt idx="1596">
                  <c:v>-1.1373765179989448E-3</c:v>
                </c:pt>
                <c:pt idx="1597">
                  <c:v>-1.1489840459013578E-3</c:v>
                </c:pt>
                <c:pt idx="1598">
                  <c:v>-1.1607690722001962E-3</c:v>
                </c:pt>
                <c:pt idx="1599">
                  <c:v>-1.1727358153983403E-3</c:v>
                </c:pt>
                <c:pt idx="1600">
                  <c:v>-1.184873556699273E-3</c:v>
                </c:pt>
                <c:pt idx="1601">
                  <c:v>-1.1971732747007024E-3</c:v>
                </c:pt>
                <c:pt idx="1602">
                  <c:v>-1.2096254871991619E-3</c:v>
                </c:pt>
                <c:pt idx="1603">
                  <c:v>-1.2222219997006789E-3</c:v>
                </c:pt>
                <c:pt idx="1604">
                  <c:v>-1.2349527064010601E-3</c:v>
                </c:pt>
                <c:pt idx="1605">
                  <c:v>-1.2478113349985165E-3</c:v>
                </c:pt>
                <c:pt idx="1606">
                  <c:v>-1.2607847605003997E-3</c:v>
                </c:pt>
                <c:pt idx="1607">
                  <c:v>-1.2738719463989412E-3</c:v>
                </c:pt>
                <c:pt idx="1608">
                  <c:v>-1.2870691135979939E-3</c:v>
                </c:pt>
                <c:pt idx="1609">
                  <c:v>-1.3003633614978583E-3</c:v>
                </c:pt>
                <c:pt idx="1610">
                  <c:v>-1.3137459464012124E-3</c:v>
                </c:pt>
                <c:pt idx="1611">
                  <c:v>-1.3272094720981897E-3</c:v>
                </c:pt>
                <c:pt idx="1612">
                  <c:v>-1.3407434945982288E-3</c:v>
                </c:pt>
                <c:pt idx="1613">
                  <c:v>-1.3543408255003442E-3</c:v>
                </c:pt>
                <c:pt idx="1614">
                  <c:v>-1.368000955299209E-3</c:v>
                </c:pt>
                <c:pt idx="1615">
                  <c:v>-1.3817160485984914E-3</c:v>
                </c:pt>
                <c:pt idx="1616">
                  <c:v>-1.3954775483995263E-3</c:v>
                </c:pt>
                <c:pt idx="1617">
                  <c:v>-1.4092786956005909E-3</c:v>
                </c:pt>
                <c:pt idx="1618">
                  <c:v>-1.4231055870013165E-3</c:v>
                </c:pt>
                <c:pt idx="1619">
                  <c:v>-1.4369545074011114E-3</c:v>
                </c:pt>
                <c:pt idx="1620">
                  <c:v>-1.4508236362011928E-3</c:v>
                </c:pt>
                <c:pt idx="1621">
                  <c:v>-1.4647021573992447E-3</c:v>
                </c:pt>
                <c:pt idx="1622">
                  <c:v>-1.4785815235995869E-3</c:v>
                </c:pt>
                <c:pt idx="1623">
                  <c:v>-1.4924585893005826E-3</c:v>
                </c:pt>
                <c:pt idx="1624">
                  <c:v>-1.5063333398011025E-3</c:v>
                </c:pt>
                <c:pt idx="1625">
                  <c:v>-1.5201875585013624E-3</c:v>
                </c:pt>
                <c:pt idx="1626">
                  <c:v>-1.5340166081010409E-3</c:v>
                </c:pt>
                <c:pt idx="1627">
                  <c:v>-1.5478175442993347E-3</c:v>
                </c:pt>
                <c:pt idx="1628">
                  <c:v>-1.5615852124000185E-3</c:v>
                </c:pt>
                <c:pt idx="1629">
                  <c:v>-1.5753194899978951E-3</c:v>
                </c:pt>
                <c:pt idx="1630">
                  <c:v>-1.5890011036994167E-3</c:v>
                </c:pt>
                <c:pt idx="1631">
                  <c:v>-1.602629811600309E-3</c:v>
                </c:pt>
                <c:pt idx="1632">
                  <c:v>-1.6162098972003491E-3</c:v>
                </c:pt>
                <c:pt idx="1633">
                  <c:v>-1.6297214353997447E-3</c:v>
                </c:pt>
                <c:pt idx="1634">
                  <c:v>-1.6431632726003897E-3</c:v>
                </c:pt>
                <c:pt idx="1635">
                  <c:v>-1.6565360506994864E-3</c:v>
                </c:pt>
                <c:pt idx="1636">
                  <c:v>-1.6698247928985666E-3</c:v>
                </c:pt>
                <c:pt idx="1637">
                  <c:v>-1.6830328294012986E-3</c:v>
                </c:pt>
                <c:pt idx="1638">
                  <c:v>-1.6961518733999981E-3</c:v>
                </c:pt>
                <c:pt idx="1639">
                  <c:v>-1.7091759372007687E-3</c:v>
                </c:pt>
                <c:pt idx="1640">
                  <c:v>-1.7221079018980845E-3</c:v>
                </c:pt>
                <c:pt idx="1641">
                  <c:v>-1.7349323366993019E-3</c:v>
                </c:pt>
                <c:pt idx="1642">
                  <c:v>-1.7476432727008273E-3</c:v>
                </c:pt>
                <c:pt idx="1643">
                  <c:v>-1.7602445290982871E-3</c:v>
                </c:pt>
                <c:pt idx="1644">
                  <c:v>-1.7727284692981016E-3</c:v>
                </c:pt>
                <c:pt idx="1645">
                  <c:v>-1.7850869048992024E-3</c:v>
                </c:pt>
                <c:pt idx="1646">
                  <c:v>-1.797320179800721E-3</c:v>
                </c:pt>
                <c:pt idx="1647">
                  <c:v>-1.8094211709005492E-3</c:v>
                </c:pt>
                <c:pt idx="1648">
                  <c:v>-1.8213885304980693E-3</c:v>
                </c:pt>
                <c:pt idx="1649">
                  <c:v>-1.833208545900078E-3</c:v>
                </c:pt>
                <c:pt idx="1650">
                  <c:v>-1.8448832187978326E-3</c:v>
                </c:pt>
                <c:pt idx="1651">
                  <c:v>-1.8564040391986225E-3</c:v>
                </c:pt>
                <c:pt idx="1652">
                  <c:v>-1.8677696917990261E-3</c:v>
                </c:pt>
                <c:pt idx="1653">
                  <c:v>-1.8789747003999935E-3</c:v>
                </c:pt>
                <c:pt idx="1654">
                  <c:v>-1.8900060123989704E-3</c:v>
                </c:pt>
                <c:pt idx="1655">
                  <c:v>-1.9008680445011805E-3</c:v>
                </c:pt>
                <c:pt idx="1656">
                  <c:v>-1.9115508739986353E-3</c:v>
                </c:pt>
                <c:pt idx="1657">
                  <c:v>-1.9220498145990916E-3</c:v>
                </c:pt>
                <c:pt idx="1658">
                  <c:v>-1.9323645354987207E-3</c:v>
                </c:pt>
                <c:pt idx="1659">
                  <c:v>-1.9424845953999181E-3</c:v>
                </c:pt>
                <c:pt idx="1660">
                  <c:v>-1.9524006075002376E-3</c:v>
                </c:pt>
                <c:pt idx="1661">
                  <c:v>-1.9621101894991E-3</c:v>
                </c:pt>
                <c:pt idx="1662">
                  <c:v>-1.9716104329994266E-3</c:v>
                </c:pt>
                <c:pt idx="1663">
                  <c:v>-1.9808862477006528E-3</c:v>
                </c:pt>
                <c:pt idx="1664">
                  <c:v>-1.989940626998532E-3</c:v>
                </c:pt>
                <c:pt idx="1665">
                  <c:v>-1.9987690856986262E-3</c:v>
                </c:pt>
                <c:pt idx="1666">
                  <c:v>-2.007357637200613E-3</c:v>
                </c:pt>
                <c:pt idx="1667">
                  <c:v>-2.0156959670991625E-3</c:v>
                </c:pt>
                <c:pt idx="1668">
                  <c:v>-2.0237892329006968E-3</c:v>
                </c:pt>
                <c:pt idx="1669">
                  <c:v>-2.031624405198329E-3</c:v>
                </c:pt>
                <c:pt idx="1670">
                  <c:v>-2.0391916029005586E-3</c:v>
                </c:pt>
                <c:pt idx="1671">
                  <c:v>-2.0464831357003277E-3</c:v>
                </c:pt>
                <c:pt idx="1672">
                  <c:v>-2.0534978827981831E-3</c:v>
                </c:pt>
                <c:pt idx="1673">
                  <c:v>-2.0602269292986364E-3</c:v>
                </c:pt>
                <c:pt idx="1674">
                  <c:v>-2.0666627939007753E-3</c:v>
                </c:pt>
                <c:pt idx="1675">
                  <c:v>-2.0727937408011599E-3</c:v>
                </c:pt>
                <c:pt idx="1676">
                  <c:v>-2.0786102729992706E-3</c:v>
                </c:pt>
                <c:pt idx="1677">
                  <c:v>-2.0841103997000232E-3</c:v>
                </c:pt>
                <c:pt idx="1678">
                  <c:v>-2.0892889140995408E-3</c:v>
                </c:pt>
                <c:pt idx="1679">
                  <c:v>-2.0941332847996819E-3</c:v>
                </c:pt>
                <c:pt idx="1680">
                  <c:v>-2.0986420109991855E-3</c:v>
                </c:pt>
                <c:pt idx="1681">
                  <c:v>-2.1027993979991777E-3</c:v>
                </c:pt>
                <c:pt idx="1682">
                  <c:v>-2.1066018156012944E-3</c:v>
                </c:pt>
                <c:pt idx="1683">
                  <c:v>-2.1100398568982826E-3</c:v>
                </c:pt>
                <c:pt idx="1684">
                  <c:v>-2.1131009130996858E-3</c:v>
                </c:pt>
                <c:pt idx="1685">
                  <c:v>-2.1157839379988275E-3</c:v>
                </c:pt>
                <c:pt idx="1686">
                  <c:v>-2.1180768922981486E-3</c:v>
                </c:pt>
                <c:pt idx="1687">
                  <c:v>-2.1199750211984281E-3</c:v>
                </c:pt>
                <c:pt idx="1688">
                  <c:v>-2.1214710243988577E-3</c:v>
                </c:pt>
                <c:pt idx="1689">
                  <c:v>-2.1225529063997328E-3</c:v>
                </c:pt>
                <c:pt idx="1690">
                  <c:v>-2.123210083198046E-3</c:v>
                </c:pt>
                <c:pt idx="1691">
                  <c:v>-2.1234502982991899E-3</c:v>
                </c:pt>
                <c:pt idx="1692">
                  <c:v>-2.1232537291986375E-3</c:v>
                </c:pt>
                <c:pt idx="1693">
                  <c:v>-2.122605770299657E-3</c:v>
                </c:pt>
                <c:pt idx="1694">
                  <c:v>-2.1215216210990206E-3</c:v>
                </c:pt>
                <c:pt idx="1695">
                  <c:v>-2.1199836202008271E-3</c:v>
                </c:pt>
                <c:pt idx="1696">
                  <c:v>-2.1179817707981385E-3</c:v>
                </c:pt>
                <c:pt idx="1697">
                  <c:v>-2.1155200539979546E-3</c:v>
                </c:pt>
                <c:pt idx="1698">
                  <c:v>-2.1125765663008167E-3</c:v>
                </c:pt>
                <c:pt idx="1699">
                  <c:v>-2.1091488235995826E-3</c:v>
                </c:pt>
                <c:pt idx="1700">
                  <c:v>-2.105239376898993E-3</c:v>
                </c:pt>
                <c:pt idx="1701">
                  <c:v>-2.1008414151992838E-3</c:v>
                </c:pt>
                <c:pt idx="1702">
                  <c:v>-2.09594237620081E-3</c:v>
                </c:pt>
                <c:pt idx="1703">
                  <c:v>-2.0905462595983693E-3</c:v>
                </c:pt>
                <c:pt idx="1704">
                  <c:v>-2.0846436374988286E-3</c:v>
                </c:pt>
                <c:pt idx="1705">
                  <c:v>-2.0782338689997459E-3</c:v>
                </c:pt>
                <c:pt idx="1706">
                  <c:v>-2.071310274999405E-3</c:v>
                </c:pt>
                <c:pt idx="1707">
                  <c:v>-2.063867615500925E-3</c:v>
                </c:pt>
                <c:pt idx="1708">
                  <c:v>-2.0559118426000111E-3</c:v>
                </c:pt>
                <c:pt idx="1709">
                  <c:v>-2.0474311108991117E-3</c:v>
                </c:pt>
                <c:pt idx="1710">
                  <c:v>-2.0384276945009105E-3</c:v>
                </c:pt>
                <c:pt idx="1711">
                  <c:v>-2.0289029371980405E-3</c:v>
                </c:pt>
                <c:pt idx="1712">
                  <c:v>-2.0188474884008656E-3</c:v>
                </c:pt>
                <c:pt idx="1713">
                  <c:v>-2.0082662001996709E-3</c:v>
                </c:pt>
                <c:pt idx="1714">
                  <c:v>-1.9971578042010663E-3</c:v>
                </c:pt>
                <c:pt idx="1715">
                  <c:v>-1.9855201415985846E-3</c:v>
                </c:pt>
                <c:pt idx="1716">
                  <c:v>-1.9733600967981602E-3</c:v>
                </c:pt>
                <c:pt idx="1717">
                  <c:v>-1.9606689738012051E-3</c:v>
                </c:pt>
                <c:pt idx="1718">
                  <c:v>-1.9474482039001373E-3</c:v>
                </c:pt>
                <c:pt idx="1719">
                  <c:v>-1.9337116526010334E-3</c:v>
                </c:pt>
                <c:pt idx="1720">
                  <c:v>-1.9194496976986386E-3</c:v>
                </c:pt>
                <c:pt idx="1721">
                  <c:v>-1.9046706227996424E-3</c:v>
                </c:pt>
                <c:pt idx="1722">
                  <c:v>-1.8893736912986014E-3</c:v>
                </c:pt>
                <c:pt idx="1723">
                  <c:v>-1.8735647806984446E-3</c:v>
                </c:pt>
                <c:pt idx="1724">
                  <c:v>-1.8572528957996326E-3</c:v>
                </c:pt>
                <c:pt idx="1725">
                  <c:v>-1.8404352973000471E-3</c:v>
                </c:pt>
                <c:pt idx="1726">
                  <c:v>-1.8231219405002719E-3</c:v>
                </c:pt>
                <c:pt idx="1727">
                  <c:v>-1.8053130993003208E-3</c:v>
                </c:pt>
                <c:pt idx="1728">
                  <c:v>-1.7870190810000963E-3</c:v>
                </c:pt>
                <c:pt idx="1729">
                  <c:v>-1.7682482842005243E-3</c:v>
                </c:pt>
                <c:pt idx="1730">
                  <c:v>-1.7490074237009878E-3</c:v>
                </c:pt>
                <c:pt idx="1731">
                  <c:v>-1.7292997982991665E-3</c:v>
                </c:pt>
                <c:pt idx="1732">
                  <c:v>-1.7091368402013529E-3</c:v>
                </c:pt>
                <c:pt idx="1733">
                  <c:v>-1.6885260487988774E-3</c:v>
                </c:pt>
                <c:pt idx="1734">
                  <c:v>-1.6674734662984747E-3</c:v>
                </c:pt>
                <c:pt idx="1735">
                  <c:v>-1.6459839096008011E-3</c:v>
                </c:pt>
                <c:pt idx="1736">
                  <c:v>-1.6240740619011262E-3</c:v>
                </c:pt>
                <c:pt idx="1737">
                  <c:v>-1.6017503347995898E-3</c:v>
                </c:pt>
                <c:pt idx="1738">
                  <c:v>-1.5790240075013173E-3</c:v>
                </c:pt>
                <c:pt idx="1739">
                  <c:v>-1.5559045587991704E-3</c:v>
                </c:pt>
                <c:pt idx="1740">
                  <c:v>-1.5324031463990195E-3</c:v>
                </c:pt>
                <c:pt idx="1741">
                  <c:v>-1.5085319784979845E-3</c:v>
                </c:pt>
                <c:pt idx="1742">
                  <c:v>-1.4842990473979967E-3</c:v>
                </c:pt>
                <c:pt idx="1743">
                  <c:v>-1.4597142676997521E-3</c:v>
                </c:pt>
                <c:pt idx="1744">
                  <c:v>-1.4347969680983397E-3</c:v>
                </c:pt>
                <c:pt idx="1745">
                  <c:v>-1.4095567512981688E-3</c:v>
                </c:pt>
                <c:pt idx="1746">
                  <c:v>-1.383997532197867E-3</c:v>
                </c:pt>
                <c:pt idx="1747">
                  <c:v>-1.358147235098528E-3</c:v>
                </c:pt>
                <c:pt idx="1748">
                  <c:v>-1.3320110100991656E-3</c:v>
                </c:pt>
                <c:pt idx="1749">
                  <c:v>-1.3055962545003297E-3</c:v>
                </c:pt>
                <c:pt idx="1750">
                  <c:v>-1.2789257607010995E-3</c:v>
                </c:pt>
                <c:pt idx="1751">
                  <c:v>-1.2520078905993159E-3</c:v>
                </c:pt>
                <c:pt idx="1752">
                  <c:v>-1.2248570442991991E-3</c:v>
                </c:pt>
                <c:pt idx="1753">
                  <c:v>-1.197488112300249E-3</c:v>
                </c:pt>
                <c:pt idx="1754">
                  <c:v>-1.1699105386000497E-3</c:v>
                </c:pt>
                <c:pt idx="1755">
                  <c:v>-1.1421431601981169E-3</c:v>
                </c:pt>
                <c:pt idx="1756">
                  <c:v>-1.114191557800126E-3</c:v>
                </c:pt>
                <c:pt idx="1757">
                  <c:v>-1.0860735652009623E-3</c:v>
                </c:pt>
                <c:pt idx="1758">
                  <c:v>-1.0578085440009488E-3</c:v>
                </c:pt>
                <c:pt idx="1759">
                  <c:v>-1.0294063735010184E-3</c:v>
                </c:pt>
                <c:pt idx="1760">
                  <c:v>-1.0008834330008654E-3</c:v>
                </c:pt>
                <c:pt idx="1761">
                  <c:v>-9.7224893919900524E-4</c:v>
                </c:pt>
                <c:pt idx="1762">
                  <c:v>-9.4352107500128568E-4</c:v>
                </c:pt>
                <c:pt idx="1763">
                  <c:v>-9.1471128959952352E-4</c:v>
                </c:pt>
                <c:pt idx="1764">
                  <c:v>-8.8583574219924799E-4</c:v>
                </c:pt>
                <c:pt idx="1765">
                  <c:v>-8.5690526999826488E-4</c:v>
                </c:pt>
                <c:pt idx="1766">
                  <c:v>-8.2793721529839104E-4</c:v>
                </c:pt>
                <c:pt idx="1767">
                  <c:v>-7.9894474669828242E-4</c:v>
                </c:pt>
                <c:pt idx="1768">
                  <c:v>-7.6994650959960609E-4</c:v>
                </c:pt>
                <c:pt idx="1769">
                  <c:v>-7.4094919650136148E-4</c:v>
                </c:pt>
                <c:pt idx="1770">
                  <c:v>-7.1196481760082975E-4</c:v>
                </c:pt>
                <c:pt idx="1771">
                  <c:v>-6.8301342719934155E-4</c:v>
                </c:pt>
                <c:pt idx="1772">
                  <c:v>-6.5409983900011071E-4</c:v>
                </c:pt>
                <c:pt idx="1773">
                  <c:v>-6.2523839190120611E-4</c:v>
                </c:pt>
                <c:pt idx="1774">
                  <c:v>-5.9645081530135258E-4</c:v>
                </c:pt>
                <c:pt idx="1775">
                  <c:v>-5.6774317259922213E-4</c:v>
                </c:pt>
                <c:pt idx="1776">
                  <c:v>-5.3913132639848982E-4</c:v>
                </c:pt>
                <c:pt idx="1777">
                  <c:v>-5.1062516460120833E-4</c:v>
                </c:pt>
                <c:pt idx="1778">
                  <c:v>-4.8223778080114243E-4</c:v>
                </c:pt>
                <c:pt idx="1779">
                  <c:v>-4.5398313359967801E-4</c:v>
                </c:pt>
                <c:pt idx="1780">
                  <c:v>-4.2586251100118488E-4</c:v>
                </c:pt>
                <c:pt idx="1781">
                  <c:v>-3.9790327840094619E-4</c:v>
                </c:pt>
                <c:pt idx="1782">
                  <c:v>-3.7011832089817176E-4</c:v>
                </c:pt>
                <c:pt idx="1783">
                  <c:v>-3.4250290210025014E-4</c:v>
                </c:pt>
                <c:pt idx="1784">
                  <c:v>-3.150788323011966E-4</c:v>
                </c:pt>
                <c:pt idx="1785">
                  <c:v>-2.8785364269978686E-4</c:v>
                </c:pt>
                <c:pt idx="1786">
                  <c:v>-2.6084127009795566E-4</c:v>
                </c:pt>
                <c:pt idx="1787">
                  <c:v>-2.3405257759989695E-4</c:v>
                </c:pt>
                <c:pt idx="1788">
                  <c:v>-2.0749780939866014E-4</c:v>
                </c:pt>
                <c:pt idx="1789">
                  <c:v>-1.8118683739842822E-4</c:v>
                </c:pt>
                <c:pt idx="1790">
                  <c:v>-1.5512515700066842E-4</c:v>
                </c:pt>
                <c:pt idx="1791">
                  <c:v>-1.2932601989845693E-4</c:v>
                </c:pt>
                <c:pt idx="1792">
                  <c:v>-1.0379880150068743E-4</c:v>
                </c:pt>
                <c:pt idx="1793">
                  <c:v>-7.8553201198872102E-5</c:v>
                </c:pt>
                <c:pt idx="1794">
                  <c:v>-5.3598923297926149E-5</c:v>
                </c:pt>
                <c:pt idx="1795">
                  <c:v>-2.8938591299265681E-5</c:v>
                </c:pt>
                <c:pt idx="1796">
                  <c:v>-4.589143898670045E-6</c:v>
                </c:pt>
                <c:pt idx="1797">
                  <c:v>1.9443699798671332E-5</c:v>
                </c:pt>
                <c:pt idx="1798">
                  <c:v>4.3154583298843363E-5</c:v>
                </c:pt>
                <c:pt idx="1799">
                  <c:v>6.6531066501340774E-5</c:v>
                </c:pt>
                <c:pt idx="1800">
                  <c:v>8.9576579402006473E-5</c:v>
                </c:pt>
                <c:pt idx="1801">
                  <c:v>1.1227466490026927E-4</c:v>
                </c:pt>
                <c:pt idx="1802">
                  <c:v>1.3461853459872941E-4</c:v>
                </c:pt>
                <c:pt idx="1803">
                  <c:v>1.5660418929996922E-4</c:v>
                </c:pt>
                <c:pt idx="1804">
                  <c:v>1.782242296997083E-4</c:v>
                </c:pt>
                <c:pt idx="1805">
                  <c:v>1.9947447849943956E-4</c:v>
                </c:pt>
                <c:pt idx="1806">
                  <c:v>2.2034817190075273E-4</c:v>
                </c:pt>
                <c:pt idx="1807">
                  <c:v>2.4083723949885893E-4</c:v>
                </c:pt>
                <c:pt idx="1808">
                  <c:v>2.6093999479925856E-4</c:v>
                </c:pt>
                <c:pt idx="1809">
                  <c:v>2.8064962030072138E-4</c:v>
                </c:pt>
                <c:pt idx="1810">
                  <c:v>2.9996311939939346E-4</c:v>
                </c:pt>
                <c:pt idx="1811">
                  <c:v>3.1888042040151277E-4</c:v>
                </c:pt>
                <c:pt idx="1812">
                  <c:v>3.3739731519943916E-4</c:v>
                </c:pt>
                <c:pt idx="1813">
                  <c:v>3.555046564009956E-4</c:v>
                </c:pt>
                <c:pt idx="1814">
                  <c:v>3.731990803004237E-4</c:v>
                </c:pt>
                <c:pt idx="1815">
                  <c:v>3.9047989130125416E-4</c:v>
                </c:pt>
                <c:pt idx="1816">
                  <c:v>4.0734568660028003E-4</c:v>
                </c:pt>
                <c:pt idx="1817">
                  <c:v>4.2379083249954874E-4</c:v>
                </c:pt>
                <c:pt idx="1818">
                  <c:v>4.3981071920029535E-4</c:v>
                </c:pt>
                <c:pt idx="1819">
                  <c:v>4.55411074199219E-4</c:v>
                </c:pt>
                <c:pt idx="1820">
                  <c:v>4.7058979859926353E-4</c:v>
                </c:pt>
                <c:pt idx="1821">
                  <c:v>4.8534430780122761E-4</c:v>
                </c:pt>
                <c:pt idx="1822">
                  <c:v>4.9967441120202238E-4</c:v>
                </c:pt>
                <c:pt idx="1823">
                  <c:v>5.1357651650008052E-4</c:v>
                </c:pt>
                <c:pt idx="1824">
                  <c:v>5.2705409219910848E-4</c:v>
                </c:pt>
                <c:pt idx="1825">
                  <c:v>5.4010901780188192E-4</c:v>
                </c:pt>
                <c:pt idx="1826">
                  <c:v>5.5273618870188557E-4</c:v>
                </c:pt>
                <c:pt idx="1827">
                  <c:v>5.6494186210187536E-4</c:v>
                </c:pt>
                <c:pt idx="1828">
                  <c:v>5.7672627340110694E-4</c:v>
                </c:pt>
                <c:pt idx="1829">
                  <c:v>5.8808528089926426E-4</c:v>
                </c:pt>
                <c:pt idx="1830">
                  <c:v>5.9903204499889284E-4</c:v>
                </c:pt>
                <c:pt idx="1831">
                  <c:v>6.0956229760122937E-4</c:v>
                </c:pt>
                <c:pt idx="1832">
                  <c:v>6.1967638369964106E-4</c:v>
                </c:pt>
                <c:pt idx="1833">
                  <c:v>6.2937949930130799E-4</c:v>
                </c:pt>
                <c:pt idx="1834">
                  <c:v>6.3868007810086169E-4</c:v>
                </c:pt>
                <c:pt idx="1835">
                  <c:v>6.4757204599885654E-4</c:v>
                </c:pt>
                <c:pt idx="1836">
                  <c:v>6.5606585960154007E-4</c:v>
                </c:pt>
                <c:pt idx="1837">
                  <c:v>6.6415950480092079E-4</c:v>
                </c:pt>
                <c:pt idx="1838">
                  <c:v>6.7186275829911324E-4</c:v>
                </c:pt>
                <c:pt idx="1839">
                  <c:v>6.7918510039888247E-4</c:v>
                </c:pt>
                <c:pt idx="1840">
                  <c:v>6.8611691100173289E-4</c:v>
                </c:pt>
                <c:pt idx="1841">
                  <c:v>6.9267255910077097E-4</c:v>
                </c:pt>
                <c:pt idx="1842">
                  <c:v>6.9885596060004218E-4</c:v>
                </c:pt>
                <c:pt idx="1843">
                  <c:v>7.0467207850199998E-4</c:v>
                </c:pt>
                <c:pt idx="1844">
                  <c:v>7.1013062359881474E-4</c:v>
                </c:pt>
                <c:pt idx="1845">
                  <c:v>7.15238835500287E-4</c:v>
                </c:pt>
                <c:pt idx="1846">
                  <c:v>7.1999305140124648E-4</c:v>
                </c:pt>
                <c:pt idx="1847">
                  <c:v>7.2440769769954727E-4</c:v>
                </c:pt>
                <c:pt idx="1848">
                  <c:v>7.2848741229947223E-4</c:v>
                </c:pt>
                <c:pt idx="1849">
                  <c:v>7.3224105459956945E-4</c:v>
                </c:pt>
                <c:pt idx="1850">
                  <c:v>7.3567653729966764E-4</c:v>
                </c:pt>
                <c:pt idx="1851">
                  <c:v>7.3879878669913523E-4</c:v>
                </c:pt>
                <c:pt idx="1852">
                  <c:v>7.4161495830082913E-4</c:v>
                </c:pt>
                <c:pt idx="1853">
                  <c:v>7.441293851009334E-4</c:v>
                </c:pt>
                <c:pt idx="1854">
                  <c:v>7.4635522370058993E-4</c:v>
                </c:pt>
                <c:pt idx="1855">
                  <c:v>7.4829752480098932E-4</c:v>
                </c:pt>
                <c:pt idx="1856">
                  <c:v>7.4996612629973924E-4</c:v>
                </c:pt>
                <c:pt idx="1857">
                  <c:v>7.5136600939984532E-4</c:v>
                </c:pt>
                <c:pt idx="1858">
                  <c:v>7.5250901220158539E-4</c:v>
                </c:pt>
                <c:pt idx="1859">
                  <c:v>7.5340310399951704E-4</c:v>
                </c:pt>
                <c:pt idx="1860">
                  <c:v>7.5405565580055622E-4</c:v>
                </c:pt>
                <c:pt idx="1861">
                  <c:v>7.5447449020060731E-4</c:v>
                </c:pt>
                <c:pt idx="1862">
                  <c:v>7.546707617009929E-4</c:v>
                </c:pt>
                <c:pt idx="1863">
                  <c:v>7.5464750139886405E-4</c:v>
                </c:pt>
                <c:pt idx="1864">
                  <c:v>7.5441859599933991E-4</c:v>
                </c:pt>
                <c:pt idx="1865">
                  <c:v>7.539886247016625E-4</c:v>
                </c:pt>
                <c:pt idx="1866">
                  <c:v>7.5336973739936752E-4</c:v>
                </c:pt>
                <c:pt idx="1867">
                  <c:v>7.5256677180135512E-4</c:v>
                </c:pt>
                <c:pt idx="1868">
                  <c:v>7.5159118620149457E-4</c:v>
                </c:pt>
                <c:pt idx="1869">
                  <c:v>7.5044631870113676E-4</c:v>
                </c:pt>
                <c:pt idx="1870">
                  <c:v>7.4914321039898368E-4</c:v>
                </c:pt>
                <c:pt idx="1871">
                  <c:v>7.4768808800129705E-4</c:v>
                </c:pt>
                <c:pt idx="1872">
                  <c:v>7.4608975890200213E-4</c:v>
                </c:pt>
                <c:pt idx="1873">
                  <c:v>7.4436419869883252E-4</c:v>
                </c:pt>
                <c:pt idx="1874">
                  <c:v>7.4251411340142681E-4</c:v>
                </c:pt>
                <c:pt idx="1875">
                  <c:v>7.4054458200123463E-4</c:v>
                </c:pt>
                <c:pt idx="1876">
                  <c:v>7.3846417780032425E-4</c:v>
                </c:pt>
                <c:pt idx="1877">
                  <c:v>7.3628173129947072E-4</c:v>
                </c:pt>
                <c:pt idx="1878">
                  <c:v>7.3400159270065046E-4</c:v>
                </c:pt>
                <c:pt idx="1879">
                  <c:v>7.3163727159908376E-4</c:v>
                </c:pt>
                <c:pt idx="1880">
                  <c:v>7.2919003200055954E-4</c:v>
                </c:pt>
                <c:pt idx="1881">
                  <c:v>7.2667421470029581E-4</c:v>
                </c:pt>
                <c:pt idx="1882">
                  <c:v>7.2409021380082095E-4</c:v>
                </c:pt>
                <c:pt idx="1883">
                  <c:v>7.2144850529909377E-4</c:v>
                </c:pt>
                <c:pt idx="1884">
                  <c:v>7.1875301309987094E-4</c:v>
                </c:pt>
                <c:pt idx="1885">
                  <c:v>7.1600975310204262E-4</c:v>
                </c:pt>
                <c:pt idx="1886">
                  <c:v>7.132258300011074E-4</c:v>
                </c:pt>
                <c:pt idx="1887">
                  <c:v>7.1041400429905366E-4</c:v>
                </c:pt>
                <c:pt idx="1888">
                  <c:v>7.0757811730004505E-4</c:v>
                </c:pt>
                <c:pt idx="1889">
                  <c:v>7.0471959439899479E-4</c:v>
                </c:pt>
                <c:pt idx="1890">
                  <c:v>7.0184502689940587E-4</c:v>
                </c:pt>
                <c:pt idx="1891">
                  <c:v>6.9896394230184455E-4</c:v>
                </c:pt>
                <c:pt idx="1892">
                  <c:v>6.9607975580154857E-4</c:v>
                </c:pt>
                <c:pt idx="1893">
                  <c:v>6.9319718160087973E-4</c:v>
                </c:pt>
                <c:pt idx="1894">
                  <c:v>6.9032044730121811E-4</c:v>
                </c:pt>
                <c:pt idx="1895">
                  <c:v>6.8746279569964486E-4</c:v>
                </c:pt>
                <c:pt idx="1896">
                  <c:v>6.8461916480089258E-4</c:v>
                </c:pt>
                <c:pt idx="1897">
                  <c:v>6.8179813539970269E-4</c:v>
                </c:pt>
                <c:pt idx="1898">
                  <c:v>6.7900559880129663E-4</c:v>
                </c:pt>
                <c:pt idx="1899">
                  <c:v>6.7624540410093914E-4</c:v>
                </c:pt>
                <c:pt idx="1900">
                  <c:v>6.7352143480192694E-4</c:v>
                </c:pt>
                <c:pt idx="1901">
                  <c:v>6.708420271017701E-4</c:v>
                </c:pt>
                <c:pt idx="1902">
                  <c:v>6.6820721600180377E-4</c:v>
                </c:pt>
                <c:pt idx="1903">
                  <c:v>6.6561575059864708E-4</c:v>
                </c:pt>
                <c:pt idx="1904">
                  <c:v>6.63080578700459E-4</c:v>
                </c:pt>
                <c:pt idx="1905">
                  <c:v>6.6060424660108197E-4</c:v>
                </c:pt>
                <c:pt idx="1906">
                  <c:v>6.5818535869865968E-4</c:v>
                </c:pt>
                <c:pt idx="1907">
                  <c:v>6.558321499987585E-4</c:v>
                </c:pt>
                <c:pt idx="1908">
                  <c:v>6.5354721559884865E-4</c:v>
                </c:pt>
                <c:pt idx="1909">
                  <c:v>6.51336995499463E-4</c:v>
                </c:pt>
                <c:pt idx="1910">
                  <c:v>6.4920192620121497E-4</c:v>
                </c:pt>
                <c:pt idx="1911">
                  <c:v>6.4713562349894005E-4</c:v>
                </c:pt>
                <c:pt idx="1912">
                  <c:v>6.4515772109885461E-4</c:v>
                </c:pt>
                <c:pt idx="1913">
                  <c:v>6.4327022190013849E-4</c:v>
                </c:pt>
                <c:pt idx="1914">
                  <c:v>6.4147228340161178E-4</c:v>
                </c:pt>
                <c:pt idx="1915">
                  <c:v>6.3976618429961718E-4</c:v>
                </c:pt>
                <c:pt idx="1916">
                  <c:v>6.3815349160023516E-4</c:v>
                </c:pt>
                <c:pt idx="1917">
                  <c:v>6.366465242990671E-4</c:v>
                </c:pt>
                <c:pt idx="1918">
                  <c:v>6.3523991440206373E-4</c:v>
                </c:pt>
                <c:pt idx="1919">
                  <c:v>6.3393552460055957E-4</c:v>
                </c:pt>
                <c:pt idx="1920">
                  <c:v>6.3273819590037306E-4</c:v>
                </c:pt>
                <c:pt idx="1921">
                  <c:v>6.3166280940052388E-4</c:v>
                </c:pt>
                <c:pt idx="1922">
                  <c:v>6.30707798300989E-4</c:v>
                </c:pt>
                <c:pt idx="1923">
                  <c:v>6.2986214090088311E-4</c:v>
                </c:pt>
                <c:pt idx="1924">
                  <c:v>6.2914199050112529E-4</c:v>
                </c:pt>
                <c:pt idx="1925">
                  <c:v>6.2854972109960272E-4</c:v>
                </c:pt>
                <c:pt idx="1926">
                  <c:v>6.2808592760177362E-4</c:v>
                </c:pt>
                <c:pt idx="1927">
                  <c:v>6.2775789789881742E-4</c:v>
                </c:pt>
                <c:pt idx="1928">
                  <c:v>6.2756631400162632E-4</c:v>
                </c:pt>
                <c:pt idx="1929">
                  <c:v>6.2751194819909983E-4</c:v>
                </c:pt>
                <c:pt idx="1930">
                  <c:v>6.2759772249876278E-4</c:v>
                </c:pt>
                <c:pt idx="1931">
                  <c:v>6.2783731319981939E-4</c:v>
                </c:pt>
                <c:pt idx="1932">
                  <c:v>6.2822592130018506E-4</c:v>
                </c:pt>
                <c:pt idx="1933">
                  <c:v>6.2877105660064103E-4</c:v>
                </c:pt>
                <c:pt idx="1934">
                  <c:v>6.2947737659868608E-4</c:v>
                </c:pt>
                <c:pt idx="1935">
                  <c:v>6.3034364169922696E-4</c:v>
                </c:pt>
                <c:pt idx="1936">
                  <c:v>6.313732900018465E-4</c:v>
                </c:pt>
                <c:pt idx="1937">
                  <c:v>6.3256575310077778E-4</c:v>
                </c:pt>
                <c:pt idx="1938">
                  <c:v>6.3393463539895833E-4</c:v>
                </c:pt>
                <c:pt idx="1939">
                  <c:v>6.3548345019981411E-4</c:v>
                </c:pt>
                <c:pt idx="1940">
                  <c:v>6.3721463219934549E-4</c:v>
                </c:pt>
                <c:pt idx="1941">
                  <c:v>6.3912769909890699E-4</c:v>
                </c:pt>
                <c:pt idx="1942">
                  <c:v>6.4122244480202539E-4</c:v>
                </c:pt>
                <c:pt idx="1943">
                  <c:v>6.4351224339986857E-4</c:v>
                </c:pt>
                <c:pt idx="1944">
                  <c:v>6.4600047490159795E-4</c:v>
                </c:pt>
                <c:pt idx="1945">
                  <c:v>6.486927452016289E-4</c:v>
                </c:pt>
                <c:pt idx="1946">
                  <c:v>6.515824196000608E-4</c:v>
                </c:pt>
                <c:pt idx="1947">
                  <c:v>6.5467802350127613E-4</c:v>
                </c:pt>
                <c:pt idx="1948">
                  <c:v>6.5797823469893046E-4</c:v>
                </c:pt>
                <c:pt idx="1949">
                  <c:v>6.6149314239893897E-4</c:v>
                </c:pt>
                <c:pt idx="1950">
                  <c:v>6.6523377089922064E-4</c:v>
                </c:pt>
                <c:pt idx="1951">
                  <c:v>6.6918876759913815E-4</c:v>
                </c:pt>
                <c:pt idx="1952">
                  <c:v>6.7336497589920441E-4</c:v>
                </c:pt>
                <c:pt idx="1953">
                  <c:v>6.7776922649898097E-4</c:v>
                </c:pt>
                <c:pt idx="1954">
                  <c:v>6.824022288007825E-4</c:v>
                </c:pt>
                <c:pt idx="1955">
                  <c:v>6.872665481019169E-4</c:v>
                </c:pt>
                <c:pt idx="1956">
                  <c:v>6.9236627470203871E-4</c:v>
                </c:pt>
                <c:pt idx="1957">
                  <c:v>6.9770338090080486E-4</c:v>
                </c:pt>
                <c:pt idx="1958">
                  <c:v>7.0328844369882404E-4</c:v>
                </c:pt>
                <c:pt idx="1959">
                  <c:v>7.091120478008861E-4</c:v>
                </c:pt>
                <c:pt idx="1960">
                  <c:v>7.151811652015283E-4</c:v>
                </c:pt>
                <c:pt idx="1961">
                  <c:v>7.214987160999442E-4</c:v>
                </c:pt>
                <c:pt idx="1962">
                  <c:v>7.2806741270170505E-4</c:v>
                </c:pt>
                <c:pt idx="1963">
                  <c:v>7.3489148969940743E-4</c:v>
                </c:pt>
                <c:pt idx="1964">
                  <c:v>7.41966756098833E-4</c:v>
                </c:pt>
                <c:pt idx="1965">
                  <c:v>7.4929079270091847E-4</c:v>
                </c:pt>
                <c:pt idx="1966">
                  <c:v>7.5687542760149995E-4</c:v>
                </c:pt>
                <c:pt idx="1967">
                  <c:v>7.6472174779951274E-4</c:v>
                </c:pt>
                <c:pt idx="1968">
                  <c:v>7.7281842539989043E-4</c:v>
                </c:pt>
                <c:pt idx="1969">
                  <c:v>7.811733376996699E-4</c:v>
                </c:pt>
                <c:pt idx="1970">
                  <c:v>7.8978655630024264E-4</c:v>
                </c:pt>
                <c:pt idx="1971">
                  <c:v>7.9866512439963344E-4</c:v>
                </c:pt>
                <c:pt idx="1972">
                  <c:v>8.0779651360174398E-4</c:v>
                </c:pt>
                <c:pt idx="1973">
                  <c:v>8.1719364940013861E-4</c:v>
                </c:pt>
                <c:pt idx="1974">
                  <c:v>8.2684953240175219E-4</c:v>
                </c:pt>
                <c:pt idx="1975">
                  <c:v>8.3676691919976065E-4</c:v>
                </c:pt>
                <c:pt idx="1976">
                  <c:v>8.4693828360116186E-4</c:v>
                </c:pt>
                <c:pt idx="1977">
                  <c:v>8.5736240999878532E-4</c:v>
                </c:pt>
                <c:pt idx="1978">
                  <c:v>8.6804562450026879E-4</c:v>
                </c:pt>
                <c:pt idx="1979">
                  <c:v>8.7898257800134161E-4</c:v>
                </c:pt>
                <c:pt idx="1980">
                  <c:v>8.9016740719927157E-4</c:v>
                </c:pt>
                <c:pt idx="1981">
                  <c:v>9.0160230670122132E-4</c:v>
                </c:pt>
                <c:pt idx="1982">
                  <c:v>9.1328352180042316E-4</c:v>
                </c:pt>
                <c:pt idx="1983">
                  <c:v>9.2520424070130503E-4</c:v>
                </c:pt>
                <c:pt idx="1984">
                  <c:v>9.3736565980151454E-4</c:v>
                </c:pt>
                <c:pt idx="1985">
                  <c:v>9.4977080939884218E-4</c:v>
                </c:pt>
                <c:pt idx="1986">
                  <c:v>9.624074056020504E-4</c:v>
                </c:pt>
                <c:pt idx="1987">
                  <c:v>9.7526399920155882E-4</c:v>
                </c:pt>
                <c:pt idx="1988">
                  <c:v>9.8834969019989671E-4</c:v>
                </c:pt>
                <c:pt idx="1989">
                  <c:v>1.0016498633014237E-3</c:v>
                </c:pt>
                <c:pt idx="1990">
                  <c:v>1.0151663629009988E-3</c:v>
                </c:pt>
                <c:pt idx="1991">
                  <c:v>1.0288885889018218E-3</c:v>
                </c:pt>
                <c:pt idx="1992">
                  <c:v>1.0428196946001833E-3</c:v>
                </c:pt>
                <c:pt idx="1993">
                  <c:v>1.056955661699277E-3</c:v>
                </c:pt>
                <c:pt idx="1994">
                  <c:v>1.0712772795002934E-3</c:v>
                </c:pt>
                <c:pt idx="1995">
                  <c:v>1.0857859731991937E-3</c:v>
                </c:pt>
                <c:pt idx="1996">
                  <c:v>1.1004784955019886E-3</c:v>
                </c:pt>
                <c:pt idx="1997">
                  <c:v>1.1153413346001173E-3</c:v>
                </c:pt>
                <c:pt idx="1998">
                  <c:v>1.1303723563997892E-3</c:v>
                </c:pt>
                <c:pt idx="1999">
                  <c:v>1.1455636837993666E-3</c:v>
                </c:pt>
                <c:pt idx="2000">
                  <c:v>1.1609072253015995E-3</c:v>
                </c:pt>
                <c:pt idx="2001">
                  <c:v>1.1763984173001063E-3</c:v>
                </c:pt>
                <c:pt idx="2002">
                  <c:v>1.192030827699142E-3</c:v>
                </c:pt>
                <c:pt idx="2003">
                  <c:v>1.207786456799198E-3</c:v>
                </c:pt>
                <c:pt idx="2004">
                  <c:v>1.2236692552001216E-3</c:v>
                </c:pt>
                <c:pt idx="2005">
                  <c:v>1.2396685536018026E-3</c:v>
                </c:pt>
                <c:pt idx="2006">
                  <c:v>1.2557667165005171E-3</c:v>
                </c:pt>
                <c:pt idx="2007">
                  <c:v>1.2719620049992386E-3</c:v>
                </c:pt>
                <c:pt idx="2008">
                  <c:v>1.2882367735009836E-3</c:v>
                </c:pt>
                <c:pt idx="2009">
                  <c:v>1.3045911430999979E-3</c:v>
                </c:pt>
                <c:pt idx="2010">
                  <c:v>1.3210190026988755E-3</c:v>
                </c:pt>
                <c:pt idx="2011">
                  <c:v>1.3375114531015697E-3</c:v>
                </c:pt>
                <c:pt idx="2012">
                  <c:v>1.3540528892015402E-3</c:v>
                </c:pt>
                <c:pt idx="2013">
                  <c:v>1.3706340737016376E-3</c:v>
                </c:pt>
                <c:pt idx="2014">
                  <c:v>1.3872502143001952E-3</c:v>
                </c:pt>
                <c:pt idx="2015">
                  <c:v>1.4038876850008819E-3</c:v>
                </c:pt>
                <c:pt idx="2016">
                  <c:v>1.4205311239017249E-3</c:v>
                </c:pt>
                <c:pt idx="2017">
                  <c:v>1.4371840532021452E-3</c:v>
                </c:pt>
                <c:pt idx="2018">
                  <c:v>1.4538277035001101E-3</c:v>
                </c:pt>
                <c:pt idx="2019">
                  <c:v>1.4704530579017216E-3</c:v>
                </c:pt>
                <c:pt idx="2020">
                  <c:v>1.4870552787016322E-3</c:v>
                </c:pt>
                <c:pt idx="2021">
                  <c:v>1.5036162257011654E-3</c:v>
                </c:pt>
                <c:pt idx="2022">
                  <c:v>1.5201312053001459E-3</c:v>
                </c:pt>
                <c:pt idx="2023">
                  <c:v>1.5365863417997616E-3</c:v>
                </c:pt>
                <c:pt idx="2024">
                  <c:v>1.552971165999395E-3</c:v>
                </c:pt>
                <c:pt idx="2025">
                  <c:v>1.5692765874995018E-3</c:v>
                </c:pt>
                <c:pt idx="2026">
                  <c:v>1.5854936299000144E-3</c:v>
                </c:pt>
                <c:pt idx="2027">
                  <c:v>1.6016079868990118E-3</c:v>
                </c:pt>
                <c:pt idx="2028">
                  <c:v>1.6176098359999003E-3</c:v>
                </c:pt>
                <c:pt idx="2029">
                  <c:v>1.633493152500165E-3</c:v>
                </c:pt>
                <c:pt idx="2030">
                  <c:v>1.6492566033008416E-3</c:v>
                </c:pt>
                <c:pt idx="2031">
                  <c:v>1.6648656402011852E-3</c:v>
                </c:pt>
                <c:pt idx="2032">
                  <c:v>1.6803246174994513E-3</c:v>
                </c:pt>
                <c:pt idx="2033">
                  <c:v>1.6956186666021722E-3</c:v>
                </c:pt>
                <c:pt idx="2034">
                  <c:v>1.7107367835009768E-3</c:v>
                </c:pt>
                <c:pt idx="2035">
                  <c:v>1.7256803348999483E-3</c:v>
                </c:pt>
                <c:pt idx="2036">
                  <c:v>1.7404310052988592E-3</c:v>
                </c:pt>
                <c:pt idx="2037">
                  <c:v>1.7549787947004347E-3</c:v>
                </c:pt>
                <c:pt idx="2038">
                  <c:v>1.7693156472020632E-3</c:v>
                </c:pt>
                <c:pt idx="2039">
                  <c:v>1.7834301987988965E-3</c:v>
                </c:pt>
                <c:pt idx="2040">
                  <c:v>1.7973105795014988E-3</c:v>
                </c:pt>
                <c:pt idx="2041">
                  <c:v>1.8109535843997548E-3</c:v>
                </c:pt>
                <c:pt idx="2042">
                  <c:v>1.8243438554002012E-3</c:v>
                </c:pt>
                <c:pt idx="2043">
                  <c:v>1.8374757001993203E-3</c:v>
                </c:pt>
                <c:pt idx="2044">
                  <c:v>1.8503365677986494E-3</c:v>
                </c:pt>
                <c:pt idx="2045">
                  <c:v>1.8629178489995013E-3</c:v>
                </c:pt>
                <c:pt idx="2046">
                  <c:v>1.8752154515020436E-3</c:v>
                </c:pt>
                <c:pt idx="2047">
                  <c:v>1.8872140704999651E-3</c:v>
                </c:pt>
                <c:pt idx="2048">
                  <c:v>1.8989067200010368E-3</c:v>
                </c:pt>
                <c:pt idx="2049">
                  <c:v>1.9102913444015712E-3</c:v>
                </c:pt>
                <c:pt idx="2050">
                  <c:v>1.9213485725018131E-3</c:v>
                </c:pt>
                <c:pt idx="2051">
                  <c:v>1.9320747781002012E-3</c:v>
                </c:pt>
                <c:pt idx="2052">
                  <c:v>1.9424627086017665E-3</c:v>
                </c:pt>
                <c:pt idx="2053">
                  <c:v>1.9525063508005758E-3</c:v>
                </c:pt>
                <c:pt idx="2054">
                  <c:v>1.9621965286020782E-3</c:v>
                </c:pt>
                <c:pt idx="2055">
                  <c:v>1.9715295921010068E-3</c:v>
                </c:pt>
                <c:pt idx="2056">
                  <c:v>1.980490549701841E-3</c:v>
                </c:pt>
                <c:pt idx="2057">
                  <c:v>1.989077902400993E-3</c:v>
                </c:pt>
                <c:pt idx="2058">
                  <c:v>1.9972843386995009E-3</c:v>
                </c:pt>
                <c:pt idx="2059">
                  <c:v>2.0051002828012088E-3</c:v>
                </c:pt>
                <c:pt idx="2060">
                  <c:v>2.0125200681988531E-3</c:v>
                </c:pt>
                <c:pt idx="2061">
                  <c:v>2.0195423670017476E-3</c:v>
                </c:pt>
                <c:pt idx="2062">
                  <c:v>2.0261597357986716E-3</c:v>
                </c:pt>
                <c:pt idx="2063">
                  <c:v>2.0323659715018039E-3</c:v>
                </c:pt>
                <c:pt idx="2064">
                  <c:v>2.0381541288010396E-3</c:v>
                </c:pt>
                <c:pt idx="2065">
                  <c:v>2.0435159784000234E-3</c:v>
                </c:pt>
                <c:pt idx="2066">
                  <c:v>2.0484560575013688E-3</c:v>
                </c:pt>
                <c:pt idx="2067">
                  <c:v>2.0529590535005582E-3</c:v>
                </c:pt>
                <c:pt idx="2068">
                  <c:v>2.057030346101385E-3</c:v>
                </c:pt>
                <c:pt idx="2069">
                  <c:v>2.0606631630997185E-3</c:v>
                </c:pt>
                <c:pt idx="2070">
                  <c:v>2.0638555998999664E-3</c:v>
                </c:pt>
                <c:pt idx="2071">
                  <c:v>2.0665985395993403E-3</c:v>
                </c:pt>
                <c:pt idx="2072">
                  <c:v>2.0688925126002289E-3</c:v>
                </c:pt>
                <c:pt idx="2073">
                  <c:v>2.0707376194017968E-3</c:v>
                </c:pt>
                <c:pt idx="2074">
                  <c:v>2.0721293094005944E-3</c:v>
                </c:pt>
                <c:pt idx="2075">
                  <c:v>2.073061280000843E-3</c:v>
                </c:pt>
                <c:pt idx="2076">
                  <c:v>2.0735351155991566E-3</c:v>
                </c:pt>
                <c:pt idx="2077">
                  <c:v>2.0735478702995636E-3</c:v>
                </c:pt>
                <c:pt idx="2078">
                  <c:v>2.0731002879017524E-3</c:v>
                </c:pt>
                <c:pt idx="2079">
                  <c:v>2.072193154301516E-3</c:v>
                </c:pt>
                <c:pt idx="2080">
                  <c:v>2.0708287287014571E-3</c:v>
                </c:pt>
                <c:pt idx="2081">
                  <c:v>2.0690051381997421E-3</c:v>
                </c:pt>
                <c:pt idx="2082">
                  <c:v>2.0667244485998992E-3</c:v>
                </c:pt>
                <c:pt idx="2083">
                  <c:v>2.0639790910017553E-3</c:v>
                </c:pt>
                <c:pt idx="2084">
                  <c:v>2.0607777660011095E-3</c:v>
                </c:pt>
                <c:pt idx="2085">
                  <c:v>2.0571149339012607E-3</c:v>
                </c:pt>
                <c:pt idx="2086">
                  <c:v>2.0529969091995781E-3</c:v>
                </c:pt>
                <c:pt idx="2087">
                  <c:v>2.0484238484996808E-3</c:v>
                </c:pt>
                <c:pt idx="2088">
                  <c:v>2.0433991106010296E-3</c:v>
                </c:pt>
                <c:pt idx="2089">
                  <c:v>2.0379235492988812E-3</c:v>
                </c:pt>
                <c:pt idx="2090">
                  <c:v>2.0320059662992662E-3</c:v>
                </c:pt>
                <c:pt idx="2091">
                  <c:v>2.0256500671003153E-3</c:v>
                </c:pt>
                <c:pt idx="2092">
                  <c:v>2.0188541761996248E-3</c:v>
                </c:pt>
                <c:pt idx="2093">
                  <c:v>2.0116215731995624E-3</c:v>
                </c:pt>
                <c:pt idx="2094">
                  <c:v>2.0039582965019065E-3</c:v>
                </c:pt>
                <c:pt idx="2095">
                  <c:v>1.9958694908019936E-3</c:v>
                </c:pt>
                <c:pt idx="2096">
                  <c:v>1.9873640212004773E-3</c:v>
                </c:pt>
                <c:pt idx="2097">
                  <c:v>1.9784520009018536E-3</c:v>
                </c:pt>
                <c:pt idx="2098">
                  <c:v>1.9691263480012822E-3</c:v>
                </c:pt>
                <c:pt idx="2099">
                  <c:v>1.9593961757990996E-3</c:v>
                </c:pt>
                <c:pt idx="2100">
                  <c:v>1.9492680683015351E-3</c:v>
                </c:pt>
                <c:pt idx="2101">
                  <c:v>1.9387508524992825E-3</c:v>
                </c:pt>
                <c:pt idx="2102">
                  <c:v>1.9278511799001308E-3</c:v>
                </c:pt>
                <c:pt idx="2103">
                  <c:v>1.9165798528000266E-3</c:v>
                </c:pt>
                <c:pt idx="2104">
                  <c:v>1.9049397522010736E-3</c:v>
                </c:pt>
                <c:pt idx="2105">
                  <c:v>1.8929291342004717E-3</c:v>
                </c:pt>
                <c:pt idx="2106">
                  <c:v>1.8805741363010497E-3</c:v>
                </c:pt>
                <c:pt idx="2107">
                  <c:v>1.8678755134011737E-3</c:v>
                </c:pt>
                <c:pt idx="2108">
                  <c:v>1.854842613902008E-3</c:v>
                </c:pt>
                <c:pt idx="2109">
                  <c:v>1.8414868369021065E-3</c:v>
                </c:pt>
                <c:pt idx="2110">
                  <c:v>1.8278071860002854E-3</c:v>
                </c:pt>
                <c:pt idx="2111">
                  <c:v>1.8138171451020924E-3</c:v>
                </c:pt>
                <c:pt idx="2112">
                  <c:v>1.7995280425999738E-3</c:v>
                </c:pt>
                <c:pt idx="2113">
                  <c:v>1.7849504593989707E-3</c:v>
                </c:pt>
                <c:pt idx="2114">
                  <c:v>1.7700909953006772E-3</c:v>
                </c:pt>
                <c:pt idx="2115">
                  <c:v>1.7549629973991898E-3</c:v>
                </c:pt>
                <c:pt idx="2116">
                  <c:v>1.7395735596004158E-3</c:v>
                </c:pt>
                <c:pt idx="2117">
                  <c:v>1.7239380340008381E-3</c:v>
                </c:pt>
                <c:pt idx="2118">
                  <c:v>1.708056997600238E-3</c:v>
                </c:pt>
                <c:pt idx="2119">
                  <c:v>1.6919450070993491E-3</c:v>
                </c:pt>
                <c:pt idx="2120">
                  <c:v>1.6756191107987206E-3</c:v>
                </c:pt>
                <c:pt idx="2121">
                  <c:v>1.659080158301407E-3</c:v>
                </c:pt>
                <c:pt idx="2122">
                  <c:v>1.6423394691997828E-3</c:v>
                </c:pt>
                <c:pt idx="2123">
                  <c:v>1.6254140033993281E-3</c:v>
                </c:pt>
                <c:pt idx="2124">
                  <c:v>1.608310110700728E-3</c:v>
                </c:pt>
                <c:pt idx="2125">
                  <c:v>1.5910420171998396E-3</c:v>
                </c:pt>
                <c:pt idx="2126">
                  <c:v>1.5736185745005571E-3</c:v>
                </c:pt>
                <c:pt idx="2127">
                  <c:v>1.5560524089011096E-3</c:v>
                </c:pt>
                <c:pt idx="2128">
                  <c:v>1.5383461118005926E-3</c:v>
                </c:pt>
                <c:pt idx="2129">
                  <c:v>1.520518092299028E-3</c:v>
                </c:pt>
                <c:pt idx="2130">
                  <c:v>1.5025763206004683E-3</c:v>
                </c:pt>
                <c:pt idx="2131">
                  <c:v>1.4845341443994187E-3</c:v>
                </c:pt>
                <c:pt idx="2132">
                  <c:v>1.4664003984989904E-3</c:v>
                </c:pt>
                <c:pt idx="2133">
                  <c:v>1.448183461899788E-3</c:v>
                </c:pt>
                <c:pt idx="2134">
                  <c:v>1.4298987997989343E-3</c:v>
                </c:pt>
                <c:pt idx="2135">
                  <c:v>1.4115578057989353E-3</c:v>
                </c:pt>
                <c:pt idx="2136">
                  <c:v>1.3931685698018725E-3</c:v>
                </c:pt>
                <c:pt idx="2137">
                  <c:v>1.3747404067991909E-3</c:v>
                </c:pt>
                <c:pt idx="2138">
                  <c:v>1.3562837043004095E-3</c:v>
                </c:pt>
                <c:pt idx="2139">
                  <c:v>1.3378090446991564E-3</c:v>
                </c:pt>
                <c:pt idx="2140">
                  <c:v>1.3193293083020308E-3</c:v>
                </c:pt>
                <c:pt idx="2141">
                  <c:v>1.3008549268000991E-3</c:v>
                </c:pt>
                <c:pt idx="2142">
                  <c:v>1.2823936713992623E-3</c:v>
                </c:pt>
                <c:pt idx="2143">
                  <c:v>1.2639497048994031E-3</c:v>
                </c:pt>
                <c:pt idx="2144">
                  <c:v>1.2455346737993978E-3</c:v>
                </c:pt>
                <c:pt idx="2145">
                  <c:v>1.2271630575995118E-3</c:v>
                </c:pt>
                <c:pt idx="2146">
                  <c:v>1.2088344277998431E-3</c:v>
                </c:pt>
                <c:pt idx="2147">
                  <c:v>1.1905700584016188E-3</c:v>
                </c:pt>
                <c:pt idx="2148">
                  <c:v>1.1723747571004139E-3</c:v>
                </c:pt>
                <c:pt idx="2149">
                  <c:v>1.1542520983987004E-3</c:v>
                </c:pt>
                <c:pt idx="2150">
                  <c:v>1.1362177197007384E-3</c:v>
                </c:pt>
                <c:pt idx="2151">
                  <c:v>1.1182771184010676E-3</c:v>
                </c:pt>
                <c:pt idx="2152">
                  <c:v>1.1004358098993805E-3</c:v>
                </c:pt>
                <c:pt idx="2153">
                  <c:v>1.0827095936001285E-3</c:v>
                </c:pt>
                <c:pt idx="2154">
                  <c:v>1.0650996834016269E-3</c:v>
                </c:pt>
                <c:pt idx="2155">
                  <c:v>1.0476179484015802E-3</c:v>
                </c:pt>
                <c:pt idx="2156">
                  <c:v>1.03026732239897E-3</c:v>
                </c:pt>
                <c:pt idx="2157">
                  <c:v>1.0130595811013166E-3</c:v>
                </c:pt>
                <c:pt idx="2158">
                  <c:v>9.959983849014975E-4</c:v>
                </c:pt>
                <c:pt idx="2159">
                  <c:v>9.7909008750107773E-4</c:v>
                </c:pt>
                <c:pt idx="2160">
                  <c:v>9.623428957006297E-4</c:v>
                </c:pt>
                <c:pt idx="2161">
                  <c:v>9.4576437799887003E-4</c:v>
                </c:pt>
                <c:pt idx="2162">
                  <c:v>9.2936128509890636E-4</c:v>
                </c:pt>
                <c:pt idx="2163">
                  <c:v>9.1314364820149763E-4</c:v>
                </c:pt>
                <c:pt idx="2164">
                  <c:v>8.9711164520167586E-4</c:v>
                </c:pt>
                <c:pt idx="2165">
                  <c:v>8.8127381440017416E-4</c:v>
                </c:pt>
                <c:pt idx="2166">
                  <c:v>8.6563835450093052E-4</c:v>
                </c:pt>
                <c:pt idx="2167">
                  <c:v>8.5020880700170665E-4</c:v>
                </c:pt>
                <c:pt idx="2168">
                  <c:v>8.3498344169896654E-4</c:v>
                </c:pt>
                <c:pt idx="2169">
                  <c:v>8.1997950019996324E-4</c:v>
                </c:pt>
                <c:pt idx="2170">
                  <c:v>8.0519834769887666E-4</c:v>
                </c:pt>
                <c:pt idx="2171">
                  <c:v>7.9064081290169952E-4</c:v>
                </c:pt>
                <c:pt idx="2172">
                  <c:v>7.76314640098974E-4</c:v>
                </c:pt>
                <c:pt idx="2173">
                  <c:v>7.6222513359880395E-4</c:v>
                </c:pt>
                <c:pt idx="2174">
                  <c:v>7.4837686180018181E-4</c:v>
                </c:pt>
                <c:pt idx="2175">
                  <c:v>7.3477048429992919E-4</c:v>
                </c:pt>
                <c:pt idx="2176">
                  <c:v>7.2141469510000888E-4</c:v>
                </c:pt>
                <c:pt idx="2177">
                  <c:v>7.083171030011215E-4</c:v>
                </c:pt>
                <c:pt idx="2178">
                  <c:v>6.9547152229887388E-4</c:v>
                </c:pt>
                <c:pt idx="2179">
                  <c:v>6.8288724180121108E-4</c:v>
                </c:pt>
                <c:pt idx="2180">
                  <c:v>6.7057159110106568E-4</c:v>
                </c:pt>
                <c:pt idx="2181">
                  <c:v>6.5852092509999238E-4</c:v>
                </c:pt>
                <c:pt idx="2182">
                  <c:v>6.4674533350128627E-4</c:v>
                </c:pt>
                <c:pt idx="2183">
                  <c:v>6.3524198300157764E-4</c:v>
                </c:pt>
                <c:pt idx="2184">
                  <c:v>6.2401797680067261E-4</c:v>
                </c:pt>
                <c:pt idx="2185">
                  <c:v>6.1308224410083767E-4</c:v>
                </c:pt>
                <c:pt idx="2186">
                  <c:v>6.0242900089946261E-4</c:v>
                </c:pt>
                <c:pt idx="2187">
                  <c:v>5.9207153480045349E-4</c:v>
                </c:pt>
                <c:pt idx="2188">
                  <c:v>5.8200895789894957E-4</c:v>
                </c:pt>
                <c:pt idx="2189">
                  <c:v>5.7223564390085357E-4</c:v>
                </c:pt>
                <c:pt idx="2190">
                  <c:v>5.6275421230012057E-4</c:v>
                </c:pt>
                <c:pt idx="2191">
                  <c:v>5.5358096470214946E-4</c:v>
                </c:pt>
                <c:pt idx="2192">
                  <c:v>5.4471095490171706E-4</c:v>
                </c:pt>
                <c:pt idx="2193">
                  <c:v>5.3614611989871719E-4</c:v>
                </c:pt>
                <c:pt idx="2194">
                  <c:v>5.2788889550114959E-4</c:v>
                </c:pt>
                <c:pt idx="2195">
                  <c:v>5.1994248359932271E-4</c:v>
                </c:pt>
                <c:pt idx="2196">
                  <c:v>5.123067532011305E-4</c:v>
                </c:pt>
                <c:pt idx="2197">
                  <c:v>5.0498559270195642E-4</c:v>
                </c:pt>
                <c:pt idx="2198">
                  <c:v>4.979834009013473E-4</c:v>
                </c:pt>
                <c:pt idx="2199">
                  <c:v>4.9130322410206873E-4</c:v>
                </c:pt>
                <c:pt idx="2200">
                  <c:v>4.8493953920214494E-4</c:v>
                </c:pt>
                <c:pt idx="2201">
                  <c:v>4.7890494770186365E-4</c:v>
                </c:pt>
                <c:pt idx="2202">
                  <c:v>4.7319382170130098E-4</c:v>
                </c:pt>
                <c:pt idx="2203">
                  <c:v>4.67807343198956E-4</c:v>
                </c:pt>
                <c:pt idx="2204">
                  <c:v>4.6275318339894511E-4</c:v>
                </c:pt>
                <c:pt idx="2205">
                  <c:v>4.5803141290079452E-4</c:v>
                </c:pt>
                <c:pt idx="2206">
                  <c:v>4.536368434990834E-4</c:v>
                </c:pt>
                <c:pt idx="2207">
                  <c:v>4.4957397379974395E-4</c:v>
                </c:pt>
                <c:pt idx="2208">
                  <c:v>4.4584728039964716E-4</c:v>
                </c:pt>
                <c:pt idx="2209">
                  <c:v>4.4245160750122636E-4</c:v>
                </c:pt>
                <c:pt idx="2210">
                  <c:v>4.3939514640101152E-4</c:v>
                </c:pt>
                <c:pt idx="2211">
                  <c:v>4.3667769000066414E-4</c:v>
                </c:pt>
                <c:pt idx="2212">
                  <c:v>4.3429912850001529E-4</c:v>
                </c:pt>
                <c:pt idx="2213">
                  <c:v>4.3226113660210785E-4</c:v>
                </c:pt>
                <c:pt idx="2214">
                  <c:v>4.3056476659941723E-4</c:v>
                </c:pt>
                <c:pt idx="2215">
                  <c:v>4.2921180950017401E-4</c:v>
                </c:pt>
                <c:pt idx="2216">
                  <c:v>4.2819965930007697E-4</c:v>
                </c:pt>
                <c:pt idx="2217">
                  <c:v>4.2752485209973656E-4</c:v>
                </c:pt>
                <c:pt idx="2218">
                  <c:v>4.2719637340127292E-4</c:v>
                </c:pt>
                <c:pt idx="2219">
                  <c:v>4.2721002660073282E-4</c:v>
                </c:pt>
                <c:pt idx="2220">
                  <c:v>4.2756458509884965E-4</c:v>
                </c:pt>
                <c:pt idx="2221">
                  <c:v>4.2826142439977843E-4</c:v>
                </c:pt>
                <c:pt idx="2222">
                  <c:v>4.2929773369948521E-4</c:v>
                </c:pt>
                <c:pt idx="2223">
                  <c:v>4.3067625639992002E-4</c:v>
                </c:pt>
                <c:pt idx="2224">
                  <c:v>4.3240234609953632E-4</c:v>
                </c:pt>
                <c:pt idx="2225">
                  <c:v>4.3446792189882899E-4</c:v>
                </c:pt>
                <c:pt idx="2226">
                  <c:v>4.3687219400112554E-4</c:v>
                </c:pt>
                <c:pt idx="2227">
                  <c:v>4.3960869239967337E-4</c:v>
                </c:pt>
                <c:pt idx="2228">
                  <c:v>4.4268875459962942E-4</c:v>
                </c:pt>
                <c:pt idx="2229">
                  <c:v>4.4610904950204144E-4</c:v>
                </c:pt>
                <c:pt idx="2230">
                  <c:v>4.4986365410082385E-4</c:v>
                </c:pt>
                <c:pt idx="2231">
                  <c:v>4.5395562710126569E-4</c:v>
                </c:pt>
                <c:pt idx="2232">
                  <c:v>4.5837453449948384E-4</c:v>
                </c:pt>
                <c:pt idx="2233">
                  <c:v>4.6312760139954889E-4</c:v>
                </c:pt>
                <c:pt idx="2234">
                  <c:v>4.682117565018018E-4</c:v>
                </c:pt>
                <c:pt idx="2235">
                  <c:v>4.7362535960004948E-4</c:v>
                </c:pt>
                <c:pt idx="2236">
                  <c:v>4.7936470490128613E-4</c:v>
                </c:pt>
                <c:pt idx="2237">
                  <c:v>4.8541845299965303E-4</c:v>
                </c:pt>
                <c:pt idx="2238">
                  <c:v>4.9179456179970771E-4</c:v>
                </c:pt>
                <c:pt idx="2239">
                  <c:v>4.984955984994599E-4</c:v>
                </c:pt>
                <c:pt idx="2240">
                  <c:v>5.0551504820006699E-4</c:v>
                </c:pt>
                <c:pt idx="2241">
                  <c:v>5.128433981020919E-4</c:v>
                </c:pt>
                <c:pt idx="2242">
                  <c:v>5.2047847439951056E-4</c:v>
                </c:pt>
                <c:pt idx="2243">
                  <c:v>5.2841750110133034E-4</c:v>
                </c:pt>
                <c:pt idx="2244">
                  <c:v>5.3665974759908863E-4</c:v>
                </c:pt>
                <c:pt idx="2245">
                  <c:v>5.4520263149981929E-4</c:v>
                </c:pt>
                <c:pt idx="2246">
                  <c:v>5.5404032099914957E-4</c:v>
                </c:pt>
                <c:pt idx="2247">
                  <c:v>5.6317416170159618E-4</c:v>
                </c:pt>
                <c:pt idx="2248">
                  <c:v>5.7259030850076442E-4</c:v>
                </c:pt>
                <c:pt idx="2249">
                  <c:v>5.8228716680019943E-4</c:v>
                </c:pt>
                <c:pt idx="2250">
                  <c:v>5.9226504760090393E-4</c:v>
                </c:pt>
                <c:pt idx="2251">
                  <c:v>6.0251598529958983E-4</c:v>
                </c:pt>
                <c:pt idx="2252">
                  <c:v>6.1303658990041754E-4</c:v>
                </c:pt>
                <c:pt idx="2253">
                  <c:v>6.2382315880071815E-4</c:v>
                </c:pt>
                <c:pt idx="2254">
                  <c:v>6.3486906080001404E-4</c:v>
                </c:pt>
                <c:pt idx="2255">
                  <c:v>6.4616900269953703E-4</c:v>
                </c:pt>
                <c:pt idx="2256">
                  <c:v>6.5771605260067645E-4</c:v>
                </c:pt>
                <c:pt idx="2257">
                  <c:v>6.6950541890165027E-4</c:v>
                </c:pt>
                <c:pt idx="2258">
                  <c:v>6.8153193090125797E-4</c:v>
                </c:pt>
                <c:pt idx="2259">
                  <c:v>6.9379020310122996E-4</c:v>
                </c:pt>
                <c:pt idx="2260">
                  <c:v>7.0627805829914792E-4</c:v>
                </c:pt>
                <c:pt idx="2261">
                  <c:v>7.1898723830088329E-4</c:v>
                </c:pt>
                <c:pt idx="2262">
                  <c:v>7.3191249629900312E-4</c:v>
                </c:pt>
                <c:pt idx="2263">
                  <c:v>7.4504551929877039E-4</c:v>
                </c:pt>
                <c:pt idx="2264">
                  <c:v>7.58377834898738E-4</c:v>
                </c:pt>
                <c:pt idx="2265">
                  <c:v>7.7190744800148536E-4</c:v>
                </c:pt>
                <c:pt idx="2266">
                  <c:v>7.8562335179910292E-4</c:v>
                </c:pt>
                <c:pt idx="2267">
                  <c:v>7.9952231909885541E-4</c:v>
                </c:pt>
                <c:pt idx="2268">
                  <c:v>8.1360057570023514E-4</c:v>
                </c:pt>
                <c:pt idx="2269">
                  <c:v>8.278399386014712E-4</c:v>
                </c:pt>
                <c:pt idx="2270">
                  <c:v>8.4224680490052606E-4</c:v>
                </c:pt>
                <c:pt idx="2271">
                  <c:v>8.5680877669958022E-4</c:v>
                </c:pt>
                <c:pt idx="2272">
                  <c:v>8.7151541039887093E-4</c:v>
                </c:pt>
                <c:pt idx="2273">
                  <c:v>8.8636187510005016E-4</c:v>
                </c:pt>
                <c:pt idx="2274">
                  <c:v>9.0134294520183289E-4</c:v>
                </c:pt>
                <c:pt idx="2275">
                  <c:v>9.1644549929981167E-4</c:v>
                </c:pt>
                <c:pt idx="2276">
                  <c:v>9.3167126470206085E-4</c:v>
                </c:pt>
                <c:pt idx="2277">
                  <c:v>9.4700039310069428E-4</c:v>
                </c:pt>
                <c:pt idx="2278">
                  <c:v>9.6243088500003182E-4</c:v>
                </c:pt>
                <c:pt idx="2279">
                  <c:v>9.7795525450194987E-4</c:v>
                </c:pt>
                <c:pt idx="2280">
                  <c:v>9.9356235629954881E-4</c:v>
                </c:pt>
                <c:pt idx="2281">
                  <c:v>1.0092482731991481E-3</c:v>
                </c:pt>
                <c:pt idx="2282">
                  <c:v>1.0250076296003385E-3</c:v>
                </c:pt>
                <c:pt idx="2283">
                  <c:v>1.0408244956003898E-3</c:v>
                </c:pt>
                <c:pt idx="2284">
                  <c:v>1.0566967949010575E-3</c:v>
                </c:pt>
                <c:pt idx="2285">
                  <c:v>1.0726158998011215E-3</c:v>
                </c:pt>
                <c:pt idx="2286">
                  <c:v>1.0885752630009904E-3</c:v>
                </c:pt>
                <c:pt idx="2287">
                  <c:v>1.1045613293987344E-3</c:v>
                </c:pt>
                <c:pt idx="2288">
                  <c:v>1.1205623039991508E-3</c:v>
                </c:pt>
                <c:pt idx="2289">
                  <c:v>1.1365753551011437E-3</c:v>
                </c:pt>
                <c:pt idx="2290">
                  <c:v>1.1525937085004045E-3</c:v>
                </c:pt>
                <c:pt idx="2291">
                  <c:v>1.1686104454007307E-3</c:v>
                </c:pt>
                <c:pt idx="2292">
                  <c:v>1.1846130012003186E-3</c:v>
                </c:pt>
                <c:pt idx="2293">
                  <c:v>1.2005930015988042E-3</c:v>
                </c:pt>
                <c:pt idx="2294">
                  <c:v>1.2165448266010515E-3</c:v>
                </c:pt>
                <c:pt idx="2295">
                  <c:v>1.2324574123994125E-3</c:v>
                </c:pt>
                <c:pt idx="2296">
                  <c:v>1.2483214880987248E-3</c:v>
                </c:pt>
                <c:pt idx="2297">
                  <c:v>1.2641268293016594E-3</c:v>
                </c:pt>
                <c:pt idx="2298">
                  <c:v>1.2798661412993795E-3</c:v>
                </c:pt>
                <c:pt idx="2299">
                  <c:v>1.2955372464986681E-3</c:v>
                </c:pt>
                <c:pt idx="2300">
                  <c:v>1.3111298923007553E-3</c:v>
                </c:pt>
                <c:pt idx="2301">
                  <c:v>1.326636192501951E-3</c:v>
                </c:pt>
                <c:pt idx="2302">
                  <c:v>1.3420518557012429E-3</c:v>
                </c:pt>
                <c:pt idx="2303">
                  <c:v>1.3573566530986625E-3</c:v>
                </c:pt>
                <c:pt idx="2304">
                  <c:v>1.3725454756006172E-3</c:v>
                </c:pt>
                <c:pt idx="2305">
                  <c:v>1.3876167046014132E-3</c:v>
                </c:pt>
                <c:pt idx="2306">
                  <c:v>1.402563397800094E-3</c:v>
                </c:pt>
                <c:pt idx="2307">
                  <c:v>1.4173710577018994E-3</c:v>
                </c:pt>
                <c:pt idx="2308">
                  <c:v>1.4320337980997522E-3</c:v>
                </c:pt>
                <c:pt idx="2309">
                  <c:v>1.4465395837000017E-3</c:v>
                </c:pt>
                <c:pt idx="2310">
                  <c:v>1.4608929245021329E-3</c:v>
                </c:pt>
                <c:pt idx="2311">
                  <c:v>1.4750781691006409E-3</c:v>
                </c:pt>
                <c:pt idx="2312">
                  <c:v>1.4890866416017445E-3</c:v>
                </c:pt>
                <c:pt idx="2313">
                  <c:v>1.5029148372995849E-3</c:v>
                </c:pt>
                <c:pt idx="2314">
                  <c:v>1.5165558288998682E-3</c:v>
                </c:pt>
                <c:pt idx="2315">
                  <c:v>1.5299999375990581E-3</c:v>
                </c:pt>
                <c:pt idx="2316">
                  <c:v>1.5432358155997861E-3</c:v>
                </c:pt>
                <c:pt idx="2317">
                  <c:v>1.5562633863019926E-3</c:v>
                </c:pt>
                <c:pt idx="2318">
                  <c:v>1.5690787440014731E-3</c:v>
                </c:pt>
                <c:pt idx="2319">
                  <c:v>1.5816719748009689E-3</c:v>
                </c:pt>
                <c:pt idx="2320">
                  <c:v>1.5940387903015107E-3</c:v>
                </c:pt>
                <c:pt idx="2321">
                  <c:v>1.606169984800232E-3</c:v>
                </c:pt>
                <c:pt idx="2322">
                  <c:v>1.6180645591994391E-3</c:v>
                </c:pt>
                <c:pt idx="2323">
                  <c:v>1.6297088012997563E-3</c:v>
                </c:pt>
                <c:pt idx="2324">
                  <c:v>1.6411002833010002E-3</c:v>
                </c:pt>
                <c:pt idx="2325">
                  <c:v>1.6522335572020097E-3</c:v>
                </c:pt>
                <c:pt idx="2326">
                  <c:v>1.663104278499361E-3</c:v>
                </c:pt>
                <c:pt idx="2327">
                  <c:v>1.6737097147014879E-3</c:v>
                </c:pt>
                <c:pt idx="2328">
                  <c:v>1.6840471458010597E-3</c:v>
                </c:pt>
                <c:pt idx="2329">
                  <c:v>1.694107647399079E-3</c:v>
                </c:pt>
                <c:pt idx="2330">
                  <c:v>1.7038862735994087E-3</c:v>
                </c:pt>
                <c:pt idx="2331">
                  <c:v>1.7133822203021509E-3</c:v>
                </c:pt>
                <c:pt idx="2332">
                  <c:v>1.7225873015007664E-3</c:v>
                </c:pt>
                <c:pt idx="2333">
                  <c:v>1.731504118701821E-3</c:v>
                </c:pt>
                <c:pt idx="2334">
                  <c:v>1.7401256937006337E-3</c:v>
                </c:pt>
                <c:pt idx="2335">
                  <c:v>1.7484538466021604E-3</c:v>
                </c:pt>
                <c:pt idx="2336">
                  <c:v>1.7564774401996885E-3</c:v>
                </c:pt>
                <c:pt idx="2337">
                  <c:v>1.7642000119018064E-3</c:v>
                </c:pt>
                <c:pt idx="2338">
                  <c:v>1.7716161508012362E-3</c:v>
                </c:pt>
                <c:pt idx="2339">
                  <c:v>1.7787232449002488E-3</c:v>
                </c:pt>
                <c:pt idx="2340">
                  <c:v>1.7855259604999674E-3</c:v>
                </c:pt>
                <c:pt idx="2341">
                  <c:v>1.792021059198845E-3</c:v>
                </c:pt>
                <c:pt idx="2342">
                  <c:v>1.7981996979017367E-3</c:v>
                </c:pt>
                <c:pt idx="2343">
                  <c:v>1.8040697596006794E-3</c:v>
                </c:pt>
                <c:pt idx="2344">
                  <c:v>1.8096264278995022E-3</c:v>
                </c:pt>
                <c:pt idx="2345">
                  <c:v>1.8148692458019866E-3</c:v>
                </c:pt>
                <c:pt idx="2346">
                  <c:v>1.8198068338008966E-3</c:v>
                </c:pt>
                <c:pt idx="2347">
                  <c:v>1.8244287715987184E-3</c:v>
                </c:pt>
                <c:pt idx="2348">
                  <c:v>1.8287381716994844E-3</c:v>
                </c:pt>
                <c:pt idx="2349">
                  <c:v>1.8327335974994696E-3</c:v>
                </c:pt>
                <c:pt idx="2350">
                  <c:v>1.8364241388013625E-3</c:v>
                </c:pt>
                <c:pt idx="2351">
                  <c:v>1.8398063930007424E-3</c:v>
                </c:pt>
                <c:pt idx="2352">
                  <c:v>1.8428859438017753E-3</c:v>
                </c:pt>
                <c:pt idx="2353">
                  <c:v>1.8456643368018888E-3</c:v>
                </c:pt>
                <c:pt idx="2354">
                  <c:v>1.8481468114011079E-3</c:v>
                </c:pt>
                <c:pt idx="2355">
                  <c:v>1.8503260105013908E-3</c:v>
                </c:pt>
                <c:pt idx="2356">
                  <c:v>1.8522100720019807E-3</c:v>
                </c:pt>
                <c:pt idx="2357">
                  <c:v>1.8538035053019541E-3</c:v>
                </c:pt>
                <c:pt idx="2358">
                  <c:v>1.85510940239908E-3</c:v>
                </c:pt>
                <c:pt idx="2359">
                  <c:v>1.8561336543001516E-3</c:v>
                </c:pt>
                <c:pt idx="2360">
                  <c:v>1.8568797810019078E-3</c:v>
                </c:pt>
                <c:pt idx="2361">
                  <c:v>1.8573473433995957E-3</c:v>
                </c:pt>
                <c:pt idx="2362">
                  <c:v>1.8575491212011741E-3</c:v>
                </c:pt>
                <c:pt idx="2363">
                  <c:v>1.8574910188995375E-3</c:v>
                </c:pt>
                <c:pt idx="2364">
                  <c:v>1.8571676387004743E-3</c:v>
                </c:pt>
                <c:pt idx="2365">
                  <c:v>1.8565888745989412E-3</c:v>
                </c:pt>
                <c:pt idx="2366">
                  <c:v>1.8557673754990844E-3</c:v>
                </c:pt>
                <c:pt idx="2367">
                  <c:v>1.8547016241008407E-3</c:v>
                </c:pt>
                <c:pt idx="2368">
                  <c:v>1.8534040172006883E-3</c:v>
                </c:pt>
                <c:pt idx="2369">
                  <c:v>1.8518698188003668E-3</c:v>
                </c:pt>
                <c:pt idx="2370">
                  <c:v>1.8501146738998386E-3</c:v>
                </c:pt>
                <c:pt idx="2371">
                  <c:v>1.8481404340988661E-3</c:v>
                </c:pt>
                <c:pt idx="2372">
                  <c:v>1.8459618213988449E-3</c:v>
                </c:pt>
                <c:pt idx="2373">
                  <c:v>1.8435795460014504E-3</c:v>
                </c:pt>
                <c:pt idx="2374">
                  <c:v>1.841005905198756E-3</c:v>
                </c:pt>
                <c:pt idx="2375">
                  <c:v>1.8382454391989711E-3</c:v>
                </c:pt>
                <c:pt idx="2376">
                  <c:v>1.8353034590994355E-3</c:v>
                </c:pt>
                <c:pt idx="2377">
                  <c:v>1.8321971093016032E-3</c:v>
                </c:pt>
                <c:pt idx="2378">
                  <c:v>1.8289267271001108E-3</c:v>
                </c:pt>
                <c:pt idx="2379">
                  <c:v>1.8255021184003795E-3</c:v>
                </c:pt>
                <c:pt idx="2380">
                  <c:v>1.821932289800543E-3</c:v>
                </c:pt>
                <c:pt idx="2381">
                  <c:v>1.8182240347996981E-3</c:v>
                </c:pt>
                <c:pt idx="2382">
                  <c:v>1.8143887723987007E-3</c:v>
                </c:pt>
                <c:pt idx="2383">
                  <c:v>1.8104317982015061E-3</c:v>
                </c:pt>
                <c:pt idx="2384">
                  <c:v>1.8063635828013958E-3</c:v>
                </c:pt>
                <c:pt idx="2385">
                  <c:v>1.8021963018988174E-3</c:v>
                </c:pt>
                <c:pt idx="2386">
                  <c:v>1.7979345784020495E-3</c:v>
                </c:pt>
                <c:pt idx="2387">
                  <c:v>1.7935885754987169E-3</c:v>
                </c:pt>
                <c:pt idx="2388">
                  <c:v>1.7891688465994093E-3</c:v>
                </c:pt>
                <c:pt idx="2389">
                  <c:v>1.7846744562000083E-3</c:v>
                </c:pt>
                <c:pt idx="2390">
                  <c:v>1.7801250789020173E-3</c:v>
                </c:pt>
                <c:pt idx="2391">
                  <c:v>1.7755281875011519E-3</c:v>
                </c:pt>
                <c:pt idx="2392">
                  <c:v>1.7708909450000476E-3</c:v>
                </c:pt>
                <c:pt idx="2393">
                  <c:v>1.7662215906995016E-3</c:v>
                </c:pt>
                <c:pt idx="2394">
                  <c:v>1.7615351675992486E-3</c:v>
                </c:pt>
                <c:pt idx="2395">
                  <c:v>1.7568376200998159E-3</c:v>
                </c:pt>
                <c:pt idx="2396">
                  <c:v>1.7521343570017223E-3</c:v>
                </c:pt>
                <c:pt idx="2397">
                  <c:v>1.7474358389009126E-3</c:v>
                </c:pt>
                <c:pt idx="2398">
                  <c:v>1.7427542353019021E-3</c:v>
                </c:pt>
                <c:pt idx="2399">
                  <c:v>1.738098211799155E-3</c:v>
                </c:pt>
                <c:pt idx="2400">
                  <c:v>1.7334656647989277E-3</c:v>
                </c:pt>
                <c:pt idx="2401">
                  <c:v>1.7288771821988291E-3</c:v>
                </c:pt>
                <c:pt idx="2402">
                  <c:v>1.7243365066015315E-3</c:v>
                </c:pt>
                <c:pt idx="2403">
                  <c:v>1.7198519539007862E-3</c:v>
                </c:pt>
                <c:pt idx="2404">
                  <c:v>1.715439272398811E-3</c:v>
                </c:pt>
                <c:pt idx="2405">
                  <c:v>1.7111044315001323E-3</c:v>
                </c:pt>
                <c:pt idx="2406">
                  <c:v>1.7068440340999302E-3</c:v>
                </c:pt>
                <c:pt idx="2407">
                  <c:v>1.7026711465000233E-3</c:v>
                </c:pt>
                <c:pt idx="2408">
                  <c:v>1.6985959970021725E-3</c:v>
                </c:pt>
                <c:pt idx="2409">
                  <c:v>1.6946270406990038E-3</c:v>
                </c:pt>
                <c:pt idx="2410">
                  <c:v>1.6907812028001956E-3</c:v>
                </c:pt>
                <c:pt idx="2411">
                  <c:v>1.6870514958995386E-3</c:v>
                </c:pt>
                <c:pt idx="2412">
                  <c:v>1.6834450328993E-3</c:v>
                </c:pt>
                <c:pt idx="2413">
                  <c:v>1.6799716210016413E-3</c:v>
                </c:pt>
                <c:pt idx="2414">
                  <c:v>1.6766391754998722E-3</c:v>
                </c:pt>
                <c:pt idx="2415">
                  <c:v>1.6734628744998759E-3</c:v>
                </c:pt>
                <c:pt idx="2416">
                  <c:v>1.6704444466988377E-3</c:v>
                </c:pt>
                <c:pt idx="2417">
                  <c:v>1.6675884485017889E-3</c:v>
                </c:pt>
                <c:pt idx="2418">
                  <c:v>1.6648998267001502E-3</c:v>
                </c:pt>
                <c:pt idx="2419">
                  <c:v>1.6623912279989383E-3</c:v>
                </c:pt>
                <c:pt idx="2420">
                  <c:v>1.660057240801649E-3</c:v>
                </c:pt>
                <c:pt idx="2421">
                  <c:v>1.6579105625993407E-3</c:v>
                </c:pt>
                <c:pt idx="2422">
                  <c:v>1.6559574901009455E-3</c:v>
                </c:pt>
                <c:pt idx="2423">
                  <c:v>1.65419752029905E-3</c:v>
                </c:pt>
                <c:pt idx="2424">
                  <c:v>1.6526459559997875E-3</c:v>
                </c:pt>
                <c:pt idx="2425">
                  <c:v>1.651300553501045E-3</c:v>
                </c:pt>
                <c:pt idx="2426">
                  <c:v>1.6501660887016101E-3</c:v>
                </c:pt>
                <c:pt idx="2427">
                  <c:v>1.6492512472012777E-3</c:v>
                </c:pt>
                <c:pt idx="2428">
                  <c:v>1.6485591834012325E-3</c:v>
                </c:pt>
                <c:pt idx="2429">
                  <c:v>1.6480972970001062E-3</c:v>
                </c:pt>
                <c:pt idx="2430">
                  <c:v>1.6478689993988382E-3</c:v>
                </c:pt>
                <c:pt idx="2431">
                  <c:v>1.6478733925993083E-3</c:v>
                </c:pt>
                <c:pt idx="2432">
                  <c:v>1.6481079885011241E-3</c:v>
                </c:pt>
                <c:pt idx="2433">
                  <c:v>1.6485877176997121E-3</c:v>
                </c:pt>
                <c:pt idx="2434">
                  <c:v>1.649311761301675E-3</c:v>
                </c:pt>
                <c:pt idx="2435">
                  <c:v>1.6502782918017544E-3</c:v>
                </c:pt>
                <c:pt idx="2436">
                  <c:v>1.6515004861012983E-3</c:v>
                </c:pt>
                <c:pt idx="2437">
                  <c:v>1.6529765225996584E-3</c:v>
                </c:pt>
                <c:pt idx="2438">
                  <c:v>1.6547153035020301E-3</c:v>
                </c:pt>
                <c:pt idx="2439">
                  <c:v>1.6567081962008956E-3</c:v>
                </c:pt>
                <c:pt idx="2440">
                  <c:v>1.6589666216013654E-3</c:v>
                </c:pt>
                <c:pt idx="2441">
                  <c:v>1.66149007139893E-3</c:v>
                </c:pt>
                <c:pt idx="2442">
                  <c:v>1.6642748921995576E-3</c:v>
                </c:pt>
                <c:pt idx="2443">
                  <c:v>1.6673270690006348E-3</c:v>
                </c:pt>
                <c:pt idx="2444">
                  <c:v>1.6706476360006661E-3</c:v>
                </c:pt>
                <c:pt idx="2445">
                  <c:v>1.674239972899727E-3</c:v>
                </c:pt>
                <c:pt idx="2446">
                  <c:v>1.678108618701657E-3</c:v>
                </c:pt>
                <c:pt idx="2447">
                  <c:v>1.6822440986992149E-3</c:v>
                </c:pt>
                <c:pt idx="2448">
                  <c:v>1.6866531538006768E-3</c:v>
                </c:pt>
                <c:pt idx="2449">
                  <c:v>1.6913313722000112E-3</c:v>
                </c:pt>
                <c:pt idx="2450">
                  <c:v>1.6962886504998664E-3</c:v>
                </c:pt>
                <c:pt idx="2451">
                  <c:v>1.7015217616993539E-3</c:v>
                </c:pt>
                <c:pt idx="2452">
                  <c:v>1.707028212301509E-3</c:v>
                </c:pt>
                <c:pt idx="2453">
                  <c:v>1.712808997599069E-3</c:v>
                </c:pt>
                <c:pt idx="2454">
                  <c:v>1.7188597602988409E-3</c:v>
                </c:pt>
                <c:pt idx="2455">
                  <c:v>1.7251883889990438E-3</c:v>
                </c:pt>
                <c:pt idx="2456">
                  <c:v>1.7317915878010126E-3</c:v>
                </c:pt>
                <c:pt idx="2457">
                  <c:v>1.7386655858011579E-3</c:v>
                </c:pt>
                <c:pt idx="2458">
                  <c:v>1.7458157711018885E-3</c:v>
                </c:pt>
                <c:pt idx="2459">
                  <c:v>1.7532367293000561E-3</c:v>
                </c:pt>
                <c:pt idx="2460">
                  <c:v>1.7609348711999928E-3</c:v>
                </c:pt>
                <c:pt idx="2461">
                  <c:v>1.7688988510009551E-3</c:v>
                </c:pt>
                <c:pt idx="2462">
                  <c:v>1.7771291296995173E-3</c:v>
                </c:pt>
                <c:pt idx="2463">
                  <c:v>1.785629203901351E-3</c:v>
                </c:pt>
                <c:pt idx="2464">
                  <c:v>1.7943947534995175E-3</c:v>
                </c:pt>
                <c:pt idx="2465">
                  <c:v>1.8034246484006644E-3</c:v>
                </c:pt>
                <c:pt idx="2466">
                  <c:v>1.8127159008010096E-3</c:v>
                </c:pt>
                <c:pt idx="2467">
                  <c:v>1.8222670029004462E-3</c:v>
                </c:pt>
                <c:pt idx="2468">
                  <c:v>1.8320777646998465E-3</c:v>
                </c:pt>
                <c:pt idx="2469">
                  <c:v>1.8421449934002965E-3</c:v>
                </c:pt>
                <c:pt idx="2470">
                  <c:v>1.8524640526003111E-3</c:v>
                </c:pt>
                <c:pt idx="2471">
                  <c:v>1.8630330308013754E-3</c:v>
                </c:pt>
                <c:pt idx="2472">
                  <c:v>1.8738488479996818E-3</c:v>
                </c:pt>
                <c:pt idx="2473">
                  <c:v>1.8849138878991312E-3</c:v>
                </c:pt>
                <c:pt idx="2474">
                  <c:v>1.8962185781994378E-3</c:v>
                </c:pt>
                <c:pt idx="2475">
                  <c:v>1.9077627888997029E-3</c:v>
                </c:pt>
                <c:pt idx="2476">
                  <c:v>1.9195474541007229E-3</c:v>
                </c:pt>
                <c:pt idx="2477">
                  <c:v>1.9315666061991976E-3</c:v>
                </c:pt>
                <c:pt idx="2478">
                  <c:v>1.9438170101011565E-3</c:v>
                </c:pt>
                <c:pt idx="2479">
                  <c:v>1.9562877163998849E-3</c:v>
                </c:pt>
                <c:pt idx="2480">
                  <c:v>1.9689838076004662E-3</c:v>
                </c:pt>
                <c:pt idx="2481">
                  <c:v>1.9819043042019757E-3</c:v>
                </c:pt>
                <c:pt idx="2482">
                  <c:v>1.9950484728994411E-3</c:v>
                </c:pt>
                <c:pt idx="2483">
                  <c:v>2.0084029716009866E-3</c:v>
                </c:pt>
                <c:pt idx="2484">
                  <c:v>2.0219627370998694E-3</c:v>
                </c:pt>
                <c:pt idx="2485">
                  <c:v>2.0357284879999327E-3</c:v>
                </c:pt>
                <c:pt idx="2486">
                  <c:v>2.0496951030999355E-3</c:v>
                </c:pt>
                <c:pt idx="2487">
                  <c:v>2.0638648438016105E-3</c:v>
                </c:pt>
                <c:pt idx="2488">
                  <c:v>2.0782223427993074E-3</c:v>
                </c:pt>
                <c:pt idx="2489">
                  <c:v>2.0927698596011624E-3</c:v>
                </c:pt>
                <c:pt idx="2490">
                  <c:v>2.1075072511997917E-3</c:v>
                </c:pt>
                <c:pt idx="2491">
                  <c:v>2.1224196680016405E-3</c:v>
                </c:pt>
                <c:pt idx="2492">
                  <c:v>2.1375086477988248E-3</c:v>
                </c:pt>
                <c:pt idx="2493">
                  <c:v>2.1527659681019884E-3</c:v>
                </c:pt>
                <c:pt idx="2494">
                  <c:v>2.1681900520995612E-3</c:v>
                </c:pt>
                <c:pt idx="2495">
                  <c:v>2.1837728709996895E-3</c:v>
                </c:pt>
                <c:pt idx="2496">
                  <c:v>2.1995126690015354E-3</c:v>
                </c:pt>
                <c:pt idx="2497">
                  <c:v>2.2153974461005532E-3</c:v>
                </c:pt>
                <c:pt idx="2498">
                  <c:v>2.2314339100013569E-3</c:v>
                </c:pt>
                <c:pt idx="2499">
                  <c:v>2.2476074193988893E-3</c:v>
                </c:pt>
                <c:pt idx="2500">
                  <c:v>2.2639134029986963E-3</c:v>
                </c:pt>
                <c:pt idx="2501">
                  <c:v>2.28035248840186E-3</c:v>
                </c:pt>
                <c:pt idx="2502">
                  <c:v>2.2969162453989611E-3</c:v>
                </c:pt>
                <c:pt idx="2503">
                  <c:v>2.3135985138011961E-3</c:v>
                </c:pt>
                <c:pt idx="2504">
                  <c:v>2.3303952923008353E-3</c:v>
                </c:pt>
                <c:pt idx="2505">
                  <c:v>2.3473055248004471E-3</c:v>
                </c:pt>
                <c:pt idx="2506">
                  <c:v>2.3643150789993683E-3</c:v>
                </c:pt>
                <c:pt idx="2507">
                  <c:v>2.3814175326997145E-3</c:v>
                </c:pt>
                <c:pt idx="2508">
                  <c:v>2.3986103197017883E-3</c:v>
                </c:pt>
                <c:pt idx="2509">
                  <c:v>2.4158928696991211E-3</c:v>
                </c:pt>
                <c:pt idx="2510">
                  <c:v>2.4332528912012208E-3</c:v>
                </c:pt>
                <c:pt idx="2511">
                  <c:v>2.4506851952992292E-3</c:v>
                </c:pt>
                <c:pt idx="2512">
                  <c:v>2.4681843309011242E-3</c:v>
                </c:pt>
                <c:pt idx="2513">
                  <c:v>2.4857433364005033E-3</c:v>
                </c:pt>
                <c:pt idx="2514">
                  <c:v>2.5033629040009941E-3</c:v>
                </c:pt>
                <c:pt idx="2515">
                  <c:v>2.5210265173001289E-3</c:v>
                </c:pt>
                <c:pt idx="2516">
                  <c:v>2.5387320680998471E-3</c:v>
                </c:pt>
                <c:pt idx="2517">
                  <c:v>2.556475820899351E-3</c:v>
                </c:pt>
                <c:pt idx="2518">
                  <c:v>2.5742545544993334E-3</c:v>
                </c:pt>
                <c:pt idx="2519">
                  <c:v>2.5920549795017678E-3</c:v>
                </c:pt>
                <c:pt idx="2520">
                  <c:v>2.6098749678986621E-3</c:v>
                </c:pt>
                <c:pt idx="2521">
                  <c:v>2.627701705101515E-3</c:v>
                </c:pt>
                <c:pt idx="2522">
                  <c:v>2.6455307158990138E-3</c:v>
                </c:pt>
                <c:pt idx="2523">
                  <c:v>2.6633667777993253E-3</c:v>
                </c:pt>
                <c:pt idx="2524">
                  <c:v>2.6811891146998335E-3</c:v>
                </c:pt>
                <c:pt idx="2525">
                  <c:v>2.6989999348003835E-3</c:v>
                </c:pt>
                <c:pt idx="2526">
                  <c:v>2.7167813357991122E-3</c:v>
                </c:pt>
                <c:pt idx="2527">
                  <c:v>2.734538486699023E-3</c:v>
                </c:pt>
                <c:pt idx="2528">
                  <c:v>2.7522635974008836E-3</c:v>
                </c:pt>
                <c:pt idx="2529">
                  <c:v>2.7699471511013485E-3</c:v>
                </c:pt>
                <c:pt idx="2530">
                  <c:v>2.7875857344987764E-3</c:v>
                </c:pt>
                <c:pt idx="2531">
                  <c:v>2.8051658590015904E-3</c:v>
                </c:pt>
                <c:pt idx="2532">
                  <c:v>2.8226894626008914E-3</c:v>
                </c:pt>
                <c:pt idx="2533">
                  <c:v>2.8401412128005177E-3</c:v>
                </c:pt>
                <c:pt idx="2534">
                  <c:v>2.8575230785996553E-3</c:v>
                </c:pt>
                <c:pt idx="2535">
                  <c:v>2.8748217442000623E-3</c:v>
                </c:pt>
                <c:pt idx="2536">
                  <c:v>2.8920334197017894E-3</c:v>
                </c:pt>
                <c:pt idx="2537">
                  <c:v>2.9091524861009077E-3</c:v>
                </c:pt>
                <c:pt idx="2538">
                  <c:v>2.9261701359004633E-3</c:v>
                </c:pt>
                <c:pt idx="2539">
                  <c:v>2.9430768659999273E-3</c:v>
                </c:pt>
                <c:pt idx="2540">
                  <c:v>2.9598677995998912E-3</c:v>
                </c:pt>
                <c:pt idx="2541">
                  <c:v>2.9765368283989346E-3</c:v>
                </c:pt>
                <c:pt idx="2542">
                  <c:v>2.993077361399088E-3</c:v>
                </c:pt>
                <c:pt idx="2543">
                  <c:v>3.0094785581020744E-3</c:v>
                </c:pt>
                <c:pt idx="2544">
                  <c:v>3.0257395564987632E-3</c:v>
                </c:pt>
                <c:pt idx="2545">
                  <c:v>3.0418520792991899E-3</c:v>
                </c:pt>
                <c:pt idx="2546">
                  <c:v>3.0578111894996596E-3</c:v>
                </c:pt>
                <c:pt idx="2547">
                  <c:v>3.0736071371997298E-3</c:v>
                </c:pt>
                <c:pt idx="2548">
                  <c:v>3.0892339085006881E-3</c:v>
                </c:pt>
                <c:pt idx="2549">
                  <c:v>3.1046855105998361E-3</c:v>
                </c:pt>
                <c:pt idx="2550">
                  <c:v>3.1199517861999482E-3</c:v>
                </c:pt>
                <c:pt idx="2551">
                  <c:v>3.1350283935012158E-3</c:v>
                </c:pt>
                <c:pt idx="2552">
                  <c:v>3.1499106116008591E-3</c:v>
                </c:pt>
                <c:pt idx="2553">
                  <c:v>3.1645891608000909E-3</c:v>
                </c:pt>
                <c:pt idx="2554">
                  <c:v>3.1790656200989531E-3</c:v>
                </c:pt>
                <c:pt idx="2555">
                  <c:v>3.1933252486986419E-3</c:v>
                </c:pt>
                <c:pt idx="2556">
                  <c:v>3.2073621881991699E-3</c:v>
                </c:pt>
                <c:pt idx="2557">
                  <c:v>3.2211691403993825E-3</c:v>
                </c:pt>
                <c:pt idx="2558">
                  <c:v>3.2347419425988733E-3</c:v>
                </c:pt>
                <c:pt idx="2559">
                  <c:v>3.2480751903989358E-3</c:v>
                </c:pt>
                <c:pt idx="2560">
                  <c:v>3.2611539823008684E-3</c:v>
                </c:pt>
                <c:pt idx="2561">
                  <c:v>3.2739785863000748E-3</c:v>
                </c:pt>
                <c:pt idx="2562">
                  <c:v>3.2865473963994418E-3</c:v>
                </c:pt>
                <c:pt idx="2563">
                  <c:v>3.2988509667006838E-3</c:v>
                </c:pt>
                <c:pt idx="2564">
                  <c:v>3.310885589101531E-3</c:v>
                </c:pt>
                <c:pt idx="2565">
                  <c:v>3.322639022901086E-3</c:v>
                </c:pt>
                <c:pt idx="2566">
                  <c:v>3.3341146826018075E-3</c:v>
                </c:pt>
                <c:pt idx="2567">
                  <c:v>3.3452939155012018E-3</c:v>
                </c:pt>
                <c:pt idx="2568">
                  <c:v>3.3561790517993018E-3</c:v>
                </c:pt>
                <c:pt idx="2569">
                  <c:v>3.36675944929965E-3</c:v>
                </c:pt>
                <c:pt idx="2570">
                  <c:v>3.3770321185002672E-3</c:v>
                </c:pt>
                <c:pt idx="2571">
                  <c:v>3.3869902757004411E-3</c:v>
                </c:pt>
                <c:pt idx="2572">
                  <c:v>3.3966287615996293E-3</c:v>
                </c:pt>
                <c:pt idx="2573">
                  <c:v>3.4059404841997321E-3</c:v>
                </c:pt>
                <c:pt idx="2574">
                  <c:v>3.4149218447012686E-3</c:v>
                </c:pt>
                <c:pt idx="2575">
                  <c:v>3.4235701972988863E-3</c:v>
                </c:pt>
                <c:pt idx="2576">
                  <c:v>3.4318777608000062E-3</c:v>
                </c:pt>
                <c:pt idx="2577">
                  <c:v>3.4398433225000247E-3</c:v>
                </c:pt>
                <c:pt idx="2578">
                  <c:v>3.4474588563995212E-3</c:v>
                </c:pt>
                <c:pt idx="2579">
                  <c:v>3.4547185973003991E-3</c:v>
                </c:pt>
                <c:pt idx="2580">
                  <c:v>3.4616218988006153E-3</c:v>
                </c:pt>
                <c:pt idx="2581">
                  <c:v>3.4681637063016524E-3</c:v>
                </c:pt>
                <c:pt idx="2582">
                  <c:v>3.474338823401979E-3</c:v>
                </c:pt>
                <c:pt idx="2583">
                  <c:v>3.4801437311990924E-3</c:v>
                </c:pt>
                <c:pt idx="2584">
                  <c:v>3.4855691510990994E-3</c:v>
                </c:pt>
                <c:pt idx="2585">
                  <c:v>3.4906168233987955E-3</c:v>
                </c:pt>
                <c:pt idx="2586">
                  <c:v>3.4952853166991815E-3</c:v>
                </c:pt>
                <c:pt idx="2587">
                  <c:v>3.4995647122002538E-3</c:v>
                </c:pt>
                <c:pt idx="2588">
                  <c:v>3.5034546564993718E-3</c:v>
                </c:pt>
                <c:pt idx="2589">
                  <c:v>3.5069545562009807E-3</c:v>
                </c:pt>
                <c:pt idx="2590">
                  <c:v>3.5100568269008647E-3</c:v>
                </c:pt>
                <c:pt idx="2591">
                  <c:v>3.5127635747009833E-3</c:v>
                </c:pt>
                <c:pt idx="2592">
                  <c:v>3.5150685007998561E-3</c:v>
                </c:pt>
                <c:pt idx="2593">
                  <c:v>3.5169686033995617E-3</c:v>
                </c:pt>
                <c:pt idx="2594">
                  <c:v>3.5184693234988629E-3</c:v>
                </c:pt>
                <c:pt idx="2595">
                  <c:v>3.5195640346010748E-3</c:v>
                </c:pt>
                <c:pt idx="2596">
                  <c:v>3.5202485174998799E-3</c:v>
                </c:pt>
                <c:pt idx="2597">
                  <c:v>3.5205245325009571E-3</c:v>
                </c:pt>
                <c:pt idx="2598">
                  <c:v>3.5203871169997569E-3</c:v>
                </c:pt>
                <c:pt idx="2599">
                  <c:v>3.5198357835994898E-3</c:v>
                </c:pt>
                <c:pt idx="2600">
                  <c:v>3.518878239699319E-3</c:v>
                </c:pt>
                <c:pt idx="2601">
                  <c:v>3.5175067318000686E-3</c:v>
                </c:pt>
                <c:pt idx="2602">
                  <c:v>3.5157170960005146E-3</c:v>
                </c:pt>
                <c:pt idx="2603">
                  <c:v>3.5135178510010689E-3</c:v>
                </c:pt>
                <c:pt idx="2604">
                  <c:v>3.5109082741016095E-3</c:v>
                </c:pt>
                <c:pt idx="2605">
                  <c:v>3.5078883272987582E-3</c:v>
                </c:pt>
                <c:pt idx="2606">
                  <c:v>3.504458056799109E-3</c:v>
                </c:pt>
                <c:pt idx="2607">
                  <c:v>3.5006189214001893E-3</c:v>
                </c:pt>
                <c:pt idx="2608">
                  <c:v>3.4963740697016021E-3</c:v>
                </c:pt>
                <c:pt idx="2609">
                  <c:v>3.4917145847011E-3</c:v>
                </c:pt>
                <c:pt idx="2610">
                  <c:v>3.4866533109010334E-3</c:v>
                </c:pt>
                <c:pt idx="2611">
                  <c:v>3.4811869357014302E-3</c:v>
                </c:pt>
                <c:pt idx="2612">
                  <c:v>3.4753189687002362E-3</c:v>
                </c:pt>
                <c:pt idx="2613">
                  <c:v>3.4690528174010637E-3</c:v>
                </c:pt>
                <c:pt idx="2614">
                  <c:v>3.4623874588000092E-3</c:v>
                </c:pt>
                <c:pt idx="2615">
                  <c:v>3.4553278273996568E-3</c:v>
                </c:pt>
                <c:pt idx="2616">
                  <c:v>3.4478796425005953E-3</c:v>
                </c:pt>
                <c:pt idx="2617">
                  <c:v>3.4400489893009478E-3</c:v>
                </c:pt>
                <c:pt idx="2618">
                  <c:v>3.4318344243011722E-3</c:v>
                </c:pt>
                <c:pt idx="2619">
                  <c:v>3.4232392285993285E-3</c:v>
                </c:pt>
                <c:pt idx="2620">
                  <c:v>3.4142707432991415E-3</c:v>
                </c:pt>
                <c:pt idx="2621">
                  <c:v>3.4049331435994645E-3</c:v>
                </c:pt>
                <c:pt idx="2622">
                  <c:v>3.3952373400012448E-3</c:v>
                </c:pt>
                <c:pt idx="2623">
                  <c:v>3.3851742708996824E-3</c:v>
                </c:pt>
                <c:pt idx="2624">
                  <c:v>3.3747564470019142E-3</c:v>
                </c:pt>
                <c:pt idx="2625">
                  <c:v>3.3639871072992378E-3</c:v>
                </c:pt>
                <c:pt idx="2626">
                  <c:v>3.3528769270994019E-3</c:v>
                </c:pt>
                <c:pt idx="2627">
                  <c:v>3.3414255252992575E-3</c:v>
                </c:pt>
                <c:pt idx="2628">
                  <c:v>3.3296489656002848E-3</c:v>
                </c:pt>
                <c:pt idx="2629">
                  <c:v>3.3175436482011378E-3</c:v>
                </c:pt>
                <c:pt idx="2630">
                  <c:v>3.3051195480986451E-3</c:v>
                </c:pt>
                <c:pt idx="2631">
                  <c:v>3.292383670501664E-3</c:v>
                </c:pt>
                <c:pt idx="2632">
                  <c:v>3.2793432079003537E-3</c:v>
                </c:pt>
                <c:pt idx="2633">
                  <c:v>3.2659976143989411E-3</c:v>
                </c:pt>
                <c:pt idx="2634">
                  <c:v>3.2523565910018704E-3</c:v>
                </c:pt>
                <c:pt idx="2635">
                  <c:v>3.2384403103016268E-3</c:v>
                </c:pt>
                <c:pt idx="2636">
                  <c:v>3.2242506187998288E-3</c:v>
                </c:pt>
                <c:pt idx="2637">
                  <c:v>3.2097905955019712E-3</c:v>
                </c:pt>
                <c:pt idx="2638">
                  <c:v>3.1950677936016803E-3</c:v>
                </c:pt>
                <c:pt idx="2639">
                  <c:v>3.1800974063003196E-3</c:v>
                </c:pt>
                <c:pt idx="2640">
                  <c:v>3.1648814263007807E-3</c:v>
                </c:pt>
                <c:pt idx="2641">
                  <c:v>3.1494314850988303E-3</c:v>
                </c:pt>
                <c:pt idx="2642">
                  <c:v>3.1337514860005911E-3</c:v>
                </c:pt>
                <c:pt idx="2643">
                  <c:v>3.1178537591003419E-3</c:v>
                </c:pt>
                <c:pt idx="2644">
                  <c:v>3.1017424824000273E-3</c:v>
                </c:pt>
                <c:pt idx="2645">
                  <c:v>3.0854353672999935E-3</c:v>
                </c:pt>
                <c:pt idx="2646">
                  <c:v>3.0689338953990841E-3</c:v>
                </c:pt>
                <c:pt idx="2647">
                  <c:v>3.0522512587012329E-3</c:v>
                </c:pt>
                <c:pt idx="2648">
                  <c:v>3.0353933705988823E-3</c:v>
                </c:pt>
                <c:pt idx="2649">
                  <c:v>3.0183677168018619E-3</c:v>
                </c:pt>
                <c:pt idx="2650">
                  <c:v>3.001186431699665E-3</c:v>
                </c:pt>
                <c:pt idx="2651">
                  <c:v>2.9838574205989232E-3</c:v>
                </c:pt>
                <c:pt idx="2652">
                  <c:v>2.9663981291996322E-3</c:v>
                </c:pt>
                <c:pt idx="2653">
                  <c:v>2.9488098353986913E-3</c:v>
                </c:pt>
                <c:pt idx="2654">
                  <c:v>2.9310999419003281E-3</c:v>
                </c:pt>
                <c:pt idx="2655">
                  <c:v>2.9132778876999055E-3</c:v>
                </c:pt>
                <c:pt idx="2656">
                  <c:v>2.8953595635989871E-3</c:v>
                </c:pt>
                <c:pt idx="2657">
                  <c:v>2.8773502424002118E-3</c:v>
                </c:pt>
                <c:pt idx="2658">
                  <c:v>2.8592622064991247E-3</c:v>
                </c:pt>
                <c:pt idx="2659">
                  <c:v>2.8411108166999099E-3</c:v>
                </c:pt>
                <c:pt idx="2660">
                  <c:v>2.8228948535016229E-3</c:v>
                </c:pt>
                <c:pt idx="2661">
                  <c:v>2.8046198411004752E-3</c:v>
                </c:pt>
                <c:pt idx="2662">
                  <c:v>2.7862960671996007E-3</c:v>
                </c:pt>
                <c:pt idx="2663">
                  <c:v>2.7679434646010748E-3</c:v>
                </c:pt>
                <c:pt idx="2664">
                  <c:v>2.7495705430986561E-3</c:v>
                </c:pt>
                <c:pt idx="2665">
                  <c:v>2.7311800726010915E-3</c:v>
                </c:pt>
                <c:pt idx="2666">
                  <c:v>2.7127850308019674E-3</c:v>
                </c:pt>
                <c:pt idx="2667">
                  <c:v>2.6943866913988757E-3</c:v>
                </c:pt>
                <c:pt idx="2668">
                  <c:v>2.676001639400738E-3</c:v>
                </c:pt>
                <c:pt idx="2669">
                  <c:v>2.6576393473014548E-3</c:v>
                </c:pt>
                <c:pt idx="2670">
                  <c:v>2.6393072282999697E-3</c:v>
                </c:pt>
                <c:pt idx="2671">
                  <c:v>2.6210071427996695E-3</c:v>
                </c:pt>
                <c:pt idx="2672">
                  <c:v>2.6027570525002375E-3</c:v>
                </c:pt>
                <c:pt idx="2673">
                  <c:v>2.5845681402998366E-3</c:v>
                </c:pt>
                <c:pt idx="2674">
                  <c:v>2.5664350995988627E-3</c:v>
                </c:pt>
                <c:pt idx="2675">
                  <c:v>2.5483716568004411E-3</c:v>
                </c:pt>
                <c:pt idx="2676">
                  <c:v>2.5303873119000286E-3</c:v>
                </c:pt>
                <c:pt idx="2677">
                  <c:v>2.5124875194002527E-3</c:v>
                </c:pt>
                <c:pt idx="2678">
                  <c:v>2.4946848188989179E-3</c:v>
                </c:pt>
                <c:pt idx="2679">
                  <c:v>2.4769864725016078E-3</c:v>
                </c:pt>
                <c:pt idx="2680">
                  <c:v>2.4593971186988028E-3</c:v>
                </c:pt>
                <c:pt idx="2681">
                  <c:v>2.4419272507003598E-3</c:v>
                </c:pt>
                <c:pt idx="2682">
                  <c:v>2.4245841210017716E-3</c:v>
                </c:pt>
                <c:pt idx="2683">
                  <c:v>2.4073729058002868E-3</c:v>
                </c:pt>
                <c:pt idx="2684">
                  <c:v>2.3902957643002765E-3</c:v>
                </c:pt>
                <c:pt idx="2685">
                  <c:v>2.3733615000018915E-3</c:v>
                </c:pt>
                <c:pt idx="2686">
                  <c:v>2.3565814775992067E-3</c:v>
                </c:pt>
                <c:pt idx="2687">
                  <c:v>2.3399573891005332E-3</c:v>
                </c:pt>
                <c:pt idx="2688">
                  <c:v>2.3234992303997615E-3</c:v>
                </c:pt>
                <c:pt idx="2689">
                  <c:v>2.3072151152021547E-3</c:v>
                </c:pt>
                <c:pt idx="2690">
                  <c:v>2.2911096298017242E-3</c:v>
                </c:pt>
                <c:pt idx="2691">
                  <c:v>2.2751829264002765E-3</c:v>
                </c:pt>
                <c:pt idx="2692">
                  <c:v>2.2594447321004907E-3</c:v>
                </c:pt>
                <c:pt idx="2693">
                  <c:v>2.2439018347988338E-3</c:v>
                </c:pt>
                <c:pt idx="2694">
                  <c:v>2.2285583834005251E-3</c:v>
                </c:pt>
                <c:pt idx="2695">
                  <c:v>2.2134180019008909E-3</c:v>
                </c:pt>
                <c:pt idx="2696">
                  <c:v>2.1984795960996451E-3</c:v>
                </c:pt>
                <c:pt idx="2697">
                  <c:v>2.1837539277989038E-3</c:v>
                </c:pt>
                <c:pt idx="2698">
                  <c:v>2.1692436531992598E-3</c:v>
                </c:pt>
                <c:pt idx="2699">
                  <c:v>2.1549502641988738E-3</c:v>
                </c:pt>
                <c:pt idx="2700">
                  <c:v>2.1408862548994989E-3</c:v>
                </c:pt>
                <c:pt idx="2701">
                  <c:v>2.1270491711007367E-3</c:v>
                </c:pt>
                <c:pt idx="2702">
                  <c:v>2.1134422941990749E-3</c:v>
                </c:pt>
                <c:pt idx="2703">
                  <c:v>2.1000673343003484E-3</c:v>
                </c:pt>
                <c:pt idx="2704">
                  <c:v>2.0869320774004052E-3</c:v>
                </c:pt>
                <c:pt idx="2705">
                  <c:v>2.0740381843999955E-3</c:v>
                </c:pt>
                <c:pt idx="2706">
                  <c:v>2.0613863074991912E-3</c:v>
                </c:pt>
                <c:pt idx="2707">
                  <c:v>2.0489769282008297E-3</c:v>
                </c:pt>
                <c:pt idx="2708">
                  <c:v>2.0368168278999121E-3</c:v>
                </c:pt>
                <c:pt idx="2709">
                  <c:v>2.0249090114994317E-3</c:v>
                </c:pt>
                <c:pt idx="2710">
                  <c:v>2.013255208400011E-3</c:v>
                </c:pt>
                <c:pt idx="2711">
                  <c:v>2.0018532895988983E-3</c:v>
                </c:pt>
                <c:pt idx="2712">
                  <c:v>1.9907071723999081E-3</c:v>
                </c:pt>
                <c:pt idx="2713">
                  <c:v>1.9798194031999117E-3</c:v>
                </c:pt>
                <c:pt idx="2714">
                  <c:v>1.9691859110011478E-3</c:v>
                </c:pt>
                <c:pt idx="2715">
                  <c:v>1.9588049350005576E-3</c:v>
                </c:pt>
                <c:pt idx="2716">
                  <c:v>1.9486884835018259E-3</c:v>
                </c:pt>
                <c:pt idx="2717">
                  <c:v>1.9388281871002278E-3</c:v>
                </c:pt>
                <c:pt idx="2718">
                  <c:v>1.9292280372020798E-3</c:v>
                </c:pt>
                <c:pt idx="2719">
                  <c:v>1.9198907330988391E-3</c:v>
                </c:pt>
                <c:pt idx="2720">
                  <c:v>1.9108155614020461E-3</c:v>
                </c:pt>
                <c:pt idx="2721">
                  <c:v>1.901998722601661E-3</c:v>
                </c:pt>
                <c:pt idx="2722">
                  <c:v>1.8934375320007746E-3</c:v>
                </c:pt>
                <c:pt idx="2723">
                  <c:v>1.8851375569006734E-3</c:v>
                </c:pt>
                <c:pt idx="2724">
                  <c:v>1.8770978404987204E-3</c:v>
                </c:pt>
                <c:pt idx="2725">
                  <c:v>1.869319698499794E-3</c:v>
                </c:pt>
                <c:pt idx="2726">
                  <c:v>1.8617919151004969E-3</c:v>
                </c:pt>
                <c:pt idx="2727">
                  <c:v>1.8545231997997291E-3</c:v>
                </c:pt>
                <c:pt idx="2728">
                  <c:v>1.847504589299831E-3</c:v>
                </c:pt>
                <c:pt idx="2729">
                  <c:v>1.8407357807994629E-3</c:v>
                </c:pt>
                <c:pt idx="2730">
                  <c:v>1.8342234304995486E-3</c:v>
                </c:pt>
                <c:pt idx="2731">
                  <c:v>1.8279571515016357E-3</c:v>
                </c:pt>
                <c:pt idx="2732">
                  <c:v>1.8219343727992054E-3</c:v>
                </c:pt>
                <c:pt idx="2733">
                  <c:v>1.8161568539021289E-3</c:v>
                </c:pt>
                <c:pt idx="2734">
                  <c:v>1.8106218845019839E-3</c:v>
                </c:pt>
                <c:pt idx="2735">
                  <c:v>1.8053325559996836E-3</c:v>
                </c:pt>
                <c:pt idx="2736">
                  <c:v>1.8002750999990269E-3</c:v>
                </c:pt>
                <c:pt idx="2737">
                  <c:v>1.7954516488991601E-3</c:v>
                </c:pt>
                <c:pt idx="2738">
                  <c:v>1.790857237100596E-3</c:v>
                </c:pt>
                <c:pt idx="2739">
                  <c:v>1.7864899797999101E-3</c:v>
                </c:pt>
                <c:pt idx="2740">
                  <c:v>1.7823454239014325E-3</c:v>
                </c:pt>
                <c:pt idx="2741">
                  <c:v>1.7784273231988834E-3</c:v>
                </c:pt>
                <c:pt idx="2742">
                  <c:v>1.7747304051987101E-3</c:v>
                </c:pt>
                <c:pt idx="2743">
                  <c:v>1.7712518195018845E-3</c:v>
                </c:pt>
                <c:pt idx="2744">
                  <c:v>1.7679845506997083E-3</c:v>
                </c:pt>
                <c:pt idx="2745">
                  <c:v>1.7649236958021675E-3</c:v>
                </c:pt>
                <c:pt idx="2746">
                  <c:v>1.7620618779012887E-3</c:v>
                </c:pt>
                <c:pt idx="2747">
                  <c:v>1.7594033820991228E-3</c:v>
                </c:pt>
                <c:pt idx="2748">
                  <c:v>1.7569434644997273E-3</c:v>
                </c:pt>
                <c:pt idx="2749">
                  <c:v>1.7546701663988529E-3</c:v>
                </c:pt>
                <c:pt idx="2750">
                  <c:v>1.7525887605991386E-3</c:v>
                </c:pt>
                <c:pt idx="2751">
                  <c:v>1.7506934520987727E-3</c:v>
                </c:pt>
                <c:pt idx="2752">
                  <c:v>1.7489743758005716E-3</c:v>
                </c:pt>
                <c:pt idx="2753">
                  <c:v>1.7474309529994514E-3</c:v>
                </c:pt>
                <c:pt idx="2754">
                  <c:v>1.7460576176020481E-3</c:v>
                </c:pt>
                <c:pt idx="2755">
                  <c:v>1.7448492212999156E-3</c:v>
                </c:pt>
                <c:pt idx="2756">
                  <c:v>1.7438036447998684E-3</c:v>
                </c:pt>
                <c:pt idx="2757">
                  <c:v>1.7429093625018766E-3</c:v>
                </c:pt>
                <c:pt idx="2758">
                  <c:v>1.7421715952998795E-3</c:v>
                </c:pt>
                <c:pt idx="2759">
                  <c:v>1.7415859853997517E-3</c:v>
                </c:pt>
                <c:pt idx="2760">
                  <c:v>1.7411397573994236E-3</c:v>
                </c:pt>
                <c:pt idx="2761">
                  <c:v>1.7408322593013281E-3</c:v>
                </c:pt>
                <c:pt idx="2762">
                  <c:v>1.7406574018004051E-3</c:v>
                </c:pt>
                <c:pt idx="2763">
                  <c:v>1.7406128274011223E-3</c:v>
                </c:pt>
                <c:pt idx="2764">
                  <c:v>1.7406856260997472E-3</c:v>
                </c:pt>
                <c:pt idx="2765">
                  <c:v>1.740876504300104E-3</c:v>
                </c:pt>
                <c:pt idx="2766">
                  <c:v>1.7411828488000936E-3</c:v>
                </c:pt>
                <c:pt idx="2767">
                  <c:v>1.7415964180997889E-3</c:v>
                </c:pt>
                <c:pt idx="2768">
                  <c:v>1.7421083197000087E-3</c:v>
                </c:pt>
                <c:pt idx="2769">
                  <c:v>1.7427201956010663E-3</c:v>
                </c:pt>
                <c:pt idx="2770">
                  <c:v>1.7434229390005385E-3</c:v>
                </c:pt>
                <c:pt idx="2771">
                  <c:v>1.7442152269993016E-3</c:v>
                </c:pt>
                <c:pt idx="2772">
                  <c:v>1.7450918257004844E-3</c:v>
                </c:pt>
                <c:pt idx="2773">
                  <c:v>1.7460444454009405E-3</c:v>
                </c:pt>
                <c:pt idx="2774">
                  <c:v>1.7470703743001081E-3</c:v>
                </c:pt>
                <c:pt idx="2775">
                  <c:v>1.7481603081002106E-3</c:v>
                </c:pt>
                <c:pt idx="2776">
                  <c:v>1.7493026995012428E-3</c:v>
                </c:pt>
                <c:pt idx="2777">
                  <c:v>1.7505099133998669E-3</c:v>
                </c:pt>
                <c:pt idx="2778">
                  <c:v>1.7517696828015517E-3</c:v>
                </c:pt>
                <c:pt idx="2779">
                  <c:v>1.7530708669006856E-3</c:v>
                </c:pt>
                <c:pt idx="2780">
                  <c:v>1.7544132269016188E-3</c:v>
                </c:pt>
                <c:pt idx="2781">
                  <c:v>1.755797236601353E-3</c:v>
                </c:pt>
                <c:pt idx="2782">
                  <c:v>1.7572131600012142E-3</c:v>
                </c:pt>
                <c:pt idx="2783">
                  <c:v>1.758656702598671E-3</c:v>
                </c:pt>
                <c:pt idx="2784">
                  <c:v>1.7601210786004629E-3</c:v>
                </c:pt>
                <c:pt idx="2785">
                  <c:v>1.7615944209019574E-3</c:v>
                </c:pt>
                <c:pt idx="2786">
                  <c:v>1.7630821228991067E-3</c:v>
                </c:pt>
                <c:pt idx="2787">
                  <c:v>1.7645761918991809E-3</c:v>
                </c:pt>
                <c:pt idx="2788">
                  <c:v>1.7660666708998463E-3</c:v>
                </c:pt>
                <c:pt idx="2789">
                  <c:v>1.7675533655996389E-3</c:v>
                </c:pt>
                <c:pt idx="2790">
                  <c:v>1.7690296035013375E-3</c:v>
                </c:pt>
                <c:pt idx="2791">
                  <c:v>1.7704902035013959E-3</c:v>
                </c:pt>
                <c:pt idx="2792">
                  <c:v>1.7719334994019675E-3</c:v>
                </c:pt>
                <c:pt idx="2793">
                  <c:v>1.7733533508987875E-3</c:v>
                </c:pt>
                <c:pt idx="2794">
                  <c:v>1.7747423834002518E-3</c:v>
                </c:pt>
                <c:pt idx="2795">
                  <c:v>1.7760979715006897E-3</c:v>
                </c:pt>
                <c:pt idx="2796">
                  <c:v>1.7774157557006731E-3</c:v>
                </c:pt>
                <c:pt idx="2797">
                  <c:v>1.7786861331998693E-3</c:v>
                </c:pt>
                <c:pt idx="2798">
                  <c:v>1.7799133550013835E-3</c:v>
                </c:pt>
                <c:pt idx="2799">
                  <c:v>1.78108848190206E-3</c:v>
                </c:pt>
                <c:pt idx="2800">
                  <c:v>1.7821988502007002E-3</c:v>
                </c:pt>
                <c:pt idx="2801">
                  <c:v>1.7832524755014845E-3</c:v>
                </c:pt>
                <c:pt idx="2802">
                  <c:v>1.7842434220014525E-3</c:v>
                </c:pt>
                <c:pt idx="2803">
                  <c:v>1.785161253700096E-3</c:v>
                </c:pt>
                <c:pt idx="2804">
                  <c:v>1.7860047321995864E-3</c:v>
                </c:pt>
                <c:pt idx="2805">
                  <c:v>1.7867720498010442E-3</c:v>
                </c:pt>
                <c:pt idx="2806">
                  <c:v>1.7874536468021063E-3</c:v>
                </c:pt>
                <c:pt idx="2807">
                  <c:v>1.7880484689989373E-3</c:v>
                </c:pt>
                <c:pt idx="2808">
                  <c:v>1.7885474556003089E-3</c:v>
                </c:pt>
                <c:pt idx="2809">
                  <c:v>1.7889553140015835E-3</c:v>
                </c:pt>
                <c:pt idx="2810">
                  <c:v>1.7892607253990889E-3</c:v>
                </c:pt>
                <c:pt idx="2811">
                  <c:v>1.7894593684992799E-3</c:v>
                </c:pt>
                <c:pt idx="2812">
                  <c:v>1.7895486949015549E-3</c:v>
                </c:pt>
                <c:pt idx="2813">
                  <c:v>1.789525269298764E-3</c:v>
                </c:pt>
                <c:pt idx="2814">
                  <c:v>1.7893794808010455E-3</c:v>
                </c:pt>
                <c:pt idx="2815">
                  <c:v>1.789116693501569E-3</c:v>
                </c:pt>
                <c:pt idx="2816">
                  <c:v>1.7887355819006245E-3</c:v>
                </c:pt>
                <c:pt idx="2817">
                  <c:v>1.7882283875998439E-3</c:v>
                </c:pt>
                <c:pt idx="2818">
                  <c:v>1.7875857704012788E-3</c:v>
                </c:pt>
                <c:pt idx="2819">
                  <c:v>1.7868021304003889E-3</c:v>
                </c:pt>
                <c:pt idx="2820">
                  <c:v>1.7858798623997529E-3</c:v>
                </c:pt>
                <c:pt idx="2821">
                  <c:v>1.7848152317014865E-3</c:v>
                </c:pt>
                <c:pt idx="2822">
                  <c:v>1.7836018975998513E-3</c:v>
                </c:pt>
                <c:pt idx="2823">
                  <c:v>1.7822385792989337E-3</c:v>
                </c:pt>
                <c:pt idx="2824">
                  <c:v>1.7807251360011378E-3</c:v>
                </c:pt>
                <c:pt idx="2825">
                  <c:v>1.7790516913009924E-3</c:v>
                </c:pt>
                <c:pt idx="2826">
                  <c:v>1.7772214189015756E-3</c:v>
                </c:pt>
                <c:pt idx="2827">
                  <c:v>1.775229338601747E-3</c:v>
                </c:pt>
                <c:pt idx="2828">
                  <c:v>1.7730708302003961E-3</c:v>
                </c:pt>
                <c:pt idx="2829">
                  <c:v>1.7707446055013065E-3</c:v>
                </c:pt>
                <c:pt idx="2830">
                  <c:v>1.7682411986008617E-3</c:v>
                </c:pt>
                <c:pt idx="2831">
                  <c:v>1.7655637790987555E-3</c:v>
                </c:pt>
                <c:pt idx="2832">
                  <c:v>1.7627110592002282E-3</c:v>
                </c:pt>
                <c:pt idx="2833">
                  <c:v>1.7596750981994091E-3</c:v>
                </c:pt>
                <c:pt idx="2834">
                  <c:v>1.7564575177004826E-3</c:v>
                </c:pt>
                <c:pt idx="2835">
                  <c:v>1.7530510992997961E-3</c:v>
                </c:pt>
                <c:pt idx="2836">
                  <c:v>1.7494548938010723E-3</c:v>
                </c:pt>
                <c:pt idx="2837">
                  <c:v>1.7456725618991698E-3</c:v>
                </c:pt>
                <c:pt idx="2838">
                  <c:v>1.7417019981991189E-3</c:v>
                </c:pt>
                <c:pt idx="2839">
                  <c:v>1.7375328400000001E-3</c:v>
                </c:pt>
                <c:pt idx="2840">
                  <c:v>1.7331663843016543E-3</c:v>
                </c:pt>
                <c:pt idx="2841">
                  <c:v>1.7286062248018652E-3</c:v>
                </c:pt>
                <c:pt idx="2842">
                  <c:v>1.7238484957005085E-3</c:v>
                </c:pt>
                <c:pt idx="2843">
                  <c:v>1.7188828692020763E-3</c:v>
                </c:pt>
                <c:pt idx="2844">
                  <c:v>1.7137182801008066E-3</c:v>
                </c:pt>
                <c:pt idx="2845">
                  <c:v>1.7083520024989696E-3</c:v>
                </c:pt>
                <c:pt idx="2846">
                  <c:v>1.702777912001352E-3</c:v>
                </c:pt>
                <c:pt idx="2847">
                  <c:v>1.6969936936988006E-3</c:v>
                </c:pt>
                <c:pt idx="2848">
                  <c:v>1.6910001731993418E-3</c:v>
                </c:pt>
                <c:pt idx="2849">
                  <c:v>1.6847947935012542E-3</c:v>
                </c:pt>
                <c:pt idx="2850">
                  <c:v>1.6783788435006386E-3</c:v>
                </c:pt>
                <c:pt idx="2851">
                  <c:v>1.6717516034994162E-3</c:v>
                </c:pt>
                <c:pt idx="2852">
                  <c:v>1.6649150567005222E-3</c:v>
                </c:pt>
                <c:pt idx="2853">
                  <c:v>1.6578692127993122E-3</c:v>
                </c:pt>
                <c:pt idx="2854">
                  <c:v>1.6506129303017758E-3</c:v>
                </c:pt>
                <c:pt idx="2855">
                  <c:v>1.643144190701662E-3</c:v>
                </c:pt>
                <c:pt idx="2856">
                  <c:v>1.6354599998003039E-3</c:v>
                </c:pt>
                <c:pt idx="2857">
                  <c:v>1.6275653246005106E-3</c:v>
                </c:pt>
                <c:pt idx="2858">
                  <c:v>1.6194572499017568E-3</c:v>
                </c:pt>
                <c:pt idx="2859">
                  <c:v>1.6111387114996489E-3</c:v>
                </c:pt>
                <c:pt idx="2860">
                  <c:v>1.6026078354016704E-3</c:v>
                </c:pt>
                <c:pt idx="2861">
                  <c:v>1.5938667247006322E-3</c:v>
                </c:pt>
                <c:pt idx="2862">
                  <c:v>1.5849149557993769E-3</c:v>
                </c:pt>
                <c:pt idx="2863">
                  <c:v>1.57575885780048E-3</c:v>
                </c:pt>
                <c:pt idx="2864">
                  <c:v>1.5663965852006356E-3</c:v>
                </c:pt>
                <c:pt idx="2865">
                  <c:v>1.5568265324006347E-3</c:v>
                </c:pt>
                <c:pt idx="2866">
                  <c:v>1.5470548059006717E-3</c:v>
                </c:pt>
                <c:pt idx="2867">
                  <c:v>1.5370833154015884E-3</c:v>
                </c:pt>
                <c:pt idx="2868">
                  <c:v>1.526911701201783E-3</c:v>
                </c:pt>
                <c:pt idx="2869">
                  <c:v>1.5165399940997304E-3</c:v>
                </c:pt>
                <c:pt idx="2870">
                  <c:v>1.5059750795991533E-3</c:v>
                </c:pt>
                <c:pt idx="2871">
                  <c:v>1.4952171475997034E-3</c:v>
                </c:pt>
                <c:pt idx="2872">
                  <c:v>1.4842680187001633E-3</c:v>
                </c:pt>
                <c:pt idx="2873">
                  <c:v>1.4731396538998354E-3</c:v>
                </c:pt>
                <c:pt idx="2874">
                  <c:v>1.4618214119010986E-3</c:v>
                </c:pt>
                <c:pt idx="2875">
                  <c:v>1.450320884600842E-3</c:v>
                </c:pt>
                <c:pt idx="2876">
                  <c:v>1.4386420902994246E-3</c:v>
                </c:pt>
                <c:pt idx="2877">
                  <c:v>1.4267904528999509E-3</c:v>
                </c:pt>
                <c:pt idx="2878">
                  <c:v>1.414767405901074E-3</c:v>
                </c:pt>
                <c:pt idx="2879">
                  <c:v>1.4025792899019507E-3</c:v>
                </c:pt>
                <c:pt idx="2880">
                  <c:v>1.3902279381987626E-3</c:v>
                </c:pt>
                <c:pt idx="2881">
                  <c:v>1.3777152015990168E-3</c:v>
                </c:pt>
                <c:pt idx="2882">
                  <c:v>1.3650530951991868E-3</c:v>
                </c:pt>
                <c:pt idx="2883">
                  <c:v>1.3522403482006951E-3</c:v>
                </c:pt>
                <c:pt idx="2884">
                  <c:v>1.3392780297003526E-3</c:v>
                </c:pt>
                <c:pt idx="2885">
                  <c:v>1.3261840001987935E-3</c:v>
                </c:pt>
                <c:pt idx="2886">
                  <c:v>1.3129509812017659E-3</c:v>
                </c:pt>
                <c:pt idx="2887">
                  <c:v>1.2995892821017208E-3</c:v>
                </c:pt>
                <c:pt idx="2888">
                  <c:v>1.2860968298014086E-3</c:v>
                </c:pt>
                <c:pt idx="2889">
                  <c:v>1.2724866802997781E-3</c:v>
                </c:pt>
                <c:pt idx="2890">
                  <c:v>1.2587671259005617E-3</c:v>
                </c:pt>
                <c:pt idx="2891">
                  <c:v>1.2449388961002228E-3</c:v>
                </c:pt>
                <c:pt idx="2892">
                  <c:v>1.2310117333989012E-3</c:v>
                </c:pt>
                <c:pt idx="2893">
                  <c:v>1.2169793746004132E-3</c:v>
                </c:pt>
                <c:pt idx="2894">
                  <c:v>1.2028607446019635E-3</c:v>
                </c:pt>
                <c:pt idx="2895">
                  <c:v>1.1886630709021517E-3</c:v>
                </c:pt>
                <c:pt idx="2896">
                  <c:v>1.1743830398991406E-3</c:v>
                </c:pt>
                <c:pt idx="2897">
                  <c:v>1.160033520498871E-3</c:v>
                </c:pt>
                <c:pt idx="2898">
                  <c:v>1.1456197032018167E-3</c:v>
                </c:pt>
                <c:pt idx="2899">
                  <c:v>1.1311492810008872E-3</c:v>
                </c:pt>
                <c:pt idx="2900">
                  <c:v>1.1166298656988261E-3</c:v>
                </c:pt>
                <c:pt idx="2901">
                  <c:v>1.1020703738999771E-3</c:v>
                </c:pt>
                <c:pt idx="2902">
                  <c:v>1.0874717575006798E-3</c:v>
                </c:pt>
                <c:pt idx="2903">
                  <c:v>1.072842508598626E-3</c:v>
                </c:pt>
                <c:pt idx="2904">
                  <c:v>1.0581843433996596E-3</c:v>
                </c:pt>
                <c:pt idx="2905">
                  <c:v>1.043515710001941E-3</c:v>
                </c:pt>
                <c:pt idx="2906">
                  <c:v>1.0288409712018165E-3</c:v>
                </c:pt>
                <c:pt idx="2907">
                  <c:v>1.014170181999674E-3</c:v>
                </c:pt>
                <c:pt idx="2908">
                  <c:v>9.9950269040149919E-4</c:v>
                </c:pt>
                <c:pt idx="2909">
                  <c:v>9.8485019470118118E-4</c:v>
                </c:pt>
                <c:pt idx="2910">
                  <c:v>9.7022601530127872E-4</c:v>
                </c:pt>
                <c:pt idx="2911">
                  <c:v>9.5563032209966536E-4</c:v>
                </c:pt>
                <c:pt idx="2912">
                  <c:v>9.4106962439965969E-4</c:v>
                </c:pt>
                <c:pt idx="2913">
                  <c:v>9.2655711770106564E-4</c:v>
                </c:pt>
                <c:pt idx="2914">
                  <c:v>9.1209611409936997E-4</c:v>
                </c:pt>
                <c:pt idx="2915">
                  <c:v>8.9769656850080537E-4</c:v>
                </c:pt>
                <c:pt idx="2916">
                  <c:v>8.8335515309978518E-4</c:v>
                </c:pt>
                <c:pt idx="2917">
                  <c:v>8.6909871220086643E-4</c:v>
                </c:pt>
                <c:pt idx="2918">
                  <c:v>8.5492512310025859E-4</c:v>
                </c:pt>
                <c:pt idx="2919">
                  <c:v>8.4084677499873806E-4</c:v>
                </c:pt>
                <c:pt idx="2920">
                  <c:v>8.268650324012583E-4</c:v>
                </c:pt>
                <c:pt idx="2921">
                  <c:v>8.1299404730117431E-4</c:v>
                </c:pt>
                <c:pt idx="2922">
                  <c:v>7.9923559220063112E-4</c:v>
                </c:pt>
                <c:pt idx="2923">
                  <c:v>7.8559935700184269E-4</c:v>
                </c:pt>
                <c:pt idx="2924">
                  <c:v>7.7208872589906719E-4</c:v>
                </c:pt>
                <c:pt idx="2925">
                  <c:v>7.5871905290014752E-4</c:v>
                </c:pt>
                <c:pt idx="2926">
                  <c:v>7.4549484909880448E-4</c:v>
                </c:pt>
                <c:pt idx="2927">
                  <c:v>7.324225000004958E-4</c:v>
                </c:pt>
                <c:pt idx="2928">
                  <c:v>7.1950839820189572E-4</c:v>
                </c:pt>
                <c:pt idx="2929">
                  <c:v>7.0676377249867528E-4</c:v>
                </c:pt>
                <c:pt idx="2930">
                  <c:v>6.9419296109884954E-4</c:v>
                </c:pt>
                <c:pt idx="2931">
                  <c:v>6.818018465999387E-4</c:v>
                </c:pt>
                <c:pt idx="2932">
                  <c:v>6.6960147020012073E-4</c:v>
                </c:pt>
                <c:pt idx="2933">
                  <c:v>6.5759481000071673E-4</c:v>
                </c:pt>
                <c:pt idx="2934">
                  <c:v>6.4578900219913749E-4</c:v>
                </c:pt>
                <c:pt idx="2935">
                  <c:v>6.3419440590095633E-4</c:v>
                </c:pt>
                <c:pt idx="2936">
                  <c:v>6.2282036499894389E-4</c:v>
                </c:pt>
                <c:pt idx="2937">
                  <c:v>6.1166922650102151E-4</c:v>
                </c:pt>
                <c:pt idx="2938">
                  <c:v>6.0074718810199101E-4</c:v>
                </c:pt>
                <c:pt idx="2939">
                  <c:v>5.9006291269980693E-4</c:v>
                </c:pt>
                <c:pt idx="2940">
                  <c:v>5.7961450410104476E-4</c:v>
                </c:pt>
                <c:pt idx="2941">
                  <c:v>5.6941600649906832E-4</c:v>
                </c:pt>
                <c:pt idx="2942">
                  <c:v>5.5947688240109983E-4</c:v>
                </c:pt>
                <c:pt idx="2943">
                  <c:v>5.4979098080210065E-4</c:v>
                </c:pt>
                <c:pt idx="2944">
                  <c:v>5.4037054880140545E-4</c:v>
                </c:pt>
                <c:pt idx="2945">
                  <c:v>5.3122131129867967E-4</c:v>
                </c:pt>
                <c:pt idx="2946">
                  <c:v>5.2234450420129974E-4</c:v>
                </c:pt>
                <c:pt idx="2947">
                  <c:v>5.1374719259911217E-4</c:v>
                </c:pt>
                <c:pt idx="2948">
                  <c:v>5.0543783340017967E-4</c:v>
                </c:pt>
                <c:pt idx="2949">
                  <c:v>4.9742016259912702E-4</c:v>
                </c:pt>
                <c:pt idx="2950">
                  <c:v>4.8969961980205312E-4</c:v>
                </c:pt>
                <c:pt idx="2951">
                  <c:v>4.822764895990872E-4</c:v>
                </c:pt>
                <c:pt idx="2952">
                  <c:v>4.7515476370207921E-4</c:v>
                </c:pt>
                <c:pt idx="2953">
                  <c:v>4.6834244350080212E-4</c:v>
                </c:pt>
                <c:pt idx="2954">
                  <c:v>4.6183999780069485E-4</c:v>
                </c:pt>
                <c:pt idx="2955">
                  <c:v>4.5565345110176736E-4</c:v>
                </c:pt>
                <c:pt idx="2956">
                  <c:v>4.4978461639999523E-4</c:v>
                </c:pt>
                <c:pt idx="2957">
                  <c:v>4.4424073270121767E-4</c:v>
                </c:pt>
                <c:pt idx="2958">
                  <c:v>4.390253921009446E-4</c:v>
                </c:pt>
                <c:pt idx="2959">
                  <c:v>4.3413461759911343E-4</c:v>
                </c:pt>
                <c:pt idx="2960">
                  <c:v>4.2957500049922714E-4</c:v>
                </c:pt>
                <c:pt idx="2961">
                  <c:v>4.253489195988891E-4</c:v>
                </c:pt>
                <c:pt idx="2962">
                  <c:v>4.2145906460078209E-4</c:v>
                </c:pt>
                <c:pt idx="2963">
                  <c:v>4.179080323005735E-4</c:v>
                </c:pt>
                <c:pt idx="2964">
                  <c:v>4.1469767050017481E-4</c:v>
                </c:pt>
                <c:pt idx="2965">
                  <c:v>4.1183079349949026E-4</c:v>
                </c:pt>
                <c:pt idx="2966">
                  <c:v>4.0930604620115218E-4</c:v>
                </c:pt>
                <c:pt idx="2967">
                  <c:v>4.0712345370153002E-4</c:v>
                </c:pt>
                <c:pt idx="2968">
                  <c:v>4.0528734940181721E-4</c:v>
                </c:pt>
                <c:pt idx="2969">
                  <c:v>4.0379374659949008E-4</c:v>
                </c:pt>
                <c:pt idx="2970">
                  <c:v>4.026456430992198E-4</c:v>
                </c:pt>
                <c:pt idx="2971">
                  <c:v>4.0184709400037377E-4</c:v>
                </c:pt>
                <c:pt idx="2972">
                  <c:v>4.0139384880077955E-4</c:v>
                </c:pt>
                <c:pt idx="2973">
                  <c:v>4.0128887960122483E-4</c:v>
                </c:pt>
                <c:pt idx="2974">
                  <c:v>4.0152976360019466E-4</c:v>
                </c:pt>
                <c:pt idx="2975">
                  <c:v>4.0211896349973131E-4</c:v>
                </c:pt>
                <c:pt idx="2976">
                  <c:v>4.0305741909918424E-4</c:v>
                </c:pt>
                <c:pt idx="2977">
                  <c:v>4.0433939680184494E-4</c:v>
                </c:pt>
                <c:pt idx="2978">
                  <c:v>4.0596391560043799E-4</c:v>
                </c:pt>
                <c:pt idx="2979">
                  <c:v>4.0793513760206679E-4</c:v>
                </c:pt>
                <c:pt idx="2980">
                  <c:v>4.1024518419874312E-4</c:v>
                </c:pt>
                <c:pt idx="2981">
                  <c:v>4.1289881610140355E-4</c:v>
                </c:pt>
                <c:pt idx="2982">
                  <c:v>4.1588844059958774E-4</c:v>
                </c:pt>
                <c:pt idx="2983">
                  <c:v>4.1920919129978529E-4</c:v>
                </c:pt>
                <c:pt idx="2984">
                  <c:v>4.228703549991053E-4</c:v>
                </c:pt>
                <c:pt idx="2985">
                  <c:v>4.2685513340146031E-4</c:v>
                </c:pt>
                <c:pt idx="2986">
                  <c:v>4.311707605992865E-4</c:v>
                </c:pt>
                <c:pt idx="2987">
                  <c:v>4.3580610909899065E-4</c:v>
                </c:pt>
                <c:pt idx="2988">
                  <c:v>4.4076663370162805E-4</c:v>
                </c:pt>
                <c:pt idx="2989">
                  <c:v>4.460469262994593E-4</c:v>
                </c:pt>
                <c:pt idx="2990">
                  <c:v>4.5164051880064449E-4</c:v>
                </c:pt>
                <c:pt idx="2991">
                  <c:v>4.5754842640022275E-4</c:v>
                </c:pt>
                <c:pt idx="2992">
                  <c:v>4.6376675890158481E-4</c:v>
                </c:pt>
                <c:pt idx="2993">
                  <c:v>4.7028905479962191E-4</c:v>
                </c:pt>
                <c:pt idx="2994">
                  <c:v>4.771117075001996E-4</c:v>
                </c:pt>
                <c:pt idx="2995">
                  <c:v>4.8422658809954555E-4</c:v>
                </c:pt>
                <c:pt idx="2996">
                  <c:v>4.9163488160175461E-4</c:v>
                </c:pt>
                <c:pt idx="2997">
                  <c:v>4.9932923549889097E-4</c:v>
                </c:pt>
                <c:pt idx="2998">
                  <c:v>5.0731006740178941E-4</c:v>
                </c:pt>
                <c:pt idx="2999">
                  <c:v>5.1556863510171524E-4</c:v>
                </c:pt>
                <c:pt idx="3000">
                  <c:v>5.2409743220138694E-4</c:v>
                </c:pt>
                <c:pt idx="3001">
                  <c:v>5.3289305349935034E-4</c:v>
                </c:pt>
                <c:pt idx="3002">
                  <c:v>5.4194880859981254E-4</c:v>
                </c:pt>
                <c:pt idx="3003">
                  <c:v>5.5126121539927908E-4</c:v>
                </c:pt>
                <c:pt idx="3004">
                  <c:v>5.6082483619945833E-4</c:v>
                </c:pt>
                <c:pt idx="3005">
                  <c:v>5.7063511610166984E-4</c:v>
                </c:pt>
                <c:pt idx="3006">
                  <c:v>5.806826212015892E-4</c:v>
                </c:pt>
                <c:pt idx="3007">
                  <c:v>5.9096721770046656E-4</c:v>
                </c:pt>
                <c:pt idx="3008">
                  <c:v>6.0147423069878414E-4</c:v>
                </c:pt>
                <c:pt idx="3009">
                  <c:v>6.122053359014501E-4</c:v>
                </c:pt>
                <c:pt idx="3010">
                  <c:v>6.2315104869981042E-4</c:v>
                </c:pt>
                <c:pt idx="3011">
                  <c:v>6.3430327950086962E-4</c:v>
                </c:pt>
                <c:pt idx="3012">
                  <c:v>6.4565908370184388E-4</c:v>
                </c:pt>
                <c:pt idx="3013">
                  <c:v>6.5721487619896379E-4</c:v>
                </c:pt>
                <c:pt idx="3014">
                  <c:v>6.6895929370147655E-4</c:v>
                </c:pt>
                <c:pt idx="3015">
                  <c:v>6.8088328290016875E-4</c:v>
                </c:pt>
                <c:pt idx="3016">
                  <c:v>6.9297915269928012E-4</c:v>
                </c:pt>
                <c:pt idx="3017">
                  <c:v>7.0525129089915595E-4</c:v>
                </c:pt>
                <c:pt idx="3018">
                  <c:v>7.1768712020059411E-4</c:v>
                </c:pt>
                <c:pt idx="3019">
                  <c:v>7.3027589619911737E-4</c:v>
                </c:pt>
                <c:pt idx="3020">
                  <c:v>7.4301264449871951E-4</c:v>
                </c:pt>
                <c:pt idx="3021">
                  <c:v>7.5588860769926214E-4</c:v>
                </c:pt>
                <c:pt idx="3022">
                  <c:v>7.6890341869884082E-4</c:v>
                </c:pt>
                <c:pt idx="3023">
                  <c:v>7.8204227390088477E-4</c:v>
                </c:pt>
                <c:pt idx="3024">
                  <c:v>7.9530054780008186E-4</c:v>
                </c:pt>
                <c:pt idx="3025">
                  <c:v>8.0867024060182757E-4</c:v>
                </c:pt>
                <c:pt idx="3026">
                  <c:v>8.2215164540144769E-4</c:v>
                </c:pt>
                <c:pt idx="3027">
                  <c:v>8.3572858170199993E-4</c:v>
                </c:pt>
                <c:pt idx="3028">
                  <c:v>8.4939605130074369E-4</c:v>
                </c:pt>
                <c:pt idx="3029">
                  <c:v>8.6315107590095863E-4</c:v>
                </c:pt>
                <c:pt idx="3030">
                  <c:v>8.7698220239929014E-4</c:v>
                </c:pt>
                <c:pt idx="3031">
                  <c:v>8.9088154700078803E-4</c:v>
                </c:pt>
                <c:pt idx="3032">
                  <c:v>9.0484584800165635E-4</c:v>
                </c:pt>
                <c:pt idx="3033">
                  <c:v>9.1887299319992621E-4</c:v>
                </c:pt>
                <c:pt idx="3034">
                  <c:v>9.3294261009901902E-4</c:v>
                </c:pt>
                <c:pt idx="3035">
                  <c:v>9.470551940005123E-4</c:v>
                </c:pt>
                <c:pt idx="3036">
                  <c:v>9.6120979110025928E-4</c:v>
                </c:pt>
                <c:pt idx="3037">
                  <c:v>9.75387562998975E-4</c:v>
                </c:pt>
                <c:pt idx="3038">
                  <c:v>9.895910443020739E-4</c:v>
                </c:pt>
                <c:pt idx="3039">
                  <c:v>1.003807376900312E-3</c:v>
                </c:pt>
                <c:pt idx="3040">
                  <c:v>1.0180300186988234E-3</c:v>
                </c:pt>
                <c:pt idx="3041">
                  <c:v>1.0322536179003805E-3</c:v>
                </c:pt>
                <c:pt idx="3042">
                  <c:v>1.0464639820995103E-3</c:v>
                </c:pt>
                <c:pt idx="3043">
                  <c:v>1.0606625645017687E-3</c:v>
                </c:pt>
                <c:pt idx="3044">
                  <c:v>1.0748462647995893E-3</c:v>
                </c:pt>
                <c:pt idx="3045">
                  <c:v>1.0890050345011559E-3</c:v>
                </c:pt>
                <c:pt idx="3046">
                  <c:v>1.1031296595014339E-3</c:v>
                </c:pt>
                <c:pt idx="3047">
                  <c:v>1.1172114847006753E-3</c:v>
                </c:pt>
                <c:pt idx="3048">
                  <c:v>1.1312420623994512E-3</c:v>
                </c:pt>
                <c:pt idx="3049">
                  <c:v>1.1452250987993295E-3</c:v>
                </c:pt>
                <c:pt idx="3050">
                  <c:v>1.1591474461987161E-3</c:v>
                </c:pt>
                <c:pt idx="3051">
                  <c:v>1.1730006118000347E-3</c:v>
                </c:pt>
                <c:pt idx="3052">
                  <c:v>1.1867813825006124E-3</c:v>
                </c:pt>
                <c:pt idx="3053">
                  <c:v>1.2004830294998214E-3</c:v>
                </c:pt>
                <c:pt idx="3054">
                  <c:v>1.2140993710012538E-3</c:v>
                </c:pt>
                <c:pt idx="3055">
                  <c:v>1.2276280792988814E-3</c:v>
                </c:pt>
                <c:pt idx="3056">
                  <c:v>1.2410560145994509E-3</c:v>
                </c:pt>
                <c:pt idx="3057">
                  <c:v>1.2543831706004482E-3</c:v>
                </c:pt>
                <c:pt idx="3058">
                  <c:v>1.2676030016010031E-3</c:v>
                </c:pt>
                <c:pt idx="3059">
                  <c:v>1.2807128247018795E-3</c:v>
                </c:pt>
                <c:pt idx="3060">
                  <c:v>1.2937002766015837E-3</c:v>
                </c:pt>
                <c:pt idx="3061">
                  <c:v>1.3065615308001099E-3</c:v>
                </c:pt>
                <c:pt idx="3062">
                  <c:v>1.3192913454993516E-3</c:v>
                </c:pt>
                <c:pt idx="3063">
                  <c:v>1.3318868133005424E-3</c:v>
                </c:pt>
                <c:pt idx="3064">
                  <c:v>1.3443451101018411E-3</c:v>
                </c:pt>
                <c:pt idx="3065">
                  <c:v>1.3566538708005282E-3</c:v>
                </c:pt>
                <c:pt idx="3066">
                  <c:v>1.3688116363006486E-3</c:v>
                </c:pt>
                <c:pt idx="3067">
                  <c:v>1.3808152217009706E-3</c:v>
                </c:pt>
                <c:pt idx="3068">
                  <c:v>1.3926507495014562E-3</c:v>
                </c:pt>
                <c:pt idx="3069">
                  <c:v>1.4043201004021455E-3</c:v>
                </c:pt>
                <c:pt idx="3070">
                  <c:v>1.4158224572007327E-3</c:v>
                </c:pt>
                <c:pt idx="3071">
                  <c:v>1.4271463770008097E-3</c:v>
                </c:pt>
                <c:pt idx="3072">
                  <c:v>1.4382860359987149E-3</c:v>
                </c:pt>
                <c:pt idx="3073">
                  <c:v>1.4492466935003279E-3</c:v>
                </c:pt>
                <c:pt idx="3074">
                  <c:v>1.46000661900203E-3</c:v>
                </c:pt>
                <c:pt idx="3075">
                  <c:v>1.4705808919011076E-3</c:v>
                </c:pt>
                <c:pt idx="3076">
                  <c:v>1.4809561458015708E-3</c:v>
                </c:pt>
                <c:pt idx="3077">
                  <c:v>1.4911233287016046E-3</c:v>
                </c:pt>
                <c:pt idx="3078">
                  <c:v>1.5010911181008169E-3</c:v>
                </c:pt>
                <c:pt idx="3079">
                  <c:v>1.5108506154000167E-3</c:v>
                </c:pt>
                <c:pt idx="3080">
                  <c:v>1.5203949971009934E-3</c:v>
                </c:pt>
                <c:pt idx="3081">
                  <c:v>1.5297232723021637E-3</c:v>
                </c:pt>
                <c:pt idx="3082">
                  <c:v>1.538826655700376E-3</c:v>
                </c:pt>
                <c:pt idx="3083">
                  <c:v>1.5477191132013957E-3</c:v>
                </c:pt>
                <c:pt idx="3084">
                  <c:v>1.556378954699511E-3</c:v>
                </c:pt>
                <c:pt idx="3085">
                  <c:v>1.5648042015001806E-3</c:v>
                </c:pt>
                <c:pt idx="3086">
                  <c:v>1.5729893510005866E-3</c:v>
                </c:pt>
                <c:pt idx="3087">
                  <c:v>1.5809425926001097E-3</c:v>
                </c:pt>
                <c:pt idx="3088">
                  <c:v>1.58865303200173E-3</c:v>
                </c:pt>
                <c:pt idx="3089">
                  <c:v>1.5961223028000404E-3</c:v>
                </c:pt>
                <c:pt idx="3090">
                  <c:v>1.6033454122990065E-3</c:v>
                </c:pt>
                <c:pt idx="3091">
                  <c:v>1.6103191649996518E-3</c:v>
                </c:pt>
                <c:pt idx="3092">
                  <c:v>1.6170397396990666E-3</c:v>
                </c:pt>
                <c:pt idx="3093">
                  <c:v>1.6235085176994346E-3</c:v>
                </c:pt>
                <c:pt idx="3094">
                  <c:v>1.6297215391993802E-3</c:v>
                </c:pt>
                <c:pt idx="3095">
                  <c:v>1.6356735315987692E-3</c:v>
                </c:pt>
                <c:pt idx="3096">
                  <c:v>1.6413665960008927E-3</c:v>
                </c:pt>
                <c:pt idx="3097">
                  <c:v>1.6467993762994126E-3</c:v>
                </c:pt>
                <c:pt idx="3098">
                  <c:v>1.651962252399386E-3</c:v>
                </c:pt>
                <c:pt idx="3099">
                  <c:v>1.6568585863012686E-3</c:v>
                </c:pt>
                <c:pt idx="3100">
                  <c:v>1.6614914723014351E-3</c:v>
                </c:pt>
                <c:pt idx="3101">
                  <c:v>1.6658532428017736E-3</c:v>
                </c:pt>
                <c:pt idx="3102">
                  <c:v>1.6699451318018532E-3</c:v>
                </c:pt>
                <c:pt idx="3103">
                  <c:v>1.6737643216018228E-3</c:v>
                </c:pt>
                <c:pt idx="3104">
                  <c:v>1.6773068775002287E-3</c:v>
                </c:pt>
                <c:pt idx="3105">
                  <c:v>1.6805740501020239E-3</c:v>
                </c:pt>
                <c:pt idx="3106">
                  <c:v>1.683566335600517E-3</c:v>
                </c:pt>
                <c:pt idx="3107">
                  <c:v>1.6862794429997052E-3</c:v>
                </c:pt>
                <c:pt idx="3108">
                  <c:v>1.6887199507991113E-3</c:v>
                </c:pt>
                <c:pt idx="3109">
                  <c:v>1.6908836347013789E-3</c:v>
                </c:pt>
                <c:pt idx="3110">
                  <c:v>1.6927644464992397E-3</c:v>
                </c:pt>
                <c:pt idx="3111">
                  <c:v>1.6943655717014394E-3</c:v>
                </c:pt>
                <c:pt idx="3112">
                  <c:v>1.6956913746994928E-3</c:v>
                </c:pt>
                <c:pt idx="3113">
                  <c:v>1.6967337107018921E-3</c:v>
                </c:pt>
                <c:pt idx="3114">
                  <c:v>1.6974958756001968E-3</c:v>
                </c:pt>
                <c:pt idx="3115">
                  <c:v>1.6979779049997035E-3</c:v>
                </c:pt>
                <c:pt idx="3116">
                  <c:v>1.6981745658988245E-3</c:v>
                </c:pt>
                <c:pt idx="3117">
                  <c:v>1.6980946821014697E-3</c:v>
                </c:pt>
                <c:pt idx="3118">
                  <c:v>1.6977342886015379E-3</c:v>
                </c:pt>
                <c:pt idx="3119">
                  <c:v>1.6971043502991279E-3</c:v>
                </c:pt>
                <c:pt idx="3120">
                  <c:v>1.696194706699572E-3</c:v>
                </c:pt>
                <c:pt idx="3121">
                  <c:v>1.6950076761013122E-3</c:v>
                </c:pt>
                <c:pt idx="3122">
                  <c:v>1.6935435462990256E-3</c:v>
                </c:pt>
                <c:pt idx="3123">
                  <c:v>1.691808479300505E-3</c:v>
                </c:pt>
                <c:pt idx="3124">
                  <c:v>1.6897948488008296E-3</c:v>
                </c:pt>
                <c:pt idx="3125">
                  <c:v>1.687509584801461E-3</c:v>
                </c:pt>
                <c:pt idx="3126">
                  <c:v>1.6849534850997827E-3</c:v>
                </c:pt>
                <c:pt idx="3127">
                  <c:v>1.6821305412015874E-3</c:v>
                </c:pt>
                <c:pt idx="3128">
                  <c:v>1.6790387522007677E-3</c:v>
                </c:pt>
                <c:pt idx="3129">
                  <c:v>1.6756817498020382E-3</c:v>
                </c:pt>
                <c:pt idx="3130">
                  <c:v>1.6720634815001745E-3</c:v>
                </c:pt>
                <c:pt idx="3131">
                  <c:v>1.6681849862010267E-3</c:v>
                </c:pt>
                <c:pt idx="3132">
                  <c:v>1.6640455180017E-3</c:v>
                </c:pt>
                <c:pt idx="3133">
                  <c:v>1.6596514787998728E-3</c:v>
                </c:pt>
                <c:pt idx="3134">
                  <c:v>1.6549976717001869E-3</c:v>
                </c:pt>
                <c:pt idx="3135">
                  <c:v>1.6500920446986811E-3</c:v>
                </c:pt>
                <c:pt idx="3136">
                  <c:v>1.6449351647018773E-3</c:v>
                </c:pt>
                <c:pt idx="3137">
                  <c:v>1.6395328147993382E-3</c:v>
                </c:pt>
                <c:pt idx="3138">
                  <c:v>1.6338906532986641E-3</c:v>
                </c:pt>
                <c:pt idx="3139">
                  <c:v>1.6280039466991525E-3</c:v>
                </c:pt>
                <c:pt idx="3140">
                  <c:v>1.6218871213986574E-3</c:v>
                </c:pt>
                <c:pt idx="3141">
                  <c:v>1.6155387103999885E-3</c:v>
                </c:pt>
                <c:pt idx="3142">
                  <c:v>1.6089510993992917E-3</c:v>
                </c:pt>
                <c:pt idx="3143">
                  <c:v>1.6021417477993793E-3</c:v>
                </c:pt>
                <c:pt idx="3144">
                  <c:v>1.5951093226007629E-3</c:v>
                </c:pt>
                <c:pt idx="3145">
                  <c:v>1.5878604510994876E-3</c:v>
                </c:pt>
                <c:pt idx="3146">
                  <c:v>1.5803976992998514E-3</c:v>
                </c:pt>
                <c:pt idx="3147">
                  <c:v>1.5727267447012139E-3</c:v>
                </c:pt>
                <c:pt idx="3148">
                  <c:v>1.5648479196990195E-3</c:v>
                </c:pt>
                <c:pt idx="3149">
                  <c:v>1.5567673702996387E-3</c:v>
                </c:pt>
                <c:pt idx="3150">
                  <c:v>1.5484890745014468E-3</c:v>
                </c:pt>
                <c:pt idx="3151">
                  <c:v>1.5400223213006825E-3</c:v>
                </c:pt>
                <c:pt idx="3152">
                  <c:v>1.5313624184010166E-3</c:v>
                </c:pt>
                <c:pt idx="3153">
                  <c:v>1.5225187974010623E-3</c:v>
                </c:pt>
                <c:pt idx="3154">
                  <c:v>1.5134997270997985E-3</c:v>
                </c:pt>
                <c:pt idx="3155">
                  <c:v>1.5043038226991712E-3</c:v>
                </c:pt>
                <c:pt idx="3156">
                  <c:v>1.4949386809988141E-3</c:v>
                </c:pt>
                <c:pt idx="3157">
                  <c:v>1.4854192734006233E-3</c:v>
                </c:pt>
                <c:pt idx="3158">
                  <c:v>1.4757386308019704E-3</c:v>
                </c:pt>
                <c:pt idx="3159">
                  <c:v>1.4659053736991723E-3</c:v>
                </c:pt>
                <c:pt idx="3160">
                  <c:v>1.4559250051995321E-3</c:v>
                </c:pt>
                <c:pt idx="3161">
                  <c:v>1.4458022345991139E-3</c:v>
                </c:pt>
                <c:pt idx="3162">
                  <c:v>1.435542204699658E-3</c:v>
                </c:pt>
                <c:pt idx="3163">
                  <c:v>1.42514937680005E-3</c:v>
                </c:pt>
                <c:pt idx="3164">
                  <c:v>1.4146281310019049E-3</c:v>
                </c:pt>
                <c:pt idx="3165">
                  <c:v>1.403988776999654E-3</c:v>
                </c:pt>
                <c:pt idx="3166">
                  <c:v>1.3932327922994148E-3</c:v>
                </c:pt>
                <c:pt idx="3167">
                  <c:v>1.382371064700294E-3</c:v>
                </c:pt>
                <c:pt idx="3168">
                  <c:v>1.3714095981001151E-3</c:v>
                </c:pt>
                <c:pt idx="3169">
                  <c:v>1.3603521943004182E-3</c:v>
                </c:pt>
                <c:pt idx="3170">
                  <c:v>1.3492031255992742E-3</c:v>
                </c:pt>
                <c:pt idx="3171">
                  <c:v>1.337974138600373E-3</c:v>
                </c:pt>
                <c:pt idx="3172">
                  <c:v>1.3266667181994762E-3</c:v>
                </c:pt>
                <c:pt idx="3173">
                  <c:v>1.3152877079001257E-3</c:v>
                </c:pt>
                <c:pt idx="3174">
                  <c:v>1.3038402031000373E-3</c:v>
                </c:pt>
                <c:pt idx="3175">
                  <c:v>1.2923280669987491E-3</c:v>
                </c:pt>
                <c:pt idx="3176">
                  <c:v>1.2807697669998674E-3</c:v>
                </c:pt>
                <c:pt idx="3177">
                  <c:v>1.2691642810018777E-3</c:v>
                </c:pt>
                <c:pt idx="3178">
                  <c:v>1.2575229400013654E-3</c:v>
                </c:pt>
                <c:pt idx="3179">
                  <c:v>1.2458496486011938E-3</c:v>
                </c:pt>
                <c:pt idx="3180">
                  <c:v>1.2341459108995423E-3</c:v>
                </c:pt>
                <c:pt idx="3181">
                  <c:v>1.222418034299011E-3</c:v>
                </c:pt>
                <c:pt idx="3182">
                  <c:v>1.2106781426020063E-3</c:v>
                </c:pt>
                <c:pt idx="3183">
                  <c:v>1.1989266491987394E-3</c:v>
                </c:pt>
                <c:pt idx="3184">
                  <c:v>1.1871757941008809E-3</c:v>
                </c:pt>
                <c:pt idx="3185">
                  <c:v>1.1754272371007346E-3</c:v>
                </c:pt>
                <c:pt idx="3186">
                  <c:v>1.1636849106011482E-3</c:v>
                </c:pt>
                <c:pt idx="3187">
                  <c:v>1.1519564616015998E-3</c:v>
                </c:pt>
                <c:pt idx="3188">
                  <c:v>1.1402476093991254E-3</c:v>
                </c:pt>
                <c:pt idx="3189">
                  <c:v>1.1285669696015077E-3</c:v>
                </c:pt>
                <c:pt idx="3190">
                  <c:v>1.1169225150986506E-3</c:v>
                </c:pt>
                <c:pt idx="3191">
                  <c:v>1.1053150411015622E-3</c:v>
                </c:pt>
                <c:pt idx="3192">
                  <c:v>1.0937515879021475E-3</c:v>
                </c:pt>
                <c:pt idx="3193">
                  <c:v>1.0822465647990498E-3</c:v>
                </c:pt>
                <c:pt idx="3194">
                  <c:v>1.0707958459015288E-3</c:v>
                </c:pt>
                <c:pt idx="3195">
                  <c:v>1.0594095470004561E-3</c:v>
                </c:pt>
                <c:pt idx="3196">
                  <c:v>1.0480864047011096E-3</c:v>
                </c:pt>
                <c:pt idx="3197">
                  <c:v>1.0368368400008876E-3</c:v>
                </c:pt>
                <c:pt idx="3198">
                  <c:v>1.0256713162988262E-3</c:v>
                </c:pt>
                <c:pt idx="3199">
                  <c:v>1.0145908350018829E-3</c:v>
                </c:pt>
                <c:pt idx="3200">
                  <c:v>1.0035987899001952E-3</c:v>
                </c:pt>
                <c:pt idx="3201">
                  <c:v>9.9269573169991077E-4</c:v>
                </c:pt>
                <c:pt idx="3202">
                  <c:v>9.8189690130112695E-4</c:v>
                </c:pt>
                <c:pt idx="3203">
                  <c:v>9.7120746709933314E-4</c:v>
                </c:pt>
                <c:pt idx="3204">
                  <c:v>9.6062646700190157E-4</c:v>
                </c:pt>
                <c:pt idx="3205">
                  <c:v>9.5016249160195798E-4</c:v>
                </c:pt>
                <c:pt idx="3206">
                  <c:v>9.3981174440216364E-4</c:v>
                </c:pt>
                <c:pt idx="3207">
                  <c:v>9.2959033390016543E-4</c:v>
                </c:pt>
                <c:pt idx="3208">
                  <c:v>9.1949991969997313E-4</c:v>
                </c:pt>
                <c:pt idx="3209">
                  <c:v>9.0954372220153346E-4</c:v>
                </c:pt>
                <c:pt idx="3210">
                  <c:v>8.9971959999957107E-4</c:v>
                </c:pt>
                <c:pt idx="3211">
                  <c:v>8.9003465430081974E-4</c:v>
                </c:pt>
                <c:pt idx="3212">
                  <c:v>8.8049486879882011E-4</c:v>
                </c:pt>
                <c:pt idx="3213">
                  <c:v>8.7110562450121165E-4</c:v>
                </c:pt>
                <c:pt idx="3214">
                  <c:v>8.6186769710039357E-4</c:v>
                </c:pt>
                <c:pt idx="3215">
                  <c:v>8.5278760290208311E-4</c:v>
                </c:pt>
                <c:pt idx="3216">
                  <c:v>8.4387058339885357E-4</c:v>
                </c:pt>
                <c:pt idx="3217">
                  <c:v>8.3511115930079427E-4</c:v>
                </c:pt>
                <c:pt idx="3218">
                  <c:v>8.2651566840041824E-4</c:v>
                </c:pt>
                <c:pt idx="3219">
                  <c:v>8.180901976011512E-4</c:v>
                </c:pt>
                <c:pt idx="3220">
                  <c:v>8.098384071999476E-4</c:v>
                </c:pt>
                <c:pt idx="3221">
                  <c:v>8.0175174799990145E-4</c:v>
                </c:pt>
                <c:pt idx="3222">
                  <c:v>7.9384395609949365E-4</c:v>
                </c:pt>
                <c:pt idx="3223">
                  <c:v>7.861148412011687E-4</c:v>
                </c:pt>
                <c:pt idx="3224">
                  <c:v>7.7856396890041424E-4</c:v>
                </c:pt>
                <c:pt idx="3225">
                  <c:v>7.7119791309954167E-4</c:v>
                </c:pt>
                <c:pt idx="3226">
                  <c:v>7.6401647350010649E-4</c:v>
                </c:pt>
                <c:pt idx="3227">
                  <c:v>7.570148524003173E-4</c:v>
                </c:pt>
                <c:pt idx="3228">
                  <c:v>7.5020249510160397E-4</c:v>
                </c:pt>
                <c:pt idx="3229">
                  <c:v>7.4357519550005691E-4</c:v>
                </c:pt>
                <c:pt idx="3230">
                  <c:v>7.3713508029982222E-4</c:v>
                </c:pt>
                <c:pt idx="3231">
                  <c:v>7.3088904440155034E-4</c:v>
                </c:pt>
                <c:pt idx="3232">
                  <c:v>7.2483173530102363E-4</c:v>
                </c:pt>
                <c:pt idx="3233">
                  <c:v>7.1895787800002608E-4</c:v>
                </c:pt>
                <c:pt idx="3234">
                  <c:v>7.1328243110002632E-4</c:v>
                </c:pt>
                <c:pt idx="3235">
                  <c:v>7.0779636330087214E-4</c:v>
                </c:pt>
                <c:pt idx="3236">
                  <c:v>7.0249713330028385E-4</c:v>
                </c:pt>
                <c:pt idx="3237">
                  <c:v>6.9738604329927512E-4</c:v>
                </c:pt>
                <c:pt idx="3238">
                  <c:v>6.9246504969910916E-4</c:v>
                </c:pt>
                <c:pt idx="3239">
                  <c:v>6.8773624740003925E-4</c:v>
                </c:pt>
                <c:pt idx="3240">
                  <c:v>6.8319584779885645E-4</c:v>
                </c:pt>
                <c:pt idx="3241">
                  <c:v>6.7883855239969648E-4</c:v>
                </c:pt>
                <c:pt idx="3242">
                  <c:v>6.7466675029947965E-4</c:v>
                </c:pt>
                <c:pt idx="3243">
                  <c:v>6.7067713549917585E-4</c:v>
                </c:pt>
                <c:pt idx="3244">
                  <c:v>6.6687077790206217E-4</c:v>
                </c:pt>
                <c:pt idx="3245">
                  <c:v>6.6325088570096113E-4</c:v>
                </c:pt>
                <c:pt idx="3246">
                  <c:v>6.5981168960149716E-4</c:v>
                </c:pt>
                <c:pt idx="3247">
                  <c:v>6.5654211979904176E-4</c:v>
                </c:pt>
                <c:pt idx="3248">
                  <c:v>6.5345137679884147E-4</c:v>
                </c:pt>
                <c:pt idx="3249">
                  <c:v>6.5053124150082908E-4</c:v>
                </c:pt>
                <c:pt idx="3250">
                  <c:v>6.4777878819910484E-4</c:v>
                </c:pt>
                <c:pt idx="3251">
                  <c:v>6.4519820680075668E-4</c:v>
                </c:pt>
                <c:pt idx="3252">
                  <c:v>6.4277464409912E-4</c:v>
                </c:pt>
                <c:pt idx="3253">
                  <c:v>6.4051641840023876E-4</c:v>
                </c:pt>
                <c:pt idx="3254">
                  <c:v>6.3841387409979689E-4</c:v>
                </c:pt>
                <c:pt idx="3255">
                  <c:v>6.3646421520147101E-4</c:v>
                </c:pt>
                <c:pt idx="3256">
                  <c:v>6.3466509979903662E-4</c:v>
                </c:pt>
                <c:pt idx="3257">
                  <c:v>6.3301130450099663E-4</c:v>
                </c:pt>
                <c:pt idx="3258">
                  <c:v>6.3150533080147397E-4</c:v>
                </c:pt>
                <c:pt idx="3259">
                  <c:v>6.3014149300144595E-4</c:v>
                </c:pt>
                <c:pt idx="3260">
                  <c:v>6.2891065670100943E-4</c:v>
                </c:pt>
                <c:pt idx="3261">
                  <c:v>6.2780798999995113E-4</c:v>
                </c:pt>
                <c:pt idx="3262">
                  <c:v>6.2683888869941029E-4</c:v>
                </c:pt>
                <c:pt idx="3263">
                  <c:v>6.2598902430011094E-4</c:v>
                </c:pt>
                <c:pt idx="3264">
                  <c:v>6.2525663760126804E-4</c:v>
                </c:pt>
                <c:pt idx="3265">
                  <c:v>6.2463574409932221E-4</c:v>
                </c:pt>
                <c:pt idx="3266">
                  <c:v>6.2412184880145105E-4</c:v>
                </c:pt>
                <c:pt idx="3267">
                  <c:v>6.2371719840115247E-4</c:v>
                </c:pt>
                <c:pt idx="3268">
                  <c:v>6.2341032090174053E-4</c:v>
                </c:pt>
                <c:pt idx="3269">
                  <c:v>6.2319946610145394E-4</c:v>
                </c:pt>
                <c:pt idx="3270">
                  <c:v>6.2307009610051978E-4</c:v>
                </c:pt>
                <c:pt idx="3271">
                  <c:v>6.2302598360020056E-4</c:v>
                </c:pt>
                <c:pt idx="3272">
                  <c:v>6.2306051260208051E-4</c:v>
                </c:pt>
                <c:pt idx="3273">
                  <c:v>6.2316343819901476E-4</c:v>
                </c:pt>
                <c:pt idx="3274">
                  <c:v>6.2334016540077641E-4</c:v>
                </c:pt>
                <c:pt idx="3275">
                  <c:v>6.2357375039923113E-4</c:v>
                </c:pt>
                <c:pt idx="3276">
                  <c:v>6.2386306240114209E-4</c:v>
                </c:pt>
                <c:pt idx="3277">
                  <c:v>6.2420064270085618E-4</c:v>
                </c:pt>
                <c:pt idx="3278">
                  <c:v>6.2458481760074847E-4</c:v>
                </c:pt>
                <c:pt idx="3279">
                  <c:v>6.2500822599886874E-4</c:v>
                </c:pt>
                <c:pt idx="3280">
                  <c:v>6.2546306390132145E-4</c:v>
                </c:pt>
                <c:pt idx="3281">
                  <c:v>6.2594495809875639E-4</c:v>
                </c:pt>
                <c:pt idx="3282">
                  <c:v>6.2645001879957363E-4</c:v>
                </c:pt>
                <c:pt idx="3283">
                  <c:v>6.2696594759970026E-4</c:v>
                </c:pt>
                <c:pt idx="3284">
                  <c:v>6.2749553299923377E-4</c:v>
                </c:pt>
                <c:pt idx="3285">
                  <c:v>6.2803234980179923E-4</c:v>
                </c:pt>
                <c:pt idx="3286">
                  <c:v>6.2856383570064622E-4</c:v>
                </c:pt>
                <c:pt idx="3287">
                  <c:v>6.2908443620202092E-4</c:v>
                </c:pt>
                <c:pt idx="3288">
                  <c:v>6.2958906229937384E-4</c:v>
                </c:pt>
                <c:pt idx="3289">
                  <c:v>6.3007464450137718E-4</c:v>
                </c:pt>
                <c:pt idx="3290">
                  <c:v>6.3053583960126502E-4</c:v>
                </c:pt>
                <c:pt idx="3291">
                  <c:v>6.3096065180090477E-4</c:v>
                </c:pt>
                <c:pt idx="3292">
                  <c:v>6.3134538660136741E-4</c:v>
                </c:pt>
                <c:pt idx="3293">
                  <c:v>6.3169015449915378E-4</c:v>
                </c:pt>
                <c:pt idx="3294">
                  <c:v>6.3198313129930739E-4</c:v>
                </c:pt>
                <c:pt idx="3295">
                  <c:v>6.3221621000053574E-4</c:v>
                </c:pt>
                <c:pt idx="3296">
                  <c:v>6.3238728160186497E-4</c:v>
                </c:pt>
                <c:pt idx="3297">
                  <c:v>6.3249401500087288E-4</c:v>
                </c:pt>
                <c:pt idx="3298">
                  <c:v>6.3252569239935497E-4</c:v>
                </c:pt>
                <c:pt idx="3299">
                  <c:v>6.3247751300110622E-4</c:v>
                </c:pt>
                <c:pt idx="3300">
                  <c:v>6.3234935030109796E-4</c:v>
                </c:pt>
                <c:pt idx="3301">
                  <c:v>6.3213098700032333E-4</c:v>
                </c:pt>
                <c:pt idx="3302">
                  <c:v>6.3182009279927343E-4</c:v>
                </c:pt>
                <c:pt idx="3303">
                  <c:v>6.3140436670039435E-4</c:v>
                </c:pt>
                <c:pt idx="3304">
                  <c:v>6.3088465839911123E-4</c:v>
                </c:pt>
                <c:pt idx="3305">
                  <c:v>6.3025462669941135E-4</c:v>
                </c:pt>
                <c:pt idx="3306">
                  <c:v>6.2951179129910884E-4</c:v>
                </c:pt>
                <c:pt idx="3307">
                  <c:v>6.2864022510211726E-4</c:v>
                </c:pt>
                <c:pt idx="3308">
                  <c:v>6.2763942250043669E-4</c:v>
                </c:pt>
                <c:pt idx="3309">
                  <c:v>6.2650928609997436E-4</c:v>
                </c:pt>
                <c:pt idx="3310">
                  <c:v>6.2524148370002308E-4</c:v>
                </c:pt>
                <c:pt idx="3311">
                  <c:v>6.2383328280191108E-4</c:v>
                </c:pt>
                <c:pt idx="3312">
                  <c:v>6.222753641011991E-4</c:v>
                </c:pt>
                <c:pt idx="3313">
                  <c:v>6.2056739130156302E-4</c:v>
                </c:pt>
                <c:pt idx="3314">
                  <c:v>6.1870371200001273E-4</c:v>
                </c:pt>
                <c:pt idx="3315">
                  <c:v>6.1667990220115598E-4</c:v>
                </c:pt>
                <c:pt idx="3316">
                  <c:v>6.1449236639887772E-4</c:v>
                </c:pt>
                <c:pt idx="3317">
                  <c:v>6.1213260120140944E-4</c:v>
                </c:pt>
                <c:pt idx="3318">
                  <c:v>6.0960731510206756E-4</c:v>
                </c:pt>
                <c:pt idx="3319">
                  <c:v>6.0689916900003027E-4</c:v>
                </c:pt>
                <c:pt idx="3320">
                  <c:v>6.0401238100027399E-4</c:v>
                </c:pt>
                <c:pt idx="3321">
                  <c:v>6.0094209310079805E-4</c:v>
                </c:pt>
                <c:pt idx="3322">
                  <c:v>5.9768576059937573E-4</c:v>
                </c:pt>
                <c:pt idx="3323">
                  <c:v>5.942359678989817E-4</c:v>
                </c:pt>
                <c:pt idx="3324">
                  <c:v>5.9058556340119139E-4</c:v>
                </c:pt>
                <c:pt idx="3325">
                  <c:v>5.8674122140089935E-4</c:v>
                </c:pt>
                <c:pt idx="3326">
                  <c:v>5.8269594619986265E-4</c:v>
                </c:pt>
                <c:pt idx="3327">
                  <c:v>5.7844180259891687E-4</c:v>
                </c:pt>
                <c:pt idx="3328">
                  <c:v>5.7398141450093476E-4</c:v>
                </c:pt>
                <c:pt idx="3329">
                  <c:v>5.6931446319907764E-4</c:v>
                </c:pt>
                <c:pt idx="3330">
                  <c:v>5.6443186960208891E-4</c:v>
                </c:pt>
                <c:pt idx="3331">
                  <c:v>5.5933416729914143E-4</c:v>
                </c:pt>
                <c:pt idx="3332">
                  <c:v>5.5401663070142604E-4</c:v>
                </c:pt>
                <c:pt idx="3333">
                  <c:v>5.4847824080184182E-4</c:v>
                </c:pt>
                <c:pt idx="3334">
                  <c:v>5.4271638629899144E-4</c:v>
                </c:pt>
                <c:pt idx="3335">
                  <c:v>5.3672786850000875E-4</c:v>
                </c:pt>
                <c:pt idx="3336">
                  <c:v>5.3051266770154371E-4</c:v>
                </c:pt>
                <c:pt idx="3337">
                  <c:v>5.2407286090172533E-4</c:v>
                </c:pt>
                <c:pt idx="3338">
                  <c:v>5.174014879010258E-4</c:v>
                </c:pt>
                <c:pt idx="3339">
                  <c:v>5.1049713480111336E-4</c:v>
                </c:pt>
                <c:pt idx="3340">
                  <c:v>5.0335956800040549E-4</c:v>
                </c:pt>
                <c:pt idx="3341">
                  <c:v>4.9598262399896953E-4</c:v>
                </c:pt>
                <c:pt idx="3342">
                  <c:v>4.8837237439869341E-4</c:v>
                </c:pt>
                <c:pt idx="3343">
                  <c:v>4.8052975370183049E-4</c:v>
                </c:pt>
                <c:pt idx="3344">
                  <c:v>4.7244541880075985E-4</c:v>
                </c:pt>
                <c:pt idx="3345">
                  <c:v>4.6411676400026636E-4</c:v>
                </c:pt>
                <c:pt idx="3346">
                  <c:v>4.5555415750087036E-4</c:v>
                </c:pt>
                <c:pt idx="3347">
                  <c:v>4.4674939979927331E-4</c:v>
                </c:pt>
                <c:pt idx="3348">
                  <c:v>4.3770340290194554E-4</c:v>
                </c:pt>
                <c:pt idx="3349">
                  <c:v>4.2842037009904743E-4</c:v>
                </c:pt>
                <c:pt idx="3350">
                  <c:v>4.188922486996205E-4</c:v>
                </c:pt>
                <c:pt idx="3351">
                  <c:v>4.09120705398891E-4</c:v>
                </c:pt>
                <c:pt idx="3352">
                  <c:v>3.991120241018109E-4</c:v>
                </c:pt>
                <c:pt idx="3353">
                  <c:v>3.8886283219952134E-4</c:v>
                </c:pt>
                <c:pt idx="3354">
                  <c:v>3.7837305410093336E-4</c:v>
                </c:pt>
                <c:pt idx="3355">
                  <c:v>3.6764023469970653E-4</c:v>
                </c:pt>
                <c:pt idx="3356">
                  <c:v>3.566692093990298E-4</c:v>
                </c:pt>
                <c:pt idx="3357">
                  <c:v>3.4545633280202992E-4</c:v>
                </c:pt>
                <c:pt idx="3358">
                  <c:v>3.3400190110199901E-4</c:v>
                </c:pt>
                <c:pt idx="3359">
                  <c:v>3.223115664994225E-4</c:v>
                </c:pt>
                <c:pt idx="3360">
                  <c:v>3.1038177549902457E-4</c:v>
                </c:pt>
                <c:pt idx="3361">
                  <c:v>2.9821387050077419E-4</c:v>
                </c:pt>
                <c:pt idx="3362">
                  <c:v>2.8581662880000636E-4</c:v>
                </c:pt>
                <c:pt idx="3363">
                  <c:v>2.7318593640046629E-4</c:v>
                </c:pt>
                <c:pt idx="3364">
                  <c:v>2.6032385390095669E-4</c:v>
                </c:pt>
                <c:pt idx="3365">
                  <c:v>2.4723495210210444E-4</c:v>
                </c:pt>
                <c:pt idx="3366">
                  <c:v>2.3391441120068635E-4</c:v>
                </c:pt>
                <c:pt idx="3367">
                  <c:v>2.2036754570109451E-4</c:v>
                </c:pt>
                <c:pt idx="3368">
                  <c:v>2.0659220659879907E-4</c:v>
                </c:pt>
                <c:pt idx="3369">
                  <c:v>1.9259461809895129E-4</c:v>
                </c:pt>
                <c:pt idx="3370">
                  <c:v>1.7838524729896221E-4</c:v>
                </c:pt>
                <c:pt idx="3371">
                  <c:v>1.6395046959871706E-4</c:v>
                </c:pt>
                <c:pt idx="3372">
                  <c:v>1.4929732520130301E-4</c:v>
                </c:pt>
                <c:pt idx="3373">
                  <c:v>1.3443614570007867E-4</c:v>
                </c:pt>
                <c:pt idx="3374">
                  <c:v>1.1935598019974236E-4</c:v>
                </c:pt>
                <c:pt idx="3375">
                  <c:v>1.0406711410126945E-4</c:v>
                </c:pt>
                <c:pt idx="3376">
                  <c:v>8.857369000025983E-5</c:v>
                </c:pt>
                <c:pt idx="3377">
                  <c:v>7.2877657199654777E-5</c:v>
                </c:pt>
                <c:pt idx="3378">
                  <c:v>5.6986457298791038E-5</c:v>
                </c:pt>
                <c:pt idx="3379">
                  <c:v>4.0895009700392393E-5</c:v>
                </c:pt>
                <c:pt idx="3380">
                  <c:v>2.4607911001339744E-5</c:v>
                </c:pt>
                <c:pt idx="3381">
                  <c:v>8.1254625001747627E-6</c:v>
                </c:pt>
                <c:pt idx="3382">
                  <c:v>-8.5430740988101661E-6</c:v>
                </c:pt>
                <c:pt idx="3383">
                  <c:v>-2.5390817601333993E-5</c:v>
                </c:pt>
                <c:pt idx="3384">
                  <c:v>-4.2418936700983068E-5</c:v>
                </c:pt>
                <c:pt idx="3385">
                  <c:v>-5.9621783798036176E-5</c:v>
                </c:pt>
                <c:pt idx="3386">
                  <c:v>-7.7001334499726681E-5</c:v>
                </c:pt>
                <c:pt idx="3387">
                  <c:v>-9.4546126298666877E-5</c:v>
                </c:pt>
                <c:pt idx="3388">
                  <c:v>-1.1225038160134204E-4</c:v>
                </c:pt>
                <c:pt idx="3389">
                  <c:v>-1.3012200119888462E-4</c:v>
                </c:pt>
                <c:pt idx="3390">
                  <c:v>-1.4815220830044495E-4</c:v>
                </c:pt>
                <c:pt idx="3391">
                  <c:v>-1.6632953390072203E-4</c:v>
                </c:pt>
                <c:pt idx="3392">
                  <c:v>-1.8465958299884733E-4</c:v>
                </c:pt>
                <c:pt idx="3393">
                  <c:v>-2.0312979830094946E-4</c:v>
                </c:pt>
                <c:pt idx="3394">
                  <c:v>-2.2174377830097569E-4</c:v>
                </c:pt>
                <c:pt idx="3395">
                  <c:v>-2.4049414389892831E-4</c:v>
                </c:pt>
                <c:pt idx="3396">
                  <c:v>-2.5936838749984759E-4</c:v>
                </c:pt>
                <c:pt idx="3397">
                  <c:v>-2.7837242220130065E-4</c:v>
                </c:pt>
                <c:pt idx="3398">
                  <c:v>-2.9749922849831023E-4</c:v>
                </c:pt>
                <c:pt idx="3399">
                  <c:v>-3.1674290859839971E-4</c:v>
                </c:pt>
                <c:pt idx="3400">
                  <c:v>-3.3610058299871071E-4</c:v>
                </c:pt>
                <c:pt idx="3401">
                  <c:v>-3.5556241919820764E-4</c:v>
                </c:pt>
                <c:pt idx="3402">
                  <c:v>-3.7512564469821541E-4</c:v>
                </c:pt>
                <c:pt idx="3403">
                  <c:v>-3.9478400340087205E-4</c:v>
                </c:pt>
                <c:pt idx="3404">
                  <c:v>-4.1453246069877991E-4</c:v>
                </c:pt>
                <c:pt idx="3405">
                  <c:v>-4.3436856429934778E-4</c:v>
                </c:pt>
                <c:pt idx="3406">
                  <c:v>-4.5428611440101463E-4</c:v>
                </c:pt>
                <c:pt idx="3407">
                  <c:v>-4.7428020759809897E-4</c:v>
                </c:pt>
                <c:pt idx="3408">
                  <c:v>-4.9434343269894043E-4</c:v>
                </c:pt>
                <c:pt idx="3409">
                  <c:v>-5.1447184980091265E-4</c:v>
                </c:pt>
                <c:pt idx="3410">
                  <c:v>-5.3466335100083029E-4</c:v>
                </c:pt>
                <c:pt idx="3411">
                  <c:v>-5.5490575260108699E-4</c:v>
                </c:pt>
                <c:pt idx="3412">
                  <c:v>-5.7519729010024889E-4</c:v>
                </c:pt>
                <c:pt idx="3413">
                  <c:v>-5.9552880080104842E-4</c:v>
                </c:pt>
                <c:pt idx="3414">
                  <c:v>-6.1589554340102382E-4</c:v>
                </c:pt>
                <c:pt idx="3415">
                  <c:v>-6.3629280229804408E-4</c:v>
                </c:pt>
                <c:pt idx="3416">
                  <c:v>-6.5672167579933216E-4</c:v>
                </c:pt>
                <c:pt idx="3417">
                  <c:v>-6.7716092360114999E-4</c:v>
                </c:pt>
                <c:pt idx="3418">
                  <c:v>-6.9761540169821501E-4</c:v>
                </c:pt>
                <c:pt idx="3419">
                  <c:v>-7.1808073369794556E-4</c:v>
                </c:pt>
                <c:pt idx="3420">
                  <c:v>-7.3854310249998889E-4</c:v>
                </c:pt>
                <c:pt idx="3421">
                  <c:v>-7.5900194400091436E-4</c:v>
                </c:pt>
                <c:pt idx="3422">
                  <c:v>-7.7945047879879326E-4</c:v>
                </c:pt>
                <c:pt idx="3423">
                  <c:v>-7.998797652000178E-4</c:v>
                </c:pt>
                <c:pt idx="3424">
                  <c:v>-8.2028583289783796E-4</c:v>
                </c:pt>
                <c:pt idx="3425">
                  <c:v>-8.406616558005453E-4</c:v>
                </c:pt>
                <c:pt idx="3426">
                  <c:v>-8.6100391709820201E-4</c:v>
                </c:pt>
                <c:pt idx="3427">
                  <c:v>-8.8130536039798812E-4</c:v>
                </c:pt>
                <c:pt idx="3428">
                  <c:v>-9.0155554229909285E-4</c:v>
                </c:pt>
                <c:pt idx="3429">
                  <c:v>-9.2175021389806489E-4</c:v>
                </c:pt>
                <c:pt idx="3430">
                  <c:v>-9.4188954570029182E-4</c:v>
                </c:pt>
                <c:pt idx="3431">
                  <c:v>-9.6196152199823359E-4</c:v>
                </c:pt>
                <c:pt idx="3432">
                  <c:v>-9.8195889300001227E-4</c:v>
                </c:pt>
                <c:pt idx="3433">
                  <c:v>-1.0018839705985272E-3</c:v>
                </c:pt>
                <c:pt idx="3434">
                  <c:v>-1.0217280368998161E-3</c:v>
                </c:pt>
                <c:pt idx="3435">
                  <c:v>-1.0414795268012256E-3</c:v>
                </c:pt>
                <c:pt idx="3436">
                  <c:v>-1.0611331203982388E-3</c:v>
                </c:pt>
                <c:pt idx="3437">
                  <c:v>-1.0806879601013009E-3</c:v>
                </c:pt>
                <c:pt idx="3438">
                  <c:v>-1.1001323682009456E-3</c:v>
                </c:pt>
                <c:pt idx="3439">
                  <c:v>-1.1194634742999199E-3</c:v>
                </c:pt>
                <c:pt idx="3440">
                  <c:v>-1.138673726501338E-3</c:v>
                </c:pt>
                <c:pt idx="3441">
                  <c:v>-1.1577538129010634E-3</c:v>
                </c:pt>
                <c:pt idx="3442">
                  <c:v>-1.176700346299242E-3</c:v>
                </c:pt>
                <c:pt idx="3443">
                  <c:v>-1.1955123002991286E-3</c:v>
                </c:pt>
                <c:pt idx="3444">
                  <c:v>-1.2141765507003299E-3</c:v>
                </c:pt>
                <c:pt idx="3445">
                  <c:v>-1.2326906142980931E-3</c:v>
                </c:pt>
                <c:pt idx="3446">
                  <c:v>-1.251051123698943E-3</c:v>
                </c:pt>
                <c:pt idx="3447">
                  <c:v>-1.2692524700987917E-3</c:v>
                </c:pt>
                <c:pt idx="3448">
                  <c:v>-1.2872820142995067E-3</c:v>
                </c:pt>
                <c:pt idx="3449">
                  <c:v>-1.3051422543988167E-3</c:v>
                </c:pt>
                <c:pt idx="3450">
                  <c:v>-1.3228225725008258E-3</c:v>
                </c:pt>
                <c:pt idx="3451">
                  <c:v>-1.3403207197981715E-3</c:v>
                </c:pt>
                <c:pt idx="3452">
                  <c:v>-1.3576308023992567E-3</c:v>
                </c:pt>
                <c:pt idx="3453">
                  <c:v>-1.3747439036997378E-3</c:v>
                </c:pt>
                <c:pt idx="3454">
                  <c:v>-1.3916558735012075E-3</c:v>
                </c:pt>
                <c:pt idx="3455">
                  <c:v>-1.4083605043992975E-3</c:v>
                </c:pt>
                <c:pt idx="3456">
                  <c:v>-1.4248552210993637E-3</c:v>
                </c:pt>
                <c:pt idx="3457">
                  <c:v>-1.4411424963007846E-3</c:v>
                </c:pt>
                <c:pt idx="3458">
                  <c:v>-1.4572054876005325E-3</c:v>
                </c:pt>
                <c:pt idx="3459">
                  <c:v>-1.4730382617003102E-3</c:v>
                </c:pt>
                <c:pt idx="3460">
                  <c:v>-1.4886435623004957E-3</c:v>
                </c:pt>
                <c:pt idx="3461">
                  <c:v>-1.5040153039009851E-3</c:v>
                </c:pt>
                <c:pt idx="3462">
                  <c:v>-1.519147799697862E-3</c:v>
                </c:pt>
                <c:pt idx="3463">
                  <c:v>-1.5340309318006007E-3</c:v>
                </c:pt>
                <c:pt idx="3464">
                  <c:v>-1.5486700905000816E-3</c:v>
                </c:pt>
                <c:pt idx="3465">
                  <c:v>-1.5630518620000089E-3</c:v>
                </c:pt>
                <c:pt idx="3466">
                  <c:v>-1.5771743475987421E-3</c:v>
                </c:pt>
                <c:pt idx="3467">
                  <c:v>-1.5910420761997557E-3</c:v>
                </c:pt>
                <c:pt idx="3468">
                  <c:v>-1.6046491947996344E-3</c:v>
                </c:pt>
                <c:pt idx="3469">
                  <c:v>-1.6179779675979944E-3</c:v>
                </c:pt>
                <c:pt idx="3470">
                  <c:v>-1.6310348940002939E-3</c:v>
                </c:pt>
                <c:pt idx="3471">
                  <c:v>-1.6438160719012274E-3</c:v>
                </c:pt>
                <c:pt idx="3472">
                  <c:v>-1.65631987199788E-3</c:v>
                </c:pt>
                <c:pt idx="3473">
                  <c:v>-1.6685418706998689E-3</c:v>
                </c:pt>
                <c:pt idx="3474">
                  <c:v>-1.6804765528988241E-3</c:v>
                </c:pt>
                <c:pt idx="3475">
                  <c:v>-1.692120548899112E-3</c:v>
                </c:pt>
                <c:pt idx="3476">
                  <c:v>-1.7034718159010254E-3</c:v>
                </c:pt>
                <c:pt idx="3477">
                  <c:v>-1.7145339616995159E-3</c:v>
                </c:pt>
                <c:pt idx="3478">
                  <c:v>-1.7252901719011504E-3</c:v>
                </c:pt>
                <c:pt idx="3479">
                  <c:v>-1.7357511932978298E-3</c:v>
                </c:pt>
                <c:pt idx="3480">
                  <c:v>-1.7459068269012334E-3</c:v>
                </c:pt>
                <c:pt idx="3481">
                  <c:v>-1.7557594962980261E-3</c:v>
                </c:pt>
                <c:pt idx="3482">
                  <c:v>-1.7653053208981362E-3</c:v>
                </c:pt>
                <c:pt idx="3483">
                  <c:v>-1.7745437206997394E-3</c:v>
                </c:pt>
                <c:pt idx="3484">
                  <c:v>-1.7834743862010782E-3</c:v>
                </c:pt>
                <c:pt idx="3485">
                  <c:v>-1.792089568798616E-3</c:v>
                </c:pt>
                <c:pt idx="3486">
                  <c:v>-1.8003960789982898E-3</c:v>
                </c:pt>
                <c:pt idx="3487">
                  <c:v>-1.8083829965007681E-3</c:v>
                </c:pt>
                <c:pt idx="3488">
                  <c:v>-1.8160545916998672E-3</c:v>
                </c:pt>
                <c:pt idx="3489">
                  <c:v>-1.8234086396979876E-3</c:v>
                </c:pt>
                <c:pt idx="3490">
                  <c:v>-1.8304494089989021E-3</c:v>
                </c:pt>
                <c:pt idx="3491">
                  <c:v>-1.8371724756995889E-3</c:v>
                </c:pt>
                <c:pt idx="3492">
                  <c:v>-1.8435761191000211E-3</c:v>
                </c:pt>
                <c:pt idx="3493">
                  <c:v>-1.8496597210990728E-3</c:v>
                </c:pt>
                <c:pt idx="3494">
                  <c:v>-1.8554301394004824E-3</c:v>
                </c:pt>
                <c:pt idx="3495">
                  <c:v>-1.8608852159012201E-3</c:v>
                </c:pt>
                <c:pt idx="3496">
                  <c:v>-1.8660190139989652E-3</c:v>
                </c:pt>
                <c:pt idx="3497">
                  <c:v>-1.870834473400862E-3</c:v>
                </c:pt>
                <c:pt idx="3498">
                  <c:v>-1.8753315336006438E-3</c:v>
                </c:pt>
                <c:pt idx="3499">
                  <c:v>-1.8795143609011689E-3</c:v>
                </c:pt>
                <c:pt idx="3500">
                  <c:v>-1.8833802635995767E-3</c:v>
                </c:pt>
                <c:pt idx="3501">
                  <c:v>-1.8869344632008733E-3</c:v>
                </c:pt>
                <c:pt idx="3502">
                  <c:v>-1.8901722819002487E-3</c:v>
                </c:pt>
                <c:pt idx="3503">
                  <c:v>-1.893093465501039E-3</c:v>
                </c:pt>
                <c:pt idx="3504">
                  <c:v>-1.8957134358998928E-3</c:v>
                </c:pt>
                <c:pt idx="3505">
                  <c:v>-1.8980252428981714E-3</c:v>
                </c:pt>
                <c:pt idx="3506">
                  <c:v>-1.9000317303010661E-3</c:v>
                </c:pt>
                <c:pt idx="3507">
                  <c:v>-1.9017370573983783E-3</c:v>
                </c:pt>
                <c:pt idx="3508">
                  <c:v>-1.9031371518991591E-3</c:v>
                </c:pt>
                <c:pt idx="3509">
                  <c:v>-1.9042431497986456E-3</c:v>
                </c:pt>
                <c:pt idx="3510">
                  <c:v>-1.9050539856984017E-3</c:v>
                </c:pt>
                <c:pt idx="3511">
                  <c:v>-1.9055686760012236E-3</c:v>
                </c:pt>
                <c:pt idx="3512">
                  <c:v>-1.9057898393981532E-3</c:v>
                </c:pt>
                <c:pt idx="3513">
                  <c:v>-1.9057291113000474E-3</c:v>
                </c:pt>
                <c:pt idx="3514">
                  <c:v>-1.9053763938998713E-3</c:v>
                </c:pt>
                <c:pt idx="3515">
                  <c:v>-1.9047427776008874E-3</c:v>
                </c:pt>
                <c:pt idx="3516">
                  <c:v>-1.903838457000262E-3</c:v>
                </c:pt>
                <c:pt idx="3517">
                  <c:v>-1.90265503379905E-3</c:v>
                </c:pt>
                <c:pt idx="3518">
                  <c:v>-1.9012015720996089E-3</c:v>
                </c:pt>
                <c:pt idx="3519">
                  <c:v>-1.8994846424007505E-3</c:v>
                </c:pt>
                <c:pt idx="3520">
                  <c:v>-1.8975023731009344E-3</c:v>
                </c:pt>
                <c:pt idx="3521">
                  <c:v>-1.8952669273986089E-3</c:v>
                </c:pt>
                <c:pt idx="3522">
                  <c:v>-1.8927826736998554E-3</c:v>
                </c:pt>
                <c:pt idx="3523">
                  <c:v>-1.8900461940987157E-3</c:v>
                </c:pt>
                <c:pt idx="3524">
                  <c:v>-1.8870674703990176E-3</c:v>
                </c:pt>
                <c:pt idx="3525">
                  <c:v>-1.8838474526994275E-3</c:v>
                </c:pt>
                <c:pt idx="3526">
                  <c:v>-1.8803923468979633E-3</c:v>
                </c:pt>
                <c:pt idx="3527">
                  <c:v>-1.8767066013012368E-3</c:v>
                </c:pt>
                <c:pt idx="3528">
                  <c:v>-1.8727959331990007E-3</c:v>
                </c:pt>
                <c:pt idx="3529">
                  <c:v>-1.868666958998233E-3</c:v>
                </c:pt>
                <c:pt idx="3530">
                  <c:v>-1.864321682099046E-3</c:v>
                </c:pt>
                <c:pt idx="3531">
                  <c:v>-1.8597666728012996E-3</c:v>
                </c:pt>
                <c:pt idx="3532">
                  <c:v>-1.8550044148000211E-3</c:v>
                </c:pt>
                <c:pt idx="3533">
                  <c:v>-1.8500465902988594E-3</c:v>
                </c:pt>
                <c:pt idx="3534">
                  <c:v>-1.8449007394991668E-3</c:v>
                </c:pt>
                <c:pt idx="3535">
                  <c:v>-1.8395695797011058E-3</c:v>
                </c:pt>
                <c:pt idx="3536">
                  <c:v>-1.8340517084993735E-3</c:v>
                </c:pt>
                <c:pt idx="3537">
                  <c:v>-1.8283607852005446E-3</c:v>
                </c:pt>
                <c:pt idx="3538">
                  <c:v>-1.8224994269999684E-3</c:v>
                </c:pt>
                <c:pt idx="3539">
                  <c:v>-1.8164797675979116E-3</c:v>
                </c:pt>
                <c:pt idx="3540">
                  <c:v>-1.810298693200707E-3</c:v>
                </c:pt>
                <c:pt idx="3541">
                  <c:v>-1.803963547597931E-3</c:v>
                </c:pt>
                <c:pt idx="3542">
                  <c:v>-1.7974886441010085E-3</c:v>
                </c:pt>
                <c:pt idx="3543">
                  <c:v>-1.7908750058985845E-3</c:v>
                </c:pt>
                <c:pt idx="3544">
                  <c:v>-1.7841274746999147E-3</c:v>
                </c:pt>
                <c:pt idx="3545">
                  <c:v>-1.7772555843009741E-3</c:v>
                </c:pt>
                <c:pt idx="3546">
                  <c:v>-1.7702575716995739E-3</c:v>
                </c:pt>
                <c:pt idx="3547">
                  <c:v>-1.7631489977993908E-3</c:v>
                </c:pt>
                <c:pt idx="3548">
                  <c:v>-1.7559338928982982E-3</c:v>
                </c:pt>
                <c:pt idx="3549">
                  <c:v>-1.7486155220005628E-3</c:v>
                </c:pt>
                <c:pt idx="3550">
                  <c:v>-1.7412027562002663E-3</c:v>
                </c:pt>
                <c:pt idx="3551">
                  <c:v>-1.7337013111990984E-3</c:v>
                </c:pt>
                <c:pt idx="3552">
                  <c:v>-1.726116954600343E-3</c:v>
                </c:pt>
                <c:pt idx="3553">
                  <c:v>-1.7184542295005656E-3</c:v>
                </c:pt>
                <c:pt idx="3554">
                  <c:v>-1.7107239772009564E-3</c:v>
                </c:pt>
                <c:pt idx="3555">
                  <c:v>-1.702929043400303E-3</c:v>
                </c:pt>
                <c:pt idx="3556">
                  <c:v>-1.6950776299005099E-3</c:v>
                </c:pt>
                <c:pt idx="3557">
                  <c:v>-1.6871765503978509E-3</c:v>
                </c:pt>
                <c:pt idx="3558">
                  <c:v>-1.6792309942985639E-3</c:v>
                </c:pt>
                <c:pt idx="3559">
                  <c:v>-1.671244335600619E-3</c:v>
                </c:pt>
                <c:pt idx="3560">
                  <c:v>-1.6632296601990504E-3</c:v>
                </c:pt>
                <c:pt idx="3561">
                  <c:v>-1.6551862352010005E-3</c:v>
                </c:pt>
                <c:pt idx="3562">
                  <c:v>-1.6471312852992526E-3</c:v>
                </c:pt>
                <c:pt idx="3563">
                  <c:v>-1.639055074900142E-3</c:v>
                </c:pt>
                <c:pt idx="3564">
                  <c:v>-1.6309654715982447E-3</c:v>
                </c:pt>
                <c:pt idx="3565">
                  <c:v>-1.6228784654011008E-3</c:v>
                </c:pt>
                <c:pt idx="3566">
                  <c:v>-1.6147991012012142E-3</c:v>
                </c:pt>
                <c:pt idx="3567">
                  <c:v>-1.6067255317011586E-3</c:v>
                </c:pt>
                <c:pt idx="3568">
                  <c:v>-1.598674329798655E-3</c:v>
                </c:pt>
                <c:pt idx="3569">
                  <c:v>-1.5906416949995617E-3</c:v>
                </c:pt>
                <c:pt idx="3570">
                  <c:v>-1.5826335459010465E-3</c:v>
                </c:pt>
                <c:pt idx="3571">
                  <c:v>-1.5746565726999506E-3</c:v>
                </c:pt>
                <c:pt idx="3572">
                  <c:v>-1.5667185666998762E-3</c:v>
                </c:pt>
                <c:pt idx="3573">
                  <c:v>-1.5588234255012878E-3</c:v>
                </c:pt>
                <c:pt idx="3574">
                  <c:v>-1.5509734678005316E-3</c:v>
                </c:pt>
                <c:pt idx="3575">
                  <c:v>-1.5431788356998766E-3</c:v>
                </c:pt>
                <c:pt idx="3576">
                  <c:v>-1.5354471720989693E-3</c:v>
                </c:pt>
                <c:pt idx="3577">
                  <c:v>-1.5277744570987295E-3</c:v>
                </c:pt>
                <c:pt idx="3578">
                  <c:v>-1.520173121399182E-3</c:v>
                </c:pt>
                <c:pt idx="3579">
                  <c:v>-1.5126455495995117E-3</c:v>
                </c:pt>
                <c:pt idx="3580">
                  <c:v>-1.5051922786000205E-3</c:v>
                </c:pt>
                <c:pt idx="3581">
                  <c:v>-1.4978196660990761E-3</c:v>
                </c:pt>
                <c:pt idx="3582">
                  <c:v>-1.4905322242988461E-3</c:v>
                </c:pt>
                <c:pt idx="3583">
                  <c:v>-1.4833402761986747E-3</c:v>
                </c:pt>
                <c:pt idx="3584">
                  <c:v>-1.4762418569986835E-3</c:v>
                </c:pt>
                <c:pt idx="3585">
                  <c:v>-1.4692371577993413E-3</c:v>
                </c:pt>
                <c:pt idx="3586">
                  <c:v>-1.4623369079984627E-3</c:v>
                </c:pt>
                <c:pt idx="3587">
                  <c:v>-1.4555457765013102E-3</c:v>
                </c:pt>
                <c:pt idx="3588">
                  <c:v>-1.448867551101074E-3</c:v>
                </c:pt>
                <c:pt idx="3589">
                  <c:v>-1.4423034823991543E-3</c:v>
                </c:pt>
                <c:pt idx="3590">
                  <c:v>-1.4358567941989975E-3</c:v>
                </c:pt>
                <c:pt idx="3591">
                  <c:v>-1.4295345260997294E-3</c:v>
                </c:pt>
                <c:pt idx="3592">
                  <c:v>-1.4233386365987144E-3</c:v>
                </c:pt>
                <c:pt idx="3593">
                  <c:v>-1.4172646255978805E-3</c:v>
                </c:pt>
                <c:pt idx="3594">
                  <c:v>-1.4113216760982539E-3</c:v>
                </c:pt>
                <c:pt idx="3595">
                  <c:v>-1.4055143922995228E-3</c:v>
                </c:pt>
                <c:pt idx="3596">
                  <c:v>-1.3998400434012126E-3</c:v>
                </c:pt>
                <c:pt idx="3597">
                  <c:v>-1.3943060919991979E-3</c:v>
                </c:pt>
                <c:pt idx="3598">
                  <c:v>-1.3889125385979639E-3</c:v>
                </c:pt>
                <c:pt idx="3599">
                  <c:v>-1.3836640187996352E-3</c:v>
                </c:pt>
                <c:pt idx="3600">
                  <c:v>-1.3785580546006315E-3</c:v>
                </c:pt>
                <c:pt idx="3601">
                  <c:v>-1.3736048829997571E-3</c:v>
                </c:pt>
                <c:pt idx="3602">
                  <c:v>-1.3688009054995121E-3</c:v>
                </c:pt>
                <c:pt idx="3603">
                  <c:v>-1.3641532669979028E-3</c:v>
                </c:pt>
                <c:pt idx="3604">
                  <c:v>-1.3596523202004107E-3</c:v>
                </c:pt>
                <c:pt idx="3605">
                  <c:v>-1.3553069322007616E-3</c:v>
                </c:pt>
                <c:pt idx="3606">
                  <c:v>-1.351116365601257E-3</c:v>
                </c:pt>
                <c:pt idx="3607">
                  <c:v>-1.3470786986005123E-3</c:v>
                </c:pt>
                <c:pt idx="3608">
                  <c:v>-1.3432071097980725E-3</c:v>
                </c:pt>
                <c:pt idx="3609">
                  <c:v>-1.3394962759001316E-3</c:v>
                </c:pt>
                <c:pt idx="3610">
                  <c:v>-1.3359464048008363E-3</c:v>
                </c:pt>
                <c:pt idx="3611">
                  <c:v>-1.3325592832984512E-3</c:v>
                </c:pt>
                <c:pt idx="3612">
                  <c:v>-1.3293303893995301E-3</c:v>
                </c:pt>
                <c:pt idx="3613">
                  <c:v>-1.3262625698011732E-3</c:v>
                </c:pt>
                <c:pt idx="3614">
                  <c:v>-1.3233653881989937E-3</c:v>
                </c:pt>
                <c:pt idx="3615">
                  <c:v>-1.3206310858002723E-3</c:v>
                </c:pt>
                <c:pt idx="3616">
                  <c:v>-1.3180590994004149E-3</c:v>
                </c:pt>
                <c:pt idx="3617">
                  <c:v>-1.315652404798584E-3</c:v>
                </c:pt>
                <c:pt idx="3618">
                  <c:v>-1.3134121290008238E-3</c:v>
                </c:pt>
                <c:pt idx="3619">
                  <c:v>-1.3113354058980065E-3</c:v>
                </c:pt>
                <c:pt idx="3620">
                  <c:v>-1.3094128457993293E-3</c:v>
                </c:pt>
                <c:pt idx="3621">
                  <c:v>-1.3076559351006267E-3</c:v>
                </c:pt>
                <c:pt idx="3622">
                  <c:v>-1.3060618828006909E-3</c:v>
                </c:pt>
                <c:pt idx="3623">
                  <c:v>-1.3046367642992607E-3</c:v>
                </c:pt>
                <c:pt idx="3624">
                  <c:v>-1.3033701478981641E-3</c:v>
                </c:pt>
                <c:pt idx="3625">
                  <c:v>-1.3022625571004198E-3</c:v>
                </c:pt>
                <c:pt idx="3626">
                  <c:v>-1.3013149363985121E-3</c:v>
                </c:pt>
                <c:pt idx="3627">
                  <c:v>-1.3005217954003001E-3</c:v>
                </c:pt>
                <c:pt idx="3628">
                  <c:v>-1.2998868168985211E-3</c:v>
                </c:pt>
                <c:pt idx="3629">
                  <c:v>-1.2994053649997284E-3</c:v>
                </c:pt>
                <c:pt idx="3630">
                  <c:v>-1.2990812116981942E-3</c:v>
                </c:pt>
                <c:pt idx="3631">
                  <c:v>-1.2989046677986948E-3</c:v>
                </c:pt>
                <c:pt idx="3632">
                  <c:v>-1.298881646601302E-3</c:v>
                </c:pt>
                <c:pt idx="3633">
                  <c:v>-1.2990097346978757E-3</c:v>
                </c:pt>
                <c:pt idx="3634">
                  <c:v>-1.2992887944989207E-3</c:v>
                </c:pt>
                <c:pt idx="3635">
                  <c:v>-1.2997068884992302E-3</c:v>
                </c:pt>
                <c:pt idx="3636">
                  <c:v>-1.3002685235008471E-3</c:v>
                </c:pt>
                <c:pt idx="3637">
                  <c:v>-1.3009763798983442E-3</c:v>
                </c:pt>
                <c:pt idx="3638">
                  <c:v>-1.3018185083986111E-3</c:v>
                </c:pt>
                <c:pt idx="3639">
                  <c:v>-1.3027963692984201E-3</c:v>
                </c:pt>
                <c:pt idx="3640">
                  <c:v>-1.3039090298008205E-3</c:v>
                </c:pt>
                <c:pt idx="3641">
                  <c:v>-1.3051492983002788E-3</c:v>
                </c:pt>
                <c:pt idx="3642">
                  <c:v>-1.3065166903984959E-3</c:v>
                </c:pt>
                <c:pt idx="3643">
                  <c:v>-1.3080138207008929E-3</c:v>
                </c:pt>
                <c:pt idx="3644">
                  <c:v>-1.3096375674983562E-3</c:v>
                </c:pt>
                <c:pt idx="3645">
                  <c:v>-1.3113760102001493E-3</c:v>
                </c:pt>
                <c:pt idx="3646">
                  <c:v>-1.3132377205984369E-3</c:v>
                </c:pt>
                <c:pt idx="3647">
                  <c:v>-1.315210828099822E-3</c:v>
                </c:pt>
                <c:pt idx="3648">
                  <c:v>-1.3172974077981792E-3</c:v>
                </c:pt>
                <c:pt idx="3649">
                  <c:v>-1.3194932332005749E-3</c:v>
                </c:pt>
                <c:pt idx="3650">
                  <c:v>-1.3217954147997091E-3</c:v>
                </c:pt>
                <c:pt idx="3651">
                  <c:v>-1.32419444079801E-3</c:v>
                </c:pt>
                <c:pt idx="3652">
                  <c:v>-1.326697156400769E-3</c:v>
                </c:pt>
                <c:pt idx="3653">
                  <c:v>-1.3292944728000577E-3</c:v>
                </c:pt>
                <c:pt idx="3654">
                  <c:v>-1.3319852629010143E-3</c:v>
                </c:pt>
                <c:pt idx="3655">
                  <c:v>-1.3347669388998895E-3</c:v>
                </c:pt>
                <c:pt idx="3656">
                  <c:v>-1.3376289799005292E-3</c:v>
                </c:pt>
                <c:pt idx="3657">
                  <c:v>-1.3405787228997212E-3</c:v>
                </c:pt>
                <c:pt idx="3658">
                  <c:v>-1.3436066834984217E-3</c:v>
                </c:pt>
                <c:pt idx="3659">
                  <c:v>-1.3467112516991619E-3</c:v>
                </c:pt>
                <c:pt idx="3660">
                  <c:v>-1.3498816594008645E-3</c:v>
                </c:pt>
                <c:pt idx="3661">
                  <c:v>-1.3531211644988161E-3</c:v>
                </c:pt>
                <c:pt idx="3662">
                  <c:v>-1.3564213168990591E-3</c:v>
                </c:pt>
                <c:pt idx="3663">
                  <c:v>-1.35978654299862E-3</c:v>
                </c:pt>
                <c:pt idx="3664">
                  <c:v>-1.3632077892005157E-3</c:v>
                </c:pt>
                <c:pt idx="3665">
                  <c:v>-1.3666808835992583E-3</c:v>
                </c:pt>
                <c:pt idx="3666">
                  <c:v>-1.3702005734010925E-3</c:v>
                </c:pt>
                <c:pt idx="3667">
                  <c:v>-1.3737631680008633E-3</c:v>
                </c:pt>
                <c:pt idx="3668">
                  <c:v>-1.3773687808011914E-3</c:v>
                </c:pt>
                <c:pt idx="3669">
                  <c:v>-1.3810128862985493E-3</c:v>
                </c:pt>
                <c:pt idx="3670">
                  <c:v>-1.3846864053981278E-3</c:v>
                </c:pt>
                <c:pt idx="3671">
                  <c:v>-1.3883900006987915E-3</c:v>
                </c:pt>
                <c:pt idx="3672">
                  <c:v>-1.3921192560992779E-3</c:v>
                </c:pt>
                <c:pt idx="3673">
                  <c:v>-1.3958657660992912E-3</c:v>
                </c:pt>
                <c:pt idx="3674">
                  <c:v>-1.3996248702987657E-3</c:v>
                </c:pt>
                <c:pt idx="3675">
                  <c:v>-1.4033976631999678E-3</c:v>
                </c:pt>
                <c:pt idx="3676">
                  <c:v>-1.4071816915013358E-3</c:v>
                </c:pt>
                <c:pt idx="3677">
                  <c:v>-1.4109701898981086E-3</c:v>
                </c:pt>
                <c:pt idx="3678">
                  <c:v>-1.4147603739012027E-3</c:v>
                </c:pt>
                <c:pt idx="3679">
                  <c:v>-1.4185465907985417E-3</c:v>
                </c:pt>
                <c:pt idx="3680">
                  <c:v>-1.4223290563997182E-3</c:v>
                </c:pt>
                <c:pt idx="3681">
                  <c:v>-1.4260937408998586E-3</c:v>
                </c:pt>
                <c:pt idx="3682">
                  <c:v>-1.4298419220999392E-3</c:v>
                </c:pt>
                <c:pt idx="3683">
                  <c:v>-1.4335681401007605E-3</c:v>
                </c:pt>
                <c:pt idx="3684">
                  <c:v>-1.437266017198624E-3</c:v>
                </c:pt>
                <c:pt idx="3685">
                  <c:v>-1.4409397027996818E-3</c:v>
                </c:pt>
                <c:pt idx="3686">
                  <c:v>-1.4445853574009959E-3</c:v>
                </c:pt>
                <c:pt idx="3687">
                  <c:v>-1.4481935020995707E-3</c:v>
                </c:pt>
                <c:pt idx="3688">
                  <c:v>-1.4517586796003457E-3</c:v>
                </c:pt>
                <c:pt idx="3689">
                  <c:v>-1.4552797138982498E-3</c:v>
                </c:pt>
                <c:pt idx="3690">
                  <c:v>-1.4587536560988212E-3</c:v>
                </c:pt>
                <c:pt idx="3691">
                  <c:v>-1.4621692081000504E-3</c:v>
                </c:pt>
                <c:pt idx="3692">
                  <c:v>-1.4655344344980392E-3</c:v>
                </c:pt>
                <c:pt idx="3693">
                  <c:v>-1.4688366835002853E-3</c:v>
                </c:pt>
                <c:pt idx="3694">
                  <c:v>-1.4720753815993248E-3</c:v>
                </c:pt>
                <c:pt idx="3695">
                  <c:v>-1.475242416400846E-3</c:v>
                </c:pt>
                <c:pt idx="3696">
                  <c:v>-1.4783372065991784E-3</c:v>
                </c:pt>
                <c:pt idx="3697">
                  <c:v>-1.4813563045983358E-3</c:v>
                </c:pt>
                <c:pt idx="3698">
                  <c:v>-1.4842914327992673E-3</c:v>
                </c:pt>
                <c:pt idx="3699">
                  <c:v>-1.4871453129003953E-3</c:v>
                </c:pt>
                <c:pt idx="3700">
                  <c:v>-1.4899139912998294E-3</c:v>
                </c:pt>
                <c:pt idx="3701">
                  <c:v>-1.4925925413997732E-3</c:v>
                </c:pt>
                <c:pt idx="3702">
                  <c:v>-1.4951712815012286E-3</c:v>
                </c:pt>
                <c:pt idx="3703">
                  <c:v>-1.4976495491012543E-3</c:v>
                </c:pt>
                <c:pt idx="3704">
                  <c:v>-1.5000297240987948E-3</c:v>
                </c:pt>
                <c:pt idx="3705">
                  <c:v>-1.5023023519979972E-3</c:v>
                </c:pt>
                <c:pt idx="3706">
                  <c:v>-1.5044657584013521E-3</c:v>
                </c:pt>
                <c:pt idx="3707">
                  <c:v>-1.5065227274995152E-3</c:v>
                </c:pt>
                <c:pt idx="3708">
                  <c:v>-1.5084589473985943E-3</c:v>
                </c:pt>
                <c:pt idx="3709">
                  <c:v>-1.5102788248988475E-3</c:v>
                </c:pt>
                <c:pt idx="3710">
                  <c:v>-1.5119783268993103E-3</c:v>
                </c:pt>
                <c:pt idx="3711">
                  <c:v>-1.5135549997999931E-3</c:v>
                </c:pt>
                <c:pt idx="3712">
                  <c:v>-1.5150019257994529E-3</c:v>
                </c:pt>
                <c:pt idx="3713">
                  <c:v>-1.5163177817001383E-3</c:v>
                </c:pt>
                <c:pt idx="3714">
                  <c:v>-1.5175021569007185E-3</c:v>
                </c:pt>
                <c:pt idx="3715">
                  <c:v>-1.5185491189981803E-3</c:v>
                </c:pt>
                <c:pt idx="3716">
                  <c:v>-1.5194579526003338E-3</c:v>
                </c:pt>
                <c:pt idx="3717">
                  <c:v>-1.5202257514985718E-3</c:v>
                </c:pt>
                <c:pt idx="3718">
                  <c:v>-1.5208448553991616E-3</c:v>
                </c:pt>
                <c:pt idx="3719">
                  <c:v>-1.5213183208011571E-3</c:v>
                </c:pt>
                <c:pt idx="3720">
                  <c:v>-1.5216413945005058E-3</c:v>
                </c:pt>
                <c:pt idx="3721">
                  <c:v>-1.5218170719997204E-3</c:v>
                </c:pt>
                <c:pt idx="3722">
                  <c:v>-1.5218345547012291E-3</c:v>
                </c:pt>
                <c:pt idx="3723">
                  <c:v>-1.5216942403988298E-3</c:v>
                </c:pt>
                <c:pt idx="3724">
                  <c:v>-1.5213921060990288E-3</c:v>
                </c:pt>
                <c:pt idx="3725">
                  <c:v>-1.5209316911004578E-3</c:v>
                </c:pt>
                <c:pt idx="3726">
                  <c:v>-1.5203135513992549E-3</c:v>
                </c:pt>
                <c:pt idx="3727">
                  <c:v>-1.5195274815980042E-3</c:v>
                </c:pt>
                <c:pt idx="3728">
                  <c:v>-1.5185770390004905E-3</c:v>
                </c:pt>
                <c:pt idx="3729">
                  <c:v>-1.5174571828993066E-3</c:v>
                </c:pt>
                <c:pt idx="3730">
                  <c:v>-1.5161702624979512E-3</c:v>
                </c:pt>
                <c:pt idx="3731">
                  <c:v>-1.5147124531011968E-3</c:v>
                </c:pt>
                <c:pt idx="3732">
                  <c:v>-1.5130866856978287E-3</c:v>
                </c:pt>
                <c:pt idx="3733">
                  <c:v>-1.5112875024989592E-3</c:v>
                </c:pt>
                <c:pt idx="3734">
                  <c:v>-1.5093155281000747E-3</c:v>
                </c:pt>
                <c:pt idx="3735">
                  <c:v>-1.5071657185998788E-3</c:v>
                </c:pt>
                <c:pt idx="3736">
                  <c:v>-1.5048423307000292E-3</c:v>
                </c:pt>
                <c:pt idx="3737">
                  <c:v>-1.5023463105983126E-3</c:v>
                </c:pt>
                <c:pt idx="3738">
                  <c:v>-1.499673265900725E-3</c:v>
                </c:pt>
                <c:pt idx="3739">
                  <c:v>-1.496815890501324E-3</c:v>
                </c:pt>
                <c:pt idx="3740">
                  <c:v>-1.4937834955013329E-3</c:v>
                </c:pt>
                <c:pt idx="3741">
                  <c:v>-1.4905728118996819E-3</c:v>
                </c:pt>
                <c:pt idx="3742">
                  <c:v>-1.487181308498009E-3</c:v>
                </c:pt>
                <c:pt idx="3743">
                  <c:v>-1.48361350670001E-3</c:v>
                </c:pt>
                <c:pt idx="3744">
                  <c:v>-1.4798649285978627E-3</c:v>
                </c:pt>
                <c:pt idx="3745">
                  <c:v>-1.4759376038000482E-3</c:v>
                </c:pt>
                <c:pt idx="3746">
                  <c:v>-1.4718300346991953E-3</c:v>
                </c:pt>
                <c:pt idx="3747">
                  <c:v>-1.4675450485981401E-3</c:v>
                </c:pt>
                <c:pt idx="3748">
                  <c:v>-1.4630819271985729E-3</c:v>
                </c:pt>
                <c:pt idx="3749">
                  <c:v>-1.458439733198702E-3</c:v>
                </c:pt>
                <c:pt idx="3750">
                  <c:v>-1.4536240520008903E-3</c:v>
                </c:pt>
                <c:pt idx="3751">
                  <c:v>-1.4486321672997349E-3</c:v>
                </c:pt>
                <c:pt idx="3752">
                  <c:v>-1.4434669733986993E-3</c:v>
                </c:pt>
                <c:pt idx="3753">
                  <c:v>-1.4381309559006183E-3</c:v>
                </c:pt>
                <c:pt idx="3754">
                  <c:v>-1.4326240527005041E-3</c:v>
                </c:pt>
                <c:pt idx="3755">
                  <c:v>-1.426943167999184E-3</c:v>
                </c:pt>
                <c:pt idx="3756">
                  <c:v>-1.4211000090007531E-3</c:v>
                </c:pt>
                <c:pt idx="3757">
                  <c:v>-1.4150880876009353E-3</c:v>
                </c:pt>
                <c:pt idx="3758">
                  <c:v>-1.4089114502979783E-3</c:v>
                </c:pt>
                <c:pt idx="3759">
                  <c:v>-1.4025718318997349E-3</c:v>
                </c:pt>
                <c:pt idx="3760">
                  <c:v>-1.3960738599010369E-3</c:v>
                </c:pt>
                <c:pt idx="3761">
                  <c:v>-1.3894172013984019E-3</c:v>
                </c:pt>
                <c:pt idx="3762">
                  <c:v>-1.3826030174008963E-3</c:v>
                </c:pt>
                <c:pt idx="3763">
                  <c:v>-1.3756314700010819E-3</c:v>
                </c:pt>
                <c:pt idx="3764">
                  <c:v>-1.3685085724013391E-3</c:v>
                </c:pt>
                <c:pt idx="3765">
                  <c:v>-1.3612352233991487E-3</c:v>
                </c:pt>
                <c:pt idx="3766">
                  <c:v>-1.3538177528999995E-3</c:v>
                </c:pt>
                <c:pt idx="3767">
                  <c:v>-1.3462557692989208E-3</c:v>
                </c:pt>
                <c:pt idx="3768">
                  <c:v>-1.3385551749998115E-3</c:v>
                </c:pt>
                <c:pt idx="3769">
                  <c:v>-1.3307219421996308E-3</c:v>
                </c:pt>
                <c:pt idx="3770">
                  <c:v>-1.3227504735979778E-3</c:v>
                </c:pt>
                <c:pt idx="3771">
                  <c:v>-1.3146563996997429E-3</c:v>
                </c:pt>
                <c:pt idx="3772">
                  <c:v>-1.3064381639011913E-3</c:v>
                </c:pt>
                <c:pt idx="3773">
                  <c:v>-1.298096136398641E-3</c:v>
                </c:pt>
                <c:pt idx="3774">
                  <c:v>-1.2896318309998378E-3</c:v>
                </c:pt>
                <c:pt idx="3775">
                  <c:v>-1.281053860800796E-3</c:v>
                </c:pt>
                <c:pt idx="3776">
                  <c:v>-1.2723662702001093E-3</c:v>
                </c:pt>
                <c:pt idx="3777">
                  <c:v>-1.2635733193988585E-3</c:v>
                </c:pt>
                <c:pt idx="3778">
                  <c:v>-1.2546745808990067E-3</c:v>
                </c:pt>
                <c:pt idx="3779">
                  <c:v>-1.2456766737010128E-3</c:v>
                </c:pt>
                <c:pt idx="3780">
                  <c:v>-1.2365769103013236E-3</c:v>
                </c:pt>
                <c:pt idx="3781">
                  <c:v>-1.2273911265978654E-3</c:v>
                </c:pt>
                <c:pt idx="3782">
                  <c:v>-1.2181223811005282E-3</c:v>
                </c:pt>
                <c:pt idx="3783">
                  <c:v>-1.2087778861982201E-3</c:v>
                </c:pt>
                <c:pt idx="3784">
                  <c:v>-1.1993535051004756E-3</c:v>
                </c:pt>
                <c:pt idx="3785">
                  <c:v>-1.1898519958002396E-3</c:v>
                </c:pt>
                <c:pt idx="3786">
                  <c:v>-1.180285856499097E-3</c:v>
                </c:pt>
                <c:pt idx="3787">
                  <c:v>-1.1706611147985768E-3</c:v>
                </c:pt>
                <c:pt idx="3788">
                  <c:v>-1.1609798553990913E-3</c:v>
                </c:pt>
                <c:pt idx="3789">
                  <c:v>-1.1512510144982002E-3</c:v>
                </c:pt>
                <c:pt idx="3790">
                  <c:v>-1.1414790193988722E-3</c:v>
                </c:pt>
                <c:pt idx="3791">
                  <c:v>-1.1316592108983059E-3</c:v>
                </c:pt>
                <c:pt idx="3792">
                  <c:v>-1.1218089508986395E-3</c:v>
                </c:pt>
                <c:pt idx="3793">
                  <c:v>-1.1119287985010828E-3</c:v>
                </c:pt>
                <c:pt idx="3794">
                  <c:v>-1.1020246148980561E-3</c:v>
                </c:pt>
                <c:pt idx="3795">
                  <c:v>-1.0921008361002293E-3</c:v>
                </c:pt>
                <c:pt idx="3796">
                  <c:v>-1.0821613855007683E-3</c:v>
                </c:pt>
                <c:pt idx="3797">
                  <c:v>-1.0722200063000287E-3</c:v>
                </c:pt>
                <c:pt idx="3798">
                  <c:v>-1.0622790139009908E-3</c:v>
                </c:pt>
                <c:pt idx="3799">
                  <c:v>-1.0523380353006928E-3</c:v>
                </c:pt>
                <c:pt idx="3800">
                  <c:v>-1.0424033188982662E-3</c:v>
                </c:pt>
                <c:pt idx="3801">
                  <c:v>-1.0324907164012131E-3</c:v>
                </c:pt>
                <c:pt idx="3802">
                  <c:v>-1.0225975570001822E-3</c:v>
                </c:pt>
                <c:pt idx="3803">
                  <c:v>-1.0127337267000769E-3</c:v>
                </c:pt>
                <c:pt idx="3804">
                  <c:v>-1.0029030257996396E-3</c:v>
                </c:pt>
                <c:pt idx="3805">
                  <c:v>-9.931122554007743E-4</c:v>
                </c:pt>
                <c:pt idx="3806">
                  <c:v>-9.8336383759800583E-4</c:v>
                </c:pt>
                <c:pt idx="3807">
                  <c:v>-9.7366455409897412E-4</c:v>
                </c:pt>
                <c:pt idx="3808">
                  <c:v>-9.6402330969880268E-4</c:v>
                </c:pt>
                <c:pt idx="3809">
                  <c:v>-9.5444291009982862E-4</c:v>
                </c:pt>
                <c:pt idx="3810">
                  <c:v>-9.4492875220097972E-4</c:v>
                </c:pt>
                <c:pt idx="3811">
                  <c:v>-9.3549157169903197E-4</c:v>
                </c:pt>
                <c:pt idx="3812">
                  <c:v>-9.2613686300069276E-4</c:v>
                </c:pt>
                <c:pt idx="3813">
                  <c:v>-9.1686538069879475E-4</c:v>
                </c:pt>
                <c:pt idx="3814">
                  <c:v>-9.076838419979083E-4</c:v>
                </c:pt>
                <c:pt idx="3815">
                  <c:v>-8.9859705629891096E-4</c:v>
                </c:pt>
                <c:pt idx="3816">
                  <c:v>-8.8961403849907583E-4</c:v>
                </c:pt>
                <c:pt idx="3817">
                  <c:v>-8.8073925680021148E-4</c:v>
                </c:pt>
                <c:pt idx="3818">
                  <c:v>-8.719747709982073E-4</c:v>
                </c:pt>
                <c:pt idx="3819">
                  <c:v>-8.6333231979907055E-4</c:v>
                </c:pt>
                <c:pt idx="3820">
                  <c:v>-8.5481241179863332E-4</c:v>
                </c:pt>
                <c:pt idx="3821">
                  <c:v>-8.4642585470007248E-4</c:v>
                </c:pt>
                <c:pt idx="3822">
                  <c:v>-8.3817356220095007E-4</c:v>
                </c:pt>
                <c:pt idx="3823">
                  <c:v>-8.3006246400074701E-4</c:v>
                </c:pt>
                <c:pt idx="3824">
                  <c:v>-8.2209769529839605E-4</c:v>
                </c:pt>
                <c:pt idx="3825">
                  <c:v>-8.1428289459850589E-4</c:v>
                </c:pt>
                <c:pt idx="3826">
                  <c:v>-8.0662725390112655E-4</c:v>
                </c:pt>
                <c:pt idx="3827">
                  <c:v>-7.9913525770081151E-4</c:v>
                </c:pt>
                <c:pt idx="3828">
                  <c:v>-7.9181141270012745E-4</c:v>
                </c:pt>
                <c:pt idx="3829">
                  <c:v>-7.8465714529940556E-4</c:v>
                </c:pt>
                <c:pt idx="3830">
                  <c:v>-7.7768007719924981E-4</c:v>
                </c:pt>
                <c:pt idx="3831">
                  <c:v>-7.7088596480123783E-4</c:v>
                </c:pt>
                <c:pt idx="3832">
                  <c:v>-7.6428084189927858E-4</c:v>
                </c:pt>
                <c:pt idx="3833">
                  <c:v>-7.5786693679802397E-4</c:v>
                </c:pt>
                <c:pt idx="3834">
                  <c:v>-7.5164915289960277E-4</c:v>
                </c:pt>
                <c:pt idx="3835">
                  <c:v>-7.4562476779860276E-4</c:v>
                </c:pt>
                <c:pt idx="3836">
                  <c:v>-7.3980851709976037E-4</c:v>
                </c:pt>
                <c:pt idx="3837">
                  <c:v>-7.3420246710043102E-4</c:v>
                </c:pt>
                <c:pt idx="3838">
                  <c:v>-7.2880737170066823E-4</c:v>
                </c:pt>
                <c:pt idx="3839">
                  <c:v>-7.2363027230082366E-4</c:v>
                </c:pt>
                <c:pt idx="3840">
                  <c:v>-7.1867547569937074E-4</c:v>
                </c:pt>
                <c:pt idx="3841">
                  <c:v>-7.1394039930083864E-4</c:v>
                </c:pt>
                <c:pt idx="3842">
                  <c:v>-7.0943105729881495E-4</c:v>
                </c:pt>
                <c:pt idx="3843">
                  <c:v>-7.0515652990010835E-4</c:v>
                </c:pt>
                <c:pt idx="3844">
                  <c:v>-7.0111966740071807E-4</c:v>
                </c:pt>
                <c:pt idx="3845">
                  <c:v>-6.9732215450102331E-4</c:v>
                </c:pt>
                <c:pt idx="3846">
                  <c:v>-6.9375835299823052E-4</c:v>
                </c:pt>
                <c:pt idx="3847">
                  <c:v>-6.9044373309878893E-4</c:v>
                </c:pt>
                <c:pt idx="3848">
                  <c:v>-6.8737713790056887E-4</c:v>
                </c:pt>
                <c:pt idx="3849">
                  <c:v>-6.845606435987861E-4</c:v>
                </c:pt>
                <c:pt idx="3850">
                  <c:v>-6.819966150004575E-4</c:v>
                </c:pt>
                <c:pt idx="3851">
                  <c:v>-6.796858521980198E-4</c:v>
                </c:pt>
                <c:pt idx="3852">
                  <c:v>-6.7763498559969548E-4</c:v>
                </c:pt>
                <c:pt idx="3853">
                  <c:v>-6.7583926579928288E-4</c:v>
                </c:pt>
                <c:pt idx="3854">
                  <c:v>-6.7430648419986028E-4</c:v>
                </c:pt>
                <c:pt idx="3855">
                  <c:v>-6.7303635439941445E-4</c:v>
                </c:pt>
                <c:pt idx="3856">
                  <c:v>-6.7203700960050128E-4</c:v>
                </c:pt>
                <c:pt idx="3857">
                  <c:v>-6.7129980919844456E-4</c:v>
                </c:pt>
                <c:pt idx="3858">
                  <c:v>-6.7082839349907886E-4</c:v>
                </c:pt>
                <c:pt idx="3859">
                  <c:v>-6.7063121769805889E-4</c:v>
                </c:pt>
                <c:pt idx="3860">
                  <c:v>-6.7070364499954849E-4</c:v>
                </c:pt>
                <c:pt idx="3861">
                  <c:v>-6.7104455769850802E-4</c:v>
                </c:pt>
                <c:pt idx="3862">
                  <c:v>-6.7166066549972925E-4</c:v>
                </c:pt>
                <c:pt idx="3863">
                  <c:v>-6.7254972899988275E-4</c:v>
                </c:pt>
                <c:pt idx="3864">
                  <c:v>-6.7371360499990374E-4</c:v>
                </c:pt>
                <c:pt idx="3865">
                  <c:v>-6.7515121369865483E-4</c:v>
                </c:pt>
                <c:pt idx="3866">
                  <c:v>-6.7686039779957241E-4</c:v>
                </c:pt>
                <c:pt idx="3867">
                  <c:v>-6.7884584520072622E-4</c:v>
                </c:pt>
                <c:pt idx="3868">
                  <c:v>-6.8110534949994417E-4</c:v>
                </c:pt>
                <c:pt idx="3869">
                  <c:v>-6.8364428170042402E-4</c:v>
                </c:pt>
                <c:pt idx="3870">
                  <c:v>-6.8645676379830434E-4</c:v>
                </c:pt>
                <c:pt idx="3871">
                  <c:v>-6.895479985011832E-4</c:v>
                </c:pt>
                <c:pt idx="3872">
                  <c:v>-6.9290655209996999E-4</c:v>
                </c:pt>
                <c:pt idx="3873">
                  <c:v>-6.9653009609993433E-4</c:v>
                </c:pt>
                <c:pt idx="3874">
                  <c:v>-7.0042887169918799E-4</c:v>
                </c:pt>
                <c:pt idx="3875">
                  <c:v>-7.0459993720106695E-4</c:v>
                </c:pt>
                <c:pt idx="3876">
                  <c:v>-7.0903900579821766E-4</c:v>
                </c:pt>
                <c:pt idx="3877">
                  <c:v>-7.1374988030115105E-4</c:v>
                </c:pt>
                <c:pt idx="3878">
                  <c:v>-7.1871795489997226E-4</c:v>
                </c:pt>
                <c:pt idx="3879">
                  <c:v>-7.2395640210132228E-4</c:v>
                </c:pt>
                <c:pt idx="3880">
                  <c:v>-7.2946115129823852E-4</c:v>
                </c:pt>
                <c:pt idx="3881">
                  <c:v>-7.3522863559816187E-4</c:v>
                </c:pt>
                <c:pt idx="3882">
                  <c:v>-7.4125470289843065E-4</c:v>
                </c:pt>
                <c:pt idx="3883">
                  <c:v>-7.4753938620020222E-4</c:v>
                </c:pt>
                <c:pt idx="3884">
                  <c:v>-7.5407932919802079E-4</c:v>
                </c:pt>
                <c:pt idx="3885">
                  <c:v>-7.6087258590007423E-4</c:v>
                </c:pt>
                <c:pt idx="3886">
                  <c:v>-7.6791709780010819E-4</c:v>
                </c:pt>
                <c:pt idx="3887">
                  <c:v>-7.7521266629787533E-4</c:v>
                </c:pt>
                <c:pt idx="3888">
                  <c:v>-7.8275767360125315E-4</c:v>
                </c:pt>
                <c:pt idx="3889">
                  <c:v>-7.9054189280114429E-4</c:v>
                </c:pt>
                <c:pt idx="3890">
                  <c:v>-7.9856371069908505E-4</c:v>
                </c:pt>
                <c:pt idx="3891">
                  <c:v>-8.0682010059973663E-4</c:v>
                </c:pt>
                <c:pt idx="3892">
                  <c:v>-8.1531385929878297E-4</c:v>
                </c:pt>
                <c:pt idx="3893">
                  <c:v>-8.2404076960074235E-4</c:v>
                </c:pt>
                <c:pt idx="3894">
                  <c:v>-8.329922666980849E-4</c:v>
                </c:pt>
                <c:pt idx="3895">
                  <c:v>-8.421711222013073E-4</c:v>
                </c:pt>
                <c:pt idx="3896">
                  <c:v>-8.515710781011876E-4</c:v>
                </c:pt>
                <c:pt idx="3897">
                  <c:v>-8.6118656550127071E-4</c:v>
                </c:pt>
                <c:pt idx="3898">
                  <c:v>-8.7101495239849669E-4</c:v>
                </c:pt>
                <c:pt idx="3899">
                  <c:v>-8.8105036289931604E-4</c:v>
                </c:pt>
                <c:pt idx="3900">
                  <c:v>-8.9129404679866298E-4</c:v>
                </c:pt>
                <c:pt idx="3901">
                  <c:v>-9.0174093489991947E-4</c:v>
                </c:pt>
                <c:pt idx="3902">
                  <c:v>-9.1237853509795741E-4</c:v>
                </c:pt>
                <c:pt idx="3903">
                  <c:v>-9.232107104999443E-4</c:v>
                </c:pt>
                <c:pt idx="3904">
                  <c:v>-9.3423400729975015E-4</c:v>
                </c:pt>
                <c:pt idx="3905">
                  <c:v>-9.4543837439786671E-4</c:v>
                </c:pt>
                <c:pt idx="3906">
                  <c:v>-9.5682280549880261E-4</c:v>
                </c:pt>
                <c:pt idx="3907">
                  <c:v>-9.6838141359967267E-4</c:v>
                </c:pt>
                <c:pt idx="3908">
                  <c:v>-9.8011699520128559E-4</c:v>
                </c:pt>
                <c:pt idx="3909">
                  <c:v>-9.9202069580073271E-4</c:v>
                </c:pt>
                <c:pt idx="3910">
                  <c:v>-1.0040785729010793E-3</c:v>
                </c:pt>
                <c:pt idx="3911">
                  <c:v>-1.0162942920004525E-3</c:v>
                </c:pt>
                <c:pt idx="3912">
                  <c:v>-1.0286594597985754E-3</c:v>
                </c:pt>
                <c:pt idx="3913">
                  <c:v>-1.0411723057011102E-3</c:v>
                </c:pt>
                <c:pt idx="3914">
                  <c:v>-1.053828145000324E-3</c:v>
                </c:pt>
                <c:pt idx="3915">
                  <c:v>-1.0666168865007819E-3</c:v>
                </c:pt>
                <c:pt idx="3916">
                  <c:v>-1.0795414008981652E-3</c:v>
                </c:pt>
                <c:pt idx="3917">
                  <c:v>-1.0925940055983574E-3</c:v>
                </c:pt>
                <c:pt idx="3918">
                  <c:v>-1.1057695511986765E-3</c:v>
                </c:pt>
                <c:pt idx="3919">
                  <c:v>-1.1190586529998825E-3</c:v>
                </c:pt>
                <c:pt idx="3920">
                  <c:v>-1.1324576462996561E-3</c:v>
                </c:pt>
                <c:pt idx="3921">
                  <c:v>-1.1459671415998685E-3</c:v>
                </c:pt>
                <c:pt idx="3922">
                  <c:v>-1.1595765902008282E-3</c:v>
                </c:pt>
                <c:pt idx="3923">
                  <c:v>-1.1732810230995483E-3</c:v>
                </c:pt>
                <c:pt idx="3924">
                  <c:v>-1.1870751018996373E-3</c:v>
                </c:pt>
                <c:pt idx="3925">
                  <c:v>-1.2009589174013513E-3</c:v>
                </c:pt>
                <c:pt idx="3926">
                  <c:v>-1.2149236535989871E-3</c:v>
                </c:pt>
                <c:pt idx="3927">
                  <c:v>-1.2289593322982739E-3</c:v>
                </c:pt>
                <c:pt idx="3928">
                  <c:v>-1.2430653943980019E-3</c:v>
                </c:pt>
                <c:pt idx="3929">
                  <c:v>-1.2572352394002451E-3</c:v>
                </c:pt>
                <c:pt idx="3930">
                  <c:v>-1.2714637602009304E-3</c:v>
                </c:pt>
                <c:pt idx="3931">
                  <c:v>-1.2857518161979442E-3</c:v>
                </c:pt>
                <c:pt idx="3932">
                  <c:v>-1.300075991398586E-3</c:v>
                </c:pt>
                <c:pt idx="3933">
                  <c:v>-1.314445462501368E-3</c:v>
                </c:pt>
                <c:pt idx="3934">
                  <c:v>-1.3288559513000564E-3</c:v>
                </c:pt>
                <c:pt idx="3935">
                  <c:v>-1.3433016444004409E-3</c:v>
                </c:pt>
                <c:pt idx="3936">
                  <c:v>-1.3577705707987775E-3</c:v>
                </c:pt>
                <c:pt idx="3937">
                  <c:v>-1.37225896330051E-3</c:v>
                </c:pt>
                <c:pt idx="3938">
                  <c:v>-1.3867627896999579E-3</c:v>
                </c:pt>
                <c:pt idx="3939">
                  <c:v>-1.4012789678012894E-3</c:v>
                </c:pt>
                <c:pt idx="3940">
                  <c:v>-1.4157991362999667E-3</c:v>
                </c:pt>
                <c:pt idx="3941">
                  <c:v>-1.4303246964999516E-3</c:v>
                </c:pt>
                <c:pt idx="3942">
                  <c:v>-1.4448428497004784E-3</c:v>
                </c:pt>
                <c:pt idx="3943">
                  <c:v>-1.4593526871991003E-3</c:v>
                </c:pt>
                <c:pt idx="3944">
                  <c:v>-1.4738420920004103E-3</c:v>
                </c:pt>
                <c:pt idx="3945">
                  <c:v>-1.4883128615004182E-3</c:v>
                </c:pt>
                <c:pt idx="3946">
                  <c:v>-1.5027563730996008E-3</c:v>
                </c:pt>
                <c:pt idx="3947">
                  <c:v>-1.5171674147005376E-3</c:v>
                </c:pt>
                <c:pt idx="3948">
                  <c:v>-1.5315451804980285E-3</c:v>
                </c:pt>
                <c:pt idx="3949">
                  <c:v>-1.5458850934990664E-3</c:v>
                </c:pt>
                <c:pt idx="3950">
                  <c:v>-1.5601735602004396E-3</c:v>
                </c:pt>
                <c:pt idx="3951">
                  <c:v>-1.5744101259009824E-3</c:v>
                </c:pt>
                <c:pt idx="3952">
                  <c:v>-1.5885951740983728E-3</c:v>
                </c:pt>
                <c:pt idx="3953">
                  <c:v>-1.6027192301990567E-3</c:v>
                </c:pt>
                <c:pt idx="3954">
                  <c:v>-1.6167738735006765E-3</c:v>
                </c:pt>
                <c:pt idx="3955">
                  <c:v>-1.6307643148998352E-3</c:v>
                </c:pt>
                <c:pt idx="3956">
                  <c:v>-1.6446775039007377E-3</c:v>
                </c:pt>
                <c:pt idx="3957">
                  <c:v>-1.6585121361991639E-3</c:v>
                </c:pt>
                <c:pt idx="3958">
                  <c:v>-1.67226045579838E-3</c:v>
                </c:pt>
                <c:pt idx="3959">
                  <c:v>-1.685922349398794E-3</c:v>
                </c:pt>
                <c:pt idx="3960">
                  <c:v>-1.6994918285000438E-3</c:v>
                </c:pt>
                <c:pt idx="3961">
                  <c:v>-1.712962864200307E-3</c:v>
                </c:pt>
                <c:pt idx="3962">
                  <c:v>-1.7263289242990254E-3</c:v>
                </c:pt>
                <c:pt idx="3963">
                  <c:v>-1.7395896490981499E-3</c:v>
                </c:pt>
                <c:pt idx="3964">
                  <c:v>-1.7527412323978808E-3</c:v>
                </c:pt>
                <c:pt idx="3965">
                  <c:v>-1.7657750370005942E-3</c:v>
                </c:pt>
                <c:pt idx="3966">
                  <c:v>-1.778698198098283E-3</c:v>
                </c:pt>
                <c:pt idx="3967">
                  <c:v>-1.7914963447012155E-3</c:v>
                </c:pt>
                <c:pt idx="3968">
                  <c:v>-1.804167174899618E-3</c:v>
                </c:pt>
                <c:pt idx="3969">
                  <c:v>-1.8167114701981291E-3</c:v>
                </c:pt>
                <c:pt idx="3970">
                  <c:v>-1.829118144900832E-3</c:v>
                </c:pt>
                <c:pt idx="3971">
                  <c:v>-1.8413859659993648E-3</c:v>
                </c:pt>
                <c:pt idx="3972">
                  <c:v>-1.8535128271004453E-3</c:v>
                </c:pt>
                <c:pt idx="3973">
                  <c:v>-1.8654949335008553E-3</c:v>
                </c:pt>
                <c:pt idx="3974">
                  <c:v>-1.8773226043009572E-3</c:v>
                </c:pt>
                <c:pt idx="3975">
                  <c:v>-1.8890018325983249E-3</c:v>
                </c:pt>
                <c:pt idx="3976">
                  <c:v>-1.9005260228013299E-3</c:v>
                </c:pt>
                <c:pt idx="3977">
                  <c:v>-1.9118951631007519E-3</c:v>
                </c:pt>
                <c:pt idx="3978">
                  <c:v>-1.9231001679997917E-3</c:v>
                </c:pt>
                <c:pt idx="3979">
                  <c:v>-1.9341403978998528E-3</c:v>
                </c:pt>
                <c:pt idx="3980">
                  <c:v>-1.9450107313012666E-3</c:v>
                </c:pt>
                <c:pt idx="3981">
                  <c:v>-1.955713370101364E-3</c:v>
                </c:pt>
                <c:pt idx="3982">
                  <c:v>-1.9662442288002069E-3</c:v>
                </c:pt>
                <c:pt idx="3983">
                  <c:v>-1.9766025700995726E-3</c:v>
                </c:pt>
                <c:pt idx="3984">
                  <c:v>-1.9867772303996389E-3</c:v>
                </c:pt>
                <c:pt idx="3985">
                  <c:v>-1.9967696220000164E-3</c:v>
                </c:pt>
                <c:pt idx="3986">
                  <c:v>-2.0065832486011459E-3</c:v>
                </c:pt>
                <c:pt idx="3987">
                  <c:v>-2.0162063448978529E-3</c:v>
                </c:pt>
                <c:pt idx="3988">
                  <c:v>-2.0256465709991289E-3</c:v>
                </c:pt>
                <c:pt idx="3989">
                  <c:v>-2.0348953018007876E-3</c:v>
                </c:pt>
                <c:pt idx="3990">
                  <c:v>-2.0439482565990374E-3</c:v>
                </c:pt>
                <c:pt idx="3991">
                  <c:v>-2.0528086092994613E-3</c:v>
                </c:pt>
                <c:pt idx="3992">
                  <c:v>-2.0614775047995693E-3</c:v>
                </c:pt>
                <c:pt idx="3993">
                  <c:v>-2.0699448207999183E-3</c:v>
                </c:pt>
                <c:pt idx="3994">
                  <c:v>-2.0782129157979057E-3</c:v>
                </c:pt>
                <c:pt idx="3995">
                  <c:v>-2.0862788151987388E-3</c:v>
                </c:pt>
                <c:pt idx="3996">
                  <c:v>-2.0941433982990532E-3</c:v>
                </c:pt>
                <c:pt idx="3997">
                  <c:v>-2.1018073048004737E-3</c:v>
                </c:pt>
                <c:pt idx="3998">
                  <c:v>-2.1092674415008617E-3</c:v>
                </c:pt>
                <c:pt idx="3999">
                  <c:v>-2.1165199188999395E-3</c:v>
                </c:pt>
                <c:pt idx="4000">
                  <c:v>-2.123565081600276E-3</c:v>
                </c:pt>
                <c:pt idx="4001">
                  <c:v>-2.130402616398186E-3</c:v>
                </c:pt>
                <c:pt idx="4002">
                  <c:v>-2.1370324561011955E-3</c:v>
                </c:pt>
                <c:pt idx="4003">
                  <c:v>-2.143451560797871E-3</c:v>
                </c:pt>
                <c:pt idx="4004">
                  <c:v>-2.1496569788013176E-3</c:v>
                </c:pt>
                <c:pt idx="4005">
                  <c:v>-2.155658528501192E-3</c:v>
                </c:pt>
                <c:pt idx="4006">
                  <c:v>-2.16144781660077E-3</c:v>
                </c:pt>
                <c:pt idx="4007">
                  <c:v>-2.167024229699166E-3</c:v>
                </c:pt>
                <c:pt idx="4008">
                  <c:v>-2.1723952100991539E-3</c:v>
                </c:pt>
                <c:pt idx="4009">
                  <c:v>-2.1775565392978535E-3</c:v>
                </c:pt>
                <c:pt idx="4010">
                  <c:v>-2.182504378698269E-3</c:v>
                </c:pt>
                <c:pt idx="4011">
                  <c:v>-2.1872426284978985E-3</c:v>
                </c:pt>
                <c:pt idx="4012">
                  <c:v>-2.191772036599815E-3</c:v>
                </c:pt>
                <c:pt idx="4013">
                  <c:v>-2.1960937319995821E-3</c:v>
                </c:pt>
                <c:pt idx="4014">
                  <c:v>-2.200206120299697E-3</c:v>
                </c:pt>
                <c:pt idx="4015">
                  <c:v>-2.2041082286001767E-3</c:v>
                </c:pt>
                <c:pt idx="4016">
                  <c:v>-2.2078004894012793E-3</c:v>
                </c:pt>
                <c:pt idx="4017">
                  <c:v>-2.2112872507982217E-3</c:v>
                </c:pt>
                <c:pt idx="4018">
                  <c:v>-2.2145674452005437E-3</c:v>
                </c:pt>
                <c:pt idx="4019">
                  <c:v>-2.2176427780991048E-3</c:v>
                </c:pt>
                <c:pt idx="4020">
                  <c:v>-2.2205165196993448E-3</c:v>
                </c:pt>
                <c:pt idx="4021">
                  <c:v>-2.2231870426985267E-3</c:v>
                </c:pt>
                <c:pt idx="4022">
                  <c:v>-2.2256620206988487E-3</c:v>
                </c:pt>
                <c:pt idx="4023">
                  <c:v>-2.2279360163999229E-3</c:v>
                </c:pt>
                <c:pt idx="4024">
                  <c:v>-2.2300147298999207E-3</c:v>
                </c:pt>
                <c:pt idx="4025">
                  <c:v>-2.2318947236001918E-3</c:v>
                </c:pt>
                <c:pt idx="4026">
                  <c:v>-2.2335895886982371E-3</c:v>
                </c:pt>
                <c:pt idx="4027">
                  <c:v>-2.2350884981996444E-3</c:v>
                </c:pt>
                <c:pt idx="4028">
                  <c:v>-2.2363887178009634E-3</c:v>
                </c:pt>
                <c:pt idx="4029">
                  <c:v>-2.2375052895000636E-3</c:v>
                </c:pt>
                <c:pt idx="4030">
                  <c:v>-2.2384382912008505E-3</c:v>
                </c:pt>
                <c:pt idx="4031">
                  <c:v>-2.2391873054985467E-3</c:v>
                </c:pt>
                <c:pt idx="4032">
                  <c:v>-2.2397539000991173E-3</c:v>
                </c:pt>
                <c:pt idx="4033">
                  <c:v>-2.2401438642987159E-3</c:v>
                </c:pt>
                <c:pt idx="4034">
                  <c:v>-2.2403590450998934E-3</c:v>
                </c:pt>
                <c:pt idx="4035">
                  <c:v>-2.2404031529994484E-3</c:v>
                </c:pt>
                <c:pt idx="4036">
                  <c:v>-2.2402732290984773E-3</c:v>
                </c:pt>
                <c:pt idx="4037">
                  <c:v>-2.2399674654991486E-3</c:v>
                </c:pt>
                <c:pt idx="4038">
                  <c:v>-2.2395038349998231E-3</c:v>
                </c:pt>
                <c:pt idx="4039">
                  <c:v>-2.2388773323989142E-3</c:v>
                </c:pt>
                <c:pt idx="4040">
                  <c:v>-2.2380967126984785E-3</c:v>
                </c:pt>
                <c:pt idx="4041">
                  <c:v>-2.2371599839985379E-3</c:v>
                </c:pt>
                <c:pt idx="4042">
                  <c:v>-2.2360693847005564E-3</c:v>
                </c:pt>
                <c:pt idx="4043">
                  <c:v>-2.2348295721990041E-3</c:v>
                </c:pt>
                <c:pt idx="4044">
                  <c:v>-2.2334428829999808E-3</c:v>
                </c:pt>
                <c:pt idx="4045">
                  <c:v>-2.2319106201003081E-3</c:v>
                </c:pt>
                <c:pt idx="4046">
                  <c:v>-2.2302436780989865E-3</c:v>
                </c:pt>
                <c:pt idx="4047">
                  <c:v>-2.2284433455013186E-3</c:v>
                </c:pt>
                <c:pt idx="4048">
                  <c:v>-2.2265122398010817E-3</c:v>
                </c:pt>
                <c:pt idx="4049">
                  <c:v>-2.2244553447983151E-3</c:v>
                </c:pt>
                <c:pt idx="4050">
                  <c:v>-2.22227828169963E-3</c:v>
                </c:pt>
                <c:pt idx="4051">
                  <c:v>-2.2199781188980694E-3</c:v>
                </c:pt>
                <c:pt idx="4052">
                  <c:v>-2.2175587375983241E-3</c:v>
                </c:pt>
                <c:pt idx="4053">
                  <c:v>-2.2150330400982909E-3</c:v>
                </c:pt>
                <c:pt idx="4054">
                  <c:v>-2.212399693700462E-3</c:v>
                </c:pt>
                <c:pt idx="4055">
                  <c:v>-2.2096610229986879E-3</c:v>
                </c:pt>
                <c:pt idx="4056">
                  <c:v>-2.2068205521996731E-3</c:v>
                </c:pt>
                <c:pt idx="4057">
                  <c:v>-2.2038814413996022E-3</c:v>
                </c:pt>
                <c:pt idx="4058">
                  <c:v>-2.2008548423002594E-3</c:v>
                </c:pt>
                <c:pt idx="4059">
                  <c:v>-2.197744217998121E-3</c:v>
                </c:pt>
                <c:pt idx="4060">
                  <c:v>-2.1945535732008636E-3</c:v>
                </c:pt>
                <c:pt idx="4061">
                  <c:v>-2.1912876824004002E-3</c:v>
                </c:pt>
                <c:pt idx="4062">
                  <c:v>-2.1879427872981694E-3</c:v>
                </c:pt>
                <c:pt idx="4063">
                  <c:v>-2.1845300150005187E-3</c:v>
                </c:pt>
                <c:pt idx="4064">
                  <c:v>-2.1810562697979208E-3</c:v>
                </c:pt>
                <c:pt idx="4065">
                  <c:v>-2.1775212852013226E-3</c:v>
                </c:pt>
                <c:pt idx="4066">
                  <c:v>-2.1739226051984417E-3</c:v>
                </c:pt>
                <c:pt idx="4067">
                  <c:v>-2.1702656223006045E-3</c:v>
                </c:pt>
                <c:pt idx="4068">
                  <c:v>-2.1665654720983696E-3</c:v>
                </c:pt>
                <c:pt idx="4069">
                  <c:v>-2.1628253687993038E-3</c:v>
                </c:pt>
                <c:pt idx="4070">
                  <c:v>-2.1590432353981726E-3</c:v>
                </c:pt>
                <c:pt idx="4071">
                  <c:v>-2.1552309897003852E-3</c:v>
                </c:pt>
                <c:pt idx="4072">
                  <c:v>-2.151392004098085E-3</c:v>
                </c:pt>
                <c:pt idx="4073">
                  <c:v>-2.147520840399153E-3</c:v>
                </c:pt>
                <c:pt idx="4074">
                  <c:v>-2.1436304884012714E-3</c:v>
                </c:pt>
                <c:pt idx="4075">
                  <c:v>-2.1397190262000265E-3</c:v>
                </c:pt>
                <c:pt idx="4076">
                  <c:v>-2.1357958136007937E-3</c:v>
                </c:pt>
                <c:pt idx="4077">
                  <c:v>-2.1318636467988483E-3</c:v>
                </c:pt>
                <c:pt idx="4078">
                  <c:v>-2.1279325088983114E-3</c:v>
                </c:pt>
                <c:pt idx="4079">
                  <c:v>-2.1240029848996755E-3</c:v>
                </c:pt>
                <c:pt idx="4080">
                  <c:v>-2.1200718017979625E-3</c:v>
                </c:pt>
                <c:pt idx="4081">
                  <c:v>-2.1161526706983125E-3</c:v>
                </c:pt>
                <c:pt idx="4082">
                  <c:v>-2.1122487665010681E-3</c:v>
                </c:pt>
                <c:pt idx="4083">
                  <c:v>-2.1083579762013471E-3</c:v>
                </c:pt>
                <c:pt idx="4084">
                  <c:v>-2.1044893987998137E-3</c:v>
                </c:pt>
                <c:pt idx="4085">
                  <c:v>-2.1006460662995607E-3</c:v>
                </c:pt>
                <c:pt idx="4086">
                  <c:v>-2.096829867298311E-3</c:v>
                </c:pt>
                <c:pt idx="4087">
                  <c:v>-2.0930498275006926E-3</c:v>
                </c:pt>
                <c:pt idx="4088">
                  <c:v>-2.0893044300009933E-3</c:v>
                </c:pt>
                <c:pt idx="4089">
                  <c:v>-2.0855962821002549E-3</c:v>
                </c:pt>
                <c:pt idx="4090">
                  <c:v>-2.0819390394990478E-3</c:v>
                </c:pt>
                <c:pt idx="4091">
                  <c:v>-2.0783278341980349E-3</c:v>
                </c:pt>
                <c:pt idx="4092">
                  <c:v>-2.0747673623979779E-3</c:v>
                </c:pt>
                <c:pt idx="4093">
                  <c:v>-2.0712619909986074E-3</c:v>
                </c:pt>
                <c:pt idx="4094">
                  <c:v>-2.0678168556003129E-3</c:v>
                </c:pt>
                <c:pt idx="4095">
                  <c:v>-2.0644290820008848E-3</c:v>
                </c:pt>
                <c:pt idx="4096">
                  <c:v>-2.0611078570986763E-3</c:v>
                </c:pt>
                <c:pt idx="4097">
                  <c:v>-2.0578559834980581E-3</c:v>
                </c:pt>
                <c:pt idx="4098">
                  <c:v>-2.054675614200363E-3</c:v>
                </c:pt>
                <c:pt idx="4099">
                  <c:v>-2.0515680560997396E-3</c:v>
                </c:pt>
                <c:pt idx="4100">
                  <c:v>-2.0485395040985566E-3</c:v>
                </c:pt>
                <c:pt idx="4101">
                  <c:v>-2.0455916700008459E-3</c:v>
                </c:pt>
                <c:pt idx="4102">
                  <c:v>-2.0427206907989159E-3</c:v>
                </c:pt>
                <c:pt idx="4103">
                  <c:v>-2.0399398040993333E-3</c:v>
                </c:pt>
                <c:pt idx="4104">
                  <c:v>-2.0372484142008318E-3</c:v>
                </c:pt>
                <c:pt idx="4105">
                  <c:v>-2.0346480649990895E-3</c:v>
                </c:pt>
                <c:pt idx="4106">
                  <c:v>-2.0321359246011639E-3</c:v>
                </c:pt>
                <c:pt idx="4107">
                  <c:v>-2.0297261999004945E-3</c:v>
                </c:pt>
                <c:pt idx="4108">
                  <c:v>-2.0274100827997188E-3</c:v>
                </c:pt>
                <c:pt idx="4109">
                  <c:v>-2.0251906696984179E-3</c:v>
                </c:pt>
                <c:pt idx="4110">
                  <c:v>-2.0230824672999859E-3</c:v>
                </c:pt>
                <c:pt idx="4111">
                  <c:v>-2.0210727365004288E-3</c:v>
                </c:pt>
                <c:pt idx="4112">
                  <c:v>-2.0191652305996399E-3</c:v>
                </c:pt>
                <c:pt idx="4113">
                  <c:v>-2.0173649568988594E-3</c:v>
                </c:pt>
                <c:pt idx="4114">
                  <c:v>-2.0156739205994256E-3</c:v>
                </c:pt>
                <c:pt idx="4115">
                  <c:v>-2.014092769499598E-3</c:v>
                </c:pt>
                <c:pt idx="4116">
                  <c:v>-2.0126167673986117E-3</c:v>
                </c:pt>
                <c:pt idx="4117">
                  <c:v>-2.011250792801178E-3</c:v>
                </c:pt>
                <c:pt idx="4118">
                  <c:v>-2.009999400300444E-3</c:v>
                </c:pt>
                <c:pt idx="4119">
                  <c:v>-2.008853543898681E-3</c:v>
                </c:pt>
                <c:pt idx="4120">
                  <c:v>-2.0078279727009374E-3</c:v>
                </c:pt>
                <c:pt idx="4121">
                  <c:v>-2.0069185725013483E-3</c:v>
                </c:pt>
                <c:pt idx="4122">
                  <c:v>-2.0061273788982703E-3</c:v>
                </c:pt>
                <c:pt idx="4123">
                  <c:v>-2.005449190701114E-3</c:v>
                </c:pt>
                <c:pt idx="4124">
                  <c:v>-2.0048845157987216E-3</c:v>
                </c:pt>
                <c:pt idx="4125">
                  <c:v>-2.0044353720010122E-3</c:v>
                </c:pt>
                <c:pt idx="4126">
                  <c:v>-2.0041039522986637E-3</c:v>
                </c:pt>
                <c:pt idx="4127">
                  <c:v>-2.0038861201001623E-3</c:v>
                </c:pt>
                <c:pt idx="4128">
                  <c:v>-2.0037857767007949E-3</c:v>
                </c:pt>
                <c:pt idx="4129">
                  <c:v>-2.0037983782010826E-3</c:v>
                </c:pt>
                <c:pt idx="4130">
                  <c:v>-2.0039310088009188E-3</c:v>
                </c:pt>
                <c:pt idx="4131">
                  <c:v>-2.0041761731981467E-3</c:v>
                </c:pt>
                <c:pt idx="4132">
                  <c:v>-2.0045326666995322E-3</c:v>
                </c:pt>
                <c:pt idx="4133">
                  <c:v>-2.0050009037007044E-3</c:v>
                </c:pt>
                <c:pt idx="4134">
                  <c:v>-2.0055805489995748E-3</c:v>
                </c:pt>
                <c:pt idx="4135">
                  <c:v>-2.0062730526007044E-3</c:v>
                </c:pt>
                <c:pt idx="4136">
                  <c:v>-2.0070777776979298E-3</c:v>
                </c:pt>
                <c:pt idx="4137">
                  <c:v>-2.0079824777994304E-3</c:v>
                </c:pt>
                <c:pt idx="4138">
                  <c:v>-2.008991331297949E-3</c:v>
                </c:pt>
                <c:pt idx="4139">
                  <c:v>-2.0101101117013798E-3</c:v>
                </c:pt>
                <c:pt idx="4140">
                  <c:v>-2.011339734799833E-3</c:v>
                </c:pt>
                <c:pt idx="4141">
                  <c:v>-2.0126653136998129E-3</c:v>
                </c:pt>
                <c:pt idx="4142">
                  <c:v>-2.0140884825998739E-3</c:v>
                </c:pt>
                <c:pt idx="4143">
                  <c:v>-2.0156156775996692E-3</c:v>
                </c:pt>
                <c:pt idx="4144">
                  <c:v>-2.0172336349979503E-3</c:v>
                </c:pt>
                <c:pt idx="4145">
                  <c:v>-2.0189431280002168E-3</c:v>
                </c:pt>
                <c:pt idx="4146">
                  <c:v>-2.020747679200241E-3</c:v>
                </c:pt>
                <c:pt idx="4147">
                  <c:v>-2.0226374591985063E-3</c:v>
                </c:pt>
                <c:pt idx="4148">
                  <c:v>-2.0246077130003926E-3</c:v>
                </c:pt>
                <c:pt idx="4149">
                  <c:v>-2.0266666859001248E-3</c:v>
                </c:pt>
                <c:pt idx="4150">
                  <c:v>-2.028804716200483E-3</c:v>
                </c:pt>
                <c:pt idx="4151">
                  <c:v>-2.0310210836989029E-3</c:v>
                </c:pt>
                <c:pt idx="4152">
                  <c:v>-2.0333115454000961E-3</c:v>
                </c:pt>
                <c:pt idx="4153">
                  <c:v>-2.0356756912001117E-3</c:v>
                </c:pt>
                <c:pt idx="4154">
                  <c:v>-2.0381031636986791E-3</c:v>
                </c:pt>
                <c:pt idx="4155">
                  <c:v>-2.0406014980984821E-3</c:v>
                </c:pt>
                <c:pt idx="4156">
                  <c:v>-2.043160105998254E-3</c:v>
                </c:pt>
                <c:pt idx="4157">
                  <c:v>-2.0457728547000897E-3</c:v>
                </c:pt>
                <c:pt idx="4158">
                  <c:v>-2.048444337898303E-3</c:v>
                </c:pt>
                <c:pt idx="4159">
                  <c:v>-2.0511708740009738E-3</c:v>
                </c:pt>
                <c:pt idx="4160">
                  <c:v>-2.0539447308998149E-3</c:v>
                </c:pt>
                <c:pt idx="4161">
                  <c:v>-2.0567618722004966E-3</c:v>
                </c:pt>
                <c:pt idx="4162">
                  <c:v>-2.0596129079990533E-3</c:v>
                </c:pt>
                <c:pt idx="4163">
                  <c:v>-2.0625063677996991E-3</c:v>
                </c:pt>
                <c:pt idx="4164">
                  <c:v>-2.0654292125996676E-3</c:v>
                </c:pt>
                <c:pt idx="4165">
                  <c:v>-2.0683828352012767E-3</c:v>
                </c:pt>
                <c:pt idx="4166">
                  <c:v>-2.0713633911988438E-3</c:v>
                </c:pt>
                <c:pt idx="4167">
                  <c:v>-2.074374445399485E-3</c:v>
                </c:pt>
                <c:pt idx="4168">
                  <c:v>-2.0773986651008158E-3</c:v>
                </c:pt>
                <c:pt idx="4169">
                  <c:v>-2.0804379759979952E-3</c:v>
                </c:pt>
                <c:pt idx="4170">
                  <c:v>-2.0834875756996496E-3</c:v>
                </c:pt>
                <c:pt idx="4171">
                  <c:v>-2.0865404841003965E-3</c:v>
                </c:pt>
                <c:pt idx="4172">
                  <c:v>-2.0895946496004569E-3</c:v>
                </c:pt>
                <c:pt idx="4173">
                  <c:v>-2.0926456782000002E-3</c:v>
                </c:pt>
                <c:pt idx="4174">
                  <c:v>-2.0956896611004083E-3</c:v>
                </c:pt>
                <c:pt idx="4175">
                  <c:v>-2.0987234401985688E-3</c:v>
                </c:pt>
                <c:pt idx="4176">
                  <c:v>-2.1017423314013683E-3</c:v>
                </c:pt>
                <c:pt idx="4177">
                  <c:v>-2.1047378319991594E-3</c:v>
                </c:pt>
                <c:pt idx="4178">
                  <c:v>-2.1077100471984522E-3</c:v>
                </c:pt>
                <c:pt idx="4179">
                  <c:v>-2.1106539165991478E-3</c:v>
                </c:pt>
                <c:pt idx="4180">
                  <c:v>-2.1135637693987519E-3</c:v>
                </c:pt>
                <c:pt idx="4181">
                  <c:v>-2.1164383743013104E-3</c:v>
                </c:pt>
                <c:pt idx="4182">
                  <c:v>-2.119268508700145E-3</c:v>
                </c:pt>
                <c:pt idx="4183">
                  <c:v>-2.1220540564996782E-3</c:v>
                </c:pt>
                <c:pt idx="4184">
                  <c:v>-2.1247931488979077E-3</c:v>
                </c:pt>
                <c:pt idx="4185">
                  <c:v>-2.1274792700012313E-3</c:v>
                </c:pt>
                <c:pt idx="4186">
                  <c:v>-2.130101177201027E-3</c:v>
                </c:pt>
                <c:pt idx="4187">
                  <c:v>-2.132656029800728E-3</c:v>
                </c:pt>
                <c:pt idx="4188">
                  <c:v>-2.1351404347988989E-3</c:v>
                </c:pt>
                <c:pt idx="4189">
                  <c:v>-2.1375606613993625E-3</c:v>
                </c:pt>
                <c:pt idx="4190">
                  <c:v>-2.1399041601988245E-3</c:v>
                </c:pt>
                <c:pt idx="4191">
                  <c:v>-2.1421645741988016E-3</c:v>
                </c:pt>
                <c:pt idx="4192">
                  <c:v>-2.1443375610985527E-3</c:v>
                </c:pt>
                <c:pt idx="4193">
                  <c:v>-2.1464214776010238E-3</c:v>
                </c:pt>
                <c:pt idx="4194">
                  <c:v>-2.1484164266993844E-3</c:v>
                </c:pt>
                <c:pt idx="4195">
                  <c:v>-2.1503094354997643E-3</c:v>
                </c:pt>
                <c:pt idx="4196">
                  <c:v>-2.1520967070998154E-3</c:v>
                </c:pt>
                <c:pt idx="4197">
                  <c:v>-2.1537793966999175E-3</c:v>
                </c:pt>
                <c:pt idx="4198">
                  <c:v>-2.155351203899869E-3</c:v>
                </c:pt>
                <c:pt idx="4199">
                  <c:v>-2.1568134703997544E-3</c:v>
                </c:pt>
                <c:pt idx="4200">
                  <c:v>-2.1581535153991638E-3</c:v>
                </c:pt>
                <c:pt idx="4201">
                  <c:v>-2.1593695758994613E-3</c:v>
                </c:pt>
                <c:pt idx="4202">
                  <c:v>-2.1604623225002229E-3</c:v>
                </c:pt>
                <c:pt idx="4203">
                  <c:v>-2.1614226916000234E-3</c:v>
                </c:pt>
                <c:pt idx="4204">
                  <c:v>-2.1622493080997174E-3</c:v>
                </c:pt>
                <c:pt idx="4205">
                  <c:v>-2.1629486802012821E-3</c:v>
                </c:pt>
                <c:pt idx="4206">
                  <c:v>-2.1634984019982539E-3</c:v>
                </c:pt>
                <c:pt idx="4207">
                  <c:v>-2.1638993835999543E-3</c:v>
                </c:pt>
                <c:pt idx="4208">
                  <c:v>-2.1641581461011583E-3</c:v>
                </c:pt>
                <c:pt idx="4209">
                  <c:v>-2.1642624276978495E-3</c:v>
                </c:pt>
                <c:pt idx="4210">
                  <c:v>-2.164202786598679E-3</c:v>
                </c:pt>
                <c:pt idx="4211">
                  <c:v>-2.1639876786991863E-3</c:v>
                </c:pt>
                <c:pt idx="4212">
                  <c:v>-2.1636125570978493E-3</c:v>
                </c:pt>
                <c:pt idx="4213">
                  <c:v>-2.1630703849986332E-3</c:v>
                </c:pt>
                <c:pt idx="4214">
                  <c:v>-2.1623625654001444E-3</c:v>
                </c:pt>
                <c:pt idx="4215">
                  <c:v>-2.1614832054979161E-3</c:v>
                </c:pt>
                <c:pt idx="4216">
                  <c:v>-2.1604204494991563E-3</c:v>
                </c:pt>
                <c:pt idx="4217">
                  <c:v>-2.1591797864992657E-3</c:v>
                </c:pt>
                <c:pt idx="4218">
                  <c:v>-2.1577652602999819E-3</c:v>
                </c:pt>
                <c:pt idx="4219">
                  <c:v>-2.1561636836011644E-3</c:v>
                </c:pt>
                <c:pt idx="4220">
                  <c:v>-2.154377677399566E-3</c:v>
                </c:pt>
                <c:pt idx="4221">
                  <c:v>-2.1524019897007918E-3</c:v>
                </c:pt>
                <c:pt idx="4222">
                  <c:v>-2.1502370621000466E-3</c:v>
                </c:pt>
                <c:pt idx="4223">
                  <c:v>-2.1478768600005083E-3</c:v>
                </c:pt>
                <c:pt idx="4224">
                  <c:v>-2.1453167779981186E-3</c:v>
                </c:pt>
                <c:pt idx="4225">
                  <c:v>-2.1425611991006122E-3</c:v>
                </c:pt>
                <c:pt idx="4226">
                  <c:v>-2.1396019119990228E-3</c:v>
                </c:pt>
                <c:pt idx="4227">
                  <c:v>-2.1364447731002656E-3</c:v>
                </c:pt>
                <c:pt idx="4228">
                  <c:v>-2.1330813810003235E-3</c:v>
                </c:pt>
                <c:pt idx="4229">
                  <c:v>-2.1295096436979577E-3</c:v>
                </c:pt>
                <c:pt idx="4230">
                  <c:v>-2.1257247063992679E-3</c:v>
                </c:pt>
                <c:pt idx="4231">
                  <c:v>-2.1217273193983033E-3</c:v>
                </c:pt>
                <c:pt idx="4232">
                  <c:v>-2.1175235260990632E-3</c:v>
                </c:pt>
                <c:pt idx="4233">
                  <c:v>-2.1131089966992533E-3</c:v>
                </c:pt>
                <c:pt idx="4234">
                  <c:v>-2.1084772911983407E-3</c:v>
                </c:pt>
                <c:pt idx="4235">
                  <c:v>-2.103625166398615E-3</c:v>
                </c:pt>
                <c:pt idx="4236">
                  <c:v>-2.0985581375008167E-3</c:v>
                </c:pt>
                <c:pt idx="4237">
                  <c:v>-2.0932738115995164E-3</c:v>
                </c:pt>
                <c:pt idx="4238">
                  <c:v>-2.0877711294993162E-3</c:v>
                </c:pt>
                <c:pt idx="4239">
                  <c:v>-2.0820427804011388E-3</c:v>
                </c:pt>
                <c:pt idx="4240">
                  <c:v>-2.0760917720998862E-3</c:v>
                </c:pt>
                <c:pt idx="4241">
                  <c:v>-2.0699232936998158E-3</c:v>
                </c:pt>
                <c:pt idx="4242">
                  <c:v>-2.0635299461986278E-3</c:v>
                </c:pt>
                <c:pt idx="4243">
                  <c:v>-2.0569125641003438E-3</c:v>
                </c:pt>
                <c:pt idx="4244">
                  <c:v>-2.0500699333005912E-3</c:v>
                </c:pt>
                <c:pt idx="4245">
                  <c:v>-2.0430029094988811E-3</c:v>
                </c:pt>
                <c:pt idx="4246">
                  <c:v>-2.0357126674994674E-3</c:v>
                </c:pt>
                <c:pt idx="4247">
                  <c:v>-2.0281955162992915E-3</c:v>
                </c:pt>
                <c:pt idx="4248">
                  <c:v>-2.0204515473984941E-3</c:v>
                </c:pt>
                <c:pt idx="4249">
                  <c:v>-2.0124798314995473E-3</c:v>
                </c:pt>
                <c:pt idx="4250">
                  <c:v>-2.0042900468979497E-3</c:v>
                </c:pt>
                <c:pt idx="4251">
                  <c:v>-1.9958761192988561E-3</c:v>
                </c:pt>
                <c:pt idx="4252">
                  <c:v>-1.9872424487985541E-3</c:v>
                </c:pt>
                <c:pt idx="4253">
                  <c:v>-1.9783837784999037E-3</c:v>
                </c:pt>
                <c:pt idx="4254">
                  <c:v>-1.9693035578001172E-3</c:v>
                </c:pt>
                <c:pt idx="4255">
                  <c:v>-1.9600045718988213E-3</c:v>
                </c:pt>
                <c:pt idx="4256">
                  <c:v>-1.9504810626003177E-3</c:v>
                </c:pt>
                <c:pt idx="4257">
                  <c:v>-1.9407339628010334E-3</c:v>
                </c:pt>
                <c:pt idx="4258">
                  <c:v>-1.9307707257993911E-3</c:v>
                </c:pt>
                <c:pt idx="4259">
                  <c:v>-1.9205903657990575E-3</c:v>
                </c:pt>
                <c:pt idx="4260">
                  <c:v>-1.9101922898983048E-3</c:v>
                </c:pt>
                <c:pt idx="4261">
                  <c:v>-1.8995742160008433E-3</c:v>
                </c:pt>
                <c:pt idx="4262">
                  <c:v>-1.8887412574990492E-3</c:v>
                </c:pt>
                <c:pt idx="4263">
                  <c:v>-1.8777002206995519E-3</c:v>
                </c:pt>
                <c:pt idx="4264">
                  <c:v>-1.8664436955013741E-3</c:v>
                </c:pt>
                <c:pt idx="4265">
                  <c:v>-1.8549770393008203E-3</c:v>
                </c:pt>
                <c:pt idx="4266">
                  <c:v>-1.8433025544979387E-3</c:v>
                </c:pt>
                <c:pt idx="4267">
                  <c:v>-1.8314237116996424E-3</c:v>
                </c:pt>
                <c:pt idx="4268">
                  <c:v>-1.8193404596011931E-3</c:v>
                </c:pt>
                <c:pt idx="4269">
                  <c:v>-1.8070605113003069E-3</c:v>
                </c:pt>
                <c:pt idx="4270">
                  <c:v>-1.79457947099948E-3</c:v>
                </c:pt>
                <c:pt idx="4271">
                  <c:v>-1.7819022045983957E-3</c:v>
                </c:pt>
                <c:pt idx="4272">
                  <c:v>-1.7690275000994404E-3</c:v>
                </c:pt>
                <c:pt idx="4273">
                  <c:v>-1.7559602451981959E-3</c:v>
                </c:pt>
                <c:pt idx="4274">
                  <c:v>-1.7427059876986561E-3</c:v>
                </c:pt>
                <c:pt idx="4275">
                  <c:v>-1.729263783900592E-3</c:v>
                </c:pt>
                <c:pt idx="4276">
                  <c:v>-1.7156309448012053E-3</c:v>
                </c:pt>
                <c:pt idx="4277">
                  <c:v>-1.7018179657988242E-3</c:v>
                </c:pt>
                <c:pt idx="4278">
                  <c:v>-1.6878260166990344E-3</c:v>
                </c:pt>
                <c:pt idx="4279">
                  <c:v>-1.6736611042986738E-3</c:v>
                </c:pt>
                <c:pt idx="4280">
                  <c:v>-1.6593241475995057E-3</c:v>
                </c:pt>
                <c:pt idx="4281">
                  <c:v>-1.6448187714992457E-3</c:v>
                </c:pt>
                <c:pt idx="4282">
                  <c:v>-1.6301432216998535E-3</c:v>
                </c:pt>
                <c:pt idx="4283">
                  <c:v>-1.6153062616979241E-3</c:v>
                </c:pt>
                <c:pt idx="4284">
                  <c:v>-1.600312319098407E-3</c:v>
                </c:pt>
                <c:pt idx="4285">
                  <c:v>-1.5851597005003271E-3</c:v>
                </c:pt>
                <c:pt idx="4286">
                  <c:v>-1.569857528199492E-3</c:v>
                </c:pt>
                <c:pt idx="4287">
                  <c:v>-1.5544059254999354E-3</c:v>
                </c:pt>
                <c:pt idx="4288">
                  <c:v>-1.5388067225998725E-3</c:v>
                </c:pt>
                <c:pt idx="4289">
                  <c:v>-1.5230695791004223E-3</c:v>
                </c:pt>
                <c:pt idx="4290">
                  <c:v>-1.5071934497008499E-3</c:v>
                </c:pt>
                <c:pt idx="4291">
                  <c:v>-1.4911820757994576E-3</c:v>
                </c:pt>
                <c:pt idx="4292">
                  <c:v>-1.4750375352008405E-3</c:v>
                </c:pt>
                <c:pt idx="4293">
                  <c:v>-1.4587726624988306E-3</c:v>
                </c:pt>
                <c:pt idx="4294">
                  <c:v>-1.4423849594003002E-3</c:v>
                </c:pt>
                <c:pt idx="4295">
                  <c:v>-1.4258776712985366E-3</c:v>
                </c:pt>
                <c:pt idx="4296">
                  <c:v>-1.4092585431981774E-3</c:v>
                </c:pt>
                <c:pt idx="4297">
                  <c:v>-1.3925291417997698E-3</c:v>
                </c:pt>
                <c:pt idx="4298">
                  <c:v>-1.3756968159981398E-3</c:v>
                </c:pt>
                <c:pt idx="4299">
                  <c:v>-1.3587699727004576E-3</c:v>
                </c:pt>
                <c:pt idx="4300">
                  <c:v>-1.3417441867993318E-3</c:v>
                </c:pt>
                <c:pt idx="4301">
                  <c:v>-1.3246244071005719E-3</c:v>
                </c:pt>
                <c:pt idx="4302">
                  <c:v>-1.3074178052008278E-3</c:v>
                </c:pt>
                <c:pt idx="4303">
                  <c:v>-1.2901282173984896E-3</c:v>
                </c:pt>
                <c:pt idx="4304">
                  <c:v>-1.2727677920985059E-3</c:v>
                </c:pt>
                <c:pt idx="4305">
                  <c:v>-1.2553296586013118E-3</c:v>
                </c:pt>
                <c:pt idx="4306">
                  <c:v>-1.2378275872002575E-3</c:v>
                </c:pt>
                <c:pt idx="4307">
                  <c:v>-1.2202647052994564E-3</c:v>
                </c:pt>
                <c:pt idx="4308">
                  <c:v>-1.2026349463987174E-3</c:v>
                </c:pt>
                <c:pt idx="4309">
                  <c:v>-1.1849582087002375E-3</c:v>
                </c:pt>
                <c:pt idx="4310">
                  <c:v>-1.1672387840988563E-3</c:v>
                </c:pt>
                <c:pt idx="4311">
                  <c:v>-1.1494721408986663E-3</c:v>
                </c:pt>
                <c:pt idx="4312">
                  <c:v>-1.1316670913004145E-3</c:v>
                </c:pt>
                <c:pt idx="4313">
                  <c:v>-1.1138272195978516E-3</c:v>
                </c:pt>
                <c:pt idx="4314">
                  <c:v>-1.0959573885003238E-3</c:v>
                </c:pt>
                <c:pt idx="4315">
                  <c:v>-1.0780664321003997E-3</c:v>
                </c:pt>
                <c:pt idx="4316">
                  <c:v>-1.0601636770992684E-3</c:v>
                </c:pt>
                <c:pt idx="4317">
                  <c:v>-1.0422452790983527E-3</c:v>
                </c:pt>
                <c:pt idx="4318">
                  <c:v>-1.0243195903996138E-3</c:v>
                </c:pt>
                <c:pt idx="4319">
                  <c:v>-1.0063892929998985E-3</c:v>
                </c:pt>
                <c:pt idx="4320">
                  <c:v>-9.884616393982526E-4</c:v>
                </c:pt>
                <c:pt idx="4321">
                  <c:v>-9.7053527320056787E-4</c:v>
                </c:pt>
                <c:pt idx="4322">
                  <c:v>-9.5262256829897751E-4</c:v>
                </c:pt>
                <c:pt idx="4323">
                  <c:v>-9.3472933949811932E-4</c:v>
                </c:pt>
                <c:pt idx="4324">
                  <c:v>-9.1685538129837596E-4</c:v>
                </c:pt>
                <c:pt idx="4325">
                  <c:v>-8.9901274779791152E-4</c:v>
                </c:pt>
                <c:pt idx="4326">
                  <c:v>-8.8120103070110645E-4</c:v>
                </c:pt>
                <c:pt idx="4327">
                  <c:v>-8.6342396189920123E-4</c:v>
                </c:pt>
                <c:pt idx="4328">
                  <c:v>-8.4568973269938397E-4</c:v>
                </c:pt>
                <c:pt idx="4329">
                  <c:v>-8.280062299981239E-4</c:v>
                </c:pt>
                <c:pt idx="4330">
                  <c:v>-8.1037997430044584E-4</c:v>
                </c:pt>
                <c:pt idx="4331">
                  <c:v>-7.9281263349884057E-4</c:v>
                </c:pt>
                <c:pt idx="4332">
                  <c:v>-7.7530809489800845E-4</c:v>
                </c:pt>
                <c:pt idx="4333">
                  <c:v>-7.5786624629969879E-4</c:v>
                </c:pt>
                <c:pt idx="4334">
                  <c:v>-7.4050167339834161E-4</c:v>
                </c:pt>
                <c:pt idx="4335">
                  <c:v>-7.2321425189869615E-4</c:v>
                </c:pt>
                <c:pt idx="4336">
                  <c:v>-7.0600875159954057E-4</c:v>
                </c:pt>
                <c:pt idx="4337">
                  <c:v>-6.8888824629809164E-4</c:v>
                </c:pt>
                <c:pt idx="4338">
                  <c:v>-6.7185979019868114E-4</c:v>
                </c:pt>
                <c:pt idx="4339">
                  <c:v>-6.5492850529835778E-4</c:v>
                </c:pt>
                <c:pt idx="4340">
                  <c:v>-6.3810043259948657E-4</c:v>
                </c:pt>
                <c:pt idx="4341">
                  <c:v>-6.2137634849790402E-4</c:v>
                </c:pt>
                <c:pt idx="4342">
                  <c:v>-6.0476512030049889E-4</c:v>
                </c:pt>
                <c:pt idx="4343">
                  <c:v>-5.8827351410073447E-4</c:v>
                </c:pt>
                <c:pt idx="4344">
                  <c:v>-5.7190068929813265E-4</c:v>
                </c:pt>
                <c:pt idx="4345">
                  <c:v>-5.5564985720124582E-4</c:v>
                </c:pt>
                <c:pt idx="4346">
                  <c:v>-5.3952843419935448E-4</c:v>
                </c:pt>
                <c:pt idx="4347">
                  <c:v>-5.2353859479836728E-4</c:v>
                </c:pt>
                <c:pt idx="4348">
                  <c:v>-5.0769040629816686E-4</c:v>
                </c:pt>
                <c:pt idx="4349">
                  <c:v>-4.91980954798521E-4</c:v>
                </c:pt>
                <c:pt idx="4350">
                  <c:v>-4.7641745770121702E-4</c:v>
                </c:pt>
                <c:pt idx="4351">
                  <c:v>-4.6100154539985283E-4</c:v>
                </c:pt>
                <c:pt idx="4352">
                  <c:v>-4.4574196849822556E-4</c:v>
                </c:pt>
                <c:pt idx="4353">
                  <c:v>-4.30648504799791E-4</c:v>
                </c:pt>
                <c:pt idx="4354">
                  <c:v>-4.1571131849948983E-4</c:v>
                </c:pt>
                <c:pt idx="4355">
                  <c:v>-4.0093332749790989E-4</c:v>
                </c:pt>
                <c:pt idx="4356">
                  <c:v>-3.8632714679920355E-4</c:v>
                </c:pt>
                <c:pt idx="4357">
                  <c:v>-3.7189364759981913E-4</c:v>
                </c:pt>
                <c:pt idx="4358">
                  <c:v>-3.576406953982314E-4</c:v>
                </c:pt>
                <c:pt idx="4359">
                  <c:v>-3.4356447659789069E-4</c:v>
                </c:pt>
                <c:pt idx="4360">
                  <c:v>-3.2967266779948545E-4</c:v>
                </c:pt>
                <c:pt idx="4361">
                  <c:v>-3.1595939589834643E-4</c:v>
                </c:pt>
                <c:pt idx="4362">
                  <c:v>-3.0244054750028226E-4</c:v>
                </c:pt>
                <c:pt idx="4363">
                  <c:v>-2.8911514310081543E-4</c:v>
                </c:pt>
                <c:pt idx="4364">
                  <c:v>-2.7598109170057228E-4</c:v>
                </c:pt>
                <c:pt idx="4365">
                  <c:v>-2.6304489369977091E-4</c:v>
                </c:pt>
                <c:pt idx="4366">
                  <c:v>-2.5030776849988001E-4</c:v>
                </c:pt>
                <c:pt idx="4367">
                  <c:v>-2.3777520889822767E-4</c:v>
                </c:pt>
                <c:pt idx="4368">
                  <c:v>-2.2544916269851001E-4</c:v>
                </c:pt>
                <c:pt idx="4369">
                  <c:v>-2.1333575499937751E-4</c:v>
                </c:pt>
                <c:pt idx="4370">
                  <c:v>-2.0142755619900754E-4</c:v>
                </c:pt>
                <c:pt idx="4371">
                  <c:v>-1.8972855939836109E-4</c:v>
                </c:pt>
                <c:pt idx="4372">
                  <c:v>-1.7825456080089452E-4</c:v>
                </c:pt>
                <c:pt idx="4373">
                  <c:v>-1.6698672590109709E-4</c:v>
                </c:pt>
                <c:pt idx="4374">
                  <c:v>-1.5593618740084025E-4</c:v>
                </c:pt>
                <c:pt idx="4375">
                  <c:v>-1.4510233729936317E-4</c:v>
                </c:pt>
                <c:pt idx="4376">
                  <c:v>-1.3449231609996559E-4</c:v>
                </c:pt>
                <c:pt idx="4377">
                  <c:v>-1.2410730889911292E-4</c:v>
                </c:pt>
                <c:pt idx="4378">
                  <c:v>-1.1394620770133201E-4</c:v>
                </c:pt>
                <c:pt idx="4379">
                  <c:v>-1.0400770390006642E-4</c:v>
                </c:pt>
                <c:pt idx="4380">
                  <c:v>-9.4294201200995076E-5</c:v>
                </c:pt>
                <c:pt idx="4381">
                  <c:v>-8.4809008100705796E-5</c:v>
                </c:pt>
                <c:pt idx="4382">
                  <c:v>-7.555091470123898E-5</c:v>
                </c:pt>
                <c:pt idx="4383">
                  <c:v>-6.6520465399122486E-5</c:v>
                </c:pt>
                <c:pt idx="4384">
                  <c:v>-5.7716054499223901E-5</c:v>
                </c:pt>
                <c:pt idx="4385">
                  <c:v>-4.9144126197830929E-5</c:v>
                </c:pt>
                <c:pt idx="4386">
                  <c:v>-4.0799690101067654E-5</c:v>
                </c:pt>
                <c:pt idx="4387">
                  <c:v>-3.2687373000328535E-5</c:v>
                </c:pt>
                <c:pt idx="4388">
                  <c:v>-2.4809081597965132E-5</c:v>
                </c:pt>
                <c:pt idx="4389">
                  <c:v>-1.7157862998828932E-5</c:v>
                </c:pt>
                <c:pt idx="4390">
                  <c:v>-9.7320432992376027E-6</c:v>
                </c:pt>
                <c:pt idx="4391">
                  <c:v>-2.5436678008361469E-6</c:v>
                </c:pt>
                <c:pt idx="4392">
                  <c:v>4.419282099377142E-6</c:v>
                </c:pt>
                <c:pt idx="4393">
                  <c:v>1.1149408098987124E-5</c:v>
                </c:pt>
                <c:pt idx="4394">
                  <c:v>1.7657723500263955E-5</c:v>
                </c:pt>
                <c:pt idx="4395">
                  <c:v>2.3934241902168196E-5</c:v>
                </c:pt>
                <c:pt idx="4396">
                  <c:v>2.9980740102075742E-5</c:v>
                </c:pt>
                <c:pt idx="4397">
                  <c:v>3.5807359701323094E-5</c:v>
                </c:pt>
                <c:pt idx="4398">
                  <c:v>4.1408675201637379E-5</c:v>
                </c:pt>
                <c:pt idx="4399">
                  <c:v>4.6790294199183791E-5</c:v>
                </c:pt>
                <c:pt idx="4400">
                  <c:v>5.1949381902005598E-5</c:v>
                </c:pt>
                <c:pt idx="4401">
                  <c:v>5.688601940079252E-5</c:v>
                </c:pt>
                <c:pt idx="4402">
                  <c:v>6.1605562699185157E-5</c:v>
                </c:pt>
                <c:pt idx="4403">
                  <c:v>6.611063220063329E-5</c:v>
                </c:pt>
                <c:pt idx="4404">
                  <c:v>7.0400849701002244E-5</c:v>
                </c:pt>
                <c:pt idx="4405">
                  <c:v>7.4476379300136841E-5</c:v>
                </c:pt>
                <c:pt idx="4406">
                  <c:v>7.8337520200477684E-5</c:v>
                </c:pt>
                <c:pt idx="4407">
                  <c:v>8.1988248499698102E-5</c:v>
                </c:pt>
                <c:pt idx="4408">
                  <c:v>8.542991080062734E-5</c:v>
                </c:pt>
                <c:pt idx="4409">
                  <c:v>8.8664454199971487E-5</c:v>
                </c:pt>
                <c:pt idx="4410">
                  <c:v>9.1704779400458847E-5</c:v>
                </c:pt>
                <c:pt idx="4411">
                  <c:v>9.4541801999525887E-5</c:v>
                </c:pt>
                <c:pt idx="4412">
                  <c:v>9.7179307999795128E-5</c:v>
                </c:pt>
                <c:pt idx="4413">
                  <c:v>9.9620145601164722E-5</c:v>
                </c:pt>
                <c:pt idx="4414">
                  <c:v>1.0187166749986432E-4</c:v>
                </c:pt>
                <c:pt idx="4415">
                  <c:v>1.0393197660008013E-4</c:v>
                </c:pt>
                <c:pt idx="4416">
                  <c:v>1.0580874469923174E-4</c:v>
                </c:pt>
                <c:pt idx="4417">
                  <c:v>1.0750138289949973E-4</c:v>
                </c:pt>
                <c:pt idx="4418">
                  <c:v>1.0901382390215986E-4</c:v>
                </c:pt>
                <c:pt idx="4419">
                  <c:v>1.1034845820034889E-4</c:v>
                </c:pt>
                <c:pt idx="4420">
                  <c:v>1.1151046490098793E-4</c:v>
                </c:pt>
                <c:pt idx="4421">
                  <c:v>1.125052082997513E-4</c:v>
                </c:pt>
                <c:pt idx="4422">
                  <c:v>1.1333423779902319E-4</c:v>
                </c:pt>
                <c:pt idx="4423">
                  <c:v>1.1399777899967489E-4</c:v>
                </c:pt>
                <c:pt idx="4424">
                  <c:v>1.1450055169959228E-4</c:v>
                </c:pt>
                <c:pt idx="4425">
                  <c:v>1.1484786880089359E-4</c:v>
                </c:pt>
                <c:pt idx="4426">
                  <c:v>1.1504130780082278E-4</c:v>
                </c:pt>
                <c:pt idx="4427">
                  <c:v>1.1508852420050175E-4</c:v>
                </c:pt>
                <c:pt idx="4428">
                  <c:v>1.1499317560037525E-4</c:v>
                </c:pt>
                <c:pt idx="4429">
                  <c:v>1.1475217450040986E-4</c:v>
                </c:pt>
                <c:pt idx="4430">
                  <c:v>1.1437617139975487E-4</c:v>
                </c:pt>
                <c:pt idx="4431">
                  <c:v>1.1386829289961042E-4</c:v>
                </c:pt>
                <c:pt idx="4432">
                  <c:v>1.132304330013767E-4</c:v>
                </c:pt>
                <c:pt idx="4433">
                  <c:v>1.1246830450062362E-4</c:v>
                </c:pt>
                <c:pt idx="4434">
                  <c:v>1.1158149180090504E-4</c:v>
                </c:pt>
                <c:pt idx="4435">
                  <c:v>1.1058048390211184E-4</c:v>
                </c:pt>
                <c:pt idx="4436">
                  <c:v>1.0946444120207843E-4</c:v>
                </c:pt>
                <c:pt idx="4437">
                  <c:v>1.0824149600097144E-4</c:v>
                </c:pt>
                <c:pt idx="4438">
                  <c:v>1.0691037829957395E-4</c:v>
                </c:pt>
                <c:pt idx="4439">
                  <c:v>1.0548099880125505E-4</c:v>
                </c:pt>
                <c:pt idx="4440">
                  <c:v>1.0395857589884372E-4</c:v>
                </c:pt>
                <c:pt idx="4441">
                  <c:v>1.0234755499993753E-4</c:v>
                </c:pt>
                <c:pt idx="4442">
                  <c:v>1.0064606370008278E-4</c:v>
                </c:pt>
                <c:pt idx="4443">
                  <c:v>9.8864674100695993E-5</c:v>
                </c:pt>
                <c:pt idx="4444">
                  <c:v>9.7003742801859971E-5</c:v>
                </c:pt>
                <c:pt idx="4445">
                  <c:v>9.5070081201242829E-5</c:v>
                </c:pt>
                <c:pt idx="4446">
                  <c:v>9.3065557699389956E-5</c:v>
                </c:pt>
                <c:pt idx="4447">
                  <c:v>9.0991715701704834E-5</c:v>
                </c:pt>
                <c:pt idx="4448">
                  <c:v>8.8856327298714177E-5</c:v>
                </c:pt>
                <c:pt idx="4449">
                  <c:v>8.6666897299636503E-5</c:v>
                </c:pt>
                <c:pt idx="4450">
                  <c:v>8.4423624901575067E-5</c:v>
                </c:pt>
                <c:pt idx="4451">
                  <c:v>8.2131778800231814E-5</c:v>
                </c:pt>
                <c:pt idx="4452">
                  <c:v>7.9797957699412336E-5</c:v>
                </c:pt>
                <c:pt idx="4453">
                  <c:v>7.7428210399688169E-5</c:v>
                </c:pt>
                <c:pt idx="4454">
                  <c:v>7.5019910500628839E-5</c:v>
                </c:pt>
                <c:pt idx="4455">
                  <c:v>7.2581376400648878E-5</c:v>
                </c:pt>
                <c:pt idx="4456">
                  <c:v>7.0117817401182947E-5</c:v>
                </c:pt>
                <c:pt idx="4457">
                  <c:v>6.7624848099967494E-5</c:v>
                </c:pt>
                <c:pt idx="4458">
                  <c:v>6.5123198499605905E-5</c:v>
                </c:pt>
                <c:pt idx="4459">
                  <c:v>6.2602790301014011E-5</c:v>
                </c:pt>
                <c:pt idx="4460">
                  <c:v>6.0069237999726965E-5</c:v>
                </c:pt>
                <c:pt idx="4461">
                  <c:v>5.7530715800169219E-5</c:v>
                </c:pt>
                <c:pt idx="4462">
                  <c:v>5.4989870800881135E-5</c:v>
                </c:pt>
                <c:pt idx="4463">
                  <c:v>5.2454087501985214E-5</c:v>
                </c:pt>
                <c:pt idx="4464">
                  <c:v>4.9927513700254167E-5</c:v>
                </c:pt>
                <c:pt idx="4465">
                  <c:v>4.7405840199132854E-5</c:v>
                </c:pt>
                <c:pt idx="4466">
                  <c:v>4.4897151202150098E-5</c:v>
                </c:pt>
                <c:pt idx="4467">
                  <c:v>4.2401200300190567E-5</c:v>
                </c:pt>
                <c:pt idx="4468">
                  <c:v>3.9924148801162573E-5</c:v>
                </c:pt>
                <c:pt idx="4469">
                  <c:v>3.7472658199533271E-5</c:v>
                </c:pt>
                <c:pt idx="4470">
                  <c:v>3.5051259700935589E-5</c:v>
                </c:pt>
                <c:pt idx="4471">
                  <c:v>3.2660068701062528E-5</c:v>
                </c:pt>
                <c:pt idx="4472">
                  <c:v>3.0308050998684166E-5</c:v>
                </c:pt>
                <c:pt idx="4473">
                  <c:v>2.7995433601546438E-5</c:v>
                </c:pt>
                <c:pt idx="4474">
                  <c:v>2.5721686700563851E-5</c:v>
                </c:pt>
                <c:pt idx="4475">
                  <c:v>2.3493371099192473E-5</c:v>
                </c:pt>
                <c:pt idx="4476">
                  <c:v>2.1311830799675135E-5</c:v>
                </c:pt>
                <c:pt idx="4477">
                  <c:v>1.9181471799356586E-5</c:v>
                </c:pt>
                <c:pt idx="4478">
                  <c:v>1.7105734698930064E-5</c:v>
                </c:pt>
                <c:pt idx="4479">
                  <c:v>1.5086663900376607E-5</c:v>
                </c:pt>
                <c:pt idx="4480">
                  <c:v>1.3125700998983802E-5</c:v>
                </c:pt>
                <c:pt idx="4481">
                  <c:v>1.1224641301765814E-5</c:v>
                </c:pt>
                <c:pt idx="4482">
                  <c:v>9.3932959011056028E-6</c:v>
                </c:pt>
                <c:pt idx="4483">
                  <c:v>7.6285679000420714E-6</c:v>
                </c:pt>
                <c:pt idx="4484">
                  <c:v>5.9361838005145273E-6</c:v>
                </c:pt>
                <c:pt idx="4485">
                  <c:v>4.3178046986724894E-6</c:v>
                </c:pt>
                <c:pt idx="4486">
                  <c:v>2.7834193012665764E-6</c:v>
                </c:pt>
                <c:pt idx="4487">
                  <c:v>1.3213036993420246E-6</c:v>
                </c:pt>
                <c:pt idx="4488">
                  <c:v>-6.6595799097513009E-8</c:v>
                </c:pt>
                <c:pt idx="4489">
                  <c:v>-1.3698054992516973E-6</c:v>
                </c:pt>
                <c:pt idx="4490">
                  <c:v>-2.5865877013586669E-6</c:v>
                </c:pt>
                <c:pt idx="4491">
                  <c:v>-3.7163969999198798E-6</c:v>
                </c:pt>
                <c:pt idx="4492">
                  <c:v>-4.7595396992505812E-6</c:v>
                </c:pt>
                <c:pt idx="4493">
                  <c:v>-5.7093293008847468E-6</c:v>
                </c:pt>
                <c:pt idx="4494">
                  <c:v>-6.5645228985999893E-6</c:v>
                </c:pt>
                <c:pt idx="4495">
                  <c:v>-7.32951220072664E-6</c:v>
                </c:pt>
                <c:pt idx="4496">
                  <c:v>-7.9976449995911025E-6</c:v>
                </c:pt>
                <c:pt idx="4497">
                  <c:v>-8.5721855995757323E-6</c:v>
                </c:pt>
                <c:pt idx="4498">
                  <c:v>-9.0447007004001989E-6</c:v>
                </c:pt>
                <c:pt idx="4499">
                  <c:v>-9.4189377009001873E-6</c:v>
                </c:pt>
                <c:pt idx="4500">
                  <c:v>-9.6909143003642839E-6</c:v>
                </c:pt>
                <c:pt idx="4501">
                  <c:v>-9.8660227010327617E-6</c:v>
                </c:pt>
                <c:pt idx="4502">
                  <c:v>-9.9416398988694255E-6</c:v>
                </c:pt>
                <c:pt idx="4503">
                  <c:v>-9.9082329008126635E-6</c:v>
                </c:pt>
                <c:pt idx="4504">
                  <c:v>-9.7737888005156037E-6</c:v>
                </c:pt>
                <c:pt idx="4505">
                  <c:v>-9.5316312993531938E-6</c:v>
                </c:pt>
                <c:pt idx="4506">
                  <c:v>-9.1840590989988868E-6</c:v>
                </c:pt>
                <c:pt idx="4507">
                  <c:v>-8.7337764007600072E-6</c:v>
                </c:pt>
                <c:pt idx="4508">
                  <c:v>-8.177573199930066E-6</c:v>
                </c:pt>
                <c:pt idx="4509">
                  <c:v>-7.5124914999946668E-6</c:v>
                </c:pt>
                <c:pt idx="4510">
                  <c:v>-6.7430108998678406E-6</c:v>
                </c:pt>
                <c:pt idx="4511">
                  <c:v>-5.8606564010688089E-6</c:v>
                </c:pt>
                <c:pt idx="4512">
                  <c:v>-4.8716297982309698E-6</c:v>
                </c:pt>
                <c:pt idx="4513">
                  <c:v>-3.7746680980887959E-6</c:v>
                </c:pt>
                <c:pt idx="4514">
                  <c:v>-2.5728657995216508E-6</c:v>
                </c:pt>
                <c:pt idx="4515">
                  <c:v>-1.263327099820799E-6</c:v>
                </c:pt>
                <c:pt idx="4516">
                  <c:v>1.6284669968058552E-7</c:v>
                </c:pt>
                <c:pt idx="4517">
                  <c:v>1.6871242998206526E-6</c:v>
                </c:pt>
                <c:pt idx="4518">
                  <c:v>3.3134761991959749E-6</c:v>
                </c:pt>
                <c:pt idx="4519">
                  <c:v>5.0365446000455449E-6</c:v>
                </c:pt>
                <c:pt idx="4520">
                  <c:v>6.8698249009457868E-6</c:v>
                </c:pt>
                <c:pt idx="4521">
                  <c:v>8.8157312987391379E-6</c:v>
                </c:pt>
                <c:pt idx="4522">
                  <c:v>1.0862418999835199E-5</c:v>
                </c:pt>
                <c:pt idx="4523">
                  <c:v>1.3010321399775648E-5</c:v>
                </c:pt>
                <c:pt idx="4524">
                  <c:v>1.5258631201220396E-5</c:v>
                </c:pt>
                <c:pt idx="4525">
                  <c:v>1.7604262200876519E-5</c:v>
                </c:pt>
                <c:pt idx="4526">
                  <c:v>2.0049184900727823E-5</c:v>
                </c:pt>
                <c:pt idx="4527">
                  <c:v>2.2593132399606475E-5</c:v>
                </c:pt>
                <c:pt idx="4528">
                  <c:v>2.5232904899752384E-5</c:v>
                </c:pt>
                <c:pt idx="4529">
                  <c:v>2.7969084200663019E-5</c:v>
                </c:pt>
                <c:pt idx="4530">
                  <c:v>3.0793048100719034E-5</c:v>
                </c:pt>
                <c:pt idx="4531">
                  <c:v>3.3711543501624419E-5</c:v>
                </c:pt>
                <c:pt idx="4532">
                  <c:v>3.6716356898836011E-5</c:v>
                </c:pt>
                <c:pt idx="4533">
                  <c:v>3.9809570701265784E-5</c:v>
                </c:pt>
                <c:pt idx="4534">
                  <c:v>4.2993856599338187E-5</c:v>
                </c:pt>
                <c:pt idx="4535">
                  <c:v>4.6264799198780793E-5</c:v>
                </c:pt>
                <c:pt idx="4536">
                  <c:v>4.9613982501028886E-5</c:v>
                </c:pt>
                <c:pt idx="4537">
                  <c:v>5.3044773398625011E-5</c:v>
                </c:pt>
                <c:pt idx="4538">
                  <c:v>5.6557665100598342E-5</c:v>
                </c:pt>
                <c:pt idx="4539">
                  <c:v>6.0148258100412022E-5</c:v>
                </c:pt>
                <c:pt idx="4540">
                  <c:v>6.3817198100224459E-5</c:v>
                </c:pt>
                <c:pt idx="4541">
                  <c:v>6.7554100098732306E-5</c:v>
                </c:pt>
                <c:pt idx="4542">
                  <c:v>7.1358054501757806E-5</c:v>
                </c:pt>
                <c:pt idx="4543">
                  <c:v>7.5230882600862969E-5</c:v>
                </c:pt>
                <c:pt idx="4544">
                  <c:v>7.917051510020201E-5</c:v>
                </c:pt>
                <c:pt idx="4545">
                  <c:v>8.3171462801345797E-5</c:v>
                </c:pt>
                <c:pt idx="4546">
                  <c:v>8.7234548800552147E-5</c:v>
                </c:pt>
                <c:pt idx="4547">
                  <c:v>9.1358864601431833E-5</c:v>
                </c:pt>
                <c:pt idx="4548">
                  <c:v>9.5536703298648717E-5</c:v>
                </c:pt>
                <c:pt idx="4549">
                  <c:v>9.9766354800578938E-5</c:v>
                </c:pt>
                <c:pt idx="4550">
                  <c:v>1.0404862990043284E-4</c:v>
                </c:pt>
                <c:pt idx="4551">
                  <c:v>1.0837808520136605E-4</c:v>
                </c:pt>
                <c:pt idx="4552">
                  <c:v>1.1275621590201013E-4</c:v>
                </c:pt>
                <c:pt idx="4553">
                  <c:v>1.1717247859976965E-4</c:v>
                </c:pt>
                <c:pt idx="4554">
                  <c:v>1.2162402470039524E-4</c:v>
                </c:pt>
                <c:pt idx="4555">
                  <c:v>1.2611393509942559E-4</c:v>
                </c:pt>
                <c:pt idx="4556">
                  <c:v>1.3063788210132543E-4</c:v>
                </c:pt>
                <c:pt idx="4557">
                  <c:v>1.3519267029948878E-4</c:v>
                </c:pt>
                <c:pt idx="4558">
                  <c:v>1.3978172700035429E-4</c:v>
                </c:pt>
                <c:pt idx="4559">
                  <c:v>1.4438743979994229E-4</c:v>
                </c:pt>
                <c:pt idx="4560">
                  <c:v>1.4901625479879499E-4</c:v>
                </c:pt>
                <c:pt idx="4561">
                  <c:v>1.5366694449880924E-4</c:v>
                </c:pt>
                <c:pt idx="4562">
                  <c:v>1.5832932919934706E-4</c:v>
                </c:pt>
                <c:pt idx="4563">
                  <c:v>1.6299979279921217E-4</c:v>
                </c:pt>
                <c:pt idx="4564">
                  <c:v>1.6768819619983333E-4</c:v>
                </c:pt>
                <c:pt idx="4565">
                  <c:v>1.7237799680103194E-4</c:v>
                </c:pt>
                <c:pt idx="4566">
                  <c:v>1.7706716930021571E-4</c:v>
                </c:pt>
                <c:pt idx="4567">
                  <c:v>1.8175553089960772E-4</c:v>
                </c:pt>
                <c:pt idx="4568">
                  <c:v>1.8644177639970394E-4</c:v>
                </c:pt>
                <c:pt idx="4569">
                  <c:v>1.9112429249901197E-4</c:v>
                </c:pt>
                <c:pt idx="4570">
                  <c:v>1.9579586799878257E-4</c:v>
                </c:pt>
                <c:pt idx="4571">
                  <c:v>2.004523038010575E-4</c:v>
                </c:pt>
                <c:pt idx="4572">
                  <c:v>2.0509135950064206E-4</c:v>
                </c:pt>
                <c:pt idx="4573">
                  <c:v>2.0971128479985168E-4</c:v>
                </c:pt>
                <c:pt idx="4574">
                  <c:v>2.1430863790072863E-4</c:v>
                </c:pt>
                <c:pt idx="4575">
                  <c:v>2.1888158330085616E-4</c:v>
                </c:pt>
                <c:pt idx="4576">
                  <c:v>2.2342033280153828E-4</c:v>
                </c:pt>
                <c:pt idx="4577">
                  <c:v>2.2792595460074949E-4</c:v>
                </c:pt>
                <c:pt idx="4578">
                  <c:v>2.3239905199901045E-4</c:v>
                </c:pt>
                <c:pt idx="4579">
                  <c:v>2.3682981749928445E-4</c:v>
                </c:pt>
                <c:pt idx="4580">
                  <c:v>2.4121723820158536E-4</c:v>
                </c:pt>
                <c:pt idx="4581">
                  <c:v>2.45554071700127E-4</c:v>
                </c:pt>
                <c:pt idx="4582">
                  <c:v>2.4984702019992255E-4</c:v>
                </c:pt>
                <c:pt idx="4583">
                  <c:v>2.5409149739985537E-4</c:v>
                </c:pt>
                <c:pt idx="4584">
                  <c:v>2.5827408200029822E-4</c:v>
                </c:pt>
                <c:pt idx="4585">
                  <c:v>2.6239837330166438E-4</c:v>
                </c:pt>
                <c:pt idx="4586">
                  <c:v>2.6645859659879534E-4</c:v>
                </c:pt>
                <c:pt idx="4587">
                  <c:v>2.7046111210182744E-4</c:v>
                </c:pt>
                <c:pt idx="4588">
                  <c:v>2.7438893580011836E-4</c:v>
                </c:pt>
                <c:pt idx="4589">
                  <c:v>2.7824299479917158E-4</c:v>
                </c:pt>
                <c:pt idx="4590">
                  <c:v>2.8202475489891299E-4</c:v>
                </c:pt>
                <c:pt idx="4591">
                  <c:v>2.8573626330086199E-4</c:v>
                </c:pt>
                <c:pt idx="4592">
                  <c:v>2.893651873989711E-4</c:v>
                </c:pt>
                <c:pt idx="4593">
                  <c:v>2.9291103480133529E-4</c:v>
                </c:pt>
                <c:pt idx="4594">
                  <c:v>2.9636858269910249E-4</c:v>
                </c:pt>
                <c:pt idx="4595">
                  <c:v>2.997327305003239E-4</c:v>
                </c:pt>
                <c:pt idx="4596">
                  <c:v>3.0300940339955673E-4</c:v>
                </c:pt>
                <c:pt idx="4597">
                  <c:v>3.0618625159917201E-4</c:v>
                </c:pt>
                <c:pt idx="4598">
                  <c:v>3.0926488440030653E-4</c:v>
                </c:pt>
                <c:pt idx="4599">
                  <c:v>3.1224972260091022E-4</c:v>
                </c:pt>
                <c:pt idx="4600">
                  <c:v>3.1513273370009642E-4</c:v>
                </c:pt>
                <c:pt idx="4601">
                  <c:v>3.1791152590088245E-4</c:v>
                </c:pt>
                <c:pt idx="4602">
                  <c:v>3.2058244639898703E-4</c:v>
                </c:pt>
                <c:pt idx="4603">
                  <c:v>3.2314388100118663E-4</c:v>
                </c:pt>
                <c:pt idx="4604">
                  <c:v>3.2559383090102756E-4</c:v>
                </c:pt>
                <c:pt idx="4605">
                  <c:v>3.2792884629984087E-4</c:v>
                </c:pt>
                <c:pt idx="4606">
                  <c:v>3.301485571007845E-4</c:v>
                </c:pt>
                <c:pt idx="4607">
                  <c:v>3.3225049140028773E-4</c:v>
                </c:pt>
                <c:pt idx="4608">
                  <c:v>3.3422834550123071E-4</c:v>
                </c:pt>
                <c:pt idx="4609">
                  <c:v>3.360871736006743E-4</c:v>
                </c:pt>
                <c:pt idx="4610">
                  <c:v>3.3781725110060279E-4</c:v>
                </c:pt>
                <c:pt idx="4611">
                  <c:v>3.3942531970154732E-4</c:v>
                </c:pt>
                <c:pt idx="4612">
                  <c:v>3.4090212360027294E-4</c:v>
                </c:pt>
                <c:pt idx="4613">
                  <c:v>3.4224967119911298E-4</c:v>
                </c:pt>
                <c:pt idx="4614">
                  <c:v>3.4346601849932767E-4</c:v>
                </c:pt>
                <c:pt idx="4615">
                  <c:v>3.4454331139954775E-4</c:v>
                </c:pt>
                <c:pt idx="4616">
                  <c:v>3.4549074760192866E-4</c:v>
                </c:pt>
                <c:pt idx="4617">
                  <c:v>3.462957601989558E-4</c:v>
                </c:pt>
                <c:pt idx="4618">
                  <c:v>3.4696413749912836E-4</c:v>
                </c:pt>
                <c:pt idx="4619">
                  <c:v>3.4749637530140376E-4</c:v>
                </c:pt>
                <c:pt idx="4620">
                  <c:v>3.4788853249878571E-4</c:v>
                </c:pt>
                <c:pt idx="4621">
                  <c:v>3.4813609289940928E-4</c:v>
                </c:pt>
                <c:pt idx="4622">
                  <c:v>3.4823832490005202E-4</c:v>
                </c:pt>
                <c:pt idx="4623">
                  <c:v>3.481972093020147E-4</c:v>
                </c:pt>
                <c:pt idx="4624">
                  <c:v>3.4801123590000316E-4</c:v>
                </c:pt>
                <c:pt idx="4625">
                  <c:v>3.4767427809967444E-4</c:v>
                </c:pt>
                <c:pt idx="4626">
                  <c:v>3.4719687809925404E-4</c:v>
                </c:pt>
                <c:pt idx="4627">
                  <c:v>3.4657368830082191E-4</c:v>
                </c:pt>
                <c:pt idx="4628">
                  <c:v>3.4580463970002029E-4</c:v>
                </c:pt>
                <c:pt idx="4629">
                  <c:v>3.4488597630044637E-4</c:v>
                </c:pt>
                <c:pt idx="4630">
                  <c:v>3.4381854339926576E-4</c:v>
                </c:pt>
                <c:pt idx="4631">
                  <c:v>3.4259927830149195E-4</c:v>
                </c:pt>
                <c:pt idx="4632">
                  <c:v>3.4123345769998537E-4</c:v>
                </c:pt>
                <c:pt idx="4633">
                  <c:v>3.3972543580063075E-4</c:v>
                </c:pt>
                <c:pt idx="4634">
                  <c:v>3.3806928280100124E-4</c:v>
                </c:pt>
                <c:pt idx="4635">
                  <c:v>3.3625944899995375E-4</c:v>
                </c:pt>
                <c:pt idx="4636">
                  <c:v>3.3430286309865664E-4</c:v>
                </c:pt>
                <c:pt idx="4637">
                  <c:v>3.3219618359936476E-4</c:v>
                </c:pt>
                <c:pt idx="4638">
                  <c:v>3.29947976698719E-4</c:v>
                </c:pt>
                <c:pt idx="4639">
                  <c:v>3.2754970450099563E-4</c:v>
                </c:pt>
                <c:pt idx="4640">
                  <c:v>3.2500211160169101E-4</c:v>
                </c:pt>
                <c:pt idx="4641">
                  <c:v>3.2231011310202007E-4</c:v>
                </c:pt>
                <c:pt idx="4642">
                  <c:v>3.1947740530213764E-4</c:v>
                </c:pt>
                <c:pt idx="4643">
                  <c:v>3.1649640159869818E-4</c:v>
                </c:pt>
                <c:pt idx="4644">
                  <c:v>3.1337746730031313E-4</c:v>
                </c:pt>
                <c:pt idx="4645">
                  <c:v>3.1011942720127195E-4</c:v>
                </c:pt>
                <c:pt idx="4646">
                  <c:v>3.0672189199876243E-4</c:v>
                </c:pt>
                <c:pt idx="4647">
                  <c:v>3.031827591009062E-4</c:v>
                </c:pt>
                <c:pt idx="4648">
                  <c:v>2.9950890339947023E-4</c:v>
                </c:pt>
                <c:pt idx="4649">
                  <c:v>2.9569430100195859E-4</c:v>
                </c:pt>
                <c:pt idx="4650">
                  <c:v>2.9174491460182139E-4</c:v>
                </c:pt>
                <c:pt idx="4651">
                  <c:v>2.8766775789890175E-4</c:v>
                </c:pt>
                <c:pt idx="4652">
                  <c:v>2.8345568090060169E-4</c:v>
                </c:pt>
                <c:pt idx="4653">
                  <c:v>2.7911823130111202E-4</c:v>
                </c:pt>
                <c:pt idx="4654">
                  <c:v>2.7465382019897788E-4</c:v>
                </c:pt>
                <c:pt idx="4655">
                  <c:v>2.700617063986499E-4</c:v>
                </c:pt>
                <c:pt idx="4656">
                  <c:v>2.6535305289954181E-4</c:v>
                </c:pt>
                <c:pt idx="4657">
                  <c:v>2.6051871870080845E-4</c:v>
                </c:pt>
                <c:pt idx="4658">
                  <c:v>2.5556558890116321E-4</c:v>
                </c:pt>
                <c:pt idx="4659">
                  <c:v>2.50505169098858E-4</c:v>
                </c:pt>
                <c:pt idx="4660">
                  <c:v>2.4533105879953609E-4</c:v>
                </c:pt>
                <c:pt idx="4661">
                  <c:v>2.400408453020475E-4</c:v>
                </c:pt>
                <c:pt idx="4662">
                  <c:v>2.3464608339907045E-4</c:v>
                </c:pt>
                <c:pt idx="4663">
                  <c:v>2.2914393479922524E-4</c:v>
                </c:pt>
                <c:pt idx="4664">
                  <c:v>2.2353881400150044E-4</c:v>
                </c:pt>
                <c:pt idx="4665">
                  <c:v>2.178402918993072E-4</c:v>
                </c:pt>
                <c:pt idx="4666">
                  <c:v>2.1205070069996168E-4</c:v>
                </c:pt>
                <c:pt idx="4667">
                  <c:v>2.0616715610088931E-4</c:v>
                </c:pt>
                <c:pt idx="4668">
                  <c:v>2.0019101640045278E-4</c:v>
                </c:pt>
                <c:pt idx="4669">
                  <c:v>1.9412872299895412E-4</c:v>
                </c:pt>
                <c:pt idx="4670">
                  <c:v>1.8798422550148075E-4</c:v>
                </c:pt>
                <c:pt idx="4671">
                  <c:v>1.8175624850158556E-4</c:v>
                </c:pt>
                <c:pt idx="4672">
                  <c:v>1.7545681210151542E-4</c:v>
                </c:pt>
                <c:pt idx="4673">
                  <c:v>1.6908559999961881E-4</c:v>
                </c:pt>
                <c:pt idx="4674">
                  <c:v>1.6264277289934626E-4</c:v>
                </c:pt>
                <c:pt idx="4675">
                  <c:v>1.5614209399927859E-4</c:v>
                </c:pt>
                <c:pt idx="4676">
                  <c:v>1.4958014040189482E-4</c:v>
                </c:pt>
                <c:pt idx="4677">
                  <c:v>1.4296466089902538E-4</c:v>
                </c:pt>
                <c:pt idx="4678">
                  <c:v>1.3629626749889212E-4</c:v>
                </c:pt>
                <c:pt idx="4679">
                  <c:v>1.2957476469921403E-4</c:v>
                </c:pt>
                <c:pt idx="4680">
                  <c:v>1.2280661039909546E-4</c:v>
                </c:pt>
                <c:pt idx="4681">
                  <c:v>1.1599504849968412E-4</c:v>
                </c:pt>
                <c:pt idx="4682">
                  <c:v>1.0915115959875266E-4</c:v>
                </c:pt>
                <c:pt idx="4683">
                  <c:v>1.0227192409928421E-4</c:v>
                </c:pt>
                <c:pt idx="4684">
                  <c:v>9.5360400500510423E-5</c:v>
                </c:pt>
                <c:pt idx="4685">
                  <c:v>8.8432591500264834E-5</c:v>
                </c:pt>
                <c:pt idx="4686">
                  <c:v>8.1478793099165614E-5</c:v>
                </c:pt>
                <c:pt idx="4687">
                  <c:v>7.4511506401364613E-5</c:v>
                </c:pt>
                <c:pt idx="4688">
                  <c:v>6.7539198600030659E-5</c:v>
                </c:pt>
                <c:pt idx="4689">
                  <c:v>6.0563041600403267E-5</c:v>
                </c:pt>
                <c:pt idx="4690">
                  <c:v>5.3584636098946703E-5</c:v>
                </c:pt>
                <c:pt idx="4691">
                  <c:v>4.6605306799563095E-5</c:v>
                </c:pt>
                <c:pt idx="4692">
                  <c:v>3.9634477300154458E-5</c:v>
                </c:pt>
                <c:pt idx="4693">
                  <c:v>3.2672183301940549E-5</c:v>
                </c:pt>
                <c:pt idx="4694">
                  <c:v>2.5728217899256833E-5</c:v>
                </c:pt>
                <c:pt idx="4695">
                  <c:v>1.8809570999422931E-5</c:v>
                </c:pt>
                <c:pt idx="4696">
                  <c:v>1.1915298401277141E-5</c:v>
                </c:pt>
                <c:pt idx="4697">
                  <c:v>5.0456827018763306E-6</c:v>
                </c:pt>
                <c:pt idx="4698">
                  <c:v>-1.7898203985566852E-6</c:v>
                </c:pt>
                <c:pt idx="4699">
                  <c:v>-8.5810756011994727E-6</c:v>
                </c:pt>
                <c:pt idx="4700">
                  <c:v>-1.5330857500828188E-5</c:v>
                </c:pt>
                <c:pt idx="4701">
                  <c:v>-2.2029107498156009E-5</c:v>
                </c:pt>
                <c:pt idx="4702">
                  <c:v>-2.8678978598151161E-5</c:v>
                </c:pt>
                <c:pt idx="4703">
                  <c:v>-3.5272773100558652E-5</c:v>
                </c:pt>
                <c:pt idx="4704">
                  <c:v>-4.180756419813747E-5</c:v>
                </c:pt>
                <c:pt idx="4705">
                  <c:v>-4.827591390110797E-5</c:v>
                </c:pt>
                <c:pt idx="4706">
                  <c:v>-5.4667550699605272E-5</c:v>
                </c:pt>
                <c:pt idx="4707">
                  <c:v>-6.0986040100630134E-5</c:v>
                </c:pt>
                <c:pt idx="4708">
                  <c:v>-6.7222629400731648E-5</c:v>
                </c:pt>
                <c:pt idx="4709">
                  <c:v>-7.3385395200631365E-5</c:v>
                </c:pt>
                <c:pt idx="4710">
                  <c:v>-7.9451093100146863E-5</c:v>
                </c:pt>
                <c:pt idx="4711">
                  <c:v>-8.542130819932936E-5</c:v>
                </c:pt>
                <c:pt idx="4712">
                  <c:v>-9.1299034700398352E-5</c:v>
                </c:pt>
                <c:pt idx="4713">
                  <c:v>-9.7073058100249909E-5</c:v>
                </c:pt>
                <c:pt idx="4714">
                  <c:v>-1.0273747439981662E-4</c:v>
                </c:pt>
                <c:pt idx="4715">
                  <c:v>-1.0829792569921892E-4</c:v>
                </c:pt>
                <c:pt idx="4716">
                  <c:v>-1.1374316509815685E-4</c:v>
                </c:pt>
                <c:pt idx="4717">
                  <c:v>-1.1906692089880266E-4</c:v>
                </c:pt>
                <c:pt idx="4718">
                  <c:v>-1.2426701169943044E-4</c:v>
                </c:pt>
                <c:pt idx="4719">
                  <c:v>-1.2933990289809572E-4</c:v>
                </c:pt>
                <c:pt idx="4720">
                  <c:v>-1.3427793570031099E-4</c:v>
                </c:pt>
                <c:pt idx="4721">
                  <c:v>-1.3908528499939621E-4</c:v>
                </c:pt>
                <c:pt idx="4722">
                  <c:v>-1.4376028320128853E-4</c:v>
                </c:pt>
                <c:pt idx="4723">
                  <c:v>-1.4829099560031977E-4</c:v>
                </c:pt>
                <c:pt idx="4724">
                  <c:v>-1.526709162007478E-4</c:v>
                </c:pt>
                <c:pt idx="4725">
                  <c:v>-1.5689659329964911E-4</c:v>
                </c:pt>
                <c:pt idx="4726">
                  <c:v>-1.6097080079902071E-4</c:v>
                </c:pt>
                <c:pt idx="4727">
                  <c:v>-1.6489092579874409E-4</c:v>
                </c:pt>
                <c:pt idx="4728">
                  <c:v>-1.6864823119888683E-4</c:v>
                </c:pt>
                <c:pt idx="4729">
                  <c:v>-1.7223955839895666E-4</c:v>
                </c:pt>
                <c:pt idx="4730">
                  <c:v>-1.7566479879960184E-4</c:v>
                </c:pt>
                <c:pt idx="4731">
                  <c:v>-1.7891634820088598E-4</c:v>
                </c:pt>
                <c:pt idx="4732">
                  <c:v>-1.8199386369843751E-4</c:v>
                </c:pt>
                <c:pt idx="4733">
                  <c:v>-1.8488990500031832E-4</c:v>
                </c:pt>
                <c:pt idx="4734">
                  <c:v>-1.8760718720045588E-4</c:v>
                </c:pt>
                <c:pt idx="4735">
                  <c:v>-1.9014051039789592E-4</c:v>
                </c:pt>
                <c:pt idx="4736">
                  <c:v>-1.9248218290002228E-4</c:v>
                </c:pt>
                <c:pt idx="4737">
                  <c:v>-1.9463817369924641E-4</c:v>
                </c:pt>
                <c:pt idx="4738">
                  <c:v>-1.9660092739925972E-4</c:v>
                </c:pt>
                <c:pt idx="4739">
                  <c:v>-1.9837052159843438E-4</c:v>
                </c:pt>
                <c:pt idx="4740">
                  <c:v>-1.9994367220022013E-4</c:v>
                </c:pt>
                <c:pt idx="4741">
                  <c:v>-2.0132095690073015E-4</c:v>
                </c:pt>
                <c:pt idx="4742">
                  <c:v>-2.0249267399918836E-4</c:v>
                </c:pt>
                <c:pt idx="4743">
                  <c:v>-2.0346012160032956E-4</c:v>
                </c:pt>
                <c:pt idx="4744">
                  <c:v>-2.0422059639813028E-4</c:v>
                </c:pt>
                <c:pt idx="4745">
                  <c:v>-2.0477143559816113E-4</c:v>
                </c:pt>
                <c:pt idx="4746">
                  <c:v>-2.0511175910087331E-4</c:v>
                </c:pt>
                <c:pt idx="4747">
                  <c:v>-2.0523681549988737E-4</c:v>
                </c:pt>
                <c:pt idx="4748">
                  <c:v>-2.0514602719856612E-4</c:v>
                </c:pt>
                <c:pt idx="4749">
                  <c:v>-2.048467783986041E-4</c:v>
                </c:pt>
                <c:pt idx="4750">
                  <c:v>-2.0432739259845789E-4</c:v>
                </c:pt>
                <c:pt idx="4751">
                  <c:v>-2.0358810269982541E-4</c:v>
                </c:pt>
                <c:pt idx="4752">
                  <c:v>-2.0263344929816185E-4</c:v>
                </c:pt>
                <c:pt idx="4753">
                  <c:v>-2.0145508910118792E-4</c:v>
                </c:pt>
                <c:pt idx="4754">
                  <c:v>-2.000531081982615E-4</c:v>
                </c:pt>
                <c:pt idx="4755">
                  <c:v>-1.9843274520070509E-4</c:v>
                </c:pt>
                <c:pt idx="4756">
                  <c:v>-1.9658399749999944E-4</c:v>
                </c:pt>
                <c:pt idx="4757">
                  <c:v>-1.9451052909857935E-4</c:v>
                </c:pt>
                <c:pt idx="4758">
                  <c:v>-1.9220681440046405E-4</c:v>
                </c:pt>
                <c:pt idx="4759">
                  <c:v>-1.8967822169813076E-4</c:v>
                </c:pt>
                <c:pt idx="4760">
                  <c:v>-1.8691832340067549E-4</c:v>
                </c:pt>
                <c:pt idx="4761">
                  <c:v>-1.8393314629960855E-4</c:v>
                </c:pt>
                <c:pt idx="4762">
                  <c:v>-1.8071883349790596E-4</c:v>
                </c:pt>
                <c:pt idx="4763">
                  <c:v>-1.7727854890026151E-4</c:v>
                </c:pt>
                <c:pt idx="4764">
                  <c:v>-1.736078813010522E-4</c:v>
                </c:pt>
                <c:pt idx="4765">
                  <c:v>-1.6970793720005872E-4</c:v>
                </c:pt>
                <c:pt idx="4766">
                  <c:v>-1.6558429830126897E-4</c:v>
                </c:pt>
                <c:pt idx="4767">
                  <c:v>-1.6122534929863264E-4</c:v>
                </c:pt>
                <c:pt idx="4768">
                  <c:v>-1.566361565998875E-4</c:v>
                </c:pt>
                <c:pt idx="4769">
                  <c:v>-1.5182691100079637E-4</c:v>
                </c:pt>
                <c:pt idx="4770">
                  <c:v>-1.4679512850079846E-4</c:v>
                </c:pt>
                <c:pt idx="4771">
                  <c:v>-1.4153760129786974E-4</c:v>
                </c:pt>
                <c:pt idx="4772">
                  <c:v>-1.3604975280046006E-4</c:v>
                </c:pt>
                <c:pt idx="4773">
                  <c:v>-1.3034119049848414E-4</c:v>
                </c:pt>
                <c:pt idx="4774">
                  <c:v>-1.2440740140107209E-4</c:v>
                </c:pt>
                <c:pt idx="4775">
                  <c:v>-1.1825109589835847E-4</c:v>
                </c:pt>
                <c:pt idx="4776">
                  <c:v>-1.1186636680093898E-4</c:v>
                </c:pt>
                <c:pt idx="4777">
                  <c:v>-1.0526756869921883E-4</c:v>
                </c:pt>
                <c:pt idx="4778">
                  <c:v>-9.8451666499244084E-5</c:v>
                </c:pt>
                <c:pt idx="4779">
                  <c:v>-9.1417913701263842E-5</c:v>
                </c:pt>
                <c:pt idx="4780">
                  <c:v>-8.4169326598271255E-5</c:v>
                </c:pt>
                <c:pt idx="4781">
                  <c:v>-7.6702930599026331E-5</c:v>
                </c:pt>
                <c:pt idx="4782">
                  <c:v>-6.9024382799653949E-5</c:v>
                </c:pt>
                <c:pt idx="4783">
                  <c:v>-6.1140579898477654E-5</c:v>
                </c:pt>
                <c:pt idx="4784">
                  <c:v>-5.3042847099504797E-5</c:v>
                </c:pt>
                <c:pt idx="4785">
                  <c:v>-4.4741738999931613E-5</c:v>
                </c:pt>
                <c:pt idx="4786">
                  <c:v>-3.6238748400307941E-5</c:v>
                </c:pt>
                <c:pt idx="4787">
                  <c:v>-2.7528039900914791E-5</c:v>
                </c:pt>
                <c:pt idx="4788">
                  <c:v>-1.8620632399546366E-5</c:v>
                </c:pt>
                <c:pt idx="4789">
                  <c:v>-9.5163193982727989E-6</c:v>
                </c:pt>
                <c:pt idx="4790">
                  <c:v>-2.1415749884567958E-7</c:v>
                </c:pt>
                <c:pt idx="4791">
                  <c:v>9.2804611995234154E-6</c:v>
                </c:pt>
                <c:pt idx="4792">
                  <c:v>1.8961074498946573E-5</c:v>
                </c:pt>
                <c:pt idx="4793">
                  <c:v>2.8832513500276491E-5</c:v>
                </c:pt>
                <c:pt idx="4794">
                  <c:v>3.8888233000022865E-5</c:v>
                </c:pt>
                <c:pt idx="4795">
                  <c:v>4.9129914199141922E-5</c:v>
                </c:pt>
                <c:pt idx="4796">
                  <c:v>5.9550793398699398E-5</c:v>
                </c:pt>
                <c:pt idx="4797">
                  <c:v>7.0143738302164138E-5</c:v>
                </c:pt>
                <c:pt idx="4798">
                  <c:v>8.0911710099940137E-5</c:v>
                </c:pt>
                <c:pt idx="4799">
                  <c:v>9.1852879801734844E-5</c:v>
                </c:pt>
                <c:pt idx="4800">
                  <c:v>1.0296210500015945E-4</c:v>
                </c:pt>
                <c:pt idx="4801">
                  <c:v>1.1423226609963422E-4</c:v>
                </c:pt>
                <c:pt idx="4802">
                  <c:v>1.2566037840144872E-4</c:v>
                </c:pt>
                <c:pt idx="4803">
                  <c:v>1.3724540839987753E-4</c:v>
                </c:pt>
                <c:pt idx="4804">
                  <c:v>1.4899020320058298E-4</c:v>
                </c:pt>
                <c:pt idx="4805">
                  <c:v>1.608849896008735E-4</c:v>
                </c:pt>
                <c:pt idx="4806">
                  <c:v>1.7292550869996148E-4</c:v>
                </c:pt>
                <c:pt idx="4807">
                  <c:v>1.8511089210093701E-4</c:v>
                </c:pt>
                <c:pt idx="4808">
                  <c:v>1.9743944730166163E-4</c:v>
                </c:pt>
                <c:pt idx="4809">
                  <c:v>2.0990260140152373E-4</c:v>
                </c:pt>
                <c:pt idx="4810">
                  <c:v>2.2249947960162331E-4</c:v>
                </c:pt>
                <c:pt idx="4811">
                  <c:v>2.3522156010002959E-4</c:v>
                </c:pt>
                <c:pt idx="4812">
                  <c:v>2.4806963289947248E-4</c:v>
                </c:pt>
                <c:pt idx="4813">
                  <c:v>2.6104266810023091E-4</c:v>
                </c:pt>
                <c:pt idx="4814">
                  <c:v>2.7413382219876326E-4</c:v>
                </c:pt>
                <c:pt idx="4815">
                  <c:v>2.8734014640008354E-4</c:v>
                </c:pt>
                <c:pt idx="4816">
                  <c:v>3.006565536018968E-4</c:v>
                </c:pt>
                <c:pt idx="4817">
                  <c:v>3.1407843740183239E-4</c:v>
                </c:pt>
                <c:pt idx="4818">
                  <c:v>3.2760341740001309E-4</c:v>
                </c:pt>
                <c:pt idx="4819">
                  <c:v>3.4122791209867387E-4</c:v>
                </c:pt>
                <c:pt idx="4820">
                  <c:v>3.5494999960050677E-4</c:v>
                </c:pt>
                <c:pt idx="4821">
                  <c:v>3.6875892190124659E-4</c:v>
                </c:pt>
                <c:pt idx="4822">
                  <c:v>3.8265531119918705E-4</c:v>
                </c:pt>
                <c:pt idx="4823">
                  <c:v>3.9663572940185077E-4</c:v>
                </c:pt>
                <c:pt idx="4824">
                  <c:v>4.1069178280039864E-4</c:v>
                </c:pt>
                <c:pt idx="4825">
                  <c:v>4.2482248110076171E-4</c:v>
                </c:pt>
                <c:pt idx="4826">
                  <c:v>4.3902952180019383E-4</c:v>
                </c:pt>
                <c:pt idx="4827">
                  <c:v>4.5329636380131433E-4</c:v>
                </c:pt>
                <c:pt idx="4828">
                  <c:v>4.676277591997291E-4</c:v>
                </c:pt>
                <c:pt idx="4829">
                  <c:v>4.8201474620057638E-4</c:v>
                </c:pt>
                <c:pt idx="4830">
                  <c:v>4.9645170020085061E-4</c:v>
                </c:pt>
                <c:pt idx="4831">
                  <c:v>5.1094292630082805E-4</c:v>
                </c:pt>
                <c:pt idx="4832">
                  <c:v>5.2547255440060781E-4</c:v>
                </c:pt>
                <c:pt idx="4833">
                  <c:v>5.4004239910199203E-4</c:v>
                </c:pt>
                <c:pt idx="4834">
                  <c:v>5.546517460004452E-4</c:v>
                </c:pt>
                <c:pt idx="4835">
                  <c:v>5.6930098880059177E-4</c:v>
                </c:pt>
                <c:pt idx="4836">
                  <c:v>5.8397782609986848E-4</c:v>
                </c:pt>
                <c:pt idx="4837">
                  <c:v>5.9867951350156545E-4</c:v>
                </c:pt>
                <c:pt idx="4838">
                  <c:v>6.1339928290138346E-4</c:v>
                </c:pt>
                <c:pt idx="4839">
                  <c:v>6.281357526987108E-4</c:v>
                </c:pt>
                <c:pt idx="4840">
                  <c:v>6.4288865690187436E-4</c:v>
                </c:pt>
                <c:pt idx="4841">
                  <c:v>6.5764728270067963E-4</c:v>
                </c:pt>
                <c:pt idx="4842">
                  <c:v>6.7241047370103502E-4</c:v>
                </c:pt>
                <c:pt idx="4843">
                  <c:v>6.871764973013228E-4</c:v>
                </c:pt>
                <c:pt idx="4844">
                  <c:v>7.0193753160197048E-4</c:v>
                </c:pt>
                <c:pt idx="4845">
                  <c:v>7.1669351310177376E-4</c:v>
                </c:pt>
                <c:pt idx="4846">
                  <c:v>7.3143719340151847E-4</c:v>
                </c:pt>
                <c:pt idx="4847">
                  <c:v>7.4616448399922319E-4</c:v>
                </c:pt>
                <c:pt idx="4848">
                  <c:v>7.6087838059990531E-4</c:v>
                </c:pt>
                <c:pt idx="4849">
                  <c:v>7.7557012509998913E-4</c:v>
                </c:pt>
                <c:pt idx="4850">
                  <c:v>7.9023386719967448E-4</c:v>
                </c:pt>
                <c:pt idx="4851">
                  <c:v>8.0486895780040868E-4</c:v>
                </c:pt>
                <c:pt idx="4852">
                  <c:v>8.1946493030216061E-4</c:v>
                </c:pt>
                <c:pt idx="4853">
                  <c:v>8.3402843879909483E-4</c:v>
                </c:pt>
                <c:pt idx="4854">
                  <c:v>8.4854915910170803E-4</c:v>
                </c:pt>
                <c:pt idx="4855">
                  <c:v>8.6302480099931245E-4</c:v>
                </c:pt>
                <c:pt idx="4856">
                  <c:v>8.774488821998716E-4</c:v>
                </c:pt>
                <c:pt idx="4857">
                  <c:v>8.9182680780197643E-4</c:v>
                </c:pt>
                <c:pt idx="4858">
                  <c:v>9.0615382709913206E-4</c:v>
                </c:pt>
                <c:pt idx="4859">
                  <c:v>9.2042201930198075E-4</c:v>
                </c:pt>
                <c:pt idx="4860">
                  <c:v>9.3463259080195371E-4</c:v>
                </c:pt>
                <c:pt idx="4861">
                  <c:v>9.4877826629868878E-4</c:v>
                </c:pt>
                <c:pt idx="4862">
                  <c:v>9.6285198150170004E-4</c:v>
                </c:pt>
                <c:pt idx="4863">
                  <c:v>9.7685598409924523E-4</c:v>
                </c:pt>
                <c:pt idx="4864">
                  <c:v>9.9079094519893829E-4</c:v>
                </c:pt>
                <c:pt idx="4865">
                  <c:v>1.0046459194015256E-3</c:v>
                </c:pt>
                <c:pt idx="4866">
                  <c:v>1.0184226440017596E-3</c:v>
                </c:pt>
                <c:pt idx="4867">
                  <c:v>1.0321106945987424E-3</c:v>
                </c:pt>
                <c:pt idx="4868">
                  <c:v>1.0457164779005268E-3</c:v>
                </c:pt>
                <c:pt idx="4869">
                  <c:v>1.0592354047993524E-3</c:v>
                </c:pt>
                <c:pt idx="4870">
                  <c:v>1.0726625523993505E-3</c:v>
                </c:pt>
                <c:pt idx="4871">
                  <c:v>1.0859854662008672E-3</c:v>
                </c:pt>
                <c:pt idx="4872">
                  <c:v>1.099218685499892E-3</c:v>
                </c:pt>
                <c:pt idx="4873">
                  <c:v>1.1123550350014E-3</c:v>
                </c:pt>
                <c:pt idx="4874">
                  <c:v>1.1253906951012027E-3</c:v>
                </c:pt>
                <c:pt idx="4875">
                  <c:v>1.1383147258001713E-3</c:v>
                </c:pt>
                <c:pt idx="4876">
                  <c:v>1.1511403582993296E-3</c:v>
                </c:pt>
                <c:pt idx="4877">
                  <c:v>1.16386137120017E-3</c:v>
                </c:pt>
                <c:pt idx="4878">
                  <c:v>1.1764721196989569E-3</c:v>
                </c:pt>
                <c:pt idx="4879">
                  <c:v>1.1889722597011598E-3</c:v>
                </c:pt>
                <c:pt idx="4880">
                  <c:v>1.2013573785019105E-3</c:v>
                </c:pt>
                <c:pt idx="4881">
                  <c:v>1.2136200447017131E-3</c:v>
                </c:pt>
                <c:pt idx="4882">
                  <c:v>1.2257642624007303E-3</c:v>
                </c:pt>
                <c:pt idx="4883">
                  <c:v>1.2377913440992927E-3</c:v>
                </c:pt>
                <c:pt idx="4884">
                  <c:v>1.2497033840013216E-3</c:v>
                </c:pt>
                <c:pt idx="4885">
                  <c:v>1.2614866616011966E-3</c:v>
                </c:pt>
                <c:pt idx="4886">
                  <c:v>1.2731478768017723E-3</c:v>
                </c:pt>
                <c:pt idx="4887">
                  <c:v>1.284679048399795E-3</c:v>
                </c:pt>
                <c:pt idx="4888">
                  <c:v>1.2960867340012783E-3</c:v>
                </c:pt>
                <c:pt idx="4889">
                  <c:v>1.3073640180998325E-3</c:v>
                </c:pt>
                <c:pt idx="4890">
                  <c:v>1.3185091474987587E-3</c:v>
                </c:pt>
                <c:pt idx="4891">
                  <c:v>1.3295214152009294E-3</c:v>
                </c:pt>
                <c:pt idx="4892">
                  <c:v>1.340402820598996E-3</c:v>
                </c:pt>
                <c:pt idx="4893">
                  <c:v>1.3511563358008516E-3</c:v>
                </c:pt>
                <c:pt idx="4894">
                  <c:v>1.3617740540006196E-3</c:v>
                </c:pt>
                <c:pt idx="4895">
                  <c:v>1.372258512699176E-3</c:v>
                </c:pt>
                <c:pt idx="4896">
                  <c:v>1.382607543199299E-3</c:v>
                </c:pt>
                <c:pt idx="4897">
                  <c:v>1.3928250176995505E-3</c:v>
                </c:pt>
                <c:pt idx="4898">
                  <c:v>1.4029060580007524E-3</c:v>
                </c:pt>
                <c:pt idx="4899">
                  <c:v>1.4128474040013828E-3</c:v>
                </c:pt>
                <c:pt idx="4900">
                  <c:v>1.4226520635993722E-3</c:v>
                </c:pt>
                <c:pt idx="4901">
                  <c:v>1.432316175701942E-3</c:v>
                </c:pt>
                <c:pt idx="4902">
                  <c:v>1.44184353749921E-3</c:v>
                </c:pt>
                <c:pt idx="4903">
                  <c:v>1.451234536599344E-3</c:v>
                </c:pt>
                <c:pt idx="4904">
                  <c:v>1.4604945430001237E-3</c:v>
                </c:pt>
                <c:pt idx="4905">
                  <c:v>1.4696164888015062E-3</c:v>
                </c:pt>
                <c:pt idx="4906">
                  <c:v>1.4785998356003915E-3</c:v>
                </c:pt>
                <c:pt idx="4907">
                  <c:v>1.4874404841016542E-3</c:v>
                </c:pt>
                <c:pt idx="4908">
                  <c:v>1.4961459852003145E-3</c:v>
                </c:pt>
                <c:pt idx="4909">
                  <c:v>1.5047187531003203E-3</c:v>
                </c:pt>
                <c:pt idx="4910">
                  <c:v>1.5131621371011761E-3</c:v>
                </c:pt>
                <c:pt idx="4911">
                  <c:v>1.5214693484999486E-3</c:v>
                </c:pt>
                <c:pt idx="4912">
                  <c:v>1.529641312000507E-3</c:v>
                </c:pt>
                <c:pt idx="4913">
                  <c:v>1.5376756513987289E-3</c:v>
                </c:pt>
                <c:pt idx="4914">
                  <c:v>1.5455791603997682E-3</c:v>
                </c:pt>
                <c:pt idx="4915">
                  <c:v>1.5533532181990495E-3</c:v>
                </c:pt>
                <c:pt idx="4916">
                  <c:v>1.5609934891003263E-3</c:v>
                </c:pt>
                <c:pt idx="4917">
                  <c:v>1.5685072152002988E-3</c:v>
                </c:pt>
                <c:pt idx="4918">
                  <c:v>1.5758984126996722E-3</c:v>
                </c:pt>
                <c:pt idx="4919">
                  <c:v>1.5831597202016212E-3</c:v>
                </c:pt>
                <c:pt idx="4920">
                  <c:v>1.5902919976014118E-3</c:v>
                </c:pt>
                <c:pt idx="4921">
                  <c:v>1.5973073919006708E-3</c:v>
                </c:pt>
                <c:pt idx="4922">
                  <c:v>1.6041973911988805E-3</c:v>
                </c:pt>
                <c:pt idx="4923">
                  <c:v>1.6109639237988915E-3</c:v>
                </c:pt>
                <c:pt idx="4924">
                  <c:v>1.6176082325998209E-3</c:v>
                </c:pt>
                <c:pt idx="4925">
                  <c:v>1.6241386231996557E-3</c:v>
                </c:pt>
                <c:pt idx="4926">
                  <c:v>1.6305502666007499E-3</c:v>
                </c:pt>
                <c:pt idx="4927">
                  <c:v>1.6368501091008625E-3</c:v>
                </c:pt>
                <c:pt idx="4928">
                  <c:v>1.6430386010988229E-3</c:v>
                </c:pt>
                <c:pt idx="4929">
                  <c:v>1.6491150635999929E-3</c:v>
                </c:pt>
                <c:pt idx="4930">
                  <c:v>1.6550858414987601E-3</c:v>
                </c:pt>
                <c:pt idx="4931">
                  <c:v>1.6609472470996423E-3</c:v>
                </c:pt>
                <c:pt idx="4932">
                  <c:v>1.6667089740991514E-3</c:v>
                </c:pt>
                <c:pt idx="4933">
                  <c:v>1.6723706731021082E-3</c:v>
                </c:pt>
                <c:pt idx="4934">
                  <c:v>1.6779359734009347E-3</c:v>
                </c:pt>
                <c:pt idx="4935">
                  <c:v>1.6834023946010745E-3</c:v>
                </c:pt>
                <c:pt idx="4936">
                  <c:v>1.6887732707999703E-3</c:v>
                </c:pt>
                <c:pt idx="4937">
                  <c:v>1.6940579478017526E-3</c:v>
                </c:pt>
                <c:pt idx="4938">
                  <c:v>1.6992490755001199E-3</c:v>
                </c:pt>
                <c:pt idx="4939">
                  <c:v>1.7043518943999914E-3</c:v>
                </c:pt>
                <c:pt idx="4940">
                  <c:v>1.7093732575013121E-3</c:v>
                </c:pt>
                <c:pt idx="4941">
                  <c:v>1.7143082488999539E-3</c:v>
                </c:pt>
                <c:pt idx="4942">
                  <c:v>1.7191637662001824E-3</c:v>
                </c:pt>
                <c:pt idx="4943">
                  <c:v>1.7239505899020457E-3</c:v>
                </c:pt>
                <c:pt idx="4944">
                  <c:v>1.7286552117994347E-3</c:v>
                </c:pt>
                <c:pt idx="4945">
                  <c:v>1.7332905938012289E-3</c:v>
                </c:pt>
                <c:pt idx="4946">
                  <c:v>1.7378595814996345E-3</c:v>
                </c:pt>
                <c:pt idx="4947">
                  <c:v>1.7423665582008141E-3</c:v>
                </c:pt>
                <c:pt idx="4948">
                  <c:v>1.7468109622988948E-3</c:v>
                </c:pt>
                <c:pt idx="4949">
                  <c:v>1.7511982653992675E-3</c:v>
                </c:pt>
                <c:pt idx="4950">
                  <c:v>1.7555265800019981E-3</c:v>
                </c:pt>
                <c:pt idx="4951">
                  <c:v>1.7597978082015686E-3</c:v>
                </c:pt>
                <c:pt idx="4952">
                  <c:v>1.764021440500585E-3</c:v>
                </c:pt>
                <c:pt idx="4953">
                  <c:v>1.768199254801317E-3</c:v>
                </c:pt>
                <c:pt idx="4954">
                  <c:v>1.7723278476005078E-3</c:v>
                </c:pt>
                <c:pt idx="4955">
                  <c:v>1.7764176571013479E-3</c:v>
                </c:pt>
                <c:pt idx="4956">
                  <c:v>1.7804650186015181E-3</c:v>
                </c:pt>
                <c:pt idx="4957">
                  <c:v>1.7844710103993577E-3</c:v>
                </c:pt>
                <c:pt idx="4958">
                  <c:v>1.7884465280992856E-3</c:v>
                </c:pt>
                <c:pt idx="4959">
                  <c:v>1.7923968417008496E-3</c:v>
                </c:pt>
                <c:pt idx="4960">
                  <c:v>1.7963177096014249E-3</c:v>
                </c:pt>
                <c:pt idx="4961">
                  <c:v>1.800210990300144E-3</c:v>
                </c:pt>
                <c:pt idx="4962">
                  <c:v>1.8040869572999441E-3</c:v>
                </c:pt>
                <c:pt idx="4963">
                  <c:v>1.8079469817990912E-3</c:v>
                </c:pt>
                <c:pt idx="4964">
                  <c:v>1.8117945330011764E-3</c:v>
                </c:pt>
                <c:pt idx="4965">
                  <c:v>1.8156260329007523E-3</c:v>
                </c:pt>
                <c:pt idx="4966">
                  <c:v>1.8194483229017067E-3</c:v>
                </c:pt>
                <c:pt idx="4967">
                  <c:v>1.8232658030008508E-3</c:v>
                </c:pt>
                <c:pt idx="4968">
                  <c:v>1.8270831515003749E-3</c:v>
                </c:pt>
                <c:pt idx="4969">
                  <c:v>1.8309049129001664E-3</c:v>
                </c:pt>
                <c:pt idx="4970">
                  <c:v>1.8347283551989335E-3</c:v>
                </c:pt>
                <c:pt idx="4971">
                  <c:v>1.83856063729948E-3</c:v>
                </c:pt>
                <c:pt idx="4972">
                  <c:v>1.8423963417006917E-3</c:v>
                </c:pt>
                <c:pt idx="4973">
                  <c:v>1.8462444160007863E-3</c:v>
                </c:pt>
                <c:pt idx="4974">
                  <c:v>1.8501079033015344E-3</c:v>
                </c:pt>
                <c:pt idx="4975">
                  <c:v>1.8539924277014563E-3</c:v>
                </c:pt>
                <c:pt idx="4976">
                  <c:v>1.8578958380004451E-3</c:v>
                </c:pt>
                <c:pt idx="4977">
                  <c:v>1.8618235346998802E-3</c:v>
                </c:pt>
                <c:pt idx="4978">
                  <c:v>1.8657759903994986E-3</c:v>
                </c:pt>
                <c:pt idx="4979">
                  <c:v>1.8697561489986469E-3</c:v>
                </c:pt>
                <c:pt idx="4980">
                  <c:v>1.8737722715016503E-3</c:v>
                </c:pt>
                <c:pt idx="4981">
                  <c:v>1.8778243310997311E-3</c:v>
                </c:pt>
                <c:pt idx="4982">
                  <c:v>1.8819060476999994E-3</c:v>
                </c:pt>
                <c:pt idx="4983">
                  <c:v>1.8860291165019305E-3</c:v>
                </c:pt>
                <c:pt idx="4984">
                  <c:v>1.8901974370990615E-3</c:v>
                </c:pt>
                <c:pt idx="4985">
                  <c:v>1.8944071723012712E-3</c:v>
                </c:pt>
                <c:pt idx="4986">
                  <c:v>1.8986606918005577E-3</c:v>
                </c:pt>
                <c:pt idx="4987">
                  <c:v>1.9029657232003672E-3</c:v>
                </c:pt>
                <c:pt idx="4988">
                  <c:v>1.9073177984019196E-3</c:v>
                </c:pt>
                <c:pt idx="4989">
                  <c:v>1.9117209544994296E-3</c:v>
                </c:pt>
                <c:pt idx="4990">
                  <c:v>1.9161883913021427E-3</c:v>
                </c:pt>
                <c:pt idx="4991">
                  <c:v>1.9207101005989102E-3</c:v>
                </c:pt>
                <c:pt idx="4992">
                  <c:v>1.9252786429007074E-3</c:v>
                </c:pt>
                <c:pt idx="4993">
                  <c:v>1.9299146131004363E-3</c:v>
                </c:pt>
                <c:pt idx="4994">
                  <c:v>1.9346148159016252E-3</c:v>
                </c:pt>
                <c:pt idx="4995">
                  <c:v>1.9393831463005995E-3</c:v>
                </c:pt>
                <c:pt idx="4996">
                  <c:v>1.9442139285992255E-3</c:v>
                </c:pt>
                <c:pt idx="4997">
                  <c:v>1.9491112917009445E-3</c:v>
                </c:pt>
                <c:pt idx="4998">
                  <c:v>1.9540767361014844E-3</c:v>
                </c:pt>
                <c:pt idx="4999">
                  <c:v>1.9591103027991608E-3</c:v>
                </c:pt>
                <c:pt idx="5000">
                  <c:v>1.9642156857990756E-3</c:v>
                </c:pt>
                <c:pt idx="5001">
                  <c:v>1.9693961680005145E-3</c:v>
                </c:pt>
                <c:pt idx="5002">
                  <c:v>1.9746488997007816E-3</c:v>
                </c:pt>
                <c:pt idx="5003">
                  <c:v>1.9799762561021339E-3</c:v>
                </c:pt>
                <c:pt idx="5004">
                  <c:v>1.9853807717993277E-3</c:v>
                </c:pt>
                <c:pt idx="5005">
                  <c:v>1.9908602615998916E-3</c:v>
                </c:pt>
                <c:pt idx="5006">
                  <c:v>1.9964222653001684E-3</c:v>
                </c:pt>
                <c:pt idx="5007">
                  <c:v>2.0020611767002094E-3</c:v>
                </c:pt>
                <c:pt idx="5008">
                  <c:v>2.0077780555993741E-3</c:v>
                </c:pt>
                <c:pt idx="5009">
                  <c:v>2.0135778138019589E-3</c:v>
                </c:pt>
                <c:pt idx="5010">
                  <c:v>2.0194576345993198E-3</c:v>
                </c:pt>
                <c:pt idx="5011">
                  <c:v>2.0254188279018592E-3</c:v>
                </c:pt>
                <c:pt idx="5012">
                  <c:v>2.0314624396995384E-3</c:v>
                </c:pt>
                <c:pt idx="5013">
                  <c:v>2.0375867681998727E-3</c:v>
                </c:pt>
                <c:pt idx="5014">
                  <c:v>2.0437960767019092E-3</c:v>
                </c:pt>
                <c:pt idx="5015">
                  <c:v>2.0500769327007617E-3</c:v>
                </c:pt>
                <c:pt idx="5016">
                  <c:v>2.0564502077000668E-3</c:v>
                </c:pt>
                <c:pt idx="5017">
                  <c:v>2.0629002614001024E-3</c:v>
                </c:pt>
                <c:pt idx="5018">
                  <c:v>2.0694358283996905E-3</c:v>
                </c:pt>
                <c:pt idx="5019">
                  <c:v>2.0760525884000458E-3</c:v>
                </c:pt>
                <c:pt idx="5020">
                  <c:v>2.0827506655010097E-3</c:v>
                </c:pt>
                <c:pt idx="5021">
                  <c:v>2.0895312898012719E-3</c:v>
                </c:pt>
                <c:pt idx="5022">
                  <c:v>2.0963943869993784E-3</c:v>
                </c:pt>
                <c:pt idx="5023">
                  <c:v>2.1033376721995012E-3</c:v>
                </c:pt>
                <c:pt idx="5024">
                  <c:v>2.1103612518018622E-3</c:v>
                </c:pt>
                <c:pt idx="5025">
                  <c:v>2.117460241098712E-3</c:v>
                </c:pt>
                <c:pt idx="5026">
                  <c:v>2.1246359243001223E-3</c:v>
                </c:pt>
                <c:pt idx="5027">
                  <c:v>2.1318889635999483E-3</c:v>
                </c:pt>
                <c:pt idx="5028">
                  <c:v>2.1392171577012675E-3</c:v>
                </c:pt>
                <c:pt idx="5029">
                  <c:v>2.1466194971999641E-3</c:v>
                </c:pt>
                <c:pt idx="5030">
                  <c:v>2.1540948173992547E-3</c:v>
                </c:pt>
                <c:pt idx="5031">
                  <c:v>2.1616431023012694E-3</c:v>
                </c:pt>
                <c:pt idx="5032">
                  <c:v>2.1692623365012764E-3</c:v>
                </c:pt>
                <c:pt idx="5033">
                  <c:v>2.1769565485989517E-3</c:v>
                </c:pt>
                <c:pt idx="5034">
                  <c:v>2.1847178208993512E-3</c:v>
                </c:pt>
                <c:pt idx="5035">
                  <c:v>2.1925428091016386E-3</c:v>
                </c:pt>
                <c:pt idx="5036">
                  <c:v>2.2004330375011705E-3</c:v>
                </c:pt>
                <c:pt idx="5037">
                  <c:v>2.2083843448008622E-3</c:v>
                </c:pt>
                <c:pt idx="5038">
                  <c:v>2.2163961848988833E-3</c:v>
                </c:pt>
                <c:pt idx="5039">
                  <c:v>2.2244689399002482E-3</c:v>
                </c:pt>
                <c:pt idx="5040">
                  <c:v>2.2326022203991158E-3</c:v>
                </c:pt>
                <c:pt idx="5041">
                  <c:v>2.2407906099992658E-3</c:v>
                </c:pt>
                <c:pt idx="5042">
                  <c:v>2.2490291970989063E-3</c:v>
                </c:pt>
                <c:pt idx="5043">
                  <c:v>2.2573165670003448E-3</c:v>
                </c:pt>
                <c:pt idx="5044">
                  <c:v>2.2656486149017496E-3</c:v>
                </c:pt>
                <c:pt idx="5045">
                  <c:v>2.27403332749887E-3</c:v>
                </c:pt>
                <c:pt idx="5046">
                  <c:v>2.2824556240017557E-3</c:v>
                </c:pt>
                <c:pt idx="5047">
                  <c:v>2.2909243870010698E-3</c:v>
                </c:pt>
                <c:pt idx="5048">
                  <c:v>2.2994324577005898E-3</c:v>
                </c:pt>
                <c:pt idx="5049">
                  <c:v>2.3079756289021702E-3</c:v>
                </c:pt>
                <c:pt idx="5050">
                  <c:v>2.3165533736992927E-3</c:v>
                </c:pt>
                <c:pt idx="5051">
                  <c:v>2.3251613018011597E-3</c:v>
                </c:pt>
                <c:pt idx="5052">
                  <c:v>2.3338000295005656E-3</c:v>
                </c:pt>
                <c:pt idx="5053">
                  <c:v>2.3424631629005432E-3</c:v>
                </c:pt>
                <c:pt idx="5054">
                  <c:v>2.3511465689018962E-3</c:v>
                </c:pt>
                <c:pt idx="5055">
                  <c:v>2.359850971700439E-3</c:v>
                </c:pt>
                <c:pt idx="5056">
                  <c:v>2.3685730869011934E-3</c:v>
                </c:pt>
                <c:pt idx="5057">
                  <c:v>2.3773131160993444E-3</c:v>
                </c:pt>
                <c:pt idx="5058">
                  <c:v>2.386058026701221E-3</c:v>
                </c:pt>
                <c:pt idx="5059">
                  <c:v>2.3948102688997608E-3</c:v>
                </c:pt>
                <c:pt idx="5060">
                  <c:v>2.4035659125019038E-3</c:v>
                </c:pt>
                <c:pt idx="5061">
                  <c:v>2.4123255693986323E-3</c:v>
                </c:pt>
                <c:pt idx="5062">
                  <c:v>2.4210879949997377E-3</c:v>
                </c:pt>
                <c:pt idx="5063">
                  <c:v>2.4298424821012077E-3</c:v>
                </c:pt>
                <c:pt idx="5064">
                  <c:v>2.4385860602009757E-3</c:v>
                </c:pt>
                <c:pt idx="5065">
                  <c:v>2.4473241438016657E-3</c:v>
                </c:pt>
                <c:pt idx="5066">
                  <c:v>2.4560444436012574E-3</c:v>
                </c:pt>
                <c:pt idx="5067">
                  <c:v>2.4647476612997821E-3</c:v>
                </c:pt>
                <c:pt idx="5068">
                  <c:v>2.47342337650025E-3</c:v>
                </c:pt>
                <c:pt idx="5069">
                  <c:v>2.4820747542015908E-3</c:v>
                </c:pt>
                <c:pt idx="5070">
                  <c:v>2.4906991734994222E-3</c:v>
                </c:pt>
                <c:pt idx="5071">
                  <c:v>2.4992924182001275E-3</c:v>
                </c:pt>
                <c:pt idx="5072">
                  <c:v>2.507851603098743E-3</c:v>
                </c:pt>
                <c:pt idx="5073">
                  <c:v>2.5163705861999119E-3</c:v>
                </c:pt>
                <c:pt idx="5074">
                  <c:v>2.5248474381989183E-3</c:v>
                </c:pt>
                <c:pt idx="5075">
                  <c:v>2.5332761099008394E-3</c:v>
                </c:pt>
                <c:pt idx="5076">
                  <c:v>2.5416566396998519E-3</c:v>
                </c:pt>
                <c:pt idx="5077">
                  <c:v>2.5499861868993889E-3</c:v>
                </c:pt>
                <c:pt idx="5078">
                  <c:v>2.5582634556009509E-3</c:v>
                </c:pt>
                <c:pt idx="5079">
                  <c:v>2.5664777706992936E-3</c:v>
                </c:pt>
                <c:pt idx="5080">
                  <c:v>2.5746308415008912E-3</c:v>
                </c:pt>
                <c:pt idx="5081">
                  <c:v>2.5827163639995376E-3</c:v>
                </c:pt>
                <c:pt idx="5082">
                  <c:v>2.590728559599853E-3</c:v>
                </c:pt>
                <c:pt idx="5083">
                  <c:v>2.5986635066992392E-3</c:v>
                </c:pt>
                <c:pt idx="5084">
                  <c:v>2.6065235135988019E-3</c:v>
                </c:pt>
                <c:pt idx="5085">
                  <c:v>2.614305367298897E-3</c:v>
                </c:pt>
                <c:pt idx="5086">
                  <c:v>2.6220022177021463E-3</c:v>
                </c:pt>
                <c:pt idx="5087">
                  <c:v>2.6296093655986397E-3</c:v>
                </c:pt>
                <c:pt idx="5088">
                  <c:v>2.637125720799105E-3</c:v>
                </c:pt>
                <c:pt idx="5089">
                  <c:v>2.6445552450020671E-3</c:v>
                </c:pt>
                <c:pt idx="5090">
                  <c:v>2.6518797776020619E-3</c:v>
                </c:pt>
                <c:pt idx="5091">
                  <c:v>2.6591037783987304E-3</c:v>
                </c:pt>
                <c:pt idx="5092">
                  <c:v>2.6662265015993114E-3</c:v>
                </c:pt>
                <c:pt idx="5093">
                  <c:v>2.6732396808988312E-3</c:v>
                </c:pt>
                <c:pt idx="5094">
                  <c:v>2.6801418411999123E-3</c:v>
                </c:pt>
                <c:pt idx="5095">
                  <c:v>2.6869276031007416E-3</c:v>
                </c:pt>
                <c:pt idx="5096">
                  <c:v>2.6935975414019708E-3</c:v>
                </c:pt>
                <c:pt idx="5097">
                  <c:v>2.7001452919996893E-3</c:v>
                </c:pt>
                <c:pt idx="5098">
                  <c:v>2.7065720728991494E-3</c:v>
                </c:pt>
                <c:pt idx="5099">
                  <c:v>2.7128711355999258E-3</c:v>
                </c:pt>
                <c:pt idx="5100">
                  <c:v>2.7190397101009012E-3</c:v>
                </c:pt>
                <c:pt idx="5101">
                  <c:v>2.7250747214004889E-3</c:v>
                </c:pt>
                <c:pt idx="5102">
                  <c:v>2.7309729109994407E-3</c:v>
                </c:pt>
                <c:pt idx="5103">
                  <c:v>2.7367342850013188E-3</c:v>
                </c:pt>
                <c:pt idx="5104">
                  <c:v>2.7423574063014655E-3</c:v>
                </c:pt>
                <c:pt idx="5105">
                  <c:v>2.7478353917018694E-3</c:v>
                </c:pt>
                <c:pt idx="5106">
                  <c:v>2.7531699556000433E-3</c:v>
                </c:pt>
                <c:pt idx="5107">
                  <c:v>2.7583511355011581E-3</c:v>
                </c:pt>
                <c:pt idx="5108">
                  <c:v>2.7633776916005104E-3</c:v>
                </c:pt>
                <c:pt idx="5109">
                  <c:v>2.7682519957998863E-3</c:v>
                </c:pt>
                <c:pt idx="5110">
                  <c:v>2.7729673852014969E-3</c:v>
                </c:pt>
                <c:pt idx="5111">
                  <c:v>2.7775211858021009E-3</c:v>
                </c:pt>
                <c:pt idx="5112">
                  <c:v>2.7819161159996497E-3</c:v>
                </c:pt>
                <c:pt idx="5113">
                  <c:v>2.7861456915019289E-3</c:v>
                </c:pt>
                <c:pt idx="5114">
                  <c:v>2.7902075988990305E-3</c:v>
                </c:pt>
                <c:pt idx="5115">
                  <c:v>2.7940993896997668E-3</c:v>
                </c:pt>
                <c:pt idx="5116">
                  <c:v>2.7978176963010526E-3</c:v>
                </c:pt>
                <c:pt idx="5117">
                  <c:v>2.8013613307003027E-3</c:v>
                </c:pt>
                <c:pt idx="5118">
                  <c:v>2.804728398199785E-3</c:v>
                </c:pt>
                <c:pt idx="5119">
                  <c:v>2.807917255100989E-3</c:v>
                </c:pt>
                <c:pt idx="5120">
                  <c:v>2.8109259868003278E-3</c:v>
                </c:pt>
                <c:pt idx="5121">
                  <c:v>2.8137512345018934E-3</c:v>
                </c:pt>
                <c:pt idx="5122">
                  <c:v>2.8163919829999884E-3</c:v>
                </c:pt>
                <c:pt idx="5123">
                  <c:v>2.8188496416987618E-3</c:v>
                </c:pt>
                <c:pt idx="5124">
                  <c:v>2.8211180221013876E-3</c:v>
                </c:pt>
                <c:pt idx="5125">
                  <c:v>2.8232007454995767E-3</c:v>
                </c:pt>
                <c:pt idx="5126">
                  <c:v>2.8250953121009559E-3</c:v>
                </c:pt>
                <c:pt idx="5127">
                  <c:v>2.8267956326004651E-3</c:v>
                </c:pt>
                <c:pt idx="5128">
                  <c:v>2.828295728200203E-3</c:v>
                </c:pt>
                <c:pt idx="5129">
                  <c:v>2.8296070879996194E-3</c:v>
                </c:pt>
                <c:pt idx="5130">
                  <c:v>2.8307207053011041E-3</c:v>
                </c:pt>
                <c:pt idx="5131">
                  <c:v>2.8316417346019307E-3</c:v>
                </c:pt>
                <c:pt idx="5132">
                  <c:v>2.8323649298016562E-3</c:v>
                </c:pt>
                <c:pt idx="5133">
                  <c:v>2.8328833895017169E-3</c:v>
                </c:pt>
                <c:pt idx="5134">
                  <c:v>2.8332004658011556E-3</c:v>
                </c:pt>
                <c:pt idx="5135">
                  <c:v>2.8333251383010349E-3</c:v>
                </c:pt>
                <c:pt idx="5136">
                  <c:v>2.8332509866011435E-3</c:v>
                </c:pt>
                <c:pt idx="5137">
                  <c:v>2.8329748427005086E-3</c:v>
                </c:pt>
                <c:pt idx="5138">
                  <c:v>2.8324939084996004E-3</c:v>
                </c:pt>
                <c:pt idx="5139">
                  <c:v>2.8318151851003392E-3</c:v>
                </c:pt>
                <c:pt idx="5140">
                  <c:v>2.8309341878021144E-3</c:v>
                </c:pt>
                <c:pt idx="5141">
                  <c:v>2.8298501685988242E-3</c:v>
                </c:pt>
                <c:pt idx="5142">
                  <c:v>2.8285572037987095E-3</c:v>
                </c:pt>
                <c:pt idx="5143">
                  <c:v>2.8270607467995035E-3</c:v>
                </c:pt>
                <c:pt idx="5144">
                  <c:v>2.825366910400362E-3</c:v>
                </c:pt>
                <c:pt idx="5145">
                  <c:v>2.8234672920994797E-3</c:v>
                </c:pt>
                <c:pt idx="5146">
                  <c:v>2.8213666425997985E-3</c:v>
                </c:pt>
                <c:pt idx="5147">
                  <c:v>2.8190631796007892E-3</c:v>
                </c:pt>
                <c:pt idx="5148">
                  <c:v>2.8165566283995247E-3</c:v>
                </c:pt>
                <c:pt idx="5149">
                  <c:v>2.8138483072019937E-3</c:v>
                </c:pt>
                <c:pt idx="5150">
                  <c:v>2.8109393382003134E-3</c:v>
                </c:pt>
                <c:pt idx="5151">
                  <c:v>2.8078270559994678E-3</c:v>
                </c:pt>
                <c:pt idx="5152">
                  <c:v>2.8045150021007714E-3</c:v>
                </c:pt>
                <c:pt idx="5153">
                  <c:v>2.8010015351007667E-3</c:v>
                </c:pt>
                <c:pt idx="5154">
                  <c:v>2.7972896620021004E-3</c:v>
                </c:pt>
                <c:pt idx="5155">
                  <c:v>2.7933801417994175E-3</c:v>
                </c:pt>
                <c:pt idx="5156">
                  <c:v>2.7892785830019307E-3</c:v>
                </c:pt>
                <c:pt idx="5157">
                  <c:v>2.7849843286986697E-3</c:v>
                </c:pt>
                <c:pt idx="5158">
                  <c:v>2.7804902195001091E-3</c:v>
                </c:pt>
                <c:pt idx="5159">
                  <c:v>2.7758028923017264E-3</c:v>
                </c:pt>
                <c:pt idx="5160">
                  <c:v>2.7709258589005969E-3</c:v>
                </c:pt>
                <c:pt idx="5161">
                  <c:v>2.765855532398831E-3</c:v>
                </c:pt>
                <c:pt idx="5162">
                  <c:v>2.7605936423995558E-3</c:v>
                </c:pt>
                <c:pt idx="5163">
                  <c:v>2.7551479001992618E-3</c:v>
                </c:pt>
                <c:pt idx="5164">
                  <c:v>2.7495172407014934E-3</c:v>
                </c:pt>
                <c:pt idx="5165">
                  <c:v>2.7437056405013038E-3</c:v>
                </c:pt>
                <c:pt idx="5166">
                  <c:v>2.7377097020000463E-3</c:v>
                </c:pt>
                <c:pt idx="5167">
                  <c:v>2.7315333258997043E-3</c:v>
                </c:pt>
                <c:pt idx="5168">
                  <c:v>2.7251754208990064E-3</c:v>
                </c:pt>
                <c:pt idx="5169">
                  <c:v>2.7186437365998017E-3</c:v>
                </c:pt>
                <c:pt idx="5170">
                  <c:v>2.7119388964997881E-3</c:v>
                </c:pt>
                <c:pt idx="5171">
                  <c:v>2.705061112401097E-3</c:v>
                </c:pt>
                <c:pt idx="5172">
                  <c:v>2.6980147349000561E-3</c:v>
                </c:pt>
                <c:pt idx="5173">
                  <c:v>2.6908020073008743E-3</c:v>
                </c:pt>
                <c:pt idx="5174">
                  <c:v>2.6834284738015413E-3</c:v>
                </c:pt>
                <c:pt idx="5175">
                  <c:v>2.6758851826009789E-3</c:v>
                </c:pt>
                <c:pt idx="5176">
                  <c:v>2.6681833828021695E-3</c:v>
                </c:pt>
                <c:pt idx="5177">
                  <c:v>2.6603275754020217E-3</c:v>
                </c:pt>
                <c:pt idx="5178">
                  <c:v>2.6523187469003062E-3</c:v>
                </c:pt>
                <c:pt idx="5179">
                  <c:v>2.6441557754992573E-3</c:v>
                </c:pt>
                <c:pt idx="5180">
                  <c:v>2.6358439037004189E-3</c:v>
                </c:pt>
                <c:pt idx="5181">
                  <c:v>2.6273885302003919E-3</c:v>
                </c:pt>
                <c:pt idx="5182">
                  <c:v>2.6187829206989477E-3</c:v>
                </c:pt>
                <c:pt idx="5183">
                  <c:v>2.6100419039991607E-3</c:v>
                </c:pt>
                <c:pt idx="5184">
                  <c:v>2.601167798498949E-3</c:v>
                </c:pt>
                <c:pt idx="5185">
                  <c:v>2.592158644599607E-3</c:v>
                </c:pt>
                <c:pt idx="5186">
                  <c:v>2.5830206934003286E-3</c:v>
                </c:pt>
                <c:pt idx="5187">
                  <c:v>2.5737540413004467E-3</c:v>
                </c:pt>
                <c:pt idx="5188">
                  <c:v>2.5643627738993757E-3</c:v>
                </c:pt>
                <c:pt idx="5189">
                  <c:v>2.5548535722990096E-3</c:v>
                </c:pt>
                <c:pt idx="5190">
                  <c:v>2.5452235176999238E-3</c:v>
                </c:pt>
                <c:pt idx="5191">
                  <c:v>2.5354779417021689E-3</c:v>
                </c:pt>
                <c:pt idx="5192">
                  <c:v>2.5256267821021083E-3</c:v>
                </c:pt>
                <c:pt idx="5193">
                  <c:v>2.515667155101653E-3</c:v>
                </c:pt>
                <c:pt idx="5194">
                  <c:v>2.5056049824989657E-3</c:v>
                </c:pt>
                <c:pt idx="5195">
                  <c:v>2.4954453717995762E-3</c:v>
                </c:pt>
                <c:pt idx="5196">
                  <c:v>2.4851843019000341E-3</c:v>
                </c:pt>
                <c:pt idx="5197">
                  <c:v>2.4748310457987088E-3</c:v>
                </c:pt>
                <c:pt idx="5198">
                  <c:v>2.4643952943002034E-3</c:v>
                </c:pt>
                <c:pt idx="5199">
                  <c:v>2.4538737635992902E-3</c:v>
                </c:pt>
                <c:pt idx="5200">
                  <c:v>2.4432695331988441E-3</c:v>
                </c:pt>
                <c:pt idx="5201">
                  <c:v>2.432590675699231E-3</c:v>
                </c:pt>
                <c:pt idx="5202">
                  <c:v>2.4218429308007217E-3</c:v>
                </c:pt>
                <c:pt idx="5203">
                  <c:v>2.4110214907011596E-3</c:v>
                </c:pt>
                <c:pt idx="5204">
                  <c:v>2.4001398181994205E-3</c:v>
                </c:pt>
                <c:pt idx="5205">
                  <c:v>2.3891942722009674E-3</c:v>
                </c:pt>
                <c:pt idx="5206">
                  <c:v>2.3781946685019761E-3</c:v>
                </c:pt>
                <c:pt idx="5207">
                  <c:v>2.3671402004019626E-3</c:v>
                </c:pt>
                <c:pt idx="5208">
                  <c:v>2.3560340897006427E-3</c:v>
                </c:pt>
                <c:pt idx="5209">
                  <c:v>2.3448837632997765E-3</c:v>
                </c:pt>
                <c:pt idx="5210">
                  <c:v>2.3336938982012612E-3</c:v>
                </c:pt>
                <c:pt idx="5211">
                  <c:v>2.3224614817998201E-3</c:v>
                </c:pt>
                <c:pt idx="5212">
                  <c:v>2.3111993690001498E-3</c:v>
                </c:pt>
                <c:pt idx="5213">
                  <c:v>2.2999107298993238E-3</c:v>
                </c:pt>
                <c:pt idx="5214">
                  <c:v>2.2885994838013346E-3</c:v>
                </c:pt>
                <c:pt idx="5215">
                  <c:v>2.2772658974012927E-3</c:v>
                </c:pt>
                <c:pt idx="5216">
                  <c:v>2.2659128631019598E-3</c:v>
                </c:pt>
                <c:pt idx="5217">
                  <c:v>2.2545426141995506E-3</c:v>
                </c:pt>
                <c:pt idx="5218">
                  <c:v>2.2431665241988696E-3</c:v>
                </c:pt>
                <c:pt idx="5219">
                  <c:v>2.2317836820988646E-3</c:v>
                </c:pt>
                <c:pt idx="5220">
                  <c:v>2.220402465098914E-3</c:v>
                </c:pt>
                <c:pt idx="5221">
                  <c:v>2.2090262656995208E-3</c:v>
                </c:pt>
                <c:pt idx="5222">
                  <c:v>2.197658463998664E-3</c:v>
                </c:pt>
                <c:pt idx="5223">
                  <c:v>2.1863031075994854E-3</c:v>
                </c:pt>
                <c:pt idx="5224">
                  <c:v>2.1749631888994259E-3</c:v>
                </c:pt>
                <c:pt idx="5225">
                  <c:v>2.1636380966008062E-3</c:v>
                </c:pt>
                <c:pt idx="5226">
                  <c:v>2.1523386563018221E-3</c:v>
                </c:pt>
                <c:pt idx="5227">
                  <c:v>2.1410692697010347E-3</c:v>
                </c:pt>
                <c:pt idx="5228">
                  <c:v>2.1298280739010522E-3</c:v>
                </c:pt>
                <c:pt idx="5229">
                  <c:v>2.1186290031991462E-3</c:v>
                </c:pt>
                <c:pt idx="5230">
                  <c:v>2.1074681738006973E-3</c:v>
                </c:pt>
                <c:pt idx="5231">
                  <c:v>2.0963470727011213E-3</c:v>
                </c:pt>
                <c:pt idx="5232">
                  <c:v>2.085271971299818E-3</c:v>
                </c:pt>
                <c:pt idx="5233">
                  <c:v>2.0742517237017921E-3</c:v>
                </c:pt>
                <c:pt idx="5234">
                  <c:v>2.0632827950990418E-3</c:v>
                </c:pt>
                <c:pt idx="5235">
                  <c:v>2.0523743199021283E-3</c:v>
                </c:pt>
                <c:pt idx="5236">
                  <c:v>2.0415245283018635E-3</c:v>
                </c:pt>
                <c:pt idx="5237">
                  <c:v>2.0307406426987029E-3</c:v>
                </c:pt>
                <c:pt idx="5238">
                  <c:v>2.0200211488017317E-3</c:v>
                </c:pt>
                <c:pt idx="5239">
                  <c:v>2.0093805491008254E-3</c:v>
                </c:pt>
                <c:pt idx="5240">
                  <c:v>1.9988189058999239E-3</c:v>
                </c:pt>
                <c:pt idx="5241">
                  <c:v>1.9883313424990945E-3</c:v>
                </c:pt>
                <c:pt idx="5242">
                  <c:v>1.9779235432011433E-3</c:v>
                </c:pt>
                <c:pt idx="5243">
                  <c:v>1.9676055924016111E-3</c:v>
                </c:pt>
                <c:pt idx="5244">
                  <c:v>1.9573756391011443E-3</c:v>
                </c:pt>
                <c:pt idx="5245">
                  <c:v>1.9472447503012802E-3</c:v>
                </c:pt>
                <c:pt idx="5246">
                  <c:v>1.9372081100001992E-3</c:v>
                </c:pt>
                <c:pt idx="5247">
                  <c:v>1.9272691705012335E-3</c:v>
                </c:pt>
                <c:pt idx="5248">
                  <c:v>1.9174303143003613E-3</c:v>
                </c:pt>
                <c:pt idx="5249">
                  <c:v>1.907699698801224E-3</c:v>
                </c:pt>
                <c:pt idx="5250">
                  <c:v>1.898074386101456E-3</c:v>
                </c:pt>
                <c:pt idx="5251">
                  <c:v>1.8885598087017286E-3</c:v>
                </c:pt>
                <c:pt idx="5252">
                  <c:v>1.8791567785001462E-3</c:v>
                </c:pt>
                <c:pt idx="5253">
                  <c:v>1.8698678630002519E-3</c:v>
                </c:pt>
                <c:pt idx="5254">
                  <c:v>1.8606978556015008E-3</c:v>
                </c:pt>
                <c:pt idx="5255">
                  <c:v>1.8516455817021438E-3</c:v>
                </c:pt>
                <c:pt idx="5256">
                  <c:v>1.8427181907014756E-3</c:v>
                </c:pt>
                <c:pt idx="5257">
                  <c:v>1.8339168030010455E-3</c:v>
                </c:pt>
                <c:pt idx="5258">
                  <c:v>1.8252441669019959E-3</c:v>
                </c:pt>
                <c:pt idx="5259">
                  <c:v>1.8167020689006108E-3</c:v>
                </c:pt>
                <c:pt idx="5260">
                  <c:v>1.8082881076999513E-3</c:v>
                </c:pt>
                <c:pt idx="5261">
                  <c:v>1.8000134519020605E-3</c:v>
                </c:pt>
                <c:pt idx="5262">
                  <c:v>1.7918778256991175E-3</c:v>
                </c:pt>
                <c:pt idx="5263">
                  <c:v>1.7838797109988036E-3</c:v>
                </c:pt>
                <c:pt idx="5264">
                  <c:v>1.7760182329986662E-3</c:v>
                </c:pt>
                <c:pt idx="5265">
                  <c:v>1.7682996210020008E-3</c:v>
                </c:pt>
                <c:pt idx="5266">
                  <c:v>1.7607252656013372E-3</c:v>
                </c:pt>
                <c:pt idx="5267">
                  <c:v>1.7532988306001585E-3</c:v>
                </c:pt>
                <c:pt idx="5268">
                  <c:v>1.7460184982986959E-3</c:v>
                </c:pt>
                <c:pt idx="5269">
                  <c:v>1.7388853946016525E-3</c:v>
                </c:pt>
                <c:pt idx="5270">
                  <c:v>1.7319041639005661E-3</c:v>
                </c:pt>
                <c:pt idx="5271">
                  <c:v>1.725067366098898E-3</c:v>
                </c:pt>
                <c:pt idx="5272">
                  <c:v>1.7183854379005936E-3</c:v>
                </c:pt>
                <c:pt idx="5273">
                  <c:v>1.7118584312001417E-3</c:v>
                </c:pt>
                <c:pt idx="5274">
                  <c:v>1.7054857033009796E-3</c:v>
                </c:pt>
                <c:pt idx="5275">
                  <c:v>1.6992605658998627E-3</c:v>
                </c:pt>
                <c:pt idx="5276">
                  <c:v>1.6931923201006782E-3</c:v>
                </c:pt>
                <c:pt idx="5277">
                  <c:v>1.6872867056996199E-3</c:v>
                </c:pt>
                <c:pt idx="5278">
                  <c:v>1.6815318763008236E-3</c:v>
                </c:pt>
                <c:pt idx="5279">
                  <c:v>1.6759360239007037E-3</c:v>
                </c:pt>
                <c:pt idx="5280">
                  <c:v>1.6705009495012746E-3</c:v>
                </c:pt>
                <c:pt idx="5281">
                  <c:v>1.6652214923986719E-3</c:v>
                </c:pt>
                <c:pt idx="5282">
                  <c:v>1.6601026090015125E-3</c:v>
                </c:pt>
                <c:pt idx="5283">
                  <c:v>1.6551394672994491E-3</c:v>
                </c:pt>
                <c:pt idx="5284">
                  <c:v>1.650333819700478E-3</c:v>
                </c:pt>
                <c:pt idx="5285">
                  <c:v>1.6456846262009606E-3</c:v>
                </c:pt>
                <c:pt idx="5286">
                  <c:v>1.641191493298777E-3</c:v>
                </c:pt>
                <c:pt idx="5287">
                  <c:v>1.6368628531004958E-3</c:v>
                </c:pt>
                <c:pt idx="5288">
                  <c:v>1.6326952060019551E-3</c:v>
                </c:pt>
                <c:pt idx="5289">
                  <c:v>1.6286829684020177E-3</c:v>
                </c:pt>
                <c:pt idx="5290">
                  <c:v>1.6248265941989359E-3</c:v>
                </c:pt>
                <c:pt idx="5291">
                  <c:v>1.6211265667003261E-3</c:v>
                </c:pt>
                <c:pt idx="5292">
                  <c:v>1.6175812823000513E-3</c:v>
                </c:pt>
                <c:pt idx="5293">
                  <c:v>1.6141912848013362E-3</c:v>
                </c:pt>
                <c:pt idx="5294">
                  <c:v>1.6109575866991577E-3</c:v>
                </c:pt>
                <c:pt idx="5295">
                  <c:v>1.6078780455011099E-3</c:v>
                </c:pt>
                <c:pt idx="5296">
                  <c:v>1.6049502807007343E-3</c:v>
                </c:pt>
                <c:pt idx="5297">
                  <c:v>1.6021683106011153E-3</c:v>
                </c:pt>
                <c:pt idx="5298">
                  <c:v>1.5995376943997996E-3</c:v>
                </c:pt>
                <c:pt idx="5299">
                  <c:v>1.5970558887019592E-3</c:v>
                </c:pt>
                <c:pt idx="5300">
                  <c:v>1.5947294011020574E-3</c:v>
                </c:pt>
                <c:pt idx="5301">
                  <c:v>1.5925455175995751E-3</c:v>
                </c:pt>
                <c:pt idx="5302">
                  <c:v>1.5905054560008125E-3</c:v>
                </c:pt>
                <c:pt idx="5303">
                  <c:v>1.5886144820989045E-3</c:v>
                </c:pt>
                <c:pt idx="5304">
                  <c:v>1.5868591312013791E-3</c:v>
                </c:pt>
                <c:pt idx="5305">
                  <c:v>1.5852442585000404E-3</c:v>
                </c:pt>
                <c:pt idx="5306">
                  <c:v>1.5837712983994834E-3</c:v>
                </c:pt>
                <c:pt idx="5307">
                  <c:v>1.5824342111017131E-3</c:v>
                </c:pt>
                <c:pt idx="5308">
                  <c:v>1.5812361965004129E-3</c:v>
                </c:pt>
                <c:pt idx="5309">
                  <c:v>1.5801722569008803E-3</c:v>
                </c:pt>
                <c:pt idx="5310">
                  <c:v>1.5792411433004361E-3</c:v>
                </c:pt>
                <c:pt idx="5311">
                  <c:v>1.5784364405995177E-3</c:v>
                </c:pt>
                <c:pt idx="5312">
                  <c:v>1.5777590783017104E-3</c:v>
                </c:pt>
                <c:pt idx="5313">
                  <c:v>1.5772018014992284E-3</c:v>
                </c:pt>
                <c:pt idx="5314">
                  <c:v>1.576765534199609E-3</c:v>
                </c:pt>
                <c:pt idx="5315">
                  <c:v>1.5764576329004854E-3</c:v>
                </c:pt>
                <c:pt idx="5316">
                  <c:v>1.5762688177005657E-3</c:v>
                </c:pt>
                <c:pt idx="5317">
                  <c:v>1.5761932654001498E-3</c:v>
                </c:pt>
                <c:pt idx="5318">
                  <c:v>1.5762327078014948E-3</c:v>
                </c:pt>
                <c:pt idx="5319">
                  <c:v>1.5763846184988495E-3</c:v>
                </c:pt>
                <c:pt idx="5320">
                  <c:v>1.5766423084997427E-3</c:v>
                </c:pt>
                <c:pt idx="5321">
                  <c:v>1.5770077156993523E-3</c:v>
                </c:pt>
                <c:pt idx="5322">
                  <c:v>1.5774766213993985E-3</c:v>
                </c:pt>
                <c:pt idx="5323">
                  <c:v>1.578045211800827E-3</c:v>
                </c:pt>
                <c:pt idx="5324">
                  <c:v>1.5787135804004038E-3</c:v>
                </c:pt>
                <c:pt idx="5325">
                  <c:v>1.5794797105996849E-3</c:v>
                </c:pt>
                <c:pt idx="5326">
                  <c:v>1.580336801701776E-3</c:v>
                </c:pt>
                <c:pt idx="5327">
                  <c:v>1.5812826150991555E-3</c:v>
                </c:pt>
                <c:pt idx="5328">
                  <c:v>1.5823180563003802E-3</c:v>
                </c:pt>
                <c:pt idx="5329">
                  <c:v>1.5834413304993689E-3</c:v>
                </c:pt>
                <c:pt idx="5330">
                  <c:v>1.5846477101995049E-3</c:v>
                </c:pt>
                <c:pt idx="5331">
                  <c:v>1.5859321431008766E-3</c:v>
                </c:pt>
                <c:pt idx="5332">
                  <c:v>1.5872901956015539E-3</c:v>
                </c:pt>
                <c:pt idx="5333">
                  <c:v>1.5887266341003681E-3</c:v>
                </c:pt>
                <c:pt idx="5334">
                  <c:v>1.590233622199122E-3</c:v>
                </c:pt>
                <c:pt idx="5335">
                  <c:v>1.5918055627999195E-3</c:v>
                </c:pt>
                <c:pt idx="5336">
                  <c:v>1.5934477959014259E-3</c:v>
                </c:pt>
                <c:pt idx="5337">
                  <c:v>1.5951461060019767E-3</c:v>
                </c:pt>
                <c:pt idx="5338">
                  <c:v>1.5969024758000216E-3</c:v>
                </c:pt>
                <c:pt idx="5339">
                  <c:v>1.5987223852000909E-3</c:v>
                </c:pt>
                <c:pt idx="5340">
                  <c:v>1.600590618899389E-3</c:v>
                </c:pt>
                <c:pt idx="5341">
                  <c:v>1.6025044195018268E-3</c:v>
                </c:pt>
                <c:pt idx="5342">
                  <c:v>1.6044694127010928E-3</c:v>
                </c:pt>
                <c:pt idx="5343">
                  <c:v>1.6064736653014222E-3</c:v>
                </c:pt>
                <c:pt idx="5344">
                  <c:v>1.6085154422000869E-3</c:v>
                </c:pt>
                <c:pt idx="5345">
                  <c:v>1.6105980784999474E-3</c:v>
                </c:pt>
                <c:pt idx="5346">
                  <c:v>1.6127170174016214E-3</c:v>
                </c:pt>
                <c:pt idx="5347">
                  <c:v>1.6148695576987393E-3</c:v>
                </c:pt>
                <c:pt idx="5348">
                  <c:v>1.6170505092993892E-3</c:v>
                </c:pt>
                <c:pt idx="5349">
                  <c:v>1.6192587255012825E-3</c:v>
                </c:pt>
                <c:pt idx="5350">
                  <c:v>1.6214923155999372E-3</c:v>
                </c:pt>
                <c:pt idx="5351">
                  <c:v>1.6237458350012446E-3</c:v>
                </c:pt>
                <c:pt idx="5352">
                  <c:v>1.6260201827016374E-3</c:v>
                </c:pt>
                <c:pt idx="5353">
                  <c:v>1.6283072258005404E-3</c:v>
                </c:pt>
                <c:pt idx="5354">
                  <c:v>1.6306060460991034E-3</c:v>
                </c:pt>
                <c:pt idx="5355">
                  <c:v>1.632909224799306E-3</c:v>
                </c:pt>
                <c:pt idx="5356">
                  <c:v>1.6352211857011412E-3</c:v>
                </c:pt>
                <c:pt idx="5357">
                  <c:v>1.6375399735011342E-3</c:v>
                </c:pt>
                <c:pt idx="5358">
                  <c:v>1.6398592577004933E-3</c:v>
                </c:pt>
                <c:pt idx="5359">
                  <c:v>1.6421774543005085E-3</c:v>
                </c:pt>
                <c:pt idx="5360">
                  <c:v>1.6444866304006212E-3</c:v>
                </c:pt>
                <c:pt idx="5361">
                  <c:v>1.6467883175010911E-3</c:v>
                </c:pt>
                <c:pt idx="5362">
                  <c:v>1.6490810536993195E-3</c:v>
                </c:pt>
                <c:pt idx="5363">
                  <c:v>1.6513667799991083E-3</c:v>
                </c:pt>
                <c:pt idx="5364">
                  <c:v>1.6536333733014885E-3</c:v>
                </c:pt>
                <c:pt idx="5365">
                  <c:v>1.6558886273010387E-3</c:v>
                </c:pt>
                <c:pt idx="5366">
                  <c:v>1.6581199779999167E-3</c:v>
                </c:pt>
                <c:pt idx="5367">
                  <c:v>1.6603291755004079E-3</c:v>
                </c:pt>
                <c:pt idx="5368">
                  <c:v>1.6625149142015516E-3</c:v>
                </c:pt>
                <c:pt idx="5369">
                  <c:v>1.6646758941014639E-3</c:v>
                </c:pt>
                <c:pt idx="5370">
                  <c:v>1.666802218501573E-3</c:v>
                </c:pt>
                <c:pt idx="5371">
                  <c:v>1.6688958518003005E-3</c:v>
                </c:pt>
                <c:pt idx="5372">
                  <c:v>1.6709586470007309E-3</c:v>
                </c:pt>
                <c:pt idx="5373">
                  <c:v>1.672987453801511E-3</c:v>
                </c:pt>
                <c:pt idx="5374">
                  <c:v>1.6749777892997031E-3</c:v>
                </c:pt>
                <c:pt idx="5375">
                  <c:v>1.6769328572010522E-3</c:v>
                </c:pt>
                <c:pt idx="5376">
                  <c:v>1.6788470812016953E-3</c:v>
                </c:pt>
                <c:pt idx="5377">
                  <c:v>1.6807175617010728E-3</c:v>
                </c:pt>
                <c:pt idx="5378">
                  <c:v>1.6825420790986811E-3</c:v>
                </c:pt>
                <c:pt idx="5379">
                  <c:v>1.6843273815005944E-3</c:v>
                </c:pt>
                <c:pt idx="5380">
                  <c:v>1.6860600154018357E-3</c:v>
                </c:pt>
                <c:pt idx="5381">
                  <c:v>1.6877391240015527E-3</c:v>
                </c:pt>
                <c:pt idx="5382">
                  <c:v>1.6893760072989039E-3</c:v>
                </c:pt>
                <c:pt idx="5383">
                  <c:v>1.690954953801338E-3</c:v>
                </c:pt>
                <c:pt idx="5384">
                  <c:v>1.6924747204996038E-3</c:v>
                </c:pt>
                <c:pt idx="5385">
                  <c:v>1.693943489499361E-3</c:v>
                </c:pt>
                <c:pt idx="5386">
                  <c:v>1.6953530023009478E-3</c:v>
                </c:pt>
                <c:pt idx="5387">
                  <c:v>1.6967030027998931E-3</c:v>
                </c:pt>
                <c:pt idx="5388">
                  <c:v>1.6979986473018016E-3</c:v>
                </c:pt>
                <c:pt idx="5389">
                  <c:v>1.6992291186994635E-3</c:v>
                </c:pt>
                <c:pt idx="5390">
                  <c:v>1.700398189100838E-3</c:v>
                </c:pt>
                <c:pt idx="5391">
                  <c:v>1.7015101085995354E-3</c:v>
                </c:pt>
                <c:pt idx="5392">
                  <c:v>1.7025535060994912E-3</c:v>
                </c:pt>
                <c:pt idx="5393">
                  <c:v>1.7035291116016538E-3</c:v>
                </c:pt>
                <c:pt idx="5394">
                  <c:v>1.7044430170010116E-3</c:v>
                </c:pt>
                <c:pt idx="5395">
                  <c:v>1.7052888703013025E-3</c:v>
                </c:pt>
                <c:pt idx="5396">
                  <c:v>1.7060619932998122E-3</c:v>
                </c:pt>
                <c:pt idx="5397">
                  <c:v>1.7067740512004548E-3</c:v>
                </c:pt>
                <c:pt idx="5398">
                  <c:v>1.7074143725004376E-3</c:v>
                </c:pt>
                <c:pt idx="5399">
                  <c:v>1.7079907031991581E-3</c:v>
                </c:pt>
                <c:pt idx="5400">
                  <c:v>1.7085002800989457E-3</c:v>
                </c:pt>
                <c:pt idx="5401">
                  <c:v>1.7089390589006825E-3</c:v>
                </c:pt>
                <c:pt idx="5402">
                  <c:v>1.7093095613986975E-3</c:v>
                </c:pt>
                <c:pt idx="5403">
                  <c:v>1.7096094410007368E-3</c:v>
                </c:pt>
                <c:pt idx="5404">
                  <c:v>1.709836453500202E-3</c:v>
                </c:pt>
                <c:pt idx="5405">
                  <c:v>1.7099935211994932E-3</c:v>
                </c:pt>
                <c:pt idx="5406">
                  <c:v>1.7100875517996883E-3</c:v>
                </c:pt>
                <c:pt idx="5407">
                  <c:v>1.7101058859019247E-3</c:v>
                </c:pt>
                <c:pt idx="5408">
                  <c:v>1.7100575100990056E-3</c:v>
                </c:pt>
                <c:pt idx="5409">
                  <c:v>1.7099364104993242E-3</c:v>
                </c:pt>
                <c:pt idx="5410">
                  <c:v>1.7097493323987578E-3</c:v>
                </c:pt>
                <c:pt idx="5411">
                  <c:v>1.7094958635013313E-3</c:v>
                </c:pt>
                <c:pt idx="5412">
                  <c:v>1.7091732139995486E-3</c:v>
                </c:pt>
                <c:pt idx="5413">
                  <c:v>1.7087794802002065E-3</c:v>
                </c:pt>
                <c:pt idx="5414">
                  <c:v>1.7083207997998784E-3</c:v>
                </c:pt>
                <c:pt idx="5415">
                  <c:v>1.7077965039007381E-3</c:v>
                </c:pt>
                <c:pt idx="5416">
                  <c:v>1.7072110445006672E-3</c:v>
                </c:pt>
                <c:pt idx="5417">
                  <c:v>1.7065602631021193E-3</c:v>
                </c:pt>
                <c:pt idx="5418">
                  <c:v>1.7058513716996515E-3</c:v>
                </c:pt>
                <c:pt idx="5419">
                  <c:v>1.7050764216008929E-3</c:v>
                </c:pt>
                <c:pt idx="5420">
                  <c:v>1.7042363661019522E-3</c:v>
                </c:pt>
                <c:pt idx="5421">
                  <c:v>1.7033307182998669E-3</c:v>
                </c:pt>
                <c:pt idx="5422">
                  <c:v>1.7023694543993884E-3</c:v>
                </c:pt>
                <c:pt idx="5423">
                  <c:v>1.7013494991999778E-3</c:v>
                </c:pt>
                <c:pt idx="5424">
                  <c:v>1.7002743823013589E-3</c:v>
                </c:pt>
                <c:pt idx="5425">
                  <c:v>1.699141030101714E-3</c:v>
                </c:pt>
                <c:pt idx="5426">
                  <c:v>1.6979496514011316E-3</c:v>
                </c:pt>
                <c:pt idx="5427">
                  <c:v>1.696710320501893E-3</c:v>
                </c:pt>
                <c:pt idx="5428">
                  <c:v>1.6954162896993807E-3</c:v>
                </c:pt>
                <c:pt idx="5429">
                  <c:v>1.694066923299431E-3</c:v>
                </c:pt>
                <c:pt idx="5430">
                  <c:v>1.6926698732007139E-3</c:v>
                </c:pt>
                <c:pt idx="5431">
                  <c:v>1.6912294177018339E-3</c:v>
                </c:pt>
                <c:pt idx="5432">
                  <c:v>1.6897376355018423E-3</c:v>
                </c:pt>
                <c:pt idx="5433">
                  <c:v>1.6882034183005601E-3</c:v>
                </c:pt>
                <c:pt idx="5434">
                  <c:v>1.6866324398989718E-3</c:v>
                </c:pt>
                <c:pt idx="5435">
                  <c:v>1.6850176230995828E-3</c:v>
                </c:pt>
                <c:pt idx="5436">
                  <c:v>1.6833618932992067E-3</c:v>
                </c:pt>
                <c:pt idx="5437">
                  <c:v>1.6816715044996045E-3</c:v>
                </c:pt>
                <c:pt idx="5438">
                  <c:v>1.6799404742009472E-3</c:v>
                </c:pt>
                <c:pt idx="5439">
                  <c:v>1.6781815541015987E-3</c:v>
                </c:pt>
                <c:pt idx="5440">
                  <c:v>1.6763933931009944E-3</c:v>
                </c:pt>
                <c:pt idx="5441">
                  <c:v>1.6745657574013251E-3</c:v>
                </c:pt>
                <c:pt idx="5442">
                  <c:v>1.6727129690998765E-3</c:v>
                </c:pt>
                <c:pt idx="5443">
                  <c:v>1.6708412293020558E-3</c:v>
                </c:pt>
                <c:pt idx="5444">
                  <c:v>1.6689460408016998E-3</c:v>
                </c:pt>
                <c:pt idx="5445">
                  <c:v>1.6670300128005522E-3</c:v>
                </c:pt>
                <c:pt idx="5446">
                  <c:v>1.6650972922001017E-3</c:v>
                </c:pt>
                <c:pt idx="5447">
                  <c:v>1.6631473244999029E-3</c:v>
                </c:pt>
                <c:pt idx="5448">
                  <c:v>1.6611847395004986E-3</c:v>
                </c:pt>
                <c:pt idx="5449">
                  <c:v>1.6592085381006427E-3</c:v>
                </c:pt>
                <c:pt idx="5450">
                  <c:v>1.6572201544988729E-3</c:v>
                </c:pt>
                <c:pt idx="5451">
                  <c:v>1.6552243272016653E-3</c:v>
                </c:pt>
                <c:pt idx="5452">
                  <c:v>1.6532254607994901E-3</c:v>
                </c:pt>
                <c:pt idx="5453">
                  <c:v>1.6512272659987559E-3</c:v>
                </c:pt>
                <c:pt idx="5454">
                  <c:v>1.6492303733990354E-3</c:v>
                </c:pt>
                <c:pt idx="5455">
                  <c:v>1.6472368845015239E-3</c:v>
                </c:pt>
                <c:pt idx="5456">
                  <c:v>1.6452481723021606E-3</c:v>
                </c:pt>
                <c:pt idx="5457">
                  <c:v>1.6432676017004155E-3</c:v>
                </c:pt>
                <c:pt idx="5458">
                  <c:v>1.6413008522988548E-3</c:v>
                </c:pt>
                <c:pt idx="5459">
                  <c:v>1.6393387383004665E-3</c:v>
                </c:pt>
                <c:pt idx="5460">
                  <c:v>1.6373938410012556E-3</c:v>
                </c:pt>
                <c:pt idx="5461">
                  <c:v>1.6354652082988252E-3</c:v>
                </c:pt>
                <c:pt idx="5462">
                  <c:v>1.6335584382005663E-3</c:v>
                </c:pt>
                <c:pt idx="5463">
                  <c:v>1.6316751270011309E-3</c:v>
                </c:pt>
                <c:pt idx="5464">
                  <c:v>1.6298183250995635E-3</c:v>
                </c:pt>
                <c:pt idx="5465">
                  <c:v>1.6279918820991668E-3</c:v>
                </c:pt>
                <c:pt idx="5466">
                  <c:v>1.6261959267005466E-3</c:v>
                </c:pt>
                <c:pt idx="5467">
                  <c:v>1.6244276826000714E-3</c:v>
                </c:pt>
                <c:pt idx="5468">
                  <c:v>1.6226967898020916E-3</c:v>
                </c:pt>
                <c:pt idx="5469">
                  <c:v>1.6210075160003612E-3</c:v>
                </c:pt>
                <c:pt idx="5470">
                  <c:v>1.6193574567999747E-3</c:v>
                </c:pt>
                <c:pt idx="5471">
                  <c:v>1.6177502400012145E-3</c:v>
                </c:pt>
                <c:pt idx="5472">
                  <c:v>1.6161979718987141E-3</c:v>
                </c:pt>
                <c:pt idx="5473">
                  <c:v>1.6146893165007725E-3</c:v>
                </c:pt>
                <c:pt idx="5474">
                  <c:v>1.6132319082018398E-3</c:v>
                </c:pt>
                <c:pt idx="5475">
                  <c:v>1.6118265241011898E-3</c:v>
                </c:pt>
                <c:pt idx="5476">
                  <c:v>1.6104750087997388E-3</c:v>
                </c:pt>
                <c:pt idx="5477">
                  <c:v>1.6091854140007911E-3</c:v>
                </c:pt>
                <c:pt idx="5478">
                  <c:v>1.6079597897018516E-3</c:v>
                </c:pt>
                <c:pt idx="5479">
                  <c:v>1.606795064098776E-3</c:v>
                </c:pt>
                <c:pt idx="5480">
                  <c:v>1.6056965630006914E-3</c:v>
                </c:pt>
                <c:pt idx="5481">
                  <c:v>1.604665065201516E-3</c:v>
                </c:pt>
                <c:pt idx="5482">
                  <c:v>1.6037035588993831E-3</c:v>
                </c:pt>
                <c:pt idx="5483">
                  <c:v>1.6028149934008695E-3</c:v>
                </c:pt>
                <c:pt idx="5484">
                  <c:v>1.6020039164992284E-3</c:v>
                </c:pt>
                <c:pt idx="5485">
                  <c:v>1.6012715997995031E-3</c:v>
                </c:pt>
                <c:pt idx="5486">
                  <c:v>1.6006169670994552E-3</c:v>
                </c:pt>
                <c:pt idx="5487">
                  <c:v>1.6000459469012185E-3</c:v>
                </c:pt>
                <c:pt idx="5488">
                  <c:v>1.5995577260987659E-3</c:v>
                </c:pt>
                <c:pt idx="5489">
                  <c:v>1.5991571935991544E-3</c:v>
                </c:pt>
                <c:pt idx="5490">
                  <c:v>1.5988464473011277E-3</c:v>
                </c:pt>
                <c:pt idx="5491">
                  <c:v>1.5986209649021532E-3</c:v>
                </c:pt>
                <c:pt idx="5492">
                  <c:v>1.5984923224010572E-3</c:v>
                </c:pt>
                <c:pt idx="5493">
                  <c:v>1.5984559118003006E-3</c:v>
                </c:pt>
                <c:pt idx="5494">
                  <c:v>1.5985155948996521E-3</c:v>
                </c:pt>
                <c:pt idx="5495">
                  <c:v>1.5986773031997359E-3</c:v>
                </c:pt>
                <c:pt idx="5496">
                  <c:v>1.5989391429016564E-3</c:v>
                </c:pt>
                <c:pt idx="5497">
                  <c:v>1.5993067083002188E-3</c:v>
                </c:pt>
                <c:pt idx="5498">
                  <c:v>1.5997746341014363E-3</c:v>
                </c:pt>
                <c:pt idx="5499">
                  <c:v>1.6003482388988743E-3</c:v>
                </c:pt>
                <c:pt idx="5500">
                  <c:v>1.6010292006001237E-3</c:v>
                </c:pt>
                <c:pt idx="5501">
                  <c:v>1.6018194617011261E-3</c:v>
                </c:pt>
                <c:pt idx="5502">
                  <c:v>1.6027224537005225E-3</c:v>
                </c:pt>
                <c:pt idx="5503">
                  <c:v>1.6037317793013983E-3</c:v>
                </c:pt>
                <c:pt idx="5504">
                  <c:v>1.604851958401099E-3</c:v>
                </c:pt>
                <c:pt idx="5505">
                  <c:v>1.606088296401964E-3</c:v>
                </c:pt>
                <c:pt idx="5506">
                  <c:v>1.6074424193988079E-3</c:v>
                </c:pt>
                <c:pt idx="5507">
                  <c:v>1.6089170174993228E-3</c:v>
                </c:pt>
                <c:pt idx="5508">
                  <c:v>1.6105112789013276E-3</c:v>
                </c:pt>
                <c:pt idx="5509">
                  <c:v>1.612219907901391E-3</c:v>
                </c:pt>
                <c:pt idx="5510">
                  <c:v>1.6140507891009293E-3</c:v>
                </c:pt>
                <c:pt idx="5511">
                  <c:v>1.6160042194002244E-3</c:v>
                </c:pt>
                <c:pt idx="5512">
                  <c:v>1.6180735286006609E-3</c:v>
                </c:pt>
                <c:pt idx="5513">
                  <c:v>1.6202705825989483E-3</c:v>
                </c:pt>
                <c:pt idx="5514">
                  <c:v>1.6225942221019807E-3</c:v>
                </c:pt>
                <c:pt idx="5515">
                  <c:v>1.6250409519997788E-3</c:v>
                </c:pt>
                <c:pt idx="5516">
                  <c:v>1.6276161590020877E-3</c:v>
                </c:pt>
                <c:pt idx="5517">
                  <c:v>1.6303120453002862E-3</c:v>
                </c:pt>
                <c:pt idx="5518">
                  <c:v>1.6331376376008677E-3</c:v>
                </c:pt>
                <c:pt idx="5519">
                  <c:v>1.6360929569003702E-3</c:v>
                </c:pt>
                <c:pt idx="5520">
                  <c:v>1.6391761077017009E-3</c:v>
                </c:pt>
                <c:pt idx="5521">
                  <c:v>1.6423875505005014E-3</c:v>
                </c:pt>
                <c:pt idx="5522">
                  <c:v>1.6457193726999719E-3</c:v>
                </c:pt>
                <c:pt idx="5523">
                  <c:v>1.6491828173990086E-3</c:v>
                </c:pt>
                <c:pt idx="5524">
                  <c:v>1.6527724609005645E-3</c:v>
                </c:pt>
                <c:pt idx="5525">
                  <c:v>1.6564884993002238E-3</c:v>
                </c:pt>
                <c:pt idx="5526">
                  <c:v>1.6603332550992889E-3</c:v>
                </c:pt>
                <c:pt idx="5527">
                  <c:v>1.6643057711007714E-3</c:v>
                </c:pt>
                <c:pt idx="5528">
                  <c:v>1.6684090463989776E-3</c:v>
                </c:pt>
                <c:pt idx="5529">
                  <c:v>1.6726331074998768E-3</c:v>
                </c:pt>
                <c:pt idx="5530">
                  <c:v>1.6769829144998027E-3</c:v>
                </c:pt>
                <c:pt idx="5531">
                  <c:v>1.6814617158011913E-3</c:v>
                </c:pt>
                <c:pt idx="5532">
                  <c:v>1.6860678960988196E-3</c:v>
                </c:pt>
                <c:pt idx="5533">
                  <c:v>1.6907970188988486E-3</c:v>
                </c:pt>
                <c:pt idx="5534">
                  <c:v>1.6956477502994005E-3</c:v>
                </c:pt>
                <c:pt idx="5535">
                  <c:v>1.700624106099724E-3</c:v>
                </c:pt>
                <c:pt idx="5536">
                  <c:v>1.7057246289020611E-3</c:v>
                </c:pt>
                <c:pt idx="5537">
                  <c:v>1.7109425706003378E-3</c:v>
                </c:pt>
                <c:pt idx="5538">
                  <c:v>1.7162786643005745E-3</c:v>
                </c:pt>
                <c:pt idx="5539">
                  <c:v>1.7217361598014236E-3</c:v>
                </c:pt>
                <c:pt idx="5540">
                  <c:v>1.7273106691000351E-3</c:v>
                </c:pt>
                <c:pt idx="5541">
                  <c:v>1.7330089900013945E-3</c:v>
                </c:pt>
                <c:pt idx="5542">
                  <c:v>1.7388221560992179E-3</c:v>
                </c:pt>
                <c:pt idx="5543">
                  <c:v>1.7447459150012889E-3</c:v>
                </c:pt>
                <c:pt idx="5544">
                  <c:v>1.7507822473987744E-3</c:v>
                </c:pt>
                <c:pt idx="5545">
                  <c:v>1.7569291432018019E-3</c:v>
                </c:pt>
                <c:pt idx="5546">
                  <c:v>1.7631920763996334E-3</c:v>
                </c:pt>
                <c:pt idx="5547">
                  <c:v>1.7695523252996281E-3</c:v>
                </c:pt>
                <c:pt idx="5548">
                  <c:v>1.776020482399332E-3</c:v>
                </c:pt>
                <c:pt idx="5549">
                  <c:v>1.7825940938003271E-3</c:v>
                </c:pt>
                <c:pt idx="5550">
                  <c:v>1.7892700004011886E-3</c:v>
                </c:pt>
                <c:pt idx="5551">
                  <c:v>1.7960461572990027E-3</c:v>
                </c:pt>
                <c:pt idx="5552">
                  <c:v>1.8029176949987402E-3</c:v>
                </c:pt>
                <c:pt idx="5553">
                  <c:v>1.8098830665991272E-3</c:v>
                </c:pt>
                <c:pt idx="5554">
                  <c:v>1.8169435614012741E-3</c:v>
                </c:pt>
                <c:pt idx="5555">
                  <c:v>1.8240953549018002E-3</c:v>
                </c:pt>
                <c:pt idx="5556">
                  <c:v>1.8313413624007069E-3</c:v>
                </c:pt>
                <c:pt idx="5557">
                  <c:v>1.8386636398020073E-3</c:v>
                </c:pt>
                <c:pt idx="5558">
                  <c:v>1.8460751064992564E-3</c:v>
                </c:pt>
                <c:pt idx="5559">
                  <c:v>1.8535701472011112E-3</c:v>
                </c:pt>
                <c:pt idx="5560">
                  <c:v>1.861139957100022E-3</c:v>
                </c:pt>
                <c:pt idx="5561">
                  <c:v>1.8687844268008291E-3</c:v>
                </c:pt>
                <c:pt idx="5562">
                  <c:v>1.8765058552006053E-3</c:v>
                </c:pt>
                <c:pt idx="5563">
                  <c:v>1.8843031323001469E-3</c:v>
                </c:pt>
                <c:pt idx="5564">
                  <c:v>1.8921635982991347E-3</c:v>
                </c:pt>
                <c:pt idx="5565">
                  <c:v>1.9000877951000916E-3</c:v>
                </c:pt>
                <c:pt idx="5566">
                  <c:v>1.9080724704991781E-3</c:v>
                </c:pt>
                <c:pt idx="5567">
                  <c:v>1.9161134166019167E-3</c:v>
                </c:pt>
                <c:pt idx="5568">
                  <c:v>1.9242177867013766E-3</c:v>
                </c:pt>
                <c:pt idx="5569">
                  <c:v>1.9323696538009472E-3</c:v>
                </c:pt>
                <c:pt idx="5570">
                  <c:v>1.9405700407020277E-3</c:v>
                </c:pt>
                <c:pt idx="5571">
                  <c:v>1.9488179143003492E-3</c:v>
                </c:pt>
                <c:pt idx="5572">
                  <c:v>1.9571107210012428E-3</c:v>
                </c:pt>
                <c:pt idx="5573">
                  <c:v>1.9654472238990195E-3</c:v>
                </c:pt>
                <c:pt idx="5574">
                  <c:v>1.9738137481013496E-3</c:v>
                </c:pt>
                <c:pt idx="5575">
                  <c:v>1.9822175059012181E-3</c:v>
                </c:pt>
                <c:pt idx="5576">
                  <c:v>1.990655454800816E-3</c:v>
                </c:pt>
                <c:pt idx="5577">
                  <c:v>1.9991157403005388E-3</c:v>
                </c:pt>
                <c:pt idx="5578">
                  <c:v>2.007598466700955E-3</c:v>
                </c:pt>
                <c:pt idx="5579">
                  <c:v>2.0161001401994838E-3</c:v>
                </c:pt>
                <c:pt idx="5580">
                  <c:v>2.0246177851994673E-3</c:v>
                </c:pt>
                <c:pt idx="5581">
                  <c:v>2.0331484009012968E-3</c:v>
                </c:pt>
                <c:pt idx="5582">
                  <c:v>2.0416859347989202E-3</c:v>
                </c:pt>
                <c:pt idx="5583">
                  <c:v>2.0502336139998079E-3</c:v>
                </c:pt>
                <c:pt idx="5584">
                  <c:v>2.0587817462995872E-3</c:v>
                </c:pt>
                <c:pt idx="5585">
                  <c:v>2.0673254811001129E-3</c:v>
                </c:pt>
                <c:pt idx="5586">
                  <c:v>2.0758691311009159E-3</c:v>
                </c:pt>
                <c:pt idx="5587">
                  <c:v>2.084404166399878E-3</c:v>
                </c:pt>
                <c:pt idx="5588">
                  <c:v>2.0929259831987679E-3</c:v>
                </c:pt>
                <c:pt idx="5589">
                  <c:v>2.1014305823001678E-3</c:v>
                </c:pt>
                <c:pt idx="5590">
                  <c:v>2.1099179650008182E-3</c:v>
                </c:pt>
                <c:pt idx="5591">
                  <c:v>2.118379066100573E-3</c:v>
                </c:pt>
                <c:pt idx="5592">
                  <c:v>2.1268108149996579E-3</c:v>
                </c:pt>
                <c:pt idx="5593">
                  <c:v>2.1352092994000316E-3</c:v>
                </c:pt>
                <c:pt idx="5594">
                  <c:v>2.143578963998749E-3</c:v>
                </c:pt>
                <c:pt idx="5595">
                  <c:v>2.1519052638012681E-3</c:v>
                </c:pt>
                <c:pt idx="5596">
                  <c:v>2.1601922301002219E-3</c:v>
                </c:pt>
                <c:pt idx="5597">
                  <c:v>2.168434866501201E-3</c:v>
                </c:pt>
                <c:pt idx="5598">
                  <c:v>2.1766328273997715E-3</c:v>
                </c:pt>
                <c:pt idx="5599">
                  <c:v>2.184774220900465E-3</c:v>
                </c:pt>
                <c:pt idx="5600">
                  <c:v>2.1928577050012166E-3</c:v>
                </c:pt>
                <c:pt idx="5601">
                  <c:v>2.2008796522001717E-3</c:v>
                </c:pt>
                <c:pt idx="5602">
                  <c:v>2.2088372518993538E-3</c:v>
                </c:pt>
                <c:pt idx="5603">
                  <c:v>2.2167309500993326E-3</c:v>
                </c:pt>
                <c:pt idx="5604">
                  <c:v>2.2245505152014289E-3</c:v>
                </c:pt>
                <c:pt idx="5605">
                  <c:v>2.232297366902003E-3</c:v>
                </c:pt>
                <c:pt idx="5606">
                  <c:v>2.2399656894016573E-3</c:v>
                </c:pt>
                <c:pt idx="5607">
                  <c:v>2.2475540819009154E-3</c:v>
                </c:pt>
                <c:pt idx="5608">
                  <c:v>2.2550546374020541E-3</c:v>
                </c:pt>
                <c:pt idx="5609">
                  <c:v>2.2624714364987142E-3</c:v>
                </c:pt>
                <c:pt idx="5610">
                  <c:v>2.2697933098001499E-3</c:v>
                </c:pt>
                <c:pt idx="5611">
                  <c:v>2.277019540901648E-3</c:v>
                </c:pt>
                <c:pt idx="5612">
                  <c:v>2.2841492523006934E-3</c:v>
                </c:pt>
                <c:pt idx="5613">
                  <c:v>2.291174582300215E-3</c:v>
                </c:pt>
                <c:pt idx="5614">
                  <c:v>2.298093467100415E-3</c:v>
                </c:pt>
                <c:pt idx="5615">
                  <c:v>2.3049043001996949E-3</c:v>
                </c:pt>
                <c:pt idx="5616">
                  <c:v>2.3116015435995507E-3</c:v>
                </c:pt>
                <c:pt idx="5617">
                  <c:v>2.3181801657017331E-3</c:v>
                </c:pt>
                <c:pt idx="5618">
                  <c:v>2.3246473240021714E-3</c:v>
                </c:pt>
                <c:pt idx="5619">
                  <c:v>2.3309906940021108E-3</c:v>
                </c:pt>
                <c:pt idx="5620">
                  <c:v>2.3372135493993085E-3</c:v>
                </c:pt>
                <c:pt idx="5621">
                  <c:v>2.3433035770992205E-3</c:v>
                </c:pt>
                <c:pt idx="5622">
                  <c:v>2.3492623862999551E-3</c:v>
                </c:pt>
                <c:pt idx="5623">
                  <c:v>2.3550917466010901E-3</c:v>
                </c:pt>
                <c:pt idx="5624">
                  <c:v>2.3607885586010013E-3</c:v>
                </c:pt>
                <c:pt idx="5625">
                  <c:v>2.3663437905021567E-3</c:v>
                </c:pt>
                <c:pt idx="5626">
                  <c:v>2.3717548117012655E-3</c:v>
                </c:pt>
                <c:pt idx="5627">
                  <c:v>2.3770260186992687E-3</c:v>
                </c:pt>
                <c:pt idx="5628">
                  <c:v>2.3821484091008926E-3</c:v>
                </c:pt>
                <c:pt idx="5629">
                  <c:v>2.3871220693010287E-3</c:v>
                </c:pt>
                <c:pt idx="5630">
                  <c:v>2.3919459629020423E-3</c:v>
                </c:pt>
                <c:pt idx="5631">
                  <c:v>2.3966163841002697E-3</c:v>
                </c:pt>
                <c:pt idx="5632">
                  <c:v>2.4011250808015916E-3</c:v>
                </c:pt>
                <c:pt idx="5633">
                  <c:v>2.4054791470007331E-3</c:v>
                </c:pt>
                <c:pt idx="5634">
                  <c:v>2.4096738079002478E-3</c:v>
                </c:pt>
                <c:pt idx="5635">
                  <c:v>2.4137099406011941E-3</c:v>
                </c:pt>
                <c:pt idx="5636">
                  <c:v>2.4175792643994498E-3</c:v>
                </c:pt>
                <c:pt idx="5637">
                  <c:v>2.4212801204015477E-3</c:v>
                </c:pt>
                <c:pt idx="5638">
                  <c:v>2.4248148573988715E-3</c:v>
                </c:pt>
                <c:pt idx="5639">
                  <c:v>2.4281768016010119E-3</c:v>
                </c:pt>
                <c:pt idx="5640">
                  <c:v>2.4313647282987461E-3</c:v>
                </c:pt>
                <c:pt idx="5641">
                  <c:v>2.4343799288004675E-3</c:v>
                </c:pt>
                <c:pt idx="5642">
                  <c:v>2.4372223053994446E-3</c:v>
                </c:pt>
                <c:pt idx="5643">
                  <c:v>2.4398874924003167E-3</c:v>
                </c:pt>
                <c:pt idx="5644">
                  <c:v>2.4423753719986507E-3</c:v>
                </c:pt>
                <c:pt idx="5645">
                  <c:v>2.4446763001009231E-3</c:v>
                </c:pt>
                <c:pt idx="5646">
                  <c:v>2.4467998448010064E-3</c:v>
                </c:pt>
                <c:pt idx="5647">
                  <c:v>2.448739768301067E-3</c:v>
                </c:pt>
                <c:pt idx="5648">
                  <c:v>2.4504954540987001E-3</c:v>
                </c:pt>
                <c:pt idx="5649">
                  <c:v>2.4520716995013458E-3</c:v>
                </c:pt>
                <c:pt idx="5650">
                  <c:v>2.4534624995986576E-3</c:v>
                </c:pt>
                <c:pt idx="5651">
                  <c:v>2.4546644068017542E-3</c:v>
                </c:pt>
                <c:pt idx="5652">
                  <c:v>2.4556766359005167E-3</c:v>
                </c:pt>
                <c:pt idx="5653">
                  <c:v>2.4564963289002151E-3</c:v>
                </c:pt>
                <c:pt idx="5654">
                  <c:v>2.4571270820992197E-3</c:v>
                </c:pt>
                <c:pt idx="5655">
                  <c:v>2.457574110000138E-3</c:v>
                </c:pt>
                <c:pt idx="5656">
                  <c:v>2.4578289924015451E-3</c:v>
                </c:pt>
                <c:pt idx="5657">
                  <c:v>2.4578928553999901E-3</c:v>
                </c:pt>
                <c:pt idx="5658">
                  <c:v>2.4577651076000961E-3</c:v>
                </c:pt>
                <c:pt idx="5659">
                  <c:v>2.457445491099719E-3</c:v>
                </c:pt>
                <c:pt idx="5660">
                  <c:v>2.4569370969018678E-3</c:v>
                </c:pt>
                <c:pt idx="5661">
                  <c:v>2.4562355902020272E-3</c:v>
                </c:pt>
                <c:pt idx="5662">
                  <c:v>2.4553409247012326E-3</c:v>
                </c:pt>
                <c:pt idx="5663">
                  <c:v>2.4542524677002575E-3</c:v>
                </c:pt>
                <c:pt idx="5664">
                  <c:v>2.4529736455001228E-3</c:v>
                </c:pt>
                <c:pt idx="5665">
                  <c:v>2.4515077977014244E-3</c:v>
                </c:pt>
                <c:pt idx="5666">
                  <c:v>2.4498443654010771E-3</c:v>
                </c:pt>
                <c:pt idx="5667">
                  <c:v>2.4479905415013548E-3</c:v>
                </c:pt>
                <c:pt idx="5668">
                  <c:v>2.4459437493007385E-3</c:v>
                </c:pt>
                <c:pt idx="5669">
                  <c:v>2.4437092429998586E-3</c:v>
                </c:pt>
                <c:pt idx="5670">
                  <c:v>2.4412844457017968E-3</c:v>
                </c:pt>
                <c:pt idx="5671">
                  <c:v>2.4386755514989034E-3</c:v>
                </c:pt>
                <c:pt idx="5672">
                  <c:v>2.4358774579020803E-3</c:v>
                </c:pt>
                <c:pt idx="5673">
                  <c:v>2.4328893505014548E-3</c:v>
                </c:pt>
                <c:pt idx="5674">
                  <c:v>2.4297161682014234E-3</c:v>
                </c:pt>
                <c:pt idx="5675">
                  <c:v>2.4263581236994014E-3</c:v>
                </c:pt>
                <c:pt idx="5676">
                  <c:v>2.4228125360004071E-3</c:v>
                </c:pt>
                <c:pt idx="5677">
                  <c:v>2.4190907787016158E-3</c:v>
                </c:pt>
                <c:pt idx="5678">
                  <c:v>2.4151847267006588E-3</c:v>
                </c:pt>
                <c:pt idx="5679">
                  <c:v>2.4110958515990433E-3</c:v>
                </c:pt>
                <c:pt idx="5680">
                  <c:v>2.4068283837017646E-3</c:v>
                </c:pt>
                <c:pt idx="5681">
                  <c:v>2.4023771305010655E-3</c:v>
                </c:pt>
                <c:pt idx="5682">
                  <c:v>2.3977529185010837E-3</c:v>
                </c:pt>
                <c:pt idx="5683">
                  <c:v>2.3929548322989547E-3</c:v>
                </c:pt>
                <c:pt idx="5684">
                  <c:v>2.3879836554989708E-3</c:v>
                </c:pt>
                <c:pt idx="5685">
                  <c:v>2.3828399034009351E-3</c:v>
                </c:pt>
                <c:pt idx="5686">
                  <c:v>2.3775267561987334E-3</c:v>
                </c:pt>
                <c:pt idx="5687">
                  <c:v>2.3720428034010865E-3</c:v>
                </c:pt>
                <c:pt idx="5688">
                  <c:v>2.3663883204001479E-3</c:v>
                </c:pt>
                <c:pt idx="5689">
                  <c:v>2.3605723267010603E-3</c:v>
                </c:pt>
                <c:pt idx="5690">
                  <c:v>2.3545908399995596E-3</c:v>
                </c:pt>
                <c:pt idx="5691">
                  <c:v>2.3484487873020043E-3</c:v>
                </c:pt>
                <c:pt idx="5692">
                  <c:v>2.3421506287988336E-3</c:v>
                </c:pt>
                <c:pt idx="5693">
                  <c:v>2.3356982471014476E-3</c:v>
                </c:pt>
                <c:pt idx="5694">
                  <c:v>2.3290901491002103E-3</c:v>
                </c:pt>
                <c:pt idx="5695">
                  <c:v>2.3223257981008771E-3</c:v>
                </c:pt>
                <c:pt idx="5696">
                  <c:v>2.3154103131020065E-3</c:v>
                </c:pt>
                <c:pt idx="5697">
                  <c:v>2.3083463416000427E-3</c:v>
                </c:pt>
                <c:pt idx="5698">
                  <c:v>2.3011416036986532E-3</c:v>
                </c:pt>
                <c:pt idx="5699">
                  <c:v>2.2937914636997903E-3</c:v>
                </c:pt>
                <c:pt idx="5700">
                  <c:v>2.286298746799531E-3</c:v>
                </c:pt>
                <c:pt idx="5701">
                  <c:v>2.278667514598709E-3</c:v>
                </c:pt>
                <c:pt idx="5702">
                  <c:v>2.2709011354997699E-3</c:v>
                </c:pt>
                <c:pt idx="5703">
                  <c:v>2.2630037775002165E-3</c:v>
                </c:pt>
                <c:pt idx="5704">
                  <c:v>2.2549729231009508E-3</c:v>
                </c:pt>
                <c:pt idx="5705">
                  <c:v>2.2468133773010379E-3</c:v>
                </c:pt>
                <c:pt idx="5706">
                  <c:v>2.2385264515989434E-3</c:v>
                </c:pt>
                <c:pt idx="5707">
                  <c:v>2.2301185831992143E-3</c:v>
                </c:pt>
                <c:pt idx="5708">
                  <c:v>2.2215921299988395E-3</c:v>
                </c:pt>
                <c:pt idx="5709">
                  <c:v>2.2129459844997257E-3</c:v>
                </c:pt>
                <c:pt idx="5710">
                  <c:v>2.2041858068000408E-3</c:v>
                </c:pt>
                <c:pt idx="5711">
                  <c:v>2.195309090900821E-3</c:v>
                </c:pt>
                <c:pt idx="5712">
                  <c:v>2.1863224385008095E-3</c:v>
                </c:pt>
                <c:pt idx="5713">
                  <c:v>2.177233155901348E-3</c:v>
                </c:pt>
                <c:pt idx="5714">
                  <c:v>2.1680452937005157E-3</c:v>
                </c:pt>
                <c:pt idx="5715">
                  <c:v>2.1587514407990227E-3</c:v>
                </c:pt>
                <c:pt idx="5716">
                  <c:v>2.1493628001998388E-3</c:v>
                </c:pt>
                <c:pt idx="5717">
                  <c:v>2.139878762900338E-3</c:v>
                </c:pt>
                <c:pt idx="5718">
                  <c:v>2.1303063109989751E-3</c:v>
                </c:pt>
                <c:pt idx="5719">
                  <c:v>2.1206466216021624E-3</c:v>
                </c:pt>
                <c:pt idx="5720">
                  <c:v>2.1109004316990365E-3</c:v>
                </c:pt>
                <c:pt idx="5721">
                  <c:v>2.1010669176000363E-3</c:v>
                </c:pt>
                <c:pt idx="5722">
                  <c:v>2.091154786999283E-3</c:v>
                </c:pt>
                <c:pt idx="5723">
                  <c:v>2.0811665220001885E-3</c:v>
                </c:pt>
                <c:pt idx="5724">
                  <c:v>2.0711079649018416E-3</c:v>
                </c:pt>
                <c:pt idx="5725">
                  <c:v>2.0609778512010735E-3</c:v>
                </c:pt>
                <c:pt idx="5726">
                  <c:v>2.0507768528013059E-3</c:v>
                </c:pt>
                <c:pt idx="5727">
                  <c:v>2.0405166815997688E-3</c:v>
                </c:pt>
                <c:pt idx="5728">
                  <c:v>2.0301931780011273E-3</c:v>
                </c:pt>
                <c:pt idx="5729">
                  <c:v>2.0198048243997846E-3</c:v>
                </c:pt>
                <c:pt idx="5730">
                  <c:v>2.0093647073018417E-3</c:v>
                </c:pt>
                <c:pt idx="5731">
                  <c:v>1.9988748614991891E-3</c:v>
                </c:pt>
                <c:pt idx="5732">
                  <c:v>1.9883366151987047E-3</c:v>
                </c:pt>
                <c:pt idx="5733">
                  <c:v>1.9777523462991553E-3</c:v>
                </c:pt>
                <c:pt idx="5734">
                  <c:v>1.9671209226999053E-3</c:v>
                </c:pt>
                <c:pt idx="5735">
                  <c:v>1.9564521101997912E-3</c:v>
                </c:pt>
                <c:pt idx="5736">
                  <c:v>1.9457470936998789E-3</c:v>
                </c:pt>
                <c:pt idx="5737">
                  <c:v>1.9350079602986625E-3</c:v>
                </c:pt>
                <c:pt idx="5738">
                  <c:v>1.9242341465997015E-3</c:v>
                </c:pt>
                <c:pt idx="5739">
                  <c:v>1.9134341324011928E-3</c:v>
                </c:pt>
                <c:pt idx="5740">
                  <c:v>1.9026057507005589E-3</c:v>
                </c:pt>
                <c:pt idx="5741">
                  <c:v>1.8917531591995385E-3</c:v>
                </c:pt>
                <c:pt idx="5742">
                  <c:v>1.8808831655015013E-3</c:v>
                </c:pt>
                <c:pt idx="5743">
                  <c:v>1.86999999700177E-3</c:v>
                </c:pt>
                <c:pt idx="5744">
                  <c:v>1.8591043513005445E-3</c:v>
                </c:pt>
                <c:pt idx="5745">
                  <c:v>1.8481957886002931E-3</c:v>
                </c:pt>
                <c:pt idx="5746">
                  <c:v>1.837280197701574E-3</c:v>
                </c:pt>
                <c:pt idx="5747">
                  <c:v>1.8263598991019592E-3</c:v>
                </c:pt>
                <c:pt idx="5748">
                  <c:v>1.8154390274993659E-3</c:v>
                </c:pt>
                <c:pt idx="5749">
                  <c:v>1.8045132525017493E-3</c:v>
                </c:pt>
                <c:pt idx="5750">
                  <c:v>1.7935893236007416E-3</c:v>
                </c:pt>
                <c:pt idx="5751">
                  <c:v>1.7826711549986385E-3</c:v>
                </c:pt>
                <c:pt idx="5752">
                  <c:v>1.771760962601121E-3</c:v>
                </c:pt>
                <c:pt idx="5753">
                  <c:v>1.7608583589989735E-3</c:v>
                </c:pt>
                <c:pt idx="5754">
                  <c:v>1.7499699053011852E-3</c:v>
                </c:pt>
                <c:pt idx="5755">
                  <c:v>1.7390972655988435E-3</c:v>
                </c:pt>
                <c:pt idx="5756">
                  <c:v>1.728242483899578E-3</c:v>
                </c:pt>
                <c:pt idx="5757">
                  <c:v>1.7174079866997261E-3</c:v>
                </c:pt>
                <c:pt idx="5758">
                  <c:v>1.7065974058994016E-3</c:v>
                </c:pt>
                <c:pt idx="5759">
                  <c:v>1.695809166900375E-3</c:v>
                </c:pt>
                <c:pt idx="5760">
                  <c:v>1.6850518886002419E-3</c:v>
                </c:pt>
                <c:pt idx="5761">
                  <c:v>1.6743216406993611E-3</c:v>
                </c:pt>
                <c:pt idx="5762">
                  <c:v>1.6636250093995386E-3</c:v>
                </c:pt>
                <c:pt idx="5763">
                  <c:v>1.6529527535986688E-3</c:v>
                </c:pt>
                <c:pt idx="5764">
                  <c:v>1.6423186858993688E-3</c:v>
                </c:pt>
                <c:pt idx="5765">
                  <c:v>1.6317276731001584E-3</c:v>
                </c:pt>
                <c:pt idx="5766">
                  <c:v>1.62117051949906E-3</c:v>
                </c:pt>
                <c:pt idx="5767">
                  <c:v>1.6106488562996901E-3</c:v>
                </c:pt>
                <c:pt idx="5768">
                  <c:v>1.6001763071997743E-3</c:v>
                </c:pt>
                <c:pt idx="5769">
                  <c:v>1.589750237201315E-3</c:v>
                </c:pt>
                <c:pt idx="5770">
                  <c:v>1.5793696154986492E-3</c:v>
                </c:pt>
                <c:pt idx="5771">
                  <c:v>1.5690362510021316E-3</c:v>
                </c:pt>
                <c:pt idx="5772">
                  <c:v>1.5587550233000513E-3</c:v>
                </c:pt>
                <c:pt idx="5773">
                  <c:v>1.5485231095020424E-3</c:v>
                </c:pt>
                <c:pt idx="5774">
                  <c:v>1.538341763101414E-3</c:v>
                </c:pt>
                <c:pt idx="5775">
                  <c:v>1.5282174101010071E-3</c:v>
                </c:pt>
                <c:pt idx="5776">
                  <c:v>1.5181476164016772E-3</c:v>
                </c:pt>
                <c:pt idx="5777">
                  <c:v>1.5081370674998595E-3</c:v>
                </c:pt>
                <c:pt idx="5778">
                  <c:v>1.4981808137015662E-3</c:v>
                </c:pt>
                <c:pt idx="5779">
                  <c:v>1.4882847578014946E-3</c:v>
                </c:pt>
                <c:pt idx="5780">
                  <c:v>1.4784481578011821E-3</c:v>
                </c:pt>
                <c:pt idx="5781">
                  <c:v>1.4686723441990068E-3</c:v>
                </c:pt>
                <c:pt idx="5782">
                  <c:v>1.4589593510017096E-3</c:v>
                </c:pt>
                <c:pt idx="5783">
                  <c:v>1.4493127754988677E-3</c:v>
                </c:pt>
                <c:pt idx="5784">
                  <c:v>1.4397250774997872E-3</c:v>
                </c:pt>
                <c:pt idx="5785">
                  <c:v>1.430200682801086E-3</c:v>
                </c:pt>
                <c:pt idx="5786">
                  <c:v>1.4207461273016975E-3</c:v>
                </c:pt>
                <c:pt idx="5787">
                  <c:v>1.4113615744015817E-3</c:v>
                </c:pt>
                <c:pt idx="5788">
                  <c:v>1.4020488714017176E-3</c:v>
                </c:pt>
                <c:pt idx="5789">
                  <c:v>1.3927993067994748E-3</c:v>
                </c:pt>
                <c:pt idx="5790">
                  <c:v>1.3836160132001396E-3</c:v>
                </c:pt>
                <c:pt idx="5791">
                  <c:v>1.3745050503999323E-3</c:v>
                </c:pt>
                <c:pt idx="5792">
                  <c:v>1.3654605285999821E-3</c:v>
                </c:pt>
                <c:pt idx="5793">
                  <c:v>1.3564847014002623E-3</c:v>
                </c:pt>
                <c:pt idx="5794">
                  <c:v>1.3475800659001891E-3</c:v>
                </c:pt>
                <c:pt idx="5795">
                  <c:v>1.3387459648015465E-3</c:v>
                </c:pt>
                <c:pt idx="5796">
                  <c:v>1.3299786100020583E-3</c:v>
                </c:pt>
                <c:pt idx="5797">
                  <c:v>1.3212819842003398E-3</c:v>
                </c:pt>
                <c:pt idx="5798">
                  <c:v>1.3126601762003531E-3</c:v>
                </c:pt>
                <c:pt idx="5799">
                  <c:v>1.3041071611006316E-3</c:v>
                </c:pt>
                <c:pt idx="5800">
                  <c:v>1.2956179100989118E-3</c:v>
                </c:pt>
                <c:pt idx="5801">
                  <c:v>1.2871984359996702E-3</c:v>
                </c:pt>
                <c:pt idx="5802">
                  <c:v>1.2788543839015176E-3</c:v>
                </c:pt>
                <c:pt idx="5803">
                  <c:v>1.2705794975005347E-3</c:v>
                </c:pt>
                <c:pt idx="5804">
                  <c:v>1.2623668340019378E-3</c:v>
                </c:pt>
                <c:pt idx="5805">
                  <c:v>1.2542198732994336E-3</c:v>
                </c:pt>
                <c:pt idx="5806">
                  <c:v>1.2461423549012807E-3</c:v>
                </c:pt>
                <c:pt idx="5807">
                  <c:v>1.2381344659999627E-3</c:v>
                </c:pt>
                <c:pt idx="5808">
                  <c:v>1.2301937280021491E-3</c:v>
                </c:pt>
                <c:pt idx="5809">
                  <c:v>1.2223164750011506E-3</c:v>
                </c:pt>
                <c:pt idx="5810">
                  <c:v>1.214498262601893E-3</c:v>
                </c:pt>
                <c:pt idx="5811">
                  <c:v>1.2067503606019159E-3</c:v>
                </c:pt>
                <c:pt idx="5812">
                  <c:v>1.1990654183016147E-3</c:v>
                </c:pt>
                <c:pt idx="5813">
                  <c:v>1.1914429389996428E-3</c:v>
                </c:pt>
                <c:pt idx="5814">
                  <c:v>1.1838777279002954E-3</c:v>
                </c:pt>
                <c:pt idx="5815">
                  <c:v>1.1763692975002016E-3</c:v>
                </c:pt>
                <c:pt idx="5816">
                  <c:v>1.1689239400993756E-3</c:v>
                </c:pt>
                <c:pt idx="5817">
                  <c:v>1.1615363568004966E-3</c:v>
                </c:pt>
                <c:pt idx="5818">
                  <c:v>1.1542042876016012E-3</c:v>
                </c:pt>
                <c:pt idx="5819">
                  <c:v>1.1469316341994329E-3</c:v>
                </c:pt>
                <c:pt idx="5820">
                  <c:v>1.1397068103988772E-3</c:v>
                </c:pt>
                <c:pt idx="5821">
                  <c:v>1.1325361855014648E-3</c:v>
                </c:pt>
                <c:pt idx="5822">
                  <c:v>1.1254224502010857E-3</c:v>
                </c:pt>
                <c:pt idx="5823">
                  <c:v>1.1183556032001718E-3</c:v>
                </c:pt>
                <c:pt idx="5824">
                  <c:v>1.1113388891992315E-3</c:v>
                </c:pt>
                <c:pt idx="5825">
                  <c:v>1.1043674281019378E-3</c:v>
                </c:pt>
                <c:pt idx="5826">
                  <c:v>1.0974404038996965E-3</c:v>
                </c:pt>
                <c:pt idx="5827">
                  <c:v>1.0905550096005356E-3</c:v>
                </c:pt>
                <c:pt idx="5828">
                  <c:v>1.0837133725019044E-3</c:v>
                </c:pt>
                <c:pt idx="5829">
                  <c:v>1.0769091064020131E-3</c:v>
                </c:pt>
                <c:pt idx="5830">
                  <c:v>1.070146839001751E-3</c:v>
                </c:pt>
                <c:pt idx="5831">
                  <c:v>1.0634251040997356E-3</c:v>
                </c:pt>
                <c:pt idx="5832">
                  <c:v>1.0567388713020875E-3</c:v>
                </c:pt>
                <c:pt idx="5833">
                  <c:v>1.0500823645003265E-3</c:v>
                </c:pt>
                <c:pt idx="5834">
                  <c:v>1.0434563759993409E-3</c:v>
                </c:pt>
                <c:pt idx="5835">
                  <c:v>1.0368619087017805E-3</c:v>
                </c:pt>
                <c:pt idx="5836">
                  <c:v>1.0302934663997121E-3</c:v>
                </c:pt>
                <c:pt idx="5837">
                  <c:v>1.0237473934004981E-3</c:v>
                </c:pt>
                <c:pt idx="5838">
                  <c:v>1.017224126801608E-3</c:v>
                </c:pt>
                <c:pt idx="5839">
                  <c:v>1.0107249675002095E-3</c:v>
                </c:pt>
                <c:pt idx="5840">
                  <c:v>1.0042457275005745E-3</c:v>
                </c:pt>
                <c:pt idx="5841">
                  <c:v>9.9778068929978758E-4</c:v>
                </c:pt>
                <c:pt idx="5842">
                  <c:v>9.9133388049921223E-4</c:v>
                </c:pt>
                <c:pt idx="5843">
                  <c:v>9.8490334870149354E-4</c:v>
                </c:pt>
                <c:pt idx="5844">
                  <c:v>9.7848145140133624E-4</c:v>
                </c:pt>
                <c:pt idx="5845">
                  <c:v>9.7207011799937959E-4</c:v>
                </c:pt>
                <c:pt idx="5846">
                  <c:v>9.6566744580073305E-4</c:v>
                </c:pt>
                <c:pt idx="5847">
                  <c:v>9.592682771994987E-4</c:v>
                </c:pt>
                <c:pt idx="5848">
                  <c:v>9.5287610970018477E-4</c:v>
                </c:pt>
                <c:pt idx="5849">
                  <c:v>9.4648066709979162E-4</c:v>
                </c:pt>
                <c:pt idx="5850">
                  <c:v>9.4008375640086683E-4</c:v>
                </c:pt>
                <c:pt idx="5851">
                  <c:v>9.3368611240052246E-4</c:v>
                </c:pt>
                <c:pt idx="5852">
                  <c:v>9.2728248510098865E-4</c:v>
                </c:pt>
                <c:pt idx="5853">
                  <c:v>9.2087974239873915E-4</c:v>
                </c:pt>
                <c:pt idx="5854">
                  <c:v>9.1445810100054814E-4</c:v>
                </c:pt>
                <c:pt idx="5855">
                  <c:v>9.0803007699946647E-4</c:v>
                </c:pt>
                <c:pt idx="5856">
                  <c:v>9.0158773570081507E-4</c:v>
                </c:pt>
                <c:pt idx="5857">
                  <c:v>8.9512915469924792E-4</c:v>
                </c:pt>
                <c:pt idx="5858">
                  <c:v>8.8865206820187836E-4</c:v>
                </c:pt>
                <c:pt idx="5859">
                  <c:v>8.8215489139997771E-4</c:v>
                </c:pt>
                <c:pt idx="5860">
                  <c:v>8.7563389019962301E-4</c:v>
                </c:pt>
                <c:pt idx="5861">
                  <c:v>8.6909589199990478E-4</c:v>
                </c:pt>
                <c:pt idx="5862">
                  <c:v>8.625266019990363E-4</c:v>
                </c:pt>
                <c:pt idx="5863">
                  <c:v>8.5592888619956398E-4</c:v>
                </c:pt>
                <c:pt idx="5864">
                  <c:v>8.493022111011328E-4</c:v>
                </c:pt>
                <c:pt idx="5865">
                  <c:v>8.4264573549930333E-4</c:v>
                </c:pt>
                <c:pt idx="5866">
                  <c:v>8.3595152520032912E-4</c:v>
                </c:pt>
                <c:pt idx="5867">
                  <c:v>8.2922115690209353E-4</c:v>
                </c:pt>
                <c:pt idx="5868">
                  <c:v>8.2245578810002939E-4</c:v>
                </c:pt>
                <c:pt idx="5869">
                  <c:v>8.1565038760089692E-4</c:v>
                </c:pt>
                <c:pt idx="5870">
                  <c:v>8.0880398409988175E-4</c:v>
                </c:pt>
                <c:pt idx="5871">
                  <c:v>8.0191569519882933E-4</c:v>
                </c:pt>
                <c:pt idx="5872">
                  <c:v>7.9498033809954904E-4</c:v>
                </c:pt>
                <c:pt idx="5873">
                  <c:v>7.8800280569879533E-4</c:v>
                </c:pt>
                <c:pt idx="5874">
                  <c:v>7.8097038240088068E-4</c:v>
                </c:pt>
                <c:pt idx="5875">
                  <c:v>7.7389028870200605E-4</c:v>
                </c:pt>
                <c:pt idx="5876">
                  <c:v>7.6675955310179233E-4</c:v>
                </c:pt>
                <c:pt idx="5877">
                  <c:v>7.5957310529872757E-4</c:v>
                </c:pt>
                <c:pt idx="5878">
                  <c:v>7.5232506480205075E-4</c:v>
                </c:pt>
                <c:pt idx="5879">
                  <c:v>7.4502734929993153E-4</c:v>
                </c:pt>
                <c:pt idx="5880">
                  <c:v>7.3766940889896659E-4</c:v>
                </c:pt>
                <c:pt idx="5881">
                  <c:v>7.3025066410181694E-4</c:v>
                </c:pt>
                <c:pt idx="5882">
                  <c:v>7.2277311920032616E-4</c:v>
                </c:pt>
                <c:pt idx="5883">
                  <c:v>7.1523312820076512E-4</c:v>
                </c:pt>
                <c:pt idx="5884">
                  <c:v>7.0762535069945898E-4</c:v>
                </c:pt>
                <c:pt idx="5885">
                  <c:v>6.9995531800159938E-4</c:v>
                </c:pt>
                <c:pt idx="5886">
                  <c:v>6.9221998440127663E-4</c:v>
                </c:pt>
                <c:pt idx="5887">
                  <c:v>6.8441786460127219E-4</c:v>
                </c:pt>
                <c:pt idx="5888">
                  <c:v>6.7654287499863131E-4</c:v>
                </c:pt>
                <c:pt idx="5889">
                  <c:v>6.6859819840203727E-4</c:v>
                </c:pt>
                <c:pt idx="5890">
                  <c:v>6.6058604760144135E-4</c:v>
                </c:pt>
                <c:pt idx="5891">
                  <c:v>6.5250023819984904E-4</c:v>
                </c:pt>
                <c:pt idx="5892">
                  <c:v>6.4434260010060029E-4</c:v>
                </c:pt>
                <c:pt idx="5893">
                  <c:v>6.3611444040034826E-4</c:v>
                </c:pt>
                <c:pt idx="5894">
                  <c:v>6.2781097249953177E-4</c:v>
                </c:pt>
                <c:pt idx="5895">
                  <c:v>6.1943625579985451E-4</c:v>
                </c:pt>
                <c:pt idx="5896">
                  <c:v>6.1098862850172964E-4</c:v>
                </c:pt>
                <c:pt idx="5897">
                  <c:v>6.024660750014732E-4</c:v>
                </c:pt>
                <c:pt idx="5898">
                  <c:v>5.9386505089875641E-4</c:v>
                </c:pt>
                <c:pt idx="5899">
                  <c:v>5.8518899150072912E-4</c:v>
                </c:pt>
                <c:pt idx="5900">
                  <c:v>5.7643597390111267E-4</c:v>
                </c:pt>
                <c:pt idx="5901">
                  <c:v>5.676055179009154E-4</c:v>
                </c:pt>
                <c:pt idx="5902">
                  <c:v>5.5869594120139254E-4</c:v>
                </c:pt>
                <c:pt idx="5903">
                  <c:v>5.4970988210101268E-4</c:v>
                </c:pt>
                <c:pt idx="5904">
                  <c:v>5.4064714679924464E-4</c:v>
                </c:pt>
                <c:pt idx="5905">
                  <c:v>5.3151119330152596E-4</c:v>
                </c:pt>
                <c:pt idx="5906">
                  <c:v>5.2229346820098499E-4</c:v>
                </c:pt>
                <c:pt idx="5907">
                  <c:v>5.1300267109866127E-4</c:v>
                </c:pt>
                <c:pt idx="5908">
                  <c:v>5.0362905430034743E-4</c:v>
                </c:pt>
                <c:pt idx="5909">
                  <c:v>4.9417415660002462E-4</c:v>
                </c:pt>
                <c:pt idx="5910">
                  <c:v>4.8463879560145529E-4</c:v>
                </c:pt>
                <c:pt idx="5911">
                  <c:v>4.7502841740154622E-4</c:v>
                </c:pt>
                <c:pt idx="5912">
                  <c:v>4.6534253949914728E-4</c:v>
                </c:pt>
                <c:pt idx="5913">
                  <c:v>4.5557868229906262E-4</c:v>
                </c:pt>
                <c:pt idx="5914">
                  <c:v>4.4574157800170155E-4</c:v>
                </c:pt>
                <c:pt idx="5915">
                  <c:v>4.3582790859986176E-4</c:v>
                </c:pt>
                <c:pt idx="5916">
                  <c:v>4.2584280249968742E-4</c:v>
                </c:pt>
                <c:pt idx="5917">
                  <c:v>4.157801568993591E-4</c:v>
                </c:pt>
                <c:pt idx="5918">
                  <c:v>4.056460515009519E-4</c:v>
                </c:pt>
                <c:pt idx="5919">
                  <c:v>3.9544333209917681E-4</c:v>
                </c:pt>
                <c:pt idx="5920">
                  <c:v>3.8516791479992207E-4</c:v>
                </c:pt>
                <c:pt idx="5921">
                  <c:v>3.7482071310179776E-4</c:v>
                </c:pt>
                <c:pt idx="5922">
                  <c:v>3.6440631919987254E-4</c:v>
                </c:pt>
                <c:pt idx="5923">
                  <c:v>3.5392194219951989E-4</c:v>
                </c:pt>
                <c:pt idx="5924">
                  <c:v>3.4337079339863408E-4</c:v>
                </c:pt>
                <c:pt idx="5925">
                  <c:v>3.3275629609974544E-4</c:v>
                </c:pt>
                <c:pt idx="5926">
                  <c:v>3.220761057001198E-4</c:v>
                </c:pt>
                <c:pt idx="5927">
                  <c:v>3.1132957720103605E-4</c:v>
                </c:pt>
                <c:pt idx="5928">
                  <c:v>3.0051904240124827E-4</c:v>
                </c:pt>
                <c:pt idx="5929">
                  <c:v>2.8965119399870787E-4</c:v>
                </c:pt>
                <c:pt idx="5930">
                  <c:v>2.7872318020172315E-4</c:v>
                </c:pt>
                <c:pt idx="5931">
                  <c:v>2.6773502349897171E-4</c:v>
                </c:pt>
                <c:pt idx="5932">
                  <c:v>2.5669335930089687E-4</c:v>
                </c:pt>
                <c:pt idx="5933">
                  <c:v>2.4559871059892657E-4</c:v>
                </c:pt>
                <c:pt idx="5934">
                  <c:v>2.3445262170085357E-4</c:v>
                </c:pt>
                <c:pt idx="5935">
                  <c:v>2.2325232379927229E-4</c:v>
                </c:pt>
                <c:pt idx="5936">
                  <c:v>2.120070287006115E-4</c:v>
                </c:pt>
                <c:pt idx="5937">
                  <c:v>2.0071516449959859E-4</c:v>
                </c:pt>
                <c:pt idx="5938">
                  <c:v>1.8937663559981388E-4</c:v>
                </c:pt>
                <c:pt idx="5939">
                  <c:v>1.7799719730149377E-4</c:v>
                </c:pt>
                <c:pt idx="5940">
                  <c:v>1.6657663740105022E-4</c:v>
                </c:pt>
                <c:pt idx="5941">
                  <c:v>1.5511913700194668E-4</c:v>
                </c:pt>
                <c:pt idx="5942">
                  <c:v>1.4362287360114578E-4</c:v>
                </c:pt>
                <c:pt idx="5943">
                  <c:v>1.3209455489970878E-4</c:v>
                </c:pt>
                <c:pt idx="5944">
                  <c:v>1.2053373820108959E-4</c:v>
                </c:pt>
                <c:pt idx="5945">
                  <c:v>1.0894446310061312E-4</c:v>
                </c:pt>
                <c:pt idx="5946">
                  <c:v>9.732471540147003E-5</c:v>
                </c:pt>
                <c:pt idx="5947">
                  <c:v>8.5685373299781986E-5</c:v>
                </c:pt>
                <c:pt idx="5948">
                  <c:v>7.4020513501693586E-5</c:v>
                </c:pt>
                <c:pt idx="5949">
                  <c:v>6.2335352399855992E-5</c:v>
                </c:pt>
                <c:pt idx="5950">
                  <c:v>5.06348642019816E-5</c:v>
                </c:pt>
                <c:pt idx="5951">
                  <c:v>3.8919537900028445E-5</c:v>
                </c:pt>
                <c:pt idx="5952">
                  <c:v>2.7186323901418064E-5</c:v>
                </c:pt>
                <c:pt idx="5953">
                  <c:v>1.5445940398706171E-5</c:v>
                </c:pt>
                <c:pt idx="5954">
                  <c:v>3.6992062995011565E-6</c:v>
                </c:pt>
                <c:pt idx="5955">
                  <c:v>-8.0557889994281595E-6</c:v>
                </c:pt>
                <c:pt idx="5956">
                  <c:v>-1.981587989874356E-5</c:v>
                </c:pt>
                <c:pt idx="5957">
                  <c:v>-3.1574658400757016E-5</c:v>
                </c:pt>
                <c:pt idx="5958">
                  <c:v>-4.3327816300120503E-5</c:v>
                </c:pt>
                <c:pt idx="5959">
                  <c:v>-5.5071971299724964E-5</c:v>
                </c:pt>
                <c:pt idx="5960">
                  <c:v>-6.6809378498788874E-5</c:v>
                </c:pt>
                <c:pt idx="5961">
                  <c:v>-7.8536037300125372E-5</c:v>
                </c:pt>
                <c:pt idx="5962">
                  <c:v>-9.02470769013064E-5</c:v>
                </c:pt>
                <c:pt idx="5963">
                  <c:v>-1.0194566459986731E-4</c:v>
                </c:pt>
                <c:pt idx="5964">
                  <c:v>-1.136231780982655E-4</c:v>
                </c:pt>
                <c:pt idx="5965">
                  <c:v>-1.2527396389927503E-4</c:v>
                </c:pt>
                <c:pt idx="5966">
                  <c:v>-1.3690003250133032E-4</c:v>
                </c:pt>
                <c:pt idx="5967">
                  <c:v>-1.4850015219991519E-4</c:v>
                </c:pt>
                <c:pt idx="5968">
                  <c:v>-1.6007241670124017E-4</c:v>
                </c:pt>
                <c:pt idx="5969">
                  <c:v>-1.7160630889989648E-4</c:v>
                </c:pt>
                <c:pt idx="5970">
                  <c:v>-1.830974379011252E-4</c:v>
                </c:pt>
                <c:pt idx="5971">
                  <c:v>-1.9455030999893097E-4</c:v>
                </c:pt>
                <c:pt idx="5972">
                  <c:v>-2.0596161299835103E-4</c:v>
                </c:pt>
                <c:pt idx="5973">
                  <c:v>-2.1733051429961847E-4</c:v>
                </c:pt>
                <c:pt idx="5974">
                  <c:v>-2.2864989129800506E-4</c:v>
                </c:pt>
                <c:pt idx="5975">
                  <c:v>-2.3991542330037419E-4</c:v>
                </c:pt>
                <c:pt idx="5976">
                  <c:v>-2.5112748589961598E-4</c:v>
                </c:pt>
                <c:pt idx="5977">
                  <c:v>-2.6227860709937545E-4</c:v>
                </c:pt>
                <c:pt idx="5978">
                  <c:v>-2.733716796008423E-4</c:v>
                </c:pt>
                <c:pt idx="5979">
                  <c:v>-2.8439787359957336E-4</c:v>
                </c:pt>
                <c:pt idx="5980">
                  <c:v>-2.9535740079822403E-4</c:v>
                </c:pt>
                <c:pt idx="5981">
                  <c:v>-3.0624595409989297E-4</c:v>
                </c:pt>
                <c:pt idx="5982">
                  <c:v>-3.1706286209853829E-4</c:v>
                </c:pt>
                <c:pt idx="5983">
                  <c:v>-3.2780729949877241E-4</c:v>
                </c:pt>
                <c:pt idx="5984">
                  <c:v>-3.3847147209797868E-4</c:v>
                </c:pt>
                <c:pt idx="5985">
                  <c:v>-3.490562906982575E-4</c:v>
                </c:pt>
                <c:pt idx="5986">
                  <c:v>-3.5955854950131538E-4</c:v>
                </c:pt>
                <c:pt idx="5987">
                  <c:v>-3.6997366660074249E-4</c:v>
                </c:pt>
                <c:pt idx="5988">
                  <c:v>-3.8029710090015101E-4</c:v>
                </c:pt>
                <c:pt idx="5989">
                  <c:v>-3.9053140919875773E-4</c:v>
                </c:pt>
                <c:pt idx="5990">
                  <c:v>-4.0067208369976015E-4</c:v>
                </c:pt>
                <c:pt idx="5991">
                  <c:v>-4.1071654990076922E-4</c:v>
                </c:pt>
                <c:pt idx="5992">
                  <c:v>-4.2065947339864351E-4</c:v>
                </c:pt>
                <c:pt idx="5993">
                  <c:v>-4.3050097569974355E-4</c:v>
                </c:pt>
                <c:pt idx="5994">
                  <c:v>-4.4024122739827476E-4</c:v>
                </c:pt>
                <c:pt idx="5995">
                  <c:v>-4.4987581749822425E-4</c:v>
                </c:pt>
                <c:pt idx="5996">
                  <c:v>-4.5939833490038495E-4</c:v>
                </c:pt>
                <c:pt idx="5997">
                  <c:v>-4.6880376509861321E-4</c:v>
                </c:pt>
                <c:pt idx="5998">
                  <c:v>-4.7809663000109026E-4</c:v>
                </c:pt>
                <c:pt idx="5999">
                  <c:v>-4.8727078339894092E-4</c:v>
                </c:pt>
                <c:pt idx="6000">
                  <c:v>-4.9632721750114683E-4</c:v>
                </c:pt>
                <c:pt idx="6001">
                  <c:v>-5.0525555569791436E-4</c:v>
                </c:pt>
                <c:pt idx="6002">
                  <c:v>-5.1406041210100284E-4</c:v>
                </c:pt>
                <c:pt idx="6003">
                  <c:v>-5.2273730059937407E-4</c:v>
                </c:pt>
                <c:pt idx="6004">
                  <c:v>-5.3129314209954259E-4</c:v>
                </c:pt>
                <c:pt idx="6005">
                  <c:v>-5.3971407159991713E-4</c:v>
                </c:pt>
                <c:pt idx="6006">
                  <c:v>-5.4799968529906096E-4</c:v>
                </c:pt>
                <c:pt idx="6007">
                  <c:v>-5.5615513399942529E-4</c:v>
                </c:pt>
                <c:pt idx="6008">
                  <c:v>-5.6417246160123113E-4</c:v>
                </c:pt>
                <c:pt idx="6009">
                  <c:v>-5.7204824789991449E-4</c:v>
                </c:pt>
                <c:pt idx="6010">
                  <c:v>-5.7978152059945387E-4</c:v>
                </c:pt>
                <c:pt idx="6011">
                  <c:v>-5.8737063389813216E-4</c:v>
                </c:pt>
                <c:pt idx="6012">
                  <c:v>-5.9481482249879036E-4</c:v>
                </c:pt>
                <c:pt idx="6013">
                  <c:v>-6.0211002060128749E-4</c:v>
                </c:pt>
                <c:pt idx="6014">
                  <c:v>-6.0925543739998034E-4</c:v>
                </c:pt>
                <c:pt idx="6015">
                  <c:v>-6.162498685000628E-4</c:v>
                </c:pt>
                <c:pt idx="6016">
                  <c:v>-6.2309460129839067E-4</c:v>
                </c:pt>
                <c:pt idx="6017">
                  <c:v>-6.2978764020016342E-4</c:v>
                </c:pt>
                <c:pt idx="6018">
                  <c:v>-6.3632510810052167E-4</c:v>
                </c:pt>
                <c:pt idx="6019">
                  <c:v>-6.4270584449843682E-4</c:v>
                </c:pt>
                <c:pt idx="6020">
                  <c:v>-6.4892730959797973E-4</c:v>
                </c:pt>
                <c:pt idx="6021">
                  <c:v>-6.5499008900005151E-4</c:v>
                </c:pt>
                <c:pt idx="6022">
                  <c:v>-6.6089132990043709E-4</c:v>
                </c:pt>
                <c:pt idx="6023">
                  <c:v>-6.6663263620014845E-4</c:v>
                </c:pt>
                <c:pt idx="6024">
                  <c:v>-6.722099868987641E-4</c:v>
                </c:pt>
                <c:pt idx="6025">
                  <c:v>-6.7762257219783351E-4</c:v>
                </c:pt>
                <c:pt idx="6026">
                  <c:v>-6.8287217959905888E-4</c:v>
                </c:pt>
                <c:pt idx="6027">
                  <c:v>-6.8795517130126882E-4</c:v>
                </c:pt>
                <c:pt idx="6028">
                  <c:v>-6.9287543839990917E-4</c:v>
                </c:pt>
                <c:pt idx="6029">
                  <c:v>-6.9762428719855052E-4</c:v>
                </c:pt>
                <c:pt idx="6030">
                  <c:v>-7.0220474539794964E-4</c:v>
                </c:pt>
                <c:pt idx="6031">
                  <c:v>-7.0662055550130276E-4</c:v>
                </c:pt>
                <c:pt idx="6032">
                  <c:v>-7.1086322950009162E-4</c:v>
                </c:pt>
                <c:pt idx="6033">
                  <c:v>-7.1493564610136673E-4</c:v>
                </c:pt>
                <c:pt idx="6034">
                  <c:v>-7.1883469029998537E-4</c:v>
                </c:pt>
                <c:pt idx="6035">
                  <c:v>-7.2256770659961944E-4</c:v>
                </c:pt>
                <c:pt idx="6036">
                  <c:v>-7.2613334079818515E-4</c:v>
                </c:pt>
                <c:pt idx="6037">
                  <c:v>-7.2953113949836279E-4</c:v>
                </c:pt>
                <c:pt idx="6038">
                  <c:v>-7.327546768998161E-4</c:v>
                </c:pt>
                <c:pt idx="6039">
                  <c:v>-7.3580186520061375E-4</c:v>
                </c:pt>
                <c:pt idx="6040">
                  <c:v>-7.3868494720130684E-4</c:v>
                </c:pt>
                <c:pt idx="6041">
                  <c:v>-7.4139467789891E-4</c:v>
                </c:pt>
                <c:pt idx="6042">
                  <c:v>-7.439275902001441E-4</c:v>
                </c:pt>
                <c:pt idx="6043">
                  <c:v>-7.4629707319928684E-4</c:v>
                </c:pt>
                <c:pt idx="6044">
                  <c:v>-7.4849393909914852E-4</c:v>
                </c:pt>
                <c:pt idx="6045">
                  <c:v>-7.5051887689880914E-4</c:v>
                </c:pt>
                <c:pt idx="6046">
                  <c:v>-7.5237285570040058E-4</c:v>
                </c:pt>
                <c:pt idx="6047">
                  <c:v>-7.5405896859948029E-4</c:v>
                </c:pt>
                <c:pt idx="6048">
                  <c:v>-7.5557264879932973E-4</c:v>
                </c:pt>
                <c:pt idx="6049">
                  <c:v>-7.569205308008975E-4</c:v>
                </c:pt>
                <c:pt idx="6050">
                  <c:v>-7.5809916650015907E-4</c:v>
                </c:pt>
                <c:pt idx="6051">
                  <c:v>-7.5911046199905741E-4</c:v>
                </c:pt>
                <c:pt idx="6052">
                  <c:v>-7.5995362420044898E-4</c:v>
                </c:pt>
                <c:pt idx="6053">
                  <c:v>-7.6062686110134337E-4</c:v>
                </c:pt>
                <c:pt idx="6054">
                  <c:v>-7.6114186609999024E-4</c:v>
                </c:pt>
                <c:pt idx="6055">
                  <c:v>-7.614877005011067E-4</c:v>
                </c:pt>
                <c:pt idx="6056">
                  <c:v>-7.6167179049946299E-4</c:v>
                </c:pt>
                <c:pt idx="6057">
                  <c:v>-7.616971357009561E-4</c:v>
                </c:pt>
                <c:pt idx="6058">
                  <c:v>-7.6155891749962734E-4</c:v>
                </c:pt>
                <c:pt idx="6059">
                  <c:v>-7.6125884340072503E-4</c:v>
                </c:pt>
                <c:pt idx="6060">
                  <c:v>-7.60804237298629E-4</c:v>
                </c:pt>
                <c:pt idx="6061">
                  <c:v>-7.6019433640084344E-4</c:v>
                </c:pt>
                <c:pt idx="6062">
                  <c:v>-7.5942970210007843E-4</c:v>
                </c:pt>
                <c:pt idx="6063">
                  <c:v>-7.5851031749962772E-4</c:v>
                </c:pt>
                <c:pt idx="6064">
                  <c:v>-7.5743703940034379E-4</c:v>
                </c:pt>
                <c:pt idx="6065">
                  <c:v>-7.5621634229960932E-4</c:v>
                </c:pt>
                <c:pt idx="6066">
                  <c:v>-7.5484879510057112E-4</c:v>
                </c:pt>
                <c:pt idx="6067">
                  <c:v>-7.5332840780006904E-4</c:v>
                </c:pt>
                <c:pt idx="6068">
                  <c:v>-7.5166330550047178E-4</c:v>
                </c:pt>
                <c:pt idx="6069">
                  <c:v>-7.4985779160030575E-4</c:v>
                </c:pt>
                <c:pt idx="6070">
                  <c:v>-7.4790840249860935E-4</c:v>
                </c:pt>
                <c:pt idx="6071">
                  <c:v>-7.4581964959818947E-4</c:v>
                </c:pt>
                <c:pt idx="6072">
                  <c:v>-7.435930046995054E-4</c:v>
                </c:pt>
                <c:pt idx="6073">
                  <c:v>-7.4123715389973199E-4</c:v>
                </c:pt>
                <c:pt idx="6074">
                  <c:v>-7.3874392819917034E-4</c:v>
                </c:pt>
                <c:pt idx="6075">
                  <c:v>-7.3612482939822144E-4</c:v>
                </c:pt>
                <c:pt idx="6076">
                  <c:v>-7.3337315379973234E-4</c:v>
                </c:pt>
                <c:pt idx="6077">
                  <c:v>-7.3049671500058366E-4</c:v>
                </c:pt>
                <c:pt idx="6078">
                  <c:v>-7.274942176991317E-4</c:v>
                </c:pt>
                <c:pt idx="6079">
                  <c:v>-7.2437193259844435E-4</c:v>
                </c:pt>
                <c:pt idx="6080">
                  <c:v>-7.2112737170115793E-4</c:v>
                </c:pt>
                <c:pt idx="6081">
                  <c:v>-7.1777021370067473E-4</c:v>
                </c:pt>
                <c:pt idx="6082">
                  <c:v>-7.1429621389995646E-4</c:v>
                </c:pt>
                <c:pt idx="6083">
                  <c:v>-7.1070978109943894E-4</c:v>
                </c:pt>
                <c:pt idx="6084">
                  <c:v>-7.0701269060080563E-4</c:v>
                </c:pt>
                <c:pt idx="6085">
                  <c:v>-7.0321160639963409E-4</c:v>
                </c:pt>
                <c:pt idx="6086">
                  <c:v>-6.9930595169864773E-4</c:v>
                </c:pt>
                <c:pt idx="6087">
                  <c:v>-6.9529679809932077E-4</c:v>
                </c:pt>
                <c:pt idx="6088">
                  <c:v>-6.9119032140108061E-4</c:v>
                </c:pt>
                <c:pt idx="6089">
                  <c:v>-6.8699111960057735E-4</c:v>
                </c:pt>
                <c:pt idx="6090">
                  <c:v>-6.8269621380068202E-4</c:v>
                </c:pt>
                <c:pt idx="6091">
                  <c:v>-6.7830926040102213E-4</c:v>
                </c:pt>
                <c:pt idx="6092">
                  <c:v>-6.7383708690016419E-4</c:v>
                </c:pt>
                <c:pt idx="6093">
                  <c:v>-6.6928319380110679E-4</c:v>
                </c:pt>
                <c:pt idx="6094">
                  <c:v>-6.6464689350098638E-4</c:v>
                </c:pt>
                <c:pt idx="6095">
                  <c:v>-6.599304633994052E-4</c:v>
                </c:pt>
                <c:pt idx="6096">
                  <c:v>-6.5514238760044918E-4</c:v>
                </c:pt>
                <c:pt idx="6097">
                  <c:v>-6.5027602450129507E-4</c:v>
                </c:pt>
                <c:pt idx="6098">
                  <c:v>-6.45340650599735E-4</c:v>
                </c:pt>
                <c:pt idx="6099">
                  <c:v>-6.4034062739892761E-4</c:v>
                </c:pt>
                <c:pt idx="6100">
                  <c:v>-6.3527871009938508E-4</c:v>
                </c:pt>
                <c:pt idx="6101">
                  <c:v>-6.3015515700115543E-4</c:v>
                </c:pt>
                <c:pt idx="6102">
                  <c:v>-6.2497369479785903E-4</c:v>
                </c:pt>
                <c:pt idx="6103">
                  <c:v>-6.1974017719990115E-4</c:v>
                </c:pt>
                <c:pt idx="6104">
                  <c:v>-6.1445770599988236E-4</c:v>
                </c:pt>
                <c:pt idx="6105">
                  <c:v>-6.0912909389898573E-4</c:v>
                </c:pt>
                <c:pt idx="6106">
                  <c:v>-6.0375649249877483E-4</c:v>
                </c:pt>
                <c:pt idx="6107">
                  <c:v>-5.9833916569829171E-4</c:v>
                </c:pt>
                <c:pt idx="6108">
                  <c:v>-5.9288686049896455E-4</c:v>
                </c:pt>
                <c:pt idx="6109">
                  <c:v>-5.8739604279978153E-4</c:v>
                </c:pt>
                <c:pt idx="6110">
                  <c:v>-5.8187336199821971E-4</c:v>
                </c:pt>
                <c:pt idx="6111">
                  <c:v>-5.7631633280053052E-4</c:v>
                </c:pt>
                <c:pt idx="6112">
                  <c:v>-5.70737489500317E-4</c:v>
                </c:pt>
                <c:pt idx="6113">
                  <c:v>-5.6513650919853831E-4</c:v>
                </c:pt>
                <c:pt idx="6114">
                  <c:v>-5.5951558200106888E-4</c:v>
                </c:pt>
                <c:pt idx="6115">
                  <c:v>-5.5388169650072427E-4</c:v>
                </c:pt>
                <c:pt idx="6116">
                  <c:v>-5.48235467700664E-4</c:v>
                </c:pt>
                <c:pt idx="6117">
                  <c:v>-5.4257570559812507E-4</c:v>
                </c:pt>
                <c:pt idx="6118">
                  <c:v>-5.3690723320087841E-4</c:v>
                </c:pt>
                <c:pt idx="6119">
                  <c:v>-5.3123622720008257E-4</c:v>
                </c:pt>
                <c:pt idx="6120">
                  <c:v>-5.2556574929951694E-4</c:v>
                </c:pt>
                <c:pt idx="6121">
                  <c:v>-5.1989381620032304E-4</c:v>
                </c:pt>
                <c:pt idx="6122">
                  <c:v>-5.1423102619807537E-4</c:v>
                </c:pt>
                <c:pt idx="6123">
                  <c:v>-5.0857902660084164E-4</c:v>
                </c:pt>
                <c:pt idx="6124">
                  <c:v>-5.0293230989950644E-4</c:v>
                </c:pt>
                <c:pt idx="6125">
                  <c:v>-4.9730470360032086E-4</c:v>
                </c:pt>
                <c:pt idx="6126">
                  <c:v>-4.9169695139994474E-4</c:v>
                </c:pt>
                <c:pt idx="6127">
                  <c:v>-4.8611075740012666E-4</c:v>
                </c:pt>
                <c:pt idx="6128">
                  <c:v>-4.80545030598023E-4</c:v>
                </c:pt>
                <c:pt idx="6129">
                  <c:v>-4.7500318600057767E-4</c:v>
                </c:pt>
                <c:pt idx="6130">
                  <c:v>-4.6949140249807897E-4</c:v>
                </c:pt>
                <c:pt idx="6131">
                  <c:v>-4.6400915489996919E-4</c:v>
                </c:pt>
                <c:pt idx="6132">
                  <c:v>-4.5856235360020037E-4</c:v>
                </c:pt>
                <c:pt idx="6133">
                  <c:v>-4.5315252380007109E-4</c:v>
                </c:pt>
                <c:pt idx="6134">
                  <c:v>-4.4778423090008346E-4</c:v>
                </c:pt>
                <c:pt idx="6135">
                  <c:v>-4.4245734349956933E-4</c:v>
                </c:pt>
                <c:pt idx="6136">
                  <c:v>-4.3717266050080639E-4</c:v>
                </c:pt>
                <c:pt idx="6137">
                  <c:v>-4.3193534279950541E-4</c:v>
                </c:pt>
                <c:pt idx="6138">
                  <c:v>-4.2674956920052409E-4</c:v>
                </c:pt>
                <c:pt idx="6139">
                  <c:v>-4.2161488210012976E-4</c:v>
                </c:pt>
                <c:pt idx="6140">
                  <c:v>-4.1653655160089897E-4</c:v>
                </c:pt>
                <c:pt idx="6141">
                  <c:v>-4.1151626430036004E-4</c:v>
                </c:pt>
                <c:pt idx="6142">
                  <c:v>-4.065564972002278E-4</c:v>
                </c:pt>
                <c:pt idx="6143">
                  <c:v>-4.0165898600008632E-4</c:v>
                </c:pt>
                <c:pt idx="6144">
                  <c:v>-3.9682466070090072E-4</c:v>
                </c:pt>
                <c:pt idx="6145">
                  <c:v>-3.9205591599866807E-4</c:v>
                </c:pt>
                <c:pt idx="6146">
                  <c:v>-3.8735242489806865E-4</c:v>
                </c:pt>
                <c:pt idx="6147">
                  <c:v>-3.8272707659814387E-4</c:v>
                </c:pt>
                <c:pt idx="6148">
                  <c:v>-3.7817116000127271E-4</c:v>
                </c:pt>
                <c:pt idx="6149">
                  <c:v>-3.7368931609904621E-4</c:v>
                </c:pt>
                <c:pt idx="6150">
                  <c:v>-3.6928803000080279E-4</c:v>
                </c:pt>
                <c:pt idx="6151">
                  <c:v>-3.649652500001821E-4</c:v>
                </c:pt>
                <c:pt idx="6152">
                  <c:v>-3.6072345340087963E-4</c:v>
                </c:pt>
                <c:pt idx="6153">
                  <c:v>-3.5656622720026121E-4</c:v>
                </c:pt>
                <c:pt idx="6154">
                  <c:v>-3.5249307039819655E-4</c:v>
                </c:pt>
                <c:pt idx="6155">
                  <c:v>-3.485056033980527E-4</c:v>
                </c:pt>
                <c:pt idx="6156">
                  <c:v>-3.4460948969794458E-4</c:v>
                </c:pt>
                <c:pt idx="6157">
                  <c:v>-3.408001886988643E-4</c:v>
                </c:pt>
                <c:pt idx="6158">
                  <c:v>-3.3708058450088174E-4</c:v>
                </c:pt>
                <c:pt idx="6159">
                  <c:v>-3.3345120549910234E-4</c:v>
                </c:pt>
                <c:pt idx="6160">
                  <c:v>-3.2991938039828028E-4</c:v>
                </c:pt>
                <c:pt idx="6161">
                  <c:v>-3.2647730819945764E-4</c:v>
                </c:pt>
                <c:pt idx="6162">
                  <c:v>-3.2313209069911863E-4</c:v>
                </c:pt>
                <c:pt idx="6163">
                  <c:v>-3.1988694999895984E-4</c:v>
                </c:pt>
                <c:pt idx="6164">
                  <c:v>-3.1673964829792567E-4</c:v>
                </c:pt>
                <c:pt idx="6165">
                  <c:v>-3.1369317380125494E-4</c:v>
                </c:pt>
                <c:pt idx="6166">
                  <c:v>-3.1074317130119766E-4</c:v>
                </c:pt>
                <c:pt idx="6167">
                  <c:v>-3.0789548059928507E-4</c:v>
                </c:pt>
                <c:pt idx="6168">
                  <c:v>-3.0515070719872028E-4</c:v>
                </c:pt>
                <c:pt idx="6169">
                  <c:v>-3.0250993879832322E-4</c:v>
                </c:pt>
                <c:pt idx="6170">
                  <c:v>-2.9997223539979245E-4</c:v>
                </c:pt>
                <c:pt idx="6171">
                  <c:v>-2.9754140519955286E-4</c:v>
                </c:pt>
                <c:pt idx="6172">
                  <c:v>-2.9521332020010504E-4</c:v>
                </c:pt>
                <c:pt idx="6173">
                  <c:v>-2.9299140240013344E-4</c:v>
                </c:pt>
                <c:pt idx="6174">
                  <c:v>-2.9087530300131448E-4</c:v>
                </c:pt>
                <c:pt idx="6175">
                  <c:v>-2.8886265209848716E-4</c:v>
                </c:pt>
                <c:pt idx="6176">
                  <c:v>-2.8695510999909857E-4</c:v>
                </c:pt>
                <c:pt idx="6177">
                  <c:v>-2.8515438850007513E-4</c:v>
                </c:pt>
                <c:pt idx="6178">
                  <c:v>-2.83464734000205E-4</c:v>
                </c:pt>
                <c:pt idx="6179">
                  <c:v>-2.8188650949800831E-4</c:v>
                </c:pt>
                <c:pt idx="6180">
                  <c:v>-2.8040945240093151E-4</c:v>
                </c:pt>
                <c:pt idx="6181">
                  <c:v>-2.790443265006104E-4</c:v>
                </c:pt>
                <c:pt idx="6182">
                  <c:v>-2.7778713619852624E-4</c:v>
                </c:pt>
                <c:pt idx="6183">
                  <c:v>-2.7663328850024982E-4</c:v>
                </c:pt>
                <c:pt idx="6184">
                  <c:v>-2.7558623579793107E-4</c:v>
                </c:pt>
                <c:pt idx="6185">
                  <c:v>-2.7464449339831276E-4</c:v>
                </c:pt>
                <c:pt idx="6186">
                  <c:v>-2.7381454280117623E-4</c:v>
                </c:pt>
                <c:pt idx="6187">
                  <c:v>-2.7308531349845566E-4</c:v>
                </c:pt>
                <c:pt idx="6188">
                  <c:v>-2.7245931200070572E-4</c:v>
                </c:pt>
                <c:pt idx="6189">
                  <c:v>-2.7194294099786021E-4</c:v>
                </c:pt>
                <c:pt idx="6190">
                  <c:v>-2.7152784980088995E-4</c:v>
                </c:pt>
                <c:pt idx="6191">
                  <c:v>-2.7122205980134595E-4</c:v>
                </c:pt>
                <c:pt idx="6192">
                  <c:v>-2.7102407030099585E-4</c:v>
                </c:pt>
                <c:pt idx="6193">
                  <c:v>-2.7092347739809952E-4</c:v>
                </c:pt>
                <c:pt idx="6194">
                  <c:v>-2.7093269909883588E-4</c:v>
                </c:pt>
                <c:pt idx="6195">
                  <c:v>-2.710395113005859E-4</c:v>
                </c:pt>
                <c:pt idx="6196">
                  <c:v>-2.7124352660123918E-4</c:v>
                </c:pt>
                <c:pt idx="6197">
                  <c:v>-2.7154792239869607E-4</c:v>
                </c:pt>
                <c:pt idx="6198">
                  <c:v>-2.7195612910091427E-4</c:v>
                </c:pt>
                <c:pt idx="6199">
                  <c:v>-2.7246084399834558E-4</c:v>
                </c:pt>
                <c:pt idx="6200">
                  <c:v>-2.7305884589878815E-4</c:v>
                </c:pt>
                <c:pt idx="6201">
                  <c:v>-2.7375515140093398E-4</c:v>
                </c:pt>
                <c:pt idx="6202">
                  <c:v>-2.7454844789787103E-4</c:v>
                </c:pt>
                <c:pt idx="6203">
                  <c:v>-2.754321731011089E-4</c:v>
                </c:pt>
                <c:pt idx="6204">
                  <c:v>-2.7640661100036823E-4</c:v>
                </c:pt>
                <c:pt idx="6205">
                  <c:v>-2.7747116499909907E-4</c:v>
                </c:pt>
                <c:pt idx="6206">
                  <c:v>-2.7862405210044017E-4</c:v>
                </c:pt>
                <c:pt idx="6207">
                  <c:v>-2.7987090100012324E-4</c:v>
                </c:pt>
                <c:pt idx="6208">
                  <c:v>-2.8120459149860721E-4</c:v>
                </c:pt>
                <c:pt idx="6209">
                  <c:v>-2.8262022090075334E-4</c:v>
                </c:pt>
                <c:pt idx="6210">
                  <c:v>-2.8412129659827201E-4</c:v>
                </c:pt>
                <c:pt idx="6211">
                  <c:v>-2.8570089759938355E-4</c:v>
                </c:pt>
                <c:pt idx="6212">
                  <c:v>-2.873649315979776E-4</c:v>
                </c:pt>
                <c:pt idx="6213">
                  <c:v>-2.8910823180083867E-4</c:v>
                </c:pt>
                <c:pt idx="6214">
                  <c:v>-2.9093042140004854E-4</c:v>
                </c:pt>
                <c:pt idx="6215">
                  <c:v>-2.9282560399934709E-4</c:v>
                </c:pt>
                <c:pt idx="6216">
                  <c:v>-2.9479847849955831E-4</c:v>
                </c:pt>
                <c:pt idx="6217">
                  <c:v>-2.968441015980261E-4</c:v>
                </c:pt>
                <c:pt idx="6218">
                  <c:v>-2.9895839709936922E-4</c:v>
                </c:pt>
                <c:pt idx="6219">
                  <c:v>-3.0114208109921492E-4</c:v>
                </c:pt>
                <c:pt idx="6220">
                  <c:v>-3.0339219399877493E-4</c:v>
                </c:pt>
                <c:pt idx="6221">
                  <c:v>-3.057082332986738E-4</c:v>
                </c:pt>
                <c:pt idx="6222">
                  <c:v>-3.0808959060024677E-4</c:v>
                </c:pt>
                <c:pt idx="6223">
                  <c:v>-3.1052854409807651E-4</c:v>
                </c:pt>
                <c:pt idx="6224">
                  <c:v>-3.1302782669939688E-4</c:v>
                </c:pt>
                <c:pt idx="6225">
                  <c:v>-3.155884512011653E-4</c:v>
                </c:pt>
                <c:pt idx="6226">
                  <c:v>-3.1820462649889691E-4</c:v>
                </c:pt>
                <c:pt idx="6227">
                  <c:v>-3.2087557280036094E-4</c:v>
                </c:pt>
                <c:pt idx="6228">
                  <c:v>-3.2359770600010052E-4</c:v>
                </c:pt>
                <c:pt idx="6229">
                  <c:v>-3.263685743988276E-4</c:v>
                </c:pt>
                <c:pt idx="6230">
                  <c:v>-3.2918253240055151E-4</c:v>
                </c:pt>
                <c:pt idx="6231">
                  <c:v>-3.3204992719859661E-4</c:v>
                </c:pt>
                <c:pt idx="6232">
                  <c:v>-3.3496010020073186E-4</c:v>
                </c:pt>
                <c:pt idx="6233">
                  <c:v>-3.3790883410134143E-4</c:v>
                </c:pt>
                <c:pt idx="6234">
                  <c:v>-3.4089599530062742E-4</c:v>
                </c:pt>
                <c:pt idx="6235">
                  <c:v>-3.4392329870058802E-4</c:v>
                </c:pt>
                <c:pt idx="6236">
                  <c:v>-3.4698763450080605E-4</c:v>
                </c:pt>
                <c:pt idx="6237">
                  <c:v>-3.5009506759919873E-4</c:v>
                </c:pt>
                <c:pt idx="6238">
                  <c:v>-3.5323270730103218E-4</c:v>
                </c:pt>
                <c:pt idx="6239">
                  <c:v>-3.5639582689839244E-4</c:v>
                </c:pt>
                <c:pt idx="6240">
                  <c:v>-3.5958614060049854E-4</c:v>
                </c:pt>
                <c:pt idx="6241">
                  <c:v>-3.627992129011659E-4</c:v>
                </c:pt>
                <c:pt idx="6242">
                  <c:v>-3.6603889070008222E-4</c:v>
                </c:pt>
                <c:pt idx="6243">
                  <c:v>-3.6930284310088268E-4</c:v>
                </c:pt>
                <c:pt idx="6244">
                  <c:v>-3.7258257869865474E-4</c:v>
                </c:pt>
                <c:pt idx="6245">
                  <c:v>-3.7588194799909047E-4</c:v>
                </c:pt>
                <c:pt idx="6246">
                  <c:v>-3.7919710059952649E-4</c:v>
                </c:pt>
                <c:pt idx="6247">
                  <c:v>-3.8252172889841063E-4</c:v>
                </c:pt>
                <c:pt idx="6248">
                  <c:v>-3.8586070790103122E-4</c:v>
                </c:pt>
                <c:pt idx="6249">
                  <c:v>-3.8921236319922059E-4</c:v>
                </c:pt>
                <c:pt idx="6250">
                  <c:v>-3.9257569950024163E-4</c:v>
                </c:pt>
                <c:pt idx="6251">
                  <c:v>-3.959448435004731E-4</c:v>
                </c:pt>
                <c:pt idx="6252">
                  <c:v>-3.9931904930057271E-4</c:v>
                </c:pt>
                <c:pt idx="6253">
                  <c:v>-4.0269531649883561E-4</c:v>
                </c:pt>
                <c:pt idx="6254">
                  <c:v>-4.060749297991606E-4</c:v>
                </c:pt>
                <c:pt idx="6255">
                  <c:v>-4.0945563729977152E-4</c:v>
                </c:pt>
                <c:pt idx="6256">
                  <c:v>-4.1283389689894534E-4</c:v>
                </c:pt>
                <c:pt idx="6257">
                  <c:v>-4.1620531149888507E-4</c:v>
                </c:pt>
                <c:pt idx="6258">
                  <c:v>-4.1957083950094898E-4</c:v>
                </c:pt>
                <c:pt idx="6259">
                  <c:v>-4.2293035160057002E-4</c:v>
                </c:pt>
                <c:pt idx="6260">
                  <c:v>-4.2627979570042385E-4</c:v>
                </c:pt>
                <c:pt idx="6261">
                  <c:v>-4.2961571289978906E-4</c:v>
                </c:pt>
                <c:pt idx="6262">
                  <c:v>-4.329396693982801E-4</c:v>
                </c:pt>
                <c:pt idx="6263">
                  <c:v>-4.3624913070061666E-4</c:v>
                </c:pt>
                <c:pt idx="6264">
                  <c:v>-4.3954332469908763E-4</c:v>
                </c:pt>
                <c:pt idx="6265">
                  <c:v>-4.4282746959822816E-4</c:v>
                </c:pt>
                <c:pt idx="6266">
                  <c:v>-4.4609163549935715E-4</c:v>
                </c:pt>
                <c:pt idx="6267">
                  <c:v>-4.4933829919813206E-4</c:v>
                </c:pt>
                <c:pt idx="6268">
                  <c:v>-4.5256219319966817E-4</c:v>
                </c:pt>
                <c:pt idx="6269">
                  <c:v>-4.5576141240033508E-4</c:v>
                </c:pt>
                <c:pt idx="6270">
                  <c:v>-4.5893918600015127E-4</c:v>
                </c:pt>
                <c:pt idx="6271">
                  <c:v>-4.6209221699911041E-4</c:v>
                </c:pt>
                <c:pt idx="6272">
                  <c:v>-4.6521947029987132E-4</c:v>
                </c:pt>
                <c:pt idx="6273">
                  <c:v>-4.6832403090135699E-4</c:v>
                </c:pt>
                <c:pt idx="6274">
                  <c:v>-4.7139892109981929E-4</c:v>
                </c:pt>
                <c:pt idx="6275">
                  <c:v>-4.744435989003648E-4</c:v>
                </c:pt>
                <c:pt idx="6276">
                  <c:v>-4.7745776570096155E-4</c:v>
                </c:pt>
                <c:pt idx="6277">
                  <c:v>-4.8043982459944345E-4</c:v>
                </c:pt>
                <c:pt idx="6278">
                  <c:v>-4.8339122519891475E-4</c:v>
                </c:pt>
                <c:pt idx="6279">
                  <c:v>-4.8631145169863998E-4</c:v>
                </c:pt>
                <c:pt idx="6280">
                  <c:v>-4.8919675489855763E-4</c:v>
                </c:pt>
                <c:pt idx="6281">
                  <c:v>-4.9204537230096435E-4</c:v>
                </c:pt>
                <c:pt idx="6282">
                  <c:v>-4.9486249620045442E-4</c:v>
                </c:pt>
                <c:pt idx="6283">
                  <c:v>-4.9764447409827994E-4</c:v>
                </c:pt>
                <c:pt idx="6284">
                  <c:v>-5.003888496979414E-4</c:v>
                </c:pt>
                <c:pt idx="6285">
                  <c:v>-5.0309636510093014E-4</c:v>
                </c:pt>
                <c:pt idx="6286">
                  <c:v>-5.0576937649893239E-4</c:v>
                </c:pt>
                <c:pt idx="6287">
                  <c:v>-5.0840497389970096E-4</c:v>
                </c:pt>
                <c:pt idx="6288">
                  <c:v>-5.1100196920117469E-4</c:v>
                </c:pt>
                <c:pt idx="6289">
                  <c:v>-5.1355865250002353E-4</c:v>
                </c:pt>
                <c:pt idx="6290">
                  <c:v>-5.1607359780092565E-4</c:v>
                </c:pt>
                <c:pt idx="6291">
                  <c:v>-5.1855391379973526E-4</c:v>
                </c:pt>
                <c:pt idx="6292">
                  <c:v>-5.2099382089920709E-4</c:v>
                </c:pt>
                <c:pt idx="6293">
                  <c:v>-5.2339352630070834E-4</c:v>
                </c:pt>
                <c:pt idx="6294">
                  <c:v>-5.2575565559820348E-4</c:v>
                </c:pt>
                <c:pt idx="6295">
                  <c:v>-5.2807647220021181E-4</c:v>
                </c:pt>
                <c:pt idx="6296">
                  <c:v>-5.3035437180071199E-4</c:v>
                </c:pt>
                <c:pt idx="6297">
                  <c:v>-5.3259493559920656E-4</c:v>
                </c:pt>
                <c:pt idx="6298">
                  <c:v>-5.3479492559915798E-4</c:v>
                </c:pt>
                <c:pt idx="6299">
                  <c:v>-5.3695567120115584E-4</c:v>
                </c:pt>
                <c:pt idx="6300">
                  <c:v>-5.3908081260090057E-4</c:v>
                </c:pt>
                <c:pt idx="6301">
                  <c:v>-5.4116669829795683E-4</c:v>
                </c:pt>
                <c:pt idx="6302">
                  <c:v>-5.4320980239808137E-4</c:v>
                </c:pt>
                <c:pt idx="6303">
                  <c:v>-5.4521551830077897E-4</c:v>
                </c:pt>
                <c:pt idx="6304">
                  <c:v>-5.4718430089906178E-4</c:v>
                </c:pt>
                <c:pt idx="6305">
                  <c:v>-5.491153792007708E-4</c:v>
                </c:pt>
                <c:pt idx="6306">
                  <c:v>-5.5101685519787225E-4</c:v>
                </c:pt>
                <c:pt idx="6307">
                  <c:v>-5.5287668239856202E-4</c:v>
                </c:pt>
                <c:pt idx="6308">
                  <c:v>-5.5470127569989813E-4</c:v>
                </c:pt>
                <c:pt idx="6309">
                  <c:v>-5.564857155988534E-4</c:v>
                </c:pt>
                <c:pt idx="6310">
                  <c:v>-5.5823480199990172E-4</c:v>
                </c:pt>
                <c:pt idx="6311">
                  <c:v>-5.599532596001211E-4</c:v>
                </c:pt>
                <c:pt idx="6312">
                  <c:v>-5.6164141030023984E-4</c:v>
                </c:pt>
                <c:pt idx="6313">
                  <c:v>-5.6329652869990809E-4</c:v>
                </c:pt>
                <c:pt idx="6314">
                  <c:v>-5.6492004179986566E-4</c:v>
                </c:pt>
                <c:pt idx="6315">
                  <c:v>-5.6651440529975616E-4</c:v>
                </c:pt>
                <c:pt idx="6316">
                  <c:v>-5.6808063949986831E-4</c:v>
                </c:pt>
                <c:pt idx="6317">
                  <c:v>-5.6961412779799048E-4</c:v>
                </c:pt>
                <c:pt idx="6318">
                  <c:v>-5.7112247329982324E-4</c:v>
                </c:pt>
                <c:pt idx="6319">
                  <c:v>-5.7260435620065664E-4</c:v>
                </c:pt>
                <c:pt idx="6320">
                  <c:v>-5.7406426159900548E-4</c:v>
                </c:pt>
                <c:pt idx="6321">
                  <c:v>-5.7549934409806269E-4</c:v>
                </c:pt>
                <c:pt idx="6322">
                  <c:v>-5.7691318799868441E-4</c:v>
                </c:pt>
                <c:pt idx="6323">
                  <c:v>-5.7830573220130077E-4</c:v>
                </c:pt>
                <c:pt idx="6324">
                  <c:v>-5.7968018930054654E-4</c:v>
                </c:pt>
                <c:pt idx="6325">
                  <c:v>-5.8103571380030417E-4</c:v>
                </c:pt>
                <c:pt idx="6326">
                  <c:v>-5.8236587399917994E-4</c:v>
                </c:pt>
                <c:pt idx="6327">
                  <c:v>-5.8368473139935872E-4</c:v>
                </c:pt>
                <c:pt idx="6328">
                  <c:v>-5.8499290360103373E-4</c:v>
                </c:pt>
                <c:pt idx="6329">
                  <c:v>-5.8628416369899128E-4</c:v>
                </c:pt>
                <c:pt idx="6330">
                  <c:v>-5.8756687259986506E-4</c:v>
                </c:pt>
                <c:pt idx="6331">
                  <c:v>-5.8884431339834009E-4</c:v>
                </c:pt>
                <c:pt idx="6332">
                  <c:v>-5.9011614219883768E-4</c:v>
                </c:pt>
                <c:pt idx="6333">
                  <c:v>-5.9137847589951775E-4</c:v>
                </c:pt>
                <c:pt idx="6334">
                  <c:v>-5.9263527269948213E-4</c:v>
                </c:pt>
                <c:pt idx="6335">
                  <c:v>-5.9389403680043529E-4</c:v>
                </c:pt>
                <c:pt idx="6336">
                  <c:v>-5.9515118859820859E-4</c:v>
                </c:pt>
                <c:pt idx="6337">
                  <c:v>-5.9640625629953092E-4</c:v>
                </c:pt>
                <c:pt idx="6338">
                  <c:v>-5.9766395509797121E-4</c:v>
                </c:pt>
                <c:pt idx="6339">
                  <c:v>-5.9892990369903032E-4</c:v>
                </c:pt>
                <c:pt idx="6340">
                  <c:v>-6.0019966850077822E-4</c:v>
                </c:pt>
                <c:pt idx="6341">
                  <c:v>-6.0147659180032065E-4</c:v>
                </c:pt>
                <c:pt idx="6342">
                  <c:v>-6.0276589039887085E-4</c:v>
                </c:pt>
                <c:pt idx="6343">
                  <c:v>-6.0406641479815448E-4</c:v>
                </c:pt>
                <c:pt idx="6344">
                  <c:v>-6.0537895430101685E-4</c:v>
                </c:pt>
                <c:pt idx="6345">
                  <c:v>-6.0671019249980418E-4</c:v>
                </c:pt>
                <c:pt idx="6346">
                  <c:v>-6.0805842289823886E-4</c:v>
                </c:pt>
                <c:pt idx="6347">
                  <c:v>-6.0942356819992938E-4</c:v>
                </c:pt>
                <c:pt idx="6348">
                  <c:v>-6.1081378450111856E-4</c:v>
                </c:pt>
                <c:pt idx="6349">
                  <c:v>-6.1222930240134588E-4</c:v>
                </c:pt>
                <c:pt idx="6350">
                  <c:v>-6.1367145249846544E-4</c:v>
                </c:pt>
                <c:pt idx="6351">
                  <c:v>-6.1513469469787196E-4</c:v>
                </c:pt>
                <c:pt idx="6352">
                  <c:v>-6.1663168860093265E-4</c:v>
                </c:pt>
                <c:pt idx="6353">
                  <c:v>-6.1815956960131757E-4</c:v>
                </c:pt>
                <c:pt idx="6354">
                  <c:v>-6.1972420639833103E-4</c:v>
                </c:pt>
                <c:pt idx="6355">
                  <c:v>-6.2132200330111687E-4</c:v>
                </c:pt>
                <c:pt idx="6356">
                  <c:v>-6.2295730459993592E-4</c:v>
                </c:pt>
                <c:pt idx="6357">
                  <c:v>-6.2463199029849648E-4</c:v>
                </c:pt>
                <c:pt idx="6358">
                  <c:v>-6.2635399109822743E-4</c:v>
                </c:pt>
                <c:pt idx="6359">
                  <c:v>-6.2811886990132848E-4</c:v>
                </c:pt>
                <c:pt idx="6360">
                  <c:v>-6.299310018000881E-4</c:v>
                </c:pt>
                <c:pt idx="6361">
                  <c:v>-6.3179159799986451E-4</c:v>
                </c:pt>
                <c:pt idx="6362">
                  <c:v>-6.3370547970009738E-4</c:v>
                </c:pt>
                <c:pt idx="6363">
                  <c:v>-6.3566533519932023E-4</c:v>
                </c:pt>
                <c:pt idx="6364">
                  <c:v>-6.3768376259787374E-4</c:v>
                </c:pt>
                <c:pt idx="6365">
                  <c:v>-6.3976185499825533E-4</c:v>
                </c:pt>
                <c:pt idx="6366">
                  <c:v>-6.4189889609878037E-4</c:v>
                </c:pt>
                <c:pt idx="6367">
                  <c:v>-6.4409608710036537E-4</c:v>
                </c:pt>
                <c:pt idx="6368">
                  <c:v>-6.4635218419795137E-4</c:v>
                </c:pt>
                <c:pt idx="6369">
                  <c:v>-6.4867741939877988E-4</c:v>
                </c:pt>
                <c:pt idx="6370">
                  <c:v>-6.5107096849814639E-4</c:v>
                </c:pt>
                <c:pt idx="6371">
                  <c:v>-6.5352903699888998E-4</c:v>
                </c:pt>
                <c:pt idx="6372">
                  <c:v>-6.5606371070003888E-4</c:v>
                </c:pt>
                <c:pt idx="6373">
                  <c:v>-6.586752632991022E-4</c:v>
                </c:pt>
                <c:pt idx="6374">
                  <c:v>-6.6135551150026117E-4</c:v>
                </c:pt>
                <c:pt idx="6375">
                  <c:v>-6.6411223469842184E-4</c:v>
                </c:pt>
                <c:pt idx="6376">
                  <c:v>-6.6694826439928079E-4</c:v>
                </c:pt>
                <c:pt idx="6377">
                  <c:v>-6.698654467989229E-4</c:v>
                </c:pt>
                <c:pt idx="6378">
                  <c:v>-6.7286639989916353E-4</c:v>
                </c:pt>
                <c:pt idx="6379">
                  <c:v>-6.7594642660040449E-4</c:v>
                </c:pt>
                <c:pt idx="6380">
                  <c:v>-6.7911816629973032E-4</c:v>
                </c:pt>
                <c:pt idx="6381">
                  <c:v>-6.8237799629855544E-4</c:v>
                </c:pt>
                <c:pt idx="6382">
                  <c:v>-6.8572223450047431E-4</c:v>
                </c:pt>
                <c:pt idx="6383">
                  <c:v>-6.8916100730120888E-4</c:v>
                </c:pt>
                <c:pt idx="6384">
                  <c:v>-6.9269655649861761E-4</c:v>
                </c:pt>
                <c:pt idx="6385">
                  <c:v>-6.9632291549837078E-4</c:v>
                </c:pt>
                <c:pt idx="6386">
                  <c:v>-7.0004943420087784E-4</c:v>
                </c:pt>
                <c:pt idx="6387">
                  <c:v>-7.0387214799794151E-4</c:v>
                </c:pt>
                <c:pt idx="6388">
                  <c:v>-7.0779363429807063E-4</c:v>
                </c:pt>
                <c:pt idx="6389">
                  <c:v>-7.1180698279960097E-4</c:v>
                </c:pt>
                <c:pt idx="6390">
                  <c:v>-7.1592729930003429E-4</c:v>
                </c:pt>
                <c:pt idx="6391">
                  <c:v>-7.2015309829964735E-4</c:v>
                </c:pt>
                <c:pt idx="6392">
                  <c:v>-7.2447816789988906E-4</c:v>
                </c:pt>
                <c:pt idx="6393">
                  <c:v>-7.2890436829808891E-4</c:v>
                </c:pt>
                <c:pt idx="6394">
                  <c:v>-7.3344468840019772E-4</c:v>
                </c:pt>
                <c:pt idx="6395">
                  <c:v>-7.3809970719906914E-4</c:v>
                </c:pt>
                <c:pt idx="6396">
                  <c:v>-7.4285731900047836E-4</c:v>
                </c:pt>
                <c:pt idx="6397">
                  <c:v>-7.4772895930053096E-4</c:v>
                </c:pt>
                <c:pt idx="6398">
                  <c:v>-7.5271075099792029E-4</c:v>
                </c:pt>
                <c:pt idx="6399">
                  <c:v>-7.578066235005565E-4</c:v>
                </c:pt>
                <c:pt idx="6400">
                  <c:v>-7.630185424005731E-4</c:v>
                </c:pt>
                <c:pt idx="6401">
                  <c:v>-7.6834942949943752E-4</c:v>
                </c:pt>
                <c:pt idx="6402">
                  <c:v>-7.7379442370073548E-4</c:v>
                </c:pt>
                <c:pt idx="6403">
                  <c:v>-7.7935187290023578E-4</c:v>
                </c:pt>
                <c:pt idx="6404">
                  <c:v>-7.8502536980096238E-4</c:v>
                </c:pt>
                <c:pt idx="6405">
                  <c:v>-7.9081730489960478E-4</c:v>
                </c:pt>
                <c:pt idx="6406">
                  <c:v>-7.9672687359888528E-4</c:v>
                </c:pt>
                <c:pt idx="6407">
                  <c:v>-8.0275467509949294E-4</c:v>
                </c:pt>
                <c:pt idx="6408">
                  <c:v>-8.0890225530083626E-4</c:v>
                </c:pt>
                <c:pt idx="6409">
                  <c:v>-8.1517046350043643E-4</c:v>
                </c:pt>
                <c:pt idx="6410">
                  <c:v>-8.2155850860132773E-4</c:v>
                </c:pt>
                <c:pt idx="6411">
                  <c:v>-8.2806301919902126E-4</c:v>
                </c:pt>
                <c:pt idx="6412">
                  <c:v>-8.3469665419855232E-4</c:v>
                </c:pt>
                <c:pt idx="6413">
                  <c:v>-8.414497110003083E-4</c:v>
                </c:pt>
                <c:pt idx="6414">
                  <c:v>-8.4831790569950272E-4</c:v>
                </c:pt>
                <c:pt idx="6415">
                  <c:v>-8.5531143609784976E-4</c:v>
                </c:pt>
                <c:pt idx="6416">
                  <c:v>-8.6242277059866979E-4</c:v>
                </c:pt>
                <c:pt idx="6417">
                  <c:v>-8.6965575869868417E-4</c:v>
                </c:pt>
                <c:pt idx="6418">
                  <c:v>-8.7701204870072047E-4</c:v>
                </c:pt>
                <c:pt idx="6419">
                  <c:v>-8.8448741020030752E-4</c:v>
                </c:pt>
                <c:pt idx="6420">
                  <c:v>-8.9208855759892458E-4</c:v>
                </c:pt>
                <c:pt idx="6421">
                  <c:v>-8.9980766979991245E-4</c:v>
                </c:pt>
                <c:pt idx="6422">
                  <c:v>-9.0765037029783002E-4</c:v>
                </c:pt>
                <c:pt idx="6423">
                  <c:v>-9.1561114589921999E-4</c:v>
                </c:pt>
                <c:pt idx="6424">
                  <c:v>-9.2369002269876432E-4</c:v>
                </c:pt>
                <c:pt idx="6425">
                  <c:v>-9.3188830789969757E-4</c:v>
                </c:pt>
                <c:pt idx="6426">
                  <c:v>-9.4020456100096794E-4</c:v>
                </c:pt>
                <c:pt idx="6427">
                  <c:v>-9.4863895650121322E-4</c:v>
                </c:pt>
                <c:pt idx="6428">
                  <c:v>-9.5718854129955844E-4</c:v>
                </c:pt>
                <c:pt idx="6429">
                  <c:v>-9.658543431996236E-4</c:v>
                </c:pt>
                <c:pt idx="6430">
                  <c:v>-9.7463770309857978E-4</c:v>
                </c:pt>
                <c:pt idx="6431">
                  <c:v>-9.8354307809955799E-4</c:v>
                </c:pt>
                <c:pt idx="6432">
                  <c:v>-9.9256035599992742E-4</c:v>
                </c:pt>
                <c:pt idx="6433">
                  <c:v>-1.0016876163980726E-3</c:v>
                </c:pt>
                <c:pt idx="6434">
                  <c:v>-1.0109298964984248E-3</c:v>
                </c:pt>
                <c:pt idx="6435">
                  <c:v>-1.020280814298502E-3</c:v>
                </c:pt>
                <c:pt idx="6436">
                  <c:v>-1.02974468740058E-3</c:v>
                </c:pt>
                <c:pt idx="6437">
                  <c:v>-1.0393152155003804E-3</c:v>
                </c:pt>
                <c:pt idx="6438">
                  <c:v>-1.0489896048007097E-3</c:v>
                </c:pt>
                <c:pt idx="6439">
                  <c:v>-1.0587722523993648E-3</c:v>
                </c:pt>
                <c:pt idx="6440">
                  <c:v>-1.0686547448983674E-3</c:v>
                </c:pt>
                <c:pt idx="6441">
                  <c:v>-1.0786465743990448E-3</c:v>
                </c:pt>
                <c:pt idx="6442">
                  <c:v>-1.0887408091981854E-3</c:v>
                </c:pt>
                <c:pt idx="6443">
                  <c:v>-1.0989339113010033E-3</c:v>
                </c:pt>
                <c:pt idx="6444">
                  <c:v>-1.1092194951984879E-3</c:v>
                </c:pt>
                <c:pt idx="6445">
                  <c:v>-1.11960609890005E-3</c:v>
                </c:pt>
                <c:pt idx="6446">
                  <c:v>-1.1300860366993959E-3</c:v>
                </c:pt>
                <c:pt idx="6447">
                  <c:v>-1.1406601584980081E-3</c:v>
                </c:pt>
                <c:pt idx="6448">
                  <c:v>-1.1513241686991194E-3</c:v>
                </c:pt>
                <c:pt idx="6449">
                  <c:v>-1.1620815806985263E-3</c:v>
                </c:pt>
                <c:pt idx="6450">
                  <c:v>-1.1729242373981208E-3</c:v>
                </c:pt>
                <c:pt idx="6451">
                  <c:v>-1.1838543445001903E-3</c:v>
                </c:pt>
                <c:pt idx="6452">
                  <c:v>-1.194873743099123E-3</c:v>
                </c:pt>
                <c:pt idx="6453">
                  <c:v>-1.2059686868006736E-3</c:v>
                </c:pt>
                <c:pt idx="6454">
                  <c:v>-1.2171446784989826E-3</c:v>
                </c:pt>
                <c:pt idx="6455">
                  <c:v>-1.2284027223010696E-3</c:v>
                </c:pt>
                <c:pt idx="6456">
                  <c:v>-1.2397329020004122E-3</c:v>
                </c:pt>
                <c:pt idx="6457">
                  <c:v>-1.251134674298271E-3</c:v>
                </c:pt>
                <c:pt idx="6458">
                  <c:v>-1.2626045842978328E-3</c:v>
                </c:pt>
                <c:pt idx="6459">
                  <c:v>-1.2741427809004335E-3</c:v>
                </c:pt>
                <c:pt idx="6460">
                  <c:v>-1.2857483993009566E-3</c:v>
                </c:pt>
                <c:pt idx="6461">
                  <c:v>-1.2974189531007596E-3</c:v>
                </c:pt>
                <c:pt idx="6462">
                  <c:v>-1.3091507324993756E-3</c:v>
                </c:pt>
                <c:pt idx="6463">
                  <c:v>-1.3209393225004362E-3</c:v>
                </c:pt>
                <c:pt idx="6464">
                  <c:v>-1.3327829408993352E-3</c:v>
                </c:pt>
                <c:pt idx="6465">
                  <c:v>-1.3446794758991132E-3</c:v>
                </c:pt>
                <c:pt idx="6466">
                  <c:v>-1.3566249299010735E-3</c:v>
                </c:pt>
                <c:pt idx="6467">
                  <c:v>-1.3686192822994769E-3</c:v>
                </c:pt>
                <c:pt idx="6468">
                  <c:v>-1.3806587706994833E-3</c:v>
                </c:pt>
                <c:pt idx="6469">
                  <c:v>-1.3927411765983777E-3</c:v>
                </c:pt>
                <c:pt idx="6470">
                  <c:v>-1.4048626876004278E-3</c:v>
                </c:pt>
                <c:pt idx="6471">
                  <c:v>-1.4170179270998062E-3</c:v>
                </c:pt>
                <c:pt idx="6472">
                  <c:v>-1.4292101075987773E-3</c:v>
                </c:pt>
                <c:pt idx="6473">
                  <c:v>-1.4414361865000558E-3</c:v>
                </c:pt>
                <c:pt idx="6474">
                  <c:v>-1.4536875347985756E-3</c:v>
                </c:pt>
                <c:pt idx="6475">
                  <c:v>-1.4659612510001807E-3</c:v>
                </c:pt>
                <c:pt idx="6476">
                  <c:v>-1.4782587963999561E-3</c:v>
                </c:pt>
                <c:pt idx="6477">
                  <c:v>-1.4905801141011921E-3</c:v>
                </c:pt>
                <c:pt idx="6478">
                  <c:v>-1.5029130969992366E-3</c:v>
                </c:pt>
                <c:pt idx="6479">
                  <c:v>-1.5152641054001492E-3</c:v>
                </c:pt>
                <c:pt idx="6480">
                  <c:v>-1.5276267772001972E-3</c:v>
                </c:pt>
                <c:pt idx="6481">
                  <c:v>-1.5399939392004569E-3</c:v>
                </c:pt>
                <c:pt idx="6482">
                  <c:v>-1.552366530798821E-3</c:v>
                </c:pt>
                <c:pt idx="6483">
                  <c:v>-1.5647457517999896E-3</c:v>
                </c:pt>
                <c:pt idx="6484">
                  <c:v>-1.5771253847987055E-3</c:v>
                </c:pt>
                <c:pt idx="6485">
                  <c:v>-1.5894995589000871E-3</c:v>
                </c:pt>
                <c:pt idx="6486">
                  <c:v>-1.6018645478013127E-3</c:v>
                </c:pt>
                <c:pt idx="6487">
                  <c:v>-1.6142210153979875E-3</c:v>
                </c:pt>
                <c:pt idx="6488">
                  <c:v>-1.6265616993997867E-3</c:v>
                </c:pt>
                <c:pt idx="6489">
                  <c:v>-1.6388863773002527E-3</c:v>
                </c:pt>
                <c:pt idx="6490">
                  <c:v>-1.6511960380007906E-3</c:v>
                </c:pt>
                <c:pt idx="6491">
                  <c:v>-1.6634790170009239E-3</c:v>
                </c:pt>
                <c:pt idx="6492">
                  <c:v>-1.6757369483997309E-3</c:v>
                </c:pt>
                <c:pt idx="6493">
                  <c:v>-1.6879698811997912E-3</c:v>
                </c:pt>
                <c:pt idx="6494">
                  <c:v>-1.7001732162000849E-3</c:v>
                </c:pt>
                <c:pt idx="6495">
                  <c:v>-1.7123449059006646E-3</c:v>
                </c:pt>
                <c:pt idx="6496">
                  <c:v>-1.7244776290006314E-3</c:v>
                </c:pt>
                <c:pt idx="6497">
                  <c:v>-1.7365725430984469E-3</c:v>
                </c:pt>
                <c:pt idx="6498">
                  <c:v>-1.7486266388999638E-3</c:v>
                </c:pt>
                <c:pt idx="6499">
                  <c:v>-1.7606333634994087E-3</c:v>
                </c:pt>
                <c:pt idx="6500">
                  <c:v>-1.7725907911980698E-3</c:v>
                </c:pt>
                <c:pt idx="6501">
                  <c:v>-1.7844967655982202E-3</c:v>
                </c:pt>
                <c:pt idx="6502">
                  <c:v>-1.7963500461988247E-3</c:v>
                </c:pt>
                <c:pt idx="6503">
                  <c:v>-1.8081469257005267E-3</c:v>
                </c:pt>
                <c:pt idx="6504">
                  <c:v>-1.8198832896985095E-3</c:v>
                </c:pt>
                <c:pt idx="6505">
                  <c:v>-1.8315570547997595E-3</c:v>
                </c:pt>
                <c:pt idx="6506">
                  <c:v>-1.843166731600121E-3</c:v>
                </c:pt>
                <c:pt idx="6507">
                  <c:v>-1.854706154198027E-3</c:v>
                </c:pt>
                <c:pt idx="6508">
                  <c:v>-1.866178256801021E-3</c:v>
                </c:pt>
                <c:pt idx="6509">
                  <c:v>-1.8775753443982524E-3</c:v>
                </c:pt>
                <c:pt idx="6510">
                  <c:v>-1.8888920182007496E-3</c:v>
                </c:pt>
                <c:pt idx="6511">
                  <c:v>-1.900127757000547E-3</c:v>
                </c:pt>
                <c:pt idx="6512">
                  <c:v>-1.9112830942979997E-3</c:v>
                </c:pt>
                <c:pt idx="6513">
                  <c:v>-1.9223545754982752E-3</c:v>
                </c:pt>
                <c:pt idx="6514">
                  <c:v>-1.9333372841003893E-3</c:v>
                </c:pt>
                <c:pt idx="6515">
                  <c:v>-1.9442335361006258E-3</c:v>
                </c:pt>
                <c:pt idx="6516">
                  <c:v>-1.9550321177987939E-3</c:v>
                </c:pt>
                <c:pt idx="6517">
                  <c:v>-1.9657385421005813E-3</c:v>
                </c:pt>
                <c:pt idx="6518">
                  <c:v>-1.9763505382002222E-3</c:v>
                </c:pt>
                <c:pt idx="6519">
                  <c:v>-1.9868638600009092E-3</c:v>
                </c:pt>
                <c:pt idx="6520">
                  <c:v>-1.9972770566987208E-3</c:v>
                </c:pt>
                <c:pt idx="6521">
                  <c:v>-2.0075839095987646E-3</c:v>
                </c:pt>
                <c:pt idx="6522">
                  <c:v>-2.0177858305991947E-3</c:v>
                </c:pt>
                <c:pt idx="6523">
                  <c:v>-2.0278781497999887E-3</c:v>
                </c:pt>
                <c:pt idx="6524">
                  <c:v>-2.0378631615010079E-3</c:v>
                </c:pt>
                <c:pt idx="6525">
                  <c:v>-2.0477327168002546E-3</c:v>
                </c:pt>
                <c:pt idx="6526">
                  <c:v>-2.0574929652994456E-3</c:v>
                </c:pt>
                <c:pt idx="6527">
                  <c:v>-2.0671376036993649E-3</c:v>
                </c:pt>
                <c:pt idx="6528">
                  <c:v>-2.0766611593998618E-3</c:v>
                </c:pt>
                <c:pt idx="6529">
                  <c:v>-2.0860648515999003E-3</c:v>
                </c:pt>
                <c:pt idx="6530">
                  <c:v>-2.0953487338992716E-3</c:v>
                </c:pt>
                <c:pt idx="6531">
                  <c:v>-2.1045056922979199E-3</c:v>
                </c:pt>
                <c:pt idx="6532">
                  <c:v>-2.1135355747006201E-3</c:v>
                </c:pt>
                <c:pt idx="6533">
                  <c:v>-2.1224371491008753E-3</c:v>
                </c:pt>
                <c:pt idx="6534">
                  <c:v>-2.1312149821000048E-3</c:v>
                </c:pt>
                <c:pt idx="6535">
                  <c:v>-2.1398667036010011E-3</c:v>
                </c:pt>
                <c:pt idx="6536">
                  <c:v>-2.1483826573991394E-3</c:v>
                </c:pt>
                <c:pt idx="6537">
                  <c:v>-2.1567648459992483E-3</c:v>
                </c:pt>
                <c:pt idx="6538">
                  <c:v>-2.1650171678011532E-3</c:v>
                </c:pt>
                <c:pt idx="6539">
                  <c:v>-2.1731291198996416E-3</c:v>
                </c:pt>
                <c:pt idx="6540">
                  <c:v>-2.1811030470004766E-3</c:v>
                </c:pt>
                <c:pt idx="6541">
                  <c:v>-2.1889421418990196E-3</c:v>
                </c:pt>
                <c:pt idx="6542">
                  <c:v>-2.1966380377982375E-3</c:v>
                </c:pt>
                <c:pt idx="6543">
                  <c:v>-2.2041926821003699E-3</c:v>
                </c:pt>
                <c:pt idx="6544">
                  <c:v>-2.2116057743986062E-3</c:v>
                </c:pt>
                <c:pt idx="6545">
                  <c:v>-2.2188771383007122E-3</c:v>
                </c:pt>
                <c:pt idx="6546">
                  <c:v>-2.2260018451980557E-3</c:v>
                </c:pt>
                <c:pt idx="6547">
                  <c:v>-2.2329850636992887E-3</c:v>
                </c:pt>
                <c:pt idx="6548">
                  <c:v>-2.239822313800488E-3</c:v>
                </c:pt>
                <c:pt idx="6549">
                  <c:v>-2.2465146573011907E-3</c:v>
                </c:pt>
                <c:pt idx="6550">
                  <c:v>-2.2530569956984436E-3</c:v>
                </c:pt>
                <c:pt idx="6551">
                  <c:v>-2.2594522994978661E-3</c:v>
                </c:pt>
                <c:pt idx="6552">
                  <c:v>-2.2656995695982118E-3</c:v>
                </c:pt>
                <c:pt idx="6553">
                  <c:v>-2.2717983257010133E-3</c:v>
                </c:pt>
                <c:pt idx="6554">
                  <c:v>-2.2777452741991056E-3</c:v>
                </c:pt>
                <c:pt idx="6555">
                  <c:v>-2.2835448253992752E-3</c:v>
                </c:pt>
                <c:pt idx="6556">
                  <c:v>-2.2891954933008662E-3</c:v>
                </c:pt>
                <c:pt idx="6557">
                  <c:v>-2.2946905455007993E-3</c:v>
                </c:pt>
                <c:pt idx="6558">
                  <c:v>-2.3000389046003988E-3</c:v>
                </c:pt>
                <c:pt idx="6559">
                  <c:v>-2.3052386351984921E-3</c:v>
                </c:pt>
                <c:pt idx="6560">
                  <c:v>-2.3102830442986999E-3</c:v>
                </c:pt>
                <c:pt idx="6561">
                  <c:v>-2.3151800631993069E-3</c:v>
                </c:pt>
                <c:pt idx="6562">
                  <c:v>-2.3199311564994218E-3</c:v>
                </c:pt>
                <c:pt idx="6563">
                  <c:v>-2.3245240655000998E-3</c:v>
                </c:pt>
                <c:pt idx="6564">
                  <c:v>-2.328967171997931E-3</c:v>
                </c:pt>
                <c:pt idx="6565">
                  <c:v>-2.3332591832989635E-3</c:v>
                </c:pt>
                <c:pt idx="6566">
                  <c:v>-2.3373993691997441E-3</c:v>
                </c:pt>
                <c:pt idx="6567">
                  <c:v>-2.341393890798571E-3</c:v>
                </c:pt>
                <c:pt idx="6568">
                  <c:v>-2.3452395364991219E-3</c:v>
                </c:pt>
                <c:pt idx="6569">
                  <c:v>-2.3489343102980342E-3</c:v>
                </c:pt>
                <c:pt idx="6570">
                  <c:v>-2.3524840742012998E-3</c:v>
                </c:pt>
                <c:pt idx="6571">
                  <c:v>-2.3558882375986911E-3</c:v>
                </c:pt>
                <c:pt idx="6572">
                  <c:v>-2.3591457988985098E-3</c:v>
                </c:pt>
                <c:pt idx="6573">
                  <c:v>-2.36225321079786E-3</c:v>
                </c:pt>
                <c:pt idx="6574">
                  <c:v>-2.3652145102985855E-3</c:v>
                </c:pt>
                <c:pt idx="6575">
                  <c:v>-2.3680286364999859E-3</c:v>
                </c:pt>
                <c:pt idx="6576">
                  <c:v>-2.3707040746003827E-3</c:v>
                </c:pt>
                <c:pt idx="6577">
                  <c:v>-2.3732345366980212E-3</c:v>
                </c:pt>
                <c:pt idx="6578">
                  <c:v>-2.3756129392999981E-3</c:v>
                </c:pt>
                <c:pt idx="6579">
                  <c:v>-2.3778579517994558E-3</c:v>
                </c:pt>
                <c:pt idx="6580">
                  <c:v>-2.3799584045001154E-3</c:v>
                </c:pt>
                <c:pt idx="6581">
                  <c:v>-2.3819171817009988E-3</c:v>
                </c:pt>
                <c:pt idx="6582">
                  <c:v>-2.3837395411980822E-3</c:v>
                </c:pt>
                <c:pt idx="6583">
                  <c:v>-2.3854289093989678E-3</c:v>
                </c:pt>
                <c:pt idx="6584">
                  <c:v>-2.3869812224006637E-3</c:v>
                </c:pt>
                <c:pt idx="6585">
                  <c:v>-2.3883952416987597E-3</c:v>
                </c:pt>
                <c:pt idx="6586">
                  <c:v>-2.3896749160989827E-3</c:v>
                </c:pt>
                <c:pt idx="6587">
                  <c:v>-2.3908201627982351E-3</c:v>
                </c:pt>
                <c:pt idx="6588">
                  <c:v>-2.3918373332989518E-3</c:v>
                </c:pt>
                <c:pt idx="6589">
                  <c:v>-2.3927257566001003E-3</c:v>
                </c:pt>
                <c:pt idx="6590">
                  <c:v>-2.3934842595991768E-3</c:v>
                </c:pt>
                <c:pt idx="6591">
                  <c:v>-2.3941103764997251E-3</c:v>
                </c:pt>
                <c:pt idx="6592">
                  <c:v>-2.3946168434001436E-3</c:v>
                </c:pt>
                <c:pt idx="6593">
                  <c:v>-2.3950001478993954E-3</c:v>
                </c:pt>
                <c:pt idx="6594">
                  <c:v>-2.395259279598605E-3</c:v>
                </c:pt>
                <c:pt idx="6595">
                  <c:v>-2.3953998434009804E-3</c:v>
                </c:pt>
                <c:pt idx="6596">
                  <c:v>-2.3954173413009983E-3</c:v>
                </c:pt>
                <c:pt idx="6597">
                  <c:v>-2.3953173280979456E-3</c:v>
                </c:pt>
                <c:pt idx="6598">
                  <c:v>-2.3951018640993027E-3</c:v>
                </c:pt>
                <c:pt idx="6599">
                  <c:v>-2.3947710534990563E-3</c:v>
                </c:pt>
                <c:pt idx="6600">
                  <c:v>-2.3943318448012008E-3</c:v>
                </c:pt>
                <c:pt idx="6601">
                  <c:v>-2.3937826663988915E-3</c:v>
                </c:pt>
                <c:pt idx="6602">
                  <c:v>-2.3931262473979587E-3</c:v>
                </c:pt>
                <c:pt idx="6603">
                  <c:v>-2.3923612728999899E-3</c:v>
                </c:pt>
                <c:pt idx="6604">
                  <c:v>-2.3914864156004967E-3</c:v>
                </c:pt>
                <c:pt idx="6605">
                  <c:v>-2.3905097137983944E-3</c:v>
                </c:pt>
                <c:pt idx="6606">
                  <c:v>-2.3894364559993164E-3</c:v>
                </c:pt>
                <c:pt idx="6607">
                  <c:v>-2.3882659675003026E-3</c:v>
                </c:pt>
                <c:pt idx="6608">
                  <c:v>-2.3869984817999068E-3</c:v>
                </c:pt>
                <c:pt idx="6609">
                  <c:v>-2.385632941699356E-3</c:v>
                </c:pt>
                <c:pt idx="6610">
                  <c:v>-2.3841746636001915E-3</c:v>
                </c:pt>
                <c:pt idx="6611">
                  <c:v>-2.3826250547998029E-3</c:v>
                </c:pt>
                <c:pt idx="6612">
                  <c:v>-2.3809868467985495E-3</c:v>
                </c:pt>
                <c:pt idx="6613">
                  <c:v>-2.3792606945001182E-3</c:v>
                </c:pt>
                <c:pt idx="6614">
                  <c:v>-2.3774544889008098E-3</c:v>
                </c:pt>
                <c:pt idx="6615">
                  <c:v>-2.3755653121000364E-3</c:v>
                </c:pt>
                <c:pt idx="6616">
                  <c:v>-2.3736014486992474E-3</c:v>
                </c:pt>
                <c:pt idx="6617">
                  <c:v>-2.3715530371006821E-3</c:v>
                </c:pt>
                <c:pt idx="6618">
                  <c:v>-2.369426100198524E-3</c:v>
                </c:pt>
                <c:pt idx="6619">
                  <c:v>-2.3672345480001411E-3</c:v>
                </c:pt>
                <c:pt idx="6620">
                  <c:v>-2.3649651852011289E-3</c:v>
                </c:pt>
                <c:pt idx="6621">
                  <c:v>-2.3626231498994343E-3</c:v>
                </c:pt>
                <c:pt idx="6622">
                  <c:v>-2.3602158053002142E-3</c:v>
                </c:pt>
                <c:pt idx="6623">
                  <c:v>-2.3577427276002538E-3</c:v>
                </c:pt>
                <c:pt idx="6624">
                  <c:v>-2.3552050071984354E-3</c:v>
                </c:pt>
                <c:pt idx="6625">
                  <c:v>-2.3526092997983028E-3</c:v>
                </c:pt>
                <c:pt idx="6626">
                  <c:v>-2.3499526602002163E-3</c:v>
                </c:pt>
                <c:pt idx="6627">
                  <c:v>-2.3472392986008117E-3</c:v>
                </c:pt>
                <c:pt idx="6628">
                  <c:v>-2.3444716196010518E-3</c:v>
                </c:pt>
                <c:pt idx="6629">
                  <c:v>-2.341648597599999E-3</c:v>
                </c:pt>
                <c:pt idx="6630">
                  <c:v>-2.338776446400459E-3</c:v>
                </c:pt>
                <c:pt idx="6631">
                  <c:v>-2.335861337300571E-3</c:v>
                </c:pt>
                <c:pt idx="6632">
                  <c:v>-2.3328971036988833E-3</c:v>
                </c:pt>
                <c:pt idx="6633">
                  <c:v>-2.3298815455987665E-3</c:v>
                </c:pt>
                <c:pt idx="6634">
                  <c:v>-2.3268264592992693E-3</c:v>
                </c:pt>
                <c:pt idx="6635">
                  <c:v>-2.3237324943004012E-3</c:v>
                </c:pt>
                <c:pt idx="6636">
                  <c:v>-2.320601201198258E-3</c:v>
                </c:pt>
                <c:pt idx="6637">
                  <c:v>-2.3174294286008035E-3</c:v>
                </c:pt>
                <c:pt idx="6638">
                  <c:v>-2.314222448401182E-3</c:v>
                </c:pt>
                <c:pt idx="6639">
                  <c:v>-2.310981259100231E-3</c:v>
                </c:pt>
                <c:pt idx="6640">
                  <c:v>-2.3077146096994738E-3</c:v>
                </c:pt>
                <c:pt idx="6641">
                  <c:v>-2.3044181740985437E-3</c:v>
                </c:pt>
                <c:pt idx="6642">
                  <c:v>-2.3010947945998339E-3</c:v>
                </c:pt>
                <c:pt idx="6643">
                  <c:v>-2.2977474893011163E-3</c:v>
                </c:pt>
                <c:pt idx="6644">
                  <c:v>-2.294374091999174E-3</c:v>
                </c:pt>
                <c:pt idx="6645">
                  <c:v>-2.2909855796982015E-3</c:v>
                </c:pt>
                <c:pt idx="6646">
                  <c:v>-2.287574661000491E-3</c:v>
                </c:pt>
                <c:pt idx="6647">
                  <c:v>-2.2841493923984046E-3</c:v>
                </c:pt>
                <c:pt idx="6648">
                  <c:v>-2.2807054867008958E-3</c:v>
                </c:pt>
                <c:pt idx="6649">
                  <c:v>-2.2772435795985757E-3</c:v>
                </c:pt>
                <c:pt idx="6650">
                  <c:v>-2.2737763293996238E-3</c:v>
                </c:pt>
                <c:pt idx="6651">
                  <c:v>-2.2702964077012666E-3</c:v>
                </c:pt>
                <c:pt idx="6652">
                  <c:v>-2.2668043900999635E-3</c:v>
                </c:pt>
                <c:pt idx="6653">
                  <c:v>-2.2633059876007167E-3</c:v>
                </c:pt>
                <c:pt idx="6654">
                  <c:v>-2.2598064775998239E-3</c:v>
                </c:pt>
                <c:pt idx="6655">
                  <c:v>-2.2562998522985822E-3</c:v>
                </c:pt>
                <c:pt idx="6656">
                  <c:v>-2.25278581680044E-3</c:v>
                </c:pt>
                <c:pt idx="6657">
                  <c:v>-2.2492731468979343E-3</c:v>
                </c:pt>
                <c:pt idx="6658">
                  <c:v>-2.245759585999707E-3</c:v>
                </c:pt>
                <c:pt idx="6659">
                  <c:v>-2.2422523959981788E-3</c:v>
                </c:pt>
                <c:pt idx="6660">
                  <c:v>-2.2387466014990309E-3</c:v>
                </c:pt>
                <c:pt idx="6661">
                  <c:v>-2.2352424237013224E-3</c:v>
                </c:pt>
                <c:pt idx="6662">
                  <c:v>-2.2317413942012365E-3</c:v>
                </c:pt>
                <c:pt idx="6663">
                  <c:v>-2.2282550811993929E-3</c:v>
                </c:pt>
                <c:pt idx="6664">
                  <c:v>-2.2247700186994734E-3</c:v>
                </c:pt>
                <c:pt idx="6665">
                  <c:v>-2.2212904980989379E-3</c:v>
                </c:pt>
                <c:pt idx="6666">
                  <c:v>-2.2178261157002055E-3</c:v>
                </c:pt>
                <c:pt idx="6667">
                  <c:v>-2.2143685251982959E-3</c:v>
                </c:pt>
                <c:pt idx="6668">
                  <c:v>-2.2109200024011955E-3</c:v>
                </c:pt>
                <c:pt idx="6669">
                  <c:v>-2.2074862704002385E-3</c:v>
                </c:pt>
                <c:pt idx="6670">
                  <c:v>-2.2040658313002837E-3</c:v>
                </c:pt>
                <c:pt idx="6671">
                  <c:v>-2.2006594780989985E-3</c:v>
                </c:pt>
                <c:pt idx="6672">
                  <c:v>-2.1972687029006011E-3</c:v>
                </c:pt>
                <c:pt idx="6673">
                  <c:v>-2.1938960145995168E-3</c:v>
                </c:pt>
                <c:pt idx="6674">
                  <c:v>-2.1905423988002326E-3</c:v>
                </c:pt>
                <c:pt idx="6675">
                  <c:v>-2.1872045025013165E-3</c:v>
                </c:pt>
                <c:pt idx="6676">
                  <c:v>-2.1838867662999917E-3</c:v>
                </c:pt>
                <c:pt idx="6677">
                  <c:v>-2.1805854518994749E-3</c:v>
                </c:pt>
                <c:pt idx="6678">
                  <c:v>-2.1773011530008546E-3</c:v>
                </c:pt>
                <c:pt idx="6679">
                  <c:v>-2.1740405656984763E-3</c:v>
                </c:pt>
                <c:pt idx="6680">
                  <c:v>-2.1708010539995826E-3</c:v>
                </c:pt>
                <c:pt idx="6681">
                  <c:v>-2.1675797663007756E-3</c:v>
                </c:pt>
                <c:pt idx="6682">
                  <c:v>-2.1643807418989525E-3</c:v>
                </c:pt>
                <c:pt idx="6683">
                  <c:v>-2.1612024432009491E-3</c:v>
                </c:pt>
                <c:pt idx="6684">
                  <c:v>-2.1580443833002505E-3</c:v>
                </c:pt>
                <c:pt idx="6685">
                  <c:v>-2.1549065727981542E-3</c:v>
                </c:pt>
                <c:pt idx="6686">
                  <c:v>-2.1517935868011762E-3</c:v>
                </c:pt>
                <c:pt idx="6687">
                  <c:v>-2.14870486339791E-3</c:v>
                </c:pt>
                <c:pt idx="6688">
                  <c:v>-2.145636988498012E-3</c:v>
                </c:pt>
                <c:pt idx="6689">
                  <c:v>-2.1425913312000944E-3</c:v>
                </c:pt>
                <c:pt idx="6690">
                  <c:v>-2.1395652820004329E-3</c:v>
                </c:pt>
                <c:pt idx="6691">
                  <c:v>-2.1365633743002377E-3</c:v>
                </c:pt>
                <c:pt idx="6692">
                  <c:v>-2.1335784277987102E-3</c:v>
                </c:pt>
                <c:pt idx="6693">
                  <c:v>-2.1306234943985203E-3</c:v>
                </c:pt>
                <c:pt idx="6694">
                  <c:v>-2.1276893603001668E-3</c:v>
                </c:pt>
                <c:pt idx="6695">
                  <c:v>-2.1247769573982112E-3</c:v>
                </c:pt>
                <c:pt idx="6696">
                  <c:v>-2.1218878233000282E-3</c:v>
                </c:pt>
                <c:pt idx="6697">
                  <c:v>-2.1190191232989264E-3</c:v>
                </c:pt>
                <c:pt idx="6698">
                  <c:v>-2.116166000000419E-3</c:v>
                </c:pt>
                <c:pt idx="6699">
                  <c:v>-2.1133355858999892E-3</c:v>
                </c:pt>
                <c:pt idx="6700">
                  <c:v>-2.1105243635979321E-3</c:v>
                </c:pt>
                <c:pt idx="6701">
                  <c:v>-2.1077293141011921E-3</c:v>
                </c:pt>
                <c:pt idx="6702">
                  <c:v>-2.1049552163994178E-3</c:v>
                </c:pt>
                <c:pt idx="6703">
                  <c:v>-2.1021990930982781E-3</c:v>
                </c:pt>
                <c:pt idx="6704">
                  <c:v>-2.0994605399984323E-3</c:v>
                </c:pt>
                <c:pt idx="6705">
                  <c:v>-2.0967377599987458E-3</c:v>
                </c:pt>
                <c:pt idx="6706">
                  <c:v>-2.0940298864999818E-3</c:v>
                </c:pt>
                <c:pt idx="6707">
                  <c:v>-2.0913336798003002E-3</c:v>
                </c:pt>
                <c:pt idx="6708">
                  <c:v>-2.0886586647002048E-3</c:v>
                </c:pt>
                <c:pt idx="6709">
                  <c:v>-2.085994549201331E-3</c:v>
                </c:pt>
                <c:pt idx="6710">
                  <c:v>-2.083340554801083E-3</c:v>
                </c:pt>
                <c:pt idx="6711">
                  <c:v>-2.0806979422012262E-3</c:v>
                </c:pt>
                <c:pt idx="6712">
                  <c:v>-2.0780681343985918E-3</c:v>
                </c:pt>
                <c:pt idx="6713">
                  <c:v>-2.0754500377009322E-3</c:v>
                </c:pt>
                <c:pt idx="6714">
                  <c:v>-2.0728412596007217E-3</c:v>
                </c:pt>
                <c:pt idx="6715">
                  <c:v>-2.0702329273980524E-3</c:v>
                </c:pt>
                <c:pt idx="6716">
                  <c:v>-2.067635333499851E-3</c:v>
                </c:pt>
                <c:pt idx="6717">
                  <c:v>-2.0650411039007111E-3</c:v>
                </c:pt>
                <c:pt idx="6718">
                  <c:v>-2.0624527592012498E-3</c:v>
                </c:pt>
                <c:pt idx="6719">
                  <c:v>-2.059863203598411E-3</c:v>
                </c:pt>
                <c:pt idx="6720">
                  <c:v>-2.0572803319005573E-3</c:v>
                </c:pt>
                <c:pt idx="6721">
                  <c:v>-2.0546979346995897E-3</c:v>
                </c:pt>
                <c:pt idx="6722">
                  <c:v>-2.0521185097983619E-3</c:v>
                </c:pt>
                <c:pt idx="6723">
                  <c:v>-2.0495336883996629E-3</c:v>
                </c:pt>
                <c:pt idx="6724">
                  <c:v>-2.0469493971013719E-3</c:v>
                </c:pt>
                <c:pt idx="6725">
                  <c:v>-2.044362769201058E-3</c:v>
                </c:pt>
                <c:pt idx="6726">
                  <c:v>-2.0417693404013448E-3</c:v>
                </c:pt>
                <c:pt idx="6727">
                  <c:v>-2.0391698253980906E-3</c:v>
                </c:pt>
                <c:pt idx="6728">
                  <c:v>-2.036558102698649E-3</c:v>
                </c:pt>
                <c:pt idx="6729">
                  <c:v>-2.0339314608008863E-3</c:v>
                </c:pt>
                <c:pt idx="6730">
                  <c:v>-2.0312960952999504E-3</c:v>
                </c:pt>
                <c:pt idx="6731">
                  <c:v>-2.0286485611009653E-3</c:v>
                </c:pt>
                <c:pt idx="6732">
                  <c:v>-2.0259880167010635E-3</c:v>
                </c:pt>
                <c:pt idx="6733">
                  <c:v>-2.0233119997001836E-3</c:v>
                </c:pt>
                <c:pt idx="6734">
                  <c:v>-2.0206209150011034E-3</c:v>
                </c:pt>
                <c:pt idx="6735">
                  <c:v>-2.0179066404999446E-3</c:v>
                </c:pt>
                <c:pt idx="6736">
                  <c:v>-2.0151747924010976E-3</c:v>
                </c:pt>
                <c:pt idx="6737">
                  <c:v>-2.0124209334007048E-3</c:v>
                </c:pt>
                <c:pt idx="6738">
                  <c:v>-2.0096407465004518E-3</c:v>
                </c:pt>
                <c:pt idx="6739">
                  <c:v>-2.0068417280008077E-3</c:v>
                </c:pt>
                <c:pt idx="6740">
                  <c:v>-2.004017174300543E-3</c:v>
                </c:pt>
                <c:pt idx="6741">
                  <c:v>-2.0011620862980806E-3</c:v>
                </c:pt>
                <c:pt idx="6742">
                  <c:v>-1.9982774255993263E-3</c:v>
                </c:pt>
                <c:pt idx="6743">
                  <c:v>-1.9953603285998156E-3</c:v>
                </c:pt>
                <c:pt idx="6744">
                  <c:v>-1.9924109883007191E-3</c:v>
                </c:pt>
                <c:pt idx="6745">
                  <c:v>-1.989428674999516E-3</c:v>
                </c:pt>
                <c:pt idx="6746">
                  <c:v>-1.9864140300001054E-3</c:v>
                </c:pt>
                <c:pt idx="6747">
                  <c:v>-1.9833558922996986E-3</c:v>
                </c:pt>
                <c:pt idx="6748">
                  <c:v>-1.9802580759993305E-3</c:v>
                </c:pt>
                <c:pt idx="6749">
                  <c:v>-1.9771235098993145E-3</c:v>
                </c:pt>
                <c:pt idx="6750">
                  <c:v>-1.9739485392982203E-3</c:v>
                </c:pt>
                <c:pt idx="6751">
                  <c:v>-1.970731096800904E-3</c:v>
                </c:pt>
                <c:pt idx="6752">
                  <c:v>-1.9674669722995475E-3</c:v>
                </c:pt>
                <c:pt idx="6753">
                  <c:v>-1.9641590094998662E-3</c:v>
                </c:pt>
                <c:pt idx="6754">
                  <c:v>-1.9608032541000853E-3</c:v>
                </c:pt>
                <c:pt idx="6755">
                  <c:v>-1.9573964993000459E-3</c:v>
                </c:pt>
                <c:pt idx="6756">
                  <c:v>-1.9539435180000453E-3</c:v>
                </c:pt>
                <c:pt idx="6757">
                  <c:v>-1.9504375730008405E-3</c:v>
                </c:pt>
                <c:pt idx="6758">
                  <c:v>-1.9468743209998252E-3</c:v>
                </c:pt>
                <c:pt idx="6759">
                  <c:v>-1.9432565149983816E-3</c:v>
                </c:pt>
                <c:pt idx="6760">
                  <c:v>-1.9395849238996732E-3</c:v>
                </c:pt>
                <c:pt idx="6761">
                  <c:v>-1.9358570832999078E-3</c:v>
                </c:pt>
                <c:pt idx="6762">
                  <c:v>-1.9320707517991309E-3</c:v>
                </c:pt>
                <c:pt idx="6763">
                  <c:v>-1.9282231729995658E-3</c:v>
                </c:pt>
                <c:pt idx="6764">
                  <c:v>-1.9243135860982363E-3</c:v>
                </c:pt>
                <c:pt idx="6765">
                  <c:v>-1.9203392599003166E-3</c:v>
                </c:pt>
                <c:pt idx="6766">
                  <c:v>-1.9163078246009491E-3</c:v>
                </c:pt>
                <c:pt idx="6767">
                  <c:v>-1.9122110934013392E-3</c:v>
                </c:pt>
                <c:pt idx="6768">
                  <c:v>-1.9080422008990183E-3</c:v>
                </c:pt>
                <c:pt idx="6769">
                  <c:v>-1.9038061070979495E-3</c:v>
                </c:pt>
                <c:pt idx="6770">
                  <c:v>-1.8995071331993074E-3</c:v>
                </c:pt>
                <c:pt idx="6771">
                  <c:v>-1.8951423672994849E-3</c:v>
                </c:pt>
                <c:pt idx="6772">
                  <c:v>-1.8906981498005848E-3</c:v>
                </c:pt>
                <c:pt idx="6773">
                  <c:v>-1.8861850639986244E-3</c:v>
                </c:pt>
                <c:pt idx="6774">
                  <c:v>-1.8816023503980261E-3</c:v>
                </c:pt>
                <c:pt idx="6775">
                  <c:v>-1.8769450846001234E-3</c:v>
                </c:pt>
                <c:pt idx="6776">
                  <c:v>-1.8722106752981915E-3</c:v>
                </c:pt>
                <c:pt idx="6777">
                  <c:v>-1.8673993400994959E-3</c:v>
                </c:pt>
                <c:pt idx="6778">
                  <c:v>-1.8625152979012682E-3</c:v>
                </c:pt>
                <c:pt idx="6779">
                  <c:v>-1.857551355399778E-3</c:v>
                </c:pt>
                <c:pt idx="6780">
                  <c:v>-1.8525088623988495E-3</c:v>
                </c:pt>
                <c:pt idx="6781">
                  <c:v>-1.8473905103988386E-3</c:v>
                </c:pt>
                <c:pt idx="6782">
                  <c:v>-1.8421960135981408E-3</c:v>
                </c:pt>
                <c:pt idx="6783">
                  <c:v>-1.8369192420983893E-3</c:v>
                </c:pt>
                <c:pt idx="6784">
                  <c:v>-1.8315643526989334E-3</c:v>
                </c:pt>
                <c:pt idx="6785">
                  <c:v>-1.8261280795002222E-3</c:v>
                </c:pt>
                <c:pt idx="6786">
                  <c:v>-1.8206146128996181E-3</c:v>
                </c:pt>
                <c:pt idx="6787">
                  <c:v>-1.8150177705997805E-3</c:v>
                </c:pt>
                <c:pt idx="6788">
                  <c:v>-1.8093398355993884E-3</c:v>
                </c:pt>
                <c:pt idx="6789">
                  <c:v>-1.8035801716997923E-3</c:v>
                </c:pt>
                <c:pt idx="6790">
                  <c:v>-1.7977369622990125E-3</c:v>
                </c:pt>
                <c:pt idx="6791">
                  <c:v>-1.7918072979981048E-3</c:v>
                </c:pt>
                <c:pt idx="6792">
                  <c:v>-1.7857902441988927E-3</c:v>
                </c:pt>
                <c:pt idx="6793">
                  <c:v>-1.7796928672986212E-3</c:v>
                </c:pt>
                <c:pt idx="6794">
                  <c:v>-1.7735133932994529E-3</c:v>
                </c:pt>
                <c:pt idx="6795">
                  <c:v>-1.7672420585981286E-3</c:v>
                </c:pt>
                <c:pt idx="6796">
                  <c:v>-1.760894820399983E-3</c:v>
                </c:pt>
                <c:pt idx="6797">
                  <c:v>-1.7544698186995333E-3</c:v>
                </c:pt>
                <c:pt idx="6798">
                  <c:v>-1.7479592773987918E-3</c:v>
                </c:pt>
                <c:pt idx="6799">
                  <c:v>-1.7413640626990912E-3</c:v>
                </c:pt>
                <c:pt idx="6800">
                  <c:v>-1.7346876304991099E-3</c:v>
                </c:pt>
                <c:pt idx="6801">
                  <c:v>-1.7279246599990472E-3</c:v>
                </c:pt>
                <c:pt idx="6802">
                  <c:v>-1.7210804961997894E-3</c:v>
                </c:pt>
                <c:pt idx="6803">
                  <c:v>-1.7141522147987587E-3</c:v>
                </c:pt>
                <c:pt idx="6804">
                  <c:v>-1.7071419930978493E-3</c:v>
                </c:pt>
                <c:pt idx="6805">
                  <c:v>-1.7000516139979993E-3</c:v>
                </c:pt>
                <c:pt idx="6806">
                  <c:v>-1.6928821264983185E-3</c:v>
                </c:pt>
                <c:pt idx="6807">
                  <c:v>-1.685633336197867E-3</c:v>
                </c:pt>
                <c:pt idx="6808">
                  <c:v>-1.6783031382985314E-3</c:v>
                </c:pt>
                <c:pt idx="6809">
                  <c:v>-1.6708932461000359E-3</c:v>
                </c:pt>
                <c:pt idx="6810">
                  <c:v>-1.6634047358010662E-3</c:v>
                </c:pt>
                <c:pt idx="6811">
                  <c:v>-1.6558416023997324E-3</c:v>
                </c:pt>
                <c:pt idx="6812">
                  <c:v>-1.6482000662989549E-3</c:v>
                </c:pt>
                <c:pt idx="6813">
                  <c:v>-1.6404789388992924E-3</c:v>
                </c:pt>
                <c:pt idx="6814">
                  <c:v>-1.632685046899951E-3</c:v>
                </c:pt>
                <c:pt idx="6815">
                  <c:v>-1.6248137803991369E-3</c:v>
                </c:pt>
                <c:pt idx="6816">
                  <c:v>-1.6168698926009029E-3</c:v>
                </c:pt>
                <c:pt idx="6817">
                  <c:v>-1.6088511339980016E-3</c:v>
                </c:pt>
                <c:pt idx="6818">
                  <c:v>-1.6007586736996871E-3</c:v>
                </c:pt>
                <c:pt idx="6819">
                  <c:v>-1.5926055543005191E-3</c:v>
                </c:pt>
                <c:pt idx="6820">
                  <c:v>-1.5843821052001772E-3</c:v>
                </c:pt>
                <c:pt idx="6821">
                  <c:v>-1.5760914654983083E-3</c:v>
                </c:pt>
                <c:pt idx="6822">
                  <c:v>-1.5677349135998497E-3</c:v>
                </c:pt>
                <c:pt idx="6823">
                  <c:v>-1.5593081018003829E-3</c:v>
                </c:pt>
                <c:pt idx="6824">
                  <c:v>-1.5508212729002935E-3</c:v>
                </c:pt>
                <c:pt idx="6825">
                  <c:v>-1.5422692894979662E-3</c:v>
                </c:pt>
                <c:pt idx="6826">
                  <c:v>-1.533655395999034E-3</c:v>
                </c:pt>
                <c:pt idx="6827">
                  <c:v>-1.5249837556012835E-3</c:v>
                </c:pt>
                <c:pt idx="6828">
                  <c:v>-1.5162521477982693E-3</c:v>
                </c:pt>
                <c:pt idx="6829">
                  <c:v>-1.5074553041998229E-3</c:v>
                </c:pt>
                <c:pt idx="6830">
                  <c:v>-1.4986110072996439E-3</c:v>
                </c:pt>
                <c:pt idx="6831">
                  <c:v>-1.4897135172979858E-3</c:v>
                </c:pt>
                <c:pt idx="6832">
                  <c:v>-1.4807655415012277E-3</c:v>
                </c:pt>
                <c:pt idx="6833">
                  <c:v>-1.4717670967989704E-3</c:v>
                </c:pt>
                <c:pt idx="6834">
                  <c:v>-1.4627221009995139E-3</c:v>
                </c:pt>
                <c:pt idx="6835">
                  <c:v>-1.4536284619985906E-3</c:v>
                </c:pt>
                <c:pt idx="6836">
                  <c:v>-1.4444891515985603E-3</c:v>
                </c:pt>
                <c:pt idx="6837">
                  <c:v>-1.4353041209993478E-3</c:v>
                </c:pt>
                <c:pt idx="6838">
                  <c:v>-1.4260793895992663E-3</c:v>
                </c:pt>
                <c:pt idx="6839">
                  <c:v>-1.4168162547996133E-3</c:v>
                </c:pt>
                <c:pt idx="6840">
                  <c:v>-1.4075206111989758E-3</c:v>
                </c:pt>
                <c:pt idx="6841">
                  <c:v>-1.3981957627002828E-3</c:v>
                </c:pt>
                <c:pt idx="6842">
                  <c:v>-1.3888306292990649E-3</c:v>
                </c:pt>
                <c:pt idx="6843">
                  <c:v>-1.3794315985009575E-3</c:v>
                </c:pt>
                <c:pt idx="6844">
                  <c:v>-1.3700125523996576E-3</c:v>
                </c:pt>
                <c:pt idx="6845">
                  <c:v>-1.3605652852994865E-3</c:v>
                </c:pt>
                <c:pt idx="6846">
                  <c:v>-1.351092404700438E-3</c:v>
                </c:pt>
                <c:pt idx="6847">
                  <c:v>-1.3415962300982187E-3</c:v>
                </c:pt>
                <c:pt idx="6848">
                  <c:v>-1.3320769100992891E-3</c:v>
                </c:pt>
                <c:pt idx="6849">
                  <c:v>-1.3225416243010102E-3</c:v>
                </c:pt>
                <c:pt idx="6850">
                  <c:v>-1.3129958076980586E-3</c:v>
                </c:pt>
                <c:pt idx="6851">
                  <c:v>-1.303436404899827E-3</c:v>
                </c:pt>
                <c:pt idx="6852">
                  <c:v>-1.2938647100995126E-3</c:v>
                </c:pt>
                <c:pt idx="6853">
                  <c:v>-1.2842849839991288E-3</c:v>
                </c:pt>
                <c:pt idx="6854">
                  <c:v>-1.2746948113999679E-3</c:v>
                </c:pt>
                <c:pt idx="6855">
                  <c:v>-1.26510495969967E-3</c:v>
                </c:pt>
                <c:pt idx="6856">
                  <c:v>-1.2555117241994651E-3</c:v>
                </c:pt>
                <c:pt idx="6857">
                  <c:v>-1.2459248446994309E-3</c:v>
                </c:pt>
                <c:pt idx="6858">
                  <c:v>-1.2363365982004382E-3</c:v>
                </c:pt>
                <c:pt idx="6859">
                  <c:v>-1.2267530727001486E-3</c:v>
                </c:pt>
                <c:pt idx="6860">
                  <c:v>-1.2171774474012409E-3</c:v>
                </c:pt>
                <c:pt idx="6861">
                  <c:v>-1.207615051900035E-3</c:v>
                </c:pt>
                <c:pt idx="6862">
                  <c:v>-1.1980634979984472E-3</c:v>
                </c:pt>
                <c:pt idx="6863">
                  <c:v>-1.1885281627002087E-3</c:v>
                </c:pt>
                <c:pt idx="6864">
                  <c:v>-1.179015924499538E-3</c:v>
                </c:pt>
                <c:pt idx="6865">
                  <c:v>-1.1695245703009505E-3</c:v>
                </c:pt>
                <c:pt idx="6866">
                  <c:v>-1.1600528909987418E-3</c:v>
                </c:pt>
                <c:pt idx="6867">
                  <c:v>-1.1506023904992446E-3</c:v>
                </c:pt>
                <c:pt idx="6868">
                  <c:v>-1.1411850390992129E-3</c:v>
                </c:pt>
                <c:pt idx="6869">
                  <c:v>-1.1317978479006285E-3</c:v>
                </c:pt>
                <c:pt idx="6870">
                  <c:v>-1.1224448828990319E-3</c:v>
                </c:pt>
                <c:pt idx="6871">
                  <c:v>-1.1131272781987889E-3</c:v>
                </c:pt>
                <c:pt idx="6872">
                  <c:v>-1.1038413816990555E-3</c:v>
                </c:pt>
                <c:pt idx="6873">
                  <c:v>-1.0946048429012478E-3</c:v>
                </c:pt>
                <c:pt idx="6874">
                  <c:v>-1.0854073791009E-3</c:v>
                </c:pt>
                <c:pt idx="6875">
                  <c:v>-1.0762556177006388E-3</c:v>
                </c:pt>
                <c:pt idx="6876">
                  <c:v>-1.0671487058999674E-3</c:v>
                </c:pt>
                <c:pt idx="6877">
                  <c:v>-1.0580881397004305E-3</c:v>
                </c:pt>
                <c:pt idx="6878">
                  <c:v>-1.0490853881996998E-3</c:v>
                </c:pt>
                <c:pt idx="6879">
                  <c:v>-1.040136921098167E-3</c:v>
                </c:pt>
                <c:pt idx="6880">
                  <c:v>-1.0312413889010941E-3</c:v>
                </c:pt>
                <c:pt idx="6881">
                  <c:v>-1.0224103641007787E-3</c:v>
                </c:pt>
                <c:pt idx="6882">
                  <c:v>-1.0136450252993257E-3</c:v>
                </c:pt>
                <c:pt idx="6883">
                  <c:v>-1.0049446816005059E-3</c:v>
                </c:pt>
                <c:pt idx="6884">
                  <c:v>-9.9630714860055036E-4</c:v>
                </c:pt>
                <c:pt idx="6885">
                  <c:v>-9.8773821549968943E-4</c:v>
                </c:pt>
                <c:pt idx="6886">
                  <c:v>-9.7924012510119951E-4</c:v>
                </c:pt>
                <c:pt idx="6887">
                  <c:v>-9.7081665699860764E-4</c:v>
                </c:pt>
                <c:pt idx="6888">
                  <c:v>-9.6247045459918468E-4</c:v>
                </c:pt>
                <c:pt idx="6889">
                  <c:v>-9.5420480279884146E-4</c:v>
                </c:pt>
                <c:pt idx="6890">
                  <c:v>-9.4601559029783289E-4</c:v>
                </c:pt>
                <c:pt idx="6891">
                  <c:v>-9.3790973160068347E-4</c:v>
                </c:pt>
                <c:pt idx="6892">
                  <c:v>-9.2989031369938857E-4</c:v>
                </c:pt>
                <c:pt idx="6893">
                  <c:v>-9.2195636809933035E-4</c:v>
                </c:pt>
                <c:pt idx="6894">
                  <c:v>-9.1410950339820829E-4</c:v>
                </c:pt>
                <c:pt idx="6895">
                  <c:v>-9.0635383649839696E-4</c:v>
                </c:pt>
                <c:pt idx="6896">
                  <c:v>-8.9868783980051603E-4</c:v>
                </c:pt>
                <c:pt idx="6897">
                  <c:v>-8.9111840609845672E-4</c:v>
                </c:pt>
                <c:pt idx="6898">
                  <c:v>-8.8364640100024872E-4</c:v>
                </c:pt>
                <c:pt idx="6899">
                  <c:v>-8.7627065159878725E-4</c:v>
                </c:pt>
                <c:pt idx="6900">
                  <c:v>-8.6899831280007334E-4</c:v>
                </c:pt>
                <c:pt idx="6901">
                  <c:v>-8.6182980789928365E-4</c:v>
                </c:pt>
                <c:pt idx="6902">
                  <c:v>-8.5476126599814961E-4</c:v>
                </c:pt>
                <c:pt idx="6903">
                  <c:v>-8.477999042000306E-4</c:v>
                </c:pt>
                <c:pt idx="6904">
                  <c:v>-8.4094884089935817E-4</c:v>
                </c:pt>
                <c:pt idx="6905">
                  <c:v>-8.3420186150107156E-4</c:v>
                </c:pt>
                <c:pt idx="6906">
                  <c:v>-8.2757098629926418E-4</c:v>
                </c:pt>
                <c:pt idx="6907">
                  <c:v>-8.210512061985753E-4</c:v>
                </c:pt>
                <c:pt idx="6908">
                  <c:v>-8.1464227869787464E-4</c:v>
                </c:pt>
                <c:pt idx="6909">
                  <c:v>-8.0834978090038589E-4</c:v>
                </c:pt>
                <c:pt idx="6910">
                  <c:v>-8.0217614589983555E-4</c:v>
                </c:pt>
                <c:pt idx="6911">
                  <c:v>-7.9612022179986752E-4</c:v>
                </c:pt>
                <c:pt idx="6912">
                  <c:v>-7.9017815430049154E-4</c:v>
                </c:pt>
                <c:pt idx="6913">
                  <c:v>-7.8435901329854119E-4</c:v>
                </c:pt>
                <c:pt idx="6914">
                  <c:v>-7.7866432370043981E-4</c:v>
                </c:pt>
                <c:pt idx="6915">
                  <c:v>-7.7309715650031308E-4</c:v>
                </c:pt>
                <c:pt idx="6916">
                  <c:v>-7.6765342170048712E-4</c:v>
                </c:pt>
                <c:pt idx="6917">
                  <c:v>-7.6233124759994553E-4</c:v>
                </c:pt>
                <c:pt idx="6918">
                  <c:v>-7.5713865830095983E-4</c:v>
                </c:pt>
                <c:pt idx="6919">
                  <c:v>-7.520747024010177E-4</c:v>
                </c:pt>
                <c:pt idx="6920">
                  <c:v>-7.4713977869933501E-4</c:v>
                </c:pt>
                <c:pt idx="6921">
                  <c:v>-7.4233094209930073E-4</c:v>
                </c:pt>
                <c:pt idx="6922">
                  <c:v>-7.3765597459996002E-4</c:v>
                </c:pt>
                <c:pt idx="6923">
                  <c:v>-7.3310933559866953E-4</c:v>
                </c:pt>
                <c:pt idx="6924">
                  <c:v>-7.2869991329937989E-4</c:v>
                </c:pt>
                <c:pt idx="6925">
                  <c:v>-7.2442306930042832E-4</c:v>
                </c:pt>
                <c:pt idx="6926">
                  <c:v>-7.202840982998282E-4</c:v>
                </c:pt>
                <c:pt idx="6927">
                  <c:v>-7.1627501939985905E-4</c:v>
                </c:pt>
                <c:pt idx="6928">
                  <c:v>-7.1239839449788178E-4</c:v>
                </c:pt>
                <c:pt idx="6929">
                  <c:v>-7.08659410697976E-4</c:v>
                </c:pt>
                <c:pt idx="6930">
                  <c:v>-7.0505623149941243E-4</c:v>
                </c:pt>
                <c:pt idx="6931">
                  <c:v>-7.0159134880043439E-4</c:v>
                </c:pt>
                <c:pt idx="6932">
                  <c:v>-6.982598664997397E-4</c:v>
                </c:pt>
                <c:pt idx="6933">
                  <c:v>-6.9507070670127291E-4</c:v>
                </c:pt>
                <c:pt idx="6934">
                  <c:v>-6.9201725790080104E-4</c:v>
                </c:pt>
                <c:pt idx="6935">
                  <c:v>-6.8909979709985691E-4</c:v>
                </c:pt>
                <c:pt idx="6936">
                  <c:v>-6.8631771329918934E-4</c:v>
                </c:pt>
                <c:pt idx="6937">
                  <c:v>-6.8367174180039569E-4</c:v>
                </c:pt>
                <c:pt idx="6938">
                  <c:v>-6.8116558449915487E-4</c:v>
                </c:pt>
                <c:pt idx="6939">
                  <c:v>-6.7879580149821095E-4</c:v>
                </c:pt>
                <c:pt idx="6940">
                  <c:v>-6.7656233580137837E-4</c:v>
                </c:pt>
                <c:pt idx="6941">
                  <c:v>-6.7446966509976392E-4</c:v>
                </c:pt>
                <c:pt idx="6942">
                  <c:v>-6.7251327349993062E-4</c:v>
                </c:pt>
                <c:pt idx="6943">
                  <c:v>-6.7069172349931705E-4</c:v>
                </c:pt>
                <c:pt idx="6944">
                  <c:v>-6.6901393600105052E-4</c:v>
                </c:pt>
                <c:pt idx="6945">
                  <c:v>-6.6746816920115748E-4</c:v>
                </c:pt>
                <c:pt idx="6946">
                  <c:v>-6.6605359079829896E-4</c:v>
                </c:pt>
                <c:pt idx="6947">
                  <c:v>-6.6477320000046802E-4</c:v>
                </c:pt>
                <c:pt idx="6948">
                  <c:v>-6.6362720259860453E-4</c:v>
                </c:pt>
                <c:pt idx="6949">
                  <c:v>-6.6262099939962127E-4</c:v>
                </c:pt>
                <c:pt idx="6950">
                  <c:v>-6.6174596599921642E-4</c:v>
                </c:pt>
                <c:pt idx="6951">
                  <c:v>-6.6100173599892287E-4</c:v>
                </c:pt>
                <c:pt idx="6952">
                  <c:v>-6.6039187959887613E-4</c:v>
                </c:pt>
                <c:pt idx="6953">
                  <c:v>-6.5991002909981944E-4</c:v>
                </c:pt>
                <c:pt idx="6954">
                  <c:v>-6.5956033419922733E-4</c:v>
                </c:pt>
                <c:pt idx="6955">
                  <c:v>-6.5934014549995368E-4</c:v>
                </c:pt>
                <c:pt idx="6956">
                  <c:v>-6.592399669997917E-4</c:v>
                </c:pt>
                <c:pt idx="6957">
                  <c:v>-6.5927089239892211E-4</c:v>
                </c:pt>
                <c:pt idx="6958">
                  <c:v>-6.594296226012375E-4</c:v>
                </c:pt>
                <c:pt idx="6959">
                  <c:v>-6.5971587449809022E-4</c:v>
                </c:pt>
                <c:pt idx="6960">
                  <c:v>-6.6012920930091923E-4</c:v>
                </c:pt>
                <c:pt idx="6961">
                  <c:v>-6.606630131003044E-4</c:v>
                </c:pt>
                <c:pt idx="6962">
                  <c:v>-6.6131489450071967E-4</c:v>
                </c:pt>
                <c:pt idx="6963">
                  <c:v>-6.6208443509907511E-4</c:v>
                </c:pt>
                <c:pt idx="6964">
                  <c:v>-6.6297832210082674E-4</c:v>
                </c:pt>
                <c:pt idx="6965">
                  <c:v>-6.639871055007518E-4</c:v>
                </c:pt>
                <c:pt idx="6966">
                  <c:v>-6.6511547079883826E-4</c:v>
                </c:pt>
                <c:pt idx="6967">
                  <c:v>-6.6635942939896609E-4</c:v>
                </c:pt>
                <c:pt idx="6968">
                  <c:v>-6.6771280809874156E-4</c:v>
                </c:pt>
                <c:pt idx="6969">
                  <c:v>-6.6917222330076243E-4</c:v>
                </c:pt>
                <c:pt idx="6970">
                  <c:v>-6.7074529649957526E-4</c:v>
                </c:pt>
                <c:pt idx="6971">
                  <c:v>-6.7243000059846736E-4</c:v>
                </c:pt>
                <c:pt idx="6972">
                  <c:v>-6.7421937859890591E-4</c:v>
                </c:pt>
                <c:pt idx="6973">
                  <c:v>-6.7611656210075921E-4</c:v>
                </c:pt>
                <c:pt idx="6974">
                  <c:v>-6.7811762960090505E-4</c:v>
                </c:pt>
                <c:pt idx="6975">
                  <c:v>-6.8021799109985182E-4</c:v>
                </c:pt>
                <c:pt idx="6976">
                  <c:v>-6.8241836610027917E-4</c:v>
                </c:pt>
                <c:pt idx="6977">
                  <c:v>-6.847164228993563E-4</c:v>
                </c:pt>
                <c:pt idx="6978">
                  <c:v>-6.8710846380071189E-4</c:v>
                </c:pt>
                <c:pt idx="6979">
                  <c:v>-6.8959575460070255E-4</c:v>
                </c:pt>
                <c:pt idx="6980">
                  <c:v>-6.9217747340033497E-4</c:v>
                </c:pt>
                <c:pt idx="6981">
                  <c:v>-6.9484546590103946E-4</c:v>
                </c:pt>
                <c:pt idx="6982">
                  <c:v>-6.975972540992359E-4</c:v>
                </c:pt>
                <c:pt idx="6983">
                  <c:v>-7.0044140180058889E-4</c:v>
                </c:pt>
                <c:pt idx="6984">
                  <c:v>-7.0336867429787731E-4</c:v>
                </c:pt>
                <c:pt idx="6985">
                  <c:v>-7.0637332130019104E-4</c:v>
                </c:pt>
                <c:pt idx="6986">
                  <c:v>-7.0945827599899758E-4</c:v>
                </c:pt>
                <c:pt idx="6987">
                  <c:v>-7.1262296760110644E-4</c:v>
                </c:pt>
                <c:pt idx="6988">
                  <c:v>-7.1586344429874771E-4</c:v>
                </c:pt>
                <c:pt idx="6989">
                  <c:v>-7.191759416009802E-4</c:v>
                </c:pt>
                <c:pt idx="6990">
                  <c:v>-7.2255584409930407E-4</c:v>
                </c:pt>
                <c:pt idx="6991">
                  <c:v>-7.2600758949903366E-4</c:v>
                </c:pt>
                <c:pt idx="6992">
                  <c:v>-7.2952624690003631E-4</c:v>
                </c:pt>
                <c:pt idx="6993">
                  <c:v>-7.331119105984385E-4</c:v>
                </c:pt>
                <c:pt idx="6994">
                  <c:v>-7.3675640679837784E-4</c:v>
                </c:pt>
                <c:pt idx="6995">
                  <c:v>-7.4045597730076906E-4</c:v>
                </c:pt>
                <c:pt idx="6996">
                  <c:v>-7.442145160005964E-4</c:v>
                </c:pt>
                <c:pt idx="6997">
                  <c:v>-7.4803024759972914E-4</c:v>
                </c:pt>
                <c:pt idx="6998">
                  <c:v>-7.5189669599851072E-4</c:v>
                </c:pt>
                <c:pt idx="6999">
                  <c:v>-7.558148660002928E-4</c:v>
                </c:pt>
                <c:pt idx="7000">
                  <c:v>-7.5978386739805615E-4</c:v>
                </c:pt>
                <c:pt idx="7001">
                  <c:v>-7.6379483629906986E-4</c:v>
                </c:pt>
                <c:pt idx="7002">
                  <c:v>-7.6785065590101453E-4</c:v>
                </c:pt>
                <c:pt idx="7003">
                  <c:v>-7.7194722500095736E-4</c:v>
                </c:pt>
                <c:pt idx="7004">
                  <c:v>-7.7608223280023481E-4</c:v>
                </c:pt>
                <c:pt idx="7005">
                  <c:v>-7.8025363550082716E-4</c:v>
                </c:pt>
                <c:pt idx="7006">
                  <c:v>-7.844598512996015E-4</c:v>
                </c:pt>
                <c:pt idx="7007">
                  <c:v>-7.8869969490114045E-4</c:v>
                </c:pt>
                <c:pt idx="7008">
                  <c:v>-7.929634826986387E-4</c:v>
                </c:pt>
                <c:pt idx="7009">
                  <c:v>-7.9725605720071258E-4</c:v>
                </c:pt>
                <c:pt idx="7010">
                  <c:v>-8.0157592149987522E-4</c:v>
                </c:pt>
                <c:pt idx="7011">
                  <c:v>-8.0591333210122684E-4</c:v>
                </c:pt>
                <c:pt idx="7012">
                  <c:v>-8.1027108749864851E-4</c:v>
                </c:pt>
                <c:pt idx="7013">
                  <c:v>-8.1464959150068239E-4</c:v>
                </c:pt>
                <c:pt idx="7014">
                  <c:v>-8.1904385280040515E-4</c:v>
                </c:pt>
                <c:pt idx="7015">
                  <c:v>-8.2344667189815368E-4</c:v>
                </c:pt>
                <c:pt idx="7016">
                  <c:v>-8.2786115940081118E-4</c:v>
                </c:pt>
                <c:pt idx="7017">
                  <c:v>-8.322793564978781E-4</c:v>
                </c:pt>
                <c:pt idx="7018">
                  <c:v>-8.3670464070095818E-4</c:v>
                </c:pt>
                <c:pt idx="7019">
                  <c:v>-8.4113338860092313E-4</c:v>
                </c:pt>
                <c:pt idx="7020">
                  <c:v>-8.4556549580128149E-4</c:v>
                </c:pt>
                <c:pt idx="7021">
                  <c:v>-8.4999417270026356E-4</c:v>
                </c:pt>
                <c:pt idx="7022">
                  <c:v>-8.5442303980087786E-4</c:v>
                </c:pt>
                <c:pt idx="7023">
                  <c:v>-8.5884920169831958E-4</c:v>
                </c:pt>
                <c:pt idx="7024">
                  <c:v>-8.6326800369818102E-4</c:v>
                </c:pt>
                <c:pt idx="7025">
                  <c:v>-8.6767880809901499E-4</c:v>
                </c:pt>
                <c:pt idx="7026">
                  <c:v>-8.7207700050129233E-4</c:v>
                </c:pt>
                <c:pt idx="7027">
                  <c:v>-8.7645810310021943E-4</c:v>
                </c:pt>
                <c:pt idx="7028">
                  <c:v>-8.8082534680111735E-4</c:v>
                </c:pt>
                <c:pt idx="7029">
                  <c:v>-8.8517531730047949E-4</c:v>
                </c:pt>
                <c:pt idx="7030">
                  <c:v>-8.8950408549948179E-4</c:v>
                </c:pt>
                <c:pt idx="7031">
                  <c:v>-8.9381062759841257E-4</c:v>
                </c:pt>
                <c:pt idx="7032">
                  <c:v>-8.9809674269858419E-4</c:v>
                </c:pt>
                <c:pt idx="7033">
                  <c:v>-9.0235656010051457E-4</c:v>
                </c:pt>
                <c:pt idx="7034">
                  <c:v>-9.0658670179877276E-4</c:v>
                </c:pt>
                <c:pt idx="7035">
                  <c:v>-9.1079518900016865E-4</c:v>
                </c:pt>
                <c:pt idx="7036">
                  <c:v>-9.1497015850094954E-4</c:v>
                </c:pt>
                <c:pt idx="7037">
                  <c:v>-9.1910893049984566E-4</c:v>
                </c:pt>
                <c:pt idx="7038">
                  <c:v>-9.2321352590118977E-4</c:v>
                </c:pt>
                <c:pt idx="7039">
                  <c:v>-9.2728362329808078E-4</c:v>
                </c:pt>
                <c:pt idx="7040">
                  <c:v>-9.3131703259885512E-4</c:v>
                </c:pt>
                <c:pt idx="7041">
                  <c:v>-9.3531004840130549E-4</c:v>
                </c:pt>
                <c:pt idx="7042">
                  <c:v>-9.3926420609946604E-4</c:v>
                </c:pt>
                <c:pt idx="7043">
                  <c:v>-9.4317332139937093E-4</c:v>
                </c:pt>
                <c:pt idx="7044">
                  <c:v>-9.4703595879863656E-4</c:v>
                </c:pt>
                <c:pt idx="7045">
                  <c:v>-9.5085150060114643E-4</c:v>
                </c:pt>
                <c:pt idx="7046">
                  <c:v>-9.5462108179944494E-4</c:v>
                </c:pt>
                <c:pt idx="7047">
                  <c:v>-9.5834075990097745E-4</c:v>
                </c:pt>
                <c:pt idx="7048">
                  <c:v>-9.6201183160005144E-4</c:v>
                </c:pt>
                <c:pt idx="7049">
                  <c:v>-9.656340527008922E-4</c:v>
                </c:pt>
                <c:pt idx="7050">
                  <c:v>-9.6920045969994817E-4</c:v>
                </c:pt>
                <c:pt idx="7051">
                  <c:v>-9.727198583995289E-4</c:v>
                </c:pt>
                <c:pt idx="7052">
                  <c:v>-9.7618155960077502E-4</c:v>
                </c:pt>
                <c:pt idx="7053">
                  <c:v>-9.795847320006601E-4</c:v>
                </c:pt>
                <c:pt idx="7054">
                  <c:v>-9.8292911760111679E-4</c:v>
                </c:pt>
                <c:pt idx="7055">
                  <c:v>-9.8621545349786288E-4</c:v>
                </c:pt>
                <c:pt idx="7056">
                  <c:v>-9.8944262849798292E-4</c:v>
                </c:pt>
                <c:pt idx="7057">
                  <c:v>-9.9260506179987829E-4</c:v>
                </c:pt>
                <c:pt idx="7058">
                  <c:v>-9.957144572005916E-4</c:v>
                </c:pt>
                <c:pt idx="7059">
                  <c:v>-9.9875816179917365E-4</c:v>
                </c:pt>
                <c:pt idx="7060">
                  <c:v>-1.0017357115010839E-3</c:v>
                </c:pt>
                <c:pt idx="7061">
                  <c:v>-1.0046512081984815E-3</c:v>
                </c:pt>
                <c:pt idx="7062">
                  <c:v>-1.0075022254980581E-3</c:v>
                </c:pt>
                <c:pt idx="7063">
                  <c:v>-1.010287716098901E-3</c:v>
                </c:pt>
                <c:pt idx="7064">
                  <c:v>-1.0130080119985507E-3</c:v>
                </c:pt>
                <c:pt idx="7065">
                  <c:v>-1.0156616877985414E-3</c:v>
                </c:pt>
                <c:pt idx="7066">
                  <c:v>-1.0182474649980122E-3</c:v>
                </c:pt>
                <c:pt idx="7067">
                  <c:v>-1.0207627852985013E-3</c:v>
                </c:pt>
                <c:pt idx="7068">
                  <c:v>-1.0232135015009192E-3</c:v>
                </c:pt>
                <c:pt idx="7069">
                  <c:v>-1.0255970564010397E-3</c:v>
                </c:pt>
                <c:pt idx="7070">
                  <c:v>-1.0279097194008102E-3</c:v>
                </c:pt>
                <c:pt idx="7071">
                  <c:v>-1.0301522121984874E-3</c:v>
                </c:pt>
                <c:pt idx="7072">
                  <c:v>-1.0323265949985228E-3</c:v>
                </c:pt>
                <c:pt idx="7073">
                  <c:v>-1.0344298943998353E-3</c:v>
                </c:pt>
                <c:pt idx="7074">
                  <c:v>-1.0364630908981098E-3</c:v>
                </c:pt>
                <c:pt idx="7075">
                  <c:v>-1.0384252315986942E-3</c:v>
                </c:pt>
                <c:pt idx="7076">
                  <c:v>-1.0403157812994834E-3</c:v>
                </c:pt>
                <c:pt idx="7077">
                  <c:v>-1.0421347877986875E-3</c:v>
                </c:pt>
                <c:pt idx="7078">
                  <c:v>-1.0438854240000239E-3</c:v>
                </c:pt>
                <c:pt idx="7079">
                  <c:v>-1.0455617033002795E-3</c:v>
                </c:pt>
                <c:pt idx="7080">
                  <c:v>-1.0471711218009716E-3</c:v>
                </c:pt>
                <c:pt idx="7081">
                  <c:v>-1.0487094406990138E-3</c:v>
                </c:pt>
                <c:pt idx="7082">
                  <c:v>-1.0501792855990288E-3</c:v>
                </c:pt>
                <c:pt idx="7083">
                  <c:v>-1.0515799779007295E-3</c:v>
                </c:pt>
                <c:pt idx="7084">
                  <c:v>-1.0529068249987006E-3</c:v>
                </c:pt>
                <c:pt idx="7085">
                  <c:v>-1.0541641780008604E-3</c:v>
                </c:pt>
                <c:pt idx="7086">
                  <c:v>-1.0553559288979386E-3</c:v>
                </c:pt>
                <c:pt idx="7087">
                  <c:v>-1.0564821909007094E-3</c:v>
                </c:pt>
                <c:pt idx="7088">
                  <c:v>-1.0575340438983005E-3</c:v>
                </c:pt>
                <c:pt idx="7089">
                  <c:v>-1.0585202789989978E-3</c:v>
                </c:pt>
                <c:pt idx="7090">
                  <c:v>-1.0594408906001718E-3</c:v>
                </c:pt>
                <c:pt idx="7091">
                  <c:v>-1.0602931672991645E-3</c:v>
                </c:pt>
                <c:pt idx="7092">
                  <c:v>-1.0610812623994548E-3</c:v>
                </c:pt>
                <c:pt idx="7093">
                  <c:v>-1.0618037395992985E-3</c:v>
                </c:pt>
                <c:pt idx="7094">
                  <c:v>-1.0624633431000063E-3</c:v>
                </c:pt>
                <c:pt idx="7095">
                  <c:v>-1.0630553605004422E-3</c:v>
                </c:pt>
                <c:pt idx="7096">
                  <c:v>-1.0635867560999657E-3</c:v>
                </c:pt>
                <c:pt idx="7097">
                  <c:v>-1.064057035900845E-3</c:v>
                </c:pt>
                <c:pt idx="7098">
                  <c:v>-1.0644627725007183E-3</c:v>
                </c:pt>
                <c:pt idx="7099">
                  <c:v>-1.0648084932007862E-3</c:v>
                </c:pt>
                <c:pt idx="7100">
                  <c:v>-1.0650919920998092E-3</c:v>
                </c:pt>
                <c:pt idx="7101">
                  <c:v>-1.0653127650996908E-3</c:v>
                </c:pt>
                <c:pt idx="7102">
                  <c:v>-1.0654794892985819E-3</c:v>
                </c:pt>
                <c:pt idx="7103">
                  <c:v>-1.0655887768997729E-3</c:v>
                </c:pt>
                <c:pt idx="7104">
                  <c:v>-1.0656387702994152E-3</c:v>
                </c:pt>
                <c:pt idx="7105">
                  <c:v>-1.0656360535996612E-3</c:v>
                </c:pt>
                <c:pt idx="7106">
                  <c:v>-1.0655770917011864E-3</c:v>
                </c:pt>
                <c:pt idx="7107">
                  <c:v>-1.0654621011987331E-3</c:v>
                </c:pt>
                <c:pt idx="7108">
                  <c:v>-1.0652927352978736E-3</c:v>
                </c:pt>
                <c:pt idx="7109">
                  <c:v>-1.0650712925013295E-3</c:v>
                </c:pt>
                <c:pt idx="7110">
                  <c:v>-1.0648001040998167E-3</c:v>
                </c:pt>
                <c:pt idx="7111">
                  <c:v>-1.0644788339995159E-3</c:v>
                </c:pt>
                <c:pt idx="7112">
                  <c:v>-1.064112187901145E-3</c:v>
                </c:pt>
                <c:pt idx="7113">
                  <c:v>-1.0636967042003675E-3</c:v>
                </c:pt>
                <c:pt idx="7114">
                  <c:v>-1.0632349625012694E-3</c:v>
                </c:pt>
                <c:pt idx="7115">
                  <c:v>-1.0627304327002207E-3</c:v>
                </c:pt>
                <c:pt idx="7116">
                  <c:v>-1.0621778206996169E-3</c:v>
                </c:pt>
                <c:pt idx="7117">
                  <c:v>-1.061582019200813E-3</c:v>
                </c:pt>
                <c:pt idx="7118">
                  <c:v>-1.0609471262981174E-3</c:v>
                </c:pt>
                <c:pt idx="7119">
                  <c:v>-1.0602723232011613E-3</c:v>
                </c:pt>
                <c:pt idx="7120">
                  <c:v>-1.0595592796001085E-3</c:v>
                </c:pt>
                <c:pt idx="7121">
                  <c:v>-1.0588080653981535E-3</c:v>
                </c:pt>
                <c:pt idx="7122">
                  <c:v>-1.058018945698791E-3</c:v>
                </c:pt>
                <c:pt idx="7123">
                  <c:v>-1.0571972446982159E-3</c:v>
                </c:pt>
                <c:pt idx="7124">
                  <c:v>-1.0563436573001184E-3</c:v>
                </c:pt>
                <c:pt idx="7125">
                  <c:v>-1.0554536081990307E-3</c:v>
                </c:pt>
                <c:pt idx="7126">
                  <c:v>-1.0545306549012423E-3</c:v>
                </c:pt>
                <c:pt idx="7127">
                  <c:v>-1.0535751122979775E-3</c:v>
                </c:pt>
                <c:pt idx="7128">
                  <c:v>-1.0525938387004885E-3</c:v>
                </c:pt>
                <c:pt idx="7129">
                  <c:v>-1.0515897759013626E-3</c:v>
                </c:pt>
                <c:pt idx="7130">
                  <c:v>-1.050554813801341E-3</c:v>
                </c:pt>
                <c:pt idx="7131">
                  <c:v>-1.0494980103992191E-3</c:v>
                </c:pt>
                <c:pt idx="7132">
                  <c:v>-1.0484181360013167E-3</c:v>
                </c:pt>
                <c:pt idx="7133">
                  <c:v>-1.0473191047992714E-3</c:v>
                </c:pt>
                <c:pt idx="7134">
                  <c:v>-1.0461957172012148E-3</c:v>
                </c:pt>
                <c:pt idx="7135">
                  <c:v>-1.0450516338984528E-3</c:v>
                </c:pt>
                <c:pt idx="7136">
                  <c:v>-1.0438900236984239E-3</c:v>
                </c:pt>
                <c:pt idx="7137">
                  <c:v>-1.0427144624003404E-3</c:v>
                </c:pt>
                <c:pt idx="7138">
                  <c:v>-1.0415228595981318E-3</c:v>
                </c:pt>
                <c:pt idx="7139">
                  <c:v>-1.0403187776013567E-3</c:v>
                </c:pt>
                <c:pt idx="7140">
                  <c:v>-1.0390972161005152E-3</c:v>
                </c:pt>
                <c:pt idx="7141">
                  <c:v>-1.0378678560982735E-3</c:v>
                </c:pt>
                <c:pt idx="7142">
                  <c:v>-1.0366247706983245E-3</c:v>
                </c:pt>
                <c:pt idx="7143">
                  <c:v>-1.0353737217982939E-3</c:v>
                </c:pt>
                <c:pt idx="7144">
                  <c:v>-1.0341145492986925E-3</c:v>
                </c:pt>
                <c:pt idx="7145">
                  <c:v>-1.0328483650994258E-3</c:v>
                </c:pt>
                <c:pt idx="7146">
                  <c:v>-1.0315765003987565E-3</c:v>
                </c:pt>
                <c:pt idx="7147">
                  <c:v>-1.0303010520011924E-3</c:v>
                </c:pt>
                <c:pt idx="7148">
                  <c:v>-1.0290168559983215E-3</c:v>
                </c:pt>
                <c:pt idx="7149">
                  <c:v>-1.0277336381001589E-3</c:v>
                </c:pt>
                <c:pt idx="7150">
                  <c:v>-1.0264492068010611E-3</c:v>
                </c:pt>
                <c:pt idx="7151">
                  <c:v>-1.0251654588984138E-3</c:v>
                </c:pt>
                <c:pt idx="7152">
                  <c:v>-1.0238841001992682E-3</c:v>
                </c:pt>
                <c:pt idx="7153">
                  <c:v>-1.0226034923981331E-3</c:v>
                </c:pt>
                <c:pt idx="7154">
                  <c:v>-1.0213259340012826E-3</c:v>
                </c:pt>
                <c:pt idx="7155">
                  <c:v>-1.0200524211008144E-3</c:v>
                </c:pt>
                <c:pt idx="7156">
                  <c:v>-1.0187811308988159E-3</c:v>
                </c:pt>
                <c:pt idx="7157">
                  <c:v>-1.0175169117978555E-3</c:v>
                </c:pt>
                <c:pt idx="7158">
                  <c:v>-1.0162591783995367E-3</c:v>
                </c:pt>
                <c:pt idx="7159">
                  <c:v>-1.0150102651991233E-3</c:v>
                </c:pt>
                <c:pt idx="7160">
                  <c:v>-1.0137701171011315E-3</c:v>
                </c:pt>
                <c:pt idx="7161">
                  <c:v>-1.0125422410993679E-3</c:v>
                </c:pt>
                <c:pt idx="7162">
                  <c:v>-1.0113223113989989E-3</c:v>
                </c:pt>
                <c:pt idx="7163">
                  <c:v>-1.0101110912010824E-3</c:v>
                </c:pt>
                <c:pt idx="7164">
                  <c:v>-1.0089119504996802E-3</c:v>
                </c:pt>
                <c:pt idx="7165">
                  <c:v>-1.007728419597953E-3</c:v>
                </c:pt>
                <c:pt idx="7166">
                  <c:v>-1.0065558751009007E-3</c:v>
                </c:pt>
                <c:pt idx="7167">
                  <c:v>-1.0053963159997181E-3</c:v>
                </c:pt>
                <c:pt idx="7168">
                  <c:v>-1.0042514048009821E-3</c:v>
                </c:pt>
                <c:pt idx="7169">
                  <c:v>-1.0031260674985276E-3</c:v>
                </c:pt>
                <c:pt idx="7170">
                  <c:v>-1.0020133111012797E-3</c:v>
                </c:pt>
                <c:pt idx="7171">
                  <c:v>-1.0009123109995244E-3</c:v>
                </c:pt>
                <c:pt idx="7172">
                  <c:v>-9.998280696983386E-4</c:v>
                </c:pt>
                <c:pt idx="7173">
                  <c:v>-9.9876311989888222E-4</c:v>
                </c:pt>
                <c:pt idx="7174">
                  <c:v>-9.9772057290081761E-4</c:v>
                </c:pt>
                <c:pt idx="7175">
                  <c:v>-9.9669027099835716E-4</c:v>
                </c:pt>
                <c:pt idx="7176">
                  <c:v>-9.9567645320064457E-4</c:v>
                </c:pt>
                <c:pt idx="7177">
                  <c:v>-9.9468025570104146E-4</c:v>
                </c:pt>
                <c:pt idx="7178">
                  <c:v>-9.9370006489962748E-4</c:v>
                </c:pt>
                <c:pt idx="7179">
                  <c:v>-9.9273996309889867E-4</c:v>
                </c:pt>
                <c:pt idx="7180">
                  <c:v>-9.9180159979894711E-4</c:v>
                </c:pt>
                <c:pt idx="7181">
                  <c:v>-9.9088092009935735E-4</c:v>
                </c:pt>
                <c:pt idx="7182">
                  <c:v>-9.8997836990122323E-4</c:v>
                </c:pt>
                <c:pt idx="7183">
                  <c:v>-9.8909449510031777E-4</c:v>
                </c:pt>
                <c:pt idx="7184">
                  <c:v>-9.8822959060029802E-4</c:v>
                </c:pt>
                <c:pt idx="7185">
                  <c:v>-9.8738397240083486E-4</c:v>
                </c:pt>
                <c:pt idx="7186">
                  <c:v>-9.8655635889954851E-4</c:v>
                </c:pt>
                <c:pt idx="7187">
                  <c:v>-9.8574796090034056E-4</c:v>
                </c:pt>
                <c:pt idx="7188">
                  <c:v>-9.849577973994883E-4</c:v>
                </c:pt>
                <c:pt idx="7189">
                  <c:v>-9.8418737420047364E-4</c:v>
                </c:pt>
                <c:pt idx="7190">
                  <c:v>-9.8342944989937564E-4</c:v>
                </c:pt>
                <c:pt idx="7191">
                  <c:v>-9.8269112729809649E-4</c:v>
                </c:pt>
                <c:pt idx="7192">
                  <c:v>-9.8197661069931996E-4</c:v>
                </c:pt>
                <c:pt idx="7193">
                  <c:v>-9.8127642229783874E-4</c:v>
                </c:pt>
                <c:pt idx="7194">
                  <c:v>-9.8059727189792056E-4</c:v>
                </c:pt>
                <c:pt idx="7195">
                  <c:v>-9.7993436919807664E-4</c:v>
                </c:pt>
                <c:pt idx="7196">
                  <c:v>-9.7928591020135514E-4</c:v>
                </c:pt>
                <c:pt idx="7197">
                  <c:v>-9.7865212999792561E-4</c:v>
                </c:pt>
                <c:pt idx="7198">
                  <c:v>-9.780314749008312E-4</c:v>
                </c:pt>
                <c:pt idx="7199">
                  <c:v>-9.774267698006156E-4</c:v>
                </c:pt>
                <c:pt idx="7200">
                  <c:v>-9.7683406249871041E-4</c:v>
                </c:pt>
                <c:pt idx="7201">
                  <c:v>-9.7625531820000333E-4</c:v>
                </c:pt>
                <c:pt idx="7202">
                  <c:v>-9.7569296289989893E-4</c:v>
                </c:pt>
                <c:pt idx="7203">
                  <c:v>-9.7514021370059822E-4</c:v>
                </c:pt>
                <c:pt idx="7204">
                  <c:v>-9.7459832570123694E-4</c:v>
                </c:pt>
                <c:pt idx="7205">
                  <c:v>-9.7406928989940411E-4</c:v>
                </c:pt>
                <c:pt idx="7206">
                  <c:v>-9.7355044439950689E-4</c:v>
                </c:pt>
                <c:pt idx="7207">
                  <c:v>-9.730382640000812E-4</c:v>
                </c:pt>
                <c:pt idx="7208">
                  <c:v>-9.7253154120124918E-4</c:v>
                </c:pt>
                <c:pt idx="7209">
                  <c:v>-9.7203514640042954E-4</c:v>
                </c:pt>
                <c:pt idx="7210">
                  <c:v>-9.7154314039826772E-4</c:v>
                </c:pt>
                <c:pt idx="7211">
                  <c:v>-9.7105703239819263E-4</c:v>
                </c:pt>
                <c:pt idx="7212">
                  <c:v>-9.7057192260052716E-4</c:v>
                </c:pt>
                <c:pt idx="7213">
                  <c:v>-9.7008909460072346E-4</c:v>
                </c:pt>
                <c:pt idx="7214">
                  <c:v>-9.6960627459807824E-4</c:v>
                </c:pt>
                <c:pt idx="7215">
                  <c:v>-9.6912340659827123E-4</c:v>
                </c:pt>
                <c:pt idx="7216">
                  <c:v>-9.686419884005204E-4</c:v>
                </c:pt>
                <c:pt idx="7217">
                  <c:v>-9.6816207920014108E-4</c:v>
                </c:pt>
                <c:pt idx="7218">
                  <c:v>-9.6767777089823426E-4</c:v>
                </c:pt>
                <c:pt idx="7219">
                  <c:v>-9.671880957000667E-4</c:v>
                </c:pt>
                <c:pt idx="7220">
                  <c:v>-9.6669224759793337E-4</c:v>
                </c:pt>
                <c:pt idx="7221">
                  <c:v>-9.6618833470074605E-4</c:v>
                </c:pt>
                <c:pt idx="7222">
                  <c:v>-9.6567374639988657E-4</c:v>
                </c:pt>
                <c:pt idx="7223">
                  <c:v>-9.6515224619864171E-4</c:v>
                </c:pt>
                <c:pt idx="7224">
                  <c:v>-9.6462167929800557E-4</c:v>
                </c:pt>
                <c:pt idx="7225">
                  <c:v>-9.640760974001239E-4</c:v>
                </c:pt>
                <c:pt idx="7226">
                  <c:v>-9.6351877540001851E-4</c:v>
                </c:pt>
                <c:pt idx="7227">
                  <c:v>-9.6294338850100303E-4</c:v>
                </c:pt>
                <c:pt idx="7228">
                  <c:v>-9.6235256500065702E-4</c:v>
                </c:pt>
                <c:pt idx="7229">
                  <c:v>-9.6174110909785782E-4</c:v>
                </c:pt>
                <c:pt idx="7230">
                  <c:v>-9.6110795690051987E-4</c:v>
                </c:pt>
                <c:pt idx="7231">
                  <c:v>-9.604565262009146E-4</c:v>
                </c:pt>
                <c:pt idx="7232">
                  <c:v>-9.597746456009304E-4</c:v>
                </c:pt>
                <c:pt idx="7233">
                  <c:v>-9.5906660740041616E-4</c:v>
                </c:pt>
                <c:pt idx="7234">
                  <c:v>-9.5833623359808939E-4</c:v>
                </c:pt>
                <c:pt idx="7235">
                  <c:v>-9.5757944820107355E-4</c:v>
                </c:pt>
                <c:pt idx="7236">
                  <c:v>-9.567897721005636E-4</c:v>
                </c:pt>
                <c:pt idx="7237">
                  <c:v>-9.5596752720084055E-4</c:v>
                </c:pt>
                <c:pt idx="7238">
                  <c:v>-9.5511374719947639E-4</c:v>
                </c:pt>
                <c:pt idx="7239">
                  <c:v>-9.5422340559991881E-4</c:v>
                </c:pt>
                <c:pt idx="7240">
                  <c:v>-9.5329529209919883E-4</c:v>
                </c:pt>
                <c:pt idx="7241">
                  <c:v>-9.5232864429917186E-4</c:v>
                </c:pt>
                <c:pt idx="7242">
                  <c:v>-9.5132192859992415E-4</c:v>
                </c:pt>
                <c:pt idx="7243">
                  <c:v>-9.5027488519860981E-4</c:v>
                </c:pt>
                <c:pt idx="7244">
                  <c:v>-9.4918309109814913E-4</c:v>
                </c:pt>
                <c:pt idx="7245">
                  <c:v>-9.4804507099865987E-4</c:v>
                </c:pt>
                <c:pt idx="7246">
                  <c:v>-9.4685623210111203E-4</c:v>
                </c:pt>
                <c:pt idx="7247">
                  <c:v>-9.4562102109918555E-4</c:v>
                </c:pt>
                <c:pt idx="7248">
                  <c:v>-9.4433282869843538E-4</c:v>
                </c:pt>
                <c:pt idx="7249">
                  <c:v>-9.4299436650047141E-4</c:v>
                </c:pt>
                <c:pt idx="7250">
                  <c:v>-9.4160300970003163E-4</c:v>
                </c:pt>
                <c:pt idx="7251">
                  <c:v>-9.4015719830053968E-4</c:v>
                </c:pt>
                <c:pt idx="7252">
                  <c:v>-9.3865407199800188E-4</c:v>
                </c:pt>
                <c:pt idx="7253">
                  <c:v>-9.3708680249804388E-4</c:v>
                </c:pt>
                <c:pt idx="7254">
                  <c:v>-9.3545811889939046E-4</c:v>
                </c:pt>
                <c:pt idx="7255">
                  <c:v>-9.3376585629911801E-4</c:v>
                </c:pt>
                <c:pt idx="7256">
                  <c:v>-9.3200972590068432E-4</c:v>
                </c:pt>
                <c:pt idx="7257">
                  <c:v>-9.301865575999102E-4</c:v>
                </c:pt>
                <c:pt idx="7258">
                  <c:v>-9.2829650839831857E-4</c:v>
                </c:pt>
                <c:pt idx="7259">
                  <c:v>-9.263389949012435E-4</c:v>
                </c:pt>
                <c:pt idx="7260">
                  <c:v>-9.2430778499874577E-4</c:v>
                </c:pt>
                <c:pt idx="7261">
                  <c:v>-9.2220106209950359E-4</c:v>
                </c:pt>
                <c:pt idx="7262">
                  <c:v>-9.2001986060097352E-4</c:v>
                </c:pt>
                <c:pt idx="7263">
                  <c:v>-9.1776211559846388E-4</c:v>
                </c:pt>
                <c:pt idx="7264">
                  <c:v>-9.1542796440080565E-4</c:v>
                </c:pt>
                <c:pt idx="7265">
                  <c:v>-9.1301450279956953E-4</c:v>
                </c:pt>
                <c:pt idx="7266">
                  <c:v>-9.1052043039852038E-4</c:v>
                </c:pt>
                <c:pt idx="7267">
                  <c:v>-9.0793985539860955E-4</c:v>
                </c:pt>
                <c:pt idx="7268">
                  <c:v>-9.0527373389903687E-4</c:v>
                </c:pt>
                <c:pt idx="7269">
                  <c:v>-9.0251907380078933E-4</c:v>
                </c:pt>
                <c:pt idx="7270">
                  <c:v>-8.9967617309838488E-4</c:v>
                </c:pt>
                <c:pt idx="7271">
                  <c:v>-8.9674582000043301E-4</c:v>
                </c:pt>
                <c:pt idx="7272">
                  <c:v>-8.9372520400132771E-4</c:v>
                </c:pt>
                <c:pt idx="7273">
                  <c:v>-8.906074519003937E-4</c:v>
                </c:pt>
                <c:pt idx="7274">
                  <c:v>-8.8738910489993827E-4</c:v>
                </c:pt>
                <c:pt idx="7275">
                  <c:v>-8.8408285069974113E-4</c:v>
                </c:pt>
                <c:pt idx="7276">
                  <c:v>-8.8068104249927615E-4</c:v>
                </c:pt>
                <c:pt idx="7277">
                  <c:v>-8.7718138760095599E-4</c:v>
                </c:pt>
                <c:pt idx="7278">
                  <c:v>-8.7358208959997796E-4</c:v>
                </c:pt>
                <c:pt idx="7279">
                  <c:v>-8.6987605779853538E-4</c:v>
                </c:pt>
                <c:pt idx="7280">
                  <c:v>-8.6606851269976914E-4</c:v>
                </c:pt>
                <c:pt idx="7281">
                  <c:v>-8.621528057979333E-4</c:v>
                </c:pt>
                <c:pt idx="7282">
                  <c:v>-8.5813460569994504E-4</c:v>
                </c:pt>
                <c:pt idx="7283">
                  <c:v>-8.5401610619939561E-4</c:v>
                </c:pt>
                <c:pt idx="7284">
                  <c:v>-8.4978523619838597E-4</c:v>
                </c:pt>
                <c:pt idx="7285">
                  <c:v>-8.4544638859895826E-4</c:v>
                </c:pt>
                <c:pt idx="7286">
                  <c:v>-8.4099841959783816E-4</c:v>
                </c:pt>
                <c:pt idx="7287">
                  <c:v>-8.3643460270010905E-4</c:v>
                </c:pt>
                <c:pt idx="7288">
                  <c:v>-8.317585010004791E-4</c:v>
                </c:pt>
                <c:pt idx="7289">
                  <c:v>-8.2697236789996964E-4</c:v>
                </c:pt>
                <c:pt idx="7290">
                  <c:v>-8.220706877999362E-4</c:v>
                </c:pt>
                <c:pt idx="7291">
                  <c:v>-8.1705423109923458E-4</c:v>
                </c:pt>
                <c:pt idx="7292">
                  <c:v>-8.1192309509958704E-4</c:v>
                </c:pt>
                <c:pt idx="7293">
                  <c:v>-8.0667239689802273E-4</c:v>
                </c:pt>
                <c:pt idx="7294">
                  <c:v>-8.0131121509907643E-4</c:v>
                </c:pt>
                <c:pt idx="7295">
                  <c:v>-7.9582772709940741E-4</c:v>
                </c:pt>
                <c:pt idx="7296">
                  <c:v>-7.9022732409939067E-4</c:v>
                </c:pt>
                <c:pt idx="7297">
                  <c:v>-7.8450748399916392E-4</c:v>
                </c:pt>
                <c:pt idx="7298">
                  <c:v>-7.7866895459877128E-4</c:v>
                </c:pt>
                <c:pt idx="7299">
                  <c:v>-7.7270537060059041E-4</c:v>
                </c:pt>
                <c:pt idx="7300">
                  <c:v>-7.6662138199878882E-4</c:v>
                </c:pt>
                <c:pt idx="7301">
                  <c:v>-7.6041548830119154E-4</c:v>
                </c:pt>
                <c:pt idx="7302">
                  <c:v>-7.540874909004458E-4</c:v>
                </c:pt>
                <c:pt idx="7303">
                  <c:v>-7.4764099320034916E-4</c:v>
                </c:pt>
                <c:pt idx="7304">
                  <c:v>-7.4106840649790229E-4</c:v>
                </c:pt>
                <c:pt idx="7305">
                  <c:v>-7.3436894319911517E-4</c:v>
                </c:pt>
                <c:pt idx="7306">
                  <c:v>-7.2754987510137425E-4</c:v>
                </c:pt>
                <c:pt idx="7307">
                  <c:v>-7.2060529240047799E-4</c:v>
                </c:pt>
                <c:pt idx="7308">
                  <c:v>-7.1353943570073852E-4</c:v>
                </c:pt>
                <c:pt idx="7309">
                  <c:v>-7.0634743039832415E-4</c:v>
                </c:pt>
                <c:pt idx="7310">
                  <c:v>-6.9902804369803562E-4</c:v>
                </c:pt>
                <c:pt idx="7311">
                  <c:v>-6.915881027005355E-4</c:v>
                </c:pt>
                <c:pt idx="7312">
                  <c:v>-6.8402168519909878E-4</c:v>
                </c:pt>
                <c:pt idx="7313">
                  <c:v>-6.7633490969853938E-4</c:v>
                </c:pt>
                <c:pt idx="7314">
                  <c:v>-6.6852213160117913E-4</c:v>
                </c:pt>
                <c:pt idx="7315">
                  <c:v>-6.6058106759925295E-4</c:v>
                </c:pt>
                <c:pt idx="7316">
                  <c:v>-6.5251819960110424E-4</c:v>
                </c:pt>
                <c:pt idx="7317">
                  <c:v>-6.4433525070128894E-4</c:v>
                </c:pt>
                <c:pt idx="7318">
                  <c:v>-6.3602748570090739E-4</c:v>
                </c:pt>
                <c:pt idx="7319">
                  <c:v>-6.2759618499796943E-4</c:v>
                </c:pt>
                <c:pt idx="7320">
                  <c:v>-6.1904201129792114E-4</c:v>
                </c:pt>
                <c:pt idx="7321">
                  <c:v>-6.103660442988712E-4</c:v>
                </c:pt>
                <c:pt idx="7322">
                  <c:v>-6.0156867959904048E-4</c:v>
                </c:pt>
                <c:pt idx="7323">
                  <c:v>-5.9265303649880252E-4</c:v>
                </c:pt>
                <c:pt idx="7324">
                  <c:v>-5.8361872029877304E-4</c:v>
                </c:pt>
                <c:pt idx="7325">
                  <c:v>-5.7445839609826521E-4</c:v>
                </c:pt>
                <c:pt idx="7326">
                  <c:v>-5.6517843480108354E-4</c:v>
                </c:pt>
                <c:pt idx="7327">
                  <c:v>-5.5578310459836189E-4</c:v>
                </c:pt>
                <c:pt idx="7328">
                  <c:v>-5.4627158839792855E-4</c:v>
                </c:pt>
                <c:pt idx="7329">
                  <c:v>-5.3664539170128478E-4</c:v>
                </c:pt>
                <c:pt idx="7330">
                  <c:v>-5.2690253150089461E-4</c:v>
                </c:pt>
                <c:pt idx="7331">
                  <c:v>-5.1704449399991859E-4</c:v>
                </c:pt>
                <c:pt idx="7332">
                  <c:v>-5.0707303159924777E-4</c:v>
                </c:pt>
                <c:pt idx="7333">
                  <c:v>-4.9698858089897158E-4</c:v>
                </c:pt>
                <c:pt idx="7334">
                  <c:v>-4.8679295679932011E-4</c:v>
                </c:pt>
                <c:pt idx="7335">
                  <c:v>-4.7648510139808309E-4</c:v>
                </c:pt>
                <c:pt idx="7336">
                  <c:v>-4.6607086439820478E-4</c:v>
                </c:pt>
                <c:pt idx="7337">
                  <c:v>-4.555479994010625E-4</c:v>
                </c:pt>
                <c:pt idx="7338">
                  <c:v>-4.4491566839965913E-4</c:v>
                </c:pt>
                <c:pt idx="7339">
                  <c:v>-4.3417538559964441E-4</c:v>
                </c:pt>
                <c:pt idx="7340">
                  <c:v>-4.233317500990097E-4</c:v>
                </c:pt>
                <c:pt idx="7341">
                  <c:v>-4.123882727000705E-4</c:v>
                </c:pt>
                <c:pt idx="7342">
                  <c:v>-4.0134787940004912E-4</c:v>
                </c:pt>
                <c:pt idx="7343">
                  <c:v>-3.9020502050135519E-4</c:v>
                </c:pt>
                <c:pt idx="7344">
                  <c:v>-3.789604150981063E-4</c:v>
                </c:pt>
                <c:pt idx="7345">
                  <c:v>-3.6761927960071716E-4</c:v>
                </c:pt>
                <c:pt idx="7346">
                  <c:v>-3.5618489819810861E-4</c:v>
                </c:pt>
                <c:pt idx="7347">
                  <c:v>-3.4465776380088187E-4</c:v>
                </c:pt>
                <c:pt idx="7348">
                  <c:v>-3.3303840259790718E-4</c:v>
                </c:pt>
                <c:pt idx="7349">
                  <c:v>-3.21331729100649E-4</c:v>
                </c:pt>
                <c:pt idx="7350">
                  <c:v>-3.0953236980124643E-4</c:v>
                </c:pt>
                <c:pt idx="7351">
                  <c:v>-2.9765031460016189E-4</c:v>
                </c:pt>
                <c:pt idx="7352">
                  <c:v>-2.85682505900553E-4</c:v>
                </c:pt>
                <c:pt idx="7353">
                  <c:v>-2.7363145539993639E-4</c:v>
                </c:pt>
                <c:pt idx="7354">
                  <c:v>-2.6150021779969279E-4</c:v>
                </c:pt>
                <c:pt idx="7355">
                  <c:v>-2.4928789320100009E-4</c:v>
                </c:pt>
                <c:pt idx="7356">
                  <c:v>-2.369954321999046E-4</c:v>
                </c:pt>
                <c:pt idx="7357">
                  <c:v>-2.2463625190027869E-4</c:v>
                </c:pt>
                <c:pt idx="7358">
                  <c:v>-2.1219979419839774E-4</c:v>
                </c:pt>
                <c:pt idx="7359">
                  <c:v>-1.9969181920131973E-4</c:v>
                </c:pt>
                <c:pt idx="7360">
                  <c:v>-1.8711400149840074E-4</c:v>
                </c:pt>
                <c:pt idx="7361">
                  <c:v>-1.7447005279791483E-4</c:v>
                </c:pt>
                <c:pt idx="7362">
                  <c:v>-1.6176098199949251E-4</c:v>
                </c:pt>
                <c:pt idx="7363">
                  <c:v>-1.4898495789950061E-4</c:v>
                </c:pt>
                <c:pt idx="7364">
                  <c:v>-1.3615162529845293E-4</c:v>
                </c:pt>
                <c:pt idx="7365">
                  <c:v>-1.2325836570070692E-4</c:v>
                </c:pt>
                <c:pt idx="7366">
                  <c:v>-1.1031067219846591E-4</c:v>
                </c:pt>
                <c:pt idx="7367">
                  <c:v>-9.7310057498134483E-5</c:v>
                </c:pt>
                <c:pt idx="7368">
                  <c:v>-8.4255857398574108E-5</c:v>
                </c:pt>
                <c:pt idx="7369">
                  <c:v>-7.1153820400127188E-5</c:v>
                </c:pt>
                <c:pt idx="7370">
                  <c:v>-5.8007642000035275E-5</c:v>
                </c:pt>
                <c:pt idx="7371">
                  <c:v>-4.48152099998822E-5</c:v>
                </c:pt>
                <c:pt idx="7372">
                  <c:v>-3.1580921600493639E-5</c:v>
                </c:pt>
                <c:pt idx="7373">
                  <c:v>-1.8304618599529476E-5</c:v>
                </c:pt>
                <c:pt idx="7374">
                  <c:v>-4.9918030988749251E-6</c:v>
                </c:pt>
                <c:pt idx="7375">
                  <c:v>8.3561495998196733E-6</c:v>
                </c:pt>
                <c:pt idx="7376">
                  <c:v>2.1742034999050475E-5</c:v>
                </c:pt>
                <c:pt idx="7377">
                  <c:v>3.5156081800380434E-5</c:v>
                </c:pt>
                <c:pt idx="7378">
                  <c:v>4.8596189799354761E-5</c:v>
                </c:pt>
                <c:pt idx="7379">
                  <c:v>6.2058368801132247E-5</c:v>
                </c:pt>
                <c:pt idx="7380">
                  <c:v>7.5546447199315026E-5</c:v>
                </c:pt>
                <c:pt idx="7381">
                  <c:v>8.9055367599399915E-5</c:v>
                </c:pt>
                <c:pt idx="7382">
                  <c:v>1.0258059780099416E-4</c:v>
                </c:pt>
                <c:pt idx="7383">
                  <c:v>1.1612558110130067E-4</c:v>
                </c:pt>
                <c:pt idx="7384">
                  <c:v>1.2968529659929118E-4</c:v>
                </c:pt>
                <c:pt idx="7385">
                  <c:v>1.4325333200204682E-4</c:v>
                </c:pt>
                <c:pt idx="7386">
                  <c:v>1.5682734469990578E-4</c:v>
                </c:pt>
                <c:pt idx="7387">
                  <c:v>1.7041163270192783E-4</c:v>
                </c:pt>
                <c:pt idx="7388">
                  <c:v>1.8399828380211147E-4</c:v>
                </c:pt>
                <c:pt idx="7389">
                  <c:v>1.9758630289956614E-4</c:v>
                </c:pt>
                <c:pt idx="7390">
                  <c:v>2.1117286259908497E-4</c:v>
                </c:pt>
                <c:pt idx="7391">
                  <c:v>2.2475615629957701E-4</c:v>
                </c:pt>
                <c:pt idx="7392">
                  <c:v>2.3833714899978986E-4</c:v>
                </c:pt>
                <c:pt idx="7393">
                  <c:v>2.5191294090021188E-4</c:v>
                </c:pt>
                <c:pt idx="7394">
                  <c:v>2.6547258820031061E-4</c:v>
                </c:pt>
                <c:pt idx="7395">
                  <c:v>2.7902105439991942E-4</c:v>
                </c:pt>
                <c:pt idx="7396">
                  <c:v>2.9255627410051943E-4</c:v>
                </c:pt>
                <c:pt idx="7397">
                  <c:v>3.0607744050215047E-4</c:v>
                </c:pt>
                <c:pt idx="7398">
                  <c:v>3.195772647011097E-4</c:v>
                </c:pt>
                <c:pt idx="7399">
                  <c:v>3.3305277440121017E-4</c:v>
                </c:pt>
                <c:pt idx="7400">
                  <c:v>3.4650160460003576E-4</c:v>
                </c:pt>
                <c:pt idx="7401">
                  <c:v>3.599168808001707E-4</c:v>
                </c:pt>
                <c:pt idx="7402">
                  <c:v>3.733088507011928E-4</c:v>
                </c:pt>
                <c:pt idx="7403">
                  <c:v>3.8667198009889603E-4</c:v>
                </c:pt>
                <c:pt idx="7404">
                  <c:v>3.9999950870139855E-4</c:v>
                </c:pt>
                <c:pt idx="7405">
                  <c:v>4.1329163400050106E-4</c:v>
                </c:pt>
                <c:pt idx="7406">
                  <c:v>4.2654581250189949E-4</c:v>
                </c:pt>
                <c:pt idx="7407">
                  <c:v>4.3976483510022035E-4</c:v>
                </c:pt>
                <c:pt idx="7408">
                  <c:v>4.5293953330016734E-4</c:v>
                </c:pt>
                <c:pt idx="7409">
                  <c:v>4.6606853249997471E-4</c:v>
                </c:pt>
                <c:pt idx="7410">
                  <c:v>4.7915650529972709E-4</c:v>
                </c:pt>
                <c:pt idx="7411">
                  <c:v>4.9219894589924706E-4</c:v>
                </c:pt>
                <c:pt idx="7412">
                  <c:v>5.0519142100213799E-4</c:v>
                </c:pt>
                <c:pt idx="7413">
                  <c:v>5.1812879510038101E-4</c:v>
                </c:pt>
                <c:pt idx="7414">
                  <c:v>5.3101186490067676E-4</c:v>
                </c:pt>
                <c:pt idx="7415">
                  <c:v>5.4383718660133695E-4</c:v>
                </c:pt>
                <c:pt idx="7416">
                  <c:v>5.5660211069863408E-4</c:v>
                </c:pt>
                <c:pt idx="7417">
                  <c:v>5.6931116870018172E-4</c:v>
                </c:pt>
                <c:pt idx="7418">
                  <c:v>5.81956740902001E-4</c:v>
                </c:pt>
                <c:pt idx="7419">
                  <c:v>5.9453919410046296E-4</c:v>
                </c:pt>
                <c:pt idx="7420">
                  <c:v>6.0705605759991954E-4</c:v>
                </c:pt>
                <c:pt idx="7421">
                  <c:v>6.1950599210192081E-4</c:v>
                </c:pt>
                <c:pt idx="7422">
                  <c:v>6.3188668839941897E-4</c:v>
                </c:pt>
                <c:pt idx="7423">
                  <c:v>6.4419857250186396E-4</c:v>
                </c:pt>
                <c:pt idx="7424">
                  <c:v>6.5644040569878825E-4</c:v>
                </c:pt>
                <c:pt idx="7425">
                  <c:v>6.6860441100047296E-4</c:v>
                </c:pt>
                <c:pt idx="7426">
                  <c:v>6.8069494340150527E-4</c:v>
                </c:pt>
                <c:pt idx="7427">
                  <c:v>6.9270865959936145E-4</c:v>
                </c:pt>
                <c:pt idx="7428">
                  <c:v>7.0464395779978872E-4</c:v>
                </c:pt>
                <c:pt idx="7429">
                  <c:v>7.1650059379990694E-4</c:v>
                </c:pt>
                <c:pt idx="7430">
                  <c:v>7.2827795840169074E-4</c:v>
                </c:pt>
                <c:pt idx="7431">
                  <c:v>7.3997218650134755E-4</c:v>
                </c:pt>
                <c:pt idx="7432">
                  <c:v>7.5157985990159659E-4</c:v>
                </c:pt>
                <c:pt idx="7433">
                  <c:v>7.6310277670188498E-4</c:v>
                </c:pt>
                <c:pt idx="7434">
                  <c:v>7.7454442619995234E-4</c:v>
                </c:pt>
                <c:pt idx="7435">
                  <c:v>7.858955449009386E-4</c:v>
                </c:pt>
                <c:pt idx="7436">
                  <c:v>7.9715863699902911E-4</c:v>
                </c:pt>
                <c:pt idx="7437">
                  <c:v>8.0833655589884756E-4</c:v>
                </c:pt>
                <c:pt idx="7438">
                  <c:v>8.194236962992818E-4</c:v>
                </c:pt>
                <c:pt idx="7439">
                  <c:v>8.3042313509906762E-4</c:v>
                </c:pt>
                <c:pt idx="7440">
                  <c:v>8.4132051049934375E-4</c:v>
                </c:pt>
                <c:pt idx="7441">
                  <c:v>8.5212477960183719E-4</c:v>
                </c:pt>
                <c:pt idx="7442">
                  <c:v>8.6283689190125301E-4</c:v>
                </c:pt>
                <c:pt idx="7443">
                  <c:v>8.7345418749862347E-4</c:v>
                </c:pt>
                <c:pt idx="7444">
                  <c:v>8.8397556629971064E-4</c:v>
                </c:pt>
                <c:pt idx="7445">
                  <c:v>8.9440116889960564E-4</c:v>
                </c:pt>
                <c:pt idx="7446">
                  <c:v>9.0472654720130663E-4</c:v>
                </c:pt>
                <c:pt idx="7447">
                  <c:v>9.1495616459980056E-4</c:v>
                </c:pt>
                <c:pt idx="7448">
                  <c:v>9.2508834330118361E-4</c:v>
                </c:pt>
                <c:pt idx="7449">
                  <c:v>9.3512360620096047E-4</c:v>
                </c:pt>
                <c:pt idx="7450">
                  <c:v>9.4505739280137391E-4</c:v>
                </c:pt>
                <c:pt idx="7451">
                  <c:v>9.5488937060039802E-4</c:v>
                </c:pt>
                <c:pt idx="7452">
                  <c:v>9.6462322450108218E-4</c:v>
                </c:pt>
                <c:pt idx="7453">
                  <c:v>9.7425518839955316E-4</c:v>
                </c:pt>
                <c:pt idx="7454">
                  <c:v>9.8378142429922377E-4</c:v>
                </c:pt>
                <c:pt idx="7455">
                  <c:v>9.9320837369987203E-4</c:v>
                </c:pt>
                <c:pt idx="7456">
                  <c:v>1.0025382099989599E-3</c:v>
                </c:pt>
                <c:pt idx="7457">
                  <c:v>1.0117638218005709E-3</c:v>
                </c:pt>
                <c:pt idx="7458">
                  <c:v>1.0208860673017739E-3</c:v>
                </c:pt>
                <c:pt idx="7459">
                  <c:v>1.0299088140008905E-3</c:v>
                </c:pt>
                <c:pt idx="7460">
                  <c:v>1.0388241486012362E-3</c:v>
                </c:pt>
                <c:pt idx="7461">
                  <c:v>1.0476353354000878E-3</c:v>
                </c:pt>
                <c:pt idx="7462">
                  <c:v>1.056347902501642E-3</c:v>
                </c:pt>
                <c:pt idx="7463">
                  <c:v>1.0649588470990068E-3</c:v>
                </c:pt>
                <c:pt idx="7464">
                  <c:v>1.0734654896005225E-3</c:v>
                </c:pt>
                <c:pt idx="7465">
                  <c:v>1.0818726017021163E-3</c:v>
                </c:pt>
                <c:pt idx="7466">
                  <c:v>1.0901780917009773E-3</c:v>
                </c:pt>
                <c:pt idx="7467">
                  <c:v>1.0983812807019433E-3</c:v>
                </c:pt>
                <c:pt idx="7468">
                  <c:v>1.1064795503017422E-3</c:v>
                </c:pt>
                <c:pt idx="7469">
                  <c:v>1.1144824069013737E-3</c:v>
                </c:pt>
                <c:pt idx="7470">
                  <c:v>1.1223834922020615E-3</c:v>
                </c:pt>
                <c:pt idx="7471">
                  <c:v>1.1301829937018226E-3</c:v>
                </c:pt>
                <c:pt idx="7472">
                  <c:v>1.1378843284006734E-3</c:v>
                </c:pt>
                <c:pt idx="7473">
                  <c:v>1.1454855207020387E-3</c:v>
                </c:pt>
                <c:pt idx="7474">
                  <c:v>1.1529844161017877E-3</c:v>
                </c:pt>
                <c:pt idx="7475">
                  <c:v>1.1603889570999115E-3</c:v>
                </c:pt>
                <c:pt idx="7476">
                  <c:v>1.1676983912991545E-3</c:v>
                </c:pt>
                <c:pt idx="7477">
                  <c:v>1.1749032453991504E-3</c:v>
                </c:pt>
                <c:pt idx="7478">
                  <c:v>1.1820126905988104E-3</c:v>
                </c:pt>
                <c:pt idx="7479">
                  <c:v>1.1890299029992946E-3</c:v>
                </c:pt>
                <c:pt idx="7480">
                  <c:v>1.1959501448011167E-3</c:v>
                </c:pt>
                <c:pt idx="7481">
                  <c:v>1.2027729293002665E-3</c:v>
                </c:pt>
                <c:pt idx="7482">
                  <c:v>1.209502191301226E-3</c:v>
                </c:pt>
                <c:pt idx="7483">
                  <c:v>1.2161399509018622E-3</c:v>
                </c:pt>
                <c:pt idx="7484">
                  <c:v>1.2226877614018861E-3</c:v>
                </c:pt>
                <c:pt idx="7485">
                  <c:v>1.2291426950987727E-3</c:v>
                </c:pt>
                <c:pt idx="7486">
                  <c:v>1.2355082950996632E-3</c:v>
                </c:pt>
                <c:pt idx="7487">
                  <c:v>1.2417835117020104E-3</c:v>
                </c:pt>
                <c:pt idx="7488">
                  <c:v>1.2479714661992602E-3</c:v>
                </c:pt>
                <c:pt idx="7489">
                  <c:v>1.254073691601576E-3</c:v>
                </c:pt>
                <c:pt idx="7490">
                  <c:v>1.2600878655000258E-3</c:v>
                </c:pt>
                <c:pt idx="7491">
                  <c:v>1.2660175938989937E-3</c:v>
                </c:pt>
                <c:pt idx="7492">
                  <c:v>1.2718620540006498E-3</c:v>
                </c:pt>
                <c:pt idx="7493">
                  <c:v>1.277622830102132E-3</c:v>
                </c:pt>
                <c:pt idx="7494">
                  <c:v>1.2833012666995103E-3</c:v>
                </c:pt>
                <c:pt idx="7495">
                  <c:v>1.2888992693014245E-3</c:v>
                </c:pt>
                <c:pt idx="7496">
                  <c:v>1.2944162881005639E-3</c:v>
                </c:pt>
                <c:pt idx="7497">
                  <c:v>1.2998569043993768E-3</c:v>
                </c:pt>
                <c:pt idx="7498">
                  <c:v>1.3052165571991736E-3</c:v>
                </c:pt>
                <c:pt idx="7499">
                  <c:v>1.3105006180005319E-3</c:v>
                </c:pt>
                <c:pt idx="7500">
                  <c:v>1.3157128570995269E-3</c:v>
                </c:pt>
                <c:pt idx="7501">
                  <c:v>1.3208507118989132E-3</c:v>
                </c:pt>
                <c:pt idx="7502">
                  <c:v>1.3259079874003987E-3</c:v>
                </c:pt>
                <c:pt idx="7503">
                  <c:v>1.3309017190010763E-3</c:v>
                </c:pt>
                <c:pt idx="7504">
                  <c:v>1.3358253054995828E-3</c:v>
                </c:pt>
                <c:pt idx="7505">
                  <c:v>1.3406824198014533E-3</c:v>
                </c:pt>
                <c:pt idx="7506">
                  <c:v>1.3454693166004006E-3</c:v>
                </c:pt>
                <c:pt idx="7507">
                  <c:v>1.3501945404996718E-3</c:v>
                </c:pt>
                <c:pt idx="7508">
                  <c:v>1.3548507968010881E-3</c:v>
                </c:pt>
                <c:pt idx="7509">
                  <c:v>1.3594406219006316E-3</c:v>
                </c:pt>
                <c:pt idx="7510">
                  <c:v>1.3639747712019812E-3</c:v>
                </c:pt>
                <c:pt idx="7511">
                  <c:v>1.3684456997005157E-3</c:v>
                </c:pt>
                <c:pt idx="7512">
                  <c:v>1.3728563159993712E-3</c:v>
                </c:pt>
                <c:pt idx="7513">
                  <c:v>1.3772096833015723E-3</c:v>
                </c:pt>
                <c:pt idx="7514">
                  <c:v>1.3815066309987856E-3</c:v>
                </c:pt>
                <c:pt idx="7515">
                  <c:v>1.3857480814998269E-3</c:v>
                </c:pt>
                <c:pt idx="7516">
                  <c:v>1.3899300099993184E-3</c:v>
                </c:pt>
                <c:pt idx="7517">
                  <c:v>1.3940640807987847E-3</c:v>
                </c:pt>
                <c:pt idx="7518">
                  <c:v>1.3981504640021569E-3</c:v>
                </c:pt>
                <c:pt idx="7519">
                  <c:v>1.4021858367989637E-3</c:v>
                </c:pt>
                <c:pt idx="7520">
                  <c:v>1.4061704412000608E-3</c:v>
                </c:pt>
                <c:pt idx="7521">
                  <c:v>1.4101079928003912E-3</c:v>
                </c:pt>
                <c:pt idx="7522">
                  <c:v>1.4140013255001804E-3</c:v>
                </c:pt>
                <c:pt idx="7523">
                  <c:v>1.4178485361000526E-3</c:v>
                </c:pt>
                <c:pt idx="7524">
                  <c:v>1.4216546963012888E-3</c:v>
                </c:pt>
                <c:pt idx="7525">
                  <c:v>1.4254202570995744E-3</c:v>
                </c:pt>
                <c:pt idx="7526">
                  <c:v>1.4291438009017554E-3</c:v>
                </c:pt>
                <c:pt idx="7527">
                  <c:v>1.4328305314990075E-3</c:v>
                </c:pt>
                <c:pt idx="7528">
                  <c:v>1.4364824315009628E-3</c:v>
                </c:pt>
                <c:pt idx="7529">
                  <c:v>1.4400978557986832E-3</c:v>
                </c:pt>
                <c:pt idx="7530">
                  <c:v>1.4436768189014515E-3</c:v>
                </c:pt>
                <c:pt idx="7531">
                  <c:v>1.447223961498878E-3</c:v>
                </c:pt>
                <c:pt idx="7532">
                  <c:v>1.4507352216988068E-3</c:v>
                </c:pt>
                <c:pt idx="7533">
                  <c:v>1.4542167855005061E-3</c:v>
                </c:pt>
                <c:pt idx="7534">
                  <c:v>1.4576712970004735E-3</c:v>
                </c:pt>
                <c:pt idx="7535">
                  <c:v>1.4610979431992632E-3</c:v>
                </c:pt>
                <c:pt idx="7536">
                  <c:v>1.4644968799011338E-3</c:v>
                </c:pt>
                <c:pt idx="7537">
                  <c:v>1.4678709626991804E-3</c:v>
                </c:pt>
                <c:pt idx="7538">
                  <c:v>1.4712174002013967E-3</c:v>
                </c:pt>
                <c:pt idx="7539">
                  <c:v>1.4745390000996395E-3</c:v>
                </c:pt>
                <c:pt idx="7540">
                  <c:v>1.4778373484993779E-3</c:v>
                </c:pt>
                <c:pt idx="7541">
                  <c:v>1.4811136953021276E-3</c:v>
                </c:pt>
                <c:pt idx="7542">
                  <c:v>1.4843655775997888E-3</c:v>
                </c:pt>
                <c:pt idx="7543">
                  <c:v>1.4876026668986242E-3</c:v>
                </c:pt>
                <c:pt idx="7544">
                  <c:v>1.4908209846993259E-3</c:v>
                </c:pt>
                <c:pt idx="7545">
                  <c:v>1.4940254585020796E-3</c:v>
                </c:pt>
                <c:pt idx="7546">
                  <c:v>1.4972123478003141E-3</c:v>
                </c:pt>
                <c:pt idx="7547">
                  <c:v>1.5003832421989216E-3</c:v>
                </c:pt>
                <c:pt idx="7548">
                  <c:v>1.5035355498014269E-3</c:v>
                </c:pt>
                <c:pt idx="7549">
                  <c:v>1.5066766042011182E-3</c:v>
                </c:pt>
                <c:pt idx="7550">
                  <c:v>1.5098074556014751E-3</c:v>
                </c:pt>
                <c:pt idx="7551">
                  <c:v>1.5129295756004524E-3</c:v>
                </c:pt>
                <c:pt idx="7552">
                  <c:v>1.516042337598833E-3</c:v>
                </c:pt>
                <c:pt idx="7553">
                  <c:v>1.5191422914000441E-3</c:v>
                </c:pt>
                <c:pt idx="7554">
                  <c:v>1.5222324189991809E-3</c:v>
                </c:pt>
                <c:pt idx="7555">
                  <c:v>1.5253164327013735E-3</c:v>
                </c:pt>
                <c:pt idx="7556">
                  <c:v>1.5283899966007652E-3</c:v>
                </c:pt>
                <c:pt idx="7557">
                  <c:v>1.5314571861999582E-3</c:v>
                </c:pt>
                <c:pt idx="7558">
                  <c:v>1.5345183983015431E-3</c:v>
                </c:pt>
                <c:pt idx="7559">
                  <c:v>1.537574657000107E-3</c:v>
                </c:pt>
                <c:pt idx="7560">
                  <c:v>1.5406261750996464E-3</c:v>
                </c:pt>
                <c:pt idx="7561">
                  <c:v>1.543668900801265E-3</c:v>
                </c:pt>
                <c:pt idx="7562">
                  <c:v>1.5467117193992408E-3</c:v>
                </c:pt>
                <c:pt idx="7563">
                  <c:v>1.5497553172991729E-3</c:v>
                </c:pt>
                <c:pt idx="7564">
                  <c:v>1.5527938654003037E-3</c:v>
                </c:pt>
                <c:pt idx="7565">
                  <c:v>1.5558283003009876E-3</c:v>
                </c:pt>
                <c:pt idx="7566">
                  <c:v>1.5588639219004108E-3</c:v>
                </c:pt>
                <c:pt idx="7567">
                  <c:v>1.5619001150994904E-3</c:v>
                </c:pt>
                <c:pt idx="7568">
                  <c:v>1.5649303139007031E-3</c:v>
                </c:pt>
                <c:pt idx="7569">
                  <c:v>1.5679587206989254E-3</c:v>
                </c:pt>
                <c:pt idx="7570">
                  <c:v>1.5709917213015956E-3</c:v>
                </c:pt>
                <c:pt idx="7571">
                  <c:v>1.5740262598988863E-3</c:v>
                </c:pt>
                <c:pt idx="7572">
                  <c:v>1.5770560662993205E-3</c:v>
                </c:pt>
                <c:pt idx="7573">
                  <c:v>1.5800900394005168E-3</c:v>
                </c:pt>
                <c:pt idx="7574">
                  <c:v>1.583123226101435E-3</c:v>
                </c:pt>
                <c:pt idx="7575">
                  <c:v>1.5861607449991766E-3</c:v>
                </c:pt>
                <c:pt idx="7576">
                  <c:v>1.5891949163986396E-3</c:v>
                </c:pt>
                <c:pt idx="7577">
                  <c:v>1.5922271417991851E-3</c:v>
                </c:pt>
                <c:pt idx="7578">
                  <c:v>1.5952668883016941E-3</c:v>
                </c:pt>
                <c:pt idx="7579">
                  <c:v>1.5983025209003188E-3</c:v>
                </c:pt>
                <c:pt idx="7580">
                  <c:v>1.6013357751987201E-3</c:v>
                </c:pt>
                <c:pt idx="7581">
                  <c:v>1.6043771320006783E-3</c:v>
                </c:pt>
                <c:pt idx="7582">
                  <c:v>1.607418474900868E-3</c:v>
                </c:pt>
                <c:pt idx="7583">
                  <c:v>1.6104567651993307E-3</c:v>
                </c:pt>
                <c:pt idx="7584">
                  <c:v>1.6134926820008388E-3</c:v>
                </c:pt>
                <c:pt idx="7585">
                  <c:v>1.6165319396002076E-3</c:v>
                </c:pt>
                <c:pt idx="7586">
                  <c:v>1.6195770309010982E-3</c:v>
                </c:pt>
                <c:pt idx="7587">
                  <c:v>1.622618998499803E-3</c:v>
                </c:pt>
                <c:pt idx="7588">
                  <c:v>1.6256601658994896E-3</c:v>
                </c:pt>
                <c:pt idx="7589">
                  <c:v>1.6287002464991929E-3</c:v>
                </c:pt>
                <c:pt idx="7590">
                  <c:v>1.6317377564014635E-3</c:v>
                </c:pt>
                <c:pt idx="7591">
                  <c:v>1.6347741850992747E-3</c:v>
                </c:pt>
                <c:pt idx="7592">
                  <c:v>1.6378035429021054E-3</c:v>
                </c:pt>
                <c:pt idx="7593">
                  <c:v>1.6408357153991915E-3</c:v>
                </c:pt>
                <c:pt idx="7594">
                  <c:v>1.6438616435010545E-3</c:v>
                </c:pt>
                <c:pt idx="7595">
                  <c:v>1.6468840181005362E-3</c:v>
                </c:pt>
                <c:pt idx="7596">
                  <c:v>1.6498989390996144E-3</c:v>
                </c:pt>
                <c:pt idx="7597">
                  <c:v>1.6529086658998438E-3</c:v>
                </c:pt>
                <c:pt idx="7598">
                  <c:v>1.6559200625003712E-3</c:v>
                </c:pt>
                <c:pt idx="7599">
                  <c:v>1.6589218733003008E-3</c:v>
                </c:pt>
                <c:pt idx="7600">
                  <c:v>1.661919411301227E-3</c:v>
                </c:pt>
                <c:pt idx="7601">
                  <c:v>1.6649047855992194E-3</c:v>
                </c:pt>
                <c:pt idx="7602">
                  <c:v>1.6678797505988996E-3</c:v>
                </c:pt>
                <c:pt idx="7603">
                  <c:v>1.6708470434991796E-3</c:v>
                </c:pt>
                <c:pt idx="7604">
                  <c:v>1.6738036865007189E-3</c:v>
                </c:pt>
                <c:pt idx="7605">
                  <c:v>1.6767492779017346E-3</c:v>
                </c:pt>
                <c:pt idx="7606">
                  <c:v>1.6796836504013868E-3</c:v>
                </c:pt>
                <c:pt idx="7607">
                  <c:v>1.6826074217988207E-3</c:v>
                </c:pt>
                <c:pt idx="7608">
                  <c:v>1.6855154844002129E-3</c:v>
                </c:pt>
                <c:pt idx="7609">
                  <c:v>1.6884116736015642E-3</c:v>
                </c:pt>
                <c:pt idx="7610">
                  <c:v>1.6912913414017794E-3</c:v>
                </c:pt>
                <c:pt idx="7611">
                  <c:v>1.6941567741994845E-3</c:v>
                </c:pt>
                <c:pt idx="7612">
                  <c:v>1.6970040292001443E-3</c:v>
                </c:pt>
                <c:pt idx="7613">
                  <c:v>1.6998339488019099E-3</c:v>
                </c:pt>
                <c:pt idx="7614">
                  <c:v>1.7026487334987905E-3</c:v>
                </c:pt>
                <c:pt idx="7615">
                  <c:v>1.7054429850986708E-3</c:v>
                </c:pt>
                <c:pt idx="7616">
                  <c:v>1.7082102984993242E-3</c:v>
                </c:pt>
                <c:pt idx="7617">
                  <c:v>1.7109562495996045E-3</c:v>
                </c:pt>
                <c:pt idx="7618">
                  <c:v>1.7136832653008582E-3</c:v>
                </c:pt>
                <c:pt idx="7619">
                  <c:v>1.7163803425006563E-3</c:v>
                </c:pt>
                <c:pt idx="7620">
                  <c:v>1.7190497855992248E-3</c:v>
                </c:pt>
                <c:pt idx="7621">
                  <c:v>1.7216961012991305E-3</c:v>
                </c:pt>
                <c:pt idx="7622">
                  <c:v>1.7243161642994664E-3</c:v>
                </c:pt>
                <c:pt idx="7623">
                  <c:v>1.7269048227994688E-3</c:v>
                </c:pt>
                <c:pt idx="7624">
                  <c:v>1.7294627583019917E-3</c:v>
                </c:pt>
                <c:pt idx="7625">
                  <c:v>1.7319924044016943E-3</c:v>
                </c:pt>
                <c:pt idx="7626">
                  <c:v>1.7344918045019142E-3</c:v>
                </c:pt>
                <c:pt idx="7627">
                  <c:v>1.7369568107987732E-3</c:v>
                </c:pt>
                <c:pt idx="7628">
                  <c:v>1.7393853310991858E-3</c:v>
                </c:pt>
                <c:pt idx="7629">
                  <c:v>1.7417817850002848E-3</c:v>
                </c:pt>
                <c:pt idx="7630">
                  <c:v>1.7441396649005014E-3</c:v>
                </c:pt>
                <c:pt idx="7631">
                  <c:v>1.7464560863018619E-3</c:v>
                </c:pt>
                <c:pt idx="7632">
                  <c:v>1.7487326788021562E-3</c:v>
                </c:pt>
                <c:pt idx="7633">
                  <c:v>1.7509668351998187E-3</c:v>
                </c:pt>
                <c:pt idx="7634">
                  <c:v>1.7531617404991096E-3</c:v>
                </c:pt>
                <c:pt idx="7635">
                  <c:v>1.755314799400054E-3</c:v>
                </c:pt>
                <c:pt idx="7636">
                  <c:v>1.7574213235995728E-3</c:v>
                </c:pt>
                <c:pt idx="7637">
                  <c:v>1.7594822773006058E-3</c:v>
                </c:pt>
                <c:pt idx="7638">
                  <c:v>1.7615009276994442E-3</c:v>
                </c:pt>
                <c:pt idx="7639">
                  <c:v>1.7634758233988634E-3</c:v>
                </c:pt>
                <c:pt idx="7640">
                  <c:v>1.76539717029911E-3</c:v>
                </c:pt>
                <c:pt idx="7641">
                  <c:v>1.7672656828011668E-3</c:v>
                </c:pt>
                <c:pt idx="7642">
                  <c:v>1.7690815889004341E-3</c:v>
                </c:pt>
                <c:pt idx="7643">
                  <c:v>1.7708490553012268E-3</c:v>
                </c:pt>
                <c:pt idx="7644">
                  <c:v>1.7725616974999525E-3</c:v>
                </c:pt>
                <c:pt idx="7645">
                  <c:v>1.7742221274019698E-3</c:v>
                </c:pt>
                <c:pt idx="7646">
                  <c:v>1.7758212438003795E-3</c:v>
                </c:pt>
                <c:pt idx="7647">
                  <c:v>1.7773646818994848E-3</c:v>
                </c:pt>
                <c:pt idx="7648">
                  <c:v>1.7788477042017803E-3</c:v>
                </c:pt>
                <c:pt idx="7649">
                  <c:v>1.7802714559991273E-3</c:v>
                </c:pt>
                <c:pt idx="7650">
                  <c:v>1.7816357646012193E-3</c:v>
                </c:pt>
                <c:pt idx="7651">
                  <c:v>1.7829386517007606E-3</c:v>
                </c:pt>
                <c:pt idx="7652">
                  <c:v>1.7841776136009457E-3</c:v>
                </c:pt>
                <c:pt idx="7653">
                  <c:v>1.7853562229994679E-3</c:v>
                </c:pt>
                <c:pt idx="7654">
                  <c:v>1.7864724633014362E-3</c:v>
                </c:pt>
                <c:pt idx="7655">
                  <c:v>1.7875228945989363E-3</c:v>
                </c:pt>
                <c:pt idx="7656">
                  <c:v>1.7885020513013217E-3</c:v>
                </c:pt>
                <c:pt idx="7657">
                  <c:v>1.7894162496006061E-3</c:v>
                </c:pt>
                <c:pt idx="7658">
                  <c:v>1.7902562758997931E-3</c:v>
                </c:pt>
                <c:pt idx="7659">
                  <c:v>1.7910314218987367E-3</c:v>
                </c:pt>
                <c:pt idx="7660">
                  <c:v>1.7917322742988517E-3</c:v>
                </c:pt>
                <c:pt idx="7661">
                  <c:v>1.792366852299665E-3</c:v>
                </c:pt>
                <c:pt idx="7662">
                  <c:v>1.7929277788013565E-3</c:v>
                </c:pt>
                <c:pt idx="7663">
                  <c:v>1.7934154064995766E-3</c:v>
                </c:pt>
                <c:pt idx="7664">
                  <c:v>1.7938283416008005E-3</c:v>
                </c:pt>
                <c:pt idx="7665">
                  <c:v>1.794164661799158E-3</c:v>
                </c:pt>
                <c:pt idx="7666">
                  <c:v>1.794426860499243E-3</c:v>
                </c:pt>
                <c:pt idx="7667">
                  <c:v>1.7946134725015384E-3</c:v>
                </c:pt>
                <c:pt idx="7668">
                  <c:v>1.7947238591986547E-3</c:v>
                </c:pt>
                <c:pt idx="7669">
                  <c:v>1.794756135399922E-3</c:v>
                </c:pt>
                <c:pt idx="7670">
                  <c:v>1.7947078593003596E-3</c:v>
                </c:pt>
                <c:pt idx="7671">
                  <c:v>1.79458020680201E-3</c:v>
                </c:pt>
                <c:pt idx="7672">
                  <c:v>1.7943750007987092E-3</c:v>
                </c:pt>
                <c:pt idx="7673">
                  <c:v>1.7940902945987602E-3</c:v>
                </c:pt>
                <c:pt idx="7674">
                  <c:v>1.793726614298663E-3</c:v>
                </c:pt>
                <c:pt idx="7675">
                  <c:v>1.793279533099934E-3</c:v>
                </c:pt>
                <c:pt idx="7676">
                  <c:v>1.7927545614995211E-3</c:v>
                </c:pt>
                <c:pt idx="7677">
                  <c:v>1.792146372100234E-3</c:v>
                </c:pt>
                <c:pt idx="7678">
                  <c:v>1.7914581693005971E-3</c:v>
                </c:pt>
                <c:pt idx="7679">
                  <c:v>1.7906855976015379E-3</c:v>
                </c:pt>
                <c:pt idx="7680">
                  <c:v>1.7898275496008864E-3</c:v>
                </c:pt>
                <c:pt idx="7681">
                  <c:v>1.7888875409006744E-3</c:v>
                </c:pt>
                <c:pt idx="7682">
                  <c:v>1.7878669026991645E-3</c:v>
                </c:pt>
                <c:pt idx="7683">
                  <c:v>1.7867643364013475E-3</c:v>
                </c:pt>
                <c:pt idx="7684">
                  <c:v>1.7855731449998302E-3</c:v>
                </c:pt>
                <c:pt idx="7685">
                  <c:v>1.7842917899990596E-3</c:v>
                </c:pt>
                <c:pt idx="7686">
                  <c:v>1.7829335507997257E-3</c:v>
                </c:pt>
                <c:pt idx="7687">
                  <c:v>1.781491063400864E-3</c:v>
                </c:pt>
                <c:pt idx="7688">
                  <c:v>1.7799633492003863E-3</c:v>
                </c:pt>
                <c:pt idx="7689">
                  <c:v>1.778352372699743E-3</c:v>
                </c:pt>
                <c:pt idx="7690">
                  <c:v>1.7766611944018962E-3</c:v>
                </c:pt>
                <c:pt idx="7691">
                  <c:v>1.7748867748998975E-3</c:v>
                </c:pt>
                <c:pt idx="7692">
                  <c:v>1.7730267162008317E-3</c:v>
                </c:pt>
                <c:pt idx="7693">
                  <c:v>1.7710828660000288E-3</c:v>
                </c:pt>
                <c:pt idx="7694">
                  <c:v>1.7690548165987252E-3</c:v>
                </c:pt>
                <c:pt idx="7695">
                  <c:v>1.7669442089989218E-3</c:v>
                </c:pt>
                <c:pt idx="7696">
                  <c:v>1.7647535248990209E-3</c:v>
                </c:pt>
                <c:pt idx="7697">
                  <c:v>1.7624840705998679E-3</c:v>
                </c:pt>
                <c:pt idx="7698">
                  <c:v>1.760130912000335E-3</c:v>
                </c:pt>
                <c:pt idx="7699">
                  <c:v>1.7576930536016278E-3</c:v>
                </c:pt>
                <c:pt idx="7700">
                  <c:v>1.755176547501236E-3</c:v>
                </c:pt>
                <c:pt idx="7701">
                  <c:v>1.7525781264993157E-3</c:v>
                </c:pt>
                <c:pt idx="7702">
                  <c:v>1.7499011064998626E-3</c:v>
                </c:pt>
                <c:pt idx="7703">
                  <c:v>1.7471467736989155E-3</c:v>
                </c:pt>
                <c:pt idx="7704">
                  <c:v>1.744310130000315E-3</c:v>
                </c:pt>
                <c:pt idx="7705">
                  <c:v>1.7413962878016775E-3</c:v>
                </c:pt>
                <c:pt idx="7706">
                  <c:v>1.7384021959010454E-3</c:v>
                </c:pt>
                <c:pt idx="7707">
                  <c:v>1.7353267848001508E-3</c:v>
                </c:pt>
                <c:pt idx="7708">
                  <c:v>1.7321816782995825E-3</c:v>
                </c:pt>
                <c:pt idx="7709">
                  <c:v>1.7289641745996676E-3</c:v>
                </c:pt>
                <c:pt idx="7710">
                  <c:v>1.7256701986987366E-3</c:v>
                </c:pt>
                <c:pt idx="7711">
                  <c:v>1.7223021700019103E-3</c:v>
                </c:pt>
                <c:pt idx="7712">
                  <c:v>1.7188586332004263E-3</c:v>
                </c:pt>
                <c:pt idx="7713">
                  <c:v>1.7153441154995619E-3</c:v>
                </c:pt>
                <c:pt idx="7714">
                  <c:v>1.7117583252002078E-3</c:v>
                </c:pt>
                <c:pt idx="7715">
                  <c:v>1.7081068433988378E-3</c:v>
                </c:pt>
                <c:pt idx="7716">
                  <c:v>1.7043874739997023E-3</c:v>
                </c:pt>
                <c:pt idx="7717">
                  <c:v>1.7006006448987421E-3</c:v>
                </c:pt>
                <c:pt idx="7718">
                  <c:v>1.6967443821016559E-3</c:v>
                </c:pt>
                <c:pt idx="7719">
                  <c:v>1.6928242063016796E-3</c:v>
                </c:pt>
                <c:pt idx="7720">
                  <c:v>1.688840514699308E-3</c:v>
                </c:pt>
                <c:pt idx="7721">
                  <c:v>1.6847954595000658E-3</c:v>
                </c:pt>
                <c:pt idx="7722">
                  <c:v>1.6806895968990432E-3</c:v>
                </c:pt>
                <c:pt idx="7723">
                  <c:v>1.6765205127988736E-3</c:v>
                </c:pt>
                <c:pt idx="7724">
                  <c:v>1.6722975439016352E-3</c:v>
                </c:pt>
                <c:pt idx="7725">
                  <c:v>1.6680212140016693E-3</c:v>
                </c:pt>
                <c:pt idx="7726">
                  <c:v>1.6636844377018178E-3</c:v>
                </c:pt>
                <c:pt idx="7727">
                  <c:v>1.6592979637017891E-3</c:v>
                </c:pt>
                <c:pt idx="7728">
                  <c:v>1.6548564022009771E-3</c:v>
                </c:pt>
                <c:pt idx="7729">
                  <c:v>1.6503648898016365E-3</c:v>
                </c:pt>
                <c:pt idx="7730">
                  <c:v>1.6458245517014802E-3</c:v>
                </c:pt>
                <c:pt idx="7731">
                  <c:v>1.6412374247991579E-3</c:v>
                </c:pt>
                <c:pt idx="7732">
                  <c:v>1.6366076909015703E-3</c:v>
                </c:pt>
                <c:pt idx="7733">
                  <c:v>1.6319327299996189E-3</c:v>
                </c:pt>
                <c:pt idx="7734">
                  <c:v>1.6272160850014927E-3</c:v>
                </c:pt>
                <c:pt idx="7735">
                  <c:v>1.6224567972003001E-3</c:v>
                </c:pt>
                <c:pt idx="7736">
                  <c:v>1.617659928001558E-3</c:v>
                </c:pt>
                <c:pt idx="7737">
                  <c:v>1.612820450699104E-3</c:v>
                </c:pt>
                <c:pt idx="7738">
                  <c:v>1.6079512770019733E-3</c:v>
                </c:pt>
                <c:pt idx="7739">
                  <c:v>1.6030499695993683E-3</c:v>
                </c:pt>
                <c:pt idx="7740">
                  <c:v>1.5981133180993368E-3</c:v>
                </c:pt>
                <c:pt idx="7741">
                  <c:v>1.5931461861988794E-3</c:v>
                </c:pt>
                <c:pt idx="7742">
                  <c:v>1.5881484452009431E-3</c:v>
                </c:pt>
                <c:pt idx="7743">
                  <c:v>1.5831214249004688E-3</c:v>
                </c:pt>
                <c:pt idx="7744">
                  <c:v>1.5780721323999103E-3</c:v>
                </c:pt>
                <c:pt idx="7745">
                  <c:v>1.5730059027987409E-3</c:v>
                </c:pt>
                <c:pt idx="7746">
                  <c:v>1.5679148485006067E-3</c:v>
                </c:pt>
                <c:pt idx="7747">
                  <c:v>1.5628081555014717E-3</c:v>
                </c:pt>
                <c:pt idx="7748">
                  <c:v>1.5576844957010394E-3</c:v>
                </c:pt>
                <c:pt idx="7749">
                  <c:v>1.5525412160002361E-3</c:v>
                </c:pt>
                <c:pt idx="7750">
                  <c:v>1.5473861456989368E-3</c:v>
                </c:pt>
                <c:pt idx="7751">
                  <c:v>1.5422212672007163E-3</c:v>
                </c:pt>
                <c:pt idx="7752">
                  <c:v>1.5370474666021039E-3</c:v>
                </c:pt>
                <c:pt idx="7753">
                  <c:v>1.5318644814996674E-3</c:v>
                </c:pt>
                <c:pt idx="7754">
                  <c:v>1.5266785445007258E-3</c:v>
                </c:pt>
                <c:pt idx="7755">
                  <c:v>1.521485221001484E-3</c:v>
                </c:pt>
                <c:pt idx="7756">
                  <c:v>1.5162953278000657E-3</c:v>
                </c:pt>
                <c:pt idx="7757">
                  <c:v>1.5111092474988652E-3</c:v>
                </c:pt>
                <c:pt idx="7758">
                  <c:v>1.5059306820006668E-3</c:v>
                </c:pt>
                <c:pt idx="7759">
                  <c:v>1.500755881099991E-3</c:v>
                </c:pt>
                <c:pt idx="7760">
                  <c:v>1.4955867518011701E-3</c:v>
                </c:pt>
                <c:pt idx="7761">
                  <c:v>1.490432044299439E-3</c:v>
                </c:pt>
                <c:pt idx="7762">
                  <c:v>1.4852807425995707E-3</c:v>
                </c:pt>
                <c:pt idx="7763">
                  <c:v>1.4801466763998405E-3</c:v>
                </c:pt>
                <c:pt idx="7764">
                  <c:v>1.4750284158004945E-3</c:v>
                </c:pt>
                <c:pt idx="7765">
                  <c:v>1.4699281535008879E-3</c:v>
                </c:pt>
                <c:pt idx="7766">
                  <c:v>1.4648490328994512E-3</c:v>
                </c:pt>
                <c:pt idx="7767">
                  <c:v>1.4597889365006722E-3</c:v>
                </c:pt>
                <c:pt idx="7768">
                  <c:v>1.4547507031998919E-3</c:v>
                </c:pt>
                <c:pt idx="7769">
                  <c:v>1.449741329899723E-3</c:v>
                </c:pt>
                <c:pt idx="7770">
                  <c:v>1.4447656411995524E-3</c:v>
                </c:pt>
                <c:pt idx="7771">
                  <c:v>1.4398178054015887E-3</c:v>
                </c:pt>
                <c:pt idx="7772">
                  <c:v>1.4349044919015341E-3</c:v>
                </c:pt>
                <c:pt idx="7773">
                  <c:v>1.4300263573012728E-3</c:v>
                </c:pt>
                <c:pt idx="7774">
                  <c:v>1.4251863296017575E-3</c:v>
                </c:pt>
                <c:pt idx="7775">
                  <c:v>1.4203839537998419E-3</c:v>
                </c:pt>
                <c:pt idx="7776">
                  <c:v>1.4156237776994374E-3</c:v>
                </c:pt>
                <c:pt idx="7777">
                  <c:v>1.4109055524009761E-3</c:v>
                </c:pt>
                <c:pt idx="7778">
                  <c:v>1.4062327283994591E-3</c:v>
                </c:pt>
                <c:pt idx="7779">
                  <c:v>1.4016063140012136E-3</c:v>
                </c:pt>
                <c:pt idx="7780">
                  <c:v>1.3970271600989292E-3</c:v>
                </c:pt>
                <c:pt idx="7781">
                  <c:v>1.3925007982003024E-3</c:v>
                </c:pt>
                <c:pt idx="7782">
                  <c:v>1.3880269409014545E-3</c:v>
                </c:pt>
                <c:pt idx="7783">
                  <c:v>1.3836091518015792E-3</c:v>
                </c:pt>
                <c:pt idx="7784">
                  <c:v>1.3792466860991226E-3</c:v>
                </c:pt>
                <c:pt idx="7785">
                  <c:v>1.3749406504004469E-3</c:v>
                </c:pt>
                <c:pt idx="7786">
                  <c:v>1.3706996882021372E-3</c:v>
                </c:pt>
                <c:pt idx="7787">
                  <c:v>1.3665139729006626E-3</c:v>
                </c:pt>
                <c:pt idx="7788">
                  <c:v>1.3623961752990965E-3</c:v>
                </c:pt>
                <c:pt idx="7789">
                  <c:v>1.3583414680020667E-3</c:v>
                </c:pt>
                <c:pt idx="7790">
                  <c:v>1.3543554425012871E-3</c:v>
                </c:pt>
                <c:pt idx="7791">
                  <c:v>1.3504390288012758E-3</c:v>
                </c:pt>
                <c:pt idx="7792">
                  <c:v>1.3465941200010434E-3</c:v>
                </c:pt>
                <c:pt idx="7793">
                  <c:v>1.3428200809002533E-3</c:v>
                </c:pt>
                <c:pt idx="7794">
                  <c:v>1.3391201804999753E-3</c:v>
                </c:pt>
                <c:pt idx="7795">
                  <c:v>1.3354978305990528E-3</c:v>
                </c:pt>
                <c:pt idx="7796">
                  <c:v>1.3319571836021282E-3</c:v>
                </c:pt>
                <c:pt idx="7797">
                  <c:v>1.3284908871007417E-3</c:v>
                </c:pt>
                <c:pt idx="7798">
                  <c:v>1.3251062892010168E-3</c:v>
                </c:pt>
                <c:pt idx="7799">
                  <c:v>1.3217989198999192E-3</c:v>
                </c:pt>
                <c:pt idx="7800">
                  <c:v>1.3185799363988338E-3</c:v>
                </c:pt>
                <c:pt idx="7801">
                  <c:v>1.3154428676998009E-3</c:v>
                </c:pt>
                <c:pt idx="7802">
                  <c:v>1.312387911099222E-3</c:v>
                </c:pt>
                <c:pt idx="7803">
                  <c:v>1.3094262144015545E-3</c:v>
                </c:pt>
                <c:pt idx="7804">
                  <c:v>1.30655577120109E-3</c:v>
                </c:pt>
                <c:pt idx="7805">
                  <c:v>1.3037758784015807E-3</c:v>
                </c:pt>
                <c:pt idx="7806">
                  <c:v>1.3010877767989371E-3</c:v>
                </c:pt>
                <c:pt idx="7807">
                  <c:v>1.2984932476989286E-3</c:v>
                </c:pt>
                <c:pt idx="7808">
                  <c:v>1.2959949003992222E-3</c:v>
                </c:pt>
                <c:pt idx="7809">
                  <c:v>1.2935896146011316E-3</c:v>
                </c:pt>
                <c:pt idx="7810">
                  <c:v>1.2912790777015459E-3</c:v>
                </c:pt>
                <c:pt idx="7811">
                  <c:v>1.2890717185989331E-3</c:v>
                </c:pt>
                <c:pt idx="7812">
                  <c:v>1.286958716100628E-3</c:v>
                </c:pt>
                <c:pt idx="7813">
                  <c:v>1.2849465198989662E-3</c:v>
                </c:pt>
                <c:pt idx="7814">
                  <c:v>1.283035574999758E-3</c:v>
                </c:pt>
                <c:pt idx="7815">
                  <c:v>1.2812284278993502E-3</c:v>
                </c:pt>
                <c:pt idx="7816">
                  <c:v>1.2795198462995927E-3</c:v>
                </c:pt>
                <c:pt idx="7817">
                  <c:v>1.2779176546011684E-3</c:v>
                </c:pt>
                <c:pt idx="7818">
                  <c:v>1.276414709700191E-3</c:v>
                </c:pt>
                <c:pt idx="7819">
                  <c:v>1.2750175132012487E-3</c:v>
                </c:pt>
                <c:pt idx="7820">
                  <c:v>1.2737297642004819E-3</c:v>
                </c:pt>
                <c:pt idx="7821">
                  <c:v>1.2725459130003003E-3</c:v>
                </c:pt>
                <c:pt idx="7822">
                  <c:v>1.2714672411995309E-3</c:v>
                </c:pt>
                <c:pt idx="7823">
                  <c:v>1.2704948240020997E-3</c:v>
                </c:pt>
                <c:pt idx="7824">
                  <c:v>1.2696312865010384E-3</c:v>
                </c:pt>
                <c:pt idx="7825">
                  <c:v>1.2688762239996265E-3</c:v>
                </c:pt>
                <c:pt idx="7826">
                  <c:v>1.2682308188018965E-3</c:v>
                </c:pt>
                <c:pt idx="7827">
                  <c:v>1.2676925506021064E-3</c:v>
                </c:pt>
                <c:pt idx="7828">
                  <c:v>1.2672646147997568E-3</c:v>
                </c:pt>
                <c:pt idx="7829">
                  <c:v>1.2669470294994767E-3</c:v>
                </c:pt>
                <c:pt idx="7830">
                  <c:v>1.2667419272993641E-3</c:v>
                </c:pt>
                <c:pt idx="7831">
                  <c:v>1.2666479486007631E-3</c:v>
                </c:pt>
                <c:pt idx="7832">
                  <c:v>1.2666626618020871E-3</c:v>
                </c:pt>
                <c:pt idx="7833">
                  <c:v>1.2667849524987673E-3</c:v>
                </c:pt>
                <c:pt idx="7834">
                  <c:v>1.26702000940071E-3</c:v>
                </c:pt>
                <c:pt idx="7835">
                  <c:v>1.2673686543003271E-3</c:v>
                </c:pt>
                <c:pt idx="7836">
                  <c:v>1.2678251177007382E-3</c:v>
                </c:pt>
                <c:pt idx="7837">
                  <c:v>1.2683884521997868E-3</c:v>
                </c:pt>
                <c:pt idx="7838">
                  <c:v>1.2690690060992438E-3</c:v>
                </c:pt>
                <c:pt idx="7839">
                  <c:v>1.2698586623010044E-3</c:v>
                </c:pt>
                <c:pt idx="7840">
                  <c:v>1.2707592121010691E-3</c:v>
                </c:pt>
                <c:pt idx="7841">
                  <c:v>1.2717733556009136E-3</c:v>
                </c:pt>
                <c:pt idx="7842">
                  <c:v>1.2728968159017029E-3</c:v>
                </c:pt>
                <c:pt idx="7843">
                  <c:v>1.2741310228996383E-3</c:v>
                </c:pt>
                <c:pt idx="7844">
                  <c:v>1.2754733679010144E-3</c:v>
                </c:pt>
                <c:pt idx="7845">
                  <c:v>1.2769209304011042E-3</c:v>
                </c:pt>
                <c:pt idx="7846">
                  <c:v>1.2784805560990264E-3</c:v>
                </c:pt>
                <c:pt idx="7847">
                  <c:v>1.2801531185004933E-3</c:v>
                </c:pt>
                <c:pt idx="7848">
                  <c:v>1.2819343677996642E-3</c:v>
                </c:pt>
                <c:pt idx="7849">
                  <c:v>1.2838199872007294E-3</c:v>
                </c:pt>
                <c:pt idx="7850">
                  <c:v>1.2858152636994191E-3</c:v>
                </c:pt>
                <c:pt idx="7851">
                  <c:v>1.2879202407987123E-3</c:v>
                </c:pt>
                <c:pt idx="7852">
                  <c:v>1.2901304896004717E-3</c:v>
                </c:pt>
                <c:pt idx="7853">
                  <c:v>1.2924424687987823E-3</c:v>
                </c:pt>
                <c:pt idx="7854">
                  <c:v>1.2948575052007527E-3</c:v>
                </c:pt>
                <c:pt idx="7855">
                  <c:v>1.2973760094006082E-3</c:v>
                </c:pt>
                <c:pt idx="7856">
                  <c:v>1.2999961743993538E-3</c:v>
                </c:pt>
                <c:pt idx="7857">
                  <c:v>1.3027238823006826E-3</c:v>
                </c:pt>
                <c:pt idx="7858">
                  <c:v>1.3055534583017447E-3</c:v>
                </c:pt>
                <c:pt idx="7859">
                  <c:v>1.308481321999011E-3</c:v>
                </c:pt>
                <c:pt idx="7860">
                  <c:v>1.3115054481005473E-3</c:v>
                </c:pt>
                <c:pt idx="7861">
                  <c:v>1.31463132409948E-3</c:v>
                </c:pt>
                <c:pt idx="7862">
                  <c:v>1.3178555499990807E-3</c:v>
                </c:pt>
                <c:pt idx="7863">
                  <c:v>1.3211771588999E-3</c:v>
                </c:pt>
                <c:pt idx="7864">
                  <c:v>1.3245916721018602E-3</c:v>
                </c:pt>
                <c:pt idx="7865">
                  <c:v>1.3281005515004551E-3</c:v>
                </c:pt>
                <c:pt idx="7866">
                  <c:v>1.3317046505996188E-3</c:v>
                </c:pt>
                <c:pt idx="7867">
                  <c:v>1.3353988788011861E-3</c:v>
                </c:pt>
                <c:pt idx="7868">
                  <c:v>1.3391845938990343E-3</c:v>
                </c:pt>
                <c:pt idx="7869">
                  <c:v>1.3430586845011305E-3</c:v>
                </c:pt>
                <c:pt idx="7870">
                  <c:v>1.3470254103005175E-3</c:v>
                </c:pt>
                <c:pt idx="7871">
                  <c:v>1.3510755789987172E-3</c:v>
                </c:pt>
                <c:pt idx="7872">
                  <c:v>1.3552134895995493E-3</c:v>
                </c:pt>
                <c:pt idx="7873">
                  <c:v>1.3594312091989025E-3</c:v>
                </c:pt>
                <c:pt idx="7874">
                  <c:v>1.3637341189998153E-3</c:v>
                </c:pt>
                <c:pt idx="7875">
                  <c:v>1.368123390900422E-3</c:v>
                </c:pt>
                <c:pt idx="7876">
                  <c:v>1.3725892735010348E-3</c:v>
                </c:pt>
                <c:pt idx="7877">
                  <c:v>1.3771284585004651E-3</c:v>
                </c:pt>
                <c:pt idx="7878">
                  <c:v>1.3817454045010891E-3</c:v>
                </c:pt>
                <c:pt idx="7879">
                  <c:v>1.3864419262006322E-3</c:v>
                </c:pt>
                <c:pt idx="7880">
                  <c:v>1.3912146787014024E-3</c:v>
                </c:pt>
                <c:pt idx="7881">
                  <c:v>1.3960626945994647E-3</c:v>
                </c:pt>
                <c:pt idx="7882">
                  <c:v>1.4009798132015305E-3</c:v>
                </c:pt>
                <c:pt idx="7883">
                  <c:v>1.4059629278015962E-3</c:v>
                </c:pt>
                <c:pt idx="7884">
                  <c:v>1.4110185578992684E-3</c:v>
                </c:pt>
                <c:pt idx="7885">
                  <c:v>1.416140126899279E-3</c:v>
                </c:pt>
                <c:pt idx="7886">
                  <c:v>1.4213281396990851E-3</c:v>
                </c:pt>
                <c:pt idx="7887">
                  <c:v>1.4265755744986564E-3</c:v>
                </c:pt>
                <c:pt idx="7888">
                  <c:v>1.4318899557999032E-3</c:v>
                </c:pt>
                <c:pt idx="7889">
                  <c:v>1.4372641508018091E-3</c:v>
                </c:pt>
                <c:pt idx="7890">
                  <c:v>1.4426936443996397E-3</c:v>
                </c:pt>
                <c:pt idx="7891">
                  <c:v>1.4481837044009183E-3</c:v>
                </c:pt>
                <c:pt idx="7892">
                  <c:v>1.4537279528994418E-3</c:v>
                </c:pt>
                <c:pt idx="7893">
                  <c:v>1.4593251355989878E-3</c:v>
                </c:pt>
                <c:pt idx="7894">
                  <c:v>1.4649793146013224E-3</c:v>
                </c:pt>
                <c:pt idx="7895">
                  <c:v>1.4706823704990768E-3</c:v>
                </c:pt>
                <c:pt idx="7896">
                  <c:v>1.4764377730998035E-3</c:v>
                </c:pt>
                <c:pt idx="7897">
                  <c:v>1.4822414369994874E-3</c:v>
                </c:pt>
                <c:pt idx="7898">
                  <c:v>1.4880850024994174E-3</c:v>
                </c:pt>
                <c:pt idx="7899">
                  <c:v>1.4939742988993032E-3</c:v>
                </c:pt>
                <c:pt idx="7900">
                  <c:v>1.4999062979015321E-3</c:v>
                </c:pt>
                <c:pt idx="7901">
                  <c:v>1.5058773028009398E-3</c:v>
                </c:pt>
                <c:pt idx="7902">
                  <c:v>1.5118902480999452E-3</c:v>
                </c:pt>
                <c:pt idx="7903">
                  <c:v>1.517939003498725E-3</c:v>
                </c:pt>
                <c:pt idx="7904">
                  <c:v>1.5240229821991136E-3</c:v>
                </c:pt>
                <c:pt idx="7905">
                  <c:v>1.5301352024010839E-3</c:v>
                </c:pt>
                <c:pt idx="7906">
                  <c:v>1.5362813106989393E-3</c:v>
                </c:pt>
                <c:pt idx="7907">
                  <c:v>1.5424575915012895E-3</c:v>
                </c:pt>
                <c:pt idx="7908">
                  <c:v>1.5486656116010522E-3</c:v>
                </c:pt>
                <c:pt idx="7909">
                  <c:v>1.5548995861998094E-3</c:v>
                </c:pt>
                <c:pt idx="7910">
                  <c:v>1.5611558382992996E-3</c:v>
                </c:pt>
                <c:pt idx="7911">
                  <c:v>1.5674443003987903E-3</c:v>
                </c:pt>
                <c:pt idx="7912">
                  <c:v>1.5737524757994947E-3</c:v>
                </c:pt>
                <c:pt idx="7913">
                  <c:v>1.5800830425014567E-3</c:v>
                </c:pt>
                <c:pt idx="7914">
                  <c:v>1.5864261980986782E-3</c:v>
                </c:pt>
                <c:pt idx="7915">
                  <c:v>1.592786605598917E-3</c:v>
                </c:pt>
                <c:pt idx="7916">
                  <c:v>1.5991652657021405E-3</c:v>
                </c:pt>
                <c:pt idx="7917">
                  <c:v>1.6055603193017021E-3</c:v>
                </c:pt>
                <c:pt idx="7918">
                  <c:v>1.6119640999008311E-3</c:v>
                </c:pt>
                <c:pt idx="7919">
                  <c:v>1.6183743775002313E-3</c:v>
                </c:pt>
                <c:pt idx="7920">
                  <c:v>1.624798752501988E-3</c:v>
                </c:pt>
                <c:pt idx="7921">
                  <c:v>1.6312385294021681E-3</c:v>
                </c:pt>
                <c:pt idx="7922">
                  <c:v>1.6376798160990802E-3</c:v>
                </c:pt>
                <c:pt idx="7923">
                  <c:v>1.644122803000414E-3</c:v>
                </c:pt>
                <c:pt idx="7924">
                  <c:v>1.6505671286992651E-3</c:v>
                </c:pt>
                <c:pt idx="7925">
                  <c:v>1.6570199041012756E-3</c:v>
                </c:pt>
                <c:pt idx="7926">
                  <c:v>1.6634714631003078E-3</c:v>
                </c:pt>
                <c:pt idx="7927">
                  <c:v>1.6699216230016134E-3</c:v>
                </c:pt>
                <c:pt idx="7928">
                  <c:v>1.6763724043009631E-3</c:v>
                </c:pt>
                <c:pt idx="7929">
                  <c:v>1.6828167651006254E-3</c:v>
                </c:pt>
                <c:pt idx="7930">
                  <c:v>1.689253444599359E-3</c:v>
                </c:pt>
                <c:pt idx="7931">
                  <c:v>1.6956817199016427E-3</c:v>
                </c:pt>
                <c:pt idx="7932">
                  <c:v>1.7021017713005904E-3</c:v>
                </c:pt>
                <c:pt idx="7933">
                  <c:v>1.708517591399783E-3</c:v>
                </c:pt>
                <c:pt idx="7934">
                  <c:v>1.7149239686986562E-3</c:v>
                </c:pt>
                <c:pt idx="7935">
                  <c:v>1.721316674402118E-3</c:v>
                </c:pt>
                <c:pt idx="7936">
                  <c:v>1.7277016874004403E-3</c:v>
                </c:pt>
                <c:pt idx="7937">
                  <c:v>1.734069826301976E-3</c:v>
                </c:pt>
                <c:pt idx="7938">
                  <c:v>1.740422176499834E-3</c:v>
                </c:pt>
                <c:pt idx="7939">
                  <c:v>1.7467586945016933E-3</c:v>
                </c:pt>
                <c:pt idx="7940">
                  <c:v>1.7530795667006771E-3</c:v>
                </c:pt>
                <c:pt idx="7941">
                  <c:v>1.7593821707997392E-3</c:v>
                </c:pt>
                <c:pt idx="7942">
                  <c:v>1.7656660089002685E-3</c:v>
                </c:pt>
                <c:pt idx="7943">
                  <c:v>1.7719274220020509E-3</c:v>
                </c:pt>
                <c:pt idx="7944">
                  <c:v>1.7781713967011115E-3</c:v>
                </c:pt>
                <c:pt idx="7945">
                  <c:v>1.7843898776987999E-3</c:v>
                </c:pt>
                <c:pt idx="7946">
                  <c:v>1.7905859156996939E-3</c:v>
                </c:pt>
                <c:pt idx="7947">
                  <c:v>1.7967590774006226E-3</c:v>
                </c:pt>
                <c:pt idx="7948">
                  <c:v>1.8029053148005403E-3</c:v>
                </c:pt>
                <c:pt idx="7949">
                  <c:v>1.8090235903009955E-3</c:v>
                </c:pt>
                <c:pt idx="7950">
                  <c:v>1.8151177205005808E-3</c:v>
                </c:pt>
                <c:pt idx="7951">
                  <c:v>1.8211808621018122E-3</c:v>
                </c:pt>
                <c:pt idx="7952">
                  <c:v>1.82722112120004E-3</c:v>
                </c:pt>
                <c:pt idx="7953">
                  <c:v>1.8332305262021009E-3</c:v>
                </c:pt>
                <c:pt idx="7954">
                  <c:v>1.8392091869010585E-3</c:v>
                </c:pt>
                <c:pt idx="7955">
                  <c:v>1.8451560388008659E-3</c:v>
                </c:pt>
                <c:pt idx="7956">
                  <c:v>1.8510750775995177E-3</c:v>
                </c:pt>
                <c:pt idx="7957">
                  <c:v>1.8569592321995287E-3</c:v>
                </c:pt>
                <c:pt idx="7958">
                  <c:v>1.8628141935010945E-3</c:v>
                </c:pt>
                <c:pt idx="7959">
                  <c:v>1.8686359783011142E-3</c:v>
                </c:pt>
                <c:pt idx="7960">
                  <c:v>1.8744263403007722E-3</c:v>
                </c:pt>
                <c:pt idx="7961">
                  <c:v>1.8801812257009942E-3</c:v>
                </c:pt>
                <c:pt idx="7962">
                  <c:v>1.8859065040999212E-3</c:v>
                </c:pt>
                <c:pt idx="7963">
                  <c:v>1.8915963455015117E-3</c:v>
                </c:pt>
                <c:pt idx="7964">
                  <c:v>1.897255702001388E-3</c:v>
                </c:pt>
                <c:pt idx="7965">
                  <c:v>1.9028752375014335E-3</c:v>
                </c:pt>
                <c:pt idx="7966">
                  <c:v>1.9084669199997961E-3</c:v>
                </c:pt>
                <c:pt idx="7967">
                  <c:v>1.9140217405002602E-3</c:v>
                </c:pt>
                <c:pt idx="7968">
                  <c:v>1.9195432804011148E-3</c:v>
                </c:pt>
                <c:pt idx="7969">
                  <c:v>1.9250317821004614E-3</c:v>
                </c:pt>
                <c:pt idx="7970">
                  <c:v>1.93047836109983E-3</c:v>
                </c:pt>
                <c:pt idx="7971">
                  <c:v>1.9358932606010626E-3</c:v>
                </c:pt>
                <c:pt idx="7972">
                  <c:v>1.9412716453004464E-3</c:v>
                </c:pt>
                <c:pt idx="7973">
                  <c:v>1.9466097083018497E-3</c:v>
                </c:pt>
                <c:pt idx="7974">
                  <c:v>1.9519137834009825E-3</c:v>
                </c:pt>
                <c:pt idx="7975">
                  <c:v>1.957175173298964E-3</c:v>
                </c:pt>
                <c:pt idx="7976">
                  <c:v>1.9624064021996901E-3</c:v>
                </c:pt>
                <c:pt idx="7977">
                  <c:v>1.9676066853016039E-3</c:v>
                </c:pt>
                <c:pt idx="7978">
                  <c:v>1.9727715939019674E-3</c:v>
                </c:pt>
                <c:pt idx="7979">
                  <c:v>1.9778990176000377E-3</c:v>
                </c:pt>
                <c:pt idx="7980">
                  <c:v>1.9829881588009357E-3</c:v>
                </c:pt>
                <c:pt idx="7981">
                  <c:v>1.9880439730002308E-3</c:v>
                </c:pt>
                <c:pt idx="7982">
                  <c:v>1.9930654591995278E-3</c:v>
                </c:pt>
                <c:pt idx="7983">
                  <c:v>1.9980533046002336E-3</c:v>
                </c:pt>
                <c:pt idx="7984">
                  <c:v>2.0030063182012725E-3</c:v>
                </c:pt>
                <c:pt idx="7985">
                  <c:v>2.0079235514991467E-3</c:v>
                </c:pt>
                <c:pt idx="7986">
                  <c:v>2.012808005702027E-3</c:v>
                </c:pt>
                <c:pt idx="7987">
                  <c:v>2.0176604174011459E-3</c:v>
                </c:pt>
                <c:pt idx="7988">
                  <c:v>2.0224850177008591E-3</c:v>
                </c:pt>
                <c:pt idx="7989">
                  <c:v>2.0272723783989477E-3</c:v>
                </c:pt>
                <c:pt idx="7990">
                  <c:v>2.0320286618016326E-3</c:v>
                </c:pt>
                <c:pt idx="7991">
                  <c:v>2.0367494154989174E-3</c:v>
                </c:pt>
                <c:pt idx="7992">
                  <c:v>2.0414378791997478E-3</c:v>
                </c:pt>
                <c:pt idx="7993">
                  <c:v>2.0460953514991331E-3</c:v>
                </c:pt>
                <c:pt idx="7994">
                  <c:v>2.0507278236010507E-3</c:v>
                </c:pt>
                <c:pt idx="7995">
                  <c:v>2.0553254380999419E-3</c:v>
                </c:pt>
                <c:pt idx="7996">
                  <c:v>2.0598913750013992E-3</c:v>
                </c:pt>
                <c:pt idx="7997">
                  <c:v>2.0644329498011871E-3</c:v>
                </c:pt>
                <c:pt idx="7998">
                  <c:v>2.0689479200015626E-3</c:v>
                </c:pt>
                <c:pt idx="7999">
                  <c:v>2.0734324141997718E-3</c:v>
                </c:pt>
                <c:pt idx="8000">
                  <c:v>2.0778905873015674E-3</c:v>
                </c:pt>
                <c:pt idx="8001">
                  <c:v>2.0823241852987451E-3</c:v>
                </c:pt>
                <c:pt idx="8002">
                  <c:v>2.0867288599006883E-3</c:v>
                </c:pt>
                <c:pt idx="8003">
                  <c:v>2.0911102139002935E-3</c:v>
                </c:pt>
                <c:pt idx="8004">
                  <c:v>2.0954691929020441E-3</c:v>
                </c:pt>
                <c:pt idx="8005">
                  <c:v>2.0998004181009833E-3</c:v>
                </c:pt>
                <c:pt idx="8006">
                  <c:v>2.1041134313009024E-3</c:v>
                </c:pt>
                <c:pt idx="8007">
                  <c:v>2.1084030577007695E-3</c:v>
                </c:pt>
                <c:pt idx="8008">
                  <c:v>2.1126695032016585E-3</c:v>
                </c:pt>
                <c:pt idx="8009">
                  <c:v>2.1169179801994176E-3</c:v>
                </c:pt>
                <c:pt idx="8010">
                  <c:v>2.1211480456990728E-3</c:v>
                </c:pt>
                <c:pt idx="8011">
                  <c:v>2.1253570156005708E-3</c:v>
                </c:pt>
                <c:pt idx="8012">
                  <c:v>2.1295455597005741E-3</c:v>
                </c:pt>
                <c:pt idx="8013">
                  <c:v>2.1337155216016868E-3</c:v>
                </c:pt>
                <c:pt idx="8014">
                  <c:v>2.1378739316020301E-3</c:v>
                </c:pt>
                <c:pt idx="8015">
                  <c:v>2.1420110567014206E-3</c:v>
                </c:pt>
                <c:pt idx="8016">
                  <c:v>2.1461363755008733E-3</c:v>
                </c:pt>
                <c:pt idx="8017">
                  <c:v>2.1502510616997483E-3</c:v>
                </c:pt>
                <c:pt idx="8018">
                  <c:v>2.1543536725019408E-3</c:v>
                </c:pt>
                <c:pt idx="8019">
                  <c:v>2.15843875260191E-3</c:v>
                </c:pt>
                <c:pt idx="8020">
                  <c:v>2.1625129196998216E-3</c:v>
                </c:pt>
                <c:pt idx="8021">
                  <c:v>2.1665761306017828E-3</c:v>
                </c:pt>
                <c:pt idx="8022">
                  <c:v>2.1706297194015178E-3</c:v>
                </c:pt>
                <c:pt idx="8023">
                  <c:v>2.1746788985019805E-3</c:v>
                </c:pt>
                <c:pt idx="8024">
                  <c:v>2.178716093201416E-3</c:v>
                </c:pt>
                <c:pt idx="8025">
                  <c:v>2.1827463516004286E-3</c:v>
                </c:pt>
                <c:pt idx="8026">
                  <c:v>2.1867700057995876E-3</c:v>
                </c:pt>
                <c:pt idx="8027">
                  <c:v>2.1907871638013887E-3</c:v>
                </c:pt>
                <c:pt idx="8028">
                  <c:v>2.1948003260021665E-3</c:v>
                </c:pt>
                <c:pt idx="8029">
                  <c:v>2.1988117919988781E-3</c:v>
                </c:pt>
                <c:pt idx="8030">
                  <c:v>2.2028181977020722E-3</c:v>
                </c:pt>
                <c:pt idx="8031">
                  <c:v>2.2068155253016641E-3</c:v>
                </c:pt>
                <c:pt idx="8032">
                  <c:v>2.210812856500155E-3</c:v>
                </c:pt>
                <c:pt idx="8033">
                  <c:v>2.214805955901511E-3</c:v>
                </c:pt>
                <c:pt idx="8034">
                  <c:v>2.2188012680004476E-3</c:v>
                </c:pt>
                <c:pt idx="8035">
                  <c:v>2.2227969515000723E-3</c:v>
                </c:pt>
                <c:pt idx="8036">
                  <c:v>2.2267920457998969E-3</c:v>
                </c:pt>
                <c:pt idx="8037">
                  <c:v>2.230790104199798E-3</c:v>
                </c:pt>
                <c:pt idx="8038">
                  <c:v>2.2347951740009364E-3</c:v>
                </c:pt>
                <c:pt idx="8039">
                  <c:v>2.2388001181994355E-3</c:v>
                </c:pt>
                <c:pt idx="8040">
                  <c:v>2.2428089978987487E-3</c:v>
                </c:pt>
                <c:pt idx="8041">
                  <c:v>2.2468195836999882E-3</c:v>
                </c:pt>
                <c:pt idx="8042">
                  <c:v>2.250836722001992E-3</c:v>
                </c:pt>
                <c:pt idx="8043">
                  <c:v>2.254857261299037E-3</c:v>
                </c:pt>
                <c:pt idx="8044">
                  <c:v>2.2588901668996186E-3</c:v>
                </c:pt>
                <c:pt idx="8045">
                  <c:v>2.2629283607997763E-3</c:v>
                </c:pt>
                <c:pt idx="8046">
                  <c:v>2.2669722138992654E-3</c:v>
                </c:pt>
                <c:pt idx="8047">
                  <c:v>2.2710232370997119E-3</c:v>
                </c:pt>
                <c:pt idx="8048">
                  <c:v>2.2750880829001119E-3</c:v>
                </c:pt>
                <c:pt idx="8049">
                  <c:v>2.2791642147019786E-3</c:v>
                </c:pt>
                <c:pt idx="8050">
                  <c:v>2.2832466897995118E-3</c:v>
                </c:pt>
                <c:pt idx="8051">
                  <c:v>2.2873435327994684E-3</c:v>
                </c:pt>
                <c:pt idx="8052">
                  <c:v>2.2914492700998323E-3</c:v>
                </c:pt>
                <c:pt idx="8053">
                  <c:v>2.2955656900016663E-3</c:v>
                </c:pt>
                <c:pt idx="8054">
                  <c:v>2.2996954461014241E-3</c:v>
                </c:pt>
                <c:pt idx="8055">
                  <c:v>2.3038367922012526E-3</c:v>
                </c:pt>
                <c:pt idx="8056">
                  <c:v>2.3079888533992232E-3</c:v>
                </c:pt>
                <c:pt idx="8057">
                  <c:v>2.3121543919017995E-3</c:v>
                </c:pt>
                <c:pt idx="8058">
                  <c:v>2.3163325694994796E-3</c:v>
                </c:pt>
                <c:pt idx="8059">
                  <c:v>2.3205238735002354E-3</c:v>
                </c:pt>
                <c:pt idx="8060">
                  <c:v>2.3247345113013296E-3</c:v>
                </c:pt>
                <c:pt idx="8061">
                  <c:v>2.3289566370010562E-3</c:v>
                </c:pt>
                <c:pt idx="8062">
                  <c:v>2.3331929705001642E-3</c:v>
                </c:pt>
                <c:pt idx="8063">
                  <c:v>2.3374416105994555E-3</c:v>
                </c:pt>
                <c:pt idx="8064">
                  <c:v>2.3417072249003468E-3</c:v>
                </c:pt>
                <c:pt idx="8065">
                  <c:v>2.3459914342005561E-3</c:v>
                </c:pt>
                <c:pt idx="8066">
                  <c:v>2.3502861903992311E-3</c:v>
                </c:pt>
                <c:pt idx="8067">
                  <c:v>2.3545992984992381E-3</c:v>
                </c:pt>
                <c:pt idx="8068">
                  <c:v>2.3589286926011255E-3</c:v>
                </c:pt>
                <c:pt idx="8069">
                  <c:v>2.3632737007019955E-3</c:v>
                </c:pt>
                <c:pt idx="8070">
                  <c:v>2.367633230900168E-3</c:v>
                </c:pt>
                <c:pt idx="8071">
                  <c:v>2.3720065201011664E-3</c:v>
                </c:pt>
                <c:pt idx="8072">
                  <c:v>2.3763969694989839E-3</c:v>
                </c:pt>
                <c:pt idx="8073">
                  <c:v>2.3807990773008214E-3</c:v>
                </c:pt>
                <c:pt idx="8074">
                  <c:v>2.3852148881999824E-3</c:v>
                </c:pt>
                <c:pt idx="8075">
                  <c:v>2.3896487501993136E-3</c:v>
                </c:pt>
                <c:pt idx="8076">
                  <c:v>2.3940975885992088E-3</c:v>
                </c:pt>
                <c:pt idx="8077">
                  <c:v>2.3985612391008715E-3</c:v>
                </c:pt>
                <c:pt idx="8078">
                  <c:v>2.4030404548014417E-3</c:v>
                </c:pt>
                <c:pt idx="8079">
                  <c:v>2.4075308153008734E-3</c:v>
                </c:pt>
                <c:pt idx="8080">
                  <c:v>2.412037520500121E-3</c:v>
                </c:pt>
                <c:pt idx="8081">
                  <c:v>2.416562185100446E-3</c:v>
                </c:pt>
                <c:pt idx="8082">
                  <c:v>2.4211004717002993E-3</c:v>
                </c:pt>
                <c:pt idx="8083">
                  <c:v>2.4256472580006516E-3</c:v>
                </c:pt>
                <c:pt idx="8084">
                  <c:v>2.4302080878015886E-3</c:v>
                </c:pt>
                <c:pt idx="8085">
                  <c:v>2.4347822119992202E-3</c:v>
                </c:pt>
                <c:pt idx="8086">
                  <c:v>2.439365177998809E-3</c:v>
                </c:pt>
                <c:pt idx="8087">
                  <c:v>2.4439593126999171E-3</c:v>
                </c:pt>
                <c:pt idx="8088">
                  <c:v>2.4485690227997736E-3</c:v>
                </c:pt>
                <c:pt idx="8089">
                  <c:v>2.453181932601467E-3</c:v>
                </c:pt>
                <c:pt idx="8090">
                  <c:v>2.4578078642001344E-3</c:v>
                </c:pt>
                <c:pt idx="8091">
                  <c:v>2.4624470861986936E-3</c:v>
                </c:pt>
                <c:pt idx="8092">
                  <c:v>2.4670962093011894E-3</c:v>
                </c:pt>
                <c:pt idx="8093">
                  <c:v>2.4717518223020818E-3</c:v>
                </c:pt>
                <c:pt idx="8094">
                  <c:v>2.4764127858993845E-3</c:v>
                </c:pt>
                <c:pt idx="8095">
                  <c:v>2.4810800764001328E-3</c:v>
                </c:pt>
                <c:pt idx="8096">
                  <c:v>2.4857527048993688E-3</c:v>
                </c:pt>
                <c:pt idx="8097">
                  <c:v>2.4904318698020234E-3</c:v>
                </c:pt>
                <c:pt idx="8098">
                  <c:v>2.4951100372021529E-3</c:v>
                </c:pt>
                <c:pt idx="8099">
                  <c:v>2.4997922837997066E-3</c:v>
                </c:pt>
                <c:pt idx="8100">
                  <c:v>2.5044764064006131E-3</c:v>
                </c:pt>
                <c:pt idx="8101">
                  <c:v>2.5091628225020202E-3</c:v>
                </c:pt>
                <c:pt idx="8102">
                  <c:v>2.513849320301631E-3</c:v>
                </c:pt>
                <c:pt idx="8103">
                  <c:v>2.5185338391011669E-3</c:v>
                </c:pt>
                <c:pt idx="8104">
                  <c:v>2.5232149441016816E-3</c:v>
                </c:pt>
                <c:pt idx="8105">
                  <c:v>2.5278948396021406E-3</c:v>
                </c:pt>
                <c:pt idx="8106">
                  <c:v>2.5325683456003389E-3</c:v>
                </c:pt>
                <c:pt idx="8107">
                  <c:v>2.5372382836010843E-3</c:v>
                </c:pt>
                <c:pt idx="8108">
                  <c:v>2.5419034402993645E-3</c:v>
                </c:pt>
                <c:pt idx="8109">
                  <c:v>2.5465604026990718E-3</c:v>
                </c:pt>
                <c:pt idx="8110">
                  <c:v>2.5512084607015595E-3</c:v>
                </c:pt>
                <c:pt idx="8111">
                  <c:v>2.5558472708020474E-3</c:v>
                </c:pt>
                <c:pt idx="8112">
                  <c:v>2.5604742371001521E-3</c:v>
                </c:pt>
                <c:pt idx="8113">
                  <c:v>2.5650868990005904E-3</c:v>
                </c:pt>
                <c:pt idx="8114">
                  <c:v>2.5696872895011325E-3</c:v>
                </c:pt>
                <c:pt idx="8115">
                  <c:v>2.5742787242002407E-3</c:v>
                </c:pt>
                <c:pt idx="8116">
                  <c:v>2.5788530915988872E-3</c:v>
                </c:pt>
                <c:pt idx="8117">
                  <c:v>2.5834036996990051E-3</c:v>
                </c:pt>
                <c:pt idx="8118">
                  <c:v>2.5879387407989896E-3</c:v>
                </c:pt>
                <c:pt idx="8119">
                  <c:v>2.5924506620000898E-3</c:v>
                </c:pt>
                <c:pt idx="8120">
                  <c:v>2.5969476457987639E-3</c:v>
                </c:pt>
                <c:pt idx="8121">
                  <c:v>2.6014193466998847E-3</c:v>
                </c:pt>
                <c:pt idx="8122">
                  <c:v>2.6058623924001267E-3</c:v>
                </c:pt>
                <c:pt idx="8123">
                  <c:v>2.6102806166008463E-3</c:v>
                </c:pt>
                <c:pt idx="8124">
                  <c:v>2.6146719537010199E-3</c:v>
                </c:pt>
                <c:pt idx="8125">
                  <c:v>2.6190362411995238E-3</c:v>
                </c:pt>
                <c:pt idx="8126">
                  <c:v>2.6233703266989039E-3</c:v>
                </c:pt>
                <c:pt idx="8127">
                  <c:v>2.6276690878006548E-3</c:v>
                </c:pt>
                <c:pt idx="8128">
                  <c:v>2.6319387099000835E-3</c:v>
                </c:pt>
                <c:pt idx="8129">
                  <c:v>2.6361735129007968E-3</c:v>
                </c:pt>
                <c:pt idx="8130">
                  <c:v>2.640373557500908E-3</c:v>
                </c:pt>
                <c:pt idx="8131">
                  <c:v>2.6445346855012986E-3</c:v>
                </c:pt>
                <c:pt idx="8132">
                  <c:v>2.6486580475015842E-3</c:v>
                </c:pt>
                <c:pt idx="8133">
                  <c:v>2.6527411543000312E-3</c:v>
                </c:pt>
                <c:pt idx="8134">
                  <c:v>2.6567850526006964E-3</c:v>
                </c:pt>
                <c:pt idx="8135">
                  <c:v>2.6607788190986525E-3</c:v>
                </c:pt>
                <c:pt idx="8136">
                  <c:v>2.6647304554003881E-3</c:v>
                </c:pt>
                <c:pt idx="8137">
                  <c:v>2.6686395004986707E-3</c:v>
                </c:pt>
                <c:pt idx="8138">
                  <c:v>2.6724981907015888E-3</c:v>
                </c:pt>
                <c:pt idx="8139">
                  <c:v>2.6763008075008088E-3</c:v>
                </c:pt>
                <c:pt idx="8140">
                  <c:v>2.680056050500923E-3</c:v>
                </c:pt>
                <c:pt idx="8141">
                  <c:v>2.6837592241015784E-3</c:v>
                </c:pt>
                <c:pt idx="8142">
                  <c:v>2.6874040812003841E-3</c:v>
                </c:pt>
                <c:pt idx="8143">
                  <c:v>2.6909973666988662E-3</c:v>
                </c:pt>
                <c:pt idx="8144">
                  <c:v>2.6945284600010666E-3</c:v>
                </c:pt>
                <c:pt idx="8145">
                  <c:v>2.6980034629993099E-3</c:v>
                </c:pt>
                <c:pt idx="8146">
                  <c:v>2.7014145376007548E-3</c:v>
                </c:pt>
                <c:pt idx="8147">
                  <c:v>2.7047652323020088E-3</c:v>
                </c:pt>
                <c:pt idx="8148">
                  <c:v>2.7080526576988007E-3</c:v>
                </c:pt>
                <c:pt idx="8149">
                  <c:v>2.7112747164999007E-3</c:v>
                </c:pt>
                <c:pt idx="8150">
                  <c:v>2.714426900901401E-3</c:v>
                </c:pt>
                <c:pt idx="8151">
                  <c:v>2.7175158170997804E-3</c:v>
                </c:pt>
                <c:pt idx="8152">
                  <c:v>2.7205342361007467E-3</c:v>
                </c:pt>
                <c:pt idx="8153">
                  <c:v>2.7234764960013536E-3</c:v>
                </c:pt>
                <c:pt idx="8154">
                  <c:v>2.7263478831009991E-3</c:v>
                </c:pt>
                <c:pt idx="8155">
                  <c:v>2.729142025501119E-3</c:v>
                </c:pt>
                <c:pt idx="8156">
                  <c:v>2.7318624552989945E-3</c:v>
                </c:pt>
                <c:pt idx="8157">
                  <c:v>2.7345040688011579E-3</c:v>
                </c:pt>
                <c:pt idx="8158">
                  <c:v>2.7370640252009082E-3</c:v>
                </c:pt>
                <c:pt idx="8159">
                  <c:v>2.7395442204998233E-3</c:v>
                </c:pt>
                <c:pt idx="8160">
                  <c:v>2.741942979600509E-3</c:v>
                </c:pt>
                <c:pt idx="8161">
                  <c:v>2.7442596677005326E-3</c:v>
                </c:pt>
                <c:pt idx="8162">
                  <c:v>2.7464899509013208E-3</c:v>
                </c:pt>
                <c:pt idx="8163">
                  <c:v>2.7486310004007919E-3</c:v>
                </c:pt>
                <c:pt idx="8164">
                  <c:v>2.7506825045016114E-3</c:v>
                </c:pt>
                <c:pt idx="8165">
                  <c:v>2.7526433717994792E-3</c:v>
                </c:pt>
                <c:pt idx="8166">
                  <c:v>2.7545146626017925E-3</c:v>
                </c:pt>
                <c:pt idx="8167">
                  <c:v>2.7562957934996746E-3</c:v>
                </c:pt>
                <c:pt idx="8168">
                  <c:v>2.7579830051003285E-3</c:v>
                </c:pt>
                <c:pt idx="8169">
                  <c:v>2.7595737252994468E-3</c:v>
                </c:pt>
                <c:pt idx="8170">
                  <c:v>2.761067562801145E-3</c:v>
                </c:pt>
                <c:pt idx="8171">
                  <c:v>2.7624636118019907E-3</c:v>
                </c:pt>
                <c:pt idx="8172">
                  <c:v>2.7637649513998497E-3</c:v>
                </c:pt>
                <c:pt idx="8173">
                  <c:v>2.7649650930996472E-3</c:v>
                </c:pt>
                <c:pt idx="8174">
                  <c:v>2.7660620572014238E-3</c:v>
                </c:pt>
                <c:pt idx="8175">
                  <c:v>2.7670520560008072E-3</c:v>
                </c:pt>
                <c:pt idx="8176">
                  <c:v>2.7679443181014562E-3</c:v>
                </c:pt>
                <c:pt idx="8177">
                  <c:v>2.7687325077998537E-3</c:v>
                </c:pt>
                <c:pt idx="8178">
                  <c:v>2.7694113198002412E-3</c:v>
                </c:pt>
                <c:pt idx="8179">
                  <c:v>2.7699843655000222E-3</c:v>
                </c:pt>
                <c:pt idx="8180">
                  <c:v>2.77045300349954E-3</c:v>
                </c:pt>
                <c:pt idx="8181">
                  <c:v>2.7708086598003945E-3</c:v>
                </c:pt>
                <c:pt idx="8182">
                  <c:v>2.7710562502001324E-3</c:v>
                </c:pt>
                <c:pt idx="8183">
                  <c:v>2.7711930520020189E-3</c:v>
                </c:pt>
                <c:pt idx="8184">
                  <c:v>2.7712185404986656E-3</c:v>
                </c:pt>
                <c:pt idx="8185">
                  <c:v>2.7711326650994295E-3</c:v>
                </c:pt>
                <c:pt idx="8186">
                  <c:v>2.7709297789009213E-3</c:v>
                </c:pt>
                <c:pt idx="8187">
                  <c:v>2.7706164412997225E-3</c:v>
                </c:pt>
                <c:pt idx="8188">
                  <c:v>2.7701882121995425E-3</c:v>
                </c:pt>
                <c:pt idx="8189">
                  <c:v>2.7696456195016594E-3</c:v>
                </c:pt>
                <c:pt idx="8190">
                  <c:v>2.7689804863015866E-3</c:v>
                </c:pt>
                <c:pt idx="8191">
                  <c:v>2.7681992134986899E-3</c:v>
                </c:pt>
                <c:pt idx="8192">
                  <c:v>2.7673036643989235E-3</c:v>
                </c:pt>
                <c:pt idx="8193">
                  <c:v>2.7662901974991883E-3</c:v>
                </c:pt>
                <c:pt idx="8194">
                  <c:v>2.7651560986008406E-3</c:v>
                </c:pt>
                <c:pt idx="8195">
                  <c:v>2.7639003989996525E-3</c:v>
                </c:pt>
                <c:pt idx="8196">
                  <c:v>2.7625287068993032E-3</c:v>
                </c:pt>
                <c:pt idx="8197">
                  <c:v>2.7610335124990115E-3</c:v>
                </c:pt>
                <c:pt idx="8198">
                  <c:v>2.759415386901054E-3</c:v>
                </c:pt>
                <c:pt idx="8199">
                  <c:v>2.7576732969016859E-3</c:v>
                </c:pt>
                <c:pt idx="8200">
                  <c:v>2.755815996099642E-3</c:v>
                </c:pt>
                <c:pt idx="8201">
                  <c:v>2.7538361132002365E-3</c:v>
                </c:pt>
                <c:pt idx="8202">
                  <c:v>2.7517320808989609E-3</c:v>
                </c:pt>
                <c:pt idx="8203">
                  <c:v>2.7495075433989768E-3</c:v>
                </c:pt>
                <c:pt idx="8204">
                  <c:v>2.7471604119995163E-3</c:v>
                </c:pt>
                <c:pt idx="8205">
                  <c:v>2.7446923383003252E-3</c:v>
                </c:pt>
                <c:pt idx="8206">
                  <c:v>2.7420997501010902E-3</c:v>
                </c:pt>
                <c:pt idx="8207">
                  <c:v>2.7393916597020507E-3</c:v>
                </c:pt>
                <c:pt idx="8208">
                  <c:v>2.736557419400043E-3</c:v>
                </c:pt>
                <c:pt idx="8209">
                  <c:v>2.7335981272003096E-3</c:v>
                </c:pt>
                <c:pt idx="8210">
                  <c:v>2.7305138405004925E-3</c:v>
                </c:pt>
                <c:pt idx="8211">
                  <c:v>2.7273056814998142E-3</c:v>
                </c:pt>
                <c:pt idx="8212">
                  <c:v>2.7239750190020118E-3</c:v>
                </c:pt>
                <c:pt idx="8213">
                  <c:v>2.7205202516000782E-3</c:v>
                </c:pt>
                <c:pt idx="8214">
                  <c:v>2.7169470958021691E-3</c:v>
                </c:pt>
                <c:pt idx="8215">
                  <c:v>2.7132521287001055E-3</c:v>
                </c:pt>
                <c:pt idx="8216">
                  <c:v>2.7094339492990116E-3</c:v>
                </c:pt>
                <c:pt idx="8217">
                  <c:v>2.705490253401166E-3</c:v>
                </c:pt>
                <c:pt idx="8218">
                  <c:v>2.7014274007015615E-3</c:v>
                </c:pt>
                <c:pt idx="8219">
                  <c:v>2.697243874902E-3</c:v>
                </c:pt>
                <c:pt idx="8220">
                  <c:v>2.6929398501991386E-3</c:v>
                </c:pt>
                <c:pt idx="8221">
                  <c:v>2.6885167329986359E-3</c:v>
                </c:pt>
                <c:pt idx="8222">
                  <c:v>2.6839726555998311E-3</c:v>
                </c:pt>
                <c:pt idx="8223">
                  <c:v>2.6793107209996947E-3</c:v>
                </c:pt>
                <c:pt idx="8224">
                  <c:v>2.6745262505016854E-3</c:v>
                </c:pt>
                <c:pt idx="8225">
                  <c:v>2.6696241322987646E-3</c:v>
                </c:pt>
                <c:pt idx="8226">
                  <c:v>2.6646056767987147E-3</c:v>
                </c:pt>
                <c:pt idx="8227">
                  <c:v>2.6594733757008271E-3</c:v>
                </c:pt>
                <c:pt idx="8228">
                  <c:v>2.6542272618996776E-3</c:v>
                </c:pt>
                <c:pt idx="8229">
                  <c:v>2.6488659193013575E-3</c:v>
                </c:pt>
                <c:pt idx="8230">
                  <c:v>2.643390140299573E-3</c:v>
                </c:pt>
                <c:pt idx="8231">
                  <c:v>2.6378030877012293E-3</c:v>
                </c:pt>
                <c:pt idx="8232">
                  <c:v>2.6321039296988147E-3</c:v>
                </c:pt>
                <c:pt idx="8233">
                  <c:v>2.626288819001843E-3</c:v>
                </c:pt>
                <c:pt idx="8234">
                  <c:v>2.6203648252014489E-3</c:v>
                </c:pt>
                <c:pt idx="8235">
                  <c:v>2.6143366468005524E-3</c:v>
                </c:pt>
                <c:pt idx="8236">
                  <c:v>2.6081962941013614E-3</c:v>
                </c:pt>
                <c:pt idx="8237">
                  <c:v>2.6019506315009266E-3</c:v>
                </c:pt>
                <c:pt idx="8238">
                  <c:v>2.5955992142989714E-3</c:v>
                </c:pt>
                <c:pt idx="8239">
                  <c:v>2.5891423984987227E-3</c:v>
                </c:pt>
                <c:pt idx="8240">
                  <c:v>2.5825797515004467E-3</c:v>
                </c:pt>
                <c:pt idx="8241">
                  <c:v>2.5759191950989191E-3</c:v>
                </c:pt>
                <c:pt idx="8242">
                  <c:v>2.5691525261990478E-3</c:v>
                </c:pt>
                <c:pt idx="8243">
                  <c:v>2.5622796895987676E-3</c:v>
                </c:pt>
                <c:pt idx="8244">
                  <c:v>2.5553110100986487E-3</c:v>
                </c:pt>
                <c:pt idx="8245">
                  <c:v>2.5482455730987397E-3</c:v>
                </c:pt>
                <c:pt idx="8246">
                  <c:v>2.5410842486017771E-3</c:v>
                </c:pt>
                <c:pt idx="8247">
                  <c:v>2.5338257449014634E-3</c:v>
                </c:pt>
                <c:pt idx="8248">
                  <c:v>2.5264752921998479E-3</c:v>
                </c:pt>
                <c:pt idx="8249">
                  <c:v>2.5190311053009395E-3</c:v>
                </c:pt>
                <c:pt idx="8250">
                  <c:v>2.5114965804995393E-3</c:v>
                </c:pt>
                <c:pt idx="8251">
                  <c:v>2.5038767103993109E-3</c:v>
                </c:pt>
                <c:pt idx="8252">
                  <c:v>2.4961657683988392E-3</c:v>
                </c:pt>
                <c:pt idx="8253">
                  <c:v>2.4883701594013985E-3</c:v>
                </c:pt>
                <c:pt idx="8254">
                  <c:v>2.480489526199392E-3</c:v>
                </c:pt>
                <c:pt idx="8255">
                  <c:v>2.4725262626006383E-3</c:v>
                </c:pt>
                <c:pt idx="8256">
                  <c:v>2.4644815802012943E-3</c:v>
                </c:pt>
                <c:pt idx="8257">
                  <c:v>2.4563542256998971E-3</c:v>
                </c:pt>
                <c:pt idx="8258">
                  <c:v>2.4481495897994421E-3</c:v>
                </c:pt>
                <c:pt idx="8259">
                  <c:v>2.4398673294001583E-3</c:v>
                </c:pt>
                <c:pt idx="8260">
                  <c:v>2.4315118057991469E-3</c:v>
                </c:pt>
                <c:pt idx="8261">
                  <c:v>2.4230821241992828E-3</c:v>
                </c:pt>
                <c:pt idx="8262">
                  <c:v>2.4145832576003556E-3</c:v>
                </c:pt>
                <c:pt idx="8263">
                  <c:v>2.4060183791014822E-3</c:v>
                </c:pt>
                <c:pt idx="8264">
                  <c:v>2.3973847873008935E-3</c:v>
                </c:pt>
                <c:pt idx="8265">
                  <c:v>2.3886834352992992E-3</c:v>
                </c:pt>
                <c:pt idx="8266">
                  <c:v>2.3799143368989917E-3</c:v>
                </c:pt>
                <c:pt idx="8267">
                  <c:v>2.371083378200467E-3</c:v>
                </c:pt>
                <c:pt idx="8268">
                  <c:v>2.362192743099456E-3</c:v>
                </c:pt>
                <c:pt idx="8269">
                  <c:v>2.3532441510987212E-3</c:v>
                </c:pt>
                <c:pt idx="8270">
                  <c:v>2.3442374432995905E-3</c:v>
                </c:pt>
                <c:pt idx="8271">
                  <c:v>2.3351783166987161E-3</c:v>
                </c:pt>
                <c:pt idx="8272">
                  <c:v>2.3260666724986834E-3</c:v>
                </c:pt>
                <c:pt idx="8273">
                  <c:v>2.3169006601015951E-3</c:v>
                </c:pt>
                <c:pt idx="8274">
                  <c:v>2.3076848016003737E-3</c:v>
                </c:pt>
                <c:pt idx="8275">
                  <c:v>2.298418900402055E-3</c:v>
                </c:pt>
                <c:pt idx="8276">
                  <c:v>2.2891019158990389E-3</c:v>
                </c:pt>
                <c:pt idx="8277">
                  <c:v>2.2797451970006932E-3</c:v>
                </c:pt>
                <c:pt idx="8278">
                  <c:v>2.2703376357995353E-3</c:v>
                </c:pt>
                <c:pt idx="8279">
                  <c:v>2.2608972963986673E-3</c:v>
                </c:pt>
                <c:pt idx="8280">
                  <c:v>2.2514152084021077E-3</c:v>
                </c:pt>
                <c:pt idx="8281">
                  <c:v>2.2418960078987027E-3</c:v>
                </c:pt>
                <c:pt idx="8282">
                  <c:v>2.232339561999197E-3</c:v>
                </c:pt>
                <c:pt idx="8283">
                  <c:v>2.2227522953990331E-3</c:v>
                </c:pt>
                <c:pt idx="8284">
                  <c:v>2.2131349894998209E-3</c:v>
                </c:pt>
                <c:pt idx="8285">
                  <c:v>2.2034896303004814E-3</c:v>
                </c:pt>
                <c:pt idx="8286">
                  <c:v>2.1938139447001959E-3</c:v>
                </c:pt>
                <c:pt idx="8287">
                  <c:v>2.1841136478002454E-3</c:v>
                </c:pt>
                <c:pt idx="8288">
                  <c:v>2.1743869104007274E-3</c:v>
                </c:pt>
                <c:pt idx="8289">
                  <c:v>2.1646394591989804E-3</c:v>
                </c:pt>
                <c:pt idx="8290">
                  <c:v>2.1548721983002395E-3</c:v>
                </c:pt>
                <c:pt idx="8291">
                  <c:v>2.1450878919999639E-3</c:v>
                </c:pt>
                <c:pt idx="8292">
                  <c:v>2.135288621001763E-3</c:v>
                </c:pt>
                <c:pt idx="8293">
                  <c:v>2.1254762019999873E-3</c:v>
                </c:pt>
                <c:pt idx="8294">
                  <c:v>2.1156497329997137E-3</c:v>
                </c:pt>
                <c:pt idx="8295">
                  <c:v>2.1058095725017267E-3</c:v>
                </c:pt>
                <c:pt idx="8296">
                  <c:v>2.0959605637003165E-3</c:v>
                </c:pt>
                <c:pt idx="8297">
                  <c:v>2.0861001267000745E-3</c:v>
                </c:pt>
                <c:pt idx="8298">
                  <c:v>2.0762397368017105E-3</c:v>
                </c:pt>
                <c:pt idx="8299">
                  <c:v>2.0663724132994332E-3</c:v>
                </c:pt>
                <c:pt idx="8300">
                  <c:v>2.0565019536995521E-3</c:v>
                </c:pt>
                <c:pt idx="8301">
                  <c:v>2.0466337645999033E-3</c:v>
                </c:pt>
                <c:pt idx="8302">
                  <c:v>2.036767227700409E-3</c:v>
                </c:pt>
                <c:pt idx="8303">
                  <c:v>2.0268999564017065E-3</c:v>
                </c:pt>
                <c:pt idx="8304">
                  <c:v>2.0170384709992106E-3</c:v>
                </c:pt>
                <c:pt idx="8305">
                  <c:v>2.0071847151008626E-3</c:v>
                </c:pt>
                <c:pt idx="8306">
                  <c:v>1.9973394513002063E-3</c:v>
                </c:pt>
                <c:pt idx="8307">
                  <c:v>1.9874990740014198E-3</c:v>
                </c:pt>
                <c:pt idx="8308">
                  <c:v>1.9776749226991797E-3</c:v>
                </c:pt>
                <c:pt idx="8309">
                  <c:v>1.9678575936019627E-3</c:v>
                </c:pt>
                <c:pt idx="8310">
                  <c:v>1.9580496369009381E-3</c:v>
                </c:pt>
                <c:pt idx="8311">
                  <c:v>1.9482596049016365E-3</c:v>
                </c:pt>
                <c:pt idx="8312">
                  <c:v>1.9384877233008524E-3</c:v>
                </c:pt>
                <c:pt idx="8313">
                  <c:v>1.928736684401855E-3</c:v>
                </c:pt>
                <c:pt idx="8314">
                  <c:v>1.9190064379017713E-3</c:v>
                </c:pt>
                <c:pt idx="8315">
                  <c:v>1.9092963252020922E-3</c:v>
                </c:pt>
                <c:pt idx="8316">
                  <c:v>1.8996142006990624E-3</c:v>
                </c:pt>
                <c:pt idx="8317">
                  <c:v>1.889957818900001E-3</c:v>
                </c:pt>
                <c:pt idx="8318">
                  <c:v>1.880323393500305E-3</c:v>
                </c:pt>
                <c:pt idx="8319">
                  <c:v>1.8707157304014288E-3</c:v>
                </c:pt>
                <c:pt idx="8320">
                  <c:v>1.8611400384003218E-3</c:v>
                </c:pt>
                <c:pt idx="8321">
                  <c:v>1.8515896602018245E-3</c:v>
                </c:pt>
                <c:pt idx="8322">
                  <c:v>1.8420707752007104E-3</c:v>
                </c:pt>
                <c:pt idx="8323">
                  <c:v>1.8325842852000562E-3</c:v>
                </c:pt>
                <c:pt idx="8324">
                  <c:v>1.8231313086012335E-3</c:v>
                </c:pt>
                <c:pt idx="8325">
                  <c:v>1.8137157632018841E-3</c:v>
                </c:pt>
                <c:pt idx="8326">
                  <c:v>1.804335043999572E-3</c:v>
                </c:pt>
                <c:pt idx="8327">
                  <c:v>1.7949918228019612E-3</c:v>
                </c:pt>
                <c:pt idx="8328">
                  <c:v>1.7856812640992814E-3</c:v>
                </c:pt>
                <c:pt idx="8329">
                  <c:v>1.7764131339994549E-3</c:v>
                </c:pt>
                <c:pt idx="8330">
                  <c:v>1.7671841732997962E-3</c:v>
                </c:pt>
                <c:pt idx="8331">
                  <c:v>1.7579963015990074E-3</c:v>
                </c:pt>
                <c:pt idx="8332">
                  <c:v>1.7488498805988684E-3</c:v>
                </c:pt>
                <c:pt idx="8333">
                  <c:v>1.7397434623021013E-3</c:v>
                </c:pt>
                <c:pt idx="8334">
                  <c:v>1.7306841927009486E-3</c:v>
                </c:pt>
                <c:pt idx="8335">
                  <c:v>1.7216706920990532E-3</c:v>
                </c:pt>
                <c:pt idx="8336">
                  <c:v>1.712701089200408E-3</c:v>
                </c:pt>
                <c:pt idx="8337">
                  <c:v>1.7037706653013629E-3</c:v>
                </c:pt>
                <c:pt idx="8338">
                  <c:v>1.6948903397988602E-3</c:v>
                </c:pt>
                <c:pt idx="8339">
                  <c:v>1.6860594228020886E-3</c:v>
                </c:pt>
                <c:pt idx="8340">
                  <c:v>1.6772771222015592E-3</c:v>
                </c:pt>
                <c:pt idx="8341">
                  <c:v>1.6685427419993459E-3</c:v>
                </c:pt>
                <c:pt idx="8342">
                  <c:v>1.6598614603999806E-3</c:v>
                </c:pt>
                <c:pt idx="8343">
                  <c:v>1.6512286312995172E-3</c:v>
                </c:pt>
                <c:pt idx="8344">
                  <c:v>1.6426438520014131E-3</c:v>
                </c:pt>
                <c:pt idx="8345">
                  <c:v>1.6341114117999211E-3</c:v>
                </c:pt>
                <c:pt idx="8346">
                  <c:v>1.6256287334996955E-3</c:v>
                </c:pt>
                <c:pt idx="8347">
                  <c:v>1.6172005766001973E-3</c:v>
                </c:pt>
                <c:pt idx="8348">
                  <c:v>1.608826039099398E-3</c:v>
                </c:pt>
                <c:pt idx="8349">
                  <c:v>1.6005045778015869E-3</c:v>
                </c:pt>
                <c:pt idx="8350">
                  <c:v>1.5922380393007529E-3</c:v>
                </c:pt>
                <c:pt idx="8351">
                  <c:v>1.5840234148001286E-3</c:v>
                </c:pt>
                <c:pt idx="8352">
                  <c:v>1.575863552702117E-3</c:v>
                </c:pt>
                <c:pt idx="8353">
                  <c:v>1.5677608738009496E-3</c:v>
                </c:pt>
                <c:pt idx="8354">
                  <c:v>1.5597111550995635E-3</c:v>
                </c:pt>
                <c:pt idx="8355">
                  <c:v>1.5517128814011016E-3</c:v>
                </c:pt>
                <c:pt idx="8356">
                  <c:v>1.5437725328020235E-3</c:v>
                </c:pt>
                <c:pt idx="8357">
                  <c:v>1.5358816206010317E-3</c:v>
                </c:pt>
                <c:pt idx="8358">
                  <c:v>1.5280508320003605E-3</c:v>
                </c:pt>
                <c:pt idx="8359">
                  <c:v>1.5202750095006934E-3</c:v>
                </c:pt>
                <c:pt idx="8360">
                  <c:v>1.5125525309009902E-3</c:v>
                </c:pt>
                <c:pt idx="8361">
                  <c:v>1.5048871693998933E-3</c:v>
                </c:pt>
                <c:pt idx="8362">
                  <c:v>1.4972752303989978E-3</c:v>
                </c:pt>
                <c:pt idx="8363">
                  <c:v>1.4897218849014848E-3</c:v>
                </c:pt>
                <c:pt idx="8364">
                  <c:v>1.4822257390996185E-3</c:v>
                </c:pt>
                <c:pt idx="8365">
                  <c:v>1.4747853554020196E-3</c:v>
                </c:pt>
                <c:pt idx="8366">
                  <c:v>1.4673974417007685E-3</c:v>
                </c:pt>
                <c:pt idx="8367">
                  <c:v>1.460063826101532E-3</c:v>
                </c:pt>
                <c:pt idx="8368">
                  <c:v>1.4527855685990687E-3</c:v>
                </c:pt>
                <c:pt idx="8369">
                  <c:v>1.4455609561991878E-3</c:v>
                </c:pt>
                <c:pt idx="8370">
                  <c:v>1.4383902805015225E-3</c:v>
                </c:pt>
                <c:pt idx="8371">
                  <c:v>1.4312779281020482E-3</c:v>
                </c:pt>
                <c:pt idx="8372">
                  <c:v>1.4242174651002415E-3</c:v>
                </c:pt>
                <c:pt idx="8373">
                  <c:v>1.4172062039996547E-3</c:v>
                </c:pt>
                <c:pt idx="8374">
                  <c:v>1.4102502256996274E-3</c:v>
                </c:pt>
                <c:pt idx="8375">
                  <c:v>1.4033468652989711E-3</c:v>
                </c:pt>
                <c:pt idx="8376">
                  <c:v>1.3964935392003497E-3</c:v>
                </c:pt>
                <c:pt idx="8377">
                  <c:v>1.3896966259991927E-3</c:v>
                </c:pt>
                <c:pt idx="8378">
                  <c:v>1.3829500711999287E-3</c:v>
                </c:pt>
                <c:pt idx="8379">
                  <c:v>1.3762544433006951E-3</c:v>
                </c:pt>
                <c:pt idx="8380">
                  <c:v>1.3696104559990374E-3</c:v>
                </c:pt>
                <c:pt idx="8381">
                  <c:v>1.3630158210986565E-3</c:v>
                </c:pt>
                <c:pt idx="8382">
                  <c:v>1.3564712565994341E-3</c:v>
                </c:pt>
                <c:pt idx="8383">
                  <c:v>1.3499755354011711E-3</c:v>
                </c:pt>
                <c:pt idx="8384">
                  <c:v>1.3435287228986681E-3</c:v>
                </c:pt>
                <c:pt idx="8385">
                  <c:v>1.3371297097002355E-3</c:v>
                </c:pt>
                <c:pt idx="8386">
                  <c:v>1.3307787382998981E-3</c:v>
                </c:pt>
                <c:pt idx="8387">
                  <c:v>1.3244711363000761E-3</c:v>
                </c:pt>
                <c:pt idx="8388">
                  <c:v>1.318211824401061E-3</c:v>
                </c:pt>
                <c:pt idx="8389">
                  <c:v>1.3119985230005682E-3</c:v>
                </c:pt>
                <c:pt idx="8390">
                  <c:v>1.3058325718020569E-3</c:v>
                </c:pt>
                <c:pt idx="8391">
                  <c:v>1.2997111089987357E-3</c:v>
                </c:pt>
                <c:pt idx="8392">
                  <c:v>1.2936312623992308E-3</c:v>
                </c:pt>
                <c:pt idx="8393">
                  <c:v>1.2875912533019118E-3</c:v>
                </c:pt>
                <c:pt idx="8394">
                  <c:v>1.2815945837019171E-3</c:v>
                </c:pt>
                <c:pt idx="8395">
                  <c:v>1.2756403625999724E-3</c:v>
                </c:pt>
                <c:pt idx="8396">
                  <c:v>1.2697244909993799E-3</c:v>
                </c:pt>
                <c:pt idx="8397">
                  <c:v>1.2638475455020171E-3</c:v>
                </c:pt>
                <c:pt idx="8398">
                  <c:v>1.2580162055009225E-3</c:v>
                </c:pt>
                <c:pt idx="8399">
                  <c:v>1.252219966900725E-3</c:v>
                </c:pt>
                <c:pt idx="8400">
                  <c:v>1.2464584957996294E-3</c:v>
                </c:pt>
                <c:pt idx="8401">
                  <c:v>1.2407372033997888E-3</c:v>
                </c:pt>
                <c:pt idx="8402">
                  <c:v>1.2350511061995917E-3</c:v>
                </c:pt>
                <c:pt idx="8403">
                  <c:v>1.2294001084995898E-3</c:v>
                </c:pt>
                <c:pt idx="8404">
                  <c:v>1.2237827442014293E-3</c:v>
                </c:pt>
                <c:pt idx="8405">
                  <c:v>1.2182013282995285E-3</c:v>
                </c:pt>
                <c:pt idx="8406">
                  <c:v>1.2126538825008026E-3</c:v>
                </c:pt>
                <c:pt idx="8407">
                  <c:v>1.2071302740004342E-3</c:v>
                </c:pt>
                <c:pt idx="8408">
                  <c:v>1.2016415512015044E-3</c:v>
                </c:pt>
                <c:pt idx="8409">
                  <c:v>1.1961845350008105E-3</c:v>
                </c:pt>
                <c:pt idx="8410">
                  <c:v>1.1907600235012694E-3</c:v>
                </c:pt>
                <c:pt idx="8411">
                  <c:v>1.1853648435007358E-3</c:v>
                </c:pt>
                <c:pt idx="8412">
                  <c:v>1.1799931729008506E-3</c:v>
                </c:pt>
                <c:pt idx="8413">
                  <c:v>1.1746519246997877E-3</c:v>
                </c:pt>
                <c:pt idx="8414">
                  <c:v>1.1693350342021347E-3</c:v>
                </c:pt>
                <c:pt idx="8415">
                  <c:v>1.1640412872004902E-3</c:v>
                </c:pt>
                <c:pt idx="8416">
                  <c:v>1.1587712130989303E-3</c:v>
                </c:pt>
                <c:pt idx="8417">
                  <c:v>1.153521942999447E-3</c:v>
                </c:pt>
                <c:pt idx="8418">
                  <c:v>1.1483034558992244E-3</c:v>
                </c:pt>
                <c:pt idx="8419">
                  <c:v>1.1430979062012625E-3</c:v>
                </c:pt>
                <c:pt idx="8420">
                  <c:v>1.137921651199747E-3</c:v>
                </c:pt>
                <c:pt idx="8421">
                  <c:v>1.1327676248988894E-3</c:v>
                </c:pt>
                <c:pt idx="8422">
                  <c:v>1.1276294534994236E-3</c:v>
                </c:pt>
                <c:pt idx="8423">
                  <c:v>1.1225130715999398E-3</c:v>
                </c:pt>
                <c:pt idx="8424">
                  <c:v>1.1174126974999865E-3</c:v>
                </c:pt>
                <c:pt idx="8425">
                  <c:v>1.1123306983016334E-3</c:v>
                </c:pt>
                <c:pt idx="8426">
                  <c:v>1.1072631888993101E-3</c:v>
                </c:pt>
                <c:pt idx="8427">
                  <c:v>1.1022095792014852E-3</c:v>
                </c:pt>
                <c:pt idx="8428">
                  <c:v>1.0971732875013629E-3</c:v>
                </c:pt>
                <c:pt idx="8429">
                  <c:v>1.0921521340989671E-3</c:v>
                </c:pt>
                <c:pt idx="8430">
                  <c:v>1.0871426432998987E-3</c:v>
                </c:pt>
                <c:pt idx="8431">
                  <c:v>1.0821500605011636E-3</c:v>
                </c:pt>
                <c:pt idx="8432">
                  <c:v>1.0771690549020718E-3</c:v>
                </c:pt>
                <c:pt idx="8433">
                  <c:v>1.0722017434012798E-3</c:v>
                </c:pt>
                <c:pt idx="8434">
                  <c:v>1.067245531501726E-3</c:v>
                </c:pt>
                <c:pt idx="8435">
                  <c:v>1.0622998930998051E-3</c:v>
                </c:pt>
                <c:pt idx="8436">
                  <c:v>1.0573635642003865E-3</c:v>
                </c:pt>
                <c:pt idx="8437">
                  <c:v>1.0524357568009179E-3</c:v>
                </c:pt>
                <c:pt idx="8438">
                  <c:v>1.047514743000022E-3</c:v>
                </c:pt>
                <c:pt idx="8439">
                  <c:v>1.0426038064998977E-3</c:v>
                </c:pt>
                <c:pt idx="8440">
                  <c:v>1.0376991426994664E-3</c:v>
                </c:pt>
                <c:pt idx="8441">
                  <c:v>1.0328046504994859E-3</c:v>
                </c:pt>
                <c:pt idx="8442">
                  <c:v>1.0279160578008373E-3</c:v>
                </c:pt>
                <c:pt idx="8443">
                  <c:v>1.0230338445005316E-3</c:v>
                </c:pt>
                <c:pt idx="8444">
                  <c:v>1.0181560248021526E-3</c:v>
                </c:pt>
                <c:pt idx="8445">
                  <c:v>1.0132800974993472E-3</c:v>
                </c:pt>
                <c:pt idx="8446">
                  <c:v>1.0084092649016441E-3</c:v>
                </c:pt>
                <c:pt idx="8447">
                  <c:v>1.0035460871016255E-3</c:v>
                </c:pt>
                <c:pt idx="8448">
                  <c:v>9.9868424220161955E-4</c:v>
                </c:pt>
                <c:pt idx="8449">
                  <c:v>9.9382405030112864E-4</c:v>
                </c:pt>
                <c:pt idx="8450">
                  <c:v>9.8897044230028541E-4</c:v>
                </c:pt>
                <c:pt idx="8451">
                  <c:v>9.8412037889872295E-4</c:v>
                </c:pt>
                <c:pt idx="8452">
                  <c:v>9.7927233320049822E-4</c:v>
                </c:pt>
                <c:pt idx="8453">
                  <c:v>9.744301354999152E-4</c:v>
                </c:pt>
                <c:pt idx="8454">
                  <c:v>9.6958847490213884E-4</c:v>
                </c:pt>
                <c:pt idx="8455">
                  <c:v>9.647471493003934E-4</c:v>
                </c:pt>
                <c:pt idx="8456">
                  <c:v>9.5991064100076073E-4</c:v>
                </c:pt>
                <c:pt idx="8457">
                  <c:v>9.5507319360166321E-4</c:v>
                </c:pt>
                <c:pt idx="8458">
                  <c:v>9.5023869339883049E-4</c:v>
                </c:pt>
                <c:pt idx="8459">
                  <c:v>9.4540201880022323E-4</c:v>
                </c:pt>
                <c:pt idx="8460">
                  <c:v>9.4056731400016247E-4</c:v>
                </c:pt>
                <c:pt idx="8461">
                  <c:v>9.3573606169883305E-4</c:v>
                </c:pt>
                <c:pt idx="8462">
                  <c:v>9.3090199419876285E-4</c:v>
                </c:pt>
                <c:pt idx="8463">
                  <c:v>9.260688225012359E-4</c:v>
                </c:pt>
                <c:pt idx="8464">
                  <c:v>9.212399159004292E-4</c:v>
                </c:pt>
                <c:pt idx="8465">
                  <c:v>9.1640902100209587E-4</c:v>
                </c:pt>
                <c:pt idx="8466">
                  <c:v>9.1158097779953096E-4</c:v>
                </c:pt>
                <c:pt idx="8467">
                  <c:v>9.0675499670211934E-4</c:v>
                </c:pt>
                <c:pt idx="8468">
                  <c:v>9.0192571219915862E-4</c:v>
                </c:pt>
                <c:pt idx="8469">
                  <c:v>8.9709852160169135E-4</c:v>
                </c:pt>
                <c:pt idx="8470">
                  <c:v>8.9227385370094225E-4</c:v>
                </c:pt>
                <c:pt idx="8471">
                  <c:v>8.8745479419927165E-4</c:v>
                </c:pt>
                <c:pt idx="8472">
                  <c:v>8.8263361520191097E-4</c:v>
                </c:pt>
                <c:pt idx="8473">
                  <c:v>8.7781398730157889E-4</c:v>
                </c:pt>
                <c:pt idx="8474">
                  <c:v>8.729935635010122E-4</c:v>
                </c:pt>
                <c:pt idx="8475">
                  <c:v>8.6817892299961841E-4</c:v>
                </c:pt>
                <c:pt idx="8476">
                  <c:v>8.6336217820104366E-4</c:v>
                </c:pt>
                <c:pt idx="8477">
                  <c:v>8.5855112110166942E-4</c:v>
                </c:pt>
                <c:pt idx="8478">
                  <c:v>8.5374137760041435E-4</c:v>
                </c:pt>
                <c:pt idx="8479">
                  <c:v>8.489344786006825E-4</c:v>
                </c:pt>
                <c:pt idx="8480">
                  <c:v>8.4412918609899634E-4</c:v>
                </c:pt>
                <c:pt idx="8481">
                  <c:v>8.3933143610082084E-4</c:v>
                </c:pt>
                <c:pt idx="8482">
                  <c:v>8.3453872910155269E-4</c:v>
                </c:pt>
                <c:pt idx="8483">
                  <c:v>8.2975223130077325E-4</c:v>
                </c:pt>
                <c:pt idx="8484">
                  <c:v>8.2497291949934493E-4</c:v>
                </c:pt>
                <c:pt idx="8485">
                  <c:v>8.2020009159933238E-4</c:v>
                </c:pt>
                <c:pt idx="8486">
                  <c:v>8.1542837050108119E-4</c:v>
                </c:pt>
                <c:pt idx="8487">
                  <c:v>8.1066782010097427E-4</c:v>
                </c:pt>
                <c:pt idx="8488">
                  <c:v>8.0591594599965788E-4</c:v>
                </c:pt>
                <c:pt idx="8489">
                  <c:v>8.0117578700011904E-4</c:v>
                </c:pt>
                <c:pt idx="8490">
                  <c:v>7.9644197980144327E-4</c:v>
                </c:pt>
                <c:pt idx="8491">
                  <c:v>7.9171944480194156E-4</c:v>
                </c:pt>
                <c:pt idx="8492">
                  <c:v>7.8700622070115855E-4</c:v>
                </c:pt>
                <c:pt idx="8493">
                  <c:v>7.8230355470054747E-4</c:v>
                </c:pt>
                <c:pt idx="8494">
                  <c:v>7.7761182900104586E-4</c:v>
                </c:pt>
                <c:pt idx="8495">
                  <c:v>7.7293451749937958E-4</c:v>
                </c:pt>
                <c:pt idx="8496">
                  <c:v>7.6827314940075553E-4</c:v>
                </c:pt>
                <c:pt idx="8497">
                  <c:v>7.6362634129978346E-4</c:v>
                </c:pt>
                <c:pt idx="8498">
                  <c:v>7.5898628590209682E-4</c:v>
                </c:pt>
                <c:pt idx="8499">
                  <c:v>7.5436644080184578E-4</c:v>
                </c:pt>
                <c:pt idx="8500">
                  <c:v>7.4976074289878625E-4</c:v>
                </c:pt>
                <c:pt idx="8501">
                  <c:v>7.4517726019962538E-4</c:v>
                </c:pt>
                <c:pt idx="8502">
                  <c:v>7.4061096249877778E-4</c:v>
                </c:pt>
                <c:pt idx="8503">
                  <c:v>7.3606105249979237E-4</c:v>
                </c:pt>
                <c:pt idx="8504">
                  <c:v>7.3153013400073519E-4</c:v>
                </c:pt>
                <c:pt idx="8505">
                  <c:v>7.2701515000161976E-4</c:v>
                </c:pt>
                <c:pt idx="8506">
                  <c:v>7.2252505560044256E-4</c:v>
                </c:pt>
                <c:pt idx="8507">
                  <c:v>7.1805751090181502E-4</c:v>
                </c:pt>
                <c:pt idx="8508">
                  <c:v>7.1361682880066724E-4</c:v>
                </c:pt>
                <c:pt idx="8509">
                  <c:v>7.0919820809933753E-4</c:v>
                </c:pt>
                <c:pt idx="8510">
                  <c:v>7.0480152839991206E-4</c:v>
                </c:pt>
                <c:pt idx="8511">
                  <c:v>7.0043039769984716E-4</c:v>
                </c:pt>
                <c:pt idx="8512">
                  <c:v>6.9608933669940143E-4</c:v>
                </c:pt>
                <c:pt idx="8513">
                  <c:v>6.9177444240153818E-4</c:v>
                </c:pt>
                <c:pt idx="8514">
                  <c:v>6.8749076099905437E-4</c:v>
                </c:pt>
                <c:pt idx="8515">
                  <c:v>6.8323828520178154E-4</c:v>
                </c:pt>
                <c:pt idx="8516">
                  <c:v>6.7901600079878222E-4</c:v>
                </c:pt>
                <c:pt idx="8517">
                  <c:v>6.7482336120150421E-4</c:v>
                </c:pt>
                <c:pt idx="8518">
                  <c:v>6.7066736589893594E-4</c:v>
                </c:pt>
                <c:pt idx="8519">
                  <c:v>6.6654110440111936E-4</c:v>
                </c:pt>
                <c:pt idx="8520">
                  <c:v>6.6245052079949573E-4</c:v>
                </c:pt>
                <c:pt idx="8521">
                  <c:v>6.5839185339910955E-4</c:v>
                </c:pt>
                <c:pt idx="8522">
                  <c:v>6.5437109940091887E-4</c:v>
                </c:pt>
                <c:pt idx="8523">
                  <c:v>6.5039406230127383E-4</c:v>
                </c:pt>
                <c:pt idx="8524">
                  <c:v>6.4645534440188612E-4</c:v>
                </c:pt>
                <c:pt idx="8525">
                  <c:v>6.4255501570187334E-4</c:v>
                </c:pt>
                <c:pt idx="8526">
                  <c:v>6.3869565930119165E-4</c:v>
                </c:pt>
                <c:pt idx="8527">
                  <c:v>6.3488120819954474E-4</c:v>
                </c:pt>
                <c:pt idx="8528">
                  <c:v>6.3110415749889626E-4</c:v>
                </c:pt>
                <c:pt idx="8529">
                  <c:v>6.2737429509951426E-4</c:v>
                </c:pt>
                <c:pt idx="8530">
                  <c:v>6.2369099920189797E-4</c:v>
                </c:pt>
                <c:pt idx="8531">
                  <c:v>6.2005901699890842E-4</c:v>
                </c:pt>
                <c:pt idx="8532">
                  <c:v>6.1647107980178362E-4</c:v>
                </c:pt>
                <c:pt idx="8533">
                  <c:v>6.1292817559888135E-4</c:v>
                </c:pt>
                <c:pt idx="8534">
                  <c:v>6.0943482870001731E-4</c:v>
                </c:pt>
                <c:pt idx="8535">
                  <c:v>6.0599374360137404E-4</c:v>
                </c:pt>
                <c:pt idx="8536">
                  <c:v>6.0260714819904138E-4</c:v>
                </c:pt>
                <c:pt idx="8537">
                  <c:v>5.9926689320022319E-4</c:v>
                </c:pt>
                <c:pt idx="8538">
                  <c:v>5.9597552580115121E-4</c:v>
                </c:pt>
                <c:pt idx="8539">
                  <c:v>5.9274679369991645E-4</c:v>
                </c:pt>
                <c:pt idx="8540">
                  <c:v>5.8957012980087597E-4</c:v>
                </c:pt>
                <c:pt idx="8541">
                  <c:v>5.8644461450185759E-4</c:v>
                </c:pt>
                <c:pt idx="8542">
                  <c:v>5.8337717300105396E-4</c:v>
                </c:pt>
                <c:pt idx="8543">
                  <c:v>5.8036915709891446E-4</c:v>
                </c:pt>
                <c:pt idx="8544">
                  <c:v>5.7741835910007921E-4</c:v>
                </c:pt>
                <c:pt idx="8545">
                  <c:v>5.7452458980122856E-4</c:v>
                </c:pt>
                <c:pt idx="8546">
                  <c:v>5.7169538460044578E-4</c:v>
                </c:pt>
                <c:pt idx="8547">
                  <c:v>5.6892375170036757E-4</c:v>
                </c:pt>
                <c:pt idx="8548">
                  <c:v>5.6621315439997488E-4</c:v>
                </c:pt>
                <c:pt idx="8549">
                  <c:v>5.6356995349915451E-4</c:v>
                </c:pt>
                <c:pt idx="8550">
                  <c:v>5.6098850750174734E-4</c:v>
                </c:pt>
                <c:pt idx="8551">
                  <c:v>5.584760035013403E-4</c:v>
                </c:pt>
                <c:pt idx="8552">
                  <c:v>5.5602825879930151E-4</c:v>
                </c:pt>
                <c:pt idx="8553">
                  <c:v>5.5364647619882135E-4</c:v>
                </c:pt>
                <c:pt idx="8554">
                  <c:v>5.5133408540086748E-4</c:v>
                </c:pt>
                <c:pt idx="8555">
                  <c:v>5.4908970090039588E-4</c:v>
                </c:pt>
                <c:pt idx="8556">
                  <c:v>5.4691104439896776E-4</c:v>
                </c:pt>
                <c:pt idx="8557">
                  <c:v>5.4479882859936879E-4</c:v>
                </c:pt>
                <c:pt idx="8558">
                  <c:v>5.4275785170077029E-4</c:v>
                </c:pt>
                <c:pt idx="8559">
                  <c:v>5.407861783019996E-4</c:v>
                </c:pt>
                <c:pt idx="8560">
                  <c:v>5.3888370370103189E-4</c:v>
                </c:pt>
                <c:pt idx="8561">
                  <c:v>5.3705501409950784E-4</c:v>
                </c:pt>
                <c:pt idx="8562">
                  <c:v>5.352961697013825E-4</c:v>
                </c:pt>
                <c:pt idx="8563">
                  <c:v>5.336090315992692E-4</c:v>
                </c:pt>
                <c:pt idx="8564">
                  <c:v>5.3199969270067982E-4</c:v>
                </c:pt>
                <c:pt idx="8565">
                  <c:v>5.3046409150070417E-4</c:v>
                </c:pt>
                <c:pt idx="8566">
                  <c:v>5.2899595749877903E-4</c:v>
                </c:pt>
                <c:pt idx="8567">
                  <c:v>5.2760779700022908E-4</c:v>
                </c:pt>
                <c:pt idx="8568">
                  <c:v>5.2629836180173584E-4</c:v>
                </c:pt>
                <c:pt idx="8569">
                  <c:v>5.2506388970030571E-4</c:v>
                </c:pt>
                <c:pt idx="8570">
                  <c:v>5.2390319369877147E-4</c:v>
                </c:pt>
                <c:pt idx="8571">
                  <c:v>5.2281536190079692E-4</c:v>
                </c:pt>
                <c:pt idx="8572">
                  <c:v>5.2180287690006821E-4</c:v>
                </c:pt>
                <c:pt idx="8573">
                  <c:v>5.2086714299903747E-4</c:v>
                </c:pt>
                <c:pt idx="8574">
                  <c:v>5.2001200269913284E-4</c:v>
                </c:pt>
                <c:pt idx="8575">
                  <c:v>5.1922970359896681E-4</c:v>
                </c:pt>
                <c:pt idx="8576">
                  <c:v>5.1852361350057663E-4</c:v>
                </c:pt>
                <c:pt idx="8577">
                  <c:v>5.1790120620154312E-4</c:v>
                </c:pt>
                <c:pt idx="8578">
                  <c:v>5.1735351230064452E-4</c:v>
                </c:pt>
                <c:pt idx="8579">
                  <c:v>5.1688443150155194E-4</c:v>
                </c:pt>
                <c:pt idx="8580">
                  <c:v>5.1649480679927251E-4</c:v>
                </c:pt>
                <c:pt idx="8581">
                  <c:v>5.1618249800000626E-4</c:v>
                </c:pt>
                <c:pt idx="8582">
                  <c:v>5.1594428740031617E-4</c:v>
                </c:pt>
                <c:pt idx="8583">
                  <c:v>5.1578835689980451E-4</c:v>
                </c:pt>
                <c:pt idx="8584">
                  <c:v>5.1570781860021953E-4</c:v>
                </c:pt>
                <c:pt idx="8585">
                  <c:v>5.1570001970091539E-4</c:v>
                </c:pt>
                <c:pt idx="8586">
                  <c:v>5.1577263090152314E-4</c:v>
                </c:pt>
                <c:pt idx="8587">
                  <c:v>5.1592205069894703E-4</c:v>
                </c:pt>
                <c:pt idx="8588">
                  <c:v>5.1614768409891099E-4</c:v>
                </c:pt>
                <c:pt idx="8589">
                  <c:v>5.1645363650010268E-4</c:v>
                </c:pt>
                <c:pt idx="8590">
                  <c:v>5.1683188609885633E-4</c:v>
                </c:pt>
                <c:pt idx="8591">
                  <c:v>5.1729381749865411E-4</c:v>
                </c:pt>
                <c:pt idx="8592">
                  <c:v>5.1782916780140908E-4</c:v>
                </c:pt>
                <c:pt idx="8593">
                  <c:v>5.1844019590063795E-4</c:v>
                </c:pt>
                <c:pt idx="8594">
                  <c:v>5.1912452769897754E-4</c:v>
                </c:pt>
                <c:pt idx="8595">
                  <c:v>5.1987902650196816E-4</c:v>
                </c:pt>
                <c:pt idx="8596">
                  <c:v>5.2070963770134426E-4</c:v>
                </c:pt>
                <c:pt idx="8597">
                  <c:v>5.2161067529965521E-4</c:v>
                </c:pt>
                <c:pt idx="8598">
                  <c:v>5.2259281190103479E-4</c:v>
                </c:pt>
                <c:pt idx="8599">
                  <c:v>5.2364095580159642E-4</c:v>
                </c:pt>
                <c:pt idx="8600">
                  <c:v>5.2476087470054722E-4</c:v>
                </c:pt>
                <c:pt idx="8601">
                  <c:v>5.2595794980092592E-4</c:v>
                </c:pt>
                <c:pt idx="8602">
                  <c:v>5.2722383400194417E-4</c:v>
                </c:pt>
                <c:pt idx="8603">
                  <c:v>5.285590671988416E-4</c:v>
                </c:pt>
                <c:pt idx="8604">
                  <c:v>5.2996128649951402E-4</c:v>
                </c:pt>
                <c:pt idx="8605">
                  <c:v>5.3143321749971051E-4</c:v>
                </c:pt>
                <c:pt idx="8606">
                  <c:v>5.329814812995437E-4</c:v>
                </c:pt>
                <c:pt idx="8607">
                  <c:v>5.345924602018215E-4</c:v>
                </c:pt>
                <c:pt idx="8608">
                  <c:v>5.3626763299874369E-4</c:v>
                </c:pt>
                <c:pt idx="8609">
                  <c:v>5.380099006018213E-4</c:v>
                </c:pt>
                <c:pt idx="8610">
                  <c:v>5.3981443879891344E-4</c:v>
                </c:pt>
                <c:pt idx="8611">
                  <c:v>5.4168359140049915E-4</c:v>
                </c:pt>
                <c:pt idx="8612">
                  <c:v>5.4361720840034877E-4</c:v>
                </c:pt>
                <c:pt idx="8613">
                  <c:v>5.4561050480117501E-4</c:v>
                </c:pt>
                <c:pt idx="8614">
                  <c:v>5.4765964300074188E-4</c:v>
                </c:pt>
                <c:pt idx="8615">
                  <c:v>5.4977318929871899E-4</c:v>
                </c:pt>
                <c:pt idx="8616">
                  <c:v>5.5194824440008006E-4</c:v>
                </c:pt>
                <c:pt idx="8617">
                  <c:v>5.5417726240136744E-4</c:v>
                </c:pt>
                <c:pt idx="8618">
                  <c:v>5.5646444280199603E-4</c:v>
                </c:pt>
                <c:pt idx="8619">
                  <c:v>5.5880494840110373E-4</c:v>
                </c:pt>
                <c:pt idx="8620">
                  <c:v>5.6119770570006722E-4</c:v>
                </c:pt>
                <c:pt idx="8621">
                  <c:v>5.6364078530179995E-4</c:v>
                </c:pt>
                <c:pt idx="8622">
                  <c:v>5.6613795049997861E-4</c:v>
                </c:pt>
                <c:pt idx="8623">
                  <c:v>5.6869254050084805E-4</c:v>
                </c:pt>
                <c:pt idx="8624">
                  <c:v>5.7128912699866419E-4</c:v>
                </c:pt>
                <c:pt idx="8625">
                  <c:v>5.73930988199578E-4</c:v>
                </c:pt>
                <c:pt idx="8626">
                  <c:v>5.7661667269925942E-4</c:v>
                </c:pt>
                <c:pt idx="8627">
                  <c:v>5.7935121289887093E-4</c:v>
                </c:pt>
                <c:pt idx="8628">
                  <c:v>5.821299366992605E-4</c:v>
                </c:pt>
                <c:pt idx="8629">
                  <c:v>5.8494717740131819E-4</c:v>
                </c:pt>
                <c:pt idx="8630">
                  <c:v>5.878063495998731E-4</c:v>
                </c:pt>
                <c:pt idx="8631">
                  <c:v>5.9070653490067571E-4</c:v>
                </c:pt>
                <c:pt idx="8632">
                  <c:v>5.9364337399969713E-4</c:v>
                </c:pt>
                <c:pt idx="8633">
                  <c:v>5.9661661880028305E-4</c:v>
                </c:pt>
                <c:pt idx="8634">
                  <c:v>5.9961782550033149E-4</c:v>
                </c:pt>
                <c:pt idx="8635">
                  <c:v>6.0265028229977702E-4</c:v>
                </c:pt>
                <c:pt idx="8636">
                  <c:v>6.0571825310162808E-4</c:v>
                </c:pt>
                <c:pt idx="8637">
                  <c:v>6.0882083170099577E-4</c:v>
                </c:pt>
                <c:pt idx="8638">
                  <c:v>6.1194857330093555E-4</c:v>
                </c:pt>
                <c:pt idx="8639">
                  <c:v>6.1510318440127776E-4</c:v>
                </c:pt>
                <c:pt idx="8640">
                  <c:v>6.182825255010016E-4</c:v>
                </c:pt>
                <c:pt idx="8641">
                  <c:v>6.2148791430161054E-4</c:v>
                </c:pt>
                <c:pt idx="8642">
                  <c:v>6.2471034140187953E-4</c:v>
                </c:pt>
                <c:pt idx="8643">
                  <c:v>6.2795698750051088E-4</c:v>
                </c:pt>
                <c:pt idx="8644">
                  <c:v>6.3122094730161393E-4</c:v>
                </c:pt>
                <c:pt idx="8645">
                  <c:v>6.3450342599935539E-4</c:v>
                </c:pt>
                <c:pt idx="8646">
                  <c:v>6.377996878015324E-4</c:v>
                </c:pt>
                <c:pt idx="8647">
                  <c:v>6.4110833029928926E-4</c:v>
                </c:pt>
                <c:pt idx="8648">
                  <c:v>6.444272327996714E-4</c:v>
                </c:pt>
                <c:pt idx="8649">
                  <c:v>6.4775854560039647E-4</c:v>
                </c:pt>
                <c:pt idx="8650">
                  <c:v>6.5109659530193653E-4</c:v>
                </c:pt>
                <c:pt idx="8651">
                  <c:v>6.5444417469961991E-4</c:v>
                </c:pt>
                <c:pt idx="8652">
                  <c:v>6.5779147480071742E-4</c:v>
                </c:pt>
                <c:pt idx="8653">
                  <c:v>6.6114301599995429E-4</c:v>
                </c:pt>
                <c:pt idx="8654">
                  <c:v>6.6449337660046126E-4</c:v>
                </c:pt>
                <c:pt idx="8655">
                  <c:v>6.6784300310018807E-4</c:v>
                </c:pt>
                <c:pt idx="8656">
                  <c:v>6.7119382410041339E-4</c:v>
                </c:pt>
                <c:pt idx="8657">
                  <c:v>6.7454314800130533E-4</c:v>
                </c:pt>
                <c:pt idx="8658">
                  <c:v>6.7788436200189039E-4</c:v>
                </c:pt>
                <c:pt idx="8659">
                  <c:v>6.8122008029902759E-4</c:v>
                </c:pt>
                <c:pt idx="8660">
                  <c:v>6.8454956900154684E-4</c:v>
                </c:pt>
                <c:pt idx="8661">
                  <c:v>6.8786728300196387E-4</c:v>
                </c:pt>
                <c:pt idx="8662">
                  <c:v>6.9116845759964463E-4</c:v>
                </c:pt>
                <c:pt idx="8663">
                  <c:v>6.9445500509957014E-4</c:v>
                </c:pt>
                <c:pt idx="8664">
                  <c:v>6.9772647979959856E-4</c:v>
                </c:pt>
                <c:pt idx="8665">
                  <c:v>7.0097801540214277E-4</c:v>
                </c:pt>
                <c:pt idx="8666">
                  <c:v>7.0421094940087414E-4</c:v>
                </c:pt>
                <c:pt idx="8667">
                  <c:v>7.0741959750009187E-4</c:v>
                </c:pt>
                <c:pt idx="8668">
                  <c:v>7.1060945669998432E-4</c:v>
                </c:pt>
                <c:pt idx="8669">
                  <c:v>7.1377259470040144E-4</c:v>
                </c:pt>
                <c:pt idx="8670">
                  <c:v>7.1690700290005793E-4</c:v>
                </c:pt>
                <c:pt idx="8671">
                  <c:v>7.200144635000072E-4</c:v>
                </c:pt>
                <c:pt idx="8672">
                  <c:v>7.2309157929950629E-4</c:v>
                </c:pt>
                <c:pt idx="8673">
                  <c:v>7.2614067660126125E-4</c:v>
                </c:pt>
                <c:pt idx="8674">
                  <c:v>7.2915356400216069E-4</c:v>
                </c:pt>
                <c:pt idx="8675">
                  <c:v>7.3212836479896737E-4</c:v>
                </c:pt>
                <c:pt idx="8676">
                  <c:v>7.3506830259972844E-4</c:v>
                </c:pt>
                <c:pt idx="8677">
                  <c:v>7.3797241040196582E-4</c:v>
                </c:pt>
                <c:pt idx="8678">
                  <c:v>7.4083490390108864E-4</c:v>
                </c:pt>
                <c:pt idx="8679">
                  <c:v>7.4365532350029184E-4</c:v>
                </c:pt>
                <c:pt idx="8680">
                  <c:v>7.4642932819912744E-4</c:v>
                </c:pt>
                <c:pt idx="8681">
                  <c:v>7.4916177310058174E-4</c:v>
                </c:pt>
                <c:pt idx="8682">
                  <c:v>7.5184979539955066E-4</c:v>
                </c:pt>
                <c:pt idx="8683">
                  <c:v>7.5448733050009764E-4</c:v>
                </c:pt>
                <c:pt idx="8684">
                  <c:v>7.570775646996708E-4</c:v>
                </c:pt>
                <c:pt idx="8685">
                  <c:v>7.5961344250075058E-4</c:v>
                </c:pt>
                <c:pt idx="8686">
                  <c:v>7.6209691919970624E-4</c:v>
                </c:pt>
                <c:pt idx="8687">
                  <c:v>7.6452485189903996E-4</c:v>
                </c:pt>
                <c:pt idx="8688">
                  <c:v>7.6689884809866271E-4</c:v>
                </c:pt>
                <c:pt idx="8689">
                  <c:v>7.6921684550157465E-4</c:v>
                </c:pt>
                <c:pt idx="8690">
                  <c:v>7.7147126999932425E-4</c:v>
                </c:pt>
                <c:pt idx="8691">
                  <c:v>7.7366846339899098E-4</c:v>
                </c:pt>
                <c:pt idx="8692">
                  <c:v>7.7580581540104276E-4</c:v>
                </c:pt>
                <c:pt idx="8693">
                  <c:v>7.7787511530047482E-4</c:v>
                </c:pt>
                <c:pt idx="8694">
                  <c:v>7.7988408069984416E-4</c:v>
                </c:pt>
                <c:pt idx="8695">
                  <c:v>7.8183372430018494E-4</c:v>
                </c:pt>
                <c:pt idx="8696">
                  <c:v>7.8371690160139451E-4</c:v>
                </c:pt>
                <c:pt idx="8697">
                  <c:v>7.8553196259889546E-4</c:v>
                </c:pt>
                <c:pt idx="8698">
                  <c:v>7.8727253630006544E-4</c:v>
                </c:pt>
                <c:pt idx="8699">
                  <c:v>7.8894602129864211E-4</c:v>
                </c:pt>
                <c:pt idx="8700">
                  <c:v>7.9055217749868234E-4</c:v>
                </c:pt>
                <c:pt idx="8701">
                  <c:v>7.9208495240123966E-4</c:v>
                </c:pt>
                <c:pt idx="8702">
                  <c:v>7.9353869450216052E-4</c:v>
                </c:pt>
                <c:pt idx="8703">
                  <c:v>7.9492006949877236E-4</c:v>
                </c:pt>
                <c:pt idx="8704">
                  <c:v>7.9622682380176002E-4</c:v>
                </c:pt>
                <c:pt idx="8705">
                  <c:v>7.9745251320062494E-4</c:v>
                </c:pt>
                <c:pt idx="8706">
                  <c:v>7.9859767430079387E-4</c:v>
                </c:pt>
                <c:pt idx="8707">
                  <c:v>7.9966831799893612E-4</c:v>
                </c:pt>
                <c:pt idx="8708">
                  <c:v>8.0066156469982275E-4</c:v>
                </c:pt>
                <c:pt idx="8709">
                  <c:v>8.0157053950102863E-4</c:v>
                </c:pt>
                <c:pt idx="8710">
                  <c:v>8.0239802759862755E-4</c:v>
                </c:pt>
                <c:pt idx="8711">
                  <c:v>8.0314414289972547E-4</c:v>
                </c:pt>
                <c:pt idx="8712">
                  <c:v>8.0380986399930521E-4</c:v>
                </c:pt>
                <c:pt idx="8713">
                  <c:v>8.0438958039863451E-4</c:v>
                </c:pt>
                <c:pt idx="8714">
                  <c:v>8.0488239380116511E-4</c:v>
                </c:pt>
                <c:pt idx="8715">
                  <c:v>8.0529194860190501E-4</c:v>
                </c:pt>
                <c:pt idx="8716">
                  <c:v>8.0561921550170723E-4</c:v>
                </c:pt>
                <c:pt idx="8717">
                  <c:v>8.0585598839988393E-4</c:v>
                </c:pt>
                <c:pt idx="8718">
                  <c:v>8.0600325919988336E-4</c:v>
                </c:pt>
                <c:pt idx="8719">
                  <c:v>8.060634025000013E-4</c:v>
                </c:pt>
                <c:pt idx="8720">
                  <c:v>8.060333289989785E-4</c:v>
                </c:pt>
                <c:pt idx="8721">
                  <c:v>8.0591722700162904E-4</c:v>
                </c:pt>
                <c:pt idx="8722">
                  <c:v>8.0571135089968493E-4</c:v>
                </c:pt>
                <c:pt idx="8723">
                  <c:v>8.0541441539949687E-4</c:v>
                </c:pt>
                <c:pt idx="8724">
                  <c:v>8.0502531960036094E-4</c:v>
                </c:pt>
                <c:pt idx="8725">
                  <c:v>8.0454490079873153E-4</c:v>
                </c:pt>
                <c:pt idx="8726">
                  <c:v>8.0397086470185286E-4</c:v>
                </c:pt>
                <c:pt idx="8727">
                  <c:v>8.0331008100031909E-4</c:v>
                </c:pt>
                <c:pt idx="8728">
                  <c:v>8.0255612349944272E-4</c:v>
                </c:pt>
                <c:pt idx="8729">
                  <c:v>8.017126951997966E-4</c:v>
                </c:pt>
                <c:pt idx="8730">
                  <c:v>8.0077171990211582E-4</c:v>
                </c:pt>
                <c:pt idx="8731">
                  <c:v>7.9973956950141201E-4</c:v>
                </c:pt>
                <c:pt idx="8732">
                  <c:v>7.9861781179957347E-4</c:v>
                </c:pt>
                <c:pt idx="8733">
                  <c:v>7.9739508269938142E-4</c:v>
                </c:pt>
                <c:pt idx="8734">
                  <c:v>7.9608551600074406E-4</c:v>
                </c:pt>
                <c:pt idx="8735">
                  <c:v>7.9468213780131691E-4</c:v>
                </c:pt>
                <c:pt idx="8736">
                  <c:v>7.9318477829914968E-4</c:v>
                </c:pt>
                <c:pt idx="8737">
                  <c:v>7.9159363610159517E-4</c:v>
                </c:pt>
                <c:pt idx="8738">
                  <c:v>7.8991058219912702E-4</c:v>
                </c:pt>
                <c:pt idx="8739">
                  <c:v>7.8813630550200742E-4</c:v>
                </c:pt>
                <c:pt idx="8740">
                  <c:v>7.8626615859889171E-4</c:v>
                </c:pt>
                <c:pt idx="8741">
                  <c:v>7.8430325670098E-4</c:v>
                </c:pt>
                <c:pt idx="8742">
                  <c:v>7.8224710919982954E-4</c:v>
                </c:pt>
                <c:pt idx="8743">
                  <c:v>7.8009949089974384E-4</c:v>
                </c:pt>
                <c:pt idx="8744">
                  <c:v>7.7785903649996158E-4</c:v>
                </c:pt>
                <c:pt idx="8745">
                  <c:v>7.7553119070117305E-4</c:v>
                </c:pt>
                <c:pt idx="8746">
                  <c:v>7.7310501499994189E-4</c:v>
                </c:pt>
                <c:pt idx="8747">
                  <c:v>7.7059013930025344E-4</c:v>
                </c:pt>
                <c:pt idx="8748">
                  <c:v>7.67983753799939E-4</c:v>
                </c:pt>
                <c:pt idx="8749">
                  <c:v>7.6528836510192377E-4</c:v>
                </c:pt>
                <c:pt idx="8750">
                  <c:v>7.624999925006648E-4</c:v>
                </c:pt>
                <c:pt idx="8751">
                  <c:v>7.5961952640213326E-4</c:v>
                </c:pt>
                <c:pt idx="8752">
                  <c:v>7.566504993015144E-4</c:v>
                </c:pt>
                <c:pt idx="8753">
                  <c:v>7.5359067140112757E-4</c:v>
                </c:pt>
                <c:pt idx="8754">
                  <c:v>7.5044476260188731E-4</c:v>
                </c:pt>
                <c:pt idx="8755">
                  <c:v>7.4720699180019778E-4</c:v>
                </c:pt>
                <c:pt idx="8756">
                  <c:v>7.43883867500017E-4</c:v>
                </c:pt>
                <c:pt idx="8757">
                  <c:v>7.4047551470002304E-4</c:v>
                </c:pt>
                <c:pt idx="8758">
                  <c:v>7.3698001520128287E-4</c:v>
                </c:pt>
                <c:pt idx="8759">
                  <c:v>7.3340395590193452E-4</c:v>
                </c:pt>
                <c:pt idx="8760">
                  <c:v>7.2973901649930895E-4</c:v>
                </c:pt>
                <c:pt idx="8761">
                  <c:v>7.2599100829862095E-4</c:v>
                </c:pt>
                <c:pt idx="8762">
                  <c:v>7.2215933219865747E-4</c:v>
                </c:pt>
                <c:pt idx="8763">
                  <c:v>7.1824653040053477E-4</c:v>
                </c:pt>
                <c:pt idx="8764">
                  <c:v>7.1424643759954165E-4</c:v>
                </c:pt>
                <c:pt idx="8765">
                  <c:v>7.1016569640036664E-4</c:v>
                </c:pt>
                <c:pt idx="8766">
                  <c:v>7.0600186460012537E-4</c:v>
                </c:pt>
                <c:pt idx="8767">
                  <c:v>7.0176250009978958E-4</c:v>
                </c:pt>
                <c:pt idx="8768">
                  <c:v>6.974452522001684E-4</c:v>
                </c:pt>
                <c:pt idx="8769">
                  <c:v>6.9304611039910924E-4</c:v>
                </c:pt>
                <c:pt idx="8770">
                  <c:v>6.8856950370133063E-4</c:v>
                </c:pt>
                <c:pt idx="8771">
                  <c:v>6.8401994199973615E-4</c:v>
                </c:pt>
                <c:pt idx="8772">
                  <c:v>6.7939287509943824E-4</c:v>
                </c:pt>
                <c:pt idx="8773">
                  <c:v>6.7468543980098161E-4</c:v>
                </c:pt>
                <c:pt idx="8774">
                  <c:v>6.6990631840013748E-4</c:v>
                </c:pt>
                <c:pt idx="8775">
                  <c:v>6.6505558860185943E-4</c:v>
                </c:pt>
                <c:pt idx="8776">
                  <c:v>6.6013448369872663E-4</c:v>
                </c:pt>
                <c:pt idx="8777">
                  <c:v>6.5514307869918298E-4</c:v>
                </c:pt>
                <c:pt idx="8778">
                  <c:v>6.500848876989096E-4</c:v>
                </c:pt>
                <c:pt idx="8779">
                  <c:v>6.44958583901456E-4</c:v>
                </c:pt>
                <c:pt idx="8780">
                  <c:v>6.3975977469965528E-4</c:v>
                </c:pt>
                <c:pt idx="8781">
                  <c:v>6.3449733719878054E-4</c:v>
                </c:pt>
                <c:pt idx="8782">
                  <c:v>6.2916433880033651E-4</c:v>
                </c:pt>
                <c:pt idx="8783">
                  <c:v>6.2376375739958689E-4</c:v>
                </c:pt>
                <c:pt idx="8784">
                  <c:v>6.1830477489976943E-4</c:v>
                </c:pt>
                <c:pt idx="8785">
                  <c:v>6.1278471229897491E-4</c:v>
                </c:pt>
                <c:pt idx="8786">
                  <c:v>6.0720261879865234E-4</c:v>
                </c:pt>
                <c:pt idx="8787">
                  <c:v>6.0156499739960623E-4</c:v>
                </c:pt>
                <c:pt idx="8788">
                  <c:v>5.9586501000197245E-4</c:v>
                </c:pt>
                <c:pt idx="8789">
                  <c:v>5.9010853200192059E-4</c:v>
                </c:pt>
                <c:pt idx="8790">
                  <c:v>5.8429915650037856E-4</c:v>
                </c:pt>
                <c:pt idx="8791">
                  <c:v>5.7842919069983623E-4</c:v>
                </c:pt>
                <c:pt idx="8792">
                  <c:v>5.7250984680123906E-4</c:v>
                </c:pt>
                <c:pt idx="8793">
                  <c:v>5.6653218999969113E-4</c:v>
                </c:pt>
                <c:pt idx="8794">
                  <c:v>5.6050207659907869E-4</c:v>
                </c:pt>
                <c:pt idx="8795">
                  <c:v>5.5441826850000098E-4</c:v>
                </c:pt>
                <c:pt idx="8796">
                  <c:v>5.4828754590019457E-4</c:v>
                </c:pt>
                <c:pt idx="8797">
                  <c:v>5.4210345070160315E-4</c:v>
                </c:pt>
                <c:pt idx="8798">
                  <c:v>5.3586908200031758E-4</c:v>
                </c:pt>
                <c:pt idx="8799">
                  <c:v>5.2958694769955628E-4</c:v>
                </c:pt>
                <c:pt idx="8800">
                  <c:v>5.2326242910183396E-4</c:v>
                </c:pt>
                <c:pt idx="8801">
                  <c:v>5.1689167050028573E-4</c:v>
                </c:pt>
                <c:pt idx="8802">
                  <c:v>5.1048169100198493E-4</c:v>
                </c:pt>
                <c:pt idx="8803">
                  <c:v>5.0402900379964422E-4</c:v>
                </c:pt>
                <c:pt idx="8804">
                  <c:v>4.9753290459975119E-4</c:v>
                </c:pt>
                <c:pt idx="8805">
                  <c:v>4.9099792580165058E-4</c:v>
                </c:pt>
                <c:pt idx="8806">
                  <c:v>4.8442268399995214E-4</c:v>
                </c:pt>
                <c:pt idx="8807">
                  <c:v>4.7781114800216073E-4</c:v>
                </c:pt>
                <c:pt idx="8808">
                  <c:v>4.7116217390197335E-4</c:v>
                </c:pt>
                <c:pt idx="8809">
                  <c:v>4.6448111930175173E-4</c:v>
                </c:pt>
                <c:pt idx="8810">
                  <c:v>4.5776323100099603E-4</c:v>
                </c:pt>
                <c:pt idx="8811">
                  <c:v>4.5101153289905938E-4</c:v>
                </c:pt>
                <c:pt idx="8812">
                  <c:v>4.4423292310113993E-4</c:v>
                </c:pt>
                <c:pt idx="8813">
                  <c:v>4.3742473710040031E-4</c:v>
                </c:pt>
                <c:pt idx="8814">
                  <c:v>4.3057962500014924E-4</c:v>
                </c:pt>
                <c:pt idx="8815">
                  <c:v>4.2370793899948467E-4</c:v>
                </c:pt>
                <c:pt idx="8816">
                  <c:v>4.1681333140175525E-4</c:v>
                </c:pt>
                <c:pt idx="8817">
                  <c:v>4.0988655749885083E-4</c:v>
                </c:pt>
                <c:pt idx="8818">
                  <c:v>4.0293133849900187E-4</c:v>
                </c:pt>
                <c:pt idx="8819">
                  <c:v>3.9595123250180109E-4</c:v>
                </c:pt>
                <c:pt idx="8820">
                  <c:v>3.8894365970065792E-4</c:v>
                </c:pt>
                <c:pt idx="8821">
                  <c:v>3.8191465920078826E-4</c:v>
                </c:pt>
                <c:pt idx="8822">
                  <c:v>3.7486367510197738E-4</c:v>
                </c:pt>
                <c:pt idx="8823">
                  <c:v>3.6778892119926354E-4</c:v>
                </c:pt>
                <c:pt idx="8824">
                  <c:v>3.6069573310015812E-4</c:v>
                </c:pt>
                <c:pt idx="8825">
                  <c:v>3.535834518011427E-4</c:v>
                </c:pt>
                <c:pt idx="8826">
                  <c:v>3.4645193770188598E-4</c:v>
                </c:pt>
                <c:pt idx="8827">
                  <c:v>3.3930352680044962E-4</c:v>
                </c:pt>
                <c:pt idx="8828">
                  <c:v>3.3213620950078848E-4</c:v>
                </c:pt>
                <c:pt idx="8829">
                  <c:v>3.2495229740092668E-4</c:v>
                </c:pt>
                <c:pt idx="8830">
                  <c:v>3.1775666430178262E-4</c:v>
                </c:pt>
                <c:pt idx="8831">
                  <c:v>3.1054497680216286E-4</c:v>
                </c:pt>
                <c:pt idx="8832">
                  <c:v>3.0331730830113202E-4</c:v>
                </c:pt>
                <c:pt idx="8833">
                  <c:v>2.9608088789956355E-4</c:v>
                </c:pt>
                <c:pt idx="8834">
                  <c:v>2.8882523220019607E-4</c:v>
                </c:pt>
                <c:pt idx="8835">
                  <c:v>2.8156226400000151E-4</c:v>
                </c:pt>
                <c:pt idx="8836">
                  <c:v>2.7429859850158778E-4</c:v>
                </c:pt>
                <c:pt idx="8837">
                  <c:v>2.6701576580023811E-4</c:v>
                </c:pt>
                <c:pt idx="8838">
                  <c:v>2.5972411230057446E-4</c:v>
                </c:pt>
                <c:pt idx="8839">
                  <c:v>2.5241954740096162E-4</c:v>
                </c:pt>
                <c:pt idx="8840">
                  <c:v>2.4510765890184416E-4</c:v>
                </c:pt>
                <c:pt idx="8841">
                  <c:v>2.3779398440026966E-4</c:v>
                </c:pt>
                <c:pt idx="8842">
                  <c:v>2.3046917059943439E-4</c:v>
                </c:pt>
                <c:pt idx="8843">
                  <c:v>2.2314182379901126E-4</c:v>
                </c:pt>
                <c:pt idx="8844">
                  <c:v>2.158100569005228E-4</c:v>
                </c:pt>
                <c:pt idx="8845">
                  <c:v>2.0847227559883663E-4</c:v>
                </c:pt>
                <c:pt idx="8846">
                  <c:v>2.0112742929967453E-4</c:v>
                </c:pt>
                <c:pt idx="8847">
                  <c:v>1.9377645680052069E-4</c:v>
                </c:pt>
                <c:pt idx="8848">
                  <c:v>1.8642507370003614E-4</c:v>
                </c:pt>
                <c:pt idx="8849">
                  <c:v>1.7906741859974318E-4</c:v>
                </c:pt>
                <c:pt idx="8850">
                  <c:v>1.7170705089952776E-4</c:v>
                </c:pt>
                <c:pt idx="8851">
                  <c:v>1.6434282190047611E-4</c:v>
                </c:pt>
                <c:pt idx="8852">
                  <c:v>1.5697700800032521E-4</c:v>
                </c:pt>
                <c:pt idx="8853">
                  <c:v>1.496123227013868E-4</c:v>
                </c:pt>
                <c:pt idx="8854">
                  <c:v>1.4224174639920761E-4</c:v>
                </c:pt>
                <c:pt idx="8855">
                  <c:v>1.3487004070000808E-4</c:v>
                </c:pt>
                <c:pt idx="8856">
                  <c:v>1.2749879009987808E-4</c:v>
                </c:pt>
                <c:pt idx="8857">
                  <c:v>1.2012731210120364E-4</c:v>
                </c:pt>
                <c:pt idx="8858">
                  <c:v>1.1275908289931635E-4</c:v>
                </c:pt>
                <c:pt idx="8859">
                  <c:v>1.0538356039901942E-4</c:v>
                </c:pt>
                <c:pt idx="8860">
                  <c:v>9.8008078801115062E-5</c:v>
                </c:pt>
                <c:pt idx="8861">
                  <c:v>9.0635571400099479E-5</c:v>
                </c:pt>
                <c:pt idx="8862">
                  <c:v>8.3260872301593736E-5</c:v>
                </c:pt>
                <c:pt idx="8863">
                  <c:v>7.5890980301807076E-5</c:v>
                </c:pt>
                <c:pt idx="8864">
                  <c:v>6.852332149875906E-5</c:v>
                </c:pt>
                <c:pt idx="8865">
                  <c:v>6.1153402000968526E-5</c:v>
                </c:pt>
                <c:pt idx="8866">
                  <c:v>5.3782079199038435E-5</c:v>
                </c:pt>
                <c:pt idx="8867">
                  <c:v>4.6412784399763041E-5</c:v>
                </c:pt>
                <c:pt idx="8868">
                  <c:v>3.904130090148783E-5</c:v>
                </c:pt>
                <c:pt idx="8869">
                  <c:v>3.167274959992028E-5</c:v>
                </c:pt>
                <c:pt idx="8870">
                  <c:v>2.4302395999598048E-5</c:v>
                </c:pt>
                <c:pt idx="8871">
                  <c:v>1.6930622599886647E-5</c:v>
                </c:pt>
                <c:pt idx="8872">
                  <c:v>9.5600823009078795E-6</c:v>
                </c:pt>
                <c:pt idx="8873">
                  <c:v>2.18998970069606E-6</c:v>
                </c:pt>
                <c:pt idx="8874">
                  <c:v>-5.1824317992554825E-6</c:v>
                </c:pt>
                <c:pt idx="8875">
                  <c:v>-1.2552010797861612E-5</c:v>
                </c:pt>
                <c:pt idx="8876">
                  <c:v>-1.9926583298968126E-5</c:v>
                </c:pt>
                <c:pt idx="8877">
                  <c:v>-2.73031084994102E-5</c:v>
                </c:pt>
                <c:pt idx="8878">
                  <c:v>-3.4678930600051672E-5</c:v>
                </c:pt>
                <c:pt idx="8879">
                  <c:v>-4.205231619991423E-5</c:v>
                </c:pt>
                <c:pt idx="8880">
                  <c:v>-4.9430792699922677E-5</c:v>
                </c:pt>
                <c:pt idx="8881">
                  <c:v>-5.6811938200951317E-5</c:v>
                </c:pt>
                <c:pt idx="8882">
                  <c:v>-6.4195749398976432E-5</c:v>
                </c:pt>
                <c:pt idx="8883">
                  <c:v>-7.1581096200645788E-5</c:v>
                </c:pt>
                <c:pt idx="8884">
                  <c:v>-7.8967995300160965E-5</c:v>
                </c:pt>
                <c:pt idx="8885">
                  <c:v>-8.6356932801123776E-5</c:v>
                </c:pt>
                <c:pt idx="8886">
                  <c:v>-9.3749539701093454E-5</c:v>
                </c:pt>
                <c:pt idx="8887">
                  <c:v>-1.0114091789859003E-4</c:v>
                </c:pt>
                <c:pt idx="8888">
                  <c:v>-1.0853616889860973E-4</c:v>
                </c:pt>
                <c:pt idx="8889">
                  <c:v>-1.1593660730113697E-4</c:v>
                </c:pt>
                <c:pt idx="8890">
                  <c:v>-1.2334098340005539E-4</c:v>
                </c:pt>
                <c:pt idx="8891">
                  <c:v>-1.3075197630030289E-4</c:v>
                </c:pt>
                <c:pt idx="8892">
                  <c:v>-1.3817173989849607E-4</c:v>
                </c:pt>
                <c:pt idx="8893">
                  <c:v>-1.455940113004317E-4</c:v>
                </c:pt>
                <c:pt idx="8894">
                  <c:v>-1.5302352800006247E-4</c:v>
                </c:pt>
                <c:pt idx="8895">
                  <c:v>-1.6045854230029022E-4</c:v>
                </c:pt>
                <c:pt idx="8896">
                  <c:v>-1.6790166180058463E-4</c:v>
                </c:pt>
                <c:pt idx="8897">
                  <c:v>-1.7535049470041031E-4</c:v>
                </c:pt>
                <c:pt idx="8898">
                  <c:v>-1.8281132370034925E-4</c:v>
                </c:pt>
                <c:pt idx="8899">
                  <c:v>-1.9028101699802846E-4</c:v>
                </c:pt>
                <c:pt idx="8900">
                  <c:v>-1.9775495379903418E-4</c:v>
                </c:pt>
                <c:pt idx="8901">
                  <c:v>-2.0523818639972546E-4</c:v>
                </c:pt>
                <c:pt idx="8902">
                  <c:v>-2.1273728350124088E-4</c:v>
                </c:pt>
                <c:pt idx="8903">
                  <c:v>-2.2024920669849735E-4</c:v>
                </c:pt>
                <c:pt idx="8904">
                  <c:v>-2.2777309369814702E-4</c:v>
                </c:pt>
                <c:pt idx="8905">
                  <c:v>-2.3530368219937259E-4</c:v>
                </c:pt>
                <c:pt idx="8906">
                  <c:v>-2.4284824419851248E-4</c:v>
                </c:pt>
                <c:pt idx="8907">
                  <c:v>-2.5040483519944701E-4</c:v>
                </c:pt>
                <c:pt idx="8908">
                  <c:v>-2.5797113089964796E-4</c:v>
                </c:pt>
                <c:pt idx="8909">
                  <c:v>-2.6555049459986435E-4</c:v>
                </c:pt>
                <c:pt idx="8910">
                  <c:v>-2.7314432900027441E-4</c:v>
                </c:pt>
                <c:pt idx="8911">
                  <c:v>-2.8075185799991687E-4</c:v>
                </c:pt>
                <c:pt idx="8912">
                  <c:v>-2.8837283949911807E-4</c:v>
                </c:pt>
                <c:pt idx="8913">
                  <c:v>-2.9601104749943374E-4</c:v>
                </c:pt>
                <c:pt idx="8914">
                  <c:v>-3.0366926790037496E-4</c:v>
                </c:pt>
                <c:pt idx="8915">
                  <c:v>-3.1133994979981594E-4</c:v>
                </c:pt>
                <c:pt idx="8916">
                  <c:v>-3.1902616439793974E-4</c:v>
                </c:pt>
                <c:pt idx="8917">
                  <c:v>-3.2673404449923282E-4</c:v>
                </c:pt>
                <c:pt idx="8918">
                  <c:v>-3.3445972659862377E-4</c:v>
                </c:pt>
                <c:pt idx="8919">
                  <c:v>-3.4220427329856307E-4</c:v>
                </c:pt>
                <c:pt idx="8920">
                  <c:v>-3.4996386380115041E-4</c:v>
                </c:pt>
                <c:pt idx="8921">
                  <c:v>-3.5774957279954833E-4</c:v>
                </c:pt>
                <c:pt idx="8922">
                  <c:v>-3.6555666940074616E-4</c:v>
                </c:pt>
                <c:pt idx="8923">
                  <c:v>-3.7338282529830735E-4</c:v>
                </c:pt>
                <c:pt idx="8924">
                  <c:v>-3.8122805310081276E-4</c:v>
                </c:pt>
                <c:pt idx="8925">
                  <c:v>-3.8909673109799314E-4</c:v>
                </c:pt>
                <c:pt idx="8926">
                  <c:v>-3.9699067589893389E-4</c:v>
                </c:pt>
                <c:pt idx="8927">
                  <c:v>-4.0490438980000931E-4</c:v>
                </c:pt>
                <c:pt idx="8928">
                  <c:v>-4.1283895329868869E-4</c:v>
                </c:pt>
                <c:pt idx="8929">
                  <c:v>-4.2079636079961347E-4</c:v>
                </c:pt>
                <c:pt idx="8930">
                  <c:v>-4.2877476850122775E-4</c:v>
                </c:pt>
                <c:pt idx="8931">
                  <c:v>-4.3678371489974666E-4</c:v>
                </c:pt>
                <c:pt idx="8932">
                  <c:v>-4.4482193809969317E-4</c:v>
                </c:pt>
                <c:pt idx="8933">
                  <c:v>-4.5288348129801648E-4</c:v>
                </c:pt>
                <c:pt idx="8934">
                  <c:v>-4.6096980549847899E-4</c:v>
                </c:pt>
                <c:pt idx="8935">
                  <c:v>-4.6907830309805831E-4</c:v>
                </c:pt>
                <c:pt idx="8936">
                  <c:v>-4.7722046759801628E-4</c:v>
                </c:pt>
                <c:pt idx="8937">
                  <c:v>-4.8538357350125239E-4</c:v>
                </c:pt>
                <c:pt idx="8938">
                  <c:v>-4.9357745610123516E-4</c:v>
                </c:pt>
                <c:pt idx="8939">
                  <c:v>-5.0179993440124804E-4</c:v>
                </c:pt>
                <c:pt idx="8940">
                  <c:v>-5.1004719029990042E-4</c:v>
                </c:pt>
                <c:pt idx="8941">
                  <c:v>-5.1832368859905387E-4</c:v>
                </c:pt>
                <c:pt idx="8942">
                  <c:v>-5.2663071780045811E-4</c:v>
                </c:pt>
                <c:pt idx="8943">
                  <c:v>-5.3497013539782756E-4</c:v>
                </c:pt>
                <c:pt idx="8944">
                  <c:v>-5.4333696559893951E-4</c:v>
                </c:pt>
                <c:pt idx="8945">
                  <c:v>-5.5173592630097801E-4</c:v>
                </c:pt>
                <c:pt idx="8946">
                  <c:v>-5.601624469981914E-4</c:v>
                </c:pt>
                <c:pt idx="8947">
                  <c:v>-5.6861770600136197E-4</c:v>
                </c:pt>
                <c:pt idx="8948">
                  <c:v>-5.7710506819930174E-4</c:v>
                </c:pt>
                <c:pt idx="8949">
                  <c:v>-5.8561809949964072E-4</c:v>
                </c:pt>
                <c:pt idx="8950">
                  <c:v>-5.9416128970113391E-4</c:v>
                </c:pt>
                <c:pt idx="8951">
                  <c:v>-6.0274204069798998E-4</c:v>
                </c:pt>
                <c:pt idx="8952">
                  <c:v>-6.1134726589884281E-4</c:v>
                </c:pt>
                <c:pt idx="8953">
                  <c:v>-6.199833768008034E-4</c:v>
                </c:pt>
                <c:pt idx="8954">
                  <c:v>-6.2864893660119492E-4</c:v>
                </c:pt>
                <c:pt idx="8955">
                  <c:v>-6.373459336010967E-4</c:v>
                </c:pt>
                <c:pt idx="8956">
                  <c:v>-6.4607497019864013E-4</c:v>
                </c:pt>
                <c:pt idx="8957">
                  <c:v>-6.5483724300108292E-4</c:v>
                </c:pt>
                <c:pt idx="8958">
                  <c:v>-6.636275686986437E-4</c:v>
                </c:pt>
                <c:pt idx="8959">
                  <c:v>-6.7245299570117822E-4</c:v>
                </c:pt>
                <c:pt idx="8960">
                  <c:v>-6.8129862309973532E-4</c:v>
                </c:pt>
                <c:pt idx="8961">
                  <c:v>-6.9017916780111932E-4</c:v>
                </c:pt>
                <c:pt idx="8962">
                  <c:v>-6.9909208020035862E-4</c:v>
                </c:pt>
                <c:pt idx="8963">
                  <c:v>-7.0803960520038345E-4</c:v>
                </c:pt>
                <c:pt idx="8964">
                  <c:v>-7.1701339910035244E-4</c:v>
                </c:pt>
                <c:pt idx="8965">
                  <c:v>-7.2601178250053522E-4</c:v>
                </c:pt>
                <c:pt idx="8966">
                  <c:v>-7.3504106969934924E-4</c:v>
                </c:pt>
                <c:pt idx="8967">
                  <c:v>-7.4410080500086906E-4</c:v>
                </c:pt>
                <c:pt idx="8968">
                  <c:v>-7.5318550189962252E-4</c:v>
                </c:pt>
                <c:pt idx="8969">
                  <c:v>-7.6230093650053732E-4</c:v>
                </c:pt>
                <c:pt idx="8970">
                  <c:v>-7.7145104240017304E-4</c:v>
                </c:pt>
                <c:pt idx="8971">
                  <c:v>-7.8062951390123203E-4</c:v>
                </c:pt>
                <c:pt idx="8972">
                  <c:v>-7.8983764310081028E-4</c:v>
                </c:pt>
                <c:pt idx="8973">
                  <c:v>-7.9906921089900607E-4</c:v>
                </c:pt>
                <c:pt idx="8974">
                  <c:v>-8.083277249006926E-4</c:v>
                </c:pt>
                <c:pt idx="8975">
                  <c:v>-8.1761336479857505E-4</c:v>
                </c:pt>
                <c:pt idx="8976">
                  <c:v>-8.269284237982788E-4</c:v>
                </c:pt>
                <c:pt idx="8977">
                  <c:v>-8.3626456940066873E-4</c:v>
                </c:pt>
                <c:pt idx="8978">
                  <c:v>-8.4562218770045661E-4</c:v>
                </c:pt>
                <c:pt idx="8979">
                  <c:v>-8.5500573590024942E-4</c:v>
                </c:pt>
                <c:pt idx="8980">
                  <c:v>-8.644130831001462E-4</c:v>
                </c:pt>
                <c:pt idx="8981">
                  <c:v>-8.7384111429855693E-4</c:v>
                </c:pt>
                <c:pt idx="8982">
                  <c:v>-8.8329366180062152E-4</c:v>
                </c:pt>
                <c:pt idx="8983">
                  <c:v>-8.9276848949992882E-4</c:v>
                </c:pt>
                <c:pt idx="8984">
                  <c:v>-9.022683160004874E-4</c:v>
                </c:pt>
                <c:pt idx="8985">
                  <c:v>-9.1178746500020225E-4</c:v>
                </c:pt>
                <c:pt idx="8986">
                  <c:v>-9.2132727079885512E-4</c:v>
                </c:pt>
                <c:pt idx="8987">
                  <c:v>-9.3088337390057063E-4</c:v>
                </c:pt>
                <c:pt idx="8988">
                  <c:v>-9.4045788720009682E-4</c:v>
                </c:pt>
                <c:pt idx="8989">
                  <c:v>-9.5005145360005372E-4</c:v>
                </c:pt>
                <c:pt idx="8990">
                  <c:v>-9.5966599510077799E-4</c:v>
                </c:pt>
                <c:pt idx="8991">
                  <c:v>-9.6929293379943715E-4</c:v>
                </c:pt>
                <c:pt idx="8992">
                  <c:v>-9.7893393320092059E-4</c:v>
                </c:pt>
                <c:pt idx="8993">
                  <c:v>-9.88589141499574E-4</c:v>
                </c:pt>
                <c:pt idx="8994">
                  <c:v>-9.9825960660027135E-4</c:v>
                </c:pt>
                <c:pt idx="8995">
                  <c:v>-1.0079435237990708E-3</c:v>
                </c:pt>
                <c:pt idx="8996">
                  <c:v>-1.01763413769973E-3</c:v>
                </c:pt>
                <c:pt idx="8997">
                  <c:v>-1.0273321139990799E-3</c:v>
                </c:pt>
                <c:pt idx="8998">
                  <c:v>-1.0370443411993335E-3</c:v>
                </c:pt>
                <c:pt idx="8999">
                  <c:v>-1.0467677230998618E-3</c:v>
                </c:pt>
                <c:pt idx="9000">
                  <c:v>-1.0564978299996142E-3</c:v>
                </c:pt>
                <c:pt idx="9001">
                  <c:v>-1.066233420100815E-3</c:v>
                </c:pt>
                <c:pt idx="9002">
                  <c:v>-1.0759772391999434E-3</c:v>
                </c:pt>
                <c:pt idx="9003">
                  <c:v>-1.0857247262983094E-3</c:v>
                </c:pt>
                <c:pt idx="9004">
                  <c:v>-1.0954762226980108E-3</c:v>
                </c:pt>
                <c:pt idx="9005">
                  <c:v>-1.1052270880007597E-3</c:v>
                </c:pt>
                <c:pt idx="9006">
                  <c:v>-1.1149777783003856E-3</c:v>
                </c:pt>
                <c:pt idx="9007">
                  <c:v>-1.1247279072996719E-3</c:v>
                </c:pt>
                <c:pt idx="9008">
                  <c:v>-1.1344801238983848E-3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11664"/>
        <c:axId val="626407312"/>
      </c:scatterChart>
      <c:valAx>
        <c:axId val="626411664"/>
        <c:scaling>
          <c:orientation val="minMax"/>
          <c:max val="500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5937159378327"/>
              <c:y val="0.8704909800044117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07312"/>
        <c:crossesAt val="-0.2"/>
        <c:crossBetween val="midCat"/>
      </c:valAx>
      <c:valAx>
        <c:axId val="626407312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l-GR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ψ</a:t>
                </a:r>
                <a:r>
                  <a:rPr lang="en-US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°</a:t>
                </a:r>
                <a:endParaRPr lang="ru-RU" sz="1200" i="0">
                  <a:solidFill>
                    <a:schemeClr val="tx1"/>
                  </a:solidFill>
                  <a:latin typeface="Times New Roman" panose="02020603050405020304" pitchFamily="18" charset="0"/>
                  <a:cs typeface="Times New Roman" panose="02020603050405020304" pitchFamily="18" charset="0"/>
                </a:endParaRPr>
              </a:p>
            </c:rich>
          </c:tx>
          <c:layout>
            <c:manualLayout>
              <c:xMode val="edge"/>
              <c:yMode val="edge"/>
              <c:x val="7.9410630296929449E-2"/>
              <c:y val="1.0404632175858712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11664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901844461223164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скорость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'скорость ствола'!$B$1:$HCO$1</c:f>
              <c:numCache>
                <c:formatCode>General</c:formatCode>
                <c:ptCount val="5500"/>
                <c:pt idx="0">
                  <c:v>0</c:v>
                </c:pt>
                <c:pt idx="1">
                  <c:v>2.0525116946188401E-2</c:v>
                </c:pt>
                <c:pt idx="2">
                  <c:v>4.10502338923769E-2</c:v>
                </c:pt>
                <c:pt idx="3">
                  <c:v>6.1575350838565301E-2</c:v>
                </c:pt>
                <c:pt idx="4">
                  <c:v>8.2100467784753703E-2</c:v>
                </c:pt>
                <c:pt idx="5">
                  <c:v>0.10262558473094199</c:v>
                </c:pt>
                <c:pt idx="6">
                  <c:v>0.12315070167713101</c:v>
                </c:pt>
                <c:pt idx="7">
                  <c:v>0.14367581862331899</c:v>
                </c:pt>
                <c:pt idx="8">
                  <c:v>0.16420093556950699</c:v>
                </c:pt>
                <c:pt idx="9">
                  <c:v>0.18472605251569599</c:v>
                </c:pt>
                <c:pt idx="10">
                  <c:v>0.20525116946188399</c:v>
                </c:pt>
                <c:pt idx="11">
                  <c:v>0.22577628640807301</c:v>
                </c:pt>
                <c:pt idx="12">
                  <c:v>0.24630140335426101</c:v>
                </c:pt>
                <c:pt idx="13">
                  <c:v>0.26682652030045001</c:v>
                </c:pt>
                <c:pt idx="14">
                  <c:v>0.28735163724663798</c:v>
                </c:pt>
                <c:pt idx="15">
                  <c:v>0.30787675419282601</c:v>
                </c:pt>
                <c:pt idx="16">
                  <c:v>0.32840187113901498</c:v>
                </c:pt>
                <c:pt idx="17">
                  <c:v>0.348926988085203</c:v>
                </c:pt>
                <c:pt idx="18">
                  <c:v>0.36945210503139198</c:v>
                </c:pt>
                <c:pt idx="19">
                  <c:v>0.38997722197758</c:v>
                </c:pt>
                <c:pt idx="20">
                  <c:v>0.41050233892376897</c:v>
                </c:pt>
                <c:pt idx="21">
                  <c:v>0.431027455869957</c:v>
                </c:pt>
                <c:pt idx="22">
                  <c:v>0.45155257281614503</c:v>
                </c:pt>
                <c:pt idx="23">
                  <c:v>0.472077689762334</c:v>
                </c:pt>
                <c:pt idx="24">
                  <c:v>0.49260280670852202</c:v>
                </c:pt>
                <c:pt idx="25">
                  <c:v>0.51312792365471105</c:v>
                </c:pt>
                <c:pt idx="26">
                  <c:v>0.53365304060089902</c:v>
                </c:pt>
                <c:pt idx="27">
                  <c:v>0.55417815754708799</c:v>
                </c:pt>
                <c:pt idx="28">
                  <c:v>0.57470327449327596</c:v>
                </c:pt>
                <c:pt idx="29">
                  <c:v>0.59522839143946404</c:v>
                </c:pt>
                <c:pt idx="30">
                  <c:v>0.61575350838565301</c:v>
                </c:pt>
                <c:pt idx="31">
                  <c:v>0.63627862533184099</c:v>
                </c:pt>
                <c:pt idx="32">
                  <c:v>0.65680374227802996</c:v>
                </c:pt>
                <c:pt idx="33">
                  <c:v>0.67732885922421804</c:v>
                </c:pt>
                <c:pt idx="34">
                  <c:v>0.69785397617040701</c:v>
                </c:pt>
                <c:pt idx="35">
                  <c:v>0.71837909311659498</c:v>
                </c:pt>
                <c:pt idx="36">
                  <c:v>0.73890421006278295</c:v>
                </c:pt>
                <c:pt idx="37">
                  <c:v>0.75942932700897203</c:v>
                </c:pt>
                <c:pt idx="38">
                  <c:v>0.77995444395516</c:v>
                </c:pt>
                <c:pt idx="39">
                  <c:v>0.80047956090134897</c:v>
                </c:pt>
                <c:pt idx="40">
                  <c:v>0.82100467784753695</c:v>
                </c:pt>
                <c:pt idx="41">
                  <c:v>0.84152979479372603</c:v>
                </c:pt>
                <c:pt idx="42">
                  <c:v>0.862054911739914</c:v>
                </c:pt>
                <c:pt idx="43">
                  <c:v>0.88258002868610197</c:v>
                </c:pt>
                <c:pt idx="44">
                  <c:v>0.90310514563229105</c:v>
                </c:pt>
                <c:pt idx="45">
                  <c:v>0.92363026257847902</c:v>
                </c:pt>
                <c:pt idx="46">
                  <c:v>0.94415537952466799</c:v>
                </c:pt>
                <c:pt idx="47">
                  <c:v>0.96468049647085596</c:v>
                </c:pt>
                <c:pt idx="48">
                  <c:v>0.98520561341704505</c:v>
                </c:pt>
                <c:pt idx="49">
                  <c:v>1.0057307303632299</c:v>
                </c:pt>
                <c:pt idx="50">
                  <c:v>1.0262558473094201</c:v>
                </c:pt>
                <c:pt idx="51">
                  <c:v>1.0467809642556101</c:v>
                </c:pt>
                <c:pt idx="52">
                  <c:v>1.0673060812018</c:v>
                </c:pt>
                <c:pt idx="53">
                  <c:v>1.08783119814799</c:v>
                </c:pt>
                <c:pt idx="54">
                  <c:v>1.10835631509418</c:v>
                </c:pt>
                <c:pt idx="55">
                  <c:v>1.12888143204036</c:v>
                </c:pt>
                <c:pt idx="56">
                  <c:v>1.1494065489865499</c:v>
                </c:pt>
                <c:pt idx="57">
                  <c:v>1.1699316659327399</c:v>
                </c:pt>
                <c:pt idx="58">
                  <c:v>1.1904567828789301</c:v>
                </c:pt>
                <c:pt idx="59">
                  <c:v>1.2109818998251201</c:v>
                </c:pt>
                <c:pt idx="60">
                  <c:v>1.23150701677131</c:v>
                </c:pt>
                <c:pt idx="61">
                  <c:v>1.25203213371749</c:v>
                </c:pt>
                <c:pt idx="62">
                  <c:v>1.27255725066368</c:v>
                </c:pt>
                <c:pt idx="63">
                  <c:v>1.2930823676098699</c:v>
                </c:pt>
                <c:pt idx="64">
                  <c:v>1.3136074845560599</c:v>
                </c:pt>
                <c:pt idx="65">
                  <c:v>1.3341326015022501</c:v>
                </c:pt>
                <c:pt idx="66">
                  <c:v>1.3546577184484401</c:v>
                </c:pt>
                <c:pt idx="67">
                  <c:v>1.3751828353946201</c:v>
                </c:pt>
                <c:pt idx="68">
                  <c:v>1.39570795234081</c:v>
                </c:pt>
                <c:pt idx="69">
                  <c:v>1.416233069287</c:v>
                </c:pt>
                <c:pt idx="70">
                  <c:v>1.43675818623319</c:v>
                </c:pt>
                <c:pt idx="71">
                  <c:v>1.4572833031793799</c:v>
                </c:pt>
                <c:pt idx="72">
                  <c:v>1.4778084201255699</c:v>
                </c:pt>
                <c:pt idx="73">
                  <c:v>1.4983335370717601</c:v>
                </c:pt>
                <c:pt idx="74">
                  <c:v>1.5188586540179401</c:v>
                </c:pt>
                <c:pt idx="75">
                  <c:v>1.53938377096413</c:v>
                </c:pt>
                <c:pt idx="76">
                  <c:v>1.55990888791032</c:v>
                </c:pt>
                <c:pt idx="77">
                  <c:v>1.58043400485651</c:v>
                </c:pt>
                <c:pt idx="78">
                  <c:v>1.6009591218026999</c:v>
                </c:pt>
                <c:pt idx="79">
                  <c:v>1.6214842387488899</c:v>
                </c:pt>
                <c:pt idx="80">
                  <c:v>1.6420093556950699</c:v>
                </c:pt>
                <c:pt idx="81">
                  <c:v>1.6625344726412601</c:v>
                </c:pt>
                <c:pt idx="82">
                  <c:v>1.6830595895874501</c:v>
                </c:pt>
                <c:pt idx="83">
                  <c:v>1.70358470653364</c:v>
                </c:pt>
                <c:pt idx="84">
                  <c:v>1.72410982347983</c:v>
                </c:pt>
                <c:pt idx="85">
                  <c:v>1.74463494042602</c:v>
                </c:pt>
                <c:pt idx="86">
                  <c:v>1.7651600573721999</c:v>
                </c:pt>
                <c:pt idx="87">
                  <c:v>1.7856851743183899</c:v>
                </c:pt>
                <c:pt idx="88">
                  <c:v>1.8062102912645801</c:v>
                </c:pt>
                <c:pt idx="89">
                  <c:v>1.8267354082107701</c:v>
                </c:pt>
                <c:pt idx="90">
                  <c:v>1.84726052515696</c:v>
                </c:pt>
                <c:pt idx="91">
                  <c:v>1.86778564210315</c:v>
                </c:pt>
                <c:pt idx="92">
                  <c:v>1.88831075904934</c:v>
                </c:pt>
                <c:pt idx="93">
                  <c:v>1.90883587599552</c:v>
                </c:pt>
                <c:pt idx="94">
                  <c:v>1.9293609929417099</c:v>
                </c:pt>
                <c:pt idx="95">
                  <c:v>1.9498861098878999</c:v>
                </c:pt>
                <c:pt idx="96">
                  <c:v>1.9704112268340901</c:v>
                </c:pt>
                <c:pt idx="97">
                  <c:v>1.9909363437802801</c:v>
                </c:pt>
                <c:pt idx="98">
                  <c:v>2.01146146072647</c:v>
                </c:pt>
                <c:pt idx="99">
                  <c:v>2.03198657767265</c:v>
                </c:pt>
                <c:pt idx="100">
                  <c:v>2.0525116946188402</c:v>
                </c:pt>
                <c:pt idx="101">
                  <c:v>2.0730368115650299</c:v>
                </c:pt>
                <c:pt idx="102">
                  <c:v>2.0935619285112201</c:v>
                </c:pt>
                <c:pt idx="103">
                  <c:v>2.1140870454574099</c:v>
                </c:pt>
                <c:pt idx="104">
                  <c:v>2.1346121624036001</c:v>
                </c:pt>
                <c:pt idx="105">
                  <c:v>2.1551372793497801</c:v>
                </c:pt>
                <c:pt idx="106">
                  <c:v>2.1756623962959698</c:v>
                </c:pt>
                <c:pt idx="107">
                  <c:v>2.19618751324216</c:v>
                </c:pt>
                <c:pt idx="108">
                  <c:v>2.2167126301883502</c:v>
                </c:pt>
                <c:pt idx="109">
                  <c:v>2.2372377471345399</c:v>
                </c:pt>
                <c:pt idx="110">
                  <c:v>2.2577628640807301</c:v>
                </c:pt>
                <c:pt idx="111">
                  <c:v>2.2782879810269199</c:v>
                </c:pt>
                <c:pt idx="112">
                  <c:v>2.2988130979730999</c:v>
                </c:pt>
                <c:pt idx="113">
                  <c:v>2.31933821491929</c:v>
                </c:pt>
                <c:pt idx="114">
                  <c:v>2.3398633318654798</c:v>
                </c:pt>
                <c:pt idx="115">
                  <c:v>2.36038844881167</c:v>
                </c:pt>
                <c:pt idx="116">
                  <c:v>2.3809135657578602</c:v>
                </c:pt>
                <c:pt idx="117">
                  <c:v>2.4014386827040499</c:v>
                </c:pt>
                <c:pt idx="118">
                  <c:v>2.4219637996502299</c:v>
                </c:pt>
                <c:pt idx="119">
                  <c:v>2.4424889165964201</c:v>
                </c:pt>
                <c:pt idx="120">
                  <c:v>2.4630140335426098</c:v>
                </c:pt>
                <c:pt idx="121">
                  <c:v>2.4835391504888</c:v>
                </c:pt>
                <c:pt idx="122">
                  <c:v>2.5040642674349902</c:v>
                </c:pt>
                <c:pt idx="123">
                  <c:v>2.52458938438118</c:v>
                </c:pt>
                <c:pt idx="124">
                  <c:v>2.5451145013273702</c:v>
                </c:pt>
                <c:pt idx="125">
                  <c:v>2.5656396182735501</c:v>
                </c:pt>
                <c:pt idx="126">
                  <c:v>2.5861647352197399</c:v>
                </c:pt>
                <c:pt idx="127">
                  <c:v>2.6066898521659301</c:v>
                </c:pt>
                <c:pt idx="128">
                  <c:v>2.6272149691121198</c:v>
                </c:pt>
                <c:pt idx="129">
                  <c:v>2.64774008605831</c:v>
                </c:pt>
                <c:pt idx="130">
                  <c:v>2.6682652030045002</c:v>
                </c:pt>
                <c:pt idx="131">
                  <c:v>2.6887903199506802</c:v>
                </c:pt>
                <c:pt idx="132">
                  <c:v>2.7093154368968699</c:v>
                </c:pt>
                <c:pt idx="133">
                  <c:v>2.7298405538430601</c:v>
                </c:pt>
                <c:pt idx="134">
                  <c:v>2.7503656707892499</c:v>
                </c:pt>
                <c:pt idx="135">
                  <c:v>2.7708907877354401</c:v>
                </c:pt>
                <c:pt idx="136">
                  <c:v>2.7914159046816298</c:v>
                </c:pt>
                <c:pt idx="137">
                  <c:v>2.8119410216278098</c:v>
                </c:pt>
                <c:pt idx="138">
                  <c:v>2.832466138574</c:v>
                </c:pt>
                <c:pt idx="139">
                  <c:v>2.8529912555201902</c:v>
                </c:pt>
                <c:pt idx="140">
                  <c:v>2.8735163724663799</c:v>
                </c:pt>
                <c:pt idx="141">
                  <c:v>2.8940414894125701</c:v>
                </c:pt>
                <c:pt idx="142">
                  <c:v>2.9145666063587599</c:v>
                </c:pt>
                <c:pt idx="143">
                  <c:v>2.9350917233049501</c:v>
                </c:pt>
                <c:pt idx="144">
                  <c:v>2.95561684025113</c:v>
                </c:pt>
                <c:pt idx="145">
                  <c:v>2.9761419571973202</c:v>
                </c:pt>
                <c:pt idx="146">
                  <c:v>2.99666707414351</c:v>
                </c:pt>
                <c:pt idx="147">
                  <c:v>3.0171921910897002</c:v>
                </c:pt>
                <c:pt idx="148">
                  <c:v>3.0377173080358899</c:v>
                </c:pt>
                <c:pt idx="149">
                  <c:v>3.0582424249820801</c:v>
                </c:pt>
                <c:pt idx="150">
                  <c:v>3.0787675419282601</c:v>
                </c:pt>
                <c:pt idx="151">
                  <c:v>3.0992926588744498</c:v>
                </c:pt>
                <c:pt idx="152">
                  <c:v>3.11981777582064</c:v>
                </c:pt>
                <c:pt idx="153">
                  <c:v>3.1403428927668302</c:v>
                </c:pt>
                <c:pt idx="154">
                  <c:v>3.16086800971302</c:v>
                </c:pt>
                <c:pt idx="155">
                  <c:v>3.1813931266592101</c:v>
                </c:pt>
                <c:pt idx="156">
                  <c:v>3.2019182436053999</c:v>
                </c:pt>
                <c:pt idx="157">
                  <c:v>3.2224433605515799</c:v>
                </c:pt>
                <c:pt idx="158">
                  <c:v>3.2429684774977701</c:v>
                </c:pt>
                <c:pt idx="159">
                  <c:v>3.2634935944439598</c:v>
                </c:pt>
                <c:pt idx="160">
                  <c:v>3.28401871139015</c:v>
                </c:pt>
                <c:pt idx="161">
                  <c:v>3.3045438283363402</c:v>
                </c:pt>
                <c:pt idx="162">
                  <c:v>3.3250689452825299</c:v>
                </c:pt>
                <c:pt idx="163">
                  <c:v>3.3455940622287099</c:v>
                </c:pt>
                <c:pt idx="164">
                  <c:v>3.3661191791749001</c:v>
                </c:pt>
                <c:pt idx="165">
                  <c:v>3.3866442961210899</c:v>
                </c:pt>
                <c:pt idx="166">
                  <c:v>3.4071694130672801</c:v>
                </c:pt>
                <c:pt idx="167">
                  <c:v>3.4276945300134698</c:v>
                </c:pt>
                <c:pt idx="168">
                  <c:v>3.44821964695966</c:v>
                </c:pt>
                <c:pt idx="169">
                  <c:v>3.46874476390584</c:v>
                </c:pt>
                <c:pt idx="170">
                  <c:v>3.4892698808520302</c:v>
                </c:pt>
                <c:pt idx="171">
                  <c:v>3.5097949977982199</c:v>
                </c:pt>
                <c:pt idx="172">
                  <c:v>3.5303201147444101</c:v>
                </c:pt>
                <c:pt idx="173">
                  <c:v>3.5508452316905998</c:v>
                </c:pt>
                <c:pt idx="174">
                  <c:v>3.57137034863679</c:v>
                </c:pt>
                <c:pt idx="175">
                  <c:v>3.59189546558297</c:v>
                </c:pt>
                <c:pt idx="176">
                  <c:v>3.6124205825291602</c:v>
                </c:pt>
                <c:pt idx="177">
                  <c:v>3.63294569947535</c:v>
                </c:pt>
                <c:pt idx="178">
                  <c:v>3.6534708164215401</c:v>
                </c:pt>
                <c:pt idx="179">
                  <c:v>3.6739959333677299</c:v>
                </c:pt>
                <c:pt idx="180">
                  <c:v>3.6945210503139201</c:v>
                </c:pt>
                <c:pt idx="181">
                  <c:v>3.7150461672601098</c:v>
                </c:pt>
                <c:pt idx="182">
                  <c:v>3.7355712842062898</c:v>
                </c:pt>
                <c:pt idx="183">
                  <c:v>3.75609640115248</c:v>
                </c:pt>
                <c:pt idx="184">
                  <c:v>3.7766215180986702</c:v>
                </c:pt>
                <c:pt idx="185">
                  <c:v>3.7971466350448599</c:v>
                </c:pt>
                <c:pt idx="186">
                  <c:v>3.8176717519910501</c:v>
                </c:pt>
                <c:pt idx="187">
                  <c:v>3.8381968689372399</c:v>
                </c:pt>
                <c:pt idx="188">
                  <c:v>3.8587219858834199</c:v>
                </c:pt>
                <c:pt idx="189">
                  <c:v>3.87924710282961</c:v>
                </c:pt>
                <c:pt idx="190">
                  <c:v>3.8997722197757998</c:v>
                </c:pt>
                <c:pt idx="191">
                  <c:v>3.92029733672199</c:v>
                </c:pt>
                <c:pt idx="192">
                  <c:v>3.9408224536681802</c:v>
                </c:pt>
                <c:pt idx="193">
                  <c:v>3.9613475706143699</c:v>
                </c:pt>
                <c:pt idx="194">
                  <c:v>3.9818726875605601</c:v>
                </c:pt>
                <c:pt idx="195">
                  <c:v>4.0023978045067397</c:v>
                </c:pt>
                <c:pt idx="196">
                  <c:v>4.0229229214529303</c:v>
                </c:pt>
                <c:pt idx="197">
                  <c:v>4.04344803839912</c:v>
                </c:pt>
                <c:pt idx="198">
                  <c:v>4.0639731553453098</c:v>
                </c:pt>
                <c:pt idx="199">
                  <c:v>4.0844982722915004</c:v>
                </c:pt>
                <c:pt idx="200">
                  <c:v>4.1050233892376902</c:v>
                </c:pt>
                <c:pt idx="201">
                  <c:v>4.1255485061838701</c:v>
                </c:pt>
                <c:pt idx="202">
                  <c:v>4.1460736231300599</c:v>
                </c:pt>
                <c:pt idx="203">
                  <c:v>4.1665987400762496</c:v>
                </c:pt>
                <c:pt idx="204">
                  <c:v>4.1871238570224403</c:v>
                </c:pt>
                <c:pt idx="205">
                  <c:v>4.20764897396863</c:v>
                </c:pt>
                <c:pt idx="206">
                  <c:v>4.2281740909148198</c:v>
                </c:pt>
                <c:pt idx="207">
                  <c:v>4.2486992078610104</c:v>
                </c:pt>
                <c:pt idx="208">
                  <c:v>4.2692243248071904</c:v>
                </c:pt>
                <c:pt idx="209">
                  <c:v>4.2897494417533801</c:v>
                </c:pt>
                <c:pt idx="210">
                  <c:v>4.3102745586995699</c:v>
                </c:pt>
                <c:pt idx="211">
                  <c:v>4.3307996756457596</c:v>
                </c:pt>
                <c:pt idx="212">
                  <c:v>4.3513247925919503</c:v>
                </c:pt>
                <c:pt idx="213">
                  <c:v>4.37184990953814</c:v>
                </c:pt>
                <c:pt idx="214">
                  <c:v>4.39237502648432</c:v>
                </c:pt>
                <c:pt idx="215">
                  <c:v>4.4129001434305097</c:v>
                </c:pt>
                <c:pt idx="216">
                  <c:v>4.4334252603767004</c:v>
                </c:pt>
                <c:pt idx="217">
                  <c:v>4.4539503773228901</c:v>
                </c:pt>
                <c:pt idx="218">
                  <c:v>4.4744754942690799</c:v>
                </c:pt>
                <c:pt idx="219">
                  <c:v>4.4950006112152696</c:v>
                </c:pt>
                <c:pt idx="220">
                  <c:v>4.5155257281614496</c:v>
                </c:pt>
                <c:pt idx="221">
                  <c:v>4.5360508451076402</c:v>
                </c:pt>
                <c:pt idx="222">
                  <c:v>4.55657596205383</c:v>
                </c:pt>
                <c:pt idx="223">
                  <c:v>4.5771010790000197</c:v>
                </c:pt>
                <c:pt idx="224">
                  <c:v>4.5976261959462104</c:v>
                </c:pt>
                <c:pt idx="225">
                  <c:v>4.6181513128924001</c:v>
                </c:pt>
                <c:pt idx="226">
                  <c:v>4.6386764298385899</c:v>
                </c:pt>
                <c:pt idx="227">
                  <c:v>4.6592015467847698</c:v>
                </c:pt>
                <c:pt idx="228">
                  <c:v>4.6797266637309596</c:v>
                </c:pt>
                <c:pt idx="229">
                  <c:v>4.7002517806771502</c:v>
                </c:pt>
                <c:pt idx="230">
                  <c:v>4.72077689762334</c:v>
                </c:pt>
                <c:pt idx="231">
                  <c:v>4.7413020145695297</c:v>
                </c:pt>
                <c:pt idx="232">
                  <c:v>4.7618271315157203</c:v>
                </c:pt>
                <c:pt idx="233">
                  <c:v>4.7823522484619003</c:v>
                </c:pt>
                <c:pt idx="234">
                  <c:v>4.8028773654080901</c:v>
                </c:pt>
                <c:pt idx="235">
                  <c:v>4.8234024823542798</c:v>
                </c:pt>
                <c:pt idx="236">
                  <c:v>4.8439275993004696</c:v>
                </c:pt>
                <c:pt idx="237">
                  <c:v>4.8644527162466602</c:v>
                </c:pt>
                <c:pt idx="238">
                  <c:v>4.8849778331928499</c:v>
                </c:pt>
                <c:pt idx="239">
                  <c:v>4.9055029501390299</c:v>
                </c:pt>
                <c:pt idx="240">
                  <c:v>4.9260280670852197</c:v>
                </c:pt>
                <c:pt idx="241">
                  <c:v>4.9465531840314103</c:v>
                </c:pt>
                <c:pt idx="242">
                  <c:v>4.9670783009776001</c:v>
                </c:pt>
                <c:pt idx="243">
                  <c:v>4.9876034179237898</c:v>
                </c:pt>
                <c:pt idx="244">
                  <c:v>5.0081285348699804</c:v>
                </c:pt>
                <c:pt idx="245">
                  <c:v>5.0286536518161604</c:v>
                </c:pt>
                <c:pt idx="246">
                  <c:v>5.0491787687623502</c:v>
                </c:pt>
                <c:pt idx="247">
                  <c:v>5.0697038857085399</c:v>
                </c:pt>
                <c:pt idx="248">
                  <c:v>5.0902290026547297</c:v>
                </c:pt>
                <c:pt idx="249">
                  <c:v>5.1107541196009203</c:v>
                </c:pt>
                <c:pt idx="250">
                  <c:v>5.13127923654711</c:v>
                </c:pt>
                <c:pt idx="251">
                  <c:v>5.1518043534932998</c:v>
                </c:pt>
                <c:pt idx="252">
                  <c:v>5.1723294704394798</c:v>
                </c:pt>
                <c:pt idx="253">
                  <c:v>5.1928545873856704</c:v>
                </c:pt>
                <c:pt idx="254">
                  <c:v>5.2133797043318602</c:v>
                </c:pt>
                <c:pt idx="255">
                  <c:v>5.2339048212780499</c:v>
                </c:pt>
                <c:pt idx="256">
                  <c:v>5.2544299382242396</c:v>
                </c:pt>
                <c:pt idx="257">
                  <c:v>5.2749550551704303</c:v>
                </c:pt>
                <c:pt idx="258">
                  <c:v>5.2954801721166103</c:v>
                </c:pt>
                <c:pt idx="259">
                  <c:v>5.3160052890628</c:v>
                </c:pt>
                <c:pt idx="260">
                  <c:v>5.3365304060089898</c:v>
                </c:pt>
                <c:pt idx="261">
                  <c:v>5.3570555229551804</c:v>
                </c:pt>
                <c:pt idx="262">
                  <c:v>5.3775806399013701</c:v>
                </c:pt>
                <c:pt idx="263">
                  <c:v>5.3981057568475599</c:v>
                </c:pt>
                <c:pt idx="264">
                  <c:v>5.4186308737937496</c:v>
                </c:pt>
                <c:pt idx="265">
                  <c:v>5.4391559907399296</c:v>
                </c:pt>
                <c:pt idx="266">
                  <c:v>5.4596811076861202</c:v>
                </c:pt>
                <c:pt idx="267">
                  <c:v>5.48020622463231</c:v>
                </c:pt>
                <c:pt idx="268">
                  <c:v>5.5007313415784997</c:v>
                </c:pt>
                <c:pt idx="269">
                  <c:v>5.5212564585246904</c:v>
                </c:pt>
                <c:pt idx="270">
                  <c:v>5.5417815754708801</c:v>
                </c:pt>
                <c:pt idx="271">
                  <c:v>5.5623066924170601</c:v>
                </c:pt>
                <c:pt idx="272">
                  <c:v>5.5828318093632499</c:v>
                </c:pt>
                <c:pt idx="273">
                  <c:v>5.6033569263094396</c:v>
                </c:pt>
                <c:pt idx="274">
                  <c:v>5.6238820432556302</c:v>
                </c:pt>
                <c:pt idx="275">
                  <c:v>5.64440716020182</c:v>
                </c:pt>
                <c:pt idx="276">
                  <c:v>5.6649322771480097</c:v>
                </c:pt>
                <c:pt idx="277">
                  <c:v>5.6854573940942004</c:v>
                </c:pt>
                <c:pt idx="278">
                  <c:v>5.7059825110403803</c:v>
                </c:pt>
                <c:pt idx="279">
                  <c:v>5.7265076279865701</c:v>
                </c:pt>
                <c:pt idx="280">
                  <c:v>5.7470327449327598</c:v>
                </c:pt>
                <c:pt idx="281">
                  <c:v>5.7675578618789496</c:v>
                </c:pt>
                <c:pt idx="282">
                  <c:v>5.7880829788251402</c:v>
                </c:pt>
                <c:pt idx="283">
                  <c:v>5.80860809577133</c:v>
                </c:pt>
                <c:pt idx="284">
                  <c:v>5.8291332127175099</c:v>
                </c:pt>
                <c:pt idx="285">
                  <c:v>5.8496583296636997</c:v>
                </c:pt>
                <c:pt idx="286">
                  <c:v>5.8701834466098903</c:v>
                </c:pt>
                <c:pt idx="287">
                  <c:v>5.8907085635560801</c:v>
                </c:pt>
                <c:pt idx="288">
                  <c:v>5.9112336805022698</c:v>
                </c:pt>
                <c:pt idx="289">
                  <c:v>5.9317587974484596</c:v>
                </c:pt>
                <c:pt idx="290">
                  <c:v>5.9522839143946404</c:v>
                </c:pt>
                <c:pt idx="291">
                  <c:v>5.9728090313408302</c:v>
                </c:pt>
                <c:pt idx="292">
                  <c:v>5.9933341482870199</c:v>
                </c:pt>
                <c:pt idx="293">
                  <c:v>6.0138592652332097</c:v>
                </c:pt>
                <c:pt idx="294">
                  <c:v>6.0343843821794003</c:v>
                </c:pt>
                <c:pt idx="295">
                  <c:v>6.0549094991255901</c:v>
                </c:pt>
                <c:pt idx="296">
                  <c:v>6.0754346160717798</c:v>
                </c:pt>
                <c:pt idx="297">
                  <c:v>6.0959597330179598</c:v>
                </c:pt>
                <c:pt idx="298">
                  <c:v>6.1164848499641504</c:v>
                </c:pt>
                <c:pt idx="299">
                  <c:v>6.1370099669103402</c:v>
                </c:pt>
                <c:pt idx="300">
                  <c:v>6.1575350838565299</c:v>
                </c:pt>
                <c:pt idx="301">
                  <c:v>6.1780602008027197</c:v>
                </c:pt>
                <c:pt idx="302">
                  <c:v>6.1985853177489103</c:v>
                </c:pt>
                <c:pt idx="303">
                  <c:v>6.2191104346950903</c:v>
                </c:pt>
                <c:pt idx="304">
                  <c:v>6.23963555164128</c:v>
                </c:pt>
                <c:pt idx="305">
                  <c:v>6.2601606685874698</c:v>
                </c:pt>
                <c:pt idx="306">
                  <c:v>6.2806857855336604</c:v>
                </c:pt>
                <c:pt idx="307">
                  <c:v>6.3012109024798502</c:v>
                </c:pt>
                <c:pt idx="308">
                  <c:v>6.3217360194260399</c:v>
                </c:pt>
                <c:pt idx="309">
                  <c:v>6.3422611363722199</c:v>
                </c:pt>
                <c:pt idx="310">
                  <c:v>6.3627862533184096</c:v>
                </c:pt>
                <c:pt idx="311">
                  <c:v>6.3833113702646003</c:v>
                </c:pt>
                <c:pt idx="312">
                  <c:v>6.40383648721079</c:v>
                </c:pt>
                <c:pt idx="313">
                  <c:v>6.4243616041569798</c:v>
                </c:pt>
                <c:pt idx="314">
                  <c:v>6.4448867211031704</c:v>
                </c:pt>
                <c:pt idx="315">
                  <c:v>6.4654118380493504</c:v>
                </c:pt>
                <c:pt idx="316">
                  <c:v>6.4859369549955401</c:v>
                </c:pt>
                <c:pt idx="317">
                  <c:v>6.5064620719417299</c:v>
                </c:pt>
                <c:pt idx="318">
                  <c:v>6.5269871888879196</c:v>
                </c:pt>
                <c:pt idx="319">
                  <c:v>6.5475123058341103</c:v>
                </c:pt>
                <c:pt idx="320">
                  <c:v>6.5680374227803</c:v>
                </c:pt>
                <c:pt idx="321">
                  <c:v>6.5885625397264898</c:v>
                </c:pt>
                <c:pt idx="322">
                  <c:v>6.6090876566726697</c:v>
                </c:pt>
                <c:pt idx="323">
                  <c:v>6.6296127736188604</c:v>
                </c:pt>
                <c:pt idx="324">
                  <c:v>6.6501378905650501</c:v>
                </c:pt>
                <c:pt idx="325">
                  <c:v>6.6706630075112399</c:v>
                </c:pt>
                <c:pt idx="326">
                  <c:v>6.6911881244574296</c:v>
                </c:pt>
                <c:pt idx="327">
                  <c:v>6.7117132414036202</c:v>
                </c:pt>
                <c:pt idx="328">
                  <c:v>6.7322383583498002</c:v>
                </c:pt>
                <c:pt idx="329">
                  <c:v>6.75276347529599</c:v>
                </c:pt>
                <c:pt idx="330">
                  <c:v>6.7732885922421797</c:v>
                </c:pt>
                <c:pt idx="331">
                  <c:v>6.7938137091883704</c:v>
                </c:pt>
                <c:pt idx="332">
                  <c:v>6.8143388261345601</c:v>
                </c:pt>
                <c:pt idx="333">
                  <c:v>6.8348639430807498</c:v>
                </c:pt>
                <c:pt idx="334">
                  <c:v>6.8553890600269396</c:v>
                </c:pt>
                <c:pt idx="335">
                  <c:v>6.8759141769731196</c:v>
                </c:pt>
                <c:pt idx="336">
                  <c:v>6.8964392939193102</c:v>
                </c:pt>
                <c:pt idx="337">
                  <c:v>6.9169644108655</c:v>
                </c:pt>
                <c:pt idx="338">
                  <c:v>6.9374895278116897</c:v>
                </c:pt>
                <c:pt idx="339">
                  <c:v>6.9580146447578803</c:v>
                </c:pt>
                <c:pt idx="340">
                  <c:v>6.9785397617040701</c:v>
                </c:pt>
                <c:pt idx="341">
                  <c:v>6.9990648786502501</c:v>
                </c:pt>
                <c:pt idx="342">
                  <c:v>7.0195899955964398</c:v>
                </c:pt>
                <c:pt idx="343">
                  <c:v>7.0401151125426296</c:v>
                </c:pt>
                <c:pt idx="344">
                  <c:v>7.0606402294888202</c:v>
                </c:pt>
                <c:pt idx="345">
                  <c:v>7.0811653464350099</c:v>
                </c:pt>
                <c:pt idx="346">
                  <c:v>7.1016904633811997</c:v>
                </c:pt>
                <c:pt idx="347">
                  <c:v>7.1222155803273903</c:v>
                </c:pt>
                <c:pt idx="348">
                  <c:v>7.1427406972735703</c:v>
                </c:pt>
                <c:pt idx="349">
                  <c:v>7.1632658142197601</c:v>
                </c:pt>
                <c:pt idx="350">
                  <c:v>7.1837909311659498</c:v>
                </c:pt>
                <c:pt idx="351">
                  <c:v>7.2043160481121404</c:v>
                </c:pt>
                <c:pt idx="352">
                  <c:v>7.2248411650583302</c:v>
                </c:pt>
                <c:pt idx="353">
                  <c:v>7.2453662820045199</c:v>
                </c:pt>
                <c:pt idx="354">
                  <c:v>7.2658913989506999</c:v>
                </c:pt>
                <c:pt idx="355">
                  <c:v>7.2864165158968897</c:v>
                </c:pt>
                <c:pt idx="356">
                  <c:v>7.3069416328430803</c:v>
                </c:pt>
                <c:pt idx="357">
                  <c:v>7.32746674978927</c:v>
                </c:pt>
                <c:pt idx="358">
                  <c:v>7.3479918667354598</c:v>
                </c:pt>
                <c:pt idx="359">
                  <c:v>7.3685169836816504</c:v>
                </c:pt>
                <c:pt idx="360">
                  <c:v>7.3890421006278304</c:v>
                </c:pt>
                <c:pt idx="361">
                  <c:v>7.4095672175740201</c:v>
                </c:pt>
                <c:pt idx="362">
                  <c:v>7.4300923345202099</c:v>
                </c:pt>
                <c:pt idx="363">
                  <c:v>7.4506174514663996</c:v>
                </c:pt>
                <c:pt idx="364">
                  <c:v>7.4711425684125903</c:v>
                </c:pt>
                <c:pt idx="365">
                  <c:v>7.49166768535878</c:v>
                </c:pt>
                <c:pt idx="366">
                  <c:v>7.5121928023049698</c:v>
                </c:pt>
                <c:pt idx="367">
                  <c:v>7.5327179192511498</c:v>
                </c:pt>
                <c:pt idx="368">
                  <c:v>7.5532430361973404</c:v>
                </c:pt>
                <c:pt idx="369">
                  <c:v>7.5737681531435301</c:v>
                </c:pt>
                <c:pt idx="370">
                  <c:v>7.5942932700897199</c:v>
                </c:pt>
                <c:pt idx="371">
                  <c:v>7.6148183870359096</c:v>
                </c:pt>
                <c:pt idx="372">
                  <c:v>7.6353435039821003</c:v>
                </c:pt>
                <c:pt idx="373">
                  <c:v>7.6558686209282802</c:v>
                </c:pt>
                <c:pt idx="374">
                  <c:v>7.67639373787447</c:v>
                </c:pt>
                <c:pt idx="375">
                  <c:v>7.6969188548206597</c:v>
                </c:pt>
                <c:pt idx="376">
                  <c:v>7.7174439717668504</c:v>
                </c:pt>
                <c:pt idx="377">
                  <c:v>7.7379690887130401</c:v>
                </c:pt>
                <c:pt idx="378">
                  <c:v>7.7584942056592299</c:v>
                </c:pt>
                <c:pt idx="379">
                  <c:v>7.7790193226054098</c:v>
                </c:pt>
                <c:pt idx="380">
                  <c:v>7.7995444395515996</c:v>
                </c:pt>
                <c:pt idx="381">
                  <c:v>7.8200695564977902</c:v>
                </c:pt>
                <c:pt idx="382">
                  <c:v>7.84059467344398</c:v>
                </c:pt>
                <c:pt idx="383">
                  <c:v>7.8611197903901697</c:v>
                </c:pt>
                <c:pt idx="384">
                  <c:v>7.8816449073363604</c:v>
                </c:pt>
                <c:pt idx="385">
                  <c:v>7.9021700242825501</c:v>
                </c:pt>
                <c:pt idx="386">
                  <c:v>7.9226951412287301</c:v>
                </c:pt>
                <c:pt idx="387">
                  <c:v>7.9432202581749198</c:v>
                </c:pt>
                <c:pt idx="388">
                  <c:v>7.9637453751211096</c:v>
                </c:pt>
                <c:pt idx="389">
                  <c:v>7.9842704920673002</c:v>
                </c:pt>
                <c:pt idx="390">
                  <c:v>8.00479560901349</c:v>
                </c:pt>
                <c:pt idx="391">
                  <c:v>8.0253207259596806</c:v>
                </c:pt>
                <c:pt idx="392">
                  <c:v>8.0458458429058606</c:v>
                </c:pt>
                <c:pt idx="393">
                  <c:v>8.0663709598520494</c:v>
                </c:pt>
                <c:pt idx="394">
                  <c:v>8.0868960767982401</c:v>
                </c:pt>
                <c:pt idx="395">
                  <c:v>8.1074211937444307</c:v>
                </c:pt>
                <c:pt idx="396">
                  <c:v>8.1279463106906196</c:v>
                </c:pt>
                <c:pt idx="397">
                  <c:v>8.1484714276368102</c:v>
                </c:pt>
                <c:pt idx="398">
                  <c:v>8.1689965445830008</c:v>
                </c:pt>
                <c:pt idx="399">
                  <c:v>8.1895216615291808</c:v>
                </c:pt>
                <c:pt idx="400">
                  <c:v>8.2100467784753697</c:v>
                </c:pt>
                <c:pt idx="401">
                  <c:v>8.2305718954215603</c:v>
                </c:pt>
                <c:pt idx="402">
                  <c:v>8.2510970123677492</c:v>
                </c:pt>
                <c:pt idx="403">
                  <c:v>8.2716221293139398</c:v>
                </c:pt>
                <c:pt idx="404">
                  <c:v>8.2921472462601304</c:v>
                </c:pt>
                <c:pt idx="405">
                  <c:v>8.3126723632063104</c:v>
                </c:pt>
                <c:pt idx="406">
                  <c:v>8.3331974801524993</c:v>
                </c:pt>
                <c:pt idx="407">
                  <c:v>8.3537225970986899</c:v>
                </c:pt>
                <c:pt idx="408">
                  <c:v>8.3742477140448806</c:v>
                </c:pt>
                <c:pt idx="409">
                  <c:v>8.3947728309910694</c:v>
                </c:pt>
                <c:pt idx="410">
                  <c:v>8.41529794793726</c:v>
                </c:pt>
                <c:pt idx="411">
                  <c:v>8.43582306488344</c:v>
                </c:pt>
                <c:pt idx="412">
                  <c:v>8.4563481818296307</c:v>
                </c:pt>
                <c:pt idx="413">
                  <c:v>8.4768732987758195</c:v>
                </c:pt>
                <c:pt idx="414">
                  <c:v>8.4973984157220102</c:v>
                </c:pt>
                <c:pt idx="415">
                  <c:v>8.5179235326682008</c:v>
                </c:pt>
                <c:pt idx="416">
                  <c:v>8.5384486496143897</c:v>
                </c:pt>
                <c:pt idx="417">
                  <c:v>8.5589737665605803</c:v>
                </c:pt>
                <c:pt idx="418">
                  <c:v>8.5794988835067603</c:v>
                </c:pt>
                <c:pt idx="419">
                  <c:v>8.6000240004529491</c:v>
                </c:pt>
                <c:pt idx="420">
                  <c:v>8.6205491173991398</c:v>
                </c:pt>
                <c:pt idx="421">
                  <c:v>8.6410742343453304</c:v>
                </c:pt>
                <c:pt idx="422">
                  <c:v>8.6615993512915193</c:v>
                </c:pt>
                <c:pt idx="423">
                  <c:v>8.6821244682377099</c:v>
                </c:pt>
                <c:pt idx="424">
                  <c:v>8.7026495851838899</c:v>
                </c:pt>
                <c:pt idx="425">
                  <c:v>8.7231747021300805</c:v>
                </c:pt>
                <c:pt idx="426">
                  <c:v>8.7436998190762694</c:v>
                </c:pt>
                <c:pt idx="427">
                  <c:v>8.76422493602246</c:v>
                </c:pt>
                <c:pt idx="428">
                  <c:v>8.7847500529686506</c:v>
                </c:pt>
                <c:pt idx="429">
                  <c:v>8.8052751699148395</c:v>
                </c:pt>
                <c:pt idx="430">
                  <c:v>8.8258002868610195</c:v>
                </c:pt>
                <c:pt idx="431">
                  <c:v>8.8463254038072101</c:v>
                </c:pt>
                <c:pt idx="432">
                  <c:v>8.8668505207534007</c:v>
                </c:pt>
                <c:pt idx="433">
                  <c:v>8.8873756376995896</c:v>
                </c:pt>
                <c:pt idx="434">
                  <c:v>8.9079007546457802</c:v>
                </c:pt>
                <c:pt idx="435">
                  <c:v>8.9284258715919709</c:v>
                </c:pt>
                <c:pt idx="436">
                  <c:v>8.9489509885381509</c:v>
                </c:pt>
                <c:pt idx="437">
                  <c:v>8.9694761054843397</c:v>
                </c:pt>
                <c:pt idx="438">
                  <c:v>8.9900012224305303</c:v>
                </c:pt>
                <c:pt idx="439">
                  <c:v>9.0105263393767192</c:v>
                </c:pt>
                <c:pt idx="440">
                  <c:v>9.0310514563229098</c:v>
                </c:pt>
                <c:pt idx="441">
                  <c:v>9.0515765732691005</c:v>
                </c:pt>
                <c:pt idx="442">
                  <c:v>9.0721016902152893</c:v>
                </c:pt>
                <c:pt idx="443">
                  <c:v>9.0926268071614693</c:v>
                </c:pt>
                <c:pt idx="444">
                  <c:v>9.11315192410766</c:v>
                </c:pt>
                <c:pt idx="445">
                  <c:v>9.1336770410538506</c:v>
                </c:pt>
                <c:pt idx="446">
                  <c:v>9.1542021580000394</c:v>
                </c:pt>
                <c:pt idx="447">
                  <c:v>9.1747272749462301</c:v>
                </c:pt>
                <c:pt idx="448">
                  <c:v>9.1952523918924207</c:v>
                </c:pt>
                <c:pt idx="449">
                  <c:v>9.2157775088386007</c:v>
                </c:pt>
                <c:pt idx="450">
                  <c:v>9.2363026257847896</c:v>
                </c:pt>
                <c:pt idx="451">
                  <c:v>9.2568277427309802</c:v>
                </c:pt>
                <c:pt idx="452">
                  <c:v>9.2773528596771708</c:v>
                </c:pt>
                <c:pt idx="453">
                  <c:v>9.2978779766233597</c:v>
                </c:pt>
                <c:pt idx="454">
                  <c:v>9.3184030935695503</c:v>
                </c:pt>
                <c:pt idx="455">
                  <c:v>9.3389282105157392</c:v>
                </c:pt>
                <c:pt idx="456">
                  <c:v>9.3594533274619192</c:v>
                </c:pt>
                <c:pt idx="457">
                  <c:v>9.3799784444081098</c:v>
                </c:pt>
                <c:pt idx="458">
                  <c:v>9.4005035613543004</c:v>
                </c:pt>
                <c:pt idx="459">
                  <c:v>9.4210286783004893</c:v>
                </c:pt>
                <c:pt idx="460">
                  <c:v>9.4415537952466799</c:v>
                </c:pt>
                <c:pt idx="461">
                  <c:v>9.4620789121928706</c:v>
                </c:pt>
                <c:pt idx="462">
                  <c:v>9.4826040291390505</c:v>
                </c:pt>
                <c:pt idx="463">
                  <c:v>9.5031291460852394</c:v>
                </c:pt>
                <c:pt idx="464">
                  <c:v>9.52365426303143</c:v>
                </c:pt>
                <c:pt idx="465">
                  <c:v>9.5441793799776207</c:v>
                </c:pt>
                <c:pt idx="466">
                  <c:v>9.5647044969238095</c:v>
                </c:pt>
                <c:pt idx="467">
                  <c:v>9.5852296138700002</c:v>
                </c:pt>
                <c:pt idx="468">
                  <c:v>9.6057547308161908</c:v>
                </c:pt>
                <c:pt idx="469">
                  <c:v>9.6262798477623708</c:v>
                </c:pt>
                <c:pt idx="470">
                  <c:v>9.6468049647085596</c:v>
                </c:pt>
                <c:pt idx="471">
                  <c:v>9.6673300816547503</c:v>
                </c:pt>
                <c:pt idx="472">
                  <c:v>9.6878551986009391</c:v>
                </c:pt>
                <c:pt idx="473">
                  <c:v>9.7083803155471298</c:v>
                </c:pt>
                <c:pt idx="474">
                  <c:v>9.7289054324933204</c:v>
                </c:pt>
                <c:pt idx="475">
                  <c:v>9.7494305494395004</c:v>
                </c:pt>
                <c:pt idx="476">
                  <c:v>9.7699556663856892</c:v>
                </c:pt>
                <c:pt idx="477">
                  <c:v>9.7904807833318799</c:v>
                </c:pt>
                <c:pt idx="478">
                  <c:v>9.8110059002780705</c:v>
                </c:pt>
                <c:pt idx="479">
                  <c:v>9.8315310172242594</c:v>
                </c:pt>
                <c:pt idx="480">
                  <c:v>9.85205613417045</c:v>
                </c:pt>
                <c:pt idx="481">
                  <c:v>9.8725812511166406</c:v>
                </c:pt>
                <c:pt idx="482">
                  <c:v>9.8931063680628206</c:v>
                </c:pt>
                <c:pt idx="483">
                  <c:v>9.9136314850090095</c:v>
                </c:pt>
                <c:pt idx="484">
                  <c:v>9.9341566019552001</c:v>
                </c:pt>
                <c:pt idx="485">
                  <c:v>9.9546817189013908</c:v>
                </c:pt>
                <c:pt idx="486">
                  <c:v>9.9752068358475796</c:v>
                </c:pt>
                <c:pt idx="487">
                  <c:v>9.9957319527937596</c:v>
                </c:pt>
                <c:pt idx="488">
                  <c:v>10.01625706974</c:v>
                </c:pt>
                <c:pt idx="489">
                  <c:v>10.0367821866861</c:v>
                </c:pt>
                <c:pt idx="490">
                  <c:v>10.0573073036323</c:v>
                </c:pt>
                <c:pt idx="491">
                  <c:v>10.077832420578501</c:v>
                </c:pt>
                <c:pt idx="492">
                  <c:v>10.0983575375247</c:v>
                </c:pt>
                <c:pt idx="493">
                  <c:v>10.1188826544709</c:v>
                </c:pt>
                <c:pt idx="494">
                  <c:v>10.139407771417099</c:v>
                </c:pt>
                <c:pt idx="495">
                  <c:v>10.159932888363301</c:v>
                </c:pt>
                <c:pt idx="496">
                  <c:v>10.1804580053095</c:v>
                </c:pt>
                <c:pt idx="497">
                  <c:v>10.2009831222557</c:v>
                </c:pt>
                <c:pt idx="498">
                  <c:v>10.2215082392018</c:v>
                </c:pt>
                <c:pt idx="499">
                  <c:v>10.242033356147999</c:v>
                </c:pt>
                <c:pt idx="500">
                  <c:v>10.262558473094201</c:v>
                </c:pt>
                <c:pt idx="501">
                  <c:v>10.2830835900404</c:v>
                </c:pt>
                <c:pt idx="502">
                  <c:v>10.3036087069866</c:v>
                </c:pt>
                <c:pt idx="503">
                  <c:v>10.324133823932801</c:v>
                </c:pt>
                <c:pt idx="504">
                  <c:v>10.344658940879</c:v>
                </c:pt>
                <c:pt idx="505">
                  <c:v>10.3651840578252</c:v>
                </c:pt>
                <c:pt idx="506">
                  <c:v>10.3857091747713</c:v>
                </c:pt>
                <c:pt idx="507">
                  <c:v>10.406234291717499</c:v>
                </c:pt>
                <c:pt idx="508">
                  <c:v>10.426759408663701</c:v>
                </c:pt>
                <c:pt idx="509">
                  <c:v>10.4472845256099</c:v>
                </c:pt>
                <c:pt idx="510">
                  <c:v>10.4678096425561</c:v>
                </c:pt>
                <c:pt idx="511">
                  <c:v>10.488334759502299</c:v>
                </c:pt>
                <c:pt idx="512">
                  <c:v>10.508859876448501</c:v>
                </c:pt>
                <c:pt idx="513">
                  <c:v>10.5293849933947</c:v>
                </c:pt>
                <c:pt idx="514">
                  <c:v>10.5499101103409</c:v>
                </c:pt>
                <c:pt idx="515">
                  <c:v>10.570435227287</c:v>
                </c:pt>
                <c:pt idx="516">
                  <c:v>10.590960344233199</c:v>
                </c:pt>
                <c:pt idx="517">
                  <c:v>10.611485461179401</c:v>
                </c:pt>
                <c:pt idx="518">
                  <c:v>10.6320105781256</c:v>
                </c:pt>
                <c:pt idx="519">
                  <c:v>10.6525356950718</c:v>
                </c:pt>
                <c:pt idx="520">
                  <c:v>10.673060812018001</c:v>
                </c:pt>
                <c:pt idx="521">
                  <c:v>10.6935859289642</c:v>
                </c:pt>
                <c:pt idx="522">
                  <c:v>10.7141110459104</c:v>
                </c:pt>
                <c:pt idx="523">
                  <c:v>10.7346361628565</c:v>
                </c:pt>
                <c:pt idx="524">
                  <c:v>10.755161279802699</c:v>
                </c:pt>
                <c:pt idx="525">
                  <c:v>10.775686396748901</c:v>
                </c:pt>
                <c:pt idx="526">
                  <c:v>10.7962115136951</c:v>
                </c:pt>
                <c:pt idx="527">
                  <c:v>10.8167366306413</c:v>
                </c:pt>
                <c:pt idx="528">
                  <c:v>10.837261747587499</c:v>
                </c:pt>
                <c:pt idx="529">
                  <c:v>10.857786864533701</c:v>
                </c:pt>
                <c:pt idx="530">
                  <c:v>10.8783119814799</c:v>
                </c:pt>
                <c:pt idx="531">
                  <c:v>10.8988370984261</c:v>
                </c:pt>
                <c:pt idx="532">
                  <c:v>10.9193622153722</c:v>
                </c:pt>
                <c:pt idx="533">
                  <c:v>10.939887332318399</c:v>
                </c:pt>
                <c:pt idx="534">
                  <c:v>10.9604124492646</c:v>
                </c:pt>
                <c:pt idx="535">
                  <c:v>10.9809375662108</c:v>
                </c:pt>
                <c:pt idx="536">
                  <c:v>11.001462683156999</c:v>
                </c:pt>
                <c:pt idx="537">
                  <c:v>11.021987800103201</c:v>
                </c:pt>
                <c:pt idx="538">
                  <c:v>11.0425129170494</c:v>
                </c:pt>
                <c:pt idx="539">
                  <c:v>11.0630380339956</c:v>
                </c:pt>
                <c:pt idx="540">
                  <c:v>11.083563150941799</c:v>
                </c:pt>
                <c:pt idx="541">
                  <c:v>11.104088267887899</c:v>
                </c:pt>
                <c:pt idx="542">
                  <c:v>11.124613384834101</c:v>
                </c:pt>
                <c:pt idx="543">
                  <c:v>11.1451385017803</c:v>
                </c:pt>
                <c:pt idx="544">
                  <c:v>11.1656636187265</c:v>
                </c:pt>
                <c:pt idx="545">
                  <c:v>11.186188735672699</c:v>
                </c:pt>
                <c:pt idx="546">
                  <c:v>11.206713852618901</c:v>
                </c:pt>
                <c:pt idx="547">
                  <c:v>11.2272389695651</c:v>
                </c:pt>
                <c:pt idx="548">
                  <c:v>11.2477640865113</c:v>
                </c:pt>
                <c:pt idx="549">
                  <c:v>11.2682892034574</c:v>
                </c:pt>
                <c:pt idx="550">
                  <c:v>11.288814320403599</c:v>
                </c:pt>
                <c:pt idx="551">
                  <c:v>11.3093394373498</c:v>
                </c:pt>
                <c:pt idx="552">
                  <c:v>11.329864554296</c:v>
                </c:pt>
                <c:pt idx="553">
                  <c:v>11.350389671242199</c:v>
                </c:pt>
                <c:pt idx="554">
                  <c:v>11.370914788188401</c:v>
                </c:pt>
                <c:pt idx="555">
                  <c:v>11.3914399051346</c:v>
                </c:pt>
                <c:pt idx="556">
                  <c:v>11.4119650220808</c:v>
                </c:pt>
                <c:pt idx="557">
                  <c:v>11.432490139026999</c:v>
                </c:pt>
                <c:pt idx="558">
                  <c:v>11.453015255973099</c:v>
                </c:pt>
                <c:pt idx="559">
                  <c:v>11.473540372919301</c:v>
                </c:pt>
                <c:pt idx="560">
                  <c:v>11.4940654898655</c:v>
                </c:pt>
                <c:pt idx="561">
                  <c:v>11.5145906068117</c:v>
                </c:pt>
                <c:pt idx="562">
                  <c:v>11.535115723757899</c:v>
                </c:pt>
                <c:pt idx="563">
                  <c:v>11.5556408407041</c:v>
                </c:pt>
                <c:pt idx="564">
                  <c:v>11.5761659576503</c:v>
                </c:pt>
                <c:pt idx="565">
                  <c:v>11.5966910745965</c:v>
                </c:pt>
                <c:pt idx="566">
                  <c:v>11.617216191542701</c:v>
                </c:pt>
                <c:pt idx="567">
                  <c:v>11.637741308488801</c:v>
                </c:pt>
                <c:pt idx="568">
                  <c:v>11.658266425435</c:v>
                </c:pt>
                <c:pt idx="569">
                  <c:v>11.6787915423812</c:v>
                </c:pt>
                <c:pt idx="570">
                  <c:v>11.699316659327399</c:v>
                </c:pt>
                <c:pt idx="571">
                  <c:v>11.719841776273601</c:v>
                </c:pt>
                <c:pt idx="572">
                  <c:v>11.7403668932198</c:v>
                </c:pt>
                <c:pt idx="573">
                  <c:v>11.760892010166</c:v>
                </c:pt>
                <c:pt idx="574">
                  <c:v>11.781417127112199</c:v>
                </c:pt>
                <c:pt idx="575">
                  <c:v>11.801942244058299</c:v>
                </c:pt>
                <c:pt idx="576">
                  <c:v>11.822467361004501</c:v>
                </c:pt>
                <c:pt idx="577">
                  <c:v>11.8429924779507</c:v>
                </c:pt>
                <c:pt idx="578">
                  <c:v>11.8635175948969</c:v>
                </c:pt>
                <c:pt idx="579">
                  <c:v>11.884042711843099</c:v>
                </c:pt>
                <c:pt idx="580">
                  <c:v>11.9045678287893</c:v>
                </c:pt>
                <c:pt idx="581">
                  <c:v>11.9250929457355</c:v>
                </c:pt>
                <c:pt idx="582">
                  <c:v>11.945618062681699</c:v>
                </c:pt>
                <c:pt idx="583">
                  <c:v>11.966143179627901</c:v>
                </c:pt>
                <c:pt idx="584">
                  <c:v>11.986668296574001</c:v>
                </c:pt>
                <c:pt idx="585">
                  <c:v>12.0071934135202</c:v>
                </c:pt>
                <c:pt idx="586">
                  <c:v>12.0277185304664</c:v>
                </c:pt>
                <c:pt idx="587">
                  <c:v>12.048243647412599</c:v>
                </c:pt>
                <c:pt idx="588">
                  <c:v>12.068768764358801</c:v>
                </c:pt>
                <c:pt idx="589">
                  <c:v>12.089293881305</c:v>
                </c:pt>
                <c:pt idx="590">
                  <c:v>12.1098189982512</c:v>
                </c:pt>
                <c:pt idx="591">
                  <c:v>12.130344115197399</c:v>
                </c:pt>
                <c:pt idx="592">
                  <c:v>12.1508692321436</c:v>
                </c:pt>
                <c:pt idx="593">
                  <c:v>12.171394349089701</c:v>
                </c:pt>
                <c:pt idx="594">
                  <c:v>12.1919194660359</c:v>
                </c:pt>
                <c:pt idx="595">
                  <c:v>12.2124445829821</c:v>
                </c:pt>
                <c:pt idx="596">
                  <c:v>12.232969699928301</c:v>
                </c:pt>
                <c:pt idx="597">
                  <c:v>12.2534948168745</c:v>
                </c:pt>
                <c:pt idx="598">
                  <c:v>12.2740199338207</c:v>
                </c:pt>
                <c:pt idx="599">
                  <c:v>12.294545050766899</c:v>
                </c:pt>
                <c:pt idx="600">
                  <c:v>12.315070167713101</c:v>
                </c:pt>
                <c:pt idx="601">
                  <c:v>12.335595284659201</c:v>
                </c:pt>
                <c:pt idx="602">
                  <c:v>12.3561204016054</c:v>
                </c:pt>
                <c:pt idx="603">
                  <c:v>12.3766455185516</c:v>
                </c:pt>
                <c:pt idx="604">
                  <c:v>12.397170635497799</c:v>
                </c:pt>
                <c:pt idx="605">
                  <c:v>12.417695752444001</c:v>
                </c:pt>
                <c:pt idx="606">
                  <c:v>12.4382208693902</c:v>
                </c:pt>
                <c:pt idx="607">
                  <c:v>12.4587459863364</c:v>
                </c:pt>
                <c:pt idx="608">
                  <c:v>12.479271103282599</c:v>
                </c:pt>
                <c:pt idx="609">
                  <c:v>12.4997962202288</c:v>
                </c:pt>
                <c:pt idx="610">
                  <c:v>12.5203213371749</c:v>
                </c:pt>
                <c:pt idx="611">
                  <c:v>12.5408464541211</c:v>
                </c:pt>
                <c:pt idx="612">
                  <c:v>12.5613715710673</c:v>
                </c:pt>
                <c:pt idx="613">
                  <c:v>12.581896688013501</c:v>
                </c:pt>
                <c:pt idx="614">
                  <c:v>12.6024218049597</c:v>
                </c:pt>
                <c:pt idx="615">
                  <c:v>12.6229469219059</c:v>
                </c:pt>
                <c:pt idx="616">
                  <c:v>12.643472038852099</c:v>
                </c:pt>
                <c:pt idx="617">
                  <c:v>12.663997155798301</c:v>
                </c:pt>
                <c:pt idx="618">
                  <c:v>12.684522272744401</c:v>
                </c:pt>
                <c:pt idx="619">
                  <c:v>12.7050473896906</c:v>
                </c:pt>
                <c:pt idx="620">
                  <c:v>12.7255725066368</c:v>
                </c:pt>
                <c:pt idx="621">
                  <c:v>12.746097623582999</c:v>
                </c:pt>
                <c:pt idx="622">
                  <c:v>12.766622740529201</c:v>
                </c:pt>
                <c:pt idx="623">
                  <c:v>12.7871478574754</c:v>
                </c:pt>
                <c:pt idx="624">
                  <c:v>12.8076729744216</c:v>
                </c:pt>
                <c:pt idx="625">
                  <c:v>12.828198091367801</c:v>
                </c:pt>
                <c:pt idx="626">
                  <c:v>12.848723208314</c:v>
                </c:pt>
                <c:pt idx="627">
                  <c:v>12.8692483252601</c:v>
                </c:pt>
                <c:pt idx="628">
                  <c:v>12.8897734422063</c:v>
                </c:pt>
                <c:pt idx="629">
                  <c:v>12.910298559152499</c:v>
                </c:pt>
                <c:pt idx="630">
                  <c:v>12.930823676098701</c:v>
                </c:pt>
                <c:pt idx="631">
                  <c:v>12.9513487930449</c:v>
                </c:pt>
                <c:pt idx="632">
                  <c:v>12.9718739099911</c:v>
                </c:pt>
                <c:pt idx="633">
                  <c:v>12.992399026937299</c:v>
                </c:pt>
                <c:pt idx="634">
                  <c:v>13.012924143883501</c:v>
                </c:pt>
                <c:pt idx="635">
                  <c:v>13.0334492608297</c:v>
                </c:pt>
                <c:pt idx="636">
                  <c:v>13.0539743777758</c:v>
                </c:pt>
                <c:pt idx="637">
                  <c:v>13.074499494722</c:v>
                </c:pt>
                <c:pt idx="638">
                  <c:v>13.095024611668199</c:v>
                </c:pt>
                <c:pt idx="639">
                  <c:v>13.1155497286144</c:v>
                </c:pt>
                <c:pt idx="640">
                  <c:v>13.1360748455606</c:v>
                </c:pt>
                <c:pt idx="641">
                  <c:v>13.1565999625068</c:v>
                </c:pt>
                <c:pt idx="642">
                  <c:v>13.177125079453001</c:v>
                </c:pt>
                <c:pt idx="643">
                  <c:v>13.1976501963992</c:v>
                </c:pt>
                <c:pt idx="644">
                  <c:v>13.2181753133453</c:v>
                </c:pt>
                <c:pt idx="645">
                  <c:v>13.2387004302915</c:v>
                </c:pt>
                <c:pt idx="646">
                  <c:v>13.259225547237699</c:v>
                </c:pt>
                <c:pt idx="647">
                  <c:v>13.279750664183901</c:v>
                </c:pt>
                <c:pt idx="648">
                  <c:v>13.3002757811301</c:v>
                </c:pt>
                <c:pt idx="649">
                  <c:v>13.3208008980763</c:v>
                </c:pt>
                <c:pt idx="650">
                  <c:v>13.341326015022499</c:v>
                </c:pt>
                <c:pt idx="651">
                  <c:v>13.361851131968701</c:v>
                </c:pt>
                <c:pt idx="652">
                  <c:v>13.3823762489149</c:v>
                </c:pt>
                <c:pt idx="653">
                  <c:v>13.402901365861</c:v>
                </c:pt>
                <c:pt idx="654">
                  <c:v>13.4234264828072</c:v>
                </c:pt>
                <c:pt idx="655">
                  <c:v>13.443951599753399</c:v>
                </c:pt>
                <c:pt idx="656">
                  <c:v>13.4644767166996</c:v>
                </c:pt>
                <c:pt idx="657">
                  <c:v>13.4850018336458</c:v>
                </c:pt>
                <c:pt idx="658">
                  <c:v>13.505526950591999</c:v>
                </c:pt>
                <c:pt idx="659">
                  <c:v>13.526052067538201</c:v>
                </c:pt>
                <c:pt idx="660">
                  <c:v>13.5465771844844</c:v>
                </c:pt>
                <c:pt idx="661">
                  <c:v>13.5671023014306</c:v>
                </c:pt>
                <c:pt idx="662">
                  <c:v>13.5876274183767</c:v>
                </c:pt>
                <c:pt idx="663">
                  <c:v>13.608152535322899</c:v>
                </c:pt>
                <c:pt idx="664">
                  <c:v>13.628677652269101</c:v>
                </c:pt>
                <c:pt idx="665">
                  <c:v>13.6492027692153</c:v>
                </c:pt>
                <c:pt idx="666">
                  <c:v>13.6697278861615</c:v>
                </c:pt>
                <c:pt idx="667">
                  <c:v>13.690253003107699</c:v>
                </c:pt>
                <c:pt idx="668">
                  <c:v>13.710778120053901</c:v>
                </c:pt>
                <c:pt idx="669">
                  <c:v>13.7313032370001</c:v>
                </c:pt>
                <c:pt idx="670">
                  <c:v>13.7518283539462</c:v>
                </c:pt>
                <c:pt idx="671">
                  <c:v>13.7723534708924</c:v>
                </c:pt>
                <c:pt idx="672">
                  <c:v>13.792878587838601</c:v>
                </c:pt>
                <c:pt idx="673">
                  <c:v>13.8134037047848</c:v>
                </c:pt>
                <c:pt idx="674">
                  <c:v>13.833928821731</c:v>
                </c:pt>
                <c:pt idx="675">
                  <c:v>13.854453938677199</c:v>
                </c:pt>
                <c:pt idx="676">
                  <c:v>13.874979055623401</c:v>
                </c:pt>
                <c:pt idx="677">
                  <c:v>13.8955041725696</c:v>
                </c:pt>
                <c:pt idx="678">
                  <c:v>13.9160292895158</c:v>
                </c:pt>
                <c:pt idx="679">
                  <c:v>13.9365544064619</c:v>
                </c:pt>
                <c:pt idx="680">
                  <c:v>13.957079523408099</c:v>
                </c:pt>
                <c:pt idx="681">
                  <c:v>13.977604640354301</c:v>
                </c:pt>
                <c:pt idx="682">
                  <c:v>13.9981297573005</c:v>
                </c:pt>
                <c:pt idx="683">
                  <c:v>14.0186548742467</c:v>
                </c:pt>
                <c:pt idx="684">
                  <c:v>14.039179991192899</c:v>
                </c:pt>
                <c:pt idx="685">
                  <c:v>14.0597051081391</c:v>
                </c:pt>
                <c:pt idx="686">
                  <c:v>14.0802302250853</c:v>
                </c:pt>
                <c:pt idx="687">
                  <c:v>14.100755342031499</c:v>
                </c:pt>
                <c:pt idx="688">
                  <c:v>14.1212804589776</c:v>
                </c:pt>
                <c:pt idx="689">
                  <c:v>14.141805575923801</c:v>
                </c:pt>
                <c:pt idx="690">
                  <c:v>14.16233069287</c:v>
                </c:pt>
                <c:pt idx="691">
                  <c:v>14.1828558098162</c:v>
                </c:pt>
                <c:pt idx="692">
                  <c:v>14.203380926762399</c:v>
                </c:pt>
                <c:pt idx="693">
                  <c:v>14.223906043708601</c:v>
                </c:pt>
                <c:pt idx="694">
                  <c:v>14.2444311606548</c:v>
                </c:pt>
                <c:pt idx="695">
                  <c:v>14.264956277601</c:v>
                </c:pt>
                <c:pt idx="696">
                  <c:v>14.2854813945471</c:v>
                </c:pt>
                <c:pt idx="697">
                  <c:v>14.306006511493299</c:v>
                </c:pt>
                <c:pt idx="698">
                  <c:v>14.326531628439501</c:v>
                </c:pt>
                <c:pt idx="699">
                  <c:v>14.3470567453857</c:v>
                </c:pt>
                <c:pt idx="700">
                  <c:v>14.3675818623319</c:v>
                </c:pt>
                <c:pt idx="701">
                  <c:v>14.388106979278099</c:v>
                </c:pt>
                <c:pt idx="702">
                  <c:v>14.4086320962243</c:v>
                </c:pt>
                <c:pt idx="703">
                  <c:v>14.4291572131705</c:v>
                </c:pt>
                <c:pt idx="704">
                  <c:v>14.449682330116699</c:v>
                </c:pt>
                <c:pt idx="705">
                  <c:v>14.470207447062799</c:v>
                </c:pt>
                <c:pt idx="706">
                  <c:v>14.490732564009001</c:v>
                </c:pt>
                <c:pt idx="707">
                  <c:v>14.5112576809552</c:v>
                </c:pt>
                <c:pt idx="708">
                  <c:v>14.5317827979014</c:v>
                </c:pt>
                <c:pt idx="709">
                  <c:v>14.552307914847599</c:v>
                </c:pt>
                <c:pt idx="710">
                  <c:v>14.572833031793801</c:v>
                </c:pt>
                <c:pt idx="711">
                  <c:v>14.59335814874</c:v>
                </c:pt>
                <c:pt idx="712">
                  <c:v>14.6138832656862</c:v>
                </c:pt>
                <c:pt idx="713">
                  <c:v>14.6344083826323</c:v>
                </c:pt>
                <c:pt idx="714">
                  <c:v>14.654933499578499</c:v>
                </c:pt>
                <c:pt idx="715">
                  <c:v>14.675458616524701</c:v>
                </c:pt>
                <c:pt idx="716">
                  <c:v>14.6959837334709</c:v>
                </c:pt>
                <c:pt idx="717">
                  <c:v>14.7165088504171</c:v>
                </c:pt>
                <c:pt idx="718">
                  <c:v>14.737033967363301</c:v>
                </c:pt>
                <c:pt idx="719">
                  <c:v>14.7575590843095</c:v>
                </c:pt>
                <c:pt idx="720">
                  <c:v>14.7780842012557</c:v>
                </c:pt>
                <c:pt idx="721">
                  <c:v>14.798609318201899</c:v>
                </c:pt>
                <c:pt idx="722">
                  <c:v>14.819134435147999</c:v>
                </c:pt>
                <c:pt idx="723">
                  <c:v>14.839659552094201</c:v>
                </c:pt>
                <c:pt idx="724">
                  <c:v>14.8601846690404</c:v>
                </c:pt>
                <c:pt idx="725">
                  <c:v>14.8807097859866</c:v>
                </c:pt>
                <c:pt idx="726">
                  <c:v>14.901234902932799</c:v>
                </c:pt>
                <c:pt idx="727">
                  <c:v>14.921760019879001</c:v>
                </c:pt>
                <c:pt idx="728">
                  <c:v>14.9422851368252</c:v>
                </c:pt>
                <c:pt idx="729">
                  <c:v>14.9628102537714</c:v>
                </c:pt>
                <c:pt idx="730">
                  <c:v>14.983335370717599</c:v>
                </c:pt>
                <c:pt idx="731">
                  <c:v>15.003860487663699</c:v>
                </c:pt>
                <c:pt idx="732">
                  <c:v>15.0243856046099</c:v>
                </c:pt>
                <c:pt idx="733">
                  <c:v>15.0449107215561</c:v>
                </c:pt>
                <c:pt idx="734">
                  <c:v>15.0654358385023</c:v>
                </c:pt>
                <c:pt idx="735">
                  <c:v>15.085960955448501</c:v>
                </c:pt>
                <c:pt idx="736">
                  <c:v>15.1064860723947</c:v>
                </c:pt>
                <c:pt idx="737">
                  <c:v>15.1270111893409</c:v>
                </c:pt>
                <c:pt idx="738">
                  <c:v>15.147536306287099</c:v>
                </c:pt>
                <c:pt idx="739">
                  <c:v>15.168061423233199</c:v>
                </c:pt>
                <c:pt idx="740">
                  <c:v>15.188586540179401</c:v>
                </c:pt>
                <c:pt idx="741">
                  <c:v>15.2091116571256</c:v>
                </c:pt>
                <c:pt idx="742">
                  <c:v>15.2296367740718</c:v>
                </c:pt>
                <c:pt idx="743">
                  <c:v>15.250161891017999</c:v>
                </c:pt>
                <c:pt idx="744">
                  <c:v>15.270687007964201</c:v>
                </c:pt>
                <c:pt idx="745">
                  <c:v>15.2912121249104</c:v>
                </c:pt>
                <c:pt idx="746">
                  <c:v>15.3117372418566</c:v>
                </c:pt>
                <c:pt idx="747">
                  <c:v>15.332262358802801</c:v>
                </c:pt>
                <c:pt idx="748">
                  <c:v>15.352787475748899</c:v>
                </c:pt>
                <c:pt idx="749">
                  <c:v>15.3733125926951</c:v>
                </c:pt>
                <c:pt idx="750">
                  <c:v>15.3938377096413</c:v>
                </c:pt>
                <c:pt idx="751">
                  <c:v>15.414362826587499</c:v>
                </c:pt>
                <c:pt idx="752">
                  <c:v>15.434887943533701</c:v>
                </c:pt>
                <c:pt idx="753">
                  <c:v>15.4554130604799</c:v>
                </c:pt>
                <c:pt idx="754">
                  <c:v>15.4759381774261</c:v>
                </c:pt>
                <c:pt idx="755">
                  <c:v>15.496463294372299</c:v>
                </c:pt>
                <c:pt idx="756">
                  <c:v>15.516988411318501</c:v>
                </c:pt>
                <c:pt idx="757">
                  <c:v>15.537513528264601</c:v>
                </c:pt>
                <c:pt idx="758">
                  <c:v>15.5580386452108</c:v>
                </c:pt>
                <c:pt idx="759">
                  <c:v>15.578563762157</c:v>
                </c:pt>
                <c:pt idx="760">
                  <c:v>15.599088879103199</c:v>
                </c:pt>
                <c:pt idx="761">
                  <c:v>15.6196139960494</c:v>
                </c:pt>
                <c:pt idx="762">
                  <c:v>15.6401391129956</c:v>
                </c:pt>
                <c:pt idx="763">
                  <c:v>15.6606642299418</c:v>
                </c:pt>
                <c:pt idx="764">
                  <c:v>15.681189346888001</c:v>
                </c:pt>
                <c:pt idx="765">
                  <c:v>15.701714463834101</c:v>
                </c:pt>
                <c:pt idx="766">
                  <c:v>15.7222395807803</c:v>
                </c:pt>
                <c:pt idx="767">
                  <c:v>15.7427646977265</c:v>
                </c:pt>
                <c:pt idx="768">
                  <c:v>15.763289814672699</c:v>
                </c:pt>
                <c:pt idx="769">
                  <c:v>15.783814931618901</c:v>
                </c:pt>
                <c:pt idx="770">
                  <c:v>15.8043400485651</c:v>
                </c:pt>
                <c:pt idx="771">
                  <c:v>15.8248651655113</c:v>
                </c:pt>
                <c:pt idx="772">
                  <c:v>15.845390282457499</c:v>
                </c:pt>
                <c:pt idx="773">
                  <c:v>15.865915399403701</c:v>
                </c:pt>
                <c:pt idx="774">
                  <c:v>15.886440516349801</c:v>
                </c:pt>
                <c:pt idx="775">
                  <c:v>15.906965633296</c:v>
                </c:pt>
                <c:pt idx="776">
                  <c:v>15.9274907502422</c:v>
                </c:pt>
                <c:pt idx="777">
                  <c:v>15.948015867188399</c:v>
                </c:pt>
                <c:pt idx="778">
                  <c:v>15.9685409841346</c:v>
                </c:pt>
                <c:pt idx="779">
                  <c:v>15.9890661010808</c:v>
                </c:pt>
                <c:pt idx="780">
                  <c:v>16.009591218027001</c:v>
                </c:pt>
                <c:pt idx="781">
                  <c:v>16.030116334973201</c:v>
                </c:pt>
                <c:pt idx="782">
                  <c:v>16.0506414519194</c:v>
                </c:pt>
                <c:pt idx="783">
                  <c:v>16.0711665688655</c:v>
                </c:pt>
                <c:pt idx="784">
                  <c:v>16.0916916858117</c:v>
                </c:pt>
                <c:pt idx="785">
                  <c:v>16.112216802757899</c:v>
                </c:pt>
                <c:pt idx="786">
                  <c:v>16.132741919704099</c:v>
                </c:pt>
                <c:pt idx="787">
                  <c:v>16.153267036650298</c:v>
                </c:pt>
                <c:pt idx="788">
                  <c:v>16.173792153596501</c:v>
                </c:pt>
                <c:pt idx="789">
                  <c:v>16.194317270542701</c:v>
                </c:pt>
                <c:pt idx="790">
                  <c:v>16.2148423874889</c:v>
                </c:pt>
                <c:pt idx="791">
                  <c:v>16.235367504435001</c:v>
                </c:pt>
                <c:pt idx="792">
                  <c:v>16.2558926213812</c:v>
                </c:pt>
                <c:pt idx="793">
                  <c:v>16.2764177383274</c:v>
                </c:pt>
                <c:pt idx="794">
                  <c:v>16.296942855273599</c:v>
                </c:pt>
                <c:pt idx="795">
                  <c:v>16.317467972219799</c:v>
                </c:pt>
                <c:pt idx="796">
                  <c:v>16.337993089166002</c:v>
                </c:pt>
                <c:pt idx="797">
                  <c:v>16.358518206112201</c:v>
                </c:pt>
                <c:pt idx="798">
                  <c:v>16.379043323058401</c:v>
                </c:pt>
                <c:pt idx="799">
                  <c:v>16.3995684400046</c:v>
                </c:pt>
                <c:pt idx="800">
                  <c:v>16.4200935569507</c:v>
                </c:pt>
                <c:pt idx="801">
                  <c:v>16.4406186738969</c:v>
                </c:pt>
                <c:pt idx="802">
                  <c:v>16.461143790843099</c:v>
                </c:pt>
                <c:pt idx="803">
                  <c:v>16.481668907789299</c:v>
                </c:pt>
                <c:pt idx="804">
                  <c:v>16.502194024735498</c:v>
                </c:pt>
                <c:pt idx="805">
                  <c:v>16.522719141681701</c:v>
                </c:pt>
                <c:pt idx="806">
                  <c:v>16.543244258627901</c:v>
                </c:pt>
                <c:pt idx="807">
                  <c:v>16.5637693755741</c:v>
                </c:pt>
                <c:pt idx="808">
                  <c:v>16.5842944925203</c:v>
                </c:pt>
                <c:pt idx="809">
                  <c:v>16.6048196094664</c:v>
                </c:pt>
                <c:pt idx="810">
                  <c:v>16.6253447264126</c:v>
                </c:pt>
                <c:pt idx="811">
                  <c:v>16.645869843358799</c:v>
                </c:pt>
                <c:pt idx="812">
                  <c:v>16.666394960304999</c:v>
                </c:pt>
                <c:pt idx="813">
                  <c:v>16.686920077251202</c:v>
                </c:pt>
                <c:pt idx="814">
                  <c:v>16.707445194197401</c:v>
                </c:pt>
                <c:pt idx="815">
                  <c:v>16.727970311143601</c:v>
                </c:pt>
                <c:pt idx="816">
                  <c:v>16.7484954280898</c:v>
                </c:pt>
                <c:pt idx="817">
                  <c:v>16.7690205450359</c:v>
                </c:pt>
                <c:pt idx="818">
                  <c:v>16.7895456619821</c:v>
                </c:pt>
                <c:pt idx="819">
                  <c:v>16.810070778928299</c:v>
                </c:pt>
                <c:pt idx="820">
                  <c:v>16.830595895874499</c:v>
                </c:pt>
                <c:pt idx="821">
                  <c:v>16.851121012820698</c:v>
                </c:pt>
                <c:pt idx="822">
                  <c:v>16.871646129766901</c:v>
                </c:pt>
                <c:pt idx="823">
                  <c:v>16.892171246713101</c:v>
                </c:pt>
                <c:pt idx="824">
                  <c:v>16.9126963636593</c:v>
                </c:pt>
                <c:pt idx="825">
                  <c:v>16.9332214806055</c:v>
                </c:pt>
                <c:pt idx="826">
                  <c:v>16.9537465975516</c:v>
                </c:pt>
                <c:pt idx="827">
                  <c:v>16.974271714497799</c:v>
                </c:pt>
                <c:pt idx="828">
                  <c:v>16.994796831443999</c:v>
                </c:pt>
                <c:pt idx="829">
                  <c:v>17.015321948390199</c:v>
                </c:pt>
                <c:pt idx="830">
                  <c:v>17.035847065336402</c:v>
                </c:pt>
                <c:pt idx="831">
                  <c:v>17.056372182282601</c:v>
                </c:pt>
                <c:pt idx="832">
                  <c:v>17.076897299228801</c:v>
                </c:pt>
                <c:pt idx="833">
                  <c:v>17.097422416175</c:v>
                </c:pt>
                <c:pt idx="834">
                  <c:v>17.1179475331212</c:v>
                </c:pt>
                <c:pt idx="835">
                  <c:v>17.1384726500673</c:v>
                </c:pt>
                <c:pt idx="836">
                  <c:v>17.158997767013499</c:v>
                </c:pt>
                <c:pt idx="837">
                  <c:v>17.179522883959699</c:v>
                </c:pt>
                <c:pt idx="838">
                  <c:v>17.200048000905898</c:v>
                </c:pt>
                <c:pt idx="839">
                  <c:v>17.220573117852101</c:v>
                </c:pt>
                <c:pt idx="840">
                  <c:v>17.241098234798301</c:v>
                </c:pt>
                <c:pt idx="841">
                  <c:v>17.2616233517445</c:v>
                </c:pt>
                <c:pt idx="842">
                  <c:v>17.2821484686907</c:v>
                </c:pt>
                <c:pt idx="843">
                  <c:v>17.3026735856368</c:v>
                </c:pt>
                <c:pt idx="844">
                  <c:v>17.323198702582999</c:v>
                </c:pt>
                <c:pt idx="845">
                  <c:v>17.343723819529199</c:v>
                </c:pt>
                <c:pt idx="846">
                  <c:v>17.364248936475398</c:v>
                </c:pt>
                <c:pt idx="847">
                  <c:v>17.384774053421602</c:v>
                </c:pt>
                <c:pt idx="848">
                  <c:v>17.405299170367801</c:v>
                </c:pt>
                <c:pt idx="849">
                  <c:v>17.425824287314001</c:v>
                </c:pt>
                <c:pt idx="850">
                  <c:v>17.4463494042602</c:v>
                </c:pt>
                <c:pt idx="851">
                  <c:v>17.4668745212064</c:v>
                </c:pt>
                <c:pt idx="852">
                  <c:v>17.4873996381525</c:v>
                </c:pt>
                <c:pt idx="853">
                  <c:v>17.507924755098699</c:v>
                </c:pt>
                <c:pt idx="854">
                  <c:v>17.528449872044899</c:v>
                </c:pt>
                <c:pt idx="855">
                  <c:v>17.548974988991102</c:v>
                </c:pt>
                <c:pt idx="856">
                  <c:v>17.569500105937301</c:v>
                </c:pt>
                <c:pt idx="857">
                  <c:v>17.590025222883501</c:v>
                </c:pt>
                <c:pt idx="858">
                  <c:v>17.6105503398297</c:v>
                </c:pt>
                <c:pt idx="859">
                  <c:v>17.6310754567759</c:v>
                </c:pt>
                <c:pt idx="860">
                  <c:v>17.651600573722099</c:v>
                </c:pt>
                <c:pt idx="861">
                  <c:v>17.672125690668199</c:v>
                </c:pt>
                <c:pt idx="862">
                  <c:v>17.692650807614399</c:v>
                </c:pt>
                <c:pt idx="863">
                  <c:v>17.713175924560598</c:v>
                </c:pt>
                <c:pt idx="864">
                  <c:v>17.733701041506801</c:v>
                </c:pt>
                <c:pt idx="865">
                  <c:v>17.754226158453001</c:v>
                </c:pt>
                <c:pt idx="866">
                  <c:v>17.774751275399201</c:v>
                </c:pt>
                <c:pt idx="867">
                  <c:v>17.7952763923454</c:v>
                </c:pt>
                <c:pt idx="868">
                  <c:v>17.8158015092916</c:v>
                </c:pt>
                <c:pt idx="869">
                  <c:v>17.8363266262377</c:v>
                </c:pt>
                <c:pt idx="870">
                  <c:v>17.856851743183899</c:v>
                </c:pt>
                <c:pt idx="871">
                  <c:v>17.877376860130099</c:v>
                </c:pt>
                <c:pt idx="872">
                  <c:v>17.897901977076302</c:v>
                </c:pt>
                <c:pt idx="873">
                  <c:v>17.918427094022501</c:v>
                </c:pt>
                <c:pt idx="874">
                  <c:v>17.938952210968701</c:v>
                </c:pt>
                <c:pt idx="875">
                  <c:v>17.9594773279149</c:v>
                </c:pt>
                <c:pt idx="876">
                  <c:v>17.9800024448611</c:v>
                </c:pt>
                <c:pt idx="877">
                  <c:v>18.000527561807299</c:v>
                </c:pt>
                <c:pt idx="878">
                  <c:v>18.021052678753399</c:v>
                </c:pt>
                <c:pt idx="879">
                  <c:v>18.041577795699599</c:v>
                </c:pt>
                <c:pt idx="880">
                  <c:v>18.062102912645798</c:v>
                </c:pt>
                <c:pt idx="881">
                  <c:v>18.082628029592001</c:v>
                </c:pt>
                <c:pt idx="882">
                  <c:v>18.103153146538201</c:v>
                </c:pt>
                <c:pt idx="883">
                  <c:v>18.1236782634844</c:v>
                </c:pt>
                <c:pt idx="884">
                  <c:v>18.1442033804306</c:v>
                </c:pt>
                <c:pt idx="885">
                  <c:v>18.1647284973768</c:v>
                </c:pt>
                <c:pt idx="886">
                  <c:v>18.1852536143229</c:v>
                </c:pt>
                <c:pt idx="887">
                  <c:v>18.205778731269099</c:v>
                </c:pt>
                <c:pt idx="888">
                  <c:v>18.226303848215299</c:v>
                </c:pt>
                <c:pt idx="889">
                  <c:v>18.246828965161502</c:v>
                </c:pt>
                <c:pt idx="890">
                  <c:v>18.267354082107701</c:v>
                </c:pt>
                <c:pt idx="891">
                  <c:v>18.287879199053901</c:v>
                </c:pt>
                <c:pt idx="892">
                  <c:v>18.3084043160001</c:v>
                </c:pt>
                <c:pt idx="893">
                  <c:v>18.3289294329463</c:v>
                </c:pt>
                <c:pt idx="894">
                  <c:v>18.349454549892499</c:v>
                </c:pt>
                <c:pt idx="895">
                  <c:v>18.369979666838599</c:v>
                </c:pt>
                <c:pt idx="896">
                  <c:v>18.390504783784799</c:v>
                </c:pt>
                <c:pt idx="897">
                  <c:v>18.411029900730998</c:v>
                </c:pt>
                <c:pt idx="898">
                  <c:v>18.431555017677201</c:v>
                </c:pt>
                <c:pt idx="899">
                  <c:v>18.452080134623401</c:v>
                </c:pt>
                <c:pt idx="900">
                  <c:v>18.4726052515696</c:v>
                </c:pt>
                <c:pt idx="901">
                  <c:v>18.4931303685158</c:v>
                </c:pt>
                <c:pt idx="902">
                  <c:v>18.513655485461999</c:v>
                </c:pt>
                <c:pt idx="903">
                  <c:v>18.534180602408199</c:v>
                </c:pt>
                <c:pt idx="904">
                  <c:v>18.554705719354299</c:v>
                </c:pt>
                <c:pt idx="905">
                  <c:v>18.575230836300499</c:v>
                </c:pt>
                <c:pt idx="906">
                  <c:v>18.595755953246702</c:v>
                </c:pt>
                <c:pt idx="907">
                  <c:v>18.616281070192901</c:v>
                </c:pt>
                <c:pt idx="908">
                  <c:v>18.636806187139101</c:v>
                </c:pt>
                <c:pt idx="909">
                  <c:v>18.6573313040853</c:v>
                </c:pt>
                <c:pt idx="910">
                  <c:v>18.6778564210315</c:v>
                </c:pt>
                <c:pt idx="911">
                  <c:v>18.698381537977699</c:v>
                </c:pt>
                <c:pt idx="912">
                  <c:v>18.718906654923799</c:v>
                </c:pt>
                <c:pt idx="913">
                  <c:v>18.739431771869999</c:v>
                </c:pt>
                <c:pt idx="914">
                  <c:v>18.759956888816198</c:v>
                </c:pt>
                <c:pt idx="915">
                  <c:v>18.780482005762401</c:v>
                </c:pt>
                <c:pt idx="916">
                  <c:v>18.801007122708601</c:v>
                </c:pt>
                <c:pt idx="917">
                  <c:v>18.8215322396548</c:v>
                </c:pt>
                <c:pt idx="918">
                  <c:v>18.842057356601</c:v>
                </c:pt>
                <c:pt idx="919">
                  <c:v>18.862582473547199</c:v>
                </c:pt>
                <c:pt idx="920">
                  <c:v>18.883107590493399</c:v>
                </c:pt>
                <c:pt idx="921">
                  <c:v>18.903632707439499</c:v>
                </c:pt>
                <c:pt idx="922">
                  <c:v>18.924157824385698</c:v>
                </c:pt>
                <c:pt idx="923">
                  <c:v>18.944682941331902</c:v>
                </c:pt>
                <c:pt idx="924">
                  <c:v>18.965208058278101</c:v>
                </c:pt>
                <c:pt idx="925">
                  <c:v>18.985733175224301</c:v>
                </c:pt>
                <c:pt idx="926">
                  <c:v>19.0062582921705</c:v>
                </c:pt>
                <c:pt idx="927">
                  <c:v>19.0267834091167</c:v>
                </c:pt>
                <c:pt idx="928">
                  <c:v>19.047308526062899</c:v>
                </c:pt>
                <c:pt idx="929">
                  <c:v>19.067833643009099</c:v>
                </c:pt>
                <c:pt idx="930">
                  <c:v>19.088358759955199</c:v>
                </c:pt>
                <c:pt idx="931">
                  <c:v>19.108883876901398</c:v>
                </c:pt>
                <c:pt idx="932">
                  <c:v>19.129408993847601</c:v>
                </c:pt>
                <c:pt idx="933">
                  <c:v>19.149934110793801</c:v>
                </c:pt>
                <c:pt idx="934">
                  <c:v>19.17045922774</c:v>
                </c:pt>
                <c:pt idx="935">
                  <c:v>19.1909843446862</c:v>
                </c:pt>
                <c:pt idx="936">
                  <c:v>19.211509461632399</c:v>
                </c:pt>
                <c:pt idx="937">
                  <c:v>19.232034578578599</c:v>
                </c:pt>
                <c:pt idx="938">
                  <c:v>19.252559695524699</c:v>
                </c:pt>
                <c:pt idx="939">
                  <c:v>19.273084812470898</c:v>
                </c:pt>
                <c:pt idx="940">
                  <c:v>19.293609929417102</c:v>
                </c:pt>
                <c:pt idx="941">
                  <c:v>19.314135046363301</c:v>
                </c:pt>
                <c:pt idx="942">
                  <c:v>19.334660163309501</c:v>
                </c:pt>
                <c:pt idx="943">
                  <c:v>19.3551852802557</c:v>
                </c:pt>
                <c:pt idx="944">
                  <c:v>19.3757103972019</c:v>
                </c:pt>
                <c:pt idx="945">
                  <c:v>19.396235514148099</c:v>
                </c:pt>
                <c:pt idx="946">
                  <c:v>19.416760631094299</c:v>
                </c:pt>
                <c:pt idx="947">
                  <c:v>19.437285748040399</c:v>
                </c:pt>
                <c:pt idx="948">
                  <c:v>19.457810864986602</c:v>
                </c:pt>
                <c:pt idx="949">
                  <c:v>19.478335981932801</c:v>
                </c:pt>
                <c:pt idx="950">
                  <c:v>19.498861098879001</c:v>
                </c:pt>
                <c:pt idx="951">
                  <c:v>19.5193862158252</c:v>
                </c:pt>
                <c:pt idx="952">
                  <c:v>19.5399113327714</c:v>
                </c:pt>
                <c:pt idx="953">
                  <c:v>19.560436449717599</c:v>
                </c:pt>
                <c:pt idx="954">
                  <c:v>19.580961566663799</c:v>
                </c:pt>
                <c:pt idx="955">
                  <c:v>19.601486683609899</c:v>
                </c:pt>
                <c:pt idx="956">
                  <c:v>19.622011800556098</c:v>
                </c:pt>
                <c:pt idx="957">
                  <c:v>19.642536917502301</c:v>
                </c:pt>
                <c:pt idx="958">
                  <c:v>19.663062034448501</c:v>
                </c:pt>
                <c:pt idx="959">
                  <c:v>19.6835871513947</c:v>
                </c:pt>
                <c:pt idx="960">
                  <c:v>19.7041122683409</c:v>
                </c:pt>
                <c:pt idx="961">
                  <c:v>19.7246373852871</c:v>
                </c:pt>
                <c:pt idx="962">
                  <c:v>19.745162502233299</c:v>
                </c:pt>
                <c:pt idx="963">
                  <c:v>19.765687619179499</c:v>
                </c:pt>
                <c:pt idx="964">
                  <c:v>19.786212736125599</c:v>
                </c:pt>
                <c:pt idx="965">
                  <c:v>19.806737853071802</c:v>
                </c:pt>
                <c:pt idx="966">
                  <c:v>19.827262970018001</c:v>
                </c:pt>
                <c:pt idx="967">
                  <c:v>19.847788086964201</c:v>
                </c:pt>
                <c:pt idx="968">
                  <c:v>19.8683132039104</c:v>
                </c:pt>
                <c:pt idx="969">
                  <c:v>19.8888383208566</c:v>
                </c:pt>
                <c:pt idx="970">
                  <c:v>19.909363437802799</c:v>
                </c:pt>
                <c:pt idx="971">
                  <c:v>19.929888554748999</c:v>
                </c:pt>
                <c:pt idx="972">
                  <c:v>19.950413671695198</c:v>
                </c:pt>
                <c:pt idx="973">
                  <c:v>19.970938788641298</c:v>
                </c:pt>
                <c:pt idx="974">
                  <c:v>19.991463905587501</c:v>
                </c:pt>
                <c:pt idx="975">
                  <c:v>20.011989022533701</c:v>
                </c:pt>
                <c:pt idx="976">
                  <c:v>20.0325141394799</c:v>
                </c:pt>
                <c:pt idx="977">
                  <c:v>20.0530392564261</c:v>
                </c:pt>
                <c:pt idx="978">
                  <c:v>20.073564373372299</c:v>
                </c:pt>
                <c:pt idx="979">
                  <c:v>20.094089490318499</c:v>
                </c:pt>
                <c:pt idx="980">
                  <c:v>20.114614607264699</c:v>
                </c:pt>
                <c:pt idx="981">
                  <c:v>20.135139724210799</c:v>
                </c:pt>
                <c:pt idx="982">
                  <c:v>20.155664841157002</c:v>
                </c:pt>
                <c:pt idx="983">
                  <c:v>20.176189958103201</c:v>
                </c:pt>
                <c:pt idx="984">
                  <c:v>20.196715075049401</c:v>
                </c:pt>
                <c:pt idx="985">
                  <c:v>20.2172401919956</c:v>
                </c:pt>
                <c:pt idx="986">
                  <c:v>20.2377653089418</c:v>
                </c:pt>
                <c:pt idx="987">
                  <c:v>20.258290425887999</c:v>
                </c:pt>
                <c:pt idx="988">
                  <c:v>20.278815542834199</c:v>
                </c:pt>
                <c:pt idx="989">
                  <c:v>20.299340659780398</c:v>
                </c:pt>
                <c:pt idx="990">
                  <c:v>20.319865776726498</c:v>
                </c:pt>
                <c:pt idx="991">
                  <c:v>20.340390893672701</c:v>
                </c:pt>
                <c:pt idx="992">
                  <c:v>20.360916010618901</c:v>
                </c:pt>
                <c:pt idx="993">
                  <c:v>20.3814411275651</c:v>
                </c:pt>
                <c:pt idx="994">
                  <c:v>20.4019662445113</c:v>
                </c:pt>
                <c:pt idx="995">
                  <c:v>20.422491361457499</c:v>
                </c:pt>
                <c:pt idx="996">
                  <c:v>20.443016478403699</c:v>
                </c:pt>
                <c:pt idx="997">
                  <c:v>20.463541595349898</c:v>
                </c:pt>
                <c:pt idx="998">
                  <c:v>20.484066712296102</c:v>
                </c:pt>
                <c:pt idx="999">
                  <c:v>20.504591829242202</c:v>
                </c:pt>
                <c:pt idx="1000">
                  <c:v>20.525116946188401</c:v>
                </c:pt>
                <c:pt idx="1001">
                  <c:v>20.545642063134601</c:v>
                </c:pt>
                <c:pt idx="1002">
                  <c:v>20.5661671800808</c:v>
                </c:pt>
                <c:pt idx="1003">
                  <c:v>20.586692297027</c:v>
                </c:pt>
                <c:pt idx="1004">
                  <c:v>20.607217413973199</c:v>
                </c:pt>
                <c:pt idx="1005">
                  <c:v>20.627742530919399</c:v>
                </c:pt>
                <c:pt idx="1006">
                  <c:v>20.648267647865602</c:v>
                </c:pt>
                <c:pt idx="1007">
                  <c:v>20.668792764811698</c:v>
                </c:pt>
                <c:pt idx="1008">
                  <c:v>20.689317881757901</c:v>
                </c:pt>
                <c:pt idx="1009">
                  <c:v>20.709842998704101</c:v>
                </c:pt>
                <c:pt idx="1010">
                  <c:v>20.7303681156503</c:v>
                </c:pt>
                <c:pt idx="1011">
                  <c:v>20.7508932325965</c:v>
                </c:pt>
                <c:pt idx="1012">
                  <c:v>20.771418349542699</c:v>
                </c:pt>
                <c:pt idx="1013">
                  <c:v>20.791943466488899</c:v>
                </c:pt>
                <c:pt idx="1014">
                  <c:v>20.812468583435098</c:v>
                </c:pt>
                <c:pt idx="1015">
                  <c:v>20.832993700381301</c:v>
                </c:pt>
                <c:pt idx="1016">
                  <c:v>20.853518817327402</c:v>
                </c:pt>
                <c:pt idx="1017">
                  <c:v>20.874043934273601</c:v>
                </c:pt>
                <c:pt idx="1018">
                  <c:v>20.894569051219801</c:v>
                </c:pt>
                <c:pt idx="1019">
                  <c:v>20.915094168166</c:v>
                </c:pt>
                <c:pt idx="1020">
                  <c:v>20.9356192851122</c:v>
                </c:pt>
                <c:pt idx="1021">
                  <c:v>20.956144402058399</c:v>
                </c:pt>
                <c:pt idx="1022">
                  <c:v>20.976669519004599</c:v>
                </c:pt>
                <c:pt idx="1023">
                  <c:v>20.997194635950802</c:v>
                </c:pt>
                <c:pt idx="1024">
                  <c:v>21.017719752897001</c:v>
                </c:pt>
                <c:pt idx="1025">
                  <c:v>21.038244869843101</c:v>
                </c:pt>
                <c:pt idx="1026">
                  <c:v>21.058769986789301</c:v>
                </c:pt>
                <c:pt idx="1027">
                  <c:v>21.0792951037355</c:v>
                </c:pt>
                <c:pt idx="1028">
                  <c:v>21.0998202206817</c:v>
                </c:pt>
                <c:pt idx="1029">
                  <c:v>21.120345337627899</c:v>
                </c:pt>
                <c:pt idx="1030">
                  <c:v>21.140870454574099</c:v>
                </c:pt>
                <c:pt idx="1031">
                  <c:v>21.161395571520298</c:v>
                </c:pt>
                <c:pt idx="1032">
                  <c:v>21.181920688466501</c:v>
                </c:pt>
                <c:pt idx="1033">
                  <c:v>21.202445805412601</c:v>
                </c:pt>
                <c:pt idx="1034">
                  <c:v>21.222970922358801</c:v>
                </c:pt>
                <c:pt idx="1035">
                  <c:v>21.243496039305001</c:v>
                </c:pt>
                <c:pt idx="1036">
                  <c:v>21.2640211562512</c:v>
                </c:pt>
                <c:pt idx="1037">
                  <c:v>21.2845462731974</c:v>
                </c:pt>
                <c:pt idx="1038">
                  <c:v>21.305071390143599</c:v>
                </c:pt>
                <c:pt idx="1039">
                  <c:v>21.325596507089799</c:v>
                </c:pt>
                <c:pt idx="1040">
                  <c:v>21.346121624036002</c:v>
                </c:pt>
                <c:pt idx="1041">
                  <c:v>21.366646740982201</c:v>
                </c:pt>
                <c:pt idx="1042">
                  <c:v>21.387171857928301</c:v>
                </c:pt>
                <c:pt idx="1043">
                  <c:v>21.407696974874501</c:v>
                </c:pt>
                <c:pt idx="1044">
                  <c:v>21.4282220918207</c:v>
                </c:pt>
                <c:pt idx="1045">
                  <c:v>21.4487472087669</c:v>
                </c:pt>
                <c:pt idx="1046">
                  <c:v>21.469272325713099</c:v>
                </c:pt>
                <c:pt idx="1047">
                  <c:v>21.489797442659299</c:v>
                </c:pt>
                <c:pt idx="1048">
                  <c:v>21.510322559605498</c:v>
                </c:pt>
                <c:pt idx="1049">
                  <c:v>21.530847676551701</c:v>
                </c:pt>
                <c:pt idx="1050">
                  <c:v>21.551372793497901</c:v>
                </c:pt>
                <c:pt idx="1051">
                  <c:v>21.571897910444001</c:v>
                </c:pt>
                <c:pt idx="1052">
                  <c:v>21.5924230273902</c:v>
                </c:pt>
                <c:pt idx="1053">
                  <c:v>21.6129481443364</c:v>
                </c:pt>
                <c:pt idx="1054">
                  <c:v>21.6334732612826</c:v>
                </c:pt>
                <c:pt idx="1055">
                  <c:v>21.653998378228799</c:v>
                </c:pt>
                <c:pt idx="1056">
                  <c:v>21.674523495174999</c:v>
                </c:pt>
                <c:pt idx="1057">
                  <c:v>21.695048612121202</c:v>
                </c:pt>
                <c:pt idx="1058">
                  <c:v>21.715573729067401</c:v>
                </c:pt>
                <c:pt idx="1059">
                  <c:v>21.736098846013501</c:v>
                </c:pt>
                <c:pt idx="1060">
                  <c:v>21.756623962959701</c:v>
                </c:pt>
                <c:pt idx="1061">
                  <c:v>21.7771490799059</c:v>
                </c:pt>
                <c:pt idx="1062">
                  <c:v>21.7976741968521</c:v>
                </c:pt>
                <c:pt idx="1063">
                  <c:v>21.818199313798299</c:v>
                </c:pt>
                <c:pt idx="1064">
                  <c:v>21.838724430744499</c:v>
                </c:pt>
                <c:pt idx="1065">
                  <c:v>21.859249547690698</c:v>
                </c:pt>
                <c:pt idx="1066">
                  <c:v>21.879774664636901</c:v>
                </c:pt>
                <c:pt idx="1067">
                  <c:v>21.900299781583101</c:v>
                </c:pt>
                <c:pt idx="1068">
                  <c:v>21.920824898529201</c:v>
                </c:pt>
                <c:pt idx="1069">
                  <c:v>21.9413500154754</c:v>
                </c:pt>
                <c:pt idx="1070">
                  <c:v>21.9618751324216</c:v>
                </c:pt>
                <c:pt idx="1071">
                  <c:v>21.982400249367799</c:v>
                </c:pt>
                <c:pt idx="1072">
                  <c:v>22.002925366313999</c:v>
                </c:pt>
                <c:pt idx="1073">
                  <c:v>22.023450483260198</c:v>
                </c:pt>
                <c:pt idx="1074">
                  <c:v>22.043975600206402</c:v>
                </c:pt>
                <c:pt idx="1075">
                  <c:v>22.064500717152601</c:v>
                </c:pt>
                <c:pt idx="1076">
                  <c:v>22.085025834098801</c:v>
                </c:pt>
                <c:pt idx="1077">
                  <c:v>22.105550951044901</c:v>
                </c:pt>
                <c:pt idx="1078">
                  <c:v>22.1260760679911</c:v>
                </c:pt>
                <c:pt idx="1079">
                  <c:v>22.1466011849373</c:v>
                </c:pt>
                <c:pt idx="1080">
                  <c:v>22.167126301883499</c:v>
                </c:pt>
                <c:pt idx="1081">
                  <c:v>22.187651418829699</c:v>
                </c:pt>
                <c:pt idx="1082">
                  <c:v>22.208176535775898</c:v>
                </c:pt>
                <c:pt idx="1083">
                  <c:v>22.228701652722101</c:v>
                </c:pt>
                <c:pt idx="1084">
                  <c:v>22.249226769668301</c:v>
                </c:pt>
                <c:pt idx="1085">
                  <c:v>22.269751886614401</c:v>
                </c:pt>
                <c:pt idx="1086">
                  <c:v>22.2902770035606</c:v>
                </c:pt>
                <c:pt idx="1087">
                  <c:v>22.3108021205068</c:v>
                </c:pt>
                <c:pt idx="1088">
                  <c:v>22.331327237452999</c:v>
                </c:pt>
                <c:pt idx="1089">
                  <c:v>22.351852354399199</c:v>
                </c:pt>
                <c:pt idx="1090">
                  <c:v>22.372377471345398</c:v>
                </c:pt>
                <c:pt idx="1091">
                  <c:v>22.392902588291602</c:v>
                </c:pt>
                <c:pt idx="1092">
                  <c:v>22.413427705237801</c:v>
                </c:pt>
                <c:pt idx="1093">
                  <c:v>22.433952822184001</c:v>
                </c:pt>
                <c:pt idx="1094">
                  <c:v>22.454477939130101</c:v>
                </c:pt>
                <c:pt idx="1095">
                  <c:v>22.4750030560763</c:v>
                </c:pt>
                <c:pt idx="1096">
                  <c:v>22.4955281730225</c:v>
                </c:pt>
                <c:pt idx="1097">
                  <c:v>22.516053289968699</c:v>
                </c:pt>
                <c:pt idx="1098">
                  <c:v>22.536578406914899</c:v>
                </c:pt>
                <c:pt idx="1099">
                  <c:v>22.557103523861102</c:v>
                </c:pt>
                <c:pt idx="1100">
                  <c:v>22.577628640807301</c:v>
                </c:pt>
                <c:pt idx="1101">
                  <c:v>22.598153757753501</c:v>
                </c:pt>
                <c:pt idx="1102">
                  <c:v>22.6186788746997</c:v>
                </c:pt>
                <c:pt idx="1103">
                  <c:v>22.6392039916458</c:v>
                </c:pt>
                <c:pt idx="1104">
                  <c:v>22.659729108592</c:v>
                </c:pt>
                <c:pt idx="1105">
                  <c:v>22.680254225538199</c:v>
                </c:pt>
                <c:pt idx="1106">
                  <c:v>22.700779342484399</c:v>
                </c:pt>
                <c:pt idx="1107">
                  <c:v>22.721304459430598</c:v>
                </c:pt>
                <c:pt idx="1108">
                  <c:v>22.741829576376801</c:v>
                </c:pt>
                <c:pt idx="1109">
                  <c:v>22.762354693323001</c:v>
                </c:pt>
                <c:pt idx="1110">
                  <c:v>22.782879810269201</c:v>
                </c:pt>
                <c:pt idx="1111">
                  <c:v>22.803404927215301</c:v>
                </c:pt>
                <c:pt idx="1112">
                  <c:v>22.8239300441615</c:v>
                </c:pt>
                <c:pt idx="1113">
                  <c:v>22.8444551611077</c:v>
                </c:pt>
                <c:pt idx="1114">
                  <c:v>22.864980278053899</c:v>
                </c:pt>
                <c:pt idx="1115">
                  <c:v>22.885505395000099</c:v>
                </c:pt>
                <c:pt idx="1116">
                  <c:v>22.906030511946302</c:v>
                </c:pt>
                <c:pt idx="1117">
                  <c:v>22.926555628892501</c:v>
                </c:pt>
                <c:pt idx="1118">
                  <c:v>22.947080745838701</c:v>
                </c:pt>
                <c:pt idx="1119">
                  <c:v>22.9676058627849</c:v>
                </c:pt>
                <c:pt idx="1120">
                  <c:v>22.988130979731</c:v>
                </c:pt>
                <c:pt idx="1121">
                  <c:v>23.0086560966772</c:v>
                </c:pt>
                <c:pt idx="1122">
                  <c:v>23.029181213623399</c:v>
                </c:pt>
                <c:pt idx="1123">
                  <c:v>23.049706330569599</c:v>
                </c:pt>
                <c:pt idx="1124">
                  <c:v>23.070231447515798</c:v>
                </c:pt>
                <c:pt idx="1125">
                  <c:v>23.090756564462001</c:v>
                </c:pt>
                <c:pt idx="1126">
                  <c:v>23.111281681408201</c:v>
                </c:pt>
                <c:pt idx="1127">
                  <c:v>23.1318067983544</c:v>
                </c:pt>
                <c:pt idx="1128">
                  <c:v>23.1523319153005</c:v>
                </c:pt>
                <c:pt idx="1129">
                  <c:v>23.1728570322467</c:v>
                </c:pt>
                <c:pt idx="1130">
                  <c:v>23.1933821491929</c:v>
                </c:pt>
                <c:pt idx="1131">
                  <c:v>23.213907266139099</c:v>
                </c:pt>
                <c:pt idx="1132">
                  <c:v>23.234432383085299</c:v>
                </c:pt>
                <c:pt idx="1133">
                  <c:v>23.254957500031502</c:v>
                </c:pt>
                <c:pt idx="1134">
                  <c:v>23.275482616977701</c:v>
                </c:pt>
                <c:pt idx="1135">
                  <c:v>23.296007733923901</c:v>
                </c:pt>
                <c:pt idx="1136">
                  <c:v>23.3165328508701</c:v>
                </c:pt>
                <c:pt idx="1137">
                  <c:v>23.3370579678162</c:v>
                </c:pt>
                <c:pt idx="1138">
                  <c:v>23.3575830847624</c:v>
                </c:pt>
                <c:pt idx="1139">
                  <c:v>23.378108201708599</c:v>
                </c:pt>
                <c:pt idx="1140">
                  <c:v>23.398633318654799</c:v>
                </c:pt>
                <c:pt idx="1141">
                  <c:v>23.419158435600998</c:v>
                </c:pt>
                <c:pt idx="1142">
                  <c:v>23.439683552547201</c:v>
                </c:pt>
                <c:pt idx="1143">
                  <c:v>23.460208669493401</c:v>
                </c:pt>
                <c:pt idx="1144">
                  <c:v>23.4807337864396</c:v>
                </c:pt>
                <c:pt idx="1145">
                  <c:v>23.5012589033858</c:v>
                </c:pt>
                <c:pt idx="1146">
                  <c:v>23.5217840203319</c:v>
                </c:pt>
                <c:pt idx="1147">
                  <c:v>23.542309137278099</c:v>
                </c:pt>
                <c:pt idx="1148">
                  <c:v>23.562834254224299</c:v>
                </c:pt>
                <c:pt idx="1149">
                  <c:v>23.583359371170499</c:v>
                </c:pt>
                <c:pt idx="1150">
                  <c:v>23.603884488116702</c:v>
                </c:pt>
                <c:pt idx="1151">
                  <c:v>23.624409605062901</c:v>
                </c:pt>
                <c:pt idx="1152">
                  <c:v>23.644934722009101</c:v>
                </c:pt>
                <c:pt idx="1153">
                  <c:v>23.6654598389553</c:v>
                </c:pt>
                <c:pt idx="1154">
                  <c:v>23.6859849559014</c:v>
                </c:pt>
                <c:pt idx="1155">
                  <c:v>23.7065100728476</c:v>
                </c:pt>
                <c:pt idx="1156">
                  <c:v>23.727035189793799</c:v>
                </c:pt>
                <c:pt idx="1157">
                  <c:v>23.747560306739999</c:v>
                </c:pt>
                <c:pt idx="1158">
                  <c:v>23.768085423686198</c:v>
                </c:pt>
                <c:pt idx="1159">
                  <c:v>23.788610540632401</c:v>
                </c:pt>
                <c:pt idx="1160">
                  <c:v>23.809135657578601</c:v>
                </c:pt>
                <c:pt idx="1161">
                  <c:v>23.8296607745248</c:v>
                </c:pt>
                <c:pt idx="1162">
                  <c:v>23.850185891471</c:v>
                </c:pt>
                <c:pt idx="1163">
                  <c:v>23.8707110084171</c:v>
                </c:pt>
                <c:pt idx="1164">
                  <c:v>23.891236125363299</c:v>
                </c:pt>
                <c:pt idx="1165">
                  <c:v>23.911761242309499</c:v>
                </c:pt>
                <c:pt idx="1166">
                  <c:v>23.932286359255698</c:v>
                </c:pt>
                <c:pt idx="1167">
                  <c:v>23.952811476201902</c:v>
                </c:pt>
                <c:pt idx="1168">
                  <c:v>23.973336593148101</c:v>
                </c:pt>
                <c:pt idx="1169">
                  <c:v>23.993861710094301</c:v>
                </c:pt>
                <c:pt idx="1170">
                  <c:v>24.0143868270405</c:v>
                </c:pt>
                <c:pt idx="1171">
                  <c:v>24.0349119439867</c:v>
                </c:pt>
                <c:pt idx="1172">
                  <c:v>24.0554370609328</c:v>
                </c:pt>
                <c:pt idx="1173">
                  <c:v>24.075962177878999</c:v>
                </c:pt>
                <c:pt idx="1174">
                  <c:v>24.096487294825199</c:v>
                </c:pt>
                <c:pt idx="1175">
                  <c:v>24.117012411771402</c:v>
                </c:pt>
                <c:pt idx="1176">
                  <c:v>24.137537528717601</c:v>
                </c:pt>
                <c:pt idx="1177">
                  <c:v>24.158062645663801</c:v>
                </c:pt>
                <c:pt idx="1178">
                  <c:v>24.17858776261</c:v>
                </c:pt>
                <c:pt idx="1179">
                  <c:v>24.1991128795562</c:v>
                </c:pt>
                <c:pt idx="1180">
                  <c:v>24.2196379965023</c:v>
                </c:pt>
                <c:pt idx="1181">
                  <c:v>24.240163113448499</c:v>
                </c:pt>
                <c:pt idx="1182">
                  <c:v>24.260688230394699</c:v>
                </c:pt>
                <c:pt idx="1183">
                  <c:v>24.281213347340898</c:v>
                </c:pt>
                <c:pt idx="1184">
                  <c:v>24.301738464287101</c:v>
                </c:pt>
                <c:pt idx="1185">
                  <c:v>24.322263581233301</c:v>
                </c:pt>
                <c:pt idx="1186">
                  <c:v>24.342788698179501</c:v>
                </c:pt>
                <c:pt idx="1187">
                  <c:v>24.3633138151257</c:v>
                </c:pt>
                <c:pt idx="1188">
                  <c:v>24.3838389320719</c:v>
                </c:pt>
                <c:pt idx="1189">
                  <c:v>24.404364049018</c:v>
                </c:pt>
                <c:pt idx="1190">
                  <c:v>24.424889165964199</c:v>
                </c:pt>
                <c:pt idx="1191">
                  <c:v>24.445414282910399</c:v>
                </c:pt>
                <c:pt idx="1192">
                  <c:v>24.465939399856602</c:v>
                </c:pt>
                <c:pt idx="1193">
                  <c:v>24.486464516802801</c:v>
                </c:pt>
                <c:pt idx="1194">
                  <c:v>24.506989633749001</c:v>
                </c:pt>
                <c:pt idx="1195">
                  <c:v>24.5275147506952</c:v>
                </c:pt>
                <c:pt idx="1196">
                  <c:v>24.5480398676414</c:v>
                </c:pt>
                <c:pt idx="1197">
                  <c:v>24.568564984587599</c:v>
                </c:pt>
                <c:pt idx="1198">
                  <c:v>24.589090101533699</c:v>
                </c:pt>
                <c:pt idx="1199">
                  <c:v>24.609615218479899</c:v>
                </c:pt>
                <c:pt idx="1200">
                  <c:v>24.630140335426098</c:v>
                </c:pt>
                <c:pt idx="1201">
                  <c:v>24.650665452372301</c:v>
                </c:pt>
                <c:pt idx="1202">
                  <c:v>24.671190569318501</c:v>
                </c:pt>
                <c:pt idx="1203">
                  <c:v>24.6917156862647</c:v>
                </c:pt>
                <c:pt idx="1204">
                  <c:v>24.7122408032109</c:v>
                </c:pt>
                <c:pt idx="1205">
                  <c:v>24.7327659201571</c:v>
                </c:pt>
                <c:pt idx="1206">
                  <c:v>24.7532910371032</c:v>
                </c:pt>
                <c:pt idx="1207">
                  <c:v>24.773816154049399</c:v>
                </c:pt>
                <c:pt idx="1208">
                  <c:v>24.794341270995599</c:v>
                </c:pt>
                <c:pt idx="1209">
                  <c:v>24.814866387941802</c:v>
                </c:pt>
                <c:pt idx="1210">
                  <c:v>24.835391504888001</c:v>
                </c:pt>
                <c:pt idx="1211">
                  <c:v>24.855916621834201</c:v>
                </c:pt>
                <c:pt idx="1212">
                  <c:v>24.8764417387804</c:v>
                </c:pt>
                <c:pt idx="1213">
                  <c:v>24.8969668557266</c:v>
                </c:pt>
                <c:pt idx="1214">
                  <c:v>24.917491972672799</c:v>
                </c:pt>
                <c:pt idx="1215">
                  <c:v>24.938017089618899</c:v>
                </c:pt>
                <c:pt idx="1216">
                  <c:v>24.958542206565099</c:v>
                </c:pt>
                <c:pt idx="1217">
                  <c:v>24.979067323511298</c:v>
                </c:pt>
                <c:pt idx="1218">
                  <c:v>24.999592440457501</c:v>
                </c:pt>
                <c:pt idx="1219">
                  <c:v>25.020117557403701</c:v>
                </c:pt>
                <c:pt idx="1220">
                  <c:v>25.0406426743499</c:v>
                </c:pt>
                <c:pt idx="1221">
                  <c:v>25.0611677912961</c:v>
                </c:pt>
                <c:pt idx="1222">
                  <c:v>25.081692908242299</c:v>
                </c:pt>
                <c:pt idx="1223">
                  <c:v>25.1022180251884</c:v>
                </c:pt>
                <c:pt idx="1224">
                  <c:v>25.122743142134599</c:v>
                </c:pt>
                <c:pt idx="1225">
                  <c:v>25.143268259080799</c:v>
                </c:pt>
                <c:pt idx="1226">
                  <c:v>25.163793376027002</c:v>
                </c:pt>
                <c:pt idx="1227">
                  <c:v>25.184318492973201</c:v>
                </c:pt>
                <c:pt idx="1228">
                  <c:v>25.204843609919401</c:v>
                </c:pt>
                <c:pt idx="1229">
                  <c:v>25.2253687268656</c:v>
                </c:pt>
                <c:pt idx="1230">
                  <c:v>25.2458938438118</c:v>
                </c:pt>
                <c:pt idx="1231">
                  <c:v>25.266418960757999</c:v>
                </c:pt>
                <c:pt idx="1232">
                  <c:v>25.286944077704099</c:v>
                </c:pt>
                <c:pt idx="1233">
                  <c:v>25.307469194650299</c:v>
                </c:pt>
                <c:pt idx="1234">
                  <c:v>25.327994311596498</c:v>
                </c:pt>
                <c:pt idx="1235">
                  <c:v>25.348519428542701</c:v>
                </c:pt>
                <c:pt idx="1236">
                  <c:v>25.369044545488901</c:v>
                </c:pt>
                <c:pt idx="1237">
                  <c:v>25.3895696624351</c:v>
                </c:pt>
                <c:pt idx="1238">
                  <c:v>25.4100947793813</c:v>
                </c:pt>
                <c:pt idx="1239">
                  <c:v>25.430619896327499</c:v>
                </c:pt>
                <c:pt idx="1240">
                  <c:v>25.451145013273699</c:v>
                </c:pt>
                <c:pt idx="1241">
                  <c:v>25.471670130219799</c:v>
                </c:pt>
                <c:pt idx="1242">
                  <c:v>25.492195247165998</c:v>
                </c:pt>
                <c:pt idx="1243">
                  <c:v>25.512720364112202</c:v>
                </c:pt>
                <c:pt idx="1244">
                  <c:v>25.533245481058401</c:v>
                </c:pt>
                <c:pt idx="1245">
                  <c:v>25.553770598004601</c:v>
                </c:pt>
                <c:pt idx="1246">
                  <c:v>25.5742957149508</c:v>
                </c:pt>
                <c:pt idx="1247">
                  <c:v>25.594820831897</c:v>
                </c:pt>
                <c:pt idx="1248">
                  <c:v>25.615345948843199</c:v>
                </c:pt>
                <c:pt idx="1249">
                  <c:v>25.635871065789299</c:v>
                </c:pt>
                <c:pt idx="1250">
                  <c:v>25.656396182735499</c:v>
                </c:pt>
                <c:pt idx="1251">
                  <c:v>25.676921299681698</c:v>
                </c:pt>
                <c:pt idx="1252">
                  <c:v>25.697446416627901</c:v>
                </c:pt>
                <c:pt idx="1253">
                  <c:v>25.717971533574101</c:v>
                </c:pt>
                <c:pt idx="1254">
                  <c:v>25.7384966505203</c:v>
                </c:pt>
                <c:pt idx="1255">
                  <c:v>25.7590217674665</c:v>
                </c:pt>
                <c:pt idx="1256">
                  <c:v>25.779546884412699</c:v>
                </c:pt>
                <c:pt idx="1257">
                  <c:v>25.800072001358899</c:v>
                </c:pt>
                <c:pt idx="1258">
                  <c:v>25.820597118304999</c:v>
                </c:pt>
                <c:pt idx="1259">
                  <c:v>25.841122235251198</c:v>
                </c:pt>
                <c:pt idx="1260">
                  <c:v>25.861647352197402</c:v>
                </c:pt>
                <c:pt idx="1261">
                  <c:v>25.882172469143601</c:v>
                </c:pt>
                <c:pt idx="1262">
                  <c:v>25.902697586089801</c:v>
                </c:pt>
                <c:pt idx="1263">
                  <c:v>25.923222703036</c:v>
                </c:pt>
                <c:pt idx="1264">
                  <c:v>25.9437478199822</c:v>
                </c:pt>
                <c:pt idx="1265">
                  <c:v>25.964272936928399</c:v>
                </c:pt>
                <c:pt idx="1266">
                  <c:v>25.984798053874599</c:v>
                </c:pt>
                <c:pt idx="1267">
                  <c:v>26.005323170820699</c:v>
                </c:pt>
                <c:pt idx="1268">
                  <c:v>26.025848287766902</c:v>
                </c:pt>
                <c:pt idx="1269">
                  <c:v>26.046373404713101</c:v>
                </c:pt>
                <c:pt idx="1270">
                  <c:v>26.066898521659301</c:v>
                </c:pt>
                <c:pt idx="1271">
                  <c:v>26.0874236386055</c:v>
                </c:pt>
                <c:pt idx="1272">
                  <c:v>26.1079487555517</c:v>
                </c:pt>
                <c:pt idx="1273">
                  <c:v>26.128473872497899</c:v>
                </c:pt>
                <c:pt idx="1274">
                  <c:v>26.148998989444099</c:v>
                </c:pt>
                <c:pt idx="1275">
                  <c:v>26.169524106390199</c:v>
                </c:pt>
                <c:pt idx="1276">
                  <c:v>26.190049223336398</c:v>
                </c:pt>
                <c:pt idx="1277">
                  <c:v>26.210574340282601</c:v>
                </c:pt>
                <c:pt idx="1278">
                  <c:v>26.231099457228801</c:v>
                </c:pt>
                <c:pt idx="1279">
                  <c:v>26.251624574175001</c:v>
                </c:pt>
                <c:pt idx="1280">
                  <c:v>26.2721496911212</c:v>
                </c:pt>
                <c:pt idx="1281">
                  <c:v>26.2926748080674</c:v>
                </c:pt>
                <c:pt idx="1282">
                  <c:v>26.313199925013599</c:v>
                </c:pt>
                <c:pt idx="1283">
                  <c:v>26.333725041959799</c:v>
                </c:pt>
                <c:pt idx="1284">
                  <c:v>26.354250158905899</c:v>
                </c:pt>
                <c:pt idx="1285">
                  <c:v>26.374775275852102</c:v>
                </c:pt>
                <c:pt idx="1286">
                  <c:v>26.395300392798301</c:v>
                </c:pt>
                <c:pt idx="1287">
                  <c:v>26.415825509744501</c:v>
                </c:pt>
                <c:pt idx="1288">
                  <c:v>26.4363506266907</c:v>
                </c:pt>
                <c:pt idx="1289">
                  <c:v>26.4568757436369</c:v>
                </c:pt>
                <c:pt idx="1290">
                  <c:v>26.477400860583099</c:v>
                </c:pt>
                <c:pt idx="1291">
                  <c:v>26.497925977529299</c:v>
                </c:pt>
                <c:pt idx="1292">
                  <c:v>26.518451094475498</c:v>
                </c:pt>
                <c:pt idx="1293">
                  <c:v>26.538976211421598</c:v>
                </c:pt>
                <c:pt idx="1294">
                  <c:v>26.559501328367801</c:v>
                </c:pt>
                <c:pt idx="1295">
                  <c:v>26.580026445314001</c:v>
                </c:pt>
                <c:pt idx="1296">
                  <c:v>26.6005515622602</c:v>
                </c:pt>
                <c:pt idx="1297">
                  <c:v>26.6210766792064</c:v>
                </c:pt>
                <c:pt idx="1298">
                  <c:v>26.641601796152599</c:v>
                </c:pt>
                <c:pt idx="1299">
                  <c:v>26.662126913098799</c:v>
                </c:pt>
                <c:pt idx="1300">
                  <c:v>26.682652030044999</c:v>
                </c:pt>
                <c:pt idx="1301">
                  <c:v>26.703177146991099</c:v>
                </c:pt>
                <c:pt idx="1302">
                  <c:v>26.723702263937302</c:v>
                </c:pt>
                <c:pt idx="1303">
                  <c:v>26.744227380883501</c:v>
                </c:pt>
                <c:pt idx="1304">
                  <c:v>26.764752497829701</c:v>
                </c:pt>
                <c:pt idx="1305">
                  <c:v>26.7852776147759</c:v>
                </c:pt>
                <c:pt idx="1306">
                  <c:v>26.8058027317221</c:v>
                </c:pt>
                <c:pt idx="1307">
                  <c:v>26.826327848668299</c:v>
                </c:pt>
                <c:pt idx="1308">
                  <c:v>26.846852965614499</c:v>
                </c:pt>
                <c:pt idx="1309">
                  <c:v>26.867378082560698</c:v>
                </c:pt>
                <c:pt idx="1310">
                  <c:v>26.887903199506798</c:v>
                </c:pt>
                <c:pt idx="1311">
                  <c:v>26.908428316453001</c:v>
                </c:pt>
                <c:pt idx="1312">
                  <c:v>26.928953433399201</c:v>
                </c:pt>
                <c:pt idx="1313">
                  <c:v>26.9494785503454</c:v>
                </c:pt>
                <c:pt idx="1314">
                  <c:v>26.9700036672916</c:v>
                </c:pt>
                <c:pt idx="1315">
                  <c:v>26.990528784237799</c:v>
                </c:pt>
                <c:pt idx="1316">
                  <c:v>27.011053901183999</c:v>
                </c:pt>
                <c:pt idx="1317">
                  <c:v>27.031579018130198</c:v>
                </c:pt>
                <c:pt idx="1318">
                  <c:v>27.052104135076299</c:v>
                </c:pt>
                <c:pt idx="1319">
                  <c:v>27.072629252022502</c:v>
                </c:pt>
                <c:pt idx="1320">
                  <c:v>27.093154368968701</c:v>
                </c:pt>
                <c:pt idx="1321">
                  <c:v>27.113679485914901</c:v>
                </c:pt>
                <c:pt idx="1322">
                  <c:v>27.1342046028611</c:v>
                </c:pt>
                <c:pt idx="1323">
                  <c:v>27.1547297198073</c:v>
                </c:pt>
                <c:pt idx="1324">
                  <c:v>27.175254836753499</c:v>
                </c:pt>
                <c:pt idx="1325">
                  <c:v>27.195779953699699</c:v>
                </c:pt>
                <c:pt idx="1326">
                  <c:v>27.216305070645902</c:v>
                </c:pt>
                <c:pt idx="1327">
                  <c:v>27.236830187591998</c:v>
                </c:pt>
                <c:pt idx="1328">
                  <c:v>27.257355304538201</c:v>
                </c:pt>
                <c:pt idx="1329">
                  <c:v>27.277880421484401</c:v>
                </c:pt>
                <c:pt idx="1330">
                  <c:v>27.2984055384306</c:v>
                </c:pt>
                <c:pt idx="1331">
                  <c:v>27.3189306553768</c:v>
                </c:pt>
                <c:pt idx="1332">
                  <c:v>27.339455772322999</c:v>
                </c:pt>
                <c:pt idx="1333">
                  <c:v>27.359980889269199</c:v>
                </c:pt>
                <c:pt idx="1334">
                  <c:v>27.380506006215398</c:v>
                </c:pt>
                <c:pt idx="1335">
                  <c:v>27.401031123161601</c:v>
                </c:pt>
                <c:pt idx="1336">
                  <c:v>27.421556240107702</c:v>
                </c:pt>
                <c:pt idx="1337">
                  <c:v>27.442081357053901</c:v>
                </c:pt>
                <c:pt idx="1338">
                  <c:v>27.462606474000101</c:v>
                </c:pt>
                <c:pt idx="1339">
                  <c:v>27.4831315909463</c:v>
                </c:pt>
                <c:pt idx="1340">
                  <c:v>27.5036567078925</c:v>
                </c:pt>
                <c:pt idx="1341">
                  <c:v>27.524181824838699</c:v>
                </c:pt>
                <c:pt idx="1342">
                  <c:v>27.544706941784899</c:v>
                </c:pt>
                <c:pt idx="1343">
                  <c:v>27.565232058731102</c:v>
                </c:pt>
                <c:pt idx="1344">
                  <c:v>27.585757175677202</c:v>
                </c:pt>
                <c:pt idx="1345">
                  <c:v>27.606282292623401</c:v>
                </c:pt>
                <c:pt idx="1346">
                  <c:v>27.626807409569601</c:v>
                </c:pt>
                <c:pt idx="1347">
                  <c:v>27.6473325265158</c:v>
                </c:pt>
                <c:pt idx="1348">
                  <c:v>27.667857643462</c:v>
                </c:pt>
                <c:pt idx="1349">
                  <c:v>27.688382760408199</c:v>
                </c:pt>
                <c:pt idx="1350">
                  <c:v>27.708907877354399</c:v>
                </c:pt>
                <c:pt idx="1351">
                  <c:v>27.729432994300598</c:v>
                </c:pt>
                <c:pt idx="1352">
                  <c:v>27.749958111246801</c:v>
                </c:pt>
                <c:pt idx="1353">
                  <c:v>27.770483228192901</c:v>
                </c:pt>
                <c:pt idx="1354">
                  <c:v>27.791008345139101</c:v>
                </c:pt>
                <c:pt idx="1355">
                  <c:v>27.811533462085301</c:v>
                </c:pt>
                <c:pt idx="1356">
                  <c:v>27.8320585790315</c:v>
                </c:pt>
                <c:pt idx="1357">
                  <c:v>27.8525836959777</c:v>
                </c:pt>
                <c:pt idx="1358">
                  <c:v>27.873108812923899</c:v>
                </c:pt>
                <c:pt idx="1359">
                  <c:v>27.893633929870099</c:v>
                </c:pt>
                <c:pt idx="1360">
                  <c:v>27.914159046816302</c:v>
                </c:pt>
                <c:pt idx="1361">
                  <c:v>27.934684163762501</c:v>
                </c:pt>
                <c:pt idx="1362">
                  <c:v>27.955209280708601</c:v>
                </c:pt>
                <c:pt idx="1363">
                  <c:v>27.975734397654801</c:v>
                </c:pt>
                <c:pt idx="1364">
                  <c:v>27.996259514601</c:v>
                </c:pt>
                <c:pt idx="1365">
                  <c:v>28.0167846315472</c:v>
                </c:pt>
                <c:pt idx="1366">
                  <c:v>28.037309748493399</c:v>
                </c:pt>
                <c:pt idx="1367">
                  <c:v>28.057834865439599</c:v>
                </c:pt>
                <c:pt idx="1368">
                  <c:v>28.078359982385798</c:v>
                </c:pt>
                <c:pt idx="1369">
                  <c:v>28.098885099332001</c:v>
                </c:pt>
                <c:pt idx="1370">
                  <c:v>28.119410216278101</c:v>
                </c:pt>
                <c:pt idx="1371">
                  <c:v>28.139935333224301</c:v>
                </c:pt>
                <c:pt idx="1372">
                  <c:v>28.1604604501705</c:v>
                </c:pt>
                <c:pt idx="1373">
                  <c:v>28.1809855671167</c:v>
                </c:pt>
                <c:pt idx="1374">
                  <c:v>28.2015106840629</c:v>
                </c:pt>
                <c:pt idx="1375">
                  <c:v>28.222035801009099</c:v>
                </c:pt>
                <c:pt idx="1376">
                  <c:v>28.242560917955299</c:v>
                </c:pt>
                <c:pt idx="1377">
                  <c:v>28.263086034901502</c:v>
                </c:pt>
                <c:pt idx="1378">
                  <c:v>28.283611151847701</c:v>
                </c:pt>
                <c:pt idx="1379">
                  <c:v>28.304136268793801</c:v>
                </c:pt>
                <c:pt idx="1380">
                  <c:v>28.324661385740001</c:v>
                </c:pt>
                <c:pt idx="1381">
                  <c:v>28.3451865026862</c:v>
                </c:pt>
                <c:pt idx="1382">
                  <c:v>28.3657116196324</c:v>
                </c:pt>
                <c:pt idx="1383">
                  <c:v>28.386236736578599</c:v>
                </c:pt>
                <c:pt idx="1384">
                  <c:v>28.406761853524799</c:v>
                </c:pt>
                <c:pt idx="1385">
                  <c:v>28.427286970470998</c:v>
                </c:pt>
                <c:pt idx="1386">
                  <c:v>28.447812087417201</c:v>
                </c:pt>
                <c:pt idx="1387">
                  <c:v>28.468337204363401</c:v>
                </c:pt>
                <c:pt idx="1388">
                  <c:v>28.488862321309501</c:v>
                </c:pt>
                <c:pt idx="1389">
                  <c:v>28.5093874382557</c:v>
                </c:pt>
                <c:pt idx="1390">
                  <c:v>28.5299125552019</c:v>
                </c:pt>
                <c:pt idx="1391">
                  <c:v>28.550437672148099</c:v>
                </c:pt>
                <c:pt idx="1392">
                  <c:v>28.570962789094299</c:v>
                </c:pt>
                <c:pt idx="1393">
                  <c:v>28.591487906040499</c:v>
                </c:pt>
                <c:pt idx="1394">
                  <c:v>28.612013022986702</c:v>
                </c:pt>
                <c:pt idx="1395">
                  <c:v>28.632538139932901</c:v>
                </c:pt>
                <c:pt idx="1396">
                  <c:v>28.653063256879001</c:v>
                </c:pt>
                <c:pt idx="1397">
                  <c:v>28.673588373825201</c:v>
                </c:pt>
                <c:pt idx="1398">
                  <c:v>28.6941134907714</c:v>
                </c:pt>
                <c:pt idx="1399">
                  <c:v>28.7146386077176</c:v>
                </c:pt>
                <c:pt idx="1400">
                  <c:v>28.735163724663799</c:v>
                </c:pt>
                <c:pt idx="1401">
                  <c:v>28.755688841609999</c:v>
                </c:pt>
                <c:pt idx="1402">
                  <c:v>28.776213958556198</c:v>
                </c:pt>
                <c:pt idx="1403">
                  <c:v>28.796739075502401</c:v>
                </c:pt>
                <c:pt idx="1404">
                  <c:v>28.817264192448601</c:v>
                </c:pt>
                <c:pt idx="1405">
                  <c:v>28.837789309394701</c:v>
                </c:pt>
                <c:pt idx="1406">
                  <c:v>28.8583144263409</c:v>
                </c:pt>
                <c:pt idx="1407">
                  <c:v>28.8788395432871</c:v>
                </c:pt>
                <c:pt idx="1408">
                  <c:v>28.899364660233299</c:v>
                </c:pt>
                <c:pt idx="1409">
                  <c:v>28.919889777179499</c:v>
                </c:pt>
                <c:pt idx="1410">
                  <c:v>28.940414894125698</c:v>
                </c:pt>
                <c:pt idx="1411">
                  <c:v>28.960940011071902</c:v>
                </c:pt>
                <c:pt idx="1412">
                  <c:v>28.981465128018101</c:v>
                </c:pt>
                <c:pt idx="1413">
                  <c:v>29.001990244964301</c:v>
                </c:pt>
                <c:pt idx="1414">
                  <c:v>29.022515361910401</c:v>
                </c:pt>
                <c:pt idx="1415">
                  <c:v>29.0430404788566</c:v>
                </c:pt>
                <c:pt idx="1416">
                  <c:v>29.0635655958028</c:v>
                </c:pt>
                <c:pt idx="1417">
                  <c:v>29.084090712748999</c:v>
                </c:pt>
                <c:pt idx="1418">
                  <c:v>29.104615829695199</c:v>
                </c:pt>
                <c:pt idx="1419">
                  <c:v>29.125140946641402</c:v>
                </c:pt>
                <c:pt idx="1420">
                  <c:v>29.145666063587601</c:v>
                </c:pt>
                <c:pt idx="1421">
                  <c:v>29.166191180533801</c:v>
                </c:pt>
                <c:pt idx="1422">
                  <c:v>29.186716297479901</c:v>
                </c:pt>
                <c:pt idx="1423">
                  <c:v>29.2072414144261</c:v>
                </c:pt>
                <c:pt idx="1424">
                  <c:v>29.2277665313723</c:v>
                </c:pt>
                <c:pt idx="1425">
                  <c:v>29.248291648318499</c:v>
                </c:pt>
                <c:pt idx="1426">
                  <c:v>29.268816765264699</c:v>
                </c:pt>
                <c:pt idx="1427">
                  <c:v>29.289341882210898</c:v>
                </c:pt>
                <c:pt idx="1428">
                  <c:v>29.309866999157101</c:v>
                </c:pt>
                <c:pt idx="1429">
                  <c:v>29.330392116103301</c:v>
                </c:pt>
                <c:pt idx="1430">
                  <c:v>29.350917233049501</c:v>
                </c:pt>
                <c:pt idx="1431">
                  <c:v>29.371442349995601</c:v>
                </c:pt>
                <c:pt idx="1432">
                  <c:v>29.3919674669418</c:v>
                </c:pt>
                <c:pt idx="1433">
                  <c:v>29.412492583888</c:v>
                </c:pt>
                <c:pt idx="1434">
                  <c:v>29.433017700834199</c:v>
                </c:pt>
                <c:pt idx="1435">
                  <c:v>29.453542817780399</c:v>
                </c:pt>
                <c:pt idx="1436">
                  <c:v>29.474067934726602</c:v>
                </c:pt>
                <c:pt idx="1437">
                  <c:v>29.494593051672801</c:v>
                </c:pt>
                <c:pt idx="1438">
                  <c:v>29.515118168619001</c:v>
                </c:pt>
                <c:pt idx="1439">
                  <c:v>29.5356432855652</c:v>
                </c:pt>
                <c:pt idx="1440">
                  <c:v>29.5561684025113</c:v>
                </c:pt>
                <c:pt idx="1441">
                  <c:v>29.5766935194575</c:v>
                </c:pt>
                <c:pt idx="1442">
                  <c:v>29.597218636403699</c:v>
                </c:pt>
                <c:pt idx="1443">
                  <c:v>29.617743753349899</c:v>
                </c:pt>
                <c:pt idx="1444">
                  <c:v>29.638268870296098</c:v>
                </c:pt>
                <c:pt idx="1445">
                  <c:v>29.658793987242301</c:v>
                </c:pt>
                <c:pt idx="1446">
                  <c:v>29.679319104188501</c:v>
                </c:pt>
                <c:pt idx="1447">
                  <c:v>29.6998442211347</c:v>
                </c:pt>
                <c:pt idx="1448">
                  <c:v>29.720369338080801</c:v>
                </c:pt>
                <c:pt idx="1449">
                  <c:v>29.740894455027</c:v>
                </c:pt>
                <c:pt idx="1450">
                  <c:v>29.7614195719732</c:v>
                </c:pt>
                <c:pt idx="1451">
                  <c:v>29.781944688919399</c:v>
                </c:pt>
                <c:pt idx="1452">
                  <c:v>29.802469805865599</c:v>
                </c:pt>
                <c:pt idx="1453">
                  <c:v>29.822994922811802</c:v>
                </c:pt>
                <c:pt idx="1454">
                  <c:v>29.843520039758001</c:v>
                </c:pt>
                <c:pt idx="1455">
                  <c:v>29.864045156704201</c:v>
                </c:pt>
                <c:pt idx="1456">
                  <c:v>29.8845702736504</c:v>
                </c:pt>
                <c:pt idx="1457">
                  <c:v>29.9050953905965</c:v>
                </c:pt>
                <c:pt idx="1458">
                  <c:v>29.9256205075427</c:v>
                </c:pt>
                <c:pt idx="1459">
                  <c:v>29.946145624488899</c:v>
                </c:pt>
                <c:pt idx="1460">
                  <c:v>29.966670741435099</c:v>
                </c:pt>
                <c:pt idx="1461">
                  <c:v>29.987195858381298</c:v>
                </c:pt>
                <c:pt idx="1462">
                  <c:v>30.007720975327501</c:v>
                </c:pt>
                <c:pt idx="1463">
                  <c:v>30.028246092273701</c:v>
                </c:pt>
                <c:pt idx="1464">
                  <c:v>30.0487712092199</c:v>
                </c:pt>
                <c:pt idx="1465">
                  <c:v>30.0692963261661</c:v>
                </c:pt>
                <c:pt idx="1466">
                  <c:v>30.0898214431122</c:v>
                </c:pt>
                <c:pt idx="1467">
                  <c:v>30.110346560058399</c:v>
                </c:pt>
                <c:pt idx="1468">
                  <c:v>30.130871677004599</c:v>
                </c:pt>
                <c:pt idx="1469">
                  <c:v>30.151396793950799</c:v>
                </c:pt>
                <c:pt idx="1470">
                  <c:v>30.171921910897002</c:v>
                </c:pt>
                <c:pt idx="1471">
                  <c:v>30.192447027843201</c:v>
                </c:pt>
                <c:pt idx="1472">
                  <c:v>30.212972144789401</c:v>
                </c:pt>
                <c:pt idx="1473">
                  <c:v>30.2334972617356</c:v>
                </c:pt>
                <c:pt idx="1474">
                  <c:v>30.2540223786817</c:v>
                </c:pt>
                <c:pt idx="1475">
                  <c:v>30.2745474956279</c:v>
                </c:pt>
                <c:pt idx="1476">
                  <c:v>30.295072612574099</c:v>
                </c:pt>
                <c:pt idx="1477">
                  <c:v>30.315597729520299</c:v>
                </c:pt>
                <c:pt idx="1478">
                  <c:v>30.336122846466498</c:v>
                </c:pt>
                <c:pt idx="1479">
                  <c:v>30.356647963412701</c:v>
                </c:pt>
                <c:pt idx="1480">
                  <c:v>30.377173080358901</c:v>
                </c:pt>
                <c:pt idx="1481">
                  <c:v>30.3976981973051</c:v>
                </c:pt>
                <c:pt idx="1482">
                  <c:v>30.4182233142513</c:v>
                </c:pt>
                <c:pt idx="1483">
                  <c:v>30.4387484311974</c:v>
                </c:pt>
                <c:pt idx="1484">
                  <c:v>30.459273548143599</c:v>
                </c:pt>
                <c:pt idx="1485">
                  <c:v>30.479798665089799</c:v>
                </c:pt>
                <c:pt idx="1486">
                  <c:v>30.500323782035998</c:v>
                </c:pt>
                <c:pt idx="1487">
                  <c:v>30.520848898982202</c:v>
                </c:pt>
                <c:pt idx="1488">
                  <c:v>30.541374015928401</c:v>
                </c:pt>
                <c:pt idx="1489">
                  <c:v>30.561899132874601</c:v>
                </c:pt>
                <c:pt idx="1490">
                  <c:v>30.5824242498208</c:v>
                </c:pt>
                <c:pt idx="1491">
                  <c:v>30.6029493667669</c:v>
                </c:pt>
                <c:pt idx="1492">
                  <c:v>30.6234744837131</c:v>
                </c:pt>
                <c:pt idx="1493">
                  <c:v>30.643999600659299</c:v>
                </c:pt>
                <c:pt idx="1494">
                  <c:v>30.664524717605499</c:v>
                </c:pt>
                <c:pt idx="1495">
                  <c:v>30.685049834551702</c:v>
                </c:pt>
                <c:pt idx="1496">
                  <c:v>30.705574951497901</c:v>
                </c:pt>
                <c:pt idx="1497">
                  <c:v>30.726100068444101</c:v>
                </c:pt>
                <c:pt idx="1498">
                  <c:v>30.7466251853903</c:v>
                </c:pt>
                <c:pt idx="1499">
                  <c:v>30.7671503023365</c:v>
                </c:pt>
                <c:pt idx="1500">
                  <c:v>30.7876754192826</c:v>
                </c:pt>
                <c:pt idx="1501">
                  <c:v>30.808200536228799</c:v>
                </c:pt>
                <c:pt idx="1502">
                  <c:v>30.828725653174999</c:v>
                </c:pt>
                <c:pt idx="1503">
                  <c:v>30.849250770121198</c:v>
                </c:pt>
                <c:pt idx="1504">
                  <c:v>30.869775887067401</c:v>
                </c:pt>
                <c:pt idx="1505">
                  <c:v>30.890301004013601</c:v>
                </c:pt>
                <c:pt idx="1506">
                  <c:v>30.910826120959801</c:v>
                </c:pt>
                <c:pt idx="1507">
                  <c:v>30.931351237906</c:v>
                </c:pt>
                <c:pt idx="1508">
                  <c:v>30.9518763548522</c:v>
                </c:pt>
                <c:pt idx="1509">
                  <c:v>30.9724014717983</c:v>
                </c:pt>
                <c:pt idx="1510">
                  <c:v>30.992926588744499</c:v>
                </c:pt>
                <c:pt idx="1511">
                  <c:v>31.013451705690699</c:v>
                </c:pt>
                <c:pt idx="1512">
                  <c:v>31.033976822636902</c:v>
                </c:pt>
                <c:pt idx="1513">
                  <c:v>31.054501939583101</c:v>
                </c:pt>
                <c:pt idx="1514">
                  <c:v>31.075027056529301</c:v>
                </c:pt>
                <c:pt idx="1515">
                  <c:v>31.0955521734755</c:v>
                </c:pt>
                <c:pt idx="1516">
                  <c:v>31.1160772904217</c:v>
                </c:pt>
                <c:pt idx="1517">
                  <c:v>31.1366024073678</c:v>
                </c:pt>
                <c:pt idx="1518">
                  <c:v>31.157127524313999</c:v>
                </c:pt>
                <c:pt idx="1519">
                  <c:v>31.177652641260199</c:v>
                </c:pt>
                <c:pt idx="1520">
                  <c:v>31.198177758206398</c:v>
                </c:pt>
                <c:pt idx="1521">
                  <c:v>31.218702875152601</c:v>
                </c:pt>
                <c:pt idx="1522">
                  <c:v>31.239227992098801</c:v>
                </c:pt>
                <c:pt idx="1523">
                  <c:v>31.259753109045</c:v>
                </c:pt>
                <c:pt idx="1524">
                  <c:v>31.2802782259912</c:v>
                </c:pt>
                <c:pt idx="1525">
                  <c:v>31.3008033429374</c:v>
                </c:pt>
                <c:pt idx="1526">
                  <c:v>31.3213284598835</c:v>
                </c:pt>
                <c:pt idx="1527">
                  <c:v>31.341853576829699</c:v>
                </c:pt>
                <c:pt idx="1528">
                  <c:v>31.362378693775899</c:v>
                </c:pt>
                <c:pt idx="1529">
                  <c:v>31.382903810722102</c:v>
                </c:pt>
                <c:pt idx="1530">
                  <c:v>31.403428927668301</c:v>
                </c:pt>
                <c:pt idx="1531">
                  <c:v>31.423954044614501</c:v>
                </c:pt>
                <c:pt idx="1532">
                  <c:v>31.4444791615607</c:v>
                </c:pt>
                <c:pt idx="1533">
                  <c:v>31.4650042785069</c:v>
                </c:pt>
                <c:pt idx="1534">
                  <c:v>31.485529395453099</c:v>
                </c:pt>
                <c:pt idx="1535">
                  <c:v>31.506054512399199</c:v>
                </c:pt>
                <c:pt idx="1536">
                  <c:v>31.526579629345399</c:v>
                </c:pt>
                <c:pt idx="1537">
                  <c:v>31.547104746291598</c:v>
                </c:pt>
                <c:pt idx="1538">
                  <c:v>31.567629863237801</c:v>
                </c:pt>
                <c:pt idx="1539">
                  <c:v>31.588154980184001</c:v>
                </c:pt>
                <c:pt idx="1540">
                  <c:v>31.6086800971302</c:v>
                </c:pt>
                <c:pt idx="1541">
                  <c:v>31.6292052140764</c:v>
                </c:pt>
                <c:pt idx="1542">
                  <c:v>31.649730331022599</c:v>
                </c:pt>
                <c:pt idx="1543">
                  <c:v>31.6702554479687</c:v>
                </c:pt>
                <c:pt idx="1544">
                  <c:v>31.690780564914899</c:v>
                </c:pt>
                <c:pt idx="1545">
                  <c:v>31.711305681861099</c:v>
                </c:pt>
                <c:pt idx="1546">
                  <c:v>31.731830798807302</c:v>
                </c:pt>
                <c:pt idx="1547">
                  <c:v>31.752355915753501</c:v>
                </c:pt>
                <c:pt idx="1548">
                  <c:v>31.772881032699701</c:v>
                </c:pt>
                <c:pt idx="1549">
                  <c:v>31.7934061496459</c:v>
                </c:pt>
                <c:pt idx="1550">
                  <c:v>31.8139312665921</c:v>
                </c:pt>
                <c:pt idx="1551">
                  <c:v>31.834456383538299</c:v>
                </c:pt>
                <c:pt idx="1552">
                  <c:v>31.854981500484399</c:v>
                </c:pt>
                <c:pt idx="1553">
                  <c:v>31.875506617430599</c:v>
                </c:pt>
                <c:pt idx="1554">
                  <c:v>31.896031734376798</c:v>
                </c:pt>
                <c:pt idx="1555">
                  <c:v>31.916556851323001</c:v>
                </c:pt>
                <c:pt idx="1556">
                  <c:v>31.937081968269201</c:v>
                </c:pt>
                <c:pt idx="1557">
                  <c:v>31.9576070852154</c:v>
                </c:pt>
                <c:pt idx="1558">
                  <c:v>31.9781322021616</c:v>
                </c:pt>
                <c:pt idx="1559">
                  <c:v>31.998657319107799</c:v>
                </c:pt>
                <c:pt idx="1560">
                  <c:v>32.019182436054002</c:v>
                </c:pt>
                <c:pt idx="1561">
                  <c:v>32.039707553000099</c:v>
                </c:pt>
                <c:pt idx="1562">
                  <c:v>32.060232669946302</c:v>
                </c:pt>
                <c:pt idx="1563">
                  <c:v>32.080757786892498</c:v>
                </c:pt>
                <c:pt idx="1564">
                  <c:v>32.101282903838701</c:v>
                </c:pt>
                <c:pt idx="1565">
                  <c:v>32.121808020784897</c:v>
                </c:pt>
                <c:pt idx="1566">
                  <c:v>32.1423331377311</c:v>
                </c:pt>
                <c:pt idx="1567">
                  <c:v>32.162858254677303</c:v>
                </c:pt>
                <c:pt idx="1568">
                  <c:v>32.183383371623499</c:v>
                </c:pt>
                <c:pt idx="1569">
                  <c:v>32.203908488569603</c:v>
                </c:pt>
                <c:pt idx="1570">
                  <c:v>32.224433605515799</c:v>
                </c:pt>
                <c:pt idx="1571">
                  <c:v>32.244958722462002</c:v>
                </c:pt>
                <c:pt idx="1572">
                  <c:v>32.265483839408198</c:v>
                </c:pt>
                <c:pt idx="1573">
                  <c:v>32.286008956354401</c:v>
                </c:pt>
                <c:pt idx="1574">
                  <c:v>32.306534073300597</c:v>
                </c:pt>
                <c:pt idx="1575">
                  <c:v>32.3270591902468</c:v>
                </c:pt>
                <c:pt idx="1576">
                  <c:v>32.347584307193003</c:v>
                </c:pt>
                <c:pt idx="1577">
                  <c:v>32.368109424139199</c:v>
                </c:pt>
                <c:pt idx="1578">
                  <c:v>32.388634541085302</c:v>
                </c:pt>
                <c:pt idx="1579">
                  <c:v>32.409159658031498</c:v>
                </c:pt>
                <c:pt idx="1580">
                  <c:v>32.429684774977702</c:v>
                </c:pt>
                <c:pt idx="1581">
                  <c:v>32.450209891923897</c:v>
                </c:pt>
                <c:pt idx="1582">
                  <c:v>32.470735008870101</c:v>
                </c:pt>
                <c:pt idx="1583">
                  <c:v>32.491260125816297</c:v>
                </c:pt>
                <c:pt idx="1584">
                  <c:v>32.5117852427625</c:v>
                </c:pt>
                <c:pt idx="1585">
                  <c:v>32.532310359708703</c:v>
                </c:pt>
                <c:pt idx="1586">
                  <c:v>32.552835476654799</c:v>
                </c:pt>
                <c:pt idx="1587">
                  <c:v>32.573360593601002</c:v>
                </c:pt>
                <c:pt idx="1588">
                  <c:v>32.593885710547198</c:v>
                </c:pt>
                <c:pt idx="1589">
                  <c:v>32.614410827493401</c:v>
                </c:pt>
                <c:pt idx="1590">
                  <c:v>32.634935944439597</c:v>
                </c:pt>
                <c:pt idx="1591">
                  <c:v>32.6554610613858</c:v>
                </c:pt>
                <c:pt idx="1592">
                  <c:v>32.675986178332003</c:v>
                </c:pt>
                <c:pt idx="1593">
                  <c:v>32.696511295278199</c:v>
                </c:pt>
                <c:pt idx="1594">
                  <c:v>32.717036412224402</c:v>
                </c:pt>
                <c:pt idx="1595">
                  <c:v>32.737561529170499</c:v>
                </c:pt>
                <c:pt idx="1596">
                  <c:v>32.758086646116702</c:v>
                </c:pt>
                <c:pt idx="1597">
                  <c:v>32.778611763062898</c:v>
                </c:pt>
                <c:pt idx="1598">
                  <c:v>32.799136880009101</c:v>
                </c:pt>
                <c:pt idx="1599">
                  <c:v>32.819661996955297</c:v>
                </c:pt>
                <c:pt idx="1600">
                  <c:v>32.8401871139015</c:v>
                </c:pt>
                <c:pt idx="1601">
                  <c:v>32.860712230847703</c:v>
                </c:pt>
                <c:pt idx="1602">
                  <c:v>32.881237347793899</c:v>
                </c:pt>
                <c:pt idx="1603">
                  <c:v>32.901762464740102</c:v>
                </c:pt>
                <c:pt idx="1604">
                  <c:v>32.922287581686199</c:v>
                </c:pt>
                <c:pt idx="1605">
                  <c:v>32.942812698632402</c:v>
                </c:pt>
                <c:pt idx="1606">
                  <c:v>32.963337815578598</c:v>
                </c:pt>
                <c:pt idx="1607">
                  <c:v>32.983862932524801</c:v>
                </c:pt>
                <c:pt idx="1608">
                  <c:v>33.004388049470997</c:v>
                </c:pt>
                <c:pt idx="1609">
                  <c:v>33.0249131664172</c:v>
                </c:pt>
                <c:pt idx="1610">
                  <c:v>33.045438283363403</c:v>
                </c:pt>
                <c:pt idx="1611">
                  <c:v>33.065963400309599</c:v>
                </c:pt>
                <c:pt idx="1612">
                  <c:v>33.086488517255702</c:v>
                </c:pt>
                <c:pt idx="1613">
                  <c:v>33.107013634201898</c:v>
                </c:pt>
                <c:pt idx="1614">
                  <c:v>33.127538751148101</c:v>
                </c:pt>
                <c:pt idx="1615">
                  <c:v>33.148063868094297</c:v>
                </c:pt>
                <c:pt idx="1616">
                  <c:v>33.1685889850405</c:v>
                </c:pt>
                <c:pt idx="1617">
                  <c:v>33.189114101986704</c:v>
                </c:pt>
                <c:pt idx="1618">
                  <c:v>33.209639218932899</c:v>
                </c:pt>
                <c:pt idx="1619">
                  <c:v>33.230164335879103</c:v>
                </c:pt>
                <c:pt idx="1620">
                  <c:v>33.250689452825299</c:v>
                </c:pt>
                <c:pt idx="1621">
                  <c:v>33.271214569771402</c:v>
                </c:pt>
                <c:pt idx="1622">
                  <c:v>33.291739686717598</c:v>
                </c:pt>
                <c:pt idx="1623">
                  <c:v>33.312264803663801</c:v>
                </c:pt>
                <c:pt idx="1624">
                  <c:v>33.332789920609997</c:v>
                </c:pt>
                <c:pt idx="1625">
                  <c:v>33.3533150375562</c:v>
                </c:pt>
                <c:pt idx="1626">
                  <c:v>33.373840154502403</c:v>
                </c:pt>
                <c:pt idx="1627">
                  <c:v>33.394365271448599</c:v>
                </c:pt>
                <c:pt idx="1628">
                  <c:v>33.414890388394802</c:v>
                </c:pt>
                <c:pt idx="1629">
                  <c:v>33.435415505340899</c:v>
                </c:pt>
                <c:pt idx="1630">
                  <c:v>33.455940622287102</c:v>
                </c:pt>
                <c:pt idx="1631">
                  <c:v>33.476465739233298</c:v>
                </c:pt>
                <c:pt idx="1632">
                  <c:v>33.496990856179501</c:v>
                </c:pt>
                <c:pt idx="1633">
                  <c:v>33.517515973125697</c:v>
                </c:pt>
                <c:pt idx="1634">
                  <c:v>33.5380410900719</c:v>
                </c:pt>
                <c:pt idx="1635">
                  <c:v>33.558566207018103</c:v>
                </c:pt>
                <c:pt idx="1636">
                  <c:v>33.579091323964299</c:v>
                </c:pt>
                <c:pt idx="1637">
                  <c:v>33.599616440910502</c:v>
                </c:pt>
                <c:pt idx="1638">
                  <c:v>33.620141557856599</c:v>
                </c:pt>
                <c:pt idx="1639">
                  <c:v>33.640666674802802</c:v>
                </c:pt>
                <c:pt idx="1640">
                  <c:v>33.661191791748998</c:v>
                </c:pt>
                <c:pt idx="1641">
                  <c:v>33.681716908695201</c:v>
                </c:pt>
                <c:pt idx="1642">
                  <c:v>33.702242025641397</c:v>
                </c:pt>
                <c:pt idx="1643">
                  <c:v>33.7227671425876</c:v>
                </c:pt>
                <c:pt idx="1644">
                  <c:v>33.743292259533803</c:v>
                </c:pt>
                <c:pt idx="1645">
                  <c:v>33.763817376479999</c:v>
                </c:pt>
                <c:pt idx="1646">
                  <c:v>33.784342493426202</c:v>
                </c:pt>
                <c:pt idx="1647">
                  <c:v>33.804867610372298</c:v>
                </c:pt>
                <c:pt idx="1648">
                  <c:v>33.825392727318501</c:v>
                </c:pt>
                <c:pt idx="1649">
                  <c:v>33.845917844264697</c:v>
                </c:pt>
                <c:pt idx="1650">
                  <c:v>33.8664429612109</c:v>
                </c:pt>
                <c:pt idx="1651">
                  <c:v>33.886968078157103</c:v>
                </c:pt>
                <c:pt idx="1652">
                  <c:v>33.907493195103299</c:v>
                </c:pt>
                <c:pt idx="1653">
                  <c:v>33.928018312049502</c:v>
                </c:pt>
                <c:pt idx="1654">
                  <c:v>33.948543428995698</c:v>
                </c:pt>
                <c:pt idx="1655">
                  <c:v>33.969068545941902</c:v>
                </c:pt>
                <c:pt idx="1656">
                  <c:v>33.989593662887998</c:v>
                </c:pt>
                <c:pt idx="1657">
                  <c:v>34.010118779834201</c:v>
                </c:pt>
                <c:pt idx="1658">
                  <c:v>34.030643896780397</c:v>
                </c:pt>
                <c:pt idx="1659">
                  <c:v>34.0511690137266</c:v>
                </c:pt>
                <c:pt idx="1660">
                  <c:v>34.071694130672803</c:v>
                </c:pt>
                <c:pt idx="1661">
                  <c:v>34.092219247618999</c:v>
                </c:pt>
                <c:pt idx="1662">
                  <c:v>34.112744364565202</c:v>
                </c:pt>
                <c:pt idx="1663">
                  <c:v>34.133269481511398</c:v>
                </c:pt>
                <c:pt idx="1664">
                  <c:v>34.153794598457502</c:v>
                </c:pt>
                <c:pt idx="1665">
                  <c:v>34.174319715403698</c:v>
                </c:pt>
                <c:pt idx="1666">
                  <c:v>34.194844832349901</c:v>
                </c:pt>
                <c:pt idx="1667">
                  <c:v>34.215369949296097</c:v>
                </c:pt>
                <c:pt idx="1668">
                  <c:v>34.2358950662423</c:v>
                </c:pt>
                <c:pt idx="1669">
                  <c:v>34.256420183188503</c:v>
                </c:pt>
                <c:pt idx="1670">
                  <c:v>34.276945300134699</c:v>
                </c:pt>
                <c:pt idx="1671">
                  <c:v>34.297470417080902</c:v>
                </c:pt>
                <c:pt idx="1672">
                  <c:v>34.317995534027098</c:v>
                </c:pt>
                <c:pt idx="1673">
                  <c:v>34.338520650973201</c:v>
                </c:pt>
                <c:pt idx="1674">
                  <c:v>34.359045767919397</c:v>
                </c:pt>
                <c:pt idx="1675">
                  <c:v>34.379570884865601</c:v>
                </c:pt>
                <c:pt idx="1676">
                  <c:v>34.400096001811796</c:v>
                </c:pt>
                <c:pt idx="1677">
                  <c:v>34.420621118758</c:v>
                </c:pt>
                <c:pt idx="1678">
                  <c:v>34.441146235704203</c:v>
                </c:pt>
                <c:pt idx="1679">
                  <c:v>34.461671352650399</c:v>
                </c:pt>
                <c:pt idx="1680">
                  <c:v>34.482196469596602</c:v>
                </c:pt>
                <c:pt idx="1681">
                  <c:v>34.502721586542698</c:v>
                </c:pt>
                <c:pt idx="1682">
                  <c:v>34.523246703488901</c:v>
                </c:pt>
                <c:pt idx="1683">
                  <c:v>34.543771820435097</c:v>
                </c:pt>
                <c:pt idx="1684">
                  <c:v>34.5642969373813</c:v>
                </c:pt>
                <c:pt idx="1685">
                  <c:v>34.584822054327503</c:v>
                </c:pt>
                <c:pt idx="1686">
                  <c:v>34.605347171273699</c:v>
                </c:pt>
                <c:pt idx="1687">
                  <c:v>34.625872288219902</c:v>
                </c:pt>
                <c:pt idx="1688">
                  <c:v>34.646397405166098</c:v>
                </c:pt>
                <c:pt idx="1689">
                  <c:v>34.666922522112301</c:v>
                </c:pt>
                <c:pt idx="1690">
                  <c:v>34.687447639058398</c:v>
                </c:pt>
                <c:pt idx="1691">
                  <c:v>34.707972756004601</c:v>
                </c:pt>
                <c:pt idx="1692">
                  <c:v>34.728497872950797</c:v>
                </c:pt>
                <c:pt idx="1693">
                  <c:v>34.749022989897</c:v>
                </c:pt>
                <c:pt idx="1694">
                  <c:v>34.769548106843203</c:v>
                </c:pt>
                <c:pt idx="1695">
                  <c:v>34.790073223789399</c:v>
                </c:pt>
                <c:pt idx="1696">
                  <c:v>34.810598340735602</c:v>
                </c:pt>
                <c:pt idx="1697">
                  <c:v>34.831123457681798</c:v>
                </c:pt>
                <c:pt idx="1698">
                  <c:v>34.851648574628001</c:v>
                </c:pt>
                <c:pt idx="1699">
                  <c:v>34.872173691574098</c:v>
                </c:pt>
                <c:pt idx="1700">
                  <c:v>34.892698808520301</c:v>
                </c:pt>
                <c:pt idx="1701">
                  <c:v>34.913223925466497</c:v>
                </c:pt>
                <c:pt idx="1702">
                  <c:v>34.9337490424127</c:v>
                </c:pt>
                <c:pt idx="1703">
                  <c:v>34.954274159358903</c:v>
                </c:pt>
                <c:pt idx="1704">
                  <c:v>34.974799276305099</c:v>
                </c:pt>
                <c:pt idx="1705">
                  <c:v>34.995324393251302</c:v>
                </c:pt>
                <c:pt idx="1706">
                  <c:v>35.015849510197498</c:v>
                </c:pt>
                <c:pt idx="1707">
                  <c:v>35.036374627143701</c:v>
                </c:pt>
                <c:pt idx="1708">
                  <c:v>35.056899744089797</c:v>
                </c:pt>
                <c:pt idx="1709">
                  <c:v>35.077424861036</c:v>
                </c:pt>
                <c:pt idx="1710">
                  <c:v>35.097949977982204</c:v>
                </c:pt>
                <c:pt idx="1711">
                  <c:v>35.118475094928399</c:v>
                </c:pt>
                <c:pt idx="1712">
                  <c:v>35.139000211874603</c:v>
                </c:pt>
                <c:pt idx="1713">
                  <c:v>35.159525328820799</c:v>
                </c:pt>
                <c:pt idx="1714">
                  <c:v>35.180050445767002</c:v>
                </c:pt>
                <c:pt idx="1715">
                  <c:v>35.200575562713198</c:v>
                </c:pt>
                <c:pt idx="1716">
                  <c:v>35.221100679659301</c:v>
                </c:pt>
                <c:pt idx="1717">
                  <c:v>35.241625796605497</c:v>
                </c:pt>
                <c:pt idx="1718">
                  <c:v>35.2621509135517</c:v>
                </c:pt>
                <c:pt idx="1719">
                  <c:v>35.282676030497903</c:v>
                </c:pt>
                <c:pt idx="1720">
                  <c:v>35.303201147444099</c:v>
                </c:pt>
                <c:pt idx="1721">
                  <c:v>35.323726264390302</c:v>
                </c:pt>
                <c:pt idx="1722">
                  <c:v>35.344251381336498</c:v>
                </c:pt>
                <c:pt idx="1723">
                  <c:v>35.364776498282701</c:v>
                </c:pt>
                <c:pt idx="1724">
                  <c:v>35.385301615228897</c:v>
                </c:pt>
                <c:pt idx="1725">
                  <c:v>35.405826732175001</c:v>
                </c:pt>
                <c:pt idx="1726">
                  <c:v>35.426351849121197</c:v>
                </c:pt>
                <c:pt idx="1727">
                  <c:v>35.4468769660674</c:v>
                </c:pt>
                <c:pt idx="1728">
                  <c:v>35.467402083013603</c:v>
                </c:pt>
                <c:pt idx="1729">
                  <c:v>35.487927199959799</c:v>
                </c:pt>
                <c:pt idx="1730">
                  <c:v>35.508452316906002</c:v>
                </c:pt>
                <c:pt idx="1731">
                  <c:v>35.528977433852198</c:v>
                </c:pt>
                <c:pt idx="1732">
                  <c:v>35.549502550798401</c:v>
                </c:pt>
                <c:pt idx="1733">
                  <c:v>35.570027667744498</c:v>
                </c:pt>
                <c:pt idx="1734">
                  <c:v>35.590552784690701</c:v>
                </c:pt>
                <c:pt idx="1735">
                  <c:v>35.611077901636897</c:v>
                </c:pt>
                <c:pt idx="1736">
                  <c:v>35.6316030185831</c:v>
                </c:pt>
                <c:pt idx="1737">
                  <c:v>35.652128135529303</c:v>
                </c:pt>
                <c:pt idx="1738">
                  <c:v>35.672653252475499</c:v>
                </c:pt>
                <c:pt idx="1739">
                  <c:v>35.693178369421702</c:v>
                </c:pt>
                <c:pt idx="1740">
                  <c:v>35.713703486367898</c:v>
                </c:pt>
                <c:pt idx="1741">
                  <c:v>35.734228603314101</c:v>
                </c:pt>
                <c:pt idx="1742">
                  <c:v>35.754753720260197</c:v>
                </c:pt>
                <c:pt idx="1743">
                  <c:v>35.7752788372064</c:v>
                </c:pt>
                <c:pt idx="1744">
                  <c:v>35.795803954152603</c:v>
                </c:pt>
                <c:pt idx="1745">
                  <c:v>35.816329071098799</c:v>
                </c:pt>
                <c:pt idx="1746">
                  <c:v>35.836854188045002</c:v>
                </c:pt>
                <c:pt idx="1747">
                  <c:v>35.857379304991198</c:v>
                </c:pt>
                <c:pt idx="1748">
                  <c:v>35.877904421937401</c:v>
                </c:pt>
                <c:pt idx="1749">
                  <c:v>35.898429538883597</c:v>
                </c:pt>
                <c:pt idx="1750">
                  <c:v>35.918954655829801</c:v>
                </c:pt>
                <c:pt idx="1751">
                  <c:v>35.939479772775897</c:v>
                </c:pt>
                <c:pt idx="1752">
                  <c:v>35.9600048897221</c:v>
                </c:pt>
                <c:pt idx="1753">
                  <c:v>35.980530006668303</c:v>
                </c:pt>
                <c:pt idx="1754">
                  <c:v>36.001055123614499</c:v>
                </c:pt>
                <c:pt idx="1755">
                  <c:v>36.021580240560702</c:v>
                </c:pt>
                <c:pt idx="1756">
                  <c:v>36.042105357506898</c:v>
                </c:pt>
                <c:pt idx="1757">
                  <c:v>36.062630474453101</c:v>
                </c:pt>
                <c:pt idx="1758">
                  <c:v>36.083155591399297</c:v>
                </c:pt>
                <c:pt idx="1759">
                  <c:v>36.103680708345401</c:v>
                </c:pt>
                <c:pt idx="1760">
                  <c:v>36.124205825291597</c:v>
                </c:pt>
                <c:pt idx="1761">
                  <c:v>36.1447309422378</c:v>
                </c:pt>
                <c:pt idx="1762">
                  <c:v>36.165256059184003</c:v>
                </c:pt>
                <c:pt idx="1763">
                  <c:v>36.185781176130199</c:v>
                </c:pt>
                <c:pt idx="1764">
                  <c:v>36.206306293076402</c:v>
                </c:pt>
                <c:pt idx="1765">
                  <c:v>36.226831410022598</c:v>
                </c:pt>
                <c:pt idx="1766">
                  <c:v>36.247356526968801</c:v>
                </c:pt>
                <c:pt idx="1767">
                  <c:v>36.267881643914997</c:v>
                </c:pt>
                <c:pt idx="1768">
                  <c:v>36.288406760861101</c:v>
                </c:pt>
                <c:pt idx="1769">
                  <c:v>36.308931877807296</c:v>
                </c:pt>
                <c:pt idx="1770">
                  <c:v>36.3294569947535</c:v>
                </c:pt>
                <c:pt idx="1771">
                  <c:v>36.349982111699703</c:v>
                </c:pt>
                <c:pt idx="1772">
                  <c:v>36.370507228645899</c:v>
                </c:pt>
                <c:pt idx="1773">
                  <c:v>36.391032345592102</c:v>
                </c:pt>
                <c:pt idx="1774">
                  <c:v>36.411557462538298</c:v>
                </c:pt>
                <c:pt idx="1775">
                  <c:v>36.432082579484501</c:v>
                </c:pt>
                <c:pt idx="1776">
                  <c:v>36.452607696430597</c:v>
                </c:pt>
                <c:pt idx="1777">
                  <c:v>36.4731328133768</c:v>
                </c:pt>
                <c:pt idx="1778">
                  <c:v>36.493657930323003</c:v>
                </c:pt>
                <c:pt idx="1779">
                  <c:v>36.514183047269199</c:v>
                </c:pt>
                <c:pt idx="1780">
                  <c:v>36.534708164215402</c:v>
                </c:pt>
                <c:pt idx="1781">
                  <c:v>36.555233281161598</c:v>
                </c:pt>
                <c:pt idx="1782">
                  <c:v>36.575758398107801</c:v>
                </c:pt>
                <c:pt idx="1783">
                  <c:v>36.596283515053997</c:v>
                </c:pt>
                <c:pt idx="1784">
                  <c:v>36.6168086320002</c:v>
                </c:pt>
                <c:pt idx="1785">
                  <c:v>36.637333748946297</c:v>
                </c:pt>
                <c:pt idx="1786">
                  <c:v>36.6578588658925</c:v>
                </c:pt>
                <c:pt idx="1787">
                  <c:v>36.678383982838703</c:v>
                </c:pt>
                <c:pt idx="1788">
                  <c:v>36.698909099784899</c:v>
                </c:pt>
                <c:pt idx="1789">
                  <c:v>36.719434216731102</c:v>
                </c:pt>
                <c:pt idx="1790">
                  <c:v>36.739959333677298</c:v>
                </c:pt>
                <c:pt idx="1791">
                  <c:v>36.760484450623501</c:v>
                </c:pt>
                <c:pt idx="1792">
                  <c:v>36.781009567569697</c:v>
                </c:pt>
                <c:pt idx="1793">
                  <c:v>36.8015346845159</c:v>
                </c:pt>
                <c:pt idx="1794">
                  <c:v>36.822059801461997</c:v>
                </c:pt>
                <c:pt idx="1795">
                  <c:v>36.8425849184082</c:v>
                </c:pt>
                <c:pt idx="1796">
                  <c:v>36.863110035354403</c:v>
                </c:pt>
                <c:pt idx="1797">
                  <c:v>36.883635152300599</c:v>
                </c:pt>
                <c:pt idx="1798">
                  <c:v>36.904160269246802</c:v>
                </c:pt>
                <c:pt idx="1799">
                  <c:v>36.924685386192998</c:v>
                </c:pt>
                <c:pt idx="1800">
                  <c:v>36.945210503139201</c:v>
                </c:pt>
                <c:pt idx="1801">
                  <c:v>36.965735620085397</c:v>
                </c:pt>
                <c:pt idx="1802">
                  <c:v>36.9862607370316</c:v>
                </c:pt>
                <c:pt idx="1803">
                  <c:v>37.006785853977703</c:v>
                </c:pt>
                <c:pt idx="1804">
                  <c:v>37.027310970923899</c:v>
                </c:pt>
                <c:pt idx="1805">
                  <c:v>37.047836087870103</c:v>
                </c:pt>
                <c:pt idx="1806">
                  <c:v>37.068361204816298</c:v>
                </c:pt>
                <c:pt idx="1807">
                  <c:v>37.088886321762502</c:v>
                </c:pt>
                <c:pt idx="1808">
                  <c:v>37.109411438708698</c:v>
                </c:pt>
                <c:pt idx="1809">
                  <c:v>37.129936555654901</c:v>
                </c:pt>
                <c:pt idx="1810">
                  <c:v>37.150461672601097</c:v>
                </c:pt>
                <c:pt idx="1811">
                  <c:v>37.1709867895472</c:v>
                </c:pt>
                <c:pt idx="1812">
                  <c:v>37.191511906493403</c:v>
                </c:pt>
                <c:pt idx="1813">
                  <c:v>37.212037023439599</c:v>
                </c:pt>
                <c:pt idx="1814">
                  <c:v>37.232562140385802</c:v>
                </c:pt>
                <c:pt idx="1815">
                  <c:v>37.253087257331998</c:v>
                </c:pt>
                <c:pt idx="1816">
                  <c:v>37.273612374278201</c:v>
                </c:pt>
                <c:pt idx="1817">
                  <c:v>37.294137491224397</c:v>
                </c:pt>
                <c:pt idx="1818">
                  <c:v>37.3146626081706</c:v>
                </c:pt>
                <c:pt idx="1819">
                  <c:v>37.335187725116803</c:v>
                </c:pt>
                <c:pt idx="1820">
                  <c:v>37.3557128420629</c:v>
                </c:pt>
                <c:pt idx="1821">
                  <c:v>37.376237959009103</c:v>
                </c:pt>
                <c:pt idx="1822">
                  <c:v>37.396763075955299</c:v>
                </c:pt>
                <c:pt idx="1823">
                  <c:v>37.417288192901502</c:v>
                </c:pt>
                <c:pt idx="1824">
                  <c:v>37.437813309847698</c:v>
                </c:pt>
                <c:pt idx="1825">
                  <c:v>37.458338426793901</c:v>
                </c:pt>
                <c:pt idx="1826">
                  <c:v>37.478863543740097</c:v>
                </c:pt>
                <c:pt idx="1827">
                  <c:v>37.4993886606863</c:v>
                </c:pt>
                <c:pt idx="1828">
                  <c:v>37.519913777632397</c:v>
                </c:pt>
                <c:pt idx="1829">
                  <c:v>37.5404388945786</c:v>
                </c:pt>
                <c:pt idx="1830">
                  <c:v>37.560964011524803</c:v>
                </c:pt>
                <c:pt idx="1831">
                  <c:v>37.581489128470999</c:v>
                </c:pt>
                <c:pt idx="1832">
                  <c:v>37.602014245417202</c:v>
                </c:pt>
                <c:pt idx="1833">
                  <c:v>37.622539362363398</c:v>
                </c:pt>
                <c:pt idx="1834">
                  <c:v>37.643064479309601</c:v>
                </c:pt>
                <c:pt idx="1835">
                  <c:v>37.663589596255797</c:v>
                </c:pt>
                <c:pt idx="1836">
                  <c:v>37.684114713202</c:v>
                </c:pt>
                <c:pt idx="1837">
                  <c:v>37.704639830148103</c:v>
                </c:pt>
                <c:pt idx="1838">
                  <c:v>37.725164947094299</c:v>
                </c:pt>
                <c:pt idx="1839">
                  <c:v>37.745690064040502</c:v>
                </c:pt>
                <c:pt idx="1840">
                  <c:v>37.766215180986698</c:v>
                </c:pt>
                <c:pt idx="1841">
                  <c:v>37.786740297932901</c:v>
                </c:pt>
                <c:pt idx="1842">
                  <c:v>37.807265414879097</c:v>
                </c:pt>
                <c:pt idx="1843">
                  <c:v>37.8277905318253</c:v>
                </c:pt>
                <c:pt idx="1844">
                  <c:v>37.848315648771496</c:v>
                </c:pt>
                <c:pt idx="1845">
                  <c:v>37.8688407657177</c:v>
                </c:pt>
                <c:pt idx="1846">
                  <c:v>37.889365882663803</c:v>
                </c:pt>
                <c:pt idx="1847">
                  <c:v>37.909890999609999</c:v>
                </c:pt>
                <c:pt idx="1848">
                  <c:v>37.930416116556202</c:v>
                </c:pt>
                <c:pt idx="1849">
                  <c:v>37.950941233502398</c:v>
                </c:pt>
                <c:pt idx="1850">
                  <c:v>37.971466350448601</c:v>
                </c:pt>
                <c:pt idx="1851">
                  <c:v>37.991991467394797</c:v>
                </c:pt>
                <c:pt idx="1852">
                  <c:v>38.012516584341</c:v>
                </c:pt>
                <c:pt idx="1853">
                  <c:v>38.033041701287203</c:v>
                </c:pt>
                <c:pt idx="1854">
                  <c:v>38.053566818233399</c:v>
                </c:pt>
                <c:pt idx="1855">
                  <c:v>38.074091935179503</c:v>
                </c:pt>
                <c:pt idx="1856">
                  <c:v>38.094617052125699</c:v>
                </c:pt>
                <c:pt idx="1857">
                  <c:v>38.115142169071902</c:v>
                </c:pt>
                <c:pt idx="1858">
                  <c:v>38.135667286018098</c:v>
                </c:pt>
                <c:pt idx="1859">
                  <c:v>38.156192402964301</c:v>
                </c:pt>
                <c:pt idx="1860">
                  <c:v>38.176717519910497</c:v>
                </c:pt>
                <c:pt idx="1861">
                  <c:v>38.1972426368567</c:v>
                </c:pt>
                <c:pt idx="1862">
                  <c:v>38.217767753802903</c:v>
                </c:pt>
                <c:pt idx="1863">
                  <c:v>38.238292870749</c:v>
                </c:pt>
                <c:pt idx="1864">
                  <c:v>38.258817987695203</c:v>
                </c:pt>
                <c:pt idx="1865">
                  <c:v>38.279343104641399</c:v>
                </c:pt>
                <c:pt idx="1866">
                  <c:v>38.299868221587602</c:v>
                </c:pt>
                <c:pt idx="1867">
                  <c:v>38.320393338533798</c:v>
                </c:pt>
                <c:pt idx="1868">
                  <c:v>38.340918455480001</c:v>
                </c:pt>
                <c:pt idx="1869">
                  <c:v>38.361443572426197</c:v>
                </c:pt>
                <c:pt idx="1870">
                  <c:v>38.3819686893724</c:v>
                </c:pt>
                <c:pt idx="1871">
                  <c:v>38.402493806318603</c:v>
                </c:pt>
                <c:pt idx="1872">
                  <c:v>38.423018923264699</c:v>
                </c:pt>
                <c:pt idx="1873">
                  <c:v>38.443544040210902</c:v>
                </c:pt>
                <c:pt idx="1874">
                  <c:v>38.464069157157098</c:v>
                </c:pt>
                <c:pt idx="1875">
                  <c:v>38.484594274103301</c:v>
                </c:pt>
                <c:pt idx="1876">
                  <c:v>38.505119391049497</c:v>
                </c:pt>
                <c:pt idx="1877">
                  <c:v>38.5256445079957</c:v>
                </c:pt>
                <c:pt idx="1878">
                  <c:v>38.546169624941903</c:v>
                </c:pt>
                <c:pt idx="1879">
                  <c:v>38.566694741888099</c:v>
                </c:pt>
                <c:pt idx="1880">
                  <c:v>38.587219858834203</c:v>
                </c:pt>
                <c:pt idx="1881">
                  <c:v>38.607744975780399</c:v>
                </c:pt>
                <c:pt idx="1882">
                  <c:v>38.628270092726602</c:v>
                </c:pt>
                <c:pt idx="1883">
                  <c:v>38.648795209672798</c:v>
                </c:pt>
                <c:pt idx="1884">
                  <c:v>38.669320326619001</c:v>
                </c:pt>
                <c:pt idx="1885">
                  <c:v>38.689845443565197</c:v>
                </c:pt>
                <c:pt idx="1886">
                  <c:v>38.7103705605114</c:v>
                </c:pt>
                <c:pt idx="1887">
                  <c:v>38.730895677457603</c:v>
                </c:pt>
                <c:pt idx="1888">
                  <c:v>38.751420794403799</c:v>
                </c:pt>
                <c:pt idx="1889">
                  <c:v>38.771945911349903</c:v>
                </c:pt>
                <c:pt idx="1890">
                  <c:v>38.792471028296099</c:v>
                </c:pt>
                <c:pt idx="1891">
                  <c:v>38.812996145242302</c:v>
                </c:pt>
                <c:pt idx="1892">
                  <c:v>38.833521262188498</c:v>
                </c:pt>
                <c:pt idx="1893">
                  <c:v>38.854046379134701</c:v>
                </c:pt>
                <c:pt idx="1894">
                  <c:v>38.874571496080897</c:v>
                </c:pt>
                <c:pt idx="1895">
                  <c:v>38.8950966130271</c:v>
                </c:pt>
                <c:pt idx="1896">
                  <c:v>38.915621729973303</c:v>
                </c:pt>
                <c:pt idx="1897">
                  <c:v>38.936146846919399</c:v>
                </c:pt>
                <c:pt idx="1898">
                  <c:v>38.956671963865602</c:v>
                </c:pt>
                <c:pt idx="1899">
                  <c:v>38.977197080811798</c:v>
                </c:pt>
                <c:pt idx="1900">
                  <c:v>38.997722197758002</c:v>
                </c:pt>
                <c:pt idx="1901">
                  <c:v>39.018247314704197</c:v>
                </c:pt>
                <c:pt idx="1902">
                  <c:v>39.038772431650401</c:v>
                </c:pt>
                <c:pt idx="1903">
                  <c:v>39.059297548596597</c:v>
                </c:pt>
                <c:pt idx="1904">
                  <c:v>39.0798226655428</c:v>
                </c:pt>
                <c:pt idx="1905">
                  <c:v>39.100347782489003</c:v>
                </c:pt>
                <c:pt idx="1906">
                  <c:v>39.120872899435099</c:v>
                </c:pt>
                <c:pt idx="1907">
                  <c:v>39.141398016381302</c:v>
                </c:pt>
                <c:pt idx="1908">
                  <c:v>39.161923133327498</c:v>
                </c:pt>
                <c:pt idx="1909">
                  <c:v>39.182448250273701</c:v>
                </c:pt>
                <c:pt idx="1910">
                  <c:v>39.202973367219897</c:v>
                </c:pt>
                <c:pt idx="1911">
                  <c:v>39.2234984841661</c:v>
                </c:pt>
                <c:pt idx="1912">
                  <c:v>39.244023601112303</c:v>
                </c:pt>
                <c:pt idx="1913">
                  <c:v>39.264548718058499</c:v>
                </c:pt>
                <c:pt idx="1914">
                  <c:v>39.285073835004702</c:v>
                </c:pt>
                <c:pt idx="1915">
                  <c:v>39.305598951950799</c:v>
                </c:pt>
                <c:pt idx="1916">
                  <c:v>39.326124068897002</c:v>
                </c:pt>
                <c:pt idx="1917">
                  <c:v>39.346649185843198</c:v>
                </c:pt>
                <c:pt idx="1918">
                  <c:v>39.367174302789401</c:v>
                </c:pt>
                <c:pt idx="1919">
                  <c:v>39.387699419735597</c:v>
                </c:pt>
                <c:pt idx="1920">
                  <c:v>39.4082245366818</c:v>
                </c:pt>
                <c:pt idx="1921">
                  <c:v>39.428749653628003</c:v>
                </c:pt>
                <c:pt idx="1922">
                  <c:v>39.449274770574199</c:v>
                </c:pt>
                <c:pt idx="1923">
                  <c:v>39.469799887520402</c:v>
                </c:pt>
                <c:pt idx="1924">
                  <c:v>39.490325004466499</c:v>
                </c:pt>
                <c:pt idx="1925">
                  <c:v>39.510850121412702</c:v>
                </c:pt>
                <c:pt idx="1926">
                  <c:v>39.531375238358898</c:v>
                </c:pt>
                <c:pt idx="1927">
                  <c:v>39.551900355305101</c:v>
                </c:pt>
                <c:pt idx="1928">
                  <c:v>39.572425472251297</c:v>
                </c:pt>
                <c:pt idx="1929">
                  <c:v>39.5929505891975</c:v>
                </c:pt>
                <c:pt idx="1930">
                  <c:v>39.613475706143703</c:v>
                </c:pt>
                <c:pt idx="1931">
                  <c:v>39.634000823089899</c:v>
                </c:pt>
                <c:pt idx="1932">
                  <c:v>39.654525940036002</c:v>
                </c:pt>
                <c:pt idx="1933">
                  <c:v>39.675051056982198</c:v>
                </c:pt>
                <c:pt idx="1934">
                  <c:v>39.695576173928401</c:v>
                </c:pt>
                <c:pt idx="1935">
                  <c:v>39.716101290874597</c:v>
                </c:pt>
                <c:pt idx="1936">
                  <c:v>39.7366264078208</c:v>
                </c:pt>
                <c:pt idx="1937">
                  <c:v>39.757151524767004</c:v>
                </c:pt>
                <c:pt idx="1938">
                  <c:v>39.7776766417132</c:v>
                </c:pt>
                <c:pt idx="1939">
                  <c:v>39.798201758659403</c:v>
                </c:pt>
                <c:pt idx="1940">
                  <c:v>39.818726875605599</c:v>
                </c:pt>
                <c:pt idx="1941">
                  <c:v>39.839251992551702</c:v>
                </c:pt>
                <c:pt idx="1942">
                  <c:v>39.859777109497898</c:v>
                </c:pt>
                <c:pt idx="1943">
                  <c:v>39.880302226444101</c:v>
                </c:pt>
                <c:pt idx="1944">
                  <c:v>39.900827343390297</c:v>
                </c:pt>
                <c:pt idx="1945">
                  <c:v>39.9213524603365</c:v>
                </c:pt>
                <c:pt idx="1946">
                  <c:v>39.941877577282703</c:v>
                </c:pt>
                <c:pt idx="1947">
                  <c:v>39.962402694228899</c:v>
                </c:pt>
                <c:pt idx="1948">
                  <c:v>39.982927811175102</c:v>
                </c:pt>
                <c:pt idx="1949">
                  <c:v>40.003452928121199</c:v>
                </c:pt>
                <c:pt idx="1950">
                  <c:v>40.023978045067402</c:v>
                </c:pt>
                <c:pt idx="1951">
                  <c:v>40.044503162013598</c:v>
                </c:pt>
                <c:pt idx="1952">
                  <c:v>40.065028278959801</c:v>
                </c:pt>
                <c:pt idx="1953">
                  <c:v>40.085553395905997</c:v>
                </c:pt>
                <c:pt idx="1954">
                  <c:v>40.1060785128522</c:v>
                </c:pt>
                <c:pt idx="1955">
                  <c:v>40.126603629798403</c:v>
                </c:pt>
                <c:pt idx="1956">
                  <c:v>40.147128746744599</c:v>
                </c:pt>
                <c:pt idx="1957">
                  <c:v>40.167653863690802</c:v>
                </c:pt>
                <c:pt idx="1958">
                  <c:v>40.188178980636899</c:v>
                </c:pt>
                <c:pt idx="1959">
                  <c:v>40.208704097583102</c:v>
                </c:pt>
                <c:pt idx="1960">
                  <c:v>40.229229214529298</c:v>
                </c:pt>
                <c:pt idx="1961">
                  <c:v>40.249754331475501</c:v>
                </c:pt>
                <c:pt idx="1962">
                  <c:v>40.270279448421697</c:v>
                </c:pt>
                <c:pt idx="1963">
                  <c:v>40.2908045653679</c:v>
                </c:pt>
                <c:pt idx="1964">
                  <c:v>40.311329682314103</c:v>
                </c:pt>
                <c:pt idx="1965">
                  <c:v>40.331854799260299</c:v>
                </c:pt>
                <c:pt idx="1966">
                  <c:v>40.352379916206502</c:v>
                </c:pt>
                <c:pt idx="1967">
                  <c:v>40.372905033152598</c:v>
                </c:pt>
                <c:pt idx="1968">
                  <c:v>40.393430150098801</c:v>
                </c:pt>
                <c:pt idx="1969">
                  <c:v>40.413955267044997</c:v>
                </c:pt>
                <c:pt idx="1970">
                  <c:v>40.4344803839912</c:v>
                </c:pt>
                <c:pt idx="1971">
                  <c:v>40.455005500937403</c:v>
                </c:pt>
                <c:pt idx="1972">
                  <c:v>40.475530617883599</c:v>
                </c:pt>
                <c:pt idx="1973">
                  <c:v>40.496055734829802</c:v>
                </c:pt>
                <c:pt idx="1974">
                  <c:v>40.516580851775998</c:v>
                </c:pt>
                <c:pt idx="1975">
                  <c:v>40.537105968722102</c:v>
                </c:pt>
                <c:pt idx="1976">
                  <c:v>40.557631085668298</c:v>
                </c:pt>
                <c:pt idx="1977">
                  <c:v>40.578156202614501</c:v>
                </c:pt>
                <c:pt idx="1978">
                  <c:v>40.598681319560697</c:v>
                </c:pt>
                <c:pt idx="1979">
                  <c:v>40.6192064365069</c:v>
                </c:pt>
                <c:pt idx="1980">
                  <c:v>40.639731553453103</c:v>
                </c:pt>
                <c:pt idx="1981">
                  <c:v>40.660256670399299</c:v>
                </c:pt>
                <c:pt idx="1982">
                  <c:v>40.680781787345502</c:v>
                </c:pt>
                <c:pt idx="1983">
                  <c:v>40.701306904291698</c:v>
                </c:pt>
                <c:pt idx="1984">
                  <c:v>40.721832021237802</c:v>
                </c:pt>
                <c:pt idx="1985">
                  <c:v>40.742357138183998</c:v>
                </c:pt>
                <c:pt idx="1986">
                  <c:v>40.762882255130201</c:v>
                </c:pt>
                <c:pt idx="1987">
                  <c:v>40.783407372076397</c:v>
                </c:pt>
                <c:pt idx="1988">
                  <c:v>40.8039324890226</c:v>
                </c:pt>
                <c:pt idx="1989">
                  <c:v>40.824457605968803</c:v>
                </c:pt>
                <c:pt idx="1990">
                  <c:v>40.844982722914999</c:v>
                </c:pt>
                <c:pt idx="1991">
                  <c:v>40.865507839861202</c:v>
                </c:pt>
                <c:pt idx="1992">
                  <c:v>40.886032956807298</c:v>
                </c:pt>
                <c:pt idx="1993">
                  <c:v>40.906558073753502</c:v>
                </c:pt>
                <c:pt idx="1994">
                  <c:v>40.927083190699697</c:v>
                </c:pt>
                <c:pt idx="1995">
                  <c:v>40.947608307645901</c:v>
                </c:pt>
                <c:pt idx="1996">
                  <c:v>40.968133424592097</c:v>
                </c:pt>
                <c:pt idx="1997">
                  <c:v>40.9886585415383</c:v>
                </c:pt>
                <c:pt idx="1998">
                  <c:v>41.009183658484503</c:v>
                </c:pt>
                <c:pt idx="1999">
                  <c:v>41.029708775430699</c:v>
                </c:pt>
                <c:pt idx="2000">
                  <c:v>41.050233892376902</c:v>
                </c:pt>
                <c:pt idx="2001">
                  <c:v>41.070759009322998</c:v>
                </c:pt>
                <c:pt idx="2002">
                  <c:v>41.091284126269201</c:v>
                </c:pt>
                <c:pt idx="2003">
                  <c:v>41.111809243215397</c:v>
                </c:pt>
                <c:pt idx="2004">
                  <c:v>41.1323343601616</c:v>
                </c:pt>
                <c:pt idx="2005">
                  <c:v>41.152859477107803</c:v>
                </c:pt>
                <c:pt idx="2006">
                  <c:v>41.173384594053999</c:v>
                </c:pt>
                <c:pt idx="2007">
                  <c:v>41.193909711000202</c:v>
                </c:pt>
                <c:pt idx="2008">
                  <c:v>41.214434827946398</c:v>
                </c:pt>
                <c:pt idx="2009">
                  <c:v>41.234959944892601</c:v>
                </c:pt>
                <c:pt idx="2010">
                  <c:v>41.255485061838698</c:v>
                </c:pt>
                <c:pt idx="2011">
                  <c:v>41.276010178784901</c:v>
                </c:pt>
                <c:pt idx="2012">
                  <c:v>41.296535295731097</c:v>
                </c:pt>
                <c:pt idx="2013">
                  <c:v>41.3170604126773</c:v>
                </c:pt>
                <c:pt idx="2014">
                  <c:v>41.337585529623503</c:v>
                </c:pt>
                <c:pt idx="2015">
                  <c:v>41.358110646569699</c:v>
                </c:pt>
                <c:pt idx="2016">
                  <c:v>41.378635763515902</c:v>
                </c:pt>
                <c:pt idx="2017">
                  <c:v>41.399160880462098</c:v>
                </c:pt>
                <c:pt idx="2018">
                  <c:v>41.419685997408301</c:v>
                </c:pt>
                <c:pt idx="2019">
                  <c:v>41.440211114354398</c:v>
                </c:pt>
                <c:pt idx="2020">
                  <c:v>41.460736231300601</c:v>
                </c:pt>
                <c:pt idx="2021">
                  <c:v>41.481261348246797</c:v>
                </c:pt>
                <c:pt idx="2022">
                  <c:v>41.501786465193</c:v>
                </c:pt>
                <c:pt idx="2023">
                  <c:v>41.522311582139203</c:v>
                </c:pt>
                <c:pt idx="2024">
                  <c:v>41.542836699085399</c:v>
                </c:pt>
                <c:pt idx="2025">
                  <c:v>41.563361816031602</c:v>
                </c:pt>
                <c:pt idx="2026">
                  <c:v>41.583886932977798</c:v>
                </c:pt>
                <c:pt idx="2027">
                  <c:v>41.604412049923901</c:v>
                </c:pt>
                <c:pt idx="2028">
                  <c:v>41.624937166870097</c:v>
                </c:pt>
                <c:pt idx="2029">
                  <c:v>41.6454622838163</c:v>
                </c:pt>
                <c:pt idx="2030">
                  <c:v>41.665987400762504</c:v>
                </c:pt>
                <c:pt idx="2031">
                  <c:v>41.686512517708699</c:v>
                </c:pt>
                <c:pt idx="2032">
                  <c:v>41.707037634654903</c:v>
                </c:pt>
                <c:pt idx="2033">
                  <c:v>41.727562751601099</c:v>
                </c:pt>
                <c:pt idx="2034">
                  <c:v>41.748087868547302</c:v>
                </c:pt>
                <c:pt idx="2035">
                  <c:v>41.768612985493498</c:v>
                </c:pt>
                <c:pt idx="2036">
                  <c:v>41.789138102439601</c:v>
                </c:pt>
                <c:pt idx="2037">
                  <c:v>41.809663219385797</c:v>
                </c:pt>
                <c:pt idx="2038">
                  <c:v>41.830188336332</c:v>
                </c:pt>
                <c:pt idx="2039">
                  <c:v>41.850713453278203</c:v>
                </c:pt>
                <c:pt idx="2040">
                  <c:v>41.871238570224399</c:v>
                </c:pt>
                <c:pt idx="2041">
                  <c:v>41.891763687170602</c:v>
                </c:pt>
                <c:pt idx="2042">
                  <c:v>41.912288804116798</c:v>
                </c:pt>
                <c:pt idx="2043">
                  <c:v>41.932813921063001</c:v>
                </c:pt>
                <c:pt idx="2044">
                  <c:v>41.953339038009098</c:v>
                </c:pt>
                <c:pt idx="2045">
                  <c:v>41.973864154955301</c:v>
                </c:pt>
                <c:pt idx="2046">
                  <c:v>41.994389271901497</c:v>
                </c:pt>
                <c:pt idx="2047">
                  <c:v>42.0149143888477</c:v>
                </c:pt>
                <c:pt idx="2048">
                  <c:v>42.035439505793903</c:v>
                </c:pt>
                <c:pt idx="2049">
                  <c:v>42.055964622740099</c:v>
                </c:pt>
                <c:pt idx="2050">
                  <c:v>42.076489739686302</c:v>
                </c:pt>
                <c:pt idx="2051">
                  <c:v>42.097014856632498</c:v>
                </c:pt>
                <c:pt idx="2052">
                  <c:v>42.117539973578701</c:v>
                </c:pt>
                <c:pt idx="2053">
                  <c:v>42.138065090524798</c:v>
                </c:pt>
                <c:pt idx="2054">
                  <c:v>42.158590207471001</c:v>
                </c:pt>
                <c:pt idx="2055">
                  <c:v>42.179115324417197</c:v>
                </c:pt>
                <c:pt idx="2056">
                  <c:v>42.1996404413634</c:v>
                </c:pt>
                <c:pt idx="2057">
                  <c:v>42.220165558309603</c:v>
                </c:pt>
                <c:pt idx="2058">
                  <c:v>42.240690675255799</c:v>
                </c:pt>
                <c:pt idx="2059">
                  <c:v>42.261215792202002</c:v>
                </c:pt>
                <c:pt idx="2060">
                  <c:v>42.281740909148198</c:v>
                </c:pt>
                <c:pt idx="2061">
                  <c:v>42.302266026094401</c:v>
                </c:pt>
                <c:pt idx="2062">
                  <c:v>42.322791143040497</c:v>
                </c:pt>
                <c:pt idx="2063">
                  <c:v>42.3433162599867</c:v>
                </c:pt>
                <c:pt idx="2064">
                  <c:v>42.363841376932903</c:v>
                </c:pt>
                <c:pt idx="2065">
                  <c:v>42.384366493879099</c:v>
                </c:pt>
                <c:pt idx="2066">
                  <c:v>42.404891610825302</c:v>
                </c:pt>
                <c:pt idx="2067">
                  <c:v>42.425416727771498</c:v>
                </c:pt>
                <c:pt idx="2068">
                  <c:v>42.445941844717701</c:v>
                </c:pt>
                <c:pt idx="2069">
                  <c:v>42.466466961663897</c:v>
                </c:pt>
                <c:pt idx="2070">
                  <c:v>42.486992078610101</c:v>
                </c:pt>
                <c:pt idx="2071">
                  <c:v>42.507517195556197</c:v>
                </c:pt>
                <c:pt idx="2072">
                  <c:v>42.5280423125024</c:v>
                </c:pt>
                <c:pt idx="2073">
                  <c:v>42.548567429448603</c:v>
                </c:pt>
                <c:pt idx="2074">
                  <c:v>42.569092546394799</c:v>
                </c:pt>
                <c:pt idx="2075">
                  <c:v>42.589617663341002</c:v>
                </c:pt>
                <c:pt idx="2076">
                  <c:v>42.610142780287198</c:v>
                </c:pt>
                <c:pt idx="2077">
                  <c:v>42.630667897233401</c:v>
                </c:pt>
                <c:pt idx="2078">
                  <c:v>42.651193014179597</c:v>
                </c:pt>
                <c:pt idx="2079">
                  <c:v>42.671718131125701</c:v>
                </c:pt>
                <c:pt idx="2080">
                  <c:v>42.692243248071897</c:v>
                </c:pt>
                <c:pt idx="2081">
                  <c:v>42.7127683650181</c:v>
                </c:pt>
                <c:pt idx="2082">
                  <c:v>42.733293481964303</c:v>
                </c:pt>
                <c:pt idx="2083">
                  <c:v>42.753818598910499</c:v>
                </c:pt>
                <c:pt idx="2084">
                  <c:v>42.774343715856702</c:v>
                </c:pt>
                <c:pt idx="2085">
                  <c:v>42.794868832802898</c:v>
                </c:pt>
                <c:pt idx="2086">
                  <c:v>42.815393949749101</c:v>
                </c:pt>
                <c:pt idx="2087">
                  <c:v>42.835919066695297</c:v>
                </c:pt>
                <c:pt idx="2088">
                  <c:v>42.856444183641401</c:v>
                </c:pt>
                <c:pt idx="2089">
                  <c:v>42.876969300587596</c:v>
                </c:pt>
                <c:pt idx="2090">
                  <c:v>42.8974944175338</c:v>
                </c:pt>
                <c:pt idx="2091">
                  <c:v>42.918019534480003</c:v>
                </c:pt>
                <c:pt idx="2092">
                  <c:v>42.938544651426199</c:v>
                </c:pt>
                <c:pt idx="2093">
                  <c:v>42.959069768372402</c:v>
                </c:pt>
                <c:pt idx="2094">
                  <c:v>42.979594885318598</c:v>
                </c:pt>
                <c:pt idx="2095">
                  <c:v>43.000120002264801</c:v>
                </c:pt>
                <c:pt idx="2096">
                  <c:v>43.020645119210897</c:v>
                </c:pt>
                <c:pt idx="2097">
                  <c:v>43.0411702361571</c:v>
                </c:pt>
                <c:pt idx="2098">
                  <c:v>43.061695353103303</c:v>
                </c:pt>
                <c:pt idx="2099">
                  <c:v>43.082220470049499</c:v>
                </c:pt>
                <c:pt idx="2100">
                  <c:v>43.102745586995702</c:v>
                </c:pt>
                <c:pt idx="2101">
                  <c:v>43.123270703941898</c:v>
                </c:pt>
                <c:pt idx="2102">
                  <c:v>43.143795820888101</c:v>
                </c:pt>
                <c:pt idx="2103">
                  <c:v>43.164320937834297</c:v>
                </c:pt>
                <c:pt idx="2104">
                  <c:v>43.1848460547805</c:v>
                </c:pt>
                <c:pt idx="2105">
                  <c:v>43.205371171726597</c:v>
                </c:pt>
                <c:pt idx="2106">
                  <c:v>43.2258962886728</c:v>
                </c:pt>
                <c:pt idx="2107">
                  <c:v>43.246421405619003</c:v>
                </c:pt>
                <c:pt idx="2108">
                  <c:v>43.266946522565199</c:v>
                </c:pt>
                <c:pt idx="2109">
                  <c:v>43.287471639511402</c:v>
                </c:pt>
                <c:pt idx="2110">
                  <c:v>43.307996756457598</c:v>
                </c:pt>
                <c:pt idx="2111">
                  <c:v>43.328521873403801</c:v>
                </c:pt>
                <c:pt idx="2112">
                  <c:v>43.349046990349997</c:v>
                </c:pt>
                <c:pt idx="2113">
                  <c:v>43.3695721072962</c:v>
                </c:pt>
                <c:pt idx="2114">
                  <c:v>43.390097224242297</c:v>
                </c:pt>
                <c:pt idx="2115">
                  <c:v>43.4106223411885</c:v>
                </c:pt>
                <c:pt idx="2116">
                  <c:v>43.431147458134703</c:v>
                </c:pt>
                <c:pt idx="2117">
                  <c:v>43.451672575080899</c:v>
                </c:pt>
                <c:pt idx="2118">
                  <c:v>43.472197692027102</c:v>
                </c:pt>
                <c:pt idx="2119">
                  <c:v>43.492722808973298</c:v>
                </c:pt>
                <c:pt idx="2120">
                  <c:v>43.513247925919501</c:v>
                </c:pt>
                <c:pt idx="2121">
                  <c:v>43.533773042865697</c:v>
                </c:pt>
                <c:pt idx="2122">
                  <c:v>43.5542981598119</c:v>
                </c:pt>
                <c:pt idx="2123">
                  <c:v>43.574823276758003</c:v>
                </c:pt>
                <c:pt idx="2124">
                  <c:v>43.595348393704199</c:v>
                </c:pt>
                <c:pt idx="2125">
                  <c:v>43.615873510650403</c:v>
                </c:pt>
                <c:pt idx="2126">
                  <c:v>43.636398627596598</c:v>
                </c:pt>
                <c:pt idx="2127">
                  <c:v>43.656923744542802</c:v>
                </c:pt>
                <c:pt idx="2128">
                  <c:v>43.677448861488998</c:v>
                </c:pt>
                <c:pt idx="2129">
                  <c:v>43.697973978435201</c:v>
                </c:pt>
                <c:pt idx="2130">
                  <c:v>43.718499095381397</c:v>
                </c:pt>
                <c:pt idx="2131">
                  <c:v>43.7390242123275</c:v>
                </c:pt>
                <c:pt idx="2132">
                  <c:v>43.759549329273703</c:v>
                </c:pt>
                <c:pt idx="2133">
                  <c:v>43.780074446219899</c:v>
                </c:pt>
                <c:pt idx="2134">
                  <c:v>43.800599563166102</c:v>
                </c:pt>
                <c:pt idx="2135">
                  <c:v>43.821124680112298</c:v>
                </c:pt>
                <c:pt idx="2136">
                  <c:v>43.841649797058501</c:v>
                </c:pt>
                <c:pt idx="2137">
                  <c:v>43.862174914004697</c:v>
                </c:pt>
                <c:pt idx="2138">
                  <c:v>43.8827000309509</c:v>
                </c:pt>
                <c:pt idx="2139">
                  <c:v>43.903225147896997</c:v>
                </c:pt>
                <c:pt idx="2140">
                  <c:v>43.9237502648432</c:v>
                </c:pt>
                <c:pt idx="2141">
                  <c:v>43.944275381789403</c:v>
                </c:pt>
                <c:pt idx="2142">
                  <c:v>43.964800498735599</c:v>
                </c:pt>
                <c:pt idx="2143">
                  <c:v>43.985325615681802</c:v>
                </c:pt>
                <c:pt idx="2144">
                  <c:v>44.005850732627998</c:v>
                </c:pt>
                <c:pt idx="2145">
                  <c:v>44.026375849574201</c:v>
                </c:pt>
                <c:pt idx="2146">
                  <c:v>44.046900966520397</c:v>
                </c:pt>
                <c:pt idx="2147">
                  <c:v>44.0674260834666</c:v>
                </c:pt>
                <c:pt idx="2148">
                  <c:v>44.087951200412697</c:v>
                </c:pt>
                <c:pt idx="2149">
                  <c:v>44.1084763173589</c:v>
                </c:pt>
                <c:pt idx="2150">
                  <c:v>44.129001434305103</c:v>
                </c:pt>
                <c:pt idx="2151">
                  <c:v>44.149526551251299</c:v>
                </c:pt>
                <c:pt idx="2152">
                  <c:v>44.170051668197502</c:v>
                </c:pt>
                <c:pt idx="2153">
                  <c:v>44.190576785143698</c:v>
                </c:pt>
                <c:pt idx="2154">
                  <c:v>44.211101902089901</c:v>
                </c:pt>
                <c:pt idx="2155">
                  <c:v>44.231627019036097</c:v>
                </c:pt>
                <c:pt idx="2156">
                  <c:v>44.2521521359823</c:v>
                </c:pt>
                <c:pt idx="2157">
                  <c:v>44.272677252928403</c:v>
                </c:pt>
                <c:pt idx="2158">
                  <c:v>44.293202369874599</c:v>
                </c:pt>
                <c:pt idx="2159">
                  <c:v>44.313727486820802</c:v>
                </c:pt>
                <c:pt idx="2160">
                  <c:v>44.334252603766998</c:v>
                </c:pt>
                <c:pt idx="2161">
                  <c:v>44.354777720713201</c:v>
                </c:pt>
                <c:pt idx="2162">
                  <c:v>44.375302837659397</c:v>
                </c:pt>
                <c:pt idx="2163">
                  <c:v>44.3958279546056</c:v>
                </c:pt>
                <c:pt idx="2164">
                  <c:v>44.416353071551796</c:v>
                </c:pt>
                <c:pt idx="2165">
                  <c:v>44.436878188498</c:v>
                </c:pt>
                <c:pt idx="2166">
                  <c:v>44.457403305444103</c:v>
                </c:pt>
                <c:pt idx="2167">
                  <c:v>44.477928422390299</c:v>
                </c:pt>
                <c:pt idx="2168">
                  <c:v>44.498453539336502</c:v>
                </c:pt>
                <c:pt idx="2169">
                  <c:v>44.518978656282698</c:v>
                </c:pt>
                <c:pt idx="2170">
                  <c:v>44.539503773228901</c:v>
                </c:pt>
                <c:pt idx="2171">
                  <c:v>44.560028890175097</c:v>
                </c:pt>
                <c:pt idx="2172">
                  <c:v>44.5805540071213</c:v>
                </c:pt>
                <c:pt idx="2173">
                  <c:v>44.601079124067503</c:v>
                </c:pt>
                <c:pt idx="2174">
                  <c:v>44.6216042410136</c:v>
                </c:pt>
                <c:pt idx="2175">
                  <c:v>44.642129357959803</c:v>
                </c:pt>
                <c:pt idx="2176">
                  <c:v>44.662654474905999</c:v>
                </c:pt>
                <c:pt idx="2177">
                  <c:v>44.683179591852202</c:v>
                </c:pt>
                <c:pt idx="2178">
                  <c:v>44.703704708798398</c:v>
                </c:pt>
                <c:pt idx="2179">
                  <c:v>44.724229825744601</c:v>
                </c:pt>
                <c:pt idx="2180">
                  <c:v>44.744754942690797</c:v>
                </c:pt>
                <c:pt idx="2181">
                  <c:v>44.765280059637</c:v>
                </c:pt>
                <c:pt idx="2182">
                  <c:v>44.785805176583203</c:v>
                </c:pt>
                <c:pt idx="2183">
                  <c:v>44.8063302935293</c:v>
                </c:pt>
                <c:pt idx="2184">
                  <c:v>44.826855410475503</c:v>
                </c:pt>
                <c:pt idx="2185">
                  <c:v>44.847380527421699</c:v>
                </c:pt>
                <c:pt idx="2186">
                  <c:v>44.867905644367902</c:v>
                </c:pt>
                <c:pt idx="2187">
                  <c:v>44.888430761314098</c:v>
                </c:pt>
                <c:pt idx="2188">
                  <c:v>44.908955878260301</c:v>
                </c:pt>
                <c:pt idx="2189">
                  <c:v>44.929480995206497</c:v>
                </c:pt>
                <c:pt idx="2190">
                  <c:v>44.9500061121527</c:v>
                </c:pt>
                <c:pt idx="2191">
                  <c:v>44.970531229098803</c:v>
                </c:pt>
                <c:pt idx="2192">
                  <c:v>44.991056346044999</c:v>
                </c:pt>
                <c:pt idx="2193">
                  <c:v>45.011581462991202</c:v>
                </c:pt>
                <c:pt idx="2194">
                  <c:v>45.032106579937398</c:v>
                </c:pt>
                <c:pt idx="2195">
                  <c:v>45.052631696883601</c:v>
                </c:pt>
                <c:pt idx="2196">
                  <c:v>45.073156813829797</c:v>
                </c:pt>
                <c:pt idx="2197">
                  <c:v>45.093681930776</c:v>
                </c:pt>
                <c:pt idx="2198">
                  <c:v>45.114207047722203</c:v>
                </c:pt>
                <c:pt idx="2199">
                  <c:v>45.134732164668399</c:v>
                </c:pt>
                <c:pt idx="2200">
                  <c:v>45.155257281614503</c:v>
                </c:pt>
                <c:pt idx="2201">
                  <c:v>45.175782398560699</c:v>
                </c:pt>
                <c:pt idx="2202">
                  <c:v>45.196307515506902</c:v>
                </c:pt>
                <c:pt idx="2203">
                  <c:v>45.216832632453098</c:v>
                </c:pt>
                <c:pt idx="2204">
                  <c:v>45.237357749399301</c:v>
                </c:pt>
                <c:pt idx="2205">
                  <c:v>45.257882866345497</c:v>
                </c:pt>
                <c:pt idx="2206">
                  <c:v>45.2784079832917</c:v>
                </c:pt>
                <c:pt idx="2207">
                  <c:v>45.298933100237903</c:v>
                </c:pt>
                <c:pt idx="2208">
                  <c:v>45.319458217184</c:v>
                </c:pt>
                <c:pt idx="2209">
                  <c:v>45.339983334130203</c:v>
                </c:pt>
                <c:pt idx="2210">
                  <c:v>45.360508451076399</c:v>
                </c:pt>
                <c:pt idx="2211">
                  <c:v>45.381033568022602</c:v>
                </c:pt>
                <c:pt idx="2212">
                  <c:v>45.401558684968798</c:v>
                </c:pt>
                <c:pt idx="2213">
                  <c:v>45.422083801915001</c:v>
                </c:pt>
                <c:pt idx="2214">
                  <c:v>45.442608918861197</c:v>
                </c:pt>
                <c:pt idx="2215">
                  <c:v>45.4631340358074</c:v>
                </c:pt>
                <c:pt idx="2216">
                  <c:v>45.483659152753603</c:v>
                </c:pt>
                <c:pt idx="2217">
                  <c:v>45.504184269699699</c:v>
                </c:pt>
                <c:pt idx="2218">
                  <c:v>45.524709386645902</c:v>
                </c:pt>
                <c:pt idx="2219">
                  <c:v>45.545234503592098</c:v>
                </c:pt>
                <c:pt idx="2220">
                  <c:v>45.565759620538302</c:v>
                </c:pt>
                <c:pt idx="2221">
                  <c:v>45.586284737484497</c:v>
                </c:pt>
                <c:pt idx="2222">
                  <c:v>45.606809854430701</c:v>
                </c:pt>
                <c:pt idx="2223">
                  <c:v>45.627334971376897</c:v>
                </c:pt>
                <c:pt idx="2224">
                  <c:v>45.6478600883231</c:v>
                </c:pt>
                <c:pt idx="2225">
                  <c:v>45.668385205269303</c:v>
                </c:pt>
                <c:pt idx="2226">
                  <c:v>45.688910322215399</c:v>
                </c:pt>
                <c:pt idx="2227">
                  <c:v>45.709435439161602</c:v>
                </c:pt>
                <c:pt idx="2228">
                  <c:v>45.729960556107798</c:v>
                </c:pt>
                <c:pt idx="2229">
                  <c:v>45.750485673054001</c:v>
                </c:pt>
                <c:pt idx="2230">
                  <c:v>45.771010790000197</c:v>
                </c:pt>
                <c:pt idx="2231">
                  <c:v>45.7915359069464</c:v>
                </c:pt>
                <c:pt idx="2232">
                  <c:v>45.812061023892603</c:v>
                </c:pt>
                <c:pt idx="2233">
                  <c:v>45.832586140838799</c:v>
                </c:pt>
                <c:pt idx="2234">
                  <c:v>45.853111257785002</c:v>
                </c:pt>
                <c:pt idx="2235">
                  <c:v>45.873636374731099</c:v>
                </c:pt>
                <c:pt idx="2236">
                  <c:v>45.894161491677302</c:v>
                </c:pt>
                <c:pt idx="2237">
                  <c:v>45.914686608623498</c:v>
                </c:pt>
                <c:pt idx="2238">
                  <c:v>45.935211725569701</c:v>
                </c:pt>
                <c:pt idx="2239">
                  <c:v>45.955736842515897</c:v>
                </c:pt>
                <c:pt idx="2240">
                  <c:v>45.9762619594621</c:v>
                </c:pt>
                <c:pt idx="2241">
                  <c:v>45.996787076408303</c:v>
                </c:pt>
                <c:pt idx="2242">
                  <c:v>46.017312193354499</c:v>
                </c:pt>
                <c:pt idx="2243">
                  <c:v>46.037837310300603</c:v>
                </c:pt>
                <c:pt idx="2244">
                  <c:v>46.058362427246799</c:v>
                </c:pt>
                <c:pt idx="2245">
                  <c:v>46.078887544193002</c:v>
                </c:pt>
                <c:pt idx="2246">
                  <c:v>46.099412661139198</c:v>
                </c:pt>
                <c:pt idx="2247">
                  <c:v>46.119937778085401</c:v>
                </c:pt>
                <c:pt idx="2248">
                  <c:v>46.140462895031597</c:v>
                </c:pt>
                <c:pt idx="2249">
                  <c:v>46.1609880119778</c:v>
                </c:pt>
                <c:pt idx="2250">
                  <c:v>46.181513128924003</c:v>
                </c:pt>
                <c:pt idx="2251">
                  <c:v>46.202038245870199</c:v>
                </c:pt>
                <c:pt idx="2252">
                  <c:v>46.222563362816302</c:v>
                </c:pt>
                <c:pt idx="2253">
                  <c:v>46.243088479762498</c:v>
                </c:pt>
                <c:pt idx="2254">
                  <c:v>46.263613596708701</c:v>
                </c:pt>
                <c:pt idx="2255">
                  <c:v>46.284138713654897</c:v>
                </c:pt>
                <c:pt idx="2256">
                  <c:v>46.3046638306011</c:v>
                </c:pt>
                <c:pt idx="2257">
                  <c:v>46.325188947547304</c:v>
                </c:pt>
                <c:pt idx="2258">
                  <c:v>46.3457140644935</c:v>
                </c:pt>
                <c:pt idx="2259">
                  <c:v>46.366239181439703</c:v>
                </c:pt>
                <c:pt idx="2260">
                  <c:v>46.386764298385799</c:v>
                </c:pt>
                <c:pt idx="2261">
                  <c:v>46.407289415332002</c:v>
                </c:pt>
                <c:pt idx="2262">
                  <c:v>46.427814532278198</c:v>
                </c:pt>
                <c:pt idx="2263">
                  <c:v>46.448339649224401</c:v>
                </c:pt>
                <c:pt idx="2264">
                  <c:v>46.468864766170597</c:v>
                </c:pt>
                <c:pt idx="2265">
                  <c:v>46.4893898831168</c:v>
                </c:pt>
                <c:pt idx="2266">
                  <c:v>46.509915000063003</c:v>
                </c:pt>
                <c:pt idx="2267">
                  <c:v>46.530440117009199</c:v>
                </c:pt>
                <c:pt idx="2268">
                  <c:v>46.550965233955402</c:v>
                </c:pt>
                <c:pt idx="2269">
                  <c:v>46.571490350901499</c:v>
                </c:pt>
                <c:pt idx="2270">
                  <c:v>46.592015467847702</c:v>
                </c:pt>
                <c:pt idx="2271">
                  <c:v>46.612540584793898</c:v>
                </c:pt>
                <c:pt idx="2272">
                  <c:v>46.633065701740101</c:v>
                </c:pt>
                <c:pt idx="2273">
                  <c:v>46.653590818686297</c:v>
                </c:pt>
                <c:pt idx="2274">
                  <c:v>46.6741159356325</c:v>
                </c:pt>
                <c:pt idx="2275">
                  <c:v>46.694641052578703</c:v>
                </c:pt>
                <c:pt idx="2276">
                  <c:v>46.715166169524899</c:v>
                </c:pt>
                <c:pt idx="2277">
                  <c:v>46.735691286471102</c:v>
                </c:pt>
                <c:pt idx="2278">
                  <c:v>46.756216403417199</c:v>
                </c:pt>
                <c:pt idx="2279">
                  <c:v>46.776741520363402</c:v>
                </c:pt>
                <c:pt idx="2280">
                  <c:v>46.797266637309598</c:v>
                </c:pt>
                <c:pt idx="2281">
                  <c:v>46.817791754255801</c:v>
                </c:pt>
                <c:pt idx="2282">
                  <c:v>46.838316871201997</c:v>
                </c:pt>
                <c:pt idx="2283">
                  <c:v>46.8588419881482</c:v>
                </c:pt>
                <c:pt idx="2284">
                  <c:v>46.879367105094403</c:v>
                </c:pt>
                <c:pt idx="2285">
                  <c:v>46.899892222040599</c:v>
                </c:pt>
                <c:pt idx="2286">
                  <c:v>46.920417338986802</c:v>
                </c:pt>
                <c:pt idx="2287">
                  <c:v>46.940942455932898</c:v>
                </c:pt>
                <c:pt idx="2288">
                  <c:v>46.961467572879101</c:v>
                </c:pt>
                <c:pt idx="2289">
                  <c:v>46.981992689825297</c:v>
                </c:pt>
                <c:pt idx="2290">
                  <c:v>47.0025178067715</c:v>
                </c:pt>
                <c:pt idx="2291">
                  <c:v>47.023042923717703</c:v>
                </c:pt>
                <c:pt idx="2292">
                  <c:v>47.043568040663899</c:v>
                </c:pt>
                <c:pt idx="2293">
                  <c:v>47.064093157610102</c:v>
                </c:pt>
                <c:pt idx="2294">
                  <c:v>47.084618274556298</c:v>
                </c:pt>
                <c:pt idx="2295">
                  <c:v>47.105143391502402</c:v>
                </c:pt>
                <c:pt idx="2296">
                  <c:v>47.125668508448598</c:v>
                </c:pt>
                <c:pt idx="2297">
                  <c:v>47.146193625394801</c:v>
                </c:pt>
                <c:pt idx="2298">
                  <c:v>47.166718742340997</c:v>
                </c:pt>
                <c:pt idx="2299">
                  <c:v>47.1872438592872</c:v>
                </c:pt>
                <c:pt idx="2300">
                  <c:v>47.207768976233403</c:v>
                </c:pt>
                <c:pt idx="2301">
                  <c:v>47.228294093179599</c:v>
                </c:pt>
                <c:pt idx="2302">
                  <c:v>47.248819210125802</c:v>
                </c:pt>
                <c:pt idx="2303">
                  <c:v>47.269344327071998</c:v>
                </c:pt>
                <c:pt idx="2304">
                  <c:v>47.289869444018102</c:v>
                </c:pt>
                <c:pt idx="2305">
                  <c:v>47.310394560964298</c:v>
                </c:pt>
                <c:pt idx="2306">
                  <c:v>47.330919677910501</c:v>
                </c:pt>
                <c:pt idx="2307">
                  <c:v>47.351444794856697</c:v>
                </c:pt>
                <c:pt idx="2308">
                  <c:v>47.3719699118029</c:v>
                </c:pt>
                <c:pt idx="2309">
                  <c:v>47.392495028749103</c:v>
                </c:pt>
                <c:pt idx="2310">
                  <c:v>47.413020145695299</c:v>
                </c:pt>
                <c:pt idx="2311">
                  <c:v>47.433545262641502</c:v>
                </c:pt>
                <c:pt idx="2312">
                  <c:v>47.454070379587598</c:v>
                </c:pt>
                <c:pt idx="2313">
                  <c:v>47.474595496533802</c:v>
                </c:pt>
                <c:pt idx="2314">
                  <c:v>47.495120613479997</c:v>
                </c:pt>
                <c:pt idx="2315">
                  <c:v>47.515645730426201</c:v>
                </c:pt>
                <c:pt idx="2316">
                  <c:v>47.536170847372397</c:v>
                </c:pt>
                <c:pt idx="2317">
                  <c:v>47.5566959643186</c:v>
                </c:pt>
                <c:pt idx="2318">
                  <c:v>47.577221081264803</c:v>
                </c:pt>
                <c:pt idx="2319">
                  <c:v>47.597746198210999</c:v>
                </c:pt>
                <c:pt idx="2320">
                  <c:v>47.618271315157202</c:v>
                </c:pt>
                <c:pt idx="2321">
                  <c:v>47.638796432103298</c:v>
                </c:pt>
                <c:pt idx="2322">
                  <c:v>47.659321549049501</c:v>
                </c:pt>
                <c:pt idx="2323">
                  <c:v>47.679846665995697</c:v>
                </c:pt>
                <c:pt idx="2324">
                  <c:v>47.7003717829419</c:v>
                </c:pt>
                <c:pt idx="2325">
                  <c:v>47.720896899888103</c:v>
                </c:pt>
                <c:pt idx="2326">
                  <c:v>47.741422016834299</c:v>
                </c:pt>
                <c:pt idx="2327">
                  <c:v>47.761947133780502</c:v>
                </c:pt>
                <c:pt idx="2328">
                  <c:v>47.782472250726698</c:v>
                </c:pt>
                <c:pt idx="2329">
                  <c:v>47.802997367672901</c:v>
                </c:pt>
                <c:pt idx="2330">
                  <c:v>47.823522484618998</c:v>
                </c:pt>
                <c:pt idx="2331">
                  <c:v>47.844047601565201</c:v>
                </c:pt>
                <c:pt idx="2332">
                  <c:v>47.864572718511397</c:v>
                </c:pt>
                <c:pt idx="2333">
                  <c:v>47.8850978354576</c:v>
                </c:pt>
                <c:pt idx="2334">
                  <c:v>47.905622952403803</c:v>
                </c:pt>
                <c:pt idx="2335">
                  <c:v>47.926148069349999</c:v>
                </c:pt>
                <c:pt idx="2336">
                  <c:v>47.946673186296202</c:v>
                </c:pt>
                <c:pt idx="2337">
                  <c:v>47.967198303242398</c:v>
                </c:pt>
                <c:pt idx="2338">
                  <c:v>47.987723420188502</c:v>
                </c:pt>
                <c:pt idx="2339">
                  <c:v>48.008248537134698</c:v>
                </c:pt>
                <c:pt idx="2340">
                  <c:v>48.028773654080901</c:v>
                </c:pt>
                <c:pt idx="2341">
                  <c:v>48.049298771027097</c:v>
                </c:pt>
                <c:pt idx="2342">
                  <c:v>48.0698238879733</c:v>
                </c:pt>
                <c:pt idx="2343">
                  <c:v>48.090349004919503</c:v>
                </c:pt>
                <c:pt idx="2344">
                  <c:v>48.110874121865699</c:v>
                </c:pt>
                <c:pt idx="2345">
                  <c:v>48.131399238811902</c:v>
                </c:pt>
                <c:pt idx="2346">
                  <c:v>48.151924355758098</c:v>
                </c:pt>
                <c:pt idx="2347">
                  <c:v>48.172449472704201</c:v>
                </c:pt>
                <c:pt idx="2348">
                  <c:v>48.192974589650397</c:v>
                </c:pt>
                <c:pt idx="2349">
                  <c:v>48.2134997065966</c:v>
                </c:pt>
                <c:pt idx="2350">
                  <c:v>48.234024823542804</c:v>
                </c:pt>
                <c:pt idx="2351">
                  <c:v>48.254549940488999</c:v>
                </c:pt>
                <c:pt idx="2352">
                  <c:v>48.275075057435203</c:v>
                </c:pt>
                <c:pt idx="2353">
                  <c:v>48.295600174381399</c:v>
                </c:pt>
                <c:pt idx="2354">
                  <c:v>48.316125291327602</c:v>
                </c:pt>
                <c:pt idx="2355">
                  <c:v>48.336650408273698</c:v>
                </c:pt>
                <c:pt idx="2356">
                  <c:v>48.357175525219901</c:v>
                </c:pt>
                <c:pt idx="2357">
                  <c:v>48.377700642166097</c:v>
                </c:pt>
                <c:pt idx="2358">
                  <c:v>48.3982257591123</c:v>
                </c:pt>
                <c:pt idx="2359">
                  <c:v>48.418750876058503</c:v>
                </c:pt>
                <c:pt idx="2360">
                  <c:v>48.439275993004699</c:v>
                </c:pt>
                <c:pt idx="2361">
                  <c:v>48.459801109950902</c:v>
                </c:pt>
                <c:pt idx="2362">
                  <c:v>48.480326226897098</c:v>
                </c:pt>
                <c:pt idx="2363">
                  <c:v>48.500851343843301</c:v>
                </c:pt>
                <c:pt idx="2364">
                  <c:v>48.521376460789398</c:v>
                </c:pt>
                <c:pt idx="2365">
                  <c:v>48.541901577735601</c:v>
                </c:pt>
                <c:pt idx="2366">
                  <c:v>48.562426694681797</c:v>
                </c:pt>
                <c:pt idx="2367">
                  <c:v>48.582951811628</c:v>
                </c:pt>
                <c:pt idx="2368">
                  <c:v>48.603476928574203</c:v>
                </c:pt>
                <c:pt idx="2369">
                  <c:v>48.624002045520399</c:v>
                </c:pt>
                <c:pt idx="2370">
                  <c:v>48.644527162466602</c:v>
                </c:pt>
                <c:pt idx="2371">
                  <c:v>48.665052279412798</c:v>
                </c:pt>
                <c:pt idx="2372">
                  <c:v>48.685577396359001</c:v>
                </c:pt>
                <c:pt idx="2373">
                  <c:v>48.706102513305098</c:v>
                </c:pt>
                <c:pt idx="2374">
                  <c:v>48.726627630251301</c:v>
                </c:pt>
                <c:pt idx="2375">
                  <c:v>48.747152747197497</c:v>
                </c:pt>
                <c:pt idx="2376">
                  <c:v>48.7676778641437</c:v>
                </c:pt>
                <c:pt idx="2377">
                  <c:v>48.788202981089903</c:v>
                </c:pt>
                <c:pt idx="2378">
                  <c:v>48.808728098036099</c:v>
                </c:pt>
                <c:pt idx="2379">
                  <c:v>48.829253214982302</c:v>
                </c:pt>
                <c:pt idx="2380">
                  <c:v>48.849778331928498</c:v>
                </c:pt>
                <c:pt idx="2381">
                  <c:v>48.870303448874701</c:v>
                </c:pt>
                <c:pt idx="2382">
                  <c:v>48.890828565820797</c:v>
                </c:pt>
                <c:pt idx="2383">
                  <c:v>48.911353682767</c:v>
                </c:pt>
                <c:pt idx="2384">
                  <c:v>48.931878799713203</c:v>
                </c:pt>
                <c:pt idx="2385">
                  <c:v>48.952403916659399</c:v>
                </c:pt>
                <c:pt idx="2386">
                  <c:v>48.972929033605602</c:v>
                </c:pt>
                <c:pt idx="2387">
                  <c:v>48.993454150551798</c:v>
                </c:pt>
                <c:pt idx="2388">
                  <c:v>49.013979267498001</c:v>
                </c:pt>
                <c:pt idx="2389">
                  <c:v>49.034504384444197</c:v>
                </c:pt>
                <c:pt idx="2390">
                  <c:v>49.055029501390301</c:v>
                </c:pt>
                <c:pt idx="2391">
                  <c:v>49.075554618336497</c:v>
                </c:pt>
                <c:pt idx="2392">
                  <c:v>49.0960797352827</c:v>
                </c:pt>
                <c:pt idx="2393">
                  <c:v>49.116604852228903</c:v>
                </c:pt>
                <c:pt idx="2394">
                  <c:v>49.137129969175099</c:v>
                </c:pt>
                <c:pt idx="2395">
                  <c:v>49.157655086121302</c:v>
                </c:pt>
                <c:pt idx="2396">
                  <c:v>49.178180203067498</c:v>
                </c:pt>
                <c:pt idx="2397">
                  <c:v>49.198705320013701</c:v>
                </c:pt>
                <c:pt idx="2398">
                  <c:v>49.219230436959897</c:v>
                </c:pt>
                <c:pt idx="2399">
                  <c:v>49.239755553906001</c:v>
                </c:pt>
                <c:pt idx="2400">
                  <c:v>49.260280670852197</c:v>
                </c:pt>
                <c:pt idx="2401">
                  <c:v>49.2808057877984</c:v>
                </c:pt>
                <c:pt idx="2402">
                  <c:v>49.301330904744603</c:v>
                </c:pt>
                <c:pt idx="2403">
                  <c:v>49.321856021690799</c:v>
                </c:pt>
                <c:pt idx="2404">
                  <c:v>49.342381138637002</c:v>
                </c:pt>
                <c:pt idx="2405">
                  <c:v>49.362906255583198</c:v>
                </c:pt>
                <c:pt idx="2406">
                  <c:v>49.383431372529401</c:v>
                </c:pt>
                <c:pt idx="2407">
                  <c:v>49.403956489475497</c:v>
                </c:pt>
                <c:pt idx="2408">
                  <c:v>49.424481606421701</c:v>
                </c:pt>
                <c:pt idx="2409">
                  <c:v>49.445006723367896</c:v>
                </c:pt>
                <c:pt idx="2410">
                  <c:v>49.4655318403141</c:v>
                </c:pt>
                <c:pt idx="2411">
                  <c:v>49.486056957260303</c:v>
                </c:pt>
                <c:pt idx="2412">
                  <c:v>49.506582074206499</c:v>
                </c:pt>
                <c:pt idx="2413">
                  <c:v>49.527107191152702</c:v>
                </c:pt>
                <c:pt idx="2414">
                  <c:v>49.547632308098898</c:v>
                </c:pt>
                <c:pt idx="2415">
                  <c:v>49.568157425045101</c:v>
                </c:pt>
                <c:pt idx="2416">
                  <c:v>49.588682541991197</c:v>
                </c:pt>
                <c:pt idx="2417">
                  <c:v>49.6092076589374</c:v>
                </c:pt>
                <c:pt idx="2418">
                  <c:v>49.629732775883603</c:v>
                </c:pt>
                <c:pt idx="2419">
                  <c:v>49.650257892829799</c:v>
                </c:pt>
                <c:pt idx="2420">
                  <c:v>49.670783009776002</c:v>
                </c:pt>
                <c:pt idx="2421">
                  <c:v>49.691308126722198</c:v>
                </c:pt>
                <c:pt idx="2422">
                  <c:v>49.711833243668401</c:v>
                </c:pt>
                <c:pt idx="2423">
                  <c:v>49.732358360614597</c:v>
                </c:pt>
                <c:pt idx="2424">
                  <c:v>49.7528834775608</c:v>
                </c:pt>
                <c:pt idx="2425">
                  <c:v>49.773408594506897</c:v>
                </c:pt>
                <c:pt idx="2426">
                  <c:v>49.7939337114531</c:v>
                </c:pt>
                <c:pt idx="2427">
                  <c:v>49.814458828399303</c:v>
                </c:pt>
                <c:pt idx="2428">
                  <c:v>49.834983945345499</c:v>
                </c:pt>
                <c:pt idx="2429">
                  <c:v>49.855509062291702</c:v>
                </c:pt>
                <c:pt idx="2430">
                  <c:v>49.876034179237898</c:v>
                </c:pt>
                <c:pt idx="2431">
                  <c:v>49.896559296184101</c:v>
                </c:pt>
                <c:pt idx="2432">
                  <c:v>49.917084413130297</c:v>
                </c:pt>
                <c:pt idx="2433">
                  <c:v>49.9376095300765</c:v>
                </c:pt>
                <c:pt idx="2434">
                  <c:v>49.958134647022597</c:v>
                </c:pt>
                <c:pt idx="2435">
                  <c:v>49.9786597639688</c:v>
                </c:pt>
                <c:pt idx="2436">
                  <c:v>49.999184880915003</c:v>
                </c:pt>
                <c:pt idx="2437">
                  <c:v>50.019709997861199</c:v>
                </c:pt>
                <c:pt idx="2438">
                  <c:v>50.040235114807402</c:v>
                </c:pt>
                <c:pt idx="2439">
                  <c:v>50.060760231753598</c:v>
                </c:pt>
                <c:pt idx="2440">
                  <c:v>50.081285348699801</c:v>
                </c:pt>
                <c:pt idx="2441">
                  <c:v>50.101810465645997</c:v>
                </c:pt>
                <c:pt idx="2442">
                  <c:v>50.1223355825921</c:v>
                </c:pt>
                <c:pt idx="2443">
                  <c:v>50.142860699538303</c:v>
                </c:pt>
                <c:pt idx="2444">
                  <c:v>50.163385816484499</c:v>
                </c:pt>
                <c:pt idx="2445">
                  <c:v>50.183910933430703</c:v>
                </c:pt>
                <c:pt idx="2446">
                  <c:v>50.204436050376898</c:v>
                </c:pt>
                <c:pt idx="2447">
                  <c:v>50.224961167323102</c:v>
                </c:pt>
                <c:pt idx="2448">
                  <c:v>50.245486284269298</c:v>
                </c:pt>
                <c:pt idx="2449">
                  <c:v>50.266011401215501</c:v>
                </c:pt>
                <c:pt idx="2450">
                  <c:v>50.286536518161697</c:v>
                </c:pt>
                <c:pt idx="2451">
                  <c:v>50.3070616351078</c:v>
                </c:pt>
                <c:pt idx="2452">
                  <c:v>50.327586752054003</c:v>
                </c:pt>
                <c:pt idx="2453">
                  <c:v>50.348111869000199</c:v>
                </c:pt>
                <c:pt idx="2454">
                  <c:v>50.368636985946402</c:v>
                </c:pt>
                <c:pt idx="2455">
                  <c:v>50.389162102892598</c:v>
                </c:pt>
                <c:pt idx="2456">
                  <c:v>50.409687219838801</c:v>
                </c:pt>
                <c:pt idx="2457">
                  <c:v>50.430212336784997</c:v>
                </c:pt>
                <c:pt idx="2458">
                  <c:v>50.4507374537312</c:v>
                </c:pt>
                <c:pt idx="2459">
                  <c:v>50.471262570677297</c:v>
                </c:pt>
                <c:pt idx="2460">
                  <c:v>50.4917876876235</c:v>
                </c:pt>
                <c:pt idx="2461">
                  <c:v>50.512312804569703</c:v>
                </c:pt>
                <c:pt idx="2462">
                  <c:v>50.532837921515899</c:v>
                </c:pt>
                <c:pt idx="2463">
                  <c:v>50.553363038462102</c:v>
                </c:pt>
                <c:pt idx="2464">
                  <c:v>50.573888155408298</c:v>
                </c:pt>
                <c:pt idx="2465">
                  <c:v>50.594413272354501</c:v>
                </c:pt>
                <c:pt idx="2466">
                  <c:v>50.614938389300697</c:v>
                </c:pt>
                <c:pt idx="2467">
                  <c:v>50.6354635062469</c:v>
                </c:pt>
                <c:pt idx="2468">
                  <c:v>50.655988623192997</c:v>
                </c:pt>
                <c:pt idx="2469">
                  <c:v>50.6765137401392</c:v>
                </c:pt>
                <c:pt idx="2470">
                  <c:v>50.697038857085403</c:v>
                </c:pt>
                <c:pt idx="2471">
                  <c:v>50.717563974031599</c:v>
                </c:pt>
                <c:pt idx="2472">
                  <c:v>50.738089090977802</c:v>
                </c:pt>
                <c:pt idx="2473">
                  <c:v>50.758614207923998</c:v>
                </c:pt>
                <c:pt idx="2474">
                  <c:v>50.779139324870201</c:v>
                </c:pt>
                <c:pt idx="2475">
                  <c:v>50.799664441816397</c:v>
                </c:pt>
                <c:pt idx="2476">
                  <c:v>50.8201895587626</c:v>
                </c:pt>
                <c:pt idx="2477">
                  <c:v>50.840714675708703</c:v>
                </c:pt>
                <c:pt idx="2478">
                  <c:v>50.861239792654899</c:v>
                </c:pt>
                <c:pt idx="2479">
                  <c:v>50.881764909601102</c:v>
                </c:pt>
                <c:pt idx="2480">
                  <c:v>50.902290026547298</c:v>
                </c:pt>
                <c:pt idx="2481">
                  <c:v>50.922815143493501</c:v>
                </c:pt>
                <c:pt idx="2482">
                  <c:v>50.943340260439697</c:v>
                </c:pt>
                <c:pt idx="2483">
                  <c:v>50.963865377385901</c:v>
                </c:pt>
                <c:pt idx="2484">
                  <c:v>50.984390494332096</c:v>
                </c:pt>
                <c:pt idx="2485">
                  <c:v>51.0049156112783</c:v>
                </c:pt>
                <c:pt idx="2486">
                  <c:v>51.025440728224403</c:v>
                </c:pt>
                <c:pt idx="2487">
                  <c:v>51.045965845170599</c:v>
                </c:pt>
                <c:pt idx="2488">
                  <c:v>51.066490962116802</c:v>
                </c:pt>
                <c:pt idx="2489">
                  <c:v>51.087016079062998</c:v>
                </c:pt>
                <c:pt idx="2490">
                  <c:v>51.107541196009201</c:v>
                </c:pt>
                <c:pt idx="2491">
                  <c:v>51.128066312955397</c:v>
                </c:pt>
                <c:pt idx="2492">
                  <c:v>51.1485914299016</c:v>
                </c:pt>
                <c:pt idx="2493">
                  <c:v>51.169116546847803</c:v>
                </c:pt>
                <c:pt idx="2494">
                  <c:v>51.1896416637939</c:v>
                </c:pt>
                <c:pt idx="2495">
                  <c:v>51.210166780740103</c:v>
                </c:pt>
                <c:pt idx="2496">
                  <c:v>51.230691897686299</c:v>
                </c:pt>
                <c:pt idx="2497">
                  <c:v>51.251217014632502</c:v>
                </c:pt>
                <c:pt idx="2498">
                  <c:v>51.271742131578698</c:v>
                </c:pt>
                <c:pt idx="2499">
                  <c:v>51.292267248524901</c:v>
                </c:pt>
                <c:pt idx="2500">
                  <c:v>51.312792365471097</c:v>
                </c:pt>
                <c:pt idx="2501">
                  <c:v>51.3333174824173</c:v>
                </c:pt>
                <c:pt idx="2502">
                  <c:v>51.353842599363503</c:v>
                </c:pt>
                <c:pt idx="2503">
                  <c:v>51.3743677163096</c:v>
                </c:pt>
                <c:pt idx="2504">
                  <c:v>51.394892833255803</c:v>
                </c:pt>
                <c:pt idx="2505">
                  <c:v>51.415417950201999</c:v>
                </c:pt>
                <c:pt idx="2506">
                  <c:v>51.435943067148202</c:v>
                </c:pt>
                <c:pt idx="2507">
                  <c:v>51.456468184094398</c:v>
                </c:pt>
                <c:pt idx="2508">
                  <c:v>51.476993301040601</c:v>
                </c:pt>
                <c:pt idx="2509">
                  <c:v>51.497518417986797</c:v>
                </c:pt>
                <c:pt idx="2510">
                  <c:v>51.518043534933</c:v>
                </c:pt>
                <c:pt idx="2511">
                  <c:v>51.538568651879103</c:v>
                </c:pt>
                <c:pt idx="2512">
                  <c:v>51.559093768825299</c:v>
                </c:pt>
                <c:pt idx="2513">
                  <c:v>51.579618885771502</c:v>
                </c:pt>
                <c:pt idx="2514">
                  <c:v>51.600144002717698</c:v>
                </c:pt>
                <c:pt idx="2515">
                  <c:v>51.620669119663901</c:v>
                </c:pt>
                <c:pt idx="2516">
                  <c:v>51.641194236610097</c:v>
                </c:pt>
                <c:pt idx="2517">
                  <c:v>51.6617193535563</c:v>
                </c:pt>
                <c:pt idx="2518">
                  <c:v>51.682244470502503</c:v>
                </c:pt>
                <c:pt idx="2519">
                  <c:v>51.702769587448699</c:v>
                </c:pt>
                <c:pt idx="2520">
                  <c:v>51.723294704394803</c:v>
                </c:pt>
                <c:pt idx="2521">
                  <c:v>51.743819821340999</c:v>
                </c:pt>
                <c:pt idx="2522">
                  <c:v>51.764344938287202</c:v>
                </c:pt>
                <c:pt idx="2523">
                  <c:v>51.784870055233398</c:v>
                </c:pt>
                <c:pt idx="2524">
                  <c:v>51.805395172179601</c:v>
                </c:pt>
                <c:pt idx="2525">
                  <c:v>51.825920289125797</c:v>
                </c:pt>
                <c:pt idx="2526">
                  <c:v>51.846445406072</c:v>
                </c:pt>
                <c:pt idx="2527">
                  <c:v>51.866970523018203</c:v>
                </c:pt>
                <c:pt idx="2528">
                  <c:v>51.8874956399643</c:v>
                </c:pt>
                <c:pt idx="2529">
                  <c:v>51.908020756910503</c:v>
                </c:pt>
                <c:pt idx="2530">
                  <c:v>51.928545873856699</c:v>
                </c:pt>
                <c:pt idx="2531">
                  <c:v>51.949070990802902</c:v>
                </c:pt>
                <c:pt idx="2532">
                  <c:v>51.969596107749098</c:v>
                </c:pt>
                <c:pt idx="2533">
                  <c:v>51.990121224695301</c:v>
                </c:pt>
                <c:pt idx="2534">
                  <c:v>52.010646341641497</c:v>
                </c:pt>
                <c:pt idx="2535">
                  <c:v>52.0311714585877</c:v>
                </c:pt>
                <c:pt idx="2536">
                  <c:v>52.051696575533903</c:v>
                </c:pt>
                <c:pt idx="2537">
                  <c:v>52.072221692479999</c:v>
                </c:pt>
                <c:pt idx="2538">
                  <c:v>52.092746809426203</c:v>
                </c:pt>
                <c:pt idx="2539">
                  <c:v>52.113271926372398</c:v>
                </c:pt>
                <c:pt idx="2540">
                  <c:v>52.133797043318602</c:v>
                </c:pt>
                <c:pt idx="2541">
                  <c:v>52.154322160264798</c:v>
                </c:pt>
                <c:pt idx="2542">
                  <c:v>52.174847277211001</c:v>
                </c:pt>
                <c:pt idx="2543">
                  <c:v>52.195372394157197</c:v>
                </c:pt>
                <c:pt idx="2544">
                  <c:v>52.2158975111034</c:v>
                </c:pt>
                <c:pt idx="2545">
                  <c:v>52.236422628049603</c:v>
                </c:pt>
                <c:pt idx="2546">
                  <c:v>52.256947744995699</c:v>
                </c:pt>
                <c:pt idx="2547">
                  <c:v>52.277472861941902</c:v>
                </c:pt>
                <c:pt idx="2548">
                  <c:v>52.297997978888098</c:v>
                </c:pt>
                <c:pt idx="2549">
                  <c:v>52.318523095834301</c:v>
                </c:pt>
                <c:pt idx="2550">
                  <c:v>52.339048212780497</c:v>
                </c:pt>
                <c:pt idx="2551">
                  <c:v>52.3595733297267</c:v>
                </c:pt>
                <c:pt idx="2552">
                  <c:v>52.380098446672903</c:v>
                </c:pt>
                <c:pt idx="2553">
                  <c:v>52.400623563619099</c:v>
                </c:pt>
                <c:pt idx="2554">
                  <c:v>52.421148680565203</c:v>
                </c:pt>
                <c:pt idx="2555">
                  <c:v>52.441673797511399</c:v>
                </c:pt>
                <c:pt idx="2556">
                  <c:v>52.462198914457602</c:v>
                </c:pt>
                <c:pt idx="2557">
                  <c:v>52.482724031403798</c:v>
                </c:pt>
                <c:pt idx="2558">
                  <c:v>52.503249148350001</c:v>
                </c:pt>
                <c:pt idx="2559">
                  <c:v>52.523774265296197</c:v>
                </c:pt>
                <c:pt idx="2560">
                  <c:v>52.5442993822424</c:v>
                </c:pt>
                <c:pt idx="2561">
                  <c:v>52.564824499188603</c:v>
                </c:pt>
                <c:pt idx="2562">
                  <c:v>52.585349616134799</c:v>
                </c:pt>
                <c:pt idx="2563">
                  <c:v>52.605874733080903</c:v>
                </c:pt>
                <c:pt idx="2564">
                  <c:v>52.626399850027099</c:v>
                </c:pt>
                <c:pt idx="2565">
                  <c:v>52.646924966973302</c:v>
                </c:pt>
                <c:pt idx="2566">
                  <c:v>52.667450083919498</c:v>
                </c:pt>
                <c:pt idx="2567">
                  <c:v>52.687975200865701</c:v>
                </c:pt>
                <c:pt idx="2568">
                  <c:v>52.708500317811897</c:v>
                </c:pt>
                <c:pt idx="2569">
                  <c:v>52.7290254347581</c:v>
                </c:pt>
                <c:pt idx="2570">
                  <c:v>52.749550551704303</c:v>
                </c:pt>
                <c:pt idx="2571">
                  <c:v>52.770075668650399</c:v>
                </c:pt>
                <c:pt idx="2572">
                  <c:v>52.790600785596602</c:v>
                </c:pt>
                <c:pt idx="2573">
                  <c:v>52.811125902542798</c:v>
                </c:pt>
                <c:pt idx="2574">
                  <c:v>52.831651019489001</c:v>
                </c:pt>
                <c:pt idx="2575">
                  <c:v>52.852176136435197</c:v>
                </c:pt>
                <c:pt idx="2576">
                  <c:v>52.8727012533814</c:v>
                </c:pt>
                <c:pt idx="2577">
                  <c:v>52.893226370327604</c:v>
                </c:pt>
                <c:pt idx="2578">
                  <c:v>52.9137514872738</c:v>
                </c:pt>
                <c:pt idx="2579">
                  <c:v>52.934276604220003</c:v>
                </c:pt>
                <c:pt idx="2580">
                  <c:v>52.954801721166099</c:v>
                </c:pt>
                <c:pt idx="2581">
                  <c:v>52.975326838112302</c:v>
                </c:pt>
                <c:pt idx="2582">
                  <c:v>52.995851955058498</c:v>
                </c:pt>
                <c:pt idx="2583">
                  <c:v>53.016377072004701</c:v>
                </c:pt>
                <c:pt idx="2584">
                  <c:v>53.036902188950897</c:v>
                </c:pt>
                <c:pt idx="2585">
                  <c:v>53.0574273058971</c:v>
                </c:pt>
                <c:pt idx="2586">
                  <c:v>53.077952422843303</c:v>
                </c:pt>
                <c:pt idx="2587">
                  <c:v>53.098477539789499</c:v>
                </c:pt>
                <c:pt idx="2588">
                  <c:v>53.119002656735702</c:v>
                </c:pt>
                <c:pt idx="2589">
                  <c:v>53.139527773681799</c:v>
                </c:pt>
                <c:pt idx="2590">
                  <c:v>53.160052890628002</c:v>
                </c:pt>
                <c:pt idx="2591">
                  <c:v>53.180578007574198</c:v>
                </c:pt>
                <c:pt idx="2592">
                  <c:v>53.201103124520401</c:v>
                </c:pt>
                <c:pt idx="2593">
                  <c:v>53.221628241466597</c:v>
                </c:pt>
                <c:pt idx="2594">
                  <c:v>53.2421533584128</c:v>
                </c:pt>
                <c:pt idx="2595">
                  <c:v>53.262678475359003</c:v>
                </c:pt>
                <c:pt idx="2596">
                  <c:v>53.283203592305199</c:v>
                </c:pt>
                <c:pt idx="2597">
                  <c:v>53.303728709251402</c:v>
                </c:pt>
                <c:pt idx="2598">
                  <c:v>53.324253826197499</c:v>
                </c:pt>
                <c:pt idx="2599">
                  <c:v>53.344778943143702</c:v>
                </c:pt>
                <c:pt idx="2600">
                  <c:v>53.365304060089898</c:v>
                </c:pt>
                <c:pt idx="2601">
                  <c:v>53.385829177036101</c:v>
                </c:pt>
                <c:pt idx="2602">
                  <c:v>53.406354293982297</c:v>
                </c:pt>
                <c:pt idx="2603">
                  <c:v>53.4268794109285</c:v>
                </c:pt>
                <c:pt idx="2604">
                  <c:v>53.447404527874703</c:v>
                </c:pt>
                <c:pt idx="2605">
                  <c:v>53.467929644820899</c:v>
                </c:pt>
                <c:pt idx="2606">
                  <c:v>53.488454761767002</c:v>
                </c:pt>
                <c:pt idx="2607">
                  <c:v>53.508979878713198</c:v>
                </c:pt>
                <c:pt idx="2608">
                  <c:v>53.529504995659401</c:v>
                </c:pt>
                <c:pt idx="2609">
                  <c:v>53.550030112605597</c:v>
                </c:pt>
                <c:pt idx="2610">
                  <c:v>53.5705552295518</c:v>
                </c:pt>
                <c:pt idx="2611">
                  <c:v>53.591080346498003</c:v>
                </c:pt>
                <c:pt idx="2612">
                  <c:v>53.611605463444199</c:v>
                </c:pt>
                <c:pt idx="2613">
                  <c:v>53.632130580390402</c:v>
                </c:pt>
                <c:pt idx="2614">
                  <c:v>53.652655697336598</c:v>
                </c:pt>
                <c:pt idx="2615">
                  <c:v>53.673180814282702</c:v>
                </c:pt>
                <c:pt idx="2616">
                  <c:v>53.693705931228898</c:v>
                </c:pt>
                <c:pt idx="2617">
                  <c:v>53.714231048175101</c:v>
                </c:pt>
                <c:pt idx="2618">
                  <c:v>53.734756165121297</c:v>
                </c:pt>
                <c:pt idx="2619">
                  <c:v>53.7552812820675</c:v>
                </c:pt>
                <c:pt idx="2620">
                  <c:v>53.775806399013703</c:v>
                </c:pt>
                <c:pt idx="2621">
                  <c:v>53.796331515959899</c:v>
                </c:pt>
                <c:pt idx="2622">
                  <c:v>53.816856632906102</c:v>
                </c:pt>
                <c:pt idx="2623">
                  <c:v>53.837381749852199</c:v>
                </c:pt>
                <c:pt idx="2624">
                  <c:v>53.857906866798402</c:v>
                </c:pt>
                <c:pt idx="2625">
                  <c:v>53.878431983744598</c:v>
                </c:pt>
                <c:pt idx="2626">
                  <c:v>53.898957100690801</c:v>
                </c:pt>
                <c:pt idx="2627">
                  <c:v>53.919482217636997</c:v>
                </c:pt>
                <c:pt idx="2628">
                  <c:v>53.9400073345832</c:v>
                </c:pt>
                <c:pt idx="2629">
                  <c:v>53.960532451529403</c:v>
                </c:pt>
                <c:pt idx="2630">
                  <c:v>53.981057568475599</c:v>
                </c:pt>
                <c:pt idx="2631">
                  <c:v>54.001582685421802</c:v>
                </c:pt>
                <c:pt idx="2632">
                  <c:v>54.022107802367898</c:v>
                </c:pt>
                <c:pt idx="2633">
                  <c:v>54.042632919314102</c:v>
                </c:pt>
                <c:pt idx="2634">
                  <c:v>54.063158036260297</c:v>
                </c:pt>
                <c:pt idx="2635">
                  <c:v>54.083683153206501</c:v>
                </c:pt>
                <c:pt idx="2636">
                  <c:v>54.104208270152697</c:v>
                </c:pt>
                <c:pt idx="2637">
                  <c:v>54.1247333870989</c:v>
                </c:pt>
                <c:pt idx="2638">
                  <c:v>54.145258504045103</c:v>
                </c:pt>
                <c:pt idx="2639">
                  <c:v>54.165783620991299</c:v>
                </c:pt>
                <c:pt idx="2640">
                  <c:v>54.186308737937502</c:v>
                </c:pt>
                <c:pt idx="2641">
                  <c:v>54.206833854883598</c:v>
                </c:pt>
                <c:pt idx="2642">
                  <c:v>54.227358971829801</c:v>
                </c:pt>
                <c:pt idx="2643">
                  <c:v>54.247884088775997</c:v>
                </c:pt>
                <c:pt idx="2644">
                  <c:v>54.2684092057222</c:v>
                </c:pt>
                <c:pt idx="2645">
                  <c:v>54.288934322668403</c:v>
                </c:pt>
                <c:pt idx="2646">
                  <c:v>54.309459439614599</c:v>
                </c:pt>
                <c:pt idx="2647">
                  <c:v>54.329984556560802</c:v>
                </c:pt>
                <c:pt idx="2648">
                  <c:v>54.350509673506998</c:v>
                </c:pt>
                <c:pt idx="2649">
                  <c:v>54.371034790453201</c:v>
                </c:pt>
                <c:pt idx="2650">
                  <c:v>54.391559907399298</c:v>
                </c:pt>
                <c:pt idx="2651">
                  <c:v>54.412085024345501</c:v>
                </c:pt>
                <c:pt idx="2652">
                  <c:v>54.432610141291697</c:v>
                </c:pt>
                <c:pt idx="2653">
                  <c:v>54.4531352582379</c:v>
                </c:pt>
                <c:pt idx="2654">
                  <c:v>54.473660375184103</c:v>
                </c:pt>
                <c:pt idx="2655">
                  <c:v>54.494185492130299</c:v>
                </c:pt>
                <c:pt idx="2656">
                  <c:v>54.514710609076502</c:v>
                </c:pt>
                <c:pt idx="2657">
                  <c:v>54.535235726022698</c:v>
                </c:pt>
                <c:pt idx="2658">
                  <c:v>54.555760842968802</c:v>
                </c:pt>
                <c:pt idx="2659">
                  <c:v>54.576285959914998</c:v>
                </c:pt>
                <c:pt idx="2660">
                  <c:v>54.596811076861201</c:v>
                </c:pt>
                <c:pt idx="2661">
                  <c:v>54.617336193807397</c:v>
                </c:pt>
                <c:pt idx="2662">
                  <c:v>54.6378613107536</c:v>
                </c:pt>
                <c:pt idx="2663">
                  <c:v>54.658386427699803</c:v>
                </c:pt>
                <c:pt idx="2664">
                  <c:v>54.678911544645999</c:v>
                </c:pt>
                <c:pt idx="2665">
                  <c:v>54.699436661592202</c:v>
                </c:pt>
                <c:pt idx="2666">
                  <c:v>54.719961778538398</c:v>
                </c:pt>
                <c:pt idx="2667">
                  <c:v>54.740486895484501</c:v>
                </c:pt>
                <c:pt idx="2668">
                  <c:v>54.761012012430697</c:v>
                </c:pt>
                <c:pt idx="2669">
                  <c:v>54.7815371293769</c:v>
                </c:pt>
                <c:pt idx="2670">
                  <c:v>54.802062246323104</c:v>
                </c:pt>
                <c:pt idx="2671">
                  <c:v>54.822587363269299</c:v>
                </c:pt>
                <c:pt idx="2672">
                  <c:v>54.843112480215503</c:v>
                </c:pt>
                <c:pt idx="2673">
                  <c:v>54.863637597161699</c:v>
                </c:pt>
                <c:pt idx="2674">
                  <c:v>54.884162714107902</c:v>
                </c:pt>
                <c:pt idx="2675">
                  <c:v>54.904687831053998</c:v>
                </c:pt>
                <c:pt idx="2676">
                  <c:v>54.925212948000201</c:v>
                </c:pt>
                <c:pt idx="2677">
                  <c:v>54.945738064946397</c:v>
                </c:pt>
                <c:pt idx="2678">
                  <c:v>54.9662631818926</c:v>
                </c:pt>
                <c:pt idx="2679">
                  <c:v>54.986788298838803</c:v>
                </c:pt>
                <c:pt idx="2680">
                  <c:v>55.007313415784999</c:v>
                </c:pt>
                <c:pt idx="2681">
                  <c:v>55.027838532731202</c:v>
                </c:pt>
                <c:pt idx="2682">
                  <c:v>55.048363649677398</c:v>
                </c:pt>
                <c:pt idx="2683">
                  <c:v>55.068888766623601</c:v>
                </c:pt>
                <c:pt idx="2684">
                  <c:v>55.089413883569698</c:v>
                </c:pt>
                <c:pt idx="2685">
                  <c:v>55.109939000515901</c:v>
                </c:pt>
                <c:pt idx="2686">
                  <c:v>55.130464117462097</c:v>
                </c:pt>
                <c:pt idx="2687">
                  <c:v>55.1509892344083</c:v>
                </c:pt>
                <c:pt idx="2688">
                  <c:v>55.171514351354503</c:v>
                </c:pt>
                <c:pt idx="2689">
                  <c:v>55.192039468300699</c:v>
                </c:pt>
                <c:pt idx="2690">
                  <c:v>55.212564585246902</c:v>
                </c:pt>
                <c:pt idx="2691">
                  <c:v>55.233089702193098</c:v>
                </c:pt>
                <c:pt idx="2692">
                  <c:v>55.253614819139301</c:v>
                </c:pt>
                <c:pt idx="2693">
                  <c:v>55.274139936085398</c:v>
                </c:pt>
                <c:pt idx="2694">
                  <c:v>55.294665053031601</c:v>
                </c:pt>
                <c:pt idx="2695">
                  <c:v>55.315190169977797</c:v>
                </c:pt>
                <c:pt idx="2696">
                  <c:v>55.335715286924</c:v>
                </c:pt>
                <c:pt idx="2697">
                  <c:v>55.356240403870203</c:v>
                </c:pt>
                <c:pt idx="2698">
                  <c:v>55.376765520816399</c:v>
                </c:pt>
                <c:pt idx="2699">
                  <c:v>55.397290637762602</c:v>
                </c:pt>
                <c:pt idx="2700">
                  <c:v>55.417815754708798</c:v>
                </c:pt>
                <c:pt idx="2701">
                  <c:v>55.438340871654901</c:v>
                </c:pt>
                <c:pt idx="2702">
                  <c:v>55.458865988601097</c:v>
                </c:pt>
                <c:pt idx="2703">
                  <c:v>55.4793911055473</c:v>
                </c:pt>
                <c:pt idx="2704">
                  <c:v>55.499916222493503</c:v>
                </c:pt>
                <c:pt idx="2705">
                  <c:v>55.520441339439699</c:v>
                </c:pt>
                <c:pt idx="2706">
                  <c:v>55.540966456385902</c:v>
                </c:pt>
                <c:pt idx="2707">
                  <c:v>55.561491573332098</c:v>
                </c:pt>
                <c:pt idx="2708">
                  <c:v>55.582016690278301</c:v>
                </c:pt>
                <c:pt idx="2709">
                  <c:v>55.602541807224497</c:v>
                </c:pt>
                <c:pt idx="2710">
                  <c:v>55.623066924170601</c:v>
                </c:pt>
                <c:pt idx="2711">
                  <c:v>55.643592041116797</c:v>
                </c:pt>
                <c:pt idx="2712">
                  <c:v>55.664117158063</c:v>
                </c:pt>
                <c:pt idx="2713">
                  <c:v>55.684642275009203</c:v>
                </c:pt>
                <c:pt idx="2714">
                  <c:v>55.705167391955399</c:v>
                </c:pt>
                <c:pt idx="2715">
                  <c:v>55.725692508901602</c:v>
                </c:pt>
                <c:pt idx="2716">
                  <c:v>55.746217625847798</c:v>
                </c:pt>
                <c:pt idx="2717">
                  <c:v>55.766742742794001</c:v>
                </c:pt>
                <c:pt idx="2718">
                  <c:v>55.787267859740098</c:v>
                </c:pt>
                <c:pt idx="2719">
                  <c:v>55.807792976686301</c:v>
                </c:pt>
                <c:pt idx="2720">
                  <c:v>55.828318093632497</c:v>
                </c:pt>
                <c:pt idx="2721">
                  <c:v>55.8488432105787</c:v>
                </c:pt>
                <c:pt idx="2722">
                  <c:v>55.869368327524903</c:v>
                </c:pt>
                <c:pt idx="2723">
                  <c:v>55.889893444471099</c:v>
                </c:pt>
                <c:pt idx="2724">
                  <c:v>55.910418561417302</c:v>
                </c:pt>
                <c:pt idx="2725">
                  <c:v>55.930943678363498</c:v>
                </c:pt>
                <c:pt idx="2726">
                  <c:v>55.951468795309701</c:v>
                </c:pt>
                <c:pt idx="2727">
                  <c:v>55.971993912255797</c:v>
                </c:pt>
                <c:pt idx="2728">
                  <c:v>55.992519029202001</c:v>
                </c:pt>
                <c:pt idx="2729">
                  <c:v>56.013044146148196</c:v>
                </c:pt>
                <c:pt idx="2730">
                  <c:v>56.0335692630944</c:v>
                </c:pt>
                <c:pt idx="2731">
                  <c:v>56.054094380040603</c:v>
                </c:pt>
                <c:pt idx="2732">
                  <c:v>56.074619496986799</c:v>
                </c:pt>
                <c:pt idx="2733">
                  <c:v>56.095144613933002</c:v>
                </c:pt>
                <c:pt idx="2734">
                  <c:v>56.115669730879198</c:v>
                </c:pt>
                <c:pt idx="2735">
                  <c:v>56.136194847825401</c:v>
                </c:pt>
                <c:pt idx="2736">
                  <c:v>56.156719964771497</c:v>
                </c:pt>
                <c:pt idx="2737">
                  <c:v>56.1772450817177</c:v>
                </c:pt>
                <c:pt idx="2738">
                  <c:v>56.197770198663903</c:v>
                </c:pt>
                <c:pt idx="2739">
                  <c:v>56.218295315610099</c:v>
                </c:pt>
                <c:pt idx="2740">
                  <c:v>56.238820432556302</c:v>
                </c:pt>
                <c:pt idx="2741">
                  <c:v>56.259345549502498</c:v>
                </c:pt>
                <c:pt idx="2742">
                  <c:v>56.279870666448701</c:v>
                </c:pt>
                <c:pt idx="2743">
                  <c:v>56.300395783394897</c:v>
                </c:pt>
                <c:pt idx="2744">
                  <c:v>56.3209209003411</c:v>
                </c:pt>
                <c:pt idx="2745">
                  <c:v>56.341446017287197</c:v>
                </c:pt>
                <c:pt idx="2746">
                  <c:v>56.3619711342334</c:v>
                </c:pt>
                <c:pt idx="2747">
                  <c:v>56.382496251179603</c:v>
                </c:pt>
                <c:pt idx="2748">
                  <c:v>56.403021368125799</c:v>
                </c:pt>
                <c:pt idx="2749">
                  <c:v>56.423546485072002</c:v>
                </c:pt>
                <c:pt idx="2750">
                  <c:v>56.444071602018198</c:v>
                </c:pt>
                <c:pt idx="2751">
                  <c:v>56.464596718964401</c:v>
                </c:pt>
                <c:pt idx="2752">
                  <c:v>56.485121835910597</c:v>
                </c:pt>
                <c:pt idx="2753">
                  <c:v>56.505646952856701</c:v>
                </c:pt>
                <c:pt idx="2754">
                  <c:v>56.526172069802897</c:v>
                </c:pt>
                <c:pt idx="2755">
                  <c:v>56.5466971867491</c:v>
                </c:pt>
                <c:pt idx="2756">
                  <c:v>56.567222303695303</c:v>
                </c:pt>
                <c:pt idx="2757">
                  <c:v>56.587747420641499</c:v>
                </c:pt>
                <c:pt idx="2758">
                  <c:v>56.608272537587702</c:v>
                </c:pt>
                <c:pt idx="2759">
                  <c:v>56.628797654533898</c:v>
                </c:pt>
                <c:pt idx="2760">
                  <c:v>56.649322771480101</c:v>
                </c:pt>
                <c:pt idx="2761">
                  <c:v>56.669847888426297</c:v>
                </c:pt>
                <c:pt idx="2762">
                  <c:v>56.6903730053724</c:v>
                </c:pt>
                <c:pt idx="2763">
                  <c:v>56.710898122318603</c:v>
                </c:pt>
                <c:pt idx="2764">
                  <c:v>56.731423239264799</c:v>
                </c:pt>
                <c:pt idx="2765">
                  <c:v>56.751948356211003</c:v>
                </c:pt>
                <c:pt idx="2766">
                  <c:v>56.772473473157198</c:v>
                </c:pt>
                <c:pt idx="2767">
                  <c:v>56.792998590103402</c:v>
                </c:pt>
                <c:pt idx="2768">
                  <c:v>56.813523707049598</c:v>
                </c:pt>
                <c:pt idx="2769">
                  <c:v>56.834048823995801</c:v>
                </c:pt>
                <c:pt idx="2770">
                  <c:v>56.854573940941897</c:v>
                </c:pt>
                <c:pt idx="2771">
                  <c:v>56.8750990578881</c:v>
                </c:pt>
                <c:pt idx="2772">
                  <c:v>56.895624174834303</c:v>
                </c:pt>
                <c:pt idx="2773">
                  <c:v>56.916149291780499</c:v>
                </c:pt>
                <c:pt idx="2774">
                  <c:v>56.936674408726702</c:v>
                </c:pt>
                <c:pt idx="2775">
                  <c:v>56.957199525672898</c:v>
                </c:pt>
                <c:pt idx="2776">
                  <c:v>56.977724642619101</c:v>
                </c:pt>
                <c:pt idx="2777">
                  <c:v>56.998249759565297</c:v>
                </c:pt>
                <c:pt idx="2778">
                  <c:v>57.0187748765115</c:v>
                </c:pt>
                <c:pt idx="2779">
                  <c:v>57.039299993457597</c:v>
                </c:pt>
                <c:pt idx="2780">
                  <c:v>57.0598251104038</c:v>
                </c:pt>
                <c:pt idx="2781">
                  <c:v>57.080350227350003</c:v>
                </c:pt>
                <c:pt idx="2782">
                  <c:v>57.100875344296199</c:v>
                </c:pt>
                <c:pt idx="2783">
                  <c:v>57.121400461242402</c:v>
                </c:pt>
                <c:pt idx="2784">
                  <c:v>57.141925578188598</c:v>
                </c:pt>
                <c:pt idx="2785">
                  <c:v>57.162450695134801</c:v>
                </c:pt>
                <c:pt idx="2786">
                  <c:v>57.182975812080997</c:v>
                </c:pt>
                <c:pt idx="2787">
                  <c:v>57.2035009290272</c:v>
                </c:pt>
                <c:pt idx="2788">
                  <c:v>57.224026045973297</c:v>
                </c:pt>
                <c:pt idx="2789">
                  <c:v>57.2445511629195</c:v>
                </c:pt>
                <c:pt idx="2790">
                  <c:v>57.265076279865703</c:v>
                </c:pt>
                <c:pt idx="2791">
                  <c:v>57.285601396811899</c:v>
                </c:pt>
                <c:pt idx="2792">
                  <c:v>57.306126513758102</c:v>
                </c:pt>
                <c:pt idx="2793">
                  <c:v>57.326651630704298</c:v>
                </c:pt>
                <c:pt idx="2794">
                  <c:v>57.347176747650501</c:v>
                </c:pt>
                <c:pt idx="2795">
                  <c:v>57.367701864596697</c:v>
                </c:pt>
                <c:pt idx="2796">
                  <c:v>57.3882269815429</c:v>
                </c:pt>
                <c:pt idx="2797">
                  <c:v>57.408752098489003</c:v>
                </c:pt>
                <c:pt idx="2798">
                  <c:v>57.429277215435199</c:v>
                </c:pt>
                <c:pt idx="2799">
                  <c:v>57.449802332381402</c:v>
                </c:pt>
                <c:pt idx="2800">
                  <c:v>57.470327449327598</c:v>
                </c:pt>
                <c:pt idx="2801">
                  <c:v>57.490852566273801</c:v>
                </c:pt>
                <c:pt idx="2802">
                  <c:v>57.511377683219997</c:v>
                </c:pt>
                <c:pt idx="2803">
                  <c:v>57.531902800166201</c:v>
                </c:pt>
                <c:pt idx="2804">
                  <c:v>57.552427917112396</c:v>
                </c:pt>
                <c:pt idx="2805">
                  <c:v>57.5729530340585</c:v>
                </c:pt>
                <c:pt idx="2806">
                  <c:v>57.593478151004703</c:v>
                </c:pt>
                <c:pt idx="2807">
                  <c:v>57.614003267950899</c:v>
                </c:pt>
                <c:pt idx="2808">
                  <c:v>57.634528384897102</c:v>
                </c:pt>
                <c:pt idx="2809">
                  <c:v>57.655053501843298</c:v>
                </c:pt>
                <c:pt idx="2810">
                  <c:v>57.675578618789501</c:v>
                </c:pt>
                <c:pt idx="2811">
                  <c:v>57.696103735735697</c:v>
                </c:pt>
                <c:pt idx="2812">
                  <c:v>57.7166288526819</c:v>
                </c:pt>
                <c:pt idx="2813">
                  <c:v>57.737153969628103</c:v>
                </c:pt>
                <c:pt idx="2814">
                  <c:v>57.7576790865742</c:v>
                </c:pt>
                <c:pt idx="2815">
                  <c:v>57.778204203520403</c:v>
                </c:pt>
                <c:pt idx="2816">
                  <c:v>57.798729320466599</c:v>
                </c:pt>
                <c:pt idx="2817">
                  <c:v>57.819254437412802</c:v>
                </c:pt>
                <c:pt idx="2818">
                  <c:v>57.839779554358998</c:v>
                </c:pt>
                <c:pt idx="2819">
                  <c:v>57.860304671305201</c:v>
                </c:pt>
                <c:pt idx="2820">
                  <c:v>57.880829788251397</c:v>
                </c:pt>
                <c:pt idx="2821">
                  <c:v>57.9013549051976</c:v>
                </c:pt>
                <c:pt idx="2822">
                  <c:v>57.921880022143696</c:v>
                </c:pt>
                <c:pt idx="2823">
                  <c:v>57.9424051390899</c:v>
                </c:pt>
                <c:pt idx="2824">
                  <c:v>57.962930256036103</c:v>
                </c:pt>
                <c:pt idx="2825">
                  <c:v>57.983455372982299</c:v>
                </c:pt>
                <c:pt idx="2826">
                  <c:v>58.003980489928502</c:v>
                </c:pt>
                <c:pt idx="2827">
                  <c:v>58.024505606874698</c:v>
                </c:pt>
                <c:pt idx="2828">
                  <c:v>58.045030723820901</c:v>
                </c:pt>
                <c:pt idx="2829">
                  <c:v>58.065555840767097</c:v>
                </c:pt>
                <c:pt idx="2830">
                  <c:v>58.0860809577133</c:v>
                </c:pt>
                <c:pt idx="2831">
                  <c:v>58.106606074659403</c:v>
                </c:pt>
                <c:pt idx="2832">
                  <c:v>58.127131191605599</c:v>
                </c:pt>
                <c:pt idx="2833">
                  <c:v>58.147656308551802</c:v>
                </c:pt>
                <c:pt idx="2834">
                  <c:v>58.168181425497998</c:v>
                </c:pt>
                <c:pt idx="2835">
                  <c:v>58.188706542444201</c:v>
                </c:pt>
                <c:pt idx="2836">
                  <c:v>58.209231659390397</c:v>
                </c:pt>
                <c:pt idx="2837">
                  <c:v>58.2297567763366</c:v>
                </c:pt>
                <c:pt idx="2838">
                  <c:v>58.250281893282803</c:v>
                </c:pt>
                <c:pt idx="2839">
                  <c:v>58.270807010228999</c:v>
                </c:pt>
                <c:pt idx="2840">
                  <c:v>58.291332127175103</c:v>
                </c:pt>
                <c:pt idx="2841">
                  <c:v>58.311857244121299</c:v>
                </c:pt>
                <c:pt idx="2842">
                  <c:v>58.332382361067502</c:v>
                </c:pt>
                <c:pt idx="2843">
                  <c:v>58.352907478013698</c:v>
                </c:pt>
                <c:pt idx="2844">
                  <c:v>58.373432594959901</c:v>
                </c:pt>
                <c:pt idx="2845">
                  <c:v>58.393957711906097</c:v>
                </c:pt>
                <c:pt idx="2846">
                  <c:v>58.4144828288523</c:v>
                </c:pt>
                <c:pt idx="2847">
                  <c:v>58.435007945798503</c:v>
                </c:pt>
                <c:pt idx="2848">
                  <c:v>58.4555330627446</c:v>
                </c:pt>
                <c:pt idx="2849">
                  <c:v>58.476058179690803</c:v>
                </c:pt>
                <c:pt idx="2850">
                  <c:v>58.496583296636999</c:v>
                </c:pt>
                <c:pt idx="2851">
                  <c:v>58.517108413583202</c:v>
                </c:pt>
                <c:pt idx="2852">
                  <c:v>58.537633530529398</c:v>
                </c:pt>
                <c:pt idx="2853">
                  <c:v>58.558158647475601</c:v>
                </c:pt>
                <c:pt idx="2854">
                  <c:v>58.578683764421797</c:v>
                </c:pt>
                <c:pt idx="2855">
                  <c:v>58.599208881368</c:v>
                </c:pt>
                <c:pt idx="2856">
                  <c:v>58.619733998314203</c:v>
                </c:pt>
                <c:pt idx="2857">
                  <c:v>58.640259115260299</c:v>
                </c:pt>
                <c:pt idx="2858">
                  <c:v>58.660784232206503</c:v>
                </c:pt>
                <c:pt idx="2859">
                  <c:v>58.681309349152698</c:v>
                </c:pt>
                <c:pt idx="2860">
                  <c:v>58.701834466098902</c:v>
                </c:pt>
                <c:pt idx="2861">
                  <c:v>58.722359583045098</c:v>
                </c:pt>
                <c:pt idx="2862">
                  <c:v>58.742884699991301</c:v>
                </c:pt>
                <c:pt idx="2863">
                  <c:v>58.763409816937497</c:v>
                </c:pt>
                <c:pt idx="2864">
                  <c:v>58.7839349338837</c:v>
                </c:pt>
                <c:pt idx="2865">
                  <c:v>58.804460050829903</c:v>
                </c:pt>
                <c:pt idx="2866">
                  <c:v>58.824985167775999</c:v>
                </c:pt>
                <c:pt idx="2867">
                  <c:v>58.845510284722202</c:v>
                </c:pt>
                <c:pt idx="2868">
                  <c:v>58.866035401668398</c:v>
                </c:pt>
                <c:pt idx="2869">
                  <c:v>58.886560518614601</c:v>
                </c:pt>
                <c:pt idx="2870">
                  <c:v>58.907085635560797</c:v>
                </c:pt>
                <c:pt idx="2871">
                  <c:v>58.927610752507</c:v>
                </c:pt>
                <c:pt idx="2872">
                  <c:v>58.948135869453203</c:v>
                </c:pt>
                <c:pt idx="2873">
                  <c:v>58.968660986399399</c:v>
                </c:pt>
                <c:pt idx="2874">
                  <c:v>58.989186103345503</c:v>
                </c:pt>
                <c:pt idx="2875">
                  <c:v>59.009711220291699</c:v>
                </c:pt>
                <c:pt idx="2876">
                  <c:v>59.030236337237902</c:v>
                </c:pt>
                <c:pt idx="2877">
                  <c:v>59.050761454184098</c:v>
                </c:pt>
                <c:pt idx="2878">
                  <c:v>59.071286571130301</c:v>
                </c:pt>
                <c:pt idx="2879">
                  <c:v>59.091811688076497</c:v>
                </c:pt>
                <c:pt idx="2880">
                  <c:v>59.1123368050227</c:v>
                </c:pt>
                <c:pt idx="2881">
                  <c:v>59.132861921968903</c:v>
                </c:pt>
                <c:pt idx="2882">
                  <c:v>59.153387038915099</c:v>
                </c:pt>
                <c:pt idx="2883">
                  <c:v>59.173912155861203</c:v>
                </c:pt>
                <c:pt idx="2884">
                  <c:v>59.194437272807399</c:v>
                </c:pt>
                <c:pt idx="2885">
                  <c:v>59.214962389753602</c:v>
                </c:pt>
                <c:pt idx="2886">
                  <c:v>59.235487506699798</c:v>
                </c:pt>
                <c:pt idx="2887">
                  <c:v>59.256012623646001</c:v>
                </c:pt>
                <c:pt idx="2888">
                  <c:v>59.276537740592197</c:v>
                </c:pt>
                <c:pt idx="2889">
                  <c:v>59.2970628575384</c:v>
                </c:pt>
                <c:pt idx="2890">
                  <c:v>59.317587974484603</c:v>
                </c:pt>
                <c:pt idx="2891">
                  <c:v>59.338113091430699</c:v>
                </c:pt>
                <c:pt idx="2892">
                  <c:v>59.358638208376902</c:v>
                </c:pt>
                <c:pt idx="2893">
                  <c:v>59.379163325323098</c:v>
                </c:pt>
                <c:pt idx="2894">
                  <c:v>59.399688442269301</c:v>
                </c:pt>
                <c:pt idx="2895">
                  <c:v>59.420213559215497</c:v>
                </c:pt>
                <c:pt idx="2896">
                  <c:v>59.4407386761617</c:v>
                </c:pt>
                <c:pt idx="2897">
                  <c:v>59.461263793107904</c:v>
                </c:pt>
                <c:pt idx="2898">
                  <c:v>59.4817889100541</c:v>
                </c:pt>
                <c:pt idx="2899">
                  <c:v>59.502314027000303</c:v>
                </c:pt>
                <c:pt idx="2900">
                  <c:v>59.522839143946399</c:v>
                </c:pt>
                <c:pt idx="2901">
                  <c:v>59.543364260892602</c:v>
                </c:pt>
                <c:pt idx="2902">
                  <c:v>59.563889377838798</c:v>
                </c:pt>
                <c:pt idx="2903">
                  <c:v>59.584414494785001</c:v>
                </c:pt>
                <c:pt idx="2904">
                  <c:v>59.604939611731197</c:v>
                </c:pt>
                <c:pt idx="2905">
                  <c:v>59.6254647286774</c:v>
                </c:pt>
                <c:pt idx="2906">
                  <c:v>59.645989845623603</c:v>
                </c:pt>
                <c:pt idx="2907">
                  <c:v>59.666514962569799</c:v>
                </c:pt>
                <c:pt idx="2908">
                  <c:v>59.687040079516002</c:v>
                </c:pt>
                <c:pt idx="2909">
                  <c:v>59.707565196462099</c:v>
                </c:pt>
                <c:pt idx="2910">
                  <c:v>59.728090313408302</c:v>
                </c:pt>
                <c:pt idx="2911">
                  <c:v>59.748615430354498</c:v>
                </c:pt>
                <c:pt idx="2912">
                  <c:v>59.769140547300701</c:v>
                </c:pt>
                <c:pt idx="2913">
                  <c:v>59.789665664246897</c:v>
                </c:pt>
                <c:pt idx="2914">
                  <c:v>59.8101907811931</c:v>
                </c:pt>
                <c:pt idx="2915">
                  <c:v>59.830715898139303</c:v>
                </c:pt>
                <c:pt idx="2916">
                  <c:v>59.851241015085499</c:v>
                </c:pt>
                <c:pt idx="2917">
                  <c:v>59.871766132031603</c:v>
                </c:pt>
                <c:pt idx="2918">
                  <c:v>59.892291248977799</c:v>
                </c:pt>
                <c:pt idx="2919">
                  <c:v>59.912816365924002</c:v>
                </c:pt>
                <c:pt idx="2920">
                  <c:v>59.933341482870198</c:v>
                </c:pt>
                <c:pt idx="2921">
                  <c:v>59.953866599816401</c:v>
                </c:pt>
                <c:pt idx="2922">
                  <c:v>59.974391716762597</c:v>
                </c:pt>
                <c:pt idx="2923">
                  <c:v>59.9949168337088</c:v>
                </c:pt>
                <c:pt idx="2924">
                  <c:v>60.015441950655003</c:v>
                </c:pt>
                <c:pt idx="2925">
                  <c:v>60.035967067601199</c:v>
                </c:pt>
                <c:pt idx="2926">
                  <c:v>60.056492184547302</c:v>
                </c:pt>
                <c:pt idx="2927">
                  <c:v>60.077017301493498</c:v>
                </c:pt>
                <c:pt idx="2928">
                  <c:v>60.097542418439701</c:v>
                </c:pt>
                <c:pt idx="2929">
                  <c:v>60.118067535385897</c:v>
                </c:pt>
                <c:pt idx="2930">
                  <c:v>60.1385926523321</c:v>
                </c:pt>
                <c:pt idx="2931">
                  <c:v>60.159117769278303</c:v>
                </c:pt>
                <c:pt idx="2932">
                  <c:v>60.179642886224499</c:v>
                </c:pt>
                <c:pt idx="2933">
                  <c:v>60.200168003170702</c:v>
                </c:pt>
                <c:pt idx="2934">
                  <c:v>60.220693120116799</c:v>
                </c:pt>
                <c:pt idx="2935">
                  <c:v>60.241218237063002</c:v>
                </c:pt>
                <c:pt idx="2936">
                  <c:v>60.261743354009198</c:v>
                </c:pt>
                <c:pt idx="2937">
                  <c:v>60.282268470955401</c:v>
                </c:pt>
                <c:pt idx="2938">
                  <c:v>60.302793587901597</c:v>
                </c:pt>
                <c:pt idx="2939">
                  <c:v>60.3233187048478</c:v>
                </c:pt>
                <c:pt idx="2940">
                  <c:v>60.343843821794003</c:v>
                </c:pt>
                <c:pt idx="2941">
                  <c:v>60.364368938740199</c:v>
                </c:pt>
                <c:pt idx="2942">
                  <c:v>60.384894055686402</c:v>
                </c:pt>
                <c:pt idx="2943">
                  <c:v>60.405419172632499</c:v>
                </c:pt>
                <c:pt idx="2944">
                  <c:v>60.425944289578702</c:v>
                </c:pt>
                <c:pt idx="2945">
                  <c:v>60.446469406524898</c:v>
                </c:pt>
                <c:pt idx="2946">
                  <c:v>60.466994523471101</c:v>
                </c:pt>
                <c:pt idx="2947">
                  <c:v>60.487519640417297</c:v>
                </c:pt>
                <c:pt idx="2948">
                  <c:v>60.5080447573635</c:v>
                </c:pt>
                <c:pt idx="2949">
                  <c:v>60.528569874309703</c:v>
                </c:pt>
                <c:pt idx="2950">
                  <c:v>60.549094991255899</c:v>
                </c:pt>
                <c:pt idx="2951">
                  <c:v>60.569620108202102</c:v>
                </c:pt>
                <c:pt idx="2952">
                  <c:v>60.590145225148198</c:v>
                </c:pt>
                <c:pt idx="2953">
                  <c:v>60.610670342094402</c:v>
                </c:pt>
                <c:pt idx="2954">
                  <c:v>60.631195459040597</c:v>
                </c:pt>
                <c:pt idx="2955">
                  <c:v>60.651720575986801</c:v>
                </c:pt>
                <c:pt idx="2956">
                  <c:v>60.672245692932997</c:v>
                </c:pt>
                <c:pt idx="2957">
                  <c:v>60.6927708098792</c:v>
                </c:pt>
                <c:pt idx="2958">
                  <c:v>60.713295926825403</c:v>
                </c:pt>
                <c:pt idx="2959">
                  <c:v>60.733821043771599</c:v>
                </c:pt>
                <c:pt idx="2960">
                  <c:v>60.754346160717802</c:v>
                </c:pt>
                <c:pt idx="2961">
                  <c:v>60.774871277663898</c:v>
                </c:pt>
                <c:pt idx="2962">
                  <c:v>60.795396394610101</c:v>
                </c:pt>
                <c:pt idx="2963">
                  <c:v>60.815921511556297</c:v>
                </c:pt>
                <c:pt idx="2964">
                  <c:v>60.8364466285025</c:v>
                </c:pt>
                <c:pt idx="2965">
                  <c:v>60.856971745448703</c:v>
                </c:pt>
                <c:pt idx="2966">
                  <c:v>60.877496862394899</c:v>
                </c:pt>
                <c:pt idx="2967">
                  <c:v>60.898021979341102</c:v>
                </c:pt>
                <c:pt idx="2968">
                  <c:v>60.918547096287298</c:v>
                </c:pt>
                <c:pt idx="2969">
                  <c:v>60.939072213233402</c:v>
                </c:pt>
                <c:pt idx="2970">
                  <c:v>60.959597330179598</c:v>
                </c:pt>
                <c:pt idx="2971">
                  <c:v>60.980122447125801</c:v>
                </c:pt>
                <c:pt idx="2972">
                  <c:v>61.000647564071997</c:v>
                </c:pt>
                <c:pt idx="2973">
                  <c:v>61.0211726810182</c:v>
                </c:pt>
                <c:pt idx="2974">
                  <c:v>61.041697797964403</c:v>
                </c:pt>
                <c:pt idx="2975">
                  <c:v>61.062222914910599</c:v>
                </c:pt>
                <c:pt idx="2976">
                  <c:v>61.082748031856802</c:v>
                </c:pt>
                <c:pt idx="2977">
                  <c:v>61.103273148802998</c:v>
                </c:pt>
                <c:pt idx="2978">
                  <c:v>61.123798265749102</c:v>
                </c:pt>
                <c:pt idx="2979">
                  <c:v>61.144323382695298</c:v>
                </c:pt>
                <c:pt idx="2980">
                  <c:v>61.164848499641501</c:v>
                </c:pt>
                <c:pt idx="2981">
                  <c:v>61.185373616587697</c:v>
                </c:pt>
                <c:pt idx="2982">
                  <c:v>61.2058987335339</c:v>
                </c:pt>
                <c:pt idx="2983">
                  <c:v>61.226423850480103</c:v>
                </c:pt>
                <c:pt idx="2984">
                  <c:v>61.246948967426299</c:v>
                </c:pt>
                <c:pt idx="2985">
                  <c:v>61.267474084372502</c:v>
                </c:pt>
                <c:pt idx="2986">
                  <c:v>61.287999201318598</c:v>
                </c:pt>
                <c:pt idx="2987">
                  <c:v>61.308524318264801</c:v>
                </c:pt>
                <c:pt idx="2988">
                  <c:v>61.329049435210997</c:v>
                </c:pt>
                <c:pt idx="2989">
                  <c:v>61.3495745521572</c:v>
                </c:pt>
                <c:pt idx="2990">
                  <c:v>61.370099669103404</c:v>
                </c:pt>
                <c:pt idx="2991">
                  <c:v>61.390624786049599</c:v>
                </c:pt>
                <c:pt idx="2992">
                  <c:v>61.411149902995803</c:v>
                </c:pt>
                <c:pt idx="2993">
                  <c:v>61.431675019941999</c:v>
                </c:pt>
                <c:pt idx="2994">
                  <c:v>61.452200136888202</c:v>
                </c:pt>
                <c:pt idx="2995">
                  <c:v>61.472725253834298</c:v>
                </c:pt>
                <c:pt idx="2996">
                  <c:v>61.493250370780501</c:v>
                </c:pt>
                <c:pt idx="2997">
                  <c:v>61.513775487726697</c:v>
                </c:pt>
                <c:pt idx="2998">
                  <c:v>61.5343006046729</c:v>
                </c:pt>
                <c:pt idx="2999">
                  <c:v>61.554825721619103</c:v>
                </c:pt>
                <c:pt idx="3000">
                  <c:v>61.575350838565299</c:v>
                </c:pt>
                <c:pt idx="3001">
                  <c:v>61.595875955511502</c:v>
                </c:pt>
                <c:pt idx="3002">
                  <c:v>61.616401072457698</c:v>
                </c:pt>
                <c:pt idx="3003">
                  <c:v>61.636926189403901</c:v>
                </c:pt>
                <c:pt idx="3004">
                  <c:v>61.657451306349998</c:v>
                </c:pt>
                <c:pt idx="3005">
                  <c:v>61.677976423296201</c:v>
                </c:pt>
                <c:pt idx="3006">
                  <c:v>61.698501540242397</c:v>
                </c:pt>
                <c:pt idx="3007">
                  <c:v>61.7190266571886</c:v>
                </c:pt>
                <c:pt idx="3008">
                  <c:v>61.739551774134803</c:v>
                </c:pt>
                <c:pt idx="3009">
                  <c:v>61.760076891080999</c:v>
                </c:pt>
                <c:pt idx="3010">
                  <c:v>61.780602008027202</c:v>
                </c:pt>
                <c:pt idx="3011">
                  <c:v>61.801127124973398</c:v>
                </c:pt>
                <c:pt idx="3012">
                  <c:v>61.821652241919601</c:v>
                </c:pt>
                <c:pt idx="3013">
                  <c:v>61.842177358865698</c:v>
                </c:pt>
                <c:pt idx="3014">
                  <c:v>61.862702475811901</c:v>
                </c:pt>
                <c:pt idx="3015">
                  <c:v>61.883227592758097</c:v>
                </c:pt>
                <c:pt idx="3016">
                  <c:v>61.9037527097043</c:v>
                </c:pt>
                <c:pt idx="3017">
                  <c:v>61.924277826650503</c:v>
                </c:pt>
                <c:pt idx="3018">
                  <c:v>61.944802943596699</c:v>
                </c:pt>
                <c:pt idx="3019">
                  <c:v>61.965328060542902</c:v>
                </c:pt>
                <c:pt idx="3020">
                  <c:v>61.985853177489098</c:v>
                </c:pt>
                <c:pt idx="3021">
                  <c:v>62.006378294435201</c:v>
                </c:pt>
                <c:pt idx="3022">
                  <c:v>62.026903411381397</c:v>
                </c:pt>
                <c:pt idx="3023">
                  <c:v>62.0474285283276</c:v>
                </c:pt>
                <c:pt idx="3024">
                  <c:v>62.067953645273803</c:v>
                </c:pt>
                <c:pt idx="3025">
                  <c:v>62.088478762219999</c:v>
                </c:pt>
                <c:pt idx="3026">
                  <c:v>62.109003879166202</c:v>
                </c:pt>
                <c:pt idx="3027">
                  <c:v>62.129528996112398</c:v>
                </c:pt>
                <c:pt idx="3028">
                  <c:v>62.150054113058602</c:v>
                </c:pt>
                <c:pt idx="3029">
                  <c:v>62.170579230004797</c:v>
                </c:pt>
                <c:pt idx="3030">
                  <c:v>62.191104346950901</c:v>
                </c:pt>
                <c:pt idx="3031">
                  <c:v>62.211629463897097</c:v>
                </c:pt>
                <c:pt idx="3032">
                  <c:v>62.2321545808433</c:v>
                </c:pt>
                <c:pt idx="3033">
                  <c:v>62.252679697789503</c:v>
                </c:pt>
                <c:pt idx="3034">
                  <c:v>62.273204814735699</c:v>
                </c:pt>
                <c:pt idx="3035">
                  <c:v>62.293729931681902</c:v>
                </c:pt>
                <c:pt idx="3036">
                  <c:v>62.314255048628098</c:v>
                </c:pt>
                <c:pt idx="3037">
                  <c:v>62.334780165574301</c:v>
                </c:pt>
                <c:pt idx="3038">
                  <c:v>62.355305282520398</c:v>
                </c:pt>
                <c:pt idx="3039">
                  <c:v>62.375830399466601</c:v>
                </c:pt>
                <c:pt idx="3040">
                  <c:v>62.396355516412797</c:v>
                </c:pt>
                <c:pt idx="3041">
                  <c:v>62.416880633359</c:v>
                </c:pt>
                <c:pt idx="3042">
                  <c:v>62.437405750305203</c:v>
                </c:pt>
                <c:pt idx="3043">
                  <c:v>62.457930867251399</c:v>
                </c:pt>
                <c:pt idx="3044">
                  <c:v>62.478455984197602</c:v>
                </c:pt>
                <c:pt idx="3045">
                  <c:v>62.498981101143798</c:v>
                </c:pt>
                <c:pt idx="3046">
                  <c:v>62.519506218090001</c:v>
                </c:pt>
                <c:pt idx="3047">
                  <c:v>62.540031335036097</c:v>
                </c:pt>
                <c:pt idx="3048">
                  <c:v>62.560556451982301</c:v>
                </c:pt>
                <c:pt idx="3049">
                  <c:v>62.581081568928496</c:v>
                </c:pt>
                <c:pt idx="3050">
                  <c:v>62.6016066858747</c:v>
                </c:pt>
                <c:pt idx="3051">
                  <c:v>62.622131802820903</c:v>
                </c:pt>
                <c:pt idx="3052">
                  <c:v>62.642656919767099</c:v>
                </c:pt>
                <c:pt idx="3053">
                  <c:v>62.663182036713302</c:v>
                </c:pt>
                <c:pt idx="3054">
                  <c:v>62.683707153659498</c:v>
                </c:pt>
                <c:pt idx="3055">
                  <c:v>62.704232270605701</c:v>
                </c:pt>
                <c:pt idx="3056">
                  <c:v>62.724757387551797</c:v>
                </c:pt>
                <c:pt idx="3057">
                  <c:v>62.745282504498</c:v>
                </c:pt>
                <c:pt idx="3058">
                  <c:v>62.765807621444203</c:v>
                </c:pt>
                <c:pt idx="3059">
                  <c:v>62.786332738390399</c:v>
                </c:pt>
                <c:pt idx="3060">
                  <c:v>62.806857855336602</c:v>
                </c:pt>
                <c:pt idx="3061">
                  <c:v>62.827382972282798</c:v>
                </c:pt>
                <c:pt idx="3062">
                  <c:v>62.847908089229001</c:v>
                </c:pt>
                <c:pt idx="3063">
                  <c:v>62.868433206175197</c:v>
                </c:pt>
                <c:pt idx="3064">
                  <c:v>62.888958323121301</c:v>
                </c:pt>
                <c:pt idx="3065">
                  <c:v>62.909483440067497</c:v>
                </c:pt>
                <c:pt idx="3066">
                  <c:v>62.9300085570137</c:v>
                </c:pt>
                <c:pt idx="3067">
                  <c:v>62.950533673959903</c:v>
                </c:pt>
                <c:pt idx="3068">
                  <c:v>62.971058790906099</c:v>
                </c:pt>
                <c:pt idx="3069">
                  <c:v>62.991583907852302</c:v>
                </c:pt>
                <c:pt idx="3070">
                  <c:v>63.012109024798498</c:v>
                </c:pt>
                <c:pt idx="3071">
                  <c:v>63.032634141744701</c:v>
                </c:pt>
                <c:pt idx="3072">
                  <c:v>63.053159258690897</c:v>
                </c:pt>
                <c:pt idx="3073">
                  <c:v>63.073684375637001</c:v>
                </c:pt>
                <c:pt idx="3074">
                  <c:v>63.094209492583197</c:v>
                </c:pt>
                <c:pt idx="3075">
                  <c:v>63.1147346095294</c:v>
                </c:pt>
                <c:pt idx="3076">
                  <c:v>63.135259726475603</c:v>
                </c:pt>
                <c:pt idx="3077">
                  <c:v>63.155784843421799</c:v>
                </c:pt>
                <c:pt idx="3078">
                  <c:v>63.176309960368002</c:v>
                </c:pt>
                <c:pt idx="3079">
                  <c:v>63.196835077314198</c:v>
                </c:pt>
                <c:pt idx="3080">
                  <c:v>63.217360194260401</c:v>
                </c:pt>
                <c:pt idx="3081">
                  <c:v>63.237885311206497</c:v>
                </c:pt>
                <c:pt idx="3082">
                  <c:v>63.2584104281527</c:v>
                </c:pt>
                <c:pt idx="3083">
                  <c:v>63.278935545098904</c:v>
                </c:pt>
                <c:pt idx="3084">
                  <c:v>63.299460662045099</c:v>
                </c:pt>
                <c:pt idx="3085">
                  <c:v>63.319985778991303</c:v>
                </c:pt>
                <c:pt idx="3086">
                  <c:v>63.340510895937499</c:v>
                </c:pt>
                <c:pt idx="3087">
                  <c:v>63.361036012883702</c:v>
                </c:pt>
                <c:pt idx="3088">
                  <c:v>63.381561129829898</c:v>
                </c:pt>
                <c:pt idx="3089">
                  <c:v>63.402086246776101</c:v>
                </c:pt>
                <c:pt idx="3090">
                  <c:v>63.422611363722197</c:v>
                </c:pt>
                <c:pt idx="3091">
                  <c:v>63.4431364806684</c:v>
                </c:pt>
                <c:pt idx="3092">
                  <c:v>63.463661597614603</c:v>
                </c:pt>
                <c:pt idx="3093">
                  <c:v>63.484186714560799</c:v>
                </c:pt>
                <c:pt idx="3094">
                  <c:v>63.504711831507002</c:v>
                </c:pt>
                <c:pt idx="3095">
                  <c:v>63.525236948453198</c:v>
                </c:pt>
                <c:pt idx="3096">
                  <c:v>63.545762065399401</c:v>
                </c:pt>
                <c:pt idx="3097">
                  <c:v>63.566287182345597</c:v>
                </c:pt>
                <c:pt idx="3098">
                  <c:v>63.5868122992918</c:v>
                </c:pt>
                <c:pt idx="3099">
                  <c:v>63.607337416237897</c:v>
                </c:pt>
                <c:pt idx="3100">
                  <c:v>63.6278625331841</c:v>
                </c:pt>
                <c:pt idx="3101">
                  <c:v>63.648387650130303</c:v>
                </c:pt>
                <c:pt idx="3102">
                  <c:v>63.668912767076499</c:v>
                </c:pt>
                <c:pt idx="3103">
                  <c:v>63.689437884022702</c:v>
                </c:pt>
                <c:pt idx="3104">
                  <c:v>63.709963000968898</c:v>
                </c:pt>
                <c:pt idx="3105">
                  <c:v>63.730488117915101</c:v>
                </c:pt>
                <c:pt idx="3106">
                  <c:v>63.751013234861297</c:v>
                </c:pt>
                <c:pt idx="3107">
                  <c:v>63.7715383518075</c:v>
                </c:pt>
                <c:pt idx="3108">
                  <c:v>63.792063468753597</c:v>
                </c:pt>
                <c:pt idx="3109">
                  <c:v>63.8125885856998</c:v>
                </c:pt>
                <c:pt idx="3110">
                  <c:v>63.833113702646003</c:v>
                </c:pt>
                <c:pt idx="3111">
                  <c:v>63.853638819592199</c:v>
                </c:pt>
                <c:pt idx="3112">
                  <c:v>63.874163936538402</c:v>
                </c:pt>
                <c:pt idx="3113">
                  <c:v>63.894689053484598</c:v>
                </c:pt>
                <c:pt idx="3114">
                  <c:v>63.915214170430801</c:v>
                </c:pt>
                <c:pt idx="3115">
                  <c:v>63.935739287376997</c:v>
                </c:pt>
                <c:pt idx="3116">
                  <c:v>63.9562644043231</c:v>
                </c:pt>
                <c:pt idx="3117">
                  <c:v>63.976789521269303</c:v>
                </c:pt>
                <c:pt idx="3118">
                  <c:v>63.997314638215499</c:v>
                </c:pt>
                <c:pt idx="3119">
                  <c:v>64.017839755161702</c:v>
                </c:pt>
                <c:pt idx="3120">
                  <c:v>64.038364872107906</c:v>
                </c:pt>
                <c:pt idx="3121">
                  <c:v>64.058889989054094</c:v>
                </c:pt>
                <c:pt idx="3122">
                  <c:v>64.079415106000297</c:v>
                </c:pt>
                <c:pt idx="3123">
                  <c:v>64.099940222946501</c:v>
                </c:pt>
                <c:pt idx="3124">
                  <c:v>64.120465339892604</c:v>
                </c:pt>
                <c:pt idx="3125">
                  <c:v>64.140990456838793</c:v>
                </c:pt>
                <c:pt idx="3126">
                  <c:v>64.161515573784996</c:v>
                </c:pt>
                <c:pt idx="3127">
                  <c:v>64.182040690731199</c:v>
                </c:pt>
                <c:pt idx="3128">
                  <c:v>64.202565807677402</c:v>
                </c:pt>
                <c:pt idx="3129">
                  <c:v>64.223090924623605</c:v>
                </c:pt>
                <c:pt idx="3130">
                  <c:v>64.243616041569794</c:v>
                </c:pt>
                <c:pt idx="3131">
                  <c:v>64.264141158515997</c:v>
                </c:pt>
                <c:pt idx="3132">
                  <c:v>64.2846662754622</c:v>
                </c:pt>
                <c:pt idx="3133">
                  <c:v>64.305191392408304</c:v>
                </c:pt>
                <c:pt idx="3134">
                  <c:v>64.325716509354507</c:v>
                </c:pt>
                <c:pt idx="3135">
                  <c:v>64.346241626300696</c:v>
                </c:pt>
                <c:pt idx="3136">
                  <c:v>64.366766743246899</c:v>
                </c:pt>
                <c:pt idx="3137">
                  <c:v>64.387291860193102</c:v>
                </c:pt>
                <c:pt idx="3138">
                  <c:v>64.407816977139305</c:v>
                </c:pt>
                <c:pt idx="3139">
                  <c:v>64.428342094085494</c:v>
                </c:pt>
                <c:pt idx="3140">
                  <c:v>64.448867211031697</c:v>
                </c:pt>
                <c:pt idx="3141">
                  <c:v>64.4693923279779</c:v>
                </c:pt>
                <c:pt idx="3142">
                  <c:v>64.489917444924004</c:v>
                </c:pt>
                <c:pt idx="3143">
                  <c:v>64.510442561870207</c:v>
                </c:pt>
                <c:pt idx="3144">
                  <c:v>64.530967678816396</c:v>
                </c:pt>
                <c:pt idx="3145">
                  <c:v>64.551492795762599</c:v>
                </c:pt>
                <c:pt idx="3146">
                  <c:v>64.572017912708802</c:v>
                </c:pt>
                <c:pt idx="3147">
                  <c:v>64.592543029655005</c:v>
                </c:pt>
                <c:pt idx="3148">
                  <c:v>64.613068146601194</c:v>
                </c:pt>
                <c:pt idx="3149">
                  <c:v>64.633593263547397</c:v>
                </c:pt>
                <c:pt idx="3150">
                  <c:v>64.6541183804936</c:v>
                </c:pt>
                <c:pt idx="3151">
                  <c:v>64.674643497439703</c:v>
                </c:pt>
                <c:pt idx="3152">
                  <c:v>64.695168614385906</c:v>
                </c:pt>
                <c:pt idx="3153">
                  <c:v>64.715693731332095</c:v>
                </c:pt>
                <c:pt idx="3154">
                  <c:v>64.736218848278298</c:v>
                </c:pt>
                <c:pt idx="3155">
                  <c:v>64.756743965224501</c:v>
                </c:pt>
                <c:pt idx="3156">
                  <c:v>64.777269082170704</c:v>
                </c:pt>
                <c:pt idx="3157">
                  <c:v>64.797794199116893</c:v>
                </c:pt>
                <c:pt idx="3158">
                  <c:v>64.818319316063096</c:v>
                </c:pt>
                <c:pt idx="3159">
                  <c:v>64.8388444330092</c:v>
                </c:pt>
                <c:pt idx="3160">
                  <c:v>64.859369549955403</c:v>
                </c:pt>
                <c:pt idx="3161">
                  <c:v>64.879894666901606</c:v>
                </c:pt>
                <c:pt idx="3162">
                  <c:v>64.900419783847795</c:v>
                </c:pt>
                <c:pt idx="3163">
                  <c:v>64.920944900793998</c:v>
                </c:pt>
                <c:pt idx="3164">
                  <c:v>64.941470017740201</c:v>
                </c:pt>
                <c:pt idx="3165">
                  <c:v>64.961995134686404</c:v>
                </c:pt>
                <c:pt idx="3166">
                  <c:v>64.982520251632593</c:v>
                </c:pt>
                <c:pt idx="3167">
                  <c:v>65.003045368578796</c:v>
                </c:pt>
                <c:pt idx="3168">
                  <c:v>65.0235704855249</c:v>
                </c:pt>
                <c:pt idx="3169">
                  <c:v>65.044095602471103</c:v>
                </c:pt>
                <c:pt idx="3170">
                  <c:v>65.064620719417306</c:v>
                </c:pt>
                <c:pt idx="3171">
                  <c:v>65.085145836363495</c:v>
                </c:pt>
                <c:pt idx="3172">
                  <c:v>65.105670953309698</c:v>
                </c:pt>
                <c:pt idx="3173">
                  <c:v>65.126196070255901</c:v>
                </c:pt>
                <c:pt idx="3174">
                  <c:v>65.146721187202104</c:v>
                </c:pt>
                <c:pt idx="3175">
                  <c:v>65.167246304148307</c:v>
                </c:pt>
                <c:pt idx="3176">
                  <c:v>65.187771421094496</c:v>
                </c:pt>
                <c:pt idx="3177">
                  <c:v>65.208296538040599</c:v>
                </c:pt>
                <c:pt idx="3178">
                  <c:v>65.228821654986803</c:v>
                </c:pt>
                <c:pt idx="3179">
                  <c:v>65.249346771933006</c:v>
                </c:pt>
                <c:pt idx="3180">
                  <c:v>65.269871888879194</c:v>
                </c:pt>
                <c:pt idx="3181">
                  <c:v>65.290397005825398</c:v>
                </c:pt>
                <c:pt idx="3182">
                  <c:v>65.310922122771601</c:v>
                </c:pt>
                <c:pt idx="3183">
                  <c:v>65.331447239717804</c:v>
                </c:pt>
                <c:pt idx="3184">
                  <c:v>65.351972356664007</c:v>
                </c:pt>
                <c:pt idx="3185">
                  <c:v>65.372497473610196</c:v>
                </c:pt>
                <c:pt idx="3186">
                  <c:v>65.393022590556299</c:v>
                </c:pt>
                <c:pt idx="3187">
                  <c:v>65.413547707502502</c:v>
                </c:pt>
                <c:pt idx="3188">
                  <c:v>65.434072824448705</c:v>
                </c:pt>
                <c:pt idx="3189">
                  <c:v>65.454597941394894</c:v>
                </c:pt>
                <c:pt idx="3190">
                  <c:v>65.475123058341097</c:v>
                </c:pt>
                <c:pt idx="3191">
                  <c:v>65.4956481752873</c:v>
                </c:pt>
                <c:pt idx="3192">
                  <c:v>65.516173292233503</c:v>
                </c:pt>
                <c:pt idx="3193">
                  <c:v>65.536698409179706</c:v>
                </c:pt>
                <c:pt idx="3194">
                  <c:v>65.557223526125796</c:v>
                </c:pt>
                <c:pt idx="3195">
                  <c:v>65.577748643071999</c:v>
                </c:pt>
                <c:pt idx="3196">
                  <c:v>65.598273760018202</c:v>
                </c:pt>
                <c:pt idx="3197">
                  <c:v>65.618798876964405</c:v>
                </c:pt>
                <c:pt idx="3198">
                  <c:v>65.639323993910594</c:v>
                </c:pt>
                <c:pt idx="3199">
                  <c:v>65.659849110856797</c:v>
                </c:pt>
                <c:pt idx="3200">
                  <c:v>65.680374227803</c:v>
                </c:pt>
                <c:pt idx="3201">
                  <c:v>65.700899344749203</c:v>
                </c:pt>
                <c:pt idx="3202">
                  <c:v>65.721424461695307</c:v>
                </c:pt>
                <c:pt idx="3203">
                  <c:v>65.741949578641496</c:v>
                </c:pt>
                <c:pt idx="3204">
                  <c:v>65.762474695587699</c:v>
                </c:pt>
                <c:pt idx="3205">
                  <c:v>65.782999812533902</c:v>
                </c:pt>
                <c:pt idx="3206">
                  <c:v>65.803524929480105</c:v>
                </c:pt>
                <c:pt idx="3207">
                  <c:v>65.824050046426294</c:v>
                </c:pt>
                <c:pt idx="3208">
                  <c:v>65.844575163372497</c:v>
                </c:pt>
                <c:pt idx="3209">
                  <c:v>65.8651002803187</c:v>
                </c:pt>
                <c:pt idx="3210">
                  <c:v>65.885625397264903</c:v>
                </c:pt>
                <c:pt idx="3211">
                  <c:v>65.906150514211006</c:v>
                </c:pt>
                <c:pt idx="3212">
                  <c:v>65.926675631157195</c:v>
                </c:pt>
                <c:pt idx="3213">
                  <c:v>65.947200748103398</c:v>
                </c:pt>
                <c:pt idx="3214">
                  <c:v>65.967725865049601</c:v>
                </c:pt>
                <c:pt idx="3215">
                  <c:v>65.988250981995805</c:v>
                </c:pt>
                <c:pt idx="3216">
                  <c:v>66.008776098941993</c:v>
                </c:pt>
                <c:pt idx="3217">
                  <c:v>66.029301215888196</c:v>
                </c:pt>
                <c:pt idx="3218">
                  <c:v>66.0498263328344</c:v>
                </c:pt>
                <c:pt idx="3219">
                  <c:v>66.070351449780603</c:v>
                </c:pt>
                <c:pt idx="3220">
                  <c:v>66.090876566726706</c:v>
                </c:pt>
                <c:pt idx="3221">
                  <c:v>66.111401683672895</c:v>
                </c:pt>
                <c:pt idx="3222">
                  <c:v>66.131926800619098</c:v>
                </c:pt>
                <c:pt idx="3223">
                  <c:v>66.152451917565301</c:v>
                </c:pt>
                <c:pt idx="3224">
                  <c:v>66.172977034511504</c:v>
                </c:pt>
                <c:pt idx="3225">
                  <c:v>66.193502151457693</c:v>
                </c:pt>
                <c:pt idx="3226">
                  <c:v>66.214027268403896</c:v>
                </c:pt>
                <c:pt idx="3227">
                  <c:v>66.234552385350099</c:v>
                </c:pt>
                <c:pt idx="3228">
                  <c:v>66.255077502296203</c:v>
                </c:pt>
                <c:pt idx="3229">
                  <c:v>66.275602619242406</c:v>
                </c:pt>
                <c:pt idx="3230">
                  <c:v>66.296127736188595</c:v>
                </c:pt>
                <c:pt idx="3231">
                  <c:v>66.316652853134798</c:v>
                </c:pt>
                <c:pt idx="3232">
                  <c:v>66.337177970081001</c:v>
                </c:pt>
                <c:pt idx="3233">
                  <c:v>66.357703087027204</c:v>
                </c:pt>
                <c:pt idx="3234">
                  <c:v>66.378228203973407</c:v>
                </c:pt>
                <c:pt idx="3235">
                  <c:v>66.398753320919596</c:v>
                </c:pt>
                <c:pt idx="3236">
                  <c:v>66.419278437865799</c:v>
                </c:pt>
                <c:pt idx="3237">
                  <c:v>66.439803554811903</c:v>
                </c:pt>
                <c:pt idx="3238">
                  <c:v>66.460328671758106</c:v>
                </c:pt>
                <c:pt idx="3239">
                  <c:v>66.480853788704295</c:v>
                </c:pt>
                <c:pt idx="3240">
                  <c:v>66.501378905650498</c:v>
                </c:pt>
                <c:pt idx="3241">
                  <c:v>66.521904022596701</c:v>
                </c:pt>
                <c:pt idx="3242">
                  <c:v>66.542429139542904</c:v>
                </c:pt>
                <c:pt idx="3243">
                  <c:v>66.562954256489107</c:v>
                </c:pt>
                <c:pt idx="3244">
                  <c:v>66.583479373435296</c:v>
                </c:pt>
                <c:pt idx="3245">
                  <c:v>66.604004490381499</c:v>
                </c:pt>
                <c:pt idx="3246">
                  <c:v>66.624529607327602</c:v>
                </c:pt>
                <c:pt idx="3247">
                  <c:v>66.645054724273805</c:v>
                </c:pt>
                <c:pt idx="3248">
                  <c:v>66.665579841219994</c:v>
                </c:pt>
                <c:pt idx="3249">
                  <c:v>66.686104958166197</c:v>
                </c:pt>
                <c:pt idx="3250">
                  <c:v>66.7066300751124</c:v>
                </c:pt>
                <c:pt idx="3251">
                  <c:v>66.727155192058603</c:v>
                </c:pt>
                <c:pt idx="3252">
                  <c:v>66.747680309004807</c:v>
                </c:pt>
                <c:pt idx="3253">
                  <c:v>66.768205425950995</c:v>
                </c:pt>
                <c:pt idx="3254">
                  <c:v>66.788730542897099</c:v>
                </c:pt>
                <c:pt idx="3255">
                  <c:v>66.809255659843302</c:v>
                </c:pt>
                <c:pt idx="3256">
                  <c:v>66.829780776789505</c:v>
                </c:pt>
                <c:pt idx="3257">
                  <c:v>66.850305893735694</c:v>
                </c:pt>
                <c:pt idx="3258">
                  <c:v>66.870831010681897</c:v>
                </c:pt>
                <c:pt idx="3259">
                  <c:v>66.8913561276281</c:v>
                </c:pt>
                <c:pt idx="3260">
                  <c:v>66.911881244574303</c:v>
                </c:pt>
                <c:pt idx="3261">
                  <c:v>66.932406361520506</c:v>
                </c:pt>
                <c:pt idx="3262">
                  <c:v>66.952931478466695</c:v>
                </c:pt>
                <c:pt idx="3263">
                  <c:v>66.973456595412799</c:v>
                </c:pt>
                <c:pt idx="3264">
                  <c:v>66.993981712359002</c:v>
                </c:pt>
                <c:pt idx="3265">
                  <c:v>67.014506829305205</c:v>
                </c:pt>
                <c:pt idx="3266">
                  <c:v>67.035031946251394</c:v>
                </c:pt>
                <c:pt idx="3267">
                  <c:v>67.055557063197597</c:v>
                </c:pt>
                <c:pt idx="3268">
                  <c:v>67.0760821801438</c:v>
                </c:pt>
                <c:pt idx="3269">
                  <c:v>67.096607297090003</c:v>
                </c:pt>
                <c:pt idx="3270">
                  <c:v>67.117132414036206</c:v>
                </c:pt>
                <c:pt idx="3271">
                  <c:v>67.137657530982395</c:v>
                </c:pt>
                <c:pt idx="3272">
                  <c:v>67.158182647928498</c:v>
                </c:pt>
                <c:pt idx="3273">
                  <c:v>67.178707764874702</c:v>
                </c:pt>
                <c:pt idx="3274">
                  <c:v>67.199232881820905</c:v>
                </c:pt>
                <c:pt idx="3275">
                  <c:v>67.219757998767093</c:v>
                </c:pt>
                <c:pt idx="3276">
                  <c:v>67.240283115713297</c:v>
                </c:pt>
                <c:pt idx="3277">
                  <c:v>67.2608082326595</c:v>
                </c:pt>
                <c:pt idx="3278">
                  <c:v>67.281333349605703</c:v>
                </c:pt>
                <c:pt idx="3279">
                  <c:v>67.301858466551906</c:v>
                </c:pt>
                <c:pt idx="3280">
                  <c:v>67.322383583498095</c:v>
                </c:pt>
                <c:pt idx="3281">
                  <c:v>67.342908700444198</c:v>
                </c:pt>
                <c:pt idx="3282">
                  <c:v>67.363433817390401</c:v>
                </c:pt>
                <c:pt idx="3283">
                  <c:v>67.383958934336604</c:v>
                </c:pt>
                <c:pt idx="3284">
                  <c:v>67.404484051282793</c:v>
                </c:pt>
                <c:pt idx="3285">
                  <c:v>67.425009168228996</c:v>
                </c:pt>
                <c:pt idx="3286">
                  <c:v>67.445534285175199</c:v>
                </c:pt>
                <c:pt idx="3287">
                  <c:v>67.466059402121402</c:v>
                </c:pt>
                <c:pt idx="3288">
                  <c:v>67.486584519067506</c:v>
                </c:pt>
                <c:pt idx="3289">
                  <c:v>67.507109636013695</c:v>
                </c:pt>
                <c:pt idx="3290">
                  <c:v>67.527634752959898</c:v>
                </c:pt>
                <c:pt idx="3291">
                  <c:v>67.548159869906101</c:v>
                </c:pt>
                <c:pt idx="3292">
                  <c:v>67.568684986852304</c:v>
                </c:pt>
                <c:pt idx="3293">
                  <c:v>67.589210103798493</c:v>
                </c:pt>
                <c:pt idx="3294">
                  <c:v>67.609735220744696</c:v>
                </c:pt>
                <c:pt idx="3295">
                  <c:v>67.630260337690899</c:v>
                </c:pt>
                <c:pt idx="3296">
                  <c:v>67.650785454637102</c:v>
                </c:pt>
                <c:pt idx="3297">
                  <c:v>67.671310571583206</c:v>
                </c:pt>
                <c:pt idx="3298">
                  <c:v>67.691835688529395</c:v>
                </c:pt>
                <c:pt idx="3299">
                  <c:v>67.712360805475598</c:v>
                </c:pt>
                <c:pt idx="3300">
                  <c:v>67.732885922421801</c:v>
                </c:pt>
                <c:pt idx="3301">
                  <c:v>67.753411039368004</c:v>
                </c:pt>
                <c:pt idx="3302">
                  <c:v>67.773936156314207</c:v>
                </c:pt>
                <c:pt idx="3303">
                  <c:v>67.794461273260396</c:v>
                </c:pt>
                <c:pt idx="3304">
                  <c:v>67.814986390206599</c:v>
                </c:pt>
                <c:pt idx="3305">
                  <c:v>67.835511507152802</c:v>
                </c:pt>
                <c:pt idx="3306">
                  <c:v>67.856036624098905</c:v>
                </c:pt>
                <c:pt idx="3307">
                  <c:v>67.876561741045094</c:v>
                </c:pt>
                <c:pt idx="3308">
                  <c:v>67.897086857991297</c:v>
                </c:pt>
                <c:pt idx="3309">
                  <c:v>67.9176119749375</c:v>
                </c:pt>
                <c:pt idx="3310">
                  <c:v>67.938137091883704</c:v>
                </c:pt>
                <c:pt idx="3311">
                  <c:v>67.958662208829907</c:v>
                </c:pt>
                <c:pt idx="3312">
                  <c:v>67.979187325776095</c:v>
                </c:pt>
                <c:pt idx="3313">
                  <c:v>67.999712442722299</c:v>
                </c:pt>
                <c:pt idx="3314">
                  <c:v>68.020237559668502</c:v>
                </c:pt>
                <c:pt idx="3315">
                  <c:v>68.040762676614605</c:v>
                </c:pt>
                <c:pt idx="3316">
                  <c:v>68.061287793560794</c:v>
                </c:pt>
                <c:pt idx="3317">
                  <c:v>68.081812910506997</c:v>
                </c:pt>
                <c:pt idx="3318">
                  <c:v>68.1023380274532</c:v>
                </c:pt>
                <c:pt idx="3319">
                  <c:v>68.122863144399403</c:v>
                </c:pt>
                <c:pt idx="3320">
                  <c:v>68.143388261345606</c:v>
                </c:pt>
                <c:pt idx="3321">
                  <c:v>68.163913378291795</c:v>
                </c:pt>
                <c:pt idx="3322">
                  <c:v>68.184438495237998</c:v>
                </c:pt>
                <c:pt idx="3323">
                  <c:v>68.204963612184102</c:v>
                </c:pt>
                <c:pt idx="3324">
                  <c:v>68.225488729130305</c:v>
                </c:pt>
                <c:pt idx="3325">
                  <c:v>68.246013846076494</c:v>
                </c:pt>
                <c:pt idx="3326">
                  <c:v>68.266538963022697</c:v>
                </c:pt>
                <c:pt idx="3327">
                  <c:v>68.2870640799689</c:v>
                </c:pt>
                <c:pt idx="3328">
                  <c:v>68.307589196915103</c:v>
                </c:pt>
                <c:pt idx="3329">
                  <c:v>68.328114313861306</c:v>
                </c:pt>
                <c:pt idx="3330">
                  <c:v>68.348639430807495</c:v>
                </c:pt>
                <c:pt idx="3331">
                  <c:v>68.369164547753698</c:v>
                </c:pt>
                <c:pt idx="3332">
                  <c:v>68.389689664699802</c:v>
                </c:pt>
                <c:pt idx="3333">
                  <c:v>68.410214781646005</c:v>
                </c:pt>
                <c:pt idx="3334">
                  <c:v>68.430739898592194</c:v>
                </c:pt>
                <c:pt idx="3335">
                  <c:v>68.451265015538397</c:v>
                </c:pt>
                <c:pt idx="3336">
                  <c:v>68.4717901324846</c:v>
                </c:pt>
                <c:pt idx="3337">
                  <c:v>68.492315249430803</c:v>
                </c:pt>
                <c:pt idx="3338">
                  <c:v>68.512840366377006</c:v>
                </c:pt>
                <c:pt idx="3339">
                  <c:v>68.533365483323195</c:v>
                </c:pt>
                <c:pt idx="3340">
                  <c:v>68.553890600269398</c:v>
                </c:pt>
                <c:pt idx="3341">
                  <c:v>68.574415717215501</c:v>
                </c:pt>
                <c:pt idx="3342">
                  <c:v>68.594940834161704</c:v>
                </c:pt>
                <c:pt idx="3343">
                  <c:v>68.615465951107893</c:v>
                </c:pt>
                <c:pt idx="3344">
                  <c:v>68.635991068054096</c:v>
                </c:pt>
                <c:pt idx="3345">
                  <c:v>68.656516185000299</c:v>
                </c:pt>
                <c:pt idx="3346">
                  <c:v>68.677041301946502</c:v>
                </c:pt>
                <c:pt idx="3347">
                  <c:v>68.697566418892706</c:v>
                </c:pt>
                <c:pt idx="3348">
                  <c:v>68.718091535838894</c:v>
                </c:pt>
                <c:pt idx="3349">
                  <c:v>68.738616652785097</c:v>
                </c:pt>
                <c:pt idx="3350">
                  <c:v>68.759141769731201</c:v>
                </c:pt>
                <c:pt idx="3351">
                  <c:v>68.779666886677404</c:v>
                </c:pt>
                <c:pt idx="3352">
                  <c:v>68.800192003623593</c:v>
                </c:pt>
                <c:pt idx="3353">
                  <c:v>68.820717120569796</c:v>
                </c:pt>
                <c:pt idx="3354">
                  <c:v>68.841242237515999</c:v>
                </c:pt>
                <c:pt idx="3355">
                  <c:v>68.861767354462202</c:v>
                </c:pt>
                <c:pt idx="3356">
                  <c:v>68.882292471408405</c:v>
                </c:pt>
                <c:pt idx="3357">
                  <c:v>68.902817588354594</c:v>
                </c:pt>
                <c:pt idx="3358">
                  <c:v>68.923342705300698</c:v>
                </c:pt>
                <c:pt idx="3359">
                  <c:v>68.943867822246901</c:v>
                </c:pt>
                <c:pt idx="3360">
                  <c:v>68.964392939193104</c:v>
                </c:pt>
                <c:pt idx="3361">
                  <c:v>68.984918056139307</c:v>
                </c:pt>
                <c:pt idx="3362">
                  <c:v>69.005443173085496</c:v>
                </c:pt>
                <c:pt idx="3363">
                  <c:v>69.025968290031699</c:v>
                </c:pt>
                <c:pt idx="3364">
                  <c:v>69.046493406977902</c:v>
                </c:pt>
                <c:pt idx="3365">
                  <c:v>69.067018523924105</c:v>
                </c:pt>
                <c:pt idx="3366">
                  <c:v>69.087543640870294</c:v>
                </c:pt>
                <c:pt idx="3367">
                  <c:v>69.108068757816397</c:v>
                </c:pt>
                <c:pt idx="3368">
                  <c:v>69.128593874762601</c:v>
                </c:pt>
                <c:pt idx="3369">
                  <c:v>69.149118991708804</c:v>
                </c:pt>
                <c:pt idx="3370">
                  <c:v>69.169644108655007</c:v>
                </c:pt>
                <c:pt idx="3371">
                  <c:v>69.190169225601196</c:v>
                </c:pt>
                <c:pt idx="3372">
                  <c:v>69.210694342547399</c:v>
                </c:pt>
                <c:pt idx="3373">
                  <c:v>69.231219459493602</c:v>
                </c:pt>
                <c:pt idx="3374">
                  <c:v>69.251744576439805</c:v>
                </c:pt>
                <c:pt idx="3375">
                  <c:v>69.272269693385994</c:v>
                </c:pt>
                <c:pt idx="3376">
                  <c:v>69.292794810332097</c:v>
                </c:pt>
                <c:pt idx="3377">
                  <c:v>69.3133199272783</c:v>
                </c:pt>
                <c:pt idx="3378">
                  <c:v>69.333845044224503</c:v>
                </c:pt>
                <c:pt idx="3379">
                  <c:v>69.354370161170706</c:v>
                </c:pt>
                <c:pt idx="3380">
                  <c:v>69.374895278116895</c:v>
                </c:pt>
                <c:pt idx="3381">
                  <c:v>69.395420395063098</c:v>
                </c:pt>
                <c:pt idx="3382">
                  <c:v>69.415945512009301</c:v>
                </c:pt>
                <c:pt idx="3383">
                  <c:v>69.436470628955504</c:v>
                </c:pt>
                <c:pt idx="3384">
                  <c:v>69.456995745901693</c:v>
                </c:pt>
                <c:pt idx="3385">
                  <c:v>69.477520862847797</c:v>
                </c:pt>
                <c:pt idx="3386">
                  <c:v>69.498045979794</c:v>
                </c:pt>
                <c:pt idx="3387">
                  <c:v>69.518571096740203</c:v>
                </c:pt>
                <c:pt idx="3388">
                  <c:v>69.539096213686406</c:v>
                </c:pt>
                <c:pt idx="3389">
                  <c:v>69.559621330632595</c:v>
                </c:pt>
                <c:pt idx="3390">
                  <c:v>69.580146447578798</c:v>
                </c:pt>
                <c:pt idx="3391">
                  <c:v>69.600671564525001</c:v>
                </c:pt>
                <c:pt idx="3392">
                  <c:v>69.621196681471105</c:v>
                </c:pt>
                <c:pt idx="3393">
                  <c:v>69.641721798417294</c:v>
                </c:pt>
                <c:pt idx="3394">
                  <c:v>69.662246915363497</c:v>
                </c:pt>
                <c:pt idx="3395">
                  <c:v>69.6827720323097</c:v>
                </c:pt>
                <c:pt idx="3396">
                  <c:v>69.703297149255903</c:v>
                </c:pt>
                <c:pt idx="3397">
                  <c:v>69.723822266202106</c:v>
                </c:pt>
                <c:pt idx="3398">
                  <c:v>69.744347383148295</c:v>
                </c:pt>
                <c:pt idx="3399">
                  <c:v>69.764872500094498</c:v>
                </c:pt>
                <c:pt idx="3400">
                  <c:v>69.785397617040701</c:v>
                </c:pt>
                <c:pt idx="3401">
                  <c:v>69.805922733986804</c:v>
                </c:pt>
                <c:pt idx="3402">
                  <c:v>69.826447850932993</c:v>
                </c:pt>
                <c:pt idx="3403">
                  <c:v>69.846972967879196</c:v>
                </c:pt>
                <c:pt idx="3404">
                  <c:v>69.867498084825399</c:v>
                </c:pt>
                <c:pt idx="3405">
                  <c:v>69.888023201771603</c:v>
                </c:pt>
                <c:pt idx="3406">
                  <c:v>69.908548318717806</c:v>
                </c:pt>
                <c:pt idx="3407">
                  <c:v>69.929073435663994</c:v>
                </c:pt>
                <c:pt idx="3408">
                  <c:v>69.949598552610198</c:v>
                </c:pt>
                <c:pt idx="3409">
                  <c:v>69.970123669556401</c:v>
                </c:pt>
                <c:pt idx="3410">
                  <c:v>69.990648786502504</c:v>
                </c:pt>
                <c:pt idx="3411">
                  <c:v>70.011173903448693</c:v>
                </c:pt>
                <c:pt idx="3412">
                  <c:v>70.031699020394896</c:v>
                </c:pt>
                <c:pt idx="3413">
                  <c:v>70.052224137341099</c:v>
                </c:pt>
                <c:pt idx="3414">
                  <c:v>70.072749254287302</c:v>
                </c:pt>
                <c:pt idx="3415">
                  <c:v>70.093274371233505</c:v>
                </c:pt>
                <c:pt idx="3416">
                  <c:v>70.113799488179694</c:v>
                </c:pt>
                <c:pt idx="3417">
                  <c:v>70.134324605125897</c:v>
                </c:pt>
                <c:pt idx="3418">
                  <c:v>70.1548497220721</c:v>
                </c:pt>
                <c:pt idx="3419">
                  <c:v>70.175374839018204</c:v>
                </c:pt>
                <c:pt idx="3420">
                  <c:v>70.195899955964407</c:v>
                </c:pt>
                <c:pt idx="3421">
                  <c:v>70.216425072910596</c:v>
                </c:pt>
                <c:pt idx="3422">
                  <c:v>70.236950189856799</c:v>
                </c:pt>
                <c:pt idx="3423">
                  <c:v>70.257475306803002</c:v>
                </c:pt>
                <c:pt idx="3424">
                  <c:v>70.278000423749205</c:v>
                </c:pt>
                <c:pt idx="3425">
                  <c:v>70.298525540695394</c:v>
                </c:pt>
                <c:pt idx="3426">
                  <c:v>70.319050657641597</c:v>
                </c:pt>
                <c:pt idx="3427">
                  <c:v>70.339575774587701</c:v>
                </c:pt>
                <c:pt idx="3428">
                  <c:v>70.360100891533904</c:v>
                </c:pt>
                <c:pt idx="3429">
                  <c:v>70.380626008480107</c:v>
                </c:pt>
                <c:pt idx="3430">
                  <c:v>70.401151125426296</c:v>
                </c:pt>
                <c:pt idx="3431">
                  <c:v>70.421676242372499</c:v>
                </c:pt>
                <c:pt idx="3432">
                  <c:v>70.442201359318702</c:v>
                </c:pt>
                <c:pt idx="3433">
                  <c:v>70.462726476264905</c:v>
                </c:pt>
                <c:pt idx="3434">
                  <c:v>70.483251593211094</c:v>
                </c:pt>
                <c:pt idx="3435">
                  <c:v>70.503776710157297</c:v>
                </c:pt>
                <c:pt idx="3436">
                  <c:v>70.5243018271034</c:v>
                </c:pt>
                <c:pt idx="3437">
                  <c:v>70.544826944049603</c:v>
                </c:pt>
                <c:pt idx="3438">
                  <c:v>70.565352060995806</c:v>
                </c:pt>
                <c:pt idx="3439">
                  <c:v>70.585877177941995</c:v>
                </c:pt>
                <c:pt idx="3440">
                  <c:v>70.606402294888198</c:v>
                </c:pt>
                <c:pt idx="3441">
                  <c:v>70.626927411834401</c:v>
                </c:pt>
                <c:pt idx="3442">
                  <c:v>70.647452528780605</c:v>
                </c:pt>
                <c:pt idx="3443">
                  <c:v>70.667977645726793</c:v>
                </c:pt>
                <c:pt idx="3444">
                  <c:v>70.688502762672996</c:v>
                </c:pt>
                <c:pt idx="3445">
                  <c:v>70.7090278796191</c:v>
                </c:pt>
                <c:pt idx="3446">
                  <c:v>70.729552996565303</c:v>
                </c:pt>
                <c:pt idx="3447">
                  <c:v>70.750078113511506</c:v>
                </c:pt>
                <c:pt idx="3448">
                  <c:v>70.770603230457695</c:v>
                </c:pt>
                <c:pt idx="3449">
                  <c:v>70.791128347403898</c:v>
                </c:pt>
                <c:pt idx="3450">
                  <c:v>70.811653464350101</c:v>
                </c:pt>
                <c:pt idx="3451">
                  <c:v>70.832178581296304</c:v>
                </c:pt>
                <c:pt idx="3452">
                  <c:v>70.852703698242493</c:v>
                </c:pt>
                <c:pt idx="3453">
                  <c:v>70.873228815188597</c:v>
                </c:pt>
                <c:pt idx="3454">
                  <c:v>70.8937539321348</c:v>
                </c:pt>
                <c:pt idx="3455">
                  <c:v>70.914279049081003</c:v>
                </c:pt>
                <c:pt idx="3456">
                  <c:v>70.934804166027206</c:v>
                </c:pt>
                <c:pt idx="3457">
                  <c:v>70.955329282973395</c:v>
                </c:pt>
                <c:pt idx="3458">
                  <c:v>70.975854399919598</c:v>
                </c:pt>
                <c:pt idx="3459">
                  <c:v>70.996379516865801</c:v>
                </c:pt>
                <c:pt idx="3460">
                  <c:v>71.016904633812004</c:v>
                </c:pt>
                <c:pt idx="3461">
                  <c:v>71.037429750758207</c:v>
                </c:pt>
                <c:pt idx="3462">
                  <c:v>71.057954867704296</c:v>
                </c:pt>
                <c:pt idx="3463">
                  <c:v>71.0784799846505</c:v>
                </c:pt>
                <c:pt idx="3464">
                  <c:v>71.099005101596703</c:v>
                </c:pt>
                <c:pt idx="3465">
                  <c:v>71.119530218542906</c:v>
                </c:pt>
                <c:pt idx="3466">
                  <c:v>71.140055335489095</c:v>
                </c:pt>
                <c:pt idx="3467">
                  <c:v>71.160580452435298</c:v>
                </c:pt>
                <c:pt idx="3468">
                  <c:v>71.181105569381501</c:v>
                </c:pt>
                <c:pt idx="3469">
                  <c:v>71.201630686327704</c:v>
                </c:pt>
                <c:pt idx="3470">
                  <c:v>71.222155803273907</c:v>
                </c:pt>
                <c:pt idx="3471">
                  <c:v>71.242680920219996</c:v>
                </c:pt>
                <c:pt idx="3472">
                  <c:v>71.263206037166199</c:v>
                </c:pt>
                <c:pt idx="3473">
                  <c:v>71.283731154112402</c:v>
                </c:pt>
                <c:pt idx="3474">
                  <c:v>71.304256271058605</c:v>
                </c:pt>
                <c:pt idx="3475">
                  <c:v>71.324781388004794</c:v>
                </c:pt>
                <c:pt idx="3476">
                  <c:v>71.345306504950997</c:v>
                </c:pt>
                <c:pt idx="3477">
                  <c:v>71.3658316218972</c:v>
                </c:pt>
                <c:pt idx="3478">
                  <c:v>71.386356738843403</c:v>
                </c:pt>
                <c:pt idx="3479">
                  <c:v>71.406881855789607</c:v>
                </c:pt>
                <c:pt idx="3480">
                  <c:v>71.427406972735696</c:v>
                </c:pt>
                <c:pt idx="3481">
                  <c:v>71.447932089681899</c:v>
                </c:pt>
                <c:pt idx="3482">
                  <c:v>71.468457206628102</c:v>
                </c:pt>
                <c:pt idx="3483">
                  <c:v>71.488982323574305</c:v>
                </c:pt>
                <c:pt idx="3484">
                  <c:v>71.509507440520494</c:v>
                </c:pt>
                <c:pt idx="3485">
                  <c:v>71.530032557466697</c:v>
                </c:pt>
                <c:pt idx="3486">
                  <c:v>71.5505576744129</c:v>
                </c:pt>
                <c:pt idx="3487">
                  <c:v>71.571082791359004</c:v>
                </c:pt>
                <c:pt idx="3488">
                  <c:v>71.591607908305207</c:v>
                </c:pt>
                <c:pt idx="3489">
                  <c:v>71.612133025251396</c:v>
                </c:pt>
                <c:pt idx="3490">
                  <c:v>71.632658142197599</c:v>
                </c:pt>
                <c:pt idx="3491">
                  <c:v>71.653183259143802</c:v>
                </c:pt>
                <c:pt idx="3492">
                  <c:v>71.673708376090005</c:v>
                </c:pt>
                <c:pt idx="3493">
                  <c:v>71.694233493036194</c:v>
                </c:pt>
                <c:pt idx="3494">
                  <c:v>71.714758609982397</c:v>
                </c:pt>
                <c:pt idx="3495">
                  <c:v>71.7352837269286</c:v>
                </c:pt>
                <c:pt idx="3496">
                  <c:v>71.755808843874703</c:v>
                </c:pt>
                <c:pt idx="3497">
                  <c:v>71.776333960820907</c:v>
                </c:pt>
                <c:pt idx="3498">
                  <c:v>71.796859077767095</c:v>
                </c:pt>
                <c:pt idx="3499">
                  <c:v>71.817384194713298</c:v>
                </c:pt>
                <c:pt idx="3500">
                  <c:v>71.837909311659502</c:v>
                </c:pt>
                <c:pt idx="3501">
                  <c:v>71.858434428605705</c:v>
                </c:pt>
                <c:pt idx="3502">
                  <c:v>71.878959545551893</c:v>
                </c:pt>
                <c:pt idx="3503">
                  <c:v>71.899484662498097</c:v>
                </c:pt>
                <c:pt idx="3504">
                  <c:v>71.9200097794443</c:v>
                </c:pt>
                <c:pt idx="3505">
                  <c:v>71.940534896390403</c:v>
                </c:pt>
                <c:pt idx="3506">
                  <c:v>71.961060013336606</c:v>
                </c:pt>
                <c:pt idx="3507">
                  <c:v>71.981585130282795</c:v>
                </c:pt>
                <c:pt idx="3508">
                  <c:v>72.002110247228998</c:v>
                </c:pt>
                <c:pt idx="3509">
                  <c:v>72.022635364175201</c:v>
                </c:pt>
                <c:pt idx="3510">
                  <c:v>72.043160481121404</c:v>
                </c:pt>
                <c:pt idx="3511">
                  <c:v>72.063685598067593</c:v>
                </c:pt>
                <c:pt idx="3512">
                  <c:v>72.084210715013796</c:v>
                </c:pt>
                <c:pt idx="3513">
                  <c:v>72.104735831959999</c:v>
                </c:pt>
                <c:pt idx="3514">
                  <c:v>72.125260948906103</c:v>
                </c:pt>
                <c:pt idx="3515">
                  <c:v>72.145786065852306</c:v>
                </c:pt>
                <c:pt idx="3516">
                  <c:v>72.166311182798495</c:v>
                </c:pt>
                <c:pt idx="3517">
                  <c:v>72.186836299744698</c:v>
                </c:pt>
                <c:pt idx="3518">
                  <c:v>72.207361416690901</c:v>
                </c:pt>
                <c:pt idx="3519">
                  <c:v>72.227886533637104</c:v>
                </c:pt>
                <c:pt idx="3520">
                  <c:v>72.248411650583293</c:v>
                </c:pt>
                <c:pt idx="3521">
                  <c:v>72.268936767529496</c:v>
                </c:pt>
                <c:pt idx="3522">
                  <c:v>72.2894618844756</c:v>
                </c:pt>
                <c:pt idx="3523">
                  <c:v>72.309987001421803</c:v>
                </c:pt>
                <c:pt idx="3524">
                  <c:v>72.330512118368006</c:v>
                </c:pt>
                <c:pt idx="3525">
                  <c:v>72.351037235314195</c:v>
                </c:pt>
                <c:pt idx="3526">
                  <c:v>72.371562352260398</c:v>
                </c:pt>
                <c:pt idx="3527">
                  <c:v>72.392087469206601</c:v>
                </c:pt>
                <c:pt idx="3528">
                  <c:v>72.412612586152804</c:v>
                </c:pt>
                <c:pt idx="3529">
                  <c:v>72.433137703099007</c:v>
                </c:pt>
                <c:pt idx="3530">
                  <c:v>72.453662820045196</c:v>
                </c:pt>
                <c:pt idx="3531">
                  <c:v>72.474187936991299</c:v>
                </c:pt>
                <c:pt idx="3532">
                  <c:v>72.494713053937502</c:v>
                </c:pt>
                <c:pt idx="3533">
                  <c:v>72.515238170883705</c:v>
                </c:pt>
                <c:pt idx="3534">
                  <c:v>72.535763287829894</c:v>
                </c:pt>
                <c:pt idx="3535">
                  <c:v>72.556288404776097</c:v>
                </c:pt>
                <c:pt idx="3536">
                  <c:v>72.5768135217223</c:v>
                </c:pt>
                <c:pt idx="3537">
                  <c:v>72.597338638668504</c:v>
                </c:pt>
                <c:pt idx="3538">
                  <c:v>72.617863755614707</c:v>
                </c:pt>
                <c:pt idx="3539">
                  <c:v>72.638388872560895</c:v>
                </c:pt>
                <c:pt idx="3540">
                  <c:v>72.658913989506999</c:v>
                </c:pt>
                <c:pt idx="3541">
                  <c:v>72.679439106453202</c:v>
                </c:pt>
                <c:pt idx="3542">
                  <c:v>72.699964223399405</c:v>
                </c:pt>
                <c:pt idx="3543">
                  <c:v>72.720489340345594</c:v>
                </c:pt>
                <c:pt idx="3544">
                  <c:v>72.741014457291797</c:v>
                </c:pt>
                <c:pt idx="3545">
                  <c:v>72.761539574238</c:v>
                </c:pt>
                <c:pt idx="3546">
                  <c:v>72.782064691184203</c:v>
                </c:pt>
                <c:pt idx="3547">
                  <c:v>72.802589808130406</c:v>
                </c:pt>
                <c:pt idx="3548">
                  <c:v>72.823114925076595</c:v>
                </c:pt>
                <c:pt idx="3549">
                  <c:v>72.843640042022699</c:v>
                </c:pt>
                <c:pt idx="3550">
                  <c:v>72.864165158968902</c:v>
                </c:pt>
                <c:pt idx="3551">
                  <c:v>72.884690275915105</c:v>
                </c:pt>
                <c:pt idx="3552">
                  <c:v>72.905215392861294</c:v>
                </c:pt>
                <c:pt idx="3553">
                  <c:v>72.925740509807497</c:v>
                </c:pt>
                <c:pt idx="3554">
                  <c:v>72.9462656267537</c:v>
                </c:pt>
                <c:pt idx="3555">
                  <c:v>72.966790743699903</c:v>
                </c:pt>
                <c:pt idx="3556">
                  <c:v>72.987315860646007</c:v>
                </c:pt>
                <c:pt idx="3557">
                  <c:v>73.007840977592195</c:v>
                </c:pt>
                <c:pt idx="3558">
                  <c:v>73.028366094538399</c:v>
                </c:pt>
                <c:pt idx="3559">
                  <c:v>73.048891211484602</c:v>
                </c:pt>
                <c:pt idx="3560">
                  <c:v>73.069416328430805</c:v>
                </c:pt>
                <c:pt idx="3561">
                  <c:v>73.089941445376994</c:v>
                </c:pt>
                <c:pt idx="3562">
                  <c:v>73.110466562323197</c:v>
                </c:pt>
                <c:pt idx="3563">
                  <c:v>73.1309916792694</c:v>
                </c:pt>
                <c:pt idx="3564">
                  <c:v>73.151516796215603</c:v>
                </c:pt>
                <c:pt idx="3565">
                  <c:v>73.172041913161706</c:v>
                </c:pt>
                <c:pt idx="3566">
                  <c:v>73.192567030107895</c:v>
                </c:pt>
                <c:pt idx="3567">
                  <c:v>73.213092147054098</c:v>
                </c:pt>
                <c:pt idx="3568">
                  <c:v>73.233617264000301</c:v>
                </c:pt>
                <c:pt idx="3569">
                  <c:v>73.254142380946504</c:v>
                </c:pt>
                <c:pt idx="3570">
                  <c:v>73.274667497892693</c:v>
                </c:pt>
                <c:pt idx="3571">
                  <c:v>73.295192614838896</c:v>
                </c:pt>
                <c:pt idx="3572">
                  <c:v>73.315717731785099</c:v>
                </c:pt>
                <c:pt idx="3573">
                  <c:v>73.336242848731303</c:v>
                </c:pt>
                <c:pt idx="3574">
                  <c:v>73.356767965677406</c:v>
                </c:pt>
                <c:pt idx="3575">
                  <c:v>73.377293082623595</c:v>
                </c:pt>
                <c:pt idx="3576">
                  <c:v>73.397818199569798</c:v>
                </c:pt>
                <c:pt idx="3577">
                  <c:v>73.418343316516001</c:v>
                </c:pt>
                <c:pt idx="3578">
                  <c:v>73.438868433462204</c:v>
                </c:pt>
                <c:pt idx="3579">
                  <c:v>73.459393550408393</c:v>
                </c:pt>
                <c:pt idx="3580">
                  <c:v>73.479918667354596</c:v>
                </c:pt>
                <c:pt idx="3581">
                  <c:v>73.500443784300799</c:v>
                </c:pt>
                <c:pt idx="3582">
                  <c:v>73.520968901247002</c:v>
                </c:pt>
                <c:pt idx="3583">
                  <c:v>73.541494018193106</c:v>
                </c:pt>
                <c:pt idx="3584">
                  <c:v>73.562019135139295</c:v>
                </c:pt>
                <c:pt idx="3585">
                  <c:v>73.582544252085498</c:v>
                </c:pt>
                <c:pt idx="3586">
                  <c:v>73.603069369031701</c:v>
                </c:pt>
                <c:pt idx="3587">
                  <c:v>73.623594485977904</c:v>
                </c:pt>
                <c:pt idx="3588">
                  <c:v>73.644119602924107</c:v>
                </c:pt>
                <c:pt idx="3589">
                  <c:v>73.664644719870296</c:v>
                </c:pt>
                <c:pt idx="3590">
                  <c:v>73.685169836816499</c:v>
                </c:pt>
                <c:pt idx="3591">
                  <c:v>73.705694953762602</c:v>
                </c:pt>
                <c:pt idx="3592">
                  <c:v>73.726220070708806</c:v>
                </c:pt>
                <c:pt idx="3593">
                  <c:v>73.746745187654994</c:v>
                </c:pt>
                <c:pt idx="3594">
                  <c:v>73.767270304601197</c:v>
                </c:pt>
                <c:pt idx="3595">
                  <c:v>73.787795421547401</c:v>
                </c:pt>
                <c:pt idx="3596">
                  <c:v>73.808320538493604</c:v>
                </c:pt>
                <c:pt idx="3597">
                  <c:v>73.828845655439807</c:v>
                </c:pt>
                <c:pt idx="3598">
                  <c:v>73.849370772385996</c:v>
                </c:pt>
                <c:pt idx="3599">
                  <c:v>73.869895889332199</c:v>
                </c:pt>
                <c:pt idx="3600">
                  <c:v>73.890421006278302</c:v>
                </c:pt>
                <c:pt idx="3601">
                  <c:v>73.910946123224505</c:v>
                </c:pt>
                <c:pt idx="3602">
                  <c:v>73.931471240170694</c:v>
                </c:pt>
                <c:pt idx="3603">
                  <c:v>73.951996357116897</c:v>
                </c:pt>
                <c:pt idx="3604">
                  <c:v>73.9725214740631</c:v>
                </c:pt>
                <c:pt idx="3605">
                  <c:v>73.993046591009303</c:v>
                </c:pt>
                <c:pt idx="3606">
                  <c:v>74.013571707955506</c:v>
                </c:pt>
                <c:pt idx="3607">
                  <c:v>74.034096824901695</c:v>
                </c:pt>
                <c:pt idx="3608">
                  <c:v>74.054621941847898</c:v>
                </c:pt>
                <c:pt idx="3609">
                  <c:v>74.075147058794002</c:v>
                </c:pt>
                <c:pt idx="3610">
                  <c:v>74.095672175740205</c:v>
                </c:pt>
                <c:pt idx="3611">
                  <c:v>74.116197292686394</c:v>
                </c:pt>
                <c:pt idx="3612">
                  <c:v>74.136722409632597</c:v>
                </c:pt>
                <c:pt idx="3613">
                  <c:v>74.1572475265788</c:v>
                </c:pt>
                <c:pt idx="3614">
                  <c:v>74.177772643525003</c:v>
                </c:pt>
                <c:pt idx="3615">
                  <c:v>74.198297760471206</c:v>
                </c:pt>
                <c:pt idx="3616">
                  <c:v>74.218822877417395</c:v>
                </c:pt>
                <c:pt idx="3617">
                  <c:v>74.239347994363598</c:v>
                </c:pt>
                <c:pt idx="3618">
                  <c:v>74.259873111309702</c:v>
                </c:pt>
                <c:pt idx="3619">
                  <c:v>74.280398228255905</c:v>
                </c:pt>
                <c:pt idx="3620">
                  <c:v>74.300923345202094</c:v>
                </c:pt>
                <c:pt idx="3621">
                  <c:v>74.321448462148297</c:v>
                </c:pt>
                <c:pt idx="3622">
                  <c:v>74.3419735790945</c:v>
                </c:pt>
                <c:pt idx="3623">
                  <c:v>74.362498696040703</c:v>
                </c:pt>
                <c:pt idx="3624">
                  <c:v>74.383023812986906</c:v>
                </c:pt>
                <c:pt idx="3625">
                  <c:v>74.403548929933095</c:v>
                </c:pt>
                <c:pt idx="3626">
                  <c:v>74.424074046879198</c:v>
                </c:pt>
                <c:pt idx="3627">
                  <c:v>74.444599163825401</c:v>
                </c:pt>
                <c:pt idx="3628">
                  <c:v>74.465124280771605</c:v>
                </c:pt>
                <c:pt idx="3629">
                  <c:v>74.485649397717793</c:v>
                </c:pt>
                <c:pt idx="3630">
                  <c:v>74.506174514663996</c:v>
                </c:pt>
                <c:pt idx="3631">
                  <c:v>74.5266996316102</c:v>
                </c:pt>
                <c:pt idx="3632">
                  <c:v>74.547224748556403</c:v>
                </c:pt>
                <c:pt idx="3633">
                  <c:v>74.567749865502606</c:v>
                </c:pt>
                <c:pt idx="3634">
                  <c:v>74.588274982448795</c:v>
                </c:pt>
                <c:pt idx="3635">
                  <c:v>74.608800099394898</c:v>
                </c:pt>
                <c:pt idx="3636">
                  <c:v>74.629325216341101</c:v>
                </c:pt>
                <c:pt idx="3637">
                  <c:v>74.649850333287304</c:v>
                </c:pt>
                <c:pt idx="3638">
                  <c:v>74.670375450233493</c:v>
                </c:pt>
                <c:pt idx="3639">
                  <c:v>74.690900567179696</c:v>
                </c:pt>
                <c:pt idx="3640">
                  <c:v>74.711425684125899</c:v>
                </c:pt>
                <c:pt idx="3641">
                  <c:v>74.731950801072102</c:v>
                </c:pt>
                <c:pt idx="3642">
                  <c:v>74.752475918018305</c:v>
                </c:pt>
                <c:pt idx="3643">
                  <c:v>74.773001034964494</c:v>
                </c:pt>
                <c:pt idx="3644">
                  <c:v>74.793526151910598</c:v>
                </c:pt>
                <c:pt idx="3645">
                  <c:v>74.814051268856801</c:v>
                </c:pt>
                <c:pt idx="3646">
                  <c:v>74.834576385803004</c:v>
                </c:pt>
                <c:pt idx="3647">
                  <c:v>74.855101502749207</c:v>
                </c:pt>
                <c:pt idx="3648">
                  <c:v>74.875626619695396</c:v>
                </c:pt>
                <c:pt idx="3649">
                  <c:v>74.896151736641599</c:v>
                </c:pt>
                <c:pt idx="3650">
                  <c:v>74.916676853587802</c:v>
                </c:pt>
                <c:pt idx="3651">
                  <c:v>74.937201970533906</c:v>
                </c:pt>
                <c:pt idx="3652">
                  <c:v>74.957727087480094</c:v>
                </c:pt>
                <c:pt idx="3653">
                  <c:v>74.978252204426298</c:v>
                </c:pt>
                <c:pt idx="3654">
                  <c:v>74.998777321372501</c:v>
                </c:pt>
                <c:pt idx="3655">
                  <c:v>75.019302438318704</c:v>
                </c:pt>
                <c:pt idx="3656">
                  <c:v>75.039827555264907</c:v>
                </c:pt>
                <c:pt idx="3657">
                  <c:v>75.060352672211096</c:v>
                </c:pt>
                <c:pt idx="3658">
                  <c:v>75.080877789157299</c:v>
                </c:pt>
                <c:pt idx="3659">
                  <c:v>75.101402906103502</c:v>
                </c:pt>
              </c:numCache>
            </c:numRef>
          </c:xVal>
          <c:yVal>
            <c:numRef>
              <c:f>'скорость ствола'!$B$2:$HCO$2</c:f>
              <c:numCache>
                <c:formatCode>General</c:formatCode>
                <c:ptCount val="5500"/>
                <c:pt idx="0">
                  <c:v>7.4481764778136104E-4</c:v>
                </c:pt>
                <c:pt idx="1">
                  <c:v>1.10000714814982E-3</c:v>
                </c:pt>
                <c:pt idx="2">
                  <c:v>1.3795760638221201E-3</c:v>
                </c:pt>
                <c:pt idx="3">
                  <c:v>1.61601791424278E-3</c:v>
                </c:pt>
                <c:pt idx="4">
                  <c:v>1.8239419349786901E-3</c:v>
                </c:pt>
                <c:pt idx="5">
                  <c:v>2.0102292761644798E-3</c:v>
                </c:pt>
                <c:pt idx="6">
                  <c:v>2.18016797180825E-3</c:v>
                </c:pt>
                <c:pt idx="7">
                  <c:v>2.3378920160328901E-3</c:v>
                </c:pt>
                <c:pt idx="8">
                  <c:v>2.4852959588140201E-3</c:v>
                </c:pt>
                <c:pt idx="9">
                  <c:v>2.6239689715479701E-3</c:v>
                </c:pt>
                <c:pt idx="10">
                  <c:v>2.75517830106408E-3</c:v>
                </c:pt>
                <c:pt idx="11">
                  <c:v>2.87993488240894E-3</c:v>
                </c:pt>
                <c:pt idx="12">
                  <c:v>2.99868903416258E-3</c:v>
                </c:pt>
                <c:pt idx="13">
                  <c:v>3.1124783492816198E-3</c:v>
                </c:pt>
                <c:pt idx="14">
                  <c:v>3.2223369899409601E-3</c:v>
                </c:pt>
                <c:pt idx="15">
                  <c:v>3.3292150364096001E-3</c:v>
                </c:pt>
                <c:pt idx="16">
                  <c:v>3.4328856364089799E-3</c:v>
                </c:pt>
                <c:pt idx="17">
                  <c:v>3.5335160798651002E-3</c:v>
                </c:pt>
                <c:pt idx="18">
                  <c:v>3.6323143686798499E-3</c:v>
                </c:pt>
                <c:pt idx="19">
                  <c:v>3.72941462066046E-3</c:v>
                </c:pt>
                <c:pt idx="20">
                  <c:v>3.8252362790945102E-3</c:v>
                </c:pt>
                <c:pt idx="21">
                  <c:v>3.9199798699111202E-3</c:v>
                </c:pt>
                <c:pt idx="22">
                  <c:v>4.0135708371379702E-3</c:v>
                </c:pt>
                <c:pt idx="23">
                  <c:v>4.1055234320010398E-3</c:v>
                </c:pt>
                <c:pt idx="24">
                  <c:v>4.1964367094415901E-3</c:v>
                </c:pt>
                <c:pt idx="25">
                  <c:v>4.2865641196516502E-3</c:v>
                </c:pt>
                <c:pt idx="26">
                  <c:v>4.3745694945849702E-3</c:v>
                </c:pt>
                <c:pt idx="27">
                  <c:v>4.4602037803546796E-3</c:v>
                </c:pt>
                <c:pt idx="28">
                  <c:v>4.5448319083015399E-3</c:v>
                </c:pt>
                <c:pt idx="29">
                  <c:v>4.62803618099728E-3</c:v>
                </c:pt>
                <c:pt idx="30">
                  <c:v>4.7093079104048698E-3</c:v>
                </c:pt>
                <c:pt idx="31">
                  <c:v>4.7905032566014196E-3</c:v>
                </c:pt>
                <c:pt idx="32">
                  <c:v>4.8705425841243802E-3</c:v>
                </c:pt>
                <c:pt idx="33">
                  <c:v>4.9476603189642599E-3</c:v>
                </c:pt>
                <c:pt idx="34">
                  <c:v>5.0217535425814896E-3</c:v>
                </c:pt>
                <c:pt idx="35">
                  <c:v>5.0918578330628001E-3</c:v>
                </c:pt>
                <c:pt idx="36">
                  <c:v>5.1582794902661801E-3</c:v>
                </c:pt>
                <c:pt idx="37">
                  <c:v>5.22111695115887E-3</c:v>
                </c:pt>
                <c:pt idx="38">
                  <c:v>5.2793954776802297E-3</c:v>
                </c:pt>
                <c:pt idx="39">
                  <c:v>5.3344146072860999E-3</c:v>
                </c:pt>
                <c:pt idx="40">
                  <c:v>5.3886258484021196E-3</c:v>
                </c:pt>
                <c:pt idx="41">
                  <c:v>5.4429887081979102E-3</c:v>
                </c:pt>
                <c:pt idx="42">
                  <c:v>5.4980398002926001E-3</c:v>
                </c:pt>
                <c:pt idx="43">
                  <c:v>5.5559552460613601E-3</c:v>
                </c:pt>
                <c:pt idx="44">
                  <c:v>5.6190396574425702E-3</c:v>
                </c:pt>
                <c:pt idx="45">
                  <c:v>5.6879680361738997E-3</c:v>
                </c:pt>
                <c:pt idx="46">
                  <c:v>5.7623971163162802E-3</c:v>
                </c:pt>
                <c:pt idx="47">
                  <c:v>5.84231718021968E-3</c:v>
                </c:pt>
                <c:pt idx="48">
                  <c:v>5.9269126557434599E-3</c:v>
                </c:pt>
                <c:pt idx="49">
                  <c:v>6.0138009163995497E-3</c:v>
                </c:pt>
                <c:pt idx="50">
                  <c:v>6.1020172402917999E-3</c:v>
                </c:pt>
                <c:pt idx="51">
                  <c:v>6.18847911470689E-3</c:v>
                </c:pt>
                <c:pt idx="52">
                  <c:v>6.2700156688509897E-3</c:v>
                </c:pt>
                <c:pt idx="53">
                  <c:v>6.3452304751753803E-3</c:v>
                </c:pt>
                <c:pt idx="54">
                  <c:v>6.4114966843345804E-3</c:v>
                </c:pt>
                <c:pt idx="55">
                  <c:v>6.4673843727810001E-3</c:v>
                </c:pt>
                <c:pt idx="56">
                  <c:v>6.5135144453462596E-3</c:v>
                </c:pt>
                <c:pt idx="57">
                  <c:v>6.5497035015698903E-3</c:v>
                </c:pt>
                <c:pt idx="58">
                  <c:v>6.5762451171539997E-3</c:v>
                </c:pt>
                <c:pt idx="59">
                  <c:v>6.5944727996731303E-3</c:v>
                </c:pt>
                <c:pt idx="60">
                  <c:v>6.6055896774348003E-3</c:v>
                </c:pt>
                <c:pt idx="61">
                  <c:v>6.6114552393279798E-3</c:v>
                </c:pt>
                <c:pt idx="62">
                  <c:v>6.6129007882818501E-3</c:v>
                </c:pt>
                <c:pt idx="63">
                  <c:v>6.6117456997929498E-3</c:v>
                </c:pt>
                <c:pt idx="64">
                  <c:v>6.6095578656358601E-3</c:v>
                </c:pt>
                <c:pt idx="65">
                  <c:v>6.6074174761067998E-3</c:v>
                </c:pt>
                <c:pt idx="66">
                  <c:v>6.6057906173181604E-3</c:v>
                </c:pt>
                <c:pt idx="67">
                  <c:v>6.6049809275258E-3</c:v>
                </c:pt>
                <c:pt idx="68">
                  <c:v>6.6050788381099203E-3</c:v>
                </c:pt>
                <c:pt idx="69">
                  <c:v>6.6063837144796104E-3</c:v>
                </c:pt>
                <c:pt idx="70">
                  <c:v>6.6103331032873304E-3</c:v>
                </c:pt>
                <c:pt idx="71">
                  <c:v>6.6165042389942997E-3</c:v>
                </c:pt>
                <c:pt idx="72">
                  <c:v>6.6240123692931198E-3</c:v>
                </c:pt>
                <c:pt idx="73">
                  <c:v>6.6322506328729E-3</c:v>
                </c:pt>
                <c:pt idx="74">
                  <c:v>6.6412697028939696E-3</c:v>
                </c:pt>
                <c:pt idx="75">
                  <c:v>6.6511799458601802E-3</c:v>
                </c:pt>
                <c:pt idx="76">
                  <c:v>6.6614674963645197E-3</c:v>
                </c:pt>
                <c:pt idx="77">
                  <c:v>6.6721953891554003E-3</c:v>
                </c:pt>
                <c:pt idx="78">
                  <c:v>6.6837261727917697E-3</c:v>
                </c:pt>
                <c:pt idx="79">
                  <c:v>6.6949429464655003E-3</c:v>
                </c:pt>
                <c:pt idx="80">
                  <c:v>6.7056616300295597E-3</c:v>
                </c:pt>
                <c:pt idx="81">
                  <c:v>6.7154581614950496E-3</c:v>
                </c:pt>
                <c:pt idx="82">
                  <c:v>6.7231767566705101E-3</c:v>
                </c:pt>
                <c:pt idx="83">
                  <c:v>6.7274534872113698E-3</c:v>
                </c:pt>
                <c:pt idx="84">
                  <c:v>6.72734506666105E-3</c:v>
                </c:pt>
                <c:pt idx="85">
                  <c:v>6.7222574989764302E-3</c:v>
                </c:pt>
                <c:pt idx="86">
                  <c:v>6.7100367813314804E-3</c:v>
                </c:pt>
                <c:pt idx="87">
                  <c:v>6.69183206624071E-3</c:v>
                </c:pt>
                <c:pt idx="88">
                  <c:v>6.6703904406336997E-3</c:v>
                </c:pt>
                <c:pt idx="89">
                  <c:v>6.6476001901204602E-3</c:v>
                </c:pt>
                <c:pt idx="90">
                  <c:v>6.6266580973406803E-3</c:v>
                </c:pt>
                <c:pt idx="91">
                  <c:v>6.6113474486625204E-3</c:v>
                </c:pt>
                <c:pt idx="92">
                  <c:v>6.60564775149396E-3</c:v>
                </c:pt>
                <c:pt idx="93">
                  <c:v>6.6143196868794097E-3</c:v>
                </c:pt>
                <c:pt idx="94">
                  <c:v>6.6416940012560899E-3</c:v>
                </c:pt>
                <c:pt idx="95">
                  <c:v>6.6921194888228501E-3</c:v>
                </c:pt>
                <c:pt idx="96">
                  <c:v>6.7692873788071598E-3</c:v>
                </c:pt>
                <c:pt idx="97">
                  <c:v>6.8745988781261204E-3</c:v>
                </c:pt>
                <c:pt idx="98">
                  <c:v>7.0094964810318598E-3</c:v>
                </c:pt>
                <c:pt idx="99">
                  <c:v>7.1747044887552703E-3</c:v>
                </c:pt>
                <c:pt idx="100">
                  <c:v>7.3691456711589397E-3</c:v>
                </c:pt>
                <c:pt idx="101">
                  <c:v>7.59024978534871E-3</c:v>
                </c:pt>
                <c:pt idx="102">
                  <c:v>7.8340103491413605E-3</c:v>
                </c:pt>
                <c:pt idx="103">
                  <c:v>8.0939972122324108E-3</c:v>
                </c:pt>
                <c:pt idx="104">
                  <c:v>8.3612822236763702E-3</c:v>
                </c:pt>
                <c:pt idx="105">
                  <c:v>8.6268678989202194E-3</c:v>
                </c:pt>
                <c:pt idx="106">
                  <c:v>8.8819070127704007E-3</c:v>
                </c:pt>
                <c:pt idx="107">
                  <c:v>9.1192887322301495E-3</c:v>
                </c:pt>
                <c:pt idx="108">
                  <c:v>9.3316581984969598E-3</c:v>
                </c:pt>
                <c:pt idx="109">
                  <c:v>9.5131586540041294E-3</c:v>
                </c:pt>
                <c:pt idx="110">
                  <c:v>9.6608522506401104E-3</c:v>
                </c:pt>
                <c:pt idx="111">
                  <c:v>9.7723877405826408E-3</c:v>
                </c:pt>
                <c:pt idx="112">
                  <c:v>9.8490817790651709E-3</c:v>
                </c:pt>
                <c:pt idx="113">
                  <c:v>9.8940806133299298E-3</c:v>
                </c:pt>
                <c:pt idx="114">
                  <c:v>9.9105759000224398E-3</c:v>
                </c:pt>
                <c:pt idx="115">
                  <c:v>9.9026279598420294E-3</c:v>
                </c:pt>
                <c:pt idx="116">
                  <c:v>9.8756795170922597E-3</c:v>
                </c:pt>
                <c:pt idx="117">
                  <c:v>9.8367932909987892E-3</c:v>
                </c:pt>
                <c:pt idx="118">
                  <c:v>9.7901306240992993E-3</c:v>
                </c:pt>
                <c:pt idx="119">
                  <c:v>9.7398892981751892E-3</c:v>
                </c:pt>
                <c:pt idx="120">
                  <c:v>9.6912855232459197E-3</c:v>
                </c:pt>
                <c:pt idx="121">
                  <c:v>9.6463192730827391E-3</c:v>
                </c:pt>
                <c:pt idx="122">
                  <c:v>9.6068631305667798E-3</c:v>
                </c:pt>
                <c:pt idx="123">
                  <c:v>9.5729388163406405E-3</c:v>
                </c:pt>
                <c:pt idx="124">
                  <c:v>9.5429101489035197E-3</c:v>
                </c:pt>
                <c:pt idx="125">
                  <c:v>9.5149875875295692E-3</c:v>
                </c:pt>
                <c:pt idx="126">
                  <c:v>9.4840008988074792E-3</c:v>
                </c:pt>
                <c:pt idx="127">
                  <c:v>9.4417765607077205E-3</c:v>
                </c:pt>
                <c:pt idx="128">
                  <c:v>9.3782470745363295E-3</c:v>
                </c:pt>
                <c:pt idx="129">
                  <c:v>9.2834928289123406E-3</c:v>
                </c:pt>
                <c:pt idx="130">
                  <c:v>9.1471055381950692E-3</c:v>
                </c:pt>
                <c:pt idx="131">
                  <c:v>8.9576787352968201E-3</c:v>
                </c:pt>
                <c:pt idx="132">
                  <c:v>8.7046819006036998E-3</c:v>
                </c:pt>
                <c:pt idx="133">
                  <c:v>8.3797280317554207E-3</c:v>
                </c:pt>
                <c:pt idx="134">
                  <c:v>7.9779835907720295E-3</c:v>
                </c:pt>
                <c:pt idx="135">
                  <c:v>7.5007419987649102E-3</c:v>
                </c:pt>
                <c:pt idx="136">
                  <c:v>6.95429976521416E-3</c:v>
                </c:pt>
                <c:pt idx="137">
                  <c:v>6.3525116768661204E-3</c:v>
                </c:pt>
                <c:pt idx="138">
                  <c:v>5.71629379599271E-3</c:v>
                </c:pt>
                <c:pt idx="139">
                  <c:v>5.0737584498869804E-3</c:v>
                </c:pt>
                <c:pt idx="140">
                  <c:v>4.4621778953990599E-3</c:v>
                </c:pt>
                <c:pt idx="141">
                  <c:v>3.92369790255541E-3</c:v>
                </c:pt>
                <c:pt idx="142">
                  <c:v>3.5049169541589899E-3</c:v>
                </c:pt>
                <c:pt idx="143">
                  <c:v>3.2539430491394399E-3</c:v>
                </c:pt>
                <c:pt idx="144">
                  <c:v>3.2187513266774201E-3</c:v>
                </c:pt>
                <c:pt idx="145">
                  <c:v>3.44694872978202E-3</c:v>
                </c:pt>
                <c:pt idx="146">
                  <c:v>3.9817871162010597E-3</c:v>
                </c:pt>
                <c:pt idx="147">
                  <c:v>4.8623392780449701E-3</c:v>
                </c:pt>
                <c:pt idx="148">
                  <c:v>6.1236600393768902E-3</c:v>
                </c:pt>
                <c:pt idx="149">
                  <c:v>7.7944144467308801E-3</c:v>
                </c:pt>
                <c:pt idx="150">
                  <c:v>9.8943037162817892E-3</c:v>
                </c:pt>
                <c:pt idx="151">
                  <c:v>1.24299393850477E-2</c:v>
                </c:pt>
                <c:pt idx="152">
                  <c:v>1.53923051765199E-2</c:v>
                </c:pt>
                <c:pt idx="153">
                  <c:v>1.8752870162150902E-2</c:v>
                </c:pt>
                <c:pt idx="154">
                  <c:v>2.2460961442010201E-2</c:v>
                </c:pt>
                <c:pt idx="155">
                  <c:v>2.64411826722072E-2</c:v>
                </c:pt>
                <c:pt idx="156">
                  <c:v>3.0588811579584801E-2</c:v>
                </c:pt>
                <c:pt idx="157">
                  <c:v>3.4770951534951397E-2</c:v>
                </c:pt>
                <c:pt idx="158">
                  <c:v>3.8828973080036702E-2</c:v>
                </c:pt>
                <c:pt idx="159">
                  <c:v>4.2581552453139902E-2</c:v>
                </c:pt>
                <c:pt idx="160">
                  <c:v>4.5832148958762003E-2</c:v>
                </c:pt>
                <c:pt idx="161">
                  <c:v>4.8375555872338598E-2</c:v>
                </c:pt>
                <c:pt idx="162">
                  <c:v>5.0009881217021997E-2</c:v>
                </c:pt>
                <c:pt idx="163">
                  <c:v>5.0549612683774697E-2</c:v>
                </c:pt>
                <c:pt idx="164">
                  <c:v>4.9835573747895601E-2</c:v>
                </c:pt>
                <c:pt idx="165">
                  <c:v>4.7745236139741902E-2</c:v>
                </c:pt>
                <c:pt idx="166">
                  <c:v>4.4200104479161298E-2</c:v>
                </c:pt>
                <c:pt idx="167">
                  <c:v>3.9172532959158797E-2</c:v>
                </c:pt>
                <c:pt idx="168">
                  <c:v>3.26912159085085E-2</c:v>
                </c:pt>
                <c:pt idx="169">
                  <c:v>2.48396846541332E-2</c:v>
                </c:pt>
                <c:pt idx="170">
                  <c:v>1.5754182225115501E-2</c:v>
                </c:pt>
                <c:pt idx="171">
                  <c:v>5.6232433203044904E-3</c:v>
                </c:pt>
                <c:pt idx="172">
                  <c:v>-5.3182181423886404E-3</c:v>
                </c:pt>
                <c:pt idx="173">
                  <c:v>-1.6794266692332499E-2</c:v>
                </c:pt>
                <c:pt idx="174">
                  <c:v>-2.8487489015553199E-2</c:v>
                </c:pt>
                <c:pt idx="175">
                  <c:v>-4.0050167246343298E-2</c:v>
                </c:pt>
                <c:pt idx="176">
                  <c:v>-5.1114461053867501E-2</c:v>
                </c:pt>
                <c:pt idx="177">
                  <c:v>-6.1303654087625802E-2</c:v>
                </c:pt>
                <c:pt idx="178">
                  <c:v>-7.0252217521365901E-2</c:v>
                </c:pt>
                <c:pt idx="179">
                  <c:v>-7.7617900458799793E-2</c:v>
                </c:pt>
                <c:pt idx="180">
                  <c:v>-8.3078357360244007E-2</c:v>
                </c:pt>
                <c:pt idx="181">
                  <c:v>-8.6335745816034898E-2</c:v>
                </c:pt>
                <c:pt idx="182">
                  <c:v>-8.7141889917922294E-2</c:v>
                </c:pt>
                <c:pt idx="183">
                  <c:v>-8.5323738833743903E-2</c:v>
                </c:pt>
                <c:pt idx="184">
                  <c:v>-8.0822693181985705E-2</c:v>
                </c:pt>
                <c:pt idx="185">
                  <c:v>-7.3729699732410794E-2</c:v>
                </c:pt>
                <c:pt idx="186">
                  <c:v>-6.4293000078885998E-2</c:v>
                </c:pt>
                <c:pt idx="187">
                  <c:v>-5.29126234228115E-2</c:v>
                </c:pt>
                <c:pt idx="188">
                  <c:v>-4.0103234687180703E-2</c:v>
                </c:pt>
                <c:pt idx="189">
                  <c:v>-2.6533124298239601E-2</c:v>
                </c:pt>
                <c:pt idx="190">
                  <c:v>-1.3020044971011399E-2</c:v>
                </c:pt>
                <c:pt idx="191">
                  <c:v>-3.5268615976772E-4</c:v>
                </c:pt>
                <c:pt idx="192">
                  <c:v>1.06875856358714E-2</c:v>
                </c:pt>
                <c:pt idx="193">
                  <c:v>1.9339983347676601E-2</c:v>
                </c:pt>
                <c:pt idx="194">
                  <c:v>2.49837955551231E-2</c:v>
                </c:pt>
                <c:pt idx="195">
                  <c:v>2.7147647482911999E-2</c:v>
                </c:pt>
                <c:pt idx="196">
                  <c:v>2.5808600701189299E-2</c:v>
                </c:pt>
                <c:pt idx="197">
                  <c:v>2.2593444311752899E-2</c:v>
                </c:pt>
                <c:pt idx="198">
                  <c:v>1.7142096964078798E-2</c:v>
                </c:pt>
                <c:pt idx="199">
                  <c:v>1.1360906219244399E-2</c:v>
                </c:pt>
                <c:pt idx="200">
                  <c:v>9.4085902624088495E-3</c:v>
                </c:pt>
                <c:pt idx="201">
                  <c:v>1.0382432697356E-2</c:v>
                </c:pt>
                <c:pt idx="202">
                  <c:v>1.2345424907326701E-2</c:v>
                </c:pt>
                <c:pt idx="203">
                  <c:v>1.45401341620087E-2</c:v>
                </c:pt>
                <c:pt idx="204">
                  <c:v>1.6769882343086299E-2</c:v>
                </c:pt>
                <c:pt idx="205">
                  <c:v>1.8980011161252801E-2</c:v>
                </c:pt>
                <c:pt idx="206">
                  <c:v>2.1145839409052802E-2</c:v>
                </c:pt>
                <c:pt idx="207">
                  <c:v>2.3252649382331701E-2</c:v>
                </c:pt>
                <c:pt idx="208">
                  <c:v>2.5289041583546602E-2</c:v>
                </c:pt>
                <c:pt idx="209">
                  <c:v>2.72460770707873E-2</c:v>
                </c:pt>
                <c:pt idx="210">
                  <c:v>2.9116940012203801E-2</c:v>
                </c:pt>
                <c:pt idx="211">
                  <c:v>3.0895195516472702E-2</c:v>
                </c:pt>
                <c:pt idx="212">
                  <c:v>3.2577039611040901E-2</c:v>
                </c:pt>
                <c:pt idx="213">
                  <c:v>3.4159419122854202E-2</c:v>
                </c:pt>
                <c:pt idx="214">
                  <c:v>3.5638976882513801E-2</c:v>
                </c:pt>
                <c:pt idx="215">
                  <c:v>3.7012632213070697E-2</c:v>
                </c:pt>
                <c:pt idx="216">
                  <c:v>3.8279553188947803E-2</c:v>
                </c:pt>
                <c:pt idx="217">
                  <c:v>3.9439322691267903E-2</c:v>
                </c:pt>
                <c:pt idx="218">
                  <c:v>4.0490684407201001E-2</c:v>
                </c:pt>
                <c:pt idx="219">
                  <c:v>4.1433963802981998E-2</c:v>
                </c:pt>
                <c:pt idx="220">
                  <c:v>4.2269617213361699E-2</c:v>
                </c:pt>
                <c:pt idx="221">
                  <c:v>4.2999218718805597E-2</c:v>
                </c:pt>
                <c:pt idx="222">
                  <c:v>4.3623450729546299E-2</c:v>
                </c:pt>
                <c:pt idx="223">
                  <c:v>4.4143982989767398E-2</c:v>
                </c:pt>
                <c:pt idx="224">
                  <c:v>4.4562674884592098E-2</c:v>
                </c:pt>
                <c:pt idx="225">
                  <c:v>4.4881458601332899E-2</c:v>
                </c:pt>
                <c:pt idx="226">
                  <c:v>4.5103517314952997E-2</c:v>
                </c:pt>
                <c:pt idx="227">
                  <c:v>4.5230998578587901E-2</c:v>
                </c:pt>
                <c:pt idx="228">
                  <c:v>4.526615418669E-2</c:v>
                </c:pt>
                <c:pt idx="229">
                  <c:v>4.5211903176863397E-2</c:v>
                </c:pt>
                <c:pt idx="230">
                  <c:v>4.5071469716610697E-2</c:v>
                </c:pt>
                <c:pt idx="231">
                  <c:v>4.4847330742923901E-2</c:v>
                </c:pt>
                <c:pt idx="232">
                  <c:v>4.4543430663816899E-2</c:v>
                </c:pt>
                <c:pt idx="233">
                  <c:v>4.4163199929551297E-2</c:v>
                </c:pt>
                <c:pt idx="234">
                  <c:v>4.3708920182661502E-2</c:v>
                </c:pt>
                <c:pt idx="235">
                  <c:v>4.3183829397628402E-2</c:v>
                </c:pt>
                <c:pt idx="236">
                  <c:v>4.25905375233133E-2</c:v>
                </c:pt>
                <c:pt idx="237">
                  <c:v>4.19306230603421E-2</c:v>
                </c:pt>
                <c:pt idx="238">
                  <c:v>4.1206896152779199E-2</c:v>
                </c:pt>
                <c:pt idx="239">
                  <c:v>4.0422278179236402E-2</c:v>
                </c:pt>
                <c:pt idx="240">
                  <c:v>3.9577716088201403E-2</c:v>
                </c:pt>
                <c:pt idx="241">
                  <c:v>3.8672350958382597E-2</c:v>
                </c:pt>
                <c:pt idx="242">
                  <c:v>3.7706714123372502E-2</c:v>
                </c:pt>
                <c:pt idx="243">
                  <c:v>3.6681863154587602E-2</c:v>
                </c:pt>
                <c:pt idx="244">
                  <c:v>3.55983967607236E-2</c:v>
                </c:pt>
                <c:pt idx="245">
                  <c:v>3.4457971066444701E-2</c:v>
                </c:pt>
                <c:pt idx="246">
                  <c:v>3.3259733375894301E-2</c:v>
                </c:pt>
                <c:pt idx="247">
                  <c:v>3.2003198162176699E-2</c:v>
                </c:pt>
                <c:pt idx="248">
                  <c:v>3.0690631613356199E-2</c:v>
                </c:pt>
                <c:pt idx="249">
                  <c:v>2.9323381764694699E-2</c:v>
                </c:pt>
                <c:pt idx="250">
                  <c:v>2.7903247189060398E-2</c:v>
                </c:pt>
                <c:pt idx="251">
                  <c:v>2.64328163243168E-2</c:v>
                </c:pt>
                <c:pt idx="252">
                  <c:v>2.49143244388428E-2</c:v>
                </c:pt>
                <c:pt idx="253">
                  <c:v>2.3350705414583998E-2</c:v>
                </c:pt>
                <c:pt idx="254">
                  <c:v>2.1745783259000201E-2</c:v>
                </c:pt>
                <c:pt idx="255">
                  <c:v>2.01037574289702E-2</c:v>
                </c:pt>
                <c:pt idx="256">
                  <c:v>1.8426834046736899E-2</c:v>
                </c:pt>
                <c:pt idx="257">
                  <c:v>1.6718093402182201E-2</c:v>
                </c:pt>
                <c:pt idx="258">
                  <c:v>1.49831236867435E-2</c:v>
                </c:pt>
                <c:pt idx="259">
                  <c:v>1.3225426867958299E-2</c:v>
                </c:pt>
                <c:pt idx="260">
                  <c:v>1.1448649230769501E-2</c:v>
                </c:pt>
                <c:pt idx="261">
                  <c:v>9.6579247349560093E-3</c:v>
                </c:pt>
                <c:pt idx="262">
                  <c:v>7.8565329190111392E-3</c:v>
                </c:pt>
                <c:pt idx="263">
                  <c:v>6.0475016057490102E-3</c:v>
                </c:pt>
                <c:pt idx="264">
                  <c:v>4.2342227952718702E-3</c:v>
                </c:pt>
                <c:pt idx="265">
                  <c:v>2.4220460718249398E-3</c:v>
                </c:pt>
                <c:pt idx="266">
                  <c:v>6.1638669612130699E-4</c:v>
                </c:pt>
                <c:pt idx="267">
                  <c:v>-1.1798857992525399E-3</c:v>
                </c:pt>
                <c:pt idx="268">
                  <c:v>-2.9633098480591198E-3</c:v>
                </c:pt>
                <c:pt idx="269">
                  <c:v>-4.7289598310587301E-3</c:v>
                </c:pt>
                <c:pt idx="270">
                  <c:v>-6.4725874097636702E-3</c:v>
                </c:pt>
                <c:pt idx="271">
                  <c:v>-8.1910707520007498E-3</c:v>
                </c:pt>
                <c:pt idx="272">
                  <c:v>-9.8796045299200993E-3</c:v>
                </c:pt>
                <c:pt idx="273">
                  <c:v>-1.1536739205677399E-2</c:v>
                </c:pt>
                <c:pt idx="274">
                  <c:v>-1.31612920971003E-2</c:v>
                </c:pt>
                <c:pt idx="275">
                  <c:v>-1.47502316594422E-2</c:v>
                </c:pt>
                <c:pt idx="276">
                  <c:v>-1.6303818255158101E-2</c:v>
                </c:pt>
                <c:pt idx="277">
                  <c:v>-1.78218105116878E-2</c:v>
                </c:pt>
                <c:pt idx="278">
                  <c:v>-1.9303822545056502E-2</c:v>
                </c:pt>
                <c:pt idx="279">
                  <c:v>-2.07521340868035E-2</c:v>
                </c:pt>
                <c:pt idx="280">
                  <c:v>-2.21696192799762E-2</c:v>
                </c:pt>
                <c:pt idx="281">
                  <c:v>-2.3558606746903601E-2</c:v>
                </c:pt>
                <c:pt idx="282">
                  <c:v>-2.4923344847044299E-2</c:v>
                </c:pt>
                <c:pt idx="283">
                  <c:v>-2.6268192383577499E-2</c:v>
                </c:pt>
                <c:pt idx="284">
                  <c:v>-2.7596736707509902E-2</c:v>
                </c:pt>
                <c:pt idx="285">
                  <c:v>-2.8913640740703801E-2</c:v>
                </c:pt>
                <c:pt idx="286">
                  <c:v>-3.0222697820945901E-2</c:v>
                </c:pt>
                <c:pt idx="287">
                  <c:v>-3.1527887963296197E-2</c:v>
                </c:pt>
                <c:pt idx="288">
                  <c:v>-3.28309839719595E-2</c:v>
                </c:pt>
                <c:pt idx="289">
                  <c:v>-3.41304219354839E-2</c:v>
                </c:pt>
                <c:pt idx="290">
                  <c:v>-3.5425042476950698E-2</c:v>
                </c:pt>
                <c:pt idx="291">
                  <c:v>-3.6712989293216598E-2</c:v>
                </c:pt>
                <c:pt idx="292">
                  <c:v>-3.7989191906779601E-2</c:v>
                </c:pt>
                <c:pt idx="293">
                  <c:v>-3.9245706133378501E-2</c:v>
                </c:pt>
                <c:pt idx="294">
                  <c:v>-4.0473016696642099E-2</c:v>
                </c:pt>
                <c:pt idx="295">
                  <c:v>-4.1659792124267597E-2</c:v>
                </c:pt>
                <c:pt idx="296">
                  <c:v>-4.2794032967562103E-2</c:v>
                </c:pt>
                <c:pt idx="297">
                  <c:v>-4.3862930067787499E-2</c:v>
                </c:pt>
                <c:pt idx="298">
                  <c:v>-4.48520757402135E-2</c:v>
                </c:pt>
                <c:pt idx="299">
                  <c:v>-4.5748233334894903E-2</c:v>
                </c:pt>
                <c:pt idx="300">
                  <c:v>-4.6539384226556103E-2</c:v>
                </c:pt>
                <c:pt idx="301">
                  <c:v>-4.7215000604483102E-2</c:v>
                </c:pt>
                <c:pt idx="302">
                  <c:v>-4.7768181442178197E-2</c:v>
                </c:pt>
                <c:pt idx="303">
                  <c:v>-4.8196499007620602E-2</c:v>
                </c:pt>
                <c:pt idx="304">
                  <c:v>-4.8498502905666901E-2</c:v>
                </c:pt>
                <c:pt idx="305">
                  <c:v>-4.8676809692250203E-2</c:v>
                </c:pt>
                <c:pt idx="306">
                  <c:v>-4.8741282589392997E-2</c:v>
                </c:pt>
                <c:pt idx="307">
                  <c:v>-4.8704319403970298E-2</c:v>
                </c:pt>
                <c:pt idx="308">
                  <c:v>-4.8581812551500798E-2</c:v>
                </c:pt>
                <c:pt idx="309">
                  <c:v>-4.8393131969292E-2</c:v>
                </c:pt>
                <c:pt idx="310">
                  <c:v>-4.8161808737812999E-2</c:v>
                </c:pt>
                <c:pt idx="311">
                  <c:v>-4.7913440296976403E-2</c:v>
                </c:pt>
                <c:pt idx="312">
                  <c:v>-4.7673497235414697E-2</c:v>
                </c:pt>
                <c:pt idx="313">
                  <c:v>-4.7468228128383499E-2</c:v>
                </c:pt>
                <c:pt idx="314">
                  <c:v>-4.73237939885328E-2</c:v>
                </c:pt>
                <c:pt idx="315">
                  <c:v>-4.7265282836855403E-2</c:v>
                </c:pt>
                <c:pt idx="316">
                  <c:v>-4.7314989202600202E-2</c:v>
                </c:pt>
                <c:pt idx="317">
                  <c:v>-4.7492171205422602E-2</c:v>
                </c:pt>
                <c:pt idx="318">
                  <c:v>-4.78121520407448E-2</c:v>
                </c:pt>
                <c:pt idx="319">
                  <c:v>-4.8285740741814701E-2</c:v>
                </c:pt>
                <c:pt idx="320">
                  <c:v>-4.89189049488487E-2</c:v>
                </c:pt>
                <c:pt idx="321">
                  <c:v>-4.9712655539485298E-2</c:v>
                </c:pt>
                <c:pt idx="322">
                  <c:v>-5.0663073019187398E-2</c:v>
                </c:pt>
                <c:pt idx="323">
                  <c:v>-5.1761952875510102E-2</c:v>
                </c:pt>
                <c:pt idx="324">
                  <c:v>-5.2995770472049397E-2</c:v>
                </c:pt>
                <c:pt idx="325">
                  <c:v>-5.4348071949788301E-2</c:v>
                </c:pt>
                <c:pt idx="326">
                  <c:v>-5.5799504763138302E-2</c:v>
                </c:pt>
                <c:pt idx="327">
                  <c:v>-5.7326123806216302E-2</c:v>
                </c:pt>
                <c:pt idx="328">
                  <c:v>-5.89024071134241E-2</c:v>
                </c:pt>
                <c:pt idx="329">
                  <c:v>-6.0501679319040803E-2</c:v>
                </c:pt>
                <c:pt idx="330">
                  <c:v>-6.2096148528740298E-2</c:v>
                </c:pt>
                <c:pt idx="331">
                  <c:v>-6.3658103314925205E-2</c:v>
                </c:pt>
                <c:pt idx="332">
                  <c:v>-6.5161079216662907E-2</c:v>
                </c:pt>
                <c:pt idx="333">
                  <c:v>-6.6579126574708394E-2</c:v>
                </c:pt>
                <c:pt idx="334">
                  <c:v>-6.7888798239001305E-2</c:v>
                </c:pt>
                <c:pt idx="335">
                  <c:v>-6.9069121066550707E-2</c:v>
                </c:pt>
                <c:pt idx="336">
                  <c:v>-7.0101309855732694E-2</c:v>
                </c:pt>
                <c:pt idx="337">
                  <c:v>-7.0969936087154795E-2</c:v>
                </c:pt>
                <c:pt idx="338">
                  <c:v>-7.1663308142565496E-2</c:v>
                </c:pt>
                <c:pt idx="339">
                  <c:v>-7.2172972745547806E-2</c:v>
                </c:pt>
                <c:pt idx="340">
                  <c:v>-7.2494560116062701E-2</c:v>
                </c:pt>
                <c:pt idx="341">
                  <c:v>-7.2626761953424296E-2</c:v>
                </c:pt>
                <c:pt idx="342">
                  <c:v>-7.25713711367523E-2</c:v>
                </c:pt>
                <c:pt idx="343">
                  <c:v>-7.2332593375585605E-2</c:v>
                </c:pt>
                <c:pt idx="344">
                  <c:v>-7.1917649576910894E-2</c:v>
                </c:pt>
                <c:pt idx="345">
                  <c:v>-7.1337592280561704E-2</c:v>
                </c:pt>
                <c:pt idx="346">
                  <c:v>-7.0604894004432206E-2</c:v>
                </c:pt>
                <c:pt idx="347">
                  <c:v>-6.9735708316593606E-2</c:v>
                </c:pt>
                <c:pt idx="348">
                  <c:v>-6.8747228514793396E-2</c:v>
                </c:pt>
                <c:pt idx="349">
                  <c:v>-6.7656109419462596E-2</c:v>
                </c:pt>
                <c:pt idx="350">
                  <c:v>-6.6481482740155598E-2</c:v>
                </c:pt>
                <c:pt idx="351">
                  <c:v>-6.5243068209509203E-2</c:v>
                </c:pt>
                <c:pt idx="352">
                  <c:v>-6.3960290298753594E-2</c:v>
                </c:pt>
                <c:pt idx="353">
                  <c:v>-6.2653121745755894E-2</c:v>
                </c:pt>
                <c:pt idx="354">
                  <c:v>-6.1340346273735198E-2</c:v>
                </c:pt>
                <c:pt idx="355">
                  <c:v>-6.0040683456888601E-2</c:v>
                </c:pt>
                <c:pt idx="356">
                  <c:v>-5.8771243231587E-2</c:v>
                </c:pt>
                <c:pt idx="357">
                  <c:v>-5.7548840698475899E-2</c:v>
                </c:pt>
                <c:pt idx="358">
                  <c:v>-5.6389952553030698E-2</c:v>
                </c:pt>
                <c:pt idx="359">
                  <c:v>-5.5308524698135499E-2</c:v>
                </c:pt>
                <c:pt idx="360">
                  <c:v>-5.4317955125622097E-2</c:v>
                </c:pt>
                <c:pt idx="361">
                  <c:v>-5.3428817317230398E-2</c:v>
                </c:pt>
                <c:pt idx="362">
                  <c:v>-5.2649262779541198E-2</c:v>
                </c:pt>
                <c:pt idx="363">
                  <c:v>-5.19874001203652E-2</c:v>
                </c:pt>
                <c:pt idx="364">
                  <c:v>-5.1449157737137298E-2</c:v>
                </c:pt>
                <c:pt idx="365">
                  <c:v>-5.1038650753666703E-2</c:v>
                </c:pt>
                <c:pt idx="366">
                  <c:v>-5.0759318202356199E-2</c:v>
                </c:pt>
                <c:pt idx="367">
                  <c:v>-5.0612278543365301E-2</c:v>
                </c:pt>
                <c:pt idx="368">
                  <c:v>-5.0596829720914602E-2</c:v>
                </c:pt>
                <c:pt idx="369">
                  <c:v>-5.0710246859423297E-2</c:v>
                </c:pt>
                <c:pt idx="370">
                  <c:v>-5.09500784378729E-2</c:v>
                </c:pt>
                <c:pt idx="371">
                  <c:v>-5.1311896248365803E-2</c:v>
                </c:pt>
                <c:pt idx="372">
                  <c:v>-5.1790322714749898E-2</c:v>
                </c:pt>
                <c:pt idx="373">
                  <c:v>-5.2379560065499597E-2</c:v>
                </c:pt>
                <c:pt idx="374">
                  <c:v>-5.30724043286901E-2</c:v>
                </c:pt>
                <c:pt idx="375">
                  <c:v>-5.3860267640900503E-2</c:v>
                </c:pt>
                <c:pt idx="376">
                  <c:v>-5.4733797327014701E-2</c:v>
                </c:pt>
                <c:pt idx="377">
                  <c:v>-5.5684709993251903E-2</c:v>
                </c:pt>
                <c:pt idx="378">
                  <c:v>-5.6702818538892003E-2</c:v>
                </c:pt>
                <c:pt idx="379">
                  <c:v>-5.7777600607934097E-2</c:v>
                </c:pt>
                <c:pt idx="380">
                  <c:v>-5.88989451141421E-2</c:v>
                </c:pt>
                <c:pt idx="381">
                  <c:v>-6.00567855710308E-2</c:v>
                </c:pt>
                <c:pt idx="382">
                  <c:v>-6.1241416593011702E-2</c:v>
                </c:pt>
                <c:pt idx="383">
                  <c:v>-6.2442034989092697E-2</c:v>
                </c:pt>
                <c:pt idx="384">
                  <c:v>-6.3646915531981499E-2</c:v>
                </c:pt>
                <c:pt idx="385">
                  <c:v>-6.4846669227015694E-2</c:v>
                </c:pt>
                <c:pt idx="386">
                  <c:v>-6.6032038266540402E-2</c:v>
                </c:pt>
                <c:pt idx="387">
                  <c:v>-6.7192981416872702E-2</c:v>
                </c:pt>
                <c:pt idx="388">
                  <c:v>-6.8319963553992905E-2</c:v>
                </c:pt>
                <c:pt idx="389">
                  <c:v>-6.9404357600983693E-2</c:v>
                </c:pt>
                <c:pt idx="390">
                  <c:v>-7.0438144182993503E-2</c:v>
                </c:pt>
                <c:pt idx="391">
                  <c:v>-7.1413607944239496E-2</c:v>
                </c:pt>
                <c:pt idx="392">
                  <c:v>-7.2324467989364899E-2</c:v>
                </c:pt>
                <c:pt idx="393">
                  <c:v>-7.3163796141269499E-2</c:v>
                </c:pt>
                <c:pt idx="394">
                  <c:v>-7.3925344797151904E-2</c:v>
                </c:pt>
                <c:pt idx="395">
                  <c:v>-7.4603160167068097E-2</c:v>
                </c:pt>
                <c:pt idx="396">
                  <c:v>-7.5192271162853805E-2</c:v>
                </c:pt>
                <c:pt idx="397">
                  <c:v>-7.5689609707866798E-2</c:v>
                </c:pt>
                <c:pt idx="398">
                  <c:v>-7.6091357403942003E-2</c:v>
                </c:pt>
                <c:pt idx="399">
                  <c:v>-7.6395200034426999E-2</c:v>
                </c:pt>
                <c:pt idx="400">
                  <c:v>-7.6599871720243198E-2</c:v>
                </c:pt>
                <c:pt idx="401">
                  <c:v>-7.6704075316582396E-2</c:v>
                </c:pt>
                <c:pt idx="402">
                  <c:v>-7.6707425701349294E-2</c:v>
                </c:pt>
                <c:pt idx="403">
                  <c:v>-7.6610486537820294E-2</c:v>
                </c:pt>
                <c:pt idx="404">
                  <c:v>-7.6413815266879806E-2</c:v>
                </c:pt>
                <c:pt idx="405">
                  <c:v>-7.6118721422286401E-2</c:v>
                </c:pt>
                <c:pt idx="406">
                  <c:v>-7.5727322101405106E-2</c:v>
                </c:pt>
                <c:pt idx="407">
                  <c:v>-7.5241708200928098E-2</c:v>
                </c:pt>
                <c:pt idx="408">
                  <c:v>-7.4664925184829894E-2</c:v>
                </c:pt>
                <c:pt idx="409">
                  <c:v>-7.4000551786732205E-2</c:v>
                </c:pt>
                <c:pt idx="410">
                  <c:v>-7.3252616112677998E-2</c:v>
                </c:pt>
                <c:pt idx="411">
                  <c:v>-7.2426205701341506E-2</c:v>
                </c:pt>
                <c:pt idx="412">
                  <c:v>-7.1526031304188095E-2</c:v>
                </c:pt>
                <c:pt idx="413">
                  <c:v>-7.05562233736622E-2</c:v>
                </c:pt>
                <c:pt idx="414">
                  <c:v>-6.95214997009653E-2</c:v>
                </c:pt>
                <c:pt idx="415">
                  <c:v>-6.8428159091136004E-2</c:v>
                </c:pt>
                <c:pt idx="416">
                  <c:v>-6.7281390978329705E-2</c:v>
                </c:pt>
                <c:pt idx="417">
                  <c:v>-6.6086685277070997E-2</c:v>
                </c:pt>
                <c:pt idx="418">
                  <c:v>-6.4850610215087201E-2</c:v>
                </c:pt>
                <c:pt idx="419">
                  <c:v>-6.3578292988285198E-2</c:v>
                </c:pt>
                <c:pt idx="420">
                  <c:v>-6.2275552298788298E-2</c:v>
                </c:pt>
                <c:pt idx="421">
                  <c:v>-6.0949521563926898E-2</c:v>
                </c:pt>
                <c:pt idx="422">
                  <c:v>-5.9606264368982198E-2</c:v>
                </c:pt>
                <c:pt idx="423">
                  <c:v>-5.8250214183876103E-2</c:v>
                </c:pt>
                <c:pt idx="424">
                  <c:v>-5.6887976116220498E-2</c:v>
                </c:pt>
                <c:pt idx="425">
                  <c:v>-5.55260399807267E-2</c:v>
                </c:pt>
                <c:pt idx="426">
                  <c:v>-5.4170128424697497E-2</c:v>
                </c:pt>
                <c:pt idx="427">
                  <c:v>-5.2825820798531598E-2</c:v>
                </c:pt>
                <c:pt idx="428">
                  <c:v>-5.1499668953932903E-2</c:v>
                </c:pt>
                <c:pt idx="429">
                  <c:v>-5.0198199356011899E-2</c:v>
                </c:pt>
                <c:pt idx="430">
                  <c:v>-4.8926627748401598E-2</c:v>
                </c:pt>
                <c:pt idx="431">
                  <c:v>-4.7691047750392498E-2</c:v>
                </c:pt>
                <c:pt idx="432">
                  <c:v>-4.64963068196785E-2</c:v>
                </c:pt>
                <c:pt idx="433">
                  <c:v>-4.5348175992658099E-2</c:v>
                </c:pt>
                <c:pt idx="434">
                  <c:v>-4.4253475330195698E-2</c:v>
                </c:pt>
                <c:pt idx="435">
                  <c:v>-4.3217071171930597E-2</c:v>
                </c:pt>
                <c:pt idx="436">
                  <c:v>-4.2243039705021503E-2</c:v>
                </c:pt>
                <c:pt idx="437">
                  <c:v>-4.1335836313238998E-2</c:v>
                </c:pt>
                <c:pt idx="438">
                  <c:v>-4.0500406694646697E-2</c:v>
                </c:pt>
                <c:pt idx="439">
                  <c:v>-3.9740535507917098E-2</c:v>
                </c:pt>
                <c:pt idx="440">
                  <c:v>-3.9058519490350101E-2</c:v>
                </c:pt>
                <c:pt idx="441">
                  <c:v>-3.8456711483116301E-2</c:v>
                </c:pt>
                <c:pt idx="442">
                  <c:v>-3.79373542320975E-2</c:v>
                </c:pt>
                <c:pt idx="443">
                  <c:v>-3.7502143690094698E-2</c:v>
                </c:pt>
                <c:pt idx="444">
                  <c:v>-3.7151487726654497E-2</c:v>
                </c:pt>
                <c:pt idx="445">
                  <c:v>-3.6886142549852799E-2</c:v>
                </c:pt>
                <c:pt idx="446">
                  <c:v>-3.6705248518206501E-2</c:v>
                </c:pt>
                <c:pt idx="447">
                  <c:v>-3.6607935467493899E-2</c:v>
                </c:pt>
                <c:pt idx="448">
                  <c:v>-3.6592829190484497E-2</c:v>
                </c:pt>
                <c:pt idx="449">
                  <c:v>-3.66570704344285E-2</c:v>
                </c:pt>
                <c:pt idx="450">
                  <c:v>-3.6798587580763403E-2</c:v>
                </c:pt>
                <c:pt idx="451">
                  <c:v>-3.7014510326698398E-2</c:v>
                </c:pt>
                <c:pt idx="452">
                  <c:v>-3.7301188173415697E-2</c:v>
                </c:pt>
                <c:pt idx="453">
                  <c:v>-3.76535439808664E-2</c:v>
                </c:pt>
                <c:pt idx="454">
                  <c:v>-3.8067987735163497E-2</c:v>
                </c:pt>
                <c:pt idx="455">
                  <c:v>-3.85407141197735E-2</c:v>
                </c:pt>
                <c:pt idx="456">
                  <c:v>-3.9067711299136103E-2</c:v>
                </c:pt>
                <c:pt idx="457">
                  <c:v>-3.9644777006084E-2</c:v>
                </c:pt>
                <c:pt idx="458">
                  <c:v>-4.0266825581180797E-2</c:v>
                </c:pt>
                <c:pt idx="459">
                  <c:v>-4.0930973612430303E-2</c:v>
                </c:pt>
                <c:pt idx="460">
                  <c:v>-4.16324129032715E-2</c:v>
                </c:pt>
                <c:pt idx="461">
                  <c:v>-4.23671694996407E-2</c:v>
                </c:pt>
                <c:pt idx="462">
                  <c:v>-4.3132792793462403E-2</c:v>
                </c:pt>
                <c:pt idx="463">
                  <c:v>-4.3925016750078399E-2</c:v>
                </c:pt>
                <c:pt idx="464">
                  <c:v>-4.4741259409354403E-2</c:v>
                </c:pt>
                <c:pt idx="465">
                  <c:v>-4.55795215532077E-2</c:v>
                </c:pt>
                <c:pt idx="466">
                  <c:v>-4.6436798966258297E-2</c:v>
                </c:pt>
                <c:pt idx="467">
                  <c:v>-4.7310551566872402E-2</c:v>
                </c:pt>
                <c:pt idx="468">
                  <c:v>-4.8198492970757199E-2</c:v>
                </c:pt>
                <c:pt idx="469">
                  <c:v>-4.9099263248188502E-2</c:v>
                </c:pt>
                <c:pt idx="470">
                  <c:v>-5.0011383819659999E-2</c:v>
                </c:pt>
                <c:pt idx="471">
                  <c:v>-5.0932844490863001E-2</c:v>
                </c:pt>
                <c:pt idx="472">
                  <c:v>-5.1861808459000597E-2</c:v>
                </c:pt>
                <c:pt idx="473">
                  <c:v>-5.2796018132592201E-2</c:v>
                </c:pt>
                <c:pt idx="474">
                  <c:v>-5.3733966826422098E-2</c:v>
                </c:pt>
                <c:pt idx="475">
                  <c:v>-5.46735807318783E-2</c:v>
                </c:pt>
                <c:pt idx="476">
                  <c:v>-5.5613225658588103E-2</c:v>
                </c:pt>
                <c:pt idx="477">
                  <c:v>-5.6550223165323502E-2</c:v>
                </c:pt>
                <c:pt idx="478">
                  <c:v>-5.7481571583574802E-2</c:v>
                </c:pt>
                <c:pt idx="479">
                  <c:v>-5.84057468078618E-2</c:v>
                </c:pt>
                <c:pt idx="480">
                  <c:v>-5.9319134383017398E-2</c:v>
                </c:pt>
                <c:pt idx="481">
                  <c:v>-6.0217287360405797E-2</c:v>
                </c:pt>
                <c:pt idx="482">
                  <c:v>-6.1096319024625402E-2</c:v>
                </c:pt>
                <c:pt idx="483">
                  <c:v>-6.1952233028107997E-2</c:v>
                </c:pt>
                <c:pt idx="484">
                  <c:v>-6.2780812823506907E-2</c:v>
                </c:pt>
                <c:pt idx="485">
                  <c:v>-6.3577738391908695E-2</c:v>
                </c:pt>
                <c:pt idx="486">
                  <c:v>-6.4338547412928104E-2</c:v>
                </c:pt>
                <c:pt idx="487">
                  <c:v>-6.5058437426116597E-2</c:v>
                </c:pt>
                <c:pt idx="488">
                  <c:v>-6.5733325047768104E-2</c:v>
                </c:pt>
                <c:pt idx="489">
                  <c:v>-6.6357543431498994E-2</c:v>
                </c:pt>
                <c:pt idx="490">
                  <c:v>-6.6925351409382203E-2</c:v>
                </c:pt>
                <c:pt idx="491">
                  <c:v>-6.7433215660812798E-2</c:v>
                </c:pt>
                <c:pt idx="492">
                  <c:v>-6.7877131517576905E-2</c:v>
                </c:pt>
                <c:pt idx="493">
                  <c:v>-6.8252413031201095E-2</c:v>
                </c:pt>
                <c:pt idx="494">
                  <c:v>-6.8554810071128597E-2</c:v>
                </c:pt>
                <c:pt idx="495">
                  <c:v>-6.8781885920346397E-2</c:v>
                </c:pt>
                <c:pt idx="496">
                  <c:v>-6.8931023181447795E-2</c:v>
                </c:pt>
                <c:pt idx="497">
                  <c:v>-6.8999367187200802E-2</c:v>
                </c:pt>
                <c:pt idx="498">
                  <c:v>-6.8985251382431806E-2</c:v>
                </c:pt>
                <c:pt idx="499">
                  <c:v>-6.8888070815514998E-2</c:v>
                </c:pt>
                <c:pt idx="500">
                  <c:v>-6.8708099789885901E-2</c:v>
                </c:pt>
                <c:pt idx="501">
                  <c:v>-6.8444350698708703E-2</c:v>
                </c:pt>
                <c:pt idx="502">
                  <c:v>-6.80976419566139E-2</c:v>
                </c:pt>
                <c:pt idx="503">
                  <c:v>-6.7670087129524797E-2</c:v>
                </c:pt>
                <c:pt idx="504">
                  <c:v>-6.7162997205454197E-2</c:v>
                </c:pt>
                <c:pt idx="505">
                  <c:v>-6.6578514293949398E-2</c:v>
                </c:pt>
                <c:pt idx="506">
                  <c:v>-6.5920344685091004E-2</c:v>
                </c:pt>
                <c:pt idx="507">
                  <c:v>-6.5193336958008996E-2</c:v>
                </c:pt>
                <c:pt idx="508">
                  <c:v>-6.4401796016577806E-2</c:v>
                </c:pt>
                <c:pt idx="509">
                  <c:v>-6.3550922410578803E-2</c:v>
                </c:pt>
                <c:pt idx="510">
                  <c:v>-6.2645666036737505E-2</c:v>
                </c:pt>
                <c:pt idx="511">
                  <c:v>-6.1691101691348303E-2</c:v>
                </c:pt>
                <c:pt idx="512">
                  <c:v>-6.0692950875080497E-2</c:v>
                </c:pt>
                <c:pt idx="513">
                  <c:v>-5.9656738450799801E-2</c:v>
                </c:pt>
                <c:pt idx="514">
                  <c:v>-5.8587480069233103E-2</c:v>
                </c:pt>
                <c:pt idx="515">
                  <c:v>-5.74920510730597E-2</c:v>
                </c:pt>
                <c:pt idx="516">
                  <c:v>-5.6378056074390302E-2</c:v>
                </c:pt>
                <c:pt idx="517">
                  <c:v>-5.52497792129472E-2</c:v>
                </c:pt>
                <c:pt idx="518">
                  <c:v>-5.41120950851307E-2</c:v>
                </c:pt>
                <c:pt idx="519">
                  <c:v>-5.2971945233354502E-2</c:v>
                </c:pt>
                <c:pt idx="520">
                  <c:v>-5.1834061807853701E-2</c:v>
                </c:pt>
                <c:pt idx="521">
                  <c:v>-5.0702295949195599E-2</c:v>
                </c:pt>
                <c:pt idx="522">
                  <c:v>-4.9581202707598998E-2</c:v>
                </c:pt>
                <c:pt idx="523">
                  <c:v>-4.8475291614165299E-2</c:v>
                </c:pt>
                <c:pt idx="524">
                  <c:v>-4.7388208480943203E-2</c:v>
                </c:pt>
                <c:pt idx="525">
                  <c:v>-4.6321593337286103E-2</c:v>
                </c:pt>
                <c:pt idx="526">
                  <c:v>-4.5278387532711802E-2</c:v>
                </c:pt>
                <c:pt idx="527">
                  <c:v>-4.4261241293807103E-2</c:v>
                </c:pt>
                <c:pt idx="528">
                  <c:v>-4.3270229619234199E-2</c:v>
                </c:pt>
                <c:pt idx="529">
                  <c:v>-4.2306054122991203E-2</c:v>
                </c:pt>
                <c:pt idx="530">
                  <c:v>-4.1369237325797198E-2</c:v>
                </c:pt>
                <c:pt idx="531">
                  <c:v>-4.0459430071504897E-2</c:v>
                </c:pt>
                <c:pt idx="532">
                  <c:v>-3.9575555170872502E-2</c:v>
                </c:pt>
                <c:pt idx="533">
                  <c:v>-3.8716506558998297E-2</c:v>
                </c:pt>
                <c:pt idx="534">
                  <c:v>-3.7881651212459802E-2</c:v>
                </c:pt>
                <c:pt idx="535">
                  <c:v>-3.7068667892817798E-2</c:v>
                </c:pt>
                <c:pt idx="536">
                  <c:v>-3.6274996415072903E-2</c:v>
                </c:pt>
                <c:pt idx="537">
                  <c:v>-3.5498528787574798E-2</c:v>
                </c:pt>
                <c:pt idx="538">
                  <c:v>-3.47360971613331E-2</c:v>
                </c:pt>
                <c:pt idx="539">
                  <c:v>-3.3984305967975498E-2</c:v>
                </c:pt>
                <c:pt idx="540">
                  <c:v>-3.3241412242832599E-2</c:v>
                </c:pt>
                <c:pt idx="541">
                  <c:v>-3.2503377940565098E-2</c:v>
                </c:pt>
                <c:pt idx="542">
                  <c:v>-3.1766472701719402E-2</c:v>
                </c:pt>
                <c:pt idx="543">
                  <c:v>-3.1029761761297299E-2</c:v>
                </c:pt>
                <c:pt idx="544">
                  <c:v>-3.02897241220694E-2</c:v>
                </c:pt>
                <c:pt idx="545">
                  <c:v>-2.95423197880205E-2</c:v>
                </c:pt>
                <c:pt idx="546">
                  <c:v>-2.8785677186755999E-2</c:v>
                </c:pt>
                <c:pt idx="547">
                  <c:v>-2.8017762605350001E-2</c:v>
                </c:pt>
                <c:pt idx="548">
                  <c:v>-2.72363404101407E-2</c:v>
                </c:pt>
                <c:pt idx="549">
                  <c:v>-2.6440455584626901E-2</c:v>
                </c:pt>
                <c:pt idx="550">
                  <c:v>-2.5628629115697701E-2</c:v>
                </c:pt>
                <c:pt idx="551">
                  <c:v>-2.47985633590578E-2</c:v>
                </c:pt>
                <c:pt idx="552">
                  <c:v>-2.3949678245889099E-2</c:v>
                </c:pt>
                <c:pt idx="553">
                  <c:v>-2.3082161027061201E-2</c:v>
                </c:pt>
                <c:pt idx="554">
                  <c:v>-2.21959438304682E-2</c:v>
                </c:pt>
                <c:pt idx="555">
                  <c:v>-2.1291529099579602E-2</c:v>
                </c:pt>
                <c:pt idx="556">
                  <c:v>-2.0370433298641601E-2</c:v>
                </c:pt>
                <c:pt idx="557">
                  <c:v>-1.9434256707598602E-2</c:v>
                </c:pt>
                <c:pt idx="558">
                  <c:v>-1.84841340318645E-2</c:v>
                </c:pt>
                <c:pt idx="559">
                  <c:v>-1.7522342966190499E-2</c:v>
                </c:pt>
                <c:pt idx="560">
                  <c:v>-1.6551056017535499E-2</c:v>
                </c:pt>
                <c:pt idx="561">
                  <c:v>-1.5573276929008201E-2</c:v>
                </c:pt>
                <c:pt idx="562">
                  <c:v>-1.45922659868345E-2</c:v>
                </c:pt>
                <c:pt idx="563">
                  <c:v>-1.3611081677321E-2</c:v>
                </c:pt>
                <c:pt idx="564">
                  <c:v>-1.2633312977351201E-2</c:v>
                </c:pt>
                <c:pt idx="565">
                  <c:v>-1.1662312443517399E-2</c:v>
                </c:pt>
                <c:pt idx="566">
                  <c:v>-1.0702642830174001E-2</c:v>
                </c:pt>
                <c:pt idx="567">
                  <c:v>-9.7588661439629801E-3</c:v>
                </c:pt>
                <c:pt idx="568">
                  <c:v>-8.83457401521409E-3</c:v>
                </c:pt>
                <c:pt idx="569">
                  <c:v>-7.9332292051310094E-3</c:v>
                </c:pt>
                <c:pt idx="570">
                  <c:v>-7.0594152044033201E-3</c:v>
                </c:pt>
                <c:pt idx="571">
                  <c:v>-6.2179561822052597E-3</c:v>
                </c:pt>
                <c:pt idx="572">
                  <c:v>-5.4123431773786803E-3</c:v>
                </c:pt>
                <c:pt idx="573">
                  <c:v>-4.6460145496549201E-3</c:v>
                </c:pt>
                <c:pt idx="574">
                  <c:v>-3.9224751741289204E-3</c:v>
                </c:pt>
                <c:pt idx="575">
                  <c:v>-3.2459732194090101E-3</c:v>
                </c:pt>
                <c:pt idx="576">
                  <c:v>-2.62039913604577E-3</c:v>
                </c:pt>
                <c:pt idx="577">
                  <c:v>-2.04887251607595E-3</c:v>
                </c:pt>
                <c:pt idx="578">
                  <c:v>-1.53417559882595E-3</c:v>
                </c:pt>
                <c:pt idx="579">
                  <c:v>-1.07887804620876E-3</c:v>
                </c:pt>
                <c:pt idx="580">
                  <c:v>-6.8552165120289795E-4</c:v>
                </c:pt>
                <c:pt idx="581">
                  <c:v>-3.5587819041201001E-4</c:v>
                </c:pt>
                <c:pt idx="582" formatCode="0.00E+00">
                  <c:v>-9.1021981661973397E-5</c:v>
                </c:pt>
                <c:pt idx="583">
                  <c:v>1.0701281105359399E-4</c:v>
                </c:pt>
                <c:pt idx="584">
                  <c:v>2.3652618619479499E-4</c:v>
                </c:pt>
                <c:pt idx="585">
                  <c:v>2.9755735970918301E-4</c:v>
                </c:pt>
                <c:pt idx="586">
                  <c:v>2.9028093088955898E-4</c:v>
                </c:pt>
                <c:pt idx="587">
                  <c:v>2.14605729940328E-4</c:v>
                </c:pt>
                <c:pt idx="588" formatCode="0.00E+00">
                  <c:v>7.0910779589756706E-5</c:v>
                </c:pt>
                <c:pt idx="589">
                  <c:v>-1.3952102749453899E-4</c:v>
                </c:pt>
                <c:pt idx="590">
                  <c:v>-4.1595322348510601E-4</c:v>
                </c:pt>
                <c:pt idx="591">
                  <c:v>-7.5701204254208004E-4</c:v>
                </c:pt>
                <c:pt idx="592">
                  <c:v>-1.15975004496115E-3</c:v>
                </c:pt>
                <c:pt idx="593">
                  <c:v>-1.6223398125240699E-3</c:v>
                </c:pt>
                <c:pt idx="594">
                  <c:v>-2.1425215387259298E-3</c:v>
                </c:pt>
                <c:pt idx="595">
                  <c:v>-2.71710479091906E-3</c:v>
                </c:pt>
                <c:pt idx="596">
                  <c:v>-3.34296029923481E-3</c:v>
                </c:pt>
                <c:pt idx="597">
                  <c:v>-4.0162368318275203E-3</c:v>
                </c:pt>
                <c:pt idx="598">
                  <c:v>-4.7333283407318197E-3</c:v>
                </c:pt>
                <c:pt idx="599">
                  <c:v>-5.4910611188337703E-3</c:v>
                </c:pt>
                <c:pt idx="600">
                  <c:v>-6.2850224365507204E-3</c:v>
                </c:pt>
                <c:pt idx="601">
                  <c:v>-7.1092728743503098E-3</c:v>
                </c:pt>
                <c:pt idx="602">
                  <c:v>-7.9595793909711596E-3</c:v>
                </c:pt>
                <c:pt idx="603">
                  <c:v>-8.8323084587252493E-3</c:v>
                </c:pt>
                <c:pt idx="604">
                  <c:v>-9.7227125606672796E-3</c:v>
                </c:pt>
                <c:pt idx="605">
                  <c:v>-1.06255027451447E-2</c:v>
                </c:pt>
                <c:pt idx="606">
                  <c:v>-1.15365232194145E-2</c:v>
                </c:pt>
                <c:pt idx="607">
                  <c:v>-1.2451009589564001E-2</c:v>
                </c:pt>
                <c:pt idx="608">
                  <c:v>-1.33634787514465E-2</c:v>
                </c:pt>
                <c:pt idx="609">
                  <c:v>-1.4269698470664401E-2</c:v>
                </c:pt>
                <c:pt idx="610">
                  <c:v>-1.5164785618994999E-2</c:v>
                </c:pt>
                <c:pt idx="611">
                  <c:v>-1.60451404916825E-2</c:v>
                </c:pt>
                <c:pt idx="612">
                  <c:v>-1.6906235719973201E-2</c:v>
                </c:pt>
                <c:pt idx="613">
                  <c:v>-1.77429077824134E-2</c:v>
                </c:pt>
                <c:pt idx="614">
                  <c:v>-1.85520939824028E-2</c:v>
                </c:pt>
                <c:pt idx="615">
                  <c:v>-1.9330483312021401E-2</c:v>
                </c:pt>
                <c:pt idx="616">
                  <c:v>-2.0074959091797798E-2</c:v>
                </c:pt>
                <c:pt idx="617">
                  <c:v>-2.0782666839951499E-2</c:v>
                </c:pt>
                <c:pt idx="618">
                  <c:v>-2.14503568465268E-2</c:v>
                </c:pt>
                <c:pt idx="619">
                  <c:v>-2.2076072922166599E-2</c:v>
                </c:pt>
                <c:pt idx="620">
                  <c:v>-2.2657462672436599E-2</c:v>
                </c:pt>
                <c:pt idx="621">
                  <c:v>-2.3192114465032599E-2</c:v>
                </c:pt>
                <c:pt idx="622">
                  <c:v>-2.36800078866541E-2</c:v>
                </c:pt>
                <c:pt idx="623">
                  <c:v>-2.41203075402684E-2</c:v>
                </c:pt>
                <c:pt idx="624">
                  <c:v>-2.4511573633497801E-2</c:v>
                </c:pt>
                <c:pt idx="625">
                  <c:v>-2.48527043679064E-2</c:v>
                </c:pt>
                <c:pt idx="626">
                  <c:v>-2.5144736684834398E-2</c:v>
                </c:pt>
                <c:pt idx="627">
                  <c:v>-2.53891286264698E-2</c:v>
                </c:pt>
                <c:pt idx="628">
                  <c:v>-2.55854469088347E-2</c:v>
                </c:pt>
                <c:pt idx="629">
                  <c:v>-2.5735278308374899E-2</c:v>
                </c:pt>
                <c:pt idx="630">
                  <c:v>-2.5839925108527902E-2</c:v>
                </c:pt>
                <c:pt idx="631">
                  <c:v>-2.5900433688913E-2</c:v>
                </c:pt>
                <c:pt idx="632">
                  <c:v>-2.5918635030535198E-2</c:v>
                </c:pt>
                <c:pt idx="633">
                  <c:v>-2.5896034439122001E-2</c:v>
                </c:pt>
                <c:pt idx="634">
                  <c:v>-2.5834039579531998E-2</c:v>
                </c:pt>
                <c:pt idx="635">
                  <c:v>-2.5735249082560498E-2</c:v>
                </c:pt>
                <c:pt idx="636">
                  <c:v>-2.5602998836505401E-2</c:v>
                </c:pt>
                <c:pt idx="637">
                  <c:v>-2.5440521803655799E-2</c:v>
                </c:pt>
                <c:pt idx="638">
                  <c:v>-2.52502929399545E-2</c:v>
                </c:pt>
                <c:pt idx="639">
                  <c:v>-2.5033901459891102E-2</c:v>
                </c:pt>
                <c:pt idx="640">
                  <c:v>-2.47942334239214E-2</c:v>
                </c:pt>
                <c:pt idx="641">
                  <c:v>-2.4534725678455601E-2</c:v>
                </c:pt>
                <c:pt idx="642">
                  <c:v>-2.4258057020834601E-2</c:v>
                </c:pt>
                <c:pt idx="643">
                  <c:v>-2.3966560163286101E-2</c:v>
                </c:pt>
                <c:pt idx="644">
                  <c:v>-2.3661921522757399E-2</c:v>
                </c:pt>
                <c:pt idx="645">
                  <c:v>-2.3347541556470199E-2</c:v>
                </c:pt>
                <c:pt idx="646">
                  <c:v>-2.3027089431560399E-2</c:v>
                </c:pt>
                <c:pt idx="647">
                  <c:v>-2.2702211627790202E-2</c:v>
                </c:pt>
                <c:pt idx="648">
                  <c:v>-2.2375237240277301E-2</c:v>
                </c:pt>
                <c:pt idx="649">
                  <c:v>-2.2047999588963699E-2</c:v>
                </c:pt>
                <c:pt idx="650">
                  <c:v>-2.1722804297066699E-2</c:v>
                </c:pt>
                <c:pt idx="651">
                  <c:v>-2.1402617262129199E-2</c:v>
                </c:pt>
                <c:pt idx="652">
                  <c:v>-2.1088963133287598E-2</c:v>
                </c:pt>
                <c:pt idx="653">
                  <c:v>-2.0783830220751701E-2</c:v>
                </c:pt>
                <c:pt idx="654">
                  <c:v>-2.0488429040522099E-2</c:v>
                </c:pt>
                <c:pt idx="655">
                  <c:v>-2.02041023950159E-2</c:v>
                </c:pt>
                <c:pt idx="656">
                  <c:v>-1.9933336899659398E-2</c:v>
                </c:pt>
                <c:pt idx="657">
                  <c:v>-1.9677109151931799E-2</c:v>
                </c:pt>
                <c:pt idx="658">
                  <c:v>-1.9436352125216501E-2</c:v>
                </c:pt>
                <c:pt idx="659">
                  <c:v>-1.9212333813252401E-2</c:v>
                </c:pt>
                <c:pt idx="660">
                  <c:v>-1.9005842279150899E-2</c:v>
                </c:pt>
                <c:pt idx="661">
                  <c:v>-1.8818290425105699E-2</c:v>
                </c:pt>
                <c:pt idx="662">
                  <c:v>-1.8650252979552199E-2</c:v>
                </c:pt>
                <c:pt idx="663">
                  <c:v>-1.8501995512773501E-2</c:v>
                </c:pt>
                <c:pt idx="664">
                  <c:v>-1.8375399804495901E-2</c:v>
                </c:pt>
                <c:pt idx="665">
                  <c:v>-1.8270937374055999E-2</c:v>
                </c:pt>
                <c:pt idx="666">
                  <c:v>-1.8188343225189901E-2</c:v>
                </c:pt>
                <c:pt idx="667">
                  <c:v>-1.8127746504271298E-2</c:v>
                </c:pt>
                <c:pt idx="668">
                  <c:v>-1.8089484001411901E-2</c:v>
                </c:pt>
                <c:pt idx="669">
                  <c:v>-1.8073232681215301E-2</c:v>
                </c:pt>
                <c:pt idx="670">
                  <c:v>-1.8078190439320501E-2</c:v>
                </c:pt>
                <c:pt idx="671">
                  <c:v>-1.8104742711254399E-2</c:v>
                </c:pt>
                <c:pt idx="672">
                  <c:v>-1.8153298559216501E-2</c:v>
                </c:pt>
                <c:pt idx="673">
                  <c:v>-1.8223864066304302E-2</c:v>
                </c:pt>
                <c:pt idx="674">
                  <c:v>-1.8315900495744501E-2</c:v>
                </c:pt>
                <c:pt idx="675">
                  <c:v>-1.8427778188295298E-2</c:v>
                </c:pt>
                <c:pt idx="676">
                  <c:v>-1.8557761089944402E-2</c:v>
                </c:pt>
                <c:pt idx="677">
                  <c:v>-1.8704946035487901E-2</c:v>
                </c:pt>
                <c:pt idx="678">
                  <c:v>-1.8869172038813699E-2</c:v>
                </c:pt>
                <c:pt idx="679">
                  <c:v>-1.9049422732453698E-2</c:v>
                </c:pt>
                <c:pt idx="680">
                  <c:v>-1.9244039188533301E-2</c:v>
                </c:pt>
                <c:pt idx="681">
                  <c:v>-1.9451490304644201E-2</c:v>
                </c:pt>
                <c:pt idx="682">
                  <c:v>-1.9670195173050201E-2</c:v>
                </c:pt>
                <c:pt idx="683">
                  <c:v>-1.9897425895669799E-2</c:v>
                </c:pt>
                <c:pt idx="684">
                  <c:v>-2.0131616225684899E-2</c:v>
                </c:pt>
                <c:pt idx="685">
                  <c:v>-2.0370822464700799E-2</c:v>
                </c:pt>
                <c:pt idx="686">
                  <c:v>-2.06124827357493E-2</c:v>
                </c:pt>
                <c:pt idx="687">
                  <c:v>-2.0854931812878098E-2</c:v>
                </c:pt>
                <c:pt idx="688">
                  <c:v>-2.109539360294E-2</c:v>
                </c:pt>
                <c:pt idx="689">
                  <c:v>-2.1331395891959301E-2</c:v>
                </c:pt>
                <c:pt idx="690">
                  <c:v>-2.1560790255608898E-2</c:v>
                </c:pt>
                <c:pt idx="691">
                  <c:v>-2.1781533798284999E-2</c:v>
                </c:pt>
                <c:pt idx="692">
                  <c:v>-2.19905897764246E-2</c:v>
                </c:pt>
                <c:pt idx="693">
                  <c:v>-2.2184492508346001E-2</c:v>
                </c:pt>
                <c:pt idx="694">
                  <c:v>-2.2360905109296399E-2</c:v>
                </c:pt>
                <c:pt idx="695">
                  <c:v>-2.25173916383304E-2</c:v>
                </c:pt>
                <c:pt idx="696">
                  <c:v>-2.2651164400098699E-2</c:v>
                </c:pt>
                <c:pt idx="697">
                  <c:v>-2.2759536391495E-2</c:v>
                </c:pt>
                <c:pt idx="698">
                  <c:v>-2.2839820986390601E-2</c:v>
                </c:pt>
                <c:pt idx="699">
                  <c:v>-2.2889278038284399E-2</c:v>
                </c:pt>
                <c:pt idx="700">
                  <c:v>-2.2905757042672E-2</c:v>
                </c:pt>
                <c:pt idx="701">
                  <c:v>-2.2887434838018E-2</c:v>
                </c:pt>
                <c:pt idx="702">
                  <c:v>-2.2832259022361402E-2</c:v>
                </c:pt>
                <c:pt idx="703">
                  <c:v>-2.2739662580730801E-2</c:v>
                </c:pt>
                <c:pt idx="704">
                  <c:v>-2.2606767749175902E-2</c:v>
                </c:pt>
                <c:pt idx="705">
                  <c:v>-2.24308265416635E-2</c:v>
                </c:pt>
                <c:pt idx="706">
                  <c:v>-2.22106524936273E-2</c:v>
                </c:pt>
                <c:pt idx="707">
                  <c:v>-2.1944958330948401E-2</c:v>
                </c:pt>
                <c:pt idx="708">
                  <c:v>-2.16337511700305E-2</c:v>
                </c:pt>
                <c:pt idx="709">
                  <c:v>-2.12764598813454E-2</c:v>
                </c:pt>
                <c:pt idx="710">
                  <c:v>-2.0872571741164199E-2</c:v>
                </c:pt>
                <c:pt idx="711">
                  <c:v>-2.0421332300360098E-2</c:v>
                </c:pt>
                <c:pt idx="712">
                  <c:v>-1.9922002603090998E-2</c:v>
                </c:pt>
                <c:pt idx="713">
                  <c:v>-1.9375053184735001E-2</c:v>
                </c:pt>
                <c:pt idx="714">
                  <c:v>-1.8781780738768499E-2</c:v>
                </c:pt>
                <c:pt idx="715">
                  <c:v>-1.8142835765536401E-2</c:v>
                </c:pt>
                <c:pt idx="716">
                  <c:v>-1.7458063345754601E-2</c:v>
                </c:pt>
                <c:pt idx="717">
                  <c:v>-1.6728817913940201E-2</c:v>
                </c:pt>
                <c:pt idx="718">
                  <c:v>-1.5958232705863599E-2</c:v>
                </c:pt>
                <c:pt idx="719">
                  <c:v>-1.5146825088116199E-2</c:v>
                </c:pt>
                <c:pt idx="720">
                  <c:v>-1.42945001561868E-2</c:v>
                </c:pt>
                <c:pt idx="721">
                  <c:v>-1.34038134873394E-2</c:v>
                </c:pt>
                <c:pt idx="722">
                  <c:v>-1.2477527458503701E-2</c:v>
                </c:pt>
                <c:pt idx="723">
                  <c:v>-1.1517893565850101E-2</c:v>
                </c:pt>
                <c:pt idx="724">
                  <c:v>-1.05272387843424E-2</c:v>
                </c:pt>
                <c:pt idx="725">
                  <c:v>-9.5075793878159499E-3</c:v>
                </c:pt>
                <c:pt idx="726">
                  <c:v>-8.4608680523573909E-3</c:v>
                </c:pt>
                <c:pt idx="727">
                  <c:v>-7.38994180128101E-3</c:v>
                </c:pt>
                <c:pt idx="728">
                  <c:v>-6.29773553651656E-3</c:v>
                </c:pt>
                <c:pt idx="729">
                  <c:v>-5.1866394910810298E-3</c:v>
                </c:pt>
                <c:pt idx="730">
                  <c:v>-4.0437598489487499E-3</c:v>
                </c:pt>
                <c:pt idx="731">
                  <c:v>-2.7466153663649202E-3</c:v>
                </c:pt>
                <c:pt idx="732">
                  <c:v>-1.3515273512761301E-3</c:v>
                </c:pt>
                <c:pt idx="733" formatCode="0.00E+00">
                  <c:v>-9.5622196543569397E-6</c:v>
                </c:pt>
                <c:pt idx="734">
                  <c:v>1.3017926166887001E-3</c:v>
                </c:pt>
                <c:pt idx="735">
                  <c:v>2.59401537773989E-3</c:v>
                </c:pt>
                <c:pt idx="736">
                  <c:v>3.8723867420258498E-3</c:v>
                </c:pt>
                <c:pt idx="737">
                  <c:v>5.1401892129738901E-3</c:v>
                </c:pt>
                <c:pt idx="738">
                  <c:v>6.3961667232125497E-3</c:v>
                </c:pt>
                <c:pt idx="739">
                  <c:v>7.6381194547353202E-3</c:v>
                </c:pt>
                <c:pt idx="740">
                  <c:v>8.8667293786977002E-3</c:v>
                </c:pt>
                <c:pt idx="741">
                  <c:v>1.0082200509989999E-2</c:v>
                </c:pt>
                <c:pt idx="742">
                  <c:v>1.12828998776206E-2</c:v>
                </c:pt>
                <c:pt idx="743">
                  <c:v>1.2467459545411799E-2</c:v>
                </c:pt>
                <c:pt idx="744">
                  <c:v>1.36354133138507E-2</c:v>
                </c:pt>
                <c:pt idx="745">
                  <c:v>1.47864440747781E-2</c:v>
                </c:pt>
                <c:pt idx="746">
                  <c:v>1.5919503388438901E-2</c:v>
                </c:pt>
                <c:pt idx="747">
                  <c:v>1.7033690275431501E-2</c:v>
                </c:pt>
                <c:pt idx="748">
                  <c:v>1.8127628380576199E-2</c:v>
                </c:pt>
                <c:pt idx="749">
                  <c:v>1.9200572655625799E-2</c:v>
                </c:pt>
                <c:pt idx="750">
                  <c:v>2.0252141920341801E-2</c:v>
                </c:pt>
                <c:pt idx="751">
                  <c:v>2.1280934546816701E-2</c:v>
                </c:pt>
                <c:pt idx="752">
                  <c:v>2.2285501834443298E-2</c:v>
                </c:pt>
                <c:pt idx="753">
                  <c:v>2.3263936607541901E-2</c:v>
                </c:pt>
                <c:pt idx="754">
                  <c:v>2.42159589415499E-2</c:v>
                </c:pt>
                <c:pt idx="755">
                  <c:v>2.5140919577573001E-2</c:v>
                </c:pt>
                <c:pt idx="756">
                  <c:v>2.6037463902351201E-2</c:v>
                </c:pt>
                <c:pt idx="757">
                  <c:v>2.6906877240024499E-2</c:v>
                </c:pt>
                <c:pt idx="758">
                  <c:v>2.7750016035290499E-2</c:v>
                </c:pt>
                <c:pt idx="759">
                  <c:v>2.85668688348664E-2</c:v>
                </c:pt>
                <c:pt idx="760">
                  <c:v>2.93586034120649E-2</c:v>
                </c:pt>
                <c:pt idx="761">
                  <c:v>3.0127212919513899E-2</c:v>
                </c:pt>
                <c:pt idx="762">
                  <c:v>3.0874046923830601E-2</c:v>
                </c:pt>
                <c:pt idx="763">
                  <c:v>3.1598237670005899E-2</c:v>
                </c:pt>
                <c:pt idx="764">
                  <c:v>3.2299674157002703E-2</c:v>
                </c:pt>
                <c:pt idx="765">
                  <c:v>3.2980616530302799E-2</c:v>
                </c:pt>
                <c:pt idx="766">
                  <c:v>3.3642001365556798E-2</c:v>
                </c:pt>
                <c:pt idx="767">
                  <c:v>3.42842953931932E-2</c:v>
                </c:pt>
                <c:pt idx="768">
                  <c:v>3.49071081836431E-2</c:v>
                </c:pt>
                <c:pt idx="769">
                  <c:v>3.5510596340817199E-2</c:v>
                </c:pt>
                <c:pt idx="770">
                  <c:v>3.6095094166411198E-2</c:v>
                </c:pt>
                <c:pt idx="771">
                  <c:v>3.6660188822688101E-2</c:v>
                </c:pt>
                <c:pt idx="772">
                  <c:v>3.7206573755785802E-2</c:v>
                </c:pt>
                <c:pt idx="773">
                  <c:v>3.7734307625382699E-2</c:v>
                </c:pt>
                <c:pt idx="774">
                  <c:v>3.82438837035112E-2</c:v>
                </c:pt>
                <c:pt idx="775">
                  <c:v>3.8736129807361401E-2</c:v>
                </c:pt>
                <c:pt idx="776">
                  <c:v>3.9209820395840998E-2</c:v>
                </c:pt>
                <c:pt idx="777">
                  <c:v>3.9664368243889199E-2</c:v>
                </c:pt>
                <c:pt idx="778">
                  <c:v>4.0100745634830598E-2</c:v>
                </c:pt>
                <c:pt idx="779">
                  <c:v>4.0517718996197501E-2</c:v>
                </c:pt>
                <c:pt idx="780">
                  <c:v>4.0913884397530201E-2</c:v>
                </c:pt>
                <c:pt idx="781">
                  <c:v>4.1287768118453701E-2</c:v>
                </c:pt>
                <c:pt idx="782">
                  <c:v>4.1639170461803002E-2</c:v>
                </c:pt>
                <c:pt idx="783">
                  <c:v>4.1967865791891497E-2</c:v>
                </c:pt>
                <c:pt idx="784">
                  <c:v>4.2271830349404599E-2</c:v>
                </c:pt>
                <c:pt idx="785">
                  <c:v>4.2550852114139802E-2</c:v>
                </c:pt>
                <c:pt idx="786">
                  <c:v>4.2804247166029701E-2</c:v>
                </c:pt>
                <c:pt idx="787">
                  <c:v>4.3030442206899097E-2</c:v>
                </c:pt>
                <c:pt idx="788">
                  <c:v>4.3228687631042803E-2</c:v>
                </c:pt>
                <c:pt idx="789">
                  <c:v>4.3398959811894199E-2</c:v>
                </c:pt>
                <c:pt idx="790">
                  <c:v>4.35417071561401E-2</c:v>
                </c:pt>
                <c:pt idx="791">
                  <c:v>4.3657203487190502E-2</c:v>
                </c:pt>
                <c:pt idx="792">
                  <c:v>4.3744884240499798E-2</c:v>
                </c:pt>
                <c:pt idx="793">
                  <c:v>4.38052788280478E-2</c:v>
                </c:pt>
                <c:pt idx="794">
                  <c:v>4.3839655916234399E-2</c:v>
                </c:pt>
                <c:pt idx="795">
                  <c:v>4.3847337589341097E-2</c:v>
                </c:pt>
                <c:pt idx="796">
                  <c:v>4.3827753167026903E-2</c:v>
                </c:pt>
                <c:pt idx="797">
                  <c:v>4.37812722932839E-2</c:v>
                </c:pt>
                <c:pt idx="798">
                  <c:v>4.3707858836785102E-2</c:v>
                </c:pt>
                <c:pt idx="799">
                  <c:v>4.36077352466053E-2</c:v>
                </c:pt>
                <c:pt idx="800">
                  <c:v>4.34808616462957E-2</c:v>
                </c:pt>
                <c:pt idx="801">
                  <c:v>4.33272013539431E-2</c:v>
                </c:pt>
                <c:pt idx="802">
                  <c:v>4.3146905513240803E-2</c:v>
                </c:pt>
                <c:pt idx="803">
                  <c:v>4.2940434966300303E-2</c:v>
                </c:pt>
                <c:pt idx="804">
                  <c:v>4.2708689160798299E-2</c:v>
                </c:pt>
                <c:pt idx="805">
                  <c:v>4.2451930749941698E-2</c:v>
                </c:pt>
                <c:pt idx="806">
                  <c:v>4.21704350184837E-2</c:v>
                </c:pt>
                <c:pt idx="807">
                  <c:v>4.1864948658951399E-2</c:v>
                </c:pt>
                <c:pt idx="808">
                  <c:v>4.15366548009296E-2</c:v>
                </c:pt>
                <c:pt idx="809">
                  <c:v>4.1187005834894701E-2</c:v>
                </c:pt>
                <c:pt idx="810">
                  <c:v>4.0817075387924603E-2</c:v>
                </c:pt>
                <c:pt idx="811">
                  <c:v>4.0427655398229803E-2</c:v>
                </c:pt>
                <c:pt idx="812">
                  <c:v>4.0020225034517298E-2</c:v>
                </c:pt>
                <c:pt idx="813">
                  <c:v>3.9595222377279499E-2</c:v>
                </c:pt>
                <c:pt idx="814">
                  <c:v>3.9152670110242101E-2</c:v>
                </c:pt>
                <c:pt idx="815">
                  <c:v>3.8694822195858597E-2</c:v>
                </c:pt>
                <c:pt idx="816">
                  <c:v>3.8221494197721098E-2</c:v>
                </c:pt>
                <c:pt idx="817">
                  <c:v>3.7732145970948497E-2</c:v>
                </c:pt>
                <c:pt idx="818">
                  <c:v>3.72305142133229E-2</c:v>
                </c:pt>
                <c:pt idx="819">
                  <c:v>3.6719077323697301E-2</c:v>
                </c:pt>
                <c:pt idx="820">
                  <c:v>3.6200316333685097E-2</c:v>
                </c:pt>
                <c:pt idx="821">
                  <c:v>3.56795452811264E-2</c:v>
                </c:pt>
                <c:pt idx="822">
                  <c:v>3.5162753485340197E-2</c:v>
                </c:pt>
                <c:pt idx="823">
                  <c:v>3.4656736011373097E-2</c:v>
                </c:pt>
                <c:pt idx="824">
                  <c:v>3.4168069279470401E-2</c:v>
                </c:pt>
                <c:pt idx="825">
                  <c:v>3.3703549567541499E-2</c:v>
                </c:pt>
                <c:pt idx="826">
                  <c:v>3.3270427377167303E-2</c:v>
                </c:pt>
                <c:pt idx="827">
                  <c:v>3.2875837704647901E-2</c:v>
                </c:pt>
                <c:pt idx="828">
                  <c:v>3.2525769603443097E-2</c:v>
                </c:pt>
                <c:pt idx="829">
                  <c:v>3.2224791364453602E-2</c:v>
                </c:pt>
                <c:pt idx="830">
                  <c:v>3.1977078881294897E-2</c:v>
                </c:pt>
                <c:pt idx="831">
                  <c:v>3.1785394269316203E-2</c:v>
                </c:pt>
                <c:pt idx="832">
                  <c:v>3.1651070810336301E-2</c:v>
                </c:pt>
                <c:pt idx="833">
                  <c:v>3.1572840035545897E-2</c:v>
                </c:pt>
                <c:pt idx="834">
                  <c:v>3.1546548495385802E-2</c:v>
                </c:pt>
                <c:pt idx="835">
                  <c:v>3.156717870478E-2</c:v>
                </c:pt>
                <c:pt idx="836">
                  <c:v>3.1627854394826703E-2</c:v>
                </c:pt>
                <c:pt idx="837">
                  <c:v>3.1720208889761702E-2</c:v>
                </c:pt>
                <c:pt idx="838">
                  <c:v>3.1836793822588798E-2</c:v>
                </c:pt>
                <c:pt idx="839">
                  <c:v>3.1969207690126102E-2</c:v>
                </c:pt>
                <c:pt idx="840">
                  <c:v>3.2109971572697099E-2</c:v>
                </c:pt>
                <c:pt idx="841">
                  <c:v>3.2255162060436E-2</c:v>
                </c:pt>
                <c:pt idx="842">
                  <c:v>3.24017745782368E-2</c:v>
                </c:pt>
                <c:pt idx="843">
                  <c:v>3.2548123053063302E-2</c:v>
                </c:pt>
                <c:pt idx="844">
                  <c:v>3.2695223918581401E-2</c:v>
                </c:pt>
                <c:pt idx="845">
                  <c:v>3.2846304580080601E-2</c:v>
                </c:pt>
                <c:pt idx="846">
                  <c:v>3.30056498314878E-2</c:v>
                </c:pt>
                <c:pt idx="847">
                  <c:v>3.3178418284457403E-2</c:v>
                </c:pt>
                <c:pt idx="848">
                  <c:v>3.3370136036205998E-2</c:v>
                </c:pt>
                <c:pt idx="849">
                  <c:v>3.3584608905256302E-2</c:v>
                </c:pt>
                <c:pt idx="850">
                  <c:v>3.3827297919179503E-2</c:v>
                </c:pt>
                <c:pt idx="851">
                  <c:v>3.4102540841455802E-2</c:v>
                </c:pt>
                <c:pt idx="852">
                  <c:v>3.4412560319081298E-2</c:v>
                </c:pt>
                <c:pt idx="853">
                  <c:v>3.4760825354573102E-2</c:v>
                </c:pt>
                <c:pt idx="854">
                  <c:v>3.5147434472902098E-2</c:v>
                </c:pt>
                <c:pt idx="855">
                  <c:v>3.5570084509907701E-2</c:v>
                </c:pt>
                <c:pt idx="856">
                  <c:v>3.6026331619527299E-2</c:v>
                </c:pt>
                <c:pt idx="857">
                  <c:v>3.6510692524407098E-2</c:v>
                </c:pt>
                <c:pt idx="858">
                  <c:v>3.7015492322992997E-2</c:v>
                </c:pt>
                <c:pt idx="859">
                  <c:v>3.7531552537033497E-2</c:v>
                </c:pt>
                <c:pt idx="860">
                  <c:v>3.80451627094745E-2</c:v>
                </c:pt>
                <c:pt idx="861">
                  <c:v>3.8542229086123002E-2</c:v>
                </c:pt>
                <c:pt idx="862">
                  <c:v>3.9010156355545403E-2</c:v>
                </c:pt>
                <c:pt idx="863">
                  <c:v>3.9435260908200799E-2</c:v>
                </c:pt>
                <c:pt idx="864">
                  <c:v>3.9804266922853701E-2</c:v>
                </c:pt>
                <c:pt idx="865">
                  <c:v>4.0105849872774699E-2</c:v>
                </c:pt>
                <c:pt idx="866">
                  <c:v>4.0333664347066298E-2</c:v>
                </c:pt>
                <c:pt idx="867">
                  <c:v>4.0487134012841E-2</c:v>
                </c:pt>
                <c:pt idx="868">
                  <c:v>4.0571139779039901E-2</c:v>
                </c:pt>
                <c:pt idx="869">
                  <c:v>4.0599473473007602E-2</c:v>
                </c:pt>
                <c:pt idx="870">
                  <c:v>4.0594955540218997E-2</c:v>
                </c:pt>
                <c:pt idx="871">
                  <c:v>4.0587636134789197E-2</c:v>
                </c:pt>
                <c:pt idx="872">
                  <c:v>4.0614885672041301E-2</c:v>
                </c:pt>
                <c:pt idx="873">
                  <c:v>4.0720862002436201E-2</c:v>
                </c:pt>
                <c:pt idx="874">
                  <c:v>4.0954399184618497E-2</c:v>
                </c:pt>
                <c:pt idx="875">
                  <c:v>4.1365030627566898E-2</c:v>
                </c:pt>
                <c:pt idx="876">
                  <c:v>4.2001568084160702E-2</c:v>
                </c:pt>
                <c:pt idx="877">
                  <c:v>4.2911921474677803E-2</c:v>
                </c:pt>
                <c:pt idx="878">
                  <c:v>4.4138861843214902E-2</c:v>
                </c:pt>
                <c:pt idx="879">
                  <c:v>4.5721104890307701E-2</c:v>
                </c:pt>
                <c:pt idx="880">
                  <c:v>4.7693018953727601E-2</c:v>
                </c:pt>
                <c:pt idx="881">
                  <c:v>5.0080769039240899E-2</c:v>
                </c:pt>
                <c:pt idx="882">
                  <c:v>5.2901918214538601E-2</c:v>
                </c:pt>
                <c:pt idx="883">
                  <c:v>5.6161954475374302E-2</c:v>
                </c:pt>
                <c:pt idx="884">
                  <c:v>5.9848192618364403E-2</c:v>
                </c:pt>
                <c:pt idx="885">
                  <c:v>6.3926618288054807E-2</c:v>
                </c:pt>
                <c:pt idx="886">
                  <c:v>6.8340165661216506E-2</c:v>
                </c:pt>
                <c:pt idx="887">
                  <c:v>7.3003078163054499E-2</c:v>
                </c:pt>
                <c:pt idx="888">
                  <c:v>7.7800358464683694E-2</c:v>
                </c:pt>
                <c:pt idx="889">
                  <c:v>8.2586970206621896E-2</c:v>
                </c:pt>
                <c:pt idx="890">
                  <c:v>8.7187330688392295E-2</c:v>
                </c:pt>
                <c:pt idx="891">
                  <c:v>9.1401583593442401E-2</c:v>
                </c:pt>
                <c:pt idx="892">
                  <c:v>9.5012065649549504E-2</c:v>
                </c:pt>
                <c:pt idx="893">
                  <c:v>9.7791761695235999E-2</c:v>
                </c:pt>
                <c:pt idx="894">
                  <c:v>9.9517435455843795E-2</c:v>
                </c:pt>
                <c:pt idx="895">
                  <c:v>9.9981914856842699E-2</c:v>
                </c:pt>
                <c:pt idx="896">
                  <c:v>9.90062345197424E-2</c:v>
                </c:pt>
                <c:pt idx="897">
                  <c:v>9.6451947005597297E-2</c:v>
                </c:pt>
                <c:pt idx="898">
                  <c:v>9.2229080417488604E-2</c:v>
                </c:pt>
                <c:pt idx="899">
                  <c:v>8.6304797890227505E-2</c:v>
                </c:pt>
                <c:pt idx="900">
                  <c:v>7.8709881193080394E-2</c:v>
                </c:pt>
                <c:pt idx="901">
                  <c:v>6.9539008974606506E-2</c:v>
                </c:pt>
                <c:pt idx="902">
                  <c:v>5.8949142596933901E-2</c:v>
                </c:pt>
                <c:pt idx="903">
                  <c:v>4.7157661451593301E-2</c:v>
                </c:pt>
                <c:pt idx="904">
                  <c:v>3.44368733975879E-2</c:v>
                </c:pt>
                <c:pt idx="905">
                  <c:v>2.1110427216557998E-2</c:v>
                </c:pt>
                <c:pt idx="906">
                  <c:v>7.5469800571033602E-3</c:v>
                </c:pt>
                <c:pt idx="907">
                  <c:v>-5.8508515042199503E-3</c:v>
                </c:pt>
                <c:pt idx="908">
                  <c:v>-1.8654844169454302E-2</c:v>
                </c:pt>
                <c:pt idx="909">
                  <c:v>-3.0429886753321402E-2</c:v>
                </c:pt>
                <c:pt idx="910">
                  <c:v>-4.0756462698882903E-2</c:v>
                </c:pt>
                <c:pt idx="911">
                  <c:v>-4.9243409860603E-2</c:v>
                </c:pt>
                <c:pt idx="912">
                  <c:v>-5.5526315895808399E-2</c:v>
                </c:pt>
                <c:pt idx="913">
                  <c:v>-5.92722400113848E-2</c:v>
                </c:pt>
                <c:pt idx="914">
                  <c:v>-6.0207680005289199E-2</c:v>
                </c:pt>
                <c:pt idx="915">
                  <c:v>-5.8149395381499401E-2</c:v>
                </c:pt>
                <c:pt idx="916">
                  <c:v>-5.30456495340259E-2</c:v>
                </c:pt>
                <c:pt idx="917">
                  <c:v>-4.5015174822964202E-2</c:v>
                </c:pt>
                <c:pt idx="918">
                  <c:v>-3.4355013144324001E-2</c:v>
                </c:pt>
                <c:pt idx="919">
                  <c:v>-2.1531574886686101E-2</c:v>
                </c:pt>
                <c:pt idx="920">
                  <c:v>-7.1369771830400502E-3</c:v>
                </c:pt>
                <c:pt idx="921">
                  <c:v>8.0703284443125901E-3</c:v>
                </c:pt>
                <c:pt idx="922">
                  <c:v>2.3167359153137501E-2</c:v>
                </c:pt>
                <c:pt idx="923">
                  <c:v>3.7266015225636301E-2</c:v>
                </c:pt>
                <c:pt idx="924">
                  <c:v>4.9495107160576597E-2</c:v>
                </c:pt>
                <c:pt idx="925">
                  <c:v>5.9012667268683497E-2</c:v>
                </c:pt>
                <c:pt idx="926">
                  <c:v>6.5131369939822006E-2</c:v>
                </c:pt>
                <c:pt idx="927">
                  <c:v>6.7331000379395295E-2</c:v>
                </c:pt>
                <c:pt idx="928">
                  <c:v>6.5591411511728606E-2</c:v>
                </c:pt>
                <c:pt idx="929">
                  <c:v>6.1728516818301299E-2</c:v>
                </c:pt>
                <c:pt idx="930">
                  <c:v>5.53651977400118E-2</c:v>
                </c:pt>
                <c:pt idx="931">
                  <c:v>4.8667329268419601E-2</c:v>
                </c:pt>
                <c:pt idx="932">
                  <c:v>4.6277943917634297E-2</c:v>
                </c:pt>
                <c:pt idx="933">
                  <c:v>4.7163978966247001E-2</c:v>
                </c:pt>
                <c:pt idx="934">
                  <c:v>4.9147809757897898E-2</c:v>
                </c:pt>
                <c:pt idx="935">
                  <c:v>5.1382443810316897E-2</c:v>
                </c:pt>
                <c:pt idx="936">
                  <c:v>5.3646653724645499E-2</c:v>
                </c:pt>
                <c:pt idx="937">
                  <c:v>5.5878197373517402E-2</c:v>
                </c:pt>
                <c:pt idx="938">
                  <c:v>5.8049853180918098E-2</c:v>
                </c:pt>
                <c:pt idx="939">
                  <c:v>6.0144249722327701E-2</c:v>
                </c:pt>
                <c:pt idx="940">
                  <c:v>6.2149067494141903E-2</c:v>
                </c:pt>
                <c:pt idx="941">
                  <c:v>6.4053390105914196E-2</c:v>
                </c:pt>
                <c:pt idx="942">
                  <c:v>6.5849967398093803E-2</c:v>
                </c:pt>
                <c:pt idx="943">
                  <c:v>6.7532771256584107E-2</c:v>
                </c:pt>
                <c:pt idx="944">
                  <c:v>6.9095569736856696E-2</c:v>
                </c:pt>
                <c:pt idx="945">
                  <c:v>7.0534692705333302E-2</c:v>
                </c:pt>
                <c:pt idx="946">
                  <c:v>7.1846547722506801E-2</c:v>
                </c:pt>
                <c:pt idx="947">
                  <c:v>7.30288228495347E-2</c:v>
                </c:pt>
                <c:pt idx="948">
                  <c:v>7.4080031195234305E-2</c:v>
                </c:pt>
                <c:pt idx="949">
                  <c:v>7.49981026787368E-2</c:v>
                </c:pt>
                <c:pt idx="950">
                  <c:v>7.5781961857188093E-2</c:v>
                </c:pt>
                <c:pt idx="951">
                  <c:v>7.6431373058452906E-2</c:v>
                </c:pt>
                <c:pt idx="952">
                  <c:v>7.6946878102150701E-2</c:v>
                </c:pt>
                <c:pt idx="953">
                  <c:v>7.7330225334250102E-2</c:v>
                </c:pt>
                <c:pt idx="954">
                  <c:v>7.7582896967405099E-2</c:v>
                </c:pt>
                <c:pt idx="955">
                  <c:v>7.7706345477517397E-2</c:v>
                </c:pt>
                <c:pt idx="956">
                  <c:v>7.7700862764441894E-2</c:v>
                </c:pt>
                <c:pt idx="957">
                  <c:v>7.75691258100389E-2</c:v>
                </c:pt>
                <c:pt idx="958">
                  <c:v>7.7315509755563394E-2</c:v>
                </c:pt>
                <c:pt idx="959">
                  <c:v>7.6941248592075101E-2</c:v>
                </c:pt>
                <c:pt idx="960">
                  <c:v>7.6448830994946301E-2</c:v>
                </c:pt>
                <c:pt idx="961">
                  <c:v>7.5841850650184395E-2</c:v>
                </c:pt>
                <c:pt idx="962">
                  <c:v>7.5123311502323903E-2</c:v>
                </c:pt>
                <c:pt idx="963">
                  <c:v>7.4296950886912905E-2</c:v>
                </c:pt>
                <c:pt idx="964">
                  <c:v>7.33662716804072E-2</c:v>
                </c:pt>
                <c:pt idx="965">
                  <c:v>7.2335383002192999E-2</c:v>
                </c:pt>
                <c:pt idx="966">
                  <c:v>7.12077905066658E-2</c:v>
                </c:pt>
                <c:pt idx="967">
                  <c:v>6.9986281594939304E-2</c:v>
                </c:pt>
                <c:pt idx="968">
                  <c:v>6.8673627004882304E-2</c:v>
                </c:pt>
                <c:pt idx="969">
                  <c:v>6.72725320942128E-2</c:v>
                </c:pt>
                <c:pt idx="970">
                  <c:v>6.5785927112140999E-2</c:v>
                </c:pt>
                <c:pt idx="971">
                  <c:v>6.4216921236601096E-2</c:v>
                </c:pt>
                <c:pt idx="972">
                  <c:v>6.2566676161537493E-2</c:v>
                </c:pt>
                <c:pt idx="973">
                  <c:v>6.0835236201698499E-2</c:v>
                </c:pt>
                <c:pt idx="974">
                  <c:v>5.9024708698026597E-2</c:v>
                </c:pt>
                <c:pt idx="975">
                  <c:v>5.7136151741781903E-2</c:v>
                </c:pt>
                <c:pt idx="976">
                  <c:v>5.5169917504819602E-2</c:v>
                </c:pt>
                <c:pt idx="977">
                  <c:v>5.31269499360306E-2</c:v>
                </c:pt>
                <c:pt idx="978">
                  <c:v>5.1008825476538497E-2</c:v>
                </c:pt>
                <c:pt idx="979">
                  <c:v>4.8817802870478703E-2</c:v>
                </c:pt>
                <c:pt idx="980">
                  <c:v>4.65556775435454E-2</c:v>
                </c:pt>
                <c:pt idx="981">
                  <c:v>4.4223819914363097E-2</c:v>
                </c:pt>
                <c:pt idx="982">
                  <c:v>4.1824491796760101E-2</c:v>
                </c:pt>
                <c:pt idx="983">
                  <c:v>3.9362162056992597E-2</c:v>
                </c:pt>
                <c:pt idx="984" formatCode="0.00E+00">
                  <c:v>3.6840565150920997E-2</c:v>
                </c:pt>
                <c:pt idx="985">
                  <c:v>3.4261971836829497E-2</c:v>
                </c:pt>
                <c:pt idx="986">
                  <c:v>3.1631502721428201E-2</c:v>
                </c:pt>
                <c:pt idx="987">
                  <c:v>2.8954436026025199E-2</c:v>
                </c:pt>
                <c:pt idx="988">
                  <c:v>2.62344955683337E-2</c:v>
                </c:pt>
                <c:pt idx="989">
                  <c:v>2.34767432073083E-2</c:v>
                </c:pt>
                <c:pt idx="990">
                  <c:v>2.0686119538176E-2</c:v>
                </c:pt>
                <c:pt idx="991">
                  <c:v>1.7866654332188901E-2</c:v>
                </c:pt>
                <c:pt idx="992">
                  <c:v>1.50233199053017E-2</c:v>
                </c:pt>
                <c:pt idx="993">
                  <c:v>1.2160692258224101E-2</c:v>
                </c:pt>
                <c:pt idx="994">
                  <c:v>9.2841205277148803E-3</c:v>
                </c:pt>
                <c:pt idx="995">
                  <c:v>6.3983708482636004E-3</c:v>
                </c:pt>
                <c:pt idx="996">
                  <c:v>3.50826903594484E-3</c:v>
                </c:pt>
                <c:pt idx="997">
                  <c:v>6.1916056294024E-4</c:v>
                </c:pt>
                <c:pt idx="998">
                  <c:v>-2.2642264530901E-3</c:v>
                </c:pt>
                <c:pt idx="999">
                  <c:v>-5.1359840451264301E-3</c:v>
                </c:pt>
                <c:pt idx="1000">
                  <c:v>-7.9921610726911996E-3</c:v>
                </c:pt>
                <c:pt idx="1001">
                  <c:v>-1.0828252748321599E-2</c:v>
                </c:pt>
                <c:pt idx="1002">
                  <c:v>-1.3638500231426501E-2</c:v>
                </c:pt>
                <c:pt idx="1003">
                  <c:v>-1.6417772651602099E-2</c:v>
                </c:pt>
                <c:pt idx="1004">
                  <c:v>-1.9162650785807499E-2</c:v>
                </c:pt>
                <c:pt idx="1005">
                  <c:v>-2.18700131039231E-2</c:v>
                </c:pt>
                <c:pt idx="1006">
                  <c:v>-2.4536836658197701E-2</c:v>
                </c:pt>
                <c:pt idx="1007">
                  <c:v>-2.71609807376729E-2</c:v>
                </c:pt>
                <c:pt idx="1008">
                  <c:v>-2.9740789337952701E-2</c:v>
                </c:pt>
                <c:pt idx="1009">
                  <c:v>-3.2276730564083297E-2</c:v>
                </c:pt>
                <c:pt idx="1010">
                  <c:v>-3.4768392811337298E-2</c:v>
                </c:pt>
                <c:pt idx="1011">
                  <c:v>-3.7217010314511197E-2</c:v>
                </c:pt>
                <c:pt idx="1012">
                  <c:v>-3.9625825651447601E-2</c:v>
                </c:pt>
                <c:pt idx="1013">
                  <c:v>-4.1997031048477802E-2</c:v>
                </c:pt>
                <c:pt idx="1014">
                  <c:v>-4.4332918451679998E-2</c:v>
                </c:pt>
                <c:pt idx="1015">
                  <c:v>-4.6638378997948801E-2</c:v>
                </c:pt>
                <c:pt idx="1016">
                  <c:v>-4.89183657460164E-2</c:v>
                </c:pt>
                <c:pt idx="1017">
                  <c:v>-5.1176627806396403E-2</c:v>
                </c:pt>
                <c:pt idx="1018">
                  <c:v>-5.3416902650551198E-2</c:v>
                </c:pt>
                <c:pt idx="1019">
                  <c:v>-5.5641265908922301E-2</c:v>
                </c:pt>
                <c:pt idx="1020">
                  <c:v>-5.78515694514352E-2</c:v>
                </c:pt>
                <c:pt idx="1021">
                  <c:v>-6.0047790699419103E-2</c:v>
                </c:pt>
                <c:pt idx="1022">
                  <c:v>-6.2227702519657403E-2</c:v>
                </c:pt>
                <c:pt idx="1023">
                  <c:v>-6.4387276703059299E-2</c:v>
                </c:pt>
                <c:pt idx="1024">
                  <c:v>-6.6519043711209994E-2</c:v>
                </c:pt>
                <c:pt idx="1025">
                  <c:v>-6.8614650066842905E-2</c:v>
                </c:pt>
                <c:pt idx="1026">
                  <c:v>-7.0662998841973301E-2</c:v>
                </c:pt>
                <c:pt idx="1027">
                  <c:v>-7.2649637268618894E-2</c:v>
                </c:pt>
                <c:pt idx="1028">
                  <c:v>-7.4560303233941902E-2</c:v>
                </c:pt>
                <c:pt idx="1029">
                  <c:v>-7.6379039039721194E-2</c:v>
                </c:pt>
                <c:pt idx="1030">
                  <c:v>-7.8090113204149297E-2</c:v>
                </c:pt>
                <c:pt idx="1031">
                  <c:v>-7.9678215487589799E-2</c:v>
                </c:pt>
                <c:pt idx="1032">
                  <c:v>-8.1128341241831298E-2</c:v>
                </c:pt>
                <c:pt idx="1033">
                  <c:v>-8.2429336532925196E-2</c:v>
                </c:pt>
                <c:pt idx="1034">
                  <c:v>-8.3572612836991605E-2</c:v>
                </c:pt>
                <c:pt idx="1035">
                  <c:v>-8.4551737968818402E-2</c:v>
                </c:pt>
                <c:pt idx="1036">
                  <c:v>-8.5366837046387603E-2</c:v>
                </c:pt>
                <c:pt idx="1037">
                  <c:v>-8.6021844231810099E-2</c:v>
                </c:pt>
                <c:pt idx="1038">
                  <c:v>-8.6525208542073101E-2</c:v>
                </c:pt>
                <c:pt idx="1039">
                  <c:v>-8.6891272156079294E-2</c:v>
                </c:pt>
                <c:pt idx="1040">
                  <c:v>-8.7137104398864199E-2</c:v>
                </c:pt>
                <c:pt idx="1041">
                  <c:v>-8.7284460931468494E-2</c:v>
                </c:pt>
                <c:pt idx="1042">
                  <c:v>-8.7358569804442093E-2</c:v>
                </c:pt>
                <c:pt idx="1043">
                  <c:v>-8.7387534765450595E-2</c:v>
                </c:pt>
                <c:pt idx="1044">
                  <c:v>-8.7401742754643102E-2</c:v>
                </c:pt>
                <c:pt idx="1045">
                  <c:v>-8.74303824189578E-2</c:v>
                </c:pt>
                <c:pt idx="1046">
                  <c:v>-8.7501769867585497E-2</c:v>
                </c:pt>
                <c:pt idx="1047">
                  <c:v>-8.7642857749988201E-2</c:v>
                </c:pt>
                <c:pt idx="1048">
                  <c:v>-8.7878750260932906E-2</c:v>
                </c:pt>
                <c:pt idx="1049">
                  <c:v>-8.8231260872872405E-2</c:v>
                </c:pt>
                <c:pt idx="1050">
                  <c:v>-8.8715365301594101E-2</c:v>
                </c:pt>
                <c:pt idx="1051">
                  <c:v>-8.9342471394720097E-2</c:v>
                </c:pt>
                <c:pt idx="1052">
                  <c:v>-9.0120372782187402E-2</c:v>
                </c:pt>
                <c:pt idx="1053">
                  <c:v>-9.1050245152240597E-2</c:v>
                </c:pt>
                <c:pt idx="1054">
                  <c:v>-9.2126678759974698E-2</c:v>
                </c:pt>
                <c:pt idx="1055">
                  <c:v>-9.3338499175335196E-2</c:v>
                </c:pt>
                <c:pt idx="1056">
                  <c:v>-9.4671143743692496E-2</c:v>
                </c:pt>
                <c:pt idx="1057">
                  <c:v>-9.6105956801966305E-2</c:v>
                </c:pt>
                <c:pt idx="1058">
                  <c:v>-9.7619322945967396E-2</c:v>
                </c:pt>
                <c:pt idx="1059">
                  <c:v>-9.9184705560925499E-2</c:v>
                </c:pt>
                <c:pt idx="1060">
                  <c:v>-0.10077330282482699</c:v>
                </c:pt>
                <c:pt idx="1061">
                  <c:v>-0.10235502437626599</c:v>
                </c:pt>
                <c:pt idx="1062">
                  <c:v>-0.103898506135607</c:v>
                </c:pt>
                <c:pt idx="1063">
                  <c:v>-0.10537256043808001</c:v>
                </c:pt>
                <c:pt idx="1064">
                  <c:v>-0.106747913002622</c:v>
                </c:pt>
                <c:pt idx="1065">
                  <c:v>-0.10799655439646599</c:v>
                </c:pt>
                <c:pt idx="1066">
                  <c:v>-0.109092625003295</c:v>
                </c:pt>
                <c:pt idx="1067">
                  <c:v>-0.11001168619386301</c:v>
                </c:pt>
                <c:pt idx="1068">
                  <c:v>-0.110733709508036</c:v>
                </c:pt>
                <c:pt idx="1069">
                  <c:v>-0.11124423224292999</c:v>
                </c:pt>
                <c:pt idx="1070">
                  <c:v>-0.111530816063713</c:v>
                </c:pt>
                <c:pt idx="1071">
                  <c:v>-0.111584782121603</c:v>
                </c:pt>
                <c:pt idx="1072">
                  <c:v>-0.11140261287089299</c:v>
                </c:pt>
                <c:pt idx="1073">
                  <c:v>-0.110984304241809</c:v>
                </c:pt>
                <c:pt idx="1074">
                  <c:v>-0.110332288556105</c:v>
                </c:pt>
                <c:pt idx="1075">
                  <c:v>-0.109454233280565</c:v>
                </c:pt>
                <c:pt idx="1076">
                  <c:v>-0.108361720269692</c:v>
                </c:pt>
                <c:pt idx="1077">
                  <c:v>-0.107070055670044</c:v>
                </c:pt>
                <c:pt idx="1078">
                  <c:v>-0.105596214892812</c:v>
                </c:pt>
                <c:pt idx="1079">
                  <c:v>-0.103957357094424</c:v>
                </c:pt>
                <c:pt idx="1080">
                  <c:v>-0.102174350740922</c:v>
                </c:pt>
                <c:pt idx="1081">
                  <c:v>-0.100271318833649</c:v>
                </c:pt>
                <c:pt idx="1082">
                  <c:v>-9.8271802193279398E-2</c:v>
                </c:pt>
                <c:pt idx="1083">
                  <c:v>-9.61980747963401E-2</c:v>
                </c:pt>
                <c:pt idx="1084">
                  <c:v>-9.4075978166127006E-2</c:v>
                </c:pt>
                <c:pt idx="1085">
                  <c:v>-9.1930833803129899E-2</c:v>
                </c:pt>
                <c:pt idx="1086">
                  <c:v>-8.9785145060300206E-2</c:v>
                </c:pt>
                <c:pt idx="1087">
                  <c:v>-8.7662366061743394E-2</c:v>
                </c:pt>
                <c:pt idx="1088">
                  <c:v>-8.5585760731312494E-2</c:v>
                </c:pt>
                <c:pt idx="1089">
                  <c:v>-8.3576257599644196E-2</c:v>
                </c:pt>
                <c:pt idx="1090">
                  <c:v>-8.1652752071737694E-2</c:v>
                </c:pt>
                <c:pt idx="1091">
                  <c:v>-7.9832779506530296E-2</c:v>
                </c:pt>
                <c:pt idx="1092">
                  <c:v>-7.8131778536012997E-2</c:v>
                </c:pt>
                <c:pt idx="1093">
                  <c:v>-7.65640772494212E-2</c:v>
                </c:pt>
                <c:pt idx="1094">
                  <c:v>-7.5143339994636002E-2</c:v>
                </c:pt>
                <c:pt idx="1095">
                  <c:v>-7.3878997020798795E-2</c:v>
                </c:pt>
                <c:pt idx="1096">
                  <c:v>-7.2777674174888701E-2</c:v>
                </c:pt>
                <c:pt idx="1097">
                  <c:v>-7.1846330104049505E-2</c:v>
                </c:pt>
                <c:pt idx="1098">
                  <c:v>-7.1089353087698995E-2</c:v>
                </c:pt>
                <c:pt idx="1099">
                  <c:v>-7.0508811083435693E-2</c:v>
                </c:pt>
                <c:pt idx="1100">
                  <c:v>-7.0104322907407798E-2</c:v>
                </c:pt>
                <c:pt idx="1101">
                  <c:v>-6.9873423150597802E-2</c:v>
                </c:pt>
                <c:pt idx="1102">
                  <c:v>-6.9813655586412698E-2</c:v>
                </c:pt>
                <c:pt idx="1103">
                  <c:v>-6.9921157042873994E-2</c:v>
                </c:pt>
                <c:pt idx="1104">
                  <c:v>-7.0191469892979003E-2</c:v>
                </c:pt>
                <c:pt idx="1105">
                  <c:v>-7.0616881248147398E-2</c:v>
                </c:pt>
                <c:pt idx="1106">
                  <c:v>-7.1187213055743603E-2</c:v>
                </c:pt>
                <c:pt idx="1107">
                  <c:v>-7.1893490260733606E-2</c:v>
                </c:pt>
                <c:pt idx="1108">
                  <c:v>-7.2726382401484393E-2</c:v>
                </c:pt>
                <c:pt idx="1109">
                  <c:v>-7.3674759475372206E-2</c:v>
                </c:pt>
                <c:pt idx="1110">
                  <c:v>-7.4727306429084706E-2</c:v>
                </c:pt>
                <c:pt idx="1111">
                  <c:v>-7.5871552332508294E-2</c:v>
                </c:pt>
                <c:pt idx="1112">
                  <c:v>-7.7095715315293398E-2</c:v>
                </c:pt>
                <c:pt idx="1113">
                  <c:v>-7.8388627489896806E-2</c:v>
                </c:pt>
                <c:pt idx="1114">
                  <c:v>-7.9736176942273404E-2</c:v>
                </c:pt>
                <c:pt idx="1115">
                  <c:v>-8.1125793301448298E-2</c:v>
                </c:pt>
                <c:pt idx="1116">
                  <c:v>-8.25449677054923E-2</c:v>
                </c:pt>
                <c:pt idx="1117">
                  <c:v>-8.3981022857100407E-2</c:v>
                </c:pt>
                <c:pt idx="1118">
                  <c:v>-8.5422899727775795E-2</c:v>
                </c:pt>
                <c:pt idx="1119">
                  <c:v>-8.6859853847848806E-2</c:v>
                </c:pt>
                <c:pt idx="1120">
                  <c:v>-8.8280386391428406E-2</c:v>
                </c:pt>
                <c:pt idx="1121">
                  <c:v>-8.9671451992743303E-2</c:v>
                </c:pt>
                <c:pt idx="1122">
                  <c:v>-9.1023139445321893E-2</c:v>
                </c:pt>
                <c:pt idx="1123">
                  <c:v>-9.2326868187735903E-2</c:v>
                </c:pt>
                <c:pt idx="1124">
                  <c:v>-9.3572609147722294E-2</c:v>
                </c:pt>
                <c:pt idx="1125">
                  <c:v>-9.4751803293476405E-2</c:v>
                </c:pt>
                <c:pt idx="1126">
                  <c:v>-9.5856395004203898E-2</c:v>
                </c:pt>
                <c:pt idx="1127">
                  <c:v>-9.6879213091626795E-2</c:v>
                </c:pt>
                <c:pt idx="1128">
                  <c:v>-9.7814340434255007E-2</c:v>
                </c:pt>
                <c:pt idx="1129">
                  <c:v>-9.8655885262043094E-2</c:v>
                </c:pt>
                <c:pt idx="1130">
                  <c:v>-9.9398598606902006E-2</c:v>
                </c:pt>
                <c:pt idx="1131">
                  <c:v>-0.100039262722094</c:v>
                </c:pt>
                <c:pt idx="1132">
                  <c:v>-0.10057555449540399</c:v>
                </c:pt>
                <c:pt idx="1133">
                  <c:v>-0.10100532874477</c:v>
                </c:pt>
                <c:pt idx="1134">
                  <c:v>-0.10132607733860299</c:v>
                </c:pt>
                <c:pt idx="1135">
                  <c:v>-0.10153673447570701</c:v>
                </c:pt>
                <c:pt idx="1136">
                  <c:v>-0.101638463219521</c:v>
                </c:pt>
                <c:pt idx="1137">
                  <c:v>-0.10163162830212399</c:v>
                </c:pt>
                <c:pt idx="1138">
                  <c:v>-0.101517410924008</c:v>
                </c:pt>
                <c:pt idx="1139">
                  <c:v>-0.101297763921842</c:v>
                </c:pt>
                <c:pt idx="1140">
                  <c:v>-0.10097481819182499</c:v>
                </c:pt>
                <c:pt idx="1141">
                  <c:v>-0.100552597245418</c:v>
                </c:pt>
                <c:pt idx="1142">
                  <c:v>-0.100034385664809</c:v>
                </c:pt>
                <c:pt idx="1143">
                  <c:v>-9.9424458459971596E-2</c:v>
                </c:pt>
                <c:pt idx="1144">
                  <c:v>-9.8727649750860194E-2</c:v>
                </c:pt>
                <c:pt idx="1145">
                  <c:v>-9.7948581461303696E-2</c:v>
                </c:pt>
                <c:pt idx="1146">
                  <c:v>-9.7093817388537396E-2</c:v>
                </c:pt>
                <c:pt idx="1147">
                  <c:v>-9.6168764423027797E-2</c:v>
                </c:pt>
                <c:pt idx="1148">
                  <c:v>-9.5178352243899395E-2</c:v>
                </c:pt>
                <c:pt idx="1149">
                  <c:v>-9.4128817997359698E-2</c:v>
                </c:pt>
                <c:pt idx="1150">
                  <c:v>-9.3026273098885295E-2</c:v>
                </c:pt>
                <c:pt idx="1151">
                  <c:v>-9.1876540058433306E-2</c:v>
                </c:pt>
                <c:pt idx="1152">
                  <c:v>-9.0686256015714603E-2</c:v>
                </c:pt>
                <c:pt idx="1153">
                  <c:v>-8.9461983660970204E-2</c:v>
                </c:pt>
                <c:pt idx="1154">
                  <c:v>-8.8210102731889103E-2</c:v>
                </c:pt>
                <c:pt idx="1155">
                  <c:v>-8.6937985464815001E-2</c:v>
                </c:pt>
                <c:pt idx="1156">
                  <c:v>-8.5652164516084997E-2</c:v>
                </c:pt>
                <c:pt idx="1157">
                  <c:v>-8.4359049058625596E-2</c:v>
                </c:pt>
                <c:pt idx="1158">
                  <c:v>-8.3064986046976097E-2</c:v>
                </c:pt>
                <c:pt idx="1159">
                  <c:v>-8.1776157206012806E-2</c:v>
                </c:pt>
                <c:pt idx="1160">
                  <c:v>-8.0500571570764498E-2</c:v>
                </c:pt>
                <c:pt idx="1161">
                  <c:v>-7.9245445411694301E-2</c:v>
                </c:pt>
                <c:pt idx="1162">
                  <c:v>-7.8016781693956996E-2</c:v>
                </c:pt>
                <c:pt idx="1163">
                  <c:v>-7.6821195585742699E-2</c:v>
                </c:pt>
                <c:pt idx="1164">
                  <c:v>-7.5665780322192205E-2</c:v>
                </c:pt>
                <c:pt idx="1165">
                  <c:v>-7.4556538009365195E-2</c:v>
                </c:pt>
                <c:pt idx="1166">
                  <c:v>-7.3499550636808395E-2</c:v>
                </c:pt>
                <c:pt idx="1167">
                  <c:v>-7.2501416357041396E-2</c:v>
                </c:pt>
                <c:pt idx="1168">
                  <c:v>-7.1568039766182395E-2</c:v>
                </c:pt>
                <c:pt idx="1169">
                  <c:v>-7.0704333498992203E-2</c:v>
                </c:pt>
                <c:pt idx="1170">
                  <c:v>-6.9915647644356899E-2</c:v>
                </c:pt>
                <c:pt idx="1171">
                  <c:v>-6.9205260031136806E-2</c:v>
                </c:pt>
                <c:pt idx="1172">
                  <c:v>-6.8576153565276604E-2</c:v>
                </c:pt>
                <c:pt idx="1173">
                  <c:v>-6.8032617372743895E-2</c:v>
                </c:pt>
                <c:pt idx="1174">
                  <c:v>-6.7576910694454997E-2</c:v>
                </c:pt>
                <c:pt idx="1175">
                  <c:v>-6.7210409669976004E-2</c:v>
                </c:pt>
                <c:pt idx="1176">
                  <c:v>-6.6934861123513698E-2</c:v>
                </c:pt>
                <c:pt idx="1177">
                  <c:v>-6.6750691443020399E-2</c:v>
                </c:pt>
                <c:pt idx="1178">
                  <c:v>-6.6656909906708403E-2</c:v>
                </c:pt>
                <c:pt idx="1179">
                  <c:v>-6.6653548053308406E-2</c:v>
                </c:pt>
                <c:pt idx="1180">
                  <c:v>-6.6739198921143994E-2</c:v>
                </c:pt>
                <c:pt idx="1181">
                  <c:v>-6.6909917276881295E-2</c:v>
                </c:pt>
                <c:pt idx="1182">
                  <c:v>-6.7162937785322799E-2</c:v>
                </c:pt>
                <c:pt idx="1183">
                  <c:v>-6.7495440374771204E-2</c:v>
                </c:pt>
                <c:pt idx="1184">
                  <c:v>-6.7903503495878106E-2</c:v>
                </c:pt>
                <c:pt idx="1185">
                  <c:v>-6.8383331700369296E-2</c:v>
                </c:pt>
                <c:pt idx="1186">
                  <c:v>-6.8931006839759099E-2</c:v>
                </c:pt>
                <c:pt idx="1187">
                  <c:v>-6.9540392245007604E-2</c:v>
                </c:pt>
                <c:pt idx="1188">
                  <c:v>-7.0207442518653906E-2</c:v>
                </c:pt>
                <c:pt idx="1189">
                  <c:v>-7.0928048069367797E-2</c:v>
                </c:pt>
                <c:pt idx="1190">
                  <c:v>-7.16966419481673E-2</c:v>
                </c:pt>
                <c:pt idx="1191">
                  <c:v>-7.2509097925431296E-2</c:v>
                </c:pt>
                <c:pt idx="1192">
                  <c:v>-7.3360890484598706E-2</c:v>
                </c:pt>
                <c:pt idx="1193">
                  <c:v>-7.4247808916288793E-2</c:v>
                </c:pt>
                <c:pt idx="1194">
                  <c:v>-7.5165997325065598E-2</c:v>
                </c:pt>
                <c:pt idx="1195">
                  <c:v>-7.6112124429098593E-2</c:v>
                </c:pt>
                <c:pt idx="1196">
                  <c:v>-7.7082659501644404E-2</c:v>
                </c:pt>
                <c:pt idx="1197">
                  <c:v>-7.8074098771887507E-2</c:v>
                </c:pt>
                <c:pt idx="1198">
                  <c:v>-7.9083283576093094E-2</c:v>
                </c:pt>
                <c:pt idx="1199">
                  <c:v>-8.0109497953801595E-2</c:v>
                </c:pt>
                <c:pt idx="1200">
                  <c:v>-8.1149921532318703E-2</c:v>
                </c:pt>
                <c:pt idx="1201">
                  <c:v>-8.2201578472164097E-2</c:v>
                </c:pt>
                <c:pt idx="1202">
                  <c:v>-8.3262742354180699E-2</c:v>
                </c:pt>
                <c:pt idx="1203">
                  <c:v>-8.4330893342141597E-2</c:v>
                </c:pt>
                <c:pt idx="1204">
                  <c:v>-8.5405294680206204E-2</c:v>
                </c:pt>
                <c:pt idx="1205">
                  <c:v>-8.6483232497956405E-2</c:v>
                </c:pt>
                <c:pt idx="1206">
                  <c:v>-8.75628474616236E-2</c:v>
                </c:pt>
                <c:pt idx="1207">
                  <c:v>-8.8642204011810596E-2</c:v>
                </c:pt>
                <c:pt idx="1208">
                  <c:v>-8.97180489112826E-2</c:v>
                </c:pt>
                <c:pt idx="1209">
                  <c:v>-9.0788568576077602E-2</c:v>
                </c:pt>
                <c:pt idx="1210">
                  <c:v>-9.1850313517008897E-2</c:v>
                </c:pt>
                <c:pt idx="1211">
                  <c:v>-9.2898927097260706E-2</c:v>
                </c:pt>
                <c:pt idx="1212">
                  <c:v>-9.3930935739785101E-2</c:v>
                </c:pt>
                <c:pt idx="1213">
                  <c:v>-9.4943281770548199E-2</c:v>
                </c:pt>
                <c:pt idx="1214">
                  <c:v>-9.5931124509209001E-2</c:v>
                </c:pt>
                <c:pt idx="1215">
                  <c:v>-9.6889416325563596E-2</c:v>
                </c:pt>
                <c:pt idx="1216">
                  <c:v>-9.7814033777597495E-2</c:v>
                </c:pt>
                <c:pt idx="1217">
                  <c:v>-9.8699767489196594E-2</c:v>
                </c:pt>
                <c:pt idx="1218">
                  <c:v>-9.9540993510602305E-2</c:v>
                </c:pt>
                <c:pt idx="1219">
                  <c:v>-0.10033142741857599</c:v>
                </c:pt>
                <c:pt idx="1220">
                  <c:v>-0.10106541340674</c:v>
                </c:pt>
                <c:pt idx="1221">
                  <c:v>-0.101739230551614</c:v>
                </c:pt>
                <c:pt idx="1222">
                  <c:v>-0.102347397885297</c:v>
                </c:pt>
                <c:pt idx="1223">
                  <c:v>-0.102884182194506</c:v>
                </c:pt>
                <c:pt idx="1224">
                  <c:v>-0.103344352466906</c:v>
                </c:pt>
                <c:pt idx="1225">
                  <c:v>-0.103723448189721</c:v>
                </c:pt>
                <c:pt idx="1226">
                  <c:v>-0.10401821820134</c:v>
                </c:pt>
                <c:pt idx="1227">
                  <c:v>-0.104224317783519</c:v>
                </c:pt>
                <c:pt idx="1228">
                  <c:v>-0.10433810761304101</c:v>
                </c:pt>
                <c:pt idx="1229">
                  <c:v>-0.104358120797911</c:v>
                </c:pt>
                <c:pt idx="1230">
                  <c:v>-0.104282111234762</c:v>
                </c:pt>
                <c:pt idx="1231">
                  <c:v>-0.10410785843224001</c:v>
                </c:pt>
                <c:pt idx="1232">
                  <c:v>-0.103835924665564</c:v>
                </c:pt>
                <c:pt idx="1233">
                  <c:v>-0.103467193331399</c:v>
                </c:pt>
                <c:pt idx="1234">
                  <c:v>-0.10300215623299599</c:v>
                </c:pt>
                <c:pt idx="1235">
                  <c:v>-0.102442375772099</c:v>
                </c:pt>
                <c:pt idx="1236">
                  <c:v>-0.10179131730152401</c:v>
                </c:pt>
                <c:pt idx="1237">
                  <c:v>-0.101052281718662</c:v>
                </c:pt>
                <c:pt idx="1238">
                  <c:v>-0.100227301789901</c:v>
                </c:pt>
                <c:pt idx="1239">
                  <c:v>-9.9321088424763601E-2</c:v>
                </c:pt>
                <c:pt idx="1240">
                  <c:v>-9.8340711764218505E-2</c:v>
                </c:pt>
                <c:pt idx="1241">
                  <c:v>-9.7292096626580504E-2</c:v>
                </c:pt>
                <c:pt idx="1242">
                  <c:v>-9.6179838577677798E-2</c:v>
                </c:pt>
                <c:pt idx="1243">
                  <c:v>-9.5009299708311595E-2</c:v>
                </c:pt>
                <c:pt idx="1244">
                  <c:v>-9.3788786944719593E-2</c:v>
                </c:pt>
                <c:pt idx="1245">
                  <c:v>-9.2525153742925595E-2</c:v>
                </c:pt>
                <c:pt idx="1246">
                  <c:v>-9.1223852851997203E-2</c:v>
                </c:pt>
                <c:pt idx="1247">
                  <c:v>-8.9892656390408901E-2</c:v>
                </c:pt>
                <c:pt idx="1248">
                  <c:v>-8.8539403405530404E-2</c:v>
                </c:pt>
                <c:pt idx="1249">
                  <c:v>-8.7169699167825604E-2</c:v>
                </c:pt>
                <c:pt idx="1250">
                  <c:v>-8.5789803330956704E-2</c:v>
                </c:pt>
                <c:pt idx="1251">
                  <c:v>-8.4406519335351496E-2</c:v>
                </c:pt>
                <c:pt idx="1252">
                  <c:v>-8.3024544420820801E-2</c:v>
                </c:pt>
                <c:pt idx="1253">
                  <c:v>-8.1649130043003296E-2</c:v>
                </c:pt>
                <c:pt idx="1254">
                  <c:v>-8.0286593863348396E-2</c:v>
                </c:pt>
                <c:pt idx="1255">
                  <c:v>-7.8940705385280294E-2</c:v>
                </c:pt>
                <c:pt idx="1256">
                  <c:v>-7.7614419013610797E-2</c:v>
                </c:pt>
                <c:pt idx="1257">
                  <c:v>-7.6311351822575896E-2</c:v>
                </c:pt>
                <c:pt idx="1258">
                  <c:v>-7.5034028409324993E-2</c:v>
                </c:pt>
                <c:pt idx="1259">
                  <c:v>-7.3785297806355593E-2</c:v>
                </c:pt>
                <c:pt idx="1260">
                  <c:v>-7.2566370121778301E-2</c:v>
                </c:pt>
                <c:pt idx="1261">
                  <c:v>-7.1377009066873998E-2</c:v>
                </c:pt>
                <c:pt idx="1262">
                  <c:v>-7.0217325426865401E-2</c:v>
                </c:pt>
                <c:pt idx="1263">
                  <c:v>-6.9087033997258296E-2</c:v>
                </c:pt>
                <c:pt idx="1264">
                  <c:v>-6.7985588485725001E-2</c:v>
                </c:pt>
                <c:pt idx="1265">
                  <c:v>-6.6911784943127703E-2</c:v>
                </c:pt>
                <c:pt idx="1266">
                  <c:v>-6.5863237920043796E-2</c:v>
                </c:pt>
                <c:pt idx="1267">
                  <c:v>-6.4837780591863306E-2</c:v>
                </c:pt>
                <c:pt idx="1268">
                  <c:v>-6.38331140447808E-2</c:v>
                </c:pt>
                <c:pt idx="1269">
                  <c:v>-6.2846058157129597E-2</c:v>
                </c:pt>
                <c:pt idx="1270">
                  <c:v>-6.1873407542386502E-2</c:v>
                </c:pt>
                <c:pt idx="1271">
                  <c:v>-6.0911671199900798E-2</c:v>
                </c:pt>
                <c:pt idx="1272">
                  <c:v>-5.9957437172514602E-2</c:v>
                </c:pt>
                <c:pt idx="1273">
                  <c:v>-5.9007502363061501E-2</c:v>
                </c:pt>
                <c:pt idx="1274">
                  <c:v>-5.8058272990917099E-2</c:v>
                </c:pt>
                <c:pt idx="1275">
                  <c:v>-5.7106418693258498E-2</c:v>
                </c:pt>
                <c:pt idx="1276">
                  <c:v>-5.6149465944996202E-2</c:v>
                </c:pt>
                <c:pt idx="1277">
                  <c:v>-5.5184000543680202E-2</c:v>
                </c:pt>
                <c:pt idx="1278">
                  <c:v>-5.4206478139307498E-2</c:v>
                </c:pt>
                <c:pt idx="1279">
                  <c:v>-5.3214469388412199E-2</c:v>
                </c:pt>
                <c:pt idx="1280">
                  <c:v>-5.22066403977786E-2</c:v>
                </c:pt>
                <c:pt idx="1281">
                  <c:v>-5.1181519639257503E-2</c:v>
                </c:pt>
                <c:pt idx="1282">
                  <c:v>-5.0137239353781601E-2</c:v>
                </c:pt>
                <c:pt idx="1283">
                  <c:v>-4.9073240180206298E-2</c:v>
                </c:pt>
                <c:pt idx="1284">
                  <c:v>-4.7988607947731902E-2</c:v>
                </c:pt>
                <c:pt idx="1285">
                  <c:v>-4.6883692027306002E-2</c:v>
                </c:pt>
                <c:pt idx="1286">
                  <c:v>-4.5759592729916601E-2</c:v>
                </c:pt>
                <c:pt idx="1287">
                  <c:v>-4.4616523705118601E-2</c:v>
                </c:pt>
                <c:pt idx="1288">
                  <c:v>-4.3456064563427002E-2</c:v>
                </c:pt>
                <c:pt idx="1289">
                  <c:v>-4.2281652649596803E-2</c:v>
                </c:pt>
                <c:pt idx="1290">
                  <c:v>-4.1094330378781997E-2</c:v>
                </c:pt>
                <c:pt idx="1291">
                  <c:v>-3.9896595491331899E-2</c:v>
                </c:pt>
                <c:pt idx="1292">
                  <c:v>-3.8692853412047597E-2</c:v>
                </c:pt>
                <c:pt idx="1293">
                  <c:v>-3.74864709793803E-2</c:v>
                </c:pt>
                <c:pt idx="1294">
                  <c:v>-3.6281739952417298E-2</c:v>
                </c:pt>
                <c:pt idx="1295">
                  <c:v>-3.5084044865899999E-2</c:v>
                </c:pt>
                <c:pt idx="1296">
                  <c:v>-3.3897470145566697E-2</c:v>
                </c:pt>
                <c:pt idx="1297">
                  <c:v>-3.27254229264521E-2</c:v>
                </c:pt>
                <c:pt idx="1298">
                  <c:v>-3.1573086741346797E-2</c:v>
                </c:pt>
                <c:pt idx="1299">
                  <c:v>-3.0446597198009202E-2</c:v>
                </c:pt>
                <c:pt idx="1300">
                  <c:v>-2.93510915006715E-2</c:v>
                </c:pt>
                <c:pt idx="1301">
                  <c:v>-2.82912946853414E-2</c:v>
                </c:pt>
                <c:pt idx="1302">
                  <c:v>-2.7273411629205001E-2</c:v>
                </c:pt>
                <c:pt idx="1303">
                  <c:v>-2.63028690885692E-2</c:v>
                </c:pt>
                <c:pt idx="1304">
                  <c:v>-2.5383607419814401E-2</c:v>
                </c:pt>
                <c:pt idx="1305">
                  <c:v>-2.4520503132237598E-2</c:v>
                </c:pt>
                <c:pt idx="1306">
                  <c:v>-2.3719692336854399E-2</c:v>
                </c:pt>
                <c:pt idx="1307">
                  <c:v>-2.2985444066958099E-2</c:v>
                </c:pt>
                <c:pt idx="1308">
                  <c:v>-2.2321256235251202E-2</c:v>
                </c:pt>
                <c:pt idx="1309">
                  <c:v>-2.1731124478576402E-2</c:v>
                </c:pt>
                <c:pt idx="1310">
                  <c:v>-2.1219249699107601E-2</c:v>
                </c:pt>
                <c:pt idx="1311">
                  <c:v>-2.07888785434466E-2</c:v>
                </c:pt>
                <c:pt idx="1312">
                  <c:v>-2.0442148013127201E-2</c:v>
                </c:pt>
                <c:pt idx="1313">
                  <c:v>-2.01823086574025E-2</c:v>
                </c:pt>
                <c:pt idx="1314">
                  <c:v>-2.00120952609237E-2</c:v>
                </c:pt>
                <c:pt idx="1315">
                  <c:v>-1.9932265707328901E-2</c:v>
                </c:pt>
                <c:pt idx="1316">
                  <c:v>-1.99431869482436E-2</c:v>
                </c:pt>
                <c:pt idx="1317">
                  <c:v>-2.0045761881058201E-2</c:v>
                </c:pt>
                <c:pt idx="1318">
                  <c:v>-2.02404282237502E-2</c:v>
                </c:pt>
                <c:pt idx="1319">
                  <c:v>-2.0527437504962501E-2</c:v>
                </c:pt>
                <c:pt idx="1320">
                  <c:v>-2.09061920586446E-2</c:v>
                </c:pt>
                <c:pt idx="1321">
                  <c:v>-2.1374637407264401E-2</c:v>
                </c:pt>
                <c:pt idx="1322">
                  <c:v>-2.1930581003198699E-2</c:v>
                </c:pt>
                <c:pt idx="1323">
                  <c:v>-2.25728639515934E-2</c:v>
                </c:pt>
                <c:pt idx="1324">
                  <c:v>-2.3299720453211398E-2</c:v>
                </c:pt>
                <c:pt idx="1325">
                  <c:v>-2.4107156034979101E-2</c:v>
                </c:pt>
                <c:pt idx="1326">
                  <c:v>-2.4991685185262E-2</c:v>
                </c:pt>
                <c:pt idx="1327">
                  <c:v>-2.5949546945019501E-2</c:v>
                </c:pt>
                <c:pt idx="1328">
                  <c:v>-2.69760517303381E-2</c:v>
                </c:pt>
                <c:pt idx="1329">
                  <c:v>-2.80658610883825E-2</c:v>
                </c:pt>
                <c:pt idx="1330">
                  <c:v>-2.92145893864619E-2</c:v>
                </c:pt>
                <c:pt idx="1331">
                  <c:v>-3.04177817019733E-2</c:v>
                </c:pt>
                <c:pt idx="1332">
                  <c:v>-3.1669047588149597E-2</c:v>
                </c:pt>
                <c:pt idx="1333">
                  <c:v>-3.29632543313743E-2</c:v>
                </c:pt>
                <c:pt idx="1334">
                  <c:v>-3.42941201011615E-2</c:v>
                </c:pt>
                <c:pt idx="1335">
                  <c:v>-3.56546090588983E-2</c:v>
                </c:pt>
                <c:pt idx="1336">
                  <c:v>-3.7038787825151701E-2</c:v>
                </c:pt>
                <c:pt idx="1337">
                  <c:v>-3.8441051694296097E-2</c:v>
                </c:pt>
                <c:pt idx="1338">
                  <c:v>-3.98553675039965E-2</c:v>
                </c:pt>
                <c:pt idx="1339">
                  <c:v>-4.1274161523783902E-2</c:v>
                </c:pt>
                <c:pt idx="1340">
                  <c:v>-4.2689623631549697E-2</c:v>
                </c:pt>
                <c:pt idx="1341">
                  <c:v>-4.4096389270019402E-2</c:v>
                </c:pt>
                <c:pt idx="1342">
                  <c:v>-4.5489786853662097E-2</c:v>
                </c:pt>
                <c:pt idx="1343">
                  <c:v>-4.6862775259527603E-2</c:v>
                </c:pt>
                <c:pt idx="1344">
                  <c:v>-4.8208749432373202E-2</c:v>
                </c:pt>
                <c:pt idx="1345">
                  <c:v>-4.9522581000997302E-2</c:v>
                </c:pt>
                <c:pt idx="1346">
                  <c:v>-5.0798887607132803E-2</c:v>
                </c:pt>
                <c:pt idx="1347">
                  <c:v>-5.20318906781067E-2</c:v>
                </c:pt>
                <c:pt idx="1348">
                  <c:v>-5.3216235680246499E-2</c:v>
                </c:pt>
                <c:pt idx="1349">
                  <c:v>-5.4347960763648201E-2</c:v>
                </c:pt>
                <c:pt idx="1350">
                  <c:v>-5.5423145005414301E-2</c:v>
                </c:pt>
                <c:pt idx="1351">
                  <c:v>-5.6437321274520197E-2</c:v>
                </c:pt>
                <c:pt idx="1352">
                  <c:v>-5.7387221389838802E-2</c:v>
                </c:pt>
                <c:pt idx="1353">
                  <c:v>-5.8270001745863699E-2</c:v>
                </c:pt>
                <c:pt idx="1354">
                  <c:v>-5.9084701062911499E-2</c:v>
                </c:pt>
                <c:pt idx="1355">
                  <c:v>-5.9828845879227703E-2</c:v>
                </c:pt>
                <c:pt idx="1356">
                  <c:v>-6.0498251218291499E-2</c:v>
                </c:pt>
                <c:pt idx="1357">
                  <c:v>-6.1092088250979101E-2</c:v>
                </c:pt>
                <c:pt idx="1358">
                  <c:v>-6.1610889174732099E-2</c:v>
                </c:pt>
                <c:pt idx="1359">
                  <c:v>-6.20542475867982E-2</c:v>
                </c:pt>
                <c:pt idx="1360">
                  <c:v>-6.2422152032214899E-2</c:v>
                </c:pt>
                <c:pt idx="1361">
                  <c:v>-6.2714725561306001E-2</c:v>
                </c:pt>
                <c:pt idx="1362">
                  <c:v>-6.2932075570211299E-2</c:v>
                </c:pt>
                <c:pt idx="1363">
                  <c:v>-6.3075589446160096E-2</c:v>
                </c:pt>
                <c:pt idx="1364">
                  <c:v>-6.3146351238742598E-2</c:v>
                </c:pt>
                <c:pt idx="1365">
                  <c:v>-6.3145371991483096E-2</c:v>
                </c:pt>
                <c:pt idx="1366">
                  <c:v>-6.3074696899019594E-2</c:v>
                </c:pt>
                <c:pt idx="1367">
                  <c:v>-6.2937883156771901E-2</c:v>
                </c:pt>
                <c:pt idx="1368">
                  <c:v>-6.2736591369064093E-2</c:v>
                </c:pt>
                <c:pt idx="1369">
                  <c:v>-6.2473640371182297E-2</c:v>
                </c:pt>
                <c:pt idx="1370">
                  <c:v>-6.2152087023799499E-2</c:v>
                </c:pt>
                <c:pt idx="1371">
                  <c:v>-6.1772920791817801E-2</c:v>
                </c:pt>
                <c:pt idx="1372">
                  <c:v>-6.13393361545111E-2</c:v>
                </c:pt>
                <c:pt idx="1373">
                  <c:v>-6.08549220137539E-2</c:v>
                </c:pt>
                <c:pt idx="1374">
                  <c:v>-6.0323732967433798E-2</c:v>
                </c:pt>
                <c:pt idx="1375">
                  <c:v>-5.9748495462621502E-2</c:v>
                </c:pt>
                <c:pt idx="1376">
                  <c:v>-5.9131050920308098E-2</c:v>
                </c:pt>
                <c:pt idx="1377">
                  <c:v>-5.8474222010193901E-2</c:v>
                </c:pt>
                <c:pt idx="1378">
                  <c:v>-5.7782838920201397E-2</c:v>
                </c:pt>
                <c:pt idx="1379">
                  <c:v>-5.7060004038181698E-2</c:v>
                </c:pt>
                <c:pt idx="1380">
                  <c:v>-5.6307241751310098E-2</c:v>
                </c:pt>
                <c:pt idx="1381">
                  <c:v>-5.5526936906275901E-2</c:v>
                </c:pt>
                <c:pt idx="1382">
                  <c:v>-5.4723006801576199E-2</c:v>
                </c:pt>
                <c:pt idx="1383">
                  <c:v>-5.3900088700842001E-2</c:v>
                </c:pt>
                <c:pt idx="1384">
                  <c:v>-5.3059901537941503E-2</c:v>
                </c:pt>
                <c:pt idx="1385">
                  <c:v>-5.2202811807928198E-2</c:v>
                </c:pt>
                <c:pt idx="1386">
                  <c:v>-5.1332293143662798E-2</c:v>
                </c:pt>
                <c:pt idx="1387">
                  <c:v>-5.0451203683875401E-2</c:v>
                </c:pt>
                <c:pt idx="1388">
                  <c:v>-4.9562238657384003E-2</c:v>
                </c:pt>
                <c:pt idx="1389">
                  <c:v>-4.8668238310573403E-2</c:v>
                </c:pt>
                <c:pt idx="1390">
                  <c:v>-4.77696025366992E-2</c:v>
                </c:pt>
                <c:pt idx="1391">
                  <c:v>-4.68694085817805E-2</c:v>
                </c:pt>
                <c:pt idx="1392">
                  <c:v>-4.5969671399780802E-2</c:v>
                </c:pt>
                <c:pt idx="1393">
                  <c:v>-4.5071255096968202E-2</c:v>
                </c:pt>
                <c:pt idx="1394">
                  <c:v>-4.41770972305041E-2</c:v>
                </c:pt>
                <c:pt idx="1395">
                  <c:v>-4.3288762878535801E-2</c:v>
                </c:pt>
                <c:pt idx="1396">
                  <c:v>-4.2406936253601903E-2</c:v>
                </c:pt>
                <c:pt idx="1397">
                  <c:v>-4.1533739335641598E-2</c:v>
                </c:pt>
                <c:pt idx="1398">
                  <c:v>-4.0670791732382999E-2</c:v>
                </c:pt>
                <c:pt idx="1399">
                  <c:v>-3.9818604684290201E-2</c:v>
                </c:pt>
                <c:pt idx="1400">
                  <c:v>-3.8978379817854597E-2</c:v>
                </c:pt>
                <c:pt idx="1401">
                  <c:v>-3.8151000561518301E-2</c:v>
                </c:pt>
                <c:pt idx="1402">
                  <c:v>-3.7337429163731499E-2</c:v>
                </c:pt>
                <c:pt idx="1403">
                  <c:v>-3.6538658714588501E-2</c:v>
                </c:pt>
                <c:pt idx="1404">
                  <c:v>-3.5754331543350698E-2</c:v>
                </c:pt>
                <c:pt idx="1405">
                  <c:v>-3.4984346896943998E-2</c:v>
                </c:pt>
                <c:pt idx="1406">
                  <c:v>-3.4230079769389798E-2</c:v>
                </c:pt>
                <c:pt idx="1407">
                  <c:v>-3.3491673675487499E-2</c:v>
                </c:pt>
                <c:pt idx="1408">
                  <c:v>-3.2767383743459999E-2</c:v>
                </c:pt>
                <c:pt idx="1409">
                  <c:v>-3.20578202518879E-2</c:v>
                </c:pt>
                <c:pt idx="1410">
                  <c:v>-3.1363523967096102E-2</c:v>
                </c:pt>
                <c:pt idx="1411">
                  <c:v>-3.0683260868327601E-2</c:v>
                </c:pt>
                <c:pt idx="1412">
                  <c:v>-3.0015584777366901E-2</c:v>
                </c:pt>
                <c:pt idx="1413">
                  <c:v>-2.9359388583888601E-2</c:v>
                </c:pt>
                <c:pt idx="1414">
                  <c:v>-2.8713294647862601E-2</c:v>
                </c:pt>
                <c:pt idx="1415">
                  <c:v>-2.8075769442613301E-2</c:v>
                </c:pt>
                <c:pt idx="1416">
                  <c:v>-2.7446096151469802E-2</c:v>
                </c:pt>
                <c:pt idx="1417">
                  <c:v>-2.6822906862870401E-2</c:v>
                </c:pt>
                <c:pt idx="1418">
                  <c:v>-2.62038518473637E-2</c:v>
                </c:pt>
                <c:pt idx="1419">
                  <c:v>-2.5586821430215199E-2</c:v>
                </c:pt>
                <c:pt idx="1420">
                  <c:v>-2.4969707677341298E-2</c:v>
                </c:pt>
                <c:pt idx="1421">
                  <c:v>-2.43499702551624E-2</c:v>
                </c:pt>
                <c:pt idx="1422">
                  <c:v>-2.3725077783894401E-2</c:v>
                </c:pt>
                <c:pt idx="1423">
                  <c:v>-2.3092698741415601E-2</c:v>
                </c:pt>
                <c:pt idx="1424">
                  <c:v>-2.2450292773809801E-2</c:v>
                </c:pt>
                <c:pt idx="1425">
                  <c:v>-2.1795664546354399E-2</c:v>
                </c:pt>
                <c:pt idx="1426">
                  <c:v>-2.11265934833141E-2</c:v>
                </c:pt>
                <c:pt idx="1427">
                  <c:v>-2.0439593978173499E-2</c:v>
                </c:pt>
                <c:pt idx="1428">
                  <c:v>-1.9731952388943E-2</c:v>
                </c:pt>
                <c:pt idx="1429">
                  <c:v>-1.9001316094672101E-2</c:v>
                </c:pt>
                <c:pt idx="1430">
                  <c:v>-1.8245169554610099E-2</c:v>
                </c:pt>
                <c:pt idx="1431">
                  <c:v>-1.74608309014594E-2</c:v>
                </c:pt>
                <c:pt idx="1432">
                  <c:v>-1.6646743614102E-2</c:v>
                </c:pt>
                <c:pt idx="1433">
                  <c:v>-1.5800904981384499E-2</c:v>
                </c:pt>
                <c:pt idx="1434">
                  <c:v>-1.49196782044053E-2</c:v>
                </c:pt>
                <c:pt idx="1435">
                  <c:v>-1.4002005887892299E-2</c:v>
                </c:pt>
                <c:pt idx="1436">
                  <c:v>-1.3046275163564099E-2</c:v>
                </c:pt>
                <c:pt idx="1437">
                  <c:v>-1.2050980666299E-2</c:v>
                </c:pt>
                <c:pt idx="1438">
                  <c:v>-1.1015118628111401E-2</c:v>
                </c:pt>
                <c:pt idx="1439">
                  <c:v>-9.9364895490010006E-3</c:v>
                </c:pt>
                <c:pt idx="1440">
                  <c:v>-8.8145548337817299E-3</c:v>
                </c:pt>
                <c:pt idx="1441">
                  <c:v>-7.6483323385816001E-3</c:v>
                </c:pt>
                <c:pt idx="1442">
                  <c:v>-6.4375319879638702E-3</c:v>
                </c:pt>
                <c:pt idx="1443">
                  <c:v>-5.1833632807762701E-3</c:v>
                </c:pt>
                <c:pt idx="1444">
                  <c:v>-3.88570055918368E-3</c:v>
                </c:pt>
                <c:pt idx="1445">
                  <c:v>-2.5444560788582299E-3</c:v>
                </c:pt>
                <c:pt idx="1446">
                  <c:v>-1.1600438987139699E-3</c:v>
                </c:pt>
                <c:pt idx="1447">
                  <c:v>2.67338941566048E-4</c:v>
                </c:pt>
                <c:pt idx="1448">
                  <c:v>1.73619567181644E-3</c:v>
                </c:pt>
                <c:pt idx="1449">
                  <c:v>3.2443136929313802E-3</c:v>
                </c:pt>
                <c:pt idx="1450">
                  <c:v>4.7900424399404101E-3</c:v>
                </c:pt>
                <c:pt idx="1451">
                  <c:v>6.3727565055110196E-3</c:v>
                </c:pt>
                <c:pt idx="1452">
                  <c:v>7.9903343349624206E-3</c:v>
                </c:pt>
                <c:pt idx="1453">
                  <c:v>9.6398318821633907E-3</c:v>
                </c:pt>
                <c:pt idx="1454">
                  <c:v>1.1318695549578499E-2</c:v>
                </c:pt>
                <c:pt idx="1455">
                  <c:v>1.30247683352076E-2</c:v>
                </c:pt>
                <c:pt idx="1456">
                  <c:v>1.47563336526664E-2</c:v>
                </c:pt>
                <c:pt idx="1457">
                  <c:v>1.6509697630120598E-2</c:v>
                </c:pt>
                <c:pt idx="1458">
                  <c:v>1.8281773388090401E-2</c:v>
                </c:pt>
                <c:pt idx="1459">
                  <c:v>2.0069812205222699E-2</c:v>
                </c:pt>
                <c:pt idx="1460">
                  <c:v>2.18712239067008E-2</c:v>
                </c:pt>
                <c:pt idx="1461">
                  <c:v>2.36827037062259E-2</c:v>
                </c:pt>
                <c:pt idx="1462">
                  <c:v>2.55174581280855E-2</c:v>
                </c:pt>
                <c:pt idx="1463">
                  <c:v>2.7712330096852901E-2</c:v>
                </c:pt>
                <c:pt idx="1464">
                  <c:v>3.01540021343716E-2</c:v>
                </c:pt>
                <c:pt idx="1465">
                  <c:v>3.2439342530013203E-2</c:v>
                </c:pt>
                <c:pt idx="1466">
                  <c:v>3.4625262652598299E-2</c:v>
                </c:pt>
                <c:pt idx="1467">
                  <c:v>3.6748753734667197E-2</c:v>
                </c:pt>
                <c:pt idx="1468">
                  <c:v>3.8826901126638703E-2</c:v>
                </c:pt>
                <c:pt idx="1469">
                  <c:v>4.0866430897534299E-2</c:v>
                </c:pt>
                <c:pt idx="1470">
                  <c:v>4.2869780062575198E-2</c:v>
                </c:pt>
                <c:pt idx="1471">
                  <c:v>4.4839930369483701E-2</c:v>
                </c:pt>
                <c:pt idx="1472">
                  <c:v>4.6777554688835203E-2</c:v>
                </c:pt>
                <c:pt idx="1473">
                  <c:v>4.8682276440234699E-2</c:v>
                </c:pt>
                <c:pt idx="1474">
                  <c:v>5.0554198541915098E-2</c:v>
                </c:pt>
                <c:pt idx="1475">
                  <c:v>5.2393278377626397E-2</c:v>
                </c:pt>
                <c:pt idx="1476">
                  <c:v>5.4200026835185003E-2</c:v>
                </c:pt>
                <c:pt idx="1477">
                  <c:v>5.5974403235620501E-2</c:v>
                </c:pt>
                <c:pt idx="1478">
                  <c:v>5.7716022271364902E-2</c:v>
                </c:pt>
                <c:pt idx="1479">
                  <c:v>5.9424657603876697E-2</c:v>
                </c:pt>
                <c:pt idx="1480">
                  <c:v>6.1099791675418597E-2</c:v>
                </c:pt>
                <c:pt idx="1481">
                  <c:v>6.2740052342171199E-2</c:v>
                </c:pt>
                <c:pt idx="1482">
                  <c:v>6.4343272694320899E-2</c:v>
                </c:pt>
                <c:pt idx="1483">
                  <c:v>6.5906777176888504E-2</c:v>
                </c:pt>
                <c:pt idx="1484">
                  <c:v>6.7428277691437097E-2</c:v>
                </c:pt>
                <c:pt idx="1485">
                  <c:v>6.8906542790280106E-2</c:v>
                </c:pt>
                <c:pt idx="1486">
                  <c:v>7.0339155233455894E-2</c:v>
                </c:pt>
                <c:pt idx="1487">
                  <c:v>7.17249049885815E-2</c:v>
                </c:pt>
                <c:pt idx="1488">
                  <c:v>7.3063921175291605E-2</c:v>
                </c:pt>
                <c:pt idx="1489">
                  <c:v>7.4356832433380995E-2</c:v>
                </c:pt>
                <c:pt idx="1490">
                  <c:v>7.56058203188648E-2</c:v>
                </c:pt>
                <c:pt idx="1491">
                  <c:v>7.6814044917182397E-2</c:v>
                </c:pt>
                <c:pt idx="1492">
                  <c:v>7.7983301950999895E-2</c:v>
                </c:pt>
                <c:pt idx="1493">
                  <c:v>7.9116010945441601E-2</c:v>
                </c:pt>
                <c:pt idx="1494">
                  <c:v>8.0216243988766603E-2</c:v>
                </c:pt>
                <c:pt idx="1495">
                  <c:v>8.1285760521810399E-2</c:v>
                </c:pt>
                <c:pt idx="1496">
                  <c:v>8.2325355468814906E-2</c:v>
                </c:pt>
                <c:pt idx="1497">
                  <c:v>8.3336268364306396E-2</c:v>
                </c:pt>
                <c:pt idx="1498">
                  <c:v>8.4318842161003493E-2</c:v>
                </c:pt>
                <c:pt idx="1499">
                  <c:v>8.5273246256974106E-2</c:v>
                </c:pt>
                <c:pt idx="1500">
                  <c:v>8.6200977634648304E-2</c:v>
                </c:pt>
                <c:pt idx="1501">
                  <c:v>8.7101753974512794E-2</c:v>
                </c:pt>
                <c:pt idx="1502">
                  <c:v>8.7976088015097501E-2</c:v>
                </c:pt>
                <c:pt idx="1503">
                  <c:v>8.8824942926807496E-2</c:v>
                </c:pt>
                <c:pt idx="1504">
                  <c:v>8.9648783467347004E-2</c:v>
                </c:pt>
                <c:pt idx="1505">
                  <c:v>9.0449185982831706E-2</c:v>
                </c:pt>
                <c:pt idx="1506">
                  <c:v>9.1226098080907203E-2</c:v>
                </c:pt>
                <c:pt idx="1507">
                  <c:v>9.1979056045574298E-2</c:v>
                </c:pt>
                <c:pt idx="1508">
                  <c:v>9.2708363654468107E-2</c:v>
                </c:pt>
                <c:pt idx="1509">
                  <c:v>9.3413330127225705E-2</c:v>
                </c:pt>
                <c:pt idx="1510">
                  <c:v>9.4093797887852507E-2</c:v>
                </c:pt>
                <c:pt idx="1511">
                  <c:v>9.4749981528248095E-2</c:v>
                </c:pt>
                <c:pt idx="1512">
                  <c:v>9.5380759810936605E-2</c:v>
                </c:pt>
                <c:pt idx="1513">
                  <c:v>9.5984911812586796E-2</c:v>
                </c:pt>
                <c:pt idx="1514">
                  <c:v>9.6560963013566398E-2</c:v>
                </c:pt>
                <c:pt idx="1515">
                  <c:v>9.7108038490252402E-2</c:v>
                </c:pt>
                <c:pt idx="1516">
                  <c:v>9.7624785609863401E-2</c:v>
                </c:pt>
                <c:pt idx="1517">
                  <c:v>9.8109011086086204E-2</c:v>
                </c:pt>
                <c:pt idx="1518">
                  <c:v>9.85596497017594E-2</c:v>
                </c:pt>
                <c:pt idx="1519">
                  <c:v>9.8976698184074396E-2</c:v>
                </c:pt>
                <c:pt idx="1520">
                  <c:v>9.9359893504652796E-2</c:v>
                </c:pt>
                <c:pt idx="1521">
                  <c:v>9.9708480811083897E-2</c:v>
                </c:pt>
                <c:pt idx="1522">
                  <c:v>0.100022639676217</c:v>
                </c:pt>
                <c:pt idx="1523">
                  <c:v>0.100303285024069</c:v>
                </c:pt>
                <c:pt idx="1524">
                  <c:v>0.1005498628936</c:v>
                </c:pt>
                <c:pt idx="1525">
                  <c:v>0.10076155074920801</c:v>
                </c:pt>
                <c:pt idx="1526">
                  <c:v>0.100940088376548</c:v>
                </c:pt>
                <c:pt idx="1527">
                  <c:v>0.101085759588477</c:v>
                </c:pt>
                <c:pt idx="1528">
                  <c:v>0.101197044231069</c:v>
                </c:pt>
                <c:pt idx="1529">
                  <c:v>0.101274861043802</c:v>
                </c:pt>
                <c:pt idx="1530">
                  <c:v>0.101319387097228</c:v>
                </c:pt>
                <c:pt idx="1531">
                  <c:v>0.10132960765092799</c:v>
                </c:pt>
                <c:pt idx="1532">
                  <c:v>0.101305083445765</c:v>
                </c:pt>
                <c:pt idx="1533">
                  <c:v>0.101245699030338</c:v>
                </c:pt>
                <c:pt idx="1534">
                  <c:v>0.101152004486564</c:v>
                </c:pt>
                <c:pt idx="1535">
                  <c:v>0.101023585747721</c:v>
                </c:pt>
                <c:pt idx="1536">
                  <c:v>0.100859777876558</c:v>
                </c:pt>
                <c:pt idx="1537">
                  <c:v>0.10066038620938</c:v>
                </c:pt>
                <c:pt idx="1538">
                  <c:v>0.10042511683913501</c:v>
                </c:pt>
                <c:pt idx="1539">
                  <c:v>0.10015516370434301</c:v>
                </c:pt>
                <c:pt idx="1540">
                  <c:v>9.9851951803349104E-2</c:v>
                </c:pt>
                <c:pt idx="1541">
                  <c:v>9.9515959209505997E-2</c:v>
                </c:pt>
                <c:pt idx="1542">
                  <c:v>9.9148216893126195E-2</c:v>
                </c:pt>
                <c:pt idx="1543">
                  <c:v>9.8750209221246901E-2</c:v>
                </c:pt>
                <c:pt idx="1544">
                  <c:v>9.832405550369E-2</c:v>
                </c:pt>
                <c:pt idx="1545">
                  <c:v>9.7871017062139298E-2</c:v>
                </c:pt>
                <c:pt idx="1546">
                  <c:v>9.7391191768142496E-2</c:v>
                </c:pt>
                <c:pt idx="1547">
                  <c:v>9.6885646101398604E-2</c:v>
                </c:pt>
                <c:pt idx="1548">
                  <c:v>9.6355686207660704E-2</c:v>
                </c:pt>
                <c:pt idx="1549">
                  <c:v>9.5802685023222894E-2</c:v>
                </c:pt>
                <c:pt idx="1550">
                  <c:v>9.5229245972574497E-2</c:v>
                </c:pt>
                <c:pt idx="1551">
                  <c:v>9.4638583836674298E-2</c:v>
                </c:pt>
                <c:pt idx="1552">
                  <c:v>9.4035256888114094E-2</c:v>
                </c:pt>
                <c:pt idx="1553">
                  <c:v>9.3425768696965006E-2</c:v>
                </c:pt>
                <c:pt idx="1554">
                  <c:v>9.2817002835009099E-2</c:v>
                </c:pt>
                <c:pt idx="1555">
                  <c:v>9.2215984078098695E-2</c:v>
                </c:pt>
                <c:pt idx="1556">
                  <c:v>9.1632244315002095E-2</c:v>
                </c:pt>
                <c:pt idx="1557">
                  <c:v>9.1075402599450406E-2</c:v>
                </c:pt>
                <c:pt idx="1558">
                  <c:v>9.0552644196447499E-2</c:v>
                </c:pt>
                <c:pt idx="1559">
                  <c:v>9.0071740269614606E-2</c:v>
                </c:pt>
                <c:pt idx="1560">
                  <c:v>8.96401012239912E-2</c:v>
                </c:pt>
                <c:pt idx="1561">
                  <c:v>8.9263961778411505E-2</c:v>
                </c:pt>
                <c:pt idx="1562">
                  <c:v>8.8948594261978403E-2</c:v>
                </c:pt>
                <c:pt idx="1563">
                  <c:v>8.8696994757022404E-2</c:v>
                </c:pt>
                <c:pt idx="1564">
                  <c:v>8.8512366077535196E-2</c:v>
                </c:pt>
                <c:pt idx="1565">
                  <c:v>8.8394435175191993E-2</c:v>
                </c:pt>
                <c:pt idx="1566">
                  <c:v>8.8339603772625105E-2</c:v>
                </c:pt>
                <c:pt idx="1567">
                  <c:v>8.8342598484289006E-2</c:v>
                </c:pt>
                <c:pt idx="1568">
                  <c:v>8.83952017327993E-2</c:v>
                </c:pt>
                <c:pt idx="1569">
                  <c:v>8.8489320999179999E-2</c:v>
                </c:pt>
                <c:pt idx="1570">
                  <c:v>8.8616447732425496E-2</c:v>
                </c:pt>
                <c:pt idx="1571">
                  <c:v>8.8768545668704998E-2</c:v>
                </c:pt>
                <c:pt idx="1572">
                  <c:v>8.8938959939143705E-2</c:v>
                </c:pt>
                <c:pt idx="1573">
                  <c:v>8.9122897256716405E-2</c:v>
                </c:pt>
                <c:pt idx="1574">
                  <c:v>8.9317658418885101E-2</c:v>
                </c:pt>
                <c:pt idx="1575">
                  <c:v>8.9521174646650797E-2</c:v>
                </c:pt>
                <c:pt idx="1576">
                  <c:v>8.9735501488725902E-2</c:v>
                </c:pt>
                <c:pt idx="1577">
                  <c:v>8.9965669086770797E-2</c:v>
                </c:pt>
                <c:pt idx="1578">
                  <c:v>9.0216369488372597E-2</c:v>
                </c:pt>
                <c:pt idx="1579">
                  <c:v>9.0494539244628594E-2</c:v>
                </c:pt>
                <c:pt idx="1580">
                  <c:v>9.0805029175301893E-2</c:v>
                </c:pt>
                <c:pt idx="1581">
                  <c:v>9.1152769600008704E-2</c:v>
                </c:pt>
                <c:pt idx="1582">
                  <c:v>9.1543924642557797E-2</c:v>
                </c:pt>
                <c:pt idx="1583">
                  <c:v>9.1981796545282907E-2</c:v>
                </c:pt>
                <c:pt idx="1584">
                  <c:v>9.2469244999715206E-2</c:v>
                </c:pt>
                <c:pt idx="1585">
                  <c:v>9.3008278460040394E-2</c:v>
                </c:pt>
                <c:pt idx="1586">
                  <c:v>9.3598664425522199E-2</c:v>
                </c:pt>
                <c:pt idx="1587">
                  <c:v>9.4238800526985106E-2</c:v>
                </c:pt>
                <c:pt idx="1588">
                  <c:v>9.4925641282621501E-2</c:v>
                </c:pt>
                <c:pt idx="1589">
                  <c:v>9.5652564031440901E-2</c:v>
                </c:pt>
                <c:pt idx="1590">
                  <c:v>9.6410586103375995E-2</c:v>
                </c:pt>
                <c:pt idx="1591">
                  <c:v>9.7188257041527296E-2</c:v>
                </c:pt>
                <c:pt idx="1592">
                  <c:v>9.7973022441416105E-2</c:v>
                </c:pt>
                <c:pt idx="1593">
                  <c:v>9.8750052245851802E-2</c:v>
                </c:pt>
                <c:pt idx="1594">
                  <c:v>9.9503000401727701E-2</c:v>
                </c:pt>
                <c:pt idx="1595">
                  <c:v>0.10021742560741299</c:v>
                </c:pt>
                <c:pt idx="1596">
                  <c:v>0.100877842878397</c:v>
                </c:pt>
                <c:pt idx="1597">
                  <c:v>0.10147198253299</c:v>
                </c:pt>
                <c:pt idx="1598">
                  <c:v>0.101992304067885</c:v>
                </c:pt>
                <c:pt idx="1599">
                  <c:v>0.102435616313496</c:v>
                </c:pt>
                <c:pt idx="1600">
                  <c:v>0.102806367185199</c:v>
                </c:pt>
                <c:pt idx="1601">
                  <c:v>0.103117690822605</c:v>
                </c:pt>
                <c:pt idx="1602">
                  <c:v>0.103388966960478</c:v>
                </c:pt>
                <c:pt idx="1603">
                  <c:v>0.103648799967595</c:v>
                </c:pt>
                <c:pt idx="1604">
                  <c:v>0.103936037370638</c:v>
                </c:pt>
                <c:pt idx="1605">
                  <c:v>0.104293438334181</c:v>
                </c:pt>
                <c:pt idx="1606">
                  <c:v>0.104768470935625</c:v>
                </c:pt>
                <c:pt idx="1607">
                  <c:v>0.105412681361574</c:v>
                </c:pt>
                <c:pt idx="1608">
                  <c:v>0.10627589431551999</c:v>
                </c:pt>
                <c:pt idx="1609">
                  <c:v>0.10740584286918101</c:v>
                </c:pt>
                <c:pt idx="1610">
                  <c:v>0.108849397286268</c:v>
                </c:pt>
                <c:pt idx="1611">
                  <c:v>0.11064800966294901</c:v>
                </c:pt>
                <c:pt idx="1612">
                  <c:v>0.112838904194819</c:v>
                </c:pt>
                <c:pt idx="1613">
                  <c:v>0.115455172020931</c:v>
                </c:pt>
                <c:pt idx="1614">
                  <c:v>0.11851982222794701</c:v>
                </c:pt>
                <c:pt idx="1615">
                  <c:v>0.12204139695515299</c:v>
                </c:pt>
                <c:pt idx="1616">
                  <c:v>0.12601249409790199</c:v>
                </c:pt>
                <c:pt idx="1617">
                  <c:v>0.130405005016731</c:v>
                </c:pt>
                <c:pt idx="1618">
                  <c:v>0.13516365005914599</c:v>
                </c:pt>
                <c:pt idx="1619">
                  <c:v>0.14020361445336199</c:v>
                </c:pt>
                <c:pt idx="1620">
                  <c:v>0.14540664743463499</c:v>
                </c:pt>
                <c:pt idx="1621">
                  <c:v>0.15061964830819199</c:v>
                </c:pt>
                <c:pt idx="1622">
                  <c:v>0.155656135912696</c:v>
                </c:pt>
                <c:pt idx="1623">
                  <c:v>0.16030254683411699</c:v>
                </c:pt>
                <c:pt idx="1624">
                  <c:v>0.16432212907166099</c:v>
                </c:pt>
                <c:pt idx="1625">
                  <c:v>0.16746414890675501</c:v>
                </c:pt>
                <c:pt idx="1626">
                  <c:v>0.16947979726050999</c:v>
                </c:pt>
                <c:pt idx="1627">
                  <c:v>0.17013462612308</c:v>
                </c:pt>
                <c:pt idx="1628">
                  <c:v>0.16922400612911101</c:v>
                </c:pt>
                <c:pt idx="1629">
                  <c:v>0.166582374894924</c:v>
                </c:pt>
                <c:pt idx="1630">
                  <c:v>0.162097246644371</c:v>
                </c:pt>
                <c:pt idx="1631">
                  <c:v>0.15572217872525901</c:v>
                </c:pt>
                <c:pt idx="1632">
                  <c:v>0.14747763207361</c:v>
                </c:pt>
                <c:pt idx="1633">
                  <c:v>0.13745652078290199</c:v>
                </c:pt>
                <c:pt idx="1634">
                  <c:v>0.12582610323985899</c:v>
                </c:pt>
                <c:pt idx="1635">
                  <c:v>0.11282347326484</c:v>
                </c:pt>
                <c:pt idx="1636">
                  <c:v>9.8751449249300099E-2</c:v>
                </c:pt>
                <c:pt idx="1637">
                  <c:v>8.3973971394496805E-2</c:v>
                </c:pt>
                <c:pt idx="1638">
                  <c:v>6.8911204128798698E-2</c:v>
                </c:pt>
                <c:pt idx="1639">
                  <c:v>5.4025497176937297E-2</c:v>
                </c:pt>
                <c:pt idx="1640">
                  <c:v>3.9805507632917701E-2</c:v>
                </c:pt>
                <c:pt idx="1641">
                  <c:v>2.6749268430256601E-2</c:v>
                </c:pt>
                <c:pt idx="1642">
                  <c:v>1.53386684474545E-2</c:v>
                </c:pt>
                <c:pt idx="1643">
                  <c:v>6.0203174411047203E-3</c:v>
                </c:pt>
                <c:pt idx="1644">
                  <c:v>-7.9437132289481504E-4</c:v>
                </c:pt>
                <c:pt idx="1645">
                  <c:v>-4.7353153157616403E-3</c:v>
                </c:pt>
                <c:pt idx="1646">
                  <c:v>-5.5032840205591904E-3</c:v>
                </c:pt>
                <c:pt idx="1647">
                  <c:v>-2.90696625466328E-3</c:v>
                </c:pt>
                <c:pt idx="1648">
                  <c:v>3.09121987927845E-3</c:v>
                </c:pt>
                <c:pt idx="1649">
                  <c:v>1.23364468099729E-2</c:v>
                </c:pt>
                <c:pt idx="1650">
                  <c:v>2.4472108114168199E-2</c:v>
                </c:pt>
                <c:pt idx="1651">
                  <c:v>3.89547365256512E-2</c:v>
                </c:pt>
                <c:pt idx="1652">
                  <c:v>5.5103261861502301E-2</c:v>
                </c:pt>
                <c:pt idx="1653">
                  <c:v>7.2058483056370803E-2</c:v>
                </c:pt>
                <c:pt idx="1654">
                  <c:v>8.8782153817887302E-2</c:v>
                </c:pt>
                <c:pt idx="1655">
                  <c:v>0.10427899180466001</c:v>
                </c:pt>
                <c:pt idx="1656">
                  <c:v>0.117586578816248</c:v>
                </c:pt>
                <c:pt idx="1657">
                  <c:v>0.12778220291495501</c:v>
                </c:pt>
                <c:pt idx="1658">
                  <c:v>0.134117457791502</c:v>
                </c:pt>
                <c:pt idx="1659">
                  <c:v>0.13603332532943299</c:v>
                </c:pt>
                <c:pt idx="1660">
                  <c:v>0.133522466017712</c:v>
                </c:pt>
                <c:pt idx="1661">
                  <c:v>0.12860546403460599</c:v>
                </c:pt>
                <c:pt idx="1662">
                  <c:v>0.120908461444588</c:v>
                </c:pt>
                <c:pt idx="1663">
                  <c:v>0.11286713243152301</c:v>
                </c:pt>
                <c:pt idx="1664">
                  <c:v>0.109607915610742</c:v>
                </c:pt>
                <c:pt idx="1665">
                  <c:v>0.109967279336654</c:v>
                </c:pt>
                <c:pt idx="1666">
                  <c:v>0.111525167250976</c:v>
                </c:pt>
                <c:pt idx="1667">
                  <c:v>0.113340317312545</c:v>
                </c:pt>
                <c:pt idx="1668">
                  <c:v>0.11516856084037699</c:v>
                </c:pt>
                <c:pt idx="1669">
                  <c:v>0.11694347228720001</c:v>
                </c:pt>
                <c:pt idx="1670">
                  <c:v>0.118636456970296</c:v>
                </c:pt>
                <c:pt idx="1671">
                  <c:v>0.120229637615428</c:v>
                </c:pt>
                <c:pt idx="1672">
                  <c:v>0.12171108450054401</c:v>
                </c:pt>
                <c:pt idx="1673">
                  <c:v>0.12307126323041601</c:v>
                </c:pt>
                <c:pt idx="1674">
                  <c:v>0.124301997562938</c:v>
                </c:pt>
                <c:pt idx="1675">
                  <c:v>0.12539761395990301</c:v>
                </c:pt>
                <c:pt idx="1676">
                  <c:v>0.126354620825747</c:v>
                </c:pt>
                <c:pt idx="1677">
                  <c:v>0.127170422731053</c:v>
                </c:pt>
                <c:pt idx="1678">
                  <c:v>0.127841196592833</c:v>
                </c:pt>
                <c:pt idx="1679">
                  <c:v>0.12836502682803499</c:v>
                </c:pt>
                <c:pt idx="1680">
                  <c:v>0.12874222263433399</c:v>
                </c:pt>
                <c:pt idx="1681">
                  <c:v>0.12897148349597801</c:v>
                </c:pt>
                <c:pt idx="1682">
                  <c:v>0.12905253356691601</c:v>
                </c:pt>
                <c:pt idx="1683">
                  <c:v>0.12898641223382001</c:v>
                </c:pt>
                <c:pt idx="1684">
                  <c:v>0.12877518096451701</c:v>
                </c:pt>
                <c:pt idx="1685">
                  <c:v>0.12842129853933701</c:v>
                </c:pt>
                <c:pt idx="1686">
                  <c:v>0.12792746455062001</c:v>
                </c:pt>
                <c:pt idx="1687">
                  <c:v>0.12729632312905201</c:v>
                </c:pt>
                <c:pt idx="1688">
                  <c:v>0.126530704029825</c:v>
                </c:pt>
                <c:pt idx="1689">
                  <c:v>0.12563407399833099</c:v>
                </c:pt>
                <c:pt idx="1690">
                  <c:v>0.124609742873102</c:v>
                </c:pt>
                <c:pt idx="1691">
                  <c:v>0.12346119804085701</c:v>
                </c:pt>
                <c:pt idx="1692">
                  <c:v>0.12219233332853099</c:v>
                </c:pt>
                <c:pt idx="1693">
                  <c:v>0.120807422489773</c:v>
                </c:pt>
                <c:pt idx="1694">
                  <c:v>0.119311672118488</c:v>
                </c:pt>
                <c:pt idx="1695">
                  <c:v>0.117710362378199</c:v>
                </c:pt>
                <c:pt idx="1696">
                  <c:v>0.116007666957278</c:v>
                </c:pt>
                <c:pt idx="1697">
                  <c:v>0.114207704118204</c:v>
                </c:pt>
                <c:pt idx="1698">
                  <c:v>0.11231507360997001</c:v>
                </c:pt>
                <c:pt idx="1699">
                  <c:v>0.11033368253876399</c:v>
                </c:pt>
                <c:pt idx="1700">
                  <c:v>0.10826718519969999</c:v>
                </c:pt>
                <c:pt idx="1701">
                  <c:v>0.106119965207286</c:v>
                </c:pt>
                <c:pt idx="1702">
                  <c:v>0.103895936416719</c:v>
                </c:pt>
                <c:pt idx="1703">
                  <c:v>0.101597822458451</c:v>
                </c:pt>
                <c:pt idx="1704">
                  <c:v>9.9227745700217904E-2</c:v>
                </c:pt>
                <c:pt idx="1705">
                  <c:v>9.6787284604021501E-2</c:v>
                </c:pt>
                <c:pt idx="1706">
                  <c:v>9.4278428136727294E-2</c:v>
                </c:pt>
                <c:pt idx="1707">
                  <c:v>9.1703690500229099E-2</c:v>
                </c:pt>
                <c:pt idx="1708">
                  <c:v>8.90634941736584E-2</c:v>
                </c:pt>
                <c:pt idx="1709">
                  <c:v>8.6359033415009598E-2</c:v>
                </c:pt>
                <c:pt idx="1710">
                  <c:v>8.3593006866440403E-2</c:v>
                </c:pt>
                <c:pt idx="1711">
                  <c:v>8.0767662639496293E-2</c:v>
                </c:pt>
                <c:pt idx="1712">
                  <c:v>7.7885332628660001E-2</c:v>
                </c:pt>
                <c:pt idx="1713">
                  <c:v>7.4948809576674102E-2</c:v>
                </c:pt>
                <c:pt idx="1714">
                  <c:v>7.1961099391711594E-2</c:v>
                </c:pt>
                <c:pt idx="1715">
                  <c:v>6.8926143407349899E-2</c:v>
                </c:pt>
                <c:pt idx="1716">
                  <c:v>6.5847434531833199E-2</c:v>
                </c:pt>
                <c:pt idx="1717">
                  <c:v>6.2729152934486401E-2</c:v>
                </c:pt>
                <c:pt idx="1718">
                  <c:v>5.9575999965578399E-2</c:v>
                </c:pt>
                <c:pt idx="1719">
                  <c:v>5.6391939136587903E-2</c:v>
                </c:pt>
                <c:pt idx="1720">
                  <c:v>5.31828325569264E-2</c:v>
                </c:pt>
                <c:pt idx="1721">
                  <c:v>4.9953642763856297E-2</c:v>
                </c:pt>
                <c:pt idx="1722">
                  <c:v>4.6708320005787597E-2</c:v>
                </c:pt>
                <c:pt idx="1723">
                  <c:v>4.34518375680229E-2</c:v>
                </c:pt>
                <c:pt idx="1724">
                  <c:v>4.0188698659329898E-2</c:v>
                </c:pt>
                <c:pt idx="1725">
                  <c:v>3.6923891007220301E-2</c:v>
                </c:pt>
                <c:pt idx="1726">
                  <c:v>3.3662423052457098E-2</c:v>
                </c:pt>
                <c:pt idx="1727">
                  <c:v>3.0408884475657198E-2</c:v>
                </c:pt>
                <c:pt idx="1728">
                  <c:v>2.7168173355337201E-2</c:v>
                </c:pt>
                <c:pt idx="1729">
                  <c:v>2.3945135946364601E-2</c:v>
                </c:pt>
                <c:pt idx="1730">
                  <c:v>2.0744509311774399E-2</c:v>
                </c:pt>
                <c:pt idx="1731">
                  <c:v>1.7571472817917402E-2</c:v>
                </c:pt>
                <c:pt idx="1732">
                  <c:v>1.44317053362608E-2</c:v>
                </c:pt>
                <c:pt idx="1733">
                  <c:v>1.1330177097067099E-2</c:v>
                </c:pt>
                <c:pt idx="1734">
                  <c:v>8.2715773356697702E-3</c:v>
                </c:pt>
                <c:pt idx="1735">
                  <c:v>5.2595188834931297E-3</c:v>
                </c:pt>
                <c:pt idx="1736">
                  <c:v>2.2973420521117502E-3</c:v>
                </c:pt>
                <c:pt idx="1737">
                  <c:v>-6.11529014784267E-4</c:v>
                </c:pt>
                <c:pt idx="1738">
                  <c:v>-3.4635893000795801E-3</c:v>
                </c:pt>
                <c:pt idx="1739">
                  <c:v>-6.2559935461696499E-3</c:v>
                </c:pt>
                <c:pt idx="1740">
                  <c:v>-8.9879614050128297E-3</c:v>
                </c:pt>
                <c:pt idx="1741">
                  <c:v>-1.16594976282559E-2</c:v>
                </c:pt>
                <c:pt idx="1742">
                  <c:v>-1.4271893812919699E-2</c:v>
                </c:pt>
                <c:pt idx="1743" formatCode="0.00E+00">
                  <c:v>-1.6826391714280901E-2</c:v>
                </c:pt>
                <c:pt idx="1744">
                  <c:v>-1.9325023196971099E-2</c:v>
                </c:pt>
                <c:pt idx="1745">
                  <c:v>-2.1773497309036501E-2</c:v>
                </c:pt>
                <c:pt idx="1746">
                  <c:v>-2.4176210357583099E-2</c:v>
                </c:pt>
                <c:pt idx="1747">
                  <c:v>-2.6537211114797898E-2</c:v>
                </c:pt>
                <c:pt idx="1748">
                  <c:v>-2.8862258095014699E-2</c:v>
                </c:pt>
                <c:pt idx="1749">
                  <c:v>-3.1156583194141801E-2</c:v>
                </c:pt>
                <c:pt idx="1750">
                  <c:v>-3.3424582740509703E-2</c:v>
                </c:pt>
                <c:pt idx="1751">
                  <c:v>-3.5670014743913403E-2</c:v>
                </c:pt>
                <c:pt idx="1752">
                  <c:v>-3.7895123113444E-2</c:v>
                </c:pt>
                <c:pt idx="1753">
                  <c:v>-4.0101159484818301E-2</c:v>
                </c:pt>
                <c:pt idx="1754">
                  <c:v>-4.2286727957050498E-2</c:v>
                </c:pt>
                <c:pt idx="1755">
                  <c:v>-4.4448316411559899E-2</c:v>
                </c:pt>
                <c:pt idx="1756" formatCode="0.00E+00">
                  <c:v>-4.6580286430336897E-2</c:v>
                </c:pt>
                <c:pt idx="1757">
                  <c:v>-4.8671729078125898E-2</c:v>
                </c:pt>
                <c:pt idx="1758">
                  <c:v>-5.0709631034196498E-2</c:v>
                </c:pt>
                <c:pt idx="1759">
                  <c:v>-5.2680145541836101E-2</c:v>
                </c:pt>
                <c:pt idx="1760">
                  <c:v>-5.4568234718023703E-2</c:v>
                </c:pt>
                <c:pt idx="1761">
                  <c:v>-5.6355671847316699E-2</c:v>
                </c:pt>
                <c:pt idx="1762">
                  <c:v>-5.8024560303846902E-2</c:v>
                </c:pt>
                <c:pt idx="1763">
                  <c:v>-5.9560167574182102E-2</c:v>
                </c:pt>
                <c:pt idx="1764">
                  <c:v>-6.0946461635103297E-2</c:v>
                </c:pt>
                <c:pt idx="1765">
                  <c:v>-6.2168196257377399E-2</c:v>
                </c:pt>
                <c:pt idx="1766">
                  <c:v>-6.3215906805423397E-2</c:v>
                </c:pt>
                <c:pt idx="1767">
                  <c:v>-6.4084741128154293E-2</c:v>
                </c:pt>
                <c:pt idx="1768">
                  <c:v>-6.4773620577615904E-2</c:v>
                </c:pt>
                <c:pt idx="1769">
                  <c:v>-6.5286079636027103E-2</c:v>
                </c:pt>
                <c:pt idx="1770">
                  <c:v>-6.5631758981929994E-2</c:v>
                </c:pt>
                <c:pt idx="1771">
                  <c:v>-6.5825454992004998E-2</c:v>
                </c:pt>
                <c:pt idx="1772">
                  <c:v>-6.5887576022438402E-2</c:v>
                </c:pt>
                <c:pt idx="1773">
                  <c:v>-6.5842877078138198E-2</c:v>
                </c:pt>
                <c:pt idx="1774">
                  <c:v>-6.5718348028938001E-2</c:v>
                </c:pt>
                <c:pt idx="1775">
                  <c:v>-6.5544025904851894E-2</c:v>
                </c:pt>
                <c:pt idx="1776">
                  <c:v>-6.5352689927148599E-2</c:v>
                </c:pt>
                <c:pt idx="1777">
                  <c:v>-6.5177392390111596E-2</c:v>
                </c:pt>
                <c:pt idx="1778">
                  <c:v>-6.5049547582031506E-2</c:v>
                </c:pt>
                <c:pt idx="1779">
                  <c:v>-6.4999765271296903E-2</c:v>
                </c:pt>
                <c:pt idx="1780">
                  <c:v>-6.5055202254729994E-2</c:v>
                </c:pt>
                <c:pt idx="1781">
                  <c:v>-6.5238373945408198E-2</c:v>
                </c:pt>
                <c:pt idx="1782">
                  <c:v>-6.5566681978723396E-2</c:v>
                </c:pt>
                <c:pt idx="1783">
                  <c:v>-6.6053611749312194E-2</c:v>
                </c:pt>
                <c:pt idx="1784">
                  <c:v>-6.6706503881394902E-2</c:v>
                </c:pt>
                <c:pt idx="1785">
                  <c:v>-6.7525486344085395E-2</c:v>
                </c:pt>
                <c:pt idx="1786">
                  <c:v>-6.8505401657878204E-2</c:v>
                </c:pt>
                <c:pt idx="1787">
                  <c:v>-6.9635275251839795E-2</c:v>
                </c:pt>
                <c:pt idx="1788">
                  <c:v>-7.08983713213754E-2</c:v>
                </c:pt>
                <c:pt idx="1789">
                  <c:v>-7.2272619026694407E-2</c:v>
                </c:pt>
                <c:pt idx="1790">
                  <c:v>-7.3732134468438001E-2</c:v>
                </c:pt>
                <c:pt idx="1791">
                  <c:v>-7.5247205854641702E-2</c:v>
                </c:pt>
                <c:pt idx="1792">
                  <c:v>-7.6786080683064903E-2</c:v>
                </c:pt>
                <c:pt idx="1793">
                  <c:v>-7.8315449183175206E-2</c:v>
                </c:pt>
                <c:pt idx="1794">
                  <c:v>-7.9801735814369501E-2</c:v>
                </c:pt>
                <c:pt idx="1795">
                  <c:v>-8.1211984262430106E-2</c:v>
                </c:pt>
                <c:pt idx="1796">
                  <c:v>-8.2512352971889594E-2</c:v>
                </c:pt>
                <c:pt idx="1797">
                  <c:v>-8.3672271667280307E-2</c:v>
                </c:pt>
                <c:pt idx="1798">
                  <c:v>-8.4664382220011894E-2</c:v>
                </c:pt>
                <c:pt idx="1799">
                  <c:v>-8.5463811470917805E-2</c:v>
                </c:pt>
                <c:pt idx="1800">
                  <c:v>-8.6049388575798094E-2</c:v>
                </c:pt>
                <c:pt idx="1801">
                  <c:v>-8.6403493063873696E-2</c:v>
                </c:pt>
                <c:pt idx="1802">
                  <c:v>-8.6513674109653702E-2</c:v>
                </c:pt>
                <c:pt idx="1803">
                  <c:v>-8.6371802556535607E-2</c:v>
                </c:pt>
                <c:pt idx="1804">
                  <c:v>-8.5974801398486303E-2</c:v>
                </c:pt>
                <c:pt idx="1805">
                  <c:v>-8.5323897682428901E-2</c:v>
                </c:pt>
                <c:pt idx="1806">
                  <c:v>-8.4424645234691606E-2</c:v>
                </c:pt>
                <c:pt idx="1807">
                  <c:v>-8.3286342664660701E-2</c:v>
                </c:pt>
                <c:pt idx="1808">
                  <c:v>-8.19219675950906E-2</c:v>
                </c:pt>
                <c:pt idx="1809">
                  <c:v>-8.0349011710207793E-2</c:v>
                </c:pt>
                <c:pt idx="1810">
                  <c:v>-7.8586869166266907E-2</c:v>
                </c:pt>
                <c:pt idx="1811">
                  <c:v>-7.6656916545038506E-2</c:v>
                </c:pt>
                <c:pt idx="1812">
                  <c:v>-7.4583028526858094E-2</c:v>
                </c:pt>
                <c:pt idx="1813">
                  <c:v>-7.2391381546528993E-2</c:v>
                </c:pt>
                <c:pt idx="1814">
                  <c:v>-7.0109577423114994E-2</c:v>
                </c:pt>
                <c:pt idx="1815">
                  <c:v>-6.7764362597409006E-2</c:v>
                </c:pt>
                <c:pt idx="1816">
                  <c:v>-6.5382849019713807E-2</c:v>
                </c:pt>
                <c:pt idx="1817">
                  <c:v>-6.2992834481578996E-2</c:v>
                </c:pt>
                <c:pt idx="1818">
                  <c:v>-6.0621009931239103E-2</c:v>
                </c:pt>
                <c:pt idx="1819">
                  <c:v>-5.8293686204436999E-2</c:v>
                </c:pt>
                <c:pt idx="1820">
                  <c:v>-5.6035847122547201E-2</c:v>
                </c:pt>
                <c:pt idx="1821">
                  <c:v>-5.3870098998114797E-2</c:v>
                </c:pt>
                <c:pt idx="1822">
                  <c:v>-5.1816759873033802E-2</c:v>
                </c:pt>
                <c:pt idx="1823">
                  <c:v>-4.9895634743839498E-2</c:v>
                </c:pt>
                <c:pt idx="1824">
                  <c:v>-4.8124435193318202E-2</c:v>
                </c:pt>
                <c:pt idx="1825">
                  <c:v>-4.6518134538820401E-2</c:v>
                </c:pt>
                <c:pt idx="1826">
                  <c:v>-4.5090663354764401E-2</c:v>
                </c:pt>
                <c:pt idx="1827">
                  <c:v>-4.3851655201207297E-2</c:v>
                </c:pt>
                <c:pt idx="1828">
                  <c:v>-4.2808510966140099E-2</c:v>
                </c:pt>
                <c:pt idx="1829">
                  <c:v>-4.1968069591316E-2</c:v>
                </c:pt>
                <c:pt idx="1830">
                  <c:v>-4.1334119364709397E-2</c:v>
                </c:pt>
                <c:pt idx="1831">
                  <c:v>-4.0908289873405598E-2</c:v>
                </c:pt>
                <c:pt idx="1832">
                  <c:v>-4.0691248739171897E-2</c:v>
                </c:pt>
                <c:pt idx="1833">
                  <c:v>-4.0680268887028498E-2</c:v>
                </c:pt>
                <c:pt idx="1834">
                  <c:v>-4.08698041137944E-2</c:v>
                </c:pt>
                <c:pt idx="1835">
                  <c:v>-4.1254520754697301E-2</c:v>
                </c:pt>
                <c:pt idx="1836">
                  <c:v>-4.1827667614921203E-2</c:v>
                </c:pt>
                <c:pt idx="1837">
                  <c:v>-4.2580581782739602E-2</c:v>
                </c:pt>
                <c:pt idx="1838">
                  <c:v>-4.3503499260670001E-2</c:v>
                </c:pt>
                <c:pt idx="1839">
                  <c:v>-4.4585337932191799E-2</c:v>
                </c:pt>
                <c:pt idx="1840">
                  <c:v>-4.5813961089821498E-2</c:v>
                </c:pt>
                <c:pt idx="1841">
                  <c:v>-4.7177392821421797E-2</c:v>
                </c:pt>
                <c:pt idx="1842">
                  <c:v>-4.8662119526325202E-2</c:v>
                </c:pt>
                <c:pt idx="1843">
                  <c:v>-5.0254811216737201E-2</c:v>
                </c:pt>
                <c:pt idx="1844">
                  <c:v>-5.19426791231117E-2</c:v>
                </c:pt>
                <c:pt idx="1845">
                  <c:v>-5.3711416708529199E-2</c:v>
                </c:pt>
                <c:pt idx="1846">
                  <c:v>-5.554673468205E-2</c:v>
                </c:pt>
                <c:pt idx="1847">
                  <c:v>-5.7435500628949997E-2</c:v>
                </c:pt>
                <c:pt idx="1848">
                  <c:v>-5.9363635089541303E-2</c:v>
                </c:pt>
                <c:pt idx="1849">
                  <c:v>-6.1316518219226103E-2</c:v>
                </c:pt>
                <c:pt idx="1850">
                  <c:v>-6.3281122961670502E-2</c:v>
                </c:pt>
                <c:pt idx="1851">
                  <c:v>-6.5244234516101396E-2</c:v>
                </c:pt>
                <c:pt idx="1852">
                  <c:v>-6.7194206315687802E-2</c:v>
                </c:pt>
                <c:pt idx="1853">
                  <c:v>-6.9119416671853298E-2</c:v>
                </c:pt>
                <c:pt idx="1854">
                  <c:v>-7.1007452167096405E-2</c:v>
                </c:pt>
                <c:pt idx="1855">
                  <c:v>-7.2848206828170295E-2</c:v>
                </c:pt>
                <c:pt idx="1856">
                  <c:v>-7.4631837884427801E-2</c:v>
                </c:pt>
                <c:pt idx="1857">
                  <c:v>-7.6348500240399006E-2</c:v>
                </c:pt>
                <c:pt idx="1858">
                  <c:v>-7.7990602128576794E-2</c:v>
                </c:pt>
                <c:pt idx="1859">
                  <c:v>-7.9551440624198694E-2</c:v>
                </c:pt>
                <c:pt idx="1860">
                  <c:v>-8.1023662782595193E-2</c:v>
                </c:pt>
                <c:pt idx="1861">
                  <c:v>-8.2400438135116896E-2</c:v>
                </c:pt>
                <c:pt idx="1862">
                  <c:v>-8.3677175442176094E-2</c:v>
                </c:pt>
                <c:pt idx="1863">
                  <c:v>-8.4850904362151605E-2</c:v>
                </c:pt>
                <c:pt idx="1864">
                  <c:v>-8.5918306802825598E-2</c:v>
                </c:pt>
                <c:pt idx="1865">
                  <c:v>-8.6876701154255095E-2</c:v>
                </c:pt>
                <c:pt idx="1866">
                  <c:v>-8.7724535599924505E-2</c:v>
                </c:pt>
                <c:pt idx="1867">
                  <c:v>-8.8460371463546905E-2</c:v>
                </c:pt>
                <c:pt idx="1868">
                  <c:v>-8.9085361545025304E-2</c:v>
                </c:pt>
                <c:pt idx="1869">
                  <c:v>-8.9600377376311297E-2</c:v>
                </c:pt>
                <c:pt idx="1870">
                  <c:v>-9.0006920590684505E-2</c:v>
                </c:pt>
                <c:pt idx="1871">
                  <c:v>-9.0308080321347295E-2</c:v>
                </c:pt>
                <c:pt idx="1872">
                  <c:v>-9.05065259965811E-2</c:v>
                </c:pt>
                <c:pt idx="1873">
                  <c:v>-9.0605875200746103E-2</c:v>
                </c:pt>
                <c:pt idx="1874">
                  <c:v>-9.06096403697422E-2</c:v>
                </c:pt>
                <c:pt idx="1875">
                  <c:v>-9.0522734253516396E-2</c:v>
                </c:pt>
                <c:pt idx="1876">
                  <c:v>-9.0350495795420094E-2</c:v>
                </c:pt>
                <c:pt idx="1877">
                  <c:v>-9.0097634735227999E-2</c:v>
                </c:pt>
                <c:pt idx="1878">
                  <c:v>-8.9770431395630096E-2</c:v>
                </c:pt>
                <c:pt idx="1879">
                  <c:v>-8.9375636357024293E-2</c:v>
                </c:pt>
                <c:pt idx="1880">
                  <c:v>-8.8918746813108102E-2</c:v>
                </c:pt>
                <c:pt idx="1881">
                  <c:v>-8.8404921458077407E-2</c:v>
                </c:pt>
                <c:pt idx="1882">
                  <c:v>-8.7840604678002102E-2</c:v>
                </c:pt>
                <c:pt idx="1883">
                  <c:v>-8.7232857015306406E-2</c:v>
                </c:pt>
                <c:pt idx="1884">
                  <c:v>-8.6588095494999601E-2</c:v>
                </c:pt>
                <c:pt idx="1885">
                  <c:v>-8.5913105850066507E-2</c:v>
                </c:pt>
                <c:pt idx="1886">
                  <c:v>-8.5214989320072695E-2</c:v>
                </c:pt>
                <c:pt idx="1887">
                  <c:v>-8.4500932939155199E-2</c:v>
                </c:pt>
                <c:pt idx="1888">
                  <c:v>-8.37772830252492E-2</c:v>
                </c:pt>
                <c:pt idx="1889">
                  <c:v>-8.3049637453086203E-2</c:v>
                </c:pt>
                <c:pt idx="1890">
                  <c:v>-8.2325222397287207E-2</c:v>
                </c:pt>
                <c:pt idx="1891">
                  <c:v>-8.1611012287044205E-2</c:v>
                </c:pt>
                <c:pt idx="1892">
                  <c:v>-8.0913519069468101E-2</c:v>
                </c:pt>
                <c:pt idx="1893">
                  <c:v>-8.0239854582844203E-2</c:v>
                </c:pt>
                <c:pt idx="1894">
                  <c:v>-7.9596484651418498E-2</c:v>
                </c:pt>
                <c:pt idx="1895">
                  <c:v>-7.8990481787276204E-2</c:v>
                </c:pt>
                <c:pt idx="1896">
                  <c:v>-7.8428469254743796E-2</c:v>
                </c:pt>
                <c:pt idx="1897">
                  <c:v>-7.7915616413040498E-2</c:v>
                </c:pt>
                <c:pt idx="1898">
                  <c:v>-7.7458183177313802E-2</c:v>
                </c:pt>
                <c:pt idx="1899">
                  <c:v>-7.7063313182346396E-2</c:v>
                </c:pt>
                <c:pt idx="1900">
                  <c:v>-7.6736246877536801E-2</c:v>
                </c:pt>
                <c:pt idx="1901">
                  <c:v>-7.6481548042474298E-2</c:v>
                </c:pt>
                <c:pt idx="1902">
                  <c:v>-7.6303008958618995E-2</c:v>
                </c:pt>
                <c:pt idx="1903">
                  <c:v>-7.6204566970837703E-2</c:v>
                </c:pt>
                <c:pt idx="1904">
                  <c:v>-7.6190001267676E-2</c:v>
                </c:pt>
                <c:pt idx="1905">
                  <c:v>-7.6261146905057295E-2</c:v>
                </c:pt>
                <c:pt idx="1906">
                  <c:v>-7.6420416019980106E-2</c:v>
                </c:pt>
                <c:pt idx="1907">
                  <c:v>-7.6670075901935295E-2</c:v>
                </c:pt>
                <c:pt idx="1908">
                  <c:v>-7.7009850041992206E-2</c:v>
                </c:pt>
                <c:pt idx="1909">
                  <c:v>-7.7439531039441997E-2</c:v>
                </c:pt>
                <c:pt idx="1910">
                  <c:v>-7.7958464814365497E-2</c:v>
                </c:pt>
                <c:pt idx="1911">
                  <c:v>-7.8564386116246998E-2</c:v>
                </c:pt>
                <c:pt idx="1912">
                  <c:v>-7.9255100911536397E-2</c:v>
                </c:pt>
                <c:pt idx="1913">
                  <c:v>-8.0027517872597403E-2</c:v>
                </c:pt>
                <c:pt idx="1914">
                  <c:v>-8.0877737291604704E-2</c:v>
                </c:pt>
                <c:pt idx="1915">
                  <c:v>-8.1801504314710297E-2</c:v>
                </c:pt>
                <c:pt idx="1916">
                  <c:v>-8.2794237167682597E-2</c:v>
                </c:pt>
                <c:pt idx="1917">
                  <c:v>-8.3851193249629793E-2</c:v>
                </c:pt>
                <c:pt idx="1918">
                  <c:v>-8.4966500423502803E-2</c:v>
                </c:pt>
                <c:pt idx="1919">
                  <c:v>-8.6135214278285605E-2</c:v>
                </c:pt>
                <c:pt idx="1920">
                  <c:v>-8.7351575045061802E-2</c:v>
                </c:pt>
                <c:pt idx="1921">
                  <c:v>-8.8609691816906505E-2</c:v>
                </c:pt>
                <c:pt idx="1922">
                  <c:v>-8.9905411019492107E-2</c:v>
                </c:pt>
                <c:pt idx="1923">
                  <c:v>-9.1232931932290401E-2</c:v>
                </c:pt>
                <c:pt idx="1924">
                  <c:v>-9.2587831691811298E-2</c:v>
                </c:pt>
                <c:pt idx="1925">
                  <c:v>-9.3964828149237095E-2</c:v>
                </c:pt>
                <c:pt idx="1926">
                  <c:v>-9.5359711864433302E-2</c:v>
                </c:pt>
                <c:pt idx="1927">
                  <c:v>-9.6769068540618203E-2</c:v>
                </c:pt>
                <c:pt idx="1928">
                  <c:v>-9.8188707700898006E-2</c:v>
                </c:pt>
                <c:pt idx="1929">
                  <c:v>-9.96159435010011E-2</c:v>
                </c:pt>
                <c:pt idx="1930">
                  <c:v>-0.101047102237579</c:v>
                </c:pt>
                <c:pt idx="1931">
                  <c:v>-0.10247959887741399</c:v>
                </c:pt>
                <c:pt idx="1932">
                  <c:v>-0.103911227381659</c:v>
                </c:pt>
                <c:pt idx="1933">
                  <c:v>-0.10533997849320501</c:v>
                </c:pt>
                <c:pt idx="1934">
                  <c:v>-0.106765170206331</c:v>
                </c:pt>
                <c:pt idx="1935">
                  <c:v>-0.10818399887133801</c:v>
                </c:pt>
                <c:pt idx="1936">
                  <c:v>-0.109593818303081</c:v>
                </c:pt>
                <c:pt idx="1937">
                  <c:v>-0.110993904987762</c:v>
                </c:pt>
                <c:pt idx="1938">
                  <c:v>-0.112382664747721</c:v>
                </c:pt>
                <c:pt idx="1939">
                  <c:v>-0.113758163510861</c:v>
                </c:pt>
                <c:pt idx="1940">
                  <c:v>-0.115118803017027</c:v>
                </c:pt>
                <c:pt idx="1941">
                  <c:v>-0.116461545100096</c:v>
                </c:pt>
                <c:pt idx="1942">
                  <c:v>-0.117782812854435</c:v>
                </c:pt>
                <c:pt idx="1943">
                  <c:v>-0.11908036963841</c:v>
                </c:pt>
                <c:pt idx="1944">
                  <c:v>-0.120350253529823</c:v>
                </c:pt>
                <c:pt idx="1945">
                  <c:v>-0.12158817653754</c:v>
                </c:pt>
                <c:pt idx="1946">
                  <c:v>-0.122790979499903</c:v>
                </c:pt>
                <c:pt idx="1947">
                  <c:v>-0.123954851859558</c:v>
                </c:pt>
                <c:pt idx="1948">
                  <c:v>-0.125075062427175</c:v>
                </c:pt>
                <c:pt idx="1949">
                  <c:v>-0.12614567601049501</c:v>
                </c:pt>
                <c:pt idx="1950">
                  <c:v>-0.127160982558473</c:v>
                </c:pt>
                <c:pt idx="1951">
                  <c:v>-0.128116813621763</c:v>
                </c:pt>
                <c:pt idx="1952">
                  <c:v>-0.129008147904041</c:v>
                </c:pt>
                <c:pt idx="1953">
                  <c:v>-0.129828274067702</c:v>
                </c:pt>
                <c:pt idx="1954">
                  <c:v>-0.13057259696437001</c:v>
                </c:pt>
                <c:pt idx="1955">
                  <c:v>-0.13123690848668201</c:v>
                </c:pt>
                <c:pt idx="1956">
                  <c:v>-0.13181496322778</c:v>
                </c:pt>
                <c:pt idx="1957">
                  <c:v>-0.132303220000936</c:v>
                </c:pt>
                <c:pt idx="1958">
                  <c:v>-0.13269893291690299</c:v>
                </c:pt>
                <c:pt idx="1959">
                  <c:v>-0.13299850803164101</c:v>
                </c:pt>
                <c:pt idx="1960">
                  <c:v>-0.13319951844634301</c:v>
                </c:pt>
                <c:pt idx="1961">
                  <c:v>-0.13329963818524701</c:v>
                </c:pt>
                <c:pt idx="1962">
                  <c:v>-0.13329676857432399</c:v>
                </c:pt>
                <c:pt idx="1963">
                  <c:v>-0.133190235516158</c:v>
                </c:pt>
                <c:pt idx="1964">
                  <c:v>-0.132980572154698</c:v>
                </c:pt>
                <c:pt idx="1965">
                  <c:v>-0.132668819397503</c:v>
                </c:pt>
                <c:pt idx="1966">
                  <c:v>-0.132256837237861</c:v>
                </c:pt>
                <c:pt idx="1967">
                  <c:v>-0.131746916376901</c:v>
                </c:pt>
                <c:pt idx="1968">
                  <c:v>-0.13114276622690499</c:v>
                </c:pt>
                <c:pt idx="1969">
                  <c:v>-0.130448007991253</c:v>
                </c:pt>
                <c:pt idx="1970">
                  <c:v>-0.12966715484077801</c:v>
                </c:pt>
                <c:pt idx="1971">
                  <c:v>-0.128805919799094</c:v>
                </c:pt>
                <c:pt idx="1972">
                  <c:v>-0.12787037748089999</c:v>
                </c:pt>
                <c:pt idx="1973">
                  <c:v>-0.12686696807275</c:v>
                </c:pt>
                <c:pt idx="1974">
                  <c:v>-0.125802561927537</c:v>
                </c:pt>
                <c:pt idx="1975">
                  <c:v>-0.12468446351472399</c:v>
                </c:pt>
                <c:pt idx="1976">
                  <c:v>-0.12351928052878999</c:v>
                </c:pt>
                <c:pt idx="1977">
                  <c:v>-0.122313986782353</c:v>
                </c:pt>
                <c:pt idx="1978">
                  <c:v>-0.121076808127487</c:v>
                </c:pt>
                <c:pt idx="1979">
                  <c:v>-0.11981632825069299</c:v>
                </c:pt>
                <c:pt idx="1980">
                  <c:v>-0.118539688019179</c:v>
                </c:pt>
                <c:pt idx="1981">
                  <c:v>-0.117253418424378</c:v>
                </c:pt>
                <c:pt idx="1982">
                  <c:v>-0.115964114847114</c:v>
                </c:pt>
                <c:pt idx="1983">
                  <c:v>-0.114678841780732</c:v>
                </c:pt>
                <c:pt idx="1984">
                  <c:v>-0.113403910197649</c:v>
                </c:pt>
                <c:pt idx="1985">
                  <c:v>-0.112145464301807</c:v>
                </c:pt>
                <c:pt idx="1986">
                  <c:v>-0.110908736225971</c:v>
                </c:pt>
                <c:pt idx="1987">
                  <c:v>-0.10969695684693</c:v>
                </c:pt>
                <c:pt idx="1988">
                  <c:v>-0.108513973354286</c:v>
                </c:pt>
                <c:pt idx="1989">
                  <c:v>-0.107363826991466</c:v>
                </c:pt>
                <c:pt idx="1990">
                  <c:v>-0.10624902391859101</c:v>
                </c:pt>
                <c:pt idx="1991">
                  <c:v>-0.10517083888909901</c:v>
                </c:pt>
                <c:pt idx="1992">
                  <c:v>-0.104130209012779</c:v>
                </c:pt>
                <c:pt idx="1993">
                  <c:v>-0.10312802544843</c:v>
                </c:pt>
                <c:pt idx="1994">
                  <c:v>-0.102163981538527</c:v>
                </c:pt>
                <c:pt idx="1995">
                  <c:v>-0.101235440276122</c:v>
                </c:pt>
                <c:pt idx="1996">
                  <c:v>-0.10034145337110199</c:v>
                </c:pt>
                <c:pt idx="1997">
                  <c:v>-9.9482093063195207E-2</c:v>
                </c:pt>
                <c:pt idx="1998">
                  <c:v>-9.8654712193142105E-2</c:v>
                </c:pt>
                <c:pt idx="1999">
                  <c:v>-9.7854995315682605E-2</c:v>
                </c:pt>
                <c:pt idx="2000">
                  <c:v>-9.7079562909263603E-2</c:v>
                </c:pt>
                <c:pt idx="2001">
                  <c:v>-9.6325726368228698E-2</c:v>
                </c:pt>
                <c:pt idx="2002">
                  <c:v>-9.5589223378542296E-2</c:v>
                </c:pt>
                <c:pt idx="2003">
                  <c:v>-9.4866466699651E-2</c:v>
                </c:pt>
                <c:pt idx="2004">
                  <c:v>-9.4153319030383098E-2</c:v>
                </c:pt>
                <c:pt idx="2005">
                  <c:v>-9.3444163803591607E-2</c:v>
                </c:pt>
                <c:pt idx="2006">
                  <c:v>-9.2736359449892905E-2</c:v>
                </c:pt>
                <c:pt idx="2007">
                  <c:v>-9.2026346240689103E-2</c:v>
                </c:pt>
                <c:pt idx="2008">
                  <c:v>-9.1309432985797995E-2</c:v>
                </c:pt>
                <c:pt idx="2009">
                  <c:v>-9.0582224130602504E-2</c:v>
                </c:pt>
                <c:pt idx="2010">
                  <c:v>-8.9841291318689107E-2</c:v>
                </c:pt>
                <c:pt idx="2011">
                  <c:v>-8.9083879924360898E-2</c:v>
                </c:pt>
                <c:pt idx="2012">
                  <c:v>-8.8307126780870299E-2</c:v>
                </c:pt>
                <c:pt idx="2013">
                  <c:v>-8.7509189094087406E-2</c:v>
                </c:pt>
                <c:pt idx="2014">
                  <c:v>-8.6688745163582798E-2</c:v>
                </c:pt>
                <c:pt idx="2015">
                  <c:v>-8.5844663463687396E-2</c:v>
                </c:pt>
                <c:pt idx="2016">
                  <c:v>-8.4976539209295598E-2</c:v>
                </c:pt>
                <c:pt idx="2017">
                  <c:v>-8.4083665327058604E-2</c:v>
                </c:pt>
                <c:pt idx="2018">
                  <c:v>-8.3165661099247307E-2</c:v>
                </c:pt>
                <c:pt idx="2019">
                  <c:v>-8.2224314395092493E-2</c:v>
                </c:pt>
                <c:pt idx="2020">
                  <c:v>-8.1261804183783801E-2</c:v>
                </c:pt>
                <c:pt idx="2021">
                  <c:v>-8.0279584242237301E-2</c:v>
                </c:pt>
                <c:pt idx="2022">
                  <c:v>-7.9280994300243393E-2</c:v>
                </c:pt>
                <c:pt idx="2023">
                  <c:v>-7.8269463753733795E-2</c:v>
                </c:pt>
                <c:pt idx="2024">
                  <c:v>-7.72466831401179E-2</c:v>
                </c:pt>
                <c:pt idx="2025">
                  <c:v>-7.6216284006193E-2</c:v>
                </c:pt>
                <c:pt idx="2026">
                  <c:v>-7.5183791894035706E-2</c:v>
                </c:pt>
                <c:pt idx="2027">
                  <c:v>-7.4154100979775497E-2</c:v>
                </c:pt>
                <c:pt idx="2028">
                  <c:v>-7.3132091403300306E-2</c:v>
                </c:pt>
                <c:pt idx="2029">
                  <c:v>-7.2121990165465805E-2</c:v>
                </c:pt>
                <c:pt idx="2030">
                  <c:v>-7.1129195693829195E-2</c:v>
                </c:pt>
                <c:pt idx="2031">
                  <c:v>-7.0159786332313095E-2</c:v>
                </c:pt>
                <c:pt idx="2032">
                  <c:v>-6.9218670764471593E-2</c:v>
                </c:pt>
                <c:pt idx="2033">
                  <c:v>-6.8311106082927994E-2</c:v>
                </c:pt>
                <c:pt idx="2034">
                  <c:v>-6.7442728453860207E-2</c:v>
                </c:pt>
                <c:pt idx="2035">
                  <c:v>-6.6619472383652095E-2</c:v>
                </c:pt>
                <c:pt idx="2036">
                  <c:v>-6.5846977844012403E-2</c:v>
                </c:pt>
                <c:pt idx="2037">
                  <c:v>-6.5130059339330706E-2</c:v>
                </c:pt>
                <c:pt idx="2038">
                  <c:v>-6.4473173774600906E-2</c:v>
                </c:pt>
                <c:pt idx="2039">
                  <c:v>-6.38805612858835E-2</c:v>
                </c:pt>
                <c:pt idx="2040">
                  <c:v>-6.3357921846939794E-2</c:v>
                </c:pt>
                <c:pt idx="2041">
                  <c:v>-6.2908729094486804E-2</c:v>
                </c:pt>
                <c:pt idx="2042">
                  <c:v>-6.2535667496857197E-2</c:v>
                </c:pt>
                <c:pt idx="2043">
                  <c:v>-6.2243294120678999E-2</c:v>
                </c:pt>
                <c:pt idx="2044">
                  <c:v>-6.20341734058594E-2</c:v>
                </c:pt>
                <c:pt idx="2045">
                  <c:v>-6.1910483994369603E-2</c:v>
                </c:pt>
                <c:pt idx="2046">
                  <c:v>-6.1874061932303701E-2</c:v>
                </c:pt>
                <c:pt idx="2047">
                  <c:v>-6.1926350900608003E-2</c:v>
                </c:pt>
                <c:pt idx="2048">
                  <c:v>-6.2068531253990998E-2</c:v>
                </c:pt>
                <c:pt idx="2049">
                  <c:v>-6.23015661251737E-2</c:v>
                </c:pt>
                <c:pt idx="2050">
                  <c:v>-6.2624748147184703E-2</c:v>
                </c:pt>
                <c:pt idx="2051">
                  <c:v>-6.30364675778506E-2</c:v>
                </c:pt>
                <c:pt idx="2052">
                  <c:v>-6.3536502902792696E-2</c:v>
                </c:pt>
                <c:pt idx="2053">
                  <c:v>-6.4123280707656105E-2</c:v>
                </c:pt>
                <c:pt idx="2054">
                  <c:v>-6.4794678835533706E-2</c:v>
                </c:pt>
                <c:pt idx="2055">
                  <c:v>-6.5548285361015493E-2</c:v>
                </c:pt>
                <c:pt idx="2056">
                  <c:v>-6.6380710582695499E-2</c:v>
                </c:pt>
                <c:pt idx="2057">
                  <c:v>-6.7288105950530003E-2</c:v>
                </c:pt>
                <c:pt idx="2058">
                  <c:v>-6.8266640536439202E-2</c:v>
                </c:pt>
                <c:pt idx="2059">
                  <c:v>-6.9312688214986207E-2</c:v>
                </c:pt>
                <c:pt idx="2060">
                  <c:v>-7.0420974724795998E-2</c:v>
                </c:pt>
                <c:pt idx="2061">
                  <c:v>-7.1585550177075297E-2</c:v>
                </c:pt>
                <c:pt idx="2062">
                  <c:v>-7.2800379665985807E-2</c:v>
                </c:pt>
                <c:pt idx="2063">
                  <c:v>-7.4060034176447895E-2</c:v>
                </c:pt>
                <c:pt idx="2064">
                  <c:v>-7.5359006915416707E-2</c:v>
                </c:pt>
                <c:pt idx="2065">
                  <c:v>-7.6691205472037699E-2</c:v>
                </c:pt>
                <c:pt idx="2066">
                  <c:v>-7.8049135041327697E-2</c:v>
                </c:pt>
                <c:pt idx="2067">
                  <c:v>-7.9426133446756503E-2</c:v>
                </c:pt>
                <c:pt idx="2068">
                  <c:v>-8.0816022088383302E-2</c:v>
                </c:pt>
                <c:pt idx="2069">
                  <c:v>-8.2211099129390799E-2</c:v>
                </c:pt>
                <c:pt idx="2070">
                  <c:v>-8.3604330318111902E-2</c:v>
                </c:pt>
                <c:pt idx="2071">
                  <c:v>-8.4988309259442202E-2</c:v>
                </c:pt>
                <c:pt idx="2072">
                  <c:v>-8.6356414988121202E-2</c:v>
                </c:pt>
                <c:pt idx="2073">
                  <c:v>-8.7702312880961697E-2</c:v>
                </c:pt>
                <c:pt idx="2074">
                  <c:v>-8.9018522856800397E-2</c:v>
                </c:pt>
                <c:pt idx="2075">
                  <c:v>-9.0298205784460003E-2</c:v>
                </c:pt>
                <c:pt idx="2076">
                  <c:v>-9.1535814666943202E-2</c:v>
                </c:pt>
                <c:pt idx="2077">
                  <c:v>-9.2725282777435997E-2</c:v>
                </c:pt>
                <c:pt idx="2078">
                  <c:v>-9.3860410078339507E-2</c:v>
                </c:pt>
                <c:pt idx="2079">
                  <c:v>-9.4935676842396302E-2</c:v>
                </c:pt>
                <c:pt idx="2080">
                  <c:v>-9.5945244719516695E-2</c:v>
                </c:pt>
                <c:pt idx="2081">
                  <c:v>-9.6884625095705695E-2</c:v>
                </c:pt>
                <c:pt idx="2082">
                  <c:v>-9.7750419055090507E-2</c:v>
                </c:pt>
                <c:pt idx="2083">
                  <c:v>-9.8537833512039597E-2</c:v>
                </c:pt>
                <c:pt idx="2084">
                  <c:v>-9.9242962028535206E-2</c:v>
                </c:pt>
                <c:pt idx="2085">
                  <c:v>-9.9863133113550301E-2</c:v>
                </c:pt>
                <c:pt idx="2086">
                  <c:v>-0.10039595118010999</c:v>
                </c:pt>
                <c:pt idx="2087">
                  <c:v>-0.10083960041444801</c:v>
                </c:pt>
                <c:pt idx="2088">
                  <c:v>-0.101191593308691</c:v>
                </c:pt>
                <c:pt idx="2089">
                  <c:v>-0.10145066148217</c:v>
                </c:pt>
                <c:pt idx="2090">
                  <c:v>-0.10161656470085401</c:v>
                </c:pt>
                <c:pt idx="2091">
                  <c:v>-0.10168928190491899</c:v>
                </c:pt>
                <c:pt idx="2092">
                  <c:v>-0.10166977288309401</c:v>
                </c:pt>
                <c:pt idx="2093">
                  <c:v>-0.101558082224542</c:v>
                </c:pt>
                <c:pt idx="2094">
                  <c:v>-0.10135388134481201</c:v>
                </c:pt>
                <c:pt idx="2095">
                  <c:v>-0.101058972642048</c:v>
                </c:pt>
                <c:pt idx="2096">
                  <c:v>-0.100675175521159</c:v>
                </c:pt>
                <c:pt idx="2097">
                  <c:v>-0.100203992219405</c:v>
                </c:pt>
                <c:pt idx="2098">
                  <c:v>-9.9648820122835699E-2</c:v>
                </c:pt>
                <c:pt idx="2099">
                  <c:v>-9.9012510107340607E-2</c:v>
                </c:pt>
                <c:pt idx="2100">
                  <c:v>-9.8297049601299299E-2</c:v>
                </c:pt>
                <c:pt idx="2101">
                  <c:v>-9.7505337171480896E-2</c:v>
                </c:pt>
                <c:pt idx="2102">
                  <c:v>-9.6640160639376194E-2</c:v>
                </c:pt>
                <c:pt idx="2103">
                  <c:v>-9.57049295957597E-2</c:v>
                </c:pt>
                <c:pt idx="2104">
                  <c:v>-9.4704010517160805E-2</c:v>
                </c:pt>
                <c:pt idx="2105">
                  <c:v>-9.3640383091049606E-2</c:v>
                </c:pt>
                <c:pt idx="2106">
                  <c:v>-9.2516946266835598E-2</c:v>
                </c:pt>
                <c:pt idx="2107">
                  <c:v>-9.13377274675264E-2</c:v>
                </c:pt>
                <c:pt idx="2108">
                  <c:v>-9.01069911922628E-2</c:v>
                </c:pt>
                <c:pt idx="2109">
                  <c:v>-8.8828362790942195E-2</c:v>
                </c:pt>
                <c:pt idx="2110">
                  <c:v>-8.7504554651848698E-2</c:v>
                </c:pt>
                <c:pt idx="2111">
                  <c:v>-8.6138938500096393E-2</c:v>
                </c:pt>
                <c:pt idx="2112">
                  <c:v>-8.4735406972788405E-2</c:v>
                </c:pt>
                <c:pt idx="2113">
                  <c:v>-8.3297013048674498E-2</c:v>
                </c:pt>
                <c:pt idx="2114">
                  <c:v>-8.1826816524203094E-2</c:v>
                </c:pt>
                <c:pt idx="2115">
                  <c:v>-8.0328390649198597E-2</c:v>
                </c:pt>
                <c:pt idx="2116">
                  <c:v>-7.8805160342499694E-2</c:v>
                </c:pt>
                <c:pt idx="2117">
                  <c:v>-7.7260282785062306E-2</c:v>
                </c:pt>
                <c:pt idx="2118">
                  <c:v>-7.5697311881484902E-2</c:v>
                </c:pt>
                <c:pt idx="2119">
                  <c:v>-7.4117882949186406E-2</c:v>
                </c:pt>
                <c:pt idx="2120">
                  <c:v>-7.2525363087585906E-2</c:v>
                </c:pt>
                <c:pt idx="2121">
                  <c:v>-7.0923000324769905E-2</c:v>
                </c:pt>
                <c:pt idx="2122">
                  <c:v>-6.9312252203873895E-2</c:v>
                </c:pt>
                <c:pt idx="2123">
                  <c:v>-6.7695630755304395E-2</c:v>
                </c:pt>
                <c:pt idx="2124">
                  <c:v>-6.6075058695672498E-2</c:v>
                </c:pt>
                <c:pt idx="2125">
                  <c:v>-6.4453690923074403E-2</c:v>
                </c:pt>
                <c:pt idx="2126">
                  <c:v>-6.2832473878092196E-2</c:v>
                </c:pt>
                <c:pt idx="2127">
                  <c:v>-6.1214456979012802E-2</c:v>
                </c:pt>
                <c:pt idx="2128">
                  <c:v>-5.9602236320981203E-2</c:v>
                </c:pt>
                <c:pt idx="2129">
                  <c:v>-5.7995708340909002E-2</c:v>
                </c:pt>
                <c:pt idx="2130">
                  <c:v>-5.6397727314809298E-2</c:v>
                </c:pt>
                <c:pt idx="2131">
                  <c:v>-5.4809816646796898E-2</c:v>
                </c:pt>
                <c:pt idx="2132">
                  <c:v>-5.32321683955813E-2</c:v>
                </c:pt>
                <c:pt idx="2133">
                  <c:v>-5.1666906264479499E-2</c:v>
                </c:pt>
                <c:pt idx="2134">
                  <c:v>-5.0115434809293397E-2</c:v>
                </c:pt>
                <c:pt idx="2135">
                  <c:v>-4.8578150876806399E-2</c:v>
                </c:pt>
                <c:pt idx="2136">
                  <c:v>-4.7056019939543003E-2</c:v>
                </c:pt>
                <c:pt idx="2137">
                  <c:v>-4.5550041430130701E-2</c:v>
                </c:pt>
                <c:pt idx="2138">
                  <c:v>-4.4060534243990798E-2</c:v>
                </c:pt>
                <c:pt idx="2139">
                  <c:v>-4.2587113916919599E-2</c:v>
                </c:pt>
                <c:pt idx="2140">
                  <c:v>-4.1130269898969798E-2</c:v>
                </c:pt>
                <c:pt idx="2141">
                  <c:v>-3.96897412110917E-2</c:v>
                </c:pt>
                <c:pt idx="2142">
                  <c:v>-3.8265316235743203E-2</c:v>
                </c:pt>
                <c:pt idx="2143">
                  <c:v>-3.6857291621108498E-2</c:v>
                </c:pt>
                <c:pt idx="2144">
                  <c:v>-3.5464951054439503E-2</c:v>
                </c:pt>
                <c:pt idx="2145">
                  <c:v>-3.4087625248569897E-2</c:v>
                </c:pt>
                <c:pt idx="2146">
                  <c:v>-3.2723580589295503E-2</c:v>
                </c:pt>
                <c:pt idx="2147">
                  <c:v>-3.1370926584285898E-2</c:v>
                </c:pt>
                <c:pt idx="2148">
                  <c:v>-3.0029317753095301E-2</c:v>
                </c:pt>
                <c:pt idx="2149">
                  <c:v>-2.86977067780072E-2</c:v>
                </c:pt>
                <c:pt idx="2150">
                  <c:v>-2.73739288463202E-2</c:v>
                </c:pt>
                <c:pt idx="2151">
                  <c:v>-2.6056400678072099E-2</c:v>
                </c:pt>
                <c:pt idx="2152">
                  <c:v>-2.4743182512065798E-2</c:v>
                </c:pt>
                <c:pt idx="2153">
                  <c:v>-2.3432352292698699E-2</c:v>
                </c:pt>
                <c:pt idx="2154">
                  <c:v>-2.2121227312646801E-2</c:v>
                </c:pt>
                <c:pt idx="2155">
                  <c:v>-2.08065505706744E-2</c:v>
                </c:pt>
                <c:pt idx="2156">
                  <c:v>-1.9487197008963099E-2</c:v>
                </c:pt>
                <c:pt idx="2157">
                  <c:v>-1.8160791405515901E-2</c:v>
                </c:pt>
                <c:pt idx="2158">
                  <c:v>-1.6824240461303399E-2</c:v>
                </c:pt>
                <c:pt idx="2159">
                  <c:v>-1.54749934261503E-2</c:v>
                </c:pt>
                <c:pt idx="2160">
                  <c:v>-1.41113089611052E-2</c:v>
                </c:pt>
                <c:pt idx="2161">
                  <c:v>-1.27302518419959E-2</c:v>
                </c:pt>
                <c:pt idx="2162">
                  <c:v>-1.13283639562073E-2</c:v>
                </c:pt>
                <c:pt idx="2163">
                  <c:v>-9.9050905963602807E-3</c:v>
                </c:pt>
                <c:pt idx="2164">
                  <c:v>-8.4589759338015592E-3</c:v>
                </c:pt>
                <c:pt idx="2165">
                  <c:v>-6.9865169602712201E-3</c:v>
                </c:pt>
                <c:pt idx="2166">
                  <c:v>-5.48553092972152E-3</c:v>
                </c:pt>
                <c:pt idx="2167">
                  <c:v>-3.9556647578295398E-3</c:v>
                </c:pt>
                <c:pt idx="2168">
                  <c:v>-2.39528043960623E-3</c:v>
                </c:pt>
                <c:pt idx="2169">
                  <c:v>-8.0237050487721897E-4</c:v>
                </c:pt>
                <c:pt idx="2170">
                  <c:v>8.2425434299696998E-4</c:v>
                </c:pt>
                <c:pt idx="2171">
                  <c:v>2.4854209367301599E-3</c:v>
                </c:pt>
                <c:pt idx="2172">
                  <c:v>4.1817356354431796E-3</c:v>
                </c:pt>
                <c:pt idx="2173">
                  <c:v>5.9137141067435303E-3</c:v>
                </c:pt>
                <c:pt idx="2174">
                  <c:v>7.6815266640932901E-3</c:v>
                </c:pt>
                <c:pt idx="2175">
                  <c:v>9.4847644647523092E-3</c:v>
                </c:pt>
                <c:pt idx="2176">
                  <c:v>1.1322738557888901E-2</c:v>
                </c:pt>
                <c:pt idx="2177">
                  <c:v>1.31951086921202E-2</c:v>
                </c:pt>
                <c:pt idx="2178">
                  <c:v>1.51006615337087E-2</c:v>
                </c:pt>
                <c:pt idx="2179">
                  <c:v>1.70383977625507E-2</c:v>
                </c:pt>
                <c:pt idx="2180">
                  <c:v>1.9006593561791699E-2</c:v>
                </c:pt>
                <c:pt idx="2181">
                  <c:v>2.1003414285585199E-2</c:v>
                </c:pt>
                <c:pt idx="2182">
                  <c:v>2.30277328131775E-2</c:v>
                </c:pt>
                <c:pt idx="2183">
                  <c:v>2.5077364436720199E-2</c:v>
                </c:pt>
                <c:pt idx="2184">
                  <c:v>2.7149063859001399E-2</c:v>
                </c:pt>
                <c:pt idx="2185">
                  <c:v>2.9240370341947201E-2</c:v>
                </c:pt>
                <c:pt idx="2186">
                  <c:v>3.1349620497229197E-2</c:v>
                </c:pt>
                <c:pt idx="2187">
                  <c:v>3.3473823727888298E-2</c:v>
                </c:pt>
                <c:pt idx="2188">
                  <c:v>3.56099995792927E-2</c:v>
                </c:pt>
                <c:pt idx="2189">
                  <c:v>3.7755323942405203E-2</c:v>
                </c:pt>
                <c:pt idx="2190">
                  <c:v>3.9906561152143201E-2</c:v>
                </c:pt>
                <c:pt idx="2191">
                  <c:v>4.2060683872574299E-2</c:v>
                </c:pt>
                <c:pt idx="2192">
                  <c:v>4.4214886315170301E-2</c:v>
                </c:pt>
                <c:pt idx="2193">
                  <c:v>4.6365989322404301E-2</c:v>
                </c:pt>
                <c:pt idx="2194">
                  <c:v>4.8527216445791901E-2</c:v>
                </c:pt>
                <c:pt idx="2195">
                  <c:v>5.1281600511555198E-2</c:v>
                </c:pt>
                <c:pt idx="2196">
                  <c:v>5.4451340432781499E-2</c:v>
                </c:pt>
                <c:pt idx="2197">
                  <c:v>5.73435481178328E-2</c:v>
                </c:pt>
                <c:pt idx="2198">
                  <c:v>6.00571427412381E-2</c:v>
                </c:pt>
                <c:pt idx="2199">
                  <c:v>6.2656989860759696E-2</c:v>
                </c:pt>
                <c:pt idx="2200">
                  <c:v>6.5171497051532107E-2</c:v>
                </c:pt>
                <c:pt idx="2201">
                  <c:v>6.7615036231766595E-2</c:v>
                </c:pt>
                <c:pt idx="2202">
                  <c:v>6.9995075349973998E-2</c:v>
                </c:pt>
                <c:pt idx="2203">
                  <c:v>7.2315436640973493E-2</c:v>
                </c:pt>
                <c:pt idx="2204">
                  <c:v>7.4580224190449906E-2</c:v>
                </c:pt>
                <c:pt idx="2205">
                  <c:v>7.6791130061864402E-2</c:v>
                </c:pt>
                <c:pt idx="2206">
                  <c:v>7.8949655366381405E-2</c:v>
                </c:pt>
                <c:pt idx="2207">
                  <c:v>8.1058609638285095E-2</c:v>
                </c:pt>
                <c:pt idx="2208">
                  <c:v>8.3117988392580305E-2</c:v>
                </c:pt>
                <c:pt idx="2209">
                  <c:v>8.5128495829530498E-2</c:v>
                </c:pt>
                <c:pt idx="2210">
                  <c:v>8.7091843868157895E-2</c:v>
                </c:pt>
                <c:pt idx="2211">
                  <c:v>8.9007920707650706E-2</c:v>
                </c:pt>
                <c:pt idx="2212">
                  <c:v>9.0876021484254194E-2</c:v>
                </c:pt>
                <c:pt idx="2213">
                  <c:v>9.26948177457107E-2</c:v>
                </c:pt>
                <c:pt idx="2214">
                  <c:v>9.4462786746166802E-2</c:v>
                </c:pt>
                <c:pt idx="2215">
                  <c:v>9.6177058388725797E-2</c:v>
                </c:pt>
                <c:pt idx="2216">
                  <c:v>9.7833266377471403E-2</c:v>
                </c:pt>
                <c:pt idx="2217">
                  <c:v>9.94279714241353E-2</c:v>
                </c:pt>
                <c:pt idx="2218">
                  <c:v>0.10095956853730401</c:v>
                </c:pt>
                <c:pt idx="2219">
                  <c:v>0.102427920915118</c:v>
                </c:pt>
                <c:pt idx="2220">
                  <c:v>0.103832697862332</c:v>
                </c:pt>
                <c:pt idx="2221">
                  <c:v>0.105176705721802</c:v>
                </c:pt>
                <c:pt idx="2222">
                  <c:v>0.106464549527996</c:v>
                </c:pt>
                <c:pt idx="2223">
                  <c:v>0.107699739864951</c:v>
                </c:pt>
                <c:pt idx="2224">
                  <c:v>0.108886952650786</c:v>
                </c:pt>
                <c:pt idx="2225">
                  <c:v>0.1100319239848</c:v>
                </c:pt>
                <c:pt idx="2226">
                  <c:v>0.11113886602645499</c:v>
                </c:pt>
                <c:pt idx="2227">
                  <c:v>0.11221098472233799</c:v>
                </c:pt>
                <c:pt idx="2228">
                  <c:v>0.113250581815412</c:v>
                </c:pt>
                <c:pt idx="2229">
                  <c:v>0.114258759598864</c:v>
                </c:pt>
                <c:pt idx="2230">
                  <c:v>0.115237969259449</c:v>
                </c:pt>
                <c:pt idx="2231">
                  <c:v>0.11619000101363899</c:v>
                </c:pt>
                <c:pt idx="2232">
                  <c:v>0.117114951828436</c:v>
                </c:pt>
                <c:pt idx="2233">
                  <c:v>0.118013915714565</c:v>
                </c:pt>
                <c:pt idx="2234">
                  <c:v>0.11888790424317899</c:v>
                </c:pt>
                <c:pt idx="2235">
                  <c:v>0.11973789155247901</c:v>
                </c:pt>
                <c:pt idx="2236">
                  <c:v>0.120565048516404</c:v>
                </c:pt>
                <c:pt idx="2237">
                  <c:v>0.12137070816958</c:v>
                </c:pt>
                <c:pt idx="2238">
                  <c:v>0.122155933885229</c:v>
                </c:pt>
                <c:pt idx="2239">
                  <c:v>0.122920747496316</c:v>
                </c:pt>
                <c:pt idx="2240">
                  <c:v>0.123666257980317</c:v>
                </c:pt>
                <c:pt idx="2241">
                  <c:v>0.124394359936927</c:v>
                </c:pt>
                <c:pt idx="2242">
                  <c:v>0.12510520648686299</c:v>
                </c:pt>
                <c:pt idx="2243">
                  <c:v>0.12579678679211201</c:v>
                </c:pt>
                <c:pt idx="2244">
                  <c:v>0.126467472477269</c:v>
                </c:pt>
                <c:pt idx="2245">
                  <c:v>0.12711730538395299</c:v>
                </c:pt>
                <c:pt idx="2246">
                  <c:v>0.12774556713809801</c:v>
                </c:pt>
                <c:pt idx="2247">
                  <c:v>0.12835055535222301</c:v>
                </c:pt>
                <c:pt idx="2248">
                  <c:v>0.128931012551843</c:v>
                </c:pt>
                <c:pt idx="2249">
                  <c:v>0.12948584930201101</c:v>
                </c:pt>
                <c:pt idx="2250">
                  <c:v>0.13001309777357001</c:v>
                </c:pt>
                <c:pt idx="2251">
                  <c:v>0.13051198249933901</c:v>
                </c:pt>
                <c:pt idx="2252">
                  <c:v>0.13098279324512799</c:v>
                </c:pt>
                <c:pt idx="2253">
                  <c:v>0.13142543338325799</c:v>
                </c:pt>
                <c:pt idx="2254">
                  <c:v>0.13184053457287701</c:v>
                </c:pt>
                <c:pt idx="2255">
                  <c:v>0.13222851007790001</c:v>
                </c:pt>
                <c:pt idx="2256">
                  <c:v>0.132589304477364</c:v>
                </c:pt>
                <c:pt idx="2257">
                  <c:v>0.132923804950455</c:v>
                </c:pt>
                <c:pt idx="2258">
                  <c:v>0.133232122274798</c:v>
                </c:pt>
                <c:pt idx="2259">
                  <c:v>0.133513963088426</c:v>
                </c:pt>
                <c:pt idx="2260">
                  <c:v>0.13376958992056801</c:v>
                </c:pt>
                <c:pt idx="2261">
                  <c:v>0.13399915188977299</c:v>
                </c:pt>
                <c:pt idx="2262">
                  <c:v>0.13420182605857101</c:v>
                </c:pt>
                <c:pt idx="2263">
                  <c:v>0.13437586248109701</c:v>
                </c:pt>
                <c:pt idx="2264">
                  <c:v>0.13452107323305901</c:v>
                </c:pt>
                <c:pt idx="2265">
                  <c:v>0.134636782957398</c:v>
                </c:pt>
                <c:pt idx="2266">
                  <c:v>0.13472088207352201</c:v>
                </c:pt>
                <c:pt idx="2267">
                  <c:v>0.13477324743514699</c:v>
                </c:pt>
                <c:pt idx="2268">
                  <c:v>0.13479381516914901</c:v>
                </c:pt>
                <c:pt idx="2269">
                  <c:v>0.13478217689128</c:v>
                </c:pt>
                <c:pt idx="2270">
                  <c:v>0.134738203960305</c:v>
                </c:pt>
                <c:pt idx="2271">
                  <c:v>0.13466122867033101</c:v>
                </c:pt>
                <c:pt idx="2272">
                  <c:v>0.13455170903168101</c:v>
                </c:pt>
                <c:pt idx="2273">
                  <c:v>0.134410742358618</c:v>
                </c:pt>
                <c:pt idx="2274">
                  <c:v>0.134238521798414</c:v>
                </c:pt>
                <c:pt idx="2275">
                  <c:v>0.13403628641184301</c:v>
                </c:pt>
                <c:pt idx="2276">
                  <c:v>0.13380680227012001</c:v>
                </c:pt>
                <c:pt idx="2277">
                  <c:v>0.133550406808042</c:v>
                </c:pt>
                <c:pt idx="2278">
                  <c:v>0.13326665128062301</c:v>
                </c:pt>
                <c:pt idx="2279">
                  <c:v>0.13295625504376399</c:v>
                </c:pt>
                <c:pt idx="2280">
                  <c:v>0.132620913906735</c:v>
                </c:pt>
                <c:pt idx="2281">
                  <c:v>0.132262604047506</c:v>
                </c:pt>
                <c:pt idx="2282">
                  <c:v>0.13188399621379701</c:v>
                </c:pt>
                <c:pt idx="2283">
                  <c:v>0.13148894108782899</c:v>
                </c:pt>
                <c:pt idx="2284">
                  <c:v>0.13108175080829801</c:v>
                </c:pt>
                <c:pt idx="2285">
                  <c:v>0.130669433256383</c:v>
                </c:pt>
                <c:pt idx="2286">
                  <c:v>0.13026023642826301</c:v>
                </c:pt>
                <c:pt idx="2287">
                  <c:v>0.12986265082821599</c:v>
                </c:pt>
                <c:pt idx="2288">
                  <c:v>0.12948544706196899</c:v>
                </c:pt>
                <c:pt idx="2289">
                  <c:v>0.129137856538798</c:v>
                </c:pt>
                <c:pt idx="2290">
                  <c:v>0.12883000646723</c:v>
                </c:pt>
                <c:pt idx="2291">
                  <c:v>0.12856990203798199</c:v>
                </c:pt>
                <c:pt idx="2292">
                  <c:v>0.12836499252200301</c:v>
                </c:pt>
                <c:pt idx="2293">
                  <c:v>0.128222433917417</c:v>
                </c:pt>
                <c:pt idx="2294">
                  <c:v>0.128147633597504</c:v>
                </c:pt>
                <c:pt idx="2295">
                  <c:v>0.12814450062258501</c:v>
                </c:pt>
                <c:pt idx="2296">
                  <c:v>0.12821507044431399</c:v>
                </c:pt>
                <c:pt idx="2297">
                  <c:v>0.12835878509762999</c:v>
                </c:pt>
                <c:pt idx="2298">
                  <c:v>0.12857188722603499</c:v>
                </c:pt>
                <c:pt idx="2299">
                  <c:v>0.12884890935804699</c:v>
                </c:pt>
                <c:pt idx="2300">
                  <c:v>0.129182103931994</c:v>
                </c:pt>
                <c:pt idx="2301">
                  <c:v>0.12956153585063901</c:v>
                </c:pt>
                <c:pt idx="2302">
                  <c:v>0.12997741539410801</c:v>
                </c:pt>
                <c:pt idx="2303">
                  <c:v>0.13042063418852201</c:v>
                </c:pt>
                <c:pt idx="2304">
                  <c:v>0.13088350126760101</c:v>
                </c:pt>
                <c:pt idx="2305">
                  <c:v>0.131360775562297</c:v>
                </c:pt>
                <c:pt idx="2306">
                  <c:v>0.13184982452623301</c:v>
                </c:pt>
                <c:pt idx="2307">
                  <c:v>0.132350679577321</c:v>
                </c:pt>
                <c:pt idx="2308">
                  <c:v>0.132866657080872</c:v>
                </c:pt>
                <c:pt idx="2309">
                  <c:v>0.13340153176045799</c:v>
                </c:pt>
                <c:pt idx="2310">
                  <c:v>0.13395945453522601</c:v>
                </c:pt>
                <c:pt idx="2311">
                  <c:v>0.13454695759633201</c:v>
                </c:pt>
                <c:pt idx="2312">
                  <c:v>0.13517083136355099</c:v>
                </c:pt>
                <c:pt idx="2313">
                  <c:v>0.13583696658733499</c:v>
                </c:pt>
                <c:pt idx="2314">
                  <c:v>0.136549642203984</c:v>
                </c:pt>
                <c:pt idx="2315">
                  <c:v>0.13731247466153701</c:v>
                </c:pt>
                <c:pt idx="2316">
                  <c:v>0.138128958132444</c:v>
                </c:pt>
                <c:pt idx="2317">
                  <c:v>0.13900021889827799</c:v>
                </c:pt>
                <c:pt idx="2318">
                  <c:v>0.13992618167506801</c:v>
                </c:pt>
                <c:pt idx="2319">
                  <c:v>0.14090449441056899</c:v>
                </c:pt>
                <c:pt idx="2320">
                  <c:v>0.14193045532474199</c:v>
                </c:pt>
                <c:pt idx="2321">
                  <c:v>0.14299769550766001</c:v>
                </c:pt>
                <c:pt idx="2322">
                  <c:v>0.14409711801563099</c:v>
                </c:pt>
                <c:pt idx="2323">
                  <c:v>0.145217983163414</c:v>
                </c:pt>
                <c:pt idx="2324">
                  <c:v>0.146346348955086</c:v>
                </c:pt>
                <c:pt idx="2325">
                  <c:v>0.14746666073911099</c:v>
                </c:pt>
                <c:pt idx="2326">
                  <c:v>0.14856440661752199</c:v>
                </c:pt>
                <c:pt idx="2327">
                  <c:v>0.149623258783769</c:v>
                </c:pt>
                <c:pt idx="2328">
                  <c:v>0.150626530772832</c:v>
                </c:pt>
                <c:pt idx="2329">
                  <c:v>0.15156220008444199</c:v>
                </c:pt>
                <c:pt idx="2330">
                  <c:v>0.15242074287930399</c:v>
                </c:pt>
                <c:pt idx="2331">
                  <c:v>0.15319518886828601</c:v>
                </c:pt>
                <c:pt idx="2332">
                  <c:v>0.15388631754207699</c:v>
                </c:pt>
                <c:pt idx="2333">
                  <c:v>0.15450299023716399</c:v>
                </c:pt>
                <c:pt idx="2334">
                  <c:v>0.155060991530098</c:v>
                </c:pt>
                <c:pt idx="2335">
                  <c:v>0.155584179327105</c:v>
                </c:pt>
                <c:pt idx="2336">
                  <c:v>0.15610454336962401</c:v>
                </c:pt>
                <c:pt idx="2337">
                  <c:v>0.156660653857145</c:v>
                </c:pt>
                <c:pt idx="2338">
                  <c:v>0.157296389089638</c:v>
                </c:pt>
                <c:pt idx="2339">
                  <c:v>0.15805933612376599</c:v>
                </c:pt>
                <c:pt idx="2340">
                  <c:v>0.15899853496972099</c:v>
                </c:pt>
                <c:pt idx="2341">
                  <c:v>0.160163614790304</c:v>
                </c:pt>
                <c:pt idx="2342">
                  <c:v>0.16160227187328</c:v>
                </c:pt>
                <c:pt idx="2343">
                  <c:v>0.16335835503379201</c:v>
                </c:pt>
                <c:pt idx="2344">
                  <c:v>0.16547599230044099</c:v>
                </c:pt>
                <c:pt idx="2345">
                  <c:v>0.16799612539209099</c:v>
                </c:pt>
                <c:pt idx="2346">
                  <c:v>0.170951409157726</c:v>
                </c:pt>
                <c:pt idx="2347">
                  <c:v>0.174364406167448</c:v>
                </c:pt>
                <c:pt idx="2348" formatCode="0.00E+00">
                  <c:v>0.178240911159845</c:v>
                </c:pt>
                <c:pt idx="2349">
                  <c:v>0.18256638612752599</c:v>
                </c:pt>
                <c:pt idx="2350">
                  <c:v>0.18730102275528299</c:v>
                </c:pt>
                <c:pt idx="2351">
                  <c:v>0.19237297319612601</c:v>
                </c:pt>
                <c:pt idx="2352">
                  <c:v>0.19767579465872301</c:v>
                </c:pt>
                <c:pt idx="2353">
                  <c:v>0.20306654675701599</c:v>
                </c:pt>
                <c:pt idx="2354">
                  <c:v>0.20836841677083301</c:v>
                </c:pt>
                <c:pt idx="2355">
                  <c:v>0.21337251925381301</c:v>
                </c:pt>
                <c:pt idx="2356">
                  <c:v>0.21783969155711499</c:v>
                </c:pt>
                <c:pt idx="2357">
                  <c:v>0.22151606988509401</c:v>
                </c:pt>
                <c:pt idx="2358">
                  <c:v>0.224143373335881</c:v>
                </c:pt>
                <c:pt idx="2359">
                  <c:v>0.225472332514107</c:v>
                </c:pt>
                <c:pt idx="2360">
                  <c:v>0.22528049058449201</c:v>
                </c:pt>
                <c:pt idx="2361">
                  <c:v>0.223383375829938</c:v>
                </c:pt>
                <c:pt idx="2362">
                  <c:v>0.21964806118403399</c:v>
                </c:pt>
                <c:pt idx="2363">
                  <c:v>0.214001959592825</c:v>
                </c:pt>
                <c:pt idx="2364">
                  <c:v>0.20644250551139501</c:v>
                </c:pt>
                <c:pt idx="2365">
                  <c:v>0.19704368470358</c:v>
                </c:pt>
                <c:pt idx="2366">
                  <c:v>0.18595546864389401</c:v>
                </c:pt>
                <c:pt idx="2367">
                  <c:v>0.17340140364470699</c:v>
                </c:pt>
                <c:pt idx="2368">
                  <c:v>0.159675753657915</c:v>
                </c:pt>
                <c:pt idx="2369">
                  <c:v>0.145142303193872</c:v>
                </c:pt>
                <c:pt idx="2370">
                  <c:v>0.13022636175956401</c:v>
                </c:pt>
                <c:pt idx="2371">
                  <c:v>0.115403576047655</c:v>
                </c:pt>
                <c:pt idx="2372">
                  <c:v>0.101185768719085</c:v>
                </c:pt>
                <c:pt idx="2373">
                  <c:v>8.8097785791749095E-2</c:v>
                </c:pt>
                <c:pt idx="2374">
                  <c:v>7.6650202870313197E-2</c:v>
                </c:pt>
                <c:pt idx="2375">
                  <c:v>6.7324111383812404E-2</c:v>
                </c:pt>
                <c:pt idx="2376">
                  <c:v>6.0567870517937702E-2</c:v>
                </c:pt>
                <c:pt idx="2377">
                  <c:v>5.6785974172289297E-2</c:v>
                </c:pt>
                <c:pt idx="2378">
                  <c:v>5.6308467981195799E-2</c:v>
                </c:pt>
                <c:pt idx="2379">
                  <c:v>5.93506484728357E-2</c:v>
                </c:pt>
                <c:pt idx="2380">
                  <c:v>6.5962094979898606E-2</c:v>
                </c:pt>
                <c:pt idx="2381">
                  <c:v>7.5980713459136803E-2</c:v>
                </c:pt>
                <c:pt idx="2382">
                  <c:v>8.9024895772744306E-2</c:v>
                </c:pt>
                <c:pt idx="2383">
                  <c:v>0.104509552986537</c:v>
                </c:pt>
                <c:pt idx="2384">
                  <c:v>0.121698088807926</c:v>
                </c:pt>
                <c:pt idx="2385">
                  <c:v>0.13965815372426901</c:v>
                </c:pt>
                <c:pt idx="2386">
                  <c:v>0.15725964559741901</c:v>
                </c:pt>
                <c:pt idx="2387">
                  <c:v>0.17341862088280099</c:v>
                </c:pt>
                <c:pt idx="2388">
                  <c:v>0.187092185583415</c:v>
                </c:pt>
                <c:pt idx="2389">
                  <c:v>0.19728646227117699</c:v>
                </c:pt>
                <c:pt idx="2390">
                  <c:v>0.203200039607005</c:v>
                </c:pt>
                <c:pt idx="2391">
                  <c:v>0.204242286904533</c:v>
                </c:pt>
                <c:pt idx="2392">
                  <c:v>0.200428231456205</c:v>
                </c:pt>
                <c:pt idx="2393">
                  <c:v>0.19398528756525599</c:v>
                </c:pt>
                <c:pt idx="2394">
                  <c:v>0.18452641770754599</c:v>
                </c:pt>
                <c:pt idx="2395">
                  <c:v>0.174719116288061</c:v>
                </c:pt>
                <c:pt idx="2396">
                  <c:v>0.170153647362977</c:v>
                </c:pt>
                <c:pt idx="2397">
                  <c:v>0.16955746703410099</c:v>
                </c:pt>
                <c:pt idx="2398">
                  <c:v>0.17028902681439401</c:v>
                </c:pt>
                <c:pt idx="2399">
                  <c:v>0.171323344241054</c:v>
                </c:pt>
                <c:pt idx="2400">
                  <c:v>0.17239741850791401</c:v>
                </c:pt>
                <c:pt idx="2401">
                  <c:v>0.17343962068643901</c:v>
                </c:pt>
                <c:pt idx="2402">
                  <c:v>0.17442113403335199</c:v>
                </c:pt>
                <c:pt idx="2403">
                  <c:v>0.17532454935880601</c:v>
                </c:pt>
                <c:pt idx="2404">
                  <c:v>0.17613615142196301</c:v>
                </c:pt>
                <c:pt idx="2405">
                  <c:v>0.176846412364072</c:v>
                </c:pt>
                <c:pt idx="2406">
                  <c:v>0.177449599600733</c:v>
                </c:pt>
                <c:pt idx="2407">
                  <c:v>0.17793985691233</c:v>
                </c:pt>
                <c:pt idx="2408">
                  <c:v>0.17831368437034301</c:v>
                </c:pt>
                <c:pt idx="2409">
                  <c:v>0.17856786875923999</c:v>
                </c:pt>
                <c:pt idx="2410">
                  <c:v>0.178698869936119</c:v>
                </c:pt>
                <c:pt idx="2411">
                  <c:v>0.17870568320865399</c:v>
                </c:pt>
                <c:pt idx="2412">
                  <c:v>0.17858754784854</c:v>
                </c:pt>
                <c:pt idx="2413">
                  <c:v>0.17834388640084201</c:v>
                </c:pt>
                <c:pt idx="2414">
                  <c:v>0.17797493737282999</c:v>
                </c:pt>
                <c:pt idx="2415">
                  <c:v>0.177481312846997</c:v>
                </c:pt>
                <c:pt idx="2416">
                  <c:v>0.176865028270908</c:v>
                </c:pt>
                <c:pt idx="2417">
                  <c:v>0.17612855559940899</c:v>
                </c:pt>
                <c:pt idx="2418">
                  <c:v>0.175272999441479</c:v>
                </c:pt>
                <c:pt idx="2419">
                  <c:v>0.174300419915531</c:v>
                </c:pt>
                <c:pt idx="2420">
                  <c:v>0.17321472399668</c:v>
                </c:pt>
                <c:pt idx="2421">
                  <c:v>0.17201812539838901</c:v>
                </c:pt>
                <c:pt idx="2422">
                  <c:v>0.17071464448033799</c:v>
                </c:pt>
                <c:pt idx="2423">
                  <c:v>0.169308065596073</c:v>
                </c:pt>
                <c:pt idx="2424">
                  <c:v>0.16780164223382399</c:v>
                </c:pt>
                <c:pt idx="2425">
                  <c:v>0.166201935652912</c:v>
                </c:pt>
                <c:pt idx="2426">
                  <c:v>0.16451095128180299</c:v>
                </c:pt>
                <c:pt idx="2427">
                  <c:v>0.16273245998430699</c:v>
                </c:pt>
                <c:pt idx="2428">
                  <c:v>0.16087320243098099</c:v>
                </c:pt>
                <c:pt idx="2429">
                  <c:v>0.15893600468133601</c:v>
                </c:pt>
                <c:pt idx="2430">
                  <c:v>0.156924673337971</c:v>
                </c:pt>
                <c:pt idx="2431">
                  <c:v>0.15484428715106999</c:v>
                </c:pt>
                <c:pt idx="2432">
                  <c:v>0.15269797195839999</c:v>
                </c:pt>
                <c:pt idx="2433">
                  <c:v>0.15048817859883101</c:v>
                </c:pt>
                <c:pt idx="2434">
                  <c:v>0.14821907869074399</c:v>
                </c:pt>
                <c:pt idx="2435">
                  <c:v>0.14589384958923299</c:v>
                </c:pt>
                <c:pt idx="2436">
                  <c:v>0.14351470928104201</c:v>
                </c:pt>
                <c:pt idx="2437">
                  <c:v>0.14108280788320501</c:v>
                </c:pt>
                <c:pt idx="2438">
                  <c:v>0.138599428125463</c:v>
                </c:pt>
                <c:pt idx="2439">
                  <c:v>0.13606692058884901</c:v>
                </c:pt>
                <c:pt idx="2440">
                  <c:v>0.133485389622409</c:v>
                </c:pt>
                <c:pt idx="2441">
                  <c:v>0.130855525914328</c:v>
                </c:pt>
                <c:pt idx="2442">
                  <c:v>0.12817973787547901</c:v>
                </c:pt>
                <c:pt idx="2443">
                  <c:v>0.125459667370631</c:v>
                </c:pt>
                <c:pt idx="2444">
                  <c:v>0.122697127737039</c:v>
                </c:pt>
                <c:pt idx="2445">
                  <c:v>0.119894760887459</c:v>
                </c:pt>
                <c:pt idx="2446">
                  <c:v>0.1170552257354</c:v>
                </c:pt>
                <c:pt idx="2447">
                  <c:v>0.114182150930867</c:v>
                </c:pt>
                <c:pt idx="2448">
                  <c:v>0.111278883346476</c:v>
                </c:pt>
                <c:pt idx="2449">
                  <c:v>0.108349493079336</c:v>
                </c:pt>
                <c:pt idx="2450">
                  <c:v>0.105399307730974</c:v>
                </c:pt>
                <c:pt idx="2451">
                  <c:v>0.10243171502537</c:v>
                </c:pt>
                <c:pt idx="2452">
                  <c:v>9.9450909789428693E-2</c:v>
                </c:pt>
                <c:pt idx="2453">
                  <c:v>9.6461136009450693E-2</c:v>
                </c:pt>
                <c:pt idx="2454">
                  <c:v>9.3466645523903796E-2</c:v>
                </c:pt>
                <c:pt idx="2455">
                  <c:v>9.0472102912484795E-2</c:v>
                </c:pt>
                <c:pt idx="2456">
                  <c:v>8.7480699509237494E-2</c:v>
                </c:pt>
                <c:pt idx="2457">
                  <c:v>8.4496446987766094E-2</c:v>
                </c:pt>
                <c:pt idx="2458">
                  <c:v>8.1524242699254207E-2</c:v>
                </c:pt>
                <c:pt idx="2459">
                  <c:v>7.8568060550964297E-2</c:v>
                </c:pt>
                <c:pt idx="2460">
                  <c:v>7.5630846902408497E-2</c:v>
                </c:pt>
                <c:pt idx="2461">
                  <c:v>7.2718003480565202E-2</c:v>
                </c:pt>
                <c:pt idx="2462">
                  <c:v>6.9834242491428999E-2</c:v>
                </c:pt>
                <c:pt idx="2463">
                  <c:v>6.69832593354317E-2</c:v>
                </c:pt>
                <c:pt idx="2464">
                  <c:v>6.4169760312575597E-2</c:v>
                </c:pt>
                <c:pt idx="2465">
                  <c:v>6.1398873105448698E-2</c:v>
                </c:pt>
                <c:pt idx="2466">
                  <c:v>5.8675331936085699E-2</c:v>
                </c:pt>
                <c:pt idx="2467">
                  <c:v>5.6001919117184398E-2</c:v>
                </c:pt>
                <c:pt idx="2468">
                  <c:v>5.3381507442191403E-2</c:v>
                </c:pt>
                <c:pt idx="2469">
                  <c:v>5.0818257367810003E-2</c:v>
                </c:pt>
                <c:pt idx="2470">
                  <c:v>4.8315299955777199E-2</c:v>
                </c:pt>
                <c:pt idx="2471">
                  <c:v>4.5873948787048403E-2</c:v>
                </c:pt>
                <c:pt idx="2472">
                  <c:v>4.3495530256682298E-2</c:v>
                </c:pt>
                <c:pt idx="2473">
                  <c:v>4.1179822137799603E-2</c:v>
                </c:pt>
                <c:pt idx="2474">
                  <c:v>3.8924522290925197E-2</c:v>
                </c:pt>
                <c:pt idx="2475">
                  <c:v>3.6727963080186499E-2</c:v>
                </c:pt>
                <c:pt idx="2476">
                  <c:v>3.4588515605801701E-2</c:v>
                </c:pt>
                <c:pt idx="2477">
                  <c:v>3.2502213040052297E-2</c:v>
                </c:pt>
                <c:pt idx="2478">
                  <c:v>3.0463529686660201E-2</c:v>
                </c:pt>
                <c:pt idx="2479">
                  <c:v>2.8465981018282901E-2</c:v>
                </c:pt>
                <c:pt idx="2480">
                  <c:v>2.6503267815642301E-2</c:v>
                </c:pt>
                <c:pt idx="2481">
                  <c:v>2.4569704812770599E-2</c:v>
                </c:pt>
                <c:pt idx="2482">
                  <c:v>2.2659251480536501E-2</c:v>
                </c:pt>
                <c:pt idx="2483">
                  <c:v>2.0766000244058599E-2</c:v>
                </c:pt>
                <c:pt idx="2484">
                  <c:v>1.8885932101127701E-2</c:v>
                </c:pt>
                <c:pt idx="2485">
                  <c:v>1.7017394720492601E-2</c:v>
                </c:pt>
                <c:pt idx="2486">
                  <c:v>1.51605479456786E-2</c:v>
                </c:pt>
                <c:pt idx="2487">
                  <c:v>1.3318446270203701E-2</c:v>
                </c:pt>
                <c:pt idx="2488">
                  <c:v>1.1496686130814501E-2</c:v>
                </c:pt>
                <c:pt idx="2489">
                  <c:v>9.7030446411471797E-3</c:v>
                </c:pt>
                <c:pt idx="2490">
                  <c:v>7.9486294194489708E-3</c:v>
                </c:pt>
                <c:pt idx="2491">
                  <c:v>6.2475066969172001E-3</c:v>
                </c:pt>
                <c:pt idx="2492">
                  <c:v>4.6158211777757004E-3</c:v>
                </c:pt>
                <c:pt idx="2493">
                  <c:v>3.07121088533728E-3</c:v>
                </c:pt>
                <c:pt idx="2494">
                  <c:v>1.6317659895258099E-3</c:v>
                </c:pt>
                <c:pt idx="2495">
                  <c:v>3.14447154892845E-4</c:v>
                </c:pt>
                <c:pt idx="2496">
                  <c:v>-8.6420774874948795E-4</c:v>
                </c:pt>
                <c:pt idx="2497">
                  <c:v>-1.8900754825815101E-3</c:v>
                </c:pt>
                <c:pt idx="2498">
                  <c:v>-2.7522114525769599E-3</c:v>
                </c:pt>
                <c:pt idx="2499">
                  <c:v>-3.4441989343855801E-3</c:v>
                </c:pt>
                <c:pt idx="2500">
                  <c:v>-3.9643376277628799E-3</c:v>
                </c:pt>
                <c:pt idx="2501">
                  <c:v>-4.3153856693203298E-3</c:v>
                </c:pt>
                <c:pt idx="2502">
                  <c:v>-4.5070602913877102E-3</c:v>
                </c:pt>
                <c:pt idx="2503">
                  <c:v>-4.5537421024152503E-3</c:v>
                </c:pt>
                <c:pt idx="2504">
                  <c:v>-4.4735118451409697E-3</c:v>
                </c:pt>
                <c:pt idx="2505">
                  <c:v>-4.2915736390114799E-3</c:v>
                </c:pt>
                <c:pt idx="2506">
                  <c:v>-4.0377173773397902E-3</c:v>
                </c:pt>
                <c:pt idx="2507">
                  <c:v>-3.74075254166043E-3</c:v>
                </c:pt>
                <c:pt idx="2508">
                  <c:v>-3.43255883217294E-3</c:v>
                </c:pt>
                <c:pt idx="2509">
                  <c:v>-3.1480915772274499E-3</c:v>
                </c:pt>
                <c:pt idx="2510">
                  <c:v>-2.9208950315399301E-3</c:v>
                </c:pt>
                <c:pt idx="2511">
                  <c:v>-2.7807075886857502E-3</c:v>
                </c:pt>
                <c:pt idx="2512">
                  <c:v>-2.7533496752442902E-3</c:v>
                </c:pt>
                <c:pt idx="2513">
                  <c:v>-2.86249611551496E-3</c:v>
                </c:pt>
                <c:pt idx="2514">
                  <c:v>-3.1278395632234699E-3</c:v>
                </c:pt>
                <c:pt idx="2515">
                  <c:v>-3.5631315073061001E-3</c:v>
                </c:pt>
                <c:pt idx="2516">
                  <c:v>-4.1751037653737196E-3</c:v>
                </c:pt>
                <c:pt idx="2517">
                  <c:v>-4.9641326116055297E-3</c:v>
                </c:pt>
                <c:pt idx="2518">
                  <c:v>-5.9248744950309998E-3</c:v>
                </c:pt>
                <c:pt idx="2519">
                  <c:v>-7.0458142674670104E-3</c:v>
                </c:pt>
                <c:pt idx="2520">
                  <c:v>-8.3106544130087407E-3</c:v>
                </c:pt>
                <c:pt idx="2521">
                  <c:v>-9.6971765749910392E-3</c:v>
                </c:pt>
                <c:pt idx="2522">
                  <c:v>-1.11792264900886E-2</c:v>
                </c:pt>
                <c:pt idx="2523">
                  <c:v>-1.27275931018955E-2</c:v>
                </c:pt>
                <c:pt idx="2524">
                  <c:v>-1.43094260067659E-2</c:v>
                </c:pt>
                <c:pt idx="2525">
                  <c:v>-1.58918980454976E-2</c:v>
                </c:pt>
                <c:pt idx="2526">
                  <c:v>-1.7440834446919701E-2</c:v>
                </c:pt>
                <c:pt idx="2527">
                  <c:v>-1.8922467362034699E-2</c:v>
                </c:pt>
                <c:pt idx="2528">
                  <c:v>-2.0305895745817999E-2</c:v>
                </c:pt>
                <c:pt idx="2529">
                  <c:v>-2.15604365607872E-2</c:v>
                </c:pt>
                <c:pt idx="2530">
                  <c:v>-2.2658629837690999E-2</c:v>
                </c:pt>
                <c:pt idx="2531">
                  <c:v>-2.3576735896275101E-2</c:v>
                </c:pt>
                <c:pt idx="2532">
                  <c:v>-2.4293820757275101E-2</c:v>
                </c:pt>
                <c:pt idx="2533">
                  <c:v>-2.4794669926215498E-2</c:v>
                </c:pt>
                <c:pt idx="2534">
                  <c:v>-2.5068237523506301E-2</c:v>
                </c:pt>
                <c:pt idx="2535">
                  <c:v>-2.51074380599151E-2</c:v>
                </c:pt>
                <c:pt idx="2536">
                  <c:v>-2.4910337408250299E-2</c:v>
                </c:pt>
                <c:pt idx="2537">
                  <c:v>-2.44796814819742E-2</c:v>
                </c:pt>
                <c:pt idx="2538">
                  <c:v>-2.3821715745024299E-2</c:v>
                </c:pt>
                <c:pt idx="2539">
                  <c:v>-2.2946850287397E-2</c:v>
                </c:pt>
                <c:pt idx="2540">
                  <c:v>-2.18707491420762E-2</c:v>
                </c:pt>
                <c:pt idx="2541">
                  <c:v>-2.0609781575055702E-2</c:v>
                </c:pt>
                <c:pt idx="2542">
                  <c:v>-1.9183783444418599E-2</c:v>
                </c:pt>
                <c:pt idx="2543">
                  <c:v>-1.7616319193994E-2</c:v>
                </c:pt>
                <c:pt idx="2544">
                  <c:v>-1.5930786763271601E-2</c:v>
                </c:pt>
                <c:pt idx="2545">
                  <c:v>-1.41527735828981E-2</c:v>
                </c:pt>
                <c:pt idx="2546">
                  <c:v>-1.2308745754251499E-2</c:v>
                </c:pt>
                <c:pt idx="2547">
                  <c:v>-1.0426457259048699E-2</c:v>
                </c:pt>
                <c:pt idx="2548">
                  <c:v>-8.5338720707247104E-3</c:v>
                </c:pt>
                <c:pt idx="2549">
                  <c:v>-6.6570795084250102E-3</c:v>
                </c:pt>
                <c:pt idx="2550">
                  <c:v>-4.8219143712536399E-3</c:v>
                </c:pt>
                <c:pt idx="2551">
                  <c:v>-3.0528514219617E-3</c:v>
                </c:pt>
                <c:pt idx="2552">
                  <c:v>-1.3724830564760199E-3</c:v>
                </c:pt>
                <c:pt idx="2553">
                  <c:v>1.9714408570266001E-4</c:v>
                </c:pt>
                <c:pt idx="2554">
                  <c:v>1.6367241728048199E-3</c:v>
                </c:pt>
                <c:pt idx="2555">
                  <c:v>2.9291994913466699E-3</c:v>
                </c:pt>
                <c:pt idx="2556">
                  <c:v>4.0583021644630402E-3</c:v>
                </c:pt>
                <c:pt idx="2557">
                  <c:v>5.0108515008472103E-3</c:v>
                </c:pt>
                <c:pt idx="2558">
                  <c:v>5.7760999410321002E-3</c:v>
                </c:pt>
                <c:pt idx="2559">
                  <c:v>6.3460334459740598E-3</c:v>
                </c:pt>
                <c:pt idx="2560">
                  <c:v>6.7145876089804999E-3</c:v>
                </c:pt>
                <c:pt idx="2561">
                  <c:v>6.8779917029568403E-3</c:v>
                </c:pt>
                <c:pt idx="2562">
                  <c:v>6.8333327348249302E-3</c:v>
                </c:pt>
                <c:pt idx="2563">
                  <c:v>6.5801158326857598E-3</c:v>
                </c:pt>
                <c:pt idx="2564">
                  <c:v>6.1212421071463003E-3</c:v>
                </c:pt>
                <c:pt idx="2565">
                  <c:v>5.4606463415393103E-3</c:v>
                </c:pt>
                <c:pt idx="2566">
                  <c:v>4.6036925503070598E-3</c:v>
                </c:pt>
                <c:pt idx="2567">
                  <c:v>3.5558237503196498E-3</c:v>
                </c:pt>
                <c:pt idx="2568">
                  <c:v>2.3255052131582001E-3</c:v>
                </c:pt>
                <c:pt idx="2569">
                  <c:v>9.2349909178442396E-4</c:v>
                </c:pt>
                <c:pt idx="2570">
                  <c:v>-6.4030506990921197E-4</c:v>
                </c:pt>
                <c:pt idx="2571">
                  <c:v>-2.3550898978717998E-3</c:v>
                </c:pt>
                <c:pt idx="2572">
                  <c:v>-4.2092770625768803E-3</c:v>
                </c:pt>
                <c:pt idx="2573">
                  <c:v>-6.1903124481611496E-3</c:v>
                </c:pt>
                <c:pt idx="2574">
                  <c:v>-8.2847789413681601E-3</c:v>
                </c:pt>
                <c:pt idx="2575">
                  <c:v>-1.04800608697692E-2</c:v>
                </c:pt>
                <c:pt idx="2576">
                  <c:v>-1.2763428096524899E-2</c:v>
                </c:pt>
                <c:pt idx="2577">
                  <c:v>-1.5121465183814201E-2</c:v>
                </c:pt>
                <c:pt idx="2578">
                  <c:v>-1.7540375148368401E-2</c:v>
                </c:pt>
                <c:pt idx="2579">
                  <c:v>-2.0007640038675899E-2</c:v>
                </c:pt>
                <c:pt idx="2580">
                  <c:v>-2.25105164117461E-2</c:v>
                </c:pt>
                <c:pt idx="2581">
                  <c:v>-2.50357852489481E-2</c:v>
                </c:pt>
                <c:pt idx="2582">
                  <c:v>-2.75706565403099E-2</c:v>
                </c:pt>
                <c:pt idx="2583">
                  <c:v>-3.01032763304304E-2</c:v>
                </c:pt>
                <c:pt idx="2584">
                  <c:v>-3.2623701287706301E-2</c:v>
                </c:pt>
                <c:pt idx="2585">
                  <c:v>-3.5121385768927198E-2</c:v>
                </c:pt>
                <c:pt idx="2586">
                  <c:v>-3.7585404240438498E-2</c:v>
                </c:pt>
                <c:pt idx="2587">
                  <c:v>-4.0005877388889798E-2</c:v>
                </c:pt>
                <c:pt idx="2588">
                  <c:v>-4.2374798081594903E-2</c:v>
                </c:pt>
                <c:pt idx="2589">
                  <c:v>-4.4684083863610502E-2</c:v>
                </c:pt>
                <c:pt idx="2590">
                  <c:v>-4.6926150443939198E-2</c:v>
                </c:pt>
                <c:pt idx="2591">
                  <c:v>-4.9094851381356497E-2</c:v>
                </c:pt>
                <c:pt idx="2592">
                  <c:v>-5.1184053985560599E-2</c:v>
                </c:pt>
                <c:pt idx="2593">
                  <c:v>-5.3188888339250603E-2</c:v>
                </c:pt>
                <c:pt idx="2594">
                  <c:v>-5.5105084376967803E-2</c:v>
                </c:pt>
                <c:pt idx="2595">
                  <c:v>-5.6929207972590601E-2</c:v>
                </c:pt>
                <c:pt idx="2596">
                  <c:v>-5.8659106430149301E-2</c:v>
                </c:pt>
                <c:pt idx="2597">
                  <c:v>-6.0293144458805598E-2</c:v>
                </c:pt>
                <c:pt idx="2598">
                  <c:v>-6.1829246458533403E-2</c:v>
                </c:pt>
                <c:pt idx="2599">
                  <c:v>-6.3267047385321698E-2</c:v>
                </c:pt>
                <c:pt idx="2600">
                  <c:v>-6.4607346830679604E-2</c:v>
                </c:pt>
                <c:pt idx="2601">
                  <c:v>-6.5851129060502805E-2</c:v>
                </c:pt>
                <c:pt idx="2602">
                  <c:v>-6.6999926738695301E-2</c:v>
                </c:pt>
                <c:pt idx="2603">
                  <c:v>-6.8055968120174198E-2</c:v>
                </c:pt>
                <c:pt idx="2604">
                  <c:v>-6.9022075239483199E-2</c:v>
                </c:pt>
                <c:pt idx="2605">
                  <c:v>-6.9901181374576904E-2</c:v>
                </c:pt>
                <c:pt idx="2606">
                  <c:v>-7.0697158003563798E-2</c:v>
                </c:pt>
                <c:pt idx="2607">
                  <c:v>-7.1414569642388306E-2</c:v>
                </c:pt>
                <c:pt idx="2608">
                  <c:v>-7.2057102665435802E-2</c:v>
                </c:pt>
                <c:pt idx="2609">
                  <c:v>-7.2628837706859295E-2</c:v>
                </c:pt>
                <c:pt idx="2610">
                  <c:v>-7.3135836880476507E-2</c:v>
                </c:pt>
                <c:pt idx="2611">
                  <c:v>-7.3582730943485095E-2</c:v>
                </c:pt>
                <c:pt idx="2612">
                  <c:v>-7.3974539805957404E-2</c:v>
                </c:pt>
                <c:pt idx="2613">
                  <c:v>-7.4316974119144494E-2</c:v>
                </c:pt>
                <c:pt idx="2614">
                  <c:v>-7.4615021380935606E-2</c:v>
                </c:pt>
                <c:pt idx="2615">
                  <c:v>-7.4874355670614498E-2</c:v>
                </c:pt>
                <c:pt idx="2616">
                  <c:v>-7.5100686020961094E-2</c:v>
                </c:pt>
                <c:pt idx="2617">
                  <c:v>-7.5300078169527496E-2</c:v>
                </c:pt>
                <c:pt idx="2618">
                  <c:v>-7.5477361782364E-2</c:v>
                </c:pt>
                <c:pt idx="2619">
                  <c:v>-7.56366271720052E-2</c:v>
                </c:pt>
                <c:pt idx="2620">
                  <c:v>-7.5784292105108494E-2</c:v>
                </c:pt>
                <c:pt idx="2621">
                  <c:v>-7.59265649656541E-2</c:v>
                </c:pt>
                <c:pt idx="2622">
                  <c:v>-7.60683574687612E-2</c:v>
                </c:pt>
                <c:pt idx="2623">
                  <c:v>-7.6215021530724E-2</c:v>
                </c:pt>
                <c:pt idx="2624">
                  <c:v>-7.6372338799106002E-2</c:v>
                </c:pt>
                <c:pt idx="2625">
                  <c:v>-7.6546589767586007E-2</c:v>
                </c:pt>
                <c:pt idx="2626">
                  <c:v>-7.6742857637599804E-2</c:v>
                </c:pt>
                <c:pt idx="2627">
                  <c:v>-7.6967096608027599E-2</c:v>
                </c:pt>
                <c:pt idx="2628">
                  <c:v>-7.7224767050661502E-2</c:v>
                </c:pt>
                <c:pt idx="2629">
                  <c:v>-7.7520826716528393E-2</c:v>
                </c:pt>
                <c:pt idx="2630">
                  <c:v>-7.7860727805757396E-2</c:v>
                </c:pt>
                <c:pt idx="2631">
                  <c:v>-7.8248877641297801E-2</c:v>
                </c:pt>
                <c:pt idx="2632">
                  <c:v>-7.8689870284150601E-2</c:v>
                </c:pt>
                <c:pt idx="2633">
                  <c:v>-7.9188302985953807E-2</c:v>
                </c:pt>
                <c:pt idx="2634">
                  <c:v>-7.9747872467676797E-2</c:v>
                </c:pt>
                <c:pt idx="2635">
                  <c:v>-8.0371122814454701E-2</c:v>
                </c:pt>
                <c:pt idx="2636">
                  <c:v>-8.1060796027358203E-2</c:v>
                </c:pt>
                <c:pt idx="2637">
                  <c:v>-8.1819000912655607E-2</c:v>
                </c:pt>
                <c:pt idx="2638">
                  <c:v>-8.2648079643525399E-2</c:v>
                </c:pt>
                <c:pt idx="2639">
                  <c:v>-8.3549377194104602E-2</c:v>
                </c:pt>
                <c:pt idx="2640">
                  <c:v>-8.4522803431136606E-2</c:v>
                </c:pt>
                <c:pt idx="2641">
                  <c:v>-8.5567278956387494E-2</c:v>
                </c:pt>
                <c:pt idx="2642">
                  <c:v>-8.6681324117279704E-2</c:v>
                </c:pt>
                <c:pt idx="2643">
                  <c:v>-8.7863398030620599E-2</c:v>
                </c:pt>
                <c:pt idx="2644">
                  <c:v>-8.9110732670600004E-2</c:v>
                </c:pt>
                <c:pt idx="2645">
                  <c:v>-9.0420627097864206E-2</c:v>
                </c:pt>
                <c:pt idx="2646">
                  <c:v>-9.1789543700779505E-2</c:v>
                </c:pt>
                <c:pt idx="2647">
                  <c:v>-9.3212468017066397E-2</c:v>
                </c:pt>
                <c:pt idx="2648">
                  <c:v>-9.4684800369551805E-2</c:v>
                </c:pt>
                <c:pt idx="2649">
                  <c:v>-9.6202038795651507E-2</c:v>
                </c:pt>
                <c:pt idx="2650">
                  <c:v>-9.7758914349271003E-2</c:v>
                </c:pt>
                <c:pt idx="2651">
                  <c:v>-9.9350872666142995E-2</c:v>
                </c:pt>
                <c:pt idx="2652">
                  <c:v>-0.100972401311083</c:v>
                </c:pt>
                <c:pt idx="2653">
                  <c:v>-0.102618116564041</c:v>
                </c:pt>
                <c:pt idx="2654">
                  <c:v>-0.10428356123603499</c:v>
                </c:pt>
                <c:pt idx="2655">
                  <c:v>-0.10596315119097</c:v>
                </c:pt>
                <c:pt idx="2656">
                  <c:v>-0.107652185357431</c:v>
                </c:pt>
                <c:pt idx="2657">
                  <c:v>-0.10934675646655501</c:v>
                </c:pt>
                <c:pt idx="2658">
                  <c:v>-0.11104341153189</c:v>
                </c:pt>
                <c:pt idx="2659">
                  <c:v>-0.11273871877634099</c:v>
                </c:pt>
                <c:pt idx="2660">
                  <c:v>-0.1144287339432</c:v>
                </c:pt>
                <c:pt idx="2661">
                  <c:v>-0.116110886271948</c:v>
                </c:pt>
                <c:pt idx="2662">
                  <c:v>-0.11778375795598101</c:v>
                </c:pt>
                <c:pt idx="2663">
                  <c:v>-0.11944614925031501</c:v>
                </c:pt>
                <c:pt idx="2664">
                  <c:v>-0.121096547887751</c:v>
                </c:pt>
                <c:pt idx="2665">
                  <c:v>-0.122733015343408</c:v>
                </c:pt>
                <c:pt idx="2666">
                  <c:v>-0.12435407390700599</c:v>
                </c:pt>
                <c:pt idx="2667">
                  <c:v>-0.12595867198361799</c:v>
                </c:pt>
                <c:pt idx="2668">
                  <c:v>-0.127545711151479</c:v>
                </c:pt>
                <c:pt idx="2669">
                  <c:v>-0.129114490559399</c:v>
                </c:pt>
                <c:pt idx="2670">
                  <c:v>-0.130663373749316</c:v>
                </c:pt>
                <c:pt idx="2671">
                  <c:v>-0.132191445209557</c:v>
                </c:pt>
                <c:pt idx="2672">
                  <c:v>-0.13369889808639601</c:v>
                </c:pt>
                <c:pt idx="2673">
                  <c:v>-0.135183538771807</c:v>
                </c:pt>
                <c:pt idx="2674">
                  <c:v>-0.13664218401940001</c:v>
                </c:pt>
                <c:pt idx="2675">
                  <c:v>-0.13807308125416901</c:v>
                </c:pt>
                <c:pt idx="2676">
                  <c:v>-0.13947395439240701</c:v>
                </c:pt>
                <c:pt idx="2677">
                  <c:v>-0.140841499008346</c:v>
                </c:pt>
                <c:pt idx="2678">
                  <c:v>-0.14217329982068599</c:v>
                </c:pt>
                <c:pt idx="2679">
                  <c:v>-0.14346563025908601</c:v>
                </c:pt>
                <c:pt idx="2680">
                  <c:v>-0.144713622273271</c:v>
                </c:pt>
                <c:pt idx="2681">
                  <c:v>-0.145913570808124</c:v>
                </c:pt>
                <c:pt idx="2682">
                  <c:v>-0.14706178119110699</c:v>
                </c:pt>
                <c:pt idx="2683">
                  <c:v>-0.148153245941791</c:v>
                </c:pt>
                <c:pt idx="2684">
                  <c:v>-0.149183113044731</c:v>
                </c:pt>
                <c:pt idx="2685">
                  <c:v>-0.15014692762346801</c:v>
                </c:pt>
                <c:pt idx="2686">
                  <c:v>-0.15104076865841901</c:v>
                </c:pt>
                <c:pt idx="2687">
                  <c:v>-0.151860490632165</c:v>
                </c:pt>
                <c:pt idx="2688">
                  <c:v>-0.15260156462093399</c:v>
                </c:pt>
                <c:pt idx="2689">
                  <c:v>-0.15326046867270701</c:v>
                </c:pt>
                <c:pt idx="2690">
                  <c:v>-0.153834225084717</c:v>
                </c:pt>
                <c:pt idx="2691">
                  <c:v>-0.15431921395496601</c:v>
                </c:pt>
                <c:pt idx="2692">
                  <c:v>-0.15471391034715001</c:v>
                </c:pt>
                <c:pt idx="2693">
                  <c:v>-0.15501747348190201</c:v>
                </c:pt>
                <c:pt idx="2694">
                  <c:v>-0.155228514236633</c:v>
                </c:pt>
                <c:pt idx="2695">
                  <c:v>-0.155346729531187</c:v>
                </c:pt>
                <c:pt idx="2696">
                  <c:v>-0.15537283760183601</c:v>
                </c:pt>
                <c:pt idx="2697">
                  <c:v>-0.155308370248054</c:v>
                </c:pt>
                <c:pt idx="2698">
                  <c:v>-0.155154686933929</c:v>
                </c:pt>
                <c:pt idx="2699">
                  <c:v>-0.15491476240969401</c:v>
                </c:pt>
                <c:pt idx="2700">
                  <c:v>-0.15459245831715701</c:v>
                </c:pt>
                <c:pt idx="2701">
                  <c:v>-0.15419207245210301</c:v>
                </c:pt>
                <c:pt idx="2702">
                  <c:v>-0.15371772714882201</c:v>
                </c:pt>
                <c:pt idx="2703">
                  <c:v>-0.15317468618633001</c:v>
                </c:pt>
                <c:pt idx="2704">
                  <c:v>-0.152569127317219</c:v>
                </c:pt>
                <c:pt idx="2705">
                  <c:v>-0.151907470726107</c:v>
                </c:pt>
                <c:pt idx="2706">
                  <c:v>-0.15119598760896799</c:v>
                </c:pt>
                <c:pt idx="2707">
                  <c:v>-0.15044116217381701</c:v>
                </c:pt>
                <c:pt idx="2708">
                  <c:v>-0.14965044384481199</c:v>
                </c:pt>
                <c:pt idx="2709">
                  <c:v>-0.14883090014049299</c:v>
                </c:pt>
                <c:pt idx="2710">
                  <c:v>-0.147989995281394</c:v>
                </c:pt>
                <c:pt idx="2711">
                  <c:v>-0.14713470893173999</c:v>
                </c:pt>
                <c:pt idx="2712">
                  <c:v>-0.146272224455259</c:v>
                </c:pt>
                <c:pt idx="2713">
                  <c:v>-0.14540906424032601</c:v>
                </c:pt>
                <c:pt idx="2714">
                  <c:v>-0.144550297148729</c:v>
                </c:pt>
                <c:pt idx="2715">
                  <c:v>-0.14370252064435299</c:v>
                </c:pt>
                <c:pt idx="2716">
                  <c:v>-0.14287226078513701</c:v>
                </c:pt>
                <c:pt idx="2717">
                  <c:v>-0.14206413744497901</c:v>
                </c:pt>
                <c:pt idx="2718">
                  <c:v>-0.141282371999117</c:v>
                </c:pt>
                <c:pt idx="2719">
                  <c:v>-0.14053072603469299</c:v>
                </c:pt>
                <c:pt idx="2720">
                  <c:v>-0.139812064440795</c:v>
                </c:pt>
                <c:pt idx="2721">
                  <c:v>-0.139129160137799</c:v>
                </c:pt>
                <c:pt idx="2722">
                  <c:v>-0.13848385510705599</c:v>
                </c:pt>
                <c:pt idx="2723">
                  <c:v>-0.13787739797072901</c:v>
                </c:pt>
                <c:pt idx="2724">
                  <c:v>-0.13730974738798399</c:v>
                </c:pt>
                <c:pt idx="2725">
                  <c:v>-0.13678110818651301</c:v>
                </c:pt>
                <c:pt idx="2726">
                  <c:v>-0.13629111860415699</c:v>
                </c:pt>
                <c:pt idx="2727">
                  <c:v>-0.13583718127024899</c:v>
                </c:pt>
                <c:pt idx="2728">
                  <c:v>-0.135418051496939</c:v>
                </c:pt>
                <c:pt idx="2729">
                  <c:v>-0.13503149635214201</c:v>
                </c:pt>
                <c:pt idx="2730">
                  <c:v>-0.13467463297787299</c:v>
                </c:pt>
                <c:pt idx="2731">
                  <c:v>-0.13434443302039101</c:v>
                </c:pt>
                <c:pt idx="2732">
                  <c:v>-0.13403713451792401</c:v>
                </c:pt>
                <c:pt idx="2733">
                  <c:v>-0.13374872403867899</c:v>
                </c:pt>
                <c:pt idx="2734">
                  <c:v>-0.13347466145953299</c:v>
                </c:pt>
                <c:pt idx="2735">
                  <c:v>-0.13321086588317599</c:v>
                </c:pt>
                <c:pt idx="2736">
                  <c:v>-0.132954457173771</c:v>
                </c:pt>
                <c:pt idx="2737">
                  <c:v>-0.13270099896639001</c:v>
                </c:pt>
                <c:pt idx="2738">
                  <c:v>-0.13244523133264799</c:v>
                </c:pt>
                <c:pt idx="2739">
                  <c:v>-0.132182963171113</c:v>
                </c:pt>
                <c:pt idx="2740">
                  <c:v>-0.13190992606511701</c:v>
                </c:pt>
                <c:pt idx="2741">
                  <c:v>-0.131623170202297</c:v>
                </c:pt>
                <c:pt idx="2742">
                  <c:v>-0.13132016435902499</c:v>
                </c:pt>
                <c:pt idx="2743">
                  <c:v>-0.13099760194684301</c:v>
                </c:pt>
                <c:pt idx="2744">
                  <c:v>-0.13065312765300499</c:v>
                </c:pt>
                <c:pt idx="2745">
                  <c:v>-0.130285138153904</c:v>
                </c:pt>
                <c:pt idx="2746">
                  <c:v>-0.12989109091981699</c:v>
                </c:pt>
                <c:pt idx="2747">
                  <c:v>-0.12946929903071899</c:v>
                </c:pt>
                <c:pt idx="2748">
                  <c:v>-0.129019537624983</c:v>
                </c:pt>
                <c:pt idx="2749">
                  <c:v>-0.128541559462651</c:v>
                </c:pt>
                <c:pt idx="2750">
                  <c:v>-0.12803647405973101</c:v>
                </c:pt>
                <c:pt idx="2751">
                  <c:v>-0.12750536127932299</c:v>
                </c:pt>
                <c:pt idx="2752">
                  <c:v>-0.126948475061257</c:v>
                </c:pt>
                <c:pt idx="2753">
                  <c:v>-0.12636820980999899</c:v>
                </c:pt>
                <c:pt idx="2754">
                  <c:v>-0.12576739393047401</c:v>
                </c:pt>
                <c:pt idx="2755">
                  <c:v>-0.12514843797269201</c:v>
                </c:pt>
                <c:pt idx="2756">
                  <c:v>-0.124514483744654</c:v>
                </c:pt>
                <c:pt idx="2757">
                  <c:v>-0.123869713158251</c:v>
                </c:pt>
                <c:pt idx="2758">
                  <c:v>-0.12321787211021</c:v>
                </c:pt>
                <c:pt idx="2759">
                  <c:v>-0.122562583939704</c:v>
                </c:pt>
                <c:pt idx="2760">
                  <c:v>-0.12190803221837899</c:v>
                </c:pt>
                <c:pt idx="2761">
                  <c:v>-0.121259107113053</c:v>
                </c:pt>
                <c:pt idx="2762">
                  <c:v>-0.120620672984375</c:v>
                </c:pt>
                <c:pt idx="2763">
                  <c:v>-0.119998705890403</c:v>
                </c:pt>
                <c:pt idx="2764">
                  <c:v>-0.119398391942955</c:v>
                </c:pt>
                <c:pt idx="2765">
                  <c:v>-0.118822534857916</c:v>
                </c:pt>
                <c:pt idx="2766">
                  <c:v>-0.118276743705491</c:v>
                </c:pt>
                <c:pt idx="2767">
                  <c:v>-0.117766958014439</c:v>
                </c:pt>
                <c:pt idx="2768">
                  <c:v>-0.11729744763908601</c:v>
                </c:pt>
                <c:pt idx="2769">
                  <c:v>-0.116872167261206</c:v>
                </c:pt>
                <c:pt idx="2770">
                  <c:v>-0.116495171272984</c:v>
                </c:pt>
                <c:pt idx="2771">
                  <c:v>-0.11617177979363601</c:v>
                </c:pt>
                <c:pt idx="2772">
                  <c:v>-0.11590602820152</c:v>
                </c:pt>
                <c:pt idx="2773">
                  <c:v>-0.115701375709454</c:v>
                </c:pt>
                <c:pt idx="2774">
                  <c:v>-0.11555946616259</c:v>
                </c:pt>
                <c:pt idx="2775">
                  <c:v>-0.115483274323101</c:v>
                </c:pt>
                <c:pt idx="2776">
                  <c:v>-0.11547611793807901</c:v>
                </c:pt>
                <c:pt idx="2777">
                  <c:v>-0.11553899923382099</c:v>
                </c:pt>
                <c:pt idx="2778">
                  <c:v>-0.115674153731276</c:v>
                </c:pt>
                <c:pt idx="2779">
                  <c:v>-0.115882991949825</c:v>
                </c:pt>
                <c:pt idx="2780">
                  <c:v>-0.116165476227875</c:v>
                </c:pt>
                <c:pt idx="2781">
                  <c:v>-0.11652113419561499</c:v>
                </c:pt>
                <c:pt idx="2782">
                  <c:v>-0.116949551906475</c:v>
                </c:pt>
                <c:pt idx="2783">
                  <c:v>-0.117450175992608</c:v>
                </c:pt>
                <c:pt idx="2784">
                  <c:v>-0.11802260688407901</c:v>
                </c:pt>
                <c:pt idx="2785">
                  <c:v>-0.118664257138097</c:v>
                </c:pt>
                <c:pt idx="2786">
                  <c:v>-0.119372300446829</c:v>
                </c:pt>
                <c:pt idx="2787">
                  <c:v>-0.12014497800861999</c:v>
                </c:pt>
                <c:pt idx="2788">
                  <c:v>-0.120979673084864</c:v>
                </c:pt>
                <c:pt idx="2789">
                  <c:v>-0.12187290946896399</c:v>
                </c:pt>
                <c:pt idx="2790">
                  <c:v>-0.122820466483878</c:v>
                </c:pt>
                <c:pt idx="2791">
                  <c:v>-0.123817569015817</c:v>
                </c:pt>
                <c:pt idx="2792">
                  <c:v>-0.124858894630041</c:v>
                </c:pt>
                <c:pt idx="2793">
                  <c:v>-0.125940745260786</c:v>
                </c:pt>
                <c:pt idx="2794">
                  <c:v>-0.12705834888871101</c:v>
                </c:pt>
                <c:pt idx="2795">
                  <c:v>-0.12820525224221899</c:v>
                </c:pt>
                <c:pt idx="2796">
                  <c:v>-0.12937528628367601</c:v>
                </c:pt>
                <c:pt idx="2797">
                  <c:v>-0.13056247084028</c:v>
                </c:pt>
                <c:pt idx="2798">
                  <c:v>-0.131761381862637</c:v>
                </c:pt>
                <c:pt idx="2799">
                  <c:v>-0.132965238885766</c:v>
                </c:pt>
                <c:pt idx="2800">
                  <c:v>-0.13416812700896999</c:v>
                </c:pt>
                <c:pt idx="2801">
                  <c:v>-0.13536401580198201</c:v>
                </c:pt>
                <c:pt idx="2802">
                  <c:v>-0.13654665046945699</c:v>
                </c:pt>
                <c:pt idx="2803">
                  <c:v>-0.137709741647594</c:v>
                </c:pt>
                <c:pt idx="2804">
                  <c:v>-0.138845227003313</c:v>
                </c:pt>
                <c:pt idx="2805">
                  <c:v>-0.13994702378978499</c:v>
                </c:pt>
                <c:pt idx="2806">
                  <c:v>-0.14101006161485899</c:v>
                </c:pt>
                <c:pt idx="2807">
                  <c:v>-0.14202843315555699</c:v>
                </c:pt>
                <c:pt idx="2808">
                  <c:v>-0.142996026958569</c:v>
                </c:pt>
                <c:pt idx="2809">
                  <c:v>-0.14390753969129</c:v>
                </c:pt>
                <c:pt idx="2810">
                  <c:v>-0.14475813339572499</c:v>
                </c:pt>
                <c:pt idx="2811">
                  <c:v>-0.145542198104089</c:v>
                </c:pt>
                <c:pt idx="2812">
                  <c:v>-0.14625513857030101</c:v>
                </c:pt>
                <c:pt idx="2813">
                  <c:v>-0.14689376831919701</c:v>
                </c:pt>
                <c:pt idx="2814">
                  <c:v>-0.14745442893359301</c:v>
                </c:pt>
                <c:pt idx="2815">
                  <c:v>-0.147933030087189</c:v>
                </c:pt>
                <c:pt idx="2816">
                  <c:v>-0.14832646610279199</c:v>
                </c:pt>
                <c:pt idx="2817">
                  <c:v>-0.14863173315884901</c:v>
                </c:pt>
                <c:pt idx="2818">
                  <c:v>-0.14884710044209701</c:v>
                </c:pt>
                <c:pt idx="2819">
                  <c:v>-0.14897109084085799</c:v>
                </c:pt>
                <c:pt idx="2820">
                  <c:v>-0.149002489917644</c:v>
                </c:pt>
                <c:pt idx="2821">
                  <c:v>-0.14894139962670599</c:v>
                </c:pt>
                <c:pt idx="2822">
                  <c:v>-0.14878656176036401</c:v>
                </c:pt>
                <c:pt idx="2823">
                  <c:v>-0.14853770850458201</c:v>
                </c:pt>
                <c:pt idx="2824">
                  <c:v>-0.14819628226569601</c:v>
                </c:pt>
                <c:pt idx="2825">
                  <c:v>-0.14776318457117901</c:v>
                </c:pt>
                <c:pt idx="2826">
                  <c:v>-0.14723940721913301</c:v>
                </c:pt>
                <c:pt idx="2827">
                  <c:v>-0.14662678098809201</c:v>
                </c:pt>
                <c:pt idx="2828">
                  <c:v>-0.145926709173539</c:v>
                </c:pt>
                <c:pt idx="2829">
                  <c:v>-0.14514149912392799</c:v>
                </c:pt>
                <c:pt idx="2830">
                  <c:v>-0.14427420641706901</c:v>
                </c:pt>
                <c:pt idx="2831">
                  <c:v>-0.14332716339861601</c:v>
                </c:pt>
                <c:pt idx="2832">
                  <c:v>-0.142303137935194</c:v>
                </c:pt>
                <c:pt idx="2833">
                  <c:v>-0.14120527023080501</c:v>
                </c:pt>
                <c:pt idx="2834">
                  <c:v>-0.14003625464258199</c:v>
                </c:pt>
                <c:pt idx="2835">
                  <c:v>-0.138799633707168</c:v>
                </c:pt>
                <c:pt idx="2836">
                  <c:v>-0.137498923601827</c:v>
                </c:pt>
                <c:pt idx="2837">
                  <c:v>-0.13613759633482</c:v>
                </c:pt>
                <c:pt idx="2838">
                  <c:v>-0.13472001583307</c:v>
                </c:pt>
                <c:pt idx="2839">
                  <c:v>-0.13324831129050599</c:v>
                </c:pt>
                <c:pt idx="2840">
                  <c:v>-0.13172607316288101</c:v>
                </c:pt>
                <c:pt idx="2841">
                  <c:v>-0.13015758272175501</c:v>
                </c:pt>
                <c:pt idx="2842">
                  <c:v>-0.12854634420681399</c:v>
                </c:pt>
                <c:pt idx="2843">
                  <c:v>-0.126895184335165</c:v>
                </c:pt>
                <c:pt idx="2844">
                  <c:v>-0.125207509891202</c:v>
                </c:pt>
                <c:pt idx="2845">
                  <c:v>-0.123487674786013</c:v>
                </c:pt>
                <c:pt idx="2846">
                  <c:v>-0.12173819979353</c:v>
                </c:pt>
                <c:pt idx="2847">
                  <c:v>-0.11996173236829499</c:v>
                </c:pt>
                <c:pt idx="2848">
                  <c:v>-0.118161038174732</c:v>
                </c:pt>
                <c:pt idx="2849">
                  <c:v>-0.11633946409538699</c:v>
                </c:pt>
                <c:pt idx="2850">
                  <c:v>-0.11450012917822</c:v>
                </c:pt>
                <c:pt idx="2851">
                  <c:v>-0.11264634373428301</c:v>
                </c:pt>
                <c:pt idx="2852">
                  <c:v>-0.11078060310356901</c:v>
                </c:pt>
                <c:pt idx="2853">
                  <c:v>-0.108904851083946</c:v>
                </c:pt>
                <c:pt idx="2854">
                  <c:v>-0.107021992366454</c:v>
                </c:pt>
                <c:pt idx="2855">
                  <c:v>-0.105133817312985</c:v>
                </c:pt>
                <c:pt idx="2856">
                  <c:v>-0.103243080449844</c:v>
                </c:pt>
                <c:pt idx="2857">
                  <c:v>-0.10135168767297401</c:v>
                </c:pt>
                <c:pt idx="2858">
                  <c:v>-9.9460905416065004E-2</c:v>
                </c:pt>
                <c:pt idx="2859">
                  <c:v>-9.7573132801495904E-2</c:v>
                </c:pt>
                <c:pt idx="2860">
                  <c:v>-9.5690605242423205E-2</c:v>
                </c:pt>
                <c:pt idx="2861">
                  <c:v>-9.3815532794621598E-2</c:v>
                </c:pt>
                <c:pt idx="2862">
                  <c:v>-9.1949107349955095E-2</c:v>
                </c:pt>
                <c:pt idx="2863">
                  <c:v>-9.0092347447801799E-2</c:v>
                </c:pt>
                <c:pt idx="2864">
                  <c:v>-8.8246860185234602E-2</c:v>
                </c:pt>
                <c:pt idx="2865">
                  <c:v>-8.6414293945922094E-2</c:v>
                </c:pt>
                <c:pt idx="2866">
                  <c:v>-8.45952517817357E-2</c:v>
                </c:pt>
                <c:pt idx="2867">
                  <c:v>-8.2790989663876796E-2</c:v>
                </c:pt>
                <c:pt idx="2868">
                  <c:v>-8.1002907307461805E-2</c:v>
                </c:pt>
                <c:pt idx="2869">
                  <c:v>-7.92315609441991E-2</c:v>
                </c:pt>
                <c:pt idx="2870">
                  <c:v>-7.7476967767857896E-2</c:v>
                </c:pt>
                <c:pt idx="2871">
                  <c:v>-7.5740263822286102E-2</c:v>
                </c:pt>
                <c:pt idx="2872">
                  <c:v>-7.4022163559767401E-2</c:v>
                </c:pt>
                <c:pt idx="2873">
                  <c:v>-7.2322064366471997E-2</c:v>
                </c:pt>
                <c:pt idx="2874">
                  <c:v>-7.06399149921038E-2</c:v>
                </c:pt>
                <c:pt idx="2875">
                  <c:v>-6.8975486349340004E-2</c:v>
                </c:pt>
                <c:pt idx="2876">
                  <c:v>-6.7328057353068599E-2</c:v>
                </c:pt>
                <c:pt idx="2877">
                  <c:v>-6.5697342208274501E-2</c:v>
                </c:pt>
                <c:pt idx="2878">
                  <c:v>-6.4083172121282103E-2</c:v>
                </c:pt>
                <c:pt idx="2879">
                  <c:v>-6.2484312925384103E-2</c:v>
                </c:pt>
                <c:pt idx="2880">
                  <c:v>-6.0899720757680097E-2</c:v>
                </c:pt>
                <c:pt idx="2881">
                  <c:v>-5.9328490389280203E-2</c:v>
                </c:pt>
                <c:pt idx="2882">
                  <c:v>-5.7768468921574397E-2</c:v>
                </c:pt>
                <c:pt idx="2883">
                  <c:v>-5.62181226121675E-2</c:v>
                </c:pt>
                <c:pt idx="2884">
                  <c:v>-5.4676949622954399E-2</c:v>
                </c:pt>
                <c:pt idx="2885">
                  <c:v>-5.3142973326482303E-2</c:v>
                </c:pt>
                <c:pt idx="2886">
                  <c:v>-5.1613983215686797E-2</c:v>
                </c:pt>
                <c:pt idx="2887">
                  <c:v>-5.0088281865965097E-2</c:v>
                </c:pt>
                <c:pt idx="2888">
                  <c:v>-4.8563759278660301E-2</c:v>
                </c:pt>
                <c:pt idx="2889">
                  <c:v>-4.7038555017531201E-2</c:v>
                </c:pt>
                <c:pt idx="2890">
                  <c:v>-4.55102529254705E-2</c:v>
                </c:pt>
                <c:pt idx="2891">
                  <c:v>-4.39757628703999E-2</c:v>
                </c:pt>
                <c:pt idx="2892">
                  <c:v>-4.2434687007811299E-2</c:v>
                </c:pt>
                <c:pt idx="2893">
                  <c:v>-4.0884671491203402E-2</c:v>
                </c:pt>
                <c:pt idx="2894">
                  <c:v>-3.9322842665393203E-2</c:v>
                </c:pt>
                <c:pt idx="2895">
                  <c:v>-3.7749293155814302E-2</c:v>
                </c:pt>
                <c:pt idx="2896">
                  <c:v>-3.6161120751890902E-2</c:v>
                </c:pt>
                <c:pt idx="2897">
                  <c:v>-3.4555810883086298E-2</c:v>
                </c:pt>
                <c:pt idx="2898">
                  <c:v>-3.2932984127519299E-2</c:v>
                </c:pt>
                <c:pt idx="2899">
                  <c:v>-3.1291111383702899E-2</c:v>
                </c:pt>
                <c:pt idx="2900">
                  <c:v>-2.96286047145181E-2</c:v>
                </c:pt>
                <c:pt idx="2901">
                  <c:v>-2.79451378703406E-2</c:v>
                </c:pt>
                <c:pt idx="2902">
                  <c:v>-2.6239141029321001E-2</c:v>
                </c:pt>
                <c:pt idx="2903">
                  <c:v>-2.4509286176915501E-2</c:v>
                </c:pt>
                <c:pt idx="2904">
                  <c:v>-2.2756110598781101E-2</c:v>
                </c:pt>
                <c:pt idx="2905">
                  <c:v>-2.0979627018408002E-2</c:v>
                </c:pt>
                <c:pt idx="2906">
                  <c:v>-1.9178764022918401E-2</c:v>
                </c:pt>
                <c:pt idx="2907">
                  <c:v>-1.7354020134135398E-2</c:v>
                </c:pt>
                <c:pt idx="2908">
                  <c:v>-1.5506260897273E-2</c:v>
                </c:pt>
                <c:pt idx="2909">
                  <c:v>-1.36354078449284E-2</c:v>
                </c:pt>
                <c:pt idx="2910">
                  <c:v>-1.1742805389030799E-2</c:v>
                </c:pt>
                <c:pt idx="2911">
                  <c:v>-9.8307159647784692E-3</c:v>
                </c:pt>
                <c:pt idx="2912">
                  <c:v>-7.9001926471932004E-3</c:v>
                </c:pt>
                <c:pt idx="2913">
                  <c:v>-5.9514158369487202E-3</c:v>
                </c:pt>
                <c:pt idx="2914">
                  <c:v>-3.9862985717149203E-3</c:v>
                </c:pt>
                <c:pt idx="2915">
                  <c:v>-2.0068315082980201E-3</c:v>
                </c:pt>
                <c:pt idx="2916" formatCode="0.00E+00">
                  <c:v>-1.5308569367200299E-5</c:v>
                </c:pt>
                <c:pt idx="2917">
                  <c:v>1.9858292376909699E-3</c:v>
                </c:pt>
                <c:pt idx="2918">
                  <c:v>3.9947133435859197E-3</c:v>
                </c:pt>
                <c:pt idx="2919">
                  <c:v>6.0086319495827201E-3</c:v>
                </c:pt>
                <c:pt idx="2920">
                  <c:v>8.0251236125446594E-3</c:v>
                </c:pt>
                <c:pt idx="2921">
                  <c:v>1.0042115905429199E-2</c:v>
                </c:pt>
                <c:pt idx="2922">
                  <c:v>1.20552537435879E-2</c:v>
                </c:pt>
                <c:pt idx="2923">
                  <c:v>1.40620677882855E-2</c:v>
                </c:pt>
                <c:pt idx="2924">
                  <c:v>1.6063004187943299E-2</c:v>
                </c:pt>
                <c:pt idx="2925">
                  <c:v>1.80543781783222E-2</c:v>
                </c:pt>
                <c:pt idx="2926">
                  <c:v>2.0049059294338201E-2</c:v>
                </c:pt>
                <c:pt idx="2927">
                  <c:v>2.2860894461729401E-2</c:v>
                </c:pt>
                <c:pt idx="2928">
                  <c:v>2.6252537790890099E-2</c:v>
                </c:pt>
                <c:pt idx="2929">
                  <c:v>2.9262332398556402E-2</c:v>
                </c:pt>
                <c:pt idx="2930">
                  <c:v>3.2028819086931302E-2</c:v>
                </c:pt>
                <c:pt idx="2931">
                  <c:v>3.4643530675892598E-2</c:v>
                </c:pt>
                <c:pt idx="2932">
                  <c:v>3.7145892355214198E-2</c:v>
                </c:pt>
                <c:pt idx="2933">
                  <c:v>3.9558257894857299E-2</c:v>
                </c:pt>
                <c:pt idx="2934">
                  <c:v>4.1893509106312697E-2</c:v>
                </c:pt>
                <c:pt idx="2935">
                  <c:v>4.4158292178294797E-2</c:v>
                </c:pt>
                <c:pt idx="2936">
                  <c:v>4.6358112016000402E-2</c:v>
                </c:pt>
                <c:pt idx="2937">
                  <c:v>4.8497546679335098E-2</c:v>
                </c:pt>
                <c:pt idx="2938">
                  <c:v>5.0579817422274902E-2</c:v>
                </c:pt>
                <c:pt idx="2939">
                  <c:v>5.2607598221082998E-2</c:v>
                </c:pt>
                <c:pt idx="2940">
                  <c:v>5.4583748652706099E-2</c:v>
                </c:pt>
                <c:pt idx="2941">
                  <c:v>5.6510737594532498E-2</c:v>
                </c:pt>
                <c:pt idx="2942">
                  <c:v>5.8391177410119302E-2</c:v>
                </c:pt>
                <c:pt idx="2943">
                  <c:v>6.0226256149552702E-2</c:v>
                </c:pt>
                <c:pt idx="2944">
                  <c:v>6.2015174041534699E-2</c:v>
                </c:pt>
                <c:pt idx="2945">
                  <c:v>6.3756593043080997E-2</c:v>
                </c:pt>
                <c:pt idx="2946">
                  <c:v>6.5447905552264707E-2</c:v>
                </c:pt>
                <c:pt idx="2947">
                  <c:v>6.7086265481734506E-2</c:v>
                </c:pt>
                <c:pt idx="2948">
                  <c:v>6.8666908904397597E-2</c:v>
                </c:pt>
                <c:pt idx="2949">
                  <c:v>7.0185321038178497E-2</c:v>
                </c:pt>
                <c:pt idx="2950">
                  <c:v>7.1638931587645199E-2</c:v>
                </c:pt>
                <c:pt idx="2951">
                  <c:v>7.3025997676775894E-2</c:v>
                </c:pt>
                <c:pt idx="2952">
                  <c:v>7.4348823812580997E-2</c:v>
                </c:pt>
                <c:pt idx="2953">
                  <c:v>7.5611233574980105E-2</c:v>
                </c:pt>
                <c:pt idx="2954">
                  <c:v>7.6817630472443693E-2</c:v>
                </c:pt>
                <c:pt idx="2955">
                  <c:v>7.7974002870895398E-2</c:v>
                </c:pt>
                <c:pt idx="2956">
                  <c:v>7.90880524548319E-2</c:v>
                </c:pt>
                <c:pt idx="2957">
                  <c:v>8.0166591026813602E-2</c:v>
                </c:pt>
                <c:pt idx="2958">
                  <c:v>8.1214152788010002E-2</c:v>
                </c:pt>
                <c:pt idx="2959">
                  <c:v>8.2236394468941806E-2</c:v>
                </c:pt>
                <c:pt idx="2960">
                  <c:v>8.3237098423215E-2</c:v>
                </c:pt>
                <c:pt idx="2961">
                  <c:v>8.4218030464244004E-2</c:v>
                </c:pt>
                <c:pt idx="2962">
                  <c:v>8.5180851193099497E-2</c:v>
                </c:pt>
                <c:pt idx="2963">
                  <c:v>8.6127742008351701E-2</c:v>
                </c:pt>
                <c:pt idx="2964">
                  <c:v>8.7060150253051902E-2</c:v>
                </c:pt>
                <c:pt idx="2965">
                  <c:v>8.7977771279535405E-2</c:v>
                </c:pt>
                <c:pt idx="2966">
                  <c:v>8.8881906281592496E-2</c:v>
                </c:pt>
                <c:pt idx="2967">
                  <c:v>8.9774878642558606E-2</c:v>
                </c:pt>
                <c:pt idx="2968">
                  <c:v>9.0657790589593404E-2</c:v>
                </c:pt>
                <c:pt idx="2969">
                  <c:v>9.1532514090832295E-2</c:v>
                </c:pt>
                <c:pt idx="2970">
                  <c:v>9.2400950559747702E-2</c:v>
                </c:pt>
                <c:pt idx="2971">
                  <c:v>9.3263962770353995E-2</c:v>
                </c:pt>
                <c:pt idx="2972">
                  <c:v>9.4122603729488899E-2</c:v>
                </c:pt>
                <c:pt idx="2973">
                  <c:v>9.4976610417859694E-2</c:v>
                </c:pt>
                <c:pt idx="2974">
                  <c:v>9.58266633176314E-2</c:v>
                </c:pt>
                <c:pt idx="2975">
                  <c:v>9.6673246517482297E-2</c:v>
                </c:pt>
                <c:pt idx="2976">
                  <c:v>9.7514943865758194E-2</c:v>
                </c:pt>
                <c:pt idx="2977">
                  <c:v>9.8350768646951206E-2</c:v>
                </c:pt>
                <c:pt idx="2978">
                  <c:v>9.9179606507725504E-2</c:v>
                </c:pt>
                <c:pt idx="2979">
                  <c:v>9.9999620421577895E-2</c:v>
                </c:pt>
                <c:pt idx="2980">
                  <c:v>0.10080895955153001</c:v>
                </c:pt>
                <c:pt idx="2981">
                  <c:v>0.101606738018196</c:v>
                </c:pt>
                <c:pt idx="2982">
                  <c:v>0.10239178847104</c:v>
                </c:pt>
                <c:pt idx="2983">
                  <c:v>0.10316336131622</c:v>
                </c:pt>
                <c:pt idx="2984">
                  <c:v>0.103921623033175</c:v>
                </c:pt>
                <c:pt idx="2985">
                  <c:v>0.104665874067347</c:v>
                </c:pt>
                <c:pt idx="2986">
                  <c:v>0.105395903408891</c:v>
                </c:pt>
                <c:pt idx="2987">
                  <c:v>0.106112846490238</c:v>
                </c:pt>
                <c:pt idx="2988">
                  <c:v>0.106817519430894</c:v>
                </c:pt>
                <c:pt idx="2989">
                  <c:v>0.107510311018091</c:v>
                </c:pt>
                <c:pt idx="2990">
                  <c:v>0.108191475232935</c:v>
                </c:pt>
                <c:pt idx="2991">
                  <c:v>0.108860537146756</c:v>
                </c:pt>
                <c:pt idx="2992">
                  <c:v>0.10951747626823199</c:v>
                </c:pt>
                <c:pt idx="2993">
                  <c:v>0.110161624941759</c:v>
                </c:pt>
                <c:pt idx="2994">
                  <c:v>0.110791564642313</c:v>
                </c:pt>
                <c:pt idx="2995">
                  <c:v>0.111406422843411</c:v>
                </c:pt>
                <c:pt idx="2996">
                  <c:v>0.112004881550042</c:v>
                </c:pt>
                <c:pt idx="2997">
                  <c:v>0.112585872852574</c:v>
                </c:pt>
                <c:pt idx="2998">
                  <c:v>0.11314735850688599</c:v>
                </c:pt>
                <c:pt idx="2999">
                  <c:v>0.113687173527904</c:v>
                </c:pt>
                <c:pt idx="3000">
                  <c:v>0.11420484582007499</c:v>
                </c:pt>
                <c:pt idx="3001">
                  <c:v>0.114698831230864</c:v>
                </c:pt>
                <c:pt idx="3002">
                  <c:v>0.115166685163864</c:v>
                </c:pt>
                <c:pt idx="3003">
                  <c:v>0.11560759732820799</c:v>
                </c:pt>
                <c:pt idx="3004">
                  <c:v>0.116021965473228</c:v>
                </c:pt>
                <c:pt idx="3005">
                  <c:v>0.116409649953919</c:v>
                </c:pt>
                <c:pt idx="3006">
                  <c:v>0.116771548544942</c:v>
                </c:pt>
                <c:pt idx="3007">
                  <c:v>0.117107987554049</c:v>
                </c:pt>
                <c:pt idx="3008">
                  <c:v>0.117418643944943</c:v>
                </c:pt>
                <c:pt idx="3009">
                  <c:v>0.11770454115583801</c:v>
                </c:pt>
                <c:pt idx="3010">
                  <c:v>0.117965898539619</c:v>
                </c:pt>
                <c:pt idx="3011">
                  <c:v>0.118203058255134</c:v>
                </c:pt>
                <c:pt idx="3012">
                  <c:v>0.118417688211037</c:v>
                </c:pt>
                <c:pt idx="3013">
                  <c:v>0.118610498462787</c:v>
                </c:pt>
                <c:pt idx="3014">
                  <c:v>0.11878356720162001</c:v>
                </c:pt>
                <c:pt idx="3015">
                  <c:v>0.11894029787976999</c:v>
                </c:pt>
                <c:pt idx="3016">
                  <c:v>0.11908516274952299</c:v>
                </c:pt>
                <c:pt idx="3017">
                  <c:v>0.119225994590302</c:v>
                </c:pt>
                <c:pt idx="3018">
                  <c:v>0.119370090149335</c:v>
                </c:pt>
                <c:pt idx="3019">
                  <c:v>0.119526050191579</c:v>
                </c:pt>
                <c:pt idx="3020">
                  <c:v>0.119704582226919</c:v>
                </c:pt>
                <c:pt idx="3021">
                  <c:v>0.11991415486028</c:v>
                </c:pt>
                <c:pt idx="3022">
                  <c:v>0.12016297309084201</c:v>
                </c:pt>
                <c:pt idx="3023">
                  <c:v>0.120460664680269</c:v>
                </c:pt>
                <c:pt idx="3024">
                  <c:v>0.120814932482111</c:v>
                </c:pt>
                <c:pt idx="3025">
                  <c:v>0.12123287374383999</c:v>
                </c:pt>
                <c:pt idx="3026">
                  <c:v>0.12172055096996599</c:v>
                </c:pt>
                <c:pt idx="3027">
                  <c:v>0.12228141675632299</c:v>
                </c:pt>
                <c:pt idx="3028">
                  <c:v>0.122917301546684</c:v>
                </c:pt>
                <c:pt idx="3029">
                  <c:v>0.123626947103394</c:v>
                </c:pt>
                <c:pt idx="3030">
                  <c:v>0.124405399776692</c:v>
                </c:pt>
                <c:pt idx="3031">
                  <c:v>0.12524615839904399</c:v>
                </c:pt>
                <c:pt idx="3032">
                  <c:v>0.12614090866071201</c:v>
                </c:pt>
                <c:pt idx="3033">
                  <c:v>0.127078447551107</c:v>
                </c:pt>
                <c:pt idx="3034">
                  <c:v>0.12804820760389701</c:v>
                </c:pt>
                <c:pt idx="3035">
                  <c:v>0.12903987996939101</c:v>
                </c:pt>
                <c:pt idx="3036">
                  <c:v>0.13004404264996799</c:v>
                </c:pt>
                <c:pt idx="3037">
                  <c:v>0.131054548523619</c:v>
                </c:pt>
                <c:pt idx="3038">
                  <c:v>0.132068842575256</c:v>
                </c:pt>
                <c:pt idx="3039">
                  <c:v>0.13308747099829099</c:v>
                </c:pt>
                <c:pt idx="3040">
                  <c:v>0.13411274163634099</c:v>
                </c:pt>
                <c:pt idx="3041">
                  <c:v>0.135149043633773</c:v>
                </c:pt>
                <c:pt idx="3042">
                  <c:v>0.13620257051965001</c:v>
                </c:pt>
                <c:pt idx="3043">
                  <c:v>0.13728062674605501</c:v>
                </c:pt>
                <c:pt idx="3044">
                  <c:v>0.13839003560375801</c:v>
                </c:pt>
                <c:pt idx="3045">
                  <c:v>0.13953628169127399</c:v>
                </c:pt>
                <c:pt idx="3046">
                  <c:v>0.14072405313425801</c:v>
                </c:pt>
                <c:pt idx="3047">
                  <c:v>0.14195827154072499</c:v>
                </c:pt>
                <c:pt idx="3048">
                  <c:v>0.143241655082814</c:v>
                </c:pt>
                <c:pt idx="3049">
                  <c:v>0.14457453075233601</c:v>
                </c:pt>
                <c:pt idx="3050">
                  <c:v>0.145956549881325</c:v>
                </c:pt>
                <c:pt idx="3051">
                  <c:v>0.147385578490008</c:v>
                </c:pt>
                <c:pt idx="3052">
                  <c:v>0.148857611527034</c:v>
                </c:pt>
                <c:pt idx="3053">
                  <c:v>0.15036600811486001</c:v>
                </c:pt>
                <c:pt idx="3054">
                  <c:v>0.15190171110589901</c:v>
                </c:pt>
                <c:pt idx="3055">
                  <c:v>0.153453645262107</c:v>
                </c:pt>
                <c:pt idx="3056">
                  <c:v>0.15500968907957399</c:v>
                </c:pt>
                <c:pt idx="3057">
                  <c:v>0.15655529325558501</c:v>
                </c:pt>
                <c:pt idx="3058">
                  <c:v>0.15807463601344801</c:v>
                </c:pt>
                <c:pt idx="3059">
                  <c:v>0.15955294356891001</c:v>
                </c:pt>
                <c:pt idx="3060">
                  <c:v>0.160975854781337</c:v>
                </c:pt>
                <c:pt idx="3061">
                  <c:v>0.162328979743698</c:v>
                </c:pt>
                <c:pt idx="3062">
                  <c:v>0.16359932327249399</c:v>
                </c:pt>
                <c:pt idx="3063">
                  <c:v>0.16477909742124899</c:v>
                </c:pt>
                <c:pt idx="3064">
                  <c:v>0.16586628836703701</c:v>
                </c:pt>
                <c:pt idx="3065">
                  <c:v>0.16686425576995501</c:v>
                </c:pt>
                <c:pt idx="3066">
                  <c:v>0.16778324019396301</c:v>
                </c:pt>
                <c:pt idx="3067">
                  <c:v>0.168640618603729</c:v>
                </c:pt>
                <c:pt idx="3068">
                  <c:v>0.16946219649750299</c:v>
                </c:pt>
                <c:pt idx="3069">
                  <c:v>0.17028128822222799</c:v>
                </c:pt>
                <c:pt idx="3070">
                  <c:v>0.17113616926560099</c:v>
                </c:pt>
                <c:pt idx="3071">
                  <c:v>0.17207025775516499</c:v>
                </c:pt>
                <c:pt idx="3072">
                  <c:v>0.173130217332607</c:v>
                </c:pt>
                <c:pt idx="3073">
                  <c:v>0.174363499187765</c:v>
                </c:pt>
                <c:pt idx="3074">
                  <c:v>0.17581826146111601</c:v>
                </c:pt>
                <c:pt idx="3075">
                  <c:v>0.17754307171807299</c:v>
                </c:pt>
                <c:pt idx="3076">
                  <c:v>0.179585923180104</c:v>
                </c:pt>
                <c:pt idx="3077">
                  <c:v>0.18199381142234999</c:v>
                </c:pt>
                <c:pt idx="3078">
                  <c:v>0.18481085289058399</c:v>
                </c:pt>
                <c:pt idx="3079">
                  <c:v>0.18807219368623501</c:v>
                </c:pt>
                <c:pt idx="3080">
                  <c:v>0.19179812845101901</c:v>
                </c:pt>
                <c:pt idx="3081">
                  <c:v>0.19599160725456999</c:v>
                </c:pt>
                <c:pt idx="3082">
                  <c:v>0.20063106091108199</c:v>
                </c:pt>
                <c:pt idx="3083">
                  <c:v>0.20566496368937101</c:v>
                </c:pt>
                <c:pt idx="3084">
                  <c:v>0.21100765807628599</c:v>
                </c:pt>
                <c:pt idx="3085">
                  <c:v>0.216537852771953</c:v>
                </c:pt>
                <c:pt idx="3086">
                  <c:v>0.22209698315577101</c:v>
                </c:pt>
                <c:pt idx="3087">
                  <c:v>0.227489618799258</c:v>
                </c:pt>
                <c:pt idx="3088">
                  <c:v>0.23249111856659399</c:v>
                </c:pt>
                <c:pt idx="3089">
                  <c:v>0.236855356435342</c:v>
                </c:pt>
                <c:pt idx="3090">
                  <c:v>0.24032758329923201</c:v>
                </c:pt>
                <c:pt idx="3091">
                  <c:v>0.24265668517571301</c:v>
                </c:pt>
                <c:pt idx="3092">
                  <c:v>0.24361032048924799</c:v>
                </c:pt>
                <c:pt idx="3093">
                  <c:v>0.242989747033211</c:v>
                </c:pt>
                <c:pt idx="3094">
                  <c:v>0.24064020096611399</c:v>
                </c:pt>
                <c:pt idx="3095">
                  <c:v>0.23646347069890999</c:v>
                </c:pt>
                <c:pt idx="3096">
                  <c:v>0.23042616503618699</c:v>
                </c:pt>
                <c:pt idx="3097">
                  <c:v>0.22256660237864401</c:v>
                </c:pt>
                <c:pt idx="3098">
                  <c:v>0.21299808055758099</c:v>
                </c:pt>
                <c:pt idx="3099">
                  <c:v>0.20190785267284</c:v>
                </c:pt>
                <c:pt idx="3100">
                  <c:v>0.189558033122084</c:v>
                </c:pt>
                <c:pt idx="3101">
                  <c:v>0.17628461071431201</c:v>
                </c:pt>
                <c:pt idx="3102">
                  <c:v>0.16249362639096099</c:v>
                </c:pt>
                <c:pt idx="3103">
                  <c:v>0.14865273993502101</c:v>
                </c:pt>
                <c:pt idx="3104">
                  <c:v>0.13527526202967399</c:v>
                </c:pt>
                <c:pt idx="3105">
                  <c:v>0.122899017274469</c:v>
                </c:pt>
                <c:pt idx="3106">
                  <c:v>0.112060641066533</c:v>
                </c:pt>
                <c:pt idx="3107">
                  <c:v>0.103275319916711</c:v>
                </c:pt>
                <c:pt idx="3108">
                  <c:v>9.7035117282812194E-2</c:v>
                </c:pt>
                <c:pt idx="3109">
                  <c:v>9.3796106930993106E-2</c:v>
                </c:pt>
                <c:pt idx="3110">
                  <c:v>9.3938115759857901E-2</c:v>
                </c:pt>
                <c:pt idx="3111">
                  <c:v>9.7719191988120194E-2</c:v>
                </c:pt>
                <c:pt idx="3112">
                  <c:v>0.105215981949702</c:v>
                </c:pt>
                <c:pt idx="3113">
                  <c:v>0.11627060360668</c:v>
                </c:pt>
                <c:pt idx="3114">
                  <c:v>0.13048016332600099</c:v>
                </c:pt>
                <c:pt idx="3115">
                  <c:v>0.147213350834275</c:v>
                </c:pt>
                <c:pt idx="3116">
                  <c:v>0.16566287387305001</c:v>
                </c:pt>
                <c:pt idx="3117">
                  <c:v>0.184794998885914</c:v>
                </c:pt>
                <c:pt idx="3118">
                  <c:v>0.20335142344445201</c:v>
                </c:pt>
                <c:pt idx="3119">
                  <c:v>0.22012443509857699</c:v>
                </c:pt>
                <c:pt idx="3120">
                  <c:v>0.23395436465307801</c:v>
                </c:pt>
                <c:pt idx="3121">
                  <c:v>0.243746655012862</c:v>
                </c:pt>
                <c:pt idx="3122">
                  <c:v>0.24863176493564901</c:v>
                </c:pt>
                <c:pt idx="3123">
                  <c:v>0.247990799544138</c:v>
                </c:pt>
                <c:pt idx="3124">
                  <c:v>0.241879326786615</c:v>
                </c:pt>
                <c:pt idx="3125">
                  <c:v>0.232782746428191</c:v>
                </c:pt>
                <c:pt idx="3126">
                  <c:v>0.220420551217549</c:v>
                </c:pt>
                <c:pt idx="3127">
                  <c:v>0.20792320922634999</c:v>
                </c:pt>
                <c:pt idx="3128">
                  <c:v>0.201465807148277</c:v>
                </c:pt>
                <c:pt idx="3129">
                  <c:v>0.19954211624587501</c:v>
                </c:pt>
                <c:pt idx="3130">
                  <c:v>0.19916401861220401</c:v>
                </c:pt>
                <c:pt idx="3131">
                  <c:v>0.19917723975284801</c:v>
                </c:pt>
                <c:pt idx="3132">
                  <c:v>0.19928670397203699</c:v>
                </c:pt>
                <c:pt idx="3133">
                  <c:v>0.19941437676083601</c:v>
                </c:pt>
                <c:pt idx="3134">
                  <c:v>0.199530210320082</c:v>
                </c:pt>
                <c:pt idx="3135">
                  <c:v>0.199616131328643</c:v>
                </c:pt>
                <c:pt idx="3136">
                  <c:v>0.19965896585283999</c:v>
                </c:pt>
                <c:pt idx="3137">
                  <c:v>0.19964952943984501</c:v>
                </c:pt>
                <c:pt idx="3138">
                  <c:v>0.19958071734631899</c:v>
                </c:pt>
                <c:pt idx="3139">
                  <c:v>0.19944698293610999</c:v>
                </c:pt>
                <c:pt idx="3140">
                  <c:v>0.199244865369722</c:v>
                </c:pt>
                <c:pt idx="3141">
                  <c:v>0.19896942607233101</c:v>
                </c:pt>
                <c:pt idx="3142">
                  <c:v>0.19861653431302001</c:v>
                </c:pt>
                <c:pt idx="3143">
                  <c:v>0.19818532597626501</c:v>
                </c:pt>
                <c:pt idx="3144">
                  <c:v>0.19767538149068301</c:v>
                </c:pt>
                <c:pt idx="3145">
                  <c:v>0.197084861424867</c:v>
                </c:pt>
                <c:pt idx="3146">
                  <c:v>0.196412610604841</c:v>
                </c:pt>
                <c:pt idx="3147">
                  <c:v>0.19565980466949101</c:v>
                </c:pt>
                <c:pt idx="3148">
                  <c:v>0.19482667207232399</c:v>
                </c:pt>
                <c:pt idx="3149">
                  <c:v>0.193913838297257</c:v>
                </c:pt>
                <c:pt idx="3150">
                  <c:v>0.192923146302941</c:v>
                </c:pt>
                <c:pt idx="3151">
                  <c:v>0.191855290833847</c:v>
                </c:pt>
                <c:pt idx="3152">
                  <c:v>0.190711756563861</c:v>
                </c:pt>
                <c:pt idx="3153">
                  <c:v>0.18949566846056101</c:v>
                </c:pt>
                <c:pt idx="3154">
                  <c:v>0.18820929640780601</c:v>
                </c:pt>
                <c:pt idx="3155">
                  <c:v>0.18685591429617299</c:v>
                </c:pt>
                <c:pt idx="3156">
                  <c:v>0.185438430408187</c:v>
                </c:pt>
                <c:pt idx="3157">
                  <c:v>0.183959282146687</c:v>
                </c:pt>
                <c:pt idx="3158">
                  <c:v>0.18242143518977799</c:v>
                </c:pt>
                <c:pt idx="3159">
                  <c:v>0.18082783138505801</c:v>
                </c:pt>
                <c:pt idx="3160">
                  <c:v>0.179182075554328</c:v>
                </c:pt>
                <c:pt idx="3161">
                  <c:v>0.17748815093626899</c:v>
                </c:pt>
                <c:pt idx="3162">
                  <c:v>0.175749048800976</c:v>
                </c:pt>
                <c:pt idx="3163">
                  <c:v>0.17396759718538601</c:v>
                </c:pt>
                <c:pt idx="3164">
                  <c:v>0.172147669949576</c:v>
                </c:pt>
                <c:pt idx="3165">
                  <c:v>0.17029180521677001</c:v>
                </c:pt>
                <c:pt idx="3166">
                  <c:v>0.16840193582686899</c:v>
                </c:pt>
                <c:pt idx="3167">
                  <c:v>0.16647863295357099</c:v>
                </c:pt>
                <c:pt idx="3168">
                  <c:v>0.16452304025324399</c:v>
                </c:pt>
                <c:pt idx="3169">
                  <c:v>0.162536206761214</c:v>
                </c:pt>
                <c:pt idx="3170">
                  <c:v>0.160517988121577</c:v>
                </c:pt>
                <c:pt idx="3171">
                  <c:v>0.15846873400342701</c:v>
                </c:pt>
                <c:pt idx="3172">
                  <c:v>0.15638832665962399</c:v>
                </c:pt>
                <c:pt idx="3173">
                  <c:v>0.15427664878025499</c:v>
                </c:pt>
                <c:pt idx="3174">
                  <c:v>0.152133912185514</c:v>
                </c:pt>
                <c:pt idx="3175">
                  <c:v>0.14996075338766901</c:v>
                </c:pt>
                <c:pt idx="3176">
                  <c:v>0.14775806810834299</c:v>
                </c:pt>
                <c:pt idx="3177">
                  <c:v>0.145527098090864</c:v>
                </c:pt>
                <c:pt idx="3178">
                  <c:v>0.143270252162498</c:v>
                </c:pt>
                <c:pt idx="3179">
                  <c:v>0.14099079907704001</c:v>
                </c:pt>
                <c:pt idx="3180">
                  <c:v>0.13869095416181801</c:v>
                </c:pt>
                <c:pt idx="3181">
                  <c:v>0.13637367628675501</c:v>
                </c:pt>
                <c:pt idx="3182">
                  <c:v>0.134042739494216</c:v>
                </c:pt>
                <c:pt idx="3183">
                  <c:v>0.13170128027498701</c:v>
                </c:pt>
                <c:pt idx="3184">
                  <c:v>0.129353504376398</c:v>
                </c:pt>
                <c:pt idx="3185">
                  <c:v>0.127003042534895</c:v>
                </c:pt>
                <c:pt idx="3186">
                  <c:v>0.12465294513031699</c:v>
                </c:pt>
                <c:pt idx="3187">
                  <c:v>0.122306609806501</c:v>
                </c:pt>
                <c:pt idx="3188">
                  <c:v>0.11996700272162</c:v>
                </c:pt>
                <c:pt idx="3189">
                  <c:v>0.117638004566485</c:v>
                </c:pt>
                <c:pt idx="3190">
                  <c:v>0.11532302106034199</c:v>
                </c:pt>
                <c:pt idx="3191">
                  <c:v>0.11302415974003401</c:v>
                </c:pt>
                <c:pt idx="3192">
                  <c:v>0.110744670543776</c:v>
                </c:pt>
                <c:pt idx="3193">
                  <c:v>0.108488267305255</c:v>
                </c:pt>
                <c:pt idx="3194">
                  <c:v>0.106257943410378</c:v>
                </c:pt>
                <c:pt idx="3195">
                  <c:v>0.104057233832683</c:v>
                </c:pt>
                <c:pt idx="3196">
                  <c:v>0.101889761602486</c:v>
                </c:pt>
                <c:pt idx="3197">
                  <c:v>9.9759509237512103E-2</c:v>
                </c:pt>
                <c:pt idx="3198">
                  <c:v>9.76700946716757E-2</c:v>
                </c:pt>
                <c:pt idx="3199">
                  <c:v>9.5624661791581703E-2</c:v>
                </c:pt>
                <c:pt idx="3200">
                  <c:v>9.3626921157220502E-2</c:v>
                </c:pt>
                <c:pt idx="3201">
                  <c:v>9.1679496182370104E-2</c:v>
                </c:pt>
                <c:pt idx="3202">
                  <c:v>8.9783609546658996E-2</c:v>
                </c:pt>
                <c:pt idx="3203">
                  <c:v>8.7941641752427899E-2</c:v>
                </c:pt>
                <c:pt idx="3204">
                  <c:v>8.6155553562053899E-2</c:v>
                </c:pt>
                <c:pt idx="3205">
                  <c:v>8.4424797980195698E-2</c:v>
                </c:pt>
                <c:pt idx="3206">
                  <c:v>8.2748751193957096E-2</c:v>
                </c:pt>
                <c:pt idx="3207">
                  <c:v>8.1125927815133697E-2</c:v>
                </c:pt>
                <c:pt idx="3208">
                  <c:v>7.9552550474663905E-2</c:v>
                </c:pt>
                <c:pt idx="3209">
                  <c:v>7.8023404251678294E-2</c:v>
                </c:pt>
                <c:pt idx="3210">
                  <c:v>7.6533788461554203E-2</c:v>
                </c:pt>
                <c:pt idx="3211">
                  <c:v>7.5077405234952599E-2</c:v>
                </c:pt>
                <c:pt idx="3212">
                  <c:v>7.3646673406138799E-2</c:v>
                </c:pt>
                <c:pt idx="3213">
                  <c:v>7.2235219958836694E-2</c:v>
                </c:pt>
                <c:pt idx="3214">
                  <c:v>7.08358514057537E-2</c:v>
                </c:pt>
                <c:pt idx="3215">
                  <c:v>6.9442103305460107E-2</c:v>
                </c:pt>
                <c:pt idx="3216">
                  <c:v>6.8049016082542796E-2</c:v>
                </c:pt>
                <c:pt idx="3217">
                  <c:v>6.6652565343456996E-2</c:v>
                </c:pt>
                <c:pt idx="3218">
                  <c:v>6.5250997282175496E-2</c:v>
                </c:pt>
                <c:pt idx="3219">
                  <c:v>6.3846324099147103E-2</c:v>
                </c:pt>
                <c:pt idx="3220">
                  <c:v>6.2442285035474498E-2</c:v>
                </c:pt>
                <c:pt idx="3221">
                  <c:v>6.10450368256358E-2</c:v>
                </c:pt>
                <c:pt idx="3222">
                  <c:v>5.9665435981472198E-2</c:v>
                </c:pt>
                <c:pt idx="3223">
                  <c:v>5.8316931796149399E-2</c:v>
                </c:pt>
                <c:pt idx="3224">
                  <c:v>5.7014422414567299E-2</c:v>
                </c:pt>
                <c:pt idx="3225">
                  <c:v>5.57752573972728E-2</c:v>
                </c:pt>
                <c:pt idx="3226">
                  <c:v>5.4617583233726702E-2</c:v>
                </c:pt>
                <c:pt idx="3227">
                  <c:v>5.3559672985509899E-2</c:v>
                </c:pt>
                <c:pt idx="3228">
                  <c:v>5.2618259790850101E-2</c:v>
                </c:pt>
                <c:pt idx="3229">
                  <c:v>5.1807547235535399E-2</c:v>
                </c:pt>
                <c:pt idx="3230">
                  <c:v>5.11396720598946E-2</c:v>
                </c:pt>
                <c:pt idx="3231">
                  <c:v>5.0622629383574501E-2</c:v>
                </c:pt>
                <c:pt idx="3232">
                  <c:v>5.0259998756378203E-2</c:v>
                </c:pt>
                <c:pt idx="3233">
                  <c:v>5.0048930484778598E-2</c:v>
                </c:pt>
                <c:pt idx="3234">
                  <c:v>4.9981230455347199E-2</c:v>
                </c:pt>
                <c:pt idx="3235">
                  <c:v>5.0043708195697298E-2</c:v>
                </c:pt>
                <c:pt idx="3236">
                  <c:v>5.0216546101570302E-2</c:v>
                </c:pt>
                <c:pt idx="3237">
                  <c:v>5.0477002704701797E-2</c:v>
                </c:pt>
                <c:pt idx="3238">
                  <c:v>5.07983773716826E-2</c:v>
                </c:pt>
                <c:pt idx="3239">
                  <c:v>5.1150675601168497E-2</c:v>
                </c:pt>
                <c:pt idx="3240">
                  <c:v>5.15021317054895E-2</c:v>
                </c:pt>
                <c:pt idx="3241">
                  <c:v>5.1819845928038601E-2</c:v>
                </c:pt>
                <c:pt idx="3242">
                  <c:v>5.2071269845707403E-2</c:v>
                </c:pt>
                <c:pt idx="3243">
                  <c:v>5.2225625075312303E-2</c:v>
                </c:pt>
                <c:pt idx="3244">
                  <c:v>5.2256914993481E-2</c:v>
                </c:pt>
                <c:pt idx="3245">
                  <c:v>5.2141982617766501E-2</c:v>
                </c:pt>
                <c:pt idx="3246">
                  <c:v>5.1862763406757599E-2</c:v>
                </c:pt>
                <c:pt idx="3247">
                  <c:v>5.1407720642016402E-2</c:v>
                </c:pt>
                <c:pt idx="3248">
                  <c:v>5.0769973750712703E-2</c:v>
                </c:pt>
                <c:pt idx="3249">
                  <c:v>4.9949383014967701E-2</c:v>
                </c:pt>
                <c:pt idx="3250">
                  <c:v>4.89527597577602E-2</c:v>
                </c:pt>
                <c:pt idx="3251">
                  <c:v>4.7790834409042401E-2</c:v>
                </c:pt>
                <c:pt idx="3252">
                  <c:v>4.6480415859428102E-2</c:v>
                </c:pt>
                <c:pt idx="3253">
                  <c:v>4.5044090132381198E-2</c:v>
                </c:pt>
                <c:pt idx="3254">
                  <c:v>4.35075242777926E-2</c:v>
                </c:pt>
                <c:pt idx="3255">
                  <c:v>4.1899588774671002E-2</c:v>
                </c:pt>
                <c:pt idx="3256">
                  <c:v>4.0251738213500303E-2</c:v>
                </c:pt>
                <c:pt idx="3257">
                  <c:v>3.8595939225996197E-2</c:v>
                </c:pt>
                <c:pt idx="3258">
                  <c:v>3.6964634836964202E-2</c:v>
                </c:pt>
                <c:pt idx="3259">
                  <c:v>3.5390773785797601E-2</c:v>
                </c:pt>
                <c:pt idx="3260">
                  <c:v>3.3904037976909003E-2</c:v>
                </c:pt>
                <c:pt idx="3261">
                  <c:v>3.2532024946922998E-2</c:v>
                </c:pt>
                <c:pt idx="3262">
                  <c:v>3.13009005223727E-2</c:v>
                </c:pt>
                <c:pt idx="3263">
                  <c:v>3.0231400953729101E-2</c:v>
                </c:pt>
                <c:pt idx="3264">
                  <c:v>2.9340448205277401E-2</c:v>
                </c:pt>
                <c:pt idx="3265">
                  <c:v>2.8641834257761199E-2</c:v>
                </c:pt>
                <c:pt idx="3266">
                  <c:v>2.8144358335781699E-2</c:v>
                </c:pt>
                <c:pt idx="3267">
                  <c:v>2.7852258600382599E-2</c:v>
                </c:pt>
                <c:pt idx="3268">
                  <c:v>2.7765463627288399E-2</c:v>
                </c:pt>
                <c:pt idx="3269">
                  <c:v>2.7879577607293701E-2</c:v>
                </c:pt>
                <c:pt idx="3270">
                  <c:v>2.8186397708185401E-2</c:v>
                </c:pt>
                <c:pt idx="3271">
                  <c:v>2.86736335558451E-2</c:v>
                </c:pt>
                <c:pt idx="3272">
                  <c:v>2.93260209483397E-2</c:v>
                </c:pt>
                <c:pt idx="3273">
                  <c:v>3.0126798823507401E-2</c:v>
                </c:pt>
                <c:pt idx="3274">
                  <c:v>3.1055755855970601E-2</c:v>
                </c:pt>
                <c:pt idx="3275">
                  <c:v>3.20897823734329E-2</c:v>
                </c:pt>
                <c:pt idx="3276">
                  <c:v>3.3205508441158299E-2</c:v>
                </c:pt>
                <c:pt idx="3277">
                  <c:v>3.4378875254155603E-2</c:v>
                </c:pt>
                <c:pt idx="3278">
                  <c:v>3.5585405668308999E-2</c:v>
                </c:pt>
                <c:pt idx="3279">
                  <c:v>3.6801003458520498E-2</c:v>
                </c:pt>
                <c:pt idx="3280">
                  <c:v>3.8001326500236798E-2</c:v>
                </c:pt>
                <c:pt idx="3281">
                  <c:v>3.9161914466196802E-2</c:v>
                </c:pt>
                <c:pt idx="3282">
                  <c:v>4.02609484145608E-2</c:v>
                </c:pt>
                <c:pt idx="3283">
                  <c:v>4.1278385823155801E-2</c:v>
                </c:pt>
                <c:pt idx="3284">
                  <c:v>4.2194889049801503E-2</c:v>
                </c:pt>
                <c:pt idx="3285">
                  <c:v>4.2993768386113698E-2</c:v>
                </c:pt>
                <c:pt idx="3286">
                  <c:v>4.3659069740818103E-2</c:v>
                </c:pt>
                <c:pt idx="3287">
                  <c:v>4.4176929838978002E-2</c:v>
                </c:pt>
                <c:pt idx="3288">
                  <c:v>4.4536014279371698E-2</c:v>
                </c:pt>
                <c:pt idx="3289">
                  <c:v>4.4727967853156997E-2</c:v>
                </c:pt>
                <c:pt idx="3290">
                  <c:v>4.4746173113900799E-2</c:v>
                </c:pt>
                <c:pt idx="3291">
                  <c:v>4.4586141094221002E-2</c:v>
                </c:pt>
                <c:pt idx="3292">
                  <c:v>4.4245114837512999E-2</c:v>
                </c:pt>
                <c:pt idx="3293">
                  <c:v>4.3721580217928699E-2</c:v>
                </c:pt>
                <c:pt idx="3294">
                  <c:v>4.3017796978310402E-2</c:v>
                </c:pt>
                <c:pt idx="3295">
                  <c:v>4.2136241600736903E-2</c:v>
                </c:pt>
                <c:pt idx="3296">
                  <c:v>4.1079725273935802E-2</c:v>
                </c:pt>
                <c:pt idx="3297">
                  <c:v>3.9854159166265897E-2</c:v>
                </c:pt>
                <c:pt idx="3298">
                  <c:v>3.8467009311766998E-2</c:v>
                </c:pt>
                <c:pt idx="3299">
                  <c:v>3.69263857323269E-2</c:v>
                </c:pt>
                <c:pt idx="3300">
                  <c:v>3.5240639107917603E-2</c:v>
                </c:pt>
                <c:pt idx="3301">
                  <c:v>3.3418512834996902E-2</c:v>
                </c:pt>
                <c:pt idx="3302">
                  <c:v>3.1470529769589903E-2</c:v>
                </c:pt>
                <c:pt idx="3303">
                  <c:v>2.94075243515683E-2</c:v>
                </c:pt>
                <c:pt idx="3304">
                  <c:v>2.72403223443623E-2</c:v>
                </c:pt>
                <c:pt idx="3305">
                  <c:v>2.49799706124922E-2</c:v>
                </c:pt>
                <c:pt idx="3306">
                  <c:v>2.2637805579684499E-2</c:v>
                </c:pt>
                <c:pt idx="3307">
                  <c:v>2.0224704290007198E-2</c:v>
                </c:pt>
                <c:pt idx="3308">
                  <c:v>1.7751165712289001E-2</c:v>
                </c:pt>
                <c:pt idx="3309">
                  <c:v>1.52279844350546E-2</c:v>
                </c:pt>
                <c:pt idx="3310">
                  <c:v>1.26657886134727E-2</c:v>
                </c:pt>
                <c:pt idx="3311">
                  <c:v>1.0074931850405301E-2</c:v>
                </c:pt>
                <c:pt idx="3312">
                  <c:v>7.4654660653710797E-3</c:v>
                </c:pt>
                <c:pt idx="3313">
                  <c:v>4.84657780208888E-3</c:v>
                </c:pt>
                <c:pt idx="3314">
                  <c:v>2.22605928156409E-3</c:v>
                </c:pt>
                <c:pt idx="3315">
                  <c:v>-3.8583643161499502E-4</c:v>
                </c:pt>
                <c:pt idx="3316">
                  <c:v>-2.9809533662726699E-3</c:v>
                </c:pt>
                <c:pt idx="3317">
                  <c:v>-5.5529361161907199E-3</c:v>
                </c:pt>
                <c:pt idx="3318">
                  <c:v>-8.0940909091634095E-3</c:v>
                </c:pt>
                <c:pt idx="3319">
                  <c:v>-1.0598372126766901E-2</c:v>
                </c:pt>
                <c:pt idx="3320">
                  <c:v>-1.30594596381946E-2</c:v>
                </c:pt>
                <c:pt idx="3321">
                  <c:v>-1.54722442039171E-2</c:v>
                </c:pt>
                <c:pt idx="3322">
                  <c:v>-1.7832762916943402E-2</c:v>
                </c:pt>
                <c:pt idx="3323">
                  <c:v>-2.0136732478126501E-2</c:v>
                </c:pt>
                <c:pt idx="3324">
                  <c:v>-2.2379644217879299E-2</c:v>
                </c:pt>
                <c:pt idx="3325">
                  <c:v>-2.4558614622563299E-2</c:v>
                </c:pt>
                <c:pt idx="3326">
                  <c:v>-2.6671458574918899E-2</c:v>
                </c:pt>
                <c:pt idx="3327">
                  <c:v>-2.8715838613458999E-2</c:v>
                </c:pt>
                <c:pt idx="3328">
                  <c:v>-3.0690569619076701E-2</c:v>
                </c:pt>
                <c:pt idx="3329">
                  <c:v>-3.25950861965182E-2</c:v>
                </c:pt>
                <c:pt idx="3330">
                  <c:v>-3.4429060531060998E-2</c:v>
                </c:pt>
                <c:pt idx="3331">
                  <c:v>-3.61925474840998E-2</c:v>
                </c:pt>
                <c:pt idx="3332">
                  <c:v>-3.7886824169139001E-2</c:v>
                </c:pt>
                <c:pt idx="3333">
                  <c:v>-3.95130361683102E-2</c:v>
                </c:pt>
                <c:pt idx="3334">
                  <c:v>-4.1070923298291998E-2</c:v>
                </c:pt>
                <c:pt idx="3335">
                  <c:v>-4.2563126191648801E-2</c:v>
                </c:pt>
                <c:pt idx="3336">
                  <c:v>-4.3992707642618999E-2</c:v>
                </c:pt>
                <c:pt idx="3337">
                  <c:v>-4.5361094503853103E-2</c:v>
                </c:pt>
                <c:pt idx="3338">
                  <c:v>-4.6671736277817497E-2</c:v>
                </c:pt>
                <c:pt idx="3339">
                  <c:v>-4.7927869754031703E-2</c:v>
                </c:pt>
                <c:pt idx="3340">
                  <c:v>-4.9132178165114601E-2</c:v>
                </c:pt>
                <c:pt idx="3341">
                  <c:v>-5.0288129645413002E-2</c:v>
                </c:pt>
                <c:pt idx="3342">
                  <c:v>-5.1399615486518002E-2</c:v>
                </c:pt>
                <c:pt idx="3343">
                  <c:v>-5.2469622495472601E-2</c:v>
                </c:pt>
                <c:pt idx="3344">
                  <c:v>-5.35004289149099E-2</c:v>
                </c:pt>
                <c:pt idx="3345">
                  <c:v>-5.4496146817455501E-2</c:v>
                </c:pt>
                <c:pt idx="3346">
                  <c:v>-5.54608927033323E-2</c:v>
                </c:pt>
                <c:pt idx="3347">
                  <c:v>-5.6397612735127799E-2</c:v>
                </c:pt>
                <c:pt idx="3348">
                  <c:v>-5.7309559095768202E-2</c:v>
                </c:pt>
                <c:pt idx="3349">
                  <c:v>-5.8199387944666399E-2</c:v>
                </c:pt>
                <c:pt idx="3350">
                  <c:v>-5.9071533785113803E-2</c:v>
                </c:pt>
                <c:pt idx="3351">
                  <c:v>-5.9930139844473498E-2</c:v>
                </c:pt>
                <c:pt idx="3352">
                  <c:v>-6.0777002387102999E-2</c:v>
                </c:pt>
                <c:pt idx="3353">
                  <c:v>-6.1616111371098202E-2</c:v>
                </c:pt>
                <c:pt idx="3354">
                  <c:v>-6.2452080600729799E-2</c:v>
                </c:pt>
                <c:pt idx="3355">
                  <c:v>-6.3287570189385203E-2</c:v>
                </c:pt>
                <c:pt idx="3356">
                  <c:v>-6.4125861792351802E-2</c:v>
                </c:pt>
                <c:pt idx="3357">
                  <c:v>-6.4970639842371794E-2</c:v>
                </c:pt>
                <c:pt idx="3358">
                  <c:v>-6.5826009352103407E-2</c:v>
                </c:pt>
                <c:pt idx="3359">
                  <c:v>-6.66957471292981E-2</c:v>
                </c:pt>
                <c:pt idx="3360">
                  <c:v>-6.75833793109029E-2</c:v>
                </c:pt>
                <c:pt idx="3361">
                  <c:v>-6.8493189990303793E-2</c:v>
                </c:pt>
                <c:pt idx="3362">
                  <c:v>-6.94286515022738E-2</c:v>
                </c:pt>
                <c:pt idx="3363">
                  <c:v>-7.0392992810724697E-2</c:v>
                </c:pt>
                <c:pt idx="3364">
                  <c:v>-7.1389307682255404E-2</c:v>
                </c:pt>
                <c:pt idx="3365">
                  <c:v>-7.2421369130517999E-2</c:v>
                </c:pt>
                <c:pt idx="3366">
                  <c:v>-7.3491694482373707E-2</c:v>
                </c:pt>
                <c:pt idx="3367">
                  <c:v>-7.4602206668473003E-2</c:v>
                </c:pt>
                <c:pt idx="3368">
                  <c:v>-7.5755557168654106E-2</c:v>
                </c:pt>
                <c:pt idx="3369">
                  <c:v>-7.6954176544116001E-2</c:v>
                </c:pt>
                <c:pt idx="3370">
                  <c:v>-7.8198893995234803E-2</c:v>
                </c:pt>
                <c:pt idx="3371">
                  <c:v>-7.9488231773782406E-2</c:v>
                </c:pt>
                <c:pt idx="3372">
                  <c:v>-8.0822494584145296E-2</c:v>
                </c:pt>
                <c:pt idx="3373">
                  <c:v>-8.2202507989474205E-2</c:v>
                </c:pt>
                <c:pt idx="3374">
                  <c:v>-8.3627480126662504E-2</c:v>
                </c:pt>
                <c:pt idx="3375">
                  <c:v>-8.5095267256937501E-2</c:v>
                </c:pt>
                <c:pt idx="3376">
                  <c:v>-8.6602882270906595E-2</c:v>
                </c:pt>
                <c:pt idx="3377">
                  <c:v>-8.8147252112211402E-2</c:v>
                </c:pt>
                <c:pt idx="3378">
                  <c:v>-8.9725439915969901E-2</c:v>
                </c:pt>
                <c:pt idx="3379">
                  <c:v>-9.1335344652565195E-2</c:v>
                </c:pt>
                <c:pt idx="3380">
                  <c:v>-9.2971885770795806E-2</c:v>
                </c:pt>
                <c:pt idx="3381">
                  <c:v>-9.4630137840159306E-2</c:v>
                </c:pt>
                <c:pt idx="3382">
                  <c:v>-9.6306810517960598E-2</c:v>
                </c:pt>
                <c:pt idx="3383">
                  <c:v>-9.7996741127187995E-2</c:v>
                </c:pt>
                <c:pt idx="3384">
                  <c:v>-9.9696860930243797E-2</c:v>
                </c:pt>
                <c:pt idx="3385">
                  <c:v>-0.101402563997749</c:v>
                </c:pt>
                <c:pt idx="3386">
                  <c:v>-0.10310866097372701</c:v>
                </c:pt>
                <c:pt idx="3387">
                  <c:v>-0.104812680873313</c:v>
                </c:pt>
                <c:pt idx="3388">
                  <c:v>-0.106511154991173</c:v>
                </c:pt>
                <c:pt idx="3389">
                  <c:v>-0.108200975054593</c:v>
                </c:pt>
                <c:pt idx="3390">
                  <c:v>-0.10987940126088901</c:v>
                </c:pt>
                <c:pt idx="3391">
                  <c:v>-0.11154445642614599</c:v>
                </c:pt>
                <c:pt idx="3392">
                  <c:v>-0.11319407323064901</c:v>
                </c:pt>
                <c:pt idx="3393">
                  <c:v>-0.114826914208327</c:v>
                </c:pt>
                <c:pt idx="3394">
                  <c:v>-0.11644213981169201</c:v>
                </c:pt>
                <c:pt idx="3395">
                  <c:v>-0.118038028155749</c:v>
                </c:pt>
                <c:pt idx="3396">
                  <c:v>-0.119615033152018</c:v>
                </c:pt>
                <c:pt idx="3397">
                  <c:v>-0.12117372482765799</c:v>
                </c:pt>
                <c:pt idx="3398">
                  <c:v>-0.12271315809031599</c:v>
                </c:pt>
                <c:pt idx="3399">
                  <c:v>-0.12423365642372</c:v>
                </c:pt>
                <c:pt idx="3400">
                  <c:v>-0.12573627198885901</c:v>
                </c:pt>
                <c:pt idx="3401">
                  <c:v>-0.12722089344072299</c:v>
                </c:pt>
                <c:pt idx="3402">
                  <c:v>-0.12868610555474699</c:v>
                </c:pt>
                <c:pt idx="3403">
                  <c:v>-0.130133372069867</c:v>
                </c:pt>
                <c:pt idx="3404">
                  <c:v>-0.13156359453393601</c:v>
                </c:pt>
                <c:pt idx="3405">
                  <c:v>-0.13297505087115299</c:v>
                </c:pt>
                <c:pt idx="3406">
                  <c:v>-0.13436676224479899</c:v>
                </c:pt>
                <c:pt idx="3407">
                  <c:v>-0.13573784615588899</c:v>
                </c:pt>
                <c:pt idx="3408">
                  <c:v>-0.137086725411423</c:v>
                </c:pt>
                <c:pt idx="3409">
                  <c:v>-0.13841190699192699</c:v>
                </c:pt>
                <c:pt idx="3410">
                  <c:v>-0.13971121034343101</c:v>
                </c:pt>
                <c:pt idx="3411">
                  <c:v>-0.14098134046105301</c:v>
                </c:pt>
                <c:pt idx="3412">
                  <c:v>-0.14222008810051001</c:v>
                </c:pt>
                <c:pt idx="3413">
                  <c:v>-0.143424020297442</c:v>
                </c:pt>
                <c:pt idx="3414">
                  <c:v>-0.144589741517547</c:v>
                </c:pt>
                <c:pt idx="3415">
                  <c:v>-0.14571495332319001</c:v>
                </c:pt>
                <c:pt idx="3416">
                  <c:v>-0.146796010153634</c:v>
                </c:pt>
                <c:pt idx="3417">
                  <c:v>-0.14782902603471201</c:v>
                </c:pt>
                <c:pt idx="3418">
                  <c:v>-0.14881087323518999</c:v>
                </c:pt>
                <c:pt idx="3419">
                  <c:v>-0.14973815078304201</c:v>
                </c:pt>
                <c:pt idx="3420">
                  <c:v>-0.150608288920977</c:v>
                </c:pt>
                <c:pt idx="3421">
                  <c:v>-0.15141823369347199</c:v>
                </c:pt>
                <c:pt idx="3422">
                  <c:v>-0.15216479187929899</c:v>
                </c:pt>
                <c:pt idx="3423">
                  <c:v>-0.152846736721726</c:v>
                </c:pt>
                <c:pt idx="3424">
                  <c:v>-0.15346247380273501</c:v>
                </c:pt>
                <c:pt idx="3425">
                  <c:v>-0.15401050023517099</c:v>
                </c:pt>
                <c:pt idx="3426">
                  <c:v>-0.15449127312097799</c:v>
                </c:pt>
                <c:pt idx="3427">
                  <c:v>-0.15490506214904301</c:v>
                </c:pt>
                <c:pt idx="3428">
                  <c:v>-0.15525232435582001</c:v>
                </c:pt>
                <c:pt idx="3429">
                  <c:v>-0.155534445064588</c:v>
                </c:pt>
                <c:pt idx="3430">
                  <c:v>-0.15575321125199201</c:v>
                </c:pt>
                <c:pt idx="3431">
                  <c:v>-0.155911133132664</c:v>
                </c:pt>
                <c:pt idx="3432">
                  <c:v>-0.156012722014433</c:v>
                </c:pt>
                <c:pt idx="3433">
                  <c:v>-0.156062920580787</c:v>
                </c:pt>
                <c:pt idx="3434">
                  <c:v>-0.156065059707514</c:v>
                </c:pt>
                <c:pt idx="3435">
                  <c:v>-0.15602260610851501</c:v>
                </c:pt>
                <c:pt idx="3436">
                  <c:v>-0.15594091876758201</c:v>
                </c:pt>
                <c:pt idx="3437">
                  <c:v>-0.15582629332532899</c:v>
                </c:pt>
                <c:pt idx="3438">
                  <c:v>-0.15568411019808401</c:v>
                </c:pt>
                <c:pt idx="3439">
                  <c:v>-0.15552004558987001</c:v>
                </c:pt>
                <c:pt idx="3440">
                  <c:v>-0.155340792105223</c:v>
                </c:pt>
                <c:pt idx="3441">
                  <c:v>-0.15515281665059999</c:v>
                </c:pt>
                <c:pt idx="3442">
                  <c:v>-0.15496189690606599</c:v>
                </c:pt>
                <c:pt idx="3443">
                  <c:v>-0.15477300443203601</c:v>
                </c:pt>
                <c:pt idx="3444">
                  <c:v>-0.15459220779309499</c:v>
                </c:pt>
                <c:pt idx="3445">
                  <c:v>-0.15442529178987599</c:v>
                </c:pt>
                <c:pt idx="3446">
                  <c:v>-0.15427604600797701</c:v>
                </c:pt>
                <c:pt idx="3447">
                  <c:v>-0.15414936728013101</c:v>
                </c:pt>
                <c:pt idx="3448">
                  <c:v>-0.15405061779741999</c:v>
                </c:pt>
                <c:pt idx="3449">
                  <c:v>-0.15398203512358</c:v>
                </c:pt>
                <c:pt idx="3450">
                  <c:v>-0.15394666186623501</c:v>
                </c:pt>
                <c:pt idx="3451">
                  <c:v>-0.153947441831467</c:v>
                </c:pt>
                <c:pt idx="3452">
                  <c:v>-0.15398569518590999</c:v>
                </c:pt>
                <c:pt idx="3453">
                  <c:v>-0.154062743663514</c:v>
                </c:pt>
                <c:pt idx="3454">
                  <c:v>-0.15417922981336099</c:v>
                </c:pt>
                <c:pt idx="3455">
                  <c:v>-0.154336249073319</c:v>
                </c:pt>
                <c:pt idx="3456">
                  <c:v>-0.15453320090158101</c:v>
                </c:pt>
                <c:pt idx="3457">
                  <c:v>-0.15476764908714699</c:v>
                </c:pt>
                <c:pt idx="3458">
                  <c:v>-0.15503829290061699</c:v>
                </c:pt>
                <c:pt idx="3459">
                  <c:v>-0.15534378334353999</c:v>
                </c:pt>
                <c:pt idx="3460">
                  <c:v>-0.15568070411499199</c:v>
                </c:pt>
                <c:pt idx="3461">
                  <c:v>-0.15604603738526901</c:v>
                </c:pt>
                <c:pt idx="3462">
                  <c:v>-0.15643744347715399</c:v>
                </c:pt>
                <c:pt idx="3463">
                  <c:v>-0.156851397765256</c:v>
                </c:pt>
                <c:pt idx="3464">
                  <c:v>-0.15728327276074799</c:v>
                </c:pt>
                <c:pt idx="3465">
                  <c:v>-0.15772890610194401</c:v>
                </c:pt>
                <c:pt idx="3466">
                  <c:v>-0.15818539785664701</c:v>
                </c:pt>
                <c:pt idx="3467">
                  <c:v>-0.15864797068248099</c:v>
                </c:pt>
                <c:pt idx="3468">
                  <c:v>-0.15911201998046201</c:v>
                </c:pt>
                <c:pt idx="3469">
                  <c:v>-0.15957466296478101</c:v>
                </c:pt>
                <c:pt idx="3470">
                  <c:v>-0.16003109859895301</c:v>
                </c:pt>
                <c:pt idx="3471">
                  <c:v>-0.16047719113532799</c:v>
                </c:pt>
                <c:pt idx="3472">
                  <c:v>-0.16090980419550299</c:v>
                </c:pt>
                <c:pt idx="3473">
                  <c:v>-0.16132592223025999</c:v>
                </c:pt>
                <c:pt idx="3474">
                  <c:v>-0.16172178174105101</c:v>
                </c:pt>
                <c:pt idx="3475">
                  <c:v>-0.16209542161976101</c:v>
                </c:pt>
                <c:pt idx="3476">
                  <c:v>-0.16244462127506201</c:v>
                </c:pt>
                <c:pt idx="3477">
                  <c:v>-0.16276770049167999</c:v>
                </c:pt>
                <c:pt idx="3478">
                  <c:v>-0.16306401703359799</c:v>
                </c:pt>
                <c:pt idx="3479">
                  <c:v>-0.163330523241001</c:v>
                </c:pt>
                <c:pt idx="3480">
                  <c:v>-0.16356745812128101</c:v>
                </c:pt>
                <c:pt idx="3481">
                  <c:v>-0.16377513981729699</c:v>
                </c:pt>
                <c:pt idx="3482">
                  <c:v>-0.163953395593677</c:v>
                </c:pt>
                <c:pt idx="3483">
                  <c:v>-0.16410427935317101</c:v>
                </c:pt>
                <c:pt idx="3484">
                  <c:v>-0.16422861930930299</c:v>
                </c:pt>
                <c:pt idx="3485">
                  <c:v>-0.16432707885935899</c:v>
                </c:pt>
                <c:pt idx="3486">
                  <c:v>-0.16440252622255</c:v>
                </c:pt>
                <c:pt idx="3487">
                  <c:v>-0.16445791650696401</c:v>
                </c:pt>
                <c:pt idx="3488">
                  <c:v>-0.16449561893252401</c:v>
                </c:pt>
                <c:pt idx="3489">
                  <c:v>-0.16451868756152799</c:v>
                </c:pt>
                <c:pt idx="3490">
                  <c:v>-0.164529155063286</c:v>
                </c:pt>
                <c:pt idx="3491">
                  <c:v>-0.16453019706217201</c:v>
                </c:pt>
                <c:pt idx="3492">
                  <c:v>-0.16452746509755101</c:v>
                </c:pt>
                <c:pt idx="3493">
                  <c:v>-0.164524468485784</c:v>
                </c:pt>
                <c:pt idx="3494">
                  <c:v>-0.16452449341577299</c:v>
                </c:pt>
                <c:pt idx="3495">
                  <c:v>-0.16453255526457999</c:v>
                </c:pt>
                <c:pt idx="3496">
                  <c:v>-0.164551890589058</c:v>
                </c:pt>
                <c:pt idx="3497">
                  <c:v>-0.164585082270822</c:v>
                </c:pt>
                <c:pt idx="3498">
                  <c:v>-0.16463646090608999</c:v>
                </c:pt>
                <c:pt idx="3499">
                  <c:v>-0.16471172692147601</c:v>
                </c:pt>
                <c:pt idx="3500">
                  <c:v>-0.164814398263017</c:v>
                </c:pt>
                <c:pt idx="3501">
                  <c:v>-0.164946729463507</c:v>
                </c:pt>
                <c:pt idx="3502">
                  <c:v>-0.16511187179835399</c:v>
                </c:pt>
                <c:pt idx="3503">
                  <c:v>-0.16531267851947801</c:v>
                </c:pt>
                <c:pt idx="3504">
                  <c:v>-0.16555263902015199</c:v>
                </c:pt>
                <c:pt idx="3505">
                  <c:v>-0.165834270638371</c:v>
                </c:pt>
                <c:pt idx="3506">
                  <c:v>-0.16615874502916</c:v>
                </c:pt>
                <c:pt idx="3507">
                  <c:v>-0.16652815521331699</c:v>
                </c:pt>
                <c:pt idx="3508">
                  <c:v>-0.166944134221851</c:v>
                </c:pt>
                <c:pt idx="3509">
                  <c:v>-0.16740741239429699</c:v>
                </c:pt>
                <c:pt idx="3510">
                  <c:v>-0.16791988863819399</c:v>
                </c:pt>
                <c:pt idx="3511">
                  <c:v>-0.16848233924618</c:v>
                </c:pt>
                <c:pt idx="3512">
                  <c:v>-0.16909379615686501</c:v>
                </c:pt>
                <c:pt idx="3513">
                  <c:v>-0.169753782563659</c:v>
                </c:pt>
                <c:pt idx="3514">
                  <c:v>-0.170461702284464</c:v>
                </c:pt>
                <c:pt idx="3515">
                  <c:v>-0.17121694511670099</c:v>
                </c:pt>
                <c:pt idx="3516">
                  <c:v>-0.17201779537631201</c:v>
                </c:pt>
                <c:pt idx="3517">
                  <c:v>-0.172862921278475</c:v>
                </c:pt>
                <c:pt idx="3518">
                  <c:v>-0.17375053858261899</c:v>
                </c:pt>
                <c:pt idx="3519">
                  <c:v>-0.17467675368136101</c:v>
                </c:pt>
                <c:pt idx="3520">
                  <c:v>-0.17563888627122401</c:v>
                </c:pt>
                <c:pt idx="3521">
                  <c:v>-0.17663517496307399</c:v>
                </c:pt>
                <c:pt idx="3522">
                  <c:v>-0.17766189809129901</c:v>
                </c:pt>
                <c:pt idx="3523">
                  <c:v>-0.17871522502544601</c:v>
                </c:pt>
                <c:pt idx="3524">
                  <c:v>-0.179791285023191</c:v>
                </c:pt>
                <c:pt idx="3525">
                  <c:v>-0.18088611000361801</c:v>
                </c:pt>
                <c:pt idx="3526">
                  <c:v>-0.18199547444543801</c:v>
                </c:pt>
                <c:pt idx="3527">
                  <c:v>-0.183113964499277</c:v>
                </c:pt>
                <c:pt idx="3528">
                  <c:v>-0.184237552314758</c:v>
                </c:pt>
                <c:pt idx="3529">
                  <c:v>-0.18536217391532001</c:v>
                </c:pt>
                <c:pt idx="3530">
                  <c:v>-0.18648266585109499</c:v>
                </c:pt>
                <c:pt idx="3531">
                  <c:v>-0.18759403926387999</c:v>
                </c:pt>
                <c:pt idx="3532">
                  <c:v>-0.18869146085062199</c:v>
                </c:pt>
                <c:pt idx="3533">
                  <c:v>-0.18976971061453199</c:v>
                </c:pt>
                <c:pt idx="3534">
                  <c:v>-0.19082339438082899</c:v>
                </c:pt>
                <c:pt idx="3535">
                  <c:v>-0.19184801671680299</c:v>
                </c:pt>
                <c:pt idx="3536">
                  <c:v>-0.19283870836479799</c:v>
                </c:pt>
                <c:pt idx="3537">
                  <c:v>-0.193790090299544</c:v>
                </c:pt>
                <c:pt idx="3538">
                  <c:v>-0.19469728769189101</c:v>
                </c:pt>
                <c:pt idx="3539">
                  <c:v>-0.19555609832016099</c:v>
                </c:pt>
                <c:pt idx="3540">
                  <c:v>-0.19636231173722099</c:v>
                </c:pt>
                <c:pt idx="3541">
                  <c:v>-0.19711175739047099</c:v>
                </c:pt>
                <c:pt idx="3542">
                  <c:v>-0.197800901559054</c:v>
                </c:pt>
                <c:pt idx="3543">
                  <c:v>-0.19842639998095099</c:v>
                </c:pt>
                <c:pt idx="3544">
                  <c:v>-0.198984368717674</c:v>
                </c:pt>
                <c:pt idx="3545">
                  <c:v>-0.19947225053172701</c:v>
                </c:pt>
                <c:pt idx="3546">
                  <c:v>-0.19988771523101301</c:v>
                </c:pt>
                <c:pt idx="3547">
                  <c:v>-0.20022765703953699</c:v>
                </c:pt>
                <c:pt idx="3548">
                  <c:v>-0.20049068862703601</c:v>
                </c:pt>
                <c:pt idx="3549">
                  <c:v>-0.20067452570906399</c:v>
                </c:pt>
                <c:pt idx="3550">
                  <c:v>-0.20077800777530899</c:v>
                </c:pt>
                <c:pt idx="3551">
                  <c:v>-0.20080166461128299</c:v>
                </c:pt>
                <c:pt idx="3552">
                  <c:v>-0.200744414471904</c:v>
                </c:pt>
                <c:pt idx="3553">
                  <c:v>-0.20060487905447399</c:v>
                </c:pt>
                <c:pt idx="3554">
                  <c:v>-0.200383405216086</c:v>
                </c:pt>
                <c:pt idx="3555">
                  <c:v>-0.20008184805245</c:v>
                </c:pt>
                <c:pt idx="3556">
                  <c:v>-0.19970072419895801</c:v>
                </c:pt>
                <c:pt idx="3557">
                  <c:v>-0.19924083798669101</c:v>
                </c:pt>
                <c:pt idx="3558">
                  <c:v>-0.19870401067894</c:v>
                </c:pt>
                <c:pt idx="3559">
                  <c:v>-0.198091164751409</c:v>
                </c:pt>
                <c:pt idx="3560">
                  <c:v>-0.19740425618886101</c:v>
                </c:pt>
                <c:pt idx="3561">
                  <c:v>-0.196645850788326</c:v>
                </c:pt>
                <c:pt idx="3562">
                  <c:v>-0.19581839348604199</c:v>
                </c:pt>
                <c:pt idx="3563">
                  <c:v>-0.19492445053587501</c:v>
                </c:pt>
                <c:pt idx="3564">
                  <c:v>-0.19396601390743701</c:v>
                </c:pt>
                <c:pt idx="3565">
                  <c:v>-0.192945698445674</c:v>
                </c:pt>
                <c:pt idx="3566">
                  <c:v>-0.19186673587775299</c:v>
                </c:pt>
                <c:pt idx="3567">
                  <c:v>-0.19073298363414301</c:v>
                </c:pt>
                <c:pt idx="3568">
                  <c:v>-0.18954724065704101</c:v>
                </c:pt>
                <c:pt idx="3569">
                  <c:v>-0.18831136075020999</c:v>
                </c:pt>
                <c:pt idx="3570">
                  <c:v>-0.18702845372635901</c:v>
                </c:pt>
                <c:pt idx="3571">
                  <c:v>-0.18570130351310801</c:v>
                </c:pt>
                <c:pt idx="3572">
                  <c:v>-0.184332120091454</c:v>
                </c:pt>
                <c:pt idx="3573">
                  <c:v>-0.182924612790377</c:v>
                </c:pt>
                <c:pt idx="3574">
                  <c:v>-0.18148194091784101</c:v>
                </c:pt>
                <c:pt idx="3575">
                  <c:v>-0.180006066950337</c:v>
                </c:pt>
                <c:pt idx="3576">
                  <c:v>-0.17849991667727599</c:v>
                </c:pt>
                <c:pt idx="3577">
                  <c:v>-0.176965819907343</c:v>
                </c:pt>
                <c:pt idx="3578">
                  <c:v>-0.17540603760203299</c:v>
                </c:pt>
                <c:pt idx="3579">
                  <c:v>-0.17382332290241501</c:v>
                </c:pt>
                <c:pt idx="3580">
                  <c:v>-0.17222084618837599</c:v>
                </c:pt>
                <c:pt idx="3581">
                  <c:v>-0.17060040418641301</c:v>
                </c:pt>
                <c:pt idx="3582">
                  <c:v>-0.168963491362808</c:v>
                </c:pt>
                <c:pt idx="3583">
                  <c:v>-0.16731154539613299</c:v>
                </c:pt>
                <c:pt idx="3584">
                  <c:v>-0.165646774204569</c:v>
                </c:pt>
                <c:pt idx="3585">
                  <c:v>-0.163972947661533</c:v>
                </c:pt>
                <c:pt idx="3586">
                  <c:v>-0.162291470469623</c:v>
                </c:pt>
                <c:pt idx="3587">
                  <c:v>-0.160602961646689</c:v>
                </c:pt>
                <c:pt idx="3588">
                  <c:v>-0.15890912241590199</c:v>
                </c:pt>
                <c:pt idx="3589">
                  <c:v>-0.157212258410654</c:v>
                </c:pt>
                <c:pt idx="3590">
                  <c:v>-0.15551432765026499</c:v>
                </c:pt>
                <c:pt idx="3591">
                  <c:v>-0.15381583518679501</c:v>
                </c:pt>
                <c:pt idx="3592">
                  <c:v>-0.15211853737719699</c:v>
                </c:pt>
                <c:pt idx="3593">
                  <c:v>-0.150424401368492</c:v>
                </c:pt>
                <c:pt idx="3594">
                  <c:v>-0.148734088300325</c:v>
                </c:pt>
                <c:pt idx="3595">
                  <c:v>-0.14704887099345801</c:v>
                </c:pt>
                <c:pt idx="3596">
                  <c:v>-0.14536995308725401</c:v>
                </c:pt>
                <c:pt idx="3597">
                  <c:v>-0.14369902935350201</c:v>
                </c:pt>
                <c:pt idx="3598">
                  <c:v>-0.14203669413186201</c:v>
                </c:pt>
                <c:pt idx="3599">
                  <c:v>-0.140382838617821</c:v>
                </c:pt>
                <c:pt idx="3600">
                  <c:v>-0.138739350831003</c:v>
                </c:pt>
                <c:pt idx="3601">
                  <c:v>-0.13710649112832801</c:v>
                </c:pt>
                <c:pt idx="3602">
                  <c:v>-0.13548435233043199</c:v>
                </c:pt>
                <c:pt idx="3603">
                  <c:v>-0.133874532941122</c:v>
                </c:pt>
                <c:pt idx="3604">
                  <c:v>-0.132277215720705</c:v>
                </c:pt>
                <c:pt idx="3605">
                  <c:v>-0.130692450736279</c:v>
                </c:pt>
                <c:pt idx="3606">
                  <c:v>-0.12911967751487899</c:v>
                </c:pt>
                <c:pt idx="3607">
                  <c:v>-0.12755858212327001</c:v>
                </c:pt>
                <c:pt idx="3608">
                  <c:v>-0.12601024191930901</c:v>
                </c:pt>
                <c:pt idx="3609">
                  <c:v>-0.124474364810524</c:v>
                </c:pt>
                <c:pt idx="3610">
                  <c:v>-0.12294976075038801</c:v>
                </c:pt>
                <c:pt idx="3611">
                  <c:v>-0.121436776571705</c:v>
                </c:pt>
                <c:pt idx="3612">
                  <c:v>-0.11993454458428</c:v>
                </c:pt>
                <c:pt idx="3613">
                  <c:v>-0.118441539925666</c:v>
                </c:pt>
                <c:pt idx="3614">
                  <c:v>-0.11695674482932</c:v>
                </c:pt>
                <c:pt idx="3615">
                  <c:v>-0.11547932632554</c:v>
                </c:pt>
                <c:pt idx="3616">
                  <c:v>-0.114008995910665</c:v>
                </c:pt>
                <c:pt idx="3617">
                  <c:v>-0.11254448046365299</c:v>
                </c:pt>
                <c:pt idx="3618">
                  <c:v>-0.111084242053724</c:v>
                </c:pt>
                <c:pt idx="3619">
                  <c:v>-0.109626918444927</c:v>
                </c:pt>
                <c:pt idx="3620">
                  <c:v>-0.108171460536435</c:v>
                </c:pt>
                <c:pt idx="3621">
                  <c:v>-0.106716984975047</c:v>
                </c:pt>
                <c:pt idx="3622">
                  <c:v>-0.105261813726422</c:v>
                </c:pt>
                <c:pt idx="3623">
                  <c:v>-0.103804608542656</c:v>
                </c:pt>
                <c:pt idx="3624">
                  <c:v>-0.102343310588449</c:v>
                </c:pt>
                <c:pt idx="3625">
                  <c:v>-0.100876454390808</c:v>
                </c:pt>
                <c:pt idx="3626">
                  <c:v>-9.9403543185832305E-2</c:v>
                </c:pt>
                <c:pt idx="3627">
                  <c:v>-9.7922792934638694E-2</c:v>
                </c:pt>
                <c:pt idx="3628">
                  <c:v>-9.6432691025143694E-2</c:v>
                </c:pt>
                <c:pt idx="3629">
                  <c:v>-9.4932908381270401E-2</c:v>
                </c:pt>
                <c:pt idx="3630">
                  <c:v>-9.3422746073157203E-2</c:v>
                </c:pt>
                <c:pt idx="3631">
                  <c:v>-9.1900300004114394E-2</c:v>
                </c:pt>
                <c:pt idx="3632">
                  <c:v>-9.0364802334177693E-2</c:v>
                </c:pt>
                <c:pt idx="3633">
                  <c:v>-8.8816550468022795E-2</c:v>
                </c:pt>
                <c:pt idx="3634">
                  <c:v>-8.7255035956795998E-2</c:v>
                </c:pt>
                <c:pt idx="3635">
                  <c:v>-8.56789492127005E-2</c:v>
                </c:pt>
                <c:pt idx="3636">
                  <c:v>-8.4088187013547699E-2</c:v>
                </c:pt>
                <c:pt idx="3637">
                  <c:v>-8.2483085402402803E-2</c:v>
                </c:pt>
                <c:pt idx="3638">
                  <c:v>-8.0864222155462004E-2</c:v>
                </c:pt>
                <c:pt idx="3639">
                  <c:v>-7.9232275757391807E-2</c:v>
                </c:pt>
                <c:pt idx="3640">
                  <c:v>-7.7587684949936106E-2</c:v>
                </c:pt>
                <c:pt idx="3641">
                  <c:v>-7.5931300056757106E-2</c:v>
                </c:pt>
                <c:pt idx="3642">
                  <c:v>-7.4263992879891494E-2</c:v>
                </c:pt>
                <c:pt idx="3643">
                  <c:v>-7.2586256944479094E-2</c:v>
                </c:pt>
                <c:pt idx="3644">
                  <c:v>-7.0899392176163006E-2</c:v>
                </c:pt>
                <c:pt idx="3645">
                  <c:v>-6.9205732600080894E-2</c:v>
                </c:pt>
                <c:pt idx="3646">
                  <c:v>-6.7506502887940106E-2</c:v>
                </c:pt>
                <c:pt idx="3647">
                  <c:v>-6.5802029535784803E-2</c:v>
                </c:pt>
                <c:pt idx="3648">
                  <c:v>-6.4093720594473894E-2</c:v>
                </c:pt>
                <c:pt idx="3649">
                  <c:v>-6.2383743504133997E-2</c:v>
                </c:pt>
                <c:pt idx="3650">
                  <c:v>-6.0674235213782401E-2</c:v>
                </c:pt>
                <c:pt idx="3651">
                  <c:v>-5.8967572513906101E-2</c:v>
                </c:pt>
                <c:pt idx="3652">
                  <c:v>-5.7264691561975202E-2</c:v>
                </c:pt>
                <c:pt idx="3653">
                  <c:v>-5.5567562042816702E-2</c:v>
                </c:pt>
                <c:pt idx="3654">
                  <c:v>-5.3878500484055299E-2</c:v>
                </c:pt>
                <c:pt idx="3655">
                  <c:v>-5.2198577404388401E-2</c:v>
                </c:pt>
                <c:pt idx="3656">
                  <c:v>-5.0530138608800103E-2</c:v>
                </c:pt>
                <c:pt idx="3657">
                  <c:v>-4.8875156992119202E-2</c:v>
                </c:pt>
                <c:pt idx="3658">
                  <c:v>-4.9702647800459701E-2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397520"/>
        <c:axId val="626412752"/>
      </c:scatterChart>
      <c:valAx>
        <c:axId val="626397520"/>
        <c:scaling>
          <c:orientation val="minMax"/>
          <c:max val="75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4803624054525037"/>
              <c:y val="0.874464618170017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12752"/>
        <c:crossesAt val="-3"/>
        <c:crossBetween val="midCat"/>
      </c:valAx>
      <c:valAx>
        <c:axId val="626412752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v</a:t>
                </a:r>
                <a:r>
                  <a:rPr lang="en-US" sz="1200" i="1" baseline="-250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y</a:t>
                </a: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</a:t>
                </a:r>
                <a:r>
                  <a:rPr lang="ru-RU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м/с</a:t>
                </a:r>
              </a:p>
            </c:rich>
          </c:tx>
          <c:layout>
            <c:manualLayout>
              <c:xMode val="edge"/>
              <c:yMode val="edge"/>
              <c:x val="7.2746969696969699E-2"/>
              <c:y val="8.1807289696052485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397520"/>
        <c:crosses val="autoZero"/>
        <c:crossBetween val="midCat"/>
        <c:majorUnit val="0.1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260469579196773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скорость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'скорость дульного среза oxy'!$B$1:$MHN$1</c:f>
              <c:numCache>
                <c:formatCode>General</c:formatCode>
                <c:ptCount val="9009"/>
                <c:pt idx="0">
                  <c:v>0</c:v>
                </c:pt>
                <c:pt idx="1">
                  <c:v>5.5506258582405002E-2</c:v>
                </c:pt>
                <c:pt idx="2">
                  <c:v>0.11101251716481</c:v>
                </c:pt>
                <c:pt idx="3">
                  <c:v>0.16651877574721499</c:v>
                </c:pt>
                <c:pt idx="4">
                  <c:v>0.22202503432962001</c:v>
                </c:pt>
                <c:pt idx="5">
                  <c:v>0.277531292912025</c:v>
                </c:pt>
                <c:pt idx="6">
                  <c:v>0.33303755149442998</c:v>
                </c:pt>
                <c:pt idx="7">
                  <c:v>0.38854381007683497</c:v>
                </c:pt>
                <c:pt idx="8">
                  <c:v>0.44405006865924002</c:v>
                </c:pt>
                <c:pt idx="9">
                  <c:v>0.499556327241645</c:v>
                </c:pt>
                <c:pt idx="10">
                  <c:v>0.55506258582404999</c:v>
                </c:pt>
                <c:pt idx="11">
                  <c:v>0.61056884440645498</c:v>
                </c:pt>
                <c:pt idx="12">
                  <c:v>0.66607510298885997</c:v>
                </c:pt>
                <c:pt idx="13">
                  <c:v>0.72158136157126496</c:v>
                </c:pt>
                <c:pt idx="14">
                  <c:v>0.77708762015366994</c:v>
                </c:pt>
                <c:pt idx="15">
                  <c:v>0.83259387873607504</c:v>
                </c:pt>
                <c:pt idx="16">
                  <c:v>0.88810013731848003</c:v>
                </c:pt>
                <c:pt idx="17">
                  <c:v>0.94360639590088502</c:v>
                </c:pt>
                <c:pt idx="18">
                  <c:v>0.99911265448329001</c:v>
                </c:pt>
                <c:pt idx="19">
                  <c:v>1.05461891306569</c:v>
                </c:pt>
                <c:pt idx="20">
                  <c:v>1.1101251716481</c:v>
                </c:pt>
                <c:pt idx="21">
                  <c:v>1.1656314302305</c:v>
                </c:pt>
                <c:pt idx="22">
                  <c:v>1.22113768881291</c:v>
                </c:pt>
                <c:pt idx="23">
                  <c:v>1.27664394739531</c:v>
                </c:pt>
                <c:pt idx="24">
                  <c:v>1.3321502059777199</c:v>
                </c:pt>
                <c:pt idx="25">
                  <c:v>1.3876564645601199</c:v>
                </c:pt>
                <c:pt idx="26">
                  <c:v>1.4431627231425299</c:v>
                </c:pt>
                <c:pt idx="27">
                  <c:v>1.4986689817249299</c:v>
                </c:pt>
                <c:pt idx="28">
                  <c:v>1.5541752403073399</c:v>
                </c:pt>
                <c:pt idx="29">
                  <c:v>1.6096814988897401</c:v>
                </c:pt>
                <c:pt idx="30">
                  <c:v>1.6651877574721501</c:v>
                </c:pt>
                <c:pt idx="31">
                  <c:v>1.7206940160545501</c:v>
                </c:pt>
                <c:pt idx="32">
                  <c:v>1.7762002746369601</c:v>
                </c:pt>
                <c:pt idx="33">
                  <c:v>1.8317065332193601</c:v>
                </c:pt>
                <c:pt idx="34">
                  <c:v>1.88721279180177</c:v>
                </c:pt>
                <c:pt idx="35">
                  <c:v>1.94271905038417</c:v>
                </c:pt>
                <c:pt idx="36">
                  <c:v>1.99822530896658</c:v>
                </c:pt>
                <c:pt idx="37">
                  <c:v>2.0537315675489798</c:v>
                </c:pt>
                <c:pt idx="38">
                  <c:v>2.1092378261313902</c:v>
                </c:pt>
                <c:pt idx="39">
                  <c:v>2.16474408471379</c:v>
                </c:pt>
                <c:pt idx="40">
                  <c:v>2.2202503432962</c:v>
                </c:pt>
                <c:pt idx="41">
                  <c:v>2.2757566018786002</c:v>
                </c:pt>
                <c:pt idx="42">
                  <c:v>2.3312628604610102</c:v>
                </c:pt>
                <c:pt idx="43">
                  <c:v>2.3867691190434099</c:v>
                </c:pt>
                <c:pt idx="44">
                  <c:v>2.4422753776258199</c:v>
                </c:pt>
                <c:pt idx="45">
                  <c:v>2.4977816362082201</c:v>
                </c:pt>
                <c:pt idx="46">
                  <c:v>2.5532878947906301</c:v>
                </c:pt>
                <c:pt idx="47">
                  <c:v>2.6087941533730299</c:v>
                </c:pt>
                <c:pt idx="48">
                  <c:v>2.6643004119554399</c:v>
                </c:pt>
                <c:pt idx="49">
                  <c:v>2.7198066705378499</c:v>
                </c:pt>
                <c:pt idx="50">
                  <c:v>2.7753129291202501</c:v>
                </c:pt>
                <c:pt idx="51">
                  <c:v>2.8308191877026498</c:v>
                </c:pt>
                <c:pt idx="52">
                  <c:v>2.8863254462850598</c:v>
                </c:pt>
                <c:pt idx="53">
                  <c:v>2.94183170486746</c:v>
                </c:pt>
                <c:pt idx="54">
                  <c:v>2.99733796344987</c:v>
                </c:pt>
                <c:pt idx="55">
                  <c:v>3.0528442220322698</c:v>
                </c:pt>
                <c:pt idx="56">
                  <c:v>3.1083504806146798</c:v>
                </c:pt>
                <c:pt idx="57">
                  <c:v>3.16385673919708</c:v>
                </c:pt>
                <c:pt idx="58">
                  <c:v>3.21936299777949</c:v>
                </c:pt>
                <c:pt idx="59">
                  <c:v>3.2748692563618902</c:v>
                </c:pt>
                <c:pt idx="60">
                  <c:v>3.3303755149443002</c:v>
                </c:pt>
                <c:pt idx="61">
                  <c:v>3.3858817735266999</c:v>
                </c:pt>
                <c:pt idx="62">
                  <c:v>3.4413880321091099</c:v>
                </c:pt>
                <c:pt idx="63">
                  <c:v>3.4968942906915101</c:v>
                </c:pt>
                <c:pt idx="64">
                  <c:v>3.5524005492739201</c:v>
                </c:pt>
                <c:pt idx="65">
                  <c:v>3.6079068078563199</c:v>
                </c:pt>
                <c:pt idx="66">
                  <c:v>3.6634130664387299</c:v>
                </c:pt>
                <c:pt idx="67">
                  <c:v>3.7189193250211301</c:v>
                </c:pt>
                <c:pt idx="68">
                  <c:v>3.7744255836035401</c:v>
                </c:pt>
                <c:pt idx="69">
                  <c:v>3.8299318421859398</c:v>
                </c:pt>
                <c:pt idx="70">
                  <c:v>3.8854381007683498</c:v>
                </c:pt>
                <c:pt idx="71">
                  <c:v>3.94094435935075</c:v>
                </c:pt>
                <c:pt idx="72">
                  <c:v>3.99645061793316</c:v>
                </c:pt>
                <c:pt idx="73">
                  <c:v>4.0519568765155602</c:v>
                </c:pt>
                <c:pt idx="74">
                  <c:v>4.1074631350979702</c:v>
                </c:pt>
                <c:pt idx="75">
                  <c:v>4.1629693936803696</c:v>
                </c:pt>
                <c:pt idx="76">
                  <c:v>4.2184756522627804</c:v>
                </c:pt>
                <c:pt idx="77">
                  <c:v>4.2739819108451798</c:v>
                </c:pt>
                <c:pt idx="78">
                  <c:v>4.3294881694275897</c:v>
                </c:pt>
                <c:pt idx="79">
                  <c:v>4.38499442800999</c:v>
                </c:pt>
                <c:pt idx="80">
                  <c:v>4.4405006865923999</c:v>
                </c:pt>
                <c:pt idx="81">
                  <c:v>4.4960069451748002</c:v>
                </c:pt>
                <c:pt idx="82">
                  <c:v>4.5515132037572101</c:v>
                </c:pt>
                <c:pt idx="83">
                  <c:v>4.6070194623396103</c:v>
                </c:pt>
                <c:pt idx="84">
                  <c:v>4.6625257209220203</c:v>
                </c:pt>
                <c:pt idx="85">
                  <c:v>4.7180319795044303</c:v>
                </c:pt>
                <c:pt idx="86">
                  <c:v>4.7735382380868296</c:v>
                </c:pt>
                <c:pt idx="87">
                  <c:v>4.8290444966692299</c:v>
                </c:pt>
                <c:pt idx="88">
                  <c:v>4.8845507552516398</c:v>
                </c:pt>
                <c:pt idx="89">
                  <c:v>4.9400570138340401</c:v>
                </c:pt>
                <c:pt idx="90">
                  <c:v>4.99556327241645</c:v>
                </c:pt>
                <c:pt idx="91">
                  <c:v>5.0510695309988503</c:v>
                </c:pt>
                <c:pt idx="92">
                  <c:v>5.1065757895812602</c:v>
                </c:pt>
                <c:pt idx="93">
                  <c:v>5.1620820481636596</c:v>
                </c:pt>
                <c:pt idx="94">
                  <c:v>5.2175883067460704</c:v>
                </c:pt>
                <c:pt idx="95">
                  <c:v>5.2730945653284698</c:v>
                </c:pt>
                <c:pt idx="96">
                  <c:v>5.3286008239108797</c:v>
                </c:pt>
                <c:pt idx="97">
                  <c:v>5.38410708249328</c:v>
                </c:pt>
                <c:pt idx="98">
                  <c:v>5.4396133410756899</c:v>
                </c:pt>
                <c:pt idx="99">
                  <c:v>5.4951195996580902</c:v>
                </c:pt>
                <c:pt idx="100">
                  <c:v>5.5506258582405001</c:v>
                </c:pt>
                <c:pt idx="101">
                  <c:v>5.6061321168229004</c:v>
                </c:pt>
                <c:pt idx="102">
                  <c:v>5.6616383754053103</c:v>
                </c:pt>
                <c:pt idx="103">
                  <c:v>5.7171446339877097</c:v>
                </c:pt>
                <c:pt idx="104">
                  <c:v>5.7726508925701197</c:v>
                </c:pt>
                <c:pt idx="105">
                  <c:v>5.8281571511525199</c:v>
                </c:pt>
                <c:pt idx="106">
                  <c:v>5.8836634097349299</c:v>
                </c:pt>
                <c:pt idx="107">
                  <c:v>5.9391696683173301</c:v>
                </c:pt>
                <c:pt idx="108">
                  <c:v>5.99467592689974</c:v>
                </c:pt>
                <c:pt idx="109">
                  <c:v>6.0501821854821403</c:v>
                </c:pt>
                <c:pt idx="110">
                  <c:v>6.1056884440645502</c:v>
                </c:pt>
                <c:pt idx="111">
                  <c:v>6.1611947026469496</c:v>
                </c:pt>
                <c:pt idx="112">
                  <c:v>6.2167009612293596</c:v>
                </c:pt>
                <c:pt idx="113">
                  <c:v>6.2722072198117598</c:v>
                </c:pt>
                <c:pt idx="114">
                  <c:v>6.3277134783941698</c:v>
                </c:pt>
                <c:pt idx="115">
                  <c:v>6.38321973697657</c:v>
                </c:pt>
                <c:pt idx="116">
                  <c:v>6.43872599555898</c:v>
                </c:pt>
                <c:pt idx="117">
                  <c:v>6.4942322541413802</c:v>
                </c:pt>
                <c:pt idx="118">
                  <c:v>6.5497385127237902</c:v>
                </c:pt>
                <c:pt idx="119">
                  <c:v>6.6052447713061904</c:v>
                </c:pt>
                <c:pt idx="120">
                  <c:v>6.6607510298886003</c:v>
                </c:pt>
                <c:pt idx="121">
                  <c:v>6.7162572884709997</c:v>
                </c:pt>
                <c:pt idx="122">
                  <c:v>6.7717635470534097</c:v>
                </c:pt>
                <c:pt idx="123">
                  <c:v>6.8272698056358099</c:v>
                </c:pt>
                <c:pt idx="124">
                  <c:v>6.8827760642182199</c:v>
                </c:pt>
                <c:pt idx="125">
                  <c:v>6.9382823228006201</c:v>
                </c:pt>
                <c:pt idx="126">
                  <c:v>6.9937885813830301</c:v>
                </c:pt>
                <c:pt idx="127">
                  <c:v>7.0492948399654303</c:v>
                </c:pt>
                <c:pt idx="128">
                  <c:v>7.1048010985478403</c:v>
                </c:pt>
                <c:pt idx="129">
                  <c:v>7.1603073571302396</c:v>
                </c:pt>
                <c:pt idx="130">
                  <c:v>7.2158136157126496</c:v>
                </c:pt>
                <c:pt idx="131">
                  <c:v>7.2713198742950498</c:v>
                </c:pt>
                <c:pt idx="132">
                  <c:v>7.3268261328774598</c:v>
                </c:pt>
                <c:pt idx="133">
                  <c:v>7.38233239145986</c:v>
                </c:pt>
                <c:pt idx="134">
                  <c:v>7.43783865004227</c:v>
                </c:pt>
                <c:pt idx="135">
                  <c:v>7.4933449086246702</c:v>
                </c:pt>
                <c:pt idx="136">
                  <c:v>7.5488511672070802</c:v>
                </c:pt>
                <c:pt idx="137">
                  <c:v>7.6043574257894804</c:v>
                </c:pt>
                <c:pt idx="138">
                  <c:v>7.6598636843718904</c:v>
                </c:pt>
                <c:pt idx="139">
                  <c:v>7.7153699429542897</c:v>
                </c:pt>
                <c:pt idx="140">
                  <c:v>7.7708762015366997</c:v>
                </c:pt>
                <c:pt idx="141">
                  <c:v>7.8263824601190999</c:v>
                </c:pt>
                <c:pt idx="142">
                  <c:v>7.8818887187015099</c:v>
                </c:pt>
                <c:pt idx="143">
                  <c:v>7.9373949772839101</c:v>
                </c:pt>
                <c:pt idx="144">
                  <c:v>7.9929012358663201</c:v>
                </c:pt>
                <c:pt idx="145">
                  <c:v>8.0484074944487194</c:v>
                </c:pt>
                <c:pt idx="146">
                  <c:v>8.1039137530311294</c:v>
                </c:pt>
                <c:pt idx="147">
                  <c:v>8.1594200116135305</c:v>
                </c:pt>
                <c:pt idx="148">
                  <c:v>8.2149262701959405</c:v>
                </c:pt>
                <c:pt idx="149">
                  <c:v>8.2704325287783504</c:v>
                </c:pt>
                <c:pt idx="150">
                  <c:v>8.3259387873607498</c:v>
                </c:pt>
                <c:pt idx="151">
                  <c:v>8.3814450459431509</c:v>
                </c:pt>
                <c:pt idx="152">
                  <c:v>8.4369513045255609</c:v>
                </c:pt>
                <c:pt idx="153">
                  <c:v>8.4924575631079602</c:v>
                </c:pt>
                <c:pt idx="154">
                  <c:v>8.5479638216903702</c:v>
                </c:pt>
                <c:pt idx="155">
                  <c:v>8.6034700802727695</c:v>
                </c:pt>
                <c:pt idx="156">
                  <c:v>8.6589763388551795</c:v>
                </c:pt>
                <c:pt idx="157">
                  <c:v>8.7144825974375806</c:v>
                </c:pt>
                <c:pt idx="158">
                  <c:v>8.7699888560199906</c:v>
                </c:pt>
                <c:pt idx="159">
                  <c:v>8.8254951146023899</c:v>
                </c:pt>
                <c:pt idx="160">
                  <c:v>8.8810013731847999</c:v>
                </c:pt>
                <c:pt idx="161">
                  <c:v>8.9365076317671992</c:v>
                </c:pt>
                <c:pt idx="162">
                  <c:v>8.9920138903496092</c:v>
                </c:pt>
                <c:pt idx="163">
                  <c:v>9.0475201489320103</c:v>
                </c:pt>
                <c:pt idx="164">
                  <c:v>9.1030264075144203</c:v>
                </c:pt>
                <c:pt idx="165">
                  <c:v>9.1585326660968196</c:v>
                </c:pt>
                <c:pt idx="166">
                  <c:v>9.2140389246792296</c:v>
                </c:pt>
                <c:pt idx="167">
                  <c:v>9.2695451832616307</c:v>
                </c:pt>
                <c:pt idx="168">
                  <c:v>9.3250514418440407</c:v>
                </c:pt>
                <c:pt idx="169">
                  <c:v>9.38055770042644</c:v>
                </c:pt>
                <c:pt idx="170">
                  <c:v>9.43606395900885</c:v>
                </c:pt>
                <c:pt idx="171">
                  <c:v>9.4915702175912493</c:v>
                </c:pt>
                <c:pt idx="172">
                  <c:v>9.5470764761736593</c:v>
                </c:pt>
                <c:pt idx="173">
                  <c:v>9.6025827347560604</c:v>
                </c:pt>
                <c:pt idx="174">
                  <c:v>9.6580889933384704</c:v>
                </c:pt>
                <c:pt idx="175">
                  <c:v>9.7135952519208697</c:v>
                </c:pt>
                <c:pt idx="176">
                  <c:v>9.7691015105032797</c:v>
                </c:pt>
                <c:pt idx="177">
                  <c:v>9.8246077690856808</c:v>
                </c:pt>
                <c:pt idx="178">
                  <c:v>9.8801140276680908</c:v>
                </c:pt>
                <c:pt idx="179">
                  <c:v>9.9356202862504901</c:v>
                </c:pt>
                <c:pt idx="180">
                  <c:v>9.9911265448329001</c:v>
                </c:pt>
                <c:pt idx="181">
                  <c:v>10.046632803415299</c:v>
                </c:pt>
                <c:pt idx="182">
                  <c:v>10.102139061997701</c:v>
                </c:pt>
                <c:pt idx="183">
                  <c:v>10.1576453205801</c:v>
                </c:pt>
                <c:pt idx="184">
                  <c:v>10.213151579162499</c:v>
                </c:pt>
                <c:pt idx="185">
                  <c:v>10.2686578377449</c:v>
                </c:pt>
                <c:pt idx="186">
                  <c:v>10.3241640963273</c:v>
                </c:pt>
                <c:pt idx="187">
                  <c:v>10.379670354909701</c:v>
                </c:pt>
                <c:pt idx="188">
                  <c:v>10.4351766134921</c:v>
                </c:pt>
                <c:pt idx="189">
                  <c:v>10.490682872074499</c:v>
                </c:pt>
                <c:pt idx="190">
                  <c:v>10.5461891306569</c:v>
                </c:pt>
                <c:pt idx="191">
                  <c:v>10.601695389239399</c:v>
                </c:pt>
                <c:pt idx="192">
                  <c:v>10.6572016478218</c:v>
                </c:pt>
                <c:pt idx="193">
                  <c:v>10.7127079064042</c:v>
                </c:pt>
                <c:pt idx="194">
                  <c:v>10.768214164986601</c:v>
                </c:pt>
                <c:pt idx="195">
                  <c:v>10.823720423569</c:v>
                </c:pt>
                <c:pt idx="196">
                  <c:v>10.879226682151399</c:v>
                </c:pt>
                <c:pt idx="197">
                  <c:v>10.934732940733801</c:v>
                </c:pt>
                <c:pt idx="198">
                  <c:v>10.9902391993162</c:v>
                </c:pt>
                <c:pt idx="199">
                  <c:v>11.045745457898599</c:v>
                </c:pt>
                <c:pt idx="200">
                  <c:v>11.101251716481</c:v>
                </c:pt>
                <c:pt idx="201">
                  <c:v>11.1567579750634</c:v>
                </c:pt>
                <c:pt idx="202">
                  <c:v>11.212264233645801</c:v>
                </c:pt>
                <c:pt idx="203">
                  <c:v>11.2677704922282</c:v>
                </c:pt>
                <c:pt idx="204">
                  <c:v>11.323276750810599</c:v>
                </c:pt>
                <c:pt idx="205">
                  <c:v>11.378783009393</c:v>
                </c:pt>
                <c:pt idx="206">
                  <c:v>11.4342892679754</c:v>
                </c:pt>
                <c:pt idx="207">
                  <c:v>11.489795526557799</c:v>
                </c:pt>
                <c:pt idx="208">
                  <c:v>11.5453017851402</c:v>
                </c:pt>
                <c:pt idx="209">
                  <c:v>11.6008080437226</c:v>
                </c:pt>
                <c:pt idx="210">
                  <c:v>11.656314302305001</c:v>
                </c:pt>
                <c:pt idx="211">
                  <c:v>11.711820560887499</c:v>
                </c:pt>
                <c:pt idx="212">
                  <c:v>11.767326819469901</c:v>
                </c:pt>
                <c:pt idx="213">
                  <c:v>11.8228330780523</c:v>
                </c:pt>
                <c:pt idx="214">
                  <c:v>11.878339336634699</c:v>
                </c:pt>
                <c:pt idx="215">
                  <c:v>11.9338455952171</c:v>
                </c:pt>
                <c:pt idx="216">
                  <c:v>11.9893518537995</c:v>
                </c:pt>
                <c:pt idx="217">
                  <c:v>12.044858112381901</c:v>
                </c:pt>
                <c:pt idx="218">
                  <c:v>12.1003643709643</c:v>
                </c:pt>
                <c:pt idx="219">
                  <c:v>12.155870629546699</c:v>
                </c:pt>
                <c:pt idx="220">
                  <c:v>12.2113768881291</c:v>
                </c:pt>
                <c:pt idx="221">
                  <c:v>12.2668831467115</c:v>
                </c:pt>
                <c:pt idx="222">
                  <c:v>12.322389405293899</c:v>
                </c:pt>
                <c:pt idx="223">
                  <c:v>12.3778956638763</c:v>
                </c:pt>
                <c:pt idx="224">
                  <c:v>12.4334019224587</c:v>
                </c:pt>
                <c:pt idx="225">
                  <c:v>12.488908181041101</c:v>
                </c:pt>
                <c:pt idx="226">
                  <c:v>12.5444144396235</c:v>
                </c:pt>
                <c:pt idx="227">
                  <c:v>12.599920698205899</c:v>
                </c:pt>
                <c:pt idx="228">
                  <c:v>12.6554269567883</c:v>
                </c:pt>
                <c:pt idx="229">
                  <c:v>12.7109332153707</c:v>
                </c:pt>
                <c:pt idx="230">
                  <c:v>12.766439473953101</c:v>
                </c:pt>
                <c:pt idx="231">
                  <c:v>12.8219457325356</c:v>
                </c:pt>
                <c:pt idx="232">
                  <c:v>12.877451991118001</c:v>
                </c:pt>
                <c:pt idx="233">
                  <c:v>12.9329582497004</c:v>
                </c:pt>
                <c:pt idx="234">
                  <c:v>12.988464508282799</c:v>
                </c:pt>
                <c:pt idx="235">
                  <c:v>13.043970766865201</c:v>
                </c:pt>
                <c:pt idx="236">
                  <c:v>13.0994770254476</c:v>
                </c:pt>
                <c:pt idx="237">
                  <c:v>13.154983284029999</c:v>
                </c:pt>
                <c:pt idx="238">
                  <c:v>13.2104895426124</c:v>
                </c:pt>
                <c:pt idx="239">
                  <c:v>13.2659958011948</c:v>
                </c:pt>
                <c:pt idx="240">
                  <c:v>13.321502059777201</c:v>
                </c:pt>
                <c:pt idx="241">
                  <c:v>13.3770083183596</c:v>
                </c:pt>
                <c:pt idx="242">
                  <c:v>13.432514576941999</c:v>
                </c:pt>
                <c:pt idx="243">
                  <c:v>13.4880208355244</c:v>
                </c:pt>
                <c:pt idx="244">
                  <c:v>13.5435270941068</c:v>
                </c:pt>
                <c:pt idx="245">
                  <c:v>13.599033352689201</c:v>
                </c:pt>
                <c:pt idx="246">
                  <c:v>13.6545396112716</c:v>
                </c:pt>
                <c:pt idx="247">
                  <c:v>13.710045869854</c:v>
                </c:pt>
                <c:pt idx="248">
                  <c:v>13.765552128436401</c:v>
                </c:pt>
                <c:pt idx="249">
                  <c:v>13.8210583870188</c:v>
                </c:pt>
                <c:pt idx="250">
                  <c:v>13.876564645601199</c:v>
                </c:pt>
                <c:pt idx="251">
                  <c:v>13.9320709041837</c:v>
                </c:pt>
                <c:pt idx="252">
                  <c:v>13.987577162766099</c:v>
                </c:pt>
                <c:pt idx="253">
                  <c:v>14.0430834213485</c:v>
                </c:pt>
                <c:pt idx="254">
                  <c:v>14.0985896799309</c:v>
                </c:pt>
                <c:pt idx="255">
                  <c:v>14.154095938513301</c:v>
                </c:pt>
                <c:pt idx="256">
                  <c:v>14.2096021970957</c:v>
                </c:pt>
                <c:pt idx="257">
                  <c:v>14.265108455678099</c:v>
                </c:pt>
                <c:pt idx="258">
                  <c:v>14.3206147142605</c:v>
                </c:pt>
                <c:pt idx="259">
                  <c:v>14.3761209728429</c:v>
                </c:pt>
                <c:pt idx="260">
                  <c:v>14.431627231425299</c:v>
                </c:pt>
                <c:pt idx="261">
                  <c:v>14.4871334900077</c:v>
                </c:pt>
                <c:pt idx="262">
                  <c:v>14.5426397485901</c:v>
                </c:pt>
                <c:pt idx="263">
                  <c:v>14.598146007172501</c:v>
                </c:pt>
                <c:pt idx="264">
                  <c:v>14.6536522657549</c:v>
                </c:pt>
                <c:pt idx="265">
                  <c:v>14.709158524337299</c:v>
                </c:pt>
                <c:pt idx="266">
                  <c:v>14.7646647829197</c:v>
                </c:pt>
                <c:pt idx="267">
                  <c:v>14.8201710415021</c:v>
                </c:pt>
                <c:pt idx="268">
                  <c:v>14.875677300084501</c:v>
                </c:pt>
                <c:pt idx="269">
                  <c:v>14.9311835586669</c:v>
                </c:pt>
                <c:pt idx="270">
                  <c:v>14.986689817249299</c:v>
                </c:pt>
                <c:pt idx="271">
                  <c:v>15.0421960758318</c:v>
                </c:pt>
                <c:pt idx="272">
                  <c:v>15.097702334414199</c:v>
                </c:pt>
                <c:pt idx="273">
                  <c:v>15.153208592996601</c:v>
                </c:pt>
                <c:pt idx="274">
                  <c:v>15.208714851579</c:v>
                </c:pt>
                <c:pt idx="275">
                  <c:v>15.264221110161399</c:v>
                </c:pt>
                <c:pt idx="276">
                  <c:v>15.3197273687438</c:v>
                </c:pt>
                <c:pt idx="277">
                  <c:v>15.3752336273262</c:v>
                </c:pt>
                <c:pt idx="278">
                  <c:v>15.430739885908601</c:v>
                </c:pt>
                <c:pt idx="279">
                  <c:v>15.486246144491</c:v>
                </c:pt>
                <c:pt idx="280">
                  <c:v>15.541752403073399</c:v>
                </c:pt>
                <c:pt idx="281">
                  <c:v>15.5972586616558</c:v>
                </c:pt>
                <c:pt idx="282">
                  <c:v>15.6527649202382</c:v>
                </c:pt>
                <c:pt idx="283">
                  <c:v>15.708271178820601</c:v>
                </c:pt>
                <c:pt idx="284">
                  <c:v>15.763777437403</c:v>
                </c:pt>
                <c:pt idx="285">
                  <c:v>15.8192836959854</c:v>
                </c:pt>
                <c:pt idx="286">
                  <c:v>15.874789954567801</c:v>
                </c:pt>
                <c:pt idx="287">
                  <c:v>15.9302962131502</c:v>
                </c:pt>
                <c:pt idx="288">
                  <c:v>15.985802471732599</c:v>
                </c:pt>
                <c:pt idx="289">
                  <c:v>16.041308730314999</c:v>
                </c:pt>
                <c:pt idx="290">
                  <c:v>16.0968149888974</c:v>
                </c:pt>
                <c:pt idx="291">
                  <c:v>16.1523212474799</c:v>
                </c:pt>
                <c:pt idx="292">
                  <c:v>16.207827506062301</c:v>
                </c:pt>
                <c:pt idx="293">
                  <c:v>16.263333764644699</c:v>
                </c:pt>
                <c:pt idx="294">
                  <c:v>16.3188400232271</c:v>
                </c:pt>
                <c:pt idx="295">
                  <c:v>16.374346281809501</c:v>
                </c:pt>
                <c:pt idx="296">
                  <c:v>16.429852540391899</c:v>
                </c:pt>
                <c:pt idx="297">
                  <c:v>16.4853587989743</c:v>
                </c:pt>
                <c:pt idx="298">
                  <c:v>16.540865057556701</c:v>
                </c:pt>
                <c:pt idx="299">
                  <c:v>16.596371316139098</c:v>
                </c:pt>
                <c:pt idx="300">
                  <c:v>16.6518775747215</c:v>
                </c:pt>
                <c:pt idx="301">
                  <c:v>16.707383833303901</c:v>
                </c:pt>
                <c:pt idx="302">
                  <c:v>16.762890091886302</c:v>
                </c:pt>
                <c:pt idx="303">
                  <c:v>16.818396350468699</c:v>
                </c:pt>
                <c:pt idx="304">
                  <c:v>16.8739026090511</c:v>
                </c:pt>
                <c:pt idx="305">
                  <c:v>16.929408867633502</c:v>
                </c:pt>
                <c:pt idx="306">
                  <c:v>16.984915126215899</c:v>
                </c:pt>
                <c:pt idx="307">
                  <c:v>17.0404213847983</c:v>
                </c:pt>
                <c:pt idx="308">
                  <c:v>17.095927643380701</c:v>
                </c:pt>
                <c:pt idx="309">
                  <c:v>17.151433901963099</c:v>
                </c:pt>
                <c:pt idx="310">
                  <c:v>17.206940160545599</c:v>
                </c:pt>
                <c:pt idx="311">
                  <c:v>17.262446419128</c:v>
                </c:pt>
                <c:pt idx="312">
                  <c:v>17.317952677710402</c:v>
                </c:pt>
                <c:pt idx="313">
                  <c:v>17.373458936292799</c:v>
                </c:pt>
                <c:pt idx="314">
                  <c:v>17.4289651948752</c:v>
                </c:pt>
                <c:pt idx="315">
                  <c:v>17.484471453457601</c:v>
                </c:pt>
                <c:pt idx="316">
                  <c:v>17.539977712039999</c:v>
                </c:pt>
                <c:pt idx="317">
                  <c:v>17.5954839706224</c:v>
                </c:pt>
                <c:pt idx="318">
                  <c:v>17.650990229204801</c:v>
                </c:pt>
                <c:pt idx="319">
                  <c:v>17.706496487787199</c:v>
                </c:pt>
                <c:pt idx="320">
                  <c:v>17.7620027463696</c:v>
                </c:pt>
                <c:pt idx="321">
                  <c:v>17.817509004952001</c:v>
                </c:pt>
                <c:pt idx="322">
                  <c:v>17.873015263534398</c:v>
                </c:pt>
                <c:pt idx="323">
                  <c:v>17.9285215221168</c:v>
                </c:pt>
                <c:pt idx="324">
                  <c:v>17.984027780699201</c:v>
                </c:pt>
                <c:pt idx="325">
                  <c:v>18.039534039281602</c:v>
                </c:pt>
                <c:pt idx="326">
                  <c:v>18.095040297863999</c:v>
                </c:pt>
                <c:pt idx="327">
                  <c:v>18.1505465564464</c:v>
                </c:pt>
                <c:pt idx="328">
                  <c:v>18.206052815028801</c:v>
                </c:pt>
                <c:pt idx="329">
                  <c:v>18.261559073611199</c:v>
                </c:pt>
                <c:pt idx="330">
                  <c:v>18.3170653321937</c:v>
                </c:pt>
                <c:pt idx="331">
                  <c:v>18.372571590776101</c:v>
                </c:pt>
                <c:pt idx="332">
                  <c:v>18.428077849358498</c:v>
                </c:pt>
                <c:pt idx="333">
                  <c:v>18.483584107940899</c:v>
                </c:pt>
                <c:pt idx="334">
                  <c:v>18.5390903665233</c:v>
                </c:pt>
                <c:pt idx="335">
                  <c:v>18.594596625105702</c:v>
                </c:pt>
                <c:pt idx="336">
                  <c:v>18.650102883688099</c:v>
                </c:pt>
                <c:pt idx="337">
                  <c:v>18.7056091422705</c:v>
                </c:pt>
                <c:pt idx="338">
                  <c:v>18.761115400852901</c:v>
                </c:pt>
                <c:pt idx="339">
                  <c:v>18.816621659435299</c:v>
                </c:pt>
                <c:pt idx="340">
                  <c:v>18.8721279180177</c:v>
                </c:pt>
                <c:pt idx="341">
                  <c:v>18.927634176600101</c:v>
                </c:pt>
                <c:pt idx="342">
                  <c:v>18.983140435182499</c:v>
                </c:pt>
                <c:pt idx="343">
                  <c:v>19.0386466937649</c:v>
                </c:pt>
                <c:pt idx="344">
                  <c:v>19.094152952347301</c:v>
                </c:pt>
                <c:pt idx="345">
                  <c:v>19.149659210929698</c:v>
                </c:pt>
                <c:pt idx="346">
                  <c:v>19.205165469512099</c:v>
                </c:pt>
                <c:pt idx="347">
                  <c:v>19.260671728094501</c:v>
                </c:pt>
                <c:pt idx="348">
                  <c:v>19.316177986676902</c:v>
                </c:pt>
                <c:pt idx="349">
                  <c:v>19.371684245259299</c:v>
                </c:pt>
                <c:pt idx="350">
                  <c:v>19.4271905038417</c:v>
                </c:pt>
                <c:pt idx="351">
                  <c:v>19.482696762424201</c:v>
                </c:pt>
                <c:pt idx="352">
                  <c:v>19.538203021006598</c:v>
                </c:pt>
                <c:pt idx="353">
                  <c:v>19.593709279589</c:v>
                </c:pt>
                <c:pt idx="354">
                  <c:v>19.649215538171401</c:v>
                </c:pt>
                <c:pt idx="355">
                  <c:v>19.704721796753802</c:v>
                </c:pt>
                <c:pt idx="356">
                  <c:v>19.760228055336199</c:v>
                </c:pt>
                <c:pt idx="357">
                  <c:v>19.8157343139186</c:v>
                </c:pt>
                <c:pt idx="358">
                  <c:v>19.871240572501002</c:v>
                </c:pt>
                <c:pt idx="359">
                  <c:v>19.926746831083399</c:v>
                </c:pt>
                <c:pt idx="360">
                  <c:v>19.9822530896658</c:v>
                </c:pt>
                <c:pt idx="361">
                  <c:v>20.037759348248201</c:v>
                </c:pt>
                <c:pt idx="362">
                  <c:v>20.093265606830599</c:v>
                </c:pt>
                <c:pt idx="363">
                  <c:v>20.148771865413</c:v>
                </c:pt>
                <c:pt idx="364">
                  <c:v>20.204278123995401</c:v>
                </c:pt>
                <c:pt idx="365">
                  <c:v>20.259784382577799</c:v>
                </c:pt>
                <c:pt idx="366">
                  <c:v>20.3152906411602</c:v>
                </c:pt>
                <c:pt idx="367">
                  <c:v>20.370796899742601</c:v>
                </c:pt>
                <c:pt idx="368">
                  <c:v>20.426303158324998</c:v>
                </c:pt>
                <c:pt idx="369">
                  <c:v>20.481809416907399</c:v>
                </c:pt>
                <c:pt idx="370">
                  <c:v>20.537315675489801</c:v>
                </c:pt>
                <c:pt idx="371">
                  <c:v>20.592821934072301</c:v>
                </c:pt>
                <c:pt idx="372">
                  <c:v>20.648328192654699</c:v>
                </c:pt>
                <c:pt idx="373">
                  <c:v>20.7038344512371</c:v>
                </c:pt>
                <c:pt idx="374">
                  <c:v>20.759340709819501</c:v>
                </c:pt>
                <c:pt idx="375">
                  <c:v>20.814846968401898</c:v>
                </c:pt>
                <c:pt idx="376">
                  <c:v>20.8703532269843</c:v>
                </c:pt>
                <c:pt idx="377">
                  <c:v>20.925859485566701</c:v>
                </c:pt>
                <c:pt idx="378">
                  <c:v>20.981365744149102</c:v>
                </c:pt>
                <c:pt idx="379">
                  <c:v>21.036872002731499</c:v>
                </c:pt>
                <c:pt idx="380">
                  <c:v>21.0923782613139</c:v>
                </c:pt>
                <c:pt idx="381">
                  <c:v>21.147884519896301</c:v>
                </c:pt>
                <c:pt idx="382">
                  <c:v>21.203390778478699</c:v>
                </c:pt>
                <c:pt idx="383">
                  <c:v>21.2588970370611</c:v>
                </c:pt>
                <c:pt idx="384">
                  <c:v>21.314403295643501</c:v>
                </c:pt>
                <c:pt idx="385">
                  <c:v>21.369909554225899</c:v>
                </c:pt>
                <c:pt idx="386">
                  <c:v>21.4254158128083</c:v>
                </c:pt>
                <c:pt idx="387">
                  <c:v>21.480922071390701</c:v>
                </c:pt>
                <c:pt idx="388">
                  <c:v>21.536428329973099</c:v>
                </c:pt>
                <c:pt idx="389">
                  <c:v>21.5919345885555</c:v>
                </c:pt>
                <c:pt idx="390">
                  <c:v>21.647440847137901</c:v>
                </c:pt>
                <c:pt idx="391">
                  <c:v>21.702947105720401</c:v>
                </c:pt>
                <c:pt idx="392">
                  <c:v>21.758453364302799</c:v>
                </c:pt>
                <c:pt idx="393">
                  <c:v>21.8139596228852</c:v>
                </c:pt>
                <c:pt idx="394">
                  <c:v>21.869465881467601</c:v>
                </c:pt>
                <c:pt idx="395">
                  <c:v>21.924972140049999</c:v>
                </c:pt>
                <c:pt idx="396">
                  <c:v>21.9804783986324</c:v>
                </c:pt>
                <c:pt idx="397">
                  <c:v>22.035984657214801</c:v>
                </c:pt>
                <c:pt idx="398">
                  <c:v>22.091490915797198</c:v>
                </c:pt>
                <c:pt idx="399">
                  <c:v>22.146997174379599</c:v>
                </c:pt>
                <c:pt idx="400">
                  <c:v>22.202503432962001</c:v>
                </c:pt>
                <c:pt idx="401">
                  <c:v>22.258009691544402</c:v>
                </c:pt>
                <c:pt idx="402">
                  <c:v>22.313515950126799</c:v>
                </c:pt>
                <c:pt idx="403">
                  <c:v>22.3690222087092</c:v>
                </c:pt>
                <c:pt idx="404">
                  <c:v>22.424528467291601</c:v>
                </c:pt>
                <c:pt idx="405">
                  <c:v>22.480034725873999</c:v>
                </c:pt>
                <c:pt idx="406">
                  <c:v>22.5355409844564</c:v>
                </c:pt>
                <c:pt idx="407">
                  <c:v>22.591047243038801</c:v>
                </c:pt>
                <c:pt idx="408">
                  <c:v>22.646553501621199</c:v>
                </c:pt>
                <c:pt idx="409">
                  <c:v>22.7020597602036</c:v>
                </c:pt>
                <c:pt idx="410">
                  <c:v>22.757566018786001</c:v>
                </c:pt>
                <c:pt idx="411">
                  <c:v>22.813072277368502</c:v>
                </c:pt>
                <c:pt idx="412">
                  <c:v>22.868578535950899</c:v>
                </c:pt>
                <c:pt idx="413">
                  <c:v>22.9240847945333</c:v>
                </c:pt>
                <c:pt idx="414">
                  <c:v>22.979591053115701</c:v>
                </c:pt>
                <c:pt idx="415">
                  <c:v>23.035097311698099</c:v>
                </c:pt>
                <c:pt idx="416">
                  <c:v>23.0906035702805</c:v>
                </c:pt>
                <c:pt idx="417">
                  <c:v>23.146109828862901</c:v>
                </c:pt>
                <c:pt idx="418">
                  <c:v>23.201616087445299</c:v>
                </c:pt>
                <c:pt idx="419">
                  <c:v>23.2571223460277</c:v>
                </c:pt>
                <c:pt idx="420">
                  <c:v>23.312628604610101</c:v>
                </c:pt>
                <c:pt idx="421">
                  <c:v>23.368134863192498</c:v>
                </c:pt>
                <c:pt idx="422">
                  <c:v>23.423641121774899</c:v>
                </c:pt>
                <c:pt idx="423">
                  <c:v>23.479147380357301</c:v>
                </c:pt>
                <c:pt idx="424">
                  <c:v>23.534653638939702</c:v>
                </c:pt>
                <c:pt idx="425">
                  <c:v>23.590159897522099</c:v>
                </c:pt>
                <c:pt idx="426">
                  <c:v>23.6456661561045</c:v>
                </c:pt>
                <c:pt idx="427">
                  <c:v>23.701172414686901</c:v>
                </c:pt>
                <c:pt idx="428">
                  <c:v>23.756678673269299</c:v>
                </c:pt>
                <c:pt idx="429">
                  <c:v>23.8121849318517</c:v>
                </c:pt>
                <c:pt idx="430">
                  <c:v>23.867691190434101</c:v>
                </c:pt>
                <c:pt idx="431">
                  <c:v>23.923197449016602</c:v>
                </c:pt>
                <c:pt idx="432">
                  <c:v>23.978703707598999</c:v>
                </c:pt>
                <c:pt idx="433">
                  <c:v>24.0342099661814</c:v>
                </c:pt>
                <c:pt idx="434">
                  <c:v>24.089716224763801</c:v>
                </c:pt>
                <c:pt idx="435">
                  <c:v>24.145222483346199</c:v>
                </c:pt>
                <c:pt idx="436">
                  <c:v>24.2007287419286</c:v>
                </c:pt>
                <c:pt idx="437">
                  <c:v>24.256235000511001</c:v>
                </c:pt>
                <c:pt idx="438">
                  <c:v>24.311741259093399</c:v>
                </c:pt>
                <c:pt idx="439">
                  <c:v>24.3672475176758</c:v>
                </c:pt>
                <c:pt idx="440">
                  <c:v>24.422753776258201</c:v>
                </c:pt>
                <c:pt idx="441">
                  <c:v>24.478260034840599</c:v>
                </c:pt>
                <c:pt idx="442">
                  <c:v>24.533766293423</c:v>
                </c:pt>
                <c:pt idx="443">
                  <c:v>24.589272552005401</c:v>
                </c:pt>
                <c:pt idx="444">
                  <c:v>24.644778810587798</c:v>
                </c:pt>
                <c:pt idx="445">
                  <c:v>24.700285069170199</c:v>
                </c:pt>
                <c:pt idx="446">
                  <c:v>24.7557913277526</c:v>
                </c:pt>
                <c:pt idx="447">
                  <c:v>24.811297586335002</c:v>
                </c:pt>
                <c:pt idx="448">
                  <c:v>24.866803844917399</c:v>
                </c:pt>
                <c:pt idx="449">
                  <c:v>24.9223101034998</c:v>
                </c:pt>
                <c:pt idx="450">
                  <c:v>24.977816362082201</c:v>
                </c:pt>
                <c:pt idx="451">
                  <c:v>25.033322620664698</c:v>
                </c:pt>
                <c:pt idx="452">
                  <c:v>25.088828879247099</c:v>
                </c:pt>
                <c:pt idx="453">
                  <c:v>25.144335137829501</c:v>
                </c:pt>
                <c:pt idx="454">
                  <c:v>25.199841396411902</c:v>
                </c:pt>
                <c:pt idx="455">
                  <c:v>25.255347654994299</c:v>
                </c:pt>
                <c:pt idx="456">
                  <c:v>25.3108539135767</c:v>
                </c:pt>
                <c:pt idx="457">
                  <c:v>25.366360172159101</c:v>
                </c:pt>
                <c:pt idx="458">
                  <c:v>25.421866430741499</c:v>
                </c:pt>
                <c:pt idx="459">
                  <c:v>25.4773726893239</c:v>
                </c:pt>
                <c:pt idx="460">
                  <c:v>25.532878947906301</c:v>
                </c:pt>
                <c:pt idx="461">
                  <c:v>25.588385206488699</c:v>
                </c:pt>
                <c:pt idx="462">
                  <c:v>25.6438914650711</c:v>
                </c:pt>
                <c:pt idx="463">
                  <c:v>25.699397723653501</c:v>
                </c:pt>
                <c:pt idx="464">
                  <c:v>25.754903982235898</c:v>
                </c:pt>
                <c:pt idx="465">
                  <c:v>25.8104102408183</c:v>
                </c:pt>
                <c:pt idx="466">
                  <c:v>25.865916499400701</c:v>
                </c:pt>
                <c:pt idx="467">
                  <c:v>25.921422757983098</c:v>
                </c:pt>
                <c:pt idx="468">
                  <c:v>25.976929016565499</c:v>
                </c:pt>
                <c:pt idx="469">
                  <c:v>26.0324352751479</c:v>
                </c:pt>
                <c:pt idx="470">
                  <c:v>26.087941533730302</c:v>
                </c:pt>
                <c:pt idx="471">
                  <c:v>26.143447792312799</c:v>
                </c:pt>
                <c:pt idx="472">
                  <c:v>26.1989540508952</c:v>
                </c:pt>
                <c:pt idx="473">
                  <c:v>26.254460309477601</c:v>
                </c:pt>
                <c:pt idx="474">
                  <c:v>26.309966568059998</c:v>
                </c:pt>
                <c:pt idx="475">
                  <c:v>26.365472826642399</c:v>
                </c:pt>
                <c:pt idx="476">
                  <c:v>26.420979085224801</c:v>
                </c:pt>
                <c:pt idx="477">
                  <c:v>26.476485343807202</c:v>
                </c:pt>
                <c:pt idx="478">
                  <c:v>26.531991602389599</c:v>
                </c:pt>
                <c:pt idx="479">
                  <c:v>26.587497860972</c:v>
                </c:pt>
                <c:pt idx="480">
                  <c:v>26.643004119554401</c:v>
                </c:pt>
                <c:pt idx="481">
                  <c:v>26.698510378136799</c:v>
                </c:pt>
                <c:pt idx="482">
                  <c:v>26.7540166367192</c:v>
                </c:pt>
                <c:pt idx="483">
                  <c:v>26.809522895301601</c:v>
                </c:pt>
                <c:pt idx="484">
                  <c:v>26.865029153883999</c:v>
                </c:pt>
                <c:pt idx="485">
                  <c:v>26.9205354124664</c:v>
                </c:pt>
                <c:pt idx="486">
                  <c:v>26.976041671048801</c:v>
                </c:pt>
                <c:pt idx="487">
                  <c:v>27.031547929631198</c:v>
                </c:pt>
                <c:pt idx="488">
                  <c:v>27.0870541882136</c:v>
                </c:pt>
                <c:pt idx="489">
                  <c:v>27.142560446796001</c:v>
                </c:pt>
                <c:pt idx="490">
                  <c:v>27.198066705378402</c:v>
                </c:pt>
                <c:pt idx="491">
                  <c:v>27.253572963960899</c:v>
                </c:pt>
                <c:pt idx="492">
                  <c:v>27.3090792225433</c:v>
                </c:pt>
                <c:pt idx="493">
                  <c:v>27.364585481125701</c:v>
                </c:pt>
                <c:pt idx="494">
                  <c:v>27.420091739708099</c:v>
                </c:pt>
                <c:pt idx="495">
                  <c:v>27.4755979982905</c:v>
                </c:pt>
                <c:pt idx="496">
                  <c:v>27.531104256872901</c:v>
                </c:pt>
                <c:pt idx="497">
                  <c:v>27.586610515455298</c:v>
                </c:pt>
                <c:pt idx="498">
                  <c:v>27.642116774037699</c:v>
                </c:pt>
                <c:pt idx="499">
                  <c:v>27.697623032620101</c:v>
                </c:pt>
                <c:pt idx="500">
                  <c:v>27.753129291202502</c:v>
                </c:pt>
                <c:pt idx="501">
                  <c:v>27.808635549784899</c:v>
                </c:pt>
                <c:pt idx="502">
                  <c:v>27.8641418083673</c:v>
                </c:pt>
                <c:pt idx="503">
                  <c:v>27.919648066949701</c:v>
                </c:pt>
                <c:pt idx="504">
                  <c:v>27.975154325532099</c:v>
                </c:pt>
                <c:pt idx="505">
                  <c:v>28.0306605841145</c:v>
                </c:pt>
                <c:pt idx="506">
                  <c:v>28.086166842696901</c:v>
                </c:pt>
                <c:pt idx="507">
                  <c:v>28.141673101279299</c:v>
                </c:pt>
                <c:pt idx="508">
                  <c:v>28.1971793598617</c:v>
                </c:pt>
                <c:pt idx="509">
                  <c:v>28.252685618444101</c:v>
                </c:pt>
                <c:pt idx="510">
                  <c:v>28.308191877026498</c:v>
                </c:pt>
                <c:pt idx="511">
                  <c:v>28.363698135608999</c:v>
                </c:pt>
                <c:pt idx="512">
                  <c:v>28.4192043941914</c:v>
                </c:pt>
                <c:pt idx="513">
                  <c:v>28.474710652773801</c:v>
                </c:pt>
                <c:pt idx="514">
                  <c:v>28.530216911356199</c:v>
                </c:pt>
                <c:pt idx="515">
                  <c:v>28.5857231699386</c:v>
                </c:pt>
                <c:pt idx="516">
                  <c:v>28.641229428521001</c:v>
                </c:pt>
                <c:pt idx="517">
                  <c:v>28.696735687103399</c:v>
                </c:pt>
                <c:pt idx="518">
                  <c:v>28.7522419456858</c:v>
                </c:pt>
                <c:pt idx="519">
                  <c:v>28.807748204268201</c:v>
                </c:pt>
                <c:pt idx="520">
                  <c:v>28.863254462850598</c:v>
                </c:pt>
                <c:pt idx="521">
                  <c:v>28.918760721432999</c:v>
                </c:pt>
                <c:pt idx="522">
                  <c:v>28.9742669800154</c:v>
                </c:pt>
                <c:pt idx="523">
                  <c:v>29.029773238597802</c:v>
                </c:pt>
                <c:pt idx="524">
                  <c:v>29.085279497180199</c:v>
                </c:pt>
                <c:pt idx="525">
                  <c:v>29.1407857557626</c:v>
                </c:pt>
                <c:pt idx="526">
                  <c:v>29.196292014345001</c:v>
                </c:pt>
                <c:pt idx="527">
                  <c:v>29.251798272927399</c:v>
                </c:pt>
                <c:pt idx="528">
                  <c:v>29.3073045315098</c:v>
                </c:pt>
                <c:pt idx="529">
                  <c:v>29.362810790092201</c:v>
                </c:pt>
                <c:pt idx="530">
                  <c:v>29.418317048674599</c:v>
                </c:pt>
                <c:pt idx="531">
                  <c:v>29.473823307257099</c:v>
                </c:pt>
                <c:pt idx="532">
                  <c:v>29.5293295658395</c:v>
                </c:pt>
                <c:pt idx="533">
                  <c:v>29.584835824421901</c:v>
                </c:pt>
                <c:pt idx="534">
                  <c:v>29.640342083004299</c:v>
                </c:pt>
                <c:pt idx="535">
                  <c:v>29.6958483415867</c:v>
                </c:pt>
                <c:pt idx="536">
                  <c:v>29.751354600169101</c:v>
                </c:pt>
                <c:pt idx="537">
                  <c:v>29.806860858751499</c:v>
                </c:pt>
                <c:pt idx="538">
                  <c:v>29.8623671173339</c:v>
                </c:pt>
                <c:pt idx="539">
                  <c:v>29.917873375916301</c:v>
                </c:pt>
                <c:pt idx="540">
                  <c:v>29.973379634498698</c:v>
                </c:pt>
                <c:pt idx="541">
                  <c:v>30.0288858930811</c:v>
                </c:pt>
                <c:pt idx="542">
                  <c:v>30.084392151663501</c:v>
                </c:pt>
                <c:pt idx="543">
                  <c:v>30.139898410245902</c:v>
                </c:pt>
                <c:pt idx="544">
                  <c:v>30.195404668828299</c:v>
                </c:pt>
                <c:pt idx="545">
                  <c:v>30.2509109274107</c:v>
                </c:pt>
                <c:pt idx="546">
                  <c:v>30.306417185993102</c:v>
                </c:pt>
                <c:pt idx="547">
                  <c:v>30.361923444575499</c:v>
                </c:pt>
                <c:pt idx="548">
                  <c:v>30.4174297031579</c:v>
                </c:pt>
                <c:pt idx="549">
                  <c:v>30.472935961740301</c:v>
                </c:pt>
                <c:pt idx="550">
                  <c:v>30.528442220322699</c:v>
                </c:pt>
                <c:pt idx="551">
                  <c:v>30.583948478905199</c:v>
                </c:pt>
                <c:pt idx="552">
                  <c:v>30.639454737487601</c:v>
                </c:pt>
                <c:pt idx="553">
                  <c:v>30.694960996070002</c:v>
                </c:pt>
                <c:pt idx="554">
                  <c:v>30.750467254652399</c:v>
                </c:pt>
                <c:pt idx="555">
                  <c:v>30.8059735132348</c:v>
                </c:pt>
                <c:pt idx="556">
                  <c:v>30.861479771817201</c:v>
                </c:pt>
                <c:pt idx="557">
                  <c:v>30.916986030399599</c:v>
                </c:pt>
                <c:pt idx="558">
                  <c:v>30.972492288982</c:v>
                </c:pt>
                <c:pt idx="559">
                  <c:v>31.027998547564401</c:v>
                </c:pt>
                <c:pt idx="560">
                  <c:v>31.083504806146799</c:v>
                </c:pt>
                <c:pt idx="561">
                  <c:v>31.1390110647292</c:v>
                </c:pt>
                <c:pt idx="562">
                  <c:v>31.194517323311601</c:v>
                </c:pt>
                <c:pt idx="563">
                  <c:v>31.250023581893998</c:v>
                </c:pt>
                <c:pt idx="564">
                  <c:v>31.3055298404764</c:v>
                </c:pt>
                <c:pt idx="565">
                  <c:v>31.361036099058801</c:v>
                </c:pt>
                <c:pt idx="566">
                  <c:v>31.416542357641202</c:v>
                </c:pt>
                <c:pt idx="567">
                  <c:v>31.472048616223599</c:v>
                </c:pt>
                <c:pt idx="568">
                  <c:v>31.527554874806</c:v>
                </c:pt>
                <c:pt idx="569">
                  <c:v>31.583061133388401</c:v>
                </c:pt>
                <c:pt idx="570">
                  <c:v>31.638567391970799</c:v>
                </c:pt>
                <c:pt idx="571">
                  <c:v>31.6940736505533</c:v>
                </c:pt>
                <c:pt idx="572">
                  <c:v>31.749579909135701</c:v>
                </c:pt>
                <c:pt idx="573">
                  <c:v>31.805086167718098</c:v>
                </c:pt>
                <c:pt idx="574">
                  <c:v>31.860592426300499</c:v>
                </c:pt>
                <c:pt idx="575">
                  <c:v>31.9160986848829</c:v>
                </c:pt>
                <c:pt idx="576">
                  <c:v>31.971604943465302</c:v>
                </c:pt>
                <c:pt idx="577">
                  <c:v>32.027111202047699</c:v>
                </c:pt>
                <c:pt idx="578">
                  <c:v>32.082617460630097</c:v>
                </c:pt>
                <c:pt idx="579">
                  <c:v>32.138123719212501</c:v>
                </c:pt>
                <c:pt idx="580">
                  <c:v>32.193629977794899</c:v>
                </c:pt>
                <c:pt idx="581">
                  <c:v>32.249136236377304</c:v>
                </c:pt>
                <c:pt idx="582">
                  <c:v>32.304642494959701</c:v>
                </c:pt>
                <c:pt idx="583">
                  <c:v>32.360148753542099</c:v>
                </c:pt>
                <c:pt idx="584">
                  <c:v>32.415655012124503</c:v>
                </c:pt>
                <c:pt idx="585">
                  <c:v>32.471161270706901</c:v>
                </c:pt>
                <c:pt idx="586">
                  <c:v>32.526667529289298</c:v>
                </c:pt>
                <c:pt idx="587">
                  <c:v>32.582173787871703</c:v>
                </c:pt>
                <c:pt idx="588">
                  <c:v>32.637680046454101</c:v>
                </c:pt>
                <c:pt idx="589">
                  <c:v>32.693186305036498</c:v>
                </c:pt>
                <c:pt idx="590">
                  <c:v>32.748692563618903</c:v>
                </c:pt>
                <c:pt idx="591">
                  <c:v>32.8041988222014</c:v>
                </c:pt>
                <c:pt idx="592">
                  <c:v>32.859705080783797</c:v>
                </c:pt>
                <c:pt idx="593">
                  <c:v>32.915211339366202</c:v>
                </c:pt>
                <c:pt idx="594">
                  <c:v>32.9707175979486</c:v>
                </c:pt>
                <c:pt idx="595">
                  <c:v>33.026223856530997</c:v>
                </c:pt>
                <c:pt idx="596">
                  <c:v>33.081730115113402</c:v>
                </c:pt>
                <c:pt idx="597">
                  <c:v>33.137236373695799</c:v>
                </c:pt>
                <c:pt idx="598">
                  <c:v>33.192742632278197</c:v>
                </c:pt>
                <c:pt idx="599">
                  <c:v>33.248248890860602</c:v>
                </c:pt>
                <c:pt idx="600">
                  <c:v>33.303755149442999</c:v>
                </c:pt>
                <c:pt idx="601">
                  <c:v>33.359261408025397</c:v>
                </c:pt>
                <c:pt idx="602">
                  <c:v>33.414767666607801</c:v>
                </c:pt>
                <c:pt idx="603">
                  <c:v>33.470273925190199</c:v>
                </c:pt>
                <c:pt idx="604">
                  <c:v>33.525780183772603</c:v>
                </c:pt>
                <c:pt idx="605">
                  <c:v>33.581286442355001</c:v>
                </c:pt>
                <c:pt idx="606">
                  <c:v>33.636792700937399</c:v>
                </c:pt>
                <c:pt idx="607">
                  <c:v>33.692298959519803</c:v>
                </c:pt>
                <c:pt idx="608">
                  <c:v>33.747805218102201</c:v>
                </c:pt>
                <c:pt idx="609">
                  <c:v>33.803311476684598</c:v>
                </c:pt>
                <c:pt idx="610">
                  <c:v>33.858817735267003</c:v>
                </c:pt>
                <c:pt idx="611">
                  <c:v>33.9143239938495</c:v>
                </c:pt>
                <c:pt idx="612">
                  <c:v>33.969830252431898</c:v>
                </c:pt>
                <c:pt idx="613">
                  <c:v>34.025336511014302</c:v>
                </c:pt>
                <c:pt idx="614">
                  <c:v>34.0808427695967</c:v>
                </c:pt>
                <c:pt idx="615">
                  <c:v>34.136349028179097</c:v>
                </c:pt>
                <c:pt idx="616">
                  <c:v>34.191855286761502</c:v>
                </c:pt>
                <c:pt idx="617">
                  <c:v>34.2473615453439</c:v>
                </c:pt>
                <c:pt idx="618">
                  <c:v>34.302867803926297</c:v>
                </c:pt>
                <c:pt idx="619">
                  <c:v>34.358374062508702</c:v>
                </c:pt>
                <c:pt idx="620">
                  <c:v>34.413880321091099</c:v>
                </c:pt>
                <c:pt idx="621">
                  <c:v>34.469386579673497</c:v>
                </c:pt>
                <c:pt idx="622">
                  <c:v>34.524892838255901</c:v>
                </c:pt>
                <c:pt idx="623">
                  <c:v>34.580399096838299</c:v>
                </c:pt>
                <c:pt idx="624">
                  <c:v>34.635905355420697</c:v>
                </c:pt>
                <c:pt idx="625">
                  <c:v>34.691411614003101</c:v>
                </c:pt>
                <c:pt idx="626">
                  <c:v>34.746917872585499</c:v>
                </c:pt>
                <c:pt idx="627">
                  <c:v>34.802424131167903</c:v>
                </c:pt>
                <c:pt idx="628">
                  <c:v>34.857930389750301</c:v>
                </c:pt>
                <c:pt idx="629">
                  <c:v>34.913436648332699</c:v>
                </c:pt>
                <c:pt idx="630">
                  <c:v>34.968942906915103</c:v>
                </c:pt>
                <c:pt idx="631">
                  <c:v>35.0244491654976</c:v>
                </c:pt>
                <c:pt idx="632">
                  <c:v>35.079955424079998</c:v>
                </c:pt>
                <c:pt idx="633">
                  <c:v>35.135461682662402</c:v>
                </c:pt>
                <c:pt idx="634">
                  <c:v>35.1909679412448</c:v>
                </c:pt>
                <c:pt idx="635">
                  <c:v>35.246474199827198</c:v>
                </c:pt>
                <c:pt idx="636">
                  <c:v>35.301980458409602</c:v>
                </c:pt>
                <c:pt idx="637">
                  <c:v>35.357486716992</c:v>
                </c:pt>
                <c:pt idx="638">
                  <c:v>35.412992975574397</c:v>
                </c:pt>
                <c:pt idx="639">
                  <c:v>35.468499234156802</c:v>
                </c:pt>
                <c:pt idx="640">
                  <c:v>35.524005492739199</c:v>
                </c:pt>
                <c:pt idx="641">
                  <c:v>35.579511751321597</c:v>
                </c:pt>
                <c:pt idx="642">
                  <c:v>35.635018009904002</c:v>
                </c:pt>
                <c:pt idx="643">
                  <c:v>35.690524268486399</c:v>
                </c:pt>
                <c:pt idx="644">
                  <c:v>35.746030527068797</c:v>
                </c:pt>
                <c:pt idx="645">
                  <c:v>35.801536785651201</c:v>
                </c:pt>
                <c:pt idx="646">
                  <c:v>35.857043044233599</c:v>
                </c:pt>
                <c:pt idx="647">
                  <c:v>35.912549302815997</c:v>
                </c:pt>
                <c:pt idx="648">
                  <c:v>35.968055561398401</c:v>
                </c:pt>
                <c:pt idx="649">
                  <c:v>36.023561819980799</c:v>
                </c:pt>
                <c:pt idx="650">
                  <c:v>36.079068078563203</c:v>
                </c:pt>
                <c:pt idx="651">
                  <c:v>36.1345743371457</c:v>
                </c:pt>
                <c:pt idx="652">
                  <c:v>36.190080595728098</c:v>
                </c:pt>
                <c:pt idx="653">
                  <c:v>36.245586854310503</c:v>
                </c:pt>
                <c:pt idx="654">
                  <c:v>36.3010931128929</c:v>
                </c:pt>
                <c:pt idx="655">
                  <c:v>36.356599371475298</c:v>
                </c:pt>
                <c:pt idx="656">
                  <c:v>36.412105630057702</c:v>
                </c:pt>
                <c:pt idx="657">
                  <c:v>36.4676118886401</c:v>
                </c:pt>
                <c:pt idx="658">
                  <c:v>36.523118147222497</c:v>
                </c:pt>
                <c:pt idx="659">
                  <c:v>36.578624405804902</c:v>
                </c:pt>
                <c:pt idx="660">
                  <c:v>36.6341306643873</c:v>
                </c:pt>
                <c:pt idx="661">
                  <c:v>36.689636922969697</c:v>
                </c:pt>
                <c:pt idx="662">
                  <c:v>36.745143181552102</c:v>
                </c:pt>
                <c:pt idx="663">
                  <c:v>36.800649440134499</c:v>
                </c:pt>
                <c:pt idx="664">
                  <c:v>36.856155698716897</c:v>
                </c:pt>
                <c:pt idx="665">
                  <c:v>36.911661957299302</c:v>
                </c:pt>
                <c:pt idx="666">
                  <c:v>36.967168215881699</c:v>
                </c:pt>
                <c:pt idx="667">
                  <c:v>37.022674474464097</c:v>
                </c:pt>
                <c:pt idx="668">
                  <c:v>37.078180733046501</c:v>
                </c:pt>
                <c:pt idx="669">
                  <c:v>37.133686991628899</c:v>
                </c:pt>
                <c:pt idx="670">
                  <c:v>37.189193250211297</c:v>
                </c:pt>
                <c:pt idx="671">
                  <c:v>37.244699508793801</c:v>
                </c:pt>
                <c:pt idx="672">
                  <c:v>37.300205767376198</c:v>
                </c:pt>
                <c:pt idx="673">
                  <c:v>37.355712025958603</c:v>
                </c:pt>
                <c:pt idx="674">
                  <c:v>37.411218284541</c:v>
                </c:pt>
                <c:pt idx="675">
                  <c:v>37.466724543123398</c:v>
                </c:pt>
                <c:pt idx="676">
                  <c:v>37.522230801705803</c:v>
                </c:pt>
                <c:pt idx="677">
                  <c:v>37.5777370602882</c:v>
                </c:pt>
                <c:pt idx="678">
                  <c:v>37.633243318870598</c:v>
                </c:pt>
                <c:pt idx="679">
                  <c:v>37.688749577453002</c:v>
                </c:pt>
                <c:pt idx="680">
                  <c:v>37.7442558360354</c:v>
                </c:pt>
                <c:pt idx="681">
                  <c:v>37.799762094617797</c:v>
                </c:pt>
                <c:pt idx="682">
                  <c:v>37.855268353200202</c:v>
                </c:pt>
                <c:pt idx="683">
                  <c:v>37.9107746117826</c:v>
                </c:pt>
                <c:pt idx="684">
                  <c:v>37.966280870364997</c:v>
                </c:pt>
                <c:pt idx="685">
                  <c:v>38.021787128947402</c:v>
                </c:pt>
                <c:pt idx="686">
                  <c:v>38.077293387529799</c:v>
                </c:pt>
                <c:pt idx="687">
                  <c:v>38.132799646112197</c:v>
                </c:pt>
                <c:pt idx="688">
                  <c:v>38.188305904694602</c:v>
                </c:pt>
                <c:pt idx="689">
                  <c:v>38.243812163276999</c:v>
                </c:pt>
                <c:pt idx="690">
                  <c:v>38.299318421859397</c:v>
                </c:pt>
                <c:pt idx="691">
                  <c:v>38.354824680441901</c:v>
                </c:pt>
                <c:pt idx="692">
                  <c:v>38.410330939024298</c:v>
                </c:pt>
                <c:pt idx="693">
                  <c:v>38.465837197606703</c:v>
                </c:pt>
                <c:pt idx="694">
                  <c:v>38.521343456189101</c:v>
                </c:pt>
                <c:pt idx="695">
                  <c:v>38.576849714771498</c:v>
                </c:pt>
                <c:pt idx="696">
                  <c:v>38.632355973353903</c:v>
                </c:pt>
                <c:pt idx="697">
                  <c:v>38.6878622319363</c:v>
                </c:pt>
                <c:pt idx="698">
                  <c:v>38.743368490518698</c:v>
                </c:pt>
                <c:pt idx="699">
                  <c:v>38.798874749101103</c:v>
                </c:pt>
                <c:pt idx="700">
                  <c:v>38.8543810076835</c:v>
                </c:pt>
                <c:pt idx="701">
                  <c:v>38.909887266265898</c:v>
                </c:pt>
                <c:pt idx="702">
                  <c:v>38.965393524848302</c:v>
                </c:pt>
                <c:pt idx="703">
                  <c:v>39.0208997834307</c:v>
                </c:pt>
                <c:pt idx="704">
                  <c:v>39.076406042013097</c:v>
                </c:pt>
                <c:pt idx="705">
                  <c:v>39.131912300595502</c:v>
                </c:pt>
                <c:pt idx="706">
                  <c:v>39.1874185591779</c:v>
                </c:pt>
                <c:pt idx="707">
                  <c:v>39.242924817760297</c:v>
                </c:pt>
                <c:pt idx="708">
                  <c:v>39.298431076342702</c:v>
                </c:pt>
                <c:pt idx="709">
                  <c:v>39.353937334925099</c:v>
                </c:pt>
                <c:pt idx="710">
                  <c:v>39.409443593507497</c:v>
                </c:pt>
                <c:pt idx="711">
                  <c:v>39.464949852090001</c:v>
                </c:pt>
                <c:pt idx="712">
                  <c:v>39.520456110672399</c:v>
                </c:pt>
                <c:pt idx="713">
                  <c:v>39.575962369254803</c:v>
                </c:pt>
                <c:pt idx="714">
                  <c:v>39.631468627837201</c:v>
                </c:pt>
                <c:pt idx="715">
                  <c:v>39.686974886419598</c:v>
                </c:pt>
                <c:pt idx="716">
                  <c:v>39.742481145002003</c:v>
                </c:pt>
                <c:pt idx="717">
                  <c:v>39.797987403584401</c:v>
                </c:pt>
                <c:pt idx="718">
                  <c:v>39.853493662166798</c:v>
                </c:pt>
                <c:pt idx="719">
                  <c:v>39.908999920749203</c:v>
                </c:pt>
                <c:pt idx="720">
                  <c:v>39.9645061793316</c:v>
                </c:pt>
                <c:pt idx="721">
                  <c:v>40.020012437913998</c:v>
                </c:pt>
                <c:pt idx="722">
                  <c:v>40.075518696496403</c:v>
                </c:pt>
                <c:pt idx="723">
                  <c:v>40.1310249550788</c:v>
                </c:pt>
                <c:pt idx="724">
                  <c:v>40.186531213661198</c:v>
                </c:pt>
                <c:pt idx="725">
                  <c:v>40.242037472243602</c:v>
                </c:pt>
                <c:pt idx="726">
                  <c:v>40.297543730826</c:v>
                </c:pt>
                <c:pt idx="727">
                  <c:v>40.353049989408397</c:v>
                </c:pt>
                <c:pt idx="728">
                  <c:v>40.408556247990802</c:v>
                </c:pt>
                <c:pt idx="729">
                  <c:v>40.4640625065732</c:v>
                </c:pt>
                <c:pt idx="730">
                  <c:v>40.519568765155597</c:v>
                </c:pt>
                <c:pt idx="731">
                  <c:v>40.575075023738101</c:v>
                </c:pt>
                <c:pt idx="732">
                  <c:v>40.630581282320499</c:v>
                </c:pt>
                <c:pt idx="733">
                  <c:v>40.686087540902903</c:v>
                </c:pt>
                <c:pt idx="734">
                  <c:v>40.741593799485301</c:v>
                </c:pt>
                <c:pt idx="735">
                  <c:v>40.797100058067699</c:v>
                </c:pt>
                <c:pt idx="736">
                  <c:v>40.852606316650103</c:v>
                </c:pt>
                <c:pt idx="737">
                  <c:v>40.908112575232501</c:v>
                </c:pt>
                <c:pt idx="738">
                  <c:v>40.963618833814898</c:v>
                </c:pt>
                <c:pt idx="739">
                  <c:v>41.019125092397303</c:v>
                </c:pt>
                <c:pt idx="740">
                  <c:v>41.074631350979701</c:v>
                </c:pt>
                <c:pt idx="741">
                  <c:v>41.130137609562098</c:v>
                </c:pt>
                <c:pt idx="742">
                  <c:v>41.185643868144503</c:v>
                </c:pt>
                <c:pt idx="743">
                  <c:v>41.2411501267269</c:v>
                </c:pt>
                <c:pt idx="744">
                  <c:v>41.296656385309298</c:v>
                </c:pt>
                <c:pt idx="745">
                  <c:v>41.352162643891702</c:v>
                </c:pt>
                <c:pt idx="746">
                  <c:v>41.4076689024741</c:v>
                </c:pt>
                <c:pt idx="747">
                  <c:v>41.463175161056498</c:v>
                </c:pt>
                <c:pt idx="748">
                  <c:v>41.518681419638902</c:v>
                </c:pt>
                <c:pt idx="749">
                  <c:v>41.5741876782213</c:v>
                </c:pt>
                <c:pt idx="750">
                  <c:v>41.629693936803697</c:v>
                </c:pt>
                <c:pt idx="751">
                  <c:v>41.685200195386201</c:v>
                </c:pt>
                <c:pt idx="752">
                  <c:v>41.740706453968599</c:v>
                </c:pt>
                <c:pt idx="753">
                  <c:v>41.796212712550997</c:v>
                </c:pt>
                <c:pt idx="754">
                  <c:v>41.851718971133401</c:v>
                </c:pt>
                <c:pt idx="755">
                  <c:v>41.907225229715799</c:v>
                </c:pt>
                <c:pt idx="756">
                  <c:v>41.962731488298203</c:v>
                </c:pt>
                <c:pt idx="757">
                  <c:v>42.018237746880601</c:v>
                </c:pt>
                <c:pt idx="758">
                  <c:v>42.073744005462999</c:v>
                </c:pt>
                <c:pt idx="759">
                  <c:v>42.129250264045403</c:v>
                </c:pt>
                <c:pt idx="760">
                  <c:v>42.184756522627801</c:v>
                </c:pt>
                <c:pt idx="761">
                  <c:v>42.240262781210198</c:v>
                </c:pt>
                <c:pt idx="762">
                  <c:v>42.295769039792603</c:v>
                </c:pt>
                <c:pt idx="763">
                  <c:v>42.351275298375</c:v>
                </c:pt>
                <c:pt idx="764">
                  <c:v>42.406781556957398</c:v>
                </c:pt>
                <c:pt idx="765">
                  <c:v>42.462287815539803</c:v>
                </c:pt>
                <c:pt idx="766">
                  <c:v>42.5177940741222</c:v>
                </c:pt>
                <c:pt idx="767">
                  <c:v>42.573300332704598</c:v>
                </c:pt>
                <c:pt idx="768">
                  <c:v>42.628806591287002</c:v>
                </c:pt>
                <c:pt idx="769">
                  <c:v>42.6843128498694</c:v>
                </c:pt>
                <c:pt idx="770">
                  <c:v>42.739819108451798</c:v>
                </c:pt>
                <c:pt idx="771">
                  <c:v>42.795325367034302</c:v>
                </c:pt>
                <c:pt idx="772">
                  <c:v>42.850831625616699</c:v>
                </c:pt>
                <c:pt idx="773">
                  <c:v>42.906337884199097</c:v>
                </c:pt>
                <c:pt idx="774">
                  <c:v>42.961844142781501</c:v>
                </c:pt>
                <c:pt idx="775">
                  <c:v>43.017350401363899</c:v>
                </c:pt>
                <c:pt idx="776">
                  <c:v>43.072856659946297</c:v>
                </c:pt>
                <c:pt idx="777">
                  <c:v>43.128362918528701</c:v>
                </c:pt>
                <c:pt idx="778">
                  <c:v>43.183869177111099</c:v>
                </c:pt>
                <c:pt idx="779">
                  <c:v>43.239375435693503</c:v>
                </c:pt>
                <c:pt idx="780">
                  <c:v>43.294881694275901</c:v>
                </c:pt>
                <c:pt idx="781">
                  <c:v>43.350387952858298</c:v>
                </c:pt>
                <c:pt idx="782">
                  <c:v>43.405894211440703</c:v>
                </c:pt>
                <c:pt idx="783">
                  <c:v>43.461400470023101</c:v>
                </c:pt>
                <c:pt idx="784">
                  <c:v>43.516906728605498</c:v>
                </c:pt>
                <c:pt idx="785">
                  <c:v>43.572412987187903</c:v>
                </c:pt>
                <c:pt idx="786">
                  <c:v>43.6279192457703</c:v>
                </c:pt>
                <c:pt idx="787">
                  <c:v>43.683425504352698</c:v>
                </c:pt>
                <c:pt idx="788">
                  <c:v>43.738931762935103</c:v>
                </c:pt>
                <c:pt idx="789">
                  <c:v>43.7944380215175</c:v>
                </c:pt>
                <c:pt idx="790">
                  <c:v>43.849944280099898</c:v>
                </c:pt>
                <c:pt idx="791">
                  <c:v>43.905450538682402</c:v>
                </c:pt>
                <c:pt idx="792">
                  <c:v>43.960956797264799</c:v>
                </c:pt>
                <c:pt idx="793">
                  <c:v>44.016463055847197</c:v>
                </c:pt>
                <c:pt idx="794">
                  <c:v>44.071969314429602</c:v>
                </c:pt>
                <c:pt idx="795">
                  <c:v>44.127475573011999</c:v>
                </c:pt>
                <c:pt idx="796">
                  <c:v>44.182981831594397</c:v>
                </c:pt>
                <c:pt idx="797">
                  <c:v>44.238488090176801</c:v>
                </c:pt>
                <c:pt idx="798">
                  <c:v>44.293994348759199</c:v>
                </c:pt>
                <c:pt idx="799">
                  <c:v>44.349500607341596</c:v>
                </c:pt>
                <c:pt idx="800">
                  <c:v>44.405006865924001</c:v>
                </c:pt>
                <c:pt idx="801">
                  <c:v>44.460513124506399</c:v>
                </c:pt>
                <c:pt idx="802">
                  <c:v>44.516019383088803</c:v>
                </c:pt>
                <c:pt idx="803">
                  <c:v>44.571525641671201</c:v>
                </c:pt>
                <c:pt idx="804">
                  <c:v>44.627031900253598</c:v>
                </c:pt>
                <c:pt idx="805">
                  <c:v>44.682538158836003</c:v>
                </c:pt>
                <c:pt idx="806">
                  <c:v>44.738044417418401</c:v>
                </c:pt>
                <c:pt idx="807">
                  <c:v>44.793550676000798</c:v>
                </c:pt>
                <c:pt idx="808">
                  <c:v>44.849056934583203</c:v>
                </c:pt>
                <c:pt idx="809">
                  <c:v>44.9045631931656</c:v>
                </c:pt>
                <c:pt idx="810">
                  <c:v>44.960069451747998</c:v>
                </c:pt>
                <c:pt idx="811">
                  <c:v>45.015575710330502</c:v>
                </c:pt>
                <c:pt idx="812">
                  <c:v>45.0710819689129</c:v>
                </c:pt>
                <c:pt idx="813">
                  <c:v>45.126588227495297</c:v>
                </c:pt>
                <c:pt idx="814">
                  <c:v>45.182094486077702</c:v>
                </c:pt>
                <c:pt idx="815">
                  <c:v>45.237600744660099</c:v>
                </c:pt>
                <c:pt idx="816">
                  <c:v>45.293107003242497</c:v>
                </c:pt>
                <c:pt idx="817">
                  <c:v>45.348613261824902</c:v>
                </c:pt>
                <c:pt idx="818">
                  <c:v>45.404119520407299</c:v>
                </c:pt>
                <c:pt idx="819">
                  <c:v>45.459625778989697</c:v>
                </c:pt>
                <c:pt idx="820">
                  <c:v>45.515132037572101</c:v>
                </c:pt>
                <c:pt idx="821">
                  <c:v>45.570638296154499</c:v>
                </c:pt>
                <c:pt idx="822">
                  <c:v>45.626144554736896</c:v>
                </c:pt>
                <c:pt idx="823">
                  <c:v>45.681650813319301</c:v>
                </c:pt>
                <c:pt idx="824">
                  <c:v>45.737157071901699</c:v>
                </c:pt>
                <c:pt idx="825">
                  <c:v>45.792663330484103</c:v>
                </c:pt>
                <c:pt idx="826">
                  <c:v>45.848169589066501</c:v>
                </c:pt>
                <c:pt idx="827">
                  <c:v>45.903675847648898</c:v>
                </c:pt>
                <c:pt idx="828">
                  <c:v>45.959182106231303</c:v>
                </c:pt>
                <c:pt idx="829">
                  <c:v>46.014688364813701</c:v>
                </c:pt>
                <c:pt idx="830">
                  <c:v>46.070194623396098</c:v>
                </c:pt>
                <c:pt idx="831">
                  <c:v>46.125700881978602</c:v>
                </c:pt>
                <c:pt idx="832">
                  <c:v>46.181207140561</c:v>
                </c:pt>
                <c:pt idx="833">
                  <c:v>46.236713399143397</c:v>
                </c:pt>
                <c:pt idx="834">
                  <c:v>46.292219657725802</c:v>
                </c:pt>
                <c:pt idx="835">
                  <c:v>46.3477259163082</c:v>
                </c:pt>
                <c:pt idx="836">
                  <c:v>46.403232174890597</c:v>
                </c:pt>
                <c:pt idx="837">
                  <c:v>46.458738433473002</c:v>
                </c:pt>
                <c:pt idx="838">
                  <c:v>46.514244692055399</c:v>
                </c:pt>
                <c:pt idx="839">
                  <c:v>46.569750950637797</c:v>
                </c:pt>
                <c:pt idx="840">
                  <c:v>46.625257209220202</c:v>
                </c:pt>
                <c:pt idx="841">
                  <c:v>46.680763467802599</c:v>
                </c:pt>
                <c:pt idx="842">
                  <c:v>46.736269726384997</c:v>
                </c:pt>
                <c:pt idx="843">
                  <c:v>46.791775984967401</c:v>
                </c:pt>
                <c:pt idx="844">
                  <c:v>46.847282243549799</c:v>
                </c:pt>
                <c:pt idx="845">
                  <c:v>46.902788502132204</c:v>
                </c:pt>
                <c:pt idx="846">
                  <c:v>46.958294760714601</c:v>
                </c:pt>
                <c:pt idx="847">
                  <c:v>47.013801019296999</c:v>
                </c:pt>
                <c:pt idx="848">
                  <c:v>47.069307277879403</c:v>
                </c:pt>
                <c:pt idx="849">
                  <c:v>47.124813536461801</c:v>
                </c:pt>
                <c:pt idx="850">
                  <c:v>47.180319795044198</c:v>
                </c:pt>
                <c:pt idx="851">
                  <c:v>47.235826053626703</c:v>
                </c:pt>
                <c:pt idx="852">
                  <c:v>47.2913323122091</c:v>
                </c:pt>
                <c:pt idx="853">
                  <c:v>47.346838570791498</c:v>
                </c:pt>
                <c:pt idx="854">
                  <c:v>47.402344829373902</c:v>
                </c:pt>
                <c:pt idx="855">
                  <c:v>47.4578510879563</c:v>
                </c:pt>
                <c:pt idx="856">
                  <c:v>47.513357346538697</c:v>
                </c:pt>
                <c:pt idx="857">
                  <c:v>47.568863605121102</c:v>
                </c:pt>
                <c:pt idx="858">
                  <c:v>47.6243698637035</c:v>
                </c:pt>
                <c:pt idx="859">
                  <c:v>47.679876122285897</c:v>
                </c:pt>
                <c:pt idx="860">
                  <c:v>47.735382380868302</c:v>
                </c:pt>
                <c:pt idx="861">
                  <c:v>47.790888639450699</c:v>
                </c:pt>
                <c:pt idx="862">
                  <c:v>47.846394898033097</c:v>
                </c:pt>
                <c:pt idx="863">
                  <c:v>47.901901156615502</c:v>
                </c:pt>
                <c:pt idx="864">
                  <c:v>47.957407415197899</c:v>
                </c:pt>
                <c:pt idx="865">
                  <c:v>48.012913673780297</c:v>
                </c:pt>
                <c:pt idx="866">
                  <c:v>48.068419932362701</c:v>
                </c:pt>
                <c:pt idx="867">
                  <c:v>48.123926190945099</c:v>
                </c:pt>
                <c:pt idx="868">
                  <c:v>48.179432449527503</c:v>
                </c:pt>
                <c:pt idx="869">
                  <c:v>48.234938708109901</c:v>
                </c:pt>
                <c:pt idx="870">
                  <c:v>48.290444966692299</c:v>
                </c:pt>
                <c:pt idx="871">
                  <c:v>48.345951225274803</c:v>
                </c:pt>
                <c:pt idx="872">
                  <c:v>48.4014574838572</c:v>
                </c:pt>
                <c:pt idx="873">
                  <c:v>48.456963742439598</c:v>
                </c:pt>
                <c:pt idx="874">
                  <c:v>48.512470001022002</c:v>
                </c:pt>
                <c:pt idx="875">
                  <c:v>48.5679762596044</c:v>
                </c:pt>
                <c:pt idx="876">
                  <c:v>48.623482518186798</c:v>
                </c:pt>
                <c:pt idx="877">
                  <c:v>48.678988776769202</c:v>
                </c:pt>
                <c:pt idx="878">
                  <c:v>48.7344950353516</c:v>
                </c:pt>
                <c:pt idx="879">
                  <c:v>48.790001293933997</c:v>
                </c:pt>
                <c:pt idx="880">
                  <c:v>48.845507552516402</c:v>
                </c:pt>
                <c:pt idx="881">
                  <c:v>48.9010138110988</c:v>
                </c:pt>
                <c:pt idx="882">
                  <c:v>48.956520069681197</c:v>
                </c:pt>
                <c:pt idx="883">
                  <c:v>49.012026328263602</c:v>
                </c:pt>
                <c:pt idx="884">
                  <c:v>49.067532586845999</c:v>
                </c:pt>
                <c:pt idx="885">
                  <c:v>49.123038845428397</c:v>
                </c:pt>
                <c:pt idx="886">
                  <c:v>49.178545104010801</c:v>
                </c:pt>
                <c:pt idx="887">
                  <c:v>49.234051362593199</c:v>
                </c:pt>
                <c:pt idx="888">
                  <c:v>49.289557621175597</c:v>
                </c:pt>
                <c:pt idx="889">
                  <c:v>49.345063879758001</c:v>
                </c:pt>
                <c:pt idx="890">
                  <c:v>49.400570138340399</c:v>
                </c:pt>
                <c:pt idx="891">
                  <c:v>49.456076396922903</c:v>
                </c:pt>
                <c:pt idx="892">
                  <c:v>49.5115826555053</c:v>
                </c:pt>
                <c:pt idx="893">
                  <c:v>49.567088914087698</c:v>
                </c:pt>
                <c:pt idx="894">
                  <c:v>49.622595172670103</c:v>
                </c:pt>
                <c:pt idx="895">
                  <c:v>49.6781014312525</c:v>
                </c:pt>
                <c:pt idx="896">
                  <c:v>49.733607689834898</c:v>
                </c:pt>
                <c:pt idx="897">
                  <c:v>49.789113948417302</c:v>
                </c:pt>
                <c:pt idx="898">
                  <c:v>49.8446202069997</c:v>
                </c:pt>
                <c:pt idx="899">
                  <c:v>49.900126465582098</c:v>
                </c:pt>
                <c:pt idx="900">
                  <c:v>49.955632724164502</c:v>
                </c:pt>
                <c:pt idx="901">
                  <c:v>50.0111389827469</c:v>
                </c:pt>
                <c:pt idx="902">
                  <c:v>50.066645241329297</c:v>
                </c:pt>
                <c:pt idx="903">
                  <c:v>50.122151499911702</c:v>
                </c:pt>
                <c:pt idx="904">
                  <c:v>50.177657758494099</c:v>
                </c:pt>
                <c:pt idx="905">
                  <c:v>50.233164017076497</c:v>
                </c:pt>
                <c:pt idx="906">
                  <c:v>50.288670275658902</c:v>
                </c:pt>
                <c:pt idx="907">
                  <c:v>50.344176534241299</c:v>
                </c:pt>
                <c:pt idx="908">
                  <c:v>50.399682792823697</c:v>
                </c:pt>
                <c:pt idx="909">
                  <c:v>50.455189051406101</c:v>
                </c:pt>
                <c:pt idx="910">
                  <c:v>50.510695309988499</c:v>
                </c:pt>
                <c:pt idx="911">
                  <c:v>50.566201568571003</c:v>
                </c:pt>
                <c:pt idx="912">
                  <c:v>50.621707827153401</c:v>
                </c:pt>
                <c:pt idx="913">
                  <c:v>50.677214085735798</c:v>
                </c:pt>
                <c:pt idx="914">
                  <c:v>50.732720344318203</c:v>
                </c:pt>
                <c:pt idx="915">
                  <c:v>50.7882266029006</c:v>
                </c:pt>
                <c:pt idx="916">
                  <c:v>50.843732861482998</c:v>
                </c:pt>
                <c:pt idx="917">
                  <c:v>50.899239120065403</c:v>
                </c:pt>
                <c:pt idx="918">
                  <c:v>50.9547453786478</c:v>
                </c:pt>
                <c:pt idx="919">
                  <c:v>51.010251637230198</c:v>
                </c:pt>
                <c:pt idx="920">
                  <c:v>51.065757895812602</c:v>
                </c:pt>
                <c:pt idx="921">
                  <c:v>51.121264154395</c:v>
                </c:pt>
                <c:pt idx="922">
                  <c:v>51.176770412977397</c:v>
                </c:pt>
                <c:pt idx="923">
                  <c:v>51.232276671559802</c:v>
                </c:pt>
                <c:pt idx="924">
                  <c:v>51.2877829301422</c:v>
                </c:pt>
                <c:pt idx="925">
                  <c:v>51.343289188724597</c:v>
                </c:pt>
                <c:pt idx="926">
                  <c:v>51.398795447307002</c:v>
                </c:pt>
                <c:pt idx="927">
                  <c:v>51.454301705889399</c:v>
                </c:pt>
                <c:pt idx="928">
                  <c:v>51.509807964471797</c:v>
                </c:pt>
                <c:pt idx="929">
                  <c:v>51.565314223054202</c:v>
                </c:pt>
                <c:pt idx="930">
                  <c:v>51.620820481636599</c:v>
                </c:pt>
                <c:pt idx="931">
                  <c:v>51.676326740219103</c:v>
                </c:pt>
                <c:pt idx="932">
                  <c:v>51.731832998801501</c:v>
                </c:pt>
                <c:pt idx="933">
                  <c:v>51.787339257383898</c:v>
                </c:pt>
                <c:pt idx="934">
                  <c:v>51.842845515966303</c:v>
                </c:pt>
                <c:pt idx="935">
                  <c:v>51.898351774548701</c:v>
                </c:pt>
                <c:pt idx="936">
                  <c:v>51.953858033131098</c:v>
                </c:pt>
                <c:pt idx="937">
                  <c:v>52.009364291713503</c:v>
                </c:pt>
                <c:pt idx="938">
                  <c:v>52.0648705502959</c:v>
                </c:pt>
                <c:pt idx="939">
                  <c:v>52.120376808878298</c:v>
                </c:pt>
                <c:pt idx="940">
                  <c:v>52.175883067460703</c:v>
                </c:pt>
                <c:pt idx="941">
                  <c:v>52.2313893260431</c:v>
                </c:pt>
                <c:pt idx="942">
                  <c:v>52.286895584625498</c:v>
                </c:pt>
                <c:pt idx="943">
                  <c:v>52.342401843207902</c:v>
                </c:pt>
                <c:pt idx="944">
                  <c:v>52.3979081017903</c:v>
                </c:pt>
                <c:pt idx="945">
                  <c:v>52.453414360372697</c:v>
                </c:pt>
                <c:pt idx="946">
                  <c:v>52.508920618955102</c:v>
                </c:pt>
                <c:pt idx="947">
                  <c:v>52.5644268775375</c:v>
                </c:pt>
                <c:pt idx="948">
                  <c:v>52.619933136119897</c:v>
                </c:pt>
                <c:pt idx="949">
                  <c:v>52.675439394702302</c:v>
                </c:pt>
                <c:pt idx="950">
                  <c:v>52.730945653284699</c:v>
                </c:pt>
                <c:pt idx="951">
                  <c:v>52.786451911867204</c:v>
                </c:pt>
                <c:pt idx="952">
                  <c:v>52.841958170449601</c:v>
                </c:pt>
                <c:pt idx="953">
                  <c:v>52.897464429031999</c:v>
                </c:pt>
                <c:pt idx="954">
                  <c:v>52.952970687614403</c:v>
                </c:pt>
                <c:pt idx="955">
                  <c:v>53.008476946196801</c:v>
                </c:pt>
                <c:pt idx="956">
                  <c:v>53.063983204779198</c:v>
                </c:pt>
                <c:pt idx="957">
                  <c:v>53.119489463361603</c:v>
                </c:pt>
                <c:pt idx="958">
                  <c:v>53.174995721944001</c:v>
                </c:pt>
                <c:pt idx="959">
                  <c:v>53.230501980526398</c:v>
                </c:pt>
                <c:pt idx="960">
                  <c:v>53.286008239108803</c:v>
                </c:pt>
                <c:pt idx="961">
                  <c:v>53.3415144976912</c:v>
                </c:pt>
                <c:pt idx="962">
                  <c:v>53.397020756273598</c:v>
                </c:pt>
                <c:pt idx="963">
                  <c:v>53.452527014856003</c:v>
                </c:pt>
                <c:pt idx="964">
                  <c:v>53.5080332734384</c:v>
                </c:pt>
                <c:pt idx="965">
                  <c:v>53.563539532020798</c:v>
                </c:pt>
                <c:pt idx="966">
                  <c:v>53.619045790603202</c:v>
                </c:pt>
                <c:pt idx="967">
                  <c:v>53.6745520491856</c:v>
                </c:pt>
                <c:pt idx="968">
                  <c:v>53.730058307767997</c:v>
                </c:pt>
                <c:pt idx="969">
                  <c:v>53.785564566350402</c:v>
                </c:pt>
                <c:pt idx="970">
                  <c:v>53.8410708249328</c:v>
                </c:pt>
                <c:pt idx="971">
                  <c:v>53.896577083515197</c:v>
                </c:pt>
                <c:pt idx="972">
                  <c:v>53.952083342097701</c:v>
                </c:pt>
                <c:pt idx="973">
                  <c:v>54.007589600680099</c:v>
                </c:pt>
                <c:pt idx="974">
                  <c:v>54.063095859262503</c:v>
                </c:pt>
                <c:pt idx="975">
                  <c:v>54.118602117844901</c:v>
                </c:pt>
                <c:pt idx="976">
                  <c:v>54.174108376427299</c:v>
                </c:pt>
                <c:pt idx="977">
                  <c:v>54.229614635009703</c:v>
                </c:pt>
                <c:pt idx="978">
                  <c:v>54.285120893592101</c:v>
                </c:pt>
                <c:pt idx="979">
                  <c:v>54.340627152174498</c:v>
                </c:pt>
                <c:pt idx="980">
                  <c:v>54.396133410756903</c:v>
                </c:pt>
                <c:pt idx="981">
                  <c:v>54.451639669339301</c:v>
                </c:pt>
                <c:pt idx="982">
                  <c:v>54.507145927921698</c:v>
                </c:pt>
                <c:pt idx="983">
                  <c:v>54.562652186504103</c:v>
                </c:pt>
                <c:pt idx="984">
                  <c:v>54.6181584450865</c:v>
                </c:pt>
                <c:pt idx="985">
                  <c:v>54.673664703668898</c:v>
                </c:pt>
                <c:pt idx="986">
                  <c:v>54.729170962251303</c:v>
                </c:pt>
                <c:pt idx="987">
                  <c:v>54.7846772208337</c:v>
                </c:pt>
                <c:pt idx="988">
                  <c:v>54.840183479416098</c:v>
                </c:pt>
                <c:pt idx="989">
                  <c:v>54.895689737998502</c:v>
                </c:pt>
                <c:pt idx="990">
                  <c:v>54.9511959965809</c:v>
                </c:pt>
                <c:pt idx="991">
                  <c:v>55.006702255163297</c:v>
                </c:pt>
                <c:pt idx="992">
                  <c:v>55.062208513745801</c:v>
                </c:pt>
                <c:pt idx="993">
                  <c:v>55.117714772328199</c:v>
                </c:pt>
                <c:pt idx="994">
                  <c:v>55.173221030910597</c:v>
                </c:pt>
                <c:pt idx="995">
                  <c:v>55.228727289493001</c:v>
                </c:pt>
                <c:pt idx="996">
                  <c:v>55.284233548075399</c:v>
                </c:pt>
                <c:pt idx="997">
                  <c:v>55.339739806657803</c:v>
                </c:pt>
                <c:pt idx="998">
                  <c:v>55.395246065240201</c:v>
                </c:pt>
                <c:pt idx="999">
                  <c:v>55.450752323822599</c:v>
                </c:pt>
                <c:pt idx="1000">
                  <c:v>55.506258582405003</c:v>
                </c:pt>
                <c:pt idx="1001">
                  <c:v>55.561764840987401</c:v>
                </c:pt>
                <c:pt idx="1002">
                  <c:v>55.617271099569798</c:v>
                </c:pt>
                <c:pt idx="1003">
                  <c:v>55.672777358152203</c:v>
                </c:pt>
                <c:pt idx="1004">
                  <c:v>55.728283616734601</c:v>
                </c:pt>
                <c:pt idx="1005">
                  <c:v>55.783789875316998</c:v>
                </c:pt>
                <c:pt idx="1006">
                  <c:v>55.839296133899403</c:v>
                </c:pt>
                <c:pt idx="1007">
                  <c:v>55.8948023924818</c:v>
                </c:pt>
                <c:pt idx="1008">
                  <c:v>55.950308651064198</c:v>
                </c:pt>
                <c:pt idx="1009">
                  <c:v>56.005814909646602</c:v>
                </c:pt>
                <c:pt idx="1010">
                  <c:v>56.061321168229</c:v>
                </c:pt>
                <c:pt idx="1011">
                  <c:v>56.116827426811398</c:v>
                </c:pt>
                <c:pt idx="1012">
                  <c:v>56.172333685393902</c:v>
                </c:pt>
                <c:pt idx="1013">
                  <c:v>56.227839943976299</c:v>
                </c:pt>
                <c:pt idx="1014">
                  <c:v>56.283346202558697</c:v>
                </c:pt>
                <c:pt idx="1015">
                  <c:v>56.338852461141101</c:v>
                </c:pt>
                <c:pt idx="1016">
                  <c:v>56.394358719723499</c:v>
                </c:pt>
                <c:pt idx="1017">
                  <c:v>56.449864978305897</c:v>
                </c:pt>
                <c:pt idx="1018">
                  <c:v>56.505371236888301</c:v>
                </c:pt>
                <c:pt idx="1019">
                  <c:v>56.560877495470699</c:v>
                </c:pt>
                <c:pt idx="1020">
                  <c:v>56.616383754053103</c:v>
                </c:pt>
                <c:pt idx="1021">
                  <c:v>56.671890012635501</c:v>
                </c:pt>
                <c:pt idx="1022">
                  <c:v>56.727396271217899</c:v>
                </c:pt>
                <c:pt idx="1023">
                  <c:v>56.782902529800303</c:v>
                </c:pt>
                <c:pt idx="1024">
                  <c:v>56.838408788382701</c:v>
                </c:pt>
                <c:pt idx="1025">
                  <c:v>56.893915046965098</c:v>
                </c:pt>
                <c:pt idx="1026">
                  <c:v>56.949421305547503</c:v>
                </c:pt>
                <c:pt idx="1027">
                  <c:v>57.0049275641299</c:v>
                </c:pt>
                <c:pt idx="1028">
                  <c:v>57.060433822712298</c:v>
                </c:pt>
                <c:pt idx="1029">
                  <c:v>57.115940081294703</c:v>
                </c:pt>
                <c:pt idx="1030">
                  <c:v>57.1714463398771</c:v>
                </c:pt>
                <c:pt idx="1031">
                  <c:v>57.226952598459498</c:v>
                </c:pt>
                <c:pt idx="1032">
                  <c:v>57.282458857042002</c:v>
                </c:pt>
                <c:pt idx="1033">
                  <c:v>57.337965115624399</c:v>
                </c:pt>
                <c:pt idx="1034">
                  <c:v>57.393471374206797</c:v>
                </c:pt>
                <c:pt idx="1035">
                  <c:v>57.448977632789202</c:v>
                </c:pt>
                <c:pt idx="1036">
                  <c:v>57.504483891371599</c:v>
                </c:pt>
                <c:pt idx="1037">
                  <c:v>57.559990149953997</c:v>
                </c:pt>
                <c:pt idx="1038">
                  <c:v>57.615496408536401</c:v>
                </c:pt>
                <c:pt idx="1039">
                  <c:v>57.671002667118799</c:v>
                </c:pt>
                <c:pt idx="1040">
                  <c:v>57.726508925701197</c:v>
                </c:pt>
                <c:pt idx="1041">
                  <c:v>57.782015184283601</c:v>
                </c:pt>
                <c:pt idx="1042">
                  <c:v>57.837521442865999</c:v>
                </c:pt>
                <c:pt idx="1043">
                  <c:v>57.893027701448403</c:v>
                </c:pt>
                <c:pt idx="1044">
                  <c:v>57.948533960030801</c:v>
                </c:pt>
                <c:pt idx="1045">
                  <c:v>58.004040218613198</c:v>
                </c:pt>
                <c:pt idx="1046">
                  <c:v>58.059546477195603</c:v>
                </c:pt>
                <c:pt idx="1047">
                  <c:v>58.115052735778001</c:v>
                </c:pt>
                <c:pt idx="1048">
                  <c:v>58.170558994360398</c:v>
                </c:pt>
                <c:pt idx="1049">
                  <c:v>58.226065252942803</c:v>
                </c:pt>
                <c:pt idx="1050">
                  <c:v>58.2815715115252</c:v>
                </c:pt>
                <c:pt idx="1051">
                  <c:v>58.337077770107598</c:v>
                </c:pt>
                <c:pt idx="1052">
                  <c:v>58.392584028690102</c:v>
                </c:pt>
                <c:pt idx="1053">
                  <c:v>58.4480902872725</c:v>
                </c:pt>
                <c:pt idx="1054">
                  <c:v>58.503596545854897</c:v>
                </c:pt>
                <c:pt idx="1055">
                  <c:v>58.559102804437302</c:v>
                </c:pt>
                <c:pt idx="1056">
                  <c:v>58.614609063019699</c:v>
                </c:pt>
                <c:pt idx="1057">
                  <c:v>58.670115321602097</c:v>
                </c:pt>
                <c:pt idx="1058">
                  <c:v>58.725621580184502</c:v>
                </c:pt>
                <c:pt idx="1059">
                  <c:v>58.781127838766899</c:v>
                </c:pt>
                <c:pt idx="1060">
                  <c:v>58.836634097349297</c:v>
                </c:pt>
                <c:pt idx="1061">
                  <c:v>58.892140355931701</c:v>
                </c:pt>
                <c:pt idx="1062">
                  <c:v>58.947646614514099</c:v>
                </c:pt>
                <c:pt idx="1063">
                  <c:v>59.003152873096496</c:v>
                </c:pt>
                <c:pt idx="1064">
                  <c:v>59.058659131678901</c:v>
                </c:pt>
                <c:pt idx="1065">
                  <c:v>59.114165390261299</c:v>
                </c:pt>
                <c:pt idx="1066">
                  <c:v>59.169671648843703</c:v>
                </c:pt>
                <c:pt idx="1067">
                  <c:v>59.225177907426101</c:v>
                </c:pt>
                <c:pt idx="1068">
                  <c:v>59.280684166008498</c:v>
                </c:pt>
                <c:pt idx="1069">
                  <c:v>59.336190424590903</c:v>
                </c:pt>
                <c:pt idx="1070">
                  <c:v>59.391696683173301</c:v>
                </c:pt>
                <c:pt idx="1071">
                  <c:v>59.447202941755698</c:v>
                </c:pt>
                <c:pt idx="1072">
                  <c:v>59.502709200338202</c:v>
                </c:pt>
                <c:pt idx="1073">
                  <c:v>59.5582154589206</c:v>
                </c:pt>
                <c:pt idx="1074">
                  <c:v>59.613721717502997</c:v>
                </c:pt>
                <c:pt idx="1075">
                  <c:v>59.669227976085402</c:v>
                </c:pt>
                <c:pt idx="1076">
                  <c:v>59.7247342346678</c:v>
                </c:pt>
                <c:pt idx="1077">
                  <c:v>59.780240493250197</c:v>
                </c:pt>
                <c:pt idx="1078">
                  <c:v>59.835746751832602</c:v>
                </c:pt>
                <c:pt idx="1079">
                  <c:v>59.891253010414999</c:v>
                </c:pt>
                <c:pt idx="1080">
                  <c:v>59.946759268997397</c:v>
                </c:pt>
                <c:pt idx="1081">
                  <c:v>60.002265527579802</c:v>
                </c:pt>
                <c:pt idx="1082">
                  <c:v>60.057771786162199</c:v>
                </c:pt>
                <c:pt idx="1083">
                  <c:v>60.113278044744597</c:v>
                </c:pt>
                <c:pt idx="1084">
                  <c:v>60.168784303327001</c:v>
                </c:pt>
                <c:pt idx="1085">
                  <c:v>60.224290561909399</c:v>
                </c:pt>
                <c:pt idx="1086">
                  <c:v>60.279796820491804</c:v>
                </c:pt>
                <c:pt idx="1087">
                  <c:v>60.335303079074201</c:v>
                </c:pt>
                <c:pt idx="1088">
                  <c:v>60.390809337656599</c:v>
                </c:pt>
                <c:pt idx="1089">
                  <c:v>60.446315596239003</c:v>
                </c:pt>
                <c:pt idx="1090">
                  <c:v>60.501821854821401</c:v>
                </c:pt>
                <c:pt idx="1091">
                  <c:v>60.557328113403798</c:v>
                </c:pt>
                <c:pt idx="1092">
                  <c:v>60.612834371986303</c:v>
                </c:pt>
                <c:pt idx="1093">
                  <c:v>60.6683406305687</c:v>
                </c:pt>
                <c:pt idx="1094">
                  <c:v>60.723846889151098</c:v>
                </c:pt>
                <c:pt idx="1095">
                  <c:v>60.779353147733502</c:v>
                </c:pt>
                <c:pt idx="1096">
                  <c:v>60.8348594063159</c:v>
                </c:pt>
                <c:pt idx="1097">
                  <c:v>60.890365664898297</c:v>
                </c:pt>
                <c:pt idx="1098">
                  <c:v>60.945871923480702</c:v>
                </c:pt>
                <c:pt idx="1099">
                  <c:v>61.0013781820631</c:v>
                </c:pt>
                <c:pt idx="1100">
                  <c:v>61.056884440645497</c:v>
                </c:pt>
                <c:pt idx="1101">
                  <c:v>61.112390699227902</c:v>
                </c:pt>
                <c:pt idx="1102">
                  <c:v>61.167896957810299</c:v>
                </c:pt>
                <c:pt idx="1103">
                  <c:v>61.223403216392697</c:v>
                </c:pt>
                <c:pt idx="1104">
                  <c:v>61.278909474975102</c:v>
                </c:pt>
                <c:pt idx="1105">
                  <c:v>61.334415733557499</c:v>
                </c:pt>
                <c:pt idx="1106">
                  <c:v>61.389921992139897</c:v>
                </c:pt>
                <c:pt idx="1107">
                  <c:v>61.445428250722301</c:v>
                </c:pt>
                <c:pt idx="1108">
                  <c:v>61.500934509304699</c:v>
                </c:pt>
                <c:pt idx="1109">
                  <c:v>61.556440767887104</c:v>
                </c:pt>
                <c:pt idx="1110">
                  <c:v>61.611947026469501</c:v>
                </c:pt>
                <c:pt idx="1111">
                  <c:v>61.667453285051899</c:v>
                </c:pt>
                <c:pt idx="1112">
                  <c:v>61.722959543634403</c:v>
                </c:pt>
                <c:pt idx="1113">
                  <c:v>61.7784658022168</c:v>
                </c:pt>
                <c:pt idx="1114">
                  <c:v>61.833972060799198</c:v>
                </c:pt>
                <c:pt idx="1115">
                  <c:v>61.889478319381602</c:v>
                </c:pt>
                <c:pt idx="1116">
                  <c:v>61.944984577964</c:v>
                </c:pt>
                <c:pt idx="1117">
                  <c:v>62.000490836546398</c:v>
                </c:pt>
                <c:pt idx="1118">
                  <c:v>62.055997095128802</c:v>
                </c:pt>
                <c:pt idx="1119">
                  <c:v>62.1115033537112</c:v>
                </c:pt>
                <c:pt idx="1120">
                  <c:v>62.167009612293597</c:v>
                </c:pt>
                <c:pt idx="1121">
                  <c:v>62.222515870876002</c:v>
                </c:pt>
                <c:pt idx="1122">
                  <c:v>62.2780221294584</c:v>
                </c:pt>
                <c:pt idx="1123">
                  <c:v>62.333528388040797</c:v>
                </c:pt>
                <c:pt idx="1124">
                  <c:v>62.389034646623202</c:v>
                </c:pt>
                <c:pt idx="1125">
                  <c:v>62.444540905205599</c:v>
                </c:pt>
                <c:pt idx="1126">
                  <c:v>62.500047163787997</c:v>
                </c:pt>
                <c:pt idx="1127">
                  <c:v>62.555553422370402</c:v>
                </c:pt>
                <c:pt idx="1128">
                  <c:v>62.611059680952799</c:v>
                </c:pt>
                <c:pt idx="1129">
                  <c:v>62.666565939535197</c:v>
                </c:pt>
                <c:pt idx="1130">
                  <c:v>62.722072198117601</c:v>
                </c:pt>
                <c:pt idx="1131">
                  <c:v>62.777578456699999</c:v>
                </c:pt>
                <c:pt idx="1132">
                  <c:v>62.833084715282503</c:v>
                </c:pt>
                <c:pt idx="1133">
                  <c:v>62.8885909738649</c:v>
                </c:pt>
                <c:pt idx="1134">
                  <c:v>62.944097232447298</c:v>
                </c:pt>
                <c:pt idx="1135">
                  <c:v>62.999603491029703</c:v>
                </c:pt>
                <c:pt idx="1136">
                  <c:v>63.0551097496121</c:v>
                </c:pt>
                <c:pt idx="1137">
                  <c:v>63.110616008194498</c:v>
                </c:pt>
                <c:pt idx="1138">
                  <c:v>63.166122266776902</c:v>
                </c:pt>
                <c:pt idx="1139">
                  <c:v>63.2216285253593</c:v>
                </c:pt>
                <c:pt idx="1140">
                  <c:v>63.277134783941698</c:v>
                </c:pt>
                <c:pt idx="1141">
                  <c:v>63.332641042524102</c:v>
                </c:pt>
                <c:pt idx="1142">
                  <c:v>63.3881473011065</c:v>
                </c:pt>
                <c:pt idx="1143">
                  <c:v>63.443653559688897</c:v>
                </c:pt>
                <c:pt idx="1144">
                  <c:v>63.499159818271302</c:v>
                </c:pt>
                <c:pt idx="1145">
                  <c:v>63.5546660768537</c:v>
                </c:pt>
                <c:pt idx="1146">
                  <c:v>63.610172335436097</c:v>
                </c:pt>
                <c:pt idx="1147">
                  <c:v>63.665678594018502</c:v>
                </c:pt>
                <c:pt idx="1148">
                  <c:v>63.721184852600899</c:v>
                </c:pt>
                <c:pt idx="1149">
                  <c:v>63.776691111183297</c:v>
                </c:pt>
                <c:pt idx="1150">
                  <c:v>63.832197369765701</c:v>
                </c:pt>
                <c:pt idx="1151">
                  <c:v>63.887703628348099</c:v>
                </c:pt>
                <c:pt idx="1152">
                  <c:v>63.943209886930603</c:v>
                </c:pt>
                <c:pt idx="1153">
                  <c:v>63.998716145513001</c:v>
                </c:pt>
                <c:pt idx="1154">
                  <c:v>64.054222404095398</c:v>
                </c:pt>
                <c:pt idx="1155">
                  <c:v>64.109728662677796</c:v>
                </c:pt>
                <c:pt idx="1156">
                  <c:v>64.165234921260193</c:v>
                </c:pt>
                <c:pt idx="1157">
                  <c:v>64.220741179842605</c:v>
                </c:pt>
                <c:pt idx="1158">
                  <c:v>64.276247438425003</c:v>
                </c:pt>
                <c:pt idx="1159">
                  <c:v>64.3317536970074</c:v>
                </c:pt>
                <c:pt idx="1160">
                  <c:v>64.387259955589798</c:v>
                </c:pt>
                <c:pt idx="1161">
                  <c:v>64.442766214172195</c:v>
                </c:pt>
                <c:pt idx="1162">
                  <c:v>64.498272472754607</c:v>
                </c:pt>
                <c:pt idx="1163">
                  <c:v>64.553778731337005</c:v>
                </c:pt>
                <c:pt idx="1164">
                  <c:v>64.609284989919402</c:v>
                </c:pt>
                <c:pt idx="1165">
                  <c:v>64.6647912485018</c:v>
                </c:pt>
                <c:pt idx="1166">
                  <c:v>64.720297507084197</c:v>
                </c:pt>
                <c:pt idx="1167">
                  <c:v>64.775803765666595</c:v>
                </c:pt>
                <c:pt idx="1168">
                  <c:v>64.831310024249007</c:v>
                </c:pt>
                <c:pt idx="1169">
                  <c:v>64.886816282831404</c:v>
                </c:pt>
                <c:pt idx="1170">
                  <c:v>64.942322541413802</c:v>
                </c:pt>
                <c:pt idx="1171">
                  <c:v>64.997828799996299</c:v>
                </c:pt>
                <c:pt idx="1172">
                  <c:v>65.053335058578696</c:v>
                </c:pt>
                <c:pt idx="1173">
                  <c:v>65.108841317161094</c:v>
                </c:pt>
                <c:pt idx="1174">
                  <c:v>65.164347575743506</c:v>
                </c:pt>
                <c:pt idx="1175">
                  <c:v>65.219853834325903</c:v>
                </c:pt>
                <c:pt idx="1176">
                  <c:v>65.275360092908301</c:v>
                </c:pt>
                <c:pt idx="1177">
                  <c:v>65.330866351490698</c:v>
                </c:pt>
                <c:pt idx="1178">
                  <c:v>65.386372610073096</c:v>
                </c:pt>
                <c:pt idx="1179">
                  <c:v>65.441878868655493</c:v>
                </c:pt>
                <c:pt idx="1180">
                  <c:v>65.497385127237905</c:v>
                </c:pt>
                <c:pt idx="1181">
                  <c:v>65.552891385820303</c:v>
                </c:pt>
                <c:pt idx="1182">
                  <c:v>65.6083976444027</c:v>
                </c:pt>
                <c:pt idx="1183">
                  <c:v>65.663903902985098</c:v>
                </c:pt>
                <c:pt idx="1184">
                  <c:v>65.719410161567495</c:v>
                </c:pt>
                <c:pt idx="1185">
                  <c:v>65.774916420149907</c:v>
                </c:pt>
                <c:pt idx="1186">
                  <c:v>65.830422678732305</c:v>
                </c:pt>
                <c:pt idx="1187">
                  <c:v>65.885928937314702</c:v>
                </c:pt>
                <c:pt idx="1188">
                  <c:v>65.9414351958971</c:v>
                </c:pt>
                <c:pt idx="1189">
                  <c:v>65.996941454479497</c:v>
                </c:pt>
                <c:pt idx="1190">
                  <c:v>66.052447713061895</c:v>
                </c:pt>
                <c:pt idx="1191">
                  <c:v>66.107953971644307</c:v>
                </c:pt>
                <c:pt idx="1192">
                  <c:v>66.163460230226804</c:v>
                </c:pt>
                <c:pt idx="1193">
                  <c:v>66.218966488809201</c:v>
                </c:pt>
                <c:pt idx="1194">
                  <c:v>66.274472747391599</c:v>
                </c:pt>
                <c:pt idx="1195">
                  <c:v>66.329979005973996</c:v>
                </c:pt>
                <c:pt idx="1196">
                  <c:v>66.385485264556394</c:v>
                </c:pt>
                <c:pt idx="1197">
                  <c:v>66.440991523138806</c:v>
                </c:pt>
                <c:pt idx="1198">
                  <c:v>66.496497781721203</c:v>
                </c:pt>
                <c:pt idx="1199">
                  <c:v>66.552004040303601</c:v>
                </c:pt>
                <c:pt idx="1200">
                  <c:v>66.607510298885998</c:v>
                </c:pt>
                <c:pt idx="1201">
                  <c:v>66.663016557468396</c:v>
                </c:pt>
                <c:pt idx="1202">
                  <c:v>66.718522816050793</c:v>
                </c:pt>
                <c:pt idx="1203">
                  <c:v>66.774029074633205</c:v>
                </c:pt>
                <c:pt idx="1204">
                  <c:v>66.829535333215603</c:v>
                </c:pt>
                <c:pt idx="1205">
                  <c:v>66.885041591798</c:v>
                </c:pt>
                <c:pt idx="1206">
                  <c:v>66.940547850380398</c:v>
                </c:pt>
                <c:pt idx="1207">
                  <c:v>66.996054108962795</c:v>
                </c:pt>
                <c:pt idx="1208">
                  <c:v>67.051560367545207</c:v>
                </c:pt>
                <c:pt idx="1209">
                  <c:v>67.107066626127605</c:v>
                </c:pt>
                <c:pt idx="1210">
                  <c:v>67.162572884710002</c:v>
                </c:pt>
                <c:pt idx="1211">
                  <c:v>67.2180791432924</c:v>
                </c:pt>
                <c:pt idx="1212">
                  <c:v>67.273585401874897</c:v>
                </c:pt>
                <c:pt idx="1213">
                  <c:v>67.329091660457294</c:v>
                </c:pt>
                <c:pt idx="1214">
                  <c:v>67.384597919039706</c:v>
                </c:pt>
                <c:pt idx="1215">
                  <c:v>67.440104177622104</c:v>
                </c:pt>
                <c:pt idx="1216">
                  <c:v>67.495610436204501</c:v>
                </c:pt>
                <c:pt idx="1217">
                  <c:v>67.551116694786899</c:v>
                </c:pt>
                <c:pt idx="1218">
                  <c:v>67.606622953369296</c:v>
                </c:pt>
                <c:pt idx="1219">
                  <c:v>67.662129211951694</c:v>
                </c:pt>
                <c:pt idx="1220">
                  <c:v>67.717635470534105</c:v>
                </c:pt>
                <c:pt idx="1221">
                  <c:v>67.773141729116503</c:v>
                </c:pt>
                <c:pt idx="1222">
                  <c:v>67.828647987698901</c:v>
                </c:pt>
                <c:pt idx="1223">
                  <c:v>67.884154246281298</c:v>
                </c:pt>
                <c:pt idx="1224">
                  <c:v>67.939660504863696</c:v>
                </c:pt>
                <c:pt idx="1225">
                  <c:v>67.995166763446093</c:v>
                </c:pt>
                <c:pt idx="1226">
                  <c:v>68.050673022028505</c:v>
                </c:pt>
                <c:pt idx="1227">
                  <c:v>68.106179280610903</c:v>
                </c:pt>
                <c:pt idx="1228">
                  <c:v>68.1616855391933</c:v>
                </c:pt>
                <c:pt idx="1229">
                  <c:v>68.217191797775698</c:v>
                </c:pt>
                <c:pt idx="1230">
                  <c:v>68.272698056358095</c:v>
                </c:pt>
                <c:pt idx="1231">
                  <c:v>68.328204314940606</c:v>
                </c:pt>
                <c:pt idx="1232">
                  <c:v>68.383710573522904</c:v>
                </c:pt>
                <c:pt idx="1233">
                  <c:v>68.439216832105402</c:v>
                </c:pt>
                <c:pt idx="1234">
                  <c:v>68.494723090687799</c:v>
                </c:pt>
                <c:pt idx="1235">
                  <c:v>68.550229349270197</c:v>
                </c:pt>
                <c:pt idx="1236">
                  <c:v>68.605735607852594</c:v>
                </c:pt>
                <c:pt idx="1237">
                  <c:v>68.661241866435006</c:v>
                </c:pt>
                <c:pt idx="1238">
                  <c:v>68.716748125017403</c:v>
                </c:pt>
                <c:pt idx="1239">
                  <c:v>68.772254383599801</c:v>
                </c:pt>
                <c:pt idx="1240">
                  <c:v>68.827760642182199</c:v>
                </c:pt>
                <c:pt idx="1241">
                  <c:v>68.883266900764596</c:v>
                </c:pt>
                <c:pt idx="1242">
                  <c:v>68.938773159346994</c:v>
                </c:pt>
                <c:pt idx="1243">
                  <c:v>68.994279417929405</c:v>
                </c:pt>
                <c:pt idx="1244">
                  <c:v>69.049785676511803</c:v>
                </c:pt>
                <c:pt idx="1245">
                  <c:v>69.105291935094201</c:v>
                </c:pt>
                <c:pt idx="1246">
                  <c:v>69.160798193676598</c:v>
                </c:pt>
                <c:pt idx="1247">
                  <c:v>69.216304452258996</c:v>
                </c:pt>
                <c:pt idx="1248">
                  <c:v>69.271810710841393</c:v>
                </c:pt>
                <c:pt idx="1249">
                  <c:v>69.327316969423805</c:v>
                </c:pt>
                <c:pt idx="1250">
                  <c:v>69.382823228006202</c:v>
                </c:pt>
                <c:pt idx="1251">
                  <c:v>69.4383294865886</c:v>
                </c:pt>
                <c:pt idx="1252">
                  <c:v>69.493835745171097</c:v>
                </c:pt>
                <c:pt idx="1253">
                  <c:v>69.549342003753495</c:v>
                </c:pt>
                <c:pt idx="1254">
                  <c:v>69.604848262335906</c:v>
                </c:pt>
                <c:pt idx="1255">
                  <c:v>69.660354520918304</c:v>
                </c:pt>
                <c:pt idx="1256">
                  <c:v>69.715860779500701</c:v>
                </c:pt>
                <c:pt idx="1257">
                  <c:v>69.771367038083099</c:v>
                </c:pt>
                <c:pt idx="1258">
                  <c:v>69.826873296665497</c:v>
                </c:pt>
                <c:pt idx="1259">
                  <c:v>69.882379555247894</c:v>
                </c:pt>
                <c:pt idx="1260">
                  <c:v>69.937885813830306</c:v>
                </c:pt>
                <c:pt idx="1261">
                  <c:v>69.993392072412703</c:v>
                </c:pt>
                <c:pt idx="1262">
                  <c:v>70.048898330995101</c:v>
                </c:pt>
                <c:pt idx="1263">
                  <c:v>70.104404589577499</c:v>
                </c:pt>
                <c:pt idx="1264">
                  <c:v>70.159910848159896</c:v>
                </c:pt>
                <c:pt idx="1265">
                  <c:v>70.215417106742294</c:v>
                </c:pt>
                <c:pt idx="1266">
                  <c:v>70.270923365324705</c:v>
                </c:pt>
                <c:pt idx="1267">
                  <c:v>70.326429623907103</c:v>
                </c:pt>
                <c:pt idx="1268">
                  <c:v>70.381935882489501</c:v>
                </c:pt>
                <c:pt idx="1269">
                  <c:v>70.437442141071898</c:v>
                </c:pt>
                <c:pt idx="1270">
                  <c:v>70.492948399654296</c:v>
                </c:pt>
                <c:pt idx="1271">
                  <c:v>70.548454658236807</c:v>
                </c:pt>
                <c:pt idx="1272">
                  <c:v>70.603960916819105</c:v>
                </c:pt>
                <c:pt idx="1273">
                  <c:v>70.659467175401602</c:v>
                </c:pt>
                <c:pt idx="1274">
                  <c:v>70.714973433983999</c:v>
                </c:pt>
                <c:pt idx="1275">
                  <c:v>70.770479692566397</c:v>
                </c:pt>
                <c:pt idx="1276">
                  <c:v>70.825985951148795</c:v>
                </c:pt>
                <c:pt idx="1277">
                  <c:v>70.881492209731206</c:v>
                </c:pt>
                <c:pt idx="1278">
                  <c:v>70.936998468313604</c:v>
                </c:pt>
                <c:pt idx="1279">
                  <c:v>70.992504726896001</c:v>
                </c:pt>
                <c:pt idx="1280">
                  <c:v>71.048010985478399</c:v>
                </c:pt>
                <c:pt idx="1281">
                  <c:v>71.103517244060797</c:v>
                </c:pt>
                <c:pt idx="1282">
                  <c:v>71.159023502643194</c:v>
                </c:pt>
                <c:pt idx="1283">
                  <c:v>71.214529761225606</c:v>
                </c:pt>
                <c:pt idx="1284">
                  <c:v>71.270036019808003</c:v>
                </c:pt>
                <c:pt idx="1285">
                  <c:v>71.325542278390401</c:v>
                </c:pt>
                <c:pt idx="1286">
                  <c:v>71.381048536972799</c:v>
                </c:pt>
                <c:pt idx="1287">
                  <c:v>71.436554795555196</c:v>
                </c:pt>
                <c:pt idx="1288">
                  <c:v>71.492061054137594</c:v>
                </c:pt>
                <c:pt idx="1289">
                  <c:v>71.547567312720005</c:v>
                </c:pt>
                <c:pt idx="1290">
                  <c:v>71.603073571302403</c:v>
                </c:pt>
                <c:pt idx="1291">
                  <c:v>71.6585798298848</c:v>
                </c:pt>
                <c:pt idx="1292">
                  <c:v>71.714086088467297</c:v>
                </c:pt>
                <c:pt idx="1293">
                  <c:v>71.769592347049695</c:v>
                </c:pt>
                <c:pt idx="1294">
                  <c:v>71.825098605632107</c:v>
                </c:pt>
                <c:pt idx="1295">
                  <c:v>71.880604864214504</c:v>
                </c:pt>
                <c:pt idx="1296">
                  <c:v>71.936111122796902</c:v>
                </c:pt>
                <c:pt idx="1297">
                  <c:v>71.991617381379299</c:v>
                </c:pt>
                <c:pt idx="1298">
                  <c:v>72.047123639961697</c:v>
                </c:pt>
                <c:pt idx="1299">
                  <c:v>72.102629898544095</c:v>
                </c:pt>
                <c:pt idx="1300">
                  <c:v>72.158136157126506</c:v>
                </c:pt>
                <c:pt idx="1301">
                  <c:v>72.213642415708904</c:v>
                </c:pt>
                <c:pt idx="1302">
                  <c:v>72.269148674291301</c:v>
                </c:pt>
                <c:pt idx="1303">
                  <c:v>72.324654932873699</c:v>
                </c:pt>
                <c:pt idx="1304">
                  <c:v>72.380161191456097</c:v>
                </c:pt>
                <c:pt idx="1305">
                  <c:v>72.435667450038494</c:v>
                </c:pt>
                <c:pt idx="1306">
                  <c:v>72.491173708620906</c:v>
                </c:pt>
                <c:pt idx="1307">
                  <c:v>72.546679967203303</c:v>
                </c:pt>
                <c:pt idx="1308">
                  <c:v>72.602186225785701</c:v>
                </c:pt>
                <c:pt idx="1309">
                  <c:v>72.657692484368098</c:v>
                </c:pt>
                <c:pt idx="1310">
                  <c:v>72.713198742950496</c:v>
                </c:pt>
                <c:pt idx="1311">
                  <c:v>72.768705001532993</c:v>
                </c:pt>
                <c:pt idx="1312">
                  <c:v>72.824211260115305</c:v>
                </c:pt>
                <c:pt idx="1313">
                  <c:v>72.879717518697802</c:v>
                </c:pt>
                <c:pt idx="1314">
                  <c:v>72.9352237772802</c:v>
                </c:pt>
                <c:pt idx="1315">
                  <c:v>72.990730035862597</c:v>
                </c:pt>
                <c:pt idx="1316">
                  <c:v>73.046236294444995</c:v>
                </c:pt>
                <c:pt idx="1317">
                  <c:v>73.101742553027407</c:v>
                </c:pt>
                <c:pt idx="1318">
                  <c:v>73.157248811609804</c:v>
                </c:pt>
                <c:pt idx="1319">
                  <c:v>73.212755070192202</c:v>
                </c:pt>
                <c:pt idx="1320">
                  <c:v>73.268261328774599</c:v>
                </c:pt>
                <c:pt idx="1321">
                  <c:v>73.323767587356997</c:v>
                </c:pt>
                <c:pt idx="1322">
                  <c:v>73.379273845939395</c:v>
                </c:pt>
                <c:pt idx="1323">
                  <c:v>73.434780104521806</c:v>
                </c:pt>
                <c:pt idx="1324">
                  <c:v>73.490286363104204</c:v>
                </c:pt>
                <c:pt idx="1325">
                  <c:v>73.545792621686601</c:v>
                </c:pt>
                <c:pt idx="1326">
                  <c:v>73.601298880268999</c:v>
                </c:pt>
                <c:pt idx="1327">
                  <c:v>73.656805138851396</c:v>
                </c:pt>
                <c:pt idx="1328">
                  <c:v>73.712311397433794</c:v>
                </c:pt>
                <c:pt idx="1329">
                  <c:v>73.767817656016206</c:v>
                </c:pt>
                <c:pt idx="1330">
                  <c:v>73.823323914598603</c:v>
                </c:pt>
                <c:pt idx="1331">
                  <c:v>73.878830173181001</c:v>
                </c:pt>
                <c:pt idx="1332">
                  <c:v>73.934336431763498</c:v>
                </c:pt>
                <c:pt idx="1333">
                  <c:v>73.989842690345895</c:v>
                </c:pt>
                <c:pt idx="1334">
                  <c:v>74.045348948928293</c:v>
                </c:pt>
                <c:pt idx="1335">
                  <c:v>74.100855207510705</c:v>
                </c:pt>
                <c:pt idx="1336">
                  <c:v>74.156361466093102</c:v>
                </c:pt>
                <c:pt idx="1337">
                  <c:v>74.2118677246755</c:v>
                </c:pt>
                <c:pt idx="1338">
                  <c:v>74.267373983257897</c:v>
                </c:pt>
                <c:pt idx="1339">
                  <c:v>74.322880241840295</c:v>
                </c:pt>
                <c:pt idx="1340">
                  <c:v>74.378386500422707</c:v>
                </c:pt>
                <c:pt idx="1341">
                  <c:v>74.433892759005104</c:v>
                </c:pt>
                <c:pt idx="1342">
                  <c:v>74.489399017587502</c:v>
                </c:pt>
                <c:pt idx="1343">
                  <c:v>74.544905276169899</c:v>
                </c:pt>
                <c:pt idx="1344">
                  <c:v>74.600411534752297</c:v>
                </c:pt>
                <c:pt idx="1345">
                  <c:v>74.655917793334694</c:v>
                </c:pt>
                <c:pt idx="1346">
                  <c:v>74.711424051917106</c:v>
                </c:pt>
                <c:pt idx="1347">
                  <c:v>74.766930310499504</c:v>
                </c:pt>
                <c:pt idx="1348">
                  <c:v>74.822436569081901</c:v>
                </c:pt>
                <c:pt idx="1349">
                  <c:v>74.877942827664299</c:v>
                </c:pt>
                <c:pt idx="1350">
                  <c:v>74.933449086246696</c:v>
                </c:pt>
                <c:pt idx="1351">
                  <c:v>74.988955344829193</c:v>
                </c:pt>
                <c:pt idx="1352">
                  <c:v>75.044461603411506</c:v>
                </c:pt>
                <c:pt idx="1353">
                  <c:v>75.099967861994003</c:v>
                </c:pt>
                <c:pt idx="1354">
                  <c:v>75.1554741205764</c:v>
                </c:pt>
                <c:pt idx="1355">
                  <c:v>75.210980379158798</c:v>
                </c:pt>
                <c:pt idx="1356">
                  <c:v>75.266486637741195</c:v>
                </c:pt>
                <c:pt idx="1357">
                  <c:v>75.321992896323593</c:v>
                </c:pt>
                <c:pt idx="1358">
                  <c:v>75.377499154906005</c:v>
                </c:pt>
                <c:pt idx="1359">
                  <c:v>75.433005413488402</c:v>
                </c:pt>
                <c:pt idx="1360">
                  <c:v>75.4885116720708</c:v>
                </c:pt>
                <c:pt idx="1361">
                  <c:v>75.544017930653197</c:v>
                </c:pt>
                <c:pt idx="1362">
                  <c:v>75.599524189235595</c:v>
                </c:pt>
                <c:pt idx="1363">
                  <c:v>75.655030447818007</c:v>
                </c:pt>
                <c:pt idx="1364">
                  <c:v>75.710536706400404</c:v>
                </c:pt>
                <c:pt idx="1365">
                  <c:v>75.766042964982802</c:v>
                </c:pt>
                <c:pt idx="1366">
                  <c:v>75.821549223565199</c:v>
                </c:pt>
                <c:pt idx="1367">
                  <c:v>75.877055482147597</c:v>
                </c:pt>
                <c:pt idx="1368">
                  <c:v>75.932561740729994</c:v>
                </c:pt>
                <c:pt idx="1369">
                  <c:v>75.988067999312406</c:v>
                </c:pt>
                <c:pt idx="1370">
                  <c:v>76.043574257894804</c:v>
                </c:pt>
                <c:pt idx="1371">
                  <c:v>76.099080516477201</c:v>
                </c:pt>
                <c:pt idx="1372">
                  <c:v>76.154586775059698</c:v>
                </c:pt>
                <c:pt idx="1373">
                  <c:v>76.210093033642096</c:v>
                </c:pt>
                <c:pt idx="1374">
                  <c:v>76.265599292224493</c:v>
                </c:pt>
                <c:pt idx="1375">
                  <c:v>76.321105550806905</c:v>
                </c:pt>
                <c:pt idx="1376">
                  <c:v>76.376611809389303</c:v>
                </c:pt>
                <c:pt idx="1377">
                  <c:v>76.4321180679717</c:v>
                </c:pt>
                <c:pt idx="1378">
                  <c:v>76.487624326554098</c:v>
                </c:pt>
                <c:pt idx="1379">
                  <c:v>76.543130585136495</c:v>
                </c:pt>
                <c:pt idx="1380">
                  <c:v>76.598636843718893</c:v>
                </c:pt>
                <c:pt idx="1381">
                  <c:v>76.654143102301305</c:v>
                </c:pt>
                <c:pt idx="1382">
                  <c:v>76.709649360883702</c:v>
                </c:pt>
                <c:pt idx="1383">
                  <c:v>76.7651556194661</c:v>
                </c:pt>
                <c:pt idx="1384">
                  <c:v>76.820661878048497</c:v>
                </c:pt>
                <c:pt idx="1385">
                  <c:v>76.876168136630895</c:v>
                </c:pt>
                <c:pt idx="1386">
                  <c:v>76.931674395213307</c:v>
                </c:pt>
                <c:pt idx="1387">
                  <c:v>76.987180653795704</c:v>
                </c:pt>
                <c:pt idx="1388">
                  <c:v>77.042686912378102</c:v>
                </c:pt>
                <c:pt idx="1389">
                  <c:v>77.098193170960499</c:v>
                </c:pt>
                <c:pt idx="1390">
                  <c:v>77.153699429542897</c:v>
                </c:pt>
                <c:pt idx="1391">
                  <c:v>77.209205688125394</c:v>
                </c:pt>
                <c:pt idx="1392">
                  <c:v>77.264711946707706</c:v>
                </c:pt>
                <c:pt idx="1393">
                  <c:v>77.320218205290203</c:v>
                </c:pt>
                <c:pt idx="1394">
                  <c:v>77.375724463872601</c:v>
                </c:pt>
                <c:pt idx="1395">
                  <c:v>77.431230722454998</c:v>
                </c:pt>
                <c:pt idx="1396">
                  <c:v>77.486736981037396</c:v>
                </c:pt>
                <c:pt idx="1397">
                  <c:v>77.542243239619793</c:v>
                </c:pt>
                <c:pt idx="1398">
                  <c:v>77.597749498202205</c:v>
                </c:pt>
                <c:pt idx="1399">
                  <c:v>77.653255756784603</c:v>
                </c:pt>
                <c:pt idx="1400">
                  <c:v>77.708762015367</c:v>
                </c:pt>
                <c:pt idx="1401">
                  <c:v>77.764268273949398</c:v>
                </c:pt>
                <c:pt idx="1402">
                  <c:v>77.819774532531795</c:v>
                </c:pt>
                <c:pt idx="1403">
                  <c:v>77.875280791114207</c:v>
                </c:pt>
                <c:pt idx="1404">
                  <c:v>77.930787049696605</c:v>
                </c:pt>
                <c:pt idx="1405">
                  <c:v>77.986293308279002</c:v>
                </c:pt>
                <c:pt idx="1406">
                  <c:v>78.0417995668614</c:v>
                </c:pt>
                <c:pt idx="1407">
                  <c:v>78.097305825443797</c:v>
                </c:pt>
                <c:pt idx="1408">
                  <c:v>78.152812084026195</c:v>
                </c:pt>
                <c:pt idx="1409">
                  <c:v>78.208318342608607</c:v>
                </c:pt>
                <c:pt idx="1410">
                  <c:v>78.263824601191004</c:v>
                </c:pt>
                <c:pt idx="1411">
                  <c:v>78.319330859773402</c:v>
                </c:pt>
                <c:pt idx="1412">
                  <c:v>78.374837118355899</c:v>
                </c:pt>
                <c:pt idx="1413">
                  <c:v>78.430343376938296</c:v>
                </c:pt>
                <c:pt idx="1414">
                  <c:v>78.485849635520694</c:v>
                </c:pt>
                <c:pt idx="1415">
                  <c:v>78.541355894103106</c:v>
                </c:pt>
                <c:pt idx="1416">
                  <c:v>78.596862152685503</c:v>
                </c:pt>
                <c:pt idx="1417">
                  <c:v>78.652368411267901</c:v>
                </c:pt>
                <c:pt idx="1418">
                  <c:v>78.707874669850298</c:v>
                </c:pt>
                <c:pt idx="1419">
                  <c:v>78.763380928432696</c:v>
                </c:pt>
                <c:pt idx="1420">
                  <c:v>78.818887187015093</c:v>
                </c:pt>
                <c:pt idx="1421">
                  <c:v>78.874393445597505</c:v>
                </c:pt>
                <c:pt idx="1422">
                  <c:v>78.929899704179903</c:v>
                </c:pt>
                <c:pt idx="1423">
                  <c:v>78.9854059627623</c:v>
                </c:pt>
                <c:pt idx="1424">
                  <c:v>79.040912221344698</c:v>
                </c:pt>
                <c:pt idx="1425">
                  <c:v>79.096418479927095</c:v>
                </c:pt>
                <c:pt idx="1426">
                  <c:v>79.151924738509507</c:v>
                </c:pt>
                <c:pt idx="1427">
                  <c:v>79.207430997091905</c:v>
                </c:pt>
                <c:pt idx="1428">
                  <c:v>79.262937255674302</c:v>
                </c:pt>
                <c:pt idx="1429">
                  <c:v>79.3184435142567</c:v>
                </c:pt>
                <c:pt idx="1430">
                  <c:v>79.373949772839097</c:v>
                </c:pt>
                <c:pt idx="1431">
                  <c:v>79.429456031421594</c:v>
                </c:pt>
                <c:pt idx="1432">
                  <c:v>79.484962290003907</c:v>
                </c:pt>
                <c:pt idx="1433">
                  <c:v>79.540468548586404</c:v>
                </c:pt>
                <c:pt idx="1434">
                  <c:v>79.595974807168801</c:v>
                </c:pt>
                <c:pt idx="1435">
                  <c:v>79.651481065751199</c:v>
                </c:pt>
                <c:pt idx="1436">
                  <c:v>79.706987324333596</c:v>
                </c:pt>
                <c:pt idx="1437">
                  <c:v>79.762493582915994</c:v>
                </c:pt>
                <c:pt idx="1438">
                  <c:v>79.817999841498406</c:v>
                </c:pt>
                <c:pt idx="1439">
                  <c:v>79.873506100080803</c:v>
                </c:pt>
                <c:pt idx="1440">
                  <c:v>79.929012358663201</c:v>
                </c:pt>
                <c:pt idx="1441">
                  <c:v>79.984518617245598</c:v>
                </c:pt>
                <c:pt idx="1442">
                  <c:v>80.040024875827996</c:v>
                </c:pt>
                <c:pt idx="1443">
                  <c:v>80.095531134410393</c:v>
                </c:pt>
                <c:pt idx="1444">
                  <c:v>80.151037392992805</c:v>
                </c:pt>
                <c:pt idx="1445">
                  <c:v>80.206543651575203</c:v>
                </c:pt>
                <c:pt idx="1446">
                  <c:v>80.2620499101576</c:v>
                </c:pt>
                <c:pt idx="1447">
                  <c:v>80.317556168739998</c:v>
                </c:pt>
                <c:pt idx="1448">
                  <c:v>80.373062427322395</c:v>
                </c:pt>
                <c:pt idx="1449">
                  <c:v>80.428568685904807</c:v>
                </c:pt>
                <c:pt idx="1450">
                  <c:v>80.484074944487205</c:v>
                </c:pt>
                <c:pt idx="1451">
                  <c:v>80.539581203069602</c:v>
                </c:pt>
                <c:pt idx="1452">
                  <c:v>80.595087461652099</c:v>
                </c:pt>
                <c:pt idx="1453">
                  <c:v>80.650593720234497</c:v>
                </c:pt>
                <c:pt idx="1454">
                  <c:v>80.706099978816894</c:v>
                </c:pt>
                <c:pt idx="1455">
                  <c:v>80.761606237399306</c:v>
                </c:pt>
                <c:pt idx="1456">
                  <c:v>80.817112495981704</c:v>
                </c:pt>
                <c:pt idx="1457">
                  <c:v>80.872618754564101</c:v>
                </c:pt>
                <c:pt idx="1458">
                  <c:v>80.928125013146499</c:v>
                </c:pt>
                <c:pt idx="1459">
                  <c:v>80.983631271728896</c:v>
                </c:pt>
                <c:pt idx="1460">
                  <c:v>81.039137530311294</c:v>
                </c:pt>
                <c:pt idx="1461">
                  <c:v>81.094643788893706</c:v>
                </c:pt>
                <c:pt idx="1462">
                  <c:v>81.150150047476103</c:v>
                </c:pt>
                <c:pt idx="1463">
                  <c:v>81.205656306058501</c:v>
                </c:pt>
                <c:pt idx="1464">
                  <c:v>81.261162564640898</c:v>
                </c:pt>
                <c:pt idx="1465">
                  <c:v>81.316668823223296</c:v>
                </c:pt>
                <c:pt idx="1466">
                  <c:v>81.372175081805693</c:v>
                </c:pt>
                <c:pt idx="1467">
                  <c:v>81.427681340388105</c:v>
                </c:pt>
                <c:pt idx="1468">
                  <c:v>81.483187598970503</c:v>
                </c:pt>
                <c:pt idx="1469">
                  <c:v>81.5386938575529</c:v>
                </c:pt>
                <c:pt idx="1470">
                  <c:v>81.594200116135298</c:v>
                </c:pt>
                <c:pt idx="1471">
                  <c:v>81.649706374717795</c:v>
                </c:pt>
                <c:pt idx="1472">
                  <c:v>81.705212633300206</c:v>
                </c:pt>
                <c:pt idx="1473">
                  <c:v>81.760718891882604</c:v>
                </c:pt>
                <c:pt idx="1474">
                  <c:v>81.816225150465002</c:v>
                </c:pt>
                <c:pt idx="1475">
                  <c:v>81.871731409047399</c:v>
                </c:pt>
                <c:pt idx="1476">
                  <c:v>81.927237667629797</c:v>
                </c:pt>
                <c:pt idx="1477">
                  <c:v>81.982743926212194</c:v>
                </c:pt>
                <c:pt idx="1478">
                  <c:v>82.038250184794606</c:v>
                </c:pt>
                <c:pt idx="1479">
                  <c:v>82.093756443377004</c:v>
                </c:pt>
                <c:pt idx="1480">
                  <c:v>82.149262701959401</c:v>
                </c:pt>
                <c:pt idx="1481">
                  <c:v>82.204768960541799</c:v>
                </c:pt>
                <c:pt idx="1482">
                  <c:v>82.260275219124196</c:v>
                </c:pt>
                <c:pt idx="1483">
                  <c:v>82.315781477706594</c:v>
                </c:pt>
                <c:pt idx="1484">
                  <c:v>82.371287736289005</c:v>
                </c:pt>
                <c:pt idx="1485">
                  <c:v>82.426793994871403</c:v>
                </c:pt>
                <c:pt idx="1486">
                  <c:v>82.482300253453801</c:v>
                </c:pt>
                <c:pt idx="1487">
                  <c:v>82.537806512036198</c:v>
                </c:pt>
                <c:pt idx="1488">
                  <c:v>82.593312770618596</c:v>
                </c:pt>
                <c:pt idx="1489">
                  <c:v>82.648819029200993</c:v>
                </c:pt>
                <c:pt idx="1490">
                  <c:v>82.704325287783405</c:v>
                </c:pt>
                <c:pt idx="1491">
                  <c:v>82.759831546365803</c:v>
                </c:pt>
                <c:pt idx="1492">
                  <c:v>82.8153378049483</c:v>
                </c:pt>
                <c:pt idx="1493">
                  <c:v>82.870844063530697</c:v>
                </c:pt>
                <c:pt idx="1494">
                  <c:v>82.926350322113095</c:v>
                </c:pt>
                <c:pt idx="1495">
                  <c:v>82.981856580695506</c:v>
                </c:pt>
                <c:pt idx="1496">
                  <c:v>83.037362839277904</c:v>
                </c:pt>
                <c:pt idx="1497">
                  <c:v>83.092869097860302</c:v>
                </c:pt>
                <c:pt idx="1498">
                  <c:v>83.148375356442699</c:v>
                </c:pt>
                <c:pt idx="1499">
                  <c:v>83.203881615025097</c:v>
                </c:pt>
                <c:pt idx="1500">
                  <c:v>83.259387873607494</c:v>
                </c:pt>
                <c:pt idx="1501">
                  <c:v>83.314894132189906</c:v>
                </c:pt>
                <c:pt idx="1502">
                  <c:v>83.370400390772303</c:v>
                </c:pt>
                <c:pt idx="1503">
                  <c:v>83.425906649354701</c:v>
                </c:pt>
                <c:pt idx="1504">
                  <c:v>83.481412907937099</c:v>
                </c:pt>
                <c:pt idx="1505">
                  <c:v>83.536919166519496</c:v>
                </c:pt>
                <c:pt idx="1506">
                  <c:v>83.592425425101894</c:v>
                </c:pt>
                <c:pt idx="1507">
                  <c:v>83.647931683684305</c:v>
                </c:pt>
                <c:pt idx="1508">
                  <c:v>83.703437942266703</c:v>
                </c:pt>
                <c:pt idx="1509">
                  <c:v>83.758944200849101</c:v>
                </c:pt>
                <c:pt idx="1510">
                  <c:v>83.814450459431498</c:v>
                </c:pt>
                <c:pt idx="1511">
                  <c:v>83.869956718013995</c:v>
                </c:pt>
                <c:pt idx="1512">
                  <c:v>83.925462976596407</c:v>
                </c:pt>
                <c:pt idx="1513">
                  <c:v>83.980969235178804</c:v>
                </c:pt>
                <c:pt idx="1514">
                  <c:v>84.036475493761202</c:v>
                </c:pt>
                <c:pt idx="1515">
                  <c:v>84.0919817523436</c:v>
                </c:pt>
                <c:pt idx="1516">
                  <c:v>84.147488010925997</c:v>
                </c:pt>
                <c:pt idx="1517">
                  <c:v>84.202994269508395</c:v>
                </c:pt>
                <c:pt idx="1518">
                  <c:v>84.258500528090806</c:v>
                </c:pt>
                <c:pt idx="1519">
                  <c:v>84.314006786673204</c:v>
                </c:pt>
                <c:pt idx="1520">
                  <c:v>84.369513045255601</c:v>
                </c:pt>
                <c:pt idx="1521">
                  <c:v>84.425019303837999</c:v>
                </c:pt>
                <c:pt idx="1522">
                  <c:v>84.480525562420397</c:v>
                </c:pt>
                <c:pt idx="1523">
                  <c:v>84.536031821002794</c:v>
                </c:pt>
                <c:pt idx="1524">
                  <c:v>84.591538079585206</c:v>
                </c:pt>
                <c:pt idx="1525">
                  <c:v>84.647044338167603</c:v>
                </c:pt>
                <c:pt idx="1526">
                  <c:v>84.702550596750001</c:v>
                </c:pt>
                <c:pt idx="1527">
                  <c:v>84.758056855332399</c:v>
                </c:pt>
                <c:pt idx="1528">
                  <c:v>84.813563113914796</c:v>
                </c:pt>
                <c:pt idx="1529">
                  <c:v>84.869069372497194</c:v>
                </c:pt>
                <c:pt idx="1530">
                  <c:v>84.924575631079605</c:v>
                </c:pt>
                <c:pt idx="1531">
                  <c:v>84.980081889662003</c:v>
                </c:pt>
                <c:pt idx="1532">
                  <c:v>85.0355881482445</c:v>
                </c:pt>
                <c:pt idx="1533">
                  <c:v>85.091094406826898</c:v>
                </c:pt>
                <c:pt idx="1534">
                  <c:v>85.146600665409295</c:v>
                </c:pt>
                <c:pt idx="1535">
                  <c:v>85.202106923991707</c:v>
                </c:pt>
                <c:pt idx="1536">
                  <c:v>85.257613182574104</c:v>
                </c:pt>
                <c:pt idx="1537">
                  <c:v>85.313119441156502</c:v>
                </c:pt>
                <c:pt idx="1538">
                  <c:v>85.368625699738899</c:v>
                </c:pt>
                <c:pt idx="1539">
                  <c:v>85.424131958321297</c:v>
                </c:pt>
                <c:pt idx="1540">
                  <c:v>85.479638216903695</c:v>
                </c:pt>
                <c:pt idx="1541">
                  <c:v>85.535144475486106</c:v>
                </c:pt>
                <c:pt idx="1542">
                  <c:v>85.590650734068504</c:v>
                </c:pt>
                <c:pt idx="1543">
                  <c:v>85.646156992650901</c:v>
                </c:pt>
                <c:pt idx="1544">
                  <c:v>85.701663251233299</c:v>
                </c:pt>
                <c:pt idx="1545">
                  <c:v>85.757169509815697</c:v>
                </c:pt>
                <c:pt idx="1546">
                  <c:v>85.812675768398094</c:v>
                </c:pt>
                <c:pt idx="1547">
                  <c:v>85.868182026980506</c:v>
                </c:pt>
                <c:pt idx="1548">
                  <c:v>85.923688285562903</c:v>
                </c:pt>
                <c:pt idx="1549">
                  <c:v>85.979194544145301</c:v>
                </c:pt>
                <c:pt idx="1550">
                  <c:v>86.034700802727698</c:v>
                </c:pt>
                <c:pt idx="1551">
                  <c:v>86.090207061310196</c:v>
                </c:pt>
                <c:pt idx="1552">
                  <c:v>86.145713319892593</c:v>
                </c:pt>
                <c:pt idx="1553">
                  <c:v>86.201219578475005</c:v>
                </c:pt>
                <c:pt idx="1554">
                  <c:v>86.256725837057402</c:v>
                </c:pt>
                <c:pt idx="1555">
                  <c:v>86.3122320956398</c:v>
                </c:pt>
                <c:pt idx="1556">
                  <c:v>86.367738354222197</c:v>
                </c:pt>
                <c:pt idx="1557">
                  <c:v>86.423244612804595</c:v>
                </c:pt>
                <c:pt idx="1558">
                  <c:v>86.478750871387007</c:v>
                </c:pt>
                <c:pt idx="1559">
                  <c:v>86.534257129969404</c:v>
                </c:pt>
                <c:pt idx="1560">
                  <c:v>86.589763388551802</c:v>
                </c:pt>
                <c:pt idx="1561">
                  <c:v>86.645269647134199</c:v>
                </c:pt>
                <c:pt idx="1562">
                  <c:v>86.700775905716597</c:v>
                </c:pt>
                <c:pt idx="1563">
                  <c:v>86.756282164298995</c:v>
                </c:pt>
                <c:pt idx="1564">
                  <c:v>86.811788422881406</c:v>
                </c:pt>
                <c:pt idx="1565">
                  <c:v>86.867294681463804</c:v>
                </c:pt>
                <c:pt idx="1566">
                  <c:v>86.922800940046201</c:v>
                </c:pt>
                <c:pt idx="1567">
                  <c:v>86.978307198628599</c:v>
                </c:pt>
                <c:pt idx="1568">
                  <c:v>87.033813457210996</c:v>
                </c:pt>
                <c:pt idx="1569">
                  <c:v>87.089319715793394</c:v>
                </c:pt>
                <c:pt idx="1570">
                  <c:v>87.144825974375806</c:v>
                </c:pt>
                <c:pt idx="1571">
                  <c:v>87.200332232958203</c:v>
                </c:pt>
                <c:pt idx="1572">
                  <c:v>87.2558384915407</c:v>
                </c:pt>
                <c:pt idx="1573">
                  <c:v>87.311344750123098</c:v>
                </c:pt>
                <c:pt idx="1574">
                  <c:v>87.366851008705495</c:v>
                </c:pt>
                <c:pt idx="1575">
                  <c:v>87.422357267287893</c:v>
                </c:pt>
                <c:pt idx="1576">
                  <c:v>87.477863525870305</c:v>
                </c:pt>
                <c:pt idx="1577">
                  <c:v>87.533369784452702</c:v>
                </c:pt>
                <c:pt idx="1578">
                  <c:v>87.5888760430351</c:v>
                </c:pt>
                <c:pt idx="1579">
                  <c:v>87.644382301617497</c:v>
                </c:pt>
                <c:pt idx="1580">
                  <c:v>87.699888560199895</c:v>
                </c:pt>
                <c:pt idx="1581">
                  <c:v>87.755394818782307</c:v>
                </c:pt>
                <c:pt idx="1582">
                  <c:v>87.810901077364704</c:v>
                </c:pt>
                <c:pt idx="1583">
                  <c:v>87.866407335947102</c:v>
                </c:pt>
                <c:pt idx="1584">
                  <c:v>87.921913594529499</c:v>
                </c:pt>
                <c:pt idx="1585">
                  <c:v>87.977419853111897</c:v>
                </c:pt>
                <c:pt idx="1586">
                  <c:v>88.032926111694294</c:v>
                </c:pt>
                <c:pt idx="1587">
                  <c:v>88.088432370276706</c:v>
                </c:pt>
                <c:pt idx="1588">
                  <c:v>88.143938628859104</c:v>
                </c:pt>
                <c:pt idx="1589">
                  <c:v>88.199444887441501</c:v>
                </c:pt>
                <c:pt idx="1590">
                  <c:v>88.254951146023899</c:v>
                </c:pt>
                <c:pt idx="1591">
                  <c:v>88.310457404606396</c:v>
                </c:pt>
                <c:pt idx="1592">
                  <c:v>88.365963663188793</c:v>
                </c:pt>
                <c:pt idx="1593">
                  <c:v>88.421469921771205</c:v>
                </c:pt>
                <c:pt idx="1594">
                  <c:v>88.476976180353603</c:v>
                </c:pt>
                <c:pt idx="1595">
                  <c:v>88.532482438936</c:v>
                </c:pt>
                <c:pt idx="1596">
                  <c:v>88.587988697518398</c:v>
                </c:pt>
                <c:pt idx="1597">
                  <c:v>88.643494956100795</c:v>
                </c:pt>
                <c:pt idx="1598">
                  <c:v>88.699001214683193</c:v>
                </c:pt>
                <c:pt idx="1599">
                  <c:v>88.754507473265605</c:v>
                </c:pt>
                <c:pt idx="1600">
                  <c:v>88.810013731848002</c:v>
                </c:pt>
                <c:pt idx="1601">
                  <c:v>88.8655199904304</c:v>
                </c:pt>
                <c:pt idx="1602">
                  <c:v>88.921026249012797</c:v>
                </c:pt>
                <c:pt idx="1603">
                  <c:v>88.976532507595195</c:v>
                </c:pt>
                <c:pt idx="1604">
                  <c:v>89.032038766177607</c:v>
                </c:pt>
                <c:pt idx="1605">
                  <c:v>89.087545024760004</c:v>
                </c:pt>
                <c:pt idx="1606">
                  <c:v>89.143051283342402</c:v>
                </c:pt>
                <c:pt idx="1607">
                  <c:v>89.198557541924799</c:v>
                </c:pt>
                <c:pt idx="1608">
                  <c:v>89.254063800507197</c:v>
                </c:pt>
                <c:pt idx="1609">
                  <c:v>89.309570059089594</c:v>
                </c:pt>
                <c:pt idx="1610">
                  <c:v>89.365076317672006</c:v>
                </c:pt>
                <c:pt idx="1611">
                  <c:v>89.420582576254404</c:v>
                </c:pt>
                <c:pt idx="1612">
                  <c:v>89.476088834836901</c:v>
                </c:pt>
                <c:pt idx="1613">
                  <c:v>89.531595093419298</c:v>
                </c:pt>
                <c:pt idx="1614">
                  <c:v>89.587101352001696</c:v>
                </c:pt>
                <c:pt idx="1615">
                  <c:v>89.642607610584093</c:v>
                </c:pt>
                <c:pt idx="1616">
                  <c:v>89.698113869166505</c:v>
                </c:pt>
                <c:pt idx="1617">
                  <c:v>89.753620127748903</c:v>
                </c:pt>
                <c:pt idx="1618">
                  <c:v>89.8091263863313</c:v>
                </c:pt>
                <c:pt idx="1619">
                  <c:v>89.864632644913698</c:v>
                </c:pt>
                <c:pt idx="1620">
                  <c:v>89.920138903496095</c:v>
                </c:pt>
                <c:pt idx="1621">
                  <c:v>89.975645162078493</c:v>
                </c:pt>
                <c:pt idx="1622">
                  <c:v>90.031151420660905</c:v>
                </c:pt>
                <c:pt idx="1623">
                  <c:v>90.086657679243302</c:v>
                </c:pt>
                <c:pt idx="1624">
                  <c:v>90.1421639378257</c:v>
                </c:pt>
                <c:pt idx="1625">
                  <c:v>90.197670196408097</c:v>
                </c:pt>
                <c:pt idx="1626">
                  <c:v>90.253176454990495</c:v>
                </c:pt>
                <c:pt idx="1627">
                  <c:v>90.308682713572907</c:v>
                </c:pt>
                <c:pt idx="1628">
                  <c:v>90.364188972155304</c:v>
                </c:pt>
                <c:pt idx="1629">
                  <c:v>90.419695230737702</c:v>
                </c:pt>
                <c:pt idx="1630">
                  <c:v>90.475201489320099</c:v>
                </c:pt>
                <c:pt idx="1631">
                  <c:v>90.530707747902596</c:v>
                </c:pt>
                <c:pt idx="1632">
                  <c:v>90.586214006484994</c:v>
                </c:pt>
                <c:pt idx="1633">
                  <c:v>90.641720265067406</c:v>
                </c:pt>
                <c:pt idx="1634">
                  <c:v>90.697226523649803</c:v>
                </c:pt>
                <c:pt idx="1635">
                  <c:v>90.752732782232201</c:v>
                </c:pt>
                <c:pt idx="1636">
                  <c:v>90.808239040814598</c:v>
                </c:pt>
                <c:pt idx="1637">
                  <c:v>90.863745299396996</c:v>
                </c:pt>
                <c:pt idx="1638">
                  <c:v>90.919251557979393</c:v>
                </c:pt>
                <c:pt idx="1639">
                  <c:v>90.974757816561805</c:v>
                </c:pt>
                <c:pt idx="1640">
                  <c:v>91.030264075144203</c:v>
                </c:pt>
                <c:pt idx="1641">
                  <c:v>91.0857703337266</c:v>
                </c:pt>
                <c:pt idx="1642">
                  <c:v>91.141276592308998</c:v>
                </c:pt>
                <c:pt idx="1643">
                  <c:v>91.196782850891395</c:v>
                </c:pt>
                <c:pt idx="1644">
                  <c:v>91.252289109473793</c:v>
                </c:pt>
                <c:pt idx="1645">
                  <c:v>91.307795368056205</c:v>
                </c:pt>
                <c:pt idx="1646">
                  <c:v>91.363301626638602</c:v>
                </c:pt>
                <c:pt idx="1647">
                  <c:v>91.418807885221</c:v>
                </c:pt>
                <c:pt idx="1648">
                  <c:v>91.474314143803397</c:v>
                </c:pt>
                <c:pt idx="1649">
                  <c:v>91.529820402385795</c:v>
                </c:pt>
                <c:pt idx="1650">
                  <c:v>91.585326660968207</c:v>
                </c:pt>
                <c:pt idx="1651">
                  <c:v>91.640832919550604</c:v>
                </c:pt>
                <c:pt idx="1652">
                  <c:v>91.696339178133101</c:v>
                </c:pt>
                <c:pt idx="1653">
                  <c:v>91.751845436715499</c:v>
                </c:pt>
                <c:pt idx="1654">
                  <c:v>91.807351695297896</c:v>
                </c:pt>
                <c:pt idx="1655">
                  <c:v>91.862857953880294</c:v>
                </c:pt>
                <c:pt idx="1656">
                  <c:v>91.918364212462706</c:v>
                </c:pt>
                <c:pt idx="1657">
                  <c:v>91.973870471045103</c:v>
                </c:pt>
                <c:pt idx="1658">
                  <c:v>92.029376729627501</c:v>
                </c:pt>
                <c:pt idx="1659">
                  <c:v>92.084882988209898</c:v>
                </c:pt>
                <c:pt idx="1660">
                  <c:v>92.140389246792296</c:v>
                </c:pt>
                <c:pt idx="1661">
                  <c:v>92.195895505374693</c:v>
                </c:pt>
                <c:pt idx="1662">
                  <c:v>92.251401763957105</c:v>
                </c:pt>
                <c:pt idx="1663">
                  <c:v>92.306908022539503</c:v>
                </c:pt>
                <c:pt idx="1664">
                  <c:v>92.3624142811219</c:v>
                </c:pt>
                <c:pt idx="1665">
                  <c:v>92.417920539704298</c:v>
                </c:pt>
                <c:pt idx="1666">
                  <c:v>92.473426798286695</c:v>
                </c:pt>
                <c:pt idx="1667">
                  <c:v>92.528933056869107</c:v>
                </c:pt>
                <c:pt idx="1668">
                  <c:v>92.584439315451505</c:v>
                </c:pt>
                <c:pt idx="1669">
                  <c:v>92.639945574033902</c:v>
                </c:pt>
                <c:pt idx="1670">
                  <c:v>92.6954518326163</c:v>
                </c:pt>
                <c:pt idx="1671">
                  <c:v>92.750958091198697</c:v>
                </c:pt>
                <c:pt idx="1672">
                  <c:v>92.806464349781194</c:v>
                </c:pt>
                <c:pt idx="1673">
                  <c:v>92.861970608363606</c:v>
                </c:pt>
                <c:pt idx="1674">
                  <c:v>92.917476866946004</c:v>
                </c:pt>
                <c:pt idx="1675">
                  <c:v>92.972983125528401</c:v>
                </c:pt>
                <c:pt idx="1676">
                  <c:v>93.028489384110799</c:v>
                </c:pt>
                <c:pt idx="1677">
                  <c:v>93.083995642693196</c:v>
                </c:pt>
                <c:pt idx="1678">
                  <c:v>93.139501901275594</c:v>
                </c:pt>
                <c:pt idx="1679">
                  <c:v>93.195008159858006</c:v>
                </c:pt>
                <c:pt idx="1680">
                  <c:v>93.250514418440403</c:v>
                </c:pt>
                <c:pt idx="1681">
                  <c:v>93.306020677022801</c:v>
                </c:pt>
                <c:pt idx="1682">
                  <c:v>93.361526935605198</c:v>
                </c:pt>
                <c:pt idx="1683">
                  <c:v>93.417033194187596</c:v>
                </c:pt>
                <c:pt idx="1684">
                  <c:v>93.472539452769993</c:v>
                </c:pt>
                <c:pt idx="1685">
                  <c:v>93.528045711352405</c:v>
                </c:pt>
                <c:pt idx="1686">
                  <c:v>93.583551969934803</c:v>
                </c:pt>
                <c:pt idx="1687">
                  <c:v>93.6390582285172</c:v>
                </c:pt>
                <c:pt idx="1688">
                  <c:v>93.694564487099598</c:v>
                </c:pt>
                <c:pt idx="1689">
                  <c:v>93.750070745681995</c:v>
                </c:pt>
                <c:pt idx="1690">
                  <c:v>93.805577004264407</c:v>
                </c:pt>
                <c:pt idx="1691">
                  <c:v>93.861083262846805</c:v>
                </c:pt>
                <c:pt idx="1692">
                  <c:v>93.916589521429202</c:v>
                </c:pt>
                <c:pt idx="1693">
                  <c:v>93.972095780011699</c:v>
                </c:pt>
                <c:pt idx="1694">
                  <c:v>94.027602038594097</c:v>
                </c:pt>
                <c:pt idx="1695">
                  <c:v>94.083108297176494</c:v>
                </c:pt>
                <c:pt idx="1696">
                  <c:v>94.138614555758906</c:v>
                </c:pt>
                <c:pt idx="1697">
                  <c:v>94.194120814341304</c:v>
                </c:pt>
                <c:pt idx="1698">
                  <c:v>94.249627072923701</c:v>
                </c:pt>
                <c:pt idx="1699">
                  <c:v>94.305133331506099</c:v>
                </c:pt>
                <c:pt idx="1700">
                  <c:v>94.360639590088496</c:v>
                </c:pt>
                <c:pt idx="1701">
                  <c:v>94.416145848670894</c:v>
                </c:pt>
                <c:pt idx="1702">
                  <c:v>94.471652107253306</c:v>
                </c:pt>
                <c:pt idx="1703">
                  <c:v>94.527158365835703</c:v>
                </c:pt>
                <c:pt idx="1704">
                  <c:v>94.582664624418101</c:v>
                </c:pt>
                <c:pt idx="1705">
                  <c:v>94.638170883000498</c:v>
                </c:pt>
                <c:pt idx="1706">
                  <c:v>94.693677141582896</c:v>
                </c:pt>
                <c:pt idx="1707">
                  <c:v>94.749183400165293</c:v>
                </c:pt>
                <c:pt idx="1708">
                  <c:v>94.804689658747705</c:v>
                </c:pt>
                <c:pt idx="1709">
                  <c:v>94.860195917330103</c:v>
                </c:pt>
                <c:pt idx="1710">
                  <c:v>94.9157021759125</c:v>
                </c:pt>
                <c:pt idx="1711">
                  <c:v>94.971208434494898</c:v>
                </c:pt>
                <c:pt idx="1712">
                  <c:v>95.026714693077395</c:v>
                </c:pt>
                <c:pt idx="1713">
                  <c:v>95.082220951659806</c:v>
                </c:pt>
                <c:pt idx="1714">
                  <c:v>95.137727210242204</c:v>
                </c:pt>
                <c:pt idx="1715">
                  <c:v>95.193233468824602</c:v>
                </c:pt>
                <c:pt idx="1716">
                  <c:v>95.248739727406999</c:v>
                </c:pt>
                <c:pt idx="1717">
                  <c:v>95.304245985989397</c:v>
                </c:pt>
                <c:pt idx="1718">
                  <c:v>95.359752244571794</c:v>
                </c:pt>
                <c:pt idx="1719">
                  <c:v>95.415258503154206</c:v>
                </c:pt>
                <c:pt idx="1720">
                  <c:v>95.470764761736604</c:v>
                </c:pt>
                <c:pt idx="1721">
                  <c:v>95.526271020319001</c:v>
                </c:pt>
                <c:pt idx="1722">
                  <c:v>95.581777278901399</c:v>
                </c:pt>
                <c:pt idx="1723">
                  <c:v>95.637283537483796</c:v>
                </c:pt>
                <c:pt idx="1724">
                  <c:v>95.692789796066194</c:v>
                </c:pt>
                <c:pt idx="1725">
                  <c:v>95.748296054648605</c:v>
                </c:pt>
                <c:pt idx="1726">
                  <c:v>95.803802313231003</c:v>
                </c:pt>
                <c:pt idx="1727">
                  <c:v>95.859308571813401</c:v>
                </c:pt>
                <c:pt idx="1728">
                  <c:v>95.914814830395798</c:v>
                </c:pt>
                <c:pt idx="1729">
                  <c:v>95.970321088978196</c:v>
                </c:pt>
                <c:pt idx="1730">
                  <c:v>96.025827347560593</c:v>
                </c:pt>
                <c:pt idx="1731">
                  <c:v>96.081333606143005</c:v>
                </c:pt>
                <c:pt idx="1732">
                  <c:v>96.136839864725403</c:v>
                </c:pt>
                <c:pt idx="1733">
                  <c:v>96.1923461233079</c:v>
                </c:pt>
                <c:pt idx="1734">
                  <c:v>96.247852381890297</c:v>
                </c:pt>
                <c:pt idx="1735">
                  <c:v>96.303358640472695</c:v>
                </c:pt>
                <c:pt idx="1736">
                  <c:v>96.358864899055106</c:v>
                </c:pt>
                <c:pt idx="1737">
                  <c:v>96.414371157637504</c:v>
                </c:pt>
                <c:pt idx="1738">
                  <c:v>96.469877416219902</c:v>
                </c:pt>
                <c:pt idx="1739">
                  <c:v>96.525383674802299</c:v>
                </c:pt>
                <c:pt idx="1740">
                  <c:v>96.580889933384697</c:v>
                </c:pt>
                <c:pt idx="1741">
                  <c:v>96.636396191967094</c:v>
                </c:pt>
                <c:pt idx="1742">
                  <c:v>96.691902450549506</c:v>
                </c:pt>
                <c:pt idx="1743">
                  <c:v>96.747408709131903</c:v>
                </c:pt>
                <c:pt idx="1744">
                  <c:v>96.802914967714301</c:v>
                </c:pt>
                <c:pt idx="1745">
                  <c:v>96.858421226296699</c:v>
                </c:pt>
                <c:pt idx="1746">
                  <c:v>96.913927484879096</c:v>
                </c:pt>
                <c:pt idx="1747">
                  <c:v>96.969433743461494</c:v>
                </c:pt>
                <c:pt idx="1748">
                  <c:v>97.024940002043905</c:v>
                </c:pt>
                <c:pt idx="1749">
                  <c:v>97.080446260626303</c:v>
                </c:pt>
                <c:pt idx="1750">
                  <c:v>97.135952519208701</c:v>
                </c:pt>
                <c:pt idx="1751">
                  <c:v>97.191458777791098</c:v>
                </c:pt>
                <c:pt idx="1752">
                  <c:v>97.246965036373595</c:v>
                </c:pt>
                <c:pt idx="1753">
                  <c:v>97.302471294956007</c:v>
                </c:pt>
                <c:pt idx="1754">
                  <c:v>97.357977553538404</c:v>
                </c:pt>
                <c:pt idx="1755">
                  <c:v>97.413483812120802</c:v>
                </c:pt>
                <c:pt idx="1756">
                  <c:v>97.4689900707032</c:v>
                </c:pt>
                <c:pt idx="1757">
                  <c:v>97.524496329285597</c:v>
                </c:pt>
                <c:pt idx="1758">
                  <c:v>97.580002587867995</c:v>
                </c:pt>
                <c:pt idx="1759">
                  <c:v>97.635508846450406</c:v>
                </c:pt>
                <c:pt idx="1760">
                  <c:v>97.691015105032804</c:v>
                </c:pt>
                <c:pt idx="1761">
                  <c:v>97.746521363615201</c:v>
                </c:pt>
                <c:pt idx="1762">
                  <c:v>97.802027622197599</c:v>
                </c:pt>
                <c:pt idx="1763">
                  <c:v>97.857533880779997</c:v>
                </c:pt>
                <c:pt idx="1764">
                  <c:v>97.913040139362394</c:v>
                </c:pt>
                <c:pt idx="1765">
                  <c:v>97.968546397944806</c:v>
                </c:pt>
                <c:pt idx="1766">
                  <c:v>98.024052656527203</c:v>
                </c:pt>
                <c:pt idx="1767">
                  <c:v>98.079558915109601</c:v>
                </c:pt>
                <c:pt idx="1768">
                  <c:v>98.135065173691999</c:v>
                </c:pt>
                <c:pt idx="1769">
                  <c:v>98.190571432274396</c:v>
                </c:pt>
                <c:pt idx="1770">
                  <c:v>98.246077690856794</c:v>
                </c:pt>
                <c:pt idx="1771">
                  <c:v>98.301583949439205</c:v>
                </c:pt>
                <c:pt idx="1772">
                  <c:v>98.357090208021603</c:v>
                </c:pt>
                <c:pt idx="1773">
                  <c:v>98.4125964666041</c:v>
                </c:pt>
                <c:pt idx="1774">
                  <c:v>98.468102725186498</c:v>
                </c:pt>
                <c:pt idx="1775">
                  <c:v>98.523608983768895</c:v>
                </c:pt>
                <c:pt idx="1776">
                  <c:v>98.579115242351307</c:v>
                </c:pt>
                <c:pt idx="1777">
                  <c:v>98.634621500933704</c:v>
                </c:pt>
                <c:pt idx="1778">
                  <c:v>98.690127759516102</c:v>
                </c:pt>
                <c:pt idx="1779">
                  <c:v>98.745634018098499</c:v>
                </c:pt>
                <c:pt idx="1780">
                  <c:v>98.801140276680897</c:v>
                </c:pt>
                <c:pt idx="1781">
                  <c:v>98.856646535263295</c:v>
                </c:pt>
                <c:pt idx="1782">
                  <c:v>98.912152793845706</c:v>
                </c:pt>
                <c:pt idx="1783">
                  <c:v>98.967659052428104</c:v>
                </c:pt>
                <c:pt idx="1784">
                  <c:v>99.023165311010501</c:v>
                </c:pt>
                <c:pt idx="1785">
                  <c:v>99.078671569592899</c:v>
                </c:pt>
                <c:pt idx="1786">
                  <c:v>99.134177828175297</c:v>
                </c:pt>
                <c:pt idx="1787">
                  <c:v>99.189684086757694</c:v>
                </c:pt>
                <c:pt idx="1788">
                  <c:v>99.245190345340106</c:v>
                </c:pt>
                <c:pt idx="1789">
                  <c:v>99.300696603922503</c:v>
                </c:pt>
                <c:pt idx="1790">
                  <c:v>99.356202862504901</c:v>
                </c:pt>
                <c:pt idx="1791">
                  <c:v>99.411709121087299</c:v>
                </c:pt>
                <c:pt idx="1792">
                  <c:v>99.467215379669796</c:v>
                </c:pt>
                <c:pt idx="1793">
                  <c:v>99.522721638252193</c:v>
                </c:pt>
                <c:pt idx="1794">
                  <c:v>99.578227896834605</c:v>
                </c:pt>
                <c:pt idx="1795">
                  <c:v>99.633734155417002</c:v>
                </c:pt>
                <c:pt idx="1796">
                  <c:v>99.6892404139994</c:v>
                </c:pt>
                <c:pt idx="1797">
                  <c:v>99.744746672581797</c:v>
                </c:pt>
                <c:pt idx="1798">
                  <c:v>99.800252931164195</c:v>
                </c:pt>
                <c:pt idx="1799">
                  <c:v>99.855759189746607</c:v>
                </c:pt>
                <c:pt idx="1800">
                  <c:v>99.911265448329004</c:v>
                </c:pt>
                <c:pt idx="1801">
                  <c:v>99.966771706911402</c:v>
                </c:pt>
                <c:pt idx="1802">
                  <c:v>100.022277965494</c:v>
                </c:pt>
                <c:pt idx="1803">
                  <c:v>100.077784224076</c:v>
                </c:pt>
                <c:pt idx="1804">
                  <c:v>100.13329048265901</c:v>
                </c:pt>
                <c:pt idx="1805">
                  <c:v>100.18879674124101</c:v>
                </c:pt>
                <c:pt idx="1806">
                  <c:v>100.24430299982301</c:v>
                </c:pt>
                <c:pt idx="1807">
                  <c:v>100.299809258406</c:v>
                </c:pt>
                <c:pt idx="1808">
                  <c:v>100.355315516988</c:v>
                </c:pt>
                <c:pt idx="1809">
                  <c:v>100.41082177557099</c:v>
                </c:pt>
                <c:pt idx="1810">
                  <c:v>100.46632803415299</c:v>
                </c:pt>
                <c:pt idx="1811">
                  <c:v>100.52183429273499</c:v>
                </c:pt>
                <c:pt idx="1812">
                  <c:v>100.577340551318</c:v>
                </c:pt>
                <c:pt idx="1813">
                  <c:v>100.6328468099</c:v>
                </c:pt>
                <c:pt idx="1814">
                  <c:v>100.688353068483</c:v>
                </c:pt>
                <c:pt idx="1815">
                  <c:v>100.743859327065</c:v>
                </c:pt>
                <c:pt idx="1816">
                  <c:v>100.799365585647</c:v>
                </c:pt>
                <c:pt idx="1817">
                  <c:v>100.85487184423</c:v>
                </c:pt>
                <c:pt idx="1818">
                  <c:v>100.910378102812</c:v>
                </c:pt>
                <c:pt idx="1819">
                  <c:v>100.965884361395</c:v>
                </c:pt>
                <c:pt idx="1820">
                  <c:v>101.021390619977</c:v>
                </c:pt>
                <c:pt idx="1821">
                  <c:v>101.076896878559</c:v>
                </c:pt>
                <c:pt idx="1822">
                  <c:v>101.13240313714201</c:v>
                </c:pt>
                <c:pt idx="1823">
                  <c:v>101.18790939572401</c:v>
                </c:pt>
                <c:pt idx="1824">
                  <c:v>101.243415654307</c:v>
                </c:pt>
                <c:pt idx="1825">
                  <c:v>101.298921912889</c:v>
                </c:pt>
                <c:pt idx="1826">
                  <c:v>101.35442817147199</c:v>
                </c:pt>
                <c:pt idx="1827">
                  <c:v>101.40993443005399</c:v>
                </c:pt>
                <c:pt idx="1828">
                  <c:v>101.46544068863599</c:v>
                </c:pt>
                <c:pt idx="1829">
                  <c:v>101.520946947219</c:v>
                </c:pt>
                <c:pt idx="1830">
                  <c:v>101.576453205801</c:v>
                </c:pt>
                <c:pt idx="1831">
                  <c:v>101.631959464384</c:v>
                </c:pt>
                <c:pt idx="1832">
                  <c:v>101.687465722966</c:v>
                </c:pt>
                <c:pt idx="1833">
                  <c:v>101.742971981548</c:v>
                </c:pt>
                <c:pt idx="1834">
                  <c:v>101.798478240131</c:v>
                </c:pt>
                <c:pt idx="1835">
                  <c:v>101.853984498713</c:v>
                </c:pt>
                <c:pt idx="1836">
                  <c:v>101.909490757296</c:v>
                </c:pt>
                <c:pt idx="1837">
                  <c:v>101.964997015878</c:v>
                </c:pt>
                <c:pt idx="1838">
                  <c:v>102.02050327446</c:v>
                </c:pt>
                <c:pt idx="1839">
                  <c:v>102.07600953304301</c:v>
                </c:pt>
                <c:pt idx="1840">
                  <c:v>102.13151579162501</c:v>
                </c:pt>
                <c:pt idx="1841">
                  <c:v>102.187022050208</c:v>
                </c:pt>
                <c:pt idx="1842">
                  <c:v>102.24252830879</c:v>
                </c:pt>
                <c:pt idx="1843">
                  <c:v>102.298034567372</c:v>
                </c:pt>
                <c:pt idx="1844">
                  <c:v>102.35354082595499</c:v>
                </c:pt>
                <c:pt idx="1845">
                  <c:v>102.40904708453699</c:v>
                </c:pt>
                <c:pt idx="1846">
                  <c:v>102.46455334312</c:v>
                </c:pt>
                <c:pt idx="1847">
                  <c:v>102.520059601702</c:v>
                </c:pt>
                <c:pt idx="1848">
                  <c:v>102.575565860284</c:v>
                </c:pt>
                <c:pt idx="1849">
                  <c:v>102.631072118867</c:v>
                </c:pt>
                <c:pt idx="1850">
                  <c:v>102.686578377449</c:v>
                </c:pt>
                <c:pt idx="1851">
                  <c:v>102.742084636032</c:v>
                </c:pt>
                <c:pt idx="1852">
                  <c:v>102.797590894614</c:v>
                </c:pt>
                <c:pt idx="1853">
                  <c:v>102.853097153196</c:v>
                </c:pt>
                <c:pt idx="1854">
                  <c:v>102.908603411779</c:v>
                </c:pt>
                <c:pt idx="1855">
                  <c:v>102.964109670361</c:v>
                </c:pt>
                <c:pt idx="1856">
                  <c:v>103.01961592894401</c:v>
                </c:pt>
                <c:pt idx="1857">
                  <c:v>103.07512218752601</c:v>
                </c:pt>
                <c:pt idx="1858">
                  <c:v>103.13062844610801</c:v>
                </c:pt>
                <c:pt idx="1859">
                  <c:v>103.186134704691</c:v>
                </c:pt>
                <c:pt idx="1860">
                  <c:v>103.241640963273</c:v>
                </c:pt>
                <c:pt idx="1861">
                  <c:v>103.29714722185599</c:v>
                </c:pt>
                <c:pt idx="1862">
                  <c:v>103.35265348043799</c:v>
                </c:pt>
                <c:pt idx="1863">
                  <c:v>103.408159739021</c:v>
                </c:pt>
                <c:pt idx="1864">
                  <c:v>103.463665997603</c:v>
                </c:pt>
                <c:pt idx="1865">
                  <c:v>103.519172256185</c:v>
                </c:pt>
                <c:pt idx="1866">
                  <c:v>103.574678514768</c:v>
                </c:pt>
                <c:pt idx="1867">
                  <c:v>103.63018477335</c:v>
                </c:pt>
                <c:pt idx="1868">
                  <c:v>103.685691031933</c:v>
                </c:pt>
                <c:pt idx="1869">
                  <c:v>103.741197290515</c:v>
                </c:pt>
                <c:pt idx="1870">
                  <c:v>103.796703549097</c:v>
                </c:pt>
                <c:pt idx="1871">
                  <c:v>103.85220980768</c:v>
                </c:pt>
                <c:pt idx="1872">
                  <c:v>103.907716066262</c:v>
                </c:pt>
                <c:pt idx="1873">
                  <c:v>103.96322232484501</c:v>
                </c:pt>
                <c:pt idx="1874">
                  <c:v>104.01872858342701</c:v>
                </c:pt>
                <c:pt idx="1875">
                  <c:v>104.07423484200901</c:v>
                </c:pt>
                <c:pt idx="1876">
                  <c:v>104.129741100592</c:v>
                </c:pt>
                <c:pt idx="1877">
                  <c:v>104.185247359174</c:v>
                </c:pt>
                <c:pt idx="1878">
                  <c:v>104.24075361775699</c:v>
                </c:pt>
                <c:pt idx="1879">
                  <c:v>104.29625987633899</c:v>
                </c:pt>
                <c:pt idx="1880">
                  <c:v>104.35176613492099</c:v>
                </c:pt>
                <c:pt idx="1881">
                  <c:v>104.407272393504</c:v>
                </c:pt>
                <c:pt idx="1882">
                  <c:v>104.462778652086</c:v>
                </c:pt>
                <c:pt idx="1883">
                  <c:v>104.518284910669</c:v>
                </c:pt>
                <c:pt idx="1884">
                  <c:v>104.573791169251</c:v>
                </c:pt>
                <c:pt idx="1885">
                  <c:v>104.629297427833</c:v>
                </c:pt>
                <c:pt idx="1886">
                  <c:v>104.684803686416</c:v>
                </c:pt>
                <c:pt idx="1887">
                  <c:v>104.740309944998</c:v>
                </c:pt>
                <c:pt idx="1888">
                  <c:v>104.795816203581</c:v>
                </c:pt>
                <c:pt idx="1889">
                  <c:v>104.851322462163</c:v>
                </c:pt>
                <c:pt idx="1890">
                  <c:v>104.906828720745</c:v>
                </c:pt>
                <c:pt idx="1891">
                  <c:v>104.96233497932801</c:v>
                </c:pt>
                <c:pt idx="1892">
                  <c:v>105.01784123791001</c:v>
                </c:pt>
                <c:pt idx="1893">
                  <c:v>105.073347496493</c:v>
                </c:pt>
                <c:pt idx="1894">
                  <c:v>105.128853755075</c:v>
                </c:pt>
                <c:pt idx="1895">
                  <c:v>105.184360013657</c:v>
                </c:pt>
                <c:pt idx="1896">
                  <c:v>105.23986627223999</c:v>
                </c:pt>
                <c:pt idx="1897">
                  <c:v>105.29537253082199</c:v>
                </c:pt>
                <c:pt idx="1898">
                  <c:v>105.350878789405</c:v>
                </c:pt>
                <c:pt idx="1899">
                  <c:v>105.406385047987</c:v>
                </c:pt>
                <c:pt idx="1900">
                  <c:v>105.461891306569</c:v>
                </c:pt>
                <c:pt idx="1901">
                  <c:v>105.517397565152</c:v>
                </c:pt>
                <c:pt idx="1902">
                  <c:v>105.57290382373399</c:v>
                </c:pt>
                <c:pt idx="1903">
                  <c:v>105.628410082317</c:v>
                </c:pt>
                <c:pt idx="1904">
                  <c:v>105.683916340899</c:v>
                </c:pt>
                <c:pt idx="1905">
                  <c:v>105.739422599482</c:v>
                </c:pt>
                <c:pt idx="1906">
                  <c:v>105.794928858064</c:v>
                </c:pt>
                <c:pt idx="1907">
                  <c:v>105.850435116646</c:v>
                </c:pt>
                <c:pt idx="1908">
                  <c:v>105.90594137522901</c:v>
                </c:pt>
                <c:pt idx="1909">
                  <c:v>105.96144763381101</c:v>
                </c:pt>
                <c:pt idx="1910">
                  <c:v>106.016953892394</c:v>
                </c:pt>
                <c:pt idx="1911">
                  <c:v>106.072460150976</c:v>
                </c:pt>
                <c:pt idx="1912">
                  <c:v>106.127966409558</c:v>
                </c:pt>
                <c:pt idx="1913">
                  <c:v>106.18347266814099</c:v>
                </c:pt>
                <c:pt idx="1914">
                  <c:v>106.23897892672299</c:v>
                </c:pt>
                <c:pt idx="1915">
                  <c:v>106.294485185306</c:v>
                </c:pt>
                <c:pt idx="1916">
                  <c:v>106.349991443888</c:v>
                </c:pt>
                <c:pt idx="1917">
                  <c:v>106.40549770247</c:v>
                </c:pt>
                <c:pt idx="1918">
                  <c:v>106.461003961053</c:v>
                </c:pt>
                <c:pt idx="1919">
                  <c:v>106.51651021963499</c:v>
                </c:pt>
                <c:pt idx="1920">
                  <c:v>106.572016478218</c:v>
                </c:pt>
                <c:pt idx="1921">
                  <c:v>106.6275227368</c:v>
                </c:pt>
                <c:pt idx="1922">
                  <c:v>106.683028995382</c:v>
                </c:pt>
                <c:pt idx="1923">
                  <c:v>106.738535253965</c:v>
                </c:pt>
                <c:pt idx="1924">
                  <c:v>106.794041512547</c:v>
                </c:pt>
                <c:pt idx="1925">
                  <c:v>106.84954777113001</c:v>
                </c:pt>
                <c:pt idx="1926">
                  <c:v>106.90505402971201</c:v>
                </c:pt>
                <c:pt idx="1927">
                  <c:v>106.960560288294</c:v>
                </c:pt>
                <c:pt idx="1928">
                  <c:v>107.016066546877</c:v>
                </c:pt>
                <c:pt idx="1929">
                  <c:v>107.071572805459</c:v>
                </c:pt>
                <c:pt idx="1930">
                  <c:v>107.12707906404199</c:v>
                </c:pt>
                <c:pt idx="1931">
                  <c:v>107.18258532262401</c:v>
                </c:pt>
                <c:pt idx="1932">
                  <c:v>107.23809158120601</c:v>
                </c:pt>
                <c:pt idx="1933">
                  <c:v>107.293597839789</c:v>
                </c:pt>
                <c:pt idx="1934">
                  <c:v>107.349104098371</c:v>
                </c:pt>
                <c:pt idx="1935">
                  <c:v>107.404610356954</c:v>
                </c:pt>
                <c:pt idx="1936">
                  <c:v>107.46011661553599</c:v>
                </c:pt>
                <c:pt idx="1937">
                  <c:v>107.51562287411799</c:v>
                </c:pt>
                <c:pt idx="1938">
                  <c:v>107.571129132701</c:v>
                </c:pt>
                <c:pt idx="1939">
                  <c:v>107.626635391283</c:v>
                </c:pt>
                <c:pt idx="1940">
                  <c:v>107.682141649866</c:v>
                </c:pt>
                <c:pt idx="1941">
                  <c:v>107.737647908448</c:v>
                </c:pt>
                <c:pt idx="1942">
                  <c:v>107.79315416703</c:v>
                </c:pt>
                <c:pt idx="1943">
                  <c:v>107.84866042561301</c:v>
                </c:pt>
                <c:pt idx="1944">
                  <c:v>107.904166684195</c:v>
                </c:pt>
                <c:pt idx="1945">
                  <c:v>107.959672942778</c:v>
                </c:pt>
                <c:pt idx="1946">
                  <c:v>108.01517920136</c:v>
                </c:pt>
                <c:pt idx="1947">
                  <c:v>108.07068545994299</c:v>
                </c:pt>
                <c:pt idx="1948">
                  <c:v>108.12619171852501</c:v>
                </c:pt>
                <c:pt idx="1949">
                  <c:v>108.18169797710701</c:v>
                </c:pt>
                <c:pt idx="1950">
                  <c:v>108.23720423569</c:v>
                </c:pt>
                <c:pt idx="1951">
                  <c:v>108.292710494272</c:v>
                </c:pt>
                <c:pt idx="1952">
                  <c:v>108.348216752855</c:v>
                </c:pt>
                <c:pt idx="1953">
                  <c:v>108.40372301143699</c:v>
                </c:pt>
                <c:pt idx="1954">
                  <c:v>108.45922927001899</c:v>
                </c:pt>
                <c:pt idx="1955">
                  <c:v>108.514735528602</c:v>
                </c:pt>
                <c:pt idx="1956">
                  <c:v>108.570241787184</c:v>
                </c:pt>
                <c:pt idx="1957">
                  <c:v>108.625748045767</c:v>
                </c:pt>
                <c:pt idx="1958">
                  <c:v>108.681254304349</c:v>
                </c:pt>
                <c:pt idx="1959">
                  <c:v>108.736760562931</c:v>
                </c:pt>
                <c:pt idx="1960">
                  <c:v>108.792266821514</c:v>
                </c:pt>
                <c:pt idx="1961">
                  <c:v>108.847773080096</c:v>
                </c:pt>
                <c:pt idx="1962">
                  <c:v>108.903279338679</c:v>
                </c:pt>
                <c:pt idx="1963">
                  <c:v>108.958785597261</c:v>
                </c:pt>
                <c:pt idx="1964">
                  <c:v>109.014291855843</c:v>
                </c:pt>
                <c:pt idx="1965">
                  <c:v>109.06979811442601</c:v>
                </c:pt>
                <c:pt idx="1966">
                  <c:v>109.12530437300801</c:v>
                </c:pt>
                <c:pt idx="1967">
                  <c:v>109.180810631591</c:v>
                </c:pt>
                <c:pt idx="1968">
                  <c:v>109.236316890173</c:v>
                </c:pt>
                <c:pt idx="1969">
                  <c:v>109.291823148755</c:v>
                </c:pt>
                <c:pt idx="1970">
                  <c:v>109.34732940733799</c:v>
                </c:pt>
                <c:pt idx="1971">
                  <c:v>109.40283566591999</c:v>
                </c:pt>
                <c:pt idx="1972">
                  <c:v>109.458341924503</c:v>
                </c:pt>
                <c:pt idx="1973">
                  <c:v>109.513848183085</c:v>
                </c:pt>
                <c:pt idx="1974">
                  <c:v>109.569354441667</c:v>
                </c:pt>
                <c:pt idx="1975">
                  <c:v>109.62486070025</c:v>
                </c:pt>
                <c:pt idx="1976">
                  <c:v>109.680366958832</c:v>
                </c:pt>
                <c:pt idx="1977">
                  <c:v>109.735873217415</c:v>
                </c:pt>
                <c:pt idx="1978">
                  <c:v>109.791379475997</c:v>
                </c:pt>
                <c:pt idx="1979">
                  <c:v>109.846885734579</c:v>
                </c:pt>
                <c:pt idx="1980">
                  <c:v>109.902391993162</c:v>
                </c:pt>
                <c:pt idx="1981">
                  <c:v>109.957898251744</c:v>
                </c:pt>
                <c:pt idx="1982">
                  <c:v>110.01340451032701</c:v>
                </c:pt>
                <c:pt idx="1983">
                  <c:v>110.06891076890901</c:v>
                </c:pt>
                <c:pt idx="1984">
                  <c:v>110.124417027492</c:v>
                </c:pt>
                <c:pt idx="1985">
                  <c:v>110.179923286074</c:v>
                </c:pt>
                <c:pt idx="1986">
                  <c:v>110.235429544656</c:v>
                </c:pt>
                <c:pt idx="1987">
                  <c:v>110.29093580323899</c:v>
                </c:pt>
                <c:pt idx="1988">
                  <c:v>110.34644206182099</c:v>
                </c:pt>
                <c:pt idx="1989">
                  <c:v>110.401948320404</c:v>
                </c:pt>
                <c:pt idx="1990">
                  <c:v>110.457454578986</c:v>
                </c:pt>
                <c:pt idx="1991">
                  <c:v>110.512960837568</c:v>
                </c:pt>
                <c:pt idx="1992">
                  <c:v>110.568467096151</c:v>
                </c:pt>
                <c:pt idx="1993">
                  <c:v>110.623973354733</c:v>
                </c:pt>
                <c:pt idx="1994">
                  <c:v>110.679479613316</c:v>
                </c:pt>
                <c:pt idx="1995">
                  <c:v>110.734985871898</c:v>
                </c:pt>
                <c:pt idx="1996">
                  <c:v>110.79049213048</c:v>
                </c:pt>
                <c:pt idx="1997">
                  <c:v>110.845998389063</c:v>
                </c:pt>
                <c:pt idx="1998">
                  <c:v>110.901504647645</c:v>
                </c:pt>
                <c:pt idx="1999">
                  <c:v>110.95701090622801</c:v>
                </c:pt>
                <c:pt idx="2000">
                  <c:v>111.01251716481001</c:v>
                </c:pt>
                <c:pt idx="2001">
                  <c:v>111.06802342339201</c:v>
                </c:pt>
                <c:pt idx="2002">
                  <c:v>111.123529681975</c:v>
                </c:pt>
                <c:pt idx="2003">
                  <c:v>111.179035940557</c:v>
                </c:pt>
                <c:pt idx="2004">
                  <c:v>111.23454219913999</c:v>
                </c:pt>
                <c:pt idx="2005">
                  <c:v>111.29004845772199</c:v>
                </c:pt>
                <c:pt idx="2006">
                  <c:v>111.34555471630399</c:v>
                </c:pt>
                <c:pt idx="2007">
                  <c:v>111.401060974887</c:v>
                </c:pt>
                <c:pt idx="2008">
                  <c:v>111.456567233469</c:v>
                </c:pt>
                <c:pt idx="2009">
                  <c:v>111.512073492052</c:v>
                </c:pt>
                <c:pt idx="2010">
                  <c:v>111.567579750634</c:v>
                </c:pt>
                <c:pt idx="2011">
                  <c:v>111.623086009216</c:v>
                </c:pt>
                <c:pt idx="2012">
                  <c:v>111.678592267799</c:v>
                </c:pt>
                <c:pt idx="2013">
                  <c:v>111.734098526381</c:v>
                </c:pt>
                <c:pt idx="2014">
                  <c:v>111.789604784964</c:v>
                </c:pt>
                <c:pt idx="2015">
                  <c:v>111.845111043546</c:v>
                </c:pt>
                <c:pt idx="2016">
                  <c:v>111.900617302128</c:v>
                </c:pt>
                <c:pt idx="2017">
                  <c:v>111.95612356071101</c:v>
                </c:pt>
                <c:pt idx="2018">
                  <c:v>112.01162981929301</c:v>
                </c:pt>
                <c:pt idx="2019">
                  <c:v>112.067136077876</c:v>
                </c:pt>
                <c:pt idx="2020">
                  <c:v>112.122642336458</c:v>
                </c:pt>
                <c:pt idx="2021">
                  <c:v>112.17814859504</c:v>
                </c:pt>
                <c:pt idx="2022">
                  <c:v>112.23365485362299</c:v>
                </c:pt>
                <c:pt idx="2023">
                  <c:v>112.28916111220499</c:v>
                </c:pt>
                <c:pt idx="2024">
                  <c:v>112.344667370788</c:v>
                </c:pt>
                <c:pt idx="2025">
                  <c:v>112.40017362937</c:v>
                </c:pt>
                <c:pt idx="2026">
                  <c:v>112.455679887953</c:v>
                </c:pt>
                <c:pt idx="2027">
                  <c:v>112.511186146535</c:v>
                </c:pt>
                <c:pt idx="2028">
                  <c:v>112.566692405117</c:v>
                </c:pt>
                <c:pt idx="2029">
                  <c:v>112.6221986637</c:v>
                </c:pt>
                <c:pt idx="2030">
                  <c:v>112.677704922282</c:v>
                </c:pt>
                <c:pt idx="2031">
                  <c:v>112.733211180865</c:v>
                </c:pt>
                <c:pt idx="2032">
                  <c:v>112.788717439447</c:v>
                </c:pt>
                <c:pt idx="2033">
                  <c:v>112.844223698029</c:v>
                </c:pt>
                <c:pt idx="2034">
                  <c:v>112.89972995661201</c:v>
                </c:pt>
                <c:pt idx="2035">
                  <c:v>112.95523621519401</c:v>
                </c:pt>
                <c:pt idx="2036">
                  <c:v>113.010742473777</c:v>
                </c:pt>
                <c:pt idx="2037">
                  <c:v>113.066248732359</c:v>
                </c:pt>
                <c:pt idx="2038">
                  <c:v>113.121754990941</c:v>
                </c:pt>
                <c:pt idx="2039">
                  <c:v>113.17726124952399</c:v>
                </c:pt>
                <c:pt idx="2040">
                  <c:v>113.23276750810599</c:v>
                </c:pt>
                <c:pt idx="2041">
                  <c:v>113.288273766689</c:v>
                </c:pt>
                <c:pt idx="2042">
                  <c:v>113.343780025271</c:v>
                </c:pt>
                <c:pt idx="2043">
                  <c:v>113.399286283853</c:v>
                </c:pt>
                <c:pt idx="2044">
                  <c:v>113.454792542436</c:v>
                </c:pt>
                <c:pt idx="2045">
                  <c:v>113.510298801018</c:v>
                </c:pt>
                <c:pt idx="2046">
                  <c:v>113.565805059601</c:v>
                </c:pt>
                <c:pt idx="2047">
                  <c:v>113.621311318183</c:v>
                </c:pt>
                <c:pt idx="2048">
                  <c:v>113.676817576765</c:v>
                </c:pt>
                <c:pt idx="2049">
                  <c:v>113.732323835348</c:v>
                </c:pt>
                <c:pt idx="2050">
                  <c:v>113.78783009393</c:v>
                </c:pt>
                <c:pt idx="2051">
                  <c:v>113.84333635251301</c:v>
                </c:pt>
                <c:pt idx="2052">
                  <c:v>113.89884261109501</c:v>
                </c:pt>
                <c:pt idx="2053">
                  <c:v>113.95434886967701</c:v>
                </c:pt>
                <c:pt idx="2054">
                  <c:v>114.00985512826</c:v>
                </c:pt>
                <c:pt idx="2055">
                  <c:v>114.065361386842</c:v>
                </c:pt>
                <c:pt idx="2056">
                  <c:v>114.12086764542499</c:v>
                </c:pt>
                <c:pt idx="2057">
                  <c:v>114.17637390400699</c:v>
                </c:pt>
                <c:pt idx="2058">
                  <c:v>114.23188016258899</c:v>
                </c:pt>
                <c:pt idx="2059">
                  <c:v>114.287386421172</c:v>
                </c:pt>
                <c:pt idx="2060">
                  <c:v>114.342892679754</c:v>
                </c:pt>
                <c:pt idx="2061">
                  <c:v>114.398398938337</c:v>
                </c:pt>
                <c:pt idx="2062">
                  <c:v>114.453905196919</c:v>
                </c:pt>
                <c:pt idx="2063">
                  <c:v>114.509411455502</c:v>
                </c:pt>
                <c:pt idx="2064">
                  <c:v>114.564917714084</c:v>
                </c:pt>
                <c:pt idx="2065">
                  <c:v>114.620423972666</c:v>
                </c:pt>
                <c:pt idx="2066">
                  <c:v>114.675930231249</c:v>
                </c:pt>
                <c:pt idx="2067">
                  <c:v>114.731436489831</c:v>
                </c:pt>
                <c:pt idx="2068">
                  <c:v>114.78694274841401</c:v>
                </c:pt>
                <c:pt idx="2069">
                  <c:v>114.84244900699601</c:v>
                </c:pt>
                <c:pt idx="2070">
                  <c:v>114.89795526557801</c:v>
                </c:pt>
                <c:pt idx="2071">
                  <c:v>114.953461524161</c:v>
                </c:pt>
                <c:pt idx="2072">
                  <c:v>115.008967782743</c:v>
                </c:pt>
                <c:pt idx="2073">
                  <c:v>115.06447404132599</c:v>
                </c:pt>
                <c:pt idx="2074">
                  <c:v>115.11998029990799</c:v>
                </c:pt>
                <c:pt idx="2075">
                  <c:v>115.17548655848999</c:v>
                </c:pt>
                <c:pt idx="2076">
                  <c:v>115.230992817073</c:v>
                </c:pt>
                <c:pt idx="2077">
                  <c:v>115.286499075655</c:v>
                </c:pt>
                <c:pt idx="2078">
                  <c:v>115.342005334238</c:v>
                </c:pt>
                <c:pt idx="2079">
                  <c:v>115.39751159282</c:v>
                </c:pt>
                <c:pt idx="2080">
                  <c:v>115.453017851402</c:v>
                </c:pt>
                <c:pt idx="2081">
                  <c:v>115.508524109985</c:v>
                </c:pt>
                <c:pt idx="2082">
                  <c:v>115.564030368567</c:v>
                </c:pt>
                <c:pt idx="2083">
                  <c:v>115.61953662715</c:v>
                </c:pt>
                <c:pt idx="2084">
                  <c:v>115.675042885732</c:v>
                </c:pt>
                <c:pt idx="2085">
                  <c:v>115.730549144314</c:v>
                </c:pt>
                <c:pt idx="2086">
                  <c:v>115.78605540289701</c:v>
                </c:pt>
                <c:pt idx="2087">
                  <c:v>115.84156166147901</c:v>
                </c:pt>
                <c:pt idx="2088">
                  <c:v>115.897067920062</c:v>
                </c:pt>
                <c:pt idx="2089">
                  <c:v>115.952574178644</c:v>
                </c:pt>
                <c:pt idx="2090">
                  <c:v>116.008080437226</c:v>
                </c:pt>
                <c:pt idx="2091">
                  <c:v>116.06358669580899</c:v>
                </c:pt>
                <c:pt idx="2092">
                  <c:v>116.11909295439099</c:v>
                </c:pt>
                <c:pt idx="2093">
                  <c:v>116.174599212974</c:v>
                </c:pt>
                <c:pt idx="2094">
                  <c:v>116.230105471556</c:v>
                </c:pt>
                <c:pt idx="2095">
                  <c:v>116.285611730138</c:v>
                </c:pt>
                <c:pt idx="2096">
                  <c:v>116.341117988721</c:v>
                </c:pt>
                <c:pt idx="2097">
                  <c:v>116.396624247303</c:v>
                </c:pt>
                <c:pt idx="2098">
                  <c:v>116.452130505886</c:v>
                </c:pt>
                <c:pt idx="2099">
                  <c:v>116.507636764468</c:v>
                </c:pt>
                <c:pt idx="2100">
                  <c:v>116.56314302305</c:v>
                </c:pt>
                <c:pt idx="2101">
                  <c:v>116.618649281633</c:v>
                </c:pt>
                <c:pt idx="2102">
                  <c:v>116.674155540215</c:v>
                </c:pt>
                <c:pt idx="2103">
                  <c:v>116.72966179879801</c:v>
                </c:pt>
                <c:pt idx="2104">
                  <c:v>116.78516805738001</c:v>
                </c:pt>
                <c:pt idx="2105">
                  <c:v>116.840674315963</c:v>
                </c:pt>
                <c:pt idx="2106">
                  <c:v>116.896180574545</c:v>
                </c:pt>
                <c:pt idx="2107">
                  <c:v>116.951686833127</c:v>
                </c:pt>
                <c:pt idx="2108">
                  <c:v>117.00719309170999</c:v>
                </c:pt>
                <c:pt idx="2109">
                  <c:v>117.06269935029199</c:v>
                </c:pt>
                <c:pt idx="2110">
                  <c:v>117.118205608875</c:v>
                </c:pt>
                <c:pt idx="2111">
                  <c:v>117.173711867457</c:v>
                </c:pt>
                <c:pt idx="2112">
                  <c:v>117.229218126039</c:v>
                </c:pt>
                <c:pt idx="2113">
                  <c:v>117.284724384622</c:v>
                </c:pt>
                <c:pt idx="2114">
                  <c:v>117.34023064320399</c:v>
                </c:pt>
                <c:pt idx="2115">
                  <c:v>117.395736901787</c:v>
                </c:pt>
                <c:pt idx="2116">
                  <c:v>117.451243160369</c:v>
                </c:pt>
                <c:pt idx="2117">
                  <c:v>117.506749418951</c:v>
                </c:pt>
                <c:pt idx="2118">
                  <c:v>117.562255677534</c:v>
                </c:pt>
                <c:pt idx="2119">
                  <c:v>117.617761936116</c:v>
                </c:pt>
                <c:pt idx="2120">
                  <c:v>117.67326819469901</c:v>
                </c:pt>
                <c:pt idx="2121">
                  <c:v>117.72877445328101</c:v>
                </c:pt>
                <c:pt idx="2122">
                  <c:v>117.784280711863</c:v>
                </c:pt>
                <c:pt idx="2123">
                  <c:v>117.839786970446</c:v>
                </c:pt>
                <c:pt idx="2124">
                  <c:v>117.895293229028</c:v>
                </c:pt>
                <c:pt idx="2125">
                  <c:v>117.95079948761099</c:v>
                </c:pt>
                <c:pt idx="2126">
                  <c:v>118.00630574619299</c:v>
                </c:pt>
                <c:pt idx="2127">
                  <c:v>118.06181200477501</c:v>
                </c:pt>
                <c:pt idx="2128">
                  <c:v>118.117318263358</c:v>
                </c:pt>
                <c:pt idx="2129">
                  <c:v>118.17282452194</c:v>
                </c:pt>
                <c:pt idx="2130">
                  <c:v>118.228330780523</c:v>
                </c:pt>
                <c:pt idx="2131">
                  <c:v>118.28383703910499</c:v>
                </c:pt>
                <c:pt idx="2132">
                  <c:v>118.33934329768699</c:v>
                </c:pt>
                <c:pt idx="2133">
                  <c:v>118.39484955627</c:v>
                </c:pt>
                <c:pt idx="2134">
                  <c:v>118.450355814852</c:v>
                </c:pt>
                <c:pt idx="2135">
                  <c:v>118.505862073435</c:v>
                </c:pt>
                <c:pt idx="2136">
                  <c:v>118.561368332017</c:v>
                </c:pt>
                <c:pt idx="2137">
                  <c:v>118.616874590599</c:v>
                </c:pt>
                <c:pt idx="2138">
                  <c:v>118.67238084918201</c:v>
                </c:pt>
                <c:pt idx="2139">
                  <c:v>118.727887107764</c:v>
                </c:pt>
                <c:pt idx="2140">
                  <c:v>118.783393366347</c:v>
                </c:pt>
                <c:pt idx="2141">
                  <c:v>118.838899624929</c:v>
                </c:pt>
                <c:pt idx="2142">
                  <c:v>118.894405883511</c:v>
                </c:pt>
                <c:pt idx="2143">
                  <c:v>118.94991214209401</c:v>
                </c:pt>
                <c:pt idx="2144">
                  <c:v>119.00541840067601</c:v>
                </c:pt>
                <c:pt idx="2145">
                  <c:v>119.060924659259</c:v>
                </c:pt>
                <c:pt idx="2146">
                  <c:v>119.116430917841</c:v>
                </c:pt>
                <c:pt idx="2147">
                  <c:v>119.171937176424</c:v>
                </c:pt>
                <c:pt idx="2148">
                  <c:v>119.22744343500599</c:v>
                </c:pt>
                <c:pt idx="2149">
                  <c:v>119.28294969358799</c:v>
                </c:pt>
                <c:pt idx="2150">
                  <c:v>119.338455952171</c:v>
                </c:pt>
                <c:pt idx="2151">
                  <c:v>119.393962210753</c:v>
                </c:pt>
                <c:pt idx="2152">
                  <c:v>119.449468469336</c:v>
                </c:pt>
                <c:pt idx="2153">
                  <c:v>119.504974727918</c:v>
                </c:pt>
                <c:pt idx="2154">
                  <c:v>119.5604809865</c:v>
                </c:pt>
                <c:pt idx="2155">
                  <c:v>119.61598724508301</c:v>
                </c:pt>
                <c:pt idx="2156">
                  <c:v>119.671493503665</c:v>
                </c:pt>
                <c:pt idx="2157">
                  <c:v>119.726999762248</c:v>
                </c:pt>
                <c:pt idx="2158">
                  <c:v>119.78250602083</c:v>
                </c:pt>
                <c:pt idx="2159">
                  <c:v>119.838012279412</c:v>
                </c:pt>
                <c:pt idx="2160">
                  <c:v>119.89351853799501</c:v>
                </c:pt>
                <c:pt idx="2161">
                  <c:v>119.94902479657701</c:v>
                </c:pt>
                <c:pt idx="2162">
                  <c:v>120.00453105516</c:v>
                </c:pt>
                <c:pt idx="2163">
                  <c:v>120.060037313742</c:v>
                </c:pt>
                <c:pt idx="2164">
                  <c:v>120.115543572324</c:v>
                </c:pt>
                <c:pt idx="2165">
                  <c:v>120.17104983090699</c:v>
                </c:pt>
                <c:pt idx="2166">
                  <c:v>120.22655608948899</c:v>
                </c:pt>
                <c:pt idx="2167">
                  <c:v>120.282062348072</c:v>
                </c:pt>
                <c:pt idx="2168">
                  <c:v>120.337568606654</c:v>
                </c:pt>
                <c:pt idx="2169">
                  <c:v>120.393074865236</c:v>
                </c:pt>
                <c:pt idx="2170">
                  <c:v>120.448581123819</c:v>
                </c:pt>
                <c:pt idx="2171">
                  <c:v>120.504087382401</c:v>
                </c:pt>
                <c:pt idx="2172">
                  <c:v>120.559593640984</c:v>
                </c:pt>
                <c:pt idx="2173">
                  <c:v>120.615099899566</c:v>
                </c:pt>
                <c:pt idx="2174">
                  <c:v>120.670606158148</c:v>
                </c:pt>
                <c:pt idx="2175">
                  <c:v>120.726112416731</c:v>
                </c:pt>
                <c:pt idx="2176">
                  <c:v>120.781618675313</c:v>
                </c:pt>
                <c:pt idx="2177">
                  <c:v>120.83712493389601</c:v>
                </c:pt>
                <c:pt idx="2178">
                  <c:v>120.89263119247801</c:v>
                </c:pt>
                <c:pt idx="2179">
                  <c:v>120.94813745106001</c:v>
                </c:pt>
                <c:pt idx="2180">
                  <c:v>121.003643709643</c:v>
                </c:pt>
                <c:pt idx="2181">
                  <c:v>121.059149968225</c:v>
                </c:pt>
                <c:pt idx="2182">
                  <c:v>121.11465622680799</c:v>
                </c:pt>
                <c:pt idx="2183">
                  <c:v>121.17016248538999</c:v>
                </c:pt>
                <c:pt idx="2184">
                  <c:v>121.225668743973</c:v>
                </c:pt>
                <c:pt idx="2185">
                  <c:v>121.281175002555</c:v>
                </c:pt>
                <c:pt idx="2186">
                  <c:v>121.336681261137</c:v>
                </c:pt>
                <c:pt idx="2187">
                  <c:v>121.39218751972</c:v>
                </c:pt>
                <c:pt idx="2188">
                  <c:v>121.447693778302</c:v>
                </c:pt>
                <c:pt idx="2189">
                  <c:v>121.503200036885</c:v>
                </c:pt>
                <c:pt idx="2190">
                  <c:v>121.558706295467</c:v>
                </c:pt>
                <c:pt idx="2191">
                  <c:v>121.614212554049</c:v>
                </c:pt>
                <c:pt idx="2192">
                  <c:v>121.669718812632</c:v>
                </c:pt>
                <c:pt idx="2193">
                  <c:v>121.725225071214</c:v>
                </c:pt>
                <c:pt idx="2194">
                  <c:v>121.78073132979701</c:v>
                </c:pt>
                <c:pt idx="2195">
                  <c:v>121.83623758837901</c:v>
                </c:pt>
                <c:pt idx="2196">
                  <c:v>121.89174384696101</c:v>
                </c:pt>
                <c:pt idx="2197">
                  <c:v>121.947250105544</c:v>
                </c:pt>
                <c:pt idx="2198">
                  <c:v>122.002756364126</c:v>
                </c:pt>
                <c:pt idx="2199">
                  <c:v>122.05826262270899</c:v>
                </c:pt>
                <c:pt idx="2200">
                  <c:v>122.11376888129099</c:v>
                </c:pt>
                <c:pt idx="2201">
                  <c:v>122.16927513987299</c:v>
                </c:pt>
                <c:pt idx="2202">
                  <c:v>122.224781398456</c:v>
                </c:pt>
                <c:pt idx="2203">
                  <c:v>122.280287657038</c:v>
                </c:pt>
                <c:pt idx="2204">
                  <c:v>122.335793915621</c:v>
                </c:pt>
                <c:pt idx="2205">
                  <c:v>122.391300174203</c:v>
                </c:pt>
                <c:pt idx="2206">
                  <c:v>122.446806432785</c:v>
                </c:pt>
                <c:pt idx="2207">
                  <c:v>122.502312691368</c:v>
                </c:pt>
                <c:pt idx="2208">
                  <c:v>122.55781894995</c:v>
                </c:pt>
                <c:pt idx="2209">
                  <c:v>122.613325208533</c:v>
                </c:pt>
                <c:pt idx="2210">
                  <c:v>122.668831467115</c:v>
                </c:pt>
                <c:pt idx="2211">
                  <c:v>122.724337725697</c:v>
                </c:pt>
                <c:pt idx="2212">
                  <c:v>122.77984398428001</c:v>
                </c:pt>
                <c:pt idx="2213">
                  <c:v>122.83535024286201</c:v>
                </c:pt>
                <c:pt idx="2214">
                  <c:v>122.890856501445</c:v>
                </c:pt>
                <c:pt idx="2215">
                  <c:v>122.946362760027</c:v>
                </c:pt>
                <c:pt idx="2216">
                  <c:v>123.001869018609</c:v>
                </c:pt>
                <c:pt idx="2217">
                  <c:v>123.05737527719199</c:v>
                </c:pt>
                <c:pt idx="2218">
                  <c:v>123.11288153577399</c:v>
                </c:pt>
                <c:pt idx="2219">
                  <c:v>123.168387794357</c:v>
                </c:pt>
                <c:pt idx="2220">
                  <c:v>123.223894052939</c:v>
                </c:pt>
                <c:pt idx="2221">
                  <c:v>123.279400311521</c:v>
                </c:pt>
                <c:pt idx="2222">
                  <c:v>123.334906570104</c:v>
                </c:pt>
                <c:pt idx="2223">
                  <c:v>123.390412828686</c:v>
                </c:pt>
                <c:pt idx="2224">
                  <c:v>123.445919087269</c:v>
                </c:pt>
                <c:pt idx="2225">
                  <c:v>123.501425345851</c:v>
                </c:pt>
                <c:pt idx="2226">
                  <c:v>123.556931604434</c:v>
                </c:pt>
                <c:pt idx="2227">
                  <c:v>123.612437863016</c:v>
                </c:pt>
                <c:pt idx="2228">
                  <c:v>123.667944121598</c:v>
                </c:pt>
                <c:pt idx="2229">
                  <c:v>123.72345038018101</c:v>
                </c:pt>
                <c:pt idx="2230">
                  <c:v>123.77895663876301</c:v>
                </c:pt>
                <c:pt idx="2231">
                  <c:v>123.834462897346</c:v>
                </c:pt>
                <c:pt idx="2232">
                  <c:v>123.889969155928</c:v>
                </c:pt>
                <c:pt idx="2233">
                  <c:v>123.94547541451</c:v>
                </c:pt>
                <c:pt idx="2234">
                  <c:v>124.00098167309299</c:v>
                </c:pt>
                <c:pt idx="2235">
                  <c:v>124.05648793167499</c:v>
                </c:pt>
                <c:pt idx="2236">
                  <c:v>124.111994190258</c:v>
                </c:pt>
                <c:pt idx="2237">
                  <c:v>124.16750044884</c:v>
                </c:pt>
                <c:pt idx="2238">
                  <c:v>124.223006707422</c:v>
                </c:pt>
                <c:pt idx="2239">
                  <c:v>124.278512966005</c:v>
                </c:pt>
                <c:pt idx="2240">
                  <c:v>124.334019224587</c:v>
                </c:pt>
                <c:pt idx="2241">
                  <c:v>124.38952548317</c:v>
                </c:pt>
                <c:pt idx="2242">
                  <c:v>124.445031741752</c:v>
                </c:pt>
                <c:pt idx="2243">
                  <c:v>124.500538000334</c:v>
                </c:pt>
                <c:pt idx="2244">
                  <c:v>124.556044258917</c:v>
                </c:pt>
                <c:pt idx="2245">
                  <c:v>124.611550517499</c:v>
                </c:pt>
                <c:pt idx="2246">
                  <c:v>124.66705677608201</c:v>
                </c:pt>
                <c:pt idx="2247">
                  <c:v>124.72256303466401</c:v>
                </c:pt>
                <c:pt idx="2248">
                  <c:v>124.77806929324601</c:v>
                </c:pt>
                <c:pt idx="2249">
                  <c:v>124.833575551829</c:v>
                </c:pt>
                <c:pt idx="2250">
                  <c:v>124.889081810411</c:v>
                </c:pt>
                <c:pt idx="2251">
                  <c:v>124.94458806899399</c:v>
                </c:pt>
                <c:pt idx="2252">
                  <c:v>125.00009432757599</c:v>
                </c:pt>
                <c:pt idx="2253">
                  <c:v>125.05560058615799</c:v>
                </c:pt>
                <c:pt idx="2254">
                  <c:v>125.111106844741</c:v>
                </c:pt>
                <c:pt idx="2255">
                  <c:v>125.166613103323</c:v>
                </c:pt>
                <c:pt idx="2256">
                  <c:v>125.222119361906</c:v>
                </c:pt>
                <c:pt idx="2257">
                  <c:v>125.277625620488</c:v>
                </c:pt>
                <c:pt idx="2258">
                  <c:v>125.33313187907</c:v>
                </c:pt>
                <c:pt idx="2259">
                  <c:v>125.388638137653</c:v>
                </c:pt>
                <c:pt idx="2260">
                  <c:v>125.444144396235</c:v>
                </c:pt>
                <c:pt idx="2261">
                  <c:v>125.499650654818</c:v>
                </c:pt>
                <c:pt idx="2262">
                  <c:v>125.5551569134</c:v>
                </c:pt>
                <c:pt idx="2263">
                  <c:v>125.61066317198301</c:v>
                </c:pt>
                <c:pt idx="2264">
                  <c:v>125.66616943056501</c:v>
                </c:pt>
                <c:pt idx="2265">
                  <c:v>125.72167568914701</c:v>
                </c:pt>
                <c:pt idx="2266">
                  <c:v>125.77718194773</c:v>
                </c:pt>
                <c:pt idx="2267">
                  <c:v>125.832688206312</c:v>
                </c:pt>
                <c:pt idx="2268">
                  <c:v>125.88819446489499</c:v>
                </c:pt>
                <c:pt idx="2269">
                  <c:v>125.94370072347699</c:v>
                </c:pt>
                <c:pt idx="2270">
                  <c:v>125.99920698205899</c:v>
                </c:pt>
                <c:pt idx="2271">
                  <c:v>126.054713240642</c:v>
                </c:pt>
                <c:pt idx="2272">
                  <c:v>126.110219499224</c:v>
                </c:pt>
                <c:pt idx="2273">
                  <c:v>126.165725757807</c:v>
                </c:pt>
                <c:pt idx="2274">
                  <c:v>126.221232016389</c:v>
                </c:pt>
                <c:pt idx="2275">
                  <c:v>126.276738274971</c:v>
                </c:pt>
                <c:pt idx="2276">
                  <c:v>126.332244533554</c:v>
                </c:pt>
                <c:pt idx="2277">
                  <c:v>126.387750792136</c:v>
                </c:pt>
                <c:pt idx="2278">
                  <c:v>126.443257050719</c:v>
                </c:pt>
                <c:pt idx="2279">
                  <c:v>126.498763309301</c:v>
                </c:pt>
                <c:pt idx="2280">
                  <c:v>126.554269567883</c:v>
                </c:pt>
                <c:pt idx="2281">
                  <c:v>126.60977582646601</c:v>
                </c:pt>
                <c:pt idx="2282">
                  <c:v>126.66528208504801</c:v>
                </c:pt>
                <c:pt idx="2283">
                  <c:v>126.720788343631</c:v>
                </c:pt>
                <c:pt idx="2284">
                  <c:v>126.776294602213</c:v>
                </c:pt>
                <c:pt idx="2285">
                  <c:v>126.831800860795</c:v>
                </c:pt>
                <c:pt idx="2286">
                  <c:v>126.88730711937799</c:v>
                </c:pt>
                <c:pt idx="2287">
                  <c:v>126.94281337795999</c:v>
                </c:pt>
                <c:pt idx="2288">
                  <c:v>126.998319636543</c:v>
                </c:pt>
                <c:pt idx="2289">
                  <c:v>127.053825895125</c:v>
                </c:pt>
                <c:pt idx="2290">
                  <c:v>127.109332153707</c:v>
                </c:pt>
                <c:pt idx="2291">
                  <c:v>127.16483841229</c:v>
                </c:pt>
                <c:pt idx="2292">
                  <c:v>127.220344670872</c:v>
                </c:pt>
                <c:pt idx="2293">
                  <c:v>127.275850929455</c:v>
                </c:pt>
                <c:pt idx="2294">
                  <c:v>127.331357188037</c:v>
                </c:pt>
                <c:pt idx="2295">
                  <c:v>127.386863446619</c:v>
                </c:pt>
                <c:pt idx="2296">
                  <c:v>127.442369705202</c:v>
                </c:pt>
                <c:pt idx="2297">
                  <c:v>127.497875963784</c:v>
                </c:pt>
                <c:pt idx="2298">
                  <c:v>127.55338222236701</c:v>
                </c:pt>
                <c:pt idx="2299">
                  <c:v>127.60888848094901</c:v>
                </c:pt>
                <c:pt idx="2300">
                  <c:v>127.66439473953101</c:v>
                </c:pt>
                <c:pt idx="2301">
                  <c:v>127.719900998114</c:v>
                </c:pt>
                <c:pt idx="2302">
                  <c:v>127.775407256696</c:v>
                </c:pt>
                <c:pt idx="2303">
                  <c:v>127.83091351527899</c:v>
                </c:pt>
                <c:pt idx="2304">
                  <c:v>127.88641977386099</c:v>
                </c:pt>
                <c:pt idx="2305">
                  <c:v>127.941926032444</c:v>
                </c:pt>
                <c:pt idx="2306">
                  <c:v>127.997432291026</c:v>
                </c:pt>
                <c:pt idx="2307">
                  <c:v>128.052938549608</c:v>
                </c:pt>
                <c:pt idx="2308">
                  <c:v>128.108444808191</c:v>
                </c:pt>
                <c:pt idx="2309">
                  <c:v>128.163951066773</c:v>
                </c:pt>
                <c:pt idx="2310">
                  <c:v>128.21945732535599</c:v>
                </c:pt>
                <c:pt idx="2311">
                  <c:v>128.27496358393799</c:v>
                </c:pt>
                <c:pt idx="2312">
                  <c:v>128.33046984251999</c:v>
                </c:pt>
                <c:pt idx="2313">
                  <c:v>128.38597610110301</c:v>
                </c:pt>
                <c:pt idx="2314">
                  <c:v>128.44148235968501</c:v>
                </c:pt>
                <c:pt idx="2315">
                  <c:v>128.49698861826801</c:v>
                </c:pt>
                <c:pt idx="2316">
                  <c:v>128.55249487685001</c:v>
                </c:pt>
                <c:pt idx="2317">
                  <c:v>128.608001135432</c:v>
                </c:pt>
                <c:pt idx="2318">
                  <c:v>128.663507394015</c:v>
                </c:pt>
                <c:pt idx="2319">
                  <c:v>128.719013652597</c:v>
                </c:pt>
                <c:pt idx="2320">
                  <c:v>128.77451991117999</c:v>
                </c:pt>
                <c:pt idx="2321">
                  <c:v>128.83002616976199</c:v>
                </c:pt>
                <c:pt idx="2322">
                  <c:v>128.88553242834399</c:v>
                </c:pt>
                <c:pt idx="2323">
                  <c:v>128.94103868692699</c:v>
                </c:pt>
                <c:pt idx="2324">
                  <c:v>128.99654494550899</c:v>
                </c:pt>
                <c:pt idx="2325">
                  <c:v>129.05205120409201</c:v>
                </c:pt>
                <c:pt idx="2326">
                  <c:v>129.10755746267401</c:v>
                </c:pt>
                <c:pt idx="2327">
                  <c:v>129.16306372125601</c:v>
                </c:pt>
                <c:pt idx="2328">
                  <c:v>129.218569979839</c:v>
                </c:pt>
                <c:pt idx="2329">
                  <c:v>129.274076238421</c:v>
                </c:pt>
                <c:pt idx="2330">
                  <c:v>129.329582497004</c:v>
                </c:pt>
                <c:pt idx="2331">
                  <c:v>129.385088755586</c:v>
                </c:pt>
                <c:pt idx="2332">
                  <c:v>129.440595014168</c:v>
                </c:pt>
                <c:pt idx="2333">
                  <c:v>129.49610127275099</c:v>
                </c:pt>
                <c:pt idx="2334">
                  <c:v>129.55160753133299</c:v>
                </c:pt>
                <c:pt idx="2335">
                  <c:v>129.60711378991601</c:v>
                </c:pt>
                <c:pt idx="2336">
                  <c:v>129.66262004849801</c:v>
                </c:pt>
                <c:pt idx="2337">
                  <c:v>129.71812630708001</c:v>
                </c:pt>
                <c:pt idx="2338">
                  <c:v>129.77363256566301</c:v>
                </c:pt>
                <c:pt idx="2339">
                  <c:v>129.82913882424501</c:v>
                </c:pt>
                <c:pt idx="2340">
                  <c:v>129.884645082828</c:v>
                </c:pt>
                <c:pt idx="2341">
                  <c:v>129.94015134141</c:v>
                </c:pt>
                <c:pt idx="2342">
                  <c:v>129.995657599993</c:v>
                </c:pt>
                <c:pt idx="2343">
                  <c:v>130.05116385857499</c:v>
                </c:pt>
                <c:pt idx="2344">
                  <c:v>130.10667011715699</c:v>
                </c:pt>
                <c:pt idx="2345">
                  <c:v>130.16217637573999</c:v>
                </c:pt>
                <c:pt idx="2346">
                  <c:v>130.21768263432199</c:v>
                </c:pt>
                <c:pt idx="2347">
                  <c:v>130.27318889290501</c:v>
                </c:pt>
                <c:pt idx="2348">
                  <c:v>130.32869515148701</c:v>
                </c:pt>
                <c:pt idx="2349">
                  <c:v>130.38420141006901</c:v>
                </c:pt>
                <c:pt idx="2350">
                  <c:v>130.43970766865201</c:v>
                </c:pt>
                <c:pt idx="2351">
                  <c:v>130.495213927234</c:v>
                </c:pt>
                <c:pt idx="2352">
                  <c:v>130.550720185817</c:v>
                </c:pt>
                <c:pt idx="2353">
                  <c:v>130.606226444399</c:v>
                </c:pt>
                <c:pt idx="2354">
                  <c:v>130.661732702981</c:v>
                </c:pt>
                <c:pt idx="2355">
                  <c:v>130.71723896156399</c:v>
                </c:pt>
                <c:pt idx="2356">
                  <c:v>130.77274522014599</c:v>
                </c:pt>
                <c:pt idx="2357">
                  <c:v>130.82825147872899</c:v>
                </c:pt>
                <c:pt idx="2358">
                  <c:v>130.88375773731099</c:v>
                </c:pt>
                <c:pt idx="2359">
                  <c:v>130.93926399589299</c:v>
                </c:pt>
                <c:pt idx="2360">
                  <c:v>130.99477025447601</c:v>
                </c:pt>
                <c:pt idx="2361">
                  <c:v>131.05027651305801</c:v>
                </c:pt>
                <c:pt idx="2362">
                  <c:v>131.105782771641</c:v>
                </c:pt>
                <c:pt idx="2363">
                  <c:v>131.161289030223</c:v>
                </c:pt>
                <c:pt idx="2364">
                  <c:v>131.216795288805</c:v>
                </c:pt>
                <c:pt idx="2365">
                  <c:v>131.272301547388</c:v>
                </c:pt>
                <c:pt idx="2366">
                  <c:v>131.32780780597</c:v>
                </c:pt>
                <c:pt idx="2367">
                  <c:v>131.38331406455299</c:v>
                </c:pt>
                <c:pt idx="2368">
                  <c:v>131.43882032313499</c:v>
                </c:pt>
                <c:pt idx="2369">
                  <c:v>131.49432658171699</c:v>
                </c:pt>
                <c:pt idx="2370">
                  <c:v>131.54983284030001</c:v>
                </c:pt>
                <c:pt idx="2371">
                  <c:v>131.60533909888201</c:v>
                </c:pt>
                <c:pt idx="2372">
                  <c:v>131.66084535746501</c:v>
                </c:pt>
                <c:pt idx="2373">
                  <c:v>131.71635161604701</c:v>
                </c:pt>
                <c:pt idx="2374">
                  <c:v>131.77185787462901</c:v>
                </c:pt>
                <c:pt idx="2375">
                  <c:v>131.827364133212</c:v>
                </c:pt>
                <c:pt idx="2376">
                  <c:v>131.882870391794</c:v>
                </c:pt>
                <c:pt idx="2377">
                  <c:v>131.93837665037699</c:v>
                </c:pt>
                <c:pt idx="2378">
                  <c:v>131.99388290895899</c:v>
                </c:pt>
                <c:pt idx="2379">
                  <c:v>132.04938916754099</c:v>
                </c:pt>
                <c:pt idx="2380">
                  <c:v>132.10489542612399</c:v>
                </c:pt>
                <c:pt idx="2381">
                  <c:v>132.16040168470599</c:v>
                </c:pt>
                <c:pt idx="2382">
                  <c:v>132.21590794328901</c:v>
                </c:pt>
                <c:pt idx="2383">
                  <c:v>132.27141420187101</c:v>
                </c:pt>
                <c:pt idx="2384">
                  <c:v>132.32692046045401</c:v>
                </c:pt>
                <c:pt idx="2385">
                  <c:v>132.382426719036</c:v>
                </c:pt>
                <c:pt idx="2386">
                  <c:v>132.437932977618</c:v>
                </c:pt>
                <c:pt idx="2387">
                  <c:v>132.493439236201</c:v>
                </c:pt>
                <c:pt idx="2388">
                  <c:v>132.548945494783</c:v>
                </c:pt>
                <c:pt idx="2389">
                  <c:v>132.60445175336599</c:v>
                </c:pt>
                <c:pt idx="2390">
                  <c:v>132.65995801194799</c:v>
                </c:pt>
                <c:pt idx="2391">
                  <c:v>132.71546427052999</c:v>
                </c:pt>
                <c:pt idx="2392">
                  <c:v>132.77097052911299</c:v>
                </c:pt>
                <c:pt idx="2393">
                  <c:v>132.82647678769499</c:v>
                </c:pt>
                <c:pt idx="2394">
                  <c:v>132.88198304627801</c:v>
                </c:pt>
                <c:pt idx="2395">
                  <c:v>132.93748930486001</c:v>
                </c:pt>
                <c:pt idx="2396">
                  <c:v>132.99299556344201</c:v>
                </c:pt>
                <c:pt idx="2397">
                  <c:v>133.048501822025</c:v>
                </c:pt>
                <c:pt idx="2398">
                  <c:v>133.104008080607</c:v>
                </c:pt>
                <c:pt idx="2399">
                  <c:v>133.15951433919</c:v>
                </c:pt>
                <c:pt idx="2400">
                  <c:v>133.215020597772</c:v>
                </c:pt>
                <c:pt idx="2401">
                  <c:v>133.270526856354</c:v>
                </c:pt>
                <c:pt idx="2402">
                  <c:v>133.32603311493699</c:v>
                </c:pt>
                <c:pt idx="2403">
                  <c:v>133.38153937351899</c:v>
                </c:pt>
                <c:pt idx="2404">
                  <c:v>133.43704563210201</c:v>
                </c:pt>
                <c:pt idx="2405">
                  <c:v>133.49255189068401</c:v>
                </c:pt>
                <c:pt idx="2406">
                  <c:v>133.54805814926601</c:v>
                </c:pt>
                <c:pt idx="2407">
                  <c:v>133.60356440784901</c:v>
                </c:pt>
                <c:pt idx="2408">
                  <c:v>133.65907066643101</c:v>
                </c:pt>
                <c:pt idx="2409">
                  <c:v>133.714576925014</c:v>
                </c:pt>
                <c:pt idx="2410">
                  <c:v>133.770083183596</c:v>
                </c:pt>
                <c:pt idx="2411">
                  <c:v>133.825589442178</c:v>
                </c:pt>
                <c:pt idx="2412">
                  <c:v>133.88109570076099</c:v>
                </c:pt>
                <c:pt idx="2413">
                  <c:v>133.93660195934299</c:v>
                </c:pt>
                <c:pt idx="2414">
                  <c:v>133.99210821792599</c:v>
                </c:pt>
                <c:pt idx="2415">
                  <c:v>134.04761447650799</c:v>
                </c:pt>
                <c:pt idx="2416">
                  <c:v>134.10312073508999</c:v>
                </c:pt>
                <c:pt idx="2417">
                  <c:v>134.15862699367301</c:v>
                </c:pt>
                <c:pt idx="2418">
                  <c:v>134.21413325225501</c:v>
                </c:pt>
                <c:pt idx="2419">
                  <c:v>134.269639510838</c:v>
                </c:pt>
                <c:pt idx="2420">
                  <c:v>134.32514576942</c:v>
                </c:pt>
                <c:pt idx="2421">
                  <c:v>134.380652028002</c:v>
                </c:pt>
                <c:pt idx="2422">
                  <c:v>134.436158286585</c:v>
                </c:pt>
                <c:pt idx="2423">
                  <c:v>134.491664545167</c:v>
                </c:pt>
                <c:pt idx="2424">
                  <c:v>134.54717080374999</c:v>
                </c:pt>
                <c:pt idx="2425">
                  <c:v>134.60267706233199</c:v>
                </c:pt>
                <c:pt idx="2426">
                  <c:v>134.65818332091499</c:v>
                </c:pt>
                <c:pt idx="2427">
                  <c:v>134.71368957949699</c:v>
                </c:pt>
                <c:pt idx="2428">
                  <c:v>134.76919583807901</c:v>
                </c:pt>
                <c:pt idx="2429">
                  <c:v>134.82470209666201</c:v>
                </c:pt>
                <c:pt idx="2430">
                  <c:v>134.88020835524401</c:v>
                </c:pt>
                <c:pt idx="2431">
                  <c:v>134.935714613827</c:v>
                </c:pt>
                <c:pt idx="2432">
                  <c:v>134.991220872409</c:v>
                </c:pt>
                <c:pt idx="2433">
                  <c:v>135.046727130991</c:v>
                </c:pt>
                <c:pt idx="2434">
                  <c:v>135.102233389574</c:v>
                </c:pt>
                <c:pt idx="2435">
                  <c:v>135.157739648156</c:v>
                </c:pt>
                <c:pt idx="2436">
                  <c:v>135.21324590673899</c:v>
                </c:pt>
                <c:pt idx="2437">
                  <c:v>135.26875216532099</c:v>
                </c:pt>
                <c:pt idx="2438">
                  <c:v>135.32425842390299</c:v>
                </c:pt>
                <c:pt idx="2439">
                  <c:v>135.37976468248601</c:v>
                </c:pt>
                <c:pt idx="2440">
                  <c:v>135.43527094106801</c:v>
                </c:pt>
                <c:pt idx="2441">
                  <c:v>135.49077719965101</c:v>
                </c:pt>
                <c:pt idx="2442">
                  <c:v>135.54628345823301</c:v>
                </c:pt>
                <c:pt idx="2443">
                  <c:v>135.60178971681501</c:v>
                </c:pt>
                <c:pt idx="2444">
                  <c:v>135.657295975398</c:v>
                </c:pt>
                <c:pt idx="2445">
                  <c:v>135.71280223398</c:v>
                </c:pt>
                <c:pt idx="2446">
                  <c:v>135.76830849256299</c:v>
                </c:pt>
                <c:pt idx="2447">
                  <c:v>135.82381475114499</c:v>
                </c:pt>
                <c:pt idx="2448">
                  <c:v>135.87932100972699</c:v>
                </c:pt>
                <c:pt idx="2449">
                  <c:v>135.93482726830999</c:v>
                </c:pt>
                <c:pt idx="2450">
                  <c:v>135.99033352689199</c:v>
                </c:pt>
                <c:pt idx="2451">
                  <c:v>136.04583978547501</c:v>
                </c:pt>
                <c:pt idx="2452">
                  <c:v>136.10134604405701</c:v>
                </c:pt>
                <c:pt idx="2453">
                  <c:v>136.15685230263901</c:v>
                </c:pt>
                <c:pt idx="2454">
                  <c:v>136.212358561222</c:v>
                </c:pt>
                <c:pt idx="2455">
                  <c:v>136.267864819804</c:v>
                </c:pt>
                <c:pt idx="2456">
                  <c:v>136.323371078387</c:v>
                </c:pt>
                <c:pt idx="2457">
                  <c:v>136.378877336969</c:v>
                </c:pt>
                <c:pt idx="2458">
                  <c:v>136.434383595551</c:v>
                </c:pt>
                <c:pt idx="2459">
                  <c:v>136.48988985413399</c:v>
                </c:pt>
                <c:pt idx="2460">
                  <c:v>136.54539611271599</c:v>
                </c:pt>
                <c:pt idx="2461">
                  <c:v>136.60090237129899</c:v>
                </c:pt>
                <c:pt idx="2462">
                  <c:v>136.65640862988101</c:v>
                </c:pt>
                <c:pt idx="2463">
                  <c:v>136.71191488846301</c:v>
                </c:pt>
                <c:pt idx="2464">
                  <c:v>136.76742114704601</c:v>
                </c:pt>
                <c:pt idx="2465">
                  <c:v>136.82292740562801</c:v>
                </c:pt>
                <c:pt idx="2466">
                  <c:v>136.878433664211</c:v>
                </c:pt>
                <c:pt idx="2467">
                  <c:v>136.933939922793</c:v>
                </c:pt>
                <c:pt idx="2468">
                  <c:v>136.989446181376</c:v>
                </c:pt>
                <c:pt idx="2469">
                  <c:v>137.044952439958</c:v>
                </c:pt>
                <c:pt idx="2470">
                  <c:v>137.10045869854</c:v>
                </c:pt>
                <c:pt idx="2471">
                  <c:v>137.15596495712299</c:v>
                </c:pt>
                <c:pt idx="2472">
                  <c:v>137.21147121570499</c:v>
                </c:pt>
                <c:pt idx="2473">
                  <c:v>137.26697747428801</c:v>
                </c:pt>
                <c:pt idx="2474">
                  <c:v>137.32248373287001</c:v>
                </c:pt>
                <c:pt idx="2475">
                  <c:v>137.37798999145201</c:v>
                </c:pt>
                <c:pt idx="2476">
                  <c:v>137.43349625003501</c:v>
                </c:pt>
                <c:pt idx="2477">
                  <c:v>137.48900250861701</c:v>
                </c:pt>
                <c:pt idx="2478">
                  <c:v>137.5445087672</c:v>
                </c:pt>
                <c:pt idx="2479">
                  <c:v>137.600015025782</c:v>
                </c:pt>
                <c:pt idx="2480">
                  <c:v>137.655521284364</c:v>
                </c:pt>
                <c:pt idx="2481">
                  <c:v>137.71102754294699</c:v>
                </c:pt>
                <c:pt idx="2482">
                  <c:v>137.76653380152899</c:v>
                </c:pt>
                <c:pt idx="2483">
                  <c:v>137.82204006011199</c:v>
                </c:pt>
                <c:pt idx="2484">
                  <c:v>137.87754631869399</c:v>
                </c:pt>
                <c:pt idx="2485">
                  <c:v>137.93305257727599</c:v>
                </c:pt>
                <c:pt idx="2486">
                  <c:v>137.98855883585901</c:v>
                </c:pt>
                <c:pt idx="2487">
                  <c:v>138.04406509444101</c:v>
                </c:pt>
                <c:pt idx="2488">
                  <c:v>138.099571353024</c:v>
                </c:pt>
                <c:pt idx="2489">
                  <c:v>138.155077611606</c:v>
                </c:pt>
                <c:pt idx="2490">
                  <c:v>138.210583870188</c:v>
                </c:pt>
                <c:pt idx="2491">
                  <c:v>138.266090128771</c:v>
                </c:pt>
                <c:pt idx="2492">
                  <c:v>138.321596387353</c:v>
                </c:pt>
                <c:pt idx="2493">
                  <c:v>138.37710264593599</c:v>
                </c:pt>
                <c:pt idx="2494">
                  <c:v>138.43260890451799</c:v>
                </c:pt>
                <c:pt idx="2495">
                  <c:v>138.48811516309999</c:v>
                </c:pt>
                <c:pt idx="2496">
                  <c:v>138.54362142168301</c:v>
                </c:pt>
                <c:pt idx="2497">
                  <c:v>138.59912768026501</c:v>
                </c:pt>
                <c:pt idx="2498">
                  <c:v>138.65463393884801</c:v>
                </c:pt>
                <c:pt idx="2499">
                  <c:v>138.71014019743001</c:v>
                </c:pt>
                <c:pt idx="2500">
                  <c:v>138.76564645601201</c:v>
                </c:pt>
                <c:pt idx="2501">
                  <c:v>138.821152714595</c:v>
                </c:pt>
                <c:pt idx="2502">
                  <c:v>138.876658973177</c:v>
                </c:pt>
                <c:pt idx="2503">
                  <c:v>138.93216523176</c:v>
                </c:pt>
                <c:pt idx="2504">
                  <c:v>138.987671490342</c:v>
                </c:pt>
                <c:pt idx="2505">
                  <c:v>139.04317774892499</c:v>
                </c:pt>
                <c:pt idx="2506">
                  <c:v>139.09868400750699</c:v>
                </c:pt>
                <c:pt idx="2507">
                  <c:v>139.15419026608899</c:v>
                </c:pt>
                <c:pt idx="2508">
                  <c:v>139.20969652467201</c:v>
                </c:pt>
                <c:pt idx="2509">
                  <c:v>139.26520278325401</c:v>
                </c:pt>
                <c:pt idx="2510">
                  <c:v>139.32070904183701</c:v>
                </c:pt>
                <c:pt idx="2511">
                  <c:v>139.37621530041901</c:v>
                </c:pt>
                <c:pt idx="2512">
                  <c:v>139.43172155900101</c:v>
                </c:pt>
                <c:pt idx="2513">
                  <c:v>139.487227817584</c:v>
                </c:pt>
                <c:pt idx="2514">
                  <c:v>139.542734076166</c:v>
                </c:pt>
                <c:pt idx="2515">
                  <c:v>139.59824033474899</c:v>
                </c:pt>
                <c:pt idx="2516">
                  <c:v>139.65374659333099</c:v>
                </c:pt>
                <c:pt idx="2517">
                  <c:v>139.70925285191299</c:v>
                </c:pt>
                <c:pt idx="2518">
                  <c:v>139.76475911049599</c:v>
                </c:pt>
                <c:pt idx="2519">
                  <c:v>139.82026536907799</c:v>
                </c:pt>
                <c:pt idx="2520">
                  <c:v>139.87577162766101</c:v>
                </c:pt>
                <c:pt idx="2521">
                  <c:v>139.93127788624301</c:v>
                </c:pt>
                <c:pt idx="2522">
                  <c:v>139.98678414482501</c:v>
                </c:pt>
                <c:pt idx="2523">
                  <c:v>140.042290403408</c:v>
                </c:pt>
                <c:pt idx="2524">
                  <c:v>140.09779666199</c:v>
                </c:pt>
                <c:pt idx="2525">
                  <c:v>140.153302920573</c:v>
                </c:pt>
                <c:pt idx="2526">
                  <c:v>140.208809179155</c:v>
                </c:pt>
                <c:pt idx="2527">
                  <c:v>140.264315437737</c:v>
                </c:pt>
                <c:pt idx="2528">
                  <c:v>140.31982169631999</c:v>
                </c:pt>
                <c:pt idx="2529">
                  <c:v>140.37532795490199</c:v>
                </c:pt>
                <c:pt idx="2530">
                  <c:v>140.43083421348501</c:v>
                </c:pt>
                <c:pt idx="2531">
                  <c:v>140.48634047206701</c:v>
                </c:pt>
                <c:pt idx="2532">
                  <c:v>140.54184673064901</c:v>
                </c:pt>
                <c:pt idx="2533">
                  <c:v>140.59735298923201</c:v>
                </c:pt>
                <c:pt idx="2534">
                  <c:v>140.65285924781401</c:v>
                </c:pt>
                <c:pt idx="2535">
                  <c:v>140.708365506397</c:v>
                </c:pt>
                <c:pt idx="2536">
                  <c:v>140.763871764979</c:v>
                </c:pt>
                <c:pt idx="2537">
                  <c:v>140.819378023561</c:v>
                </c:pt>
                <c:pt idx="2538">
                  <c:v>140.874884282144</c:v>
                </c:pt>
                <c:pt idx="2539">
                  <c:v>140.93039054072599</c:v>
                </c:pt>
                <c:pt idx="2540">
                  <c:v>140.98589679930899</c:v>
                </c:pt>
                <c:pt idx="2541">
                  <c:v>141.04140305789099</c:v>
                </c:pt>
                <c:pt idx="2542">
                  <c:v>141.09690931647401</c:v>
                </c:pt>
                <c:pt idx="2543">
                  <c:v>141.15241557505601</c:v>
                </c:pt>
                <c:pt idx="2544">
                  <c:v>141.20792183363801</c:v>
                </c:pt>
                <c:pt idx="2545">
                  <c:v>141.26342809222101</c:v>
                </c:pt>
                <c:pt idx="2546">
                  <c:v>141.318934350803</c:v>
                </c:pt>
                <c:pt idx="2547">
                  <c:v>141.374440609386</c:v>
                </c:pt>
                <c:pt idx="2548">
                  <c:v>141.429946867968</c:v>
                </c:pt>
                <c:pt idx="2549">
                  <c:v>141.48545312655</c:v>
                </c:pt>
                <c:pt idx="2550">
                  <c:v>141.54095938513299</c:v>
                </c:pt>
                <c:pt idx="2551">
                  <c:v>141.59646564371499</c:v>
                </c:pt>
                <c:pt idx="2552">
                  <c:v>141.65197190229799</c:v>
                </c:pt>
                <c:pt idx="2553">
                  <c:v>141.70747816087999</c:v>
                </c:pt>
                <c:pt idx="2554">
                  <c:v>141.76298441946199</c:v>
                </c:pt>
                <c:pt idx="2555">
                  <c:v>141.81849067804501</c:v>
                </c:pt>
                <c:pt idx="2556">
                  <c:v>141.87399693662701</c:v>
                </c:pt>
                <c:pt idx="2557">
                  <c:v>141.92950319521</c:v>
                </c:pt>
                <c:pt idx="2558">
                  <c:v>141.985009453792</c:v>
                </c:pt>
                <c:pt idx="2559">
                  <c:v>142.040515712374</c:v>
                </c:pt>
                <c:pt idx="2560">
                  <c:v>142.096021970957</c:v>
                </c:pt>
                <c:pt idx="2561">
                  <c:v>142.151528229539</c:v>
                </c:pt>
                <c:pt idx="2562">
                  <c:v>142.20703448812199</c:v>
                </c:pt>
                <c:pt idx="2563">
                  <c:v>142.26254074670399</c:v>
                </c:pt>
                <c:pt idx="2564">
                  <c:v>142.31804700528599</c:v>
                </c:pt>
                <c:pt idx="2565">
                  <c:v>142.37355326386901</c:v>
                </c:pt>
                <c:pt idx="2566">
                  <c:v>142.42905952245101</c:v>
                </c:pt>
                <c:pt idx="2567">
                  <c:v>142.48456578103401</c:v>
                </c:pt>
                <c:pt idx="2568">
                  <c:v>142.54007203961601</c:v>
                </c:pt>
                <c:pt idx="2569">
                  <c:v>142.59557829819801</c:v>
                </c:pt>
                <c:pt idx="2570">
                  <c:v>142.651084556781</c:v>
                </c:pt>
                <c:pt idx="2571">
                  <c:v>142.706590815363</c:v>
                </c:pt>
                <c:pt idx="2572">
                  <c:v>142.76209707394599</c:v>
                </c:pt>
                <c:pt idx="2573">
                  <c:v>142.81760333252799</c:v>
                </c:pt>
                <c:pt idx="2574">
                  <c:v>142.87310959110999</c:v>
                </c:pt>
                <c:pt idx="2575">
                  <c:v>142.92861584969299</c:v>
                </c:pt>
                <c:pt idx="2576">
                  <c:v>142.98412210827499</c:v>
                </c:pt>
                <c:pt idx="2577">
                  <c:v>143.03962836685801</c:v>
                </c:pt>
                <c:pt idx="2578">
                  <c:v>143.09513462544001</c:v>
                </c:pt>
                <c:pt idx="2579">
                  <c:v>143.15064088402201</c:v>
                </c:pt>
                <c:pt idx="2580">
                  <c:v>143.206147142605</c:v>
                </c:pt>
                <c:pt idx="2581">
                  <c:v>143.261653401187</c:v>
                </c:pt>
                <c:pt idx="2582">
                  <c:v>143.31715965977</c:v>
                </c:pt>
                <c:pt idx="2583">
                  <c:v>143.372665918352</c:v>
                </c:pt>
                <c:pt idx="2584">
                  <c:v>143.42817217693499</c:v>
                </c:pt>
                <c:pt idx="2585">
                  <c:v>143.48367843551699</c:v>
                </c:pt>
                <c:pt idx="2586">
                  <c:v>143.53918469409899</c:v>
                </c:pt>
                <c:pt idx="2587">
                  <c:v>143.59469095268199</c:v>
                </c:pt>
                <c:pt idx="2588">
                  <c:v>143.65019721126399</c:v>
                </c:pt>
                <c:pt idx="2589">
                  <c:v>143.70570346984701</c:v>
                </c:pt>
                <c:pt idx="2590">
                  <c:v>143.76120972842901</c:v>
                </c:pt>
                <c:pt idx="2591">
                  <c:v>143.81671598701101</c:v>
                </c:pt>
                <c:pt idx="2592">
                  <c:v>143.872222245594</c:v>
                </c:pt>
                <c:pt idx="2593">
                  <c:v>143.927728504176</c:v>
                </c:pt>
                <c:pt idx="2594">
                  <c:v>143.983234762759</c:v>
                </c:pt>
                <c:pt idx="2595">
                  <c:v>144.038741021341</c:v>
                </c:pt>
                <c:pt idx="2596">
                  <c:v>144.094247279923</c:v>
                </c:pt>
                <c:pt idx="2597">
                  <c:v>144.14975353850599</c:v>
                </c:pt>
                <c:pt idx="2598">
                  <c:v>144.20525979708799</c:v>
                </c:pt>
                <c:pt idx="2599">
                  <c:v>144.26076605567101</c:v>
                </c:pt>
                <c:pt idx="2600">
                  <c:v>144.31627231425301</c:v>
                </c:pt>
                <c:pt idx="2601">
                  <c:v>144.37177857283501</c:v>
                </c:pt>
                <c:pt idx="2602">
                  <c:v>144.42728483141801</c:v>
                </c:pt>
                <c:pt idx="2603">
                  <c:v>144.48279109000001</c:v>
                </c:pt>
                <c:pt idx="2604">
                  <c:v>144.538297348583</c:v>
                </c:pt>
                <c:pt idx="2605">
                  <c:v>144.593803607165</c:v>
                </c:pt>
                <c:pt idx="2606">
                  <c:v>144.649309865747</c:v>
                </c:pt>
                <c:pt idx="2607">
                  <c:v>144.70481612432999</c:v>
                </c:pt>
                <c:pt idx="2608">
                  <c:v>144.76032238291199</c:v>
                </c:pt>
                <c:pt idx="2609">
                  <c:v>144.81582864149499</c:v>
                </c:pt>
                <c:pt idx="2610">
                  <c:v>144.87133490007699</c:v>
                </c:pt>
                <c:pt idx="2611">
                  <c:v>144.92684115865899</c:v>
                </c:pt>
                <c:pt idx="2612">
                  <c:v>144.98234741724201</c:v>
                </c:pt>
                <c:pt idx="2613">
                  <c:v>145.03785367582401</c:v>
                </c:pt>
                <c:pt idx="2614">
                  <c:v>145.093359934407</c:v>
                </c:pt>
                <c:pt idx="2615">
                  <c:v>145.148866192989</c:v>
                </c:pt>
                <c:pt idx="2616">
                  <c:v>145.204372451571</c:v>
                </c:pt>
                <c:pt idx="2617">
                  <c:v>145.259878710154</c:v>
                </c:pt>
                <c:pt idx="2618">
                  <c:v>145.315384968736</c:v>
                </c:pt>
                <c:pt idx="2619">
                  <c:v>145.37089122731899</c:v>
                </c:pt>
                <c:pt idx="2620">
                  <c:v>145.42639748590099</c:v>
                </c:pt>
                <c:pt idx="2621">
                  <c:v>145.48190374448399</c:v>
                </c:pt>
                <c:pt idx="2622">
                  <c:v>145.53741000306599</c:v>
                </c:pt>
                <c:pt idx="2623">
                  <c:v>145.59291626164801</c:v>
                </c:pt>
                <c:pt idx="2624">
                  <c:v>145.64842252023101</c:v>
                </c:pt>
                <c:pt idx="2625">
                  <c:v>145.70392877881301</c:v>
                </c:pt>
                <c:pt idx="2626">
                  <c:v>145.759435037396</c:v>
                </c:pt>
                <c:pt idx="2627">
                  <c:v>145.814941295978</c:v>
                </c:pt>
                <c:pt idx="2628">
                  <c:v>145.87044755456</c:v>
                </c:pt>
                <c:pt idx="2629">
                  <c:v>145.925953813143</c:v>
                </c:pt>
                <c:pt idx="2630">
                  <c:v>145.981460071725</c:v>
                </c:pt>
                <c:pt idx="2631">
                  <c:v>146.03696633030799</c:v>
                </c:pt>
                <c:pt idx="2632">
                  <c:v>146.09247258888999</c:v>
                </c:pt>
                <c:pt idx="2633">
                  <c:v>146.14797884747199</c:v>
                </c:pt>
                <c:pt idx="2634">
                  <c:v>146.20348510605501</c:v>
                </c:pt>
                <c:pt idx="2635">
                  <c:v>146.25899136463701</c:v>
                </c:pt>
                <c:pt idx="2636">
                  <c:v>146.31449762322001</c:v>
                </c:pt>
                <c:pt idx="2637">
                  <c:v>146.37000388180201</c:v>
                </c:pt>
                <c:pt idx="2638">
                  <c:v>146.42551014038401</c:v>
                </c:pt>
                <c:pt idx="2639">
                  <c:v>146.481016398967</c:v>
                </c:pt>
                <c:pt idx="2640">
                  <c:v>146.536522657549</c:v>
                </c:pt>
                <c:pt idx="2641">
                  <c:v>146.59202891613199</c:v>
                </c:pt>
                <c:pt idx="2642">
                  <c:v>146.64753517471399</c:v>
                </c:pt>
                <c:pt idx="2643">
                  <c:v>146.70304143329599</c:v>
                </c:pt>
                <c:pt idx="2644">
                  <c:v>146.75854769187899</c:v>
                </c:pt>
                <c:pt idx="2645">
                  <c:v>146.81405395046099</c:v>
                </c:pt>
                <c:pt idx="2646">
                  <c:v>146.86956020904401</c:v>
                </c:pt>
                <c:pt idx="2647">
                  <c:v>146.92506646762601</c:v>
                </c:pt>
                <c:pt idx="2648">
                  <c:v>146.98057272620801</c:v>
                </c:pt>
                <c:pt idx="2649">
                  <c:v>147.036078984791</c:v>
                </c:pt>
                <c:pt idx="2650">
                  <c:v>147.091585243373</c:v>
                </c:pt>
                <c:pt idx="2651">
                  <c:v>147.147091501956</c:v>
                </c:pt>
                <c:pt idx="2652">
                  <c:v>147.202597760538</c:v>
                </c:pt>
                <c:pt idx="2653">
                  <c:v>147.25810401912</c:v>
                </c:pt>
                <c:pt idx="2654">
                  <c:v>147.31361027770299</c:v>
                </c:pt>
                <c:pt idx="2655">
                  <c:v>147.36911653628499</c:v>
                </c:pt>
                <c:pt idx="2656">
                  <c:v>147.42462279486799</c:v>
                </c:pt>
                <c:pt idx="2657">
                  <c:v>147.48012905345001</c:v>
                </c:pt>
                <c:pt idx="2658">
                  <c:v>147.53563531203201</c:v>
                </c:pt>
                <c:pt idx="2659">
                  <c:v>147.59114157061501</c:v>
                </c:pt>
                <c:pt idx="2660">
                  <c:v>147.64664782919701</c:v>
                </c:pt>
                <c:pt idx="2661">
                  <c:v>147.70215408778</c:v>
                </c:pt>
                <c:pt idx="2662">
                  <c:v>147.757660346362</c:v>
                </c:pt>
                <c:pt idx="2663">
                  <c:v>147.813166604945</c:v>
                </c:pt>
                <c:pt idx="2664">
                  <c:v>147.868672863527</c:v>
                </c:pt>
                <c:pt idx="2665">
                  <c:v>147.924179122109</c:v>
                </c:pt>
                <c:pt idx="2666">
                  <c:v>147.97968538069199</c:v>
                </c:pt>
                <c:pt idx="2667">
                  <c:v>148.03519163927399</c:v>
                </c:pt>
                <c:pt idx="2668">
                  <c:v>148.09069789785701</c:v>
                </c:pt>
                <c:pt idx="2669">
                  <c:v>148.14620415643901</c:v>
                </c:pt>
                <c:pt idx="2670">
                  <c:v>148.20171041502101</c:v>
                </c:pt>
                <c:pt idx="2671">
                  <c:v>148.25721667360401</c:v>
                </c:pt>
                <c:pt idx="2672">
                  <c:v>148.31272293218601</c:v>
                </c:pt>
                <c:pt idx="2673">
                  <c:v>148.368229190769</c:v>
                </c:pt>
                <c:pt idx="2674">
                  <c:v>148.423735449351</c:v>
                </c:pt>
                <c:pt idx="2675">
                  <c:v>148.479241707933</c:v>
                </c:pt>
                <c:pt idx="2676">
                  <c:v>148.53474796651599</c:v>
                </c:pt>
                <c:pt idx="2677">
                  <c:v>148.59025422509799</c:v>
                </c:pt>
                <c:pt idx="2678">
                  <c:v>148.64576048368099</c:v>
                </c:pt>
                <c:pt idx="2679">
                  <c:v>148.70126674226299</c:v>
                </c:pt>
                <c:pt idx="2680">
                  <c:v>148.75677300084499</c:v>
                </c:pt>
                <c:pt idx="2681">
                  <c:v>148.81227925942801</c:v>
                </c:pt>
                <c:pt idx="2682">
                  <c:v>148.86778551801001</c:v>
                </c:pt>
                <c:pt idx="2683">
                  <c:v>148.923291776593</c:v>
                </c:pt>
                <c:pt idx="2684">
                  <c:v>148.978798035175</c:v>
                </c:pt>
                <c:pt idx="2685">
                  <c:v>149.034304293757</c:v>
                </c:pt>
                <c:pt idx="2686">
                  <c:v>149.08981055234</c:v>
                </c:pt>
                <c:pt idx="2687">
                  <c:v>149.145316810922</c:v>
                </c:pt>
                <c:pt idx="2688">
                  <c:v>149.20082306950499</c:v>
                </c:pt>
                <c:pt idx="2689">
                  <c:v>149.25632932808699</c:v>
                </c:pt>
                <c:pt idx="2690">
                  <c:v>149.31183558666899</c:v>
                </c:pt>
                <c:pt idx="2691">
                  <c:v>149.36734184525201</c:v>
                </c:pt>
                <c:pt idx="2692">
                  <c:v>149.42284810383401</c:v>
                </c:pt>
                <c:pt idx="2693">
                  <c:v>149.47835436241701</c:v>
                </c:pt>
                <c:pt idx="2694">
                  <c:v>149.53386062099901</c:v>
                </c:pt>
                <c:pt idx="2695">
                  <c:v>149.58936687958101</c:v>
                </c:pt>
                <c:pt idx="2696">
                  <c:v>149.644873138164</c:v>
                </c:pt>
                <c:pt idx="2697">
                  <c:v>149.700379396746</c:v>
                </c:pt>
                <c:pt idx="2698">
                  <c:v>149.755885655329</c:v>
                </c:pt>
                <c:pt idx="2699">
                  <c:v>149.811391913911</c:v>
                </c:pt>
                <c:pt idx="2700">
                  <c:v>149.86689817249299</c:v>
                </c:pt>
                <c:pt idx="2701">
                  <c:v>149.92240443107599</c:v>
                </c:pt>
                <c:pt idx="2702">
                  <c:v>149.97791068965799</c:v>
                </c:pt>
                <c:pt idx="2703">
                  <c:v>150.03341694824101</c:v>
                </c:pt>
                <c:pt idx="2704">
                  <c:v>150.08892320682301</c:v>
                </c:pt>
                <c:pt idx="2705">
                  <c:v>150.14442946540601</c:v>
                </c:pt>
                <c:pt idx="2706">
                  <c:v>150.19993572398801</c:v>
                </c:pt>
                <c:pt idx="2707">
                  <c:v>150.25544198257001</c:v>
                </c:pt>
                <c:pt idx="2708">
                  <c:v>150.310948241153</c:v>
                </c:pt>
                <c:pt idx="2709">
                  <c:v>150.366454499735</c:v>
                </c:pt>
                <c:pt idx="2710">
                  <c:v>150.42196075831799</c:v>
                </c:pt>
                <c:pt idx="2711">
                  <c:v>150.47746701689999</c:v>
                </c:pt>
                <c:pt idx="2712">
                  <c:v>150.53297327548199</c:v>
                </c:pt>
                <c:pt idx="2713">
                  <c:v>150.58847953406499</c:v>
                </c:pt>
                <c:pt idx="2714">
                  <c:v>150.64398579264699</c:v>
                </c:pt>
                <c:pt idx="2715">
                  <c:v>150.69949205123001</c:v>
                </c:pt>
                <c:pt idx="2716">
                  <c:v>150.75499830981201</c:v>
                </c:pt>
                <c:pt idx="2717">
                  <c:v>150.81050456839401</c:v>
                </c:pt>
                <c:pt idx="2718">
                  <c:v>150.866010826977</c:v>
                </c:pt>
                <c:pt idx="2719">
                  <c:v>150.921517085559</c:v>
                </c:pt>
                <c:pt idx="2720">
                  <c:v>150.977023344142</c:v>
                </c:pt>
                <c:pt idx="2721">
                  <c:v>151.032529602724</c:v>
                </c:pt>
                <c:pt idx="2722">
                  <c:v>151.088035861306</c:v>
                </c:pt>
                <c:pt idx="2723">
                  <c:v>151.14354211988899</c:v>
                </c:pt>
                <c:pt idx="2724">
                  <c:v>151.19904837847099</c:v>
                </c:pt>
                <c:pt idx="2725">
                  <c:v>151.25455463705401</c:v>
                </c:pt>
                <c:pt idx="2726">
                  <c:v>151.31006089563601</c:v>
                </c:pt>
                <c:pt idx="2727">
                  <c:v>151.36556715421801</c:v>
                </c:pt>
                <c:pt idx="2728">
                  <c:v>151.42107341280101</c:v>
                </c:pt>
                <c:pt idx="2729">
                  <c:v>151.47657967138301</c:v>
                </c:pt>
                <c:pt idx="2730">
                  <c:v>151.532085929966</c:v>
                </c:pt>
                <c:pt idx="2731">
                  <c:v>151.587592188548</c:v>
                </c:pt>
                <c:pt idx="2732">
                  <c:v>151.64309844713</c:v>
                </c:pt>
                <c:pt idx="2733">
                  <c:v>151.698604705713</c:v>
                </c:pt>
                <c:pt idx="2734">
                  <c:v>151.75411096429499</c:v>
                </c:pt>
                <c:pt idx="2735">
                  <c:v>151.80961722287799</c:v>
                </c:pt>
                <c:pt idx="2736">
                  <c:v>151.86512348145999</c:v>
                </c:pt>
                <c:pt idx="2737">
                  <c:v>151.92062974004199</c:v>
                </c:pt>
                <c:pt idx="2738">
                  <c:v>151.97613599862501</c:v>
                </c:pt>
                <c:pt idx="2739">
                  <c:v>152.03164225720701</c:v>
                </c:pt>
                <c:pt idx="2740">
                  <c:v>152.08714851579001</c:v>
                </c:pt>
                <c:pt idx="2741">
                  <c:v>152.14265477437201</c:v>
                </c:pt>
                <c:pt idx="2742">
                  <c:v>152.198161032954</c:v>
                </c:pt>
                <c:pt idx="2743">
                  <c:v>152.253667291537</c:v>
                </c:pt>
                <c:pt idx="2744">
                  <c:v>152.309173550119</c:v>
                </c:pt>
                <c:pt idx="2745">
                  <c:v>152.36467980870199</c:v>
                </c:pt>
                <c:pt idx="2746">
                  <c:v>152.42018606728399</c:v>
                </c:pt>
                <c:pt idx="2747">
                  <c:v>152.47569232586699</c:v>
                </c:pt>
                <c:pt idx="2748">
                  <c:v>152.53119858444899</c:v>
                </c:pt>
                <c:pt idx="2749">
                  <c:v>152.58670484303099</c:v>
                </c:pt>
                <c:pt idx="2750">
                  <c:v>152.64221110161401</c:v>
                </c:pt>
                <c:pt idx="2751">
                  <c:v>152.69771736019601</c:v>
                </c:pt>
                <c:pt idx="2752">
                  <c:v>152.753223618779</c:v>
                </c:pt>
                <c:pt idx="2753">
                  <c:v>152.808729877361</c:v>
                </c:pt>
                <c:pt idx="2754">
                  <c:v>152.864236135943</c:v>
                </c:pt>
                <c:pt idx="2755">
                  <c:v>152.919742394526</c:v>
                </c:pt>
                <c:pt idx="2756">
                  <c:v>152.975248653108</c:v>
                </c:pt>
                <c:pt idx="2757">
                  <c:v>153.03075491169099</c:v>
                </c:pt>
                <c:pt idx="2758">
                  <c:v>153.08626117027299</c:v>
                </c:pt>
                <c:pt idx="2759">
                  <c:v>153.14176742885499</c:v>
                </c:pt>
                <c:pt idx="2760">
                  <c:v>153.19727368743801</c:v>
                </c:pt>
                <c:pt idx="2761">
                  <c:v>153.25277994602001</c:v>
                </c:pt>
                <c:pt idx="2762">
                  <c:v>153.30828620460301</c:v>
                </c:pt>
                <c:pt idx="2763">
                  <c:v>153.36379246318501</c:v>
                </c:pt>
                <c:pt idx="2764">
                  <c:v>153.41929872176701</c:v>
                </c:pt>
                <c:pt idx="2765">
                  <c:v>153.47480498035</c:v>
                </c:pt>
                <c:pt idx="2766">
                  <c:v>153.530311238932</c:v>
                </c:pt>
                <c:pt idx="2767">
                  <c:v>153.585817497515</c:v>
                </c:pt>
                <c:pt idx="2768">
                  <c:v>153.64132375609699</c:v>
                </c:pt>
                <c:pt idx="2769">
                  <c:v>153.69683001467899</c:v>
                </c:pt>
                <c:pt idx="2770">
                  <c:v>153.75233627326199</c:v>
                </c:pt>
                <c:pt idx="2771">
                  <c:v>153.80784253184399</c:v>
                </c:pt>
                <c:pt idx="2772">
                  <c:v>153.86334879042701</c:v>
                </c:pt>
                <c:pt idx="2773">
                  <c:v>153.91885504900901</c:v>
                </c:pt>
                <c:pt idx="2774">
                  <c:v>153.97436130759101</c:v>
                </c:pt>
                <c:pt idx="2775">
                  <c:v>154.029867566174</c:v>
                </c:pt>
                <c:pt idx="2776">
                  <c:v>154.085373824756</c:v>
                </c:pt>
                <c:pt idx="2777">
                  <c:v>154.140880083339</c:v>
                </c:pt>
                <c:pt idx="2778">
                  <c:v>154.196386341921</c:v>
                </c:pt>
                <c:pt idx="2779">
                  <c:v>154.251892600503</c:v>
                </c:pt>
                <c:pt idx="2780">
                  <c:v>154.30739885908599</c:v>
                </c:pt>
                <c:pt idx="2781">
                  <c:v>154.36290511766799</c:v>
                </c:pt>
                <c:pt idx="2782">
                  <c:v>154.41841137625099</c:v>
                </c:pt>
                <c:pt idx="2783">
                  <c:v>154.47391763483299</c:v>
                </c:pt>
                <c:pt idx="2784">
                  <c:v>154.52942389341499</c:v>
                </c:pt>
                <c:pt idx="2785">
                  <c:v>154.58493015199801</c:v>
                </c:pt>
                <c:pt idx="2786">
                  <c:v>154.64043641058001</c:v>
                </c:pt>
                <c:pt idx="2787">
                  <c:v>154.695942669163</c:v>
                </c:pt>
                <c:pt idx="2788">
                  <c:v>154.751448927745</c:v>
                </c:pt>
                <c:pt idx="2789">
                  <c:v>154.806955186328</c:v>
                </c:pt>
                <c:pt idx="2790">
                  <c:v>154.86246144491</c:v>
                </c:pt>
                <c:pt idx="2791">
                  <c:v>154.917967703492</c:v>
                </c:pt>
                <c:pt idx="2792">
                  <c:v>154.97347396207499</c:v>
                </c:pt>
                <c:pt idx="2793">
                  <c:v>155.02898022065699</c:v>
                </c:pt>
                <c:pt idx="2794">
                  <c:v>155.08448647924001</c:v>
                </c:pt>
                <c:pt idx="2795">
                  <c:v>155.13999273782201</c:v>
                </c:pt>
                <c:pt idx="2796">
                  <c:v>155.19549899640401</c:v>
                </c:pt>
                <c:pt idx="2797">
                  <c:v>155.25100525498701</c:v>
                </c:pt>
                <c:pt idx="2798">
                  <c:v>155.30651151356901</c:v>
                </c:pt>
                <c:pt idx="2799">
                  <c:v>155.362017772152</c:v>
                </c:pt>
                <c:pt idx="2800">
                  <c:v>155.417524030734</c:v>
                </c:pt>
                <c:pt idx="2801">
                  <c:v>155.473030289316</c:v>
                </c:pt>
                <c:pt idx="2802">
                  <c:v>155.52853654789899</c:v>
                </c:pt>
                <c:pt idx="2803">
                  <c:v>155.58404280648099</c:v>
                </c:pt>
                <c:pt idx="2804">
                  <c:v>155.63954906506399</c:v>
                </c:pt>
                <c:pt idx="2805">
                  <c:v>155.69505532364599</c:v>
                </c:pt>
                <c:pt idx="2806">
                  <c:v>155.75056158222799</c:v>
                </c:pt>
                <c:pt idx="2807">
                  <c:v>155.80606784081101</c:v>
                </c:pt>
                <c:pt idx="2808">
                  <c:v>155.86157409939301</c:v>
                </c:pt>
                <c:pt idx="2809">
                  <c:v>155.917080357976</c:v>
                </c:pt>
                <c:pt idx="2810">
                  <c:v>155.972586616558</c:v>
                </c:pt>
                <c:pt idx="2811">
                  <c:v>156.02809287514</c:v>
                </c:pt>
                <c:pt idx="2812">
                  <c:v>156.083599133723</c:v>
                </c:pt>
                <c:pt idx="2813">
                  <c:v>156.139105392305</c:v>
                </c:pt>
                <c:pt idx="2814">
                  <c:v>156.19461165088799</c:v>
                </c:pt>
                <c:pt idx="2815">
                  <c:v>156.25011790946999</c:v>
                </c:pt>
                <c:pt idx="2816">
                  <c:v>156.30562416805199</c:v>
                </c:pt>
                <c:pt idx="2817">
                  <c:v>156.36113042663499</c:v>
                </c:pt>
                <c:pt idx="2818">
                  <c:v>156.41663668521699</c:v>
                </c:pt>
                <c:pt idx="2819">
                  <c:v>156.47214294380001</c:v>
                </c:pt>
                <c:pt idx="2820">
                  <c:v>156.52764920238201</c:v>
                </c:pt>
                <c:pt idx="2821">
                  <c:v>156.58315546096401</c:v>
                </c:pt>
                <c:pt idx="2822">
                  <c:v>156.638661719547</c:v>
                </c:pt>
                <c:pt idx="2823">
                  <c:v>156.694167978129</c:v>
                </c:pt>
                <c:pt idx="2824">
                  <c:v>156.749674236712</c:v>
                </c:pt>
                <c:pt idx="2825">
                  <c:v>156.805180495294</c:v>
                </c:pt>
                <c:pt idx="2826">
                  <c:v>156.86068675387699</c:v>
                </c:pt>
                <c:pt idx="2827">
                  <c:v>156.91619301245899</c:v>
                </c:pt>
                <c:pt idx="2828">
                  <c:v>156.97169927104099</c:v>
                </c:pt>
                <c:pt idx="2829">
                  <c:v>157.02720552962401</c:v>
                </c:pt>
                <c:pt idx="2830">
                  <c:v>157.08271178820601</c:v>
                </c:pt>
                <c:pt idx="2831">
                  <c:v>157.13821804678901</c:v>
                </c:pt>
                <c:pt idx="2832">
                  <c:v>157.19372430537101</c:v>
                </c:pt>
                <c:pt idx="2833">
                  <c:v>157.24923056395301</c:v>
                </c:pt>
                <c:pt idx="2834">
                  <c:v>157.304736822536</c:v>
                </c:pt>
                <c:pt idx="2835">
                  <c:v>157.360243081118</c:v>
                </c:pt>
                <c:pt idx="2836">
                  <c:v>157.41574933970099</c:v>
                </c:pt>
                <c:pt idx="2837">
                  <c:v>157.47125559828299</c:v>
                </c:pt>
                <c:pt idx="2838">
                  <c:v>157.52676185686499</c:v>
                </c:pt>
                <c:pt idx="2839">
                  <c:v>157.58226811544799</c:v>
                </c:pt>
                <c:pt idx="2840">
                  <c:v>157.63777437402999</c:v>
                </c:pt>
                <c:pt idx="2841">
                  <c:v>157.69328063261301</c:v>
                </c:pt>
                <c:pt idx="2842">
                  <c:v>157.74878689119501</c:v>
                </c:pt>
                <c:pt idx="2843">
                  <c:v>157.80429314977701</c:v>
                </c:pt>
                <c:pt idx="2844">
                  <c:v>157.85979940836</c:v>
                </c:pt>
                <c:pt idx="2845">
                  <c:v>157.915305666942</c:v>
                </c:pt>
                <c:pt idx="2846">
                  <c:v>157.970811925525</c:v>
                </c:pt>
                <c:pt idx="2847">
                  <c:v>158.026318184107</c:v>
                </c:pt>
                <c:pt idx="2848">
                  <c:v>158.081824442689</c:v>
                </c:pt>
                <c:pt idx="2849">
                  <c:v>158.13733070127199</c:v>
                </c:pt>
                <c:pt idx="2850">
                  <c:v>158.19283695985399</c:v>
                </c:pt>
                <c:pt idx="2851">
                  <c:v>158.24834321843699</c:v>
                </c:pt>
                <c:pt idx="2852">
                  <c:v>158.30384947701901</c:v>
                </c:pt>
                <c:pt idx="2853">
                  <c:v>158.35935573560101</c:v>
                </c:pt>
                <c:pt idx="2854">
                  <c:v>158.41486199418401</c:v>
                </c:pt>
                <c:pt idx="2855">
                  <c:v>158.47036825276601</c:v>
                </c:pt>
                <c:pt idx="2856">
                  <c:v>158.525874511349</c:v>
                </c:pt>
                <c:pt idx="2857">
                  <c:v>158.581380769931</c:v>
                </c:pt>
                <c:pt idx="2858">
                  <c:v>158.636887028513</c:v>
                </c:pt>
                <c:pt idx="2859">
                  <c:v>158.692393287096</c:v>
                </c:pt>
                <c:pt idx="2860">
                  <c:v>158.747899545678</c:v>
                </c:pt>
                <c:pt idx="2861">
                  <c:v>158.80340580426099</c:v>
                </c:pt>
                <c:pt idx="2862">
                  <c:v>158.85891206284299</c:v>
                </c:pt>
                <c:pt idx="2863">
                  <c:v>158.91441832142601</c:v>
                </c:pt>
                <c:pt idx="2864">
                  <c:v>158.96992458000801</c:v>
                </c:pt>
                <c:pt idx="2865">
                  <c:v>159.02543083859001</c:v>
                </c:pt>
                <c:pt idx="2866">
                  <c:v>159.08093709717301</c:v>
                </c:pt>
                <c:pt idx="2867">
                  <c:v>159.13644335575501</c:v>
                </c:pt>
                <c:pt idx="2868">
                  <c:v>159.191949614338</c:v>
                </c:pt>
                <c:pt idx="2869">
                  <c:v>159.24745587292</c:v>
                </c:pt>
                <c:pt idx="2870">
                  <c:v>159.302962131502</c:v>
                </c:pt>
                <c:pt idx="2871">
                  <c:v>159.35846839008499</c:v>
                </c:pt>
                <c:pt idx="2872">
                  <c:v>159.41397464866699</c:v>
                </c:pt>
                <c:pt idx="2873">
                  <c:v>159.46948090724999</c:v>
                </c:pt>
                <c:pt idx="2874">
                  <c:v>159.52498716583199</c:v>
                </c:pt>
                <c:pt idx="2875">
                  <c:v>159.58049342441399</c:v>
                </c:pt>
                <c:pt idx="2876">
                  <c:v>159.63599968299701</c:v>
                </c:pt>
                <c:pt idx="2877">
                  <c:v>159.69150594157901</c:v>
                </c:pt>
                <c:pt idx="2878">
                  <c:v>159.747012200162</c:v>
                </c:pt>
                <c:pt idx="2879">
                  <c:v>159.802518458744</c:v>
                </c:pt>
                <c:pt idx="2880">
                  <c:v>159.858024717326</c:v>
                </c:pt>
                <c:pt idx="2881">
                  <c:v>159.913530975909</c:v>
                </c:pt>
                <c:pt idx="2882">
                  <c:v>159.969037234491</c:v>
                </c:pt>
                <c:pt idx="2883">
                  <c:v>160.02454349307399</c:v>
                </c:pt>
                <c:pt idx="2884">
                  <c:v>160.08004975165599</c:v>
                </c:pt>
                <c:pt idx="2885">
                  <c:v>160.13555601023799</c:v>
                </c:pt>
                <c:pt idx="2886">
                  <c:v>160.19106226882101</c:v>
                </c:pt>
                <c:pt idx="2887">
                  <c:v>160.24656852740301</c:v>
                </c:pt>
                <c:pt idx="2888">
                  <c:v>160.30207478598601</c:v>
                </c:pt>
                <c:pt idx="2889">
                  <c:v>160.35758104456801</c:v>
                </c:pt>
                <c:pt idx="2890">
                  <c:v>160.41308730315001</c:v>
                </c:pt>
                <c:pt idx="2891">
                  <c:v>160.468593561733</c:v>
                </c:pt>
                <c:pt idx="2892">
                  <c:v>160.524099820315</c:v>
                </c:pt>
                <c:pt idx="2893">
                  <c:v>160.579606078898</c:v>
                </c:pt>
                <c:pt idx="2894">
                  <c:v>160.63511233748</c:v>
                </c:pt>
                <c:pt idx="2895">
                  <c:v>160.690618596062</c:v>
                </c:pt>
                <c:pt idx="2896">
                  <c:v>160.74612485464499</c:v>
                </c:pt>
                <c:pt idx="2897">
                  <c:v>160.80163111322699</c:v>
                </c:pt>
                <c:pt idx="2898">
                  <c:v>160.85713737181001</c:v>
                </c:pt>
                <c:pt idx="2899">
                  <c:v>160.91264363039201</c:v>
                </c:pt>
                <c:pt idx="2900">
                  <c:v>160.96814988897401</c:v>
                </c:pt>
                <c:pt idx="2901">
                  <c:v>161.02365614755701</c:v>
                </c:pt>
                <c:pt idx="2902">
                  <c:v>161.07916240613901</c:v>
                </c:pt>
                <c:pt idx="2903">
                  <c:v>161.134668664722</c:v>
                </c:pt>
                <c:pt idx="2904">
                  <c:v>161.190174923304</c:v>
                </c:pt>
                <c:pt idx="2905">
                  <c:v>161.24568118188699</c:v>
                </c:pt>
                <c:pt idx="2906">
                  <c:v>161.30118744046899</c:v>
                </c:pt>
                <c:pt idx="2907">
                  <c:v>161.35669369905099</c:v>
                </c:pt>
                <c:pt idx="2908">
                  <c:v>161.41219995763399</c:v>
                </c:pt>
                <c:pt idx="2909">
                  <c:v>161.46770621621599</c:v>
                </c:pt>
                <c:pt idx="2910">
                  <c:v>161.52321247479901</c:v>
                </c:pt>
                <c:pt idx="2911">
                  <c:v>161.57871873338101</c:v>
                </c:pt>
                <c:pt idx="2912">
                  <c:v>161.63422499196301</c:v>
                </c:pt>
                <c:pt idx="2913">
                  <c:v>161.689731250546</c:v>
                </c:pt>
                <c:pt idx="2914">
                  <c:v>161.745237509128</c:v>
                </c:pt>
                <c:pt idx="2915">
                  <c:v>161.800743767711</c:v>
                </c:pt>
                <c:pt idx="2916">
                  <c:v>161.856250026293</c:v>
                </c:pt>
                <c:pt idx="2917">
                  <c:v>161.911756284875</c:v>
                </c:pt>
                <c:pt idx="2918">
                  <c:v>161.96726254345799</c:v>
                </c:pt>
                <c:pt idx="2919">
                  <c:v>162.02276880203999</c:v>
                </c:pt>
                <c:pt idx="2920">
                  <c:v>162.07827506062301</c:v>
                </c:pt>
                <c:pt idx="2921">
                  <c:v>162.13378131920501</c:v>
                </c:pt>
                <c:pt idx="2922">
                  <c:v>162.18928757778701</c:v>
                </c:pt>
                <c:pt idx="2923">
                  <c:v>162.24479383637001</c:v>
                </c:pt>
                <c:pt idx="2924">
                  <c:v>162.30030009495201</c:v>
                </c:pt>
                <c:pt idx="2925">
                  <c:v>162.355806353535</c:v>
                </c:pt>
                <c:pt idx="2926">
                  <c:v>162.411312612117</c:v>
                </c:pt>
                <c:pt idx="2927">
                  <c:v>162.466818870699</c:v>
                </c:pt>
                <c:pt idx="2928">
                  <c:v>162.522325129282</c:v>
                </c:pt>
                <c:pt idx="2929">
                  <c:v>162.57783138786399</c:v>
                </c:pt>
                <c:pt idx="2930">
                  <c:v>162.63333764644699</c:v>
                </c:pt>
                <c:pt idx="2931">
                  <c:v>162.68884390502899</c:v>
                </c:pt>
                <c:pt idx="2932">
                  <c:v>162.74435016361099</c:v>
                </c:pt>
                <c:pt idx="2933">
                  <c:v>162.79985642219401</c:v>
                </c:pt>
                <c:pt idx="2934">
                  <c:v>162.85536268077601</c:v>
                </c:pt>
                <c:pt idx="2935">
                  <c:v>162.91086893935901</c:v>
                </c:pt>
                <c:pt idx="2936">
                  <c:v>162.96637519794101</c:v>
                </c:pt>
                <c:pt idx="2937">
                  <c:v>163.021881456523</c:v>
                </c:pt>
                <c:pt idx="2938">
                  <c:v>163.077387715106</c:v>
                </c:pt>
                <c:pt idx="2939">
                  <c:v>163.132893973688</c:v>
                </c:pt>
                <c:pt idx="2940">
                  <c:v>163.18840023227099</c:v>
                </c:pt>
                <c:pt idx="2941">
                  <c:v>163.24390649085299</c:v>
                </c:pt>
                <c:pt idx="2942">
                  <c:v>163.29941274943599</c:v>
                </c:pt>
                <c:pt idx="2943">
                  <c:v>163.35491900801799</c:v>
                </c:pt>
                <c:pt idx="2944">
                  <c:v>163.41042526659999</c:v>
                </c:pt>
                <c:pt idx="2945">
                  <c:v>163.46593152518301</c:v>
                </c:pt>
                <c:pt idx="2946">
                  <c:v>163.52143778376501</c:v>
                </c:pt>
                <c:pt idx="2947">
                  <c:v>163.576944042348</c:v>
                </c:pt>
                <c:pt idx="2948">
                  <c:v>163.63245030093</c:v>
                </c:pt>
                <c:pt idx="2949">
                  <c:v>163.687956559512</c:v>
                </c:pt>
                <c:pt idx="2950">
                  <c:v>163.743462818095</c:v>
                </c:pt>
                <c:pt idx="2951">
                  <c:v>163.798969076677</c:v>
                </c:pt>
                <c:pt idx="2952">
                  <c:v>163.85447533525999</c:v>
                </c:pt>
                <c:pt idx="2953">
                  <c:v>163.90998159384199</c:v>
                </c:pt>
                <c:pt idx="2954">
                  <c:v>163.96548785242399</c:v>
                </c:pt>
                <c:pt idx="2955">
                  <c:v>164.02099411100701</c:v>
                </c:pt>
                <c:pt idx="2956">
                  <c:v>164.07650036958901</c:v>
                </c:pt>
                <c:pt idx="2957">
                  <c:v>164.13200662817201</c:v>
                </c:pt>
                <c:pt idx="2958">
                  <c:v>164.18751288675401</c:v>
                </c:pt>
                <c:pt idx="2959">
                  <c:v>164.24301914533601</c:v>
                </c:pt>
                <c:pt idx="2960">
                  <c:v>164.298525403919</c:v>
                </c:pt>
                <c:pt idx="2961">
                  <c:v>164.354031662501</c:v>
                </c:pt>
                <c:pt idx="2962">
                  <c:v>164.409537921084</c:v>
                </c:pt>
                <c:pt idx="2963">
                  <c:v>164.46504417966599</c:v>
                </c:pt>
                <c:pt idx="2964">
                  <c:v>164.52055043824799</c:v>
                </c:pt>
                <c:pt idx="2965">
                  <c:v>164.57605669683099</c:v>
                </c:pt>
                <c:pt idx="2966">
                  <c:v>164.63156295541299</c:v>
                </c:pt>
                <c:pt idx="2967">
                  <c:v>164.68706921399601</c:v>
                </c:pt>
                <c:pt idx="2968">
                  <c:v>164.74257547257801</c:v>
                </c:pt>
                <c:pt idx="2969">
                  <c:v>164.79808173116001</c:v>
                </c:pt>
                <c:pt idx="2970">
                  <c:v>164.853587989743</c:v>
                </c:pt>
                <c:pt idx="2971">
                  <c:v>164.909094248325</c:v>
                </c:pt>
                <c:pt idx="2972">
                  <c:v>164.964600506908</c:v>
                </c:pt>
                <c:pt idx="2973">
                  <c:v>165.02010676549</c:v>
                </c:pt>
                <c:pt idx="2974">
                  <c:v>165.075613024072</c:v>
                </c:pt>
                <c:pt idx="2975">
                  <c:v>165.13111928265499</c:v>
                </c:pt>
                <c:pt idx="2976">
                  <c:v>165.18662554123699</c:v>
                </c:pt>
                <c:pt idx="2977">
                  <c:v>165.24213179981999</c:v>
                </c:pt>
                <c:pt idx="2978">
                  <c:v>165.29763805840199</c:v>
                </c:pt>
                <c:pt idx="2979">
                  <c:v>165.35314431698399</c:v>
                </c:pt>
                <c:pt idx="2980">
                  <c:v>165.40865057556701</c:v>
                </c:pt>
                <c:pt idx="2981">
                  <c:v>165.46415683414901</c:v>
                </c:pt>
                <c:pt idx="2982">
                  <c:v>165.519663092732</c:v>
                </c:pt>
                <c:pt idx="2983">
                  <c:v>165.575169351314</c:v>
                </c:pt>
                <c:pt idx="2984">
                  <c:v>165.630675609897</c:v>
                </c:pt>
                <c:pt idx="2985">
                  <c:v>165.686181868479</c:v>
                </c:pt>
                <c:pt idx="2986">
                  <c:v>165.741688127061</c:v>
                </c:pt>
                <c:pt idx="2987">
                  <c:v>165.79719438564399</c:v>
                </c:pt>
                <c:pt idx="2988">
                  <c:v>165.85270064422599</c:v>
                </c:pt>
                <c:pt idx="2989">
                  <c:v>165.90820690280901</c:v>
                </c:pt>
                <c:pt idx="2990">
                  <c:v>165.96371316139101</c:v>
                </c:pt>
                <c:pt idx="2991">
                  <c:v>166.01921941997301</c:v>
                </c:pt>
                <c:pt idx="2992">
                  <c:v>166.07472567855601</c:v>
                </c:pt>
                <c:pt idx="2993">
                  <c:v>166.13023193713801</c:v>
                </c:pt>
                <c:pt idx="2994">
                  <c:v>166.185738195721</c:v>
                </c:pt>
                <c:pt idx="2995">
                  <c:v>166.241244454303</c:v>
                </c:pt>
                <c:pt idx="2996">
                  <c:v>166.296750712885</c:v>
                </c:pt>
                <c:pt idx="2997">
                  <c:v>166.35225697146799</c:v>
                </c:pt>
                <c:pt idx="2998">
                  <c:v>166.40776323004999</c:v>
                </c:pt>
                <c:pt idx="2999">
                  <c:v>166.46326948863299</c:v>
                </c:pt>
                <c:pt idx="3000">
                  <c:v>166.51877574721499</c:v>
                </c:pt>
                <c:pt idx="3001">
                  <c:v>166.57428200579699</c:v>
                </c:pt>
                <c:pt idx="3002">
                  <c:v>166.62978826438001</c:v>
                </c:pt>
                <c:pt idx="3003">
                  <c:v>166.68529452296201</c:v>
                </c:pt>
                <c:pt idx="3004">
                  <c:v>166.740800781545</c:v>
                </c:pt>
                <c:pt idx="3005">
                  <c:v>166.796307040127</c:v>
                </c:pt>
                <c:pt idx="3006">
                  <c:v>166.851813298709</c:v>
                </c:pt>
                <c:pt idx="3007">
                  <c:v>166.907319557292</c:v>
                </c:pt>
                <c:pt idx="3008">
                  <c:v>166.962825815874</c:v>
                </c:pt>
                <c:pt idx="3009">
                  <c:v>167.01833207445699</c:v>
                </c:pt>
                <c:pt idx="3010">
                  <c:v>167.07383833303899</c:v>
                </c:pt>
                <c:pt idx="3011">
                  <c:v>167.12934459162099</c:v>
                </c:pt>
                <c:pt idx="3012">
                  <c:v>167.18485085020399</c:v>
                </c:pt>
                <c:pt idx="3013">
                  <c:v>167.24035710878599</c:v>
                </c:pt>
                <c:pt idx="3014">
                  <c:v>167.29586336736901</c:v>
                </c:pt>
                <c:pt idx="3015">
                  <c:v>167.35136962595101</c:v>
                </c:pt>
                <c:pt idx="3016">
                  <c:v>167.40687588453301</c:v>
                </c:pt>
                <c:pt idx="3017">
                  <c:v>167.462382143116</c:v>
                </c:pt>
                <c:pt idx="3018">
                  <c:v>167.517888401698</c:v>
                </c:pt>
                <c:pt idx="3019">
                  <c:v>167.573394660281</c:v>
                </c:pt>
                <c:pt idx="3020">
                  <c:v>167.628900918863</c:v>
                </c:pt>
                <c:pt idx="3021">
                  <c:v>167.684407177445</c:v>
                </c:pt>
                <c:pt idx="3022">
                  <c:v>167.73991343602799</c:v>
                </c:pt>
                <c:pt idx="3023">
                  <c:v>167.79541969460999</c:v>
                </c:pt>
                <c:pt idx="3024">
                  <c:v>167.85092595319301</c:v>
                </c:pt>
                <c:pt idx="3025">
                  <c:v>167.90643221177501</c:v>
                </c:pt>
                <c:pt idx="3026">
                  <c:v>167.96193847035801</c:v>
                </c:pt>
                <c:pt idx="3027">
                  <c:v>168.01744472894001</c:v>
                </c:pt>
                <c:pt idx="3028">
                  <c:v>168.07295098752201</c:v>
                </c:pt>
                <c:pt idx="3029">
                  <c:v>168.128457246105</c:v>
                </c:pt>
                <c:pt idx="3030">
                  <c:v>168.183963504687</c:v>
                </c:pt>
                <c:pt idx="3031">
                  <c:v>168.23946976326999</c:v>
                </c:pt>
                <c:pt idx="3032">
                  <c:v>168.29497602185199</c:v>
                </c:pt>
                <c:pt idx="3033">
                  <c:v>168.35048228043399</c:v>
                </c:pt>
                <c:pt idx="3034">
                  <c:v>168.40598853901699</c:v>
                </c:pt>
                <c:pt idx="3035">
                  <c:v>168.46149479759899</c:v>
                </c:pt>
                <c:pt idx="3036">
                  <c:v>168.51700105618201</c:v>
                </c:pt>
                <c:pt idx="3037">
                  <c:v>168.57250731476401</c:v>
                </c:pt>
                <c:pt idx="3038">
                  <c:v>168.62801357334601</c:v>
                </c:pt>
                <c:pt idx="3039">
                  <c:v>168.683519831929</c:v>
                </c:pt>
                <c:pt idx="3040">
                  <c:v>168.739026090511</c:v>
                </c:pt>
                <c:pt idx="3041">
                  <c:v>168.794532349094</c:v>
                </c:pt>
                <c:pt idx="3042">
                  <c:v>168.850038607676</c:v>
                </c:pt>
                <c:pt idx="3043">
                  <c:v>168.905544866258</c:v>
                </c:pt>
                <c:pt idx="3044">
                  <c:v>168.96105112484099</c:v>
                </c:pt>
                <c:pt idx="3045">
                  <c:v>169.01655738342299</c:v>
                </c:pt>
                <c:pt idx="3046">
                  <c:v>169.07206364200599</c:v>
                </c:pt>
                <c:pt idx="3047">
                  <c:v>169.12756990058801</c:v>
                </c:pt>
                <c:pt idx="3048">
                  <c:v>169.18307615917001</c:v>
                </c:pt>
                <c:pt idx="3049">
                  <c:v>169.23858241775301</c:v>
                </c:pt>
                <c:pt idx="3050">
                  <c:v>169.29408867633501</c:v>
                </c:pt>
                <c:pt idx="3051">
                  <c:v>169.349594934918</c:v>
                </c:pt>
                <c:pt idx="3052">
                  <c:v>169.4051011935</c:v>
                </c:pt>
                <c:pt idx="3053">
                  <c:v>169.460607452082</c:v>
                </c:pt>
                <c:pt idx="3054">
                  <c:v>169.516113710665</c:v>
                </c:pt>
                <c:pt idx="3055">
                  <c:v>169.571619969247</c:v>
                </c:pt>
                <c:pt idx="3056">
                  <c:v>169.62712622782999</c:v>
                </c:pt>
                <c:pt idx="3057">
                  <c:v>169.68263248641199</c:v>
                </c:pt>
                <c:pt idx="3058">
                  <c:v>169.73813874499399</c:v>
                </c:pt>
                <c:pt idx="3059">
                  <c:v>169.79364500357701</c:v>
                </c:pt>
                <c:pt idx="3060">
                  <c:v>169.84915126215901</c:v>
                </c:pt>
                <c:pt idx="3061">
                  <c:v>169.90465752074201</c:v>
                </c:pt>
                <c:pt idx="3062">
                  <c:v>169.96016377932401</c:v>
                </c:pt>
                <c:pt idx="3063">
                  <c:v>170.01567003790601</c:v>
                </c:pt>
                <c:pt idx="3064">
                  <c:v>170.071176296489</c:v>
                </c:pt>
                <c:pt idx="3065">
                  <c:v>170.126682555071</c:v>
                </c:pt>
                <c:pt idx="3066">
                  <c:v>170.18218881365399</c:v>
                </c:pt>
                <c:pt idx="3067">
                  <c:v>170.23769507223599</c:v>
                </c:pt>
                <c:pt idx="3068">
                  <c:v>170.29320133081899</c:v>
                </c:pt>
                <c:pt idx="3069">
                  <c:v>170.34870758940099</c:v>
                </c:pt>
                <c:pt idx="3070">
                  <c:v>170.40421384798299</c:v>
                </c:pt>
                <c:pt idx="3071">
                  <c:v>170.45972010656601</c:v>
                </c:pt>
                <c:pt idx="3072">
                  <c:v>170.51522636514801</c:v>
                </c:pt>
                <c:pt idx="3073">
                  <c:v>170.570732623731</c:v>
                </c:pt>
                <c:pt idx="3074">
                  <c:v>170.626238882313</c:v>
                </c:pt>
                <c:pt idx="3075">
                  <c:v>170.681745140895</c:v>
                </c:pt>
                <c:pt idx="3076">
                  <c:v>170.737251399478</c:v>
                </c:pt>
                <c:pt idx="3077">
                  <c:v>170.79275765806</c:v>
                </c:pt>
                <c:pt idx="3078">
                  <c:v>170.84826391664299</c:v>
                </c:pt>
                <c:pt idx="3079">
                  <c:v>170.90377017522499</c:v>
                </c:pt>
                <c:pt idx="3080">
                  <c:v>170.95927643380699</c:v>
                </c:pt>
                <c:pt idx="3081">
                  <c:v>171.01478269239001</c:v>
                </c:pt>
                <c:pt idx="3082">
                  <c:v>171.07028895097201</c:v>
                </c:pt>
                <c:pt idx="3083">
                  <c:v>171.12579520955501</c:v>
                </c:pt>
                <c:pt idx="3084">
                  <c:v>171.18130146813701</c:v>
                </c:pt>
                <c:pt idx="3085">
                  <c:v>171.23680772671901</c:v>
                </c:pt>
                <c:pt idx="3086">
                  <c:v>171.292313985302</c:v>
                </c:pt>
                <c:pt idx="3087">
                  <c:v>171.347820243884</c:v>
                </c:pt>
                <c:pt idx="3088">
                  <c:v>171.403326502467</c:v>
                </c:pt>
                <c:pt idx="3089">
                  <c:v>171.458832761049</c:v>
                </c:pt>
                <c:pt idx="3090">
                  <c:v>171.514339019631</c:v>
                </c:pt>
                <c:pt idx="3091">
                  <c:v>171.56984527821399</c:v>
                </c:pt>
                <c:pt idx="3092">
                  <c:v>171.62535153679599</c:v>
                </c:pt>
                <c:pt idx="3093">
                  <c:v>171.68085779537901</c:v>
                </c:pt>
                <c:pt idx="3094">
                  <c:v>171.73636405396101</c:v>
                </c:pt>
                <c:pt idx="3095">
                  <c:v>171.79187031254301</c:v>
                </c:pt>
                <c:pt idx="3096">
                  <c:v>171.84737657112601</c:v>
                </c:pt>
                <c:pt idx="3097">
                  <c:v>171.90288282970801</c:v>
                </c:pt>
                <c:pt idx="3098">
                  <c:v>171.958389088291</c:v>
                </c:pt>
                <c:pt idx="3099">
                  <c:v>172.013895346873</c:v>
                </c:pt>
                <c:pt idx="3100">
                  <c:v>172.069401605455</c:v>
                </c:pt>
                <c:pt idx="3101">
                  <c:v>172.12490786403799</c:v>
                </c:pt>
                <c:pt idx="3102">
                  <c:v>172.18041412261999</c:v>
                </c:pt>
                <c:pt idx="3103">
                  <c:v>172.23592038120299</c:v>
                </c:pt>
                <c:pt idx="3104">
                  <c:v>172.29142663978499</c:v>
                </c:pt>
                <c:pt idx="3105">
                  <c:v>172.34693289836699</c:v>
                </c:pt>
                <c:pt idx="3106">
                  <c:v>172.40243915695001</c:v>
                </c:pt>
                <c:pt idx="3107">
                  <c:v>172.45794541553201</c:v>
                </c:pt>
                <c:pt idx="3108">
                  <c:v>172.513451674115</c:v>
                </c:pt>
                <c:pt idx="3109">
                  <c:v>172.568957932697</c:v>
                </c:pt>
                <c:pt idx="3110">
                  <c:v>172.62446419128</c:v>
                </c:pt>
                <c:pt idx="3111">
                  <c:v>172.679970449862</c:v>
                </c:pt>
                <c:pt idx="3112">
                  <c:v>172.735476708444</c:v>
                </c:pt>
                <c:pt idx="3113">
                  <c:v>172.79098296702699</c:v>
                </c:pt>
                <c:pt idx="3114">
                  <c:v>172.84648922560899</c:v>
                </c:pt>
                <c:pt idx="3115">
                  <c:v>172.90199548419201</c:v>
                </c:pt>
                <c:pt idx="3116">
                  <c:v>172.95750174277401</c:v>
                </c:pt>
                <c:pt idx="3117">
                  <c:v>173.01300800135601</c:v>
                </c:pt>
                <c:pt idx="3118">
                  <c:v>173.06851425993901</c:v>
                </c:pt>
                <c:pt idx="3119">
                  <c:v>173.12402051852101</c:v>
                </c:pt>
                <c:pt idx="3120">
                  <c:v>173.179526777104</c:v>
                </c:pt>
                <c:pt idx="3121">
                  <c:v>173.235033035686</c:v>
                </c:pt>
                <c:pt idx="3122">
                  <c:v>173.290539294268</c:v>
                </c:pt>
                <c:pt idx="3123">
                  <c:v>173.346045552851</c:v>
                </c:pt>
                <c:pt idx="3124">
                  <c:v>173.401551811433</c:v>
                </c:pt>
                <c:pt idx="3125">
                  <c:v>173.45705807001599</c:v>
                </c:pt>
                <c:pt idx="3126">
                  <c:v>173.51256432859799</c:v>
                </c:pt>
                <c:pt idx="3127">
                  <c:v>173.56807058717999</c:v>
                </c:pt>
                <c:pt idx="3128">
                  <c:v>173.62357684576301</c:v>
                </c:pt>
                <c:pt idx="3129">
                  <c:v>173.67908310434501</c:v>
                </c:pt>
                <c:pt idx="3130">
                  <c:v>173.73458936292801</c:v>
                </c:pt>
                <c:pt idx="3131">
                  <c:v>173.79009562151001</c:v>
                </c:pt>
                <c:pt idx="3132">
                  <c:v>173.845601880092</c:v>
                </c:pt>
                <c:pt idx="3133">
                  <c:v>173.901108138675</c:v>
                </c:pt>
                <c:pt idx="3134">
                  <c:v>173.956614397257</c:v>
                </c:pt>
                <c:pt idx="3135">
                  <c:v>174.01212065583999</c:v>
                </c:pt>
                <c:pt idx="3136">
                  <c:v>174.06762691442199</c:v>
                </c:pt>
                <c:pt idx="3137">
                  <c:v>174.12313317300399</c:v>
                </c:pt>
                <c:pt idx="3138">
                  <c:v>174.17863943158699</c:v>
                </c:pt>
                <c:pt idx="3139">
                  <c:v>174.23414569016899</c:v>
                </c:pt>
                <c:pt idx="3140">
                  <c:v>174.28965194875201</c:v>
                </c:pt>
                <c:pt idx="3141">
                  <c:v>174.34515820733401</c:v>
                </c:pt>
                <c:pt idx="3142">
                  <c:v>174.40066446591601</c:v>
                </c:pt>
                <c:pt idx="3143">
                  <c:v>174.456170724499</c:v>
                </c:pt>
                <c:pt idx="3144">
                  <c:v>174.511676983081</c:v>
                </c:pt>
                <c:pt idx="3145">
                  <c:v>174.567183241664</c:v>
                </c:pt>
                <c:pt idx="3146">
                  <c:v>174.622689500246</c:v>
                </c:pt>
                <c:pt idx="3147">
                  <c:v>174.67819575882899</c:v>
                </c:pt>
                <c:pt idx="3148">
                  <c:v>174.73370201741099</c:v>
                </c:pt>
                <c:pt idx="3149">
                  <c:v>174.78920827599299</c:v>
                </c:pt>
                <c:pt idx="3150">
                  <c:v>174.84471453457601</c:v>
                </c:pt>
                <c:pt idx="3151">
                  <c:v>174.90022079315801</c:v>
                </c:pt>
                <c:pt idx="3152">
                  <c:v>174.95572705174101</c:v>
                </c:pt>
                <c:pt idx="3153">
                  <c:v>175.01123331032301</c:v>
                </c:pt>
                <c:pt idx="3154">
                  <c:v>175.06673956890501</c:v>
                </c:pt>
                <c:pt idx="3155">
                  <c:v>175.122245827488</c:v>
                </c:pt>
                <c:pt idx="3156">
                  <c:v>175.17775208607</c:v>
                </c:pt>
                <c:pt idx="3157">
                  <c:v>175.233258344653</c:v>
                </c:pt>
                <c:pt idx="3158">
                  <c:v>175.28876460323499</c:v>
                </c:pt>
                <c:pt idx="3159">
                  <c:v>175.34427086181699</c:v>
                </c:pt>
                <c:pt idx="3160">
                  <c:v>175.39977712039999</c:v>
                </c:pt>
                <c:pt idx="3161">
                  <c:v>175.45528337898199</c:v>
                </c:pt>
                <c:pt idx="3162">
                  <c:v>175.51078963756501</c:v>
                </c:pt>
                <c:pt idx="3163">
                  <c:v>175.56629589614701</c:v>
                </c:pt>
                <c:pt idx="3164">
                  <c:v>175.62180215472901</c:v>
                </c:pt>
                <c:pt idx="3165">
                  <c:v>175.67730841331201</c:v>
                </c:pt>
                <c:pt idx="3166">
                  <c:v>175.732814671894</c:v>
                </c:pt>
                <c:pt idx="3167">
                  <c:v>175.788320930477</c:v>
                </c:pt>
                <c:pt idx="3168">
                  <c:v>175.843827189059</c:v>
                </c:pt>
                <c:pt idx="3169">
                  <c:v>175.899333447641</c:v>
                </c:pt>
                <c:pt idx="3170">
                  <c:v>175.95483970622399</c:v>
                </c:pt>
                <c:pt idx="3171">
                  <c:v>176.01034596480599</c:v>
                </c:pt>
                <c:pt idx="3172">
                  <c:v>176.06585222338899</c:v>
                </c:pt>
                <c:pt idx="3173">
                  <c:v>176.12135848197099</c:v>
                </c:pt>
                <c:pt idx="3174">
                  <c:v>176.17686474055299</c:v>
                </c:pt>
                <c:pt idx="3175">
                  <c:v>176.23237099913601</c:v>
                </c:pt>
                <c:pt idx="3176">
                  <c:v>176.28787725771801</c:v>
                </c:pt>
                <c:pt idx="3177">
                  <c:v>176.343383516301</c:v>
                </c:pt>
                <c:pt idx="3178">
                  <c:v>176.398889774883</c:v>
                </c:pt>
                <c:pt idx="3179">
                  <c:v>176.454396033465</c:v>
                </c:pt>
                <c:pt idx="3180">
                  <c:v>176.509902292048</c:v>
                </c:pt>
                <c:pt idx="3181">
                  <c:v>176.56540855063</c:v>
                </c:pt>
                <c:pt idx="3182">
                  <c:v>176.62091480921299</c:v>
                </c:pt>
                <c:pt idx="3183">
                  <c:v>176.67642106779499</c:v>
                </c:pt>
                <c:pt idx="3184">
                  <c:v>176.73192732637801</c:v>
                </c:pt>
                <c:pt idx="3185">
                  <c:v>176.78743358496001</c:v>
                </c:pt>
                <c:pt idx="3186">
                  <c:v>176.84293984354201</c:v>
                </c:pt>
                <c:pt idx="3187">
                  <c:v>176.89844610212501</c:v>
                </c:pt>
                <c:pt idx="3188">
                  <c:v>176.95395236070701</c:v>
                </c:pt>
                <c:pt idx="3189">
                  <c:v>177.00945861929</c:v>
                </c:pt>
                <c:pt idx="3190">
                  <c:v>177.064964877872</c:v>
                </c:pt>
                <c:pt idx="3191">
                  <c:v>177.120471136454</c:v>
                </c:pt>
                <c:pt idx="3192">
                  <c:v>177.17597739503699</c:v>
                </c:pt>
                <c:pt idx="3193">
                  <c:v>177.23148365361899</c:v>
                </c:pt>
                <c:pt idx="3194">
                  <c:v>177.28698991220199</c:v>
                </c:pt>
                <c:pt idx="3195">
                  <c:v>177.34249617078399</c:v>
                </c:pt>
                <c:pt idx="3196">
                  <c:v>177.39800242936599</c:v>
                </c:pt>
                <c:pt idx="3197">
                  <c:v>177.45350868794901</c:v>
                </c:pt>
                <c:pt idx="3198">
                  <c:v>177.50901494653101</c:v>
                </c:pt>
                <c:pt idx="3199">
                  <c:v>177.564521205114</c:v>
                </c:pt>
                <c:pt idx="3200">
                  <c:v>177.620027463696</c:v>
                </c:pt>
                <c:pt idx="3201">
                  <c:v>177.675533722278</c:v>
                </c:pt>
                <c:pt idx="3202">
                  <c:v>177.731039980861</c:v>
                </c:pt>
                <c:pt idx="3203">
                  <c:v>177.786546239443</c:v>
                </c:pt>
                <c:pt idx="3204">
                  <c:v>177.84205249802599</c:v>
                </c:pt>
                <c:pt idx="3205">
                  <c:v>177.89755875660799</c:v>
                </c:pt>
                <c:pt idx="3206">
                  <c:v>177.95306501518999</c:v>
                </c:pt>
                <c:pt idx="3207">
                  <c:v>178.00857127377299</c:v>
                </c:pt>
                <c:pt idx="3208">
                  <c:v>178.06407753235499</c:v>
                </c:pt>
                <c:pt idx="3209">
                  <c:v>178.11958379093801</c:v>
                </c:pt>
                <c:pt idx="3210">
                  <c:v>178.17509004952001</c:v>
                </c:pt>
                <c:pt idx="3211">
                  <c:v>178.23059630810201</c:v>
                </c:pt>
                <c:pt idx="3212">
                  <c:v>178.286102566685</c:v>
                </c:pt>
                <c:pt idx="3213">
                  <c:v>178.341608825267</c:v>
                </c:pt>
                <c:pt idx="3214">
                  <c:v>178.39711508385</c:v>
                </c:pt>
                <c:pt idx="3215">
                  <c:v>178.452621342432</c:v>
                </c:pt>
                <c:pt idx="3216">
                  <c:v>178.508127601014</c:v>
                </c:pt>
                <c:pt idx="3217">
                  <c:v>178.56363385959699</c:v>
                </c:pt>
                <c:pt idx="3218">
                  <c:v>178.61914011817899</c:v>
                </c:pt>
                <c:pt idx="3219">
                  <c:v>178.67464637676201</c:v>
                </c:pt>
                <c:pt idx="3220">
                  <c:v>178.73015263534401</c:v>
                </c:pt>
                <c:pt idx="3221">
                  <c:v>178.78565889392601</c:v>
                </c:pt>
                <c:pt idx="3222">
                  <c:v>178.84116515250901</c:v>
                </c:pt>
                <c:pt idx="3223">
                  <c:v>178.89667141109101</c:v>
                </c:pt>
                <c:pt idx="3224">
                  <c:v>178.952177669674</c:v>
                </c:pt>
                <c:pt idx="3225">
                  <c:v>179.007683928256</c:v>
                </c:pt>
                <c:pt idx="3226">
                  <c:v>179.06319018683899</c:v>
                </c:pt>
                <c:pt idx="3227">
                  <c:v>179.11869644542099</c:v>
                </c:pt>
                <c:pt idx="3228">
                  <c:v>179.17420270400299</c:v>
                </c:pt>
                <c:pt idx="3229">
                  <c:v>179.22970896258599</c:v>
                </c:pt>
                <c:pt idx="3230">
                  <c:v>179.28521522116799</c:v>
                </c:pt>
                <c:pt idx="3231">
                  <c:v>179.34072147975101</c:v>
                </c:pt>
                <c:pt idx="3232">
                  <c:v>179.39622773833301</c:v>
                </c:pt>
                <c:pt idx="3233">
                  <c:v>179.45173399691501</c:v>
                </c:pt>
                <c:pt idx="3234">
                  <c:v>179.507240255498</c:v>
                </c:pt>
                <c:pt idx="3235">
                  <c:v>179.56274651408</c:v>
                </c:pt>
                <c:pt idx="3236">
                  <c:v>179.618252772663</c:v>
                </c:pt>
                <c:pt idx="3237">
                  <c:v>179.673759031245</c:v>
                </c:pt>
                <c:pt idx="3238">
                  <c:v>179.729265289827</c:v>
                </c:pt>
                <c:pt idx="3239">
                  <c:v>179.78477154840999</c:v>
                </c:pt>
                <c:pt idx="3240">
                  <c:v>179.84027780699199</c:v>
                </c:pt>
                <c:pt idx="3241">
                  <c:v>179.89578406557499</c:v>
                </c:pt>
                <c:pt idx="3242">
                  <c:v>179.95129032415699</c:v>
                </c:pt>
                <c:pt idx="3243">
                  <c:v>180.00679658273901</c:v>
                </c:pt>
                <c:pt idx="3244">
                  <c:v>180.06230284132201</c:v>
                </c:pt>
                <c:pt idx="3245">
                  <c:v>180.11780909990401</c:v>
                </c:pt>
                <c:pt idx="3246">
                  <c:v>180.173315358487</c:v>
                </c:pt>
                <c:pt idx="3247">
                  <c:v>180.228821617069</c:v>
                </c:pt>
                <c:pt idx="3248">
                  <c:v>180.284327875651</c:v>
                </c:pt>
                <c:pt idx="3249">
                  <c:v>180.339834134234</c:v>
                </c:pt>
                <c:pt idx="3250">
                  <c:v>180.395340392816</c:v>
                </c:pt>
                <c:pt idx="3251">
                  <c:v>180.45084665139899</c:v>
                </c:pt>
                <c:pt idx="3252">
                  <c:v>180.50635290998099</c:v>
                </c:pt>
                <c:pt idx="3253">
                  <c:v>180.56185916856299</c:v>
                </c:pt>
                <c:pt idx="3254">
                  <c:v>180.61736542714601</c:v>
                </c:pt>
                <c:pt idx="3255">
                  <c:v>180.67287168572801</c:v>
                </c:pt>
                <c:pt idx="3256">
                  <c:v>180.72837794431101</c:v>
                </c:pt>
                <c:pt idx="3257">
                  <c:v>180.78388420289301</c:v>
                </c:pt>
                <c:pt idx="3258">
                  <c:v>180.83939046147501</c:v>
                </c:pt>
                <c:pt idx="3259">
                  <c:v>180.894896720058</c:v>
                </c:pt>
                <c:pt idx="3260">
                  <c:v>180.95040297864</c:v>
                </c:pt>
                <c:pt idx="3261">
                  <c:v>181.00590923722299</c:v>
                </c:pt>
                <c:pt idx="3262">
                  <c:v>181.06141549580499</c:v>
                </c:pt>
                <c:pt idx="3263">
                  <c:v>181.11692175438799</c:v>
                </c:pt>
                <c:pt idx="3264">
                  <c:v>181.17242801296999</c:v>
                </c:pt>
                <c:pt idx="3265">
                  <c:v>181.22793427155199</c:v>
                </c:pt>
                <c:pt idx="3266">
                  <c:v>181.28344053013501</c:v>
                </c:pt>
                <c:pt idx="3267">
                  <c:v>181.33894678871701</c:v>
                </c:pt>
                <c:pt idx="3268">
                  <c:v>181.3944530473</c:v>
                </c:pt>
                <c:pt idx="3269">
                  <c:v>181.449959305882</c:v>
                </c:pt>
                <c:pt idx="3270">
                  <c:v>181.505465564464</c:v>
                </c:pt>
                <c:pt idx="3271">
                  <c:v>181.560971823047</c:v>
                </c:pt>
                <c:pt idx="3272">
                  <c:v>181.616478081629</c:v>
                </c:pt>
                <c:pt idx="3273">
                  <c:v>181.67198434021199</c:v>
                </c:pt>
                <c:pt idx="3274">
                  <c:v>181.72749059879399</c:v>
                </c:pt>
                <c:pt idx="3275">
                  <c:v>181.78299685737599</c:v>
                </c:pt>
                <c:pt idx="3276">
                  <c:v>181.83850311595901</c:v>
                </c:pt>
                <c:pt idx="3277">
                  <c:v>181.89400937454101</c:v>
                </c:pt>
                <c:pt idx="3278">
                  <c:v>181.94951563312401</c:v>
                </c:pt>
                <c:pt idx="3279">
                  <c:v>182.00502189170601</c:v>
                </c:pt>
                <c:pt idx="3280">
                  <c:v>182.06052815028801</c:v>
                </c:pt>
                <c:pt idx="3281">
                  <c:v>182.116034408871</c:v>
                </c:pt>
                <c:pt idx="3282">
                  <c:v>182.171540667453</c:v>
                </c:pt>
                <c:pt idx="3283">
                  <c:v>182.227046926036</c:v>
                </c:pt>
                <c:pt idx="3284">
                  <c:v>182.282553184618</c:v>
                </c:pt>
                <c:pt idx="3285">
                  <c:v>182.3380594432</c:v>
                </c:pt>
                <c:pt idx="3286">
                  <c:v>182.39356570178299</c:v>
                </c:pt>
                <c:pt idx="3287">
                  <c:v>182.44907196036499</c:v>
                </c:pt>
                <c:pt idx="3288">
                  <c:v>182.50457821894801</c:v>
                </c:pt>
                <c:pt idx="3289">
                  <c:v>182.56008447753001</c:v>
                </c:pt>
                <c:pt idx="3290">
                  <c:v>182.61559073611201</c:v>
                </c:pt>
                <c:pt idx="3291">
                  <c:v>182.67109699469501</c:v>
                </c:pt>
                <c:pt idx="3292">
                  <c:v>182.72660325327701</c:v>
                </c:pt>
                <c:pt idx="3293">
                  <c:v>182.78210951186</c:v>
                </c:pt>
                <c:pt idx="3294">
                  <c:v>182.837615770442</c:v>
                </c:pt>
                <c:pt idx="3295">
                  <c:v>182.893122029024</c:v>
                </c:pt>
                <c:pt idx="3296">
                  <c:v>182.94862828760699</c:v>
                </c:pt>
                <c:pt idx="3297">
                  <c:v>183.00413454618899</c:v>
                </c:pt>
                <c:pt idx="3298">
                  <c:v>183.05964080477199</c:v>
                </c:pt>
                <c:pt idx="3299">
                  <c:v>183.11514706335399</c:v>
                </c:pt>
                <c:pt idx="3300">
                  <c:v>183.17065332193599</c:v>
                </c:pt>
                <c:pt idx="3301">
                  <c:v>183.22615958051901</c:v>
                </c:pt>
                <c:pt idx="3302">
                  <c:v>183.28166583910101</c:v>
                </c:pt>
                <c:pt idx="3303">
                  <c:v>183.337172097684</c:v>
                </c:pt>
                <c:pt idx="3304">
                  <c:v>183.392678356266</c:v>
                </c:pt>
                <c:pt idx="3305">
                  <c:v>183.448184614849</c:v>
                </c:pt>
                <c:pt idx="3306">
                  <c:v>183.503690873431</c:v>
                </c:pt>
                <c:pt idx="3307">
                  <c:v>183.559197132013</c:v>
                </c:pt>
                <c:pt idx="3308">
                  <c:v>183.61470339059599</c:v>
                </c:pt>
                <c:pt idx="3309">
                  <c:v>183.67020964917799</c:v>
                </c:pt>
                <c:pt idx="3310">
                  <c:v>183.72571590776101</c:v>
                </c:pt>
                <c:pt idx="3311">
                  <c:v>183.78122216634301</c:v>
                </c:pt>
                <c:pt idx="3312">
                  <c:v>183.83672842492501</c:v>
                </c:pt>
                <c:pt idx="3313">
                  <c:v>183.89223468350801</c:v>
                </c:pt>
                <c:pt idx="3314">
                  <c:v>183.94774094209001</c:v>
                </c:pt>
                <c:pt idx="3315">
                  <c:v>184.003247200673</c:v>
                </c:pt>
                <c:pt idx="3316">
                  <c:v>184.058753459255</c:v>
                </c:pt>
                <c:pt idx="3317">
                  <c:v>184.114259717837</c:v>
                </c:pt>
                <c:pt idx="3318">
                  <c:v>184.16976597642</c:v>
                </c:pt>
                <c:pt idx="3319">
                  <c:v>184.225272235002</c:v>
                </c:pt>
                <c:pt idx="3320">
                  <c:v>184.28077849358499</c:v>
                </c:pt>
                <c:pt idx="3321">
                  <c:v>184.33628475216699</c:v>
                </c:pt>
                <c:pt idx="3322">
                  <c:v>184.39179101074899</c:v>
                </c:pt>
                <c:pt idx="3323">
                  <c:v>184.44729726933201</c:v>
                </c:pt>
                <c:pt idx="3324">
                  <c:v>184.50280352791401</c:v>
                </c:pt>
                <c:pt idx="3325">
                  <c:v>184.55830978649701</c:v>
                </c:pt>
                <c:pt idx="3326">
                  <c:v>184.61381604507901</c:v>
                </c:pt>
                <c:pt idx="3327">
                  <c:v>184.669322303661</c:v>
                </c:pt>
                <c:pt idx="3328">
                  <c:v>184.724828562244</c:v>
                </c:pt>
                <c:pt idx="3329">
                  <c:v>184.780334820826</c:v>
                </c:pt>
                <c:pt idx="3330">
                  <c:v>184.83584107940899</c:v>
                </c:pt>
                <c:pt idx="3331">
                  <c:v>184.89134733799099</c:v>
                </c:pt>
                <c:pt idx="3332">
                  <c:v>184.94685359657299</c:v>
                </c:pt>
                <c:pt idx="3333">
                  <c:v>185.00235985515599</c:v>
                </c:pt>
                <c:pt idx="3334">
                  <c:v>185.05786611373799</c:v>
                </c:pt>
                <c:pt idx="3335">
                  <c:v>185.11337237232101</c:v>
                </c:pt>
                <c:pt idx="3336">
                  <c:v>185.16887863090301</c:v>
                </c:pt>
                <c:pt idx="3337">
                  <c:v>185.22438488948501</c:v>
                </c:pt>
                <c:pt idx="3338">
                  <c:v>185.279891148068</c:v>
                </c:pt>
                <c:pt idx="3339">
                  <c:v>185.33539740665</c:v>
                </c:pt>
                <c:pt idx="3340">
                  <c:v>185.390903665233</c:v>
                </c:pt>
                <c:pt idx="3341">
                  <c:v>185.446409923815</c:v>
                </c:pt>
                <c:pt idx="3342">
                  <c:v>185.501916182397</c:v>
                </c:pt>
                <c:pt idx="3343">
                  <c:v>185.55742244097999</c:v>
                </c:pt>
                <c:pt idx="3344">
                  <c:v>185.61292869956199</c:v>
                </c:pt>
                <c:pt idx="3345">
                  <c:v>185.66843495814501</c:v>
                </c:pt>
                <c:pt idx="3346">
                  <c:v>185.72394121672701</c:v>
                </c:pt>
                <c:pt idx="3347">
                  <c:v>185.77944747531001</c:v>
                </c:pt>
                <c:pt idx="3348">
                  <c:v>185.83495373389201</c:v>
                </c:pt>
                <c:pt idx="3349">
                  <c:v>185.89045999247401</c:v>
                </c:pt>
                <c:pt idx="3350">
                  <c:v>185.945966251057</c:v>
                </c:pt>
                <c:pt idx="3351">
                  <c:v>186.001472509639</c:v>
                </c:pt>
                <c:pt idx="3352">
                  <c:v>186.056978768222</c:v>
                </c:pt>
                <c:pt idx="3353">
                  <c:v>186.11248502680399</c:v>
                </c:pt>
                <c:pt idx="3354">
                  <c:v>186.16799128538599</c:v>
                </c:pt>
                <c:pt idx="3355">
                  <c:v>186.22349754396899</c:v>
                </c:pt>
                <c:pt idx="3356">
                  <c:v>186.27900380255099</c:v>
                </c:pt>
                <c:pt idx="3357">
                  <c:v>186.33451006113401</c:v>
                </c:pt>
                <c:pt idx="3358">
                  <c:v>186.39001631971601</c:v>
                </c:pt>
                <c:pt idx="3359">
                  <c:v>186.44552257829801</c:v>
                </c:pt>
                <c:pt idx="3360">
                  <c:v>186.50102883688101</c:v>
                </c:pt>
                <c:pt idx="3361">
                  <c:v>186.556535095463</c:v>
                </c:pt>
                <c:pt idx="3362">
                  <c:v>186.612041354046</c:v>
                </c:pt>
                <c:pt idx="3363">
                  <c:v>186.667547612628</c:v>
                </c:pt>
                <c:pt idx="3364">
                  <c:v>186.72305387121</c:v>
                </c:pt>
                <c:pt idx="3365">
                  <c:v>186.77856012979299</c:v>
                </c:pt>
                <c:pt idx="3366">
                  <c:v>186.83406638837499</c:v>
                </c:pt>
                <c:pt idx="3367">
                  <c:v>186.88957264695799</c:v>
                </c:pt>
                <c:pt idx="3368">
                  <c:v>186.94507890553999</c:v>
                </c:pt>
                <c:pt idx="3369">
                  <c:v>187.00058516412199</c:v>
                </c:pt>
                <c:pt idx="3370">
                  <c:v>187.05609142270501</c:v>
                </c:pt>
                <c:pt idx="3371">
                  <c:v>187.11159768128701</c:v>
                </c:pt>
                <c:pt idx="3372">
                  <c:v>187.16710393987</c:v>
                </c:pt>
                <c:pt idx="3373">
                  <c:v>187.222610198452</c:v>
                </c:pt>
                <c:pt idx="3374">
                  <c:v>187.278116457034</c:v>
                </c:pt>
                <c:pt idx="3375">
                  <c:v>187.333622715617</c:v>
                </c:pt>
                <c:pt idx="3376">
                  <c:v>187.389128974199</c:v>
                </c:pt>
                <c:pt idx="3377">
                  <c:v>187.44463523278199</c:v>
                </c:pt>
                <c:pt idx="3378">
                  <c:v>187.50014149136399</c:v>
                </c:pt>
                <c:pt idx="3379">
                  <c:v>187.55564774994599</c:v>
                </c:pt>
                <c:pt idx="3380">
                  <c:v>187.61115400852901</c:v>
                </c:pt>
                <c:pt idx="3381">
                  <c:v>187.66666026711101</c:v>
                </c:pt>
                <c:pt idx="3382">
                  <c:v>187.72216652569401</c:v>
                </c:pt>
                <c:pt idx="3383">
                  <c:v>187.77767278427601</c:v>
                </c:pt>
                <c:pt idx="3384">
                  <c:v>187.83317904285801</c:v>
                </c:pt>
                <c:pt idx="3385">
                  <c:v>187.888685301441</c:v>
                </c:pt>
                <c:pt idx="3386">
                  <c:v>187.944191560023</c:v>
                </c:pt>
                <c:pt idx="3387">
                  <c:v>187.99969781860599</c:v>
                </c:pt>
                <c:pt idx="3388">
                  <c:v>188.05520407718799</c:v>
                </c:pt>
                <c:pt idx="3389">
                  <c:v>188.11071033577099</c:v>
                </c:pt>
                <c:pt idx="3390">
                  <c:v>188.16621659435299</c:v>
                </c:pt>
                <c:pt idx="3391">
                  <c:v>188.22172285293499</c:v>
                </c:pt>
                <c:pt idx="3392">
                  <c:v>188.27722911151801</c:v>
                </c:pt>
                <c:pt idx="3393">
                  <c:v>188.33273537010001</c:v>
                </c:pt>
                <c:pt idx="3394">
                  <c:v>188.38824162868301</c:v>
                </c:pt>
                <c:pt idx="3395">
                  <c:v>188.443747887265</c:v>
                </c:pt>
                <c:pt idx="3396">
                  <c:v>188.499254145847</c:v>
                </c:pt>
                <c:pt idx="3397">
                  <c:v>188.55476040443</c:v>
                </c:pt>
                <c:pt idx="3398">
                  <c:v>188.610266663012</c:v>
                </c:pt>
                <c:pt idx="3399">
                  <c:v>188.66577292159499</c:v>
                </c:pt>
                <c:pt idx="3400">
                  <c:v>188.72127918017699</c:v>
                </c:pt>
                <c:pt idx="3401">
                  <c:v>188.77678543875899</c:v>
                </c:pt>
                <c:pt idx="3402">
                  <c:v>188.83229169734199</c:v>
                </c:pt>
                <c:pt idx="3403">
                  <c:v>188.88779795592399</c:v>
                </c:pt>
                <c:pt idx="3404">
                  <c:v>188.94330421450701</c:v>
                </c:pt>
                <c:pt idx="3405">
                  <c:v>188.99881047308901</c:v>
                </c:pt>
                <c:pt idx="3406">
                  <c:v>189.05431673167101</c:v>
                </c:pt>
                <c:pt idx="3407">
                  <c:v>189.109822990254</c:v>
                </c:pt>
                <c:pt idx="3408">
                  <c:v>189.165329248836</c:v>
                </c:pt>
                <c:pt idx="3409">
                  <c:v>189.220835507419</c:v>
                </c:pt>
                <c:pt idx="3410">
                  <c:v>189.276341766001</c:v>
                </c:pt>
                <c:pt idx="3411">
                  <c:v>189.331848024583</c:v>
                </c:pt>
                <c:pt idx="3412">
                  <c:v>189.38735428316599</c:v>
                </c:pt>
                <c:pt idx="3413">
                  <c:v>189.44286054174799</c:v>
                </c:pt>
                <c:pt idx="3414">
                  <c:v>189.49836680033101</c:v>
                </c:pt>
                <c:pt idx="3415">
                  <c:v>189.55387305891301</c:v>
                </c:pt>
                <c:pt idx="3416">
                  <c:v>189.60937931749501</c:v>
                </c:pt>
                <c:pt idx="3417">
                  <c:v>189.66488557607801</c:v>
                </c:pt>
                <c:pt idx="3418">
                  <c:v>189.72039183466001</c:v>
                </c:pt>
                <c:pt idx="3419">
                  <c:v>189.775898093243</c:v>
                </c:pt>
                <c:pt idx="3420">
                  <c:v>189.831404351825</c:v>
                </c:pt>
                <c:pt idx="3421">
                  <c:v>189.886910610407</c:v>
                </c:pt>
                <c:pt idx="3422">
                  <c:v>189.94241686898999</c:v>
                </c:pt>
                <c:pt idx="3423">
                  <c:v>189.99792312757199</c:v>
                </c:pt>
                <c:pt idx="3424">
                  <c:v>190.05342938615499</c:v>
                </c:pt>
                <c:pt idx="3425">
                  <c:v>190.10893564473699</c:v>
                </c:pt>
                <c:pt idx="3426">
                  <c:v>190.16444190331899</c:v>
                </c:pt>
                <c:pt idx="3427">
                  <c:v>190.21994816190201</c:v>
                </c:pt>
                <c:pt idx="3428">
                  <c:v>190.27545442048401</c:v>
                </c:pt>
                <c:pt idx="3429">
                  <c:v>190.330960679067</c:v>
                </c:pt>
                <c:pt idx="3430">
                  <c:v>190.386466937649</c:v>
                </c:pt>
                <c:pt idx="3431">
                  <c:v>190.441973196232</c:v>
                </c:pt>
                <c:pt idx="3432">
                  <c:v>190.497479454814</c:v>
                </c:pt>
                <c:pt idx="3433">
                  <c:v>190.552985713396</c:v>
                </c:pt>
                <c:pt idx="3434">
                  <c:v>190.60849197197899</c:v>
                </c:pt>
                <c:pt idx="3435">
                  <c:v>190.66399823056099</c:v>
                </c:pt>
                <c:pt idx="3436">
                  <c:v>190.71950448914399</c:v>
                </c:pt>
                <c:pt idx="3437">
                  <c:v>190.77501074772599</c:v>
                </c:pt>
                <c:pt idx="3438">
                  <c:v>190.83051700630801</c:v>
                </c:pt>
                <c:pt idx="3439">
                  <c:v>190.88602326489101</c:v>
                </c:pt>
                <c:pt idx="3440">
                  <c:v>190.94152952347301</c:v>
                </c:pt>
                <c:pt idx="3441">
                  <c:v>190.997035782056</c:v>
                </c:pt>
                <c:pt idx="3442">
                  <c:v>191.052542040638</c:v>
                </c:pt>
                <c:pt idx="3443">
                  <c:v>191.10804829922</c:v>
                </c:pt>
                <c:pt idx="3444">
                  <c:v>191.163554557803</c:v>
                </c:pt>
                <c:pt idx="3445">
                  <c:v>191.219060816385</c:v>
                </c:pt>
                <c:pt idx="3446">
                  <c:v>191.27456707496799</c:v>
                </c:pt>
                <c:pt idx="3447">
                  <c:v>191.33007333354999</c:v>
                </c:pt>
                <c:pt idx="3448">
                  <c:v>191.38557959213199</c:v>
                </c:pt>
                <c:pt idx="3449">
                  <c:v>191.44108585071501</c:v>
                </c:pt>
                <c:pt idx="3450">
                  <c:v>191.49659210929701</c:v>
                </c:pt>
                <c:pt idx="3451">
                  <c:v>191.55209836788001</c:v>
                </c:pt>
                <c:pt idx="3452">
                  <c:v>191.60760462646201</c:v>
                </c:pt>
                <c:pt idx="3453">
                  <c:v>191.66311088504401</c:v>
                </c:pt>
                <c:pt idx="3454">
                  <c:v>191.718617143627</c:v>
                </c:pt>
                <c:pt idx="3455">
                  <c:v>191.774123402209</c:v>
                </c:pt>
                <c:pt idx="3456">
                  <c:v>191.82962966079199</c:v>
                </c:pt>
                <c:pt idx="3457">
                  <c:v>191.88513591937399</c:v>
                </c:pt>
                <c:pt idx="3458">
                  <c:v>191.94064217795599</c:v>
                </c:pt>
                <c:pt idx="3459">
                  <c:v>191.99614843653899</c:v>
                </c:pt>
                <c:pt idx="3460">
                  <c:v>192.05165469512099</c:v>
                </c:pt>
                <c:pt idx="3461">
                  <c:v>192.10716095370401</c:v>
                </c:pt>
                <c:pt idx="3462">
                  <c:v>192.16266721228601</c:v>
                </c:pt>
                <c:pt idx="3463">
                  <c:v>192.21817347086801</c:v>
                </c:pt>
                <c:pt idx="3464">
                  <c:v>192.273679729451</c:v>
                </c:pt>
                <c:pt idx="3465">
                  <c:v>192.329185988033</c:v>
                </c:pt>
                <c:pt idx="3466">
                  <c:v>192.384692246616</c:v>
                </c:pt>
                <c:pt idx="3467">
                  <c:v>192.440198505198</c:v>
                </c:pt>
                <c:pt idx="3468">
                  <c:v>192.49570476378099</c:v>
                </c:pt>
                <c:pt idx="3469">
                  <c:v>192.55121102236299</c:v>
                </c:pt>
                <c:pt idx="3470">
                  <c:v>192.60671728094499</c:v>
                </c:pt>
                <c:pt idx="3471">
                  <c:v>192.66222353952799</c:v>
                </c:pt>
                <c:pt idx="3472">
                  <c:v>192.71772979811001</c:v>
                </c:pt>
                <c:pt idx="3473">
                  <c:v>192.77323605669301</c:v>
                </c:pt>
                <c:pt idx="3474">
                  <c:v>192.82874231527501</c:v>
                </c:pt>
                <c:pt idx="3475">
                  <c:v>192.88424857385701</c:v>
                </c:pt>
                <c:pt idx="3476">
                  <c:v>192.93975483244</c:v>
                </c:pt>
                <c:pt idx="3477">
                  <c:v>192.995261091022</c:v>
                </c:pt>
                <c:pt idx="3478">
                  <c:v>193.050767349605</c:v>
                </c:pt>
                <c:pt idx="3479">
                  <c:v>193.106273608187</c:v>
                </c:pt>
                <c:pt idx="3480">
                  <c:v>193.161779866769</c:v>
                </c:pt>
                <c:pt idx="3481">
                  <c:v>193.21728612535199</c:v>
                </c:pt>
                <c:pt idx="3482">
                  <c:v>193.27279238393399</c:v>
                </c:pt>
                <c:pt idx="3483">
                  <c:v>193.32829864251701</c:v>
                </c:pt>
                <c:pt idx="3484">
                  <c:v>193.38380490109901</c:v>
                </c:pt>
                <c:pt idx="3485">
                  <c:v>193.43931115968101</c:v>
                </c:pt>
                <c:pt idx="3486">
                  <c:v>193.49481741826401</c:v>
                </c:pt>
                <c:pt idx="3487">
                  <c:v>193.55032367684601</c:v>
                </c:pt>
                <c:pt idx="3488">
                  <c:v>193.605829935429</c:v>
                </c:pt>
                <c:pt idx="3489">
                  <c:v>193.661336194011</c:v>
                </c:pt>
                <c:pt idx="3490">
                  <c:v>193.716842452593</c:v>
                </c:pt>
                <c:pt idx="3491">
                  <c:v>193.77234871117599</c:v>
                </c:pt>
                <c:pt idx="3492">
                  <c:v>193.82785496975799</c:v>
                </c:pt>
                <c:pt idx="3493">
                  <c:v>193.88336122834099</c:v>
                </c:pt>
                <c:pt idx="3494">
                  <c:v>193.93886748692299</c:v>
                </c:pt>
                <c:pt idx="3495">
                  <c:v>193.99437374550499</c:v>
                </c:pt>
                <c:pt idx="3496">
                  <c:v>194.04988000408801</c:v>
                </c:pt>
                <c:pt idx="3497">
                  <c:v>194.10538626267001</c:v>
                </c:pt>
                <c:pt idx="3498">
                  <c:v>194.160892521253</c:v>
                </c:pt>
                <c:pt idx="3499">
                  <c:v>194.216398779835</c:v>
                </c:pt>
                <c:pt idx="3500">
                  <c:v>194.271905038417</c:v>
                </c:pt>
                <c:pt idx="3501">
                  <c:v>194.327411297</c:v>
                </c:pt>
                <c:pt idx="3502">
                  <c:v>194.382917555582</c:v>
                </c:pt>
                <c:pt idx="3503">
                  <c:v>194.43842381416499</c:v>
                </c:pt>
                <c:pt idx="3504">
                  <c:v>194.49393007274699</c:v>
                </c:pt>
                <c:pt idx="3505">
                  <c:v>194.54943633133001</c:v>
                </c:pt>
                <c:pt idx="3506">
                  <c:v>194.60494258991201</c:v>
                </c:pt>
                <c:pt idx="3507">
                  <c:v>194.66044884849401</c:v>
                </c:pt>
                <c:pt idx="3508">
                  <c:v>194.71595510707701</c:v>
                </c:pt>
                <c:pt idx="3509">
                  <c:v>194.77146136565901</c:v>
                </c:pt>
                <c:pt idx="3510">
                  <c:v>194.826967624242</c:v>
                </c:pt>
                <c:pt idx="3511">
                  <c:v>194.882473882824</c:v>
                </c:pt>
                <c:pt idx="3512">
                  <c:v>194.937980141406</c:v>
                </c:pt>
                <c:pt idx="3513">
                  <c:v>194.993486399989</c:v>
                </c:pt>
                <c:pt idx="3514">
                  <c:v>195.048992658571</c:v>
                </c:pt>
                <c:pt idx="3515">
                  <c:v>195.10449891715399</c:v>
                </c:pt>
                <c:pt idx="3516">
                  <c:v>195.16000517573599</c:v>
                </c:pt>
                <c:pt idx="3517">
                  <c:v>195.21551143431799</c:v>
                </c:pt>
                <c:pt idx="3518">
                  <c:v>195.27101769290101</c:v>
                </c:pt>
                <c:pt idx="3519">
                  <c:v>195.32652395148301</c:v>
                </c:pt>
                <c:pt idx="3520">
                  <c:v>195.38203021006601</c:v>
                </c:pt>
                <c:pt idx="3521">
                  <c:v>195.43753646864801</c:v>
                </c:pt>
                <c:pt idx="3522">
                  <c:v>195.49304272723001</c:v>
                </c:pt>
                <c:pt idx="3523">
                  <c:v>195.548548985813</c:v>
                </c:pt>
                <c:pt idx="3524">
                  <c:v>195.604055244395</c:v>
                </c:pt>
                <c:pt idx="3525">
                  <c:v>195.65956150297799</c:v>
                </c:pt>
                <c:pt idx="3526">
                  <c:v>195.71506776155999</c:v>
                </c:pt>
                <c:pt idx="3527">
                  <c:v>195.77057402014199</c:v>
                </c:pt>
                <c:pt idx="3528">
                  <c:v>195.82608027872499</c:v>
                </c:pt>
                <c:pt idx="3529">
                  <c:v>195.88158653730699</c:v>
                </c:pt>
                <c:pt idx="3530">
                  <c:v>195.93709279589001</c:v>
                </c:pt>
                <c:pt idx="3531">
                  <c:v>195.99259905447201</c:v>
                </c:pt>
                <c:pt idx="3532">
                  <c:v>196.04810531305401</c:v>
                </c:pt>
                <c:pt idx="3533">
                  <c:v>196.103611571637</c:v>
                </c:pt>
                <c:pt idx="3534">
                  <c:v>196.159117830219</c:v>
                </c:pt>
                <c:pt idx="3535">
                  <c:v>196.214624088802</c:v>
                </c:pt>
                <c:pt idx="3536">
                  <c:v>196.270130347384</c:v>
                </c:pt>
                <c:pt idx="3537">
                  <c:v>196.325636605966</c:v>
                </c:pt>
                <c:pt idx="3538">
                  <c:v>196.38114286454899</c:v>
                </c:pt>
                <c:pt idx="3539">
                  <c:v>196.43664912313099</c:v>
                </c:pt>
                <c:pt idx="3540">
                  <c:v>196.49215538171401</c:v>
                </c:pt>
                <c:pt idx="3541">
                  <c:v>196.54766164029601</c:v>
                </c:pt>
                <c:pt idx="3542">
                  <c:v>196.60316789887801</c:v>
                </c:pt>
                <c:pt idx="3543">
                  <c:v>196.65867415746101</c:v>
                </c:pt>
                <c:pt idx="3544">
                  <c:v>196.71418041604301</c:v>
                </c:pt>
                <c:pt idx="3545">
                  <c:v>196.769686674626</c:v>
                </c:pt>
                <c:pt idx="3546">
                  <c:v>196.825192933208</c:v>
                </c:pt>
                <c:pt idx="3547">
                  <c:v>196.880699191791</c:v>
                </c:pt>
                <c:pt idx="3548">
                  <c:v>196.936205450373</c:v>
                </c:pt>
                <c:pt idx="3549">
                  <c:v>196.99171170895499</c:v>
                </c:pt>
                <c:pt idx="3550">
                  <c:v>197.04721796753799</c:v>
                </c:pt>
                <c:pt idx="3551">
                  <c:v>197.10272422611999</c:v>
                </c:pt>
                <c:pt idx="3552">
                  <c:v>197.15823048470301</c:v>
                </c:pt>
                <c:pt idx="3553">
                  <c:v>197.21373674328501</c:v>
                </c:pt>
                <c:pt idx="3554">
                  <c:v>197.26924300186701</c:v>
                </c:pt>
                <c:pt idx="3555">
                  <c:v>197.32474926045001</c:v>
                </c:pt>
                <c:pt idx="3556">
                  <c:v>197.380255519032</c:v>
                </c:pt>
                <c:pt idx="3557">
                  <c:v>197.435761777615</c:v>
                </c:pt>
                <c:pt idx="3558">
                  <c:v>197.491268036197</c:v>
                </c:pt>
                <c:pt idx="3559">
                  <c:v>197.546774294779</c:v>
                </c:pt>
                <c:pt idx="3560">
                  <c:v>197.60228055336199</c:v>
                </c:pt>
                <c:pt idx="3561">
                  <c:v>197.65778681194399</c:v>
                </c:pt>
                <c:pt idx="3562">
                  <c:v>197.71329307052699</c:v>
                </c:pt>
                <c:pt idx="3563">
                  <c:v>197.76879932910899</c:v>
                </c:pt>
                <c:pt idx="3564">
                  <c:v>197.82430558769099</c:v>
                </c:pt>
                <c:pt idx="3565">
                  <c:v>197.87981184627401</c:v>
                </c:pt>
                <c:pt idx="3566">
                  <c:v>197.93531810485601</c:v>
                </c:pt>
                <c:pt idx="3567">
                  <c:v>197.990824363439</c:v>
                </c:pt>
                <c:pt idx="3568">
                  <c:v>198.046330622021</c:v>
                </c:pt>
                <c:pt idx="3569">
                  <c:v>198.101836880603</c:v>
                </c:pt>
                <c:pt idx="3570">
                  <c:v>198.157343139186</c:v>
                </c:pt>
                <c:pt idx="3571">
                  <c:v>198.212849397768</c:v>
                </c:pt>
                <c:pt idx="3572">
                  <c:v>198.26835565635099</c:v>
                </c:pt>
                <c:pt idx="3573">
                  <c:v>198.32386191493299</c:v>
                </c:pt>
                <c:pt idx="3574">
                  <c:v>198.37936817351499</c:v>
                </c:pt>
                <c:pt idx="3575">
                  <c:v>198.43487443209801</c:v>
                </c:pt>
                <c:pt idx="3576">
                  <c:v>198.49038069068001</c:v>
                </c:pt>
                <c:pt idx="3577">
                  <c:v>198.54588694926301</c:v>
                </c:pt>
                <c:pt idx="3578">
                  <c:v>198.60139320784501</c:v>
                </c:pt>
                <c:pt idx="3579">
                  <c:v>198.65689946642701</c:v>
                </c:pt>
                <c:pt idx="3580">
                  <c:v>198.71240572501</c:v>
                </c:pt>
                <c:pt idx="3581">
                  <c:v>198.767911983592</c:v>
                </c:pt>
                <c:pt idx="3582">
                  <c:v>198.82341824217499</c:v>
                </c:pt>
                <c:pt idx="3583">
                  <c:v>198.87892450075699</c:v>
                </c:pt>
                <c:pt idx="3584">
                  <c:v>198.93443075933999</c:v>
                </c:pt>
                <c:pt idx="3585">
                  <c:v>198.98993701792199</c:v>
                </c:pt>
                <c:pt idx="3586">
                  <c:v>199.04544327650399</c:v>
                </c:pt>
                <c:pt idx="3587">
                  <c:v>199.10094953508701</c:v>
                </c:pt>
                <c:pt idx="3588">
                  <c:v>199.15645579366901</c:v>
                </c:pt>
                <c:pt idx="3589">
                  <c:v>199.21196205225201</c:v>
                </c:pt>
                <c:pt idx="3590">
                  <c:v>199.267468310834</c:v>
                </c:pt>
                <c:pt idx="3591">
                  <c:v>199.322974569416</c:v>
                </c:pt>
                <c:pt idx="3592">
                  <c:v>199.378480827999</c:v>
                </c:pt>
                <c:pt idx="3593">
                  <c:v>199.433987086581</c:v>
                </c:pt>
                <c:pt idx="3594">
                  <c:v>199.48949334516399</c:v>
                </c:pt>
                <c:pt idx="3595">
                  <c:v>199.54499960374599</c:v>
                </c:pt>
                <c:pt idx="3596">
                  <c:v>199.60050586232799</c:v>
                </c:pt>
                <c:pt idx="3597">
                  <c:v>199.65601212091099</c:v>
                </c:pt>
                <c:pt idx="3598">
                  <c:v>199.71151837949299</c:v>
                </c:pt>
                <c:pt idx="3599">
                  <c:v>199.76702463807601</c:v>
                </c:pt>
                <c:pt idx="3600">
                  <c:v>199.82253089665801</c:v>
                </c:pt>
                <c:pt idx="3601">
                  <c:v>199.87803715524001</c:v>
                </c:pt>
                <c:pt idx="3602">
                  <c:v>199.933543413823</c:v>
                </c:pt>
                <c:pt idx="3603">
                  <c:v>199.989049672405</c:v>
                </c:pt>
                <c:pt idx="3604">
                  <c:v>200.044555930988</c:v>
                </c:pt>
                <c:pt idx="3605">
                  <c:v>200.10006218957</c:v>
                </c:pt>
                <c:pt idx="3606">
                  <c:v>200.155568448152</c:v>
                </c:pt>
                <c:pt idx="3607">
                  <c:v>200.21107470673499</c:v>
                </c:pt>
                <c:pt idx="3608">
                  <c:v>200.26658096531699</c:v>
                </c:pt>
                <c:pt idx="3609">
                  <c:v>200.32208722390001</c:v>
                </c:pt>
                <c:pt idx="3610">
                  <c:v>200.37759348248201</c:v>
                </c:pt>
                <c:pt idx="3611">
                  <c:v>200.43309974106401</c:v>
                </c:pt>
                <c:pt idx="3612">
                  <c:v>200.48860599964701</c:v>
                </c:pt>
                <c:pt idx="3613">
                  <c:v>200.54411225822901</c:v>
                </c:pt>
                <c:pt idx="3614">
                  <c:v>200.599618516812</c:v>
                </c:pt>
                <c:pt idx="3615">
                  <c:v>200.655124775394</c:v>
                </c:pt>
                <c:pt idx="3616">
                  <c:v>200.710631033976</c:v>
                </c:pt>
                <c:pt idx="3617">
                  <c:v>200.76613729255899</c:v>
                </c:pt>
                <c:pt idx="3618">
                  <c:v>200.82164355114099</c:v>
                </c:pt>
                <c:pt idx="3619">
                  <c:v>200.87714980972399</c:v>
                </c:pt>
                <c:pt idx="3620">
                  <c:v>200.93265606830599</c:v>
                </c:pt>
                <c:pt idx="3621">
                  <c:v>200.98816232688799</c:v>
                </c:pt>
                <c:pt idx="3622">
                  <c:v>201.04366858547101</c:v>
                </c:pt>
                <c:pt idx="3623">
                  <c:v>201.09917484405301</c:v>
                </c:pt>
                <c:pt idx="3624">
                  <c:v>201.154681102636</c:v>
                </c:pt>
                <c:pt idx="3625">
                  <c:v>201.210187361218</c:v>
                </c:pt>
                <c:pt idx="3626">
                  <c:v>201.265693619801</c:v>
                </c:pt>
                <c:pt idx="3627">
                  <c:v>201.321199878383</c:v>
                </c:pt>
                <c:pt idx="3628">
                  <c:v>201.376706136965</c:v>
                </c:pt>
                <c:pt idx="3629">
                  <c:v>201.43221239554799</c:v>
                </c:pt>
                <c:pt idx="3630">
                  <c:v>201.48771865412999</c:v>
                </c:pt>
                <c:pt idx="3631">
                  <c:v>201.54322491271299</c:v>
                </c:pt>
                <c:pt idx="3632">
                  <c:v>201.59873117129499</c:v>
                </c:pt>
                <c:pt idx="3633">
                  <c:v>201.65423742987701</c:v>
                </c:pt>
                <c:pt idx="3634">
                  <c:v>201.70974368846001</c:v>
                </c:pt>
                <c:pt idx="3635">
                  <c:v>201.76524994704201</c:v>
                </c:pt>
                <c:pt idx="3636">
                  <c:v>201.820756205625</c:v>
                </c:pt>
                <c:pt idx="3637">
                  <c:v>201.876262464207</c:v>
                </c:pt>
                <c:pt idx="3638">
                  <c:v>201.931768722789</c:v>
                </c:pt>
                <c:pt idx="3639">
                  <c:v>201.987274981372</c:v>
                </c:pt>
                <c:pt idx="3640">
                  <c:v>202.042781239954</c:v>
                </c:pt>
                <c:pt idx="3641">
                  <c:v>202.09828749853699</c:v>
                </c:pt>
                <c:pt idx="3642">
                  <c:v>202.15379375711899</c:v>
                </c:pt>
                <c:pt idx="3643">
                  <c:v>202.20930001570099</c:v>
                </c:pt>
                <c:pt idx="3644">
                  <c:v>202.26480627428401</c:v>
                </c:pt>
                <c:pt idx="3645">
                  <c:v>202.32031253286601</c:v>
                </c:pt>
                <c:pt idx="3646">
                  <c:v>202.37581879144901</c:v>
                </c:pt>
                <c:pt idx="3647">
                  <c:v>202.43132505003101</c:v>
                </c:pt>
                <c:pt idx="3648">
                  <c:v>202.48683130861301</c:v>
                </c:pt>
                <c:pt idx="3649">
                  <c:v>202.542337567196</c:v>
                </c:pt>
                <c:pt idx="3650">
                  <c:v>202.597843825778</c:v>
                </c:pt>
                <c:pt idx="3651">
                  <c:v>202.65335008436099</c:v>
                </c:pt>
                <c:pt idx="3652">
                  <c:v>202.70885634294299</c:v>
                </c:pt>
                <c:pt idx="3653">
                  <c:v>202.76436260152499</c:v>
                </c:pt>
                <c:pt idx="3654">
                  <c:v>202.81986886010799</c:v>
                </c:pt>
                <c:pt idx="3655">
                  <c:v>202.87537511868999</c:v>
                </c:pt>
                <c:pt idx="3656">
                  <c:v>202.93088137727301</c:v>
                </c:pt>
                <c:pt idx="3657">
                  <c:v>202.98638763585501</c:v>
                </c:pt>
                <c:pt idx="3658">
                  <c:v>203.04189389443701</c:v>
                </c:pt>
                <c:pt idx="3659">
                  <c:v>203.09740015302</c:v>
                </c:pt>
                <c:pt idx="3660">
                  <c:v>203.152906411602</c:v>
                </c:pt>
                <c:pt idx="3661">
                  <c:v>203.208412670185</c:v>
                </c:pt>
                <c:pt idx="3662">
                  <c:v>203.263918928767</c:v>
                </c:pt>
                <c:pt idx="3663">
                  <c:v>203.31942518734999</c:v>
                </c:pt>
                <c:pt idx="3664">
                  <c:v>203.37493144593199</c:v>
                </c:pt>
                <c:pt idx="3665">
                  <c:v>203.43043770451399</c:v>
                </c:pt>
                <c:pt idx="3666">
                  <c:v>203.48594396309699</c:v>
                </c:pt>
                <c:pt idx="3667">
                  <c:v>203.54145022167901</c:v>
                </c:pt>
                <c:pt idx="3668">
                  <c:v>203.59695648026201</c:v>
                </c:pt>
                <c:pt idx="3669">
                  <c:v>203.65246273884401</c:v>
                </c:pt>
                <c:pt idx="3670">
                  <c:v>203.70796899742601</c:v>
                </c:pt>
                <c:pt idx="3671">
                  <c:v>203.763475256009</c:v>
                </c:pt>
                <c:pt idx="3672">
                  <c:v>203.818981514591</c:v>
                </c:pt>
                <c:pt idx="3673">
                  <c:v>203.874487773174</c:v>
                </c:pt>
                <c:pt idx="3674">
                  <c:v>203.929994031756</c:v>
                </c:pt>
                <c:pt idx="3675">
                  <c:v>203.985500290338</c:v>
                </c:pt>
                <c:pt idx="3676">
                  <c:v>204.04100654892099</c:v>
                </c:pt>
                <c:pt idx="3677">
                  <c:v>204.09651280750299</c:v>
                </c:pt>
                <c:pt idx="3678">
                  <c:v>204.15201906608601</c:v>
                </c:pt>
                <c:pt idx="3679">
                  <c:v>204.20752532466801</c:v>
                </c:pt>
                <c:pt idx="3680">
                  <c:v>204.26303158325001</c:v>
                </c:pt>
                <c:pt idx="3681">
                  <c:v>204.31853784183301</c:v>
                </c:pt>
                <c:pt idx="3682">
                  <c:v>204.37404410041501</c:v>
                </c:pt>
                <c:pt idx="3683">
                  <c:v>204.429550358998</c:v>
                </c:pt>
                <c:pt idx="3684">
                  <c:v>204.48505661758</c:v>
                </c:pt>
                <c:pt idx="3685">
                  <c:v>204.540562876162</c:v>
                </c:pt>
                <c:pt idx="3686">
                  <c:v>204.59606913474499</c:v>
                </c:pt>
                <c:pt idx="3687">
                  <c:v>204.65157539332699</c:v>
                </c:pt>
                <c:pt idx="3688">
                  <c:v>204.70708165190999</c:v>
                </c:pt>
                <c:pt idx="3689">
                  <c:v>204.76258791049199</c:v>
                </c:pt>
                <c:pt idx="3690">
                  <c:v>204.81809416907399</c:v>
                </c:pt>
                <c:pt idx="3691">
                  <c:v>204.87360042765701</c:v>
                </c:pt>
                <c:pt idx="3692">
                  <c:v>204.92910668623901</c:v>
                </c:pt>
                <c:pt idx="3693">
                  <c:v>204.984612944822</c:v>
                </c:pt>
                <c:pt idx="3694">
                  <c:v>205.040119203404</c:v>
                </c:pt>
                <c:pt idx="3695">
                  <c:v>205.095625461986</c:v>
                </c:pt>
                <c:pt idx="3696">
                  <c:v>205.151131720569</c:v>
                </c:pt>
                <c:pt idx="3697">
                  <c:v>205.206637979151</c:v>
                </c:pt>
                <c:pt idx="3698">
                  <c:v>205.26214423773399</c:v>
                </c:pt>
                <c:pt idx="3699">
                  <c:v>205.31765049631599</c:v>
                </c:pt>
                <c:pt idx="3700">
                  <c:v>205.37315675489799</c:v>
                </c:pt>
                <c:pt idx="3701">
                  <c:v>205.42866301348101</c:v>
                </c:pt>
                <c:pt idx="3702">
                  <c:v>205.48416927206301</c:v>
                </c:pt>
                <c:pt idx="3703">
                  <c:v>205.53967553064601</c:v>
                </c:pt>
                <c:pt idx="3704">
                  <c:v>205.59518178922801</c:v>
                </c:pt>
                <c:pt idx="3705">
                  <c:v>205.650688047811</c:v>
                </c:pt>
                <c:pt idx="3706">
                  <c:v>205.706194306393</c:v>
                </c:pt>
                <c:pt idx="3707">
                  <c:v>205.761700564975</c:v>
                </c:pt>
                <c:pt idx="3708">
                  <c:v>205.817206823558</c:v>
                </c:pt>
                <c:pt idx="3709">
                  <c:v>205.87271308214</c:v>
                </c:pt>
                <c:pt idx="3710">
                  <c:v>205.92821934072299</c:v>
                </c:pt>
                <c:pt idx="3711">
                  <c:v>205.98372559930499</c:v>
                </c:pt>
                <c:pt idx="3712">
                  <c:v>206.03923185788699</c:v>
                </c:pt>
                <c:pt idx="3713">
                  <c:v>206.09473811647001</c:v>
                </c:pt>
                <c:pt idx="3714">
                  <c:v>206.15024437505201</c:v>
                </c:pt>
                <c:pt idx="3715">
                  <c:v>206.20575063363501</c:v>
                </c:pt>
                <c:pt idx="3716">
                  <c:v>206.26125689221701</c:v>
                </c:pt>
                <c:pt idx="3717">
                  <c:v>206.31676315079901</c:v>
                </c:pt>
                <c:pt idx="3718">
                  <c:v>206.372269409382</c:v>
                </c:pt>
                <c:pt idx="3719">
                  <c:v>206.427775667964</c:v>
                </c:pt>
                <c:pt idx="3720">
                  <c:v>206.48328192654699</c:v>
                </c:pt>
                <c:pt idx="3721">
                  <c:v>206.53878818512899</c:v>
                </c:pt>
                <c:pt idx="3722">
                  <c:v>206.59429444371099</c:v>
                </c:pt>
                <c:pt idx="3723">
                  <c:v>206.64980070229399</c:v>
                </c:pt>
                <c:pt idx="3724">
                  <c:v>206.70530696087599</c:v>
                </c:pt>
                <c:pt idx="3725">
                  <c:v>206.76081321945901</c:v>
                </c:pt>
                <c:pt idx="3726">
                  <c:v>206.81631947804101</c:v>
                </c:pt>
                <c:pt idx="3727">
                  <c:v>206.87182573662301</c:v>
                </c:pt>
                <c:pt idx="3728">
                  <c:v>206.927331995206</c:v>
                </c:pt>
                <c:pt idx="3729">
                  <c:v>206.982838253788</c:v>
                </c:pt>
                <c:pt idx="3730">
                  <c:v>207.038344512371</c:v>
                </c:pt>
                <c:pt idx="3731">
                  <c:v>207.093850770953</c:v>
                </c:pt>
                <c:pt idx="3732">
                  <c:v>207.149357029535</c:v>
                </c:pt>
                <c:pt idx="3733">
                  <c:v>207.20486328811799</c:v>
                </c:pt>
                <c:pt idx="3734">
                  <c:v>207.26036954669999</c:v>
                </c:pt>
                <c:pt idx="3735">
                  <c:v>207.31587580528301</c:v>
                </c:pt>
                <c:pt idx="3736">
                  <c:v>207.37138206386501</c:v>
                </c:pt>
                <c:pt idx="3737">
                  <c:v>207.42688832244701</c:v>
                </c:pt>
                <c:pt idx="3738">
                  <c:v>207.48239458103001</c:v>
                </c:pt>
                <c:pt idx="3739">
                  <c:v>207.53790083961201</c:v>
                </c:pt>
                <c:pt idx="3740">
                  <c:v>207.593407098195</c:v>
                </c:pt>
                <c:pt idx="3741">
                  <c:v>207.648913356777</c:v>
                </c:pt>
                <c:pt idx="3742">
                  <c:v>207.704419615359</c:v>
                </c:pt>
                <c:pt idx="3743">
                  <c:v>207.759925873942</c:v>
                </c:pt>
                <c:pt idx="3744">
                  <c:v>207.81543213252399</c:v>
                </c:pt>
                <c:pt idx="3745">
                  <c:v>207.87093839110699</c:v>
                </c:pt>
                <c:pt idx="3746">
                  <c:v>207.92644464968899</c:v>
                </c:pt>
                <c:pt idx="3747">
                  <c:v>207.98195090827201</c:v>
                </c:pt>
                <c:pt idx="3748">
                  <c:v>208.03745716685401</c:v>
                </c:pt>
                <c:pt idx="3749">
                  <c:v>208.09296342543601</c:v>
                </c:pt>
                <c:pt idx="3750">
                  <c:v>208.14846968401901</c:v>
                </c:pt>
                <c:pt idx="3751">
                  <c:v>208.20397594260101</c:v>
                </c:pt>
                <c:pt idx="3752">
                  <c:v>208.259482201184</c:v>
                </c:pt>
                <c:pt idx="3753">
                  <c:v>208.314988459766</c:v>
                </c:pt>
                <c:pt idx="3754">
                  <c:v>208.370494718348</c:v>
                </c:pt>
                <c:pt idx="3755">
                  <c:v>208.42600097693099</c:v>
                </c:pt>
                <c:pt idx="3756">
                  <c:v>208.48150723551299</c:v>
                </c:pt>
                <c:pt idx="3757">
                  <c:v>208.53701349409599</c:v>
                </c:pt>
                <c:pt idx="3758">
                  <c:v>208.59251975267799</c:v>
                </c:pt>
                <c:pt idx="3759">
                  <c:v>208.64802601125999</c:v>
                </c:pt>
                <c:pt idx="3760">
                  <c:v>208.70353226984301</c:v>
                </c:pt>
                <c:pt idx="3761">
                  <c:v>208.75903852842501</c:v>
                </c:pt>
                <c:pt idx="3762">
                  <c:v>208.814544787008</c:v>
                </c:pt>
                <c:pt idx="3763">
                  <c:v>208.87005104559</c:v>
                </c:pt>
                <c:pt idx="3764">
                  <c:v>208.925557304172</c:v>
                </c:pt>
                <c:pt idx="3765">
                  <c:v>208.981063562755</c:v>
                </c:pt>
                <c:pt idx="3766">
                  <c:v>209.036569821337</c:v>
                </c:pt>
                <c:pt idx="3767">
                  <c:v>209.09207607991999</c:v>
                </c:pt>
                <c:pt idx="3768">
                  <c:v>209.14758233850199</c:v>
                </c:pt>
                <c:pt idx="3769">
                  <c:v>209.20308859708399</c:v>
                </c:pt>
                <c:pt idx="3770">
                  <c:v>209.25859485566701</c:v>
                </c:pt>
                <c:pt idx="3771">
                  <c:v>209.31410111424901</c:v>
                </c:pt>
                <c:pt idx="3772">
                  <c:v>209.36960737283201</c:v>
                </c:pt>
                <c:pt idx="3773">
                  <c:v>209.42511363141401</c:v>
                </c:pt>
                <c:pt idx="3774">
                  <c:v>209.48061988999601</c:v>
                </c:pt>
                <c:pt idx="3775">
                  <c:v>209.536126148579</c:v>
                </c:pt>
                <c:pt idx="3776">
                  <c:v>209.591632407161</c:v>
                </c:pt>
                <c:pt idx="3777">
                  <c:v>209.647138665744</c:v>
                </c:pt>
                <c:pt idx="3778">
                  <c:v>209.70264492432599</c:v>
                </c:pt>
                <c:pt idx="3779">
                  <c:v>209.75815118290799</c:v>
                </c:pt>
                <c:pt idx="3780">
                  <c:v>209.81365744149099</c:v>
                </c:pt>
                <c:pt idx="3781">
                  <c:v>209.86916370007299</c:v>
                </c:pt>
                <c:pt idx="3782">
                  <c:v>209.92466995865601</c:v>
                </c:pt>
                <c:pt idx="3783">
                  <c:v>209.98017621723801</c:v>
                </c:pt>
                <c:pt idx="3784">
                  <c:v>210.03568247582001</c:v>
                </c:pt>
                <c:pt idx="3785">
                  <c:v>210.091188734403</c:v>
                </c:pt>
                <c:pt idx="3786">
                  <c:v>210.146694992985</c:v>
                </c:pt>
                <c:pt idx="3787">
                  <c:v>210.202201251568</c:v>
                </c:pt>
                <c:pt idx="3788">
                  <c:v>210.25770751015</c:v>
                </c:pt>
                <c:pt idx="3789">
                  <c:v>210.31321376873299</c:v>
                </c:pt>
                <c:pt idx="3790">
                  <c:v>210.36872002731499</c:v>
                </c:pt>
                <c:pt idx="3791">
                  <c:v>210.42422628589699</c:v>
                </c:pt>
                <c:pt idx="3792">
                  <c:v>210.47973254447999</c:v>
                </c:pt>
                <c:pt idx="3793">
                  <c:v>210.53523880306199</c:v>
                </c:pt>
                <c:pt idx="3794">
                  <c:v>210.59074506164501</c:v>
                </c:pt>
                <c:pt idx="3795">
                  <c:v>210.64625132022701</c:v>
                </c:pt>
                <c:pt idx="3796">
                  <c:v>210.70175757880901</c:v>
                </c:pt>
                <c:pt idx="3797">
                  <c:v>210.757263837392</c:v>
                </c:pt>
                <c:pt idx="3798">
                  <c:v>210.812770095974</c:v>
                </c:pt>
                <c:pt idx="3799">
                  <c:v>210.868276354557</c:v>
                </c:pt>
                <c:pt idx="3800">
                  <c:v>210.923782613139</c:v>
                </c:pt>
                <c:pt idx="3801">
                  <c:v>210.979288871721</c:v>
                </c:pt>
                <c:pt idx="3802">
                  <c:v>211.03479513030399</c:v>
                </c:pt>
                <c:pt idx="3803">
                  <c:v>211.09030138888599</c:v>
                </c:pt>
                <c:pt idx="3804">
                  <c:v>211.14580764746901</c:v>
                </c:pt>
                <c:pt idx="3805">
                  <c:v>211.20131390605101</c:v>
                </c:pt>
                <c:pt idx="3806">
                  <c:v>211.25682016463301</c:v>
                </c:pt>
                <c:pt idx="3807">
                  <c:v>211.31232642321601</c:v>
                </c:pt>
                <c:pt idx="3808">
                  <c:v>211.36783268179801</c:v>
                </c:pt>
                <c:pt idx="3809">
                  <c:v>211.423338940381</c:v>
                </c:pt>
                <c:pt idx="3810">
                  <c:v>211.478845198963</c:v>
                </c:pt>
                <c:pt idx="3811">
                  <c:v>211.534351457545</c:v>
                </c:pt>
                <c:pt idx="3812">
                  <c:v>211.58985771612799</c:v>
                </c:pt>
                <c:pt idx="3813">
                  <c:v>211.64536397470999</c:v>
                </c:pt>
                <c:pt idx="3814">
                  <c:v>211.70087023329299</c:v>
                </c:pt>
                <c:pt idx="3815">
                  <c:v>211.75637649187499</c:v>
                </c:pt>
                <c:pt idx="3816">
                  <c:v>211.81188275045699</c:v>
                </c:pt>
                <c:pt idx="3817">
                  <c:v>211.86738900904001</c:v>
                </c:pt>
                <c:pt idx="3818">
                  <c:v>211.92289526762201</c:v>
                </c:pt>
                <c:pt idx="3819">
                  <c:v>211.978401526205</c:v>
                </c:pt>
                <c:pt idx="3820">
                  <c:v>212.033907784787</c:v>
                </c:pt>
                <c:pt idx="3821">
                  <c:v>212.089414043369</c:v>
                </c:pt>
                <c:pt idx="3822">
                  <c:v>212.144920301952</c:v>
                </c:pt>
                <c:pt idx="3823">
                  <c:v>212.200426560534</c:v>
                </c:pt>
                <c:pt idx="3824">
                  <c:v>212.25593281911699</c:v>
                </c:pt>
                <c:pt idx="3825">
                  <c:v>212.31143907769899</c:v>
                </c:pt>
                <c:pt idx="3826">
                  <c:v>212.36694533628199</c:v>
                </c:pt>
                <c:pt idx="3827">
                  <c:v>212.42245159486399</c:v>
                </c:pt>
                <c:pt idx="3828">
                  <c:v>212.47795785344599</c:v>
                </c:pt>
                <c:pt idx="3829">
                  <c:v>212.53346411202901</c:v>
                </c:pt>
                <c:pt idx="3830">
                  <c:v>212.58897037061101</c:v>
                </c:pt>
                <c:pt idx="3831">
                  <c:v>212.644476629194</c:v>
                </c:pt>
                <c:pt idx="3832">
                  <c:v>212.699982887776</c:v>
                </c:pt>
                <c:pt idx="3833">
                  <c:v>212.755489146358</c:v>
                </c:pt>
                <c:pt idx="3834">
                  <c:v>212.810995404941</c:v>
                </c:pt>
                <c:pt idx="3835">
                  <c:v>212.866501663523</c:v>
                </c:pt>
                <c:pt idx="3836">
                  <c:v>212.92200792210599</c:v>
                </c:pt>
                <c:pt idx="3837">
                  <c:v>212.97751418068799</c:v>
                </c:pt>
                <c:pt idx="3838">
                  <c:v>213.03302043926999</c:v>
                </c:pt>
                <c:pt idx="3839">
                  <c:v>213.08852669785301</c:v>
                </c:pt>
                <c:pt idx="3840">
                  <c:v>213.14403295643501</c:v>
                </c:pt>
                <c:pt idx="3841">
                  <c:v>213.19953921501801</c:v>
                </c:pt>
                <c:pt idx="3842">
                  <c:v>213.25504547360001</c:v>
                </c:pt>
                <c:pt idx="3843">
                  <c:v>213.31055173218201</c:v>
                </c:pt>
                <c:pt idx="3844">
                  <c:v>213.366057990765</c:v>
                </c:pt>
                <c:pt idx="3845">
                  <c:v>213.421564249347</c:v>
                </c:pt>
                <c:pt idx="3846">
                  <c:v>213.47707050792999</c:v>
                </c:pt>
                <c:pt idx="3847">
                  <c:v>213.53257676651199</c:v>
                </c:pt>
                <c:pt idx="3848">
                  <c:v>213.58808302509399</c:v>
                </c:pt>
                <c:pt idx="3849">
                  <c:v>213.64358928367699</c:v>
                </c:pt>
                <c:pt idx="3850">
                  <c:v>213.69909554225899</c:v>
                </c:pt>
                <c:pt idx="3851">
                  <c:v>213.75460180084201</c:v>
                </c:pt>
                <c:pt idx="3852">
                  <c:v>213.81010805942401</c:v>
                </c:pt>
                <c:pt idx="3853">
                  <c:v>213.86561431800601</c:v>
                </c:pt>
                <c:pt idx="3854">
                  <c:v>213.921120576589</c:v>
                </c:pt>
                <c:pt idx="3855">
                  <c:v>213.976626835171</c:v>
                </c:pt>
                <c:pt idx="3856">
                  <c:v>214.032133093754</c:v>
                </c:pt>
                <c:pt idx="3857">
                  <c:v>214.087639352336</c:v>
                </c:pt>
                <c:pt idx="3858">
                  <c:v>214.143145610918</c:v>
                </c:pt>
                <c:pt idx="3859">
                  <c:v>214.19865186950099</c:v>
                </c:pt>
                <c:pt idx="3860">
                  <c:v>214.25415812808299</c:v>
                </c:pt>
                <c:pt idx="3861">
                  <c:v>214.30966438666599</c:v>
                </c:pt>
                <c:pt idx="3862">
                  <c:v>214.36517064524801</c:v>
                </c:pt>
                <c:pt idx="3863">
                  <c:v>214.42067690383001</c:v>
                </c:pt>
                <c:pt idx="3864">
                  <c:v>214.47618316241301</c:v>
                </c:pt>
                <c:pt idx="3865">
                  <c:v>214.53168942099501</c:v>
                </c:pt>
                <c:pt idx="3866">
                  <c:v>214.587195679578</c:v>
                </c:pt>
                <c:pt idx="3867">
                  <c:v>214.64270193816</c:v>
                </c:pt>
                <c:pt idx="3868">
                  <c:v>214.698208196743</c:v>
                </c:pt>
                <c:pt idx="3869">
                  <c:v>214.753714455325</c:v>
                </c:pt>
                <c:pt idx="3870">
                  <c:v>214.809220713907</c:v>
                </c:pt>
                <c:pt idx="3871">
                  <c:v>214.86472697248999</c:v>
                </c:pt>
                <c:pt idx="3872">
                  <c:v>214.92023323107199</c:v>
                </c:pt>
                <c:pt idx="3873">
                  <c:v>214.97573948965501</c:v>
                </c:pt>
                <c:pt idx="3874">
                  <c:v>215.03124574823701</c:v>
                </c:pt>
                <c:pt idx="3875">
                  <c:v>215.08675200681901</c:v>
                </c:pt>
                <c:pt idx="3876">
                  <c:v>215.14225826540201</c:v>
                </c:pt>
                <c:pt idx="3877">
                  <c:v>215.19776452398401</c:v>
                </c:pt>
                <c:pt idx="3878">
                  <c:v>215.253270782567</c:v>
                </c:pt>
                <c:pt idx="3879">
                  <c:v>215.308777041149</c:v>
                </c:pt>
                <c:pt idx="3880">
                  <c:v>215.364283299731</c:v>
                </c:pt>
                <c:pt idx="3881">
                  <c:v>215.41978955831399</c:v>
                </c:pt>
                <c:pt idx="3882">
                  <c:v>215.47529581689599</c:v>
                </c:pt>
                <c:pt idx="3883">
                  <c:v>215.53080207547899</c:v>
                </c:pt>
                <c:pt idx="3884">
                  <c:v>215.58630833406099</c:v>
                </c:pt>
                <c:pt idx="3885">
                  <c:v>215.64181459264299</c:v>
                </c:pt>
                <c:pt idx="3886">
                  <c:v>215.69732085122601</c:v>
                </c:pt>
                <c:pt idx="3887">
                  <c:v>215.75282710980801</c:v>
                </c:pt>
                <c:pt idx="3888">
                  <c:v>215.808333368391</c:v>
                </c:pt>
                <c:pt idx="3889">
                  <c:v>215.863839626973</c:v>
                </c:pt>
                <c:pt idx="3890">
                  <c:v>215.919345885555</c:v>
                </c:pt>
                <c:pt idx="3891">
                  <c:v>215.974852144138</c:v>
                </c:pt>
                <c:pt idx="3892">
                  <c:v>216.03035840272</c:v>
                </c:pt>
                <c:pt idx="3893">
                  <c:v>216.08586466130299</c:v>
                </c:pt>
                <c:pt idx="3894">
                  <c:v>216.14137091988499</c:v>
                </c:pt>
                <c:pt idx="3895">
                  <c:v>216.19687717846699</c:v>
                </c:pt>
                <c:pt idx="3896">
                  <c:v>216.25238343705001</c:v>
                </c:pt>
                <c:pt idx="3897">
                  <c:v>216.30788969563201</c:v>
                </c:pt>
                <c:pt idx="3898">
                  <c:v>216.36339595421501</c:v>
                </c:pt>
                <c:pt idx="3899">
                  <c:v>216.41890221279701</c:v>
                </c:pt>
                <c:pt idx="3900">
                  <c:v>216.47440847137901</c:v>
                </c:pt>
                <c:pt idx="3901">
                  <c:v>216.529914729962</c:v>
                </c:pt>
                <c:pt idx="3902">
                  <c:v>216.585420988544</c:v>
                </c:pt>
                <c:pt idx="3903">
                  <c:v>216.640927247127</c:v>
                </c:pt>
                <c:pt idx="3904">
                  <c:v>216.696433505709</c:v>
                </c:pt>
                <c:pt idx="3905">
                  <c:v>216.75193976429199</c:v>
                </c:pt>
                <c:pt idx="3906">
                  <c:v>216.80744602287399</c:v>
                </c:pt>
                <c:pt idx="3907">
                  <c:v>216.86295228145599</c:v>
                </c:pt>
                <c:pt idx="3908">
                  <c:v>216.91845854003901</c:v>
                </c:pt>
                <c:pt idx="3909">
                  <c:v>216.97396479862101</c:v>
                </c:pt>
                <c:pt idx="3910">
                  <c:v>217.02947105720401</c:v>
                </c:pt>
                <c:pt idx="3911">
                  <c:v>217.08497731578601</c:v>
                </c:pt>
                <c:pt idx="3912">
                  <c:v>217.14048357436801</c:v>
                </c:pt>
                <c:pt idx="3913">
                  <c:v>217.195989832951</c:v>
                </c:pt>
                <c:pt idx="3914">
                  <c:v>217.251496091533</c:v>
                </c:pt>
                <c:pt idx="3915">
                  <c:v>217.30700235011599</c:v>
                </c:pt>
                <c:pt idx="3916">
                  <c:v>217.36250860869799</c:v>
                </c:pt>
                <c:pt idx="3917">
                  <c:v>217.41801486727999</c:v>
                </c:pt>
                <c:pt idx="3918">
                  <c:v>217.47352112586299</c:v>
                </c:pt>
                <c:pt idx="3919">
                  <c:v>217.52902738444499</c:v>
                </c:pt>
                <c:pt idx="3920">
                  <c:v>217.58453364302801</c:v>
                </c:pt>
                <c:pt idx="3921">
                  <c:v>217.64003990161001</c:v>
                </c:pt>
                <c:pt idx="3922">
                  <c:v>217.69554616019201</c:v>
                </c:pt>
                <c:pt idx="3923">
                  <c:v>217.751052418775</c:v>
                </c:pt>
                <c:pt idx="3924">
                  <c:v>217.806558677357</c:v>
                </c:pt>
                <c:pt idx="3925">
                  <c:v>217.86206493594</c:v>
                </c:pt>
                <c:pt idx="3926">
                  <c:v>217.917571194522</c:v>
                </c:pt>
                <c:pt idx="3927">
                  <c:v>217.973077453104</c:v>
                </c:pt>
                <c:pt idx="3928">
                  <c:v>218.02858371168699</c:v>
                </c:pt>
                <c:pt idx="3929">
                  <c:v>218.08408997026899</c:v>
                </c:pt>
                <c:pt idx="3930">
                  <c:v>218.13959622885201</c:v>
                </c:pt>
                <c:pt idx="3931">
                  <c:v>218.19510248743401</c:v>
                </c:pt>
                <c:pt idx="3932">
                  <c:v>218.25060874601601</c:v>
                </c:pt>
                <c:pt idx="3933">
                  <c:v>218.30611500459901</c:v>
                </c:pt>
                <c:pt idx="3934">
                  <c:v>218.36162126318101</c:v>
                </c:pt>
                <c:pt idx="3935">
                  <c:v>218.417127521764</c:v>
                </c:pt>
                <c:pt idx="3936">
                  <c:v>218.472633780346</c:v>
                </c:pt>
                <c:pt idx="3937">
                  <c:v>218.528140038928</c:v>
                </c:pt>
                <c:pt idx="3938">
                  <c:v>218.583646297511</c:v>
                </c:pt>
                <c:pt idx="3939">
                  <c:v>218.63915255609299</c:v>
                </c:pt>
                <c:pt idx="3940">
                  <c:v>218.69465881467599</c:v>
                </c:pt>
                <c:pt idx="3941">
                  <c:v>218.75016507325799</c:v>
                </c:pt>
                <c:pt idx="3942">
                  <c:v>218.80567133184101</c:v>
                </c:pt>
                <c:pt idx="3943">
                  <c:v>218.86117759042301</c:v>
                </c:pt>
                <c:pt idx="3944">
                  <c:v>218.91668384900501</c:v>
                </c:pt>
                <c:pt idx="3945">
                  <c:v>218.97219010758801</c:v>
                </c:pt>
                <c:pt idx="3946">
                  <c:v>219.02769636617001</c:v>
                </c:pt>
                <c:pt idx="3947">
                  <c:v>219.083202624753</c:v>
                </c:pt>
                <c:pt idx="3948">
                  <c:v>219.138708883335</c:v>
                </c:pt>
                <c:pt idx="3949">
                  <c:v>219.194215141917</c:v>
                </c:pt>
                <c:pt idx="3950">
                  <c:v>219.24972140049999</c:v>
                </c:pt>
                <c:pt idx="3951">
                  <c:v>219.30522765908199</c:v>
                </c:pt>
                <c:pt idx="3952">
                  <c:v>219.36073391766499</c:v>
                </c:pt>
                <c:pt idx="3953">
                  <c:v>219.41624017624699</c:v>
                </c:pt>
                <c:pt idx="3954">
                  <c:v>219.47174643482899</c:v>
                </c:pt>
                <c:pt idx="3955">
                  <c:v>219.52725269341201</c:v>
                </c:pt>
                <c:pt idx="3956">
                  <c:v>219.58275895199401</c:v>
                </c:pt>
                <c:pt idx="3957">
                  <c:v>219.638265210577</c:v>
                </c:pt>
                <c:pt idx="3958">
                  <c:v>219.693771469159</c:v>
                </c:pt>
                <c:pt idx="3959">
                  <c:v>219.749277727741</c:v>
                </c:pt>
                <c:pt idx="3960">
                  <c:v>219.804783986324</c:v>
                </c:pt>
                <c:pt idx="3961">
                  <c:v>219.860290244906</c:v>
                </c:pt>
                <c:pt idx="3962">
                  <c:v>219.91579650348899</c:v>
                </c:pt>
                <c:pt idx="3963">
                  <c:v>219.97130276207099</c:v>
                </c:pt>
                <c:pt idx="3964">
                  <c:v>220.02680902065299</c:v>
                </c:pt>
                <c:pt idx="3965">
                  <c:v>220.08231527923601</c:v>
                </c:pt>
                <c:pt idx="3966">
                  <c:v>220.13782153781801</c:v>
                </c:pt>
                <c:pt idx="3967">
                  <c:v>220.19332779640101</c:v>
                </c:pt>
                <c:pt idx="3968">
                  <c:v>220.24883405498301</c:v>
                </c:pt>
                <c:pt idx="3969">
                  <c:v>220.30434031356501</c:v>
                </c:pt>
                <c:pt idx="3970">
                  <c:v>220.359846572148</c:v>
                </c:pt>
                <c:pt idx="3971">
                  <c:v>220.41535283073</c:v>
                </c:pt>
                <c:pt idx="3972">
                  <c:v>220.470859089313</c:v>
                </c:pt>
                <c:pt idx="3973">
                  <c:v>220.52636534789499</c:v>
                </c:pt>
                <c:pt idx="3974">
                  <c:v>220.58187160647699</c:v>
                </c:pt>
                <c:pt idx="3975">
                  <c:v>220.63737786505999</c:v>
                </c:pt>
                <c:pt idx="3976">
                  <c:v>220.69288412364199</c:v>
                </c:pt>
                <c:pt idx="3977">
                  <c:v>220.74839038222501</c:v>
                </c:pt>
                <c:pt idx="3978">
                  <c:v>220.80389664080701</c:v>
                </c:pt>
                <c:pt idx="3979">
                  <c:v>220.85940289938901</c:v>
                </c:pt>
                <c:pt idx="3980">
                  <c:v>220.91490915797201</c:v>
                </c:pt>
                <c:pt idx="3981">
                  <c:v>220.970415416554</c:v>
                </c:pt>
                <c:pt idx="3982">
                  <c:v>221.025921675137</c:v>
                </c:pt>
                <c:pt idx="3983">
                  <c:v>221.081427933719</c:v>
                </c:pt>
                <c:pt idx="3984">
                  <c:v>221.13693419230199</c:v>
                </c:pt>
                <c:pt idx="3985">
                  <c:v>221.19244045088399</c:v>
                </c:pt>
                <c:pt idx="3986">
                  <c:v>221.24794670946599</c:v>
                </c:pt>
                <c:pt idx="3987">
                  <c:v>221.30345296804899</c:v>
                </c:pt>
                <c:pt idx="3988">
                  <c:v>221.35895922663099</c:v>
                </c:pt>
                <c:pt idx="3989">
                  <c:v>221.41446548521401</c:v>
                </c:pt>
                <c:pt idx="3990">
                  <c:v>221.46997174379601</c:v>
                </c:pt>
                <c:pt idx="3991">
                  <c:v>221.52547800237801</c:v>
                </c:pt>
                <c:pt idx="3992">
                  <c:v>221.580984260961</c:v>
                </c:pt>
                <c:pt idx="3993">
                  <c:v>221.636490519543</c:v>
                </c:pt>
                <c:pt idx="3994">
                  <c:v>221.691996778126</c:v>
                </c:pt>
                <c:pt idx="3995">
                  <c:v>221.747503036708</c:v>
                </c:pt>
                <c:pt idx="3996">
                  <c:v>221.80300929529</c:v>
                </c:pt>
                <c:pt idx="3997">
                  <c:v>221.85851555387299</c:v>
                </c:pt>
                <c:pt idx="3998">
                  <c:v>221.91402181245499</c:v>
                </c:pt>
                <c:pt idx="3999">
                  <c:v>221.96952807103801</c:v>
                </c:pt>
                <c:pt idx="4000">
                  <c:v>222.02503432962001</c:v>
                </c:pt>
                <c:pt idx="4001">
                  <c:v>222.08054058820201</c:v>
                </c:pt>
                <c:pt idx="4002">
                  <c:v>222.13604684678501</c:v>
                </c:pt>
                <c:pt idx="4003">
                  <c:v>222.19155310536701</c:v>
                </c:pt>
                <c:pt idx="4004">
                  <c:v>222.24705936395</c:v>
                </c:pt>
                <c:pt idx="4005">
                  <c:v>222.302565622532</c:v>
                </c:pt>
                <c:pt idx="4006">
                  <c:v>222.358071881114</c:v>
                </c:pt>
                <c:pt idx="4007">
                  <c:v>222.41357813969699</c:v>
                </c:pt>
                <c:pt idx="4008">
                  <c:v>222.46908439827899</c:v>
                </c:pt>
                <c:pt idx="4009">
                  <c:v>222.52459065686199</c:v>
                </c:pt>
                <c:pt idx="4010">
                  <c:v>222.58009691544399</c:v>
                </c:pt>
                <c:pt idx="4011">
                  <c:v>222.63560317402599</c:v>
                </c:pt>
                <c:pt idx="4012">
                  <c:v>222.69110943260901</c:v>
                </c:pt>
                <c:pt idx="4013">
                  <c:v>222.74661569119101</c:v>
                </c:pt>
                <c:pt idx="4014">
                  <c:v>222.802121949774</c:v>
                </c:pt>
                <c:pt idx="4015">
                  <c:v>222.857628208356</c:v>
                </c:pt>
                <c:pt idx="4016">
                  <c:v>222.913134466938</c:v>
                </c:pt>
                <c:pt idx="4017">
                  <c:v>222.968640725521</c:v>
                </c:pt>
                <c:pt idx="4018">
                  <c:v>223.024146984103</c:v>
                </c:pt>
                <c:pt idx="4019">
                  <c:v>223.07965324268599</c:v>
                </c:pt>
                <c:pt idx="4020">
                  <c:v>223.13515950126799</c:v>
                </c:pt>
                <c:pt idx="4021">
                  <c:v>223.19066575984999</c:v>
                </c:pt>
                <c:pt idx="4022">
                  <c:v>223.24617201843299</c:v>
                </c:pt>
                <c:pt idx="4023">
                  <c:v>223.30167827701499</c:v>
                </c:pt>
                <c:pt idx="4024">
                  <c:v>223.35718453559801</c:v>
                </c:pt>
                <c:pt idx="4025">
                  <c:v>223.41269079418001</c:v>
                </c:pt>
                <c:pt idx="4026">
                  <c:v>223.468197052763</c:v>
                </c:pt>
                <c:pt idx="4027">
                  <c:v>223.523703311345</c:v>
                </c:pt>
                <c:pt idx="4028">
                  <c:v>223.579209569927</c:v>
                </c:pt>
                <c:pt idx="4029">
                  <c:v>223.63471582851</c:v>
                </c:pt>
                <c:pt idx="4030">
                  <c:v>223.690222087092</c:v>
                </c:pt>
                <c:pt idx="4031">
                  <c:v>223.74572834567499</c:v>
                </c:pt>
                <c:pt idx="4032">
                  <c:v>223.80123460425699</c:v>
                </c:pt>
                <c:pt idx="4033">
                  <c:v>223.85674086283899</c:v>
                </c:pt>
                <c:pt idx="4034">
                  <c:v>223.91224712142201</c:v>
                </c:pt>
                <c:pt idx="4035">
                  <c:v>223.96775338000401</c:v>
                </c:pt>
                <c:pt idx="4036">
                  <c:v>224.02325963858701</c:v>
                </c:pt>
                <c:pt idx="4037">
                  <c:v>224.07876589716901</c:v>
                </c:pt>
                <c:pt idx="4038">
                  <c:v>224.13427215575101</c:v>
                </c:pt>
                <c:pt idx="4039">
                  <c:v>224.189778414334</c:v>
                </c:pt>
                <c:pt idx="4040">
                  <c:v>224.245284672916</c:v>
                </c:pt>
                <c:pt idx="4041">
                  <c:v>224.30079093149899</c:v>
                </c:pt>
                <c:pt idx="4042">
                  <c:v>224.35629719008099</c:v>
                </c:pt>
                <c:pt idx="4043">
                  <c:v>224.41180344866299</c:v>
                </c:pt>
                <c:pt idx="4044">
                  <c:v>224.46730970724599</c:v>
                </c:pt>
                <c:pt idx="4045">
                  <c:v>224.52281596582799</c:v>
                </c:pt>
                <c:pt idx="4046">
                  <c:v>224.57832222441101</c:v>
                </c:pt>
                <c:pt idx="4047">
                  <c:v>224.63382848299301</c:v>
                </c:pt>
                <c:pt idx="4048">
                  <c:v>224.68933474157501</c:v>
                </c:pt>
                <c:pt idx="4049">
                  <c:v>224.744841000158</c:v>
                </c:pt>
                <c:pt idx="4050">
                  <c:v>224.80034725874</c:v>
                </c:pt>
                <c:pt idx="4051">
                  <c:v>224.855853517323</c:v>
                </c:pt>
                <c:pt idx="4052">
                  <c:v>224.911359775905</c:v>
                </c:pt>
                <c:pt idx="4053">
                  <c:v>224.966866034487</c:v>
                </c:pt>
                <c:pt idx="4054">
                  <c:v>225.02237229306999</c:v>
                </c:pt>
                <c:pt idx="4055">
                  <c:v>225.07787855165199</c:v>
                </c:pt>
                <c:pt idx="4056">
                  <c:v>225.13338481023499</c:v>
                </c:pt>
                <c:pt idx="4057">
                  <c:v>225.18889106881699</c:v>
                </c:pt>
                <c:pt idx="4058">
                  <c:v>225.24439732739901</c:v>
                </c:pt>
                <c:pt idx="4059">
                  <c:v>225.29990358598201</c:v>
                </c:pt>
                <c:pt idx="4060">
                  <c:v>225.35540984456401</c:v>
                </c:pt>
                <c:pt idx="4061">
                  <c:v>225.410916103147</c:v>
                </c:pt>
                <c:pt idx="4062">
                  <c:v>225.466422361729</c:v>
                </c:pt>
                <c:pt idx="4063">
                  <c:v>225.521928620311</c:v>
                </c:pt>
                <c:pt idx="4064">
                  <c:v>225.577434878894</c:v>
                </c:pt>
                <c:pt idx="4065">
                  <c:v>225.632941137476</c:v>
                </c:pt>
                <c:pt idx="4066">
                  <c:v>225.68844739605899</c:v>
                </c:pt>
                <c:pt idx="4067">
                  <c:v>225.74395365464099</c:v>
                </c:pt>
                <c:pt idx="4068">
                  <c:v>225.79945991322401</c:v>
                </c:pt>
                <c:pt idx="4069">
                  <c:v>225.85496617180601</c:v>
                </c:pt>
                <c:pt idx="4070">
                  <c:v>225.91047243038801</c:v>
                </c:pt>
                <c:pt idx="4071">
                  <c:v>225.96597868897101</c:v>
                </c:pt>
                <c:pt idx="4072">
                  <c:v>226.02148494755301</c:v>
                </c:pt>
                <c:pt idx="4073">
                  <c:v>226.076991206136</c:v>
                </c:pt>
                <c:pt idx="4074">
                  <c:v>226.132497464718</c:v>
                </c:pt>
                <c:pt idx="4075">
                  <c:v>226.1880037233</c:v>
                </c:pt>
                <c:pt idx="4076">
                  <c:v>226.24350998188299</c:v>
                </c:pt>
                <c:pt idx="4077">
                  <c:v>226.29901624046499</c:v>
                </c:pt>
                <c:pt idx="4078">
                  <c:v>226.35452249904799</c:v>
                </c:pt>
                <c:pt idx="4079">
                  <c:v>226.41002875762999</c:v>
                </c:pt>
                <c:pt idx="4080">
                  <c:v>226.46553501621199</c:v>
                </c:pt>
                <c:pt idx="4081">
                  <c:v>226.52104127479501</c:v>
                </c:pt>
                <c:pt idx="4082">
                  <c:v>226.57654753337701</c:v>
                </c:pt>
                <c:pt idx="4083">
                  <c:v>226.63205379196</c:v>
                </c:pt>
                <c:pt idx="4084">
                  <c:v>226.687560050542</c:v>
                </c:pt>
                <c:pt idx="4085">
                  <c:v>226.743066309124</c:v>
                </c:pt>
                <c:pt idx="4086">
                  <c:v>226.798572567707</c:v>
                </c:pt>
                <c:pt idx="4087">
                  <c:v>226.854078826289</c:v>
                </c:pt>
                <c:pt idx="4088">
                  <c:v>226.90958508487199</c:v>
                </c:pt>
                <c:pt idx="4089">
                  <c:v>226.96509134345399</c:v>
                </c:pt>
                <c:pt idx="4090">
                  <c:v>227.02059760203599</c:v>
                </c:pt>
                <c:pt idx="4091">
                  <c:v>227.07610386061901</c:v>
                </c:pt>
                <c:pt idx="4092">
                  <c:v>227.13161011920101</c:v>
                </c:pt>
                <c:pt idx="4093">
                  <c:v>227.18711637778401</c:v>
                </c:pt>
                <c:pt idx="4094">
                  <c:v>227.24262263636601</c:v>
                </c:pt>
                <c:pt idx="4095">
                  <c:v>227.29812889494801</c:v>
                </c:pt>
                <c:pt idx="4096">
                  <c:v>227.353635153531</c:v>
                </c:pt>
                <c:pt idx="4097">
                  <c:v>227.409141412113</c:v>
                </c:pt>
                <c:pt idx="4098">
                  <c:v>227.464647670696</c:v>
                </c:pt>
                <c:pt idx="4099">
                  <c:v>227.520153929278</c:v>
                </c:pt>
                <c:pt idx="4100">
                  <c:v>227.57566018786</c:v>
                </c:pt>
                <c:pt idx="4101">
                  <c:v>227.63116644644299</c:v>
                </c:pt>
                <c:pt idx="4102">
                  <c:v>227.68667270502499</c:v>
                </c:pt>
                <c:pt idx="4103">
                  <c:v>227.74217896360801</c:v>
                </c:pt>
                <c:pt idx="4104">
                  <c:v>227.79768522219001</c:v>
                </c:pt>
                <c:pt idx="4105">
                  <c:v>227.85319148077201</c:v>
                </c:pt>
                <c:pt idx="4106">
                  <c:v>227.90869773935501</c:v>
                </c:pt>
                <c:pt idx="4107">
                  <c:v>227.96420399793701</c:v>
                </c:pt>
                <c:pt idx="4108">
                  <c:v>228.01971025652</c:v>
                </c:pt>
                <c:pt idx="4109">
                  <c:v>228.075216515102</c:v>
                </c:pt>
                <c:pt idx="4110">
                  <c:v>228.13072277368499</c:v>
                </c:pt>
                <c:pt idx="4111">
                  <c:v>228.18622903226699</c:v>
                </c:pt>
                <c:pt idx="4112">
                  <c:v>228.24173529084899</c:v>
                </c:pt>
                <c:pt idx="4113">
                  <c:v>228.29724154943199</c:v>
                </c:pt>
                <c:pt idx="4114">
                  <c:v>228.35274780801399</c:v>
                </c:pt>
                <c:pt idx="4115">
                  <c:v>228.40825406659701</c:v>
                </c:pt>
                <c:pt idx="4116">
                  <c:v>228.46376032517901</c:v>
                </c:pt>
                <c:pt idx="4117">
                  <c:v>228.51926658376101</c:v>
                </c:pt>
                <c:pt idx="4118">
                  <c:v>228.574772842344</c:v>
                </c:pt>
                <c:pt idx="4119">
                  <c:v>228.630279100926</c:v>
                </c:pt>
                <c:pt idx="4120">
                  <c:v>228.685785359509</c:v>
                </c:pt>
                <c:pt idx="4121">
                  <c:v>228.741291618091</c:v>
                </c:pt>
                <c:pt idx="4122">
                  <c:v>228.796797876673</c:v>
                </c:pt>
                <c:pt idx="4123">
                  <c:v>228.85230413525599</c:v>
                </c:pt>
                <c:pt idx="4124">
                  <c:v>228.90781039383799</c:v>
                </c:pt>
                <c:pt idx="4125">
                  <c:v>228.96331665242101</c:v>
                </c:pt>
                <c:pt idx="4126">
                  <c:v>229.01882291100301</c:v>
                </c:pt>
                <c:pt idx="4127">
                  <c:v>229.07432916958501</c:v>
                </c:pt>
                <c:pt idx="4128">
                  <c:v>229.12983542816801</c:v>
                </c:pt>
                <c:pt idx="4129">
                  <c:v>229.18534168675001</c:v>
                </c:pt>
                <c:pt idx="4130">
                  <c:v>229.240847945333</c:v>
                </c:pt>
                <c:pt idx="4131">
                  <c:v>229.296354203915</c:v>
                </c:pt>
                <c:pt idx="4132">
                  <c:v>229.351860462497</c:v>
                </c:pt>
                <c:pt idx="4133">
                  <c:v>229.40736672108</c:v>
                </c:pt>
                <c:pt idx="4134">
                  <c:v>229.462872979662</c:v>
                </c:pt>
                <c:pt idx="4135">
                  <c:v>229.51837923824499</c:v>
                </c:pt>
                <c:pt idx="4136">
                  <c:v>229.57388549682699</c:v>
                </c:pt>
                <c:pt idx="4137">
                  <c:v>229.62939175540899</c:v>
                </c:pt>
                <c:pt idx="4138">
                  <c:v>229.68489801399201</c:v>
                </c:pt>
                <c:pt idx="4139">
                  <c:v>229.74040427257401</c:v>
                </c:pt>
                <c:pt idx="4140">
                  <c:v>229.79591053115701</c:v>
                </c:pt>
                <c:pt idx="4141">
                  <c:v>229.85141678973901</c:v>
                </c:pt>
                <c:pt idx="4142">
                  <c:v>229.906923048321</c:v>
                </c:pt>
                <c:pt idx="4143">
                  <c:v>229.962429306904</c:v>
                </c:pt>
                <c:pt idx="4144">
                  <c:v>230.017935565486</c:v>
                </c:pt>
                <c:pt idx="4145">
                  <c:v>230.07344182406899</c:v>
                </c:pt>
                <c:pt idx="4146">
                  <c:v>230.12894808265099</c:v>
                </c:pt>
                <c:pt idx="4147">
                  <c:v>230.18445434123399</c:v>
                </c:pt>
                <c:pt idx="4148">
                  <c:v>230.23996059981599</c:v>
                </c:pt>
                <c:pt idx="4149">
                  <c:v>230.29546685839799</c:v>
                </c:pt>
                <c:pt idx="4150">
                  <c:v>230.35097311698101</c:v>
                </c:pt>
                <c:pt idx="4151">
                  <c:v>230.40647937556301</c:v>
                </c:pt>
                <c:pt idx="4152">
                  <c:v>230.461985634146</c:v>
                </c:pt>
                <c:pt idx="4153">
                  <c:v>230.517491892728</c:v>
                </c:pt>
                <c:pt idx="4154">
                  <c:v>230.57299815131</c:v>
                </c:pt>
                <c:pt idx="4155">
                  <c:v>230.628504409893</c:v>
                </c:pt>
                <c:pt idx="4156">
                  <c:v>230.684010668475</c:v>
                </c:pt>
                <c:pt idx="4157">
                  <c:v>230.73951692705799</c:v>
                </c:pt>
                <c:pt idx="4158">
                  <c:v>230.79502318563999</c:v>
                </c:pt>
                <c:pt idx="4159">
                  <c:v>230.85052944422199</c:v>
                </c:pt>
                <c:pt idx="4160">
                  <c:v>230.90603570280501</c:v>
                </c:pt>
                <c:pt idx="4161">
                  <c:v>230.96154196138701</c:v>
                </c:pt>
                <c:pt idx="4162">
                  <c:v>231.01704821997001</c:v>
                </c:pt>
                <c:pt idx="4163">
                  <c:v>231.07255447855201</c:v>
                </c:pt>
                <c:pt idx="4164">
                  <c:v>231.12806073713401</c:v>
                </c:pt>
                <c:pt idx="4165">
                  <c:v>231.183566995717</c:v>
                </c:pt>
                <c:pt idx="4166">
                  <c:v>231.239073254299</c:v>
                </c:pt>
                <c:pt idx="4167">
                  <c:v>231.294579512882</c:v>
                </c:pt>
                <c:pt idx="4168">
                  <c:v>231.35008577146399</c:v>
                </c:pt>
                <c:pt idx="4169">
                  <c:v>231.40559203004599</c:v>
                </c:pt>
                <c:pt idx="4170">
                  <c:v>231.46109828862899</c:v>
                </c:pt>
                <c:pt idx="4171">
                  <c:v>231.51660454721099</c:v>
                </c:pt>
                <c:pt idx="4172">
                  <c:v>231.57211080579401</c:v>
                </c:pt>
                <c:pt idx="4173">
                  <c:v>231.62761706437601</c:v>
                </c:pt>
                <c:pt idx="4174">
                  <c:v>231.68312332295801</c:v>
                </c:pt>
                <c:pt idx="4175">
                  <c:v>231.73862958154101</c:v>
                </c:pt>
                <c:pt idx="4176">
                  <c:v>231.794135840123</c:v>
                </c:pt>
                <c:pt idx="4177">
                  <c:v>231.849642098706</c:v>
                </c:pt>
                <c:pt idx="4178">
                  <c:v>231.905148357288</c:v>
                </c:pt>
                <c:pt idx="4179">
                  <c:v>231.96065461587</c:v>
                </c:pt>
                <c:pt idx="4180">
                  <c:v>232.01616087445299</c:v>
                </c:pt>
                <c:pt idx="4181">
                  <c:v>232.07166713303499</c:v>
                </c:pt>
                <c:pt idx="4182">
                  <c:v>232.12717339161799</c:v>
                </c:pt>
                <c:pt idx="4183">
                  <c:v>232.18267965019999</c:v>
                </c:pt>
                <c:pt idx="4184">
                  <c:v>232.23818590878199</c:v>
                </c:pt>
                <c:pt idx="4185">
                  <c:v>232.29369216736501</c:v>
                </c:pt>
                <c:pt idx="4186">
                  <c:v>232.34919842594701</c:v>
                </c:pt>
                <c:pt idx="4187">
                  <c:v>232.40470468453</c:v>
                </c:pt>
                <c:pt idx="4188">
                  <c:v>232.460210943112</c:v>
                </c:pt>
                <c:pt idx="4189">
                  <c:v>232.515717201695</c:v>
                </c:pt>
                <c:pt idx="4190">
                  <c:v>232.571223460277</c:v>
                </c:pt>
                <c:pt idx="4191">
                  <c:v>232.626729718859</c:v>
                </c:pt>
                <c:pt idx="4192">
                  <c:v>232.68223597744199</c:v>
                </c:pt>
                <c:pt idx="4193">
                  <c:v>232.73774223602399</c:v>
                </c:pt>
                <c:pt idx="4194">
                  <c:v>232.79324849460701</c:v>
                </c:pt>
                <c:pt idx="4195">
                  <c:v>232.84875475318901</c:v>
                </c:pt>
                <c:pt idx="4196">
                  <c:v>232.90426101177101</c:v>
                </c:pt>
                <c:pt idx="4197">
                  <c:v>232.95976727035401</c:v>
                </c:pt>
                <c:pt idx="4198">
                  <c:v>233.01527352893601</c:v>
                </c:pt>
                <c:pt idx="4199">
                  <c:v>233.070779787519</c:v>
                </c:pt>
                <c:pt idx="4200">
                  <c:v>233.126286046101</c:v>
                </c:pt>
                <c:pt idx="4201">
                  <c:v>233.181792304683</c:v>
                </c:pt>
                <c:pt idx="4202">
                  <c:v>233.23729856326599</c:v>
                </c:pt>
                <c:pt idx="4203">
                  <c:v>233.29280482184799</c:v>
                </c:pt>
                <c:pt idx="4204">
                  <c:v>233.34831108043099</c:v>
                </c:pt>
                <c:pt idx="4205">
                  <c:v>233.40381733901299</c:v>
                </c:pt>
                <c:pt idx="4206">
                  <c:v>233.45932359759499</c:v>
                </c:pt>
                <c:pt idx="4207">
                  <c:v>233.51482985617801</c:v>
                </c:pt>
                <c:pt idx="4208">
                  <c:v>233.57033611476001</c:v>
                </c:pt>
                <c:pt idx="4209">
                  <c:v>233.625842373343</c:v>
                </c:pt>
                <c:pt idx="4210">
                  <c:v>233.681348631925</c:v>
                </c:pt>
                <c:pt idx="4211">
                  <c:v>233.736854890507</c:v>
                </c:pt>
                <c:pt idx="4212">
                  <c:v>233.79236114909</c:v>
                </c:pt>
                <c:pt idx="4213">
                  <c:v>233.847867407672</c:v>
                </c:pt>
                <c:pt idx="4214">
                  <c:v>233.90337366625499</c:v>
                </c:pt>
                <c:pt idx="4215">
                  <c:v>233.95887992483699</c:v>
                </c:pt>
                <c:pt idx="4216">
                  <c:v>234.01438618341899</c:v>
                </c:pt>
                <c:pt idx="4217">
                  <c:v>234.06989244200199</c:v>
                </c:pt>
                <c:pt idx="4218">
                  <c:v>234.12539870058399</c:v>
                </c:pt>
                <c:pt idx="4219">
                  <c:v>234.18090495916701</c:v>
                </c:pt>
                <c:pt idx="4220">
                  <c:v>234.23641121774901</c:v>
                </c:pt>
                <c:pt idx="4221">
                  <c:v>234.29191747633101</c:v>
                </c:pt>
                <c:pt idx="4222">
                  <c:v>234.347423734914</c:v>
                </c:pt>
                <c:pt idx="4223">
                  <c:v>234.402929993496</c:v>
                </c:pt>
                <c:pt idx="4224">
                  <c:v>234.458436252079</c:v>
                </c:pt>
                <c:pt idx="4225">
                  <c:v>234.513942510661</c:v>
                </c:pt>
                <c:pt idx="4226">
                  <c:v>234.56944876924399</c:v>
                </c:pt>
                <c:pt idx="4227">
                  <c:v>234.62495502782599</c:v>
                </c:pt>
                <c:pt idx="4228">
                  <c:v>234.68046128640799</c:v>
                </c:pt>
                <c:pt idx="4229">
                  <c:v>234.73596754499101</c:v>
                </c:pt>
                <c:pt idx="4230">
                  <c:v>234.79147380357301</c:v>
                </c:pt>
                <c:pt idx="4231">
                  <c:v>234.84698006215601</c:v>
                </c:pt>
                <c:pt idx="4232">
                  <c:v>234.90248632073801</c:v>
                </c:pt>
                <c:pt idx="4233">
                  <c:v>234.95799257932001</c:v>
                </c:pt>
                <c:pt idx="4234">
                  <c:v>235.013498837903</c:v>
                </c:pt>
                <c:pt idx="4235">
                  <c:v>235.069005096485</c:v>
                </c:pt>
                <c:pt idx="4236">
                  <c:v>235.12451135506799</c:v>
                </c:pt>
                <c:pt idx="4237">
                  <c:v>235.18001761364999</c:v>
                </c:pt>
                <c:pt idx="4238">
                  <c:v>235.23552387223199</c:v>
                </c:pt>
                <c:pt idx="4239">
                  <c:v>235.29103013081499</c:v>
                </c:pt>
                <c:pt idx="4240">
                  <c:v>235.34653638939699</c:v>
                </c:pt>
                <c:pt idx="4241">
                  <c:v>235.40204264798001</c:v>
                </c:pt>
                <c:pt idx="4242">
                  <c:v>235.45754890656201</c:v>
                </c:pt>
                <c:pt idx="4243">
                  <c:v>235.51305516514401</c:v>
                </c:pt>
                <c:pt idx="4244">
                  <c:v>235.568561423727</c:v>
                </c:pt>
                <c:pt idx="4245">
                  <c:v>235.624067682309</c:v>
                </c:pt>
                <c:pt idx="4246">
                  <c:v>235.679573940892</c:v>
                </c:pt>
                <c:pt idx="4247">
                  <c:v>235.735080199474</c:v>
                </c:pt>
                <c:pt idx="4248">
                  <c:v>235.790586458056</c:v>
                </c:pt>
                <c:pt idx="4249">
                  <c:v>235.84609271663899</c:v>
                </c:pt>
                <c:pt idx="4250">
                  <c:v>235.90159897522099</c:v>
                </c:pt>
                <c:pt idx="4251">
                  <c:v>235.95710523380399</c:v>
                </c:pt>
                <c:pt idx="4252">
                  <c:v>236.01261149238599</c:v>
                </c:pt>
                <c:pt idx="4253">
                  <c:v>236.06811775096801</c:v>
                </c:pt>
                <c:pt idx="4254">
                  <c:v>236.12362400955101</c:v>
                </c:pt>
                <c:pt idx="4255">
                  <c:v>236.17913026813301</c:v>
                </c:pt>
                <c:pt idx="4256">
                  <c:v>236.234636526716</c:v>
                </c:pt>
                <c:pt idx="4257">
                  <c:v>236.290142785298</c:v>
                </c:pt>
                <c:pt idx="4258">
                  <c:v>236.34564904388</c:v>
                </c:pt>
                <c:pt idx="4259">
                  <c:v>236.401155302463</c:v>
                </c:pt>
                <c:pt idx="4260">
                  <c:v>236.456661561045</c:v>
                </c:pt>
                <c:pt idx="4261">
                  <c:v>236.51216781962799</c:v>
                </c:pt>
                <c:pt idx="4262">
                  <c:v>236.56767407820999</c:v>
                </c:pt>
                <c:pt idx="4263">
                  <c:v>236.62318033679301</c:v>
                </c:pt>
                <c:pt idx="4264">
                  <c:v>236.67868659537501</c:v>
                </c:pt>
                <c:pt idx="4265">
                  <c:v>236.73419285395701</c:v>
                </c:pt>
                <c:pt idx="4266">
                  <c:v>236.78969911254001</c:v>
                </c:pt>
                <c:pt idx="4267">
                  <c:v>236.84520537112201</c:v>
                </c:pt>
                <c:pt idx="4268">
                  <c:v>236.900711629705</c:v>
                </c:pt>
                <c:pt idx="4269">
                  <c:v>236.956217888287</c:v>
                </c:pt>
                <c:pt idx="4270">
                  <c:v>237.011724146869</c:v>
                </c:pt>
                <c:pt idx="4271">
                  <c:v>237.06723040545199</c:v>
                </c:pt>
                <c:pt idx="4272">
                  <c:v>237.12273666403399</c:v>
                </c:pt>
                <c:pt idx="4273">
                  <c:v>237.17824292261699</c:v>
                </c:pt>
                <c:pt idx="4274">
                  <c:v>237.23374918119899</c:v>
                </c:pt>
                <c:pt idx="4275">
                  <c:v>237.28925543978099</c:v>
                </c:pt>
                <c:pt idx="4276">
                  <c:v>237.34476169836401</c:v>
                </c:pt>
                <c:pt idx="4277">
                  <c:v>237.40026795694601</c:v>
                </c:pt>
                <c:pt idx="4278">
                  <c:v>237.455774215529</c:v>
                </c:pt>
                <c:pt idx="4279">
                  <c:v>237.511280474111</c:v>
                </c:pt>
                <c:pt idx="4280">
                  <c:v>237.566786732693</c:v>
                </c:pt>
                <c:pt idx="4281">
                  <c:v>237.622292991276</c:v>
                </c:pt>
                <c:pt idx="4282">
                  <c:v>237.677799249858</c:v>
                </c:pt>
                <c:pt idx="4283">
                  <c:v>237.73330550844099</c:v>
                </c:pt>
                <c:pt idx="4284">
                  <c:v>237.78881176702299</c:v>
                </c:pt>
                <c:pt idx="4285">
                  <c:v>237.84431802560499</c:v>
                </c:pt>
                <c:pt idx="4286">
                  <c:v>237.89982428418801</c:v>
                </c:pt>
                <c:pt idx="4287">
                  <c:v>237.95533054277001</c:v>
                </c:pt>
                <c:pt idx="4288">
                  <c:v>238.01083680135301</c:v>
                </c:pt>
                <c:pt idx="4289">
                  <c:v>238.06634305993501</c:v>
                </c:pt>
                <c:pt idx="4290">
                  <c:v>238.12184931851701</c:v>
                </c:pt>
                <c:pt idx="4291">
                  <c:v>238.1773555771</c:v>
                </c:pt>
                <c:pt idx="4292">
                  <c:v>238.232861835682</c:v>
                </c:pt>
                <c:pt idx="4293">
                  <c:v>238.288368094265</c:v>
                </c:pt>
                <c:pt idx="4294">
                  <c:v>238.343874352847</c:v>
                </c:pt>
                <c:pt idx="4295">
                  <c:v>238.399380611429</c:v>
                </c:pt>
                <c:pt idx="4296">
                  <c:v>238.45488687001199</c:v>
                </c:pt>
                <c:pt idx="4297">
                  <c:v>238.51039312859399</c:v>
                </c:pt>
                <c:pt idx="4298">
                  <c:v>238.56589938717701</c:v>
                </c:pt>
                <c:pt idx="4299">
                  <c:v>238.62140564575901</c:v>
                </c:pt>
                <c:pt idx="4300">
                  <c:v>238.67691190434101</c:v>
                </c:pt>
                <c:pt idx="4301">
                  <c:v>238.73241816292401</c:v>
                </c:pt>
                <c:pt idx="4302">
                  <c:v>238.78792442150601</c:v>
                </c:pt>
                <c:pt idx="4303">
                  <c:v>238.843430680089</c:v>
                </c:pt>
                <c:pt idx="4304">
                  <c:v>238.898936938671</c:v>
                </c:pt>
                <c:pt idx="4305">
                  <c:v>238.95444319725399</c:v>
                </c:pt>
                <c:pt idx="4306">
                  <c:v>239.00994945583599</c:v>
                </c:pt>
                <c:pt idx="4307">
                  <c:v>239.06545571441799</c:v>
                </c:pt>
                <c:pt idx="4308">
                  <c:v>239.12096197300099</c:v>
                </c:pt>
                <c:pt idx="4309">
                  <c:v>239.17646823158299</c:v>
                </c:pt>
                <c:pt idx="4310">
                  <c:v>239.23197449016601</c:v>
                </c:pt>
                <c:pt idx="4311">
                  <c:v>239.28748074874801</c:v>
                </c:pt>
                <c:pt idx="4312">
                  <c:v>239.34298700733001</c:v>
                </c:pt>
                <c:pt idx="4313">
                  <c:v>239.398493265913</c:v>
                </c:pt>
                <c:pt idx="4314">
                  <c:v>239.453999524495</c:v>
                </c:pt>
                <c:pt idx="4315">
                  <c:v>239.509505783078</c:v>
                </c:pt>
                <c:pt idx="4316">
                  <c:v>239.56501204166</c:v>
                </c:pt>
                <c:pt idx="4317">
                  <c:v>239.620518300242</c:v>
                </c:pt>
                <c:pt idx="4318">
                  <c:v>239.67602455882499</c:v>
                </c:pt>
                <c:pt idx="4319">
                  <c:v>239.73153081740699</c:v>
                </c:pt>
                <c:pt idx="4320">
                  <c:v>239.78703707599001</c:v>
                </c:pt>
                <c:pt idx="4321">
                  <c:v>239.84254333457201</c:v>
                </c:pt>
                <c:pt idx="4322">
                  <c:v>239.89804959315401</c:v>
                </c:pt>
                <c:pt idx="4323">
                  <c:v>239.95355585173701</c:v>
                </c:pt>
                <c:pt idx="4324">
                  <c:v>240.00906211031901</c:v>
                </c:pt>
                <c:pt idx="4325">
                  <c:v>240.064568368902</c:v>
                </c:pt>
                <c:pt idx="4326">
                  <c:v>240.120074627484</c:v>
                </c:pt>
                <c:pt idx="4327">
                  <c:v>240.175580886066</c:v>
                </c:pt>
                <c:pt idx="4328">
                  <c:v>240.231087144649</c:v>
                </c:pt>
                <c:pt idx="4329">
                  <c:v>240.286593403231</c:v>
                </c:pt>
                <c:pt idx="4330">
                  <c:v>240.34209966181399</c:v>
                </c:pt>
                <c:pt idx="4331">
                  <c:v>240.39760592039599</c:v>
                </c:pt>
                <c:pt idx="4332">
                  <c:v>240.45311217897799</c:v>
                </c:pt>
                <c:pt idx="4333">
                  <c:v>240.50861843756101</c:v>
                </c:pt>
                <c:pt idx="4334">
                  <c:v>240.56412469614301</c:v>
                </c:pt>
                <c:pt idx="4335">
                  <c:v>240.61963095472601</c:v>
                </c:pt>
                <c:pt idx="4336">
                  <c:v>240.67513721330801</c:v>
                </c:pt>
                <c:pt idx="4337">
                  <c:v>240.73064347189001</c:v>
                </c:pt>
                <c:pt idx="4338">
                  <c:v>240.786149730473</c:v>
                </c:pt>
                <c:pt idx="4339">
                  <c:v>240.841655989055</c:v>
                </c:pt>
                <c:pt idx="4340">
                  <c:v>240.89716224763799</c:v>
                </c:pt>
                <c:pt idx="4341">
                  <c:v>240.95266850621999</c:v>
                </c:pt>
                <c:pt idx="4342">
                  <c:v>241.00817476480199</c:v>
                </c:pt>
                <c:pt idx="4343">
                  <c:v>241.06368102338499</c:v>
                </c:pt>
                <c:pt idx="4344">
                  <c:v>241.11918728196699</c:v>
                </c:pt>
                <c:pt idx="4345">
                  <c:v>241.17469354055001</c:v>
                </c:pt>
                <c:pt idx="4346">
                  <c:v>241.23019979913201</c:v>
                </c:pt>
                <c:pt idx="4347">
                  <c:v>241.285706057715</c:v>
                </c:pt>
                <c:pt idx="4348">
                  <c:v>241.341212316297</c:v>
                </c:pt>
                <c:pt idx="4349">
                  <c:v>241.396718574879</c:v>
                </c:pt>
                <c:pt idx="4350">
                  <c:v>241.452224833462</c:v>
                </c:pt>
                <c:pt idx="4351">
                  <c:v>241.507731092044</c:v>
                </c:pt>
                <c:pt idx="4352">
                  <c:v>241.56323735062699</c:v>
                </c:pt>
                <c:pt idx="4353">
                  <c:v>241.61874360920899</c:v>
                </c:pt>
                <c:pt idx="4354">
                  <c:v>241.67424986779099</c:v>
                </c:pt>
                <c:pt idx="4355">
                  <c:v>241.72975612637401</c:v>
                </c:pt>
                <c:pt idx="4356">
                  <c:v>241.78526238495601</c:v>
                </c:pt>
                <c:pt idx="4357">
                  <c:v>241.84076864353901</c:v>
                </c:pt>
                <c:pt idx="4358">
                  <c:v>241.89627490212101</c:v>
                </c:pt>
                <c:pt idx="4359">
                  <c:v>241.95178116070301</c:v>
                </c:pt>
                <c:pt idx="4360">
                  <c:v>242.007287419286</c:v>
                </c:pt>
                <c:pt idx="4361">
                  <c:v>242.062793677868</c:v>
                </c:pt>
                <c:pt idx="4362">
                  <c:v>242.118299936451</c:v>
                </c:pt>
                <c:pt idx="4363">
                  <c:v>242.17380619503299</c:v>
                </c:pt>
                <c:pt idx="4364">
                  <c:v>242.22931245361499</c:v>
                </c:pt>
                <c:pt idx="4365">
                  <c:v>242.28481871219799</c:v>
                </c:pt>
                <c:pt idx="4366">
                  <c:v>242.34032497077999</c:v>
                </c:pt>
                <c:pt idx="4367">
                  <c:v>242.39583122936301</c:v>
                </c:pt>
                <c:pt idx="4368">
                  <c:v>242.45133748794501</c:v>
                </c:pt>
                <c:pt idx="4369">
                  <c:v>242.50684374652701</c:v>
                </c:pt>
                <c:pt idx="4370">
                  <c:v>242.56235000511001</c:v>
                </c:pt>
                <c:pt idx="4371">
                  <c:v>242.617856263692</c:v>
                </c:pt>
                <c:pt idx="4372">
                  <c:v>242.673362522275</c:v>
                </c:pt>
                <c:pt idx="4373">
                  <c:v>242.728868780857</c:v>
                </c:pt>
                <c:pt idx="4374">
                  <c:v>242.784375039439</c:v>
                </c:pt>
                <c:pt idx="4375">
                  <c:v>242.83988129802199</c:v>
                </c:pt>
                <c:pt idx="4376">
                  <c:v>242.89538755660399</c:v>
                </c:pt>
                <c:pt idx="4377">
                  <c:v>242.95089381518699</c:v>
                </c:pt>
                <c:pt idx="4378">
                  <c:v>243.00640007376899</c:v>
                </c:pt>
                <c:pt idx="4379">
                  <c:v>243.06190633235099</c:v>
                </c:pt>
                <c:pt idx="4380">
                  <c:v>243.11741259093401</c:v>
                </c:pt>
                <c:pt idx="4381">
                  <c:v>243.17291884951601</c:v>
                </c:pt>
                <c:pt idx="4382">
                  <c:v>243.228425108099</c:v>
                </c:pt>
                <c:pt idx="4383">
                  <c:v>243.283931366681</c:v>
                </c:pt>
                <c:pt idx="4384">
                  <c:v>243.339437625263</c:v>
                </c:pt>
                <c:pt idx="4385">
                  <c:v>243.394943883846</c:v>
                </c:pt>
                <c:pt idx="4386">
                  <c:v>243.450450142428</c:v>
                </c:pt>
                <c:pt idx="4387">
                  <c:v>243.50595640101099</c:v>
                </c:pt>
                <c:pt idx="4388">
                  <c:v>243.56146265959299</c:v>
                </c:pt>
                <c:pt idx="4389">
                  <c:v>243.61696891817601</c:v>
                </c:pt>
                <c:pt idx="4390">
                  <c:v>243.67247517675801</c:v>
                </c:pt>
                <c:pt idx="4391">
                  <c:v>243.72798143534001</c:v>
                </c:pt>
                <c:pt idx="4392">
                  <c:v>243.78348769392301</c:v>
                </c:pt>
                <c:pt idx="4393">
                  <c:v>243.83899395250501</c:v>
                </c:pt>
                <c:pt idx="4394">
                  <c:v>243.894500211088</c:v>
                </c:pt>
                <c:pt idx="4395">
                  <c:v>243.95000646967</c:v>
                </c:pt>
                <c:pt idx="4396">
                  <c:v>244.005512728252</c:v>
                </c:pt>
                <c:pt idx="4397">
                  <c:v>244.06101898683499</c:v>
                </c:pt>
                <c:pt idx="4398">
                  <c:v>244.11652524541699</c:v>
                </c:pt>
                <c:pt idx="4399">
                  <c:v>244.17203150399999</c:v>
                </c:pt>
                <c:pt idx="4400">
                  <c:v>244.22753776258199</c:v>
                </c:pt>
                <c:pt idx="4401">
                  <c:v>244.28304402116399</c:v>
                </c:pt>
                <c:pt idx="4402">
                  <c:v>244.33855027974701</c:v>
                </c:pt>
                <c:pt idx="4403">
                  <c:v>244.39405653832901</c:v>
                </c:pt>
                <c:pt idx="4404">
                  <c:v>244.44956279691201</c:v>
                </c:pt>
                <c:pt idx="4405">
                  <c:v>244.505069055494</c:v>
                </c:pt>
                <c:pt idx="4406">
                  <c:v>244.560575314076</c:v>
                </c:pt>
                <c:pt idx="4407">
                  <c:v>244.616081572659</c:v>
                </c:pt>
                <c:pt idx="4408">
                  <c:v>244.671587831241</c:v>
                </c:pt>
                <c:pt idx="4409">
                  <c:v>244.72709408982399</c:v>
                </c:pt>
                <c:pt idx="4410">
                  <c:v>244.78260034840599</c:v>
                </c:pt>
                <c:pt idx="4411">
                  <c:v>244.83810660698799</c:v>
                </c:pt>
                <c:pt idx="4412">
                  <c:v>244.89361286557099</c:v>
                </c:pt>
                <c:pt idx="4413">
                  <c:v>244.94911912415299</c:v>
                </c:pt>
                <c:pt idx="4414">
                  <c:v>245.00462538273601</c:v>
                </c:pt>
                <c:pt idx="4415">
                  <c:v>245.06013164131801</c:v>
                </c:pt>
                <c:pt idx="4416">
                  <c:v>245.11563789990001</c:v>
                </c:pt>
                <c:pt idx="4417">
                  <c:v>245.171144158483</c:v>
                </c:pt>
                <c:pt idx="4418">
                  <c:v>245.226650417065</c:v>
                </c:pt>
                <c:pt idx="4419">
                  <c:v>245.282156675648</c:v>
                </c:pt>
                <c:pt idx="4420">
                  <c:v>245.33766293423</c:v>
                </c:pt>
                <c:pt idx="4421">
                  <c:v>245.393169192812</c:v>
                </c:pt>
                <c:pt idx="4422">
                  <c:v>245.44867545139499</c:v>
                </c:pt>
                <c:pt idx="4423">
                  <c:v>245.50418170997699</c:v>
                </c:pt>
                <c:pt idx="4424">
                  <c:v>245.55968796856001</c:v>
                </c:pt>
                <c:pt idx="4425">
                  <c:v>245.61519422714201</c:v>
                </c:pt>
                <c:pt idx="4426">
                  <c:v>245.67070048572401</c:v>
                </c:pt>
                <c:pt idx="4427">
                  <c:v>245.72620674430701</c:v>
                </c:pt>
                <c:pt idx="4428">
                  <c:v>245.78171300288901</c:v>
                </c:pt>
                <c:pt idx="4429">
                  <c:v>245.837219261472</c:v>
                </c:pt>
                <c:pt idx="4430">
                  <c:v>245.892725520054</c:v>
                </c:pt>
                <c:pt idx="4431">
                  <c:v>245.94823177863699</c:v>
                </c:pt>
                <c:pt idx="4432">
                  <c:v>246.00373803721899</c:v>
                </c:pt>
                <c:pt idx="4433">
                  <c:v>246.05924429580099</c:v>
                </c:pt>
                <c:pt idx="4434">
                  <c:v>246.11475055438399</c:v>
                </c:pt>
                <c:pt idx="4435">
                  <c:v>246.17025681296599</c:v>
                </c:pt>
                <c:pt idx="4436">
                  <c:v>246.22576307154901</c:v>
                </c:pt>
                <c:pt idx="4437">
                  <c:v>246.28126933013101</c:v>
                </c:pt>
                <c:pt idx="4438">
                  <c:v>246.33677558871301</c:v>
                </c:pt>
                <c:pt idx="4439">
                  <c:v>246.392281847296</c:v>
                </c:pt>
                <c:pt idx="4440">
                  <c:v>246.447788105878</c:v>
                </c:pt>
                <c:pt idx="4441">
                  <c:v>246.503294364461</c:v>
                </c:pt>
                <c:pt idx="4442">
                  <c:v>246.558800623043</c:v>
                </c:pt>
                <c:pt idx="4443">
                  <c:v>246.614306881625</c:v>
                </c:pt>
                <c:pt idx="4444">
                  <c:v>246.66981314020799</c:v>
                </c:pt>
                <c:pt idx="4445">
                  <c:v>246.72531939878999</c:v>
                </c:pt>
                <c:pt idx="4446">
                  <c:v>246.78082565737299</c:v>
                </c:pt>
                <c:pt idx="4447">
                  <c:v>246.83633191595499</c:v>
                </c:pt>
                <c:pt idx="4448">
                  <c:v>246.89183817453701</c:v>
                </c:pt>
                <c:pt idx="4449">
                  <c:v>246.94734443312001</c:v>
                </c:pt>
                <c:pt idx="4450">
                  <c:v>247.00285069170201</c:v>
                </c:pt>
                <c:pt idx="4451">
                  <c:v>247.058356950285</c:v>
                </c:pt>
                <c:pt idx="4452">
                  <c:v>247.113863208867</c:v>
                </c:pt>
                <c:pt idx="4453">
                  <c:v>247.169369467449</c:v>
                </c:pt>
                <c:pt idx="4454">
                  <c:v>247.224875726032</c:v>
                </c:pt>
                <c:pt idx="4455">
                  <c:v>247.280381984614</c:v>
                </c:pt>
                <c:pt idx="4456">
                  <c:v>247.33588824319699</c:v>
                </c:pt>
                <c:pt idx="4457">
                  <c:v>247.39139450177899</c:v>
                </c:pt>
                <c:pt idx="4458">
                  <c:v>247.44690076036099</c:v>
                </c:pt>
                <c:pt idx="4459">
                  <c:v>247.50240701894401</c:v>
                </c:pt>
                <c:pt idx="4460">
                  <c:v>247.55791327752601</c:v>
                </c:pt>
                <c:pt idx="4461">
                  <c:v>247.61341953610901</c:v>
                </c:pt>
                <c:pt idx="4462">
                  <c:v>247.66892579469101</c:v>
                </c:pt>
                <c:pt idx="4463">
                  <c:v>247.72443205327301</c:v>
                </c:pt>
                <c:pt idx="4464">
                  <c:v>247.779938311856</c:v>
                </c:pt>
                <c:pt idx="4465">
                  <c:v>247.835444570438</c:v>
                </c:pt>
                <c:pt idx="4466">
                  <c:v>247.89095082902099</c:v>
                </c:pt>
                <c:pt idx="4467">
                  <c:v>247.94645708760299</c:v>
                </c:pt>
                <c:pt idx="4468">
                  <c:v>248.00196334618599</c:v>
                </c:pt>
                <c:pt idx="4469">
                  <c:v>248.05746960476799</c:v>
                </c:pt>
                <c:pt idx="4470">
                  <c:v>248.11297586334999</c:v>
                </c:pt>
                <c:pt idx="4471">
                  <c:v>248.16848212193301</c:v>
                </c:pt>
                <c:pt idx="4472">
                  <c:v>248.22398838051501</c:v>
                </c:pt>
                <c:pt idx="4473">
                  <c:v>248.279494639098</c:v>
                </c:pt>
                <c:pt idx="4474">
                  <c:v>248.33500089768</c:v>
                </c:pt>
                <c:pt idx="4475">
                  <c:v>248.390507156262</c:v>
                </c:pt>
                <c:pt idx="4476">
                  <c:v>248.446013414845</c:v>
                </c:pt>
                <c:pt idx="4477">
                  <c:v>248.501519673427</c:v>
                </c:pt>
                <c:pt idx="4478">
                  <c:v>248.55702593200999</c:v>
                </c:pt>
                <c:pt idx="4479">
                  <c:v>248.61253219059199</c:v>
                </c:pt>
                <c:pt idx="4480">
                  <c:v>248.66803844917399</c:v>
                </c:pt>
                <c:pt idx="4481">
                  <c:v>248.72354470775699</c:v>
                </c:pt>
                <c:pt idx="4482">
                  <c:v>248.77905096633901</c:v>
                </c:pt>
                <c:pt idx="4483">
                  <c:v>248.83455722492201</c:v>
                </c:pt>
                <c:pt idx="4484">
                  <c:v>248.89006348350401</c:v>
                </c:pt>
                <c:pt idx="4485">
                  <c:v>248.94556974208601</c:v>
                </c:pt>
                <c:pt idx="4486">
                  <c:v>249.001076000669</c:v>
                </c:pt>
                <c:pt idx="4487">
                  <c:v>249.056582259251</c:v>
                </c:pt>
                <c:pt idx="4488">
                  <c:v>249.112088517834</c:v>
                </c:pt>
                <c:pt idx="4489">
                  <c:v>249.167594776416</c:v>
                </c:pt>
                <c:pt idx="4490">
                  <c:v>249.223101034998</c:v>
                </c:pt>
                <c:pt idx="4491">
                  <c:v>249.27860729358099</c:v>
                </c:pt>
                <c:pt idx="4492">
                  <c:v>249.33411355216299</c:v>
                </c:pt>
                <c:pt idx="4493">
                  <c:v>249.38961981074601</c:v>
                </c:pt>
                <c:pt idx="4494">
                  <c:v>249.44512606932801</c:v>
                </c:pt>
                <c:pt idx="4495">
                  <c:v>249.50063232791001</c:v>
                </c:pt>
                <c:pt idx="4496">
                  <c:v>249.55613858649301</c:v>
                </c:pt>
                <c:pt idx="4497">
                  <c:v>249.61164484507501</c:v>
                </c:pt>
                <c:pt idx="4498">
                  <c:v>249.667151103658</c:v>
                </c:pt>
                <c:pt idx="4499">
                  <c:v>249.72265736224</c:v>
                </c:pt>
                <c:pt idx="4500">
                  <c:v>249.778163620822</c:v>
                </c:pt>
                <c:pt idx="4501">
                  <c:v>249.83366987940499</c:v>
                </c:pt>
                <c:pt idx="4502">
                  <c:v>249.88917613798699</c:v>
                </c:pt>
                <c:pt idx="4503">
                  <c:v>249.94468239656999</c:v>
                </c:pt>
                <c:pt idx="4504">
                  <c:v>250.00018865515199</c:v>
                </c:pt>
                <c:pt idx="4505">
                  <c:v>250.05569491373399</c:v>
                </c:pt>
                <c:pt idx="4506">
                  <c:v>250.11120117231701</c:v>
                </c:pt>
                <c:pt idx="4507">
                  <c:v>250.16670743089901</c:v>
                </c:pt>
                <c:pt idx="4508">
                  <c:v>250.222213689482</c:v>
                </c:pt>
                <c:pt idx="4509">
                  <c:v>250.277719948064</c:v>
                </c:pt>
                <c:pt idx="4510">
                  <c:v>250.333226206647</c:v>
                </c:pt>
                <c:pt idx="4511">
                  <c:v>250.388732465229</c:v>
                </c:pt>
                <c:pt idx="4512">
                  <c:v>250.444238723811</c:v>
                </c:pt>
                <c:pt idx="4513">
                  <c:v>250.49974498239399</c:v>
                </c:pt>
                <c:pt idx="4514">
                  <c:v>250.55525124097599</c:v>
                </c:pt>
                <c:pt idx="4515">
                  <c:v>250.61075749955901</c:v>
                </c:pt>
                <c:pt idx="4516">
                  <c:v>250.66626375814101</c:v>
                </c:pt>
                <c:pt idx="4517">
                  <c:v>250.72177001672301</c:v>
                </c:pt>
                <c:pt idx="4518">
                  <c:v>250.77727627530601</c:v>
                </c:pt>
                <c:pt idx="4519">
                  <c:v>250.83278253388801</c:v>
                </c:pt>
                <c:pt idx="4520">
                  <c:v>250.888288792471</c:v>
                </c:pt>
                <c:pt idx="4521">
                  <c:v>250.943795051053</c:v>
                </c:pt>
                <c:pt idx="4522">
                  <c:v>250.999301309635</c:v>
                </c:pt>
                <c:pt idx="4523">
                  <c:v>251.054807568218</c:v>
                </c:pt>
                <c:pt idx="4524">
                  <c:v>251.1103138268</c:v>
                </c:pt>
                <c:pt idx="4525">
                  <c:v>251.16582008538299</c:v>
                </c:pt>
                <c:pt idx="4526">
                  <c:v>251.22132634396499</c:v>
                </c:pt>
                <c:pt idx="4527">
                  <c:v>251.27683260254699</c:v>
                </c:pt>
                <c:pt idx="4528">
                  <c:v>251.33233886113001</c:v>
                </c:pt>
                <c:pt idx="4529">
                  <c:v>251.38784511971201</c:v>
                </c:pt>
                <c:pt idx="4530">
                  <c:v>251.44335137829501</c:v>
                </c:pt>
                <c:pt idx="4531">
                  <c:v>251.49885763687701</c:v>
                </c:pt>
                <c:pt idx="4532">
                  <c:v>251.55436389545901</c:v>
                </c:pt>
                <c:pt idx="4533">
                  <c:v>251.609870154042</c:v>
                </c:pt>
                <c:pt idx="4534">
                  <c:v>251.665376412624</c:v>
                </c:pt>
                <c:pt idx="4535">
                  <c:v>251.72088267120699</c:v>
                </c:pt>
                <c:pt idx="4536">
                  <c:v>251.77638892978899</c:v>
                </c:pt>
                <c:pt idx="4537">
                  <c:v>251.83189518837099</c:v>
                </c:pt>
                <c:pt idx="4538">
                  <c:v>251.88740144695399</c:v>
                </c:pt>
                <c:pt idx="4539">
                  <c:v>251.94290770553599</c:v>
                </c:pt>
                <c:pt idx="4540">
                  <c:v>251.99841396411901</c:v>
                </c:pt>
                <c:pt idx="4541">
                  <c:v>252.05392022270101</c:v>
                </c:pt>
                <c:pt idx="4542">
                  <c:v>252.10942648128301</c:v>
                </c:pt>
                <c:pt idx="4543">
                  <c:v>252.164932739866</c:v>
                </c:pt>
                <c:pt idx="4544">
                  <c:v>252.220438998448</c:v>
                </c:pt>
                <c:pt idx="4545">
                  <c:v>252.275945257031</c:v>
                </c:pt>
                <c:pt idx="4546">
                  <c:v>252.331451515613</c:v>
                </c:pt>
                <c:pt idx="4547">
                  <c:v>252.38695777419599</c:v>
                </c:pt>
                <c:pt idx="4548">
                  <c:v>252.44246403277799</c:v>
                </c:pt>
                <c:pt idx="4549">
                  <c:v>252.49797029135999</c:v>
                </c:pt>
                <c:pt idx="4550">
                  <c:v>252.55347654994301</c:v>
                </c:pt>
                <c:pt idx="4551">
                  <c:v>252.60898280852501</c:v>
                </c:pt>
                <c:pt idx="4552">
                  <c:v>252.66448906710801</c:v>
                </c:pt>
                <c:pt idx="4553">
                  <c:v>252.71999532569001</c:v>
                </c:pt>
                <c:pt idx="4554">
                  <c:v>252.77550158427201</c:v>
                </c:pt>
                <c:pt idx="4555">
                  <c:v>252.831007842855</c:v>
                </c:pt>
                <c:pt idx="4556">
                  <c:v>252.886514101437</c:v>
                </c:pt>
                <c:pt idx="4557">
                  <c:v>252.94202036002</c:v>
                </c:pt>
                <c:pt idx="4558">
                  <c:v>252.997526618602</c:v>
                </c:pt>
                <c:pt idx="4559">
                  <c:v>253.05303287718399</c:v>
                </c:pt>
                <c:pt idx="4560">
                  <c:v>253.10853913576699</c:v>
                </c:pt>
                <c:pt idx="4561">
                  <c:v>253.16404539434899</c:v>
                </c:pt>
                <c:pt idx="4562">
                  <c:v>253.21955165293201</c:v>
                </c:pt>
                <c:pt idx="4563">
                  <c:v>253.27505791151401</c:v>
                </c:pt>
                <c:pt idx="4564">
                  <c:v>253.33056417009601</c:v>
                </c:pt>
                <c:pt idx="4565">
                  <c:v>253.38607042867901</c:v>
                </c:pt>
                <c:pt idx="4566">
                  <c:v>253.441576687261</c:v>
                </c:pt>
                <c:pt idx="4567">
                  <c:v>253.497082945844</c:v>
                </c:pt>
                <c:pt idx="4568">
                  <c:v>253.552589204426</c:v>
                </c:pt>
                <c:pt idx="4569">
                  <c:v>253.608095463008</c:v>
                </c:pt>
                <c:pt idx="4570">
                  <c:v>253.66360172159099</c:v>
                </c:pt>
                <c:pt idx="4571">
                  <c:v>253.71910798017299</c:v>
                </c:pt>
                <c:pt idx="4572">
                  <c:v>253.77461423875599</c:v>
                </c:pt>
                <c:pt idx="4573">
                  <c:v>253.83012049733799</c:v>
                </c:pt>
                <c:pt idx="4574">
                  <c:v>253.88562675591999</c:v>
                </c:pt>
                <c:pt idx="4575">
                  <c:v>253.94113301450301</c:v>
                </c:pt>
                <c:pt idx="4576">
                  <c:v>253.99663927308501</c:v>
                </c:pt>
                <c:pt idx="4577">
                  <c:v>254.052145531668</c:v>
                </c:pt>
                <c:pt idx="4578">
                  <c:v>254.10765179025</c:v>
                </c:pt>
                <c:pt idx="4579">
                  <c:v>254.163158048832</c:v>
                </c:pt>
                <c:pt idx="4580">
                  <c:v>254.218664307415</c:v>
                </c:pt>
                <c:pt idx="4581">
                  <c:v>254.274170565997</c:v>
                </c:pt>
                <c:pt idx="4582">
                  <c:v>254.32967682457999</c:v>
                </c:pt>
                <c:pt idx="4583">
                  <c:v>254.38518308316199</c:v>
                </c:pt>
                <c:pt idx="4584">
                  <c:v>254.44068934174501</c:v>
                </c:pt>
                <c:pt idx="4585">
                  <c:v>254.49619560032701</c:v>
                </c:pt>
                <c:pt idx="4586">
                  <c:v>254.55170185890901</c:v>
                </c:pt>
                <c:pt idx="4587">
                  <c:v>254.60720811749201</c:v>
                </c:pt>
                <c:pt idx="4588">
                  <c:v>254.66271437607401</c:v>
                </c:pt>
                <c:pt idx="4589">
                  <c:v>254.718220634657</c:v>
                </c:pt>
                <c:pt idx="4590">
                  <c:v>254.773726893239</c:v>
                </c:pt>
                <c:pt idx="4591">
                  <c:v>254.829233151821</c:v>
                </c:pt>
                <c:pt idx="4592">
                  <c:v>254.88473941040399</c:v>
                </c:pt>
                <c:pt idx="4593">
                  <c:v>254.94024566898599</c:v>
                </c:pt>
                <c:pt idx="4594">
                  <c:v>254.99575192756899</c:v>
                </c:pt>
                <c:pt idx="4595">
                  <c:v>255.05125818615099</c:v>
                </c:pt>
                <c:pt idx="4596">
                  <c:v>255.10676444473299</c:v>
                </c:pt>
                <c:pt idx="4597">
                  <c:v>255.16227070331601</c:v>
                </c:pt>
                <c:pt idx="4598">
                  <c:v>255.21777696189801</c:v>
                </c:pt>
                <c:pt idx="4599">
                  <c:v>255.27328322048101</c:v>
                </c:pt>
                <c:pt idx="4600">
                  <c:v>255.328789479063</c:v>
                </c:pt>
                <c:pt idx="4601">
                  <c:v>255.384295737645</c:v>
                </c:pt>
                <c:pt idx="4602">
                  <c:v>255.439801996228</c:v>
                </c:pt>
                <c:pt idx="4603">
                  <c:v>255.49530825481</c:v>
                </c:pt>
                <c:pt idx="4604">
                  <c:v>255.55081451339299</c:v>
                </c:pt>
                <c:pt idx="4605">
                  <c:v>255.60632077197499</c:v>
                </c:pt>
                <c:pt idx="4606">
                  <c:v>255.66182703055699</c:v>
                </c:pt>
                <c:pt idx="4607">
                  <c:v>255.71733328913999</c:v>
                </c:pt>
                <c:pt idx="4608">
                  <c:v>255.77283954772199</c:v>
                </c:pt>
                <c:pt idx="4609">
                  <c:v>255.82834580630501</c:v>
                </c:pt>
                <c:pt idx="4610">
                  <c:v>255.88385206488701</c:v>
                </c:pt>
                <c:pt idx="4611">
                  <c:v>255.93935832346901</c:v>
                </c:pt>
                <c:pt idx="4612">
                  <c:v>255.994864582052</c:v>
                </c:pt>
                <c:pt idx="4613">
                  <c:v>256.050370840634</c:v>
                </c:pt>
                <c:pt idx="4614">
                  <c:v>256.10587709921703</c:v>
                </c:pt>
                <c:pt idx="4615">
                  <c:v>256.16138335779902</c:v>
                </c:pt>
                <c:pt idx="4616">
                  <c:v>256.21688961638102</c:v>
                </c:pt>
                <c:pt idx="4617">
                  <c:v>256.27239587496399</c:v>
                </c:pt>
                <c:pt idx="4618">
                  <c:v>256.32790213354599</c:v>
                </c:pt>
                <c:pt idx="4619">
                  <c:v>256.38340839212901</c:v>
                </c:pt>
                <c:pt idx="4620">
                  <c:v>256.43891465071101</c:v>
                </c:pt>
                <c:pt idx="4621">
                  <c:v>256.49442090929301</c:v>
                </c:pt>
                <c:pt idx="4622">
                  <c:v>256.54992716787598</c:v>
                </c:pt>
                <c:pt idx="4623">
                  <c:v>256.60543342645798</c:v>
                </c:pt>
                <c:pt idx="4624">
                  <c:v>256.660939685041</c:v>
                </c:pt>
                <c:pt idx="4625">
                  <c:v>256.716445943623</c:v>
                </c:pt>
                <c:pt idx="4626">
                  <c:v>256.77195220220602</c:v>
                </c:pt>
                <c:pt idx="4627">
                  <c:v>256.82745846078802</c:v>
                </c:pt>
                <c:pt idx="4628">
                  <c:v>256.88296471937002</c:v>
                </c:pt>
                <c:pt idx="4629">
                  <c:v>256.93847097795299</c:v>
                </c:pt>
                <c:pt idx="4630">
                  <c:v>256.99397723653499</c:v>
                </c:pt>
                <c:pt idx="4631">
                  <c:v>257.04948349511801</c:v>
                </c:pt>
                <c:pt idx="4632">
                  <c:v>257.10498975370001</c:v>
                </c:pt>
                <c:pt idx="4633">
                  <c:v>257.16049601228201</c:v>
                </c:pt>
                <c:pt idx="4634">
                  <c:v>257.21600227086498</c:v>
                </c:pt>
                <c:pt idx="4635">
                  <c:v>257.27150852944698</c:v>
                </c:pt>
                <c:pt idx="4636">
                  <c:v>257.32701478803</c:v>
                </c:pt>
                <c:pt idx="4637">
                  <c:v>257.382521046612</c:v>
                </c:pt>
                <c:pt idx="4638">
                  <c:v>257.438027305194</c:v>
                </c:pt>
                <c:pt idx="4639">
                  <c:v>257.49353356377702</c:v>
                </c:pt>
                <c:pt idx="4640">
                  <c:v>257.54903982235902</c:v>
                </c:pt>
                <c:pt idx="4641">
                  <c:v>257.60454608094199</c:v>
                </c:pt>
                <c:pt idx="4642">
                  <c:v>257.66005233952399</c:v>
                </c:pt>
                <c:pt idx="4643">
                  <c:v>257.71555859810599</c:v>
                </c:pt>
                <c:pt idx="4644">
                  <c:v>257.77106485668901</c:v>
                </c:pt>
                <c:pt idx="4645">
                  <c:v>257.82657111527101</c:v>
                </c:pt>
                <c:pt idx="4646">
                  <c:v>257.88207737385397</c:v>
                </c:pt>
                <c:pt idx="4647">
                  <c:v>257.93758363243597</c:v>
                </c:pt>
                <c:pt idx="4648">
                  <c:v>257.99308989101797</c:v>
                </c:pt>
                <c:pt idx="4649">
                  <c:v>258.048596149601</c:v>
                </c:pt>
                <c:pt idx="4650">
                  <c:v>258.104102408183</c:v>
                </c:pt>
                <c:pt idx="4651">
                  <c:v>258.15960866676602</c:v>
                </c:pt>
                <c:pt idx="4652">
                  <c:v>258.21511492534802</c:v>
                </c:pt>
                <c:pt idx="4653">
                  <c:v>258.27062118393002</c:v>
                </c:pt>
                <c:pt idx="4654">
                  <c:v>258.32612744251298</c:v>
                </c:pt>
                <c:pt idx="4655">
                  <c:v>258.38163370109498</c:v>
                </c:pt>
                <c:pt idx="4656">
                  <c:v>258.43713995967801</c:v>
                </c:pt>
                <c:pt idx="4657">
                  <c:v>258.49264621826001</c:v>
                </c:pt>
                <c:pt idx="4658">
                  <c:v>258.54815247684201</c:v>
                </c:pt>
                <c:pt idx="4659">
                  <c:v>258.60365873542497</c:v>
                </c:pt>
                <c:pt idx="4660">
                  <c:v>258.65916499400703</c:v>
                </c:pt>
                <c:pt idx="4661">
                  <c:v>258.71467125258999</c:v>
                </c:pt>
                <c:pt idx="4662">
                  <c:v>258.77017751117199</c:v>
                </c:pt>
                <c:pt idx="4663">
                  <c:v>258.82568376975502</c:v>
                </c:pt>
                <c:pt idx="4664">
                  <c:v>258.88119002833702</c:v>
                </c:pt>
                <c:pt idx="4665">
                  <c:v>258.93669628691902</c:v>
                </c:pt>
                <c:pt idx="4666">
                  <c:v>258.99220254550198</c:v>
                </c:pt>
                <c:pt idx="4667">
                  <c:v>259.04770880408398</c:v>
                </c:pt>
                <c:pt idx="4668">
                  <c:v>259.10321506266598</c:v>
                </c:pt>
                <c:pt idx="4669">
                  <c:v>259.158721321249</c:v>
                </c:pt>
                <c:pt idx="4670">
                  <c:v>259.214227579831</c:v>
                </c:pt>
                <c:pt idx="4671">
                  <c:v>259.26973383841403</c:v>
                </c:pt>
                <c:pt idx="4672">
                  <c:v>259.32524009699603</c:v>
                </c:pt>
                <c:pt idx="4673">
                  <c:v>259.38074635557899</c:v>
                </c:pt>
                <c:pt idx="4674">
                  <c:v>259.43625261416099</c:v>
                </c:pt>
                <c:pt idx="4675">
                  <c:v>259.49175887274299</c:v>
                </c:pt>
                <c:pt idx="4676">
                  <c:v>259.54726513132601</c:v>
                </c:pt>
                <c:pt idx="4677">
                  <c:v>259.60277138990801</c:v>
                </c:pt>
                <c:pt idx="4678">
                  <c:v>259.65827764849098</c:v>
                </c:pt>
                <c:pt idx="4679">
                  <c:v>259.71378390707298</c:v>
                </c:pt>
                <c:pt idx="4680">
                  <c:v>259.76929016565498</c:v>
                </c:pt>
                <c:pt idx="4681">
                  <c:v>259.824796424238</c:v>
                </c:pt>
                <c:pt idx="4682">
                  <c:v>259.88030268282</c:v>
                </c:pt>
                <c:pt idx="4683">
                  <c:v>259.93580894140302</c:v>
                </c:pt>
                <c:pt idx="4684">
                  <c:v>259.99131519998502</c:v>
                </c:pt>
                <c:pt idx="4685">
                  <c:v>260.04682145856702</c:v>
                </c:pt>
                <c:pt idx="4686">
                  <c:v>260.10232771714999</c:v>
                </c:pt>
                <c:pt idx="4687">
                  <c:v>260.15783397573199</c:v>
                </c:pt>
                <c:pt idx="4688">
                  <c:v>260.21334023431501</c:v>
                </c:pt>
                <c:pt idx="4689">
                  <c:v>260.26884649289701</c:v>
                </c:pt>
                <c:pt idx="4690">
                  <c:v>260.32435275147901</c:v>
                </c:pt>
                <c:pt idx="4691">
                  <c:v>260.37985901006198</c:v>
                </c:pt>
                <c:pt idx="4692">
                  <c:v>260.43536526864398</c:v>
                </c:pt>
                <c:pt idx="4693">
                  <c:v>260.490871527227</c:v>
                </c:pt>
                <c:pt idx="4694">
                  <c:v>260.546377785809</c:v>
                </c:pt>
                <c:pt idx="4695">
                  <c:v>260.601884044391</c:v>
                </c:pt>
                <c:pt idx="4696">
                  <c:v>260.65739030297402</c:v>
                </c:pt>
                <c:pt idx="4697">
                  <c:v>260.71289656155602</c:v>
                </c:pt>
                <c:pt idx="4698">
                  <c:v>260.76840282013899</c:v>
                </c:pt>
                <c:pt idx="4699">
                  <c:v>260.82390907872099</c:v>
                </c:pt>
                <c:pt idx="4700">
                  <c:v>260.87941533730401</c:v>
                </c:pt>
                <c:pt idx="4701">
                  <c:v>260.93492159588601</c:v>
                </c:pt>
                <c:pt idx="4702">
                  <c:v>260.99042785446801</c:v>
                </c:pt>
                <c:pt idx="4703">
                  <c:v>261.04593411305098</c:v>
                </c:pt>
                <c:pt idx="4704">
                  <c:v>261.10144037163298</c:v>
                </c:pt>
                <c:pt idx="4705">
                  <c:v>261.15694663021497</c:v>
                </c:pt>
                <c:pt idx="4706">
                  <c:v>261.212452888798</c:v>
                </c:pt>
                <c:pt idx="4707">
                  <c:v>261.26795914738</c:v>
                </c:pt>
                <c:pt idx="4708">
                  <c:v>261.32346540596302</c:v>
                </c:pt>
                <c:pt idx="4709">
                  <c:v>261.37897166454502</c:v>
                </c:pt>
                <c:pt idx="4710">
                  <c:v>261.43447792312799</c:v>
                </c:pt>
                <c:pt idx="4711">
                  <c:v>261.48998418170999</c:v>
                </c:pt>
                <c:pt idx="4712">
                  <c:v>261.54549044029199</c:v>
                </c:pt>
                <c:pt idx="4713">
                  <c:v>261.60099669887501</c:v>
                </c:pt>
                <c:pt idx="4714">
                  <c:v>261.65650295745701</c:v>
                </c:pt>
                <c:pt idx="4715">
                  <c:v>261.71200921603997</c:v>
                </c:pt>
                <c:pt idx="4716">
                  <c:v>261.76751547462197</c:v>
                </c:pt>
                <c:pt idx="4717">
                  <c:v>261.82302173320397</c:v>
                </c:pt>
                <c:pt idx="4718">
                  <c:v>261.878527991787</c:v>
                </c:pt>
                <c:pt idx="4719">
                  <c:v>261.934034250369</c:v>
                </c:pt>
                <c:pt idx="4720">
                  <c:v>261.98954050895202</c:v>
                </c:pt>
                <c:pt idx="4721">
                  <c:v>262.04504676753402</c:v>
                </c:pt>
                <c:pt idx="4722">
                  <c:v>262.10055302611602</c:v>
                </c:pt>
                <c:pt idx="4723">
                  <c:v>262.15605928469898</c:v>
                </c:pt>
                <c:pt idx="4724">
                  <c:v>262.21156554328098</c:v>
                </c:pt>
                <c:pt idx="4725">
                  <c:v>262.26707180186401</c:v>
                </c:pt>
                <c:pt idx="4726">
                  <c:v>262.32257806044601</c:v>
                </c:pt>
                <c:pt idx="4727">
                  <c:v>262.37808431902801</c:v>
                </c:pt>
                <c:pt idx="4728">
                  <c:v>262.43359057761103</c:v>
                </c:pt>
                <c:pt idx="4729">
                  <c:v>262.48909683619303</c:v>
                </c:pt>
                <c:pt idx="4730">
                  <c:v>262.54460309477599</c:v>
                </c:pt>
                <c:pt idx="4731">
                  <c:v>262.60010935335799</c:v>
                </c:pt>
                <c:pt idx="4732">
                  <c:v>262.65561561193999</c:v>
                </c:pt>
                <c:pt idx="4733">
                  <c:v>262.71112187052302</c:v>
                </c:pt>
                <c:pt idx="4734">
                  <c:v>262.76662812910502</c:v>
                </c:pt>
                <c:pt idx="4735">
                  <c:v>262.82213438768798</c:v>
                </c:pt>
                <c:pt idx="4736">
                  <c:v>262.87764064626998</c:v>
                </c:pt>
                <c:pt idx="4737">
                  <c:v>262.93314690485198</c:v>
                </c:pt>
                <c:pt idx="4738">
                  <c:v>262.988653163435</c:v>
                </c:pt>
                <c:pt idx="4739">
                  <c:v>263.044159422017</c:v>
                </c:pt>
                <c:pt idx="4740">
                  <c:v>263.09966568060003</c:v>
                </c:pt>
                <c:pt idx="4741">
                  <c:v>263.15517193918203</c:v>
                </c:pt>
                <c:pt idx="4742">
                  <c:v>263.21067819776403</c:v>
                </c:pt>
                <c:pt idx="4743">
                  <c:v>263.26618445634699</c:v>
                </c:pt>
                <c:pt idx="4744">
                  <c:v>263.32169071492899</c:v>
                </c:pt>
                <c:pt idx="4745">
                  <c:v>263.37719697351201</c:v>
                </c:pt>
                <c:pt idx="4746">
                  <c:v>263.43270323209401</c:v>
                </c:pt>
                <c:pt idx="4747">
                  <c:v>263.48820949067698</c:v>
                </c:pt>
                <c:pt idx="4748">
                  <c:v>263.54371574925898</c:v>
                </c:pt>
                <c:pt idx="4749">
                  <c:v>263.59922200784098</c:v>
                </c:pt>
                <c:pt idx="4750">
                  <c:v>263.654728266424</c:v>
                </c:pt>
                <c:pt idx="4751">
                  <c:v>263.710234525006</c:v>
                </c:pt>
                <c:pt idx="4752">
                  <c:v>263.76574078358902</c:v>
                </c:pt>
                <c:pt idx="4753">
                  <c:v>263.82124704217102</c:v>
                </c:pt>
                <c:pt idx="4754">
                  <c:v>263.87675330075302</c:v>
                </c:pt>
                <c:pt idx="4755">
                  <c:v>263.93225955933599</c:v>
                </c:pt>
                <c:pt idx="4756">
                  <c:v>263.98776581791799</c:v>
                </c:pt>
                <c:pt idx="4757">
                  <c:v>264.04327207650101</c:v>
                </c:pt>
                <c:pt idx="4758">
                  <c:v>264.09877833508301</c:v>
                </c:pt>
                <c:pt idx="4759">
                  <c:v>264.15428459366501</c:v>
                </c:pt>
                <c:pt idx="4760">
                  <c:v>264.20979085224798</c:v>
                </c:pt>
                <c:pt idx="4761">
                  <c:v>264.26529711082998</c:v>
                </c:pt>
                <c:pt idx="4762">
                  <c:v>264.320803369413</c:v>
                </c:pt>
                <c:pt idx="4763">
                  <c:v>264.376309627995</c:v>
                </c:pt>
                <c:pt idx="4764">
                  <c:v>264.431815886577</c:v>
                </c:pt>
                <c:pt idx="4765">
                  <c:v>264.48732214516002</c:v>
                </c:pt>
                <c:pt idx="4766">
                  <c:v>264.54282840374202</c:v>
                </c:pt>
                <c:pt idx="4767">
                  <c:v>264.59833466232499</c:v>
                </c:pt>
                <c:pt idx="4768">
                  <c:v>264.65384092090699</c:v>
                </c:pt>
                <c:pt idx="4769">
                  <c:v>264.70934717948899</c:v>
                </c:pt>
                <c:pt idx="4770">
                  <c:v>264.76485343807201</c:v>
                </c:pt>
                <c:pt idx="4771">
                  <c:v>264.82035969665401</c:v>
                </c:pt>
                <c:pt idx="4772">
                  <c:v>264.87586595523697</c:v>
                </c:pt>
                <c:pt idx="4773">
                  <c:v>264.93137221381897</c:v>
                </c:pt>
                <c:pt idx="4774">
                  <c:v>264.98687847240097</c:v>
                </c:pt>
                <c:pt idx="4775">
                  <c:v>265.042384730984</c:v>
                </c:pt>
                <c:pt idx="4776">
                  <c:v>265.097890989566</c:v>
                </c:pt>
                <c:pt idx="4777">
                  <c:v>265.15339724814902</c:v>
                </c:pt>
                <c:pt idx="4778">
                  <c:v>265.20890350673102</c:v>
                </c:pt>
                <c:pt idx="4779">
                  <c:v>265.26440976531302</c:v>
                </c:pt>
                <c:pt idx="4780">
                  <c:v>265.31991602389598</c:v>
                </c:pt>
                <c:pt idx="4781">
                  <c:v>265.37542228247798</c:v>
                </c:pt>
                <c:pt idx="4782">
                  <c:v>265.43092854106101</c:v>
                </c:pt>
                <c:pt idx="4783">
                  <c:v>265.48643479964301</c:v>
                </c:pt>
                <c:pt idx="4784">
                  <c:v>265.54194105822597</c:v>
                </c:pt>
                <c:pt idx="4785">
                  <c:v>265.59744731680797</c:v>
                </c:pt>
                <c:pt idx="4786">
                  <c:v>265.65295357538997</c:v>
                </c:pt>
                <c:pt idx="4787">
                  <c:v>265.708459833973</c:v>
                </c:pt>
                <c:pt idx="4788">
                  <c:v>265.76396609255499</c:v>
                </c:pt>
                <c:pt idx="4789">
                  <c:v>265.81947235113802</c:v>
                </c:pt>
                <c:pt idx="4790">
                  <c:v>265.87497860972002</c:v>
                </c:pt>
                <c:pt idx="4791">
                  <c:v>265.93048486830202</c:v>
                </c:pt>
                <c:pt idx="4792">
                  <c:v>265.98599112688498</c:v>
                </c:pt>
                <c:pt idx="4793">
                  <c:v>266.04149738546698</c:v>
                </c:pt>
                <c:pt idx="4794">
                  <c:v>266.09700364405001</c:v>
                </c:pt>
                <c:pt idx="4795">
                  <c:v>266.152509902632</c:v>
                </c:pt>
                <c:pt idx="4796">
                  <c:v>266.208016161214</c:v>
                </c:pt>
                <c:pt idx="4797">
                  <c:v>266.26352241979703</c:v>
                </c:pt>
                <c:pt idx="4798">
                  <c:v>266.31902867837903</c:v>
                </c:pt>
                <c:pt idx="4799">
                  <c:v>266.37453493696199</c:v>
                </c:pt>
                <c:pt idx="4800">
                  <c:v>266.43004119554399</c:v>
                </c:pt>
                <c:pt idx="4801">
                  <c:v>266.48554745412599</c:v>
                </c:pt>
                <c:pt idx="4802">
                  <c:v>266.54105371270902</c:v>
                </c:pt>
                <c:pt idx="4803">
                  <c:v>266.59655997129101</c:v>
                </c:pt>
                <c:pt idx="4804">
                  <c:v>266.65206622987398</c:v>
                </c:pt>
                <c:pt idx="4805">
                  <c:v>266.70757248845598</c:v>
                </c:pt>
                <c:pt idx="4806">
                  <c:v>266.76307874703798</c:v>
                </c:pt>
                <c:pt idx="4807">
                  <c:v>266.818585005621</c:v>
                </c:pt>
                <c:pt idx="4808">
                  <c:v>266.874091264203</c:v>
                </c:pt>
                <c:pt idx="4809">
                  <c:v>266.92959752278603</c:v>
                </c:pt>
                <c:pt idx="4810">
                  <c:v>266.98510378136803</c:v>
                </c:pt>
                <c:pt idx="4811">
                  <c:v>267.04061003995002</c:v>
                </c:pt>
                <c:pt idx="4812">
                  <c:v>267.09611629853299</c:v>
                </c:pt>
                <c:pt idx="4813">
                  <c:v>267.15162255711499</c:v>
                </c:pt>
                <c:pt idx="4814">
                  <c:v>267.20712881569801</c:v>
                </c:pt>
                <c:pt idx="4815">
                  <c:v>267.26263507428001</c:v>
                </c:pt>
                <c:pt idx="4816">
                  <c:v>267.31814133286201</c:v>
                </c:pt>
                <c:pt idx="4817">
                  <c:v>267.37364759144498</c:v>
                </c:pt>
                <c:pt idx="4818">
                  <c:v>267.42915385002698</c:v>
                </c:pt>
                <c:pt idx="4819">
                  <c:v>267.48466010861</c:v>
                </c:pt>
                <c:pt idx="4820">
                  <c:v>267.540166367192</c:v>
                </c:pt>
                <c:pt idx="4821">
                  <c:v>267.595672625774</c:v>
                </c:pt>
                <c:pt idx="4822">
                  <c:v>267.65117888435702</c:v>
                </c:pt>
                <c:pt idx="4823">
                  <c:v>267.70668514293902</c:v>
                </c:pt>
                <c:pt idx="4824">
                  <c:v>267.76219140152199</c:v>
                </c:pt>
                <c:pt idx="4825">
                  <c:v>267.81769766010399</c:v>
                </c:pt>
                <c:pt idx="4826">
                  <c:v>267.87320391868701</c:v>
                </c:pt>
                <c:pt idx="4827">
                  <c:v>267.92871017726901</c:v>
                </c:pt>
                <c:pt idx="4828">
                  <c:v>267.98421643585101</c:v>
                </c:pt>
                <c:pt idx="4829">
                  <c:v>268.03972269443398</c:v>
                </c:pt>
                <c:pt idx="4830">
                  <c:v>268.09522895301598</c:v>
                </c:pt>
                <c:pt idx="4831">
                  <c:v>268.150735211599</c:v>
                </c:pt>
                <c:pt idx="4832">
                  <c:v>268.206241470181</c:v>
                </c:pt>
                <c:pt idx="4833">
                  <c:v>268.261747728763</c:v>
                </c:pt>
                <c:pt idx="4834">
                  <c:v>268.31725398734602</c:v>
                </c:pt>
                <c:pt idx="4835">
                  <c:v>268.37276024592802</c:v>
                </c:pt>
                <c:pt idx="4836">
                  <c:v>268.42826650451099</c:v>
                </c:pt>
                <c:pt idx="4837">
                  <c:v>268.48377276309299</c:v>
                </c:pt>
                <c:pt idx="4838">
                  <c:v>268.53927902167499</c:v>
                </c:pt>
                <c:pt idx="4839">
                  <c:v>268.59478528025801</c:v>
                </c:pt>
                <c:pt idx="4840">
                  <c:v>268.65029153884001</c:v>
                </c:pt>
                <c:pt idx="4841">
                  <c:v>268.70579779742297</c:v>
                </c:pt>
                <c:pt idx="4842">
                  <c:v>268.76130405600497</c:v>
                </c:pt>
                <c:pt idx="4843">
                  <c:v>268.81681031458697</c:v>
                </c:pt>
                <c:pt idx="4844">
                  <c:v>268.87231657317</c:v>
                </c:pt>
                <c:pt idx="4845">
                  <c:v>268.927822831752</c:v>
                </c:pt>
                <c:pt idx="4846">
                  <c:v>268.98332909033502</c:v>
                </c:pt>
                <c:pt idx="4847">
                  <c:v>269.03883534891702</c:v>
                </c:pt>
                <c:pt idx="4848">
                  <c:v>269.09434160749902</c:v>
                </c:pt>
                <c:pt idx="4849">
                  <c:v>269.14984786608198</c:v>
                </c:pt>
                <c:pt idx="4850">
                  <c:v>269.20535412466398</c:v>
                </c:pt>
                <c:pt idx="4851">
                  <c:v>269.26086038324701</c:v>
                </c:pt>
                <c:pt idx="4852">
                  <c:v>269.31636664182901</c:v>
                </c:pt>
                <c:pt idx="4853">
                  <c:v>269.37187290041101</c:v>
                </c:pt>
                <c:pt idx="4854">
                  <c:v>269.42737915899397</c:v>
                </c:pt>
                <c:pt idx="4855">
                  <c:v>269.48288541757597</c:v>
                </c:pt>
                <c:pt idx="4856">
                  <c:v>269.53839167615899</c:v>
                </c:pt>
                <c:pt idx="4857">
                  <c:v>269.59389793474099</c:v>
                </c:pt>
                <c:pt idx="4858">
                  <c:v>269.64940419332299</c:v>
                </c:pt>
                <c:pt idx="4859">
                  <c:v>269.70491045190602</c:v>
                </c:pt>
                <c:pt idx="4860">
                  <c:v>269.76041671048802</c:v>
                </c:pt>
                <c:pt idx="4861">
                  <c:v>269.81592296907098</c:v>
                </c:pt>
                <c:pt idx="4862">
                  <c:v>269.87142922765298</c:v>
                </c:pt>
                <c:pt idx="4863">
                  <c:v>269.92693548623498</c:v>
                </c:pt>
                <c:pt idx="4864">
                  <c:v>269.982441744818</c:v>
                </c:pt>
                <c:pt idx="4865">
                  <c:v>270.0379480034</c:v>
                </c:pt>
                <c:pt idx="4866">
                  <c:v>270.09345426198303</c:v>
                </c:pt>
                <c:pt idx="4867">
                  <c:v>270.14896052056503</c:v>
                </c:pt>
                <c:pt idx="4868">
                  <c:v>270.20446677914799</c:v>
                </c:pt>
                <c:pt idx="4869">
                  <c:v>270.25997303772999</c:v>
                </c:pt>
                <c:pt idx="4870">
                  <c:v>270.31547929631199</c:v>
                </c:pt>
                <c:pt idx="4871">
                  <c:v>270.37098555489501</c:v>
                </c:pt>
                <c:pt idx="4872">
                  <c:v>270.42649181347701</c:v>
                </c:pt>
                <c:pt idx="4873">
                  <c:v>270.48199807205998</c:v>
                </c:pt>
                <c:pt idx="4874">
                  <c:v>270.53750433064198</c:v>
                </c:pt>
                <c:pt idx="4875">
                  <c:v>270.59301058922398</c:v>
                </c:pt>
                <c:pt idx="4876">
                  <c:v>270.648516847807</c:v>
                </c:pt>
                <c:pt idx="4877">
                  <c:v>270.704023106389</c:v>
                </c:pt>
                <c:pt idx="4878">
                  <c:v>270.75952936497202</c:v>
                </c:pt>
                <c:pt idx="4879">
                  <c:v>270.81503562355402</c:v>
                </c:pt>
                <c:pt idx="4880">
                  <c:v>270.87054188213602</c:v>
                </c:pt>
                <c:pt idx="4881">
                  <c:v>270.92604814071899</c:v>
                </c:pt>
                <c:pt idx="4882">
                  <c:v>270.98155439930099</c:v>
                </c:pt>
                <c:pt idx="4883">
                  <c:v>271.03706065788401</c:v>
                </c:pt>
                <c:pt idx="4884">
                  <c:v>271.09256691646601</c:v>
                </c:pt>
                <c:pt idx="4885">
                  <c:v>271.14807317504801</c:v>
                </c:pt>
                <c:pt idx="4886">
                  <c:v>271.20357943363098</c:v>
                </c:pt>
                <c:pt idx="4887">
                  <c:v>271.25908569221298</c:v>
                </c:pt>
                <c:pt idx="4888">
                  <c:v>271.314591950796</c:v>
                </c:pt>
                <c:pt idx="4889">
                  <c:v>271.370098209378</c:v>
                </c:pt>
                <c:pt idx="4890">
                  <c:v>271.42560446796</c:v>
                </c:pt>
                <c:pt idx="4891">
                  <c:v>271.48111072654302</c:v>
                </c:pt>
                <c:pt idx="4892">
                  <c:v>271.53661698512502</c:v>
                </c:pt>
                <c:pt idx="4893">
                  <c:v>271.59212324370799</c:v>
                </c:pt>
                <c:pt idx="4894">
                  <c:v>271.64762950228999</c:v>
                </c:pt>
                <c:pt idx="4895">
                  <c:v>271.70313576087199</c:v>
                </c:pt>
                <c:pt idx="4896">
                  <c:v>271.75864201945501</c:v>
                </c:pt>
                <c:pt idx="4897">
                  <c:v>271.81414827803701</c:v>
                </c:pt>
                <c:pt idx="4898">
                  <c:v>271.86965453661998</c:v>
                </c:pt>
                <c:pt idx="4899">
                  <c:v>271.92516079520198</c:v>
                </c:pt>
                <c:pt idx="4900">
                  <c:v>271.98066705378398</c:v>
                </c:pt>
                <c:pt idx="4901">
                  <c:v>272.036173312367</c:v>
                </c:pt>
                <c:pt idx="4902">
                  <c:v>272.091679570949</c:v>
                </c:pt>
                <c:pt idx="4903">
                  <c:v>272.14718582953202</c:v>
                </c:pt>
                <c:pt idx="4904">
                  <c:v>272.20269208811402</c:v>
                </c:pt>
                <c:pt idx="4905">
                  <c:v>272.25819834669602</c:v>
                </c:pt>
                <c:pt idx="4906">
                  <c:v>272.31370460527899</c:v>
                </c:pt>
                <c:pt idx="4907">
                  <c:v>272.36921086386099</c:v>
                </c:pt>
                <c:pt idx="4908">
                  <c:v>272.42471712244401</c:v>
                </c:pt>
                <c:pt idx="4909">
                  <c:v>272.48022338102601</c:v>
                </c:pt>
                <c:pt idx="4910">
                  <c:v>272.53572963960897</c:v>
                </c:pt>
                <c:pt idx="4911">
                  <c:v>272.59123589819097</c:v>
                </c:pt>
                <c:pt idx="4912">
                  <c:v>272.64674215677297</c:v>
                </c:pt>
                <c:pt idx="4913">
                  <c:v>272.702248415356</c:v>
                </c:pt>
                <c:pt idx="4914">
                  <c:v>272.757754673938</c:v>
                </c:pt>
                <c:pt idx="4915">
                  <c:v>272.81326093252102</c:v>
                </c:pt>
                <c:pt idx="4916">
                  <c:v>272.86876719110302</c:v>
                </c:pt>
                <c:pt idx="4917">
                  <c:v>272.92427344968502</c:v>
                </c:pt>
                <c:pt idx="4918">
                  <c:v>272.97977970826798</c:v>
                </c:pt>
                <c:pt idx="4919">
                  <c:v>273.03528596684998</c:v>
                </c:pt>
                <c:pt idx="4920">
                  <c:v>273.09079222543301</c:v>
                </c:pt>
                <c:pt idx="4921">
                  <c:v>273.14629848401501</c:v>
                </c:pt>
                <c:pt idx="4922">
                  <c:v>273.20180474259701</c:v>
                </c:pt>
                <c:pt idx="4923">
                  <c:v>273.25731100118003</c:v>
                </c:pt>
                <c:pt idx="4924">
                  <c:v>273.31281725976203</c:v>
                </c:pt>
                <c:pt idx="4925">
                  <c:v>273.36832351834499</c:v>
                </c:pt>
                <c:pt idx="4926">
                  <c:v>273.42382977692699</c:v>
                </c:pt>
                <c:pt idx="4927">
                  <c:v>273.47933603550899</c:v>
                </c:pt>
                <c:pt idx="4928">
                  <c:v>273.53484229409202</c:v>
                </c:pt>
                <c:pt idx="4929">
                  <c:v>273.59034855267402</c:v>
                </c:pt>
                <c:pt idx="4930">
                  <c:v>273.64585481125698</c:v>
                </c:pt>
                <c:pt idx="4931">
                  <c:v>273.70136106983898</c:v>
                </c:pt>
                <c:pt idx="4932">
                  <c:v>273.75686732842098</c:v>
                </c:pt>
                <c:pt idx="4933">
                  <c:v>273.812373587004</c:v>
                </c:pt>
                <c:pt idx="4934">
                  <c:v>273.867879845586</c:v>
                </c:pt>
                <c:pt idx="4935">
                  <c:v>273.92338610416903</c:v>
                </c:pt>
                <c:pt idx="4936">
                  <c:v>273.97889236275103</c:v>
                </c:pt>
                <c:pt idx="4937">
                  <c:v>274.03439862133303</c:v>
                </c:pt>
                <c:pt idx="4938">
                  <c:v>274.08990487991599</c:v>
                </c:pt>
                <c:pt idx="4939">
                  <c:v>274.14541113849799</c:v>
                </c:pt>
                <c:pt idx="4940">
                  <c:v>274.20091739708101</c:v>
                </c:pt>
                <c:pt idx="4941">
                  <c:v>274.25642365566301</c:v>
                </c:pt>
                <c:pt idx="4942">
                  <c:v>274.31192991424501</c:v>
                </c:pt>
                <c:pt idx="4943">
                  <c:v>274.36743617282798</c:v>
                </c:pt>
                <c:pt idx="4944">
                  <c:v>274.42294243140998</c:v>
                </c:pt>
                <c:pt idx="4945">
                  <c:v>274.478448689993</c:v>
                </c:pt>
                <c:pt idx="4946">
                  <c:v>274.533954948575</c:v>
                </c:pt>
                <c:pt idx="4947">
                  <c:v>274.58946120715802</c:v>
                </c:pt>
                <c:pt idx="4948">
                  <c:v>274.64496746574002</c:v>
                </c:pt>
                <c:pt idx="4949">
                  <c:v>274.70047372432202</c:v>
                </c:pt>
                <c:pt idx="4950">
                  <c:v>274.75597998290499</c:v>
                </c:pt>
                <c:pt idx="4951">
                  <c:v>274.81148624148699</c:v>
                </c:pt>
                <c:pt idx="4952">
                  <c:v>274.86699250007001</c:v>
                </c:pt>
                <c:pt idx="4953">
                  <c:v>274.92249875865201</c:v>
                </c:pt>
                <c:pt idx="4954">
                  <c:v>274.97800501723401</c:v>
                </c:pt>
                <c:pt idx="4955">
                  <c:v>275.03351127581698</c:v>
                </c:pt>
                <c:pt idx="4956">
                  <c:v>275.08901753439898</c:v>
                </c:pt>
                <c:pt idx="4957">
                  <c:v>275.144523792982</c:v>
                </c:pt>
                <c:pt idx="4958">
                  <c:v>275.200030051564</c:v>
                </c:pt>
                <c:pt idx="4959">
                  <c:v>275.255536310146</c:v>
                </c:pt>
                <c:pt idx="4960">
                  <c:v>275.31104256872902</c:v>
                </c:pt>
                <c:pt idx="4961">
                  <c:v>275.36654882731102</c:v>
                </c:pt>
                <c:pt idx="4962">
                  <c:v>275.42205508589399</c:v>
                </c:pt>
                <c:pt idx="4963">
                  <c:v>275.47756134447599</c:v>
                </c:pt>
                <c:pt idx="4964">
                  <c:v>275.53306760305799</c:v>
                </c:pt>
                <c:pt idx="4965">
                  <c:v>275.58857386164101</c:v>
                </c:pt>
                <c:pt idx="4966">
                  <c:v>275.64408012022301</c:v>
                </c:pt>
                <c:pt idx="4967">
                  <c:v>275.69958637880598</c:v>
                </c:pt>
                <c:pt idx="4968">
                  <c:v>275.75509263738797</c:v>
                </c:pt>
                <c:pt idx="4969">
                  <c:v>275.81059889596997</c:v>
                </c:pt>
                <c:pt idx="4970">
                  <c:v>275.866105154553</c:v>
                </c:pt>
                <c:pt idx="4971">
                  <c:v>275.921611413135</c:v>
                </c:pt>
                <c:pt idx="4972">
                  <c:v>275.97711767171802</c:v>
                </c:pt>
                <c:pt idx="4973">
                  <c:v>276.03262393030002</c:v>
                </c:pt>
                <c:pt idx="4974">
                  <c:v>276.08813018888202</c:v>
                </c:pt>
                <c:pt idx="4975">
                  <c:v>276.14363644746498</c:v>
                </c:pt>
                <c:pt idx="4976">
                  <c:v>276.19914270604698</c:v>
                </c:pt>
                <c:pt idx="4977">
                  <c:v>276.25464896463001</c:v>
                </c:pt>
                <c:pt idx="4978">
                  <c:v>276.31015522321201</c:v>
                </c:pt>
                <c:pt idx="4979">
                  <c:v>276.36566148179401</c:v>
                </c:pt>
                <c:pt idx="4980">
                  <c:v>276.42116774037697</c:v>
                </c:pt>
                <c:pt idx="4981">
                  <c:v>276.47667399895897</c:v>
                </c:pt>
                <c:pt idx="4982">
                  <c:v>276.532180257542</c:v>
                </c:pt>
                <c:pt idx="4983">
                  <c:v>276.58768651612399</c:v>
                </c:pt>
                <c:pt idx="4984">
                  <c:v>276.64319277470702</c:v>
                </c:pt>
                <c:pt idx="4985">
                  <c:v>276.69869903328902</c:v>
                </c:pt>
                <c:pt idx="4986">
                  <c:v>276.75420529187102</c:v>
                </c:pt>
                <c:pt idx="4987">
                  <c:v>276.80971155045398</c:v>
                </c:pt>
                <c:pt idx="4988">
                  <c:v>276.86521780903598</c:v>
                </c:pt>
                <c:pt idx="4989">
                  <c:v>276.92072406761798</c:v>
                </c:pt>
                <c:pt idx="4990">
                  <c:v>276.97623032620101</c:v>
                </c:pt>
                <c:pt idx="4991">
                  <c:v>277.031736584783</c:v>
                </c:pt>
                <c:pt idx="4992">
                  <c:v>277.08724284336603</c:v>
                </c:pt>
                <c:pt idx="4993">
                  <c:v>277.14274910194803</c:v>
                </c:pt>
                <c:pt idx="4994">
                  <c:v>277.19825536053099</c:v>
                </c:pt>
                <c:pt idx="4995">
                  <c:v>277.25376161911299</c:v>
                </c:pt>
                <c:pt idx="4996">
                  <c:v>277.30926787769499</c:v>
                </c:pt>
                <c:pt idx="4997">
                  <c:v>277.36477413627802</c:v>
                </c:pt>
                <c:pt idx="4998">
                  <c:v>277.42028039486001</c:v>
                </c:pt>
                <c:pt idx="4999">
                  <c:v>277.47578665344298</c:v>
                </c:pt>
                <c:pt idx="5000">
                  <c:v>277.53129291202498</c:v>
                </c:pt>
                <c:pt idx="5001">
                  <c:v>277.58679917060698</c:v>
                </c:pt>
                <c:pt idx="5002">
                  <c:v>277.64230542919</c:v>
                </c:pt>
                <c:pt idx="5003">
                  <c:v>277.697811687772</c:v>
                </c:pt>
                <c:pt idx="5004">
                  <c:v>277.75331794635503</c:v>
                </c:pt>
                <c:pt idx="5005">
                  <c:v>277.80882420493703</c:v>
                </c:pt>
                <c:pt idx="5006">
                  <c:v>277.86433046351902</c:v>
                </c:pt>
                <c:pt idx="5007">
                  <c:v>277.91983672210199</c:v>
                </c:pt>
                <c:pt idx="5008">
                  <c:v>277.97534298068399</c:v>
                </c:pt>
                <c:pt idx="5009">
                  <c:v>278.03084923926701</c:v>
                </c:pt>
                <c:pt idx="5010">
                  <c:v>278.08635549784901</c:v>
                </c:pt>
                <c:pt idx="5011">
                  <c:v>278.14186175643101</c:v>
                </c:pt>
                <c:pt idx="5012">
                  <c:v>278.19736801501398</c:v>
                </c:pt>
                <c:pt idx="5013">
                  <c:v>278.25287427359598</c:v>
                </c:pt>
                <c:pt idx="5014">
                  <c:v>278.308380532179</c:v>
                </c:pt>
                <c:pt idx="5015">
                  <c:v>278.363886790761</c:v>
                </c:pt>
                <c:pt idx="5016">
                  <c:v>278.419393049343</c:v>
                </c:pt>
                <c:pt idx="5017">
                  <c:v>278.47489930792602</c:v>
                </c:pt>
                <c:pt idx="5018">
                  <c:v>278.53040556650802</c:v>
                </c:pt>
                <c:pt idx="5019">
                  <c:v>278.58591182509099</c:v>
                </c:pt>
                <c:pt idx="5020">
                  <c:v>278.64141808367299</c:v>
                </c:pt>
                <c:pt idx="5021">
                  <c:v>278.69692434225601</c:v>
                </c:pt>
                <c:pt idx="5022">
                  <c:v>278.75243060083801</c:v>
                </c:pt>
                <c:pt idx="5023">
                  <c:v>278.80793685942001</c:v>
                </c:pt>
                <c:pt idx="5024">
                  <c:v>278.86344311800298</c:v>
                </c:pt>
                <c:pt idx="5025">
                  <c:v>278.91894937658498</c:v>
                </c:pt>
                <c:pt idx="5026">
                  <c:v>278.97445563516698</c:v>
                </c:pt>
                <c:pt idx="5027">
                  <c:v>279.02996189375</c:v>
                </c:pt>
                <c:pt idx="5028">
                  <c:v>279.085468152332</c:v>
                </c:pt>
                <c:pt idx="5029">
                  <c:v>279.14097441091502</c:v>
                </c:pt>
                <c:pt idx="5030">
                  <c:v>279.19648066949702</c:v>
                </c:pt>
                <c:pt idx="5031">
                  <c:v>279.25198692807999</c:v>
                </c:pt>
                <c:pt idx="5032">
                  <c:v>279.30749318666199</c:v>
                </c:pt>
                <c:pt idx="5033">
                  <c:v>279.36299944524399</c:v>
                </c:pt>
                <c:pt idx="5034">
                  <c:v>279.41850570382701</c:v>
                </c:pt>
                <c:pt idx="5035">
                  <c:v>279.47401196240901</c:v>
                </c:pt>
                <c:pt idx="5036">
                  <c:v>279.52951822099197</c:v>
                </c:pt>
                <c:pt idx="5037">
                  <c:v>279.58502447957397</c:v>
                </c:pt>
                <c:pt idx="5038">
                  <c:v>279.64053073815597</c:v>
                </c:pt>
                <c:pt idx="5039">
                  <c:v>279.696036996739</c:v>
                </c:pt>
                <c:pt idx="5040">
                  <c:v>279.751543255321</c:v>
                </c:pt>
                <c:pt idx="5041">
                  <c:v>279.80704951390402</c:v>
                </c:pt>
                <c:pt idx="5042">
                  <c:v>279.86255577248602</c:v>
                </c:pt>
                <c:pt idx="5043">
                  <c:v>279.91806203106802</c:v>
                </c:pt>
                <c:pt idx="5044">
                  <c:v>279.97356828965098</c:v>
                </c:pt>
                <c:pt idx="5045">
                  <c:v>280.02907454823298</c:v>
                </c:pt>
                <c:pt idx="5046">
                  <c:v>280.08458080681601</c:v>
                </c:pt>
                <c:pt idx="5047">
                  <c:v>280.14008706539801</c:v>
                </c:pt>
                <c:pt idx="5048">
                  <c:v>280.19559332398001</c:v>
                </c:pt>
                <c:pt idx="5049">
                  <c:v>280.25109958256297</c:v>
                </c:pt>
                <c:pt idx="5050">
                  <c:v>280.30660584114497</c:v>
                </c:pt>
                <c:pt idx="5051">
                  <c:v>280.36211209972799</c:v>
                </c:pt>
                <c:pt idx="5052">
                  <c:v>280.41761835830999</c:v>
                </c:pt>
                <c:pt idx="5053">
                  <c:v>280.47312461689199</c:v>
                </c:pt>
                <c:pt idx="5054">
                  <c:v>280.52863087547502</c:v>
                </c:pt>
                <c:pt idx="5055">
                  <c:v>280.58413713405702</c:v>
                </c:pt>
                <c:pt idx="5056">
                  <c:v>280.63964339263998</c:v>
                </c:pt>
                <c:pt idx="5057">
                  <c:v>280.69514965122198</c:v>
                </c:pt>
                <c:pt idx="5058">
                  <c:v>280.75065590980398</c:v>
                </c:pt>
                <c:pt idx="5059">
                  <c:v>280.806162168387</c:v>
                </c:pt>
                <c:pt idx="5060">
                  <c:v>280.861668426969</c:v>
                </c:pt>
                <c:pt idx="5061">
                  <c:v>280.91717468555203</c:v>
                </c:pt>
                <c:pt idx="5062">
                  <c:v>280.97268094413403</c:v>
                </c:pt>
                <c:pt idx="5063">
                  <c:v>281.02818720271603</c:v>
                </c:pt>
                <c:pt idx="5064">
                  <c:v>281.08369346129899</c:v>
                </c:pt>
                <c:pt idx="5065">
                  <c:v>281.13919971988099</c:v>
                </c:pt>
                <c:pt idx="5066">
                  <c:v>281.19470597846401</c:v>
                </c:pt>
                <c:pt idx="5067">
                  <c:v>281.25021223704601</c:v>
                </c:pt>
                <c:pt idx="5068">
                  <c:v>281.30571849562898</c:v>
                </c:pt>
                <c:pt idx="5069">
                  <c:v>281.36122475421098</c:v>
                </c:pt>
                <c:pt idx="5070">
                  <c:v>281.41673101279298</c:v>
                </c:pt>
                <c:pt idx="5071">
                  <c:v>281.472237271376</c:v>
                </c:pt>
                <c:pt idx="5072">
                  <c:v>281.527743529958</c:v>
                </c:pt>
                <c:pt idx="5073">
                  <c:v>281.58324978854102</c:v>
                </c:pt>
                <c:pt idx="5074">
                  <c:v>281.63875604712302</c:v>
                </c:pt>
                <c:pt idx="5075">
                  <c:v>281.69426230570502</c:v>
                </c:pt>
                <c:pt idx="5076">
                  <c:v>281.74976856428799</c:v>
                </c:pt>
                <c:pt idx="5077">
                  <c:v>281.80527482286999</c:v>
                </c:pt>
                <c:pt idx="5078">
                  <c:v>281.86078108145301</c:v>
                </c:pt>
                <c:pt idx="5079">
                  <c:v>281.91628734003501</c:v>
                </c:pt>
                <c:pt idx="5080">
                  <c:v>281.97179359861701</c:v>
                </c:pt>
                <c:pt idx="5081">
                  <c:v>282.02729985719998</c:v>
                </c:pt>
                <c:pt idx="5082">
                  <c:v>282.08280611578198</c:v>
                </c:pt>
                <c:pt idx="5083">
                  <c:v>282.138312374365</c:v>
                </c:pt>
                <c:pt idx="5084">
                  <c:v>282.193818632947</c:v>
                </c:pt>
                <c:pt idx="5085">
                  <c:v>282.249324891529</c:v>
                </c:pt>
                <c:pt idx="5086">
                  <c:v>282.30483115011202</c:v>
                </c:pt>
                <c:pt idx="5087">
                  <c:v>282.36033740869402</c:v>
                </c:pt>
                <c:pt idx="5088">
                  <c:v>282.41584366727699</c:v>
                </c:pt>
                <c:pt idx="5089">
                  <c:v>282.47134992585899</c:v>
                </c:pt>
                <c:pt idx="5090">
                  <c:v>282.52685618444099</c:v>
                </c:pt>
                <c:pt idx="5091">
                  <c:v>282.58236244302401</c:v>
                </c:pt>
                <c:pt idx="5092">
                  <c:v>282.63786870160601</c:v>
                </c:pt>
                <c:pt idx="5093">
                  <c:v>282.69337496018898</c:v>
                </c:pt>
                <c:pt idx="5094">
                  <c:v>282.74888121877098</c:v>
                </c:pt>
                <c:pt idx="5095">
                  <c:v>282.80438747735298</c:v>
                </c:pt>
                <c:pt idx="5096">
                  <c:v>282.859893735936</c:v>
                </c:pt>
                <c:pt idx="5097">
                  <c:v>282.915399994518</c:v>
                </c:pt>
                <c:pt idx="5098">
                  <c:v>282.97090625310102</c:v>
                </c:pt>
                <c:pt idx="5099">
                  <c:v>283.02641251168302</c:v>
                </c:pt>
                <c:pt idx="5100">
                  <c:v>283.08191877026502</c:v>
                </c:pt>
                <c:pt idx="5101">
                  <c:v>283.13742502884799</c:v>
                </c:pt>
                <c:pt idx="5102">
                  <c:v>283.19293128742999</c:v>
                </c:pt>
                <c:pt idx="5103">
                  <c:v>283.24843754601301</c:v>
                </c:pt>
                <c:pt idx="5104">
                  <c:v>283.30394380459501</c:v>
                </c:pt>
                <c:pt idx="5105">
                  <c:v>283.35945006317797</c:v>
                </c:pt>
                <c:pt idx="5106">
                  <c:v>283.41495632175997</c:v>
                </c:pt>
                <c:pt idx="5107">
                  <c:v>283.47046258034197</c:v>
                </c:pt>
                <c:pt idx="5108">
                  <c:v>283.525968838925</c:v>
                </c:pt>
                <c:pt idx="5109">
                  <c:v>283.581475097507</c:v>
                </c:pt>
                <c:pt idx="5110">
                  <c:v>283.63698135609002</c:v>
                </c:pt>
                <c:pt idx="5111">
                  <c:v>283.69248761467202</c:v>
                </c:pt>
                <c:pt idx="5112">
                  <c:v>283.74799387325402</c:v>
                </c:pt>
                <c:pt idx="5113">
                  <c:v>283.80350013183698</c:v>
                </c:pt>
                <c:pt idx="5114">
                  <c:v>283.85900639041898</c:v>
                </c:pt>
                <c:pt idx="5115">
                  <c:v>283.91451264900201</c:v>
                </c:pt>
                <c:pt idx="5116">
                  <c:v>283.97001890758401</c:v>
                </c:pt>
                <c:pt idx="5117">
                  <c:v>284.02552516616601</c:v>
                </c:pt>
                <c:pt idx="5118">
                  <c:v>284.08103142474903</c:v>
                </c:pt>
                <c:pt idx="5119">
                  <c:v>284.13653768333103</c:v>
                </c:pt>
                <c:pt idx="5120">
                  <c:v>284.19204394191399</c:v>
                </c:pt>
                <c:pt idx="5121">
                  <c:v>284.24755020049599</c:v>
                </c:pt>
                <c:pt idx="5122">
                  <c:v>284.30305645907799</c:v>
                </c:pt>
                <c:pt idx="5123">
                  <c:v>284.35856271766102</c:v>
                </c:pt>
                <c:pt idx="5124">
                  <c:v>284.41406897624302</c:v>
                </c:pt>
                <c:pt idx="5125">
                  <c:v>284.46957523482598</c:v>
                </c:pt>
                <c:pt idx="5126">
                  <c:v>284.52508149340798</c:v>
                </c:pt>
                <c:pt idx="5127">
                  <c:v>284.58058775198998</c:v>
                </c:pt>
                <c:pt idx="5128">
                  <c:v>284.636094010573</c:v>
                </c:pt>
                <c:pt idx="5129">
                  <c:v>284.691600269155</c:v>
                </c:pt>
                <c:pt idx="5130">
                  <c:v>284.74710652773803</c:v>
                </c:pt>
                <c:pt idx="5131">
                  <c:v>284.80261278632003</c:v>
                </c:pt>
                <c:pt idx="5132">
                  <c:v>284.85811904490203</c:v>
                </c:pt>
                <c:pt idx="5133">
                  <c:v>284.91362530348499</c:v>
                </c:pt>
                <c:pt idx="5134">
                  <c:v>284.96913156206699</c:v>
                </c:pt>
                <c:pt idx="5135">
                  <c:v>285.02463782065001</c:v>
                </c:pt>
                <c:pt idx="5136">
                  <c:v>285.08014407923201</c:v>
                </c:pt>
                <c:pt idx="5137">
                  <c:v>285.13565033781401</c:v>
                </c:pt>
                <c:pt idx="5138">
                  <c:v>285.19115659639698</c:v>
                </c:pt>
                <c:pt idx="5139">
                  <c:v>285.24666285497898</c:v>
                </c:pt>
                <c:pt idx="5140">
                  <c:v>285.302169113562</c:v>
                </c:pt>
                <c:pt idx="5141">
                  <c:v>285.357675372144</c:v>
                </c:pt>
                <c:pt idx="5142">
                  <c:v>285.41318163072702</c:v>
                </c:pt>
                <c:pt idx="5143">
                  <c:v>285.46868788930902</c:v>
                </c:pt>
                <c:pt idx="5144">
                  <c:v>285.52419414789102</c:v>
                </c:pt>
                <c:pt idx="5145">
                  <c:v>285.57970040647399</c:v>
                </c:pt>
                <c:pt idx="5146">
                  <c:v>285.63520666505599</c:v>
                </c:pt>
                <c:pt idx="5147">
                  <c:v>285.69071292363901</c:v>
                </c:pt>
                <c:pt idx="5148">
                  <c:v>285.74621918222101</c:v>
                </c:pt>
                <c:pt idx="5149">
                  <c:v>285.80172544080301</c:v>
                </c:pt>
                <c:pt idx="5150">
                  <c:v>285.85723169938598</c:v>
                </c:pt>
                <c:pt idx="5151">
                  <c:v>285.91273795796798</c:v>
                </c:pt>
                <c:pt idx="5152">
                  <c:v>285.968244216551</c:v>
                </c:pt>
                <c:pt idx="5153">
                  <c:v>286.023750475133</c:v>
                </c:pt>
                <c:pt idx="5154">
                  <c:v>286.079256733715</c:v>
                </c:pt>
                <c:pt idx="5155">
                  <c:v>286.13476299229802</c:v>
                </c:pt>
                <c:pt idx="5156">
                  <c:v>286.19026925088002</c:v>
                </c:pt>
                <c:pt idx="5157">
                  <c:v>286.24577550946299</c:v>
                </c:pt>
                <c:pt idx="5158">
                  <c:v>286.30128176804499</c:v>
                </c:pt>
                <c:pt idx="5159">
                  <c:v>286.35678802662699</c:v>
                </c:pt>
                <c:pt idx="5160">
                  <c:v>286.41229428521001</c:v>
                </c:pt>
                <c:pt idx="5161">
                  <c:v>286.46780054379201</c:v>
                </c:pt>
                <c:pt idx="5162">
                  <c:v>286.52330680237498</c:v>
                </c:pt>
                <c:pt idx="5163">
                  <c:v>286.57881306095697</c:v>
                </c:pt>
                <c:pt idx="5164">
                  <c:v>286.63431931953897</c:v>
                </c:pt>
                <c:pt idx="5165">
                  <c:v>286.689825578122</c:v>
                </c:pt>
                <c:pt idx="5166">
                  <c:v>286.745331836704</c:v>
                </c:pt>
                <c:pt idx="5167">
                  <c:v>286.80083809528702</c:v>
                </c:pt>
                <c:pt idx="5168">
                  <c:v>286.85634435386902</c:v>
                </c:pt>
                <c:pt idx="5169">
                  <c:v>286.91185061245102</c:v>
                </c:pt>
                <c:pt idx="5170">
                  <c:v>286.96735687103399</c:v>
                </c:pt>
                <c:pt idx="5171">
                  <c:v>287.02286312961598</c:v>
                </c:pt>
                <c:pt idx="5172">
                  <c:v>287.07836938819901</c:v>
                </c:pt>
                <c:pt idx="5173">
                  <c:v>287.13387564678101</c:v>
                </c:pt>
                <c:pt idx="5174">
                  <c:v>287.18938190536301</c:v>
                </c:pt>
                <c:pt idx="5175">
                  <c:v>287.24488816394597</c:v>
                </c:pt>
                <c:pt idx="5176">
                  <c:v>287.30039442252797</c:v>
                </c:pt>
                <c:pt idx="5177">
                  <c:v>287.355900681111</c:v>
                </c:pt>
                <c:pt idx="5178">
                  <c:v>287.41140693969299</c:v>
                </c:pt>
                <c:pt idx="5179">
                  <c:v>287.46691319827499</c:v>
                </c:pt>
                <c:pt idx="5180">
                  <c:v>287.52241945685802</c:v>
                </c:pt>
                <c:pt idx="5181">
                  <c:v>287.57792571544002</c:v>
                </c:pt>
                <c:pt idx="5182">
                  <c:v>287.63343197402298</c:v>
                </c:pt>
                <c:pt idx="5183">
                  <c:v>287.68893823260498</c:v>
                </c:pt>
                <c:pt idx="5184">
                  <c:v>287.74444449118698</c:v>
                </c:pt>
                <c:pt idx="5185">
                  <c:v>287.79995074977001</c:v>
                </c:pt>
                <c:pt idx="5186">
                  <c:v>287.855457008352</c:v>
                </c:pt>
                <c:pt idx="5187">
                  <c:v>287.91096326693503</c:v>
                </c:pt>
                <c:pt idx="5188">
                  <c:v>287.96646952551703</c:v>
                </c:pt>
                <c:pt idx="5189">
                  <c:v>288.02197578409999</c:v>
                </c:pt>
                <c:pt idx="5190">
                  <c:v>288.07748204268199</c:v>
                </c:pt>
                <c:pt idx="5191">
                  <c:v>288.13298830126399</c:v>
                </c:pt>
                <c:pt idx="5192">
                  <c:v>288.18849455984702</c:v>
                </c:pt>
                <c:pt idx="5193">
                  <c:v>288.24400081842901</c:v>
                </c:pt>
                <c:pt idx="5194">
                  <c:v>288.29950707701198</c:v>
                </c:pt>
                <c:pt idx="5195">
                  <c:v>288.35501333559398</c:v>
                </c:pt>
                <c:pt idx="5196">
                  <c:v>288.41051959417598</c:v>
                </c:pt>
                <c:pt idx="5197">
                  <c:v>288.466025852759</c:v>
                </c:pt>
                <c:pt idx="5198">
                  <c:v>288.521532111341</c:v>
                </c:pt>
                <c:pt idx="5199">
                  <c:v>288.57703836992403</c:v>
                </c:pt>
                <c:pt idx="5200">
                  <c:v>288.63254462850603</c:v>
                </c:pt>
                <c:pt idx="5201">
                  <c:v>288.68805088708802</c:v>
                </c:pt>
                <c:pt idx="5202">
                  <c:v>288.74355714567099</c:v>
                </c:pt>
                <c:pt idx="5203">
                  <c:v>288.79906340425299</c:v>
                </c:pt>
                <c:pt idx="5204">
                  <c:v>288.85456966283601</c:v>
                </c:pt>
                <c:pt idx="5205">
                  <c:v>288.91007592141801</c:v>
                </c:pt>
                <c:pt idx="5206">
                  <c:v>288.96558218000001</c:v>
                </c:pt>
                <c:pt idx="5207">
                  <c:v>289.02108843858298</c:v>
                </c:pt>
                <c:pt idx="5208">
                  <c:v>289.07659469716498</c:v>
                </c:pt>
                <c:pt idx="5209">
                  <c:v>289.132100955748</c:v>
                </c:pt>
                <c:pt idx="5210">
                  <c:v>289.18760721433</c:v>
                </c:pt>
                <c:pt idx="5211">
                  <c:v>289.243113472912</c:v>
                </c:pt>
                <c:pt idx="5212">
                  <c:v>289.29861973149502</c:v>
                </c:pt>
                <c:pt idx="5213">
                  <c:v>289.35412599007702</c:v>
                </c:pt>
                <c:pt idx="5214">
                  <c:v>289.40963224865999</c:v>
                </c:pt>
                <c:pt idx="5215">
                  <c:v>289.46513850724199</c:v>
                </c:pt>
                <c:pt idx="5216">
                  <c:v>289.52064476582399</c:v>
                </c:pt>
                <c:pt idx="5217">
                  <c:v>289.57615102440701</c:v>
                </c:pt>
                <c:pt idx="5218">
                  <c:v>289.63165728298901</c:v>
                </c:pt>
                <c:pt idx="5219">
                  <c:v>289.68716354157198</c:v>
                </c:pt>
                <c:pt idx="5220">
                  <c:v>289.74266980015398</c:v>
                </c:pt>
                <c:pt idx="5221">
                  <c:v>289.79817605873598</c:v>
                </c:pt>
                <c:pt idx="5222">
                  <c:v>289.853682317319</c:v>
                </c:pt>
                <c:pt idx="5223">
                  <c:v>289.909188575901</c:v>
                </c:pt>
                <c:pt idx="5224">
                  <c:v>289.96469483448402</c:v>
                </c:pt>
                <c:pt idx="5225">
                  <c:v>290.02020109306602</c:v>
                </c:pt>
                <c:pt idx="5226">
                  <c:v>290.07570735164899</c:v>
                </c:pt>
                <c:pt idx="5227">
                  <c:v>290.13121361023099</c:v>
                </c:pt>
                <c:pt idx="5228">
                  <c:v>290.18671986881299</c:v>
                </c:pt>
                <c:pt idx="5229">
                  <c:v>290.24222612739601</c:v>
                </c:pt>
                <c:pt idx="5230">
                  <c:v>290.29773238597801</c:v>
                </c:pt>
                <c:pt idx="5231">
                  <c:v>290.35323864456097</c:v>
                </c:pt>
                <c:pt idx="5232">
                  <c:v>290.40874490314297</c:v>
                </c:pt>
                <c:pt idx="5233">
                  <c:v>290.46425116172497</c:v>
                </c:pt>
                <c:pt idx="5234">
                  <c:v>290.519757420308</c:v>
                </c:pt>
                <c:pt idx="5235">
                  <c:v>290.57526367889</c:v>
                </c:pt>
                <c:pt idx="5236">
                  <c:v>290.63076993747302</c:v>
                </c:pt>
                <c:pt idx="5237">
                  <c:v>290.68627619605502</c:v>
                </c:pt>
                <c:pt idx="5238">
                  <c:v>290.74178245463702</c:v>
                </c:pt>
                <c:pt idx="5239">
                  <c:v>290.79728871321998</c:v>
                </c:pt>
                <c:pt idx="5240">
                  <c:v>290.85279497180198</c:v>
                </c:pt>
                <c:pt idx="5241">
                  <c:v>290.90830123038501</c:v>
                </c:pt>
                <c:pt idx="5242">
                  <c:v>290.96380748896701</c:v>
                </c:pt>
                <c:pt idx="5243">
                  <c:v>291.01931374754901</c:v>
                </c:pt>
                <c:pt idx="5244">
                  <c:v>291.07482000613197</c:v>
                </c:pt>
                <c:pt idx="5245">
                  <c:v>291.13032626471397</c:v>
                </c:pt>
                <c:pt idx="5246">
                  <c:v>291.18583252329699</c:v>
                </c:pt>
                <c:pt idx="5247">
                  <c:v>291.24133878187899</c:v>
                </c:pt>
                <c:pt idx="5248">
                  <c:v>291.29684504046099</c:v>
                </c:pt>
                <c:pt idx="5249">
                  <c:v>291.35235129904402</c:v>
                </c:pt>
                <c:pt idx="5250">
                  <c:v>291.40785755762602</c:v>
                </c:pt>
                <c:pt idx="5251">
                  <c:v>291.46336381620898</c:v>
                </c:pt>
                <c:pt idx="5252">
                  <c:v>291.51887007479098</c:v>
                </c:pt>
                <c:pt idx="5253">
                  <c:v>291.57437633337298</c:v>
                </c:pt>
                <c:pt idx="5254">
                  <c:v>291.629882591956</c:v>
                </c:pt>
                <c:pt idx="5255">
                  <c:v>291.685388850538</c:v>
                </c:pt>
                <c:pt idx="5256">
                  <c:v>291.74089510912103</c:v>
                </c:pt>
                <c:pt idx="5257">
                  <c:v>291.79640136770303</c:v>
                </c:pt>
                <c:pt idx="5258">
                  <c:v>291.85190762628503</c:v>
                </c:pt>
                <c:pt idx="5259">
                  <c:v>291.90741388486799</c:v>
                </c:pt>
                <c:pt idx="5260">
                  <c:v>291.96292014344999</c:v>
                </c:pt>
                <c:pt idx="5261">
                  <c:v>292.01842640203301</c:v>
                </c:pt>
                <c:pt idx="5262">
                  <c:v>292.07393266061501</c:v>
                </c:pt>
                <c:pt idx="5263">
                  <c:v>292.12943891919701</c:v>
                </c:pt>
                <c:pt idx="5264">
                  <c:v>292.18494517777998</c:v>
                </c:pt>
                <c:pt idx="5265">
                  <c:v>292.24045143636198</c:v>
                </c:pt>
                <c:pt idx="5266">
                  <c:v>292.295957694945</c:v>
                </c:pt>
                <c:pt idx="5267">
                  <c:v>292.351463953527</c:v>
                </c:pt>
                <c:pt idx="5268">
                  <c:v>292.40697021211002</c:v>
                </c:pt>
                <c:pt idx="5269">
                  <c:v>292.46247647069202</c:v>
                </c:pt>
                <c:pt idx="5270">
                  <c:v>292.51798272927402</c:v>
                </c:pt>
                <c:pt idx="5271">
                  <c:v>292.57348898785699</c:v>
                </c:pt>
                <c:pt idx="5272">
                  <c:v>292.62899524643899</c:v>
                </c:pt>
                <c:pt idx="5273">
                  <c:v>292.68450150502201</c:v>
                </c:pt>
                <c:pt idx="5274">
                  <c:v>292.74000776360401</c:v>
                </c:pt>
                <c:pt idx="5275">
                  <c:v>292.79551402218601</c:v>
                </c:pt>
                <c:pt idx="5276">
                  <c:v>292.85102028076898</c:v>
                </c:pt>
                <c:pt idx="5277">
                  <c:v>292.90652653935098</c:v>
                </c:pt>
                <c:pt idx="5278">
                  <c:v>292.962032797934</c:v>
                </c:pt>
                <c:pt idx="5279">
                  <c:v>293.017539056516</c:v>
                </c:pt>
                <c:pt idx="5280">
                  <c:v>293.073045315098</c:v>
                </c:pt>
                <c:pt idx="5281">
                  <c:v>293.12855157368102</c:v>
                </c:pt>
                <c:pt idx="5282">
                  <c:v>293.18405783226302</c:v>
                </c:pt>
                <c:pt idx="5283">
                  <c:v>293.23956409084599</c:v>
                </c:pt>
                <c:pt idx="5284">
                  <c:v>293.29507034942799</c:v>
                </c:pt>
                <c:pt idx="5285">
                  <c:v>293.35057660800999</c:v>
                </c:pt>
                <c:pt idx="5286">
                  <c:v>293.40608286659301</c:v>
                </c:pt>
                <c:pt idx="5287">
                  <c:v>293.46158912517501</c:v>
                </c:pt>
                <c:pt idx="5288">
                  <c:v>293.51709538375798</c:v>
                </c:pt>
                <c:pt idx="5289">
                  <c:v>293.57260164233998</c:v>
                </c:pt>
                <c:pt idx="5290">
                  <c:v>293.62810790092198</c:v>
                </c:pt>
                <c:pt idx="5291">
                  <c:v>293.683614159505</c:v>
                </c:pt>
                <c:pt idx="5292">
                  <c:v>293.739120418087</c:v>
                </c:pt>
                <c:pt idx="5293">
                  <c:v>293.79462667667002</c:v>
                </c:pt>
                <c:pt idx="5294">
                  <c:v>293.85013293525202</c:v>
                </c:pt>
                <c:pt idx="5295">
                  <c:v>293.90563919383402</c:v>
                </c:pt>
                <c:pt idx="5296">
                  <c:v>293.96114545241699</c:v>
                </c:pt>
                <c:pt idx="5297">
                  <c:v>294.01665171099899</c:v>
                </c:pt>
                <c:pt idx="5298">
                  <c:v>294.07215796958201</c:v>
                </c:pt>
                <c:pt idx="5299">
                  <c:v>294.12766422816401</c:v>
                </c:pt>
                <c:pt idx="5300">
                  <c:v>294.18317048674601</c:v>
                </c:pt>
                <c:pt idx="5301">
                  <c:v>294.23867674532897</c:v>
                </c:pt>
                <c:pt idx="5302">
                  <c:v>294.29418300391097</c:v>
                </c:pt>
                <c:pt idx="5303">
                  <c:v>294.349689262494</c:v>
                </c:pt>
                <c:pt idx="5304">
                  <c:v>294.405195521076</c:v>
                </c:pt>
                <c:pt idx="5305">
                  <c:v>294.46070177965902</c:v>
                </c:pt>
                <c:pt idx="5306">
                  <c:v>294.51620803824102</c:v>
                </c:pt>
                <c:pt idx="5307">
                  <c:v>294.57171429682302</c:v>
                </c:pt>
                <c:pt idx="5308">
                  <c:v>294.62722055540598</c:v>
                </c:pt>
                <c:pt idx="5309">
                  <c:v>294.68272681398798</c:v>
                </c:pt>
                <c:pt idx="5310">
                  <c:v>294.73823307257101</c:v>
                </c:pt>
                <c:pt idx="5311">
                  <c:v>294.79373933115301</c:v>
                </c:pt>
                <c:pt idx="5312">
                  <c:v>294.84924558973501</c:v>
                </c:pt>
                <c:pt idx="5313">
                  <c:v>294.90475184831803</c:v>
                </c:pt>
                <c:pt idx="5314">
                  <c:v>294.96025810690003</c:v>
                </c:pt>
                <c:pt idx="5315">
                  <c:v>295.01576436548299</c:v>
                </c:pt>
                <c:pt idx="5316">
                  <c:v>295.07127062406499</c:v>
                </c:pt>
                <c:pt idx="5317">
                  <c:v>295.12677688264699</c:v>
                </c:pt>
                <c:pt idx="5318">
                  <c:v>295.18228314123002</c:v>
                </c:pt>
                <c:pt idx="5319">
                  <c:v>295.23778939981202</c:v>
                </c:pt>
                <c:pt idx="5320">
                  <c:v>295.29329565839498</c:v>
                </c:pt>
                <c:pt idx="5321">
                  <c:v>295.34880191697698</c:v>
                </c:pt>
                <c:pt idx="5322">
                  <c:v>295.40430817555898</c:v>
                </c:pt>
                <c:pt idx="5323">
                  <c:v>295.459814434142</c:v>
                </c:pt>
                <c:pt idx="5324">
                  <c:v>295.515320692724</c:v>
                </c:pt>
                <c:pt idx="5325">
                  <c:v>295.57082695130703</c:v>
                </c:pt>
                <c:pt idx="5326">
                  <c:v>295.62633320988903</c:v>
                </c:pt>
                <c:pt idx="5327">
                  <c:v>295.68183946847103</c:v>
                </c:pt>
                <c:pt idx="5328">
                  <c:v>295.73734572705399</c:v>
                </c:pt>
                <c:pt idx="5329">
                  <c:v>295.79285198563599</c:v>
                </c:pt>
                <c:pt idx="5330">
                  <c:v>295.84835824421901</c:v>
                </c:pt>
                <c:pt idx="5331">
                  <c:v>295.90386450280101</c:v>
                </c:pt>
                <c:pt idx="5332">
                  <c:v>295.95937076138301</c:v>
                </c:pt>
                <c:pt idx="5333">
                  <c:v>296.01487701996598</c:v>
                </c:pt>
                <c:pt idx="5334">
                  <c:v>296.07038327854798</c:v>
                </c:pt>
                <c:pt idx="5335">
                  <c:v>296.125889537131</c:v>
                </c:pt>
                <c:pt idx="5336">
                  <c:v>296.181395795713</c:v>
                </c:pt>
                <c:pt idx="5337">
                  <c:v>296.236902054295</c:v>
                </c:pt>
                <c:pt idx="5338">
                  <c:v>296.29240831287802</c:v>
                </c:pt>
                <c:pt idx="5339">
                  <c:v>296.34791457146002</c:v>
                </c:pt>
                <c:pt idx="5340">
                  <c:v>296.40342083004299</c:v>
                </c:pt>
                <c:pt idx="5341">
                  <c:v>296.45892708862499</c:v>
                </c:pt>
                <c:pt idx="5342">
                  <c:v>296.51443334720801</c:v>
                </c:pt>
                <c:pt idx="5343">
                  <c:v>296.56993960579001</c:v>
                </c:pt>
                <c:pt idx="5344">
                  <c:v>296.62544586437201</c:v>
                </c:pt>
                <c:pt idx="5345">
                  <c:v>296.68095212295498</c:v>
                </c:pt>
                <c:pt idx="5346">
                  <c:v>296.73645838153698</c:v>
                </c:pt>
                <c:pt idx="5347">
                  <c:v>296.79196464011898</c:v>
                </c:pt>
                <c:pt idx="5348">
                  <c:v>296.847470898702</c:v>
                </c:pt>
                <c:pt idx="5349">
                  <c:v>296.902977157284</c:v>
                </c:pt>
                <c:pt idx="5350">
                  <c:v>296.95848341586702</c:v>
                </c:pt>
                <c:pt idx="5351">
                  <c:v>297.01398967444902</c:v>
                </c:pt>
                <c:pt idx="5352">
                  <c:v>297.06949593303199</c:v>
                </c:pt>
                <c:pt idx="5353">
                  <c:v>297.12500219161399</c:v>
                </c:pt>
                <c:pt idx="5354">
                  <c:v>297.18050845019599</c:v>
                </c:pt>
                <c:pt idx="5355">
                  <c:v>297.23601470877901</c:v>
                </c:pt>
                <c:pt idx="5356">
                  <c:v>297.29152096736101</c:v>
                </c:pt>
                <c:pt idx="5357">
                  <c:v>297.34702722594398</c:v>
                </c:pt>
                <c:pt idx="5358">
                  <c:v>297.40253348452597</c:v>
                </c:pt>
                <c:pt idx="5359">
                  <c:v>297.45803974310797</c:v>
                </c:pt>
                <c:pt idx="5360">
                  <c:v>297.513546001691</c:v>
                </c:pt>
                <c:pt idx="5361">
                  <c:v>297.569052260273</c:v>
                </c:pt>
                <c:pt idx="5362">
                  <c:v>297.62455851885602</c:v>
                </c:pt>
                <c:pt idx="5363">
                  <c:v>297.68006477743802</c:v>
                </c:pt>
                <c:pt idx="5364">
                  <c:v>297.73557103602002</c:v>
                </c:pt>
                <c:pt idx="5365">
                  <c:v>297.79107729460299</c:v>
                </c:pt>
                <c:pt idx="5366">
                  <c:v>297.84658355318498</c:v>
                </c:pt>
                <c:pt idx="5367">
                  <c:v>297.90208981176801</c:v>
                </c:pt>
                <c:pt idx="5368">
                  <c:v>297.95759607035001</c:v>
                </c:pt>
                <c:pt idx="5369">
                  <c:v>298.01310232893201</c:v>
                </c:pt>
                <c:pt idx="5370">
                  <c:v>298.06860858751497</c:v>
                </c:pt>
                <c:pt idx="5371">
                  <c:v>298.12411484609697</c:v>
                </c:pt>
                <c:pt idx="5372">
                  <c:v>298.17962110468</c:v>
                </c:pt>
                <c:pt idx="5373">
                  <c:v>298.235127363262</c:v>
                </c:pt>
                <c:pt idx="5374">
                  <c:v>298.29063362184399</c:v>
                </c:pt>
                <c:pt idx="5375">
                  <c:v>298.34613988042702</c:v>
                </c:pt>
                <c:pt idx="5376">
                  <c:v>298.40164613900902</c:v>
                </c:pt>
                <c:pt idx="5377">
                  <c:v>298.45715239759198</c:v>
                </c:pt>
                <c:pt idx="5378">
                  <c:v>298.51265865617398</c:v>
                </c:pt>
                <c:pt idx="5379">
                  <c:v>298.56816491475598</c:v>
                </c:pt>
                <c:pt idx="5380">
                  <c:v>298.62367117333901</c:v>
                </c:pt>
                <c:pt idx="5381">
                  <c:v>298.679177431921</c:v>
                </c:pt>
                <c:pt idx="5382">
                  <c:v>298.73468369050403</c:v>
                </c:pt>
                <c:pt idx="5383">
                  <c:v>298.79018994908603</c:v>
                </c:pt>
                <c:pt idx="5384">
                  <c:v>298.84569620766803</c:v>
                </c:pt>
                <c:pt idx="5385">
                  <c:v>298.90120246625099</c:v>
                </c:pt>
                <c:pt idx="5386">
                  <c:v>298.95670872483299</c:v>
                </c:pt>
                <c:pt idx="5387">
                  <c:v>299.01221498341602</c:v>
                </c:pt>
                <c:pt idx="5388">
                  <c:v>299.06772124199802</c:v>
                </c:pt>
                <c:pt idx="5389">
                  <c:v>299.12322750058098</c:v>
                </c:pt>
                <c:pt idx="5390">
                  <c:v>299.17873375916298</c:v>
                </c:pt>
                <c:pt idx="5391">
                  <c:v>299.23424001774498</c:v>
                </c:pt>
                <c:pt idx="5392">
                  <c:v>299.289746276328</c:v>
                </c:pt>
                <c:pt idx="5393">
                  <c:v>299.34525253491</c:v>
                </c:pt>
                <c:pt idx="5394">
                  <c:v>299.40075879349303</c:v>
                </c:pt>
                <c:pt idx="5395">
                  <c:v>299.45626505207503</c:v>
                </c:pt>
                <c:pt idx="5396">
                  <c:v>299.51177131065702</c:v>
                </c:pt>
                <c:pt idx="5397">
                  <c:v>299.56727756923999</c:v>
                </c:pt>
                <c:pt idx="5398">
                  <c:v>299.62278382782199</c:v>
                </c:pt>
                <c:pt idx="5399">
                  <c:v>299.67829008640501</c:v>
                </c:pt>
                <c:pt idx="5400">
                  <c:v>299.73379634498701</c:v>
                </c:pt>
                <c:pt idx="5401">
                  <c:v>299.78930260356901</c:v>
                </c:pt>
                <c:pt idx="5402">
                  <c:v>299.84480886215198</c:v>
                </c:pt>
                <c:pt idx="5403">
                  <c:v>299.90031512073398</c:v>
                </c:pt>
                <c:pt idx="5404">
                  <c:v>299.955821379317</c:v>
                </c:pt>
                <c:pt idx="5405">
                  <c:v>300.011327637899</c:v>
                </c:pt>
                <c:pt idx="5406">
                  <c:v>300.066833896481</c:v>
                </c:pt>
                <c:pt idx="5407">
                  <c:v>300.12234015506402</c:v>
                </c:pt>
                <c:pt idx="5408">
                  <c:v>300.17784641364602</c:v>
                </c:pt>
                <c:pt idx="5409">
                  <c:v>300.23335267222899</c:v>
                </c:pt>
                <c:pt idx="5410">
                  <c:v>300.28885893081099</c:v>
                </c:pt>
                <c:pt idx="5411">
                  <c:v>300.34436518939299</c:v>
                </c:pt>
                <c:pt idx="5412">
                  <c:v>300.39987144797601</c:v>
                </c:pt>
                <c:pt idx="5413">
                  <c:v>300.45537770655801</c:v>
                </c:pt>
                <c:pt idx="5414">
                  <c:v>300.51088396514098</c:v>
                </c:pt>
                <c:pt idx="5415">
                  <c:v>300.56639022372298</c:v>
                </c:pt>
                <c:pt idx="5416">
                  <c:v>300.62189648230498</c:v>
                </c:pt>
                <c:pt idx="5417">
                  <c:v>300.677402740888</c:v>
                </c:pt>
                <c:pt idx="5418">
                  <c:v>300.73290899947</c:v>
                </c:pt>
                <c:pt idx="5419">
                  <c:v>300.78841525805302</c:v>
                </c:pt>
                <c:pt idx="5420">
                  <c:v>300.84392151663502</c:v>
                </c:pt>
                <c:pt idx="5421">
                  <c:v>300.89942777521702</c:v>
                </c:pt>
                <c:pt idx="5422">
                  <c:v>300.95493403379999</c:v>
                </c:pt>
                <c:pt idx="5423">
                  <c:v>301.01044029238199</c:v>
                </c:pt>
                <c:pt idx="5424">
                  <c:v>301.06594655096501</c:v>
                </c:pt>
                <c:pt idx="5425">
                  <c:v>301.12145280954701</c:v>
                </c:pt>
                <c:pt idx="5426">
                  <c:v>301.17695906812997</c:v>
                </c:pt>
                <c:pt idx="5427">
                  <c:v>301.23246532671197</c:v>
                </c:pt>
                <c:pt idx="5428">
                  <c:v>301.28797158529397</c:v>
                </c:pt>
                <c:pt idx="5429">
                  <c:v>301.343477843877</c:v>
                </c:pt>
                <c:pt idx="5430">
                  <c:v>301.398984102459</c:v>
                </c:pt>
                <c:pt idx="5431">
                  <c:v>301.45449036104202</c:v>
                </c:pt>
                <c:pt idx="5432">
                  <c:v>301.50999661962402</c:v>
                </c:pt>
                <c:pt idx="5433">
                  <c:v>301.56550287820602</c:v>
                </c:pt>
                <c:pt idx="5434">
                  <c:v>301.62100913678898</c:v>
                </c:pt>
                <c:pt idx="5435">
                  <c:v>301.67651539537098</c:v>
                </c:pt>
                <c:pt idx="5436">
                  <c:v>301.73202165395401</c:v>
                </c:pt>
                <c:pt idx="5437">
                  <c:v>301.78752791253601</c:v>
                </c:pt>
                <c:pt idx="5438">
                  <c:v>301.84303417111801</c:v>
                </c:pt>
                <c:pt idx="5439">
                  <c:v>301.89854042970097</c:v>
                </c:pt>
                <c:pt idx="5440">
                  <c:v>301.95404668828297</c:v>
                </c:pt>
                <c:pt idx="5441">
                  <c:v>302.00955294686599</c:v>
                </c:pt>
                <c:pt idx="5442">
                  <c:v>302.06505920544799</c:v>
                </c:pt>
                <c:pt idx="5443">
                  <c:v>302.12056546402999</c:v>
                </c:pt>
                <c:pt idx="5444">
                  <c:v>302.17607172261302</c:v>
                </c:pt>
                <c:pt idx="5445">
                  <c:v>302.23157798119502</c:v>
                </c:pt>
                <c:pt idx="5446">
                  <c:v>302.28708423977798</c:v>
                </c:pt>
                <c:pt idx="5447">
                  <c:v>302.34259049835998</c:v>
                </c:pt>
                <c:pt idx="5448">
                  <c:v>302.39809675694198</c:v>
                </c:pt>
                <c:pt idx="5449">
                  <c:v>302.453603015525</c:v>
                </c:pt>
                <c:pt idx="5450">
                  <c:v>302.509109274107</c:v>
                </c:pt>
                <c:pt idx="5451">
                  <c:v>302.56461553269003</c:v>
                </c:pt>
                <c:pt idx="5452">
                  <c:v>302.62012179127203</c:v>
                </c:pt>
                <c:pt idx="5453">
                  <c:v>302.67562804985403</c:v>
                </c:pt>
                <c:pt idx="5454">
                  <c:v>302.73113430843699</c:v>
                </c:pt>
                <c:pt idx="5455">
                  <c:v>302.78664056701899</c:v>
                </c:pt>
                <c:pt idx="5456">
                  <c:v>302.84214682560201</c:v>
                </c:pt>
                <c:pt idx="5457">
                  <c:v>302.89765308418401</c:v>
                </c:pt>
                <c:pt idx="5458">
                  <c:v>302.95315934276601</c:v>
                </c:pt>
                <c:pt idx="5459">
                  <c:v>303.00866560134898</c:v>
                </c:pt>
                <c:pt idx="5460">
                  <c:v>303.06417185993098</c:v>
                </c:pt>
                <c:pt idx="5461">
                  <c:v>303.119678118514</c:v>
                </c:pt>
                <c:pt idx="5462">
                  <c:v>303.175184377096</c:v>
                </c:pt>
                <c:pt idx="5463">
                  <c:v>303.23069063567903</c:v>
                </c:pt>
                <c:pt idx="5464">
                  <c:v>303.28619689426102</c:v>
                </c:pt>
                <c:pt idx="5465">
                  <c:v>303.34170315284302</c:v>
                </c:pt>
                <c:pt idx="5466">
                  <c:v>303.39720941142599</c:v>
                </c:pt>
                <c:pt idx="5467">
                  <c:v>303.45271567000799</c:v>
                </c:pt>
                <c:pt idx="5468">
                  <c:v>303.50822192859101</c:v>
                </c:pt>
                <c:pt idx="5469">
                  <c:v>303.56372818717301</c:v>
                </c:pt>
                <c:pt idx="5470">
                  <c:v>303.61923444575501</c:v>
                </c:pt>
                <c:pt idx="5471">
                  <c:v>303.67474070433798</c:v>
                </c:pt>
                <c:pt idx="5472">
                  <c:v>303.73024696291998</c:v>
                </c:pt>
                <c:pt idx="5473">
                  <c:v>303.785753221503</c:v>
                </c:pt>
                <c:pt idx="5474">
                  <c:v>303.841259480085</c:v>
                </c:pt>
                <c:pt idx="5475">
                  <c:v>303.896765738667</c:v>
                </c:pt>
                <c:pt idx="5476">
                  <c:v>303.95227199725002</c:v>
                </c:pt>
                <c:pt idx="5477">
                  <c:v>304.00777825583202</c:v>
                </c:pt>
                <c:pt idx="5478">
                  <c:v>304.06328451441499</c:v>
                </c:pt>
                <c:pt idx="5479">
                  <c:v>304.11879077299699</c:v>
                </c:pt>
                <c:pt idx="5480">
                  <c:v>304.17429703157899</c:v>
                </c:pt>
                <c:pt idx="5481">
                  <c:v>304.22980329016201</c:v>
                </c:pt>
                <c:pt idx="5482">
                  <c:v>304.28530954874401</c:v>
                </c:pt>
                <c:pt idx="5483">
                  <c:v>304.34081580732698</c:v>
                </c:pt>
                <c:pt idx="5484">
                  <c:v>304.39632206590898</c:v>
                </c:pt>
                <c:pt idx="5485">
                  <c:v>304.45182832449098</c:v>
                </c:pt>
                <c:pt idx="5486">
                  <c:v>304.507334583074</c:v>
                </c:pt>
                <c:pt idx="5487">
                  <c:v>304.562840841656</c:v>
                </c:pt>
                <c:pt idx="5488">
                  <c:v>304.61834710023902</c:v>
                </c:pt>
                <c:pt idx="5489">
                  <c:v>304.67385335882102</c:v>
                </c:pt>
                <c:pt idx="5490">
                  <c:v>304.72935961740302</c:v>
                </c:pt>
                <c:pt idx="5491">
                  <c:v>304.78486587598599</c:v>
                </c:pt>
                <c:pt idx="5492">
                  <c:v>304.84037213456799</c:v>
                </c:pt>
                <c:pt idx="5493">
                  <c:v>304.89587839315101</c:v>
                </c:pt>
                <c:pt idx="5494">
                  <c:v>304.95138465173301</c:v>
                </c:pt>
                <c:pt idx="5495">
                  <c:v>305.00689091031501</c:v>
                </c:pt>
                <c:pt idx="5496">
                  <c:v>305.06239716889797</c:v>
                </c:pt>
                <c:pt idx="5497">
                  <c:v>305.11790342747997</c:v>
                </c:pt>
                <c:pt idx="5498">
                  <c:v>305.173409686063</c:v>
                </c:pt>
                <c:pt idx="5499">
                  <c:v>305.228915944645</c:v>
                </c:pt>
                <c:pt idx="5500">
                  <c:v>305.284422203227</c:v>
                </c:pt>
                <c:pt idx="5501">
                  <c:v>305.33992846181002</c:v>
                </c:pt>
                <c:pt idx="5502">
                  <c:v>305.39543472039202</c:v>
                </c:pt>
                <c:pt idx="5503">
                  <c:v>305.45094097897498</c:v>
                </c:pt>
                <c:pt idx="5504">
                  <c:v>305.50644723755698</c:v>
                </c:pt>
                <c:pt idx="5505">
                  <c:v>305.56195349613898</c:v>
                </c:pt>
                <c:pt idx="5506">
                  <c:v>305.61745975472201</c:v>
                </c:pt>
                <c:pt idx="5507">
                  <c:v>305.67296601330401</c:v>
                </c:pt>
                <c:pt idx="5508">
                  <c:v>305.72847227188697</c:v>
                </c:pt>
                <c:pt idx="5509">
                  <c:v>305.78397853046903</c:v>
                </c:pt>
                <c:pt idx="5510">
                  <c:v>305.83948478905199</c:v>
                </c:pt>
                <c:pt idx="5511">
                  <c:v>305.89499104763399</c:v>
                </c:pt>
                <c:pt idx="5512">
                  <c:v>305.95049730621599</c:v>
                </c:pt>
                <c:pt idx="5513">
                  <c:v>306.00600356479902</c:v>
                </c:pt>
                <c:pt idx="5514">
                  <c:v>306.06150982338102</c:v>
                </c:pt>
                <c:pt idx="5515">
                  <c:v>306.11701608196398</c:v>
                </c:pt>
                <c:pt idx="5516">
                  <c:v>306.17252234054598</c:v>
                </c:pt>
                <c:pt idx="5517">
                  <c:v>306.22802859912798</c:v>
                </c:pt>
                <c:pt idx="5518">
                  <c:v>306.283534857711</c:v>
                </c:pt>
                <c:pt idx="5519">
                  <c:v>306.339041116293</c:v>
                </c:pt>
                <c:pt idx="5520">
                  <c:v>306.39454737487603</c:v>
                </c:pt>
                <c:pt idx="5521">
                  <c:v>306.45005363345803</c:v>
                </c:pt>
                <c:pt idx="5522">
                  <c:v>306.50555989204003</c:v>
                </c:pt>
                <c:pt idx="5523">
                  <c:v>306.56106615062299</c:v>
                </c:pt>
                <c:pt idx="5524">
                  <c:v>306.61657240920499</c:v>
                </c:pt>
                <c:pt idx="5525">
                  <c:v>306.67207866778801</c:v>
                </c:pt>
                <c:pt idx="5526">
                  <c:v>306.72758492637001</c:v>
                </c:pt>
                <c:pt idx="5527">
                  <c:v>306.78309118495201</c:v>
                </c:pt>
                <c:pt idx="5528">
                  <c:v>306.83859744353498</c:v>
                </c:pt>
                <c:pt idx="5529">
                  <c:v>306.89410370211698</c:v>
                </c:pt>
                <c:pt idx="5530">
                  <c:v>306.9496099607</c:v>
                </c:pt>
                <c:pt idx="5531">
                  <c:v>307.005116219282</c:v>
                </c:pt>
                <c:pt idx="5532">
                  <c:v>307.060622477864</c:v>
                </c:pt>
                <c:pt idx="5533">
                  <c:v>307.11612873644702</c:v>
                </c:pt>
                <c:pt idx="5534">
                  <c:v>307.17163499502902</c:v>
                </c:pt>
                <c:pt idx="5535">
                  <c:v>307.22714125361199</c:v>
                </c:pt>
                <c:pt idx="5536">
                  <c:v>307.28264751219399</c:v>
                </c:pt>
                <c:pt idx="5537">
                  <c:v>307.33815377077599</c:v>
                </c:pt>
                <c:pt idx="5538">
                  <c:v>307.39366002935901</c:v>
                </c:pt>
                <c:pt idx="5539">
                  <c:v>307.44916628794101</c:v>
                </c:pt>
                <c:pt idx="5540">
                  <c:v>307.50467254652398</c:v>
                </c:pt>
                <c:pt idx="5541">
                  <c:v>307.56017880510598</c:v>
                </c:pt>
                <c:pt idx="5542">
                  <c:v>307.61568506368798</c:v>
                </c:pt>
                <c:pt idx="5543">
                  <c:v>307.671191322271</c:v>
                </c:pt>
                <c:pt idx="5544">
                  <c:v>307.726697580853</c:v>
                </c:pt>
                <c:pt idx="5545">
                  <c:v>307.78220383943602</c:v>
                </c:pt>
                <c:pt idx="5546">
                  <c:v>307.83771009801802</c:v>
                </c:pt>
                <c:pt idx="5547">
                  <c:v>307.89321635660099</c:v>
                </c:pt>
                <c:pt idx="5548">
                  <c:v>307.94872261518299</c:v>
                </c:pt>
                <c:pt idx="5549">
                  <c:v>308.00422887376499</c:v>
                </c:pt>
                <c:pt idx="5550">
                  <c:v>308.05973513234801</c:v>
                </c:pt>
                <c:pt idx="5551">
                  <c:v>308.11524139093001</c:v>
                </c:pt>
                <c:pt idx="5552">
                  <c:v>308.17074764951298</c:v>
                </c:pt>
                <c:pt idx="5553">
                  <c:v>308.22625390809498</c:v>
                </c:pt>
                <c:pt idx="5554">
                  <c:v>308.28176016667697</c:v>
                </c:pt>
                <c:pt idx="5555">
                  <c:v>308.33726642526</c:v>
                </c:pt>
                <c:pt idx="5556">
                  <c:v>308.392772683842</c:v>
                </c:pt>
                <c:pt idx="5557">
                  <c:v>308.44827894242502</c:v>
                </c:pt>
                <c:pt idx="5558">
                  <c:v>308.50378520100702</c:v>
                </c:pt>
                <c:pt idx="5559">
                  <c:v>308.55929145958902</c:v>
                </c:pt>
                <c:pt idx="5560">
                  <c:v>308.61479771817199</c:v>
                </c:pt>
                <c:pt idx="5561">
                  <c:v>308.67030397675398</c:v>
                </c:pt>
                <c:pt idx="5562">
                  <c:v>308.72581023533701</c:v>
                </c:pt>
                <c:pt idx="5563">
                  <c:v>308.78131649391901</c:v>
                </c:pt>
                <c:pt idx="5564">
                  <c:v>308.83682275250101</c:v>
                </c:pt>
                <c:pt idx="5565">
                  <c:v>308.89232901108397</c:v>
                </c:pt>
                <c:pt idx="5566">
                  <c:v>308.94783526966597</c:v>
                </c:pt>
                <c:pt idx="5567">
                  <c:v>309.003341528249</c:v>
                </c:pt>
                <c:pt idx="5568">
                  <c:v>309.058847786831</c:v>
                </c:pt>
                <c:pt idx="5569">
                  <c:v>309.11435404541299</c:v>
                </c:pt>
                <c:pt idx="5570">
                  <c:v>309.16986030399602</c:v>
                </c:pt>
                <c:pt idx="5571">
                  <c:v>309.22536656257802</c:v>
                </c:pt>
                <c:pt idx="5572">
                  <c:v>309.28087282116098</c:v>
                </c:pt>
                <c:pt idx="5573">
                  <c:v>309.33637907974298</c:v>
                </c:pt>
                <c:pt idx="5574">
                  <c:v>309.39188533832498</c:v>
                </c:pt>
                <c:pt idx="5575">
                  <c:v>309.44739159690801</c:v>
                </c:pt>
                <c:pt idx="5576">
                  <c:v>309.50289785549</c:v>
                </c:pt>
                <c:pt idx="5577">
                  <c:v>309.55840411407303</c:v>
                </c:pt>
                <c:pt idx="5578">
                  <c:v>309.61391037265503</c:v>
                </c:pt>
                <c:pt idx="5579">
                  <c:v>309.66941663123703</c:v>
                </c:pt>
                <c:pt idx="5580">
                  <c:v>309.72492288981999</c:v>
                </c:pt>
                <c:pt idx="5581">
                  <c:v>309.78042914840199</c:v>
                </c:pt>
                <c:pt idx="5582">
                  <c:v>309.83593540698502</c:v>
                </c:pt>
                <c:pt idx="5583">
                  <c:v>309.89144166556702</c:v>
                </c:pt>
                <c:pt idx="5584">
                  <c:v>309.94694792414901</c:v>
                </c:pt>
                <c:pt idx="5585">
                  <c:v>310.00245418273198</c:v>
                </c:pt>
                <c:pt idx="5586">
                  <c:v>310.05796044131398</c:v>
                </c:pt>
                <c:pt idx="5587">
                  <c:v>310.113466699897</c:v>
                </c:pt>
                <c:pt idx="5588">
                  <c:v>310.168972958479</c:v>
                </c:pt>
                <c:pt idx="5589">
                  <c:v>310.22447921706203</c:v>
                </c:pt>
                <c:pt idx="5590">
                  <c:v>310.27998547564403</c:v>
                </c:pt>
                <c:pt idx="5591">
                  <c:v>310.33549173422603</c:v>
                </c:pt>
                <c:pt idx="5592">
                  <c:v>310.39099799280899</c:v>
                </c:pt>
                <c:pt idx="5593">
                  <c:v>310.44650425139099</c:v>
                </c:pt>
                <c:pt idx="5594">
                  <c:v>310.50201050997401</c:v>
                </c:pt>
                <c:pt idx="5595">
                  <c:v>310.55751676855601</c:v>
                </c:pt>
                <c:pt idx="5596">
                  <c:v>310.61302302713801</c:v>
                </c:pt>
                <c:pt idx="5597">
                  <c:v>310.66852928572098</c:v>
                </c:pt>
                <c:pt idx="5598">
                  <c:v>310.72403554430298</c:v>
                </c:pt>
                <c:pt idx="5599">
                  <c:v>310.779541802886</c:v>
                </c:pt>
                <c:pt idx="5600">
                  <c:v>310.835048061468</c:v>
                </c:pt>
                <c:pt idx="5601">
                  <c:v>310.89055432005</c:v>
                </c:pt>
                <c:pt idx="5602">
                  <c:v>310.94606057863302</c:v>
                </c:pt>
                <c:pt idx="5603">
                  <c:v>311.00156683721502</c:v>
                </c:pt>
                <c:pt idx="5604">
                  <c:v>311.05707309579799</c:v>
                </c:pt>
                <c:pt idx="5605">
                  <c:v>311.11257935437999</c:v>
                </c:pt>
                <c:pt idx="5606">
                  <c:v>311.16808561296199</c:v>
                </c:pt>
                <c:pt idx="5607">
                  <c:v>311.22359187154501</c:v>
                </c:pt>
                <c:pt idx="5608">
                  <c:v>311.27909813012701</c:v>
                </c:pt>
                <c:pt idx="5609">
                  <c:v>311.33460438870998</c:v>
                </c:pt>
                <c:pt idx="5610">
                  <c:v>311.39011064729198</c:v>
                </c:pt>
                <c:pt idx="5611">
                  <c:v>311.44561690587398</c:v>
                </c:pt>
                <c:pt idx="5612">
                  <c:v>311.501123164457</c:v>
                </c:pt>
                <c:pt idx="5613">
                  <c:v>311.556629423039</c:v>
                </c:pt>
                <c:pt idx="5614">
                  <c:v>311.61213568162202</c:v>
                </c:pt>
                <c:pt idx="5615">
                  <c:v>311.66764194020402</c:v>
                </c:pt>
                <c:pt idx="5616">
                  <c:v>311.72314819878602</c:v>
                </c:pt>
                <c:pt idx="5617">
                  <c:v>311.77865445736899</c:v>
                </c:pt>
                <c:pt idx="5618">
                  <c:v>311.83416071595099</c:v>
                </c:pt>
                <c:pt idx="5619">
                  <c:v>311.88966697453401</c:v>
                </c:pt>
                <c:pt idx="5620">
                  <c:v>311.94517323311601</c:v>
                </c:pt>
                <c:pt idx="5621">
                  <c:v>312.00067949169801</c:v>
                </c:pt>
                <c:pt idx="5622">
                  <c:v>312.05618575028097</c:v>
                </c:pt>
                <c:pt idx="5623">
                  <c:v>312.11169200886297</c:v>
                </c:pt>
                <c:pt idx="5624">
                  <c:v>312.167198267446</c:v>
                </c:pt>
                <c:pt idx="5625">
                  <c:v>312.222704526028</c:v>
                </c:pt>
                <c:pt idx="5626">
                  <c:v>312.27821078461102</c:v>
                </c:pt>
                <c:pt idx="5627">
                  <c:v>312.33371704319302</c:v>
                </c:pt>
                <c:pt idx="5628">
                  <c:v>312.38922330177502</c:v>
                </c:pt>
                <c:pt idx="5629">
                  <c:v>312.44472956035798</c:v>
                </c:pt>
                <c:pt idx="5630">
                  <c:v>312.50023581893998</c:v>
                </c:pt>
                <c:pt idx="5631">
                  <c:v>312.55574207752301</c:v>
                </c:pt>
                <c:pt idx="5632">
                  <c:v>312.61124833610501</c:v>
                </c:pt>
                <c:pt idx="5633">
                  <c:v>312.66675459468701</c:v>
                </c:pt>
                <c:pt idx="5634">
                  <c:v>312.72226085326997</c:v>
                </c:pt>
                <c:pt idx="5635">
                  <c:v>312.77776711185197</c:v>
                </c:pt>
                <c:pt idx="5636">
                  <c:v>312.83327337043499</c:v>
                </c:pt>
                <c:pt idx="5637">
                  <c:v>312.88877962901699</c:v>
                </c:pt>
                <c:pt idx="5638">
                  <c:v>312.94428588759899</c:v>
                </c:pt>
                <c:pt idx="5639">
                  <c:v>312.99979214618202</c:v>
                </c:pt>
                <c:pt idx="5640">
                  <c:v>313.05529840476402</c:v>
                </c:pt>
                <c:pt idx="5641">
                  <c:v>313.11080466334698</c:v>
                </c:pt>
                <c:pt idx="5642">
                  <c:v>313.16631092192898</c:v>
                </c:pt>
                <c:pt idx="5643">
                  <c:v>313.22181718051098</c:v>
                </c:pt>
                <c:pt idx="5644">
                  <c:v>313.277323439094</c:v>
                </c:pt>
                <c:pt idx="5645">
                  <c:v>313.332829697676</c:v>
                </c:pt>
                <c:pt idx="5646">
                  <c:v>313.38833595625903</c:v>
                </c:pt>
                <c:pt idx="5647">
                  <c:v>313.44384221484103</c:v>
                </c:pt>
                <c:pt idx="5648">
                  <c:v>313.49934847342303</c:v>
                </c:pt>
                <c:pt idx="5649">
                  <c:v>313.55485473200599</c:v>
                </c:pt>
                <c:pt idx="5650">
                  <c:v>313.61036099058799</c:v>
                </c:pt>
                <c:pt idx="5651">
                  <c:v>313.66586724917101</c:v>
                </c:pt>
                <c:pt idx="5652">
                  <c:v>313.72137350775301</c:v>
                </c:pt>
                <c:pt idx="5653">
                  <c:v>313.77687976633501</c:v>
                </c:pt>
                <c:pt idx="5654">
                  <c:v>313.83238602491798</c:v>
                </c:pt>
                <c:pt idx="5655">
                  <c:v>313.88789228349998</c:v>
                </c:pt>
                <c:pt idx="5656">
                  <c:v>313.943398542083</c:v>
                </c:pt>
                <c:pt idx="5657">
                  <c:v>313.998904800665</c:v>
                </c:pt>
                <c:pt idx="5658">
                  <c:v>314.054411059247</c:v>
                </c:pt>
                <c:pt idx="5659">
                  <c:v>314.10991731783002</c:v>
                </c:pt>
                <c:pt idx="5660">
                  <c:v>314.16542357641202</c:v>
                </c:pt>
                <c:pt idx="5661">
                  <c:v>314.22092983499499</c:v>
                </c:pt>
                <c:pt idx="5662">
                  <c:v>314.27643609357699</c:v>
                </c:pt>
                <c:pt idx="5663">
                  <c:v>314.33194235216001</c:v>
                </c:pt>
                <c:pt idx="5664">
                  <c:v>314.38744861074201</c:v>
                </c:pt>
                <c:pt idx="5665">
                  <c:v>314.44295486932401</c:v>
                </c:pt>
                <c:pt idx="5666">
                  <c:v>314.49846112790698</c:v>
                </c:pt>
                <c:pt idx="5667">
                  <c:v>314.55396738648898</c:v>
                </c:pt>
                <c:pt idx="5668">
                  <c:v>314.60947364507098</c:v>
                </c:pt>
                <c:pt idx="5669">
                  <c:v>314.664979903654</c:v>
                </c:pt>
                <c:pt idx="5670">
                  <c:v>314.720486162236</c:v>
                </c:pt>
                <c:pt idx="5671">
                  <c:v>314.77599242081902</c:v>
                </c:pt>
                <c:pt idx="5672">
                  <c:v>314.83149867940102</c:v>
                </c:pt>
                <c:pt idx="5673">
                  <c:v>314.88700493798399</c:v>
                </c:pt>
                <c:pt idx="5674">
                  <c:v>314.94251119656599</c:v>
                </c:pt>
                <c:pt idx="5675">
                  <c:v>314.99801745514799</c:v>
                </c:pt>
                <c:pt idx="5676">
                  <c:v>315.05352371373101</c:v>
                </c:pt>
                <c:pt idx="5677">
                  <c:v>315.10902997231301</c:v>
                </c:pt>
                <c:pt idx="5678">
                  <c:v>315.16453623089598</c:v>
                </c:pt>
                <c:pt idx="5679">
                  <c:v>315.22004248947798</c:v>
                </c:pt>
                <c:pt idx="5680">
                  <c:v>315.27554874805998</c:v>
                </c:pt>
                <c:pt idx="5681">
                  <c:v>315.331055006643</c:v>
                </c:pt>
                <c:pt idx="5682">
                  <c:v>315.386561265225</c:v>
                </c:pt>
                <c:pt idx="5683">
                  <c:v>315.44206752380802</c:v>
                </c:pt>
                <c:pt idx="5684">
                  <c:v>315.49757378239002</c:v>
                </c:pt>
                <c:pt idx="5685">
                  <c:v>315.55308004097202</c:v>
                </c:pt>
                <c:pt idx="5686">
                  <c:v>315.60858629955499</c:v>
                </c:pt>
                <c:pt idx="5687">
                  <c:v>315.66409255813699</c:v>
                </c:pt>
                <c:pt idx="5688">
                  <c:v>315.71959881672001</c:v>
                </c:pt>
                <c:pt idx="5689">
                  <c:v>315.77510507530201</c:v>
                </c:pt>
                <c:pt idx="5690">
                  <c:v>315.83061133388401</c:v>
                </c:pt>
                <c:pt idx="5691">
                  <c:v>315.88611759246697</c:v>
                </c:pt>
                <c:pt idx="5692">
                  <c:v>315.94162385104897</c:v>
                </c:pt>
                <c:pt idx="5693">
                  <c:v>315.997130109632</c:v>
                </c:pt>
                <c:pt idx="5694">
                  <c:v>316.052636368214</c:v>
                </c:pt>
                <c:pt idx="5695">
                  <c:v>316.108142626796</c:v>
                </c:pt>
                <c:pt idx="5696">
                  <c:v>316.16364888537902</c:v>
                </c:pt>
                <c:pt idx="5697">
                  <c:v>316.21915514396102</c:v>
                </c:pt>
                <c:pt idx="5698">
                  <c:v>316.27466140254398</c:v>
                </c:pt>
                <c:pt idx="5699">
                  <c:v>316.33016766112598</c:v>
                </c:pt>
                <c:pt idx="5700">
                  <c:v>316.38567391970798</c:v>
                </c:pt>
                <c:pt idx="5701">
                  <c:v>316.44118017829101</c:v>
                </c:pt>
                <c:pt idx="5702">
                  <c:v>316.49668643687301</c:v>
                </c:pt>
                <c:pt idx="5703">
                  <c:v>316.55219269545597</c:v>
                </c:pt>
                <c:pt idx="5704">
                  <c:v>316.60769895403803</c:v>
                </c:pt>
                <c:pt idx="5705">
                  <c:v>316.66320521262003</c:v>
                </c:pt>
                <c:pt idx="5706">
                  <c:v>316.71871147120299</c:v>
                </c:pt>
                <c:pt idx="5707">
                  <c:v>316.77421772978499</c:v>
                </c:pt>
                <c:pt idx="5708">
                  <c:v>316.82972398836802</c:v>
                </c:pt>
                <c:pt idx="5709">
                  <c:v>316.88523024695002</c:v>
                </c:pt>
                <c:pt idx="5710">
                  <c:v>316.94073650553298</c:v>
                </c:pt>
                <c:pt idx="5711">
                  <c:v>316.99624276411498</c:v>
                </c:pt>
                <c:pt idx="5712">
                  <c:v>317.05174902269698</c:v>
                </c:pt>
                <c:pt idx="5713">
                  <c:v>317.10725528128</c:v>
                </c:pt>
                <c:pt idx="5714">
                  <c:v>317.162761539862</c:v>
                </c:pt>
                <c:pt idx="5715">
                  <c:v>317.21826779844503</c:v>
                </c:pt>
                <c:pt idx="5716">
                  <c:v>317.27377405702703</c:v>
                </c:pt>
                <c:pt idx="5717">
                  <c:v>317.32928031560903</c:v>
                </c:pt>
                <c:pt idx="5718">
                  <c:v>317.38478657419199</c:v>
                </c:pt>
                <c:pt idx="5719">
                  <c:v>317.44029283277399</c:v>
                </c:pt>
                <c:pt idx="5720">
                  <c:v>317.49579909135701</c:v>
                </c:pt>
                <c:pt idx="5721">
                  <c:v>317.55130534993901</c:v>
                </c:pt>
                <c:pt idx="5722">
                  <c:v>317.60681160852101</c:v>
                </c:pt>
                <c:pt idx="5723">
                  <c:v>317.66231786710398</c:v>
                </c:pt>
                <c:pt idx="5724">
                  <c:v>317.71782412568598</c:v>
                </c:pt>
                <c:pt idx="5725">
                  <c:v>317.773330384269</c:v>
                </c:pt>
                <c:pt idx="5726">
                  <c:v>317.828836642851</c:v>
                </c:pt>
                <c:pt idx="5727">
                  <c:v>317.884342901433</c:v>
                </c:pt>
                <c:pt idx="5728">
                  <c:v>317.93984916001602</c:v>
                </c:pt>
                <c:pt idx="5729">
                  <c:v>317.99535541859802</c:v>
                </c:pt>
                <c:pt idx="5730">
                  <c:v>318.05086167718099</c:v>
                </c:pt>
                <c:pt idx="5731">
                  <c:v>318.10636793576299</c:v>
                </c:pt>
                <c:pt idx="5732">
                  <c:v>318.16187419434499</c:v>
                </c:pt>
                <c:pt idx="5733">
                  <c:v>318.21738045292801</c:v>
                </c:pt>
                <c:pt idx="5734">
                  <c:v>318.27288671151001</c:v>
                </c:pt>
                <c:pt idx="5735">
                  <c:v>318.32839297009298</c:v>
                </c:pt>
                <c:pt idx="5736">
                  <c:v>318.38389922867498</c:v>
                </c:pt>
                <c:pt idx="5737">
                  <c:v>318.43940548725698</c:v>
                </c:pt>
                <c:pt idx="5738">
                  <c:v>318.49491174584</c:v>
                </c:pt>
                <c:pt idx="5739">
                  <c:v>318.550418004422</c:v>
                </c:pt>
                <c:pt idx="5740">
                  <c:v>318.60592426300502</c:v>
                </c:pt>
                <c:pt idx="5741">
                  <c:v>318.66143052158702</c:v>
                </c:pt>
                <c:pt idx="5742">
                  <c:v>318.71693678016902</c:v>
                </c:pt>
                <c:pt idx="5743">
                  <c:v>318.77244303875199</c:v>
                </c:pt>
                <c:pt idx="5744">
                  <c:v>318.82794929733399</c:v>
                </c:pt>
                <c:pt idx="5745">
                  <c:v>318.88345555591701</c:v>
                </c:pt>
                <c:pt idx="5746">
                  <c:v>318.93896181449901</c:v>
                </c:pt>
                <c:pt idx="5747">
                  <c:v>318.99446807308198</c:v>
                </c:pt>
                <c:pt idx="5748">
                  <c:v>319.04997433166398</c:v>
                </c:pt>
                <c:pt idx="5749">
                  <c:v>319.10548059024597</c:v>
                </c:pt>
                <c:pt idx="5750">
                  <c:v>319.160986848829</c:v>
                </c:pt>
                <c:pt idx="5751">
                  <c:v>319.216493107411</c:v>
                </c:pt>
                <c:pt idx="5752">
                  <c:v>319.27199936599402</c:v>
                </c:pt>
                <c:pt idx="5753">
                  <c:v>319.32750562457602</c:v>
                </c:pt>
                <c:pt idx="5754">
                  <c:v>319.38301188315802</c:v>
                </c:pt>
                <c:pt idx="5755">
                  <c:v>319.43851814174099</c:v>
                </c:pt>
                <c:pt idx="5756">
                  <c:v>319.49402440032299</c:v>
                </c:pt>
                <c:pt idx="5757">
                  <c:v>319.54953065890601</c:v>
                </c:pt>
                <c:pt idx="5758">
                  <c:v>319.60503691748801</c:v>
                </c:pt>
                <c:pt idx="5759">
                  <c:v>319.66054317607001</c:v>
                </c:pt>
                <c:pt idx="5760">
                  <c:v>319.71604943465297</c:v>
                </c:pt>
                <c:pt idx="5761">
                  <c:v>319.77155569323497</c:v>
                </c:pt>
                <c:pt idx="5762">
                  <c:v>319.827061951818</c:v>
                </c:pt>
                <c:pt idx="5763">
                  <c:v>319.8825682104</c:v>
                </c:pt>
                <c:pt idx="5764">
                  <c:v>319.93807446898199</c:v>
                </c:pt>
                <c:pt idx="5765">
                  <c:v>319.99358072756502</c:v>
                </c:pt>
                <c:pt idx="5766">
                  <c:v>320.04908698614702</c:v>
                </c:pt>
                <c:pt idx="5767">
                  <c:v>320.10459324472998</c:v>
                </c:pt>
                <c:pt idx="5768">
                  <c:v>320.16009950331198</c:v>
                </c:pt>
                <c:pt idx="5769">
                  <c:v>320.21560576189398</c:v>
                </c:pt>
                <c:pt idx="5770">
                  <c:v>320.27111202047701</c:v>
                </c:pt>
                <c:pt idx="5771">
                  <c:v>320.32661827905901</c:v>
                </c:pt>
                <c:pt idx="5772">
                  <c:v>320.38212453764203</c:v>
                </c:pt>
                <c:pt idx="5773">
                  <c:v>320.43763079622403</c:v>
                </c:pt>
                <c:pt idx="5774">
                  <c:v>320.49313705480603</c:v>
                </c:pt>
                <c:pt idx="5775">
                  <c:v>320.54864331338899</c:v>
                </c:pt>
                <c:pt idx="5776">
                  <c:v>320.60414957197099</c:v>
                </c:pt>
                <c:pt idx="5777">
                  <c:v>320.65965583055402</c:v>
                </c:pt>
                <c:pt idx="5778">
                  <c:v>320.71516208913602</c:v>
                </c:pt>
                <c:pt idx="5779">
                  <c:v>320.77066834771801</c:v>
                </c:pt>
                <c:pt idx="5780">
                  <c:v>320.82617460630098</c:v>
                </c:pt>
                <c:pt idx="5781">
                  <c:v>320.88168086488298</c:v>
                </c:pt>
                <c:pt idx="5782">
                  <c:v>320.937187123466</c:v>
                </c:pt>
                <c:pt idx="5783">
                  <c:v>320.992693382048</c:v>
                </c:pt>
                <c:pt idx="5784">
                  <c:v>321.04819964063103</c:v>
                </c:pt>
                <c:pt idx="5785">
                  <c:v>321.10370589921303</c:v>
                </c:pt>
                <c:pt idx="5786">
                  <c:v>321.15921215779503</c:v>
                </c:pt>
                <c:pt idx="5787">
                  <c:v>321.21471841637799</c:v>
                </c:pt>
                <c:pt idx="5788">
                  <c:v>321.27022467495999</c:v>
                </c:pt>
                <c:pt idx="5789">
                  <c:v>321.32573093354301</c:v>
                </c:pt>
                <c:pt idx="5790">
                  <c:v>321.38123719212501</c:v>
                </c:pt>
                <c:pt idx="5791">
                  <c:v>321.43674345070701</c:v>
                </c:pt>
                <c:pt idx="5792">
                  <c:v>321.49224970928998</c:v>
                </c:pt>
                <c:pt idx="5793">
                  <c:v>321.54775596787198</c:v>
                </c:pt>
                <c:pt idx="5794">
                  <c:v>321.603262226455</c:v>
                </c:pt>
                <c:pt idx="5795">
                  <c:v>321.658768485037</c:v>
                </c:pt>
                <c:pt idx="5796">
                  <c:v>321.714274743619</c:v>
                </c:pt>
                <c:pt idx="5797">
                  <c:v>321.76978100220202</c:v>
                </c:pt>
                <c:pt idx="5798">
                  <c:v>321.82528726078402</c:v>
                </c:pt>
                <c:pt idx="5799">
                  <c:v>321.88079351936699</c:v>
                </c:pt>
                <c:pt idx="5800">
                  <c:v>321.93629977794899</c:v>
                </c:pt>
                <c:pt idx="5801">
                  <c:v>321.99180603653099</c:v>
                </c:pt>
                <c:pt idx="5802">
                  <c:v>322.04731229511401</c:v>
                </c:pt>
                <c:pt idx="5803">
                  <c:v>322.10281855369601</c:v>
                </c:pt>
                <c:pt idx="5804">
                  <c:v>322.15832481227898</c:v>
                </c:pt>
                <c:pt idx="5805">
                  <c:v>322.21383107086098</c:v>
                </c:pt>
                <c:pt idx="5806">
                  <c:v>322.26933732944298</c:v>
                </c:pt>
                <c:pt idx="5807">
                  <c:v>322.324843588026</c:v>
                </c:pt>
                <c:pt idx="5808">
                  <c:v>322.380349846608</c:v>
                </c:pt>
                <c:pt idx="5809">
                  <c:v>322.43585610519102</c:v>
                </c:pt>
                <c:pt idx="5810">
                  <c:v>322.49136236377302</c:v>
                </c:pt>
                <c:pt idx="5811">
                  <c:v>322.54686862235502</c:v>
                </c:pt>
                <c:pt idx="5812">
                  <c:v>322.60237488093799</c:v>
                </c:pt>
                <c:pt idx="5813">
                  <c:v>322.65788113951999</c:v>
                </c:pt>
                <c:pt idx="5814">
                  <c:v>322.71338739810301</c:v>
                </c:pt>
                <c:pt idx="5815">
                  <c:v>322.76889365668501</c:v>
                </c:pt>
                <c:pt idx="5816">
                  <c:v>322.82439991526701</c:v>
                </c:pt>
                <c:pt idx="5817">
                  <c:v>322.87990617384997</c:v>
                </c:pt>
                <c:pt idx="5818">
                  <c:v>322.93541243243197</c:v>
                </c:pt>
                <c:pt idx="5819">
                  <c:v>322.990918691015</c:v>
                </c:pt>
                <c:pt idx="5820">
                  <c:v>323.046424949597</c:v>
                </c:pt>
                <c:pt idx="5821">
                  <c:v>323.101931208179</c:v>
                </c:pt>
                <c:pt idx="5822">
                  <c:v>323.15743746676202</c:v>
                </c:pt>
                <c:pt idx="5823">
                  <c:v>323.21294372534402</c:v>
                </c:pt>
                <c:pt idx="5824">
                  <c:v>323.26844998392698</c:v>
                </c:pt>
                <c:pt idx="5825">
                  <c:v>323.32395624250898</c:v>
                </c:pt>
                <c:pt idx="5826">
                  <c:v>323.37946250109201</c:v>
                </c:pt>
                <c:pt idx="5827">
                  <c:v>323.43496875967401</c:v>
                </c:pt>
                <c:pt idx="5828">
                  <c:v>323.49047501825601</c:v>
                </c:pt>
                <c:pt idx="5829">
                  <c:v>323.54598127683897</c:v>
                </c:pt>
                <c:pt idx="5830">
                  <c:v>323.60148753542097</c:v>
                </c:pt>
                <c:pt idx="5831">
                  <c:v>323.65699379400399</c:v>
                </c:pt>
                <c:pt idx="5832">
                  <c:v>323.71250005258599</c:v>
                </c:pt>
                <c:pt idx="5833">
                  <c:v>323.76800631116799</c:v>
                </c:pt>
                <c:pt idx="5834">
                  <c:v>323.82351256975102</c:v>
                </c:pt>
                <c:pt idx="5835">
                  <c:v>323.87901882833302</c:v>
                </c:pt>
                <c:pt idx="5836">
                  <c:v>323.93452508691598</c:v>
                </c:pt>
                <c:pt idx="5837">
                  <c:v>323.99003134549798</c:v>
                </c:pt>
                <c:pt idx="5838">
                  <c:v>324.04553760407998</c:v>
                </c:pt>
                <c:pt idx="5839">
                  <c:v>324.101043862663</c:v>
                </c:pt>
                <c:pt idx="5840">
                  <c:v>324.156550121245</c:v>
                </c:pt>
                <c:pt idx="5841">
                  <c:v>324.21205637982803</c:v>
                </c:pt>
                <c:pt idx="5842">
                  <c:v>324.26756263841003</c:v>
                </c:pt>
                <c:pt idx="5843">
                  <c:v>324.32306889699203</c:v>
                </c:pt>
                <c:pt idx="5844">
                  <c:v>324.37857515557499</c:v>
                </c:pt>
                <c:pt idx="5845">
                  <c:v>324.43408141415699</c:v>
                </c:pt>
                <c:pt idx="5846">
                  <c:v>324.48958767274002</c:v>
                </c:pt>
                <c:pt idx="5847">
                  <c:v>324.54509393132201</c:v>
                </c:pt>
                <c:pt idx="5848">
                  <c:v>324.60060018990401</c:v>
                </c:pt>
                <c:pt idx="5849">
                  <c:v>324.65610644848698</c:v>
                </c:pt>
                <c:pt idx="5850">
                  <c:v>324.71161270706898</c:v>
                </c:pt>
                <c:pt idx="5851">
                  <c:v>324.767118965652</c:v>
                </c:pt>
                <c:pt idx="5852">
                  <c:v>324.822625224234</c:v>
                </c:pt>
                <c:pt idx="5853">
                  <c:v>324.878131482816</c:v>
                </c:pt>
                <c:pt idx="5854">
                  <c:v>324.93363774139902</c:v>
                </c:pt>
                <c:pt idx="5855">
                  <c:v>324.98914399998102</c:v>
                </c:pt>
                <c:pt idx="5856">
                  <c:v>325.04465025856399</c:v>
                </c:pt>
                <c:pt idx="5857">
                  <c:v>325.10015651714599</c:v>
                </c:pt>
                <c:pt idx="5858">
                  <c:v>325.15566277572799</c:v>
                </c:pt>
                <c:pt idx="5859">
                  <c:v>325.21116903431101</c:v>
                </c:pt>
                <c:pt idx="5860">
                  <c:v>325.26667529289301</c:v>
                </c:pt>
                <c:pt idx="5861">
                  <c:v>325.32218155147598</c:v>
                </c:pt>
                <c:pt idx="5862">
                  <c:v>325.37768781005798</c:v>
                </c:pt>
                <c:pt idx="5863">
                  <c:v>325.43319406863998</c:v>
                </c:pt>
                <c:pt idx="5864">
                  <c:v>325.488700327223</c:v>
                </c:pt>
                <c:pt idx="5865">
                  <c:v>325.544206585805</c:v>
                </c:pt>
                <c:pt idx="5866">
                  <c:v>325.59971284438802</c:v>
                </c:pt>
                <c:pt idx="5867">
                  <c:v>325.65521910297002</c:v>
                </c:pt>
                <c:pt idx="5868">
                  <c:v>325.71072536155299</c:v>
                </c:pt>
                <c:pt idx="5869">
                  <c:v>325.76623162013499</c:v>
                </c:pt>
                <c:pt idx="5870">
                  <c:v>325.82173787871699</c:v>
                </c:pt>
                <c:pt idx="5871">
                  <c:v>325.87724413730001</c:v>
                </c:pt>
                <c:pt idx="5872">
                  <c:v>325.93275039588201</c:v>
                </c:pt>
                <c:pt idx="5873">
                  <c:v>325.98825665446498</c:v>
                </c:pt>
                <c:pt idx="5874">
                  <c:v>326.04376291304698</c:v>
                </c:pt>
                <c:pt idx="5875">
                  <c:v>326.09926917162898</c:v>
                </c:pt>
                <c:pt idx="5876">
                  <c:v>326.154775430212</c:v>
                </c:pt>
                <c:pt idx="5877">
                  <c:v>326.210281688794</c:v>
                </c:pt>
                <c:pt idx="5878">
                  <c:v>326.26578794737702</c:v>
                </c:pt>
                <c:pt idx="5879">
                  <c:v>326.32129420595902</c:v>
                </c:pt>
                <c:pt idx="5880">
                  <c:v>326.37680046454102</c:v>
                </c:pt>
                <c:pt idx="5881">
                  <c:v>326.43230672312399</c:v>
                </c:pt>
                <c:pt idx="5882">
                  <c:v>326.48781298170599</c:v>
                </c:pt>
                <c:pt idx="5883">
                  <c:v>326.54331924028901</c:v>
                </c:pt>
                <c:pt idx="5884">
                  <c:v>326.59882549887101</c:v>
                </c:pt>
                <c:pt idx="5885">
                  <c:v>326.65433175745301</c:v>
                </c:pt>
                <c:pt idx="5886">
                  <c:v>326.70983801603597</c:v>
                </c:pt>
                <c:pt idx="5887">
                  <c:v>326.76534427461797</c:v>
                </c:pt>
                <c:pt idx="5888">
                  <c:v>326.820850533201</c:v>
                </c:pt>
                <c:pt idx="5889">
                  <c:v>326.876356791783</c:v>
                </c:pt>
                <c:pt idx="5890">
                  <c:v>326.931863050365</c:v>
                </c:pt>
                <c:pt idx="5891">
                  <c:v>326.98736930894802</c:v>
                </c:pt>
                <c:pt idx="5892">
                  <c:v>327.04287556753002</c:v>
                </c:pt>
                <c:pt idx="5893">
                  <c:v>327.09838182611298</c:v>
                </c:pt>
                <c:pt idx="5894">
                  <c:v>327.15388808469498</c:v>
                </c:pt>
                <c:pt idx="5895">
                  <c:v>327.20939434327698</c:v>
                </c:pt>
                <c:pt idx="5896">
                  <c:v>327.26490060186001</c:v>
                </c:pt>
                <c:pt idx="5897">
                  <c:v>327.32040686044201</c:v>
                </c:pt>
                <c:pt idx="5898">
                  <c:v>327.37591311902497</c:v>
                </c:pt>
                <c:pt idx="5899">
                  <c:v>327.43141937760703</c:v>
                </c:pt>
                <c:pt idx="5900">
                  <c:v>327.48692563618903</c:v>
                </c:pt>
                <c:pt idx="5901">
                  <c:v>327.54243189477199</c:v>
                </c:pt>
                <c:pt idx="5902">
                  <c:v>327.59793815335399</c:v>
                </c:pt>
                <c:pt idx="5903">
                  <c:v>327.65344441193702</c:v>
                </c:pt>
                <c:pt idx="5904">
                  <c:v>327.70895067051902</c:v>
                </c:pt>
                <c:pt idx="5905">
                  <c:v>327.76445692910102</c:v>
                </c:pt>
                <c:pt idx="5906">
                  <c:v>327.81996318768398</c:v>
                </c:pt>
                <c:pt idx="5907">
                  <c:v>327.87546944626598</c:v>
                </c:pt>
                <c:pt idx="5908">
                  <c:v>327.930975704849</c:v>
                </c:pt>
                <c:pt idx="5909">
                  <c:v>327.986481963431</c:v>
                </c:pt>
                <c:pt idx="5910">
                  <c:v>328.04198822201403</c:v>
                </c:pt>
                <c:pt idx="5911">
                  <c:v>328.09749448059603</c:v>
                </c:pt>
                <c:pt idx="5912">
                  <c:v>328.15300073917803</c:v>
                </c:pt>
                <c:pt idx="5913">
                  <c:v>328.20850699776099</c:v>
                </c:pt>
                <c:pt idx="5914">
                  <c:v>328.26401325634299</c:v>
                </c:pt>
                <c:pt idx="5915">
                  <c:v>328.31951951492601</c:v>
                </c:pt>
                <c:pt idx="5916">
                  <c:v>328.37502577350801</c:v>
                </c:pt>
                <c:pt idx="5917">
                  <c:v>328.43053203209001</c:v>
                </c:pt>
                <c:pt idx="5918">
                  <c:v>328.48603829067298</c:v>
                </c:pt>
                <c:pt idx="5919">
                  <c:v>328.54154454925498</c:v>
                </c:pt>
                <c:pt idx="5920">
                  <c:v>328.597050807838</c:v>
                </c:pt>
                <c:pt idx="5921">
                  <c:v>328.65255706642</c:v>
                </c:pt>
                <c:pt idx="5922">
                  <c:v>328.708063325002</c:v>
                </c:pt>
                <c:pt idx="5923">
                  <c:v>328.76356958358502</c:v>
                </c:pt>
                <c:pt idx="5924">
                  <c:v>328.81907584216702</c:v>
                </c:pt>
                <c:pt idx="5925">
                  <c:v>328.87458210074999</c:v>
                </c:pt>
                <c:pt idx="5926">
                  <c:v>328.93008835933199</c:v>
                </c:pt>
                <c:pt idx="5927">
                  <c:v>328.98559461791399</c:v>
                </c:pt>
                <c:pt idx="5928">
                  <c:v>329.04110087649701</c:v>
                </c:pt>
                <c:pt idx="5929">
                  <c:v>329.09660713507901</c:v>
                </c:pt>
                <c:pt idx="5930">
                  <c:v>329.15211339366198</c:v>
                </c:pt>
                <c:pt idx="5931">
                  <c:v>329.20761965224398</c:v>
                </c:pt>
                <c:pt idx="5932">
                  <c:v>329.26312591082598</c:v>
                </c:pt>
                <c:pt idx="5933">
                  <c:v>329.318632169409</c:v>
                </c:pt>
                <c:pt idx="5934">
                  <c:v>329.374138427991</c:v>
                </c:pt>
                <c:pt idx="5935">
                  <c:v>329.42964468657402</c:v>
                </c:pt>
                <c:pt idx="5936">
                  <c:v>329.48515094515602</c:v>
                </c:pt>
                <c:pt idx="5937">
                  <c:v>329.54065720373802</c:v>
                </c:pt>
                <c:pt idx="5938">
                  <c:v>329.59616346232099</c:v>
                </c:pt>
                <c:pt idx="5939">
                  <c:v>329.65166972090299</c:v>
                </c:pt>
                <c:pt idx="5940">
                  <c:v>329.70717597948601</c:v>
                </c:pt>
                <c:pt idx="5941">
                  <c:v>329.76268223806801</c:v>
                </c:pt>
                <c:pt idx="5942">
                  <c:v>329.81818849665001</c:v>
                </c:pt>
                <c:pt idx="5943">
                  <c:v>329.87369475523298</c:v>
                </c:pt>
                <c:pt idx="5944">
                  <c:v>329.92920101381497</c:v>
                </c:pt>
                <c:pt idx="5945">
                  <c:v>329.984707272398</c:v>
                </c:pt>
                <c:pt idx="5946">
                  <c:v>330.04021353098</c:v>
                </c:pt>
                <c:pt idx="5947">
                  <c:v>330.09571978956302</c:v>
                </c:pt>
                <c:pt idx="5948">
                  <c:v>330.15122604814502</c:v>
                </c:pt>
                <c:pt idx="5949">
                  <c:v>330.20673230672702</c:v>
                </c:pt>
                <c:pt idx="5950">
                  <c:v>330.26223856530999</c:v>
                </c:pt>
                <c:pt idx="5951">
                  <c:v>330.31774482389199</c:v>
                </c:pt>
                <c:pt idx="5952">
                  <c:v>330.37325108247501</c:v>
                </c:pt>
                <c:pt idx="5953">
                  <c:v>330.42875734105701</c:v>
                </c:pt>
                <c:pt idx="5954">
                  <c:v>330.48426359963901</c:v>
                </c:pt>
                <c:pt idx="5955">
                  <c:v>330.53976985822197</c:v>
                </c:pt>
                <c:pt idx="5956">
                  <c:v>330.59527611680397</c:v>
                </c:pt>
                <c:pt idx="5957">
                  <c:v>330.650782375387</c:v>
                </c:pt>
                <c:pt idx="5958">
                  <c:v>330.706288633969</c:v>
                </c:pt>
                <c:pt idx="5959">
                  <c:v>330.76179489255099</c:v>
                </c:pt>
                <c:pt idx="5960">
                  <c:v>330.81730115113402</c:v>
                </c:pt>
                <c:pt idx="5961">
                  <c:v>330.87280740971602</c:v>
                </c:pt>
                <c:pt idx="5962">
                  <c:v>330.92831366829898</c:v>
                </c:pt>
                <c:pt idx="5963">
                  <c:v>330.98381992688098</c:v>
                </c:pt>
                <c:pt idx="5964">
                  <c:v>331.03932618546298</c:v>
                </c:pt>
                <c:pt idx="5965">
                  <c:v>331.09483244404601</c:v>
                </c:pt>
                <c:pt idx="5966">
                  <c:v>331.15033870262801</c:v>
                </c:pt>
                <c:pt idx="5967">
                  <c:v>331.20584496121103</c:v>
                </c:pt>
                <c:pt idx="5968">
                  <c:v>331.26135121979303</c:v>
                </c:pt>
                <c:pt idx="5969">
                  <c:v>331.31685747837503</c:v>
                </c:pt>
                <c:pt idx="5970">
                  <c:v>331.37236373695799</c:v>
                </c:pt>
                <c:pt idx="5971">
                  <c:v>331.42786999553999</c:v>
                </c:pt>
                <c:pt idx="5972">
                  <c:v>331.48337625412302</c:v>
                </c:pt>
                <c:pt idx="5973">
                  <c:v>331.53888251270502</c:v>
                </c:pt>
                <c:pt idx="5974">
                  <c:v>331.59438877128702</c:v>
                </c:pt>
                <c:pt idx="5975">
                  <c:v>331.64989502986998</c:v>
                </c:pt>
                <c:pt idx="5976">
                  <c:v>331.70540128845198</c:v>
                </c:pt>
                <c:pt idx="5977">
                  <c:v>331.760907547035</c:v>
                </c:pt>
                <c:pt idx="5978">
                  <c:v>331.816413805617</c:v>
                </c:pt>
                <c:pt idx="5979">
                  <c:v>331.871920064199</c:v>
                </c:pt>
                <c:pt idx="5980">
                  <c:v>331.92742632278203</c:v>
                </c:pt>
                <c:pt idx="5981">
                  <c:v>331.98293258136403</c:v>
                </c:pt>
                <c:pt idx="5982">
                  <c:v>332.03843883994699</c:v>
                </c:pt>
                <c:pt idx="5983">
                  <c:v>332.09394509852899</c:v>
                </c:pt>
                <c:pt idx="5984">
                  <c:v>332.14945135711201</c:v>
                </c:pt>
                <c:pt idx="5985">
                  <c:v>332.20495761569401</c:v>
                </c:pt>
                <c:pt idx="5986">
                  <c:v>332.26046387427601</c:v>
                </c:pt>
                <c:pt idx="5987">
                  <c:v>332.31597013285898</c:v>
                </c:pt>
                <c:pt idx="5988">
                  <c:v>332.37147639144098</c:v>
                </c:pt>
                <c:pt idx="5989">
                  <c:v>332.42698265002298</c:v>
                </c:pt>
                <c:pt idx="5990">
                  <c:v>332.482488908606</c:v>
                </c:pt>
                <c:pt idx="5991">
                  <c:v>332.537995167188</c:v>
                </c:pt>
                <c:pt idx="5992">
                  <c:v>332.59350142577102</c:v>
                </c:pt>
                <c:pt idx="5993">
                  <c:v>332.64900768435302</c:v>
                </c:pt>
                <c:pt idx="5994">
                  <c:v>332.70451394293599</c:v>
                </c:pt>
                <c:pt idx="5995">
                  <c:v>332.76002020151799</c:v>
                </c:pt>
                <c:pt idx="5996">
                  <c:v>332.81552646009999</c:v>
                </c:pt>
                <c:pt idx="5997">
                  <c:v>332.87103271868301</c:v>
                </c:pt>
                <c:pt idx="5998">
                  <c:v>332.92653897726501</c:v>
                </c:pt>
                <c:pt idx="5999">
                  <c:v>332.98204523584798</c:v>
                </c:pt>
                <c:pt idx="6000">
                  <c:v>333.03755149442998</c:v>
                </c:pt>
                <c:pt idx="6001">
                  <c:v>333.09305775301198</c:v>
                </c:pt>
                <c:pt idx="6002">
                  <c:v>333.148564011595</c:v>
                </c:pt>
                <c:pt idx="6003">
                  <c:v>333.204070270177</c:v>
                </c:pt>
                <c:pt idx="6004">
                  <c:v>333.25957652876002</c:v>
                </c:pt>
                <c:pt idx="6005">
                  <c:v>333.31508278734202</c:v>
                </c:pt>
                <c:pt idx="6006">
                  <c:v>333.37058904592402</c:v>
                </c:pt>
                <c:pt idx="6007">
                  <c:v>333.42609530450699</c:v>
                </c:pt>
                <c:pt idx="6008">
                  <c:v>333.48160156308899</c:v>
                </c:pt>
                <c:pt idx="6009">
                  <c:v>333.53710782167201</c:v>
                </c:pt>
                <c:pt idx="6010">
                  <c:v>333.59261408025401</c:v>
                </c:pt>
                <c:pt idx="6011">
                  <c:v>333.64812033883601</c:v>
                </c:pt>
                <c:pt idx="6012">
                  <c:v>333.70362659741897</c:v>
                </c:pt>
                <c:pt idx="6013">
                  <c:v>333.75913285600097</c:v>
                </c:pt>
                <c:pt idx="6014">
                  <c:v>333.814639114584</c:v>
                </c:pt>
                <c:pt idx="6015">
                  <c:v>333.870145373166</c:v>
                </c:pt>
                <c:pt idx="6016">
                  <c:v>333.925651631748</c:v>
                </c:pt>
                <c:pt idx="6017">
                  <c:v>333.98115789033102</c:v>
                </c:pt>
                <c:pt idx="6018">
                  <c:v>334.03666414891302</c:v>
                </c:pt>
                <c:pt idx="6019">
                  <c:v>334.09217040749598</c:v>
                </c:pt>
                <c:pt idx="6020">
                  <c:v>334.14767666607798</c:v>
                </c:pt>
                <c:pt idx="6021">
                  <c:v>334.20318292466101</c:v>
                </c:pt>
                <c:pt idx="6022">
                  <c:v>334.25868918324301</c:v>
                </c:pt>
                <c:pt idx="6023">
                  <c:v>334.31419544182501</c:v>
                </c:pt>
                <c:pt idx="6024">
                  <c:v>334.36970170040797</c:v>
                </c:pt>
                <c:pt idx="6025">
                  <c:v>334.42520795898997</c:v>
                </c:pt>
                <c:pt idx="6026">
                  <c:v>334.48071421757197</c:v>
                </c:pt>
                <c:pt idx="6027">
                  <c:v>334.53622047615499</c:v>
                </c:pt>
                <c:pt idx="6028">
                  <c:v>334.59172673473699</c:v>
                </c:pt>
                <c:pt idx="6029">
                  <c:v>334.64723299332002</c:v>
                </c:pt>
                <c:pt idx="6030">
                  <c:v>334.70273925190202</c:v>
                </c:pt>
                <c:pt idx="6031">
                  <c:v>334.75824551048498</c:v>
                </c:pt>
                <c:pt idx="6032">
                  <c:v>334.81375176906698</c:v>
                </c:pt>
                <c:pt idx="6033">
                  <c:v>334.86925802764898</c:v>
                </c:pt>
                <c:pt idx="6034">
                  <c:v>334.924764286232</c:v>
                </c:pt>
                <c:pt idx="6035">
                  <c:v>334.980270544814</c:v>
                </c:pt>
                <c:pt idx="6036">
                  <c:v>335.03577680339703</c:v>
                </c:pt>
                <c:pt idx="6037">
                  <c:v>335.09128306197903</c:v>
                </c:pt>
                <c:pt idx="6038">
                  <c:v>335.14678932056103</c:v>
                </c:pt>
                <c:pt idx="6039">
                  <c:v>335.20229557914399</c:v>
                </c:pt>
                <c:pt idx="6040">
                  <c:v>335.25780183772599</c:v>
                </c:pt>
                <c:pt idx="6041">
                  <c:v>335.31330809630902</c:v>
                </c:pt>
                <c:pt idx="6042">
                  <c:v>335.36881435489101</c:v>
                </c:pt>
                <c:pt idx="6043">
                  <c:v>335.42432061347301</c:v>
                </c:pt>
                <c:pt idx="6044">
                  <c:v>335.47982687205598</c:v>
                </c:pt>
                <c:pt idx="6045">
                  <c:v>335.53533313063798</c:v>
                </c:pt>
                <c:pt idx="6046">
                  <c:v>335.590839389221</c:v>
                </c:pt>
                <c:pt idx="6047">
                  <c:v>335.646345647803</c:v>
                </c:pt>
                <c:pt idx="6048">
                  <c:v>335.701851906385</c:v>
                </c:pt>
                <c:pt idx="6049">
                  <c:v>335.75735816496802</c:v>
                </c:pt>
                <c:pt idx="6050">
                  <c:v>335.81286442355002</c:v>
                </c:pt>
                <c:pt idx="6051">
                  <c:v>335.86837068213299</c:v>
                </c:pt>
                <c:pt idx="6052">
                  <c:v>335.92387694071499</c:v>
                </c:pt>
                <c:pt idx="6053">
                  <c:v>335.97938319929699</c:v>
                </c:pt>
                <c:pt idx="6054">
                  <c:v>336.03488945788001</c:v>
                </c:pt>
                <c:pt idx="6055">
                  <c:v>336.09039571646201</c:v>
                </c:pt>
                <c:pt idx="6056">
                  <c:v>336.14590197504498</c:v>
                </c:pt>
                <c:pt idx="6057">
                  <c:v>336.20140823362698</c:v>
                </c:pt>
                <c:pt idx="6058">
                  <c:v>336.25691449220898</c:v>
                </c:pt>
                <c:pt idx="6059">
                  <c:v>336.312420750792</c:v>
                </c:pt>
                <c:pt idx="6060">
                  <c:v>336.367927009374</c:v>
                </c:pt>
                <c:pt idx="6061">
                  <c:v>336.42343326795702</c:v>
                </c:pt>
                <c:pt idx="6062">
                  <c:v>336.47893952653902</c:v>
                </c:pt>
                <c:pt idx="6063">
                  <c:v>336.53444578512102</c:v>
                </c:pt>
                <c:pt idx="6064">
                  <c:v>336.58995204370399</c:v>
                </c:pt>
                <c:pt idx="6065">
                  <c:v>336.64545830228599</c:v>
                </c:pt>
                <c:pt idx="6066">
                  <c:v>336.70096456086901</c:v>
                </c:pt>
                <c:pt idx="6067">
                  <c:v>336.75647081945101</c:v>
                </c:pt>
                <c:pt idx="6068">
                  <c:v>336.81197707803398</c:v>
                </c:pt>
                <c:pt idx="6069">
                  <c:v>336.86748333661598</c:v>
                </c:pt>
                <c:pt idx="6070">
                  <c:v>336.92298959519798</c:v>
                </c:pt>
                <c:pt idx="6071">
                  <c:v>336.978495853781</c:v>
                </c:pt>
                <c:pt idx="6072">
                  <c:v>337.034002112363</c:v>
                </c:pt>
                <c:pt idx="6073">
                  <c:v>337.08950837094602</c:v>
                </c:pt>
                <c:pt idx="6074">
                  <c:v>337.14501462952802</c:v>
                </c:pt>
                <c:pt idx="6075">
                  <c:v>337.20052088811002</c:v>
                </c:pt>
                <c:pt idx="6076">
                  <c:v>337.25602714669299</c:v>
                </c:pt>
                <c:pt idx="6077">
                  <c:v>337.31153340527499</c:v>
                </c:pt>
                <c:pt idx="6078">
                  <c:v>337.36703966385801</c:v>
                </c:pt>
                <c:pt idx="6079">
                  <c:v>337.42254592244001</c:v>
                </c:pt>
                <c:pt idx="6080">
                  <c:v>337.47805218102201</c:v>
                </c:pt>
                <c:pt idx="6081">
                  <c:v>337.53355843960497</c:v>
                </c:pt>
                <c:pt idx="6082">
                  <c:v>337.58906469818697</c:v>
                </c:pt>
                <c:pt idx="6083">
                  <c:v>337.64457095677</c:v>
                </c:pt>
                <c:pt idx="6084">
                  <c:v>337.700077215352</c:v>
                </c:pt>
                <c:pt idx="6085">
                  <c:v>337.755583473934</c:v>
                </c:pt>
                <c:pt idx="6086">
                  <c:v>337.81108973251702</c:v>
                </c:pt>
                <c:pt idx="6087">
                  <c:v>337.86659599109902</c:v>
                </c:pt>
                <c:pt idx="6088">
                  <c:v>337.92210224968198</c:v>
                </c:pt>
                <c:pt idx="6089">
                  <c:v>337.97760850826398</c:v>
                </c:pt>
                <c:pt idx="6090">
                  <c:v>338.03311476684598</c:v>
                </c:pt>
                <c:pt idx="6091">
                  <c:v>338.08862102542901</c:v>
                </c:pt>
                <c:pt idx="6092">
                  <c:v>338.14412728401101</c:v>
                </c:pt>
                <c:pt idx="6093">
                  <c:v>338.19963354259397</c:v>
                </c:pt>
                <c:pt idx="6094">
                  <c:v>338.25513980117603</c:v>
                </c:pt>
                <c:pt idx="6095">
                  <c:v>338.31064605975803</c:v>
                </c:pt>
                <c:pt idx="6096">
                  <c:v>338.36615231834099</c:v>
                </c:pt>
                <c:pt idx="6097">
                  <c:v>338.42165857692299</c:v>
                </c:pt>
                <c:pt idx="6098">
                  <c:v>338.47716483550602</c:v>
                </c:pt>
                <c:pt idx="6099">
                  <c:v>338.53267109408802</c:v>
                </c:pt>
                <c:pt idx="6100">
                  <c:v>338.58817735267002</c:v>
                </c:pt>
                <c:pt idx="6101">
                  <c:v>338.64368361125298</c:v>
                </c:pt>
                <c:pt idx="6102">
                  <c:v>338.69918986983498</c:v>
                </c:pt>
                <c:pt idx="6103">
                  <c:v>338.754696128418</c:v>
                </c:pt>
                <c:pt idx="6104">
                  <c:v>338.810202387</c:v>
                </c:pt>
                <c:pt idx="6105">
                  <c:v>338.86570864558303</c:v>
                </c:pt>
                <c:pt idx="6106">
                  <c:v>338.92121490416503</c:v>
                </c:pt>
                <c:pt idx="6107">
                  <c:v>338.97672116274703</c:v>
                </c:pt>
                <c:pt idx="6108">
                  <c:v>339.03222742132999</c:v>
                </c:pt>
                <c:pt idx="6109">
                  <c:v>339.08773367991199</c:v>
                </c:pt>
                <c:pt idx="6110">
                  <c:v>339.14323993849501</c:v>
                </c:pt>
                <c:pt idx="6111">
                  <c:v>339.19874619707701</c:v>
                </c:pt>
                <c:pt idx="6112">
                  <c:v>339.25425245565901</c:v>
                </c:pt>
                <c:pt idx="6113">
                  <c:v>339.30975871424198</c:v>
                </c:pt>
                <c:pt idx="6114">
                  <c:v>339.36526497282398</c:v>
                </c:pt>
                <c:pt idx="6115">
                  <c:v>339.420771231407</c:v>
                </c:pt>
                <c:pt idx="6116">
                  <c:v>339.476277489989</c:v>
                </c:pt>
                <c:pt idx="6117">
                  <c:v>339.531783748571</c:v>
                </c:pt>
                <c:pt idx="6118">
                  <c:v>339.58729000715402</c:v>
                </c:pt>
                <c:pt idx="6119">
                  <c:v>339.64279626573602</c:v>
                </c:pt>
                <c:pt idx="6120">
                  <c:v>339.69830252431899</c:v>
                </c:pt>
                <c:pt idx="6121">
                  <c:v>339.75380878290099</c:v>
                </c:pt>
                <c:pt idx="6122">
                  <c:v>339.80931504148299</c:v>
                </c:pt>
                <c:pt idx="6123">
                  <c:v>339.86482130006601</c:v>
                </c:pt>
                <c:pt idx="6124">
                  <c:v>339.92032755864801</c:v>
                </c:pt>
                <c:pt idx="6125">
                  <c:v>339.97583381723098</c:v>
                </c:pt>
                <c:pt idx="6126">
                  <c:v>340.03134007581298</c:v>
                </c:pt>
                <c:pt idx="6127">
                  <c:v>340.08684633439498</c:v>
                </c:pt>
                <c:pt idx="6128">
                  <c:v>340.142352592978</c:v>
                </c:pt>
                <c:pt idx="6129">
                  <c:v>340.19785885156</c:v>
                </c:pt>
                <c:pt idx="6130">
                  <c:v>340.25336511014302</c:v>
                </c:pt>
                <c:pt idx="6131">
                  <c:v>340.30887136872502</c:v>
                </c:pt>
                <c:pt idx="6132">
                  <c:v>340.36437762730702</c:v>
                </c:pt>
                <c:pt idx="6133">
                  <c:v>340.41988388588999</c:v>
                </c:pt>
                <c:pt idx="6134">
                  <c:v>340.47539014447199</c:v>
                </c:pt>
                <c:pt idx="6135">
                  <c:v>340.53089640305501</c:v>
                </c:pt>
                <c:pt idx="6136">
                  <c:v>340.58640266163701</c:v>
                </c:pt>
                <c:pt idx="6137">
                  <c:v>340.64190892021901</c:v>
                </c:pt>
                <c:pt idx="6138">
                  <c:v>340.69741517880198</c:v>
                </c:pt>
                <c:pt idx="6139">
                  <c:v>340.75292143738397</c:v>
                </c:pt>
                <c:pt idx="6140">
                  <c:v>340.808427695967</c:v>
                </c:pt>
                <c:pt idx="6141">
                  <c:v>340.863933954549</c:v>
                </c:pt>
                <c:pt idx="6142">
                  <c:v>340.919440213131</c:v>
                </c:pt>
                <c:pt idx="6143">
                  <c:v>340.97494647171402</c:v>
                </c:pt>
                <c:pt idx="6144">
                  <c:v>341.03045273029602</c:v>
                </c:pt>
                <c:pt idx="6145">
                  <c:v>341.08595898887899</c:v>
                </c:pt>
                <c:pt idx="6146">
                  <c:v>341.14146524746099</c:v>
                </c:pt>
                <c:pt idx="6147">
                  <c:v>341.19697150604401</c:v>
                </c:pt>
                <c:pt idx="6148">
                  <c:v>341.25247776462601</c:v>
                </c:pt>
                <c:pt idx="6149">
                  <c:v>341.30798402320801</c:v>
                </c:pt>
                <c:pt idx="6150">
                  <c:v>341.36349028179097</c:v>
                </c:pt>
                <c:pt idx="6151">
                  <c:v>341.41899654037297</c:v>
                </c:pt>
                <c:pt idx="6152">
                  <c:v>341.474502798956</c:v>
                </c:pt>
                <c:pt idx="6153">
                  <c:v>341.530009057538</c:v>
                </c:pt>
                <c:pt idx="6154">
                  <c:v>341.58551531612</c:v>
                </c:pt>
                <c:pt idx="6155">
                  <c:v>341.64102157470302</c:v>
                </c:pt>
                <c:pt idx="6156">
                  <c:v>341.69652783328502</c:v>
                </c:pt>
                <c:pt idx="6157">
                  <c:v>341.75203409186798</c:v>
                </c:pt>
                <c:pt idx="6158">
                  <c:v>341.80754035044998</c:v>
                </c:pt>
                <c:pt idx="6159">
                  <c:v>341.86304660903198</c:v>
                </c:pt>
                <c:pt idx="6160">
                  <c:v>341.91855286761501</c:v>
                </c:pt>
                <c:pt idx="6161">
                  <c:v>341.97405912619701</c:v>
                </c:pt>
                <c:pt idx="6162">
                  <c:v>342.02956538478003</c:v>
                </c:pt>
                <c:pt idx="6163">
                  <c:v>342.08507164336203</c:v>
                </c:pt>
                <c:pt idx="6164">
                  <c:v>342.14057790194403</c:v>
                </c:pt>
                <c:pt idx="6165">
                  <c:v>342.19608416052699</c:v>
                </c:pt>
                <c:pt idx="6166">
                  <c:v>342.25159041910899</c:v>
                </c:pt>
                <c:pt idx="6167">
                  <c:v>342.30709667769202</c:v>
                </c:pt>
                <c:pt idx="6168">
                  <c:v>342.36260293627402</c:v>
                </c:pt>
                <c:pt idx="6169">
                  <c:v>342.41810919485602</c:v>
                </c:pt>
                <c:pt idx="6170">
                  <c:v>342.47361545343898</c:v>
                </c:pt>
                <c:pt idx="6171">
                  <c:v>342.52912171202098</c:v>
                </c:pt>
                <c:pt idx="6172">
                  <c:v>342.584627970604</c:v>
                </c:pt>
                <c:pt idx="6173">
                  <c:v>342.640134229186</c:v>
                </c:pt>
                <c:pt idx="6174">
                  <c:v>342.695640487768</c:v>
                </c:pt>
                <c:pt idx="6175">
                  <c:v>342.75114674635103</c:v>
                </c:pt>
                <c:pt idx="6176">
                  <c:v>342.80665300493303</c:v>
                </c:pt>
                <c:pt idx="6177">
                  <c:v>342.86215926351599</c:v>
                </c:pt>
                <c:pt idx="6178">
                  <c:v>342.91766552209799</c:v>
                </c:pt>
                <c:pt idx="6179">
                  <c:v>342.97317178067999</c:v>
                </c:pt>
                <c:pt idx="6180">
                  <c:v>343.02867803926301</c:v>
                </c:pt>
                <c:pt idx="6181">
                  <c:v>343.08418429784501</c:v>
                </c:pt>
                <c:pt idx="6182">
                  <c:v>343.13969055642798</c:v>
                </c:pt>
                <c:pt idx="6183">
                  <c:v>343.19519681500998</c:v>
                </c:pt>
                <c:pt idx="6184">
                  <c:v>343.25070307359198</c:v>
                </c:pt>
                <c:pt idx="6185">
                  <c:v>343.306209332175</c:v>
                </c:pt>
                <c:pt idx="6186">
                  <c:v>343.361715590757</c:v>
                </c:pt>
                <c:pt idx="6187">
                  <c:v>343.41722184934002</c:v>
                </c:pt>
                <c:pt idx="6188">
                  <c:v>343.47272810792202</c:v>
                </c:pt>
                <c:pt idx="6189">
                  <c:v>343.52823436650499</c:v>
                </c:pt>
                <c:pt idx="6190">
                  <c:v>343.58374062508699</c:v>
                </c:pt>
                <c:pt idx="6191">
                  <c:v>343.63924688366899</c:v>
                </c:pt>
                <c:pt idx="6192">
                  <c:v>343.69475314225201</c:v>
                </c:pt>
                <c:pt idx="6193">
                  <c:v>343.75025940083401</c:v>
                </c:pt>
                <c:pt idx="6194">
                  <c:v>343.80576565941698</c:v>
                </c:pt>
                <c:pt idx="6195">
                  <c:v>343.86127191799898</c:v>
                </c:pt>
                <c:pt idx="6196">
                  <c:v>343.91677817658098</c:v>
                </c:pt>
                <c:pt idx="6197">
                  <c:v>343.972284435164</c:v>
                </c:pt>
                <c:pt idx="6198">
                  <c:v>344.027790693746</c:v>
                </c:pt>
                <c:pt idx="6199">
                  <c:v>344.08329695232902</c:v>
                </c:pt>
                <c:pt idx="6200">
                  <c:v>344.13880321091102</c:v>
                </c:pt>
                <c:pt idx="6201">
                  <c:v>344.19430946949302</c:v>
                </c:pt>
                <c:pt idx="6202">
                  <c:v>344.24981572807599</c:v>
                </c:pt>
                <c:pt idx="6203">
                  <c:v>344.30532198665799</c:v>
                </c:pt>
                <c:pt idx="6204">
                  <c:v>344.36082824524101</c:v>
                </c:pt>
                <c:pt idx="6205">
                  <c:v>344.41633450382301</c:v>
                </c:pt>
                <c:pt idx="6206">
                  <c:v>344.47184076240501</c:v>
                </c:pt>
                <c:pt idx="6207">
                  <c:v>344.52734702098797</c:v>
                </c:pt>
                <c:pt idx="6208">
                  <c:v>344.58285327956997</c:v>
                </c:pt>
                <c:pt idx="6209">
                  <c:v>344.638359538153</c:v>
                </c:pt>
                <c:pt idx="6210">
                  <c:v>344.693865796735</c:v>
                </c:pt>
                <c:pt idx="6211">
                  <c:v>344.749372055317</c:v>
                </c:pt>
                <c:pt idx="6212">
                  <c:v>344.80487831390002</c:v>
                </c:pt>
                <c:pt idx="6213">
                  <c:v>344.86038457248202</c:v>
                </c:pt>
                <c:pt idx="6214">
                  <c:v>344.91589083106498</c:v>
                </c:pt>
                <c:pt idx="6215">
                  <c:v>344.97139708964698</c:v>
                </c:pt>
                <c:pt idx="6216">
                  <c:v>345.02690334822898</c:v>
                </c:pt>
                <c:pt idx="6217">
                  <c:v>345.08240960681201</c:v>
                </c:pt>
                <c:pt idx="6218">
                  <c:v>345.13791586539401</c:v>
                </c:pt>
                <c:pt idx="6219">
                  <c:v>345.19342212397697</c:v>
                </c:pt>
                <c:pt idx="6220">
                  <c:v>345.24892838255897</c:v>
                </c:pt>
                <c:pt idx="6221">
                  <c:v>345.30443464114097</c:v>
                </c:pt>
                <c:pt idx="6222">
                  <c:v>345.35994089972399</c:v>
                </c:pt>
                <c:pt idx="6223">
                  <c:v>345.41544715830599</c:v>
                </c:pt>
                <c:pt idx="6224">
                  <c:v>345.47095341688902</c:v>
                </c:pt>
                <c:pt idx="6225">
                  <c:v>345.52645967547102</c:v>
                </c:pt>
                <c:pt idx="6226">
                  <c:v>345.58196593405302</c:v>
                </c:pt>
                <c:pt idx="6227">
                  <c:v>345.63747219263598</c:v>
                </c:pt>
                <c:pt idx="6228">
                  <c:v>345.69297845121798</c:v>
                </c:pt>
                <c:pt idx="6229">
                  <c:v>345.74848470980101</c:v>
                </c:pt>
                <c:pt idx="6230">
                  <c:v>345.803990968383</c:v>
                </c:pt>
                <c:pt idx="6231">
                  <c:v>345.85949722696603</c:v>
                </c:pt>
                <c:pt idx="6232">
                  <c:v>345.91500348554803</c:v>
                </c:pt>
                <c:pt idx="6233">
                  <c:v>345.97050974413003</c:v>
                </c:pt>
                <c:pt idx="6234">
                  <c:v>346.02601600271299</c:v>
                </c:pt>
                <c:pt idx="6235">
                  <c:v>346.08152226129499</c:v>
                </c:pt>
                <c:pt idx="6236">
                  <c:v>346.13702851987802</c:v>
                </c:pt>
                <c:pt idx="6237">
                  <c:v>346.19253477846001</c:v>
                </c:pt>
                <c:pt idx="6238">
                  <c:v>346.24804103704201</c:v>
                </c:pt>
                <c:pt idx="6239">
                  <c:v>346.30354729562498</c:v>
                </c:pt>
                <c:pt idx="6240">
                  <c:v>346.35905355420698</c:v>
                </c:pt>
                <c:pt idx="6241">
                  <c:v>346.41455981279</c:v>
                </c:pt>
                <c:pt idx="6242">
                  <c:v>346.470066071372</c:v>
                </c:pt>
                <c:pt idx="6243">
                  <c:v>346.525572329954</c:v>
                </c:pt>
                <c:pt idx="6244">
                  <c:v>346.58107858853703</c:v>
                </c:pt>
                <c:pt idx="6245">
                  <c:v>346.63658484711902</c:v>
                </c:pt>
                <c:pt idx="6246">
                  <c:v>346.69209110570199</c:v>
                </c:pt>
                <c:pt idx="6247">
                  <c:v>346.74759736428399</c:v>
                </c:pt>
                <c:pt idx="6248">
                  <c:v>346.80310362286599</c:v>
                </c:pt>
                <c:pt idx="6249">
                  <c:v>346.85860988144901</c:v>
                </c:pt>
                <c:pt idx="6250">
                  <c:v>346.91411614003101</c:v>
                </c:pt>
                <c:pt idx="6251">
                  <c:v>346.96962239861398</c:v>
                </c:pt>
                <c:pt idx="6252">
                  <c:v>347.02512865719598</c:v>
                </c:pt>
                <c:pt idx="6253">
                  <c:v>347.08063491577798</c:v>
                </c:pt>
                <c:pt idx="6254">
                  <c:v>347.136141174361</c:v>
                </c:pt>
                <c:pt idx="6255">
                  <c:v>347.191647432943</c:v>
                </c:pt>
                <c:pt idx="6256">
                  <c:v>347.24715369152602</c:v>
                </c:pt>
                <c:pt idx="6257">
                  <c:v>347.30265995010802</c:v>
                </c:pt>
                <c:pt idx="6258">
                  <c:v>347.35816620869002</c:v>
                </c:pt>
                <c:pt idx="6259">
                  <c:v>347.41367246727299</c:v>
                </c:pt>
                <c:pt idx="6260">
                  <c:v>347.46917872585499</c:v>
                </c:pt>
                <c:pt idx="6261">
                  <c:v>347.52468498443801</c:v>
                </c:pt>
                <c:pt idx="6262">
                  <c:v>347.58019124302001</c:v>
                </c:pt>
                <c:pt idx="6263">
                  <c:v>347.63569750160201</c:v>
                </c:pt>
                <c:pt idx="6264">
                  <c:v>347.69120376018498</c:v>
                </c:pt>
                <c:pt idx="6265">
                  <c:v>347.74671001876698</c:v>
                </c:pt>
                <c:pt idx="6266">
                  <c:v>347.80221627735</c:v>
                </c:pt>
                <c:pt idx="6267">
                  <c:v>347.857722535932</c:v>
                </c:pt>
                <c:pt idx="6268">
                  <c:v>347.91322879451502</c:v>
                </c:pt>
                <c:pt idx="6269">
                  <c:v>347.96873505309702</c:v>
                </c:pt>
                <c:pt idx="6270">
                  <c:v>348.02424131167902</c:v>
                </c:pt>
                <c:pt idx="6271">
                  <c:v>348.07974757026199</c:v>
                </c:pt>
                <c:pt idx="6272">
                  <c:v>348.13525382884399</c:v>
                </c:pt>
                <c:pt idx="6273">
                  <c:v>348.19076008742701</c:v>
                </c:pt>
                <c:pt idx="6274">
                  <c:v>348.24626634600901</c:v>
                </c:pt>
                <c:pt idx="6275">
                  <c:v>348.30177260459101</c:v>
                </c:pt>
                <c:pt idx="6276">
                  <c:v>348.35727886317397</c:v>
                </c:pt>
                <c:pt idx="6277">
                  <c:v>348.41278512175597</c:v>
                </c:pt>
                <c:pt idx="6278">
                  <c:v>348.468291380339</c:v>
                </c:pt>
                <c:pt idx="6279">
                  <c:v>348.523797638921</c:v>
                </c:pt>
                <c:pt idx="6280">
                  <c:v>348.579303897503</c:v>
                </c:pt>
                <c:pt idx="6281">
                  <c:v>348.63481015608602</c:v>
                </c:pt>
                <c:pt idx="6282">
                  <c:v>348.69031641466802</c:v>
                </c:pt>
                <c:pt idx="6283">
                  <c:v>348.74582267325098</c:v>
                </c:pt>
                <c:pt idx="6284">
                  <c:v>348.80132893183298</c:v>
                </c:pt>
                <c:pt idx="6285">
                  <c:v>348.85683519041498</c:v>
                </c:pt>
                <c:pt idx="6286">
                  <c:v>348.91234144899801</c:v>
                </c:pt>
                <c:pt idx="6287">
                  <c:v>348.96784770758001</c:v>
                </c:pt>
                <c:pt idx="6288">
                  <c:v>349.02335396616297</c:v>
                </c:pt>
                <c:pt idx="6289">
                  <c:v>349.07886022474497</c:v>
                </c:pt>
                <c:pt idx="6290">
                  <c:v>349.13436648332703</c:v>
                </c:pt>
                <c:pt idx="6291">
                  <c:v>349.18987274190999</c:v>
                </c:pt>
                <c:pt idx="6292">
                  <c:v>349.24537900049199</c:v>
                </c:pt>
                <c:pt idx="6293">
                  <c:v>349.30088525907502</c:v>
                </c:pt>
                <c:pt idx="6294">
                  <c:v>349.35639151765702</c:v>
                </c:pt>
                <c:pt idx="6295">
                  <c:v>349.41189777623902</c:v>
                </c:pt>
                <c:pt idx="6296">
                  <c:v>349.46740403482198</c:v>
                </c:pt>
                <c:pt idx="6297">
                  <c:v>349.52291029340398</c:v>
                </c:pt>
                <c:pt idx="6298">
                  <c:v>349.578416551987</c:v>
                </c:pt>
                <c:pt idx="6299">
                  <c:v>349.633922810569</c:v>
                </c:pt>
                <c:pt idx="6300">
                  <c:v>349.689429069151</c:v>
                </c:pt>
                <c:pt idx="6301">
                  <c:v>349.74493532773403</c:v>
                </c:pt>
                <c:pt idx="6302">
                  <c:v>349.80044158631603</c:v>
                </c:pt>
                <c:pt idx="6303">
                  <c:v>349.85594784489899</c:v>
                </c:pt>
                <c:pt idx="6304">
                  <c:v>349.91145410348099</c:v>
                </c:pt>
                <c:pt idx="6305">
                  <c:v>349.96696036206401</c:v>
                </c:pt>
                <c:pt idx="6306">
                  <c:v>350.02246662064601</c:v>
                </c:pt>
                <c:pt idx="6307">
                  <c:v>350.07797287922801</c:v>
                </c:pt>
                <c:pt idx="6308">
                  <c:v>350.13347913781098</c:v>
                </c:pt>
                <c:pt idx="6309">
                  <c:v>350.18898539639298</c:v>
                </c:pt>
                <c:pt idx="6310">
                  <c:v>350.24449165497498</c:v>
                </c:pt>
                <c:pt idx="6311">
                  <c:v>350.299997913558</c:v>
                </c:pt>
                <c:pt idx="6312">
                  <c:v>350.35550417214</c:v>
                </c:pt>
                <c:pt idx="6313">
                  <c:v>350.41101043072302</c:v>
                </c:pt>
                <c:pt idx="6314">
                  <c:v>350.46651668930502</c:v>
                </c:pt>
                <c:pt idx="6315">
                  <c:v>350.52202294788799</c:v>
                </c:pt>
                <c:pt idx="6316">
                  <c:v>350.57752920646999</c:v>
                </c:pt>
                <c:pt idx="6317">
                  <c:v>350.63303546505199</c:v>
                </c:pt>
                <c:pt idx="6318">
                  <c:v>350.68854172363501</c:v>
                </c:pt>
                <c:pt idx="6319">
                  <c:v>350.74404798221701</c:v>
                </c:pt>
                <c:pt idx="6320">
                  <c:v>350.79955424079998</c:v>
                </c:pt>
                <c:pt idx="6321">
                  <c:v>350.85506049938198</c:v>
                </c:pt>
                <c:pt idx="6322">
                  <c:v>350.91056675796398</c:v>
                </c:pt>
                <c:pt idx="6323">
                  <c:v>350.966073016547</c:v>
                </c:pt>
                <c:pt idx="6324">
                  <c:v>351.021579275129</c:v>
                </c:pt>
                <c:pt idx="6325">
                  <c:v>351.07708553371202</c:v>
                </c:pt>
                <c:pt idx="6326">
                  <c:v>351.13259179229402</c:v>
                </c:pt>
                <c:pt idx="6327">
                  <c:v>351.18809805087602</c:v>
                </c:pt>
                <c:pt idx="6328">
                  <c:v>351.24360430945899</c:v>
                </c:pt>
                <c:pt idx="6329">
                  <c:v>351.29911056804099</c:v>
                </c:pt>
                <c:pt idx="6330">
                  <c:v>351.35461682662401</c:v>
                </c:pt>
                <c:pt idx="6331">
                  <c:v>351.41012308520601</c:v>
                </c:pt>
                <c:pt idx="6332">
                  <c:v>351.46562934378801</c:v>
                </c:pt>
                <c:pt idx="6333">
                  <c:v>351.52113560237098</c:v>
                </c:pt>
                <c:pt idx="6334">
                  <c:v>351.57664186095298</c:v>
                </c:pt>
                <c:pt idx="6335">
                  <c:v>351.632148119536</c:v>
                </c:pt>
                <c:pt idx="6336">
                  <c:v>351.687654378118</c:v>
                </c:pt>
                <c:pt idx="6337">
                  <c:v>351.7431606367</c:v>
                </c:pt>
                <c:pt idx="6338">
                  <c:v>351.79866689528302</c:v>
                </c:pt>
                <c:pt idx="6339">
                  <c:v>351.85417315386502</c:v>
                </c:pt>
                <c:pt idx="6340">
                  <c:v>351.90967941244799</c:v>
                </c:pt>
                <c:pt idx="6341">
                  <c:v>351.96518567102999</c:v>
                </c:pt>
                <c:pt idx="6342">
                  <c:v>352.02069192961301</c:v>
                </c:pt>
                <c:pt idx="6343">
                  <c:v>352.07619818819501</c:v>
                </c:pt>
                <c:pt idx="6344">
                  <c:v>352.13170444677701</c:v>
                </c:pt>
                <c:pt idx="6345">
                  <c:v>352.18721070535997</c:v>
                </c:pt>
                <c:pt idx="6346">
                  <c:v>352.24271696394197</c:v>
                </c:pt>
                <c:pt idx="6347">
                  <c:v>352.29822322252397</c:v>
                </c:pt>
                <c:pt idx="6348">
                  <c:v>352.353729481107</c:v>
                </c:pt>
                <c:pt idx="6349">
                  <c:v>352.409235739689</c:v>
                </c:pt>
                <c:pt idx="6350">
                  <c:v>352.46474199827202</c:v>
                </c:pt>
                <c:pt idx="6351">
                  <c:v>352.52024825685402</c:v>
                </c:pt>
                <c:pt idx="6352">
                  <c:v>352.57575451543698</c:v>
                </c:pt>
                <c:pt idx="6353">
                  <c:v>352.63126077401898</c:v>
                </c:pt>
                <c:pt idx="6354">
                  <c:v>352.68676703260098</c:v>
                </c:pt>
                <c:pt idx="6355">
                  <c:v>352.74227329118401</c:v>
                </c:pt>
                <c:pt idx="6356">
                  <c:v>352.79777954976601</c:v>
                </c:pt>
                <c:pt idx="6357">
                  <c:v>352.85328580834903</c:v>
                </c:pt>
                <c:pt idx="6358">
                  <c:v>352.90879206693103</c:v>
                </c:pt>
                <c:pt idx="6359">
                  <c:v>352.96429832551303</c:v>
                </c:pt>
                <c:pt idx="6360">
                  <c:v>353.01980458409599</c:v>
                </c:pt>
                <c:pt idx="6361">
                  <c:v>353.07531084267799</c:v>
                </c:pt>
                <c:pt idx="6362">
                  <c:v>353.13081710126102</c:v>
                </c:pt>
                <c:pt idx="6363">
                  <c:v>353.18632335984302</c:v>
                </c:pt>
                <c:pt idx="6364">
                  <c:v>353.24182961842502</c:v>
                </c:pt>
                <c:pt idx="6365">
                  <c:v>353.29733587700798</c:v>
                </c:pt>
                <c:pt idx="6366">
                  <c:v>353.35284213558998</c:v>
                </c:pt>
                <c:pt idx="6367">
                  <c:v>353.408348394173</c:v>
                </c:pt>
                <c:pt idx="6368">
                  <c:v>353.463854652755</c:v>
                </c:pt>
                <c:pt idx="6369">
                  <c:v>353.519360911337</c:v>
                </c:pt>
                <c:pt idx="6370">
                  <c:v>353.57486716992003</c:v>
                </c:pt>
                <c:pt idx="6371">
                  <c:v>353.63037342850203</c:v>
                </c:pt>
                <c:pt idx="6372">
                  <c:v>353.68587968708499</c:v>
                </c:pt>
                <c:pt idx="6373">
                  <c:v>353.74138594566699</c:v>
                </c:pt>
                <c:pt idx="6374">
                  <c:v>353.79689220424899</c:v>
                </c:pt>
                <c:pt idx="6375">
                  <c:v>353.85239846283201</c:v>
                </c:pt>
                <c:pt idx="6376">
                  <c:v>353.90790472141401</c:v>
                </c:pt>
                <c:pt idx="6377">
                  <c:v>353.96341097999698</c:v>
                </c:pt>
                <c:pt idx="6378">
                  <c:v>354.01891723857898</c:v>
                </c:pt>
                <c:pt idx="6379">
                  <c:v>354.07442349716098</c:v>
                </c:pt>
                <c:pt idx="6380">
                  <c:v>354.129929755744</c:v>
                </c:pt>
                <c:pt idx="6381">
                  <c:v>354.185436014326</c:v>
                </c:pt>
                <c:pt idx="6382">
                  <c:v>354.24094227290902</c:v>
                </c:pt>
                <c:pt idx="6383">
                  <c:v>354.29644853149102</c:v>
                </c:pt>
                <c:pt idx="6384">
                  <c:v>354.35195479007302</c:v>
                </c:pt>
                <c:pt idx="6385">
                  <c:v>354.40746104865599</c:v>
                </c:pt>
                <c:pt idx="6386">
                  <c:v>354.46296730723799</c:v>
                </c:pt>
                <c:pt idx="6387">
                  <c:v>354.51847356582101</c:v>
                </c:pt>
                <c:pt idx="6388">
                  <c:v>354.57397982440301</c:v>
                </c:pt>
                <c:pt idx="6389">
                  <c:v>354.62948608298598</c:v>
                </c:pt>
                <c:pt idx="6390">
                  <c:v>354.68499234156798</c:v>
                </c:pt>
                <c:pt idx="6391">
                  <c:v>354.74049860014998</c:v>
                </c:pt>
                <c:pt idx="6392">
                  <c:v>354.796004858733</c:v>
                </c:pt>
                <c:pt idx="6393">
                  <c:v>354.851511117315</c:v>
                </c:pt>
                <c:pt idx="6394">
                  <c:v>354.90701737589802</c:v>
                </c:pt>
                <c:pt idx="6395">
                  <c:v>354.96252363448002</c:v>
                </c:pt>
                <c:pt idx="6396">
                  <c:v>355.01802989306202</c:v>
                </c:pt>
                <c:pt idx="6397">
                  <c:v>355.07353615164499</c:v>
                </c:pt>
                <c:pt idx="6398">
                  <c:v>355.12904241022699</c:v>
                </c:pt>
                <c:pt idx="6399">
                  <c:v>355.18454866881001</c:v>
                </c:pt>
                <c:pt idx="6400">
                  <c:v>355.24005492739201</c:v>
                </c:pt>
                <c:pt idx="6401">
                  <c:v>355.29556118597401</c:v>
                </c:pt>
                <c:pt idx="6402">
                  <c:v>355.35106744455697</c:v>
                </c:pt>
                <c:pt idx="6403">
                  <c:v>355.40657370313897</c:v>
                </c:pt>
                <c:pt idx="6404">
                  <c:v>355.462079961722</c:v>
                </c:pt>
                <c:pt idx="6405">
                  <c:v>355.517586220304</c:v>
                </c:pt>
                <c:pt idx="6406">
                  <c:v>355.573092478886</c:v>
                </c:pt>
                <c:pt idx="6407">
                  <c:v>355.62859873746902</c:v>
                </c:pt>
                <c:pt idx="6408">
                  <c:v>355.68410499605102</c:v>
                </c:pt>
                <c:pt idx="6409">
                  <c:v>355.73961125463399</c:v>
                </c:pt>
                <c:pt idx="6410">
                  <c:v>355.79511751321598</c:v>
                </c:pt>
                <c:pt idx="6411">
                  <c:v>355.85062377179798</c:v>
                </c:pt>
                <c:pt idx="6412">
                  <c:v>355.90613003038101</c:v>
                </c:pt>
                <c:pt idx="6413">
                  <c:v>355.96163628896301</c:v>
                </c:pt>
                <c:pt idx="6414">
                  <c:v>356.01714254754597</c:v>
                </c:pt>
                <c:pt idx="6415">
                  <c:v>356.07264880612797</c:v>
                </c:pt>
                <c:pt idx="6416">
                  <c:v>356.12815506470997</c:v>
                </c:pt>
                <c:pt idx="6417">
                  <c:v>356.18366132329299</c:v>
                </c:pt>
                <c:pt idx="6418">
                  <c:v>356.23916758187499</c:v>
                </c:pt>
                <c:pt idx="6419">
                  <c:v>356.29467384045802</c:v>
                </c:pt>
                <c:pt idx="6420">
                  <c:v>356.35018009904002</c:v>
                </c:pt>
                <c:pt idx="6421">
                  <c:v>356.40568635762202</c:v>
                </c:pt>
                <c:pt idx="6422">
                  <c:v>356.46119261620498</c:v>
                </c:pt>
                <c:pt idx="6423">
                  <c:v>356.51669887478698</c:v>
                </c:pt>
                <c:pt idx="6424">
                  <c:v>356.57220513337001</c:v>
                </c:pt>
                <c:pt idx="6425">
                  <c:v>356.627711391952</c:v>
                </c:pt>
                <c:pt idx="6426">
                  <c:v>356.68321765053503</c:v>
                </c:pt>
                <c:pt idx="6427">
                  <c:v>356.73872390911703</c:v>
                </c:pt>
                <c:pt idx="6428">
                  <c:v>356.79423016769903</c:v>
                </c:pt>
                <c:pt idx="6429">
                  <c:v>356.84973642628199</c:v>
                </c:pt>
                <c:pt idx="6430">
                  <c:v>356.90524268486399</c:v>
                </c:pt>
                <c:pt idx="6431">
                  <c:v>356.96074894344702</c:v>
                </c:pt>
                <c:pt idx="6432">
                  <c:v>357.01625520202901</c:v>
                </c:pt>
                <c:pt idx="6433">
                  <c:v>357.07176146061101</c:v>
                </c:pt>
                <c:pt idx="6434">
                  <c:v>357.12726771919398</c:v>
                </c:pt>
                <c:pt idx="6435">
                  <c:v>357.18277397777598</c:v>
                </c:pt>
                <c:pt idx="6436">
                  <c:v>357.238280236359</c:v>
                </c:pt>
                <c:pt idx="6437">
                  <c:v>357.293786494941</c:v>
                </c:pt>
                <c:pt idx="6438">
                  <c:v>357.349292753523</c:v>
                </c:pt>
                <c:pt idx="6439">
                  <c:v>357.40479901210603</c:v>
                </c:pt>
                <c:pt idx="6440">
                  <c:v>357.46030527068802</c:v>
                </c:pt>
                <c:pt idx="6441">
                  <c:v>357.51581152927099</c:v>
                </c:pt>
                <c:pt idx="6442">
                  <c:v>357.57131778785299</c:v>
                </c:pt>
                <c:pt idx="6443">
                  <c:v>357.62682404643499</c:v>
                </c:pt>
                <c:pt idx="6444">
                  <c:v>357.68233030501801</c:v>
                </c:pt>
                <c:pt idx="6445">
                  <c:v>357.73783656360001</c:v>
                </c:pt>
                <c:pt idx="6446">
                  <c:v>357.79334282218298</c:v>
                </c:pt>
                <c:pt idx="6447">
                  <c:v>357.84884908076498</c:v>
                </c:pt>
                <c:pt idx="6448">
                  <c:v>357.90435533934698</c:v>
                </c:pt>
                <c:pt idx="6449">
                  <c:v>357.95986159793</c:v>
                </c:pt>
                <c:pt idx="6450">
                  <c:v>358.015367856512</c:v>
                </c:pt>
                <c:pt idx="6451">
                  <c:v>358.07087411509502</c:v>
                </c:pt>
                <c:pt idx="6452">
                  <c:v>358.12638037367702</c:v>
                </c:pt>
                <c:pt idx="6453">
                  <c:v>358.18188663225902</c:v>
                </c:pt>
                <c:pt idx="6454">
                  <c:v>358.23739289084199</c:v>
                </c:pt>
                <c:pt idx="6455">
                  <c:v>358.29289914942399</c:v>
                </c:pt>
                <c:pt idx="6456">
                  <c:v>358.34840540800701</c:v>
                </c:pt>
                <c:pt idx="6457">
                  <c:v>358.40391166658901</c:v>
                </c:pt>
                <c:pt idx="6458">
                  <c:v>358.45941792517101</c:v>
                </c:pt>
                <c:pt idx="6459">
                  <c:v>358.51492418375398</c:v>
                </c:pt>
                <c:pt idx="6460">
                  <c:v>358.57043044233598</c:v>
                </c:pt>
                <c:pt idx="6461">
                  <c:v>358.625936700919</c:v>
                </c:pt>
                <c:pt idx="6462">
                  <c:v>358.681442959501</c:v>
                </c:pt>
                <c:pt idx="6463">
                  <c:v>358.73694921808402</c:v>
                </c:pt>
                <c:pt idx="6464">
                  <c:v>358.79245547666602</c:v>
                </c:pt>
                <c:pt idx="6465">
                  <c:v>358.84796173524802</c:v>
                </c:pt>
                <c:pt idx="6466">
                  <c:v>358.90346799383099</c:v>
                </c:pt>
                <c:pt idx="6467">
                  <c:v>358.95897425241299</c:v>
                </c:pt>
                <c:pt idx="6468">
                  <c:v>359.01448051099601</c:v>
                </c:pt>
                <c:pt idx="6469">
                  <c:v>359.06998676957801</c:v>
                </c:pt>
                <c:pt idx="6470">
                  <c:v>359.12549302816001</c:v>
                </c:pt>
                <c:pt idx="6471">
                  <c:v>359.18099928674297</c:v>
                </c:pt>
                <c:pt idx="6472">
                  <c:v>359.23650554532497</c:v>
                </c:pt>
                <c:pt idx="6473">
                  <c:v>359.292011803908</c:v>
                </c:pt>
                <c:pt idx="6474">
                  <c:v>359.34751806249</c:v>
                </c:pt>
                <c:pt idx="6475">
                  <c:v>359.403024321072</c:v>
                </c:pt>
                <c:pt idx="6476">
                  <c:v>359.45853057965502</c:v>
                </c:pt>
                <c:pt idx="6477">
                  <c:v>359.51403683823702</c:v>
                </c:pt>
                <c:pt idx="6478">
                  <c:v>359.56954309681998</c:v>
                </c:pt>
                <c:pt idx="6479">
                  <c:v>359.62504935540198</c:v>
                </c:pt>
                <c:pt idx="6480">
                  <c:v>359.68055561398398</c:v>
                </c:pt>
                <c:pt idx="6481">
                  <c:v>359.73606187256701</c:v>
                </c:pt>
                <c:pt idx="6482">
                  <c:v>359.79156813114901</c:v>
                </c:pt>
                <c:pt idx="6483">
                  <c:v>359.84707438973197</c:v>
                </c:pt>
                <c:pt idx="6484">
                  <c:v>359.90258064831397</c:v>
                </c:pt>
                <c:pt idx="6485">
                  <c:v>359.95808690689603</c:v>
                </c:pt>
                <c:pt idx="6486">
                  <c:v>360.01359316547899</c:v>
                </c:pt>
                <c:pt idx="6487">
                  <c:v>360.06909942406099</c:v>
                </c:pt>
                <c:pt idx="6488">
                  <c:v>360.12460568264402</c:v>
                </c:pt>
                <c:pt idx="6489">
                  <c:v>360.18011194122602</c:v>
                </c:pt>
                <c:pt idx="6490">
                  <c:v>360.23561819980802</c:v>
                </c:pt>
                <c:pt idx="6491">
                  <c:v>360.29112445839098</c:v>
                </c:pt>
                <c:pt idx="6492">
                  <c:v>360.34663071697298</c:v>
                </c:pt>
                <c:pt idx="6493">
                  <c:v>360.402136975556</c:v>
                </c:pt>
                <c:pt idx="6494">
                  <c:v>360.457643234138</c:v>
                </c:pt>
                <c:pt idx="6495">
                  <c:v>360.51314949272</c:v>
                </c:pt>
                <c:pt idx="6496">
                  <c:v>360.56865575130303</c:v>
                </c:pt>
                <c:pt idx="6497">
                  <c:v>360.62416200988503</c:v>
                </c:pt>
                <c:pt idx="6498">
                  <c:v>360.67966826846799</c:v>
                </c:pt>
                <c:pt idx="6499">
                  <c:v>360.73517452704999</c:v>
                </c:pt>
                <c:pt idx="6500">
                  <c:v>360.79068078563199</c:v>
                </c:pt>
                <c:pt idx="6501">
                  <c:v>360.84618704421501</c:v>
                </c:pt>
                <c:pt idx="6502">
                  <c:v>360.90169330279701</c:v>
                </c:pt>
                <c:pt idx="6503">
                  <c:v>360.95719956137998</c:v>
                </c:pt>
                <c:pt idx="6504">
                  <c:v>361.01270581996198</c:v>
                </c:pt>
                <c:pt idx="6505">
                  <c:v>361.06821207854398</c:v>
                </c:pt>
                <c:pt idx="6506">
                  <c:v>361.123718337127</c:v>
                </c:pt>
                <c:pt idx="6507">
                  <c:v>361.179224595709</c:v>
                </c:pt>
                <c:pt idx="6508">
                  <c:v>361.23473085429202</c:v>
                </c:pt>
                <c:pt idx="6509">
                  <c:v>361.29023711287402</c:v>
                </c:pt>
                <c:pt idx="6510">
                  <c:v>361.34574337145699</c:v>
                </c:pt>
                <c:pt idx="6511">
                  <c:v>361.40124963003899</c:v>
                </c:pt>
                <c:pt idx="6512">
                  <c:v>361.45675588862099</c:v>
                </c:pt>
                <c:pt idx="6513">
                  <c:v>361.51226214720401</c:v>
                </c:pt>
                <c:pt idx="6514">
                  <c:v>361.56776840578601</c:v>
                </c:pt>
                <c:pt idx="6515">
                  <c:v>361.62327466436898</c:v>
                </c:pt>
                <c:pt idx="6516">
                  <c:v>361.67878092295098</c:v>
                </c:pt>
                <c:pt idx="6517">
                  <c:v>361.73428718153298</c:v>
                </c:pt>
                <c:pt idx="6518">
                  <c:v>361.789793440116</c:v>
                </c:pt>
                <c:pt idx="6519">
                  <c:v>361.845299698698</c:v>
                </c:pt>
                <c:pt idx="6520">
                  <c:v>361.90080595728102</c:v>
                </c:pt>
                <c:pt idx="6521">
                  <c:v>361.95631221586302</c:v>
                </c:pt>
                <c:pt idx="6522">
                  <c:v>362.01181847444502</c:v>
                </c:pt>
                <c:pt idx="6523">
                  <c:v>362.06732473302799</c:v>
                </c:pt>
                <c:pt idx="6524">
                  <c:v>362.12283099160999</c:v>
                </c:pt>
                <c:pt idx="6525">
                  <c:v>362.17833725019301</c:v>
                </c:pt>
                <c:pt idx="6526">
                  <c:v>362.23384350877501</c:v>
                </c:pt>
                <c:pt idx="6527">
                  <c:v>362.28934976735701</c:v>
                </c:pt>
                <c:pt idx="6528">
                  <c:v>362.34485602593998</c:v>
                </c:pt>
                <c:pt idx="6529">
                  <c:v>362.40036228452198</c:v>
                </c:pt>
                <c:pt idx="6530">
                  <c:v>362.455868543105</c:v>
                </c:pt>
                <c:pt idx="6531">
                  <c:v>362.511374801687</c:v>
                </c:pt>
                <c:pt idx="6532">
                  <c:v>362.566881060269</c:v>
                </c:pt>
                <c:pt idx="6533">
                  <c:v>362.62238731885202</c:v>
                </c:pt>
                <c:pt idx="6534">
                  <c:v>362.67789357743402</c:v>
                </c:pt>
                <c:pt idx="6535">
                  <c:v>362.73339983601699</c:v>
                </c:pt>
                <c:pt idx="6536">
                  <c:v>362.78890609459899</c:v>
                </c:pt>
                <c:pt idx="6537">
                  <c:v>362.84441235318099</c:v>
                </c:pt>
                <c:pt idx="6538">
                  <c:v>362.89991861176401</c:v>
                </c:pt>
                <c:pt idx="6539">
                  <c:v>362.95542487034601</c:v>
                </c:pt>
                <c:pt idx="6540">
                  <c:v>363.01093112892897</c:v>
                </c:pt>
                <c:pt idx="6541">
                  <c:v>363.06643738751097</c:v>
                </c:pt>
                <c:pt idx="6542">
                  <c:v>363.12194364609297</c:v>
                </c:pt>
                <c:pt idx="6543">
                  <c:v>363.177449904676</c:v>
                </c:pt>
                <c:pt idx="6544">
                  <c:v>363.232956163258</c:v>
                </c:pt>
                <c:pt idx="6545">
                  <c:v>363.28846242184102</c:v>
                </c:pt>
                <c:pt idx="6546">
                  <c:v>363.34396868042302</c:v>
                </c:pt>
                <c:pt idx="6547">
                  <c:v>363.39947493900598</c:v>
                </c:pt>
                <c:pt idx="6548">
                  <c:v>363.45498119758798</c:v>
                </c:pt>
                <c:pt idx="6549">
                  <c:v>363.51048745616998</c:v>
                </c:pt>
                <c:pt idx="6550">
                  <c:v>363.56599371475301</c:v>
                </c:pt>
                <c:pt idx="6551">
                  <c:v>363.62149997333501</c:v>
                </c:pt>
                <c:pt idx="6552">
                  <c:v>363.67700623191803</c:v>
                </c:pt>
                <c:pt idx="6553">
                  <c:v>363.73251249050003</c:v>
                </c:pt>
                <c:pt idx="6554">
                  <c:v>363.78801874908203</c:v>
                </c:pt>
                <c:pt idx="6555">
                  <c:v>363.84352500766499</c:v>
                </c:pt>
                <c:pt idx="6556">
                  <c:v>363.89903126624699</c:v>
                </c:pt>
                <c:pt idx="6557">
                  <c:v>363.95453752483002</c:v>
                </c:pt>
                <c:pt idx="6558">
                  <c:v>364.01004378341202</c:v>
                </c:pt>
                <c:pt idx="6559">
                  <c:v>364.06555004199402</c:v>
                </c:pt>
                <c:pt idx="6560">
                  <c:v>364.12105630057698</c:v>
                </c:pt>
                <c:pt idx="6561">
                  <c:v>364.17656255915898</c:v>
                </c:pt>
                <c:pt idx="6562">
                  <c:v>364.232068817742</c:v>
                </c:pt>
                <c:pt idx="6563">
                  <c:v>364.287575076324</c:v>
                </c:pt>
                <c:pt idx="6564">
                  <c:v>364.343081334906</c:v>
                </c:pt>
                <c:pt idx="6565">
                  <c:v>364.39858759348903</c:v>
                </c:pt>
                <c:pt idx="6566">
                  <c:v>364.45409385207103</c:v>
                </c:pt>
                <c:pt idx="6567">
                  <c:v>364.50960011065399</c:v>
                </c:pt>
                <c:pt idx="6568">
                  <c:v>364.56510636923599</c:v>
                </c:pt>
                <c:pt idx="6569">
                  <c:v>364.62061262781799</c:v>
                </c:pt>
                <c:pt idx="6570">
                  <c:v>364.67611888640101</c:v>
                </c:pt>
                <c:pt idx="6571">
                  <c:v>364.73162514498301</c:v>
                </c:pt>
                <c:pt idx="6572">
                  <c:v>364.78713140356598</c:v>
                </c:pt>
                <c:pt idx="6573">
                  <c:v>364.84263766214798</c:v>
                </c:pt>
                <c:pt idx="6574">
                  <c:v>364.89814392072998</c:v>
                </c:pt>
                <c:pt idx="6575">
                  <c:v>364.953650179313</c:v>
                </c:pt>
                <c:pt idx="6576">
                  <c:v>365.009156437895</c:v>
                </c:pt>
                <c:pt idx="6577">
                  <c:v>365.06466269647802</c:v>
                </c:pt>
                <c:pt idx="6578">
                  <c:v>365.12016895506002</c:v>
                </c:pt>
                <c:pt idx="6579">
                  <c:v>365.17567521364202</c:v>
                </c:pt>
                <c:pt idx="6580">
                  <c:v>365.23118147222499</c:v>
                </c:pt>
                <c:pt idx="6581">
                  <c:v>365.28668773080699</c:v>
                </c:pt>
                <c:pt idx="6582">
                  <c:v>365.34219398939001</c:v>
                </c:pt>
                <c:pt idx="6583">
                  <c:v>365.39770024797201</c:v>
                </c:pt>
                <c:pt idx="6584">
                  <c:v>365.45320650655401</c:v>
                </c:pt>
                <c:pt idx="6585">
                  <c:v>365.50871276513698</c:v>
                </c:pt>
                <c:pt idx="6586">
                  <c:v>365.56421902371898</c:v>
                </c:pt>
                <c:pt idx="6587">
                  <c:v>365.619725282302</c:v>
                </c:pt>
                <c:pt idx="6588">
                  <c:v>365.675231540884</c:v>
                </c:pt>
                <c:pt idx="6589">
                  <c:v>365.73073779946702</c:v>
                </c:pt>
                <c:pt idx="6590">
                  <c:v>365.78624405804902</c:v>
                </c:pt>
                <c:pt idx="6591">
                  <c:v>365.84175031663102</c:v>
                </c:pt>
                <c:pt idx="6592">
                  <c:v>365.89725657521399</c:v>
                </c:pt>
                <c:pt idx="6593">
                  <c:v>365.95276283379599</c:v>
                </c:pt>
                <c:pt idx="6594">
                  <c:v>366.00826909237901</c:v>
                </c:pt>
                <c:pt idx="6595">
                  <c:v>366.06377535096101</c:v>
                </c:pt>
                <c:pt idx="6596">
                  <c:v>366.11928160954301</c:v>
                </c:pt>
                <c:pt idx="6597">
                  <c:v>366.17478786812597</c:v>
                </c:pt>
                <c:pt idx="6598">
                  <c:v>366.23029412670797</c:v>
                </c:pt>
                <c:pt idx="6599">
                  <c:v>366.285800385291</c:v>
                </c:pt>
                <c:pt idx="6600">
                  <c:v>366.341306643873</c:v>
                </c:pt>
                <c:pt idx="6601">
                  <c:v>366.396812902455</c:v>
                </c:pt>
                <c:pt idx="6602">
                  <c:v>366.45231916103802</c:v>
                </c:pt>
                <c:pt idx="6603">
                  <c:v>366.50782541962002</c:v>
                </c:pt>
                <c:pt idx="6604">
                  <c:v>366.56333167820299</c:v>
                </c:pt>
                <c:pt idx="6605">
                  <c:v>366.61883793678498</c:v>
                </c:pt>
                <c:pt idx="6606">
                  <c:v>366.67434419536698</c:v>
                </c:pt>
                <c:pt idx="6607">
                  <c:v>366.72985045395001</c:v>
                </c:pt>
                <c:pt idx="6608">
                  <c:v>366.78535671253201</c:v>
                </c:pt>
                <c:pt idx="6609">
                  <c:v>366.84086297111497</c:v>
                </c:pt>
                <c:pt idx="6610">
                  <c:v>366.89636922969697</c:v>
                </c:pt>
                <c:pt idx="6611">
                  <c:v>366.95187548827897</c:v>
                </c:pt>
                <c:pt idx="6612">
                  <c:v>367.00738174686199</c:v>
                </c:pt>
                <c:pt idx="6613">
                  <c:v>367.06288800544399</c:v>
                </c:pt>
                <c:pt idx="6614">
                  <c:v>367.11839426402702</c:v>
                </c:pt>
                <c:pt idx="6615">
                  <c:v>367.17390052260902</c:v>
                </c:pt>
                <c:pt idx="6616">
                  <c:v>367.22940678119102</c:v>
                </c:pt>
                <c:pt idx="6617">
                  <c:v>367.28491303977398</c:v>
                </c:pt>
                <c:pt idx="6618">
                  <c:v>367.34041929835598</c:v>
                </c:pt>
                <c:pt idx="6619">
                  <c:v>367.39592555693901</c:v>
                </c:pt>
                <c:pt idx="6620">
                  <c:v>367.451431815521</c:v>
                </c:pt>
                <c:pt idx="6621">
                  <c:v>367.506938074103</c:v>
                </c:pt>
                <c:pt idx="6622">
                  <c:v>367.56244433268603</c:v>
                </c:pt>
                <c:pt idx="6623">
                  <c:v>367.61795059126803</c:v>
                </c:pt>
                <c:pt idx="6624">
                  <c:v>367.67345684985099</c:v>
                </c:pt>
                <c:pt idx="6625">
                  <c:v>367.72896310843299</c:v>
                </c:pt>
                <c:pt idx="6626">
                  <c:v>367.78446936701602</c:v>
                </c:pt>
                <c:pt idx="6627">
                  <c:v>367.83997562559802</c:v>
                </c:pt>
                <c:pt idx="6628">
                  <c:v>367.89548188418001</c:v>
                </c:pt>
                <c:pt idx="6629">
                  <c:v>367.95098814276298</c:v>
                </c:pt>
                <c:pt idx="6630">
                  <c:v>368.00649440134498</c:v>
                </c:pt>
                <c:pt idx="6631">
                  <c:v>368.062000659928</c:v>
                </c:pt>
                <c:pt idx="6632">
                  <c:v>368.11750691851</c:v>
                </c:pt>
                <c:pt idx="6633">
                  <c:v>368.173013177092</c:v>
                </c:pt>
                <c:pt idx="6634">
                  <c:v>368.22851943567503</c:v>
                </c:pt>
                <c:pt idx="6635">
                  <c:v>368.28402569425702</c:v>
                </c:pt>
                <c:pt idx="6636">
                  <c:v>368.33953195283999</c:v>
                </c:pt>
                <c:pt idx="6637">
                  <c:v>368.39503821142199</c:v>
                </c:pt>
                <c:pt idx="6638">
                  <c:v>368.45054447000399</c:v>
                </c:pt>
                <c:pt idx="6639">
                  <c:v>368.50605072858701</c:v>
                </c:pt>
                <c:pt idx="6640">
                  <c:v>368.56155698716901</c:v>
                </c:pt>
                <c:pt idx="6641">
                  <c:v>368.61706324575198</c:v>
                </c:pt>
                <c:pt idx="6642">
                  <c:v>368.67256950433398</c:v>
                </c:pt>
                <c:pt idx="6643">
                  <c:v>368.72807576291598</c:v>
                </c:pt>
                <c:pt idx="6644">
                  <c:v>368.783582021499</c:v>
                </c:pt>
                <c:pt idx="6645">
                  <c:v>368.839088280081</c:v>
                </c:pt>
                <c:pt idx="6646">
                  <c:v>368.89459453866402</c:v>
                </c:pt>
                <c:pt idx="6647">
                  <c:v>368.95010079724602</c:v>
                </c:pt>
                <c:pt idx="6648">
                  <c:v>369.00560705582802</c:v>
                </c:pt>
                <c:pt idx="6649">
                  <c:v>369.06111331441099</c:v>
                </c:pt>
                <c:pt idx="6650">
                  <c:v>369.11661957299299</c:v>
                </c:pt>
                <c:pt idx="6651">
                  <c:v>369.17212583157601</c:v>
                </c:pt>
                <c:pt idx="6652">
                  <c:v>369.22763209015801</c:v>
                </c:pt>
                <c:pt idx="6653">
                  <c:v>369.28313834874001</c:v>
                </c:pt>
                <c:pt idx="6654">
                  <c:v>369.33864460732298</c:v>
                </c:pt>
                <c:pt idx="6655">
                  <c:v>369.39415086590498</c:v>
                </c:pt>
                <c:pt idx="6656">
                  <c:v>369.449657124488</c:v>
                </c:pt>
                <c:pt idx="6657">
                  <c:v>369.50516338307</c:v>
                </c:pt>
                <c:pt idx="6658">
                  <c:v>369.560669641652</c:v>
                </c:pt>
                <c:pt idx="6659">
                  <c:v>369.61617590023502</c:v>
                </c:pt>
                <c:pt idx="6660">
                  <c:v>369.67168215881702</c:v>
                </c:pt>
                <c:pt idx="6661">
                  <c:v>369.72718841739999</c:v>
                </c:pt>
                <c:pt idx="6662">
                  <c:v>369.78269467598199</c:v>
                </c:pt>
                <c:pt idx="6663">
                  <c:v>369.83820093456501</c:v>
                </c:pt>
                <c:pt idx="6664">
                  <c:v>369.89370719314701</c:v>
                </c:pt>
                <c:pt idx="6665">
                  <c:v>369.94921345172901</c:v>
                </c:pt>
                <c:pt idx="6666">
                  <c:v>370.00471971031197</c:v>
                </c:pt>
                <c:pt idx="6667">
                  <c:v>370.06022596889397</c:v>
                </c:pt>
                <c:pt idx="6668">
                  <c:v>370.11573222747597</c:v>
                </c:pt>
                <c:pt idx="6669">
                  <c:v>370.171238486059</c:v>
                </c:pt>
                <c:pt idx="6670">
                  <c:v>370.226744744641</c:v>
                </c:pt>
                <c:pt idx="6671">
                  <c:v>370.28225100322402</c:v>
                </c:pt>
                <c:pt idx="6672">
                  <c:v>370.33775726180602</c:v>
                </c:pt>
                <c:pt idx="6673">
                  <c:v>370.39326352038898</c:v>
                </c:pt>
                <c:pt idx="6674">
                  <c:v>370.44876977897098</c:v>
                </c:pt>
                <c:pt idx="6675">
                  <c:v>370.50427603755298</c:v>
                </c:pt>
                <c:pt idx="6676">
                  <c:v>370.55978229613601</c:v>
                </c:pt>
                <c:pt idx="6677">
                  <c:v>370.61528855471801</c:v>
                </c:pt>
                <c:pt idx="6678">
                  <c:v>370.67079481330097</c:v>
                </c:pt>
                <c:pt idx="6679">
                  <c:v>370.72630107188297</c:v>
                </c:pt>
                <c:pt idx="6680">
                  <c:v>370.78180733046503</c:v>
                </c:pt>
                <c:pt idx="6681">
                  <c:v>370.83731358904799</c:v>
                </c:pt>
                <c:pt idx="6682">
                  <c:v>370.89281984762999</c:v>
                </c:pt>
                <c:pt idx="6683">
                  <c:v>370.94832610621302</c:v>
                </c:pt>
                <c:pt idx="6684">
                  <c:v>371.00383236479502</c:v>
                </c:pt>
                <c:pt idx="6685">
                  <c:v>371.05933862337702</c:v>
                </c:pt>
                <c:pt idx="6686">
                  <c:v>371.11484488195998</c:v>
                </c:pt>
                <c:pt idx="6687">
                  <c:v>371.17035114054198</c:v>
                </c:pt>
                <c:pt idx="6688">
                  <c:v>371.225857399125</c:v>
                </c:pt>
                <c:pt idx="6689">
                  <c:v>371.281363657707</c:v>
                </c:pt>
                <c:pt idx="6690">
                  <c:v>371.336869916289</c:v>
                </c:pt>
                <c:pt idx="6691">
                  <c:v>371.39237617487203</c:v>
                </c:pt>
                <c:pt idx="6692">
                  <c:v>371.44788243345403</c:v>
                </c:pt>
                <c:pt idx="6693">
                  <c:v>371.50338869203699</c:v>
                </c:pt>
                <c:pt idx="6694">
                  <c:v>371.55889495061899</c:v>
                </c:pt>
                <c:pt idx="6695">
                  <c:v>371.61440120920099</c:v>
                </c:pt>
                <c:pt idx="6696">
                  <c:v>371.66990746778401</c:v>
                </c:pt>
                <c:pt idx="6697">
                  <c:v>371.72541372636601</c:v>
                </c:pt>
                <c:pt idx="6698">
                  <c:v>371.78091998494898</c:v>
                </c:pt>
                <c:pt idx="6699">
                  <c:v>371.83642624353098</c:v>
                </c:pt>
                <c:pt idx="6700">
                  <c:v>371.89193250211298</c:v>
                </c:pt>
                <c:pt idx="6701">
                  <c:v>371.947438760696</c:v>
                </c:pt>
                <c:pt idx="6702">
                  <c:v>372.002945019278</c:v>
                </c:pt>
                <c:pt idx="6703">
                  <c:v>372.05845127786102</c:v>
                </c:pt>
                <c:pt idx="6704">
                  <c:v>372.11395753644302</c:v>
                </c:pt>
                <c:pt idx="6705">
                  <c:v>372.16946379502502</c:v>
                </c:pt>
                <c:pt idx="6706">
                  <c:v>372.22497005360799</c:v>
                </c:pt>
                <c:pt idx="6707">
                  <c:v>372.28047631218999</c:v>
                </c:pt>
                <c:pt idx="6708">
                  <c:v>372.33598257077301</c:v>
                </c:pt>
                <c:pt idx="6709">
                  <c:v>372.39148882935501</c:v>
                </c:pt>
                <c:pt idx="6710">
                  <c:v>372.44699508793798</c:v>
                </c:pt>
                <c:pt idx="6711">
                  <c:v>372.50250134651998</c:v>
                </c:pt>
                <c:pt idx="6712">
                  <c:v>372.55800760510198</c:v>
                </c:pt>
                <c:pt idx="6713">
                  <c:v>372.613513863685</c:v>
                </c:pt>
                <c:pt idx="6714">
                  <c:v>372.669020122267</c:v>
                </c:pt>
                <c:pt idx="6715">
                  <c:v>372.72452638085002</c:v>
                </c:pt>
                <c:pt idx="6716">
                  <c:v>372.78003263943202</c:v>
                </c:pt>
                <c:pt idx="6717">
                  <c:v>372.83553889801402</c:v>
                </c:pt>
                <c:pt idx="6718">
                  <c:v>372.89104515659699</c:v>
                </c:pt>
                <c:pt idx="6719">
                  <c:v>372.94655141517899</c:v>
                </c:pt>
                <c:pt idx="6720">
                  <c:v>373.00205767376201</c:v>
                </c:pt>
                <c:pt idx="6721">
                  <c:v>373.05756393234401</c:v>
                </c:pt>
                <c:pt idx="6722">
                  <c:v>373.11307019092601</c:v>
                </c:pt>
                <c:pt idx="6723">
                  <c:v>373.16857644950898</c:v>
                </c:pt>
                <c:pt idx="6724">
                  <c:v>373.22408270809098</c:v>
                </c:pt>
                <c:pt idx="6725">
                  <c:v>373.279588966674</c:v>
                </c:pt>
                <c:pt idx="6726">
                  <c:v>373.335095225256</c:v>
                </c:pt>
                <c:pt idx="6727">
                  <c:v>373.390601483838</c:v>
                </c:pt>
                <c:pt idx="6728">
                  <c:v>373.44610774242102</c:v>
                </c:pt>
                <c:pt idx="6729">
                  <c:v>373.50161400100302</c:v>
                </c:pt>
                <c:pt idx="6730">
                  <c:v>373.55712025958599</c:v>
                </c:pt>
                <c:pt idx="6731">
                  <c:v>373.61262651816799</c:v>
                </c:pt>
                <c:pt idx="6732">
                  <c:v>373.66813277674999</c:v>
                </c:pt>
                <c:pt idx="6733">
                  <c:v>373.72363903533301</c:v>
                </c:pt>
                <c:pt idx="6734">
                  <c:v>373.77914529391501</c:v>
                </c:pt>
                <c:pt idx="6735">
                  <c:v>373.83465155249797</c:v>
                </c:pt>
                <c:pt idx="6736">
                  <c:v>373.89015781107997</c:v>
                </c:pt>
                <c:pt idx="6737">
                  <c:v>373.94566406966197</c:v>
                </c:pt>
                <c:pt idx="6738">
                  <c:v>374.001170328245</c:v>
                </c:pt>
                <c:pt idx="6739">
                  <c:v>374.056676586827</c:v>
                </c:pt>
                <c:pt idx="6740">
                  <c:v>374.11218284541002</c:v>
                </c:pt>
                <c:pt idx="6741">
                  <c:v>374.16768910399202</c:v>
                </c:pt>
                <c:pt idx="6742">
                  <c:v>374.22319536257402</c:v>
                </c:pt>
                <c:pt idx="6743">
                  <c:v>374.27870162115698</c:v>
                </c:pt>
                <c:pt idx="6744">
                  <c:v>374.33420787973898</c:v>
                </c:pt>
                <c:pt idx="6745">
                  <c:v>374.38971413832201</c:v>
                </c:pt>
                <c:pt idx="6746">
                  <c:v>374.44522039690401</c:v>
                </c:pt>
                <c:pt idx="6747">
                  <c:v>374.50072665548697</c:v>
                </c:pt>
                <c:pt idx="6748">
                  <c:v>374.55623291406903</c:v>
                </c:pt>
                <c:pt idx="6749">
                  <c:v>374.61173917265103</c:v>
                </c:pt>
                <c:pt idx="6750">
                  <c:v>374.66724543123399</c:v>
                </c:pt>
                <c:pt idx="6751">
                  <c:v>374.72275168981599</c:v>
                </c:pt>
                <c:pt idx="6752">
                  <c:v>374.77825794839902</c:v>
                </c:pt>
                <c:pt idx="6753">
                  <c:v>374.83376420698102</c:v>
                </c:pt>
                <c:pt idx="6754">
                  <c:v>374.88927046556302</c:v>
                </c:pt>
                <c:pt idx="6755">
                  <c:v>374.94477672414598</c:v>
                </c:pt>
                <c:pt idx="6756">
                  <c:v>375.00028298272798</c:v>
                </c:pt>
                <c:pt idx="6757">
                  <c:v>375.055789241311</c:v>
                </c:pt>
                <c:pt idx="6758">
                  <c:v>375.111295499893</c:v>
                </c:pt>
                <c:pt idx="6759">
                  <c:v>375.166801758475</c:v>
                </c:pt>
                <c:pt idx="6760">
                  <c:v>375.22230801705803</c:v>
                </c:pt>
                <c:pt idx="6761">
                  <c:v>375.27781427564003</c:v>
                </c:pt>
                <c:pt idx="6762">
                  <c:v>375.33332053422299</c:v>
                </c:pt>
                <c:pt idx="6763">
                  <c:v>375.38882679280499</c:v>
                </c:pt>
                <c:pt idx="6764">
                  <c:v>375.44433305138699</c:v>
                </c:pt>
                <c:pt idx="6765">
                  <c:v>375.49983930997001</c:v>
                </c:pt>
                <c:pt idx="6766">
                  <c:v>375.55534556855201</c:v>
                </c:pt>
                <c:pt idx="6767">
                  <c:v>375.61085182713498</c:v>
                </c:pt>
                <c:pt idx="6768">
                  <c:v>375.66635808571698</c:v>
                </c:pt>
                <c:pt idx="6769">
                  <c:v>375.72186434429898</c:v>
                </c:pt>
                <c:pt idx="6770">
                  <c:v>375.777370602882</c:v>
                </c:pt>
                <c:pt idx="6771">
                  <c:v>375.832876861464</c:v>
                </c:pt>
                <c:pt idx="6772">
                  <c:v>375.88838312004702</c:v>
                </c:pt>
                <c:pt idx="6773">
                  <c:v>375.94388937862902</c:v>
                </c:pt>
                <c:pt idx="6774">
                  <c:v>375.99939563721102</c:v>
                </c:pt>
                <c:pt idx="6775">
                  <c:v>376.05490189579399</c:v>
                </c:pt>
                <c:pt idx="6776">
                  <c:v>376.11040815437599</c:v>
                </c:pt>
                <c:pt idx="6777">
                  <c:v>376.16591441295901</c:v>
                </c:pt>
                <c:pt idx="6778">
                  <c:v>376.22142067154101</c:v>
                </c:pt>
                <c:pt idx="6779">
                  <c:v>376.27692693012301</c:v>
                </c:pt>
                <c:pt idx="6780">
                  <c:v>376.33243318870598</c:v>
                </c:pt>
                <c:pt idx="6781">
                  <c:v>376.38793944728798</c:v>
                </c:pt>
                <c:pt idx="6782">
                  <c:v>376.443445705871</c:v>
                </c:pt>
                <c:pt idx="6783">
                  <c:v>376.498951964453</c:v>
                </c:pt>
                <c:pt idx="6784">
                  <c:v>376.55445822303602</c:v>
                </c:pt>
                <c:pt idx="6785">
                  <c:v>376.60996448161802</c:v>
                </c:pt>
                <c:pt idx="6786">
                  <c:v>376.66547074020002</c:v>
                </c:pt>
                <c:pt idx="6787">
                  <c:v>376.72097699878299</c:v>
                </c:pt>
                <c:pt idx="6788">
                  <c:v>376.77648325736499</c:v>
                </c:pt>
                <c:pt idx="6789">
                  <c:v>376.83198951594801</c:v>
                </c:pt>
                <c:pt idx="6790">
                  <c:v>376.88749577453001</c:v>
                </c:pt>
                <c:pt idx="6791">
                  <c:v>376.94300203311201</c:v>
                </c:pt>
                <c:pt idx="6792">
                  <c:v>376.99850829169498</c:v>
                </c:pt>
                <c:pt idx="6793">
                  <c:v>377.05401455027697</c:v>
                </c:pt>
                <c:pt idx="6794">
                  <c:v>377.10952080886</c:v>
                </c:pt>
                <c:pt idx="6795">
                  <c:v>377.165027067442</c:v>
                </c:pt>
                <c:pt idx="6796">
                  <c:v>377.220533326024</c:v>
                </c:pt>
                <c:pt idx="6797">
                  <c:v>377.27603958460702</c:v>
                </c:pt>
                <c:pt idx="6798">
                  <c:v>377.33154584318902</c:v>
                </c:pt>
                <c:pt idx="6799">
                  <c:v>377.38705210177199</c:v>
                </c:pt>
                <c:pt idx="6800">
                  <c:v>377.44255836035398</c:v>
                </c:pt>
                <c:pt idx="6801">
                  <c:v>377.49806461893598</c:v>
                </c:pt>
                <c:pt idx="6802">
                  <c:v>377.55357087751901</c:v>
                </c:pt>
                <c:pt idx="6803">
                  <c:v>377.60907713610101</c:v>
                </c:pt>
                <c:pt idx="6804">
                  <c:v>377.66458339468397</c:v>
                </c:pt>
                <c:pt idx="6805">
                  <c:v>377.72008965326597</c:v>
                </c:pt>
                <c:pt idx="6806">
                  <c:v>377.77559591184797</c:v>
                </c:pt>
                <c:pt idx="6807">
                  <c:v>377.831102170431</c:v>
                </c:pt>
                <c:pt idx="6808">
                  <c:v>377.88660842901299</c:v>
                </c:pt>
                <c:pt idx="6809">
                  <c:v>377.94211468759602</c:v>
                </c:pt>
                <c:pt idx="6810">
                  <c:v>377.99762094617802</c:v>
                </c:pt>
                <c:pt idx="6811">
                  <c:v>378.05312720476002</c:v>
                </c:pt>
                <c:pt idx="6812">
                  <c:v>378.10863346334298</c:v>
                </c:pt>
                <c:pt idx="6813">
                  <c:v>378.16413972192498</c:v>
                </c:pt>
                <c:pt idx="6814">
                  <c:v>378.21964598050801</c:v>
                </c:pt>
                <c:pt idx="6815">
                  <c:v>378.27515223909</c:v>
                </c:pt>
                <c:pt idx="6816">
                  <c:v>378.330658497672</c:v>
                </c:pt>
                <c:pt idx="6817">
                  <c:v>378.38616475625503</c:v>
                </c:pt>
                <c:pt idx="6818">
                  <c:v>378.44167101483703</c:v>
                </c:pt>
                <c:pt idx="6819">
                  <c:v>378.49717727341999</c:v>
                </c:pt>
                <c:pt idx="6820">
                  <c:v>378.55268353200199</c:v>
                </c:pt>
                <c:pt idx="6821">
                  <c:v>378.60818979058399</c:v>
                </c:pt>
                <c:pt idx="6822">
                  <c:v>378.66369604916702</c:v>
                </c:pt>
                <c:pt idx="6823">
                  <c:v>378.71920230774901</c:v>
                </c:pt>
                <c:pt idx="6824">
                  <c:v>378.77470856633198</c:v>
                </c:pt>
                <c:pt idx="6825">
                  <c:v>378.83021482491398</c:v>
                </c:pt>
                <c:pt idx="6826">
                  <c:v>378.88572108349598</c:v>
                </c:pt>
                <c:pt idx="6827">
                  <c:v>378.941227342079</c:v>
                </c:pt>
                <c:pt idx="6828">
                  <c:v>378.996733600661</c:v>
                </c:pt>
                <c:pt idx="6829">
                  <c:v>379.05223985924403</c:v>
                </c:pt>
                <c:pt idx="6830">
                  <c:v>379.10774611782603</c:v>
                </c:pt>
                <c:pt idx="6831">
                  <c:v>379.16325237640899</c:v>
                </c:pt>
                <c:pt idx="6832">
                  <c:v>379.21875863499099</c:v>
                </c:pt>
                <c:pt idx="6833">
                  <c:v>379.27426489357299</c:v>
                </c:pt>
                <c:pt idx="6834">
                  <c:v>379.32977115215601</c:v>
                </c:pt>
                <c:pt idx="6835">
                  <c:v>379.38527741073801</c:v>
                </c:pt>
                <c:pt idx="6836">
                  <c:v>379.44078366932098</c:v>
                </c:pt>
                <c:pt idx="6837">
                  <c:v>379.49628992790298</c:v>
                </c:pt>
                <c:pt idx="6838">
                  <c:v>379.55179618648498</c:v>
                </c:pt>
                <c:pt idx="6839">
                  <c:v>379.607302445068</c:v>
                </c:pt>
                <c:pt idx="6840">
                  <c:v>379.66280870365</c:v>
                </c:pt>
                <c:pt idx="6841">
                  <c:v>379.71831496223302</c:v>
                </c:pt>
                <c:pt idx="6842">
                  <c:v>379.77382122081502</c:v>
                </c:pt>
                <c:pt idx="6843">
                  <c:v>379.82932747939702</c:v>
                </c:pt>
                <c:pt idx="6844">
                  <c:v>379.88483373797999</c:v>
                </c:pt>
                <c:pt idx="6845">
                  <c:v>379.94033999656199</c:v>
                </c:pt>
                <c:pt idx="6846">
                  <c:v>379.99584625514501</c:v>
                </c:pt>
                <c:pt idx="6847">
                  <c:v>380.05135251372701</c:v>
                </c:pt>
                <c:pt idx="6848">
                  <c:v>380.10685877230901</c:v>
                </c:pt>
                <c:pt idx="6849">
                  <c:v>380.16236503089198</c:v>
                </c:pt>
                <c:pt idx="6850">
                  <c:v>380.21787128947398</c:v>
                </c:pt>
                <c:pt idx="6851">
                  <c:v>380.273377548057</c:v>
                </c:pt>
                <c:pt idx="6852">
                  <c:v>380.328883806639</c:v>
                </c:pt>
                <c:pt idx="6853">
                  <c:v>380.384390065221</c:v>
                </c:pt>
                <c:pt idx="6854">
                  <c:v>380.43989632380402</c:v>
                </c:pt>
                <c:pt idx="6855">
                  <c:v>380.49540258238602</c:v>
                </c:pt>
                <c:pt idx="6856">
                  <c:v>380.55090884096899</c:v>
                </c:pt>
                <c:pt idx="6857">
                  <c:v>380.60641509955099</c:v>
                </c:pt>
                <c:pt idx="6858">
                  <c:v>380.66192135813299</c:v>
                </c:pt>
                <c:pt idx="6859">
                  <c:v>380.71742761671601</c:v>
                </c:pt>
                <c:pt idx="6860">
                  <c:v>380.77293387529801</c:v>
                </c:pt>
                <c:pt idx="6861">
                  <c:v>380.82844013388097</c:v>
                </c:pt>
                <c:pt idx="6862">
                  <c:v>380.88394639246297</c:v>
                </c:pt>
                <c:pt idx="6863">
                  <c:v>380.93945265104497</c:v>
                </c:pt>
                <c:pt idx="6864">
                  <c:v>380.994958909628</c:v>
                </c:pt>
                <c:pt idx="6865">
                  <c:v>381.05046516821</c:v>
                </c:pt>
                <c:pt idx="6866">
                  <c:v>381.10597142679302</c:v>
                </c:pt>
                <c:pt idx="6867">
                  <c:v>381.16147768537502</c:v>
                </c:pt>
                <c:pt idx="6868">
                  <c:v>381.21698394395798</c:v>
                </c:pt>
                <c:pt idx="6869">
                  <c:v>381.27249020253998</c:v>
                </c:pt>
                <c:pt idx="6870">
                  <c:v>381.32799646112198</c:v>
                </c:pt>
                <c:pt idx="6871">
                  <c:v>381.38350271970501</c:v>
                </c:pt>
                <c:pt idx="6872">
                  <c:v>381.43900897828701</c:v>
                </c:pt>
                <c:pt idx="6873">
                  <c:v>381.49451523686997</c:v>
                </c:pt>
                <c:pt idx="6874">
                  <c:v>381.55002149545197</c:v>
                </c:pt>
                <c:pt idx="6875">
                  <c:v>381.60552775403397</c:v>
                </c:pt>
                <c:pt idx="6876">
                  <c:v>381.66103401261699</c:v>
                </c:pt>
                <c:pt idx="6877">
                  <c:v>381.71654027119899</c:v>
                </c:pt>
                <c:pt idx="6878">
                  <c:v>381.77204652978202</c:v>
                </c:pt>
                <c:pt idx="6879">
                  <c:v>381.82755278836402</c:v>
                </c:pt>
                <c:pt idx="6880">
                  <c:v>381.88305904694602</c:v>
                </c:pt>
                <c:pt idx="6881">
                  <c:v>381.93856530552898</c:v>
                </c:pt>
                <c:pt idx="6882">
                  <c:v>381.99407156411098</c:v>
                </c:pt>
                <c:pt idx="6883">
                  <c:v>382.049577822694</c:v>
                </c:pt>
                <c:pt idx="6884">
                  <c:v>382.105084081276</c:v>
                </c:pt>
                <c:pt idx="6885">
                  <c:v>382.160590339858</c:v>
                </c:pt>
                <c:pt idx="6886">
                  <c:v>382.21609659844103</c:v>
                </c:pt>
                <c:pt idx="6887">
                  <c:v>382.27160285702303</c:v>
                </c:pt>
                <c:pt idx="6888">
                  <c:v>382.32710911560599</c:v>
                </c:pt>
                <c:pt idx="6889">
                  <c:v>382.38261537418799</c:v>
                </c:pt>
                <c:pt idx="6890">
                  <c:v>382.43812163276999</c:v>
                </c:pt>
                <c:pt idx="6891">
                  <c:v>382.49362789135301</c:v>
                </c:pt>
                <c:pt idx="6892">
                  <c:v>382.54913414993501</c:v>
                </c:pt>
                <c:pt idx="6893">
                  <c:v>382.60464040851798</c:v>
                </c:pt>
                <c:pt idx="6894">
                  <c:v>382.66014666709998</c:v>
                </c:pt>
                <c:pt idx="6895">
                  <c:v>382.71565292568198</c:v>
                </c:pt>
                <c:pt idx="6896">
                  <c:v>382.771159184265</c:v>
                </c:pt>
                <c:pt idx="6897">
                  <c:v>382.826665442847</c:v>
                </c:pt>
                <c:pt idx="6898">
                  <c:v>382.88217170143002</c:v>
                </c:pt>
                <c:pt idx="6899">
                  <c:v>382.93767796001202</c:v>
                </c:pt>
                <c:pt idx="6900">
                  <c:v>382.99318421859402</c:v>
                </c:pt>
                <c:pt idx="6901">
                  <c:v>383.04869047717699</c:v>
                </c:pt>
                <c:pt idx="6902">
                  <c:v>383.10419673575899</c:v>
                </c:pt>
                <c:pt idx="6903">
                  <c:v>383.15970299434201</c:v>
                </c:pt>
                <c:pt idx="6904">
                  <c:v>383.21520925292401</c:v>
                </c:pt>
                <c:pt idx="6905">
                  <c:v>383.27071551150601</c:v>
                </c:pt>
                <c:pt idx="6906">
                  <c:v>383.32622177008898</c:v>
                </c:pt>
                <c:pt idx="6907">
                  <c:v>383.38172802867098</c:v>
                </c:pt>
                <c:pt idx="6908">
                  <c:v>383.437234287254</c:v>
                </c:pt>
                <c:pt idx="6909">
                  <c:v>383.492740545836</c:v>
                </c:pt>
                <c:pt idx="6910">
                  <c:v>383.54824680441902</c:v>
                </c:pt>
                <c:pt idx="6911">
                  <c:v>383.60375306300102</c:v>
                </c:pt>
                <c:pt idx="6912">
                  <c:v>383.65925932158302</c:v>
                </c:pt>
                <c:pt idx="6913">
                  <c:v>383.71476558016599</c:v>
                </c:pt>
                <c:pt idx="6914">
                  <c:v>383.77027183874799</c:v>
                </c:pt>
                <c:pt idx="6915">
                  <c:v>383.82577809733101</c:v>
                </c:pt>
                <c:pt idx="6916">
                  <c:v>383.88128435591301</c:v>
                </c:pt>
                <c:pt idx="6917">
                  <c:v>383.93679061449501</c:v>
                </c:pt>
                <c:pt idx="6918">
                  <c:v>383.99229687307798</c:v>
                </c:pt>
                <c:pt idx="6919">
                  <c:v>384.04780313165998</c:v>
                </c:pt>
                <c:pt idx="6920">
                  <c:v>384.103309390243</c:v>
                </c:pt>
                <c:pt idx="6921">
                  <c:v>384.158815648825</c:v>
                </c:pt>
                <c:pt idx="6922">
                  <c:v>384.214321907407</c:v>
                </c:pt>
                <c:pt idx="6923">
                  <c:v>384.26982816599002</c:v>
                </c:pt>
                <c:pt idx="6924">
                  <c:v>384.32533442457202</c:v>
                </c:pt>
                <c:pt idx="6925">
                  <c:v>384.38084068315499</c:v>
                </c:pt>
                <c:pt idx="6926">
                  <c:v>384.43634694173699</c:v>
                </c:pt>
                <c:pt idx="6927">
                  <c:v>384.49185320031899</c:v>
                </c:pt>
                <c:pt idx="6928">
                  <c:v>384.54735945890201</c:v>
                </c:pt>
                <c:pt idx="6929">
                  <c:v>384.60286571748401</c:v>
                </c:pt>
                <c:pt idx="6930">
                  <c:v>384.65837197606697</c:v>
                </c:pt>
                <c:pt idx="6931">
                  <c:v>384.71387823464897</c:v>
                </c:pt>
                <c:pt idx="6932">
                  <c:v>384.76938449323097</c:v>
                </c:pt>
                <c:pt idx="6933">
                  <c:v>384.824890751814</c:v>
                </c:pt>
                <c:pt idx="6934">
                  <c:v>384.880397010396</c:v>
                </c:pt>
                <c:pt idx="6935">
                  <c:v>384.93590326897902</c:v>
                </c:pt>
                <c:pt idx="6936">
                  <c:v>384.99140952756102</c:v>
                </c:pt>
                <c:pt idx="6937">
                  <c:v>385.04691578614302</c:v>
                </c:pt>
                <c:pt idx="6938">
                  <c:v>385.10242204472598</c:v>
                </c:pt>
                <c:pt idx="6939">
                  <c:v>385.15792830330798</c:v>
                </c:pt>
                <c:pt idx="6940">
                  <c:v>385.21343456189101</c:v>
                </c:pt>
                <c:pt idx="6941">
                  <c:v>385.26894082047301</c:v>
                </c:pt>
                <c:pt idx="6942">
                  <c:v>385.32444707905501</c:v>
                </c:pt>
                <c:pt idx="6943">
                  <c:v>385.37995333763803</c:v>
                </c:pt>
                <c:pt idx="6944">
                  <c:v>385.43545959622003</c:v>
                </c:pt>
                <c:pt idx="6945">
                  <c:v>385.49096585480299</c:v>
                </c:pt>
                <c:pt idx="6946">
                  <c:v>385.54647211338499</c:v>
                </c:pt>
                <c:pt idx="6947">
                  <c:v>385.60197837196802</c:v>
                </c:pt>
                <c:pt idx="6948">
                  <c:v>385.65748463055002</c:v>
                </c:pt>
                <c:pt idx="6949">
                  <c:v>385.71299088913202</c:v>
                </c:pt>
                <c:pt idx="6950">
                  <c:v>385.76849714771498</c:v>
                </c:pt>
                <c:pt idx="6951">
                  <c:v>385.82400340629698</c:v>
                </c:pt>
                <c:pt idx="6952">
                  <c:v>385.87950966488</c:v>
                </c:pt>
                <c:pt idx="6953">
                  <c:v>385.935015923462</c:v>
                </c:pt>
                <c:pt idx="6954">
                  <c:v>385.990522182044</c:v>
                </c:pt>
                <c:pt idx="6955">
                  <c:v>386.04602844062703</c:v>
                </c:pt>
                <c:pt idx="6956">
                  <c:v>386.10153469920903</c:v>
                </c:pt>
                <c:pt idx="6957">
                  <c:v>386.15704095779199</c:v>
                </c:pt>
                <c:pt idx="6958">
                  <c:v>386.21254721637399</c:v>
                </c:pt>
                <c:pt idx="6959">
                  <c:v>386.26805347495599</c:v>
                </c:pt>
                <c:pt idx="6960">
                  <c:v>386.32355973353901</c:v>
                </c:pt>
                <c:pt idx="6961">
                  <c:v>386.37906599212101</c:v>
                </c:pt>
                <c:pt idx="6962">
                  <c:v>386.43457225070398</c:v>
                </c:pt>
                <c:pt idx="6963">
                  <c:v>386.49007850928598</c:v>
                </c:pt>
                <c:pt idx="6964">
                  <c:v>386.54558476786798</c:v>
                </c:pt>
                <c:pt idx="6965">
                  <c:v>386.601091026451</c:v>
                </c:pt>
                <c:pt idx="6966">
                  <c:v>386.656597285033</c:v>
                </c:pt>
                <c:pt idx="6967">
                  <c:v>386.71210354361602</c:v>
                </c:pt>
                <c:pt idx="6968">
                  <c:v>386.76760980219802</c:v>
                </c:pt>
                <c:pt idx="6969">
                  <c:v>386.82311606078002</c:v>
                </c:pt>
                <c:pt idx="6970">
                  <c:v>386.87862231936299</c:v>
                </c:pt>
                <c:pt idx="6971">
                  <c:v>386.93412857794499</c:v>
                </c:pt>
                <c:pt idx="6972">
                  <c:v>386.98963483652801</c:v>
                </c:pt>
                <c:pt idx="6973">
                  <c:v>387.04514109511001</c:v>
                </c:pt>
                <c:pt idx="6974">
                  <c:v>387.10064735369201</c:v>
                </c:pt>
                <c:pt idx="6975">
                  <c:v>387.15615361227498</c:v>
                </c:pt>
                <c:pt idx="6976">
                  <c:v>387.21165987085698</c:v>
                </c:pt>
                <c:pt idx="6977">
                  <c:v>387.26716612944</c:v>
                </c:pt>
                <c:pt idx="6978">
                  <c:v>387.322672388022</c:v>
                </c:pt>
                <c:pt idx="6979">
                  <c:v>387.378178646604</c:v>
                </c:pt>
                <c:pt idx="6980">
                  <c:v>387.43368490518702</c:v>
                </c:pt>
                <c:pt idx="6981">
                  <c:v>387.48919116376902</c:v>
                </c:pt>
                <c:pt idx="6982">
                  <c:v>387.54469742235199</c:v>
                </c:pt>
                <c:pt idx="6983">
                  <c:v>387.60020368093399</c:v>
                </c:pt>
                <c:pt idx="6984">
                  <c:v>387.65570993951701</c:v>
                </c:pt>
                <c:pt idx="6985">
                  <c:v>387.71121619809901</c:v>
                </c:pt>
                <c:pt idx="6986">
                  <c:v>387.76672245668101</c:v>
                </c:pt>
                <c:pt idx="6987">
                  <c:v>387.82222871526398</c:v>
                </c:pt>
                <c:pt idx="6988">
                  <c:v>387.87773497384597</c:v>
                </c:pt>
                <c:pt idx="6989">
                  <c:v>387.93324123242797</c:v>
                </c:pt>
                <c:pt idx="6990">
                  <c:v>387.988747491011</c:v>
                </c:pt>
                <c:pt idx="6991">
                  <c:v>388.044253749593</c:v>
                </c:pt>
                <c:pt idx="6992">
                  <c:v>388.09976000817602</c:v>
                </c:pt>
                <c:pt idx="6993">
                  <c:v>388.15526626675802</c:v>
                </c:pt>
                <c:pt idx="6994">
                  <c:v>388.21077252534099</c:v>
                </c:pt>
                <c:pt idx="6995">
                  <c:v>388.26627878392298</c:v>
                </c:pt>
                <c:pt idx="6996">
                  <c:v>388.32178504250498</c:v>
                </c:pt>
                <c:pt idx="6997">
                  <c:v>388.37729130108801</c:v>
                </c:pt>
                <c:pt idx="6998">
                  <c:v>388.43279755967001</c:v>
                </c:pt>
                <c:pt idx="6999">
                  <c:v>388.48830381825297</c:v>
                </c:pt>
                <c:pt idx="7000">
                  <c:v>388.54381007683497</c:v>
                </c:pt>
                <c:pt idx="7001">
                  <c:v>388.59931633541697</c:v>
                </c:pt>
                <c:pt idx="7002">
                  <c:v>388.654822594</c:v>
                </c:pt>
                <c:pt idx="7003">
                  <c:v>388.71032885258199</c:v>
                </c:pt>
                <c:pt idx="7004">
                  <c:v>388.76583511116502</c:v>
                </c:pt>
                <c:pt idx="7005">
                  <c:v>388.82134136974702</c:v>
                </c:pt>
                <c:pt idx="7006">
                  <c:v>388.87684762832902</c:v>
                </c:pt>
                <c:pt idx="7007">
                  <c:v>388.93235388691198</c:v>
                </c:pt>
                <c:pt idx="7008">
                  <c:v>388.98786014549398</c:v>
                </c:pt>
                <c:pt idx="7009">
                  <c:v>389.04336640407701</c:v>
                </c:pt>
                <c:pt idx="7010">
                  <c:v>389.09887266265901</c:v>
                </c:pt>
                <c:pt idx="7011">
                  <c:v>389.154378921241</c:v>
                </c:pt>
                <c:pt idx="7012">
                  <c:v>389.20988517982403</c:v>
                </c:pt>
                <c:pt idx="7013">
                  <c:v>389.26539143840603</c:v>
                </c:pt>
                <c:pt idx="7014">
                  <c:v>389.32089769698899</c:v>
                </c:pt>
                <c:pt idx="7015">
                  <c:v>389.37640395557099</c:v>
                </c:pt>
                <c:pt idx="7016">
                  <c:v>389.43191021415299</c:v>
                </c:pt>
                <c:pt idx="7017">
                  <c:v>389.48741647273602</c:v>
                </c:pt>
                <c:pt idx="7018">
                  <c:v>389.54292273131801</c:v>
                </c:pt>
                <c:pt idx="7019">
                  <c:v>389.59842898990098</c:v>
                </c:pt>
                <c:pt idx="7020">
                  <c:v>389.65393524848298</c:v>
                </c:pt>
                <c:pt idx="7021">
                  <c:v>389.70944150706498</c:v>
                </c:pt>
                <c:pt idx="7022">
                  <c:v>389.764947765648</c:v>
                </c:pt>
                <c:pt idx="7023">
                  <c:v>389.82045402423</c:v>
                </c:pt>
                <c:pt idx="7024">
                  <c:v>389.87596028281303</c:v>
                </c:pt>
                <c:pt idx="7025">
                  <c:v>389.93146654139503</c:v>
                </c:pt>
                <c:pt idx="7026">
                  <c:v>389.98697279997702</c:v>
                </c:pt>
                <c:pt idx="7027">
                  <c:v>390.04247905855999</c:v>
                </c:pt>
                <c:pt idx="7028">
                  <c:v>390.09798531714199</c:v>
                </c:pt>
                <c:pt idx="7029">
                  <c:v>390.15349157572501</c:v>
                </c:pt>
                <c:pt idx="7030">
                  <c:v>390.20899783430701</c:v>
                </c:pt>
                <c:pt idx="7031">
                  <c:v>390.26450409288998</c:v>
                </c:pt>
                <c:pt idx="7032">
                  <c:v>390.32001035147198</c:v>
                </c:pt>
                <c:pt idx="7033">
                  <c:v>390.37551661005398</c:v>
                </c:pt>
                <c:pt idx="7034">
                  <c:v>390.431022868637</c:v>
                </c:pt>
                <c:pt idx="7035">
                  <c:v>390.486529127219</c:v>
                </c:pt>
                <c:pt idx="7036">
                  <c:v>390.54203538580202</c:v>
                </c:pt>
                <c:pt idx="7037">
                  <c:v>390.59754164438402</c:v>
                </c:pt>
                <c:pt idx="7038">
                  <c:v>390.65304790296602</c:v>
                </c:pt>
                <c:pt idx="7039">
                  <c:v>390.70855416154899</c:v>
                </c:pt>
                <c:pt idx="7040">
                  <c:v>390.76406042013099</c:v>
                </c:pt>
                <c:pt idx="7041">
                  <c:v>390.81956667871401</c:v>
                </c:pt>
                <c:pt idx="7042">
                  <c:v>390.87507293729601</c:v>
                </c:pt>
                <c:pt idx="7043">
                  <c:v>390.93057919587801</c:v>
                </c:pt>
                <c:pt idx="7044">
                  <c:v>390.98608545446098</c:v>
                </c:pt>
                <c:pt idx="7045">
                  <c:v>391.04159171304298</c:v>
                </c:pt>
                <c:pt idx="7046">
                  <c:v>391.097097971626</c:v>
                </c:pt>
                <c:pt idx="7047">
                  <c:v>391.152604230208</c:v>
                </c:pt>
                <c:pt idx="7048">
                  <c:v>391.20811048879</c:v>
                </c:pt>
                <c:pt idx="7049">
                  <c:v>391.26361674737302</c:v>
                </c:pt>
                <c:pt idx="7050">
                  <c:v>391.31912300595502</c:v>
                </c:pt>
                <c:pt idx="7051">
                  <c:v>391.37462926453799</c:v>
                </c:pt>
                <c:pt idx="7052">
                  <c:v>391.43013552311999</c:v>
                </c:pt>
                <c:pt idx="7053">
                  <c:v>391.48564178170199</c:v>
                </c:pt>
                <c:pt idx="7054">
                  <c:v>391.54114804028501</c:v>
                </c:pt>
                <c:pt idx="7055">
                  <c:v>391.59665429886701</c:v>
                </c:pt>
                <c:pt idx="7056">
                  <c:v>391.65216055744997</c:v>
                </c:pt>
                <c:pt idx="7057">
                  <c:v>391.70766681603197</c:v>
                </c:pt>
                <c:pt idx="7058">
                  <c:v>391.76317307461397</c:v>
                </c:pt>
                <c:pt idx="7059">
                  <c:v>391.818679333197</c:v>
                </c:pt>
                <c:pt idx="7060">
                  <c:v>391.874185591779</c:v>
                </c:pt>
                <c:pt idx="7061">
                  <c:v>391.92969185036202</c:v>
                </c:pt>
                <c:pt idx="7062">
                  <c:v>391.98519810894402</c:v>
                </c:pt>
                <c:pt idx="7063">
                  <c:v>392.04070436752602</c:v>
                </c:pt>
                <c:pt idx="7064">
                  <c:v>392.09621062610898</c:v>
                </c:pt>
                <c:pt idx="7065">
                  <c:v>392.15171688469098</c:v>
                </c:pt>
                <c:pt idx="7066">
                  <c:v>392.20722314327401</c:v>
                </c:pt>
                <c:pt idx="7067">
                  <c:v>392.26272940185601</c:v>
                </c:pt>
                <c:pt idx="7068">
                  <c:v>392.31823566043897</c:v>
                </c:pt>
                <c:pt idx="7069">
                  <c:v>392.37374191902097</c:v>
                </c:pt>
                <c:pt idx="7070">
                  <c:v>392.42924817760297</c:v>
                </c:pt>
                <c:pt idx="7071">
                  <c:v>392.48475443618599</c:v>
                </c:pt>
                <c:pt idx="7072">
                  <c:v>392.54026069476799</c:v>
                </c:pt>
                <c:pt idx="7073">
                  <c:v>392.59576695335102</c:v>
                </c:pt>
                <c:pt idx="7074">
                  <c:v>392.65127321193302</c:v>
                </c:pt>
                <c:pt idx="7075">
                  <c:v>392.70677947051502</c:v>
                </c:pt>
                <c:pt idx="7076">
                  <c:v>392.76228572909798</c:v>
                </c:pt>
                <c:pt idx="7077">
                  <c:v>392.81779198767998</c:v>
                </c:pt>
                <c:pt idx="7078">
                  <c:v>392.873298246263</c:v>
                </c:pt>
                <c:pt idx="7079">
                  <c:v>392.928804504845</c:v>
                </c:pt>
                <c:pt idx="7080">
                  <c:v>392.984310763427</c:v>
                </c:pt>
                <c:pt idx="7081">
                  <c:v>393.03981702201003</c:v>
                </c:pt>
                <c:pt idx="7082">
                  <c:v>393.09532328059203</c:v>
                </c:pt>
                <c:pt idx="7083">
                  <c:v>393.15082953917499</c:v>
                </c:pt>
                <c:pt idx="7084">
                  <c:v>393.20633579775699</c:v>
                </c:pt>
                <c:pt idx="7085">
                  <c:v>393.26184205633899</c:v>
                </c:pt>
                <c:pt idx="7086">
                  <c:v>393.31734831492201</c:v>
                </c:pt>
                <c:pt idx="7087">
                  <c:v>393.37285457350401</c:v>
                </c:pt>
                <c:pt idx="7088">
                  <c:v>393.42836083208698</c:v>
                </c:pt>
                <c:pt idx="7089">
                  <c:v>393.48386709066898</c:v>
                </c:pt>
                <c:pt idx="7090">
                  <c:v>393.53937334925098</c:v>
                </c:pt>
                <c:pt idx="7091">
                  <c:v>393.594879607834</c:v>
                </c:pt>
                <c:pt idx="7092">
                  <c:v>393.650385866416</c:v>
                </c:pt>
                <c:pt idx="7093">
                  <c:v>393.70589212499902</c:v>
                </c:pt>
                <c:pt idx="7094">
                  <c:v>393.76139838358102</c:v>
                </c:pt>
                <c:pt idx="7095">
                  <c:v>393.81690464216302</c:v>
                </c:pt>
                <c:pt idx="7096">
                  <c:v>393.87241090074599</c:v>
                </c:pt>
                <c:pt idx="7097">
                  <c:v>393.92791715932799</c:v>
                </c:pt>
                <c:pt idx="7098">
                  <c:v>393.98342341791101</c:v>
                </c:pt>
                <c:pt idx="7099">
                  <c:v>394.03892967649301</c:v>
                </c:pt>
                <c:pt idx="7100">
                  <c:v>394.09443593507501</c:v>
                </c:pt>
                <c:pt idx="7101">
                  <c:v>394.14994219365798</c:v>
                </c:pt>
                <c:pt idx="7102">
                  <c:v>394.20544845223998</c:v>
                </c:pt>
                <c:pt idx="7103">
                  <c:v>394.260954710823</c:v>
                </c:pt>
                <c:pt idx="7104">
                  <c:v>394.316460969405</c:v>
                </c:pt>
                <c:pt idx="7105">
                  <c:v>394.37196722798802</c:v>
                </c:pt>
                <c:pt idx="7106">
                  <c:v>394.42747348657002</c:v>
                </c:pt>
                <c:pt idx="7107">
                  <c:v>394.48297974515202</c:v>
                </c:pt>
                <c:pt idx="7108">
                  <c:v>394.53848600373499</c:v>
                </c:pt>
                <c:pt idx="7109">
                  <c:v>394.59399226231699</c:v>
                </c:pt>
                <c:pt idx="7110">
                  <c:v>394.64949852090001</c:v>
                </c:pt>
                <c:pt idx="7111">
                  <c:v>394.70500477948201</c:v>
                </c:pt>
                <c:pt idx="7112">
                  <c:v>394.76051103806401</c:v>
                </c:pt>
                <c:pt idx="7113">
                  <c:v>394.81601729664698</c:v>
                </c:pt>
                <c:pt idx="7114">
                  <c:v>394.87152355522898</c:v>
                </c:pt>
                <c:pt idx="7115">
                  <c:v>394.927029813812</c:v>
                </c:pt>
                <c:pt idx="7116">
                  <c:v>394.982536072394</c:v>
                </c:pt>
                <c:pt idx="7117">
                  <c:v>395.038042330976</c:v>
                </c:pt>
                <c:pt idx="7118">
                  <c:v>395.09354858955902</c:v>
                </c:pt>
                <c:pt idx="7119">
                  <c:v>395.14905484814102</c:v>
                </c:pt>
                <c:pt idx="7120">
                  <c:v>395.20456110672399</c:v>
                </c:pt>
                <c:pt idx="7121">
                  <c:v>395.26006736530599</c:v>
                </c:pt>
                <c:pt idx="7122">
                  <c:v>395.31557362388799</c:v>
                </c:pt>
                <c:pt idx="7123">
                  <c:v>395.37107988247101</c:v>
                </c:pt>
                <c:pt idx="7124">
                  <c:v>395.42658614105301</c:v>
                </c:pt>
                <c:pt idx="7125">
                  <c:v>395.48209239963597</c:v>
                </c:pt>
                <c:pt idx="7126">
                  <c:v>395.53759865821797</c:v>
                </c:pt>
                <c:pt idx="7127">
                  <c:v>395.59310491679997</c:v>
                </c:pt>
                <c:pt idx="7128">
                  <c:v>395.648611175383</c:v>
                </c:pt>
                <c:pt idx="7129">
                  <c:v>395.704117433965</c:v>
                </c:pt>
                <c:pt idx="7130">
                  <c:v>395.75962369254802</c:v>
                </c:pt>
                <c:pt idx="7131">
                  <c:v>395.81512995113002</c:v>
                </c:pt>
                <c:pt idx="7132">
                  <c:v>395.87063620971202</c:v>
                </c:pt>
                <c:pt idx="7133">
                  <c:v>395.92614246829498</c:v>
                </c:pt>
                <c:pt idx="7134">
                  <c:v>395.98164872687698</c:v>
                </c:pt>
                <c:pt idx="7135">
                  <c:v>396.03715498546001</c:v>
                </c:pt>
                <c:pt idx="7136">
                  <c:v>396.09266124404201</c:v>
                </c:pt>
                <c:pt idx="7137">
                  <c:v>396.14816750262401</c:v>
                </c:pt>
                <c:pt idx="7138">
                  <c:v>396.20367376120703</c:v>
                </c:pt>
                <c:pt idx="7139">
                  <c:v>396.25918001978903</c:v>
                </c:pt>
                <c:pt idx="7140">
                  <c:v>396.31468627837199</c:v>
                </c:pt>
                <c:pt idx="7141">
                  <c:v>396.37019253695399</c:v>
                </c:pt>
                <c:pt idx="7142">
                  <c:v>396.42569879553599</c:v>
                </c:pt>
                <c:pt idx="7143">
                  <c:v>396.48120505411902</c:v>
                </c:pt>
                <c:pt idx="7144">
                  <c:v>396.53671131270102</c:v>
                </c:pt>
                <c:pt idx="7145">
                  <c:v>396.59221757128398</c:v>
                </c:pt>
                <c:pt idx="7146">
                  <c:v>396.64772382986598</c:v>
                </c:pt>
                <c:pt idx="7147">
                  <c:v>396.70323008844798</c:v>
                </c:pt>
                <c:pt idx="7148">
                  <c:v>396.758736347031</c:v>
                </c:pt>
                <c:pt idx="7149">
                  <c:v>396.814242605613</c:v>
                </c:pt>
                <c:pt idx="7150">
                  <c:v>396.86974886419603</c:v>
                </c:pt>
                <c:pt idx="7151">
                  <c:v>396.92525512277803</c:v>
                </c:pt>
                <c:pt idx="7152">
                  <c:v>396.98076138136099</c:v>
                </c:pt>
                <c:pt idx="7153">
                  <c:v>397.03626763994299</c:v>
                </c:pt>
                <c:pt idx="7154">
                  <c:v>397.09177389852499</c:v>
                </c:pt>
                <c:pt idx="7155">
                  <c:v>397.14728015710801</c:v>
                </c:pt>
                <c:pt idx="7156">
                  <c:v>397.20278641569001</c:v>
                </c:pt>
                <c:pt idx="7157">
                  <c:v>397.25829267427298</c:v>
                </c:pt>
                <c:pt idx="7158">
                  <c:v>397.31379893285498</c:v>
                </c:pt>
                <c:pt idx="7159">
                  <c:v>397.36930519143698</c:v>
                </c:pt>
                <c:pt idx="7160">
                  <c:v>397.42481145002</c:v>
                </c:pt>
                <c:pt idx="7161">
                  <c:v>397.480317708602</c:v>
                </c:pt>
                <c:pt idx="7162">
                  <c:v>397.53582396718502</c:v>
                </c:pt>
                <c:pt idx="7163">
                  <c:v>397.59133022576702</c:v>
                </c:pt>
                <c:pt idx="7164">
                  <c:v>397.64683648434902</c:v>
                </c:pt>
                <c:pt idx="7165">
                  <c:v>397.70234274293199</c:v>
                </c:pt>
                <c:pt idx="7166">
                  <c:v>397.75784900151399</c:v>
                </c:pt>
                <c:pt idx="7167">
                  <c:v>397.81335526009701</c:v>
                </c:pt>
                <c:pt idx="7168">
                  <c:v>397.86886151867901</c:v>
                </c:pt>
                <c:pt idx="7169">
                  <c:v>397.92436777726101</c:v>
                </c:pt>
                <c:pt idx="7170">
                  <c:v>397.97987403584398</c:v>
                </c:pt>
                <c:pt idx="7171">
                  <c:v>398.03538029442598</c:v>
                </c:pt>
                <c:pt idx="7172">
                  <c:v>398.090886553009</c:v>
                </c:pt>
                <c:pt idx="7173">
                  <c:v>398.146392811591</c:v>
                </c:pt>
                <c:pt idx="7174">
                  <c:v>398.201899070173</c:v>
                </c:pt>
                <c:pt idx="7175">
                  <c:v>398.25740532875602</c:v>
                </c:pt>
                <c:pt idx="7176">
                  <c:v>398.31291158733802</c:v>
                </c:pt>
                <c:pt idx="7177">
                  <c:v>398.36841784592099</c:v>
                </c:pt>
                <c:pt idx="7178">
                  <c:v>398.42392410450299</c:v>
                </c:pt>
                <c:pt idx="7179">
                  <c:v>398.47943036308499</c:v>
                </c:pt>
                <c:pt idx="7180">
                  <c:v>398.53493662166801</c:v>
                </c:pt>
                <c:pt idx="7181">
                  <c:v>398.59044288025001</c:v>
                </c:pt>
                <c:pt idx="7182">
                  <c:v>398.64594913883298</c:v>
                </c:pt>
                <c:pt idx="7183">
                  <c:v>398.70145539741497</c:v>
                </c:pt>
                <c:pt idx="7184">
                  <c:v>398.75696165599697</c:v>
                </c:pt>
                <c:pt idx="7185">
                  <c:v>398.81246791458</c:v>
                </c:pt>
                <c:pt idx="7186">
                  <c:v>398.867974173162</c:v>
                </c:pt>
                <c:pt idx="7187">
                  <c:v>398.92348043174502</c:v>
                </c:pt>
                <c:pt idx="7188">
                  <c:v>398.97898669032702</c:v>
                </c:pt>
                <c:pt idx="7189">
                  <c:v>399.03449294890999</c:v>
                </c:pt>
                <c:pt idx="7190">
                  <c:v>399.08999920749199</c:v>
                </c:pt>
                <c:pt idx="7191">
                  <c:v>399.14550546607398</c:v>
                </c:pt>
                <c:pt idx="7192">
                  <c:v>399.20101172465701</c:v>
                </c:pt>
                <c:pt idx="7193">
                  <c:v>399.25651798323901</c:v>
                </c:pt>
                <c:pt idx="7194">
                  <c:v>399.31202424182197</c:v>
                </c:pt>
                <c:pt idx="7195">
                  <c:v>399.36753050040397</c:v>
                </c:pt>
                <c:pt idx="7196">
                  <c:v>399.42303675898597</c:v>
                </c:pt>
                <c:pt idx="7197">
                  <c:v>399.478543017569</c:v>
                </c:pt>
                <c:pt idx="7198">
                  <c:v>399.53404927615099</c:v>
                </c:pt>
                <c:pt idx="7199">
                  <c:v>399.58955553473402</c:v>
                </c:pt>
                <c:pt idx="7200">
                  <c:v>399.64506179331602</c:v>
                </c:pt>
                <c:pt idx="7201">
                  <c:v>399.70056805189802</c:v>
                </c:pt>
                <c:pt idx="7202">
                  <c:v>399.75607431048098</c:v>
                </c:pt>
                <c:pt idx="7203">
                  <c:v>399.81158056906298</c:v>
                </c:pt>
                <c:pt idx="7204">
                  <c:v>399.86708682764601</c:v>
                </c:pt>
                <c:pt idx="7205">
                  <c:v>399.92259308622801</c:v>
                </c:pt>
                <c:pt idx="7206">
                  <c:v>399.97809934481</c:v>
                </c:pt>
                <c:pt idx="7207">
                  <c:v>400.03360560339303</c:v>
                </c:pt>
                <c:pt idx="7208">
                  <c:v>400.08911186197503</c:v>
                </c:pt>
                <c:pt idx="7209">
                  <c:v>400.14461812055799</c:v>
                </c:pt>
                <c:pt idx="7210">
                  <c:v>400.20012437913999</c:v>
                </c:pt>
                <c:pt idx="7211">
                  <c:v>400.25563063772199</c:v>
                </c:pt>
                <c:pt idx="7212">
                  <c:v>400.31113689630502</c:v>
                </c:pt>
                <c:pt idx="7213">
                  <c:v>400.36664315488702</c:v>
                </c:pt>
                <c:pt idx="7214">
                  <c:v>400.42214941346998</c:v>
                </c:pt>
                <c:pt idx="7215">
                  <c:v>400.47765567205198</c:v>
                </c:pt>
                <c:pt idx="7216">
                  <c:v>400.53316193063398</c:v>
                </c:pt>
                <c:pt idx="7217">
                  <c:v>400.588668189217</c:v>
                </c:pt>
                <c:pt idx="7218">
                  <c:v>400.644174447799</c:v>
                </c:pt>
                <c:pt idx="7219">
                  <c:v>400.69968070638203</c:v>
                </c:pt>
                <c:pt idx="7220">
                  <c:v>400.75518696496403</c:v>
                </c:pt>
                <c:pt idx="7221">
                  <c:v>400.81069322354602</c:v>
                </c:pt>
                <c:pt idx="7222">
                  <c:v>400.86619948212899</c:v>
                </c:pt>
                <c:pt idx="7223">
                  <c:v>400.92170574071099</c:v>
                </c:pt>
                <c:pt idx="7224">
                  <c:v>400.97721199929401</c:v>
                </c:pt>
                <c:pt idx="7225">
                  <c:v>401.03271825787601</c:v>
                </c:pt>
                <c:pt idx="7226">
                  <c:v>401.08822451645801</c:v>
                </c:pt>
                <c:pt idx="7227">
                  <c:v>401.14373077504098</c:v>
                </c:pt>
                <c:pt idx="7228">
                  <c:v>401.19923703362298</c:v>
                </c:pt>
                <c:pt idx="7229">
                  <c:v>401.254743292206</c:v>
                </c:pt>
                <c:pt idx="7230">
                  <c:v>401.310249550788</c:v>
                </c:pt>
                <c:pt idx="7231">
                  <c:v>401.36575580937102</c:v>
                </c:pt>
                <c:pt idx="7232">
                  <c:v>401.42126206795302</c:v>
                </c:pt>
                <c:pt idx="7233">
                  <c:v>401.47676832653502</c:v>
                </c:pt>
                <c:pt idx="7234">
                  <c:v>401.53227458511799</c:v>
                </c:pt>
                <c:pt idx="7235">
                  <c:v>401.58778084369999</c:v>
                </c:pt>
                <c:pt idx="7236">
                  <c:v>401.64328710228301</c:v>
                </c:pt>
                <c:pt idx="7237">
                  <c:v>401.69879336086501</c:v>
                </c:pt>
                <c:pt idx="7238">
                  <c:v>401.75429961944701</c:v>
                </c:pt>
                <c:pt idx="7239">
                  <c:v>401.80980587802998</c:v>
                </c:pt>
                <c:pt idx="7240">
                  <c:v>401.86531213661198</c:v>
                </c:pt>
                <c:pt idx="7241">
                  <c:v>401.920818395195</c:v>
                </c:pt>
                <c:pt idx="7242">
                  <c:v>401.976324653777</c:v>
                </c:pt>
                <c:pt idx="7243">
                  <c:v>402.031830912359</c:v>
                </c:pt>
                <c:pt idx="7244">
                  <c:v>402.08733717094202</c:v>
                </c:pt>
                <c:pt idx="7245">
                  <c:v>402.14284342952402</c:v>
                </c:pt>
                <c:pt idx="7246">
                  <c:v>402.19834968810699</c:v>
                </c:pt>
                <c:pt idx="7247">
                  <c:v>402.25385594668899</c:v>
                </c:pt>
                <c:pt idx="7248">
                  <c:v>402.30936220527099</c:v>
                </c:pt>
                <c:pt idx="7249">
                  <c:v>402.36486846385401</c:v>
                </c:pt>
                <c:pt idx="7250">
                  <c:v>402.42037472243601</c:v>
                </c:pt>
                <c:pt idx="7251">
                  <c:v>402.47588098101897</c:v>
                </c:pt>
                <c:pt idx="7252">
                  <c:v>402.53138723960097</c:v>
                </c:pt>
                <c:pt idx="7253">
                  <c:v>402.58689349818297</c:v>
                </c:pt>
                <c:pt idx="7254">
                  <c:v>402.642399756766</c:v>
                </c:pt>
                <c:pt idx="7255">
                  <c:v>402.697906015348</c:v>
                </c:pt>
                <c:pt idx="7256">
                  <c:v>402.75341227393102</c:v>
                </c:pt>
                <c:pt idx="7257">
                  <c:v>402.80891853251302</c:v>
                </c:pt>
                <c:pt idx="7258">
                  <c:v>402.86442479109502</c:v>
                </c:pt>
                <c:pt idx="7259">
                  <c:v>402.91993104967798</c:v>
                </c:pt>
                <c:pt idx="7260">
                  <c:v>402.97543730825998</c:v>
                </c:pt>
                <c:pt idx="7261">
                  <c:v>403.03094356684301</c:v>
                </c:pt>
                <c:pt idx="7262">
                  <c:v>403.08644982542501</c:v>
                </c:pt>
                <c:pt idx="7263">
                  <c:v>403.14195608400701</c:v>
                </c:pt>
                <c:pt idx="7264">
                  <c:v>403.19746234258997</c:v>
                </c:pt>
                <c:pt idx="7265">
                  <c:v>403.25296860117197</c:v>
                </c:pt>
                <c:pt idx="7266">
                  <c:v>403.30847485975499</c:v>
                </c:pt>
                <c:pt idx="7267">
                  <c:v>403.36398111833699</c:v>
                </c:pt>
                <c:pt idx="7268">
                  <c:v>403.41948737692002</c:v>
                </c:pt>
                <c:pt idx="7269">
                  <c:v>403.47499363550202</c:v>
                </c:pt>
                <c:pt idx="7270">
                  <c:v>403.53049989408402</c:v>
                </c:pt>
                <c:pt idx="7271">
                  <c:v>403.58600615266698</c:v>
                </c:pt>
                <c:pt idx="7272">
                  <c:v>403.64151241124898</c:v>
                </c:pt>
                <c:pt idx="7273">
                  <c:v>403.697018669832</c:v>
                </c:pt>
                <c:pt idx="7274">
                  <c:v>403.752524928414</c:v>
                </c:pt>
                <c:pt idx="7275">
                  <c:v>403.808031186996</c:v>
                </c:pt>
                <c:pt idx="7276">
                  <c:v>403.86353744557903</c:v>
                </c:pt>
                <c:pt idx="7277">
                  <c:v>403.91904370416103</c:v>
                </c:pt>
                <c:pt idx="7278">
                  <c:v>403.97454996274399</c:v>
                </c:pt>
                <c:pt idx="7279">
                  <c:v>404.03005622132599</c:v>
                </c:pt>
                <c:pt idx="7280">
                  <c:v>404.08556247990799</c:v>
                </c:pt>
                <c:pt idx="7281">
                  <c:v>404.14106873849101</c:v>
                </c:pt>
                <c:pt idx="7282">
                  <c:v>404.19657499707301</c:v>
                </c:pt>
                <c:pt idx="7283">
                  <c:v>404.25208125565598</c:v>
                </c:pt>
                <c:pt idx="7284">
                  <c:v>404.30758751423798</c:v>
                </c:pt>
                <c:pt idx="7285">
                  <c:v>404.36309377281998</c:v>
                </c:pt>
                <c:pt idx="7286">
                  <c:v>404.418600031403</c:v>
                </c:pt>
                <c:pt idx="7287">
                  <c:v>404.474106289985</c:v>
                </c:pt>
                <c:pt idx="7288">
                  <c:v>404.52961254856802</c:v>
                </c:pt>
                <c:pt idx="7289">
                  <c:v>404.58511880715002</c:v>
                </c:pt>
                <c:pt idx="7290">
                  <c:v>404.64062506573202</c:v>
                </c:pt>
                <c:pt idx="7291">
                  <c:v>404.69613132431499</c:v>
                </c:pt>
                <c:pt idx="7292">
                  <c:v>404.75163758289699</c:v>
                </c:pt>
                <c:pt idx="7293">
                  <c:v>404.80714384148001</c:v>
                </c:pt>
                <c:pt idx="7294">
                  <c:v>404.86265010006201</c:v>
                </c:pt>
                <c:pt idx="7295">
                  <c:v>404.91815635864401</c:v>
                </c:pt>
                <c:pt idx="7296">
                  <c:v>404.97366261722698</c:v>
                </c:pt>
                <c:pt idx="7297">
                  <c:v>405.02916887580898</c:v>
                </c:pt>
                <c:pt idx="7298">
                  <c:v>405.084675134392</c:v>
                </c:pt>
                <c:pt idx="7299">
                  <c:v>405.140181392974</c:v>
                </c:pt>
                <c:pt idx="7300">
                  <c:v>405.195687651556</c:v>
                </c:pt>
                <c:pt idx="7301">
                  <c:v>405.25119391013902</c:v>
                </c:pt>
                <c:pt idx="7302">
                  <c:v>405.30670016872102</c:v>
                </c:pt>
                <c:pt idx="7303">
                  <c:v>405.36220642730399</c:v>
                </c:pt>
                <c:pt idx="7304">
                  <c:v>405.41771268588599</c:v>
                </c:pt>
                <c:pt idx="7305">
                  <c:v>405.47321894446901</c:v>
                </c:pt>
                <c:pt idx="7306">
                  <c:v>405.52872520305101</c:v>
                </c:pt>
                <c:pt idx="7307">
                  <c:v>405.58423146163301</c:v>
                </c:pt>
                <c:pt idx="7308">
                  <c:v>405.63973772021598</c:v>
                </c:pt>
                <c:pt idx="7309">
                  <c:v>405.69524397879798</c:v>
                </c:pt>
                <c:pt idx="7310">
                  <c:v>405.75075023737998</c:v>
                </c:pt>
                <c:pt idx="7311">
                  <c:v>405.806256495963</c:v>
                </c:pt>
                <c:pt idx="7312">
                  <c:v>405.861762754545</c:v>
                </c:pt>
                <c:pt idx="7313">
                  <c:v>405.91726901312802</c:v>
                </c:pt>
                <c:pt idx="7314">
                  <c:v>405.97277527171002</c:v>
                </c:pt>
                <c:pt idx="7315">
                  <c:v>406.02828153029299</c:v>
                </c:pt>
                <c:pt idx="7316">
                  <c:v>406.08378778887499</c:v>
                </c:pt>
                <c:pt idx="7317">
                  <c:v>406.13929404745699</c:v>
                </c:pt>
                <c:pt idx="7318">
                  <c:v>406.19480030604001</c:v>
                </c:pt>
                <c:pt idx="7319">
                  <c:v>406.25030656462201</c:v>
                </c:pt>
                <c:pt idx="7320">
                  <c:v>406.30581282320497</c:v>
                </c:pt>
                <c:pt idx="7321">
                  <c:v>406.36131908178697</c:v>
                </c:pt>
                <c:pt idx="7322">
                  <c:v>406.41682534036897</c:v>
                </c:pt>
                <c:pt idx="7323">
                  <c:v>406.472331598952</c:v>
                </c:pt>
                <c:pt idx="7324">
                  <c:v>406.527837857534</c:v>
                </c:pt>
                <c:pt idx="7325">
                  <c:v>406.58334411611702</c:v>
                </c:pt>
                <c:pt idx="7326">
                  <c:v>406.63885037469902</c:v>
                </c:pt>
                <c:pt idx="7327">
                  <c:v>406.69435663328102</c:v>
                </c:pt>
                <c:pt idx="7328">
                  <c:v>406.74986289186398</c:v>
                </c:pt>
                <c:pt idx="7329">
                  <c:v>406.80536915044598</c:v>
                </c:pt>
                <c:pt idx="7330">
                  <c:v>406.86087540902901</c:v>
                </c:pt>
                <c:pt idx="7331">
                  <c:v>406.91638166761101</c:v>
                </c:pt>
                <c:pt idx="7332">
                  <c:v>406.97188792619301</c:v>
                </c:pt>
                <c:pt idx="7333">
                  <c:v>407.02739418477603</c:v>
                </c:pt>
                <c:pt idx="7334">
                  <c:v>407.08290044335803</c:v>
                </c:pt>
                <c:pt idx="7335">
                  <c:v>407.13840670194099</c:v>
                </c:pt>
                <c:pt idx="7336">
                  <c:v>407.19391296052299</c:v>
                </c:pt>
                <c:pt idx="7337">
                  <c:v>407.24941921910499</c:v>
                </c:pt>
                <c:pt idx="7338">
                  <c:v>407.30492547768802</c:v>
                </c:pt>
                <c:pt idx="7339">
                  <c:v>407.36043173627002</c:v>
                </c:pt>
                <c:pt idx="7340">
                  <c:v>407.41593799485298</c:v>
                </c:pt>
                <c:pt idx="7341">
                  <c:v>407.47144425343498</c:v>
                </c:pt>
                <c:pt idx="7342">
                  <c:v>407.52695051201698</c:v>
                </c:pt>
                <c:pt idx="7343">
                  <c:v>407.5824567706</c:v>
                </c:pt>
                <c:pt idx="7344">
                  <c:v>407.637963029182</c:v>
                </c:pt>
                <c:pt idx="7345">
                  <c:v>407.69346928776503</c:v>
                </c:pt>
                <c:pt idx="7346">
                  <c:v>407.74897554634703</c:v>
                </c:pt>
                <c:pt idx="7347">
                  <c:v>407.80448180492903</c:v>
                </c:pt>
                <c:pt idx="7348">
                  <c:v>407.85998806351199</c:v>
                </c:pt>
                <c:pt idx="7349">
                  <c:v>407.91549432209399</c:v>
                </c:pt>
                <c:pt idx="7350">
                  <c:v>407.97100058067701</c:v>
                </c:pt>
                <c:pt idx="7351">
                  <c:v>408.02650683925901</c:v>
                </c:pt>
                <c:pt idx="7352">
                  <c:v>408.08201309784198</c:v>
                </c:pt>
                <c:pt idx="7353">
                  <c:v>408.13751935642398</c:v>
                </c:pt>
                <c:pt idx="7354">
                  <c:v>408.19302561500598</c:v>
                </c:pt>
                <c:pt idx="7355">
                  <c:v>408.248531873589</c:v>
                </c:pt>
                <c:pt idx="7356">
                  <c:v>408.304038132171</c:v>
                </c:pt>
                <c:pt idx="7357">
                  <c:v>408.35954439075402</c:v>
                </c:pt>
                <c:pt idx="7358">
                  <c:v>408.41505064933602</c:v>
                </c:pt>
                <c:pt idx="7359">
                  <c:v>408.47055690791802</c:v>
                </c:pt>
                <c:pt idx="7360">
                  <c:v>408.52606316650099</c:v>
                </c:pt>
                <c:pt idx="7361">
                  <c:v>408.58156942508299</c:v>
                </c:pt>
                <c:pt idx="7362">
                  <c:v>408.63707568366601</c:v>
                </c:pt>
                <c:pt idx="7363">
                  <c:v>408.69258194224801</c:v>
                </c:pt>
                <c:pt idx="7364">
                  <c:v>408.74808820083001</c:v>
                </c:pt>
                <c:pt idx="7365">
                  <c:v>408.80359445941298</c:v>
                </c:pt>
                <c:pt idx="7366">
                  <c:v>408.85910071799498</c:v>
                </c:pt>
                <c:pt idx="7367">
                  <c:v>408.914606976578</c:v>
                </c:pt>
                <c:pt idx="7368">
                  <c:v>408.97011323516</c:v>
                </c:pt>
                <c:pt idx="7369">
                  <c:v>409.025619493742</c:v>
                </c:pt>
                <c:pt idx="7370">
                  <c:v>409.08112575232502</c:v>
                </c:pt>
                <c:pt idx="7371">
                  <c:v>409.13663201090702</c:v>
                </c:pt>
                <c:pt idx="7372">
                  <c:v>409.19213826948999</c:v>
                </c:pt>
                <c:pt idx="7373">
                  <c:v>409.24764452807199</c:v>
                </c:pt>
                <c:pt idx="7374">
                  <c:v>409.30315078665399</c:v>
                </c:pt>
                <c:pt idx="7375">
                  <c:v>409.35865704523701</c:v>
                </c:pt>
                <c:pt idx="7376">
                  <c:v>409.41416330381901</c:v>
                </c:pt>
                <c:pt idx="7377">
                  <c:v>409.46966956240198</c:v>
                </c:pt>
                <c:pt idx="7378">
                  <c:v>409.52517582098397</c:v>
                </c:pt>
                <c:pt idx="7379">
                  <c:v>409.58068207956597</c:v>
                </c:pt>
                <c:pt idx="7380">
                  <c:v>409.636188338149</c:v>
                </c:pt>
                <c:pt idx="7381">
                  <c:v>409.691694596731</c:v>
                </c:pt>
                <c:pt idx="7382">
                  <c:v>409.74720085531402</c:v>
                </c:pt>
                <c:pt idx="7383">
                  <c:v>409.80270711389602</c:v>
                </c:pt>
                <c:pt idx="7384">
                  <c:v>409.85821337247802</c:v>
                </c:pt>
                <c:pt idx="7385">
                  <c:v>409.91371963106099</c:v>
                </c:pt>
                <c:pt idx="7386">
                  <c:v>409.96922588964298</c:v>
                </c:pt>
                <c:pt idx="7387">
                  <c:v>410.02473214822601</c:v>
                </c:pt>
                <c:pt idx="7388">
                  <c:v>410.08023840680801</c:v>
                </c:pt>
                <c:pt idx="7389">
                  <c:v>410.13574466539097</c:v>
                </c:pt>
                <c:pt idx="7390">
                  <c:v>410.19125092397297</c:v>
                </c:pt>
                <c:pt idx="7391">
                  <c:v>410.24675718255497</c:v>
                </c:pt>
                <c:pt idx="7392">
                  <c:v>410.302263441138</c:v>
                </c:pt>
                <c:pt idx="7393">
                  <c:v>410.35776969972</c:v>
                </c:pt>
                <c:pt idx="7394">
                  <c:v>410.41327595830302</c:v>
                </c:pt>
                <c:pt idx="7395">
                  <c:v>410.46878221688502</c:v>
                </c:pt>
                <c:pt idx="7396">
                  <c:v>410.52428847546702</c:v>
                </c:pt>
                <c:pt idx="7397">
                  <c:v>410.57979473404998</c:v>
                </c:pt>
                <c:pt idx="7398">
                  <c:v>410.63530099263198</c:v>
                </c:pt>
                <c:pt idx="7399">
                  <c:v>410.69080725121501</c:v>
                </c:pt>
                <c:pt idx="7400">
                  <c:v>410.74631350979701</c:v>
                </c:pt>
                <c:pt idx="7401">
                  <c:v>410.801819768379</c:v>
                </c:pt>
                <c:pt idx="7402">
                  <c:v>410.85732602696203</c:v>
                </c:pt>
                <c:pt idx="7403">
                  <c:v>410.91283228554403</c:v>
                </c:pt>
                <c:pt idx="7404">
                  <c:v>410.96833854412699</c:v>
                </c:pt>
                <c:pt idx="7405">
                  <c:v>411.02384480270899</c:v>
                </c:pt>
                <c:pt idx="7406">
                  <c:v>411.07935106129099</c:v>
                </c:pt>
                <c:pt idx="7407">
                  <c:v>411.13485731987402</c:v>
                </c:pt>
                <c:pt idx="7408">
                  <c:v>411.19036357845602</c:v>
                </c:pt>
                <c:pt idx="7409">
                  <c:v>411.24586983703898</c:v>
                </c:pt>
                <c:pt idx="7410">
                  <c:v>411.30137609562098</c:v>
                </c:pt>
                <c:pt idx="7411">
                  <c:v>411.35688235420298</c:v>
                </c:pt>
                <c:pt idx="7412">
                  <c:v>411.412388612786</c:v>
                </c:pt>
                <c:pt idx="7413">
                  <c:v>411.467894871368</c:v>
                </c:pt>
                <c:pt idx="7414">
                  <c:v>411.52340112995103</c:v>
                </c:pt>
                <c:pt idx="7415">
                  <c:v>411.57890738853303</c:v>
                </c:pt>
                <c:pt idx="7416">
                  <c:v>411.63441364711503</c:v>
                </c:pt>
                <c:pt idx="7417">
                  <c:v>411.68991990569799</c:v>
                </c:pt>
                <c:pt idx="7418">
                  <c:v>411.74542616427999</c:v>
                </c:pt>
                <c:pt idx="7419">
                  <c:v>411.80093242286301</c:v>
                </c:pt>
                <c:pt idx="7420">
                  <c:v>411.85643868144501</c:v>
                </c:pt>
                <c:pt idx="7421">
                  <c:v>411.91194494002701</c:v>
                </c:pt>
                <c:pt idx="7422">
                  <c:v>411.96745119860998</c:v>
                </c:pt>
                <c:pt idx="7423">
                  <c:v>412.02295745719198</c:v>
                </c:pt>
                <c:pt idx="7424">
                  <c:v>412.078463715775</c:v>
                </c:pt>
                <c:pt idx="7425">
                  <c:v>412.133969974357</c:v>
                </c:pt>
                <c:pt idx="7426">
                  <c:v>412.18947623294002</c:v>
                </c:pt>
                <c:pt idx="7427">
                  <c:v>412.24498249152202</c:v>
                </c:pt>
                <c:pt idx="7428">
                  <c:v>412.30048875010402</c:v>
                </c:pt>
                <c:pt idx="7429">
                  <c:v>412.35599500868699</c:v>
                </c:pt>
                <c:pt idx="7430">
                  <c:v>412.41150126726899</c:v>
                </c:pt>
                <c:pt idx="7431">
                  <c:v>412.46700752585201</c:v>
                </c:pt>
                <c:pt idx="7432">
                  <c:v>412.52251378443401</c:v>
                </c:pt>
                <c:pt idx="7433">
                  <c:v>412.57802004301601</c:v>
                </c:pt>
                <c:pt idx="7434">
                  <c:v>412.63352630159898</c:v>
                </c:pt>
                <c:pt idx="7435">
                  <c:v>412.68903256018098</c:v>
                </c:pt>
                <c:pt idx="7436">
                  <c:v>412.744538818764</c:v>
                </c:pt>
                <c:pt idx="7437">
                  <c:v>412.800045077346</c:v>
                </c:pt>
                <c:pt idx="7438">
                  <c:v>412.855551335928</c:v>
                </c:pt>
                <c:pt idx="7439">
                  <c:v>412.91105759451102</c:v>
                </c:pt>
                <c:pt idx="7440">
                  <c:v>412.96656385309302</c:v>
                </c:pt>
                <c:pt idx="7441">
                  <c:v>413.02207011167599</c:v>
                </c:pt>
                <c:pt idx="7442">
                  <c:v>413.07757637025799</c:v>
                </c:pt>
                <c:pt idx="7443">
                  <c:v>413.13308262883999</c:v>
                </c:pt>
                <c:pt idx="7444">
                  <c:v>413.18858888742301</c:v>
                </c:pt>
                <c:pt idx="7445">
                  <c:v>413.24409514600501</c:v>
                </c:pt>
                <c:pt idx="7446">
                  <c:v>413.29960140458797</c:v>
                </c:pt>
                <c:pt idx="7447">
                  <c:v>413.35510766316997</c:v>
                </c:pt>
                <c:pt idx="7448">
                  <c:v>413.41061392175197</c:v>
                </c:pt>
                <c:pt idx="7449">
                  <c:v>413.466120180335</c:v>
                </c:pt>
                <c:pt idx="7450">
                  <c:v>413.521626438917</c:v>
                </c:pt>
                <c:pt idx="7451">
                  <c:v>413.57713269750002</c:v>
                </c:pt>
                <c:pt idx="7452">
                  <c:v>413.63263895608202</c:v>
                </c:pt>
                <c:pt idx="7453">
                  <c:v>413.68814521466402</c:v>
                </c:pt>
                <c:pt idx="7454">
                  <c:v>413.74365147324698</c:v>
                </c:pt>
                <c:pt idx="7455">
                  <c:v>413.79915773182898</c:v>
                </c:pt>
                <c:pt idx="7456">
                  <c:v>413.85466399041201</c:v>
                </c:pt>
                <c:pt idx="7457">
                  <c:v>413.91017024899401</c:v>
                </c:pt>
                <c:pt idx="7458">
                  <c:v>413.96567650757601</c:v>
                </c:pt>
                <c:pt idx="7459">
                  <c:v>414.02118276615897</c:v>
                </c:pt>
                <c:pt idx="7460">
                  <c:v>414.07668902474097</c:v>
                </c:pt>
                <c:pt idx="7461">
                  <c:v>414.13219528332399</c:v>
                </c:pt>
                <c:pt idx="7462">
                  <c:v>414.18770154190599</c:v>
                </c:pt>
                <c:pt idx="7463">
                  <c:v>414.24320780048902</c:v>
                </c:pt>
                <c:pt idx="7464">
                  <c:v>414.29871405907102</c:v>
                </c:pt>
                <c:pt idx="7465">
                  <c:v>414.35422031765302</c:v>
                </c:pt>
                <c:pt idx="7466">
                  <c:v>414.40972657623598</c:v>
                </c:pt>
                <c:pt idx="7467">
                  <c:v>414.46523283481798</c:v>
                </c:pt>
                <c:pt idx="7468">
                  <c:v>414.52073909339998</c:v>
                </c:pt>
                <c:pt idx="7469">
                  <c:v>414.576245351983</c:v>
                </c:pt>
                <c:pt idx="7470">
                  <c:v>414.631751610565</c:v>
                </c:pt>
                <c:pt idx="7471">
                  <c:v>414.68725786914803</c:v>
                </c:pt>
                <c:pt idx="7472">
                  <c:v>414.74276412773003</c:v>
                </c:pt>
                <c:pt idx="7473">
                  <c:v>414.79827038631299</c:v>
                </c:pt>
                <c:pt idx="7474">
                  <c:v>414.85377664489499</c:v>
                </c:pt>
                <c:pt idx="7475">
                  <c:v>414.90928290347699</c:v>
                </c:pt>
                <c:pt idx="7476">
                  <c:v>414.96478916206001</c:v>
                </c:pt>
                <c:pt idx="7477">
                  <c:v>415.02029542064201</c:v>
                </c:pt>
                <c:pt idx="7478">
                  <c:v>415.07580167922498</c:v>
                </c:pt>
                <c:pt idx="7479">
                  <c:v>415.13130793780698</c:v>
                </c:pt>
                <c:pt idx="7480">
                  <c:v>415.18681419638898</c:v>
                </c:pt>
                <c:pt idx="7481">
                  <c:v>415.242320454972</c:v>
                </c:pt>
                <c:pt idx="7482">
                  <c:v>415.297826713554</c:v>
                </c:pt>
                <c:pt idx="7483">
                  <c:v>415.35333297213703</c:v>
                </c:pt>
                <c:pt idx="7484">
                  <c:v>415.40883923071902</c:v>
                </c:pt>
                <c:pt idx="7485">
                  <c:v>415.46434548930102</c:v>
                </c:pt>
                <c:pt idx="7486">
                  <c:v>415.51985174788399</c:v>
                </c:pt>
                <c:pt idx="7487">
                  <c:v>415.57535800646599</c:v>
                </c:pt>
                <c:pt idx="7488">
                  <c:v>415.63086426504901</c:v>
                </c:pt>
                <c:pt idx="7489">
                  <c:v>415.68637052363101</c:v>
                </c:pt>
                <c:pt idx="7490">
                  <c:v>415.74187678221301</c:v>
                </c:pt>
                <c:pt idx="7491">
                  <c:v>415.79738304079598</c:v>
                </c:pt>
                <c:pt idx="7492">
                  <c:v>415.85288929937798</c:v>
                </c:pt>
                <c:pt idx="7493">
                  <c:v>415.908395557961</c:v>
                </c:pt>
                <c:pt idx="7494">
                  <c:v>415.963901816543</c:v>
                </c:pt>
                <c:pt idx="7495">
                  <c:v>416.019408075125</c:v>
                </c:pt>
                <c:pt idx="7496">
                  <c:v>416.07491433370802</c:v>
                </c:pt>
                <c:pt idx="7497">
                  <c:v>416.13042059229002</c:v>
                </c:pt>
                <c:pt idx="7498">
                  <c:v>416.18592685087299</c:v>
                </c:pt>
                <c:pt idx="7499">
                  <c:v>416.24143310945499</c:v>
                </c:pt>
                <c:pt idx="7500">
                  <c:v>416.29693936803699</c:v>
                </c:pt>
                <c:pt idx="7501">
                  <c:v>416.35244562662001</c:v>
                </c:pt>
                <c:pt idx="7502">
                  <c:v>416.40795188520201</c:v>
                </c:pt>
                <c:pt idx="7503">
                  <c:v>416.46345814378498</c:v>
                </c:pt>
                <c:pt idx="7504">
                  <c:v>416.51896440236698</c:v>
                </c:pt>
                <c:pt idx="7505">
                  <c:v>416.57447066094898</c:v>
                </c:pt>
                <c:pt idx="7506">
                  <c:v>416.629976919532</c:v>
                </c:pt>
                <c:pt idx="7507">
                  <c:v>416.685483178114</c:v>
                </c:pt>
                <c:pt idx="7508">
                  <c:v>416.74098943669702</c:v>
                </c:pt>
                <c:pt idx="7509">
                  <c:v>416.79649569527902</c:v>
                </c:pt>
                <c:pt idx="7510">
                  <c:v>416.85200195386199</c:v>
                </c:pt>
                <c:pt idx="7511">
                  <c:v>416.90750821244399</c:v>
                </c:pt>
                <c:pt idx="7512">
                  <c:v>416.96301447102599</c:v>
                </c:pt>
                <c:pt idx="7513">
                  <c:v>417.01852072960901</c:v>
                </c:pt>
                <c:pt idx="7514">
                  <c:v>417.07402698819101</c:v>
                </c:pt>
                <c:pt idx="7515">
                  <c:v>417.12953324677397</c:v>
                </c:pt>
                <c:pt idx="7516">
                  <c:v>417.18503950535597</c:v>
                </c:pt>
                <c:pt idx="7517">
                  <c:v>417.24054576393797</c:v>
                </c:pt>
                <c:pt idx="7518">
                  <c:v>417.296052022521</c:v>
                </c:pt>
                <c:pt idx="7519">
                  <c:v>417.351558281103</c:v>
                </c:pt>
                <c:pt idx="7520">
                  <c:v>417.40706453968602</c:v>
                </c:pt>
                <c:pt idx="7521">
                  <c:v>417.46257079826802</c:v>
                </c:pt>
                <c:pt idx="7522">
                  <c:v>417.51807705685002</c:v>
                </c:pt>
                <c:pt idx="7523">
                  <c:v>417.57358331543298</c:v>
                </c:pt>
                <c:pt idx="7524">
                  <c:v>417.62908957401498</c:v>
                </c:pt>
                <c:pt idx="7525">
                  <c:v>417.68459583259801</c:v>
                </c:pt>
                <c:pt idx="7526">
                  <c:v>417.74010209118001</c:v>
                </c:pt>
                <c:pt idx="7527">
                  <c:v>417.79560834976201</c:v>
                </c:pt>
                <c:pt idx="7528">
                  <c:v>417.85111460834497</c:v>
                </c:pt>
                <c:pt idx="7529">
                  <c:v>417.90662086692703</c:v>
                </c:pt>
                <c:pt idx="7530">
                  <c:v>417.96212712550999</c:v>
                </c:pt>
                <c:pt idx="7531">
                  <c:v>418.01763338409199</c:v>
                </c:pt>
                <c:pt idx="7532">
                  <c:v>418.07313964267399</c:v>
                </c:pt>
                <c:pt idx="7533">
                  <c:v>418.12864590125702</c:v>
                </c:pt>
                <c:pt idx="7534">
                  <c:v>418.18415215983902</c:v>
                </c:pt>
                <c:pt idx="7535">
                  <c:v>418.23965841842198</c:v>
                </c:pt>
                <c:pt idx="7536">
                  <c:v>418.29516467700398</c:v>
                </c:pt>
                <c:pt idx="7537">
                  <c:v>418.35067093558598</c:v>
                </c:pt>
                <c:pt idx="7538">
                  <c:v>418.406177194169</c:v>
                </c:pt>
                <c:pt idx="7539">
                  <c:v>418.461683452751</c:v>
                </c:pt>
                <c:pt idx="7540">
                  <c:v>418.51718971133403</c:v>
                </c:pt>
                <c:pt idx="7541">
                  <c:v>418.57269596991603</c:v>
                </c:pt>
                <c:pt idx="7542">
                  <c:v>418.62820222849803</c:v>
                </c:pt>
                <c:pt idx="7543">
                  <c:v>418.68370848708099</c:v>
                </c:pt>
                <c:pt idx="7544">
                  <c:v>418.73921474566299</c:v>
                </c:pt>
                <c:pt idx="7545">
                  <c:v>418.79472100424601</c:v>
                </c:pt>
                <c:pt idx="7546">
                  <c:v>418.85022726282801</c:v>
                </c:pt>
                <c:pt idx="7547">
                  <c:v>418.90573352141098</c:v>
                </c:pt>
                <c:pt idx="7548">
                  <c:v>418.96123977999298</c:v>
                </c:pt>
                <c:pt idx="7549">
                  <c:v>419.01674603857498</c:v>
                </c:pt>
                <c:pt idx="7550">
                  <c:v>419.072252297158</c:v>
                </c:pt>
                <c:pt idx="7551">
                  <c:v>419.12775855574</c:v>
                </c:pt>
                <c:pt idx="7552">
                  <c:v>419.18326481432302</c:v>
                </c:pt>
                <c:pt idx="7553">
                  <c:v>419.23877107290502</c:v>
                </c:pt>
                <c:pt idx="7554">
                  <c:v>419.29427733148702</c:v>
                </c:pt>
                <c:pt idx="7555">
                  <c:v>419.34978359006999</c:v>
                </c:pt>
                <c:pt idx="7556">
                  <c:v>419.40528984865199</c:v>
                </c:pt>
                <c:pt idx="7557">
                  <c:v>419.46079610723501</c:v>
                </c:pt>
                <c:pt idx="7558">
                  <c:v>419.51630236581701</c:v>
                </c:pt>
                <c:pt idx="7559">
                  <c:v>419.57180862439901</c:v>
                </c:pt>
                <c:pt idx="7560">
                  <c:v>419.62731488298198</c:v>
                </c:pt>
                <c:pt idx="7561">
                  <c:v>419.68282114156398</c:v>
                </c:pt>
                <c:pt idx="7562">
                  <c:v>419.738327400147</c:v>
                </c:pt>
                <c:pt idx="7563">
                  <c:v>419.793833658729</c:v>
                </c:pt>
                <c:pt idx="7564">
                  <c:v>419.849339917311</c:v>
                </c:pt>
                <c:pt idx="7565">
                  <c:v>419.90484617589402</c:v>
                </c:pt>
                <c:pt idx="7566">
                  <c:v>419.96035243447602</c:v>
                </c:pt>
                <c:pt idx="7567">
                  <c:v>420.01585869305899</c:v>
                </c:pt>
                <c:pt idx="7568">
                  <c:v>420.07136495164099</c:v>
                </c:pt>
                <c:pt idx="7569">
                  <c:v>420.12687121022299</c:v>
                </c:pt>
                <c:pt idx="7570">
                  <c:v>420.18237746880601</c:v>
                </c:pt>
                <c:pt idx="7571">
                  <c:v>420.23788372738801</c:v>
                </c:pt>
                <c:pt idx="7572">
                  <c:v>420.29338998597098</c:v>
                </c:pt>
                <c:pt idx="7573">
                  <c:v>420.34889624455298</c:v>
                </c:pt>
                <c:pt idx="7574">
                  <c:v>420.40440250313497</c:v>
                </c:pt>
                <c:pt idx="7575">
                  <c:v>420.459908761718</c:v>
                </c:pt>
                <c:pt idx="7576">
                  <c:v>420.5154150203</c:v>
                </c:pt>
                <c:pt idx="7577">
                  <c:v>420.57092127888302</c:v>
                </c:pt>
                <c:pt idx="7578">
                  <c:v>420.62642753746502</c:v>
                </c:pt>
                <c:pt idx="7579">
                  <c:v>420.68193379604702</c:v>
                </c:pt>
                <c:pt idx="7580">
                  <c:v>420.73744005462999</c:v>
                </c:pt>
                <c:pt idx="7581">
                  <c:v>420.79294631321198</c:v>
                </c:pt>
                <c:pt idx="7582">
                  <c:v>420.84845257179501</c:v>
                </c:pt>
                <c:pt idx="7583">
                  <c:v>420.90395883037701</c:v>
                </c:pt>
                <c:pt idx="7584">
                  <c:v>420.95946508895901</c:v>
                </c:pt>
                <c:pt idx="7585">
                  <c:v>421.01497134754197</c:v>
                </c:pt>
                <c:pt idx="7586">
                  <c:v>421.07047760612397</c:v>
                </c:pt>
                <c:pt idx="7587">
                  <c:v>421.125983864707</c:v>
                </c:pt>
                <c:pt idx="7588">
                  <c:v>421.181490123289</c:v>
                </c:pt>
                <c:pt idx="7589">
                  <c:v>421.23699638187202</c:v>
                </c:pt>
                <c:pt idx="7590">
                  <c:v>421.29250264045402</c:v>
                </c:pt>
                <c:pt idx="7591">
                  <c:v>421.34800889903602</c:v>
                </c:pt>
                <c:pt idx="7592">
                  <c:v>421.40351515761898</c:v>
                </c:pt>
                <c:pt idx="7593">
                  <c:v>421.45902141620098</c:v>
                </c:pt>
                <c:pt idx="7594">
                  <c:v>421.51452767478401</c:v>
                </c:pt>
                <c:pt idx="7595">
                  <c:v>421.57003393336601</c:v>
                </c:pt>
                <c:pt idx="7596">
                  <c:v>421.62554019194801</c:v>
                </c:pt>
                <c:pt idx="7597">
                  <c:v>421.68104645053103</c:v>
                </c:pt>
                <c:pt idx="7598">
                  <c:v>421.73655270911303</c:v>
                </c:pt>
                <c:pt idx="7599">
                  <c:v>421.79205896769599</c:v>
                </c:pt>
                <c:pt idx="7600">
                  <c:v>421.84756522627799</c:v>
                </c:pt>
                <c:pt idx="7601">
                  <c:v>421.90307148485999</c:v>
                </c:pt>
                <c:pt idx="7602">
                  <c:v>421.95857774344302</c:v>
                </c:pt>
                <c:pt idx="7603">
                  <c:v>422.01408400202502</c:v>
                </c:pt>
                <c:pt idx="7604">
                  <c:v>422.06959026060798</c:v>
                </c:pt>
                <c:pt idx="7605">
                  <c:v>422.12509651918998</c:v>
                </c:pt>
                <c:pt idx="7606">
                  <c:v>422.18060277777198</c:v>
                </c:pt>
                <c:pt idx="7607">
                  <c:v>422.236109036355</c:v>
                </c:pt>
                <c:pt idx="7608">
                  <c:v>422.291615294937</c:v>
                </c:pt>
                <c:pt idx="7609">
                  <c:v>422.34712155352003</c:v>
                </c:pt>
                <c:pt idx="7610">
                  <c:v>422.40262781210203</c:v>
                </c:pt>
                <c:pt idx="7611">
                  <c:v>422.45813407068403</c:v>
                </c:pt>
                <c:pt idx="7612">
                  <c:v>422.51364032926699</c:v>
                </c:pt>
                <c:pt idx="7613">
                  <c:v>422.56914658784899</c:v>
                </c:pt>
                <c:pt idx="7614">
                  <c:v>422.62465284643201</c:v>
                </c:pt>
                <c:pt idx="7615">
                  <c:v>422.68015910501401</c:v>
                </c:pt>
                <c:pt idx="7616">
                  <c:v>422.73566536359601</c:v>
                </c:pt>
                <c:pt idx="7617">
                  <c:v>422.79117162217898</c:v>
                </c:pt>
                <c:pt idx="7618">
                  <c:v>422.84667788076098</c:v>
                </c:pt>
                <c:pt idx="7619">
                  <c:v>422.902184139344</c:v>
                </c:pt>
                <c:pt idx="7620">
                  <c:v>422.957690397926</c:v>
                </c:pt>
                <c:pt idx="7621">
                  <c:v>423.013196656508</c:v>
                </c:pt>
                <c:pt idx="7622">
                  <c:v>423.06870291509102</c:v>
                </c:pt>
                <c:pt idx="7623">
                  <c:v>423.12420917367302</c:v>
                </c:pt>
                <c:pt idx="7624">
                  <c:v>423.17971543225599</c:v>
                </c:pt>
                <c:pt idx="7625">
                  <c:v>423.23522169083799</c:v>
                </c:pt>
                <c:pt idx="7626">
                  <c:v>423.29072794942101</c:v>
                </c:pt>
                <c:pt idx="7627">
                  <c:v>423.34623420800301</c:v>
                </c:pt>
                <c:pt idx="7628">
                  <c:v>423.40174046658501</c:v>
                </c:pt>
                <c:pt idx="7629">
                  <c:v>423.45724672516798</c:v>
                </c:pt>
                <c:pt idx="7630">
                  <c:v>423.51275298374998</c:v>
                </c:pt>
                <c:pt idx="7631">
                  <c:v>423.568259242333</c:v>
                </c:pt>
                <c:pt idx="7632">
                  <c:v>423.623765500915</c:v>
                </c:pt>
                <c:pt idx="7633">
                  <c:v>423.679271759497</c:v>
                </c:pt>
                <c:pt idx="7634">
                  <c:v>423.73477801808002</c:v>
                </c:pt>
                <c:pt idx="7635">
                  <c:v>423.79028427666202</c:v>
                </c:pt>
                <c:pt idx="7636">
                  <c:v>423.84579053524499</c:v>
                </c:pt>
                <c:pt idx="7637">
                  <c:v>423.90129679382699</c:v>
                </c:pt>
                <c:pt idx="7638">
                  <c:v>423.95680305240899</c:v>
                </c:pt>
                <c:pt idx="7639">
                  <c:v>424.01230931099201</c:v>
                </c:pt>
                <c:pt idx="7640">
                  <c:v>424.06781556957401</c:v>
                </c:pt>
                <c:pt idx="7641">
                  <c:v>424.12332182815697</c:v>
                </c:pt>
                <c:pt idx="7642">
                  <c:v>424.17882808673897</c:v>
                </c:pt>
                <c:pt idx="7643">
                  <c:v>424.23433434532097</c:v>
                </c:pt>
                <c:pt idx="7644">
                  <c:v>424.289840603904</c:v>
                </c:pt>
                <c:pt idx="7645">
                  <c:v>424.345346862486</c:v>
                </c:pt>
                <c:pt idx="7646">
                  <c:v>424.40085312106902</c:v>
                </c:pt>
                <c:pt idx="7647">
                  <c:v>424.45635937965102</c:v>
                </c:pt>
                <c:pt idx="7648">
                  <c:v>424.51186563823302</c:v>
                </c:pt>
                <c:pt idx="7649">
                  <c:v>424.56737189681598</c:v>
                </c:pt>
                <c:pt idx="7650">
                  <c:v>424.62287815539798</c:v>
                </c:pt>
                <c:pt idx="7651">
                  <c:v>424.67838441398101</c:v>
                </c:pt>
                <c:pt idx="7652">
                  <c:v>424.73389067256301</c:v>
                </c:pt>
                <c:pt idx="7653">
                  <c:v>424.78939693114501</c:v>
                </c:pt>
                <c:pt idx="7654">
                  <c:v>424.84490318972797</c:v>
                </c:pt>
                <c:pt idx="7655">
                  <c:v>424.90040944830997</c:v>
                </c:pt>
                <c:pt idx="7656">
                  <c:v>424.95591570689299</c:v>
                </c:pt>
                <c:pt idx="7657">
                  <c:v>425.01142196547499</c:v>
                </c:pt>
                <c:pt idx="7658">
                  <c:v>425.06692822405699</c:v>
                </c:pt>
                <c:pt idx="7659">
                  <c:v>425.12243448264002</c:v>
                </c:pt>
                <c:pt idx="7660">
                  <c:v>425.17794074122202</c:v>
                </c:pt>
                <c:pt idx="7661">
                  <c:v>425.23344699980498</c:v>
                </c:pt>
                <c:pt idx="7662">
                  <c:v>425.28895325838698</c:v>
                </c:pt>
                <c:pt idx="7663">
                  <c:v>425.34445951696898</c:v>
                </c:pt>
                <c:pt idx="7664">
                  <c:v>425.399965775552</c:v>
                </c:pt>
                <c:pt idx="7665">
                  <c:v>425.455472034134</c:v>
                </c:pt>
                <c:pt idx="7666">
                  <c:v>425.51097829271703</c:v>
                </c:pt>
                <c:pt idx="7667">
                  <c:v>425.56648455129903</c:v>
                </c:pt>
                <c:pt idx="7668">
                  <c:v>425.62199080988103</c:v>
                </c:pt>
                <c:pt idx="7669">
                  <c:v>425.67749706846399</c:v>
                </c:pt>
                <c:pt idx="7670">
                  <c:v>425.73300332704599</c:v>
                </c:pt>
                <c:pt idx="7671">
                  <c:v>425.78850958562901</c:v>
                </c:pt>
                <c:pt idx="7672">
                  <c:v>425.84401584421101</c:v>
                </c:pt>
                <c:pt idx="7673">
                  <c:v>425.89952210279398</c:v>
                </c:pt>
                <c:pt idx="7674">
                  <c:v>425.95502836137598</c:v>
                </c:pt>
                <c:pt idx="7675">
                  <c:v>426.01053461995798</c:v>
                </c:pt>
                <c:pt idx="7676">
                  <c:v>426.066040878541</c:v>
                </c:pt>
                <c:pt idx="7677">
                  <c:v>426.121547137123</c:v>
                </c:pt>
                <c:pt idx="7678">
                  <c:v>426.17705339570603</c:v>
                </c:pt>
                <c:pt idx="7679">
                  <c:v>426.23255965428802</c:v>
                </c:pt>
                <c:pt idx="7680">
                  <c:v>426.28806591287002</c:v>
                </c:pt>
                <c:pt idx="7681">
                  <c:v>426.34357217145299</c:v>
                </c:pt>
                <c:pt idx="7682">
                  <c:v>426.39907843003499</c:v>
                </c:pt>
                <c:pt idx="7683">
                  <c:v>426.45458468861801</c:v>
                </c:pt>
                <c:pt idx="7684">
                  <c:v>426.51009094720001</c:v>
                </c:pt>
                <c:pt idx="7685">
                  <c:v>426.56559720578201</c:v>
                </c:pt>
                <c:pt idx="7686">
                  <c:v>426.62110346436498</c:v>
                </c:pt>
                <c:pt idx="7687">
                  <c:v>426.67660972294698</c:v>
                </c:pt>
                <c:pt idx="7688">
                  <c:v>426.73211598153</c:v>
                </c:pt>
                <c:pt idx="7689">
                  <c:v>426.787622240112</c:v>
                </c:pt>
                <c:pt idx="7690">
                  <c:v>426.843128498694</c:v>
                </c:pt>
                <c:pt idx="7691">
                  <c:v>426.89863475727702</c:v>
                </c:pt>
                <c:pt idx="7692">
                  <c:v>426.95414101585902</c:v>
                </c:pt>
                <c:pt idx="7693">
                  <c:v>427.00964727444199</c:v>
                </c:pt>
                <c:pt idx="7694">
                  <c:v>427.06515353302399</c:v>
                </c:pt>
                <c:pt idx="7695">
                  <c:v>427.12065979160599</c:v>
                </c:pt>
                <c:pt idx="7696">
                  <c:v>427.17616605018901</c:v>
                </c:pt>
                <c:pt idx="7697">
                  <c:v>427.23167230877101</c:v>
                </c:pt>
                <c:pt idx="7698">
                  <c:v>427.28717856735398</c:v>
                </c:pt>
                <c:pt idx="7699">
                  <c:v>427.34268482593598</c:v>
                </c:pt>
                <c:pt idx="7700">
                  <c:v>427.39819108451798</c:v>
                </c:pt>
                <c:pt idx="7701">
                  <c:v>427.453697343101</c:v>
                </c:pt>
                <c:pt idx="7702">
                  <c:v>427.509203601683</c:v>
                </c:pt>
                <c:pt idx="7703">
                  <c:v>427.56470986026602</c:v>
                </c:pt>
                <c:pt idx="7704">
                  <c:v>427.62021611884802</c:v>
                </c:pt>
                <c:pt idx="7705">
                  <c:v>427.67572237743002</c:v>
                </c:pt>
                <c:pt idx="7706">
                  <c:v>427.73122863601299</c:v>
                </c:pt>
                <c:pt idx="7707">
                  <c:v>427.78673489459499</c:v>
                </c:pt>
                <c:pt idx="7708">
                  <c:v>427.84224115317801</c:v>
                </c:pt>
                <c:pt idx="7709">
                  <c:v>427.89774741176001</c:v>
                </c:pt>
                <c:pt idx="7710">
                  <c:v>427.95325367034297</c:v>
                </c:pt>
                <c:pt idx="7711">
                  <c:v>428.00875992892497</c:v>
                </c:pt>
                <c:pt idx="7712">
                  <c:v>428.06426618750697</c:v>
                </c:pt>
                <c:pt idx="7713">
                  <c:v>428.11977244609</c:v>
                </c:pt>
                <c:pt idx="7714">
                  <c:v>428.175278704672</c:v>
                </c:pt>
                <c:pt idx="7715">
                  <c:v>428.23078496325502</c:v>
                </c:pt>
                <c:pt idx="7716">
                  <c:v>428.28629122183702</c:v>
                </c:pt>
                <c:pt idx="7717">
                  <c:v>428.34179748041902</c:v>
                </c:pt>
                <c:pt idx="7718">
                  <c:v>428.39730373900198</c:v>
                </c:pt>
                <c:pt idx="7719">
                  <c:v>428.45280999758398</c:v>
                </c:pt>
                <c:pt idx="7720">
                  <c:v>428.50831625616701</c:v>
                </c:pt>
                <c:pt idx="7721">
                  <c:v>428.56382251474901</c:v>
                </c:pt>
                <c:pt idx="7722">
                  <c:v>428.61932877333101</c:v>
                </c:pt>
                <c:pt idx="7723">
                  <c:v>428.67483503191397</c:v>
                </c:pt>
                <c:pt idx="7724">
                  <c:v>428.73034129049603</c:v>
                </c:pt>
                <c:pt idx="7725">
                  <c:v>428.78584754907899</c:v>
                </c:pt>
                <c:pt idx="7726">
                  <c:v>428.84135380766099</c:v>
                </c:pt>
                <c:pt idx="7727">
                  <c:v>428.89686006624299</c:v>
                </c:pt>
                <c:pt idx="7728">
                  <c:v>428.95236632482602</c:v>
                </c:pt>
                <c:pt idx="7729">
                  <c:v>429.00787258340802</c:v>
                </c:pt>
                <c:pt idx="7730">
                  <c:v>429.06337884199098</c:v>
                </c:pt>
                <c:pt idx="7731">
                  <c:v>429.11888510057298</c:v>
                </c:pt>
                <c:pt idx="7732">
                  <c:v>429.17439135915498</c:v>
                </c:pt>
                <c:pt idx="7733">
                  <c:v>429.229897617738</c:v>
                </c:pt>
                <c:pt idx="7734">
                  <c:v>429.28540387632</c:v>
                </c:pt>
                <c:pt idx="7735">
                  <c:v>429.34091013490303</c:v>
                </c:pt>
                <c:pt idx="7736">
                  <c:v>429.39641639348503</c:v>
                </c:pt>
                <c:pt idx="7737">
                  <c:v>429.45192265206703</c:v>
                </c:pt>
                <c:pt idx="7738">
                  <c:v>429.50742891064999</c:v>
                </c:pt>
                <c:pt idx="7739">
                  <c:v>429.56293516923199</c:v>
                </c:pt>
                <c:pt idx="7740">
                  <c:v>429.61844142781501</c:v>
                </c:pt>
                <c:pt idx="7741">
                  <c:v>429.67394768639701</c:v>
                </c:pt>
                <c:pt idx="7742">
                  <c:v>429.72945394497901</c:v>
                </c:pt>
                <c:pt idx="7743">
                  <c:v>429.78496020356198</c:v>
                </c:pt>
                <c:pt idx="7744">
                  <c:v>429.84046646214398</c:v>
                </c:pt>
                <c:pt idx="7745">
                  <c:v>429.895972720727</c:v>
                </c:pt>
                <c:pt idx="7746">
                  <c:v>429.951478979309</c:v>
                </c:pt>
                <c:pt idx="7747">
                  <c:v>430.00698523789202</c:v>
                </c:pt>
                <c:pt idx="7748">
                  <c:v>430.06249149647402</c:v>
                </c:pt>
                <c:pt idx="7749">
                  <c:v>430.11799775505602</c:v>
                </c:pt>
                <c:pt idx="7750">
                  <c:v>430.17350401363899</c:v>
                </c:pt>
                <c:pt idx="7751">
                  <c:v>430.22901027222099</c:v>
                </c:pt>
                <c:pt idx="7752">
                  <c:v>430.28451653080401</c:v>
                </c:pt>
                <c:pt idx="7753">
                  <c:v>430.34002278938601</c:v>
                </c:pt>
                <c:pt idx="7754">
                  <c:v>430.39552904796801</c:v>
                </c:pt>
                <c:pt idx="7755">
                  <c:v>430.45103530655098</c:v>
                </c:pt>
                <c:pt idx="7756">
                  <c:v>430.50654156513298</c:v>
                </c:pt>
                <c:pt idx="7757">
                  <c:v>430.562047823716</c:v>
                </c:pt>
                <c:pt idx="7758">
                  <c:v>430.617554082298</c:v>
                </c:pt>
                <c:pt idx="7759">
                  <c:v>430.67306034088</c:v>
                </c:pt>
                <c:pt idx="7760">
                  <c:v>430.72856659946302</c:v>
                </c:pt>
                <c:pt idx="7761">
                  <c:v>430.78407285804502</c:v>
                </c:pt>
                <c:pt idx="7762">
                  <c:v>430.83957911662799</c:v>
                </c:pt>
                <c:pt idx="7763">
                  <c:v>430.89508537520999</c:v>
                </c:pt>
                <c:pt idx="7764">
                  <c:v>430.95059163379199</c:v>
                </c:pt>
                <c:pt idx="7765">
                  <c:v>431.00609789237501</c:v>
                </c:pt>
                <c:pt idx="7766">
                  <c:v>431.06160415095701</c:v>
                </c:pt>
                <c:pt idx="7767">
                  <c:v>431.11711040953998</c:v>
                </c:pt>
                <c:pt idx="7768">
                  <c:v>431.17261666812198</c:v>
                </c:pt>
                <c:pt idx="7769">
                  <c:v>431.22812292670397</c:v>
                </c:pt>
                <c:pt idx="7770">
                  <c:v>431.283629185287</c:v>
                </c:pt>
                <c:pt idx="7771">
                  <c:v>431.339135443869</c:v>
                </c:pt>
                <c:pt idx="7772">
                  <c:v>431.39464170245202</c:v>
                </c:pt>
                <c:pt idx="7773">
                  <c:v>431.45014796103402</c:v>
                </c:pt>
                <c:pt idx="7774">
                  <c:v>431.50565421961602</c:v>
                </c:pt>
                <c:pt idx="7775">
                  <c:v>431.56116047819899</c:v>
                </c:pt>
                <c:pt idx="7776">
                  <c:v>431.61666673678099</c:v>
                </c:pt>
                <c:pt idx="7777">
                  <c:v>431.67217299536401</c:v>
                </c:pt>
                <c:pt idx="7778">
                  <c:v>431.72767925394601</c:v>
                </c:pt>
                <c:pt idx="7779">
                  <c:v>431.78318551252801</c:v>
                </c:pt>
                <c:pt idx="7780">
                  <c:v>431.83869177111097</c:v>
                </c:pt>
                <c:pt idx="7781">
                  <c:v>431.89419802969297</c:v>
                </c:pt>
                <c:pt idx="7782">
                  <c:v>431.949704288276</c:v>
                </c:pt>
                <c:pt idx="7783">
                  <c:v>432.005210546858</c:v>
                </c:pt>
                <c:pt idx="7784">
                  <c:v>432.06071680544102</c:v>
                </c:pt>
                <c:pt idx="7785">
                  <c:v>432.11622306402302</c:v>
                </c:pt>
                <c:pt idx="7786">
                  <c:v>432.17172932260502</c:v>
                </c:pt>
                <c:pt idx="7787">
                  <c:v>432.22723558118798</c:v>
                </c:pt>
                <c:pt idx="7788">
                  <c:v>432.28274183976998</c:v>
                </c:pt>
                <c:pt idx="7789">
                  <c:v>432.33824809835198</c:v>
                </c:pt>
                <c:pt idx="7790">
                  <c:v>432.39375435693501</c:v>
                </c:pt>
                <c:pt idx="7791">
                  <c:v>432.44926061551701</c:v>
                </c:pt>
                <c:pt idx="7792">
                  <c:v>432.50476687410003</c:v>
                </c:pt>
                <c:pt idx="7793">
                  <c:v>432.56027313268203</c:v>
                </c:pt>
                <c:pt idx="7794">
                  <c:v>432.61577939126499</c:v>
                </c:pt>
                <c:pt idx="7795">
                  <c:v>432.67128564984699</c:v>
                </c:pt>
                <c:pt idx="7796">
                  <c:v>432.72679190842899</c:v>
                </c:pt>
                <c:pt idx="7797">
                  <c:v>432.78229816701202</c:v>
                </c:pt>
                <c:pt idx="7798">
                  <c:v>432.83780442559402</c:v>
                </c:pt>
                <c:pt idx="7799">
                  <c:v>432.89331068417698</c:v>
                </c:pt>
                <c:pt idx="7800">
                  <c:v>432.94881694275898</c:v>
                </c:pt>
                <c:pt idx="7801">
                  <c:v>433.00432320134098</c:v>
                </c:pt>
                <c:pt idx="7802">
                  <c:v>433.059829459924</c:v>
                </c:pt>
                <c:pt idx="7803">
                  <c:v>433.115335718506</c:v>
                </c:pt>
                <c:pt idx="7804">
                  <c:v>433.17084197708903</c:v>
                </c:pt>
                <c:pt idx="7805">
                  <c:v>433.22634823567103</c:v>
                </c:pt>
                <c:pt idx="7806">
                  <c:v>433.28185449425303</c:v>
                </c:pt>
                <c:pt idx="7807">
                  <c:v>433.33736075283599</c:v>
                </c:pt>
                <c:pt idx="7808">
                  <c:v>433.39286701141799</c:v>
                </c:pt>
                <c:pt idx="7809">
                  <c:v>433.44837327000101</c:v>
                </c:pt>
                <c:pt idx="7810">
                  <c:v>433.50387952858301</c:v>
                </c:pt>
                <c:pt idx="7811">
                  <c:v>433.55938578716501</c:v>
                </c:pt>
                <c:pt idx="7812">
                  <c:v>433.61489204574798</c:v>
                </c:pt>
                <c:pt idx="7813">
                  <c:v>433.67039830432998</c:v>
                </c:pt>
                <c:pt idx="7814">
                  <c:v>433.725904562913</c:v>
                </c:pt>
                <c:pt idx="7815">
                  <c:v>433.781410821495</c:v>
                </c:pt>
                <c:pt idx="7816">
                  <c:v>433.836917080077</c:v>
                </c:pt>
                <c:pt idx="7817">
                  <c:v>433.89242333866002</c:v>
                </c:pt>
                <c:pt idx="7818">
                  <c:v>433.94792959724202</c:v>
                </c:pt>
                <c:pt idx="7819">
                  <c:v>434.00343585582499</c:v>
                </c:pt>
                <c:pt idx="7820">
                  <c:v>434.05894211440699</c:v>
                </c:pt>
                <c:pt idx="7821">
                  <c:v>434.11444837298899</c:v>
                </c:pt>
                <c:pt idx="7822">
                  <c:v>434.16995463157201</c:v>
                </c:pt>
                <c:pt idx="7823">
                  <c:v>434.22546089015401</c:v>
                </c:pt>
                <c:pt idx="7824">
                  <c:v>434.28096714873698</c:v>
                </c:pt>
                <c:pt idx="7825">
                  <c:v>434.33647340731898</c:v>
                </c:pt>
                <c:pt idx="7826">
                  <c:v>434.39197966590098</c:v>
                </c:pt>
                <c:pt idx="7827">
                  <c:v>434.447485924484</c:v>
                </c:pt>
                <c:pt idx="7828">
                  <c:v>434.502992183066</c:v>
                </c:pt>
                <c:pt idx="7829">
                  <c:v>434.55849844164902</c:v>
                </c:pt>
                <c:pt idx="7830">
                  <c:v>434.61400470023102</c:v>
                </c:pt>
                <c:pt idx="7831">
                  <c:v>434.66951095881399</c:v>
                </c:pt>
                <c:pt idx="7832">
                  <c:v>434.72501721739599</c:v>
                </c:pt>
                <c:pt idx="7833">
                  <c:v>434.78052347597799</c:v>
                </c:pt>
                <c:pt idx="7834">
                  <c:v>434.83602973456101</c:v>
                </c:pt>
                <c:pt idx="7835">
                  <c:v>434.89153599314301</c:v>
                </c:pt>
                <c:pt idx="7836">
                  <c:v>434.94704225172597</c:v>
                </c:pt>
                <c:pt idx="7837">
                  <c:v>435.00254851030797</c:v>
                </c:pt>
                <c:pt idx="7838">
                  <c:v>435.05805476888997</c:v>
                </c:pt>
                <c:pt idx="7839">
                  <c:v>435.113561027473</c:v>
                </c:pt>
                <c:pt idx="7840">
                  <c:v>435.169067286055</c:v>
                </c:pt>
                <c:pt idx="7841">
                  <c:v>435.22457354463802</c:v>
                </c:pt>
                <c:pt idx="7842">
                  <c:v>435.28007980322002</c:v>
                </c:pt>
                <c:pt idx="7843">
                  <c:v>435.33558606180202</c:v>
                </c:pt>
                <c:pt idx="7844">
                  <c:v>435.39109232038498</c:v>
                </c:pt>
                <c:pt idx="7845">
                  <c:v>435.44659857896698</c:v>
                </c:pt>
                <c:pt idx="7846">
                  <c:v>435.50210483755001</c:v>
                </c:pt>
                <c:pt idx="7847">
                  <c:v>435.55761109613201</c:v>
                </c:pt>
                <c:pt idx="7848">
                  <c:v>435.61311735471401</c:v>
                </c:pt>
                <c:pt idx="7849">
                  <c:v>435.66862361329697</c:v>
                </c:pt>
                <c:pt idx="7850">
                  <c:v>435.72412987187897</c:v>
                </c:pt>
                <c:pt idx="7851">
                  <c:v>435.77963613046199</c:v>
                </c:pt>
                <c:pt idx="7852">
                  <c:v>435.83514238904399</c:v>
                </c:pt>
                <c:pt idx="7853">
                  <c:v>435.89064864762599</c:v>
                </c:pt>
                <c:pt idx="7854">
                  <c:v>435.94615490620902</c:v>
                </c:pt>
                <c:pt idx="7855">
                  <c:v>436.00166116479102</c:v>
                </c:pt>
                <c:pt idx="7856">
                  <c:v>436.05716742337398</c:v>
                </c:pt>
                <c:pt idx="7857">
                  <c:v>436.11267368195598</c:v>
                </c:pt>
                <c:pt idx="7858">
                  <c:v>436.16817994053798</c:v>
                </c:pt>
                <c:pt idx="7859">
                  <c:v>436.223686199121</c:v>
                </c:pt>
                <c:pt idx="7860">
                  <c:v>436.279192457703</c:v>
                </c:pt>
                <c:pt idx="7861">
                  <c:v>436.33469871628603</c:v>
                </c:pt>
                <c:pt idx="7862">
                  <c:v>436.39020497486803</c:v>
                </c:pt>
                <c:pt idx="7863">
                  <c:v>436.44571123345003</c:v>
                </c:pt>
                <c:pt idx="7864">
                  <c:v>436.50121749203299</c:v>
                </c:pt>
                <c:pt idx="7865">
                  <c:v>436.55672375061499</c:v>
                </c:pt>
                <c:pt idx="7866">
                  <c:v>436.61223000919802</c:v>
                </c:pt>
                <c:pt idx="7867">
                  <c:v>436.66773626778001</c:v>
                </c:pt>
                <c:pt idx="7868">
                  <c:v>436.72324252636298</c:v>
                </c:pt>
                <c:pt idx="7869">
                  <c:v>436.77874878494498</c:v>
                </c:pt>
                <c:pt idx="7870">
                  <c:v>436.83425504352698</c:v>
                </c:pt>
                <c:pt idx="7871">
                  <c:v>436.88976130211</c:v>
                </c:pt>
                <c:pt idx="7872">
                  <c:v>436.945267560692</c:v>
                </c:pt>
                <c:pt idx="7873">
                  <c:v>437.00077381927503</c:v>
                </c:pt>
                <c:pt idx="7874">
                  <c:v>437.05628007785702</c:v>
                </c:pt>
                <c:pt idx="7875">
                  <c:v>437.11178633643902</c:v>
                </c:pt>
                <c:pt idx="7876">
                  <c:v>437.16729259502199</c:v>
                </c:pt>
                <c:pt idx="7877">
                  <c:v>437.22279885360399</c:v>
                </c:pt>
                <c:pt idx="7878">
                  <c:v>437.27830511218701</c:v>
                </c:pt>
                <c:pt idx="7879">
                  <c:v>437.33381137076901</c:v>
                </c:pt>
                <c:pt idx="7880">
                  <c:v>437.38931762935101</c:v>
                </c:pt>
                <c:pt idx="7881">
                  <c:v>437.44482388793398</c:v>
                </c:pt>
                <c:pt idx="7882">
                  <c:v>437.50033014651598</c:v>
                </c:pt>
                <c:pt idx="7883">
                  <c:v>437.555836405099</c:v>
                </c:pt>
                <c:pt idx="7884">
                  <c:v>437.611342663681</c:v>
                </c:pt>
                <c:pt idx="7885">
                  <c:v>437.666848922263</c:v>
                </c:pt>
                <c:pt idx="7886">
                  <c:v>437.72235518084602</c:v>
                </c:pt>
                <c:pt idx="7887">
                  <c:v>437.77786143942802</c:v>
                </c:pt>
                <c:pt idx="7888">
                  <c:v>437.83336769801099</c:v>
                </c:pt>
                <c:pt idx="7889">
                  <c:v>437.88887395659299</c:v>
                </c:pt>
                <c:pt idx="7890">
                  <c:v>437.94438021517499</c:v>
                </c:pt>
                <c:pt idx="7891">
                  <c:v>437.99988647375801</c:v>
                </c:pt>
                <c:pt idx="7892">
                  <c:v>438.05539273234001</c:v>
                </c:pt>
                <c:pt idx="7893">
                  <c:v>438.11089899092298</c:v>
                </c:pt>
                <c:pt idx="7894">
                  <c:v>438.16640524950498</c:v>
                </c:pt>
                <c:pt idx="7895">
                  <c:v>438.22191150808698</c:v>
                </c:pt>
                <c:pt idx="7896">
                  <c:v>438.27741776667</c:v>
                </c:pt>
                <c:pt idx="7897">
                  <c:v>438.332924025252</c:v>
                </c:pt>
                <c:pt idx="7898">
                  <c:v>438.38843028383502</c:v>
                </c:pt>
                <c:pt idx="7899">
                  <c:v>438.44393654241702</c:v>
                </c:pt>
                <c:pt idx="7900">
                  <c:v>438.49944280099902</c:v>
                </c:pt>
                <c:pt idx="7901">
                  <c:v>438.55494905958199</c:v>
                </c:pt>
                <c:pt idx="7902">
                  <c:v>438.61045531816399</c:v>
                </c:pt>
                <c:pt idx="7903">
                  <c:v>438.66596157674701</c:v>
                </c:pt>
                <c:pt idx="7904">
                  <c:v>438.72146783532901</c:v>
                </c:pt>
                <c:pt idx="7905">
                  <c:v>438.77697409391101</c:v>
                </c:pt>
                <c:pt idx="7906">
                  <c:v>438.83248035249397</c:v>
                </c:pt>
                <c:pt idx="7907">
                  <c:v>438.88798661107597</c:v>
                </c:pt>
                <c:pt idx="7908">
                  <c:v>438.943492869659</c:v>
                </c:pt>
                <c:pt idx="7909">
                  <c:v>438.998999128241</c:v>
                </c:pt>
                <c:pt idx="7910">
                  <c:v>439.05450538682402</c:v>
                </c:pt>
                <c:pt idx="7911">
                  <c:v>439.11001164540602</c:v>
                </c:pt>
                <c:pt idx="7912">
                  <c:v>439.16551790398802</c:v>
                </c:pt>
                <c:pt idx="7913">
                  <c:v>439.22102416257098</c:v>
                </c:pt>
                <c:pt idx="7914">
                  <c:v>439.27653042115298</c:v>
                </c:pt>
                <c:pt idx="7915">
                  <c:v>439.33203667973601</c:v>
                </c:pt>
                <c:pt idx="7916">
                  <c:v>439.38754293831801</c:v>
                </c:pt>
                <c:pt idx="7917">
                  <c:v>439.44304919690001</c:v>
                </c:pt>
                <c:pt idx="7918">
                  <c:v>439.49855545548297</c:v>
                </c:pt>
                <c:pt idx="7919">
                  <c:v>439.55406171406503</c:v>
                </c:pt>
                <c:pt idx="7920">
                  <c:v>439.60956797264799</c:v>
                </c:pt>
                <c:pt idx="7921">
                  <c:v>439.66507423122999</c:v>
                </c:pt>
                <c:pt idx="7922">
                  <c:v>439.72058048981199</c:v>
                </c:pt>
                <c:pt idx="7923">
                  <c:v>439.77608674839502</c:v>
                </c:pt>
                <c:pt idx="7924">
                  <c:v>439.83159300697702</c:v>
                </c:pt>
                <c:pt idx="7925">
                  <c:v>439.88709926555998</c:v>
                </c:pt>
                <c:pt idx="7926">
                  <c:v>439.94260552414198</c:v>
                </c:pt>
                <c:pt idx="7927">
                  <c:v>439.99811178272398</c:v>
                </c:pt>
                <c:pt idx="7928">
                  <c:v>440.053618041307</c:v>
                </c:pt>
                <c:pt idx="7929">
                  <c:v>440.109124299889</c:v>
                </c:pt>
                <c:pt idx="7930">
                  <c:v>440.16463055847203</c:v>
                </c:pt>
                <c:pt idx="7931">
                  <c:v>440.22013681705403</c:v>
                </c:pt>
                <c:pt idx="7932">
                  <c:v>440.27564307563603</c:v>
                </c:pt>
                <c:pt idx="7933">
                  <c:v>440.33114933421899</c:v>
                </c:pt>
                <c:pt idx="7934">
                  <c:v>440.38665559280099</c:v>
                </c:pt>
                <c:pt idx="7935">
                  <c:v>440.44216185138401</c:v>
                </c:pt>
                <c:pt idx="7936">
                  <c:v>440.49766810996601</c:v>
                </c:pt>
                <c:pt idx="7937">
                  <c:v>440.55317436854801</c:v>
                </c:pt>
                <c:pt idx="7938">
                  <c:v>440.60868062713098</c:v>
                </c:pt>
                <c:pt idx="7939">
                  <c:v>440.66418688571298</c:v>
                </c:pt>
                <c:pt idx="7940">
                  <c:v>440.719693144296</c:v>
                </c:pt>
                <c:pt idx="7941">
                  <c:v>440.775199402878</c:v>
                </c:pt>
                <c:pt idx="7942">
                  <c:v>440.83070566146</c:v>
                </c:pt>
                <c:pt idx="7943">
                  <c:v>440.88621192004302</c:v>
                </c:pt>
                <c:pt idx="7944">
                  <c:v>440.94171817862502</c:v>
                </c:pt>
                <c:pt idx="7945">
                  <c:v>440.99722443720799</c:v>
                </c:pt>
                <c:pt idx="7946">
                  <c:v>441.05273069578999</c:v>
                </c:pt>
                <c:pt idx="7947">
                  <c:v>441.10823695437301</c:v>
                </c:pt>
                <c:pt idx="7948">
                  <c:v>441.16374321295501</c:v>
                </c:pt>
                <c:pt idx="7949">
                  <c:v>441.21924947153701</c:v>
                </c:pt>
                <c:pt idx="7950">
                  <c:v>441.27475573011998</c:v>
                </c:pt>
                <c:pt idx="7951">
                  <c:v>441.33026198870198</c:v>
                </c:pt>
                <c:pt idx="7952">
                  <c:v>441.385768247285</c:v>
                </c:pt>
                <c:pt idx="7953">
                  <c:v>441.441274505867</c:v>
                </c:pt>
                <c:pt idx="7954">
                  <c:v>441.496780764449</c:v>
                </c:pt>
                <c:pt idx="7955">
                  <c:v>441.55228702303202</c:v>
                </c:pt>
                <c:pt idx="7956">
                  <c:v>441.60779328161402</c:v>
                </c:pt>
                <c:pt idx="7957">
                  <c:v>441.66329954019699</c:v>
                </c:pt>
                <c:pt idx="7958">
                  <c:v>441.71880579877899</c:v>
                </c:pt>
                <c:pt idx="7959">
                  <c:v>441.77431205736099</c:v>
                </c:pt>
                <c:pt idx="7960">
                  <c:v>441.82981831594401</c:v>
                </c:pt>
                <c:pt idx="7961">
                  <c:v>441.88532457452601</c:v>
                </c:pt>
                <c:pt idx="7962">
                  <c:v>441.94083083310898</c:v>
                </c:pt>
                <c:pt idx="7963">
                  <c:v>441.99633709169098</c:v>
                </c:pt>
                <c:pt idx="7964">
                  <c:v>442.05184335027297</c:v>
                </c:pt>
                <c:pt idx="7965">
                  <c:v>442.107349608856</c:v>
                </c:pt>
                <c:pt idx="7966">
                  <c:v>442.162855867438</c:v>
                </c:pt>
                <c:pt idx="7967">
                  <c:v>442.21836212602102</c:v>
                </c:pt>
                <c:pt idx="7968">
                  <c:v>442.27386838460302</c:v>
                </c:pt>
                <c:pt idx="7969">
                  <c:v>442.32937464318502</c:v>
                </c:pt>
                <c:pt idx="7970">
                  <c:v>442.38488090176799</c:v>
                </c:pt>
                <c:pt idx="7971">
                  <c:v>442.44038716034999</c:v>
                </c:pt>
                <c:pt idx="7972">
                  <c:v>442.49589341893301</c:v>
                </c:pt>
                <c:pt idx="7973">
                  <c:v>442.55139967751501</c:v>
                </c:pt>
                <c:pt idx="7974">
                  <c:v>442.60690593609701</c:v>
                </c:pt>
                <c:pt idx="7975">
                  <c:v>442.66241219467997</c:v>
                </c:pt>
                <c:pt idx="7976">
                  <c:v>442.71791845326197</c:v>
                </c:pt>
                <c:pt idx="7977">
                  <c:v>442.773424711845</c:v>
                </c:pt>
                <c:pt idx="7978">
                  <c:v>442.828930970427</c:v>
                </c:pt>
                <c:pt idx="7979">
                  <c:v>442.884437229009</c:v>
                </c:pt>
                <c:pt idx="7980">
                  <c:v>442.93994348759202</c:v>
                </c:pt>
                <c:pt idx="7981">
                  <c:v>442.99544974617402</c:v>
                </c:pt>
                <c:pt idx="7982">
                  <c:v>443.05095600475698</c:v>
                </c:pt>
                <c:pt idx="7983">
                  <c:v>443.10646226333898</c:v>
                </c:pt>
                <c:pt idx="7984">
                  <c:v>443.16196852192098</c:v>
                </c:pt>
                <c:pt idx="7985">
                  <c:v>443.21747478050401</c:v>
                </c:pt>
                <c:pt idx="7986">
                  <c:v>443.27298103908601</c:v>
                </c:pt>
                <c:pt idx="7987">
                  <c:v>443.32848729766903</c:v>
                </c:pt>
                <c:pt idx="7988">
                  <c:v>443.38399355625103</c:v>
                </c:pt>
                <c:pt idx="7989">
                  <c:v>443.43949981483303</c:v>
                </c:pt>
                <c:pt idx="7990">
                  <c:v>443.49500607341599</c:v>
                </c:pt>
                <c:pt idx="7991">
                  <c:v>443.55051233199799</c:v>
                </c:pt>
                <c:pt idx="7992">
                  <c:v>443.60601859058102</c:v>
                </c:pt>
                <c:pt idx="7993">
                  <c:v>443.66152484916302</c:v>
                </c:pt>
                <c:pt idx="7994">
                  <c:v>443.71703110774598</c:v>
                </c:pt>
                <c:pt idx="7995">
                  <c:v>443.77253736632798</c:v>
                </c:pt>
                <c:pt idx="7996">
                  <c:v>443.82804362490998</c:v>
                </c:pt>
                <c:pt idx="7997">
                  <c:v>443.883549883493</c:v>
                </c:pt>
                <c:pt idx="7998">
                  <c:v>443.939056142075</c:v>
                </c:pt>
                <c:pt idx="7999">
                  <c:v>443.99456240065803</c:v>
                </c:pt>
                <c:pt idx="8000">
                  <c:v>444.05006865924003</c:v>
                </c:pt>
                <c:pt idx="8001">
                  <c:v>444.10557491782203</c:v>
                </c:pt>
                <c:pt idx="8002">
                  <c:v>444.16108117640499</c:v>
                </c:pt>
                <c:pt idx="8003">
                  <c:v>444.21658743498699</c:v>
                </c:pt>
                <c:pt idx="8004">
                  <c:v>444.27209369357001</c:v>
                </c:pt>
                <c:pt idx="8005">
                  <c:v>444.32759995215201</c:v>
                </c:pt>
                <c:pt idx="8006">
                  <c:v>444.38310621073401</c:v>
                </c:pt>
                <c:pt idx="8007">
                  <c:v>444.43861246931698</c:v>
                </c:pt>
                <c:pt idx="8008">
                  <c:v>444.49411872789898</c:v>
                </c:pt>
                <c:pt idx="8009">
                  <c:v>444.549624986482</c:v>
                </c:pt>
                <c:pt idx="8010">
                  <c:v>444.605131245064</c:v>
                </c:pt>
                <c:pt idx="8011">
                  <c:v>444.660637503646</c:v>
                </c:pt>
                <c:pt idx="8012">
                  <c:v>444.71614376222902</c:v>
                </c:pt>
                <c:pt idx="8013">
                  <c:v>444.77165002081102</c:v>
                </c:pt>
                <c:pt idx="8014">
                  <c:v>444.82715627939399</c:v>
                </c:pt>
                <c:pt idx="8015">
                  <c:v>444.88266253797599</c:v>
                </c:pt>
                <c:pt idx="8016">
                  <c:v>444.93816879655799</c:v>
                </c:pt>
                <c:pt idx="8017">
                  <c:v>444.99367505514101</c:v>
                </c:pt>
                <c:pt idx="8018">
                  <c:v>445.04918131372301</c:v>
                </c:pt>
                <c:pt idx="8019">
                  <c:v>445.10468757230598</c:v>
                </c:pt>
                <c:pt idx="8020">
                  <c:v>445.16019383088798</c:v>
                </c:pt>
                <c:pt idx="8021">
                  <c:v>445.21570008946998</c:v>
                </c:pt>
                <c:pt idx="8022">
                  <c:v>445.271206348053</c:v>
                </c:pt>
                <c:pt idx="8023">
                  <c:v>445.326712606635</c:v>
                </c:pt>
                <c:pt idx="8024">
                  <c:v>445.38221886521802</c:v>
                </c:pt>
                <c:pt idx="8025">
                  <c:v>445.43772512380002</c:v>
                </c:pt>
                <c:pt idx="8026">
                  <c:v>445.49323138238202</c:v>
                </c:pt>
                <c:pt idx="8027">
                  <c:v>445.54873764096499</c:v>
                </c:pt>
                <c:pt idx="8028">
                  <c:v>445.60424389954699</c:v>
                </c:pt>
                <c:pt idx="8029">
                  <c:v>445.65975015813001</c:v>
                </c:pt>
                <c:pt idx="8030">
                  <c:v>445.71525641671201</c:v>
                </c:pt>
                <c:pt idx="8031">
                  <c:v>445.77076267529497</c:v>
                </c:pt>
                <c:pt idx="8032">
                  <c:v>445.82626893387697</c:v>
                </c:pt>
                <c:pt idx="8033">
                  <c:v>445.88177519245897</c:v>
                </c:pt>
                <c:pt idx="8034">
                  <c:v>445.937281451042</c:v>
                </c:pt>
                <c:pt idx="8035">
                  <c:v>445.992787709624</c:v>
                </c:pt>
                <c:pt idx="8036">
                  <c:v>446.04829396820702</c:v>
                </c:pt>
                <c:pt idx="8037">
                  <c:v>446.10380022678902</c:v>
                </c:pt>
                <c:pt idx="8038">
                  <c:v>446.15930648537102</c:v>
                </c:pt>
                <c:pt idx="8039">
                  <c:v>446.21481274395398</c:v>
                </c:pt>
                <c:pt idx="8040">
                  <c:v>446.27031900253598</c:v>
                </c:pt>
                <c:pt idx="8041">
                  <c:v>446.32582526111901</c:v>
                </c:pt>
                <c:pt idx="8042">
                  <c:v>446.38133151970101</c:v>
                </c:pt>
                <c:pt idx="8043">
                  <c:v>446.43683777828301</c:v>
                </c:pt>
                <c:pt idx="8044">
                  <c:v>446.49234403686597</c:v>
                </c:pt>
                <c:pt idx="8045">
                  <c:v>446.54785029544797</c:v>
                </c:pt>
                <c:pt idx="8046">
                  <c:v>446.603356554031</c:v>
                </c:pt>
                <c:pt idx="8047">
                  <c:v>446.65886281261299</c:v>
                </c:pt>
                <c:pt idx="8048">
                  <c:v>446.71436907119499</c:v>
                </c:pt>
                <c:pt idx="8049">
                  <c:v>446.76987532977802</c:v>
                </c:pt>
                <c:pt idx="8050">
                  <c:v>446.82538158836002</c:v>
                </c:pt>
                <c:pt idx="8051">
                  <c:v>446.88088784694298</c:v>
                </c:pt>
                <c:pt idx="8052">
                  <c:v>446.93639410552498</c:v>
                </c:pt>
                <c:pt idx="8053">
                  <c:v>446.99190036410698</c:v>
                </c:pt>
                <c:pt idx="8054">
                  <c:v>447.04740662269</c:v>
                </c:pt>
                <c:pt idx="8055">
                  <c:v>447.102912881272</c:v>
                </c:pt>
                <c:pt idx="8056">
                  <c:v>447.15841913985503</c:v>
                </c:pt>
                <c:pt idx="8057">
                  <c:v>447.21392539843703</c:v>
                </c:pt>
                <c:pt idx="8058">
                  <c:v>447.26943165701903</c:v>
                </c:pt>
                <c:pt idx="8059">
                  <c:v>447.32493791560199</c:v>
                </c:pt>
                <c:pt idx="8060">
                  <c:v>447.38044417418399</c:v>
                </c:pt>
                <c:pt idx="8061">
                  <c:v>447.43595043276702</c:v>
                </c:pt>
                <c:pt idx="8062">
                  <c:v>447.49145669134901</c:v>
                </c:pt>
                <c:pt idx="8063">
                  <c:v>447.54696294993101</c:v>
                </c:pt>
                <c:pt idx="8064">
                  <c:v>447.60246920851398</c:v>
                </c:pt>
                <c:pt idx="8065">
                  <c:v>447.65797546709598</c:v>
                </c:pt>
                <c:pt idx="8066">
                  <c:v>447.713481725679</c:v>
                </c:pt>
                <c:pt idx="8067">
                  <c:v>447.768987984261</c:v>
                </c:pt>
                <c:pt idx="8068">
                  <c:v>447.82449424284403</c:v>
                </c:pt>
                <c:pt idx="8069">
                  <c:v>447.88000050142603</c:v>
                </c:pt>
                <c:pt idx="8070">
                  <c:v>447.93550676000802</c:v>
                </c:pt>
                <c:pt idx="8071">
                  <c:v>447.99101301859099</c:v>
                </c:pt>
                <c:pt idx="8072">
                  <c:v>448.04651927717299</c:v>
                </c:pt>
                <c:pt idx="8073">
                  <c:v>448.10202553575601</c:v>
                </c:pt>
                <c:pt idx="8074">
                  <c:v>448.15753179433801</c:v>
                </c:pt>
                <c:pt idx="8075">
                  <c:v>448.21303805292001</c:v>
                </c:pt>
                <c:pt idx="8076">
                  <c:v>448.26854431150298</c:v>
                </c:pt>
                <c:pt idx="8077">
                  <c:v>448.32405057008498</c:v>
                </c:pt>
                <c:pt idx="8078">
                  <c:v>448.379556828668</c:v>
                </c:pt>
                <c:pt idx="8079">
                  <c:v>448.43506308725</c:v>
                </c:pt>
                <c:pt idx="8080">
                  <c:v>448.490569345832</c:v>
                </c:pt>
                <c:pt idx="8081">
                  <c:v>448.54607560441502</c:v>
                </c:pt>
                <c:pt idx="8082">
                  <c:v>448.60158186299702</c:v>
                </c:pt>
                <c:pt idx="8083">
                  <c:v>448.65708812157999</c:v>
                </c:pt>
                <c:pt idx="8084">
                  <c:v>448.71259438016199</c:v>
                </c:pt>
                <c:pt idx="8085">
                  <c:v>448.76810063874399</c:v>
                </c:pt>
                <c:pt idx="8086">
                  <c:v>448.82360689732701</c:v>
                </c:pt>
                <c:pt idx="8087">
                  <c:v>448.87911315590901</c:v>
                </c:pt>
                <c:pt idx="8088">
                  <c:v>448.93461941449198</c:v>
                </c:pt>
                <c:pt idx="8089">
                  <c:v>448.99012567307398</c:v>
                </c:pt>
                <c:pt idx="8090">
                  <c:v>449.04563193165598</c:v>
                </c:pt>
                <c:pt idx="8091">
                  <c:v>449.101138190239</c:v>
                </c:pt>
                <c:pt idx="8092">
                  <c:v>449.156644448821</c:v>
                </c:pt>
                <c:pt idx="8093">
                  <c:v>449.21215070740402</c:v>
                </c:pt>
                <c:pt idx="8094">
                  <c:v>449.26765696598602</c:v>
                </c:pt>
                <c:pt idx="8095">
                  <c:v>449.32316322456802</c:v>
                </c:pt>
                <c:pt idx="8096">
                  <c:v>449.37866948315099</c:v>
                </c:pt>
                <c:pt idx="8097">
                  <c:v>449.43417574173299</c:v>
                </c:pt>
                <c:pt idx="8098">
                  <c:v>449.48968200031601</c:v>
                </c:pt>
                <c:pt idx="8099">
                  <c:v>449.54518825889801</c:v>
                </c:pt>
                <c:pt idx="8100">
                  <c:v>449.60069451748001</c:v>
                </c:pt>
                <c:pt idx="8101">
                  <c:v>449.65620077606297</c:v>
                </c:pt>
                <c:pt idx="8102">
                  <c:v>449.71170703464497</c:v>
                </c:pt>
                <c:pt idx="8103">
                  <c:v>449.767213293228</c:v>
                </c:pt>
                <c:pt idx="8104">
                  <c:v>449.82271955181</c:v>
                </c:pt>
                <c:pt idx="8105">
                  <c:v>449.87822581039302</c:v>
                </c:pt>
                <c:pt idx="8106">
                  <c:v>449.93373206897502</c:v>
                </c:pt>
                <c:pt idx="8107">
                  <c:v>449.98923832755702</c:v>
                </c:pt>
                <c:pt idx="8108">
                  <c:v>450.04474458613998</c:v>
                </c:pt>
                <c:pt idx="8109">
                  <c:v>450.10025084472198</c:v>
                </c:pt>
                <c:pt idx="8110">
                  <c:v>450.15575710330501</c:v>
                </c:pt>
                <c:pt idx="8111">
                  <c:v>450.21126336188701</c:v>
                </c:pt>
                <c:pt idx="8112">
                  <c:v>450.26676962046901</c:v>
                </c:pt>
                <c:pt idx="8113">
                  <c:v>450.32227587905197</c:v>
                </c:pt>
                <c:pt idx="8114">
                  <c:v>450.37778213763397</c:v>
                </c:pt>
                <c:pt idx="8115">
                  <c:v>450.43328839621699</c:v>
                </c:pt>
                <c:pt idx="8116">
                  <c:v>450.48879465479899</c:v>
                </c:pt>
                <c:pt idx="8117">
                  <c:v>450.54430091338099</c:v>
                </c:pt>
                <c:pt idx="8118">
                  <c:v>450.59980717196402</c:v>
                </c:pt>
                <c:pt idx="8119">
                  <c:v>450.65531343054602</c:v>
                </c:pt>
                <c:pt idx="8120">
                  <c:v>450.71081968912898</c:v>
                </c:pt>
                <c:pt idx="8121">
                  <c:v>450.76632594771098</c:v>
                </c:pt>
                <c:pt idx="8122">
                  <c:v>450.82183220629298</c:v>
                </c:pt>
                <c:pt idx="8123">
                  <c:v>450.877338464876</c:v>
                </c:pt>
                <c:pt idx="8124">
                  <c:v>450.932844723458</c:v>
                </c:pt>
                <c:pt idx="8125">
                  <c:v>450.98835098204103</c:v>
                </c:pt>
                <c:pt idx="8126">
                  <c:v>451.04385724062303</c:v>
                </c:pt>
                <c:pt idx="8127">
                  <c:v>451.09936349920503</c:v>
                </c:pt>
                <c:pt idx="8128">
                  <c:v>451.15486975778799</c:v>
                </c:pt>
                <c:pt idx="8129">
                  <c:v>451.21037601636999</c:v>
                </c:pt>
                <c:pt idx="8130">
                  <c:v>451.26588227495301</c:v>
                </c:pt>
                <c:pt idx="8131">
                  <c:v>451.32138853353501</c:v>
                </c:pt>
                <c:pt idx="8132">
                  <c:v>451.37689479211701</c:v>
                </c:pt>
                <c:pt idx="8133">
                  <c:v>451.43240105069998</c:v>
                </c:pt>
                <c:pt idx="8134">
                  <c:v>451.48790730928198</c:v>
                </c:pt>
                <c:pt idx="8135">
                  <c:v>451.543413567865</c:v>
                </c:pt>
                <c:pt idx="8136">
                  <c:v>451.598919826447</c:v>
                </c:pt>
                <c:pt idx="8137">
                  <c:v>451.654426085029</c:v>
                </c:pt>
                <c:pt idx="8138">
                  <c:v>451.70993234361202</c:v>
                </c:pt>
                <c:pt idx="8139">
                  <c:v>451.76543860219402</c:v>
                </c:pt>
                <c:pt idx="8140">
                  <c:v>451.82094486077699</c:v>
                </c:pt>
                <c:pt idx="8141">
                  <c:v>451.87645111935899</c:v>
                </c:pt>
                <c:pt idx="8142">
                  <c:v>451.93195737794099</c:v>
                </c:pt>
                <c:pt idx="8143">
                  <c:v>451.98746363652401</c:v>
                </c:pt>
                <c:pt idx="8144">
                  <c:v>452.04296989510601</c:v>
                </c:pt>
                <c:pt idx="8145">
                  <c:v>452.09847615368898</c:v>
                </c:pt>
                <c:pt idx="8146">
                  <c:v>452.15398241227098</c:v>
                </c:pt>
                <c:pt idx="8147">
                  <c:v>452.20948867085298</c:v>
                </c:pt>
                <c:pt idx="8148">
                  <c:v>452.264994929436</c:v>
                </c:pt>
                <c:pt idx="8149">
                  <c:v>452.320501188018</c:v>
                </c:pt>
                <c:pt idx="8150">
                  <c:v>452.37600744660102</c:v>
                </c:pt>
                <c:pt idx="8151">
                  <c:v>452.43151370518302</c:v>
                </c:pt>
                <c:pt idx="8152">
                  <c:v>452.48701996376599</c:v>
                </c:pt>
                <c:pt idx="8153">
                  <c:v>452.54252622234799</c:v>
                </c:pt>
                <c:pt idx="8154">
                  <c:v>452.59803248092999</c:v>
                </c:pt>
                <c:pt idx="8155">
                  <c:v>452.65353873951301</c:v>
                </c:pt>
                <c:pt idx="8156">
                  <c:v>452.70904499809501</c:v>
                </c:pt>
                <c:pt idx="8157">
                  <c:v>452.76455125667798</c:v>
                </c:pt>
                <c:pt idx="8158">
                  <c:v>452.82005751525998</c:v>
                </c:pt>
                <c:pt idx="8159">
                  <c:v>452.87556377384198</c:v>
                </c:pt>
                <c:pt idx="8160">
                  <c:v>452.931070032425</c:v>
                </c:pt>
                <c:pt idx="8161">
                  <c:v>452.986576291007</c:v>
                </c:pt>
                <c:pt idx="8162">
                  <c:v>453.04208254959002</c:v>
                </c:pt>
                <c:pt idx="8163">
                  <c:v>453.09758880817202</c:v>
                </c:pt>
                <c:pt idx="8164">
                  <c:v>453.15309506675402</c:v>
                </c:pt>
                <c:pt idx="8165">
                  <c:v>453.20860132533699</c:v>
                </c:pt>
                <c:pt idx="8166">
                  <c:v>453.26410758391899</c:v>
                </c:pt>
                <c:pt idx="8167">
                  <c:v>453.31961384250201</c:v>
                </c:pt>
                <c:pt idx="8168">
                  <c:v>453.37512010108401</c:v>
                </c:pt>
                <c:pt idx="8169">
                  <c:v>453.43062635966601</c:v>
                </c:pt>
                <c:pt idx="8170">
                  <c:v>453.48613261824897</c:v>
                </c:pt>
                <c:pt idx="8171">
                  <c:v>453.54163887683097</c:v>
                </c:pt>
                <c:pt idx="8172">
                  <c:v>453.597145135414</c:v>
                </c:pt>
                <c:pt idx="8173">
                  <c:v>453.652651393996</c:v>
                </c:pt>
                <c:pt idx="8174">
                  <c:v>453.708157652578</c:v>
                </c:pt>
                <c:pt idx="8175">
                  <c:v>453.76366391116102</c:v>
                </c:pt>
                <c:pt idx="8176">
                  <c:v>453.81917016974302</c:v>
                </c:pt>
                <c:pt idx="8177">
                  <c:v>453.87467642832598</c:v>
                </c:pt>
                <c:pt idx="8178">
                  <c:v>453.93018268690798</c:v>
                </c:pt>
                <c:pt idx="8179">
                  <c:v>453.98568894548998</c:v>
                </c:pt>
                <c:pt idx="8180">
                  <c:v>454.04119520407301</c:v>
                </c:pt>
                <c:pt idx="8181">
                  <c:v>454.09670146265501</c:v>
                </c:pt>
                <c:pt idx="8182">
                  <c:v>454.15220772123803</c:v>
                </c:pt>
                <c:pt idx="8183">
                  <c:v>454.20771397982003</c:v>
                </c:pt>
                <c:pt idx="8184">
                  <c:v>454.26322023840203</c:v>
                </c:pt>
                <c:pt idx="8185">
                  <c:v>454.31872649698499</c:v>
                </c:pt>
                <c:pt idx="8186">
                  <c:v>454.37423275556699</c:v>
                </c:pt>
                <c:pt idx="8187">
                  <c:v>454.42973901415002</c:v>
                </c:pt>
                <c:pt idx="8188">
                  <c:v>454.48524527273202</c:v>
                </c:pt>
                <c:pt idx="8189">
                  <c:v>454.54075153131498</c:v>
                </c:pt>
                <c:pt idx="8190">
                  <c:v>454.59625778989698</c:v>
                </c:pt>
                <c:pt idx="8191">
                  <c:v>454.65176404847898</c:v>
                </c:pt>
                <c:pt idx="8192">
                  <c:v>454.707270307062</c:v>
                </c:pt>
                <c:pt idx="8193">
                  <c:v>454.762776565644</c:v>
                </c:pt>
                <c:pt idx="8194">
                  <c:v>454.81828282422703</c:v>
                </c:pt>
                <c:pt idx="8195">
                  <c:v>454.87378908280903</c:v>
                </c:pt>
                <c:pt idx="8196">
                  <c:v>454.92929534139103</c:v>
                </c:pt>
                <c:pt idx="8197">
                  <c:v>454.98480159997399</c:v>
                </c:pt>
                <c:pt idx="8198">
                  <c:v>455.04030785855599</c:v>
                </c:pt>
                <c:pt idx="8199">
                  <c:v>455.09581411713901</c:v>
                </c:pt>
                <c:pt idx="8200">
                  <c:v>455.15132037572101</c:v>
                </c:pt>
                <c:pt idx="8201">
                  <c:v>455.20682663430301</c:v>
                </c:pt>
                <c:pt idx="8202">
                  <c:v>455.26233289288598</c:v>
                </c:pt>
                <c:pt idx="8203">
                  <c:v>455.31783915146798</c:v>
                </c:pt>
                <c:pt idx="8204">
                  <c:v>455.373345410051</c:v>
                </c:pt>
                <c:pt idx="8205">
                  <c:v>455.428851668633</c:v>
                </c:pt>
                <c:pt idx="8206">
                  <c:v>455.484357927215</c:v>
                </c:pt>
                <c:pt idx="8207">
                  <c:v>455.53986418579802</c:v>
                </c:pt>
                <c:pt idx="8208">
                  <c:v>455.59537044438002</c:v>
                </c:pt>
                <c:pt idx="8209">
                  <c:v>455.65087670296299</c:v>
                </c:pt>
                <c:pt idx="8210">
                  <c:v>455.70638296154499</c:v>
                </c:pt>
                <c:pt idx="8211">
                  <c:v>455.76188922012699</c:v>
                </c:pt>
                <c:pt idx="8212">
                  <c:v>455.81739547871001</c:v>
                </c:pt>
                <c:pt idx="8213">
                  <c:v>455.87290173729201</c:v>
                </c:pt>
                <c:pt idx="8214">
                  <c:v>455.92840799587498</c:v>
                </c:pt>
                <c:pt idx="8215">
                  <c:v>455.98391425445698</c:v>
                </c:pt>
                <c:pt idx="8216">
                  <c:v>456.03942051303898</c:v>
                </c:pt>
                <c:pt idx="8217">
                  <c:v>456.094926771622</c:v>
                </c:pt>
                <c:pt idx="8218">
                  <c:v>456.150433030204</c:v>
                </c:pt>
                <c:pt idx="8219">
                  <c:v>456.20593928878702</c:v>
                </c:pt>
                <c:pt idx="8220">
                  <c:v>456.26144554736902</c:v>
                </c:pt>
                <c:pt idx="8221">
                  <c:v>456.31695180595102</c:v>
                </c:pt>
                <c:pt idx="8222">
                  <c:v>456.37245806453399</c:v>
                </c:pt>
                <c:pt idx="8223">
                  <c:v>456.42796432311599</c:v>
                </c:pt>
                <c:pt idx="8224">
                  <c:v>456.48347058169901</c:v>
                </c:pt>
                <c:pt idx="8225">
                  <c:v>456.53897684028101</c:v>
                </c:pt>
                <c:pt idx="8226">
                  <c:v>456.59448309886301</c:v>
                </c:pt>
                <c:pt idx="8227">
                  <c:v>456.64998935744597</c:v>
                </c:pt>
                <c:pt idx="8228">
                  <c:v>456.70549561602797</c:v>
                </c:pt>
                <c:pt idx="8229">
                  <c:v>456.761001874611</c:v>
                </c:pt>
                <c:pt idx="8230">
                  <c:v>456.816508133193</c:v>
                </c:pt>
                <c:pt idx="8231">
                  <c:v>456.87201439177602</c:v>
                </c:pt>
                <c:pt idx="8232">
                  <c:v>456.92752065035802</c:v>
                </c:pt>
                <c:pt idx="8233">
                  <c:v>456.98302690894002</c:v>
                </c:pt>
                <c:pt idx="8234">
                  <c:v>457.03853316752298</c:v>
                </c:pt>
                <c:pt idx="8235">
                  <c:v>457.09403942610498</c:v>
                </c:pt>
                <c:pt idx="8236">
                  <c:v>457.14954568468801</c:v>
                </c:pt>
                <c:pt idx="8237">
                  <c:v>457.20505194327001</c:v>
                </c:pt>
                <c:pt idx="8238">
                  <c:v>457.26055820185201</c:v>
                </c:pt>
                <c:pt idx="8239">
                  <c:v>457.31606446043497</c:v>
                </c:pt>
                <c:pt idx="8240">
                  <c:v>457.37157071901697</c:v>
                </c:pt>
                <c:pt idx="8241">
                  <c:v>457.4270769776</c:v>
                </c:pt>
                <c:pt idx="8242">
                  <c:v>457.48258323618199</c:v>
                </c:pt>
                <c:pt idx="8243">
                  <c:v>457.53808949476399</c:v>
                </c:pt>
                <c:pt idx="8244">
                  <c:v>457.59359575334702</c:v>
                </c:pt>
                <c:pt idx="8245">
                  <c:v>457.64910201192902</c:v>
                </c:pt>
                <c:pt idx="8246">
                  <c:v>457.70460827051198</c:v>
                </c:pt>
                <c:pt idx="8247">
                  <c:v>457.76011452909398</c:v>
                </c:pt>
                <c:pt idx="8248">
                  <c:v>457.81562078767598</c:v>
                </c:pt>
                <c:pt idx="8249">
                  <c:v>457.87112704625901</c:v>
                </c:pt>
                <c:pt idx="8250">
                  <c:v>457.926633304841</c:v>
                </c:pt>
                <c:pt idx="8251">
                  <c:v>457.98213956342403</c:v>
                </c:pt>
                <c:pt idx="8252">
                  <c:v>458.03764582200603</c:v>
                </c:pt>
                <c:pt idx="8253">
                  <c:v>458.09315208058803</c:v>
                </c:pt>
                <c:pt idx="8254">
                  <c:v>458.14865833917099</c:v>
                </c:pt>
                <c:pt idx="8255">
                  <c:v>458.20416459775299</c:v>
                </c:pt>
                <c:pt idx="8256">
                  <c:v>458.25967085633602</c:v>
                </c:pt>
                <c:pt idx="8257">
                  <c:v>458.31517711491801</c:v>
                </c:pt>
                <c:pt idx="8258">
                  <c:v>458.37068337350001</c:v>
                </c:pt>
                <c:pt idx="8259">
                  <c:v>458.42618963208298</c:v>
                </c:pt>
                <c:pt idx="8260">
                  <c:v>458.48169589066498</c:v>
                </c:pt>
                <c:pt idx="8261">
                  <c:v>458.537202149248</c:v>
                </c:pt>
                <c:pt idx="8262">
                  <c:v>458.59270840783</c:v>
                </c:pt>
                <c:pt idx="8263">
                  <c:v>458.648214666412</c:v>
                </c:pt>
                <c:pt idx="8264">
                  <c:v>458.70372092499503</c:v>
                </c:pt>
                <c:pt idx="8265">
                  <c:v>458.75922718357702</c:v>
                </c:pt>
                <c:pt idx="8266">
                  <c:v>458.81473344215999</c:v>
                </c:pt>
                <c:pt idx="8267">
                  <c:v>458.87023970074199</c:v>
                </c:pt>
                <c:pt idx="8268">
                  <c:v>458.92574595932501</c:v>
                </c:pt>
                <c:pt idx="8269">
                  <c:v>458.98125221790701</c:v>
                </c:pt>
                <c:pt idx="8270">
                  <c:v>459.03675847648901</c:v>
                </c:pt>
                <c:pt idx="8271">
                  <c:v>459.09226473507198</c:v>
                </c:pt>
                <c:pt idx="8272">
                  <c:v>459.14777099365398</c:v>
                </c:pt>
                <c:pt idx="8273">
                  <c:v>459.203277252237</c:v>
                </c:pt>
                <c:pt idx="8274">
                  <c:v>459.258783510819</c:v>
                </c:pt>
                <c:pt idx="8275">
                  <c:v>459.314289769401</c:v>
                </c:pt>
                <c:pt idx="8276">
                  <c:v>459.36979602798402</c:v>
                </c:pt>
                <c:pt idx="8277">
                  <c:v>459.42530228656602</c:v>
                </c:pt>
                <c:pt idx="8278">
                  <c:v>459.48080854514899</c:v>
                </c:pt>
                <c:pt idx="8279">
                  <c:v>459.53631480373099</c:v>
                </c:pt>
                <c:pt idx="8280">
                  <c:v>459.59182106231299</c:v>
                </c:pt>
                <c:pt idx="8281">
                  <c:v>459.64732732089601</c:v>
                </c:pt>
                <c:pt idx="8282">
                  <c:v>459.70283357947801</c:v>
                </c:pt>
                <c:pt idx="8283">
                  <c:v>459.75833983806098</c:v>
                </c:pt>
                <c:pt idx="8284">
                  <c:v>459.81384609664298</c:v>
                </c:pt>
                <c:pt idx="8285">
                  <c:v>459.86935235522498</c:v>
                </c:pt>
                <c:pt idx="8286">
                  <c:v>459.924858613808</c:v>
                </c:pt>
                <c:pt idx="8287">
                  <c:v>459.98036487239</c:v>
                </c:pt>
                <c:pt idx="8288">
                  <c:v>460.03587113097302</c:v>
                </c:pt>
                <c:pt idx="8289">
                  <c:v>460.09137738955502</c:v>
                </c:pt>
                <c:pt idx="8290">
                  <c:v>460.14688364813702</c:v>
                </c:pt>
                <c:pt idx="8291">
                  <c:v>460.20238990671999</c:v>
                </c:pt>
                <c:pt idx="8292">
                  <c:v>460.25789616530199</c:v>
                </c:pt>
                <c:pt idx="8293">
                  <c:v>460.31340242388501</c:v>
                </c:pt>
                <c:pt idx="8294">
                  <c:v>460.36890868246701</c:v>
                </c:pt>
                <c:pt idx="8295">
                  <c:v>460.42441494104901</c:v>
                </c:pt>
                <c:pt idx="8296">
                  <c:v>460.47992119963197</c:v>
                </c:pt>
                <c:pt idx="8297">
                  <c:v>460.53542745821397</c:v>
                </c:pt>
                <c:pt idx="8298">
                  <c:v>460.590933716797</c:v>
                </c:pt>
                <c:pt idx="8299">
                  <c:v>460.646439975379</c:v>
                </c:pt>
                <c:pt idx="8300">
                  <c:v>460.701946233961</c:v>
                </c:pt>
                <c:pt idx="8301">
                  <c:v>460.75745249254402</c:v>
                </c:pt>
                <c:pt idx="8302">
                  <c:v>460.81295875112602</c:v>
                </c:pt>
                <c:pt idx="8303">
                  <c:v>460.86846500970898</c:v>
                </c:pt>
                <c:pt idx="8304">
                  <c:v>460.92397126829098</c:v>
                </c:pt>
                <c:pt idx="8305">
                  <c:v>460.97947752687401</c:v>
                </c:pt>
                <c:pt idx="8306">
                  <c:v>461.03498378545601</c:v>
                </c:pt>
                <c:pt idx="8307">
                  <c:v>461.09049004403801</c:v>
                </c:pt>
                <c:pt idx="8308">
                  <c:v>461.14599630262097</c:v>
                </c:pt>
                <c:pt idx="8309">
                  <c:v>461.20150256120297</c:v>
                </c:pt>
                <c:pt idx="8310">
                  <c:v>461.25700881978503</c:v>
                </c:pt>
                <c:pt idx="8311">
                  <c:v>461.31251507836799</c:v>
                </c:pt>
                <c:pt idx="8312">
                  <c:v>461.36802133694999</c:v>
                </c:pt>
                <c:pt idx="8313">
                  <c:v>461.42352759553302</c:v>
                </c:pt>
                <c:pt idx="8314">
                  <c:v>461.47903385411502</c:v>
                </c:pt>
                <c:pt idx="8315">
                  <c:v>461.53454011269798</c:v>
                </c:pt>
                <c:pt idx="8316">
                  <c:v>461.59004637127998</c:v>
                </c:pt>
                <c:pt idx="8317">
                  <c:v>461.64555262986198</c:v>
                </c:pt>
                <c:pt idx="8318">
                  <c:v>461.701058888445</c:v>
                </c:pt>
                <c:pt idx="8319">
                  <c:v>461.756565147027</c:v>
                </c:pt>
                <c:pt idx="8320">
                  <c:v>461.81207140561003</c:v>
                </c:pt>
                <c:pt idx="8321">
                  <c:v>461.86757766419203</c:v>
                </c:pt>
                <c:pt idx="8322">
                  <c:v>461.92308392277403</c:v>
                </c:pt>
                <c:pt idx="8323">
                  <c:v>461.97859018135699</c:v>
                </c:pt>
                <c:pt idx="8324">
                  <c:v>462.03409643993899</c:v>
                </c:pt>
                <c:pt idx="8325">
                  <c:v>462.08960269852201</c:v>
                </c:pt>
                <c:pt idx="8326">
                  <c:v>462.14510895710401</c:v>
                </c:pt>
                <c:pt idx="8327">
                  <c:v>462.20061521568601</c:v>
                </c:pt>
                <c:pt idx="8328">
                  <c:v>462.25612147426898</c:v>
                </c:pt>
                <c:pt idx="8329">
                  <c:v>462.31162773285098</c:v>
                </c:pt>
                <c:pt idx="8330">
                  <c:v>462.367133991434</c:v>
                </c:pt>
                <c:pt idx="8331">
                  <c:v>462.422640250016</c:v>
                </c:pt>
                <c:pt idx="8332">
                  <c:v>462.478146508598</c:v>
                </c:pt>
                <c:pt idx="8333">
                  <c:v>462.53365276718102</c:v>
                </c:pt>
                <c:pt idx="8334">
                  <c:v>462.58915902576302</c:v>
                </c:pt>
                <c:pt idx="8335">
                  <c:v>462.64466528434599</c:v>
                </c:pt>
                <c:pt idx="8336">
                  <c:v>462.70017154292799</c:v>
                </c:pt>
                <c:pt idx="8337">
                  <c:v>462.75567780150999</c:v>
                </c:pt>
                <c:pt idx="8338">
                  <c:v>462.81118406009301</c:v>
                </c:pt>
                <c:pt idx="8339">
                  <c:v>462.86669031867501</c:v>
                </c:pt>
                <c:pt idx="8340">
                  <c:v>462.92219657725798</c:v>
                </c:pt>
                <c:pt idx="8341">
                  <c:v>462.97770283583998</c:v>
                </c:pt>
                <c:pt idx="8342">
                  <c:v>463.03320909442198</c:v>
                </c:pt>
                <c:pt idx="8343">
                  <c:v>463.088715353005</c:v>
                </c:pt>
                <c:pt idx="8344">
                  <c:v>463.144221611587</c:v>
                </c:pt>
                <c:pt idx="8345">
                  <c:v>463.19972787017002</c:v>
                </c:pt>
                <c:pt idx="8346">
                  <c:v>463.25523412875202</c:v>
                </c:pt>
                <c:pt idx="8347">
                  <c:v>463.31074038733402</c:v>
                </c:pt>
                <c:pt idx="8348">
                  <c:v>463.36624664591699</c:v>
                </c:pt>
                <c:pt idx="8349">
                  <c:v>463.42175290449899</c:v>
                </c:pt>
                <c:pt idx="8350">
                  <c:v>463.47725916308201</c:v>
                </c:pt>
                <c:pt idx="8351">
                  <c:v>463.53276542166401</c:v>
                </c:pt>
                <c:pt idx="8352">
                  <c:v>463.58827168024698</c:v>
                </c:pt>
                <c:pt idx="8353">
                  <c:v>463.64377793882898</c:v>
                </c:pt>
                <c:pt idx="8354">
                  <c:v>463.69928419741098</c:v>
                </c:pt>
                <c:pt idx="8355">
                  <c:v>463.754790455994</c:v>
                </c:pt>
                <c:pt idx="8356">
                  <c:v>463.810296714576</c:v>
                </c:pt>
                <c:pt idx="8357">
                  <c:v>463.86580297315902</c:v>
                </c:pt>
                <c:pt idx="8358">
                  <c:v>463.92130923174102</c:v>
                </c:pt>
                <c:pt idx="8359">
                  <c:v>463.97681549032302</c:v>
                </c:pt>
                <c:pt idx="8360">
                  <c:v>464.03232174890599</c:v>
                </c:pt>
                <c:pt idx="8361">
                  <c:v>464.08782800748799</c:v>
                </c:pt>
                <c:pt idx="8362">
                  <c:v>464.14333426607101</c:v>
                </c:pt>
                <c:pt idx="8363">
                  <c:v>464.19884052465301</c:v>
                </c:pt>
                <c:pt idx="8364">
                  <c:v>464.25434678323501</c:v>
                </c:pt>
                <c:pt idx="8365">
                  <c:v>464.30985304181797</c:v>
                </c:pt>
                <c:pt idx="8366">
                  <c:v>464.36535930039997</c:v>
                </c:pt>
                <c:pt idx="8367">
                  <c:v>464.420865558983</c:v>
                </c:pt>
                <c:pt idx="8368">
                  <c:v>464.476371817565</c:v>
                </c:pt>
                <c:pt idx="8369">
                  <c:v>464.531878076147</c:v>
                </c:pt>
                <c:pt idx="8370">
                  <c:v>464.58738433473002</c:v>
                </c:pt>
                <c:pt idx="8371">
                  <c:v>464.64289059331202</c:v>
                </c:pt>
                <c:pt idx="8372">
                  <c:v>464.69839685189498</c:v>
                </c:pt>
                <c:pt idx="8373">
                  <c:v>464.75390311047698</c:v>
                </c:pt>
                <c:pt idx="8374">
                  <c:v>464.80940936905898</c:v>
                </c:pt>
                <c:pt idx="8375">
                  <c:v>464.86491562764201</c:v>
                </c:pt>
                <c:pt idx="8376">
                  <c:v>464.92042188622401</c:v>
                </c:pt>
                <c:pt idx="8377">
                  <c:v>464.97592814480703</c:v>
                </c:pt>
                <c:pt idx="8378">
                  <c:v>465.03143440338903</c:v>
                </c:pt>
                <c:pt idx="8379">
                  <c:v>465.08694066197103</c:v>
                </c:pt>
                <c:pt idx="8380">
                  <c:v>465.14244692055399</c:v>
                </c:pt>
                <c:pt idx="8381">
                  <c:v>465.19795317913599</c:v>
                </c:pt>
                <c:pt idx="8382">
                  <c:v>465.25345943771902</c:v>
                </c:pt>
                <c:pt idx="8383">
                  <c:v>465.30896569630102</c:v>
                </c:pt>
                <c:pt idx="8384">
                  <c:v>465.36447195488302</c:v>
                </c:pt>
                <c:pt idx="8385">
                  <c:v>465.41997821346598</c:v>
                </c:pt>
                <c:pt idx="8386">
                  <c:v>465.47548447204798</c:v>
                </c:pt>
                <c:pt idx="8387">
                  <c:v>465.530990730631</c:v>
                </c:pt>
                <c:pt idx="8388">
                  <c:v>465.586496989213</c:v>
                </c:pt>
                <c:pt idx="8389">
                  <c:v>465.64200324779603</c:v>
                </c:pt>
                <c:pt idx="8390">
                  <c:v>465.69750950637803</c:v>
                </c:pt>
                <c:pt idx="8391">
                  <c:v>465.75301576496003</c:v>
                </c:pt>
                <c:pt idx="8392">
                  <c:v>465.80852202354299</c:v>
                </c:pt>
                <c:pt idx="8393">
                  <c:v>465.86402828212499</c:v>
                </c:pt>
                <c:pt idx="8394">
                  <c:v>465.91953454070801</c:v>
                </c:pt>
                <c:pt idx="8395">
                  <c:v>465.97504079929001</c:v>
                </c:pt>
                <c:pt idx="8396">
                  <c:v>466.03054705787201</c:v>
                </c:pt>
                <c:pt idx="8397">
                  <c:v>466.08605331645498</c:v>
                </c:pt>
                <c:pt idx="8398">
                  <c:v>466.14155957503698</c:v>
                </c:pt>
                <c:pt idx="8399">
                  <c:v>466.19706583362</c:v>
                </c:pt>
                <c:pt idx="8400">
                  <c:v>466.252572092202</c:v>
                </c:pt>
                <c:pt idx="8401">
                  <c:v>466.308078350784</c:v>
                </c:pt>
                <c:pt idx="8402">
                  <c:v>466.36358460936702</c:v>
                </c:pt>
                <c:pt idx="8403">
                  <c:v>466.41909086794902</c:v>
                </c:pt>
                <c:pt idx="8404">
                  <c:v>466.47459712653199</c:v>
                </c:pt>
                <c:pt idx="8405">
                  <c:v>466.53010338511399</c:v>
                </c:pt>
                <c:pt idx="8406">
                  <c:v>466.58560964369599</c:v>
                </c:pt>
                <c:pt idx="8407">
                  <c:v>466.64111590227901</c:v>
                </c:pt>
                <c:pt idx="8408">
                  <c:v>466.69662216086101</c:v>
                </c:pt>
                <c:pt idx="8409">
                  <c:v>466.75212841944398</c:v>
                </c:pt>
                <c:pt idx="8410">
                  <c:v>466.80763467802598</c:v>
                </c:pt>
                <c:pt idx="8411">
                  <c:v>466.86314093660798</c:v>
                </c:pt>
                <c:pt idx="8412">
                  <c:v>466.918647195191</c:v>
                </c:pt>
                <c:pt idx="8413">
                  <c:v>466.974153453773</c:v>
                </c:pt>
                <c:pt idx="8414">
                  <c:v>467.02965971235602</c:v>
                </c:pt>
                <c:pt idx="8415">
                  <c:v>467.08516597093802</c:v>
                </c:pt>
                <c:pt idx="8416">
                  <c:v>467.14067222952002</c:v>
                </c:pt>
                <c:pt idx="8417">
                  <c:v>467.19617848810299</c:v>
                </c:pt>
                <c:pt idx="8418">
                  <c:v>467.25168474668499</c:v>
                </c:pt>
                <c:pt idx="8419">
                  <c:v>467.30719100526801</c:v>
                </c:pt>
                <c:pt idx="8420">
                  <c:v>467.36269726385001</c:v>
                </c:pt>
                <c:pt idx="8421">
                  <c:v>467.41820352243201</c:v>
                </c:pt>
                <c:pt idx="8422">
                  <c:v>467.47370978101497</c:v>
                </c:pt>
                <c:pt idx="8423">
                  <c:v>467.52921603959697</c:v>
                </c:pt>
                <c:pt idx="8424">
                  <c:v>467.58472229818</c:v>
                </c:pt>
                <c:pt idx="8425">
                  <c:v>467.640228556762</c:v>
                </c:pt>
                <c:pt idx="8426">
                  <c:v>467.69573481534502</c:v>
                </c:pt>
                <c:pt idx="8427">
                  <c:v>467.75124107392702</c:v>
                </c:pt>
                <c:pt idx="8428">
                  <c:v>467.80674733250902</c:v>
                </c:pt>
                <c:pt idx="8429">
                  <c:v>467.86225359109199</c:v>
                </c:pt>
                <c:pt idx="8430">
                  <c:v>467.91775984967398</c:v>
                </c:pt>
                <c:pt idx="8431">
                  <c:v>467.97326610825701</c:v>
                </c:pt>
                <c:pt idx="8432">
                  <c:v>468.02877236683901</c:v>
                </c:pt>
                <c:pt idx="8433">
                  <c:v>468.08427862542101</c:v>
                </c:pt>
                <c:pt idx="8434">
                  <c:v>468.13978488400397</c:v>
                </c:pt>
                <c:pt idx="8435">
                  <c:v>468.19529114258597</c:v>
                </c:pt>
                <c:pt idx="8436">
                  <c:v>468.250797401169</c:v>
                </c:pt>
                <c:pt idx="8437">
                  <c:v>468.30630365975099</c:v>
                </c:pt>
                <c:pt idx="8438">
                  <c:v>468.36180991833299</c:v>
                </c:pt>
                <c:pt idx="8439">
                  <c:v>468.41731617691602</c:v>
                </c:pt>
                <c:pt idx="8440">
                  <c:v>468.47282243549802</c:v>
                </c:pt>
                <c:pt idx="8441">
                  <c:v>468.52832869408098</c:v>
                </c:pt>
                <c:pt idx="8442">
                  <c:v>468.58383495266298</c:v>
                </c:pt>
                <c:pt idx="8443">
                  <c:v>468.63934121124498</c:v>
                </c:pt>
                <c:pt idx="8444">
                  <c:v>468.69484746982801</c:v>
                </c:pt>
                <c:pt idx="8445">
                  <c:v>468.75035372841</c:v>
                </c:pt>
                <c:pt idx="8446">
                  <c:v>468.80585998699303</c:v>
                </c:pt>
                <c:pt idx="8447">
                  <c:v>468.86136624557503</c:v>
                </c:pt>
                <c:pt idx="8448">
                  <c:v>468.91687250415703</c:v>
                </c:pt>
                <c:pt idx="8449">
                  <c:v>468.97237876273999</c:v>
                </c:pt>
                <c:pt idx="8450">
                  <c:v>469.02788502132199</c:v>
                </c:pt>
                <c:pt idx="8451">
                  <c:v>469.08339127990502</c:v>
                </c:pt>
                <c:pt idx="8452">
                  <c:v>469.13889753848702</c:v>
                </c:pt>
                <c:pt idx="8453">
                  <c:v>469.19440379706901</c:v>
                </c:pt>
                <c:pt idx="8454">
                  <c:v>469.24991005565198</c:v>
                </c:pt>
                <c:pt idx="8455">
                  <c:v>469.30541631423398</c:v>
                </c:pt>
                <c:pt idx="8456">
                  <c:v>469.360922572817</c:v>
                </c:pt>
                <c:pt idx="8457">
                  <c:v>469.416428831399</c:v>
                </c:pt>
                <c:pt idx="8458">
                  <c:v>469.471935089981</c:v>
                </c:pt>
                <c:pt idx="8459">
                  <c:v>469.52744134856403</c:v>
                </c:pt>
                <c:pt idx="8460">
                  <c:v>469.58294760714602</c:v>
                </c:pt>
                <c:pt idx="8461">
                  <c:v>469.63845386572899</c:v>
                </c:pt>
                <c:pt idx="8462">
                  <c:v>469.69396012431099</c:v>
                </c:pt>
                <c:pt idx="8463">
                  <c:v>469.74946638289299</c:v>
                </c:pt>
                <c:pt idx="8464">
                  <c:v>469.80497264147601</c:v>
                </c:pt>
                <c:pt idx="8465">
                  <c:v>469.86047890005801</c:v>
                </c:pt>
                <c:pt idx="8466">
                  <c:v>469.91598515864098</c:v>
                </c:pt>
                <c:pt idx="8467">
                  <c:v>469.97149141722298</c:v>
                </c:pt>
                <c:pt idx="8468">
                  <c:v>470.02699767580498</c:v>
                </c:pt>
                <c:pt idx="8469">
                  <c:v>470.082503934388</c:v>
                </c:pt>
                <c:pt idx="8470">
                  <c:v>470.13801019297</c:v>
                </c:pt>
                <c:pt idx="8471">
                  <c:v>470.19351645155302</c:v>
                </c:pt>
                <c:pt idx="8472">
                  <c:v>470.24902271013502</c:v>
                </c:pt>
                <c:pt idx="8473">
                  <c:v>470.30452896871799</c:v>
                </c:pt>
                <c:pt idx="8474">
                  <c:v>470.36003522729999</c:v>
                </c:pt>
                <c:pt idx="8475">
                  <c:v>470.41554148588199</c:v>
                </c:pt>
                <c:pt idx="8476">
                  <c:v>470.47104774446501</c:v>
                </c:pt>
                <c:pt idx="8477">
                  <c:v>470.52655400304701</c:v>
                </c:pt>
                <c:pt idx="8478">
                  <c:v>470.58206026162998</c:v>
                </c:pt>
                <c:pt idx="8479">
                  <c:v>470.63756652021198</c:v>
                </c:pt>
                <c:pt idx="8480">
                  <c:v>470.69307277879398</c:v>
                </c:pt>
                <c:pt idx="8481">
                  <c:v>470.748579037377</c:v>
                </c:pt>
                <c:pt idx="8482">
                  <c:v>470.804085295959</c:v>
                </c:pt>
                <c:pt idx="8483">
                  <c:v>470.85959155454202</c:v>
                </c:pt>
                <c:pt idx="8484">
                  <c:v>470.91509781312402</c:v>
                </c:pt>
                <c:pt idx="8485">
                  <c:v>470.97060407170602</c:v>
                </c:pt>
                <c:pt idx="8486">
                  <c:v>471.02611033028899</c:v>
                </c:pt>
                <c:pt idx="8487">
                  <c:v>471.08161658887099</c:v>
                </c:pt>
                <c:pt idx="8488">
                  <c:v>471.13712284745401</c:v>
                </c:pt>
                <c:pt idx="8489">
                  <c:v>471.19262910603601</c:v>
                </c:pt>
                <c:pt idx="8490">
                  <c:v>471.24813536461801</c:v>
                </c:pt>
                <c:pt idx="8491">
                  <c:v>471.30364162320097</c:v>
                </c:pt>
                <c:pt idx="8492">
                  <c:v>471.35914788178297</c:v>
                </c:pt>
                <c:pt idx="8493">
                  <c:v>471.414654140366</c:v>
                </c:pt>
                <c:pt idx="8494">
                  <c:v>471.470160398948</c:v>
                </c:pt>
                <c:pt idx="8495">
                  <c:v>471.52566665753</c:v>
                </c:pt>
                <c:pt idx="8496">
                  <c:v>471.58117291611302</c:v>
                </c:pt>
                <c:pt idx="8497">
                  <c:v>471.63667917469502</c:v>
                </c:pt>
                <c:pt idx="8498">
                  <c:v>471.69218543327798</c:v>
                </c:pt>
                <c:pt idx="8499">
                  <c:v>471.74769169185998</c:v>
                </c:pt>
                <c:pt idx="8500">
                  <c:v>471.80319795044198</c:v>
                </c:pt>
                <c:pt idx="8501">
                  <c:v>471.85870420902501</c:v>
                </c:pt>
                <c:pt idx="8502">
                  <c:v>471.91421046760701</c:v>
                </c:pt>
                <c:pt idx="8503">
                  <c:v>471.96971672618997</c:v>
                </c:pt>
                <c:pt idx="8504">
                  <c:v>472.02522298477197</c:v>
                </c:pt>
                <c:pt idx="8505">
                  <c:v>472.08072924335403</c:v>
                </c:pt>
                <c:pt idx="8506">
                  <c:v>472.13623550193699</c:v>
                </c:pt>
                <c:pt idx="8507">
                  <c:v>472.19174176051899</c:v>
                </c:pt>
                <c:pt idx="8508">
                  <c:v>472.24724801910202</c:v>
                </c:pt>
                <c:pt idx="8509">
                  <c:v>472.30275427768402</c:v>
                </c:pt>
                <c:pt idx="8510">
                  <c:v>472.35826053626698</c:v>
                </c:pt>
                <c:pt idx="8511">
                  <c:v>472.41376679484898</c:v>
                </c:pt>
                <c:pt idx="8512">
                  <c:v>472.46927305343098</c:v>
                </c:pt>
                <c:pt idx="8513">
                  <c:v>472.524779312014</c:v>
                </c:pt>
                <c:pt idx="8514">
                  <c:v>472.580285570596</c:v>
                </c:pt>
                <c:pt idx="8515">
                  <c:v>472.63579182917903</c:v>
                </c:pt>
                <c:pt idx="8516">
                  <c:v>472.69129808776103</c:v>
                </c:pt>
                <c:pt idx="8517">
                  <c:v>472.74680434634303</c:v>
                </c:pt>
                <c:pt idx="8518">
                  <c:v>472.80231060492599</c:v>
                </c:pt>
                <c:pt idx="8519">
                  <c:v>472.85781686350799</c:v>
                </c:pt>
                <c:pt idx="8520">
                  <c:v>472.91332312209101</c:v>
                </c:pt>
                <c:pt idx="8521">
                  <c:v>472.96882938067301</c:v>
                </c:pt>
                <c:pt idx="8522">
                  <c:v>473.02433563925501</c:v>
                </c:pt>
                <c:pt idx="8523">
                  <c:v>473.07984189783798</c:v>
                </c:pt>
                <c:pt idx="8524">
                  <c:v>473.13534815641998</c:v>
                </c:pt>
                <c:pt idx="8525">
                  <c:v>473.190854415003</c:v>
                </c:pt>
                <c:pt idx="8526">
                  <c:v>473.246360673585</c:v>
                </c:pt>
                <c:pt idx="8527">
                  <c:v>473.301866932167</c:v>
                </c:pt>
                <c:pt idx="8528">
                  <c:v>473.35737319075002</c:v>
                </c:pt>
                <c:pt idx="8529">
                  <c:v>473.41287944933202</c:v>
                </c:pt>
                <c:pt idx="8530">
                  <c:v>473.46838570791499</c:v>
                </c:pt>
                <c:pt idx="8531">
                  <c:v>473.52389196649699</c:v>
                </c:pt>
                <c:pt idx="8532">
                  <c:v>473.57939822507899</c:v>
                </c:pt>
                <c:pt idx="8533">
                  <c:v>473.63490448366201</c:v>
                </c:pt>
                <c:pt idx="8534">
                  <c:v>473.69041074224401</c:v>
                </c:pt>
                <c:pt idx="8535">
                  <c:v>473.74591700082698</c:v>
                </c:pt>
                <c:pt idx="8536">
                  <c:v>473.80142325940898</c:v>
                </c:pt>
                <c:pt idx="8537">
                  <c:v>473.85692951799098</c:v>
                </c:pt>
                <c:pt idx="8538">
                  <c:v>473.912435776574</c:v>
                </c:pt>
                <c:pt idx="8539">
                  <c:v>473.967942035156</c:v>
                </c:pt>
                <c:pt idx="8540">
                  <c:v>474.02344829373902</c:v>
                </c:pt>
                <c:pt idx="8541">
                  <c:v>474.07895455232102</c:v>
                </c:pt>
                <c:pt idx="8542">
                  <c:v>474.13446081090302</c:v>
                </c:pt>
                <c:pt idx="8543">
                  <c:v>474.18996706948599</c:v>
                </c:pt>
                <c:pt idx="8544">
                  <c:v>474.24547332806799</c:v>
                </c:pt>
                <c:pt idx="8545">
                  <c:v>474.30097958665101</c:v>
                </c:pt>
                <c:pt idx="8546">
                  <c:v>474.35648584523301</c:v>
                </c:pt>
                <c:pt idx="8547">
                  <c:v>474.41199210381501</c:v>
                </c:pt>
                <c:pt idx="8548">
                  <c:v>474.46749836239798</c:v>
                </c:pt>
                <c:pt idx="8549">
                  <c:v>474.52300462097998</c:v>
                </c:pt>
                <c:pt idx="8550">
                  <c:v>474.578510879563</c:v>
                </c:pt>
                <c:pt idx="8551">
                  <c:v>474.634017138145</c:v>
                </c:pt>
                <c:pt idx="8552">
                  <c:v>474.68952339672802</c:v>
                </c:pt>
                <c:pt idx="8553">
                  <c:v>474.74502965531002</c:v>
                </c:pt>
                <c:pt idx="8554">
                  <c:v>474.80053591389202</c:v>
                </c:pt>
                <c:pt idx="8555">
                  <c:v>474.85604217247499</c:v>
                </c:pt>
                <c:pt idx="8556">
                  <c:v>474.91154843105699</c:v>
                </c:pt>
                <c:pt idx="8557">
                  <c:v>474.96705468964001</c:v>
                </c:pt>
                <c:pt idx="8558">
                  <c:v>475.02256094822201</c:v>
                </c:pt>
                <c:pt idx="8559">
                  <c:v>475.07806720680401</c:v>
                </c:pt>
                <c:pt idx="8560">
                  <c:v>475.13357346538697</c:v>
                </c:pt>
                <c:pt idx="8561">
                  <c:v>475.18907972396897</c:v>
                </c:pt>
                <c:pt idx="8562">
                  <c:v>475.244585982552</c:v>
                </c:pt>
                <c:pt idx="8563">
                  <c:v>475.300092241134</c:v>
                </c:pt>
                <c:pt idx="8564">
                  <c:v>475.355598499716</c:v>
                </c:pt>
                <c:pt idx="8565">
                  <c:v>475.41110475829902</c:v>
                </c:pt>
                <c:pt idx="8566">
                  <c:v>475.46661101688102</c:v>
                </c:pt>
                <c:pt idx="8567">
                  <c:v>475.52211727546398</c:v>
                </c:pt>
                <c:pt idx="8568">
                  <c:v>475.57762353404598</c:v>
                </c:pt>
                <c:pt idx="8569">
                  <c:v>475.63312979262798</c:v>
                </c:pt>
                <c:pt idx="8570">
                  <c:v>475.68863605121101</c:v>
                </c:pt>
                <c:pt idx="8571">
                  <c:v>475.74414230979301</c:v>
                </c:pt>
                <c:pt idx="8572">
                  <c:v>475.79964856837603</c:v>
                </c:pt>
                <c:pt idx="8573">
                  <c:v>475.85515482695803</c:v>
                </c:pt>
                <c:pt idx="8574">
                  <c:v>475.91066108554003</c:v>
                </c:pt>
                <c:pt idx="8575">
                  <c:v>475.96616734412299</c:v>
                </c:pt>
                <c:pt idx="8576">
                  <c:v>476.02167360270499</c:v>
                </c:pt>
                <c:pt idx="8577">
                  <c:v>476.07717986128802</c:v>
                </c:pt>
                <c:pt idx="8578">
                  <c:v>476.13268611987002</c:v>
                </c:pt>
                <c:pt idx="8579">
                  <c:v>476.18819237845202</c:v>
                </c:pt>
                <c:pt idx="8580">
                  <c:v>476.24369863703498</c:v>
                </c:pt>
                <c:pt idx="8581">
                  <c:v>476.29920489561698</c:v>
                </c:pt>
                <c:pt idx="8582">
                  <c:v>476.3547111542</c:v>
                </c:pt>
                <c:pt idx="8583">
                  <c:v>476.410217412782</c:v>
                </c:pt>
                <c:pt idx="8584">
                  <c:v>476.465723671364</c:v>
                </c:pt>
                <c:pt idx="8585">
                  <c:v>476.52122992994703</c:v>
                </c:pt>
                <c:pt idx="8586">
                  <c:v>476.57673618852903</c:v>
                </c:pt>
                <c:pt idx="8587">
                  <c:v>476.63224244711199</c:v>
                </c:pt>
                <c:pt idx="8588">
                  <c:v>476.68774870569399</c:v>
                </c:pt>
                <c:pt idx="8589">
                  <c:v>476.74325496427701</c:v>
                </c:pt>
                <c:pt idx="8590">
                  <c:v>476.79876122285901</c:v>
                </c:pt>
                <c:pt idx="8591">
                  <c:v>476.85426748144101</c:v>
                </c:pt>
                <c:pt idx="8592">
                  <c:v>476.90977374002398</c:v>
                </c:pt>
                <c:pt idx="8593">
                  <c:v>476.96527999860598</c:v>
                </c:pt>
                <c:pt idx="8594">
                  <c:v>477.020786257189</c:v>
                </c:pt>
                <c:pt idx="8595">
                  <c:v>477.076292515771</c:v>
                </c:pt>
                <c:pt idx="8596">
                  <c:v>477.131798774353</c:v>
                </c:pt>
                <c:pt idx="8597">
                  <c:v>477.18730503293602</c:v>
                </c:pt>
                <c:pt idx="8598">
                  <c:v>477.24281129151802</c:v>
                </c:pt>
                <c:pt idx="8599">
                  <c:v>477.29831755010099</c:v>
                </c:pt>
                <c:pt idx="8600">
                  <c:v>477.35382380868299</c:v>
                </c:pt>
                <c:pt idx="8601">
                  <c:v>477.40933006726499</c:v>
                </c:pt>
                <c:pt idx="8602">
                  <c:v>477.46483632584801</c:v>
                </c:pt>
                <c:pt idx="8603">
                  <c:v>477.52034258443001</c:v>
                </c:pt>
                <c:pt idx="8604">
                  <c:v>477.57584884301298</c:v>
                </c:pt>
                <c:pt idx="8605">
                  <c:v>477.63135510159498</c:v>
                </c:pt>
                <c:pt idx="8606">
                  <c:v>477.68686136017698</c:v>
                </c:pt>
                <c:pt idx="8607">
                  <c:v>477.74236761876</c:v>
                </c:pt>
                <c:pt idx="8608">
                  <c:v>477.797873877342</c:v>
                </c:pt>
                <c:pt idx="8609">
                  <c:v>477.85338013592502</c:v>
                </c:pt>
                <c:pt idx="8610">
                  <c:v>477.90888639450702</c:v>
                </c:pt>
                <c:pt idx="8611">
                  <c:v>477.96439265308902</c:v>
                </c:pt>
                <c:pt idx="8612">
                  <c:v>478.01989891167199</c:v>
                </c:pt>
                <c:pt idx="8613">
                  <c:v>478.07540517025399</c:v>
                </c:pt>
                <c:pt idx="8614">
                  <c:v>478.13091142883701</c:v>
                </c:pt>
                <c:pt idx="8615">
                  <c:v>478.18641768741901</c:v>
                </c:pt>
                <c:pt idx="8616">
                  <c:v>478.24192394600101</c:v>
                </c:pt>
                <c:pt idx="8617">
                  <c:v>478.29743020458397</c:v>
                </c:pt>
                <c:pt idx="8618">
                  <c:v>478.35293646316597</c:v>
                </c:pt>
                <c:pt idx="8619">
                  <c:v>478.408442721749</c:v>
                </c:pt>
                <c:pt idx="8620">
                  <c:v>478.463948980331</c:v>
                </c:pt>
                <c:pt idx="8621">
                  <c:v>478.519455238913</c:v>
                </c:pt>
                <c:pt idx="8622">
                  <c:v>478.57496149749602</c:v>
                </c:pt>
                <c:pt idx="8623">
                  <c:v>478.63046775607802</c:v>
                </c:pt>
                <c:pt idx="8624">
                  <c:v>478.68597401466099</c:v>
                </c:pt>
                <c:pt idx="8625">
                  <c:v>478.74148027324298</c:v>
                </c:pt>
                <c:pt idx="8626">
                  <c:v>478.79698653182601</c:v>
                </c:pt>
                <c:pt idx="8627">
                  <c:v>478.85249279040801</c:v>
                </c:pt>
                <c:pt idx="8628">
                  <c:v>478.90799904899001</c:v>
                </c:pt>
                <c:pt idx="8629">
                  <c:v>478.96350530757297</c:v>
                </c:pt>
                <c:pt idx="8630">
                  <c:v>479.01901156615497</c:v>
                </c:pt>
                <c:pt idx="8631">
                  <c:v>479.074517824738</c:v>
                </c:pt>
                <c:pt idx="8632">
                  <c:v>479.13002408332</c:v>
                </c:pt>
                <c:pt idx="8633">
                  <c:v>479.18553034190199</c:v>
                </c:pt>
                <c:pt idx="8634">
                  <c:v>479.24103660048502</c:v>
                </c:pt>
                <c:pt idx="8635">
                  <c:v>479.29654285906702</c:v>
                </c:pt>
                <c:pt idx="8636">
                  <c:v>479.35204911764998</c:v>
                </c:pt>
                <c:pt idx="8637">
                  <c:v>479.40755537623198</c:v>
                </c:pt>
                <c:pt idx="8638">
                  <c:v>479.46306163481398</c:v>
                </c:pt>
                <c:pt idx="8639">
                  <c:v>479.51856789339701</c:v>
                </c:pt>
                <c:pt idx="8640">
                  <c:v>479.574074151979</c:v>
                </c:pt>
                <c:pt idx="8641">
                  <c:v>479.62958041056203</c:v>
                </c:pt>
                <c:pt idx="8642">
                  <c:v>479.68508666914403</c:v>
                </c:pt>
                <c:pt idx="8643">
                  <c:v>479.74059292772603</c:v>
                </c:pt>
                <c:pt idx="8644">
                  <c:v>479.79609918630899</c:v>
                </c:pt>
                <c:pt idx="8645">
                  <c:v>479.85160544489099</c:v>
                </c:pt>
                <c:pt idx="8646">
                  <c:v>479.90711170347402</c:v>
                </c:pt>
                <c:pt idx="8647">
                  <c:v>479.96261796205602</c:v>
                </c:pt>
                <c:pt idx="8648">
                  <c:v>480.01812422063801</c:v>
                </c:pt>
                <c:pt idx="8649">
                  <c:v>480.07363047922098</c:v>
                </c:pt>
                <c:pt idx="8650">
                  <c:v>480.12913673780298</c:v>
                </c:pt>
                <c:pt idx="8651">
                  <c:v>480.184642996386</c:v>
                </c:pt>
                <c:pt idx="8652">
                  <c:v>480.240149254968</c:v>
                </c:pt>
                <c:pt idx="8653">
                  <c:v>480.29565551355</c:v>
                </c:pt>
                <c:pt idx="8654">
                  <c:v>480.35116177213303</c:v>
                </c:pt>
                <c:pt idx="8655">
                  <c:v>480.40666803071502</c:v>
                </c:pt>
                <c:pt idx="8656">
                  <c:v>480.46217428929799</c:v>
                </c:pt>
                <c:pt idx="8657">
                  <c:v>480.51768054787999</c:v>
                </c:pt>
                <c:pt idx="8658">
                  <c:v>480.57318680646199</c:v>
                </c:pt>
                <c:pt idx="8659">
                  <c:v>480.62869306504501</c:v>
                </c:pt>
                <c:pt idx="8660">
                  <c:v>480.68419932362701</c:v>
                </c:pt>
                <c:pt idx="8661">
                  <c:v>480.73970558220998</c:v>
                </c:pt>
                <c:pt idx="8662">
                  <c:v>480.79521184079198</c:v>
                </c:pt>
                <c:pt idx="8663">
                  <c:v>480.85071809937398</c:v>
                </c:pt>
                <c:pt idx="8664">
                  <c:v>480.906224357957</c:v>
                </c:pt>
                <c:pt idx="8665">
                  <c:v>480.961730616539</c:v>
                </c:pt>
                <c:pt idx="8666">
                  <c:v>481.01723687512202</c:v>
                </c:pt>
                <c:pt idx="8667">
                  <c:v>481.07274313370402</c:v>
                </c:pt>
                <c:pt idx="8668">
                  <c:v>481.12824939228602</c:v>
                </c:pt>
                <c:pt idx="8669">
                  <c:v>481.18375565086899</c:v>
                </c:pt>
                <c:pt idx="8670">
                  <c:v>481.23926190945099</c:v>
                </c:pt>
                <c:pt idx="8671">
                  <c:v>481.29476816803401</c:v>
                </c:pt>
                <c:pt idx="8672">
                  <c:v>481.35027442661601</c:v>
                </c:pt>
                <c:pt idx="8673">
                  <c:v>481.40578068519898</c:v>
                </c:pt>
                <c:pt idx="8674">
                  <c:v>481.46128694378098</c:v>
                </c:pt>
                <c:pt idx="8675">
                  <c:v>481.51679320236298</c:v>
                </c:pt>
                <c:pt idx="8676">
                  <c:v>481.572299460946</c:v>
                </c:pt>
                <c:pt idx="8677">
                  <c:v>481.627805719528</c:v>
                </c:pt>
                <c:pt idx="8678">
                  <c:v>481.68331197811102</c:v>
                </c:pt>
                <c:pt idx="8679">
                  <c:v>481.73881823669302</c:v>
                </c:pt>
                <c:pt idx="8680">
                  <c:v>481.79432449527502</c:v>
                </c:pt>
                <c:pt idx="8681">
                  <c:v>481.84983075385799</c:v>
                </c:pt>
                <c:pt idx="8682">
                  <c:v>481.90533701243999</c:v>
                </c:pt>
                <c:pt idx="8683">
                  <c:v>481.96084327102301</c:v>
                </c:pt>
                <c:pt idx="8684">
                  <c:v>482.01634952960501</c:v>
                </c:pt>
                <c:pt idx="8685">
                  <c:v>482.07185578818701</c:v>
                </c:pt>
                <c:pt idx="8686">
                  <c:v>482.12736204676997</c:v>
                </c:pt>
                <c:pt idx="8687">
                  <c:v>482.18286830535197</c:v>
                </c:pt>
                <c:pt idx="8688">
                  <c:v>482.238374563935</c:v>
                </c:pt>
                <c:pt idx="8689">
                  <c:v>482.293880822517</c:v>
                </c:pt>
                <c:pt idx="8690">
                  <c:v>482.349387081099</c:v>
                </c:pt>
                <c:pt idx="8691">
                  <c:v>482.40489333968202</c:v>
                </c:pt>
                <c:pt idx="8692">
                  <c:v>482.46039959826402</c:v>
                </c:pt>
                <c:pt idx="8693">
                  <c:v>482.51590585684698</c:v>
                </c:pt>
                <c:pt idx="8694">
                  <c:v>482.57141211542898</c:v>
                </c:pt>
                <c:pt idx="8695">
                  <c:v>482.62691837401098</c:v>
                </c:pt>
                <c:pt idx="8696">
                  <c:v>482.68242463259401</c:v>
                </c:pt>
                <c:pt idx="8697">
                  <c:v>482.73793089117601</c:v>
                </c:pt>
                <c:pt idx="8698">
                  <c:v>482.79343714975897</c:v>
                </c:pt>
                <c:pt idx="8699">
                  <c:v>482.84894340834097</c:v>
                </c:pt>
                <c:pt idx="8700">
                  <c:v>482.90444966692303</c:v>
                </c:pt>
                <c:pt idx="8701">
                  <c:v>482.95995592550599</c:v>
                </c:pt>
                <c:pt idx="8702">
                  <c:v>483.01546218408799</c:v>
                </c:pt>
                <c:pt idx="8703">
                  <c:v>483.07096844267102</c:v>
                </c:pt>
                <c:pt idx="8704">
                  <c:v>483.12647470125302</c:v>
                </c:pt>
                <c:pt idx="8705">
                  <c:v>483.18198095983502</c:v>
                </c:pt>
                <c:pt idx="8706">
                  <c:v>483.23748721841798</c:v>
                </c:pt>
                <c:pt idx="8707">
                  <c:v>483.29299347699998</c:v>
                </c:pt>
                <c:pt idx="8708">
                  <c:v>483.348499735583</c:v>
                </c:pt>
                <c:pt idx="8709">
                  <c:v>483.404005994165</c:v>
                </c:pt>
                <c:pt idx="8710">
                  <c:v>483.45951225274803</c:v>
                </c:pt>
                <c:pt idx="8711">
                  <c:v>483.51501851133003</c:v>
                </c:pt>
                <c:pt idx="8712">
                  <c:v>483.57052476991203</c:v>
                </c:pt>
                <c:pt idx="8713">
                  <c:v>483.62603102849499</c:v>
                </c:pt>
                <c:pt idx="8714">
                  <c:v>483.68153728707699</c:v>
                </c:pt>
                <c:pt idx="8715">
                  <c:v>483.73704354566001</c:v>
                </c:pt>
                <c:pt idx="8716">
                  <c:v>483.79254980424201</c:v>
                </c:pt>
                <c:pt idx="8717">
                  <c:v>483.84805606282401</c:v>
                </c:pt>
                <c:pt idx="8718">
                  <c:v>483.90356232140698</c:v>
                </c:pt>
                <c:pt idx="8719">
                  <c:v>483.95906857998898</c:v>
                </c:pt>
                <c:pt idx="8720">
                  <c:v>484.014574838572</c:v>
                </c:pt>
                <c:pt idx="8721">
                  <c:v>484.070081097154</c:v>
                </c:pt>
                <c:pt idx="8722">
                  <c:v>484.125587355736</c:v>
                </c:pt>
                <c:pt idx="8723">
                  <c:v>484.18109361431902</c:v>
                </c:pt>
                <c:pt idx="8724">
                  <c:v>484.23659987290102</c:v>
                </c:pt>
                <c:pt idx="8725">
                  <c:v>484.29210613148399</c:v>
                </c:pt>
                <c:pt idx="8726">
                  <c:v>484.34761239006599</c:v>
                </c:pt>
                <c:pt idx="8727">
                  <c:v>484.40311864864799</c:v>
                </c:pt>
                <c:pt idx="8728">
                  <c:v>484.45862490723101</c:v>
                </c:pt>
                <c:pt idx="8729">
                  <c:v>484.51413116581301</c:v>
                </c:pt>
                <c:pt idx="8730">
                  <c:v>484.56963742439598</c:v>
                </c:pt>
                <c:pt idx="8731">
                  <c:v>484.62514368297798</c:v>
                </c:pt>
                <c:pt idx="8732">
                  <c:v>484.68064994155998</c:v>
                </c:pt>
                <c:pt idx="8733">
                  <c:v>484.736156200143</c:v>
                </c:pt>
                <c:pt idx="8734">
                  <c:v>484.791662458725</c:v>
                </c:pt>
                <c:pt idx="8735">
                  <c:v>484.84716871730802</c:v>
                </c:pt>
                <c:pt idx="8736">
                  <c:v>484.90267497589002</c:v>
                </c:pt>
                <c:pt idx="8737">
                  <c:v>484.95818123447202</c:v>
                </c:pt>
                <c:pt idx="8738">
                  <c:v>485.01368749305499</c:v>
                </c:pt>
                <c:pt idx="8739">
                  <c:v>485.06919375163699</c:v>
                </c:pt>
                <c:pt idx="8740">
                  <c:v>485.12470001022001</c:v>
                </c:pt>
                <c:pt idx="8741">
                  <c:v>485.18020626880201</c:v>
                </c:pt>
                <c:pt idx="8742">
                  <c:v>485.23571252738401</c:v>
                </c:pt>
                <c:pt idx="8743">
                  <c:v>485.29121878596698</c:v>
                </c:pt>
                <c:pt idx="8744">
                  <c:v>485.34672504454898</c:v>
                </c:pt>
                <c:pt idx="8745">
                  <c:v>485.402231303132</c:v>
                </c:pt>
                <c:pt idx="8746">
                  <c:v>485.457737561714</c:v>
                </c:pt>
                <c:pt idx="8747">
                  <c:v>485.51324382029702</c:v>
                </c:pt>
                <c:pt idx="8748">
                  <c:v>485.56875007887902</c:v>
                </c:pt>
                <c:pt idx="8749">
                  <c:v>485.62425633746102</c:v>
                </c:pt>
                <c:pt idx="8750">
                  <c:v>485.67976259604399</c:v>
                </c:pt>
                <c:pt idx="8751">
                  <c:v>485.73526885462599</c:v>
                </c:pt>
                <c:pt idx="8752">
                  <c:v>485.79077511320901</c:v>
                </c:pt>
                <c:pt idx="8753">
                  <c:v>485.84628137179101</c:v>
                </c:pt>
                <c:pt idx="8754">
                  <c:v>485.90178763037301</c:v>
                </c:pt>
                <c:pt idx="8755">
                  <c:v>485.95729388895597</c:v>
                </c:pt>
                <c:pt idx="8756">
                  <c:v>486.01280014753797</c:v>
                </c:pt>
                <c:pt idx="8757">
                  <c:v>486.068306406121</c:v>
                </c:pt>
                <c:pt idx="8758">
                  <c:v>486.123812664703</c:v>
                </c:pt>
                <c:pt idx="8759">
                  <c:v>486.179318923285</c:v>
                </c:pt>
                <c:pt idx="8760">
                  <c:v>486.23482518186802</c:v>
                </c:pt>
                <c:pt idx="8761">
                  <c:v>486.29033144045002</c:v>
                </c:pt>
                <c:pt idx="8762">
                  <c:v>486.34583769903298</c:v>
                </c:pt>
                <c:pt idx="8763">
                  <c:v>486.40134395761498</c:v>
                </c:pt>
                <c:pt idx="8764">
                  <c:v>486.45685021619698</c:v>
                </c:pt>
                <c:pt idx="8765">
                  <c:v>486.51235647478001</c:v>
                </c:pt>
                <c:pt idx="8766">
                  <c:v>486.56786273336201</c:v>
                </c:pt>
                <c:pt idx="8767">
                  <c:v>486.62336899194497</c:v>
                </c:pt>
                <c:pt idx="8768">
                  <c:v>486.67887525052703</c:v>
                </c:pt>
                <c:pt idx="8769">
                  <c:v>486.73438150910903</c:v>
                </c:pt>
                <c:pt idx="8770">
                  <c:v>486.78988776769199</c:v>
                </c:pt>
                <c:pt idx="8771">
                  <c:v>486.84539402627399</c:v>
                </c:pt>
                <c:pt idx="8772">
                  <c:v>486.90090028485702</c:v>
                </c:pt>
                <c:pt idx="8773">
                  <c:v>486.95640654343902</c:v>
                </c:pt>
                <c:pt idx="8774">
                  <c:v>487.01191280202102</c:v>
                </c:pt>
                <c:pt idx="8775">
                  <c:v>487.06741906060398</c:v>
                </c:pt>
                <c:pt idx="8776">
                  <c:v>487.12292531918598</c:v>
                </c:pt>
                <c:pt idx="8777">
                  <c:v>487.178431577769</c:v>
                </c:pt>
                <c:pt idx="8778">
                  <c:v>487.233937836351</c:v>
                </c:pt>
                <c:pt idx="8779">
                  <c:v>487.289444094933</c:v>
                </c:pt>
                <c:pt idx="8780">
                  <c:v>487.34495035351603</c:v>
                </c:pt>
                <c:pt idx="8781">
                  <c:v>487.40045661209803</c:v>
                </c:pt>
                <c:pt idx="8782">
                  <c:v>487.45596287068099</c:v>
                </c:pt>
                <c:pt idx="8783">
                  <c:v>487.51146912926299</c:v>
                </c:pt>
                <c:pt idx="8784">
                  <c:v>487.56697538784601</c:v>
                </c:pt>
                <c:pt idx="8785">
                  <c:v>487.62248164642801</c:v>
                </c:pt>
                <c:pt idx="8786">
                  <c:v>487.67798790501001</c:v>
                </c:pt>
                <c:pt idx="8787">
                  <c:v>487.73349416359298</c:v>
                </c:pt>
                <c:pt idx="8788">
                  <c:v>487.78900042217498</c:v>
                </c:pt>
                <c:pt idx="8789">
                  <c:v>487.84450668075698</c:v>
                </c:pt>
                <c:pt idx="8790">
                  <c:v>487.90001293934</c:v>
                </c:pt>
                <c:pt idx="8791">
                  <c:v>487.955519197922</c:v>
                </c:pt>
                <c:pt idx="8792">
                  <c:v>488.01102545650502</c:v>
                </c:pt>
                <c:pt idx="8793">
                  <c:v>488.06653171508702</c:v>
                </c:pt>
                <c:pt idx="8794">
                  <c:v>488.12203797366999</c:v>
                </c:pt>
                <c:pt idx="8795">
                  <c:v>488.17754423225199</c:v>
                </c:pt>
                <c:pt idx="8796">
                  <c:v>488.23305049083399</c:v>
                </c:pt>
                <c:pt idx="8797">
                  <c:v>488.28855674941701</c:v>
                </c:pt>
                <c:pt idx="8798">
                  <c:v>488.34406300799901</c:v>
                </c:pt>
                <c:pt idx="8799">
                  <c:v>488.39956926658198</c:v>
                </c:pt>
                <c:pt idx="8800">
                  <c:v>488.45507552516398</c:v>
                </c:pt>
                <c:pt idx="8801">
                  <c:v>488.51058178374598</c:v>
                </c:pt>
                <c:pt idx="8802">
                  <c:v>488.566088042329</c:v>
                </c:pt>
                <c:pt idx="8803">
                  <c:v>488.621594300911</c:v>
                </c:pt>
                <c:pt idx="8804">
                  <c:v>488.67710055949402</c:v>
                </c:pt>
                <c:pt idx="8805">
                  <c:v>488.73260681807602</c:v>
                </c:pt>
                <c:pt idx="8806">
                  <c:v>488.78811307665802</c:v>
                </c:pt>
                <c:pt idx="8807">
                  <c:v>488.84361933524099</c:v>
                </c:pt>
                <c:pt idx="8808">
                  <c:v>488.89912559382299</c:v>
                </c:pt>
                <c:pt idx="8809">
                  <c:v>488.95463185240601</c:v>
                </c:pt>
                <c:pt idx="8810">
                  <c:v>489.01013811098801</c:v>
                </c:pt>
                <c:pt idx="8811">
                  <c:v>489.06564436957001</c:v>
                </c:pt>
                <c:pt idx="8812">
                  <c:v>489.12115062815298</c:v>
                </c:pt>
                <c:pt idx="8813">
                  <c:v>489.17665688673497</c:v>
                </c:pt>
                <c:pt idx="8814">
                  <c:v>489.232163145318</c:v>
                </c:pt>
                <c:pt idx="8815">
                  <c:v>489.2876694039</c:v>
                </c:pt>
                <c:pt idx="8816">
                  <c:v>489.343175662482</c:v>
                </c:pt>
                <c:pt idx="8817">
                  <c:v>489.39868192106502</c:v>
                </c:pt>
                <c:pt idx="8818">
                  <c:v>489.45418817964702</c:v>
                </c:pt>
                <c:pt idx="8819">
                  <c:v>489.50969443822999</c:v>
                </c:pt>
                <c:pt idx="8820">
                  <c:v>489.56520069681198</c:v>
                </c:pt>
                <c:pt idx="8821">
                  <c:v>489.62070695539398</c:v>
                </c:pt>
                <c:pt idx="8822">
                  <c:v>489.67621321397701</c:v>
                </c:pt>
                <c:pt idx="8823">
                  <c:v>489.73171947255901</c:v>
                </c:pt>
                <c:pt idx="8824">
                  <c:v>489.78722573114197</c:v>
                </c:pt>
                <c:pt idx="8825">
                  <c:v>489.84273198972397</c:v>
                </c:pt>
                <c:pt idx="8826">
                  <c:v>489.89823824830597</c:v>
                </c:pt>
                <c:pt idx="8827">
                  <c:v>489.953744506889</c:v>
                </c:pt>
                <c:pt idx="8828">
                  <c:v>490.00925076547099</c:v>
                </c:pt>
                <c:pt idx="8829">
                  <c:v>490.06475702405402</c:v>
                </c:pt>
                <c:pt idx="8830">
                  <c:v>490.12026328263602</c:v>
                </c:pt>
                <c:pt idx="8831">
                  <c:v>490.17576954121898</c:v>
                </c:pt>
                <c:pt idx="8832">
                  <c:v>490.23127579980098</c:v>
                </c:pt>
                <c:pt idx="8833">
                  <c:v>490.28678205838298</c:v>
                </c:pt>
                <c:pt idx="8834">
                  <c:v>490.34228831696601</c:v>
                </c:pt>
                <c:pt idx="8835">
                  <c:v>490.39779457554801</c:v>
                </c:pt>
                <c:pt idx="8836">
                  <c:v>490.45330083413103</c:v>
                </c:pt>
                <c:pt idx="8837">
                  <c:v>490.50880709271303</c:v>
                </c:pt>
                <c:pt idx="8838">
                  <c:v>490.56431335129503</c:v>
                </c:pt>
                <c:pt idx="8839">
                  <c:v>490.61981960987799</c:v>
                </c:pt>
                <c:pt idx="8840">
                  <c:v>490.67532586845999</c:v>
                </c:pt>
                <c:pt idx="8841">
                  <c:v>490.73083212704302</c:v>
                </c:pt>
                <c:pt idx="8842">
                  <c:v>490.78633838562502</c:v>
                </c:pt>
                <c:pt idx="8843">
                  <c:v>490.84184464420701</c:v>
                </c:pt>
                <c:pt idx="8844">
                  <c:v>490.89735090278998</c:v>
                </c:pt>
                <c:pt idx="8845">
                  <c:v>490.95285716137198</c:v>
                </c:pt>
                <c:pt idx="8846">
                  <c:v>491.008363419955</c:v>
                </c:pt>
                <c:pt idx="8847">
                  <c:v>491.063869678537</c:v>
                </c:pt>
                <c:pt idx="8848">
                  <c:v>491.119375937119</c:v>
                </c:pt>
                <c:pt idx="8849">
                  <c:v>491.17488219570203</c:v>
                </c:pt>
                <c:pt idx="8850">
                  <c:v>491.23038845428403</c:v>
                </c:pt>
                <c:pt idx="8851">
                  <c:v>491.28589471286699</c:v>
                </c:pt>
                <c:pt idx="8852">
                  <c:v>491.34140097144899</c:v>
                </c:pt>
                <c:pt idx="8853">
                  <c:v>491.39690723003099</c:v>
                </c:pt>
                <c:pt idx="8854">
                  <c:v>491.45241348861401</c:v>
                </c:pt>
                <c:pt idx="8855">
                  <c:v>491.50791974719601</c:v>
                </c:pt>
                <c:pt idx="8856">
                  <c:v>491.56342600577898</c:v>
                </c:pt>
                <c:pt idx="8857">
                  <c:v>491.61893226436098</c:v>
                </c:pt>
                <c:pt idx="8858">
                  <c:v>491.67443852294298</c:v>
                </c:pt>
                <c:pt idx="8859">
                  <c:v>491.729944781526</c:v>
                </c:pt>
                <c:pt idx="8860">
                  <c:v>491.785451040108</c:v>
                </c:pt>
                <c:pt idx="8861">
                  <c:v>491.84095729869102</c:v>
                </c:pt>
                <c:pt idx="8862">
                  <c:v>491.89646355727302</c:v>
                </c:pt>
                <c:pt idx="8863">
                  <c:v>491.95196981585502</c:v>
                </c:pt>
                <c:pt idx="8864">
                  <c:v>492.00747607443799</c:v>
                </c:pt>
                <c:pt idx="8865">
                  <c:v>492.06298233301999</c:v>
                </c:pt>
                <c:pt idx="8866">
                  <c:v>492.11848859160301</c:v>
                </c:pt>
                <c:pt idx="8867">
                  <c:v>492.17399485018501</c:v>
                </c:pt>
                <c:pt idx="8868">
                  <c:v>492.22950110876798</c:v>
                </c:pt>
                <c:pt idx="8869">
                  <c:v>492.28500736734998</c:v>
                </c:pt>
                <c:pt idx="8870">
                  <c:v>492.34051362593198</c:v>
                </c:pt>
                <c:pt idx="8871">
                  <c:v>492.396019884515</c:v>
                </c:pt>
                <c:pt idx="8872">
                  <c:v>492.451526143097</c:v>
                </c:pt>
                <c:pt idx="8873">
                  <c:v>492.50703240168002</c:v>
                </c:pt>
                <c:pt idx="8874">
                  <c:v>492.56253866026202</c:v>
                </c:pt>
                <c:pt idx="8875">
                  <c:v>492.61804491884402</c:v>
                </c:pt>
                <c:pt idx="8876">
                  <c:v>492.67355117742699</c:v>
                </c:pt>
                <c:pt idx="8877">
                  <c:v>492.72905743600899</c:v>
                </c:pt>
                <c:pt idx="8878">
                  <c:v>492.78456369459201</c:v>
                </c:pt>
                <c:pt idx="8879">
                  <c:v>492.84006995317401</c:v>
                </c:pt>
                <c:pt idx="8880">
                  <c:v>492.89557621175601</c:v>
                </c:pt>
                <c:pt idx="8881">
                  <c:v>492.95108247033897</c:v>
                </c:pt>
                <c:pt idx="8882">
                  <c:v>493.00658872892097</c:v>
                </c:pt>
                <c:pt idx="8883">
                  <c:v>493.062094987504</c:v>
                </c:pt>
                <c:pt idx="8884">
                  <c:v>493.117601246086</c:v>
                </c:pt>
                <c:pt idx="8885">
                  <c:v>493.173107504668</c:v>
                </c:pt>
                <c:pt idx="8886">
                  <c:v>493.22861376325102</c:v>
                </c:pt>
                <c:pt idx="8887">
                  <c:v>493.28412002183302</c:v>
                </c:pt>
                <c:pt idx="8888">
                  <c:v>493.33962628041598</c:v>
                </c:pt>
                <c:pt idx="8889">
                  <c:v>493.39513253899798</c:v>
                </c:pt>
                <c:pt idx="8890">
                  <c:v>493.45063879757998</c:v>
                </c:pt>
                <c:pt idx="8891">
                  <c:v>493.50614505616301</c:v>
                </c:pt>
                <c:pt idx="8892">
                  <c:v>493.56165131474501</c:v>
                </c:pt>
                <c:pt idx="8893">
                  <c:v>493.61715757332797</c:v>
                </c:pt>
                <c:pt idx="8894">
                  <c:v>493.67266383190997</c:v>
                </c:pt>
                <c:pt idx="8895">
                  <c:v>493.72817009049197</c:v>
                </c:pt>
                <c:pt idx="8896">
                  <c:v>493.78367634907499</c:v>
                </c:pt>
                <c:pt idx="8897">
                  <c:v>493.83918260765699</c:v>
                </c:pt>
                <c:pt idx="8898">
                  <c:v>493.89468886624002</c:v>
                </c:pt>
                <c:pt idx="8899">
                  <c:v>493.95019512482202</c:v>
                </c:pt>
                <c:pt idx="8900">
                  <c:v>494.00570138340402</c:v>
                </c:pt>
                <c:pt idx="8901">
                  <c:v>494.06120764198698</c:v>
                </c:pt>
                <c:pt idx="8902">
                  <c:v>494.11671390056898</c:v>
                </c:pt>
                <c:pt idx="8903">
                  <c:v>494.172220159152</c:v>
                </c:pt>
                <c:pt idx="8904">
                  <c:v>494.227726417734</c:v>
                </c:pt>
                <c:pt idx="8905">
                  <c:v>494.283232676316</c:v>
                </c:pt>
                <c:pt idx="8906">
                  <c:v>494.33873893489903</c:v>
                </c:pt>
                <c:pt idx="8907">
                  <c:v>494.39424519348103</c:v>
                </c:pt>
                <c:pt idx="8908">
                  <c:v>494.44975145206399</c:v>
                </c:pt>
                <c:pt idx="8909">
                  <c:v>494.50525771064599</c:v>
                </c:pt>
                <c:pt idx="8910">
                  <c:v>494.56076396922901</c:v>
                </c:pt>
                <c:pt idx="8911">
                  <c:v>494.61627022781101</c:v>
                </c:pt>
                <c:pt idx="8912">
                  <c:v>494.67177648639301</c:v>
                </c:pt>
                <c:pt idx="8913">
                  <c:v>494.72728274497598</c:v>
                </c:pt>
                <c:pt idx="8914">
                  <c:v>494.78278900355798</c:v>
                </c:pt>
                <c:pt idx="8915">
                  <c:v>494.838295262141</c:v>
                </c:pt>
                <c:pt idx="8916">
                  <c:v>494.893801520723</c:v>
                </c:pt>
                <c:pt idx="8917">
                  <c:v>494.949307779305</c:v>
                </c:pt>
                <c:pt idx="8918">
                  <c:v>495.00481403788802</c:v>
                </c:pt>
                <c:pt idx="8919">
                  <c:v>495.06032029647002</c:v>
                </c:pt>
                <c:pt idx="8920">
                  <c:v>495.11582655505299</c:v>
                </c:pt>
                <c:pt idx="8921">
                  <c:v>495.17133281363499</c:v>
                </c:pt>
                <c:pt idx="8922">
                  <c:v>495.22683907221699</c:v>
                </c:pt>
                <c:pt idx="8923">
                  <c:v>495.28234533080001</c:v>
                </c:pt>
                <c:pt idx="8924">
                  <c:v>495.33785158938201</c:v>
                </c:pt>
                <c:pt idx="8925">
                  <c:v>495.39335784796498</c:v>
                </c:pt>
                <c:pt idx="8926">
                  <c:v>495.44886410654698</c:v>
                </c:pt>
                <c:pt idx="8927">
                  <c:v>495.50437036512898</c:v>
                </c:pt>
                <c:pt idx="8928">
                  <c:v>495.559876623712</c:v>
                </c:pt>
                <c:pt idx="8929">
                  <c:v>495.615382882294</c:v>
                </c:pt>
                <c:pt idx="8930">
                  <c:v>495.67088914087702</c:v>
                </c:pt>
                <c:pt idx="8931">
                  <c:v>495.72639539945902</c:v>
                </c:pt>
                <c:pt idx="8932">
                  <c:v>495.78190165804102</c:v>
                </c:pt>
                <c:pt idx="8933">
                  <c:v>495.83740791662399</c:v>
                </c:pt>
                <c:pt idx="8934">
                  <c:v>495.89291417520599</c:v>
                </c:pt>
                <c:pt idx="8935">
                  <c:v>495.94842043378901</c:v>
                </c:pt>
                <c:pt idx="8936">
                  <c:v>496.00392669237101</c:v>
                </c:pt>
                <c:pt idx="8937">
                  <c:v>496.05943295095301</c:v>
                </c:pt>
                <c:pt idx="8938">
                  <c:v>496.11493920953598</c:v>
                </c:pt>
                <c:pt idx="8939">
                  <c:v>496.17044546811798</c:v>
                </c:pt>
                <c:pt idx="8940">
                  <c:v>496.225951726701</c:v>
                </c:pt>
                <c:pt idx="8941">
                  <c:v>496.281457985283</c:v>
                </c:pt>
                <c:pt idx="8942">
                  <c:v>496.336964243865</c:v>
                </c:pt>
                <c:pt idx="8943">
                  <c:v>496.39247050244802</c:v>
                </c:pt>
                <c:pt idx="8944">
                  <c:v>496.44797676103002</c:v>
                </c:pt>
                <c:pt idx="8945">
                  <c:v>496.50348301961299</c:v>
                </c:pt>
                <c:pt idx="8946">
                  <c:v>496.55898927819499</c:v>
                </c:pt>
                <c:pt idx="8947">
                  <c:v>496.61449553677801</c:v>
                </c:pt>
                <c:pt idx="8948">
                  <c:v>496.67000179536001</c:v>
                </c:pt>
                <c:pt idx="8949">
                  <c:v>496.72550805394201</c:v>
                </c:pt>
                <c:pt idx="8950">
                  <c:v>496.78101431252497</c:v>
                </c:pt>
                <c:pt idx="8951">
                  <c:v>496.83652057110697</c:v>
                </c:pt>
                <c:pt idx="8952">
                  <c:v>496.89202682969</c:v>
                </c:pt>
                <c:pt idx="8953">
                  <c:v>496.947533088272</c:v>
                </c:pt>
                <c:pt idx="8954">
                  <c:v>497.003039346854</c:v>
                </c:pt>
                <c:pt idx="8955">
                  <c:v>497.05854560543702</c:v>
                </c:pt>
                <c:pt idx="8956">
                  <c:v>497.11405186401902</c:v>
                </c:pt>
                <c:pt idx="8957">
                  <c:v>497.16955812260198</c:v>
                </c:pt>
                <c:pt idx="8958">
                  <c:v>497.22506438118398</c:v>
                </c:pt>
                <c:pt idx="8959">
                  <c:v>497.28057063976598</c:v>
                </c:pt>
                <c:pt idx="8960">
                  <c:v>497.33607689834901</c:v>
                </c:pt>
                <c:pt idx="8961">
                  <c:v>497.39158315693101</c:v>
                </c:pt>
                <c:pt idx="8962">
                  <c:v>497.44708941551397</c:v>
                </c:pt>
                <c:pt idx="8963">
                  <c:v>497.50259567409603</c:v>
                </c:pt>
                <c:pt idx="8964">
                  <c:v>497.55810193267803</c:v>
                </c:pt>
                <c:pt idx="8965">
                  <c:v>497.61360819126099</c:v>
                </c:pt>
                <c:pt idx="8966">
                  <c:v>497.66911444984299</c:v>
                </c:pt>
                <c:pt idx="8967">
                  <c:v>497.72462070842602</c:v>
                </c:pt>
                <c:pt idx="8968">
                  <c:v>497.78012696700802</c:v>
                </c:pt>
                <c:pt idx="8969">
                  <c:v>497.83563322559002</c:v>
                </c:pt>
                <c:pt idx="8970">
                  <c:v>497.89113948417298</c:v>
                </c:pt>
                <c:pt idx="8971">
                  <c:v>497.94664574275498</c:v>
                </c:pt>
                <c:pt idx="8972">
                  <c:v>498.002152001338</c:v>
                </c:pt>
                <c:pt idx="8973">
                  <c:v>498.05765825992</c:v>
                </c:pt>
                <c:pt idx="8974">
                  <c:v>498.113164518502</c:v>
                </c:pt>
                <c:pt idx="8975">
                  <c:v>498.16867077708503</c:v>
                </c:pt>
                <c:pt idx="8976">
                  <c:v>498.22417703566703</c:v>
                </c:pt>
                <c:pt idx="8977">
                  <c:v>498.27968329424999</c:v>
                </c:pt>
                <c:pt idx="8978">
                  <c:v>498.33518955283199</c:v>
                </c:pt>
                <c:pt idx="8979">
                  <c:v>498.39069581141399</c:v>
                </c:pt>
                <c:pt idx="8980">
                  <c:v>498.44620206999701</c:v>
                </c:pt>
                <c:pt idx="8981">
                  <c:v>498.50170832857901</c:v>
                </c:pt>
                <c:pt idx="8982">
                  <c:v>498.55721458716198</c:v>
                </c:pt>
                <c:pt idx="8983">
                  <c:v>498.61272084574398</c:v>
                </c:pt>
                <c:pt idx="8984">
                  <c:v>498.66822710432598</c:v>
                </c:pt>
                <c:pt idx="8985">
                  <c:v>498.723733362909</c:v>
                </c:pt>
                <c:pt idx="8986">
                  <c:v>498.779239621491</c:v>
                </c:pt>
                <c:pt idx="8987">
                  <c:v>498.83474588007402</c:v>
                </c:pt>
                <c:pt idx="8988">
                  <c:v>498.89025213865602</c:v>
                </c:pt>
                <c:pt idx="8989">
                  <c:v>498.94575839723802</c:v>
                </c:pt>
                <c:pt idx="8990">
                  <c:v>499.00126465582099</c:v>
                </c:pt>
                <c:pt idx="8991">
                  <c:v>499.05677091440299</c:v>
                </c:pt>
                <c:pt idx="8992">
                  <c:v>499.11227717298601</c:v>
                </c:pt>
                <c:pt idx="8993">
                  <c:v>499.16778343156801</c:v>
                </c:pt>
                <c:pt idx="8994">
                  <c:v>499.22328969015098</c:v>
                </c:pt>
                <c:pt idx="8995">
                  <c:v>499.27879594873298</c:v>
                </c:pt>
                <c:pt idx="8996">
                  <c:v>499.33430220731498</c:v>
                </c:pt>
                <c:pt idx="8997">
                  <c:v>499.389808465898</c:v>
                </c:pt>
                <c:pt idx="8998">
                  <c:v>499.44531472448</c:v>
                </c:pt>
                <c:pt idx="8999">
                  <c:v>499.50082098306302</c:v>
                </c:pt>
                <c:pt idx="9000">
                  <c:v>499.55632724164502</c:v>
                </c:pt>
                <c:pt idx="9001">
                  <c:v>499.61183350022702</c:v>
                </c:pt>
                <c:pt idx="9002">
                  <c:v>499.66733975880999</c:v>
                </c:pt>
                <c:pt idx="9003">
                  <c:v>499.72284601739199</c:v>
                </c:pt>
                <c:pt idx="9004">
                  <c:v>499.77835227597501</c:v>
                </c:pt>
                <c:pt idx="9005">
                  <c:v>499.83385853455701</c:v>
                </c:pt>
                <c:pt idx="9006">
                  <c:v>499.88936479313901</c:v>
                </c:pt>
                <c:pt idx="9007">
                  <c:v>499.94487105172198</c:v>
                </c:pt>
                <c:pt idx="9008">
                  <c:v>500.00037731030397</c:v>
                </c:pt>
              </c:numCache>
            </c:numRef>
          </c:xVal>
          <c:yVal>
            <c:numRef>
              <c:f>'скорость дульного среза oxy'!$B$2:$MHN$2</c:f>
              <c:numCache>
                <c:formatCode>0.00E+00</c:formatCode>
                <c:ptCount val="9009"/>
                <c:pt idx="0" formatCode="General">
                  <c:v>0</c:v>
                </c:pt>
                <c:pt idx="1">
                  <c:v>7.2252975898158195E-5</c:v>
                </c:pt>
                <c:pt idx="2" formatCode="General">
                  <c:v>1.04178870396052E-4</c:v>
                </c:pt>
                <c:pt idx="3" formatCode="General">
                  <c:v>1.3067325670223999E-4</c:v>
                </c:pt>
                <c:pt idx="4" formatCode="General">
                  <c:v>1.5379491157032499E-4</c:v>
                </c:pt>
                <c:pt idx="5" formatCode="General">
                  <c:v>1.73952637046977E-4</c:v>
                </c:pt>
                <c:pt idx="6" formatCode="General">
                  <c:v>1.91397752298622E-4</c:v>
                </c:pt>
                <c:pt idx="7" formatCode="General">
                  <c:v>2.06320540237063E-4</c:v>
                </c:pt>
                <c:pt idx="8" formatCode="General">
                  <c:v>2.1856060733489201E-4</c:v>
                </c:pt>
                <c:pt idx="9" formatCode="General">
                  <c:v>2.2683323793780199E-4</c:v>
                </c:pt>
                <c:pt idx="10" formatCode="General">
                  <c:v>2.28995802651579E-4</c:v>
                </c:pt>
                <c:pt idx="11" formatCode="General">
                  <c:v>2.2182297829603101E-4</c:v>
                </c:pt>
                <c:pt idx="12" formatCode="General">
                  <c:v>2.0038762488352099E-4</c:v>
                </c:pt>
                <c:pt idx="13" formatCode="General">
                  <c:v>1.59027321838912E-4</c:v>
                </c:pt>
                <c:pt idx="14">
                  <c:v>9.1614873185129705E-5</c:v>
                </c:pt>
                <c:pt idx="15">
                  <c:v>-7.7103559044467701E-6</c:v>
                </c:pt>
                <c:pt idx="16" formatCode="General">
                  <c:v>-1.4356732156720699E-4</c:v>
                </c:pt>
                <c:pt idx="17" formatCode="General">
                  <c:v>-3.1738965527011601E-4</c:v>
                </c:pt>
                <c:pt idx="18" formatCode="General">
                  <c:v>-5.2661049639989097E-4</c:v>
                </c:pt>
                <c:pt idx="19" formatCode="General">
                  <c:v>-7.6406290516651198E-4</c:v>
                </c:pt>
                <c:pt idx="20" formatCode="General">
                  <c:v>-1.0177077333838899E-3</c:v>
                </c:pt>
                <c:pt idx="21" formatCode="General">
                  <c:v>-1.2714923625480601E-3</c:v>
                </c:pt>
                <c:pt idx="22" formatCode="General">
                  <c:v>-1.5062582917521601E-3</c:v>
                </c:pt>
                <c:pt idx="23" formatCode="General">
                  <c:v>-1.70099379079603E-3</c:v>
                </c:pt>
                <c:pt idx="24" formatCode="General">
                  <c:v>-1.83486166745671E-3</c:v>
                </c:pt>
                <c:pt idx="25" formatCode="General">
                  <c:v>-1.8909924377176199E-3</c:v>
                </c:pt>
                <c:pt idx="26" formatCode="General">
                  <c:v>-1.8555436706891E-3</c:v>
                </c:pt>
                <c:pt idx="27" formatCode="General">
                  <c:v>-1.71992593032996E-3</c:v>
                </c:pt>
                <c:pt idx="28" formatCode="General">
                  <c:v>-1.48361523367608E-3</c:v>
                </c:pt>
                <c:pt idx="29" formatCode="General">
                  <c:v>-1.1513098971563901E-3</c:v>
                </c:pt>
                <c:pt idx="30" formatCode="General">
                  <c:v>-7.3454197109044895E-4</c:v>
                </c:pt>
                <c:pt idx="31" formatCode="General">
                  <c:v>-2.4967066112923899E-4</c:v>
                </c:pt>
                <c:pt idx="32" formatCode="General">
                  <c:v>2.85173186974093E-4</c:v>
                </c:pt>
                <c:pt idx="33" formatCode="General">
                  <c:v>8.4846456713959597E-4</c:v>
                </c:pt>
                <c:pt idx="34" formatCode="General">
                  <c:v>1.4196006987893001E-3</c:v>
                </c:pt>
                <c:pt idx="35" formatCode="General">
                  <c:v>1.9810118777686399E-3</c:v>
                </c:pt>
                <c:pt idx="36" formatCode="General">
                  <c:v>2.5162476129434101E-3</c:v>
                </c:pt>
                <c:pt idx="37" formatCode="General">
                  <c:v>3.0123062669205401E-3</c:v>
                </c:pt>
                <c:pt idx="38" formatCode="General">
                  <c:v>3.4609818635343999E-3</c:v>
                </c:pt>
                <c:pt idx="39" formatCode="General">
                  <c:v>3.8563403726144399E-3</c:v>
                </c:pt>
                <c:pt idx="40" formatCode="General">
                  <c:v>4.1962297692820999E-3</c:v>
                </c:pt>
                <c:pt idx="41" formatCode="General">
                  <c:v>4.4817421455579497E-3</c:v>
                </c:pt>
                <c:pt idx="42" formatCode="General">
                  <c:v>4.71482864605285E-3</c:v>
                </c:pt>
                <c:pt idx="43" formatCode="General">
                  <c:v>4.8996291820101899E-3</c:v>
                </c:pt>
                <c:pt idx="44" formatCode="General">
                  <c:v>5.0415844951229903E-3</c:v>
                </c:pt>
                <c:pt idx="45" formatCode="General">
                  <c:v>5.1467271539655498E-3</c:v>
                </c:pt>
                <c:pt idx="46" formatCode="General">
                  <c:v>5.2217230382435101E-3</c:v>
                </c:pt>
                <c:pt idx="47" formatCode="General">
                  <c:v>5.2730091351133601E-3</c:v>
                </c:pt>
                <c:pt idx="48" formatCode="General">
                  <c:v>5.3066758221351996E-3</c:v>
                </c:pt>
                <c:pt idx="49" formatCode="General">
                  <c:v>5.3282713499620497E-3</c:v>
                </c:pt>
                <c:pt idx="50" formatCode="General">
                  <c:v>5.3424721352801604E-3</c:v>
                </c:pt>
                <c:pt idx="51" formatCode="General">
                  <c:v>5.3536755507125802E-3</c:v>
                </c:pt>
                <c:pt idx="52" formatCode="General">
                  <c:v>5.3649375998441103E-3</c:v>
                </c:pt>
                <c:pt idx="53" formatCode="General">
                  <c:v>5.3784018609182296E-3</c:v>
                </c:pt>
                <c:pt idx="54" formatCode="General">
                  <c:v>5.3951196487052201E-3</c:v>
                </c:pt>
                <c:pt idx="55" formatCode="General">
                  <c:v>5.4150205239342003E-3</c:v>
                </c:pt>
                <c:pt idx="56" formatCode="General">
                  <c:v>5.4379911569289998E-3</c:v>
                </c:pt>
                <c:pt idx="57" formatCode="General">
                  <c:v>5.4631208500474397E-3</c:v>
                </c:pt>
                <c:pt idx="58" formatCode="General">
                  <c:v>5.48893627682391E-3</c:v>
                </c:pt>
                <c:pt idx="59" formatCode="General">
                  <c:v>5.5147346714585696E-3</c:v>
                </c:pt>
                <c:pt idx="60" formatCode="General">
                  <c:v>5.5402508521881803E-3</c:v>
                </c:pt>
                <c:pt idx="61" formatCode="General">
                  <c:v>5.56515253266313E-3</c:v>
                </c:pt>
                <c:pt idx="62" formatCode="General">
                  <c:v>5.5896514328721602E-3</c:v>
                </c:pt>
                <c:pt idx="63" formatCode="General">
                  <c:v>5.6144836305980399E-3</c:v>
                </c:pt>
                <c:pt idx="64" formatCode="General">
                  <c:v>5.6411227633181597E-3</c:v>
                </c:pt>
                <c:pt idx="65" formatCode="General">
                  <c:v>5.6710389247600704E-3</c:v>
                </c:pt>
                <c:pt idx="66" formatCode="General">
                  <c:v>5.7057445990594197E-3</c:v>
                </c:pt>
                <c:pt idx="67" formatCode="General">
                  <c:v>5.7473170583187102E-3</c:v>
                </c:pt>
                <c:pt idx="68" formatCode="General">
                  <c:v>5.7974971066253904E-3</c:v>
                </c:pt>
                <c:pt idx="69" formatCode="General">
                  <c:v>5.8577829268546197E-3</c:v>
                </c:pt>
                <c:pt idx="70" formatCode="General">
                  <c:v>5.9288923413520402E-3</c:v>
                </c:pt>
                <c:pt idx="71" formatCode="General">
                  <c:v>6.0104513211983301E-3</c:v>
                </c:pt>
                <c:pt idx="72" formatCode="General">
                  <c:v>6.1010507336638998E-3</c:v>
                </c:pt>
                <c:pt idx="73" formatCode="General">
                  <c:v>6.1967592565618998E-3</c:v>
                </c:pt>
                <c:pt idx="74" formatCode="General">
                  <c:v>6.2921148518378898E-3</c:v>
                </c:pt>
                <c:pt idx="75" formatCode="General">
                  <c:v>6.3797619489200401E-3</c:v>
                </c:pt>
                <c:pt idx="76" formatCode="General">
                  <c:v>6.4503004901642702E-3</c:v>
                </c:pt>
                <c:pt idx="77" formatCode="General">
                  <c:v>6.4933428041769204E-3</c:v>
                </c:pt>
                <c:pt idx="78" formatCode="General">
                  <c:v>6.4984170652721603E-3</c:v>
                </c:pt>
                <c:pt idx="79" formatCode="General">
                  <c:v>6.4562351117150602E-3</c:v>
                </c:pt>
                <c:pt idx="80" formatCode="General">
                  <c:v>6.3581305068027699E-3</c:v>
                </c:pt>
                <c:pt idx="81" formatCode="General">
                  <c:v>6.1980629136512899E-3</c:v>
                </c:pt>
                <c:pt idx="82" formatCode="General">
                  <c:v>5.9732454763667597E-3</c:v>
                </c:pt>
                <c:pt idx="83" formatCode="General">
                  <c:v>5.6841670264713602E-3</c:v>
                </c:pt>
                <c:pt idx="84" formatCode="General">
                  <c:v>5.3355263827039199E-3</c:v>
                </c:pt>
                <c:pt idx="85" formatCode="General">
                  <c:v>4.9356566859225003E-3</c:v>
                </c:pt>
                <c:pt idx="86" formatCode="General">
                  <c:v>4.4950702222227804E-3</c:v>
                </c:pt>
                <c:pt idx="87" formatCode="General">
                  <c:v>4.0267868503538499E-3</c:v>
                </c:pt>
                <c:pt idx="88" formatCode="General">
                  <c:v>3.54529016348185E-3</c:v>
                </c:pt>
                <c:pt idx="89" formatCode="General">
                  <c:v>3.0654280011112702E-3</c:v>
                </c:pt>
                <c:pt idx="90" formatCode="General">
                  <c:v>2.6020313780449802E-3</c:v>
                </c:pt>
                <c:pt idx="91" formatCode="General">
                  <c:v>2.16898725975408E-3</c:v>
                </c:pt>
                <c:pt idx="92" formatCode="General">
                  <c:v>1.7778936617003E-3</c:v>
                </c:pt>
                <c:pt idx="93" formatCode="General">
                  <c:v>1.4381448234837E-3</c:v>
                </c:pt>
                <c:pt idx="94" formatCode="General">
                  <c:v>1.1575975474005999E-3</c:v>
                </c:pt>
                <c:pt idx="95" formatCode="General">
                  <c:v>9.4162229985634898E-4</c:v>
                </c:pt>
                <c:pt idx="96" formatCode="General">
                  <c:v>7.9223719898972595E-4</c:v>
                </c:pt>
                <c:pt idx="97" formatCode="General">
                  <c:v>7.0947114767630005E-4</c:v>
                </c:pt>
                <c:pt idx="98" formatCode="General">
                  <c:v>6.9166719223465395E-4</c:v>
                </c:pt>
                <c:pt idx="99" formatCode="General">
                  <c:v>7.3419829837790499E-4</c:v>
                </c:pt>
                <c:pt idx="100" formatCode="General">
                  <c:v>8.3181822441526503E-4</c:v>
                </c:pt>
                <c:pt idx="101" formatCode="General">
                  <c:v>9.7802941188285903E-4</c:v>
                </c:pt>
                <c:pt idx="102" formatCode="General">
                  <c:v>1.16573794234851E-3</c:v>
                </c:pt>
                <c:pt idx="103" formatCode="General">
                  <c:v>1.3861881625428299E-3</c:v>
                </c:pt>
                <c:pt idx="104" formatCode="General">
                  <c:v>1.63102369629426E-3</c:v>
                </c:pt>
                <c:pt idx="105" formatCode="General">
                  <c:v>1.89333678842243E-3</c:v>
                </c:pt>
                <c:pt idx="106" formatCode="General">
                  <c:v>2.16620354660594E-3</c:v>
                </c:pt>
                <c:pt idx="107" formatCode="General">
                  <c:v>2.4448109188032999E-3</c:v>
                </c:pt>
                <c:pt idx="108" formatCode="General">
                  <c:v>2.7259286199751002E-3</c:v>
                </c:pt>
                <c:pt idx="109" formatCode="General">
                  <c:v>3.0085103357917801E-3</c:v>
                </c:pt>
                <c:pt idx="110" formatCode="General">
                  <c:v>3.2935126638629401E-3</c:v>
                </c:pt>
                <c:pt idx="111" formatCode="General">
                  <c:v>3.5835640062416301E-3</c:v>
                </c:pt>
                <c:pt idx="112" formatCode="General">
                  <c:v>3.8823202493539701E-3</c:v>
                </c:pt>
                <c:pt idx="113" formatCode="General">
                  <c:v>4.1935061857930602E-3</c:v>
                </c:pt>
                <c:pt idx="114" formatCode="General">
                  <c:v>4.5204275741253901E-3</c:v>
                </c:pt>
                <c:pt idx="115" formatCode="General">
                  <c:v>4.8653690682473301E-3</c:v>
                </c:pt>
                <c:pt idx="116" formatCode="General">
                  <c:v>5.22860169220268E-3</c:v>
                </c:pt>
                <c:pt idx="117" formatCode="General">
                  <c:v>5.6092840500667597E-3</c:v>
                </c:pt>
                <c:pt idx="118" formatCode="General">
                  <c:v>6.0060613210531901E-3</c:v>
                </c:pt>
                <c:pt idx="119" formatCode="General">
                  <c:v>6.4165123765494896E-3</c:v>
                </c:pt>
                <c:pt idx="120" formatCode="General">
                  <c:v>6.8374222187074099E-3</c:v>
                </c:pt>
                <c:pt idx="121" formatCode="General">
                  <c:v>7.2653033053915001E-3</c:v>
                </c:pt>
                <c:pt idx="122" formatCode="General">
                  <c:v>7.69612747298885E-3</c:v>
                </c:pt>
                <c:pt idx="123" formatCode="General">
                  <c:v>8.1239119553459197E-3</c:v>
                </c:pt>
                <c:pt idx="124" formatCode="General">
                  <c:v>8.5425306502070301E-3</c:v>
                </c:pt>
                <c:pt idx="125" formatCode="General">
                  <c:v>8.9456007215165893E-3</c:v>
                </c:pt>
                <c:pt idx="126" formatCode="General">
                  <c:v>9.3258660016514693E-3</c:v>
                </c:pt>
                <c:pt idx="127" formatCode="General">
                  <c:v>9.6759618669606494E-3</c:v>
                </c:pt>
                <c:pt idx="128" formatCode="General">
                  <c:v>9.9893111479634998E-3</c:v>
                </c:pt>
                <c:pt idx="129" formatCode="General">
                  <c:v>1.0260219193056599E-2</c:v>
                </c:pt>
                <c:pt idx="130" formatCode="General">
                  <c:v>1.04842454285748E-2</c:v>
                </c:pt>
                <c:pt idx="131" formatCode="General">
                  <c:v>1.0658913312177901E-2</c:v>
                </c:pt>
                <c:pt idx="132" formatCode="General">
                  <c:v>1.0783233841259499E-2</c:v>
                </c:pt>
                <c:pt idx="133" formatCode="General">
                  <c:v>1.08590538205936E-2</c:v>
                </c:pt>
                <c:pt idx="134" formatCode="General">
                  <c:v>1.0891579373397299E-2</c:v>
                </c:pt>
                <c:pt idx="135" formatCode="General">
                  <c:v>1.08893970012815E-2</c:v>
                </c:pt>
                <c:pt idx="136" formatCode="General">
                  <c:v>1.08643988837287E-2</c:v>
                </c:pt>
                <c:pt idx="137" formatCode="General">
                  <c:v>1.0832100810896399E-2</c:v>
                </c:pt>
                <c:pt idx="138" formatCode="General">
                  <c:v>1.0810883477918601E-2</c:v>
                </c:pt>
                <c:pt idx="139" formatCode="General">
                  <c:v>1.08203285397168E-2</c:v>
                </c:pt>
                <c:pt idx="140" formatCode="General">
                  <c:v>1.0879879128190899E-2</c:v>
                </c:pt>
                <c:pt idx="141" formatCode="General">
                  <c:v>1.10074755896789E-2</c:v>
                </c:pt>
                <c:pt idx="142" formatCode="General">
                  <c:v>1.12174242491448E-2</c:v>
                </c:pt>
                <c:pt idx="143" formatCode="General">
                  <c:v>1.1518557062567301E-2</c:v>
                </c:pt>
                <c:pt idx="144" formatCode="General">
                  <c:v>1.1914136819600799E-2</c:v>
                </c:pt>
                <c:pt idx="145" formatCode="General">
                  <c:v>1.2400684769837999E-2</c:v>
                </c:pt>
                <c:pt idx="146" formatCode="General">
                  <c:v>1.2967307276555901E-2</c:v>
                </c:pt>
                <c:pt idx="147" formatCode="General">
                  <c:v>1.35973486012333E-2</c:v>
                </c:pt>
                <c:pt idx="148" formatCode="General">
                  <c:v>1.4269436718898699E-2</c:v>
                </c:pt>
                <c:pt idx="149" formatCode="General">
                  <c:v>1.4958560446207201E-2</c:v>
                </c:pt>
                <c:pt idx="150" formatCode="General">
                  <c:v>1.5638430535729799E-2</c:v>
                </c:pt>
                <c:pt idx="151" formatCode="General">
                  <c:v>1.6283202442483099E-2</c:v>
                </c:pt>
                <c:pt idx="152" formatCode="General">
                  <c:v>1.6869807034181401E-2</c:v>
                </c:pt>
                <c:pt idx="153" formatCode="General">
                  <c:v>1.73784463041779E-2</c:v>
                </c:pt>
                <c:pt idx="154" formatCode="General">
                  <c:v>1.77935196120553E-2</c:v>
                </c:pt>
                <c:pt idx="155" formatCode="General">
                  <c:v>1.81053974871212E-2</c:v>
                </c:pt>
                <c:pt idx="156" formatCode="General">
                  <c:v>1.8308897628304802E-2</c:v>
                </c:pt>
                <c:pt idx="157" formatCode="General">
                  <c:v>1.8403789510272401E-2</c:v>
                </c:pt>
                <c:pt idx="158" formatCode="General">
                  <c:v>1.83944896045024E-2</c:v>
                </c:pt>
                <c:pt idx="159" formatCode="General">
                  <c:v>1.8286949987068299E-2</c:v>
                </c:pt>
                <c:pt idx="160" formatCode="General">
                  <c:v>1.8089038317567099E-2</c:v>
                </c:pt>
                <c:pt idx="161" formatCode="General">
                  <c:v>1.7810062410106499E-2</c:v>
                </c:pt>
                <c:pt idx="162" formatCode="General">
                  <c:v>1.7458635701249201E-2</c:v>
                </c:pt>
                <c:pt idx="163" formatCode="General">
                  <c:v>1.70433854637464E-2</c:v>
                </c:pt>
                <c:pt idx="164" formatCode="General">
                  <c:v>1.6571418112053399E-2</c:v>
                </c:pt>
                <c:pt idx="165" formatCode="General">
                  <c:v>1.6047640435364201E-2</c:v>
                </c:pt>
                <c:pt idx="166" formatCode="General">
                  <c:v>1.54762094822607E-2</c:v>
                </c:pt>
                <c:pt idx="167" formatCode="General">
                  <c:v>1.4859965161609799E-2</c:v>
                </c:pt>
                <c:pt idx="168" formatCode="General">
                  <c:v>1.42006908012624E-2</c:v>
                </c:pt>
                <c:pt idx="169" formatCode="General">
                  <c:v>1.35010404300147E-2</c:v>
                </c:pt>
                <c:pt idx="170" formatCode="General">
                  <c:v>1.27648211271342E-2</c:v>
                </c:pt>
                <c:pt idx="171" formatCode="General">
                  <c:v>1.19975504052992E-2</c:v>
                </c:pt>
                <c:pt idx="172" formatCode="General">
                  <c:v>1.12063159008257E-2</c:v>
                </c:pt>
                <c:pt idx="173" formatCode="General">
                  <c:v>1.03994558004853E-2</c:v>
                </c:pt>
                <c:pt idx="174" formatCode="General">
                  <c:v>9.5862473535977995E-3</c:v>
                </c:pt>
                <c:pt idx="175" formatCode="General">
                  <c:v>8.7770544140358692E-3</c:v>
                </c:pt>
                <c:pt idx="176" formatCode="General">
                  <c:v>7.9817092131595595E-3</c:v>
                </c:pt>
                <c:pt idx="177" formatCode="General">
                  <c:v>7.2087212229308998E-3</c:v>
                </c:pt>
                <c:pt idx="178" formatCode="General">
                  <c:v>6.4668255250404996E-3</c:v>
                </c:pt>
                <c:pt idx="179" formatCode="General">
                  <c:v>5.7632235102054504E-3</c:v>
                </c:pt>
                <c:pt idx="180" formatCode="General">
                  <c:v>5.1031408662580704E-3</c:v>
                </c:pt>
                <c:pt idx="181" formatCode="General">
                  <c:v>4.4906522320481597E-3</c:v>
                </c:pt>
                <c:pt idx="182" formatCode="General">
                  <c:v>3.92921968270089E-3</c:v>
                </c:pt>
                <c:pt idx="183" formatCode="General">
                  <c:v>3.4203024372666101E-3</c:v>
                </c:pt>
                <c:pt idx="184" formatCode="General">
                  <c:v>2.9654335414901001E-3</c:v>
                </c:pt>
                <c:pt idx="185" formatCode="General">
                  <c:v>2.5664568516822598E-3</c:v>
                </c:pt>
                <c:pt idx="186" formatCode="General">
                  <c:v>2.2224390913046098E-3</c:v>
                </c:pt>
                <c:pt idx="187" formatCode="General">
                  <c:v>1.93216273353098E-3</c:v>
                </c:pt>
                <c:pt idx="188" formatCode="General">
                  <c:v>1.69435518050948E-3</c:v>
                </c:pt>
                <c:pt idx="189" formatCode="General">
                  <c:v>1.5046962636248E-3</c:v>
                </c:pt>
                <c:pt idx="190" formatCode="General">
                  <c:v>1.357349037357E-3</c:v>
                </c:pt>
                <c:pt idx="191" formatCode="General">
                  <c:v>1.2442074214076E-3</c:v>
                </c:pt>
                <c:pt idx="192" formatCode="General">
                  <c:v>1.1521121171750601E-3</c:v>
                </c:pt>
                <c:pt idx="193" formatCode="General">
                  <c:v>1.06446692537021E-3</c:v>
                </c:pt>
                <c:pt idx="194" formatCode="General">
                  <c:v>9.5838899554773996E-4</c:v>
                </c:pt>
                <c:pt idx="195" formatCode="General">
                  <c:v>8.0237966077105298E-4</c:v>
                </c:pt>
                <c:pt idx="196" formatCode="General">
                  <c:v>5.5772647649782203E-4</c:v>
                </c:pt>
                <c:pt idx="197" formatCode="General">
                  <c:v>1.8146939337229499E-4</c:v>
                </c:pt>
                <c:pt idx="198" formatCode="General">
                  <c:v>-3.6841583530951202E-4</c:v>
                </c:pt>
                <c:pt idx="199" formatCode="General">
                  <c:v>-1.1251796577735501E-3</c:v>
                </c:pt>
                <c:pt idx="200" formatCode="General">
                  <c:v>-2.1042498751723099E-3</c:v>
                </c:pt>
                <c:pt idx="201" formatCode="General">
                  <c:v>-3.29741298941158E-3</c:v>
                </c:pt>
                <c:pt idx="202" formatCode="General">
                  <c:v>-4.6704304365809898E-3</c:v>
                </c:pt>
                <c:pt idx="203" formatCode="General">
                  <c:v>-6.1648860120482197E-3</c:v>
                </c:pt>
                <c:pt idx="204" formatCode="General">
                  <c:v>-7.7045229146192199E-3</c:v>
                </c:pt>
                <c:pt idx="205" formatCode="General">
                  <c:v>-9.2062892618035592E-3</c:v>
                </c:pt>
                <c:pt idx="206" formatCode="General">
                  <c:v>-1.05892099954863E-2</c:v>
                </c:pt>
                <c:pt idx="207" formatCode="General">
                  <c:v>-1.1782388128908699E-2</c:v>
                </c:pt>
                <c:pt idx="208" formatCode="General">
                  <c:v>-1.2732253064646201E-2</c:v>
                </c:pt>
                <c:pt idx="209" formatCode="General">
                  <c:v>-1.3405439335960201E-2</c:v>
                </c:pt>
                <c:pt idx="210" formatCode="General">
                  <c:v>-1.37908180465802E-2</c:v>
                </c:pt>
                <c:pt idx="211" formatCode="General">
                  <c:v>-1.3897016483414499E-2</c:v>
                </c:pt>
                <c:pt idx="212" formatCode="General">
                  <c:v>-1.37484115622177E-2</c:v>
                </c:pt>
                <c:pt idx="213" formatCode="General">
                  <c:v>-1.3379856325996701E-2</c:v>
                </c:pt>
                <c:pt idx="214" formatCode="General">
                  <c:v>-1.28301687401097E-2</c:v>
                </c:pt>
                <c:pt idx="215" formatCode="General">
                  <c:v>-1.2141033738448199E-2</c:v>
                </c:pt>
                <c:pt idx="216" formatCode="General">
                  <c:v>-1.13582958889634E-2</c:v>
                </c:pt>
                <c:pt idx="217" formatCode="General">
                  <c:v>-1.05326395104073E-2</c:v>
                </c:pt>
                <c:pt idx="218" formatCode="General">
                  <c:v>-9.7214895805786492E-3</c:v>
                </c:pt>
                <c:pt idx="219" formatCode="General">
                  <c:v>-8.9859832626487304E-3</c:v>
                </c:pt>
                <c:pt idx="220" formatCode="General">
                  <c:v>-8.3841442780164706E-3</c:v>
                </c:pt>
                <c:pt idx="221" formatCode="General">
                  <c:v>-7.9622923428867495E-3</c:v>
                </c:pt>
                <c:pt idx="222" formatCode="General">
                  <c:v>-7.7475453461607197E-3</c:v>
                </c:pt>
                <c:pt idx="223" formatCode="General">
                  <c:v>-7.7486483134679499E-3</c:v>
                </c:pt>
                <c:pt idx="224" formatCode="General">
                  <c:v>-7.9606616370969004E-3</c:v>
                </c:pt>
                <c:pt idx="225" formatCode="General">
                  <c:v>-8.3730090210132804E-3</c:v>
                </c:pt>
                <c:pt idx="226" formatCode="General">
                  <c:v>-8.9790082100837908E-3</c:v>
                </c:pt>
                <c:pt idx="227" formatCode="General">
                  <c:v>-9.7788809347888195E-3</c:v>
                </c:pt>
                <c:pt idx="228" formatCode="General">
                  <c:v>-1.07804680164849E-2</c:v>
                </c:pt>
                <c:pt idx="229" formatCode="General">
                  <c:v>-1.19959093868504E-2</c:v>
                </c:pt>
                <c:pt idx="230" formatCode="General">
                  <c:v>-1.34367734378924E-2</c:v>
                </c:pt>
                <c:pt idx="231" formatCode="General">
                  <c:v>-1.5112177984300401E-2</c:v>
                </c:pt>
                <c:pt idx="232" formatCode="General">
                  <c:v>-1.7024785817955398E-2</c:v>
                </c:pt>
                <c:pt idx="233" formatCode="General">
                  <c:v>-1.9165682660732101E-2</c:v>
                </c:pt>
                <c:pt idx="234" formatCode="General">
                  <c:v>-2.1505728336144999E-2</c:v>
                </c:pt>
                <c:pt idx="235" formatCode="General">
                  <c:v>-2.3991144424077501E-2</c:v>
                </c:pt>
                <c:pt idx="236" formatCode="General">
                  <c:v>-2.65437982980661E-2</c:v>
                </c:pt>
                <c:pt idx="237" formatCode="General">
                  <c:v>-2.9071536634092902E-2</c:v>
                </c:pt>
                <c:pt idx="238" formatCode="General">
                  <c:v>-3.1489017529782302E-2</c:v>
                </c:pt>
                <c:pt idx="239" formatCode="General">
                  <c:v>-3.3737410741743801E-2</c:v>
                </c:pt>
                <c:pt idx="240" formatCode="General">
                  <c:v>-3.5803494688886502E-2</c:v>
                </c:pt>
                <c:pt idx="241" formatCode="General">
                  <c:v>-3.7721953303921502E-2</c:v>
                </c:pt>
                <c:pt idx="242" formatCode="General">
                  <c:v>-3.9555970261411402E-2</c:v>
                </c:pt>
                <c:pt idx="243" formatCode="General">
                  <c:v>-4.13676125769048E-2</c:v>
                </c:pt>
                <c:pt idx="244" formatCode="General">
                  <c:v>-4.3189668506656599E-2</c:v>
                </c:pt>
                <c:pt idx="245" formatCode="General">
                  <c:v>-4.5022004173585699E-2</c:v>
                </c:pt>
                <c:pt idx="246" formatCode="General">
                  <c:v>-4.6848936065314303E-2</c:v>
                </c:pt>
                <c:pt idx="247" formatCode="General">
                  <c:v>-4.8658281549635002E-2</c:v>
                </c:pt>
                <c:pt idx="248" formatCode="General">
                  <c:v>-5.0446177361812297E-2</c:v>
                </c:pt>
                <c:pt idx="249" formatCode="General">
                  <c:v>-5.2201136810946597E-2</c:v>
                </c:pt>
                <c:pt idx="250" formatCode="General">
                  <c:v>-5.3890464695406502E-2</c:v>
                </c:pt>
                <c:pt idx="251" formatCode="General">
                  <c:v>-5.54642034099911E-2</c:v>
                </c:pt>
                <c:pt idx="252" formatCode="General">
                  <c:v>-5.6867847847394098E-2</c:v>
                </c:pt>
                <c:pt idx="253" formatCode="General">
                  <c:v>-5.8046251117884702E-2</c:v>
                </c:pt>
                <c:pt idx="254" formatCode="General">
                  <c:v>-5.8940092036770302E-2</c:v>
                </c:pt>
                <c:pt idx="255" formatCode="General">
                  <c:v>-5.9489043921860801E-2</c:v>
                </c:pt>
                <c:pt idx="256" formatCode="General">
                  <c:v>-5.9632992269839098E-2</c:v>
                </c:pt>
                <c:pt idx="257" formatCode="General">
                  <c:v>-5.9307284040213598E-2</c:v>
                </c:pt>
                <c:pt idx="258" formatCode="General">
                  <c:v>-5.8436424096515498E-2</c:v>
                </c:pt>
                <c:pt idx="259" formatCode="General">
                  <c:v>-5.6935015224353999E-2</c:v>
                </c:pt>
                <c:pt idx="260" formatCode="General">
                  <c:v>-5.4713195245476201E-2</c:v>
                </c:pt>
                <c:pt idx="261" formatCode="General">
                  <c:v>-5.1683062185929302E-2</c:v>
                </c:pt>
                <c:pt idx="262" formatCode="General">
                  <c:v>-4.77774898142862E-2</c:v>
                </c:pt>
                <c:pt idx="263" formatCode="General">
                  <c:v>-4.2953762309498301E-2</c:v>
                </c:pt>
                <c:pt idx="264" formatCode="General">
                  <c:v>-3.7155145047097597E-2</c:v>
                </c:pt>
                <c:pt idx="265" formatCode="General">
                  <c:v>-3.02746552339931E-2</c:v>
                </c:pt>
                <c:pt idx="266" formatCode="General">
                  <c:v>-2.2170421540630401E-2</c:v>
                </c:pt>
                <c:pt idx="267" formatCode="General">
                  <c:v>-1.2698771317190201E-2</c:v>
                </c:pt>
                <c:pt idx="268" formatCode="General">
                  <c:v>-1.7357953771426401E-3</c:v>
                </c:pt>
                <c:pt idx="269" formatCode="General">
                  <c:v>1.0788139136259299E-2</c:v>
                </c:pt>
                <c:pt idx="270" formatCode="General">
                  <c:v>2.4887810917660201E-2</c:v>
                </c:pt>
                <c:pt idx="271" formatCode="General">
                  <c:v>4.0572173606545102E-2</c:v>
                </c:pt>
                <c:pt idx="272" formatCode="General">
                  <c:v>5.7853833513495101E-2</c:v>
                </c:pt>
                <c:pt idx="273" formatCode="General">
                  <c:v>7.6710984329464799E-2</c:v>
                </c:pt>
                <c:pt idx="274" formatCode="General">
                  <c:v>9.7034154199497499E-2</c:v>
                </c:pt>
                <c:pt idx="275" formatCode="General">
                  <c:v>0.11862822801252899</c:v>
                </c:pt>
                <c:pt idx="276" formatCode="General">
                  <c:v>0.141370817964214</c:v>
                </c:pt>
                <c:pt idx="277" formatCode="General">
                  <c:v>0.16528225433690999</c:v>
                </c:pt>
                <c:pt idx="278" formatCode="General">
                  <c:v>0.19030328219765599</c:v>
                </c:pt>
                <c:pt idx="279" formatCode="General">
                  <c:v>0.21618150467246</c:v>
                </c:pt>
                <c:pt idx="280" formatCode="General">
                  <c:v>0.24249994145334999</c:v>
                </c:pt>
                <c:pt idx="281" formatCode="General">
                  <c:v>0.26882057245618102</c:v>
                </c:pt>
                <c:pt idx="282" formatCode="General">
                  <c:v>0.29492023380763099</c:v>
                </c:pt>
                <c:pt idx="283" formatCode="General">
                  <c:v>0.32059220829406099</c:v>
                </c:pt>
                <c:pt idx="284" formatCode="General">
                  <c:v>0.345712253463897</c:v>
                </c:pt>
                <c:pt idx="285" formatCode="General">
                  <c:v>0.370249759329905</c:v>
                </c:pt>
                <c:pt idx="286" formatCode="General">
                  <c:v>0.39336321215792103</c:v>
                </c:pt>
                <c:pt idx="287" formatCode="General">
                  <c:v>0.413839820646418</c:v>
                </c:pt>
                <c:pt idx="288" formatCode="General">
                  <c:v>0.43136027244835001</c:v>
                </c:pt>
                <c:pt idx="289" formatCode="General">
                  <c:v>0.44541585699720398</c:v>
                </c:pt>
                <c:pt idx="290" formatCode="General">
                  <c:v>0.45580154164339398</c:v>
                </c:pt>
                <c:pt idx="291" formatCode="General">
                  <c:v>0.46234958281070698</c:v>
                </c:pt>
                <c:pt idx="292" formatCode="General">
                  <c:v>0.46389238799996302</c:v>
                </c:pt>
                <c:pt idx="293" formatCode="General">
                  <c:v>0.46043304567937199</c:v>
                </c:pt>
                <c:pt idx="294" formatCode="General">
                  <c:v>0.453022791971464</c:v>
                </c:pt>
                <c:pt idx="295" formatCode="General">
                  <c:v>0.43981335530773402</c:v>
                </c:pt>
                <c:pt idx="296" formatCode="General">
                  <c:v>0.41710673558178801</c:v>
                </c:pt>
                <c:pt idx="297" formatCode="General">
                  <c:v>0.39066559481290503</c:v>
                </c:pt>
                <c:pt idx="298" formatCode="General">
                  <c:v>0.35967398691639102</c:v>
                </c:pt>
                <c:pt idx="299" formatCode="General">
                  <c:v>0.32114659021838499</c:v>
                </c:pt>
                <c:pt idx="300" formatCode="General">
                  <c:v>0.24085529654811699</c:v>
                </c:pt>
                <c:pt idx="301" formatCode="General">
                  <c:v>0.149592430414933</c:v>
                </c:pt>
                <c:pt idx="302" formatCode="General">
                  <c:v>0.11037642217299599</c:v>
                </c:pt>
                <c:pt idx="303" formatCode="General">
                  <c:v>9.6223584611131494E-2</c:v>
                </c:pt>
                <c:pt idx="304" formatCode="General">
                  <c:v>8.4973379163978999E-2</c:v>
                </c:pt>
                <c:pt idx="305" formatCode="General">
                  <c:v>7.4316954247889297E-2</c:v>
                </c:pt>
                <c:pt idx="306" formatCode="General">
                  <c:v>6.4070173878586698E-2</c:v>
                </c:pt>
                <c:pt idx="307" formatCode="General">
                  <c:v>5.4196675485595501E-2</c:v>
                </c:pt>
                <c:pt idx="308" formatCode="General">
                  <c:v>4.4669434344147801E-2</c:v>
                </c:pt>
                <c:pt idx="309" formatCode="General">
                  <c:v>3.5467064243318698E-2</c:v>
                </c:pt>
                <c:pt idx="310" formatCode="General">
                  <c:v>2.6571009172428502E-2</c:v>
                </c:pt>
                <c:pt idx="311" formatCode="General">
                  <c:v>1.7966780110004601E-2</c:v>
                </c:pt>
                <c:pt idx="312" formatCode="General">
                  <c:v>9.6431987944410793E-3</c:v>
                </c:pt>
                <c:pt idx="313" formatCode="General">
                  <c:v>1.5904650130747901E-3</c:v>
                </c:pt>
                <c:pt idx="314" formatCode="General">
                  <c:v>-6.1987062513694999E-3</c:v>
                </c:pt>
                <c:pt idx="315" formatCode="General">
                  <c:v>-1.37315366772407E-2</c:v>
                </c:pt>
                <c:pt idx="316" formatCode="General">
                  <c:v>-2.10148501077453E-2</c:v>
                </c:pt>
                <c:pt idx="317" formatCode="General">
                  <c:v>-2.8055347057250799E-2</c:v>
                </c:pt>
                <c:pt idx="318" formatCode="General">
                  <c:v>-3.4859748830629297E-2</c:v>
                </c:pt>
                <c:pt idx="319" formatCode="General">
                  <c:v>-4.1434941036921601E-2</c:v>
                </c:pt>
                <c:pt idx="320" formatCode="General">
                  <c:v>-4.7788121410679001E-2</c:v>
                </c:pt>
                <c:pt idx="321" formatCode="General">
                  <c:v>-5.3926633998410502E-2</c:v>
                </c:pt>
                <c:pt idx="322" formatCode="General">
                  <c:v>-5.9857972362319101E-2</c:v>
                </c:pt>
                <c:pt idx="323" formatCode="General">
                  <c:v>-6.5589490092474001E-2</c:v>
                </c:pt>
                <c:pt idx="324" formatCode="General">
                  <c:v>-7.11293065665176E-2</c:v>
                </c:pt>
                <c:pt idx="325" formatCode="General">
                  <c:v>-7.6485179365797795E-2</c:v>
                </c:pt>
                <c:pt idx="326" formatCode="General">
                  <c:v>-8.1664521513606494E-2</c:v>
                </c:pt>
                <c:pt idx="327" formatCode="General">
                  <c:v>-8.6675245676570103E-2</c:v>
                </c:pt>
                <c:pt idx="328" formatCode="General">
                  <c:v>-9.1524414869147003E-2</c:v>
                </c:pt>
                <c:pt idx="329" formatCode="General">
                  <c:v>-9.6219304924803004E-2</c:v>
                </c:pt>
                <c:pt idx="330" formatCode="General">
                  <c:v>-0.10076696430615099</c:v>
                </c:pt>
                <c:pt idx="331" formatCode="General">
                  <c:v>-0.105174972772477</c:v>
                </c:pt>
                <c:pt idx="332" formatCode="General">
                  <c:v>-0.109450572970445</c:v>
                </c:pt>
                <c:pt idx="333" formatCode="General">
                  <c:v>-0.113601351470534</c:v>
                </c:pt>
                <c:pt idx="334" formatCode="General">
                  <c:v>-0.11763549780513299</c:v>
                </c:pt>
                <c:pt idx="335" formatCode="General">
                  <c:v>-0.121560002533766</c:v>
                </c:pt>
                <c:pt idx="336" formatCode="General">
                  <c:v>-0.125382136696291</c:v>
                </c:pt>
                <c:pt idx="337" formatCode="General">
                  <c:v>-0.12910884029688499</c:v>
                </c:pt>
                <c:pt idx="338" formatCode="General">
                  <c:v>-0.13274622230154401</c:v>
                </c:pt>
                <c:pt idx="339" formatCode="General">
                  <c:v>-0.136298310384869</c:v>
                </c:pt>
                <c:pt idx="340" formatCode="General">
                  <c:v>-0.13976815576127299</c:v>
                </c:pt>
                <c:pt idx="341" formatCode="General">
                  <c:v>-0.14315799524901501</c:v>
                </c:pt>
                <c:pt idx="342" formatCode="General">
                  <c:v>-0.146467743452144</c:v>
                </c:pt>
                <c:pt idx="343" formatCode="General">
                  <c:v>-0.14969585252464501</c:v>
                </c:pt>
                <c:pt idx="344" formatCode="General">
                  <c:v>-0.15283967437743101</c:v>
                </c:pt>
                <c:pt idx="345" formatCode="General">
                  <c:v>-0.155894952598366</c:v>
                </c:pt>
                <c:pt idx="346" formatCode="General">
                  <c:v>-0.15885715002752199</c:v>
                </c:pt>
                <c:pt idx="347" formatCode="General">
                  <c:v>-0.161721319273501</c:v>
                </c:pt>
                <c:pt idx="348" formatCode="General">
                  <c:v>-0.16448262705802599</c:v>
                </c:pt>
                <c:pt idx="349" formatCode="General">
                  <c:v>-0.16713607720916601</c:v>
                </c:pt>
                <c:pt idx="350" formatCode="General">
                  <c:v>-0.16967814124653599</c:v>
                </c:pt>
                <c:pt idx="351" formatCode="General">
                  <c:v>-0.17210634779873701</c:v>
                </c:pt>
                <c:pt idx="352" formatCode="General">
                  <c:v>-0.174419152708153</c:v>
                </c:pt>
                <c:pt idx="353" formatCode="General">
                  <c:v>-0.17661727915321099</c:v>
                </c:pt>
                <c:pt idx="354" formatCode="General">
                  <c:v>-0.178702409660488</c:v>
                </c:pt>
                <c:pt idx="355" formatCode="General">
                  <c:v>-0.18067914122838899</c:v>
                </c:pt>
                <c:pt idx="356" formatCode="General">
                  <c:v>-0.182553943250333</c:v>
                </c:pt>
                <c:pt idx="357" formatCode="General">
                  <c:v>-0.18433463847930201</c:v>
                </c:pt>
                <c:pt idx="358" formatCode="General">
                  <c:v>-0.186030116354341</c:v>
                </c:pt>
                <c:pt idx="359" formatCode="General">
                  <c:v>-0.18765048187133701</c:v>
                </c:pt>
                <c:pt idx="360" formatCode="General">
                  <c:v>-0.18920728578989901</c:v>
                </c:pt>
                <c:pt idx="361" formatCode="General">
                  <c:v>-0.19071153323148099</c:v>
                </c:pt>
                <c:pt idx="362" formatCode="General">
                  <c:v>-0.19217326211274399</c:v>
                </c:pt>
                <c:pt idx="363" formatCode="General">
                  <c:v>-0.19360183234009101</c:v>
                </c:pt>
                <c:pt idx="364" formatCode="General">
                  <c:v>-0.19500506699756401</c:v>
                </c:pt>
                <c:pt idx="365" formatCode="General">
                  <c:v>-0.19638889067531501</c:v>
                </c:pt>
                <c:pt idx="366" formatCode="General">
                  <c:v>-0.197757277493709</c:v>
                </c:pt>
                <c:pt idx="367" formatCode="General">
                  <c:v>-0.19911121319764299</c:v>
                </c:pt>
                <c:pt idx="368" formatCode="General">
                  <c:v>-0.20044891732928499</c:v>
                </c:pt>
                <c:pt idx="369" formatCode="General">
                  <c:v>-0.20176759323687701</c:v>
                </c:pt>
                <c:pt idx="370" formatCode="General">
                  <c:v>-0.203061084764281</c:v>
                </c:pt>
                <c:pt idx="371" formatCode="General">
                  <c:v>-0.204320910842054</c:v>
                </c:pt>
                <c:pt idx="372" formatCode="General">
                  <c:v>-0.20553746685156801</c:v>
                </c:pt>
                <c:pt idx="373" formatCode="General">
                  <c:v>-0.20669987225733299</c:v>
                </c:pt>
                <c:pt idx="374" formatCode="General">
                  <c:v>-0.20779673846176799</c:v>
                </c:pt>
                <c:pt idx="375" formatCode="General">
                  <c:v>-0.208814880606222</c:v>
                </c:pt>
                <c:pt idx="376" formatCode="General">
                  <c:v>-0.20974196921796501</c:v>
                </c:pt>
                <c:pt idx="377" formatCode="General">
                  <c:v>-0.21056678317841299</c:v>
                </c:pt>
                <c:pt idx="378" formatCode="General">
                  <c:v>-0.211279129801106</c:v>
                </c:pt>
                <c:pt idx="379" formatCode="General">
                  <c:v>-0.21186981380001199</c:v>
                </c:pt>
                <c:pt idx="380" formatCode="General">
                  <c:v>-0.212330767166625</c:v>
                </c:pt>
                <c:pt idx="381" formatCode="General">
                  <c:v>-0.21265586587340299</c:v>
                </c:pt>
                <c:pt idx="382" formatCode="General">
                  <c:v>-0.212839529694938</c:v>
                </c:pt>
                <c:pt idx="383" formatCode="General">
                  <c:v>-0.212876506214214</c:v>
                </c:pt>
                <c:pt idx="384" formatCode="General">
                  <c:v>-0.212761516868612</c:v>
                </c:pt>
                <c:pt idx="385" formatCode="General">
                  <c:v>-0.21248921988410099</c:v>
                </c:pt>
                <c:pt idx="386" formatCode="General">
                  <c:v>-0.21205288682552201</c:v>
                </c:pt>
                <c:pt idx="387" formatCode="General">
                  <c:v>-0.21144471646721399</c:v>
                </c:pt>
                <c:pt idx="388" formatCode="General">
                  <c:v>-0.21065741199201701</c:v>
                </c:pt>
                <c:pt idx="389" formatCode="General">
                  <c:v>-0.209682099763777</c:v>
                </c:pt>
                <c:pt idx="390" formatCode="General">
                  <c:v>-0.208509494230773</c:v>
                </c:pt>
                <c:pt idx="391" formatCode="General">
                  <c:v>-0.20713338713177201</c:v>
                </c:pt>
                <c:pt idx="392" formatCode="General">
                  <c:v>-0.205549804749069</c:v>
                </c:pt>
                <c:pt idx="393" formatCode="General">
                  <c:v>-0.20375798047986399</c:v>
                </c:pt>
                <c:pt idx="394" formatCode="General">
                  <c:v>-0.20176441598316799</c:v>
                </c:pt>
                <c:pt idx="395" formatCode="General">
                  <c:v>-0.199582887901324</c:v>
                </c:pt>
                <c:pt idx="396" formatCode="General">
                  <c:v>-0.197235357883943</c:v>
                </c:pt>
                <c:pt idx="397" formatCode="General">
                  <c:v>-0.19475350079072501</c:v>
                </c:pt>
                <c:pt idx="398" formatCode="General">
                  <c:v>-0.19217930857601201</c:v>
                </c:pt>
                <c:pt idx="399" formatCode="General">
                  <c:v>-0.189563932334916</c:v>
                </c:pt>
                <c:pt idx="400" formatCode="General">
                  <c:v>-0.186966956724259</c:v>
                </c:pt>
                <c:pt idx="401" formatCode="General">
                  <c:v>-0.184456388135885</c:v>
                </c:pt>
                <c:pt idx="402" formatCode="General">
                  <c:v>-0.18210544597051301</c:v>
                </c:pt>
                <c:pt idx="403" formatCode="General">
                  <c:v>-0.17998989739805801</c:v>
                </c:pt>
                <c:pt idx="404" formatCode="General">
                  <c:v>-0.17818542318189401</c:v>
                </c:pt>
                <c:pt idx="405" formatCode="General">
                  <c:v>-0.17676428009109901</c:v>
                </c:pt>
                <c:pt idx="406" formatCode="General">
                  <c:v>-0.17579214359971601</c:v>
                </c:pt>
                <c:pt idx="407" formatCode="General">
                  <c:v>-0.17532585497414499</c:v>
                </c:pt>
                <c:pt idx="408" formatCode="General">
                  <c:v>-0.175410341057465</c:v>
                </c:pt>
                <c:pt idx="409" formatCode="General">
                  <c:v>-0.17607482355859799</c:v>
                </c:pt>
                <c:pt idx="410" formatCode="General">
                  <c:v>-0.17733276594328301</c:v>
                </c:pt>
                <c:pt idx="411" formatCode="General">
                  <c:v>-0.179179468120715</c:v>
                </c:pt>
                <c:pt idx="412" formatCode="General">
                  <c:v>-0.181590984196035</c:v>
                </c:pt>
                <c:pt idx="413" formatCode="General">
                  <c:v>-0.18452594229355501</c:v>
                </c:pt>
                <c:pt idx="414" formatCode="General">
                  <c:v>-0.18792537421077099</c:v>
                </c:pt>
                <c:pt idx="415" formatCode="General">
                  <c:v>-0.191713930685008</c:v>
                </c:pt>
                <c:pt idx="416" formatCode="General">
                  <c:v>-0.19580190497101099</c:v>
                </c:pt>
                <c:pt idx="417" formatCode="General">
                  <c:v>-0.20008773065931301</c:v>
                </c:pt>
                <c:pt idx="418" formatCode="General">
                  <c:v>-0.204461363315209</c:v>
                </c:pt>
                <c:pt idx="419" formatCode="General">
                  <c:v>-0.20880630254773</c:v>
                </c:pt>
                <c:pt idx="420" formatCode="General">
                  <c:v>-0.21300390735758101</c:v>
                </c:pt>
                <c:pt idx="421" formatCode="General">
                  <c:v>-0.21693650784566601</c:v>
                </c:pt>
                <c:pt idx="422" formatCode="General">
                  <c:v>-0.22048905241531899</c:v>
                </c:pt>
                <c:pt idx="423" formatCode="General">
                  <c:v>-0.22355366975482299</c:v>
                </c:pt>
                <c:pt idx="424" formatCode="General">
                  <c:v>-0.22603200850289401</c:v>
                </c:pt>
                <c:pt idx="425" formatCode="General">
                  <c:v>-0.227837110509062</c:v>
                </c:pt>
                <c:pt idx="426" formatCode="General">
                  <c:v>-0.22889566450471499</c:v>
                </c:pt>
                <c:pt idx="427" formatCode="General">
                  <c:v>-0.229149850569042</c:v>
                </c:pt>
                <c:pt idx="428" formatCode="General">
                  <c:v>-0.22855766153045401</c:v>
                </c:pt>
                <c:pt idx="429" formatCode="General">
                  <c:v>-0.22709360392670699</c:v>
                </c:pt>
                <c:pt idx="430" formatCode="General">
                  <c:v>-0.224749136981612</c:v>
                </c:pt>
                <c:pt idx="431" formatCode="General">
                  <c:v>-0.221532571188545</c:v>
                </c:pt>
                <c:pt idx="432" formatCode="General">
                  <c:v>-0.21746824616383501</c:v>
                </c:pt>
                <c:pt idx="433" formatCode="General">
                  <c:v>-0.21259501457062999</c:v>
                </c:pt>
                <c:pt idx="434" formatCode="General">
                  <c:v>-0.20696637605785401</c:v>
                </c:pt>
                <c:pt idx="435" formatCode="General">
                  <c:v>-0.20064746199282699</c:v>
                </c:pt>
                <c:pt idx="436" formatCode="General">
                  <c:v>-0.19371460067959401</c:v>
                </c:pt>
                <c:pt idx="437" formatCode="General">
                  <c:v>-0.186253297322656</c:v>
                </c:pt>
                <c:pt idx="438" formatCode="General">
                  <c:v>-0.178355645642123</c:v>
                </c:pt>
                <c:pt idx="439" formatCode="General">
                  <c:v>-0.170119336913508</c:v>
                </c:pt>
                <c:pt idx="440" formatCode="General">
                  <c:v>-0.16164551913268099</c:v>
                </c:pt>
                <c:pt idx="441" formatCode="General">
                  <c:v>-0.153036693166298</c:v>
                </c:pt>
                <c:pt idx="442" formatCode="General">
                  <c:v>-0.144395594213762</c:v>
                </c:pt>
                <c:pt idx="443" formatCode="General">
                  <c:v>-0.135824631025252</c:v>
                </c:pt>
                <c:pt idx="444" formatCode="General">
                  <c:v>-0.12742189420428901</c:v>
                </c:pt>
                <c:pt idx="445" formatCode="General">
                  <c:v>-0.119280923649243</c:v>
                </c:pt>
                <c:pt idx="446" formatCode="General">
                  <c:v>-0.111490976792142</c:v>
                </c:pt>
                <c:pt idx="447" formatCode="General">
                  <c:v>-0.104134717572145</c:v>
                </c:pt>
                <c:pt idx="448" formatCode="General">
                  <c:v>-9.7287701880214905E-2</c:v>
                </c:pt>
                <c:pt idx="449" formatCode="General">
                  <c:v>-9.1017755335062595E-2</c:v>
                </c:pt>
                <c:pt idx="450" formatCode="General">
                  <c:v>-8.5384284082478001E-2</c:v>
                </c:pt>
                <c:pt idx="451" formatCode="General">
                  <c:v>-8.0438074877945007E-2</c:v>
                </c:pt>
                <c:pt idx="452" formatCode="General">
                  <c:v>-7.6220872798999695E-2</c:v>
                </c:pt>
                <c:pt idx="453" formatCode="General">
                  <c:v>-7.2766260098753296E-2</c:v>
                </c:pt>
                <c:pt idx="454" formatCode="General">
                  <c:v>-7.0099376934684099E-2</c:v>
                </c:pt>
                <c:pt idx="455" formatCode="General">
                  <c:v>-6.8235482566839506E-2</c:v>
                </c:pt>
                <c:pt idx="456" formatCode="General">
                  <c:v>-6.7181386633064694E-2</c:v>
                </c:pt>
                <c:pt idx="457" formatCode="General">
                  <c:v>-6.6937822888453305E-2</c:v>
                </c:pt>
                <c:pt idx="458" formatCode="General">
                  <c:v>-6.7496458170035897E-2</c:v>
                </c:pt>
                <c:pt idx="459" formatCode="General">
                  <c:v>-6.8841339382799002E-2</c:v>
                </c:pt>
                <c:pt idx="460" formatCode="General">
                  <c:v>-7.0951191917263595E-2</c:v>
                </c:pt>
                <c:pt idx="461" formatCode="General">
                  <c:v>-7.3797593524439598E-2</c:v>
                </c:pt>
                <c:pt idx="462" formatCode="General">
                  <c:v>-7.7346803827497701E-2</c:v>
                </c:pt>
                <c:pt idx="463" formatCode="General">
                  <c:v>-8.1560380351112099E-2</c:v>
                </c:pt>
                <c:pt idx="464" formatCode="General">
                  <c:v>-8.6394776965130302E-2</c:v>
                </c:pt>
                <c:pt idx="465" formatCode="General">
                  <c:v>-9.1802641557025999E-2</c:v>
                </c:pt>
                <c:pt idx="466" formatCode="General">
                  <c:v>-9.7733473862894105E-2</c:v>
                </c:pt>
                <c:pt idx="467" formatCode="General">
                  <c:v>-0.104134462241422</c:v>
                </c:pt>
                <c:pt idx="468" formatCode="General">
                  <c:v>-0.110950762822711</c:v>
                </c:pt>
                <c:pt idx="469" formatCode="General">
                  <c:v>-0.118125081401348</c:v>
                </c:pt>
                <c:pt idx="470" formatCode="General">
                  <c:v>-0.12559943794537801</c:v>
                </c:pt>
                <c:pt idx="471" formatCode="General">
                  <c:v>-0.133315315799269</c:v>
                </c:pt>
                <c:pt idx="472" formatCode="General">
                  <c:v>-0.141213787913848</c:v>
                </c:pt>
                <c:pt idx="473" formatCode="General">
                  <c:v>-0.14923673775083199</c:v>
                </c:pt>
                <c:pt idx="474" formatCode="General">
                  <c:v>-0.15732630492078001</c:v>
                </c:pt>
                <c:pt idx="475" formatCode="General">
                  <c:v>-0.165425856113468</c:v>
                </c:pt>
                <c:pt idx="476" formatCode="General">
                  <c:v>-0.17348034058557399</c:v>
                </c:pt>
                <c:pt idx="477" formatCode="General">
                  <c:v>-0.18143615907338301</c:v>
                </c:pt>
                <c:pt idx="478" formatCode="General">
                  <c:v>-0.18924181026602499</c:v>
                </c:pt>
                <c:pt idx="479" formatCode="General">
                  <c:v>-0.19684804503949299</c:v>
                </c:pt>
                <c:pt idx="480" formatCode="General">
                  <c:v>-0.20420857929623701</c:v>
                </c:pt>
                <c:pt idx="481" formatCode="General">
                  <c:v>-0.211279633310891</c:v>
                </c:pt>
                <c:pt idx="482" formatCode="General">
                  <c:v>-0.218020178368386</c:v>
                </c:pt>
                <c:pt idx="483" formatCode="General">
                  <c:v>-0.224392387061045</c:v>
                </c:pt>
                <c:pt idx="484" formatCode="General">
                  <c:v>-0.230361307204795</c:v>
                </c:pt>
                <c:pt idx="485" formatCode="General">
                  <c:v>-0.23589582722869101</c:v>
                </c:pt>
                <c:pt idx="486" formatCode="General">
                  <c:v>-0.240967637015642</c:v>
                </c:pt>
                <c:pt idx="487" formatCode="General">
                  <c:v>-0.24555187443927001</c:v>
                </c:pt>
                <c:pt idx="488" formatCode="General">
                  <c:v>-0.24962742534339299</c:v>
                </c:pt>
                <c:pt idx="489" formatCode="General">
                  <c:v>-0.25317644202971501</c:v>
                </c:pt>
                <c:pt idx="490" formatCode="General">
                  <c:v>-0.25618443048077399</c:v>
                </c:pt>
                <c:pt idx="491" formatCode="General">
                  <c:v>-0.25863987168596397</c:v>
                </c:pt>
                <c:pt idx="492" formatCode="General">
                  <c:v>-0.26053452382369402</c:v>
                </c:pt>
                <c:pt idx="493" formatCode="General">
                  <c:v>-0.26186362312410899</c:v>
                </c:pt>
                <c:pt idx="494" formatCode="General">
                  <c:v>-0.26262518105742999</c:v>
                </c:pt>
                <c:pt idx="495" formatCode="General">
                  <c:v>-0.262820134040471</c:v>
                </c:pt>
                <c:pt idx="496" formatCode="General">
                  <c:v>-0.26245233417202901</c:v>
                </c:pt>
                <c:pt idx="497" formatCode="General">
                  <c:v>-0.26152804191309498</c:v>
                </c:pt>
                <c:pt idx="498" formatCode="General">
                  <c:v>-0.26005508427594698</c:v>
                </c:pt>
                <c:pt idx="499" formatCode="General">
                  <c:v>-0.258044357977877</c:v>
                </c:pt>
                <c:pt idx="500" formatCode="General">
                  <c:v>-0.25550910029142099</c:v>
                </c:pt>
                <c:pt idx="501" formatCode="General">
                  <c:v>-0.25246343809804001</c:v>
                </c:pt>
                <c:pt idx="502" formatCode="General">
                  <c:v>-0.24892383753806099</c:v>
                </c:pt>
                <c:pt idx="503" formatCode="General">
                  <c:v>-0.244907870717223</c:v>
                </c:pt>
                <c:pt idx="504" formatCode="General">
                  <c:v>-0.24043575251834001</c:v>
                </c:pt>
                <c:pt idx="505" formatCode="General">
                  <c:v>-0.235528186940033</c:v>
                </c:pt>
                <c:pt idx="506" formatCode="General">
                  <c:v>-0.23020704101924999</c:v>
                </c:pt>
                <c:pt idx="507" formatCode="General">
                  <c:v>-0.22449554965393101</c:v>
                </c:pt>
                <c:pt idx="508" formatCode="General">
                  <c:v>-0.21841820220139899</c:v>
                </c:pt>
                <c:pt idx="509" formatCode="General">
                  <c:v>-0.21200138538249999</c:v>
                </c:pt>
                <c:pt idx="510" formatCode="General">
                  <c:v>-0.20527107058949401</c:v>
                </c:pt>
                <c:pt idx="511" formatCode="General">
                  <c:v>-0.198254831899769</c:v>
                </c:pt>
                <c:pt idx="512" formatCode="General">
                  <c:v>-0.19098189427839399</c:v>
                </c:pt>
                <c:pt idx="513" formatCode="General">
                  <c:v>-0.18348162923185199</c:v>
                </c:pt>
                <c:pt idx="514" formatCode="General">
                  <c:v>-0.17578457726114599</c:v>
                </c:pt>
                <c:pt idx="515" formatCode="General">
                  <c:v>-0.167921986312144</c:v>
                </c:pt>
                <c:pt idx="516" formatCode="General">
                  <c:v>-0.15992567485606299</c:v>
                </c:pt>
                <c:pt idx="517" formatCode="General">
                  <c:v>-0.151828141728682</c:v>
                </c:pt>
                <c:pt idx="518" formatCode="General">
                  <c:v>-0.14366233823697</c:v>
                </c:pt>
                <c:pt idx="519" formatCode="General">
                  <c:v>-0.13546148596752999</c:v>
                </c:pt>
                <c:pt idx="520" formatCode="General">
                  <c:v>-0.12725754005878201</c:v>
                </c:pt>
                <c:pt idx="521" formatCode="General">
                  <c:v>-0.119083239363986</c:v>
                </c:pt>
                <c:pt idx="522" formatCode="General">
                  <c:v>-0.11097047963242</c:v>
                </c:pt>
                <c:pt idx="523" formatCode="General">
                  <c:v>-0.102949556290063</c:v>
                </c:pt>
                <c:pt idx="524" formatCode="General">
                  <c:v>-9.50504773247004E-2</c:v>
                </c:pt>
                <c:pt idx="525" formatCode="General">
                  <c:v>-8.7301386952098298E-2</c:v>
                </c:pt>
                <c:pt idx="526" formatCode="General">
                  <c:v>-7.9728555166285298E-2</c:v>
                </c:pt>
                <c:pt idx="527" formatCode="General">
                  <c:v>-7.2355893693092893E-2</c:v>
                </c:pt>
                <c:pt idx="528" formatCode="General">
                  <c:v>-6.5204625917173006E-2</c:v>
                </c:pt>
                <c:pt idx="529" formatCode="General">
                  <c:v>-5.8293997168429201E-2</c:v>
                </c:pt>
                <c:pt idx="530" formatCode="General">
                  <c:v>-5.1640221883643499E-2</c:v>
                </c:pt>
                <c:pt idx="531" formatCode="General">
                  <c:v>-4.5256308361905299E-2</c:v>
                </c:pt>
                <c:pt idx="532" formatCode="General">
                  <c:v>-3.9152599984360999E-2</c:v>
                </c:pt>
                <c:pt idx="533" formatCode="General">
                  <c:v>-3.3335685606599399E-2</c:v>
                </c:pt>
                <c:pt idx="534" formatCode="General">
                  <c:v>-2.7808816067627602E-2</c:v>
                </c:pt>
                <c:pt idx="535" formatCode="General">
                  <c:v>-2.25734274411435E-2</c:v>
                </c:pt>
                <c:pt idx="536" formatCode="General">
                  <c:v>-1.7627983110134401E-2</c:v>
                </c:pt>
                <c:pt idx="537" formatCode="General">
                  <c:v>-1.2967755541768201E-2</c:v>
                </c:pt>
                <c:pt idx="538" formatCode="General">
                  <c:v>-8.58521956297781E-3</c:v>
                </c:pt>
                <c:pt idx="539" formatCode="General">
                  <c:v>-4.4713776905386804E-3</c:v>
                </c:pt>
                <c:pt idx="540" formatCode="General">
                  <c:v>-6.1603706349307196E-4</c:v>
                </c:pt>
                <c:pt idx="541" formatCode="General">
                  <c:v>2.9934613874056698E-3</c:v>
                </c:pt>
                <c:pt idx="542" formatCode="General">
                  <c:v>6.3699100814230301E-3</c:v>
                </c:pt>
                <c:pt idx="543" formatCode="General">
                  <c:v>9.5265024932352609E-3</c:v>
                </c:pt>
                <c:pt idx="544" formatCode="General">
                  <c:v>1.24769755253216E-2</c:v>
                </c:pt>
                <c:pt idx="545" formatCode="General">
                  <c:v>1.5233788577752099E-2</c:v>
                </c:pt>
                <c:pt idx="546" formatCode="General">
                  <c:v>1.78092898293408E-2</c:v>
                </c:pt>
                <c:pt idx="547" formatCode="General">
                  <c:v>2.0214924083514399E-2</c:v>
                </c:pt>
                <c:pt idx="548" formatCode="General">
                  <c:v>2.24597243175945E-2</c:v>
                </c:pt>
                <c:pt idx="549" formatCode="General">
                  <c:v>2.45514309977331E-2</c:v>
                </c:pt>
                <c:pt idx="550" formatCode="General">
                  <c:v>2.64955133347262E-2</c:v>
                </c:pt>
                <c:pt idx="551" formatCode="General">
                  <c:v>2.8295892484677201E-2</c:v>
                </c:pt>
                <c:pt idx="552" formatCode="General">
                  <c:v>2.9953456247835099E-2</c:v>
                </c:pt>
                <c:pt idx="553" formatCode="General">
                  <c:v>3.1466506215349098E-2</c:v>
                </c:pt>
                <c:pt idx="554" formatCode="General">
                  <c:v>3.2831677148582102E-2</c:v>
                </c:pt>
                <c:pt idx="555" formatCode="General">
                  <c:v>3.4042364821481201E-2</c:v>
                </c:pt>
                <c:pt idx="556" formatCode="General">
                  <c:v>3.5090654069418699E-2</c:v>
                </c:pt>
                <c:pt idx="557" formatCode="General">
                  <c:v>3.59662060949337E-2</c:v>
                </c:pt>
                <c:pt idx="558" formatCode="General">
                  <c:v>3.6657356603941302E-2</c:v>
                </c:pt>
                <c:pt idx="559" formatCode="General">
                  <c:v>3.7150590677199599E-2</c:v>
                </c:pt>
                <c:pt idx="560" formatCode="General">
                  <c:v>3.7430895916950001E-2</c:v>
                </c:pt>
                <c:pt idx="561" formatCode="General">
                  <c:v>3.74834197815394E-2</c:v>
                </c:pt>
                <c:pt idx="562" formatCode="General">
                  <c:v>3.7292512000535301E-2</c:v>
                </c:pt>
                <c:pt idx="563" formatCode="General">
                  <c:v>3.6842845004681997E-2</c:v>
                </c:pt>
                <c:pt idx="564" formatCode="General">
                  <c:v>3.6119382519413601E-2</c:v>
                </c:pt>
                <c:pt idx="565" formatCode="General">
                  <c:v>3.5107968054269099E-2</c:v>
                </c:pt>
                <c:pt idx="566" formatCode="General">
                  <c:v>3.37961000169597E-2</c:v>
                </c:pt>
                <c:pt idx="567" formatCode="General">
                  <c:v>3.21726267870713E-2</c:v>
                </c:pt>
                <c:pt idx="568" formatCode="General">
                  <c:v>3.02285579096707E-2</c:v>
                </c:pt>
                <c:pt idx="569" formatCode="General">
                  <c:v>2.7957347282703101E-2</c:v>
                </c:pt>
                <c:pt idx="570" formatCode="General">
                  <c:v>2.53552457514905E-2</c:v>
                </c:pt>
                <c:pt idx="571" formatCode="General">
                  <c:v>2.24210191076742E-2</c:v>
                </c:pt>
                <c:pt idx="572" formatCode="General">
                  <c:v>1.9156440244966599E-2</c:v>
                </c:pt>
                <c:pt idx="573" formatCode="General">
                  <c:v>1.55667949098687E-2</c:v>
                </c:pt>
                <c:pt idx="574" formatCode="General">
                  <c:v>1.16602425880578E-2</c:v>
                </c:pt>
                <c:pt idx="575" formatCode="General">
                  <c:v>7.4486182758982597E-3</c:v>
                </c:pt>
                <c:pt idx="576" formatCode="General">
                  <c:v>2.9461642278632801E-3</c:v>
                </c:pt>
                <c:pt idx="577" formatCode="General">
                  <c:v>-1.8294837429252699E-3</c:v>
                </c:pt>
                <c:pt idx="578" formatCode="General">
                  <c:v>-6.8572318935231497E-3</c:v>
                </c:pt>
                <c:pt idx="579" formatCode="General">
                  <c:v>-1.2113783157070601E-2</c:v>
                </c:pt>
                <c:pt idx="580" formatCode="General">
                  <c:v>-1.7573049440164901E-2</c:v>
                </c:pt>
                <c:pt idx="581" formatCode="General">
                  <c:v>-2.3207393030792001E-2</c:v>
                </c:pt>
                <c:pt idx="582" formatCode="General">
                  <c:v>-2.8986845244927499E-2</c:v>
                </c:pt>
                <c:pt idx="583" formatCode="General">
                  <c:v>-3.4880323658884202E-2</c:v>
                </c:pt>
                <c:pt idx="584" formatCode="General">
                  <c:v>-4.08552798196525E-2</c:v>
                </c:pt>
                <c:pt idx="585" formatCode="General">
                  <c:v>-4.6878035128957503E-2</c:v>
                </c:pt>
                <c:pt idx="586" formatCode="General">
                  <c:v>-5.29161794359169E-2</c:v>
                </c:pt>
                <c:pt idx="587" formatCode="General">
                  <c:v>-5.8935672265860599E-2</c:v>
                </c:pt>
                <c:pt idx="588" formatCode="General">
                  <c:v>-6.4903017092592594E-2</c:v>
                </c:pt>
                <c:pt idx="589" formatCode="General">
                  <c:v>-7.0787177544469101E-2</c:v>
                </c:pt>
                <c:pt idx="590" formatCode="General">
                  <c:v>-7.65570618996083E-2</c:v>
                </c:pt>
                <c:pt idx="591" formatCode="General">
                  <c:v>-8.2182660910582697E-2</c:v>
                </c:pt>
                <c:pt idx="592" formatCode="General">
                  <c:v>-8.7637294387053297E-2</c:v>
                </c:pt>
                <c:pt idx="593" formatCode="General">
                  <c:v>-9.2895908078723E-2</c:v>
                </c:pt>
                <c:pt idx="594" formatCode="General">
                  <c:v>-9.7935285176555795E-2</c:v>
                </c:pt>
                <c:pt idx="595" formatCode="General">
                  <c:v>-0.10273533616293</c:v>
                </c:pt>
                <c:pt idx="596" formatCode="General">
                  <c:v>-0.10727891157948199</c:v>
                </c:pt>
                <c:pt idx="597" formatCode="General">
                  <c:v>-0.111551897403368</c:v>
                </c:pt>
                <c:pt idx="598" formatCode="General">
                  <c:v>-0.115542902456278</c:v>
                </c:pt>
                <c:pt idx="599" formatCode="General">
                  <c:v>-0.11924366650085801</c:v>
                </c:pt>
                <c:pt idx="600" formatCode="General">
                  <c:v>-0.122649304780669</c:v>
                </c:pt>
                <c:pt idx="601" formatCode="General">
                  <c:v>-0.12575819113164899</c:v>
                </c:pt>
                <c:pt idx="602" formatCode="General">
                  <c:v>-0.12857138827897999</c:v>
                </c:pt>
                <c:pt idx="603" formatCode="General">
                  <c:v>-0.13109292232672001</c:v>
                </c:pt>
                <c:pt idx="604" formatCode="General">
                  <c:v>-0.13332984613325799</c:v>
                </c:pt>
                <c:pt idx="605" formatCode="General">
                  <c:v>-0.13529168951942699</c:v>
                </c:pt>
                <c:pt idx="606" formatCode="General">
                  <c:v>-0.13699075209294601</c:v>
                </c:pt>
                <c:pt idx="607" formatCode="General">
                  <c:v>-0.138441722017936</c:v>
                </c:pt>
                <c:pt idx="608" formatCode="General">
                  <c:v>-0.13966053111239199</c:v>
                </c:pt>
                <c:pt idx="609" formatCode="General">
                  <c:v>-0.14066536514061101</c:v>
                </c:pt>
                <c:pt idx="610" formatCode="General">
                  <c:v>-0.14147574014473299</c:v>
                </c:pt>
                <c:pt idx="611" formatCode="General">
                  <c:v>-0.14211200906320501</c:v>
                </c:pt>
                <c:pt idx="612" formatCode="General">
                  <c:v>-0.142596401925106</c:v>
                </c:pt>
                <c:pt idx="613" formatCode="General">
                  <c:v>-0.14295137501147201</c:v>
                </c:pt>
                <c:pt idx="614" formatCode="General">
                  <c:v>-0.14319910444027001</c:v>
                </c:pt>
                <c:pt idx="615" formatCode="General">
                  <c:v>-0.14336284142428801</c:v>
                </c:pt>
                <c:pt idx="616" formatCode="General">
                  <c:v>-0.14346531502613499</c:v>
                </c:pt>
                <c:pt idx="617" formatCode="General">
                  <c:v>-0.143528288278745</c:v>
                </c:pt>
                <c:pt idx="618" formatCode="General">
                  <c:v>-0.14357351123797099</c:v>
                </c:pt>
                <c:pt idx="619" formatCode="General">
                  <c:v>-0.143621525930787</c:v>
                </c:pt>
                <c:pt idx="620" formatCode="General">
                  <c:v>-0.14369211570175</c:v>
                </c:pt>
                <c:pt idx="621" formatCode="General">
                  <c:v>-0.14380311016962499</c:v>
                </c:pt>
                <c:pt idx="622" formatCode="General">
                  <c:v>-0.14397121248999001</c:v>
                </c:pt>
                <c:pt idx="623" formatCode="General">
                  <c:v>-0.14421177818943701</c:v>
                </c:pt>
                <c:pt idx="624" formatCode="General">
                  <c:v>-0.144537834635973</c:v>
                </c:pt>
                <c:pt idx="625" formatCode="General">
                  <c:v>-0.14496104233944099</c:v>
                </c:pt>
                <c:pt idx="626" formatCode="General">
                  <c:v>-0.14549104873671201</c:v>
                </c:pt>
                <c:pt idx="627" formatCode="General">
                  <c:v>-0.14613591742315099</c:v>
                </c:pt>
                <c:pt idx="628" formatCode="General">
                  <c:v>-0.14690106494205399</c:v>
                </c:pt>
                <c:pt idx="629" formatCode="General">
                  <c:v>-0.14779020011995</c:v>
                </c:pt>
                <c:pt idx="630" formatCode="General">
                  <c:v>-0.14880582644910201</c:v>
                </c:pt>
                <c:pt idx="631" formatCode="General">
                  <c:v>-0.14994712863510301</c:v>
                </c:pt>
                <c:pt idx="632" formatCode="General">
                  <c:v>-0.15121172112246301</c:v>
                </c:pt>
                <c:pt idx="633" formatCode="General">
                  <c:v>-0.15259575567995601</c:v>
                </c:pt>
                <c:pt idx="634" formatCode="General">
                  <c:v>-0.15409333714530901</c:v>
                </c:pt>
                <c:pt idx="635" formatCode="General">
                  <c:v>-0.15569719444691099</c:v>
                </c:pt>
                <c:pt idx="636" formatCode="General">
                  <c:v>-0.15739813271018799</c:v>
                </c:pt>
                <c:pt idx="637" formatCode="General">
                  <c:v>-0.15918551767984099</c:v>
                </c:pt>
                <c:pt idx="638" formatCode="General">
                  <c:v>-0.161047208449277</c:v>
                </c:pt>
                <c:pt idx="639" formatCode="General">
                  <c:v>-0.16296958747267701</c:v>
                </c:pt>
                <c:pt idx="640" formatCode="General">
                  <c:v>-0.164938596954499</c:v>
                </c:pt>
                <c:pt idx="641" formatCode="General">
                  <c:v>-0.16693853473770501</c:v>
                </c:pt>
                <c:pt idx="642" formatCode="General">
                  <c:v>-0.16895222536118601</c:v>
                </c:pt>
                <c:pt idx="643" formatCode="General">
                  <c:v>-0.170962792214297</c:v>
                </c:pt>
                <c:pt idx="644" formatCode="General">
                  <c:v>-0.17295214605852899</c:v>
                </c:pt>
                <c:pt idx="645" formatCode="General">
                  <c:v>-0.174901327983256</c:v>
                </c:pt>
                <c:pt idx="646" formatCode="General">
                  <c:v>-0.176791354393283</c:v>
                </c:pt>
                <c:pt idx="647" formatCode="General">
                  <c:v>-0.178602673836913</c:v>
                </c:pt>
                <c:pt idx="648" formatCode="General">
                  <c:v>-0.18031550606067301</c:v>
                </c:pt>
                <c:pt idx="649" formatCode="General">
                  <c:v>-0.18191024566672101</c:v>
                </c:pt>
                <c:pt idx="650" formatCode="General">
                  <c:v>-0.18336708109276301</c:v>
                </c:pt>
                <c:pt idx="651" formatCode="General">
                  <c:v>-0.184666885669587</c:v>
                </c:pt>
                <c:pt idx="652" formatCode="General">
                  <c:v>-0.18579081748523699</c:v>
                </c:pt>
                <c:pt idx="653" formatCode="General">
                  <c:v>-0.18671966073889801</c:v>
                </c:pt>
                <c:pt idx="654" formatCode="General">
                  <c:v>-0.187435943391802</c:v>
                </c:pt>
                <c:pt idx="655" formatCode="General">
                  <c:v>-0.18792206008638901</c:v>
                </c:pt>
                <c:pt idx="656" formatCode="General">
                  <c:v>-0.18816172659633301</c:v>
                </c:pt>
                <c:pt idx="657" formatCode="General">
                  <c:v>-0.1881403445439</c:v>
                </c:pt>
                <c:pt idx="658" formatCode="General">
                  <c:v>-0.18784314392638199</c:v>
                </c:pt>
                <c:pt idx="659" formatCode="General">
                  <c:v>-0.187257234045351</c:v>
                </c:pt>
                <c:pt idx="660" formatCode="General">
                  <c:v>-0.18637128063038999</c:v>
                </c:pt>
                <c:pt idx="661" formatCode="General">
                  <c:v>-0.18517513034053901</c:v>
                </c:pt>
                <c:pt idx="662" formatCode="General">
                  <c:v>-0.18366065727518899</c:v>
                </c:pt>
                <c:pt idx="663" formatCode="General">
                  <c:v>-0.18182106115725899</c:v>
                </c:pt>
                <c:pt idx="664" formatCode="General">
                  <c:v>-0.179651674943624</c:v>
                </c:pt>
                <c:pt idx="665" formatCode="General">
                  <c:v>-0.17714988526814801</c:v>
                </c:pt>
                <c:pt idx="666" formatCode="General">
                  <c:v>-0.174314727479043</c:v>
                </c:pt>
                <c:pt idx="667" formatCode="General">
                  <c:v>-0.17114700578842601</c:v>
                </c:pt>
                <c:pt idx="668" formatCode="General">
                  <c:v>-0.16764941705330599</c:v>
                </c:pt>
                <c:pt idx="669" formatCode="General">
                  <c:v>-0.163828138375682</c:v>
                </c:pt>
                <c:pt idx="670" formatCode="General">
                  <c:v>-0.159690316300689</c:v>
                </c:pt>
                <c:pt idx="671" formatCode="General">
                  <c:v>-0.15524459110837899</c:v>
                </c:pt>
                <c:pt idx="672" formatCode="General">
                  <c:v>-0.15050281501907301</c:v>
                </c:pt>
                <c:pt idx="673" formatCode="General">
                  <c:v>-0.14547817449112499</c:v>
                </c:pt>
                <c:pt idx="674" formatCode="General">
                  <c:v>-0.14018534440410799</c:v>
                </c:pt>
                <c:pt idx="675" formatCode="General">
                  <c:v>-0.134641175101477</c:v>
                </c:pt>
                <c:pt idx="676" formatCode="General">
                  <c:v>-0.12886402090961899</c:v>
                </c:pt>
                <c:pt idx="677" formatCode="General">
                  <c:v>-0.122874086229532</c:v>
                </c:pt>
                <c:pt idx="678" formatCode="General">
                  <c:v>-0.11669286786291801</c:v>
                </c:pt>
                <c:pt idx="679" formatCode="General">
                  <c:v>-0.110342000907154</c:v>
                </c:pt>
                <c:pt idx="680" formatCode="General">
                  <c:v>-0.103845166863391</c:v>
                </c:pt>
                <c:pt idx="681" formatCode="General">
                  <c:v>-9.7226574905816696E-2</c:v>
                </c:pt>
                <c:pt idx="682" formatCode="General">
                  <c:v>-9.0510515098546102E-2</c:v>
                </c:pt>
                <c:pt idx="683" formatCode="General">
                  <c:v>-8.3722475471374694E-2</c:v>
                </c:pt>
                <c:pt idx="684" formatCode="General">
                  <c:v>-7.68874404518049E-2</c:v>
                </c:pt>
                <c:pt idx="685" formatCode="General">
                  <c:v>-7.0030884866593396E-2</c:v>
                </c:pt>
                <c:pt idx="686" formatCode="General">
                  <c:v>-6.3177674715929694E-2</c:v>
                </c:pt>
                <c:pt idx="687" formatCode="General">
                  <c:v>-5.6351996917916099E-2</c:v>
                </c:pt>
                <c:pt idx="688" formatCode="General">
                  <c:v>-4.9578060439535401E-2</c:v>
                </c:pt>
                <c:pt idx="689" formatCode="General">
                  <c:v>-4.2878544506864E-2</c:v>
                </c:pt>
                <c:pt idx="690" formatCode="General">
                  <c:v>-3.6275874216907901E-2</c:v>
                </c:pt>
                <c:pt idx="691" formatCode="General">
                  <c:v>-2.97909046932988E-2</c:v>
                </c:pt>
                <c:pt idx="692" formatCode="General">
                  <c:v>-2.3443182997830998E-2</c:v>
                </c:pt>
                <c:pt idx="693" formatCode="General">
                  <c:v>-1.7251698513443301E-2</c:v>
                </c:pt>
                <c:pt idx="694" formatCode="General">
                  <c:v>-1.1232844968626201E-2</c:v>
                </c:pt>
                <c:pt idx="695" formatCode="General">
                  <c:v>-5.4019828714449401E-3</c:v>
                </c:pt>
                <c:pt idx="696" formatCode="General">
                  <c:v>2.27115110344008E-4</c:v>
                </c:pt>
                <c:pt idx="697" formatCode="General">
                  <c:v>5.6422382610735403E-3</c:v>
                </c:pt>
                <c:pt idx="698" formatCode="General">
                  <c:v>1.08327040112332E-2</c:v>
                </c:pt>
                <c:pt idx="699" formatCode="General">
                  <c:v>1.5789969607865301E-2</c:v>
                </c:pt>
                <c:pt idx="700" formatCode="General">
                  <c:v>2.0506732642880301E-2</c:v>
                </c:pt>
                <c:pt idx="701" formatCode="General">
                  <c:v>2.4977322331309702E-2</c:v>
                </c:pt>
                <c:pt idx="702" formatCode="General">
                  <c:v>2.9197442018860702E-2</c:v>
                </c:pt>
                <c:pt idx="703" formatCode="General">
                  <c:v>3.3164680764787402E-2</c:v>
                </c:pt>
                <c:pt idx="704" formatCode="General">
                  <c:v>3.6878400077580198E-2</c:v>
                </c:pt>
                <c:pt idx="705" formatCode="General">
                  <c:v>4.0338126963378199E-2</c:v>
                </c:pt>
                <c:pt idx="706" formatCode="General">
                  <c:v>4.3544823180511498E-2</c:v>
                </c:pt>
                <c:pt idx="707" formatCode="General">
                  <c:v>4.6501015726580101E-2</c:v>
                </c:pt>
                <c:pt idx="708" formatCode="General">
                  <c:v>4.9209661028767199E-2</c:v>
                </c:pt>
                <c:pt idx="709" formatCode="General">
                  <c:v>5.1675090519165301E-2</c:v>
                </c:pt>
                <c:pt idx="710" formatCode="General">
                  <c:v>5.3902134919388799E-2</c:v>
                </c:pt>
                <c:pt idx="711" formatCode="General">
                  <c:v>5.5896444525381797E-2</c:v>
                </c:pt>
                <c:pt idx="712" formatCode="General">
                  <c:v>5.7663803832525701E-2</c:v>
                </c:pt>
                <c:pt idx="713" formatCode="General">
                  <c:v>5.9210520515157801E-2</c:v>
                </c:pt>
                <c:pt idx="714" formatCode="General">
                  <c:v>6.0543369309609303E-2</c:v>
                </c:pt>
                <c:pt idx="715" formatCode="General">
                  <c:v>6.1668796991039998E-2</c:v>
                </c:pt>
                <c:pt idx="716" formatCode="General">
                  <c:v>6.2593940622137995E-2</c:v>
                </c:pt>
                <c:pt idx="717" formatCode="General">
                  <c:v>6.3325511535411896E-2</c:v>
                </c:pt>
                <c:pt idx="718" formatCode="General">
                  <c:v>6.3870763991519794E-2</c:v>
                </c:pt>
                <c:pt idx="719" formatCode="General">
                  <c:v>6.4236751396088795E-2</c:v>
                </c:pt>
                <c:pt idx="720" formatCode="General">
                  <c:v>6.4430275269482903E-2</c:v>
                </c:pt>
                <c:pt idx="721" formatCode="General">
                  <c:v>6.4457746779410893E-2</c:v>
                </c:pt>
                <c:pt idx="722" formatCode="General">
                  <c:v>6.4325812019865994E-2</c:v>
                </c:pt>
                <c:pt idx="723" formatCode="General">
                  <c:v>6.4041233662350303E-2</c:v>
                </c:pt>
                <c:pt idx="724" formatCode="General">
                  <c:v>6.3609558012392403E-2</c:v>
                </c:pt>
                <c:pt idx="725" formatCode="General">
                  <c:v>6.3036746252555897E-2</c:v>
                </c:pt>
                <c:pt idx="726" formatCode="General">
                  <c:v>6.2329139477389398E-2</c:v>
                </c:pt>
                <c:pt idx="727" formatCode="General">
                  <c:v>6.14927731145785E-2</c:v>
                </c:pt>
                <c:pt idx="728" formatCode="General">
                  <c:v>6.0533435297622201E-2</c:v>
                </c:pt>
                <c:pt idx="729" formatCode="General">
                  <c:v>5.9456633642373302E-2</c:v>
                </c:pt>
                <c:pt idx="730" formatCode="General">
                  <c:v>5.8268530293795397E-2</c:v>
                </c:pt>
                <c:pt idx="731" formatCode="General">
                  <c:v>5.6974982156964601E-2</c:v>
                </c:pt>
                <c:pt idx="732" formatCode="General">
                  <c:v>5.5581951202029599E-2</c:v>
                </c:pt>
                <c:pt idx="733" formatCode="General">
                  <c:v>5.4095957642654201E-2</c:v>
                </c:pt>
                <c:pt idx="734" formatCode="General">
                  <c:v>5.2523761820291698E-2</c:v>
                </c:pt>
                <c:pt idx="735" formatCode="General">
                  <c:v>5.0872118180422303E-2</c:v>
                </c:pt>
                <c:pt idx="736" formatCode="General">
                  <c:v>4.91478981834651E-2</c:v>
                </c:pt>
                <c:pt idx="737" formatCode="General">
                  <c:v>4.7359162755551298E-2</c:v>
                </c:pt>
                <c:pt idx="738" formatCode="General">
                  <c:v>4.5514083483143397E-2</c:v>
                </c:pt>
                <c:pt idx="739" formatCode="General">
                  <c:v>4.3621318336807498E-2</c:v>
                </c:pt>
                <c:pt idx="740" formatCode="General">
                  <c:v>4.1689337589332097E-2</c:v>
                </c:pt>
                <c:pt idx="741" formatCode="General">
                  <c:v>3.9727560414358501E-2</c:v>
                </c:pt>
                <c:pt idx="742" formatCode="General">
                  <c:v>3.7746701575218998E-2</c:v>
                </c:pt>
                <c:pt idx="743" formatCode="General">
                  <c:v>3.5757002843807402E-2</c:v>
                </c:pt>
                <c:pt idx="744" formatCode="General">
                  <c:v>3.3768999879310597E-2</c:v>
                </c:pt>
                <c:pt idx="745" formatCode="General">
                  <c:v>3.1793730239808297E-2</c:v>
                </c:pt>
                <c:pt idx="746" formatCode="General">
                  <c:v>2.9843302279258199E-2</c:v>
                </c:pt>
                <c:pt idx="747" formatCode="General">
                  <c:v>2.7929896933874501E-2</c:v>
                </c:pt>
                <c:pt idx="748" formatCode="General">
                  <c:v>2.6065045512395801E-2</c:v>
                </c:pt>
                <c:pt idx="749" formatCode="General">
                  <c:v>2.4261793145236101E-2</c:v>
                </c:pt>
                <c:pt idx="750" formatCode="General">
                  <c:v>2.2532961913072001E-2</c:v>
                </c:pt>
                <c:pt idx="751" formatCode="General">
                  <c:v>2.0890938643749201E-2</c:v>
                </c:pt>
                <c:pt idx="752" formatCode="General">
                  <c:v>1.9348367254100499E-2</c:v>
                </c:pt>
                <c:pt idx="753" formatCode="General">
                  <c:v>1.7917188586522598E-2</c:v>
                </c:pt>
                <c:pt idx="754" formatCode="General">
                  <c:v>1.6610611921553602E-2</c:v>
                </c:pt>
                <c:pt idx="755" formatCode="General">
                  <c:v>1.5440879333312001E-2</c:v>
                </c:pt>
                <c:pt idx="756" formatCode="General">
                  <c:v>1.44184272590051E-2</c:v>
                </c:pt>
                <c:pt idx="757" formatCode="General">
                  <c:v>1.35550513810793E-2</c:v>
                </c:pt>
                <c:pt idx="758" formatCode="General">
                  <c:v>1.2861194327865699E-2</c:v>
                </c:pt>
                <c:pt idx="759" formatCode="General">
                  <c:v>1.2346547826762399E-2</c:v>
                </c:pt>
                <c:pt idx="760" formatCode="General">
                  <c:v>1.2020506961709599E-2</c:v>
                </c:pt>
                <c:pt idx="761" formatCode="General">
                  <c:v>1.1891292287689099E-2</c:v>
                </c:pt>
                <c:pt idx="762" formatCode="General">
                  <c:v>1.1965900917256999E-2</c:v>
                </c:pt>
                <c:pt idx="763" formatCode="General">
                  <c:v>1.2250153005125299E-2</c:v>
                </c:pt>
                <c:pt idx="764" formatCode="General">
                  <c:v>1.2749606132659999E-2</c:v>
                </c:pt>
                <c:pt idx="765" formatCode="General">
                  <c:v>1.34681241911672E-2</c:v>
                </c:pt>
                <c:pt idx="766" formatCode="General">
                  <c:v>1.4408843696484101E-2</c:v>
                </c:pt>
                <c:pt idx="767" formatCode="General">
                  <c:v>1.5573379229713901E-2</c:v>
                </c:pt>
                <c:pt idx="768" formatCode="General">
                  <c:v>1.6961854171746699E-2</c:v>
                </c:pt>
                <c:pt idx="769" formatCode="General">
                  <c:v>1.85734714848175E-2</c:v>
                </c:pt>
                <c:pt idx="770" formatCode="General">
                  <c:v>2.04063059314269E-2</c:v>
                </c:pt>
                <c:pt idx="771" formatCode="General">
                  <c:v>2.2456508700254101E-2</c:v>
                </c:pt>
                <c:pt idx="772" formatCode="General">
                  <c:v>2.4719433056526002E-2</c:v>
                </c:pt>
                <c:pt idx="773" formatCode="General">
                  <c:v>2.71896744309095E-2</c:v>
                </c:pt>
                <c:pt idx="774" formatCode="General">
                  <c:v>2.98601221266343E-2</c:v>
                </c:pt>
                <c:pt idx="775" formatCode="General">
                  <c:v>3.2722109235768397E-2</c:v>
                </c:pt>
                <c:pt idx="776" formatCode="General">
                  <c:v>3.57662073930166E-2</c:v>
                </c:pt>
                <c:pt idx="777" formatCode="General">
                  <c:v>3.8982313524287798E-2</c:v>
                </c:pt>
                <c:pt idx="778" formatCode="General">
                  <c:v>4.2358745754150898E-2</c:v>
                </c:pt>
                <c:pt idx="779" formatCode="General">
                  <c:v>4.5883249899232703E-2</c:v>
                </c:pt>
                <c:pt idx="780" formatCode="General">
                  <c:v>4.9542758880434599E-2</c:v>
                </c:pt>
                <c:pt idx="781" formatCode="General">
                  <c:v>5.3323057759612998E-2</c:v>
                </c:pt>
                <c:pt idx="782" formatCode="General">
                  <c:v>5.7209213403589601E-2</c:v>
                </c:pt>
                <c:pt idx="783" formatCode="General">
                  <c:v>6.1186842944544698E-2</c:v>
                </c:pt>
                <c:pt idx="784" formatCode="General">
                  <c:v>6.5240149171141695E-2</c:v>
                </c:pt>
                <c:pt idx="785" formatCode="General">
                  <c:v>6.9352839470255195E-2</c:v>
                </c:pt>
                <c:pt idx="786" formatCode="General">
                  <c:v>7.3508518534567899E-2</c:v>
                </c:pt>
                <c:pt idx="787" formatCode="General">
                  <c:v>7.7690553489401903E-2</c:v>
                </c:pt>
                <c:pt idx="788" formatCode="General">
                  <c:v>8.1882668569007305E-2</c:v>
                </c:pt>
                <c:pt idx="789" formatCode="General">
                  <c:v>8.6068230512015995E-2</c:v>
                </c:pt>
                <c:pt idx="790" formatCode="General">
                  <c:v>9.0230676684268901E-2</c:v>
                </c:pt>
                <c:pt idx="791" formatCode="General">
                  <c:v>9.43536872643988E-2</c:v>
                </c:pt>
                <c:pt idx="792" formatCode="General">
                  <c:v>9.8421199998755801E-2</c:v>
                </c:pt>
                <c:pt idx="793" formatCode="General">
                  <c:v>0.10241733405541401</c:v>
                </c:pt>
                <c:pt idx="794" formatCode="General">
                  <c:v>0.10632730536391199</c:v>
                </c:pt>
                <c:pt idx="795" formatCode="General">
                  <c:v>0.110136664796605</c:v>
                </c:pt>
                <c:pt idx="796" formatCode="General">
                  <c:v>0.11383151368939699</c:v>
                </c:pt>
                <c:pt idx="797" formatCode="General">
                  <c:v>0.11739849064114</c:v>
                </c:pt>
                <c:pt idx="798" formatCode="General">
                  <c:v>0.120825268150295</c:v>
                </c:pt>
                <c:pt idx="799" formatCode="General">
                  <c:v>0.124100406730107</c:v>
                </c:pt>
                <c:pt idx="800" formatCode="General">
                  <c:v>0.12721316300662799</c:v>
                </c:pt>
                <c:pt idx="801" formatCode="General">
                  <c:v>0.13015389630284999</c:v>
                </c:pt>
                <c:pt idx="802" formatCode="General">
                  <c:v>0.13291428753404599</c:v>
                </c:pt>
                <c:pt idx="803" formatCode="General">
                  <c:v>0.13548671642184201</c:v>
                </c:pt>
                <c:pt idx="804" formatCode="General">
                  <c:v>0.137864163870074</c:v>
                </c:pt>
                <c:pt idx="805" formatCode="General">
                  <c:v>0.14004167756291</c:v>
                </c:pt>
                <c:pt idx="806" formatCode="General">
                  <c:v>0.14201538617482601</c:v>
                </c:pt>
                <c:pt idx="807" formatCode="General">
                  <c:v>0.14378134012541699</c:v>
                </c:pt>
                <c:pt idx="808" formatCode="General">
                  <c:v>0.14533761760526701</c:v>
                </c:pt>
                <c:pt idx="809" formatCode="General">
                  <c:v>0.146684110103249</c:v>
                </c:pt>
                <c:pt idx="810" formatCode="General">
                  <c:v>0.147820196672306</c:v>
                </c:pt>
                <c:pt idx="811" formatCode="General">
                  <c:v>0.14874704895911101</c:v>
                </c:pt>
                <c:pt idx="812" formatCode="General">
                  <c:v>0.14946686993772099</c:v>
                </c:pt>
                <c:pt idx="813" formatCode="General">
                  <c:v>0.149983169291941</c:v>
                </c:pt>
                <c:pt idx="814" formatCode="General">
                  <c:v>0.15030043202180501</c:v>
                </c:pt>
                <c:pt idx="815" formatCode="General">
                  <c:v>0.15042313245118799</c:v>
                </c:pt>
                <c:pt idx="816" formatCode="General">
                  <c:v>0.150357688576681</c:v>
                </c:pt>
                <c:pt idx="817" formatCode="General">
                  <c:v>0.150110390444787</c:v>
                </c:pt>
                <c:pt idx="818" formatCode="General">
                  <c:v>0.149688796917746</c:v>
                </c:pt>
                <c:pt idx="819" formatCode="General">
                  <c:v>0.149101043166044</c:v>
                </c:pt>
                <c:pt idx="820" formatCode="General">
                  <c:v>0.14835441794759899</c:v>
                </c:pt>
                <c:pt idx="821" formatCode="General">
                  <c:v>0.147458169988608</c:v>
                </c:pt>
                <c:pt idx="822" formatCode="General">
                  <c:v>0.146422294458636</c:v>
                </c:pt>
                <c:pt idx="823" formatCode="General">
                  <c:v>0.145255497506246</c:v>
                </c:pt>
                <c:pt idx="824" formatCode="General">
                  <c:v>0.143967645566561</c:v>
                </c:pt>
                <c:pt idx="825" formatCode="General">
                  <c:v>0.14256825942263199</c:v>
                </c:pt>
                <c:pt idx="826" formatCode="General">
                  <c:v>0.141066485899081</c:v>
                </c:pt>
                <c:pt idx="827" formatCode="General">
                  <c:v>0.139472690511035</c:v>
                </c:pt>
                <c:pt idx="828" formatCode="General">
                  <c:v>0.137795604822642</c:v>
                </c:pt>
                <c:pt idx="829" formatCode="General">
                  <c:v>0.136044188681371</c:v>
                </c:pt>
                <c:pt idx="830" formatCode="General">
                  <c:v>0.134226731605782</c:v>
                </c:pt>
                <c:pt idx="831" formatCode="General">
                  <c:v>0.13235130041439999</c:v>
                </c:pt>
                <c:pt idx="832" formatCode="General">
                  <c:v>0.13042607512316601</c:v>
                </c:pt>
                <c:pt idx="833" formatCode="General">
                  <c:v>0.12845807591713801</c:v>
                </c:pt>
                <c:pt idx="834" formatCode="General">
                  <c:v>0.12645359615742299</c:v>
                </c:pt>
                <c:pt idx="835" formatCode="General">
                  <c:v>0.124418075775064</c:v>
                </c:pt>
                <c:pt idx="836" formatCode="General">
                  <c:v>0.12235678167849599</c:v>
                </c:pt>
                <c:pt idx="837" formatCode="General">
                  <c:v>0.120274143035441</c:v>
                </c:pt>
                <c:pt idx="838" formatCode="General">
                  <c:v>0.11817322576209199</c:v>
                </c:pt>
                <c:pt idx="839" formatCode="General">
                  <c:v>0.116056635644852</c:v>
                </c:pt>
                <c:pt idx="840" formatCode="General">
                  <c:v>0.113926722200835</c:v>
                </c:pt>
                <c:pt idx="841" formatCode="General">
                  <c:v>0.11178447983756</c:v>
                </c:pt>
                <c:pt idx="842" formatCode="General">
                  <c:v>0.109630089989738</c:v>
                </c:pt>
                <c:pt idx="843" formatCode="General">
                  <c:v>0.107463395808357</c:v>
                </c:pt>
                <c:pt idx="844" formatCode="General">
                  <c:v>0.105283505628984</c:v>
                </c:pt>
                <c:pt idx="845" formatCode="General">
                  <c:v>0.103088545307638</c:v>
                </c:pt>
                <c:pt idx="846" formatCode="General">
                  <c:v>0.100875951256573</c:v>
                </c:pt>
                <c:pt idx="847" formatCode="General">
                  <c:v>9.8643146348613098E-2</c:v>
                </c:pt>
                <c:pt idx="848" formatCode="General">
                  <c:v>9.6386747671252299E-2</c:v>
                </c:pt>
                <c:pt idx="849" formatCode="General">
                  <c:v>9.4102664820844797E-2</c:v>
                </c:pt>
                <c:pt idx="850" formatCode="General">
                  <c:v>9.1787008264339998E-2</c:v>
                </c:pt>
                <c:pt idx="851" formatCode="General">
                  <c:v>8.9435073924723094E-2</c:v>
                </c:pt>
                <c:pt idx="852" formatCode="General">
                  <c:v>8.7042020297538603E-2</c:v>
                </c:pt>
                <c:pt idx="853" formatCode="General">
                  <c:v>8.4603344909384495E-2</c:v>
                </c:pt>
                <c:pt idx="854" formatCode="General">
                  <c:v>8.2113530583549602E-2</c:v>
                </c:pt>
                <c:pt idx="855" formatCode="General">
                  <c:v>7.95673930430702E-2</c:v>
                </c:pt>
                <c:pt idx="856" formatCode="General">
                  <c:v>7.6960569649415903E-2</c:v>
                </c:pt>
                <c:pt idx="857" formatCode="General">
                  <c:v>7.4288100809238797E-2</c:v>
                </c:pt>
                <c:pt idx="858" formatCode="General">
                  <c:v>7.15450000949506E-2</c:v>
                </c:pt>
                <c:pt idx="859" formatCode="General">
                  <c:v>6.8726921442700595E-2</c:v>
                </c:pt>
                <c:pt idx="860" formatCode="General">
                  <c:v>6.5830320534896097E-2</c:v>
                </c:pt>
                <c:pt idx="861" formatCode="General">
                  <c:v>6.2851626168231103E-2</c:v>
                </c:pt>
                <c:pt idx="862" formatCode="General">
                  <c:v>5.9786962724803397E-2</c:v>
                </c:pt>
                <c:pt idx="863" formatCode="General">
                  <c:v>5.66337048797061E-2</c:v>
                </c:pt>
                <c:pt idx="864" formatCode="General">
                  <c:v>5.3390066393831599E-2</c:v>
                </c:pt>
                <c:pt idx="865" formatCode="General">
                  <c:v>5.0054181415524202E-2</c:v>
                </c:pt>
                <c:pt idx="866" formatCode="General">
                  <c:v>4.66249330920495E-2</c:v>
                </c:pt>
                <c:pt idx="867" formatCode="General">
                  <c:v>4.3101945558420299E-2</c:v>
                </c:pt>
                <c:pt idx="868" formatCode="General">
                  <c:v>3.9485357088526803E-2</c:v>
                </c:pt>
                <c:pt idx="869" formatCode="General">
                  <c:v>3.5775350697109E-2</c:v>
                </c:pt>
                <c:pt idx="870" formatCode="General">
                  <c:v>3.1973337458551999E-2</c:v>
                </c:pt>
                <c:pt idx="871" formatCode="General">
                  <c:v>2.8081616277836299E-2</c:v>
                </c:pt>
                <c:pt idx="872" formatCode="General">
                  <c:v>2.4102910312476002E-2</c:v>
                </c:pt>
                <c:pt idx="873" formatCode="General">
                  <c:v>2.0040207705777802E-2</c:v>
                </c:pt>
                <c:pt idx="874" formatCode="General">
                  <c:v>1.58969697947394E-2</c:v>
                </c:pt>
                <c:pt idx="875" formatCode="General">
                  <c:v>1.16774971253091E-2</c:v>
                </c:pt>
                <c:pt idx="876" formatCode="General">
                  <c:v>7.3864760372509101E-3</c:v>
                </c:pt>
                <c:pt idx="877" formatCode="General">
                  <c:v>3.02906481670646E-3</c:v>
                </c:pt>
                <c:pt idx="878" formatCode="General">
                  <c:v>-1.3886928166889801E-3</c:v>
                </c:pt>
                <c:pt idx="879" formatCode="General">
                  <c:v>-5.8606110614648496E-3</c:v>
                </c:pt>
                <c:pt idx="880" formatCode="General">
                  <c:v>-1.0380432936267499E-2</c:v>
                </c:pt>
                <c:pt idx="881" formatCode="General">
                  <c:v>-1.4941197218375999E-2</c:v>
                </c:pt>
                <c:pt idx="882" formatCode="General">
                  <c:v>-1.9536291240806001E-2</c:v>
                </c:pt>
                <c:pt idx="883" formatCode="General">
                  <c:v>-2.41576895938223E-2</c:v>
                </c:pt>
                <c:pt idx="884" formatCode="General">
                  <c:v>-2.87980727761727E-2</c:v>
                </c:pt>
                <c:pt idx="885" formatCode="General">
                  <c:v>-3.3450183860870397E-2</c:v>
                </c:pt>
                <c:pt idx="886" formatCode="General">
                  <c:v>-3.8105676526114199E-2</c:v>
                </c:pt>
                <c:pt idx="887" formatCode="General">
                  <c:v>-4.2756154151685502E-2</c:v>
                </c:pt>
                <c:pt idx="888" formatCode="General">
                  <c:v>-4.7393859674766503E-2</c:v>
                </c:pt>
                <c:pt idx="889" formatCode="General">
                  <c:v>-5.2010882399247997E-2</c:v>
                </c:pt>
                <c:pt idx="890" formatCode="General">
                  <c:v>-5.6599041597080603E-2</c:v>
                </c:pt>
                <c:pt idx="891" formatCode="General">
                  <c:v>-6.1150421073029801E-2</c:v>
                </c:pt>
                <c:pt idx="892" formatCode="General">
                  <c:v>-6.5656197831250401E-2</c:v>
                </c:pt>
                <c:pt idx="893" formatCode="General">
                  <c:v>-7.0108958296933005E-2</c:v>
                </c:pt>
                <c:pt idx="894" formatCode="General">
                  <c:v>-7.4501065101246794E-2</c:v>
                </c:pt>
                <c:pt idx="895" formatCode="General">
                  <c:v>-7.8823952252388793E-2</c:v>
                </c:pt>
                <c:pt idx="896" formatCode="General">
                  <c:v>-8.3070401309904895E-2</c:v>
                </c:pt>
                <c:pt idx="897" formatCode="General">
                  <c:v>-8.7233072844442705E-2</c:v>
                </c:pt>
                <c:pt idx="898" formatCode="General">
                  <c:v>-9.1304532920273407E-2</c:v>
                </c:pt>
                <c:pt idx="899" formatCode="General">
                  <c:v>-9.5277652989178396E-2</c:v>
                </c:pt>
                <c:pt idx="900" formatCode="General">
                  <c:v>-9.9145327052426194E-2</c:v>
                </c:pt>
                <c:pt idx="901" formatCode="General">
                  <c:v>-0.102900857370628</c:v>
                </c:pt>
                <c:pt idx="902" formatCode="General">
                  <c:v>-0.106537666361721</c:v>
                </c:pt>
                <c:pt idx="903" formatCode="General">
                  <c:v>-0.11004889909485099</c:v>
                </c:pt>
                <c:pt idx="904" formatCode="General">
                  <c:v>-0.11342873560630801</c:v>
                </c:pt>
                <c:pt idx="905" formatCode="General">
                  <c:v>-0.116671604798065</c:v>
                </c:pt>
                <c:pt idx="906" formatCode="General">
                  <c:v>-0.119770861305164</c:v>
                </c:pt>
                <c:pt idx="907" formatCode="General">
                  <c:v>-0.12272130998776</c:v>
                </c:pt>
                <c:pt idx="908" formatCode="General">
                  <c:v>-0.12551797041690499</c:v>
                </c:pt>
                <c:pt idx="909" formatCode="General">
                  <c:v>-0.12815564145247499</c:v>
                </c:pt>
                <c:pt idx="910" formatCode="General">
                  <c:v>-0.13062926074842601</c:v>
                </c:pt>
                <c:pt idx="911" formatCode="General">
                  <c:v>-0.13293431221570201</c:v>
                </c:pt>
                <c:pt idx="912" formatCode="General">
                  <c:v>-0.13506686112795799</c:v>
                </c:pt>
                <c:pt idx="913" formatCode="General">
                  <c:v>-0.137022172591103</c:v>
                </c:pt>
                <c:pt idx="914" formatCode="General">
                  <c:v>-0.13879640563853801</c:v>
                </c:pt>
                <c:pt idx="915" formatCode="General">
                  <c:v>-0.14038622106096901</c:v>
                </c:pt>
                <c:pt idx="916" formatCode="General">
                  <c:v>-0.14178828108335001</c:v>
                </c:pt>
                <c:pt idx="917" formatCode="General">
                  <c:v>-0.14299984386012901</c:v>
                </c:pt>
                <c:pt idx="918" formatCode="General">
                  <c:v>-0.14401835995812001</c:v>
                </c:pt>
                <c:pt idx="919" formatCode="General">
                  <c:v>-0.14484129825717201</c:v>
                </c:pt>
                <c:pt idx="920" formatCode="General">
                  <c:v>-0.14546644452383001</c:v>
                </c:pt>
                <c:pt idx="921" formatCode="General">
                  <c:v>-0.14589274495297899</c:v>
                </c:pt>
                <c:pt idx="922" formatCode="General">
                  <c:v>-0.14611907419738601</c:v>
                </c:pt>
                <c:pt idx="923" formatCode="General">
                  <c:v>-0.14614387726807601</c:v>
                </c:pt>
                <c:pt idx="924" formatCode="General">
                  <c:v>-0.145967361355341</c:v>
                </c:pt>
                <c:pt idx="925" formatCode="General">
                  <c:v>-0.14558947099473099</c:v>
                </c:pt>
                <c:pt idx="926" formatCode="General">
                  <c:v>-0.14501012986893899</c:v>
                </c:pt>
                <c:pt idx="927" formatCode="General">
                  <c:v>-0.14423070880457101</c:v>
                </c:pt>
                <c:pt idx="928" formatCode="General">
                  <c:v>-0.14325250179389401</c:v>
                </c:pt>
                <c:pt idx="929" formatCode="General">
                  <c:v>-0.14207748243665599</c:v>
                </c:pt>
                <c:pt idx="930" formatCode="General">
                  <c:v>-0.14070819290105699</c:v>
                </c:pt>
                <c:pt idx="931" formatCode="General">
                  <c:v>-0.13914767316672499</c:v>
                </c:pt>
                <c:pt idx="932" formatCode="General">
                  <c:v>-0.13739908785270799</c:v>
                </c:pt>
                <c:pt idx="933" formatCode="General">
                  <c:v>-0.13546605401539899</c:v>
                </c:pt>
                <c:pt idx="934" formatCode="General">
                  <c:v>-0.13335343718279499</c:v>
                </c:pt>
                <c:pt idx="935" formatCode="General">
                  <c:v>-0.131066518477956</c:v>
                </c:pt>
                <c:pt idx="936" formatCode="General">
                  <c:v>-0.128610628836898</c:v>
                </c:pt>
                <c:pt idx="937" formatCode="General">
                  <c:v>-0.125991879485534</c:v>
                </c:pt>
                <c:pt idx="938" formatCode="General">
                  <c:v>-0.123216756044166</c:v>
                </c:pt>
                <c:pt idx="939" formatCode="General">
                  <c:v>-0.12029253906227</c:v>
                </c:pt>
                <c:pt idx="940" formatCode="General">
                  <c:v>-0.11722718760714</c:v>
                </c:pt>
                <c:pt idx="941" formatCode="General">
                  <c:v>-0.114029068099176</c:v>
                </c:pt>
                <c:pt idx="942" formatCode="General">
                  <c:v>-0.110706964043259</c:v>
                </c:pt>
                <c:pt idx="943" formatCode="General">
                  <c:v>-0.10726993411756899</c:v>
                </c:pt>
                <c:pt idx="944" formatCode="General">
                  <c:v>-0.103727573434755</c:v>
                </c:pt>
                <c:pt idx="945" formatCode="General">
                  <c:v>-0.10008980578768401</c:v>
                </c:pt>
                <c:pt idx="946" formatCode="General">
                  <c:v>-9.6366985782132694E-2</c:v>
                </c:pt>
                <c:pt idx="947" formatCode="General">
                  <c:v>-9.2570155067384793E-2</c:v>
                </c:pt>
                <c:pt idx="948" formatCode="General">
                  <c:v>-8.8710293890515796E-2</c:v>
                </c:pt>
                <c:pt idx="949" formatCode="General">
                  <c:v>-8.4798989175837905E-2</c:v>
                </c:pt>
                <c:pt idx="950" formatCode="General">
                  <c:v>-8.0848118859671997E-2</c:v>
                </c:pt>
                <c:pt idx="951" formatCode="General">
                  <c:v>-7.6868934580966497E-2</c:v>
                </c:pt>
                <c:pt idx="952" formatCode="General">
                  <c:v>-7.2873627844429606E-2</c:v>
                </c:pt>
                <c:pt idx="953" formatCode="General">
                  <c:v>-6.8874185596755899E-2</c:v>
                </c:pt>
                <c:pt idx="954" formatCode="General">
                  <c:v>-6.4883000793284101E-2</c:v>
                </c:pt>
                <c:pt idx="955" formatCode="General">
                  <c:v>-6.0912116272103703E-2</c:v>
                </c:pt>
                <c:pt idx="956" formatCode="General">
                  <c:v>-5.6973132657015597E-2</c:v>
                </c:pt>
                <c:pt idx="957" formatCode="General">
                  <c:v>-5.30783260389803E-2</c:v>
                </c:pt>
                <c:pt idx="958" formatCode="General">
                  <c:v>-4.9239654664193798E-2</c:v>
                </c:pt>
                <c:pt idx="959" formatCode="General">
                  <c:v>-4.54682871618977E-2</c:v>
                </c:pt>
                <c:pt idx="960" formatCode="General">
                  <c:v>-4.1775122305064298E-2</c:v>
                </c:pt>
                <c:pt idx="961" formatCode="General">
                  <c:v>-3.8171961501675802E-2</c:v>
                </c:pt>
                <c:pt idx="962" formatCode="General">
                  <c:v>-3.4668969713121597E-2</c:v>
                </c:pt>
                <c:pt idx="963" formatCode="General">
                  <c:v>-3.12760984606038E-2</c:v>
                </c:pt>
                <c:pt idx="964" formatCode="General">
                  <c:v>-2.8003339361061801E-2</c:v>
                </c:pt>
                <c:pt idx="965" formatCode="General">
                  <c:v>-2.4859033463613001E-2</c:v>
                </c:pt>
                <c:pt idx="966" formatCode="General">
                  <c:v>-2.18522453788829E-2</c:v>
                </c:pt>
                <c:pt idx="967" formatCode="General">
                  <c:v>-1.8990987243467899E-2</c:v>
                </c:pt>
                <c:pt idx="968" formatCode="General">
                  <c:v>-1.6282450151755699E-2</c:v>
                </c:pt>
                <c:pt idx="969" formatCode="General">
                  <c:v>-1.37332473733152E-2</c:v>
                </c:pt>
                <c:pt idx="970" formatCode="General">
                  <c:v>-1.1348642316521799E-2</c:v>
                </c:pt>
                <c:pt idx="971" formatCode="General">
                  <c:v>-9.13368413677388E-3</c:v>
                </c:pt>
                <c:pt idx="972" formatCode="General">
                  <c:v>-7.0933555620989802E-3</c:v>
                </c:pt>
                <c:pt idx="973" formatCode="General">
                  <c:v>-5.2312795704133504E-3</c:v>
                </c:pt>
                <c:pt idx="974" formatCode="General">
                  <c:v>-3.5497052156631499E-3</c:v>
                </c:pt>
                <c:pt idx="975" formatCode="General">
                  <c:v>-2.0506414042690099E-3</c:v>
                </c:pt>
                <c:pt idx="976" formatCode="General">
                  <c:v>-7.3511520716127701E-4</c:v>
                </c:pt>
                <c:pt idx="977" formatCode="General">
                  <c:v>3.9661939796242697E-4</c:v>
                </c:pt>
                <c:pt idx="978" formatCode="General">
                  <c:v>1.3450792226841601E-3</c:v>
                </c:pt>
                <c:pt idx="979" formatCode="General">
                  <c:v>2.1114543300344599E-3</c:v>
                </c:pt>
                <c:pt idx="980" formatCode="General">
                  <c:v>2.6979949428750198E-3</c:v>
                </c:pt>
                <c:pt idx="981" formatCode="General">
                  <c:v>3.1076863322282702E-3</c:v>
                </c:pt>
                <c:pt idx="982" formatCode="General">
                  <c:v>3.3440339923119099E-3</c:v>
                </c:pt>
                <c:pt idx="983" formatCode="General">
                  <c:v>3.4111392254507901E-3</c:v>
                </c:pt>
                <c:pt idx="984" formatCode="General">
                  <c:v>3.31437718665101E-3</c:v>
                </c:pt>
                <c:pt idx="985" formatCode="General">
                  <c:v>3.0600420238544599E-3</c:v>
                </c:pt>
                <c:pt idx="986" formatCode="General">
                  <c:v>2.6534730516427E-3</c:v>
                </c:pt>
                <c:pt idx="987" formatCode="General">
                  <c:v>2.10120186557333E-3</c:v>
                </c:pt>
                <c:pt idx="988" formatCode="General">
                  <c:v>1.4111863549304199E-3</c:v>
                </c:pt>
                <c:pt idx="989" formatCode="General">
                  <c:v>5.9129925083611804E-4</c:v>
                </c:pt>
                <c:pt idx="990" formatCode="General">
                  <c:v>-3.5063860889558701E-4</c:v>
                </c:pt>
                <c:pt idx="991" formatCode="General">
                  <c:v>-1.4059865845699E-3</c:v>
                </c:pt>
                <c:pt idx="992" formatCode="General">
                  <c:v>-2.56508780211055E-3</c:v>
                </c:pt>
                <c:pt idx="993" formatCode="General">
                  <c:v>-3.8194091276105798E-3</c:v>
                </c:pt>
                <c:pt idx="994" formatCode="General">
                  <c:v>-5.1603594005487198E-3</c:v>
                </c:pt>
                <c:pt idx="995" formatCode="General">
                  <c:v>-6.5773630396411603E-3</c:v>
                </c:pt>
                <c:pt idx="996" formatCode="General">
                  <c:v>-8.0612715725743404E-3</c:v>
                </c:pt>
                <c:pt idx="997" formatCode="General">
                  <c:v>-9.6031420601812092E-3</c:v>
                </c:pt>
                <c:pt idx="998" formatCode="General">
                  <c:v>-1.11928578576434E-2</c:v>
                </c:pt>
                <c:pt idx="999" formatCode="General">
                  <c:v>-1.28211330274064E-2</c:v>
                </c:pt>
                <c:pt idx="1000" formatCode="General">
                  <c:v>-1.4478807493258999E-2</c:v>
                </c:pt>
                <c:pt idx="1001" formatCode="General">
                  <c:v>-1.61567412615722E-2</c:v>
                </c:pt>
                <c:pt idx="1002" formatCode="General">
                  <c:v>-1.7846226542623501E-2</c:v>
                </c:pt>
                <c:pt idx="1003" formatCode="General">
                  <c:v>-1.9538402875124601E-2</c:v>
                </c:pt>
                <c:pt idx="1004" formatCode="General">
                  <c:v>-2.12253207592966E-2</c:v>
                </c:pt>
                <c:pt idx="1005" formatCode="General">
                  <c:v>-2.2899184886591199E-2</c:v>
                </c:pt>
                <c:pt idx="1006" formatCode="General">
                  <c:v>-2.4552335104184999E-2</c:v>
                </c:pt>
                <c:pt idx="1007" formatCode="General">
                  <c:v>-2.6178127489291901E-2</c:v>
                </c:pt>
                <c:pt idx="1008" formatCode="General">
                  <c:v>-2.7769389221759901E-2</c:v>
                </c:pt>
                <c:pt idx="1009" formatCode="General">
                  <c:v>-2.9320330347273299E-2</c:v>
                </c:pt>
                <c:pt idx="1010" formatCode="General">
                  <c:v>-3.0825367137677102E-2</c:v>
                </c:pt>
                <c:pt idx="1011" formatCode="General">
                  <c:v>-3.2278916249178398E-2</c:v>
                </c:pt>
                <c:pt idx="1012" formatCode="General">
                  <c:v>-3.3677047289203503E-2</c:v>
                </c:pt>
                <c:pt idx="1013" formatCode="General">
                  <c:v>-3.5015659140240601E-2</c:v>
                </c:pt>
                <c:pt idx="1014" formatCode="General">
                  <c:v>-3.6290720905373497E-2</c:v>
                </c:pt>
                <c:pt idx="1015" formatCode="General">
                  <c:v>-3.7499455108925599E-2</c:v>
                </c:pt>
                <c:pt idx="1016" formatCode="General">
                  <c:v>-3.8639155903674401E-2</c:v>
                </c:pt>
                <c:pt idx="1017" formatCode="General">
                  <c:v>-3.9707718314466102E-2</c:v>
                </c:pt>
                <c:pt idx="1018" formatCode="General">
                  <c:v>-4.0704001174579903E-2</c:v>
                </c:pt>
                <c:pt idx="1019" formatCode="General">
                  <c:v>-4.1626901235402601E-2</c:v>
                </c:pt>
                <c:pt idx="1020" formatCode="General">
                  <c:v>-4.2475721645343002E-2</c:v>
                </c:pt>
                <c:pt idx="1021" formatCode="General">
                  <c:v>-4.3250069934340898E-2</c:v>
                </c:pt>
                <c:pt idx="1022" formatCode="General">
                  <c:v>-4.3950621140517697E-2</c:v>
                </c:pt>
                <c:pt idx="1023" formatCode="General">
                  <c:v>-4.4577863085744303E-2</c:v>
                </c:pt>
                <c:pt idx="1024" formatCode="General">
                  <c:v>-4.5132577226115501E-2</c:v>
                </c:pt>
                <c:pt idx="1025" formatCode="General">
                  <c:v>-4.5616254266784798E-2</c:v>
                </c:pt>
                <c:pt idx="1026" formatCode="General">
                  <c:v>-4.60304114700434E-2</c:v>
                </c:pt>
                <c:pt idx="1027" formatCode="General">
                  <c:v>-4.6377029510995503E-2</c:v>
                </c:pt>
                <c:pt idx="1028" formatCode="General">
                  <c:v>-4.6658243626868302E-2</c:v>
                </c:pt>
                <c:pt idx="1029" formatCode="General">
                  <c:v>-4.68768042276713E-2</c:v>
                </c:pt>
                <c:pt idx="1030" formatCode="General">
                  <c:v>-4.7034886662635902E-2</c:v>
                </c:pt>
                <c:pt idx="1031" formatCode="General">
                  <c:v>-4.7135444334882003E-2</c:v>
                </c:pt>
                <c:pt idx="1032" formatCode="General">
                  <c:v>-4.7181199655763999E-2</c:v>
                </c:pt>
                <c:pt idx="1033" formatCode="General">
                  <c:v>-4.7174892811984302E-2</c:v>
                </c:pt>
                <c:pt idx="1034" formatCode="General">
                  <c:v>-4.7119779765736197E-2</c:v>
                </c:pt>
                <c:pt idx="1035" formatCode="General">
                  <c:v>-4.7019095867177299E-2</c:v>
                </c:pt>
                <c:pt idx="1036" formatCode="General">
                  <c:v>-4.6875662741219098E-2</c:v>
                </c:pt>
                <c:pt idx="1037" formatCode="General">
                  <c:v>-4.6692199343849002E-2</c:v>
                </c:pt>
                <c:pt idx="1038" formatCode="General">
                  <c:v>-4.6472274651786299E-2</c:v>
                </c:pt>
                <c:pt idx="1039" formatCode="General">
                  <c:v>-4.6218586360019298E-2</c:v>
                </c:pt>
                <c:pt idx="1040" formatCode="General">
                  <c:v>-4.59342030075192E-2</c:v>
                </c:pt>
                <c:pt idx="1041" formatCode="General">
                  <c:v>-4.5622267154374403E-2</c:v>
                </c:pt>
                <c:pt idx="1042" formatCode="General">
                  <c:v>-4.5285044318513698E-2</c:v>
                </c:pt>
                <c:pt idx="1043" formatCode="General">
                  <c:v>-4.4924789361238698E-2</c:v>
                </c:pt>
                <c:pt idx="1044" formatCode="General">
                  <c:v>-4.45446977806946E-2</c:v>
                </c:pt>
                <c:pt idx="1045" formatCode="General">
                  <c:v>-4.4147227898240798E-2</c:v>
                </c:pt>
                <c:pt idx="1046" formatCode="General">
                  <c:v>-4.3734418473225997E-2</c:v>
                </c:pt>
                <c:pt idx="1047" formatCode="General">
                  <c:v>-4.3308663992836401E-2</c:v>
                </c:pt>
                <c:pt idx="1048" formatCode="General">
                  <c:v>-4.2871881885257999E-2</c:v>
                </c:pt>
                <c:pt idx="1049" formatCode="General">
                  <c:v>-4.2425699715160102E-2</c:v>
                </c:pt>
                <c:pt idx="1050" formatCode="General">
                  <c:v>-4.1972244131934698E-2</c:v>
                </c:pt>
                <c:pt idx="1051" formatCode="General">
                  <c:v>-4.1513487835639303E-2</c:v>
                </c:pt>
                <c:pt idx="1052" formatCode="General">
                  <c:v>-4.1050407083210103E-2</c:v>
                </c:pt>
                <c:pt idx="1053" formatCode="General">
                  <c:v>-4.0584101566087501E-2</c:v>
                </c:pt>
                <c:pt idx="1054" formatCode="General">
                  <c:v>-4.0116252112025803E-2</c:v>
                </c:pt>
                <c:pt idx="1055" formatCode="General">
                  <c:v>-3.9648006315187397E-2</c:v>
                </c:pt>
                <c:pt idx="1056" formatCode="General">
                  <c:v>-3.9180540461966798E-2</c:v>
                </c:pt>
                <c:pt idx="1057" formatCode="General">
                  <c:v>-3.8714702719385402E-2</c:v>
                </c:pt>
                <c:pt idx="1058" formatCode="General">
                  <c:v>-3.8250984656128598E-2</c:v>
                </c:pt>
                <c:pt idx="1059" formatCode="General">
                  <c:v>-3.7790193441057399E-2</c:v>
                </c:pt>
                <c:pt idx="1060" formatCode="General">
                  <c:v>-3.7333484348198803E-2</c:v>
                </c:pt>
                <c:pt idx="1061" formatCode="General">
                  <c:v>-3.6881431928504897E-2</c:v>
                </c:pt>
                <c:pt idx="1062" formatCode="General">
                  <c:v>-3.6433564171405003E-2</c:v>
                </c:pt>
                <c:pt idx="1063" formatCode="General">
                  <c:v>-3.5990950231429203E-2</c:v>
                </c:pt>
                <c:pt idx="1064" formatCode="General">
                  <c:v>-3.5554719909296699E-2</c:v>
                </c:pt>
                <c:pt idx="1065" formatCode="General">
                  <c:v>-3.5124541126832401E-2</c:v>
                </c:pt>
                <c:pt idx="1066" formatCode="General">
                  <c:v>-3.4700985270022203E-2</c:v>
                </c:pt>
                <c:pt idx="1067" formatCode="General">
                  <c:v>-3.4284495365694903E-2</c:v>
                </c:pt>
                <c:pt idx="1068" formatCode="General">
                  <c:v>-3.3874801939037101E-2</c:v>
                </c:pt>
                <c:pt idx="1069" formatCode="General">
                  <c:v>-3.3472786504025E-2</c:v>
                </c:pt>
                <c:pt idx="1070" formatCode="General">
                  <c:v>-3.3078551262322599E-2</c:v>
                </c:pt>
                <c:pt idx="1071" formatCode="General">
                  <c:v>-3.2692106721731201E-2</c:v>
                </c:pt>
                <c:pt idx="1072" formatCode="General">
                  <c:v>-3.2314007977722603E-2</c:v>
                </c:pt>
                <c:pt idx="1073" formatCode="General">
                  <c:v>-3.1944670977535797E-2</c:v>
                </c:pt>
                <c:pt idx="1074" formatCode="General">
                  <c:v>-3.15843489632412E-2</c:v>
                </c:pt>
                <c:pt idx="1075" formatCode="General">
                  <c:v>-3.1233185749279802E-2</c:v>
                </c:pt>
                <c:pt idx="1076" formatCode="General">
                  <c:v>-3.0891469134986398E-2</c:v>
                </c:pt>
                <c:pt idx="1077" formatCode="General">
                  <c:v>-3.0559677950376899E-2</c:v>
                </c:pt>
                <c:pt idx="1078" formatCode="General">
                  <c:v>-3.0238228031648998E-2</c:v>
                </c:pt>
                <c:pt idx="1079" formatCode="General">
                  <c:v>-2.9927559634778E-2</c:v>
                </c:pt>
                <c:pt idx="1080" formatCode="General">
                  <c:v>-2.9628234051969501E-2</c:v>
                </c:pt>
                <c:pt idx="1081" formatCode="General">
                  <c:v>-2.9340276711245901E-2</c:v>
                </c:pt>
                <c:pt idx="1082" formatCode="General">
                  <c:v>-2.9064473948444702E-2</c:v>
                </c:pt>
                <c:pt idx="1083" formatCode="General">
                  <c:v>-2.88018935293642E-2</c:v>
                </c:pt>
                <c:pt idx="1084" formatCode="General">
                  <c:v>-2.8552576639150101E-2</c:v>
                </c:pt>
                <c:pt idx="1085" formatCode="General">
                  <c:v>-2.83170523467772E-2</c:v>
                </c:pt>
                <c:pt idx="1086" formatCode="General">
                  <c:v>-2.8096345458148E-2</c:v>
                </c:pt>
                <c:pt idx="1087" formatCode="General">
                  <c:v>-2.7891012184708099E-2</c:v>
                </c:pt>
                <c:pt idx="1088" formatCode="General">
                  <c:v>-2.77018370263203E-2</c:v>
                </c:pt>
                <c:pt idx="1089" formatCode="General">
                  <c:v>-2.7529392121099502E-2</c:v>
                </c:pt>
                <c:pt idx="1090" formatCode="General">
                  <c:v>-2.7374902418619802E-2</c:v>
                </c:pt>
                <c:pt idx="1091" formatCode="General">
                  <c:v>-2.7239637012392799E-2</c:v>
                </c:pt>
                <c:pt idx="1092" formatCode="General">
                  <c:v>-2.7123865070298899E-2</c:v>
                </c:pt>
                <c:pt idx="1093" formatCode="General">
                  <c:v>-2.7028900634577101E-2</c:v>
                </c:pt>
                <c:pt idx="1094" formatCode="General">
                  <c:v>-2.6956054996614701E-2</c:v>
                </c:pt>
                <c:pt idx="1095" formatCode="General">
                  <c:v>-2.6906180272562499E-2</c:v>
                </c:pt>
                <c:pt idx="1096" formatCode="General">
                  <c:v>-2.6880990955907701E-2</c:v>
                </c:pt>
                <c:pt idx="1097" formatCode="General">
                  <c:v>-2.6881811144228801E-2</c:v>
                </c:pt>
                <c:pt idx="1098" formatCode="General">
                  <c:v>-2.6909651071112799E-2</c:v>
                </c:pt>
                <c:pt idx="1099" formatCode="General">
                  <c:v>-2.69658588918366E-2</c:v>
                </c:pt>
                <c:pt idx="1100" formatCode="General">
                  <c:v>-2.7052099985933799E-2</c:v>
                </c:pt>
                <c:pt idx="1101" formatCode="General">
                  <c:v>-2.7170309365999599E-2</c:v>
                </c:pt>
                <c:pt idx="1102" formatCode="General">
                  <c:v>-2.7321748536986198E-2</c:v>
                </c:pt>
                <c:pt idx="1103" formatCode="General">
                  <c:v>-2.7507805858729899E-2</c:v>
                </c:pt>
                <c:pt idx="1104" formatCode="General">
                  <c:v>-2.7730761379627399E-2</c:v>
                </c:pt>
                <c:pt idx="1105" formatCode="General">
                  <c:v>-2.79925982731281E-2</c:v>
                </c:pt>
                <c:pt idx="1106" formatCode="General">
                  <c:v>-2.8294849594071299E-2</c:v>
                </c:pt>
                <c:pt idx="1107" formatCode="General">
                  <c:v>-2.86395578900458E-2</c:v>
                </c:pt>
                <c:pt idx="1108" formatCode="General">
                  <c:v>-2.9028925378947901E-2</c:v>
                </c:pt>
                <c:pt idx="1109" formatCode="General">
                  <c:v>-2.9464630571468399E-2</c:v>
                </c:pt>
                <c:pt idx="1110" formatCode="General">
                  <c:v>-2.9948680763151599E-2</c:v>
                </c:pt>
                <c:pt idx="1111" formatCode="General">
                  <c:v>-3.0483493885234299E-2</c:v>
                </c:pt>
                <c:pt idx="1112" formatCode="General">
                  <c:v>-3.1070794296901402E-2</c:v>
                </c:pt>
                <c:pt idx="1113" formatCode="General">
                  <c:v>-3.17126520864505E-2</c:v>
                </c:pt>
                <c:pt idx="1114" formatCode="General">
                  <c:v>-3.2411320746406402E-2</c:v>
                </c:pt>
                <c:pt idx="1115" formatCode="General">
                  <c:v>-3.3169005996770903E-2</c:v>
                </c:pt>
                <c:pt idx="1116" formatCode="General">
                  <c:v>-3.3987624685475698E-2</c:v>
                </c:pt>
                <c:pt idx="1117" formatCode="General">
                  <c:v>-3.4869049632931498E-2</c:v>
                </c:pt>
                <c:pt idx="1118" formatCode="General">
                  <c:v>-3.5815356106298303E-2</c:v>
                </c:pt>
                <c:pt idx="1119" formatCode="General">
                  <c:v>-3.6828647779365203E-2</c:v>
                </c:pt>
                <c:pt idx="1120" formatCode="General">
                  <c:v>-3.7910377336106402E-2</c:v>
                </c:pt>
                <c:pt idx="1121" formatCode="General">
                  <c:v>-3.9062085941185397E-2</c:v>
                </c:pt>
                <c:pt idx="1122" formatCode="General">
                  <c:v>-4.0285432424074001E-2</c:v>
                </c:pt>
                <c:pt idx="1123" formatCode="General">
                  <c:v>-4.1581583449506E-2</c:v>
                </c:pt>
                <c:pt idx="1124" formatCode="General">
                  <c:v>-4.2952147449902001E-2</c:v>
                </c:pt>
                <c:pt idx="1125" formatCode="General">
                  <c:v>-4.4398240787499703E-2</c:v>
                </c:pt>
                <c:pt idx="1126" formatCode="General">
                  <c:v>-4.5920306747697599E-2</c:v>
                </c:pt>
                <c:pt idx="1127" formatCode="General">
                  <c:v>-4.7518813952627401E-2</c:v>
                </c:pt>
                <c:pt idx="1128" formatCode="General">
                  <c:v>-4.9194490216202702E-2</c:v>
                </c:pt>
                <c:pt idx="1129" formatCode="General">
                  <c:v>-5.0947308867916798E-2</c:v>
                </c:pt>
                <c:pt idx="1130" formatCode="General">
                  <c:v>-5.2777093824202898E-2</c:v>
                </c:pt>
                <c:pt idx="1131" formatCode="General">
                  <c:v>-5.4683871577943098E-2</c:v>
                </c:pt>
                <c:pt idx="1132" formatCode="General">
                  <c:v>-5.6666567708471102E-2</c:v>
                </c:pt>
                <c:pt idx="1133" formatCode="General">
                  <c:v>-5.8724177118277703E-2</c:v>
                </c:pt>
                <c:pt idx="1134" formatCode="General">
                  <c:v>-6.0855407014449699E-2</c:v>
                </c:pt>
                <c:pt idx="1135" formatCode="General">
                  <c:v>-6.3058202010595005E-2</c:v>
                </c:pt>
                <c:pt idx="1136" formatCode="General">
                  <c:v>-6.5330930657811204E-2</c:v>
                </c:pt>
                <c:pt idx="1137" formatCode="General">
                  <c:v>-6.76714908987332E-2</c:v>
                </c:pt>
                <c:pt idx="1138" formatCode="General">
                  <c:v>-7.0076942022844202E-2</c:v>
                </c:pt>
                <c:pt idx="1139" formatCode="General">
                  <c:v>-7.2544301569931996E-2</c:v>
                </c:pt>
                <c:pt idx="1140" formatCode="General">
                  <c:v>-7.50700161579331E-2</c:v>
                </c:pt>
                <c:pt idx="1141" formatCode="General">
                  <c:v>-7.7650178048739305E-2</c:v>
                </c:pt>
                <c:pt idx="1142" formatCode="General">
                  <c:v>-8.0281023225550405E-2</c:v>
                </c:pt>
                <c:pt idx="1143" formatCode="General">
                  <c:v>-8.2957700301883597E-2</c:v>
                </c:pt>
                <c:pt idx="1144" formatCode="General">
                  <c:v>-8.5675010322934703E-2</c:v>
                </c:pt>
                <c:pt idx="1145" formatCode="General">
                  <c:v>-8.8428449289948294E-2</c:v>
                </c:pt>
                <c:pt idx="1146" formatCode="General">
                  <c:v>-9.1212501608649799E-2</c:v>
                </c:pt>
                <c:pt idx="1147" formatCode="General">
                  <c:v>-9.4021066728816799E-2</c:v>
                </c:pt>
                <c:pt idx="1148" formatCode="General">
                  <c:v>-9.6847529677965005E-2</c:v>
                </c:pt>
                <c:pt idx="1149" formatCode="General">
                  <c:v>-9.9685510044424205E-2</c:v>
                </c:pt>
                <c:pt idx="1150" formatCode="General">
                  <c:v>-0.102528937780411</c:v>
                </c:pt>
                <c:pt idx="1151" formatCode="General">
                  <c:v>-0.105370230053541</c:v>
                </c:pt>
                <c:pt idx="1152" formatCode="General">
                  <c:v>-0.10820251132573901</c:v>
                </c:pt>
                <c:pt idx="1153" formatCode="General">
                  <c:v>-0.111018168898178</c:v>
                </c:pt>
                <c:pt idx="1154" formatCode="General">
                  <c:v>-0.113809622710233</c:v>
                </c:pt>
                <c:pt idx="1155" formatCode="General">
                  <c:v>-0.11656949009524201</c:v>
                </c:pt>
                <c:pt idx="1156" formatCode="General">
                  <c:v>-0.119289887005069</c:v>
                </c:pt>
                <c:pt idx="1157" formatCode="General">
                  <c:v>-0.12196249395518401</c:v>
                </c:pt>
                <c:pt idx="1158" formatCode="General">
                  <c:v>-0.12457892042709499</c:v>
                </c:pt>
                <c:pt idx="1159" formatCode="General">
                  <c:v>-0.12713182488109101</c:v>
                </c:pt>
                <c:pt idx="1160" formatCode="General">
                  <c:v>-0.12961297002145</c:v>
                </c:pt>
                <c:pt idx="1161" formatCode="General">
                  <c:v>-0.13201408832175199</c:v>
                </c:pt>
                <c:pt idx="1162" formatCode="General">
                  <c:v>-0.134327609728256</c:v>
                </c:pt>
                <c:pt idx="1163" formatCode="General">
                  <c:v>-0.13654545445506</c:v>
                </c:pt>
                <c:pt idx="1164" formatCode="General">
                  <c:v>-0.138659758391597</c:v>
                </c:pt>
                <c:pt idx="1165" formatCode="General">
                  <c:v>-0.140662957256322</c:v>
                </c:pt>
                <c:pt idx="1166" formatCode="General">
                  <c:v>-0.14254756833919299</c:v>
                </c:pt>
                <c:pt idx="1167" formatCode="General">
                  <c:v>-0.14430691598512599</c:v>
                </c:pt>
                <c:pt idx="1168" formatCode="General">
                  <c:v>-0.14593394457725201</c:v>
                </c:pt>
                <c:pt idx="1169" formatCode="General">
                  <c:v>-0.14742169450199299</c:v>
                </c:pt>
                <c:pt idx="1170" formatCode="General">
                  <c:v>-0.14876422583462701</c:v>
                </c:pt>
                <c:pt idx="1171" formatCode="General">
                  <c:v>-0.149955934631857</c:v>
                </c:pt>
                <c:pt idx="1172" formatCode="General">
                  <c:v>-0.15099066418673099</c:v>
                </c:pt>
                <c:pt idx="1173" formatCode="General">
                  <c:v>-0.15186331417409099</c:v>
                </c:pt>
                <c:pt idx="1174" formatCode="General">
                  <c:v>-0.15256956261259799</c:v>
                </c:pt>
                <c:pt idx="1175" formatCode="General">
                  <c:v>-0.15310430895065399</c:v>
                </c:pt>
                <c:pt idx="1176" formatCode="General">
                  <c:v>-0.15346401672568599</c:v>
                </c:pt>
                <c:pt idx="1177" formatCode="General">
                  <c:v>-0.153645677379213</c:v>
                </c:pt>
                <c:pt idx="1178" formatCode="General">
                  <c:v>-0.153646141942065</c:v>
                </c:pt>
                <c:pt idx="1179" formatCode="General">
                  <c:v>-0.15346312276773799</c:v>
                </c:pt>
                <c:pt idx="1180" formatCode="General">
                  <c:v>-0.15309472732691401</c:v>
                </c:pt>
                <c:pt idx="1181" formatCode="General">
                  <c:v>-0.15253929539424599</c:v>
                </c:pt>
                <c:pt idx="1182" formatCode="General">
                  <c:v>-0.15179581240614301</c:v>
                </c:pt>
                <c:pt idx="1183" formatCode="General">
                  <c:v>-0.15086409081669799</c:v>
                </c:pt>
                <c:pt idx="1184" formatCode="General">
                  <c:v>-0.14974430429775001</c:v>
                </c:pt>
                <c:pt idx="1185" formatCode="General">
                  <c:v>-0.14843705281675701</c:v>
                </c:pt>
                <c:pt idx="1186" formatCode="General">
                  <c:v>-0.14694367085004001</c:v>
                </c:pt>
                <c:pt idx="1187" formatCode="General">
                  <c:v>-0.145265621903341</c:v>
                </c:pt>
                <c:pt idx="1188" formatCode="General">
                  <c:v>-0.14340502819286299</c:v>
                </c:pt>
                <c:pt idx="1189" formatCode="General">
                  <c:v>-0.14136459286270101</c:v>
                </c:pt>
                <c:pt idx="1190" formatCode="General">
                  <c:v>-0.13914742621745901</c:v>
                </c:pt>
                <c:pt idx="1191" formatCode="General">
                  <c:v>-0.13675711242014901</c:v>
                </c:pt>
                <c:pt idx="1192" formatCode="General">
                  <c:v>-0.134197467629322</c:v>
                </c:pt>
                <c:pt idx="1193" formatCode="General">
                  <c:v>-0.13147274877659901</c:v>
                </c:pt>
                <c:pt idx="1194" formatCode="General">
                  <c:v>-0.12858763858036101</c:v>
                </c:pt>
                <c:pt idx="1195" formatCode="General">
                  <c:v>-0.12554792913162799</c:v>
                </c:pt>
                <c:pt idx="1196" formatCode="General">
                  <c:v>-0.122358847271601</c:v>
                </c:pt>
                <c:pt idx="1197" formatCode="General">
                  <c:v>-0.119025735387677</c:v>
                </c:pt>
                <c:pt idx="1198" formatCode="General">
                  <c:v>-0.115554456338334</c:v>
                </c:pt>
                <c:pt idx="1199" formatCode="General">
                  <c:v>-0.111951671284517</c:v>
                </c:pt>
                <c:pt idx="1200" formatCode="General">
                  <c:v>-0.108224231004696</c:v>
                </c:pt>
                <c:pt idx="1201" formatCode="General">
                  <c:v>-0.10437847908926599</c:v>
                </c:pt>
                <c:pt idx="1202" formatCode="General">
                  <c:v>-0.100421625663229</c:v>
                </c:pt>
                <c:pt idx="1203" formatCode="General">
                  <c:v>-9.6360492977478396E-2</c:v>
                </c:pt>
                <c:pt idx="1204" formatCode="General">
                  <c:v>-9.22025916759113E-2</c:v>
                </c:pt>
                <c:pt idx="1205" formatCode="General">
                  <c:v>-8.7955310686304605E-2</c:v>
                </c:pt>
                <c:pt idx="1206" formatCode="General">
                  <c:v>-8.3625475576641906E-2</c:v>
                </c:pt>
                <c:pt idx="1207" formatCode="General">
                  <c:v>-7.9221158732329905E-2</c:v>
                </c:pt>
                <c:pt idx="1208" formatCode="General">
                  <c:v>-7.4749605665349494E-2</c:v>
                </c:pt>
                <c:pt idx="1209" formatCode="General">
                  <c:v>-7.0218182473637897E-2</c:v>
                </c:pt>
                <c:pt idx="1210" formatCode="General">
                  <c:v>-6.5634699034308602E-2</c:v>
                </c:pt>
                <c:pt idx="1211" formatCode="General">
                  <c:v>-6.1006119298698099E-2</c:v>
                </c:pt>
                <c:pt idx="1212" formatCode="General">
                  <c:v>-5.6339902502968303E-2</c:v>
                </c:pt>
                <c:pt idx="1213" formatCode="General">
                  <c:v>-5.1643037559936898E-2</c:v>
                </c:pt>
                <c:pt idx="1214" formatCode="General">
                  <c:v>-4.6922835913786598E-2</c:v>
                </c:pt>
                <c:pt idx="1215" formatCode="General">
                  <c:v>-4.2186443144112303E-2</c:v>
                </c:pt>
                <c:pt idx="1216" formatCode="General">
                  <c:v>-3.74403484185915E-2</c:v>
                </c:pt>
                <c:pt idx="1217" formatCode="General">
                  <c:v>-3.2691224753183597E-2</c:v>
                </c:pt>
                <c:pt idx="1218" formatCode="General">
                  <c:v>-2.79452950894453E-2</c:v>
                </c:pt>
                <c:pt idx="1219" formatCode="General">
                  <c:v>-2.3209059347017402E-2</c:v>
                </c:pt>
                <c:pt idx="1220" formatCode="General">
                  <c:v>-1.84886469426194E-2</c:v>
                </c:pt>
                <c:pt idx="1221" formatCode="General">
                  <c:v>-1.3789827284756299E-2</c:v>
                </c:pt>
                <c:pt idx="1222" formatCode="General">
                  <c:v>-9.1180719406035397E-3</c:v>
                </c:pt>
                <c:pt idx="1223" formatCode="General">
                  <c:v>-4.4788033482409898E-3</c:v>
                </c:pt>
                <c:pt idx="1224" formatCode="General">
                  <c:v>1.2304404788744601E-4</c:v>
                </c:pt>
                <c:pt idx="1225" formatCode="General">
                  <c:v>4.6824744246936603E-3</c:v>
                </c:pt>
                <c:pt idx="1226" formatCode="General">
                  <c:v>9.1950798776419401E-3</c:v>
                </c:pt>
                <c:pt idx="1227" formatCode="General">
                  <c:v>1.3656752167327301E-2</c:v>
                </c:pt>
                <c:pt idx="1228" formatCode="General">
                  <c:v>1.8062984332936498E-2</c:v>
                </c:pt>
                <c:pt idx="1229" formatCode="General">
                  <c:v>2.2410113832675601E-2</c:v>
                </c:pt>
                <c:pt idx="1230" formatCode="General">
                  <c:v>2.6694845215089601E-2</c:v>
                </c:pt>
                <c:pt idx="1231" formatCode="General">
                  <c:v>3.09136100823699E-2</c:v>
                </c:pt>
                <c:pt idx="1232" formatCode="General">
                  <c:v>3.5063247798178203E-2</c:v>
                </c:pt>
                <c:pt idx="1233" formatCode="General">
                  <c:v>3.9141356858475501E-2</c:v>
                </c:pt>
                <c:pt idx="1234" formatCode="General">
                  <c:v>4.3145599858966002E-2</c:v>
                </c:pt>
                <c:pt idx="1235" formatCode="General">
                  <c:v>4.7073713718186097E-2</c:v>
                </c:pt>
                <c:pt idx="1236" formatCode="General">
                  <c:v>5.0923619945503901E-2</c:v>
                </c:pt>
                <c:pt idx="1237" formatCode="General">
                  <c:v>5.4693452286696899E-2</c:v>
                </c:pt>
                <c:pt idx="1238" formatCode="General">
                  <c:v>5.8381809181624902E-2</c:v>
                </c:pt>
                <c:pt idx="1239" formatCode="General">
                  <c:v>6.1987581486748801E-2</c:v>
                </c:pt>
                <c:pt idx="1240" formatCode="General">
                  <c:v>6.5509604776516406E-2</c:v>
                </c:pt>
                <c:pt idx="1241" formatCode="General">
                  <c:v>6.8947007966870699E-2</c:v>
                </c:pt>
                <c:pt idx="1242" formatCode="General">
                  <c:v>7.2299371636313503E-2</c:v>
                </c:pt>
                <c:pt idx="1243" formatCode="General">
                  <c:v>7.55665561054399E-2</c:v>
                </c:pt>
                <c:pt idx="1244" formatCode="General">
                  <c:v>7.87480404003323E-2</c:v>
                </c:pt>
                <c:pt idx="1245" formatCode="General">
                  <c:v>8.1843691054180295E-2</c:v>
                </c:pt>
                <c:pt idx="1246" formatCode="General">
                  <c:v>8.4853692481534806E-2</c:v>
                </c:pt>
                <c:pt idx="1247" formatCode="General">
                  <c:v>8.7778325265500695E-2</c:v>
                </c:pt>
                <c:pt idx="1248" formatCode="General">
                  <c:v>9.0618050420632895E-2</c:v>
                </c:pt>
                <c:pt idx="1249" formatCode="General">
                  <c:v>9.3373838393371003E-2</c:v>
                </c:pt>
                <c:pt idx="1250" formatCode="General">
                  <c:v>9.6046148807162904E-2</c:v>
                </c:pt>
                <c:pt idx="1251" formatCode="General">
                  <c:v>9.8635907975995807E-2</c:v>
                </c:pt>
                <c:pt idx="1252" formatCode="General">
                  <c:v>0.10114437771267699</c:v>
                </c:pt>
                <c:pt idx="1253" formatCode="General">
                  <c:v>0.103572504494957</c:v>
                </c:pt>
                <c:pt idx="1254" formatCode="General">
                  <c:v>0.105921698884392</c:v>
                </c:pt>
                <c:pt idx="1255" formatCode="General">
                  <c:v>0.108192829212532</c:v>
                </c:pt>
                <c:pt idx="1256" formatCode="General">
                  <c:v>0.110387604225045</c:v>
                </c:pt>
                <c:pt idx="1257" formatCode="General">
                  <c:v>0.11250746007493299</c:v>
                </c:pt>
                <c:pt idx="1258" formatCode="General">
                  <c:v>0.114554293558658</c:v>
                </c:pt>
                <c:pt idx="1259" formatCode="General">
                  <c:v>0.11653003533152299</c:v>
                </c:pt>
                <c:pt idx="1260" formatCode="General">
                  <c:v>0.118435820516405</c:v>
                </c:pt>
                <c:pt idx="1261" formatCode="General">
                  <c:v>0.12027347222123901</c:v>
                </c:pt>
                <c:pt idx="1262" formatCode="General">
                  <c:v>0.12204451405479801</c:v>
                </c:pt>
                <c:pt idx="1263" formatCode="General">
                  <c:v>0.12375051221540399</c:v>
                </c:pt>
                <c:pt idx="1264" formatCode="General">
                  <c:v>0.12539379339839399</c:v>
                </c:pt>
                <c:pt idx="1265" formatCode="General">
                  <c:v>0.126976393387838</c:v>
                </c:pt>
                <c:pt idx="1266" formatCode="General">
                  <c:v>0.12849952299456499</c:v>
                </c:pt>
                <c:pt idx="1267" formatCode="General">
                  <c:v>0.129965266518765</c:v>
                </c:pt>
                <c:pt idx="1268" formatCode="General">
                  <c:v>0.131375735144874</c:v>
                </c:pt>
                <c:pt idx="1269" formatCode="General">
                  <c:v>0.13273258784942299</c:v>
                </c:pt>
                <c:pt idx="1270" formatCode="General">
                  <c:v>0.13403716494774701</c:v>
                </c:pt>
                <c:pt idx="1271" formatCode="General">
                  <c:v>0.13529100413259601</c:v>
                </c:pt>
                <c:pt idx="1272" formatCode="General">
                  <c:v>0.13649623962052801</c:v>
                </c:pt>
                <c:pt idx="1273" formatCode="General">
                  <c:v>0.13765456374429599</c:v>
                </c:pt>
                <c:pt idx="1274" formatCode="General">
                  <c:v>0.13876753409294801</c:v>
                </c:pt>
                <c:pt idx="1275" formatCode="General">
                  <c:v>0.13983696141820601</c:v>
                </c:pt>
                <c:pt idx="1276" formatCode="General">
                  <c:v>0.140864396028305</c:v>
                </c:pt>
                <c:pt idx="1277" formatCode="General">
                  <c:v>0.14185082203601401</c:v>
                </c:pt>
                <c:pt idx="1278" formatCode="General">
                  <c:v>0.14279796976773099</c:v>
                </c:pt>
                <c:pt idx="1279" formatCode="General">
                  <c:v>0.14370719798838699</c:v>
                </c:pt>
                <c:pt idx="1280" formatCode="General">
                  <c:v>0.144579417710167</c:v>
                </c:pt>
                <c:pt idx="1281" formatCode="General">
                  <c:v>0.14541629038882301</c:v>
                </c:pt>
                <c:pt idx="1282" formatCode="General">
                  <c:v>0.146218793844099</c:v>
                </c:pt>
                <c:pt idx="1283" formatCode="General">
                  <c:v>0.146988300809485</c:v>
                </c:pt>
                <c:pt idx="1284" formatCode="General">
                  <c:v>0.14772577919507299</c:v>
                </c:pt>
                <c:pt idx="1285" formatCode="General">
                  <c:v>0.14843259110268101</c:v>
                </c:pt>
                <c:pt idx="1286" formatCode="General">
                  <c:v>0.14910965277931601</c:v>
                </c:pt>
                <c:pt idx="1287" formatCode="General">
                  <c:v>0.14975724942653701</c:v>
                </c:pt>
                <c:pt idx="1288" formatCode="General">
                  <c:v>0.150376858650624</c:v>
                </c:pt>
                <c:pt idx="1289" formatCode="General">
                  <c:v>0.150969213789024</c:v>
                </c:pt>
                <c:pt idx="1290" formatCode="General">
                  <c:v>0.15153500358531699</c:v>
                </c:pt>
                <c:pt idx="1291" formatCode="General">
                  <c:v>0.15207496006027199</c:v>
                </c:pt>
                <c:pt idx="1292" formatCode="General">
                  <c:v>0.152590118959818</c:v>
                </c:pt>
                <c:pt idx="1293" formatCode="General">
                  <c:v>0.15308122232868601</c:v>
                </c:pt>
                <c:pt idx="1294" formatCode="General">
                  <c:v>0.15354875337349699</c:v>
                </c:pt>
                <c:pt idx="1295" formatCode="General">
                  <c:v>0.15399359834701801</c:v>
                </c:pt>
                <c:pt idx="1296" formatCode="General">
                  <c:v>0.154416266214844</c:v>
                </c:pt>
                <c:pt idx="1297" formatCode="General">
                  <c:v>0.15481773290217801</c:v>
                </c:pt>
                <c:pt idx="1298" formatCode="General">
                  <c:v>0.155198767095583</c:v>
                </c:pt>
                <c:pt idx="1299" formatCode="General">
                  <c:v>0.15555983305688501</c:v>
                </c:pt>
                <c:pt idx="1300" formatCode="General">
                  <c:v>0.15590170681096599</c:v>
                </c:pt>
                <c:pt idx="1301" formatCode="General">
                  <c:v>0.15622543902508601</c:v>
                </c:pt>
                <c:pt idx="1302" formatCode="General">
                  <c:v>0.156531367334862</c:v>
                </c:pt>
                <c:pt idx="1303" formatCode="General">
                  <c:v>0.15682013382260501</c:v>
                </c:pt>
                <c:pt idx="1304" formatCode="General">
                  <c:v>0.15709339657333099</c:v>
                </c:pt>
                <c:pt idx="1305" formatCode="General">
                  <c:v>0.157351763141902</c:v>
                </c:pt>
                <c:pt idx="1306" formatCode="General">
                  <c:v>0.15759548058477801</c:v>
                </c:pt>
                <c:pt idx="1307" formatCode="General">
                  <c:v>0.157826069658592</c:v>
                </c:pt>
                <c:pt idx="1308" formatCode="General">
                  <c:v>0.15804454477389199</c:v>
                </c:pt>
                <c:pt idx="1309" formatCode="General">
                  <c:v>0.158251780657712</c:v>
                </c:pt>
                <c:pt idx="1310" formatCode="General">
                  <c:v>0.158449248623559</c:v>
                </c:pt>
                <c:pt idx="1311" formatCode="General">
                  <c:v>0.15863817274355499</c:v>
                </c:pt>
                <c:pt idx="1312" formatCode="General">
                  <c:v>0.15881912511274901</c:v>
                </c:pt>
                <c:pt idx="1313" formatCode="General">
                  <c:v>0.15899345073079499</c:v>
                </c:pt>
                <c:pt idx="1314" formatCode="General">
                  <c:v>0.15916301242772299</c:v>
                </c:pt>
                <c:pt idx="1315" formatCode="General">
                  <c:v>0.15932840400082299</c:v>
                </c:pt>
                <c:pt idx="1316" formatCode="General">
                  <c:v>0.15949145547289001</c:v>
                </c:pt>
                <c:pt idx="1317" formatCode="General">
                  <c:v>0.159653618402158</c:v>
                </c:pt>
                <c:pt idx="1318" formatCode="General">
                  <c:v>0.15981626644716701</c:v>
                </c:pt>
                <c:pt idx="1319" formatCode="General">
                  <c:v>0.15998080693462999</c:v>
                </c:pt>
                <c:pt idx="1320" formatCode="General">
                  <c:v>0.16014823109991</c:v>
                </c:pt>
                <c:pt idx="1321" formatCode="General">
                  <c:v>0.16032047794461199</c:v>
                </c:pt>
                <c:pt idx="1322" formatCode="General">
                  <c:v>0.16049913459162099</c:v>
                </c:pt>
                <c:pt idx="1323" formatCode="General">
                  <c:v>0.160685675067542</c:v>
                </c:pt>
                <c:pt idx="1324" formatCode="General">
                  <c:v>0.160881385050303</c:v>
                </c:pt>
                <c:pt idx="1325" formatCode="General">
                  <c:v>0.16108808419491</c:v>
                </c:pt>
                <c:pt idx="1326" formatCode="General">
                  <c:v>0.161307216390389</c:v>
                </c:pt>
                <c:pt idx="1327" formatCode="General">
                  <c:v>0.16154018264473899</c:v>
                </c:pt>
                <c:pt idx="1328" formatCode="General">
                  <c:v>0.16178820657224399</c:v>
                </c:pt>
                <c:pt idx="1329" formatCode="General">
                  <c:v>0.162052345491219</c:v>
                </c:pt>
                <c:pt idx="1330" formatCode="General">
                  <c:v>0.162333965003572</c:v>
                </c:pt>
                <c:pt idx="1331" formatCode="General">
                  <c:v>0.16263455884206901</c:v>
                </c:pt>
                <c:pt idx="1332" formatCode="General">
                  <c:v>0.162955208818932</c:v>
                </c:pt>
                <c:pt idx="1333" formatCode="General">
                  <c:v>0.16329631913536499</c:v>
                </c:pt>
                <c:pt idx="1334" formatCode="General">
                  <c:v>0.16365925032700299</c:v>
                </c:pt>
                <c:pt idx="1335" formatCode="General">
                  <c:v>0.164044587251925</c:v>
                </c:pt>
                <c:pt idx="1336" formatCode="General">
                  <c:v>0.16445312678622401</c:v>
                </c:pt>
                <c:pt idx="1337" formatCode="General">
                  <c:v>0.16488538468171901</c:v>
                </c:pt>
                <c:pt idx="1338" formatCode="General">
                  <c:v>0.16534157331808</c:v>
                </c:pt>
                <c:pt idx="1339" formatCode="General">
                  <c:v>0.165822119374119</c:v>
                </c:pt>
                <c:pt idx="1340" formatCode="General">
                  <c:v>0.166326712381548</c:v>
                </c:pt>
                <c:pt idx="1341" formatCode="General">
                  <c:v>0.166855345577412</c:v>
                </c:pt>
                <c:pt idx="1342" formatCode="General">
                  <c:v>0.167407833476692</c:v>
                </c:pt>
                <c:pt idx="1343" formatCode="General">
                  <c:v>0.16798370301980101</c:v>
                </c:pt>
                <c:pt idx="1344" formatCode="General">
                  <c:v>0.16858271939406</c:v>
                </c:pt>
                <c:pt idx="1345" formatCode="General">
                  <c:v>0.16920396609607999</c:v>
                </c:pt>
                <c:pt idx="1346" formatCode="General">
                  <c:v>0.16984584050996901</c:v>
                </c:pt>
                <c:pt idx="1347" formatCode="General">
                  <c:v>0.17050730625535199</c:v>
                </c:pt>
                <c:pt idx="1348" formatCode="General">
                  <c:v>0.171187369494539</c:v>
                </c:pt>
                <c:pt idx="1349" formatCode="General">
                  <c:v>0.17188455043732401</c:v>
                </c:pt>
                <c:pt idx="1350" formatCode="General">
                  <c:v>0.17259697623252601</c:v>
                </c:pt>
                <c:pt idx="1351" formatCode="General">
                  <c:v>0.17332248275376499</c:v>
                </c:pt>
                <c:pt idx="1352" formatCode="General">
                  <c:v>0.17405931243883399</c:v>
                </c:pt>
                <c:pt idx="1353" formatCode="General">
                  <c:v>0.17480518227984199</c:v>
                </c:pt>
                <c:pt idx="1354" formatCode="General">
                  <c:v>0.17555772535870301</c:v>
                </c:pt>
                <c:pt idx="1355" formatCode="General">
                  <c:v>0.176314231569243</c:v>
                </c:pt>
                <c:pt idx="1356" formatCode="General">
                  <c:v>0.17707167421311501</c:v>
                </c:pt>
                <c:pt idx="1357" formatCode="General">
                  <c:v>0.177827668706663</c:v>
                </c:pt>
                <c:pt idx="1358" formatCode="General">
                  <c:v>0.17857891393679101</c:v>
                </c:pt>
                <c:pt idx="1359" formatCode="General">
                  <c:v>0.17932201299968101</c:v>
                </c:pt>
                <c:pt idx="1360" formatCode="General">
                  <c:v>0.180054091867803</c:v>
                </c:pt>
                <c:pt idx="1361" formatCode="General">
                  <c:v>0.180771917054492</c:v>
                </c:pt>
                <c:pt idx="1362" formatCode="General">
                  <c:v>0.181471847738509</c:v>
                </c:pt>
                <c:pt idx="1363" formatCode="General">
                  <c:v>0.182150288458127</c:v>
                </c:pt>
                <c:pt idx="1364" formatCode="General">
                  <c:v>0.18280399333429401</c:v>
                </c:pt>
                <c:pt idx="1365" formatCode="General">
                  <c:v>0.18342906187264801</c:v>
                </c:pt>
                <c:pt idx="1366" formatCode="General">
                  <c:v>0.18402201193364001</c:v>
                </c:pt>
                <c:pt idx="1367" formatCode="General">
                  <c:v>0.18457959913247099</c:v>
                </c:pt>
                <c:pt idx="1368" formatCode="General">
                  <c:v>0.18509833415308499</c:v>
                </c:pt>
                <c:pt idx="1369" formatCode="General">
                  <c:v>0.185574059051102</c:v>
                </c:pt>
                <c:pt idx="1370" formatCode="General">
                  <c:v>0.186003170890497</c:v>
                </c:pt>
                <c:pt idx="1371" formatCode="General">
                  <c:v>0.18638256549923601</c:v>
                </c:pt>
                <c:pt idx="1372" formatCode="General">
                  <c:v>0.186708531749087</c:v>
                </c:pt>
                <c:pt idx="1373" formatCode="General">
                  <c:v>0.18697810102429299</c:v>
                </c:pt>
                <c:pt idx="1374" formatCode="General">
                  <c:v>0.18718794942626599</c:v>
                </c:pt>
                <c:pt idx="1375" formatCode="General">
                  <c:v>0.18733515735022499</c:v>
                </c:pt>
                <c:pt idx="1376" formatCode="General">
                  <c:v>0.187417026884208</c:v>
                </c:pt>
                <c:pt idx="1377" formatCode="General">
                  <c:v>0.187430836191991</c:v>
                </c:pt>
                <c:pt idx="1378" formatCode="General">
                  <c:v>0.18737349330036501</c:v>
                </c:pt>
                <c:pt idx="1379" formatCode="General">
                  <c:v>0.18724226789676299</c:v>
                </c:pt>
                <c:pt idx="1380" formatCode="General">
                  <c:v>0.18703542984532001</c:v>
                </c:pt>
                <c:pt idx="1381" formatCode="General">
                  <c:v>0.18675130049192501</c:v>
                </c:pt>
                <c:pt idx="1382" formatCode="General">
                  <c:v>0.18638812026972901</c:v>
                </c:pt>
                <c:pt idx="1383" formatCode="General">
                  <c:v>0.18594380014468601</c:v>
                </c:pt>
                <c:pt idx="1384" formatCode="General">
                  <c:v>0.185417002515402</c:v>
                </c:pt>
                <c:pt idx="1385" formatCode="General">
                  <c:v>0.18480685878171099</c:v>
                </c:pt>
                <c:pt idx="1386" formatCode="General">
                  <c:v>0.18411278458725</c:v>
                </c:pt>
                <c:pt idx="1387" formatCode="General">
                  <c:v>0.18333388074321799</c:v>
                </c:pt>
                <c:pt idx="1388" formatCode="General">
                  <c:v>0.18246978760416799</c:v>
                </c:pt>
                <c:pt idx="1389" formatCode="General">
                  <c:v>0.18152087095068201</c:v>
                </c:pt>
                <c:pt idx="1390" formatCode="General">
                  <c:v>0.180487261435682</c:v>
                </c:pt>
                <c:pt idx="1391" formatCode="General">
                  <c:v>0.17936924807368901</c:v>
                </c:pt>
                <c:pt idx="1392" formatCode="General">
                  <c:v>0.17816792198457401</c:v>
                </c:pt>
                <c:pt idx="1393" formatCode="General">
                  <c:v>0.17688444910544501</c:v>
                </c:pt>
                <c:pt idx="1394" formatCode="General">
                  <c:v>0.175520130915746</c:v>
                </c:pt>
                <c:pt idx="1395" formatCode="General">
                  <c:v>0.17407666883706299</c:v>
                </c:pt>
                <c:pt idx="1396" formatCode="General">
                  <c:v>0.17255546451355799</c:v>
                </c:pt>
                <c:pt idx="1397" formatCode="General">
                  <c:v>0.17095858166456199</c:v>
                </c:pt>
                <c:pt idx="1398" formatCode="General">
                  <c:v>0.16928882008138901</c:v>
                </c:pt>
                <c:pt idx="1399" formatCode="General">
                  <c:v>0.16754854053545801</c:v>
                </c:pt>
                <c:pt idx="1400" formatCode="General">
                  <c:v>0.16574044664681001</c:v>
                </c:pt>
                <c:pt idx="1401" formatCode="General">
                  <c:v>0.163867946975119</c:v>
                </c:pt>
                <c:pt idx="1402" formatCode="General">
                  <c:v>0.161933894962211</c:v>
                </c:pt>
                <c:pt idx="1403" formatCode="General">
                  <c:v>0.159942127492012</c:v>
                </c:pt>
                <c:pt idx="1404" formatCode="General">
                  <c:v>0.157896539386225</c:v>
                </c:pt>
                <c:pt idx="1405" formatCode="General">
                  <c:v>0.15580062852691301</c:v>
                </c:pt>
                <c:pt idx="1406" formatCode="General">
                  <c:v>0.15365867196513999</c:v>
                </c:pt>
                <c:pt idx="1407" formatCode="General">
                  <c:v>0.151475222367812</c:v>
                </c:pt>
                <c:pt idx="1408" formatCode="General">
                  <c:v>0.14925435323494299</c:v>
                </c:pt>
                <c:pt idx="1409" formatCode="General">
                  <c:v>0.14700060613850699</c:v>
                </c:pt>
                <c:pt idx="1410" formatCode="General">
                  <c:v>0.144718870573328</c:v>
                </c:pt>
                <c:pt idx="1411" formatCode="General">
                  <c:v>0.14241351373057401</c:v>
                </c:pt>
                <c:pt idx="1412" formatCode="General">
                  <c:v>0.140089673528872</c:v>
                </c:pt>
                <c:pt idx="1413" formatCode="General">
                  <c:v>0.13775245526302099</c:v>
                </c:pt>
                <c:pt idx="1414" formatCode="General">
                  <c:v>0.13540625111023299</c:v>
                </c:pt>
                <c:pt idx="1415" formatCode="General">
                  <c:v>0.133056588231069</c:v>
                </c:pt>
                <c:pt idx="1416" formatCode="General">
                  <c:v>0.13070881653268299</c:v>
                </c:pt>
                <c:pt idx="1417" formatCode="General">
                  <c:v>0.128367354339671</c:v>
                </c:pt>
                <c:pt idx="1418" formatCode="General">
                  <c:v>0.12603775675010101</c:v>
                </c:pt>
                <c:pt idx="1419" formatCode="General">
                  <c:v>0.123725416880689</c:v>
                </c:pt>
                <c:pt idx="1420" formatCode="General">
                  <c:v>0.121434670629856</c:v>
                </c:pt>
                <c:pt idx="1421" formatCode="General">
                  <c:v>0.119170744451458</c:v>
                </c:pt>
                <c:pt idx="1422" formatCode="General">
                  <c:v>0.116938850947062</c:v>
                </c:pt>
                <c:pt idx="1423" formatCode="General">
                  <c:v>0.114743474418032</c:v>
                </c:pt>
                <c:pt idx="1424" formatCode="General">
                  <c:v>0.11258957281379001</c:v>
                </c:pt>
                <c:pt idx="1425" formatCode="General">
                  <c:v>0.11048216219641099</c:v>
                </c:pt>
                <c:pt idx="1426" formatCode="General">
                  <c:v>0.108426028419148</c:v>
                </c:pt>
                <c:pt idx="1427" formatCode="General">
                  <c:v>0.106425372375948</c:v>
                </c:pt>
                <c:pt idx="1428" formatCode="General">
                  <c:v>0.10448462514415501</c:v>
                </c:pt>
                <c:pt idx="1429" formatCode="General">
                  <c:v>0.102608131214387</c:v>
                </c:pt>
                <c:pt idx="1430" formatCode="General">
                  <c:v>0.100799841177654</c:v>
                </c:pt>
                <c:pt idx="1431" formatCode="General">
                  <c:v>9.9063683000409894E-2</c:v>
                </c:pt>
                <c:pt idx="1432" formatCode="General">
                  <c:v>9.74032668286898E-2</c:v>
                </c:pt>
                <c:pt idx="1433" formatCode="General">
                  <c:v>9.5822069492544501E-2</c:v>
                </c:pt>
                <c:pt idx="1434" formatCode="General">
                  <c:v>9.4324075736494206E-2</c:v>
                </c:pt>
                <c:pt idx="1435" formatCode="General">
                  <c:v>9.2912244477301301E-2</c:v>
                </c:pt>
                <c:pt idx="1436" formatCode="General">
                  <c:v>9.1589293379886194E-2</c:v>
                </c:pt>
                <c:pt idx="1437" formatCode="General">
                  <c:v>9.0358010315263401E-2</c:v>
                </c:pt>
                <c:pt idx="1438" formatCode="General">
                  <c:v>8.9221024156527606E-2</c:v>
                </c:pt>
                <c:pt idx="1439" formatCode="General">
                  <c:v>8.8180749160357397E-2</c:v>
                </c:pt>
                <c:pt idx="1440" formatCode="General">
                  <c:v>8.72391941760748E-2</c:v>
                </c:pt>
                <c:pt idx="1441" formatCode="General">
                  <c:v>8.6398485317086895E-2</c:v>
                </c:pt>
                <c:pt idx="1442" formatCode="General">
                  <c:v>8.5659908980055599E-2</c:v>
                </c:pt>
                <c:pt idx="1443" formatCode="General">
                  <c:v>8.5024981012256806E-2</c:v>
                </c:pt>
                <c:pt idx="1444" formatCode="General">
                  <c:v>8.4495133866287805E-2</c:v>
                </c:pt>
                <c:pt idx="1445" formatCode="General">
                  <c:v>8.4070874124282199E-2</c:v>
                </c:pt>
                <c:pt idx="1446" formatCode="General">
                  <c:v>8.3752767684007898E-2</c:v>
                </c:pt>
                <c:pt idx="1447" formatCode="General">
                  <c:v>8.3541680520868397E-2</c:v>
                </c:pt>
                <c:pt idx="1448" formatCode="General">
                  <c:v>8.3437641542098998E-2</c:v>
                </c:pt>
                <c:pt idx="1449" formatCode="General">
                  <c:v>8.3440499847102695E-2</c:v>
                </c:pt>
                <c:pt idx="1450" formatCode="General">
                  <c:v>8.3550286993067296E-2</c:v>
                </c:pt>
                <c:pt idx="1451" formatCode="General">
                  <c:v>8.3766237666992593E-2</c:v>
                </c:pt>
                <c:pt idx="1452" formatCode="General">
                  <c:v>8.4087426894728007E-2</c:v>
                </c:pt>
                <c:pt idx="1453" formatCode="General">
                  <c:v>8.4513112006956798E-2</c:v>
                </c:pt>
                <c:pt idx="1454" formatCode="General">
                  <c:v>8.5042197370408704E-2</c:v>
                </c:pt>
                <c:pt idx="1455" formatCode="General">
                  <c:v>8.5673663577516296E-2</c:v>
                </c:pt>
                <c:pt idx="1456" formatCode="General">
                  <c:v>8.6405530344084894E-2</c:v>
                </c:pt>
                <c:pt idx="1457" formatCode="General">
                  <c:v>8.7235758304540403E-2</c:v>
                </c:pt>
                <c:pt idx="1458" formatCode="General">
                  <c:v>8.8162934108468996E-2</c:v>
                </c:pt>
                <c:pt idx="1459" formatCode="General">
                  <c:v>8.9184608910737304E-2</c:v>
                </c:pt>
                <c:pt idx="1460" formatCode="General">
                  <c:v>9.0298370717303497E-2</c:v>
                </c:pt>
                <c:pt idx="1461" formatCode="General">
                  <c:v>9.1502072292664202E-2</c:v>
                </c:pt>
                <c:pt idx="1462" formatCode="General">
                  <c:v>9.2792585831671895E-2</c:v>
                </c:pt>
                <c:pt idx="1463" formatCode="General">
                  <c:v>9.4167442254143904E-2</c:v>
                </c:pt>
                <c:pt idx="1464" formatCode="General">
                  <c:v>9.56242851331391E-2</c:v>
                </c:pt>
                <c:pt idx="1465" formatCode="General">
                  <c:v>9.7159577704933997E-2</c:v>
                </c:pt>
                <c:pt idx="1466" formatCode="General">
                  <c:v>9.8769926785896994E-2</c:v>
                </c:pt>
                <c:pt idx="1467" formatCode="General">
                  <c:v>0.100452160455274</c:v>
                </c:pt>
                <c:pt idx="1468" formatCode="General">
                  <c:v>0.102203181377211</c:v>
                </c:pt>
                <c:pt idx="1469" formatCode="General">
                  <c:v>0.104019528482876</c:v>
                </c:pt>
                <c:pt idx="1470" formatCode="General">
                  <c:v>0.105897678916083</c:v>
                </c:pt>
                <c:pt idx="1471" formatCode="General">
                  <c:v>0.107834056072956</c:v>
                </c:pt>
                <c:pt idx="1472" formatCode="General">
                  <c:v>0.109824692266681</c:v>
                </c:pt>
                <c:pt idx="1473" formatCode="General">
                  <c:v>0.111866263964922</c:v>
                </c:pt>
                <c:pt idx="1474" formatCode="General">
                  <c:v>0.113955005406257</c:v>
                </c:pt>
                <c:pt idx="1475" formatCode="General">
                  <c:v>0.116087054259173</c:v>
                </c:pt>
                <c:pt idx="1476" formatCode="General">
                  <c:v>0.118259090024492</c:v>
                </c:pt>
                <c:pt idx="1477" formatCode="General">
                  <c:v>0.12046718745118599</c:v>
                </c:pt>
                <c:pt idx="1478" formatCode="General">
                  <c:v>0.122707196625085</c:v>
                </c:pt>
                <c:pt idx="1479" formatCode="General">
                  <c:v>0.12497569417422399</c:v>
                </c:pt>
                <c:pt idx="1480" formatCode="General">
                  <c:v>0.12726874903832999</c:v>
                </c:pt>
                <c:pt idx="1481" formatCode="General">
                  <c:v>0.12958242837283199</c:v>
                </c:pt>
                <c:pt idx="1482" formatCode="General">
                  <c:v>0.13191358942437401</c:v>
                </c:pt>
                <c:pt idx="1483" formatCode="General">
                  <c:v>0.13425827146531799</c:v>
                </c:pt>
                <c:pt idx="1484" formatCode="General">
                  <c:v>0.13661293378952999</c:v>
                </c:pt>
                <c:pt idx="1485" formatCode="General">
                  <c:v>0.13897409929442101</c:v>
                </c:pt>
                <c:pt idx="1486" formatCode="General">
                  <c:v>0.14133830534705</c:v>
                </c:pt>
                <c:pt idx="1487" formatCode="General">
                  <c:v>0.14370192678944901</c:v>
                </c:pt>
                <c:pt idx="1488" formatCode="General">
                  <c:v>0.146061945422851</c:v>
                </c:pt>
                <c:pt idx="1489" formatCode="General">
                  <c:v>0.14841526876331401</c:v>
                </c:pt>
                <c:pt idx="1490" formatCode="General">
                  <c:v>0.15075838698050301</c:v>
                </c:pt>
                <c:pt idx="1491" formatCode="General">
                  <c:v>0.15308849350721099</c:v>
                </c:pt>
                <c:pt idx="1492" formatCode="General">
                  <c:v>0.15540218558824201</c:v>
                </c:pt>
                <c:pt idx="1493" formatCode="General">
                  <c:v>0.15769687732019699</c:v>
                </c:pt>
                <c:pt idx="1494" formatCode="General">
                  <c:v>0.15996943384482101</c:v>
                </c:pt>
                <c:pt idx="1495" formatCode="General">
                  <c:v>0.16221739184011</c:v>
                </c:pt>
                <c:pt idx="1496" formatCode="General">
                  <c:v>0.164438364288023</c:v>
                </c:pt>
                <c:pt idx="1497" formatCode="General">
                  <c:v>0.166629044566275</c:v>
                </c:pt>
                <c:pt idx="1498" formatCode="General">
                  <c:v>0.16878714841928499</c:v>
                </c:pt>
                <c:pt idx="1499" formatCode="General">
                  <c:v>0.17091034696754301</c:v>
                </c:pt>
                <c:pt idx="1500" formatCode="General">
                  <c:v>0.17299622142257701</c:v>
                </c:pt>
                <c:pt idx="1501" formatCode="General">
                  <c:v>0.17504275177089601</c:v>
                </c:pt>
                <c:pt idx="1502" formatCode="General">
                  <c:v>0.177047814449379</c:v>
                </c:pt>
                <c:pt idx="1503" formatCode="General">
                  <c:v>0.17900934933712301</c:v>
                </c:pt>
                <c:pt idx="1504" formatCode="General">
                  <c:v>0.18092546533866899</c:v>
                </c:pt>
                <c:pt idx="1505" formatCode="General">
                  <c:v>0.182793746435433</c:v>
                </c:pt>
                <c:pt idx="1506" formatCode="General">
                  <c:v>0.18461285893971</c:v>
                </c:pt>
                <c:pt idx="1507" formatCode="General">
                  <c:v>0.18638067200061201</c:v>
                </c:pt>
                <c:pt idx="1508" formatCode="General">
                  <c:v>0.18809580305703399</c:v>
                </c:pt>
                <c:pt idx="1509" formatCode="General">
                  <c:v>0.189756876377846</c:v>
                </c:pt>
                <c:pt idx="1510" formatCode="General">
                  <c:v>0.191361833519996</c:v>
                </c:pt>
                <c:pt idx="1511" formatCode="General">
                  <c:v>0.19290948382158701</c:v>
                </c:pt>
                <c:pt idx="1512" formatCode="General">
                  <c:v>0.194397845811492</c:v>
                </c:pt>
                <c:pt idx="1513" formatCode="General">
                  <c:v>0.19582579723898699</c:v>
                </c:pt>
                <c:pt idx="1514" formatCode="General">
                  <c:v>0.197192401110798</c:v>
                </c:pt>
                <c:pt idx="1515" formatCode="General">
                  <c:v>0.198496440390626</c:v>
                </c:pt>
                <c:pt idx="1516" formatCode="General">
                  <c:v>0.19973613491108799</c:v>
                </c:pt>
                <c:pt idx="1517" formatCode="General">
                  <c:v>0.20091056397279899</c:v>
                </c:pt>
                <c:pt idx="1518" formatCode="General">
                  <c:v>0.20201887739931099</c:v>
                </c:pt>
                <c:pt idx="1519" formatCode="General">
                  <c:v>0.20306001226425299</c:v>
                </c:pt>
                <c:pt idx="1520" formatCode="General">
                  <c:v>0.20403286693737199</c:v>
                </c:pt>
                <c:pt idx="1521" formatCode="General">
                  <c:v>0.20493647058974299</c:v>
                </c:pt>
                <c:pt idx="1522" formatCode="General">
                  <c:v>0.205769881966122</c:v>
                </c:pt>
                <c:pt idx="1523" formatCode="General">
                  <c:v>0.20653226569194499</c:v>
                </c:pt>
                <c:pt idx="1524" formatCode="General">
                  <c:v>0.20722306410157601</c:v>
                </c:pt>
                <c:pt idx="1525" formatCode="General">
                  <c:v>0.20784094357876801</c:v>
                </c:pt>
                <c:pt idx="1526" formatCode="General">
                  <c:v>0.20838515536185601</c:v>
                </c:pt>
                <c:pt idx="1527" formatCode="General">
                  <c:v>0.20885532243820401</c:v>
                </c:pt>
                <c:pt idx="1528" formatCode="General">
                  <c:v>0.20925129223397501</c:v>
                </c:pt>
                <c:pt idx="1529" formatCode="General">
                  <c:v>0.20957197839108899</c:v>
                </c:pt>
                <c:pt idx="1530" formatCode="General">
                  <c:v>0.209816441792682</c:v>
                </c:pt>
                <c:pt idx="1531" formatCode="General">
                  <c:v>0.209984556780694</c:v>
                </c:pt>
                <c:pt idx="1532" formatCode="General">
                  <c:v>0.21007583648154099</c:v>
                </c:pt>
                <c:pt idx="1533" formatCode="General">
                  <c:v>0.21009030705616899</c:v>
                </c:pt>
                <c:pt idx="1534" formatCode="General">
                  <c:v>0.21002780443147701</c:v>
                </c:pt>
                <c:pt idx="1535" formatCode="General">
                  <c:v>0.20988706094911</c:v>
                </c:pt>
                <c:pt idx="1536" formatCode="General">
                  <c:v>0.20966824093686501</c:v>
                </c:pt>
                <c:pt idx="1537" formatCode="General">
                  <c:v>0.209371968949772</c:v>
                </c:pt>
                <c:pt idx="1538" formatCode="General">
                  <c:v>0.20899751155247101</c:v>
                </c:pt>
                <c:pt idx="1539" formatCode="General">
                  <c:v>0.208545296376135</c:v>
                </c:pt>
                <c:pt idx="1540" formatCode="General">
                  <c:v>0.20801544222523599</c:v>
                </c:pt>
                <c:pt idx="1541" formatCode="General">
                  <c:v>0.207408104486032</c:v>
                </c:pt>
                <c:pt idx="1542" formatCode="General">
                  <c:v>0.20672387278544499</c:v>
                </c:pt>
                <c:pt idx="1543" formatCode="General">
                  <c:v>0.20596258361146799</c:v>
                </c:pt>
                <c:pt idx="1544" formatCode="General">
                  <c:v>0.20512516935146999</c:v>
                </c:pt>
                <c:pt idx="1545" formatCode="General">
                  <c:v>0.20421222844600601</c:v>
                </c:pt>
                <c:pt idx="1546" formatCode="General">
                  <c:v>0.20322441125426</c:v>
                </c:pt>
                <c:pt idx="1547" formatCode="General">
                  <c:v>0.202162747736648</c:v>
                </c:pt>
                <c:pt idx="1548" formatCode="General">
                  <c:v>0.20102754068015699</c:v>
                </c:pt>
                <c:pt idx="1549" formatCode="General">
                  <c:v>0.19981985819234799</c:v>
                </c:pt>
                <c:pt idx="1550" formatCode="General">
                  <c:v>0.19854144586134001</c:v>
                </c:pt>
                <c:pt idx="1551" formatCode="General">
                  <c:v>0.19719348539630199</c:v>
                </c:pt>
                <c:pt idx="1552" formatCode="General">
                  <c:v>0.19577718216734899</c:v>
                </c:pt>
                <c:pt idx="1553" formatCode="General">
                  <c:v>0.19429409060734401</c:v>
                </c:pt>
                <c:pt idx="1554" formatCode="General">
                  <c:v>0.19274542199910999</c:v>
                </c:pt>
                <c:pt idx="1555" formatCode="General">
                  <c:v>0.19113325505384601</c:v>
                </c:pt>
                <c:pt idx="1556" formatCode="General">
                  <c:v>0.18945972948961001</c:v>
                </c:pt>
                <c:pt idx="1557" formatCode="General">
                  <c:v>0.18772610280917501</c:v>
                </c:pt>
                <c:pt idx="1558" formatCode="General">
                  <c:v>0.18593475400915799</c:v>
                </c:pt>
                <c:pt idx="1559" formatCode="General">
                  <c:v>0.18408778783983301</c:v>
                </c:pt>
                <c:pt idx="1560" formatCode="General">
                  <c:v>0.182187296700308</c:v>
                </c:pt>
                <c:pt idx="1561" formatCode="General">
                  <c:v>0.18023567046223801</c:v>
                </c:pt>
                <c:pt idx="1562" formatCode="General">
                  <c:v>0.17823504485658001</c:v>
                </c:pt>
                <c:pt idx="1563" formatCode="General">
                  <c:v>0.176188514609942</c:v>
                </c:pt>
                <c:pt idx="1564" formatCode="General">
                  <c:v>0.17409848229031599</c:v>
                </c:pt>
                <c:pt idx="1565" formatCode="General">
                  <c:v>0.17196755339026701</c:v>
                </c:pt>
                <c:pt idx="1566" formatCode="General">
                  <c:v>0.16979856997291401</c:v>
                </c:pt>
                <c:pt idx="1567" formatCode="General">
                  <c:v>0.16759383822123899</c:v>
                </c:pt>
                <c:pt idx="1568" formatCode="General">
                  <c:v>0.16535637382694501</c:v>
                </c:pt>
                <c:pt idx="1569" formatCode="General">
                  <c:v>0.16308958321084499</c:v>
                </c:pt>
                <c:pt idx="1570" formatCode="General">
                  <c:v>0.160796379940816</c:v>
                </c:pt>
                <c:pt idx="1571" formatCode="General">
                  <c:v>0.15847959527892799</c:v>
                </c:pt>
                <c:pt idx="1572" formatCode="General">
                  <c:v>0.15614202207165301</c:v>
                </c:pt>
                <c:pt idx="1573" formatCode="General">
                  <c:v>0.153786931670507</c:v>
                </c:pt>
                <c:pt idx="1574" formatCode="General">
                  <c:v>0.151417270688357</c:v>
                </c:pt>
                <c:pt idx="1575" formatCode="General">
                  <c:v>0.14903595225222399</c:v>
                </c:pt>
                <c:pt idx="1576" formatCode="General">
                  <c:v>0.146646624556421</c:v>
                </c:pt>
                <c:pt idx="1577" formatCode="General">
                  <c:v>0.144251957319844</c:v>
                </c:pt>
                <c:pt idx="1578" formatCode="General">
                  <c:v>0.141854811888703</c:v>
                </c:pt>
                <c:pt idx="1579" formatCode="General">
                  <c:v>0.13945850927600301</c:v>
                </c:pt>
                <c:pt idx="1580" formatCode="General">
                  <c:v>0.13706586034631599</c:v>
                </c:pt>
                <c:pt idx="1581" formatCode="General">
                  <c:v>0.134679915133669</c:v>
                </c:pt>
                <c:pt idx="1582" formatCode="General">
                  <c:v>0.132303719452672</c:v>
                </c:pt>
                <c:pt idx="1583" formatCode="General">
                  <c:v>0.12993987731788401</c:v>
                </c:pt>
                <c:pt idx="1584" formatCode="General">
                  <c:v>0.127591176300168</c:v>
                </c:pt>
                <c:pt idx="1585" formatCode="General">
                  <c:v>0.125260107047795</c:v>
                </c:pt>
                <c:pt idx="1586" formatCode="General">
                  <c:v>0.12294920378320499</c:v>
                </c:pt>
                <c:pt idx="1587" formatCode="General">
                  <c:v>0.120661354859722</c:v>
                </c:pt>
                <c:pt idx="1588" formatCode="General">
                  <c:v>0.11839905430429</c:v>
                </c:pt>
                <c:pt idx="1589" formatCode="General">
                  <c:v>0.116163772778343</c:v>
                </c:pt>
                <c:pt idx="1590" formatCode="General">
                  <c:v>0.11395799482452</c:v>
                </c:pt>
                <c:pt idx="1591" formatCode="General">
                  <c:v>0.111783904525134</c:v>
                </c:pt>
                <c:pt idx="1592" formatCode="General">
                  <c:v>0.109643279717506</c:v>
                </c:pt>
                <c:pt idx="1593" formatCode="General">
                  <c:v>0.107538432163374</c:v>
                </c:pt>
                <c:pt idx="1594" formatCode="General">
                  <c:v>0.105470421336697</c:v>
                </c:pt>
                <c:pt idx="1595" formatCode="General">
                  <c:v>0.10344052420238301</c:v>
                </c:pt>
                <c:pt idx="1596" formatCode="General">
                  <c:v>0.1014506660034</c:v>
                </c:pt>
                <c:pt idx="1597" formatCode="General">
                  <c:v>9.9501912479072502E-2</c:v>
                </c:pt>
                <c:pt idx="1598" formatCode="General">
                  <c:v>9.7595508240409495E-2</c:v>
                </c:pt>
                <c:pt idx="1599" formatCode="General">
                  <c:v>9.5731747234147402E-2</c:v>
                </c:pt>
                <c:pt idx="1600" formatCode="General">
                  <c:v>9.3911231611592899E-2</c:v>
                </c:pt>
                <c:pt idx="1601" formatCode="General">
                  <c:v>9.2135431216514199E-2</c:v>
                </c:pt>
                <c:pt idx="1602" formatCode="General">
                  <c:v>9.0404338955129795E-2</c:v>
                </c:pt>
                <c:pt idx="1603" formatCode="General">
                  <c:v>8.87183250820575E-2</c:v>
                </c:pt>
                <c:pt idx="1604" formatCode="General">
                  <c:v>8.7077483593206995E-2</c:v>
                </c:pt>
                <c:pt idx="1605" formatCode="General">
                  <c:v>8.5481495684776504E-2</c:v>
                </c:pt>
                <c:pt idx="1606" formatCode="General">
                  <c:v>8.3930248981392494E-2</c:v>
                </c:pt>
                <c:pt idx="1607" formatCode="General">
                  <c:v>8.2423662301196798E-2</c:v>
                </c:pt>
                <c:pt idx="1608" formatCode="General">
                  <c:v>8.0961245114923794E-2</c:v>
                </c:pt>
                <c:pt idx="1609" formatCode="General">
                  <c:v>7.9541929179279797E-2</c:v>
                </c:pt>
                <c:pt idx="1610" formatCode="General">
                  <c:v>7.8165135806807506E-2</c:v>
                </c:pt>
                <c:pt idx="1611" formatCode="General">
                  <c:v>7.6829677899690502E-2</c:v>
                </c:pt>
                <c:pt idx="1612" formatCode="General">
                  <c:v>7.5534569053379796E-2</c:v>
                </c:pt>
                <c:pt idx="1613" formatCode="General">
                  <c:v>7.4278973278520996E-2</c:v>
                </c:pt>
                <c:pt idx="1614" formatCode="General">
                  <c:v>7.3061113175426004E-2</c:v>
                </c:pt>
                <c:pt idx="1615" formatCode="General">
                  <c:v>7.1879711332303101E-2</c:v>
                </c:pt>
                <c:pt idx="1616" formatCode="General">
                  <c:v>7.0732956504418895E-2</c:v>
                </c:pt>
                <c:pt idx="1617" formatCode="General">
                  <c:v>6.9619014729318807E-2</c:v>
                </c:pt>
                <c:pt idx="1618" formatCode="General">
                  <c:v>6.85363058451052E-2</c:v>
                </c:pt>
                <c:pt idx="1619" formatCode="General">
                  <c:v>6.7482911354107403E-2</c:v>
                </c:pt>
                <c:pt idx="1620" formatCode="General">
                  <c:v>6.6456553473425106E-2</c:v>
                </c:pt>
                <c:pt idx="1621" formatCode="General">
                  <c:v>6.5455385622773005E-2</c:v>
                </c:pt>
                <c:pt idx="1622" formatCode="General">
                  <c:v>6.4477554774938106E-2</c:v>
                </c:pt>
                <c:pt idx="1623" formatCode="General">
                  <c:v>6.3520359102864493E-2</c:v>
                </c:pt>
                <c:pt idx="1624" formatCode="General">
                  <c:v>6.2581692294843394E-2</c:v>
                </c:pt>
                <c:pt idx="1625" formatCode="General">
                  <c:v>6.1659438958224899E-2</c:v>
                </c:pt>
                <c:pt idx="1626" formatCode="General">
                  <c:v>6.0750989756230098E-2</c:v>
                </c:pt>
                <c:pt idx="1627" formatCode="General">
                  <c:v>5.98540248769108E-2</c:v>
                </c:pt>
                <c:pt idx="1628" formatCode="General">
                  <c:v>5.8966053176795902E-2</c:v>
                </c:pt>
                <c:pt idx="1629" formatCode="General">
                  <c:v>5.8084666035109797E-2</c:v>
                </c:pt>
                <c:pt idx="1630" formatCode="General">
                  <c:v>5.7207612870474801E-2</c:v>
                </c:pt>
                <c:pt idx="1631" formatCode="General">
                  <c:v>5.6332518490780303E-2</c:v>
                </c:pt>
                <c:pt idx="1632" formatCode="General">
                  <c:v>5.5456905329408203E-2</c:v>
                </c:pt>
                <c:pt idx="1633" formatCode="General">
                  <c:v>5.4578373305491798E-2</c:v>
                </c:pt>
                <c:pt idx="1634" formatCode="General">
                  <c:v>5.3694524349544699E-2</c:v>
                </c:pt>
                <c:pt idx="1635" formatCode="General">
                  <c:v>5.2803152329685098E-2</c:v>
                </c:pt>
                <c:pt idx="1636" formatCode="General">
                  <c:v>5.1902357055293197E-2</c:v>
                </c:pt>
                <c:pt idx="1637" formatCode="General">
                  <c:v>5.0989590280083701E-2</c:v>
                </c:pt>
                <c:pt idx="1638" formatCode="General">
                  <c:v>5.00628592760776E-2</c:v>
                </c:pt>
                <c:pt idx="1639" formatCode="General">
                  <c:v>4.9120532278251201E-2</c:v>
                </c:pt>
                <c:pt idx="1640" formatCode="General">
                  <c:v>4.8160418785521998E-2</c:v>
                </c:pt>
                <c:pt idx="1641" formatCode="General">
                  <c:v>4.7180738642349902E-2</c:v>
                </c:pt>
                <c:pt idx="1642" formatCode="General">
                  <c:v>4.61798820465062E-2</c:v>
                </c:pt>
                <c:pt idx="1643" formatCode="General">
                  <c:v>4.5156160001172702E-2</c:v>
                </c:pt>
                <c:pt idx="1644" formatCode="General">
                  <c:v>4.4108045539812402E-2</c:v>
                </c:pt>
                <c:pt idx="1645" formatCode="General">
                  <c:v>4.30341338563427E-2</c:v>
                </c:pt>
                <c:pt idx="1646" formatCode="General">
                  <c:v>4.1933446226969401E-2</c:v>
                </c:pt>
                <c:pt idx="1647" formatCode="General">
                  <c:v>4.08052178380333E-2</c:v>
                </c:pt>
                <c:pt idx="1648" formatCode="General">
                  <c:v>3.9648071063159797E-2</c:v>
                </c:pt>
                <c:pt idx="1649" formatCode="General">
                  <c:v>3.8461030297486001E-2</c:v>
                </c:pt>
                <c:pt idx="1650" formatCode="General">
                  <c:v>3.72437302820217E-2</c:v>
                </c:pt>
                <c:pt idx="1651" formatCode="General">
                  <c:v>3.5995800109997797E-2</c:v>
                </c:pt>
                <c:pt idx="1652" formatCode="General">
                  <c:v>3.4716779848470498E-2</c:v>
                </c:pt>
                <c:pt idx="1653" formatCode="General">
                  <c:v>3.3406356012825301E-2</c:v>
                </c:pt>
                <c:pt idx="1654" formatCode="General">
                  <c:v>3.2064673833565802E-2</c:v>
                </c:pt>
                <c:pt idx="1655" formatCode="General">
                  <c:v>3.0691843324029001E-2</c:v>
                </c:pt>
                <c:pt idx="1656" formatCode="General">
                  <c:v>2.92880473534263E-2</c:v>
                </c:pt>
                <c:pt idx="1657" formatCode="General">
                  <c:v>2.7853549864161799E-2</c:v>
                </c:pt>
                <c:pt idx="1658" formatCode="General">
                  <c:v>2.6389381831041201E-2</c:v>
                </c:pt>
                <c:pt idx="1659" formatCode="General">
                  <c:v>2.4896343180162199E-2</c:v>
                </c:pt>
                <c:pt idx="1660" formatCode="General">
                  <c:v>2.3374917566731299E-2</c:v>
                </c:pt>
                <c:pt idx="1661" formatCode="General">
                  <c:v>2.1826202067818001E-2</c:v>
                </c:pt>
                <c:pt idx="1662" formatCode="General">
                  <c:v>2.0251476219338701E-2</c:v>
                </c:pt>
                <c:pt idx="1663" formatCode="General">
                  <c:v>1.86520863740521E-2</c:v>
                </c:pt>
                <c:pt idx="1664" formatCode="General">
                  <c:v>1.7029352530785E-2</c:v>
                </c:pt>
                <c:pt idx="1665" formatCode="General">
                  <c:v>1.5385240337192E-2</c:v>
                </c:pt>
                <c:pt idx="1666" formatCode="General">
                  <c:v>1.37214924693224E-2</c:v>
                </c:pt>
                <c:pt idx="1667" formatCode="General">
                  <c:v>1.2039513727352199E-2</c:v>
                </c:pt>
                <c:pt idx="1668" formatCode="General">
                  <c:v>1.03414137271251E-2</c:v>
                </c:pt>
                <c:pt idx="1669" formatCode="General">
                  <c:v>8.6293435311848108E-3</c:v>
                </c:pt>
                <c:pt idx="1670" formatCode="General">
                  <c:v>6.90577483424136E-3</c:v>
                </c:pt>
                <c:pt idx="1671" formatCode="General">
                  <c:v>5.1727109407997103E-3</c:v>
                </c:pt>
                <c:pt idx="1672" formatCode="General">
                  <c:v>3.4321855322765899E-3</c:v>
                </c:pt>
                <c:pt idx="1673" formatCode="General">
                  <c:v>1.68706978865432E-3</c:v>
                </c:pt>
                <c:pt idx="1674">
                  <c:v>-6.0074324119610702E-5</c:v>
                </c:pt>
                <c:pt idx="1675" formatCode="General">
                  <c:v>-1.8067509651758301E-3</c:v>
                </c:pt>
                <c:pt idx="1676" formatCode="General">
                  <c:v>-3.55015482114991E-3</c:v>
                </c:pt>
                <c:pt idx="1677" formatCode="General">
                  <c:v>-5.2875350675112001E-3</c:v>
                </c:pt>
                <c:pt idx="1678" formatCode="General">
                  <c:v>-7.0165976171569101E-3</c:v>
                </c:pt>
                <c:pt idx="1679" formatCode="General">
                  <c:v>-8.7340948115788904E-3</c:v>
                </c:pt>
                <c:pt idx="1680" formatCode="General">
                  <c:v>-1.0437102061478101E-2</c:v>
                </c:pt>
                <c:pt idx="1681" formatCode="General">
                  <c:v>-1.2123285553969E-2</c:v>
                </c:pt>
                <c:pt idx="1682" formatCode="General">
                  <c:v>-1.3789520890001201E-2</c:v>
                </c:pt>
                <c:pt idx="1683" formatCode="General">
                  <c:v>-1.5433140808456E-2</c:v>
                </c:pt>
                <c:pt idx="1684" formatCode="General">
                  <c:v>-1.7051234762209499E-2</c:v>
                </c:pt>
                <c:pt idx="1685" formatCode="General">
                  <c:v>-1.8640691961723101E-2</c:v>
                </c:pt>
                <c:pt idx="1686" formatCode="General">
                  <c:v>-2.0199023929557799E-2</c:v>
                </c:pt>
                <c:pt idx="1687" formatCode="General">
                  <c:v>-2.1723458919995099E-2</c:v>
                </c:pt>
                <c:pt idx="1688" formatCode="General">
                  <c:v>-2.3210988005958898E-2</c:v>
                </c:pt>
                <c:pt idx="1689" formatCode="General">
                  <c:v>-2.4658949750640799E-2</c:v>
                </c:pt>
                <c:pt idx="1690" formatCode="General">
                  <c:v>-2.6064906406854101E-2</c:v>
                </c:pt>
                <c:pt idx="1691" formatCode="General">
                  <c:v>-2.7426151498742699E-2</c:v>
                </c:pt>
                <c:pt idx="1692" formatCode="General">
                  <c:v>-2.8740346092329099E-2</c:v>
                </c:pt>
                <c:pt idx="1693" formatCode="General">
                  <c:v>-3.0005005464005099E-2</c:v>
                </c:pt>
                <c:pt idx="1694" formatCode="General">
                  <c:v>-3.1217409514479499E-2</c:v>
                </c:pt>
                <c:pt idx="1695" formatCode="General">
                  <c:v>-3.2375524193818499E-2</c:v>
                </c:pt>
                <c:pt idx="1696" formatCode="General">
                  <c:v>-3.34769673713156E-2</c:v>
                </c:pt>
                <c:pt idx="1697" formatCode="General">
                  <c:v>-3.4519755131987399E-2</c:v>
                </c:pt>
                <c:pt idx="1698" formatCode="General">
                  <c:v>-3.5501868652570302E-2</c:v>
                </c:pt>
                <c:pt idx="1699" formatCode="General">
                  <c:v>-3.6421670373904903E-2</c:v>
                </c:pt>
                <c:pt idx="1700" formatCode="General">
                  <c:v>-3.7277141008624302E-2</c:v>
                </c:pt>
                <c:pt idx="1701" formatCode="General">
                  <c:v>-3.8066143359703701E-2</c:v>
                </c:pt>
                <c:pt idx="1702" formatCode="General">
                  <c:v>-3.8787208814452398E-2</c:v>
                </c:pt>
                <c:pt idx="1703" formatCode="General">
                  <c:v>-3.9438501057380303E-2</c:v>
                </c:pt>
                <c:pt idx="1704" formatCode="General">
                  <c:v>-4.0019289595290601E-2</c:v>
                </c:pt>
                <c:pt idx="1705" formatCode="General">
                  <c:v>-4.0527896164530001E-2</c:v>
                </c:pt>
                <c:pt idx="1706" formatCode="General">
                  <c:v>-4.0962937156337198E-2</c:v>
                </c:pt>
                <c:pt idx="1707" formatCode="General">
                  <c:v>-4.1323537789595098E-2</c:v>
                </c:pt>
                <c:pt idx="1708" formatCode="General">
                  <c:v>-4.1608490468337103E-2</c:v>
                </c:pt>
                <c:pt idx="1709" formatCode="General">
                  <c:v>-4.1817607990423E-2</c:v>
                </c:pt>
                <c:pt idx="1710" formatCode="General">
                  <c:v>-4.1949688790245999E-2</c:v>
                </c:pt>
                <c:pt idx="1711" formatCode="General">
                  <c:v>-4.2003601326573999E-2</c:v>
                </c:pt>
                <c:pt idx="1712" formatCode="General">
                  <c:v>-4.1979029773148997E-2</c:v>
                </c:pt>
                <c:pt idx="1713" formatCode="General">
                  <c:v>-4.1875958771226497E-2</c:v>
                </c:pt>
                <c:pt idx="1714" formatCode="General">
                  <c:v>-4.1693870416893902E-2</c:v>
                </c:pt>
                <c:pt idx="1715" formatCode="General">
                  <c:v>-4.1432307492915398E-2</c:v>
                </c:pt>
                <c:pt idx="1716" formatCode="General">
                  <c:v>-4.1091409050171702E-2</c:v>
                </c:pt>
                <c:pt idx="1717" formatCode="General">
                  <c:v>-4.06709458415511E-2</c:v>
                </c:pt>
                <c:pt idx="1718" formatCode="General">
                  <c:v>-4.0171163531674797E-2</c:v>
                </c:pt>
                <c:pt idx="1719" formatCode="General">
                  <c:v>-3.9592186508662398E-2</c:v>
                </c:pt>
                <c:pt idx="1720" formatCode="General">
                  <c:v>-3.8934704704448098E-2</c:v>
                </c:pt>
                <c:pt idx="1721" formatCode="General">
                  <c:v>-3.8198741704814E-2</c:v>
                </c:pt>
                <c:pt idx="1722" formatCode="General">
                  <c:v>-3.7384284693505403E-2</c:v>
                </c:pt>
                <c:pt idx="1723" formatCode="General">
                  <c:v>-3.6492436506661702E-2</c:v>
                </c:pt>
                <c:pt idx="1724" formatCode="General">
                  <c:v>-3.5523580961471297E-2</c:v>
                </c:pt>
                <c:pt idx="1725" formatCode="General">
                  <c:v>-3.44784571753129E-2</c:v>
                </c:pt>
                <c:pt idx="1726" formatCode="General">
                  <c:v>-3.33581405723005E-2</c:v>
                </c:pt>
                <c:pt idx="1727" formatCode="General">
                  <c:v>-3.2163581991754897E-2</c:v>
                </c:pt>
                <c:pt idx="1728" formatCode="General">
                  <c:v>-3.0895531308315599E-2</c:v>
                </c:pt>
                <c:pt idx="1729" formatCode="General">
                  <c:v>-2.9554729568437701E-2</c:v>
                </c:pt>
                <c:pt idx="1730" formatCode="General">
                  <c:v>-2.8142406299880001E-2</c:v>
                </c:pt>
                <c:pt idx="1731" formatCode="General">
                  <c:v>-2.66595390360817E-2</c:v>
                </c:pt>
                <c:pt idx="1732" formatCode="General">
                  <c:v>-2.51077886684151E-2</c:v>
                </c:pt>
                <c:pt idx="1733" formatCode="General">
                  <c:v>-2.3488604187107E-2</c:v>
                </c:pt>
                <c:pt idx="1734" formatCode="General">
                  <c:v>-2.18027615922246E-2</c:v>
                </c:pt>
                <c:pt idx="1735" formatCode="General">
                  <c:v>-2.0052205754060099E-2</c:v>
                </c:pt>
                <c:pt idx="1736" formatCode="General">
                  <c:v>-1.8238340958494002E-2</c:v>
                </c:pt>
                <c:pt idx="1737" formatCode="General">
                  <c:v>-1.6362484802813E-2</c:v>
                </c:pt>
                <c:pt idx="1738" formatCode="General">
                  <c:v>-1.44265092842928E-2</c:v>
                </c:pt>
                <c:pt idx="1739" formatCode="General">
                  <c:v>-1.24319003941559E-2</c:v>
                </c:pt>
                <c:pt idx="1740" formatCode="General">
                  <c:v>-1.03802431991538E-2</c:v>
                </c:pt>
                <c:pt idx="1741" formatCode="General">
                  <c:v>-8.2731717995164107E-3</c:v>
                </c:pt>
                <c:pt idx="1742" formatCode="General">
                  <c:v>-6.1128248072836898E-3</c:v>
                </c:pt>
                <c:pt idx="1743" formatCode="General">
                  <c:v>-3.9013968385881699E-3</c:v>
                </c:pt>
                <c:pt idx="1744" formatCode="General">
                  <c:v>-1.64024516572917E-3</c:v>
                </c:pt>
                <c:pt idx="1745" formatCode="General">
                  <c:v>6.68843847752838E-4</c:v>
                </c:pt>
                <c:pt idx="1746" formatCode="General">
                  <c:v>3.02364926829642E-3</c:v>
                </c:pt>
                <c:pt idx="1747" formatCode="General">
                  <c:v>5.42227787580234E-3</c:v>
                </c:pt>
                <c:pt idx="1748" formatCode="General">
                  <c:v>7.8620812766899001E-3</c:v>
                </c:pt>
                <c:pt idx="1749" formatCode="General">
                  <c:v>1.03410706333542E-2</c:v>
                </c:pt>
                <c:pt idx="1750" formatCode="General">
                  <c:v>1.2857732379814199E-2</c:v>
                </c:pt>
                <c:pt idx="1751" formatCode="General">
                  <c:v>1.54093766808835E-2</c:v>
                </c:pt>
                <c:pt idx="1752" formatCode="General">
                  <c:v>1.7993795024892401E-2</c:v>
                </c:pt>
                <c:pt idx="1753" formatCode="General">
                  <c:v>2.0608788890020401E-2</c:v>
                </c:pt>
                <c:pt idx="1754" formatCode="General">
                  <c:v>2.3252297662367701E-2</c:v>
                </c:pt>
                <c:pt idx="1755" formatCode="General">
                  <c:v>2.5922071155466402E-2</c:v>
                </c:pt>
                <c:pt idx="1756" formatCode="General">
                  <c:v>2.86152084257109E-2</c:v>
                </c:pt>
                <c:pt idx="1757" formatCode="General">
                  <c:v>3.1329517661387703E-2</c:v>
                </c:pt>
                <c:pt idx="1758" formatCode="General">
                  <c:v>3.4062557275940701E-2</c:v>
                </c:pt>
                <c:pt idx="1759" formatCode="General">
                  <c:v>3.6811645979936601E-2</c:v>
                </c:pt>
                <c:pt idx="1760" formatCode="General">
                  <c:v>3.9574465531206103E-2</c:v>
                </c:pt>
                <c:pt idx="1761" formatCode="General">
                  <c:v>4.2348755610528997E-2</c:v>
                </c:pt>
                <c:pt idx="1762" formatCode="General">
                  <c:v>4.5132112868172203E-2</c:v>
                </c:pt>
                <c:pt idx="1763" formatCode="General">
                  <c:v>4.79217462297295E-2</c:v>
                </c:pt>
                <c:pt idx="1764" formatCode="General">
                  <c:v>5.0715157673233001E-2</c:v>
                </c:pt>
                <c:pt idx="1765" formatCode="General">
                  <c:v>5.3509862944584499E-2</c:v>
                </c:pt>
                <c:pt idx="1766" formatCode="General">
                  <c:v>5.6303004989468698E-2</c:v>
                </c:pt>
                <c:pt idx="1767" formatCode="General">
                  <c:v>5.9091862976388999E-2</c:v>
                </c:pt>
                <c:pt idx="1768" formatCode="General">
                  <c:v>6.1873975463804902E-2</c:v>
                </c:pt>
                <c:pt idx="1769" formatCode="General">
                  <c:v>6.4646879830290493E-2</c:v>
                </c:pt>
                <c:pt idx="1770" formatCode="General">
                  <c:v>6.7408005001142399E-2</c:v>
                </c:pt>
                <c:pt idx="1771" formatCode="General">
                  <c:v>7.0154673110604096E-2</c:v>
                </c:pt>
                <c:pt idx="1772" formatCode="General">
                  <c:v>7.2884221056111101E-2</c:v>
                </c:pt>
                <c:pt idx="1773" formatCode="General">
                  <c:v>7.5594061872371707E-2</c:v>
                </c:pt>
                <c:pt idx="1774" formatCode="General">
                  <c:v>7.8281502147993703E-2</c:v>
                </c:pt>
                <c:pt idx="1775" formatCode="General">
                  <c:v>8.0944187973586199E-2</c:v>
                </c:pt>
                <c:pt idx="1776" formatCode="General">
                  <c:v>8.3579459942066406E-2</c:v>
                </c:pt>
                <c:pt idx="1777" formatCode="General">
                  <c:v>8.6184703579593305E-2</c:v>
                </c:pt>
                <c:pt idx="1778" formatCode="General">
                  <c:v>8.8757740263865903E-2</c:v>
                </c:pt>
                <c:pt idx="1779" formatCode="General">
                  <c:v>9.1295556871781994E-2</c:v>
                </c:pt>
                <c:pt idx="1780" formatCode="General">
                  <c:v>9.3795797815021301E-2</c:v>
                </c:pt>
                <c:pt idx="1781" formatCode="General">
                  <c:v>9.6256372436223397E-2</c:v>
                </c:pt>
                <c:pt idx="1782" formatCode="General">
                  <c:v>9.8674538628891695E-2</c:v>
                </c:pt>
                <c:pt idx="1783" formatCode="General">
                  <c:v>0.101048319343523</c:v>
                </c:pt>
                <c:pt idx="1784" formatCode="General">
                  <c:v>0.103375387039643</c:v>
                </c:pt>
                <c:pt idx="1785" formatCode="General">
                  <c:v>0.105653122530653</c:v>
                </c:pt>
                <c:pt idx="1786" formatCode="General">
                  <c:v>0.10787997119079699</c:v>
                </c:pt>
                <c:pt idx="1787" formatCode="General">
                  <c:v>0.110053650712665</c:v>
                </c:pt>
                <c:pt idx="1788" formatCode="General">
                  <c:v>0.11217164053852299</c:v>
                </c:pt>
                <c:pt idx="1789" formatCode="General">
                  <c:v>0.11423241805515399</c:v>
                </c:pt>
                <c:pt idx="1790" formatCode="General">
                  <c:v>0.11623405129506</c:v>
                </c:pt>
                <c:pt idx="1791" formatCode="General">
                  <c:v>0.118174794622228</c:v>
                </c:pt>
                <c:pt idx="1792" formatCode="General">
                  <c:v>0.12005276774054099</c:v>
                </c:pt>
                <c:pt idx="1793" formatCode="General">
                  <c:v>0.12186645039635</c:v>
                </c:pt>
                <c:pt idx="1794" formatCode="General">
                  <c:v>0.12361441719121199</c:v>
                </c:pt>
                <c:pt idx="1795" formatCode="General">
                  <c:v>0.12529489868874899</c:v>
                </c:pt>
                <c:pt idx="1796" formatCode="General">
                  <c:v>0.12690681470780399</c:v>
                </c:pt>
                <c:pt idx="1797" formatCode="General">
                  <c:v>0.128449075842654</c:v>
                </c:pt>
                <c:pt idx="1798" formatCode="General">
                  <c:v>0.12992029389504101</c:v>
                </c:pt>
                <c:pt idx="1799" formatCode="General">
                  <c:v>0.131319343575064</c:v>
                </c:pt>
                <c:pt idx="1800" formatCode="General">
                  <c:v>0.13264541902368199</c:v>
                </c:pt>
                <c:pt idx="1801" formatCode="General">
                  <c:v>0.13389785025781201</c:v>
                </c:pt>
                <c:pt idx="1802" formatCode="General">
                  <c:v>0.13507591672952399</c:v>
                </c:pt>
                <c:pt idx="1803" formatCode="General">
                  <c:v>0.13617897922929201</c:v>
                </c:pt>
                <c:pt idx="1804" formatCode="General">
                  <c:v>0.13720683346329701</c:v>
                </c:pt>
                <c:pt idx="1805" formatCode="General">
                  <c:v>0.13815951668132301</c:v>
                </c:pt>
                <c:pt idx="1806" formatCode="General">
                  <c:v>0.139036262014921</c:v>
                </c:pt>
                <c:pt idx="1807" formatCode="General">
                  <c:v>0.13983698612822801</c:v>
                </c:pt>
                <c:pt idx="1808" formatCode="General">
                  <c:v>0.140561848199244</c:v>
                </c:pt>
                <c:pt idx="1809" formatCode="General">
                  <c:v>0.14121142383010701</c:v>
                </c:pt>
                <c:pt idx="1810" formatCode="General">
                  <c:v>0.141785908359816</c:v>
                </c:pt>
                <c:pt idx="1811" formatCode="General">
                  <c:v>0.142285008784655</c:v>
                </c:pt>
                <c:pt idx="1812" formatCode="General">
                  <c:v>0.142710251889832</c:v>
                </c:pt>
                <c:pt idx="1813" formatCode="General">
                  <c:v>0.14306257904181799</c:v>
                </c:pt>
                <c:pt idx="1814" formatCode="General">
                  <c:v>0.14334236726896901</c:v>
                </c:pt>
                <c:pt idx="1815" formatCode="General">
                  <c:v>0.14355061926322199</c:v>
                </c:pt>
                <c:pt idx="1816" formatCode="General">
                  <c:v>0.14368869325244499</c:v>
                </c:pt>
                <c:pt idx="1817" formatCode="General">
                  <c:v>0.14375783455680499</c:v>
                </c:pt>
                <c:pt idx="1818" formatCode="General">
                  <c:v>0.14375920185317601</c:v>
                </c:pt>
                <c:pt idx="1819" formatCode="General">
                  <c:v>0.14369420106150299</c:v>
                </c:pt>
                <c:pt idx="1820" formatCode="General">
                  <c:v>0.14356454269845401</c:v>
                </c:pt>
                <c:pt idx="1821" formatCode="General">
                  <c:v>0.14337198919244601</c:v>
                </c:pt>
                <c:pt idx="1822" formatCode="General">
                  <c:v>0.14311832672748701</c:v>
                </c:pt>
                <c:pt idx="1823" formatCode="General">
                  <c:v>0.142805592790297</c:v>
                </c:pt>
                <c:pt idx="1824" formatCode="General">
                  <c:v>0.142435703368468</c:v>
                </c:pt>
                <c:pt idx="1825" formatCode="General">
                  <c:v>0.14201041620912599</c:v>
                </c:pt>
                <c:pt idx="1826" formatCode="General">
                  <c:v>0.14153242330174301</c:v>
                </c:pt>
                <c:pt idx="1827" formatCode="General">
                  <c:v>0.14100412988984201</c:v>
                </c:pt>
                <c:pt idx="1828" formatCode="General">
                  <c:v>0.140427416500264</c:v>
                </c:pt>
                <c:pt idx="1829" formatCode="General">
                  <c:v>0.13980521158013201</c:v>
                </c:pt>
                <c:pt idx="1830" formatCode="General">
                  <c:v>0.13913997257244701</c:v>
                </c:pt>
                <c:pt idx="1831" formatCode="General">
                  <c:v>0.138433705224382</c:v>
                </c:pt>
                <c:pt idx="1832" formatCode="General">
                  <c:v>0.137689490563837</c:v>
                </c:pt>
                <c:pt idx="1833" formatCode="General">
                  <c:v>0.136910020819412</c:v>
                </c:pt>
                <c:pt idx="1834" formatCode="General">
                  <c:v>0.13609794878037301</c:v>
                </c:pt>
                <c:pt idx="1835" formatCode="General">
                  <c:v>0.1352559515956</c:v>
                </c:pt>
                <c:pt idx="1836" formatCode="General">
                  <c:v>0.13438665861440199</c:v>
                </c:pt>
                <c:pt idx="1837" formatCode="General">
                  <c:v>0.13349300535922801</c:v>
                </c:pt>
                <c:pt idx="1838" formatCode="General">
                  <c:v>0.13257808036081301</c:v>
                </c:pt>
                <c:pt idx="1839" formatCode="General">
                  <c:v>0.131644654671593</c:v>
                </c:pt>
                <c:pt idx="1840" formatCode="General">
                  <c:v>0.13069514670305299</c:v>
                </c:pt>
                <c:pt idx="1841" formatCode="General">
                  <c:v>0.129732502480082</c:v>
                </c:pt>
                <c:pt idx="1842" formatCode="General">
                  <c:v>0.12875954121499</c:v>
                </c:pt>
                <c:pt idx="1843" formatCode="General">
                  <c:v>0.12777902497648599</c:v>
                </c:pt>
                <c:pt idx="1844" formatCode="General">
                  <c:v>0.12679369454068201</c:v>
                </c:pt>
                <c:pt idx="1845" formatCode="General">
                  <c:v>0.12580646321990099</c:v>
                </c:pt>
                <c:pt idx="1846" formatCode="General">
                  <c:v>0.124819750816997</c:v>
                </c:pt>
                <c:pt idx="1847" formatCode="General">
                  <c:v>0.123835727981521</c:v>
                </c:pt>
                <c:pt idx="1848" formatCode="General">
                  <c:v>0.122857405537248</c:v>
                </c:pt>
                <c:pt idx="1849" formatCode="General">
                  <c:v>0.121887474873768</c:v>
                </c:pt>
                <c:pt idx="1850" formatCode="General">
                  <c:v>0.120928061744017</c:v>
                </c:pt>
                <c:pt idx="1851" formatCode="General">
                  <c:v>0.119981624328609</c:v>
                </c:pt>
                <c:pt idx="1852" formatCode="General">
                  <c:v>0.119050471741284</c:v>
                </c:pt>
                <c:pt idx="1853" formatCode="General">
                  <c:v>0.11813656132582299</c:v>
                </c:pt>
                <c:pt idx="1854" formatCode="General">
                  <c:v>0.117242056433307</c:v>
                </c:pt>
                <c:pt idx="1855" formatCode="General">
                  <c:v>0.116368979720211</c:v>
                </c:pt>
                <c:pt idx="1856" formatCode="General">
                  <c:v>0.11551922095151899</c:v>
                </c:pt>
                <c:pt idx="1857" formatCode="General">
                  <c:v>0.11469472360227401</c:v>
                </c:pt>
                <c:pt idx="1858" formatCode="General">
                  <c:v>0.113897013516117</c:v>
                </c:pt>
                <c:pt idx="1859" formatCode="General">
                  <c:v>0.113127511634991</c:v>
                </c:pt>
                <c:pt idx="1860" formatCode="General">
                  <c:v>0.112387847568074</c:v>
                </c:pt>
                <c:pt idx="1861" formatCode="General">
                  <c:v>0.111679545712269</c:v>
                </c:pt>
                <c:pt idx="1862" formatCode="General">
                  <c:v>0.11100369284651999</c:v>
                </c:pt>
                <c:pt idx="1863" formatCode="General">
                  <c:v>0.110361545179047</c:v>
                </c:pt>
                <c:pt idx="1864" formatCode="General">
                  <c:v>0.109753817620375</c:v>
                </c:pt>
                <c:pt idx="1865" formatCode="General">
                  <c:v>0.109181200722948</c:v>
                </c:pt>
                <c:pt idx="1866" formatCode="General">
                  <c:v>0.108644834826366</c:v>
                </c:pt>
                <c:pt idx="1867" formatCode="General">
                  <c:v>0.108145325788919</c:v>
                </c:pt>
                <c:pt idx="1868" formatCode="General">
                  <c:v>0.107683221975393</c:v>
                </c:pt>
                <c:pt idx="1869" formatCode="General">
                  <c:v>0.10725883487122399</c:v>
                </c:pt>
                <c:pt idx="1870" formatCode="General">
                  <c:v>0.106872487434973</c:v>
                </c:pt>
                <c:pt idx="1871" formatCode="General">
                  <c:v>0.106524418786932</c:v>
                </c:pt>
                <c:pt idx="1872" formatCode="General">
                  <c:v>0.106214439913147</c:v>
                </c:pt>
                <c:pt idx="1873" formatCode="General">
                  <c:v>0.10594261325301101</c:v>
                </c:pt>
                <c:pt idx="1874" formatCode="General">
                  <c:v>0.105708917777342</c:v>
                </c:pt>
                <c:pt idx="1875" formatCode="General">
                  <c:v>0.105512845938094</c:v>
                </c:pt>
                <c:pt idx="1876" formatCode="General">
                  <c:v>0.10535408673732399</c:v>
                </c:pt>
                <c:pt idx="1877" formatCode="General">
                  <c:v>0.10523219468587799</c:v>
                </c:pt>
                <c:pt idx="1878" formatCode="General">
                  <c:v>0.105146393542822</c:v>
                </c:pt>
                <c:pt idx="1879" formatCode="General">
                  <c:v>0.105096300080725</c:v>
                </c:pt>
                <c:pt idx="1880" formatCode="General">
                  <c:v>0.10508103692235</c:v>
                </c:pt>
                <c:pt idx="1881" formatCode="General">
                  <c:v>0.105099436718573</c:v>
                </c:pt>
                <c:pt idx="1882" formatCode="General">
                  <c:v>0.105151084248737</c:v>
                </c:pt>
                <c:pt idx="1883" formatCode="General">
                  <c:v>0.105234900105625</c:v>
                </c:pt>
                <c:pt idx="1884" formatCode="General">
                  <c:v>0.105349469810959</c:v>
                </c:pt>
                <c:pt idx="1885" formatCode="General">
                  <c:v>0.105493817331682</c:v>
                </c:pt>
                <c:pt idx="1886" formatCode="General">
                  <c:v>0.105666710513867</c:v>
                </c:pt>
                <c:pt idx="1887" formatCode="General">
                  <c:v>0.10586701111503299</c:v>
                </c:pt>
                <c:pt idx="1888" formatCode="General">
                  <c:v>0.106093461077721</c:v>
                </c:pt>
                <c:pt idx="1889" formatCode="General">
                  <c:v>0.10634467272593599</c:v>
                </c:pt>
                <c:pt idx="1890" formatCode="General">
                  <c:v>0.106619389036948</c:v>
                </c:pt>
                <c:pt idx="1891" formatCode="General">
                  <c:v>0.106916039936593</c:v>
                </c:pt>
                <c:pt idx="1892" formatCode="General">
                  <c:v>0.107233092930831</c:v>
                </c:pt>
                <c:pt idx="1893" formatCode="General">
                  <c:v>0.10756926929491099</c:v>
                </c:pt>
                <c:pt idx="1894" formatCode="General">
                  <c:v>0.107923100951673</c:v>
                </c:pt>
                <c:pt idx="1895" formatCode="General">
                  <c:v>0.108293108303693</c:v>
                </c:pt>
                <c:pt idx="1896" formatCode="General">
                  <c:v>0.108677900862979</c:v>
                </c:pt>
                <c:pt idx="1897" formatCode="General">
                  <c:v>0.109075967790758</c:v>
                </c:pt>
                <c:pt idx="1898" formatCode="General">
                  <c:v>0.10948559546123</c:v>
                </c:pt>
                <c:pt idx="1899" formatCode="General">
                  <c:v>0.109905454177931</c:v>
                </c:pt>
                <c:pt idx="1900" formatCode="General">
                  <c:v>0.110334204351762</c:v>
                </c:pt>
                <c:pt idx="1901" formatCode="General">
                  <c:v>0.11077028872929701</c:v>
                </c:pt>
                <c:pt idx="1902" formatCode="General">
                  <c:v>0.111212524255232</c:v>
                </c:pt>
                <c:pt idx="1903" formatCode="General">
                  <c:v>0.111659567641861</c:v>
                </c:pt>
                <c:pt idx="1904" formatCode="General">
                  <c:v>0.112109906126414</c:v>
                </c:pt>
                <c:pt idx="1905" formatCode="General">
                  <c:v>0.112562227041226</c:v>
                </c:pt>
                <c:pt idx="1906" formatCode="General">
                  <c:v>0.11301542757909699</c:v>
                </c:pt>
                <c:pt idx="1907" formatCode="General">
                  <c:v>0.113468486350551</c:v>
                </c:pt>
                <c:pt idx="1908" formatCode="General">
                  <c:v>0.113919984602136</c:v>
                </c:pt>
                <c:pt idx="1909" formatCode="General">
                  <c:v>0.11436868880706801</c:v>
                </c:pt>
                <c:pt idx="1910" formatCode="General">
                  <c:v>0.11481377807601199</c:v>
                </c:pt>
                <c:pt idx="1911" formatCode="General">
                  <c:v>0.11525423373607301</c:v>
                </c:pt>
                <c:pt idx="1912" formatCode="General">
                  <c:v>0.11568912047647301</c:v>
                </c:pt>
                <c:pt idx="1913" formatCode="General">
                  <c:v>0.116117563304714</c:v>
                </c:pt>
                <c:pt idx="1914" formatCode="General">
                  <c:v>0.11653875683858</c:v>
                </c:pt>
                <c:pt idx="1915" formatCode="General">
                  <c:v>0.116951949381705</c:v>
                </c:pt>
                <c:pt idx="1916" formatCode="General">
                  <c:v>0.117356259403833</c:v>
                </c:pt>
                <c:pt idx="1917" formatCode="General">
                  <c:v>0.11775134669757099</c:v>
                </c:pt>
                <c:pt idx="1918" formatCode="General">
                  <c:v>0.11813679551374499</c:v>
                </c:pt>
                <c:pt idx="1919" formatCode="General">
                  <c:v>0.11851205380171401</c:v>
                </c:pt>
                <c:pt idx="1920" formatCode="General">
                  <c:v>0.11887657634728201</c:v>
                </c:pt>
                <c:pt idx="1921" formatCode="General">
                  <c:v>0.119229783158581</c:v>
                </c:pt>
                <c:pt idx="1922" formatCode="General">
                  <c:v>0.11957157943192701</c:v>
                </c:pt>
                <c:pt idx="1923" formatCode="General">
                  <c:v>0.11990190102604099</c:v>
                </c:pt>
                <c:pt idx="1924" formatCode="General">
                  <c:v>0.12022054250559699</c:v>
                </c:pt>
                <c:pt idx="1925" formatCode="General">
                  <c:v>0.120527380512006</c:v>
                </c:pt>
                <c:pt idx="1926" formatCode="General">
                  <c:v>0.12082228111186701</c:v>
                </c:pt>
                <c:pt idx="1927" formatCode="General">
                  <c:v>0.121105358945098</c:v>
                </c:pt>
                <c:pt idx="1928" formatCode="General">
                  <c:v>0.121376990439767</c:v>
                </c:pt>
                <c:pt idx="1929" formatCode="General">
                  <c:v>0.12163720132367301</c:v>
                </c:pt>
                <c:pt idx="1930" formatCode="General">
                  <c:v>0.121886175602784</c:v>
                </c:pt>
                <c:pt idx="1931" formatCode="General">
                  <c:v>0.12212413121363599</c:v>
                </c:pt>
                <c:pt idx="1932" formatCode="General">
                  <c:v>0.122351351717847</c:v>
                </c:pt>
                <c:pt idx="1933" formatCode="General">
                  <c:v>0.122568489650712</c:v>
                </c:pt>
                <c:pt idx="1934" formatCode="General">
                  <c:v>0.122775808624637</c:v>
                </c:pt>
                <c:pt idx="1935" formatCode="General">
                  <c:v>0.122973893698922</c:v>
                </c:pt>
                <c:pt idx="1936" formatCode="General">
                  <c:v>0.12316338180789201</c:v>
                </c:pt>
                <c:pt idx="1937" formatCode="General">
                  <c:v>0.123344632266531</c:v>
                </c:pt>
                <c:pt idx="1938" formatCode="General">
                  <c:v>0.12351863514936599</c:v>
                </c:pt>
                <c:pt idx="1939" formatCode="General">
                  <c:v>0.123685908226204</c:v>
                </c:pt>
                <c:pt idx="1940" formatCode="General">
                  <c:v>0.12384688194365701</c:v>
                </c:pt>
                <c:pt idx="1941" formatCode="General">
                  <c:v>0.124002396150154</c:v>
                </c:pt>
                <c:pt idx="1942" formatCode="General">
                  <c:v>0.124153487058836</c:v>
                </c:pt>
                <c:pt idx="1943" formatCode="General">
                  <c:v>0.124300970776587</c:v>
                </c:pt>
                <c:pt idx="1944" formatCode="General">
                  <c:v>0.12444548356261</c:v>
                </c:pt>
                <c:pt idx="1945" formatCode="General">
                  <c:v>0.124588080042078</c:v>
                </c:pt>
                <c:pt idx="1946" formatCode="General">
                  <c:v>0.124729731675722</c:v>
                </c:pt>
                <c:pt idx="1947" formatCode="General">
                  <c:v>0.12487123851612</c:v>
                </c:pt>
                <c:pt idx="1948" formatCode="General">
                  <c:v>0.12501341954223599</c:v>
                </c:pt>
                <c:pt idx="1949" formatCode="General">
                  <c:v>0.125157633441494</c:v>
                </c:pt>
                <c:pt idx="1950" formatCode="General">
                  <c:v>0.12530464753772899</c:v>
                </c:pt>
                <c:pt idx="1951" formatCode="General">
                  <c:v>0.12545504283710099</c:v>
                </c:pt>
                <c:pt idx="1952" formatCode="General">
                  <c:v>0.12561029734297399</c:v>
                </c:pt>
                <c:pt idx="1953" formatCode="General">
                  <c:v>0.12577163054940799</c:v>
                </c:pt>
                <c:pt idx="1954" formatCode="General">
                  <c:v>0.125939667563329</c:v>
                </c:pt>
                <c:pt idx="1955" formatCode="General">
                  <c:v>0.126115313544156</c:v>
                </c:pt>
                <c:pt idx="1956" formatCode="General">
                  <c:v>0.126300070835551</c:v>
                </c:pt>
                <c:pt idx="1957" formatCode="General">
                  <c:v>0.126494881631732</c:v>
                </c:pt>
                <c:pt idx="1958" formatCode="General">
                  <c:v>0.126700624855554</c:v>
                </c:pt>
                <c:pt idx="1959" formatCode="General">
                  <c:v>0.12691834671855701</c:v>
                </c:pt>
                <c:pt idx="1960" formatCode="General">
                  <c:v>0.12714888330379201</c:v>
                </c:pt>
                <c:pt idx="1961" formatCode="General">
                  <c:v>0.12739361982889499</c:v>
                </c:pt>
                <c:pt idx="1962" formatCode="General">
                  <c:v>0.12765340619030599</c:v>
                </c:pt>
                <c:pt idx="1963" formatCode="General">
                  <c:v>0.12792917469493201</c:v>
                </c:pt>
                <c:pt idx="1964" formatCode="General">
                  <c:v>0.128222094462737</c:v>
                </c:pt>
                <c:pt idx="1965" formatCode="General">
                  <c:v>0.12853275520183999</c:v>
                </c:pt>
                <c:pt idx="1966" formatCode="General">
                  <c:v>0.12886240326274601</c:v>
                </c:pt>
                <c:pt idx="1967" formatCode="General">
                  <c:v>0.129212285350151</c:v>
                </c:pt>
                <c:pt idx="1968" formatCode="General">
                  <c:v>0.12958293726418399</c:v>
                </c:pt>
                <c:pt idx="1969" formatCode="General">
                  <c:v>0.12997510785500599</c:v>
                </c:pt>
                <c:pt idx="1970" formatCode="General">
                  <c:v>0.13038992459520801</c:v>
                </c:pt>
                <c:pt idx="1971" formatCode="General">
                  <c:v>0.13082835207524299</c:v>
                </c:pt>
                <c:pt idx="1972" formatCode="General">
                  <c:v>0.131291076094778</c:v>
                </c:pt>
                <c:pt idx="1973" formatCode="General">
                  <c:v>0.13177878570155699</c:v>
                </c:pt>
                <c:pt idx="1974" formatCode="General">
                  <c:v>0.132292470265924</c:v>
                </c:pt>
                <c:pt idx="1975" formatCode="General">
                  <c:v>0.13283292100059901</c:v>
                </c:pt>
                <c:pt idx="1976" formatCode="General">
                  <c:v>0.133400842614849</c:v>
                </c:pt>
                <c:pt idx="1977" formatCode="General">
                  <c:v>0.13399705663436301</c:v>
                </c:pt>
                <c:pt idx="1978" formatCode="General">
                  <c:v>0.13462209500901201</c:v>
                </c:pt>
                <c:pt idx="1979" formatCode="General">
                  <c:v>0.13527624118637099</c:v>
                </c:pt>
                <c:pt idx="1980" formatCode="General">
                  <c:v>0.13596014004127799</c:v>
                </c:pt>
                <c:pt idx="1981" formatCode="General">
                  <c:v>0.13667466733379699</c:v>
                </c:pt>
                <c:pt idx="1982" formatCode="General">
                  <c:v>0.13742036058927201</c:v>
                </c:pt>
                <c:pt idx="1983" formatCode="General">
                  <c:v>0.13819770450690799</c:v>
                </c:pt>
                <c:pt idx="1984" formatCode="General">
                  <c:v>0.139007059324988</c:v>
                </c:pt>
                <c:pt idx="1985" formatCode="General">
                  <c:v>0.13984883471508699</c:v>
                </c:pt>
                <c:pt idx="1986" formatCode="General">
                  <c:v>0.14072325115638901</c:v>
                </c:pt>
                <c:pt idx="1987" formatCode="General">
                  <c:v>0.141630617221121</c:v>
                </c:pt>
                <c:pt idx="1988" formatCode="General">
                  <c:v>0.14257142388493199</c:v>
                </c:pt>
                <c:pt idx="1989" formatCode="General">
                  <c:v>0.14354577090783499</c:v>
                </c:pt>
                <c:pt idx="1990" formatCode="General">
                  <c:v>0.144553775221165</c:v>
                </c:pt>
                <c:pt idx="1991" formatCode="General">
                  <c:v>0.14559562891522801</c:v>
                </c:pt>
                <c:pt idx="1992" formatCode="General">
                  <c:v>0.14667130519631999</c:v>
                </c:pt>
                <c:pt idx="1993" formatCode="General">
                  <c:v>0.14778065973003099</c:v>
                </c:pt>
                <c:pt idx="1994" formatCode="General">
                  <c:v>0.14892384639776801</c:v>
                </c:pt>
                <c:pt idx="1995" formatCode="General">
                  <c:v>0.15010074134141099</c:v>
                </c:pt>
                <c:pt idx="1996" formatCode="General">
                  <c:v>0.151311276614566</c:v>
                </c:pt>
                <c:pt idx="1997" formatCode="General">
                  <c:v>0.15255513969343601</c:v>
                </c:pt>
                <c:pt idx="1998" formatCode="General">
                  <c:v>0.15383175028158</c:v>
                </c:pt>
                <c:pt idx="1999" formatCode="General">
                  <c:v>0.15514101621804499</c:v>
                </c:pt>
                <c:pt idx="2000" formatCode="General">
                  <c:v>0.156482761815987</c:v>
                </c:pt>
                <c:pt idx="2001" formatCode="General">
                  <c:v>0.15785603654858399</c:v>
                </c:pt>
                <c:pt idx="2002" formatCode="General">
                  <c:v>0.15926082073166001</c:v>
                </c:pt>
                <c:pt idx="2003" formatCode="General">
                  <c:v>0.16069638365615799</c:v>
                </c:pt>
                <c:pt idx="2004" formatCode="General">
                  <c:v>0.162161405914413</c:v>
                </c:pt>
                <c:pt idx="2005" formatCode="General">
                  <c:v>0.16365573303816799</c:v>
                </c:pt>
                <c:pt idx="2006" formatCode="General">
                  <c:v>0.16517851327693001</c:v>
                </c:pt>
                <c:pt idx="2007" formatCode="General">
                  <c:v>0.16672885751906999</c:v>
                </c:pt>
                <c:pt idx="2008" formatCode="General">
                  <c:v>0.168305872369407</c:v>
                </c:pt>
                <c:pt idx="2009" formatCode="General">
                  <c:v>0.16990844120700899</c:v>
                </c:pt>
                <c:pt idx="2010" formatCode="General">
                  <c:v>0.17153554721274</c:v>
                </c:pt>
                <c:pt idx="2011" formatCode="General">
                  <c:v>0.173186144382766</c:v>
                </c:pt>
                <c:pt idx="2012" formatCode="General">
                  <c:v>0.174859046087953</c:v>
                </c:pt>
                <c:pt idx="2013" formatCode="General">
                  <c:v>0.17655244628146299</c:v>
                </c:pt>
                <c:pt idx="2014" formatCode="General">
                  <c:v>0.17826538185463001</c:v>
                </c:pt>
                <c:pt idx="2015" formatCode="General">
                  <c:v>0.17999663682966799</c:v>
                </c:pt>
                <c:pt idx="2016" formatCode="General">
                  <c:v>0.18174458476335101</c:v>
                </c:pt>
                <c:pt idx="2017" formatCode="General">
                  <c:v>0.183507811075002</c:v>
                </c:pt>
                <c:pt idx="2018" formatCode="General">
                  <c:v>0.18528448154642399</c:v>
                </c:pt>
                <c:pt idx="2019" formatCode="General">
                  <c:v>0.187073014315398</c:v>
                </c:pt>
                <c:pt idx="2020" formatCode="General">
                  <c:v>0.18887160693604399</c:v>
                </c:pt>
                <c:pt idx="2021" formatCode="General">
                  <c:v>0.190678667661771</c:v>
                </c:pt>
                <c:pt idx="2022" formatCode="General">
                  <c:v>0.192492211201819</c:v>
                </c:pt>
                <c:pt idx="2023" formatCode="General">
                  <c:v>0.19431025671111599</c:v>
                </c:pt>
                <c:pt idx="2024" formatCode="General">
                  <c:v>0.19613089413960899</c:v>
                </c:pt>
                <c:pt idx="2025" formatCode="General">
                  <c:v>0.19795201302003701</c:v>
                </c:pt>
                <c:pt idx="2026" formatCode="General">
                  <c:v>0.19977183936882401</c:v>
                </c:pt>
                <c:pt idx="2027" formatCode="General">
                  <c:v>0.20158830054479299</c:v>
                </c:pt>
                <c:pt idx="2028" formatCode="General">
                  <c:v>0.20339913476739099</c:v>
                </c:pt>
                <c:pt idx="2029" formatCode="General">
                  <c:v>0.205202399799917</c:v>
                </c:pt>
                <c:pt idx="2030" formatCode="General">
                  <c:v>0.206995498463445</c:v>
                </c:pt>
                <c:pt idx="2031" formatCode="General">
                  <c:v>0.208775941574286</c:v>
                </c:pt>
                <c:pt idx="2032" formatCode="General">
                  <c:v>0.21054191598927499</c:v>
                </c:pt>
                <c:pt idx="2033" formatCode="General">
                  <c:v>0.21229114679804401</c:v>
                </c:pt>
                <c:pt idx="2034" formatCode="General">
                  <c:v>0.214021099638455</c:v>
                </c:pt>
                <c:pt idx="2035" formatCode="General">
                  <c:v>0.21572965550246201</c:v>
                </c:pt>
                <c:pt idx="2036" formatCode="General">
                  <c:v>0.21741407771292001</c:v>
                </c:pt>
                <c:pt idx="2037" formatCode="General">
                  <c:v>0.21907201827672501</c:v>
                </c:pt>
                <c:pt idx="2038" formatCode="General">
                  <c:v>0.22070128339303699</c:v>
                </c:pt>
                <c:pt idx="2039" formatCode="General">
                  <c:v>0.22229956209082699</c:v>
                </c:pt>
                <c:pt idx="2040" formatCode="General">
                  <c:v>0.22386485281975901</c:v>
                </c:pt>
                <c:pt idx="2041" formatCode="General">
                  <c:v>0.22539469495106901</c:v>
                </c:pt>
                <c:pt idx="2042" formatCode="General">
                  <c:v>0.226886406909141</c:v>
                </c:pt>
                <c:pt idx="2043" formatCode="General">
                  <c:v>0.22833720238894201</c:v>
                </c:pt>
                <c:pt idx="2044" formatCode="General">
                  <c:v>0.22974508794697801</c:v>
                </c:pt>
                <c:pt idx="2045" formatCode="General">
                  <c:v>0.23110803749171799</c:v>
                </c:pt>
                <c:pt idx="2046" formatCode="General">
                  <c:v>0.23242367590217</c:v>
                </c:pt>
                <c:pt idx="2047" formatCode="General">
                  <c:v>0.233689757300962</c:v>
                </c:pt>
                <c:pt idx="2048" formatCode="General">
                  <c:v>0.23490415119652</c:v>
                </c:pt>
                <c:pt idx="2049" formatCode="General">
                  <c:v>0.23606488836543801</c:v>
                </c:pt>
                <c:pt idx="2050" formatCode="General">
                  <c:v>0.237169680051489</c:v>
                </c:pt>
                <c:pt idx="2051" formatCode="General">
                  <c:v>0.23821642252575301</c:v>
                </c:pt>
                <c:pt idx="2052" formatCode="General">
                  <c:v>0.239203180264496</c:v>
                </c:pt>
                <c:pt idx="2053" formatCode="General">
                  <c:v>0.24012814021046699</c:v>
                </c:pt>
                <c:pt idx="2054" formatCode="General">
                  <c:v>0.24098952969703499</c:v>
                </c:pt>
                <c:pt idx="2055" formatCode="General">
                  <c:v>0.24178506870616501</c:v>
                </c:pt>
                <c:pt idx="2056" formatCode="General">
                  <c:v>0.24251366627565499</c:v>
                </c:pt>
                <c:pt idx="2057" formatCode="General">
                  <c:v>0.243173870151006</c:v>
                </c:pt>
                <c:pt idx="2058" formatCode="General">
                  <c:v>0.24376382614770101</c:v>
                </c:pt>
                <c:pt idx="2059" formatCode="General">
                  <c:v>0.244282177362565</c:v>
                </c:pt>
                <c:pt idx="2060" formatCode="General">
                  <c:v>0.24472744417071901</c:v>
                </c:pt>
                <c:pt idx="2061" formatCode="General">
                  <c:v>0.24509830769309099</c:v>
                </c:pt>
                <c:pt idx="2062" formatCode="General">
                  <c:v>0.24539411036355299</c:v>
                </c:pt>
                <c:pt idx="2063" formatCode="General">
                  <c:v>0.24561344115169201</c:v>
                </c:pt>
                <c:pt idx="2064" formatCode="General">
                  <c:v>0.24575518130646601</c:v>
                </c:pt>
                <c:pt idx="2065" formatCode="General">
                  <c:v>0.24581879955561201</c:v>
                </c:pt>
                <c:pt idx="2066" formatCode="General">
                  <c:v>0.24580334761553499</c:v>
                </c:pt>
                <c:pt idx="2067" formatCode="General">
                  <c:v>0.24570833689093699</c:v>
                </c:pt>
                <c:pt idx="2068" formatCode="General">
                  <c:v>0.24553332776760101</c:v>
                </c:pt>
                <c:pt idx="2069" formatCode="General">
                  <c:v>0.24527779350694701</c:v>
                </c:pt>
                <c:pt idx="2070" formatCode="General">
                  <c:v>0.244941344931359</c:v>
                </c:pt>
                <c:pt idx="2071" formatCode="General">
                  <c:v>0.24452411859492101</c:v>
                </c:pt>
                <c:pt idx="2072" formatCode="General">
                  <c:v>0.24402572195991001</c:v>
                </c:pt>
                <c:pt idx="2073" formatCode="General">
                  <c:v>0.24344630614676999</c:v>
                </c:pt>
                <c:pt idx="2074" formatCode="General">
                  <c:v>0.24278613978270899</c:v>
                </c:pt>
                <c:pt idx="2075" formatCode="General">
                  <c:v>0.242045412879725</c:v>
                </c:pt>
                <c:pt idx="2076" formatCode="General">
                  <c:v>0.24122454430843901</c:v>
                </c:pt>
                <c:pt idx="2077" formatCode="General">
                  <c:v>0.24032391832564001</c:v>
                </c:pt>
                <c:pt idx="2078" formatCode="General">
                  <c:v>0.239344341675855</c:v>
                </c:pt>
                <c:pt idx="2079" formatCode="General">
                  <c:v>0.23828631803530601</c:v>
                </c:pt>
                <c:pt idx="2080" formatCode="General">
                  <c:v>0.23715088514664401</c:v>
                </c:pt>
                <c:pt idx="2081" formatCode="General">
                  <c:v>0.23593920524835399</c:v>
                </c:pt>
                <c:pt idx="2082" formatCode="General">
                  <c:v>0.23465207148224901</c:v>
                </c:pt>
                <c:pt idx="2083" formatCode="General">
                  <c:v>0.233290574088373</c:v>
                </c:pt>
                <c:pt idx="2084" formatCode="General">
                  <c:v>0.23185580222548799</c:v>
                </c:pt>
                <c:pt idx="2085" formatCode="General">
                  <c:v>0.23034936218826399</c:v>
                </c:pt>
                <c:pt idx="2086" formatCode="General">
                  <c:v>0.22877272239039001</c:v>
                </c:pt>
                <c:pt idx="2087" formatCode="General">
                  <c:v>0.22712734201800699</c:v>
                </c:pt>
                <c:pt idx="2088" formatCode="General">
                  <c:v>0.22541499190184799</c:v>
                </c:pt>
                <c:pt idx="2089" formatCode="General">
                  <c:v>0.22363692652571601</c:v>
                </c:pt>
                <c:pt idx="2090" formatCode="General">
                  <c:v>0.22179505052551399</c:v>
                </c:pt>
                <c:pt idx="2091" formatCode="General">
                  <c:v>0.21989153441326401</c:v>
                </c:pt>
                <c:pt idx="2092" formatCode="General">
                  <c:v>0.21792809696361301</c:v>
                </c:pt>
                <c:pt idx="2093" formatCode="General">
                  <c:v>0.215906690808397</c:v>
                </c:pt>
                <c:pt idx="2094" formatCode="General">
                  <c:v>0.213829473982101</c:v>
                </c:pt>
                <c:pt idx="2095" formatCode="General">
                  <c:v>0.21169839079382799</c:v>
                </c:pt>
                <c:pt idx="2096" formatCode="General">
                  <c:v>0.20951547702835199</c:v>
                </c:pt>
                <c:pt idx="2097" formatCode="General">
                  <c:v>0.20728325964777</c:v>
                </c:pt>
                <c:pt idx="2098" formatCode="General">
                  <c:v>0.20500391715623201</c:v>
                </c:pt>
                <c:pt idx="2099" formatCode="General">
                  <c:v>0.20267924170109899</c:v>
                </c:pt>
                <c:pt idx="2100" formatCode="General">
                  <c:v>0.20031189127469001</c:v>
                </c:pt>
                <c:pt idx="2101" formatCode="General">
                  <c:v>0.197904613395916</c:v>
                </c:pt>
                <c:pt idx="2102" formatCode="General">
                  <c:v>0.19545941719352999</c:v>
                </c:pt>
                <c:pt idx="2103" formatCode="General">
                  <c:v>0.19297872668756999</c:v>
                </c:pt>
                <c:pt idx="2104" formatCode="General">
                  <c:v>0.1904650045953</c:v>
                </c:pt>
                <c:pt idx="2105" formatCode="General">
                  <c:v>0.187920287054711</c:v>
                </c:pt>
                <c:pt idx="2106" formatCode="General">
                  <c:v>0.185347096345722</c:v>
                </c:pt>
                <c:pt idx="2107" formatCode="General">
                  <c:v>0.18274798575886</c:v>
                </c:pt>
                <c:pt idx="2108" formatCode="General">
                  <c:v>0.18012535648088601</c:v>
                </c:pt>
                <c:pt idx="2109" formatCode="General">
                  <c:v>0.17748174234728401</c:v>
                </c:pt>
                <c:pt idx="2110" formatCode="General">
                  <c:v>0.17481938656496801</c:v>
                </c:pt>
                <c:pt idx="2111" formatCode="General">
                  <c:v>0.17214053144805699</c:v>
                </c:pt>
                <c:pt idx="2112" formatCode="General">
                  <c:v>0.16944753291871301</c:v>
                </c:pt>
                <c:pt idx="2113" formatCode="General">
                  <c:v>0.16674283424199901</c:v>
                </c:pt>
                <c:pt idx="2114" formatCode="General">
                  <c:v>0.16402841172293101</c:v>
                </c:pt>
                <c:pt idx="2115" formatCode="General">
                  <c:v>0.16130659988159801</c:v>
                </c:pt>
                <c:pt idx="2116" formatCode="General">
                  <c:v>0.15858003542648799</c:v>
                </c:pt>
                <c:pt idx="2117" formatCode="General">
                  <c:v>0.155850643783429</c:v>
                </c:pt>
                <c:pt idx="2118" formatCode="General">
                  <c:v>0.15312043272763301</c:v>
                </c:pt>
                <c:pt idx="2119" formatCode="General">
                  <c:v>0.15039149812581801</c:v>
                </c:pt>
                <c:pt idx="2120" formatCode="General">
                  <c:v>0.14766592873020701</c:v>
                </c:pt>
                <c:pt idx="2121" formatCode="General">
                  <c:v>0.14494544752095101</c:v>
                </c:pt>
                <c:pt idx="2122" formatCode="General">
                  <c:v>0.14223195148755</c:v>
                </c:pt>
                <c:pt idx="2123" formatCode="General">
                  <c:v>0.13952760092250199</c:v>
                </c:pt>
                <c:pt idx="2124" formatCode="General">
                  <c:v>0.136834000068179</c:v>
                </c:pt>
                <c:pt idx="2125" formatCode="General">
                  <c:v>0.134152849615399</c:v>
                </c:pt>
                <c:pt idx="2126" formatCode="General">
                  <c:v>0.13148591279372601</c:v>
                </c:pt>
                <c:pt idx="2127" formatCode="General">
                  <c:v>0.12883478512541799</c:v>
                </c:pt>
                <c:pt idx="2128" formatCode="General">
                  <c:v>0.12620087766806201</c:v>
                </c:pt>
                <c:pt idx="2129" formatCode="General">
                  <c:v>0.123585717032954</c:v>
                </c:pt>
                <c:pt idx="2130" formatCode="General">
                  <c:v>0.12099052849080499</c:v>
                </c:pt>
                <c:pt idx="2131" formatCode="General">
                  <c:v>0.118416726536708</c:v>
                </c:pt>
                <c:pt idx="2132" formatCode="General">
                  <c:v>0.11586556642251</c:v>
                </c:pt>
                <c:pt idx="2133" formatCode="General">
                  <c:v>0.113338297673168</c:v>
                </c:pt>
                <c:pt idx="2134" formatCode="General">
                  <c:v>0.110836110418291</c:v>
                </c:pt>
                <c:pt idx="2135" formatCode="General">
                  <c:v>0.108359683436845</c:v>
                </c:pt>
                <c:pt idx="2136" formatCode="General">
                  <c:v>0.105910141227261</c:v>
                </c:pt>
                <c:pt idx="2137" formatCode="General">
                  <c:v>0.10348844896708501</c:v>
                </c:pt>
                <c:pt idx="2138" formatCode="General">
                  <c:v>0.10109533226238</c:v>
                </c:pt>
                <c:pt idx="2139" formatCode="General">
                  <c:v>9.8731511176673406E-2</c:v>
                </c:pt>
                <c:pt idx="2140" formatCode="General">
                  <c:v>9.6397614985545804E-2</c:v>
                </c:pt>
                <c:pt idx="2141" formatCode="General">
                  <c:v>9.4094322586497706E-2</c:v>
                </c:pt>
                <c:pt idx="2142" formatCode="General">
                  <c:v>9.1821990249211602E-2</c:v>
                </c:pt>
                <c:pt idx="2143" formatCode="General">
                  <c:v>8.9581176084370204E-2</c:v>
                </c:pt>
                <c:pt idx="2144" formatCode="General">
                  <c:v>8.7372581012509401E-2</c:v>
                </c:pt>
                <c:pt idx="2145" formatCode="General">
                  <c:v>8.5196587951737998E-2</c:v>
                </c:pt>
                <c:pt idx="2146" formatCode="General">
                  <c:v>8.3053011202720295E-2</c:v>
                </c:pt>
                <c:pt idx="2147" formatCode="General">
                  <c:v>8.0941918587379202E-2</c:v>
                </c:pt>
                <c:pt idx="2148" formatCode="General">
                  <c:v>7.8863963018917502E-2</c:v>
                </c:pt>
                <c:pt idx="2149" formatCode="General">
                  <c:v>7.6819150725571703E-2</c:v>
                </c:pt>
                <c:pt idx="2150" formatCode="General">
                  <c:v>7.4807137363038706E-2</c:v>
                </c:pt>
                <c:pt idx="2151" formatCode="General">
                  <c:v>7.2827769498295294E-2</c:v>
                </c:pt>
                <c:pt idx="2152" formatCode="General">
                  <c:v>7.0881415359062006E-2</c:v>
                </c:pt>
                <c:pt idx="2153" formatCode="General">
                  <c:v>6.8968053220400505E-2</c:v>
                </c:pt>
                <c:pt idx="2154" formatCode="General">
                  <c:v>6.7087277156509903E-2</c:v>
                </c:pt>
                <c:pt idx="2155" formatCode="General">
                  <c:v>6.5238982303757104E-2</c:v>
                </c:pt>
                <c:pt idx="2156" formatCode="General">
                  <c:v>6.3422997140469797E-2</c:v>
                </c:pt>
                <c:pt idx="2157" formatCode="General">
                  <c:v>6.1638852770226599E-2</c:v>
                </c:pt>
                <c:pt idx="2158" formatCode="General">
                  <c:v>5.9885968332417397E-2</c:v>
                </c:pt>
                <c:pt idx="2159" formatCode="General">
                  <c:v>5.8164175359600098E-2</c:v>
                </c:pt>
                <c:pt idx="2160" formatCode="General">
                  <c:v>5.6473324291350602E-2</c:v>
                </c:pt>
                <c:pt idx="2161" formatCode="General">
                  <c:v>5.4812826164235301E-2</c:v>
                </c:pt>
                <c:pt idx="2162" formatCode="General">
                  <c:v>5.3182065351111002E-2</c:v>
                </c:pt>
                <c:pt idx="2163" formatCode="General">
                  <c:v>5.1580556875037702E-2</c:v>
                </c:pt>
                <c:pt idx="2164" formatCode="General">
                  <c:v>5.0007939111173502E-2</c:v>
                </c:pt>
                <c:pt idx="2165" formatCode="General">
                  <c:v>4.8463475809915897E-2</c:v>
                </c:pt>
                <c:pt idx="2166" formatCode="General">
                  <c:v>4.6946396184954199E-2</c:v>
                </c:pt>
                <c:pt idx="2167" formatCode="General">
                  <c:v>4.5456405384925701E-2</c:v>
                </c:pt>
                <c:pt idx="2168" formatCode="General">
                  <c:v>4.39927649703084E-2</c:v>
                </c:pt>
                <c:pt idx="2169" formatCode="General">
                  <c:v>4.2554663986008899E-2</c:v>
                </c:pt>
                <c:pt idx="2170" formatCode="General">
                  <c:v>4.1141794319019202E-2</c:v>
                </c:pt>
                <c:pt idx="2171" formatCode="General">
                  <c:v>3.9753405429578802E-2</c:v>
                </c:pt>
                <c:pt idx="2172" formatCode="General">
                  <c:v>3.8388945576089302E-2</c:v>
                </c:pt>
                <c:pt idx="2173" formatCode="General">
                  <c:v>3.7047799906312101E-2</c:v>
                </c:pt>
                <c:pt idx="2174" formatCode="General">
                  <c:v>3.5728823749623599E-2</c:v>
                </c:pt>
                <c:pt idx="2175" formatCode="General">
                  <c:v>3.4431455192615E-2</c:v>
                </c:pt>
                <c:pt idx="2176" formatCode="General">
                  <c:v>3.31550558850233E-2</c:v>
                </c:pt>
                <c:pt idx="2177" formatCode="General">
                  <c:v>3.1899010393503797E-2</c:v>
                </c:pt>
                <c:pt idx="2178" formatCode="General">
                  <c:v>3.0662893735661799E-2</c:v>
                </c:pt>
                <c:pt idx="2179" formatCode="General">
                  <c:v>2.9445707113902798E-2</c:v>
                </c:pt>
                <c:pt idx="2180" formatCode="General">
                  <c:v>2.8246628197958999E-2</c:v>
                </c:pt>
                <c:pt idx="2181" formatCode="General">
                  <c:v>2.7065202240695099E-2</c:v>
                </c:pt>
                <c:pt idx="2182" formatCode="General">
                  <c:v>2.5900719766415298E-2</c:v>
                </c:pt>
                <c:pt idx="2183" formatCode="General">
                  <c:v>2.4752573143681199E-2</c:v>
                </c:pt>
                <c:pt idx="2184" formatCode="General">
                  <c:v>2.36200062066192E-2</c:v>
                </c:pt>
                <c:pt idx="2185" formatCode="General">
                  <c:v>2.25025449607648E-2</c:v>
                </c:pt>
                <c:pt idx="2186" formatCode="General">
                  <c:v>2.1399671371092201E-2</c:v>
                </c:pt>
                <c:pt idx="2187" formatCode="General">
                  <c:v>2.0310525626866201E-2</c:v>
                </c:pt>
                <c:pt idx="2188" formatCode="General">
                  <c:v>1.9234612782627301E-2</c:v>
                </c:pt>
                <c:pt idx="2189" formatCode="General">
                  <c:v>1.81713374148725E-2</c:v>
                </c:pt>
                <c:pt idx="2190" formatCode="General">
                  <c:v>1.7120113758918899E-2</c:v>
                </c:pt>
                <c:pt idx="2191" formatCode="General">
                  <c:v>1.60804544408495E-2</c:v>
                </c:pt>
                <c:pt idx="2192" formatCode="General">
                  <c:v>1.50518889983312E-2</c:v>
                </c:pt>
                <c:pt idx="2193" formatCode="General">
                  <c:v>1.40336390337732E-2</c:v>
                </c:pt>
                <c:pt idx="2194" formatCode="General">
                  <c:v>1.30257530562714E-2</c:v>
                </c:pt>
                <c:pt idx="2195" formatCode="General">
                  <c:v>1.20280605118638E-2</c:v>
                </c:pt>
                <c:pt idx="2196" formatCode="General">
                  <c:v>1.1038966209171899E-2</c:v>
                </c:pt>
                <c:pt idx="2197" formatCode="General">
                  <c:v>1.0058382642350301E-2</c:v>
                </c:pt>
                <c:pt idx="2198" formatCode="General">
                  <c:v>9.0865476333914195E-3</c:v>
                </c:pt>
                <c:pt idx="2199" formatCode="General">
                  <c:v>8.1229019147681502E-3</c:v>
                </c:pt>
                <c:pt idx="2200" formatCode="General">
                  <c:v>7.1668385606980904E-3</c:v>
                </c:pt>
                <c:pt idx="2201" formatCode="General">
                  <c:v>6.2181944923077898E-3</c:v>
                </c:pt>
                <c:pt idx="2202" formatCode="General">
                  <c:v>5.2768096837272202E-3</c:v>
                </c:pt>
                <c:pt idx="2203" formatCode="General">
                  <c:v>4.3423467441881603E-3</c:v>
                </c:pt>
                <c:pt idx="2204" formatCode="General">
                  <c:v>3.41500346961616E-3</c:v>
                </c:pt>
                <c:pt idx="2205" formatCode="General">
                  <c:v>2.4941748575233601E-3</c:v>
                </c:pt>
                <c:pt idx="2206" formatCode="General">
                  <c:v>1.5797129650734899E-3</c:v>
                </c:pt>
                <c:pt idx="2207" formatCode="General">
                  <c:v>6.7175113576137995E-4</c:v>
                </c:pt>
                <c:pt idx="2208" formatCode="General">
                  <c:v>-2.3000957709750901E-4</c:v>
                </c:pt>
                <c:pt idx="2209" formatCode="General">
                  <c:v>-1.1254313018904899E-3</c:v>
                </c:pt>
                <c:pt idx="2210" formatCode="General">
                  <c:v>-2.0147457279601098E-3</c:v>
                </c:pt>
                <c:pt idx="2211" formatCode="General">
                  <c:v>-2.8979948813932801E-3</c:v>
                </c:pt>
                <c:pt idx="2212" formatCode="General">
                  <c:v>-3.7747104529453398E-3</c:v>
                </c:pt>
                <c:pt idx="2213" formatCode="General">
                  <c:v>-4.6454273739125803E-3</c:v>
                </c:pt>
                <c:pt idx="2214" formatCode="General">
                  <c:v>-5.5098996242831299E-3</c:v>
                </c:pt>
                <c:pt idx="2215" formatCode="General">
                  <c:v>-6.3675218187072696E-3</c:v>
                </c:pt>
                <c:pt idx="2216" formatCode="General">
                  <c:v>-7.2184311982499303E-3</c:v>
                </c:pt>
                <c:pt idx="2217" formatCode="General">
                  <c:v>-8.0623914769993605E-3</c:v>
                </c:pt>
                <c:pt idx="2218" formatCode="General">
                  <c:v>-8.8993320660777503E-3</c:v>
                </c:pt>
                <c:pt idx="2219" formatCode="General">
                  <c:v>-9.7289704701099197E-3</c:v>
                </c:pt>
                <c:pt idx="2220" formatCode="General">
                  <c:v>-1.05507671350328E-2</c:v>
                </c:pt>
                <c:pt idx="2221" formatCode="General">
                  <c:v>-1.1364353709021099E-2</c:v>
                </c:pt>
                <c:pt idx="2222" formatCode="General">
                  <c:v>-1.21696920051857E-2</c:v>
                </c:pt>
                <c:pt idx="2223" formatCode="General">
                  <c:v>-1.29663465971099E-2</c:v>
                </c:pt>
                <c:pt idx="2224" formatCode="General">
                  <c:v>-1.3753548800098001E-2</c:v>
                </c:pt>
                <c:pt idx="2225" formatCode="General">
                  <c:v>-1.4531338234602899E-2</c:v>
                </c:pt>
                <c:pt idx="2226" formatCode="General">
                  <c:v>-1.5299387054986799E-2</c:v>
                </c:pt>
                <c:pt idx="2227" formatCode="General">
                  <c:v>-1.6056834778838E-2</c:v>
                </c:pt>
                <c:pt idx="2228" formatCode="General">
                  <c:v>-1.6803309965207399E-2</c:v>
                </c:pt>
                <c:pt idx="2229" formatCode="General">
                  <c:v>-1.7538366519769501E-2</c:v>
                </c:pt>
                <c:pt idx="2230" formatCode="General">
                  <c:v>-1.8261252918512799E-2</c:v>
                </c:pt>
                <c:pt idx="2231" formatCode="General">
                  <c:v>-1.8971341694406899E-2</c:v>
                </c:pt>
                <c:pt idx="2232" formatCode="General">
                  <c:v>-1.9668193897794999E-2</c:v>
                </c:pt>
                <c:pt idx="2233" formatCode="General">
                  <c:v>-2.0351064647649599E-2</c:v>
                </c:pt>
                <c:pt idx="2234" formatCode="General">
                  <c:v>-2.1019783638202401E-2</c:v>
                </c:pt>
                <c:pt idx="2235" formatCode="General">
                  <c:v>-2.1673424479303201E-2</c:v>
                </c:pt>
                <c:pt idx="2236" formatCode="General">
                  <c:v>-2.2310863825661199E-2</c:v>
                </c:pt>
                <c:pt idx="2237" formatCode="General">
                  <c:v>-2.2931993842873599E-2</c:v>
                </c:pt>
                <c:pt idx="2238" formatCode="General">
                  <c:v>-2.3536205986734199E-2</c:v>
                </c:pt>
                <c:pt idx="2239" formatCode="General">
                  <c:v>-2.4122683484918198E-2</c:v>
                </c:pt>
                <c:pt idx="2240" formatCode="General">
                  <c:v>-2.46906862034104E-2</c:v>
                </c:pt>
                <c:pt idx="2241" formatCode="General">
                  <c:v>-2.5239545903188301E-2</c:v>
                </c:pt>
                <c:pt idx="2242" formatCode="General">
                  <c:v>-2.5768606009718802E-2</c:v>
                </c:pt>
                <c:pt idx="2243" formatCode="General">
                  <c:v>-2.6277111522871599E-2</c:v>
                </c:pt>
                <c:pt idx="2244" formatCode="General">
                  <c:v>-2.67644295889931E-2</c:v>
                </c:pt>
                <c:pt idx="2245" formatCode="General">
                  <c:v>-2.7229952744386499E-2</c:v>
                </c:pt>
                <c:pt idx="2246" formatCode="General">
                  <c:v>-2.7672964608270501E-2</c:v>
                </c:pt>
                <c:pt idx="2247" formatCode="General">
                  <c:v>-2.8092726662491099E-2</c:v>
                </c:pt>
                <c:pt idx="2248" formatCode="General">
                  <c:v>-2.8488921177067601E-2</c:v>
                </c:pt>
                <c:pt idx="2249" formatCode="General">
                  <c:v>-2.8860621022714202E-2</c:v>
                </c:pt>
                <c:pt idx="2250" formatCode="General">
                  <c:v>-2.9207035630814299E-2</c:v>
                </c:pt>
                <c:pt idx="2251" formatCode="General">
                  <c:v>-2.95278896049933E-2</c:v>
                </c:pt>
                <c:pt idx="2252" formatCode="General">
                  <c:v>-2.9822362076291999E-2</c:v>
                </c:pt>
                <c:pt idx="2253" formatCode="General">
                  <c:v>-3.00899917969632E-2</c:v>
                </c:pt>
                <c:pt idx="2254" formatCode="General">
                  <c:v>-3.0330355158451901E-2</c:v>
                </c:pt>
                <c:pt idx="2255" formatCode="General">
                  <c:v>-3.05429395002687E-2</c:v>
                </c:pt>
                <c:pt idx="2256" formatCode="General">
                  <c:v>-3.07272648698927E-2</c:v>
                </c:pt>
                <c:pt idx="2257" formatCode="General">
                  <c:v>-3.08829089124966E-2</c:v>
                </c:pt>
                <c:pt idx="2258" formatCode="General">
                  <c:v>-3.10094369085856E-2</c:v>
                </c:pt>
                <c:pt idx="2259" formatCode="General">
                  <c:v>-3.1106237229610999E-2</c:v>
                </c:pt>
                <c:pt idx="2260" formatCode="General">
                  <c:v>-3.11734497679967E-2</c:v>
                </c:pt>
                <c:pt idx="2261" formatCode="General">
                  <c:v>-3.1211188994027E-2</c:v>
                </c:pt>
                <c:pt idx="2262" formatCode="General">
                  <c:v>-3.1218571404456601E-2</c:v>
                </c:pt>
                <c:pt idx="2263" formatCode="General">
                  <c:v>-3.1195340376472001E-2</c:v>
                </c:pt>
                <c:pt idx="2264" formatCode="General">
                  <c:v>-3.1141633481299998E-2</c:v>
                </c:pt>
                <c:pt idx="2265" formatCode="General">
                  <c:v>-3.1057166685476801E-2</c:v>
                </c:pt>
                <c:pt idx="2266" formatCode="General">
                  <c:v>-3.0942056524046899E-2</c:v>
                </c:pt>
                <c:pt idx="2267" formatCode="General">
                  <c:v>-3.0796403003027901E-2</c:v>
                </c:pt>
                <c:pt idx="2268" formatCode="General">
                  <c:v>-3.0620122909898E-2</c:v>
                </c:pt>
                <c:pt idx="2269" formatCode="General">
                  <c:v>-3.0413511798659899E-2</c:v>
                </c:pt>
                <c:pt idx="2270" formatCode="General">
                  <c:v>-3.0176673685848698E-2</c:v>
                </c:pt>
                <c:pt idx="2271" formatCode="General">
                  <c:v>-2.9909603967300701E-2</c:v>
                </c:pt>
                <c:pt idx="2272" formatCode="General">
                  <c:v>-2.9613053209521002E-2</c:v>
                </c:pt>
                <c:pt idx="2273" formatCode="General">
                  <c:v>-2.9287427476174299E-2</c:v>
                </c:pt>
                <c:pt idx="2274" formatCode="General">
                  <c:v>-2.8932784728892699E-2</c:v>
                </c:pt>
                <c:pt idx="2275" formatCode="General">
                  <c:v>-2.8549803576667199E-2</c:v>
                </c:pt>
                <c:pt idx="2276" formatCode="General">
                  <c:v>-2.8139023459168001E-2</c:v>
                </c:pt>
                <c:pt idx="2277" formatCode="General">
                  <c:v>-2.7701012891385799E-2</c:v>
                </c:pt>
                <c:pt idx="2278" formatCode="General">
                  <c:v>-2.7236493349300599E-2</c:v>
                </c:pt>
                <c:pt idx="2279" formatCode="General">
                  <c:v>-2.6746189187419899E-2</c:v>
                </c:pt>
                <c:pt idx="2280" formatCode="General">
                  <c:v>-2.6230756610955301E-2</c:v>
                </c:pt>
                <c:pt idx="2281" formatCode="General">
                  <c:v>-2.56911890307767E-2</c:v>
                </c:pt>
                <c:pt idx="2282" formatCode="General">
                  <c:v>-2.5128523491006E-2</c:v>
                </c:pt>
                <c:pt idx="2283" formatCode="General">
                  <c:v>-2.4543709018616699E-2</c:v>
                </c:pt>
                <c:pt idx="2284" formatCode="General">
                  <c:v>-2.3937657654650699E-2</c:v>
                </c:pt>
                <c:pt idx="2285" formatCode="General">
                  <c:v>-2.33114172321418E-2</c:v>
                </c:pt>
                <c:pt idx="2286" formatCode="General">
                  <c:v>-2.2666052055434701E-2</c:v>
                </c:pt>
                <c:pt idx="2287" formatCode="General">
                  <c:v>-2.2003004910146999E-2</c:v>
                </c:pt>
                <c:pt idx="2288" formatCode="General">
                  <c:v>-2.1323587286957098E-2</c:v>
                </c:pt>
                <c:pt idx="2289" formatCode="General">
                  <c:v>-2.0628780317222699E-2</c:v>
                </c:pt>
                <c:pt idx="2290" formatCode="General">
                  <c:v>-1.9920179409185199E-2</c:v>
                </c:pt>
                <c:pt idx="2291" formatCode="General">
                  <c:v>-1.9199202777624599E-2</c:v>
                </c:pt>
                <c:pt idx="2292" formatCode="General">
                  <c:v>-1.84671653596792E-2</c:v>
                </c:pt>
                <c:pt idx="2293" formatCode="General">
                  <c:v>-1.77254885968978E-2</c:v>
                </c:pt>
                <c:pt idx="2294" formatCode="General">
                  <c:v>-1.6975595888353401E-2</c:v>
                </c:pt>
                <c:pt idx="2295" formatCode="General">
                  <c:v>-1.6219228371123599E-2</c:v>
                </c:pt>
                <c:pt idx="2296" formatCode="General">
                  <c:v>-1.5458104668544199E-2</c:v>
                </c:pt>
                <c:pt idx="2297" formatCode="General">
                  <c:v>-1.46936306800831E-2</c:v>
                </c:pt>
                <c:pt idx="2298" formatCode="General">
                  <c:v>-1.3927533294843499E-2</c:v>
                </c:pt>
                <c:pt idx="2299" formatCode="General">
                  <c:v>-1.31615106247829E-2</c:v>
                </c:pt>
                <c:pt idx="2300" formatCode="General">
                  <c:v>-1.239696814366E-2</c:v>
                </c:pt>
                <c:pt idx="2301" formatCode="General">
                  <c:v>-1.16358589462105E-2</c:v>
                </c:pt>
                <c:pt idx="2302" formatCode="General">
                  <c:v>-1.08802090063751E-2</c:v>
                </c:pt>
                <c:pt idx="2303" formatCode="General">
                  <c:v>-1.0131372778032799E-2</c:v>
                </c:pt>
                <c:pt idx="2304" formatCode="General">
                  <c:v>-9.39091639100058E-3</c:v>
                </c:pt>
                <c:pt idx="2305" formatCode="General">
                  <c:v>-8.6607959285042394E-3</c:v>
                </c:pt>
                <c:pt idx="2306" formatCode="General">
                  <c:v>-7.9429990071661002E-3</c:v>
                </c:pt>
                <c:pt idx="2307" formatCode="General">
                  <c:v>-7.2390213292051796E-3</c:v>
                </c:pt>
                <c:pt idx="2308" formatCode="General">
                  <c:v>-6.5503260720441298E-3</c:v>
                </c:pt>
                <c:pt idx="2309" formatCode="General">
                  <c:v>-5.8788430926909902E-3</c:v>
                </c:pt>
                <c:pt idx="2310" formatCode="General">
                  <c:v>-5.2264281089396299E-3</c:v>
                </c:pt>
                <c:pt idx="2311" formatCode="General">
                  <c:v>-4.5947342946539398E-3</c:v>
                </c:pt>
                <c:pt idx="2312" formatCode="General">
                  <c:v>-3.9855401987950196E-3</c:v>
                </c:pt>
                <c:pt idx="2313" formatCode="General">
                  <c:v>-3.4000841538509401E-3</c:v>
                </c:pt>
                <c:pt idx="2314" formatCode="General">
                  <c:v>-2.8400385686777798E-3</c:v>
                </c:pt>
                <c:pt idx="2315" formatCode="General">
                  <c:v>-2.3071976693293502E-3</c:v>
                </c:pt>
                <c:pt idx="2316" formatCode="General">
                  <c:v>-1.8031754530525199E-3</c:v>
                </c:pt>
                <c:pt idx="2317" formatCode="General">
                  <c:v>-1.32959853643298E-3</c:v>
                </c:pt>
                <c:pt idx="2318" formatCode="General">
                  <c:v>-8.8752505270916495E-4</c:v>
                </c:pt>
                <c:pt idx="2319" formatCode="General">
                  <c:v>-4.7854375778605402E-4</c:v>
                </c:pt>
                <c:pt idx="2320" formatCode="General">
                  <c:v>-1.04058792617309E-4</c:v>
                </c:pt>
                <c:pt idx="2321" formatCode="General">
                  <c:v>2.3456544579948899E-4</c:v>
                </c:pt>
                <c:pt idx="2322" formatCode="General">
                  <c:v>5.3611112726769305E-4</c:v>
                </c:pt>
                <c:pt idx="2323" formatCode="General">
                  <c:v>7.9953052342686404E-4</c:v>
                </c:pt>
                <c:pt idx="2324" formatCode="General">
                  <c:v>1.0235740674394E-3</c:v>
                </c:pt>
                <c:pt idx="2325" formatCode="General">
                  <c:v>1.2070666275673201E-3</c:v>
                </c:pt>
                <c:pt idx="2326" formatCode="General">
                  <c:v>1.3491714831808299E-3</c:v>
                </c:pt>
                <c:pt idx="2327" formatCode="General">
                  <c:v>1.4487849294623899E-3</c:v>
                </c:pt>
                <c:pt idx="2328" formatCode="General">
                  <c:v>1.5047231093425E-3</c:v>
                </c:pt>
                <c:pt idx="2329" formatCode="General">
                  <c:v>1.51609855819543E-3</c:v>
                </c:pt>
                <c:pt idx="2330" formatCode="General">
                  <c:v>1.4827249185491199E-3</c:v>
                </c:pt>
                <c:pt idx="2331" formatCode="General">
                  <c:v>1.403972085672E-3</c:v>
                </c:pt>
                <c:pt idx="2332" formatCode="General">
                  <c:v>1.27880664312911E-3</c:v>
                </c:pt>
                <c:pt idx="2333" formatCode="General">
                  <c:v>1.1068848482877001E-3</c:v>
                </c:pt>
                <c:pt idx="2334" formatCode="General">
                  <c:v>8.8785192881628804E-4</c:v>
                </c:pt>
                <c:pt idx="2335" formatCode="General">
                  <c:v>6.2118291967981902E-4</c:v>
                </c:pt>
                <c:pt idx="2336" formatCode="General">
                  <c:v>3.0674584386327302E-4</c:v>
                </c:pt>
                <c:pt idx="2337">
                  <c:v>-5.5961082726846798E-5</c:v>
                </c:pt>
                <c:pt idx="2338" formatCode="General">
                  <c:v>-4.6688631725077699E-4</c:v>
                </c:pt>
                <c:pt idx="2339" formatCode="General">
                  <c:v>-9.2582381233694997E-4</c:v>
                </c:pt>
                <c:pt idx="2340" formatCode="General">
                  <c:v>-1.4331896771292E-3</c:v>
                </c:pt>
                <c:pt idx="2341" formatCode="General">
                  <c:v>-1.9887268196788501E-3</c:v>
                </c:pt>
                <c:pt idx="2342" formatCode="General">
                  <c:v>-2.5923587305471999E-3</c:v>
                </c:pt>
                <c:pt idx="2343" formatCode="General">
                  <c:v>-3.2437159797437001E-3</c:v>
                </c:pt>
                <c:pt idx="2344" formatCode="General">
                  <c:v>-3.9422660554821803E-3</c:v>
                </c:pt>
                <c:pt idx="2345" formatCode="General">
                  <c:v>-4.6877866340424602E-3</c:v>
                </c:pt>
                <c:pt idx="2346" formatCode="General">
                  <c:v>-5.4799115190861704E-3</c:v>
                </c:pt>
                <c:pt idx="2347" formatCode="General">
                  <c:v>-6.3179707336877998E-3</c:v>
                </c:pt>
                <c:pt idx="2348" formatCode="General">
                  <c:v>-7.2012515585999299E-3</c:v>
                </c:pt>
                <c:pt idx="2349" formatCode="General">
                  <c:v>-8.1289842415717892E-3</c:v>
                </c:pt>
                <c:pt idx="2350" formatCode="General">
                  <c:v>-9.1003869040416196E-3</c:v>
                </c:pt>
                <c:pt idx="2351" formatCode="General">
                  <c:v>-1.0114663902312601E-2</c:v>
                </c:pt>
                <c:pt idx="2352" formatCode="General">
                  <c:v>-1.11712400392582E-2</c:v>
                </c:pt>
                <c:pt idx="2353" formatCode="General">
                  <c:v>-1.2268656905352501E-2</c:v>
                </c:pt>
                <c:pt idx="2354" formatCode="General">
                  <c:v>-1.34056195539849E-2</c:v>
                </c:pt>
                <c:pt idx="2355" formatCode="General">
                  <c:v>-1.458145476896E-2</c:v>
                </c:pt>
                <c:pt idx="2356" formatCode="General">
                  <c:v>-1.57949799490767E-2</c:v>
                </c:pt>
                <c:pt idx="2357" formatCode="General">
                  <c:v>-1.7045040021271302E-2</c:v>
                </c:pt>
                <c:pt idx="2358" formatCode="General">
                  <c:v>-1.8329895922375401E-2</c:v>
                </c:pt>
                <c:pt idx="2359" formatCode="General">
                  <c:v>-1.9648224280741599E-2</c:v>
                </c:pt>
                <c:pt idx="2360" formatCode="General">
                  <c:v>-2.09992128324583E-2</c:v>
                </c:pt>
                <c:pt idx="2361" formatCode="General">
                  <c:v>-2.23812535195363E-2</c:v>
                </c:pt>
                <c:pt idx="2362" formatCode="General">
                  <c:v>-2.3792600387184299E-2</c:v>
                </c:pt>
                <c:pt idx="2363" formatCode="General">
                  <c:v>-2.52318406370684E-2</c:v>
                </c:pt>
                <c:pt idx="2364" formatCode="General">
                  <c:v>-2.6697548485858699E-2</c:v>
                </c:pt>
                <c:pt idx="2365" formatCode="General">
                  <c:v>-2.8188017220737899E-2</c:v>
                </c:pt>
                <c:pt idx="2366" formatCode="General">
                  <c:v>-2.9701506295954E-2</c:v>
                </c:pt>
                <c:pt idx="2367" formatCode="General">
                  <c:v>-3.1236360822046599E-2</c:v>
                </c:pt>
                <c:pt idx="2368" formatCode="General">
                  <c:v>-3.2790946996069902E-2</c:v>
                </c:pt>
                <c:pt idx="2369" formatCode="General">
                  <c:v>-3.4363608094003503E-2</c:v>
                </c:pt>
                <c:pt idx="2370" formatCode="General">
                  <c:v>-3.5952548634323497E-2</c:v>
                </c:pt>
                <c:pt idx="2371" formatCode="General">
                  <c:v>-3.7556057038612103E-2</c:v>
                </c:pt>
                <c:pt idx="2372" formatCode="General">
                  <c:v>-3.9172428479530903E-2</c:v>
                </c:pt>
                <c:pt idx="2373" formatCode="General">
                  <c:v>-4.0799733457056397E-2</c:v>
                </c:pt>
                <c:pt idx="2374" formatCode="General">
                  <c:v>-4.2436184826774699E-2</c:v>
                </c:pt>
                <c:pt idx="2375" formatCode="General">
                  <c:v>-4.4080040790104399E-2</c:v>
                </c:pt>
                <c:pt idx="2376" formatCode="General">
                  <c:v>-4.57294096275081E-2</c:v>
                </c:pt>
                <c:pt idx="2377" formatCode="General">
                  <c:v>-4.73826835809062E-2</c:v>
                </c:pt>
                <c:pt idx="2378" formatCode="General">
                  <c:v>-4.9037913881733002E-2</c:v>
                </c:pt>
                <c:pt idx="2379" formatCode="General">
                  <c:v>-5.0693080910990999E-2</c:v>
                </c:pt>
                <c:pt idx="2380" formatCode="General">
                  <c:v>-5.2346592302347603E-2</c:v>
                </c:pt>
                <c:pt idx="2381" formatCode="General">
                  <c:v>-5.3996740470861997E-2</c:v>
                </c:pt>
                <c:pt idx="2382" formatCode="General">
                  <c:v>-5.5641821139455198E-2</c:v>
                </c:pt>
                <c:pt idx="2383" formatCode="General">
                  <c:v>-5.7280134325161103E-2</c:v>
                </c:pt>
                <c:pt idx="2384" formatCode="General">
                  <c:v>-5.8909632734199101E-2</c:v>
                </c:pt>
                <c:pt idx="2385" formatCode="General">
                  <c:v>-6.0528388065760802E-2</c:v>
                </c:pt>
                <c:pt idx="2386" formatCode="General">
                  <c:v>-6.21349848451749E-2</c:v>
                </c:pt>
                <c:pt idx="2387" formatCode="General">
                  <c:v>-6.3727709736360799E-2</c:v>
                </c:pt>
                <c:pt idx="2388" formatCode="General">
                  <c:v>-6.5305098915862406E-2</c:v>
                </c:pt>
                <c:pt idx="2389" formatCode="General">
                  <c:v>-6.68655324897489E-2</c:v>
                </c:pt>
                <c:pt idx="2390" formatCode="General">
                  <c:v>-6.8407065279255802E-2</c:v>
                </c:pt>
                <c:pt idx="2391" formatCode="General">
                  <c:v>-6.9928230095106694E-2</c:v>
                </c:pt>
                <c:pt idx="2392" formatCode="General">
                  <c:v>-7.14276287444503E-2</c:v>
                </c:pt>
                <c:pt idx="2393" formatCode="General">
                  <c:v>-7.2903695340342703E-2</c:v>
                </c:pt>
                <c:pt idx="2394" formatCode="General">
                  <c:v>-7.4355025901344102E-2</c:v>
                </c:pt>
                <c:pt idx="2395" formatCode="General">
                  <c:v>-7.5780309496271098E-2</c:v>
                </c:pt>
                <c:pt idx="2396" formatCode="General">
                  <c:v>-7.7177830682536905E-2</c:v>
                </c:pt>
                <c:pt idx="2397" formatCode="General">
                  <c:v>-7.8546242510181899E-2</c:v>
                </c:pt>
                <c:pt idx="2398" formatCode="General">
                  <c:v>-7.9884616641188705E-2</c:v>
                </c:pt>
                <c:pt idx="2399" formatCode="General">
                  <c:v>-8.1191458581327605E-2</c:v>
                </c:pt>
                <c:pt idx="2400" formatCode="General">
                  <c:v>-8.2465422404650907E-2</c:v>
                </c:pt>
                <c:pt idx="2401" formatCode="General">
                  <c:v>-8.3705599353148294E-2</c:v>
                </c:pt>
                <c:pt idx="2402" formatCode="General">
                  <c:v>-8.4910764570402406E-2</c:v>
                </c:pt>
                <c:pt idx="2403" formatCode="General">
                  <c:v>-8.60795749592458E-2</c:v>
                </c:pt>
                <c:pt idx="2404" formatCode="General">
                  <c:v>-8.7211230850861604E-2</c:v>
                </c:pt>
                <c:pt idx="2405" formatCode="General">
                  <c:v>-8.8305150827707596E-2</c:v>
                </c:pt>
                <c:pt idx="2406" formatCode="General">
                  <c:v>-8.9360069656276506E-2</c:v>
                </c:pt>
                <c:pt idx="2407" formatCode="General">
                  <c:v>-9.0374578280689094E-2</c:v>
                </c:pt>
                <c:pt idx="2408" formatCode="General">
                  <c:v>-9.1348379774892102E-2</c:v>
                </c:pt>
                <c:pt idx="2409" formatCode="General">
                  <c:v>-9.2280952662868995E-2</c:v>
                </c:pt>
                <c:pt idx="2410" formatCode="General">
                  <c:v>-9.3171244351244603E-2</c:v>
                </c:pt>
                <c:pt idx="2411" formatCode="General">
                  <c:v>-9.4018905645413306E-2</c:v>
                </c:pt>
                <c:pt idx="2412" formatCode="General">
                  <c:v>-9.4822916381491207E-2</c:v>
                </c:pt>
                <c:pt idx="2413" formatCode="General">
                  <c:v>-9.5582580656814395E-2</c:v>
                </c:pt>
                <c:pt idx="2414" formatCode="General">
                  <c:v>-9.6297754388097997E-2</c:v>
                </c:pt>
                <c:pt idx="2415" formatCode="General">
                  <c:v>-9.6967989551392797E-2</c:v>
                </c:pt>
                <c:pt idx="2416" formatCode="General">
                  <c:v>-9.7592740946466403E-2</c:v>
                </c:pt>
                <c:pt idx="2417" formatCode="General">
                  <c:v>-9.8171940535189003E-2</c:v>
                </c:pt>
                <c:pt idx="2418" formatCode="General">
                  <c:v>-9.8705453833160803E-2</c:v>
                </c:pt>
                <c:pt idx="2419" formatCode="General">
                  <c:v>-9.9192592522995907E-2</c:v>
                </c:pt>
                <c:pt idx="2420" formatCode="General">
                  <c:v>-9.9633203517263902E-2</c:v>
                </c:pt>
                <c:pt idx="2421" formatCode="General">
                  <c:v>-0.100027234630842</c:v>
                </c:pt>
                <c:pt idx="2422" formatCode="General">
                  <c:v>-0.100374391639016</c:v>
                </c:pt>
                <c:pt idx="2423" formatCode="General">
                  <c:v>-0.10067477450196501</c:v>
                </c:pt>
                <c:pt idx="2424" formatCode="General">
                  <c:v>-0.100928548943333</c:v>
                </c:pt>
                <c:pt idx="2425" formatCode="General">
                  <c:v>-0.101135754733946</c:v>
                </c:pt>
                <c:pt idx="2426" formatCode="General">
                  <c:v>-0.101296469477307</c:v>
                </c:pt>
                <c:pt idx="2427" formatCode="General">
                  <c:v>-0.101410778192974</c:v>
                </c:pt>
                <c:pt idx="2428" formatCode="General">
                  <c:v>-0.101479035665568</c:v>
                </c:pt>
                <c:pt idx="2429" formatCode="General">
                  <c:v>-0.101501326325662</c:v>
                </c:pt>
                <c:pt idx="2430" formatCode="General">
                  <c:v>-0.101478055224466</c:v>
                </c:pt>
                <c:pt idx="2431" formatCode="General">
                  <c:v>-0.101409700342279</c:v>
                </c:pt>
                <c:pt idx="2432" formatCode="General">
                  <c:v>-0.10129651800119401</c:v>
                </c:pt>
                <c:pt idx="2433" formatCode="General">
                  <c:v>-0.10113897155186</c:v>
                </c:pt>
                <c:pt idx="2434" formatCode="General">
                  <c:v>-0.1009376811688</c:v>
                </c:pt>
                <c:pt idx="2435" formatCode="General">
                  <c:v>-0.10069297902528999</c:v>
                </c:pt>
                <c:pt idx="2436" formatCode="General">
                  <c:v>-0.10040532454072799</c:v>
                </c:pt>
                <c:pt idx="2437" formatCode="General">
                  <c:v>-0.100075556303574</c:v>
                </c:pt>
                <c:pt idx="2438" formatCode="General">
                  <c:v>-9.9703978432880799E-2</c:v>
                </c:pt>
                <c:pt idx="2439" formatCode="General">
                  <c:v>-9.92915349078657E-2</c:v>
                </c:pt>
                <c:pt idx="2440" formatCode="General">
                  <c:v>-9.8839378633643296E-2</c:v>
                </c:pt>
                <c:pt idx="2441" formatCode="General">
                  <c:v>-9.8347735978790402E-2</c:v>
                </c:pt>
                <c:pt idx="2442" formatCode="General">
                  <c:v>-9.7817225026486598E-2</c:v>
                </c:pt>
                <c:pt idx="2443" formatCode="General">
                  <c:v>-9.7248838475257907E-2</c:v>
                </c:pt>
                <c:pt idx="2444" formatCode="General">
                  <c:v>-9.6643387757387997E-2</c:v>
                </c:pt>
                <c:pt idx="2445" formatCode="General">
                  <c:v>-9.6001889979085195E-2</c:v>
                </c:pt>
                <c:pt idx="2446" formatCode="General">
                  <c:v>-9.5324991134520698E-2</c:v>
                </c:pt>
                <c:pt idx="2447" formatCode="General">
                  <c:v>-9.4613511886369794E-2</c:v>
                </c:pt>
                <c:pt idx="2448" formatCode="General">
                  <c:v>-9.3868530079459903E-2</c:v>
                </c:pt>
                <c:pt idx="2449" formatCode="General">
                  <c:v>-9.3090989243342595E-2</c:v>
                </c:pt>
                <c:pt idx="2450" formatCode="General">
                  <c:v>-9.2281977526331396E-2</c:v>
                </c:pt>
                <c:pt idx="2451" formatCode="General">
                  <c:v>-9.1442343846404595E-2</c:v>
                </c:pt>
                <c:pt idx="2452" formatCode="General">
                  <c:v>-9.0572905656720507E-2</c:v>
                </c:pt>
                <c:pt idx="2453" formatCode="General">
                  <c:v>-8.9674828135038007E-2</c:v>
                </c:pt>
                <c:pt idx="2454" formatCode="General">
                  <c:v>-8.8749274502053194E-2</c:v>
                </c:pt>
                <c:pt idx="2455" formatCode="General">
                  <c:v>-8.77968957768957E-2</c:v>
                </c:pt>
                <c:pt idx="2456" formatCode="General">
                  <c:v>-8.6818891990333893E-2</c:v>
                </c:pt>
                <c:pt idx="2457" formatCode="General">
                  <c:v>-8.5816386007069506E-2</c:v>
                </c:pt>
                <c:pt idx="2458" formatCode="General">
                  <c:v>-8.4790096974283399E-2</c:v>
                </c:pt>
                <c:pt idx="2459" formatCode="General">
                  <c:v>-8.3741244894879593E-2</c:v>
                </c:pt>
                <c:pt idx="2460" formatCode="General">
                  <c:v>-8.2670910932212197E-2</c:v>
                </c:pt>
                <c:pt idx="2461" formatCode="General">
                  <c:v>-8.1580001224255905E-2</c:v>
                </c:pt>
                <c:pt idx="2462" formatCode="General">
                  <c:v>-8.0469418310449597E-2</c:v>
                </c:pt>
                <c:pt idx="2463" formatCode="General">
                  <c:v>-7.9340404040981805E-2</c:v>
                </c:pt>
                <c:pt idx="2464" formatCode="General">
                  <c:v>-7.8193952086776597E-2</c:v>
                </c:pt>
                <c:pt idx="2465" formatCode="General">
                  <c:v>-7.7031016530581406E-2</c:v>
                </c:pt>
                <c:pt idx="2466" formatCode="General">
                  <c:v>-7.5852429580511097E-2</c:v>
                </c:pt>
                <c:pt idx="2467" formatCode="General">
                  <c:v>-7.4658967605477702E-2</c:v>
                </c:pt>
                <c:pt idx="2468" formatCode="General">
                  <c:v>-7.3451627672298306E-2</c:v>
                </c:pt>
                <c:pt idx="2469" formatCode="General">
                  <c:v>-7.2231602213259097E-2</c:v>
                </c:pt>
                <c:pt idx="2470" formatCode="General">
                  <c:v>-7.0999975477423996E-2</c:v>
                </c:pt>
                <c:pt idx="2471" formatCode="General">
                  <c:v>-6.9756981310700295E-2</c:v>
                </c:pt>
                <c:pt idx="2472" formatCode="General">
                  <c:v>-6.8503668057878095E-2</c:v>
                </c:pt>
                <c:pt idx="2473" formatCode="General">
                  <c:v>-6.7241292864509597E-2</c:v>
                </c:pt>
                <c:pt idx="2474" formatCode="General">
                  <c:v>-6.5970588184386406E-2</c:v>
                </c:pt>
                <c:pt idx="2475" formatCode="General">
                  <c:v>-6.4692011508643302E-2</c:v>
                </c:pt>
                <c:pt idx="2476" formatCode="General">
                  <c:v>-6.3406214781210404E-2</c:v>
                </c:pt>
                <c:pt idx="2477" formatCode="General">
                  <c:v>-6.2114109164723701E-2</c:v>
                </c:pt>
                <c:pt idx="2478" formatCode="General">
                  <c:v>-6.0816414485565101E-2</c:v>
                </c:pt>
                <c:pt idx="2479" formatCode="General">
                  <c:v>-5.9513813654299898E-2</c:v>
                </c:pt>
                <c:pt idx="2480" formatCode="General">
                  <c:v>-5.8206860568497602E-2</c:v>
                </c:pt>
                <c:pt idx="2481" formatCode="General">
                  <c:v>-5.6896269729054899E-2</c:v>
                </c:pt>
                <c:pt idx="2482" formatCode="General">
                  <c:v>-5.5582479570755301E-2</c:v>
                </c:pt>
                <c:pt idx="2483" formatCode="General">
                  <c:v>-5.4265983908872599E-2</c:v>
                </c:pt>
                <c:pt idx="2484" formatCode="General">
                  <c:v>-5.2947315344927498E-2</c:v>
                </c:pt>
                <c:pt idx="2485" formatCode="General">
                  <c:v>-5.1626816664976399E-2</c:v>
                </c:pt>
                <c:pt idx="2486" formatCode="General">
                  <c:v>-5.0304982740917402E-2</c:v>
                </c:pt>
                <c:pt idx="2487" formatCode="General">
                  <c:v>-4.89823954890709E-2</c:v>
                </c:pt>
                <c:pt idx="2488" formatCode="General">
                  <c:v>-4.7659626704068203E-2</c:v>
                </c:pt>
                <c:pt idx="2489" formatCode="General">
                  <c:v>-4.63364501787999E-2</c:v>
                </c:pt>
                <c:pt idx="2490" formatCode="General">
                  <c:v>-4.5013094157554799E-2</c:v>
                </c:pt>
                <c:pt idx="2491" formatCode="General">
                  <c:v>-4.3690215039624399E-2</c:v>
                </c:pt>
                <c:pt idx="2492" formatCode="General">
                  <c:v>-4.2367814059789399E-2</c:v>
                </c:pt>
                <c:pt idx="2493" formatCode="General">
                  <c:v>-4.1046099698956E-2</c:v>
                </c:pt>
                <c:pt idx="2494" formatCode="General">
                  <c:v>-3.97252871185413E-2</c:v>
                </c:pt>
                <c:pt idx="2495" formatCode="General">
                  <c:v>-3.8405373120998003E-2</c:v>
                </c:pt>
                <c:pt idx="2496" formatCode="General">
                  <c:v>-3.7086458182228499E-2</c:v>
                </c:pt>
                <c:pt idx="2497" formatCode="General">
                  <c:v>-3.5768709114529298E-2</c:v>
                </c:pt>
                <c:pt idx="2498" formatCode="General">
                  <c:v>-3.4452116330414499E-2</c:v>
                </c:pt>
                <c:pt idx="2499" formatCode="General">
                  <c:v>-3.3136555461438399E-2</c:v>
                </c:pt>
                <c:pt idx="2500" formatCode="General">
                  <c:v>-3.1822042769659102E-2</c:v>
                </c:pt>
                <c:pt idx="2501" formatCode="General">
                  <c:v>-3.05085711795E-2</c:v>
                </c:pt>
                <c:pt idx="2502" formatCode="General">
                  <c:v>-2.91960020189105E-2</c:v>
                </c:pt>
                <c:pt idx="2503" formatCode="General">
                  <c:v>-2.7884150863979801E-2</c:v>
                </c:pt>
                <c:pt idx="2504" formatCode="General">
                  <c:v>-2.6573029555766899E-2</c:v>
                </c:pt>
                <c:pt idx="2505" formatCode="General">
                  <c:v>-2.5262517093904199E-2</c:v>
                </c:pt>
                <c:pt idx="2506" formatCode="General">
                  <c:v>-2.39522314629089E-2</c:v>
                </c:pt>
                <c:pt idx="2507" formatCode="General">
                  <c:v>-2.26421902507687E-2</c:v>
                </c:pt>
                <c:pt idx="2508" formatCode="General">
                  <c:v>-2.1332300316039901E-2</c:v>
                </c:pt>
                <c:pt idx="2509" formatCode="General">
                  <c:v>-2.0022107538681701E-2</c:v>
                </c:pt>
                <c:pt idx="2510" formatCode="General">
                  <c:v>-1.8711441361067602E-2</c:v>
                </c:pt>
                <c:pt idx="2511" formatCode="General">
                  <c:v>-1.7400041420562298E-2</c:v>
                </c:pt>
                <c:pt idx="2512" formatCode="General">
                  <c:v>-1.6087662263344401E-2</c:v>
                </c:pt>
                <c:pt idx="2513" formatCode="General">
                  <c:v>-1.4774119539103099E-2</c:v>
                </c:pt>
                <c:pt idx="2514" formatCode="General">
                  <c:v>-1.34586582268861E-2</c:v>
                </c:pt>
                <c:pt idx="2515" formatCode="General">
                  <c:v>-1.21415778748293E-2</c:v>
                </c:pt>
                <c:pt idx="2516" formatCode="General">
                  <c:v>-1.0822968873087001E-2</c:v>
                </c:pt>
                <c:pt idx="2517" formatCode="General">
                  <c:v>-9.5020526140343498E-3</c:v>
                </c:pt>
                <c:pt idx="2518" formatCode="General">
                  <c:v>-8.1786204255448504E-3</c:v>
                </c:pt>
                <c:pt idx="2519" formatCode="General">
                  <c:v>-6.8523888694024598E-3</c:v>
                </c:pt>
                <c:pt idx="2520" formatCode="General">
                  <c:v>-5.5231351078885403E-3</c:v>
                </c:pt>
                <c:pt idx="2521" formatCode="General">
                  <c:v>-4.1907855533609897E-3</c:v>
                </c:pt>
                <c:pt idx="2522" formatCode="General">
                  <c:v>-2.8551458256406001E-3</c:v>
                </c:pt>
                <c:pt idx="2523" formatCode="General">
                  <c:v>-1.5159183456243299E-3</c:v>
                </c:pt>
                <c:pt idx="2524" formatCode="General">
                  <c:v>-1.72925722802305E-4</c:v>
                </c:pt>
                <c:pt idx="2525" formatCode="General">
                  <c:v>1.17384835723215E-3</c:v>
                </c:pt>
                <c:pt idx="2526" formatCode="General">
                  <c:v>2.5247219902810301E-3</c:v>
                </c:pt>
                <c:pt idx="2527" formatCode="General">
                  <c:v>3.8799254504840101E-3</c:v>
                </c:pt>
                <c:pt idx="2528" formatCode="General">
                  <c:v>5.2393449810022802E-3</c:v>
                </c:pt>
                <c:pt idx="2529" formatCode="General">
                  <c:v>6.6028984166408202E-3</c:v>
                </c:pt>
                <c:pt idx="2530" formatCode="General">
                  <c:v>7.9707899819308602E-3</c:v>
                </c:pt>
                <c:pt idx="2531" formatCode="General">
                  <c:v>9.3432737838782792E-3</c:v>
                </c:pt>
                <c:pt idx="2532" formatCode="General">
                  <c:v>1.0720262494458E-2</c:v>
                </c:pt>
                <c:pt idx="2533" formatCode="General">
                  <c:v>1.21014887546368E-2</c:v>
                </c:pt>
                <c:pt idx="2534" formatCode="General">
                  <c:v>1.34868027399907E-2</c:v>
                </c:pt>
                <c:pt idx="2535" formatCode="General">
                  <c:v>1.4876144776744499E-2</c:v>
                </c:pt>
                <c:pt idx="2536" formatCode="General">
                  <c:v>1.6269484195569998E-2</c:v>
                </c:pt>
                <c:pt idx="2537" formatCode="General">
                  <c:v>1.7666845044555599E-2</c:v>
                </c:pt>
                <c:pt idx="2538" formatCode="General">
                  <c:v>1.9067675534192599E-2</c:v>
                </c:pt>
                <c:pt idx="2539" formatCode="General">
                  <c:v>2.04716462068338E-2</c:v>
                </c:pt>
                <c:pt idx="2540" formatCode="General">
                  <c:v>2.1878646169361599E-2</c:v>
                </c:pt>
                <c:pt idx="2541" formatCode="General">
                  <c:v>2.3288289068364099E-2</c:v>
                </c:pt>
                <c:pt idx="2542" formatCode="General">
                  <c:v>2.4700180471467399E-2</c:v>
                </c:pt>
                <c:pt idx="2543" formatCode="General">
                  <c:v>2.6113964651959001E-2</c:v>
                </c:pt>
                <c:pt idx="2544" formatCode="General">
                  <c:v>2.7529298977640001E-2</c:v>
                </c:pt>
                <c:pt idx="2545" formatCode="General">
                  <c:v>2.8945382883981501E-2</c:v>
                </c:pt>
                <c:pt idx="2546" formatCode="General">
                  <c:v>3.0361905847051798E-2</c:v>
                </c:pt>
                <c:pt idx="2547" formatCode="General">
                  <c:v>3.1778419039776601E-2</c:v>
                </c:pt>
                <c:pt idx="2548" formatCode="General">
                  <c:v>3.3194024811147999E-2</c:v>
                </c:pt>
                <c:pt idx="2549" formatCode="General">
                  <c:v>3.4608182130402398E-2</c:v>
                </c:pt>
                <c:pt idx="2550" formatCode="General">
                  <c:v>3.6020346047680799E-2</c:v>
                </c:pt>
                <c:pt idx="2551" formatCode="General">
                  <c:v>3.74297067706253E-2</c:v>
                </c:pt>
                <c:pt idx="2552" formatCode="General">
                  <c:v>3.88353409424936E-2</c:v>
                </c:pt>
                <c:pt idx="2553" formatCode="General">
                  <c:v>4.02366125849817E-2</c:v>
                </c:pt>
                <c:pt idx="2554" formatCode="General">
                  <c:v>4.1632721906253799E-2</c:v>
                </c:pt>
                <c:pt idx="2555" formatCode="General">
                  <c:v>4.30231181800197E-2</c:v>
                </c:pt>
                <c:pt idx="2556" formatCode="General">
                  <c:v>4.4406550296806097E-2</c:v>
                </c:pt>
                <c:pt idx="2557" formatCode="General">
                  <c:v>4.5781817932677903E-2</c:v>
                </c:pt>
                <c:pt idx="2558" formatCode="General">
                  <c:v>4.7148365555843598E-2</c:v>
                </c:pt>
                <c:pt idx="2559" formatCode="General">
                  <c:v>4.8505058138826301E-2</c:v>
                </c:pt>
                <c:pt idx="2560" formatCode="General">
                  <c:v>4.9851261291524701E-2</c:v>
                </c:pt>
                <c:pt idx="2561" formatCode="General">
                  <c:v>5.1185761492496797E-2</c:v>
                </c:pt>
                <c:pt idx="2562" formatCode="General">
                  <c:v>5.2507141374803001E-2</c:v>
                </c:pt>
                <c:pt idx="2563" formatCode="General">
                  <c:v>5.3814653225603797E-2</c:v>
                </c:pt>
                <c:pt idx="2564" formatCode="General">
                  <c:v>5.5107229380984703E-2</c:v>
                </c:pt>
                <c:pt idx="2565" formatCode="General">
                  <c:v>5.6383682186721303E-2</c:v>
                </c:pt>
                <c:pt idx="2566" formatCode="General">
                  <c:v>5.7642927582735301E-2</c:v>
                </c:pt>
                <c:pt idx="2567" formatCode="General">
                  <c:v>5.8883885442951402E-2</c:v>
                </c:pt>
                <c:pt idx="2568" formatCode="General">
                  <c:v>6.0105403207363302E-2</c:v>
                </c:pt>
                <c:pt idx="2569" formatCode="General">
                  <c:v>6.1306298306538401E-2</c:v>
                </c:pt>
                <c:pt idx="2570" formatCode="General">
                  <c:v>6.2485295820482498E-2</c:v>
                </c:pt>
                <c:pt idx="2571" formatCode="General">
                  <c:v>6.3641324671230501E-2</c:v>
                </c:pt>
                <c:pt idx="2572" formatCode="General">
                  <c:v>6.47733658127468E-2</c:v>
                </c:pt>
                <c:pt idx="2573" formatCode="General">
                  <c:v>6.5880178099826603E-2</c:v>
                </c:pt>
                <c:pt idx="2574" formatCode="General">
                  <c:v>6.6960310738583995E-2</c:v>
                </c:pt>
                <c:pt idx="2575" formatCode="General">
                  <c:v>6.8012990629067002E-2</c:v>
                </c:pt>
                <c:pt idx="2576" formatCode="General">
                  <c:v>6.9037107978335593E-2</c:v>
                </c:pt>
                <c:pt idx="2577" formatCode="General">
                  <c:v>7.0031337532303006E-2</c:v>
                </c:pt>
                <c:pt idx="2578" formatCode="General">
                  <c:v>7.0994700549939199E-2</c:v>
                </c:pt>
                <c:pt idx="2579" formatCode="General">
                  <c:v>7.19259222652638E-2</c:v>
                </c:pt>
                <c:pt idx="2580" formatCode="General">
                  <c:v>7.2823935066335596E-2</c:v>
                </c:pt>
                <c:pt idx="2581" formatCode="General">
                  <c:v>7.36877850068101E-2</c:v>
                </c:pt>
                <c:pt idx="2582" formatCode="General">
                  <c:v>7.4516208785045196E-2</c:v>
                </c:pt>
                <c:pt idx="2583" formatCode="General">
                  <c:v>7.5308147353136096E-2</c:v>
                </c:pt>
                <c:pt idx="2584" formatCode="General">
                  <c:v>7.6062710643336806E-2</c:v>
                </c:pt>
                <c:pt idx="2585" formatCode="General">
                  <c:v>7.6778953361080995E-2</c:v>
                </c:pt>
                <c:pt idx="2586" formatCode="General">
                  <c:v>7.7455814851618801E-2</c:v>
                </c:pt>
                <c:pt idx="2587" formatCode="General">
                  <c:v>7.8092519938565294E-2</c:v>
                </c:pt>
                <c:pt idx="2588" formatCode="General">
                  <c:v>7.8688432726639307E-2</c:v>
                </c:pt>
                <c:pt idx="2589" formatCode="General">
                  <c:v>7.9242306187633296E-2</c:v>
                </c:pt>
                <c:pt idx="2590" formatCode="General">
                  <c:v>7.9753110892174697E-2</c:v>
                </c:pt>
                <c:pt idx="2591" formatCode="General">
                  <c:v>8.0220042563750996E-2</c:v>
                </c:pt>
                <c:pt idx="2592" formatCode="General">
                  <c:v>8.0642759608973699E-2</c:v>
                </c:pt>
                <c:pt idx="2593" formatCode="General">
                  <c:v>8.1020532011562896E-2</c:v>
                </c:pt>
                <c:pt idx="2594" formatCode="General">
                  <c:v>8.1352577872931695E-2</c:v>
                </c:pt>
                <c:pt idx="2595" formatCode="General">
                  <c:v>8.1638425231232201E-2</c:v>
                </c:pt>
                <c:pt idx="2596" formatCode="General">
                  <c:v>8.1877310517133706E-2</c:v>
                </c:pt>
                <c:pt idx="2597" formatCode="General">
                  <c:v>8.2068727479609804E-2</c:v>
                </c:pt>
                <c:pt idx="2598" formatCode="General">
                  <c:v>8.2212254743287E-2</c:v>
                </c:pt>
                <c:pt idx="2599" formatCode="General">
                  <c:v>8.2307257064957395E-2</c:v>
                </c:pt>
                <c:pt idx="2600" formatCode="General">
                  <c:v>8.2353758193745394E-2</c:v>
                </c:pt>
                <c:pt idx="2601" formatCode="General">
                  <c:v>8.2351240997712599E-2</c:v>
                </c:pt>
                <c:pt idx="2602" formatCode="General">
                  <c:v>8.2299175815316206E-2</c:v>
                </c:pt>
                <c:pt idx="2603" formatCode="General">
                  <c:v>8.2197483380835601E-2</c:v>
                </c:pt>
                <c:pt idx="2604" formatCode="General">
                  <c:v>8.2045867655209603E-2</c:v>
                </c:pt>
                <c:pt idx="2605" formatCode="General">
                  <c:v>8.18443820150178E-2</c:v>
                </c:pt>
                <c:pt idx="2606" formatCode="General">
                  <c:v>8.1592773702951399E-2</c:v>
                </c:pt>
                <c:pt idx="2607" formatCode="General">
                  <c:v>8.12911125004733E-2</c:v>
                </c:pt>
                <c:pt idx="2608" formatCode="General">
                  <c:v>8.0939832060164099E-2</c:v>
                </c:pt>
                <c:pt idx="2609" formatCode="General">
                  <c:v>8.0538654424384695E-2</c:v>
                </c:pt>
                <c:pt idx="2610" formatCode="General">
                  <c:v>8.0087606926262697E-2</c:v>
                </c:pt>
                <c:pt idx="2611" formatCode="General">
                  <c:v>7.9586968413125403E-2</c:v>
                </c:pt>
                <c:pt idx="2612" formatCode="General">
                  <c:v>7.9036812251407795E-2</c:v>
                </c:pt>
                <c:pt idx="2613" formatCode="General">
                  <c:v>7.8437589603562105E-2</c:v>
                </c:pt>
                <c:pt idx="2614" formatCode="General">
                  <c:v>7.7789794622970102E-2</c:v>
                </c:pt>
                <c:pt idx="2615" formatCode="General">
                  <c:v>7.7093771725409793E-2</c:v>
                </c:pt>
                <c:pt idx="2616" formatCode="General">
                  <c:v>7.6349845967999999E-2</c:v>
                </c:pt>
                <c:pt idx="2617" formatCode="General">
                  <c:v>7.5558745202986E-2</c:v>
                </c:pt>
                <c:pt idx="2618" formatCode="General">
                  <c:v>7.4720685877944906E-2</c:v>
                </c:pt>
                <c:pt idx="2619" formatCode="General">
                  <c:v>7.3836475445903604E-2</c:v>
                </c:pt>
                <c:pt idx="2620" formatCode="General">
                  <c:v>7.2906902439940094E-2</c:v>
                </c:pt>
                <c:pt idx="2621" formatCode="General">
                  <c:v>7.1932321052287806E-2</c:v>
                </c:pt>
                <c:pt idx="2622" formatCode="General">
                  <c:v>7.0913818364978801E-2</c:v>
                </c:pt>
                <c:pt idx="2623" formatCode="General">
                  <c:v>6.9852105982810705E-2</c:v>
                </c:pt>
                <c:pt idx="2624" formatCode="General">
                  <c:v>6.8748172504463703E-2</c:v>
                </c:pt>
                <c:pt idx="2625" formatCode="General">
                  <c:v>6.7602454143416105E-2</c:v>
                </c:pt>
                <c:pt idx="2626" formatCode="General">
                  <c:v>6.6415942450529994E-2</c:v>
                </c:pt>
                <c:pt idx="2627" formatCode="General">
                  <c:v>6.5189978891758496E-2</c:v>
                </c:pt>
                <c:pt idx="2628" formatCode="General">
                  <c:v>6.3925466551713397E-2</c:v>
                </c:pt>
                <c:pt idx="2629" formatCode="General">
                  <c:v>6.2623469448581603E-2</c:v>
                </c:pt>
                <c:pt idx="2630" formatCode="General">
                  <c:v>6.1285114887237098E-2</c:v>
                </c:pt>
                <c:pt idx="2631" formatCode="General">
                  <c:v>5.9911573867827299E-2</c:v>
                </c:pt>
                <c:pt idx="2632" formatCode="General">
                  <c:v>5.8503883933072598E-2</c:v>
                </c:pt>
                <c:pt idx="2633" formatCode="General">
                  <c:v>5.7063371450337498E-2</c:v>
                </c:pt>
                <c:pt idx="2634" formatCode="General">
                  <c:v>5.5591149763117298E-2</c:v>
                </c:pt>
                <c:pt idx="2635" formatCode="General">
                  <c:v>5.40885626601946E-2</c:v>
                </c:pt>
                <c:pt idx="2636" formatCode="General">
                  <c:v>5.25568578938332E-2</c:v>
                </c:pt>
                <c:pt idx="2637" formatCode="General">
                  <c:v>5.0997295180952702E-2</c:v>
                </c:pt>
                <c:pt idx="2638" formatCode="General">
                  <c:v>4.9411192047560198E-2</c:v>
                </c:pt>
                <c:pt idx="2639" formatCode="General">
                  <c:v>4.7799987686730001E-2</c:v>
                </c:pt>
                <c:pt idx="2640" formatCode="General">
                  <c:v>4.6165210497914597E-2</c:v>
                </c:pt>
                <c:pt idx="2641" formatCode="General">
                  <c:v>4.4508219761621601E-2</c:v>
                </c:pt>
                <c:pt idx="2642" formatCode="General">
                  <c:v>4.2830305651337899E-2</c:v>
                </c:pt>
                <c:pt idx="2643" formatCode="General">
                  <c:v>4.1133003979052001E-2</c:v>
                </c:pt>
                <c:pt idx="2644" formatCode="General">
                  <c:v>3.9417924360937301E-2</c:v>
                </c:pt>
                <c:pt idx="2645" formatCode="General">
                  <c:v>3.7686378780426202E-2</c:v>
                </c:pt>
                <c:pt idx="2646" formatCode="General">
                  <c:v>3.59398924456589E-2</c:v>
                </c:pt>
                <c:pt idx="2647" formatCode="General">
                  <c:v>3.4179874773835099E-2</c:v>
                </c:pt>
                <c:pt idx="2648" formatCode="General">
                  <c:v>3.2407776331406797E-2</c:v>
                </c:pt>
                <c:pt idx="2649" formatCode="General">
                  <c:v>3.0625328931981399E-2</c:v>
                </c:pt>
                <c:pt idx="2650" formatCode="General">
                  <c:v>2.8833902455235101E-2</c:v>
                </c:pt>
                <c:pt idx="2651" formatCode="General">
                  <c:v>2.7035012393654499E-2</c:v>
                </c:pt>
                <c:pt idx="2652" formatCode="General">
                  <c:v>2.5230075375262801E-2</c:v>
                </c:pt>
                <c:pt idx="2653" formatCode="General">
                  <c:v>2.34206611461878E-2</c:v>
                </c:pt>
                <c:pt idx="2654" formatCode="General">
                  <c:v>2.1608669744176599E-2</c:v>
                </c:pt>
                <c:pt idx="2655" formatCode="General">
                  <c:v>1.9795348864104799E-2</c:v>
                </c:pt>
                <c:pt idx="2656" formatCode="General">
                  <c:v>1.7981979887692401E-2</c:v>
                </c:pt>
                <c:pt idx="2657" formatCode="General">
                  <c:v>1.6170178051850101E-2</c:v>
                </c:pt>
                <c:pt idx="2658" formatCode="General">
                  <c:v>1.43613655597329E-2</c:v>
                </c:pt>
                <c:pt idx="2659" formatCode="General">
                  <c:v>1.25570599538131E-2</c:v>
                </c:pt>
                <c:pt idx="2660" formatCode="General">
                  <c:v>1.07586516499125E-2</c:v>
                </c:pt>
                <c:pt idx="2661" formatCode="General">
                  <c:v>8.9675915098372198E-3</c:v>
                </c:pt>
                <c:pt idx="2662" formatCode="General">
                  <c:v>7.1852176320950098E-3</c:v>
                </c:pt>
                <c:pt idx="2663" formatCode="General">
                  <c:v>5.4128298329289204E-3</c:v>
                </c:pt>
                <c:pt idx="2664" formatCode="General">
                  <c:v>3.6518797617690001E-3</c:v>
                </c:pt>
                <c:pt idx="2665" formatCode="General">
                  <c:v>1.90370943057736E-3</c:v>
                </c:pt>
                <c:pt idx="2666" formatCode="General">
                  <c:v>1.6952548081447199E-4</c:v>
                </c:pt>
                <c:pt idx="2667" formatCode="General">
                  <c:v>-1.5492810163351099E-3</c:v>
                </c:pt>
                <c:pt idx="2668" formatCode="General">
                  <c:v>-3.25137790294969E-3</c:v>
                </c:pt>
                <c:pt idx="2669" formatCode="General">
                  <c:v>-4.9357205387300504E-3</c:v>
                </c:pt>
                <c:pt idx="2670" formatCode="General">
                  <c:v>-6.6011028507033101E-3</c:v>
                </c:pt>
                <c:pt idx="2671" formatCode="General">
                  <c:v>-8.2464001193169306E-3</c:v>
                </c:pt>
                <c:pt idx="2672" formatCode="General">
                  <c:v>-9.8704963249179496E-3</c:v>
                </c:pt>
                <c:pt idx="2673" formatCode="General">
                  <c:v>-1.14723262453384E-2</c:v>
                </c:pt>
                <c:pt idx="2674" formatCode="General">
                  <c:v>-1.3050871912731601E-2</c:v>
                </c:pt>
                <c:pt idx="2675" formatCode="General">
                  <c:v>-1.46052901688378E-2</c:v>
                </c:pt>
                <c:pt idx="2676" formatCode="General">
                  <c:v>-1.61344022491769E-2</c:v>
                </c:pt>
                <c:pt idx="2677" formatCode="General">
                  <c:v>-1.7637170214978001E-2</c:v>
                </c:pt>
                <c:pt idx="2678" formatCode="General">
                  <c:v>-1.9113121344240199E-2</c:v>
                </c:pt>
                <c:pt idx="2679" formatCode="General">
                  <c:v>-2.05611976752949E-2</c:v>
                </c:pt>
                <c:pt idx="2680" formatCode="General">
                  <c:v>-2.1980651672005799E-2</c:v>
                </c:pt>
                <c:pt idx="2681" formatCode="General">
                  <c:v>-2.3370714301404E-2</c:v>
                </c:pt>
                <c:pt idx="2682" formatCode="General">
                  <c:v>-2.4730685028722499E-2</c:v>
                </c:pt>
                <c:pt idx="2683" formatCode="General">
                  <c:v>-2.6060169217053598E-2</c:v>
                </c:pt>
                <c:pt idx="2684" formatCode="General">
                  <c:v>-2.73584239854134E-2</c:v>
                </c:pt>
                <c:pt idx="2685" formatCode="General">
                  <c:v>-2.8624670681782299E-2</c:v>
                </c:pt>
                <c:pt idx="2686" formatCode="General">
                  <c:v>-2.98587769540186E-2</c:v>
                </c:pt>
                <c:pt idx="2687" formatCode="General">
                  <c:v>-3.1060507762054601E-2</c:v>
                </c:pt>
                <c:pt idx="2688" formatCode="General">
                  <c:v>-3.2229108738737799E-2</c:v>
                </c:pt>
                <c:pt idx="2689" formatCode="General">
                  <c:v>-3.3364264975554898E-2</c:v>
                </c:pt>
                <c:pt idx="2690" formatCode="General">
                  <c:v>-3.4465650437347901E-2</c:v>
                </c:pt>
                <c:pt idx="2691" formatCode="General">
                  <c:v>-3.55331861141686E-2</c:v>
                </c:pt>
                <c:pt idx="2692" formatCode="General">
                  <c:v>-3.65668600990771E-2</c:v>
                </c:pt>
                <c:pt idx="2693" formatCode="General">
                  <c:v>-3.7566070536261098E-2</c:v>
                </c:pt>
                <c:pt idx="2694" formatCode="General">
                  <c:v>-3.8530975386072801E-2</c:v>
                </c:pt>
                <c:pt idx="2695" formatCode="General">
                  <c:v>-3.9461677768553999E-2</c:v>
                </c:pt>
                <c:pt idx="2696" formatCode="General">
                  <c:v>-4.0357889412203397E-2</c:v>
                </c:pt>
                <c:pt idx="2697" formatCode="General">
                  <c:v>-4.1219888351291797E-2</c:v>
                </c:pt>
                <c:pt idx="2698" formatCode="General">
                  <c:v>-4.2047744109353399E-2</c:v>
                </c:pt>
                <c:pt idx="2699" formatCode="General">
                  <c:v>-4.2841616384049402E-2</c:v>
                </c:pt>
                <c:pt idx="2700" formatCode="General">
                  <c:v>-4.3601790539078103E-2</c:v>
                </c:pt>
                <c:pt idx="2701" formatCode="General">
                  <c:v>-4.4328411073722401E-2</c:v>
                </c:pt>
                <c:pt idx="2702" formatCode="General">
                  <c:v>-4.5021746474146002E-2</c:v>
                </c:pt>
                <c:pt idx="2703" formatCode="General">
                  <c:v>-4.5682224750080803E-2</c:v>
                </c:pt>
                <c:pt idx="2704" formatCode="General">
                  <c:v>-4.6310173383898298E-2</c:v>
                </c:pt>
                <c:pt idx="2705" formatCode="General">
                  <c:v>-4.6906087586292299E-2</c:v>
                </c:pt>
                <c:pt idx="2706" formatCode="General">
                  <c:v>-4.74704513918544E-2</c:v>
                </c:pt>
                <c:pt idx="2707" formatCode="General">
                  <c:v>-4.8003958239773298E-2</c:v>
                </c:pt>
                <c:pt idx="2708" formatCode="General">
                  <c:v>-4.85068358306259E-2</c:v>
                </c:pt>
                <c:pt idx="2709" formatCode="General">
                  <c:v>-4.89796136516975E-2</c:v>
                </c:pt>
                <c:pt idx="2710" formatCode="General">
                  <c:v>-4.9423182922374298E-2</c:v>
                </c:pt>
                <c:pt idx="2711" formatCode="General">
                  <c:v>-4.98381556907809E-2</c:v>
                </c:pt>
                <c:pt idx="2712" formatCode="General">
                  <c:v>-5.0225164572346701E-2</c:v>
                </c:pt>
                <c:pt idx="2713" formatCode="General">
                  <c:v>-5.0584904990396203E-2</c:v>
                </c:pt>
                <c:pt idx="2714" formatCode="General">
                  <c:v>-5.0918282096317102E-2</c:v>
                </c:pt>
                <c:pt idx="2715" formatCode="General">
                  <c:v>-5.1225892235201499E-2</c:v>
                </c:pt>
                <c:pt idx="2716" formatCode="General">
                  <c:v>-5.1508543238218803E-2</c:v>
                </c:pt>
                <c:pt idx="2717" formatCode="General">
                  <c:v>-5.1767205540385698E-2</c:v>
                </c:pt>
                <c:pt idx="2718" formatCode="General">
                  <c:v>-5.2002724512899098E-2</c:v>
                </c:pt>
                <c:pt idx="2719" formatCode="General">
                  <c:v>-5.2215869620906401E-2</c:v>
                </c:pt>
                <c:pt idx="2720" formatCode="General">
                  <c:v>-5.2407585127039399E-2</c:v>
                </c:pt>
                <c:pt idx="2721" formatCode="General">
                  <c:v>-5.2578706170436799E-2</c:v>
                </c:pt>
                <c:pt idx="2722" formatCode="General">
                  <c:v>-5.2730220254073E-2</c:v>
                </c:pt>
                <c:pt idx="2723" formatCode="General">
                  <c:v>-5.2863255000428197E-2</c:v>
                </c:pt>
                <c:pt idx="2724" formatCode="General">
                  <c:v>-5.2978612768298801E-2</c:v>
                </c:pt>
                <c:pt idx="2725" formatCode="General">
                  <c:v>-5.3077208213300898E-2</c:v>
                </c:pt>
                <c:pt idx="2726" formatCode="General">
                  <c:v>-5.3160026695891802E-2</c:v>
                </c:pt>
                <c:pt idx="2727" formatCode="General">
                  <c:v>-5.3227906325862703E-2</c:v>
                </c:pt>
                <c:pt idx="2728" formatCode="General">
                  <c:v>-5.3282010201258202E-2</c:v>
                </c:pt>
                <c:pt idx="2729" formatCode="General">
                  <c:v>-5.3323544855826001E-2</c:v>
                </c:pt>
                <c:pt idx="2730" formatCode="General">
                  <c:v>-5.3353124579818098E-2</c:v>
                </c:pt>
                <c:pt idx="2731" formatCode="General">
                  <c:v>-5.3371652163570198E-2</c:v>
                </c:pt>
                <c:pt idx="2732" formatCode="General">
                  <c:v>-5.3380281218540902E-2</c:v>
                </c:pt>
                <c:pt idx="2733" formatCode="General">
                  <c:v>-5.3379960224045897E-2</c:v>
                </c:pt>
                <c:pt idx="2734" formatCode="General">
                  <c:v>-5.3371628994590699E-2</c:v>
                </c:pt>
                <c:pt idx="2735" formatCode="General">
                  <c:v>-5.3356228191942801E-2</c:v>
                </c:pt>
                <c:pt idx="2736" formatCode="General">
                  <c:v>-5.3334742902785302E-2</c:v>
                </c:pt>
                <c:pt idx="2737" formatCode="General">
                  <c:v>-5.3307776021490498E-2</c:v>
                </c:pt>
                <c:pt idx="2738" formatCode="General">
                  <c:v>-5.3276671473868997E-2</c:v>
                </c:pt>
                <c:pt idx="2739" formatCode="General">
                  <c:v>-5.3242510457121597E-2</c:v>
                </c:pt>
                <c:pt idx="2740" formatCode="General">
                  <c:v>-5.3205818654237298E-2</c:v>
                </c:pt>
                <c:pt idx="2741" formatCode="General">
                  <c:v>-5.31673875105977E-2</c:v>
                </c:pt>
                <c:pt idx="2742" formatCode="General">
                  <c:v>-5.31279237748849E-2</c:v>
                </c:pt>
                <c:pt idx="2743" formatCode="General">
                  <c:v>-5.3088309003578797E-2</c:v>
                </c:pt>
                <c:pt idx="2744" formatCode="General">
                  <c:v>-5.3049285122024503E-2</c:v>
                </c:pt>
                <c:pt idx="2745" formatCode="General">
                  <c:v>-5.3011857397355602E-2</c:v>
                </c:pt>
                <c:pt idx="2746" formatCode="General">
                  <c:v>-5.2976788064707202E-2</c:v>
                </c:pt>
                <c:pt idx="2747" formatCode="General">
                  <c:v>-5.2944695017898703E-2</c:v>
                </c:pt>
                <c:pt idx="2748" formatCode="General">
                  <c:v>-5.2916225894511601E-2</c:v>
                </c:pt>
                <c:pt idx="2749" formatCode="General">
                  <c:v>-5.28919907535342E-2</c:v>
                </c:pt>
                <c:pt idx="2750" formatCode="General">
                  <c:v>-5.2872699930667899E-2</c:v>
                </c:pt>
                <c:pt idx="2751" formatCode="General">
                  <c:v>-5.2859070495254297E-2</c:v>
                </c:pt>
                <c:pt idx="2752" formatCode="General">
                  <c:v>-5.2851784155503102E-2</c:v>
                </c:pt>
                <c:pt idx="2753" formatCode="General">
                  <c:v>-5.2851027278777801E-2</c:v>
                </c:pt>
                <c:pt idx="2754" formatCode="General">
                  <c:v>-5.2857413047435603E-2</c:v>
                </c:pt>
                <c:pt idx="2755" formatCode="General">
                  <c:v>-5.2871578047568403E-2</c:v>
                </c:pt>
                <c:pt idx="2756" formatCode="General">
                  <c:v>-5.2893523519832501E-2</c:v>
                </c:pt>
                <c:pt idx="2757" formatCode="General">
                  <c:v>-5.2923927760652197E-2</c:v>
                </c:pt>
                <c:pt idx="2758" formatCode="General">
                  <c:v>-5.2963357395609499E-2</c:v>
                </c:pt>
                <c:pt idx="2759" formatCode="General">
                  <c:v>-5.3012051298336298E-2</c:v>
                </c:pt>
                <c:pt idx="2760" formatCode="General">
                  <c:v>-5.3070361785979001E-2</c:v>
                </c:pt>
                <c:pt idx="2761" formatCode="General">
                  <c:v>-5.3138632224973198E-2</c:v>
                </c:pt>
                <c:pt idx="2762" formatCode="General">
                  <c:v>-5.3217113773643E-2</c:v>
                </c:pt>
                <c:pt idx="2763" formatCode="General">
                  <c:v>-5.3305705552940799E-2</c:v>
                </c:pt>
                <c:pt idx="2764" formatCode="General">
                  <c:v>-5.3404810777608398E-2</c:v>
                </c:pt>
                <c:pt idx="2765" formatCode="General">
                  <c:v>-5.3514782068709403E-2</c:v>
                </c:pt>
                <c:pt idx="2766" formatCode="General">
                  <c:v>-5.3635604395294099E-2</c:v>
                </c:pt>
                <c:pt idx="2767" formatCode="General">
                  <c:v>-5.37675275935076E-2</c:v>
                </c:pt>
                <c:pt idx="2768" formatCode="General">
                  <c:v>-5.3910539104649199E-2</c:v>
                </c:pt>
                <c:pt idx="2769" formatCode="General">
                  <c:v>-5.4064660562703898E-2</c:v>
                </c:pt>
                <c:pt idx="2770" formatCode="General">
                  <c:v>-5.4230080201512099E-2</c:v>
                </c:pt>
                <c:pt idx="2771" formatCode="General">
                  <c:v>-5.4406745412890298E-2</c:v>
                </c:pt>
                <c:pt idx="2772" formatCode="General">
                  <c:v>-5.4594532574614503E-2</c:v>
                </c:pt>
                <c:pt idx="2773" formatCode="General">
                  <c:v>-5.4793376984388201E-2</c:v>
                </c:pt>
                <c:pt idx="2774" formatCode="General">
                  <c:v>-5.5003235547960001E-2</c:v>
                </c:pt>
                <c:pt idx="2775" formatCode="General">
                  <c:v>-5.5223989054572903E-2</c:v>
                </c:pt>
                <c:pt idx="2776" formatCode="General">
                  <c:v>-5.5455803977024598E-2</c:v>
                </c:pt>
                <c:pt idx="2777" formatCode="General">
                  <c:v>-5.5698524913743101E-2</c:v>
                </c:pt>
                <c:pt idx="2778" formatCode="General">
                  <c:v>-5.5951912185369303E-2</c:v>
                </c:pt>
                <c:pt idx="2779" formatCode="General">
                  <c:v>-5.62159250768458E-2</c:v>
                </c:pt>
                <c:pt idx="2780" formatCode="General">
                  <c:v>-5.6490282343134302E-2</c:v>
                </c:pt>
                <c:pt idx="2781" formatCode="General">
                  <c:v>-5.6774948199002598E-2</c:v>
                </c:pt>
                <c:pt idx="2782" formatCode="General">
                  <c:v>-5.70696112656E-2</c:v>
                </c:pt>
                <c:pt idx="2783" formatCode="General">
                  <c:v>-5.73739740741614E-2</c:v>
                </c:pt>
                <c:pt idx="2784" formatCode="General">
                  <c:v>-5.7687956411538802E-2</c:v>
                </c:pt>
                <c:pt idx="2785" formatCode="General">
                  <c:v>-5.8011387333915497E-2</c:v>
                </c:pt>
                <c:pt idx="2786" formatCode="General">
                  <c:v>-5.8344130861540902E-2</c:v>
                </c:pt>
                <c:pt idx="2787" formatCode="General">
                  <c:v>-5.8685781177943999E-2</c:v>
                </c:pt>
                <c:pt idx="2788" formatCode="General">
                  <c:v>-5.90360707816414E-2</c:v>
                </c:pt>
                <c:pt idx="2789" formatCode="General">
                  <c:v>-5.9394780734383201E-2</c:v>
                </c:pt>
                <c:pt idx="2790" formatCode="General">
                  <c:v>-5.9761828184554597E-2</c:v>
                </c:pt>
                <c:pt idx="2791" formatCode="General">
                  <c:v>-6.0137096949040299E-2</c:v>
                </c:pt>
                <c:pt idx="2792" formatCode="General">
                  <c:v>-6.0520277128745199E-2</c:v>
                </c:pt>
                <c:pt idx="2793" formatCode="General">
                  <c:v>-6.0911080716050503E-2</c:v>
                </c:pt>
                <c:pt idx="2794" formatCode="General">
                  <c:v>-6.1309161899367602E-2</c:v>
                </c:pt>
                <c:pt idx="2795" formatCode="General">
                  <c:v>-6.1714447216502898E-2</c:v>
                </c:pt>
                <c:pt idx="2796" formatCode="General">
                  <c:v>-6.2126776313338697E-2</c:v>
                </c:pt>
                <c:pt idx="2797" formatCode="General">
                  <c:v>-6.2545599447812503E-2</c:v>
                </c:pt>
                <c:pt idx="2798" formatCode="General">
                  <c:v>-6.2970874640427305E-2</c:v>
                </c:pt>
                <c:pt idx="2799" formatCode="General">
                  <c:v>-6.3402928980246603E-2</c:v>
                </c:pt>
                <c:pt idx="2800" formatCode="General">
                  <c:v>-6.3841488548705902E-2</c:v>
                </c:pt>
                <c:pt idx="2801" formatCode="General">
                  <c:v>-6.4286270302842494E-2</c:v>
                </c:pt>
                <c:pt idx="2802" formatCode="General">
                  <c:v>-6.4737004108238003E-2</c:v>
                </c:pt>
                <c:pt idx="2803" formatCode="General">
                  <c:v>-6.5193460118024807E-2</c:v>
                </c:pt>
                <c:pt idx="2804" formatCode="General">
                  <c:v>-6.5655654192100704E-2</c:v>
                </c:pt>
                <c:pt idx="2805" formatCode="General">
                  <c:v>-6.6123560882003898E-2</c:v>
                </c:pt>
                <c:pt idx="2806" formatCode="General">
                  <c:v>-6.6597078966875695E-2</c:v>
                </c:pt>
                <c:pt idx="2807" formatCode="General">
                  <c:v>-6.7076244875535998E-2</c:v>
                </c:pt>
                <c:pt idx="2808" formatCode="General">
                  <c:v>-6.75607924808415E-2</c:v>
                </c:pt>
                <c:pt idx="2809" formatCode="General">
                  <c:v>-6.8050489450971099E-2</c:v>
                </c:pt>
                <c:pt idx="2810" formatCode="General">
                  <c:v>-6.8545692215855505E-2</c:v>
                </c:pt>
                <c:pt idx="2811" formatCode="General">
                  <c:v>-6.90466397215862E-2</c:v>
                </c:pt>
                <c:pt idx="2812" formatCode="General">
                  <c:v>-6.9552996201663206E-2</c:v>
                </c:pt>
                <c:pt idx="2813" formatCode="General">
                  <c:v>-7.0064591208563495E-2</c:v>
                </c:pt>
                <c:pt idx="2814" formatCode="General">
                  <c:v>-7.0581868188715396E-2</c:v>
                </c:pt>
                <c:pt idx="2815" formatCode="General">
                  <c:v>-7.1104985002813606E-2</c:v>
                </c:pt>
                <c:pt idx="2816" formatCode="General">
                  <c:v>-7.1633867416799807E-2</c:v>
                </c:pt>
                <c:pt idx="2817" formatCode="General">
                  <c:v>-7.2168763418453005E-2</c:v>
                </c:pt>
                <c:pt idx="2818" formatCode="General">
                  <c:v>-7.2709618708205997E-2</c:v>
                </c:pt>
                <c:pt idx="2819" formatCode="General">
                  <c:v>-7.3256394021863902E-2</c:v>
                </c:pt>
                <c:pt idx="2820" formatCode="General">
                  <c:v>-7.3809733873045305E-2</c:v>
                </c:pt>
                <c:pt idx="2821" formatCode="General">
                  <c:v>-7.4370012453558898E-2</c:v>
                </c:pt>
                <c:pt idx="2822" formatCode="General">
                  <c:v>-7.4937019258366794E-2</c:v>
                </c:pt>
                <c:pt idx="2823" formatCode="General">
                  <c:v>-7.5511025947397101E-2</c:v>
                </c:pt>
                <c:pt idx="2824" formatCode="General">
                  <c:v>-7.60923609455183E-2</c:v>
                </c:pt>
                <c:pt idx="2825" formatCode="General">
                  <c:v>-7.6681339103933904E-2</c:v>
                </c:pt>
                <c:pt idx="2826" formatCode="General">
                  <c:v>-7.7278410594336905E-2</c:v>
                </c:pt>
                <c:pt idx="2827" formatCode="General">
                  <c:v>-7.7883360266514295E-2</c:v>
                </c:pt>
                <c:pt idx="2828" formatCode="General">
                  <c:v>-7.8496719424559894E-2</c:v>
                </c:pt>
                <c:pt idx="2829" formatCode="General">
                  <c:v>-7.9119189938866602E-2</c:v>
                </c:pt>
                <c:pt idx="2830" formatCode="General">
                  <c:v>-7.9750946359787495E-2</c:v>
                </c:pt>
                <c:pt idx="2831" formatCode="General">
                  <c:v>-8.0392153467205393E-2</c:v>
                </c:pt>
                <c:pt idx="2832" formatCode="General">
                  <c:v>-8.1043403650707502E-2</c:v>
                </c:pt>
                <c:pt idx="2833" formatCode="General">
                  <c:v>-8.1705030844710494E-2</c:v>
                </c:pt>
                <c:pt idx="2834" formatCode="General">
                  <c:v>-8.2377292574083993E-2</c:v>
                </c:pt>
                <c:pt idx="2835" formatCode="General">
                  <c:v>-8.30607389181236E-2</c:v>
                </c:pt>
                <c:pt idx="2836" formatCode="General">
                  <c:v>-8.3755834185596095E-2</c:v>
                </c:pt>
                <c:pt idx="2837" formatCode="General">
                  <c:v>-8.4463021354669904E-2</c:v>
                </c:pt>
                <c:pt idx="2838" formatCode="General">
                  <c:v>-8.5182394014812604E-2</c:v>
                </c:pt>
                <c:pt idx="2839" formatCode="General">
                  <c:v>-8.5914615720164803E-2</c:v>
                </c:pt>
                <c:pt idx="2840" formatCode="General">
                  <c:v>-8.6660157391982601E-2</c:v>
                </c:pt>
                <c:pt idx="2841" formatCode="General">
                  <c:v>-8.7419459052048801E-2</c:v>
                </c:pt>
                <c:pt idx="2842" formatCode="General">
                  <c:v>-8.8192725751029794E-2</c:v>
                </c:pt>
                <c:pt idx="2843" formatCode="General">
                  <c:v>-8.8980602152745197E-2</c:v>
                </c:pt>
                <c:pt idx="2844" formatCode="General">
                  <c:v>-8.9784017891834197E-2</c:v>
                </c:pt>
                <c:pt idx="2845" formatCode="General">
                  <c:v>-9.0602747799529204E-2</c:v>
                </c:pt>
                <c:pt idx="2846" formatCode="General">
                  <c:v>-9.1437363275551395E-2</c:v>
                </c:pt>
                <c:pt idx="2847" formatCode="General">
                  <c:v>-9.2288311488626207E-2</c:v>
                </c:pt>
                <c:pt idx="2848" formatCode="General">
                  <c:v>-9.3155881868966395E-2</c:v>
                </c:pt>
                <c:pt idx="2849" formatCode="General">
                  <c:v>-9.4040791851289704E-2</c:v>
                </c:pt>
                <c:pt idx="2850" formatCode="General">
                  <c:v>-9.4943137626136695E-2</c:v>
                </c:pt>
                <c:pt idx="2851" formatCode="General">
                  <c:v>-9.5863406054965405E-2</c:v>
                </c:pt>
                <c:pt idx="2852" formatCode="General">
                  <c:v>-9.6802172400493894E-2</c:v>
                </c:pt>
                <c:pt idx="2853" formatCode="General">
                  <c:v>-9.7759611558184106E-2</c:v>
                </c:pt>
                <c:pt idx="2854" formatCode="General">
                  <c:v>-9.8736271342709903E-2</c:v>
                </c:pt>
                <c:pt idx="2855" formatCode="General">
                  <c:v>-9.9732423934029604E-2</c:v>
                </c:pt>
                <c:pt idx="2856" formatCode="General">
                  <c:v>-0.100748428090373</c:v>
                </c:pt>
                <c:pt idx="2857" formatCode="General">
                  <c:v>-0.101784539437957</c:v>
                </c:pt>
                <c:pt idx="2858" formatCode="General">
                  <c:v>-0.10284103453544</c:v>
                </c:pt>
                <c:pt idx="2859" formatCode="General">
                  <c:v>-0.103918720205948</c:v>
                </c:pt>
                <c:pt idx="2860" formatCode="General">
                  <c:v>-0.105017344629427</c:v>
                </c:pt>
                <c:pt idx="2861" formatCode="General">
                  <c:v>-0.10613715902452001</c:v>
                </c:pt>
                <c:pt idx="2862" formatCode="General">
                  <c:v>-0.107278418193027</c:v>
                </c:pt>
                <c:pt idx="2863" formatCode="General">
                  <c:v>-0.10844115208557301</c:v>
                </c:pt>
                <c:pt idx="2864" formatCode="General">
                  <c:v>-0.10962563405636</c:v>
                </c:pt>
                <c:pt idx="2865" formatCode="General">
                  <c:v>-0.11083218426526301</c:v>
                </c:pt>
                <c:pt idx="2866" formatCode="General">
                  <c:v>-0.112060778889088</c:v>
                </c:pt>
                <c:pt idx="2867" formatCode="General">
                  <c:v>-0.113311681843939</c:v>
                </c:pt>
                <c:pt idx="2868" formatCode="General">
                  <c:v>-0.114585110644115</c:v>
                </c:pt>
                <c:pt idx="2869" formatCode="General">
                  <c:v>-0.115880795437923</c:v>
                </c:pt>
                <c:pt idx="2870" formatCode="General">
                  <c:v>-0.117198704952248</c:v>
                </c:pt>
                <c:pt idx="2871" formatCode="General">
                  <c:v>-0.11853904090876</c:v>
                </c:pt>
                <c:pt idx="2872" formatCode="General">
                  <c:v>-0.119901836844962</c:v>
                </c:pt>
                <c:pt idx="2873" formatCode="General">
                  <c:v>-0.12128684458443301</c:v>
                </c:pt>
                <c:pt idx="2874" formatCode="General">
                  <c:v>-0.12269407365976399</c:v>
                </c:pt>
                <c:pt idx="2875" formatCode="General">
                  <c:v>-0.12412348478949201</c:v>
                </c:pt>
                <c:pt idx="2876" formatCode="General">
                  <c:v>-0.125574586822015</c:v>
                </c:pt>
                <c:pt idx="2877" formatCode="General">
                  <c:v>-0.12704702753715</c:v>
                </c:pt>
                <c:pt idx="2878" formatCode="General">
                  <c:v>-0.128540885385763</c:v>
                </c:pt>
                <c:pt idx="2879" formatCode="General">
                  <c:v>-0.13005583998680401</c:v>
                </c:pt>
                <c:pt idx="2880" formatCode="General">
                  <c:v>-0.13159168800333601</c:v>
                </c:pt>
                <c:pt idx="2881" formatCode="General">
                  <c:v>-0.13314802524320199</c:v>
                </c:pt>
                <c:pt idx="2882" formatCode="General">
                  <c:v>-0.134724401817439</c:v>
                </c:pt>
                <c:pt idx="2883" formatCode="General">
                  <c:v>-0.136320348518253</c:v>
                </c:pt>
                <c:pt idx="2884" formatCode="General">
                  <c:v>-0.13793545018494399</c:v>
                </c:pt>
                <c:pt idx="2885" formatCode="General">
                  <c:v>-0.13956916124517599</c:v>
                </c:pt>
                <c:pt idx="2886" formatCode="General">
                  <c:v>-0.14122123597650901</c:v>
                </c:pt>
                <c:pt idx="2887" formatCode="General">
                  <c:v>-0.14289113043394</c:v>
                </c:pt>
                <c:pt idx="2888" formatCode="General">
                  <c:v>-0.144577737414085</c:v>
                </c:pt>
                <c:pt idx="2889" formatCode="General">
                  <c:v>-0.14628079824437801</c:v>
                </c:pt>
                <c:pt idx="2890" formatCode="General">
                  <c:v>-0.148000266933736</c:v>
                </c:pt>
                <c:pt idx="2891" formatCode="General">
                  <c:v>-0.14973498639082999</c:v>
                </c:pt>
                <c:pt idx="2892" formatCode="General">
                  <c:v>-0.15148404941218699</c:v>
                </c:pt>
                <c:pt idx="2893" formatCode="General">
                  <c:v>-0.15324674726266599</c:v>
                </c:pt>
                <c:pt idx="2894" formatCode="General">
                  <c:v>-0.15502228652365099</c:v>
                </c:pt>
                <c:pt idx="2895" formatCode="General">
                  <c:v>-0.15681006778249701</c:v>
                </c:pt>
                <c:pt idx="2896" formatCode="General">
                  <c:v>-0.158608988129981</c:v>
                </c:pt>
                <c:pt idx="2897" formatCode="General">
                  <c:v>-0.16041805369811499</c:v>
                </c:pt>
                <c:pt idx="2898" formatCode="General">
                  <c:v>-0.162236717532034</c:v>
                </c:pt>
                <c:pt idx="2899" formatCode="General">
                  <c:v>-0.16406390512820701</c:v>
                </c:pt>
                <c:pt idx="2900" formatCode="General">
                  <c:v>-0.16589877427041599</c:v>
                </c:pt>
                <c:pt idx="2901" formatCode="General">
                  <c:v>-0.167740249486872</c:v>
                </c:pt>
                <c:pt idx="2902" formatCode="General">
                  <c:v>-0.169587498526519</c:v>
                </c:pt>
                <c:pt idx="2903" formatCode="General">
                  <c:v>-0.17143944395489399</c:v>
                </c:pt>
                <c:pt idx="2904" formatCode="General">
                  <c:v>-0.17329454008562201</c:v>
                </c:pt>
                <c:pt idx="2905" formatCode="General">
                  <c:v>-0.17515220033356599</c:v>
                </c:pt>
                <c:pt idx="2906" formatCode="General">
                  <c:v>-0.177011308294795</c:v>
                </c:pt>
                <c:pt idx="2907" formatCode="General">
                  <c:v>-0.17887054530232099</c:v>
                </c:pt>
                <c:pt idx="2908" formatCode="General">
                  <c:v>-0.180728611339045</c:v>
                </c:pt>
                <c:pt idx="2909" formatCode="General">
                  <c:v>-0.182584667594959</c:v>
                </c:pt>
                <c:pt idx="2910" formatCode="General">
                  <c:v>-0.18443740412134099</c:v>
                </c:pt>
                <c:pt idx="2911" formatCode="General">
                  <c:v>-0.186285836058872</c:v>
                </c:pt>
                <c:pt idx="2912" formatCode="General">
                  <c:v>-0.18812871853445501</c:v>
                </c:pt>
                <c:pt idx="2913" formatCode="General">
                  <c:v>-0.18996477572603301</c:v>
                </c:pt>
                <c:pt idx="2914" formatCode="General">
                  <c:v>-0.191792769749485</c:v>
                </c:pt>
                <c:pt idx="2915" formatCode="General">
                  <c:v>-0.193610904612704</c:v>
                </c:pt>
                <c:pt idx="2916" formatCode="General">
                  <c:v>-0.19541861255924201</c:v>
                </c:pt>
                <c:pt idx="2917" formatCode="General">
                  <c:v>-0.19721493251854899</c:v>
                </c:pt>
                <c:pt idx="2918" formatCode="General">
                  <c:v>-0.198998089456113</c:v>
                </c:pt>
                <c:pt idx="2919" formatCode="General">
                  <c:v>-0.200766721279352</c:v>
                </c:pt>
                <c:pt idx="2920" formatCode="General">
                  <c:v>-0.202519888254626</c:v>
                </c:pt>
                <c:pt idx="2921" formatCode="General">
                  <c:v>-0.204256252699862</c:v>
                </c:pt>
                <c:pt idx="2922" formatCode="General">
                  <c:v>-0.20597425031774999</c:v>
                </c:pt>
                <c:pt idx="2923" formatCode="General">
                  <c:v>-0.207672930246982</c:v>
                </c:pt>
                <c:pt idx="2924" formatCode="General">
                  <c:v>-0.20935110842263299</c:v>
                </c:pt>
                <c:pt idx="2925" formatCode="General">
                  <c:v>-0.21100778587572</c:v>
                </c:pt>
                <c:pt idx="2926" formatCode="General">
                  <c:v>-0.21264143693271001</c:v>
                </c:pt>
                <c:pt idx="2927" formatCode="General">
                  <c:v>-0.21425049360284101</c:v>
                </c:pt>
                <c:pt idx="2928" formatCode="General">
                  <c:v>-0.21583413532616399</c:v>
                </c:pt>
                <c:pt idx="2929" formatCode="General">
                  <c:v>-0.21739083698593201</c:v>
                </c:pt>
                <c:pt idx="2930" formatCode="General">
                  <c:v>-0.218919723589554</c:v>
                </c:pt>
                <c:pt idx="2931" formatCode="General">
                  <c:v>-0.22041976138188701</c:v>
                </c:pt>
                <c:pt idx="2932" formatCode="General">
                  <c:v>-0.221889793328514</c:v>
                </c:pt>
                <c:pt idx="2933" formatCode="General">
                  <c:v>-0.2233286633579</c:v>
                </c:pt>
                <c:pt idx="2934" formatCode="General">
                  <c:v>-0.224735006125176</c:v>
                </c:pt>
                <c:pt idx="2935" formatCode="General">
                  <c:v>-0.22610794334975901</c:v>
                </c:pt>
                <c:pt idx="2936" formatCode="General">
                  <c:v>-0.22744645809314301</c:v>
                </c:pt>
                <c:pt idx="2937" formatCode="General">
                  <c:v>-0.22874936855844899</c:v>
                </c:pt>
                <c:pt idx="2938" formatCode="General">
                  <c:v>-0.23001586867009899</c:v>
                </c:pt>
                <c:pt idx="2939" formatCode="General">
                  <c:v>-0.231245007625588</c:v>
                </c:pt>
                <c:pt idx="2940" formatCode="General">
                  <c:v>-0.23243582468000301</c:v>
                </c:pt>
                <c:pt idx="2941" formatCode="General">
                  <c:v>-0.233587376582614</c:v>
                </c:pt>
                <c:pt idx="2942" formatCode="General">
                  <c:v>-0.234698917130856</c:v>
                </c:pt>
                <c:pt idx="2943" formatCode="General">
                  <c:v>-0.235769620370336</c:v>
                </c:pt>
                <c:pt idx="2944" formatCode="General">
                  <c:v>-0.23679853028998099</c:v>
                </c:pt>
                <c:pt idx="2945" formatCode="General">
                  <c:v>-0.23778493840253501</c:v>
                </c:pt>
                <c:pt idx="2946" formatCode="General">
                  <c:v>-0.238728105925334</c:v>
                </c:pt>
                <c:pt idx="2947" formatCode="General">
                  <c:v>-0.239627407769051</c:v>
                </c:pt>
                <c:pt idx="2948" formatCode="General">
                  <c:v>-0.24048203063269</c:v>
                </c:pt>
                <c:pt idx="2949" formatCode="General">
                  <c:v>-0.24129181182834999</c:v>
                </c:pt>
                <c:pt idx="2950" formatCode="General">
                  <c:v>-0.24205605514397999</c:v>
                </c:pt>
                <c:pt idx="2951" formatCode="General">
                  <c:v>-0.24277407824559699</c:v>
                </c:pt>
                <c:pt idx="2952" formatCode="General">
                  <c:v>-0.24344534061281001</c:v>
                </c:pt>
                <c:pt idx="2953" formatCode="General">
                  <c:v>-0.244069576086584</c:v>
                </c:pt>
                <c:pt idx="2954" formatCode="General">
                  <c:v>-0.24464640511696301</c:v>
                </c:pt>
                <c:pt idx="2955" formatCode="General">
                  <c:v>-0.245175437952598</c:v>
                </c:pt>
                <c:pt idx="2956" formatCode="General">
                  <c:v>-0.24565645424878599</c:v>
                </c:pt>
                <c:pt idx="2957" formatCode="General">
                  <c:v>-0.24608913062469601</c:v>
                </c:pt>
                <c:pt idx="2958" formatCode="General">
                  <c:v>-0.24647339678091301</c:v>
                </c:pt>
                <c:pt idx="2959" formatCode="General">
                  <c:v>-0.24680873209420801</c:v>
                </c:pt>
                <c:pt idx="2960" formatCode="General">
                  <c:v>-0.24709575674786699</c:v>
                </c:pt>
                <c:pt idx="2961" formatCode="General">
                  <c:v>-0.247334033474788</c:v>
                </c:pt>
                <c:pt idx="2962" formatCode="General">
                  <c:v>-0.247523230032858</c:v>
                </c:pt>
                <c:pt idx="2963" formatCode="General">
                  <c:v>-0.247663955477885</c:v>
                </c:pt>
                <c:pt idx="2964" formatCode="General">
                  <c:v>-0.24775588145725599</c:v>
                </c:pt>
                <c:pt idx="2965" formatCode="General">
                  <c:v>-0.24779926523308399</c:v>
                </c:pt>
                <c:pt idx="2966" formatCode="General">
                  <c:v>-0.24779457066604799</c:v>
                </c:pt>
                <c:pt idx="2967" formatCode="General">
                  <c:v>-0.24774173629413801</c:v>
                </c:pt>
                <c:pt idx="2968" formatCode="General">
                  <c:v>-0.24764086401424101</c:v>
                </c:pt>
                <c:pt idx="2969" formatCode="General">
                  <c:v>-0.24749244475743901</c:v>
                </c:pt>
                <c:pt idx="2970" formatCode="General">
                  <c:v>-0.247296712164779</c:v>
                </c:pt>
                <c:pt idx="2971" formatCode="General">
                  <c:v>-0.24705428211597999</c:v>
                </c:pt>
                <c:pt idx="2972" formatCode="General">
                  <c:v>-0.24676572562016699</c:v>
                </c:pt>
                <c:pt idx="2973" formatCode="General">
                  <c:v>-0.24643119134874</c:v>
                </c:pt>
                <c:pt idx="2974" formatCode="General">
                  <c:v>-0.24605114938727199</c:v>
                </c:pt>
                <c:pt idx="2975" formatCode="General">
                  <c:v>-0.24562610107038799</c:v>
                </c:pt>
                <c:pt idx="2976" formatCode="General">
                  <c:v>-0.24515693018295201</c:v>
                </c:pt>
                <c:pt idx="2977" formatCode="General">
                  <c:v>-0.244644238034883</c:v>
                </c:pt>
                <c:pt idx="2978" formatCode="General">
                  <c:v>-0.24408857754483601</c:v>
                </c:pt>
                <c:pt idx="2979" formatCode="General">
                  <c:v>-0.24349066693699101</c:v>
                </c:pt>
                <c:pt idx="2980" formatCode="General">
                  <c:v>-0.24285096649566401</c:v>
                </c:pt>
                <c:pt idx="2981" formatCode="General">
                  <c:v>-0.242170501057028</c:v>
                </c:pt>
                <c:pt idx="2982" formatCode="General">
                  <c:v>-0.24145036824330901</c:v>
                </c:pt>
                <c:pt idx="2983" formatCode="General">
                  <c:v>-0.240691179086159</c:v>
                </c:pt>
                <c:pt idx="2984" formatCode="General">
                  <c:v>-0.23989346156194</c:v>
                </c:pt>
                <c:pt idx="2985" formatCode="General">
                  <c:v>-0.23905849308961799</c:v>
                </c:pt>
                <c:pt idx="2986" formatCode="General">
                  <c:v>-0.23818697426003399</c:v>
                </c:pt>
                <c:pt idx="2987" formatCode="General">
                  <c:v>-0.23727928367971601</c:v>
                </c:pt>
                <c:pt idx="2988" formatCode="General">
                  <c:v>-0.236337068051408</c:v>
                </c:pt>
                <c:pt idx="2989" formatCode="General">
                  <c:v>-0.235361179760255</c:v>
                </c:pt>
                <c:pt idx="2990" formatCode="General">
                  <c:v>-0.23435261787865699</c:v>
                </c:pt>
                <c:pt idx="2991" formatCode="General">
                  <c:v>-0.23331263983067499</c:v>
                </c:pt>
                <c:pt idx="2992" formatCode="General">
                  <c:v>-0.23224205562373301</c:v>
                </c:pt>
                <c:pt idx="2993" formatCode="General">
                  <c:v>-0.23114175788645799</c:v>
                </c:pt>
                <c:pt idx="2994" formatCode="General">
                  <c:v>-0.230012445926565</c:v>
                </c:pt>
                <c:pt idx="2995" formatCode="General">
                  <c:v>-0.22885554945504999</c:v>
                </c:pt>
                <c:pt idx="2996" formatCode="General">
                  <c:v>-0.227671983415491</c:v>
                </c:pt>
                <c:pt idx="2997" formatCode="General">
                  <c:v>-0.22646270493204501</c:v>
                </c:pt>
                <c:pt idx="2998" formatCode="General">
                  <c:v>-0.22522915590831499</c:v>
                </c:pt>
                <c:pt idx="2999" formatCode="General">
                  <c:v>-0.22397230192926301</c:v>
                </c:pt>
                <c:pt idx="3000" formatCode="General">
                  <c:v>-0.22269285797670499</c:v>
                </c:pt>
                <c:pt idx="3001" formatCode="General">
                  <c:v>-0.221392224136541</c:v>
                </c:pt>
                <c:pt idx="3002" formatCode="General">
                  <c:v>-0.22007166295248701</c:v>
                </c:pt>
                <c:pt idx="3003" formatCode="General">
                  <c:v>-0.21873212875207801</c:v>
                </c:pt>
                <c:pt idx="3004" formatCode="General">
                  <c:v>-0.217374416206354</c:v>
                </c:pt>
                <c:pt idx="3005" formatCode="General">
                  <c:v>-0.21599945035915899</c:v>
                </c:pt>
                <c:pt idx="3006" formatCode="General">
                  <c:v>-0.21460847195796001</c:v>
                </c:pt>
                <c:pt idx="3007" formatCode="General">
                  <c:v>-0.21320259477983</c:v>
                </c:pt>
                <c:pt idx="3008" formatCode="General">
                  <c:v>-0.21178287153670899</c:v>
                </c:pt>
                <c:pt idx="3009" formatCode="General">
                  <c:v>-0.21035018485884299</c:v>
                </c:pt>
                <c:pt idx="3010" formatCode="General">
                  <c:v>-0.20890559653025301</c:v>
                </c:pt>
                <c:pt idx="3011" formatCode="General">
                  <c:v>-0.20745025846574899</c:v>
                </c:pt>
                <c:pt idx="3012" formatCode="General">
                  <c:v>-0.20598514609330201</c:v>
                </c:pt>
                <c:pt idx="3013" formatCode="General">
                  <c:v>-0.20451103876575999</c:v>
                </c:pt>
                <c:pt idx="3014" formatCode="General">
                  <c:v>-0.203028794356578</c:v>
                </c:pt>
                <c:pt idx="3015" formatCode="General">
                  <c:v>-0.201539566304933</c:v>
                </c:pt>
                <c:pt idx="3016" formatCode="General">
                  <c:v>-0.20004423291947199</c:v>
                </c:pt>
                <c:pt idx="3017" formatCode="General">
                  <c:v>-0.19854353147066101</c:v>
                </c:pt>
                <c:pt idx="3018" formatCode="General">
                  <c:v>-0.197038629385099</c:v>
                </c:pt>
                <c:pt idx="3019" formatCode="General">
                  <c:v>-0.195530201845732</c:v>
                </c:pt>
                <c:pt idx="3020" formatCode="General">
                  <c:v>-0.19401881692492501</c:v>
                </c:pt>
                <c:pt idx="3021" formatCode="General">
                  <c:v>-0.19250544493145</c:v>
                </c:pt>
                <c:pt idx="3022" formatCode="General">
                  <c:v>-0.190990914836762</c:v>
                </c:pt>
                <c:pt idx="3023" formatCode="General">
                  <c:v>-0.18947614263264001</c:v>
                </c:pt>
                <c:pt idx="3024" formatCode="General">
                  <c:v>-0.18796190089488299</c:v>
                </c:pt>
                <c:pt idx="3025" formatCode="General">
                  <c:v>-0.18644864561346</c:v>
                </c:pt>
                <c:pt idx="3026" formatCode="General">
                  <c:v>-0.184936888097392</c:v>
                </c:pt>
                <c:pt idx="3027" formatCode="General">
                  <c:v>-0.18342760649067</c:v>
                </c:pt>
                <c:pt idx="3028" formatCode="General">
                  <c:v>-0.18192164181131201</c:v>
                </c:pt>
                <c:pt idx="3029" formatCode="General">
                  <c:v>-0.180419089894296</c:v>
                </c:pt>
                <c:pt idx="3030" formatCode="General">
                  <c:v>-0.17892088661188699</c:v>
                </c:pt>
                <c:pt idx="3031" formatCode="General">
                  <c:v>-0.17742756908924201</c:v>
                </c:pt>
                <c:pt idx="3032" formatCode="General">
                  <c:v>-0.17593914472827599</c:v>
                </c:pt>
                <c:pt idx="3033" formatCode="General">
                  <c:v>-0.17445624426723999</c:v>
                </c:pt>
                <c:pt idx="3034" formatCode="General">
                  <c:v>-0.172980136719667</c:v>
                </c:pt>
                <c:pt idx="3035" formatCode="General">
                  <c:v>-0.17151081985677</c:v>
                </c:pt>
                <c:pt idx="3036" formatCode="General">
                  <c:v>-0.17004851004455401</c:v>
                </c:pt>
                <c:pt idx="3037" formatCode="General">
                  <c:v>-0.16859401314703301</c:v>
                </c:pt>
                <c:pt idx="3038" formatCode="General">
                  <c:v>-0.16714738280438601</c:v>
                </c:pt>
                <c:pt idx="3039" formatCode="General">
                  <c:v>-0.16570893110132301</c:v>
                </c:pt>
                <c:pt idx="3040" formatCode="General">
                  <c:v>-0.164279460931016</c:v>
                </c:pt>
                <c:pt idx="3041" formatCode="General">
                  <c:v>-0.162859038967233</c:v>
                </c:pt>
                <c:pt idx="3042" formatCode="General">
                  <c:v>-0.16144730541246399</c:v>
                </c:pt>
                <c:pt idx="3043" formatCode="General">
                  <c:v>-0.16004527437937199</c:v>
                </c:pt>
                <c:pt idx="3044" formatCode="General">
                  <c:v>-0.15865337881494601</c:v>
                </c:pt>
                <c:pt idx="3045" formatCode="General">
                  <c:v>-0.15727157067584099</c:v>
                </c:pt>
                <c:pt idx="3046" formatCode="General">
                  <c:v>-0.15589979017580299</c:v>
                </c:pt>
                <c:pt idx="3047" formatCode="General">
                  <c:v>-0.15453831214352401</c:v>
                </c:pt>
                <c:pt idx="3048" formatCode="General">
                  <c:v>-0.15318722212495101</c:v>
                </c:pt>
                <c:pt idx="3049" formatCode="General">
                  <c:v>-0.15184674213600899</c:v>
                </c:pt>
                <c:pt idx="3050" formatCode="General">
                  <c:v>-0.150517119019488</c:v>
                </c:pt>
                <c:pt idx="3051" formatCode="General">
                  <c:v>-0.149198265767234</c:v>
                </c:pt>
                <c:pt idx="3052" formatCode="General">
                  <c:v>-0.147890325058118</c:v>
                </c:pt>
                <c:pt idx="3053" formatCode="General">
                  <c:v>-0.14659355808552299</c:v>
                </c:pt>
                <c:pt idx="3054" formatCode="General">
                  <c:v>-0.14530796538901</c:v>
                </c:pt>
                <c:pt idx="3055" formatCode="General">
                  <c:v>-0.14403359493187101</c:v>
                </c:pt>
                <c:pt idx="3056" formatCode="General">
                  <c:v>-0.14277081638849801</c:v>
                </c:pt>
                <c:pt idx="3057" formatCode="General">
                  <c:v>-0.14151912350996201</c:v>
                </c:pt>
                <c:pt idx="3058" formatCode="General">
                  <c:v>-0.14027852859189099</c:v>
                </c:pt>
                <c:pt idx="3059" formatCode="General">
                  <c:v>-0.139049156152495</c:v>
                </c:pt>
                <c:pt idx="3060" formatCode="General">
                  <c:v>-0.13783094110381899</c:v>
                </c:pt>
                <c:pt idx="3061" formatCode="General">
                  <c:v>-0.13662426613093501</c:v>
                </c:pt>
                <c:pt idx="3062" formatCode="General">
                  <c:v>-0.135428779966384</c:v>
                </c:pt>
                <c:pt idx="3063" formatCode="General">
                  <c:v>-0.13424433134988101</c:v>
                </c:pt>
                <c:pt idx="3064" formatCode="General">
                  <c:v>-0.13307099272807599</c:v>
                </c:pt>
                <c:pt idx="3065" formatCode="General">
                  <c:v>-0.13190877514441099</c:v>
                </c:pt>
                <c:pt idx="3066" formatCode="General">
                  <c:v>-0.13075778986852299</c:v>
                </c:pt>
                <c:pt idx="3067" formatCode="General">
                  <c:v>-0.12961762439542801</c:v>
                </c:pt>
                <c:pt idx="3068" formatCode="General">
                  <c:v>-0.12848863391769699</c:v>
                </c:pt>
                <c:pt idx="3069" formatCode="General">
                  <c:v>-0.12737077006578801</c:v>
                </c:pt>
                <c:pt idx="3070" formatCode="General">
                  <c:v>-0.12626367340229999</c:v>
                </c:pt>
                <c:pt idx="3071" formatCode="General">
                  <c:v>-0.12516748494086499</c:v>
                </c:pt>
                <c:pt idx="3072" formatCode="General">
                  <c:v>-0.124081865060645</c:v>
                </c:pt>
                <c:pt idx="3073" formatCode="General">
                  <c:v>-0.12300707957816</c:v>
                </c:pt>
                <c:pt idx="3074" formatCode="General">
                  <c:v>-0.12194300149553</c:v>
                </c:pt>
                <c:pt idx="3075" formatCode="General">
                  <c:v>-0.120889317490312</c:v>
                </c:pt>
                <c:pt idx="3076" formatCode="General">
                  <c:v>-0.11984635062658899</c:v>
                </c:pt>
                <c:pt idx="3077" formatCode="General">
                  <c:v>-0.118813812288735</c:v>
                </c:pt>
                <c:pt idx="3078" formatCode="General">
                  <c:v>-0.117791810902385</c:v>
                </c:pt>
                <c:pt idx="3079" formatCode="General">
                  <c:v>-0.11678047796369199</c:v>
                </c:pt>
                <c:pt idx="3080" formatCode="General">
                  <c:v>-0.11577963496206201</c:v>
                </c:pt>
                <c:pt idx="3081" formatCode="General">
                  <c:v>-0.114789295771297</c:v>
                </c:pt>
                <c:pt idx="3082" formatCode="General">
                  <c:v>-0.113809321313825</c:v>
                </c:pt>
                <c:pt idx="3083" formatCode="General">
                  <c:v>-0.11283967285167</c:v>
                </c:pt>
                <c:pt idx="3084" formatCode="General">
                  <c:v>-0.11188048535513501</c:v>
                </c:pt>
                <c:pt idx="3085" formatCode="General">
                  <c:v>-0.11093162960434499</c:v>
                </c:pt>
                <c:pt idx="3086" formatCode="General">
                  <c:v>-0.109993183550296</c:v>
                </c:pt>
                <c:pt idx="3087" formatCode="General">
                  <c:v>-0.109065188555244</c:v>
                </c:pt>
                <c:pt idx="3088" formatCode="General">
                  <c:v>-0.108147365371591</c:v>
                </c:pt>
                <c:pt idx="3089" formatCode="General">
                  <c:v>-0.10724017136703901</c:v>
                </c:pt>
                <c:pt idx="3090" formatCode="General">
                  <c:v>-0.10634377065271</c:v>
                </c:pt>
                <c:pt idx="3091" formatCode="General">
                  <c:v>-0.10545796228121999</c:v>
                </c:pt>
                <c:pt idx="3092" formatCode="General">
                  <c:v>-0.10458274751979001</c:v>
                </c:pt>
                <c:pt idx="3093" formatCode="General">
                  <c:v>-0.10371828252038701</c:v>
                </c:pt>
                <c:pt idx="3094" formatCode="General">
                  <c:v>-0.10286463794505001</c:v>
                </c:pt>
                <c:pt idx="3095" formatCode="General">
                  <c:v>-0.102021724670738</c:v>
                </c:pt>
                <c:pt idx="3096" formatCode="General">
                  <c:v>-0.101189956480967</c:v>
                </c:pt>
                <c:pt idx="3097" formatCode="General">
                  <c:v>-0.100369649386996</c:v>
                </c:pt>
                <c:pt idx="3098" formatCode="General">
                  <c:v>-9.9560507980617094E-2</c:v>
                </c:pt>
                <c:pt idx="3099" formatCode="General">
                  <c:v>-9.8762575425227497E-2</c:v>
                </c:pt>
                <c:pt idx="3100" formatCode="General">
                  <c:v>-9.7976222173009705E-2</c:v>
                </c:pt>
                <c:pt idx="3101" formatCode="General">
                  <c:v>-9.7201574020691794E-2</c:v>
                </c:pt>
                <c:pt idx="3102" formatCode="General">
                  <c:v>-9.6438904239859499E-2</c:v>
                </c:pt>
                <c:pt idx="3103" formatCode="General">
                  <c:v>-9.5688115312042799E-2</c:v>
                </c:pt>
                <c:pt idx="3104" formatCode="General">
                  <c:v>-9.4948907841337707E-2</c:v>
                </c:pt>
                <c:pt idx="3105" formatCode="General">
                  <c:v>-9.4222162469299806E-2</c:v>
                </c:pt>
                <c:pt idx="3106" formatCode="General">
                  <c:v>-9.3508179248844206E-2</c:v>
                </c:pt>
                <c:pt idx="3107" formatCode="General">
                  <c:v>-9.2806985883756105E-2</c:v>
                </c:pt>
                <c:pt idx="3108" formatCode="General">
                  <c:v>-9.2118576376100797E-2</c:v>
                </c:pt>
                <c:pt idx="3109" formatCode="General">
                  <c:v>-9.1442965091378697E-2</c:v>
                </c:pt>
                <c:pt idx="3110" formatCode="General">
                  <c:v>-9.0780677910143201E-2</c:v>
                </c:pt>
                <c:pt idx="3111" formatCode="General">
                  <c:v>-9.0131796831840194E-2</c:v>
                </c:pt>
                <c:pt idx="3112" formatCode="General">
                  <c:v>-8.9496637002183604E-2</c:v>
                </c:pt>
                <c:pt idx="3113" formatCode="General">
                  <c:v>-8.8875118431451405E-2</c:v>
                </c:pt>
                <c:pt idx="3114" formatCode="General">
                  <c:v>-8.8267851748713197E-2</c:v>
                </c:pt>
                <c:pt idx="3115" formatCode="General">
                  <c:v>-8.7675352546146904E-2</c:v>
                </c:pt>
                <c:pt idx="3116" formatCode="General">
                  <c:v>-8.7096848635990001E-2</c:v>
                </c:pt>
                <c:pt idx="3117" formatCode="General">
                  <c:v>-8.6532684415940905E-2</c:v>
                </c:pt>
                <c:pt idx="3118" formatCode="General">
                  <c:v>-8.5983389528228094E-2</c:v>
                </c:pt>
                <c:pt idx="3119" formatCode="General">
                  <c:v>-8.5449410850394897E-2</c:v>
                </c:pt>
                <c:pt idx="3120" formatCode="General">
                  <c:v>-8.4930866372293704E-2</c:v>
                </c:pt>
                <c:pt idx="3121" formatCode="General">
                  <c:v>-8.4427662253872507E-2</c:v>
                </c:pt>
                <c:pt idx="3122" formatCode="General">
                  <c:v>-8.3940090623613295E-2</c:v>
                </c:pt>
                <c:pt idx="3123" formatCode="General">
                  <c:v>-8.3468623157369901E-2</c:v>
                </c:pt>
                <c:pt idx="3124" formatCode="General">
                  <c:v>-8.3013341313431202E-2</c:v>
                </c:pt>
                <c:pt idx="3125" formatCode="General">
                  <c:v>-8.2574256488973805E-2</c:v>
                </c:pt>
                <c:pt idx="3126" formatCode="General">
                  <c:v>-8.21516085296215E-2</c:v>
                </c:pt>
                <c:pt idx="3127" formatCode="General">
                  <c:v>-8.1745462890987206E-2</c:v>
                </c:pt>
                <c:pt idx="3128" formatCode="General">
                  <c:v>-8.1356121249394495E-2</c:v>
                </c:pt>
                <c:pt idx="3129" formatCode="General">
                  <c:v>-8.0983822272863396E-2</c:v>
                </c:pt>
                <c:pt idx="3130" formatCode="General">
                  <c:v>-8.0628688270799206E-2</c:v>
                </c:pt>
                <c:pt idx="3131" formatCode="General">
                  <c:v>-8.0290748882548502E-2</c:v>
                </c:pt>
                <c:pt idx="3132" formatCode="General">
                  <c:v>-7.9970040022245503E-2</c:v>
                </c:pt>
                <c:pt idx="3133" formatCode="General">
                  <c:v>-7.9666803516813697E-2</c:v>
                </c:pt>
                <c:pt idx="3134" formatCode="General">
                  <c:v>-7.9381091535241893E-2</c:v>
                </c:pt>
                <c:pt idx="3135" formatCode="General">
                  <c:v>-7.9113009964831504E-2</c:v>
                </c:pt>
                <c:pt idx="3136" formatCode="General">
                  <c:v>-7.8862645581652596E-2</c:v>
                </c:pt>
                <c:pt idx="3137" formatCode="General">
                  <c:v>-7.8629775895157905E-2</c:v>
                </c:pt>
                <c:pt idx="3138" formatCode="General">
                  <c:v>-7.8414743611177895E-2</c:v>
                </c:pt>
                <c:pt idx="3139" formatCode="General">
                  <c:v>-7.8217462252621703E-2</c:v>
                </c:pt>
                <c:pt idx="3140" formatCode="General">
                  <c:v>-7.8038342489466395E-2</c:v>
                </c:pt>
                <c:pt idx="3141" formatCode="General">
                  <c:v>-7.7877143269419205E-2</c:v>
                </c:pt>
                <c:pt idx="3142" formatCode="General">
                  <c:v>-7.7733306580719905E-2</c:v>
                </c:pt>
                <c:pt idx="3143" formatCode="General">
                  <c:v>-7.7607192746126596E-2</c:v>
                </c:pt>
                <c:pt idx="3144" formatCode="General">
                  <c:v>-7.7498752825622602E-2</c:v>
                </c:pt>
                <c:pt idx="3145" formatCode="General">
                  <c:v>-7.7407928999252695E-2</c:v>
                </c:pt>
                <c:pt idx="3146" formatCode="General">
                  <c:v>-7.7334638181662294E-2</c:v>
                </c:pt>
                <c:pt idx="3147" formatCode="General">
                  <c:v>-7.7278487240529797E-2</c:v>
                </c:pt>
                <c:pt idx="3148" formatCode="General">
                  <c:v>-7.7239261696498293E-2</c:v>
                </c:pt>
                <c:pt idx="3149" formatCode="General">
                  <c:v>-7.7217188302881296E-2</c:v>
                </c:pt>
                <c:pt idx="3150" formatCode="General">
                  <c:v>-7.7212015944108703E-2</c:v>
                </c:pt>
                <c:pt idx="3151" formatCode="General">
                  <c:v>-7.7223361675256397E-2</c:v>
                </c:pt>
                <c:pt idx="3152" formatCode="General">
                  <c:v>-7.7251057884285906E-2</c:v>
                </c:pt>
                <c:pt idx="3153" formatCode="General">
                  <c:v>-7.7294736809517706E-2</c:v>
                </c:pt>
                <c:pt idx="3154" formatCode="General">
                  <c:v>-7.7354128494111302E-2</c:v>
                </c:pt>
                <c:pt idx="3155" formatCode="General">
                  <c:v>-7.7429027948983903E-2</c:v>
                </c:pt>
                <c:pt idx="3156" formatCode="General">
                  <c:v>-7.7518989119852305E-2</c:v>
                </c:pt>
                <c:pt idx="3157" formatCode="General">
                  <c:v>-7.7623664166011602E-2</c:v>
                </c:pt>
                <c:pt idx="3158" formatCode="General">
                  <c:v>-7.7742611919484395E-2</c:v>
                </c:pt>
                <c:pt idx="3159" formatCode="General">
                  <c:v>-7.7875874963133099E-2</c:v>
                </c:pt>
                <c:pt idx="3160" formatCode="General">
                  <c:v>-7.8022779210701304E-2</c:v>
                </c:pt>
                <c:pt idx="3161" formatCode="General">
                  <c:v>-7.8182595142109304E-2</c:v>
                </c:pt>
                <c:pt idx="3162" formatCode="General">
                  <c:v>-7.8354911884534098E-2</c:v>
                </c:pt>
                <c:pt idx="3163" formatCode="General">
                  <c:v>-7.8539149907615693E-2</c:v>
                </c:pt>
                <c:pt idx="3164" formatCode="General">
                  <c:v>-7.8735217055138002E-2</c:v>
                </c:pt>
                <c:pt idx="3165" formatCode="General">
                  <c:v>-7.8942428582076798E-2</c:v>
                </c:pt>
                <c:pt idx="3166" formatCode="General">
                  <c:v>-7.9160135245990498E-2</c:v>
                </c:pt>
                <c:pt idx="3167" formatCode="General">
                  <c:v>-7.9387978740595402E-2</c:v>
                </c:pt>
                <c:pt idx="3168" formatCode="General">
                  <c:v>-7.9625166419247995E-2</c:v>
                </c:pt>
                <c:pt idx="3169" formatCode="General">
                  <c:v>-7.9870877482245001E-2</c:v>
                </c:pt>
                <c:pt idx="3170" formatCode="General">
                  <c:v>-8.0124607273310194E-2</c:v>
                </c:pt>
                <c:pt idx="3171" formatCode="General">
                  <c:v>-8.0385539683763302E-2</c:v>
                </c:pt>
                <c:pt idx="3172" formatCode="General">
                  <c:v>-8.0653418242249406E-2</c:v>
                </c:pt>
                <c:pt idx="3173" formatCode="General">
                  <c:v>-8.0927526555673798E-2</c:v>
                </c:pt>
                <c:pt idx="3174" formatCode="General">
                  <c:v>-8.1206742301070098E-2</c:v>
                </c:pt>
                <c:pt idx="3175" formatCode="General">
                  <c:v>-8.1490593319963903E-2</c:v>
                </c:pt>
                <c:pt idx="3176" formatCode="General">
                  <c:v>-8.1778228932143399E-2</c:v>
                </c:pt>
                <c:pt idx="3177" formatCode="General">
                  <c:v>-8.2069087758286002E-2</c:v>
                </c:pt>
                <c:pt idx="3178" formatCode="General">
                  <c:v>-8.2362198535255005E-2</c:v>
                </c:pt>
                <c:pt idx="3179" formatCode="General">
                  <c:v>-8.2656845104789003E-2</c:v>
                </c:pt>
                <c:pt idx="3180" formatCode="General">
                  <c:v>-8.2952360296022404E-2</c:v>
                </c:pt>
                <c:pt idx="3181" formatCode="General">
                  <c:v>-8.3247625070059394E-2</c:v>
                </c:pt>
                <c:pt idx="3182" formatCode="General">
                  <c:v>-8.3542195516384102E-2</c:v>
                </c:pt>
                <c:pt idx="3183" formatCode="General">
                  <c:v>-8.3835558035697505E-2</c:v>
                </c:pt>
                <c:pt idx="3184" formatCode="General">
                  <c:v>-8.4126461164557298E-2</c:v>
                </c:pt>
                <c:pt idx="3185" formatCode="General">
                  <c:v>-8.4413885062795499E-2</c:v>
                </c:pt>
                <c:pt idx="3186" formatCode="General">
                  <c:v>-8.4697130887786104E-2</c:v>
                </c:pt>
                <c:pt idx="3187" formatCode="General">
                  <c:v>-8.4975432239964593E-2</c:v>
                </c:pt>
                <c:pt idx="3188" formatCode="General">
                  <c:v>-8.5247929579603907E-2</c:v>
                </c:pt>
                <c:pt idx="3189" formatCode="General">
                  <c:v>-8.5513765947766995E-2</c:v>
                </c:pt>
                <c:pt idx="3190" formatCode="General">
                  <c:v>-8.5772115116334799E-2</c:v>
                </c:pt>
                <c:pt idx="3191" formatCode="General">
                  <c:v>-8.6022076787034996E-2</c:v>
                </c:pt>
                <c:pt idx="3192" formatCode="General">
                  <c:v>-8.6263086706713302E-2</c:v>
                </c:pt>
                <c:pt idx="3193" formatCode="General">
                  <c:v>-8.6494097517417101E-2</c:v>
                </c:pt>
                <c:pt idx="3194" formatCode="General">
                  <c:v>-8.6714065539392607E-2</c:v>
                </c:pt>
                <c:pt idx="3195" formatCode="General">
                  <c:v>-8.6922563513591497E-2</c:v>
                </c:pt>
                <c:pt idx="3196" formatCode="General">
                  <c:v>-8.7118823364098194E-2</c:v>
                </c:pt>
                <c:pt idx="3197" formatCode="General">
                  <c:v>-8.7301861919132806E-2</c:v>
                </c:pt>
                <c:pt idx="3198" formatCode="General">
                  <c:v>-8.7471059970822704E-2</c:v>
                </c:pt>
                <c:pt idx="3199" formatCode="General">
                  <c:v>-8.7625581325139104E-2</c:v>
                </c:pt>
                <c:pt idx="3200" formatCode="General">
                  <c:v>-8.7764434797095794E-2</c:v>
                </c:pt>
                <c:pt idx="3201" formatCode="General">
                  <c:v>-8.7886931821769598E-2</c:v>
                </c:pt>
                <c:pt idx="3202" formatCode="General">
                  <c:v>-8.7992532220894107E-2</c:v>
                </c:pt>
                <c:pt idx="3203" formatCode="General">
                  <c:v>-8.80804960567836E-2</c:v>
                </c:pt>
                <c:pt idx="3204" formatCode="General">
                  <c:v>-8.8150008269037905E-2</c:v>
                </c:pt>
                <c:pt idx="3205" formatCode="General">
                  <c:v>-8.8200599267017996E-2</c:v>
                </c:pt>
                <c:pt idx="3206" formatCode="General">
                  <c:v>-8.8231772362556193E-2</c:v>
                </c:pt>
                <c:pt idx="3207" formatCode="General">
                  <c:v>-8.8242473537893995E-2</c:v>
                </c:pt>
                <c:pt idx="3208" formatCode="General">
                  <c:v>-8.8231959669080706E-2</c:v>
                </c:pt>
                <c:pt idx="3209" formatCode="General">
                  <c:v>-8.8200416418667701E-2</c:v>
                </c:pt>
                <c:pt idx="3210" formatCode="General">
                  <c:v>-8.8147030976656202E-2</c:v>
                </c:pt>
                <c:pt idx="3211" formatCode="General">
                  <c:v>-8.8070791579839797E-2</c:v>
                </c:pt>
                <c:pt idx="3212" formatCode="General">
                  <c:v>-8.7971552996996494E-2</c:v>
                </c:pt>
                <c:pt idx="3213" formatCode="General">
                  <c:v>-8.7848895239952804E-2</c:v>
                </c:pt>
                <c:pt idx="3214" formatCode="General">
                  <c:v>-8.7702263886155707E-2</c:v>
                </c:pt>
                <c:pt idx="3215" formatCode="General">
                  <c:v>-8.7531454873338105E-2</c:v>
                </c:pt>
                <c:pt idx="3216" formatCode="General">
                  <c:v>-8.7335873166429795E-2</c:v>
                </c:pt>
                <c:pt idx="3217" formatCode="General">
                  <c:v>-8.7114828890610896E-2</c:v>
                </c:pt>
                <c:pt idx="3218" formatCode="General">
                  <c:v>-8.6868512638164197E-2</c:v>
                </c:pt>
                <c:pt idx="3219" formatCode="General">
                  <c:v>-8.6596522918984398E-2</c:v>
                </c:pt>
                <c:pt idx="3220" formatCode="General">
                  <c:v>-8.62984895421154E-2</c:v>
                </c:pt>
                <c:pt idx="3221" formatCode="General">
                  <c:v>-8.5974580121971095E-2</c:v>
                </c:pt>
                <c:pt idx="3222" formatCode="General">
                  <c:v>-8.5624554953314794E-2</c:v>
                </c:pt>
                <c:pt idx="3223" formatCode="General">
                  <c:v>-8.5248000427348203E-2</c:v>
                </c:pt>
                <c:pt idx="3224" formatCode="General">
                  <c:v>-8.4844730876941304E-2</c:v>
                </c:pt>
                <c:pt idx="3225" formatCode="General">
                  <c:v>-8.4414770392436098E-2</c:v>
                </c:pt>
                <c:pt idx="3226" formatCode="General">
                  <c:v>-8.3958051059612404E-2</c:v>
                </c:pt>
                <c:pt idx="3227" formatCode="General">
                  <c:v>-8.34745545701535E-2</c:v>
                </c:pt>
                <c:pt idx="3228" formatCode="General">
                  <c:v>-8.2964768861846394E-2</c:v>
                </c:pt>
                <c:pt idx="3229" formatCode="General">
                  <c:v>-8.2428793421803495E-2</c:v>
                </c:pt>
                <c:pt idx="3230" formatCode="General">
                  <c:v>-8.1866160656859005E-2</c:v>
                </c:pt>
                <c:pt idx="3231" formatCode="General">
                  <c:v>-8.1276831439236003E-2</c:v>
                </c:pt>
                <c:pt idx="3232" formatCode="General">
                  <c:v>-8.0661199818618606E-2</c:v>
                </c:pt>
                <c:pt idx="3233" formatCode="General">
                  <c:v>-8.0019707775899507E-2</c:v>
                </c:pt>
                <c:pt idx="3234" formatCode="General">
                  <c:v>-7.9352557641521104E-2</c:v>
                </c:pt>
                <c:pt idx="3235" formatCode="General">
                  <c:v>-7.8660025324426605E-2</c:v>
                </c:pt>
                <c:pt idx="3236" formatCode="General">
                  <c:v>-7.7942033368007799E-2</c:v>
                </c:pt>
                <c:pt idx="3237" formatCode="General">
                  <c:v>-7.7199079044452695E-2</c:v>
                </c:pt>
                <c:pt idx="3238" formatCode="General">
                  <c:v>-7.6432117846226694E-2</c:v>
                </c:pt>
                <c:pt idx="3239" formatCode="General">
                  <c:v>-7.5641192065729196E-2</c:v>
                </c:pt>
                <c:pt idx="3240" formatCode="General">
                  <c:v>-7.4826676745750206E-2</c:v>
                </c:pt>
                <c:pt idx="3241" formatCode="General">
                  <c:v>-7.3988993444257398E-2</c:v>
                </c:pt>
                <c:pt idx="3242" formatCode="General">
                  <c:v>-7.3128684950184999E-2</c:v>
                </c:pt>
                <c:pt idx="3243" formatCode="General">
                  <c:v>-7.2246297164975895E-2</c:v>
                </c:pt>
                <c:pt idx="3244" formatCode="General">
                  <c:v>-7.1342523480322398E-2</c:v>
                </c:pt>
                <c:pt idx="3245" formatCode="General">
                  <c:v>-7.0418496884599696E-2</c:v>
                </c:pt>
                <c:pt idx="3246" formatCode="General">
                  <c:v>-6.9474332836077804E-2</c:v>
                </c:pt>
                <c:pt idx="3247" formatCode="General">
                  <c:v>-6.8510203421252094E-2</c:v>
                </c:pt>
                <c:pt idx="3248" formatCode="General">
                  <c:v>-6.7527233129936304E-2</c:v>
                </c:pt>
                <c:pt idx="3249" formatCode="General">
                  <c:v>-6.65260928854048E-2</c:v>
                </c:pt>
                <c:pt idx="3250" formatCode="General">
                  <c:v>-6.5507526088820295E-2</c:v>
                </c:pt>
                <c:pt idx="3251" formatCode="General">
                  <c:v>-6.4472301832234805E-2</c:v>
                </c:pt>
                <c:pt idx="3252" formatCode="General">
                  <c:v>-6.3421174243646905E-2</c:v>
                </c:pt>
                <c:pt idx="3253" formatCode="General">
                  <c:v>-6.2355031357294997E-2</c:v>
                </c:pt>
                <c:pt idx="3254" formatCode="General">
                  <c:v>-6.1274364990511303E-2</c:v>
                </c:pt>
                <c:pt idx="3255" formatCode="General">
                  <c:v>-6.01802495624933E-2</c:v>
                </c:pt>
                <c:pt idx="3256" formatCode="General">
                  <c:v>-5.9073684914771198E-2</c:v>
                </c:pt>
                <c:pt idx="3257" formatCode="General">
                  <c:v>-5.7955390168773997E-2</c:v>
                </c:pt>
                <c:pt idx="3258" formatCode="General">
                  <c:v>-5.68261697315256E-2</c:v>
                </c:pt>
                <c:pt idx="3259" formatCode="General">
                  <c:v>-5.5687038193450097E-2</c:v>
                </c:pt>
                <c:pt idx="3260" formatCode="General">
                  <c:v>-5.4538913052163997E-2</c:v>
                </c:pt>
                <c:pt idx="3261" formatCode="General">
                  <c:v>-5.3382742509568197E-2</c:v>
                </c:pt>
                <c:pt idx="3262" formatCode="General">
                  <c:v>-5.2219495633808899E-2</c:v>
                </c:pt>
                <c:pt idx="3263" formatCode="General">
                  <c:v>-5.1050092725343402E-2</c:v>
                </c:pt>
                <c:pt idx="3264" formatCode="General">
                  <c:v>-4.9875398300149698E-2</c:v>
                </c:pt>
                <c:pt idx="3265" formatCode="General">
                  <c:v>-4.8696454656531697E-2</c:v>
                </c:pt>
                <c:pt idx="3266" formatCode="General">
                  <c:v>-4.7514158697915698E-2</c:v>
                </c:pt>
                <c:pt idx="3267" formatCode="General">
                  <c:v>-4.63290565465765E-2</c:v>
                </c:pt>
                <c:pt idx="3268" formatCode="General">
                  <c:v>-4.51429243876574E-2</c:v>
                </c:pt>
                <c:pt idx="3269" formatCode="General">
                  <c:v>-4.3956590891789799E-2</c:v>
                </c:pt>
                <c:pt idx="3270" formatCode="General">
                  <c:v>-4.27704071889215E-2</c:v>
                </c:pt>
                <c:pt idx="3271" formatCode="General">
                  <c:v>-4.1585889531895397E-2</c:v>
                </c:pt>
                <c:pt idx="3272" formatCode="General">
                  <c:v>-4.0403698565142497E-2</c:v>
                </c:pt>
                <c:pt idx="3273" formatCode="General">
                  <c:v>-3.9224883301714697E-2</c:v>
                </c:pt>
                <c:pt idx="3274" formatCode="General">
                  <c:v>-3.8050754184877501E-2</c:v>
                </c:pt>
                <c:pt idx="3275" formatCode="General">
                  <c:v>-3.6881943227069801E-2</c:v>
                </c:pt>
                <c:pt idx="3276" formatCode="General">
                  <c:v>-3.5719537626443303E-2</c:v>
                </c:pt>
                <c:pt idx="3277" formatCode="General">
                  <c:v>-3.45645561028173E-2</c:v>
                </c:pt>
                <c:pt idx="3278" formatCode="General">
                  <c:v>-3.3417585827350098E-2</c:v>
                </c:pt>
                <c:pt idx="3279" formatCode="General">
                  <c:v>-3.22793569518805E-2</c:v>
                </c:pt>
                <c:pt idx="3280" formatCode="General">
                  <c:v>-3.1151444069049398E-2</c:v>
                </c:pt>
                <c:pt idx="3281" formatCode="General">
                  <c:v>-3.0034528348206201E-2</c:v>
                </c:pt>
                <c:pt idx="3282" formatCode="General">
                  <c:v>-2.89289646662074E-2</c:v>
                </c:pt>
                <c:pt idx="3283" formatCode="General">
                  <c:v>-2.7836172715478801E-2</c:v>
                </c:pt>
                <c:pt idx="3284" formatCode="General">
                  <c:v>-2.67569246053539E-2</c:v>
                </c:pt>
                <c:pt idx="3285" formatCode="General">
                  <c:v>-2.5692047918961899E-2</c:v>
                </c:pt>
                <c:pt idx="3286" formatCode="General">
                  <c:v>-2.4642670983938901E-2</c:v>
                </c:pt>
                <c:pt idx="3287" formatCode="General">
                  <c:v>-2.3608970890924601E-2</c:v>
                </c:pt>
                <c:pt idx="3288" formatCode="General">
                  <c:v>-2.2591862357556201E-2</c:v>
                </c:pt>
                <c:pt idx="3289" formatCode="General">
                  <c:v>-2.1592411700879399E-2</c:v>
                </c:pt>
                <c:pt idx="3290" formatCode="General">
                  <c:v>-2.0611194245586498E-2</c:v>
                </c:pt>
                <c:pt idx="3291" formatCode="General">
                  <c:v>-1.9649160038131601E-2</c:v>
                </c:pt>
                <c:pt idx="3292" formatCode="General">
                  <c:v>-1.8706787266145601E-2</c:v>
                </c:pt>
                <c:pt idx="3293" formatCode="General">
                  <c:v>-1.7784731277764799E-2</c:v>
                </c:pt>
                <c:pt idx="3294" formatCode="General">
                  <c:v>-1.6883904431793301E-2</c:v>
                </c:pt>
                <c:pt idx="3295" formatCode="General">
                  <c:v>-1.60046735898157E-2</c:v>
                </c:pt>
                <c:pt idx="3296" formatCode="General">
                  <c:v>-1.5147567691435999E-2</c:v>
                </c:pt>
                <c:pt idx="3297" formatCode="General">
                  <c:v>-1.4313282154447E-2</c:v>
                </c:pt>
                <c:pt idx="3298" formatCode="General">
                  <c:v>-1.3502440216232901E-2</c:v>
                </c:pt>
                <c:pt idx="3299" formatCode="General">
                  <c:v>-1.2715540672412901E-2</c:v>
                </c:pt>
                <c:pt idx="3300" formatCode="General">
                  <c:v>-1.19531906329183E-2</c:v>
                </c:pt>
                <c:pt idx="3301" formatCode="General">
                  <c:v>-1.12158672003469E-2</c:v>
                </c:pt>
                <c:pt idx="3302" formatCode="General">
                  <c:v>-1.05036572829837E-2</c:v>
                </c:pt>
                <c:pt idx="3303" formatCode="General">
                  <c:v>-9.8171929625547796E-3</c:v>
                </c:pt>
                <c:pt idx="3304" formatCode="General">
                  <c:v>-9.1571779684449291E-3</c:v>
                </c:pt>
                <c:pt idx="3305" formatCode="General">
                  <c:v>-8.5237861496174992E-3</c:v>
                </c:pt>
                <c:pt idx="3306" formatCode="General">
                  <c:v>-7.9176695136329404E-3</c:v>
                </c:pt>
                <c:pt idx="3307" formatCode="General">
                  <c:v>-7.3389037516625498E-3</c:v>
                </c:pt>
                <c:pt idx="3308" formatCode="General">
                  <c:v>-6.7876824051709399E-3</c:v>
                </c:pt>
                <c:pt idx="3309" formatCode="General">
                  <c:v>-6.2645686589993203E-3</c:v>
                </c:pt>
                <c:pt idx="3310" formatCode="General">
                  <c:v>-5.7696475280782202E-3</c:v>
                </c:pt>
                <c:pt idx="3311" formatCode="General">
                  <c:v>-5.3031536600265496E-3</c:v>
                </c:pt>
                <c:pt idx="3312" formatCode="General">
                  <c:v>-4.8651839129905897E-3</c:v>
                </c:pt>
                <c:pt idx="3313" formatCode="General">
                  <c:v>-4.4559108408507801E-3</c:v>
                </c:pt>
                <c:pt idx="3314" formatCode="General">
                  <c:v>-4.0757390419082903E-3</c:v>
                </c:pt>
                <c:pt idx="3315" formatCode="General">
                  <c:v>-3.7250661903539999E-3</c:v>
                </c:pt>
                <c:pt idx="3316" formatCode="General">
                  <c:v>-3.4035487098276001E-3</c:v>
                </c:pt>
                <c:pt idx="3317" formatCode="General">
                  <c:v>-3.1110897679038399E-3</c:v>
                </c:pt>
                <c:pt idx="3318" formatCode="General">
                  <c:v>-2.8481002319989302E-3</c:v>
                </c:pt>
                <c:pt idx="3319" formatCode="General">
                  <c:v>-2.61451404983803E-3</c:v>
                </c:pt>
                <c:pt idx="3320" formatCode="General">
                  <c:v>-2.4103249560251598E-3</c:v>
                </c:pt>
                <c:pt idx="3321" formatCode="General">
                  <c:v>-2.23553787797899E-3</c:v>
                </c:pt>
                <c:pt idx="3322" formatCode="General">
                  <c:v>-2.0902876038919999E-3</c:v>
                </c:pt>
                <c:pt idx="3323" formatCode="General">
                  <c:v>-1.9744653304401001E-3</c:v>
                </c:pt>
                <c:pt idx="3324" formatCode="General">
                  <c:v>-1.8878724689481701E-3</c:v>
                </c:pt>
                <c:pt idx="3325" formatCode="General">
                  <c:v>-1.83076321352353E-3</c:v>
                </c:pt>
                <c:pt idx="3326" formatCode="General">
                  <c:v>-1.8026971878678699E-3</c:v>
                </c:pt>
                <c:pt idx="3327" formatCode="General">
                  <c:v>-1.8034818832638299E-3</c:v>
                </c:pt>
                <c:pt idx="3328" formatCode="General">
                  <c:v>-1.8332727053773201E-3</c:v>
                </c:pt>
                <c:pt idx="3329" formatCode="General">
                  <c:v>-1.8917249140423401E-3</c:v>
                </c:pt>
                <c:pt idx="3330" formatCode="General">
                  <c:v>-1.9785612486341599E-3</c:v>
                </c:pt>
                <c:pt idx="3331" formatCode="General">
                  <c:v>-2.0936528016348502E-3</c:v>
                </c:pt>
                <c:pt idx="3332" formatCode="General">
                  <c:v>-2.2369551638646702E-3</c:v>
                </c:pt>
                <c:pt idx="3333" formatCode="General">
                  <c:v>-2.4083036175556799E-3</c:v>
                </c:pt>
                <c:pt idx="3334" formatCode="General">
                  <c:v>-2.6071794471455201E-3</c:v>
                </c:pt>
                <c:pt idx="3335" formatCode="General">
                  <c:v>-2.8335131365696798E-3</c:v>
                </c:pt>
                <c:pt idx="3336" formatCode="General">
                  <c:v>-3.0872463289971898E-3</c:v>
                </c:pt>
                <c:pt idx="3337" formatCode="General">
                  <c:v>-3.3677825318543099E-3</c:v>
                </c:pt>
                <c:pt idx="3338" formatCode="General">
                  <c:v>-3.6748578048309802E-3</c:v>
                </c:pt>
                <c:pt idx="3339" formatCode="General">
                  <c:v>-4.0082637447464101E-3</c:v>
                </c:pt>
                <c:pt idx="3340" formatCode="General">
                  <c:v>-4.3675171966724904E-3</c:v>
                </c:pt>
                <c:pt idx="3341" formatCode="General">
                  <c:v>-4.75274576405908E-3</c:v>
                </c:pt>
                <c:pt idx="3342" formatCode="General">
                  <c:v>-5.1634361223345899E-3</c:v>
                </c:pt>
                <c:pt idx="3343" formatCode="General">
                  <c:v>-5.5989281508328301E-3</c:v>
                </c:pt>
                <c:pt idx="3344" formatCode="General">
                  <c:v>-6.0593200275039097E-3</c:v>
                </c:pt>
                <c:pt idx="3345" formatCode="General">
                  <c:v>-6.5441204380599204E-3</c:v>
                </c:pt>
                <c:pt idx="3346" formatCode="General">
                  <c:v>-7.0530771387842198E-3</c:v>
                </c:pt>
                <c:pt idx="3347" formatCode="General">
                  <c:v>-7.5856834492064196E-3</c:v>
                </c:pt>
                <c:pt idx="3348" formatCode="General">
                  <c:v>-8.1414860814839705E-3</c:v>
                </c:pt>
                <c:pt idx="3349" formatCode="General">
                  <c:v>-8.7203278166661305E-3</c:v>
                </c:pt>
                <c:pt idx="3350" formatCode="General">
                  <c:v>-9.3218710498095304E-3</c:v>
                </c:pt>
                <c:pt idx="3351" formatCode="General">
                  <c:v>-9.9456546137208796E-3</c:v>
                </c:pt>
                <c:pt idx="3352" formatCode="General">
                  <c:v>-1.05910169423254E-2</c:v>
                </c:pt>
                <c:pt idx="3353" formatCode="General">
                  <c:v>-1.12582888225592E-2</c:v>
                </c:pt>
                <c:pt idx="3354" formatCode="General">
                  <c:v>-1.19469663185064E-2</c:v>
                </c:pt>
                <c:pt idx="3355" formatCode="General">
                  <c:v>-1.26560047234947E-2</c:v>
                </c:pt>
                <c:pt idx="3356" formatCode="General">
                  <c:v>-1.33856654348444E-2</c:v>
                </c:pt>
                <c:pt idx="3357" formatCode="General">
                  <c:v>-1.41356203379018E-2</c:v>
                </c:pt>
                <c:pt idx="3358" formatCode="General">
                  <c:v>-1.4905364268548899E-2</c:v>
                </c:pt>
                <c:pt idx="3359" formatCode="General">
                  <c:v>-1.5694688023581201E-2</c:v>
                </c:pt>
                <c:pt idx="3360" formatCode="General">
                  <c:v>-1.65031373135993E-2</c:v>
                </c:pt>
                <c:pt idx="3361" formatCode="General">
                  <c:v>-1.7330274247133098E-2</c:v>
                </c:pt>
                <c:pt idx="3362" formatCode="General">
                  <c:v>-1.8175641227069599E-2</c:v>
                </c:pt>
                <c:pt idx="3363" formatCode="General">
                  <c:v>-1.9038976076769999E-2</c:v>
                </c:pt>
                <c:pt idx="3364" formatCode="General">
                  <c:v>-1.9920106033788298E-2</c:v>
                </c:pt>
                <c:pt idx="3365" formatCode="General">
                  <c:v>-2.0818615934720501E-2</c:v>
                </c:pt>
                <c:pt idx="3366" formatCode="General">
                  <c:v>-2.17340440393539E-2</c:v>
                </c:pt>
                <c:pt idx="3367" formatCode="General">
                  <c:v>-2.2666131575084E-2</c:v>
                </c:pt>
                <c:pt idx="3368" formatCode="General">
                  <c:v>-2.36147192106489E-2</c:v>
                </c:pt>
                <c:pt idx="3369" formatCode="General">
                  <c:v>-2.4579215004032099E-2</c:v>
                </c:pt>
                <c:pt idx="3370" formatCode="General">
                  <c:v>-2.5559820032096801E-2</c:v>
                </c:pt>
                <c:pt idx="3371" formatCode="General">
                  <c:v>-2.6556249054171199E-2</c:v>
                </c:pt>
                <c:pt idx="3372" formatCode="General">
                  <c:v>-2.7567348964403899E-2</c:v>
                </c:pt>
                <c:pt idx="3373" formatCode="General">
                  <c:v>-2.85934064424062E-2</c:v>
                </c:pt>
                <c:pt idx="3374" formatCode="General">
                  <c:v>-2.9634382473442401E-2</c:v>
                </c:pt>
                <c:pt idx="3375" formatCode="General">
                  <c:v>-3.0689585594786999E-2</c:v>
                </c:pt>
                <c:pt idx="3376" formatCode="General">
                  <c:v>-3.1759032036167402E-2</c:v>
                </c:pt>
                <c:pt idx="3377" formatCode="General">
                  <c:v>-3.2842450480326503E-2</c:v>
                </c:pt>
                <c:pt idx="3378" formatCode="General">
                  <c:v>-3.3939142415182998E-2</c:v>
                </c:pt>
                <c:pt idx="3379" formatCode="General">
                  <c:v>-3.5049275208722898E-2</c:v>
                </c:pt>
                <c:pt idx="3380" formatCode="General">
                  <c:v>-3.6172613619399899E-2</c:v>
                </c:pt>
                <c:pt idx="3381" formatCode="General">
                  <c:v>-3.7308481802114997E-2</c:v>
                </c:pt>
                <c:pt idx="3382" formatCode="General">
                  <c:v>-3.8457080747364397E-2</c:v>
                </c:pt>
                <c:pt idx="3383" formatCode="General">
                  <c:v>-3.9618423396288703E-2</c:v>
                </c:pt>
                <c:pt idx="3384" formatCode="General">
                  <c:v>-4.0792019970422901E-2</c:v>
                </c:pt>
                <c:pt idx="3385" formatCode="General">
                  <c:v>-4.1977308028975799E-2</c:v>
                </c:pt>
                <c:pt idx="3386" formatCode="General">
                  <c:v>-4.3174273966951303E-2</c:v>
                </c:pt>
                <c:pt idx="3387" formatCode="General">
                  <c:v>-4.43825793719912E-2</c:v>
                </c:pt>
                <c:pt idx="3388" formatCode="General">
                  <c:v>-4.5601753664838297E-2</c:v>
                </c:pt>
                <c:pt idx="3389" formatCode="General">
                  <c:v>-4.6832289585890502E-2</c:v>
                </c:pt>
                <c:pt idx="3390" formatCode="General">
                  <c:v>-4.8073792180712199E-2</c:v>
                </c:pt>
                <c:pt idx="3391" formatCode="General">
                  <c:v>-4.9325852864963597E-2</c:v>
                </c:pt>
                <c:pt idx="3392" formatCode="General">
                  <c:v>-5.0588320656556003E-2</c:v>
                </c:pt>
                <c:pt idx="3393" formatCode="General">
                  <c:v>-5.1861016541414597E-2</c:v>
                </c:pt>
                <c:pt idx="3394" formatCode="General">
                  <c:v>-5.3143755409193E-2</c:v>
                </c:pt>
                <c:pt idx="3395" formatCode="General">
                  <c:v>-5.4436239892384698E-2</c:v>
                </c:pt>
                <c:pt idx="3396" formatCode="General">
                  <c:v>-5.5738360878232203E-2</c:v>
                </c:pt>
                <c:pt idx="3397" formatCode="General">
                  <c:v>-5.7049873979758199E-2</c:v>
                </c:pt>
                <c:pt idx="3398" formatCode="General">
                  <c:v>-5.83705473763899E-2</c:v>
                </c:pt>
                <c:pt idx="3399" formatCode="General">
                  <c:v>-5.9700219643743203E-2</c:v>
                </c:pt>
                <c:pt idx="3400" formatCode="General">
                  <c:v>-6.1038622142969103E-2</c:v>
                </c:pt>
                <c:pt idx="3401" formatCode="General">
                  <c:v>-6.2385485377127098E-2</c:v>
                </c:pt>
                <c:pt idx="3402" formatCode="General">
                  <c:v>-6.3740725181689606E-2</c:v>
                </c:pt>
                <c:pt idx="3403" formatCode="General">
                  <c:v>-6.5104225496286805E-2</c:v>
                </c:pt>
                <c:pt idx="3404" formatCode="General">
                  <c:v>-6.6475528166272099E-2</c:v>
                </c:pt>
                <c:pt idx="3405" formatCode="General">
                  <c:v>-6.7854033937015806E-2</c:v>
                </c:pt>
                <c:pt idx="3406" formatCode="General">
                  <c:v>-6.92402709990248E-2</c:v>
                </c:pt>
                <c:pt idx="3407" formatCode="General">
                  <c:v>-7.0633932500581906E-2</c:v>
                </c:pt>
                <c:pt idx="3408" formatCode="General">
                  <c:v>-7.20341796163326E-2</c:v>
                </c:pt>
                <c:pt idx="3409" formatCode="General">
                  <c:v>-7.3441169453233507E-2</c:v>
                </c:pt>
                <c:pt idx="3410" formatCode="General">
                  <c:v>-7.4854409716957296E-2</c:v>
                </c:pt>
                <c:pt idx="3411" formatCode="General">
                  <c:v>-7.6273537852408202E-2</c:v>
                </c:pt>
                <c:pt idx="3412" formatCode="General">
                  <c:v>-7.7698586177981796E-2</c:v>
                </c:pt>
                <c:pt idx="3413" formatCode="General">
                  <c:v>-7.9129245731352799E-2</c:v>
                </c:pt>
                <c:pt idx="3414" formatCode="General">
                  <c:v>-8.0565086621490895E-2</c:v>
                </c:pt>
                <c:pt idx="3415" formatCode="General">
                  <c:v>-8.2005600378939794E-2</c:v>
                </c:pt>
                <c:pt idx="3416" formatCode="General">
                  <c:v>-8.34507055332534E-2</c:v>
                </c:pt>
                <c:pt idx="3417" formatCode="General">
                  <c:v>-8.4900033507445904E-2</c:v>
                </c:pt>
                <c:pt idx="3418" formatCode="General">
                  <c:v>-8.6353480894481402E-2</c:v>
                </c:pt>
                <c:pt idx="3419" formatCode="General">
                  <c:v>-8.7810594780565895E-2</c:v>
                </c:pt>
                <c:pt idx="3420" formatCode="General">
                  <c:v>-8.9270395217922294E-2</c:v>
                </c:pt>
                <c:pt idx="3421" formatCode="General">
                  <c:v>-9.0733054605605004E-2</c:v>
                </c:pt>
                <c:pt idx="3422" formatCode="General">
                  <c:v>-9.2198521755024201E-2</c:v>
                </c:pt>
                <c:pt idx="3423" formatCode="General">
                  <c:v>-9.3665898494188493E-2</c:v>
                </c:pt>
                <c:pt idx="3424" formatCode="General">
                  <c:v>-9.5134385941357993E-2</c:v>
                </c:pt>
                <c:pt idx="3425" formatCode="General">
                  <c:v>-9.66040484283745E-2</c:v>
                </c:pt>
                <c:pt idx="3426" formatCode="General">
                  <c:v>-9.8074477993421699E-2</c:v>
                </c:pt>
                <c:pt idx="3427" formatCode="General">
                  <c:v>-9.9545179278917803E-2</c:v>
                </c:pt>
                <c:pt idx="3428" formatCode="General">
                  <c:v>-0.101015675441241</c:v>
                </c:pt>
                <c:pt idx="3429" formatCode="General">
                  <c:v>-0.10248562838474801</c:v>
                </c:pt>
                <c:pt idx="3430" formatCode="General">
                  <c:v>-0.10395444031572</c:v>
                </c:pt>
                <c:pt idx="3431" formatCode="General">
                  <c:v>-0.10542139212393201</c:v>
                </c:pt>
                <c:pt idx="3432" formatCode="General">
                  <c:v>-0.106886136340274</c:v>
                </c:pt>
                <c:pt idx="3433" formatCode="General">
                  <c:v>-0.108348195623752</c:v>
                </c:pt>
                <c:pt idx="3434" formatCode="General">
                  <c:v>-0.10980694975435799</c:v>
                </c:pt>
                <c:pt idx="3435" formatCode="General">
                  <c:v>-0.11126185392252599</c:v>
                </c:pt>
                <c:pt idx="3436" formatCode="General">
                  <c:v>-0.112712263794012</c:v>
                </c:pt>
                <c:pt idx="3437" formatCode="General">
                  <c:v>-0.114157998064759</c:v>
                </c:pt>
                <c:pt idx="3438" formatCode="General">
                  <c:v>-0.11559836451736601</c:v>
                </c:pt>
                <c:pt idx="3439" formatCode="General">
                  <c:v>-0.117032459982353</c:v>
                </c:pt>
                <c:pt idx="3440" formatCode="General">
                  <c:v>-0.11846011309482</c:v>
                </c:pt>
                <c:pt idx="3441" formatCode="General">
                  <c:v>-0.119880426837799</c:v>
                </c:pt>
                <c:pt idx="3442" formatCode="General">
                  <c:v>-0.121292724192542</c:v>
                </c:pt>
                <c:pt idx="3443" formatCode="General">
                  <c:v>-0.122696751215274</c:v>
                </c:pt>
                <c:pt idx="3444" formatCode="General">
                  <c:v>-0.124091414583915</c:v>
                </c:pt>
                <c:pt idx="3445" formatCode="General">
                  <c:v>-0.12547617652841001</c:v>
                </c:pt>
                <c:pt idx="3446" formatCode="General">
                  <c:v>-0.12685065093604</c:v>
                </c:pt>
                <c:pt idx="3447" formatCode="General">
                  <c:v>-0.12821398331889899</c:v>
                </c:pt>
                <c:pt idx="3448" formatCode="General">
                  <c:v>-0.129565500490777</c:v>
                </c:pt>
                <c:pt idx="3449" formatCode="General">
                  <c:v>-0.130904810140895</c:v>
                </c:pt>
                <c:pt idx="3450" formatCode="General">
                  <c:v>-0.13223108258675101</c:v>
                </c:pt>
                <c:pt idx="3451" formatCode="General">
                  <c:v>-0.133543732615968</c:v>
                </c:pt>
                <c:pt idx="3452" formatCode="General">
                  <c:v>-0.13484216477309499</c:v>
                </c:pt>
                <c:pt idx="3453" formatCode="General">
                  <c:v>-0.13612532224980001</c:v>
                </c:pt>
                <c:pt idx="3454" formatCode="General">
                  <c:v>-0.13739274191032599</c:v>
                </c:pt>
                <c:pt idx="3455" formatCode="General">
                  <c:v>-0.13864376325133099</c:v>
                </c:pt>
                <c:pt idx="3456" formatCode="General">
                  <c:v>-0.13987772145698499</c:v>
                </c:pt>
                <c:pt idx="3457" formatCode="General">
                  <c:v>-0.14109373213696599</c:v>
                </c:pt>
                <c:pt idx="3458" formatCode="General">
                  <c:v>-0.142291550074645</c:v>
                </c:pt>
                <c:pt idx="3459" formatCode="General">
                  <c:v>-0.14347044022797001</c:v>
                </c:pt>
                <c:pt idx="3460" formatCode="General">
                  <c:v>-0.14462957596519399</c:v>
                </c:pt>
                <c:pt idx="3461" formatCode="General">
                  <c:v>-0.14576832546722299</c:v>
                </c:pt>
                <c:pt idx="3462" formatCode="General">
                  <c:v>-0.146885952284772</c:v>
                </c:pt>
                <c:pt idx="3463" formatCode="General">
                  <c:v>-0.147982338042142</c:v>
                </c:pt>
                <c:pt idx="3464" formatCode="General">
                  <c:v>-0.149056361775457</c:v>
                </c:pt>
                <c:pt idx="3465" formatCode="General">
                  <c:v>-0.150107082937535</c:v>
                </c:pt>
                <c:pt idx="3466" formatCode="General">
                  <c:v>-0.151134423947416</c:v>
                </c:pt>
                <c:pt idx="3467" formatCode="General">
                  <c:v>-0.15213780644609101</c:v>
                </c:pt>
                <c:pt idx="3468" formatCode="General">
                  <c:v>-0.153116632830233</c:v>
                </c:pt>
                <c:pt idx="3469" formatCode="General">
                  <c:v>-0.15407040542727499</c:v>
                </c:pt>
                <c:pt idx="3470" formatCode="General">
                  <c:v>-0.154998333844272</c:v>
                </c:pt>
                <c:pt idx="3471" formatCode="General">
                  <c:v>-0.15589948748332799</c:v>
                </c:pt>
                <c:pt idx="3472" formatCode="General">
                  <c:v>-0.156773796973109</c:v>
                </c:pt>
                <c:pt idx="3473" formatCode="General">
                  <c:v>-0.157620912108515</c:v>
                </c:pt>
                <c:pt idx="3474" formatCode="General">
                  <c:v>-0.15843988280590199</c:v>
                </c:pt>
                <c:pt idx="3475" formatCode="General">
                  <c:v>-0.15923058184368</c:v>
                </c:pt>
                <c:pt idx="3476" formatCode="General">
                  <c:v>-0.15999257007123899</c:v>
                </c:pt>
                <c:pt idx="3477" formatCode="General">
                  <c:v>-0.16072531274191401</c:v>
                </c:pt>
                <c:pt idx="3478" formatCode="General">
                  <c:v>-0.16142860057455799</c:v>
                </c:pt>
                <c:pt idx="3479" formatCode="General">
                  <c:v>-0.16210168697452201</c:v>
                </c:pt>
                <c:pt idx="3480" formatCode="General">
                  <c:v>-0.16274399312205801</c:v>
                </c:pt>
                <c:pt idx="3481" formatCode="General">
                  <c:v>-0.16335556412459201</c:v>
                </c:pt>
                <c:pt idx="3482" formatCode="General">
                  <c:v>-0.16393619217677899</c:v>
                </c:pt>
                <c:pt idx="3483" formatCode="General">
                  <c:v>-0.16448555708488199</c:v>
                </c:pt>
                <c:pt idx="3484" formatCode="General">
                  <c:v>-0.16500303015800499</c:v>
                </c:pt>
                <c:pt idx="3485" formatCode="General">
                  <c:v>-0.165488176823611</c:v>
                </c:pt>
                <c:pt idx="3486" formatCode="General">
                  <c:v>-0.16594138419430299</c:v>
                </c:pt>
                <c:pt idx="3487" formatCode="General">
                  <c:v>-0.16636190824380101</c:v>
                </c:pt>
                <c:pt idx="3488" formatCode="General">
                  <c:v>-0.16674931563780401</c:v>
                </c:pt>
                <c:pt idx="3489" formatCode="General">
                  <c:v>-0.16710442923216301</c:v>
                </c:pt>
                <c:pt idx="3490" formatCode="General">
                  <c:v>-0.16742674257252299</c:v>
                </c:pt>
                <c:pt idx="3491" formatCode="General">
                  <c:v>-0.16771578452857699</c:v>
                </c:pt>
                <c:pt idx="3492" formatCode="General">
                  <c:v>-0.16797155236889699</c:v>
                </c:pt>
                <c:pt idx="3493" formatCode="General">
                  <c:v>-0.16819405313805699</c:v>
                </c:pt>
                <c:pt idx="3494" formatCode="General">
                  <c:v>-0.168383240802047</c:v>
                </c:pt>
                <c:pt idx="3495" formatCode="General">
                  <c:v>-0.16853938327621401</c:v>
                </c:pt>
                <c:pt idx="3496" formatCode="General">
                  <c:v>-0.16866254713370901</c:v>
                </c:pt>
                <c:pt idx="3497" formatCode="General">
                  <c:v>-0.16875243900626599</c:v>
                </c:pt>
                <c:pt idx="3498" formatCode="General">
                  <c:v>-0.16880923194478001</c:v>
                </c:pt>
                <c:pt idx="3499" formatCode="General">
                  <c:v>-0.16883295787637601</c:v>
                </c:pt>
                <c:pt idx="3500" formatCode="General">
                  <c:v>-0.16882399203597201</c:v>
                </c:pt>
                <c:pt idx="3501" formatCode="General">
                  <c:v>-0.16878206882034499</c:v>
                </c:pt>
                <c:pt idx="3502" formatCode="General">
                  <c:v>-0.168707583823892</c:v>
                </c:pt>
                <c:pt idx="3503" formatCode="General">
                  <c:v>-0.16860126723633201</c:v>
                </c:pt>
                <c:pt idx="3504" formatCode="General">
                  <c:v>-0.16846293317587399</c:v>
                </c:pt>
                <c:pt idx="3505" formatCode="General">
                  <c:v>-0.168293009532091</c:v>
                </c:pt>
                <c:pt idx="3506" formatCode="General">
                  <c:v>-0.16809179139321101</c:v>
                </c:pt>
                <c:pt idx="3507" formatCode="General">
                  <c:v>-0.16785931934567</c:v>
                </c:pt>
                <c:pt idx="3508" formatCode="General">
                  <c:v>-0.167596025682553</c:v>
                </c:pt>
                <c:pt idx="3509" formatCode="General">
                  <c:v>-0.167302576025638</c:v>
                </c:pt>
                <c:pt idx="3510" formatCode="General">
                  <c:v>-0.16697944863068501</c:v>
                </c:pt>
                <c:pt idx="3511" formatCode="General">
                  <c:v>-0.16662667828876199</c:v>
                </c:pt>
                <c:pt idx="3512" formatCode="General">
                  <c:v>-0.16624499226335901</c:v>
                </c:pt>
                <c:pt idx="3513" formatCode="General">
                  <c:v>-0.16583474032774001</c:v>
                </c:pt>
                <c:pt idx="3514" formatCode="General">
                  <c:v>-0.165396124944831</c:v>
                </c:pt>
                <c:pt idx="3515" formatCode="General">
                  <c:v>-0.16493014333130299</c:v>
                </c:pt>
                <c:pt idx="3516" formatCode="General">
                  <c:v>-0.164437510681366</c:v>
                </c:pt>
                <c:pt idx="3517" formatCode="General">
                  <c:v>-0.163918571312928</c:v>
                </c:pt>
                <c:pt idx="3518" formatCode="General">
                  <c:v>-0.16337375369992799</c:v>
                </c:pt>
                <c:pt idx="3519" formatCode="General">
                  <c:v>-0.162803785194784</c:v>
                </c:pt>
                <c:pt idx="3520" formatCode="General">
                  <c:v>-0.16220923825924999</c:v>
                </c:pt>
                <c:pt idx="3521" formatCode="General">
                  <c:v>-0.16159087796746099</c:v>
                </c:pt>
                <c:pt idx="3522" formatCode="General">
                  <c:v>-0.160949327270072</c:v>
                </c:pt>
                <c:pt idx="3523" formatCode="General">
                  <c:v>-0.16028501883690599</c:v>
                </c:pt>
                <c:pt idx="3524" formatCode="General">
                  <c:v>-0.159599020206866</c:v>
                </c:pt>
                <c:pt idx="3525" formatCode="General">
                  <c:v>-0.158892245746167</c:v>
                </c:pt>
                <c:pt idx="3526" formatCode="General">
                  <c:v>-0.15816508197329901</c:v>
                </c:pt>
                <c:pt idx="3527" formatCode="General">
                  <c:v>-0.15741820821665201</c:v>
                </c:pt>
                <c:pt idx="3528" formatCode="General">
                  <c:v>-0.15665249626025099</c:v>
                </c:pt>
                <c:pt idx="3529" formatCode="General">
                  <c:v>-0.15586865085680399</c:v>
                </c:pt>
                <c:pt idx="3530" formatCode="General">
                  <c:v>-0.15506757401697099</c:v>
                </c:pt>
                <c:pt idx="3531" formatCode="General">
                  <c:v>-0.154249850762782</c:v>
                </c:pt>
                <c:pt idx="3532" formatCode="General">
                  <c:v>-0.153416518030771</c:v>
                </c:pt>
                <c:pt idx="3533" formatCode="General">
                  <c:v>-0.15256856066371</c:v>
                </c:pt>
                <c:pt idx="3534" formatCode="General">
                  <c:v>-0.151706257330192</c:v>
                </c:pt>
                <c:pt idx="3535" formatCode="General">
                  <c:v>-0.150830732667323</c:v>
                </c:pt>
                <c:pt idx="3536" formatCode="General">
                  <c:v>-0.14994322537260801</c:v>
                </c:pt>
                <c:pt idx="3537" formatCode="General">
                  <c:v>-0.149044086955608</c:v>
                </c:pt>
                <c:pt idx="3538" formatCode="General">
                  <c:v>-0.14813393810762199</c:v>
                </c:pt>
                <c:pt idx="3539" formatCode="General">
                  <c:v>-0.14721406466671699</c:v>
                </c:pt>
                <c:pt idx="3540" formatCode="General">
                  <c:v>-0.14628506120213899</c:v>
                </c:pt>
                <c:pt idx="3541" formatCode="General">
                  <c:v>-0.14534753662626099</c:v>
                </c:pt>
                <c:pt idx="3542" formatCode="General">
                  <c:v>-0.14440263353261601</c:v>
                </c:pt>
                <c:pt idx="3543" formatCode="General">
                  <c:v>-0.14345097168120499</c:v>
                </c:pt>
                <c:pt idx="3544" formatCode="General">
                  <c:v>-0.14249362534655599</c:v>
                </c:pt>
                <c:pt idx="3545" formatCode="General">
                  <c:v>-0.141531695817811</c:v>
                </c:pt>
                <c:pt idx="3546" formatCode="General">
                  <c:v>-0.140565403559888</c:v>
                </c:pt>
                <c:pt idx="3547" formatCode="General">
                  <c:v>-0.13959569730590499</c:v>
                </c:pt>
                <c:pt idx="3548" formatCode="General">
                  <c:v>-0.138623643758224</c:v>
                </c:pt>
                <c:pt idx="3549" formatCode="General">
                  <c:v>-0.13764981876214499</c:v>
                </c:pt>
                <c:pt idx="3550" formatCode="General">
                  <c:v>-0.13667544374751001</c:v>
                </c:pt>
                <c:pt idx="3551" formatCode="General">
                  <c:v>-0.135700576985611</c:v>
                </c:pt>
                <c:pt idx="3552" formatCode="General">
                  <c:v>-0.13472622161481701</c:v>
                </c:pt>
                <c:pt idx="3553" formatCode="General">
                  <c:v>-0.133753413099063</c:v>
                </c:pt>
                <c:pt idx="3554" formatCode="General">
                  <c:v>-0.13278235150301401</c:v>
                </c:pt>
                <c:pt idx="3555" formatCode="General">
                  <c:v>-0.13181431256120299</c:v>
                </c:pt>
                <c:pt idx="3556" formatCode="General">
                  <c:v>-0.13084972306315501</c:v>
                </c:pt>
                <c:pt idx="3557" formatCode="General">
                  <c:v>-0.12988920250498501</c:v>
                </c:pt>
                <c:pt idx="3558" formatCode="General">
                  <c:v>-0.12893378384611201</c:v>
                </c:pt>
                <c:pt idx="3559" formatCode="General">
                  <c:v>-0.12798395865845599</c:v>
                </c:pt>
                <c:pt idx="3560" formatCode="General">
                  <c:v>-0.127040361037358</c:v>
                </c:pt>
                <c:pt idx="3561" formatCode="General">
                  <c:v>-0.126103888897068</c:v>
                </c:pt>
                <c:pt idx="3562" formatCode="General">
                  <c:v>-0.125174857597006</c:v>
                </c:pt>
                <c:pt idx="3563" formatCode="General">
                  <c:v>-0.124253789661726</c:v>
                </c:pt>
                <c:pt idx="3564" formatCode="General">
                  <c:v>-0.123341299491505</c:v>
                </c:pt>
                <c:pt idx="3565" formatCode="General">
                  <c:v>-0.122438131801013</c:v>
                </c:pt>
                <c:pt idx="3566" formatCode="General">
                  <c:v>-0.12154478025018101</c:v>
                </c:pt>
                <c:pt idx="3567" formatCode="General">
                  <c:v>-0.120661666580931</c:v>
                </c:pt>
                <c:pt idx="3568" formatCode="General">
                  <c:v>-0.119789297230931</c:v>
                </c:pt>
                <c:pt idx="3569" formatCode="General">
                  <c:v>-0.11892797122217701</c:v>
                </c:pt>
                <c:pt idx="3570" formatCode="General">
                  <c:v>-0.11807825406693399</c:v>
                </c:pt>
                <c:pt idx="3571" formatCode="General">
                  <c:v>-0.11724104546192</c:v>
                </c:pt>
                <c:pt idx="3572" formatCode="General">
                  <c:v>-0.11641642732099799</c:v>
                </c:pt>
                <c:pt idx="3573" formatCode="General">
                  <c:v>-0.11560438856095399</c:v>
                </c:pt>
                <c:pt idx="3574" formatCode="General">
                  <c:v>-0.11480564255405599</c:v>
                </c:pt>
                <c:pt idx="3575" formatCode="General">
                  <c:v>-0.114020371805842</c:v>
                </c:pt>
                <c:pt idx="3576" formatCode="General">
                  <c:v>-0.113249091105809</c:v>
                </c:pt>
                <c:pt idx="3577" formatCode="General">
                  <c:v>-0.112492246396388</c:v>
                </c:pt>
                <c:pt idx="3578" formatCode="General">
                  <c:v>-0.111749776931223</c:v>
                </c:pt>
                <c:pt idx="3579" formatCode="General">
                  <c:v>-0.11102189593739099</c:v>
                </c:pt>
                <c:pt idx="3580" formatCode="General">
                  <c:v>-0.110308777940476</c:v>
                </c:pt>
                <c:pt idx="3581" formatCode="General">
                  <c:v>-0.1096110641674</c:v>
                </c:pt>
                <c:pt idx="3582" formatCode="General">
                  <c:v>-0.108928794461833</c:v>
                </c:pt>
                <c:pt idx="3583" formatCode="General">
                  <c:v>-0.108261696576591</c:v>
                </c:pt>
                <c:pt idx="3584" formatCode="General">
                  <c:v>-0.10761010618083799</c:v>
                </c:pt>
                <c:pt idx="3585" formatCode="General">
                  <c:v>-0.10697441099638701</c:v>
                </c:pt>
                <c:pt idx="3586" formatCode="General">
                  <c:v>-0.10635455539571</c:v>
                </c:pt>
                <c:pt idx="3587" formatCode="General">
                  <c:v>-0.10575051324406699</c:v>
                </c:pt>
                <c:pt idx="3588" formatCode="General">
                  <c:v>-0.105162262963508</c:v>
                </c:pt>
                <c:pt idx="3589" formatCode="General">
                  <c:v>-0.104589867730461</c:v>
                </c:pt>
                <c:pt idx="3590" formatCode="General">
                  <c:v>-0.10403355776718699</c:v>
                </c:pt>
                <c:pt idx="3591" formatCode="General">
                  <c:v>-0.103492909254597</c:v>
                </c:pt>
                <c:pt idx="3592" formatCode="General">
                  <c:v>-0.102967808428038</c:v>
                </c:pt>
                <c:pt idx="3593" formatCode="General">
                  <c:v>-0.102458405427509</c:v>
                </c:pt>
                <c:pt idx="3594" formatCode="General">
                  <c:v>-0.10196468761663</c:v>
                </c:pt>
                <c:pt idx="3595" formatCode="General">
                  <c:v>-0.101486405988174</c:v>
                </c:pt>
                <c:pt idx="3596" formatCode="General">
                  <c:v>-0.10102332222594899</c:v>
                </c:pt>
                <c:pt idx="3597" formatCode="General">
                  <c:v>-0.10057589815281399</c:v>
                </c:pt>
                <c:pt idx="3598" formatCode="General">
                  <c:v>-0.100143725468939</c:v>
                </c:pt>
                <c:pt idx="3599" formatCode="General">
                  <c:v>-9.9725822519083906E-2</c:v>
                </c:pt>
                <c:pt idx="3600" formatCode="General">
                  <c:v>-9.9323088746118199E-2</c:v>
                </c:pt>
                <c:pt idx="3601" formatCode="General">
                  <c:v>-9.8935053476369703E-2</c:v>
                </c:pt>
                <c:pt idx="3602" formatCode="General">
                  <c:v>-9.8560806096235007E-2</c:v>
                </c:pt>
                <c:pt idx="3603" formatCode="General">
                  <c:v>-9.8200754696510503E-2</c:v>
                </c:pt>
                <c:pt idx="3604" formatCode="General">
                  <c:v>-9.7854443157588594E-2</c:v>
                </c:pt>
                <c:pt idx="3605" formatCode="General">
                  <c:v>-9.7521205060747698E-2</c:v>
                </c:pt>
                <c:pt idx="3606" formatCode="General">
                  <c:v>-9.7201229534688793E-2</c:v>
                </c:pt>
                <c:pt idx="3607" formatCode="General">
                  <c:v>-9.6894420773280102E-2</c:v>
                </c:pt>
                <c:pt idx="3608" formatCode="General">
                  <c:v>-9.6600099035048001E-2</c:v>
                </c:pt>
                <c:pt idx="3609" formatCode="General">
                  <c:v>-9.6318203224826399E-2</c:v>
                </c:pt>
                <c:pt idx="3610" formatCode="General">
                  <c:v>-9.6048176413075406E-2</c:v>
                </c:pt>
                <c:pt idx="3611" formatCode="General">
                  <c:v>-9.5789608374216698E-2</c:v>
                </c:pt>
                <c:pt idx="3612" formatCode="General">
                  <c:v>-9.5542336704108194E-2</c:v>
                </c:pt>
                <c:pt idx="3613" formatCode="General">
                  <c:v>-9.53055436310635E-2</c:v>
                </c:pt>
                <c:pt idx="3614" formatCode="General">
                  <c:v>-9.5079235426901207E-2</c:v>
                </c:pt>
                <c:pt idx="3615" formatCode="General">
                  <c:v>-9.4863310749392193E-2</c:v>
                </c:pt>
                <c:pt idx="3616" formatCode="General">
                  <c:v>-9.4656917557064305E-2</c:v>
                </c:pt>
                <c:pt idx="3617" formatCode="General">
                  <c:v>-9.4459717153268299E-2</c:v>
                </c:pt>
                <c:pt idx="3618" formatCode="General">
                  <c:v>-9.4272064926984006E-2</c:v>
                </c:pt>
                <c:pt idx="3619" formatCode="General">
                  <c:v>-9.4093107738517104E-2</c:v>
                </c:pt>
                <c:pt idx="3620" formatCode="General">
                  <c:v>-9.3922166374002997E-2</c:v>
                </c:pt>
                <c:pt idx="3621" formatCode="General">
                  <c:v>-9.3758927155654204E-2</c:v>
                </c:pt>
                <c:pt idx="3622" formatCode="General">
                  <c:v>-9.3602773366723693E-2</c:v>
                </c:pt>
                <c:pt idx="3623" formatCode="General">
                  <c:v>-9.3453876878547504E-2</c:v>
                </c:pt>
                <c:pt idx="3624" formatCode="General">
                  <c:v>-9.3311442203075204E-2</c:v>
                </c:pt>
                <c:pt idx="3625" formatCode="General">
                  <c:v>-9.3174765661911005E-2</c:v>
                </c:pt>
                <c:pt idx="3626" formatCode="General">
                  <c:v>-9.3043941117187001E-2</c:v>
                </c:pt>
                <c:pt idx="3627" formatCode="General">
                  <c:v>-9.2918390597837006E-2</c:v>
                </c:pt>
                <c:pt idx="3628" formatCode="General">
                  <c:v>-9.2797990248553897E-2</c:v>
                </c:pt>
                <c:pt idx="3629" formatCode="General">
                  <c:v>-9.2682423349704002E-2</c:v>
                </c:pt>
                <c:pt idx="3630" formatCode="General">
                  <c:v>-9.2570657885592905E-2</c:v>
                </c:pt>
                <c:pt idx="3631" formatCode="General">
                  <c:v>-9.2462624410193595E-2</c:v>
                </c:pt>
                <c:pt idx="3632" formatCode="General">
                  <c:v>-9.2358012110486498E-2</c:v>
                </c:pt>
                <c:pt idx="3633" formatCode="General">
                  <c:v>-9.2256267731427602E-2</c:v>
                </c:pt>
                <c:pt idx="3634" formatCode="General">
                  <c:v>-9.2157022523547197E-2</c:v>
                </c:pt>
                <c:pt idx="3635" formatCode="General">
                  <c:v>-9.2059838529760199E-2</c:v>
                </c:pt>
                <c:pt idx="3636" formatCode="General">
                  <c:v>-9.1964562083694606E-2</c:v>
                </c:pt>
                <c:pt idx="3637" formatCode="General">
                  <c:v>-9.1870419292219202E-2</c:v>
                </c:pt>
                <c:pt idx="3638" formatCode="General">
                  <c:v>-9.1777400385019497E-2</c:v>
                </c:pt>
                <c:pt idx="3639" formatCode="General">
                  <c:v>-9.1685383493448097E-2</c:v>
                </c:pt>
                <c:pt idx="3640" formatCode="General">
                  <c:v>-9.1593809388856195E-2</c:v>
                </c:pt>
                <c:pt idx="3641" formatCode="General">
                  <c:v>-9.1502243265670899E-2</c:v>
                </c:pt>
                <c:pt idx="3642" formatCode="General">
                  <c:v>-9.1410080850523406E-2</c:v>
                </c:pt>
                <c:pt idx="3643" formatCode="General">
                  <c:v>-9.1317618350583094E-2</c:v>
                </c:pt>
                <c:pt idx="3644" formatCode="General">
                  <c:v>-9.1224181147531294E-2</c:v>
                </c:pt>
                <c:pt idx="3645" formatCode="General">
                  <c:v>-9.1129107778958302E-2</c:v>
                </c:pt>
                <c:pt idx="3646" formatCode="General">
                  <c:v>-9.1032563391607604E-2</c:v>
                </c:pt>
                <c:pt idx="3647" formatCode="General">
                  <c:v>-9.0934047578936597E-2</c:v>
                </c:pt>
                <c:pt idx="3648" formatCode="General">
                  <c:v>-9.08332683561478E-2</c:v>
                </c:pt>
                <c:pt idx="3649" formatCode="General">
                  <c:v>-9.0730063425842999E-2</c:v>
                </c:pt>
                <c:pt idx="3650" formatCode="General">
                  <c:v>-9.0623973456271906E-2</c:v>
                </c:pt>
                <c:pt idx="3651" formatCode="General">
                  <c:v>-9.0514845492828302E-2</c:v>
                </c:pt>
                <c:pt idx="3652" formatCode="General">
                  <c:v>-9.0402498381420698E-2</c:v>
                </c:pt>
                <c:pt idx="3653" formatCode="General">
                  <c:v>-9.0286586476053199E-2</c:v>
                </c:pt>
                <c:pt idx="3654" formatCode="General">
                  <c:v>-9.0166790012901704E-2</c:v>
                </c:pt>
                <c:pt idx="3655" formatCode="General">
                  <c:v>-9.0042833979242995E-2</c:v>
                </c:pt>
                <c:pt idx="3656" formatCode="General">
                  <c:v>-8.9914782282006306E-2</c:v>
                </c:pt>
                <c:pt idx="3657" formatCode="General">
                  <c:v>-8.9782287177526704E-2</c:v>
                </c:pt>
                <c:pt idx="3658" formatCode="General">
                  <c:v>-8.9644986517994393E-2</c:v>
                </c:pt>
                <c:pt idx="3659" formatCode="General">
                  <c:v>-8.9502719290640104E-2</c:v>
                </c:pt>
                <c:pt idx="3660" formatCode="General">
                  <c:v>-8.9355208811733505E-2</c:v>
                </c:pt>
                <c:pt idx="3661" formatCode="General">
                  <c:v>-8.9202245589247997E-2</c:v>
                </c:pt>
                <c:pt idx="3662" formatCode="General">
                  <c:v>-8.9043699630538597E-2</c:v>
                </c:pt>
                <c:pt idx="3663" formatCode="General">
                  <c:v>-8.8879713927489806E-2</c:v>
                </c:pt>
                <c:pt idx="3664" formatCode="General">
                  <c:v>-8.87096887914023E-2</c:v>
                </c:pt>
                <c:pt idx="3665" formatCode="General">
                  <c:v>-8.8532999758190095E-2</c:v>
                </c:pt>
                <c:pt idx="3666" formatCode="General">
                  <c:v>-8.8350183224380194E-2</c:v>
                </c:pt>
                <c:pt idx="3667" formatCode="General">
                  <c:v>-8.8161296571530198E-2</c:v>
                </c:pt>
                <c:pt idx="3668" formatCode="General">
                  <c:v>-8.7965470632236406E-2</c:v>
                </c:pt>
                <c:pt idx="3669" formatCode="General">
                  <c:v>-8.7762751565332697E-2</c:v>
                </c:pt>
                <c:pt idx="3670" formatCode="General">
                  <c:v>-8.7553406551055396E-2</c:v>
                </c:pt>
                <c:pt idx="3671" formatCode="General">
                  <c:v>-8.7337155103073605E-2</c:v>
                </c:pt>
                <c:pt idx="3672" formatCode="General">
                  <c:v>-8.7113582178024895E-2</c:v>
                </c:pt>
                <c:pt idx="3673" formatCode="General">
                  <c:v>-8.6882464024328906E-2</c:v>
                </c:pt>
                <c:pt idx="3674" formatCode="General">
                  <c:v>-8.6643627863710396E-2</c:v>
                </c:pt>
                <c:pt idx="3675" formatCode="General">
                  <c:v>-8.63971658108037E-2</c:v>
                </c:pt>
                <c:pt idx="3676" formatCode="General">
                  <c:v>-8.6143008831039994E-2</c:v>
                </c:pt>
                <c:pt idx="3677" formatCode="General">
                  <c:v>-8.58808883639363E-2</c:v>
                </c:pt>
                <c:pt idx="3678" formatCode="General">
                  <c:v>-8.5610760905033306E-2</c:v>
                </c:pt>
                <c:pt idx="3679" formatCode="General">
                  <c:v>-8.5332332928631904E-2</c:v>
                </c:pt>
                <c:pt idx="3680" formatCode="General">
                  <c:v>-8.5045320765261306E-2</c:v>
                </c:pt>
                <c:pt idx="3681" formatCode="General">
                  <c:v>-8.4749884994449895E-2</c:v>
                </c:pt>
                <c:pt idx="3682" formatCode="General">
                  <c:v>-8.4446079852993294E-2</c:v>
                </c:pt>
                <c:pt idx="3683" formatCode="General">
                  <c:v>-8.41335419713026E-2</c:v>
                </c:pt>
                <c:pt idx="3684" formatCode="General">
                  <c:v>-8.3811903854190406E-2</c:v>
                </c:pt>
                <c:pt idx="3685" formatCode="General">
                  <c:v>-8.34811477735629E-2</c:v>
                </c:pt>
                <c:pt idx="3686" formatCode="General">
                  <c:v>-8.3141222554237906E-2</c:v>
                </c:pt>
                <c:pt idx="3687" formatCode="General">
                  <c:v>-8.2791749441067E-2</c:v>
                </c:pt>
                <c:pt idx="3688" formatCode="General">
                  <c:v>-8.2432840738198301E-2</c:v>
                </c:pt>
                <c:pt idx="3689" formatCode="General">
                  <c:v>-8.2064605311648997E-2</c:v>
                </c:pt>
                <c:pt idx="3690" formatCode="General">
                  <c:v>-8.1686506811677606E-2</c:v>
                </c:pt>
                <c:pt idx="3691" formatCode="General">
                  <c:v>-8.1298238205628995E-2</c:v>
                </c:pt>
                <c:pt idx="3692" formatCode="General">
                  <c:v>-8.08999416556892E-2</c:v>
                </c:pt>
                <c:pt idx="3693" formatCode="General">
                  <c:v>-8.0491363754211107E-2</c:v>
                </c:pt>
                <c:pt idx="3694" formatCode="General">
                  <c:v>-8.0072426786173004E-2</c:v>
                </c:pt>
                <c:pt idx="3695" formatCode="General">
                  <c:v>-7.9643063779828396E-2</c:v>
                </c:pt>
                <c:pt idx="3696" formatCode="General">
                  <c:v>-7.9202769813346299E-2</c:v>
                </c:pt>
                <c:pt idx="3697" formatCode="General">
                  <c:v>-7.8751745216445998E-2</c:v>
                </c:pt>
                <c:pt idx="3698" formatCode="General">
                  <c:v>-7.82898229692503E-2</c:v>
                </c:pt>
                <c:pt idx="3699" formatCode="General">
                  <c:v>-7.7816535058431294E-2</c:v>
                </c:pt>
                <c:pt idx="3700" formatCode="General">
                  <c:v>-7.7331788523748807E-2</c:v>
                </c:pt>
                <c:pt idx="3701" formatCode="General">
                  <c:v>-7.6835115563206005E-2</c:v>
                </c:pt>
                <c:pt idx="3702" formatCode="General">
                  <c:v>-7.6326665786004694E-2</c:v>
                </c:pt>
                <c:pt idx="3703" formatCode="General">
                  <c:v>-7.5806635244487205E-2</c:v>
                </c:pt>
                <c:pt idx="3704" formatCode="General">
                  <c:v>-7.5274680909044503E-2</c:v>
                </c:pt>
                <c:pt idx="3705" formatCode="General">
                  <c:v>-7.47301164657799E-2</c:v>
                </c:pt>
                <c:pt idx="3706" formatCode="General">
                  <c:v>-7.4172758706530104E-2</c:v>
                </c:pt>
                <c:pt idx="3707" formatCode="General">
                  <c:v>-7.3602893750138204E-2</c:v>
                </c:pt>
                <c:pt idx="3708" formatCode="General">
                  <c:v>-7.3020017645374205E-2</c:v>
                </c:pt>
                <c:pt idx="3709" formatCode="General">
                  <c:v>-7.2423669198277002E-2</c:v>
                </c:pt>
                <c:pt idx="3710" formatCode="General">
                  <c:v>-7.1813922167472496E-2</c:v>
                </c:pt>
                <c:pt idx="3711" formatCode="General">
                  <c:v>-7.1190543834699402E-2</c:v>
                </c:pt>
                <c:pt idx="3712" formatCode="General">
                  <c:v>-7.0553525028696107E-2</c:v>
                </c:pt>
                <c:pt idx="3713" formatCode="General">
                  <c:v>-6.9902810690891201E-2</c:v>
                </c:pt>
                <c:pt idx="3714" formatCode="General">
                  <c:v>-6.92377357560576E-2</c:v>
                </c:pt>
                <c:pt idx="3715" formatCode="General">
                  <c:v>-6.8558148948612299E-2</c:v>
                </c:pt>
                <c:pt idx="3716" formatCode="General">
                  <c:v>-6.7863939747345406E-2</c:v>
                </c:pt>
                <c:pt idx="3717" formatCode="General">
                  <c:v>-6.7154769046165505E-2</c:v>
                </c:pt>
                <c:pt idx="3718" formatCode="General">
                  <c:v>-6.6430460328592997E-2</c:v>
                </c:pt>
                <c:pt idx="3719" formatCode="General">
                  <c:v>-6.5690835740139494E-2</c:v>
                </c:pt>
                <c:pt idx="3720" formatCode="General">
                  <c:v>-6.4935739914814605E-2</c:v>
                </c:pt>
                <c:pt idx="3721" formatCode="General">
                  <c:v>-6.4164900919666201E-2</c:v>
                </c:pt>
                <c:pt idx="3722" formatCode="General">
                  <c:v>-6.3377966324803706E-2</c:v>
                </c:pt>
                <c:pt idx="3723" formatCode="General">
                  <c:v>-6.2574796890298504E-2</c:v>
                </c:pt>
                <c:pt idx="3724" formatCode="General">
                  <c:v>-6.17553884151553E-2</c:v>
                </c:pt>
                <c:pt idx="3725" formatCode="General">
                  <c:v>-6.0919353063690999E-2</c:v>
                </c:pt>
                <c:pt idx="3726" formatCode="General">
                  <c:v>-6.0066482293337498E-2</c:v>
                </c:pt>
                <c:pt idx="3727" formatCode="General">
                  <c:v>-5.9196625543699803E-2</c:v>
                </c:pt>
                <c:pt idx="3728" formatCode="General">
                  <c:v>-5.8309311594026497E-2</c:v>
                </c:pt>
                <c:pt idx="3729" formatCode="General">
                  <c:v>-5.7404626106992901E-2</c:v>
                </c:pt>
                <c:pt idx="3730" formatCode="General">
                  <c:v>-5.6482393499638898E-2</c:v>
                </c:pt>
                <c:pt idx="3731" formatCode="General">
                  <c:v>-5.5542387298175601E-2</c:v>
                </c:pt>
                <c:pt idx="3732" formatCode="General">
                  <c:v>-5.4584591645267702E-2</c:v>
                </c:pt>
                <c:pt idx="3733" formatCode="General">
                  <c:v>-5.3608777435769299E-2</c:v>
                </c:pt>
                <c:pt idx="3734" formatCode="General">
                  <c:v>-5.2614614596197602E-2</c:v>
                </c:pt>
                <c:pt idx="3735" formatCode="General">
                  <c:v>-5.1601987697363301E-2</c:v>
                </c:pt>
                <c:pt idx="3736" formatCode="General">
                  <c:v>-5.0570765473634399E-2</c:v>
                </c:pt>
                <c:pt idx="3737" formatCode="General">
                  <c:v>-4.9520844181445298E-2</c:v>
                </c:pt>
                <c:pt idx="3738" formatCode="General">
                  <c:v>-4.84520529848795E-2</c:v>
                </c:pt>
                <c:pt idx="3739" formatCode="General">
                  <c:v>-4.7364163803162398E-2</c:v>
                </c:pt>
                <c:pt idx="3740" formatCode="General">
                  <c:v>-4.6257142913368597E-2</c:v>
                </c:pt>
                <c:pt idx="3741" formatCode="General">
                  <c:v>-4.5131257889362897E-2</c:v>
                </c:pt>
                <c:pt idx="3742" formatCode="General">
                  <c:v>-4.3986184710961697E-2</c:v>
                </c:pt>
                <c:pt idx="3743" formatCode="General">
                  <c:v>-4.2821371030591499E-2</c:v>
                </c:pt>
                <c:pt idx="3744" formatCode="General">
                  <c:v>-4.1637444394000599E-2</c:v>
                </c:pt>
                <c:pt idx="3745" formatCode="General">
                  <c:v>-4.0434194716563003E-2</c:v>
                </c:pt>
                <c:pt idx="3746" formatCode="General">
                  <c:v>-3.9211360030689597E-2</c:v>
                </c:pt>
                <c:pt idx="3747" formatCode="General">
                  <c:v>-3.7969031642271403E-2</c:v>
                </c:pt>
                <c:pt idx="3748" formatCode="General">
                  <c:v>-3.6706881532069399E-2</c:v>
                </c:pt>
                <c:pt idx="3749" formatCode="General">
                  <c:v>-3.5425686098545302E-2</c:v>
                </c:pt>
                <c:pt idx="3750" formatCode="General">
                  <c:v>-3.4125381809364801E-2</c:v>
                </c:pt>
                <c:pt idx="3751" formatCode="General">
                  <c:v>-3.2805276204902402E-2</c:v>
                </c:pt>
                <c:pt idx="3752" formatCode="General">
                  <c:v>-3.1465483856224601E-2</c:v>
                </c:pt>
                <c:pt idx="3753" formatCode="General">
                  <c:v>-3.0106368557380098E-2</c:v>
                </c:pt>
                <c:pt idx="3754" formatCode="General">
                  <c:v>-2.8728457636315399E-2</c:v>
                </c:pt>
                <c:pt idx="3755" formatCode="General">
                  <c:v>-2.7331209104979201E-2</c:v>
                </c:pt>
                <c:pt idx="3756" formatCode="General">
                  <c:v>-2.5915026841093699E-2</c:v>
                </c:pt>
                <c:pt idx="3757" formatCode="General">
                  <c:v>-2.4480328473842999E-2</c:v>
                </c:pt>
                <c:pt idx="3758" formatCode="General">
                  <c:v>-2.3026815381532E-2</c:v>
                </c:pt>
                <c:pt idx="3759" formatCode="General">
                  <c:v>-2.1554883916469501E-2</c:v>
                </c:pt>
                <c:pt idx="3760" formatCode="General">
                  <c:v>-2.0064657214367902E-2</c:v>
                </c:pt>
                <c:pt idx="3761" formatCode="General">
                  <c:v>-1.85563068856337E-2</c:v>
                </c:pt>
                <c:pt idx="3762" formatCode="General">
                  <c:v>-1.7029956014396799E-2</c:v>
                </c:pt>
                <c:pt idx="3763" formatCode="General">
                  <c:v>-1.54857828650564E-2</c:v>
                </c:pt>
                <c:pt idx="3764" formatCode="General">
                  <c:v>-1.3924559164131E-2</c:v>
                </c:pt>
                <c:pt idx="3765" formatCode="General">
                  <c:v>-1.2346354099843901E-2</c:v>
                </c:pt>
                <c:pt idx="3766" formatCode="General">
                  <c:v>-1.07513612901039E-2</c:v>
                </c:pt>
                <c:pt idx="3767" formatCode="General">
                  <c:v>-9.1401492354236894E-3</c:v>
                </c:pt>
                <c:pt idx="3768" formatCode="General">
                  <c:v>-7.5125140379103698E-3</c:v>
                </c:pt>
                <c:pt idx="3769" formatCode="General">
                  <c:v>-5.86880131333831E-3</c:v>
                </c:pt>
                <c:pt idx="3770" formatCode="General">
                  <c:v>-4.2101340763285502E-3</c:v>
                </c:pt>
                <c:pt idx="3771" formatCode="General">
                  <c:v>-2.5365986075169401E-3</c:v>
                </c:pt>
                <c:pt idx="3772" formatCode="General">
                  <c:v>-8.4809907222243403E-4</c:v>
                </c:pt>
                <c:pt idx="3773" formatCode="General">
                  <c:v>8.5438885543589105E-4</c:v>
                </c:pt>
                <c:pt idx="3774" formatCode="General">
                  <c:v>2.5703649669174601E-3</c:v>
                </c:pt>
                <c:pt idx="3775" formatCode="General">
                  <c:v>4.29944284849263E-3</c:v>
                </c:pt>
                <c:pt idx="3776" formatCode="General">
                  <c:v>6.04124868501089E-3</c:v>
                </c:pt>
                <c:pt idx="3777" formatCode="General">
                  <c:v>7.7952521292440702E-3</c:v>
                </c:pt>
                <c:pt idx="3778" formatCode="General">
                  <c:v>9.5608687631670193E-3</c:v>
                </c:pt>
                <c:pt idx="3779" formatCode="General">
                  <c:v>1.1337611609124099E-2</c:v>
                </c:pt>
                <c:pt idx="3780" formatCode="General">
                  <c:v>1.31250417828078E-2</c:v>
                </c:pt>
                <c:pt idx="3781" formatCode="General">
                  <c:v>1.49224132455575E-2</c:v>
                </c:pt>
                <c:pt idx="3782" formatCode="General">
                  <c:v>1.67291050973357E-2</c:v>
                </c:pt>
                <c:pt idx="3783" formatCode="General">
                  <c:v>1.8544842670543099E-2</c:v>
                </c:pt>
                <c:pt idx="3784" formatCode="General">
                  <c:v>2.0368670529500602E-2</c:v>
                </c:pt>
                <c:pt idx="3785" formatCode="General">
                  <c:v>2.21996990192488E-2</c:v>
                </c:pt>
                <c:pt idx="3786" formatCode="General">
                  <c:v>2.40377070607866E-2</c:v>
                </c:pt>
                <c:pt idx="3787" formatCode="General">
                  <c:v>2.58821515469644E-2</c:v>
                </c:pt>
                <c:pt idx="3788" formatCode="General">
                  <c:v>2.7732114319107298E-2</c:v>
                </c:pt>
                <c:pt idx="3789" formatCode="General">
                  <c:v>2.95869082217445E-2</c:v>
                </c:pt>
                <c:pt idx="3790" formatCode="General">
                  <c:v>3.1445821928384098E-2</c:v>
                </c:pt>
                <c:pt idx="3791" formatCode="General">
                  <c:v>3.3308183769170198E-2</c:v>
                </c:pt>
                <c:pt idx="3792" formatCode="General">
                  <c:v>3.5173555351807398E-2</c:v>
                </c:pt>
                <c:pt idx="3793" formatCode="General">
                  <c:v>3.70408203654531E-2</c:v>
                </c:pt>
                <c:pt idx="3794" formatCode="General">
                  <c:v>3.8909129406648701E-2</c:v>
                </c:pt>
                <c:pt idx="3795" formatCode="General">
                  <c:v>4.07780086567733E-2</c:v>
                </c:pt>
                <c:pt idx="3796" formatCode="General">
                  <c:v>4.2646691247611501E-2</c:v>
                </c:pt>
                <c:pt idx="3797" formatCode="General">
                  <c:v>4.4514333050107303E-2</c:v>
                </c:pt>
                <c:pt idx="3798" formatCode="General">
                  <c:v>4.6380123770420903E-2</c:v>
                </c:pt>
                <c:pt idx="3799" formatCode="General">
                  <c:v>4.8243235581386101E-2</c:v>
                </c:pt>
                <c:pt idx="3800" formatCode="General">
                  <c:v>5.0102963372043098E-2</c:v>
                </c:pt>
                <c:pt idx="3801" formatCode="General">
                  <c:v>5.1958845745412999E-2</c:v>
                </c:pt>
                <c:pt idx="3802" formatCode="General">
                  <c:v>5.3809799951032702E-2</c:v>
                </c:pt>
                <c:pt idx="3803" formatCode="General">
                  <c:v>5.5654748107868697E-2</c:v>
                </c:pt>
                <c:pt idx="3804" formatCode="General">
                  <c:v>5.7493152393362001E-2</c:v>
                </c:pt>
                <c:pt idx="3805" formatCode="General">
                  <c:v>5.9324374950621199E-2</c:v>
                </c:pt>
                <c:pt idx="3806" formatCode="General">
                  <c:v>6.1147594108647702E-2</c:v>
                </c:pt>
                <c:pt idx="3807" formatCode="General">
                  <c:v>6.2962139071287504E-2</c:v>
                </c:pt>
                <c:pt idx="3808" formatCode="General">
                  <c:v>6.4766813554821195E-2</c:v>
                </c:pt>
                <c:pt idx="3809" formatCode="General">
                  <c:v>6.6560906807182393E-2</c:v>
                </c:pt>
                <c:pt idx="3810" formatCode="General">
                  <c:v>6.8343772473059006E-2</c:v>
                </c:pt>
                <c:pt idx="3811" formatCode="General">
                  <c:v>7.0114630748001602E-2</c:v>
                </c:pt>
                <c:pt idx="3812" formatCode="General">
                  <c:v>7.1872924822137196E-2</c:v>
                </c:pt>
                <c:pt idx="3813" formatCode="General">
                  <c:v>7.3617430856645905E-2</c:v>
                </c:pt>
                <c:pt idx="3814" formatCode="General">
                  <c:v>7.5347473496784306E-2</c:v>
                </c:pt>
                <c:pt idx="3815" formatCode="General">
                  <c:v>7.7062451084945402E-2</c:v>
                </c:pt>
                <c:pt idx="3816" formatCode="General">
                  <c:v>7.87615854858114E-2</c:v>
                </c:pt>
                <c:pt idx="3817" formatCode="General">
                  <c:v>8.0444357931393498E-2</c:v>
                </c:pt>
                <c:pt idx="3818" formatCode="General">
                  <c:v>8.2109608669004394E-2</c:v>
                </c:pt>
                <c:pt idx="3819" formatCode="General">
                  <c:v>8.3756681315072995E-2</c:v>
                </c:pt>
                <c:pt idx="3820" formatCode="General">
                  <c:v>8.5385059308570599E-2</c:v>
                </c:pt>
                <c:pt idx="3821" formatCode="General">
                  <c:v>8.6993935278712006E-2</c:v>
                </c:pt>
                <c:pt idx="3822" formatCode="General">
                  <c:v>8.8582594458217798E-2</c:v>
                </c:pt>
                <c:pt idx="3823" formatCode="General">
                  <c:v>9.0150600109360199E-2</c:v>
                </c:pt>
                <c:pt idx="3824" formatCode="General">
                  <c:v>9.1697382951932901E-2</c:v>
                </c:pt>
                <c:pt idx="3825" formatCode="General">
                  <c:v>9.3222071224115799E-2</c:v>
                </c:pt>
                <c:pt idx="3826" formatCode="General">
                  <c:v>9.4723426629033602E-2</c:v>
                </c:pt>
                <c:pt idx="3827" formatCode="General">
                  <c:v>9.6201162211160096E-2</c:v>
                </c:pt>
                <c:pt idx="3828" formatCode="General">
                  <c:v>9.7655168470250395E-2</c:v>
                </c:pt>
                <c:pt idx="3829" formatCode="General">
                  <c:v>9.9084816565707806E-2</c:v>
                </c:pt>
                <c:pt idx="3830" formatCode="General">
                  <c:v>0.100489386526341</c:v>
                </c:pt>
                <c:pt idx="3831" formatCode="General">
                  <c:v>0.101868004111643</c:v>
                </c:pt>
                <c:pt idx="3832" formatCode="General">
                  <c:v>0.103220536355816</c:v>
                </c:pt>
                <c:pt idx="3833" formatCode="General">
                  <c:v>0.104546422978307</c:v>
                </c:pt>
                <c:pt idx="3834" formatCode="General">
                  <c:v>0.105845147706893</c:v>
                </c:pt>
                <c:pt idx="3835" formatCode="General">
                  <c:v>0.107116139346058</c:v>
                </c:pt>
                <c:pt idx="3836" formatCode="General">
                  <c:v>0.10835901364582599</c:v>
                </c:pt>
                <c:pt idx="3837" formatCode="General">
                  <c:v>0.10957306089841</c:v>
                </c:pt>
                <c:pt idx="3838" formatCode="General">
                  <c:v>0.11075810881011</c:v>
                </c:pt>
                <c:pt idx="3839" formatCode="General">
                  <c:v>0.11191435678049901</c:v>
                </c:pt>
                <c:pt idx="3840" formatCode="General">
                  <c:v>0.113040852252246</c:v>
                </c:pt>
                <c:pt idx="3841" formatCode="General">
                  <c:v>0.11413709151464201</c:v>
                </c:pt>
                <c:pt idx="3842" formatCode="General">
                  <c:v>0.115202696301285</c:v>
                </c:pt>
                <c:pt idx="3843" formatCode="General">
                  <c:v>0.116237813340812</c:v>
                </c:pt>
                <c:pt idx="3844" formatCode="General">
                  <c:v>0.11724259146837</c:v>
                </c:pt>
                <c:pt idx="3845" formatCode="General">
                  <c:v>0.118215941757672</c:v>
                </c:pt>
                <c:pt idx="3846" formatCode="General">
                  <c:v>0.11915783874595701</c:v>
                </c:pt>
                <c:pt idx="3847" formatCode="General">
                  <c:v>0.120068170587041</c:v>
                </c:pt>
                <c:pt idx="3848" formatCode="General">
                  <c:v>0.120946585630006</c:v>
                </c:pt>
                <c:pt idx="3849" formatCode="General">
                  <c:v>0.121793359751762</c:v>
                </c:pt>
                <c:pt idx="3850" formatCode="General">
                  <c:v>0.122607912171855</c:v>
                </c:pt>
                <c:pt idx="3851" formatCode="General">
                  <c:v>0.123390122515706</c:v>
                </c:pt>
                <c:pt idx="3852" formatCode="General">
                  <c:v>0.12414040778721</c:v>
                </c:pt>
                <c:pt idx="3853" formatCode="General">
                  <c:v>0.12485869818162</c:v>
                </c:pt>
                <c:pt idx="3854" formatCode="General">
                  <c:v>0.125544463796325</c:v>
                </c:pt>
                <c:pt idx="3855" formatCode="General">
                  <c:v>0.12619758408951501</c:v>
                </c:pt>
                <c:pt idx="3856" formatCode="General">
                  <c:v>0.12681856436561501</c:v>
                </c:pt>
                <c:pt idx="3857" formatCode="General">
                  <c:v>0.127407532194386</c:v>
                </c:pt>
                <c:pt idx="3858" formatCode="General">
                  <c:v>0.12796404554103899</c:v>
                </c:pt>
                <c:pt idx="3859" formatCode="General">
                  <c:v>0.12848816427888199</c:v>
                </c:pt>
                <c:pt idx="3860" formatCode="General">
                  <c:v>0.12898028825990901</c:v>
                </c:pt>
                <c:pt idx="3861" formatCode="General">
                  <c:v>0.12944070785405401</c:v>
                </c:pt>
                <c:pt idx="3862" formatCode="General">
                  <c:v>0.12986919359034299</c:v>
                </c:pt>
                <c:pt idx="3863" formatCode="General">
                  <c:v>0.13026588682454801</c:v>
                </c:pt>
                <c:pt idx="3864" formatCode="General">
                  <c:v>0.13063112764693899</c:v>
                </c:pt>
                <c:pt idx="3865" formatCode="General">
                  <c:v>0.130965252033209</c:v>
                </c:pt>
                <c:pt idx="3866" formatCode="General">
                  <c:v>0.13126836260274399</c:v>
                </c:pt>
                <c:pt idx="3867" formatCode="General">
                  <c:v>0.13154037193646501</c:v>
                </c:pt>
                <c:pt idx="3868" formatCode="General">
                  <c:v>0.13178190138590201</c:v>
                </c:pt>
                <c:pt idx="3869" formatCode="General">
                  <c:v>0.131993209284513</c:v>
                </c:pt>
                <c:pt idx="3870" formatCode="General">
                  <c:v>0.13217458124037501</c:v>
                </c:pt>
                <c:pt idx="3871" formatCode="General">
                  <c:v>0.13232622354367199</c:v>
                </c:pt>
                <c:pt idx="3872" formatCode="General">
                  <c:v>0.132448621688459</c:v>
                </c:pt>
                <c:pt idx="3873" formatCode="General">
                  <c:v>0.13254186985983399</c:v>
                </c:pt>
                <c:pt idx="3874" formatCode="General">
                  <c:v>0.132606422771579</c:v>
                </c:pt>
                <c:pt idx="3875" formatCode="General">
                  <c:v>0.132643035223594</c:v>
                </c:pt>
                <c:pt idx="3876" formatCode="General">
                  <c:v>0.13265151235400199</c:v>
                </c:pt>
                <c:pt idx="3877" formatCode="General">
                  <c:v>0.132632393845245</c:v>
                </c:pt>
                <c:pt idx="3878" formatCode="General">
                  <c:v>0.13258659980915399</c:v>
                </c:pt>
                <c:pt idx="3879" formatCode="General">
                  <c:v>0.132514086393036</c:v>
                </c:pt>
                <c:pt idx="3880" formatCode="General">
                  <c:v>0.13241508324964699</c:v>
                </c:pt>
                <c:pt idx="3881" formatCode="General">
                  <c:v>0.13229025130673999</c:v>
                </c:pt>
                <c:pt idx="3882" formatCode="General">
                  <c:v>0.13214011774631201</c:v>
                </c:pt>
                <c:pt idx="3883" formatCode="General">
                  <c:v>0.131965565223126</c:v>
                </c:pt>
                <c:pt idx="3884" formatCode="General">
                  <c:v>0.13176654036340099</c:v>
                </c:pt>
                <c:pt idx="3885" formatCode="General">
                  <c:v>0.13154337652018899</c:v>
                </c:pt>
                <c:pt idx="3886" formatCode="General">
                  <c:v>0.131296817018585</c:v>
                </c:pt>
                <c:pt idx="3887" formatCode="General">
                  <c:v>0.13102749029163099</c:v>
                </c:pt>
                <c:pt idx="3888" formatCode="General">
                  <c:v>0.13073622691572301</c:v>
                </c:pt>
                <c:pt idx="3889" formatCode="General">
                  <c:v>0.130422688266702</c:v>
                </c:pt>
                <c:pt idx="3890" formatCode="General">
                  <c:v>0.13008766743990599</c:v>
                </c:pt>
                <c:pt idx="3891" formatCode="General">
                  <c:v>0.129732386197005</c:v>
                </c:pt>
                <c:pt idx="3892" formatCode="General">
                  <c:v>0.12935654572298899</c:v>
                </c:pt>
                <c:pt idx="3893" formatCode="General">
                  <c:v>0.12896079109571501</c:v>
                </c:pt>
                <c:pt idx="3894" formatCode="General">
                  <c:v>0.12854573203118699</c:v>
                </c:pt>
                <c:pt idx="3895" formatCode="General">
                  <c:v>0.12811208595369999</c:v>
                </c:pt>
                <c:pt idx="3896" formatCode="General">
                  <c:v>0.127660677135154</c:v>
                </c:pt>
                <c:pt idx="3897" formatCode="General">
                  <c:v>0.12719139877549501</c:v>
                </c:pt>
                <c:pt idx="3898" formatCode="General">
                  <c:v>0.126704936886671</c:v>
                </c:pt>
                <c:pt idx="3899" formatCode="General">
                  <c:v>0.12620211889053201</c:v>
                </c:pt>
                <c:pt idx="3900" formatCode="General">
                  <c:v>0.125683191775878</c:v>
                </c:pt>
                <c:pt idx="3901" formatCode="General">
                  <c:v>0.12514856827441401</c:v>
                </c:pt>
                <c:pt idx="3902" formatCode="General">
                  <c:v>0.12459891125151799</c:v>
                </c:pt>
                <c:pt idx="3903" formatCode="General">
                  <c:v>0.12403499702208</c:v>
                </c:pt>
                <c:pt idx="3904" formatCode="General">
                  <c:v>0.12345735478877599</c:v>
                </c:pt>
                <c:pt idx="3905" formatCode="General">
                  <c:v>0.122866103568033</c:v>
                </c:pt>
                <c:pt idx="3906" formatCode="General">
                  <c:v>0.122262070799748</c:v>
                </c:pt>
                <c:pt idx="3907" formatCode="General">
                  <c:v>0.12164625850675299</c:v>
                </c:pt>
                <c:pt idx="3908" formatCode="General">
                  <c:v>0.121018563453325</c:v>
                </c:pt>
                <c:pt idx="3909" formatCode="General">
                  <c:v>0.12037945991976499</c:v>
                </c:pt>
                <c:pt idx="3910" formatCode="General">
                  <c:v>0.11972938970026301</c:v>
                </c:pt>
                <c:pt idx="3911" formatCode="General">
                  <c:v>0.119068757026024</c:v>
                </c:pt>
                <c:pt idx="3912" formatCode="General">
                  <c:v>0.118398604892024</c:v>
                </c:pt>
                <c:pt idx="3913" formatCode="General">
                  <c:v>0.117719072383661</c:v>
                </c:pt>
                <c:pt idx="3914" formatCode="General">
                  <c:v>0.117030651649907</c:v>
                </c:pt>
                <c:pt idx="3915" formatCode="General">
                  <c:v>0.11633376707632199</c:v>
                </c:pt>
                <c:pt idx="3916" formatCode="General">
                  <c:v>0.115629130506241</c:v>
                </c:pt>
                <c:pt idx="3917" formatCode="General">
                  <c:v>0.11491713677740099</c:v>
                </c:pt>
                <c:pt idx="3918" formatCode="General">
                  <c:v>0.114198197949636</c:v>
                </c:pt>
                <c:pt idx="3919" formatCode="General">
                  <c:v>0.11347263336728</c:v>
                </c:pt>
                <c:pt idx="3920" formatCode="General">
                  <c:v>0.11274070184903601</c:v>
                </c:pt>
                <c:pt idx="3921" formatCode="General">
                  <c:v>0.112003183472829</c:v>
                </c:pt>
                <c:pt idx="3922" formatCode="General">
                  <c:v>0.11126053819166901</c:v>
                </c:pt>
                <c:pt idx="3923" formatCode="General">
                  <c:v>0.11051294906722101</c:v>
                </c:pt>
                <c:pt idx="3924" formatCode="General">
                  <c:v>0.109760675887241</c:v>
                </c:pt>
                <c:pt idx="3925" formatCode="General">
                  <c:v>0.10900433109024001</c:v>
                </c:pt>
                <c:pt idx="3926" formatCode="General">
                  <c:v>0.108244414349493</c:v>
                </c:pt>
                <c:pt idx="3927" formatCode="General">
                  <c:v>0.10748126548968601</c:v>
                </c:pt>
                <c:pt idx="3928" formatCode="General">
                  <c:v>0.10671510887031101</c:v>
                </c:pt>
                <c:pt idx="3929" formatCode="General">
                  <c:v>0.105946460125817</c:v>
                </c:pt>
                <c:pt idx="3930" formatCode="General">
                  <c:v>0.105175440542814</c:v>
                </c:pt>
                <c:pt idx="3931" formatCode="General">
                  <c:v>0.10440254828305399</c:v>
                </c:pt>
                <c:pt idx="3932" formatCode="General">
                  <c:v>0.10362823181769</c:v>
                </c:pt>
                <c:pt idx="3933" formatCode="General">
                  <c:v>0.10285280889021001</c:v>
                </c:pt>
                <c:pt idx="3934" formatCode="General">
                  <c:v>0.102076590829835</c:v>
                </c:pt>
                <c:pt idx="3935" formatCode="General">
                  <c:v>0.101299770944277</c:v>
                </c:pt>
                <c:pt idx="3936" formatCode="General">
                  <c:v>0.100522485152201</c:v>
                </c:pt>
                <c:pt idx="3937" formatCode="General">
                  <c:v>9.9745143319639296E-2</c:v>
                </c:pt>
                <c:pt idx="3938" formatCode="General">
                  <c:v>9.8968517249741497E-2</c:v>
                </c:pt>
                <c:pt idx="3939" formatCode="General">
                  <c:v>9.8192351829616401E-2</c:v>
                </c:pt>
                <c:pt idx="3940" formatCode="General">
                  <c:v>9.7416874624133606E-2</c:v>
                </c:pt>
                <c:pt idx="3941" formatCode="General">
                  <c:v>9.6642908029136901E-2</c:v>
                </c:pt>
                <c:pt idx="3942" formatCode="General">
                  <c:v>9.5870387769898799E-2</c:v>
                </c:pt>
                <c:pt idx="3943" formatCode="General">
                  <c:v>9.5099344437506103E-2</c:v>
                </c:pt>
                <c:pt idx="3944" formatCode="General">
                  <c:v>9.4330037225069302E-2</c:v>
                </c:pt>
                <c:pt idx="3945" formatCode="General">
                  <c:v>9.3563008096012298E-2</c:v>
                </c:pt>
                <c:pt idx="3946" formatCode="General">
                  <c:v>9.2798630927850304E-2</c:v>
                </c:pt>
                <c:pt idx="3947" formatCode="General">
                  <c:v>9.2036992987525004E-2</c:v>
                </c:pt>
                <c:pt idx="3948" formatCode="General">
                  <c:v>9.1278330512795505E-2</c:v>
                </c:pt>
                <c:pt idx="3949" formatCode="General">
                  <c:v>9.0522610579119103E-2</c:v>
                </c:pt>
                <c:pt idx="3950" formatCode="General">
                  <c:v>8.9769979689127102E-2</c:v>
                </c:pt>
                <c:pt idx="3951" formatCode="General">
                  <c:v>8.9021097250891607E-2</c:v>
                </c:pt>
                <c:pt idx="3952" formatCode="General">
                  <c:v>8.8276091002561896E-2</c:v>
                </c:pt>
                <c:pt idx="3953" formatCode="General">
                  <c:v>8.7535007736043294E-2</c:v>
                </c:pt>
                <c:pt idx="3954" formatCode="General">
                  <c:v>8.6798076706729496E-2</c:v>
                </c:pt>
                <c:pt idx="3955" formatCode="General">
                  <c:v>8.6065270492344095E-2</c:v>
                </c:pt>
                <c:pt idx="3956" formatCode="General">
                  <c:v>8.5337109151208596E-2</c:v>
                </c:pt>
                <c:pt idx="3957" formatCode="General">
                  <c:v>8.4613852652282898E-2</c:v>
                </c:pt>
                <c:pt idx="3958" formatCode="General">
                  <c:v>8.3895339553212794E-2</c:v>
                </c:pt>
                <c:pt idx="3959" formatCode="General">
                  <c:v>8.3182007191763205E-2</c:v>
                </c:pt>
                <c:pt idx="3960" formatCode="General">
                  <c:v>8.2474430356469897E-2</c:v>
                </c:pt>
                <c:pt idx="3961" formatCode="General">
                  <c:v>8.1772144085883403E-2</c:v>
                </c:pt>
                <c:pt idx="3962" formatCode="General">
                  <c:v>8.1075341809145704E-2</c:v>
                </c:pt>
                <c:pt idx="3963" formatCode="General">
                  <c:v>8.0384512143291606E-2</c:v>
                </c:pt>
                <c:pt idx="3964" formatCode="General">
                  <c:v>7.9699617393264199E-2</c:v>
                </c:pt>
                <c:pt idx="3965" formatCode="General">
                  <c:v>7.9020699290975993E-2</c:v>
                </c:pt>
                <c:pt idx="3966" formatCode="General">
                  <c:v>7.8348114078903894E-2</c:v>
                </c:pt>
                <c:pt idx="3967" formatCode="General">
                  <c:v>7.7682383599260593E-2</c:v>
                </c:pt>
                <c:pt idx="3968" formatCode="General">
                  <c:v>7.7023303302501997E-2</c:v>
                </c:pt>
                <c:pt idx="3969" formatCode="General">
                  <c:v>7.6371047472192102E-2</c:v>
                </c:pt>
                <c:pt idx="3970" formatCode="General">
                  <c:v>7.5725754939504994E-2</c:v>
                </c:pt>
                <c:pt idx="3971" formatCode="General">
                  <c:v>7.5087565063895204E-2</c:v>
                </c:pt>
                <c:pt idx="3972" formatCode="General">
                  <c:v>7.4456687607929006E-2</c:v>
                </c:pt>
                <c:pt idx="3973" formatCode="General">
                  <c:v>7.3833224047722107E-2</c:v>
                </c:pt>
                <c:pt idx="3974" formatCode="General">
                  <c:v>7.3217483262670593E-2</c:v>
                </c:pt>
                <c:pt idx="3975" formatCode="General">
                  <c:v>7.2609539574262402E-2</c:v>
                </c:pt>
                <c:pt idx="3976" formatCode="General">
                  <c:v>7.2009652464367899E-2</c:v>
                </c:pt>
                <c:pt idx="3977" formatCode="General">
                  <c:v>7.1417839002788294E-2</c:v>
                </c:pt>
                <c:pt idx="3978" formatCode="General">
                  <c:v>7.0834244993452797E-2</c:v>
                </c:pt>
                <c:pt idx="3979" formatCode="General">
                  <c:v>7.0259084442973296E-2</c:v>
                </c:pt>
                <c:pt idx="3980" formatCode="General">
                  <c:v>6.9692523818178406E-2</c:v>
                </c:pt>
                <c:pt idx="3981" formatCode="General">
                  <c:v>6.9134634341298407E-2</c:v>
                </c:pt>
                <c:pt idx="3982" formatCode="General">
                  <c:v>6.8585561073900098E-2</c:v>
                </c:pt>
                <c:pt idx="3983" formatCode="General">
                  <c:v>6.8045442462451505E-2</c:v>
                </c:pt>
                <c:pt idx="3984" formatCode="General">
                  <c:v>6.7514712000878704E-2</c:v>
                </c:pt>
                <c:pt idx="3985" formatCode="General">
                  <c:v>6.6993583133900594E-2</c:v>
                </c:pt>
                <c:pt idx="3986" formatCode="General">
                  <c:v>6.64813420476498E-2</c:v>
                </c:pt>
                <c:pt idx="3987" formatCode="General">
                  <c:v>6.5978630747102196E-2</c:v>
                </c:pt>
                <c:pt idx="3988" formatCode="General">
                  <c:v>6.5485873375109499E-2</c:v>
                </c:pt>
                <c:pt idx="3989" formatCode="General">
                  <c:v>6.5002718103021606E-2</c:v>
                </c:pt>
                <c:pt idx="3990" formatCode="General">
                  <c:v>6.4529288072442098E-2</c:v>
                </c:pt>
                <c:pt idx="3991" formatCode="General">
                  <c:v>6.4066173213991204E-2</c:v>
                </c:pt>
                <c:pt idx="3992" formatCode="General">
                  <c:v>6.3613753318861904E-2</c:v>
                </c:pt>
                <c:pt idx="3993" formatCode="General">
                  <c:v>6.31716603377869E-2</c:v>
                </c:pt>
                <c:pt idx="3994" formatCode="General">
                  <c:v>6.2739740370670302E-2</c:v>
                </c:pt>
                <c:pt idx="3995" formatCode="General">
                  <c:v>6.2318565229176302E-2</c:v>
                </c:pt>
                <c:pt idx="3996" formatCode="General">
                  <c:v>6.19083907965454E-2</c:v>
                </c:pt>
                <c:pt idx="3997" formatCode="General">
                  <c:v>6.1509018612254399E-2</c:v>
                </c:pt>
                <c:pt idx="3998" formatCode="General">
                  <c:v>6.1120505843748202E-2</c:v>
                </c:pt>
                <c:pt idx="3999" formatCode="General">
                  <c:v>6.0742950262566098E-2</c:v>
                </c:pt>
                <c:pt idx="4000" formatCode="General">
                  <c:v>6.0376643299581798E-2</c:v>
                </c:pt>
                <c:pt idx="4001" formatCode="General">
                  <c:v>6.00217866024274E-2</c:v>
                </c:pt>
                <c:pt idx="4002" formatCode="General">
                  <c:v>5.9678376703500499E-2</c:v>
                </c:pt>
                <c:pt idx="4003" formatCode="General">
                  <c:v>5.9346529657889398E-2</c:v>
                </c:pt>
                <c:pt idx="4004" formatCode="General">
                  <c:v>5.9025966693414103E-2</c:v>
                </c:pt>
                <c:pt idx="4005" formatCode="General">
                  <c:v>5.8717017681055202E-2</c:v>
                </c:pt>
                <c:pt idx="4006" formatCode="General">
                  <c:v>5.8420073454291198E-2</c:v>
                </c:pt>
                <c:pt idx="4007" formatCode="General">
                  <c:v>5.8134674492917801E-2</c:v>
                </c:pt>
                <c:pt idx="4008" formatCode="General">
                  <c:v>5.7861139505306497E-2</c:v>
                </c:pt>
                <c:pt idx="4009" formatCode="General">
                  <c:v>5.7599645871810198E-2</c:v>
                </c:pt>
                <c:pt idx="4010" formatCode="General">
                  <c:v>5.7349888377043197E-2</c:v>
                </c:pt>
                <c:pt idx="4011" formatCode="General">
                  <c:v>5.71121916636659E-2</c:v>
                </c:pt>
                <c:pt idx="4012" formatCode="General">
                  <c:v>5.68867090057813E-2</c:v>
                </c:pt>
                <c:pt idx="4013" formatCode="General">
                  <c:v>5.6673209545823298E-2</c:v>
                </c:pt>
                <c:pt idx="4014" formatCode="General">
                  <c:v>5.6471446775908998E-2</c:v>
                </c:pt>
                <c:pt idx="4015" formatCode="General">
                  <c:v>5.6281911585163699E-2</c:v>
                </c:pt>
                <c:pt idx="4016" formatCode="General">
                  <c:v>5.6104760051218797E-2</c:v>
                </c:pt>
                <c:pt idx="4017" formatCode="General">
                  <c:v>5.5939507488526899E-2</c:v>
                </c:pt>
                <c:pt idx="4018" formatCode="General">
                  <c:v>5.5786349980120498E-2</c:v>
                </c:pt>
                <c:pt idx="4019" formatCode="General">
                  <c:v>5.5645172727162601E-2</c:v>
                </c:pt>
                <c:pt idx="4020" formatCode="General">
                  <c:v>5.5516013649839199E-2</c:v>
                </c:pt>
                <c:pt idx="4021" formatCode="General">
                  <c:v>5.5398641828516101E-2</c:v>
                </c:pt>
                <c:pt idx="4022" formatCode="General">
                  <c:v>5.5293067435746399E-2</c:v>
                </c:pt>
                <c:pt idx="4023" formatCode="General">
                  <c:v>5.5199465551523601E-2</c:v>
                </c:pt>
                <c:pt idx="4024" formatCode="General">
                  <c:v>5.5117674702287602E-2</c:v>
                </c:pt>
                <c:pt idx="4025" formatCode="General">
                  <c:v>5.5047363566836503E-2</c:v>
                </c:pt>
                <c:pt idx="4026" formatCode="General">
                  <c:v>5.49885031034699E-2</c:v>
                </c:pt>
                <c:pt idx="4027" formatCode="General">
                  <c:v>5.4940993846983699E-2</c:v>
                </c:pt>
                <c:pt idx="4028" formatCode="General">
                  <c:v>5.4904782818786503E-2</c:v>
                </c:pt>
                <c:pt idx="4029" formatCode="General">
                  <c:v>5.4879986091655703E-2</c:v>
                </c:pt>
                <c:pt idx="4030" formatCode="General">
                  <c:v>5.4866294531469802E-2</c:v>
                </c:pt>
                <c:pt idx="4031" formatCode="General">
                  <c:v>5.4863682189035298E-2</c:v>
                </c:pt>
                <c:pt idx="4032" formatCode="General">
                  <c:v>5.4871832076038601E-2</c:v>
                </c:pt>
                <c:pt idx="4033" formatCode="General">
                  <c:v>5.4890124433402E-2</c:v>
                </c:pt>
                <c:pt idx="4034" formatCode="General">
                  <c:v>5.4918681111146603E-2</c:v>
                </c:pt>
                <c:pt idx="4035" formatCode="General">
                  <c:v>5.49575260158481E-2</c:v>
                </c:pt>
                <c:pt idx="4036" formatCode="General">
                  <c:v>5.5006237116559498E-2</c:v>
                </c:pt>
                <c:pt idx="4037" formatCode="General">
                  <c:v>5.5064827658635698E-2</c:v>
                </c:pt>
                <c:pt idx="4038" formatCode="General">
                  <c:v>5.5132857403603103E-2</c:v>
                </c:pt>
                <c:pt idx="4039" formatCode="General">
                  <c:v>5.5210218514707102E-2</c:v>
                </c:pt>
                <c:pt idx="4040" formatCode="General">
                  <c:v>5.5296528188239401E-2</c:v>
                </c:pt>
                <c:pt idx="4041" formatCode="General">
                  <c:v>5.5391421864708898E-2</c:v>
                </c:pt>
                <c:pt idx="4042" formatCode="General">
                  <c:v>5.54947462666531E-2</c:v>
                </c:pt>
                <c:pt idx="4043" formatCode="General">
                  <c:v>5.5606273007614199E-2</c:v>
                </c:pt>
                <c:pt idx="4044" formatCode="General">
                  <c:v>5.5725902551366203E-2</c:v>
                </c:pt>
                <c:pt idx="4045" formatCode="General">
                  <c:v>5.5852870766419198E-2</c:v>
                </c:pt>
                <c:pt idx="4046" formatCode="General">
                  <c:v>5.5986931559583203E-2</c:v>
                </c:pt>
                <c:pt idx="4047" formatCode="General">
                  <c:v>5.61278273732825E-2</c:v>
                </c:pt>
                <c:pt idx="4048" formatCode="General">
                  <c:v>5.6275294616550203E-2</c:v>
                </c:pt>
                <c:pt idx="4049" formatCode="General">
                  <c:v>5.6429124545456899E-2</c:v>
                </c:pt>
                <c:pt idx="4050" formatCode="General">
                  <c:v>5.6588723454393197E-2</c:v>
                </c:pt>
                <c:pt idx="4051" formatCode="General">
                  <c:v>5.6753548611789301E-2</c:v>
                </c:pt>
                <c:pt idx="4052" formatCode="General">
                  <c:v>5.6923237065311702E-2</c:v>
                </c:pt>
                <c:pt idx="4053" formatCode="General">
                  <c:v>5.7097615005781602E-2</c:v>
                </c:pt>
                <c:pt idx="4054" formatCode="General">
                  <c:v>5.72763973498224E-2</c:v>
                </c:pt>
                <c:pt idx="4055" formatCode="General">
                  <c:v>5.74587391729953E-2</c:v>
                </c:pt>
                <c:pt idx="4056" formatCode="General">
                  <c:v>5.7644458900812198E-2</c:v>
                </c:pt>
                <c:pt idx="4057" formatCode="General">
                  <c:v>5.7833342370475403E-2</c:v>
                </c:pt>
                <c:pt idx="4058" formatCode="General">
                  <c:v>5.80246611126383E-2</c:v>
                </c:pt>
                <c:pt idx="4059" formatCode="General">
                  <c:v>5.8218116038064802E-2</c:v>
                </c:pt>
                <c:pt idx="4060" formatCode="General">
                  <c:v>5.8413175198369999E-2</c:v>
                </c:pt>
                <c:pt idx="4061" formatCode="General">
                  <c:v>5.8609358946028499E-2</c:v>
                </c:pt>
                <c:pt idx="4062" formatCode="General">
                  <c:v>5.8806292656334198E-2</c:v>
                </c:pt>
                <c:pt idx="4063" formatCode="General">
                  <c:v>5.9003704281293701E-2</c:v>
                </c:pt>
                <c:pt idx="4064" formatCode="General">
                  <c:v>5.9200819451092901E-2</c:v>
                </c:pt>
                <c:pt idx="4065" formatCode="General">
                  <c:v>5.9396919071258499E-2</c:v>
                </c:pt>
                <c:pt idx="4066" formatCode="General">
                  <c:v>5.9591806711617998E-2</c:v>
                </c:pt>
                <c:pt idx="4067" formatCode="General">
                  <c:v>5.9785155953167302E-2</c:v>
                </c:pt>
                <c:pt idx="4068" formatCode="General">
                  <c:v>5.9976519781944702E-2</c:v>
                </c:pt>
                <c:pt idx="4069" formatCode="General">
                  <c:v>6.0165237796728097E-2</c:v>
                </c:pt>
                <c:pt idx="4070" formatCode="General">
                  <c:v>6.0350952457473503E-2</c:v>
                </c:pt>
                <c:pt idx="4071" formatCode="General">
                  <c:v>6.0533098512251103E-2</c:v>
                </c:pt>
                <c:pt idx="4072" formatCode="General">
                  <c:v>6.0710775771579302E-2</c:v>
                </c:pt>
                <c:pt idx="4073" formatCode="General">
                  <c:v>6.0883984055348499E-2</c:v>
                </c:pt>
                <c:pt idx="4074" formatCode="General">
                  <c:v>6.10525147125279E-2</c:v>
                </c:pt>
                <c:pt idx="4075" formatCode="General">
                  <c:v>6.1215398876364201E-2</c:v>
                </c:pt>
                <c:pt idx="4076" formatCode="General">
                  <c:v>6.13720939020607E-2</c:v>
                </c:pt>
                <c:pt idx="4077" formatCode="General">
                  <c:v>6.1522499911845899E-2</c:v>
                </c:pt>
                <c:pt idx="4078" formatCode="General">
                  <c:v>6.1665605732518503E-2</c:v>
                </c:pt>
                <c:pt idx="4079" formatCode="General">
                  <c:v>6.1801014911620399E-2</c:v>
                </c:pt>
                <c:pt idx="4080" formatCode="General">
                  <c:v>6.1928900683576503E-2</c:v>
                </c:pt>
                <c:pt idx="4081" formatCode="General">
                  <c:v>6.2048205485065601E-2</c:v>
                </c:pt>
                <c:pt idx="4082" formatCode="General">
                  <c:v>6.2158716347536003E-2</c:v>
                </c:pt>
                <c:pt idx="4083" formatCode="General">
                  <c:v>6.2260171935594501E-2</c:v>
                </c:pt>
                <c:pt idx="4084" formatCode="General">
                  <c:v>6.2351877862789402E-2</c:v>
                </c:pt>
                <c:pt idx="4085" formatCode="General">
                  <c:v>6.2433451613093702E-2</c:v>
                </c:pt>
                <c:pt idx="4086" formatCode="General">
                  <c:v>6.2504362563489499E-2</c:v>
                </c:pt>
                <c:pt idx="4087" formatCode="General">
                  <c:v>6.2564379603654005E-2</c:v>
                </c:pt>
                <c:pt idx="4088" formatCode="General">
                  <c:v>6.2612858578578096E-2</c:v>
                </c:pt>
                <c:pt idx="4089" formatCode="General">
                  <c:v>6.2649452808893794E-2</c:v>
                </c:pt>
                <c:pt idx="4090" formatCode="General">
                  <c:v>6.2673834639550105E-2</c:v>
                </c:pt>
                <c:pt idx="4091" formatCode="General">
                  <c:v>6.2685507480559996E-2</c:v>
                </c:pt>
                <c:pt idx="4092" formatCode="General">
                  <c:v>6.2684165207535794E-2</c:v>
                </c:pt>
                <c:pt idx="4093" formatCode="General">
                  <c:v>6.2669473289742705E-2</c:v>
                </c:pt>
                <c:pt idx="4094" formatCode="General">
                  <c:v>6.2641091344664293E-2</c:v>
                </c:pt>
                <c:pt idx="4095" formatCode="General">
                  <c:v>6.2598966192785502E-2</c:v>
                </c:pt>
                <c:pt idx="4096" formatCode="General">
                  <c:v>6.2542640901942406E-2</c:v>
                </c:pt>
                <c:pt idx="4097" formatCode="General">
                  <c:v>6.2471482264559702E-2</c:v>
                </c:pt>
                <c:pt idx="4098" formatCode="General">
                  <c:v>6.2385561162103503E-2</c:v>
                </c:pt>
                <c:pt idx="4099" formatCode="General">
                  <c:v>6.2284319117022501E-2</c:v>
                </c:pt>
                <c:pt idx="4100" formatCode="General">
                  <c:v>6.2167553553649502E-2</c:v>
                </c:pt>
                <c:pt idx="4101" formatCode="General">
                  <c:v>6.2035099097174397E-2</c:v>
                </c:pt>
                <c:pt idx="4102" formatCode="General">
                  <c:v>6.18868012002569E-2</c:v>
                </c:pt>
                <c:pt idx="4103" formatCode="General">
                  <c:v>6.1722655013063302E-2</c:v>
                </c:pt>
                <c:pt idx="4104" formatCode="General">
                  <c:v>6.1542065771015897E-2</c:v>
                </c:pt>
                <c:pt idx="4105" formatCode="General">
                  <c:v>6.1345060666605097E-2</c:v>
                </c:pt>
                <c:pt idx="4106" formatCode="General">
                  <c:v>6.11313400283717E-2</c:v>
                </c:pt>
                <c:pt idx="4107" formatCode="General">
                  <c:v>6.0900855126848702E-2</c:v>
                </c:pt>
                <c:pt idx="4108" formatCode="General">
                  <c:v>6.0653599930785902E-2</c:v>
                </c:pt>
                <c:pt idx="4109" formatCode="General">
                  <c:v>6.0389136994690201E-2</c:v>
                </c:pt>
                <c:pt idx="4110" formatCode="General">
                  <c:v>6.0107693897541697E-2</c:v>
                </c:pt>
                <c:pt idx="4111" formatCode="General">
                  <c:v>5.9809135818613898E-2</c:v>
                </c:pt>
                <c:pt idx="4112" formatCode="General">
                  <c:v>5.9493126703521998E-2</c:v>
                </c:pt>
                <c:pt idx="4113" formatCode="General">
                  <c:v>5.9160013834046697E-2</c:v>
                </c:pt>
                <c:pt idx="4114" formatCode="General">
                  <c:v>5.8809899510704401E-2</c:v>
                </c:pt>
                <c:pt idx="4115" formatCode="General">
                  <c:v>5.84424161240635E-2</c:v>
                </c:pt>
                <c:pt idx="4116" formatCode="General">
                  <c:v>5.8057524727347598E-2</c:v>
                </c:pt>
                <c:pt idx="4117" formatCode="General">
                  <c:v>5.7655535963155001E-2</c:v>
                </c:pt>
                <c:pt idx="4118" formatCode="General">
                  <c:v>5.7236409509712802E-2</c:v>
                </c:pt>
                <c:pt idx="4119" formatCode="General">
                  <c:v>5.68002773824225E-2</c:v>
                </c:pt>
                <c:pt idx="4120" formatCode="General">
                  <c:v>5.6347519407011E-2</c:v>
                </c:pt>
                <c:pt idx="4121" formatCode="General">
                  <c:v>5.58777018855032E-2</c:v>
                </c:pt>
                <c:pt idx="4122" formatCode="General">
                  <c:v>5.53911850524305E-2</c:v>
                </c:pt>
                <c:pt idx="4123" formatCode="General">
                  <c:v>5.4888423202333697E-2</c:v>
                </c:pt>
                <c:pt idx="4124" formatCode="General">
                  <c:v>5.4369282240440901E-2</c:v>
                </c:pt>
                <c:pt idx="4125" formatCode="General">
                  <c:v>5.3833601168077401E-2</c:v>
                </c:pt>
                <c:pt idx="4126" formatCode="General">
                  <c:v>5.3282421375998298E-2</c:v>
                </c:pt>
                <c:pt idx="4127" formatCode="General">
                  <c:v>5.2716128696350797E-2</c:v>
                </c:pt>
                <c:pt idx="4128" formatCode="General">
                  <c:v>5.2133893379502201E-2</c:v>
                </c:pt>
                <c:pt idx="4129" formatCode="General">
                  <c:v>5.1536470387337198E-2</c:v>
                </c:pt>
                <c:pt idx="4130" formatCode="General">
                  <c:v>5.09240464976932E-2</c:v>
                </c:pt>
                <c:pt idx="4131" formatCode="General">
                  <c:v>5.0296904779128501E-2</c:v>
                </c:pt>
                <c:pt idx="4132" formatCode="General">
                  <c:v>4.9655581600652102E-2</c:v>
                </c:pt>
                <c:pt idx="4133" formatCode="General">
                  <c:v>4.9000365971174298E-2</c:v>
                </c:pt>
                <c:pt idx="4134" formatCode="General">
                  <c:v>4.8331703282107202E-2</c:v>
                </c:pt>
                <c:pt idx="4135" formatCode="General">
                  <c:v>4.7649881325956898E-2</c:v>
                </c:pt>
                <c:pt idx="4136" formatCode="General">
                  <c:v>4.6955147674887801E-2</c:v>
                </c:pt>
                <c:pt idx="4137" formatCode="General">
                  <c:v>4.62480228136182E-2</c:v>
                </c:pt>
                <c:pt idx="4138" formatCode="General">
                  <c:v>4.5528937164818997E-2</c:v>
                </c:pt>
                <c:pt idx="4139" formatCode="General">
                  <c:v>4.4798168625593097E-2</c:v>
                </c:pt>
                <c:pt idx="4140" formatCode="General">
                  <c:v>4.4056135393533799E-2</c:v>
                </c:pt>
                <c:pt idx="4141" formatCode="General">
                  <c:v>4.3303209161417097E-2</c:v>
                </c:pt>
                <c:pt idx="4142" formatCode="General">
                  <c:v>4.2540049641513901E-2</c:v>
                </c:pt>
                <c:pt idx="4143" formatCode="General">
                  <c:v>4.1767289457941899E-2</c:v>
                </c:pt>
                <c:pt idx="4144" formatCode="General">
                  <c:v>4.0985165239072502E-2</c:v>
                </c:pt>
                <c:pt idx="4145" formatCode="General">
                  <c:v>4.0194012042671597E-2</c:v>
                </c:pt>
                <c:pt idx="4146" formatCode="General">
                  <c:v>3.9394342711830801E-2</c:v>
                </c:pt>
                <c:pt idx="4147" formatCode="General">
                  <c:v>3.8586966968245602E-2</c:v>
                </c:pt>
                <c:pt idx="4148" formatCode="General">
                  <c:v>3.7772905267779003E-2</c:v>
                </c:pt>
                <c:pt idx="4149" formatCode="General">
                  <c:v>3.6951641029447299E-2</c:v>
                </c:pt>
                <c:pt idx="4150" formatCode="General">
                  <c:v>3.6123917119725402E-2</c:v>
                </c:pt>
                <c:pt idx="4151" formatCode="General">
                  <c:v>3.5291149562809598E-2</c:v>
                </c:pt>
                <c:pt idx="4152" formatCode="General">
                  <c:v>3.4452891842969902E-2</c:v>
                </c:pt>
                <c:pt idx="4153" formatCode="General">
                  <c:v>3.3609926542181603E-2</c:v>
                </c:pt>
                <c:pt idx="4154" formatCode="General">
                  <c:v>3.2763293093667697E-2</c:v>
                </c:pt>
                <c:pt idx="4155" formatCode="General">
                  <c:v>3.1913066031200699E-2</c:v>
                </c:pt>
                <c:pt idx="4156" formatCode="General">
                  <c:v>3.1060041766646701E-2</c:v>
                </c:pt>
                <c:pt idx="4157" formatCode="General">
                  <c:v>3.0204779974834301E-2</c:v>
                </c:pt>
                <c:pt idx="4158" formatCode="General">
                  <c:v>2.9347790065990201E-2</c:v>
                </c:pt>
                <c:pt idx="4159" formatCode="General">
                  <c:v>2.8489786871930801E-2</c:v>
                </c:pt>
                <c:pt idx="4160" formatCode="General">
                  <c:v>2.7631146206889001E-2</c:v>
                </c:pt>
                <c:pt idx="4161" formatCode="General">
                  <c:v>2.6772789399834601E-2</c:v>
                </c:pt>
                <c:pt idx="4162" formatCode="General">
                  <c:v>2.5914849138853301E-2</c:v>
                </c:pt>
                <c:pt idx="4163" formatCode="General">
                  <c:v>2.50580913498115E-2</c:v>
                </c:pt>
                <c:pt idx="4164" formatCode="General">
                  <c:v>2.42034674638636E-2</c:v>
                </c:pt>
                <c:pt idx="4165" formatCode="General">
                  <c:v>2.3351079972277301E-2</c:v>
                </c:pt>
                <c:pt idx="4166" formatCode="General">
                  <c:v>2.2501875542365098E-2</c:v>
                </c:pt>
                <c:pt idx="4167" formatCode="General">
                  <c:v>2.1656146290076599E-2</c:v>
                </c:pt>
                <c:pt idx="4168" formatCode="General">
                  <c:v>2.08145218928012E-2</c:v>
                </c:pt>
                <c:pt idx="4169" formatCode="General">
                  <c:v>1.9977692039201501E-2</c:v>
                </c:pt>
                <c:pt idx="4170" formatCode="General">
                  <c:v>1.9146031462540399E-2</c:v>
                </c:pt>
                <c:pt idx="4171" formatCode="General">
                  <c:v>1.83202284589517E-2</c:v>
                </c:pt>
                <c:pt idx="4172" formatCode="General">
                  <c:v>1.7500918470488899E-2</c:v>
                </c:pt>
                <c:pt idx="4173" formatCode="General">
                  <c:v>1.6688717674726398E-2</c:v>
                </c:pt>
                <c:pt idx="4174" formatCode="General">
                  <c:v>1.58840570607446E-2</c:v>
                </c:pt>
                <c:pt idx="4175" formatCode="General">
                  <c:v>1.5087364649830799E-2</c:v>
                </c:pt>
                <c:pt idx="4176" formatCode="General">
                  <c:v>1.4299372212341401E-2</c:v>
                </c:pt>
                <c:pt idx="4177" formatCode="General">
                  <c:v>1.3520826704424199E-2</c:v>
                </c:pt>
                <c:pt idx="4178" formatCode="General">
                  <c:v>1.2751921137887701E-2</c:v>
                </c:pt>
                <c:pt idx="4179" formatCode="General">
                  <c:v>1.1992985614701499E-2</c:v>
                </c:pt>
                <c:pt idx="4180" formatCode="General">
                  <c:v>1.1245011781814401E-2</c:v>
                </c:pt>
                <c:pt idx="4181" formatCode="General">
                  <c:v>1.0508389436129299E-2</c:v>
                </c:pt>
                <c:pt idx="4182" formatCode="General">
                  <c:v>9.7833936234506206E-3</c:v>
                </c:pt>
                <c:pt idx="4183" formatCode="General">
                  <c:v>9.0705793988249007E-3</c:v>
                </c:pt>
                <c:pt idx="4184" formatCode="General">
                  <c:v>8.3703054147849995E-3</c:v>
                </c:pt>
                <c:pt idx="4185" formatCode="General">
                  <c:v>7.6833451913981303E-3</c:v>
                </c:pt>
                <c:pt idx="4186" formatCode="General">
                  <c:v>7.0100208845272696E-3</c:v>
                </c:pt>
                <c:pt idx="4187" formatCode="General">
                  <c:v>6.3507885087865697E-3</c:v>
                </c:pt>
                <c:pt idx="4188" formatCode="General">
                  <c:v>5.7062171315200496E-3</c:v>
                </c:pt>
                <c:pt idx="4189" formatCode="General">
                  <c:v>5.0765425031469398E-3</c:v>
                </c:pt>
                <c:pt idx="4190" formatCode="General">
                  <c:v>4.4621845146756399E-3</c:v>
                </c:pt>
                <c:pt idx="4191" formatCode="General">
                  <c:v>3.8634260453511101E-3</c:v>
                </c:pt>
                <c:pt idx="4192" formatCode="General">
                  <c:v>3.28106509574198E-3</c:v>
                </c:pt>
                <c:pt idx="4193" formatCode="General">
                  <c:v>2.7154102370139099E-3</c:v>
                </c:pt>
                <c:pt idx="4194" formatCode="General">
                  <c:v>2.1665191273112601E-3</c:v>
                </c:pt>
                <c:pt idx="4195" formatCode="General">
                  <c:v>1.63478626988919E-3</c:v>
                </c:pt>
                <c:pt idx="4196" formatCode="General">
                  <c:v>1.1205480469895601E-3</c:v>
                </c:pt>
                <c:pt idx="4197" formatCode="General">
                  <c:v>6.2431670143234599E-4</c:v>
                </c:pt>
                <c:pt idx="4198" formatCode="General">
                  <c:v>1.4637534356100399E-4</c:v>
                </c:pt>
                <c:pt idx="4199" formatCode="General">
                  <c:v>-3.1317018801480401E-4</c:v>
                </c:pt>
                <c:pt idx="4200" formatCode="General">
                  <c:v>-7.5381245132009195E-4</c:v>
                </c:pt>
                <c:pt idx="4201" formatCode="General">
                  <c:v>-1.1751070688445101E-3</c:v>
                </c:pt>
                <c:pt idx="4202" formatCode="General">
                  <c:v>-1.57713976603436E-3</c:v>
                </c:pt>
                <c:pt idx="4203" formatCode="General">
                  <c:v>-1.9594588216539101E-3</c:v>
                </c:pt>
                <c:pt idx="4204" formatCode="General">
                  <c:v>-2.3217136151126101E-3</c:v>
                </c:pt>
                <c:pt idx="4205" formatCode="General">
                  <c:v>-2.6639220322681499E-3</c:v>
                </c:pt>
                <c:pt idx="4206" formatCode="General">
                  <c:v>-2.9858556958511401E-3</c:v>
                </c:pt>
                <c:pt idx="4207" formatCode="General">
                  <c:v>-3.2870320567837501E-3</c:v>
                </c:pt>
                <c:pt idx="4208" formatCode="General">
                  <c:v>-3.56753016336127E-3</c:v>
                </c:pt>
                <c:pt idx="4209" formatCode="General">
                  <c:v>-3.8269954818201299E-3</c:v>
                </c:pt>
                <c:pt idx="4210" formatCode="General">
                  <c:v>-4.0647819003694899E-3</c:v>
                </c:pt>
                <c:pt idx="4211" formatCode="General">
                  <c:v>-4.2813958644433896E-3</c:v>
                </c:pt>
                <c:pt idx="4212" formatCode="General">
                  <c:v>-4.4767842896286996E-3</c:v>
                </c:pt>
                <c:pt idx="4213" formatCode="General">
                  <c:v>-4.6504738174857202E-3</c:v>
                </c:pt>
                <c:pt idx="4214" formatCode="General">
                  <c:v>-4.8022886776942801E-3</c:v>
                </c:pt>
                <c:pt idx="4215" formatCode="General">
                  <c:v>-4.93230958102432E-3</c:v>
                </c:pt>
                <c:pt idx="4216" formatCode="General">
                  <c:v>-5.0402343572806202E-3</c:v>
                </c:pt>
                <c:pt idx="4217" formatCode="General">
                  <c:v>-5.1259437422014496E-3</c:v>
                </c:pt>
                <c:pt idx="4218" formatCode="General">
                  <c:v>-5.1895850524585401E-3</c:v>
                </c:pt>
                <c:pt idx="4219" formatCode="General">
                  <c:v>-5.2308450714924296E-3</c:v>
                </c:pt>
                <c:pt idx="4220" formatCode="General">
                  <c:v>-5.2500359716142796E-3</c:v>
                </c:pt>
                <c:pt idx="4221" formatCode="General">
                  <c:v>-5.2472174646963597E-3</c:v>
                </c:pt>
                <c:pt idx="4222" formatCode="General">
                  <c:v>-5.2218189054118102E-3</c:v>
                </c:pt>
                <c:pt idx="4223" formatCode="General">
                  <c:v>-5.1736778259253999E-3</c:v>
                </c:pt>
                <c:pt idx="4224" formatCode="General">
                  <c:v>-5.1028377030847101E-3</c:v>
                </c:pt>
                <c:pt idx="4225" formatCode="General">
                  <c:v>-5.0093864043217204E-3</c:v>
                </c:pt>
                <c:pt idx="4226" formatCode="General">
                  <c:v>-4.8932748315277698E-3</c:v>
                </c:pt>
                <c:pt idx="4227" formatCode="General">
                  <c:v>-4.7546197171164199E-3</c:v>
                </c:pt>
                <c:pt idx="4228" formatCode="General">
                  <c:v>-4.5933196822304598E-3</c:v>
                </c:pt>
                <c:pt idx="4229" formatCode="General">
                  <c:v>-4.4095967207328996E-3</c:v>
                </c:pt>
                <c:pt idx="4230" formatCode="General">
                  <c:v>-4.2038015847570996E-3</c:v>
                </c:pt>
                <c:pt idx="4231" formatCode="General">
                  <c:v>-3.9753512433220797E-3</c:v>
                </c:pt>
                <c:pt idx="4232" formatCode="General">
                  <c:v>-3.7241393088166398E-3</c:v>
                </c:pt>
                <c:pt idx="4233" formatCode="General">
                  <c:v>-3.45064651131457E-3</c:v>
                </c:pt>
                <c:pt idx="4234" formatCode="General">
                  <c:v>-3.1548329482676699E-3</c:v>
                </c:pt>
                <c:pt idx="4235" formatCode="General">
                  <c:v>-2.83656984838878E-3</c:v>
                </c:pt>
                <c:pt idx="4236" formatCode="General">
                  <c:v>-2.4960024625425401E-3</c:v>
                </c:pt>
                <c:pt idx="4237" formatCode="General">
                  <c:v>-2.1332293183661298E-3</c:v>
                </c:pt>
                <c:pt idx="4238" formatCode="General">
                  <c:v>-1.7485247992463E-3</c:v>
                </c:pt>
                <c:pt idx="4239" formatCode="General">
                  <c:v>-1.3417175282657099E-3</c:v>
                </c:pt>
                <c:pt idx="4240" formatCode="General">
                  <c:v>-9.1280059020549197E-4</c:v>
                </c:pt>
                <c:pt idx="4241" formatCode="General">
                  <c:v>-4.6203187409237802E-4</c:v>
                </c:pt>
                <c:pt idx="4242">
                  <c:v>1.04896921511856E-5</c:v>
                </c:pt>
                <c:pt idx="4243" formatCode="General">
                  <c:v>5.0463179701976102E-4</c:v>
                </c:pt>
                <c:pt idx="4244" formatCode="General">
                  <c:v>1.02034297258644E-3</c:v>
                </c:pt>
                <c:pt idx="4245" formatCode="General">
                  <c:v>1.5574997058087499E-3</c:v>
                </c:pt>
                <c:pt idx="4246" formatCode="General">
                  <c:v>2.1159865310097902E-3</c:v>
                </c:pt>
                <c:pt idx="4247" formatCode="General">
                  <c:v>2.69570536759177E-3</c:v>
                </c:pt>
                <c:pt idx="4248" formatCode="General">
                  <c:v>3.2964961630417202E-3</c:v>
                </c:pt>
                <c:pt idx="4249" formatCode="General">
                  <c:v>3.91823459601156E-3</c:v>
                </c:pt>
                <c:pt idx="4250" formatCode="General">
                  <c:v>4.5607885442000397E-3</c:v>
                </c:pt>
                <c:pt idx="4251" formatCode="General">
                  <c:v>5.22405205655007E-3</c:v>
                </c:pt>
                <c:pt idx="4252" formatCode="General">
                  <c:v>5.9078337543188898E-3</c:v>
                </c:pt>
                <c:pt idx="4253" formatCode="General">
                  <c:v>6.6119818192192804E-3</c:v>
                </c:pt>
                <c:pt idx="4254" formatCode="General">
                  <c:v>7.33647864594952E-3</c:v>
                </c:pt>
                <c:pt idx="4255" formatCode="General">
                  <c:v>8.0809791252954791E-3</c:v>
                </c:pt>
                <c:pt idx="4256" formatCode="General">
                  <c:v>8.8452432856533699E-3</c:v>
                </c:pt>
                <c:pt idx="4257" formatCode="General">
                  <c:v>9.6291551260022108E-3</c:v>
                </c:pt>
                <c:pt idx="4258" formatCode="General">
                  <c:v>1.0432799499899E-2</c:v>
                </c:pt>
                <c:pt idx="4259" formatCode="General">
                  <c:v>1.12561246484848E-2</c:v>
                </c:pt>
                <c:pt idx="4260" formatCode="General">
                  <c:v>1.20985734929099E-2</c:v>
                </c:pt>
                <c:pt idx="4261" formatCode="General">
                  <c:v>1.29599858529156E-2</c:v>
                </c:pt>
                <c:pt idx="4262" formatCode="General">
                  <c:v>1.38403185356324E-2</c:v>
                </c:pt>
                <c:pt idx="4263" formatCode="General">
                  <c:v>1.4739390138071899E-2</c:v>
                </c:pt>
                <c:pt idx="4264" formatCode="General">
                  <c:v>1.56571188782915E-2</c:v>
                </c:pt>
                <c:pt idx="4265" formatCode="General">
                  <c:v>1.6593090363283099E-2</c:v>
                </c:pt>
                <c:pt idx="4266" formatCode="General">
                  <c:v>1.7547056339009801E-2</c:v>
                </c:pt>
                <c:pt idx="4267" formatCode="General">
                  <c:v>1.8519029209486702E-2</c:v>
                </c:pt>
                <c:pt idx="4268" formatCode="General">
                  <c:v>1.9508744335826601E-2</c:v>
                </c:pt>
                <c:pt idx="4269" formatCode="General">
                  <c:v>2.0516011782007501E-2</c:v>
                </c:pt>
                <c:pt idx="4270" formatCode="General">
                  <c:v>2.15406480915162E-2</c:v>
                </c:pt>
                <c:pt idx="4271" formatCode="General">
                  <c:v>2.2582397951365601E-2</c:v>
                </c:pt>
                <c:pt idx="4272" formatCode="General">
                  <c:v>2.3641036690925401E-2</c:v>
                </c:pt>
                <c:pt idx="4273" formatCode="General">
                  <c:v>2.4716230226281399E-2</c:v>
                </c:pt>
                <c:pt idx="4274" formatCode="General">
                  <c:v>2.5807942613406201E-2</c:v>
                </c:pt>
                <c:pt idx="4275" formatCode="General">
                  <c:v>2.69160537806543E-2</c:v>
                </c:pt>
                <c:pt idx="4276" formatCode="General">
                  <c:v>2.8040274219196599E-2</c:v>
                </c:pt>
                <c:pt idx="4277" formatCode="General">
                  <c:v>2.91802046250422E-2</c:v>
                </c:pt>
                <c:pt idx="4278" formatCode="General">
                  <c:v>3.0335520609459501E-2</c:v>
                </c:pt>
                <c:pt idx="4279" formatCode="General">
                  <c:v>3.1506007195250797E-2</c:v>
                </c:pt>
                <c:pt idx="4280" formatCode="General">
                  <c:v>3.2691581788698902E-2</c:v>
                </c:pt>
                <c:pt idx="4281" formatCode="General">
                  <c:v>3.3892133588631898E-2</c:v>
                </c:pt>
                <c:pt idx="4282" formatCode="General">
                  <c:v>3.51071129372756E-2</c:v>
                </c:pt>
                <c:pt idx="4283" formatCode="General">
                  <c:v>3.6336420566974802E-2</c:v>
                </c:pt>
                <c:pt idx="4284" formatCode="General">
                  <c:v>3.75797232636573E-2</c:v>
                </c:pt>
                <c:pt idx="4285" formatCode="General">
                  <c:v>3.8836709318068402E-2</c:v>
                </c:pt>
                <c:pt idx="4286" formatCode="General">
                  <c:v>4.0107240713793603E-2</c:v>
                </c:pt>
                <c:pt idx="4287" formatCode="General">
                  <c:v>4.1390949615600199E-2</c:v>
                </c:pt>
                <c:pt idx="4288" formatCode="General">
                  <c:v>4.2687528973925297E-2</c:v>
                </c:pt>
                <c:pt idx="4289" formatCode="General">
                  <c:v>4.3996628940824699E-2</c:v>
                </c:pt>
                <c:pt idx="4290" formatCode="General">
                  <c:v>4.5318140311423102E-2</c:v>
                </c:pt>
                <c:pt idx="4291" formatCode="General">
                  <c:v>4.6651814470839499E-2</c:v>
                </c:pt>
                <c:pt idx="4292" formatCode="General">
                  <c:v>4.7996928337905302E-2</c:v>
                </c:pt>
                <c:pt idx="4293" formatCode="General">
                  <c:v>4.9353317126940299E-2</c:v>
                </c:pt>
                <c:pt idx="4294" formatCode="General">
                  <c:v>5.0720915467432903E-2</c:v>
                </c:pt>
                <c:pt idx="4295" formatCode="General">
                  <c:v>5.2099326614086602E-2</c:v>
                </c:pt>
                <c:pt idx="4296" formatCode="General">
                  <c:v>5.3488113921228798E-2</c:v>
                </c:pt>
                <c:pt idx="4297" formatCode="General">
                  <c:v>5.4886718700914702E-2</c:v>
                </c:pt>
                <c:pt idx="4298" formatCode="General">
                  <c:v>5.6295013821470202E-2</c:v>
                </c:pt>
                <c:pt idx="4299" formatCode="General">
                  <c:v>5.7712927992440197E-2</c:v>
                </c:pt>
                <c:pt idx="4300" formatCode="General">
                  <c:v>5.9139988634406802E-2</c:v>
                </c:pt>
                <c:pt idx="4301" formatCode="General">
                  <c:v>6.0575708360397003E-2</c:v>
                </c:pt>
                <c:pt idx="4302" formatCode="General">
                  <c:v>6.2019669048464503E-2</c:v>
                </c:pt>
                <c:pt idx="4303" formatCode="General">
                  <c:v>6.3471455869812704E-2</c:v>
                </c:pt>
                <c:pt idx="4304" formatCode="General">
                  <c:v>6.4930828336276697E-2</c:v>
                </c:pt>
                <c:pt idx="4305" formatCode="General">
                  <c:v>6.6397433461322999E-2</c:v>
                </c:pt>
                <c:pt idx="4306" formatCode="General">
                  <c:v>6.7870818457950205E-2</c:v>
                </c:pt>
                <c:pt idx="4307" formatCode="General">
                  <c:v>6.9350586500838904E-2</c:v>
                </c:pt>
                <c:pt idx="4308" formatCode="General">
                  <c:v>7.0836143613449795E-2</c:v>
                </c:pt>
                <c:pt idx="4309" formatCode="General">
                  <c:v>7.2327556315395794E-2</c:v>
                </c:pt>
                <c:pt idx="4310" formatCode="General">
                  <c:v>7.3824381248615595E-2</c:v>
                </c:pt>
                <c:pt idx="4311" formatCode="General">
                  <c:v>7.5325620317029704E-2</c:v>
                </c:pt>
                <c:pt idx="4312" formatCode="General">
                  <c:v>7.6831085578307506E-2</c:v>
                </c:pt>
                <c:pt idx="4313" formatCode="General">
                  <c:v>7.8340543156835696E-2</c:v>
                </c:pt>
                <c:pt idx="4314" formatCode="General">
                  <c:v>7.9853454674459506E-2</c:v>
                </c:pt>
                <c:pt idx="4315" formatCode="General">
                  <c:v>8.1369425043715998E-2</c:v>
                </c:pt>
                <c:pt idx="4316" formatCode="General">
                  <c:v>8.2888088433955301E-2</c:v>
                </c:pt>
                <c:pt idx="4317" formatCode="General">
                  <c:v>8.4408644937503094E-2</c:v>
                </c:pt>
                <c:pt idx="4318" formatCode="General">
                  <c:v>8.5930966113648505E-2</c:v>
                </c:pt>
                <c:pt idx="4319" formatCode="General">
                  <c:v>8.7454777137918702E-2</c:v>
                </c:pt>
                <c:pt idx="4320" formatCode="General">
                  <c:v>8.8979303120938394E-2</c:v>
                </c:pt>
                <c:pt idx="4321" formatCode="General">
                  <c:v>9.0504055915824E-2</c:v>
                </c:pt>
                <c:pt idx="4322" formatCode="General">
                  <c:v>9.2028353017873696E-2</c:v>
                </c:pt>
                <c:pt idx="4323" formatCode="General">
                  <c:v>9.3551981973346701E-2</c:v>
                </c:pt>
                <c:pt idx="4324" formatCode="General">
                  <c:v>9.5074923297978897E-2</c:v>
                </c:pt>
                <c:pt idx="4325" formatCode="General">
                  <c:v>9.6596278927257098E-2</c:v>
                </c:pt>
                <c:pt idx="4326" formatCode="General">
                  <c:v>9.8115643957915805E-2</c:v>
                </c:pt>
                <c:pt idx="4327" formatCode="General">
                  <c:v>9.9632617088366293E-2</c:v>
                </c:pt>
                <c:pt idx="4328" formatCode="General">
                  <c:v>0.101146240565975</c:v>
                </c:pt>
                <c:pt idx="4329" formatCode="General">
                  <c:v>0.102656378778681</c:v>
                </c:pt>
                <c:pt idx="4330" formatCode="General">
                  <c:v>0.10416287118695799</c:v>
                </c:pt>
                <c:pt idx="4331" formatCode="General">
                  <c:v>0.105664563365043</c:v>
                </c:pt>
                <c:pt idx="4332" formatCode="General">
                  <c:v>0.10716113185577</c:v>
                </c:pt>
                <c:pt idx="4333" formatCode="General">
                  <c:v>0.10865236708152599</c:v>
                </c:pt>
                <c:pt idx="4334" formatCode="General">
                  <c:v>0.110137351723696</c:v>
                </c:pt>
                <c:pt idx="4335" formatCode="General">
                  <c:v>0.111615976772781</c:v>
                </c:pt>
                <c:pt idx="4336" formatCode="General">
                  <c:v>0.113087855637364</c:v>
                </c:pt>
                <c:pt idx="4337" formatCode="General">
                  <c:v>0.11455210524594001</c:v>
                </c:pt>
                <c:pt idx="4338" formatCode="General">
                  <c:v>0.116008671111395</c:v>
                </c:pt>
                <c:pt idx="4339" formatCode="General">
                  <c:v>0.117456767211778</c:v>
                </c:pt>
                <c:pt idx="4340" formatCode="General">
                  <c:v>0.11889592226831699</c:v>
                </c:pt>
                <c:pt idx="4341" formatCode="General">
                  <c:v>0.12032579265952401</c:v>
                </c:pt>
                <c:pt idx="4342" formatCode="General">
                  <c:v>0.12174550622062</c:v>
                </c:pt>
                <c:pt idx="4343" formatCode="General">
                  <c:v>0.12315498385379101</c:v>
                </c:pt>
                <c:pt idx="4344" formatCode="General">
                  <c:v>0.12455361545735601</c:v>
                </c:pt>
                <c:pt idx="4345" formatCode="General">
                  <c:v>0.125940949217245</c:v>
                </c:pt>
                <c:pt idx="4346" formatCode="General">
                  <c:v>0.12731686145100801</c:v>
                </c:pt>
                <c:pt idx="4347" formatCode="General">
                  <c:v>0.12868050387341201</c:v>
                </c:pt>
                <c:pt idx="4348" formatCode="General">
                  <c:v>0.13003117984527399</c:v>
                </c:pt>
                <c:pt idx="4349" formatCode="General">
                  <c:v>0.13136887920502599</c:v>
                </c:pt>
                <c:pt idx="4350" formatCode="General">
                  <c:v>0.132693110068722</c:v>
                </c:pt>
                <c:pt idx="4351" formatCode="General">
                  <c:v>0.13400331334267701</c:v>
                </c:pt>
                <c:pt idx="4352" formatCode="General">
                  <c:v>0.13529908120707301</c:v>
                </c:pt>
                <c:pt idx="4353" formatCode="General">
                  <c:v>0.13658003871990801</c:v>
                </c:pt>
                <c:pt idx="4354" formatCode="General">
                  <c:v>0.13784581522348399</c:v>
                </c:pt>
                <c:pt idx="4355" formatCode="General">
                  <c:v>0.13909589733501901</c:v>
                </c:pt>
                <c:pt idx="4356" formatCode="General">
                  <c:v>0.14032971244134301</c:v>
                </c:pt>
                <c:pt idx="4357" formatCode="General">
                  <c:v>0.14154738910598799</c:v>
                </c:pt>
                <c:pt idx="4358" formatCode="General">
                  <c:v>0.14274840326993901</c:v>
                </c:pt>
                <c:pt idx="4359" formatCode="General">
                  <c:v>0.14393230179531799</c:v>
                </c:pt>
                <c:pt idx="4360" formatCode="General">
                  <c:v>0.145099135098162</c:v>
                </c:pt>
                <c:pt idx="4361" formatCode="General">
                  <c:v>0.146247894880978</c:v>
                </c:pt>
                <c:pt idx="4362" formatCode="General">
                  <c:v>0.14737809138548999</c:v>
                </c:pt>
                <c:pt idx="4363" formatCode="General">
                  <c:v>0.148489933733222</c:v>
                </c:pt>
                <c:pt idx="4364" formatCode="General">
                  <c:v>0.14958328082772401</c:v>
                </c:pt>
                <c:pt idx="4365" formatCode="General">
                  <c:v>0.150657603088897</c:v>
                </c:pt>
                <c:pt idx="4366" formatCode="General">
                  <c:v>0.151712600143704</c:v>
                </c:pt>
                <c:pt idx="4367" formatCode="General">
                  <c:v>0.152747544857292</c:v>
                </c:pt>
                <c:pt idx="4368" formatCode="General">
                  <c:v>0.153762643388377</c:v>
                </c:pt>
                <c:pt idx="4369" formatCode="General">
                  <c:v>0.154758185120248</c:v>
                </c:pt>
                <c:pt idx="4370" formatCode="General">
                  <c:v>0.155732839884242</c:v>
                </c:pt>
                <c:pt idx="4371" formatCode="General">
                  <c:v>0.156686899818719</c:v>
                </c:pt>
                <c:pt idx="4372" formatCode="General">
                  <c:v>0.157620655274332</c:v>
                </c:pt>
                <c:pt idx="4373" formatCode="General">
                  <c:v>0.15853299560551801</c:v>
                </c:pt>
                <c:pt idx="4374" formatCode="General">
                  <c:v>0.15942420562395801</c:v>
                </c:pt>
                <c:pt idx="4375" formatCode="General">
                  <c:v>0.16029476585292701</c:v>
                </c:pt>
                <c:pt idx="4376" formatCode="General">
                  <c:v>0.161143761481921</c:v>
                </c:pt>
                <c:pt idx="4377" formatCode="General">
                  <c:v>0.16197103085483</c:v>
                </c:pt>
                <c:pt idx="4378" formatCode="General">
                  <c:v>0.162776563687657</c:v>
                </c:pt>
                <c:pt idx="4379" formatCode="General">
                  <c:v>0.16356026785671701</c:v>
                </c:pt>
                <c:pt idx="4380" formatCode="General">
                  <c:v>0.16432233250452699</c:v>
                </c:pt>
                <c:pt idx="4381" formatCode="General">
                  <c:v>0.165062530142769</c:v>
                </c:pt>
                <c:pt idx="4382" formatCode="General">
                  <c:v>0.16578083386732301</c:v>
                </c:pt>
                <c:pt idx="4383" formatCode="General">
                  <c:v>0.166477039445172</c:v>
                </c:pt>
                <c:pt idx="4384" formatCode="General">
                  <c:v>0.16715130689476301</c:v>
                </c:pt>
                <c:pt idx="4385" formatCode="General">
                  <c:v>0.16780385096341499</c:v>
                </c:pt>
                <c:pt idx="4386" formatCode="General">
                  <c:v>0.168434272550671</c:v>
                </c:pt>
                <c:pt idx="4387" formatCode="General">
                  <c:v>0.16904278563723299</c:v>
                </c:pt>
                <c:pt idx="4388" formatCode="General">
                  <c:v>0.16962961397630899</c:v>
                </c:pt>
                <c:pt idx="4389" formatCode="General">
                  <c:v>0.17019468511418201</c:v>
                </c:pt>
                <c:pt idx="4390" formatCode="General">
                  <c:v>0.17073816692354099</c:v>
                </c:pt>
                <c:pt idx="4391" formatCode="General">
                  <c:v>0.17125991162718901</c:v>
                </c:pt>
                <c:pt idx="4392" formatCode="General">
                  <c:v>0.17175977809395099</c:v>
                </c:pt>
                <c:pt idx="4393" formatCode="General">
                  <c:v>0.172238432537688</c:v>
                </c:pt>
                <c:pt idx="4394" formatCode="General">
                  <c:v>0.17269578932374299</c:v>
                </c:pt>
                <c:pt idx="4395" formatCode="General">
                  <c:v>0.17313222383204399</c:v>
                </c:pt>
                <c:pt idx="4396" formatCode="General">
                  <c:v>0.17354824217662099</c:v>
                </c:pt>
                <c:pt idx="4397" formatCode="General">
                  <c:v>0.17394302716340199</c:v>
                </c:pt>
                <c:pt idx="4398" formatCode="General">
                  <c:v>0.17431732057334401</c:v>
                </c:pt>
                <c:pt idx="4399" formatCode="General">
                  <c:v>0.17467203299517201</c:v>
                </c:pt>
                <c:pt idx="4400" formatCode="General">
                  <c:v>0.17500644406514701</c:v>
                </c:pt>
                <c:pt idx="4401" formatCode="General">
                  <c:v>0.17532066381435599</c:v>
                </c:pt>
                <c:pt idx="4402" formatCode="General">
                  <c:v>0.17561583432289701</c:v>
                </c:pt>
                <c:pt idx="4403" formatCode="General">
                  <c:v>0.175891712057681</c:v>
                </c:pt>
                <c:pt idx="4404" formatCode="General">
                  <c:v>0.17614824946318799</c:v>
                </c:pt>
                <c:pt idx="4405" formatCode="General">
                  <c:v>0.176386359091006</c:v>
                </c:pt>
                <c:pt idx="4406" formatCode="General">
                  <c:v>0.176606413477297</c:v>
                </c:pt>
                <c:pt idx="4407" formatCode="General">
                  <c:v>0.176808420859974</c:v>
                </c:pt>
                <c:pt idx="4408" formatCode="General">
                  <c:v>0.176992481875689</c:v>
                </c:pt>
                <c:pt idx="4409" formatCode="General">
                  <c:v>0.17715904878892799</c:v>
                </c:pt>
                <c:pt idx="4410" formatCode="General">
                  <c:v>0.17730855676698401</c:v>
                </c:pt>
                <c:pt idx="4411" formatCode="General">
                  <c:v>0.17744151855836199</c:v>
                </c:pt>
                <c:pt idx="4412" formatCode="General">
                  <c:v>0.17755826727900101</c:v>
                </c:pt>
                <c:pt idx="4413" formatCode="General">
                  <c:v>0.17765919773946301</c:v>
                </c:pt>
                <c:pt idx="4414" formatCode="General">
                  <c:v>0.177744588813704</c:v>
                </c:pt>
                <c:pt idx="4415" formatCode="General">
                  <c:v>0.17781481141383601</c:v>
                </c:pt>
                <c:pt idx="4416" formatCode="General">
                  <c:v>0.17787053288989699</c:v>
                </c:pt>
                <c:pt idx="4417" formatCode="General">
                  <c:v>0.17791200924009201</c:v>
                </c:pt>
                <c:pt idx="4418" formatCode="General">
                  <c:v>0.177939945952725</c:v>
                </c:pt>
                <c:pt idx="4419" formatCode="General">
                  <c:v>0.17795456401974399</c:v>
                </c:pt>
                <c:pt idx="4420" formatCode="General">
                  <c:v>0.17795604772181101</c:v>
                </c:pt>
                <c:pt idx="4421" formatCode="General">
                  <c:v>0.17794503014077401</c:v>
                </c:pt>
                <c:pt idx="4422" formatCode="General">
                  <c:v>0.17792197909290999</c:v>
                </c:pt>
                <c:pt idx="4423" formatCode="General">
                  <c:v>0.177887223645005</c:v>
                </c:pt>
                <c:pt idx="4424" formatCode="General">
                  <c:v>0.17784138717779899</c:v>
                </c:pt>
                <c:pt idx="4425" formatCode="General">
                  <c:v>0.17778515537272699</c:v>
                </c:pt>
                <c:pt idx="4426" formatCode="General">
                  <c:v>0.17771852269222199</c:v>
                </c:pt>
                <c:pt idx="4427" formatCode="General">
                  <c:v>0.17764205866845101</c:v>
                </c:pt>
                <c:pt idx="4428" formatCode="General">
                  <c:v>0.177556500265213</c:v>
                </c:pt>
                <c:pt idx="4429" formatCode="General">
                  <c:v>0.17746224589412199</c:v>
                </c:pt>
                <c:pt idx="4430" formatCode="General">
                  <c:v>0.17735961687317001</c:v>
                </c:pt>
                <c:pt idx="4431" formatCode="General">
                  <c:v>0.17724917670099299</c:v>
                </c:pt>
                <c:pt idx="4432" formatCode="General">
                  <c:v>0.177131403267038</c:v>
                </c:pt>
                <c:pt idx="4433" formatCode="General">
                  <c:v>0.177006338226462</c:v>
                </c:pt>
                <c:pt idx="4434" formatCode="General">
                  <c:v>0.17687479473568299</c:v>
                </c:pt>
                <c:pt idx="4435" formatCode="General">
                  <c:v>0.17673762742831101</c:v>
                </c:pt>
                <c:pt idx="4436" formatCode="General">
                  <c:v>0.17659510172440901</c:v>
                </c:pt>
                <c:pt idx="4437" formatCode="General">
                  <c:v>0.17644757628271501</c:v>
                </c:pt>
                <c:pt idx="4438" formatCode="General">
                  <c:v>0.17629518513290099</c:v>
                </c:pt>
                <c:pt idx="4439" formatCode="General">
                  <c:v>0.17613859743580501</c:v>
                </c:pt>
                <c:pt idx="4440" formatCode="General">
                  <c:v>0.175978462074524</c:v>
                </c:pt>
                <c:pt idx="4441" formatCode="General">
                  <c:v>0.175815223429929</c:v>
                </c:pt>
                <c:pt idx="4442" formatCode="General">
                  <c:v>0.17564953540724701</c:v>
                </c:pt>
                <c:pt idx="4443" formatCode="General">
                  <c:v>0.17548142279269399</c:v>
                </c:pt>
                <c:pt idx="4444" formatCode="General">
                  <c:v>0.17531092693963399</c:v>
                </c:pt>
                <c:pt idx="4445" formatCode="General">
                  <c:v>0.175139137905377</c:v>
                </c:pt>
                <c:pt idx="4446" formatCode="General">
                  <c:v>0.17496660648539</c:v>
                </c:pt>
                <c:pt idx="4447" formatCode="General">
                  <c:v>0.174793322402815</c:v>
                </c:pt>
                <c:pt idx="4448" formatCode="General">
                  <c:v>0.174619874611218</c:v>
                </c:pt>
                <c:pt idx="4449" formatCode="General">
                  <c:v>0.17444667100942399</c:v>
                </c:pt>
                <c:pt idx="4450" formatCode="General">
                  <c:v>0.17427428312277499</c:v>
                </c:pt>
                <c:pt idx="4451" formatCode="General">
                  <c:v>0.17410273706957399</c:v>
                </c:pt>
                <c:pt idx="4452" formatCode="General">
                  <c:v>0.17393261726432999</c:v>
                </c:pt>
                <c:pt idx="4453" formatCode="General">
                  <c:v>0.17376409251632799</c:v>
                </c:pt>
                <c:pt idx="4454" formatCode="General">
                  <c:v>0.173597279294848</c:v>
                </c:pt>
                <c:pt idx="4455" formatCode="General">
                  <c:v>0.17343307303639099</c:v>
                </c:pt>
                <c:pt idx="4456" formatCode="General">
                  <c:v>0.173271676803605</c:v>
                </c:pt>
                <c:pt idx="4457" formatCode="General">
                  <c:v>0.17311364521252801</c:v>
                </c:pt>
                <c:pt idx="4458" formatCode="General">
                  <c:v>0.17295886055648901</c:v>
                </c:pt>
                <c:pt idx="4459" formatCode="General">
                  <c:v>0.17280786922428601</c:v>
                </c:pt>
                <c:pt idx="4460" formatCode="General">
                  <c:v>0.172661082589772</c:v>
                </c:pt>
                <c:pt idx="4461" formatCode="General">
                  <c:v>0.172518362182428</c:v>
                </c:pt>
                <c:pt idx="4462" formatCode="General">
                  <c:v>0.17238026864349701</c:v>
                </c:pt>
                <c:pt idx="4463" formatCode="General">
                  <c:v>0.172246958018858</c:v>
                </c:pt>
                <c:pt idx="4464" formatCode="General">
                  <c:v>0.17211919289298899</c:v>
                </c:pt>
                <c:pt idx="4465" formatCode="General">
                  <c:v>0.171996832827261</c:v>
                </c:pt>
                <c:pt idx="4466" formatCode="General">
                  <c:v>0.171879858958216</c:v>
                </c:pt>
                <c:pt idx="4467" formatCode="General">
                  <c:v>0.17176869169472</c:v>
                </c:pt>
                <c:pt idx="4468" formatCode="General">
                  <c:v>0.171663389668331</c:v>
                </c:pt>
                <c:pt idx="4469" formatCode="General">
                  <c:v>0.17156420194553301</c:v>
                </c:pt>
                <c:pt idx="4470" formatCode="General">
                  <c:v>0.171471479650882</c:v>
                </c:pt>
                <c:pt idx="4471" formatCode="General">
                  <c:v>0.171385543543947</c:v>
                </c:pt>
                <c:pt idx="4472" formatCode="General">
                  <c:v>0.17130622493186001</c:v>
                </c:pt>
                <c:pt idx="4473" formatCode="General">
                  <c:v>0.17123382748669699</c:v>
                </c:pt>
                <c:pt idx="4474" formatCode="General">
                  <c:v>0.17116873771254101</c:v>
                </c:pt>
                <c:pt idx="4475" formatCode="General">
                  <c:v>0.17111070436498099</c:v>
                </c:pt>
                <c:pt idx="4476" formatCode="General">
                  <c:v>0.17105975914141999</c:v>
                </c:pt>
                <c:pt idx="4477" formatCode="General">
                  <c:v>0.17101586766740801</c:v>
                </c:pt>
                <c:pt idx="4478" formatCode="General">
                  <c:v>0.17097971353038199</c:v>
                </c:pt>
                <c:pt idx="4479" formatCode="General">
                  <c:v>0.17095156722069699</c:v>
                </c:pt>
                <c:pt idx="4480" formatCode="General">
                  <c:v>0.170930632739696</c:v>
                </c:pt>
                <c:pt idx="4481" formatCode="General">
                  <c:v>0.17091736728500301</c:v>
                </c:pt>
                <c:pt idx="4482" formatCode="General">
                  <c:v>0.17091200095582201</c:v>
                </c:pt>
                <c:pt idx="4483" formatCode="General">
                  <c:v>0.17091415181362901</c:v>
                </c:pt>
                <c:pt idx="4484" formatCode="General">
                  <c:v>0.17092402644282001</c:v>
                </c:pt>
                <c:pt idx="4485" formatCode="General">
                  <c:v>0.17094215789929901</c:v>
                </c:pt>
                <c:pt idx="4486" formatCode="General">
                  <c:v>0.170967977196604</c:v>
                </c:pt>
                <c:pt idx="4487" formatCode="General">
                  <c:v>0.171001174546212</c:v>
                </c:pt>
                <c:pt idx="4488" formatCode="General">
                  <c:v>0.17104242718761101</c:v>
                </c:pt>
                <c:pt idx="4489" formatCode="General">
                  <c:v>0.17109140234731501</c:v>
                </c:pt>
                <c:pt idx="4490" formatCode="General">
                  <c:v>0.17114810027371999</c:v>
                </c:pt>
                <c:pt idx="4491" formatCode="General">
                  <c:v>0.17121238774438199</c:v>
                </c:pt>
                <c:pt idx="4492" formatCode="General">
                  <c:v>0.17128436903611599</c:v>
                </c:pt>
                <c:pt idx="4493" formatCode="General">
                  <c:v>0.17136397961692101</c:v>
                </c:pt>
                <c:pt idx="4494" formatCode="General">
                  <c:v>0.17145072984182999</c:v>
                </c:pt>
                <c:pt idx="4495" formatCode="General">
                  <c:v>0.171545339182582</c:v>
                </c:pt>
                <c:pt idx="4496" formatCode="General">
                  <c:v>0.17164725825733501</c:v>
                </c:pt>
                <c:pt idx="4497" formatCode="General">
                  <c:v>0.171755726616346</c:v>
                </c:pt>
                <c:pt idx="4498" formatCode="General">
                  <c:v>0.17187136765387101</c:v>
                </c:pt>
                <c:pt idx="4499" formatCode="General">
                  <c:v>0.171994298169377</c:v>
                </c:pt>
                <c:pt idx="4500" formatCode="General">
                  <c:v>0.17212403706267901</c:v>
                </c:pt>
                <c:pt idx="4501" formatCode="General">
                  <c:v>0.172260450025159</c:v>
                </c:pt>
                <c:pt idx="4502" formatCode="General">
                  <c:v>0.172403217819492</c:v>
                </c:pt>
                <c:pt idx="4503" formatCode="General">
                  <c:v>0.17255249269523701</c:v>
                </c:pt>
                <c:pt idx="4504" formatCode="General">
                  <c:v>0.17270838717926601</c:v>
                </c:pt>
                <c:pt idx="4505" formatCode="General">
                  <c:v>0.17287022755426101</c:v>
                </c:pt>
                <c:pt idx="4506" formatCode="General">
                  <c:v>0.17303786220342099</c:v>
                </c:pt>
                <c:pt idx="4507" formatCode="General">
                  <c:v>0.173211206689414</c:v>
                </c:pt>
                <c:pt idx="4508" formatCode="General">
                  <c:v>0.173390401796678</c:v>
                </c:pt>
                <c:pt idx="4509" formatCode="General">
                  <c:v>0.17357507779370601</c:v>
                </c:pt>
                <c:pt idx="4510" formatCode="General">
                  <c:v>0.17376451971221499</c:v>
                </c:pt>
                <c:pt idx="4511" formatCode="General">
                  <c:v>0.173959149842487</c:v>
                </c:pt>
                <c:pt idx="4512" formatCode="General">
                  <c:v>0.17415854260879499</c:v>
                </c:pt>
                <c:pt idx="4513" formatCode="General">
                  <c:v>0.174362609060705</c:v>
                </c:pt>
                <c:pt idx="4514" formatCode="General">
                  <c:v>0.174571234404927</c:v>
                </c:pt>
                <c:pt idx="4515" formatCode="General">
                  <c:v>0.17478409187162899</c:v>
                </c:pt>
                <c:pt idx="4516" formatCode="General">
                  <c:v>0.175001322890839</c:v>
                </c:pt>
                <c:pt idx="4517" formatCode="General">
                  <c:v>0.175222236369661</c:v>
                </c:pt>
                <c:pt idx="4518" formatCode="General">
                  <c:v>0.17544652502648</c:v>
                </c:pt>
                <c:pt idx="4519" formatCode="General">
                  <c:v>0.175674433569287</c:v>
                </c:pt>
                <c:pt idx="4520" formatCode="General">
                  <c:v>0.17590554801598399</c:v>
                </c:pt>
                <c:pt idx="4521" formatCode="General">
                  <c:v>0.17613928747681101</c:v>
                </c:pt>
                <c:pt idx="4522" formatCode="General">
                  <c:v>0.17637551535124299</c:v>
                </c:pt>
                <c:pt idx="4523" formatCode="General">
                  <c:v>0.17661431261862101</c:v>
                </c:pt>
                <c:pt idx="4524" formatCode="General">
                  <c:v>0.17685548896145201</c:v>
                </c:pt>
                <c:pt idx="4525" formatCode="General">
                  <c:v>0.177098688119805</c:v>
                </c:pt>
                <c:pt idx="4526" formatCode="General">
                  <c:v>0.17734374981478701</c:v>
                </c:pt>
                <c:pt idx="4527" formatCode="General">
                  <c:v>0.177590006391661</c:v>
                </c:pt>
                <c:pt idx="4528" formatCode="General">
                  <c:v>0.17783760014396999</c:v>
                </c:pt>
                <c:pt idx="4529" formatCode="General">
                  <c:v>0.17808652425033</c:v>
                </c:pt>
                <c:pt idx="4530" formatCode="General">
                  <c:v>0.17833600491388599</c:v>
                </c:pt>
                <c:pt idx="4531" formatCode="General">
                  <c:v>0.17858602033590101</c:v>
                </c:pt>
                <c:pt idx="4532" formatCode="General">
                  <c:v>0.178836507970834</c:v>
                </c:pt>
                <c:pt idx="4533" formatCode="General">
                  <c:v>0.17908734236886101</c:v>
                </c:pt>
                <c:pt idx="4534" formatCode="General">
                  <c:v>0.17933772063685699</c:v>
                </c:pt>
                <c:pt idx="4535" formatCode="General">
                  <c:v>0.17958738255345</c:v>
                </c:pt>
                <c:pt idx="4536" formatCode="General">
                  <c:v>0.17983664263197</c:v>
                </c:pt>
                <c:pt idx="4537" formatCode="General">
                  <c:v>0.18008509519351901</c:v>
                </c:pt>
                <c:pt idx="4538" formatCode="General">
                  <c:v>0.180332723191518</c:v>
                </c:pt>
                <c:pt idx="4539" formatCode="General">
                  <c:v>0.18057887950217999</c:v>
                </c:pt>
                <c:pt idx="4540" formatCode="General">
                  <c:v>0.180823138776844</c:v>
                </c:pt>
                <c:pt idx="4541" formatCode="General">
                  <c:v>0.181065756157201</c:v>
                </c:pt>
                <c:pt idx="4542" formatCode="General">
                  <c:v>0.18130593215662999</c:v>
                </c:pt>
                <c:pt idx="4543" formatCode="General">
                  <c:v>0.18154380778226001</c:v>
                </c:pt>
                <c:pt idx="4544" formatCode="General">
                  <c:v>0.18177959722092499</c:v>
                </c:pt>
                <c:pt idx="4545" formatCode="General">
                  <c:v>0.18201195752711699</c:v>
                </c:pt>
                <c:pt idx="4546" formatCode="General">
                  <c:v>0.18224116935162099</c:v>
                </c:pt>
                <c:pt idx="4547" formatCode="General">
                  <c:v>0.18246729006038301</c:v>
                </c:pt>
                <c:pt idx="4548" formatCode="General">
                  <c:v>0.18268975646698299</c:v>
                </c:pt>
                <c:pt idx="4549" formatCode="General">
                  <c:v>0.18290865753515401</c:v>
                </c:pt>
                <c:pt idx="4550" formatCode="General">
                  <c:v>0.183123586808289</c:v>
                </c:pt>
                <c:pt idx="4551" formatCode="General">
                  <c:v>0.18333402354792999</c:v>
                </c:pt>
                <c:pt idx="4552" formatCode="General">
                  <c:v>0.183539774061207</c:v>
                </c:pt>
                <c:pt idx="4553" formatCode="General">
                  <c:v>0.18374081455625799</c:v>
                </c:pt>
                <c:pt idx="4554" formatCode="General">
                  <c:v>0.183936641327406</c:v>
                </c:pt>
                <c:pt idx="4555" formatCode="General">
                  <c:v>0.184127278217222</c:v>
                </c:pt>
                <c:pt idx="4556" formatCode="General">
                  <c:v>0.18431267995827799</c:v>
                </c:pt>
                <c:pt idx="4557" formatCode="General">
                  <c:v>0.184492558739004</c:v>
                </c:pt>
                <c:pt idx="4558" formatCode="General">
                  <c:v>0.18466626416149601</c:v>
                </c:pt>
                <c:pt idx="4559" formatCode="General">
                  <c:v>0.18483371818625199</c:v>
                </c:pt>
                <c:pt idx="4560" formatCode="General">
                  <c:v>0.18499464104006599</c:v>
                </c:pt>
                <c:pt idx="4561" formatCode="General">
                  <c:v>0.18514846862173401</c:v>
                </c:pt>
                <c:pt idx="4562" formatCode="General">
                  <c:v>0.185295974724489</c:v>
                </c:pt>
                <c:pt idx="4563" formatCode="General">
                  <c:v>0.18543644355549299</c:v>
                </c:pt>
                <c:pt idx="4564" formatCode="General">
                  <c:v>0.18556890160405001</c:v>
                </c:pt>
                <c:pt idx="4565" formatCode="General">
                  <c:v>0.18569387666268</c:v>
                </c:pt>
                <c:pt idx="4566" formatCode="General">
                  <c:v>0.185811300627724</c:v>
                </c:pt>
                <c:pt idx="4567" formatCode="General">
                  <c:v>0.18592056136455701</c:v>
                </c:pt>
                <c:pt idx="4568" formatCode="General">
                  <c:v>0.186021606897803</c:v>
                </c:pt>
                <c:pt idx="4569" formatCode="General">
                  <c:v>0.18611404173242899</c:v>
                </c:pt>
                <c:pt idx="4570" formatCode="General">
                  <c:v>0.18619753200298</c:v>
                </c:pt>
                <c:pt idx="4571" formatCode="General">
                  <c:v>0.18627199359444799</c:v>
                </c:pt>
                <c:pt idx="4572" formatCode="General">
                  <c:v>0.18633732106602299</c:v>
                </c:pt>
                <c:pt idx="4573" formatCode="General">
                  <c:v>0.186393108395077</c:v>
                </c:pt>
                <c:pt idx="4574" formatCode="General">
                  <c:v>0.186439248459916</c:v>
                </c:pt>
                <c:pt idx="4575" formatCode="General">
                  <c:v>0.18647536936892001</c:v>
                </c:pt>
                <c:pt idx="4576" formatCode="General">
                  <c:v>0.18650101180652801</c:v>
                </c:pt>
                <c:pt idx="4577" formatCode="General">
                  <c:v>0.18651656143130799</c:v>
                </c:pt>
                <c:pt idx="4578" formatCode="General">
                  <c:v>0.186521281051474</c:v>
                </c:pt>
                <c:pt idx="4579" formatCode="General">
                  <c:v>0.18651502295963199</c:v>
                </c:pt>
                <c:pt idx="4580" formatCode="General">
                  <c:v>0.18649766764620199</c:v>
                </c:pt>
                <c:pt idx="4581" formatCode="General">
                  <c:v>0.18646867770620801</c:v>
                </c:pt>
                <c:pt idx="4582" formatCode="General">
                  <c:v>0.18642861824500401</c:v>
                </c:pt>
                <c:pt idx="4583" formatCode="General">
                  <c:v>0.18637670046872501</c:v>
                </c:pt>
                <c:pt idx="4584" formatCode="General">
                  <c:v>0.18631227755653201</c:v>
                </c:pt>
                <c:pt idx="4585" formatCode="General">
                  <c:v>0.18623569641212601</c:v>
                </c:pt>
                <c:pt idx="4586" formatCode="General">
                  <c:v>0.18614677294262499</c:v>
                </c:pt>
                <c:pt idx="4587" formatCode="General">
                  <c:v>0.18604521863720899</c:v>
                </c:pt>
                <c:pt idx="4588" formatCode="General">
                  <c:v>0.18593043487753999</c:v>
                </c:pt>
                <c:pt idx="4589" formatCode="General">
                  <c:v>0.18580261034676299</c:v>
                </c:pt>
                <c:pt idx="4590" formatCode="General">
                  <c:v>0.185661564465087</c:v>
                </c:pt>
                <c:pt idx="4591" formatCode="General">
                  <c:v>0.185506705191925</c:v>
                </c:pt>
                <c:pt idx="4592" formatCode="General">
                  <c:v>0.18533834952577799</c:v>
                </c:pt>
                <c:pt idx="4593" formatCode="General">
                  <c:v>0.185156020884189</c:v>
                </c:pt>
                <c:pt idx="4594" formatCode="General">
                  <c:v>0.184959054026962</c:v>
                </c:pt>
                <c:pt idx="4595" formatCode="General">
                  <c:v>0.18474774323020501</c:v>
                </c:pt>
                <c:pt idx="4596" formatCode="General">
                  <c:v>0.18452204881151599</c:v>
                </c:pt>
                <c:pt idx="4597" formatCode="General">
                  <c:v>0.18428138081472401</c:v>
                </c:pt>
                <c:pt idx="4598" formatCode="General">
                  <c:v>0.18402553406390201</c:v>
                </c:pt>
                <c:pt idx="4599" formatCode="General">
                  <c:v>0.183754423125848</c:v>
                </c:pt>
                <c:pt idx="4600" formatCode="General">
                  <c:v>0.183467622293041</c:v>
                </c:pt>
                <c:pt idx="4601" formatCode="General">
                  <c:v>0.18316524270204301</c:v>
                </c:pt>
                <c:pt idx="4602" formatCode="General">
                  <c:v>0.182847249974806</c:v>
                </c:pt>
                <c:pt idx="4603" formatCode="General">
                  <c:v>0.18251303525287199</c:v>
                </c:pt>
                <c:pt idx="4604" formatCode="General">
                  <c:v>0.18216250717392199</c:v>
                </c:pt>
                <c:pt idx="4605" formatCode="General">
                  <c:v>0.18179579026905601</c:v>
                </c:pt>
                <c:pt idx="4606" formatCode="General">
                  <c:v>0.18141240488070201</c:v>
                </c:pt>
                <c:pt idx="4607" formatCode="General">
                  <c:v>0.18101218008046599</c:v>
                </c:pt>
                <c:pt idx="4608" formatCode="General">
                  <c:v>0.18059499431479101</c:v>
                </c:pt>
                <c:pt idx="4609" formatCode="General">
                  <c:v>0.18016041633235499</c:v>
                </c:pt>
                <c:pt idx="4610" formatCode="General">
                  <c:v>0.179708880686756</c:v>
                </c:pt>
                <c:pt idx="4611" formatCode="General">
                  <c:v>0.179239995936054</c:v>
                </c:pt>
                <c:pt idx="4612" formatCode="General">
                  <c:v>0.17875326055351601</c:v>
                </c:pt>
                <c:pt idx="4613" formatCode="General">
                  <c:v>0.17824904950986201</c:v>
                </c:pt>
                <c:pt idx="4614" formatCode="General">
                  <c:v>0.17772686468034399</c:v>
                </c:pt>
                <c:pt idx="4615" formatCode="General">
                  <c:v>0.17718676498539099</c:v>
                </c:pt>
                <c:pt idx="4616" formatCode="General">
                  <c:v>0.176628494962736</c:v>
                </c:pt>
                <c:pt idx="4617" formatCode="General">
                  <c:v>0.17605160077747301</c:v>
                </c:pt>
                <c:pt idx="4618" formatCode="General">
                  <c:v>0.175456920391271</c:v>
                </c:pt>
                <c:pt idx="4619" formatCode="General">
                  <c:v>0.17484401141265299</c:v>
                </c:pt>
                <c:pt idx="4620" formatCode="General">
                  <c:v>0.174212215057931</c:v>
                </c:pt>
                <c:pt idx="4621" formatCode="General">
                  <c:v>0.173561614035489</c:v>
                </c:pt>
                <c:pt idx="4622" formatCode="General">
                  <c:v>0.17289257751784801</c:v>
                </c:pt>
                <c:pt idx="4623" formatCode="General">
                  <c:v>0.172204630227135</c:v>
                </c:pt>
                <c:pt idx="4624" formatCode="General">
                  <c:v>0.17149775609832299</c:v>
                </c:pt>
                <c:pt idx="4625" formatCode="General">
                  <c:v>0.17077229564614499</c:v>
                </c:pt>
                <c:pt idx="4626" formatCode="General">
                  <c:v>0.170027530474361</c:v>
                </c:pt>
                <c:pt idx="4627" formatCode="General">
                  <c:v>0.16926384399029301</c:v>
                </c:pt>
                <c:pt idx="4628" formatCode="General">
                  <c:v>0.16848103261942199</c:v>
                </c:pt>
                <c:pt idx="4629" formatCode="General">
                  <c:v>0.16767915074636899</c:v>
                </c:pt>
                <c:pt idx="4630" formatCode="General">
                  <c:v>0.16685850371442101</c:v>
                </c:pt>
                <c:pt idx="4631" formatCode="General">
                  <c:v>0.166019004174114</c:v>
                </c:pt>
                <c:pt idx="4632" formatCode="General">
                  <c:v>0.165160469728106</c:v>
                </c:pt>
                <c:pt idx="4633" formatCode="General">
                  <c:v>0.16428264983503299</c:v>
                </c:pt>
                <c:pt idx="4634" formatCode="General">
                  <c:v>0.163385928704494</c:v>
                </c:pt>
                <c:pt idx="4635" formatCode="General">
                  <c:v>0.16247032598140801</c:v>
                </c:pt>
                <c:pt idx="4636" formatCode="General">
                  <c:v>0.161535883851398</c:v>
                </c:pt>
                <c:pt idx="4637" formatCode="General">
                  <c:v>0.160582892275491</c:v>
                </c:pt>
                <c:pt idx="4638" formatCode="General">
                  <c:v>0.15961094150282101</c:v>
                </c:pt>
                <c:pt idx="4639" formatCode="General">
                  <c:v>0.15861996401128101</c:v>
                </c:pt>
                <c:pt idx="4640" formatCode="General">
                  <c:v>0.15761036599123501</c:v>
                </c:pt>
                <c:pt idx="4641" formatCode="General">
                  <c:v>0.156582185944278</c:v>
                </c:pt>
                <c:pt idx="4642" formatCode="General">
                  <c:v>0.15553607829123201</c:v>
                </c:pt>
                <c:pt idx="4643" formatCode="General">
                  <c:v>0.15447227781502301</c:v>
                </c:pt>
                <c:pt idx="4644" formatCode="General">
                  <c:v>0.153390230691448</c:v>
                </c:pt>
                <c:pt idx="4645" formatCode="General">
                  <c:v>0.152290064661985</c:v>
                </c:pt>
                <c:pt idx="4646" formatCode="General">
                  <c:v>0.151172414134253</c:v>
                </c:pt>
                <c:pt idx="4647" formatCode="General">
                  <c:v>0.150037086880042</c:v>
                </c:pt>
                <c:pt idx="4648" formatCode="General">
                  <c:v>0.14888381382013799</c:v>
                </c:pt>
                <c:pt idx="4649" formatCode="General">
                  <c:v>0.14771305485198</c:v>
                </c:pt>
                <c:pt idx="4650" formatCode="General">
                  <c:v>0.146525753061331</c:v>
                </c:pt>
                <c:pt idx="4651" formatCode="General">
                  <c:v>0.145321982481529</c:v>
                </c:pt>
                <c:pt idx="4652" formatCode="General">
                  <c:v>0.14410206029623299</c:v>
                </c:pt>
                <c:pt idx="4653" formatCode="General">
                  <c:v>0.14286598321924601</c:v>
                </c:pt>
                <c:pt idx="4654" formatCode="General">
                  <c:v>0.141613409560923</c:v>
                </c:pt>
                <c:pt idx="4655" formatCode="General">
                  <c:v>0.14034512025965601</c:v>
                </c:pt>
                <c:pt idx="4656" formatCode="General">
                  <c:v>0.13906149832248299</c:v>
                </c:pt>
                <c:pt idx="4657" formatCode="General">
                  <c:v>0.13776258391532001</c:v>
                </c:pt>
                <c:pt idx="4658" formatCode="General">
                  <c:v>0.136448940292279</c:v>
                </c:pt>
                <c:pt idx="4659" formatCode="General">
                  <c:v>0.13512100773324501</c:v>
                </c:pt>
                <c:pt idx="4660" formatCode="General">
                  <c:v>0.13377871501361099</c:v>
                </c:pt>
                <c:pt idx="4661" formatCode="General">
                  <c:v>0.13242249097351799</c:v>
                </c:pt>
                <c:pt idx="4662" formatCode="General">
                  <c:v>0.13105323401333799</c:v>
                </c:pt>
                <c:pt idx="4663" formatCode="General">
                  <c:v>0.12967077029756099</c:v>
                </c:pt>
                <c:pt idx="4664" formatCode="General">
                  <c:v>0.12827514039968499</c:v>
                </c:pt>
                <c:pt idx="4665" formatCode="General">
                  <c:v>0.12686751844899299</c:v>
                </c:pt>
                <c:pt idx="4666" formatCode="General">
                  <c:v>0.125447901730494</c:v>
                </c:pt>
                <c:pt idx="4667" formatCode="General">
                  <c:v>0.124016855284367</c:v>
                </c:pt>
                <c:pt idx="4668" formatCode="General">
                  <c:v>0.12257473434141999</c:v>
                </c:pt>
                <c:pt idx="4669" formatCode="General">
                  <c:v>0.121121831998018</c:v>
                </c:pt>
                <c:pt idx="4670" formatCode="General">
                  <c:v>0.119658688181279</c:v>
                </c:pt>
                <c:pt idx="4671" formatCode="General">
                  <c:v>0.118185223137378</c:v>
                </c:pt>
                <c:pt idx="4672" formatCode="General">
                  <c:v>0.11670246428468101</c:v>
                </c:pt>
                <c:pt idx="4673" formatCode="General">
                  <c:v>0.115211303521738</c:v>
                </c:pt>
                <c:pt idx="4674" formatCode="General">
                  <c:v>0.113711560755049</c:v>
                </c:pt>
                <c:pt idx="4675" formatCode="General">
                  <c:v>0.11220356826361901</c:v>
                </c:pt>
                <c:pt idx="4676" formatCode="General">
                  <c:v>0.11068805198237</c:v>
                </c:pt>
                <c:pt idx="4677" formatCode="General">
                  <c:v>0.10916542977398901</c:v>
                </c:pt>
                <c:pt idx="4678" formatCode="General">
                  <c:v>0.10763647524202</c:v>
                </c:pt>
                <c:pt idx="4679" formatCode="General">
                  <c:v>0.106101775743982</c:v>
                </c:pt>
                <c:pt idx="4680" formatCode="General">
                  <c:v>0.104561464861742</c:v>
                </c:pt>
                <c:pt idx="4681" formatCode="General">
                  <c:v>0.103016138502385</c:v>
                </c:pt>
                <c:pt idx="4682" formatCode="General">
                  <c:v>0.10146646984954</c:v>
                </c:pt>
                <c:pt idx="4683" formatCode="General">
                  <c:v>9.9912425849389294E-2</c:v>
                </c:pt>
                <c:pt idx="4684" formatCode="General">
                  <c:v>9.83549162293786E-2</c:v>
                </c:pt>
                <c:pt idx="4685" formatCode="General">
                  <c:v>9.6794809263130097E-2</c:v>
                </c:pt>
                <c:pt idx="4686" formatCode="General">
                  <c:v>9.5232737575558599E-2</c:v>
                </c:pt>
                <c:pt idx="4687" formatCode="General">
                  <c:v>9.3668773594532004E-2</c:v>
                </c:pt>
                <c:pt idx="4688" formatCode="General">
                  <c:v>9.2103103279878001E-2</c:v>
                </c:pt>
                <c:pt idx="4689" formatCode="General">
                  <c:v>9.0537132361901196E-2</c:v>
                </c:pt>
                <c:pt idx="4690" formatCode="General">
                  <c:v>8.8970995554631394E-2</c:v>
                </c:pt>
                <c:pt idx="4691" formatCode="General">
                  <c:v>8.7405337382500697E-2</c:v>
                </c:pt>
                <c:pt idx="4692" formatCode="General">
                  <c:v>8.5840732023475502E-2</c:v>
                </c:pt>
                <c:pt idx="4693" formatCode="General">
                  <c:v>8.4277352696588606E-2</c:v>
                </c:pt>
                <c:pt idx="4694" formatCode="General">
                  <c:v>8.2715932654326793E-2</c:v>
                </c:pt>
                <c:pt idx="4695" formatCode="General">
                  <c:v>8.1157190953410299E-2</c:v>
                </c:pt>
                <c:pt idx="4696" formatCode="General">
                  <c:v>7.9601561687646094E-2</c:v>
                </c:pt>
                <c:pt idx="4697" formatCode="General">
                  <c:v>7.8049710644199896E-2</c:v>
                </c:pt>
                <c:pt idx="4698" formatCode="General">
                  <c:v>7.6502308168779606E-2</c:v>
                </c:pt>
                <c:pt idx="4699" formatCode="General">
                  <c:v>7.4959656060704094E-2</c:v>
                </c:pt>
                <c:pt idx="4700" formatCode="General">
                  <c:v>7.3422482482652096E-2</c:v>
                </c:pt>
                <c:pt idx="4701" formatCode="General">
                  <c:v>7.1891221963891097E-2</c:v>
                </c:pt>
                <c:pt idx="4702" formatCode="General">
                  <c:v>7.0366358481749894E-2</c:v>
                </c:pt>
                <c:pt idx="4703" formatCode="General">
                  <c:v>6.8848366318546197E-2</c:v>
                </c:pt>
                <c:pt idx="4704" formatCode="General">
                  <c:v>6.7338164843280507E-2</c:v>
                </c:pt>
                <c:pt idx="4705" formatCode="General">
                  <c:v>6.5836273977371407E-2</c:v>
                </c:pt>
                <c:pt idx="4706" formatCode="General">
                  <c:v>6.4342734955687403E-2</c:v>
                </c:pt>
                <c:pt idx="4707" formatCode="General">
                  <c:v>6.2858227117073201E-2</c:v>
                </c:pt>
                <c:pt idx="4708" formatCode="General">
                  <c:v>6.13831582209209E-2</c:v>
                </c:pt>
                <c:pt idx="4709" formatCode="General">
                  <c:v>5.99178962120668E-2</c:v>
                </c:pt>
                <c:pt idx="4710" formatCode="General">
                  <c:v>5.8463405847339597E-2</c:v>
                </c:pt>
                <c:pt idx="4711" formatCode="General">
                  <c:v>5.7020265480995598E-2</c:v>
                </c:pt>
                <c:pt idx="4712" formatCode="General">
                  <c:v>5.5588501470482998E-2</c:v>
                </c:pt>
                <c:pt idx="4713" formatCode="General">
                  <c:v>5.4168796827125901E-2</c:v>
                </c:pt>
                <c:pt idx="4714" formatCode="General">
                  <c:v>5.2761929304865E-2</c:v>
                </c:pt>
                <c:pt idx="4715" formatCode="General">
                  <c:v>5.1367790184399E-2</c:v>
                </c:pt>
                <c:pt idx="4716" formatCode="General">
                  <c:v>4.9987118612703101E-2</c:v>
                </c:pt>
                <c:pt idx="4717" formatCode="General">
                  <c:v>4.8620324212365201E-2</c:v>
                </c:pt>
                <c:pt idx="4718" formatCode="General">
                  <c:v>4.7268008270740798E-2</c:v>
                </c:pt>
                <c:pt idx="4719" formatCode="General">
                  <c:v>4.5930606804634698E-2</c:v>
                </c:pt>
                <c:pt idx="4720" formatCode="General">
                  <c:v>4.46081187021833E-2</c:v>
                </c:pt>
                <c:pt idx="4721" formatCode="General">
                  <c:v>4.3301201261382101E-2</c:v>
                </c:pt>
                <c:pt idx="4722" formatCode="General">
                  <c:v>4.2010167032481803E-2</c:v>
                </c:pt>
                <c:pt idx="4723" formatCode="General">
                  <c:v>4.0735621599513702E-2</c:v>
                </c:pt>
                <c:pt idx="4724" formatCode="General">
                  <c:v>3.9477736195695001E-2</c:v>
                </c:pt>
                <c:pt idx="4725" formatCode="General">
                  <c:v>3.8236694016437797E-2</c:v>
                </c:pt>
                <c:pt idx="4726" formatCode="General">
                  <c:v>3.7013099780493899E-2</c:v>
                </c:pt>
                <c:pt idx="4727" formatCode="General">
                  <c:v>3.58069942255166E-2</c:v>
                </c:pt>
                <c:pt idx="4728" formatCode="General">
                  <c:v>3.4618968968790298E-2</c:v>
                </c:pt>
                <c:pt idx="4729" formatCode="General">
                  <c:v>3.3449920553600403E-2</c:v>
                </c:pt>
                <c:pt idx="4730" formatCode="General">
                  <c:v>3.2299530287592401E-2</c:v>
                </c:pt>
                <c:pt idx="4731" formatCode="General">
                  <c:v>3.1168109129595299E-2</c:v>
                </c:pt>
                <c:pt idx="4732" formatCode="General">
                  <c:v>3.0055847285279901E-2</c:v>
                </c:pt>
                <c:pt idx="4733" formatCode="General">
                  <c:v>2.89630505295028E-2</c:v>
                </c:pt>
                <c:pt idx="4734" formatCode="General">
                  <c:v>2.7890009849629801E-2</c:v>
                </c:pt>
                <c:pt idx="4735" formatCode="General">
                  <c:v>2.6836772693702299E-2</c:v>
                </c:pt>
                <c:pt idx="4736" formatCode="General">
                  <c:v>2.58036843819687E-2</c:v>
                </c:pt>
                <c:pt idx="4737" formatCode="General">
                  <c:v>2.4791054689997601E-2</c:v>
                </c:pt>
                <c:pt idx="4738" formatCode="General">
                  <c:v>2.3799097462777499E-2</c:v>
                </c:pt>
                <c:pt idx="4739" formatCode="General">
                  <c:v>2.2827982375200902E-2</c:v>
                </c:pt>
                <c:pt idx="4740" formatCode="General">
                  <c:v>2.1878015478336101E-2</c:v>
                </c:pt>
                <c:pt idx="4741" formatCode="General">
                  <c:v>2.0949033806601101E-2</c:v>
                </c:pt>
                <c:pt idx="4742" formatCode="General">
                  <c:v>2.0041690027239299E-2</c:v>
                </c:pt>
                <c:pt idx="4743" formatCode="General">
                  <c:v>1.9155572127983699E-2</c:v>
                </c:pt>
                <c:pt idx="4744" formatCode="General">
                  <c:v>1.82906203705222E-2</c:v>
                </c:pt>
                <c:pt idx="4745" formatCode="General">
                  <c:v>1.7447907731065401E-2</c:v>
                </c:pt>
                <c:pt idx="4746" formatCode="General">
                  <c:v>1.6626804211258499E-2</c:v>
                </c:pt>
                <c:pt idx="4747" formatCode="General">
                  <c:v>1.5827361519065102E-2</c:v>
                </c:pt>
                <c:pt idx="4748" formatCode="General">
                  <c:v>1.50499310994766E-2</c:v>
                </c:pt>
                <c:pt idx="4749" formatCode="General">
                  <c:v>1.42942670185354E-2</c:v>
                </c:pt>
                <c:pt idx="4750" formatCode="General">
                  <c:v>1.3560550410019001E-2</c:v>
                </c:pt>
                <c:pt idx="4751" formatCode="General">
                  <c:v>1.28489260836906E-2</c:v>
                </c:pt>
                <c:pt idx="4752" formatCode="General">
                  <c:v>1.21594566652574E-2</c:v>
                </c:pt>
                <c:pt idx="4753" formatCode="General">
                  <c:v>1.14919132146191E-2</c:v>
                </c:pt>
                <c:pt idx="4754" formatCode="General">
                  <c:v>1.08464229563485E-2</c:v>
                </c:pt>
                <c:pt idx="4755" formatCode="General">
                  <c:v>1.0222851993440999E-2</c:v>
                </c:pt>
                <c:pt idx="4756" formatCode="General">
                  <c:v>9.6212697248571101E-3</c:v>
                </c:pt>
                <c:pt idx="4757" formatCode="General">
                  <c:v>9.0417043883512099E-3</c:v>
                </c:pt>
                <c:pt idx="4758" formatCode="General">
                  <c:v>8.4839130884368508E-3</c:v>
                </c:pt>
                <c:pt idx="4759" formatCode="General">
                  <c:v>7.9478730296361193E-3</c:v>
                </c:pt>
                <c:pt idx="4760" formatCode="General">
                  <c:v>7.4333176223273199E-3</c:v>
                </c:pt>
                <c:pt idx="4761" formatCode="General">
                  <c:v>6.9404810633552404E-3</c:v>
                </c:pt>
                <c:pt idx="4762" formatCode="General">
                  <c:v>6.4691869614543302E-3</c:v>
                </c:pt>
                <c:pt idx="4763" formatCode="General">
                  <c:v>6.0196304620274803E-3</c:v>
                </c:pt>
                <c:pt idx="4764" formatCode="General">
                  <c:v>5.5914512949773896E-3</c:v>
                </c:pt>
                <c:pt idx="4765" formatCode="General">
                  <c:v>5.1839350054583601E-3</c:v>
                </c:pt>
                <c:pt idx="4766" formatCode="General">
                  <c:v>4.7976079154688003E-3</c:v>
                </c:pt>
                <c:pt idx="4767" formatCode="General">
                  <c:v>4.4322415381671696E-3</c:v>
                </c:pt>
                <c:pt idx="4768" formatCode="General">
                  <c:v>4.0874506658051301E-3</c:v>
                </c:pt>
                <c:pt idx="4769" formatCode="General">
                  <c:v>3.7632197990947001E-3</c:v>
                </c:pt>
                <c:pt idx="4770" formatCode="General">
                  <c:v>3.45921641658746E-3</c:v>
                </c:pt>
                <c:pt idx="4771" formatCode="General">
                  <c:v>3.17544229945601E-3</c:v>
                </c:pt>
                <c:pt idx="4772" formatCode="General">
                  <c:v>2.9118124348793601E-3</c:v>
                </c:pt>
                <c:pt idx="4773" formatCode="General">
                  <c:v>2.66811765529687E-3</c:v>
                </c:pt>
                <c:pt idx="4774" formatCode="General">
                  <c:v>2.4438768810883401E-3</c:v>
                </c:pt>
                <c:pt idx="4775" formatCode="General">
                  <c:v>2.2386692315800099E-3</c:v>
                </c:pt>
                <c:pt idx="4776" formatCode="General">
                  <c:v>2.0528840373054799E-3</c:v>
                </c:pt>
                <c:pt idx="4777" formatCode="General">
                  <c:v>1.8861062790763801E-3</c:v>
                </c:pt>
                <c:pt idx="4778" formatCode="General">
                  <c:v>1.7375913098546601E-3</c:v>
                </c:pt>
                <c:pt idx="4779" formatCode="General">
                  <c:v>1.6075686064597099E-3</c:v>
                </c:pt>
                <c:pt idx="4780" formatCode="General">
                  <c:v>1.49617156739905E-3</c:v>
                </c:pt>
                <c:pt idx="4781" formatCode="General">
                  <c:v>1.4025432204845E-3</c:v>
                </c:pt>
                <c:pt idx="4782" formatCode="General">
                  <c:v>1.32632501737989E-3</c:v>
                </c:pt>
                <c:pt idx="4783" formatCode="General">
                  <c:v>1.2675208490063E-3</c:v>
                </c:pt>
                <c:pt idx="4784" formatCode="General">
                  <c:v>1.2258350126760501E-3</c:v>
                </c:pt>
                <c:pt idx="4785" formatCode="General">
                  <c:v>1.20087198840374E-3</c:v>
                </c:pt>
                <c:pt idx="4786" formatCode="General">
                  <c:v>1.19253355684501E-3</c:v>
                </c:pt>
                <c:pt idx="4787" formatCode="General">
                  <c:v>1.2004976697401199E-3</c:v>
                </c:pt>
                <c:pt idx="4788" formatCode="General">
                  <c:v>1.22410572718194E-3</c:v>
                </c:pt>
                <c:pt idx="4789" formatCode="General">
                  <c:v>1.2637862977093199E-3</c:v>
                </c:pt>
                <c:pt idx="4790" formatCode="General">
                  <c:v>1.31905656029858E-3</c:v>
                </c:pt>
                <c:pt idx="4791" formatCode="General">
                  <c:v>1.3894591060095399E-3</c:v>
                </c:pt>
                <c:pt idx="4792" formatCode="General">
                  <c:v>1.4744812639376E-3</c:v>
                </c:pt>
                <c:pt idx="4793" formatCode="General">
                  <c:v>1.5735948585303601E-3</c:v>
                </c:pt>
                <c:pt idx="4794" formatCode="General">
                  <c:v>1.6871619877962E-3</c:v>
                </c:pt>
                <c:pt idx="4795" formatCode="General">
                  <c:v>1.81482358230618E-3</c:v>
                </c:pt>
                <c:pt idx="4796" formatCode="General">
                  <c:v>1.9560729168828601E-3</c:v>
                </c:pt>
                <c:pt idx="4797" formatCode="General">
                  <c:v>2.1106233581066501E-3</c:v>
                </c:pt>
                <c:pt idx="4798" formatCode="General">
                  <c:v>2.2780281685560902E-3</c:v>
                </c:pt>
                <c:pt idx="4799" formatCode="General">
                  <c:v>2.4579944361175598E-3</c:v>
                </c:pt>
                <c:pt idx="4800" formatCode="General">
                  <c:v>2.6505598307518699E-3</c:v>
                </c:pt>
                <c:pt idx="4801" formatCode="General">
                  <c:v>2.8551271857633499E-3</c:v>
                </c:pt>
                <c:pt idx="4802" formatCode="General">
                  <c:v>3.0712373190086698E-3</c:v>
                </c:pt>
                <c:pt idx="4803" formatCode="General">
                  <c:v>3.2986893530953798E-3</c:v>
                </c:pt>
                <c:pt idx="4804" formatCode="General">
                  <c:v>3.53730348870755E-3</c:v>
                </c:pt>
                <c:pt idx="4805" formatCode="General">
                  <c:v>3.78684256467662E-3</c:v>
                </c:pt>
                <c:pt idx="4806" formatCode="General">
                  <c:v>4.0468237432118E-3</c:v>
                </c:pt>
                <c:pt idx="4807" formatCode="General">
                  <c:v>4.3169847762927699E-3</c:v>
                </c:pt>
                <c:pt idx="4808" formatCode="General">
                  <c:v>4.5969849140583803E-3</c:v>
                </c:pt>
                <c:pt idx="4809" formatCode="General">
                  <c:v>4.8865146643399197E-3</c:v>
                </c:pt>
                <c:pt idx="4810" formatCode="General">
                  <c:v>5.1852910741984701E-3</c:v>
                </c:pt>
                <c:pt idx="4811" formatCode="General">
                  <c:v>5.4929392222297603E-3</c:v>
                </c:pt>
                <c:pt idx="4812" formatCode="General">
                  <c:v>5.80905001079859E-3</c:v>
                </c:pt>
                <c:pt idx="4813" formatCode="General">
                  <c:v>6.1336163876583704E-3</c:v>
                </c:pt>
                <c:pt idx="4814" formatCode="General">
                  <c:v>6.4664414900830001E-3</c:v>
                </c:pt>
                <c:pt idx="4815" formatCode="General">
                  <c:v>6.8068994771151598E-3</c:v>
                </c:pt>
                <c:pt idx="4816" formatCode="General">
                  <c:v>7.1545344483069902E-3</c:v>
                </c:pt>
                <c:pt idx="4817" formatCode="General">
                  <c:v>7.5092822644585297E-3</c:v>
                </c:pt>
                <c:pt idx="4818" formatCode="General">
                  <c:v>7.8708963558375804E-3</c:v>
                </c:pt>
                <c:pt idx="4819" formatCode="General">
                  <c:v>8.2391139550030603E-3</c:v>
                </c:pt>
                <c:pt idx="4820" formatCode="General">
                  <c:v>8.6133199155964905E-3</c:v>
                </c:pt>
                <c:pt idx="4821" formatCode="General">
                  <c:v>8.9932425936756905E-3</c:v>
                </c:pt>
                <c:pt idx="4822" formatCode="General">
                  <c:v>9.3789882088838993E-3</c:v>
                </c:pt>
                <c:pt idx="4823" formatCode="General">
                  <c:v>9.7699404837317105E-3</c:v>
                </c:pt>
                <c:pt idx="4824" formatCode="General">
                  <c:v>1.01656743571457E-2</c:v>
                </c:pt>
                <c:pt idx="4825" formatCode="General">
                  <c:v>1.0566264188273399E-2</c:v>
                </c:pt>
                <c:pt idx="4826" formatCode="General">
                  <c:v>1.09714091140817E-2</c:v>
                </c:pt>
                <c:pt idx="4827" formatCode="General">
                  <c:v>1.13807997155491E-2</c:v>
                </c:pt>
                <c:pt idx="4828" formatCode="General">
                  <c:v>1.1794294586931001E-2</c:v>
                </c:pt>
                <c:pt idx="4829" formatCode="General">
                  <c:v>1.2211309767992701E-2</c:v>
                </c:pt>
                <c:pt idx="4830" formatCode="General">
                  <c:v>1.2631427255970201E-2</c:v>
                </c:pt>
                <c:pt idx="4831" formatCode="General">
                  <c:v>1.3054690908588599E-2</c:v>
                </c:pt>
                <c:pt idx="4832" formatCode="General">
                  <c:v>1.34809696735939E-2</c:v>
                </c:pt>
                <c:pt idx="4833" formatCode="General">
                  <c:v>1.39097360887936E-2</c:v>
                </c:pt>
                <c:pt idx="4834" formatCode="General">
                  <c:v>1.43408443928092E-2</c:v>
                </c:pt>
                <c:pt idx="4835" formatCode="General">
                  <c:v>1.4774146026343899E-2</c:v>
                </c:pt>
                <c:pt idx="4836" formatCode="General">
                  <c:v>1.52090181987092E-2</c:v>
                </c:pt>
                <c:pt idx="4837" formatCode="General">
                  <c:v>1.5645195728344899E-2</c:v>
                </c:pt>
                <c:pt idx="4838" formatCode="General">
                  <c:v>1.60825818703337E-2</c:v>
                </c:pt>
                <c:pt idx="4839" formatCode="General">
                  <c:v>1.6521020503555799E-2</c:v>
                </c:pt>
                <c:pt idx="4840" formatCode="General">
                  <c:v>1.6960184291332201E-2</c:v>
                </c:pt>
                <c:pt idx="4841" formatCode="General">
                  <c:v>1.7399702370804099E-2</c:v>
                </c:pt>
                <c:pt idx="4842" formatCode="General">
                  <c:v>1.7839845260001701E-2</c:v>
                </c:pt>
                <c:pt idx="4843" formatCode="General">
                  <c:v>1.8280072999443502E-2</c:v>
                </c:pt>
                <c:pt idx="4844" formatCode="General">
                  <c:v>1.87200068793913E-2</c:v>
                </c:pt>
                <c:pt idx="4845" formatCode="General">
                  <c:v>1.9159548939289301E-2</c:v>
                </c:pt>
                <c:pt idx="4846" formatCode="General">
                  <c:v>1.9597915971403701E-2</c:v>
                </c:pt>
                <c:pt idx="4847" formatCode="General">
                  <c:v>2.00356383162591E-2</c:v>
                </c:pt>
                <c:pt idx="4848" formatCode="General">
                  <c:v>2.0472511710930199E-2</c:v>
                </c:pt>
                <c:pt idx="4849" formatCode="General">
                  <c:v>2.0907834708921099E-2</c:v>
                </c:pt>
                <c:pt idx="4850" formatCode="General">
                  <c:v>2.1341783830945999E-2</c:v>
                </c:pt>
                <c:pt idx="4851" formatCode="General">
                  <c:v>2.17735654783245E-2</c:v>
                </c:pt>
                <c:pt idx="4852" formatCode="General">
                  <c:v>2.22031787472893E-2</c:v>
                </c:pt>
                <c:pt idx="4853" formatCode="General">
                  <c:v>2.2630584753241301E-2</c:v>
                </c:pt>
                <c:pt idx="4854" formatCode="General">
                  <c:v>2.3055554207862001E-2</c:v>
                </c:pt>
                <c:pt idx="4855" formatCode="General">
                  <c:v>2.34779300602782E-2</c:v>
                </c:pt>
                <c:pt idx="4856" formatCode="General">
                  <c:v>2.3897695315335601E-2</c:v>
                </c:pt>
                <c:pt idx="4857" formatCode="General">
                  <c:v>2.43145897698036E-2</c:v>
                </c:pt>
                <c:pt idx="4858" formatCode="General">
                  <c:v>2.4728009960587601E-2</c:v>
                </c:pt>
                <c:pt idx="4859" formatCode="General">
                  <c:v>2.51378586914805E-2</c:v>
                </c:pt>
                <c:pt idx="4860" formatCode="General">
                  <c:v>2.5544004133081898E-2</c:v>
                </c:pt>
                <c:pt idx="4861" formatCode="General">
                  <c:v>2.5946361133027E-2</c:v>
                </c:pt>
                <c:pt idx="4862" formatCode="General">
                  <c:v>2.6344834912681199E-2</c:v>
                </c:pt>
                <c:pt idx="4863" formatCode="General">
                  <c:v>2.6739301197716E-2</c:v>
                </c:pt>
                <c:pt idx="4864" formatCode="General">
                  <c:v>2.7129310081462001E-2</c:v>
                </c:pt>
                <c:pt idx="4865" formatCode="General">
                  <c:v>2.7514773851953899E-2</c:v>
                </c:pt>
                <c:pt idx="4866" formatCode="General">
                  <c:v>2.78954269132984E-2</c:v>
                </c:pt>
                <c:pt idx="4867" formatCode="General">
                  <c:v>2.82712246680333E-2</c:v>
                </c:pt>
                <c:pt idx="4868" formatCode="General">
                  <c:v>2.8642070192741099E-2</c:v>
                </c:pt>
                <c:pt idx="4869" formatCode="General">
                  <c:v>2.9007708448161799E-2</c:v>
                </c:pt>
                <c:pt idx="4870" formatCode="General">
                  <c:v>2.9367970621791601E-2</c:v>
                </c:pt>
                <c:pt idx="4871" formatCode="General">
                  <c:v>2.9722766983612502E-2</c:v>
                </c:pt>
                <c:pt idx="4872" formatCode="General">
                  <c:v>3.0071978526119699E-2</c:v>
                </c:pt>
                <c:pt idx="4873" formatCode="General">
                  <c:v>3.0415357109708399E-2</c:v>
                </c:pt>
                <c:pt idx="4874" formatCode="General">
                  <c:v>3.0752905288416101E-2</c:v>
                </c:pt>
                <c:pt idx="4875" formatCode="General">
                  <c:v>3.1084360598563E-2</c:v>
                </c:pt>
                <c:pt idx="4876" formatCode="General">
                  <c:v>3.1409580177869802E-2</c:v>
                </c:pt>
                <c:pt idx="4877" formatCode="General">
                  <c:v>3.1728331171031902E-2</c:v>
                </c:pt>
                <c:pt idx="4878" formatCode="General">
                  <c:v>3.2040701457248001E-2</c:v>
                </c:pt>
                <c:pt idx="4879" formatCode="General">
                  <c:v>3.2346796631653102E-2</c:v>
                </c:pt>
                <c:pt idx="4880" formatCode="General">
                  <c:v>3.2646189225492797E-2</c:v>
                </c:pt>
                <c:pt idx="4881" formatCode="General">
                  <c:v>3.2938735204822302E-2</c:v>
                </c:pt>
                <c:pt idx="4882" formatCode="General">
                  <c:v>3.3224276614282101E-2</c:v>
                </c:pt>
                <c:pt idx="4883" formatCode="General">
                  <c:v>3.3502649377801501E-2</c:v>
                </c:pt>
                <c:pt idx="4884" formatCode="General">
                  <c:v>3.3773800242686898E-2</c:v>
                </c:pt>
                <c:pt idx="4885" formatCode="General">
                  <c:v>3.4037991430737498E-2</c:v>
                </c:pt>
                <c:pt idx="4886" formatCode="General">
                  <c:v>3.4295374565192202E-2</c:v>
                </c:pt>
                <c:pt idx="4887" formatCode="General">
                  <c:v>3.4545276016600401E-2</c:v>
                </c:pt>
                <c:pt idx="4888" formatCode="General">
                  <c:v>3.4787537018484201E-2</c:v>
                </c:pt>
                <c:pt idx="4889" formatCode="General">
                  <c:v>3.5022443855154503E-2</c:v>
                </c:pt>
                <c:pt idx="4890" formatCode="General">
                  <c:v>3.52497154267419E-2</c:v>
                </c:pt>
                <c:pt idx="4891" formatCode="General">
                  <c:v>3.5469276917152098E-2</c:v>
                </c:pt>
                <c:pt idx="4892" formatCode="General">
                  <c:v>3.5681746106897699E-2</c:v>
                </c:pt>
                <c:pt idx="4893" formatCode="General">
                  <c:v>3.5886462349828799E-2</c:v>
                </c:pt>
                <c:pt idx="4894" formatCode="General">
                  <c:v>3.6083097160352497E-2</c:v>
                </c:pt>
                <c:pt idx="4895" formatCode="General">
                  <c:v>3.6272493357284698E-2</c:v>
                </c:pt>
                <c:pt idx="4896" formatCode="General">
                  <c:v>3.6454095499232203E-2</c:v>
                </c:pt>
                <c:pt idx="4897" formatCode="General">
                  <c:v>3.66276683883714E-2</c:v>
                </c:pt>
                <c:pt idx="4898" formatCode="General">
                  <c:v>3.6793556113435898E-2</c:v>
                </c:pt>
                <c:pt idx="4899" formatCode="General">
                  <c:v>3.6951654724857501E-2</c:v>
                </c:pt>
                <c:pt idx="4900" formatCode="General">
                  <c:v>3.7101974586971599E-2</c:v>
                </c:pt>
                <c:pt idx="4901" formatCode="General">
                  <c:v>3.7244565738938598E-2</c:v>
                </c:pt>
                <c:pt idx="4902" formatCode="General">
                  <c:v>3.7379459018023198E-2</c:v>
                </c:pt>
                <c:pt idx="4903" formatCode="General">
                  <c:v>3.7506677257972298E-2</c:v>
                </c:pt>
                <c:pt idx="4904" formatCode="General">
                  <c:v>3.7626221875254599E-2</c:v>
                </c:pt>
                <c:pt idx="4905" formatCode="General">
                  <c:v>3.7738212674476301E-2</c:v>
                </c:pt>
                <c:pt idx="4906" formatCode="General">
                  <c:v>3.7842806644239703E-2</c:v>
                </c:pt>
                <c:pt idx="4907" formatCode="General">
                  <c:v>3.7939470069488501E-2</c:v>
                </c:pt>
                <c:pt idx="4908" formatCode="General">
                  <c:v>3.8028593817063597E-2</c:v>
                </c:pt>
                <c:pt idx="4909" formatCode="General">
                  <c:v>3.8110687259672697E-2</c:v>
                </c:pt>
                <c:pt idx="4910" formatCode="General">
                  <c:v>3.8185338538312102E-2</c:v>
                </c:pt>
                <c:pt idx="4911" formatCode="General">
                  <c:v>3.82523244806088E-2</c:v>
                </c:pt>
                <c:pt idx="4912" formatCode="General">
                  <c:v>3.8312469942654699E-2</c:v>
                </c:pt>
                <c:pt idx="4913" formatCode="General">
                  <c:v>3.8365953488469197E-2</c:v>
                </c:pt>
                <c:pt idx="4914" formatCode="General">
                  <c:v>3.84123672633392E-2</c:v>
                </c:pt>
                <c:pt idx="4915" formatCode="General">
                  <c:v>3.8451765429007197E-2</c:v>
                </c:pt>
                <c:pt idx="4916" formatCode="General">
                  <c:v>3.8484438271261502E-2</c:v>
                </c:pt>
                <c:pt idx="4917" formatCode="General">
                  <c:v>3.85105493253909E-2</c:v>
                </c:pt>
                <c:pt idx="4918" formatCode="General">
                  <c:v>3.8530215313198599E-2</c:v>
                </c:pt>
                <c:pt idx="4919" formatCode="General">
                  <c:v>3.85440713805245E-2</c:v>
                </c:pt>
                <c:pt idx="4920" formatCode="General">
                  <c:v>3.8551669274641799E-2</c:v>
                </c:pt>
                <c:pt idx="4921" formatCode="General">
                  <c:v>3.8553236514478499E-2</c:v>
                </c:pt>
                <c:pt idx="4922" formatCode="General">
                  <c:v>3.8549021723432199E-2</c:v>
                </c:pt>
                <c:pt idx="4923" formatCode="General">
                  <c:v>3.85390943796423E-2</c:v>
                </c:pt>
                <c:pt idx="4924" formatCode="General">
                  <c:v>3.8523646373208903E-2</c:v>
                </c:pt>
                <c:pt idx="4925" formatCode="General">
                  <c:v>3.8502944070999898E-2</c:v>
                </c:pt>
                <c:pt idx="4926" formatCode="General">
                  <c:v>3.8477079812950801E-2</c:v>
                </c:pt>
                <c:pt idx="4927" formatCode="General">
                  <c:v>3.8446177123433199E-2</c:v>
                </c:pt>
                <c:pt idx="4928" formatCode="General">
                  <c:v>3.8410976167715001E-2</c:v>
                </c:pt>
                <c:pt idx="4929" formatCode="General">
                  <c:v>3.8371437469863899E-2</c:v>
                </c:pt>
                <c:pt idx="4930" formatCode="General">
                  <c:v>3.8327495386094097E-2</c:v>
                </c:pt>
                <c:pt idx="4931" formatCode="General">
                  <c:v>3.8279509071435902E-2</c:v>
                </c:pt>
                <c:pt idx="4932" formatCode="General">
                  <c:v>3.8227535659096701E-2</c:v>
                </c:pt>
                <c:pt idx="4933" formatCode="General">
                  <c:v>3.8172175172242702E-2</c:v>
                </c:pt>
                <c:pt idx="4934" formatCode="General">
                  <c:v>3.8113741807722999E-2</c:v>
                </c:pt>
                <c:pt idx="4935" formatCode="General">
                  <c:v>3.8052228664991701E-2</c:v>
                </c:pt>
                <c:pt idx="4936" formatCode="General">
                  <c:v>3.7988105614962499E-2</c:v>
                </c:pt>
                <c:pt idx="4937" formatCode="General">
                  <c:v>3.7921732006370099E-2</c:v>
                </c:pt>
                <c:pt idx="4938" formatCode="General">
                  <c:v>3.7852970706002999E-2</c:v>
                </c:pt>
                <c:pt idx="4939" formatCode="General">
                  <c:v>3.7782191949274103E-2</c:v>
                </c:pt>
                <c:pt idx="4940" formatCode="General">
                  <c:v>3.7709631817428799E-2</c:v>
                </c:pt>
                <c:pt idx="4941" formatCode="General">
                  <c:v>3.7635426376459599E-2</c:v>
                </c:pt>
                <c:pt idx="4942" formatCode="General">
                  <c:v>3.7560317514552202E-2</c:v>
                </c:pt>
                <c:pt idx="4943" formatCode="General">
                  <c:v>3.7484702383991902E-2</c:v>
                </c:pt>
                <c:pt idx="4944" formatCode="General">
                  <c:v>3.7408395730138197E-2</c:v>
                </c:pt>
                <c:pt idx="4945" formatCode="General">
                  <c:v>3.7331604693670202E-2</c:v>
                </c:pt>
                <c:pt idx="4946" formatCode="General">
                  <c:v>3.7254943324615097E-2</c:v>
                </c:pt>
                <c:pt idx="4947" formatCode="General">
                  <c:v>3.7178808170783499E-2</c:v>
                </c:pt>
                <c:pt idx="4948" formatCode="General">
                  <c:v>3.7103500106818697E-2</c:v>
                </c:pt>
                <c:pt idx="4949" formatCode="General">
                  <c:v>3.7029202709869702E-2</c:v>
                </c:pt>
                <c:pt idx="4950" formatCode="General">
                  <c:v>3.69564407770974E-2</c:v>
                </c:pt>
                <c:pt idx="4951" formatCode="General">
                  <c:v>3.68850528113146E-2</c:v>
                </c:pt>
                <c:pt idx="4952" formatCode="General">
                  <c:v>3.6815301260387401E-2</c:v>
                </c:pt>
                <c:pt idx="4953" formatCode="General">
                  <c:v>3.6747767518386799E-2</c:v>
                </c:pt>
                <c:pt idx="4954" formatCode="General">
                  <c:v>3.66829823371548E-2</c:v>
                </c:pt>
                <c:pt idx="4955" formatCode="General">
                  <c:v>3.66215105386457E-2</c:v>
                </c:pt>
                <c:pt idx="4956" formatCode="General">
                  <c:v>3.6563089984598798E-2</c:v>
                </c:pt>
                <c:pt idx="4957" formatCode="General">
                  <c:v>3.6507810594095601E-2</c:v>
                </c:pt>
                <c:pt idx="4958" formatCode="General">
                  <c:v>3.6456315649755801E-2</c:v>
                </c:pt>
                <c:pt idx="4959" formatCode="General">
                  <c:v>3.6409054084303803E-2</c:v>
                </c:pt>
                <c:pt idx="4960" formatCode="General">
                  <c:v>3.6366828774331603E-2</c:v>
                </c:pt>
                <c:pt idx="4961" formatCode="General">
                  <c:v>3.6329439199962697E-2</c:v>
                </c:pt>
                <c:pt idx="4962" formatCode="General">
                  <c:v>3.62969194721098E-2</c:v>
                </c:pt>
                <c:pt idx="4963" formatCode="General">
                  <c:v>3.6269803062120201E-2</c:v>
                </c:pt>
                <c:pt idx="4964" formatCode="General">
                  <c:v>3.6248430531666702E-2</c:v>
                </c:pt>
                <c:pt idx="4965" formatCode="General">
                  <c:v>3.6232851392316197E-2</c:v>
                </c:pt>
                <c:pt idx="4966" formatCode="General">
                  <c:v>3.6223688140012401E-2</c:v>
                </c:pt>
                <c:pt idx="4967" formatCode="General">
                  <c:v>3.62214143373224E-2</c:v>
                </c:pt>
                <c:pt idx="4968" formatCode="General">
                  <c:v>3.6226010869280303E-2</c:v>
                </c:pt>
                <c:pt idx="4969" formatCode="General">
                  <c:v>3.6237989920919603E-2</c:v>
                </c:pt>
                <c:pt idx="4970" formatCode="General">
                  <c:v>3.6257404325850097E-2</c:v>
                </c:pt>
                <c:pt idx="4971" formatCode="General">
                  <c:v>3.6284329311186601E-2</c:v>
                </c:pt>
                <c:pt idx="4972" formatCode="General">
                  <c:v>3.6319463269218498E-2</c:v>
                </c:pt>
                <c:pt idx="4973" formatCode="General">
                  <c:v>3.6363518035466801E-2</c:v>
                </c:pt>
                <c:pt idx="4974" formatCode="General">
                  <c:v>3.64161799862424E-2</c:v>
                </c:pt>
                <c:pt idx="4975" formatCode="General">
                  <c:v>3.6477556631099299E-2</c:v>
                </c:pt>
                <c:pt idx="4976" formatCode="General">
                  <c:v>3.6547685434323698E-2</c:v>
                </c:pt>
                <c:pt idx="4977" formatCode="General">
                  <c:v>3.66273467631021E-2</c:v>
                </c:pt>
                <c:pt idx="4978" formatCode="General">
                  <c:v>3.6717088231512603E-2</c:v>
                </c:pt>
                <c:pt idx="4979" formatCode="General">
                  <c:v>3.6816485134075601E-2</c:v>
                </c:pt>
                <c:pt idx="4980" formatCode="General">
                  <c:v>3.6925763490790103E-2</c:v>
                </c:pt>
                <c:pt idx="4981" formatCode="General">
                  <c:v>3.7045476897355503E-2</c:v>
                </c:pt>
                <c:pt idx="4982" formatCode="General">
                  <c:v>3.7175784346019203E-2</c:v>
                </c:pt>
                <c:pt idx="4983" formatCode="General">
                  <c:v>3.7316852179411199E-2</c:v>
                </c:pt>
                <c:pt idx="4984" formatCode="General">
                  <c:v>3.74692264578321E-2</c:v>
                </c:pt>
                <c:pt idx="4985" formatCode="General">
                  <c:v>3.7632330914037601E-2</c:v>
                </c:pt>
                <c:pt idx="4986" formatCode="General">
                  <c:v>3.7806636001883297E-2</c:v>
                </c:pt>
                <c:pt idx="4987" formatCode="General">
                  <c:v>3.7992789581345401E-2</c:v>
                </c:pt>
                <c:pt idx="4988" formatCode="General">
                  <c:v>3.8190734204532298E-2</c:v>
                </c:pt>
                <c:pt idx="4989" formatCode="General">
                  <c:v>3.84004497804546E-2</c:v>
                </c:pt>
                <c:pt idx="4990" formatCode="General">
                  <c:v>3.8621858216948003E-2</c:v>
                </c:pt>
                <c:pt idx="4991" formatCode="General">
                  <c:v>3.8855266780547702E-2</c:v>
                </c:pt>
                <c:pt idx="4992" formatCode="General">
                  <c:v>3.9100882155532903E-2</c:v>
                </c:pt>
                <c:pt idx="4993" formatCode="General">
                  <c:v>3.9358923908599498E-2</c:v>
                </c:pt>
                <c:pt idx="4994" formatCode="General">
                  <c:v>3.9629456279065702E-2</c:v>
                </c:pt>
                <c:pt idx="4995" formatCode="General">
                  <c:v>3.99126201037509E-2</c:v>
                </c:pt>
                <c:pt idx="4996" formatCode="General">
                  <c:v>4.0208171507894699E-2</c:v>
                </c:pt>
                <c:pt idx="4997" formatCode="General">
                  <c:v>4.0516343981435901E-2</c:v>
                </c:pt>
                <c:pt idx="4998" formatCode="General">
                  <c:v>4.0837552281493002E-2</c:v>
                </c:pt>
                <c:pt idx="4999" formatCode="General">
                  <c:v>4.1171421579669798E-2</c:v>
                </c:pt>
                <c:pt idx="5000" formatCode="General">
                  <c:v>4.1517933624029599E-2</c:v>
                </c:pt>
                <c:pt idx="5001" formatCode="General">
                  <c:v>4.18769515039428E-2</c:v>
                </c:pt>
                <c:pt idx="5002" formatCode="General">
                  <c:v>4.2248745305198697E-2</c:v>
                </c:pt>
                <c:pt idx="5003" formatCode="General">
                  <c:v>4.2633979940385702E-2</c:v>
                </c:pt>
                <c:pt idx="5004" formatCode="General">
                  <c:v>4.3032075743928901E-2</c:v>
                </c:pt>
                <c:pt idx="5005" formatCode="General">
                  <c:v>4.3442482872194203E-2</c:v>
                </c:pt>
                <c:pt idx="5006" formatCode="General">
                  <c:v>4.3865816713311301E-2</c:v>
                </c:pt>
                <c:pt idx="5007" formatCode="General">
                  <c:v>4.4302063278703598E-2</c:v>
                </c:pt>
                <c:pt idx="5008" formatCode="General">
                  <c:v>4.47507430760627E-2</c:v>
                </c:pt>
                <c:pt idx="5009" formatCode="General">
                  <c:v>4.5212290322894103E-2</c:v>
                </c:pt>
                <c:pt idx="5010" formatCode="General">
                  <c:v>4.5686637383470799E-2</c:v>
                </c:pt>
                <c:pt idx="5011" formatCode="General">
                  <c:v>4.6173162964470799E-2</c:v>
                </c:pt>
                <c:pt idx="5012" formatCode="General">
                  <c:v>4.6671791955930103E-2</c:v>
                </c:pt>
                <c:pt idx="5013" formatCode="General">
                  <c:v>4.71825674104559E-2</c:v>
                </c:pt>
                <c:pt idx="5014" formatCode="General">
                  <c:v>4.7705525849689102E-2</c:v>
                </c:pt>
                <c:pt idx="5015" formatCode="General">
                  <c:v>4.8240629420949602E-2</c:v>
                </c:pt>
                <c:pt idx="5016" formatCode="General">
                  <c:v>4.8787559568847998E-2</c:v>
                </c:pt>
                <c:pt idx="5017" formatCode="General">
                  <c:v>4.9346129305278499E-2</c:v>
                </c:pt>
                <c:pt idx="5018" formatCode="General">
                  <c:v>4.9916057335620302E-2</c:v>
                </c:pt>
                <c:pt idx="5019" formatCode="General">
                  <c:v>5.04972157807273E-2</c:v>
                </c:pt>
                <c:pt idx="5020" formatCode="General">
                  <c:v>5.1089697083419199E-2</c:v>
                </c:pt>
                <c:pt idx="5021" formatCode="General">
                  <c:v>5.1693122597588299E-2</c:v>
                </c:pt>
                <c:pt idx="5022" formatCode="General">
                  <c:v>5.2307024530566799E-2</c:v>
                </c:pt>
                <c:pt idx="5023" formatCode="General">
                  <c:v>5.29314660643454E-2</c:v>
                </c:pt>
                <c:pt idx="5024" formatCode="General">
                  <c:v>5.35668046262395E-2</c:v>
                </c:pt>
                <c:pt idx="5025" formatCode="General">
                  <c:v>5.42121971682882E-2</c:v>
                </c:pt>
                <c:pt idx="5026" formatCode="General">
                  <c:v>5.4867030911341701E-2</c:v>
                </c:pt>
                <c:pt idx="5027" formatCode="General">
                  <c:v>5.55314097003963E-2</c:v>
                </c:pt>
                <c:pt idx="5028" formatCode="General">
                  <c:v>5.62049937187045E-2</c:v>
                </c:pt>
                <c:pt idx="5029" formatCode="General">
                  <c:v>5.6887596461390598E-2</c:v>
                </c:pt>
                <c:pt idx="5030" formatCode="General">
                  <c:v>5.7578996713957102E-2</c:v>
                </c:pt>
                <c:pt idx="5031" formatCode="General">
                  <c:v>5.8278809332364297E-2</c:v>
                </c:pt>
                <c:pt idx="5032" formatCode="General">
                  <c:v>5.8986710692870002E-2</c:v>
                </c:pt>
                <c:pt idx="5033" formatCode="General">
                  <c:v>5.9702678211577397E-2</c:v>
                </c:pt>
                <c:pt idx="5034" formatCode="General">
                  <c:v>6.0426007192422797E-2</c:v>
                </c:pt>
                <c:pt idx="5035" formatCode="General">
                  <c:v>6.1156335679082102E-2</c:v>
                </c:pt>
                <c:pt idx="5036" formatCode="General">
                  <c:v>6.18936265894902E-2</c:v>
                </c:pt>
                <c:pt idx="5037" formatCode="General">
                  <c:v>6.2637518865683403E-2</c:v>
                </c:pt>
                <c:pt idx="5038" formatCode="General">
                  <c:v>6.3387335703525102E-2</c:v>
                </c:pt>
                <c:pt idx="5039" formatCode="General">
                  <c:v>6.4142981875481495E-2</c:v>
                </c:pt>
                <c:pt idx="5040" formatCode="General">
                  <c:v>6.4904431103595894E-2</c:v>
                </c:pt>
                <c:pt idx="5041" formatCode="General">
                  <c:v>6.5671129184459401E-2</c:v>
                </c:pt>
                <c:pt idx="5042" formatCode="General">
                  <c:v>6.6442642781034594E-2</c:v>
                </c:pt>
                <c:pt idx="5043" formatCode="General">
                  <c:v>6.7218426148970806E-2</c:v>
                </c:pt>
                <c:pt idx="5044" formatCode="General">
                  <c:v>6.79979795412992E-2</c:v>
                </c:pt>
                <c:pt idx="5045" formatCode="General">
                  <c:v>6.8781298865565402E-2</c:v>
                </c:pt>
                <c:pt idx="5046" formatCode="General">
                  <c:v>6.95680704795162E-2</c:v>
                </c:pt>
                <c:pt idx="5047" formatCode="General">
                  <c:v>7.0357139574759503E-2</c:v>
                </c:pt>
                <c:pt idx="5048" formatCode="General">
                  <c:v>7.1148714748727707E-2</c:v>
                </c:pt>
                <c:pt idx="5049" formatCode="General">
                  <c:v>7.1942820001832997E-2</c:v>
                </c:pt>
                <c:pt idx="5050" formatCode="General">
                  <c:v>7.2738554244498696E-2</c:v>
                </c:pt>
                <c:pt idx="5051" formatCode="General">
                  <c:v>7.3535416782766594E-2</c:v>
                </c:pt>
                <c:pt idx="5052" formatCode="General">
                  <c:v>7.4333119348025903E-2</c:v>
                </c:pt>
                <c:pt idx="5053" formatCode="General">
                  <c:v>7.5131376432753402E-2</c:v>
                </c:pt>
                <c:pt idx="5054" formatCode="General">
                  <c:v>7.5929580769347305E-2</c:v>
                </c:pt>
                <c:pt idx="5055" formatCode="General">
                  <c:v>7.6727507522428698E-2</c:v>
                </c:pt>
                <c:pt idx="5056" formatCode="General">
                  <c:v>7.7524863340782693E-2</c:v>
                </c:pt>
                <c:pt idx="5057" formatCode="General">
                  <c:v>7.8320782931987798E-2</c:v>
                </c:pt>
                <c:pt idx="5058" formatCode="General">
                  <c:v>7.9115232888271395E-2</c:v>
                </c:pt>
                <c:pt idx="5059" formatCode="General">
                  <c:v>7.9907896277371604E-2</c:v>
                </c:pt>
                <c:pt idx="5060" formatCode="General">
                  <c:v>8.0698113684059394E-2</c:v>
                </c:pt>
                <c:pt idx="5061" formatCode="General">
                  <c:v>8.1485513520911795E-2</c:v>
                </c:pt>
                <c:pt idx="5062" formatCode="General">
                  <c:v>8.2269859216281105E-2</c:v>
                </c:pt>
                <c:pt idx="5063" formatCode="General">
                  <c:v>8.3050958557444599E-2</c:v>
                </c:pt>
                <c:pt idx="5064" formatCode="General">
                  <c:v>8.3827806946827899E-2</c:v>
                </c:pt>
                <c:pt idx="5065" formatCode="General">
                  <c:v>8.4599857385641297E-2</c:v>
                </c:pt>
                <c:pt idx="5066" formatCode="General">
                  <c:v>8.5367461379506501E-2</c:v>
                </c:pt>
                <c:pt idx="5067" formatCode="General">
                  <c:v>8.6129807522423302E-2</c:v>
                </c:pt>
                <c:pt idx="5068" formatCode="General">
                  <c:v>8.6886398844370896E-2</c:v>
                </c:pt>
                <c:pt idx="5069" formatCode="General">
                  <c:v>8.7636950139633907E-2</c:v>
                </c:pt>
                <c:pt idx="5070" formatCode="General">
                  <c:v>8.83811061590416E-2</c:v>
                </c:pt>
                <c:pt idx="5071" formatCode="General">
                  <c:v>8.9119005101696694E-2</c:v>
                </c:pt>
                <c:pt idx="5072" formatCode="General">
                  <c:v>8.9849647516853301E-2</c:v>
                </c:pt>
                <c:pt idx="5073" formatCode="General">
                  <c:v>9.0572374740457803E-2</c:v>
                </c:pt>
                <c:pt idx="5074" formatCode="General">
                  <c:v>9.1287360871542503E-2</c:v>
                </c:pt>
                <c:pt idx="5075" formatCode="General">
                  <c:v>9.1994170365563094E-2</c:v>
                </c:pt>
                <c:pt idx="5076" formatCode="General">
                  <c:v>9.2691997519303404E-2</c:v>
                </c:pt>
                <c:pt idx="5077" formatCode="General">
                  <c:v>9.3380987386266698E-2</c:v>
                </c:pt>
                <c:pt idx="5078" formatCode="General">
                  <c:v>9.4060755260108403E-2</c:v>
                </c:pt>
                <c:pt idx="5079" formatCode="General">
                  <c:v>9.4730402029410493E-2</c:v>
                </c:pt>
                <c:pt idx="5080" formatCode="General">
                  <c:v>9.5390038342987898E-2</c:v>
                </c:pt>
                <c:pt idx="5081" formatCode="General">
                  <c:v>9.6039466971629003E-2</c:v>
                </c:pt>
                <c:pt idx="5082" formatCode="General">
                  <c:v>9.6677955129669493E-2</c:v>
                </c:pt>
                <c:pt idx="5083" formatCode="General">
                  <c:v>9.7305016607599507E-2</c:v>
                </c:pt>
                <c:pt idx="5084" formatCode="General">
                  <c:v>9.7920544609959206E-2</c:v>
                </c:pt>
                <c:pt idx="5085" formatCode="General">
                  <c:v>9.85244119992775E-2</c:v>
                </c:pt>
                <c:pt idx="5086" formatCode="General">
                  <c:v>9.9116100926630896E-2</c:v>
                </c:pt>
                <c:pt idx="5087" formatCode="General">
                  <c:v>9.9695231914744706E-2</c:v>
                </c:pt>
                <c:pt idx="5088" formatCode="General">
                  <c:v>0.100261881604046</c:v>
                </c:pt>
                <c:pt idx="5089" formatCode="General">
                  <c:v>0.10081563723883499</c:v>
                </c:pt>
                <c:pt idx="5090" formatCode="General">
                  <c:v>0.101355996952643</c:v>
                </c:pt>
                <c:pt idx="5091" formatCode="General">
                  <c:v>0.101882326232124</c:v>
                </c:pt>
                <c:pt idx="5092" formatCode="General">
                  <c:v>0.10239458007303801</c:v>
                </c:pt>
                <c:pt idx="5093" formatCode="General">
                  <c:v>0.102892944158383</c:v>
                </c:pt>
                <c:pt idx="5094" formatCode="General">
                  <c:v>0.103376472611566</c:v>
                </c:pt>
                <c:pt idx="5095" formatCode="General">
                  <c:v>0.103845259705965</c:v>
                </c:pt>
                <c:pt idx="5096" formatCode="General">
                  <c:v>0.10429934963321701</c:v>
                </c:pt>
                <c:pt idx="5097" formatCode="General">
                  <c:v>0.104737958992604</c:v>
                </c:pt>
                <c:pt idx="5098" formatCode="General">
                  <c:v>0.105161121290234</c:v>
                </c:pt>
                <c:pt idx="5099" formatCode="General">
                  <c:v>0.105568342855879</c:v>
                </c:pt>
                <c:pt idx="5100" formatCode="General">
                  <c:v>0.105959445082459</c:v>
                </c:pt>
                <c:pt idx="5101" formatCode="General">
                  <c:v>0.10633470262778399</c:v>
                </c:pt>
                <c:pt idx="5102" formatCode="General">
                  <c:v>0.10669354460649801</c:v>
                </c:pt>
                <c:pt idx="5103" formatCode="General">
                  <c:v>0.107035649044286</c:v>
                </c:pt>
                <c:pt idx="5104" formatCode="General">
                  <c:v>0.107360322408669</c:v>
                </c:pt>
                <c:pt idx="5105" formatCode="General">
                  <c:v>0.10766784661215099</c:v>
                </c:pt>
                <c:pt idx="5106" formatCode="General">
                  <c:v>0.10795845884316101</c:v>
                </c:pt>
                <c:pt idx="5107" formatCode="General">
                  <c:v>0.10823153045365699</c:v>
                </c:pt>
                <c:pt idx="5108" formatCode="General">
                  <c:v>0.10848688236213</c:v>
                </c:pt>
                <c:pt idx="5109" formatCode="General">
                  <c:v>0.108724344105673</c:v>
                </c:pt>
                <c:pt idx="5110" formatCode="General">
                  <c:v>0.10894385467399301</c:v>
                </c:pt>
                <c:pt idx="5111" formatCode="General">
                  <c:v>0.109145316799566</c:v>
                </c:pt>
                <c:pt idx="5112" formatCode="General">
                  <c:v>0.109328477575349</c:v>
                </c:pt>
                <c:pt idx="5113" formatCode="General">
                  <c:v>0.10949306710314199</c:v>
                </c:pt>
                <c:pt idx="5114" formatCode="General">
                  <c:v>0.10963868230806501</c:v>
                </c:pt>
                <c:pt idx="5115" formatCode="General">
                  <c:v>0.109765542062511</c:v>
                </c:pt>
                <c:pt idx="5116" formatCode="General">
                  <c:v>0.109874060417835</c:v>
                </c:pt>
                <c:pt idx="5117" formatCode="General">
                  <c:v>0.10996328493367399</c:v>
                </c:pt>
                <c:pt idx="5118" formatCode="General">
                  <c:v>0.110033019256583</c:v>
                </c:pt>
                <c:pt idx="5119" formatCode="General">
                  <c:v>0.110084115746577</c:v>
                </c:pt>
                <c:pt idx="5120" formatCode="General">
                  <c:v>0.110115929640188</c:v>
                </c:pt>
                <c:pt idx="5121" formatCode="General">
                  <c:v>0.110127918739127</c:v>
                </c:pt>
                <c:pt idx="5122" formatCode="General">
                  <c:v>0.110120241006434</c:v>
                </c:pt>
                <c:pt idx="5123" formatCode="General">
                  <c:v>0.110092920462804</c:v>
                </c:pt>
                <c:pt idx="5124" formatCode="General">
                  <c:v>0.110046238244563</c:v>
                </c:pt>
                <c:pt idx="5125" formatCode="General">
                  <c:v>0.109980096961197</c:v>
                </c:pt>
                <c:pt idx="5126" formatCode="General">
                  <c:v>0.109894039050972</c:v>
                </c:pt>
                <c:pt idx="5127" formatCode="General">
                  <c:v>0.109787853538948</c:v>
                </c:pt>
                <c:pt idx="5128" formatCode="General">
                  <c:v>0.109661939858113</c:v>
                </c:pt>
                <c:pt idx="5129" formatCode="General">
                  <c:v>0.109516201816606</c:v>
                </c:pt>
                <c:pt idx="5130" formatCode="General">
                  <c:v>0.10935027842707</c:v>
                </c:pt>
                <c:pt idx="5131" formatCode="General">
                  <c:v>0.10916445747773</c:v>
                </c:pt>
                <c:pt idx="5132" formatCode="General">
                  <c:v>0.108958751481658</c:v>
                </c:pt>
                <c:pt idx="5133" formatCode="General">
                  <c:v>0.10873278661873299</c:v>
                </c:pt>
                <c:pt idx="5134" formatCode="General">
                  <c:v>0.10848670309644701</c:v>
                </c:pt>
                <c:pt idx="5135" formatCode="General">
                  <c:v>0.108220587910765</c:v>
                </c:pt>
                <c:pt idx="5136" formatCode="General">
                  <c:v>0.107934319530856</c:v>
                </c:pt>
                <c:pt idx="5137" formatCode="General">
                  <c:v>0.107627852624296</c:v>
                </c:pt>
                <c:pt idx="5138" formatCode="General">
                  <c:v>0.107301417052697</c:v>
                </c:pt>
                <c:pt idx="5139" formatCode="General">
                  <c:v>0.106955137277223</c:v>
                </c:pt>
                <c:pt idx="5140" formatCode="General">
                  <c:v>0.106588802659981</c:v>
                </c:pt>
                <c:pt idx="5141" formatCode="General">
                  <c:v>0.106202605181017</c:v>
                </c:pt>
                <c:pt idx="5142" formatCode="General">
                  <c:v>0.105796447322766</c:v>
                </c:pt>
                <c:pt idx="5143" formatCode="General">
                  <c:v>0.105370285961468</c:v>
                </c:pt>
                <c:pt idx="5144" formatCode="General">
                  <c:v>0.104924315501116</c:v>
                </c:pt>
                <c:pt idx="5145" formatCode="General">
                  <c:v>0.10445855123587</c:v>
                </c:pt>
                <c:pt idx="5146" formatCode="General">
                  <c:v>0.103973286041302</c:v>
                </c:pt>
                <c:pt idx="5147" formatCode="General">
                  <c:v>0.103468200121343</c:v>
                </c:pt>
                <c:pt idx="5148" formatCode="General">
                  <c:v>0.102943171259369</c:v>
                </c:pt>
                <c:pt idx="5149" formatCode="General">
                  <c:v>0.10239915715629699</c:v>
                </c:pt>
                <c:pt idx="5150" formatCode="General">
                  <c:v>0.10183572744647899</c:v>
                </c:pt>
                <c:pt idx="5151" formatCode="General">
                  <c:v>0.101252618789742</c:v>
                </c:pt>
                <c:pt idx="5152" formatCode="General">
                  <c:v>0.100650706992348</c:v>
                </c:pt>
                <c:pt idx="5153" formatCode="General">
                  <c:v>0.100029536018877</c:v>
                </c:pt>
                <c:pt idx="5154" formatCode="General">
                  <c:v>9.9389088185153796E-2</c:v>
                </c:pt>
                <c:pt idx="5155" formatCode="General">
                  <c:v>9.8730219603063094E-2</c:v>
                </c:pt>
                <c:pt idx="5156" formatCode="General">
                  <c:v>9.8052470518528806E-2</c:v>
                </c:pt>
                <c:pt idx="5157" formatCode="General">
                  <c:v>9.7355663230255698E-2</c:v>
                </c:pt>
                <c:pt idx="5158" formatCode="General">
                  <c:v>9.6640725100604799E-2</c:v>
                </c:pt>
                <c:pt idx="5159" formatCode="General">
                  <c:v>9.5907196711334006E-2</c:v>
                </c:pt>
                <c:pt idx="5160" formatCode="General">
                  <c:v>9.5155063303650103E-2</c:v>
                </c:pt>
                <c:pt idx="5161" formatCode="General">
                  <c:v>9.4385269771428096E-2</c:v>
                </c:pt>
                <c:pt idx="5162" formatCode="General">
                  <c:v>9.3597414164881501E-2</c:v>
                </c:pt>
                <c:pt idx="5163" formatCode="General">
                  <c:v>9.2791956335634598E-2</c:v>
                </c:pt>
                <c:pt idx="5164" formatCode="General">
                  <c:v>9.1969277529875507E-2</c:v>
                </c:pt>
                <c:pt idx="5165" formatCode="General">
                  <c:v>9.1129024456450394E-2</c:v>
                </c:pt>
                <c:pt idx="5166" formatCode="General">
                  <c:v>9.0271197120922006E-2</c:v>
                </c:pt>
                <c:pt idx="5167" formatCode="General">
                  <c:v>8.93962494960997E-2</c:v>
                </c:pt>
                <c:pt idx="5168" formatCode="General">
                  <c:v>8.85044424831819E-2</c:v>
                </c:pt>
                <c:pt idx="5169" formatCode="General">
                  <c:v>8.7596205237290406E-2</c:v>
                </c:pt>
                <c:pt idx="5170" formatCode="General">
                  <c:v>8.6671595038184696E-2</c:v>
                </c:pt>
                <c:pt idx="5171" formatCode="General">
                  <c:v>8.5730299273296007E-2</c:v>
                </c:pt>
                <c:pt idx="5172" formatCode="General">
                  <c:v>8.4773239284572005E-2</c:v>
                </c:pt>
                <c:pt idx="5173" formatCode="General">
                  <c:v>8.3800364063836993E-2</c:v>
                </c:pt>
                <c:pt idx="5174" formatCode="General">
                  <c:v>8.2811692409912194E-2</c:v>
                </c:pt>
                <c:pt idx="5175" formatCode="General">
                  <c:v>8.1808006825703397E-2</c:v>
                </c:pt>
                <c:pt idx="5176" formatCode="General">
                  <c:v>8.0789209768152195E-2</c:v>
                </c:pt>
                <c:pt idx="5177" formatCode="General">
                  <c:v>7.9755414806401401E-2</c:v>
                </c:pt>
                <c:pt idx="5178" formatCode="General">
                  <c:v>7.8706814503126193E-2</c:v>
                </c:pt>
                <c:pt idx="5179" formatCode="General">
                  <c:v>7.7644105409172298E-2</c:v>
                </c:pt>
                <c:pt idx="5180" formatCode="General">
                  <c:v>7.6567360360740702E-2</c:v>
                </c:pt>
                <c:pt idx="5181" formatCode="General">
                  <c:v>7.5476672020990704E-2</c:v>
                </c:pt>
                <c:pt idx="5182" formatCode="General">
                  <c:v>7.4372241472012601E-2</c:v>
                </c:pt>
                <c:pt idx="5183" formatCode="General">
                  <c:v>7.3254080593947099E-2</c:v>
                </c:pt>
                <c:pt idx="5184" formatCode="General">
                  <c:v>7.2123036935050205E-2</c:v>
                </c:pt>
                <c:pt idx="5185" formatCode="General">
                  <c:v>7.0979508908140407E-2</c:v>
                </c:pt>
                <c:pt idx="5186" formatCode="General">
                  <c:v>6.9823493069422093E-2</c:v>
                </c:pt>
                <c:pt idx="5187" formatCode="General">
                  <c:v>6.8655324241780905E-2</c:v>
                </c:pt>
                <c:pt idx="5188" formatCode="General">
                  <c:v>6.7475274232524904E-2</c:v>
                </c:pt>
                <c:pt idx="5189" formatCode="General">
                  <c:v>6.6283488822995201E-2</c:v>
                </c:pt>
                <c:pt idx="5190" formatCode="General">
                  <c:v>6.5080316019215906E-2</c:v>
                </c:pt>
                <c:pt idx="5191" formatCode="General">
                  <c:v>6.3866229489333806E-2</c:v>
                </c:pt>
                <c:pt idx="5192" formatCode="General">
                  <c:v>6.2641604992092495E-2</c:v>
                </c:pt>
                <c:pt idx="5193" formatCode="General">
                  <c:v>6.1406656374730799E-2</c:v>
                </c:pt>
                <c:pt idx="5194" formatCode="General">
                  <c:v>6.01618323757135E-2</c:v>
                </c:pt>
                <c:pt idx="5195" formatCode="General">
                  <c:v>5.8907342406708897E-2</c:v>
                </c:pt>
                <c:pt idx="5196" formatCode="General">
                  <c:v>5.76433421714092E-2</c:v>
                </c:pt>
                <c:pt idx="5197" formatCode="General">
                  <c:v>5.6370242198270901E-2</c:v>
                </c:pt>
                <c:pt idx="5198" formatCode="General">
                  <c:v>5.5088599889203699E-2</c:v>
                </c:pt>
                <c:pt idx="5199" formatCode="General">
                  <c:v>5.3798646156911302E-2</c:v>
                </c:pt>
                <c:pt idx="5200" formatCode="General">
                  <c:v>5.2500754162705499E-2</c:v>
                </c:pt>
                <c:pt idx="5201" formatCode="General">
                  <c:v>5.1195253464140403E-2</c:v>
                </c:pt>
                <c:pt idx="5202" formatCode="General">
                  <c:v>4.9882453108939601E-2</c:v>
                </c:pt>
                <c:pt idx="5203" formatCode="General">
                  <c:v>4.8562694250757397E-2</c:v>
                </c:pt>
                <c:pt idx="5204" formatCode="General">
                  <c:v>4.7236780746483402E-2</c:v>
                </c:pt>
                <c:pt idx="5205" formatCode="General">
                  <c:v>4.5904744991090103E-2</c:v>
                </c:pt>
                <c:pt idx="5206" formatCode="General">
                  <c:v>4.4566534617180603E-2</c:v>
                </c:pt>
                <c:pt idx="5207" formatCode="General">
                  <c:v>4.3223202147733203E-2</c:v>
                </c:pt>
                <c:pt idx="5208" formatCode="General">
                  <c:v>4.1874768030136199E-2</c:v>
                </c:pt>
                <c:pt idx="5209" formatCode="General">
                  <c:v>4.0521752436517698E-2</c:v>
                </c:pt>
                <c:pt idx="5210" formatCode="General">
                  <c:v>3.9164497740342898E-2</c:v>
                </c:pt>
                <c:pt idx="5211" formatCode="General">
                  <c:v>3.7802973165305599E-2</c:v>
                </c:pt>
                <c:pt idx="5212" formatCode="General">
                  <c:v>3.6437945898571002E-2</c:v>
                </c:pt>
                <c:pt idx="5213" formatCode="General">
                  <c:v>3.5069624786413699E-2</c:v>
                </c:pt>
                <c:pt idx="5214" formatCode="General">
                  <c:v>3.3698500596612502E-2</c:v>
                </c:pt>
                <c:pt idx="5215" formatCode="General">
                  <c:v>3.23251510604858E-2</c:v>
                </c:pt>
                <c:pt idx="5216" formatCode="General">
                  <c:v>3.0949687307484899E-2</c:v>
                </c:pt>
                <c:pt idx="5217" formatCode="General">
                  <c:v>2.95728340117857E-2</c:v>
                </c:pt>
                <c:pt idx="5218" formatCode="General">
                  <c:v>2.8194567436968E-2</c:v>
                </c:pt>
                <c:pt idx="5219" formatCode="General">
                  <c:v>2.6815131256297801E-2</c:v>
                </c:pt>
                <c:pt idx="5220" formatCode="General">
                  <c:v>2.5435443828076901E-2</c:v>
                </c:pt>
                <c:pt idx="5221" formatCode="General">
                  <c:v>2.40555205730081E-2</c:v>
                </c:pt>
                <c:pt idx="5222" formatCode="General">
                  <c:v>2.26758937894995E-2</c:v>
                </c:pt>
                <c:pt idx="5223" formatCode="General">
                  <c:v>2.12969320079388E-2</c:v>
                </c:pt>
                <c:pt idx="5224" formatCode="General">
                  <c:v>1.9918735375457599E-2</c:v>
                </c:pt>
                <c:pt idx="5225" formatCode="General">
                  <c:v>1.8542117325609699E-2</c:v>
                </c:pt>
                <c:pt idx="5226" formatCode="General">
                  <c:v>1.7167668759171299E-2</c:v>
                </c:pt>
                <c:pt idx="5227" formatCode="General">
                  <c:v>1.57952423917079E-2</c:v>
                </c:pt>
                <c:pt idx="5228" formatCode="General">
                  <c:v>1.4424869892542099E-2</c:v>
                </c:pt>
                <c:pt idx="5229" formatCode="General">
                  <c:v>1.3057587429234E-2</c:v>
                </c:pt>
                <c:pt idx="5230" formatCode="General">
                  <c:v>1.16934420516025E-2</c:v>
                </c:pt>
                <c:pt idx="5231" formatCode="General">
                  <c:v>1.03323965427033E-2</c:v>
                </c:pt>
                <c:pt idx="5232" formatCode="General">
                  <c:v>8.9757071857939404E-3</c:v>
                </c:pt>
                <c:pt idx="5233" formatCode="General">
                  <c:v>7.6234633193502602E-3</c:v>
                </c:pt>
                <c:pt idx="5234" formatCode="General">
                  <c:v>6.2756930648664201E-3</c:v>
                </c:pt>
                <c:pt idx="5235" formatCode="General">
                  <c:v>4.9332555387039401E-3</c:v>
                </c:pt>
                <c:pt idx="5236" formatCode="General">
                  <c:v>3.59606091188298E-3</c:v>
                </c:pt>
                <c:pt idx="5237" formatCode="General">
                  <c:v>2.2645818757219098E-3</c:v>
                </c:pt>
                <c:pt idx="5238" formatCode="General">
                  <c:v>9.39085352488937E-4</c:v>
                </c:pt>
                <c:pt idx="5239" formatCode="General">
                  <c:v>-3.8043674448179701E-4</c:v>
                </c:pt>
                <c:pt idx="5240" formatCode="General">
                  <c:v>-1.6930233824710499E-3</c:v>
                </c:pt>
                <c:pt idx="5241" formatCode="General">
                  <c:v>-2.9986656762503701E-3</c:v>
                </c:pt>
                <c:pt idx="5242" formatCode="General">
                  <c:v>-4.2968046362077301E-3</c:v>
                </c:pt>
                <c:pt idx="5243" formatCode="General">
                  <c:v>-5.5873543273549002E-3</c:v>
                </c:pt>
                <c:pt idx="5244" formatCode="General">
                  <c:v>-6.8701415247601101E-3</c:v>
                </c:pt>
                <c:pt idx="5245" formatCode="General">
                  <c:v>-8.1448788376010696E-3</c:v>
                </c:pt>
                <c:pt idx="5246" formatCode="General">
                  <c:v>-9.4114736348697194E-3</c:v>
                </c:pt>
                <c:pt idx="5247" formatCode="General">
                  <c:v>-1.06692365578854E-2</c:v>
                </c:pt>
                <c:pt idx="5248" formatCode="General">
                  <c:v>-1.19176777504965E-2</c:v>
                </c:pt>
                <c:pt idx="5249" formatCode="General">
                  <c:v>-1.3156616712067601E-2</c:v>
                </c:pt>
                <c:pt idx="5250" formatCode="General">
                  <c:v>-1.4386369399852701E-2</c:v>
                </c:pt>
                <c:pt idx="5251" formatCode="General">
                  <c:v>-1.56064464193581E-2</c:v>
                </c:pt>
                <c:pt idx="5252" formatCode="General">
                  <c:v>-1.6816296640719298E-2</c:v>
                </c:pt>
                <c:pt idx="5253" formatCode="General">
                  <c:v>-1.8015898116025199E-2</c:v>
                </c:pt>
                <c:pt idx="5254" formatCode="General">
                  <c:v>-1.9205038372861399E-2</c:v>
                </c:pt>
                <c:pt idx="5255" formatCode="General">
                  <c:v>-2.0383466692536299E-2</c:v>
                </c:pt>
                <c:pt idx="5256" formatCode="General">
                  <c:v>-2.1551248100413901E-2</c:v>
                </c:pt>
                <c:pt idx="5257" formatCode="General">
                  <c:v>-2.2708006982982101E-2</c:v>
                </c:pt>
                <c:pt idx="5258" formatCode="General">
                  <c:v>-2.3853022787256199E-2</c:v>
                </c:pt>
                <c:pt idx="5259" formatCode="General">
                  <c:v>-2.49865048261141E-2</c:v>
                </c:pt>
                <c:pt idx="5260" formatCode="General">
                  <c:v>-2.6108555313768201E-2</c:v>
                </c:pt>
                <c:pt idx="5261" formatCode="General">
                  <c:v>-2.72189364611038E-2</c:v>
                </c:pt>
                <c:pt idx="5262" formatCode="General">
                  <c:v>-2.8317177167263001E-2</c:v>
                </c:pt>
                <c:pt idx="5263" formatCode="General">
                  <c:v>-2.9403214650165502E-2</c:v>
                </c:pt>
                <c:pt idx="5264" formatCode="General">
                  <c:v>-3.04772197015051E-2</c:v>
                </c:pt>
                <c:pt idx="5265" formatCode="General">
                  <c:v>-3.15389839119209E-2</c:v>
                </c:pt>
                <c:pt idx="5266" formatCode="General">
                  <c:v>-3.25882242152295E-2</c:v>
                </c:pt>
                <c:pt idx="5267" formatCode="General">
                  <c:v>-3.3624728369060303E-2</c:v>
                </c:pt>
                <c:pt idx="5268" formatCode="General">
                  <c:v>-3.4648737699230103E-2</c:v>
                </c:pt>
                <c:pt idx="5269" formatCode="General">
                  <c:v>-3.5659843258765499E-2</c:v>
                </c:pt>
                <c:pt idx="5270" formatCode="General">
                  <c:v>-3.6658067837440599E-2</c:v>
                </c:pt>
                <c:pt idx="5271" formatCode="General">
                  <c:v>-3.7643546514176798E-2</c:v>
                </c:pt>
                <c:pt idx="5272" formatCode="General">
                  <c:v>-3.86161287316963E-2</c:v>
                </c:pt>
                <c:pt idx="5273" formatCode="General">
                  <c:v>-3.9575911028937698E-2</c:v>
                </c:pt>
                <c:pt idx="5274" formatCode="General">
                  <c:v>-4.0522633638802402E-2</c:v>
                </c:pt>
                <c:pt idx="5275" formatCode="General">
                  <c:v>-4.1455977016040299E-2</c:v>
                </c:pt>
                <c:pt idx="5276" formatCode="General">
                  <c:v>-4.2376126256637399E-2</c:v>
                </c:pt>
                <c:pt idx="5277" formatCode="General">
                  <c:v>-4.3283229223946298E-2</c:v>
                </c:pt>
                <c:pt idx="5278" formatCode="General">
                  <c:v>-4.4177264489203401E-2</c:v>
                </c:pt>
                <c:pt idx="5279" formatCode="General">
                  <c:v>-4.5058495913696199E-2</c:v>
                </c:pt>
                <c:pt idx="5280" formatCode="General">
                  <c:v>-4.5926692304492998E-2</c:v>
                </c:pt>
                <c:pt idx="5281" formatCode="General">
                  <c:v>-4.67815356668164E-2</c:v>
                </c:pt>
                <c:pt idx="5282" formatCode="General">
                  <c:v>-4.7623548741692903E-2</c:v>
                </c:pt>
                <c:pt idx="5283" formatCode="General">
                  <c:v>-4.8452715215426899E-2</c:v>
                </c:pt>
                <c:pt idx="5284" formatCode="General">
                  <c:v>-4.9269214102069803E-2</c:v>
                </c:pt>
                <c:pt idx="5285" formatCode="General">
                  <c:v>-5.0073095782014999E-2</c:v>
                </c:pt>
                <c:pt idx="5286" formatCode="General">
                  <c:v>-5.0864101554672303E-2</c:v>
                </c:pt>
                <c:pt idx="5287" formatCode="General">
                  <c:v>-5.16426090280497E-2</c:v>
                </c:pt>
                <c:pt idx="5288" formatCode="General">
                  <c:v>-5.2408546163548002E-2</c:v>
                </c:pt>
                <c:pt idx="5289" formatCode="General">
                  <c:v>-5.3161999520226003E-2</c:v>
                </c:pt>
                <c:pt idx="5290" formatCode="General">
                  <c:v>-5.3903205119909599E-2</c:v>
                </c:pt>
                <c:pt idx="5291" formatCode="General">
                  <c:v>-5.4632579644676001E-2</c:v>
                </c:pt>
                <c:pt idx="5292" formatCode="General">
                  <c:v>-5.5349980768559001E-2</c:v>
                </c:pt>
                <c:pt idx="5293" formatCode="General">
                  <c:v>-5.60552560865634E-2</c:v>
                </c:pt>
                <c:pt idx="5294" formatCode="General">
                  <c:v>-5.6748791682420897E-2</c:v>
                </c:pt>
                <c:pt idx="5295" formatCode="General">
                  <c:v>-5.7430921291280801E-2</c:v>
                </c:pt>
                <c:pt idx="5296" formatCode="General">
                  <c:v>-5.8101689389766301E-2</c:v>
                </c:pt>
                <c:pt idx="5297" formatCode="General">
                  <c:v>-5.8761059409255897E-2</c:v>
                </c:pt>
                <c:pt idx="5298" formatCode="General">
                  <c:v>-5.9409100129444399E-2</c:v>
                </c:pt>
                <c:pt idx="5299" formatCode="General">
                  <c:v>-6.0046545027416701E-2</c:v>
                </c:pt>
                <c:pt idx="5300" formatCode="General">
                  <c:v>-6.0673719206717498E-2</c:v>
                </c:pt>
                <c:pt idx="5301" formatCode="General">
                  <c:v>-6.1290323659297298E-2</c:v>
                </c:pt>
                <c:pt idx="5302" formatCode="General">
                  <c:v>-6.1896622310074298E-2</c:v>
                </c:pt>
                <c:pt idx="5303" formatCode="General">
                  <c:v>-6.2492856234944903E-2</c:v>
                </c:pt>
                <c:pt idx="5304" formatCode="General">
                  <c:v>-6.3078791683845795E-2</c:v>
                </c:pt>
                <c:pt idx="5305" formatCode="General">
                  <c:v>-6.3655250256824294E-2</c:v>
                </c:pt>
                <c:pt idx="5306" formatCode="General">
                  <c:v>-6.4222771554939606E-2</c:v>
                </c:pt>
                <c:pt idx="5307" formatCode="General">
                  <c:v>-6.4780859823973594E-2</c:v>
                </c:pt>
                <c:pt idx="5308" formatCode="General">
                  <c:v>-6.5330189999851296E-2</c:v>
                </c:pt>
                <c:pt idx="5309" formatCode="General">
                  <c:v>-6.58708401336629E-2</c:v>
                </c:pt>
                <c:pt idx="5310" formatCode="General">
                  <c:v>-6.6403001998021793E-2</c:v>
                </c:pt>
                <c:pt idx="5311" formatCode="General">
                  <c:v>-6.6926934790890499E-2</c:v>
                </c:pt>
                <c:pt idx="5312" formatCode="General">
                  <c:v>-6.7443029810960398E-2</c:v>
                </c:pt>
                <c:pt idx="5313" formatCode="General">
                  <c:v>-6.7951745155107296E-2</c:v>
                </c:pt>
                <c:pt idx="5314" formatCode="General">
                  <c:v>-6.8453321583121604E-2</c:v>
                </c:pt>
                <c:pt idx="5315" formatCode="General">
                  <c:v>-6.8947761202017205E-2</c:v>
                </c:pt>
                <c:pt idx="5316" formatCode="General">
                  <c:v>-6.9435216244781897E-2</c:v>
                </c:pt>
                <c:pt idx="5317" formatCode="General">
                  <c:v>-6.9915772748342597E-2</c:v>
                </c:pt>
                <c:pt idx="5318" formatCode="General">
                  <c:v>-7.0389799416008605E-2</c:v>
                </c:pt>
                <c:pt idx="5319" formatCode="General">
                  <c:v>-7.0858145904815595E-2</c:v>
                </c:pt>
                <c:pt idx="5320" formatCode="General">
                  <c:v>-7.1320911960312594E-2</c:v>
                </c:pt>
                <c:pt idx="5321" formatCode="General">
                  <c:v>-7.1778119630802495E-2</c:v>
                </c:pt>
                <c:pt idx="5322" formatCode="General">
                  <c:v>-7.22299084022823E-2</c:v>
                </c:pt>
                <c:pt idx="5323" formatCode="General">
                  <c:v>-7.2676970701062493E-2</c:v>
                </c:pt>
                <c:pt idx="5324" formatCode="General">
                  <c:v>-7.3119428910914094E-2</c:v>
                </c:pt>
                <c:pt idx="5325" formatCode="General">
                  <c:v>-7.35573714946028E-2</c:v>
                </c:pt>
                <c:pt idx="5326" formatCode="General">
                  <c:v>-7.3991254394462996E-2</c:v>
                </c:pt>
                <c:pt idx="5327" formatCode="General">
                  <c:v>-7.4421252275045396E-2</c:v>
                </c:pt>
                <c:pt idx="5328" formatCode="General">
                  <c:v>-7.4847756312304295E-2</c:v>
                </c:pt>
                <c:pt idx="5329" formatCode="General">
                  <c:v>-7.5271134075839505E-2</c:v>
                </c:pt>
                <c:pt idx="5330" formatCode="General">
                  <c:v>-7.5691577457587603E-2</c:v>
                </c:pt>
                <c:pt idx="5331" formatCode="General">
                  <c:v>-7.6108996230346102E-2</c:v>
                </c:pt>
                <c:pt idx="5332" formatCode="General">
                  <c:v>-7.6523991218187606E-2</c:v>
                </c:pt>
                <c:pt idx="5333" formatCode="General">
                  <c:v>-7.6937446815670496E-2</c:v>
                </c:pt>
                <c:pt idx="5334" formatCode="General">
                  <c:v>-7.7348864871333897E-2</c:v>
                </c:pt>
                <c:pt idx="5335" formatCode="General">
                  <c:v>-7.7758427560671903E-2</c:v>
                </c:pt>
                <c:pt idx="5336" formatCode="General">
                  <c:v>-7.8166634792448703E-2</c:v>
                </c:pt>
                <c:pt idx="5337" formatCode="General">
                  <c:v>-7.8573291185474903E-2</c:v>
                </c:pt>
                <c:pt idx="5338" formatCode="General">
                  <c:v>-7.8979215045194798E-2</c:v>
                </c:pt>
                <c:pt idx="5339" formatCode="General">
                  <c:v>-7.9384914880333696E-2</c:v>
                </c:pt>
                <c:pt idx="5340" formatCode="General">
                  <c:v>-7.9790445535827106E-2</c:v>
                </c:pt>
                <c:pt idx="5341" formatCode="General">
                  <c:v>-8.0195715436220796E-2</c:v>
                </c:pt>
                <c:pt idx="5342" formatCode="General">
                  <c:v>-8.06006212460008E-2</c:v>
                </c:pt>
                <c:pt idx="5343" formatCode="General">
                  <c:v>-8.1006000072166795E-2</c:v>
                </c:pt>
                <c:pt idx="5344" formatCode="General">
                  <c:v>-8.1412557865479199E-2</c:v>
                </c:pt>
                <c:pt idx="5345" formatCode="General">
                  <c:v>-8.1819821219095604E-2</c:v>
                </c:pt>
                <c:pt idx="5346" formatCode="General">
                  <c:v>-8.2227902213566406E-2</c:v>
                </c:pt>
                <c:pt idx="5347" formatCode="General">
                  <c:v>-8.2637394144277204E-2</c:v>
                </c:pt>
                <c:pt idx="5348" formatCode="General">
                  <c:v>-8.3048433966767907E-2</c:v>
                </c:pt>
                <c:pt idx="5349" formatCode="General">
                  <c:v>-8.3460988139957198E-2</c:v>
                </c:pt>
                <c:pt idx="5350" formatCode="General">
                  <c:v>-8.3875572503607096E-2</c:v>
                </c:pt>
                <c:pt idx="5351" formatCode="General">
                  <c:v>-8.4292226878102297E-2</c:v>
                </c:pt>
                <c:pt idx="5352" formatCode="General">
                  <c:v>-8.4711019070122295E-2</c:v>
                </c:pt>
                <c:pt idx="5353" formatCode="General">
                  <c:v>-8.5132631829179295E-2</c:v>
                </c:pt>
                <c:pt idx="5354" formatCode="General">
                  <c:v>-8.5556400152840897E-2</c:v>
                </c:pt>
                <c:pt idx="5355" formatCode="General">
                  <c:v>-8.5983002941319095E-2</c:v>
                </c:pt>
                <c:pt idx="5356" formatCode="General">
                  <c:v>-8.64128089131668E-2</c:v>
                </c:pt>
                <c:pt idx="5357" formatCode="General">
                  <c:v>-8.6845803811361699E-2</c:v>
                </c:pt>
                <c:pt idx="5358" formatCode="General">
                  <c:v>-8.7282520772002894E-2</c:v>
                </c:pt>
                <c:pt idx="5359" formatCode="General">
                  <c:v>-8.7722677680694E-2</c:v>
                </c:pt>
                <c:pt idx="5360" formatCode="General">
                  <c:v>-8.8166256587931105E-2</c:v>
                </c:pt>
                <c:pt idx="5361" formatCode="General">
                  <c:v>-8.8613402597269103E-2</c:v>
                </c:pt>
                <c:pt idx="5362" formatCode="General">
                  <c:v>-8.9064521800828203E-2</c:v>
                </c:pt>
                <c:pt idx="5363" formatCode="General">
                  <c:v>-8.9519690739675001E-2</c:v>
                </c:pt>
                <c:pt idx="5364" formatCode="General">
                  <c:v>-8.9978898790880904E-2</c:v>
                </c:pt>
                <c:pt idx="5365" formatCode="General">
                  <c:v>-9.0442245483507294E-2</c:v>
                </c:pt>
                <c:pt idx="5366" formatCode="General">
                  <c:v>-9.0910256859285804E-2</c:v>
                </c:pt>
                <c:pt idx="5367" formatCode="General">
                  <c:v>-9.1383090982304099E-2</c:v>
                </c:pt>
                <c:pt idx="5368" formatCode="General">
                  <c:v>-9.1860064430561106E-2</c:v>
                </c:pt>
                <c:pt idx="5369" formatCode="General">
                  <c:v>-9.2341716599410401E-2</c:v>
                </c:pt>
                <c:pt idx="5370" formatCode="General">
                  <c:v>-9.2827927647992706E-2</c:v>
                </c:pt>
                <c:pt idx="5371" formatCode="General">
                  <c:v>-9.3318804935215799E-2</c:v>
                </c:pt>
                <c:pt idx="5372" formatCode="General">
                  <c:v>-9.3814657253069297E-2</c:v>
                </c:pt>
                <c:pt idx="5373" formatCode="General">
                  <c:v>-9.4315655263798301E-2</c:v>
                </c:pt>
                <c:pt idx="5374" formatCode="General">
                  <c:v>-9.4821577231210999E-2</c:v>
                </c:pt>
                <c:pt idx="5375" formatCode="General">
                  <c:v>-9.5331996972455202E-2</c:v>
                </c:pt>
                <c:pt idx="5376" formatCode="General">
                  <c:v>-9.5847606625487997E-2</c:v>
                </c:pt>
                <c:pt idx="5377" formatCode="General">
                  <c:v>-9.6368768042194297E-2</c:v>
                </c:pt>
                <c:pt idx="5378" formatCode="General">
                  <c:v>-9.6894837818037705E-2</c:v>
                </c:pt>
                <c:pt idx="5379" formatCode="General">
                  <c:v>-9.7425552284208405E-2</c:v>
                </c:pt>
                <c:pt idx="5380" formatCode="General">
                  <c:v>-9.7961498718741699E-2</c:v>
                </c:pt>
                <c:pt idx="5381" formatCode="General">
                  <c:v>-9.8502889990985207E-2</c:v>
                </c:pt>
                <c:pt idx="5382" formatCode="General">
                  <c:v>-9.9049349446678897E-2</c:v>
                </c:pt>
                <c:pt idx="5383" formatCode="General">
                  <c:v>-9.96010636309521E-2</c:v>
                </c:pt>
                <c:pt idx="5384" formatCode="General">
                  <c:v>-0.100157922486347</c:v>
                </c:pt>
                <c:pt idx="5385" formatCode="General">
                  <c:v>-0.100719412154509</c:v>
                </c:pt>
                <c:pt idx="5386" formatCode="General">
                  <c:v>-0.101286156821143</c:v>
                </c:pt>
                <c:pt idx="5387" formatCode="General">
                  <c:v>-0.10185800306333299</c:v>
                </c:pt>
                <c:pt idx="5388" formatCode="General">
                  <c:v>-0.102434715514376</c:v>
                </c:pt>
                <c:pt idx="5389" formatCode="General">
                  <c:v>-0.103016388409544</c:v>
                </c:pt>
                <c:pt idx="5390" formatCode="General">
                  <c:v>-0.10360295521184899</c:v>
                </c:pt>
                <c:pt idx="5391" formatCode="General">
                  <c:v>-0.10419398298435099</c:v>
                </c:pt>
                <c:pt idx="5392" formatCode="General">
                  <c:v>-0.10478973043397</c:v>
                </c:pt>
                <c:pt idx="5393" formatCode="General">
                  <c:v>-0.10539057010883</c:v>
                </c:pt>
                <c:pt idx="5394" formatCode="General">
                  <c:v>-0.105995968906952</c:v>
                </c:pt>
                <c:pt idx="5395" formatCode="General">
                  <c:v>-0.10660572713836799</c:v>
                </c:pt>
                <c:pt idx="5396" formatCode="General">
                  <c:v>-0.107219768829329</c:v>
                </c:pt>
                <c:pt idx="5397" formatCode="General">
                  <c:v>-0.10783826931881101</c:v>
                </c:pt>
                <c:pt idx="5398" formatCode="General">
                  <c:v>-0.108461124915292</c:v>
                </c:pt>
                <c:pt idx="5399" formatCode="General">
                  <c:v>-0.109088313021852</c:v>
                </c:pt>
                <c:pt idx="5400" formatCode="General">
                  <c:v>-0.109719507288491</c:v>
                </c:pt>
                <c:pt idx="5401" formatCode="General">
                  <c:v>-0.110354435024965</c:v>
                </c:pt>
                <c:pt idx="5402" formatCode="General">
                  <c:v>-0.110993134193135</c:v>
                </c:pt>
                <c:pt idx="5403" formatCode="General">
                  <c:v>-0.11163545122379299</c:v>
                </c:pt>
                <c:pt idx="5404" formatCode="General">
                  <c:v>-0.11228141748812</c:v>
                </c:pt>
                <c:pt idx="5405" formatCode="General">
                  <c:v>-0.11293068873048299</c:v>
                </c:pt>
                <c:pt idx="5406" formatCode="General">
                  <c:v>-0.113583231370392</c:v>
                </c:pt>
                <c:pt idx="5407" formatCode="General">
                  <c:v>-0.11423938542869801</c:v>
                </c:pt>
                <c:pt idx="5408" formatCode="General">
                  <c:v>-0.114898380454293</c:v>
                </c:pt>
                <c:pt idx="5409" formatCode="General">
                  <c:v>-0.115560267315542</c:v>
                </c:pt>
                <c:pt idx="5410" formatCode="General">
                  <c:v>-0.116225013883098</c:v>
                </c:pt>
                <c:pt idx="5411" formatCode="General">
                  <c:v>-0.116891927034495</c:v>
                </c:pt>
                <c:pt idx="5412" formatCode="General">
                  <c:v>-0.117561325748606</c:v>
                </c:pt>
                <c:pt idx="5413" formatCode="General">
                  <c:v>-0.118232982926195</c:v>
                </c:pt>
                <c:pt idx="5414" formatCode="General">
                  <c:v>-0.118906852611479</c:v>
                </c:pt>
                <c:pt idx="5415" formatCode="General">
                  <c:v>-0.119582567363133</c:v>
                </c:pt>
                <c:pt idx="5416" formatCode="General">
                  <c:v>-0.12025985429945001</c:v>
                </c:pt>
                <c:pt idx="5417" formatCode="General">
                  <c:v>-0.12093860174250901</c:v>
                </c:pt>
                <c:pt idx="5418" formatCode="General">
                  <c:v>-0.12161874336529201</c:v>
                </c:pt>
                <c:pt idx="5419" formatCode="General">
                  <c:v>-0.12230007783552301</c:v>
                </c:pt>
                <c:pt idx="5420" formatCode="General">
                  <c:v>-0.122982421346423</c:v>
                </c:pt>
                <c:pt idx="5421" formatCode="General">
                  <c:v>-0.123665591846135</c:v>
                </c:pt>
                <c:pt idx="5422" formatCode="General">
                  <c:v>-0.124349176554979</c:v>
                </c:pt>
                <c:pt idx="5423" formatCode="General">
                  <c:v>-0.125033059699658</c:v>
                </c:pt>
                <c:pt idx="5424" formatCode="General">
                  <c:v>-0.125717577896309</c:v>
                </c:pt>
                <c:pt idx="5425" formatCode="General">
                  <c:v>-0.126402495778</c:v>
                </c:pt>
                <c:pt idx="5426" formatCode="General">
                  <c:v>-0.127086823670222</c:v>
                </c:pt>
                <c:pt idx="5427" formatCode="General">
                  <c:v>-0.12777043175306399</c:v>
                </c:pt>
                <c:pt idx="5428" formatCode="General">
                  <c:v>-0.12845352107605801</c:v>
                </c:pt>
                <c:pt idx="5429" formatCode="General">
                  <c:v>-0.129135727967604</c:v>
                </c:pt>
                <c:pt idx="5430" formatCode="General">
                  <c:v>-0.129816989660124</c:v>
                </c:pt>
                <c:pt idx="5431" formatCode="General">
                  <c:v>-0.13049707704559599</c:v>
                </c:pt>
                <c:pt idx="5432" formatCode="General">
                  <c:v>-0.13117590448486199</c:v>
                </c:pt>
                <c:pt idx="5433" formatCode="General">
                  <c:v>-0.13185291394350401</c:v>
                </c:pt>
                <c:pt idx="5434" formatCode="General">
                  <c:v>-0.13252770212960099</c:v>
                </c:pt>
                <c:pt idx="5435" formatCode="General">
                  <c:v>-0.133200227205889</c:v>
                </c:pt>
                <c:pt idx="5436" formatCode="General">
                  <c:v>-0.13387061315763801</c:v>
                </c:pt>
                <c:pt idx="5437" formatCode="General">
                  <c:v>-0.13453867373579201</c:v>
                </c:pt>
                <c:pt idx="5438" formatCode="General">
                  <c:v>-0.13520368890173301</c:v>
                </c:pt>
                <c:pt idx="5439" formatCode="General">
                  <c:v>-0.13586591729414599</c:v>
                </c:pt>
                <c:pt idx="5440" formatCode="General">
                  <c:v>-0.13652484218670799</c:v>
                </c:pt>
                <c:pt idx="5441" formatCode="General">
                  <c:v>-0.13717982116587499</c:v>
                </c:pt>
                <c:pt idx="5442" formatCode="General">
                  <c:v>-0.13783096596021299</c:v>
                </c:pt>
                <c:pt idx="5443" formatCode="General">
                  <c:v>-0.13847840133345399</c:v>
                </c:pt>
                <c:pt idx="5444" formatCode="General">
                  <c:v>-0.13912156315482799</c:v>
                </c:pt>
                <c:pt idx="5445" formatCode="General">
                  <c:v>-0.1397599402628</c:v>
                </c:pt>
                <c:pt idx="5446" formatCode="General">
                  <c:v>-0.140393547469158</c:v>
                </c:pt>
                <c:pt idx="5447" formatCode="General">
                  <c:v>-0.14102251688379699</c:v>
                </c:pt>
                <c:pt idx="5448" formatCode="General">
                  <c:v>-0.14164635220653601</c:v>
                </c:pt>
                <c:pt idx="5449" formatCode="General">
                  <c:v>-0.14226440061186699</c:v>
                </c:pt>
                <c:pt idx="5450" formatCode="General">
                  <c:v>-0.142877032082463</c:v>
                </c:pt>
                <c:pt idx="5451" formatCode="General">
                  <c:v>-0.14348384966935299</c:v>
                </c:pt>
                <c:pt idx="5452" formatCode="General">
                  <c:v>-0.14408408065835299</c:v>
                </c:pt>
                <c:pt idx="5453" formatCode="General">
                  <c:v>-0.144677970226855</c:v>
                </c:pt>
                <c:pt idx="5454" formatCode="General">
                  <c:v>-0.14526547251755001</c:v>
                </c:pt>
                <c:pt idx="5455" formatCode="General">
                  <c:v>-0.145845990038901</c:v>
                </c:pt>
                <c:pt idx="5456" formatCode="General">
                  <c:v>-0.14641916958637199</c:v>
                </c:pt>
                <c:pt idx="5457" formatCode="General">
                  <c:v>-0.146984833719043</c:v>
                </c:pt>
                <c:pt idx="5458" formatCode="General">
                  <c:v>-0.14754320025182899</c:v>
                </c:pt>
                <c:pt idx="5459" formatCode="General">
                  <c:v>-0.14809369655555699</c:v>
                </c:pt>
                <c:pt idx="5460" formatCode="General">
                  <c:v>-0.148635542284559</c:v>
                </c:pt>
                <c:pt idx="5461" formatCode="General">
                  <c:v>-0.14916897084089001</c:v>
                </c:pt>
                <c:pt idx="5462" formatCode="General">
                  <c:v>-0.14969383419200299</c:v>
                </c:pt>
                <c:pt idx="5463" formatCode="General">
                  <c:v>-0.15020986399580899</c:v>
                </c:pt>
                <c:pt idx="5464" formatCode="General">
                  <c:v>-0.15071692882453699</c:v>
                </c:pt>
                <c:pt idx="5465" formatCode="General">
                  <c:v>-0.15121472134733399</c:v>
                </c:pt>
                <c:pt idx="5466" formatCode="General">
                  <c:v>-0.15170283811948501</c:v>
                </c:pt>
                <c:pt idx="5467" formatCode="General">
                  <c:v>-0.152181085574773</c:v>
                </c:pt>
                <c:pt idx="5468" formatCode="General">
                  <c:v>-0.152649198975255</c:v>
                </c:pt>
                <c:pt idx="5469" formatCode="General">
                  <c:v>-0.15310693091024899</c:v>
                </c:pt>
                <c:pt idx="5470" formatCode="General">
                  <c:v>-0.15355410965682401</c:v>
                </c:pt>
                <c:pt idx="5471" formatCode="General">
                  <c:v>-0.15399076722098801</c:v>
                </c:pt>
                <c:pt idx="5472" formatCode="General">
                  <c:v>-0.154416267652564</c:v>
                </c:pt>
                <c:pt idx="5473" formatCode="General">
                  <c:v>-0.15483015786365001</c:v>
                </c:pt>
                <c:pt idx="5474" formatCode="General">
                  <c:v>-0.155232548685514</c:v>
                </c:pt>
                <c:pt idx="5475" formatCode="General">
                  <c:v>-0.155623324509262</c:v>
                </c:pt>
                <c:pt idx="5476" formatCode="General">
                  <c:v>-0.15600225035934201</c:v>
                </c:pt>
                <c:pt idx="5477" formatCode="General">
                  <c:v>-0.15636871062021299</c:v>
                </c:pt>
                <c:pt idx="5478" formatCode="General">
                  <c:v>-0.15672299728195399</c:v>
                </c:pt>
                <c:pt idx="5479" formatCode="General">
                  <c:v>-0.15706473177166599</c:v>
                </c:pt>
                <c:pt idx="5480" formatCode="General">
                  <c:v>-0.15739306471655101</c:v>
                </c:pt>
                <c:pt idx="5481" formatCode="General">
                  <c:v>-0.15770861270320299</c:v>
                </c:pt>
                <c:pt idx="5482" formatCode="General">
                  <c:v>-0.15801081588201299</c:v>
                </c:pt>
                <c:pt idx="5483" formatCode="General">
                  <c:v>-0.15829956816903601</c:v>
                </c:pt>
                <c:pt idx="5484" formatCode="General">
                  <c:v>-0.15857509900960501</c:v>
                </c:pt>
                <c:pt idx="5485" formatCode="General">
                  <c:v>-0.15883638093959801</c:v>
                </c:pt>
                <c:pt idx="5486" formatCode="General">
                  <c:v>-0.159083514633999</c:v>
                </c:pt>
                <c:pt idx="5487" formatCode="General">
                  <c:v>-0.15931645222191601</c:v>
                </c:pt>
                <c:pt idx="5488" formatCode="General">
                  <c:v>-0.159534730366542</c:v>
                </c:pt>
                <c:pt idx="5489" formatCode="General">
                  <c:v>-0.15973829839967901</c:v>
                </c:pt>
                <c:pt idx="5490" formatCode="General">
                  <c:v>-0.159927049110828</c:v>
                </c:pt>
                <c:pt idx="5491" formatCode="General">
                  <c:v>-0.16010060829091499</c:v>
                </c:pt>
                <c:pt idx="5492" formatCode="General">
                  <c:v>-0.160258830643181</c:v>
                </c:pt>
                <c:pt idx="5493" formatCode="General">
                  <c:v>-0.16040152063639099</c:v>
                </c:pt>
                <c:pt idx="5494" formatCode="General">
                  <c:v>-0.160528728527006</c:v>
                </c:pt>
                <c:pt idx="5495" formatCode="General">
                  <c:v>-0.160640597658426</c:v>
                </c:pt>
                <c:pt idx="5496" formatCode="General">
                  <c:v>-0.16073656228002101</c:v>
                </c:pt>
                <c:pt idx="5497" formatCode="General">
                  <c:v>-0.16081623671012599</c:v>
                </c:pt>
                <c:pt idx="5498" formatCode="General">
                  <c:v>-0.16087961315497601</c:v>
                </c:pt>
                <c:pt idx="5499" formatCode="General">
                  <c:v>-0.16092643407729301</c:v>
                </c:pt>
                <c:pt idx="5500" formatCode="General">
                  <c:v>-0.16095688666189001</c:v>
                </c:pt>
                <c:pt idx="5501" formatCode="General">
                  <c:v>-0.16097090948197501</c:v>
                </c:pt>
                <c:pt idx="5502" formatCode="General">
                  <c:v>-0.16096829702631199</c:v>
                </c:pt>
                <c:pt idx="5503" formatCode="General">
                  <c:v>-0.16094875802502501</c:v>
                </c:pt>
                <c:pt idx="5504" formatCode="General">
                  <c:v>-0.16091208094579801</c:v>
                </c:pt>
                <c:pt idx="5505" formatCode="General">
                  <c:v>-0.160858198465338</c:v>
                </c:pt>
                <c:pt idx="5506" formatCode="General">
                  <c:v>-0.16078720281339801</c:v>
                </c:pt>
                <c:pt idx="5507" formatCode="General">
                  <c:v>-0.160699419470511</c:v>
                </c:pt>
                <c:pt idx="5508" formatCode="General">
                  <c:v>-0.16059418102416301</c:v>
                </c:pt>
                <c:pt idx="5509" formatCode="General">
                  <c:v>-0.16047095906762601</c:v>
                </c:pt>
                <c:pt idx="5510" formatCode="General">
                  <c:v>-0.16033027775348899</c:v>
                </c:pt>
                <c:pt idx="5511" formatCode="General">
                  <c:v>-0.16017262382448</c:v>
                </c:pt>
                <c:pt idx="5512" formatCode="General">
                  <c:v>-0.15999707601691501</c:v>
                </c:pt>
                <c:pt idx="5513" formatCode="General">
                  <c:v>-0.15980372831926801</c:v>
                </c:pt>
                <c:pt idx="5514" formatCode="General">
                  <c:v>-0.15959278636552099</c:v>
                </c:pt>
                <c:pt idx="5515" formatCode="General">
                  <c:v>-0.159363298246712</c:v>
                </c:pt>
                <c:pt idx="5516" formatCode="General">
                  <c:v>-0.15911610002170101</c:v>
                </c:pt>
                <c:pt idx="5517" formatCode="General">
                  <c:v>-0.15885175557884601</c:v>
                </c:pt>
                <c:pt idx="5518" formatCode="General">
                  <c:v>-0.15856920635051799</c:v>
                </c:pt>
                <c:pt idx="5519" formatCode="General">
                  <c:v>-0.15826861643180401</c:v>
                </c:pt>
                <c:pt idx="5520" formatCode="General">
                  <c:v>-0.15795036109598501</c:v>
                </c:pt>
                <c:pt idx="5521" formatCode="General">
                  <c:v>-0.15761409923855699</c:v>
                </c:pt>
                <c:pt idx="5522" formatCode="General">
                  <c:v>-0.15726010973827401</c:v>
                </c:pt>
                <c:pt idx="5523" formatCode="General">
                  <c:v>-0.15688846195332501</c:v>
                </c:pt>
                <c:pt idx="5524" formatCode="General">
                  <c:v>-0.15649886299569299</c:v>
                </c:pt>
                <c:pt idx="5525" formatCode="General">
                  <c:v>-0.15609123118450799</c:v>
                </c:pt>
                <c:pt idx="5526" formatCode="General">
                  <c:v>-0.15566579337490399</c:v>
                </c:pt>
                <c:pt idx="5527" formatCode="General">
                  <c:v>-0.15522331890934599</c:v>
                </c:pt>
                <c:pt idx="5528" formatCode="General">
                  <c:v>-0.154763348540014</c:v>
                </c:pt>
                <c:pt idx="5529" formatCode="General">
                  <c:v>-0.15428528698406399</c:v>
                </c:pt>
                <c:pt idx="5530" formatCode="General">
                  <c:v>-0.15378994968100901</c:v>
                </c:pt>
                <c:pt idx="5531" formatCode="General">
                  <c:v>-0.15327736046956</c:v>
                </c:pt>
                <c:pt idx="5532" formatCode="General">
                  <c:v>-0.15274755680475099</c:v>
                </c:pt>
                <c:pt idx="5533" formatCode="General">
                  <c:v>-0.15220083699640699</c:v>
                </c:pt>
                <c:pt idx="5534" formatCode="General">
                  <c:v>-0.15163697092043299</c:v>
                </c:pt>
                <c:pt idx="5535" formatCode="General">
                  <c:v>-0.151056248207637</c:v>
                </c:pt>
                <c:pt idx="5536" formatCode="General">
                  <c:v>-0.15045883521744699</c:v>
                </c:pt>
                <c:pt idx="5537" formatCode="General">
                  <c:v>-0.14984459885524301</c:v>
                </c:pt>
                <c:pt idx="5538" formatCode="General">
                  <c:v>-0.149214130242702</c:v>
                </c:pt>
                <c:pt idx="5539" formatCode="General">
                  <c:v>-0.14856762148928801</c:v>
                </c:pt>
                <c:pt idx="5540" formatCode="General">
                  <c:v>-0.14790462712659799</c:v>
                </c:pt>
                <c:pt idx="5541" formatCode="General">
                  <c:v>-0.14722575005741101</c:v>
                </c:pt>
                <c:pt idx="5542" formatCode="General">
                  <c:v>-0.14653166491407801</c:v>
                </c:pt>
                <c:pt idx="5543" formatCode="General">
                  <c:v>-0.14582185315981899</c:v>
                </c:pt>
                <c:pt idx="5544" formatCode="General">
                  <c:v>-0.14509614357848</c:v>
                </c:pt>
                <c:pt idx="5545" formatCode="General">
                  <c:v>-0.14435561751939999</c:v>
                </c:pt>
                <c:pt idx="5546" formatCode="General">
                  <c:v>-0.14360039592058399</c:v>
                </c:pt>
                <c:pt idx="5547" formatCode="General">
                  <c:v>-0.14283040686158199</c:v>
                </c:pt>
                <c:pt idx="5548" formatCode="General">
                  <c:v>-0.142045809722644</c:v>
                </c:pt>
                <c:pt idx="5549" formatCode="General">
                  <c:v>-0.141247030898322</c:v>
                </c:pt>
                <c:pt idx="5550" formatCode="General">
                  <c:v>-0.14043459404389499</c:v>
                </c:pt>
                <c:pt idx="5551" formatCode="General">
                  <c:v>-0.13960805969251799</c:v>
                </c:pt>
                <c:pt idx="5552" formatCode="General">
                  <c:v>-0.13876836101762899</c:v>
                </c:pt>
                <c:pt idx="5553" formatCode="General">
                  <c:v>-0.13791582086927501</c:v>
                </c:pt>
                <c:pt idx="5554" formatCode="General">
                  <c:v>-0.13705009061863599</c:v>
                </c:pt>
                <c:pt idx="5555" formatCode="General">
                  <c:v>-0.13617145558048399</c:v>
                </c:pt>
                <c:pt idx="5556" formatCode="General">
                  <c:v>-0.13528049059163999</c:v>
                </c:pt>
                <c:pt idx="5557" formatCode="General">
                  <c:v>-0.13437780144035599</c:v>
                </c:pt>
                <c:pt idx="5558" formatCode="General">
                  <c:v>-0.13346329850498401</c:v>
                </c:pt>
                <c:pt idx="5559" formatCode="General">
                  <c:v>-0.13253758192085599</c:v>
                </c:pt>
                <c:pt idx="5560" formatCode="General">
                  <c:v>-0.131600867957924</c:v>
                </c:pt>
                <c:pt idx="5561" formatCode="General">
                  <c:v>-0.130653403590346</c:v>
                </c:pt>
                <c:pt idx="5562" formatCode="General">
                  <c:v>-0.12969537375078199</c:v>
                </c:pt>
                <c:pt idx="5563" formatCode="General">
                  <c:v>-0.12872734913984399</c:v>
                </c:pt>
                <c:pt idx="5564" formatCode="General">
                  <c:v>-0.127749862649673</c:v>
                </c:pt>
                <c:pt idx="5565" formatCode="General">
                  <c:v>-0.12676286785917601</c:v>
                </c:pt>
                <c:pt idx="5566" formatCode="General">
                  <c:v>-0.125766799452808</c:v>
                </c:pt>
                <c:pt idx="5567" formatCode="General">
                  <c:v>-0.124762389377283</c:v>
                </c:pt>
                <c:pt idx="5568" formatCode="General">
                  <c:v>-0.1237498129446</c:v>
                </c:pt>
                <c:pt idx="5569" formatCode="General">
                  <c:v>-0.122729044315481</c:v>
                </c:pt>
                <c:pt idx="5570" formatCode="General">
                  <c:v>-0.121700900548878</c:v>
                </c:pt>
                <c:pt idx="5571" formatCode="General">
                  <c:v>-0.12066548688098901</c:v>
                </c:pt>
                <c:pt idx="5572" formatCode="General">
                  <c:v>-0.119622846729405</c:v>
                </c:pt>
                <c:pt idx="5573" formatCode="General">
                  <c:v>-0.118573678733204</c:v>
                </c:pt>
                <c:pt idx="5574" formatCode="General">
                  <c:v>-0.117518951420781</c:v>
                </c:pt>
                <c:pt idx="5575" formatCode="General">
                  <c:v>-0.116458794568324</c:v>
                </c:pt>
                <c:pt idx="5576" formatCode="General">
                  <c:v>-0.11539319882543</c:v>
                </c:pt>
                <c:pt idx="5577" formatCode="General">
                  <c:v>-0.114322521781415</c:v>
                </c:pt>
                <c:pt idx="5578" formatCode="General">
                  <c:v>-0.113247569849385</c:v>
                </c:pt>
                <c:pt idx="5579" formatCode="General">
                  <c:v>-0.11216880938028601</c:v>
                </c:pt>
                <c:pt idx="5580" formatCode="General">
                  <c:v>-0.111086513312614</c:v>
                </c:pt>
                <c:pt idx="5581" formatCode="General">
                  <c:v>-0.110000939439026</c:v>
                </c:pt>
                <c:pt idx="5582" formatCode="General">
                  <c:v>-0.10891223242082</c:v>
                </c:pt>
                <c:pt idx="5583" formatCode="General">
                  <c:v>-0.107821035882599</c:v>
                </c:pt>
                <c:pt idx="5584" formatCode="General">
                  <c:v>-0.106728017267643</c:v>
                </c:pt>
                <c:pt idx="5585" formatCode="General">
                  <c:v>-0.105633726449666</c:v>
                </c:pt>
                <c:pt idx="5586" formatCode="General">
                  <c:v>-0.104537951224888</c:v>
                </c:pt>
                <c:pt idx="5587" formatCode="General">
                  <c:v>-0.10344108502239099</c:v>
                </c:pt>
                <c:pt idx="5588" formatCode="General">
                  <c:v>-0.102343892536776</c:v>
                </c:pt>
                <c:pt idx="5589" formatCode="General">
                  <c:v>-0.101246719499234</c:v>
                </c:pt>
                <c:pt idx="5590" formatCode="General">
                  <c:v>-0.100149948599106</c:v>
                </c:pt>
                <c:pt idx="5591" formatCode="General">
                  <c:v>-9.9054100277369203E-2</c:v>
                </c:pt>
                <c:pt idx="5592" formatCode="General">
                  <c:v>-9.7959402521760205E-2</c:v>
                </c:pt>
                <c:pt idx="5593" formatCode="General">
                  <c:v>-9.6866158789306198E-2</c:v>
                </c:pt>
                <c:pt idx="5594" formatCode="General">
                  <c:v>-9.5775072809766798E-2</c:v>
                </c:pt>
                <c:pt idx="5595" formatCode="General">
                  <c:v>-9.4686446091138299E-2</c:v>
                </c:pt>
                <c:pt idx="5596" formatCode="General">
                  <c:v>-9.3600391150072099E-2</c:v>
                </c:pt>
                <c:pt idx="5597" formatCode="General">
                  <c:v>-9.2517318365691298E-2</c:v>
                </c:pt>
                <c:pt idx="5598" formatCode="General">
                  <c:v>-9.14378794214811E-2</c:v>
                </c:pt>
                <c:pt idx="5599" formatCode="General">
                  <c:v>-9.0362298778896802E-2</c:v>
                </c:pt>
                <c:pt idx="5600" formatCode="General">
                  <c:v>-8.9291172102329799E-2</c:v>
                </c:pt>
                <c:pt idx="5601" formatCode="General">
                  <c:v>-8.8224871035770605E-2</c:v>
                </c:pt>
                <c:pt idx="5602" formatCode="General">
                  <c:v>-8.7163559840821803E-2</c:v>
                </c:pt>
                <c:pt idx="5603" formatCode="General">
                  <c:v>-8.6107523107082307E-2</c:v>
                </c:pt>
                <c:pt idx="5604" formatCode="General">
                  <c:v>-8.5057232933114998E-2</c:v>
                </c:pt>
                <c:pt idx="5605" formatCode="General">
                  <c:v>-8.4013196466665899E-2</c:v>
                </c:pt>
                <c:pt idx="5606" formatCode="General">
                  <c:v>-8.2975714359733901E-2</c:v>
                </c:pt>
                <c:pt idx="5607" formatCode="General">
                  <c:v>-8.1945013580823595E-2</c:v>
                </c:pt>
                <c:pt idx="5608" formatCode="General">
                  <c:v>-8.0921148522728997E-2</c:v>
                </c:pt>
                <c:pt idx="5609" formatCode="General">
                  <c:v>-7.9904839132045505E-2</c:v>
                </c:pt>
                <c:pt idx="5610" formatCode="General">
                  <c:v>-7.8896250432661894E-2</c:v>
                </c:pt>
                <c:pt idx="5611" formatCode="General">
                  <c:v>-7.7896121937179097E-2</c:v>
                </c:pt>
                <c:pt idx="5612" formatCode="General">
                  <c:v>-7.6904615395978496E-2</c:v>
                </c:pt>
                <c:pt idx="5613" formatCode="General">
                  <c:v>-7.5921610439794895E-2</c:v>
                </c:pt>
                <c:pt idx="5614" formatCode="General">
                  <c:v>-7.4947688743599E-2</c:v>
                </c:pt>
                <c:pt idx="5615" formatCode="General">
                  <c:v>-7.3983269539903806E-2</c:v>
                </c:pt>
                <c:pt idx="5616" formatCode="General">
                  <c:v>-7.3028535543188305E-2</c:v>
                </c:pt>
                <c:pt idx="5617" formatCode="General">
                  <c:v>-7.2083813765196597E-2</c:v>
                </c:pt>
                <c:pt idx="5618" formatCode="General">
                  <c:v>-7.1149524456328203E-2</c:v>
                </c:pt>
                <c:pt idx="5619" formatCode="General">
                  <c:v>-7.0225854712401503E-2</c:v>
                </c:pt>
                <c:pt idx="5620" formatCode="General">
                  <c:v>-6.9312958866456595E-2</c:v>
                </c:pt>
                <c:pt idx="5621" formatCode="General">
                  <c:v>-6.8410932869888003E-2</c:v>
                </c:pt>
                <c:pt idx="5622" formatCode="General">
                  <c:v>-6.7520251158402197E-2</c:v>
                </c:pt>
                <c:pt idx="5623" formatCode="General">
                  <c:v>-6.6641031793014102E-2</c:v>
                </c:pt>
                <c:pt idx="5624" formatCode="General">
                  <c:v>-6.5773507464061007E-2</c:v>
                </c:pt>
                <c:pt idx="5625" formatCode="General">
                  <c:v>-6.4917960950950704E-2</c:v>
                </c:pt>
                <c:pt idx="5626" formatCode="General">
                  <c:v>-6.4075029797015806E-2</c:v>
                </c:pt>
                <c:pt idx="5627" formatCode="General">
                  <c:v>-6.3244669537602799E-2</c:v>
                </c:pt>
                <c:pt idx="5628" formatCode="General">
                  <c:v>-6.24266656111757E-2</c:v>
                </c:pt>
                <c:pt idx="5629" formatCode="General">
                  <c:v>-6.1621438000110398E-2</c:v>
                </c:pt>
                <c:pt idx="5630" formatCode="General">
                  <c:v>-6.0829542136142799E-2</c:v>
                </c:pt>
                <c:pt idx="5631" formatCode="General">
                  <c:v>-6.0050868013295997E-2</c:v>
                </c:pt>
                <c:pt idx="5632" formatCode="General">
                  <c:v>-5.9285479123775298E-2</c:v>
                </c:pt>
                <c:pt idx="5633" formatCode="General">
                  <c:v>-5.8533692474583801E-2</c:v>
                </c:pt>
                <c:pt idx="5634" formatCode="General">
                  <c:v>-5.7795612546711297E-2</c:v>
                </c:pt>
                <c:pt idx="5635" formatCode="General">
                  <c:v>-5.7071448229428397E-2</c:v>
                </c:pt>
                <c:pt idx="5636" formatCode="General">
                  <c:v>-5.6361275985474503E-2</c:v>
                </c:pt>
                <c:pt idx="5637" formatCode="General">
                  <c:v>-5.5665238391962697E-2</c:v>
                </c:pt>
                <c:pt idx="5638" formatCode="General">
                  <c:v>-5.4983343516151098E-2</c:v>
                </c:pt>
                <c:pt idx="5639" formatCode="General">
                  <c:v>-5.4315872453189799E-2</c:v>
                </c:pt>
                <c:pt idx="5640" formatCode="General">
                  <c:v>-5.3662849369380698E-2</c:v>
                </c:pt>
                <c:pt idx="5641" formatCode="General">
                  <c:v>-5.3024304684905002E-2</c:v>
                </c:pt>
                <c:pt idx="5642" formatCode="General">
                  <c:v>-5.2400804987091203E-2</c:v>
                </c:pt>
                <c:pt idx="5643" formatCode="General">
                  <c:v>-5.1791931575442103E-2</c:v>
                </c:pt>
                <c:pt idx="5644" formatCode="General">
                  <c:v>-5.11975462994688E-2</c:v>
                </c:pt>
                <c:pt idx="5645" formatCode="General">
                  <c:v>-5.06182832274477E-2</c:v>
                </c:pt>
                <c:pt idx="5646" formatCode="General">
                  <c:v>-5.0054123496872403E-2</c:v>
                </c:pt>
                <c:pt idx="5647" formatCode="General">
                  <c:v>-4.9505081157074998E-2</c:v>
                </c:pt>
                <c:pt idx="5648" formatCode="General">
                  <c:v>-4.8971191965425799E-2</c:v>
                </c:pt>
                <c:pt idx="5649" formatCode="General">
                  <c:v>-4.8452324885703703E-2</c:v>
                </c:pt>
                <c:pt idx="5650" formatCode="General">
                  <c:v>-4.79482846355717E-2</c:v>
                </c:pt>
                <c:pt idx="5651" formatCode="General">
                  <c:v>-4.7459437130874901E-2</c:v>
                </c:pt>
                <c:pt idx="5652" formatCode="General">
                  <c:v>-4.6986030004298497E-2</c:v>
                </c:pt>
                <c:pt idx="5653" formatCode="General">
                  <c:v>-4.6528037565812502E-2</c:v>
                </c:pt>
                <c:pt idx="5654" formatCode="General">
                  <c:v>-4.6084992148666501E-2</c:v>
                </c:pt>
                <c:pt idx="5655" formatCode="General">
                  <c:v>-4.5656942828529598E-2</c:v>
                </c:pt>
                <c:pt idx="5656" formatCode="General">
                  <c:v>-4.5244017130282303E-2</c:v>
                </c:pt>
                <c:pt idx="5657" formatCode="General">
                  <c:v>-4.4846039758802497E-2</c:v>
                </c:pt>
                <c:pt idx="5658" formatCode="General">
                  <c:v>-4.4463294969144002E-2</c:v>
                </c:pt>
                <c:pt idx="5659" formatCode="General">
                  <c:v>-4.4095824095371598E-2</c:v>
                </c:pt>
                <c:pt idx="5660" formatCode="General">
                  <c:v>-4.3743295289580701E-2</c:v>
                </c:pt>
                <c:pt idx="5661" formatCode="General">
                  <c:v>-4.3405695093053899E-2</c:v>
                </c:pt>
                <c:pt idx="5662" formatCode="General">
                  <c:v>-4.3083236910318901E-2</c:v>
                </c:pt>
                <c:pt idx="5663" formatCode="General">
                  <c:v>-4.2775397886620402E-2</c:v>
                </c:pt>
                <c:pt idx="5664" formatCode="General">
                  <c:v>-4.2482325344036898E-2</c:v>
                </c:pt>
                <c:pt idx="5665" formatCode="General">
                  <c:v>-4.22037595886951E-2</c:v>
                </c:pt>
                <c:pt idx="5666" formatCode="General">
                  <c:v>-4.1939719030858198E-2</c:v>
                </c:pt>
                <c:pt idx="5667" formatCode="General">
                  <c:v>-4.16904547287947E-2</c:v>
                </c:pt>
                <c:pt idx="5668" formatCode="General">
                  <c:v>-4.1455470542322501E-2</c:v>
                </c:pt>
                <c:pt idx="5669" formatCode="General">
                  <c:v>-4.1234698096118398E-2</c:v>
                </c:pt>
                <c:pt idx="5670" formatCode="General">
                  <c:v>-4.1028213469090899E-2</c:v>
                </c:pt>
                <c:pt idx="5671" formatCode="General">
                  <c:v>-4.08360131268036E-2</c:v>
                </c:pt>
                <c:pt idx="5672" formatCode="General">
                  <c:v>-4.0657928269644199E-2</c:v>
                </c:pt>
                <c:pt idx="5673" formatCode="General">
                  <c:v>-4.0493694159154298E-2</c:v>
                </c:pt>
                <c:pt idx="5674" formatCode="General">
                  <c:v>-4.0343035448877899E-2</c:v>
                </c:pt>
                <c:pt idx="5675" formatCode="General">
                  <c:v>-4.0206109441147997E-2</c:v>
                </c:pt>
                <c:pt idx="5676" formatCode="General">
                  <c:v>-4.0082608384121303E-2</c:v>
                </c:pt>
                <c:pt idx="5677" formatCode="General">
                  <c:v>-3.9972314626286101E-2</c:v>
                </c:pt>
                <c:pt idx="5678" formatCode="General">
                  <c:v>-3.9875093185714298E-2</c:v>
                </c:pt>
                <c:pt idx="5679" formatCode="General">
                  <c:v>-3.9791135165139803E-2</c:v>
                </c:pt>
                <c:pt idx="5680" formatCode="General">
                  <c:v>-3.9720027916677003E-2</c:v>
                </c:pt>
                <c:pt idx="5681" formatCode="General">
                  <c:v>-3.9661583690137399E-2</c:v>
                </c:pt>
                <c:pt idx="5682" formatCode="General">
                  <c:v>-3.9615759523937498E-2</c:v>
                </c:pt>
                <c:pt idx="5683" formatCode="General">
                  <c:v>-3.9582404285319298E-2</c:v>
                </c:pt>
                <c:pt idx="5684" formatCode="General">
                  <c:v>-3.9561322066671997E-2</c:v>
                </c:pt>
                <c:pt idx="5685" formatCode="General">
                  <c:v>-3.9552333111042899E-2</c:v>
                </c:pt>
                <c:pt idx="5686" formatCode="General">
                  <c:v>-3.9555315283761099E-2</c:v>
                </c:pt>
                <c:pt idx="5687" formatCode="General">
                  <c:v>-3.9570035112482901E-2</c:v>
                </c:pt>
                <c:pt idx="5688" formatCode="General">
                  <c:v>-3.9596383509906297E-2</c:v>
                </c:pt>
                <c:pt idx="5689" formatCode="General">
                  <c:v>-3.9633906538928301E-2</c:v>
                </c:pt>
                <c:pt idx="5690" formatCode="General">
                  <c:v>-3.9682404247988003E-2</c:v>
                </c:pt>
                <c:pt idx="5691" formatCode="General">
                  <c:v>-3.9741708267745701E-2</c:v>
                </c:pt>
                <c:pt idx="5692" formatCode="General">
                  <c:v>-3.9812014045536998E-2</c:v>
                </c:pt>
                <c:pt idx="5693" formatCode="General">
                  <c:v>-3.9893277661787997E-2</c:v>
                </c:pt>
                <c:pt idx="5694" formatCode="General">
                  <c:v>-3.9984945351628297E-2</c:v>
                </c:pt>
                <c:pt idx="5695" formatCode="General">
                  <c:v>-4.0086721496065097E-2</c:v>
                </c:pt>
                <c:pt idx="5696" formatCode="General">
                  <c:v>-4.0198166026780301E-2</c:v>
                </c:pt>
                <c:pt idx="5697" formatCode="General">
                  <c:v>-4.0319353075292198E-2</c:v>
                </c:pt>
                <c:pt idx="5698" formatCode="General">
                  <c:v>-4.04503997934419E-2</c:v>
                </c:pt>
                <c:pt idx="5699" formatCode="General">
                  <c:v>-4.0590703752851197E-2</c:v>
                </c:pt>
                <c:pt idx="5700" formatCode="General">
                  <c:v>-4.0740064972097402E-2</c:v>
                </c:pt>
                <c:pt idx="5701" formatCode="General">
                  <c:v>-4.0898542623895598E-2</c:v>
                </c:pt>
                <c:pt idx="5702" formatCode="General">
                  <c:v>-4.1066090020240399E-2</c:v>
                </c:pt>
                <c:pt idx="5703" formatCode="General">
                  <c:v>-4.1242054700437597E-2</c:v>
                </c:pt>
                <c:pt idx="5704" formatCode="General">
                  <c:v>-4.1426175962806303E-2</c:v>
                </c:pt>
                <c:pt idx="5705" formatCode="General">
                  <c:v>-4.1618565211727999E-2</c:v>
                </c:pt>
                <c:pt idx="5706" formatCode="General">
                  <c:v>-4.18188046844599E-2</c:v>
                </c:pt>
                <c:pt idx="5707" formatCode="General">
                  <c:v>-4.2026649429396899E-2</c:v>
                </c:pt>
                <c:pt idx="5708" formatCode="General">
                  <c:v>-4.2241988664149799E-2</c:v>
                </c:pt>
                <c:pt idx="5709" formatCode="General">
                  <c:v>-4.24646767104725E-2</c:v>
                </c:pt>
                <c:pt idx="5710" formatCode="General">
                  <c:v>-4.2694432825558501E-2</c:v>
                </c:pt>
                <c:pt idx="5711" formatCode="General">
                  <c:v>-4.2930717864654099E-2</c:v>
                </c:pt>
                <c:pt idx="5712" formatCode="General">
                  <c:v>-4.3173873108276598E-2</c:v>
                </c:pt>
                <c:pt idx="5713" formatCode="General">
                  <c:v>-4.3423336003156197E-2</c:v>
                </c:pt>
                <c:pt idx="5714" formatCode="General">
                  <c:v>-4.3678695734115702E-2</c:v>
                </c:pt>
                <c:pt idx="5715" formatCode="General">
                  <c:v>-4.3940099269577197E-2</c:v>
                </c:pt>
                <c:pt idx="5716" formatCode="General">
                  <c:v>-4.4207035073283198E-2</c:v>
                </c:pt>
                <c:pt idx="5717" formatCode="General">
                  <c:v>-4.4479659974212299E-2</c:v>
                </c:pt>
                <c:pt idx="5718" formatCode="General">
                  <c:v>-4.47573677010073E-2</c:v>
                </c:pt>
                <c:pt idx="5719" formatCode="General">
                  <c:v>-4.5040182136226001E-2</c:v>
                </c:pt>
                <c:pt idx="5720" formatCode="General">
                  <c:v>-4.5328136203629799E-2</c:v>
                </c:pt>
                <c:pt idx="5721" formatCode="General">
                  <c:v>-4.5620409500316199E-2</c:v>
                </c:pt>
                <c:pt idx="5722" formatCode="General">
                  <c:v>-4.59171289274386E-2</c:v>
                </c:pt>
                <c:pt idx="5723" formatCode="General">
                  <c:v>-4.6218374231135201E-2</c:v>
                </c:pt>
                <c:pt idx="5724" formatCode="General">
                  <c:v>-4.6523531037803101E-2</c:v>
                </c:pt>
                <c:pt idx="5725" formatCode="General">
                  <c:v>-4.6832225436783399E-2</c:v>
                </c:pt>
                <c:pt idx="5726" formatCode="General">
                  <c:v>-4.7144827231763602E-2</c:v>
                </c:pt>
                <c:pt idx="5727" formatCode="General">
                  <c:v>-4.7460772144071697E-2</c:v>
                </c:pt>
                <c:pt idx="5728" formatCode="General">
                  <c:v>-4.7779336183224899E-2</c:v>
                </c:pt>
                <c:pt idx="5729" formatCode="General">
                  <c:v>-4.8100823156093597E-2</c:v>
                </c:pt>
                <c:pt idx="5730" formatCode="General">
                  <c:v>-4.84253771173122E-2</c:v>
                </c:pt>
                <c:pt idx="5731" formatCode="General">
                  <c:v>-4.8752325869103198E-2</c:v>
                </c:pt>
                <c:pt idx="5732" formatCode="General">
                  <c:v>-4.9081493932484503E-2</c:v>
                </c:pt>
                <c:pt idx="5733" formatCode="General">
                  <c:v>-4.9412796934738497E-2</c:v>
                </c:pt>
                <c:pt idx="5734" formatCode="General">
                  <c:v>-4.9745856228788701E-2</c:v>
                </c:pt>
                <c:pt idx="5735" formatCode="General">
                  <c:v>-5.00807382769149E-2</c:v>
                </c:pt>
                <c:pt idx="5736" formatCode="General">
                  <c:v>-5.0417474116415201E-2</c:v>
                </c:pt>
                <c:pt idx="5737" formatCode="General">
                  <c:v>-5.0755677292868798E-2</c:v>
                </c:pt>
                <c:pt idx="5738" formatCode="General">
                  <c:v>-5.1094743895376299E-2</c:v>
                </c:pt>
                <c:pt idx="5739" formatCode="General">
                  <c:v>-5.1434764327140101E-2</c:v>
                </c:pt>
                <c:pt idx="5740" formatCode="General">
                  <c:v>-5.1775736312646897E-2</c:v>
                </c:pt>
                <c:pt idx="5741" formatCode="General">
                  <c:v>-5.2117302479367598E-2</c:v>
                </c:pt>
                <c:pt idx="5742" formatCode="General">
                  <c:v>-5.2459115552006302E-2</c:v>
                </c:pt>
                <c:pt idx="5743" formatCode="General">
                  <c:v>-5.28008558678262E-2</c:v>
                </c:pt>
                <c:pt idx="5744" formatCode="General">
                  <c:v>-5.3142441325372103E-2</c:v>
                </c:pt>
                <c:pt idx="5745" formatCode="General">
                  <c:v>-5.3483993726098203E-2</c:v>
                </c:pt>
                <c:pt idx="5746" formatCode="General">
                  <c:v>-5.3825277600875701E-2</c:v>
                </c:pt>
                <c:pt idx="5747" formatCode="General">
                  <c:v>-5.41661836770891E-2</c:v>
                </c:pt>
                <c:pt idx="5748" formatCode="General">
                  <c:v>-5.4506554736819E-2</c:v>
                </c:pt>
                <c:pt idx="5749" formatCode="General">
                  <c:v>-5.4845906959641103E-2</c:v>
                </c:pt>
                <c:pt idx="5750" formatCode="General">
                  <c:v>-5.5184257426389098E-2</c:v>
                </c:pt>
                <c:pt idx="5751" formatCode="General">
                  <c:v>-5.5521657821243402E-2</c:v>
                </c:pt>
                <c:pt idx="5752" formatCode="General">
                  <c:v>-5.58577286363015E-2</c:v>
                </c:pt>
                <c:pt idx="5753" formatCode="General">
                  <c:v>-5.6192228918701501E-2</c:v>
                </c:pt>
                <c:pt idx="5754" formatCode="General">
                  <c:v>-5.65248568669681E-2</c:v>
                </c:pt>
                <c:pt idx="5755" formatCode="General">
                  <c:v>-5.6856009476794797E-2</c:v>
                </c:pt>
                <c:pt idx="5756" formatCode="General">
                  <c:v>-5.7185515297851701E-2</c:v>
                </c:pt>
                <c:pt idx="5757" formatCode="General">
                  <c:v>-5.75126813375441E-2</c:v>
                </c:pt>
                <c:pt idx="5758" formatCode="General">
                  <c:v>-5.7837524845985901E-2</c:v>
                </c:pt>
                <c:pt idx="5759" formatCode="General">
                  <c:v>-5.8160388357024001E-2</c:v>
                </c:pt>
                <c:pt idx="5760" formatCode="General">
                  <c:v>-5.8481038787458299E-2</c:v>
                </c:pt>
                <c:pt idx="5761" formatCode="General">
                  <c:v>-5.8798852719545297E-2</c:v>
                </c:pt>
                <c:pt idx="5762" formatCode="General">
                  <c:v>-5.9114299039299101E-2</c:v>
                </c:pt>
                <c:pt idx="5763" formatCode="General">
                  <c:v>-5.9426805718348998E-2</c:v>
                </c:pt>
                <c:pt idx="5764" formatCode="General">
                  <c:v>-5.9736169326843398E-2</c:v>
                </c:pt>
                <c:pt idx="5765" formatCode="General">
                  <c:v>-6.0042954416134497E-2</c:v>
                </c:pt>
                <c:pt idx="5766" formatCode="General">
                  <c:v>-6.0346546106855997E-2</c:v>
                </c:pt>
                <c:pt idx="5767" formatCode="General">
                  <c:v>-6.0646680644729903E-2</c:v>
                </c:pt>
                <c:pt idx="5768" formatCode="General">
                  <c:v>-6.0943421501022298E-2</c:v>
                </c:pt>
                <c:pt idx="5769" formatCode="General">
                  <c:v>-6.1237054164786302E-2</c:v>
                </c:pt>
                <c:pt idx="5770" formatCode="General">
                  <c:v>-6.1527451241496799E-2</c:v>
                </c:pt>
                <c:pt idx="5771" formatCode="General">
                  <c:v>-6.1814163166076699E-2</c:v>
                </c:pt>
                <c:pt idx="5772" formatCode="General">
                  <c:v>-6.2097404396896802E-2</c:v>
                </c:pt>
                <c:pt idx="5773" formatCode="General">
                  <c:v>-6.23768680865215E-2</c:v>
                </c:pt>
                <c:pt idx="5774" formatCode="General">
                  <c:v>-6.2652595185903895E-2</c:v>
                </c:pt>
                <c:pt idx="5775" formatCode="General">
                  <c:v>-6.2924566477396998E-2</c:v>
                </c:pt>
                <c:pt idx="5776" formatCode="General">
                  <c:v>-6.3192628268439105E-2</c:v>
                </c:pt>
                <c:pt idx="5777" formatCode="General">
                  <c:v>-6.34567095257694E-2</c:v>
                </c:pt>
                <c:pt idx="5778" formatCode="General">
                  <c:v>-6.37169977190674E-2</c:v>
                </c:pt>
                <c:pt idx="5779" formatCode="General">
                  <c:v>-6.3973215073709996E-2</c:v>
                </c:pt>
                <c:pt idx="5780" formatCode="General">
                  <c:v>-6.4225322772322596E-2</c:v>
                </c:pt>
                <c:pt idx="5781" formatCode="General">
                  <c:v>-6.4473541376798393E-2</c:v>
                </c:pt>
                <c:pt idx="5782" formatCode="General">
                  <c:v>-6.4717714968566903E-2</c:v>
                </c:pt>
                <c:pt idx="5783" formatCode="General">
                  <c:v>-6.4958213081791796E-2</c:v>
                </c:pt>
                <c:pt idx="5784" formatCode="General">
                  <c:v>-6.5194379333995897E-2</c:v>
                </c:pt>
                <c:pt idx="5785" formatCode="General">
                  <c:v>-6.54263847437523E-2</c:v>
                </c:pt>
                <c:pt idx="5786" formatCode="General">
                  <c:v>-6.5654440440810397E-2</c:v>
                </c:pt>
                <c:pt idx="5787" formatCode="General">
                  <c:v>-6.5878417550373797E-2</c:v>
                </c:pt>
                <c:pt idx="5788" formatCode="General">
                  <c:v>-6.6098120535817595E-2</c:v>
                </c:pt>
                <c:pt idx="5789" formatCode="General">
                  <c:v>-6.6313431189770206E-2</c:v>
                </c:pt>
                <c:pt idx="5790" formatCode="General">
                  <c:v>-6.6524992056223503E-2</c:v>
                </c:pt>
                <c:pt idx="5791" formatCode="General">
                  <c:v>-6.6732700332570005E-2</c:v>
                </c:pt>
                <c:pt idx="5792" formatCode="General">
                  <c:v>-6.6936511803381102E-2</c:v>
                </c:pt>
                <c:pt idx="5793" formatCode="General">
                  <c:v>-6.7136279890550293E-2</c:v>
                </c:pt>
                <c:pt idx="5794" formatCode="General">
                  <c:v>-6.7332089448197199E-2</c:v>
                </c:pt>
                <c:pt idx="5795" formatCode="General">
                  <c:v>-6.7524090639666204E-2</c:v>
                </c:pt>
                <c:pt idx="5796" formatCode="General">
                  <c:v>-6.7711929520417602E-2</c:v>
                </c:pt>
                <c:pt idx="5797" formatCode="General">
                  <c:v>-6.7896295999071002E-2</c:v>
                </c:pt>
                <c:pt idx="5798" formatCode="General">
                  <c:v>-6.8077524732200703E-2</c:v>
                </c:pt>
                <c:pt idx="5799" formatCode="General">
                  <c:v>-6.8254998852827806E-2</c:v>
                </c:pt>
                <c:pt idx="5800" formatCode="General">
                  <c:v>-6.8428793320402803E-2</c:v>
                </c:pt>
                <c:pt idx="5801" formatCode="General">
                  <c:v>-6.8599152491681498E-2</c:v>
                </c:pt>
                <c:pt idx="5802" formatCode="General">
                  <c:v>-6.8765784233900396E-2</c:v>
                </c:pt>
                <c:pt idx="5803" formatCode="General">
                  <c:v>-6.8929181604329107E-2</c:v>
                </c:pt>
                <c:pt idx="5804" formatCode="General">
                  <c:v>-6.9089902673967404E-2</c:v>
                </c:pt>
                <c:pt idx="5805" formatCode="General">
                  <c:v>-6.9247461606557106E-2</c:v>
                </c:pt>
                <c:pt idx="5806" formatCode="General">
                  <c:v>-6.9402056368702905E-2</c:v>
                </c:pt>
                <c:pt idx="5807" formatCode="General">
                  <c:v>-6.95537384188777E-2</c:v>
                </c:pt>
                <c:pt idx="5808" formatCode="General">
                  <c:v>-6.9702626274152399E-2</c:v>
                </c:pt>
                <c:pt idx="5809" formatCode="General">
                  <c:v>-6.9848819140802099E-2</c:v>
                </c:pt>
                <c:pt idx="5810" formatCode="General">
                  <c:v>-6.9992604634833006E-2</c:v>
                </c:pt>
                <c:pt idx="5811" formatCode="General">
                  <c:v>-7.0134417658357803E-2</c:v>
                </c:pt>
                <c:pt idx="5812" formatCode="General">
                  <c:v>-7.02740370546341E-2</c:v>
                </c:pt>
                <c:pt idx="5813" formatCode="General">
                  <c:v>-7.0411615912904998E-2</c:v>
                </c:pt>
                <c:pt idx="5814" formatCode="General">
                  <c:v>-7.0547152677580202E-2</c:v>
                </c:pt>
                <c:pt idx="5815" formatCode="General">
                  <c:v>-7.0680845586569604E-2</c:v>
                </c:pt>
                <c:pt idx="5816" formatCode="General">
                  <c:v>-7.0813053074058593E-2</c:v>
                </c:pt>
                <c:pt idx="5817" formatCode="General">
                  <c:v>-7.0944242485316195E-2</c:v>
                </c:pt>
                <c:pt idx="5818" formatCode="General">
                  <c:v>-7.1074226759167802E-2</c:v>
                </c:pt>
                <c:pt idx="5819" formatCode="General">
                  <c:v>-7.1203023242907906E-2</c:v>
                </c:pt>
                <c:pt idx="5820" formatCode="General">
                  <c:v>-7.1331220319629907E-2</c:v>
                </c:pt>
                <c:pt idx="5821" formatCode="General">
                  <c:v>-7.1458094618264703E-2</c:v>
                </c:pt>
                <c:pt idx="5822" formatCode="General">
                  <c:v>-7.1584119194522206E-2</c:v>
                </c:pt>
                <c:pt idx="5823" formatCode="General">
                  <c:v>-7.1710183650779094E-2</c:v>
                </c:pt>
                <c:pt idx="5824" formatCode="General">
                  <c:v>-7.1836526322994795E-2</c:v>
                </c:pt>
                <c:pt idx="5825" formatCode="General">
                  <c:v>-7.19629164864901E-2</c:v>
                </c:pt>
                <c:pt idx="5826" formatCode="General">
                  <c:v>-7.2089451634748503E-2</c:v>
                </c:pt>
                <c:pt idx="5827" formatCode="General">
                  <c:v>-7.2216392126451798E-2</c:v>
                </c:pt>
                <c:pt idx="5828" formatCode="General">
                  <c:v>-7.2343838333743596E-2</c:v>
                </c:pt>
                <c:pt idx="5829" formatCode="General">
                  <c:v>-7.2472177762949799E-2</c:v>
                </c:pt>
                <c:pt idx="5830" formatCode="General">
                  <c:v>-7.2601464796691703E-2</c:v>
                </c:pt>
                <c:pt idx="5831" formatCode="General">
                  <c:v>-7.2731996622709696E-2</c:v>
                </c:pt>
                <c:pt idx="5832" formatCode="General">
                  <c:v>-7.2864324014532494E-2</c:v>
                </c:pt>
                <c:pt idx="5833" formatCode="General">
                  <c:v>-7.29983630269955E-2</c:v>
                </c:pt>
                <c:pt idx="5834" formatCode="General">
                  <c:v>-7.3134153226961193E-2</c:v>
                </c:pt>
                <c:pt idx="5835" formatCode="General">
                  <c:v>-7.3272103456870297E-2</c:v>
                </c:pt>
                <c:pt idx="5836" formatCode="General">
                  <c:v>-7.3412405292373695E-2</c:v>
                </c:pt>
                <c:pt idx="5837" formatCode="General">
                  <c:v>-7.3555298354466003E-2</c:v>
                </c:pt>
                <c:pt idx="5838" formatCode="General">
                  <c:v>-7.3700884310280004E-2</c:v>
                </c:pt>
                <c:pt idx="5839" formatCode="General">
                  <c:v>-7.3849807703186901E-2</c:v>
                </c:pt>
                <c:pt idx="5840" formatCode="General">
                  <c:v>-7.4001914705300598E-2</c:v>
                </c:pt>
                <c:pt idx="5841" formatCode="General">
                  <c:v>-7.4157336652274794E-2</c:v>
                </c:pt>
                <c:pt idx="5842" formatCode="General">
                  <c:v>-7.4316639854976205E-2</c:v>
                </c:pt>
                <c:pt idx="5843" formatCode="General">
                  <c:v>-7.4479723736102593E-2</c:v>
                </c:pt>
                <c:pt idx="5844" formatCode="General">
                  <c:v>-7.4646984237723604E-2</c:v>
                </c:pt>
                <c:pt idx="5845" formatCode="General">
                  <c:v>-7.48186510890088E-2</c:v>
                </c:pt>
                <c:pt idx="5846" formatCode="General">
                  <c:v>-7.4995090528237898E-2</c:v>
                </c:pt>
                <c:pt idx="5847" formatCode="General">
                  <c:v>-7.5176341640199401E-2</c:v>
                </c:pt>
                <c:pt idx="5848" formatCode="General">
                  <c:v>-7.5362355443701207E-2</c:v>
                </c:pt>
                <c:pt idx="5849" formatCode="General">
                  <c:v>-7.5553484927292594E-2</c:v>
                </c:pt>
                <c:pt idx="5850" formatCode="General">
                  <c:v>-7.5750429437862796E-2</c:v>
                </c:pt>
                <c:pt idx="5851" formatCode="General">
                  <c:v>-7.5953296477605403E-2</c:v>
                </c:pt>
                <c:pt idx="5852" formatCode="General">
                  <c:v>-7.6161864531355997E-2</c:v>
                </c:pt>
                <c:pt idx="5853" formatCode="General">
                  <c:v>-7.63768097071897E-2</c:v>
                </c:pt>
                <c:pt idx="5854" formatCode="General">
                  <c:v>-7.6597834694871095E-2</c:v>
                </c:pt>
                <c:pt idx="5855" formatCode="General">
                  <c:v>-7.6825506851796496E-2</c:v>
                </c:pt>
                <c:pt idx="5856" formatCode="General">
                  <c:v>-7.7060410800727897E-2</c:v>
                </c:pt>
                <c:pt idx="5857" formatCode="General">
                  <c:v>-7.7301844715010795E-2</c:v>
                </c:pt>
                <c:pt idx="5858" formatCode="General">
                  <c:v>-7.7550385901512101E-2</c:v>
                </c:pt>
                <c:pt idx="5859" formatCode="General">
                  <c:v>-7.7806803190182697E-2</c:v>
                </c:pt>
                <c:pt idx="5860" formatCode="General">
                  <c:v>-7.80707803560729E-2</c:v>
                </c:pt>
                <c:pt idx="5861" formatCode="General">
                  <c:v>-7.8342496742568005E-2</c:v>
                </c:pt>
                <c:pt idx="5862" formatCode="General">
                  <c:v>-7.8622191067911101E-2</c:v>
                </c:pt>
                <c:pt idx="5863" formatCode="General">
                  <c:v>-7.8909933741964394E-2</c:v>
                </c:pt>
                <c:pt idx="5864" formatCode="General">
                  <c:v>-7.9205822268368406E-2</c:v>
                </c:pt>
                <c:pt idx="5865" formatCode="General">
                  <c:v>-7.9510364649897594E-2</c:v>
                </c:pt>
                <c:pt idx="5866" formatCode="General">
                  <c:v>-7.9824060005793507E-2</c:v>
                </c:pt>
                <c:pt idx="5867" formatCode="General">
                  <c:v>-8.0146715487902503E-2</c:v>
                </c:pt>
                <c:pt idx="5868" formatCode="General">
                  <c:v>-8.0477924423459302E-2</c:v>
                </c:pt>
                <c:pt idx="5869" formatCode="General">
                  <c:v>-8.0818341168340802E-2</c:v>
                </c:pt>
                <c:pt idx="5870" formatCode="General">
                  <c:v>-8.1168671780590201E-2</c:v>
                </c:pt>
                <c:pt idx="5871" formatCode="General">
                  <c:v>-8.1528075852354095E-2</c:v>
                </c:pt>
                <c:pt idx="5872" formatCode="General">
                  <c:v>-8.1896843653247703E-2</c:v>
                </c:pt>
                <c:pt idx="5873" formatCode="General">
                  <c:v>-8.22758324828161E-2</c:v>
                </c:pt>
                <c:pt idx="5874" formatCode="General">
                  <c:v>-8.2664661298584297E-2</c:v>
                </c:pt>
                <c:pt idx="5875" formatCode="General">
                  <c:v>-8.3063336474020394E-2</c:v>
                </c:pt>
                <c:pt idx="5876" formatCode="General">
                  <c:v>-8.3471997253428201E-2</c:v>
                </c:pt>
                <c:pt idx="5877" formatCode="General">
                  <c:v>-8.3891233927663095E-2</c:v>
                </c:pt>
                <c:pt idx="5878" formatCode="General">
                  <c:v>-8.4321154744250199E-2</c:v>
                </c:pt>
                <c:pt idx="5879" formatCode="General">
                  <c:v>-8.4761243580339998E-2</c:v>
                </c:pt>
                <c:pt idx="5880" formatCode="General">
                  <c:v>-8.5212209469987796E-2</c:v>
                </c:pt>
                <c:pt idx="5881" formatCode="General">
                  <c:v>-8.5673760020672896E-2</c:v>
                </c:pt>
                <c:pt idx="5882" formatCode="General">
                  <c:v>-8.6145665146928299E-2</c:v>
                </c:pt>
                <c:pt idx="5883" formatCode="General">
                  <c:v>-8.6628776196149698E-2</c:v>
                </c:pt>
                <c:pt idx="5884" formatCode="General">
                  <c:v>-8.7123039095524296E-2</c:v>
                </c:pt>
                <c:pt idx="5885" formatCode="General">
                  <c:v>-8.7627645938844603E-2</c:v>
                </c:pt>
                <c:pt idx="5886" formatCode="General">
                  <c:v>-8.8143205665984797E-2</c:v>
                </c:pt>
                <c:pt idx="5887" formatCode="General">
                  <c:v>-8.8670155778380305E-2</c:v>
                </c:pt>
                <c:pt idx="5888" formatCode="General">
                  <c:v>-8.9208157881533801E-2</c:v>
                </c:pt>
                <c:pt idx="5889" formatCode="General">
                  <c:v>-8.9757439345735393E-2</c:v>
                </c:pt>
                <c:pt idx="5890" formatCode="General">
                  <c:v>-9.0317673663629E-2</c:v>
                </c:pt>
                <c:pt idx="5891" formatCode="General">
                  <c:v>-9.0888868188300304E-2</c:v>
                </c:pt>
                <c:pt idx="5892" formatCode="General">
                  <c:v>-9.1471556649869501E-2</c:v>
                </c:pt>
                <c:pt idx="5893" formatCode="General">
                  <c:v>-9.2065482016619696E-2</c:v>
                </c:pt>
                <c:pt idx="5894" formatCode="General">
                  <c:v>-9.2670256704905599E-2</c:v>
                </c:pt>
                <c:pt idx="5895" formatCode="General">
                  <c:v>-9.3286309999469894E-2</c:v>
                </c:pt>
                <c:pt idx="5896" formatCode="General">
                  <c:v>-9.3913629342330704E-2</c:v>
                </c:pt>
                <c:pt idx="5897" formatCode="General">
                  <c:v>-9.4552070126711296E-2</c:v>
                </c:pt>
                <c:pt idx="5898" formatCode="General">
                  <c:v>-9.5201529138092905E-2</c:v>
                </c:pt>
                <c:pt idx="5899" formatCode="General">
                  <c:v>-9.5861725582085999E-2</c:v>
                </c:pt>
                <c:pt idx="5900" formatCode="General">
                  <c:v>-9.6533155812844704E-2</c:v>
                </c:pt>
                <c:pt idx="5901" formatCode="General">
                  <c:v>-9.7215601237118102E-2</c:v>
                </c:pt>
                <c:pt idx="5902" formatCode="General">
                  <c:v>-9.7908747773036195E-2</c:v>
                </c:pt>
                <c:pt idx="5903" formatCode="General">
                  <c:v>-9.8612517398331698E-2</c:v>
                </c:pt>
                <c:pt idx="5904" formatCode="General">
                  <c:v>-9.9327142043712E-2</c:v>
                </c:pt>
                <c:pt idx="5905" formatCode="General">
                  <c:v>-0.100052429839516</c:v>
                </c:pt>
                <c:pt idx="5906" formatCode="General">
                  <c:v>-0.100787900300504</c:v>
                </c:pt>
                <c:pt idx="5907" formatCode="General">
                  <c:v>-0.101533839555661</c:v>
                </c:pt>
                <c:pt idx="5908" formatCode="General">
                  <c:v>-0.102289982958068</c:v>
                </c:pt>
                <c:pt idx="5909" formatCode="General">
                  <c:v>-0.103056090149383</c:v>
                </c:pt>
                <c:pt idx="5910" formatCode="General">
                  <c:v>-0.103832411771103</c:v>
                </c:pt>
                <c:pt idx="5911" formatCode="General">
                  <c:v>-0.104618683556938</c:v>
                </c:pt>
                <c:pt idx="5912" formatCode="General">
                  <c:v>-0.10541473552831</c:v>
                </c:pt>
                <c:pt idx="5913" formatCode="General">
                  <c:v>-0.10622044664066201</c:v>
                </c:pt>
                <c:pt idx="5914" formatCode="General">
                  <c:v>-0.107035355577319</c:v>
                </c:pt>
                <c:pt idx="5915" formatCode="General">
                  <c:v>-0.107859749003826</c:v>
                </c:pt>
                <c:pt idx="5916" formatCode="General">
                  <c:v>-0.10869319275315301</c:v>
                </c:pt>
                <c:pt idx="5917" formatCode="General">
                  <c:v>-0.10953553816443</c:v>
                </c:pt>
                <c:pt idx="5918" formatCode="General">
                  <c:v>-0.11038687420375</c:v>
                </c:pt>
                <c:pt idx="5919" formatCode="General">
                  <c:v>-0.111246699586679</c:v>
                </c:pt>
                <c:pt idx="5920" formatCode="General">
                  <c:v>-0.11211460370649701</c:v>
                </c:pt>
                <c:pt idx="5921" formatCode="General">
                  <c:v>-0.11299070806717799</c:v>
                </c:pt>
                <c:pt idx="5922" formatCode="General">
                  <c:v>-0.11387508382782199</c:v>
                </c:pt>
                <c:pt idx="5923" formatCode="General">
                  <c:v>-0.114767189446027</c:v>
                </c:pt>
                <c:pt idx="5924" formatCode="General">
                  <c:v>-0.115666836587959</c:v>
                </c:pt>
                <c:pt idx="5925" formatCode="General">
                  <c:v>-0.116573921160288</c:v>
                </c:pt>
                <c:pt idx="5926" formatCode="General">
                  <c:v>-0.11748793333535799</c:v>
                </c:pt>
                <c:pt idx="5927" formatCode="General">
                  <c:v>-0.11840870741172201</c:v>
                </c:pt>
                <c:pt idx="5928" formatCode="General">
                  <c:v>-0.119336041398499</c:v>
                </c:pt>
                <c:pt idx="5929" formatCode="General">
                  <c:v>-0.120269629223946</c:v>
                </c:pt>
                <c:pt idx="5930" formatCode="General">
                  <c:v>-0.121209538698806</c:v>
                </c:pt>
                <c:pt idx="5931" formatCode="General">
                  <c:v>-0.122155051288655</c:v>
                </c:pt>
                <c:pt idx="5932" formatCode="General">
                  <c:v>-0.123106214055187</c:v>
                </c:pt>
                <c:pt idx="5933" formatCode="General">
                  <c:v>-0.124063068011095</c:v>
                </c:pt>
                <c:pt idx="5934" formatCode="General">
                  <c:v>-0.12502448396962099</c:v>
                </c:pt>
                <c:pt idx="5935" formatCode="General">
                  <c:v>-0.12599063558194501</c:v>
                </c:pt>
                <c:pt idx="5936" formatCode="General">
                  <c:v>-0.12696163890532799</c:v>
                </c:pt>
                <c:pt idx="5937" formatCode="General">
                  <c:v>-0.12793681240737101</c:v>
                </c:pt>
                <c:pt idx="5938" formatCode="General">
                  <c:v>-0.12891604312961899</c:v>
                </c:pt>
                <c:pt idx="5939" formatCode="General">
                  <c:v>-0.129898733539798</c:v>
                </c:pt>
                <c:pt idx="5940" formatCode="General">
                  <c:v>-0.13088462857858299</c:v>
                </c:pt>
                <c:pt idx="5941" formatCode="General">
                  <c:v>-0.13187376116289201</c:v>
                </c:pt>
                <c:pt idx="5942" formatCode="General">
                  <c:v>-0.13286571577230299</c:v>
                </c:pt>
                <c:pt idx="5943" formatCode="General">
                  <c:v>-0.133860180539908</c:v>
                </c:pt>
                <c:pt idx="5944" formatCode="General">
                  <c:v>-0.13485680166303901</c:v>
                </c:pt>
                <c:pt idx="5945" formatCode="General">
                  <c:v>-0.13585528151663501</c:v>
                </c:pt>
                <c:pt idx="5946" formatCode="General">
                  <c:v>-0.136855269111058</c:v>
                </c:pt>
                <c:pt idx="5947" formatCode="General">
                  <c:v>-0.137856404707837</c:v>
                </c:pt>
                <c:pt idx="5948" formatCode="General">
                  <c:v>-0.138858588531831</c:v>
                </c:pt>
                <c:pt idx="5949" formatCode="General">
                  <c:v>-0.139861376557845</c:v>
                </c:pt>
                <c:pt idx="5950" formatCode="General">
                  <c:v>-0.140864500860232</c:v>
                </c:pt>
                <c:pt idx="5951" formatCode="General">
                  <c:v>-0.14186775083963399</c:v>
                </c:pt>
                <c:pt idx="5952" formatCode="General">
                  <c:v>-0.14287042698574001</c:v>
                </c:pt>
                <c:pt idx="5953" formatCode="General">
                  <c:v>-0.14387238488305601</c:v>
                </c:pt>
                <c:pt idx="5954" formatCode="General">
                  <c:v>-0.144873565406232</c:v>
                </c:pt>
                <c:pt idx="5955" formatCode="General">
                  <c:v>-0.14587349687109899</c:v>
                </c:pt>
                <c:pt idx="5956" formatCode="General">
                  <c:v>-0.14687197602264901</c:v>
                </c:pt>
                <c:pt idx="5957" formatCode="General">
                  <c:v>-0.14786854651700501</c:v>
                </c:pt>
                <c:pt idx="5958" formatCode="General">
                  <c:v>-0.14886284990477699</c:v>
                </c:pt>
                <c:pt idx="5959" formatCode="General">
                  <c:v>-0.149854946367909</c:v>
                </c:pt>
                <c:pt idx="5960" formatCode="General">
                  <c:v>-0.15084403033001001</c:v>
                </c:pt>
                <c:pt idx="5961" formatCode="General">
                  <c:v>-0.15182956678362799</c:v>
                </c:pt>
                <c:pt idx="5962" formatCode="General">
                  <c:v>-0.152811895249405</c:v>
                </c:pt>
                <c:pt idx="5963" formatCode="General">
                  <c:v>-0.15379061849884801</c:v>
                </c:pt>
                <c:pt idx="5964" formatCode="General">
                  <c:v>-0.154765080613425</c:v>
                </c:pt>
                <c:pt idx="5965" formatCode="General">
                  <c:v>-0.15573504642939501</c:v>
                </c:pt>
                <c:pt idx="5966" formatCode="General">
                  <c:v>-0.15670027144484699</c:v>
                </c:pt>
                <c:pt idx="5967" formatCode="General">
                  <c:v>-0.15766047606026401</c:v>
                </c:pt>
                <c:pt idx="5968" formatCode="General">
                  <c:v>-0.15861507474672601</c:v>
                </c:pt>
                <c:pt idx="5969" formatCode="General">
                  <c:v>-0.159564067975179</c:v>
                </c:pt>
                <c:pt idx="5970" formatCode="General">
                  <c:v>-0.16050698328332699</c:v>
                </c:pt>
                <c:pt idx="5971" formatCode="General">
                  <c:v>-0.16144378668600201</c:v>
                </c:pt>
                <c:pt idx="5972" formatCode="General">
                  <c:v>-0.16237398345256701</c:v>
                </c:pt>
                <c:pt idx="5973" formatCode="General">
                  <c:v>-0.163297037972613</c:v>
                </c:pt>
                <c:pt idx="5974" formatCode="General">
                  <c:v>-0.16421345271430099</c:v>
                </c:pt>
                <c:pt idx="5975" formatCode="General">
                  <c:v>-0.16512211351008599</c:v>
                </c:pt>
                <c:pt idx="5976" formatCode="General">
                  <c:v>-0.16602284153125299</c:v>
                </c:pt>
                <c:pt idx="5977" formatCode="General">
                  <c:v>-0.16691551961303899</c:v>
                </c:pt>
                <c:pt idx="5978" formatCode="General">
                  <c:v>-0.16780006797247399</c:v>
                </c:pt>
                <c:pt idx="5979" formatCode="General">
                  <c:v>-0.168676144667982</c:v>
                </c:pt>
                <c:pt idx="5980" formatCode="General">
                  <c:v>-0.16954293692424</c:v>
                </c:pt>
                <c:pt idx="5981" formatCode="General">
                  <c:v>-0.170400581738884</c:v>
                </c:pt>
                <c:pt idx="5982" formatCode="General">
                  <c:v>-0.17124872156551099</c:v>
                </c:pt>
                <c:pt idx="5983" formatCode="General">
                  <c:v>-0.17208687648129001</c:v>
                </c:pt>
                <c:pt idx="5984" formatCode="General">
                  <c:v>-0.17291515597621501</c:v>
                </c:pt>
                <c:pt idx="5985" formatCode="General">
                  <c:v>-0.17373302267999999</c:v>
                </c:pt>
                <c:pt idx="5986" formatCode="General">
                  <c:v>-0.17454025243329599</c:v>
                </c:pt>
                <c:pt idx="5987" formatCode="General">
                  <c:v>-0.17533709770410499</c:v>
                </c:pt>
                <c:pt idx="5988" formatCode="General">
                  <c:v>-0.176122855870982</c:v>
                </c:pt>
                <c:pt idx="5989" formatCode="General">
                  <c:v>-0.17689716437977099</c:v>
                </c:pt>
                <c:pt idx="5990" formatCode="General">
                  <c:v>-0.17765986696180699</c:v>
                </c:pt>
                <c:pt idx="5991" formatCode="General">
                  <c:v>-0.17841046960992399</c:v>
                </c:pt>
                <c:pt idx="5992" formatCode="General">
                  <c:v>-0.17914881904551899</c:v>
                </c:pt>
                <c:pt idx="5993" formatCode="General">
                  <c:v>-0.179874990106625</c:v>
                </c:pt>
                <c:pt idx="5994" formatCode="General">
                  <c:v>-0.18058871188757</c:v>
                </c:pt>
                <c:pt idx="5995" formatCode="General">
                  <c:v>-0.18128985474748699</c:v>
                </c:pt>
                <c:pt idx="5996" formatCode="General">
                  <c:v>-0.181978213377784</c:v>
                </c:pt>
                <c:pt idx="5997" formatCode="General">
                  <c:v>-0.18265315376437399</c:v>
                </c:pt>
                <c:pt idx="5998" formatCode="General">
                  <c:v>-0.18331459097150701</c:v>
                </c:pt>
                <c:pt idx="5999" formatCode="General">
                  <c:v>-0.18396247857940301</c:v>
                </c:pt>
                <c:pt idx="6000" formatCode="General">
                  <c:v>-0.18459645260243601</c:v>
                </c:pt>
                <c:pt idx="6001" formatCode="General">
                  <c:v>-0.185216423943454</c:v>
                </c:pt>
                <c:pt idx="6002" formatCode="General">
                  <c:v>-0.185822173776516</c:v>
                </c:pt>
                <c:pt idx="6003" formatCode="General">
                  <c:v>-0.186413508545373</c:v>
                </c:pt>
                <c:pt idx="6004" formatCode="General">
                  <c:v>-0.18699038311453201</c:v>
                </c:pt>
                <c:pt idx="6005" formatCode="General">
                  <c:v>-0.18755237435845001</c:v>
                </c:pt>
                <c:pt idx="6006" formatCode="General">
                  <c:v>-0.18809935704115099</c:v>
                </c:pt>
                <c:pt idx="6007" formatCode="General">
                  <c:v>-0.188631318241511</c:v>
                </c:pt>
                <c:pt idx="6008" formatCode="General">
                  <c:v>-0.189147690053695</c:v>
                </c:pt>
                <c:pt idx="6009" formatCode="General">
                  <c:v>-0.18964890086128899</c:v>
                </c:pt>
                <c:pt idx="6010" formatCode="General">
                  <c:v>-0.190134927007333</c:v>
                </c:pt>
                <c:pt idx="6011" formatCode="General">
                  <c:v>-0.19060472099817299</c:v>
                </c:pt>
                <c:pt idx="6012" formatCode="General">
                  <c:v>-0.19105857042417301</c:v>
                </c:pt>
                <c:pt idx="6013" formatCode="General">
                  <c:v>-0.19149671884391001</c:v>
                </c:pt>
                <c:pt idx="6014" formatCode="General">
                  <c:v>-0.19191880840751499</c:v>
                </c:pt>
                <c:pt idx="6015" formatCode="General">
                  <c:v>-0.19232455818552499</c:v>
                </c:pt>
                <c:pt idx="6016" formatCode="General">
                  <c:v>-0.19271387244911101</c:v>
                </c:pt>
                <c:pt idx="6017" formatCode="General">
                  <c:v>-0.19308681241241801</c:v>
                </c:pt>
                <c:pt idx="6018" formatCode="General">
                  <c:v>-0.193442733076614</c:v>
                </c:pt>
                <c:pt idx="6019" formatCode="General">
                  <c:v>-0.19378192306034001</c:v>
                </c:pt>
                <c:pt idx="6020" formatCode="General">
                  <c:v>-0.194104613387724</c:v>
                </c:pt>
                <c:pt idx="6021" formatCode="General">
                  <c:v>-0.194410279672108</c:v>
                </c:pt>
                <c:pt idx="6022" formatCode="General">
                  <c:v>-0.19469874748343299</c:v>
                </c:pt>
                <c:pt idx="6023" formatCode="General">
                  <c:v>-0.19497019233518301</c:v>
                </c:pt>
                <c:pt idx="6024" formatCode="General">
                  <c:v>-0.19522467165754501</c:v>
                </c:pt>
                <c:pt idx="6025" formatCode="General">
                  <c:v>-0.19546211645654701</c:v>
                </c:pt>
                <c:pt idx="6026" formatCode="General">
                  <c:v>-0.19568232345380401</c:v>
                </c:pt>
                <c:pt idx="6027" formatCode="General">
                  <c:v>-0.19588473374277399</c:v>
                </c:pt>
                <c:pt idx="6028" formatCode="General">
                  <c:v>-0.196069815763635</c:v>
                </c:pt>
                <c:pt idx="6029" formatCode="General">
                  <c:v>-0.19623789478032</c:v>
                </c:pt>
                <c:pt idx="6030" formatCode="General">
                  <c:v>-0.19638826349227101</c:v>
                </c:pt>
                <c:pt idx="6031" formatCode="General">
                  <c:v>-0.19652087888167999</c:v>
                </c:pt>
                <c:pt idx="6032" formatCode="General">
                  <c:v>-0.19663641860477599</c:v>
                </c:pt>
                <c:pt idx="6033" formatCode="General">
                  <c:v>-0.19673437501309499</c:v>
                </c:pt>
                <c:pt idx="6034" formatCode="General">
                  <c:v>-0.19681425565524999</c:v>
                </c:pt>
                <c:pt idx="6035" formatCode="General">
                  <c:v>-0.19687661792304001</c:v>
                </c:pt>
                <c:pt idx="6036" formatCode="General">
                  <c:v>-0.19692152987019801</c:v>
                </c:pt>
                <c:pt idx="6037" formatCode="General">
                  <c:v>-0.19694902913451001</c:v>
                </c:pt>
                <c:pt idx="6038" formatCode="General">
                  <c:v>-0.19695900367042801</c:v>
                </c:pt>
                <c:pt idx="6039" formatCode="General">
                  <c:v>-0.196951246210403</c:v>
                </c:pt>
                <c:pt idx="6040" formatCode="General">
                  <c:v>-0.19692576509462401</c:v>
                </c:pt>
                <c:pt idx="6041" formatCode="General">
                  <c:v>-0.19688278881565</c:v>
                </c:pt>
                <c:pt idx="6042" formatCode="General">
                  <c:v>-0.19682233480528399</c:v>
                </c:pt>
                <c:pt idx="6043" formatCode="General">
                  <c:v>-0.19674442441503401</c:v>
                </c:pt>
                <c:pt idx="6044" formatCode="General">
                  <c:v>-0.19664943200503399</c:v>
                </c:pt>
                <c:pt idx="6045" formatCode="General">
                  <c:v>-0.19653693156553401</c:v>
                </c:pt>
                <c:pt idx="6046" formatCode="General">
                  <c:v>-0.196406702529344</c:v>
                </c:pt>
                <c:pt idx="6047" formatCode="General">
                  <c:v>-0.196259185189848</c:v>
                </c:pt>
                <c:pt idx="6048" formatCode="General">
                  <c:v>-0.19609444288931699</c:v>
                </c:pt>
                <c:pt idx="6049" formatCode="General">
                  <c:v>-0.19591289477733501</c:v>
                </c:pt>
                <c:pt idx="6050" formatCode="General">
                  <c:v>-0.195714792635859</c:v>
                </c:pt>
                <c:pt idx="6051" formatCode="General">
                  <c:v>-0.195499072970513</c:v>
                </c:pt>
                <c:pt idx="6052" formatCode="General">
                  <c:v>-0.19526611241647801</c:v>
                </c:pt>
                <c:pt idx="6053" formatCode="General">
                  <c:v>-0.195016709934376</c:v>
                </c:pt>
                <c:pt idx="6054" formatCode="General">
                  <c:v>-0.19475070537653</c:v>
                </c:pt>
                <c:pt idx="6055" formatCode="General">
                  <c:v>-0.19446833029223801</c:v>
                </c:pt>
                <c:pt idx="6056" formatCode="General">
                  <c:v>-0.194169565642447</c:v>
                </c:pt>
                <c:pt idx="6057" formatCode="General">
                  <c:v>-0.193854066182197</c:v>
                </c:pt>
                <c:pt idx="6058" formatCode="General">
                  <c:v>-0.193521997238778</c:v>
                </c:pt>
                <c:pt idx="6059" formatCode="General">
                  <c:v>-0.19317413261786101</c:v>
                </c:pt>
                <c:pt idx="6060" formatCode="General">
                  <c:v>-0.19281045075831099</c:v>
                </c:pt>
                <c:pt idx="6061" formatCode="General">
                  <c:v>-0.19243069821638301</c:v>
                </c:pt>
                <c:pt idx="6062" formatCode="General">
                  <c:v>-0.19203516396426701</c:v>
                </c:pt>
                <c:pt idx="6063" formatCode="General">
                  <c:v>-0.19162422966958501</c:v>
                </c:pt>
                <c:pt idx="6064" formatCode="General">
                  <c:v>-0.19119785925562699</c:v>
                </c:pt>
                <c:pt idx="6065" formatCode="General">
                  <c:v>-0.19075617312077001</c:v>
                </c:pt>
                <c:pt idx="6066" formatCode="General">
                  <c:v>-0.19029915337028</c:v>
                </c:pt>
                <c:pt idx="6067" formatCode="General">
                  <c:v>-0.18982718932567599</c:v>
                </c:pt>
                <c:pt idx="6068" formatCode="General">
                  <c:v>-0.18934079592299699</c:v>
                </c:pt>
                <c:pt idx="6069" formatCode="General">
                  <c:v>-0.1888397460131</c:v>
                </c:pt>
                <c:pt idx="6070" formatCode="General">
                  <c:v>-0.18832436232349101</c:v>
                </c:pt>
                <c:pt idx="6071" formatCode="General">
                  <c:v>-0.187794773235752</c:v>
                </c:pt>
                <c:pt idx="6072" formatCode="General">
                  <c:v>-0.18725131728559399</c:v>
                </c:pt>
                <c:pt idx="6073" formatCode="General">
                  <c:v>-0.186693871787251</c:v>
                </c:pt>
                <c:pt idx="6074" formatCode="General">
                  <c:v>-0.18612283358937401</c:v>
                </c:pt>
                <c:pt idx="6075" formatCode="General">
                  <c:v>-0.18553867047777001</c:v>
                </c:pt>
                <c:pt idx="6076" formatCode="General">
                  <c:v>-0.18494113130408299</c:v>
                </c:pt>
                <c:pt idx="6077" formatCode="General">
                  <c:v>-0.18433062164639</c:v>
                </c:pt>
                <c:pt idx="6078" formatCode="General">
                  <c:v>-0.18370728646946799</c:v>
                </c:pt>
                <c:pt idx="6079" formatCode="General">
                  <c:v>-0.18307169625028399</c:v>
                </c:pt>
                <c:pt idx="6080" formatCode="General">
                  <c:v>-0.182423770503682</c:v>
                </c:pt>
                <c:pt idx="6081" formatCode="General">
                  <c:v>-0.18176357894640099</c:v>
                </c:pt>
                <c:pt idx="6082" formatCode="General">
                  <c:v>-0.181091568878568</c:v>
                </c:pt>
                <c:pt idx="6083" formatCode="General">
                  <c:v>-0.18040784321294001</c:v>
                </c:pt>
                <c:pt idx="6084" formatCode="General">
                  <c:v>-0.179713044294041</c:v>
                </c:pt>
                <c:pt idx="6085" formatCode="General">
                  <c:v>-0.17900705297428901</c:v>
                </c:pt>
                <c:pt idx="6086" formatCode="General">
                  <c:v>-0.17828991427757401</c:v>
                </c:pt>
                <c:pt idx="6087" formatCode="General">
                  <c:v>-0.17756228253352299</c:v>
                </c:pt>
                <c:pt idx="6088" formatCode="General">
                  <c:v>-0.17682427650100699</c:v>
                </c:pt>
                <c:pt idx="6089" formatCode="General">
                  <c:v>-0.17607633113455101</c:v>
                </c:pt>
                <c:pt idx="6090" formatCode="General">
                  <c:v>-0.175318505420056</c:v>
                </c:pt>
                <c:pt idx="6091" formatCode="General">
                  <c:v>-0.174551028174597</c:v>
                </c:pt>
                <c:pt idx="6092" formatCode="General">
                  <c:v>-0.17377422847656801</c:v>
                </c:pt>
                <c:pt idx="6093" formatCode="General">
                  <c:v>-0.172988194435031</c:v>
                </c:pt>
                <c:pt idx="6094" formatCode="General">
                  <c:v>-0.172193453791955</c:v>
                </c:pt>
                <c:pt idx="6095" formatCode="General">
                  <c:v>-0.17139033167973</c:v>
                </c:pt>
                <c:pt idx="6096" formatCode="General">
                  <c:v>-0.170578929893625</c:v>
                </c:pt>
                <c:pt idx="6097" formatCode="General">
                  <c:v>-0.16975939139606899</c:v>
                </c:pt>
                <c:pt idx="6098" formatCode="General">
                  <c:v>-0.16893218144695901</c:v>
                </c:pt>
                <c:pt idx="6099" formatCode="General">
                  <c:v>-0.16809750219987901</c:v>
                </c:pt>
                <c:pt idx="6100" formatCode="General">
                  <c:v>-0.16725566969538599</c:v>
                </c:pt>
                <c:pt idx="6101" formatCode="General">
                  <c:v>-0.16640716403231201</c:v>
                </c:pt>
                <c:pt idx="6102" formatCode="General">
                  <c:v>-0.165552250494991</c:v>
                </c:pt>
                <c:pt idx="6103" formatCode="General">
                  <c:v>-0.16469097749950301</c:v>
                </c:pt>
                <c:pt idx="6104" formatCode="General">
                  <c:v>-0.163823528138063</c:v>
                </c:pt>
                <c:pt idx="6105" formatCode="General">
                  <c:v>-0.162950305680091</c:v>
                </c:pt>
                <c:pt idx="6106" formatCode="General">
                  <c:v>-0.16207182158296099</c:v>
                </c:pt>
                <c:pt idx="6107" formatCode="General">
                  <c:v>-0.16118813616897501</c:v>
                </c:pt>
                <c:pt idx="6108" formatCode="General">
                  <c:v>-0.160299535368913</c:v>
                </c:pt>
                <c:pt idx="6109" formatCode="General">
                  <c:v>-0.15940643149692699</c:v>
                </c:pt>
                <c:pt idx="6110" formatCode="General">
                  <c:v>-0.158508787067666</c:v>
                </c:pt>
                <c:pt idx="6111" formatCode="General">
                  <c:v>-0.15760702172385199</c:v>
                </c:pt>
                <c:pt idx="6112" formatCode="General">
                  <c:v>-0.15670158317097599</c:v>
                </c:pt>
                <c:pt idx="6113" formatCode="General">
                  <c:v>-0.155792705620696</c:v>
                </c:pt>
                <c:pt idx="6114" formatCode="General">
                  <c:v>-0.15488061287886401</c:v>
                </c:pt>
                <c:pt idx="6115" formatCode="General">
                  <c:v>-0.153965609511556</c:v>
                </c:pt>
                <c:pt idx="6116" formatCode="General">
                  <c:v>-0.153047965222811</c:v>
                </c:pt>
                <c:pt idx="6117" formatCode="General">
                  <c:v>-0.15212795657609801</c:v>
                </c:pt>
                <c:pt idx="6118" formatCode="General">
                  <c:v>-0.15120559905381201</c:v>
                </c:pt>
                <c:pt idx="6119" formatCode="General">
                  <c:v>-0.150281727922667</c:v>
                </c:pt>
                <c:pt idx="6120" formatCode="General">
                  <c:v>-0.14935658291871401</c:v>
                </c:pt>
                <c:pt idx="6121" formatCode="General">
                  <c:v>-0.14842958539360801</c:v>
                </c:pt>
                <c:pt idx="6122" formatCode="General">
                  <c:v>-0.14750185830652701</c:v>
                </c:pt>
                <c:pt idx="6123" formatCode="General">
                  <c:v>-0.146573529806799</c:v>
                </c:pt>
                <c:pt idx="6124" formatCode="General">
                  <c:v>-0.14564424047086899</c:v>
                </c:pt>
                <c:pt idx="6125" formatCode="General">
                  <c:v>-0.14471471452642801</c:v>
                </c:pt>
                <c:pt idx="6126" formatCode="General">
                  <c:v>-0.14378524850687899</c:v>
                </c:pt>
                <c:pt idx="6127" formatCode="General">
                  <c:v>-0.14285604935577201</c:v>
                </c:pt>
                <c:pt idx="6128" formatCode="General">
                  <c:v>-0.14192744261472401</c:v>
                </c:pt>
                <c:pt idx="6129" formatCode="General">
                  <c:v>-0.14099973901282301</c:v>
                </c:pt>
                <c:pt idx="6130" formatCode="General">
                  <c:v>-0.14007301623038501</c:v>
                </c:pt>
                <c:pt idx="6131" formatCode="General">
                  <c:v>-0.13914743879341199</c:v>
                </c:pt>
                <c:pt idx="6132" formatCode="General">
                  <c:v>-0.13822361772074099</c:v>
                </c:pt>
                <c:pt idx="6133" formatCode="General">
                  <c:v>-0.13730120625806</c:v>
                </c:pt>
                <c:pt idx="6134" formatCode="General">
                  <c:v>-0.13638034311564301</c:v>
                </c:pt>
                <c:pt idx="6135" formatCode="General">
                  <c:v>-0.135461866615533</c:v>
                </c:pt>
                <c:pt idx="6136" formatCode="General">
                  <c:v>-0.134545739766391</c:v>
                </c:pt>
                <c:pt idx="6137" formatCode="General">
                  <c:v>-0.13363218927887299</c:v>
                </c:pt>
                <c:pt idx="6138" formatCode="General">
                  <c:v>-0.13272134868452701</c:v>
                </c:pt>
                <c:pt idx="6139" formatCode="General">
                  <c:v>-0.131813240272428</c:v>
                </c:pt>
                <c:pt idx="6140" formatCode="General">
                  <c:v>-0.13090833090552101</c:v>
                </c:pt>
                <c:pt idx="6141" formatCode="General">
                  <c:v>-0.13000670942401199</c:v>
                </c:pt>
                <c:pt idx="6142" formatCode="General">
                  <c:v>-0.12910862810235399</c:v>
                </c:pt>
                <c:pt idx="6143" formatCode="General">
                  <c:v>-0.12821441942471101</c:v>
                </c:pt>
                <c:pt idx="6144" formatCode="General">
                  <c:v>-0.127323907705052</c:v>
                </c:pt>
                <c:pt idx="6145" formatCode="General">
                  <c:v>-0.12643741752593801</c:v>
                </c:pt>
                <c:pt idx="6146" formatCode="General">
                  <c:v>-0.12555534395593801</c:v>
                </c:pt>
                <c:pt idx="6147" formatCode="General">
                  <c:v>-0.124677428677475</c:v>
                </c:pt>
                <c:pt idx="6148" formatCode="General">
                  <c:v>-0.123803995571842</c:v>
                </c:pt>
                <c:pt idx="6149" formatCode="General">
                  <c:v>-0.122935309066941</c:v>
                </c:pt>
                <c:pt idx="6150" formatCode="General">
                  <c:v>-0.12207126661789</c:v>
                </c:pt>
                <c:pt idx="6151" formatCode="General">
                  <c:v>-0.121212130557607</c:v>
                </c:pt>
                <c:pt idx="6152" formatCode="General">
                  <c:v>-0.120358024791294</c:v>
                </c:pt>
                <c:pt idx="6153" formatCode="General">
                  <c:v>-0.119509063534502</c:v>
                </c:pt>
                <c:pt idx="6154" formatCode="General">
                  <c:v>-0.11866544088535499</c:v>
                </c:pt>
                <c:pt idx="6155" formatCode="General">
                  <c:v>-0.11782710319780999</c:v>
                </c:pt>
                <c:pt idx="6156" formatCode="General">
                  <c:v>-0.116994092366594</c:v>
                </c:pt>
                <c:pt idx="6157" formatCode="General">
                  <c:v>-0.11616650300098</c:v>
                </c:pt>
                <c:pt idx="6158" formatCode="General">
                  <c:v>-0.115344641443736</c:v>
                </c:pt>
                <c:pt idx="6159" formatCode="General">
                  <c:v>-0.114528774289593</c:v>
                </c:pt>
                <c:pt idx="6160" formatCode="General">
                  <c:v>-0.113718595299154</c:v>
                </c:pt>
                <c:pt idx="6161" formatCode="General">
                  <c:v>-0.112914251677064</c:v>
                </c:pt>
                <c:pt idx="6162" formatCode="General">
                  <c:v>-0.112115821408526</c:v>
                </c:pt>
                <c:pt idx="6163" formatCode="General">
                  <c:v>-0.111323460738466</c:v>
                </c:pt>
                <c:pt idx="6164" formatCode="General">
                  <c:v>-0.11053697886502099</c:v>
                </c:pt>
                <c:pt idx="6165" formatCode="General">
                  <c:v>-0.109756727904836</c:v>
                </c:pt>
                <c:pt idx="6166" formatCode="General">
                  <c:v>-0.108982720582155</c:v>
                </c:pt>
                <c:pt idx="6167" formatCode="General">
                  <c:v>-0.108214412552738</c:v>
                </c:pt>
                <c:pt idx="6168" formatCode="General">
                  <c:v>-0.107452525208212</c:v>
                </c:pt>
                <c:pt idx="6169" formatCode="General">
                  <c:v>-0.106696925095846</c:v>
                </c:pt>
                <c:pt idx="6170" formatCode="General">
                  <c:v>-0.10594701953607499</c:v>
                </c:pt>
                <c:pt idx="6171" formatCode="General">
                  <c:v>-0.105203513584088</c:v>
                </c:pt>
                <c:pt idx="6172" formatCode="General">
                  <c:v>-0.10446651719778</c:v>
                </c:pt>
                <c:pt idx="6173" formatCode="General">
                  <c:v>-0.10373564179174399</c:v>
                </c:pt>
                <c:pt idx="6174" formatCode="General">
                  <c:v>-0.103010763448278</c:v>
                </c:pt>
                <c:pt idx="6175" formatCode="General">
                  <c:v>-0.10229208105774</c:v>
                </c:pt>
                <c:pt idx="6176" formatCode="General">
                  <c:v>-0.10157958257738101</c:v>
                </c:pt>
                <c:pt idx="6177" formatCode="General">
                  <c:v>-0.10087280421766701</c:v>
                </c:pt>
                <c:pt idx="6178" formatCode="General">
                  <c:v>-0.100172104341027</c:v>
                </c:pt>
                <c:pt idx="6179" formatCode="General">
                  <c:v>-9.9477446085087906E-2</c:v>
                </c:pt>
                <c:pt idx="6180" formatCode="General">
                  <c:v>-9.8788868155681997E-2</c:v>
                </c:pt>
                <c:pt idx="6181" formatCode="General">
                  <c:v>-9.8106125213545198E-2</c:v>
                </c:pt>
                <c:pt idx="6182" formatCode="General">
                  <c:v>-9.7429078479555398E-2</c:v>
                </c:pt>
                <c:pt idx="6183" formatCode="General">
                  <c:v>-9.6757847766038005E-2</c:v>
                </c:pt>
                <c:pt idx="6184" formatCode="General">
                  <c:v>-9.6092417292836796E-2</c:v>
                </c:pt>
                <c:pt idx="6185" formatCode="General">
                  <c:v>-9.5432411826676097E-2</c:v>
                </c:pt>
                <c:pt idx="6186" formatCode="General">
                  <c:v>-9.4777792849004797E-2</c:v>
                </c:pt>
                <c:pt idx="6187" formatCode="General">
                  <c:v>-9.4128889967545704E-2</c:v>
                </c:pt>
                <c:pt idx="6188" formatCode="General">
                  <c:v>-9.3485130883748199E-2</c:v>
                </c:pt>
                <c:pt idx="6189" formatCode="General">
                  <c:v>-9.2846955556326896E-2</c:v>
                </c:pt>
                <c:pt idx="6190" formatCode="General">
                  <c:v>-9.2213916169171503E-2</c:v>
                </c:pt>
                <c:pt idx="6191" formatCode="General">
                  <c:v>-9.1585577343939795E-2</c:v>
                </c:pt>
                <c:pt idx="6192" formatCode="General">
                  <c:v>-9.0962474089067796E-2</c:v>
                </c:pt>
                <c:pt idx="6193" formatCode="General">
                  <c:v>-9.0344100906564195E-2</c:v>
                </c:pt>
                <c:pt idx="6194" formatCode="General">
                  <c:v>-8.9730360481383095E-2</c:v>
                </c:pt>
                <c:pt idx="6195" formatCode="General">
                  <c:v>-8.91210494224106E-2</c:v>
                </c:pt>
                <c:pt idx="6196" formatCode="General">
                  <c:v>-8.8515966777075697E-2</c:v>
                </c:pt>
                <c:pt idx="6197" formatCode="General">
                  <c:v>-8.7915265252915806E-2</c:v>
                </c:pt>
                <c:pt idx="6198" formatCode="General">
                  <c:v>-8.7318893866937405E-2</c:v>
                </c:pt>
                <c:pt idx="6199" formatCode="General">
                  <c:v>-8.6726461405269101E-2</c:v>
                </c:pt>
                <c:pt idx="6200" formatCode="General">
                  <c:v>-8.6138222298054595E-2</c:v>
                </c:pt>
                <c:pt idx="6201" formatCode="General">
                  <c:v>-8.5553798353257507E-2</c:v>
                </c:pt>
                <c:pt idx="6202" formatCode="General">
                  <c:v>-8.4972560135525801E-2</c:v>
                </c:pt>
                <c:pt idx="6203" formatCode="General">
                  <c:v>-8.4394864083337601E-2</c:v>
                </c:pt>
                <c:pt idx="6204" formatCode="General">
                  <c:v>-8.3820455911968295E-2</c:v>
                </c:pt>
                <c:pt idx="6205" formatCode="General">
                  <c:v>-8.3248998756930495E-2</c:v>
                </c:pt>
                <c:pt idx="6206" formatCode="General">
                  <c:v>-8.2680553263022302E-2</c:v>
                </c:pt>
                <c:pt idx="6207" formatCode="General">
                  <c:v>-8.2115133599133194E-2</c:v>
                </c:pt>
                <c:pt idx="6208" formatCode="General">
                  <c:v>-8.1552594201746098E-2</c:v>
                </c:pt>
                <c:pt idx="6209" formatCode="General">
                  <c:v>-8.0992255766253796E-2</c:v>
                </c:pt>
                <c:pt idx="6210" formatCode="General">
                  <c:v>-8.0433880206187594E-2</c:v>
                </c:pt>
                <c:pt idx="6211" formatCode="General">
                  <c:v>-7.9877928755605995E-2</c:v>
                </c:pt>
                <c:pt idx="6212" formatCode="General">
                  <c:v>-7.9324309870581103E-2</c:v>
                </c:pt>
                <c:pt idx="6213" formatCode="General">
                  <c:v>-7.8772378310898894E-2</c:v>
                </c:pt>
                <c:pt idx="6214" formatCode="General">
                  <c:v>-7.8222072478333404E-2</c:v>
                </c:pt>
                <c:pt idx="6215" formatCode="General">
                  <c:v>-7.7673143308119905E-2</c:v>
                </c:pt>
                <c:pt idx="6216" formatCode="General">
                  <c:v>-7.71253538765483E-2</c:v>
                </c:pt>
                <c:pt idx="6217" formatCode="General">
                  <c:v>-7.6578805231681105E-2</c:v>
                </c:pt>
                <c:pt idx="6218" formatCode="General">
                  <c:v>-7.60333014042303E-2</c:v>
                </c:pt>
                <c:pt idx="6219" formatCode="General">
                  <c:v>-7.5488569859065796E-2</c:v>
                </c:pt>
                <c:pt idx="6220" formatCode="General">
                  <c:v>-7.4944061560187097E-2</c:v>
                </c:pt>
                <c:pt idx="6221" formatCode="General">
                  <c:v>-7.4400131400577094E-2</c:v>
                </c:pt>
                <c:pt idx="6222" formatCode="General">
                  <c:v>-7.3856860956769396E-2</c:v>
                </c:pt>
                <c:pt idx="6223" formatCode="General">
                  <c:v>-7.3313598635896399E-2</c:v>
                </c:pt>
                <c:pt idx="6224" formatCode="General">
                  <c:v>-7.2769988227906104E-2</c:v>
                </c:pt>
                <c:pt idx="6225" formatCode="General">
                  <c:v>-7.2226222450315694E-2</c:v>
                </c:pt>
                <c:pt idx="6226" formatCode="General">
                  <c:v>-7.1682176461434099E-2</c:v>
                </c:pt>
                <c:pt idx="6227" formatCode="General">
                  <c:v>-7.1137259478112905E-2</c:v>
                </c:pt>
                <c:pt idx="6228" formatCode="General">
                  <c:v>-7.0591809797840799E-2</c:v>
                </c:pt>
                <c:pt idx="6229" formatCode="General">
                  <c:v>-7.0045823879665001E-2</c:v>
                </c:pt>
                <c:pt idx="6230" formatCode="General">
                  <c:v>-6.9498510697225402E-2</c:v>
                </c:pt>
                <c:pt idx="6231" formatCode="General">
                  <c:v>-6.8949722176252295E-2</c:v>
                </c:pt>
                <c:pt idx="6232" formatCode="General">
                  <c:v>-6.8399881961444101E-2</c:v>
                </c:pt>
                <c:pt idx="6233" formatCode="General">
                  <c:v>-6.7848613153628806E-2</c:v>
                </c:pt>
                <c:pt idx="6234" formatCode="General">
                  <c:v>-6.7295151243142406E-2</c:v>
                </c:pt>
                <c:pt idx="6235" formatCode="General">
                  <c:v>-6.6739736164194999E-2</c:v>
                </c:pt>
                <c:pt idx="6236" formatCode="General">
                  <c:v>-6.6182452621767807E-2</c:v>
                </c:pt>
                <c:pt idx="6237" formatCode="General">
                  <c:v>-6.5623109231539495E-2</c:v>
                </c:pt>
                <c:pt idx="6238" formatCode="General">
                  <c:v>-6.5061644645384206E-2</c:v>
                </c:pt>
                <c:pt idx="6239" formatCode="General">
                  <c:v>-6.4497808860517106E-2</c:v>
                </c:pt>
                <c:pt idx="6240" formatCode="General">
                  <c:v>-6.3931297536754902E-2</c:v>
                </c:pt>
                <c:pt idx="6241" formatCode="General">
                  <c:v>-6.3361815290750606E-2</c:v>
                </c:pt>
                <c:pt idx="6242" formatCode="General">
                  <c:v>-6.2789397332623106E-2</c:v>
                </c:pt>
                <c:pt idx="6243" formatCode="General">
                  <c:v>-6.2214219606145399E-2</c:v>
                </c:pt>
                <c:pt idx="6244" formatCode="General">
                  <c:v>-6.16360942461033E-2</c:v>
                </c:pt>
                <c:pt idx="6245" formatCode="General">
                  <c:v>-6.1054846971682598E-2</c:v>
                </c:pt>
                <c:pt idx="6246" formatCode="General">
                  <c:v>-6.04699626966567E-2</c:v>
                </c:pt>
                <c:pt idx="6247" formatCode="General">
                  <c:v>-5.9881690085301698E-2</c:v>
                </c:pt>
                <c:pt idx="6248" formatCode="General">
                  <c:v>-5.9289744789055597E-2</c:v>
                </c:pt>
                <c:pt idx="6249" formatCode="General">
                  <c:v>-5.86937631075969E-2</c:v>
                </c:pt>
                <c:pt idx="6250" formatCode="General">
                  <c:v>-5.80940706845023E-2</c:v>
                </c:pt>
                <c:pt idx="6251" formatCode="General">
                  <c:v>-5.7490778473972999E-2</c:v>
                </c:pt>
                <c:pt idx="6252" formatCode="General">
                  <c:v>-5.6883511986252001E-2</c:v>
                </c:pt>
                <c:pt idx="6253" formatCode="General">
                  <c:v>-5.6272024358284503E-2</c:v>
                </c:pt>
                <c:pt idx="6254" formatCode="General">
                  <c:v>-5.5656499014268397E-2</c:v>
                </c:pt>
                <c:pt idx="6255" formatCode="General">
                  <c:v>-5.5036552178316003E-2</c:v>
                </c:pt>
                <c:pt idx="6256" formatCode="General">
                  <c:v>-5.4412119429061601E-2</c:v>
                </c:pt>
                <c:pt idx="6257" formatCode="General">
                  <c:v>-5.3783717348411003E-2</c:v>
                </c:pt>
                <c:pt idx="6258" formatCode="General">
                  <c:v>-5.3150852862046002E-2</c:v>
                </c:pt>
                <c:pt idx="6259" formatCode="General">
                  <c:v>-5.2513187977036101E-2</c:v>
                </c:pt>
                <c:pt idx="6260" formatCode="General">
                  <c:v>-5.18709329747742E-2</c:v>
                </c:pt>
                <c:pt idx="6261" formatCode="General">
                  <c:v>-5.1223871588246102E-2</c:v>
                </c:pt>
                <c:pt idx="6262" formatCode="General">
                  <c:v>-5.05720797495973E-2</c:v>
                </c:pt>
                <c:pt idx="6263" formatCode="General">
                  <c:v>-4.99155295443518E-2</c:v>
                </c:pt>
                <c:pt idx="6264" formatCode="General">
                  <c:v>-4.9254115463132103E-2</c:v>
                </c:pt>
                <c:pt idx="6265" formatCode="General">
                  <c:v>-4.8587763941954597E-2</c:v>
                </c:pt>
                <c:pt idx="6266" formatCode="General">
                  <c:v>-4.7916499384954299E-2</c:v>
                </c:pt>
                <c:pt idx="6267" formatCode="General">
                  <c:v>-4.72402400265029E-2</c:v>
                </c:pt>
                <c:pt idx="6268" formatCode="General">
                  <c:v>-4.6558804845036002E-2</c:v>
                </c:pt>
                <c:pt idx="6269" formatCode="General">
                  <c:v>-4.5872457295399002E-2</c:v>
                </c:pt>
                <c:pt idx="6270" formatCode="General">
                  <c:v>-4.5181119116600499E-2</c:v>
                </c:pt>
                <c:pt idx="6271" formatCode="General">
                  <c:v>-4.4484761355463497E-2</c:v>
                </c:pt>
                <c:pt idx="6272" formatCode="General">
                  <c:v>-4.3783609410901203E-2</c:v>
                </c:pt>
                <c:pt idx="6273" formatCode="General">
                  <c:v>-4.3077422898648403E-2</c:v>
                </c:pt>
                <c:pt idx="6274" formatCode="General">
                  <c:v>-4.2366116818713301E-2</c:v>
                </c:pt>
                <c:pt idx="6275" formatCode="General">
                  <c:v>-4.16497268919944E-2</c:v>
                </c:pt>
                <c:pt idx="6276" formatCode="General">
                  <c:v>-4.0928121524768303E-2</c:v>
                </c:pt>
                <c:pt idx="6277" formatCode="General">
                  <c:v>-4.0201443347793499E-2</c:v>
                </c:pt>
                <c:pt idx="6278" formatCode="General">
                  <c:v>-3.9469922817225903E-2</c:v>
                </c:pt>
                <c:pt idx="6279" formatCode="General">
                  <c:v>-3.8733507879883902E-2</c:v>
                </c:pt>
                <c:pt idx="6280" formatCode="General">
                  <c:v>-3.7992254221331602E-2</c:v>
                </c:pt>
                <c:pt idx="6281" formatCode="General">
                  <c:v>-3.7246083689071598E-2</c:v>
                </c:pt>
                <c:pt idx="6282" formatCode="General">
                  <c:v>-3.6495080445646699E-2</c:v>
                </c:pt>
                <c:pt idx="6283" formatCode="General">
                  <c:v>-3.5739091309868298E-2</c:v>
                </c:pt>
                <c:pt idx="6284" formatCode="General">
                  <c:v>-3.4978335974334203E-2</c:v>
                </c:pt>
                <c:pt idx="6285" formatCode="General">
                  <c:v>-3.4212929589380901E-2</c:v>
                </c:pt>
                <c:pt idx="6286" formatCode="General">
                  <c:v>-3.3443000102473003E-2</c:v>
                </c:pt>
                <c:pt idx="6287" formatCode="General">
                  <c:v>-3.2668521819439598E-2</c:v>
                </c:pt>
                <c:pt idx="6288" formatCode="General">
                  <c:v>-3.1889329370064598E-2</c:v>
                </c:pt>
                <c:pt idx="6289" formatCode="General">
                  <c:v>-3.11055786091162E-2</c:v>
                </c:pt>
                <c:pt idx="6290" formatCode="General">
                  <c:v>-3.03176555773534E-2</c:v>
                </c:pt>
                <c:pt idx="6291" formatCode="General">
                  <c:v>-2.9525695151320398E-2</c:v>
                </c:pt>
                <c:pt idx="6292" formatCode="General">
                  <c:v>-2.8729414741032099E-2</c:v>
                </c:pt>
                <c:pt idx="6293" formatCode="General">
                  <c:v>-2.7928572614823399E-2</c:v>
                </c:pt>
                <c:pt idx="6294" formatCode="General">
                  <c:v>-2.7123778114166001E-2</c:v>
                </c:pt>
                <c:pt idx="6295" formatCode="General">
                  <c:v>-2.6315640907623099E-2</c:v>
                </c:pt>
                <c:pt idx="6296" formatCode="General">
                  <c:v>-2.55034399325949E-2</c:v>
                </c:pt>
                <c:pt idx="6297" formatCode="General">
                  <c:v>-2.4687490692326501E-2</c:v>
                </c:pt>
                <c:pt idx="6298" formatCode="General">
                  <c:v>-2.3867924621043E-2</c:v>
                </c:pt>
                <c:pt idx="6299" formatCode="General">
                  <c:v>-2.3044660629988101E-2</c:v>
                </c:pt>
                <c:pt idx="6300" formatCode="General">
                  <c:v>-2.2218117595346299E-2</c:v>
                </c:pt>
                <c:pt idx="6301" formatCode="General">
                  <c:v>-2.1388227160827201E-2</c:v>
                </c:pt>
                <c:pt idx="6302" formatCode="General">
                  <c:v>-2.0555130837450201E-2</c:v>
                </c:pt>
                <c:pt idx="6303" formatCode="General">
                  <c:v>-1.9719056599402301E-2</c:v>
                </c:pt>
                <c:pt idx="6304" formatCode="General">
                  <c:v>-1.8880283891578701E-2</c:v>
                </c:pt>
                <c:pt idx="6305" formatCode="General">
                  <c:v>-1.8039002723414198E-2</c:v>
                </c:pt>
                <c:pt idx="6306" formatCode="General">
                  <c:v>-1.7195041918587201E-2</c:v>
                </c:pt>
                <c:pt idx="6307" formatCode="General">
                  <c:v>-1.6348578882046199E-2</c:v>
                </c:pt>
                <c:pt idx="6308" formatCode="General">
                  <c:v>-1.5499936486155001E-2</c:v>
                </c:pt>
                <c:pt idx="6309" formatCode="General">
                  <c:v>-1.46493106117875E-2</c:v>
                </c:pt>
                <c:pt idx="6310" formatCode="General">
                  <c:v>-1.3796698246475E-2</c:v>
                </c:pt>
                <c:pt idx="6311" formatCode="General">
                  <c:v>-1.2942094686037299E-2</c:v>
                </c:pt>
                <c:pt idx="6312" formatCode="General">
                  <c:v>-1.20859876083011E-2</c:v>
                </c:pt>
                <c:pt idx="6313" formatCode="General">
                  <c:v>-1.1228639781973301E-2</c:v>
                </c:pt>
                <c:pt idx="6314" formatCode="General">
                  <c:v>-1.03699643095199E-2</c:v>
                </c:pt>
                <c:pt idx="6315" formatCode="General">
                  <c:v>-9.5100860850425503E-3</c:v>
                </c:pt>
                <c:pt idx="6316" formatCode="General">
                  <c:v>-8.6491034504277003E-3</c:v>
                </c:pt>
                <c:pt idx="6317" formatCode="General">
                  <c:v>-7.7869810456212604E-3</c:v>
                </c:pt>
                <c:pt idx="6318" formatCode="General">
                  <c:v>-6.9242045831986497E-3</c:v>
                </c:pt>
                <c:pt idx="6319" formatCode="General">
                  <c:v>-6.0615240205253501E-3</c:v>
                </c:pt>
                <c:pt idx="6320" formatCode="General">
                  <c:v>-5.1986834872212798E-3</c:v>
                </c:pt>
                <c:pt idx="6321" formatCode="General">
                  <c:v>-4.3355325398391504E-3</c:v>
                </c:pt>
                <c:pt idx="6322" formatCode="General">
                  <c:v>-3.4725358320357798E-3</c:v>
                </c:pt>
                <c:pt idx="6323" formatCode="General">
                  <c:v>-2.6099927509329701E-3</c:v>
                </c:pt>
                <c:pt idx="6324" formatCode="General">
                  <c:v>-1.7478754647808001E-3</c:v>
                </c:pt>
                <c:pt idx="6325" formatCode="General">
                  <c:v>-8.8638916789909395E-4</c:v>
                </c:pt>
                <c:pt idx="6326">
                  <c:v>-2.6269678594622299E-5</c:v>
                </c:pt>
                <c:pt idx="6327" formatCode="General">
                  <c:v>8.3280126891834103E-4</c:v>
                </c:pt>
                <c:pt idx="6328" formatCode="General">
                  <c:v>1.69052321298579E-3</c:v>
                </c:pt>
                <c:pt idx="6329" formatCode="General">
                  <c:v>2.5462818208991001E-3</c:v>
                </c:pt>
                <c:pt idx="6330" formatCode="General">
                  <c:v>3.4004085728899301E-3</c:v>
                </c:pt>
                <c:pt idx="6331" formatCode="General">
                  <c:v>4.2526422804532596E-3</c:v>
                </c:pt>
                <c:pt idx="6332" formatCode="General">
                  <c:v>5.1025023387450798E-3</c:v>
                </c:pt>
                <c:pt idx="6333" formatCode="General">
                  <c:v>5.9500115820123401E-3</c:v>
                </c:pt>
                <c:pt idx="6334" formatCode="General">
                  <c:v>6.7950692429829896E-3</c:v>
                </c:pt>
                <c:pt idx="6335" formatCode="General">
                  <c:v>7.6370697971153397E-3</c:v>
                </c:pt>
                <c:pt idx="6336" formatCode="General">
                  <c:v>8.4758774215476004E-3</c:v>
                </c:pt>
                <c:pt idx="6337" formatCode="General">
                  <c:v>9.31158851897965E-3</c:v>
                </c:pt>
                <c:pt idx="6338" formatCode="General">
                  <c:v>1.01436749766459E-2</c:v>
                </c:pt>
                <c:pt idx="6339" formatCode="General">
                  <c:v>1.09719190024598E-2</c:v>
                </c:pt>
                <c:pt idx="6340" formatCode="General">
                  <c:v>1.1796150185323699E-2</c:v>
                </c:pt>
                <c:pt idx="6341" formatCode="General">
                  <c:v>1.26160909865102E-2</c:v>
                </c:pt>
                <c:pt idx="6342" formatCode="General">
                  <c:v>1.34313758402364E-2</c:v>
                </c:pt>
                <c:pt idx="6343" formatCode="General">
                  <c:v>1.4242007808819099E-2</c:v>
                </c:pt>
                <c:pt idx="6344" formatCode="General">
                  <c:v>1.5047858837331301E-2</c:v>
                </c:pt>
                <c:pt idx="6345" formatCode="General">
                  <c:v>1.58483656283748E-2</c:v>
                </c:pt>
                <c:pt idx="6346" formatCode="General">
                  <c:v>1.6643651993768601E-2</c:v>
                </c:pt>
                <c:pt idx="6347" formatCode="General">
                  <c:v>1.74333387040412E-2</c:v>
                </c:pt>
                <c:pt idx="6348" formatCode="General">
                  <c:v>1.8217396987719101E-2</c:v>
                </c:pt>
                <c:pt idx="6349" formatCode="General">
                  <c:v>1.8995635000237401E-2</c:v>
                </c:pt>
                <c:pt idx="6350" formatCode="General">
                  <c:v>1.9767187240015499E-2</c:v>
                </c:pt>
                <c:pt idx="6351" formatCode="General">
                  <c:v>2.0532190578851299E-2</c:v>
                </c:pt>
                <c:pt idx="6352" formatCode="General">
                  <c:v>2.1290130880679901E-2</c:v>
                </c:pt>
                <c:pt idx="6353" formatCode="General">
                  <c:v>2.20409733715301E-2</c:v>
                </c:pt>
                <c:pt idx="6354" formatCode="General">
                  <c:v>2.2785033659765998E-2</c:v>
                </c:pt>
                <c:pt idx="6355" formatCode="General">
                  <c:v>2.3521621512410999E-2</c:v>
                </c:pt>
                <c:pt idx="6356" formatCode="General">
                  <c:v>2.4250465448709201E-2</c:v>
                </c:pt>
                <c:pt idx="6357" formatCode="General">
                  <c:v>2.4971343837142002E-2</c:v>
                </c:pt>
                <c:pt idx="6358" formatCode="General">
                  <c:v>2.5683775440997401E-2</c:v>
                </c:pt>
                <c:pt idx="6359" formatCode="General">
                  <c:v>2.63879155242881E-2</c:v>
                </c:pt>
                <c:pt idx="6360" formatCode="General">
                  <c:v>2.7083524697242799E-2</c:v>
                </c:pt>
                <c:pt idx="6361" formatCode="General">
                  <c:v>2.7770065593577201E-2</c:v>
                </c:pt>
                <c:pt idx="6362" formatCode="General">
                  <c:v>2.8447741877476299E-2</c:v>
                </c:pt>
                <c:pt idx="6363" formatCode="General">
                  <c:v>2.91160104477752E-2</c:v>
                </c:pt>
                <c:pt idx="6364" formatCode="General">
                  <c:v>2.9774976255083602E-2</c:v>
                </c:pt>
                <c:pt idx="6365" formatCode="General">
                  <c:v>3.0424614982539299E-2</c:v>
                </c:pt>
                <c:pt idx="6366" formatCode="General">
                  <c:v>3.1064094450108201E-2</c:v>
                </c:pt>
                <c:pt idx="6367" formatCode="General">
                  <c:v>3.1693046138465901E-2</c:v>
                </c:pt>
                <c:pt idx="6368" formatCode="General">
                  <c:v>3.23116938378211E-2</c:v>
                </c:pt>
                <c:pt idx="6369" formatCode="General">
                  <c:v>3.2920039920476797E-2</c:v>
                </c:pt>
                <c:pt idx="6370" formatCode="General">
                  <c:v>3.3517770667407298E-2</c:v>
                </c:pt>
                <c:pt idx="6371" formatCode="General">
                  <c:v>3.4104437184563602E-2</c:v>
                </c:pt>
                <c:pt idx="6372" formatCode="General">
                  <c:v>3.4679577417314797E-2</c:v>
                </c:pt>
                <c:pt idx="6373" formatCode="General">
                  <c:v>3.5243442160687297E-2</c:v>
                </c:pt>
                <c:pt idx="6374" formatCode="General">
                  <c:v>3.5795882325197002E-2</c:v>
                </c:pt>
                <c:pt idx="6375" formatCode="General">
                  <c:v>3.6336489224979299E-2</c:v>
                </c:pt>
                <c:pt idx="6376" formatCode="General">
                  <c:v>3.6865203304081898E-2</c:v>
                </c:pt>
                <c:pt idx="6377" formatCode="General">
                  <c:v>3.7381810771536697E-2</c:v>
                </c:pt>
                <c:pt idx="6378" formatCode="General">
                  <c:v>3.7885971099861498E-2</c:v>
                </c:pt>
                <c:pt idx="6379" formatCode="General">
                  <c:v>3.8377397888563397E-2</c:v>
                </c:pt>
                <c:pt idx="6380" formatCode="General">
                  <c:v>3.88563035423947E-2</c:v>
                </c:pt>
                <c:pt idx="6381" formatCode="General">
                  <c:v>3.9322384860210002E-2</c:v>
                </c:pt>
                <c:pt idx="6382" formatCode="General">
                  <c:v>3.9775444337351501E-2</c:v>
                </c:pt>
                <c:pt idx="6383" formatCode="General">
                  <c:v>4.0215590129898802E-2</c:v>
                </c:pt>
                <c:pt idx="6384" formatCode="General">
                  <c:v>4.0642408405033699E-2</c:v>
                </c:pt>
                <c:pt idx="6385" formatCode="General">
                  <c:v>4.1055651604718101E-2</c:v>
                </c:pt>
                <c:pt idx="6386" formatCode="General">
                  <c:v>4.1455000682363102E-2</c:v>
                </c:pt>
                <c:pt idx="6387" formatCode="General">
                  <c:v>4.1840318147663098E-2</c:v>
                </c:pt>
                <c:pt idx="6388" formatCode="General">
                  <c:v>4.2211820990805698E-2</c:v>
                </c:pt>
                <c:pt idx="6389" formatCode="General">
                  <c:v>4.2569581948045498E-2</c:v>
                </c:pt>
                <c:pt idx="6390" formatCode="General">
                  <c:v>4.29133272443461E-2</c:v>
                </c:pt>
                <c:pt idx="6391" formatCode="General">
                  <c:v>4.3242557185165599E-2</c:v>
                </c:pt>
                <c:pt idx="6392" formatCode="General">
                  <c:v>4.3557122045947999E-2</c:v>
                </c:pt>
                <c:pt idx="6393" formatCode="General">
                  <c:v>4.3857098648354902E-2</c:v>
                </c:pt>
                <c:pt idx="6394" formatCode="General">
                  <c:v>4.41422545612127E-2</c:v>
                </c:pt>
                <c:pt idx="6395" formatCode="General">
                  <c:v>4.4412742524436798E-2</c:v>
                </c:pt>
                <c:pt idx="6396" formatCode="General">
                  <c:v>4.4668533750677503E-2</c:v>
                </c:pt>
                <c:pt idx="6397" formatCode="General">
                  <c:v>4.4908882815468697E-2</c:v>
                </c:pt>
                <c:pt idx="6398" formatCode="General">
                  <c:v>4.5134142658933597E-2</c:v>
                </c:pt>
                <c:pt idx="6399" formatCode="General">
                  <c:v>4.5344647559519197E-2</c:v>
                </c:pt>
                <c:pt idx="6400" formatCode="General">
                  <c:v>4.5539849923321003E-2</c:v>
                </c:pt>
                <c:pt idx="6401" formatCode="General">
                  <c:v>4.5719368046055697E-2</c:v>
                </c:pt>
                <c:pt idx="6402" formatCode="General">
                  <c:v>4.5883313164699402E-2</c:v>
                </c:pt>
                <c:pt idx="6403" formatCode="General">
                  <c:v>4.60320811316417E-2</c:v>
                </c:pt>
                <c:pt idx="6404" formatCode="General">
                  <c:v>4.6165250196772999E-2</c:v>
                </c:pt>
                <c:pt idx="6405" formatCode="General">
                  <c:v>4.6282816678721798E-2</c:v>
                </c:pt>
                <c:pt idx="6406" formatCode="General">
                  <c:v>4.6384595517005398E-2</c:v>
                </c:pt>
                <c:pt idx="6407" formatCode="General">
                  <c:v>4.6470449436665201E-2</c:v>
                </c:pt>
                <c:pt idx="6408" formatCode="General">
                  <c:v>4.6540841899862503E-2</c:v>
                </c:pt>
                <c:pt idx="6409" formatCode="General">
                  <c:v>4.6595385777929599E-2</c:v>
                </c:pt>
                <c:pt idx="6410" formatCode="General">
                  <c:v>4.6634174074719897E-2</c:v>
                </c:pt>
                <c:pt idx="6411" formatCode="General">
                  <c:v>4.6657188745955501E-2</c:v>
                </c:pt>
                <c:pt idx="6412" formatCode="General">
                  <c:v>4.6664439369246302E-2</c:v>
                </c:pt>
                <c:pt idx="6413" formatCode="General">
                  <c:v>4.6656336210095899E-2</c:v>
                </c:pt>
                <c:pt idx="6414" formatCode="General">
                  <c:v>4.6632380354359099E-2</c:v>
                </c:pt>
                <c:pt idx="6415" formatCode="General">
                  <c:v>4.6592480954653903E-2</c:v>
                </c:pt>
                <c:pt idx="6416" formatCode="General">
                  <c:v>4.6536651334685798E-2</c:v>
                </c:pt>
                <c:pt idx="6417" formatCode="General">
                  <c:v>4.6465012395189E-2</c:v>
                </c:pt>
                <c:pt idx="6418" formatCode="General">
                  <c:v>4.6378055151518598E-2</c:v>
                </c:pt>
                <c:pt idx="6419" formatCode="General">
                  <c:v>4.6275385660671998E-2</c:v>
                </c:pt>
                <c:pt idx="6420" formatCode="General">
                  <c:v>4.6157000604872503E-2</c:v>
                </c:pt>
                <c:pt idx="6421" formatCode="General">
                  <c:v>4.6022943236619797E-2</c:v>
                </c:pt>
                <c:pt idx="6422" formatCode="General">
                  <c:v>4.5872990094530802E-2</c:v>
                </c:pt>
                <c:pt idx="6423" formatCode="General">
                  <c:v>4.5708013090501202E-2</c:v>
                </c:pt>
                <c:pt idx="6424" formatCode="General">
                  <c:v>4.5527874285935799E-2</c:v>
                </c:pt>
                <c:pt idx="6425" formatCode="General">
                  <c:v>4.5332132691169598E-2</c:v>
                </c:pt>
                <c:pt idx="6426" formatCode="General">
                  <c:v>4.5121110249437699E-2</c:v>
                </c:pt>
                <c:pt idx="6427" formatCode="General">
                  <c:v>4.4894867451086999E-2</c:v>
                </c:pt>
                <c:pt idx="6428" formatCode="General">
                  <c:v>4.4653984933356303E-2</c:v>
                </c:pt>
                <c:pt idx="6429" formatCode="General">
                  <c:v>4.4398302911068901E-2</c:v>
                </c:pt>
                <c:pt idx="6430" formatCode="General">
                  <c:v>4.4127445877299901E-2</c:v>
                </c:pt>
                <c:pt idx="6431" formatCode="General">
                  <c:v>4.38418422953291E-2</c:v>
                </c:pt>
                <c:pt idx="6432" formatCode="General">
                  <c:v>4.3541662644791597E-2</c:v>
                </c:pt>
                <c:pt idx="6433" formatCode="General">
                  <c:v>4.3227109967645498E-2</c:v>
                </c:pt>
                <c:pt idx="6434" formatCode="General">
                  <c:v>4.28985332348049E-2</c:v>
                </c:pt>
                <c:pt idx="6435" formatCode="General">
                  <c:v>4.2555728603053199E-2</c:v>
                </c:pt>
                <c:pt idx="6436" formatCode="General">
                  <c:v>4.2198484085425203E-2</c:v>
                </c:pt>
                <c:pt idx="6437" formatCode="General">
                  <c:v>4.1827450314360103E-2</c:v>
                </c:pt>
                <c:pt idx="6438" formatCode="General">
                  <c:v>4.1443075617044599E-2</c:v>
                </c:pt>
                <c:pt idx="6439" formatCode="General">
                  <c:v>4.1045171077171497E-2</c:v>
                </c:pt>
                <c:pt idx="6440" formatCode="General">
                  <c:v>4.0633835446194699E-2</c:v>
                </c:pt>
                <c:pt idx="6441" formatCode="General">
                  <c:v>4.02091177509354E-2</c:v>
                </c:pt>
                <c:pt idx="6442" formatCode="General">
                  <c:v>3.9771171660718897E-2</c:v>
                </c:pt>
                <c:pt idx="6443" formatCode="General">
                  <c:v>3.93205175660521E-2</c:v>
                </c:pt>
                <c:pt idx="6444" formatCode="General">
                  <c:v>3.8857479994897498E-2</c:v>
                </c:pt>
                <c:pt idx="6445" formatCode="General">
                  <c:v>3.8382076371681798E-2</c:v>
                </c:pt>
                <c:pt idx="6446" formatCode="General">
                  <c:v>3.7894183080806297E-2</c:v>
                </c:pt>
                <c:pt idx="6447" formatCode="General">
                  <c:v>3.7394389823512002E-2</c:v>
                </c:pt>
                <c:pt idx="6448" formatCode="General">
                  <c:v>3.6883000355118101E-2</c:v>
                </c:pt>
                <c:pt idx="6449" formatCode="General">
                  <c:v>3.6359842240082797E-2</c:v>
                </c:pt>
                <c:pt idx="6450" formatCode="General">
                  <c:v>3.5825363430918897E-2</c:v>
                </c:pt>
                <c:pt idx="6451" formatCode="General">
                  <c:v>3.5280173689213497E-2</c:v>
                </c:pt>
                <c:pt idx="6452" formatCode="General">
                  <c:v>3.4723961340761902E-2</c:v>
                </c:pt>
                <c:pt idx="6453" formatCode="General">
                  <c:v>3.4156924989130998E-2</c:v>
                </c:pt>
                <c:pt idx="6454" formatCode="General">
                  <c:v>3.3579366334787197E-2</c:v>
                </c:pt>
                <c:pt idx="6455" formatCode="General">
                  <c:v>3.2991569183010098E-2</c:v>
                </c:pt>
                <c:pt idx="6456" formatCode="General">
                  <c:v>3.2393960391984798E-2</c:v>
                </c:pt>
                <c:pt idx="6457" formatCode="General">
                  <c:v>3.1786730384119798E-2</c:v>
                </c:pt>
                <c:pt idx="6458" formatCode="General">
                  <c:v>3.1170379137232002E-2</c:v>
                </c:pt>
                <c:pt idx="6459" formatCode="General">
                  <c:v>3.05446355604438E-2</c:v>
                </c:pt>
                <c:pt idx="6460" formatCode="General">
                  <c:v>2.9910231911685601E-2</c:v>
                </c:pt>
                <c:pt idx="6461" formatCode="General">
                  <c:v>2.9267366896470901E-2</c:v>
                </c:pt>
                <c:pt idx="6462" formatCode="General">
                  <c:v>2.8615785865511601E-2</c:v>
                </c:pt>
                <c:pt idx="6463" formatCode="General">
                  <c:v>2.7956094993047399E-2</c:v>
                </c:pt>
                <c:pt idx="6464" formatCode="General">
                  <c:v>2.7288672701103401E-2</c:v>
                </c:pt>
                <c:pt idx="6465" formatCode="General">
                  <c:v>2.6614038202285899E-2</c:v>
                </c:pt>
                <c:pt idx="6466" formatCode="General">
                  <c:v>2.5932303653558399E-2</c:v>
                </c:pt>
                <c:pt idx="6467" formatCode="General">
                  <c:v>2.5243228641387401E-2</c:v>
                </c:pt>
                <c:pt idx="6468" formatCode="General">
                  <c:v>2.4547460502031E-2</c:v>
                </c:pt>
                <c:pt idx="6469" formatCode="General">
                  <c:v>2.3845488323877999E-2</c:v>
                </c:pt>
                <c:pt idx="6470" formatCode="General">
                  <c:v>2.3137582189060899E-2</c:v>
                </c:pt>
                <c:pt idx="6471" formatCode="General">
                  <c:v>2.24239783883434E-2</c:v>
                </c:pt>
                <c:pt idx="6472" formatCode="General">
                  <c:v>2.1704849485481899E-2</c:v>
                </c:pt>
                <c:pt idx="6473" formatCode="General">
                  <c:v>2.0980550847688399E-2</c:v>
                </c:pt>
                <c:pt idx="6474" formatCode="General">
                  <c:v>2.02512412561607E-2</c:v>
                </c:pt>
                <c:pt idx="6475" formatCode="General">
                  <c:v>1.95174087197235E-2</c:v>
                </c:pt>
                <c:pt idx="6476" formatCode="General">
                  <c:v>1.87791868373238E-2</c:v>
                </c:pt>
                <c:pt idx="6477" formatCode="General">
                  <c:v>1.80373276078977E-2</c:v>
                </c:pt>
                <c:pt idx="6478" formatCode="General">
                  <c:v>1.7291974025595201E-2</c:v>
                </c:pt>
                <c:pt idx="6479" formatCode="General">
                  <c:v>1.6543101197081699E-2</c:v>
                </c:pt>
                <c:pt idx="6480" formatCode="General">
                  <c:v>1.57909889190961E-2</c:v>
                </c:pt>
                <c:pt idx="6481" formatCode="General">
                  <c:v>1.50358671755962E-2</c:v>
                </c:pt>
                <c:pt idx="6482" formatCode="General">
                  <c:v>1.4278369835668801E-2</c:v>
                </c:pt>
                <c:pt idx="6483" formatCode="General">
                  <c:v>1.35187531930594E-2</c:v>
                </c:pt>
                <c:pt idx="6484" formatCode="General">
                  <c:v>1.2757616432047701E-2</c:v>
                </c:pt>
                <c:pt idx="6485" formatCode="General">
                  <c:v>1.19947606044895E-2</c:v>
                </c:pt>
                <c:pt idx="6486" formatCode="General">
                  <c:v>1.12302987450818E-2</c:v>
                </c:pt>
                <c:pt idx="6487" formatCode="General">
                  <c:v>1.04649314644814E-2</c:v>
                </c:pt>
                <c:pt idx="6488" formatCode="General">
                  <c:v>9.6992320280740504E-3</c:v>
                </c:pt>
                <c:pt idx="6489" formatCode="General">
                  <c:v>8.9330681820782992E-3</c:v>
                </c:pt>
                <c:pt idx="6490" formatCode="General">
                  <c:v>8.1666349302907497E-3</c:v>
                </c:pt>
                <c:pt idx="6491" formatCode="General">
                  <c:v>7.4006215042558597E-3</c:v>
                </c:pt>
                <c:pt idx="6492" formatCode="General">
                  <c:v>6.6348882619470901E-3</c:v>
                </c:pt>
                <c:pt idx="6493" formatCode="General">
                  <c:v>5.8698879881782899E-3</c:v>
                </c:pt>
                <c:pt idx="6494" formatCode="General">
                  <c:v>5.1058855563886696E-3</c:v>
                </c:pt>
                <c:pt idx="6495" formatCode="General">
                  <c:v>4.3431815252095102E-3</c:v>
                </c:pt>
                <c:pt idx="6496" formatCode="General">
                  <c:v>3.5820610658377802E-3</c:v>
                </c:pt>
                <c:pt idx="6497" formatCode="General">
                  <c:v>2.8229158554670501E-3</c:v>
                </c:pt>
                <c:pt idx="6498" formatCode="General">
                  <c:v>2.0661467400365E-3</c:v>
                </c:pt>
                <c:pt idx="6499" formatCode="General">
                  <c:v>1.3113165215279401E-3</c:v>
                </c:pt>
                <c:pt idx="6500" formatCode="General">
                  <c:v>5.5920376326560901E-4</c:v>
                </c:pt>
                <c:pt idx="6501" formatCode="General">
                  <c:v>-1.8973776783445199E-4</c:v>
                </c:pt>
                <c:pt idx="6502" formatCode="General">
                  <c:v>-9.3557180928057198E-4</c:v>
                </c:pt>
                <c:pt idx="6503" formatCode="General">
                  <c:v>-1.67752243579353E-3</c:v>
                </c:pt>
                <c:pt idx="6504" formatCode="General">
                  <c:v>-2.41590376562161E-3</c:v>
                </c:pt>
                <c:pt idx="6505" formatCode="General">
                  <c:v>-3.1504782240910599E-3</c:v>
                </c:pt>
                <c:pt idx="6506" formatCode="General">
                  <c:v>-3.8808982255194501E-3</c:v>
                </c:pt>
                <c:pt idx="6507" formatCode="General">
                  <c:v>-4.60664729974545E-3</c:v>
                </c:pt>
                <c:pt idx="6508" formatCode="General">
                  <c:v>-5.3277320894326401E-3</c:v>
                </c:pt>
                <c:pt idx="6509" formatCode="General">
                  <c:v>-6.0442895730603201E-3</c:v>
                </c:pt>
                <c:pt idx="6510" formatCode="General">
                  <c:v>-6.7552182214792502E-3</c:v>
                </c:pt>
                <c:pt idx="6511" formatCode="General">
                  <c:v>-7.4608717435521799E-3</c:v>
                </c:pt>
                <c:pt idx="6512" formatCode="General">
                  <c:v>-8.1610380203645996E-3</c:v>
                </c:pt>
                <c:pt idx="6513" formatCode="General">
                  <c:v>-8.8550754554298904E-3</c:v>
                </c:pt>
                <c:pt idx="6514" formatCode="General">
                  <c:v>-9.5431324214191003E-3</c:v>
                </c:pt>
                <c:pt idx="6515" formatCode="General">
                  <c:v>-1.0224663444520801E-2</c:v>
                </c:pt>
                <c:pt idx="6516" formatCode="General">
                  <c:v>-1.0899776225618199E-2</c:v>
                </c:pt>
                <c:pt idx="6517" formatCode="General">
                  <c:v>-1.15685250467612E-2</c:v>
                </c:pt>
                <c:pt idx="6518" formatCode="General">
                  <c:v>-1.2230124166008501E-2</c:v>
                </c:pt>
                <c:pt idx="6519" formatCode="General">
                  <c:v>-1.28846375279804E-2</c:v>
                </c:pt>
                <c:pt idx="6520" formatCode="General">
                  <c:v>-1.3532169825201199E-2</c:v>
                </c:pt>
                <c:pt idx="6521" formatCode="General">
                  <c:v>-1.4172131912526101E-2</c:v>
                </c:pt>
                <c:pt idx="6522" formatCode="General">
                  <c:v>-1.4804492378795799E-2</c:v>
                </c:pt>
                <c:pt idx="6523" formatCode="General">
                  <c:v>-1.54292116700554E-2</c:v>
                </c:pt>
                <c:pt idx="6524" formatCode="General">
                  <c:v>-1.6045748253934601E-2</c:v>
                </c:pt>
                <c:pt idx="6525" formatCode="General">
                  <c:v>-1.6654283016157699E-2</c:v>
                </c:pt>
                <c:pt idx="6526" formatCode="General">
                  <c:v>-1.72548190909383E-2</c:v>
                </c:pt>
                <c:pt idx="6527" formatCode="General">
                  <c:v>-1.7846870794391002E-2</c:v>
                </c:pt>
                <c:pt idx="6528" formatCode="General">
                  <c:v>-1.84303372363737E-2</c:v>
                </c:pt>
                <c:pt idx="6529" formatCode="General">
                  <c:v>-1.9005118871831199E-2</c:v>
                </c:pt>
                <c:pt idx="6530" formatCode="General">
                  <c:v>-1.9570892348889101E-2</c:v>
                </c:pt>
                <c:pt idx="6531" formatCode="General">
                  <c:v>-2.01278527027061E-2</c:v>
                </c:pt>
                <c:pt idx="6532" formatCode="General">
                  <c:v>-2.06760307709376E-2</c:v>
                </c:pt>
                <c:pt idx="6533" formatCode="General">
                  <c:v>-2.1215117157204599E-2</c:v>
                </c:pt>
                <c:pt idx="6534" formatCode="General">
                  <c:v>-2.1744897308315699E-2</c:v>
                </c:pt>
                <c:pt idx="6535" formatCode="General">
                  <c:v>-2.2264768633472001E-2</c:v>
                </c:pt>
                <c:pt idx="6536" formatCode="General">
                  <c:v>-2.2774828036417699E-2</c:v>
                </c:pt>
                <c:pt idx="6537" formatCode="General">
                  <c:v>-2.3275725152378999E-2</c:v>
                </c:pt>
                <c:pt idx="6538" formatCode="General">
                  <c:v>-2.37671860023018E-2</c:v>
                </c:pt>
                <c:pt idx="6539" formatCode="General">
                  <c:v>-2.4248704237760599E-2</c:v>
                </c:pt>
                <c:pt idx="6540" formatCode="General">
                  <c:v>-2.4720575760866802E-2</c:v>
                </c:pt>
                <c:pt idx="6541" formatCode="General">
                  <c:v>-2.5182169045583999E-2</c:v>
                </c:pt>
                <c:pt idx="6542" formatCode="General">
                  <c:v>-2.5633701372172201E-2</c:v>
                </c:pt>
                <c:pt idx="6543" formatCode="General">
                  <c:v>-2.60758728982169E-2</c:v>
                </c:pt>
                <c:pt idx="6544" formatCode="General">
                  <c:v>-2.6507626708907599E-2</c:v>
                </c:pt>
                <c:pt idx="6545" formatCode="General">
                  <c:v>-2.6928912012032898E-2</c:v>
                </c:pt>
                <c:pt idx="6546" formatCode="General">
                  <c:v>-2.7340453271211498E-2</c:v>
                </c:pt>
                <c:pt idx="6547" formatCode="General">
                  <c:v>-2.7741578164139101E-2</c:v>
                </c:pt>
                <c:pt idx="6548" formatCode="General">
                  <c:v>-2.8132556870019702E-2</c:v>
                </c:pt>
                <c:pt idx="6549" formatCode="General">
                  <c:v>-2.851363753724E-2</c:v>
                </c:pt>
                <c:pt idx="6550" formatCode="General">
                  <c:v>-2.8883766920828401E-2</c:v>
                </c:pt>
                <c:pt idx="6551" formatCode="General">
                  <c:v>-2.9243706060142802E-2</c:v>
                </c:pt>
                <c:pt idx="6552" formatCode="General">
                  <c:v>-2.9593580120683801E-2</c:v>
                </c:pt>
                <c:pt idx="6553" formatCode="General">
                  <c:v>-2.9932747721405601E-2</c:v>
                </c:pt>
                <c:pt idx="6554" formatCode="General">
                  <c:v>-3.0261593430640901E-2</c:v>
                </c:pt>
                <c:pt idx="6555" formatCode="General">
                  <c:v>-3.05801400978097E-2</c:v>
                </c:pt>
                <c:pt idx="6556" formatCode="General">
                  <c:v>-3.0888314238607301E-2</c:v>
                </c:pt>
                <c:pt idx="6557" formatCode="General">
                  <c:v>-3.1185917522021801E-2</c:v>
                </c:pt>
                <c:pt idx="6558" formatCode="General">
                  <c:v>-3.1473377316439399E-2</c:v>
                </c:pt>
                <c:pt idx="6559" formatCode="General">
                  <c:v>-3.175088966853E-2</c:v>
                </c:pt>
                <c:pt idx="6560" formatCode="General">
                  <c:v>-3.2017842807013801E-2</c:v>
                </c:pt>
                <c:pt idx="6561" formatCode="General">
                  <c:v>-3.2274460404933002E-2</c:v>
                </c:pt>
                <c:pt idx="6562" formatCode="General">
                  <c:v>-3.2520715132300801E-2</c:v>
                </c:pt>
                <c:pt idx="6563" formatCode="General">
                  <c:v>-3.2756589715531997E-2</c:v>
                </c:pt>
                <c:pt idx="6564" formatCode="General">
                  <c:v>-3.2982810739526101E-2</c:v>
                </c:pt>
                <c:pt idx="6565" formatCode="General">
                  <c:v>-3.3198947207248697E-2</c:v>
                </c:pt>
                <c:pt idx="6566" formatCode="General">
                  <c:v>-3.34049504788973E-2</c:v>
                </c:pt>
                <c:pt idx="6567" formatCode="General">
                  <c:v>-3.3600917762977203E-2</c:v>
                </c:pt>
                <c:pt idx="6568" formatCode="General">
                  <c:v>-3.3786643950082199E-2</c:v>
                </c:pt>
                <c:pt idx="6569" formatCode="General">
                  <c:v>-3.3962725022663003E-2</c:v>
                </c:pt>
                <c:pt idx="6570" formatCode="General">
                  <c:v>-3.4128924539286301E-2</c:v>
                </c:pt>
                <c:pt idx="6571" formatCode="General">
                  <c:v>-3.4285473089869699E-2</c:v>
                </c:pt>
                <c:pt idx="6572" formatCode="General">
                  <c:v>-3.4432418343333403E-2</c:v>
                </c:pt>
                <c:pt idx="6573" formatCode="General">
                  <c:v>-3.45693194862155E-2</c:v>
                </c:pt>
                <c:pt idx="6574" formatCode="General">
                  <c:v>-3.4696689235924699E-2</c:v>
                </c:pt>
                <c:pt idx="6575" formatCode="General">
                  <c:v>-3.4814945747019502E-2</c:v>
                </c:pt>
                <c:pt idx="6576" formatCode="General">
                  <c:v>-3.4923831858256003E-2</c:v>
                </c:pt>
                <c:pt idx="6577" formatCode="General">
                  <c:v>-3.5023601293872102E-2</c:v>
                </c:pt>
                <c:pt idx="6578" formatCode="General">
                  <c:v>-3.5114416485543601E-2</c:v>
                </c:pt>
                <c:pt idx="6579" formatCode="General">
                  <c:v>-3.5196157981351499E-2</c:v>
                </c:pt>
                <c:pt idx="6580" formatCode="General">
                  <c:v>-3.5268862254823001E-2</c:v>
                </c:pt>
                <c:pt idx="6581" formatCode="General">
                  <c:v>-3.5332818063455701E-2</c:v>
                </c:pt>
                <c:pt idx="6582" formatCode="General">
                  <c:v>-3.5388266423648403E-2</c:v>
                </c:pt>
                <c:pt idx="6583" formatCode="General">
                  <c:v>-3.54346769476694E-2</c:v>
                </c:pt>
                <c:pt idx="6584" formatCode="General">
                  <c:v>-3.5472511676085797E-2</c:v>
                </c:pt>
                <c:pt idx="6585" formatCode="General">
                  <c:v>-3.55019345831157E-2</c:v>
                </c:pt>
                <c:pt idx="6586" formatCode="General">
                  <c:v>-3.5523061310107698E-2</c:v>
                </c:pt>
                <c:pt idx="6587" formatCode="General">
                  <c:v>-3.5536274176649403E-2</c:v>
                </c:pt>
                <c:pt idx="6588" formatCode="General">
                  <c:v>-3.5541578942732799E-2</c:v>
                </c:pt>
                <c:pt idx="6589" formatCode="General">
                  <c:v>-3.5538805747761699E-2</c:v>
                </c:pt>
                <c:pt idx="6590" formatCode="General">
                  <c:v>-3.5527955798295603E-2</c:v>
                </c:pt>
                <c:pt idx="6591" formatCode="General">
                  <c:v>-3.55094272371448E-2</c:v>
                </c:pt>
                <c:pt idx="6592" formatCode="General">
                  <c:v>-3.5483666538551402E-2</c:v>
                </c:pt>
                <c:pt idx="6593" formatCode="General">
                  <c:v>-3.5450623811867997E-2</c:v>
                </c:pt>
                <c:pt idx="6594" formatCode="General">
                  <c:v>-3.5410296904811199E-2</c:v>
                </c:pt>
                <c:pt idx="6595" formatCode="General">
                  <c:v>-3.5362765512936503E-2</c:v>
                </c:pt>
                <c:pt idx="6596" formatCode="General">
                  <c:v>-3.53084128944611E-2</c:v>
                </c:pt>
                <c:pt idx="6597" formatCode="General">
                  <c:v>-3.5247741539095198E-2</c:v>
                </c:pt>
                <c:pt idx="6598" formatCode="General">
                  <c:v>-3.5179941473074398E-2</c:v>
                </c:pt>
                <c:pt idx="6599" formatCode="General">
                  <c:v>-3.5105571921953398E-2</c:v>
                </c:pt>
                <c:pt idx="6600" formatCode="General">
                  <c:v>-3.5024959795514198E-2</c:v>
                </c:pt>
                <c:pt idx="6601" formatCode="General">
                  <c:v>-3.49378720889231E-2</c:v>
                </c:pt>
                <c:pt idx="6602" formatCode="General">
                  <c:v>-3.4844645887562302E-2</c:v>
                </c:pt>
                <c:pt idx="6603" formatCode="General">
                  <c:v>-3.4745451822048898E-2</c:v>
                </c:pt>
                <c:pt idx="6604" formatCode="General">
                  <c:v>-3.46404628542211E-2</c:v>
                </c:pt>
                <c:pt idx="6605" formatCode="General">
                  <c:v>-3.4529677733281298E-2</c:v>
                </c:pt>
                <c:pt idx="6606" formatCode="General">
                  <c:v>-3.4413429906134399E-2</c:v>
                </c:pt>
                <c:pt idx="6607" formatCode="General">
                  <c:v>-3.4292060420136501E-2</c:v>
                </c:pt>
                <c:pt idx="6608" formatCode="General">
                  <c:v>-3.4165409098295102E-2</c:v>
                </c:pt>
                <c:pt idx="6609" formatCode="General">
                  <c:v>-3.4033241746968701E-2</c:v>
                </c:pt>
                <c:pt idx="6610" formatCode="General">
                  <c:v>-3.3896299257489201E-2</c:v>
                </c:pt>
                <c:pt idx="6611" formatCode="General">
                  <c:v>-3.37550439423073E-2</c:v>
                </c:pt>
                <c:pt idx="6612" formatCode="General">
                  <c:v>-3.3609011064977497E-2</c:v>
                </c:pt>
                <c:pt idx="6613" formatCode="General">
                  <c:v>-3.3458471779930103E-2</c:v>
                </c:pt>
                <c:pt idx="6614" formatCode="General">
                  <c:v>-3.3303820923949699E-2</c:v>
                </c:pt>
                <c:pt idx="6615" formatCode="General">
                  <c:v>-3.31447626452573E-2</c:v>
                </c:pt>
                <c:pt idx="6616" formatCode="General">
                  <c:v>-3.29816947148961E-2</c:v>
                </c:pt>
                <c:pt idx="6617" formatCode="General">
                  <c:v>-3.2814678639568502E-2</c:v>
                </c:pt>
                <c:pt idx="6618" formatCode="General">
                  <c:v>-3.2644099493823402E-2</c:v>
                </c:pt>
                <c:pt idx="6619" formatCode="General">
                  <c:v>-3.2470102869649499E-2</c:v>
                </c:pt>
                <c:pt idx="6620" formatCode="General">
                  <c:v>-3.2292522949306797E-2</c:v>
                </c:pt>
                <c:pt idx="6621" formatCode="General">
                  <c:v>-3.2111647039383698E-2</c:v>
                </c:pt>
                <c:pt idx="6622" formatCode="General">
                  <c:v>-3.1927497052842702E-2</c:v>
                </c:pt>
                <c:pt idx="6623" formatCode="General">
                  <c:v>-3.1740273610725601E-2</c:v>
                </c:pt>
                <c:pt idx="6624" formatCode="General">
                  <c:v>-3.1550368481624597E-2</c:v>
                </c:pt>
                <c:pt idx="6625" formatCode="General">
                  <c:v>-3.1358004895808603E-2</c:v>
                </c:pt>
                <c:pt idx="6626" formatCode="General">
                  <c:v>-3.1162863716805701E-2</c:v>
                </c:pt>
                <c:pt idx="6627" formatCode="General">
                  <c:v>-3.0965358918399698E-2</c:v>
                </c:pt>
                <c:pt idx="6628" formatCode="General">
                  <c:v>-3.0765836519822499E-2</c:v>
                </c:pt>
                <c:pt idx="6629" formatCode="General">
                  <c:v>-3.0564328161018998E-2</c:v>
                </c:pt>
                <c:pt idx="6630" formatCode="General">
                  <c:v>-3.0360624516492699E-2</c:v>
                </c:pt>
                <c:pt idx="6631" formatCode="General">
                  <c:v>-3.0154744978031001E-2</c:v>
                </c:pt>
                <c:pt idx="6632" formatCode="General">
                  <c:v>-2.9947052423351501E-2</c:v>
                </c:pt>
                <c:pt idx="6633" formatCode="General">
                  <c:v>-2.9737960824128499E-2</c:v>
                </c:pt>
                <c:pt idx="6634" formatCode="General">
                  <c:v>-2.9527519778202099E-2</c:v>
                </c:pt>
                <c:pt idx="6635" formatCode="General">
                  <c:v>-2.9315718297447699E-2</c:v>
                </c:pt>
                <c:pt idx="6636" formatCode="General">
                  <c:v>-2.91026997086072E-2</c:v>
                </c:pt>
                <c:pt idx="6637" formatCode="General">
                  <c:v>-2.88888444664319E-2</c:v>
                </c:pt>
                <c:pt idx="6638" formatCode="General">
                  <c:v>-2.86739062137083E-2</c:v>
                </c:pt>
                <c:pt idx="6639" formatCode="General">
                  <c:v>-2.8457822891841698E-2</c:v>
                </c:pt>
                <c:pt idx="6640" formatCode="General">
                  <c:v>-2.82414912027876E-2</c:v>
                </c:pt>
                <c:pt idx="6641" formatCode="General">
                  <c:v>-2.8024473357569499E-2</c:v>
                </c:pt>
                <c:pt idx="6642" formatCode="General">
                  <c:v>-2.78065839211716E-2</c:v>
                </c:pt>
                <c:pt idx="6643" formatCode="General">
                  <c:v>-2.75883136168141E-2</c:v>
                </c:pt>
                <c:pt idx="6644" formatCode="General">
                  <c:v>-2.7369806362072299E-2</c:v>
                </c:pt>
                <c:pt idx="6645" formatCode="General">
                  <c:v>-2.71511142674296E-2</c:v>
                </c:pt>
                <c:pt idx="6646" formatCode="General">
                  <c:v>-2.6932209934565E-2</c:v>
                </c:pt>
                <c:pt idx="6647" formatCode="General">
                  <c:v>-2.6713395114808702E-2</c:v>
                </c:pt>
                <c:pt idx="6648" formatCode="General">
                  <c:v>-2.6494606139783401E-2</c:v>
                </c:pt>
                <c:pt idx="6649" formatCode="General">
                  <c:v>-2.6276118504723899E-2</c:v>
                </c:pt>
                <c:pt idx="6650" formatCode="General">
                  <c:v>-2.6058207870863902E-2</c:v>
                </c:pt>
                <c:pt idx="6651" formatCode="General">
                  <c:v>-2.5840408398160899E-2</c:v>
                </c:pt>
                <c:pt idx="6652" formatCode="General">
                  <c:v>-2.5623039973277702E-2</c:v>
                </c:pt>
                <c:pt idx="6653" formatCode="General">
                  <c:v>-2.5406184524779201E-2</c:v>
                </c:pt>
                <c:pt idx="6654" formatCode="General">
                  <c:v>-2.5189963905655199E-2</c:v>
                </c:pt>
                <c:pt idx="6655" formatCode="General">
                  <c:v>-2.4974684986015301E-2</c:v>
                </c:pt>
                <c:pt idx="6656" formatCode="General">
                  <c:v>-2.47596946731094E-2</c:v>
                </c:pt>
                <c:pt idx="6657" formatCode="General">
                  <c:v>-2.45451421285377E-2</c:v>
                </c:pt>
                <c:pt idx="6658" formatCode="General">
                  <c:v>-2.4331908336682698E-2</c:v>
                </c:pt>
                <c:pt idx="6659" formatCode="General">
                  <c:v>-2.4119507146836701E-2</c:v>
                </c:pt>
                <c:pt idx="6660" formatCode="General">
                  <c:v>-2.3907971842652E-2</c:v>
                </c:pt>
                <c:pt idx="6661" formatCode="General">
                  <c:v>-2.3697492455174399E-2</c:v>
                </c:pt>
                <c:pt idx="6662" formatCode="General">
                  <c:v>-2.3487964397342201E-2</c:v>
                </c:pt>
                <c:pt idx="6663" formatCode="General">
                  <c:v>-2.32799416750154E-2</c:v>
                </c:pt>
                <c:pt idx="6664" formatCode="General">
                  <c:v>-2.3072883269713101E-2</c:v>
                </c:pt>
                <c:pt idx="6665" formatCode="General">
                  <c:v>-2.2866572662945301E-2</c:v>
                </c:pt>
                <c:pt idx="6666" formatCode="General">
                  <c:v>-2.26616873095935E-2</c:v>
                </c:pt>
                <c:pt idx="6667" formatCode="General">
                  <c:v>-2.2458069685727101E-2</c:v>
                </c:pt>
                <c:pt idx="6668" formatCode="General">
                  <c:v>-2.2255689026181202E-2</c:v>
                </c:pt>
                <c:pt idx="6669" formatCode="General">
                  <c:v>-2.2054401973695702E-2</c:v>
                </c:pt>
                <c:pt idx="6670" formatCode="General">
                  <c:v>-2.1854644366340801E-2</c:v>
                </c:pt>
                <c:pt idx="6671" formatCode="General">
                  <c:v>-2.1656325667105299E-2</c:v>
                </c:pt>
                <c:pt idx="6672" formatCode="General">
                  <c:v>-2.1458691181222098E-2</c:v>
                </c:pt>
                <c:pt idx="6673" formatCode="General">
                  <c:v>-2.12624526091689E-2</c:v>
                </c:pt>
                <c:pt idx="6674" formatCode="General">
                  <c:v>-2.1067585996178299E-2</c:v>
                </c:pt>
                <c:pt idx="6675" formatCode="General">
                  <c:v>-2.0873980002796302E-2</c:v>
                </c:pt>
                <c:pt idx="6676" formatCode="General">
                  <c:v>-2.06819159221594E-2</c:v>
                </c:pt>
                <c:pt idx="6677" formatCode="General">
                  <c:v>-2.0490988907444399E-2</c:v>
                </c:pt>
                <c:pt idx="6678" formatCode="General">
                  <c:v>-2.0300937723783E-2</c:v>
                </c:pt>
                <c:pt idx="6679" formatCode="General">
                  <c:v>-2.0112111483945198E-2</c:v>
                </c:pt>
                <c:pt idx="6680" formatCode="General">
                  <c:v>-1.9924722090170099E-2</c:v>
                </c:pt>
                <c:pt idx="6681" formatCode="General">
                  <c:v>-1.97384605287532E-2</c:v>
                </c:pt>
                <c:pt idx="6682" formatCode="General">
                  <c:v>-1.9552960316362101E-2</c:v>
                </c:pt>
                <c:pt idx="6683" formatCode="General">
                  <c:v>-1.9368445345652099E-2</c:v>
                </c:pt>
                <c:pt idx="6684" formatCode="General">
                  <c:v>-1.9185079855723899E-2</c:v>
                </c:pt>
                <c:pt idx="6685" formatCode="General">
                  <c:v>-1.90028245630839E-2</c:v>
                </c:pt>
                <c:pt idx="6686" formatCode="General">
                  <c:v>-1.88213565422857E-2</c:v>
                </c:pt>
                <c:pt idx="6687" formatCode="General">
                  <c:v>-1.8640473418008001E-2</c:v>
                </c:pt>
                <c:pt idx="6688" formatCode="General">
                  <c:v>-1.8460647674410101E-2</c:v>
                </c:pt>
                <c:pt idx="6689" formatCode="General">
                  <c:v>-1.8281405042003498E-2</c:v>
                </c:pt>
                <c:pt idx="6690" formatCode="General">
                  <c:v>-1.81023591249506E-2</c:v>
                </c:pt>
                <c:pt idx="6691" formatCode="General">
                  <c:v>-1.7923966543450201E-2</c:v>
                </c:pt>
                <c:pt idx="6692" formatCode="General">
                  <c:v>-1.7746313008259899E-2</c:v>
                </c:pt>
                <c:pt idx="6693" formatCode="General">
                  <c:v>-1.7568954549233299E-2</c:v>
                </c:pt>
                <c:pt idx="6694" formatCode="General">
                  <c:v>-1.7391617468044001E-2</c:v>
                </c:pt>
                <c:pt idx="6695" formatCode="General">
                  <c:v>-1.7214365890562699E-2</c:v>
                </c:pt>
                <c:pt idx="6696" formatCode="General">
                  <c:v>-1.70372564826432E-2</c:v>
                </c:pt>
                <c:pt idx="6697" formatCode="General">
                  <c:v>-1.68601397419369E-2</c:v>
                </c:pt>
                <c:pt idx="6698" formatCode="General">
                  <c:v>-1.6683090747357701E-2</c:v>
                </c:pt>
                <c:pt idx="6699" formatCode="General">
                  <c:v>-1.65060296095208E-2</c:v>
                </c:pt>
                <c:pt idx="6700" formatCode="General">
                  <c:v>-1.63281408092197E-2</c:v>
                </c:pt>
                <c:pt idx="6701" formatCode="General">
                  <c:v>-1.61500973292385E-2</c:v>
                </c:pt>
                <c:pt idx="6702" formatCode="General">
                  <c:v>-1.5971851537316499E-2</c:v>
                </c:pt>
                <c:pt idx="6703" formatCode="General">
                  <c:v>-1.5792541581757399E-2</c:v>
                </c:pt>
                <c:pt idx="6704" formatCode="General">
                  <c:v>-1.56123436408547E-2</c:v>
                </c:pt>
                <c:pt idx="6705" formatCode="General">
                  <c:v>-1.5430982176916999E-2</c:v>
                </c:pt>
                <c:pt idx="6706" formatCode="General">
                  <c:v>-1.52488554242469E-2</c:v>
                </c:pt>
                <c:pt idx="6707" formatCode="General">
                  <c:v>-1.50658718700287E-2</c:v>
                </c:pt>
                <c:pt idx="6708" formatCode="General">
                  <c:v>-1.4881267703254E-2</c:v>
                </c:pt>
                <c:pt idx="6709" formatCode="General">
                  <c:v>-1.4694906416000599E-2</c:v>
                </c:pt>
                <c:pt idx="6710" formatCode="General">
                  <c:v>-1.45067387228308E-2</c:v>
                </c:pt>
                <c:pt idx="6711" formatCode="General">
                  <c:v>-1.43170160625779E-2</c:v>
                </c:pt>
                <c:pt idx="6712" formatCode="General">
                  <c:v>-1.4125708086723299E-2</c:v>
                </c:pt>
                <c:pt idx="6713" formatCode="General">
                  <c:v>-1.39322393572207E-2</c:v>
                </c:pt>
                <c:pt idx="6714" formatCode="General">
                  <c:v>-1.37364254160313E-2</c:v>
                </c:pt>
                <c:pt idx="6715" formatCode="General">
                  <c:v>-1.3538253321264199E-2</c:v>
                </c:pt>
                <c:pt idx="6716" formatCode="General">
                  <c:v>-1.3337664371808101E-2</c:v>
                </c:pt>
                <c:pt idx="6717" formatCode="General">
                  <c:v>-1.31342906662527E-2</c:v>
                </c:pt>
                <c:pt idx="6718" formatCode="General">
                  <c:v>-1.2927763045388899E-2</c:v>
                </c:pt>
                <c:pt idx="6719" formatCode="General">
                  <c:v>-1.2718302563919001E-2</c:v>
                </c:pt>
                <c:pt idx="6720" formatCode="General">
                  <c:v>-1.2505502878966001E-2</c:v>
                </c:pt>
                <c:pt idx="6721" formatCode="General">
                  <c:v>-1.22893647243603E-2</c:v>
                </c:pt>
                <c:pt idx="6722" formatCode="General">
                  <c:v>-1.2070152409850699E-2</c:v>
                </c:pt>
                <c:pt idx="6723" formatCode="General">
                  <c:v>-1.1847386525870701E-2</c:v>
                </c:pt>
                <c:pt idx="6724" formatCode="General">
                  <c:v>-1.1620414421302801E-2</c:v>
                </c:pt>
                <c:pt idx="6725" formatCode="General">
                  <c:v>-1.13893213560524E-2</c:v>
                </c:pt>
                <c:pt idx="6726" formatCode="General">
                  <c:v>-1.11543364320778E-2</c:v>
                </c:pt>
                <c:pt idx="6727" formatCode="General">
                  <c:v>-1.09149764377739E-2</c:v>
                </c:pt>
                <c:pt idx="6728" formatCode="General">
                  <c:v>-1.0670914059995099E-2</c:v>
                </c:pt>
                <c:pt idx="6729" formatCode="General">
                  <c:v>-1.0422206430589401E-2</c:v>
                </c:pt>
                <c:pt idx="6730" formatCode="General">
                  <c:v>-1.01684771411153E-2</c:v>
                </c:pt>
                <c:pt idx="6731" formatCode="General">
                  <c:v>-9.9094048323268204E-3</c:v>
                </c:pt>
                <c:pt idx="6732" formatCode="General">
                  <c:v>-9.6453327243185404E-3</c:v>
                </c:pt>
                <c:pt idx="6733" formatCode="General">
                  <c:v>-9.3758230373803594E-3</c:v>
                </c:pt>
                <c:pt idx="6734" formatCode="General">
                  <c:v>-9.1005701280109496E-3</c:v>
                </c:pt>
                <c:pt idx="6735" formatCode="General">
                  <c:v>-8.8195421609044006E-3</c:v>
                </c:pt>
                <c:pt idx="6736" formatCode="General">
                  <c:v>-8.5326503192638004E-3</c:v>
                </c:pt>
                <c:pt idx="6737" formatCode="General">
                  <c:v>-8.2395311661971407E-3</c:v>
                </c:pt>
                <c:pt idx="6738" formatCode="General">
                  <c:v>-7.9401332552481597E-3</c:v>
                </c:pt>
                <c:pt idx="6739" formatCode="General">
                  <c:v>-7.6342654820107598E-3</c:v>
                </c:pt>
                <c:pt idx="6740" formatCode="General">
                  <c:v>-7.3218030930362896E-3</c:v>
                </c:pt>
                <c:pt idx="6741" formatCode="General">
                  <c:v>-7.0025623142991201E-3</c:v>
                </c:pt>
                <c:pt idx="6742" formatCode="General">
                  <c:v>-6.6763279467226301E-3</c:v>
                </c:pt>
                <c:pt idx="6743" formatCode="General">
                  <c:v>-6.3433196479482897E-3</c:v>
                </c:pt>
                <c:pt idx="6744" formatCode="General">
                  <c:v>-6.0029475117485001E-3</c:v>
                </c:pt>
                <c:pt idx="6745" formatCode="General">
                  <c:v>-5.6552806960780697E-3</c:v>
                </c:pt>
                <c:pt idx="6746" formatCode="General">
                  <c:v>-5.3000619997834097E-3</c:v>
                </c:pt>
                <c:pt idx="6747" formatCode="General">
                  <c:v>-4.9367243045985304E-3</c:v>
                </c:pt>
                <c:pt idx="6748" formatCode="General">
                  <c:v>-4.5654001874272602E-3</c:v>
                </c:pt>
                <c:pt idx="6749" formatCode="General">
                  <c:v>-4.1860262416341699E-3</c:v>
                </c:pt>
                <c:pt idx="6750" formatCode="General">
                  <c:v>-3.79838433843131E-3</c:v>
                </c:pt>
                <c:pt idx="6751" formatCode="General">
                  <c:v>-3.40239320418662E-3</c:v>
                </c:pt>
                <c:pt idx="6752" formatCode="General">
                  <c:v>-2.9979317153963798E-3</c:v>
                </c:pt>
                <c:pt idx="6753" formatCode="General">
                  <c:v>-2.5849727955334799E-3</c:v>
                </c:pt>
                <c:pt idx="6754" formatCode="General">
                  <c:v>-2.1628151563033199E-3</c:v>
                </c:pt>
                <c:pt idx="6755" formatCode="General">
                  <c:v>-1.7314625847584301E-3</c:v>
                </c:pt>
                <c:pt idx="6756" formatCode="General">
                  <c:v>-1.2911886812946899E-3</c:v>
                </c:pt>
                <c:pt idx="6757" formatCode="General">
                  <c:v>-8.4166488018730498E-4</c:v>
                </c:pt>
                <c:pt idx="6758" formatCode="General">
                  <c:v>-3.82859129470646E-4</c:v>
                </c:pt>
                <c:pt idx="6759">
                  <c:v>8.5347061048787697E-5</c:v>
                </c:pt>
                <c:pt idx="6760" formatCode="General">
                  <c:v>5.6305806778928803E-4</c:v>
                </c:pt>
                <c:pt idx="6761" formatCode="General">
                  <c:v>1.05054660222463E-3</c:v>
                </c:pt>
                <c:pt idx="6762" formatCode="General">
                  <c:v>1.5480594035706999E-3</c:v>
                </c:pt>
                <c:pt idx="6763" formatCode="General">
                  <c:v>2.0552651139347398E-3</c:v>
                </c:pt>
                <c:pt idx="6764" formatCode="General">
                  <c:v>2.5722536354124202E-3</c:v>
                </c:pt>
                <c:pt idx="6765" formatCode="General">
                  <c:v>3.0994880575227002E-3</c:v>
                </c:pt>
                <c:pt idx="6766" formatCode="General">
                  <c:v>3.63688732318387E-3</c:v>
                </c:pt>
                <c:pt idx="6767" formatCode="General">
                  <c:v>4.1849126064491997E-3</c:v>
                </c:pt>
                <c:pt idx="6768" formatCode="General">
                  <c:v>4.7435669165839201E-3</c:v>
                </c:pt>
                <c:pt idx="6769" formatCode="General">
                  <c:v>5.31259836590273E-3</c:v>
                </c:pt>
                <c:pt idx="6770" formatCode="General">
                  <c:v>5.8920156325299004E-3</c:v>
                </c:pt>
                <c:pt idx="6771" formatCode="General">
                  <c:v>6.4819870644751802E-3</c:v>
                </c:pt>
                <c:pt idx="6772" formatCode="General">
                  <c:v>7.0825904352027399E-3</c:v>
                </c:pt>
                <c:pt idx="6773" formatCode="General">
                  <c:v>7.6939767860719601E-3</c:v>
                </c:pt>
                <c:pt idx="6774" formatCode="General">
                  <c:v>8.3163916815702007E-3</c:v>
                </c:pt>
                <c:pt idx="6775" formatCode="General">
                  <c:v>8.94970293817203E-3</c:v>
                </c:pt>
                <c:pt idx="6776" formatCode="General">
                  <c:v>9.5939407095507797E-3</c:v>
                </c:pt>
                <c:pt idx="6777" formatCode="General">
                  <c:v>1.02491981750597E-2</c:v>
                </c:pt>
                <c:pt idx="6778" formatCode="General">
                  <c:v>1.09154601025751E-2</c:v>
                </c:pt>
                <c:pt idx="6779" formatCode="General">
                  <c:v>1.15928196049911E-2</c:v>
                </c:pt>
                <c:pt idx="6780" formatCode="General">
                  <c:v>1.22812412718744E-2</c:v>
                </c:pt>
                <c:pt idx="6781" formatCode="General">
                  <c:v>1.29807070093645E-2</c:v>
                </c:pt>
                <c:pt idx="6782" formatCode="General">
                  <c:v>1.3691183986848999E-2</c:v>
                </c:pt>
                <c:pt idx="6783" formatCode="General">
                  <c:v>1.4412593222491599E-2</c:v>
                </c:pt>
                <c:pt idx="6784" formatCode="General">
                  <c:v>1.51453781608142E-2</c:v>
                </c:pt>
                <c:pt idx="6785" formatCode="General">
                  <c:v>1.5889306804478399E-2</c:v>
                </c:pt>
                <c:pt idx="6786" formatCode="General">
                  <c:v>1.6644519572985399E-2</c:v>
                </c:pt>
                <c:pt idx="6787" formatCode="General">
                  <c:v>1.7411065584648899E-2</c:v>
                </c:pt>
                <c:pt idx="6788" formatCode="General">
                  <c:v>1.8188548834284501E-2</c:v>
                </c:pt>
                <c:pt idx="6789" formatCode="General">
                  <c:v>1.89773895599154E-2</c:v>
                </c:pt>
                <c:pt idx="6790" formatCode="General">
                  <c:v>1.9777292927664999E-2</c:v>
                </c:pt>
                <c:pt idx="6791" formatCode="General">
                  <c:v>2.05878187152016E-2</c:v>
                </c:pt>
                <c:pt idx="6792" formatCode="General">
                  <c:v>2.1409203523269499E-2</c:v>
                </c:pt>
                <c:pt idx="6793" formatCode="General">
                  <c:v>2.22416212792295E-2</c:v>
                </c:pt>
                <c:pt idx="6794" formatCode="General">
                  <c:v>2.3084886649043498E-2</c:v>
                </c:pt>
                <c:pt idx="6795" formatCode="General">
                  <c:v>2.3939017453110199E-2</c:v>
                </c:pt>
                <c:pt idx="6796" formatCode="General">
                  <c:v>2.4803831423067999E-2</c:v>
                </c:pt>
                <c:pt idx="6797" formatCode="General">
                  <c:v>2.5679388639603E-2</c:v>
                </c:pt>
                <c:pt idx="6798" formatCode="General">
                  <c:v>2.6565845717471899E-2</c:v>
                </c:pt>
                <c:pt idx="6799" formatCode="General">
                  <c:v>2.7462842995912499E-2</c:v>
                </c:pt>
                <c:pt idx="6800" formatCode="General">
                  <c:v>2.8370494428874599E-2</c:v>
                </c:pt>
                <c:pt idx="6801" formatCode="General">
                  <c:v>2.92884093667241E-2</c:v>
                </c:pt>
                <c:pt idx="6802" formatCode="General">
                  <c:v>3.0216688860476799E-2</c:v>
                </c:pt>
                <c:pt idx="6803" formatCode="General">
                  <c:v>3.1155064413280299E-2</c:v>
                </c:pt>
                <c:pt idx="6804" formatCode="General">
                  <c:v>3.21030739757543E-2</c:v>
                </c:pt>
                <c:pt idx="6805" formatCode="General">
                  <c:v>3.30612149270961E-2</c:v>
                </c:pt>
                <c:pt idx="6806" formatCode="General">
                  <c:v>3.4029253954789E-2</c:v>
                </c:pt>
                <c:pt idx="6807" formatCode="General">
                  <c:v>3.5007343236729903E-2</c:v>
                </c:pt>
                <c:pt idx="6808" formatCode="General">
                  <c:v>3.5995160871468999E-2</c:v>
                </c:pt>
                <c:pt idx="6809" formatCode="General">
                  <c:v>3.6992389618310903E-2</c:v>
                </c:pt>
                <c:pt idx="6810" formatCode="General">
                  <c:v>3.7998986259118302E-2</c:v>
                </c:pt>
                <c:pt idx="6811" formatCode="General">
                  <c:v>3.9014748519516203E-2</c:v>
                </c:pt>
                <c:pt idx="6812" formatCode="General">
                  <c:v>4.0039585618690997E-2</c:v>
                </c:pt>
                <c:pt idx="6813" formatCode="General">
                  <c:v>4.10732486580331E-2</c:v>
                </c:pt>
                <c:pt idx="6814" formatCode="General">
                  <c:v>4.2115419131517097E-2</c:v>
                </c:pt>
                <c:pt idx="6815" formatCode="General">
                  <c:v>4.3166320564203303E-2</c:v>
                </c:pt>
                <c:pt idx="6816" formatCode="General">
                  <c:v>4.4225980343115E-2</c:v>
                </c:pt>
                <c:pt idx="6817" formatCode="General">
                  <c:v>4.5293776077755199E-2</c:v>
                </c:pt>
                <c:pt idx="6818" formatCode="General">
                  <c:v>4.63696745261159E-2</c:v>
                </c:pt>
                <c:pt idx="6819" formatCode="General">
                  <c:v>4.74533600881933E-2</c:v>
                </c:pt>
                <c:pt idx="6820" formatCode="General">
                  <c:v>4.8544564975025399E-2</c:v>
                </c:pt>
                <c:pt idx="6821" formatCode="General">
                  <c:v>4.9643625760261698E-2</c:v>
                </c:pt>
                <c:pt idx="6822" formatCode="General">
                  <c:v>5.0750194800308498E-2</c:v>
                </c:pt>
                <c:pt idx="6823" formatCode="General">
                  <c:v>5.18639390453111E-2</c:v>
                </c:pt>
                <c:pt idx="6824" formatCode="General">
                  <c:v>5.2984954204408602E-2</c:v>
                </c:pt>
                <c:pt idx="6825" formatCode="General">
                  <c:v>5.4112735507470699E-2</c:v>
                </c:pt>
                <c:pt idx="6826" formatCode="General">
                  <c:v>5.5246590736955301E-2</c:v>
                </c:pt>
                <c:pt idx="6827" formatCode="General">
                  <c:v>5.6386661801682697E-2</c:v>
                </c:pt>
                <c:pt idx="6828" formatCode="General">
                  <c:v>5.7533177065233497E-2</c:v>
                </c:pt>
                <c:pt idx="6829" formatCode="General">
                  <c:v>5.8685674323291602E-2</c:v>
                </c:pt>
                <c:pt idx="6830" formatCode="General">
                  <c:v>5.9843767423806801E-2</c:v>
                </c:pt>
                <c:pt idx="6831" formatCode="General">
                  <c:v>6.1007727001804297E-2</c:v>
                </c:pt>
                <c:pt idx="6832" formatCode="General">
                  <c:v>6.2176981497142E-2</c:v>
                </c:pt>
                <c:pt idx="6833" formatCode="General">
                  <c:v>6.3351040895678098E-2</c:v>
                </c:pt>
                <c:pt idx="6834" formatCode="General">
                  <c:v>6.4530086032600895E-2</c:v>
                </c:pt>
                <c:pt idx="6835" formatCode="General">
                  <c:v>6.5713441623501595E-2</c:v>
                </c:pt>
                <c:pt idx="6836" formatCode="General">
                  <c:v>6.6900947979102204E-2</c:v>
                </c:pt>
                <c:pt idx="6837" formatCode="General">
                  <c:v>6.8092728023362206E-2</c:v>
                </c:pt>
                <c:pt idx="6838" formatCode="General">
                  <c:v>6.9288453672224096E-2</c:v>
                </c:pt>
                <c:pt idx="6839" formatCode="General">
                  <c:v>7.0488039586103807E-2</c:v>
                </c:pt>
                <c:pt idx="6840" formatCode="General">
                  <c:v>7.1690879227963994E-2</c:v>
                </c:pt>
                <c:pt idx="6841" formatCode="General">
                  <c:v>7.28966776966566E-2</c:v>
                </c:pt>
                <c:pt idx="6842" formatCode="General">
                  <c:v>7.4105416413997302E-2</c:v>
                </c:pt>
                <c:pt idx="6843" formatCode="General">
                  <c:v>7.5316692378059796E-2</c:v>
                </c:pt>
                <c:pt idx="6844" formatCode="General">
                  <c:v>7.65304973957628E-2</c:v>
                </c:pt>
                <c:pt idx="6845" formatCode="General">
                  <c:v>7.7746357290891299E-2</c:v>
                </c:pt>
                <c:pt idx="6846" formatCode="General">
                  <c:v>7.8964083188720099E-2</c:v>
                </c:pt>
                <c:pt idx="6847" formatCode="General">
                  <c:v>8.0183302627811898E-2</c:v>
                </c:pt>
                <c:pt idx="6848" formatCode="General">
                  <c:v>8.1403808973797995E-2</c:v>
                </c:pt>
                <c:pt idx="6849" formatCode="General">
                  <c:v>8.2625488626540899E-2</c:v>
                </c:pt>
                <c:pt idx="6850" formatCode="General">
                  <c:v>8.3847999477153407E-2</c:v>
                </c:pt>
                <c:pt idx="6851" formatCode="General">
                  <c:v>8.5071276485981201E-2</c:v>
                </c:pt>
                <c:pt idx="6852" formatCode="General">
                  <c:v>8.6294955314083904E-2</c:v>
                </c:pt>
                <c:pt idx="6853" formatCode="General">
                  <c:v>8.7518486465748904E-2</c:v>
                </c:pt>
                <c:pt idx="6854" formatCode="General">
                  <c:v>8.8741690410949398E-2</c:v>
                </c:pt>
                <c:pt idx="6855" formatCode="General">
                  <c:v>8.9964380196754803E-2</c:v>
                </c:pt>
                <c:pt idx="6856" formatCode="General">
                  <c:v>9.1186651951528294E-2</c:v>
                </c:pt>
                <c:pt idx="6857" formatCode="General">
                  <c:v>9.2408057215165096E-2</c:v>
                </c:pt>
                <c:pt idx="6858" formatCode="General">
                  <c:v>9.3628066650495098E-2</c:v>
                </c:pt>
                <c:pt idx="6859" formatCode="General">
                  <c:v>9.4846431500343095E-2</c:v>
                </c:pt>
                <c:pt idx="6860" formatCode="General">
                  <c:v>9.6062728111197301E-2</c:v>
                </c:pt>
                <c:pt idx="6861" formatCode="General">
                  <c:v>9.7276836633916203E-2</c:v>
                </c:pt>
                <c:pt idx="6862" formatCode="General">
                  <c:v>9.8488858229072301E-2</c:v>
                </c:pt>
                <c:pt idx="6863" formatCode="General">
                  <c:v>9.96986749753659E-2</c:v>
                </c:pt>
                <c:pt idx="6864" formatCode="General">
                  <c:v>0.10090547200557</c:v>
                </c:pt>
                <c:pt idx="6865" formatCode="General">
                  <c:v>0.10210886520997001</c:v>
                </c:pt>
                <c:pt idx="6866" formatCode="General">
                  <c:v>0.103308946306229</c:v>
                </c:pt>
                <c:pt idx="6867" formatCode="General">
                  <c:v>0.10450581075654</c:v>
                </c:pt>
                <c:pt idx="6868" formatCode="General">
                  <c:v>0.105698543598716</c:v>
                </c:pt>
                <c:pt idx="6869" formatCode="General">
                  <c:v>0.10688687065838599</c:v>
                </c:pt>
                <c:pt idx="6870" formatCode="General">
                  <c:v>0.10807108427177101</c:v>
                </c:pt>
                <c:pt idx="6871" formatCode="General">
                  <c:v>0.10925067000445</c:v>
                </c:pt>
                <c:pt idx="6872" formatCode="General">
                  <c:v>0.11042537023693701</c:v>
                </c:pt>
                <c:pt idx="6873" formatCode="General">
                  <c:v>0.111594956285544</c:v>
                </c:pt>
                <c:pt idx="6874" formatCode="General">
                  <c:v>0.112759138116255</c:v>
                </c:pt>
                <c:pt idx="6875" formatCode="General">
                  <c:v>0.11391767646673299</c:v>
                </c:pt>
                <c:pt idx="6876" formatCode="General">
                  <c:v>0.11507035950474299</c:v>
                </c:pt>
                <c:pt idx="6877" formatCode="General">
                  <c:v>0.116216771386323</c:v>
                </c:pt>
                <c:pt idx="6878" formatCode="General">
                  <c:v>0.117356881220701</c:v>
                </c:pt>
                <c:pt idx="6879" formatCode="General">
                  <c:v>0.118490533863002</c:v>
                </c:pt>
                <c:pt idx="6880" formatCode="General">
                  <c:v>0.119617175800096</c:v>
                </c:pt>
                <c:pt idx="6881" formatCode="General">
                  <c:v>0.120736780868723</c:v>
                </c:pt>
                <c:pt idx="6882" formatCode="General">
                  <c:v>0.121849140677439</c:v>
                </c:pt>
                <c:pt idx="6883" formatCode="General">
                  <c:v>0.122953819605066</c:v>
                </c:pt>
                <c:pt idx="6884" formatCode="General">
                  <c:v>0.124050910261659</c:v>
                </c:pt>
                <c:pt idx="6885" formatCode="General">
                  <c:v>0.125140144091719</c:v>
                </c:pt>
                <c:pt idx="6886" formatCode="General">
                  <c:v>0.12622099091976799</c:v>
                </c:pt>
                <c:pt idx="6887" formatCode="General">
                  <c:v>0.127293366489207</c:v>
                </c:pt>
                <c:pt idx="6888" formatCode="General">
                  <c:v>0.12835717231905899</c:v>
                </c:pt>
                <c:pt idx="6889" formatCode="General">
                  <c:v>0.12941224091606299</c:v>
                </c:pt>
                <c:pt idx="6890" formatCode="General">
                  <c:v>0.130458260439795</c:v>
                </c:pt>
                <c:pt idx="6891" formatCode="General">
                  <c:v>0.13149501591183901</c:v>
                </c:pt>
                <c:pt idx="6892" formatCode="General">
                  <c:v>0.13252227681143899</c:v>
                </c:pt>
                <c:pt idx="6893" formatCode="General">
                  <c:v>0.13353995729425</c:v>
                </c:pt>
                <c:pt idx="6894" formatCode="General">
                  <c:v>0.13454777990248601</c:v>
                </c:pt>
                <c:pt idx="6895" formatCode="General">
                  <c:v>0.13554547362629499</c:v>
                </c:pt>
                <c:pt idx="6896" formatCode="General">
                  <c:v>0.136533156110935</c:v>
                </c:pt>
                <c:pt idx="6897" formatCode="General">
                  <c:v>0.137510328056133</c:v>
                </c:pt>
                <c:pt idx="6898" formatCode="General">
                  <c:v>0.13847666038636899</c:v>
                </c:pt>
                <c:pt idx="6899" formatCode="General">
                  <c:v>0.13943232490684901</c:v>
                </c:pt>
                <c:pt idx="6900" formatCode="General">
                  <c:v>0.14037721613260401</c:v>
                </c:pt>
                <c:pt idx="6901" formatCode="General">
                  <c:v>0.141311149355384</c:v>
                </c:pt>
                <c:pt idx="6902" formatCode="General">
                  <c:v>0.14223378262483299</c:v>
                </c:pt>
                <c:pt idx="6903" formatCode="General">
                  <c:v>0.143145110199804</c:v>
                </c:pt>
                <c:pt idx="6904" formatCode="General">
                  <c:v>0.14404516848617599</c:v>
                </c:pt>
                <c:pt idx="6905" formatCode="General">
                  <c:v>0.14493313147849199</c:v>
                </c:pt>
                <c:pt idx="6906" formatCode="General">
                  <c:v>0.14580905073889</c:v>
                </c:pt>
                <c:pt idx="6907" formatCode="General">
                  <c:v>0.14667313832520101</c:v>
                </c:pt>
                <c:pt idx="6908" formatCode="General">
                  <c:v>0.147524847825593</c:v>
                </c:pt>
                <c:pt idx="6909" formatCode="General">
                  <c:v>0.14836435565414599</c:v>
                </c:pt>
                <c:pt idx="6910" formatCode="General">
                  <c:v>0.14919173327966001</c:v>
                </c:pt>
                <c:pt idx="6911" formatCode="General">
                  <c:v>0.15000650189943299</c:v>
                </c:pt>
                <c:pt idx="6912" formatCode="General">
                  <c:v>0.150808546758883</c:v>
                </c:pt>
                <c:pt idx="6913" formatCode="General">
                  <c:v>0.15159809462499599</c:v>
                </c:pt>
                <c:pt idx="6914" formatCode="General">
                  <c:v>0.15237456849093201</c:v>
                </c:pt>
                <c:pt idx="6915" formatCode="General">
                  <c:v>0.15313778218743801</c:v>
                </c:pt>
                <c:pt idx="6916" formatCode="General">
                  <c:v>0.15388799873690001</c:v>
                </c:pt>
                <c:pt idx="6917" formatCode="General">
                  <c:v>0.15462506785716701</c:v>
                </c:pt>
                <c:pt idx="6918" formatCode="General">
                  <c:v>0.15534899576450301</c:v>
                </c:pt>
                <c:pt idx="6919" formatCode="General">
                  <c:v>0.15605952185892599</c:v>
                </c:pt>
                <c:pt idx="6920" formatCode="General">
                  <c:v>0.156756466856321</c:v>
                </c:pt>
                <c:pt idx="6921" formatCode="General">
                  <c:v>0.157440180621884</c:v>
                </c:pt>
                <c:pt idx="6922" formatCode="General">
                  <c:v>0.158110099966429</c:v>
                </c:pt>
                <c:pt idx="6923" formatCode="General">
                  <c:v>0.158766246337816</c:v>
                </c:pt>
                <c:pt idx="6924" formatCode="General">
                  <c:v>0.159408710828745</c:v>
                </c:pt>
                <c:pt idx="6925" formatCode="General">
                  <c:v>0.16003726842282101</c:v>
                </c:pt>
                <c:pt idx="6926" formatCode="General">
                  <c:v>0.16065228268388501</c:v>
                </c:pt>
                <c:pt idx="6927" formatCode="General">
                  <c:v>0.16125332472900999</c:v>
                </c:pt>
                <c:pt idx="6928" formatCode="General">
                  <c:v>0.16184042306521099</c:v>
                </c:pt>
                <c:pt idx="6929" formatCode="General">
                  <c:v>0.16241343284542201</c:v>
                </c:pt>
                <c:pt idx="6930" formatCode="General">
                  <c:v>0.16297247660717901</c:v>
                </c:pt>
                <c:pt idx="6931" formatCode="General">
                  <c:v>0.16351750230194201</c:v>
                </c:pt>
                <c:pt idx="6932" formatCode="General">
                  <c:v>0.16404852916317</c:v>
                </c:pt>
                <c:pt idx="6933" formatCode="General">
                  <c:v>0.164565766583679</c:v>
                </c:pt>
                <c:pt idx="6934" formatCode="General">
                  <c:v>0.165068877152308</c:v>
                </c:pt>
                <c:pt idx="6935" formatCode="General">
                  <c:v>0.16555740267075</c:v>
                </c:pt>
                <c:pt idx="6936" formatCode="General">
                  <c:v>0.166031832726033</c:v>
                </c:pt>
                <c:pt idx="6937" formatCode="General">
                  <c:v>0.166492778339321</c:v>
                </c:pt>
                <c:pt idx="6938" formatCode="General">
                  <c:v>0.16693930189829001</c:v>
                </c:pt>
                <c:pt idx="6939" formatCode="General">
                  <c:v>0.16737169182475001</c:v>
                </c:pt>
                <c:pt idx="6940" formatCode="General">
                  <c:v>0.16778986384442901</c:v>
                </c:pt>
                <c:pt idx="6941" formatCode="General">
                  <c:v>0.168193719541014</c:v>
                </c:pt>
                <c:pt idx="6942" formatCode="General">
                  <c:v>0.168583505896756</c:v>
                </c:pt>
                <c:pt idx="6943" formatCode="General">
                  <c:v>0.16895958510717299</c:v>
                </c:pt>
                <c:pt idx="6944" formatCode="General">
                  <c:v>0.169322380767474</c:v>
                </c:pt>
                <c:pt idx="6945" formatCode="General">
                  <c:v>0.169671041095492</c:v>
                </c:pt>
                <c:pt idx="6946" formatCode="General">
                  <c:v>0.17000546057197299</c:v>
                </c:pt>
                <c:pt idx="6947" formatCode="General">
                  <c:v>0.17032627077509899</c:v>
                </c:pt>
                <c:pt idx="6948" formatCode="General">
                  <c:v>0.17063339408295</c:v>
                </c:pt>
                <c:pt idx="6949" formatCode="General">
                  <c:v>0.17092686548264099</c:v>
                </c:pt>
                <c:pt idx="6950" formatCode="General">
                  <c:v>0.17120658510971401</c:v>
                </c:pt>
                <c:pt idx="6951" formatCode="General">
                  <c:v>0.171472488684067</c:v>
                </c:pt>
                <c:pt idx="6952" formatCode="General">
                  <c:v>0.17172499861384999</c:v>
                </c:pt>
                <c:pt idx="6953" formatCode="General">
                  <c:v>0.17196411117645499</c:v>
                </c:pt>
                <c:pt idx="6954" formatCode="General">
                  <c:v>0.172190110627639</c:v>
                </c:pt>
                <c:pt idx="6955" formatCode="General">
                  <c:v>0.17240285740439701</c:v>
                </c:pt>
                <c:pt idx="6956" formatCode="General">
                  <c:v>0.17260229303484201</c:v>
                </c:pt>
                <c:pt idx="6957" formatCode="General">
                  <c:v>0.17278856074864499</c:v>
                </c:pt>
                <c:pt idx="6958" formatCode="General">
                  <c:v>0.17296177289459899</c:v>
                </c:pt>
                <c:pt idx="6959" formatCode="General">
                  <c:v>0.17312246970839601</c:v>
                </c:pt>
                <c:pt idx="6960" formatCode="General">
                  <c:v>0.17327019300766999</c:v>
                </c:pt>
                <c:pt idx="6961" formatCode="General">
                  <c:v>0.17340502993785001</c:v>
                </c:pt>
                <c:pt idx="6962" formatCode="General">
                  <c:v>0.17352764053129899</c:v>
                </c:pt>
                <c:pt idx="6963" formatCode="General">
                  <c:v>0.17363759058270001</c:v>
                </c:pt>
                <c:pt idx="6964" formatCode="General">
                  <c:v>0.173735394477187</c:v>
                </c:pt>
                <c:pt idx="6965" formatCode="General">
                  <c:v>0.17382114153011499</c:v>
                </c:pt>
                <c:pt idx="6966" formatCode="General">
                  <c:v>0.17389464162760401</c:v>
                </c:pt>
                <c:pt idx="6967" formatCode="General">
                  <c:v>0.17395641945288301</c:v>
                </c:pt>
                <c:pt idx="6968" formatCode="General">
                  <c:v>0.174006331007728</c:v>
                </c:pt>
                <c:pt idx="6969" formatCode="General">
                  <c:v>0.17404465582809001</c:v>
                </c:pt>
                <c:pt idx="6970" formatCode="General">
                  <c:v>0.174071657403161</c:v>
                </c:pt>
                <c:pt idx="6971" formatCode="General">
                  <c:v>0.17408715218121701</c:v>
                </c:pt>
                <c:pt idx="6972" formatCode="General">
                  <c:v>0.17409148362617</c:v>
                </c:pt>
                <c:pt idx="6973" formatCode="General">
                  <c:v>0.17408508721419899</c:v>
                </c:pt>
                <c:pt idx="6974" formatCode="General">
                  <c:v>0.17406775524445101</c:v>
                </c:pt>
                <c:pt idx="6975" formatCode="General">
                  <c:v>0.17403979195591299</c:v>
                </c:pt>
                <c:pt idx="6976" formatCode="General">
                  <c:v>0.17400121898938301</c:v>
                </c:pt>
                <c:pt idx="6977" formatCode="General">
                  <c:v>0.17395197969194501</c:v>
                </c:pt>
                <c:pt idx="6978" formatCode="General">
                  <c:v>0.17389275955748701</c:v>
                </c:pt>
                <c:pt idx="6979" formatCode="General">
                  <c:v>0.17382359211377699</c:v>
                </c:pt>
                <c:pt idx="6980" formatCode="General">
                  <c:v>0.17374409172580799</c:v>
                </c:pt>
                <c:pt idx="6981" formatCode="General">
                  <c:v>0.17365490622004001</c:v>
                </c:pt>
                <c:pt idx="6982" formatCode="General">
                  <c:v>0.17355637951098701</c:v>
                </c:pt>
                <c:pt idx="6983" formatCode="General">
                  <c:v>0.17344834743103801</c:v>
                </c:pt>
                <c:pt idx="6984" formatCode="General">
                  <c:v>0.17333134446516299</c:v>
                </c:pt>
                <c:pt idx="6985" formatCode="General">
                  <c:v>0.17320578716245</c:v>
                </c:pt>
                <c:pt idx="6986" formatCode="General">
                  <c:v>0.173071591167197</c:v>
                </c:pt>
                <c:pt idx="6987" formatCode="General">
                  <c:v>0.17292804056768199</c:v>
                </c:pt>
                <c:pt idx="6988" formatCode="General">
                  <c:v>0.17277612802103601</c:v>
                </c:pt>
                <c:pt idx="6989" formatCode="General">
                  <c:v>0.172616224285248</c:v>
                </c:pt>
                <c:pt idx="6990" formatCode="General">
                  <c:v>0.172448008549731</c:v>
                </c:pt>
                <c:pt idx="6991" formatCode="General">
                  <c:v>0.172272322625869</c:v>
                </c:pt>
                <c:pt idx="6992" formatCode="General">
                  <c:v>0.17208901771910901</c:v>
                </c:pt>
                <c:pt idx="6993" formatCode="General">
                  <c:v>0.171898364280162</c:v>
                </c:pt>
                <c:pt idx="6994" formatCode="General">
                  <c:v>0.17170027176048699</c:v>
                </c:pt>
                <c:pt idx="6995" formatCode="General">
                  <c:v>0.17149471964768101</c:v>
                </c:pt>
                <c:pt idx="6996" formatCode="General">
                  <c:v>0.171282479144482</c:v>
                </c:pt>
                <c:pt idx="6997" formatCode="General">
                  <c:v>0.171063267528862</c:v>
                </c:pt>
                <c:pt idx="6998" formatCode="General">
                  <c:v>0.170837694655401</c:v>
                </c:pt>
                <c:pt idx="6999" formatCode="General">
                  <c:v>0.17060642705122001</c:v>
                </c:pt>
                <c:pt idx="7000" formatCode="General">
                  <c:v>0.170368764281569</c:v>
                </c:pt>
                <c:pt idx="7001" formatCode="General">
                  <c:v>0.17012480979083</c:v>
                </c:pt>
                <c:pt idx="7002" formatCode="General">
                  <c:v>0.16987533160768101</c:v>
                </c:pt>
                <c:pt idx="7003" formatCode="General">
                  <c:v>0.16962032519362799</c:v>
                </c:pt>
                <c:pt idx="7004" formatCode="General">
                  <c:v>0.16935994310991401</c:v>
                </c:pt>
                <c:pt idx="7005" formatCode="General">
                  <c:v>0.169094543329153</c:v>
                </c:pt>
                <c:pt idx="7006" formatCode="General">
                  <c:v>0.16882401761399199</c:v>
                </c:pt>
                <c:pt idx="7007" formatCode="General">
                  <c:v>0.16854876628788701</c:v>
                </c:pt>
                <c:pt idx="7008" formatCode="General">
                  <c:v>0.16826895925586</c:v>
                </c:pt>
                <c:pt idx="7009" formatCode="General">
                  <c:v>0.167984540386277</c:v>
                </c:pt>
                <c:pt idx="7010" formatCode="General">
                  <c:v>0.16769601883346499</c:v>
                </c:pt>
                <c:pt idx="7011" formatCode="General">
                  <c:v>0.16740365007789701</c:v>
                </c:pt>
                <c:pt idx="7012" formatCode="General">
                  <c:v>0.16710730157345099</c:v>
                </c:pt>
                <c:pt idx="7013" formatCode="General">
                  <c:v>0.166807360161911</c:v>
                </c:pt>
                <c:pt idx="7014" formatCode="General">
                  <c:v>0.16650407367918399</c:v>
                </c:pt>
                <c:pt idx="7015" formatCode="General">
                  <c:v>0.16619735385623899</c:v>
                </c:pt>
                <c:pt idx="7016" formatCode="General">
                  <c:v>0.16588758715395099</c:v>
                </c:pt>
                <c:pt idx="7017" formatCode="General">
                  <c:v>0.16557513657765899</c:v>
                </c:pt>
                <c:pt idx="7018" formatCode="General">
                  <c:v>0.16525977423336899</c:v>
                </c:pt>
                <c:pt idx="7019" formatCode="General">
                  <c:v>0.16494176686279499</c:v>
                </c:pt>
                <c:pt idx="7020" formatCode="General">
                  <c:v>0.164621510552066</c:v>
                </c:pt>
                <c:pt idx="7021" formatCode="General">
                  <c:v>0.16429908330460499</c:v>
                </c:pt>
                <c:pt idx="7022" formatCode="General">
                  <c:v>0.16397455919228299</c:v>
                </c:pt>
                <c:pt idx="7023" formatCode="General">
                  <c:v>0.16364797226797601</c:v>
                </c:pt>
                <c:pt idx="7024" formatCode="General">
                  <c:v>0.16331950772150799</c:v>
                </c:pt>
                <c:pt idx="7025" formatCode="General">
                  <c:v>0.162989644702249</c:v>
                </c:pt>
                <c:pt idx="7026" formatCode="General">
                  <c:v>0.162658316113475</c:v>
                </c:pt>
                <c:pt idx="7027" formatCode="General">
                  <c:v>0.16232544782730601</c:v>
                </c:pt>
                <c:pt idx="7028" formatCode="General">
                  <c:v>0.161991743166984</c:v>
                </c:pt>
                <c:pt idx="7029" formatCode="General">
                  <c:v>0.161657377159763</c:v>
                </c:pt>
                <c:pt idx="7030" formatCode="General">
                  <c:v>0.16132184797231799</c:v>
                </c:pt>
                <c:pt idx="7031" formatCode="General">
                  <c:v>0.16098526259937601</c:v>
                </c:pt>
                <c:pt idx="7032" formatCode="General">
                  <c:v>0.16064824335061501</c:v>
                </c:pt>
                <c:pt idx="7033" formatCode="General">
                  <c:v>0.16031065328126201</c:v>
                </c:pt>
                <c:pt idx="7034" formatCode="General">
                  <c:v>0.15997305237670401</c:v>
                </c:pt>
                <c:pt idx="7035" formatCode="General">
                  <c:v>0.159635396626125</c:v>
                </c:pt>
                <c:pt idx="7036" formatCode="General">
                  <c:v>0.15929738824013601</c:v>
                </c:pt>
                <c:pt idx="7037" formatCode="General">
                  <c:v>0.15895919428807401</c:v>
                </c:pt>
                <c:pt idx="7038" formatCode="General">
                  <c:v>0.15862121227659801</c:v>
                </c:pt>
                <c:pt idx="7039" formatCode="General">
                  <c:v>0.15828392369886499</c:v>
                </c:pt>
                <c:pt idx="7040" formatCode="General">
                  <c:v>0.15794677903745599</c:v>
                </c:pt>
                <c:pt idx="7041" formatCode="General">
                  <c:v>0.157609808958248</c:v>
                </c:pt>
                <c:pt idx="7042" formatCode="General">
                  <c:v>0.15727318674763799</c:v>
                </c:pt>
                <c:pt idx="7043" formatCode="General">
                  <c:v>0.156937324070518</c:v>
                </c:pt>
                <c:pt idx="7044" formatCode="General">
                  <c:v>0.15660245994875299</c:v>
                </c:pt>
                <c:pt idx="7045" formatCode="General">
                  <c:v>0.15626840467970099</c:v>
                </c:pt>
                <c:pt idx="7046" formatCode="General">
                  <c:v>0.15593530995927901</c:v>
                </c:pt>
                <c:pt idx="7047" formatCode="General">
                  <c:v>0.15560310807184499</c:v>
                </c:pt>
                <c:pt idx="7048" formatCode="General">
                  <c:v>0.15527172557083499</c:v>
                </c:pt>
                <c:pt idx="7049" formatCode="General">
                  <c:v>0.154941340417978</c:v>
                </c:pt>
                <c:pt idx="7050" formatCode="General">
                  <c:v>0.15461219655583899</c:v>
                </c:pt>
                <c:pt idx="7051" formatCode="General">
                  <c:v>0.15428442568082201</c:v>
                </c:pt>
                <c:pt idx="7052" formatCode="General">
                  <c:v>0.15395766952680301</c:v>
                </c:pt>
                <c:pt idx="7053" formatCode="General">
                  <c:v>0.153632425770584</c:v>
                </c:pt>
                <c:pt idx="7054" formatCode="General">
                  <c:v>0.153308897128939</c:v>
                </c:pt>
                <c:pt idx="7055" formatCode="General">
                  <c:v>0.15298661092619001</c:v>
                </c:pt>
                <c:pt idx="7056" formatCode="General">
                  <c:v>0.152665645162119</c:v>
                </c:pt>
                <c:pt idx="7057" formatCode="General">
                  <c:v>0.15234633757013299</c:v>
                </c:pt>
                <c:pt idx="7058" formatCode="General">
                  <c:v>0.152028590295578</c:v>
                </c:pt>
                <c:pt idx="7059" formatCode="General">
                  <c:v>0.15171191113799201</c:v>
                </c:pt>
                <c:pt idx="7060" formatCode="General">
                  <c:v>0.151396923179341</c:v>
                </c:pt>
                <c:pt idx="7061" formatCode="General">
                  <c:v>0.15108376768665199</c:v>
                </c:pt>
                <c:pt idx="7062" formatCode="General">
                  <c:v>0.15077234839950501</c:v>
                </c:pt>
                <c:pt idx="7063" formatCode="General">
                  <c:v>0.150462398004511</c:v>
                </c:pt>
                <c:pt idx="7064" formatCode="General">
                  <c:v>0.15015376567533001</c:v>
                </c:pt>
                <c:pt idx="7065" formatCode="General">
                  <c:v>0.14984668177987501</c:v>
                </c:pt>
                <c:pt idx="7066" formatCode="General">
                  <c:v>0.14954125846126401</c:v>
                </c:pt>
                <c:pt idx="7067" formatCode="General">
                  <c:v>0.14923767251800199</c:v>
                </c:pt>
                <c:pt idx="7068" formatCode="General">
                  <c:v>0.148935789055747</c:v>
                </c:pt>
                <c:pt idx="7069" formatCode="General">
                  <c:v>0.148635183821933</c:v>
                </c:pt>
                <c:pt idx="7070" formatCode="General">
                  <c:v>0.14833605157944699</c:v>
                </c:pt>
                <c:pt idx="7071" formatCode="General">
                  <c:v>0.14803815784041699</c:v>
                </c:pt>
                <c:pt idx="7072" formatCode="General">
                  <c:v>0.14774146251349601</c:v>
                </c:pt>
                <c:pt idx="7073" formatCode="General">
                  <c:v>0.14744661693137501</c:v>
                </c:pt>
                <c:pt idx="7074" formatCode="General">
                  <c:v>0.14715301886552001</c:v>
                </c:pt>
                <c:pt idx="7075" formatCode="General">
                  <c:v>0.146860873698345</c:v>
                </c:pt>
                <c:pt idx="7076" formatCode="General">
                  <c:v>0.146570286121985</c:v>
                </c:pt>
                <c:pt idx="7077" formatCode="General">
                  <c:v>0.146280532471813</c:v>
                </c:pt>
                <c:pt idx="7078" formatCode="General">
                  <c:v>0.14599206225082301</c:v>
                </c:pt>
                <c:pt idx="7079" formatCode="General">
                  <c:v>0.14570502812251601</c:v>
                </c:pt>
                <c:pt idx="7080" formatCode="General">
                  <c:v>0.14541885871903401</c:v>
                </c:pt>
                <c:pt idx="7081" formatCode="General">
                  <c:v>0.145133732628071</c:v>
                </c:pt>
                <c:pt idx="7082" formatCode="General">
                  <c:v>0.14484983575872901</c:v>
                </c:pt>
                <c:pt idx="7083" formatCode="General">
                  <c:v>0.144566740271411</c:v>
                </c:pt>
                <c:pt idx="7084" formatCode="General">
                  <c:v>0.14428430209530799</c:v>
                </c:pt>
                <c:pt idx="7085" formatCode="General">
                  <c:v>0.14400249909170401</c:v>
                </c:pt>
                <c:pt idx="7086" formatCode="General">
                  <c:v>0.14372142489019399</c:v>
                </c:pt>
                <c:pt idx="7087" formatCode="General">
                  <c:v>0.14344110550880701</c:v>
                </c:pt>
                <c:pt idx="7088" formatCode="General">
                  <c:v>0.14316139088565899</c:v>
                </c:pt>
                <c:pt idx="7089" formatCode="General">
                  <c:v>0.14288203317940701</c:v>
                </c:pt>
                <c:pt idx="7090" formatCode="General">
                  <c:v>0.142602765649399</c:v>
                </c:pt>
                <c:pt idx="7091" formatCode="General">
                  <c:v>0.14232381109061701</c:v>
                </c:pt>
                <c:pt idx="7092" formatCode="General">
                  <c:v>0.142045086650992</c:v>
                </c:pt>
                <c:pt idx="7093" formatCode="General">
                  <c:v>0.14176642077509199</c:v>
                </c:pt>
                <c:pt idx="7094" formatCode="General">
                  <c:v>0.14148780880269199</c:v>
                </c:pt>
                <c:pt idx="7095" formatCode="General">
                  <c:v>0.14120903534521601</c:v>
                </c:pt>
                <c:pt idx="7096" formatCode="General">
                  <c:v>0.140929964833198</c:v>
                </c:pt>
                <c:pt idx="7097" formatCode="General">
                  <c:v>0.14065078838435899</c:v>
                </c:pt>
                <c:pt idx="7098" formatCode="General">
                  <c:v>0.140371100234435</c:v>
                </c:pt>
                <c:pt idx="7099" formatCode="General">
                  <c:v>0.14009062102219499</c:v>
                </c:pt>
                <c:pt idx="7100" formatCode="General">
                  <c:v>0.139809559824222</c:v>
                </c:pt>
                <c:pt idx="7101" formatCode="General">
                  <c:v>0.13952776895601501</c:v>
                </c:pt>
                <c:pt idx="7102" formatCode="General">
                  <c:v>0.13924512339855599</c:v>
                </c:pt>
                <c:pt idx="7103" formatCode="General">
                  <c:v>0.1389615747197</c:v>
                </c:pt>
                <c:pt idx="7104" formatCode="General">
                  <c:v>0.13867685810481201</c:v>
                </c:pt>
                <c:pt idx="7105" formatCode="General">
                  <c:v>0.138390765228325</c:v>
                </c:pt>
                <c:pt idx="7106" formatCode="General">
                  <c:v>0.138103374599472</c:v>
                </c:pt>
                <c:pt idx="7107" formatCode="General">
                  <c:v>0.137814644717517</c:v>
                </c:pt>
                <c:pt idx="7108" formatCode="General">
                  <c:v>0.13752435140195199</c:v>
                </c:pt>
                <c:pt idx="7109" formatCode="General">
                  <c:v>0.137232758632856</c:v>
                </c:pt>
                <c:pt idx="7110" formatCode="General">
                  <c:v>0.136939438787819</c:v>
                </c:pt>
                <c:pt idx="7111" formatCode="General">
                  <c:v>0.13664419839158701</c:v>
                </c:pt>
                <c:pt idx="7112" formatCode="General">
                  <c:v>0.13634664729600701</c:v>
                </c:pt>
                <c:pt idx="7113" formatCode="General">
                  <c:v>0.136046689177479</c:v>
                </c:pt>
                <c:pt idx="7114" formatCode="General">
                  <c:v>0.135745009766333</c:v>
                </c:pt>
                <c:pt idx="7115" formatCode="General">
                  <c:v>0.13544099351158201</c:v>
                </c:pt>
                <c:pt idx="7116" formatCode="General">
                  <c:v>0.13513466085308901</c:v>
                </c:pt>
                <c:pt idx="7117" formatCode="General">
                  <c:v>0.13482547033908601</c:v>
                </c:pt>
                <c:pt idx="7118" formatCode="General">
                  <c:v>0.134513443210521</c:v>
                </c:pt>
                <c:pt idx="7119" formatCode="General">
                  <c:v>0.13419892430147601</c:v>
                </c:pt>
                <c:pt idx="7120" formatCode="General">
                  <c:v>0.133881658132215</c:v>
                </c:pt>
                <c:pt idx="7121" formatCode="General">
                  <c:v>0.133561321702862</c:v>
                </c:pt>
                <c:pt idx="7122" formatCode="General">
                  <c:v>0.133237806262474</c:v>
                </c:pt>
                <c:pt idx="7123" formatCode="General">
                  <c:v>0.13291088859825101</c:v>
                </c:pt>
                <c:pt idx="7124" formatCode="General">
                  <c:v>0.132580518764885</c:v>
                </c:pt>
                <c:pt idx="7125" formatCode="General">
                  <c:v>0.132247062741399</c:v>
                </c:pt>
                <c:pt idx="7126" formatCode="General">
                  <c:v>0.13190997941903801</c:v>
                </c:pt>
                <c:pt idx="7127" formatCode="General">
                  <c:v>0.13156916879109701</c:v>
                </c:pt>
                <c:pt idx="7128" formatCode="General">
                  <c:v>0.131224754441499</c:v>
                </c:pt>
                <c:pt idx="7129" formatCode="General">
                  <c:v>0.13087640481813201</c:v>
                </c:pt>
                <c:pt idx="7130" formatCode="General">
                  <c:v>0.13052374001626099</c:v>
                </c:pt>
                <c:pt idx="7131" formatCode="General">
                  <c:v>0.13016702993776799</c:v>
                </c:pt>
                <c:pt idx="7132" formatCode="General">
                  <c:v>0.129806546625929</c:v>
                </c:pt>
                <c:pt idx="7133" formatCode="General">
                  <c:v>0.12944151016444</c:v>
                </c:pt>
                <c:pt idx="7134" formatCode="General">
                  <c:v>0.129071615938843</c:v>
                </c:pt>
                <c:pt idx="7135" formatCode="General">
                  <c:v>0.12869768994030001</c:v>
                </c:pt>
                <c:pt idx="7136" formatCode="General">
                  <c:v>0.12831954018248301</c:v>
                </c:pt>
                <c:pt idx="7137" formatCode="General">
                  <c:v>0.127936721811824</c:v>
                </c:pt>
                <c:pt idx="7138" formatCode="General">
                  <c:v>0.12754924502906501</c:v>
                </c:pt>
                <c:pt idx="7139" formatCode="General">
                  <c:v>0.127157027828807</c:v>
                </c:pt>
                <c:pt idx="7140" formatCode="General">
                  <c:v>0.12675990797850101</c:v>
                </c:pt>
                <c:pt idx="7141" formatCode="General">
                  <c:v>0.12635790872066499</c:v>
                </c:pt>
                <c:pt idx="7142" formatCode="General">
                  <c:v>0.12595067656464201</c:v>
                </c:pt>
                <c:pt idx="7143" formatCode="General">
                  <c:v>0.12553836470252799</c:v>
                </c:pt>
                <c:pt idx="7144" formatCode="General">
                  <c:v>0.12512123243245901</c:v>
                </c:pt>
                <c:pt idx="7145" formatCode="General">
                  <c:v>0.12469890127809199</c:v>
                </c:pt>
                <c:pt idx="7146" formatCode="General">
                  <c:v>0.12427138900993</c:v>
                </c:pt>
                <c:pt idx="7147" formatCode="General">
                  <c:v>0.12383843787595999</c:v>
                </c:pt>
                <c:pt idx="7148" formatCode="General">
                  <c:v>0.123400001272979</c:v>
                </c:pt>
                <c:pt idx="7149" formatCode="General">
                  <c:v>0.12295619840987</c:v>
                </c:pt>
                <c:pt idx="7150" formatCode="General">
                  <c:v>0.12250707302298799</c:v>
                </c:pt>
                <c:pt idx="7151" formatCode="General">
                  <c:v>0.12205226473764701</c:v>
                </c:pt>
                <c:pt idx="7152" formatCode="General">
                  <c:v>0.12159170457905</c:v>
                </c:pt>
                <c:pt idx="7153" formatCode="General">
                  <c:v>0.121125820125852</c:v>
                </c:pt>
                <c:pt idx="7154" formatCode="General">
                  <c:v>0.120654449108937</c:v>
                </c:pt>
                <c:pt idx="7155" formatCode="General">
                  <c:v>0.120177421876135</c:v>
                </c:pt>
                <c:pt idx="7156" formatCode="General">
                  <c:v>0.119694293401003</c:v>
                </c:pt>
                <c:pt idx="7157" formatCode="General">
                  <c:v>0.119205392184557</c:v>
                </c:pt>
                <c:pt idx="7158" formatCode="General">
                  <c:v>0.118711210244818</c:v>
                </c:pt>
                <c:pt idx="7159" formatCode="General">
                  <c:v>0.118211280653554</c:v>
                </c:pt>
                <c:pt idx="7160" formatCode="General">
                  <c:v>0.11770538169967699</c:v>
                </c:pt>
                <c:pt idx="7161" formatCode="General">
                  <c:v>0.117193839147369</c:v>
                </c:pt>
                <c:pt idx="7162" formatCode="General">
                  <c:v>0.11667644708632401</c:v>
                </c:pt>
                <c:pt idx="7163" formatCode="General">
                  <c:v>0.116152934802683</c:v>
                </c:pt>
                <c:pt idx="7164" formatCode="General">
                  <c:v>0.115623758760973</c:v>
                </c:pt>
                <c:pt idx="7165" formatCode="General">
                  <c:v>0.11508911009404101</c:v>
                </c:pt>
                <c:pt idx="7166" formatCode="General">
                  <c:v>0.114548513935924</c:v>
                </c:pt>
                <c:pt idx="7167" formatCode="General">
                  <c:v>0.114001983743918</c:v>
                </c:pt>
                <c:pt idx="7168" formatCode="General">
                  <c:v>0.113449637678702</c:v>
                </c:pt>
                <c:pt idx="7169" formatCode="General">
                  <c:v>0.112891367705676</c:v>
                </c:pt>
                <c:pt idx="7170" formatCode="General">
                  <c:v>0.112327838286093</c:v>
                </c:pt>
                <c:pt idx="7171" formatCode="General">
                  <c:v>0.111758665131128</c:v>
                </c:pt>
                <c:pt idx="7172" formatCode="General">
                  <c:v>0.11118352093559</c:v>
                </c:pt>
                <c:pt idx="7173" formatCode="General">
                  <c:v>0.110602648052605</c:v>
                </c:pt>
                <c:pt idx="7174" formatCode="General">
                  <c:v>0.110016258378662</c:v>
                </c:pt>
                <c:pt idx="7175" formatCode="General">
                  <c:v>0.109424355565004</c:v>
                </c:pt>
                <c:pt idx="7176" formatCode="General">
                  <c:v>0.10882677408135399</c:v>
                </c:pt>
                <c:pt idx="7177" formatCode="General">
                  <c:v>0.108223943478557</c:v>
                </c:pt>
                <c:pt idx="7178" formatCode="General">
                  <c:v>0.10761589934646799</c:v>
                </c:pt>
                <c:pt idx="7179" formatCode="General">
                  <c:v>0.107002320043285</c:v>
                </c:pt>
                <c:pt idx="7180" formatCode="General">
                  <c:v>0.106383412231394</c:v>
                </c:pt>
                <c:pt idx="7181" formatCode="General">
                  <c:v>0.105759333580678</c:v>
                </c:pt>
                <c:pt idx="7182" formatCode="General">
                  <c:v>0.105130176279948</c:v>
                </c:pt>
                <c:pt idx="7183" formatCode="General">
                  <c:v>0.10449601628164901</c:v>
                </c:pt>
                <c:pt idx="7184" formatCode="General">
                  <c:v>0.103856677434521</c:v>
                </c:pt>
                <c:pt idx="7185" formatCode="General">
                  <c:v>0.103212481255433</c:v>
                </c:pt>
                <c:pt idx="7186" formatCode="General">
                  <c:v>0.102563785439568</c:v>
                </c:pt>
                <c:pt idx="7187" formatCode="General">
                  <c:v>0.10191004595094399</c:v>
                </c:pt>
                <c:pt idx="7188" formatCode="General">
                  <c:v>0.10125161269669899</c:v>
                </c:pt>
                <c:pt idx="7189" formatCode="General">
                  <c:v>0.10058880573062</c:v>
                </c:pt>
                <c:pt idx="7190" formatCode="General">
                  <c:v>9.9921186600123502E-2</c:v>
                </c:pt>
                <c:pt idx="7191" formatCode="General">
                  <c:v>9.9249163179426003E-2</c:v>
                </c:pt>
                <c:pt idx="7192" formatCode="General">
                  <c:v>9.8573048109707503E-2</c:v>
                </c:pt>
                <c:pt idx="7193" formatCode="General">
                  <c:v>9.7892904462761596E-2</c:v>
                </c:pt>
                <c:pt idx="7194" formatCode="General">
                  <c:v>9.7208855530548602E-2</c:v>
                </c:pt>
                <c:pt idx="7195" formatCode="General">
                  <c:v>9.6520930515079803E-2</c:v>
                </c:pt>
                <c:pt idx="7196" formatCode="General">
                  <c:v>9.5828772506804299E-2</c:v>
                </c:pt>
                <c:pt idx="7197" formatCode="General">
                  <c:v>9.5132845695244203E-2</c:v>
                </c:pt>
                <c:pt idx="7198" formatCode="General">
                  <c:v>9.4433393742187802E-2</c:v>
                </c:pt>
                <c:pt idx="7199" formatCode="General">
                  <c:v>9.3730814438398799E-2</c:v>
                </c:pt>
                <c:pt idx="7200" formatCode="General">
                  <c:v>9.3025322799812807E-2</c:v>
                </c:pt>
                <c:pt idx="7201" formatCode="General">
                  <c:v>9.2316111836537401E-2</c:v>
                </c:pt>
                <c:pt idx="7202" formatCode="General">
                  <c:v>9.1603958824392803E-2</c:v>
                </c:pt>
                <c:pt idx="7203" formatCode="General">
                  <c:v>9.0889111769300396E-2</c:v>
                </c:pt>
                <c:pt idx="7204" formatCode="General">
                  <c:v>9.0171284121394704E-2</c:v>
                </c:pt>
                <c:pt idx="7205" formatCode="General">
                  <c:v>8.9451185453528606E-2</c:v>
                </c:pt>
                <c:pt idx="7206" formatCode="General">
                  <c:v>8.8728485665779802E-2</c:v>
                </c:pt>
                <c:pt idx="7207" formatCode="General">
                  <c:v>8.8003236066779705E-2</c:v>
                </c:pt>
                <c:pt idx="7208" formatCode="General">
                  <c:v>8.7276371592932001E-2</c:v>
                </c:pt>
                <c:pt idx="7209" formatCode="General">
                  <c:v>8.6547711419033405E-2</c:v>
                </c:pt>
                <c:pt idx="7210" formatCode="General">
                  <c:v>8.5817030290074106E-2</c:v>
                </c:pt>
                <c:pt idx="7211" formatCode="General">
                  <c:v>8.5084454081554795E-2</c:v>
                </c:pt>
                <c:pt idx="7212" formatCode="General">
                  <c:v>8.4350514224908593E-2</c:v>
                </c:pt>
                <c:pt idx="7213" formatCode="General">
                  <c:v>8.3615479915955596E-2</c:v>
                </c:pt>
                <c:pt idx="7214" formatCode="General">
                  <c:v>8.2879309026607895E-2</c:v>
                </c:pt>
                <c:pt idx="7215" formatCode="General">
                  <c:v>8.2142314985990394E-2</c:v>
                </c:pt>
                <c:pt idx="7216" formatCode="General">
                  <c:v>8.1404500245694206E-2</c:v>
                </c:pt>
                <c:pt idx="7217" formatCode="General">
                  <c:v>8.0666025895995599E-2</c:v>
                </c:pt>
                <c:pt idx="7218" formatCode="General">
                  <c:v>7.9927474769545703E-2</c:v>
                </c:pt>
                <c:pt idx="7219" formatCode="General">
                  <c:v>7.9188605093003794E-2</c:v>
                </c:pt>
                <c:pt idx="7220" formatCode="General">
                  <c:v>7.8449366552825903E-2</c:v>
                </c:pt>
                <c:pt idx="7221" formatCode="General">
                  <c:v>7.7710604829970706E-2</c:v>
                </c:pt>
                <c:pt idx="7222" formatCode="General">
                  <c:v>7.6972101780101998E-2</c:v>
                </c:pt>
                <c:pt idx="7223" formatCode="General">
                  <c:v>7.6234052430159002E-2</c:v>
                </c:pt>
                <c:pt idx="7224" formatCode="General">
                  <c:v>7.5496834894186696E-2</c:v>
                </c:pt>
                <c:pt idx="7225" formatCode="General">
                  <c:v>7.4760361573058196E-2</c:v>
                </c:pt>
                <c:pt idx="7226" formatCode="General">
                  <c:v>7.4025164171965002E-2</c:v>
                </c:pt>
                <c:pt idx="7227" formatCode="General">
                  <c:v>7.32914420205069E-2</c:v>
                </c:pt>
                <c:pt idx="7228" formatCode="General">
                  <c:v>7.2559217170205706E-2</c:v>
                </c:pt>
                <c:pt idx="7229" formatCode="General">
                  <c:v>7.1828795496286096E-2</c:v>
                </c:pt>
                <c:pt idx="7230" formatCode="General">
                  <c:v>7.1100015947678494E-2</c:v>
                </c:pt>
                <c:pt idx="7231" formatCode="General">
                  <c:v>7.0373199491562996E-2</c:v>
                </c:pt>
                <c:pt idx="7232" formatCode="General">
                  <c:v>6.9649201589447707E-2</c:v>
                </c:pt>
                <c:pt idx="7233" formatCode="General">
                  <c:v>6.89278116359264E-2</c:v>
                </c:pt>
                <c:pt idx="7234" formatCode="General">
                  <c:v>6.8208894761268304E-2</c:v>
                </c:pt>
                <c:pt idx="7235" formatCode="General">
                  <c:v>6.7493085750781501E-2</c:v>
                </c:pt>
                <c:pt idx="7236" formatCode="General">
                  <c:v>6.6780489473224597E-2</c:v>
                </c:pt>
                <c:pt idx="7237" formatCode="General">
                  <c:v>6.6071212922090297E-2</c:v>
                </c:pt>
                <c:pt idx="7238" formatCode="General">
                  <c:v>6.5365611627448805E-2</c:v>
                </c:pt>
                <c:pt idx="7239" formatCode="General">
                  <c:v>6.4663803651643204E-2</c:v>
                </c:pt>
                <c:pt idx="7240" formatCode="General">
                  <c:v>6.3966108827847507E-2</c:v>
                </c:pt>
                <c:pt idx="7241" formatCode="General">
                  <c:v>6.3272338035283607E-2</c:v>
                </c:pt>
                <c:pt idx="7242" formatCode="General">
                  <c:v>6.2582959170847205E-2</c:v>
                </c:pt>
                <c:pt idx="7243" formatCode="General">
                  <c:v>6.1898558629862897E-2</c:v>
                </c:pt>
                <c:pt idx="7244" formatCode="General">
                  <c:v>6.1218983857384501E-2</c:v>
                </c:pt>
                <c:pt idx="7245" formatCode="General">
                  <c:v>6.0544436480136403E-2</c:v>
                </c:pt>
                <c:pt idx="7246" formatCode="General">
                  <c:v>5.9875034074700198E-2</c:v>
                </c:pt>
                <c:pt idx="7247" formatCode="General">
                  <c:v>5.9210982192146003E-2</c:v>
                </c:pt>
                <c:pt idx="7248" formatCode="General">
                  <c:v>5.8552534814890499E-2</c:v>
                </c:pt>
                <c:pt idx="7249" formatCode="General">
                  <c:v>5.7900310951694997E-2</c:v>
                </c:pt>
                <c:pt idx="7250" formatCode="General">
                  <c:v>5.7254520945692701E-2</c:v>
                </c:pt>
                <c:pt idx="7251" formatCode="General">
                  <c:v>5.6614951151662603E-2</c:v>
                </c:pt>
                <c:pt idx="7252" formatCode="General">
                  <c:v>5.5981800866373499E-2</c:v>
                </c:pt>
                <c:pt idx="7253" formatCode="General">
                  <c:v>5.5354937501858097E-2</c:v>
                </c:pt>
                <c:pt idx="7254" formatCode="General">
                  <c:v>5.4735003024135399E-2</c:v>
                </c:pt>
                <c:pt idx="7255" formatCode="General">
                  <c:v>5.4122401927935201E-2</c:v>
                </c:pt>
                <c:pt idx="7256" formatCode="General">
                  <c:v>5.3517296563769801E-2</c:v>
                </c:pt>
                <c:pt idx="7257" formatCode="General">
                  <c:v>5.2919724705937199E-2</c:v>
                </c:pt>
                <c:pt idx="7258" formatCode="General">
                  <c:v>5.23295366855741E-2</c:v>
                </c:pt>
                <c:pt idx="7259" formatCode="General">
                  <c:v>5.1747250832458798E-2</c:v>
                </c:pt>
                <c:pt idx="7260" formatCode="General">
                  <c:v>5.1173224948361802E-2</c:v>
                </c:pt>
                <c:pt idx="7261" formatCode="General">
                  <c:v>5.0607644073217002E-2</c:v>
                </c:pt>
                <c:pt idx="7262" formatCode="General">
                  <c:v>5.00504434481761E-2</c:v>
                </c:pt>
                <c:pt idx="7263" formatCode="General">
                  <c:v>4.9501675710487802E-2</c:v>
                </c:pt>
                <c:pt idx="7264" formatCode="General">
                  <c:v>4.89617914194731E-2</c:v>
                </c:pt>
                <c:pt idx="7265" formatCode="General">
                  <c:v>4.8431256130586797E-2</c:v>
                </c:pt>
                <c:pt idx="7266" formatCode="General">
                  <c:v>4.7910091435779102E-2</c:v>
                </c:pt>
                <c:pt idx="7267" formatCode="General">
                  <c:v>4.7398232419875098E-2</c:v>
                </c:pt>
                <c:pt idx="7268" formatCode="General">
                  <c:v>4.6895763253293699E-2</c:v>
                </c:pt>
                <c:pt idx="7269" formatCode="General">
                  <c:v>4.6402937850883098E-2</c:v>
                </c:pt>
                <c:pt idx="7270" formatCode="General">
                  <c:v>4.5920420975015398E-2</c:v>
                </c:pt>
                <c:pt idx="7271" formatCode="General">
                  <c:v>4.5448030382174903E-2</c:v>
                </c:pt>
                <c:pt idx="7272" formatCode="General">
                  <c:v>4.4985503651669999E-2</c:v>
                </c:pt>
                <c:pt idx="7273" formatCode="General">
                  <c:v>4.45334927210548E-2</c:v>
                </c:pt>
                <c:pt idx="7274" formatCode="General">
                  <c:v>4.4092312419015303E-2</c:v>
                </c:pt>
                <c:pt idx="7275" formatCode="General">
                  <c:v>4.3661583284950199E-2</c:v>
                </c:pt>
                <c:pt idx="7276" formatCode="General">
                  <c:v>4.3241575013114403E-2</c:v>
                </c:pt>
                <c:pt idx="7277" formatCode="General">
                  <c:v>4.2832914551046999E-2</c:v>
                </c:pt>
                <c:pt idx="7278" formatCode="General">
                  <c:v>4.2435174623635698E-2</c:v>
                </c:pt>
                <c:pt idx="7279" formatCode="General">
                  <c:v>4.20484795562759E-2</c:v>
                </c:pt>
                <c:pt idx="7280" formatCode="General">
                  <c:v>4.1673485262184597E-2</c:v>
                </c:pt>
                <c:pt idx="7281" formatCode="General">
                  <c:v>4.1310240670971297E-2</c:v>
                </c:pt>
                <c:pt idx="7282" formatCode="General">
                  <c:v>4.0958497830063299E-2</c:v>
                </c:pt>
                <c:pt idx="7283" formatCode="General">
                  <c:v>4.0618609025541597E-2</c:v>
                </c:pt>
                <c:pt idx="7284" formatCode="General">
                  <c:v>4.0290768790380002E-2</c:v>
                </c:pt>
                <c:pt idx="7285" formatCode="General">
                  <c:v>3.9974788187426197E-2</c:v>
                </c:pt>
                <c:pt idx="7286" formatCode="General">
                  <c:v>3.9671224469920198E-2</c:v>
                </c:pt>
                <c:pt idx="7287" formatCode="General">
                  <c:v>3.9380075139563701E-2</c:v>
                </c:pt>
                <c:pt idx="7288" formatCode="General">
                  <c:v>3.9100840010943397E-2</c:v>
                </c:pt>
                <c:pt idx="7289" formatCode="General">
                  <c:v>3.88340866020477E-2</c:v>
                </c:pt>
                <c:pt idx="7290" formatCode="General">
                  <c:v>3.8580165981506903E-2</c:v>
                </c:pt>
                <c:pt idx="7291" formatCode="General">
                  <c:v>3.8339143475906799E-2</c:v>
                </c:pt>
                <c:pt idx="7292" formatCode="General">
                  <c:v>3.8110934996726499E-2</c:v>
                </c:pt>
                <c:pt idx="7293" formatCode="General">
                  <c:v>3.7895577209854099E-2</c:v>
                </c:pt>
                <c:pt idx="7294" formatCode="General">
                  <c:v>3.76930242035554E-2</c:v>
                </c:pt>
                <c:pt idx="7295" formatCode="General">
                  <c:v>3.7503208223546303E-2</c:v>
                </c:pt>
                <c:pt idx="7296" formatCode="General">
                  <c:v>3.7326399907617602E-2</c:v>
                </c:pt>
                <c:pt idx="7297" formatCode="General">
                  <c:v>3.7163089522652501E-2</c:v>
                </c:pt>
                <c:pt idx="7298" formatCode="General">
                  <c:v>3.7012799900750598E-2</c:v>
                </c:pt>
                <c:pt idx="7299" formatCode="General">
                  <c:v>3.6875484977773702E-2</c:v>
                </c:pt>
                <c:pt idx="7300" formatCode="General">
                  <c:v>3.6751900194133102E-2</c:v>
                </c:pt>
                <c:pt idx="7301" formatCode="General">
                  <c:v>3.6641347862914002E-2</c:v>
                </c:pt>
                <c:pt idx="7302" formatCode="General">
                  <c:v>3.6544089440207601E-2</c:v>
                </c:pt>
                <c:pt idx="7303" formatCode="General">
                  <c:v>3.6460538676512402E-2</c:v>
                </c:pt>
                <c:pt idx="7304" formatCode="General">
                  <c:v>3.6390402359781998E-2</c:v>
                </c:pt>
                <c:pt idx="7305" formatCode="General">
                  <c:v>3.63336625418876E-2</c:v>
                </c:pt>
                <c:pt idx="7306" formatCode="General">
                  <c:v>3.6290344441411403E-2</c:v>
                </c:pt>
                <c:pt idx="7307" formatCode="General">
                  <c:v>3.6260485248240597E-2</c:v>
                </c:pt>
                <c:pt idx="7308" formatCode="General">
                  <c:v>3.6244202426900102E-2</c:v>
                </c:pt>
                <c:pt idx="7309" formatCode="General">
                  <c:v>3.6241337956571702E-2</c:v>
                </c:pt>
                <c:pt idx="7310" formatCode="General">
                  <c:v>3.6251843043751598E-2</c:v>
                </c:pt>
                <c:pt idx="7311" formatCode="General">
                  <c:v>3.6275986455894201E-2</c:v>
                </c:pt>
                <c:pt idx="7312" formatCode="General">
                  <c:v>3.6313924247035001E-2</c:v>
                </c:pt>
                <c:pt idx="7313" formatCode="General">
                  <c:v>3.6365445125129299E-2</c:v>
                </c:pt>
                <c:pt idx="7314" formatCode="General">
                  <c:v>3.64299900382314E-2</c:v>
                </c:pt>
                <c:pt idx="7315" formatCode="General">
                  <c:v>3.6507710828068099E-2</c:v>
                </c:pt>
                <c:pt idx="7316" formatCode="General">
                  <c:v>3.65991609890014E-2</c:v>
                </c:pt>
                <c:pt idx="7317" formatCode="General">
                  <c:v>3.6703890290333302E-2</c:v>
                </c:pt>
                <c:pt idx="7318" formatCode="General">
                  <c:v>3.6822010531058103E-2</c:v>
                </c:pt>
                <c:pt idx="7319" formatCode="General">
                  <c:v>3.69534876367663E-2</c:v>
                </c:pt>
                <c:pt idx="7320" formatCode="General">
                  <c:v>3.70975915118118E-2</c:v>
                </c:pt>
                <c:pt idx="7321" formatCode="General">
                  <c:v>3.72550317693792E-2</c:v>
                </c:pt>
                <c:pt idx="7322" formatCode="General">
                  <c:v>3.74257265094219E-2</c:v>
                </c:pt>
                <c:pt idx="7323" formatCode="General">
                  <c:v>3.7608849221983397E-2</c:v>
                </c:pt>
                <c:pt idx="7324" formatCode="General">
                  <c:v>3.7805183306907998E-2</c:v>
                </c:pt>
                <c:pt idx="7325" formatCode="General">
                  <c:v>3.8014597127343501E-2</c:v>
                </c:pt>
                <c:pt idx="7326" formatCode="General">
                  <c:v>3.8236772967708901E-2</c:v>
                </c:pt>
                <c:pt idx="7327" formatCode="General">
                  <c:v>3.8471489099398903E-2</c:v>
                </c:pt>
                <c:pt idx="7328" formatCode="General">
                  <c:v>3.8718538180967002E-2</c:v>
                </c:pt>
                <c:pt idx="7329" formatCode="General">
                  <c:v>3.8978564448820099E-2</c:v>
                </c:pt>
                <c:pt idx="7330" formatCode="General">
                  <c:v>3.9250866101524402E-2</c:v>
                </c:pt>
                <c:pt idx="7331" formatCode="General">
                  <c:v>3.9535147134725099E-2</c:v>
                </c:pt>
                <c:pt idx="7332" formatCode="General">
                  <c:v>3.9831848726416201E-2</c:v>
                </c:pt>
                <c:pt idx="7333" formatCode="General">
                  <c:v>4.01404424162701E-2</c:v>
                </c:pt>
                <c:pt idx="7334" formatCode="General">
                  <c:v>4.0460648798238699E-2</c:v>
                </c:pt>
                <c:pt idx="7335" formatCode="General">
                  <c:v>4.0793100311079598E-2</c:v>
                </c:pt>
                <c:pt idx="7336" formatCode="General">
                  <c:v>4.1137392141378903E-2</c:v>
                </c:pt>
                <c:pt idx="7337" formatCode="General">
                  <c:v>4.1493058065919602E-2</c:v>
                </c:pt>
                <c:pt idx="7338" formatCode="General">
                  <c:v>4.1859893041129401E-2</c:v>
                </c:pt>
                <c:pt idx="7339" formatCode="General">
                  <c:v>4.2237675452616398E-2</c:v>
                </c:pt>
                <c:pt idx="7340" formatCode="General">
                  <c:v>4.2627167370407303E-2</c:v>
                </c:pt>
                <c:pt idx="7341" formatCode="General">
                  <c:v>4.3027657681810397E-2</c:v>
                </c:pt>
                <c:pt idx="7342" formatCode="General">
                  <c:v>4.3438479598149997E-2</c:v>
                </c:pt>
                <c:pt idx="7343" formatCode="General">
                  <c:v>4.3860430740539198E-2</c:v>
                </c:pt>
                <c:pt idx="7344" formatCode="General">
                  <c:v>4.4293004245882499E-2</c:v>
                </c:pt>
                <c:pt idx="7345" formatCode="General">
                  <c:v>4.47356192171992E-2</c:v>
                </c:pt>
                <c:pt idx="7346" formatCode="General">
                  <c:v>4.5188397305195797E-2</c:v>
                </c:pt>
                <c:pt idx="7347" formatCode="General">
                  <c:v>4.5651166520838601E-2</c:v>
                </c:pt>
                <c:pt idx="7348" formatCode="General">
                  <c:v>4.6123748580695199E-2</c:v>
                </c:pt>
                <c:pt idx="7349" formatCode="General">
                  <c:v>4.6605987271122203E-2</c:v>
                </c:pt>
                <c:pt idx="7350" formatCode="General">
                  <c:v>4.7097486218918502E-2</c:v>
                </c:pt>
                <c:pt idx="7351" formatCode="General">
                  <c:v>4.7598395406959502E-2</c:v>
                </c:pt>
                <c:pt idx="7352" formatCode="General">
                  <c:v>4.8108606576390898E-2</c:v>
                </c:pt>
                <c:pt idx="7353" formatCode="General">
                  <c:v>4.8627564316400598E-2</c:v>
                </c:pt>
                <c:pt idx="7354" formatCode="General">
                  <c:v>4.9155248309447702E-2</c:v>
                </c:pt>
                <c:pt idx="7355" formatCode="General">
                  <c:v>4.96914651816606E-2</c:v>
                </c:pt>
                <c:pt idx="7356" formatCode="General">
                  <c:v>5.0236066699052201E-2</c:v>
                </c:pt>
                <c:pt idx="7357" formatCode="General">
                  <c:v>5.0788778935713701E-2</c:v>
                </c:pt>
                <c:pt idx="7358" formatCode="General">
                  <c:v>5.1349368453163999E-2</c:v>
                </c:pt>
                <c:pt idx="7359" formatCode="General">
                  <c:v>5.1917747922252899E-2</c:v>
                </c:pt>
                <c:pt idx="7360" formatCode="General">
                  <c:v>5.24934352252686E-2</c:v>
                </c:pt>
                <c:pt idx="7361" formatCode="General">
                  <c:v>5.3076572075639199E-2</c:v>
                </c:pt>
                <c:pt idx="7362" formatCode="General">
                  <c:v>5.3667077919749097E-2</c:v>
                </c:pt>
                <c:pt idx="7363" formatCode="General">
                  <c:v>5.4264244355239098E-2</c:v>
                </c:pt>
                <c:pt idx="7364" formatCode="General">
                  <c:v>5.4867985870056799E-2</c:v>
                </c:pt>
                <c:pt idx="7365" formatCode="General">
                  <c:v>5.5478149265965199E-2</c:v>
                </c:pt>
                <c:pt idx="7366" formatCode="General">
                  <c:v>5.6094773848506703E-2</c:v>
                </c:pt>
                <c:pt idx="7367" formatCode="General">
                  <c:v>5.6717728564489998E-2</c:v>
                </c:pt>
                <c:pt idx="7368" formatCode="General">
                  <c:v>5.7346359960523903E-2</c:v>
                </c:pt>
                <c:pt idx="7369" formatCode="General">
                  <c:v>5.7980332470157402E-2</c:v>
                </c:pt>
                <c:pt idx="7370" formatCode="General">
                  <c:v>5.8619691107404601E-2</c:v>
                </c:pt>
                <c:pt idx="7371" formatCode="General">
                  <c:v>5.9264253964326399E-2</c:v>
                </c:pt>
                <c:pt idx="7372" formatCode="General">
                  <c:v>5.9913705762775403E-2</c:v>
                </c:pt>
                <c:pt idx="7373" formatCode="General">
                  <c:v>6.0568016154357897E-2</c:v>
                </c:pt>
                <c:pt idx="7374" formatCode="General">
                  <c:v>6.1226953960026302E-2</c:v>
                </c:pt>
                <c:pt idx="7375" formatCode="General">
                  <c:v>6.1889984047099597E-2</c:v>
                </c:pt>
                <c:pt idx="7376" formatCode="General">
                  <c:v>6.2557079902256396E-2</c:v>
                </c:pt>
                <c:pt idx="7377" formatCode="General">
                  <c:v>6.3227795862419903E-2</c:v>
                </c:pt>
                <c:pt idx="7378" formatCode="General">
                  <c:v>6.3902143331923594E-2</c:v>
                </c:pt>
                <c:pt idx="7379" formatCode="General">
                  <c:v>6.4580305676522495E-2</c:v>
                </c:pt>
                <c:pt idx="7380" formatCode="General">
                  <c:v>6.5261691555675197E-2</c:v>
                </c:pt>
                <c:pt idx="7381" formatCode="General">
                  <c:v>6.5946127033676402E-2</c:v>
                </c:pt>
                <c:pt idx="7382" formatCode="General">
                  <c:v>6.6632942509586707E-2</c:v>
                </c:pt>
                <c:pt idx="7383" formatCode="General">
                  <c:v>6.7322096090057598E-2</c:v>
                </c:pt>
                <c:pt idx="7384" formatCode="General">
                  <c:v>6.8013845834068207E-2</c:v>
                </c:pt>
                <c:pt idx="7385" formatCode="General">
                  <c:v>6.8707788177580401E-2</c:v>
                </c:pt>
                <c:pt idx="7386" formatCode="General">
                  <c:v>6.9403411898317294E-2</c:v>
                </c:pt>
                <c:pt idx="7387" formatCode="General">
                  <c:v>7.0100628470664006E-2</c:v>
                </c:pt>
                <c:pt idx="7388" formatCode="General">
                  <c:v>7.0799345747982995E-2</c:v>
                </c:pt>
                <c:pt idx="7389" formatCode="General">
                  <c:v>7.1499213408007203E-2</c:v>
                </c:pt>
                <c:pt idx="7390" formatCode="General">
                  <c:v>7.2200141681699304E-2</c:v>
                </c:pt>
                <c:pt idx="7391" formatCode="General">
                  <c:v>7.2901917606320601E-2</c:v>
                </c:pt>
                <c:pt idx="7392" formatCode="General">
                  <c:v>7.36042955047643E-2</c:v>
                </c:pt>
                <c:pt idx="7393" formatCode="General">
                  <c:v>7.4307017144286003E-2</c:v>
                </c:pt>
                <c:pt idx="7394" formatCode="General">
                  <c:v>7.5010069341582997E-2</c:v>
                </c:pt>
                <c:pt idx="7395" formatCode="General">
                  <c:v>7.5713001665033405E-2</c:v>
                </c:pt>
                <c:pt idx="7396" formatCode="General">
                  <c:v>7.6415806224175903E-2</c:v>
                </c:pt>
                <c:pt idx="7397" formatCode="General">
                  <c:v>7.7118503777559105E-2</c:v>
                </c:pt>
                <c:pt idx="7398" formatCode="General">
                  <c:v>7.7820061390813794E-2</c:v>
                </c:pt>
                <c:pt idx="7399" formatCode="General">
                  <c:v>7.8520893643777206E-2</c:v>
                </c:pt>
                <c:pt idx="7400" formatCode="General">
                  <c:v>7.9220846801039996E-2</c:v>
                </c:pt>
                <c:pt idx="7401" formatCode="General">
                  <c:v>7.9919652723047102E-2</c:v>
                </c:pt>
                <c:pt idx="7402" formatCode="General">
                  <c:v>8.0617404088013697E-2</c:v>
                </c:pt>
                <c:pt idx="7403" formatCode="General">
                  <c:v>8.1313042777163599E-2</c:v>
                </c:pt>
                <c:pt idx="7404" formatCode="General">
                  <c:v>8.2006934833524905E-2</c:v>
                </c:pt>
                <c:pt idx="7405" formatCode="General">
                  <c:v>8.2699046596661996E-2</c:v>
                </c:pt>
                <c:pt idx="7406" formatCode="General">
                  <c:v>8.3388842782864597E-2</c:v>
                </c:pt>
                <c:pt idx="7407" formatCode="General">
                  <c:v>8.4076749264777997E-2</c:v>
                </c:pt>
                <c:pt idx="7408" formatCode="General">
                  <c:v>8.4762416023395598E-2</c:v>
                </c:pt>
                <c:pt idx="7409" formatCode="General">
                  <c:v>8.5445391347045305E-2</c:v>
                </c:pt>
                <c:pt idx="7410" formatCode="General">
                  <c:v>8.6125642137997199E-2</c:v>
                </c:pt>
                <c:pt idx="7411" formatCode="General">
                  <c:v>8.6802649415993902E-2</c:v>
                </c:pt>
                <c:pt idx="7412" formatCode="General">
                  <c:v>8.7476668337571103E-2</c:v>
                </c:pt>
                <c:pt idx="7413" formatCode="General">
                  <c:v>8.8147845521120496E-2</c:v>
                </c:pt>
                <c:pt idx="7414" formatCode="General">
                  <c:v>8.8815381894588097E-2</c:v>
                </c:pt>
                <c:pt idx="7415" formatCode="General">
                  <c:v>8.9479261415044406E-2</c:v>
                </c:pt>
                <c:pt idx="7416" formatCode="General">
                  <c:v>9.0139411084180499E-2</c:v>
                </c:pt>
                <c:pt idx="7417" formatCode="General">
                  <c:v>9.0795618846634396E-2</c:v>
                </c:pt>
                <c:pt idx="7418" formatCode="General">
                  <c:v>9.1448084379692596E-2</c:v>
                </c:pt>
                <c:pt idx="7419" formatCode="General">
                  <c:v>9.2096498715935907E-2</c:v>
                </c:pt>
                <c:pt idx="7420" formatCode="General">
                  <c:v>9.2740930908106797E-2</c:v>
                </c:pt>
                <c:pt idx="7421" formatCode="General">
                  <c:v>9.33812847393342E-2</c:v>
                </c:pt>
                <c:pt idx="7422" formatCode="General">
                  <c:v>9.4016980620190496E-2</c:v>
                </c:pt>
                <c:pt idx="7423" formatCode="General">
                  <c:v>9.4647628638653294E-2</c:v>
                </c:pt>
                <c:pt idx="7424" formatCode="General">
                  <c:v>9.52735459597394E-2</c:v>
                </c:pt>
                <c:pt idx="7425" formatCode="General">
                  <c:v>9.5894836912472303E-2</c:v>
                </c:pt>
                <c:pt idx="7426" formatCode="General">
                  <c:v>9.6510970872489998E-2</c:v>
                </c:pt>
                <c:pt idx="7427" formatCode="General">
                  <c:v>9.7122258864408798E-2</c:v>
                </c:pt>
                <c:pt idx="7428" formatCode="General">
                  <c:v>9.7728217714298904E-2</c:v>
                </c:pt>
                <c:pt idx="7429" formatCode="General">
                  <c:v>9.8328698792654101E-2</c:v>
                </c:pt>
                <c:pt idx="7430" formatCode="General">
                  <c:v>9.8924334001293995E-2</c:v>
                </c:pt>
                <c:pt idx="7431" formatCode="General">
                  <c:v>9.9514559407686595E-2</c:v>
                </c:pt>
                <c:pt idx="7432" formatCode="General">
                  <c:v>0.100099146558962</c:v>
                </c:pt>
                <c:pt idx="7433" formatCode="General">
                  <c:v>0.100678280143414</c:v>
                </c:pt>
                <c:pt idx="7434" formatCode="General">
                  <c:v>0.10125148816838</c:v>
                </c:pt>
                <c:pt idx="7435" formatCode="General">
                  <c:v>0.10181901998107</c:v>
                </c:pt>
                <c:pt idx="7436" formatCode="General">
                  <c:v>0.10238078275705401</c:v>
                </c:pt>
                <c:pt idx="7437" formatCode="General">
                  <c:v>0.10293655316918</c:v>
                </c:pt>
                <c:pt idx="7438" formatCode="General">
                  <c:v>0.103486603156086</c:v>
                </c:pt>
                <c:pt idx="7439" formatCode="General">
                  <c:v>0.104030864863215</c:v>
                </c:pt>
                <c:pt idx="7440" formatCode="General">
                  <c:v>0.104569109454538</c:v>
                </c:pt>
                <c:pt idx="7441" formatCode="General">
                  <c:v>0.10510062461071</c:v>
                </c:pt>
                <c:pt idx="7442" formatCode="General">
                  <c:v>0.105626262628053</c:v>
                </c:pt>
                <c:pt idx="7443" formatCode="General">
                  <c:v>0.10614596964560299</c:v>
                </c:pt>
                <c:pt idx="7444" formatCode="General">
                  <c:v>0.106658892147022</c:v>
                </c:pt>
                <c:pt idx="7445" formatCode="General">
                  <c:v>0.10716582547301901</c:v>
                </c:pt>
                <c:pt idx="7446" formatCode="General">
                  <c:v>0.107666557085659</c:v>
                </c:pt>
                <c:pt idx="7447" formatCode="General">
                  <c:v>0.108160834298357</c:v>
                </c:pt>
                <c:pt idx="7448" formatCode="General">
                  <c:v>0.108648958996879</c:v>
                </c:pt>
                <c:pt idx="7449" formatCode="General">
                  <c:v>0.109130802657738</c:v>
                </c:pt>
                <c:pt idx="7450" formatCode="General">
                  <c:v>0.109605743307352</c:v>
                </c:pt>
                <c:pt idx="7451" formatCode="General">
                  <c:v>0.110074207558179</c:v>
                </c:pt>
                <c:pt idx="7452" formatCode="General">
                  <c:v>0.11053645230472101</c:v>
                </c:pt>
                <c:pt idx="7453" formatCode="General">
                  <c:v>0.110992455051714</c:v>
                </c:pt>
                <c:pt idx="7454" formatCode="General">
                  <c:v>0.11144193037997099</c:v>
                </c:pt>
                <c:pt idx="7455" formatCode="General">
                  <c:v>0.111884765631109</c:v>
                </c:pt>
                <c:pt idx="7456" formatCode="General">
                  <c:v>0.11232139443151901</c:v>
                </c:pt>
                <c:pt idx="7457" formatCode="General">
                  <c:v>0.11275148931149399</c:v>
                </c:pt>
                <c:pt idx="7458" formatCode="General">
                  <c:v>0.113175124262807</c:v>
                </c:pt>
                <c:pt idx="7459" formatCode="General">
                  <c:v>0.11359251755425701</c:v>
                </c:pt>
                <c:pt idx="7460" formatCode="General">
                  <c:v>0.114003703509026</c:v>
                </c:pt>
                <c:pt idx="7461" formatCode="General">
                  <c:v>0.114408208439239</c:v>
                </c:pt>
                <c:pt idx="7462" formatCode="General">
                  <c:v>0.11480615937341999</c:v>
                </c:pt>
                <c:pt idx="7463" formatCode="General">
                  <c:v>0.115197855099513</c:v>
                </c:pt>
                <c:pt idx="7464" formatCode="General">
                  <c:v>0.115583226245716</c:v>
                </c:pt>
                <c:pt idx="7465" formatCode="General">
                  <c:v>0.115962409764991</c:v>
                </c:pt>
                <c:pt idx="7466" formatCode="General">
                  <c:v>0.11633529510306199</c:v>
                </c:pt>
                <c:pt idx="7467" formatCode="General">
                  <c:v>0.116701957212395</c:v>
                </c:pt>
                <c:pt idx="7468" formatCode="General">
                  <c:v>0.117062458590108</c:v>
                </c:pt>
                <c:pt idx="7469" formatCode="General">
                  <c:v>0.11741683754352999</c:v>
                </c:pt>
                <c:pt idx="7470" formatCode="General">
                  <c:v>0.11776531310731</c:v>
                </c:pt>
                <c:pt idx="7471" formatCode="General">
                  <c:v>0.11810757735148</c:v>
                </c:pt>
                <c:pt idx="7472" formatCode="General">
                  <c:v>0.118443987224359</c:v>
                </c:pt>
                <c:pt idx="7473" formatCode="General">
                  <c:v>0.11877464091227501</c:v>
                </c:pt>
                <c:pt idx="7474" formatCode="General">
                  <c:v>0.119099079522483</c:v>
                </c:pt>
                <c:pt idx="7475" formatCode="General">
                  <c:v>0.11941769967009699</c:v>
                </c:pt>
                <c:pt idx="7476" formatCode="General">
                  <c:v>0.11973066750398</c:v>
                </c:pt>
                <c:pt idx="7477" formatCode="General">
                  <c:v>0.120038075401273</c:v>
                </c:pt>
                <c:pt idx="7478" formatCode="General">
                  <c:v>0.120339806431343</c:v>
                </c:pt>
                <c:pt idx="7479" formatCode="General">
                  <c:v>0.120635960122822</c:v>
                </c:pt>
                <c:pt idx="7480" formatCode="General">
                  <c:v>0.12092660880930201</c:v>
                </c:pt>
                <c:pt idx="7481" formatCode="General">
                  <c:v>0.121211688093937</c:v>
                </c:pt>
                <c:pt idx="7482" formatCode="General">
                  <c:v>0.121491426527324</c:v>
                </c:pt>
                <c:pt idx="7483" formatCode="General">
                  <c:v>0.12176593516426699</c:v>
                </c:pt>
                <c:pt idx="7484" formatCode="General">
                  <c:v>0.122035354992238</c:v>
                </c:pt>
                <c:pt idx="7485" formatCode="General">
                  <c:v>0.12229960343882</c:v>
                </c:pt>
                <c:pt idx="7486" formatCode="General">
                  <c:v>0.12255903841499501</c:v>
                </c:pt>
                <c:pt idx="7487" formatCode="General">
                  <c:v>0.12281347106314899</c:v>
                </c:pt>
                <c:pt idx="7488" formatCode="General">
                  <c:v>0.123062659364936</c:v>
                </c:pt>
                <c:pt idx="7489" formatCode="General">
                  <c:v>0.12330705919919201</c:v>
                </c:pt>
                <c:pt idx="7490" formatCode="General">
                  <c:v>0.123546817474272</c:v>
                </c:pt>
                <c:pt idx="7491" formatCode="General">
                  <c:v>0.123781951953522</c:v>
                </c:pt>
                <c:pt idx="7492" formatCode="General">
                  <c:v>0.124012511741207</c:v>
                </c:pt>
                <c:pt idx="7493" formatCode="General">
                  <c:v>0.124238707507319</c:v>
                </c:pt>
                <c:pt idx="7494" formatCode="General">
                  <c:v>0.124460567917695</c:v>
                </c:pt>
                <c:pt idx="7495" formatCode="General">
                  <c:v>0.12467817167496099</c:v>
                </c:pt>
                <c:pt idx="7496" formatCode="General">
                  <c:v>0.124891589129832</c:v>
                </c:pt>
                <c:pt idx="7497" formatCode="General">
                  <c:v>0.12510085157178399</c:v>
                </c:pt>
                <c:pt idx="7498" formatCode="General">
                  <c:v>0.125306032272261</c:v>
                </c:pt>
                <c:pt idx="7499" formatCode="General">
                  <c:v>0.12550740230573201</c:v>
                </c:pt>
                <c:pt idx="7500" formatCode="General">
                  <c:v>0.12570511029018699</c:v>
                </c:pt>
                <c:pt idx="7501" formatCode="General">
                  <c:v>0.12589877026968699</c:v>
                </c:pt>
                <c:pt idx="7502" formatCode="General">
                  <c:v>0.12608890682895099</c:v>
                </c:pt>
                <c:pt idx="7503" formatCode="General">
                  <c:v>0.12627550576624499</c:v>
                </c:pt>
                <c:pt idx="7504" formatCode="General">
                  <c:v>0.12645847528021001</c:v>
                </c:pt>
                <c:pt idx="7505" formatCode="General">
                  <c:v>0.126638339669948</c:v>
                </c:pt>
                <c:pt idx="7506" formatCode="General">
                  <c:v>0.126815197884806</c:v>
                </c:pt>
                <c:pt idx="7507" formatCode="General">
                  <c:v>0.126989238942709</c:v>
                </c:pt>
                <c:pt idx="7508" formatCode="General">
                  <c:v>0.12715992640242199</c:v>
                </c:pt>
                <c:pt idx="7509" formatCode="General">
                  <c:v>0.127327252860997</c:v>
                </c:pt>
                <c:pt idx="7510" formatCode="General">
                  <c:v>0.12749206815219599</c:v>
                </c:pt>
                <c:pt idx="7511" formatCode="General">
                  <c:v>0.12765415694478899</c:v>
                </c:pt>
                <c:pt idx="7512" formatCode="General">
                  <c:v>0.127813161968865</c:v>
                </c:pt>
                <c:pt idx="7513" formatCode="General">
                  <c:v>0.127969630468456</c:v>
                </c:pt>
                <c:pt idx="7514" formatCode="General">
                  <c:v>0.128123496619336</c:v>
                </c:pt>
                <c:pt idx="7515" formatCode="General">
                  <c:v>0.12827516613937601</c:v>
                </c:pt>
                <c:pt idx="7516" formatCode="General">
                  <c:v>0.12842451612250599</c:v>
                </c:pt>
                <c:pt idx="7517" formatCode="General">
                  <c:v>0.12857166474790999</c:v>
                </c:pt>
                <c:pt idx="7518" formatCode="General">
                  <c:v>0.12871718966701701</c:v>
                </c:pt>
                <c:pt idx="7519" formatCode="General">
                  <c:v>0.128860221074068</c:v>
                </c:pt>
                <c:pt idx="7520" formatCode="General">
                  <c:v>0.129000913572832</c:v>
                </c:pt>
                <c:pt idx="7521" formatCode="General">
                  <c:v>0.129139947043028</c:v>
                </c:pt>
                <c:pt idx="7522" formatCode="General">
                  <c:v>0.12927736233460099</c:v>
                </c:pt>
                <c:pt idx="7523" formatCode="General">
                  <c:v>0.12941320536409801</c:v>
                </c:pt>
                <c:pt idx="7524" formatCode="General">
                  <c:v>0.12954738003215899</c:v>
                </c:pt>
                <c:pt idx="7525" formatCode="General">
                  <c:v>0.129679809180794</c:v>
                </c:pt>
                <c:pt idx="7526" formatCode="General">
                  <c:v>0.129810776623909</c:v>
                </c:pt>
                <c:pt idx="7527" formatCode="General">
                  <c:v>0.12994021822163401</c:v>
                </c:pt>
                <c:pt idx="7528" formatCode="General">
                  <c:v>0.13006841367071201</c:v>
                </c:pt>
                <c:pt idx="7529" formatCode="General">
                  <c:v>0.13019571716461301</c:v>
                </c:pt>
                <c:pt idx="7530" formatCode="General">
                  <c:v>0.13032185372086499</c:v>
                </c:pt>
                <c:pt idx="7531" formatCode="General">
                  <c:v>0.130446541215681</c:v>
                </c:pt>
                <c:pt idx="7532" formatCode="General">
                  <c:v>0.13057014481979301</c:v>
                </c:pt>
                <c:pt idx="7533" formatCode="General">
                  <c:v>0.130693036993169</c:v>
                </c:pt>
                <c:pt idx="7534" formatCode="General">
                  <c:v>0.130815147781536</c:v>
                </c:pt>
                <c:pt idx="7535" formatCode="General">
                  <c:v>0.130936228118955</c:v>
                </c:pt>
                <c:pt idx="7536" formatCode="General">
                  <c:v>0.13105660697073401</c:v>
                </c:pt>
                <c:pt idx="7537" formatCode="General">
                  <c:v>0.131176009827178</c:v>
                </c:pt>
                <c:pt idx="7538" formatCode="General">
                  <c:v>0.131294421945784</c:v>
                </c:pt>
                <c:pt idx="7539" formatCode="General">
                  <c:v>0.13141263470542899</c:v>
                </c:pt>
                <c:pt idx="7540" formatCode="General">
                  <c:v>0.13153048478156101</c:v>
                </c:pt>
                <c:pt idx="7541" formatCode="General">
                  <c:v>0.13164785168951301</c:v>
                </c:pt>
                <c:pt idx="7542" formatCode="General">
                  <c:v>0.13176460459589601</c:v>
                </c:pt>
                <c:pt idx="7543" formatCode="General">
                  <c:v>0.13188048940195299</c:v>
                </c:pt>
                <c:pt idx="7544" formatCode="General">
                  <c:v>0.131996022232472</c:v>
                </c:pt>
                <c:pt idx="7545" formatCode="General">
                  <c:v>0.13211141225949799</c:v>
                </c:pt>
                <c:pt idx="7546" formatCode="General">
                  <c:v>0.132226323331123</c:v>
                </c:pt>
                <c:pt idx="7547" formatCode="General">
                  <c:v>0.13234115405230601</c:v>
                </c:pt>
                <c:pt idx="7548" formatCode="General">
                  <c:v>0.13245594829891499</c:v>
                </c:pt>
                <c:pt idx="7549" formatCode="General">
                  <c:v>0.13257035139517401</c:v>
                </c:pt>
                <c:pt idx="7550" formatCode="General">
                  <c:v>0.132684432797845</c:v>
                </c:pt>
                <c:pt idx="7551" formatCode="General">
                  <c:v>0.13279828924579901</c:v>
                </c:pt>
                <c:pt idx="7552" formatCode="General">
                  <c:v>0.13291188801002499</c:v>
                </c:pt>
                <c:pt idx="7553" formatCode="General">
                  <c:v>0.133025509668519</c:v>
                </c:pt>
                <c:pt idx="7554" formatCode="General">
                  <c:v>0.13313891087415999</c:v>
                </c:pt>
                <c:pt idx="7555" formatCode="General">
                  <c:v>0.13325212365983599</c:v>
                </c:pt>
                <c:pt idx="7556" formatCode="General">
                  <c:v>0.133365192331621</c:v>
                </c:pt>
                <c:pt idx="7557" formatCode="General">
                  <c:v>0.13347795638662099</c:v>
                </c:pt>
                <c:pt idx="7558" formatCode="General">
                  <c:v>0.13359061604418601</c:v>
                </c:pt>
                <c:pt idx="7559" formatCode="General">
                  <c:v>0.13370318404062401</c:v>
                </c:pt>
                <c:pt idx="7560" formatCode="General">
                  <c:v>0.13381571022979999</c:v>
                </c:pt>
                <c:pt idx="7561" formatCode="General">
                  <c:v>0.13392772213831899</c:v>
                </c:pt>
                <c:pt idx="7562" formatCode="General">
                  <c:v>0.13403951513571699</c:v>
                </c:pt>
                <c:pt idx="7563" formatCode="General">
                  <c:v>0.13415145660881</c:v>
                </c:pt>
                <c:pt idx="7564" formatCode="General">
                  <c:v>0.13426333872942101</c:v>
                </c:pt>
                <c:pt idx="7565" formatCode="General">
                  <c:v>0.134374879421362</c:v>
                </c:pt>
                <c:pt idx="7566" formatCode="General">
                  <c:v>0.13448585083553399</c:v>
                </c:pt>
                <c:pt idx="7567" formatCode="General">
                  <c:v>0.13459666837648701</c:v>
                </c:pt>
                <c:pt idx="7568" formatCode="General">
                  <c:v>0.13470712756977901</c:v>
                </c:pt>
                <c:pt idx="7569" formatCode="General">
                  <c:v>0.134816961398952</c:v>
                </c:pt>
                <c:pt idx="7570" formatCode="General">
                  <c:v>0.13492634006722601</c:v>
                </c:pt>
                <c:pt idx="7571" formatCode="General">
                  <c:v>0.135035298437925</c:v>
                </c:pt>
                <c:pt idx="7572" formatCode="General">
                  <c:v>0.13514378669104901</c:v>
                </c:pt>
                <c:pt idx="7573" formatCode="General">
                  <c:v>0.13525174753999999</c:v>
                </c:pt>
                <c:pt idx="7574" formatCode="General">
                  <c:v>0.13535938556362301</c:v>
                </c:pt>
                <c:pt idx="7575" formatCode="General">
                  <c:v>0.13546616144322701</c:v>
                </c:pt>
                <c:pt idx="7576" formatCode="General">
                  <c:v>0.13557174665595101</c:v>
                </c:pt>
                <c:pt idx="7577" formatCode="General">
                  <c:v>0.13567701616701999</c:v>
                </c:pt>
                <c:pt idx="7578" formatCode="General">
                  <c:v>0.13578190373500501</c:v>
                </c:pt>
                <c:pt idx="7579" formatCode="General">
                  <c:v>0.13588540506632399</c:v>
                </c:pt>
                <c:pt idx="7580" formatCode="General">
                  <c:v>0.13598777493455999</c:v>
                </c:pt>
                <c:pt idx="7581" formatCode="General">
                  <c:v>0.13608928781638699</c:v>
                </c:pt>
                <c:pt idx="7582" formatCode="General">
                  <c:v>0.136189584345241</c:v>
                </c:pt>
                <c:pt idx="7583" formatCode="General">
                  <c:v>0.13628865878371099</c:v>
                </c:pt>
                <c:pt idx="7584" formatCode="General">
                  <c:v>0.13638623408737799</c:v>
                </c:pt>
                <c:pt idx="7585" formatCode="General">
                  <c:v>0.13648256360083699</c:v>
                </c:pt>
                <c:pt idx="7586" formatCode="General">
                  <c:v>0.13657731268485901</c:v>
                </c:pt>
                <c:pt idx="7587" formatCode="General">
                  <c:v>0.13667032614156299</c:v>
                </c:pt>
                <c:pt idx="7588" formatCode="General">
                  <c:v>0.13676178296108299</c:v>
                </c:pt>
                <c:pt idx="7589" formatCode="General">
                  <c:v>0.13685131019326699</c:v>
                </c:pt>
                <c:pt idx="7590" formatCode="General">
                  <c:v>0.13693888827629799</c:v>
                </c:pt>
                <c:pt idx="7591" formatCode="General">
                  <c:v>0.137024477542601</c:v>
                </c:pt>
                <c:pt idx="7592" formatCode="General">
                  <c:v>0.13710806612319101</c:v>
                </c:pt>
                <c:pt idx="7593" formatCode="General">
                  <c:v>0.13718920775844101</c:v>
                </c:pt>
                <c:pt idx="7594" formatCode="General">
                  <c:v>0.13726785409029099</c:v>
                </c:pt>
                <c:pt idx="7595" formatCode="General">
                  <c:v>0.137344367406281</c:v>
                </c:pt>
                <c:pt idx="7596" formatCode="General">
                  <c:v>0.137418414279743</c:v>
                </c:pt>
                <c:pt idx="7597" formatCode="General">
                  <c:v>0.13749011199435801</c:v>
                </c:pt>
                <c:pt idx="7598" formatCode="General">
                  <c:v>0.13755892958879601</c:v>
                </c:pt>
                <c:pt idx="7599" formatCode="General">
                  <c:v>0.13762452300618699</c:v>
                </c:pt>
                <c:pt idx="7600" formatCode="General">
                  <c:v>0.137687223180947</c:v>
                </c:pt>
                <c:pt idx="7601" formatCode="General">
                  <c:v>0.13774660512341599</c:v>
                </c:pt>
                <c:pt idx="7602" formatCode="General">
                  <c:v>0.13780275059451999</c:v>
                </c:pt>
                <c:pt idx="7603" formatCode="General">
                  <c:v>0.137855505340052</c:v>
                </c:pt>
                <c:pt idx="7604" formatCode="General">
                  <c:v>0.13790444485030201</c:v>
                </c:pt>
                <c:pt idx="7605" formatCode="General">
                  <c:v>0.13795006098925999</c:v>
                </c:pt>
                <c:pt idx="7606" formatCode="General">
                  <c:v>0.13799218736680899</c:v>
                </c:pt>
                <c:pt idx="7607" formatCode="General">
                  <c:v>0.13803002748951401</c:v>
                </c:pt>
                <c:pt idx="7608" formatCode="General">
                  <c:v>0.138063735385511</c:v>
                </c:pt>
                <c:pt idx="7609" formatCode="General">
                  <c:v>0.138093201020354</c:v>
                </c:pt>
                <c:pt idx="7610" formatCode="General">
                  <c:v>0.138118073770576</c:v>
                </c:pt>
                <c:pt idx="7611" formatCode="General">
                  <c:v>0.138138303753578</c:v>
                </c:pt>
                <c:pt idx="7612" formatCode="General">
                  <c:v>0.13815401045367101</c:v>
                </c:pt>
                <c:pt idx="7613" formatCode="General">
                  <c:v>0.13816533777971199</c:v>
                </c:pt>
                <c:pt idx="7614" formatCode="General">
                  <c:v>0.138171580546016</c:v>
                </c:pt>
                <c:pt idx="7615" formatCode="General">
                  <c:v>0.138172709424217</c:v>
                </c:pt>
                <c:pt idx="7616" formatCode="General">
                  <c:v>0.13816859239492699</c:v>
                </c:pt>
                <c:pt idx="7617" formatCode="General">
                  <c:v>0.13815879285351099</c:v>
                </c:pt>
                <c:pt idx="7618" formatCode="General">
                  <c:v>0.13814364857883199</c:v>
                </c:pt>
                <c:pt idx="7619" formatCode="General">
                  <c:v>0.13812280310312899</c:v>
                </c:pt>
                <c:pt idx="7620" formatCode="General">
                  <c:v>0.13809599644328399</c:v>
                </c:pt>
                <c:pt idx="7621" formatCode="General">
                  <c:v>0.13806324636675399</c:v>
                </c:pt>
                <c:pt idx="7622" formatCode="General">
                  <c:v>0.13802432843019399</c:v>
                </c:pt>
                <c:pt idx="7623" formatCode="General">
                  <c:v>0.13797930699085401</c:v>
                </c:pt>
                <c:pt idx="7624" formatCode="General">
                  <c:v>0.13792784942052699</c:v>
                </c:pt>
                <c:pt idx="7625" formatCode="General">
                  <c:v>0.137869528700967</c:v>
                </c:pt>
                <c:pt idx="7626" formatCode="General">
                  <c:v>0.13780459575910201</c:v>
                </c:pt>
                <c:pt idx="7627" formatCode="General">
                  <c:v>0.137733193842449</c:v>
                </c:pt>
                <c:pt idx="7628" formatCode="General">
                  <c:v>0.137654633771671</c:v>
                </c:pt>
                <c:pt idx="7629" formatCode="General">
                  <c:v>0.13756847464767399</c:v>
                </c:pt>
                <c:pt idx="7630" formatCode="General">
                  <c:v>0.13747515211408801</c:v>
                </c:pt>
                <c:pt idx="7631" formatCode="General">
                  <c:v>0.137374291204334</c:v>
                </c:pt>
                <c:pt idx="7632" formatCode="General">
                  <c:v>0.13726604304016801</c:v>
                </c:pt>
                <c:pt idx="7633" formatCode="General">
                  <c:v>0.13715045787673999</c:v>
                </c:pt>
                <c:pt idx="7634" formatCode="General">
                  <c:v>0.13702684292737799</c:v>
                </c:pt>
                <c:pt idx="7635" formatCode="General">
                  <c:v>0.13689514920978099</c:v>
                </c:pt>
                <c:pt idx="7636" formatCode="General">
                  <c:v>0.136755247021111</c:v>
                </c:pt>
                <c:pt idx="7637" formatCode="General">
                  <c:v>0.13660705235180801</c:v>
                </c:pt>
                <c:pt idx="7638" formatCode="General">
                  <c:v>0.13645000677424499</c:v>
                </c:pt>
                <c:pt idx="7639" formatCode="General">
                  <c:v>0.13628452651676601</c:v>
                </c:pt>
                <c:pt idx="7640" formatCode="General">
                  <c:v>0.136110831421794</c:v>
                </c:pt>
                <c:pt idx="7641" formatCode="General">
                  <c:v>0.135928052850048</c:v>
                </c:pt>
                <c:pt idx="7642" formatCode="General">
                  <c:v>0.13573634741200599</c:v>
                </c:pt>
                <c:pt idx="7643" formatCode="General">
                  <c:v>0.135535613362745</c:v>
                </c:pt>
                <c:pt idx="7644" formatCode="General">
                  <c:v>0.13532539981477701</c:v>
                </c:pt>
                <c:pt idx="7645" formatCode="General">
                  <c:v>0.13510605283216301</c:v>
                </c:pt>
                <c:pt idx="7646" formatCode="General">
                  <c:v>0.13487731188197399</c:v>
                </c:pt>
                <c:pt idx="7647" formatCode="General">
                  <c:v>0.13463883330057499</c:v>
                </c:pt>
                <c:pt idx="7648" formatCode="General">
                  <c:v>0.13439076742159101</c:v>
                </c:pt>
                <c:pt idx="7649" formatCode="General">
                  <c:v>0.13413263674595299</c:v>
                </c:pt>
                <c:pt idx="7650" formatCode="General">
                  <c:v>0.13386501283491101</c:v>
                </c:pt>
                <c:pt idx="7651" formatCode="General">
                  <c:v>0.133587619425976</c:v>
                </c:pt>
                <c:pt idx="7652" formatCode="General">
                  <c:v>0.133299735689724</c:v>
                </c:pt>
                <c:pt idx="7653" formatCode="General">
                  <c:v>0.13300155032942801</c:v>
                </c:pt>
                <c:pt idx="7654" formatCode="General">
                  <c:v>0.13269322598768901</c:v>
                </c:pt>
                <c:pt idx="7655" formatCode="General">
                  <c:v>0.13237440977860701</c:v>
                </c:pt>
                <c:pt idx="7656" formatCode="General">
                  <c:v>0.13204508683788699</c:v>
                </c:pt>
                <c:pt idx="7657" formatCode="General">
                  <c:v>0.13170546199831901</c:v>
                </c:pt>
                <c:pt idx="7658" formatCode="General">
                  <c:v>0.13135511026773899</c:v>
                </c:pt>
                <c:pt idx="7659" formatCode="General">
                  <c:v>0.130994031344873</c:v>
                </c:pt>
                <c:pt idx="7660" formatCode="General">
                  <c:v>0.13062202440797199</c:v>
                </c:pt>
                <c:pt idx="7661" formatCode="General">
                  <c:v>0.13023938869113</c:v>
                </c:pt>
                <c:pt idx="7662" formatCode="General">
                  <c:v>0.12984556327056401</c:v>
                </c:pt>
                <c:pt idx="7663" formatCode="General">
                  <c:v>0.129440506811037</c:v>
                </c:pt>
                <c:pt idx="7664" formatCode="General">
                  <c:v>0.129024472458971</c:v>
                </c:pt>
                <c:pt idx="7665" formatCode="General">
                  <c:v>0.12859747335633601</c:v>
                </c:pt>
                <c:pt idx="7666" formatCode="General">
                  <c:v>0.128159247006808</c:v>
                </c:pt>
                <c:pt idx="7667" formatCode="General">
                  <c:v>0.12770931275246999</c:v>
                </c:pt>
                <c:pt idx="7668" formatCode="General">
                  <c:v>0.12724817636854599</c:v>
                </c:pt>
                <c:pt idx="7669" formatCode="General">
                  <c:v>0.12677562128883299</c:v>
                </c:pt>
                <c:pt idx="7670" formatCode="General">
                  <c:v>0.12629185354999101</c:v>
                </c:pt>
                <c:pt idx="7671" formatCode="General">
                  <c:v>0.125796756974731</c:v>
                </c:pt>
                <c:pt idx="7672" formatCode="General">
                  <c:v>0.125289985396693</c:v>
                </c:pt>
                <c:pt idx="7673" formatCode="General">
                  <c:v>0.124771595988049</c:v>
                </c:pt>
                <c:pt idx="7674" formatCode="General">
                  <c:v>0.12424174100954601</c:v>
                </c:pt>
                <c:pt idx="7675" formatCode="General">
                  <c:v>0.123700242797931</c:v>
                </c:pt>
                <c:pt idx="7676" formatCode="General">
                  <c:v>0.123147369153184</c:v>
                </c:pt>
                <c:pt idx="7677" formatCode="General">
                  <c:v>0.122583415133849</c:v>
                </c:pt>
                <c:pt idx="7678" formatCode="General">
                  <c:v>0.122007586442255</c:v>
                </c:pt>
                <c:pt idx="7679" formatCode="General">
                  <c:v>0.12141984385995901</c:v>
                </c:pt>
                <c:pt idx="7680" formatCode="General">
                  <c:v>0.120820330269916</c:v>
                </c:pt>
                <c:pt idx="7681" formatCode="General">
                  <c:v>0.120209600686823</c:v>
                </c:pt>
                <c:pt idx="7682" formatCode="General">
                  <c:v>0.119587443086331</c:v>
                </c:pt>
                <c:pt idx="7683" formatCode="General">
                  <c:v>0.118953509901741</c:v>
                </c:pt>
                <c:pt idx="7684" formatCode="General">
                  <c:v>0.118307994605248</c:v>
                </c:pt>
                <c:pt idx="7685" formatCode="General">
                  <c:v>0.11765083289306701</c:v>
                </c:pt>
                <c:pt idx="7686" formatCode="General">
                  <c:v>0.116982220212485</c:v>
                </c:pt>
                <c:pt idx="7687" formatCode="General">
                  <c:v>0.11630199925691299</c:v>
                </c:pt>
                <c:pt idx="7688" formatCode="General">
                  <c:v>0.115610474385996</c:v>
                </c:pt>
                <c:pt idx="7689" formatCode="General">
                  <c:v>0.114908089609485</c:v>
                </c:pt>
                <c:pt idx="7690" formatCode="General">
                  <c:v>0.114194157864957</c:v>
                </c:pt>
                <c:pt idx="7691" formatCode="General">
                  <c:v>0.11346843137133</c:v>
                </c:pt>
                <c:pt idx="7692" formatCode="General">
                  <c:v>0.112731692760538</c:v>
                </c:pt>
                <c:pt idx="7693" formatCode="General">
                  <c:v>0.11198385816852501</c:v>
                </c:pt>
                <c:pt idx="7694" formatCode="General">
                  <c:v>0.111224780992307</c:v>
                </c:pt>
                <c:pt idx="7695" formatCode="General">
                  <c:v>0.110454700911986</c:v>
                </c:pt>
                <c:pt idx="7696" formatCode="General">
                  <c:v>0.109673619232668</c:v>
                </c:pt>
                <c:pt idx="7697" formatCode="General">
                  <c:v>0.108881572568878</c:v>
                </c:pt>
                <c:pt idx="7698" formatCode="General">
                  <c:v>0.10807869345240601</c:v>
                </c:pt>
                <c:pt idx="7699" formatCode="General">
                  <c:v>0.107265056888184</c:v>
                </c:pt>
                <c:pt idx="7700" formatCode="General">
                  <c:v>0.10644074551159501</c:v>
                </c:pt>
                <c:pt idx="7701" formatCode="General">
                  <c:v>0.105605712485435</c:v>
                </c:pt>
                <c:pt idx="7702" formatCode="General">
                  <c:v>0.10476023941603101</c:v>
                </c:pt>
                <c:pt idx="7703" formatCode="General">
                  <c:v>0.103904275649707</c:v>
                </c:pt>
                <c:pt idx="7704" formatCode="General">
                  <c:v>0.103038114766472</c:v>
                </c:pt>
                <c:pt idx="7705" formatCode="General">
                  <c:v>0.102162318925179</c:v>
                </c:pt>
                <c:pt idx="7706" formatCode="General">
                  <c:v>0.101275961620822</c:v>
                </c:pt>
                <c:pt idx="7707" formatCode="General">
                  <c:v>0.10037941155525899</c:v>
                </c:pt>
                <c:pt idx="7708" formatCode="General">
                  <c:v>9.9473625989040207E-2</c:v>
                </c:pt>
                <c:pt idx="7709" formatCode="General">
                  <c:v>9.8558047390962897E-2</c:v>
                </c:pt>
                <c:pt idx="7710" formatCode="General">
                  <c:v>9.7632381417115693E-2</c:v>
                </c:pt>
                <c:pt idx="7711" formatCode="General">
                  <c:v>9.6697380552039899E-2</c:v>
                </c:pt>
                <c:pt idx="7712" formatCode="General">
                  <c:v>9.5753363699632096E-2</c:v>
                </c:pt>
                <c:pt idx="7713" formatCode="General">
                  <c:v>9.4800086731187894E-2</c:v>
                </c:pt>
                <c:pt idx="7714" formatCode="General">
                  <c:v>9.3837652447314804E-2</c:v>
                </c:pt>
                <c:pt idx="7715" formatCode="General">
                  <c:v>9.2866115133234894E-2</c:v>
                </c:pt>
                <c:pt idx="7716" formatCode="General">
                  <c:v>9.1885641148751293E-2</c:v>
                </c:pt>
                <c:pt idx="7717" formatCode="General">
                  <c:v>9.0896665454318001E-2</c:v>
                </c:pt>
                <c:pt idx="7718" formatCode="General">
                  <c:v>8.9899196129998596E-2</c:v>
                </c:pt>
                <c:pt idx="7719" formatCode="General">
                  <c:v>8.8893533241513903E-2</c:v>
                </c:pt>
                <c:pt idx="7720" formatCode="General">
                  <c:v>8.7880112731771307E-2</c:v>
                </c:pt>
                <c:pt idx="7721" formatCode="General">
                  <c:v>8.6858720693706495E-2</c:v>
                </c:pt>
                <c:pt idx="7722" formatCode="General">
                  <c:v>8.5829471672407703E-2</c:v>
                </c:pt>
                <c:pt idx="7723" formatCode="General">
                  <c:v>8.4792111173326801E-2</c:v>
                </c:pt>
                <c:pt idx="7724" formatCode="General">
                  <c:v>8.3747181080122898E-2</c:v>
                </c:pt>
                <c:pt idx="7725" formatCode="General">
                  <c:v>8.2695065940064302E-2</c:v>
                </c:pt>
                <c:pt idx="7726" formatCode="General">
                  <c:v>8.1636036336656101E-2</c:v>
                </c:pt>
                <c:pt idx="7727" formatCode="General">
                  <c:v>8.0570437013580007E-2</c:v>
                </c:pt>
                <c:pt idx="7728" formatCode="General">
                  <c:v>7.9497519955735604E-2</c:v>
                </c:pt>
                <c:pt idx="7729" formatCode="General">
                  <c:v>7.8417960411028706E-2</c:v>
                </c:pt>
                <c:pt idx="7730" formatCode="General">
                  <c:v>7.7332417600632003E-2</c:v>
                </c:pt>
                <c:pt idx="7731" formatCode="General">
                  <c:v>7.6240564301212496E-2</c:v>
                </c:pt>
                <c:pt idx="7732" formatCode="General">
                  <c:v>7.51424602046563E-2</c:v>
                </c:pt>
                <c:pt idx="7733" formatCode="General">
                  <c:v>7.4038697953205598E-2</c:v>
                </c:pt>
                <c:pt idx="7734" formatCode="General">
                  <c:v>7.2929654623009293E-2</c:v>
                </c:pt>
                <c:pt idx="7735" formatCode="General">
                  <c:v>7.1814998712638495E-2</c:v>
                </c:pt>
                <c:pt idx="7736" formatCode="General">
                  <c:v>7.0694990332057797E-2</c:v>
                </c:pt>
                <c:pt idx="7737" formatCode="General">
                  <c:v>6.9569926791510805E-2</c:v>
                </c:pt>
                <c:pt idx="7738" formatCode="General">
                  <c:v>6.84397830133575E-2</c:v>
                </c:pt>
                <c:pt idx="7739" formatCode="General">
                  <c:v>6.7305110950987998E-2</c:v>
                </c:pt>
                <c:pt idx="7740" formatCode="General">
                  <c:v>6.6166209243802204E-2</c:v>
                </c:pt>
                <c:pt idx="7741" formatCode="General">
                  <c:v>6.5023123198590105E-2</c:v>
                </c:pt>
                <c:pt idx="7742" formatCode="General">
                  <c:v>6.3875833756218706E-2</c:v>
                </c:pt>
                <c:pt idx="7743" formatCode="General">
                  <c:v>6.2724774294674296E-2</c:v>
                </c:pt>
                <c:pt idx="7744" formatCode="General">
                  <c:v>6.1570351363195601E-2</c:v>
                </c:pt>
                <c:pt idx="7745" formatCode="General">
                  <c:v>6.0412513233074901E-2</c:v>
                </c:pt>
                <c:pt idx="7746" formatCode="General">
                  <c:v>5.9251510724629898E-2</c:v>
                </c:pt>
                <c:pt idx="7747" formatCode="General">
                  <c:v>5.80875791921278E-2</c:v>
                </c:pt>
                <c:pt idx="7748" formatCode="General">
                  <c:v>5.69209784073706E-2</c:v>
                </c:pt>
                <c:pt idx="7749" formatCode="General">
                  <c:v>5.5751810237828901E-2</c:v>
                </c:pt>
                <c:pt idx="7750" formatCode="General">
                  <c:v>5.4580421883323002E-2</c:v>
                </c:pt>
                <c:pt idx="7751" formatCode="General">
                  <c:v>5.3406946252246998E-2</c:v>
                </c:pt>
                <c:pt idx="7752" formatCode="General">
                  <c:v>5.2231452056695903E-2</c:v>
                </c:pt>
                <c:pt idx="7753" formatCode="General">
                  <c:v>5.1054356723211E-2</c:v>
                </c:pt>
                <c:pt idx="7754" formatCode="General">
                  <c:v>4.98757168344044E-2</c:v>
                </c:pt>
                <c:pt idx="7755" formatCode="General">
                  <c:v>4.8695926357405897E-2</c:v>
                </c:pt>
                <c:pt idx="7756" formatCode="General">
                  <c:v>4.7515312180089302E-2</c:v>
                </c:pt>
                <c:pt idx="7757" formatCode="General">
                  <c:v>4.6333892958005003E-2</c:v>
                </c:pt>
                <c:pt idx="7758" formatCode="General">
                  <c:v>4.5151872257970002E-2</c:v>
                </c:pt>
                <c:pt idx="7759" formatCode="General">
                  <c:v>4.3969503229843498E-2</c:v>
                </c:pt>
                <c:pt idx="7760" formatCode="General">
                  <c:v>4.2787072248764303E-2</c:v>
                </c:pt>
                <c:pt idx="7761" formatCode="General">
                  <c:v>4.1604626934078001E-2</c:v>
                </c:pt>
                <c:pt idx="7762" formatCode="General">
                  <c:v>4.0422515648652797E-2</c:v>
                </c:pt>
                <c:pt idx="7763" formatCode="General">
                  <c:v>3.9240932182943999E-2</c:v>
                </c:pt>
                <c:pt idx="7764" formatCode="General">
                  <c:v>3.8059853435501299E-2</c:v>
                </c:pt>
                <c:pt idx="7765" formatCode="General">
                  <c:v>3.6879959497579197E-2</c:v>
                </c:pt>
                <c:pt idx="7766" formatCode="General">
                  <c:v>3.5701495671688899E-2</c:v>
                </c:pt>
                <c:pt idx="7767" formatCode="General">
                  <c:v>3.4524333119716998E-2</c:v>
                </c:pt>
                <c:pt idx="7768" formatCode="General">
                  <c:v>3.33486905349544E-2</c:v>
                </c:pt>
                <c:pt idx="7769" formatCode="General">
                  <c:v>3.2175082288814903E-2</c:v>
                </c:pt>
                <c:pt idx="7770" formatCode="General">
                  <c:v>3.1003477096931801E-2</c:v>
                </c:pt>
                <c:pt idx="7771" formatCode="General">
                  <c:v>2.9834042919054001E-2</c:v>
                </c:pt>
                <c:pt idx="7772" formatCode="General">
                  <c:v>2.8666938615769199E-2</c:v>
                </c:pt>
                <c:pt idx="7773" formatCode="General">
                  <c:v>2.7502096543482499E-2</c:v>
                </c:pt>
                <c:pt idx="7774" formatCode="General">
                  <c:v>2.6340250009451401E-2</c:v>
                </c:pt>
                <c:pt idx="7775" formatCode="General">
                  <c:v>2.5181409511765101E-2</c:v>
                </c:pt>
                <c:pt idx="7776" formatCode="General">
                  <c:v>2.40258569810772E-2</c:v>
                </c:pt>
                <c:pt idx="7777" formatCode="General">
                  <c:v>2.28739801762281E-2</c:v>
                </c:pt>
                <c:pt idx="7778" formatCode="General">
                  <c:v>2.1725517150012998E-2</c:v>
                </c:pt>
                <c:pt idx="7779" formatCode="General">
                  <c:v>2.05811273941599E-2</c:v>
                </c:pt>
                <c:pt idx="7780" formatCode="General">
                  <c:v>1.9440848002508501E-2</c:v>
                </c:pt>
                <c:pt idx="7781" formatCode="General">
                  <c:v>1.8304350757036399E-2</c:v>
                </c:pt>
                <c:pt idx="7782" formatCode="General">
                  <c:v>1.7172367852746898E-2</c:v>
                </c:pt>
                <c:pt idx="7783" formatCode="General">
                  <c:v>1.6045270516898101E-2</c:v>
                </c:pt>
                <c:pt idx="7784" formatCode="General">
                  <c:v>1.49228338185791E-2</c:v>
                </c:pt>
                <c:pt idx="7785" formatCode="General">
                  <c:v>1.3805180433079E-2</c:v>
                </c:pt>
                <c:pt idx="7786" formatCode="General">
                  <c:v>1.26928256350396E-2</c:v>
                </c:pt>
                <c:pt idx="7787" formatCode="General">
                  <c:v>1.15858353180654E-2</c:v>
                </c:pt>
                <c:pt idx="7788" formatCode="General">
                  <c:v>1.0483995759452301E-2</c:v>
                </c:pt>
                <c:pt idx="7789" formatCode="General">
                  <c:v>9.3878562901405904E-3</c:v>
                </c:pt>
                <c:pt idx="7790" formatCode="General">
                  <c:v>8.2979884848516094E-3</c:v>
                </c:pt>
                <c:pt idx="7791" formatCode="General">
                  <c:v>7.2135973537429997E-3</c:v>
                </c:pt>
                <c:pt idx="7792" formatCode="General">
                  <c:v>6.1351679974768602E-3</c:v>
                </c:pt>
                <c:pt idx="7793" formatCode="General">
                  <c:v>5.0634903489420197E-3</c:v>
                </c:pt>
                <c:pt idx="7794" formatCode="General">
                  <c:v>3.9983458678376996E-3</c:v>
                </c:pt>
                <c:pt idx="7795" formatCode="General">
                  <c:v>2.93950434470178E-3</c:v>
                </c:pt>
                <c:pt idx="7796" formatCode="General">
                  <c:v>1.8872981205683701E-3</c:v>
                </c:pt>
                <c:pt idx="7797" formatCode="General">
                  <c:v>8.4237886097560805E-4</c:v>
                </c:pt>
                <c:pt idx="7798" formatCode="General">
                  <c:v>-1.9517592790931599E-4</c:v>
                </c:pt>
                <c:pt idx="7799" formatCode="General">
                  <c:v>-1.2256657442726701E-3</c:v>
                </c:pt>
                <c:pt idx="7800" formatCode="General">
                  <c:v>-2.2491259342532501E-3</c:v>
                </c:pt>
                <c:pt idx="7801" formatCode="General">
                  <c:v>-3.2649201230355901E-3</c:v>
                </c:pt>
                <c:pt idx="7802" formatCode="General">
                  <c:v>-4.2731162762663201E-3</c:v>
                </c:pt>
                <c:pt idx="7803" formatCode="General">
                  <c:v>-5.2738345960632602E-3</c:v>
                </c:pt>
                <c:pt idx="7804" formatCode="General">
                  <c:v>-6.26659543951095E-3</c:v>
                </c:pt>
                <c:pt idx="7805" formatCode="General">
                  <c:v>-7.2511616850458897E-3</c:v>
                </c:pt>
                <c:pt idx="7806" formatCode="General">
                  <c:v>-8.2277758030858406E-3</c:v>
                </c:pt>
                <c:pt idx="7807" formatCode="General">
                  <c:v>-9.1964744237499306E-3</c:v>
                </c:pt>
                <c:pt idx="7808" formatCode="General">
                  <c:v>-1.0156579693449699E-2</c:v>
                </c:pt>
                <c:pt idx="7809" formatCode="General">
                  <c:v>-1.11079308730022E-2</c:v>
                </c:pt>
                <c:pt idx="7810" formatCode="General">
                  <c:v>-1.2050949678944E-2</c:v>
                </c:pt>
                <c:pt idx="7811" formatCode="General">
                  <c:v>-1.29851545967962E-2</c:v>
                </c:pt>
                <c:pt idx="7812" formatCode="General">
                  <c:v>-1.39107498965315E-2</c:v>
                </c:pt>
                <c:pt idx="7813" formatCode="General">
                  <c:v>-1.48274976884016E-2</c:v>
                </c:pt>
                <c:pt idx="7814" formatCode="General">
                  <c:v>-1.5734978107790901E-2</c:v>
                </c:pt>
                <c:pt idx="7815" formatCode="General">
                  <c:v>-1.6633939995208801E-2</c:v>
                </c:pt>
                <c:pt idx="7816" formatCode="General">
                  <c:v>-1.7523721960463E-2</c:v>
                </c:pt>
                <c:pt idx="7817" formatCode="General">
                  <c:v>-1.84040327646968E-2</c:v>
                </c:pt>
                <c:pt idx="7818" formatCode="General">
                  <c:v>-1.9275181809633501E-2</c:v>
                </c:pt>
                <c:pt idx="7819" formatCode="General">
                  <c:v>-2.0137224866446299E-2</c:v>
                </c:pt>
                <c:pt idx="7820" formatCode="General">
                  <c:v>-2.09902819958501E-2</c:v>
                </c:pt>
                <c:pt idx="7821" formatCode="General">
                  <c:v>-2.1833291841267598E-2</c:v>
                </c:pt>
                <c:pt idx="7822" formatCode="General">
                  <c:v>-2.2666699230655198E-2</c:v>
                </c:pt>
                <c:pt idx="7823" formatCode="General">
                  <c:v>-2.34906568581272E-2</c:v>
                </c:pt>
                <c:pt idx="7824" formatCode="General">
                  <c:v>-2.4304991823624202E-2</c:v>
                </c:pt>
                <c:pt idx="7825" formatCode="General">
                  <c:v>-2.5110067009169099E-2</c:v>
                </c:pt>
                <c:pt idx="7826" formatCode="General">
                  <c:v>-2.59053208533137E-2</c:v>
                </c:pt>
                <c:pt idx="7827" formatCode="General">
                  <c:v>-2.6690670462095702E-2</c:v>
                </c:pt>
                <c:pt idx="7828" formatCode="General">
                  <c:v>-2.7466421709919499E-2</c:v>
                </c:pt>
                <c:pt idx="7829" formatCode="General">
                  <c:v>-2.82323136623964E-2</c:v>
                </c:pt>
                <c:pt idx="7830" formatCode="General">
                  <c:v>-2.8988361694686101E-2</c:v>
                </c:pt>
                <c:pt idx="7831" formatCode="General">
                  <c:v>-2.9734533973061E-2</c:v>
                </c:pt>
                <c:pt idx="7832" formatCode="General">
                  <c:v>-3.0470783104890799E-2</c:v>
                </c:pt>
                <c:pt idx="7833" formatCode="General">
                  <c:v>-3.1197096229768701E-2</c:v>
                </c:pt>
                <c:pt idx="7834" formatCode="General">
                  <c:v>-3.1913215518876298E-2</c:v>
                </c:pt>
                <c:pt idx="7835" formatCode="General">
                  <c:v>-3.2619582360155802E-2</c:v>
                </c:pt>
                <c:pt idx="7836" formatCode="General">
                  <c:v>-3.3316082566089797E-2</c:v>
                </c:pt>
                <c:pt idx="7837" formatCode="General">
                  <c:v>-3.4002729358273302E-2</c:v>
                </c:pt>
                <c:pt idx="7838" formatCode="General">
                  <c:v>-3.4679654247453597E-2</c:v>
                </c:pt>
                <c:pt idx="7839" formatCode="General">
                  <c:v>-3.5346614609176097E-2</c:v>
                </c:pt>
                <c:pt idx="7840" formatCode="General">
                  <c:v>-3.6003376187215601E-2</c:v>
                </c:pt>
                <c:pt idx="7841" formatCode="General">
                  <c:v>-3.6650360005110197E-2</c:v>
                </c:pt>
                <c:pt idx="7842" formatCode="General">
                  <c:v>-3.728773164193E-2</c:v>
                </c:pt>
                <c:pt idx="7843" formatCode="General">
                  <c:v>-3.7914968884046801E-2</c:v>
                </c:pt>
                <c:pt idx="7844" formatCode="General">
                  <c:v>-3.8532329825216198E-2</c:v>
                </c:pt>
                <c:pt idx="7845" formatCode="General">
                  <c:v>-3.9139994085433602E-2</c:v>
                </c:pt>
                <c:pt idx="7846" formatCode="General">
                  <c:v>-3.9737769078849801E-2</c:v>
                </c:pt>
                <c:pt idx="7847" formatCode="General">
                  <c:v>-4.0326118503607802E-2</c:v>
                </c:pt>
                <c:pt idx="7848" formatCode="General">
                  <c:v>-4.0905011310971101E-2</c:v>
                </c:pt>
                <c:pt idx="7849" formatCode="General">
                  <c:v>-4.1473761529635597E-2</c:v>
                </c:pt>
                <c:pt idx="7850" formatCode="General">
                  <c:v>-4.2032769751346198E-2</c:v>
                </c:pt>
                <c:pt idx="7851" formatCode="General">
                  <c:v>-4.25824734532083E-2</c:v>
                </c:pt>
                <c:pt idx="7852" formatCode="General">
                  <c:v>-4.3122651021290703E-2</c:v>
                </c:pt>
                <c:pt idx="7853" formatCode="General">
                  <c:v>-4.36533447304523E-2</c:v>
                </c:pt>
                <c:pt idx="7854" formatCode="General">
                  <c:v>-4.4174767454783603E-2</c:v>
                </c:pt>
                <c:pt idx="7855" formatCode="General">
                  <c:v>-4.4686740876599101E-2</c:v>
                </c:pt>
                <c:pt idx="7856" formatCode="General">
                  <c:v>-4.5189500682718903E-2</c:v>
                </c:pt>
                <c:pt idx="7857" formatCode="General">
                  <c:v>-4.5683266191558998E-2</c:v>
                </c:pt>
                <c:pt idx="7858" formatCode="General">
                  <c:v>-4.61674616533976E-2</c:v>
                </c:pt>
                <c:pt idx="7859" formatCode="General">
                  <c:v>-4.6642772589748797E-2</c:v>
                </c:pt>
                <c:pt idx="7860" formatCode="General">
                  <c:v>-4.7109250711670402E-2</c:v>
                </c:pt>
                <c:pt idx="7861" formatCode="General">
                  <c:v>-4.7566463499001899E-2</c:v>
                </c:pt>
                <c:pt idx="7862" formatCode="General">
                  <c:v>-4.8015147237981899E-2</c:v>
                </c:pt>
                <c:pt idx="7863" formatCode="General">
                  <c:v>-4.8455250888705503E-2</c:v>
                </c:pt>
                <c:pt idx="7864" formatCode="General">
                  <c:v>-4.8886719554388898E-2</c:v>
                </c:pt>
                <c:pt idx="7865" formatCode="General">
                  <c:v>-4.9309762524603597E-2</c:v>
                </c:pt>
                <c:pt idx="7866" formatCode="General">
                  <c:v>-4.9724130010896199E-2</c:v>
                </c:pt>
                <c:pt idx="7867" formatCode="General">
                  <c:v>-5.0129982340967903E-2</c:v>
                </c:pt>
                <c:pt idx="7868" formatCode="General">
                  <c:v>-5.0527455627229503E-2</c:v>
                </c:pt>
                <c:pt idx="7869" formatCode="General">
                  <c:v>-5.0916611522099302E-2</c:v>
                </c:pt>
                <c:pt idx="7870" formatCode="General">
                  <c:v>-5.1297824490394398E-2</c:v>
                </c:pt>
                <c:pt idx="7871" formatCode="General">
                  <c:v>-5.1671291387871701E-2</c:v>
                </c:pt>
                <c:pt idx="7872" formatCode="General">
                  <c:v>-5.2036809597367999E-2</c:v>
                </c:pt>
                <c:pt idx="7873" formatCode="General">
                  <c:v>-5.2394540802258902E-2</c:v>
                </c:pt>
                <c:pt idx="7874" formatCode="General">
                  <c:v>-5.27446901366323E-2</c:v>
                </c:pt>
                <c:pt idx="7875" formatCode="General">
                  <c:v>-5.3087239513018997E-2</c:v>
                </c:pt>
                <c:pt idx="7876" formatCode="General">
                  <c:v>-5.3422131897087499E-2</c:v>
                </c:pt>
                <c:pt idx="7877" formatCode="General">
                  <c:v>-5.3749707605605997E-2</c:v>
                </c:pt>
                <c:pt idx="7878" formatCode="General">
                  <c:v>-5.4070191158207097E-2</c:v>
                </c:pt>
                <c:pt idx="7879" formatCode="General">
                  <c:v>-5.43838383334736E-2</c:v>
                </c:pt>
                <c:pt idx="7880" formatCode="General">
                  <c:v>-5.46903536727237E-2</c:v>
                </c:pt>
                <c:pt idx="7881" formatCode="General">
                  <c:v>-5.4989470365730403E-2</c:v>
                </c:pt>
                <c:pt idx="7882" formatCode="General">
                  <c:v>-5.5282172781660401E-2</c:v>
                </c:pt>
                <c:pt idx="7883" formatCode="General">
                  <c:v>-5.5568297669921898E-2</c:v>
                </c:pt>
                <c:pt idx="7884" formatCode="General">
                  <c:v>-5.5847678171480203E-2</c:v>
                </c:pt>
                <c:pt idx="7885" formatCode="General">
                  <c:v>-5.6120637632810999E-2</c:v>
                </c:pt>
                <c:pt idx="7886" formatCode="General">
                  <c:v>-5.6387297351902101E-2</c:v>
                </c:pt>
                <c:pt idx="7887" formatCode="General">
                  <c:v>-5.66481681243131E-2</c:v>
                </c:pt>
                <c:pt idx="7888" formatCode="General">
                  <c:v>-5.6903193719267803E-2</c:v>
                </c:pt>
                <c:pt idx="7889" formatCode="General">
                  <c:v>-5.7152008273081902E-2</c:v>
                </c:pt>
                <c:pt idx="7890" formatCode="General">
                  <c:v>-5.7395136087513503E-2</c:v>
                </c:pt>
                <c:pt idx="7891" formatCode="General">
                  <c:v>-5.7632638606821697E-2</c:v>
                </c:pt>
                <c:pt idx="7892" formatCode="General">
                  <c:v>-5.7864251089946403E-2</c:v>
                </c:pt>
                <c:pt idx="7893" formatCode="General">
                  <c:v>-5.80906248170244E-2</c:v>
                </c:pt>
                <c:pt idx="7894" formatCode="General">
                  <c:v>-5.8311496154632103E-2</c:v>
                </c:pt>
                <c:pt idx="7895" formatCode="General">
                  <c:v>-5.8526962655773902E-2</c:v>
                </c:pt>
                <c:pt idx="7896" formatCode="General">
                  <c:v>-5.8737512207404301E-2</c:v>
                </c:pt>
                <c:pt idx="7897" formatCode="General">
                  <c:v>-5.8943148417122698E-2</c:v>
                </c:pt>
                <c:pt idx="7898" formatCode="General">
                  <c:v>-5.9144115774571501E-2</c:v>
                </c:pt>
                <c:pt idx="7899" formatCode="General">
                  <c:v>-5.9340412885659201E-2</c:v>
                </c:pt>
                <c:pt idx="7900" formatCode="General">
                  <c:v>-5.9532116758094902E-2</c:v>
                </c:pt>
                <c:pt idx="7901" formatCode="General">
                  <c:v>-5.9719137621427401E-2</c:v>
                </c:pt>
                <c:pt idx="7902" formatCode="General">
                  <c:v>-5.9902143577971703E-2</c:v>
                </c:pt>
                <c:pt idx="7903" formatCode="General">
                  <c:v>-6.0080741837889202E-2</c:v>
                </c:pt>
                <c:pt idx="7904" formatCode="General">
                  <c:v>-6.0254818941257997E-2</c:v>
                </c:pt>
                <c:pt idx="7905" formatCode="General">
                  <c:v>-6.0425542987078897E-2</c:v>
                </c:pt>
                <c:pt idx="7906" formatCode="General">
                  <c:v>-6.0592399027027899E-2</c:v>
                </c:pt>
                <c:pt idx="7907" formatCode="General">
                  <c:v>-6.0755403192737797E-2</c:v>
                </c:pt>
                <c:pt idx="7908" formatCode="General">
                  <c:v>-6.0914692973162397E-2</c:v>
                </c:pt>
                <c:pt idx="7909" formatCode="General">
                  <c:v>-6.10700399681086E-2</c:v>
                </c:pt>
                <c:pt idx="7910" formatCode="General">
                  <c:v>-6.1222100387921301E-2</c:v>
                </c:pt>
                <c:pt idx="7911" formatCode="General">
                  <c:v>-6.1371035212968598E-2</c:v>
                </c:pt>
                <c:pt idx="7912" formatCode="General">
                  <c:v>-6.1516891484396798E-2</c:v>
                </c:pt>
                <c:pt idx="7913" formatCode="General">
                  <c:v>-6.16591715516875E-2</c:v>
                </c:pt>
                <c:pt idx="7914" formatCode="General">
                  <c:v>-6.1798538534708798E-2</c:v>
                </c:pt>
                <c:pt idx="7915" formatCode="General">
                  <c:v>-6.1935617922722903E-2</c:v>
                </c:pt>
                <c:pt idx="7916" formatCode="General">
                  <c:v>-6.2069349027375702E-2</c:v>
                </c:pt>
                <c:pt idx="7917" formatCode="General">
                  <c:v>-6.2200448689066698E-2</c:v>
                </c:pt>
                <c:pt idx="7918" formatCode="General">
                  <c:v>-6.2329089673179502E-2</c:v>
                </c:pt>
                <c:pt idx="7919" formatCode="General">
                  <c:v>-6.2455205888490399E-2</c:v>
                </c:pt>
                <c:pt idx="7920" formatCode="General">
                  <c:v>-6.2578883863899495E-2</c:v>
                </c:pt>
                <c:pt idx="7921" formatCode="General">
                  <c:v>-6.27000508933344E-2</c:v>
                </c:pt>
                <c:pt idx="7922" formatCode="General">
                  <c:v>-6.2819182192797099E-2</c:v>
                </c:pt>
                <c:pt idx="7923" formatCode="General">
                  <c:v>-6.2936271808036001E-2</c:v>
                </c:pt>
                <c:pt idx="7924" formatCode="General">
                  <c:v>-6.3051252964150303E-2</c:v>
                </c:pt>
                <c:pt idx="7925" formatCode="General">
                  <c:v>-6.3164230759067103E-2</c:v>
                </c:pt>
                <c:pt idx="7926" formatCode="General">
                  <c:v>-6.3275253752167804E-2</c:v>
                </c:pt>
                <c:pt idx="7927" formatCode="General">
                  <c:v>-6.3384166416861995E-2</c:v>
                </c:pt>
                <c:pt idx="7928" formatCode="General">
                  <c:v>-6.3491326921663094E-2</c:v>
                </c:pt>
                <c:pt idx="7929" formatCode="General">
                  <c:v>-6.3597147795875997E-2</c:v>
                </c:pt>
                <c:pt idx="7930" formatCode="General">
                  <c:v>-6.3701234794401193E-2</c:v>
                </c:pt>
                <c:pt idx="7931" formatCode="General">
                  <c:v>-6.3803744277480895E-2</c:v>
                </c:pt>
                <c:pt idx="7932" formatCode="General">
                  <c:v>-6.3904653728638294E-2</c:v>
                </c:pt>
                <c:pt idx="7933" formatCode="General">
                  <c:v>-6.4004065240824901E-2</c:v>
                </c:pt>
                <c:pt idx="7934" formatCode="General">
                  <c:v>-6.4102565469598999E-2</c:v>
                </c:pt>
                <c:pt idx="7935" formatCode="General">
                  <c:v>-6.4199635450399598E-2</c:v>
                </c:pt>
                <c:pt idx="7936" formatCode="General">
                  <c:v>-6.42953795445734E-2</c:v>
                </c:pt>
                <c:pt idx="7937" formatCode="General">
                  <c:v>-6.4389903201219206E-2</c:v>
                </c:pt>
                <c:pt idx="7938" formatCode="General">
                  <c:v>-6.44831556717156E-2</c:v>
                </c:pt>
                <c:pt idx="7939" formatCode="General">
                  <c:v>-6.4575439992365494E-2</c:v>
                </c:pt>
                <c:pt idx="7940" formatCode="General">
                  <c:v>-6.4666613470092199E-2</c:v>
                </c:pt>
                <c:pt idx="7941" formatCode="General">
                  <c:v>-6.4756635195399301E-2</c:v>
                </c:pt>
                <c:pt idx="7942" formatCode="General">
                  <c:v>-6.4845798771320795E-2</c:v>
                </c:pt>
                <c:pt idx="7943" formatCode="General">
                  <c:v>-6.4933951260228495E-2</c:v>
                </c:pt>
                <c:pt idx="7944" formatCode="General">
                  <c:v>-6.5021173848903005E-2</c:v>
                </c:pt>
                <c:pt idx="7945" formatCode="General">
                  <c:v>-6.5107372764368607E-2</c:v>
                </c:pt>
                <c:pt idx="7946" formatCode="General">
                  <c:v>-6.5192719818127701E-2</c:v>
                </c:pt>
                <c:pt idx="7947" formatCode="General">
                  <c:v>-6.5277377207624498E-2</c:v>
                </c:pt>
                <c:pt idx="7948" formatCode="General">
                  <c:v>-6.5360858088863605E-2</c:v>
                </c:pt>
                <c:pt idx="7949" formatCode="General">
                  <c:v>-6.5443690250832007E-2</c:v>
                </c:pt>
                <c:pt idx="7950" formatCode="General">
                  <c:v>-6.5525973687749303E-2</c:v>
                </c:pt>
                <c:pt idx="7951" formatCode="General">
                  <c:v>-6.5607189121933293E-2</c:v>
                </c:pt>
                <c:pt idx="7952" formatCode="General">
                  <c:v>-6.5687230155889106E-2</c:v>
                </c:pt>
                <c:pt idx="7953" formatCode="General">
                  <c:v>-6.5766481710207006E-2</c:v>
                </c:pt>
                <c:pt idx="7954" formatCode="General">
                  <c:v>-6.5845221221160002E-2</c:v>
                </c:pt>
                <c:pt idx="7955" formatCode="General">
                  <c:v>-6.5923442570919699E-2</c:v>
                </c:pt>
                <c:pt idx="7956" formatCode="General">
                  <c:v>-6.6000837409426097E-2</c:v>
                </c:pt>
                <c:pt idx="7957" formatCode="General">
                  <c:v>-6.6077107469859106E-2</c:v>
                </c:pt>
                <c:pt idx="7958" formatCode="General">
                  <c:v>-6.6152615117836697E-2</c:v>
                </c:pt>
                <c:pt idx="7959" formatCode="General">
                  <c:v>-6.6227281061393695E-2</c:v>
                </c:pt>
                <c:pt idx="7960" formatCode="General">
                  <c:v>-6.6300980587811503E-2</c:v>
                </c:pt>
                <c:pt idx="7961" formatCode="General">
                  <c:v>-6.6374159083369202E-2</c:v>
                </c:pt>
                <c:pt idx="7962" formatCode="General">
                  <c:v>-6.6446654089247895E-2</c:v>
                </c:pt>
                <c:pt idx="7963" formatCode="General">
                  <c:v>-6.6517784182716297E-2</c:v>
                </c:pt>
                <c:pt idx="7964" formatCode="General">
                  <c:v>-6.6587756272854903E-2</c:v>
                </c:pt>
                <c:pt idx="7965" formatCode="General">
                  <c:v>-6.6656897710195395E-2</c:v>
                </c:pt>
                <c:pt idx="7966" formatCode="General">
                  <c:v>-6.6725123608920203E-2</c:v>
                </c:pt>
                <c:pt idx="7967" formatCode="General">
                  <c:v>-6.6792433232495493E-2</c:v>
                </c:pt>
                <c:pt idx="7968" formatCode="General">
                  <c:v>-6.6858840963462507E-2</c:v>
                </c:pt>
                <c:pt idx="7969" formatCode="General">
                  <c:v>-6.6924160664579499E-2</c:v>
                </c:pt>
                <c:pt idx="7970" formatCode="General">
                  <c:v>-6.69882369575346E-2</c:v>
                </c:pt>
                <c:pt idx="7971" formatCode="General">
                  <c:v>-6.7050821919679301E-2</c:v>
                </c:pt>
                <c:pt idx="7972" formatCode="General">
                  <c:v>-6.7112163125779806E-2</c:v>
                </c:pt>
                <c:pt idx="7973" formatCode="General">
                  <c:v>-6.7172395867963697E-2</c:v>
                </c:pt>
                <c:pt idx="7974" formatCode="General">
                  <c:v>-6.7231008195350606E-2</c:v>
                </c:pt>
                <c:pt idx="7975" formatCode="General">
                  <c:v>-6.7288187380235606E-2</c:v>
                </c:pt>
                <c:pt idx="7976" formatCode="General">
                  <c:v>-6.7344515434173802E-2</c:v>
                </c:pt>
                <c:pt idx="7977" formatCode="General">
                  <c:v>-6.7399188315939093E-2</c:v>
                </c:pt>
                <c:pt idx="7978" formatCode="General">
                  <c:v>-6.7452134090308605E-2</c:v>
                </c:pt>
                <c:pt idx="7979" formatCode="General">
                  <c:v>-6.75035511581282E-2</c:v>
                </c:pt>
                <c:pt idx="7980" formatCode="General">
                  <c:v>-6.7553110460059407E-2</c:v>
                </c:pt>
                <c:pt idx="7981" formatCode="General">
                  <c:v>-6.7600760549442807E-2</c:v>
                </c:pt>
                <c:pt idx="7982" formatCode="General">
                  <c:v>-6.76465468310848E-2</c:v>
                </c:pt>
                <c:pt idx="7983" formatCode="General">
                  <c:v>-6.7690679827696998E-2</c:v>
                </c:pt>
                <c:pt idx="7984" formatCode="General">
                  <c:v>-6.7732572780774297E-2</c:v>
                </c:pt>
                <c:pt idx="7985" formatCode="General">
                  <c:v>-6.7772510475386002E-2</c:v>
                </c:pt>
                <c:pt idx="7986" formatCode="General">
                  <c:v>-6.7810730056519497E-2</c:v>
                </c:pt>
                <c:pt idx="7987" formatCode="General">
                  <c:v>-6.7846367193791293E-2</c:v>
                </c:pt>
                <c:pt idx="7988" formatCode="General">
                  <c:v>-6.7879606653681507E-2</c:v>
                </c:pt>
                <c:pt idx="7989" formatCode="General">
                  <c:v>-6.7910978986983297E-2</c:v>
                </c:pt>
                <c:pt idx="7990" formatCode="General">
                  <c:v>-6.7939834989062906E-2</c:v>
                </c:pt>
                <c:pt idx="7991" formatCode="General">
                  <c:v>-6.7966166350969207E-2</c:v>
                </c:pt>
                <c:pt idx="7992" formatCode="General">
                  <c:v>-6.7989857429681499E-2</c:v>
                </c:pt>
                <c:pt idx="7993" formatCode="General">
                  <c:v>-6.8010960457834696E-2</c:v>
                </c:pt>
                <c:pt idx="7994" formatCode="General">
                  <c:v>-6.8029386688138099E-2</c:v>
                </c:pt>
                <c:pt idx="7995" formatCode="General">
                  <c:v>-6.8044918483706501E-2</c:v>
                </c:pt>
                <c:pt idx="7996" formatCode="General">
                  <c:v>-6.8057766932222805E-2</c:v>
                </c:pt>
                <c:pt idx="7997" formatCode="General">
                  <c:v>-6.8067543079827195E-2</c:v>
                </c:pt>
                <c:pt idx="7998" formatCode="General">
                  <c:v>-6.8074090597225606E-2</c:v>
                </c:pt>
                <c:pt idx="7999" formatCode="General">
                  <c:v>-6.80774513011662E-2</c:v>
                </c:pt>
                <c:pt idx="8000" formatCode="General">
                  <c:v>-6.8077701409413396E-2</c:v>
                </c:pt>
                <c:pt idx="8001" formatCode="General">
                  <c:v>-6.8074805592025195E-2</c:v>
                </c:pt>
                <c:pt idx="8002" formatCode="General">
                  <c:v>-6.8068440390070706E-2</c:v>
                </c:pt>
                <c:pt idx="8003" formatCode="General">
                  <c:v>-6.8058241475079301E-2</c:v>
                </c:pt>
                <c:pt idx="8004" formatCode="General">
                  <c:v>-6.8044395499127205E-2</c:v>
                </c:pt>
                <c:pt idx="8005" formatCode="General">
                  <c:v>-6.8027089896515694E-2</c:v>
                </c:pt>
                <c:pt idx="8006" formatCode="General">
                  <c:v>-6.80059873288405E-2</c:v>
                </c:pt>
                <c:pt idx="8007" formatCode="General">
                  <c:v>-6.7981281050369199E-2</c:v>
                </c:pt>
                <c:pt idx="8008" formatCode="General">
                  <c:v>-6.7952524499648795E-2</c:v>
                </c:pt>
                <c:pt idx="8009" formatCode="General">
                  <c:v>-6.7919608023968001E-2</c:v>
                </c:pt>
                <c:pt idx="8010" formatCode="General">
                  <c:v>-6.7882579724722406E-2</c:v>
                </c:pt>
                <c:pt idx="8011" formatCode="General">
                  <c:v>-6.7841540104395304E-2</c:v>
                </c:pt>
                <c:pt idx="8012" formatCode="General">
                  <c:v>-6.7796456460494897E-2</c:v>
                </c:pt>
                <c:pt idx="8013" formatCode="General">
                  <c:v>-6.7746897899168101E-2</c:v>
                </c:pt>
                <c:pt idx="8014" formatCode="General">
                  <c:v>-6.7692818489288306E-2</c:v>
                </c:pt>
                <c:pt idx="8015" formatCode="General">
                  <c:v>-6.7633767691255398E-2</c:v>
                </c:pt>
                <c:pt idx="8016" formatCode="General">
                  <c:v>-6.7570290196217894E-2</c:v>
                </c:pt>
                <c:pt idx="8017" formatCode="General">
                  <c:v>-6.7502302440185805E-2</c:v>
                </c:pt>
                <c:pt idx="8018" formatCode="General">
                  <c:v>-6.7429697564037397E-2</c:v>
                </c:pt>
                <c:pt idx="8019" formatCode="General">
                  <c:v>-6.7352393239360306E-2</c:v>
                </c:pt>
                <c:pt idx="8020" formatCode="General">
                  <c:v>-6.7269762956919596E-2</c:v>
                </c:pt>
                <c:pt idx="8021" formatCode="General">
                  <c:v>-6.7182233190022395E-2</c:v>
                </c:pt>
                <c:pt idx="8022" formatCode="General">
                  <c:v>-6.7089872435846701E-2</c:v>
                </c:pt>
                <c:pt idx="8023" formatCode="General">
                  <c:v>-6.69922583062421E-2</c:v>
                </c:pt>
                <c:pt idx="8024" formatCode="General">
                  <c:v>-6.6889226194184803E-2</c:v>
                </c:pt>
                <c:pt idx="8025" formatCode="General">
                  <c:v>-6.6781085597297105E-2</c:v>
                </c:pt>
                <c:pt idx="8026" formatCode="General">
                  <c:v>-6.6667780116983197E-2</c:v>
                </c:pt>
                <c:pt idx="8027" formatCode="General">
                  <c:v>-6.6549115607318798E-2</c:v>
                </c:pt>
                <c:pt idx="8028" formatCode="General">
                  <c:v>-6.6424947955508407E-2</c:v>
                </c:pt>
                <c:pt idx="8029" formatCode="General">
                  <c:v>-6.6295219344143494E-2</c:v>
                </c:pt>
                <c:pt idx="8030" formatCode="General">
                  <c:v>-6.6159655510613702E-2</c:v>
                </c:pt>
                <c:pt idx="8031" formatCode="General">
                  <c:v>-6.6018410687841006E-2</c:v>
                </c:pt>
                <c:pt idx="8032" formatCode="General">
                  <c:v>-6.5871763839084399E-2</c:v>
                </c:pt>
                <c:pt idx="8033" formatCode="General">
                  <c:v>-6.5719182396826406E-2</c:v>
                </c:pt>
                <c:pt idx="8034" formatCode="General">
                  <c:v>-6.5560821121050897E-2</c:v>
                </c:pt>
                <c:pt idx="8035" formatCode="General">
                  <c:v>-6.5396553394895002E-2</c:v>
                </c:pt>
                <c:pt idx="8036" formatCode="General">
                  <c:v>-6.5225906419687299E-2</c:v>
                </c:pt>
                <c:pt idx="8037" formatCode="General">
                  <c:v>-6.5049503152911997E-2</c:v>
                </c:pt>
                <c:pt idx="8038" formatCode="General">
                  <c:v>-6.4867551822140795E-2</c:v>
                </c:pt>
                <c:pt idx="8039" formatCode="General">
                  <c:v>-6.46792489042088E-2</c:v>
                </c:pt>
                <c:pt idx="8040" formatCode="General">
                  <c:v>-6.4484829593908194E-2</c:v>
                </c:pt>
                <c:pt idx="8041" formatCode="General">
                  <c:v>-6.4284135508935802E-2</c:v>
                </c:pt>
                <c:pt idx="8042" formatCode="General">
                  <c:v>-6.4077307770026404E-2</c:v>
                </c:pt>
                <c:pt idx="8043" formatCode="General">
                  <c:v>-6.3864618488397903E-2</c:v>
                </c:pt>
                <c:pt idx="8044" formatCode="General">
                  <c:v>-6.36454416656103E-2</c:v>
                </c:pt>
                <c:pt idx="8045" formatCode="General">
                  <c:v>-6.3420099185518206E-2</c:v>
                </c:pt>
                <c:pt idx="8046" formatCode="General">
                  <c:v>-6.3188407160273505E-2</c:v>
                </c:pt>
                <c:pt idx="8047" formatCode="General">
                  <c:v>-6.2950111815493398E-2</c:v>
                </c:pt>
                <c:pt idx="8048" formatCode="General">
                  <c:v>-6.2705410520604701E-2</c:v>
                </c:pt>
                <c:pt idx="8049" formatCode="General">
                  <c:v>-6.2454570985718799E-2</c:v>
                </c:pt>
                <c:pt idx="8050" formatCode="General">
                  <c:v>-6.2197227418985902E-2</c:v>
                </c:pt>
                <c:pt idx="8051" formatCode="General">
                  <c:v>-6.19336670032022E-2</c:v>
                </c:pt>
                <c:pt idx="8052" formatCode="General">
                  <c:v>-6.1663796700198802E-2</c:v>
                </c:pt>
                <c:pt idx="8053" formatCode="General">
                  <c:v>-6.1387081222124398E-2</c:v>
                </c:pt>
                <c:pt idx="8054" formatCode="General">
                  <c:v>-6.1104082466269402E-2</c:v>
                </c:pt>
                <c:pt idx="8055" formatCode="General">
                  <c:v>-6.0814727534708499E-2</c:v>
                </c:pt>
                <c:pt idx="8056" formatCode="General">
                  <c:v>-6.0518995264529703E-2</c:v>
                </c:pt>
                <c:pt idx="8057" formatCode="General">
                  <c:v>-6.0216882437949398E-2</c:v>
                </c:pt>
                <c:pt idx="8058" formatCode="General">
                  <c:v>-5.9908783231240798E-2</c:v>
                </c:pt>
                <c:pt idx="8059" formatCode="General">
                  <c:v>-5.9594288143358001E-2</c:v>
                </c:pt>
                <c:pt idx="8060" formatCode="General">
                  <c:v>-5.9273244856969998E-2</c:v>
                </c:pt>
                <c:pt idx="8061" formatCode="General">
                  <c:v>-5.8945708872374498E-2</c:v>
                </c:pt>
                <c:pt idx="8062" formatCode="General">
                  <c:v>-5.8611635613845997E-2</c:v>
                </c:pt>
                <c:pt idx="8063" formatCode="General">
                  <c:v>-5.8271549502637202E-2</c:v>
                </c:pt>
                <c:pt idx="8064" formatCode="General">
                  <c:v>-5.7925269298773903E-2</c:v>
                </c:pt>
                <c:pt idx="8065" formatCode="General">
                  <c:v>-5.7572678562133897E-2</c:v>
                </c:pt>
                <c:pt idx="8066" formatCode="General">
                  <c:v>-5.72138828553495E-2</c:v>
                </c:pt>
                <c:pt idx="8067" formatCode="General">
                  <c:v>-5.6848671431283297E-2</c:v>
                </c:pt>
                <c:pt idx="8068" formatCode="General">
                  <c:v>-5.6477553734493001E-2</c:v>
                </c:pt>
                <c:pt idx="8069" formatCode="General">
                  <c:v>-5.6100474012439699E-2</c:v>
                </c:pt>
                <c:pt idx="8070" formatCode="General">
                  <c:v>-5.5717204472327503E-2</c:v>
                </c:pt>
                <c:pt idx="8071" formatCode="General">
                  <c:v>-5.5328377800482602E-2</c:v>
                </c:pt>
                <c:pt idx="8072" formatCode="General">
                  <c:v>-5.4933241418793001E-2</c:v>
                </c:pt>
                <c:pt idx="8073" formatCode="General">
                  <c:v>-5.4532139077306099E-2</c:v>
                </c:pt>
                <c:pt idx="8074" formatCode="General">
                  <c:v>-5.4125410164341199E-2</c:v>
                </c:pt>
                <c:pt idx="8075" formatCode="General">
                  <c:v>-5.3712683111852101E-2</c:v>
                </c:pt>
                <c:pt idx="8076" formatCode="General">
                  <c:v>-5.3294498595711802E-2</c:v>
                </c:pt>
                <c:pt idx="8077" formatCode="General">
                  <c:v>-5.2870645507204203E-2</c:v>
                </c:pt>
                <c:pt idx="8078" formatCode="General">
                  <c:v>-5.2441279446137301E-2</c:v>
                </c:pt>
                <c:pt idx="8079" formatCode="General">
                  <c:v>-5.2006641619895599E-2</c:v>
                </c:pt>
                <c:pt idx="8080" formatCode="General">
                  <c:v>-5.1566710055136099E-2</c:v>
                </c:pt>
                <c:pt idx="8081" formatCode="General">
                  <c:v>-5.1121412584545202E-2</c:v>
                </c:pt>
                <c:pt idx="8082" formatCode="General">
                  <c:v>-5.0670701137604697E-2</c:v>
                </c:pt>
                <c:pt idx="8083" formatCode="General">
                  <c:v>-5.02150404321021E-2</c:v>
                </c:pt>
                <c:pt idx="8084" formatCode="General">
                  <c:v>-4.9754504066024101E-2</c:v>
                </c:pt>
                <c:pt idx="8085" formatCode="General">
                  <c:v>-4.9288604972269702E-2</c:v>
                </c:pt>
                <c:pt idx="8086" formatCode="General">
                  <c:v>-4.8817903032013998E-2</c:v>
                </c:pt>
                <c:pt idx="8087" formatCode="General">
                  <c:v>-4.8342629172547801E-2</c:v>
                </c:pt>
                <c:pt idx="8088" formatCode="General">
                  <c:v>-4.7862375410302999E-2</c:v>
                </c:pt>
                <c:pt idx="8089" formatCode="General">
                  <c:v>-4.7377873980129798E-2</c:v>
                </c:pt>
                <c:pt idx="8090" formatCode="General">
                  <c:v>-4.6889010421096097E-2</c:v>
                </c:pt>
                <c:pt idx="8091" formatCode="General">
                  <c:v>-4.6395842891859197E-2</c:v>
                </c:pt>
                <c:pt idx="8092" formatCode="General">
                  <c:v>-4.5898855174667998E-2</c:v>
                </c:pt>
                <c:pt idx="8093" formatCode="General">
                  <c:v>-4.5397814524087102E-2</c:v>
                </c:pt>
                <c:pt idx="8094" formatCode="General">
                  <c:v>-4.4892471719775499E-2</c:v>
                </c:pt>
                <c:pt idx="8095" formatCode="General">
                  <c:v>-4.4383357627663302E-2</c:v>
                </c:pt>
                <c:pt idx="8096" formatCode="General">
                  <c:v>-4.38704512755742E-2</c:v>
                </c:pt>
                <c:pt idx="8097" formatCode="General">
                  <c:v>-4.3354115109968901E-2</c:v>
                </c:pt>
                <c:pt idx="8098" formatCode="General">
                  <c:v>-4.2834693398081297E-2</c:v>
                </c:pt>
                <c:pt idx="8099" formatCode="General">
                  <c:v>-4.2311591788245E-2</c:v>
                </c:pt>
                <c:pt idx="8100" formatCode="General">
                  <c:v>-4.1784851831950298E-2</c:v>
                </c:pt>
                <c:pt idx="8101" formatCode="General">
                  <c:v>-4.1255346283667199E-2</c:v>
                </c:pt>
                <c:pt idx="8102" formatCode="General">
                  <c:v>-4.0723210417006002E-2</c:v>
                </c:pt>
                <c:pt idx="8103" formatCode="General">
                  <c:v>-4.0188439512613E-2</c:v>
                </c:pt>
                <c:pt idx="8104" formatCode="General">
                  <c:v>-3.9651253608163302E-2</c:v>
                </c:pt>
                <c:pt idx="8105" formatCode="General">
                  <c:v>-3.9111172753136303E-2</c:v>
                </c:pt>
                <c:pt idx="8106" formatCode="General">
                  <c:v>-3.8569082405386902E-2</c:v>
                </c:pt>
                <c:pt idx="8107" formatCode="General">
                  <c:v>-3.8025238487456203E-2</c:v>
                </c:pt>
                <c:pt idx="8108" formatCode="General">
                  <c:v>-3.74788996602382E-2</c:v>
                </c:pt>
                <c:pt idx="8109" formatCode="General">
                  <c:v>-3.6930687521503698E-2</c:v>
                </c:pt>
                <c:pt idx="8110" formatCode="General">
                  <c:v>-3.63813006677478E-2</c:v>
                </c:pt>
                <c:pt idx="8111" formatCode="General">
                  <c:v>-3.5830059763844901E-2</c:v>
                </c:pt>
                <c:pt idx="8112" formatCode="General">
                  <c:v>-3.5277406428843597E-2</c:v>
                </c:pt>
                <c:pt idx="8113" formatCode="General">
                  <c:v>-3.4723651526174203E-2</c:v>
                </c:pt>
                <c:pt idx="8114" formatCode="General">
                  <c:v>-3.4168953559712903E-2</c:v>
                </c:pt>
                <c:pt idx="8115" formatCode="General">
                  <c:v>-3.3613581088739602E-2</c:v>
                </c:pt>
                <c:pt idx="8116" formatCode="General">
                  <c:v>-3.3057505109088503E-2</c:v>
                </c:pt>
                <c:pt idx="8117" formatCode="General">
                  <c:v>-3.2501078063182497E-2</c:v>
                </c:pt>
                <c:pt idx="8118" formatCode="General">
                  <c:v>-3.1944427147685799E-2</c:v>
                </c:pt>
                <c:pt idx="8119" formatCode="General">
                  <c:v>-3.1387549101685799E-2</c:v>
                </c:pt>
                <c:pt idx="8120" formatCode="General">
                  <c:v>-3.0830792078165001E-2</c:v>
                </c:pt>
                <c:pt idx="8121" formatCode="General">
                  <c:v>-3.0274228924590901E-2</c:v>
                </c:pt>
                <c:pt idx="8122" formatCode="General">
                  <c:v>-2.97177982399736E-2</c:v>
                </c:pt>
                <c:pt idx="8123" formatCode="General">
                  <c:v>-2.9162057492416099E-2</c:v>
                </c:pt>
                <c:pt idx="8124" formatCode="General">
                  <c:v>-2.8607048962801099E-2</c:v>
                </c:pt>
                <c:pt idx="8125" formatCode="General">
                  <c:v>-2.80528692120613E-2</c:v>
                </c:pt>
                <c:pt idx="8126" formatCode="General">
                  <c:v>-2.7500171315648098E-2</c:v>
                </c:pt>
                <c:pt idx="8127" formatCode="General">
                  <c:v>-2.6948754618469899E-2</c:v>
                </c:pt>
                <c:pt idx="8128" formatCode="General">
                  <c:v>-2.6398523538836701E-2</c:v>
                </c:pt>
                <c:pt idx="8129" formatCode="General">
                  <c:v>-2.58501477260514E-2</c:v>
                </c:pt>
                <c:pt idx="8130" formatCode="General">
                  <c:v>-2.5303624158222501E-2</c:v>
                </c:pt>
                <c:pt idx="8131" formatCode="General">
                  <c:v>-2.47588681969216E-2</c:v>
                </c:pt>
                <c:pt idx="8132" formatCode="General">
                  <c:v>-2.4216451843079301E-2</c:v>
                </c:pt>
                <c:pt idx="8133" formatCode="General">
                  <c:v>-2.3676720614680201E-2</c:v>
                </c:pt>
                <c:pt idx="8134" formatCode="General">
                  <c:v>-2.3139542443130899E-2</c:v>
                </c:pt>
                <c:pt idx="8135" formatCode="General">
                  <c:v>-2.2605352836503601E-2</c:v>
                </c:pt>
                <c:pt idx="8136" formatCode="General">
                  <c:v>-2.2074057328800599E-2</c:v>
                </c:pt>
                <c:pt idx="8137" formatCode="General">
                  <c:v>-2.15457696204963E-2</c:v>
                </c:pt>
                <c:pt idx="8138" formatCode="General">
                  <c:v>-2.1020824625859399E-2</c:v>
                </c:pt>
                <c:pt idx="8139" formatCode="General">
                  <c:v>-2.0499304164882499E-2</c:v>
                </c:pt>
                <c:pt idx="8140" formatCode="General">
                  <c:v>-1.9981662588892699E-2</c:v>
                </c:pt>
                <c:pt idx="8141" formatCode="General">
                  <c:v>-1.9467938457069699E-2</c:v>
                </c:pt>
                <c:pt idx="8142" formatCode="General">
                  <c:v>-1.89581772726116E-2</c:v>
                </c:pt>
                <c:pt idx="8143" formatCode="General">
                  <c:v>-1.8452711239126299E-2</c:v>
                </c:pt>
                <c:pt idx="8144" formatCode="General">
                  <c:v>-1.7951852059524299E-2</c:v>
                </c:pt>
                <c:pt idx="8145" formatCode="General">
                  <c:v>-1.7455741296845E-2</c:v>
                </c:pt>
                <c:pt idx="8146" formatCode="General">
                  <c:v>-1.6964420019161298E-2</c:v>
                </c:pt>
                <c:pt idx="8147" formatCode="General">
                  <c:v>-1.6478196190679199E-2</c:v>
                </c:pt>
                <c:pt idx="8148" formatCode="General">
                  <c:v>-1.5997061844399502E-2</c:v>
                </c:pt>
                <c:pt idx="8149" formatCode="General">
                  <c:v>-1.5521394936196999E-2</c:v>
                </c:pt>
                <c:pt idx="8150" formatCode="General">
                  <c:v>-1.50513128889212E-2</c:v>
                </c:pt>
                <c:pt idx="8151" formatCode="General">
                  <c:v>-1.4586934557172601E-2</c:v>
                </c:pt>
                <c:pt idx="8152" formatCode="General">
                  <c:v>-1.41283018540206E-2</c:v>
                </c:pt>
                <c:pt idx="8153" formatCode="General">
                  <c:v>-1.36755788479569E-2</c:v>
                </c:pt>
                <c:pt idx="8154" formatCode="General">
                  <c:v>-1.32294775796145E-2</c:v>
                </c:pt>
                <c:pt idx="8155" formatCode="General">
                  <c:v>-1.2789700490220299E-2</c:v>
                </c:pt>
                <c:pt idx="8156" formatCode="General">
                  <c:v>-1.23563180142322E-2</c:v>
                </c:pt>
                <c:pt idx="8157" formatCode="General">
                  <c:v>-1.1929795738186101E-2</c:v>
                </c:pt>
                <c:pt idx="8158" formatCode="General">
                  <c:v>-1.1510363497495599E-2</c:v>
                </c:pt>
                <c:pt idx="8159" formatCode="General">
                  <c:v>-1.10981019322681E-2</c:v>
                </c:pt>
                <c:pt idx="8160" formatCode="General">
                  <c:v>-1.0692962282581001E-2</c:v>
                </c:pt>
                <c:pt idx="8161" formatCode="General">
                  <c:v>-1.02951156778768E-2</c:v>
                </c:pt>
                <c:pt idx="8162" formatCode="General">
                  <c:v>-9.9047744588081302E-3</c:v>
                </c:pt>
                <c:pt idx="8163" formatCode="General">
                  <c:v>-9.5223203411750907E-3</c:v>
                </c:pt>
                <c:pt idx="8164" formatCode="General">
                  <c:v>-9.1478280715812897E-3</c:v>
                </c:pt>
                <c:pt idx="8165" formatCode="General">
                  <c:v>-8.7812977582550304E-3</c:v>
                </c:pt>
                <c:pt idx="8166" formatCode="General">
                  <c:v>-8.4228092289509206E-3</c:v>
                </c:pt>
                <c:pt idx="8167" formatCode="General">
                  <c:v>-8.0726153820527002E-3</c:v>
                </c:pt>
                <c:pt idx="8168" formatCode="General">
                  <c:v>-7.7310243091837302E-3</c:v>
                </c:pt>
                <c:pt idx="8169" formatCode="General">
                  <c:v>-7.3979525951482199E-3</c:v>
                </c:pt>
                <c:pt idx="8170" formatCode="General">
                  <c:v>-7.0736741494473896E-3</c:v>
                </c:pt>
                <c:pt idx="8171" formatCode="General">
                  <c:v>-6.7581678804879202E-3</c:v>
                </c:pt>
                <c:pt idx="8172" formatCode="General">
                  <c:v>-6.4517012836275804E-3</c:v>
                </c:pt>
                <c:pt idx="8173" formatCode="General">
                  <c:v>-6.1548056671792703E-3</c:v>
                </c:pt>
                <c:pt idx="8174" formatCode="General">
                  <c:v>-5.8673218481128898E-3</c:v>
                </c:pt>
                <c:pt idx="8175" formatCode="General">
                  <c:v>-5.58898641785274E-3</c:v>
                </c:pt>
                <c:pt idx="8176" formatCode="General">
                  <c:v>-5.3198860077218304E-3</c:v>
                </c:pt>
                <c:pt idx="8177" formatCode="General">
                  <c:v>-5.0606372340988304E-3</c:v>
                </c:pt>
                <c:pt idx="8178" formatCode="General">
                  <c:v>-4.8112753805623102E-3</c:v>
                </c:pt>
                <c:pt idx="8179" formatCode="General">
                  <c:v>-4.5717307604702297E-3</c:v>
                </c:pt>
                <c:pt idx="8180" formatCode="General">
                  <c:v>-4.3422379550293799E-3</c:v>
                </c:pt>
                <c:pt idx="8181" formatCode="General">
                  <c:v>-4.1227212713808399E-3</c:v>
                </c:pt>
                <c:pt idx="8182" formatCode="General">
                  <c:v>-3.91312568711253E-3</c:v>
                </c:pt>
                <c:pt idx="8183" formatCode="General">
                  <c:v>-3.7138161767051201E-3</c:v>
                </c:pt>
                <c:pt idx="8184" formatCode="General">
                  <c:v>-3.5251119774205898E-3</c:v>
                </c:pt>
                <c:pt idx="8185" formatCode="General">
                  <c:v>-3.3467648846170202E-3</c:v>
                </c:pt>
                <c:pt idx="8186" formatCode="General">
                  <c:v>-3.1793019890168201E-3</c:v>
                </c:pt>
                <c:pt idx="8187" formatCode="General">
                  <c:v>-3.0223415990877898E-3</c:v>
                </c:pt>
                <c:pt idx="8188" formatCode="General">
                  <c:v>-2.8756643416822901E-3</c:v>
                </c:pt>
                <c:pt idx="8189" formatCode="General">
                  <c:v>-2.7403340084984299E-3</c:v>
                </c:pt>
                <c:pt idx="8190" formatCode="General">
                  <c:v>-2.6158546939061399E-3</c:v>
                </c:pt>
                <c:pt idx="8191" formatCode="General">
                  <c:v>-2.5017729195304299E-3</c:v>
                </c:pt>
                <c:pt idx="8192" formatCode="General">
                  <c:v>-2.3989451185588602E-3</c:v>
                </c:pt>
                <c:pt idx="8193" formatCode="General">
                  <c:v>-2.30714386357139E-3</c:v>
                </c:pt>
                <c:pt idx="8194" formatCode="General">
                  <c:v>-2.2264419049488498E-3</c:v>
                </c:pt>
                <c:pt idx="8195" formatCode="General">
                  <c:v>-2.1570899175196302E-3</c:v>
                </c:pt>
                <c:pt idx="8196" formatCode="General">
                  <c:v>-2.0986416519990299E-3</c:v>
                </c:pt>
                <c:pt idx="8197" formatCode="General">
                  <c:v>-2.0518414717907098E-3</c:v>
                </c:pt>
                <c:pt idx="8198" formatCode="General">
                  <c:v>-2.01658014046992E-3</c:v>
                </c:pt>
                <c:pt idx="8199" formatCode="General">
                  <c:v>-1.99233888507859E-3</c:v>
                </c:pt>
                <c:pt idx="8200" formatCode="General">
                  <c:v>-1.9795021940360699E-3</c:v>
                </c:pt>
                <c:pt idx="8201" formatCode="General">
                  <c:v>-1.9781575633665898E-3</c:v>
                </c:pt>
                <c:pt idx="8202" formatCode="General">
                  <c:v>-1.9882705712081501E-3</c:v>
                </c:pt>
                <c:pt idx="8203" formatCode="General">
                  <c:v>-2.0098197120871799E-3</c:v>
                </c:pt>
                <c:pt idx="8204" formatCode="General">
                  <c:v>-2.0427588083399002E-3</c:v>
                </c:pt>
                <c:pt idx="8205" formatCode="General">
                  <c:v>-2.0870807167742301E-3</c:v>
                </c:pt>
                <c:pt idx="8206" formatCode="General">
                  <c:v>-2.1430075715311702E-3</c:v>
                </c:pt>
                <c:pt idx="8207" formatCode="General">
                  <c:v>-2.2105533155583499E-3</c:v>
                </c:pt>
                <c:pt idx="8208" formatCode="General">
                  <c:v>-2.2895861575680798E-3</c:v>
                </c:pt>
                <c:pt idx="8209" formatCode="General">
                  <c:v>-2.3801575197488602E-3</c:v>
                </c:pt>
                <c:pt idx="8210" formatCode="General">
                  <c:v>-2.4820793964520898E-3</c:v>
                </c:pt>
                <c:pt idx="8211" formatCode="General">
                  <c:v>-2.59554291821116E-3</c:v>
                </c:pt>
                <c:pt idx="8212" formatCode="General">
                  <c:v>-2.7206420562929101E-3</c:v>
                </c:pt>
                <c:pt idx="8213" formatCode="General">
                  <c:v>-2.8572999364686498E-3</c:v>
                </c:pt>
                <c:pt idx="8214" formatCode="General">
                  <c:v>-3.0050359674737201E-3</c:v>
                </c:pt>
                <c:pt idx="8215" formatCode="General">
                  <c:v>-3.1642507845881102E-3</c:v>
                </c:pt>
                <c:pt idx="8216" formatCode="General">
                  <c:v>-3.33510695462454E-3</c:v>
                </c:pt>
                <c:pt idx="8217" formatCode="General">
                  <c:v>-3.5173117528296601E-3</c:v>
                </c:pt>
                <c:pt idx="8218" formatCode="General">
                  <c:v>-3.7107482911980698E-3</c:v>
                </c:pt>
                <c:pt idx="8219" formatCode="General">
                  <c:v>-3.9153212799404704E-3</c:v>
                </c:pt>
                <c:pt idx="8220" formatCode="General">
                  <c:v>-4.1314320459603102E-3</c:v>
                </c:pt>
                <c:pt idx="8221" formatCode="General">
                  <c:v>-4.3586339701434298E-3</c:v>
                </c:pt>
                <c:pt idx="8222" formatCode="General">
                  <c:v>-4.59697645074994E-3</c:v>
                </c:pt>
                <c:pt idx="8223" formatCode="General">
                  <c:v>-4.8463760552543804E-3</c:v>
                </c:pt>
                <c:pt idx="8224" formatCode="General">
                  <c:v>-5.1067389473862003E-3</c:v>
                </c:pt>
                <c:pt idx="8225" formatCode="General">
                  <c:v>-5.37793640490944E-3</c:v>
                </c:pt>
                <c:pt idx="8226" formatCode="General">
                  <c:v>-5.6598651871309002E-3</c:v>
                </c:pt>
                <c:pt idx="8227" formatCode="General">
                  <c:v>-5.9526329832296099E-3</c:v>
                </c:pt>
                <c:pt idx="8228" formatCode="General">
                  <c:v>-6.2562324673254999E-3</c:v>
                </c:pt>
                <c:pt idx="8229" formatCode="General">
                  <c:v>-6.5710469616257596E-3</c:v>
                </c:pt>
                <c:pt idx="8230" formatCode="General">
                  <c:v>-6.8962517104691999E-3</c:v>
                </c:pt>
                <c:pt idx="8231" formatCode="General">
                  <c:v>-7.2316901650579203E-3</c:v>
                </c:pt>
                <c:pt idx="8232" formatCode="General">
                  <c:v>-7.5779140612708797E-3</c:v>
                </c:pt>
                <c:pt idx="8233" formatCode="General">
                  <c:v>-7.9341996275818401E-3</c:v>
                </c:pt>
                <c:pt idx="8234" formatCode="General">
                  <c:v>-8.3006498925402902E-3</c:v>
                </c:pt>
                <c:pt idx="8235" formatCode="General">
                  <c:v>-8.6773014004140493E-3</c:v>
                </c:pt>
                <c:pt idx="8236" formatCode="General">
                  <c:v>-9.0641109883050699E-3</c:v>
                </c:pt>
                <c:pt idx="8237" formatCode="General">
                  <c:v>-9.4611408631805408E-3</c:v>
                </c:pt>
                <c:pt idx="8238" formatCode="General">
                  <c:v>-9.8676584666928802E-3</c:v>
                </c:pt>
                <c:pt idx="8239" formatCode="General">
                  <c:v>-1.0283676105926801E-2</c:v>
                </c:pt>
                <c:pt idx="8240" formatCode="General">
                  <c:v>-1.0709438647183199E-2</c:v>
                </c:pt>
                <c:pt idx="8241" formatCode="General">
                  <c:v>-1.1144652413734E-2</c:v>
                </c:pt>
                <c:pt idx="8242" formatCode="General">
                  <c:v>-1.1589307449139399E-2</c:v>
                </c:pt>
                <c:pt idx="8243" formatCode="General">
                  <c:v>-1.2043762849002399E-2</c:v>
                </c:pt>
                <c:pt idx="8244" formatCode="General">
                  <c:v>-1.25073830676979E-2</c:v>
                </c:pt>
                <c:pt idx="8245" formatCode="General">
                  <c:v>-1.29795775539257E-2</c:v>
                </c:pt>
                <c:pt idx="8246" formatCode="General">
                  <c:v>-1.3460736320482799E-2</c:v>
                </c:pt>
                <c:pt idx="8247" formatCode="General">
                  <c:v>-1.39508031320064E-2</c:v>
                </c:pt>
                <c:pt idx="8248" formatCode="General">
                  <c:v>-1.44492925476951E-2</c:v>
                </c:pt>
                <c:pt idx="8249" formatCode="General">
                  <c:v>-1.49562965523593E-2</c:v>
                </c:pt>
                <c:pt idx="8250" formatCode="General">
                  <c:v>-1.5472277217740801E-2</c:v>
                </c:pt>
                <c:pt idx="8251" formatCode="General">
                  <c:v>-1.59965733372965E-2</c:v>
                </c:pt>
                <c:pt idx="8252" formatCode="General">
                  <c:v>-1.6528282002992601E-2</c:v>
                </c:pt>
                <c:pt idx="8253" formatCode="General">
                  <c:v>-1.70679803219442E-2</c:v>
                </c:pt>
                <c:pt idx="8254" formatCode="General">
                  <c:v>-1.7615919515637402E-2</c:v>
                </c:pt>
                <c:pt idx="8255" formatCode="General">
                  <c:v>-1.8171494311849602E-2</c:v>
                </c:pt>
                <c:pt idx="8256" formatCode="General">
                  <c:v>-1.8734403557287501E-2</c:v>
                </c:pt>
                <c:pt idx="8257" formatCode="General">
                  <c:v>-1.93049070836337E-2</c:v>
                </c:pt>
                <c:pt idx="8258" formatCode="General">
                  <c:v>-1.98827582860591E-2</c:v>
                </c:pt>
                <c:pt idx="8259" formatCode="General">
                  <c:v>-2.0467436746804301E-2</c:v>
                </c:pt>
                <c:pt idx="8260" formatCode="General">
                  <c:v>-2.10592449617652E-2</c:v>
                </c:pt>
                <c:pt idx="8261" formatCode="General">
                  <c:v>-2.1658009303419799E-2</c:v>
                </c:pt>
                <c:pt idx="8262" formatCode="General">
                  <c:v>-2.2263376241624201E-2</c:v>
                </c:pt>
                <c:pt idx="8263" formatCode="General">
                  <c:v>-2.2875128476226098E-2</c:v>
                </c:pt>
                <c:pt idx="8264" formatCode="General">
                  <c:v>-2.3493324239623602E-2</c:v>
                </c:pt>
                <c:pt idx="8265" formatCode="General">
                  <c:v>-2.4117851311081899E-2</c:v>
                </c:pt>
                <c:pt idx="8266" formatCode="General">
                  <c:v>-2.4748374674010899E-2</c:v>
                </c:pt>
                <c:pt idx="8267" formatCode="General">
                  <c:v>-2.5384877064842101E-2</c:v>
                </c:pt>
                <c:pt idx="8268" formatCode="General">
                  <c:v>-2.60270830775205E-2</c:v>
                </c:pt>
                <c:pt idx="8269" formatCode="General">
                  <c:v>-2.6674808626446E-2</c:v>
                </c:pt>
                <c:pt idx="8270" formatCode="General">
                  <c:v>-2.73278644598135E-2</c:v>
                </c:pt>
                <c:pt idx="8271" formatCode="General">
                  <c:v>-2.7986082423770799E-2</c:v>
                </c:pt>
                <c:pt idx="8272" formatCode="General">
                  <c:v>-2.8649840157774401E-2</c:v>
                </c:pt>
                <c:pt idx="8273" formatCode="General">
                  <c:v>-2.9318445384745598E-2</c:v>
                </c:pt>
                <c:pt idx="8274" formatCode="General">
                  <c:v>-2.99915824723497E-2</c:v>
                </c:pt>
                <c:pt idx="8275" formatCode="General">
                  <c:v>-3.0669441380735601E-2</c:v>
                </c:pt>
                <c:pt idx="8276" formatCode="General">
                  <c:v>-3.1351685653889301E-2</c:v>
                </c:pt>
                <c:pt idx="8277" formatCode="General">
                  <c:v>-3.2038599222836001E-2</c:v>
                </c:pt>
                <c:pt idx="8278" formatCode="General">
                  <c:v>-3.2729437467836901E-2</c:v>
                </c:pt>
                <c:pt idx="8279" formatCode="General">
                  <c:v>-3.3424199445558897E-2</c:v>
                </c:pt>
                <c:pt idx="8280" formatCode="General">
                  <c:v>-3.41232232061877E-2</c:v>
                </c:pt>
                <c:pt idx="8281" formatCode="General">
                  <c:v>-3.4825884746521797E-2</c:v>
                </c:pt>
                <c:pt idx="8282" formatCode="General">
                  <c:v>-3.5532167047092202E-2</c:v>
                </c:pt>
                <c:pt idx="8283" formatCode="General">
                  <c:v>-3.6241791353720701E-2</c:v>
                </c:pt>
                <c:pt idx="8284" formatCode="General">
                  <c:v>-3.6954425195963501E-2</c:v>
                </c:pt>
                <c:pt idx="8285" formatCode="General">
                  <c:v>-3.7670406172607099E-2</c:v>
                </c:pt>
                <c:pt idx="8286" formatCode="General">
                  <c:v>-3.8389309242282801E-2</c:v>
                </c:pt>
                <c:pt idx="8287" formatCode="General">
                  <c:v>-3.9110638367349002E-2</c:v>
                </c:pt>
                <c:pt idx="8288" formatCode="General">
                  <c:v>-3.9835017607762299E-2</c:v>
                </c:pt>
                <c:pt idx="8289" formatCode="General">
                  <c:v>-4.0561946606734602E-2</c:v>
                </c:pt>
                <c:pt idx="8290" formatCode="General">
                  <c:v>-4.1291107609744103E-2</c:v>
                </c:pt>
                <c:pt idx="8291" formatCode="General">
                  <c:v>-4.20223148598717E-2</c:v>
                </c:pt>
                <c:pt idx="8292" formatCode="General">
                  <c:v>-4.2755403427361803E-2</c:v>
                </c:pt>
                <c:pt idx="8293" formatCode="General">
                  <c:v>-4.3490635849307298E-2</c:v>
                </c:pt>
                <c:pt idx="8294" formatCode="General">
                  <c:v>-4.4227627295055499E-2</c:v>
                </c:pt>
                <c:pt idx="8295" formatCode="General">
                  <c:v>-4.4966245359780201E-2</c:v>
                </c:pt>
                <c:pt idx="8296" formatCode="General">
                  <c:v>-4.57063531411026E-2</c:v>
                </c:pt>
                <c:pt idx="8297" formatCode="General">
                  <c:v>-4.6447879762025801E-2</c:v>
                </c:pt>
                <c:pt idx="8298" formatCode="General">
                  <c:v>-4.7190600045952998E-2</c:v>
                </c:pt>
                <c:pt idx="8299" formatCode="General">
                  <c:v>-4.7934085320711403E-2</c:v>
                </c:pt>
                <c:pt idx="8300" formatCode="General">
                  <c:v>-4.8678819143795703E-2</c:v>
                </c:pt>
                <c:pt idx="8301" formatCode="General">
                  <c:v>-4.9424495143812301E-2</c:v>
                </c:pt>
                <c:pt idx="8302" formatCode="General">
                  <c:v>-5.0170789106060598E-2</c:v>
                </c:pt>
                <c:pt idx="8303" formatCode="General">
                  <c:v>-5.09177197067179E-2</c:v>
                </c:pt>
                <c:pt idx="8304" formatCode="General">
                  <c:v>-5.1664769729744597E-2</c:v>
                </c:pt>
                <c:pt idx="8305" formatCode="General">
                  <c:v>-5.2412202247983701E-2</c:v>
                </c:pt>
                <c:pt idx="8306" formatCode="General">
                  <c:v>-5.3159945634997298E-2</c:v>
                </c:pt>
                <c:pt idx="8307" formatCode="General">
                  <c:v>-5.3907963143468199E-2</c:v>
                </c:pt>
                <c:pt idx="8308" formatCode="General">
                  <c:v>-5.46558542510171E-2</c:v>
                </c:pt>
                <c:pt idx="8309" formatCode="General">
                  <c:v>-5.5403336539314799E-2</c:v>
                </c:pt>
                <c:pt idx="8310" formatCode="General">
                  <c:v>-5.6150650602238499E-2</c:v>
                </c:pt>
                <c:pt idx="8311" formatCode="General">
                  <c:v>-5.6897338916150397E-2</c:v>
                </c:pt>
                <c:pt idx="8312" formatCode="General">
                  <c:v>-5.7643601036857901E-2</c:v>
                </c:pt>
                <c:pt idx="8313" formatCode="General">
                  <c:v>-5.8389495731681201E-2</c:v>
                </c:pt>
                <c:pt idx="8314" formatCode="General">
                  <c:v>-5.9134755837963598E-2</c:v>
                </c:pt>
                <c:pt idx="8315" formatCode="General">
                  <c:v>-5.98793810066744E-2</c:v>
                </c:pt>
                <c:pt idx="8316" formatCode="General">
                  <c:v>-6.0622810635325097E-2</c:v>
                </c:pt>
                <c:pt idx="8317" formatCode="General">
                  <c:v>-6.1365059670873703E-2</c:v>
                </c:pt>
                <c:pt idx="8318" formatCode="General">
                  <c:v>-6.2106448700216602E-2</c:v>
                </c:pt>
                <c:pt idx="8319" formatCode="General">
                  <c:v>-6.2846644280886904E-2</c:v>
                </c:pt>
                <c:pt idx="8320" formatCode="General">
                  <c:v>-6.3585500225546598E-2</c:v>
                </c:pt>
                <c:pt idx="8321" formatCode="General">
                  <c:v>-6.4323190966429397E-2</c:v>
                </c:pt>
                <c:pt idx="8322" formatCode="General">
                  <c:v>-6.5059388127530093E-2</c:v>
                </c:pt>
                <c:pt idx="8323" formatCode="General">
                  <c:v>-6.5794071693084794E-2</c:v>
                </c:pt>
                <c:pt idx="8324" formatCode="General">
                  <c:v>-6.6527033698498203E-2</c:v>
                </c:pt>
                <c:pt idx="8325" formatCode="General">
                  <c:v>-6.7258508382181198E-2</c:v>
                </c:pt>
                <c:pt idx="8326" formatCode="General">
                  <c:v>-6.7988521314762504E-2</c:v>
                </c:pt>
                <c:pt idx="8327" formatCode="General">
                  <c:v>-6.8716532139616204E-2</c:v>
                </c:pt>
                <c:pt idx="8328" formatCode="General">
                  <c:v>-6.9442600666232507E-2</c:v>
                </c:pt>
                <c:pt idx="8329" formatCode="General">
                  <c:v>-7.0166703458655194E-2</c:v>
                </c:pt>
                <c:pt idx="8330" formatCode="General">
                  <c:v>-7.0888581664725794E-2</c:v>
                </c:pt>
                <c:pt idx="8331" formatCode="General">
                  <c:v>-7.1608496567723195E-2</c:v>
                </c:pt>
                <c:pt idx="8332" formatCode="General">
                  <c:v>-7.2326710701411806E-2</c:v>
                </c:pt>
                <c:pt idx="8333" formatCode="General">
                  <c:v>-7.3042638741577098E-2</c:v>
                </c:pt>
                <c:pt idx="8334" formatCode="General">
                  <c:v>-7.3756063083008694E-2</c:v>
                </c:pt>
                <c:pt idx="8335" formatCode="General">
                  <c:v>-7.4467420607727902E-2</c:v>
                </c:pt>
                <c:pt idx="8336" formatCode="General">
                  <c:v>-7.5176439703373704E-2</c:v>
                </c:pt>
                <c:pt idx="8337" formatCode="General">
                  <c:v>-7.58831350819614E-2</c:v>
                </c:pt>
                <c:pt idx="8338" formatCode="General">
                  <c:v>-7.6587307218374104E-2</c:v>
                </c:pt>
                <c:pt idx="8339" formatCode="General">
                  <c:v>-7.7288986396187004E-2</c:v>
                </c:pt>
                <c:pt idx="8340" formatCode="General">
                  <c:v>-7.7988416395214602E-2</c:v>
                </c:pt>
                <c:pt idx="8341" formatCode="General">
                  <c:v>-7.8685038540794602E-2</c:v>
                </c:pt>
                <c:pt idx="8342" formatCode="General">
                  <c:v>-7.9379547683310306E-2</c:v>
                </c:pt>
                <c:pt idx="8343" formatCode="General">
                  <c:v>-8.0071465303617195E-2</c:v>
                </c:pt>
                <c:pt idx="8344" formatCode="General">
                  <c:v>-8.0760460913274199E-2</c:v>
                </c:pt>
                <c:pt idx="8345" formatCode="General">
                  <c:v>-8.1447023209666694E-2</c:v>
                </c:pt>
                <c:pt idx="8346" formatCode="General">
                  <c:v>-8.2130944424310404E-2</c:v>
                </c:pt>
                <c:pt idx="8347" formatCode="General">
                  <c:v>-8.28122173706657E-2</c:v>
                </c:pt>
                <c:pt idx="8348" formatCode="General">
                  <c:v>-8.3491062717228698E-2</c:v>
                </c:pt>
                <c:pt idx="8349" formatCode="General">
                  <c:v>-8.4167147154981706E-2</c:v>
                </c:pt>
                <c:pt idx="8350" formatCode="General">
                  <c:v>-8.4840258193383603E-2</c:v>
                </c:pt>
                <c:pt idx="8351" formatCode="General">
                  <c:v>-8.5510797079971501E-2</c:v>
                </c:pt>
                <c:pt idx="8352" formatCode="General">
                  <c:v>-8.6178614355431699E-2</c:v>
                </c:pt>
                <c:pt idx="8353" formatCode="General">
                  <c:v>-8.6843716211247396E-2</c:v>
                </c:pt>
                <c:pt idx="8354" formatCode="General">
                  <c:v>-8.7506406404909906E-2</c:v>
                </c:pt>
                <c:pt idx="8355" formatCode="General">
                  <c:v>-8.8166181456387299E-2</c:v>
                </c:pt>
                <c:pt idx="8356" formatCode="General">
                  <c:v>-8.8823264801357105E-2</c:v>
                </c:pt>
                <c:pt idx="8357" formatCode="General">
                  <c:v>-8.9477946609237996E-2</c:v>
                </c:pt>
                <c:pt idx="8358" formatCode="General">
                  <c:v>-9.0129516721891206E-2</c:v>
                </c:pt>
                <c:pt idx="8359" formatCode="General">
                  <c:v>-9.0778366144513498E-2</c:v>
                </c:pt>
                <c:pt idx="8360" formatCode="General">
                  <c:v>-9.1424649901830995E-2</c:v>
                </c:pt>
                <c:pt idx="8361" formatCode="General">
                  <c:v>-9.2068331512628304E-2</c:v>
                </c:pt>
                <c:pt idx="8362" formatCode="General">
                  <c:v>-9.2709541912633295E-2</c:v>
                </c:pt>
                <c:pt idx="8363" formatCode="General">
                  <c:v>-9.3347993233927104E-2</c:v>
                </c:pt>
                <c:pt idx="8364" formatCode="General">
                  <c:v>-9.3983893646404096E-2</c:v>
                </c:pt>
                <c:pt idx="8365" formatCode="General">
                  <c:v>-9.4617234759778096E-2</c:v>
                </c:pt>
                <c:pt idx="8366" formatCode="General">
                  <c:v>-9.52480680578211E-2</c:v>
                </c:pt>
                <c:pt idx="8367" formatCode="General">
                  <c:v>-9.58763894121379E-2</c:v>
                </c:pt>
                <c:pt idx="8368" formatCode="General">
                  <c:v>-9.6502214574382503E-2</c:v>
                </c:pt>
                <c:pt idx="8369" formatCode="General">
                  <c:v>-9.7125854222656294E-2</c:v>
                </c:pt>
                <c:pt idx="8370" formatCode="General">
                  <c:v>-9.7747030711988106E-2</c:v>
                </c:pt>
                <c:pt idx="8371" formatCode="General">
                  <c:v>-9.83653891234086E-2</c:v>
                </c:pt>
                <c:pt idx="8372" formatCode="General">
                  <c:v>-9.8981583272653106E-2</c:v>
                </c:pt>
                <c:pt idx="8373" formatCode="General">
                  <c:v>-9.9595866351740794E-2</c:v>
                </c:pt>
                <c:pt idx="8374" formatCode="General">
                  <c:v>-0.10020768341080601</c:v>
                </c:pt>
                <c:pt idx="8375" formatCode="General">
                  <c:v>-0.100817071120941</c:v>
                </c:pt>
                <c:pt idx="8376" formatCode="General">
                  <c:v>-0.10142421018565</c:v>
                </c:pt>
                <c:pt idx="8377" formatCode="General">
                  <c:v>-0.102029414573074</c:v>
                </c:pt>
                <c:pt idx="8378" formatCode="General">
                  <c:v>-0.102632447216366</c:v>
                </c:pt>
                <c:pt idx="8379" formatCode="General">
                  <c:v>-0.103233057095511</c:v>
                </c:pt>
                <c:pt idx="8380" formatCode="General">
                  <c:v>-0.103831778448174</c:v>
                </c:pt>
                <c:pt idx="8381" formatCode="General">
                  <c:v>-0.10442859211769701</c:v>
                </c:pt>
                <c:pt idx="8382" formatCode="General">
                  <c:v>-0.105023420915246</c:v>
                </c:pt>
                <c:pt idx="8383" formatCode="General">
                  <c:v>-0.105616578780287</c:v>
                </c:pt>
                <c:pt idx="8384" formatCode="General">
                  <c:v>-0.106207827060287</c:v>
                </c:pt>
                <c:pt idx="8385" formatCode="General">
                  <c:v>-0.106797011243705</c:v>
                </c:pt>
                <c:pt idx="8386" formatCode="General">
                  <c:v>-0.10738453694099399</c:v>
                </c:pt>
                <c:pt idx="8387" formatCode="General">
                  <c:v>-0.10797053182025</c:v>
                </c:pt>
                <c:pt idx="8388" formatCode="General">
                  <c:v>-0.108554903417746</c:v>
                </c:pt>
                <c:pt idx="8389" formatCode="General">
                  <c:v>-0.109137746078922</c:v>
                </c:pt>
                <c:pt idx="8390" formatCode="General">
                  <c:v>-0.109719000810734</c:v>
                </c:pt>
                <c:pt idx="8391" formatCode="General">
                  <c:v>-0.110298812081338</c:v>
                </c:pt>
                <c:pt idx="8392" formatCode="General">
                  <c:v>-0.110877145450714</c:v>
                </c:pt>
                <c:pt idx="8393" formatCode="General">
                  <c:v>-0.111453853666383</c:v>
                </c:pt>
                <c:pt idx="8394" formatCode="General">
                  <c:v>-0.112028963835968</c:v>
                </c:pt>
                <c:pt idx="8395" formatCode="General">
                  <c:v>-0.11260269836848</c:v>
                </c:pt>
                <c:pt idx="8396" formatCode="General">
                  <c:v>-0.113175620327795</c:v>
                </c:pt>
                <c:pt idx="8397" formatCode="General">
                  <c:v>-0.113747449850528</c:v>
                </c:pt>
                <c:pt idx="8398" formatCode="General">
                  <c:v>-0.11431813120093701</c:v>
                </c:pt>
                <c:pt idx="8399" formatCode="General">
                  <c:v>-0.114887886563873</c:v>
                </c:pt>
                <c:pt idx="8400" formatCode="General">
                  <c:v>-0.11545671538473901</c:v>
                </c:pt>
                <c:pt idx="8401" formatCode="General">
                  <c:v>-0.116024549251068</c:v>
                </c:pt>
                <c:pt idx="8402" formatCode="General">
                  <c:v>-0.11659142979448101</c:v>
                </c:pt>
                <c:pt idx="8403" formatCode="General">
                  <c:v>-0.117157474085768</c:v>
                </c:pt>
                <c:pt idx="8404" formatCode="General">
                  <c:v>-0.117722669250839</c:v>
                </c:pt>
                <c:pt idx="8405" formatCode="General">
                  <c:v>-0.118287111523629</c:v>
                </c:pt>
                <c:pt idx="8406" formatCode="General">
                  <c:v>-0.118850607203536</c:v>
                </c:pt>
                <c:pt idx="8407" formatCode="General">
                  <c:v>-0.119413381831093</c:v>
                </c:pt>
                <c:pt idx="8408" formatCode="General">
                  <c:v>-0.119976034237566</c:v>
                </c:pt>
                <c:pt idx="8409" formatCode="General">
                  <c:v>-0.120538171518402</c:v>
                </c:pt>
                <c:pt idx="8410" formatCode="General">
                  <c:v>-0.121099481478725</c:v>
                </c:pt>
                <c:pt idx="8411" formatCode="General">
                  <c:v>-0.121660409125759</c:v>
                </c:pt>
                <c:pt idx="8412" formatCode="General">
                  <c:v>-0.122220787745496</c:v>
                </c:pt>
                <c:pt idx="8413" formatCode="General">
                  <c:v>-0.122780822274718</c:v>
                </c:pt>
                <c:pt idx="8414" formatCode="General">
                  <c:v>-0.12334066446558201</c:v>
                </c:pt>
                <c:pt idx="8415" formatCode="General">
                  <c:v>-0.123900153578654</c:v>
                </c:pt>
                <c:pt idx="8416" formatCode="General">
                  <c:v>-0.12445951365321201</c:v>
                </c:pt>
                <c:pt idx="8417" formatCode="General">
                  <c:v>-0.125018725910398</c:v>
                </c:pt>
                <c:pt idx="8418" formatCode="General">
                  <c:v>-0.12557767012734999</c:v>
                </c:pt>
                <c:pt idx="8419" formatCode="General">
                  <c:v>-0.12613663233052799</c:v>
                </c:pt>
                <c:pt idx="8420" formatCode="General">
                  <c:v>-0.12669566052860101</c:v>
                </c:pt>
                <c:pt idx="8421" formatCode="General">
                  <c:v>-0.127254234215568</c:v>
                </c:pt>
                <c:pt idx="8422" formatCode="General">
                  <c:v>-0.127812685116165</c:v>
                </c:pt>
                <c:pt idx="8423" formatCode="General">
                  <c:v>-0.12837143098713499</c:v>
                </c:pt>
                <c:pt idx="8424" formatCode="General">
                  <c:v>-0.128930379934832</c:v>
                </c:pt>
                <c:pt idx="8425" formatCode="General">
                  <c:v>-0.129489633480486</c:v>
                </c:pt>
                <c:pt idx="8426" formatCode="General">
                  <c:v>-0.13004877045822399</c:v>
                </c:pt>
                <c:pt idx="8427" formatCode="General">
                  <c:v>-0.130607792781545</c:v>
                </c:pt>
                <c:pt idx="8428" formatCode="General">
                  <c:v>-0.131167089279218</c:v>
                </c:pt>
                <c:pt idx="8429" formatCode="General">
                  <c:v>-0.131726579036128</c:v>
                </c:pt>
                <c:pt idx="8430" formatCode="General">
                  <c:v>-0.13228599520380199</c:v>
                </c:pt>
                <c:pt idx="8431" formatCode="General">
                  <c:v>-0.132845876052855</c:v>
                </c:pt>
                <c:pt idx="8432" formatCode="General">
                  <c:v>-0.13340635498321399</c:v>
                </c:pt>
                <c:pt idx="8433" formatCode="General">
                  <c:v>-0.13396677452529199</c:v>
                </c:pt>
                <c:pt idx="8434" formatCode="General">
                  <c:v>-0.13452755973577199</c:v>
                </c:pt>
                <c:pt idx="8435" formatCode="General">
                  <c:v>-0.13508863659086301</c:v>
                </c:pt>
                <c:pt idx="8436" formatCode="General">
                  <c:v>-0.13564970328374501</c:v>
                </c:pt>
                <c:pt idx="8437" formatCode="General">
                  <c:v>-0.13621117741535099</c:v>
                </c:pt>
                <c:pt idx="8438" formatCode="General">
                  <c:v>-0.136772735161827</c:v>
                </c:pt>
                <c:pt idx="8439" formatCode="General">
                  <c:v>-0.13733451957489001</c:v>
                </c:pt>
                <c:pt idx="8440" formatCode="General">
                  <c:v>-0.137897232907608</c:v>
                </c:pt>
                <c:pt idx="8441" formatCode="General">
                  <c:v>-0.138460117691874</c:v>
                </c:pt>
                <c:pt idx="8442" formatCode="General">
                  <c:v>-0.13902308198907001</c:v>
                </c:pt>
                <c:pt idx="8443" formatCode="General">
                  <c:v>-0.139586380878882</c:v>
                </c:pt>
                <c:pt idx="8444" formatCode="General">
                  <c:v>-0.140149820593059</c:v>
                </c:pt>
                <c:pt idx="8445" formatCode="General">
                  <c:v>-0.14071351205633101</c:v>
                </c:pt>
                <c:pt idx="8446" formatCode="General">
                  <c:v>-0.141277460109859</c:v>
                </c:pt>
                <c:pt idx="8447" formatCode="General">
                  <c:v>-0.14184162630354999</c:v>
                </c:pt>
                <c:pt idx="8448" formatCode="General">
                  <c:v>-0.14240588524537001</c:v>
                </c:pt>
                <c:pt idx="8449" formatCode="General">
                  <c:v>-0.14297050207301401</c:v>
                </c:pt>
                <c:pt idx="8450" formatCode="General">
                  <c:v>-0.143535400703793</c:v>
                </c:pt>
                <c:pt idx="8451" formatCode="General">
                  <c:v>-0.144100506590432</c:v>
                </c:pt>
                <c:pt idx="8452" formatCode="General">
                  <c:v>-0.144665550411367</c:v>
                </c:pt>
                <c:pt idx="8453" formatCode="General">
                  <c:v>-0.14523077831687101</c:v>
                </c:pt>
                <c:pt idx="8454" formatCode="General">
                  <c:v>-0.14579607945725101</c:v>
                </c:pt>
                <c:pt idx="8455" formatCode="General">
                  <c:v>-0.146361029213051</c:v>
                </c:pt>
                <c:pt idx="8456" formatCode="General">
                  <c:v>-0.14692610783124099</c:v>
                </c:pt>
                <c:pt idx="8457" formatCode="General">
                  <c:v>-0.14749091279974799</c:v>
                </c:pt>
                <c:pt idx="8458" formatCode="General">
                  <c:v>-0.14805555475721699</c:v>
                </c:pt>
                <c:pt idx="8459" formatCode="General">
                  <c:v>-0.148620298396554</c:v>
                </c:pt>
                <c:pt idx="8460" formatCode="General">
                  <c:v>-0.14918476062958799</c:v>
                </c:pt>
                <c:pt idx="8461" formatCode="General">
                  <c:v>-0.14974905869154301</c:v>
                </c:pt>
                <c:pt idx="8462" formatCode="General">
                  <c:v>-0.15031265054319101</c:v>
                </c:pt>
                <c:pt idx="8463" formatCode="General">
                  <c:v>-0.150875801701951</c:v>
                </c:pt>
                <c:pt idx="8464" formatCode="General">
                  <c:v>-0.15143889595149199</c:v>
                </c:pt>
                <c:pt idx="8465" formatCode="General">
                  <c:v>-0.152001649014571</c:v>
                </c:pt>
                <c:pt idx="8466" formatCode="General">
                  <c:v>-0.15256369695562599</c:v>
                </c:pt>
                <c:pt idx="8467" formatCode="General">
                  <c:v>-0.15312481174252901</c:v>
                </c:pt>
                <c:pt idx="8468" formatCode="General">
                  <c:v>-0.15368519928463101</c:v>
                </c:pt>
                <c:pt idx="8469" formatCode="General">
                  <c:v>-0.15424493417434901</c:v>
                </c:pt>
                <c:pt idx="8470" formatCode="General">
                  <c:v>-0.15480382318637301</c:v>
                </c:pt>
                <c:pt idx="8471" formatCode="General">
                  <c:v>-0.15536162711222901</c:v>
                </c:pt>
                <c:pt idx="8472" formatCode="General">
                  <c:v>-0.15591819060936399</c:v>
                </c:pt>
                <c:pt idx="8473" formatCode="General">
                  <c:v>-0.15647397842160099</c:v>
                </c:pt>
                <c:pt idx="8474" formatCode="General">
                  <c:v>-0.157028875536459</c:v>
                </c:pt>
                <c:pt idx="8475" formatCode="General">
                  <c:v>-0.15758231463307501</c:v>
                </c:pt>
                <c:pt idx="8476" formatCode="General">
                  <c:v>-0.158134300959209</c:v>
                </c:pt>
                <c:pt idx="8477" formatCode="General">
                  <c:v>-0.158684575306171</c:v>
                </c:pt>
                <c:pt idx="8478" formatCode="General">
                  <c:v>-0.159233401518795</c:v>
                </c:pt>
                <c:pt idx="8479" formatCode="General">
                  <c:v>-0.15978075729542601</c:v>
                </c:pt>
                <c:pt idx="8480" formatCode="General">
                  <c:v>-0.16032627814598699</c:v>
                </c:pt>
                <c:pt idx="8481" formatCode="General">
                  <c:v>-0.16086985061096101</c:v>
                </c:pt>
                <c:pt idx="8482" formatCode="General">
                  <c:v>-0.161411604665226</c:v>
                </c:pt>
                <c:pt idx="8483" formatCode="General">
                  <c:v>-0.16195135929423499</c:v>
                </c:pt>
                <c:pt idx="8484" formatCode="General">
                  <c:v>-0.16248895663376001</c:v>
                </c:pt>
                <c:pt idx="8485" formatCode="General">
                  <c:v>-0.16302424578312699</c:v>
                </c:pt>
                <c:pt idx="8486" formatCode="General">
                  <c:v>-0.16355714459311099</c:v>
                </c:pt>
                <c:pt idx="8487" formatCode="General">
                  <c:v>-0.164087786343318</c:v>
                </c:pt>
                <c:pt idx="8488" formatCode="General">
                  <c:v>-0.16461595424895401</c:v>
                </c:pt>
                <c:pt idx="8489" formatCode="General">
                  <c:v>-0.16514138523626901</c:v>
                </c:pt>
                <c:pt idx="8490" formatCode="General">
                  <c:v>-0.165663917920742</c:v>
                </c:pt>
                <c:pt idx="8491" formatCode="General">
                  <c:v>-0.16618336822668101</c:v>
                </c:pt>
                <c:pt idx="8492" formatCode="General">
                  <c:v>-0.16669995220167499</c:v>
                </c:pt>
                <c:pt idx="8493" formatCode="General">
                  <c:v>-0.16721338771157501</c:v>
                </c:pt>
                <c:pt idx="8494" formatCode="General">
                  <c:v>-0.16772325367148699</c:v>
                </c:pt>
                <c:pt idx="8495" formatCode="General">
                  <c:v>-0.16822967463330901</c:v>
                </c:pt>
                <c:pt idx="8496" formatCode="General">
                  <c:v>-0.16873261751989399</c:v>
                </c:pt>
                <c:pt idx="8497" formatCode="General">
                  <c:v>-0.16923209287560601</c:v>
                </c:pt>
                <c:pt idx="8498" formatCode="General">
                  <c:v>-0.16972763767788701</c:v>
                </c:pt>
                <c:pt idx="8499" formatCode="General">
                  <c:v>-0.170219137739094</c:v>
                </c:pt>
                <c:pt idx="8500" formatCode="General">
                  <c:v>-0.17070691008915401</c:v>
                </c:pt>
                <c:pt idx="8501" formatCode="General">
                  <c:v>-0.17119054195679501</c:v>
                </c:pt>
                <c:pt idx="8502" formatCode="General">
                  <c:v>-0.17166966066995201</c:v>
                </c:pt>
                <c:pt idx="8503" formatCode="General">
                  <c:v>-0.17214398037835199</c:v>
                </c:pt>
                <c:pt idx="8504" formatCode="General">
                  <c:v>-0.17261381519964999</c:v>
                </c:pt>
                <c:pt idx="8505" formatCode="General">
                  <c:v>-0.17307921844638899</c:v>
                </c:pt>
                <c:pt idx="8506" formatCode="General">
                  <c:v>-0.17353974396121399</c:v>
                </c:pt>
                <c:pt idx="8507" formatCode="General">
                  <c:v>-0.17399533155969499</c:v>
                </c:pt>
                <c:pt idx="8508" formatCode="General">
                  <c:v>-0.17444590684972799</c:v>
                </c:pt>
                <c:pt idx="8509" formatCode="General">
                  <c:v>-0.17489133019394501</c:v>
                </c:pt>
                <c:pt idx="8510" formatCode="General">
                  <c:v>-0.17533113081066301</c:v>
                </c:pt>
                <c:pt idx="8511" formatCode="General">
                  <c:v>-0.17576526846847701</c:v>
                </c:pt>
                <c:pt idx="8512" formatCode="General">
                  <c:v>-0.176193864666017</c:v>
                </c:pt>
                <c:pt idx="8513" formatCode="General">
                  <c:v>-0.176616474314259</c:v>
                </c:pt>
                <c:pt idx="8514" formatCode="General">
                  <c:v>-0.177033478678992</c:v>
                </c:pt>
                <c:pt idx="8515" formatCode="General">
                  <c:v>-0.17744492134874701</c:v>
                </c:pt>
                <c:pt idx="8516" formatCode="General">
                  <c:v>-0.17784986916141601</c:v>
                </c:pt>
                <c:pt idx="8517" formatCode="General">
                  <c:v>-0.178248344639204</c:v>
                </c:pt>
                <c:pt idx="8518" formatCode="General">
                  <c:v>-0.178640359203696</c:v>
                </c:pt>
                <c:pt idx="8519" formatCode="General">
                  <c:v>-0.17902561295403699</c:v>
                </c:pt>
                <c:pt idx="8520" formatCode="General">
                  <c:v>-0.17940411317432101</c:v>
                </c:pt>
                <c:pt idx="8521" formatCode="General">
                  <c:v>-0.17977561790483301</c:v>
                </c:pt>
                <c:pt idx="8522" formatCode="General">
                  <c:v>-0.18014042245803899</c:v>
                </c:pt>
                <c:pt idx="8523" formatCode="General">
                  <c:v>-0.18049827249300501</c:v>
                </c:pt>
                <c:pt idx="8524" formatCode="General">
                  <c:v>-0.18084845955758599</c:v>
                </c:pt>
                <c:pt idx="8525" formatCode="General">
                  <c:v>-0.18119143532312401</c:v>
                </c:pt>
                <c:pt idx="8526" formatCode="General">
                  <c:v>-0.18152673187739399</c:v>
                </c:pt>
                <c:pt idx="8527" formatCode="General">
                  <c:v>-0.18185421176209199</c:v>
                </c:pt>
                <c:pt idx="8528" formatCode="General">
                  <c:v>-0.18217399611083199</c:v>
                </c:pt>
                <c:pt idx="8529" formatCode="General">
                  <c:v>-0.182485911574195</c:v>
                </c:pt>
                <c:pt idx="8530" formatCode="General">
                  <c:v>-0.18279028736887001</c:v>
                </c:pt>
                <c:pt idx="8531" formatCode="General">
                  <c:v>-0.183086307391989</c:v>
                </c:pt>
                <c:pt idx="8532" formatCode="General">
                  <c:v>-0.183373731524404</c:v>
                </c:pt>
                <c:pt idx="8533" formatCode="General">
                  <c:v>-0.18365278673857299</c:v>
                </c:pt>
                <c:pt idx="8534" formatCode="General">
                  <c:v>-0.18392314739351401</c:v>
                </c:pt>
                <c:pt idx="8535" formatCode="General">
                  <c:v>-0.184185150214108</c:v>
                </c:pt>
                <c:pt idx="8536" formatCode="General">
                  <c:v>-0.18443835190895599</c:v>
                </c:pt>
                <c:pt idx="8537" formatCode="General">
                  <c:v>-0.184682546636525</c:v>
                </c:pt>
                <c:pt idx="8538" formatCode="General">
                  <c:v>-0.184917918820038</c:v>
                </c:pt>
                <c:pt idx="8539" formatCode="General">
                  <c:v>-0.18514433483870299</c:v>
                </c:pt>
                <c:pt idx="8540" formatCode="General">
                  <c:v>-0.18536159932681601</c:v>
                </c:pt>
                <c:pt idx="8541" formatCode="General">
                  <c:v>-0.18556953161534401</c:v>
                </c:pt>
                <c:pt idx="8542" formatCode="General">
                  <c:v>-0.185767993997634</c:v>
                </c:pt>
                <c:pt idx="8543" formatCode="General">
                  <c:v>-0.185956335798555</c:v>
                </c:pt>
                <c:pt idx="8544" formatCode="General">
                  <c:v>-0.18613520705980799</c:v>
                </c:pt>
                <c:pt idx="8545" formatCode="General">
                  <c:v>-0.186304581238209</c:v>
                </c:pt>
                <c:pt idx="8546" formatCode="General">
                  <c:v>-0.18646396650354899</c:v>
                </c:pt>
                <c:pt idx="8547" formatCode="General">
                  <c:v>-0.18661363325581801</c:v>
                </c:pt>
                <c:pt idx="8548" formatCode="General">
                  <c:v>-0.18675303532918999</c:v>
                </c:pt>
                <c:pt idx="8549" formatCode="General">
                  <c:v>-0.186882344171479</c:v>
                </c:pt>
                <c:pt idx="8550" formatCode="General">
                  <c:v>-0.187001779918088</c:v>
                </c:pt>
                <c:pt idx="8551" formatCode="General">
                  <c:v>-0.18711072818833399</c:v>
                </c:pt>
                <c:pt idx="8552" formatCode="General">
                  <c:v>-0.187209169820889</c:v>
                </c:pt>
                <c:pt idx="8553" formatCode="General">
                  <c:v>-0.187297392912566</c:v>
                </c:pt>
                <c:pt idx="8554" formatCode="General">
                  <c:v>-0.18737507692656799</c:v>
                </c:pt>
                <c:pt idx="8555" formatCode="General">
                  <c:v>-0.18744212787668799</c:v>
                </c:pt>
                <c:pt idx="8556" formatCode="General">
                  <c:v>-0.187498811492848</c:v>
                </c:pt>
                <c:pt idx="8557" formatCode="General">
                  <c:v>-0.18754481444433599</c:v>
                </c:pt>
                <c:pt idx="8558" formatCode="General">
                  <c:v>-0.18757976838228299</c:v>
                </c:pt>
                <c:pt idx="8559" formatCode="General">
                  <c:v>-0.18760335785836799</c:v>
                </c:pt>
                <c:pt idx="8560" formatCode="General">
                  <c:v>-0.18761623110963299</c:v>
                </c:pt>
                <c:pt idx="8561" formatCode="General">
                  <c:v>-0.18761874551285701</c:v>
                </c:pt>
                <c:pt idx="8562" formatCode="General">
                  <c:v>-0.18761011060732399</c:v>
                </c:pt>
                <c:pt idx="8563" formatCode="General">
                  <c:v>-0.187590227444656</c:v>
                </c:pt>
                <c:pt idx="8564" formatCode="General">
                  <c:v>-0.187559532668542</c:v>
                </c:pt>
                <c:pt idx="8565" formatCode="General">
                  <c:v>-0.187517540628208</c:v>
                </c:pt>
                <c:pt idx="8566" formatCode="General">
                  <c:v>-0.18746420128736899</c:v>
                </c:pt>
                <c:pt idx="8567" formatCode="General">
                  <c:v>-0.18739985443327001</c:v>
                </c:pt>
                <c:pt idx="8568" formatCode="General">
                  <c:v>-0.18732409213256701</c:v>
                </c:pt>
                <c:pt idx="8569" formatCode="General">
                  <c:v>-0.18723649887123001</c:v>
                </c:pt>
                <c:pt idx="8570" formatCode="General">
                  <c:v>-0.187137892657435</c:v>
                </c:pt>
                <c:pt idx="8571" formatCode="General">
                  <c:v>-0.18702846280549201</c:v>
                </c:pt>
                <c:pt idx="8572" formatCode="General">
                  <c:v>-0.18690698441569301</c:v>
                </c:pt>
                <c:pt idx="8573" formatCode="General">
                  <c:v>-0.18677381686327299</c:v>
                </c:pt>
                <c:pt idx="8574" formatCode="General">
                  <c:v>-0.18662948879626501</c:v>
                </c:pt>
                <c:pt idx="8575" formatCode="General">
                  <c:v>-0.18647394107929899</c:v>
                </c:pt>
                <c:pt idx="8576" formatCode="General">
                  <c:v>-0.18630701669803801</c:v>
                </c:pt>
                <c:pt idx="8577" formatCode="General">
                  <c:v>-0.18612838618965999</c:v>
                </c:pt>
                <c:pt idx="8578" formatCode="General">
                  <c:v>-0.18593833573250099</c:v>
                </c:pt>
                <c:pt idx="8579" formatCode="General">
                  <c:v>-0.18573725541772099</c:v>
                </c:pt>
                <c:pt idx="8580" formatCode="General">
                  <c:v>-0.18552505822176099</c:v>
                </c:pt>
                <c:pt idx="8581" formatCode="General">
                  <c:v>-0.18530111901796001</c:v>
                </c:pt>
                <c:pt idx="8582" formatCode="General">
                  <c:v>-0.18506532870668799</c:v>
                </c:pt>
                <c:pt idx="8583" formatCode="General">
                  <c:v>-0.18481861389984799</c:v>
                </c:pt>
                <c:pt idx="8584" formatCode="General">
                  <c:v>-0.18456075036656699</c:v>
                </c:pt>
                <c:pt idx="8585" formatCode="General">
                  <c:v>-0.18429100637152401</c:v>
                </c:pt>
                <c:pt idx="8586" formatCode="General">
                  <c:v>-0.18400979820258201</c:v>
                </c:pt>
                <c:pt idx="8587" formatCode="General">
                  <c:v>-0.18371782909595599</c:v>
                </c:pt>
                <c:pt idx="8588" formatCode="General">
                  <c:v>-0.183414765654622</c:v>
                </c:pt>
                <c:pt idx="8589" formatCode="General">
                  <c:v>-0.18310034887854801</c:v>
                </c:pt>
                <c:pt idx="8590" formatCode="General">
                  <c:v>-0.18277462031727101</c:v>
                </c:pt>
                <c:pt idx="8591" formatCode="General">
                  <c:v>-0.182437873179493</c:v>
                </c:pt>
                <c:pt idx="8592" formatCode="General">
                  <c:v>-0.182090202243397</c:v>
                </c:pt>
                <c:pt idx="8593" formatCode="General">
                  <c:v>-0.18173142419979499</c:v>
                </c:pt>
                <c:pt idx="8594" formatCode="General">
                  <c:v>-0.18136168254684901</c:v>
                </c:pt>
                <c:pt idx="8595" formatCode="General">
                  <c:v>-0.18098109212043101</c:v>
                </c:pt>
                <c:pt idx="8596" formatCode="General">
                  <c:v>-0.180589563794811</c:v>
                </c:pt>
                <c:pt idx="8597" formatCode="General">
                  <c:v>-0.18018721084653599</c:v>
                </c:pt>
                <c:pt idx="8598" formatCode="General">
                  <c:v>-0.17977407097359899</c:v>
                </c:pt>
                <c:pt idx="8599" formatCode="General">
                  <c:v>-0.179350554485946</c:v>
                </c:pt>
                <c:pt idx="8600" formatCode="General">
                  <c:v>-0.178916818648892</c:v>
                </c:pt>
                <c:pt idx="8601" formatCode="General">
                  <c:v>-0.178472608020984</c:v>
                </c:pt>
                <c:pt idx="8602" formatCode="General">
                  <c:v>-0.178017619794518</c:v>
                </c:pt>
                <c:pt idx="8603" formatCode="General">
                  <c:v>-0.177552086747604</c:v>
                </c:pt>
                <c:pt idx="8604" formatCode="General">
                  <c:v>-0.177076488900129</c:v>
                </c:pt>
                <c:pt idx="8605" formatCode="General">
                  <c:v>-0.17659062218145</c:v>
                </c:pt>
                <c:pt idx="8606" formatCode="General">
                  <c:v>-0.17609483770616999</c:v>
                </c:pt>
                <c:pt idx="8607" formatCode="General">
                  <c:v>-0.17558913605191701</c:v>
                </c:pt>
                <c:pt idx="8608" formatCode="General">
                  <c:v>-0.17507378442993199</c:v>
                </c:pt>
                <c:pt idx="8609" formatCode="General">
                  <c:v>-0.17454881096361299</c:v>
                </c:pt>
                <c:pt idx="8610" formatCode="General">
                  <c:v>-0.17401406742349201</c:v>
                </c:pt>
                <c:pt idx="8611" formatCode="General">
                  <c:v>-0.17346972620010401</c:v>
                </c:pt>
                <c:pt idx="8612" formatCode="General">
                  <c:v>-0.17291566870476499</c:v>
                </c:pt>
                <c:pt idx="8613" formatCode="General">
                  <c:v>-0.172352616597751</c:v>
                </c:pt>
                <c:pt idx="8614" formatCode="General">
                  <c:v>-0.17178080034087501</c:v>
                </c:pt>
                <c:pt idx="8615" formatCode="General">
                  <c:v>-0.17119987567612299</c:v>
                </c:pt>
                <c:pt idx="8616" formatCode="General">
                  <c:v>-0.17061002106005199</c:v>
                </c:pt>
                <c:pt idx="8617" formatCode="General">
                  <c:v>-0.170010768892386</c:v>
                </c:pt>
                <c:pt idx="8618" formatCode="General">
                  <c:v>-0.169402788868462</c:v>
                </c:pt>
                <c:pt idx="8619" formatCode="General">
                  <c:v>-0.168786730792336</c:v>
                </c:pt>
                <c:pt idx="8620" formatCode="General">
                  <c:v>-0.16816228204021799</c:v>
                </c:pt>
                <c:pt idx="8621" formatCode="General">
                  <c:v>-0.16752937448861999</c:v>
                </c:pt>
                <c:pt idx="8622" formatCode="General">
                  <c:v>-0.166888492804009</c:v>
                </c:pt>
                <c:pt idx="8623" formatCode="General">
                  <c:v>-0.16623980382380901</c:v>
                </c:pt>
                <c:pt idx="8624" formatCode="General">
                  <c:v>-0.16558312172151701</c:v>
                </c:pt>
                <c:pt idx="8625" formatCode="General">
                  <c:v>-0.16491846799748</c:v>
                </c:pt>
                <c:pt idx="8626" formatCode="General">
                  <c:v>-0.164246407137732</c:v>
                </c:pt>
                <c:pt idx="8627" formatCode="General">
                  <c:v>-0.163566920464738</c:v>
                </c:pt>
                <c:pt idx="8628" formatCode="General">
                  <c:v>-0.16287975743380401</c:v>
                </c:pt>
                <c:pt idx="8629" formatCode="General">
                  <c:v>-0.16218578003923401</c:v>
                </c:pt>
                <c:pt idx="8630" formatCode="General">
                  <c:v>-0.161484746710298</c:v>
                </c:pt>
                <c:pt idx="8631" formatCode="General">
                  <c:v>-0.160776919769992</c:v>
                </c:pt>
                <c:pt idx="8632" formatCode="General">
                  <c:v>-0.16006295123333</c:v>
                </c:pt>
                <c:pt idx="8633" formatCode="General">
                  <c:v>-0.15934222643731</c:v>
                </c:pt>
                <c:pt idx="8634" formatCode="General">
                  <c:v>-0.15861480944182599</c:v>
                </c:pt>
                <c:pt idx="8635" formatCode="General">
                  <c:v>-0.15788126718456799</c:v>
                </c:pt>
                <c:pt idx="8636" formatCode="General">
                  <c:v>-0.15714196967406699</c:v>
                </c:pt>
                <c:pt idx="8637" formatCode="General">
                  <c:v>-0.15639685332006401</c:v>
                </c:pt>
                <c:pt idx="8638" formatCode="General">
                  <c:v>-0.15564539180807699</c:v>
                </c:pt>
                <c:pt idx="8639" formatCode="General">
                  <c:v>-0.154888711418982</c:v>
                </c:pt>
                <c:pt idx="8640" formatCode="General">
                  <c:v>-0.154126828021007</c:v>
                </c:pt>
                <c:pt idx="8641" formatCode="General">
                  <c:v>-0.153359636013953</c:v>
                </c:pt>
                <c:pt idx="8642" formatCode="General">
                  <c:v>-0.15258734029224</c:v>
                </c:pt>
                <c:pt idx="8643" formatCode="General">
                  <c:v>-0.15180963810598</c:v>
                </c:pt>
                <c:pt idx="8644" formatCode="General">
                  <c:v>-0.151027675608958</c:v>
                </c:pt>
                <c:pt idx="8645" formatCode="General">
                  <c:v>-0.15024142560213699</c:v>
                </c:pt>
                <c:pt idx="8646" formatCode="General">
                  <c:v>-0.149450462032793</c:v>
                </c:pt>
                <c:pt idx="8647" formatCode="General">
                  <c:v>-0.148655473242986</c:v>
                </c:pt>
                <c:pt idx="8648" formatCode="General">
                  <c:v>-0.14785669130551499</c:v>
                </c:pt>
                <c:pt idx="8649" formatCode="General">
                  <c:v>-0.14705393932006899</c:v>
                </c:pt>
                <c:pt idx="8650" formatCode="General">
                  <c:v>-0.14624744349688201</c:v>
                </c:pt>
                <c:pt idx="8651" formatCode="General">
                  <c:v>-0.145437506989502</c:v>
                </c:pt>
                <c:pt idx="8652" formatCode="General">
                  <c:v>-0.144624230974159</c:v>
                </c:pt>
                <c:pt idx="8653" formatCode="General">
                  <c:v>-0.14380791642978699</c:v>
                </c:pt>
                <c:pt idx="8654" formatCode="General">
                  <c:v>-0.142988448896751</c:v>
                </c:pt>
                <c:pt idx="8655" formatCode="General">
                  <c:v>-0.14216607190199901</c:v>
                </c:pt>
                <c:pt idx="8656" formatCode="General">
                  <c:v>-0.14134137472042299</c:v>
                </c:pt>
                <c:pt idx="8657" formatCode="General">
                  <c:v>-0.14051409633923401</c:v>
                </c:pt>
                <c:pt idx="8658" formatCode="General">
                  <c:v>-0.13968435867325801</c:v>
                </c:pt>
                <c:pt idx="8659" formatCode="General">
                  <c:v>-0.138852463639136</c:v>
                </c:pt>
                <c:pt idx="8660" formatCode="General">
                  <c:v>-0.13801887016064299</c:v>
                </c:pt>
                <c:pt idx="8661" formatCode="General">
                  <c:v>-0.13718359330281199</c:v>
                </c:pt>
                <c:pt idx="8662" formatCode="General">
                  <c:v>-0.13634642908616501</c:v>
                </c:pt>
                <c:pt idx="8663" formatCode="General">
                  <c:v>-0.13550762104505501</c:v>
                </c:pt>
                <c:pt idx="8664" formatCode="General">
                  <c:v>-0.13466777035578301</c:v>
                </c:pt>
                <c:pt idx="8665" formatCode="General">
                  <c:v>-0.13382739501756599</c:v>
                </c:pt>
                <c:pt idx="8666" formatCode="General">
                  <c:v>-0.132986027246456</c:v>
                </c:pt>
                <c:pt idx="8667" formatCode="General">
                  <c:v>-0.13214358076505101</c:v>
                </c:pt>
                <c:pt idx="8668" formatCode="General">
                  <c:v>-0.13130043480846501</c:v>
                </c:pt>
                <c:pt idx="8669" formatCode="General">
                  <c:v>-0.13045692938133699</c:v>
                </c:pt>
                <c:pt idx="8670" formatCode="General">
                  <c:v>-0.12961317370710501</c:v>
                </c:pt>
                <c:pt idx="8671" formatCode="General">
                  <c:v>-0.12876900665310001</c:v>
                </c:pt>
                <c:pt idx="8672" formatCode="General">
                  <c:v>-0.127925107230042</c:v>
                </c:pt>
                <c:pt idx="8673" formatCode="General">
                  <c:v>-0.12708188738128701</c:v>
                </c:pt>
                <c:pt idx="8674" formatCode="General">
                  <c:v>-0.12623894763556401</c:v>
                </c:pt>
                <c:pt idx="8675" formatCode="General">
                  <c:v>-0.12539635864159901</c:v>
                </c:pt>
                <c:pt idx="8676" formatCode="General">
                  <c:v>-0.12455453440085</c:v>
                </c:pt>
                <c:pt idx="8677" formatCode="General">
                  <c:v>-0.123713578470476</c:v>
                </c:pt>
                <c:pt idx="8678" formatCode="General">
                  <c:v>-0.12287380559620301</c:v>
                </c:pt>
                <c:pt idx="8679" formatCode="General">
                  <c:v>-0.12203540394441199</c:v>
                </c:pt>
                <c:pt idx="8680" formatCode="General">
                  <c:v>-0.121198097831726</c:v>
                </c:pt>
                <c:pt idx="8681" formatCode="General">
                  <c:v>-0.12036189164840801</c:v>
                </c:pt>
                <c:pt idx="8682" formatCode="General">
                  <c:v>-0.119527442146109</c:v>
                </c:pt>
                <c:pt idx="8683" formatCode="General">
                  <c:v>-0.118694955256477</c:v>
                </c:pt>
                <c:pt idx="8684" formatCode="General">
                  <c:v>-0.117864412893155</c:v>
                </c:pt>
                <c:pt idx="8685" formatCode="General">
                  <c:v>-0.117035966058872</c:v>
                </c:pt>
                <c:pt idx="8686" formatCode="General">
                  <c:v>-0.116209375023062</c:v>
                </c:pt>
                <c:pt idx="8687" formatCode="General">
                  <c:v>-0.115385056495281</c:v>
                </c:pt>
                <c:pt idx="8688" formatCode="General">
                  <c:v>-0.114563504071877</c:v>
                </c:pt>
                <c:pt idx="8689" formatCode="General">
                  <c:v>-0.113744360815328</c:v>
                </c:pt>
                <c:pt idx="8690" formatCode="General">
                  <c:v>-0.112928063659989</c:v>
                </c:pt>
                <c:pt idx="8691" formatCode="General">
                  <c:v>-0.11211496040312301</c:v>
                </c:pt>
                <c:pt idx="8692" formatCode="General">
                  <c:v>-0.111304321999754</c:v>
                </c:pt>
                <c:pt idx="8693" formatCode="General">
                  <c:v>-0.11049690983119299</c:v>
                </c:pt>
                <c:pt idx="8694" formatCode="General">
                  <c:v>-0.109693043079915</c:v>
                </c:pt>
                <c:pt idx="8695" formatCode="General">
                  <c:v>-0.108892077426131</c:v>
                </c:pt>
                <c:pt idx="8696" formatCode="General">
                  <c:v>-0.108094183842239</c:v>
                </c:pt>
                <c:pt idx="8697" formatCode="General">
                  <c:v>-0.107300174146275</c:v>
                </c:pt>
                <c:pt idx="8698" formatCode="General">
                  <c:v>-0.106510620460914</c:v>
                </c:pt>
                <c:pt idx="8699" formatCode="General">
                  <c:v>-0.10572453165941099</c:v>
                </c:pt>
                <c:pt idx="8700" formatCode="General">
                  <c:v>-0.104942153416527</c:v>
                </c:pt>
                <c:pt idx="8701" formatCode="General">
                  <c:v>-0.104163829020505</c:v>
                </c:pt>
                <c:pt idx="8702" formatCode="General">
                  <c:v>-0.10338969581299499</c:v>
                </c:pt>
                <c:pt idx="8703" formatCode="General">
                  <c:v>-0.10262019003452599</c:v>
                </c:pt>
                <c:pt idx="8704" formatCode="General">
                  <c:v>-0.10185449582240701</c:v>
                </c:pt>
                <c:pt idx="8705" formatCode="General">
                  <c:v>-0.10109316701479699</c:v>
                </c:pt>
                <c:pt idx="8706" formatCode="General">
                  <c:v>-0.100336436376383</c:v>
                </c:pt>
                <c:pt idx="8707" formatCode="General">
                  <c:v>-9.9584464166914202E-2</c:v>
                </c:pt>
                <c:pt idx="8708" formatCode="General">
                  <c:v>-9.8837390365229205E-2</c:v>
                </c:pt>
                <c:pt idx="8709" formatCode="General">
                  <c:v>-9.8095111697725196E-2</c:v>
                </c:pt>
                <c:pt idx="8710" formatCode="General">
                  <c:v>-9.7357805835530595E-2</c:v>
                </c:pt>
                <c:pt idx="8711" formatCode="General">
                  <c:v>-9.6625168515578105E-2</c:v>
                </c:pt>
                <c:pt idx="8712" formatCode="General">
                  <c:v>-9.58972773174087E-2</c:v>
                </c:pt>
                <c:pt idx="8713" formatCode="General">
                  <c:v>-9.5174701674898707E-2</c:v>
                </c:pt>
                <c:pt idx="8714" formatCode="General">
                  <c:v>-9.4457363967597296E-2</c:v>
                </c:pt>
                <c:pt idx="8715" formatCode="General">
                  <c:v>-9.3745042603989595E-2</c:v>
                </c:pt>
                <c:pt idx="8716" formatCode="General">
                  <c:v>-9.30379533061826E-2</c:v>
                </c:pt>
                <c:pt idx="8717" formatCode="General">
                  <c:v>-9.2336431317177101E-2</c:v>
                </c:pt>
                <c:pt idx="8718" formatCode="General">
                  <c:v>-9.1640107490452899E-2</c:v>
                </c:pt>
                <c:pt idx="8719" formatCode="General">
                  <c:v>-9.0948877498502306E-2</c:v>
                </c:pt>
                <c:pt idx="8720" formatCode="General">
                  <c:v>-9.0263872130709605E-2</c:v>
                </c:pt>
                <c:pt idx="8721" formatCode="General">
                  <c:v>-8.9584331322177899E-2</c:v>
                </c:pt>
                <c:pt idx="8722" formatCode="General">
                  <c:v>-8.8910113010057995E-2</c:v>
                </c:pt>
                <c:pt idx="8723" formatCode="General">
                  <c:v>-8.82416308561529E-2</c:v>
                </c:pt>
                <c:pt idx="8724" formatCode="General">
                  <c:v>-8.7578694971319995E-2</c:v>
                </c:pt>
                <c:pt idx="8725" formatCode="General">
                  <c:v>-8.6921580219628897E-2</c:v>
                </c:pt>
                <c:pt idx="8726" formatCode="General">
                  <c:v>-8.6270459524430299E-2</c:v>
                </c:pt>
                <c:pt idx="8727" formatCode="General">
                  <c:v>-8.5624896401925096E-2</c:v>
                </c:pt>
                <c:pt idx="8728" formatCode="General">
                  <c:v>-8.4984835614822896E-2</c:v>
                </c:pt>
                <c:pt idx="8729" formatCode="General">
                  <c:v>-8.4350735829643503E-2</c:v>
                </c:pt>
                <c:pt idx="8730" formatCode="General">
                  <c:v>-8.3722669162680605E-2</c:v>
                </c:pt>
                <c:pt idx="8731" formatCode="General">
                  <c:v>-8.31006039230473E-2</c:v>
                </c:pt>
                <c:pt idx="8732" formatCode="General">
                  <c:v>-8.2484300626541995E-2</c:v>
                </c:pt>
                <c:pt idx="8733" formatCode="General">
                  <c:v>-8.1874114565167203E-2</c:v>
                </c:pt>
                <c:pt idx="8734" formatCode="General">
                  <c:v>-8.1270078522187206E-2</c:v>
                </c:pt>
                <c:pt idx="8735" formatCode="General">
                  <c:v>-8.0671581605009104E-2</c:v>
                </c:pt>
                <c:pt idx="8736" formatCode="General">
                  <c:v>-8.0078992019710998E-2</c:v>
                </c:pt>
                <c:pt idx="8737" formatCode="General">
                  <c:v>-7.9492644923598504E-2</c:v>
                </c:pt>
                <c:pt idx="8738" formatCode="General">
                  <c:v>-7.8912215375813305E-2</c:v>
                </c:pt>
                <c:pt idx="8739" formatCode="General">
                  <c:v>-7.8337770228935094E-2</c:v>
                </c:pt>
                <c:pt idx="8740" formatCode="General">
                  <c:v>-7.7769476569534299E-2</c:v>
                </c:pt>
                <c:pt idx="8741" formatCode="General">
                  <c:v>-7.7207103942142793E-2</c:v>
                </c:pt>
                <c:pt idx="8742" formatCode="General">
                  <c:v>-7.6650407668616999E-2</c:v>
                </c:pt>
                <c:pt idx="8743" formatCode="General">
                  <c:v>-7.6099821597445494E-2</c:v>
                </c:pt>
                <c:pt idx="8744" formatCode="General">
                  <c:v>-7.5554961504091606E-2</c:v>
                </c:pt>
                <c:pt idx="8745" formatCode="General">
                  <c:v>-7.5015849241762605E-2</c:v>
                </c:pt>
                <c:pt idx="8746" formatCode="General">
                  <c:v>-7.4482815977615704E-2</c:v>
                </c:pt>
                <c:pt idx="8747" formatCode="General">
                  <c:v>-7.3955502565543396E-2</c:v>
                </c:pt>
                <c:pt idx="8748" formatCode="General">
                  <c:v>-7.3434306390914195E-2</c:v>
                </c:pt>
                <c:pt idx="8749" formatCode="General">
                  <c:v>-7.2919194707060597E-2</c:v>
                </c:pt>
                <c:pt idx="8750" formatCode="General">
                  <c:v>-7.2409843137814595E-2</c:v>
                </c:pt>
                <c:pt idx="8751" formatCode="General">
                  <c:v>-7.1906038671042297E-2</c:v>
                </c:pt>
                <c:pt idx="8752" formatCode="General">
                  <c:v>-7.1407806411893995E-2</c:v>
                </c:pt>
                <c:pt idx="8753" formatCode="General">
                  <c:v>-7.0915229357669099E-2</c:v>
                </c:pt>
                <c:pt idx="8754" formatCode="General">
                  <c:v>-7.0428282361479605E-2</c:v>
                </c:pt>
                <c:pt idx="8755" formatCode="General">
                  <c:v>-6.9947247761600703E-2</c:v>
                </c:pt>
                <c:pt idx="8756" formatCode="General">
                  <c:v>-6.9472161315324604E-2</c:v>
                </c:pt>
                <c:pt idx="8757" formatCode="General">
                  <c:v>-6.9002266189851905E-2</c:v>
                </c:pt>
                <c:pt idx="8758" formatCode="General">
                  <c:v>-6.8537783231772495E-2</c:v>
                </c:pt>
                <c:pt idx="8759" formatCode="General">
                  <c:v>-6.8078917735555605E-2</c:v>
                </c:pt>
                <c:pt idx="8760" formatCode="General">
                  <c:v>-6.7625332575940805E-2</c:v>
                </c:pt>
                <c:pt idx="8761" formatCode="General">
                  <c:v>-6.7177181075379094E-2</c:v>
                </c:pt>
                <c:pt idx="8762" formatCode="General">
                  <c:v>-6.67344522788582E-2</c:v>
                </c:pt>
                <c:pt idx="8763" formatCode="General">
                  <c:v>-6.6297059785356494E-2</c:v>
                </c:pt>
                <c:pt idx="8764" formatCode="General">
                  <c:v>-6.5864636192413797E-2</c:v>
                </c:pt>
                <c:pt idx="8765" formatCode="General">
                  <c:v>-6.5437431793590503E-2</c:v>
                </c:pt>
                <c:pt idx="8766" formatCode="General">
                  <c:v>-6.5015537887449001E-2</c:v>
                </c:pt>
                <c:pt idx="8767" formatCode="General">
                  <c:v>-6.4598559225543598E-2</c:v>
                </c:pt>
                <c:pt idx="8768" formatCode="General">
                  <c:v>-6.4186482313512996E-2</c:v>
                </c:pt>
                <c:pt idx="8769" formatCode="General">
                  <c:v>-6.3779504652795804E-2</c:v>
                </c:pt>
                <c:pt idx="8770" formatCode="General">
                  <c:v>-6.3377358467290798E-2</c:v>
                </c:pt>
                <c:pt idx="8771" formatCode="General">
                  <c:v>-6.2979896100296306E-2</c:v>
                </c:pt>
                <c:pt idx="8772" formatCode="General">
                  <c:v>-6.25873007243474E-2</c:v>
                </c:pt>
                <c:pt idx="8773" formatCode="General">
                  <c:v>-6.2199394563994002E-2</c:v>
                </c:pt>
                <c:pt idx="8774" formatCode="General">
                  <c:v>-6.1816033553929201E-2</c:v>
                </c:pt>
                <c:pt idx="8775" formatCode="General">
                  <c:v>-6.1437434602848902E-2</c:v>
                </c:pt>
                <c:pt idx="8776" formatCode="General">
                  <c:v>-6.1063528356656099E-2</c:v>
                </c:pt>
                <c:pt idx="8777" formatCode="General">
                  <c:v>-6.0694001226414801E-2</c:v>
                </c:pt>
                <c:pt idx="8778" formatCode="General">
                  <c:v>-6.0328814913811903E-2</c:v>
                </c:pt>
                <c:pt idx="8779" formatCode="General">
                  <c:v>-5.99678518122473E-2</c:v>
                </c:pt>
                <c:pt idx="8780" formatCode="General">
                  <c:v>-5.9611253503324899E-2</c:v>
                </c:pt>
                <c:pt idx="8781" formatCode="General">
                  <c:v>-5.9258839521966998E-2</c:v>
                </c:pt>
                <c:pt idx="8782" formatCode="General">
                  <c:v>-5.89103981913916E-2</c:v>
                </c:pt>
                <c:pt idx="8783" formatCode="General">
                  <c:v>-5.8566350817950801E-2</c:v>
                </c:pt>
                <c:pt idx="8784" formatCode="General">
                  <c:v>-5.8226299103101703E-2</c:v>
                </c:pt>
                <c:pt idx="8785" formatCode="General">
                  <c:v>-5.7890098810725397E-2</c:v>
                </c:pt>
                <c:pt idx="8786" formatCode="General">
                  <c:v>-5.7557666995995703E-2</c:v>
                </c:pt>
                <c:pt idx="8787" formatCode="General">
                  <c:v>-5.7228928792063899E-2</c:v>
                </c:pt>
                <c:pt idx="8788" formatCode="General">
                  <c:v>-5.6904099718191103E-2</c:v>
                </c:pt>
                <c:pt idx="8789" formatCode="General">
                  <c:v>-5.6582611508869597E-2</c:v>
                </c:pt>
                <c:pt idx="8790" formatCode="General">
                  <c:v>-5.6264785167204498E-2</c:v>
                </c:pt>
                <c:pt idx="8791" formatCode="General">
                  <c:v>-5.5950754712992497E-2</c:v>
                </c:pt>
                <c:pt idx="8792" formatCode="General">
                  <c:v>-5.5639696629306498E-2</c:v>
                </c:pt>
                <c:pt idx="8793" formatCode="General">
                  <c:v>-5.5331987690573403E-2</c:v>
                </c:pt>
                <c:pt idx="8794" formatCode="General">
                  <c:v>-5.5027833392139701E-2</c:v>
                </c:pt>
                <c:pt idx="8795" formatCode="General">
                  <c:v>-5.47267962654477E-2</c:v>
                </c:pt>
                <c:pt idx="8796" formatCode="General">
                  <c:v>-5.4428923539363197E-2</c:v>
                </c:pt>
                <c:pt idx="8797" formatCode="General">
                  <c:v>-5.4134246058917201E-2</c:v>
                </c:pt>
                <c:pt idx="8798" formatCode="General">
                  <c:v>-5.3842747562270303E-2</c:v>
                </c:pt>
                <c:pt idx="8799" formatCode="General">
                  <c:v>-5.3554270881695003E-2</c:v>
                </c:pt>
                <c:pt idx="8800" formatCode="General">
                  <c:v>-5.3268524163889698E-2</c:v>
                </c:pt>
                <c:pt idx="8801" formatCode="General">
                  <c:v>-5.29858381318319E-2</c:v>
                </c:pt>
                <c:pt idx="8802" formatCode="General">
                  <c:v>-5.2706092438164397E-2</c:v>
                </c:pt>
                <c:pt idx="8803" formatCode="General">
                  <c:v>-5.2428776856870002E-2</c:v>
                </c:pt>
                <c:pt idx="8804" formatCode="General">
                  <c:v>-5.2154061422372597E-2</c:v>
                </c:pt>
                <c:pt idx="8805" formatCode="General">
                  <c:v>-5.1882277510582199E-2</c:v>
                </c:pt>
                <c:pt idx="8806" formatCode="General">
                  <c:v>-5.16130288532132E-2</c:v>
                </c:pt>
                <c:pt idx="8807" formatCode="General">
                  <c:v>-5.1346263620634901E-2</c:v>
                </c:pt>
                <c:pt idx="8808" formatCode="General">
                  <c:v>-5.1082192128743403E-2</c:v>
                </c:pt>
                <c:pt idx="8809" formatCode="General">
                  <c:v>-5.0820411271181601E-2</c:v>
                </c:pt>
                <c:pt idx="8810" formatCode="General">
                  <c:v>-5.0560914044973003E-2</c:v>
                </c:pt>
                <c:pt idx="8811" formatCode="General">
                  <c:v>-5.0303287539989902E-2</c:v>
                </c:pt>
                <c:pt idx="8812" formatCode="General">
                  <c:v>-5.0048254237066901E-2</c:v>
                </c:pt>
                <c:pt idx="8813" formatCode="General">
                  <c:v>-4.9795610742323901E-2</c:v>
                </c:pt>
                <c:pt idx="8814" formatCode="General">
                  <c:v>-4.9545098409495697E-2</c:v>
                </c:pt>
                <c:pt idx="8815" formatCode="General">
                  <c:v>-4.9296821356774601E-2</c:v>
                </c:pt>
                <c:pt idx="8816" formatCode="General">
                  <c:v>-4.90504682693313E-2</c:v>
                </c:pt>
                <c:pt idx="8817" formatCode="General">
                  <c:v>-4.8806185109343203E-2</c:v>
                </c:pt>
                <c:pt idx="8818" formatCode="General">
                  <c:v>-4.8563526805770002E-2</c:v>
                </c:pt>
                <c:pt idx="8819" formatCode="General">
                  <c:v>-4.8322851529445897E-2</c:v>
                </c:pt>
                <c:pt idx="8820" formatCode="General">
                  <c:v>-4.8084171013623701E-2</c:v>
                </c:pt>
                <c:pt idx="8821" formatCode="General">
                  <c:v>-4.7847369565419101E-2</c:v>
                </c:pt>
                <c:pt idx="8822" formatCode="General">
                  <c:v>-4.7612711031430603E-2</c:v>
                </c:pt>
                <c:pt idx="8823" formatCode="General">
                  <c:v>-4.7379961627756102E-2</c:v>
                </c:pt>
                <c:pt idx="8824" formatCode="General">
                  <c:v>-4.7148849774928003E-2</c:v>
                </c:pt>
                <c:pt idx="8825" formatCode="General">
                  <c:v>-4.69195085970701E-2</c:v>
                </c:pt>
                <c:pt idx="8826" formatCode="General">
                  <c:v>-4.6692149934197298E-2</c:v>
                </c:pt>
                <c:pt idx="8827" formatCode="General">
                  <c:v>-4.6466419314238998E-2</c:v>
                </c:pt>
                <c:pt idx="8828" formatCode="General">
                  <c:v>-4.6242214168873898E-2</c:v>
                </c:pt>
                <c:pt idx="8829" formatCode="General">
                  <c:v>-4.6019962000499903E-2</c:v>
                </c:pt>
                <c:pt idx="8830" formatCode="General">
                  <c:v>-4.5799054869003E-2</c:v>
                </c:pt>
                <c:pt idx="8831" formatCode="General">
                  <c:v>-4.5579410420609097E-2</c:v>
                </c:pt>
                <c:pt idx="8832" formatCode="General">
                  <c:v>-4.5361543084205903E-2</c:v>
                </c:pt>
                <c:pt idx="8833" formatCode="General">
                  <c:v>-4.5145697059832401E-2</c:v>
                </c:pt>
                <c:pt idx="8834" formatCode="General">
                  <c:v>-4.4931563115170901E-2</c:v>
                </c:pt>
                <c:pt idx="8835" formatCode="General">
                  <c:v>-4.4718662923500102E-2</c:v>
                </c:pt>
                <c:pt idx="8836" formatCode="General">
                  <c:v>-4.4507466480900697E-2</c:v>
                </c:pt>
                <c:pt idx="8837" formatCode="General">
                  <c:v>-4.4297716726059803E-2</c:v>
                </c:pt>
                <c:pt idx="8838" formatCode="General">
                  <c:v>-4.40896734325293E-2</c:v>
                </c:pt>
                <c:pt idx="8839" formatCode="General">
                  <c:v>-4.3883205636360299E-2</c:v>
                </c:pt>
                <c:pt idx="8840" formatCode="General">
                  <c:v>-4.3678458428137501E-2</c:v>
                </c:pt>
                <c:pt idx="8841" formatCode="General">
                  <c:v>-4.3475418071494E-2</c:v>
                </c:pt>
                <c:pt idx="8842" formatCode="General">
                  <c:v>-4.3273682829568401E-2</c:v>
                </c:pt>
                <c:pt idx="8843" formatCode="General">
                  <c:v>-4.30736298072543E-2</c:v>
                </c:pt>
                <c:pt idx="8844" formatCode="General">
                  <c:v>-4.2875191132288201E-2</c:v>
                </c:pt>
                <c:pt idx="8845" formatCode="General">
                  <c:v>-4.2678249723366403E-2</c:v>
                </c:pt>
                <c:pt idx="8846" formatCode="General">
                  <c:v>-4.2482931935156898E-2</c:v>
                </c:pt>
                <c:pt idx="8847" formatCode="General">
                  <c:v>-4.2289297665001502E-2</c:v>
                </c:pt>
                <c:pt idx="8848" formatCode="General">
                  <c:v>-4.20973183078788E-2</c:v>
                </c:pt>
                <c:pt idx="8849" formatCode="General">
                  <c:v>-4.1907026450958E-2</c:v>
                </c:pt>
                <c:pt idx="8850" formatCode="General">
                  <c:v>-4.1718580986462202E-2</c:v>
                </c:pt>
                <c:pt idx="8851" formatCode="General">
                  <c:v>-4.1531900923206203E-2</c:v>
                </c:pt>
                <c:pt idx="8852" formatCode="General">
                  <c:v>-4.1346780377543801E-2</c:v>
                </c:pt>
                <c:pt idx="8853" formatCode="General">
                  <c:v>-4.1163826040244503E-2</c:v>
                </c:pt>
                <c:pt idx="8854" formatCode="General">
                  <c:v>-4.0982668133669797E-2</c:v>
                </c:pt>
                <c:pt idx="8855" formatCode="General">
                  <c:v>-4.0803066047487797E-2</c:v>
                </c:pt>
                <c:pt idx="8856" formatCode="General">
                  <c:v>-4.0625755291759401E-2</c:v>
                </c:pt>
                <c:pt idx="8857" formatCode="General">
                  <c:v>-4.0450380099315501E-2</c:v>
                </c:pt>
                <c:pt idx="8858" formatCode="General">
                  <c:v>-4.0276671681246601E-2</c:v>
                </c:pt>
                <c:pt idx="8859" formatCode="General">
                  <c:v>-4.0104952939169103E-2</c:v>
                </c:pt>
                <c:pt idx="8860" formatCode="General">
                  <c:v>-3.9934969503866401E-2</c:v>
                </c:pt>
                <c:pt idx="8861" formatCode="General">
                  <c:v>-3.9767322307991002E-2</c:v>
                </c:pt>
                <c:pt idx="8862" formatCode="General">
                  <c:v>-3.9602175785129701E-2</c:v>
                </c:pt>
                <c:pt idx="8863" formatCode="General">
                  <c:v>-3.9438616824411903E-2</c:v>
                </c:pt>
                <c:pt idx="8864" formatCode="General">
                  <c:v>-3.9277457547463299E-2</c:v>
                </c:pt>
                <c:pt idx="8865" formatCode="General">
                  <c:v>-3.9119178424225499E-2</c:v>
                </c:pt>
                <c:pt idx="8866" formatCode="General">
                  <c:v>-3.8962671053005903E-2</c:v>
                </c:pt>
                <c:pt idx="8867" formatCode="General">
                  <c:v>-3.8808432697398199E-2</c:v>
                </c:pt>
                <c:pt idx="8868" formatCode="General">
                  <c:v>-3.8656689422764602E-2</c:v>
                </c:pt>
                <c:pt idx="8869" formatCode="General">
                  <c:v>-3.85073174921369E-2</c:v>
                </c:pt>
                <c:pt idx="8870" formatCode="General">
                  <c:v>-3.8360535061055398E-2</c:v>
                </c:pt>
                <c:pt idx="8871" formatCode="General">
                  <c:v>-3.8216315174284803E-2</c:v>
                </c:pt>
                <c:pt idx="8872" formatCode="General">
                  <c:v>-3.8074857449606599E-2</c:v>
                </c:pt>
                <c:pt idx="8873" formatCode="General">
                  <c:v>-3.7936266021808503E-2</c:v>
                </c:pt>
                <c:pt idx="8874" formatCode="General">
                  <c:v>-3.7800210430420499E-2</c:v>
                </c:pt>
                <c:pt idx="8875" formatCode="General">
                  <c:v>-3.7667019673971201E-2</c:v>
                </c:pt>
                <c:pt idx="8876" formatCode="General">
                  <c:v>-3.7536879243871897E-2</c:v>
                </c:pt>
                <c:pt idx="8877" formatCode="General">
                  <c:v>-3.7409789974039903E-2</c:v>
                </c:pt>
                <c:pt idx="8878" formatCode="General">
                  <c:v>-3.7285732552491901E-2</c:v>
                </c:pt>
                <c:pt idx="8879" formatCode="General">
                  <c:v>-3.7164465150725898E-2</c:v>
                </c:pt>
                <c:pt idx="8880" formatCode="General">
                  <c:v>-3.7046176664140999E-2</c:v>
                </c:pt>
                <c:pt idx="8881" formatCode="General">
                  <c:v>-3.6931353257446099E-2</c:v>
                </c:pt>
                <c:pt idx="8882" formatCode="General">
                  <c:v>-3.6820035932426901E-2</c:v>
                </c:pt>
                <c:pt idx="8883" formatCode="General">
                  <c:v>-3.6711947744486502E-2</c:v>
                </c:pt>
                <c:pt idx="8884" formatCode="General">
                  <c:v>-3.6607525583303498E-2</c:v>
                </c:pt>
                <c:pt idx="8885" formatCode="General">
                  <c:v>-3.6506311122591298E-2</c:v>
                </c:pt>
                <c:pt idx="8886" formatCode="General">
                  <c:v>-3.6408294488385701E-2</c:v>
                </c:pt>
                <c:pt idx="8887" formatCode="General">
                  <c:v>-3.6314186779502301E-2</c:v>
                </c:pt>
                <c:pt idx="8888" formatCode="General">
                  <c:v>-3.6223987191214002E-2</c:v>
                </c:pt>
                <c:pt idx="8889" formatCode="General">
                  <c:v>-3.6137334337590699E-2</c:v>
                </c:pt>
                <c:pt idx="8890" formatCode="General">
                  <c:v>-3.6054606144254597E-2</c:v>
                </c:pt>
                <c:pt idx="8891" formatCode="General">
                  <c:v>-3.59761328339828E-2</c:v>
                </c:pt>
                <c:pt idx="8892" formatCode="General">
                  <c:v>-3.5901375381141701E-2</c:v>
                </c:pt>
                <c:pt idx="8893" formatCode="General">
                  <c:v>-3.5830927956209499E-2</c:v>
                </c:pt>
                <c:pt idx="8894" formatCode="General">
                  <c:v>-3.5764871122521497E-2</c:v>
                </c:pt>
                <c:pt idx="8895" formatCode="General">
                  <c:v>-3.5702802691691897E-2</c:v>
                </c:pt>
                <c:pt idx="8896" formatCode="General">
                  <c:v>-3.5644945158221697E-2</c:v>
                </c:pt>
                <c:pt idx="8897" formatCode="General">
                  <c:v>-3.5591251889344498E-2</c:v>
                </c:pt>
                <c:pt idx="8898" formatCode="General">
                  <c:v>-3.5542234045394201E-2</c:v>
                </c:pt>
                <c:pt idx="8899" formatCode="General">
                  <c:v>-3.5497982541415098E-2</c:v>
                </c:pt>
                <c:pt idx="8900" formatCode="General">
                  <c:v>-3.54581915020575E-2</c:v>
                </c:pt>
                <c:pt idx="8901" formatCode="General">
                  <c:v>-3.5422770291942199E-2</c:v>
                </c:pt>
                <c:pt idx="8902" formatCode="General">
                  <c:v>-3.53918727315016E-2</c:v>
                </c:pt>
                <c:pt idx="8903" formatCode="General">
                  <c:v>-3.5366216270267301E-2</c:v>
                </c:pt>
                <c:pt idx="8904" formatCode="General">
                  <c:v>-3.5345665519947E-2</c:v>
                </c:pt>
                <c:pt idx="8905" formatCode="General">
                  <c:v>-3.5329898628376502E-2</c:v>
                </c:pt>
                <c:pt idx="8906" formatCode="General">
                  <c:v>-3.5319148670410999E-2</c:v>
                </c:pt>
                <c:pt idx="8907" formatCode="General">
                  <c:v>-3.53134421666692E-2</c:v>
                </c:pt>
                <c:pt idx="8908" formatCode="General">
                  <c:v>-3.5312951459403497E-2</c:v>
                </c:pt>
                <c:pt idx="8909" formatCode="General">
                  <c:v>-3.5317531157393299E-2</c:v>
                </c:pt>
                <c:pt idx="8910" formatCode="General">
                  <c:v>-3.5327465469625598E-2</c:v>
                </c:pt>
                <c:pt idx="8911" formatCode="General">
                  <c:v>-3.5343034505054299E-2</c:v>
                </c:pt>
                <c:pt idx="8912" formatCode="General">
                  <c:v>-3.5364170549351898E-2</c:v>
                </c:pt>
                <c:pt idx="8913" formatCode="General">
                  <c:v>-3.5390683121323402E-2</c:v>
                </c:pt>
                <c:pt idx="8914" formatCode="General">
                  <c:v>-3.54227126731919E-2</c:v>
                </c:pt>
                <c:pt idx="8915" formatCode="General">
                  <c:v>-3.54602740478904E-2</c:v>
                </c:pt>
                <c:pt idx="8916" formatCode="General">
                  <c:v>-3.5503525724371501E-2</c:v>
                </c:pt>
                <c:pt idx="8917" formatCode="General">
                  <c:v>-3.5552603334433198E-2</c:v>
                </c:pt>
                <c:pt idx="8918" formatCode="General">
                  <c:v>-3.5607433236741197E-2</c:v>
                </c:pt>
                <c:pt idx="8919" formatCode="General">
                  <c:v>-3.5668453815668202E-2</c:v>
                </c:pt>
                <c:pt idx="8920" formatCode="General">
                  <c:v>-3.5735293597957601E-2</c:v>
                </c:pt>
                <c:pt idx="8921" formatCode="General">
                  <c:v>-3.5807827956843799E-2</c:v>
                </c:pt>
                <c:pt idx="8922" formatCode="General">
                  <c:v>-3.5886512625166199E-2</c:v>
                </c:pt>
                <c:pt idx="8923" formatCode="General">
                  <c:v>-3.5971367669818302E-2</c:v>
                </c:pt>
                <c:pt idx="8924" formatCode="General">
                  <c:v>-3.60624451583113E-2</c:v>
                </c:pt>
                <c:pt idx="8925" formatCode="General">
                  <c:v>-3.6159388891812798E-2</c:v>
                </c:pt>
                <c:pt idx="8926" formatCode="General">
                  <c:v>-3.6262673403084797E-2</c:v>
                </c:pt>
                <c:pt idx="8927" formatCode="General">
                  <c:v>-3.6372629430121803E-2</c:v>
                </c:pt>
                <c:pt idx="8928" formatCode="General">
                  <c:v>-3.6488812241178899E-2</c:v>
                </c:pt>
                <c:pt idx="8929" formatCode="General">
                  <c:v>-3.6611505805487901E-2</c:v>
                </c:pt>
                <c:pt idx="8930" formatCode="General">
                  <c:v>-3.6740220833048599E-2</c:v>
                </c:pt>
                <c:pt idx="8931" formatCode="General">
                  <c:v>-3.6875361512501099E-2</c:v>
                </c:pt>
                <c:pt idx="8932" formatCode="General">
                  <c:v>-3.7017227463472101E-2</c:v>
                </c:pt>
                <c:pt idx="8933" formatCode="General">
                  <c:v>-3.7165682126628498E-2</c:v>
                </c:pt>
                <c:pt idx="8934" formatCode="General">
                  <c:v>-3.7320662873638E-2</c:v>
                </c:pt>
                <c:pt idx="8935" formatCode="General">
                  <c:v>-3.7481886508118303E-2</c:v>
                </c:pt>
                <c:pt idx="8936" formatCode="General">
                  <c:v>-3.7650161491700702E-2</c:v>
                </c:pt>
                <c:pt idx="8937" formatCode="General">
                  <c:v>-3.7825103741689098E-2</c:v>
                </c:pt>
                <c:pt idx="8938" formatCode="General">
                  <c:v>-3.8006388280924903E-2</c:v>
                </c:pt>
                <c:pt idx="8939" formatCode="General">
                  <c:v>-3.8194273898905E-2</c:v>
                </c:pt>
                <c:pt idx="8940" formatCode="General">
                  <c:v>-3.83888940472977E-2</c:v>
                </c:pt>
                <c:pt idx="8941" formatCode="General">
                  <c:v>-3.8590458857576698E-2</c:v>
                </c:pt>
                <c:pt idx="8942" formatCode="General">
                  <c:v>-3.8798770075487099E-2</c:v>
                </c:pt>
                <c:pt idx="8943" formatCode="General">
                  <c:v>-3.9013955981647801E-2</c:v>
                </c:pt>
                <c:pt idx="8944" formatCode="General">
                  <c:v>-3.9235812055360801E-2</c:v>
                </c:pt>
                <c:pt idx="8945" formatCode="General">
                  <c:v>-3.9464123007822899E-2</c:v>
                </c:pt>
                <c:pt idx="8946" formatCode="General">
                  <c:v>-3.9698965180153097E-2</c:v>
                </c:pt>
                <c:pt idx="8947" formatCode="General">
                  <c:v>-3.9940739136469103E-2</c:v>
                </c:pt>
                <c:pt idx="8948" formatCode="General">
                  <c:v>-4.0189665208268499E-2</c:v>
                </c:pt>
                <c:pt idx="8949" formatCode="General">
                  <c:v>-4.04453540606892E-2</c:v>
                </c:pt>
                <c:pt idx="8950" formatCode="General">
                  <c:v>-4.0707590657512699E-2</c:v>
                </c:pt>
                <c:pt idx="8951" formatCode="General">
                  <c:v>-4.0976806010571402E-2</c:v>
                </c:pt>
                <c:pt idx="8952" formatCode="General">
                  <c:v>-4.1252725667175402E-2</c:v>
                </c:pt>
                <c:pt idx="8953" formatCode="General">
                  <c:v>-4.15351118033166E-2</c:v>
                </c:pt>
                <c:pt idx="8954" formatCode="General">
                  <c:v>-4.1824275760514E-2</c:v>
                </c:pt>
                <c:pt idx="8955" formatCode="General">
                  <c:v>-4.2119994216100201E-2</c:v>
                </c:pt>
                <c:pt idx="8956" formatCode="General">
                  <c:v>-4.2422423678119402E-2</c:v>
                </c:pt>
                <c:pt idx="8957" formatCode="General">
                  <c:v>-4.2731797797915298E-2</c:v>
                </c:pt>
                <c:pt idx="8958" formatCode="General">
                  <c:v>-4.3047978333584598E-2</c:v>
                </c:pt>
                <c:pt idx="8959" formatCode="General">
                  <c:v>-4.33704881552303E-2</c:v>
                </c:pt>
                <c:pt idx="8960" formatCode="General">
                  <c:v>-4.3699334056670001E-2</c:v>
                </c:pt>
                <c:pt idx="8961" formatCode="General">
                  <c:v>-4.4035042369340402E-2</c:v>
                </c:pt>
                <c:pt idx="8962" formatCode="General">
                  <c:v>-4.4377176411471903E-2</c:v>
                </c:pt>
                <c:pt idx="8963" formatCode="General">
                  <c:v>-4.4725461169762899E-2</c:v>
                </c:pt>
                <c:pt idx="8964" formatCode="General">
                  <c:v>-4.50801030566561E-2</c:v>
                </c:pt>
                <c:pt idx="8965" formatCode="General">
                  <c:v>-4.5441332824271E-2</c:v>
                </c:pt>
                <c:pt idx="8966" formatCode="General">
                  <c:v>-4.5808949614154097E-2</c:v>
                </c:pt>
                <c:pt idx="8967" formatCode="General">
                  <c:v>-4.6182478664976601E-2</c:v>
                </c:pt>
                <c:pt idx="8968" formatCode="General">
                  <c:v>-4.6562134426514697E-2</c:v>
                </c:pt>
                <c:pt idx="8969" formatCode="General">
                  <c:v>-4.6948519347007597E-2</c:v>
                </c:pt>
                <c:pt idx="8970" formatCode="General">
                  <c:v>-4.73411675331111E-2</c:v>
                </c:pt>
                <c:pt idx="8971" formatCode="General">
                  <c:v>-4.7739808698221399E-2</c:v>
                </c:pt>
                <c:pt idx="8972" formatCode="General">
                  <c:v>-4.8144398365559102E-2</c:v>
                </c:pt>
                <c:pt idx="8973" formatCode="General">
                  <c:v>-4.8554303843812999E-2</c:v>
                </c:pt>
                <c:pt idx="8974" formatCode="General">
                  <c:v>-4.8970016667696702E-2</c:v>
                </c:pt>
                <c:pt idx="8975" formatCode="General">
                  <c:v>-4.9391655296275899E-2</c:v>
                </c:pt>
                <c:pt idx="8976" formatCode="General">
                  <c:v>-4.9818780762861101E-2</c:v>
                </c:pt>
                <c:pt idx="8977" formatCode="General">
                  <c:v>-5.02517129209872E-2</c:v>
                </c:pt>
                <c:pt idx="8978" formatCode="General">
                  <c:v>-5.0690357942290501E-2</c:v>
                </c:pt>
                <c:pt idx="8979" formatCode="General">
                  <c:v>-5.1134318285279499E-2</c:v>
                </c:pt>
                <c:pt idx="8980" formatCode="General">
                  <c:v>-5.15837062656034E-2</c:v>
                </c:pt>
                <c:pt idx="8981" formatCode="General">
                  <c:v>-5.2037970912435103E-2</c:v>
                </c:pt>
                <c:pt idx="8982" formatCode="General">
                  <c:v>-5.2497673997194197E-2</c:v>
                </c:pt>
                <c:pt idx="8983" formatCode="General">
                  <c:v>-5.2962807366755897E-2</c:v>
                </c:pt>
                <c:pt idx="8984" formatCode="General">
                  <c:v>-5.3432670617091199E-2</c:v>
                </c:pt>
                <c:pt idx="8985" formatCode="General">
                  <c:v>-5.3907202106563697E-2</c:v>
                </c:pt>
                <c:pt idx="8986" formatCode="General">
                  <c:v>-5.4386526462829897E-2</c:v>
                </c:pt>
                <c:pt idx="8987" formatCode="General">
                  <c:v>-5.4870581166051299E-2</c:v>
                </c:pt>
                <c:pt idx="8988" formatCode="General">
                  <c:v>-5.53590541595676E-2</c:v>
                </c:pt>
                <c:pt idx="8989" formatCode="General">
                  <c:v>-5.5852362669699E-2</c:v>
                </c:pt>
                <c:pt idx="8990" formatCode="General">
                  <c:v>-5.6349906186017901E-2</c:v>
                </c:pt>
                <c:pt idx="8991" formatCode="General">
                  <c:v>-5.6851376226100703E-2</c:v>
                </c:pt>
                <c:pt idx="8992" formatCode="General">
                  <c:v>-5.7356908096701201E-2</c:v>
                </c:pt>
                <c:pt idx="8993" formatCode="General">
                  <c:v>-5.7866522709803303E-2</c:v>
                </c:pt>
                <c:pt idx="8994" formatCode="General">
                  <c:v>-5.83800647762669E-2</c:v>
                </c:pt>
                <c:pt idx="8995" formatCode="General">
                  <c:v>-5.8897146094751697E-2</c:v>
                </c:pt>
                <c:pt idx="8996" formatCode="General">
                  <c:v>-5.9417931064559899E-2</c:v>
                </c:pt>
                <c:pt idx="8997" formatCode="General">
                  <c:v>-5.9942764911869298E-2</c:v>
                </c:pt>
                <c:pt idx="8998" formatCode="General">
                  <c:v>-6.0470782015932499E-2</c:v>
                </c:pt>
                <c:pt idx="8999" formatCode="General">
                  <c:v>-6.10018532401801E-2</c:v>
                </c:pt>
                <c:pt idx="9000" formatCode="General">
                  <c:v>-6.1535994544596899E-2</c:v>
                </c:pt>
                <c:pt idx="9001" formatCode="General">
                  <c:v>-6.2073264727834102E-2</c:v>
                </c:pt>
                <c:pt idx="9002" formatCode="General">
                  <c:v>-6.2613609847434207E-2</c:v>
                </c:pt>
                <c:pt idx="9003" formatCode="General">
                  <c:v>-6.3156414441370198E-2</c:v>
                </c:pt>
                <c:pt idx="9004" formatCode="General">
                  <c:v>-6.3701831223336502E-2</c:v>
                </c:pt>
                <c:pt idx="9005" formatCode="General">
                  <c:v>-6.4249529778195202E-2</c:v>
                </c:pt>
                <c:pt idx="9006" formatCode="General">
                  <c:v>-6.4799479511046698E-2</c:v>
                </c:pt>
                <c:pt idx="9007" formatCode="General">
                  <c:v>-6.53518136732604E-2</c:v>
                </c:pt>
                <c:pt idx="9008" formatCode="General">
                  <c:v>-6.5075646592153605E-2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21456"/>
        <c:axId val="626406768"/>
      </c:scatterChart>
      <c:valAx>
        <c:axId val="626421456"/>
        <c:scaling>
          <c:orientation val="minMax"/>
          <c:max val="500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5937159378327"/>
              <c:y val="0.8624573169098309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06768"/>
        <c:crossesAt val="-0.30000000000000004"/>
        <c:crossBetween val="midCat"/>
      </c:valAx>
      <c:valAx>
        <c:axId val="626406768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v</a:t>
                </a:r>
                <a:r>
                  <a:rPr lang="en-US" sz="1200" i="1" baseline="-250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y</a:t>
                </a: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</a:t>
                </a:r>
                <a:r>
                  <a:rPr lang="ru-RU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м/с</a:t>
                </a:r>
              </a:p>
            </c:rich>
          </c:tx>
          <c:layout>
            <c:manualLayout>
              <c:xMode val="edge"/>
              <c:yMode val="edge"/>
              <c:x val="7.7369245414427482E-2"/>
              <c:y val="1.3296895371809543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21456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901844461223164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скорость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'скорость ствола oxz'!$B$1:$HCO$1</c:f>
              <c:numCache>
                <c:formatCode>General</c:formatCode>
                <c:ptCount val="5500"/>
                <c:pt idx="0">
                  <c:v>0</c:v>
                </c:pt>
                <c:pt idx="1">
                  <c:v>2.0525116946188401E-2</c:v>
                </c:pt>
                <c:pt idx="2">
                  <c:v>4.10502338923769E-2</c:v>
                </c:pt>
                <c:pt idx="3">
                  <c:v>6.1575350838565301E-2</c:v>
                </c:pt>
                <c:pt idx="4">
                  <c:v>8.2100467784753703E-2</c:v>
                </c:pt>
                <c:pt idx="5">
                  <c:v>0.10262558473094199</c:v>
                </c:pt>
                <c:pt idx="6">
                  <c:v>0.12315070167713101</c:v>
                </c:pt>
                <c:pt idx="7">
                  <c:v>0.14367581862331899</c:v>
                </c:pt>
                <c:pt idx="8">
                  <c:v>0.16420093556950699</c:v>
                </c:pt>
                <c:pt idx="9">
                  <c:v>0.18472605251569599</c:v>
                </c:pt>
                <c:pt idx="10">
                  <c:v>0.20525116946188399</c:v>
                </c:pt>
                <c:pt idx="11">
                  <c:v>0.22577628640807301</c:v>
                </c:pt>
                <c:pt idx="12">
                  <c:v>0.24630140335426101</c:v>
                </c:pt>
                <c:pt idx="13">
                  <c:v>0.26682652030045001</c:v>
                </c:pt>
                <c:pt idx="14">
                  <c:v>0.28735163724663798</c:v>
                </c:pt>
                <c:pt idx="15">
                  <c:v>0.30787675419282601</c:v>
                </c:pt>
                <c:pt idx="16">
                  <c:v>0.32840187113901498</c:v>
                </c:pt>
                <c:pt idx="17">
                  <c:v>0.348926988085203</c:v>
                </c:pt>
                <c:pt idx="18">
                  <c:v>0.36945210503139198</c:v>
                </c:pt>
                <c:pt idx="19">
                  <c:v>0.38997722197758</c:v>
                </c:pt>
                <c:pt idx="20">
                  <c:v>0.41050233892376897</c:v>
                </c:pt>
                <c:pt idx="21">
                  <c:v>0.431027455869957</c:v>
                </c:pt>
                <c:pt idx="22">
                  <c:v>0.45155257281614503</c:v>
                </c:pt>
                <c:pt idx="23">
                  <c:v>0.472077689762334</c:v>
                </c:pt>
                <c:pt idx="24">
                  <c:v>0.49260280670852202</c:v>
                </c:pt>
                <c:pt idx="25">
                  <c:v>0.51312792365471105</c:v>
                </c:pt>
                <c:pt idx="26">
                  <c:v>0.53365304060089902</c:v>
                </c:pt>
                <c:pt idx="27">
                  <c:v>0.55417815754708799</c:v>
                </c:pt>
                <c:pt idx="28">
                  <c:v>0.57470327449327596</c:v>
                </c:pt>
                <c:pt idx="29">
                  <c:v>0.59522839143946404</c:v>
                </c:pt>
                <c:pt idx="30">
                  <c:v>0.61575350838565301</c:v>
                </c:pt>
                <c:pt idx="31">
                  <c:v>0.63627862533184099</c:v>
                </c:pt>
                <c:pt idx="32">
                  <c:v>0.65680374227802996</c:v>
                </c:pt>
                <c:pt idx="33">
                  <c:v>0.67732885922421804</c:v>
                </c:pt>
                <c:pt idx="34">
                  <c:v>0.69785397617040701</c:v>
                </c:pt>
                <c:pt idx="35">
                  <c:v>0.71837909311659498</c:v>
                </c:pt>
                <c:pt idx="36">
                  <c:v>0.73890421006278295</c:v>
                </c:pt>
                <c:pt idx="37">
                  <c:v>0.75942932700897203</c:v>
                </c:pt>
                <c:pt idx="38">
                  <c:v>0.77995444395516</c:v>
                </c:pt>
                <c:pt idx="39">
                  <c:v>0.80047956090134897</c:v>
                </c:pt>
                <c:pt idx="40">
                  <c:v>0.82100467784753695</c:v>
                </c:pt>
                <c:pt idx="41">
                  <c:v>0.84152979479372603</c:v>
                </c:pt>
                <c:pt idx="42">
                  <c:v>0.862054911739914</c:v>
                </c:pt>
                <c:pt idx="43">
                  <c:v>0.88258002868610197</c:v>
                </c:pt>
                <c:pt idx="44">
                  <c:v>0.90310514563229105</c:v>
                </c:pt>
                <c:pt idx="45">
                  <c:v>0.92363026257847902</c:v>
                </c:pt>
                <c:pt idx="46">
                  <c:v>0.94415537952466799</c:v>
                </c:pt>
                <c:pt idx="47">
                  <c:v>0.96468049647085596</c:v>
                </c:pt>
                <c:pt idx="48">
                  <c:v>0.98520561341704505</c:v>
                </c:pt>
                <c:pt idx="49">
                  <c:v>1.0057307303632299</c:v>
                </c:pt>
                <c:pt idx="50">
                  <c:v>1.0262558473094201</c:v>
                </c:pt>
                <c:pt idx="51">
                  <c:v>1.0467809642556101</c:v>
                </c:pt>
                <c:pt idx="52">
                  <c:v>1.0673060812018</c:v>
                </c:pt>
                <c:pt idx="53">
                  <c:v>1.08783119814799</c:v>
                </c:pt>
                <c:pt idx="54">
                  <c:v>1.10835631509418</c:v>
                </c:pt>
                <c:pt idx="55">
                  <c:v>1.12888143204036</c:v>
                </c:pt>
                <c:pt idx="56">
                  <c:v>1.1494065489865499</c:v>
                </c:pt>
                <c:pt idx="57">
                  <c:v>1.1699316659327399</c:v>
                </c:pt>
                <c:pt idx="58">
                  <c:v>1.1904567828789301</c:v>
                </c:pt>
                <c:pt idx="59">
                  <c:v>1.2109818998251201</c:v>
                </c:pt>
                <c:pt idx="60">
                  <c:v>1.23150701677131</c:v>
                </c:pt>
                <c:pt idx="61">
                  <c:v>1.25203213371749</c:v>
                </c:pt>
                <c:pt idx="62">
                  <c:v>1.27255725066368</c:v>
                </c:pt>
                <c:pt idx="63">
                  <c:v>1.2930823676098699</c:v>
                </c:pt>
                <c:pt idx="64">
                  <c:v>1.3136074845560599</c:v>
                </c:pt>
                <c:pt idx="65">
                  <c:v>1.3341326015022501</c:v>
                </c:pt>
                <c:pt idx="66">
                  <c:v>1.3546577184484401</c:v>
                </c:pt>
                <c:pt idx="67">
                  <c:v>1.3751828353946201</c:v>
                </c:pt>
                <c:pt idx="68">
                  <c:v>1.39570795234081</c:v>
                </c:pt>
                <c:pt idx="69">
                  <c:v>1.416233069287</c:v>
                </c:pt>
                <c:pt idx="70">
                  <c:v>1.43675818623319</c:v>
                </c:pt>
                <c:pt idx="71">
                  <c:v>1.4572833031793799</c:v>
                </c:pt>
                <c:pt idx="72">
                  <c:v>1.4778084201255699</c:v>
                </c:pt>
                <c:pt idx="73">
                  <c:v>1.4983335370717601</c:v>
                </c:pt>
                <c:pt idx="74">
                  <c:v>1.5188586540179401</c:v>
                </c:pt>
                <c:pt idx="75">
                  <c:v>1.53938377096413</c:v>
                </c:pt>
                <c:pt idx="76">
                  <c:v>1.55990888791032</c:v>
                </c:pt>
                <c:pt idx="77">
                  <c:v>1.58043400485651</c:v>
                </c:pt>
                <c:pt idx="78">
                  <c:v>1.6009591218026999</c:v>
                </c:pt>
                <c:pt idx="79">
                  <c:v>1.6214842387488899</c:v>
                </c:pt>
                <c:pt idx="80">
                  <c:v>1.6420093556950699</c:v>
                </c:pt>
                <c:pt idx="81">
                  <c:v>1.6625344726412601</c:v>
                </c:pt>
                <c:pt idx="82">
                  <c:v>1.6830595895874501</c:v>
                </c:pt>
                <c:pt idx="83">
                  <c:v>1.70358470653364</c:v>
                </c:pt>
                <c:pt idx="84">
                  <c:v>1.72410982347983</c:v>
                </c:pt>
                <c:pt idx="85">
                  <c:v>1.74463494042602</c:v>
                </c:pt>
                <c:pt idx="86">
                  <c:v>1.7651600573721999</c:v>
                </c:pt>
                <c:pt idx="87">
                  <c:v>1.7856851743183899</c:v>
                </c:pt>
                <c:pt idx="88">
                  <c:v>1.8062102912645801</c:v>
                </c:pt>
                <c:pt idx="89">
                  <c:v>1.8267354082107701</c:v>
                </c:pt>
                <c:pt idx="90">
                  <c:v>1.84726052515696</c:v>
                </c:pt>
                <c:pt idx="91">
                  <c:v>1.86778564210315</c:v>
                </c:pt>
                <c:pt idx="92">
                  <c:v>1.88831075904934</c:v>
                </c:pt>
                <c:pt idx="93">
                  <c:v>1.90883587599552</c:v>
                </c:pt>
                <c:pt idx="94">
                  <c:v>1.9293609929417099</c:v>
                </c:pt>
                <c:pt idx="95">
                  <c:v>1.9498861098878999</c:v>
                </c:pt>
                <c:pt idx="96">
                  <c:v>1.9704112268340901</c:v>
                </c:pt>
                <c:pt idx="97">
                  <c:v>1.9909363437802801</c:v>
                </c:pt>
                <c:pt idx="98">
                  <c:v>2.01146146072647</c:v>
                </c:pt>
                <c:pt idx="99">
                  <c:v>2.03198657767265</c:v>
                </c:pt>
                <c:pt idx="100">
                  <c:v>2.0525116946188402</c:v>
                </c:pt>
                <c:pt idx="101">
                  <c:v>2.0730368115650299</c:v>
                </c:pt>
                <c:pt idx="102">
                  <c:v>2.0935619285112201</c:v>
                </c:pt>
                <c:pt idx="103">
                  <c:v>2.1140870454574099</c:v>
                </c:pt>
                <c:pt idx="104">
                  <c:v>2.1346121624036001</c:v>
                </c:pt>
                <c:pt idx="105">
                  <c:v>2.1551372793497801</c:v>
                </c:pt>
                <c:pt idx="106">
                  <c:v>2.1756623962959698</c:v>
                </c:pt>
                <c:pt idx="107">
                  <c:v>2.19618751324216</c:v>
                </c:pt>
                <c:pt idx="108">
                  <c:v>2.2167126301883502</c:v>
                </c:pt>
                <c:pt idx="109">
                  <c:v>2.2372377471345399</c:v>
                </c:pt>
                <c:pt idx="110">
                  <c:v>2.2577628640807301</c:v>
                </c:pt>
                <c:pt idx="111">
                  <c:v>2.2782879810269199</c:v>
                </c:pt>
                <c:pt idx="112">
                  <c:v>2.2988130979730999</c:v>
                </c:pt>
                <c:pt idx="113">
                  <c:v>2.31933821491929</c:v>
                </c:pt>
                <c:pt idx="114">
                  <c:v>2.3398633318654798</c:v>
                </c:pt>
                <c:pt idx="115">
                  <c:v>2.36038844881167</c:v>
                </c:pt>
                <c:pt idx="116">
                  <c:v>2.3809135657578602</c:v>
                </c:pt>
                <c:pt idx="117">
                  <c:v>2.4014386827040499</c:v>
                </c:pt>
                <c:pt idx="118">
                  <c:v>2.4219637996502299</c:v>
                </c:pt>
                <c:pt idx="119">
                  <c:v>2.4424889165964201</c:v>
                </c:pt>
                <c:pt idx="120">
                  <c:v>2.4630140335426098</c:v>
                </c:pt>
                <c:pt idx="121">
                  <c:v>2.4835391504888</c:v>
                </c:pt>
                <c:pt idx="122">
                  <c:v>2.5040642674349902</c:v>
                </c:pt>
                <c:pt idx="123">
                  <c:v>2.52458938438118</c:v>
                </c:pt>
                <c:pt idx="124">
                  <c:v>2.5451145013273702</c:v>
                </c:pt>
                <c:pt idx="125">
                  <c:v>2.5656396182735501</c:v>
                </c:pt>
                <c:pt idx="126">
                  <c:v>2.5861647352197399</c:v>
                </c:pt>
                <c:pt idx="127">
                  <c:v>2.6066898521659301</c:v>
                </c:pt>
                <c:pt idx="128">
                  <c:v>2.6272149691121198</c:v>
                </c:pt>
                <c:pt idx="129">
                  <c:v>2.64774008605831</c:v>
                </c:pt>
                <c:pt idx="130">
                  <c:v>2.6682652030045002</c:v>
                </c:pt>
                <c:pt idx="131">
                  <c:v>2.6887903199506802</c:v>
                </c:pt>
                <c:pt idx="132">
                  <c:v>2.7093154368968699</c:v>
                </c:pt>
                <c:pt idx="133">
                  <c:v>2.7298405538430601</c:v>
                </c:pt>
                <c:pt idx="134">
                  <c:v>2.7503656707892499</c:v>
                </c:pt>
                <c:pt idx="135">
                  <c:v>2.7708907877354401</c:v>
                </c:pt>
                <c:pt idx="136">
                  <c:v>2.7914159046816298</c:v>
                </c:pt>
                <c:pt idx="137">
                  <c:v>2.8119410216278098</c:v>
                </c:pt>
                <c:pt idx="138">
                  <c:v>2.832466138574</c:v>
                </c:pt>
                <c:pt idx="139">
                  <c:v>2.8529912555201902</c:v>
                </c:pt>
                <c:pt idx="140">
                  <c:v>2.8735163724663799</c:v>
                </c:pt>
                <c:pt idx="141">
                  <c:v>2.8940414894125701</c:v>
                </c:pt>
                <c:pt idx="142">
                  <c:v>2.9145666063587599</c:v>
                </c:pt>
                <c:pt idx="143">
                  <c:v>2.9350917233049501</c:v>
                </c:pt>
                <c:pt idx="144">
                  <c:v>2.95561684025113</c:v>
                </c:pt>
                <c:pt idx="145">
                  <c:v>2.9761419571973202</c:v>
                </c:pt>
                <c:pt idx="146">
                  <c:v>2.99666707414351</c:v>
                </c:pt>
                <c:pt idx="147">
                  <c:v>3.0171921910897002</c:v>
                </c:pt>
                <c:pt idx="148">
                  <c:v>3.0377173080358899</c:v>
                </c:pt>
                <c:pt idx="149">
                  <c:v>3.0582424249820801</c:v>
                </c:pt>
                <c:pt idx="150">
                  <c:v>3.0787675419282601</c:v>
                </c:pt>
                <c:pt idx="151">
                  <c:v>3.0992926588744498</c:v>
                </c:pt>
                <c:pt idx="152">
                  <c:v>3.11981777582064</c:v>
                </c:pt>
                <c:pt idx="153">
                  <c:v>3.1403428927668302</c:v>
                </c:pt>
                <c:pt idx="154">
                  <c:v>3.16086800971302</c:v>
                </c:pt>
                <c:pt idx="155">
                  <c:v>3.1813931266592101</c:v>
                </c:pt>
                <c:pt idx="156">
                  <c:v>3.2019182436053999</c:v>
                </c:pt>
                <c:pt idx="157">
                  <c:v>3.2224433605515799</c:v>
                </c:pt>
                <c:pt idx="158">
                  <c:v>3.2429684774977701</c:v>
                </c:pt>
                <c:pt idx="159">
                  <c:v>3.2634935944439598</c:v>
                </c:pt>
                <c:pt idx="160">
                  <c:v>3.28401871139015</c:v>
                </c:pt>
                <c:pt idx="161">
                  <c:v>3.3045438283363402</c:v>
                </c:pt>
                <c:pt idx="162">
                  <c:v>3.3250689452825299</c:v>
                </c:pt>
                <c:pt idx="163">
                  <c:v>3.3455940622287099</c:v>
                </c:pt>
                <c:pt idx="164">
                  <c:v>3.3661191791749001</c:v>
                </c:pt>
                <c:pt idx="165">
                  <c:v>3.3866442961210899</c:v>
                </c:pt>
                <c:pt idx="166">
                  <c:v>3.4071694130672801</c:v>
                </c:pt>
                <c:pt idx="167">
                  <c:v>3.4276945300134698</c:v>
                </c:pt>
                <c:pt idx="168">
                  <c:v>3.44821964695966</c:v>
                </c:pt>
                <c:pt idx="169">
                  <c:v>3.46874476390584</c:v>
                </c:pt>
                <c:pt idx="170">
                  <c:v>3.4892698808520302</c:v>
                </c:pt>
                <c:pt idx="171">
                  <c:v>3.5097949977982199</c:v>
                </c:pt>
                <c:pt idx="172">
                  <c:v>3.5303201147444101</c:v>
                </c:pt>
                <c:pt idx="173">
                  <c:v>3.5508452316905998</c:v>
                </c:pt>
                <c:pt idx="174">
                  <c:v>3.57137034863679</c:v>
                </c:pt>
                <c:pt idx="175">
                  <c:v>3.59189546558297</c:v>
                </c:pt>
                <c:pt idx="176">
                  <c:v>3.6124205825291602</c:v>
                </c:pt>
                <c:pt idx="177">
                  <c:v>3.63294569947535</c:v>
                </c:pt>
                <c:pt idx="178">
                  <c:v>3.6534708164215401</c:v>
                </c:pt>
                <c:pt idx="179">
                  <c:v>3.6739959333677299</c:v>
                </c:pt>
                <c:pt idx="180">
                  <c:v>3.6945210503139201</c:v>
                </c:pt>
                <c:pt idx="181">
                  <c:v>3.7150461672601098</c:v>
                </c:pt>
                <c:pt idx="182">
                  <c:v>3.7355712842062898</c:v>
                </c:pt>
                <c:pt idx="183">
                  <c:v>3.75609640115248</c:v>
                </c:pt>
                <c:pt idx="184">
                  <c:v>3.7766215180986702</c:v>
                </c:pt>
                <c:pt idx="185">
                  <c:v>3.7971466350448599</c:v>
                </c:pt>
                <c:pt idx="186">
                  <c:v>3.8176717519910501</c:v>
                </c:pt>
                <c:pt idx="187">
                  <c:v>3.8381968689372399</c:v>
                </c:pt>
                <c:pt idx="188">
                  <c:v>3.8587219858834199</c:v>
                </c:pt>
                <c:pt idx="189">
                  <c:v>3.87924710282961</c:v>
                </c:pt>
                <c:pt idx="190">
                  <c:v>3.8997722197757998</c:v>
                </c:pt>
                <c:pt idx="191">
                  <c:v>3.92029733672199</c:v>
                </c:pt>
                <c:pt idx="192">
                  <c:v>3.9408224536681802</c:v>
                </c:pt>
                <c:pt idx="193">
                  <c:v>3.9613475706143699</c:v>
                </c:pt>
                <c:pt idx="194">
                  <c:v>3.9818726875605601</c:v>
                </c:pt>
                <c:pt idx="195">
                  <c:v>4.0023978045067397</c:v>
                </c:pt>
                <c:pt idx="196">
                  <c:v>4.0229229214529303</c:v>
                </c:pt>
                <c:pt idx="197">
                  <c:v>4.04344803839912</c:v>
                </c:pt>
                <c:pt idx="198">
                  <c:v>4.0639731553453098</c:v>
                </c:pt>
                <c:pt idx="199">
                  <c:v>4.0844982722915004</c:v>
                </c:pt>
                <c:pt idx="200">
                  <c:v>4.1050233892376902</c:v>
                </c:pt>
                <c:pt idx="201">
                  <c:v>4.1255485061838701</c:v>
                </c:pt>
                <c:pt idx="202">
                  <c:v>4.1460736231300599</c:v>
                </c:pt>
                <c:pt idx="203">
                  <c:v>4.1665987400762496</c:v>
                </c:pt>
                <c:pt idx="204">
                  <c:v>4.1871238570224403</c:v>
                </c:pt>
                <c:pt idx="205">
                  <c:v>4.20764897396863</c:v>
                </c:pt>
                <c:pt idx="206">
                  <c:v>4.2281740909148198</c:v>
                </c:pt>
                <c:pt idx="207">
                  <c:v>4.2486992078610104</c:v>
                </c:pt>
                <c:pt idx="208">
                  <c:v>4.2692243248071904</c:v>
                </c:pt>
                <c:pt idx="209">
                  <c:v>4.2897494417533801</c:v>
                </c:pt>
                <c:pt idx="210">
                  <c:v>4.3102745586995699</c:v>
                </c:pt>
                <c:pt idx="211">
                  <c:v>4.3307996756457596</c:v>
                </c:pt>
                <c:pt idx="212">
                  <c:v>4.3513247925919503</c:v>
                </c:pt>
                <c:pt idx="213">
                  <c:v>4.37184990953814</c:v>
                </c:pt>
                <c:pt idx="214">
                  <c:v>4.39237502648432</c:v>
                </c:pt>
                <c:pt idx="215">
                  <c:v>4.4129001434305097</c:v>
                </c:pt>
                <c:pt idx="216">
                  <c:v>4.4334252603767004</c:v>
                </c:pt>
                <c:pt idx="217">
                  <c:v>4.4539503773228901</c:v>
                </c:pt>
                <c:pt idx="218">
                  <c:v>4.4744754942690799</c:v>
                </c:pt>
                <c:pt idx="219">
                  <c:v>4.4950006112152696</c:v>
                </c:pt>
                <c:pt idx="220">
                  <c:v>4.5155257281614496</c:v>
                </c:pt>
                <c:pt idx="221">
                  <c:v>4.5360508451076402</c:v>
                </c:pt>
                <c:pt idx="222">
                  <c:v>4.55657596205383</c:v>
                </c:pt>
                <c:pt idx="223">
                  <c:v>4.5771010790000197</c:v>
                </c:pt>
                <c:pt idx="224">
                  <c:v>4.5976261959462104</c:v>
                </c:pt>
                <c:pt idx="225">
                  <c:v>4.6181513128924001</c:v>
                </c:pt>
                <c:pt idx="226">
                  <c:v>4.6386764298385899</c:v>
                </c:pt>
                <c:pt idx="227">
                  <c:v>4.6592015467847698</c:v>
                </c:pt>
                <c:pt idx="228">
                  <c:v>4.6797266637309596</c:v>
                </c:pt>
                <c:pt idx="229">
                  <c:v>4.7002517806771502</c:v>
                </c:pt>
                <c:pt idx="230">
                  <c:v>4.72077689762334</c:v>
                </c:pt>
                <c:pt idx="231">
                  <c:v>4.7413020145695297</c:v>
                </c:pt>
                <c:pt idx="232">
                  <c:v>4.7618271315157203</c:v>
                </c:pt>
                <c:pt idx="233">
                  <c:v>4.7823522484619003</c:v>
                </c:pt>
                <c:pt idx="234">
                  <c:v>4.8028773654080901</c:v>
                </c:pt>
                <c:pt idx="235">
                  <c:v>4.8234024823542798</c:v>
                </c:pt>
                <c:pt idx="236">
                  <c:v>4.8439275993004696</c:v>
                </c:pt>
                <c:pt idx="237">
                  <c:v>4.8644527162466602</c:v>
                </c:pt>
                <c:pt idx="238">
                  <c:v>4.8849778331928499</c:v>
                </c:pt>
                <c:pt idx="239">
                  <c:v>4.9055029501390299</c:v>
                </c:pt>
                <c:pt idx="240">
                  <c:v>4.9260280670852197</c:v>
                </c:pt>
                <c:pt idx="241">
                  <c:v>4.9465531840314103</c:v>
                </c:pt>
                <c:pt idx="242">
                  <c:v>4.9670783009776001</c:v>
                </c:pt>
                <c:pt idx="243">
                  <c:v>4.9876034179237898</c:v>
                </c:pt>
                <c:pt idx="244">
                  <c:v>5.0081285348699804</c:v>
                </c:pt>
                <c:pt idx="245">
                  <c:v>5.0286536518161604</c:v>
                </c:pt>
                <c:pt idx="246">
                  <c:v>5.0491787687623502</c:v>
                </c:pt>
                <c:pt idx="247">
                  <c:v>5.0697038857085399</c:v>
                </c:pt>
                <c:pt idx="248">
                  <c:v>5.0902290026547297</c:v>
                </c:pt>
                <c:pt idx="249">
                  <c:v>5.1107541196009203</c:v>
                </c:pt>
                <c:pt idx="250">
                  <c:v>5.13127923654711</c:v>
                </c:pt>
                <c:pt idx="251">
                  <c:v>5.1518043534932998</c:v>
                </c:pt>
                <c:pt idx="252">
                  <c:v>5.1723294704394798</c:v>
                </c:pt>
                <c:pt idx="253">
                  <c:v>5.1928545873856704</c:v>
                </c:pt>
                <c:pt idx="254">
                  <c:v>5.2133797043318602</c:v>
                </c:pt>
                <c:pt idx="255">
                  <c:v>5.2339048212780499</c:v>
                </c:pt>
                <c:pt idx="256">
                  <c:v>5.2544299382242396</c:v>
                </c:pt>
                <c:pt idx="257">
                  <c:v>5.2749550551704303</c:v>
                </c:pt>
                <c:pt idx="258">
                  <c:v>5.2954801721166103</c:v>
                </c:pt>
                <c:pt idx="259">
                  <c:v>5.3160052890628</c:v>
                </c:pt>
                <c:pt idx="260">
                  <c:v>5.3365304060089898</c:v>
                </c:pt>
                <c:pt idx="261">
                  <c:v>5.3570555229551804</c:v>
                </c:pt>
                <c:pt idx="262">
                  <c:v>5.3775806399013701</c:v>
                </c:pt>
                <c:pt idx="263">
                  <c:v>5.3981057568475599</c:v>
                </c:pt>
                <c:pt idx="264">
                  <c:v>5.4186308737937496</c:v>
                </c:pt>
                <c:pt idx="265">
                  <c:v>5.4391559907399296</c:v>
                </c:pt>
                <c:pt idx="266">
                  <c:v>5.4596811076861202</c:v>
                </c:pt>
                <c:pt idx="267">
                  <c:v>5.48020622463231</c:v>
                </c:pt>
                <c:pt idx="268">
                  <c:v>5.5007313415784997</c:v>
                </c:pt>
                <c:pt idx="269">
                  <c:v>5.5212564585246904</c:v>
                </c:pt>
                <c:pt idx="270">
                  <c:v>5.5417815754708801</c:v>
                </c:pt>
                <c:pt idx="271">
                  <c:v>5.5623066924170601</c:v>
                </c:pt>
                <c:pt idx="272">
                  <c:v>5.5828318093632499</c:v>
                </c:pt>
                <c:pt idx="273">
                  <c:v>5.6033569263094396</c:v>
                </c:pt>
                <c:pt idx="274">
                  <c:v>5.6238820432556302</c:v>
                </c:pt>
                <c:pt idx="275">
                  <c:v>5.64440716020182</c:v>
                </c:pt>
                <c:pt idx="276">
                  <c:v>5.6649322771480097</c:v>
                </c:pt>
                <c:pt idx="277">
                  <c:v>5.6854573940942004</c:v>
                </c:pt>
                <c:pt idx="278">
                  <c:v>5.7059825110403803</c:v>
                </c:pt>
                <c:pt idx="279">
                  <c:v>5.7265076279865701</c:v>
                </c:pt>
                <c:pt idx="280">
                  <c:v>5.7470327449327598</c:v>
                </c:pt>
                <c:pt idx="281">
                  <c:v>5.7675578618789496</c:v>
                </c:pt>
                <c:pt idx="282">
                  <c:v>5.7880829788251402</c:v>
                </c:pt>
                <c:pt idx="283">
                  <c:v>5.80860809577133</c:v>
                </c:pt>
                <c:pt idx="284">
                  <c:v>5.8291332127175099</c:v>
                </c:pt>
                <c:pt idx="285">
                  <c:v>5.8496583296636997</c:v>
                </c:pt>
                <c:pt idx="286">
                  <c:v>5.8701834466098903</c:v>
                </c:pt>
                <c:pt idx="287">
                  <c:v>5.8907085635560801</c:v>
                </c:pt>
                <c:pt idx="288">
                  <c:v>5.9112336805022698</c:v>
                </c:pt>
                <c:pt idx="289">
                  <c:v>5.9317587974484596</c:v>
                </c:pt>
                <c:pt idx="290">
                  <c:v>5.9522839143946404</c:v>
                </c:pt>
                <c:pt idx="291">
                  <c:v>5.9728090313408302</c:v>
                </c:pt>
                <c:pt idx="292">
                  <c:v>5.9933341482870199</c:v>
                </c:pt>
                <c:pt idx="293">
                  <c:v>6.0138592652332097</c:v>
                </c:pt>
                <c:pt idx="294">
                  <c:v>6.0343843821794003</c:v>
                </c:pt>
                <c:pt idx="295">
                  <c:v>6.0549094991255901</c:v>
                </c:pt>
                <c:pt idx="296">
                  <c:v>6.0754346160717798</c:v>
                </c:pt>
                <c:pt idx="297">
                  <c:v>6.0959597330179598</c:v>
                </c:pt>
                <c:pt idx="298">
                  <c:v>6.1164848499641504</c:v>
                </c:pt>
                <c:pt idx="299">
                  <c:v>6.1370099669103402</c:v>
                </c:pt>
                <c:pt idx="300">
                  <c:v>6.1575350838565299</c:v>
                </c:pt>
                <c:pt idx="301">
                  <c:v>6.1780602008027197</c:v>
                </c:pt>
                <c:pt idx="302">
                  <c:v>6.1985853177489103</c:v>
                </c:pt>
                <c:pt idx="303">
                  <c:v>6.2191104346950903</c:v>
                </c:pt>
                <c:pt idx="304">
                  <c:v>6.23963555164128</c:v>
                </c:pt>
                <c:pt idx="305">
                  <c:v>6.2601606685874698</c:v>
                </c:pt>
                <c:pt idx="306">
                  <c:v>6.2806857855336604</c:v>
                </c:pt>
                <c:pt idx="307">
                  <c:v>6.3012109024798502</c:v>
                </c:pt>
                <c:pt idx="308">
                  <c:v>6.3217360194260399</c:v>
                </c:pt>
                <c:pt idx="309">
                  <c:v>6.3422611363722199</c:v>
                </c:pt>
                <c:pt idx="310">
                  <c:v>6.3627862533184096</c:v>
                </c:pt>
                <c:pt idx="311">
                  <c:v>6.3833113702646003</c:v>
                </c:pt>
                <c:pt idx="312">
                  <c:v>6.40383648721079</c:v>
                </c:pt>
                <c:pt idx="313">
                  <c:v>6.4243616041569798</c:v>
                </c:pt>
                <c:pt idx="314">
                  <c:v>6.4448867211031704</c:v>
                </c:pt>
                <c:pt idx="315">
                  <c:v>6.4654118380493504</c:v>
                </c:pt>
                <c:pt idx="316">
                  <c:v>6.4859369549955401</c:v>
                </c:pt>
                <c:pt idx="317">
                  <c:v>6.5064620719417299</c:v>
                </c:pt>
                <c:pt idx="318">
                  <c:v>6.5269871888879196</c:v>
                </c:pt>
                <c:pt idx="319">
                  <c:v>6.5475123058341103</c:v>
                </c:pt>
                <c:pt idx="320">
                  <c:v>6.5680374227803</c:v>
                </c:pt>
                <c:pt idx="321">
                  <c:v>6.5885625397264898</c:v>
                </c:pt>
                <c:pt idx="322">
                  <c:v>6.6090876566726697</c:v>
                </c:pt>
                <c:pt idx="323">
                  <c:v>6.6296127736188604</c:v>
                </c:pt>
                <c:pt idx="324">
                  <c:v>6.6501378905650501</c:v>
                </c:pt>
                <c:pt idx="325">
                  <c:v>6.6706630075112399</c:v>
                </c:pt>
                <c:pt idx="326">
                  <c:v>6.6911881244574296</c:v>
                </c:pt>
                <c:pt idx="327">
                  <c:v>6.7117132414036202</c:v>
                </c:pt>
                <c:pt idx="328">
                  <c:v>6.7322383583498002</c:v>
                </c:pt>
                <c:pt idx="329">
                  <c:v>6.75276347529599</c:v>
                </c:pt>
                <c:pt idx="330">
                  <c:v>6.7732885922421797</c:v>
                </c:pt>
                <c:pt idx="331">
                  <c:v>6.7938137091883704</c:v>
                </c:pt>
                <c:pt idx="332">
                  <c:v>6.8143388261345601</c:v>
                </c:pt>
                <c:pt idx="333">
                  <c:v>6.8348639430807498</c:v>
                </c:pt>
                <c:pt idx="334">
                  <c:v>6.8553890600269396</c:v>
                </c:pt>
                <c:pt idx="335">
                  <c:v>6.8759141769731196</c:v>
                </c:pt>
                <c:pt idx="336">
                  <c:v>6.8964392939193102</c:v>
                </c:pt>
                <c:pt idx="337">
                  <c:v>6.9169644108655</c:v>
                </c:pt>
                <c:pt idx="338">
                  <c:v>6.9374895278116897</c:v>
                </c:pt>
                <c:pt idx="339">
                  <c:v>6.9580146447578803</c:v>
                </c:pt>
                <c:pt idx="340">
                  <c:v>6.9785397617040701</c:v>
                </c:pt>
                <c:pt idx="341">
                  <c:v>6.9990648786502501</c:v>
                </c:pt>
                <c:pt idx="342">
                  <c:v>7.0195899955964398</c:v>
                </c:pt>
                <c:pt idx="343">
                  <c:v>7.0401151125426296</c:v>
                </c:pt>
                <c:pt idx="344">
                  <c:v>7.0606402294888202</c:v>
                </c:pt>
                <c:pt idx="345">
                  <c:v>7.0811653464350099</c:v>
                </c:pt>
                <c:pt idx="346">
                  <c:v>7.1016904633811997</c:v>
                </c:pt>
                <c:pt idx="347">
                  <c:v>7.1222155803273903</c:v>
                </c:pt>
                <c:pt idx="348">
                  <c:v>7.1427406972735703</c:v>
                </c:pt>
                <c:pt idx="349">
                  <c:v>7.1632658142197601</c:v>
                </c:pt>
                <c:pt idx="350">
                  <c:v>7.1837909311659498</c:v>
                </c:pt>
                <c:pt idx="351">
                  <c:v>7.2043160481121404</c:v>
                </c:pt>
                <c:pt idx="352">
                  <c:v>7.2248411650583302</c:v>
                </c:pt>
                <c:pt idx="353">
                  <c:v>7.2453662820045199</c:v>
                </c:pt>
                <c:pt idx="354">
                  <c:v>7.2658913989506999</c:v>
                </c:pt>
                <c:pt idx="355">
                  <c:v>7.2864165158968897</c:v>
                </c:pt>
                <c:pt idx="356">
                  <c:v>7.3069416328430803</c:v>
                </c:pt>
                <c:pt idx="357">
                  <c:v>7.32746674978927</c:v>
                </c:pt>
                <c:pt idx="358">
                  <c:v>7.3479918667354598</c:v>
                </c:pt>
                <c:pt idx="359">
                  <c:v>7.3685169836816504</c:v>
                </c:pt>
                <c:pt idx="360">
                  <c:v>7.3890421006278304</c:v>
                </c:pt>
                <c:pt idx="361">
                  <c:v>7.4095672175740201</c:v>
                </c:pt>
                <c:pt idx="362">
                  <c:v>7.4300923345202099</c:v>
                </c:pt>
                <c:pt idx="363">
                  <c:v>7.4506174514663996</c:v>
                </c:pt>
                <c:pt idx="364">
                  <c:v>7.4711425684125903</c:v>
                </c:pt>
                <c:pt idx="365">
                  <c:v>7.49166768535878</c:v>
                </c:pt>
                <c:pt idx="366">
                  <c:v>7.5121928023049698</c:v>
                </c:pt>
                <c:pt idx="367">
                  <c:v>7.5327179192511498</c:v>
                </c:pt>
                <c:pt idx="368">
                  <c:v>7.5532430361973404</c:v>
                </c:pt>
                <c:pt idx="369">
                  <c:v>7.5737681531435301</c:v>
                </c:pt>
                <c:pt idx="370">
                  <c:v>7.5942932700897199</c:v>
                </c:pt>
                <c:pt idx="371">
                  <c:v>7.6148183870359096</c:v>
                </c:pt>
                <c:pt idx="372">
                  <c:v>7.6353435039821003</c:v>
                </c:pt>
                <c:pt idx="373">
                  <c:v>7.6558686209282802</c:v>
                </c:pt>
                <c:pt idx="374">
                  <c:v>7.67639373787447</c:v>
                </c:pt>
                <c:pt idx="375">
                  <c:v>7.6969188548206597</c:v>
                </c:pt>
                <c:pt idx="376">
                  <c:v>7.7174439717668504</c:v>
                </c:pt>
                <c:pt idx="377">
                  <c:v>7.7379690887130401</c:v>
                </c:pt>
                <c:pt idx="378">
                  <c:v>7.7584942056592299</c:v>
                </c:pt>
                <c:pt idx="379">
                  <c:v>7.7790193226054098</c:v>
                </c:pt>
                <c:pt idx="380">
                  <c:v>7.7995444395515996</c:v>
                </c:pt>
                <c:pt idx="381">
                  <c:v>7.8200695564977902</c:v>
                </c:pt>
                <c:pt idx="382">
                  <c:v>7.84059467344398</c:v>
                </c:pt>
                <c:pt idx="383">
                  <c:v>7.8611197903901697</c:v>
                </c:pt>
                <c:pt idx="384">
                  <c:v>7.8816449073363604</c:v>
                </c:pt>
                <c:pt idx="385">
                  <c:v>7.9021700242825501</c:v>
                </c:pt>
                <c:pt idx="386">
                  <c:v>7.9226951412287301</c:v>
                </c:pt>
                <c:pt idx="387">
                  <c:v>7.9432202581749198</c:v>
                </c:pt>
                <c:pt idx="388">
                  <c:v>7.9637453751211096</c:v>
                </c:pt>
                <c:pt idx="389">
                  <c:v>7.9842704920673002</c:v>
                </c:pt>
                <c:pt idx="390">
                  <c:v>8.00479560901349</c:v>
                </c:pt>
                <c:pt idx="391">
                  <c:v>8.0253207259596806</c:v>
                </c:pt>
                <c:pt idx="392">
                  <c:v>8.0458458429058606</c:v>
                </c:pt>
                <c:pt idx="393">
                  <c:v>8.0663709598520494</c:v>
                </c:pt>
                <c:pt idx="394">
                  <c:v>8.0868960767982401</c:v>
                </c:pt>
                <c:pt idx="395">
                  <c:v>8.1074211937444307</c:v>
                </c:pt>
                <c:pt idx="396">
                  <c:v>8.1279463106906196</c:v>
                </c:pt>
                <c:pt idx="397">
                  <c:v>8.1484714276368102</c:v>
                </c:pt>
                <c:pt idx="398">
                  <c:v>8.1689965445830008</c:v>
                </c:pt>
                <c:pt idx="399">
                  <c:v>8.1895216615291808</c:v>
                </c:pt>
                <c:pt idx="400">
                  <c:v>8.2100467784753697</c:v>
                </c:pt>
                <c:pt idx="401">
                  <c:v>8.2305718954215603</c:v>
                </c:pt>
                <c:pt idx="402">
                  <c:v>8.2510970123677492</c:v>
                </c:pt>
                <c:pt idx="403">
                  <c:v>8.2716221293139398</c:v>
                </c:pt>
                <c:pt idx="404">
                  <c:v>8.2921472462601304</c:v>
                </c:pt>
                <c:pt idx="405">
                  <c:v>8.3126723632063104</c:v>
                </c:pt>
                <c:pt idx="406">
                  <c:v>8.3331974801524993</c:v>
                </c:pt>
                <c:pt idx="407">
                  <c:v>8.3537225970986899</c:v>
                </c:pt>
                <c:pt idx="408">
                  <c:v>8.3742477140448806</c:v>
                </c:pt>
                <c:pt idx="409">
                  <c:v>8.3947728309910694</c:v>
                </c:pt>
                <c:pt idx="410">
                  <c:v>8.41529794793726</c:v>
                </c:pt>
                <c:pt idx="411">
                  <c:v>8.43582306488344</c:v>
                </c:pt>
                <c:pt idx="412">
                  <c:v>8.4563481818296307</c:v>
                </c:pt>
                <c:pt idx="413">
                  <c:v>8.4768732987758195</c:v>
                </c:pt>
                <c:pt idx="414">
                  <c:v>8.4973984157220102</c:v>
                </c:pt>
                <c:pt idx="415">
                  <c:v>8.5179235326682008</c:v>
                </c:pt>
                <c:pt idx="416">
                  <c:v>8.5384486496143897</c:v>
                </c:pt>
                <c:pt idx="417">
                  <c:v>8.5589737665605803</c:v>
                </c:pt>
                <c:pt idx="418">
                  <c:v>8.5794988835067603</c:v>
                </c:pt>
                <c:pt idx="419">
                  <c:v>8.6000240004529491</c:v>
                </c:pt>
                <c:pt idx="420">
                  <c:v>8.6205491173991398</c:v>
                </c:pt>
                <c:pt idx="421">
                  <c:v>8.6410742343453304</c:v>
                </c:pt>
                <c:pt idx="422">
                  <c:v>8.6615993512915193</c:v>
                </c:pt>
                <c:pt idx="423">
                  <c:v>8.6821244682377099</c:v>
                </c:pt>
                <c:pt idx="424">
                  <c:v>8.7026495851838899</c:v>
                </c:pt>
                <c:pt idx="425">
                  <c:v>8.7231747021300805</c:v>
                </c:pt>
                <c:pt idx="426">
                  <c:v>8.7436998190762694</c:v>
                </c:pt>
                <c:pt idx="427">
                  <c:v>8.76422493602246</c:v>
                </c:pt>
                <c:pt idx="428">
                  <c:v>8.7847500529686506</c:v>
                </c:pt>
                <c:pt idx="429">
                  <c:v>8.8052751699148395</c:v>
                </c:pt>
                <c:pt idx="430">
                  <c:v>8.8258002868610195</c:v>
                </c:pt>
                <c:pt idx="431">
                  <c:v>8.8463254038072101</c:v>
                </c:pt>
                <c:pt idx="432">
                  <c:v>8.8668505207534007</c:v>
                </c:pt>
                <c:pt idx="433">
                  <c:v>8.8873756376995896</c:v>
                </c:pt>
                <c:pt idx="434">
                  <c:v>8.9079007546457802</c:v>
                </c:pt>
                <c:pt idx="435">
                  <c:v>8.9284258715919709</c:v>
                </c:pt>
                <c:pt idx="436">
                  <c:v>8.9489509885381509</c:v>
                </c:pt>
                <c:pt idx="437">
                  <c:v>8.9694761054843397</c:v>
                </c:pt>
                <c:pt idx="438">
                  <c:v>8.9900012224305303</c:v>
                </c:pt>
                <c:pt idx="439">
                  <c:v>9.0105263393767192</c:v>
                </c:pt>
                <c:pt idx="440">
                  <c:v>9.0310514563229098</c:v>
                </c:pt>
                <c:pt idx="441">
                  <c:v>9.0515765732691005</c:v>
                </c:pt>
                <c:pt idx="442">
                  <c:v>9.0721016902152893</c:v>
                </c:pt>
                <c:pt idx="443">
                  <c:v>9.0926268071614693</c:v>
                </c:pt>
                <c:pt idx="444">
                  <c:v>9.11315192410766</c:v>
                </c:pt>
                <c:pt idx="445">
                  <c:v>9.1336770410538506</c:v>
                </c:pt>
                <c:pt idx="446">
                  <c:v>9.1542021580000394</c:v>
                </c:pt>
                <c:pt idx="447">
                  <c:v>9.1747272749462301</c:v>
                </c:pt>
                <c:pt idx="448">
                  <c:v>9.1952523918924207</c:v>
                </c:pt>
                <c:pt idx="449">
                  <c:v>9.2157775088386007</c:v>
                </c:pt>
                <c:pt idx="450">
                  <c:v>9.2363026257847896</c:v>
                </c:pt>
                <c:pt idx="451">
                  <c:v>9.2568277427309802</c:v>
                </c:pt>
                <c:pt idx="452">
                  <c:v>9.2773528596771708</c:v>
                </c:pt>
                <c:pt idx="453">
                  <c:v>9.2978779766233597</c:v>
                </c:pt>
                <c:pt idx="454">
                  <c:v>9.3184030935695503</c:v>
                </c:pt>
                <c:pt idx="455">
                  <c:v>9.3389282105157392</c:v>
                </c:pt>
                <c:pt idx="456">
                  <c:v>9.3594533274619192</c:v>
                </c:pt>
                <c:pt idx="457">
                  <c:v>9.3799784444081098</c:v>
                </c:pt>
                <c:pt idx="458">
                  <c:v>9.4005035613543004</c:v>
                </c:pt>
                <c:pt idx="459">
                  <c:v>9.4210286783004893</c:v>
                </c:pt>
                <c:pt idx="460">
                  <c:v>9.4415537952466799</c:v>
                </c:pt>
                <c:pt idx="461">
                  <c:v>9.4620789121928706</c:v>
                </c:pt>
                <c:pt idx="462">
                  <c:v>9.4826040291390505</c:v>
                </c:pt>
                <c:pt idx="463">
                  <c:v>9.5031291460852394</c:v>
                </c:pt>
                <c:pt idx="464">
                  <c:v>9.52365426303143</c:v>
                </c:pt>
                <c:pt idx="465">
                  <c:v>9.5441793799776207</c:v>
                </c:pt>
                <c:pt idx="466">
                  <c:v>9.5647044969238095</c:v>
                </c:pt>
                <c:pt idx="467">
                  <c:v>9.5852296138700002</c:v>
                </c:pt>
                <c:pt idx="468">
                  <c:v>9.6057547308161908</c:v>
                </c:pt>
                <c:pt idx="469">
                  <c:v>9.6262798477623708</c:v>
                </c:pt>
                <c:pt idx="470">
                  <c:v>9.6468049647085596</c:v>
                </c:pt>
                <c:pt idx="471">
                  <c:v>9.6673300816547503</c:v>
                </c:pt>
                <c:pt idx="472">
                  <c:v>9.6878551986009391</c:v>
                </c:pt>
                <c:pt idx="473">
                  <c:v>9.7083803155471298</c:v>
                </c:pt>
                <c:pt idx="474">
                  <c:v>9.7289054324933204</c:v>
                </c:pt>
                <c:pt idx="475">
                  <c:v>9.7494305494395004</c:v>
                </c:pt>
                <c:pt idx="476">
                  <c:v>9.7699556663856892</c:v>
                </c:pt>
                <c:pt idx="477">
                  <c:v>9.7904807833318799</c:v>
                </c:pt>
                <c:pt idx="478">
                  <c:v>9.8110059002780705</c:v>
                </c:pt>
                <c:pt idx="479">
                  <c:v>9.8315310172242594</c:v>
                </c:pt>
                <c:pt idx="480">
                  <c:v>9.85205613417045</c:v>
                </c:pt>
                <c:pt idx="481">
                  <c:v>9.8725812511166406</c:v>
                </c:pt>
                <c:pt idx="482">
                  <c:v>9.8931063680628206</c:v>
                </c:pt>
                <c:pt idx="483">
                  <c:v>9.9136314850090095</c:v>
                </c:pt>
                <c:pt idx="484">
                  <c:v>9.9341566019552001</c:v>
                </c:pt>
                <c:pt idx="485">
                  <c:v>9.9546817189013908</c:v>
                </c:pt>
                <c:pt idx="486">
                  <c:v>9.9752068358475796</c:v>
                </c:pt>
                <c:pt idx="487">
                  <c:v>9.9957319527937596</c:v>
                </c:pt>
                <c:pt idx="488">
                  <c:v>10.01625706974</c:v>
                </c:pt>
                <c:pt idx="489">
                  <c:v>10.0367821866861</c:v>
                </c:pt>
                <c:pt idx="490">
                  <c:v>10.0573073036323</c:v>
                </c:pt>
                <c:pt idx="491">
                  <c:v>10.077832420578501</c:v>
                </c:pt>
                <c:pt idx="492">
                  <c:v>10.0983575375247</c:v>
                </c:pt>
                <c:pt idx="493">
                  <c:v>10.1188826544709</c:v>
                </c:pt>
                <c:pt idx="494">
                  <c:v>10.139407771417099</c:v>
                </c:pt>
                <c:pt idx="495">
                  <c:v>10.159932888363301</c:v>
                </c:pt>
                <c:pt idx="496">
                  <c:v>10.1804580053095</c:v>
                </c:pt>
                <c:pt idx="497">
                  <c:v>10.2009831222557</c:v>
                </c:pt>
                <c:pt idx="498">
                  <c:v>10.2215082392018</c:v>
                </c:pt>
                <c:pt idx="499">
                  <c:v>10.242033356147999</c:v>
                </c:pt>
                <c:pt idx="500">
                  <c:v>10.262558473094201</c:v>
                </c:pt>
                <c:pt idx="501">
                  <c:v>10.2830835900404</c:v>
                </c:pt>
                <c:pt idx="502">
                  <c:v>10.3036087069866</c:v>
                </c:pt>
                <c:pt idx="503">
                  <c:v>10.324133823932801</c:v>
                </c:pt>
                <c:pt idx="504">
                  <c:v>10.344658940879</c:v>
                </c:pt>
                <c:pt idx="505">
                  <c:v>10.3651840578252</c:v>
                </c:pt>
                <c:pt idx="506">
                  <c:v>10.3857091747713</c:v>
                </c:pt>
                <c:pt idx="507">
                  <c:v>10.406234291717499</c:v>
                </c:pt>
                <c:pt idx="508">
                  <c:v>10.426759408663701</c:v>
                </c:pt>
                <c:pt idx="509">
                  <c:v>10.4472845256099</c:v>
                </c:pt>
                <c:pt idx="510">
                  <c:v>10.4678096425561</c:v>
                </c:pt>
                <c:pt idx="511">
                  <c:v>10.488334759502299</c:v>
                </c:pt>
                <c:pt idx="512">
                  <c:v>10.508859876448501</c:v>
                </c:pt>
                <c:pt idx="513">
                  <c:v>10.5293849933947</c:v>
                </c:pt>
                <c:pt idx="514">
                  <c:v>10.5499101103409</c:v>
                </c:pt>
                <c:pt idx="515">
                  <c:v>10.570435227287</c:v>
                </c:pt>
                <c:pt idx="516">
                  <c:v>10.590960344233199</c:v>
                </c:pt>
                <c:pt idx="517">
                  <c:v>10.611485461179401</c:v>
                </c:pt>
                <c:pt idx="518">
                  <c:v>10.6320105781256</c:v>
                </c:pt>
                <c:pt idx="519">
                  <c:v>10.6525356950718</c:v>
                </c:pt>
                <c:pt idx="520">
                  <c:v>10.673060812018001</c:v>
                </c:pt>
                <c:pt idx="521">
                  <c:v>10.6935859289642</c:v>
                </c:pt>
                <c:pt idx="522">
                  <c:v>10.7141110459104</c:v>
                </c:pt>
                <c:pt idx="523">
                  <c:v>10.7346361628565</c:v>
                </c:pt>
                <c:pt idx="524">
                  <c:v>10.755161279802699</c:v>
                </c:pt>
                <c:pt idx="525">
                  <c:v>10.775686396748901</c:v>
                </c:pt>
                <c:pt idx="526">
                  <c:v>10.7962115136951</c:v>
                </c:pt>
                <c:pt idx="527">
                  <c:v>10.8167366306413</c:v>
                </c:pt>
                <c:pt idx="528">
                  <c:v>10.837261747587499</c:v>
                </c:pt>
                <c:pt idx="529">
                  <c:v>10.857786864533701</c:v>
                </c:pt>
                <c:pt idx="530">
                  <c:v>10.8783119814799</c:v>
                </c:pt>
                <c:pt idx="531">
                  <c:v>10.8988370984261</c:v>
                </c:pt>
                <c:pt idx="532">
                  <c:v>10.9193622153722</c:v>
                </c:pt>
                <c:pt idx="533">
                  <c:v>10.939887332318399</c:v>
                </c:pt>
                <c:pt idx="534">
                  <c:v>10.9604124492646</c:v>
                </c:pt>
                <c:pt idx="535">
                  <c:v>10.9809375662108</c:v>
                </c:pt>
                <c:pt idx="536">
                  <c:v>11.001462683156999</c:v>
                </c:pt>
                <c:pt idx="537">
                  <c:v>11.021987800103201</c:v>
                </c:pt>
                <c:pt idx="538">
                  <c:v>11.0425129170494</c:v>
                </c:pt>
                <c:pt idx="539">
                  <c:v>11.0630380339956</c:v>
                </c:pt>
                <c:pt idx="540">
                  <c:v>11.083563150941799</c:v>
                </c:pt>
                <c:pt idx="541">
                  <c:v>11.104088267887899</c:v>
                </c:pt>
                <c:pt idx="542">
                  <c:v>11.124613384834101</c:v>
                </c:pt>
                <c:pt idx="543">
                  <c:v>11.1451385017803</c:v>
                </c:pt>
                <c:pt idx="544">
                  <c:v>11.1656636187265</c:v>
                </c:pt>
                <c:pt idx="545">
                  <c:v>11.186188735672699</c:v>
                </c:pt>
                <c:pt idx="546">
                  <c:v>11.206713852618901</c:v>
                </c:pt>
                <c:pt idx="547">
                  <c:v>11.2272389695651</c:v>
                </c:pt>
                <c:pt idx="548">
                  <c:v>11.2477640865113</c:v>
                </c:pt>
                <c:pt idx="549">
                  <c:v>11.2682892034574</c:v>
                </c:pt>
                <c:pt idx="550">
                  <c:v>11.288814320403599</c:v>
                </c:pt>
                <c:pt idx="551">
                  <c:v>11.3093394373498</c:v>
                </c:pt>
                <c:pt idx="552">
                  <c:v>11.329864554296</c:v>
                </c:pt>
                <c:pt idx="553">
                  <c:v>11.350389671242199</c:v>
                </c:pt>
                <c:pt idx="554">
                  <c:v>11.370914788188401</c:v>
                </c:pt>
                <c:pt idx="555">
                  <c:v>11.3914399051346</c:v>
                </c:pt>
                <c:pt idx="556">
                  <c:v>11.4119650220808</c:v>
                </c:pt>
                <c:pt idx="557">
                  <c:v>11.432490139026999</c:v>
                </c:pt>
                <c:pt idx="558">
                  <c:v>11.453015255973099</c:v>
                </c:pt>
                <c:pt idx="559">
                  <c:v>11.473540372919301</c:v>
                </c:pt>
                <c:pt idx="560">
                  <c:v>11.4940654898655</c:v>
                </c:pt>
                <c:pt idx="561">
                  <c:v>11.5145906068117</c:v>
                </c:pt>
                <c:pt idx="562">
                  <c:v>11.535115723757899</c:v>
                </c:pt>
                <c:pt idx="563">
                  <c:v>11.5556408407041</c:v>
                </c:pt>
                <c:pt idx="564">
                  <c:v>11.5761659576503</c:v>
                </c:pt>
                <c:pt idx="565">
                  <c:v>11.5966910745965</c:v>
                </c:pt>
                <c:pt idx="566">
                  <c:v>11.617216191542701</c:v>
                </c:pt>
                <c:pt idx="567">
                  <c:v>11.637741308488801</c:v>
                </c:pt>
                <c:pt idx="568">
                  <c:v>11.658266425435</c:v>
                </c:pt>
                <c:pt idx="569">
                  <c:v>11.6787915423812</c:v>
                </c:pt>
                <c:pt idx="570">
                  <c:v>11.699316659327399</c:v>
                </c:pt>
                <c:pt idx="571">
                  <c:v>11.719841776273601</c:v>
                </c:pt>
                <c:pt idx="572">
                  <c:v>11.7403668932198</c:v>
                </c:pt>
                <c:pt idx="573">
                  <c:v>11.760892010166</c:v>
                </c:pt>
                <c:pt idx="574">
                  <c:v>11.781417127112199</c:v>
                </c:pt>
                <c:pt idx="575">
                  <c:v>11.801942244058299</c:v>
                </c:pt>
                <c:pt idx="576">
                  <c:v>11.822467361004501</c:v>
                </c:pt>
                <c:pt idx="577">
                  <c:v>11.8429924779507</c:v>
                </c:pt>
                <c:pt idx="578">
                  <c:v>11.8635175948969</c:v>
                </c:pt>
                <c:pt idx="579">
                  <c:v>11.884042711843099</c:v>
                </c:pt>
                <c:pt idx="580">
                  <c:v>11.9045678287893</c:v>
                </c:pt>
                <c:pt idx="581">
                  <c:v>11.9250929457355</c:v>
                </c:pt>
                <c:pt idx="582">
                  <c:v>11.945618062681699</c:v>
                </c:pt>
                <c:pt idx="583">
                  <c:v>11.966143179627901</c:v>
                </c:pt>
                <c:pt idx="584">
                  <c:v>11.986668296574001</c:v>
                </c:pt>
                <c:pt idx="585">
                  <c:v>12.0071934135202</c:v>
                </c:pt>
                <c:pt idx="586">
                  <c:v>12.0277185304664</c:v>
                </c:pt>
                <c:pt idx="587">
                  <c:v>12.048243647412599</c:v>
                </c:pt>
                <c:pt idx="588">
                  <c:v>12.068768764358801</c:v>
                </c:pt>
                <c:pt idx="589">
                  <c:v>12.089293881305</c:v>
                </c:pt>
                <c:pt idx="590">
                  <c:v>12.1098189982512</c:v>
                </c:pt>
                <c:pt idx="591">
                  <c:v>12.130344115197399</c:v>
                </c:pt>
                <c:pt idx="592">
                  <c:v>12.1508692321436</c:v>
                </c:pt>
                <c:pt idx="593">
                  <c:v>12.171394349089701</c:v>
                </c:pt>
                <c:pt idx="594">
                  <c:v>12.1919194660359</c:v>
                </c:pt>
                <c:pt idx="595">
                  <c:v>12.2124445829821</c:v>
                </c:pt>
                <c:pt idx="596">
                  <c:v>12.232969699928301</c:v>
                </c:pt>
                <c:pt idx="597">
                  <c:v>12.2534948168745</c:v>
                </c:pt>
                <c:pt idx="598">
                  <c:v>12.2740199338207</c:v>
                </c:pt>
                <c:pt idx="599">
                  <c:v>12.294545050766899</c:v>
                </c:pt>
                <c:pt idx="600">
                  <c:v>12.315070167713101</c:v>
                </c:pt>
                <c:pt idx="601">
                  <c:v>12.335595284659201</c:v>
                </c:pt>
                <c:pt idx="602">
                  <c:v>12.3561204016054</c:v>
                </c:pt>
                <c:pt idx="603">
                  <c:v>12.3766455185516</c:v>
                </c:pt>
                <c:pt idx="604">
                  <c:v>12.397170635497799</c:v>
                </c:pt>
                <c:pt idx="605">
                  <c:v>12.417695752444001</c:v>
                </c:pt>
                <c:pt idx="606">
                  <c:v>12.4382208693902</c:v>
                </c:pt>
                <c:pt idx="607">
                  <c:v>12.4587459863364</c:v>
                </c:pt>
                <c:pt idx="608">
                  <c:v>12.479271103282599</c:v>
                </c:pt>
                <c:pt idx="609">
                  <c:v>12.4997962202288</c:v>
                </c:pt>
                <c:pt idx="610">
                  <c:v>12.5203213371749</c:v>
                </c:pt>
                <c:pt idx="611">
                  <c:v>12.5408464541211</c:v>
                </c:pt>
                <c:pt idx="612">
                  <c:v>12.5613715710673</c:v>
                </c:pt>
                <c:pt idx="613">
                  <c:v>12.581896688013501</c:v>
                </c:pt>
                <c:pt idx="614">
                  <c:v>12.6024218049597</c:v>
                </c:pt>
                <c:pt idx="615">
                  <c:v>12.6229469219059</c:v>
                </c:pt>
                <c:pt idx="616">
                  <c:v>12.643472038852099</c:v>
                </c:pt>
                <c:pt idx="617">
                  <c:v>12.663997155798301</c:v>
                </c:pt>
                <c:pt idx="618">
                  <c:v>12.684522272744401</c:v>
                </c:pt>
                <c:pt idx="619">
                  <c:v>12.7050473896906</c:v>
                </c:pt>
                <c:pt idx="620">
                  <c:v>12.7255725066368</c:v>
                </c:pt>
                <c:pt idx="621">
                  <c:v>12.746097623582999</c:v>
                </c:pt>
                <c:pt idx="622">
                  <c:v>12.766622740529201</c:v>
                </c:pt>
                <c:pt idx="623">
                  <c:v>12.7871478574754</c:v>
                </c:pt>
                <c:pt idx="624">
                  <c:v>12.8076729744216</c:v>
                </c:pt>
                <c:pt idx="625">
                  <c:v>12.828198091367801</c:v>
                </c:pt>
                <c:pt idx="626">
                  <c:v>12.848723208314</c:v>
                </c:pt>
                <c:pt idx="627">
                  <c:v>12.8692483252601</c:v>
                </c:pt>
                <c:pt idx="628">
                  <c:v>12.8897734422063</c:v>
                </c:pt>
                <c:pt idx="629">
                  <c:v>12.910298559152499</c:v>
                </c:pt>
                <c:pt idx="630">
                  <c:v>12.930823676098701</c:v>
                </c:pt>
                <c:pt idx="631">
                  <c:v>12.9513487930449</c:v>
                </c:pt>
                <c:pt idx="632">
                  <c:v>12.9718739099911</c:v>
                </c:pt>
                <c:pt idx="633">
                  <c:v>12.992399026937299</c:v>
                </c:pt>
                <c:pt idx="634">
                  <c:v>13.012924143883501</c:v>
                </c:pt>
                <c:pt idx="635">
                  <c:v>13.0334492608297</c:v>
                </c:pt>
                <c:pt idx="636">
                  <c:v>13.0539743777758</c:v>
                </c:pt>
                <c:pt idx="637">
                  <c:v>13.074499494722</c:v>
                </c:pt>
                <c:pt idx="638">
                  <c:v>13.095024611668199</c:v>
                </c:pt>
                <c:pt idx="639">
                  <c:v>13.1155497286144</c:v>
                </c:pt>
                <c:pt idx="640">
                  <c:v>13.1360748455606</c:v>
                </c:pt>
                <c:pt idx="641">
                  <c:v>13.1565999625068</c:v>
                </c:pt>
                <c:pt idx="642">
                  <c:v>13.177125079453001</c:v>
                </c:pt>
                <c:pt idx="643">
                  <c:v>13.1976501963992</c:v>
                </c:pt>
                <c:pt idx="644">
                  <c:v>13.2181753133453</c:v>
                </c:pt>
                <c:pt idx="645">
                  <c:v>13.2387004302915</c:v>
                </c:pt>
                <c:pt idx="646">
                  <c:v>13.259225547237699</c:v>
                </c:pt>
                <c:pt idx="647">
                  <c:v>13.279750664183901</c:v>
                </c:pt>
                <c:pt idx="648">
                  <c:v>13.3002757811301</c:v>
                </c:pt>
                <c:pt idx="649">
                  <c:v>13.3208008980763</c:v>
                </c:pt>
                <c:pt idx="650">
                  <c:v>13.341326015022499</c:v>
                </c:pt>
                <c:pt idx="651">
                  <c:v>13.361851131968701</c:v>
                </c:pt>
                <c:pt idx="652">
                  <c:v>13.3823762489149</c:v>
                </c:pt>
                <c:pt idx="653">
                  <c:v>13.402901365861</c:v>
                </c:pt>
                <c:pt idx="654">
                  <c:v>13.4234264828072</c:v>
                </c:pt>
                <c:pt idx="655">
                  <c:v>13.443951599753399</c:v>
                </c:pt>
                <c:pt idx="656">
                  <c:v>13.4644767166996</c:v>
                </c:pt>
                <c:pt idx="657">
                  <c:v>13.4850018336458</c:v>
                </c:pt>
                <c:pt idx="658">
                  <c:v>13.505526950591999</c:v>
                </c:pt>
                <c:pt idx="659">
                  <c:v>13.526052067538201</c:v>
                </c:pt>
                <c:pt idx="660">
                  <c:v>13.5465771844844</c:v>
                </c:pt>
                <c:pt idx="661">
                  <c:v>13.5671023014306</c:v>
                </c:pt>
                <c:pt idx="662">
                  <c:v>13.5876274183767</c:v>
                </c:pt>
                <c:pt idx="663">
                  <c:v>13.608152535322899</c:v>
                </c:pt>
                <c:pt idx="664">
                  <c:v>13.628677652269101</c:v>
                </c:pt>
                <c:pt idx="665">
                  <c:v>13.6492027692153</c:v>
                </c:pt>
                <c:pt idx="666">
                  <c:v>13.6697278861615</c:v>
                </c:pt>
                <c:pt idx="667">
                  <c:v>13.690253003107699</c:v>
                </c:pt>
                <c:pt idx="668">
                  <c:v>13.710778120053901</c:v>
                </c:pt>
                <c:pt idx="669">
                  <c:v>13.7313032370001</c:v>
                </c:pt>
                <c:pt idx="670">
                  <c:v>13.7518283539462</c:v>
                </c:pt>
                <c:pt idx="671">
                  <c:v>13.7723534708924</c:v>
                </c:pt>
                <c:pt idx="672">
                  <c:v>13.792878587838601</c:v>
                </c:pt>
                <c:pt idx="673">
                  <c:v>13.8134037047848</c:v>
                </c:pt>
                <c:pt idx="674">
                  <c:v>13.833928821731</c:v>
                </c:pt>
                <c:pt idx="675">
                  <c:v>13.854453938677199</c:v>
                </c:pt>
                <c:pt idx="676">
                  <c:v>13.874979055623401</c:v>
                </c:pt>
                <c:pt idx="677">
                  <c:v>13.8955041725696</c:v>
                </c:pt>
                <c:pt idx="678">
                  <c:v>13.9160292895158</c:v>
                </c:pt>
                <c:pt idx="679">
                  <c:v>13.9365544064619</c:v>
                </c:pt>
                <c:pt idx="680">
                  <c:v>13.957079523408099</c:v>
                </c:pt>
                <c:pt idx="681">
                  <c:v>13.977604640354301</c:v>
                </c:pt>
                <c:pt idx="682">
                  <c:v>13.9981297573005</c:v>
                </c:pt>
                <c:pt idx="683">
                  <c:v>14.0186548742467</c:v>
                </c:pt>
                <c:pt idx="684">
                  <c:v>14.039179991192899</c:v>
                </c:pt>
                <c:pt idx="685">
                  <c:v>14.0597051081391</c:v>
                </c:pt>
                <c:pt idx="686">
                  <c:v>14.0802302250853</c:v>
                </c:pt>
                <c:pt idx="687">
                  <c:v>14.100755342031499</c:v>
                </c:pt>
                <c:pt idx="688">
                  <c:v>14.1212804589776</c:v>
                </c:pt>
                <c:pt idx="689">
                  <c:v>14.141805575923801</c:v>
                </c:pt>
                <c:pt idx="690">
                  <c:v>14.16233069287</c:v>
                </c:pt>
                <c:pt idx="691">
                  <c:v>14.1828558098162</c:v>
                </c:pt>
                <c:pt idx="692">
                  <c:v>14.203380926762399</c:v>
                </c:pt>
                <c:pt idx="693">
                  <c:v>14.223906043708601</c:v>
                </c:pt>
                <c:pt idx="694">
                  <c:v>14.2444311606548</c:v>
                </c:pt>
                <c:pt idx="695">
                  <c:v>14.264956277601</c:v>
                </c:pt>
                <c:pt idx="696">
                  <c:v>14.2854813945471</c:v>
                </c:pt>
                <c:pt idx="697">
                  <c:v>14.306006511493299</c:v>
                </c:pt>
                <c:pt idx="698">
                  <c:v>14.326531628439501</c:v>
                </c:pt>
                <c:pt idx="699">
                  <c:v>14.3470567453857</c:v>
                </c:pt>
                <c:pt idx="700">
                  <c:v>14.3675818623319</c:v>
                </c:pt>
                <c:pt idx="701">
                  <c:v>14.388106979278099</c:v>
                </c:pt>
                <c:pt idx="702">
                  <c:v>14.4086320962243</c:v>
                </c:pt>
                <c:pt idx="703">
                  <c:v>14.4291572131705</c:v>
                </c:pt>
                <c:pt idx="704">
                  <c:v>14.449682330116699</c:v>
                </c:pt>
                <c:pt idx="705">
                  <c:v>14.470207447062799</c:v>
                </c:pt>
                <c:pt idx="706">
                  <c:v>14.490732564009001</c:v>
                </c:pt>
                <c:pt idx="707">
                  <c:v>14.5112576809552</c:v>
                </c:pt>
                <c:pt idx="708">
                  <c:v>14.5317827979014</c:v>
                </c:pt>
                <c:pt idx="709">
                  <c:v>14.552307914847599</c:v>
                </c:pt>
                <c:pt idx="710">
                  <c:v>14.572833031793801</c:v>
                </c:pt>
                <c:pt idx="711">
                  <c:v>14.59335814874</c:v>
                </c:pt>
                <c:pt idx="712">
                  <c:v>14.6138832656862</c:v>
                </c:pt>
                <c:pt idx="713">
                  <c:v>14.6344083826323</c:v>
                </c:pt>
                <c:pt idx="714">
                  <c:v>14.654933499578499</c:v>
                </c:pt>
                <c:pt idx="715">
                  <c:v>14.675458616524701</c:v>
                </c:pt>
                <c:pt idx="716">
                  <c:v>14.6959837334709</c:v>
                </c:pt>
                <c:pt idx="717">
                  <c:v>14.7165088504171</c:v>
                </c:pt>
                <c:pt idx="718">
                  <c:v>14.737033967363301</c:v>
                </c:pt>
                <c:pt idx="719">
                  <c:v>14.7575590843095</c:v>
                </c:pt>
                <c:pt idx="720">
                  <c:v>14.7780842012557</c:v>
                </c:pt>
                <c:pt idx="721">
                  <c:v>14.798609318201899</c:v>
                </c:pt>
                <c:pt idx="722">
                  <c:v>14.819134435147999</c:v>
                </c:pt>
                <c:pt idx="723">
                  <c:v>14.839659552094201</c:v>
                </c:pt>
                <c:pt idx="724">
                  <c:v>14.8601846690404</c:v>
                </c:pt>
                <c:pt idx="725">
                  <c:v>14.8807097859866</c:v>
                </c:pt>
                <c:pt idx="726">
                  <c:v>14.901234902932799</c:v>
                </c:pt>
                <c:pt idx="727">
                  <c:v>14.921760019879001</c:v>
                </c:pt>
                <c:pt idx="728">
                  <c:v>14.9422851368252</c:v>
                </c:pt>
                <c:pt idx="729">
                  <c:v>14.9628102537714</c:v>
                </c:pt>
                <c:pt idx="730">
                  <c:v>14.983335370717599</c:v>
                </c:pt>
                <c:pt idx="731">
                  <c:v>15.003860487663699</c:v>
                </c:pt>
                <c:pt idx="732">
                  <c:v>15.0243856046099</c:v>
                </c:pt>
                <c:pt idx="733">
                  <c:v>15.0449107215561</c:v>
                </c:pt>
                <c:pt idx="734">
                  <c:v>15.0654358385023</c:v>
                </c:pt>
                <c:pt idx="735">
                  <c:v>15.085960955448501</c:v>
                </c:pt>
                <c:pt idx="736">
                  <c:v>15.1064860723947</c:v>
                </c:pt>
                <c:pt idx="737">
                  <c:v>15.1270111893409</c:v>
                </c:pt>
                <c:pt idx="738">
                  <c:v>15.147536306287099</c:v>
                </c:pt>
                <c:pt idx="739">
                  <c:v>15.168061423233199</c:v>
                </c:pt>
                <c:pt idx="740">
                  <c:v>15.188586540179401</c:v>
                </c:pt>
                <c:pt idx="741">
                  <c:v>15.2091116571256</c:v>
                </c:pt>
                <c:pt idx="742">
                  <c:v>15.2296367740718</c:v>
                </c:pt>
                <c:pt idx="743">
                  <c:v>15.250161891017999</c:v>
                </c:pt>
                <c:pt idx="744">
                  <c:v>15.270687007964201</c:v>
                </c:pt>
                <c:pt idx="745">
                  <c:v>15.2912121249104</c:v>
                </c:pt>
                <c:pt idx="746">
                  <c:v>15.3117372418566</c:v>
                </c:pt>
                <c:pt idx="747">
                  <c:v>15.332262358802801</c:v>
                </c:pt>
                <c:pt idx="748">
                  <c:v>15.352787475748899</c:v>
                </c:pt>
                <c:pt idx="749">
                  <c:v>15.3733125926951</c:v>
                </c:pt>
                <c:pt idx="750">
                  <c:v>15.3938377096413</c:v>
                </c:pt>
                <c:pt idx="751">
                  <c:v>15.414362826587499</c:v>
                </c:pt>
                <c:pt idx="752">
                  <c:v>15.434887943533701</c:v>
                </c:pt>
                <c:pt idx="753">
                  <c:v>15.4554130604799</c:v>
                </c:pt>
                <c:pt idx="754">
                  <c:v>15.4759381774261</c:v>
                </c:pt>
                <c:pt idx="755">
                  <c:v>15.496463294372299</c:v>
                </c:pt>
                <c:pt idx="756">
                  <c:v>15.516988411318501</c:v>
                </c:pt>
                <c:pt idx="757">
                  <c:v>15.537513528264601</c:v>
                </c:pt>
                <c:pt idx="758">
                  <c:v>15.5580386452108</c:v>
                </c:pt>
                <c:pt idx="759">
                  <c:v>15.578563762157</c:v>
                </c:pt>
                <c:pt idx="760">
                  <c:v>15.599088879103199</c:v>
                </c:pt>
                <c:pt idx="761">
                  <c:v>15.6196139960494</c:v>
                </c:pt>
                <c:pt idx="762">
                  <c:v>15.6401391129956</c:v>
                </c:pt>
                <c:pt idx="763">
                  <c:v>15.6606642299418</c:v>
                </c:pt>
                <c:pt idx="764">
                  <c:v>15.681189346888001</c:v>
                </c:pt>
                <c:pt idx="765">
                  <c:v>15.701714463834101</c:v>
                </c:pt>
                <c:pt idx="766">
                  <c:v>15.7222395807803</c:v>
                </c:pt>
                <c:pt idx="767">
                  <c:v>15.7427646977265</c:v>
                </c:pt>
                <c:pt idx="768">
                  <c:v>15.763289814672699</c:v>
                </c:pt>
                <c:pt idx="769">
                  <c:v>15.783814931618901</c:v>
                </c:pt>
                <c:pt idx="770">
                  <c:v>15.8043400485651</c:v>
                </c:pt>
                <c:pt idx="771">
                  <c:v>15.8248651655113</c:v>
                </c:pt>
                <c:pt idx="772">
                  <c:v>15.845390282457499</c:v>
                </c:pt>
                <c:pt idx="773">
                  <c:v>15.865915399403701</c:v>
                </c:pt>
                <c:pt idx="774">
                  <c:v>15.886440516349801</c:v>
                </c:pt>
                <c:pt idx="775">
                  <c:v>15.906965633296</c:v>
                </c:pt>
                <c:pt idx="776">
                  <c:v>15.9274907502422</c:v>
                </c:pt>
                <c:pt idx="777">
                  <c:v>15.948015867188399</c:v>
                </c:pt>
                <c:pt idx="778">
                  <c:v>15.9685409841346</c:v>
                </c:pt>
                <c:pt idx="779">
                  <c:v>15.9890661010808</c:v>
                </c:pt>
                <c:pt idx="780">
                  <c:v>16.009591218027001</c:v>
                </c:pt>
                <c:pt idx="781">
                  <c:v>16.030116334973201</c:v>
                </c:pt>
                <c:pt idx="782">
                  <c:v>16.0506414519194</c:v>
                </c:pt>
                <c:pt idx="783">
                  <c:v>16.0711665688655</c:v>
                </c:pt>
                <c:pt idx="784">
                  <c:v>16.0916916858117</c:v>
                </c:pt>
                <c:pt idx="785">
                  <c:v>16.112216802757899</c:v>
                </c:pt>
                <c:pt idx="786">
                  <c:v>16.132741919704099</c:v>
                </c:pt>
                <c:pt idx="787">
                  <c:v>16.153267036650298</c:v>
                </c:pt>
                <c:pt idx="788">
                  <c:v>16.173792153596501</c:v>
                </c:pt>
                <c:pt idx="789">
                  <c:v>16.194317270542701</c:v>
                </c:pt>
                <c:pt idx="790">
                  <c:v>16.2148423874889</c:v>
                </c:pt>
                <c:pt idx="791">
                  <c:v>16.235367504435001</c:v>
                </c:pt>
                <c:pt idx="792">
                  <c:v>16.2558926213812</c:v>
                </c:pt>
                <c:pt idx="793">
                  <c:v>16.2764177383274</c:v>
                </c:pt>
                <c:pt idx="794">
                  <c:v>16.296942855273599</c:v>
                </c:pt>
                <c:pt idx="795">
                  <c:v>16.317467972219799</c:v>
                </c:pt>
                <c:pt idx="796">
                  <c:v>16.337993089166002</c:v>
                </c:pt>
                <c:pt idx="797">
                  <c:v>16.358518206112201</c:v>
                </c:pt>
                <c:pt idx="798">
                  <c:v>16.379043323058401</c:v>
                </c:pt>
                <c:pt idx="799">
                  <c:v>16.3995684400046</c:v>
                </c:pt>
                <c:pt idx="800">
                  <c:v>16.4200935569507</c:v>
                </c:pt>
                <c:pt idx="801">
                  <c:v>16.4406186738969</c:v>
                </c:pt>
                <c:pt idx="802">
                  <c:v>16.461143790843099</c:v>
                </c:pt>
                <c:pt idx="803">
                  <c:v>16.481668907789299</c:v>
                </c:pt>
                <c:pt idx="804">
                  <c:v>16.502194024735498</c:v>
                </c:pt>
                <c:pt idx="805">
                  <c:v>16.522719141681701</c:v>
                </c:pt>
                <c:pt idx="806">
                  <c:v>16.543244258627901</c:v>
                </c:pt>
                <c:pt idx="807">
                  <c:v>16.5637693755741</c:v>
                </c:pt>
                <c:pt idx="808">
                  <c:v>16.5842944925203</c:v>
                </c:pt>
                <c:pt idx="809">
                  <c:v>16.6048196094664</c:v>
                </c:pt>
                <c:pt idx="810">
                  <c:v>16.6253447264126</c:v>
                </c:pt>
                <c:pt idx="811">
                  <c:v>16.645869843358799</c:v>
                </c:pt>
                <c:pt idx="812">
                  <c:v>16.666394960304999</c:v>
                </c:pt>
                <c:pt idx="813">
                  <c:v>16.686920077251202</c:v>
                </c:pt>
                <c:pt idx="814">
                  <c:v>16.707445194197401</c:v>
                </c:pt>
                <c:pt idx="815">
                  <c:v>16.727970311143601</c:v>
                </c:pt>
                <c:pt idx="816">
                  <c:v>16.7484954280898</c:v>
                </c:pt>
                <c:pt idx="817">
                  <c:v>16.7690205450359</c:v>
                </c:pt>
                <c:pt idx="818">
                  <c:v>16.7895456619821</c:v>
                </c:pt>
                <c:pt idx="819">
                  <c:v>16.810070778928299</c:v>
                </c:pt>
                <c:pt idx="820">
                  <c:v>16.830595895874499</c:v>
                </c:pt>
                <c:pt idx="821">
                  <c:v>16.851121012820698</c:v>
                </c:pt>
                <c:pt idx="822">
                  <c:v>16.871646129766901</c:v>
                </c:pt>
                <c:pt idx="823">
                  <c:v>16.892171246713101</c:v>
                </c:pt>
                <c:pt idx="824">
                  <c:v>16.9126963636593</c:v>
                </c:pt>
                <c:pt idx="825">
                  <c:v>16.9332214806055</c:v>
                </c:pt>
                <c:pt idx="826">
                  <c:v>16.9537465975516</c:v>
                </c:pt>
                <c:pt idx="827">
                  <c:v>16.974271714497799</c:v>
                </c:pt>
                <c:pt idx="828">
                  <c:v>16.994796831443999</c:v>
                </c:pt>
                <c:pt idx="829">
                  <c:v>17.015321948390199</c:v>
                </c:pt>
                <c:pt idx="830">
                  <c:v>17.035847065336402</c:v>
                </c:pt>
                <c:pt idx="831">
                  <c:v>17.056372182282601</c:v>
                </c:pt>
                <c:pt idx="832">
                  <c:v>17.076897299228801</c:v>
                </c:pt>
                <c:pt idx="833">
                  <c:v>17.097422416175</c:v>
                </c:pt>
                <c:pt idx="834">
                  <c:v>17.1179475331212</c:v>
                </c:pt>
                <c:pt idx="835">
                  <c:v>17.1384726500673</c:v>
                </c:pt>
                <c:pt idx="836">
                  <c:v>17.158997767013499</c:v>
                </c:pt>
                <c:pt idx="837">
                  <c:v>17.179522883959699</c:v>
                </c:pt>
                <c:pt idx="838">
                  <c:v>17.200048000905898</c:v>
                </c:pt>
                <c:pt idx="839">
                  <c:v>17.220573117852101</c:v>
                </c:pt>
                <c:pt idx="840">
                  <c:v>17.241098234798301</c:v>
                </c:pt>
                <c:pt idx="841">
                  <c:v>17.2616233517445</c:v>
                </c:pt>
                <c:pt idx="842">
                  <c:v>17.2821484686907</c:v>
                </c:pt>
                <c:pt idx="843">
                  <c:v>17.3026735856368</c:v>
                </c:pt>
                <c:pt idx="844">
                  <c:v>17.323198702582999</c:v>
                </c:pt>
                <c:pt idx="845">
                  <c:v>17.343723819529199</c:v>
                </c:pt>
                <c:pt idx="846">
                  <c:v>17.364248936475398</c:v>
                </c:pt>
                <c:pt idx="847">
                  <c:v>17.384774053421602</c:v>
                </c:pt>
                <c:pt idx="848">
                  <c:v>17.405299170367801</c:v>
                </c:pt>
                <c:pt idx="849">
                  <c:v>17.425824287314001</c:v>
                </c:pt>
                <c:pt idx="850">
                  <c:v>17.4463494042602</c:v>
                </c:pt>
                <c:pt idx="851">
                  <c:v>17.4668745212064</c:v>
                </c:pt>
                <c:pt idx="852">
                  <c:v>17.4873996381525</c:v>
                </c:pt>
                <c:pt idx="853">
                  <c:v>17.507924755098699</c:v>
                </c:pt>
                <c:pt idx="854">
                  <c:v>17.528449872044899</c:v>
                </c:pt>
                <c:pt idx="855">
                  <c:v>17.548974988991102</c:v>
                </c:pt>
                <c:pt idx="856">
                  <c:v>17.569500105937301</c:v>
                </c:pt>
                <c:pt idx="857">
                  <c:v>17.590025222883501</c:v>
                </c:pt>
                <c:pt idx="858">
                  <c:v>17.6105503398297</c:v>
                </c:pt>
                <c:pt idx="859">
                  <c:v>17.6310754567759</c:v>
                </c:pt>
                <c:pt idx="860">
                  <c:v>17.651600573722099</c:v>
                </c:pt>
                <c:pt idx="861">
                  <c:v>17.672125690668199</c:v>
                </c:pt>
                <c:pt idx="862">
                  <c:v>17.692650807614399</c:v>
                </c:pt>
                <c:pt idx="863">
                  <c:v>17.713175924560598</c:v>
                </c:pt>
                <c:pt idx="864">
                  <c:v>17.733701041506801</c:v>
                </c:pt>
                <c:pt idx="865">
                  <c:v>17.754226158453001</c:v>
                </c:pt>
                <c:pt idx="866">
                  <c:v>17.774751275399201</c:v>
                </c:pt>
                <c:pt idx="867">
                  <c:v>17.7952763923454</c:v>
                </c:pt>
                <c:pt idx="868">
                  <c:v>17.8158015092916</c:v>
                </c:pt>
                <c:pt idx="869">
                  <c:v>17.8363266262377</c:v>
                </c:pt>
                <c:pt idx="870">
                  <c:v>17.856851743183899</c:v>
                </c:pt>
                <c:pt idx="871">
                  <c:v>17.877376860130099</c:v>
                </c:pt>
                <c:pt idx="872">
                  <c:v>17.897901977076302</c:v>
                </c:pt>
                <c:pt idx="873">
                  <c:v>17.918427094022501</c:v>
                </c:pt>
                <c:pt idx="874">
                  <c:v>17.938952210968701</c:v>
                </c:pt>
                <c:pt idx="875">
                  <c:v>17.9594773279149</c:v>
                </c:pt>
                <c:pt idx="876">
                  <c:v>17.9800024448611</c:v>
                </c:pt>
                <c:pt idx="877">
                  <c:v>18.000527561807299</c:v>
                </c:pt>
                <c:pt idx="878">
                  <c:v>18.021052678753399</c:v>
                </c:pt>
                <c:pt idx="879">
                  <c:v>18.041577795699599</c:v>
                </c:pt>
                <c:pt idx="880">
                  <c:v>18.062102912645798</c:v>
                </c:pt>
                <c:pt idx="881">
                  <c:v>18.082628029592001</c:v>
                </c:pt>
                <c:pt idx="882">
                  <c:v>18.103153146538201</c:v>
                </c:pt>
                <c:pt idx="883">
                  <c:v>18.1236782634844</c:v>
                </c:pt>
                <c:pt idx="884">
                  <c:v>18.1442033804306</c:v>
                </c:pt>
                <c:pt idx="885">
                  <c:v>18.1647284973768</c:v>
                </c:pt>
                <c:pt idx="886">
                  <c:v>18.1852536143229</c:v>
                </c:pt>
                <c:pt idx="887">
                  <c:v>18.205778731269099</c:v>
                </c:pt>
                <c:pt idx="888">
                  <c:v>18.226303848215299</c:v>
                </c:pt>
                <c:pt idx="889">
                  <c:v>18.246828965161502</c:v>
                </c:pt>
                <c:pt idx="890">
                  <c:v>18.267354082107701</c:v>
                </c:pt>
                <c:pt idx="891">
                  <c:v>18.287879199053901</c:v>
                </c:pt>
                <c:pt idx="892">
                  <c:v>18.3084043160001</c:v>
                </c:pt>
                <c:pt idx="893">
                  <c:v>18.3289294329463</c:v>
                </c:pt>
                <c:pt idx="894">
                  <c:v>18.349454549892499</c:v>
                </c:pt>
                <c:pt idx="895">
                  <c:v>18.369979666838599</c:v>
                </c:pt>
                <c:pt idx="896">
                  <c:v>18.390504783784799</c:v>
                </c:pt>
                <c:pt idx="897">
                  <c:v>18.411029900730998</c:v>
                </c:pt>
                <c:pt idx="898">
                  <c:v>18.431555017677201</c:v>
                </c:pt>
                <c:pt idx="899">
                  <c:v>18.452080134623401</c:v>
                </c:pt>
                <c:pt idx="900">
                  <c:v>18.4726052515696</c:v>
                </c:pt>
                <c:pt idx="901">
                  <c:v>18.4931303685158</c:v>
                </c:pt>
                <c:pt idx="902">
                  <c:v>18.513655485461999</c:v>
                </c:pt>
                <c:pt idx="903">
                  <c:v>18.534180602408199</c:v>
                </c:pt>
                <c:pt idx="904">
                  <c:v>18.554705719354299</c:v>
                </c:pt>
                <c:pt idx="905">
                  <c:v>18.575230836300499</c:v>
                </c:pt>
                <c:pt idx="906">
                  <c:v>18.595755953246702</c:v>
                </c:pt>
                <c:pt idx="907">
                  <c:v>18.616281070192901</c:v>
                </c:pt>
                <c:pt idx="908">
                  <c:v>18.636806187139101</c:v>
                </c:pt>
                <c:pt idx="909">
                  <c:v>18.6573313040853</c:v>
                </c:pt>
                <c:pt idx="910">
                  <c:v>18.6778564210315</c:v>
                </c:pt>
                <c:pt idx="911">
                  <c:v>18.698381537977699</c:v>
                </c:pt>
                <c:pt idx="912">
                  <c:v>18.718906654923799</c:v>
                </c:pt>
                <c:pt idx="913">
                  <c:v>18.739431771869999</c:v>
                </c:pt>
                <c:pt idx="914">
                  <c:v>18.759956888816198</c:v>
                </c:pt>
                <c:pt idx="915">
                  <c:v>18.780482005762401</c:v>
                </c:pt>
                <c:pt idx="916">
                  <c:v>18.801007122708601</c:v>
                </c:pt>
                <c:pt idx="917">
                  <c:v>18.8215322396548</c:v>
                </c:pt>
                <c:pt idx="918">
                  <c:v>18.842057356601</c:v>
                </c:pt>
                <c:pt idx="919">
                  <c:v>18.862582473547199</c:v>
                </c:pt>
                <c:pt idx="920">
                  <c:v>18.883107590493399</c:v>
                </c:pt>
                <c:pt idx="921">
                  <c:v>18.903632707439499</c:v>
                </c:pt>
                <c:pt idx="922">
                  <c:v>18.924157824385698</c:v>
                </c:pt>
                <c:pt idx="923">
                  <c:v>18.944682941331902</c:v>
                </c:pt>
                <c:pt idx="924">
                  <c:v>18.965208058278101</c:v>
                </c:pt>
                <c:pt idx="925">
                  <c:v>18.985733175224301</c:v>
                </c:pt>
                <c:pt idx="926">
                  <c:v>19.0062582921705</c:v>
                </c:pt>
                <c:pt idx="927">
                  <c:v>19.0267834091167</c:v>
                </c:pt>
                <c:pt idx="928">
                  <c:v>19.047308526062899</c:v>
                </c:pt>
                <c:pt idx="929">
                  <c:v>19.067833643009099</c:v>
                </c:pt>
                <c:pt idx="930">
                  <c:v>19.088358759955199</c:v>
                </c:pt>
                <c:pt idx="931">
                  <c:v>19.108883876901398</c:v>
                </c:pt>
                <c:pt idx="932">
                  <c:v>19.129408993847601</c:v>
                </c:pt>
                <c:pt idx="933">
                  <c:v>19.149934110793801</c:v>
                </c:pt>
                <c:pt idx="934">
                  <c:v>19.17045922774</c:v>
                </c:pt>
                <c:pt idx="935">
                  <c:v>19.1909843446862</c:v>
                </c:pt>
                <c:pt idx="936">
                  <c:v>19.211509461632399</c:v>
                </c:pt>
                <c:pt idx="937">
                  <c:v>19.232034578578599</c:v>
                </c:pt>
                <c:pt idx="938">
                  <c:v>19.252559695524699</c:v>
                </c:pt>
                <c:pt idx="939">
                  <c:v>19.273084812470898</c:v>
                </c:pt>
                <c:pt idx="940">
                  <c:v>19.293609929417102</c:v>
                </c:pt>
                <c:pt idx="941">
                  <c:v>19.314135046363301</c:v>
                </c:pt>
                <c:pt idx="942">
                  <c:v>19.334660163309501</c:v>
                </c:pt>
                <c:pt idx="943">
                  <c:v>19.3551852802557</c:v>
                </c:pt>
                <c:pt idx="944">
                  <c:v>19.3757103972019</c:v>
                </c:pt>
                <c:pt idx="945">
                  <c:v>19.396235514148099</c:v>
                </c:pt>
                <c:pt idx="946">
                  <c:v>19.416760631094299</c:v>
                </c:pt>
                <c:pt idx="947">
                  <c:v>19.437285748040399</c:v>
                </c:pt>
                <c:pt idx="948">
                  <c:v>19.457810864986602</c:v>
                </c:pt>
                <c:pt idx="949">
                  <c:v>19.478335981932801</c:v>
                </c:pt>
                <c:pt idx="950">
                  <c:v>19.498861098879001</c:v>
                </c:pt>
                <c:pt idx="951">
                  <c:v>19.5193862158252</c:v>
                </c:pt>
                <c:pt idx="952">
                  <c:v>19.5399113327714</c:v>
                </c:pt>
                <c:pt idx="953">
                  <c:v>19.560436449717599</c:v>
                </c:pt>
                <c:pt idx="954">
                  <c:v>19.580961566663799</c:v>
                </c:pt>
                <c:pt idx="955">
                  <c:v>19.601486683609899</c:v>
                </c:pt>
                <c:pt idx="956">
                  <c:v>19.622011800556098</c:v>
                </c:pt>
                <c:pt idx="957">
                  <c:v>19.642536917502301</c:v>
                </c:pt>
                <c:pt idx="958">
                  <c:v>19.663062034448501</c:v>
                </c:pt>
                <c:pt idx="959">
                  <c:v>19.6835871513947</c:v>
                </c:pt>
                <c:pt idx="960">
                  <c:v>19.7041122683409</c:v>
                </c:pt>
                <c:pt idx="961">
                  <c:v>19.7246373852871</c:v>
                </c:pt>
                <c:pt idx="962">
                  <c:v>19.745162502233299</c:v>
                </c:pt>
                <c:pt idx="963">
                  <c:v>19.765687619179499</c:v>
                </c:pt>
                <c:pt idx="964">
                  <c:v>19.786212736125599</c:v>
                </c:pt>
                <c:pt idx="965">
                  <c:v>19.806737853071802</c:v>
                </c:pt>
                <c:pt idx="966">
                  <c:v>19.827262970018001</c:v>
                </c:pt>
                <c:pt idx="967">
                  <c:v>19.847788086964201</c:v>
                </c:pt>
                <c:pt idx="968">
                  <c:v>19.8683132039104</c:v>
                </c:pt>
                <c:pt idx="969">
                  <c:v>19.8888383208566</c:v>
                </c:pt>
                <c:pt idx="970">
                  <c:v>19.909363437802799</c:v>
                </c:pt>
                <c:pt idx="971">
                  <c:v>19.929888554748999</c:v>
                </c:pt>
                <c:pt idx="972">
                  <c:v>19.950413671695198</c:v>
                </c:pt>
                <c:pt idx="973">
                  <c:v>19.970938788641298</c:v>
                </c:pt>
                <c:pt idx="974">
                  <c:v>19.991463905587501</c:v>
                </c:pt>
                <c:pt idx="975">
                  <c:v>20.011989022533701</c:v>
                </c:pt>
                <c:pt idx="976">
                  <c:v>20.0325141394799</c:v>
                </c:pt>
                <c:pt idx="977">
                  <c:v>20.0530392564261</c:v>
                </c:pt>
                <c:pt idx="978">
                  <c:v>20.073564373372299</c:v>
                </c:pt>
                <c:pt idx="979">
                  <c:v>20.094089490318499</c:v>
                </c:pt>
                <c:pt idx="980">
                  <c:v>20.114614607264699</c:v>
                </c:pt>
                <c:pt idx="981">
                  <c:v>20.135139724210799</c:v>
                </c:pt>
                <c:pt idx="982">
                  <c:v>20.155664841157002</c:v>
                </c:pt>
                <c:pt idx="983">
                  <c:v>20.176189958103201</c:v>
                </c:pt>
                <c:pt idx="984">
                  <c:v>20.196715075049401</c:v>
                </c:pt>
                <c:pt idx="985">
                  <c:v>20.2172401919956</c:v>
                </c:pt>
                <c:pt idx="986">
                  <c:v>20.2377653089418</c:v>
                </c:pt>
                <c:pt idx="987">
                  <c:v>20.258290425887999</c:v>
                </c:pt>
                <c:pt idx="988">
                  <c:v>20.278815542834199</c:v>
                </c:pt>
                <c:pt idx="989">
                  <c:v>20.299340659780398</c:v>
                </c:pt>
                <c:pt idx="990">
                  <c:v>20.319865776726498</c:v>
                </c:pt>
                <c:pt idx="991">
                  <c:v>20.340390893672701</c:v>
                </c:pt>
                <c:pt idx="992">
                  <c:v>20.360916010618901</c:v>
                </c:pt>
                <c:pt idx="993">
                  <c:v>20.3814411275651</c:v>
                </c:pt>
                <c:pt idx="994">
                  <c:v>20.4019662445113</c:v>
                </c:pt>
                <c:pt idx="995">
                  <c:v>20.422491361457499</c:v>
                </c:pt>
                <c:pt idx="996">
                  <c:v>20.443016478403699</c:v>
                </c:pt>
                <c:pt idx="997">
                  <c:v>20.463541595349898</c:v>
                </c:pt>
                <c:pt idx="998">
                  <c:v>20.484066712296102</c:v>
                </c:pt>
                <c:pt idx="999">
                  <c:v>20.504591829242202</c:v>
                </c:pt>
                <c:pt idx="1000">
                  <c:v>20.525116946188401</c:v>
                </c:pt>
                <c:pt idx="1001">
                  <c:v>20.545642063134601</c:v>
                </c:pt>
                <c:pt idx="1002">
                  <c:v>20.5661671800808</c:v>
                </c:pt>
                <c:pt idx="1003">
                  <c:v>20.586692297027</c:v>
                </c:pt>
                <c:pt idx="1004">
                  <c:v>20.607217413973199</c:v>
                </c:pt>
                <c:pt idx="1005">
                  <c:v>20.627742530919399</c:v>
                </c:pt>
                <c:pt idx="1006">
                  <c:v>20.648267647865602</c:v>
                </c:pt>
                <c:pt idx="1007">
                  <c:v>20.668792764811698</c:v>
                </c:pt>
                <c:pt idx="1008">
                  <c:v>20.689317881757901</c:v>
                </c:pt>
                <c:pt idx="1009">
                  <c:v>20.709842998704101</c:v>
                </c:pt>
                <c:pt idx="1010">
                  <c:v>20.7303681156503</c:v>
                </c:pt>
                <c:pt idx="1011">
                  <c:v>20.7508932325965</c:v>
                </c:pt>
                <c:pt idx="1012">
                  <c:v>20.771418349542699</c:v>
                </c:pt>
                <c:pt idx="1013">
                  <c:v>20.791943466488899</c:v>
                </c:pt>
                <c:pt idx="1014">
                  <c:v>20.812468583435098</c:v>
                </c:pt>
                <c:pt idx="1015">
                  <c:v>20.832993700381301</c:v>
                </c:pt>
                <c:pt idx="1016">
                  <c:v>20.853518817327402</c:v>
                </c:pt>
                <c:pt idx="1017">
                  <c:v>20.874043934273601</c:v>
                </c:pt>
                <c:pt idx="1018">
                  <c:v>20.894569051219801</c:v>
                </c:pt>
                <c:pt idx="1019">
                  <c:v>20.915094168166</c:v>
                </c:pt>
                <c:pt idx="1020">
                  <c:v>20.9356192851122</c:v>
                </c:pt>
                <c:pt idx="1021">
                  <c:v>20.956144402058399</c:v>
                </c:pt>
                <c:pt idx="1022">
                  <c:v>20.976669519004599</c:v>
                </c:pt>
                <c:pt idx="1023">
                  <c:v>20.997194635950802</c:v>
                </c:pt>
                <c:pt idx="1024">
                  <c:v>21.017719752897001</c:v>
                </c:pt>
                <c:pt idx="1025">
                  <c:v>21.038244869843101</c:v>
                </c:pt>
                <c:pt idx="1026">
                  <c:v>21.058769986789301</c:v>
                </c:pt>
                <c:pt idx="1027">
                  <c:v>21.0792951037355</c:v>
                </c:pt>
                <c:pt idx="1028">
                  <c:v>21.0998202206817</c:v>
                </c:pt>
                <c:pt idx="1029">
                  <c:v>21.120345337627899</c:v>
                </c:pt>
                <c:pt idx="1030">
                  <c:v>21.140870454574099</c:v>
                </c:pt>
                <c:pt idx="1031">
                  <c:v>21.161395571520298</c:v>
                </c:pt>
                <c:pt idx="1032">
                  <c:v>21.181920688466501</c:v>
                </c:pt>
                <c:pt idx="1033">
                  <c:v>21.202445805412601</c:v>
                </c:pt>
                <c:pt idx="1034">
                  <c:v>21.222970922358801</c:v>
                </c:pt>
                <c:pt idx="1035">
                  <c:v>21.243496039305001</c:v>
                </c:pt>
                <c:pt idx="1036">
                  <c:v>21.2640211562512</c:v>
                </c:pt>
                <c:pt idx="1037">
                  <c:v>21.2845462731974</c:v>
                </c:pt>
                <c:pt idx="1038">
                  <c:v>21.305071390143599</c:v>
                </c:pt>
                <c:pt idx="1039">
                  <c:v>21.325596507089799</c:v>
                </c:pt>
                <c:pt idx="1040">
                  <c:v>21.346121624036002</c:v>
                </c:pt>
                <c:pt idx="1041">
                  <c:v>21.366646740982201</c:v>
                </c:pt>
                <c:pt idx="1042">
                  <c:v>21.387171857928301</c:v>
                </c:pt>
                <c:pt idx="1043">
                  <c:v>21.407696974874501</c:v>
                </c:pt>
                <c:pt idx="1044">
                  <c:v>21.4282220918207</c:v>
                </c:pt>
                <c:pt idx="1045">
                  <c:v>21.4487472087669</c:v>
                </c:pt>
                <c:pt idx="1046">
                  <c:v>21.469272325713099</c:v>
                </c:pt>
                <c:pt idx="1047">
                  <c:v>21.489797442659299</c:v>
                </c:pt>
                <c:pt idx="1048">
                  <c:v>21.510322559605498</c:v>
                </c:pt>
                <c:pt idx="1049">
                  <c:v>21.530847676551701</c:v>
                </c:pt>
                <c:pt idx="1050">
                  <c:v>21.551372793497901</c:v>
                </c:pt>
                <c:pt idx="1051">
                  <c:v>21.571897910444001</c:v>
                </c:pt>
                <c:pt idx="1052">
                  <c:v>21.5924230273902</c:v>
                </c:pt>
                <c:pt idx="1053">
                  <c:v>21.6129481443364</c:v>
                </c:pt>
                <c:pt idx="1054">
                  <c:v>21.6334732612826</c:v>
                </c:pt>
                <c:pt idx="1055">
                  <c:v>21.653998378228799</c:v>
                </c:pt>
                <c:pt idx="1056">
                  <c:v>21.674523495174999</c:v>
                </c:pt>
                <c:pt idx="1057">
                  <c:v>21.695048612121202</c:v>
                </c:pt>
                <c:pt idx="1058">
                  <c:v>21.715573729067401</c:v>
                </c:pt>
                <c:pt idx="1059">
                  <c:v>21.736098846013501</c:v>
                </c:pt>
                <c:pt idx="1060">
                  <c:v>21.756623962959701</c:v>
                </c:pt>
                <c:pt idx="1061">
                  <c:v>21.7771490799059</c:v>
                </c:pt>
                <c:pt idx="1062">
                  <c:v>21.7976741968521</c:v>
                </c:pt>
                <c:pt idx="1063">
                  <c:v>21.818199313798299</c:v>
                </c:pt>
                <c:pt idx="1064">
                  <c:v>21.838724430744499</c:v>
                </c:pt>
                <c:pt idx="1065">
                  <c:v>21.859249547690698</c:v>
                </c:pt>
                <c:pt idx="1066">
                  <c:v>21.879774664636901</c:v>
                </c:pt>
                <c:pt idx="1067">
                  <c:v>21.900299781583101</c:v>
                </c:pt>
                <c:pt idx="1068">
                  <c:v>21.920824898529201</c:v>
                </c:pt>
                <c:pt idx="1069">
                  <c:v>21.9413500154754</c:v>
                </c:pt>
                <c:pt idx="1070">
                  <c:v>21.9618751324216</c:v>
                </c:pt>
                <c:pt idx="1071">
                  <c:v>21.982400249367799</c:v>
                </c:pt>
                <c:pt idx="1072">
                  <c:v>22.002925366313999</c:v>
                </c:pt>
                <c:pt idx="1073">
                  <c:v>22.023450483260198</c:v>
                </c:pt>
                <c:pt idx="1074">
                  <c:v>22.043975600206402</c:v>
                </c:pt>
                <c:pt idx="1075">
                  <c:v>22.064500717152601</c:v>
                </c:pt>
                <c:pt idx="1076">
                  <c:v>22.085025834098801</c:v>
                </c:pt>
                <c:pt idx="1077">
                  <c:v>22.105550951044901</c:v>
                </c:pt>
                <c:pt idx="1078">
                  <c:v>22.1260760679911</c:v>
                </c:pt>
                <c:pt idx="1079">
                  <c:v>22.1466011849373</c:v>
                </c:pt>
                <c:pt idx="1080">
                  <c:v>22.167126301883499</c:v>
                </c:pt>
                <c:pt idx="1081">
                  <c:v>22.187651418829699</c:v>
                </c:pt>
                <c:pt idx="1082">
                  <c:v>22.208176535775898</c:v>
                </c:pt>
                <c:pt idx="1083">
                  <c:v>22.228701652722101</c:v>
                </c:pt>
                <c:pt idx="1084">
                  <c:v>22.249226769668301</c:v>
                </c:pt>
                <c:pt idx="1085">
                  <c:v>22.269751886614401</c:v>
                </c:pt>
                <c:pt idx="1086">
                  <c:v>22.2902770035606</c:v>
                </c:pt>
                <c:pt idx="1087">
                  <c:v>22.3108021205068</c:v>
                </c:pt>
                <c:pt idx="1088">
                  <c:v>22.331327237452999</c:v>
                </c:pt>
                <c:pt idx="1089">
                  <c:v>22.351852354399199</c:v>
                </c:pt>
                <c:pt idx="1090">
                  <c:v>22.372377471345398</c:v>
                </c:pt>
                <c:pt idx="1091">
                  <c:v>22.392902588291602</c:v>
                </c:pt>
                <c:pt idx="1092">
                  <c:v>22.413427705237801</c:v>
                </c:pt>
                <c:pt idx="1093">
                  <c:v>22.433952822184001</c:v>
                </c:pt>
                <c:pt idx="1094">
                  <c:v>22.454477939130101</c:v>
                </c:pt>
                <c:pt idx="1095">
                  <c:v>22.4750030560763</c:v>
                </c:pt>
                <c:pt idx="1096">
                  <c:v>22.4955281730225</c:v>
                </c:pt>
                <c:pt idx="1097">
                  <c:v>22.516053289968699</c:v>
                </c:pt>
                <c:pt idx="1098">
                  <c:v>22.536578406914899</c:v>
                </c:pt>
                <c:pt idx="1099">
                  <c:v>22.557103523861102</c:v>
                </c:pt>
                <c:pt idx="1100">
                  <c:v>22.577628640807301</c:v>
                </c:pt>
                <c:pt idx="1101">
                  <c:v>22.598153757753501</c:v>
                </c:pt>
                <c:pt idx="1102">
                  <c:v>22.6186788746997</c:v>
                </c:pt>
                <c:pt idx="1103">
                  <c:v>22.6392039916458</c:v>
                </c:pt>
                <c:pt idx="1104">
                  <c:v>22.659729108592</c:v>
                </c:pt>
                <c:pt idx="1105">
                  <c:v>22.680254225538199</c:v>
                </c:pt>
                <c:pt idx="1106">
                  <c:v>22.700779342484399</c:v>
                </c:pt>
                <c:pt idx="1107">
                  <c:v>22.721304459430598</c:v>
                </c:pt>
                <c:pt idx="1108">
                  <c:v>22.741829576376801</c:v>
                </c:pt>
                <c:pt idx="1109">
                  <c:v>22.762354693323001</c:v>
                </c:pt>
                <c:pt idx="1110">
                  <c:v>22.782879810269201</c:v>
                </c:pt>
                <c:pt idx="1111">
                  <c:v>22.803404927215301</c:v>
                </c:pt>
                <c:pt idx="1112">
                  <c:v>22.8239300441615</c:v>
                </c:pt>
                <c:pt idx="1113">
                  <c:v>22.8444551611077</c:v>
                </c:pt>
                <c:pt idx="1114">
                  <c:v>22.864980278053899</c:v>
                </c:pt>
                <c:pt idx="1115">
                  <c:v>22.885505395000099</c:v>
                </c:pt>
                <c:pt idx="1116">
                  <c:v>22.906030511946302</c:v>
                </c:pt>
                <c:pt idx="1117">
                  <c:v>22.926555628892501</c:v>
                </c:pt>
                <c:pt idx="1118">
                  <c:v>22.947080745838701</c:v>
                </c:pt>
                <c:pt idx="1119">
                  <c:v>22.9676058627849</c:v>
                </c:pt>
                <c:pt idx="1120">
                  <c:v>22.988130979731</c:v>
                </c:pt>
                <c:pt idx="1121">
                  <c:v>23.0086560966772</c:v>
                </c:pt>
                <c:pt idx="1122">
                  <c:v>23.029181213623399</c:v>
                </c:pt>
                <c:pt idx="1123">
                  <c:v>23.049706330569599</c:v>
                </c:pt>
                <c:pt idx="1124">
                  <c:v>23.070231447515798</c:v>
                </c:pt>
                <c:pt idx="1125">
                  <c:v>23.090756564462001</c:v>
                </c:pt>
                <c:pt idx="1126">
                  <c:v>23.111281681408201</c:v>
                </c:pt>
                <c:pt idx="1127">
                  <c:v>23.1318067983544</c:v>
                </c:pt>
                <c:pt idx="1128">
                  <c:v>23.1523319153005</c:v>
                </c:pt>
                <c:pt idx="1129">
                  <c:v>23.1728570322467</c:v>
                </c:pt>
                <c:pt idx="1130">
                  <c:v>23.1933821491929</c:v>
                </c:pt>
                <c:pt idx="1131">
                  <c:v>23.213907266139099</c:v>
                </c:pt>
                <c:pt idx="1132">
                  <c:v>23.234432383085299</c:v>
                </c:pt>
                <c:pt idx="1133">
                  <c:v>23.254957500031502</c:v>
                </c:pt>
                <c:pt idx="1134">
                  <c:v>23.275482616977701</c:v>
                </c:pt>
                <c:pt idx="1135">
                  <c:v>23.296007733923901</c:v>
                </c:pt>
                <c:pt idx="1136">
                  <c:v>23.3165328508701</c:v>
                </c:pt>
                <c:pt idx="1137">
                  <c:v>23.3370579678162</c:v>
                </c:pt>
                <c:pt idx="1138">
                  <c:v>23.3575830847624</c:v>
                </c:pt>
                <c:pt idx="1139">
                  <c:v>23.378108201708599</c:v>
                </c:pt>
                <c:pt idx="1140">
                  <c:v>23.398633318654799</c:v>
                </c:pt>
                <c:pt idx="1141">
                  <c:v>23.419158435600998</c:v>
                </c:pt>
                <c:pt idx="1142">
                  <c:v>23.439683552547201</c:v>
                </c:pt>
                <c:pt idx="1143">
                  <c:v>23.460208669493401</c:v>
                </c:pt>
                <c:pt idx="1144">
                  <c:v>23.4807337864396</c:v>
                </c:pt>
                <c:pt idx="1145">
                  <c:v>23.5012589033858</c:v>
                </c:pt>
                <c:pt idx="1146">
                  <c:v>23.5217840203319</c:v>
                </c:pt>
                <c:pt idx="1147">
                  <c:v>23.542309137278099</c:v>
                </c:pt>
                <c:pt idx="1148">
                  <c:v>23.562834254224299</c:v>
                </c:pt>
                <c:pt idx="1149">
                  <c:v>23.583359371170499</c:v>
                </c:pt>
                <c:pt idx="1150">
                  <c:v>23.603884488116702</c:v>
                </c:pt>
                <c:pt idx="1151">
                  <c:v>23.624409605062901</c:v>
                </c:pt>
                <c:pt idx="1152">
                  <c:v>23.644934722009101</c:v>
                </c:pt>
                <c:pt idx="1153">
                  <c:v>23.6654598389553</c:v>
                </c:pt>
                <c:pt idx="1154">
                  <c:v>23.6859849559014</c:v>
                </c:pt>
                <c:pt idx="1155">
                  <c:v>23.7065100728476</c:v>
                </c:pt>
                <c:pt idx="1156">
                  <c:v>23.727035189793799</c:v>
                </c:pt>
                <c:pt idx="1157">
                  <c:v>23.747560306739999</c:v>
                </c:pt>
                <c:pt idx="1158">
                  <c:v>23.768085423686198</c:v>
                </c:pt>
                <c:pt idx="1159">
                  <c:v>23.788610540632401</c:v>
                </c:pt>
                <c:pt idx="1160">
                  <c:v>23.809135657578601</c:v>
                </c:pt>
                <c:pt idx="1161">
                  <c:v>23.8296607745248</c:v>
                </c:pt>
                <c:pt idx="1162">
                  <c:v>23.850185891471</c:v>
                </c:pt>
                <c:pt idx="1163">
                  <c:v>23.8707110084171</c:v>
                </c:pt>
                <c:pt idx="1164">
                  <c:v>23.891236125363299</c:v>
                </c:pt>
                <c:pt idx="1165">
                  <c:v>23.911761242309499</c:v>
                </c:pt>
                <c:pt idx="1166">
                  <c:v>23.932286359255698</c:v>
                </c:pt>
                <c:pt idx="1167">
                  <c:v>23.952811476201902</c:v>
                </c:pt>
                <c:pt idx="1168">
                  <c:v>23.973336593148101</c:v>
                </c:pt>
                <c:pt idx="1169">
                  <c:v>23.993861710094301</c:v>
                </c:pt>
                <c:pt idx="1170">
                  <c:v>24.0143868270405</c:v>
                </c:pt>
                <c:pt idx="1171">
                  <c:v>24.0349119439867</c:v>
                </c:pt>
                <c:pt idx="1172">
                  <c:v>24.0554370609328</c:v>
                </c:pt>
                <c:pt idx="1173">
                  <c:v>24.075962177878999</c:v>
                </c:pt>
                <c:pt idx="1174">
                  <c:v>24.096487294825199</c:v>
                </c:pt>
                <c:pt idx="1175">
                  <c:v>24.117012411771402</c:v>
                </c:pt>
                <c:pt idx="1176">
                  <c:v>24.137537528717601</c:v>
                </c:pt>
                <c:pt idx="1177">
                  <c:v>24.158062645663801</c:v>
                </c:pt>
                <c:pt idx="1178">
                  <c:v>24.17858776261</c:v>
                </c:pt>
                <c:pt idx="1179">
                  <c:v>24.1991128795562</c:v>
                </c:pt>
                <c:pt idx="1180">
                  <c:v>24.2196379965023</c:v>
                </c:pt>
                <c:pt idx="1181">
                  <c:v>24.240163113448499</c:v>
                </c:pt>
                <c:pt idx="1182">
                  <c:v>24.260688230394699</c:v>
                </c:pt>
                <c:pt idx="1183">
                  <c:v>24.281213347340898</c:v>
                </c:pt>
                <c:pt idx="1184">
                  <c:v>24.301738464287101</c:v>
                </c:pt>
                <c:pt idx="1185">
                  <c:v>24.322263581233301</c:v>
                </c:pt>
                <c:pt idx="1186">
                  <c:v>24.342788698179501</c:v>
                </c:pt>
                <c:pt idx="1187">
                  <c:v>24.3633138151257</c:v>
                </c:pt>
                <c:pt idx="1188">
                  <c:v>24.3838389320719</c:v>
                </c:pt>
                <c:pt idx="1189">
                  <c:v>24.404364049018</c:v>
                </c:pt>
                <c:pt idx="1190">
                  <c:v>24.424889165964199</c:v>
                </c:pt>
                <c:pt idx="1191">
                  <c:v>24.445414282910399</c:v>
                </c:pt>
                <c:pt idx="1192">
                  <c:v>24.465939399856602</c:v>
                </c:pt>
                <c:pt idx="1193">
                  <c:v>24.486464516802801</c:v>
                </c:pt>
                <c:pt idx="1194">
                  <c:v>24.506989633749001</c:v>
                </c:pt>
                <c:pt idx="1195">
                  <c:v>24.5275147506952</c:v>
                </c:pt>
                <c:pt idx="1196">
                  <c:v>24.5480398676414</c:v>
                </c:pt>
                <c:pt idx="1197">
                  <c:v>24.568564984587599</c:v>
                </c:pt>
                <c:pt idx="1198">
                  <c:v>24.589090101533699</c:v>
                </c:pt>
                <c:pt idx="1199">
                  <c:v>24.609615218479899</c:v>
                </c:pt>
                <c:pt idx="1200">
                  <c:v>24.630140335426098</c:v>
                </c:pt>
                <c:pt idx="1201">
                  <c:v>24.650665452372301</c:v>
                </c:pt>
                <c:pt idx="1202">
                  <c:v>24.671190569318501</c:v>
                </c:pt>
                <c:pt idx="1203">
                  <c:v>24.6917156862647</c:v>
                </c:pt>
                <c:pt idx="1204">
                  <c:v>24.7122408032109</c:v>
                </c:pt>
                <c:pt idx="1205">
                  <c:v>24.7327659201571</c:v>
                </c:pt>
                <c:pt idx="1206">
                  <c:v>24.7532910371032</c:v>
                </c:pt>
                <c:pt idx="1207">
                  <c:v>24.773816154049399</c:v>
                </c:pt>
                <c:pt idx="1208">
                  <c:v>24.794341270995599</c:v>
                </c:pt>
                <c:pt idx="1209">
                  <c:v>24.814866387941802</c:v>
                </c:pt>
                <c:pt idx="1210">
                  <c:v>24.835391504888001</c:v>
                </c:pt>
                <c:pt idx="1211">
                  <c:v>24.855916621834201</c:v>
                </c:pt>
                <c:pt idx="1212">
                  <c:v>24.8764417387804</c:v>
                </c:pt>
                <c:pt idx="1213">
                  <c:v>24.8969668557266</c:v>
                </c:pt>
                <c:pt idx="1214">
                  <c:v>24.917491972672799</c:v>
                </c:pt>
                <c:pt idx="1215">
                  <c:v>24.938017089618899</c:v>
                </c:pt>
                <c:pt idx="1216">
                  <c:v>24.958542206565099</c:v>
                </c:pt>
                <c:pt idx="1217">
                  <c:v>24.979067323511298</c:v>
                </c:pt>
                <c:pt idx="1218">
                  <c:v>24.999592440457501</c:v>
                </c:pt>
                <c:pt idx="1219">
                  <c:v>25.020117557403701</c:v>
                </c:pt>
                <c:pt idx="1220">
                  <c:v>25.0406426743499</c:v>
                </c:pt>
                <c:pt idx="1221">
                  <c:v>25.0611677912961</c:v>
                </c:pt>
                <c:pt idx="1222">
                  <c:v>25.081692908242299</c:v>
                </c:pt>
                <c:pt idx="1223">
                  <c:v>25.1022180251884</c:v>
                </c:pt>
                <c:pt idx="1224">
                  <c:v>25.122743142134599</c:v>
                </c:pt>
                <c:pt idx="1225">
                  <c:v>25.143268259080799</c:v>
                </c:pt>
                <c:pt idx="1226">
                  <c:v>25.163793376027002</c:v>
                </c:pt>
                <c:pt idx="1227">
                  <c:v>25.184318492973201</c:v>
                </c:pt>
                <c:pt idx="1228">
                  <c:v>25.204843609919401</c:v>
                </c:pt>
                <c:pt idx="1229">
                  <c:v>25.2253687268656</c:v>
                </c:pt>
                <c:pt idx="1230">
                  <c:v>25.2458938438118</c:v>
                </c:pt>
                <c:pt idx="1231">
                  <c:v>25.266418960757999</c:v>
                </c:pt>
                <c:pt idx="1232">
                  <c:v>25.286944077704099</c:v>
                </c:pt>
                <c:pt idx="1233">
                  <c:v>25.307469194650299</c:v>
                </c:pt>
                <c:pt idx="1234">
                  <c:v>25.327994311596498</c:v>
                </c:pt>
                <c:pt idx="1235">
                  <c:v>25.348519428542701</c:v>
                </c:pt>
                <c:pt idx="1236">
                  <c:v>25.369044545488901</c:v>
                </c:pt>
                <c:pt idx="1237">
                  <c:v>25.3895696624351</c:v>
                </c:pt>
                <c:pt idx="1238">
                  <c:v>25.4100947793813</c:v>
                </c:pt>
                <c:pt idx="1239">
                  <c:v>25.430619896327499</c:v>
                </c:pt>
                <c:pt idx="1240">
                  <c:v>25.451145013273699</c:v>
                </c:pt>
                <c:pt idx="1241">
                  <c:v>25.471670130219799</c:v>
                </c:pt>
                <c:pt idx="1242">
                  <c:v>25.492195247165998</c:v>
                </c:pt>
                <c:pt idx="1243">
                  <c:v>25.512720364112202</c:v>
                </c:pt>
                <c:pt idx="1244">
                  <c:v>25.533245481058401</c:v>
                </c:pt>
                <c:pt idx="1245">
                  <c:v>25.553770598004601</c:v>
                </c:pt>
                <c:pt idx="1246">
                  <c:v>25.5742957149508</c:v>
                </c:pt>
                <c:pt idx="1247">
                  <c:v>25.594820831897</c:v>
                </c:pt>
                <c:pt idx="1248">
                  <c:v>25.615345948843199</c:v>
                </c:pt>
                <c:pt idx="1249">
                  <c:v>25.635871065789299</c:v>
                </c:pt>
                <c:pt idx="1250">
                  <c:v>25.656396182735499</c:v>
                </c:pt>
                <c:pt idx="1251">
                  <c:v>25.676921299681698</c:v>
                </c:pt>
                <c:pt idx="1252">
                  <c:v>25.697446416627901</c:v>
                </c:pt>
                <c:pt idx="1253">
                  <c:v>25.717971533574101</c:v>
                </c:pt>
                <c:pt idx="1254">
                  <c:v>25.7384966505203</c:v>
                </c:pt>
                <c:pt idx="1255">
                  <c:v>25.7590217674665</c:v>
                </c:pt>
                <c:pt idx="1256">
                  <c:v>25.779546884412699</c:v>
                </c:pt>
                <c:pt idx="1257">
                  <c:v>25.800072001358899</c:v>
                </c:pt>
                <c:pt idx="1258">
                  <c:v>25.820597118304999</c:v>
                </c:pt>
                <c:pt idx="1259">
                  <c:v>25.841122235251198</c:v>
                </c:pt>
                <c:pt idx="1260">
                  <c:v>25.861647352197402</c:v>
                </c:pt>
                <c:pt idx="1261">
                  <c:v>25.882172469143601</c:v>
                </c:pt>
                <c:pt idx="1262">
                  <c:v>25.902697586089801</c:v>
                </c:pt>
                <c:pt idx="1263">
                  <c:v>25.923222703036</c:v>
                </c:pt>
                <c:pt idx="1264">
                  <c:v>25.9437478199822</c:v>
                </c:pt>
                <c:pt idx="1265">
                  <c:v>25.964272936928399</c:v>
                </c:pt>
                <c:pt idx="1266">
                  <c:v>25.984798053874599</c:v>
                </c:pt>
                <c:pt idx="1267">
                  <c:v>26.005323170820699</c:v>
                </c:pt>
                <c:pt idx="1268">
                  <c:v>26.025848287766902</c:v>
                </c:pt>
                <c:pt idx="1269">
                  <c:v>26.046373404713101</c:v>
                </c:pt>
                <c:pt idx="1270">
                  <c:v>26.066898521659301</c:v>
                </c:pt>
                <c:pt idx="1271">
                  <c:v>26.0874236386055</c:v>
                </c:pt>
                <c:pt idx="1272">
                  <c:v>26.1079487555517</c:v>
                </c:pt>
                <c:pt idx="1273">
                  <c:v>26.128473872497899</c:v>
                </c:pt>
                <c:pt idx="1274">
                  <c:v>26.148998989444099</c:v>
                </c:pt>
                <c:pt idx="1275">
                  <c:v>26.169524106390199</c:v>
                </c:pt>
                <c:pt idx="1276">
                  <c:v>26.190049223336398</c:v>
                </c:pt>
                <c:pt idx="1277">
                  <c:v>26.210574340282601</c:v>
                </c:pt>
                <c:pt idx="1278">
                  <c:v>26.231099457228801</c:v>
                </c:pt>
                <c:pt idx="1279">
                  <c:v>26.251624574175001</c:v>
                </c:pt>
                <c:pt idx="1280">
                  <c:v>26.2721496911212</c:v>
                </c:pt>
                <c:pt idx="1281">
                  <c:v>26.2926748080674</c:v>
                </c:pt>
                <c:pt idx="1282">
                  <c:v>26.313199925013599</c:v>
                </c:pt>
                <c:pt idx="1283">
                  <c:v>26.333725041959799</c:v>
                </c:pt>
                <c:pt idx="1284">
                  <c:v>26.354250158905899</c:v>
                </c:pt>
                <c:pt idx="1285">
                  <c:v>26.374775275852102</c:v>
                </c:pt>
                <c:pt idx="1286">
                  <c:v>26.395300392798301</c:v>
                </c:pt>
                <c:pt idx="1287">
                  <c:v>26.415825509744501</c:v>
                </c:pt>
                <c:pt idx="1288">
                  <c:v>26.4363506266907</c:v>
                </c:pt>
                <c:pt idx="1289">
                  <c:v>26.4568757436369</c:v>
                </c:pt>
                <c:pt idx="1290">
                  <c:v>26.477400860583099</c:v>
                </c:pt>
                <c:pt idx="1291">
                  <c:v>26.497925977529299</c:v>
                </c:pt>
                <c:pt idx="1292">
                  <c:v>26.518451094475498</c:v>
                </c:pt>
                <c:pt idx="1293">
                  <c:v>26.538976211421598</c:v>
                </c:pt>
                <c:pt idx="1294">
                  <c:v>26.559501328367801</c:v>
                </c:pt>
                <c:pt idx="1295">
                  <c:v>26.580026445314001</c:v>
                </c:pt>
                <c:pt idx="1296">
                  <c:v>26.6005515622602</c:v>
                </c:pt>
                <c:pt idx="1297">
                  <c:v>26.6210766792064</c:v>
                </c:pt>
                <c:pt idx="1298">
                  <c:v>26.641601796152599</c:v>
                </c:pt>
                <c:pt idx="1299">
                  <c:v>26.662126913098799</c:v>
                </c:pt>
                <c:pt idx="1300">
                  <c:v>26.682652030044999</c:v>
                </c:pt>
                <c:pt idx="1301">
                  <c:v>26.703177146991099</c:v>
                </c:pt>
                <c:pt idx="1302">
                  <c:v>26.723702263937302</c:v>
                </c:pt>
                <c:pt idx="1303">
                  <c:v>26.744227380883501</c:v>
                </c:pt>
                <c:pt idx="1304">
                  <c:v>26.764752497829701</c:v>
                </c:pt>
                <c:pt idx="1305">
                  <c:v>26.7852776147759</c:v>
                </c:pt>
                <c:pt idx="1306">
                  <c:v>26.8058027317221</c:v>
                </c:pt>
                <c:pt idx="1307">
                  <c:v>26.826327848668299</c:v>
                </c:pt>
                <c:pt idx="1308">
                  <c:v>26.846852965614499</c:v>
                </c:pt>
                <c:pt idx="1309">
                  <c:v>26.867378082560698</c:v>
                </c:pt>
                <c:pt idx="1310">
                  <c:v>26.887903199506798</c:v>
                </c:pt>
                <c:pt idx="1311">
                  <c:v>26.908428316453001</c:v>
                </c:pt>
                <c:pt idx="1312">
                  <c:v>26.928953433399201</c:v>
                </c:pt>
                <c:pt idx="1313">
                  <c:v>26.9494785503454</c:v>
                </c:pt>
                <c:pt idx="1314">
                  <c:v>26.9700036672916</c:v>
                </c:pt>
                <c:pt idx="1315">
                  <c:v>26.990528784237799</c:v>
                </c:pt>
                <c:pt idx="1316">
                  <c:v>27.011053901183999</c:v>
                </c:pt>
                <c:pt idx="1317">
                  <c:v>27.031579018130198</c:v>
                </c:pt>
                <c:pt idx="1318">
                  <c:v>27.052104135076299</c:v>
                </c:pt>
                <c:pt idx="1319">
                  <c:v>27.072629252022502</c:v>
                </c:pt>
                <c:pt idx="1320">
                  <c:v>27.093154368968701</c:v>
                </c:pt>
                <c:pt idx="1321">
                  <c:v>27.113679485914901</c:v>
                </c:pt>
                <c:pt idx="1322">
                  <c:v>27.1342046028611</c:v>
                </c:pt>
                <c:pt idx="1323">
                  <c:v>27.1547297198073</c:v>
                </c:pt>
                <c:pt idx="1324">
                  <c:v>27.175254836753499</c:v>
                </c:pt>
                <c:pt idx="1325">
                  <c:v>27.195779953699699</c:v>
                </c:pt>
                <c:pt idx="1326">
                  <c:v>27.216305070645902</c:v>
                </c:pt>
                <c:pt idx="1327">
                  <c:v>27.236830187591998</c:v>
                </c:pt>
                <c:pt idx="1328">
                  <c:v>27.257355304538201</c:v>
                </c:pt>
                <c:pt idx="1329">
                  <c:v>27.277880421484401</c:v>
                </c:pt>
                <c:pt idx="1330">
                  <c:v>27.2984055384306</c:v>
                </c:pt>
                <c:pt idx="1331">
                  <c:v>27.3189306553768</c:v>
                </c:pt>
                <c:pt idx="1332">
                  <c:v>27.339455772322999</c:v>
                </c:pt>
                <c:pt idx="1333">
                  <c:v>27.359980889269199</c:v>
                </c:pt>
                <c:pt idx="1334">
                  <c:v>27.380506006215398</c:v>
                </c:pt>
                <c:pt idx="1335">
                  <c:v>27.401031123161601</c:v>
                </c:pt>
                <c:pt idx="1336">
                  <c:v>27.421556240107702</c:v>
                </c:pt>
                <c:pt idx="1337">
                  <c:v>27.442081357053901</c:v>
                </c:pt>
                <c:pt idx="1338">
                  <c:v>27.462606474000101</c:v>
                </c:pt>
                <c:pt idx="1339">
                  <c:v>27.4831315909463</c:v>
                </c:pt>
                <c:pt idx="1340">
                  <c:v>27.5036567078925</c:v>
                </c:pt>
                <c:pt idx="1341">
                  <c:v>27.524181824838699</c:v>
                </c:pt>
                <c:pt idx="1342">
                  <c:v>27.544706941784899</c:v>
                </c:pt>
                <c:pt idx="1343">
                  <c:v>27.565232058731102</c:v>
                </c:pt>
                <c:pt idx="1344">
                  <c:v>27.585757175677202</c:v>
                </c:pt>
                <c:pt idx="1345">
                  <c:v>27.606282292623401</c:v>
                </c:pt>
                <c:pt idx="1346">
                  <c:v>27.626807409569601</c:v>
                </c:pt>
                <c:pt idx="1347">
                  <c:v>27.6473325265158</c:v>
                </c:pt>
                <c:pt idx="1348">
                  <c:v>27.667857643462</c:v>
                </c:pt>
                <c:pt idx="1349">
                  <c:v>27.688382760408199</c:v>
                </c:pt>
                <c:pt idx="1350">
                  <c:v>27.708907877354399</c:v>
                </c:pt>
                <c:pt idx="1351">
                  <c:v>27.729432994300598</c:v>
                </c:pt>
                <c:pt idx="1352">
                  <c:v>27.749958111246801</c:v>
                </c:pt>
                <c:pt idx="1353">
                  <c:v>27.770483228192901</c:v>
                </c:pt>
                <c:pt idx="1354">
                  <c:v>27.791008345139101</c:v>
                </c:pt>
                <c:pt idx="1355">
                  <c:v>27.811533462085301</c:v>
                </c:pt>
                <c:pt idx="1356">
                  <c:v>27.8320585790315</c:v>
                </c:pt>
                <c:pt idx="1357">
                  <c:v>27.8525836959777</c:v>
                </c:pt>
                <c:pt idx="1358">
                  <c:v>27.873108812923899</c:v>
                </c:pt>
                <c:pt idx="1359">
                  <c:v>27.893633929870099</c:v>
                </c:pt>
                <c:pt idx="1360">
                  <c:v>27.914159046816302</c:v>
                </c:pt>
                <c:pt idx="1361">
                  <c:v>27.934684163762501</c:v>
                </c:pt>
                <c:pt idx="1362">
                  <c:v>27.955209280708601</c:v>
                </c:pt>
                <c:pt idx="1363">
                  <c:v>27.975734397654801</c:v>
                </c:pt>
                <c:pt idx="1364">
                  <c:v>27.996259514601</c:v>
                </c:pt>
                <c:pt idx="1365">
                  <c:v>28.0167846315472</c:v>
                </c:pt>
                <c:pt idx="1366">
                  <c:v>28.037309748493399</c:v>
                </c:pt>
                <c:pt idx="1367">
                  <c:v>28.057834865439599</c:v>
                </c:pt>
                <c:pt idx="1368">
                  <c:v>28.078359982385798</c:v>
                </c:pt>
                <c:pt idx="1369">
                  <c:v>28.098885099332001</c:v>
                </c:pt>
                <c:pt idx="1370">
                  <c:v>28.119410216278101</c:v>
                </c:pt>
                <c:pt idx="1371">
                  <c:v>28.139935333224301</c:v>
                </c:pt>
                <c:pt idx="1372">
                  <c:v>28.1604604501705</c:v>
                </c:pt>
                <c:pt idx="1373">
                  <c:v>28.1809855671167</c:v>
                </c:pt>
                <c:pt idx="1374">
                  <c:v>28.2015106840629</c:v>
                </c:pt>
                <c:pt idx="1375">
                  <c:v>28.222035801009099</c:v>
                </c:pt>
                <c:pt idx="1376">
                  <c:v>28.242560917955299</c:v>
                </c:pt>
                <c:pt idx="1377">
                  <c:v>28.263086034901502</c:v>
                </c:pt>
                <c:pt idx="1378">
                  <c:v>28.283611151847701</c:v>
                </c:pt>
                <c:pt idx="1379">
                  <c:v>28.304136268793801</c:v>
                </c:pt>
                <c:pt idx="1380">
                  <c:v>28.324661385740001</c:v>
                </c:pt>
                <c:pt idx="1381">
                  <c:v>28.3451865026862</c:v>
                </c:pt>
                <c:pt idx="1382">
                  <c:v>28.3657116196324</c:v>
                </c:pt>
                <c:pt idx="1383">
                  <c:v>28.386236736578599</c:v>
                </c:pt>
                <c:pt idx="1384">
                  <c:v>28.406761853524799</c:v>
                </c:pt>
                <c:pt idx="1385">
                  <c:v>28.427286970470998</c:v>
                </c:pt>
                <c:pt idx="1386">
                  <c:v>28.447812087417201</c:v>
                </c:pt>
                <c:pt idx="1387">
                  <c:v>28.468337204363401</c:v>
                </c:pt>
                <c:pt idx="1388">
                  <c:v>28.488862321309501</c:v>
                </c:pt>
                <c:pt idx="1389">
                  <c:v>28.5093874382557</c:v>
                </c:pt>
                <c:pt idx="1390">
                  <c:v>28.5299125552019</c:v>
                </c:pt>
                <c:pt idx="1391">
                  <c:v>28.550437672148099</c:v>
                </c:pt>
                <c:pt idx="1392">
                  <c:v>28.570962789094299</c:v>
                </c:pt>
                <c:pt idx="1393">
                  <c:v>28.591487906040499</c:v>
                </c:pt>
                <c:pt idx="1394">
                  <c:v>28.612013022986702</c:v>
                </c:pt>
                <c:pt idx="1395">
                  <c:v>28.632538139932901</c:v>
                </c:pt>
                <c:pt idx="1396">
                  <c:v>28.653063256879001</c:v>
                </c:pt>
                <c:pt idx="1397">
                  <c:v>28.673588373825201</c:v>
                </c:pt>
                <c:pt idx="1398">
                  <c:v>28.6941134907714</c:v>
                </c:pt>
                <c:pt idx="1399">
                  <c:v>28.7146386077176</c:v>
                </c:pt>
                <c:pt idx="1400">
                  <c:v>28.735163724663799</c:v>
                </c:pt>
                <c:pt idx="1401">
                  <c:v>28.755688841609999</c:v>
                </c:pt>
                <c:pt idx="1402">
                  <c:v>28.776213958556198</c:v>
                </c:pt>
                <c:pt idx="1403">
                  <c:v>28.796739075502401</c:v>
                </c:pt>
                <c:pt idx="1404">
                  <c:v>28.817264192448601</c:v>
                </c:pt>
                <c:pt idx="1405">
                  <c:v>28.837789309394701</c:v>
                </c:pt>
                <c:pt idx="1406">
                  <c:v>28.8583144263409</c:v>
                </c:pt>
                <c:pt idx="1407">
                  <c:v>28.8788395432871</c:v>
                </c:pt>
                <c:pt idx="1408">
                  <c:v>28.899364660233299</c:v>
                </c:pt>
                <c:pt idx="1409">
                  <c:v>28.919889777179499</c:v>
                </c:pt>
                <c:pt idx="1410">
                  <c:v>28.940414894125698</c:v>
                </c:pt>
                <c:pt idx="1411">
                  <c:v>28.960940011071902</c:v>
                </c:pt>
                <c:pt idx="1412">
                  <c:v>28.981465128018101</c:v>
                </c:pt>
                <c:pt idx="1413">
                  <c:v>29.001990244964301</c:v>
                </c:pt>
                <c:pt idx="1414">
                  <c:v>29.022515361910401</c:v>
                </c:pt>
                <c:pt idx="1415">
                  <c:v>29.0430404788566</c:v>
                </c:pt>
                <c:pt idx="1416">
                  <c:v>29.0635655958028</c:v>
                </c:pt>
                <c:pt idx="1417">
                  <c:v>29.084090712748999</c:v>
                </c:pt>
                <c:pt idx="1418">
                  <c:v>29.104615829695199</c:v>
                </c:pt>
                <c:pt idx="1419">
                  <c:v>29.125140946641402</c:v>
                </c:pt>
                <c:pt idx="1420">
                  <c:v>29.145666063587601</c:v>
                </c:pt>
                <c:pt idx="1421">
                  <c:v>29.166191180533801</c:v>
                </c:pt>
                <c:pt idx="1422">
                  <c:v>29.186716297479901</c:v>
                </c:pt>
                <c:pt idx="1423">
                  <c:v>29.2072414144261</c:v>
                </c:pt>
                <c:pt idx="1424">
                  <c:v>29.2277665313723</c:v>
                </c:pt>
                <c:pt idx="1425">
                  <c:v>29.248291648318499</c:v>
                </c:pt>
                <c:pt idx="1426">
                  <c:v>29.268816765264699</c:v>
                </c:pt>
                <c:pt idx="1427">
                  <c:v>29.289341882210898</c:v>
                </c:pt>
                <c:pt idx="1428">
                  <c:v>29.309866999157101</c:v>
                </c:pt>
                <c:pt idx="1429">
                  <c:v>29.330392116103301</c:v>
                </c:pt>
                <c:pt idx="1430">
                  <c:v>29.350917233049501</c:v>
                </c:pt>
                <c:pt idx="1431">
                  <c:v>29.371442349995601</c:v>
                </c:pt>
                <c:pt idx="1432">
                  <c:v>29.3919674669418</c:v>
                </c:pt>
                <c:pt idx="1433">
                  <c:v>29.412492583888</c:v>
                </c:pt>
                <c:pt idx="1434">
                  <c:v>29.433017700834199</c:v>
                </c:pt>
                <c:pt idx="1435">
                  <c:v>29.453542817780399</c:v>
                </c:pt>
                <c:pt idx="1436">
                  <c:v>29.474067934726602</c:v>
                </c:pt>
                <c:pt idx="1437">
                  <c:v>29.494593051672801</c:v>
                </c:pt>
                <c:pt idx="1438">
                  <c:v>29.515118168619001</c:v>
                </c:pt>
                <c:pt idx="1439">
                  <c:v>29.5356432855652</c:v>
                </c:pt>
                <c:pt idx="1440">
                  <c:v>29.5561684025113</c:v>
                </c:pt>
                <c:pt idx="1441">
                  <c:v>29.5766935194575</c:v>
                </c:pt>
                <c:pt idx="1442">
                  <c:v>29.597218636403699</c:v>
                </c:pt>
                <c:pt idx="1443">
                  <c:v>29.617743753349899</c:v>
                </c:pt>
                <c:pt idx="1444">
                  <c:v>29.638268870296098</c:v>
                </c:pt>
                <c:pt idx="1445">
                  <c:v>29.658793987242301</c:v>
                </c:pt>
                <c:pt idx="1446">
                  <c:v>29.679319104188501</c:v>
                </c:pt>
                <c:pt idx="1447">
                  <c:v>29.6998442211347</c:v>
                </c:pt>
                <c:pt idx="1448">
                  <c:v>29.720369338080801</c:v>
                </c:pt>
                <c:pt idx="1449">
                  <c:v>29.740894455027</c:v>
                </c:pt>
                <c:pt idx="1450">
                  <c:v>29.7614195719732</c:v>
                </c:pt>
                <c:pt idx="1451">
                  <c:v>29.781944688919399</c:v>
                </c:pt>
                <c:pt idx="1452">
                  <c:v>29.802469805865599</c:v>
                </c:pt>
                <c:pt idx="1453">
                  <c:v>29.822994922811802</c:v>
                </c:pt>
                <c:pt idx="1454">
                  <c:v>29.843520039758001</c:v>
                </c:pt>
                <c:pt idx="1455">
                  <c:v>29.864045156704201</c:v>
                </c:pt>
                <c:pt idx="1456">
                  <c:v>29.8845702736504</c:v>
                </c:pt>
                <c:pt idx="1457">
                  <c:v>29.9050953905965</c:v>
                </c:pt>
                <c:pt idx="1458">
                  <c:v>29.9256205075427</c:v>
                </c:pt>
                <c:pt idx="1459">
                  <c:v>29.946145624488899</c:v>
                </c:pt>
                <c:pt idx="1460">
                  <c:v>29.966670741435099</c:v>
                </c:pt>
                <c:pt idx="1461">
                  <c:v>29.987195858381298</c:v>
                </c:pt>
                <c:pt idx="1462">
                  <c:v>30.007720975327501</c:v>
                </c:pt>
                <c:pt idx="1463">
                  <c:v>30.028246092273701</c:v>
                </c:pt>
                <c:pt idx="1464">
                  <c:v>30.0487712092199</c:v>
                </c:pt>
                <c:pt idx="1465">
                  <c:v>30.0692963261661</c:v>
                </c:pt>
                <c:pt idx="1466">
                  <c:v>30.0898214431122</c:v>
                </c:pt>
                <c:pt idx="1467">
                  <c:v>30.110346560058399</c:v>
                </c:pt>
                <c:pt idx="1468">
                  <c:v>30.130871677004599</c:v>
                </c:pt>
                <c:pt idx="1469">
                  <c:v>30.151396793950799</c:v>
                </c:pt>
                <c:pt idx="1470">
                  <c:v>30.171921910897002</c:v>
                </c:pt>
                <c:pt idx="1471">
                  <c:v>30.192447027843201</c:v>
                </c:pt>
                <c:pt idx="1472">
                  <c:v>30.212972144789401</c:v>
                </c:pt>
                <c:pt idx="1473">
                  <c:v>30.2334972617356</c:v>
                </c:pt>
                <c:pt idx="1474">
                  <c:v>30.2540223786817</c:v>
                </c:pt>
                <c:pt idx="1475">
                  <c:v>30.2745474956279</c:v>
                </c:pt>
                <c:pt idx="1476">
                  <c:v>30.295072612574099</c:v>
                </c:pt>
                <c:pt idx="1477">
                  <c:v>30.315597729520299</c:v>
                </c:pt>
                <c:pt idx="1478">
                  <c:v>30.336122846466498</c:v>
                </c:pt>
                <c:pt idx="1479">
                  <c:v>30.356647963412701</c:v>
                </c:pt>
                <c:pt idx="1480">
                  <c:v>30.377173080358901</c:v>
                </c:pt>
                <c:pt idx="1481">
                  <c:v>30.3976981973051</c:v>
                </c:pt>
                <c:pt idx="1482">
                  <c:v>30.4182233142513</c:v>
                </c:pt>
                <c:pt idx="1483">
                  <c:v>30.4387484311974</c:v>
                </c:pt>
                <c:pt idx="1484">
                  <c:v>30.459273548143599</c:v>
                </c:pt>
                <c:pt idx="1485">
                  <c:v>30.479798665089799</c:v>
                </c:pt>
                <c:pt idx="1486">
                  <c:v>30.500323782035998</c:v>
                </c:pt>
                <c:pt idx="1487">
                  <c:v>30.520848898982202</c:v>
                </c:pt>
                <c:pt idx="1488">
                  <c:v>30.541374015928401</c:v>
                </c:pt>
                <c:pt idx="1489">
                  <c:v>30.561899132874601</c:v>
                </c:pt>
                <c:pt idx="1490">
                  <c:v>30.5824242498208</c:v>
                </c:pt>
                <c:pt idx="1491">
                  <c:v>30.6029493667669</c:v>
                </c:pt>
                <c:pt idx="1492">
                  <c:v>30.6234744837131</c:v>
                </c:pt>
                <c:pt idx="1493">
                  <c:v>30.643999600659299</c:v>
                </c:pt>
                <c:pt idx="1494">
                  <c:v>30.664524717605499</c:v>
                </c:pt>
                <c:pt idx="1495">
                  <c:v>30.685049834551702</c:v>
                </c:pt>
                <c:pt idx="1496">
                  <c:v>30.705574951497901</c:v>
                </c:pt>
                <c:pt idx="1497">
                  <c:v>30.726100068444101</c:v>
                </c:pt>
                <c:pt idx="1498">
                  <c:v>30.7466251853903</c:v>
                </c:pt>
                <c:pt idx="1499">
                  <c:v>30.7671503023365</c:v>
                </c:pt>
                <c:pt idx="1500">
                  <c:v>30.7876754192826</c:v>
                </c:pt>
                <c:pt idx="1501">
                  <c:v>30.808200536228799</c:v>
                </c:pt>
                <c:pt idx="1502">
                  <c:v>30.828725653174999</c:v>
                </c:pt>
                <c:pt idx="1503">
                  <c:v>30.849250770121198</c:v>
                </c:pt>
                <c:pt idx="1504">
                  <c:v>30.869775887067401</c:v>
                </c:pt>
                <c:pt idx="1505">
                  <c:v>30.890301004013601</c:v>
                </c:pt>
                <c:pt idx="1506">
                  <c:v>30.910826120959801</c:v>
                </c:pt>
                <c:pt idx="1507">
                  <c:v>30.931351237906</c:v>
                </c:pt>
                <c:pt idx="1508">
                  <c:v>30.9518763548522</c:v>
                </c:pt>
                <c:pt idx="1509">
                  <c:v>30.9724014717983</c:v>
                </c:pt>
                <c:pt idx="1510">
                  <c:v>30.992926588744499</c:v>
                </c:pt>
                <c:pt idx="1511">
                  <c:v>31.013451705690699</c:v>
                </c:pt>
                <c:pt idx="1512">
                  <c:v>31.033976822636902</c:v>
                </c:pt>
                <c:pt idx="1513">
                  <c:v>31.054501939583101</c:v>
                </c:pt>
                <c:pt idx="1514">
                  <c:v>31.075027056529301</c:v>
                </c:pt>
                <c:pt idx="1515">
                  <c:v>31.0955521734755</c:v>
                </c:pt>
                <c:pt idx="1516">
                  <c:v>31.1160772904217</c:v>
                </c:pt>
                <c:pt idx="1517">
                  <c:v>31.1366024073678</c:v>
                </c:pt>
                <c:pt idx="1518">
                  <c:v>31.157127524313999</c:v>
                </c:pt>
                <c:pt idx="1519">
                  <c:v>31.177652641260199</c:v>
                </c:pt>
                <c:pt idx="1520">
                  <c:v>31.198177758206398</c:v>
                </c:pt>
                <c:pt idx="1521">
                  <c:v>31.218702875152601</c:v>
                </c:pt>
                <c:pt idx="1522">
                  <c:v>31.239227992098801</c:v>
                </c:pt>
                <c:pt idx="1523">
                  <c:v>31.259753109045</c:v>
                </c:pt>
                <c:pt idx="1524">
                  <c:v>31.2802782259912</c:v>
                </c:pt>
                <c:pt idx="1525">
                  <c:v>31.3008033429374</c:v>
                </c:pt>
                <c:pt idx="1526">
                  <c:v>31.3213284598835</c:v>
                </c:pt>
                <c:pt idx="1527">
                  <c:v>31.341853576829699</c:v>
                </c:pt>
                <c:pt idx="1528">
                  <c:v>31.362378693775899</c:v>
                </c:pt>
                <c:pt idx="1529">
                  <c:v>31.382903810722102</c:v>
                </c:pt>
                <c:pt idx="1530">
                  <c:v>31.403428927668301</c:v>
                </c:pt>
                <c:pt idx="1531">
                  <c:v>31.423954044614501</c:v>
                </c:pt>
                <c:pt idx="1532">
                  <c:v>31.4444791615607</c:v>
                </c:pt>
                <c:pt idx="1533">
                  <c:v>31.4650042785069</c:v>
                </c:pt>
                <c:pt idx="1534">
                  <c:v>31.485529395453099</c:v>
                </c:pt>
                <c:pt idx="1535">
                  <c:v>31.506054512399199</c:v>
                </c:pt>
                <c:pt idx="1536">
                  <c:v>31.526579629345399</c:v>
                </c:pt>
                <c:pt idx="1537">
                  <c:v>31.547104746291598</c:v>
                </c:pt>
                <c:pt idx="1538">
                  <c:v>31.567629863237801</c:v>
                </c:pt>
                <c:pt idx="1539">
                  <c:v>31.588154980184001</c:v>
                </c:pt>
                <c:pt idx="1540">
                  <c:v>31.6086800971302</c:v>
                </c:pt>
                <c:pt idx="1541">
                  <c:v>31.6292052140764</c:v>
                </c:pt>
                <c:pt idx="1542">
                  <c:v>31.649730331022599</c:v>
                </c:pt>
                <c:pt idx="1543">
                  <c:v>31.6702554479687</c:v>
                </c:pt>
                <c:pt idx="1544">
                  <c:v>31.690780564914899</c:v>
                </c:pt>
                <c:pt idx="1545">
                  <c:v>31.711305681861099</c:v>
                </c:pt>
                <c:pt idx="1546">
                  <c:v>31.731830798807302</c:v>
                </c:pt>
                <c:pt idx="1547">
                  <c:v>31.752355915753501</c:v>
                </c:pt>
                <c:pt idx="1548">
                  <c:v>31.772881032699701</c:v>
                </c:pt>
                <c:pt idx="1549">
                  <c:v>31.7934061496459</c:v>
                </c:pt>
                <c:pt idx="1550">
                  <c:v>31.8139312665921</c:v>
                </c:pt>
                <c:pt idx="1551">
                  <c:v>31.834456383538299</c:v>
                </c:pt>
                <c:pt idx="1552">
                  <c:v>31.854981500484399</c:v>
                </c:pt>
                <c:pt idx="1553">
                  <c:v>31.875506617430599</c:v>
                </c:pt>
                <c:pt idx="1554">
                  <c:v>31.896031734376798</c:v>
                </c:pt>
                <c:pt idx="1555">
                  <c:v>31.916556851323001</c:v>
                </c:pt>
                <c:pt idx="1556">
                  <c:v>31.937081968269201</c:v>
                </c:pt>
                <c:pt idx="1557">
                  <c:v>31.9576070852154</c:v>
                </c:pt>
                <c:pt idx="1558">
                  <c:v>31.9781322021616</c:v>
                </c:pt>
                <c:pt idx="1559">
                  <c:v>31.998657319107799</c:v>
                </c:pt>
                <c:pt idx="1560">
                  <c:v>32.019182436054002</c:v>
                </c:pt>
                <c:pt idx="1561">
                  <c:v>32.039707553000099</c:v>
                </c:pt>
                <c:pt idx="1562">
                  <c:v>32.060232669946302</c:v>
                </c:pt>
                <c:pt idx="1563">
                  <c:v>32.080757786892498</c:v>
                </c:pt>
                <c:pt idx="1564">
                  <c:v>32.101282903838701</c:v>
                </c:pt>
                <c:pt idx="1565">
                  <c:v>32.121808020784897</c:v>
                </c:pt>
                <c:pt idx="1566">
                  <c:v>32.1423331377311</c:v>
                </c:pt>
                <c:pt idx="1567">
                  <c:v>32.162858254677303</c:v>
                </c:pt>
                <c:pt idx="1568">
                  <c:v>32.183383371623499</c:v>
                </c:pt>
                <c:pt idx="1569">
                  <c:v>32.203908488569603</c:v>
                </c:pt>
                <c:pt idx="1570">
                  <c:v>32.224433605515799</c:v>
                </c:pt>
                <c:pt idx="1571">
                  <c:v>32.244958722462002</c:v>
                </c:pt>
                <c:pt idx="1572">
                  <c:v>32.265483839408198</c:v>
                </c:pt>
                <c:pt idx="1573">
                  <c:v>32.286008956354401</c:v>
                </c:pt>
                <c:pt idx="1574">
                  <c:v>32.306534073300597</c:v>
                </c:pt>
                <c:pt idx="1575">
                  <c:v>32.3270591902468</c:v>
                </c:pt>
                <c:pt idx="1576">
                  <c:v>32.347584307193003</c:v>
                </c:pt>
                <c:pt idx="1577">
                  <c:v>32.368109424139199</c:v>
                </c:pt>
                <c:pt idx="1578">
                  <c:v>32.388634541085302</c:v>
                </c:pt>
                <c:pt idx="1579">
                  <c:v>32.409159658031498</c:v>
                </c:pt>
                <c:pt idx="1580">
                  <c:v>32.429684774977702</c:v>
                </c:pt>
                <c:pt idx="1581">
                  <c:v>32.450209891923897</c:v>
                </c:pt>
                <c:pt idx="1582">
                  <c:v>32.470735008870101</c:v>
                </c:pt>
                <c:pt idx="1583">
                  <c:v>32.491260125816297</c:v>
                </c:pt>
                <c:pt idx="1584">
                  <c:v>32.5117852427625</c:v>
                </c:pt>
                <c:pt idx="1585">
                  <c:v>32.532310359708703</c:v>
                </c:pt>
                <c:pt idx="1586">
                  <c:v>32.552835476654799</c:v>
                </c:pt>
                <c:pt idx="1587">
                  <c:v>32.573360593601002</c:v>
                </c:pt>
                <c:pt idx="1588">
                  <c:v>32.593885710547198</c:v>
                </c:pt>
                <c:pt idx="1589">
                  <c:v>32.614410827493401</c:v>
                </c:pt>
                <c:pt idx="1590">
                  <c:v>32.634935944439597</c:v>
                </c:pt>
                <c:pt idx="1591">
                  <c:v>32.6554610613858</c:v>
                </c:pt>
                <c:pt idx="1592">
                  <c:v>32.675986178332003</c:v>
                </c:pt>
                <c:pt idx="1593">
                  <c:v>32.696511295278199</c:v>
                </c:pt>
                <c:pt idx="1594">
                  <c:v>32.717036412224402</c:v>
                </c:pt>
                <c:pt idx="1595">
                  <c:v>32.737561529170499</c:v>
                </c:pt>
                <c:pt idx="1596">
                  <c:v>32.758086646116702</c:v>
                </c:pt>
                <c:pt idx="1597">
                  <c:v>32.778611763062898</c:v>
                </c:pt>
                <c:pt idx="1598">
                  <c:v>32.799136880009101</c:v>
                </c:pt>
                <c:pt idx="1599">
                  <c:v>32.819661996955297</c:v>
                </c:pt>
                <c:pt idx="1600">
                  <c:v>32.8401871139015</c:v>
                </c:pt>
                <c:pt idx="1601">
                  <c:v>32.860712230847703</c:v>
                </c:pt>
                <c:pt idx="1602">
                  <c:v>32.881237347793899</c:v>
                </c:pt>
                <c:pt idx="1603">
                  <c:v>32.901762464740102</c:v>
                </c:pt>
                <c:pt idx="1604">
                  <c:v>32.922287581686199</c:v>
                </c:pt>
                <c:pt idx="1605">
                  <c:v>32.942812698632402</c:v>
                </c:pt>
                <c:pt idx="1606">
                  <c:v>32.963337815578598</c:v>
                </c:pt>
                <c:pt idx="1607">
                  <c:v>32.983862932524801</c:v>
                </c:pt>
                <c:pt idx="1608">
                  <c:v>33.004388049470997</c:v>
                </c:pt>
                <c:pt idx="1609">
                  <c:v>33.0249131664172</c:v>
                </c:pt>
                <c:pt idx="1610">
                  <c:v>33.045438283363403</c:v>
                </c:pt>
                <c:pt idx="1611">
                  <c:v>33.065963400309599</c:v>
                </c:pt>
                <c:pt idx="1612">
                  <c:v>33.086488517255702</c:v>
                </c:pt>
                <c:pt idx="1613">
                  <c:v>33.107013634201898</c:v>
                </c:pt>
                <c:pt idx="1614">
                  <c:v>33.127538751148101</c:v>
                </c:pt>
                <c:pt idx="1615">
                  <c:v>33.148063868094297</c:v>
                </c:pt>
                <c:pt idx="1616">
                  <c:v>33.1685889850405</c:v>
                </c:pt>
                <c:pt idx="1617">
                  <c:v>33.189114101986704</c:v>
                </c:pt>
                <c:pt idx="1618">
                  <c:v>33.209639218932899</c:v>
                </c:pt>
                <c:pt idx="1619">
                  <c:v>33.230164335879103</c:v>
                </c:pt>
                <c:pt idx="1620">
                  <c:v>33.250689452825299</c:v>
                </c:pt>
                <c:pt idx="1621">
                  <c:v>33.271214569771402</c:v>
                </c:pt>
                <c:pt idx="1622">
                  <c:v>33.291739686717598</c:v>
                </c:pt>
                <c:pt idx="1623">
                  <c:v>33.312264803663801</c:v>
                </c:pt>
                <c:pt idx="1624">
                  <c:v>33.332789920609997</c:v>
                </c:pt>
                <c:pt idx="1625">
                  <c:v>33.3533150375562</c:v>
                </c:pt>
                <c:pt idx="1626">
                  <c:v>33.373840154502403</c:v>
                </c:pt>
                <c:pt idx="1627">
                  <c:v>33.394365271448599</c:v>
                </c:pt>
                <c:pt idx="1628">
                  <c:v>33.414890388394802</c:v>
                </c:pt>
                <c:pt idx="1629">
                  <c:v>33.435415505340899</c:v>
                </c:pt>
                <c:pt idx="1630">
                  <c:v>33.455940622287102</c:v>
                </c:pt>
                <c:pt idx="1631">
                  <c:v>33.476465739233298</c:v>
                </c:pt>
                <c:pt idx="1632">
                  <c:v>33.496990856179501</c:v>
                </c:pt>
                <c:pt idx="1633">
                  <c:v>33.517515973125697</c:v>
                </c:pt>
                <c:pt idx="1634">
                  <c:v>33.5380410900719</c:v>
                </c:pt>
                <c:pt idx="1635">
                  <c:v>33.558566207018103</c:v>
                </c:pt>
                <c:pt idx="1636">
                  <c:v>33.579091323964299</c:v>
                </c:pt>
                <c:pt idx="1637">
                  <c:v>33.599616440910502</c:v>
                </c:pt>
                <c:pt idx="1638">
                  <c:v>33.620141557856599</c:v>
                </c:pt>
                <c:pt idx="1639">
                  <c:v>33.640666674802802</c:v>
                </c:pt>
                <c:pt idx="1640">
                  <c:v>33.661191791748998</c:v>
                </c:pt>
                <c:pt idx="1641">
                  <c:v>33.681716908695201</c:v>
                </c:pt>
                <c:pt idx="1642">
                  <c:v>33.702242025641397</c:v>
                </c:pt>
                <c:pt idx="1643">
                  <c:v>33.7227671425876</c:v>
                </c:pt>
                <c:pt idx="1644">
                  <c:v>33.743292259533803</c:v>
                </c:pt>
                <c:pt idx="1645">
                  <c:v>33.763817376479999</c:v>
                </c:pt>
                <c:pt idx="1646">
                  <c:v>33.784342493426202</c:v>
                </c:pt>
                <c:pt idx="1647">
                  <c:v>33.804867610372298</c:v>
                </c:pt>
                <c:pt idx="1648">
                  <c:v>33.825392727318501</c:v>
                </c:pt>
                <c:pt idx="1649">
                  <c:v>33.845917844264697</c:v>
                </c:pt>
                <c:pt idx="1650">
                  <c:v>33.8664429612109</c:v>
                </c:pt>
                <c:pt idx="1651">
                  <c:v>33.886968078157103</c:v>
                </c:pt>
                <c:pt idx="1652">
                  <c:v>33.907493195103299</c:v>
                </c:pt>
                <c:pt idx="1653">
                  <c:v>33.928018312049502</c:v>
                </c:pt>
                <c:pt idx="1654">
                  <c:v>33.948543428995698</c:v>
                </c:pt>
                <c:pt idx="1655">
                  <c:v>33.969068545941902</c:v>
                </c:pt>
                <c:pt idx="1656">
                  <c:v>33.989593662887998</c:v>
                </c:pt>
                <c:pt idx="1657">
                  <c:v>34.010118779834201</c:v>
                </c:pt>
                <c:pt idx="1658">
                  <c:v>34.030643896780397</c:v>
                </c:pt>
                <c:pt idx="1659">
                  <c:v>34.0511690137266</c:v>
                </c:pt>
                <c:pt idx="1660">
                  <c:v>34.071694130672803</c:v>
                </c:pt>
                <c:pt idx="1661">
                  <c:v>34.092219247618999</c:v>
                </c:pt>
                <c:pt idx="1662">
                  <c:v>34.112744364565202</c:v>
                </c:pt>
                <c:pt idx="1663">
                  <c:v>34.133269481511398</c:v>
                </c:pt>
                <c:pt idx="1664">
                  <c:v>34.153794598457502</c:v>
                </c:pt>
                <c:pt idx="1665">
                  <c:v>34.174319715403698</c:v>
                </c:pt>
                <c:pt idx="1666">
                  <c:v>34.194844832349901</c:v>
                </c:pt>
                <c:pt idx="1667">
                  <c:v>34.215369949296097</c:v>
                </c:pt>
                <c:pt idx="1668">
                  <c:v>34.2358950662423</c:v>
                </c:pt>
                <c:pt idx="1669">
                  <c:v>34.256420183188503</c:v>
                </c:pt>
                <c:pt idx="1670">
                  <c:v>34.276945300134699</c:v>
                </c:pt>
                <c:pt idx="1671">
                  <c:v>34.297470417080902</c:v>
                </c:pt>
                <c:pt idx="1672">
                  <c:v>34.317995534027098</c:v>
                </c:pt>
                <c:pt idx="1673">
                  <c:v>34.338520650973201</c:v>
                </c:pt>
                <c:pt idx="1674">
                  <c:v>34.359045767919397</c:v>
                </c:pt>
                <c:pt idx="1675">
                  <c:v>34.379570884865601</c:v>
                </c:pt>
                <c:pt idx="1676">
                  <c:v>34.400096001811796</c:v>
                </c:pt>
                <c:pt idx="1677">
                  <c:v>34.420621118758</c:v>
                </c:pt>
                <c:pt idx="1678">
                  <c:v>34.441146235704203</c:v>
                </c:pt>
                <c:pt idx="1679">
                  <c:v>34.461671352650399</c:v>
                </c:pt>
                <c:pt idx="1680">
                  <c:v>34.482196469596602</c:v>
                </c:pt>
                <c:pt idx="1681">
                  <c:v>34.502721586542698</c:v>
                </c:pt>
                <c:pt idx="1682">
                  <c:v>34.523246703488901</c:v>
                </c:pt>
                <c:pt idx="1683">
                  <c:v>34.543771820435097</c:v>
                </c:pt>
                <c:pt idx="1684">
                  <c:v>34.5642969373813</c:v>
                </c:pt>
                <c:pt idx="1685">
                  <c:v>34.584822054327503</c:v>
                </c:pt>
                <c:pt idx="1686">
                  <c:v>34.605347171273699</c:v>
                </c:pt>
                <c:pt idx="1687">
                  <c:v>34.625872288219902</c:v>
                </c:pt>
                <c:pt idx="1688">
                  <c:v>34.646397405166098</c:v>
                </c:pt>
                <c:pt idx="1689">
                  <c:v>34.666922522112301</c:v>
                </c:pt>
                <c:pt idx="1690">
                  <c:v>34.687447639058398</c:v>
                </c:pt>
                <c:pt idx="1691">
                  <c:v>34.707972756004601</c:v>
                </c:pt>
                <c:pt idx="1692">
                  <c:v>34.728497872950797</c:v>
                </c:pt>
                <c:pt idx="1693">
                  <c:v>34.749022989897</c:v>
                </c:pt>
                <c:pt idx="1694">
                  <c:v>34.769548106843203</c:v>
                </c:pt>
                <c:pt idx="1695">
                  <c:v>34.790073223789399</c:v>
                </c:pt>
                <c:pt idx="1696">
                  <c:v>34.810598340735602</c:v>
                </c:pt>
                <c:pt idx="1697">
                  <c:v>34.831123457681798</c:v>
                </c:pt>
                <c:pt idx="1698">
                  <c:v>34.851648574628001</c:v>
                </c:pt>
                <c:pt idx="1699">
                  <c:v>34.872173691574098</c:v>
                </c:pt>
                <c:pt idx="1700">
                  <c:v>34.892698808520301</c:v>
                </c:pt>
                <c:pt idx="1701">
                  <c:v>34.913223925466497</c:v>
                </c:pt>
                <c:pt idx="1702">
                  <c:v>34.9337490424127</c:v>
                </c:pt>
                <c:pt idx="1703">
                  <c:v>34.954274159358903</c:v>
                </c:pt>
                <c:pt idx="1704">
                  <c:v>34.974799276305099</c:v>
                </c:pt>
                <c:pt idx="1705">
                  <c:v>34.995324393251302</c:v>
                </c:pt>
                <c:pt idx="1706">
                  <c:v>35.015849510197498</c:v>
                </c:pt>
                <c:pt idx="1707">
                  <c:v>35.036374627143701</c:v>
                </c:pt>
                <c:pt idx="1708">
                  <c:v>35.056899744089797</c:v>
                </c:pt>
                <c:pt idx="1709">
                  <c:v>35.077424861036</c:v>
                </c:pt>
                <c:pt idx="1710">
                  <c:v>35.097949977982204</c:v>
                </c:pt>
                <c:pt idx="1711">
                  <c:v>35.118475094928399</c:v>
                </c:pt>
                <c:pt idx="1712">
                  <c:v>35.139000211874603</c:v>
                </c:pt>
                <c:pt idx="1713">
                  <c:v>35.159525328820799</c:v>
                </c:pt>
                <c:pt idx="1714">
                  <c:v>35.180050445767002</c:v>
                </c:pt>
                <c:pt idx="1715">
                  <c:v>35.200575562713198</c:v>
                </c:pt>
                <c:pt idx="1716">
                  <c:v>35.221100679659301</c:v>
                </c:pt>
                <c:pt idx="1717">
                  <c:v>35.241625796605497</c:v>
                </c:pt>
                <c:pt idx="1718">
                  <c:v>35.2621509135517</c:v>
                </c:pt>
                <c:pt idx="1719">
                  <c:v>35.282676030497903</c:v>
                </c:pt>
                <c:pt idx="1720">
                  <c:v>35.303201147444099</c:v>
                </c:pt>
                <c:pt idx="1721">
                  <c:v>35.323726264390302</c:v>
                </c:pt>
                <c:pt idx="1722">
                  <c:v>35.344251381336498</c:v>
                </c:pt>
                <c:pt idx="1723">
                  <c:v>35.364776498282701</c:v>
                </c:pt>
                <c:pt idx="1724">
                  <c:v>35.385301615228897</c:v>
                </c:pt>
                <c:pt idx="1725">
                  <c:v>35.405826732175001</c:v>
                </c:pt>
                <c:pt idx="1726">
                  <c:v>35.426351849121197</c:v>
                </c:pt>
                <c:pt idx="1727">
                  <c:v>35.4468769660674</c:v>
                </c:pt>
                <c:pt idx="1728">
                  <c:v>35.467402083013603</c:v>
                </c:pt>
                <c:pt idx="1729">
                  <c:v>35.487927199959799</c:v>
                </c:pt>
                <c:pt idx="1730">
                  <c:v>35.508452316906002</c:v>
                </c:pt>
                <c:pt idx="1731">
                  <c:v>35.528977433852198</c:v>
                </c:pt>
                <c:pt idx="1732">
                  <c:v>35.549502550798401</c:v>
                </c:pt>
                <c:pt idx="1733">
                  <c:v>35.570027667744498</c:v>
                </c:pt>
                <c:pt idx="1734">
                  <c:v>35.590552784690701</c:v>
                </c:pt>
                <c:pt idx="1735">
                  <c:v>35.611077901636897</c:v>
                </c:pt>
                <c:pt idx="1736">
                  <c:v>35.6316030185831</c:v>
                </c:pt>
                <c:pt idx="1737">
                  <c:v>35.652128135529303</c:v>
                </c:pt>
                <c:pt idx="1738">
                  <c:v>35.672653252475499</c:v>
                </c:pt>
                <c:pt idx="1739">
                  <c:v>35.693178369421702</c:v>
                </c:pt>
                <c:pt idx="1740">
                  <c:v>35.713703486367898</c:v>
                </c:pt>
                <c:pt idx="1741">
                  <c:v>35.734228603314101</c:v>
                </c:pt>
                <c:pt idx="1742">
                  <c:v>35.754753720260197</c:v>
                </c:pt>
                <c:pt idx="1743">
                  <c:v>35.7752788372064</c:v>
                </c:pt>
                <c:pt idx="1744">
                  <c:v>35.795803954152603</c:v>
                </c:pt>
                <c:pt idx="1745">
                  <c:v>35.816329071098799</c:v>
                </c:pt>
                <c:pt idx="1746">
                  <c:v>35.836854188045002</c:v>
                </c:pt>
                <c:pt idx="1747">
                  <c:v>35.857379304991198</c:v>
                </c:pt>
                <c:pt idx="1748">
                  <c:v>35.877904421937401</c:v>
                </c:pt>
                <c:pt idx="1749">
                  <c:v>35.898429538883597</c:v>
                </c:pt>
                <c:pt idx="1750">
                  <c:v>35.918954655829801</c:v>
                </c:pt>
                <c:pt idx="1751">
                  <c:v>35.939479772775897</c:v>
                </c:pt>
                <c:pt idx="1752">
                  <c:v>35.9600048897221</c:v>
                </c:pt>
                <c:pt idx="1753">
                  <c:v>35.980530006668303</c:v>
                </c:pt>
                <c:pt idx="1754">
                  <c:v>36.001055123614499</c:v>
                </c:pt>
                <c:pt idx="1755">
                  <c:v>36.021580240560702</c:v>
                </c:pt>
                <c:pt idx="1756">
                  <c:v>36.042105357506898</c:v>
                </c:pt>
                <c:pt idx="1757">
                  <c:v>36.062630474453101</c:v>
                </c:pt>
                <c:pt idx="1758">
                  <c:v>36.083155591399297</c:v>
                </c:pt>
                <c:pt idx="1759">
                  <c:v>36.103680708345401</c:v>
                </c:pt>
                <c:pt idx="1760">
                  <c:v>36.124205825291597</c:v>
                </c:pt>
                <c:pt idx="1761">
                  <c:v>36.1447309422378</c:v>
                </c:pt>
                <c:pt idx="1762">
                  <c:v>36.165256059184003</c:v>
                </c:pt>
                <c:pt idx="1763">
                  <c:v>36.185781176130199</c:v>
                </c:pt>
                <c:pt idx="1764">
                  <c:v>36.206306293076402</c:v>
                </c:pt>
                <c:pt idx="1765">
                  <c:v>36.226831410022598</c:v>
                </c:pt>
                <c:pt idx="1766">
                  <c:v>36.247356526968801</c:v>
                </c:pt>
                <c:pt idx="1767">
                  <c:v>36.267881643914997</c:v>
                </c:pt>
                <c:pt idx="1768">
                  <c:v>36.288406760861101</c:v>
                </c:pt>
                <c:pt idx="1769">
                  <c:v>36.308931877807296</c:v>
                </c:pt>
                <c:pt idx="1770">
                  <c:v>36.3294569947535</c:v>
                </c:pt>
                <c:pt idx="1771">
                  <c:v>36.349982111699703</c:v>
                </c:pt>
                <c:pt idx="1772">
                  <c:v>36.370507228645899</c:v>
                </c:pt>
                <c:pt idx="1773">
                  <c:v>36.391032345592102</c:v>
                </c:pt>
                <c:pt idx="1774">
                  <c:v>36.411557462538298</c:v>
                </c:pt>
                <c:pt idx="1775">
                  <c:v>36.432082579484501</c:v>
                </c:pt>
                <c:pt idx="1776">
                  <c:v>36.452607696430597</c:v>
                </c:pt>
                <c:pt idx="1777">
                  <c:v>36.4731328133768</c:v>
                </c:pt>
                <c:pt idx="1778">
                  <c:v>36.493657930323003</c:v>
                </c:pt>
                <c:pt idx="1779">
                  <c:v>36.514183047269199</c:v>
                </c:pt>
                <c:pt idx="1780">
                  <c:v>36.534708164215402</c:v>
                </c:pt>
                <c:pt idx="1781">
                  <c:v>36.555233281161598</c:v>
                </c:pt>
                <c:pt idx="1782">
                  <c:v>36.575758398107801</c:v>
                </c:pt>
                <c:pt idx="1783">
                  <c:v>36.596283515053997</c:v>
                </c:pt>
                <c:pt idx="1784">
                  <c:v>36.6168086320002</c:v>
                </c:pt>
                <c:pt idx="1785">
                  <c:v>36.637333748946297</c:v>
                </c:pt>
                <c:pt idx="1786">
                  <c:v>36.6578588658925</c:v>
                </c:pt>
                <c:pt idx="1787">
                  <c:v>36.678383982838703</c:v>
                </c:pt>
                <c:pt idx="1788">
                  <c:v>36.698909099784899</c:v>
                </c:pt>
                <c:pt idx="1789">
                  <c:v>36.719434216731102</c:v>
                </c:pt>
                <c:pt idx="1790">
                  <c:v>36.739959333677298</c:v>
                </c:pt>
                <c:pt idx="1791">
                  <c:v>36.760484450623501</c:v>
                </c:pt>
                <c:pt idx="1792">
                  <c:v>36.781009567569697</c:v>
                </c:pt>
                <c:pt idx="1793">
                  <c:v>36.8015346845159</c:v>
                </c:pt>
                <c:pt idx="1794">
                  <c:v>36.822059801461997</c:v>
                </c:pt>
                <c:pt idx="1795">
                  <c:v>36.8425849184082</c:v>
                </c:pt>
                <c:pt idx="1796">
                  <c:v>36.863110035354403</c:v>
                </c:pt>
                <c:pt idx="1797">
                  <c:v>36.883635152300599</c:v>
                </c:pt>
                <c:pt idx="1798">
                  <c:v>36.904160269246802</c:v>
                </c:pt>
                <c:pt idx="1799">
                  <c:v>36.924685386192998</c:v>
                </c:pt>
                <c:pt idx="1800">
                  <c:v>36.945210503139201</c:v>
                </c:pt>
                <c:pt idx="1801">
                  <c:v>36.965735620085397</c:v>
                </c:pt>
                <c:pt idx="1802">
                  <c:v>36.9862607370316</c:v>
                </c:pt>
                <c:pt idx="1803">
                  <c:v>37.006785853977703</c:v>
                </c:pt>
                <c:pt idx="1804">
                  <c:v>37.027310970923899</c:v>
                </c:pt>
                <c:pt idx="1805">
                  <c:v>37.047836087870103</c:v>
                </c:pt>
                <c:pt idx="1806">
                  <c:v>37.068361204816298</c:v>
                </c:pt>
                <c:pt idx="1807">
                  <c:v>37.088886321762502</c:v>
                </c:pt>
                <c:pt idx="1808">
                  <c:v>37.109411438708698</c:v>
                </c:pt>
                <c:pt idx="1809">
                  <c:v>37.129936555654901</c:v>
                </c:pt>
                <c:pt idx="1810">
                  <c:v>37.150461672601097</c:v>
                </c:pt>
                <c:pt idx="1811">
                  <c:v>37.1709867895472</c:v>
                </c:pt>
                <c:pt idx="1812">
                  <c:v>37.191511906493403</c:v>
                </c:pt>
                <c:pt idx="1813">
                  <c:v>37.212037023439599</c:v>
                </c:pt>
                <c:pt idx="1814">
                  <c:v>37.232562140385802</c:v>
                </c:pt>
                <c:pt idx="1815">
                  <c:v>37.253087257331998</c:v>
                </c:pt>
                <c:pt idx="1816">
                  <c:v>37.273612374278201</c:v>
                </c:pt>
                <c:pt idx="1817">
                  <c:v>37.294137491224397</c:v>
                </c:pt>
                <c:pt idx="1818">
                  <c:v>37.3146626081706</c:v>
                </c:pt>
                <c:pt idx="1819">
                  <c:v>37.335187725116803</c:v>
                </c:pt>
                <c:pt idx="1820">
                  <c:v>37.3557128420629</c:v>
                </c:pt>
                <c:pt idx="1821">
                  <c:v>37.376237959009103</c:v>
                </c:pt>
                <c:pt idx="1822">
                  <c:v>37.396763075955299</c:v>
                </c:pt>
                <c:pt idx="1823">
                  <c:v>37.417288192901502</c:v>
                </c:pt>
                <c:pt idx="1824">
                  <c:v>37.437813309847698</c:v>
                </c:pt>
                <c:pt idx="1825">
                  <c:v>37.458338426793901</c:v>
                </c:pt>
                <c:pt idx="1826">
                  <c:v>37.478863543740097</c:v>
                </c:pt>
                <c:pt idx="1827">
                  <c:v>37.4993886606863</c:v>
                </c:pt>
                <c:pt idx="1828">
                  <c:v>37.519913777632397</c:v>
                </c:pt>
                <c:pt idx="1829">
                  <c:v>37.5404388945786</c:v>
                </c:pt>
                <c:pt idx="1830">
                  <c:v>37.560964011524803</c:v>
                </c:pt>
                <c:pt idx="1831">
                  <c:v>37.581489128470999</c:v>
                </c:pt>
                <c:pt idx="1832">
                  <c:v>37.602014245417202</c:v>
                </c:pt>
                <c:pt idx="1833">
                  <c:v>37.622539362363398</c:v>
                </c:pt>
                <c:pt idx="1834">
                  <c:v>37.643064479309601</c:v>
                </c:pt>
                <c:pt idx="1835">
                  <c:v>37.663589596255797</c:v>
                </c:pt>
                <c:pt idx="1836">
                  <c:v>37.684114713202</c:v>
                </c:pt>
                <c:pt idx="1837">
                  <c:v>37.704639830148103</c:v>
                </c:pt>
                <c:pt idx="1838">
                  <c:v>37.725164947094299</c:v>
                </c:pt>
                <c:pt idx="1839">
                  <c:v>37.745690064040502</c:v>
                </c:pt>
                <c:pt idx="1840">
                  <c:v>37.766215180986698</c:v>
                </c:pt>
                <c:pt idx="1841">
                  <c:v>37.786740297932901</c:v>
                </c:pt>
                <c:pt idx="1842">
                  <c:v>37.807265414879097</c:v>
                </c:pt>
                <c:pt idx="1843">
                  <c:v>37.8277905318253</c:v>
                </c:pt>
                <c:pt idx="1844">
                  <c:v>37.848315648771496</c:v>
                </c:pt>
                <c:pt idx="1845">
                  <c:v>37.8688407657177</c:v>
                </c:pt>
                <c:pt idx="1846">
                  <c:v>37.889365882663803</c:v>
                </c:pt>
                <c:pt idx="1847">
                  <c:v>37.909890999609999</c:v>
                </c:pt>
                <c:pt idx="1848">
                  <c:v>37.930416116556202</c:v>
                </c:pt>
                <c:pt idx="1849">
                  <c:v>37.950941233502398</c:v>
                </c:pt>
                <c:pt idx="1850">
                  <c:v>37.971466350448601</c:v>
                </c:pt>
                <c:pt idx="1851">
                  <c:v>37.991991467394797</c:v>
                </c:pt>
                <c:pt idx="1852">
                  <c:v>38.012516584341</c:v>
                </c:pt>
                <c:pt idx="1853">
                  <c:v>38.033041701287203</c:v>
                </c:pt>
                <c:pt idx="1854">
                  <c:v>38.053566818233399</c:v>
                </c:pt>
                <c:pt idx="1855">
                  <c:v>38.074091935179503</c:v>
                </c:pt>
                <c:pt idx="1856">
                  <c:v>38.094617052125699</c:v>
                </c:pt>
                <c:pt idx="1857">
                  <c:v>38.115142169071902</c:v>
                </c:pt>
                <c:pt idx="1858">
                  <c:v>38.135667286018098</c:v>
                </c:pt>
                <c:pt idx="1859">
                  <c:v>38.156192402964301</c:v>
                </c:pt>
                <c:pt idx="1860">
                  <c:v>38.176717519910497</c:v>
                </c:pt>
                <c:pt idx="1861">
                  <c:v>38.1972426368567</c:v>
                </c:pt>
                <c:pt idx="1862">
                  <c:v>38.217767753802903</c:v>
                </c:pt>
                <c:pt idx="1863">
                  <c:v>38.238292870749</c:v>
                </c:pt>
                <c:pt idx="1864">
                  <c:v>38.258817987695203</c:v>
                </c:pt>
                <c:pt idx="1865">
                  <c:v>38.279343104641399</c:v>
                </c:pt>
                <c:pt idx="1866">
                  <c:v>38.299868221587602</c:v>
                </c:pt>
                <c:pt idx="1867">
                  <c:v>38.320393338533798</c:v>
                </c:pt>
                <c:pt idx="1868">
                  <c:v>38.340918455480001</c:v>
                </c:pt>
                <c:pt idx="1869">
                  <c:v>38.361443572426197</c:v>
                </c:pt>
                <c:pt idx="1870">
                  <c:v>38.3819686893724</c:v>
                </c:pt>
                <c:pt idx="1871">
                  <c:v>38.402493806318603</c:v>
                </c:pt>
                <c:pt idx="1872">
                  <c:v>38.423018923264699</c:v>
                </c:pt>
                <c:pt idx="1873">
                  <c:v>38.443544040210902</c:v>
                </c:pt>
                <c:pt idx="1874">
                  <c:v>38.464069157157098</c:v>
                </c:pt>
                <c:pt idx="1875">
                  <c:v>38.484594274103301</c:v>
                </c:pt>
                <c:pt idx="1876">
                  <c:v>38.505119391049497</c:v>
                </c:pt>
                <c:pt idx="1877">
                  <c:v>38.5256445079957</c:v>
                </c:pt>
                <c:pt idx="1878">
                  <c:v>38.546169624941903</c:v>
                </c:pt>
                <c:pt idx="1879">
                  <c:v>38.566694741888099</c:v>
                </c:pt>
                <c:pt idx="1880">
                  <c:v>38.587219858834203</c:v>
                </c:pt>
                <c:pt idx="1881">
                  <c:v>38.607744975780399</c:v>
                </c:pt>
                <c:pt idx="1882">
                  <c:v>38.628270092726602</c:v>
                </c:pt>
                <c:pt idx="1883">
                  <c:v>38.648795209672798</c:v>
                </c:pt>
                <c:pt idx="1884">
                  <c:v>38.669320326619001</c:v>
                </c:pt>
                <c:pt idx="1885">
                  <c:v>38.689845443565197</c:v>
                </c:pt>
                <c:pt idx="1886">
                  <c:v>38.7103705605114</c:v>
                </c:pt>
                <c:pt idx="1887">
                  <c:v>38.730895677457603</c:v>
                </c:pt>
                <c:pt idx="1888">
                  <c:v>38.751420794403799</c:v>
                </c:pt>
                <c:pt idx="1889">
                  <c:v>38.771945911349903</c:v>
                </c:pt>
                <c:pt idx="1890">
                  <c:v>38.792471028296099</c:v>
                </c:pt>
                <c:pt idx="1891">
                  <c:v>38.812996145242302</c:v>
                </c:pt>
                <c:pt idx="1892">
                  <c:v>38.833521262188498</c:v>
                </c:pt>
                <c:pt idx="1893">
                  <c:v>38.854046379134701</c:v>
                </c:pt>
                <c:pt idx="1894">
                  <c:v>38.874571496080897</c:v>
                </c:pt>
                <c:pt idx="1895">
                  <c:v>38.8950966130271</c:v>
                </c:pt>
                <c:pt idx="1896">
                  <c:v>38.915621729973303</c:v>
                </c:pt>
                <c:pt idx="1897">
                  <c:v>38.936146846919399</c:v>
                </c:pt>
                <c:pt idx="1898">
                  <c:v>38.956671963865602</c:v>
                </c:pt>
                <c:pt idx="1899">
                  <c:v>38.977197080811798</c:v>
                </c:pt>
                <c:pt idx="1900">
                  <c:v>38.997722197758002</c:v>
                </c:pt>
                <c:pt idx="1901">
                  <c:v>39.018247314704197</c:v>
                </c:pt>
                <c:pt idx="1902">
                  <c:v>39.038772431650401</c:v>
                </c:pt>
                <c:pt idx="1903">
                  <c:v>39.059297548596597</c:v>
                </c:pt>
                <c:pt idx="1904">
                  <c:v>39.0798226655428</c:v>
                </c:pt>
                <c:pt idx="1905">
                  <c:v>39.100347782489003</c:v>
                </c:pt>
                <c:pt idx="1906">
                  <c:v>39.120872899435099</c:v>
                </c:pt>
                <c:pt idx="1907">
                  <c:v>39.141398016381302</c:v>
                </c:pt>
                <c:pt idx="1908">
                  <c:v>39.161923133327498</c:v>
                </c:pt>
                <c:pt idx="1909">
                  <c:v>39.182448250273701</c:v>
                </c:pt>
                <c:pt idx="1910">
                  <c:v>39.202973367219897</c:v>
                </c:pt>
                <c:pt idx="1911">
                  <c:v>39.2234984841661</c:v>
                </c:pt>
                <c:pt idx="1912">
                  <c:v>39.244023601112303</c:v>
                </c:pt>
                <c:pt idx="1913">
                  <c:v>39.264548718058499</c:v>
                </c:pt>
                <c:pt idx="1914">
                  <c:v>39.285073835004702</c:v>
                </c:pt>
                <c:pt idx="1915">
                  <c:v>39.305598951950799</c:v>
                </c:pt>
                <c:pt idx="1916">
                  <c:v>39.326124068897002</c:v>
                </c:pt>
                <c:pt idx="1917">
                  <c:v>39.346649185843198</c:v>
                </c:pt>
                <c:pt idx="1918">
                  <c:v>39.367174302789401</c:v>
                </c:pt>
                <c:pt idx="1919">
                  <c:v>39.387699419735597</c:v>
                </c:pt>
                <c:pt idx="1920">
                  <c:v>39.4082245366818</c:v>
                </c:pt>
                <c:pt idx="1921">
                  <c:v>39.428749653628003</c:v>
                </c:pt>
                <c:pt idx="1922">
                  <c:v>39.449274770574199</c:v>
                </c:pt>
                <c:pt idx="1923">
                  <c:v>39.469799887520402</c:v>
                </c:pt>
                <c:pt idx="1924">
                  <c:v>39.490325004466499</c:v>
                </c:pt>
                <c:pt idx="1925">
                  <c:v>39.510850121412702</c:v>
                </c:pt>
                <c:pt idx="1926">
                  <c:v>39.531375238358898</c:v>
                </c:pt>
                <c:pt idx="1927">
                  <c:v>39.551900355305101</c:v>
                </c:pt>
                <c:pt idx="1928">
                  <c:v>39.572425472251297</c:v>
                </c:pt>
                <c:pt idx="1929">
                  <c:v>39.5929505891975</c:v>
                </c:pt>
                <c:pt idx="1930">
                  <c:v>39.613475706143703</c:v>
                </c:pt>
                <c:pt idx="1931">
                  <c:v>39.634000823089899</c:v>
                </c:pt>
                <c:pt idx="1932">
                  <c:v>39.654525940036002</c:v>
                </c:pt>
                <c:pt idx="1933">
                  <c:v>39.675051056982198</c:v>
                </c:pt>
                <c:pt idx="1934">
                  <c:v>39.695576173928401</c:v>
                </c:pt>
                <c:pt idx="1935">
                  <c:v>39.716101290874597</c:v>
                </c:pt>
                <c:pt idx="1936">
                  <c:v>39.7366264078208</c:v>
                </c:pt>
                <c:pt idx="1937">
                  <c:v>39.757151524767004</c:v>
                </c:pt>
                <c:pt idx="1938">
                  <c:v>39.7776766417132</c:v>
                </c:pt>
                <c:pt idx="1939">
                  <c:v>39.798201758659403</c:v>
                </c:pt>
                <c:pt idx="1940">
                  <c:v>39.818726875605599</c:v>
                </c:pt>
                <c:pt idx="1941">
                  <c:v>39.839251992551702</c:v>
                </c:pt>
                <c:pt idx="1942">
                  <c:v>39.859777109497898</c:v>
                </c:pt>
                <c:pt idx="1943">
                  <c:v>39.880302226444101</c:v>
                </c:pt>
                <c:pt idx="1944">
                  <c:v>39.900827343390297</c:v>
                </c:pt>
                <c:pt idx="1945">
                  <c:v>39.9213524603365</c:v>
                </c:pt>
                <c:pt idx="1946">
                  <c:v>39.941877577282703</c:v>
                </c:pt>
                <c:pt idx="1947">
                  <c:v>39.962402694228899</c:v>
                </c:pt>
                <c:pt idx="1948">
                  <c:v>39.982927811175102</c:v>
                </c:pt>
                <c:pt idx="1949">
                  <c:v>40.003452928121199</c:v>
                </c:pt>
                <c:pt idx="1950">
                  <c:v>40.023978045067402</c:v>
                </c:pt>
                <c:pt idx="1951">
                  <c:v>40.044503162013598</c:v>
                </c:pt>
                <c:pt idx="1952">
                  <c:v>40.065028278959801</c:v>
                </c:pt>
                <c:pt idx="1953">
                  <c:v>40.085553395905997</c:v>
                </c:pt>
                <c:pt idx="1954">
                  <c:v>40.1060785128522</c:v>
                </c:pt>
                <c:pt idx="1955">
                  <c:v>40.126603629798403</c:v>
                </c:pt>
                <c:pt idx="1956">
                  <c:v>40.147128746744599</c:v>
                </c:pt>
                <c:pt idx="1957">
                  <c:v>40.167653863690802</c:v>
                </c:pt>
                <c:pt idx="1958">
                  <c:v>40.188178980636899</c:v>
                </c:pt>
                <c:pt idx="1959">
                  <c:v>40.208704097583102</c:v>
                </c:pt>
                <c:pt idx="1960">
                  <c:v>40.229229214529298</c:v>
                </c:pt>
                <c:pt idx="1961">
                  <c:v>40.249754331475501</c:v>
                </c:pt>
                <c:pt idx="1962">
                  <c:v>40.270279448421697</c:v>
                </c:pt>
                <c:pt idx="1963">
                  <c:v>40.2908045653679</c:v>
                </c:pt>
                <c:pt idx="1964">
                  <c:v>40.311329682314103</c:v>
                </c:pt>
                <c:pt idx="1965">
                  <c:v>40.331854799260299</c:v>
                </c:pt>
                <c:pt idx="1966">
                  <c:v>40.352379916206502</c:v>
                </c:pt>
                <c:pt idx="1967">
                  <c:v>40.372905033152598</c:v>
                </c:pt>
                <c:pt idx="1968">
                  <c:v>40.393430150098801</c:v>
                </c:pt>
                <c:pt idx="1969">
                  <c:v>40.413955267044997</c:v>
                </c:pt>
                <c:pt idx="1970">
                  <c:v>40.4344803839912</c:v>
                </c:pt>
                <c:pt idx="1971">
                  <c:v>40.455005500937403</c:v>
                </c:pt>
                <c:pt idx="1972">
                  <c:v>40.475530617883599</c:v>
                </c:pt>
                <c:pt idx="1973">
                  <c:v>40.496055734829802</c:v>
                </c:pt>
                <c:pt idx="1974">
                  <c:v>40.516580851775998</c:v>
                </c:pt>
                <c:pt idx="1975">
                  <c:v>40.537105968722102</c:v>
                </c:pt>
                <c:pt idx="1976">
                  <c:v>40.557631085668298</c:v>
                </c:pt>
                <c:pt idx="1977">
                  <c:v>40.578156202614501</c:v>
                </c:pt>
                <c:pt idx="1978">
                  <c:v>40.598681319560697</c:v>
                </c:pt>
                <c:pt idx="1979">
                  <c:v>40.6192064365069</c:v>
                </c:pt>
                <c:pt idx="1980">
                  <c:v>40.639731553453103</c:v>
                </c:pt>
                <c:pt idx="1981">
                  <c:v>40.660256670399299</c:v>
                </c:pt>
                <c:pt idx="1982">
                  <c:v>40.680781787345502</c:v>
                </c:pt>
                <c:pt idx="1983">
                  <c:v>40.701306904291698</c:v>
                </c:pt>
                <c:pt idx="1984">
                  <c:v>40.721832021237802</c:v>
                </c:pt>
                <c:pt idx="1985">
                  <c:v>40.742357138183998</c:v>
                </c:pt>
                <c:pt idx="1986">
                  <c:v>40.762882255130201</c:v>
                </c:pt>
                <c:pt idx="1987">
                  <c:v>40.783407372076397</c:v>
                </c:pt>
                <c:pt idx="1988">
                  <c:v>40.8039324890226</c:v>
                </c:pt>
                <c:pt idx="1989">
                  <c:v>40.824457605968803</c:v>
                </c:pt>
                <c:pt idx="1990">
                  <c:v>40.844982722914999</c:v>
                </c:pt>
                <c:pt idx="1991">
                  <c:v>40.865507839861202</c:v>
                </c:pt>
                <c:pt idx="1992">
                  <c:v>40.886032956807298</c:v>
                </c:pt>
                <c:pt idx="1993">
                  <c:v>40.906558073753502</c:v>
                </c:pt>
                <c:pt idx="1994">
                  <c:v>40.927083190699697</c:v>
                </c:pt>
                <c:pt idx="1995">
                  <c:v>40.947608307645901</c:v>
                </c:pt>
                <c:pt idx="1996">
                  <c:v>40.968133424592097</c:v>
                </c:pt>
                <c:pt idx="1997">
                  <c:v>40.9886585415383</c:v>
                </c:pt>
                <c:pt idx="1998">
                  <c:v>41.009183658484503</c:v>
                </c:pt>
                <c:pt idx="1999">
                  <c:v>41.029708775430699</c:v>
                </c:pt>
                <c:pt idx="2000">
                  <c:v>41.050233892376902</c:v>
                </c:pt>
                <c:pt idx="2001">
                  <c:v>41.070759009322998</c:v>
                </c:pt>
                <c:pt idx="2002">
                  <c:v>41.091284126269201</c:v>
                </c:pt>
                <c:pt idx="2003">
                  <c:v>41.111809243215397</c:v>
                </c:pt>
                <c:pt idx="2004">
                  <c:v>41.1323343601616</c:v>
                </c:pt>
                <c:pt idx="2005">
                  <c:v>41.152859477107803</c:v>
                </c:pt>
                <c:pt idx="2006">
                  <c:v>41.173384594053999</c:v>
                </c:pt>
                <c:pt idx="2007">
                  <c:v>41.193909711000202</c:v>
                </c:pt>
                <c:pt idx="2008">
                  <c:v>41.214434827946398</c:v>
                </c:pt>
                <c:pt idx="2009">
                  <c:v>41.234959944892601</c:v>
                </c:pt>
                <c:pt idx="2010">
                  <c:v>41.255485061838698</c:v>
                </c:pt>
                <c:pt idx="2011">
                  <c:v>41.276010178784901</c:v>
                </c:pt>
                <c:pt idx="2012">
                  <c:v>41.296535295731097</c:v>
                </c:pt>
                <c:pt idx="2013">
                  <c:v>41.3170604126773</c:v>
                </c:pt>
                <c:pt idx="2014">
                  <c:v>41.337585529623503</c:v>
                </c:pt>
                <c:pt idx="2015">
                  <c:v>41.358110646569699</c:v>
                </c:pt>
                <c:pt idx="2016">
                  <c:v>41.378635763515902</c:v>
                </c:pt>
                <c:pt idx="2017">
                  <c:v>41.399160880462098</c:v>
                </c:pt>
                <c:pt idx="2018">
                  <c:v>41.419685997408301</c:v>
                </c:pt>
                <c:pt idx="2019">
                  <c:v>41.440211114354398</c:v>
                </c:pt>
                <c:pt idx="2020">
                  <c:v>41.460736231300601</c:v>
                </c:pt>
                <c:pt idx="2021">
                  <c:v>41.481261348246797</c:v>
                </c:pt>
                <c:pt idx="2022">
                  <c:v>41.501786465193</c:v>
                </c:pt>
                <c:pt idx="2023">
                  <c:v>41.522311582139203</c:v>
                </c:pt>
                <c:pt idx="2024">
                  <c:v>41.542836699085399</c:v>
                </c:pt>
                <c:pt idx="2025">
                  <c:v>41.563361816031602</c:v>
                </c:pt>
                <c:pt idx="2026">
                  <c:v>41.583886932977798</c:v>
                </c:pt>
                <c:pt idx="2027">
                  <c:v>41.604412049923901</c:v>
                </c:pt>
                <c:pt idx="2028">
                  <c:v>41.624937166870097</c:v>
                </c:pt>
                <c:pt idx="2029">
                  <c:v>41.6454622838163</c:v>
                </c:pt>
                <c:pt idx="2030">
                  <c:v>41.665987400762504</c:v>
                </c:pt>
                <c:pt idx="2031">
                  <c:v>41.686512517708699</c:v>
                </c:pt>
                <c:pt idx="2032">
                  <c:v>41.707037634654903</c:v>
                </c:pt>
                <c:pt idx="2033">
                  <c:v>41.727562751601099</c:v>
                </c:pt>
                <c:pt idx="2034">
                  <c:v>41.748087868547302</c:v>
                </c:pt>
                <c:pt idx="2035">
                  <c:v>41.768612985493498</c:v>
                </c:pt>
                <c:pt idx="2036">
                  <c:v>41.789138102439601</c:v>
                </c:pt>
                <c:pt idx="2037">
                  <c:v>41.809663219385797</c:v>
                </c:pt>
                <c:pt idx="2038">
                  <c:v>41.830188336332</c:v>
                </c:pt>
                <c:pt idx="2039">
                  <c:v>41.850713453278203</c:v>
                </c:pt>
                <c:pt idx="2040">
                  <c:v>41.871238570224399</c:v>
                </c:pt>
                <c:pt idx="2041">
                  <c:v>41.891763687170602</c:v>
                </c:pt>
                <c:pt idx="2042">
                  <c:v>41.912288804116798</c:v>
                </c:pt>
                <c:pt idx="2043">
                  <c:v>41.932813921063001</c:v>
                </c:pt>
                <c:pt idx="2044">
                  <c:v>41.953339038009098</c:v>
                </c:pt>
                <c:pt idx="2045">
                  <c:v>41.973864154955301</c:v>
                </c:pt>
                <c:pt idx="2046">
                  <c:v>41.994389271901497</c:v>
                </c:pt>
                <c:pt idx="2047">
                  <c:v>42.0149143888477</c:v>
                </c:pt>
                <c:pt idx="2048">
                  <c:v>42.035439505793903</c:v>
                </c:pt>
                <c:pt idx="2049">
                  <c:v>42.055964622740099</c:v>
                </c:pt>
                <c:pt idx="2050">
                  <c:v>42.076489739686302</c:v>
                </c:pt>
                <c:pt idx="2051">
                  <c:v>42.097014856632498</c:v>
                </c:pt>
                <c:pt idx="2052">
                  <c:v>42.117539973578701</c:v>
                </c:pt>
                <c:pt idx="2053">
                  <c:v>42.138065090524798</c:v>
                </c:pt>
                <c:pt idx="2054">
                  <c:v>42.158590207471001</c:v>
                </c:pt>
                <c:pt idx="2055">
                  <c:v>42.179115324417197</c:v>
                </c:pt>
                <c:pt idx="2056">
                  <c:v>42.1996404413634</c:v>
                </c:pt>
                <c:pt idx="2057">
                  <c:v>42.220165558309603</c:v>
                </c:pt>
                <c:pt idx="2058">
                  <c:v>42.240690675255799</c:v>
                </c:pt>
                <c:pt idx="2059">
                  <c:v>42.261215792202002</c:v>
                </c:pt>
                <c:pt idx="2060">
                  <c:v>42.281740909148198</c:v>
                </c:pt>
                <c:pt idx="2061">
                  <c:v>42.302266026094401</c:v>
                </c:pt>
                <c:pt idx="2062">
                  <c:v>42.322791143040497</c:v>
                </c:pt>
                <c:pt idx="2063">
                  <c:v>42.3433162599867</c:v>
                </c:pt>
                <c:pt idx="2064">
                  <c:v>42.363841376932903</c:v>
                </c:pt>
                <c:pt idx="2065">
                  <c:v>42.384366493879099</c:v>
                </c:pt>
                <c:pt idx="2066">
                  <c:v>42.404891610825302</c:v>
                </c:pt>
                <c:pt idx="2067">
                  <c:v>42.425416727771498</c:v>
                </c:pt>
                <c:pt idx="2068">
                  <c:v>42.445941844717701</c:v>
                </c:pt>
                <c:pt idx="2069">
                  <c:v>42.466466961663897</c:v>
                </c:pt>
                <c:pt idx="2070">
                  <c:v>42.486992078610101</c:v>
                </c:pt>
                <c:pt idx="2071">
                  <c:v>42.507517195556197</c:v>
                </c:pt>
                <c:pt idx="2072">
                  <c:v>42.5280423125024</c:v>
                </c:pt>
                <c:pt idx="2073">
                  <c:v>42.548567429448603</c:v>
                </c:pt>
                <c:pt idx="2074">
                  <c:v>42.569092546394799</c:v>
                </c:pt>
                <c:pt idx="2075">
                  <c:v>42.589617663341002</c:v>
                </c:pt>
                <c:pt idx="2076">
                  <c:v>42.610142780287198</c:v>
                </c:pt>
                <c:pt idx="2077">
                  <c:v>42.630667897233401</c:v>
                </c:pt>
                <c:pt idx="2078">
                  <c:v>42.651193014179597</c:v>
                </c:pt>
                <c:pt idx="2079">
                  <c:v>42.671718131125701</c:v>
                </c:pt>
                <c:pt idx="2080">
                  <c:v>42.692243248071897</c:v>
                </c:pt>
                <c:pt idx="2081">
                  <c:v>42.7127683650181</c:v>
                </c:pt>
                <c:pt idx="2082">
                  <c:v>42.733293481964303</c:v>
                </c:pt>
                <c:pt idx="2083">
                  <c:v>42.753818598910499</c:v>
                </c:pt>
                <c:pt idx="2084">
                  <c:v>42.774343715856702</c:v>
                </c:pt>
                <c:pt idx="2085">
                  <c:v>42.794868832802898</c:v>
                </c:pt>
                <c:pt idx="2086">
                  <c:v>42.815393949749101</c:v>
                </c:pt>
                <c:pt idx="2087">
                  <c:v>42.835919066695297</c:v>
                </c:pt>
                <c:pt idx="2088">
                  <c:v>42.856444183641401</c:v>
                </c:pt>
                <c:pt idx="2089">
                  <c:v>42.876969300587596</c:v>
                </c:pt>
                <c:pt idx="2090">
                  <c:v>42.8974944175338</c:v>
                </c:pt>
                <c:pt idx="2091">
                  <c:v>42.918019534480003</c:v>
                </c:pt>
                <c:pt idx="2092">
                  <c:v>42.938544651426199</c:v>
                </c:pt>
                <c:pt idx="2093">
                  <c:v>42.959069768372402</c:v>
                </c:pt>
                <c:pt idx="2094">
                  <c:v>42.979594885318598</c:v>
                </c:pt>
                <c:pt idx="2095">
                  <c:v>43.000120002264801</c:v>
                </c:pt>
                <c:pt idx="2096">
                  <c:v>43.020645119210897</c:v>
                </c:pt>
                <c:pt idx="2097">
                  <c:v>43.0411702361571</c:v>
                </c:pt>
                <c:pt idx="2098">
                  <c:v>43.061695353103303</c:v>
                </c:pt>
                <c:pt idx="2099">
                  <c:v>43.082220470049499</c:v>
                </c:pt>
                <c:pt idx="2100">
                  <c:v>43.102745586995702</c:v>
                </c:pt>
                <c:pt idx="2101">
                  <c:v>43.123270703941898</c:v>
                </c:pt>
                <c:pt idx="2102">
                  <c:v>43.143795820888101</c:v>
                </c:pt>
                <c:pt idx="2103">
                  <c:v>43.164320937834297</c:v>
                </c:pt>
                <c:pt idx="2104">
                  <c:v>43.1848460547805</c:v>
                </c:pt>
                <c:pt idx="2105">
                  <c:v>43.205371171726597</c:v>
                </c:pt>
                <c:pt idx="2106">
                  <c:v>43.2258962886728</c:v>
                </c:pt>
                <c:pt idx="2107">
                  <c:v>43.246421405619003</c:v>
                </c:pt>
                <c:pt idx="2108">
                  <c:v>43.266946522565199</c:v>
                </c:pt>
                <c:pt idx="2109">
                  <c:v>43.287471639511402</c:v>
                </c:pt>
                <c:pt idx="2110">
                  <c:v>43.307996756457598</c:v>
                </c:pt>
                <c:pt idx="2111">
                  <c:v>43.328521873403801</c:v>
                </c:pt>
                <c:pt idx="2112">
                  <c:v>43.349046990349997</c:v>
                </c:pt>
                <c:pt idx="2113">
                  <c:v>43.3695721072962</c:v>
                </c:pt>
                <c:pt idx="2114">
                  <c:v>43.390097224242297</c:v>
                </c:pt>
                <c:pt idx="2115">
                  <c:v>43.4106223411885</c:v>
                </c:pt>
                <c:pt idx="2116">
                  <c:v>43.431147458134703</c:v>
                </c:pt>
                <c:pt idx="2117">
                  <c:v>43.451672575080899</c:v>
                </c:pt>
                <c:pt idx="2118">
                  <c:v>43.472197692027102</c:v>
                </c:pt>
                <c:pt idx="2119">
                  <c:v>43.492722808973298</c:v>
                </c:pt>
                <c:pt idx="2120">
                  <c:v>43.513247925919501</c:v>
                </c:pt>
                <c:pt idx="2121">
                  <c:v>43.533773042865697</c:v>
                </c:pt>
                <c:pt idx="2122">
                  <c:v>43.5542981598119</c:v>
                </c:pt>
                <c:pt idx="2123">
                  <c:v>43.574823276758003</c:v>
                </c:pt>
                <c:pt idx="2124">
                  <c:v>43.595348393704199</c:v>
                </c:pt>
                <c:pt idx="2125">
                  <c:v>43.615873510650403</c:v>
                </c:pt>
                <c:pt idx="2126">
                  <c:v>43.636398627596598</c:v>
                </c:pt>
                <c:pt idx="2127">
                  <c:v>43.656923744542802</c:v>
                </c:pt>
                <c:pt idx="2128">
                  <c:v>43.677448861488998</c:v>
                </c:pt>
                <c:pt idx="2129">
                  <c:v>43.697973978435201</c:v>
                </c:pt>
                <c:pt idx="2130">
                  <c:v>43.718499095381397</c:v>
                </c:pt>
                <c:pt idx="2131">
                  <c:v>43.7390242123275</c:v>
                </c:pt>
                <c:pt idx="2132">
                  <c:v>43.759549329273703</c:v>
                </c:pt>
                <c:pt idx="2133">
                  <c:v>43.780074446219899</c:v>
                </c:pt>
                <c:pt idx="2134">
                  <c:v>43.800599563166102</c:v>
                </c:pt>
                <c:pt idx="2135">
                  <c:v>43.821124680112298</c:v>
                </c:pt>
                <c:pt idx="2136">
                  <c:v>43.841649797058501</c:v>
                </c:pt>
                <c:pt idx="2137">
                  <c:v>43.862174914004697</c:v>
                </c:pt>
                <c:pt idx="2138">
                  <c:v>43.8827000309509</c:v>
                </c:pt>
                <c:pt idx="2139">
                  <c:v>43.903225147896997</c:v>
                </c:pt>
                <c:pt idx="2140">
                  <c:v>43.9237502648432</c:v>
                </c:pt>
                <c:pt idx="2141">
                  <c:v>43.944275381789403</c:v>
                </c:pt>
                <c:pt idx="2142">
                  <c:v>43.964800498735599</c:v>
                </c:pt>
                <c:pt idx="2143">
                  <c:v>43.985325615681802</c:v>
                </c:pt>
                <c:pt idx="2144">
                  <c:v>44.005850732627998</c:v>
                </c:pt>
                <c:pt idx="2145">
                  <c:v>44.026375849574201</c:v>
                </c:pt>
                <c:pt idx="2146">
                  <c:v>44.046900966520397</c:v>
                </c:pt>
                <c:pt idx="2147">
                  <c:v>44.0674260834666</c:v>
                </c:pt>
                <c:pt idx="2148">
                  <c:v>44.087951200412697</c:v>
                </c:pt>
                <c:pt idx="2149">
                  <c:v>44.1084763173589</c:v>
                </c:pt>
                <c:pt idx="2150">
                  <c:v>44.129001434305103</c:v>
                </c:pt>
                <c:pt idx="2151">
                  <c:v>44.149526551251299</c:v>
                </c:pt>
                <c:pt idx="2152">
                  <c:v>44.170051668197502</c:v>
                </c:pt>
                <c:pt idx="2153">
                  <c:v>44.190576785143698</c:v>
                </c:pt>
                <c:pt idx="2154">
                  <c:v>44.211101902089901</c:v>
                </c:pt>
                <c:pt idx="2155">
                  <c:v>44.231627019036097</c:v>
                </c:pt>
                <c:pt idx="2156">
                  <c:v>44.2521521359823</c:v>
                </c:pt>
                <c:pt idx="2157">
                  <c:v>44.272677252928403</c:v>
                </c:pt>
                <c:pt idx="2158">
                  <c:v>44.293202369874599</c:v>
                </c:pt>
                <c:pt idx="2159">
                  <c:v>44.313727486820802</c:v>
                </c:pt>
                <c:pt idx="2160">
                  <c:v>44.334252603766998</c:v>
                </c:pt>
                <c:pt idx="2161">
                  <c:v>44.354777720713201</c:v>
                </c:pt>
                <c:pt idx="2162">
                  <c:v>44.375302837659397</c:v>
                </c:pt>
                <c:pt idx="2163">
                  <c:v>44.3958279546056</c:v>
                </c:pt>
                <c:pt idx="2164">
                  <c:v>44.416353071551796</c:v>
                </c:pt>
                <c:pt idx="2165">
                  <c:v>44.436878188498</c:v>
                </c:pt>
                <c:pt idx="2166">
                  <c:v>44.457403305444103</c:v>
                </c:pt>
                <c:pt idx="2167">
                  <c:v>44.477928422390299</c:v>
                </c:pt>
                <c:pt idx="2168">
                  <c:v>44.498453539336502</c:v>
                </c:pt>
                <c:pt idx="2169">
                  <c:v>44.518978656282698</c:v>
                </c:pt>
                <c:pt idx="2170">
                  <c:v>44.539503773228901</c:v>
                </c:pt>
                <c:pt idx="2171">
                  <c:v>44.560028890175097</c:v>
                </c:pt>
                <c:pt idx="2172">
                  <c:v>44.5805540071213</c:v>
                </c:pt>
                <c:pt idx="2173">
                  <c:v>44.601079124067503</c:v>
                </c:pt>
                <c:pt idx="2174">
                  <c:v>44.6216042410136</c:v>
                </c:pt>
                <c:pt idx="2175">
                  <c:v>44.642129357959803</c:v>
                </c:pt>
                <c:pt idx="2176">
                  <c:v>44.662654474905999</c:v>
                </c:pt>
                <c:pt idx="2177">
                  <c:v>44.683179591852202</c:v>
                </c:pt>
                <c:pt idx="2178">
                  <c:v>44.703704708798398</c:v>
                </c:pt>
                <c:pt idx="2179">
                  <c:v>44.724229825744601</c:v>
                </c:pt>
                <c:pt idx="2180">
                  <c:v>44.744754942690797</c:v>
                </c:pt>
                <c:pt idx="2181">
                  <c:v>44.765280059637</c:v>
                </c:pt>
                <c:pt idx="2182">
                  <c:v>44.785805176583203</c:v>
                </c:pt>
                <c:pt idx="2183">
                  <c:v>44.8063302935293</c:v>
                </c:pt>
                <c:pt idx="2184">
                  <c:v>44.826855410475503</c:v>
                </c:pt>
                <c:pt idx="2185">
                  <c:v>44.847380527421699</c:v>
                </c:pt>
                <c:pt idx="2186">
                  <c:v>44.867905644367902</c:v>
                </c:pt>
                <c:pt idx="2187">
                  <c:v>44.888430761314098</c:v>
                </c:pt>
                <c:pt idx="2188">
                  <c:v>44.908955878260301</c:v>
                </c:pt>
                <c:pt idx="2189">
                  <c:v>44.929480995206497</c:v>
                </c:pt>
                <c:pt idx="2190">
                  <c:v>44.9500061121527</c:v>
                </c:pt>
                <c:pt idx="2191">
                  <c:v>44.970531229098803</c:v>
                </c:pt>
                <c:pt idx="2192">
                  <c:v>44.991056346044999</c:v>
                </c:pt>
                <c:pt idx="2193">
                  <c:v>45.011581462991202</c:v>
                </c:pt>
                <c:pt idx="2194">
                  <c:v>45.032106579937398</c:v>
                </c:pt>
                <c:pt idx="2195">
                  <c:v>45.052631696883601</c:v>
                </c:pt>
                <c:pt idx="2196">
                  <c:v>45.073156813829797</c:v>
                </c:pt>
                <c:pt idx="2197">
                  <c:v>45.093681930776</c:v>
                </c:pt>
                <c:pt idx="2198">
                  <c:v>45.114207047722203</c:v>
                </c:pt>
                <c:pt idx="2199">
                  <c:v>45.134732164668399</c:v>
                </c:pt>
                <c:pt idx="2200">
                  <c:v>45.155257281614503</c:v>
                </c:pt>
                <c:pt idx="2201">
                  <c:v>45.175782398560699</c:v>
                </c:pt>
                <c:pt idx="2202">
                  <c:v>45.196307515506902</c:v>
                </c:pt>
                <c:pt idx="2203">
                  <c:v>45.216832632453098</c:v>
                </c:pt>
                <c:pt idx="2204">
                  <c:v>45.237357749399301</c:v>
                </c:pt>
                <c:pt idx="2205">
                  <c:v>45.257882866345497</c:v>
                </c:pt>
                <c:pt idx="2206">
                  <c:v>45.2784079832917</c:v>
                </c:pt>
                <c:pt idx="2207">
                  <c:v>45.298933100237903</c:v>
                </c:pt>
                <c:pt idx="2208">
                  <c:v>45.319458217184</c:v>
                </c:pt>
                <c:pt idx="2209">
                  <c:v>45.339983334130203</c:v>
                </c:pt>
                <c:pt idx="2210">
                  <c:v>45.360508451076399</c:v>
                </c:pt>
                <c:pt idx="2211">
                  <c:v>45.381033568022602</c:v>
                </c:pt>
                <c:pt idx="2212">
                  <c:v>45.401558684968798</c:v>
                </c:pt>
                <c:pt idx="2213">
                  <c:v>45.422083801915001</c:v>
                </c:pt>
                <c:pt idx="2214">
                  <c:v>45.442608918861197</c:v>
                </c:pt>
                <c:pt idx="2215">
                  <c:v>45.4631340358074</c:v>
                </c:pt>
                <c:pt idx="2216">
                  <c:v>45.483659152753603</c:v>
                </c:pt>
                <c:pt idx="2217">
                  <c:v>45.504184269699699</c:v>
                </c:pt>
                <c:pt idx="2218">
                  <c:v>45.524709386645902</c:v>
                </c:pt>
                <c:pt idx="2219">
                  <c:v>45.545234503592098</c:v>
                </c:pt>
                <c:pt idx="2220">
                  <c:v>45.565759620538302</c:v>
                </c:pt>
                <c:pt idx="2221">
                  <c:v>45.586284737484497</c:v>
                </c:pt>
                <c:pt idx="2222">
                  <c:v>45.606809854430701</c:v>
                </c:pt>
                <c:pt idx="2223">
                  <c:v>45.627334971376897</c:v>
                </c:pt>
                <c:pt idx="2224">
                  <c:v>45.6478600883231</c:v>
                </c:pt>
                <c:pt idx="2225">
                  <c:v>45.668385205269303</c:v>
                </c:pt>
                <c:pt idx="2226">
                  <c:v>45.688910322215399</c:v>
                </c:pt>
                <c:pt idx="2227">
                  <c:v>45.709435439161602</c:v>
                </c:pt>
                <c:pt idx="2228">
                  <c:v>45.729960556107798</c:v>
                </c:pt>
                <c:pt idx="2229">
                  <c:v>45.750485673054001</c:v>
                </c:pt>
                <c:pt idx="2230">
                  <c:v>45.771010790000197</c:v>
                </c:pt>
                <c:pt idx="2231">
                  <c:v>45.7915359069464</c:v>
                </c:pt>
                <c:pt idx="2232">
                  <c:v>45.812061023892603</c:v>
                </c:pt>
                <c:pt idx="2233">
                  <c:v>45.832586140838799</c:v>
                </c:pt>
                <c:pt idx="2234">
                  <c:v>45.853111257785002</c:v>
                </c:pt>
                <c:pt idx="2235">
                  <c:v>45.873636374731099</c:v>
                </c:pt>
                <c:pt idx="2236">
                  <c:v>45.894161491677302</c:v>
                </c:pt>
                <c:pt idx="2237">
                  <c:v>45.914686608623498</c:v>
                </c:pt>
                <c:pt idx="2238">
                  <c:v>45.935211725569701</c:v>
                </c:pt>
                <c:pt idx="2239">
                  <c:v>45.955736842515897</c:v>
                </c:pt>
                <c:pt idx="2240">
                  <c:v>45.9762619594621</c:v>
                </c:pt>
                <c:pt idx="2241">
                  <c:v>45.996787076408303</c:v>
                </c:pt>
                <c:pt idx="2242">
                  <c:v>46.017312193354499</c:v>
                </c:pt>
                <c:pt idx="2243">
                  <c:v>46.037837310300603</c:v>
                </c:pt>
                <c:pt idx="2244">
                  <c:v>46.058362427246799</c:v>
                </c:pt>
                <c:pt idx="2245">
                  <c:v>46.078887544193002</c:v>
                </c:pt>
                <c:pt idx="2246">
                  <c:v>46.099412661139198</c:v>
                </c:pt>
                <c:pt idx="2247">
                  <c:v>46.119937778085401</c:v>
                </c:pt>
                <c:pt idx="2248">
                  <c:v>46.140462895031597</c:v>
                </c:pt>
                <c:pt idx="2249">
                  <c:v>46.1609880119778</c:v>
                </c:pt>
                <c:pt idx="2250">
                  <c:v>46.181513128924003</c:v>
                </c:pt>
                <c:pt idx="2251">
                  <c:v>46.202038245870199</c:v>
                </c:pt>
                <c:pt idx="2252">
                  <c:v>46.222563362816302</c:v>
                </c:pt>
                <c:pt idx="2253">
                  <c:v>46.243088479762498</c:v>
                </c:pt>
                <c:pt idx="2254">
                  <c:v>46.263613596708701</c:v>
                </c:pt>
                <c:pt idx="2255">
                  <c:v>46.284138713654897</c:v>
                </c:pt>
                <c:pt idx="2256">
                  <c:v>46.3046638306011</c:v>
                </c:pt>
                <c:pt idx="2257">
                  <c:v>46.325188947547304</c:v>
                </c:pt>
                <c:pt idx="2258">
                  <c:v>46.3457140644935</c:v>
                </c:pt>
                <c:pt idx="2259">
                  <c:v>46.366239181439703</c:v>
                </c:pt>
                <c:pt idx="2260">
                  <c:v>46.386764298385799</c:v>
                </c:pt>
                <c:pt idx="2261">
                  <c:v>46.407289415332002</c:v>
                </c:pt>
                <c:pt idx="2262">
                  <c:v>46.427814532278198</c:v>
                </c:pt>
                <c:pt idx="2263">
                  <c:v>46.448339649224401</c:v>
                </c:pt>
                <c:pt idx="2264">
                  <c:v>46.468864766170597</c:v>
                </c:pt>
                <c:pt idx="2265">
                  <c:v>46.4893898831168</c:v>
                </c:pt>
                <c:pt idx="2266">
                  <c:v>46.509915000063003</c:v>
                </c:pt>
                <c:pt idx="2267">
                  <c:v>46.530440117009199</c:v>
                </c:pt>
                <c:pt idx="2268">
                  <c:v>46.550965233955402</c:v>
                </c:pt>
                <c:pt idx="2269">
                  <c:v>46.571490350901499</c:v>
                </c:pt>
                <c:pt idx="2270">
                  <c:v>46.592015467847702</c:v>
                </c:pt>
                <c:pt idx="2271">
                  <c:v>46.612540584793898</c:v>
                </c:pt>
                <c:pt idx="2272">
                  <c:v>46.633065701740101</c:v>
                </c:pt>
                <c:pt idx="2273">
                  <c:v>46.653590818686297</c:v>
                </c:pt>
                <c:pt idx="2274">
                  <c:v>46.6741159356325</c:v>
                </c:pt>
                <c:pt idx="2275">
                  <c:v>46.694641052578703</c:v>
                </c:pt>
                <c:pt idx="2276">
                  <c:v>46.715166169524899</c:v>
                </c:pt>
                <c:pt idx="2277">
                  <c:v>46.735691286471102</c:v>
                </c:pt>
                <c:pt idx="2278">
                  <c:v>46.756216403417199</c:v>
                </c:pt>
                <c:pt idx="2279">
                  <c:v>46.776741520363402</c:v>
                </c:pt>
                <c:pt idx="2280">
                  <c:v>46.797266637309598</c:v>
                </c:pt>
                <c:pt idx="2281">
                  <c:v>46.817791754255801</c:v>
                </c:pt>
                <c:pt idx="2282">
                  <c:v>46.838316871201997</c:v>
                </c:pt>
                <c:pt idx="2283">
                  <c:v>46.8588419881482</c:v>
                </c:pt>
                <c:pt idx="2284">
                  <c:v>46.879367105094403</c:v>
                </c:pt>
                <c:pt idx="2285">
                  <c:v>46.899892222040599</c:v>
                </c:pt>
                <c:pt idx="2286">
                  <c:v>46.920417338986802</c:v>
                </c:pt>
                <c:pt idx="2287">
                  <c:v>46.940942455932898</c:v>
                </c:pt>
                <c:pt idx="2288">
                  <c:v>46.961467572879101</c:v>
                </c:pt>
                <c:pt idx="2289">
                  <c:v>46.981992689825297</c:v>
                </c:pt>
                <c:pt idx="2290">
                  <c:v>47.0025178067715</c:v>
                </c:pt>
                <c:pt idx="2291">
                  <c:v>47.023042923717703</c:v>
                </c:pt>
                <c:pt idx="2292">
                  <c:v>47.043568040663899</c:v>
                </c:pt>
                <c:pt idx="2293">
                  <c:v>47.064093157610102</c:v>
                </c:pt>
                <c:pt idx="2294">
                  <c:v>47.084618274556298</c:v>
                </c:pt>
                <c:pt idx="2295">
                  <c:v>47.105143391502402</c:v>
                </c:pt>
                <c:pt idx="2296">
                  <c:v>47.125668508448598</c:v>
                </c:pt>
                <c:pt idx="2297">
                  <c:v>47.146193625394801</c:v>
                </c:pt>
                <c:pt idx="2298">
                  <c:v>47.166718742340997</c:v>
                </c:pt>
                <c:pt idx="2299">
                  <c:v>47.1872438592872</c:v>
                </c:pt>
                <c:pt idx="2300">
                  <c:v>47.207768976233403</c:v>
                </c:pt>
                <c:pt idx="2301">
                  <c:v>47.228294093179599</c:v>
                </c:pt>
                <c:pt idx="2302">
                  <c:v>47.248819210125802</c:v>
                </c:pt>
                <c:pt idx="2303">
                  <c:v>47.269344327071998</c:v>
                </c:pt>
                <c:pt idx="2304">
                  <c:v>47.289869444018102</c:v>
                </c:pt>
                <c:pt idx="2305">
                  <c:v>47.310394560964298</c:v>
                </c:pt>
                <c:pt idx="2306">
                  <c:v>47.330919677910501</c:v>
                </c:pt>
                <c:pt idx="2307">
                  <c:v>47.351444794856697</c:v>
                </c:pt>
                <c:pt idx="2308">
                  <c:v>47.3719699118029</c:v>
                </c:pt>
                <c:pt idx="2309">
                  <c:v>47.392495028749103</c:v>
                </c:pt>
                <c:pt idx="2310">
                  <c:v>47.413020145695299</c:v>
                </c:pt>
                <c:pt idx="2311">
                  <c:v>47.433545262641502</c:v>
                </c:pt>
                <c:pt idx="2312">
                  <c:v>47.454070379587598</c:v>
                </c:pt>
                <c:pt idx="2313">
                  <c:v>47.474595496533802</c:v>
                </c:pt>
                <c:pt idx="2314">
                  <c:v>47.495120613479997</c:v>
                </c:pt>
                <c:pt idx="2315">
                  <c:v>47.515645730426201</c:v>
                </c:pt>
                <c:pt idx="2316">
                  <c:v>47.536170847372397</c:v>
                </c:pt>
                <c:pt idx="2317">
                  <c:v>47.5566959643186</c:v>
                </c:pt>
                <c:pt idx="2318">
                  <c:v>47.577221081264803</c:v>
                </c:pt>
                <c:pt idx="2319">
                  <c:v>47.597746198210999</c:v>
                </c:pt>
                <c:pt idx="2320">
                  <c:v>47.618271315157202</c:v>
                </c:pt>
                <c:pt idx="2321">
                  <c:v>47.638796432103298</c:v>
                </c:pt>
                <c:pt idx="2322">
                  <c:v>47.659321549049501</c:v>
                </c:pt>
                <c:pt idx="2323">
                  <c:v>47.679846665995697</c:v>
                </c:pt>
                <c:pt idx="2324">
                  <c:v>47.7003717829419</c:v>
                </c:pt>
                <c:pt idx="2325">
                  <c:v>47.720896899888103</c:v>
                </c:pt>
                <c:pt idx="2326">
                  <c:v>47.741422016834299</c:v>
                </c:pt>
                <c:pt idx="2327">
                  <c:v>47.761947133780502</c:v>
                </c:pt>
                <c:pt idx="2328">
                  <c:v>47.782472250726698</c:v>
                </c:pt>
                <c:pt idx="2329">
                  <c:v>47.802997367672901</c:v>
                </c:pt>
                <c:pt idx="2330">
                  <c:v>47.823522484618998</c:v>
                </c:pt>
                <c:pt idx="2331">
                  <c:v>47.844047601565201</c:v>
                </c:pt>
                <c:pt idx="2332">
                  <c:v>47.864572718511397</c:v>
                </c:pt>
                <c:pt idx="2333">
                  <c:v>47.8850978354576</c:v>
                </c:pt>
                <c:pt idx="2334">
                  <c:v>47.905622952403803</c:v>
                </c:pt>
                <c:pt idx="2335">
                  <c:v>47.926148069349999</c:v>
                </c:pt>
                <c:pt idx="2336">
                  <c:v>47.946673186296202</c:v>
                </c:pt>
                <c:pt idx="2337">
                  <c:v>47.967198303242398</c:v>
                </c:pt>
                <c:pt idx="2338">
                  <c:v>47.987723420188502</c:v>
                </c:pt>
                <c:pt idx="2339">
                  <c:v>48.008248537134698</c:v>
                </c:pt>
                <c:pt idx="2340">
                  <c:v>48.028773654080901</c:v>
                </c:pt>
                <c:pt idx="2341">
                  <c:v>48.049298771027097</c:v>
                </c:pt>
                <c:pt idx="2342">
                  <c:v>48.0698238879733</c:v>
                </c:pt>
                <c:pt idx="2343">
                  <c:v>48.090349004919503</c:v>
                </c:pt>
                <c:pt idx="2344">
                  <c:v>48.110874121865699</c:v>
                </c:pt>
                <c:pt idx="2345">
                  <c:v>48.131399238811902</c:v>
                </c:pt>
                <c:pt idx="2346">
                  <c:v>48.151924355758098</c:v>
                </c:pt>
                <c:pt idx="2347">
                  <c:v>48.172449472704201</c:v>
                </c:pt>
                <c:pt idx="2348">
                  <c:v>48.192974589650397</c:v>
                </c:pt>
                <c:pt idx="2349">
                  <c:v>48.2134997065966</c:v>
                </c:pt>
                <c:pt idx="2350">
                  <c:v>48.234024823542804</c:v>
                </c:pt>
                <c:pt idx="2351">
                  <c:v>48.254549940488999</c:v>
                </c:pt>
                <c:pt idx="2352">
                  <c:v>48.275075057435203</c:v>
                </c:pt>
                <c:pt idx="2353">
                  <c:v>48.295600174381399</c:v>
                </c:pt>
                <c:pt idx="2354">
                  <c:v>48.316125291327602</c:v>
                </c:pt>
                <c:pt idx="2355">
                  <c:v>48.336650408273698</c:v>
                </c:pt>
                <c:pt idx="2356">
                  <c:v>48.357175525219901</c:v>
                </c:pt>
                <c:pt idx="2357">
                  <c:v>48.377700642166097</c:v>
                </c:pt>
                <c:pt idx="2358">
                  <c:v>48.3982257591123</c:v>
                </c:pt>
                <c:pt idx="2359">
                  <c:v>48.418750876058503</c:v>
                </c:pt>
                <c:pt idx="2360">
                  <c:v>48.439275993004699</c:v>
                </c:pt>
                <c:pt idx="2361">
                  <c:v>48.459801109950902</c:v>
                </c:pt>
                <c:pt idx="2362">
                  <c:v>48.480326226897098</c:v>
                </c:pt>
                <c:pt idx="2363">
                  <c:v>48.500851343843301</c:v>
                </c:pt>
                <c:pt idx="2364">
                  <c:v>48.521376460789398</c:v>
                </c:pt>
                <c:pt idx="2365">
                  <c:v>48.541901577735601</c:v>
                </c:pt>
                <c:pt idx="2366">
                  <c:v>48.562426694681797</c:v>
                </c:pt>
                <c:pt idx="2367">
                  <c:v>48.582951811628</c:v>
                </c:pt>
                <c:pt idx="2368">
                  <c:v>48.603476928574203</c:v>
                </c:pt>
                <c:pt idx="2369">
                  <c:v>48.624002045520399</c:v>
                </c:pt>
                <c:pt idx="2370">
                  <c:v>48.644527162466602</c:v>
                </c:pt>
                <c:pt idx="2371">
                  <c:v>48.665052279412798</c:v>
                </c:pt>
                <c:pt idx="2372">
                  <c:v>48.685577396359001</c:v>
                </c:pt>
                <c:pt idx="2373">
                  <c:v>48.706102513305098</c:v>
                </c:pt>
                <c:pt idx="2374">
                  <c:v>48.726627630251301</c:v>
                </c:pt>
                <c:pt idx="2375">
                  <c:v>48.747152747197497</c:v>
                </c:pt>
                <c:pt idx="2376">
                  <c:v>48.7676778641437</c:v>
                </c:pt>
                <c:pt idx="2377">
                  <c:v>48.788202981089903</c:v>
                </c:pt>
                <c:pt idx="2378">
                  <c:v>48.808728098036099</c:v>
                </c:pt>
                <c:pt idx="2379">
                  <c:v>48.829253214982302</c:v>
                </c:pt>
                <c:pt idx="2380">
                  <c:v>48.849778331928498</c:v>
                </c:pt>
                <c:pt idx="2381">
                  <c:v>48.870303448874701</c:v>
                </c:pt>
                <c:pt idx="2382">
                  <c:v>48.890828565820797</c:v>
                </c:pt>
                <c:pt idx="2383">
                  <c:v>48.911353682767</c:v>
                </c:pt>
                <c:pt idx="2384">
                  <c:v>48.931878799713203</c:v>
                </c:pt>
                <c:pt idx="2385">
                  <c:v>48.952403916659399</c:v>
                </c:pt>
                <c:pt idx="2386">
                  <c:v>48.972929033605602</c:v>
                </c:pt>
                <c:pt idx="2387">
                  <c:v>48.993454150551798</c:v>
                </c:pt>
                <c:pt idx="2388">
                  <c:v>49.013979267498001</c:v>
                </c:pt>
                <c:pt idx="2389">
                  <c:v>49.034504384444197</c:v>
                </c:pt>
                <c:pt idx="2390">
                  <c:v>49.055029501390301</c:v>
                </c:pt>
                <c:pt idx="2391">
                  <c:v>49.075554618336497</c:v>
                </c:pt>
                <c:pt idx="2392">
                  <c:v>49.0960797352827</c:v>
                </c:pt>
                <c:pt idx="2393">
                  <c:v>49.116604852228903</c:v>
                </c:pt>
                <c:pt idx="2394">
                  <c:v>49.137129969175099</c:v>
                </c:pt>
                <c:pt idx="2395">
                  <c:v>49.157655086121302</c:v>
                </c:pt>
                <c:pt idx="2396">
                  <c:v>49.178180203067498</c:v>
                </c:pt>
                <c:pt idx="2397">
                  <c:v>49.198705320013701</c:v>
                </c:pt>
                <c:pt idx="2398">
                  <c:v>49.219230436959897</c:v>
                </c:pt>
                <c:pt idx="2399">
                  <c:v>49.239755553906001</c:v>
                </c:pt>
                <c:pt idx="2400">
                  <c:v>49.260280670852197</c:v>
                </c:pt>
                <c:pt idx="2401">
                  <c:v>49.2808057877984</c:v>
                </c:pt>
                <c:pt idx="2402">
                  <c:v>49.301330904744603</c:v>
                </c:pt>
                <c:pt idx="2403">
                  <c:v>49.321856021690799</c:v>
                </c:pt>
                <c:pt idx="2404">
                  <c:v>49.342381138637002</c:v>
                </c:pt>
                <c:pt idx="2405">
                  <c:v>49.362906255583198</c:v>
                </c:pt>
                <c:pt idx="2406">
                  <c:v>49.383431372529401</c:v>
                </c:pt>
                <c:pt idx="2407">
                  <c:v>49.403956489475497</c:v>
                </c:pt>
                <c:pt idx="2408">
                  <c:v>49.424481606421701</c:v>
                </c:pt>
                <c:pt idx="2409">
                  <c:v>49.445006723367896</c:v>
                </c:pt>
                <c:pt idx="2410">
                  <c:v>49.4655318403141</c:v>
                </c:pt>
                <c:pt idx="2411">
                  <c:v>49.486056957260303</c:v>
                </c:pt>
                <c:pt idx="2412">
                  <c:v>49.506582074206499</c:v>
                </c:pt>
                <c:pt idx="2413">
                  <c:v>49.527107191152702</c:v>
                </c:pt>
                <c:pt idx="2414">
                  <c:v>49.547632308098898</c:v>
                </c:pt>
                <c:pt idx="2415">
                  <c:v>49.568157425045101</c:v>
                </c:pt>
                <c:pt idx="2416">
                  <c:v>49.588682541991197</c:v>
                </c:pt>
                <c:pt idx="2417">
                  <c:v>49.6092076589374</c:v>
                </c:pt>
                <c:pt idx="2418">
                  <c:v>49.629732775883603</c:v>
                </c:pt>
                <c:pt idx="2419">
                  <c:v>49.650257892829799</c:v>
                </c:pt>
                <c:pt idx="2420">
                  <c:v>49.670783009776002</c:v>
                </c:pt>
                <c:pt idx="2421">
                  <c:v>49.691308126722198</c:v>
                </c:pt>
                <c:pt idx="2422">
                  <c:v>49.711833243668401</c:v>
                </c:pt>
                <c:pt idx="2423">
                  <c:v>49.732358360614597</c:v>
                </c:pt>
                <c:pt idx="2424">
                  <c:v>49.7528834775608</c:v>
                </c:pt>
                <c:pt idx="2425">
                  <c:v>49.773408594506897</c:v>
                </c:pt>
                <c:pt idx="2426">
                  <c:v>49.7939337114531</c:v>
                </c:pt>
                <c:pt idx="2427">
                  <c:v>49.814458828399303</c:v>
                </c:pt>
                <c:pt idx="2428">
                  <c:v>49.834983945345499</c:v>
                </c:pt>
                <c:pt idx="2429">
                  <c:v>49.855509062291702</c:v>
                </c:pt>
                <c:pt idx="2430">
                  <c:v>49.876034179237898</c:v>
                </c:pt>
                <c:pt idx="2431">
                  <c:v>49.896559296184101</c:v>
                </c:pt>
                <c:pt idx="2432">
                  <c:v>49.917084413130297</c:v>
                </c:pt>
                <c:pt idx="2433">
                  <c:v>49.9376095300765</c:v>
                </c:pt>
                <c:pt idx="2434">
                  <c:v>49.958134647022597</c:v>
                </c:pt>
                <c:pt idx="2435">
                  <c:v>49.9786597639688</c:v>
                </c:pt>
                <c:pt idx="2436">
                  <c:v>49.999184880915003</c:v>
                </c:pt>
                <c:pt idx="2437">
                  <c:v>50.019709997861199</c:v>
                </c:pt>
                <c:pt idx="2438">
                  <c:v>50.040235114807402</c:v>
                </c:pt>
                <c:pt idx="2439">
                  <c:v>50.060760231753598</c:v>
                </c:pt>
                <c:pt idx="2440">
                  <c:v>50.081285348699801</c:v>
                </c:pt>
                <c:pt idx="2441">
                  <c:v>50.101810465645997</c:v>
                </c:pt>
                <c:pt idx="2442">
                  <c:v>50.1223355825921</c:v>
                </c:pt>
                <c:pt idx="2443">
                  <c:v>50.142860699538303</c:v>
                </c:pt>
                <c:pt idx="2444">
                  <c:v>50.163385816484499</c:v>
                </c:pt>
                <c:pt idx="2445">
                  <c:v>50.183910933430703</c:v>
                </c:pt>
                <c:pt idx="2446">
                  <c:v>50.204436050376898</c:v>
                </c:pt>
                <c:pt idx="2447">
                  <c:v>50.224961167323102</c:v>
                </c:pt>
                <c:pt idx="2448">
                  <c:v>50.245486284269298</c:v>
                </c:pt>
                <c:pt idx="2449">
                  <c:v>50.266011401215501</c:v>
                </c:pt>
                <c:pt idx="2450">
                  <c:v>50.286536518161697</c:v>
                </c:pt>
                <c:pt idx="2451">
                  <c:v>50.3070616351078</c:v>
                </c:pt>
                <c:pt idx="2452">
                  <c:v>50.327586752054003</c:v>
                </c:pt>
                <c:pt idx="2453">
                  <c:v>50.348111869000199</c:v>
                </c:pt>
                <c:pt idx="2454">
                  <c:v>50.368636985946402</c:v>
                </c:pt>
                <c:pt idx="2455">
                  <c:v>50.389162102892598</c:v>
                </c:pt>
                <c:pt idx="2456">
                  <c:v>50.409687219838801</c:v>
                </c:pt>
                <c:pt idx="2457">
                  <c:v>50.430212336784997</c:v>
                </c:pt>
                <c:pt idx="2458">
                  <c:v>50.4507374537312</c:v>
                </c:pt>
                <c:pt idx="2459">
                  <c:v>50.471262570677297</c:v>
                </c:pt>
                <c:pt idx="2460">
                  <c:v>50.4917876876235</c:v>
                </c:pt>
                <c:pt idx="2461">
                  <c:v>50.512312804569703</c:v>
                </c:pt>
                <c:pt idx="2462">
                  <c:v>50.532837921515899</c:v>
                </c:pt>
                <c:pt idx="2463">
                  <c:v>50.553363038462102</c:v>
                </c:pt>
                <c:pt idx="2464">
                  <c:v>50.573888155408298</c:v>
                </c:pt>
                <c:pt idx="2465">
                  <c:v>50.594413272354501</c:v>
                </c:pt>
                <c:pt idx="2466">
                  <c:v>50.614938389300697</c:v>
                </c:pt>
                <c:pt idx="2467">
                  <c:v>50.6354635062469</c:v>
                </c:pt>
                <c:pt idx="2468">
                  <c:v>50.655988623192997</c:v>
                </c:pt>
                <c:pt idx="2469">
                  <c:v>50.6765137401392</c:v>
                </c:pt>
                <c:pt idx="2470">
                  <c:v>50.697038857085403</c:v>
                </c:pt>
                <c:pt idx="2471">
                  <c:v>50.717563974031599</c:v>
                </c:pt>
                <c:pt idx="2472">
                  <c:v>50.738089090977802</c:v>
                </c:pt>
                <c:pt idx="2473">
                  <c:v>50.758614207923998</c:v>
                </c:pt>
                <c:pt idx="2474">
                  <c:v>50.779139324870201</c:v>
                </c:pt>
                <c:pt idx="2475">
                  <c:v>50.799664441816397</c:v>
                </c:pt>
                <c:pt idx="2476">
                  <c:v>50.8201895587626</c:v>
                </c:pt>
                <c:pt idx="2477">
                  <c:v>50.840714675708703</c:v>
                </c:pt>
                <c:pt idx="2478">
                  <c:v>50.861239792654899</c:v>
                </c:pt>
                <c:pt idx="2479">
                  <c:v>50.881764909601102</c:v>
                </c:pt>
                <c:pt idx="2480">
                  <c:v>50.902290026547298</c:v>
                </c:pt>
                <c:pt idx="2481">
                  <c:v>50.922815143493501</c:v>
                </c:pt>
                <c:pt idx="2482">
                  <c:v>50.943340260439697</c:v>
                </c:pt>
                <c:pt idx="2483">
                  <c:v>50.963865377385901</c:v>
                </c:pt>
                <c:pt idx="2484">
                  <c:v>50.984390494332096</c:v>
                </c:pt>
                <c:pt idx="2485">
                  <c:v>51.0049156112783</c:v>
                </c:pt>
                <c:pt idx="2486">
                  <c:v>51.025440728224403</c:v>
                </c:pt>
                <c:pt idx="2487">
                  <c:v>51.045965845170599</c:v>
                </c:pt>
                <c:pt idx="2488">
                  <c:v>51.066490962116802</c:v>
                </c:pt>
                <c:pt idx="2489">
                  <c:v>51.087016079062998</c:v>
                </c:pt>
                <c:pt idx="2490">
                  <c:v>51.107541196009201</c:v>
                </c:pt>
                <c:pt idx="2491">
                  <c:v>51.128066312955397</c:v>
                </c:pt>
                <c:pt idx="2492">
                  <c:v>51.1485914299016</c:v>
                </c:pt>
                <c:pt idx="2493">
                  <c:v>51.169116546847803</c:v>
                </c:pt>
                <c:pt idx="2494">
                  <c:v>51.1896416637939</c:v>
                </c:pt>
                <c:pt idx="2495">
                  <c:v>51.210166780740103</c:v>
                </c:pt>
                <c:pt idx="2496">
                  <c:v>51.230691897686299</c:v>
                </c:pt>
                <c:pt idx="2497">
                  <c:v>51.251217014632502</c:v>
                </c:pt>
                <c:pt idx="2498">
                  <c:v>51.271742131578698</c:v>
                </c:pt>
                <c:pt idx="2499">
                  <c:v>51.292267248524901</c:v>
                </c:pt>
                <c:pt idx="2500">
                  <c:v>51.312792365471097</c:v>
                </c:pt>
                <c:pt idx="2501">
                  <c:v>51.3333174824173</c:v>
                </c:pt>
                <c:pt idx="2502">
                  <c:v>51.353842599363503</c:v>
                </c:pt>
                <c:pt idx="2503">
                  <c:v>51.3743677163096</c:v>
                </c:pt>
                <c:pt idx="2504">
                  <c:v>51.394892833255803</c:v>
                </c:pt>
                <c:pt idx="2505">
                  <c:v>51.415417950201999</c:v>
                </c:pt>
                <c:pt idx="2506">
                  <c:v>51.435943067148202</c:v>
                </c:pt>
                <c:pt idx="2507">
                  <c:v>51.456468184094398</c:v>
                </c:pt>
                <c:pt idx="2508">
                  <c:v>51.476993301040601</c:v>
                </c:pt>
                <c:pt idx="2509">
                  <c:v>51.497518417986797</c:v>
                </c:pt>
                <c:pt idx="2510">
                  <c:v>51.518043534933</c:v>
                </c:pt>
                <c:pt idx="2511">
                  <c:v>51.538568651879103</c:v>
                </c:pt>
                <c:pt idx="2512">
                  <c:v>51.559093768825299</c:v>
                </c:pt>
                <c:pt idx="2513">
                  <c:v>51.579618885771502</c:v>
                </c:pt>
                <c:pt idx="2514">
                  <c:v>51.600144002717698</c:v>
                </c:pt>
                <c:pt idx="2515">
                  <c:v>51.620669119663901</c:v>
                </c:pt>
                <c:pt idx="2516">
                  <c:v>51.641194236610097</c:v>
                </c:pt>
                <c:pt idx="2517">
                  <c:v>51.6617193535563</c:v>
                </c:pt>
                <c:pt idx="2518">
                  <c:v>51.682244470502503</c:v>
                </c:pt>
                <c:pt idx="2519">
                  <c:v>51.702769587448699</c:v>
                </c:pt>
                <c:pt idx="2520">
                  <c:v>51.723294704394803</c:v>
                </c:pt>
                <c:pt idx="2521">
                  <c:v>51.743819821340999</c:v>
                </c:pt>
                <c:pt idx="2522">
                  <c:v>51.764344938287202</c:v>
                </c:pt>
                <c:pt idx="2523">
                  <c:v>51.784870055233398</c:v>
                </c:pt>
                <c:pt idx="2524">
                  <c:v>51.805395172179601</c:v>
                </c:pt>
                <c:pt idx="2525">
                  <c:v>51.825920289125797</c:v>
                </c:pt>
                <c:pt idx="2526">
                  <c:v>51.846445406072</c:v>
                </c:pt>
                <c:pt idx="2527">
                  <c:v>51.866970523018203</c:v>
                </c:pt>
                <c:pt idx="2528">
                  <c:v>51.8874956399643</c:v>
                </c:pt>
                <c:pt idx="2529">
                  <c:v>51.908020756910503</c:v>
                </c:pt>
                <c:pt idx="2530">
                  <c:v>51.928545873856699</c:v>
                </c:pt>
                <c:pt idx="2531">
                  <c:v>51.949070990802902</c:v>
                </c:pt>
                <c:pt idx="2532">
                  <c:v>51.969596107749098</c:v>
                </c:pt>
                <c:pt idx="2533">
                  <c:v>51.990121224695301</c:v>
                </c:pt>
                <c:pt idx="2534">
                  <c:v>52.010646341641497</c:v>
                </c:pt>
                <c:pt idx="2535">
                  <c:v>52.0311714585877</c:v>
                </c:pt>
                <c:pt idx="2536">
                  <c:v>52.051696575533903</c:v>
                </c:pt>
                <c:pt idx="2537">
                  <c:v>52.072221692479999</c:v>
                </c:pt>
                <c:pt idx="2538">
                  <c:v>52.092746809426203</c:v>
                </c:pt>
                <c:pt idx="2539">
                  <c:v>52.113271926372398</c:v>
                </c:pt>
                <c:pt idx="2540">
                  <c:v>52.133797043318602</c:v>
                </c:pt>
                <c:pt idx="2541">
                  <c:v>52.154322160264798</c:v>
                </c:pt>
                <c:pt idx="2542">
                  <c:v>52.174847277211001</c:v>
                </c:pt>
                <c:pt idx="2543">
                  <c:v>52.195372394157197</c:v>
                </c:pt>
                <c:pt idx="2544">
                  <c:v>52.2158975111034</c:v>
                </c:pt>
                <c:pt idx="2545">
                  <c:v>52.236422628049603</c:v>
                </c:pt>
                <c:pt idx="2546">
                  <c:v>52.256947744995699</c:v>
                </c:pt>
                <c:pt idx="2547">
                  <c:v>52.277472861941902</c:v>
                </c:pt>
                <c:pt idx="2548">
                  <c:v>52.297997978888098</c:v>
                </c:pt>
                <c:pt idx="2549">
                  <c:v>52.318523095834301</c:v>
                </c:pt>
                <c:pt idx="2550">
                  <c:v>52.339048212780497</c:v>
                </c:pt>
                <c:pt idx="2551">
                  <c:v>52.3595733297267</c:v>
                </c:pt>
                <c:pt idx="2552">
                  <c:v>52.380098446672903</c:v>
                </c:pt>
                <c:pt idx="2553">
                  <c:v>52.400623563619099</c:v>
                </c:pt>
                <c:pt idx="2554">
                  <c:v>52.421148680565203</c:v>
                </c:pt>
                <c:pt idx="2555">
                  <c:v>52.441673797511399</c:v>
                </c:pt>
                <c:pt idx="2556">
                  <c:v>52.462198914457602</c:v>
                </c:pt>
                <c:pt idx="2557">
                  <c:v>52.482724031403798</c:v>
                </c:pt>
                <c:pt idx="2558">
                  <c:v>52.503249148350001</c:v>
                </c:pt>
                <c:pt idx="2559">
                  <c:v>52.523774265296197</c:v>
                </c:pt>
                <c:pt idx="2560">
                  <c:v>52.5442993822424</c:v>
                </c:pt>
                <c:pt idx="2561">
                  <c:v>52.564824499188603</c:v>
                </c:pt>
                <c:pt idx="2562">
                  <c:v>52.585349616134799</c:v>
                </c:pt>
                <c:pt idx="2563">
                  <c:v>52.605874733080903</c:v>
                </c:pt>
                <c:pt idx="2564">
                  <c:v>52.626399850027099</c:v>
                </c:pt>
                <c:pt idx="2565">
                  <c:v>52.646924966973302</c:v>
                </c:pt>
                <c:pt idx="2566">
                  <c:v>52.667450083919498</c:v>
                </c:pt>
                <c:pt idx="2567">
                  <c:v>52.687975200865701</c:v>
                </c:pt>
                <c:pt idx="2568">
                  <c:v>52.708500317811897</c:v>
                </c:pt>
                <c:pt idx="2569">
                  <c:v>52.7290254347581</c:v>
                </c:pt>
                <c:pt idx="2570">
                  <c:v>52.749550551704303</c:v>
                </c:pt>
                <c:pt idx="2571">
                  <c:v>52.770075668650399</c:v>
                </c:pt>
                <c:pt idx="2572">
                  <c:v>52.790600785596602</c:v>
                </c:pt>
                <c:pt idx="2573">
                  <c:v>52.811125902542798</c:v>
                </c:pt>
                <c:pt idx="2574">
                  <c:v>52.831651019489001</c:v>
                </c:pt>
                <c:pt idx="2575">
                  <c:v>52.852176136435197</c:v>
                </c:pt>
                <c:pt idx="2576">
                  <c:v>52.8727012533814</c:v>
                </c:pt>
                <c:pt idx="2577">
                  <c:v>52.893226370327604</c:v>
                </c:pt>
                <c:pt idx="2578">
                  <c:v>52.9137514872738</c:v>
                </c:pt>
                <c:pt idx="2579">
                  <c:v>52.934276604220003</c:v>
                </c:pt>
                <c:pt idx="2580">
                  <c:v>52.954801721166099</c:v>
                </c:pt>
                <c:pt idx="2581">
                  <c:v>52.975326838112302</c:v>
                </c:pt>
                <c:pt idx="2582">
                  <c:v>52.995851955058498</c:v>
                </c:pt>
                <c:pt idx="2583">
                  <c:v>53.016377072004701</c:v>
                </c:pt>
                <c:pt idx="2584">
                  <c:v>53.036902188950897</c:v>
                </c:pt>
                <c:pt idx="2585">
                  <c:v>53.0574273058971</c:v>
                </c:pt>
                <c:pt idx="2586">
                  <c:v>53.077952422843303</c:v>
                </c:pt>
                <c:pt idx="2587">
                  <c:v>53.098477539789499</c:v>
                </c:pt>
                <c:pt idx="2588">
                  <c:v>53.119002656735702</c:v>
                </c:pt>
                <c:pt idx="2589">
                  <c:v>53.139527773681799</c:v>
                </c:pt>
                <c:pt idx="2590">
                  <c:v>53.160052890628002</c:v>
                </c:pt>
                <c:pt idx="2591">
                  <c:v>53.180578007574198</c:v>
                </c:pt>
                <c:pt idx="2592">
                  <c:v>53.201103124520401</c:v>
                </c:pt>
                <c:pt idx="2593">
                  <c:v>53.221628241466597</c:v>
                </c:pt>
                <c:pt idx="2594">
                  <c:v>53.2421533584128</c:v>
                </c:pt>
                <c:pt idx="2595">
                  <c:v>53.262678475359003</c:v>
                </c:pt>
                <c:pt idx="2596">
                  <c:v>53.283203592305199</c:v>
                </c:pt>
                <c:pt idx="2597">
                  <c:v>53.303728709251402</c:v>
                </c:pt>
                <c:pt idx="2598">
                  <c:v>53.324253826197499</c:v>
                </c:pt>
                <c:pt idx="2599">
                  <c:v>53.344778943143702</c:v>
                </c:pt>
                <c:pt idx="2600">
                  <c:v>53.365304060089898</c:v>
                </c:pt>
                <c:pt idx="2601">
                  <c:v>53.385829177036101</c:v>
                </c:pt>
                <c:pt idx="2602">
                  <c:v>53.406354293982297</c:v>
                </c:pt>
                <c:pt idx="2603">
                  <c:v>53.4268794109285</c:v>
                </c:pt>
                <c:pt idx="2604">
                  <c:v>53.447404527874703</c:v>
                </c:pt>
                <c:pt idx="2605">
                  <c:v>53.467929644820899</c:v>
                </c:pt>
                <c:pt idx="2606">
                  <c:v>53.488454761767002</c:v>
                </c:pt>
                <c:pt idx="2607">
                  <c:v>53.508979878713198</c:v>
                </c:pt>
                <c:pt idx="2608">
                  <c:v>53.529504995659401</c:v>
                </c:pt>
                <c:pt idx="2609">
                  <c:v>53.550030112605597</c:v>
                </c:pt>
                <c:pt idx="2610">
                  <c:v>53.5705552295518</c:v>
                </c:pt>
                <c:pt idx="2611">
                  <c:v>53.591080346498003</c:v>
                </c:pt>
                <c:pt idx="2612">
                  <c:v>53.611605463444199</c:v>
                </c:pt>
                <c:pt idx="2613">
                  <c:v>53.632130580390402</c:v>
                </c:pt>
                <c:pt idx="2614">
                  <c:v>53.652655697336598</c:v>
                </c:pt>
                <c:pt idx="2615">
                  <c:v>53.673180814282702</c:v>
                </c:pt>
                <c:pt idx="2616">
                  <c:v>53.693705931228898</c:v>
                </c:pt>
                <c:pt idx="2617">
                  <c:v>53.714231048175101</c:v>
                </c:pt>
                <c:pt idx="2618">
                  <c:v>53.734756165121297</c:v>
                </c:pt>
                <c:pt idx="2619">
                  <c:v>53.7552812820675</c:v>
                </c:pt>
                <c:pt idx="2620">
                  <c:v>53.775806399013703</c:v>
                </c:pt>
                <c:pt idx="2621">
                  <c:v>53.796331515959899</c:v>
                </c:pt>
                <c:pt idx="2622">
                  <c:v>53.816856632906102</c:v>
                </c:pt>
                <c:pt idx="2623">
                  <c:v>53.837381749852199</c:v>
                </c:pt>
                <c:pt idx="2624">
                  <c:v>53.857906866798402</c:v>
                </c:pt>
                <c:pt idx="2625">
                  <c:v>53.878431983744598</c:v>
                </c:pt>
                <c:pt idx="2626">
                  <c:v>53.898957100690801</c:v>
                </c:pt>
                <c:pt idx="2627">
                  <c:v>53.919482217636997</c:v>
                </c:pt>
                <c:pt idx="2628">
                  <c:v>53.9400073345832</c:v>
                </c:pt>
                <c:pt idx="2629">
                  <c:v>53.960532451529403</c:v>
                </c:pt>
                <c:pt idx="2630">
                  <c:v>53.981057568475599</c:v>
                </c:pt>
                <c:pt idx="2631">
                  <c:v>54.001582685421802</c:v>
                </c:pt>
                <c:pt idx="2632">
                  <c:v>54.022107802367898</c:v>
                </c:pt>
                <c:pt idx="2633">
                  <c:v>54.042632919314102</c:v>
                </c:pt>
                <c:pt idx="2634">
                  <c:v>54.063158036260297</c:v>
                </c:pt>
                <c:pt idx="2635">
                  <c:v>54.083683153206501</c:v>
                </c:pt>
                <c:pt idx="2636">
                  <c:v>54.104208270152697</c:v>
                </c:pt>
                <c:pt idx="2637">
                  <c:v>54.1247333870989</c:v>
                </c:pt>
                <c:pt idx="2638">
                  <c:v>54.145258504045103</c:v>
                </c:pt>
                <c:pt idx="2639">
                  <c:v>54.165783620991299</c:v>
                </c:pt>
                <c:pt idx="2640">
                  <c:v>54.186308737937502</c:v>
                </c:pt>
                <c:pt idx="2641">
                  <c:v>54.206833854883598</c:v>
                </c:pt>
                <c:pt idx="2642">
                  <c:v>54.227358971829801</c:v>
                </c:pt>
                <c:pt idx="2643">
                  <c:v>54.247884088775997</c:v>
                </c:pt>
                <c:pt idx="2644">
                  <c:v>54.2684092057222</c:v>
                </c:pt>
                <c:pt idx="2645">
                  <c:v>54.288934322668403</c:v>
                </c:pt>
                <c:pt idx="2646">
                  <c:v>54.309459439614599</c:v>
                </c:pt>
                <c:pt idx="2647">
                  <c:v>54.329984556560802</c:v>
                </c:pt>
                <c:pt idx="2648">
                  <c:v>54.350509673506998</c:v>
                </c:pt>
                <c:pt idx="2649">
                  <c:v>54.371034790453201</c:v>
                </c:pt>
                <c:pt idx="2650">
                  <c:v>54.391559907399298</c:v>
                </c:pt>
                <c:pt idx="2651">
                  <c:v>54.412085024345501</c:v>
                </c:pt>
                <c:pt idx="2652">
                  <c:v>54.432610141291697</c:v>
                </c:pt>
                <c:pt idx="2653">
                  <c:v>54.4531352582379</c:v>
                </c:pt>
                <c:pt idx="2654">
                  <c:v>54.473660375184103</c:v>
                </c:pt>
                <c:pt idx="2655">
                  <c:v>54.494185492130299</c:v>
                </c:pt>
                <c:pt idx="2656">
                  <c:v>54.514710609076502</c:v>
                </c:pt>
                <c:pt idx="2657">
                  <c:v>54.535235726022698</c:v>
                </c:pt>
                <c:pt idx="2658">
                  <c:v>54.555760842968802</c:v>
                </c:pt>
                <c:pt idx="2659">
                  <c:v>54.576285959914998</c:v>
                </c:pt>
                <c:pt idx="2660">
                  <c:v>54.596811076861201</c:v>
                </c:pt>
                <c:pt idx="2661">
                  <c:v>54.617336193807397</c:v>
                </c:pt>
                <c:pt idx="2662">
                  <c:v>54.6378613107536</c:v>
                </c:pt>
                <c:pt idx="2663">
                  <c:v>54.658386427699803</c:v>
                </c:pt>
                <c:pt idx="2664">
                  <c:v>54.678911544645999</c:v>
                </c:pt>
                <c:pt idx="2665">
                  <c:v>54.699436661592202</c:v>
                </c:pt>
                <c:pt idx="2666">
                  <c:v>54.719961778538398</c:v>
                </c:pt>
                <c:pt idx="2667">
                  <c:v>54.740486895484501</c:v>
                </c:pt>
                <c:pt idx="2668">
                  <c:v>54.761012012430697</c:v>
                </c:pt>
                <c:pt idx="2669">
                  <c:v>54.7815371293769</c:v>
                </c:pt>
                <c:pt idx="2670">
                  <c:v>54.802062246323104</c:v>
                </c:pt>
                <c:pt idx="2671">
                  <c:v>54.822587363269299</c:v>
                </c:pt>
                <c:pt idx="2672">
                  <c:v>54.843112480215503</c:v>
                </c:pt>
                <c:pt idx="2673">
                  <c:v>54.863637597161699</c:v>
                </c:pt>
                <c:pt idx="2674">
                  <c:v>54.884162714107902</c:v>
                </c:pt>
                <c:pt idx="2675">
                  <c:v>54.904687831053998</c:v>
                </c:pt>
                <c:pt idx="2676">
                  <c:v>54.925212948000201</c:v>
                </c:pt>
                <c:pt idx="2677">
                  <c:v>54.945738064946397</c:v>
                </c:pt>
                <c:pt idx="2678">
                  <c:v>54.9662631818926</c:v>
                </c:pt>
                <c:pt idx="2679">
                  <c:v>54.986788298838803</c:v>
                </c:pt>
                <c:pt idx="2680">
                  <c:v>55.007313415784999</c:v>
                </c:pt>
                <c:pt idx="2681">
                  <c:v>55.027838532731202</c:v>
                </c:pt>
                <c:pt idx="2682">
                  <c:v>55.048363649677398</c:v>
                </c:pt>
                <c:pt idx="2683">
                  <c:v>55.068888766623601</c:v>
                </c:pt>
                <c:pt idx="2684">
                  <c:v>55.089413883569698</c:v>
                </c:pt>
                <c:pt idx="2685">
                  <c:v>55.109939000515901</c:v>
                </c:pt>
                <c:pt idx="2686">
                  <c:v>55.130464117462097</c:v>
                </c:pt>
                <c:pt idx="2687">
                  <c:v>55.1509892344083</c:v>
                </c:pt>
                <c:pt idx="2688">
                  <c:v>55.171514351354503</c:v>
                </c:pt>
                <c:pt idx="2689">
                  <c:v>55.192039468300699</c:v>
                </c:pt>
                <c:pt idx="2690">
                  <c:v>55.212564585246902</c:v>
                </c:pt>
                <c:pt idx="2691">
                  <c:v>55.233089702193098</c:v>
                </c:pt>
                <c:pt idx="2692">
                  <c:v>55.253614819139301</c:v>
                </c:pt>
                <c:pt idx="2693">
                  <c:v>55.274139936085398</c:v>
                </c:pt>
                <c:pt idx="2694">
                  <c:v>55.294665053031601</c:v>
                </c:pt>
                <c:pt idx="2695">
                  <c:v>55.315190169977797</c:v>
                </c:pt>
                <c:pt idx="2696">
                  <c:v>55.335715286924</c:v>
                </c:pt>
                <c:pt idx="2697">
                  <c:v>55.356240403870203</c:v>
                </c:pt>
                <c:pt idx="2698">
                  <c:v>55.376765520816399</c:v>
                </c:pt>
                <c:pt idx="2699">
                  <c:v>55.397290637762602</c:v>
                </c:pt>
                <c:pt idx="2700">
                  <c:v>55.417815754708798</c:v>
                </c:pt>
                <c:pt idx="2701">
                  <c:v>55.438340871654901</c:v>
                </c:pt>
                <c:pt idx="2702">
                  <c:v>55.458865988601097</c:v>
                </c:pt>
                <c:pt idx="2703">
                  <c:v>55.4793911055473</c:v>
                </c:pt>
                <c:pt idx="2704">
                  <c:v>55.499916222493503</c:v>
                </c:pt>
                <c:pt idx="2705">
                  <c:v>55.520441339439699</c:v>
                </c:pt>
                <c:pt idx="2706">
                  <c:v>55.540966456385902</c:v>
                </c:pt>
                <c:pt idx="2707">
                  <c:v>55.561491573332098</c:v>
                </c:pt>
                <c:pt idx="2708">
                  <c:v>55.582016690278301</c:v>
                </c:pt>
                <c:pt idx="2709">
                  <c:v>55.602541807224497</c:v>
                </c:pt>
                <c:pt idx="2710">
                  <c:v>55.623066924170601</c:v>
                </c:pt>
                <c:pt idx="2711">
                  <c:v>55.643592041116797</c:v>
                </c:pt>
                <c:pt idx="2712">
                  <c:v>55.664117158063</c:v>
                </c:pt>
                <c:pt idx="2713">
                  <c:v>55.684642275009203</c:v>
                </c:pt>
                <c:pt idx="2714">
                  <c:v>55.705167391955399</c:v>
                </c:pt>
                <c:pt idx="2715">
                  <c:v>55.725692508901602</c:v>
                </c:pt>
                <c:pt idx="2716">
                  <c:v>55.746217625847798</c:v>
                </c:pt>
                <c:pt idx="2717">
                  <c:v>55.766742742794001</c:v>
                </c:pt>
                <c:pt idx="2718">
                  <c:v>55.787267859740098</c:v>
                </c:pt>
                <c:pt idx="2719">
                  <c:v>55.807792976686301</c:v>
                </c:pt>
                <c:pt idx="2720">
                  <c:v>55.828318093632497</c:v>
                </c:pt>
                <c:pt idx="2721">
                  <c:v>55.8488432105787</c:v>
                </c:pt>
                <c:pt idx="2722">
                  <c:v>55.869368327524903</c:v>
                </c:pt>
                <c:pt idx="2723">
                  <c:v>55.889893444471099</c:v>
                </c:pt>
                <c:pt idx="2724">
                  <c:v>55.910418561417302</c:v>
                </c:pt>
                <c:pt idx="2725">
                  <c:v>55.930943678363498</c:v>
                </c:pt>
                <c:pt idx="2726">
                  <c:v>55.951468795309701</c:v>
                </c:pt>
                <c:pt idx="2727">
                  <c:v>55.971993912255797</c:v>
                </c:pt>
                <c:pt idx="2728">
                  <c:v>55.992519029202001</c:v>
                </c:pt>
                <c:pt idx="2729">
                  <c:v>56.013044146148196</c:v>
                </c:pt>
                <c:pt idx="2730">
                  <c:v>56.0335692630944</c:v>
                </c:pt>
                <c:pt idx="2731">
                  <c:v>56.054094380040603</c:v>
                </c:pt>
                <c:pt idx="2732">
                  <c:v>56.074619496986799</c:v>
                </c:pt>
                <c:pt idx="2733">
                  <c:v>56.095144613933002</c:v>
                </c:pt>
                <c:pt idx="2734">
                  <c:v>56.115669730879198</c:v>
                </c:pt>
                <c:pt idx="2735">
                  <c:v>56.136194847825401</c:v>
                </c:pt>
                <c:pt idx="2736">
                  <c:v>56.156719964771497</c:v>
                </c:pt>
                <c:pt idx="2737">
                  <c:v>56.1772450817177</c:v>
                </c:pt>
                <c:pt idx="2738">
                  <c:v>56.197770198663903</c:v>
                </c:pt>
                <c:pt idx="2739">
                  <c:v>56.218295315610099</c:v>
                </c:pt>
                <c:pt idx="2740">
                  <c:v>56.238820432556302</c:v>
                </c:pt>
                <c:pt idx="2741">
                  <c:v>56.259345549502498</c:v>
                </c:pt>
                <c:pt idx="2742">
                  <c:v>56.279870666448701</c:v>
                </c:pt>
                <c:pt idx="2743">
                  <c:v>56.300395783394897</c:v>
                </c:pt>
                <c:pt idx="2744">
                  <c:v>56.3209209003411</c:v>
                </c:pt>
                <c:pt idx="2745">
                  <c:v>56.341446017287197</c:v>
                </c:pt>
                <c:pt idx="2746">
                  <c:v>56.3619711342334</c:v>
                </c:pt>
                <c:pt idx="2747">
                  <c:v>56.382496251179603</c:v>
                </c:pt>
                <c:pt idx="2748">
                  <c:v>56.403021368125799</c:v>
                </c:pt>
                <c:pt idx="2749">
                  <c:v>56.423546485072002</c:v>
                </c:pt>
                <c:pt idx="2750">
                  <c:v>56.444071602018198</c:v>
                </c:pt>
                <c:pt idx="2751">
                  <c:v>56.464596718964401</c:v>
                </c:pt>
                <c:pt idx="2752">
                  <c:v>56.485121835910597</c:v>
                </c:pt>
                <c:pt idx="2753">
                  <c:v>56.505646952856701</c:v>
                </c:pt>
                <c:pt idx="2754">
                  <c:v>56.526172069802897</c:v>
                </c:pt>
                <c:pt idx="2755">
                  <c:v>56.5466971867491</c:v>
                </c:pt>
                <c:pt idx="2756">
                  <c:v>56.567222303695303</c:v>
                </c:pt>
                <c:pt idx="2757">
                  <c:v>56.587747420641499</c:v>
                </c:pt>
                <c:pt idx="2758">
                  <c:v>56.608272537587702</c:v>
                </c:pt>
                <c:pt idx="2759">
                  <c:v>56.628797654533898</c:v>
                </c:pt>
                <c:pt idx="2760">
                  <c:v>56.649322771480101</c:v>
                </c:pt>
                <c:pt idx="2761">
                  <c:v>56.669847888426297</c:v>
                </c:pt>
                <c:pt idx="2762">
                  <c:v>56.6903730053724</c:v>
                </c:pt>
                <c:pt idx="2763">
                  <c:v>56.710898122318603</c:v>
                </c:pt>
                <c:pt idx="2764">
                  <c:v>56.731423239264799</c:v>
                </c:pt>
                <c:pt idx="2765">
                  <c:v>56.751948356211003</c:v>
                </c:pt>
                <c:pt idx="2766">
                  <c:v>56.772473473157198</c:v>
                </c:pt>
                <c:pt idx="2767">
                  <c:v>56.792998590103402</c:v>
                </c:pt>
                <c:pt idx="2768">
                  <c:v>56.813523707049598</c:v>
                </c:pt>
                <c:pt idx="2769">
                  <c:v>56.834048823995801</c:v>
                </c:pt>
                <c:pt idx="2770">
                  <c:v>56.854573940941897</c:v>
                </c:pt>
                <c:pt idx="2771">
                  <c:v>56.8750990578881</c:v>
                </c:pt>
                <c:pt idx="2772">
                  <c:v>56.895624174834303</c:v>
                </c:pt>
                <c:pt idx="2773">
                  <c:v>56.916149291780499</c:v>
                </c:pt>
                <c:pt idx="2774">
                  <c:v>56.936674408726702</c:v>
                </c:pt>
                <c:pt idx="2775">
                  <c:v>56.957199525672898</c:v>
                </c:pt>
                <c:pt idx="2776">
                  <c:v>56.977724642619101</c:v>
                </c:pt>
                <c:pt idx="2777">
                  <c:v>56.998249759565297</c:v>
                </c:pt>
                <c:pt idx="2778">
                  <c:v>57.0187748765115</c:v>
                </c:pt>
                <c:pt idx="2779">
                  <c:v>57.039299993457597</c:v>
                </c:pt>
                <c:pt idx="2780">
                  <c:v>57.0598251104038</c:v>
                </c:pt>
                <c:pt idx="2781">
                  <c:v>57.080350227350003</c:v>
                </c:pt>
                <c:pt idx="2782">
                  <c:v>57.100875344296199</c:v>
                </c:pt>
                <c:pt idx="2783">
                  <c:v>57.121400461242402</c:v>
                </c:pt>
                <c:pt idx="2784">
                  <c:v>57.141925578188598</c:v>
                </c:pt>
                <c:pt idx="2785">
                  <c:v>57.162450695134801</c:v>
                </c:pt>
                <c:pt idx="2786">
                  <c:v>57.182975812080997</c:v>
                </c:pt>
                <c:pt idx="2787">
                  <c:v>57.2035009290272</c:v>
                </c:pt>
                <c:pt idx="2788">
                  <c:v>57.224026045973297</c:v>
                </c:pt>
                <c:pt idx="2789">
                  <c:v>57.2445511629195</c:v>
                </c:pt>
                <c:pt idx="2790">
                  <c:v>57.265076279865703</c:v>
                </c:pt>
                <c:pt idx="2791">
                  <c:v>57.285601396811899</c:v>
                </c:pt>
                <c:pt idx="2792">
                  <c:v>57.306126513758102</c:v>
                </c:pt>
                <c:pt idx="2793">
                  <c:v>57.326651630704298</c:v>
                </c:pt>
                <c:pt idx="2794">
                  <c:v>57.347176747650501</c:v>
                </c:pt>
                <c:pt idx="2795">
                  <c:v>57.367701864596697</c:v>
                </c:pt>
                <c:pt idx="2796">
                  <c:v>57.3882269815429</c:v>
                </c:pt>
                <c:pt idx="2797">
                  <c:v>57.408752098489003</c:v>
                </c:pt>
                <c:pt idx="2798">
                  <c:v>57.429277215435199</c:v>
                </c:pt>
                <c:pt idx="2799">
                  <c:v>57.449802332381402</c:v>
                </c:pt>
                <c:pt idx="2800">
                  <c:v>57.470327449327598</c:v>
                </c:pt>
                <c:pt idx="2801">
                  <c:v>57.490852566273801</c:v>
                </c:pt>
                <c:pt idx="2802">
                  <c:v>57.511377683219997</c:v>
                </c:pt>
                <c:pt idx="2803">
                  <c:v>57.531902800166201</c:v>
                </c:pt>
                <c:pt idx="2804">
                  <c:v>57.552427917112396</c:v>
                </c:pt>
                <c:pt idx="2805">
                  <c:v>57.5729530340585</c:v>
                </c:pt>
                <c:pt idx="2806">
                  <c:v>57.593478151004703</c:v>
                </c:pt>
                <c:pt idx="2807">
                  <c:v>57.614003267950899</c:v>
                </c:pt>
                <c:pt idx="2808">
                  <c:v>57.634528384897102</c:v>
                </c:pt>
                <c:pt idx="2809">
                  <c:v>57.655053501843298</c:v>
                </c:pt>
                <c:pt idx="2810">
                  <c:v>57.675578618789501</c:v>
                </c:pt>
                <c:pt idx="2811">
                  <c:v>57.696103735735697</c:v>
                </c:pt>
                <c:pt idx="2812">
                  <c:v>57.7166288526819</c:v>
                </c:pt>
                <c:pt idx="2813">
                  <c:v>57.737153969628103</c:v>
                </c:pt>
                <c:pt idx="2814">
                  <c:v>57.7576790865742</c:v>
                </c:pt>
                <c:pt idx="2815">
                  <c:v>57.778204203520403</c:v>
                </c:pt>
                <c:pt idx="2816">
                  <c:v>57.798729320466599</c:v>
                </c:pt>
                <c:pt idx="2817">
                  <c:v>57.819254437412802</c:v>
                </c:pt>
                <c:pt idx="2818">
                  <c:v>57.839779554358998</c:v>
                </c:pt>
                <c:pt idx="2819">
                  <c:v>57.860304671305201</c:v>
                </c:pt>
                <c:pt idx="2820">
                  <c:v>57.880829788251397</c:v>
                </c:pt>
                <c:pt idx="2821">
                  <c:v>57.9013549051976</c:v>
                </c:pt>
                <c:pt idx="2822">
                  <c:v>57.921880022143696</c:v>
                </c:pt>
                <c:pt idx="2823">
                  <c:v>57.9424051390899</c:v>
                </c:pt>
                <c:pt idx="2824">
                  <c:v>57.962930256036103</c:v>
                </c:pt>
                <c:pt idx="2825">
                  <c:v>57.983455372982299</c:v>
                </c:pt>
                <c:pt idx="2826">
                  <c:v>58.003980489928502</c:v>
                </c:pt>
                <c:pt idx="2827">
                  <c:v>58.024505606874698</c:v>
                </c:pt>
                <c:pt idx="2828">
                  <c:v>58.045030723820901</c:v>
                </c:pt>
                <c:pt idx="2829">
                  <c:v>58.065555840767097</c:v>
                </c:pt>
                <c:pt idx="2830">
                  <c:v>58.0860809577133</c:v>
                </c:pt>
                <c:pt idx="2831">
                  <c:v>58.106606074659403</c:v>
                </c:pt>
                <c:pt idx="2832">
                  <c:v>58.127131191605599</c:v>
                </c:pt>
                <c:pt idx="2833">
                  <c:v>58.147656308551802</c:v>
                </c:pt>
                <c:pt idx="2834">
                  <c:v>58.168181425497998</c:v>
                </c:pt>
                <c:pt idx="2835">
                  <c:v>58.188706542444201</c:v>
                </c:pt>
                <c:pt idx="2836">
                  <c:v>58.209231659390397</c:v>
                </c:pt>
                <c:pt idx="2837">
                  <c:v>58.2297567763366</c:v>
                </c:pt>
                <c:pt idx="2838">
                  <c:v>58.250281893282803</c:v>
                </c:pt>
                <c:pt idx="2839">
                  <c:v>58.270807010228999</c:v>
                </c:pt>
                <c:pt idx="2840">
                  <c:v>58.291332127175103</c:v>
                </c:pt>
                <c:pt idx="2841">
                  <c:v>58.311857244121299</c:v>
                </c:pt>
                <c:pt idx="2842">
                  <c:v>58.332382361067502</c:v>
                </c:pt>
                <c:pt idx="2843">
                  <c:v>58.352907478013698</c:v>
                </c:pt>
                <c:pt idx="2844">
                  <c:v>58.373432594959901</c:v>
                </c:pt>
                <c:pt idx="2845">
                  <c:v>58.393957711906097</c:v>
                </c:pt>
                <c:pt idx="2846">
                  <c:v>58.4144828288523</c:v>
                </c:pt>
                <c:pt idx="2847">
                  <c:v>58.435007945798503</c:v>
                </c:pt>
                <c:pt idx="2848">
                  <c:v>58.4555330627446</c:v>
                </c:pt>
                <c:pt idx="2849">
                  <c:v>58.476058179690803</c:v>
                </c:pt>
                <c:pt idx="2850">
                  <c:v>58.496583296636999</c:v>
                </c:pt>
                <c:pt idx="2851">
                  <c:v>58.517108413583202</c:v>
                </c:pt>
                <c:pt idx="2852">
                  <c:v>58.537633530529398</c:v>
                </c:pt>
                <c:pt idx="2853">
                  <c:v>58.558158647475601</c:v>
                </c:pt>
                <c:pt idx="2854">
                  <c:v>58.578683764421797</c:v>
                </c:pt>
                <c:pt idx="2855">
                  <c:v>58.599208881368</c:v>
                </c:pt>
                <c:pt idx="2856">
                  <c:v>58.619733998314203</c:v>
                </c:pt>
                <c:pt idx="2857">
                  <c:v>58.640259115260299</c:v>
                </c:pt>
                <c:pt idx="2858">
                  <c:v>58.660784232206503</c:v>
                </c:pt>
                <c:pt idx="2859">
                  <c:v>58.681309349152698</c:v>
                </c:pt>
                <c:pt idx="2860">
                  <c:v>58.701834466098902</c:v>
                </c:pt>
                <c:pt idx="2861">
                  <c:v>58.722359583045098</c:v>
                </c:pt>
                <c:pt idx="2862">
                  <c:v>58.742884699991301</c:v>
                </c:pt>
                <c:pt idx="2863">
                  <c:v>58.763409816937497</c:v>
                </c:pt>
                <c:pt idx="2864">
                  <c:v>58.7839349338837</c:v>
                </c:pt>
                <c:pt idx="2865">
                  <c:v>58.804460050829903</c:v>
                </c:pt>
                <c:pt idx="2866">
                  <c:v>58.824985167775999</c:v>
                </c:pt>
                <c:pt idx="2867">
                  <c:v>58.845510284722202</c:v>
                </c:pt>
                <c:pt idx="2868">
                  <c:v>58.866035401668398</c:v>
                </c:pt>
                <c:pt idx="2869">
                  <c:v>58.886560518614601</c:v>
                </c:pt>
                <c:pt idx="2870">
                  <c:v>58.907085635560797</c:v>
                </c:pt>
                <c:pt idx="2871">
                  <c:v>58.927610752507</c:v>
                </c:pt>
                <c:pt idx="2872">
                  <c:v>58.948135869453203</c:v>
                </c:pt>
                <c:pt idx="2873">
                  <c:v>58.968660986399399</c:v>
                </c:pt>
                <c:pt idx="2874">
                  <c:v>58.989186103345503</c:v>
                </c:pt>
                <c:pt idx="2875">
                  <c:v>59.009711220291699</c:v>
                </c:pt>
                <c:pt idx="2876">
                  <c:v>59.030236337237902</c:v>
                </c:pt>
                <c:pt idx="2877">
                  <c:v>59.050761454184098</c:v>
                </c:pt>
                <c:pt idx="2878">
                  <c:v>59.071286571130301</c:v>
                </c:pt>
                <c:pt idx="2879">
                  <c:v>59.091811688076497</c:v>
                </c:pt>
                <c:pt idx="2880">
                  <c:v>59.1123368050227</c:v>
                </c:pt>
                <c:pt idx="2881">
                  <c:v>59.132861921968903</c:v>
                </c:pt>
                <c:pt idx="2882">
                  <c:v>59.153387038915099</c:v>
                </c:pt>
                <c:pt idx="2883">
                  <c:v>59.173912155861203</c:v>
                </c:pt>
                <c:pt idx="2884">
                  <c:v>59.194437272807399</c:v>
                </c:pt>
                <c:pt idx="2885">
                  <c:v>59.214962389753602</c:v>
                </c:pt>
                <c:pt idx="2886">
                  <c:v>59.235487506699798</c:v>
                </c:pt>
                <c:pt idx="2887">
                  <c:v>59.256012623646001</c:v>
                </c:pt>
                <c:pt idx="2888">
                  <c:v>59.276537740592197</c:v>
                </c:pt>
                <c:pt idx="2889">
                  <c:v>59.2970628575384</c:v>
                </c:pt>
                <c:pt idx="2890">
                  <c:v>59.317587974484603</c:v>
                </c:pt>
                <c:pt idx="2891">
                  <c:v>59.338113091430699</c:v>
                </c:pt>
                <c:pt idx="2892">
                  <c:v>59.358638208376902</c:v>
                </c:pt>
                <c:pt idx="2893">
                  <c:v>59.379163325323098</c:v>
                </c:pt>
                <c:pt idx="2894">
                  <c:v>59.399688442269301</c:v>
                </c:pt>
                <c:pt idx="2895">
                  <c:v>59.420213559215497</c:v>
                </c:pt>
                <c:pt idx="2896">
                  <c:v>59.4407386761617</c:v>
                </c:pt>
                <c:pt idx="2897">
                  <c:v>59.461263793107904</c:v>
                </c:pt>
                <c:pt idx="2898">
                  <c:v>59.4817889100541</c:v>
                </c:pt>
                <c:pt idx="2899">
                  <c:v>59.502314027000303</c:v>
                </c:pt>
                <c:pt idx="2900">
                  <c:v>59.522839143946399</c:v>
                </c:pt>
                <c:pt idx="2901">
                  <c:v>59.543364260892602</c:v>
                </c:pt>
                <c:pt idx="2902">
                  <c:v>59.563889377838798</c:v>
                </c:pt>
                <c:pt idx="2903">
                  <c:v>59.584414494785001</c:v>
                </c:pt>
                <c:pt idx="2904">
                  <c:v>59.604939611731197</c:v>
                </c:pt>
                <c:pt idx="2905">
                  <c:v>59.6254647286774</c:v>
                </c:pt>
                <c:pt idx="2906">
                  <c:v>59.645989845623603</c:v>
                </c:pt>
                <c:pt idx="2907">
                  <c:v>59.666514962569799</c:v>
                </c:pt>
                <c:pt idx="2908">
                  <c:v>59.687040079516002</c:v>
                </c:pt>
                <c:pt idx="2909">
                  <c:v>59.707565196462099</c:v>
                </c:pt>
                <c:pt idx="2910">
                  <c:v>59.728090313408302</c:v>
                </c:pt>
                <c:pt idx="2911">
                  <c:v>59.748615430354498</c:v>
                </c:pt>
                <c:pt idx="2912">
                  <c:v>59.769140547300701</c:v>
                </c:pt>
                <c:pt idx="2913">
                  <c:v>59.789665664246897</c:v>
                </c:pt>
                <c:pt idx="2914">
                  <c:v>59.8101907811931</c:v>
                </c:pt>
                <c:pt idx="2915">
                  <c:v>59.830715898139303</c:v>
                </c:pt>
                <c:pt idx="2916">
                  <c:v>59.851241015085499</c:v>
                </c:pt>
                <c:pt idx="2917">
                  <c:v>59.871766132031603</c:v>
                </c:pt>
                <c:pt idx="2918">
                  <c:v>59.892291248977799</c:v>
                </c:pt>
                <c:pt idx="2919">
                  <c:v>59.912816365924002</c:v>
                </c:pt>
                <c:pt idx="2920">
                  <c:v>59.933341482870198</c:v>
                </c:pt>
                <c:pt idx="2921">
                  <c:v>59.953866599816401</c:v>
                </c:pt>
                <c:pt idx="2922">
                  <c:v>59.974391716762597</c:v>
                </c:pt>
                <c:pt idx="2923">
                  <c:v>59.9949168337088</c:v>
                </c:pt>
                <c:pt idx="2924">
                  <c:v>60.015441950655003</c:v>
                </c:pt>
                <c:pt idx="2925">
                  <c:v>60.035967067601199</c:v>
                </c:pt>
                <c:pt idx="2926">
                  <c:v>60.056492184547302</c:v>
                </c:pt>
                <c:pt idx="2927">
                  <c:v>60.077017301493498</c:v>
                </c:pt>
                <c:pt idx="2928">
                  <c:v>60.097542418439701</c:v>
                </c:pt>
                <c:pt idx="2929">
                  <c:v>60.118067535385897</c:v>
                </c:pt>
                <c:pt idx="2930">
                  <c:v>60.1385926523321</c:v>
                </c:pt>
                <c:pt idx="2931">
                  <c:v>60.159117769278303</c:v>
                </c:pt>
                <c:pt idx="2932">
                  <c:v>60.179642886224499</c:v>
                </c:pt>
                <c:pt idx="2933">
                  <c:v>60.200168003170702</c:v>
                </c:pt>
                <c:pt idx="2934">
                  <c:v>60.220693120116799</c:v>
                </c:pt>
                <c:pt idx="2935">
                  <c:v>60.241218237063002</c:v>
                </c:pt>
                <c:pt idx="2936">
                  <c:v>60.261743354009198</c:v>
                </c:pt>
                <c:pt idx="2937">
                  <c:v>60.282268470955401</c:v>
                </c:pt>
                <c:pt idx="2938">
                  <c:v>60.302793587901597</c:v>
                </c:pt>
                <c:pt idx="2939">
                  <c:v>60.3233187048478</c:v>
                </c:pt>
                <c:pt idx="2940">
                  <c:v>60.343843821794003</c:v>
                </c:pt>
                <c:pt idx="2941">
                  <c:v>60.364368938740199</c:v>
                </c:pt>
                <c:pt idx="2942">
                  <c:v>60.384894055686402</c:v>
                </c:pt>
                <c:pt idx="2943">
                  <c:v>60.405419172632499</c:v>
                </c:pt>
                <c:pt idx="2944">
                  <c:v>60.425944289578702</c:v>
                </c:pt>
                <c:pt idx="2945">
                  <c:v>60.446469406524898</c:v>
                </c:pt>
                <c:pt idx="2946">
                  <c:v>60.466994523471101</c:v>
                </c:pt>
                <c:pt idx="2947">
                  <c:v>60.487519640417297</c:v>
                </c:pt>
                <c:pt idx="2948">
                  <c:v>60.5080447573635</c:v>
                </c:pt>
                <c:pt idx="2949">
                  <c:v>60.528569874309703</c:v>
                </c:pt>
                <c:pt idx="2950">
                  <c:v>60.549094991255899</c:v>
                </c:pt>
                <c:pt idx="2951">
                  <c:v>60.569620108202102</c:v>
                </c:pt>
                <c:pt idx="2952">
                  <c:v>60.590145225148198</c:v>
                </c:pt>
                <c:pt idx="2953">
                  <c:v>60.610670342094402</c:v>
                </c:pt>
                <c:pt idx="2954">
                  <c:v>60.631195459040597</c:v>
                </c:pt>
                <c:pt idx="2955">
                  <c:v>60.651720575986801</c:v>
                </c:pt>
                <c:pt idx="2956">
                  <c:v>60.672245692932997</c:v>
                </c:pt>
                <c:pt idx="2957">
                  <c:v>60.6927708098792</c:v>
                </c:pt>
                <c:pt idx="2958">
                  <c:v>60.713295926825403</c:v>
                </c:pt>
                <c:pt idx="2959">
                  <c:v>60.733821043771599</c:v>
                </c:pt>
                <c:pt idx="2960">
                  <c:v>60.754346160717802</c:v>
                </c:pt>
                <c:pt idx="2961">
                  <c:v>60.774871277663898</c:v>
                </c:pt>
                <c:pt idx="2962">
                  <c:v>60.795396394610101</c:v>
                </c:pt>
                <c:pt idx="2963">
                  <c:v>60.815921511556297</c:v>
                </c:pt>
                <c:pt idx="2964">
                  <c:v>60.8364466285025</c:v>
                </c:pt>
                <c:pt idx="2965">
                  <c:v>60.856971745448703</c:v>
                </c:pt>
                <c:pt idx="2966">
                  <c:v>60.877496862394899</c:v>
                </c:pt>
                <c:pt idx="2967">
                  <c:v>60.898021979341102</c:v>
                </c:pt>
                <c:pt idx="2968">
                  <c:v>60.918547096287298</c:v>
                </c:pt>
                <c:pt idx="2969">
                  <c:v>60.939072213233402</c:v>
                </c:pt>
                <c:pt idx="2970">
                  <c:v>60.959597330179598</c:v>
                </c:pt>
                <c:pt idx="2971">
                  <c:v>60.980122447125801</c:v>
                </c:pt>
                <c:pt idx="2972">
                  <c:v>61.000647564071997</c:v>
                </c:pt>
                <c:pt idx="2973">
                  <c:v>61.0211726810182</c:v>
                </c:pt>
                <c:pt idx="2974">
                  <c:v>61.041697797964403</c:v>
                </c:pt>
                <c:pt idx="2975">
                  <c:v>61.062222914910599</c:v>
                </c:pt>
                <c:pt idx="2976">
                  <c:v>61.082748031856802</c:v>
                </c:pt>
                <c:pt idx="2977">
                  <c:v>61.103273148802998</c:v>
                </c:pt>
                <c:pt idx="2978">
                  <c:v>61.123798265749102</c:v>
                </c:pt>
                <c:pt idx="2979">
                  <c:v>61.144323382695298</c:v>
                </c:pt>
                <c:pt idx="2980">
                  <c:v>61.164848499641501</c:v>
                </c:pt>
                <c:pt idx="2981">
                  <c:v>61.185373616587697</c:v>
                </c:pt>
                <c:pt idx="2982">
                  <c:v>61.2058987335339</c:v>
                </c:pt>
                <c:pt idx="2983">
                  <c:v>61.226423850480103</c:v>
                </c:pt>
                <c:pt idx="2984">
                  <c:v>61.246948967426299</c:v>
                </c:pt>
                <c:pt idx="2985">
                  <c:v>61.267474084372502</c:v>
                </c:pt>
                <c:pt idx="2986">
                  <c:v>61.287999201318598</c:v>
                </c:pt>
                <c:pt idx="2987">
                  <c:v>61.308524318264801</c:v>
                </c:pt>
                <c:pt idx="2988">
                  <c:v>61.329049435210997</c:v>
                </c:pt>
                <c:pt idx="2989">
                  <c:v>61.3495745521572</c:v>
                </c:pt>
                <c:pt idx="2990">
                  <c:v>61.370099669103404</c:v>
                </c:pt>
                <c:pt idx="2991">
                  <c:v>61.390624786049599</c:v>
                </c:pt>
                <c:pt idx="2992">
                  <c:v>61.411149902995803</c:v>
                </c:pt>
                <c:pt idx="2993">
                  <c:v>61.431675019941999</c:v>
                </c:pt>
                <c:pt idx="2994">
                  <c:v>61.452200136888202</c:v>
                </c:pt>
                <c:pt idx="2995">
                  <c:v>61.472725253834298</c:v>
                </c:pt>
                <c:pt idx="2996">
                  <c:v>61.493250370780501</c:v>
                </c:pt>
                <c:pt idx="2997">
                  <c:v>61.513775487726697</c:v>
                </c:pt>
                <c:pt idx="2998">
                  <c:v>61.5343006046729</c:v>
                </c:pt>
                <c:pt idx="2999">
                  <c:v>61.554825721619103</c:v>
                </c:pt>
                <c:pt idx="3000">
                  <c:v>61.575350838565299</c:v>
                </c:pt>
                <c:pt idx="3001">
                  <c:v>61.595875955511502</c:v>
                </c:pt>
                <c:pt idx="3002">
                  <c:v>61.616401072457698</c:v>
                </c:pt>
                <c:pt idx="3003">
                  <c:v>61.636926189403901</c:v>
                </c:pt>
                <c:pt idx="3004">
                  <c:v>61.657451306349998</c:v>
                </c:pt>
                <c:pt idx="3005">
                  <c:v>61.677976423296201</c:v>
                </c:pt>
                <c:pt idx="3006">
                  <c:v>61.698501540242397</c:v>
                </c:pt>
                <c:pt idx="3007">
                  <c:v>61.7190266571886</c:v>
                </c:pt>
                <c:pt idx="3008">
                  <c:v>61.739551774134803</c:v>
                </c:pt>
                <c:pt idx="3009">
                  <c:v>61.760076891080999</c:v>
                </c:pt>
                <c:pt idx="3010">
                  <c:v>61.780602008027202</c:v>
                </c:pt>
                <c:pt idx="3011">
                  <c:v>61.801127124973398</c:v>
                </c:pt>
                <c:pt idx="3012">
                  <c:v>61.821652241919601</c:v>
                </c:pt>
                <c:pt idx="3013">
                  <c:v>61.842177358865698</c:v>
                </c:pt>
                <c:pt idx="3014">
                  <c:v>61.862702475811901</c:v>
                </c:pt>
                <c:pt idx="3015">
                  <c:v>61.883227592758097</c:v>
                </c:pt>
                <c:pt idx="3016">
                  <c:v>61.9037527097043</c:v>
                </c:pt>
                <c:pt idx="3017">
                  <c:v>61.924277826650503</c:v>
                </c:pt>
                <c:pt idx="3018">
                  <c:v>61.944802943596699</c:v>
                </c:pt>
                <c:pt idx="3019">
                  <c:v>61.965328060542902</c:v>
                </c:pt>
                <c:pt idx="3020">
                  <c:v>61.985853177489098</c:v>
                </c:pt>
                <c:pt idx="3021">
                  <c:v>62.006378294435201</c:v>
                </c:pt>
                <c:pt idx="3022">
                  <c:v>62.026903411381397</c:v>
                </c:pt>
                <c:pt idx="3023">
                  <c:v>62.0474285283276</c:v>
                </c:pt>
                <c:pt idx="3024">
                  <c:v>62.067953645273803</c:v>
                </c:pt>
                <c:pt idx="3025">
                  <c:v>62.088478762219999</c:v>
                </c:pt>
                <c:pt idx="3026">
                  <c:v>62.109003879166202</c:v>
                </c:pt>
                <c:pt idx="3027">
                  <c:v>62.129528996112398</c:v>
                </c:pt>
                <c:pt idx="3028">
                  <c:v>62.150054113058602</c:v>
                </c:pt>
                <c:pt idx="3029">
                  <c:v>62.170579230004797</c:v>
                </c:pt>
                <c:pt idx="3030">
                  <c:v>62.191104346950901</c:v>
                </c:pt>
                <c:pt idx="3031">
                  <c:v>62.211629463897097</c:v>
                </c:pt>
                <c:pt idx="3032">
                  <c:v>62.2321545808433</c:v>
                </c:pt>
                <c:pt idx="3033">
                  <c:v>62.252679697789503</c:v>
                </c:pt>
                <c:pt idx="3034">
                  <c:v>62.273204814735699</c:v>
                </c:pt>
                <c:pt idx="3035">
                  <c:v>62.293729931681902</c:v>
                </c:pt>
                <c:pt idx="3036">
                  <c:v>62.314255048628098</c:v>
                </c:pt>
                <c:pt idx="3037">
                  <c:v>62.334780165574301</c:v>
                </c:pt>
                <c:pt idx="3038">
                  <c:v>62.355305282520398</c:v>
                </c:pt>
                <c:pt idx="3039">
                  <c:v>62.375830399466601</c:v>
                </c:pt>
                <c:pt idx="3040">
                  <c:v>62.396355516412797</c:v>
                </c:pt>
                <c:pt idx="3041">
                  <c:v>62.416880633359</c:v>
                </c:pt>
                <c:pt idx="3042">
                  <c:v>62.437405750305203</c:v>
                </c:pt>
                <c:pt idx="3043">
                  <c:v>62.457930867251399</c:v>
                </c:pt>
                <c:pt idx="3044">
                  <c:v>62.478455984197602</c:v>
                </c:pt>
                <c:pt idx="3045">
                  <c:v>62.498981101143798</c:v>
                </c:pt>
                <c:pt idx="3046">
                  <c:v>62.519506218090001</c:v>
                </c:pt>
                <c:pt idx="3047">
                  <c:v>62.540031335036097</c:v>
                </c:pt>
                <c:pt idx="3048">
                  <c:v>62.560556451982301</c:v>
                </c:pt>
                <c:pt idx="3049">
                  <c:v>62.581081568928496</c:v>
                </c:pt>
                <c:pt idx="3050">
                  <c:v>62.6016066858747</c:v>
                </c:pt>
                <c:pt idx="3051">
                  <c:v>62.622131802820903</c:v>
                </c:pt>
                <c:pt idx="3052">
                  <c:v>62.642656919767099</c:v>
                </c:pt>
                <c:pt idx="3053">
                  <c:v>62.663182036713302</c:v>
                </c:pt>
                <c:pt idx="3054">
                  <c:v>62.683707153659498</c:v>
                </c:pt>
                <c:pt idx="3055">
                  <c:v>62.704232270605701</c:v>
                </c:pt>
                <c:pt idx="3056">
                  <c:v>62.724757387551797</c:v>
                </c:pt>
                <c:pt idx="3057">
                  <c:v>62.745282504498</c:v>
                </c:pt>
                <c:pt idx="3058">
                  <c:v>62.765807621444203</c:v>
                </c:pt>
                <c:pt idx="3059">
                  <c:v>62.786332738390399</c:v>
                </c:pt>
                <c:pt idx="3060">
                  <c:v>62.806857855336602</c:v>
                </c:pt>
                <c:pt idx="3061">
                  <c:v>62.827382972282798</c:v>
                </c:pt>
                <c:pt idx="3062">
                  <c:v>62.847908089229001</c:v>
                </c:pt>
                <c:pt idx="3063">
                  <c:v>62.868433206175197</c:v>
                </c:pt>
                <c:pt idx="3064">
                  <c:v>62.888958323121301</c:v>
                </c:pt>
                <c:pt idx="3065">
                  <c:v>62.909483440067497</c:v>
                </c:pt>
                <c:pt idx="3066">
                  <c:v>62.9300085570137</c:v>
                </c:pt>
                <c:pt idx="3067">
                  <c:v>62.950533673959903</c:v>
                </c:pt>
                <c:pt idx="3068">
                  <c:v>62.971058790906099</c:v>
                </c:pt>
                <c:pt idx="3069">
                  <c:v>62.991583907852302</c:v>
                </c:pt>
                <c:pt idx="3070">
                  <c:v>63.012109024798498</c:v>
                </c:pt>
                <c:pt idx="3071">
                  <c:v>63.032634141744701</c:v>
                </c:pt>
                <c:pt idx="3072">
                  <c:v>63.053159258690897</c:v>
                </c:pt>
                <c:pt idx="3073">
                  <c:v>63.073684375637001</c:v>
                </c:pt>
                <c:pt idx="3074">
                  <c:v>63.094209492583197</c:v>
                </c:pt>
                <c:pt idx="3075">
                  <c:v>63.1147346095294</c:v>
                </c:pt>
                <c:pt idx="3076">
                  <c:v>63.135259726475603</c:v>
                </c:pt>
                <c:pt idx="3077">
                  <c:v>63.155784843421799</c:v>
                </c:pt>
                <c:pt idx="3078">
                  <c:v>63.176309960368002</c:v>
                </c:pt>
                <c:pt idx="3079">
                  <c:v>63.196835077314198</c:v>
                </c:pt>
                <c:pt idx="3080">
                  <c:v>63.217360194260401</c:v>
                </c:pt>
                <c:pt idx="3081">
                  <c:v>63.237885311206497</c:v>
                </c:pt>
                <c:pt idx="3082">
                  <c:v>63.2584104281527</c:v>
                </c:pt>
                <c:pt idx="3083">
                  <c:v>63.278935545098904</c:v>
                </c:pt>
                <c:pt idx="3084">
                  <c:v>63.299460662045099</c:v>
                </c:pt>
                <c:pt idx="3085">
                  <c:v>63.319985778991303</c:v>
                </c:pt>
                <c:pt idx="3086">
                  <c:v>63.340510895937499</c:v>
                </c:pt>
                <c:pt idx="3087">
                  <c:v>63.361036012883702</c:v>
                </c:pt>
                <c:pt idx="3088">
                  <c:v>63.381561129829898</c:v>
                </c:pt>
                <c:pt idx="3089">
                  <c:v>63.402086246776101</c:v>
                </c:pt>
                <c:pt idx="3090">
                  <c:v>63.422611363722197</c:v>
                </c:pt>
                <c:pt idx="3091">
                  <c:v>63.4431364806684</c:v>
                </c:pt>
                <c:pt idx="3092">
                  <c:v>63.463661597614603</c:v>
                </c:pt>
                <c:pt idx="3093">
                  <c:v>63.484186714560799</c:v>
                </c:pt>
                <c:pt idx="3094">
                  <c:v>63.504711831507002</c:v>
                </c:pt>
                <c:pt idx="3095">
                  <c:v>63.525236948453198</c:v>
                </c:pt>
                <c:pt idx="3096">
                  <c:v>63.545762065399401</c:v>
                </c:pt>
                <c:pt idx="3097">
                  <c:v>63.566287182345597</c:v>
                </c:pt>
                <c:pt idx="3098">
                  <c:v>63.5868122992918</c:v>
                </c:pt>
                <c:pt idx="3099">
                  <c:v>63.607337416237897</c:v>
                </c:pt>
                <c:pt idx="3100">
                  <c:v>63.6278625331841</c:v>
                </c:pt>
                <c:pt idx="3101">
                  <c:v>63.648387650130303</c:v>
                </c:pt>
                <c:pt idx="3102">
                  <c:v>63.668912767076499</c:v>
                </c:pt>
                <c:pt idx="3103">
                  <c:v>63.689437884022702</c:v>
                </c:pt>
                <c:pt idx="3104">
                  <c:v>63.709963000968898</c:v>
                </c:pt>
                <c:pt idx="3105">
                  <c:v>63.730488117915101</c:v>
                </c:pt>
                <c:pt idx="3106">
                  <c:v>63.751013234861297</c:v>
                </c:pt>
                <c:pt idx="3107">
                  <c:v>63.7715383518075</c:v>
                </c:pt>
                <c:pt idx="3108">
                  <c:v>63.792063468753597</c:v>
                </c:pt>
                <c:pt idx="3109">
                  <c:v>63.8125885856998</c:v>
                </c:pt>
                <c:pt idx="3110">
                  <c:v>63.833113702646003</c:v>
                </c:pt>
                <c:pt idx="3111">
                  <c:v>63.853638819592199</c:v>
                </c:pt>
                <c:pt idx="3112">
                  <c:v>63.874163936538402</c:v>
                </c:pt>
                <c:pt idx="3113">
                  <c:v>63.894689053484598</c:v>
                </c:pt>
                <c:pt idx="3114">
                  <c:v>63.915214170430801</c:v>
                </c:pt>
                <c:pt idx="3115">
                  <c:v>63.935739287376997</c:v>
                </c:pt>
                <c:pt idx="3116">
                  <c:v>63.9562644043231</c:v>
                </c:pt>
                <c:pt idx="3117">
                  <c:v>63.976789521269303</c:v>
                </c:pt>
                <c:pt idx="3118">
                  <c:v>63.997314638215499</c:v>
                </c:pt>
                <c:pt idx="3119">
                  <c:v>64.017839755161702</c:v>
                </c:pt>
                <c:pt idx="3120">
                  <c:v>64.038364872107906</c:v>
                </c:pt>
                <c:pt idx="3121">
                  <c:v>64.058889989054094</c:v>
                </c:pt>
                <c:pt idx="3122">
                  <c:v>64.079415106000297</c:v>
                </c:pt>
                <c:pt idx="3123">
                  <c:v>64.099940222946501</c:v>
                </c:pt>
                <c:pt idx="3124">
                  <c:v>64.120465339892604</c:v>
                </c:pt>
                <c:pt idx="3125">
                  <c:v>64.140990456838793</c:v>
                </c:pt>
                <c:pt idx="3126">
                  <c:v>64.161515573784996</c:v>
                </c:pt>
                <c:pt idx="3127">
                  <c:v>64.182040690731199</c:v>
                </c:pt>
                <c:pt idx="3128">
                  <c:v>64.202565807677402</c:v>
                </c:pt>
                <c:pt idx="3129">
                  <c:v>64.223090924623605</c:v>
                </c:pt>
                <c:pt idx="3130">
                  <c:v>64.243616041569794</c:v>
                </c:pt>
                <c:pt idx="3131">
                  <c:v>64.264141158515997</c:v>
                </c:pt>
                <c:pt idx="3132">
                  <c:v>64.2846662754622</c:v>
                </c:pt>
                <c:pt idx="3133">
                  <c:v>64.305191392408304</c:v>
                </c:pt>
                <c:pt idx="3134">
                  <c:v>64.325716509354507</c:v>
                </c:pt>
                <c:pt idx="3135">
                  <c:v>64.346241626300696</c:v>
                </c:pt>
                <c:pt idx="3136">
                  <c:v>64.366766743246899</c:v>
                </c:pt>
                <c:pt idx="3137">
                  <c:v>64.387291860193102</c:v>
                </c:pt>
                <c:pt idx="3138">
                  <c:v>64.407816977139305</c:v>
                </c:pt>
                <c:pt idx="3139">
                  <c:v>64.428342094085494</c:v>
                </c:pt>
                <c:pt idx="3140">
                  <c:v>64.448867211031697</c:v>
                </c:pt>
                <c:pt idx="3141">
                  <c:v>64.4693923279779</c:v>
                </c:pt>
                <c:pt idx="3142">
                  <c:v>64.489917444924004</c:v>
                </c:pt>
                <c:pt idx="3143">
                  <c:v>64.510442561870207</c:v>
                </c:pt>
                <c:pt idx="3144">
                  <c:v>64.530967678816396</c:v>
                </c:pt>
                <c:pt idx="3145">
                  <c:v>64.551492795762599</c:v>
                </c:pt>
                <c:pt idx="3146">
                  <c:v>64.572017912708802</c:v>
                </c:pt>
                <c:pt idx="3147">
                  <c:v>64.592543029655005</c:v>
                </c:pt>
                <c:pt idx="3148">
                  <c:v>64.613068146601194</c:v>
                </c:pt>
                <c:pt idx="3149">
                  <c:v>64.633593263547397</c:v>
                </c:pt>
                <c:pt idx="3150">
                  <c:v>64.6541183804936</c:v>
                </c:pt>
                <c:pt idx="3151">
                  <c:v>64.674643497439703</c:v>
                </c:pt>
                <c:pt idx="3152">
                  <c:v>64.695168614385906</c:v>
                </c:pt>
                <c:pt idx="3153">
                  <c:v>64.715693731332095</c:v>
                </c:pt>
                <c:pt idx="3154">
                  <c:v>64.736218848278298</c:v>
                </c:pt>
                <c:pt idx="3155">
                  <c:v>64.756743965224501</c:v>
                </c:pt>
                <c:pt idx="3156">
                  <c:v>64.777269082170704</c:v>
                </c:pt>
                <c:pt idx="3157">
                  <c:v>64.797794199116893</c:v>
                </c:pt>
                <c:pt idx="3158">
                  <c:v>64.818319316063096</c:v>
                </c:pt>
                <c:pt idx="3159">
                  <c:v>64.8388444330092</c:v>
                </c:pt>
                <c:pt idx="3160">
                  <c:v>64.859369549955403</c:v>
                </c:pt>
                <c:pt idx="3161">
                  <c:v>64.879894666901606</c:v>
                </c:pt>
                <c:pt idx="3162">
                  <c:v>64.900419783847795</c:v>
                </c:pt>
                <c:pt idx="3163">
                  <c:v>64.920944900793998</c:v>
                </c:pt>
                <c:pt idx="3164">
                  <c:v>64.941470017740201</c:v>
                </c:pt>
                <c:pt idx="3165">
                  <c:v>64.961995134686404</c:v>
                </c:pt>
                <c:pt idx="3166">
                  <c:v>64.982520251632593</c:v>
                </c:pt>
                <c:pt idx="3167">
                  <c:v>65.003045368578796</c:v>
                </c:pt>
                <c:pt idx="3168">
                  <c:v>65.0235704855249</c:v>
                </c:pt>
                <c:pt idx="3169">
                  <c:v>65.044095602471103</c:v>
                </c:pt>
                <c:pt idx="3170">
                  <c:v>65.064620719417306</c:v>
                </c:pt>
                <c:pt idx="3171">
                  <c:v>65.085145836363495</c:v>
                </c:pt>
                <c:pt idx="3172">
                  <c:v>65.105670953309698</c:v>
                </c:pt>
                <c:pt idx="3173">
                  <c:v>65.126196070255901</c:v>
                </c:pt>
                <c:pt idx="3174">
                  <c:v>65.146721187202104</c:v>
                </c:pt>
                <c:pt idx="3175">
                  <c:v>65.167246304148307</c:v>
                </c:pt>
                <c:pt idx="3176">
                  <c:v>65.187771421094496</c:v>
                </c:pt>
                <c:pt idx="3177">
                  <c:v>65.208296538040599</c:v>
                </c:pt>
                <c:pt idx="3178">
                  <c:v>65.228821654986803</c:v>
                </c:pt>
                <c:pt idx="3179">
                  <c:v>65.249346771933006</c:v>
                </c:pt>
                <c:pt idx="3180">
                  <c:v>65.269871888879194</c:v>
                </c:pt>
                <c:pt idx="3181">
                  <c:v>65.290397005825398</c:v>
                </c:pt>
                <c:pt idx="3182">
                  <c:v>65.310922122771601</c:v>
                </c:pt>
                <c:pt idx="3183">
                  <c:v>65.331447239717804</c:v>
                </c:pt>
                <c:pt idx="3184">
                  <c:v>65.351972356664007</c:v>
                </c:pt>
                <c:pt idx="3185">
                  <c:v>65.372497473610196</c:v>
                </c:pt>
                <c:pt idx="3186">
                  <c:v>65.393022590556299</c:v>
                </c:pt>
                <c:pt idx="3187">
                  <c:v>65.413547707502502</c:v>
                </c:pt>
                <c:pt idx="3188">
                  <c:v>65.434072824448705</c:v>
                </c:pt>
                <c:pt idx="3189">
                  <c:v>65.454597941394894</c:v>
                </c:pt>
                <c:pt idx="3190">
                  <c:v>65.475123058341097</c:v>
                </c:pt>
                <c:pt idx="3191">
                  <c:v>65.4956481752873</c:v>
                </c:pt>
                <c:pt idx="3192">
                  <c:v>65.516173292233503</c:v>
                </c:pt>
                <c:pt idx="3193">
                  <c:v>65.536698409179706</c:v>
                </c:pt>
                <c:pt idx="3194">
                  <c:v>65.557223526125796</c:v>
                </c:pt>
                <c:pt idx="3195">
                  <c:v>65.577748643071999</c:v>
                </c:pt>
                <c:pt idx="3196">
                  <c:v>65.598273760018202</c:v>
                </c:pt>
                <c:pt idx="3197">
                  <c:v>65.618798876964405</c:v>
                </c:pt>
                <c:pt idx="3198">
                  <c:v>65.639323993910594</c:v>
                </c:pt>
                <c:pt idx="3199">
                  <c:v>65.659849110856797</c:v>
                </c:pt>
                <c:pt idx="3200">
                  <c:v>65.680374227803</c:v>
                </c:pt>
                <c:pt idx="3201">
                  <c:v>65.700899344749203</c:v>
                </c:pt>
                <c:pt idx="3202">
                  <c:v>65.721424461695307</c:v>
                </c:pt>
                <c:pt idx="3203">
                  <c:v>65.741949578641496</c:v>
                </c:pt>
                <c:pt idx="3204">
                  <c:v>65.762474695587699</c:v>
                </c:pt>
                <c:pt idx="3205">
                  <c:v>65.782999812533902</c:v>
                </c:pt>
                <c:pt idx="3206">
                  <c:v>65.803524929480105</c:v>
                </c:pt>
                <c:pt idx="3207">
                  <c:v>65.824050046426294</c:v>
                </c:pt>
                <c:pt idx="3208">
                  <c:v>65.844575163372497</c:v>
                </c:pt>
                <c:pt idx="3209">
                  <c:v>65.8651002803187</c:v>
                </c:pt>
                <c:pt idx="3210">
                  <c:v>65.885625397264903</c:v>
                </c:pt>
                <c:pt idx="3211">
                  <c:v>65.906150514211006</c:v>
                </c:pt>
                <c:pt idx="3212">
                  <c:v>65.926675631157195</c:v>
                </c:pt>
                <c:pt idx="3213">
                  <c:v>65.947200748103398</c:v>
                </c:pt>
                <c:pt idx="3214">
                  <c:v>65.967725865049601</c:v>
                </c:pt>
                <c:pt idx="3215">
                  <c:v>65.988250981995805</c:v>
                </c:pt>
                <c:pt idx="3216">
                  <c:v>66.008776098941993</c:v>
                </c:pt>
                <c:pt idx="3217">
                  <c:v>66.029301215888196</c:v>
                </c:pt>
                <c:pt idx="3218">
                  <c:v>66.0498263328344</c:v>
                </c:pt>
                <c:pt idx="3219">
                  <c:v>66.070351449780603</c:v>
                </c:pt>
                <c:pt idx="3220">
                  <c:v>66.090876566726706</c:v>
                </c:pt>
                <c:pt idx="3221">
                  <c:v>66.111401683672895</c:v>
                </c:pt>
                <c:pt idx="3222">
                  <c:v>66.131926800619098</c:v>
                </c:pt>
                <c:pt idx="3223">
                  <c:v>66.152451917565301</c:v>
                </c:pt>
                <c:pt idx="3224">
                  <c:v>66.172977034511504</c:v>
                </c:pt>
                <c:pt idx="3225">
                  <c:v>66.193502151457693</c:v>
                </c:pt>
                <c:pt idx="3226">
                  <c:v>66.214027268403896</c:v>
                </c:pt>
                <c:pt idx="3227">
                  <c:v>66.234552385350099</c:v>
                </c:pt>
                <c:pt idx="3228">
                  <c:v>66.255077502296203</c:v>
                </c:pt>
                <c:pt idx="3229">
                  <c:v>66.275602619242406</c:v>
                </c:pt>
                <c:pt idx="3230">
                  <c:v>66.296127736188595</c:v>
                </c:pt>
                <c:pt idx="3231">
                  <c:v>66.316652853134798</c:v>
                </c:pt>
                <c:pt idx="3232">
                  <c:v>66.337177970081001</c:v>
                </c:pt>
                <c:pt idx="3233">
                  <c:v>66.357703087027204</c:v>
                </c:pt>
                <c:pt idx="3234">
                  <c:v>66.378228203973407</c:v>
                </c:pt>
                <c:pt idx="3235">
                  <c:v>66.398753320919596</c:v>
                </c:pt>
                <c:pt idx="3236">
                  <c:v>66.419278437865799</c:v>
                </c:pt>
                <c:pt idx="3237">
                  <c:v>66.439803554811903</c:v>
                </c:pt>
                <c:pt idx="3238">
                  <c:v>66.460328671758106</c:v>
                </c:pt>
                <c:pt idx="3239">
                  <c:v>66.480853788704295</c:v>
                </c:pt>
                <c:pt idx="3240">
                  <c:v>66.501378905650498</c:v>
                </c:pt>
                <c:pt idx="3241">
                  <c:v>66.521904022596701</c:v>
                </c:pt>
                <c:pt idx="3242">
                  <c:v>66.542429139542904</c:v>
                </c:pt>
                <c:pt idx="3243">
                  <c:v>66.562954256489107</c:v>
                </c:pt>
                <c:pt idx="3244">
                  <c:v>66.583479373435296</c:v>
                </c:pt>
                <c:pt idx="3245">
                  <c:v>66.604004490381499</c:v>
                </c:pt>
                <c:pt idx="3246">
                  <c:v>66.624529607327602</c:v>
                </c:pt>
                <c:pt idx="3247">
                  <c:v>66.645054724273805</c:v>
                </c:pt>
                <c:pt idx="3248">
                  <c:v>66.665579841219994</c:v>
                </c:pt>
                <c:pt idx="3249">
                  <c:v>66.686104958166197</c:v>
                </c:pt>
                <c:pt idx="3250">
                  <c:v>66.7066300751124</c:v>
                </c:pt>
                <c:pt idx="3251">
                  <c:v>66.727155192058603</c:v>
                </c:pt>
                <c:pt idx="3252">
                  <c:v>66.747680309004807</c:v>
                </c:pt>
                <c:pt idx="3253">
                  <c:v>66.768205425950995</c:v>
                </c:pt>
                <c:pt idx="3254">
                  <c:v>66.788730542897099</c:v>
                </c:pt>
                <c:pt idx="3255">
                  <c:v>66.809255659843302</c:v>
                </c:pt>
                <c:pt idx="3256">
                  <c:v>66.829780776789505</c:v>
                </c:pt>
                <c:pt idx="3257">
                  <c:v>66.850305893735694</c:v>
                </c:pt>
                <c:pt idx="3258">
                  <c:v>66.870831010681897</c:v>
                </c:pt>
                <c:pt idx="3259">
                  <c:v>66.8913561276281</c:v>
                </c:pt>
                <c:pt idx="3260">
                  <c:v>66.911881244574303</c:v>
                </c:pt>
                <c:pt idx="3261">
                  <c:v>66.932406361520506</c:v>
                </c:pt>
                <c:pt idx="3262">
                  <c:v>66.952931478466695</c:v>
                </c:pt>
                <c:pt idx="3263">
                  <c:v>66.973456595412799</c:v>
                </c:pt>
                <c:pt idx="3264">
                  <c:v>66.993981712359002</c:v>
                </c:pt>
                <c:pt idx="3265">
                  <c:v>67.014506829305205</c:v>
                </c:pt>
                <c:pt idx="3266">
                  <c:v>67.035031946251394</c:v>
                </c:pt>
                <c:pt idx="3267">
                  <c:v>67.055557063197597</c:v>
                </c:pt>
                <c:pt idx="3268">
                  <c:v>67.0760821801438</c:v>
                </c:pt>
                <c:pt idx="3269">
                  <c:v>67.096607297090003</c:v>
                </c:pt>
                <c:pt idx="3270">
                  <c:v>67.117132414036206</c:v>
                </c:pt>
                <c:pt idx="3271">
                  <c:v>67.137657530982395</c:v>
                </c:pt>
                <c:pt idx="3272">
                  <c:v>67.158182647928498</c:v>
                </c:pt>
                <c:pt idx="3273">
                  <c:v>67.178707764874702</c:v>
                </c:pt>
                <c:pt idx="3274">
                  <c:v>67.199232881820905</c:v>
                </c:pt>
                <c:pt idx="3275">
                  <c:v>67.219757998767093</c:v>
                </c:pt>
                <c:pt idx="3276">
                  <c:v>67.240283115713297</c:v>
                </c:pt>
                <c:pt idx="3277">
                  <c:v>67.2608082326595</c:v>
                </c:pt>
                <c:pt idx="3278">
                  <c:v>67.281333349605703</c:v>
                </c:pt>
                <c:pt idx="3279">
                  <c:v>67.301858466551906</c:v>
                </c:pt>
                <c:pt idx="3280">
                  <c:v>67.322383583498095</c:v>
                </c:pt>
                <c:pt idx="3281">
                  <c:v>67.342908700444198</c:v>
                </c:pt>
                <c:pt idx="3282">
                  <c:v>67.363433817390401</c:v>
                </c:pt>
                <c:pt idx="3283">
                  <c:v>67.383958934336604</c:v>
                </c:pt>
                <c:pt idx="3284">
                  <c:v>67.404484051282793</c:v>
                </c:pt>
                <c:pt idx="3285">
                  <c:v>67.425009168228996</c:v>
                </c:pt>
                <c:pt idx="3286">
                  <c:v>67.445534285175199</c:v>
                </c:pt>
                <c:pt idx="3287">
                  <c:v>67.466059402121402</c:v>
                </c:pt>
                <c:pt idx="3288">
                  <c:v>67.486584519067506</c:v>
                </c:pt>
                <c:pt idx="3289">
                  <c:v>67.507109636013695</c:v>
                </c:pt>
                <c:pt idx="3290">
                  <c:v>67.527634752959898</c:v>
                </c:pt>
                <c:pt idx="3291">
                  <c:v>67.548159869906101</c:v>
                </c:pt>
                <c:pt idx="3292">
                  <c:v>67.568684986852304</c:v>
                </c:pt>
                <c:pt idx="3293">
                  <c:v>67.589210103798493</c:v>
                </c:pt>
                <c:pt idx="3294">
                  <c:v>67.609735220744696</c:v>
                </c:pt>
                <c:pt idx="3295">
                  <c:v>67.630260337690899</c:v>
                </c:pt>
                <c:pt idx="3296">
                  <c:v>67.650785454637102</c:v>
                </c:pt>
                <c:pt idx="3297">
                  <c:v>67.671310571583206</c:v>
                </c:pt>
                <c:pt idx="3298">
                  <c:v>67.691835688529395</c:v>
                </c:pt>
                <c:pt idx="3299">
                  <c:v>67.712360805475598</c:v>
                </c:pt>
                <c:pt idx="3300">
                  <c:v>67.732885922421801</c:v>
                </c:pt>
                <c:pt idx="3301">
                  <c:v>67.753411039368004</c:v>
                </c:pt>
                <c:pt idx="3302">
                  <c:v>67.773936156314207</c:v>
                </c:pt>
                <c:pt idx="3303">
                  <c:v>67.794461273260396</c:v>
                </c:pt>
                <c:pt idx="3304">
                  <c:v>67.814986390206599</c:v>
                </c:pt>
                <c:pt idx="3305">
                  <c:v>67.835511507152802</c:v>
                </c:pt>
                <c:pt idx="3306">
                  <c:v>67.856036624098905</c:v>
                </c:pt>
                <c:pt idx="3307">
                  <c:v>67.876561741045094</c:v>
                </c:pt>
                <c:pt idx="3308">
                  <c:v>67.897086857991297</c:v>
                </c:pt>
                <c:pt idx="3309">
                  <c:v>67.9176119749375</c:v>
                </c:pt>
                <c:pt idx="3310">
                  <c:v>67.938137091883704</c:v>
                </c:pt>
                <c:pt idx="3311">
                  <c:v>67.958662208829907</c:v>
                </c:pt>
                <c:pt idx="3312">
                  <c:v>67.979187325776095</c:v>
                </c:pt>
                <c:pt idx="3313">
                  <c:v>67.999712442722299</c:v>
                </c:pt>
                <c:pt idx="3314">
                  <c:v>68.020237559668502</c:v>
                </c:pt>
                <c:pt idx="3315">
                  <c:v>68.040762676614605</c:v>
                </c:pt>
                <c:pt idx="3316">
                  <c:v>68.061287793560794</c:v>
                </c:pt>
                <c:pt idx="3317">
                  <c:v>68.081812910506997</c:v>
                </c:pt>
                <c:pt idx="3318">
                  <c:v>68.1023380274532</c:v>
                </c:pt>
                <c:pt idx="3319">
                  <c:v>68.122863144399403</c:v>
                </c:pt>
                <c:pt idx="3320">
                  <c:v>68.143388261345606</c:v>
                </c:pt>
                <c:pt idx="3321">
                  <c:v>68.163913378291795</c:v>
                </c:pt>
                <c:pt idx="3322">
                  <c:v>68.184438495237998</c:v>
                </c:pt>
                <c:pt idx="3323">
                  <c:v>68.204963612184102</c:v>
                </c:pt>
                <c:pt idx="3324">
                  <c:v>68.225488729130305</c:v>
                </c:pt>
                <c:pt idx="3325">
                  <c:v>68.246013846076494</c:v>
                </c:pt>
                <c:pt idx="3326">
                  <c:v>68.266538963022697</c:v>
                </c:pt>
                <c:pt idx="3327">
                  <c:v>68.2870640799689</c:v>
                </c:pt>
                <c:pt idx="3328">
                  <c:v>68.307589196915103</c:v>
                </c:pt>
                <c:pt idx="3329">
                  <c:v>68.328114313861306</c:v>
                </c:pt>
                <c:pt idx="3330">
                  <c:v>68.348639430807495</c:v>
                </c:pt>
                <c:pt idx="3331">
                  <c:v>68.369164547753698</c:v>
                </c:pt>
                <c:pt idx="3332">
                  <c:v>68.389689664699802</c:v>
                </c:pt>
                <c:pt idx="3333">
                  <c:v>68.410214781646005</c:v>
                </c:pt>
                <c:pt idx="3334">
                  <c:v>68.430739898592194</c:v>
                </c:pt>
                <c:pt idx="3335">
                  <c:v>68.451265015538397</c:v>
                </c:pt>
                <c:pt idx="3336">
                  <c:v>68.4717901324846</c:v>
                </c:pt>
                <c:pt idx="3337">
                  <c:v>68.492315249430803</c:v>
                </c:pt>
                <c:pt idx="3338">
                  <c:v>68.512840366377006</c:v>
                </c:pt>
                <c:pt idx="3339">
                  <c:v>68.533365483323195</c:v>
                </c:pt>
                <c:pt idx="3340">
                  <c:v>68.553890600269398</c:v>
                </c:pt>
                <c:pt idx="3341">
                  <c:v>68.574415717215501</c:v>
                </c:pt>
                <c:pt idx="3342">
                  <c:v>68.594940834161704</c:v>
                </c:pt>
                <c:pt idx="3343">
                  <c:v>68.615465951107893</c:v>
                </c:pt>
                <c:pt idx="3344">
                  <c:v>68.635991068054096</c:v>
                </c:pt>
                <c:pt idx="3345">
                  <c:v>68.656516185000299</c:v>
                </c:pt>
                <c:pt idx="3346">
                  <c:v>68.677041301946502</c:v>
                </c:pt>
                <c:pt idx="3347">
                  <c:v>68.697566418892706</c:v>
                </c:pt>
                <c:pt idx="3348">
                  <c:v>68.718091535838894</c:v>
                </c:pt>
                <c:pt idx="3349">
                  <c:v>68.738616652785097</c:v>
                </c:pt>
                <c:pt idx="3350">
                  <c:v>68.759141769731201</c:v>
                </c:pt>
                <c:pt idx="3351">
                  <c:v>68.779666886677404</c:v>
                </c:pt>
                <c:pt idx="3352">
                  <c:v>68.800192003623593</c:v>
                </c:pt>
                <c:pt idx="3353">
                  <c:v>68.820717120569796</c:v>
                </c:pt>
                <c:pt idx="3354">
                  <c:v>68.841242237515999</c:v>
                </c:pt>
                <c:pt idx="3355">
                  <c:v>68.861767354462202</c:v>
                </c:pt>
                <c:pt idx="3356">
                  <c:v>68.882292471408405</c:v>
                </c:pt>
                <c:pt idx="3357">
                  <c:v>68.902817588354594</c:v>
                </c:pt>
                <c:pt idx="3358">
                  <c:v>68.923342705300698</c:v>
                </c:pt>
                <c:pt idx="3359">
                  <c:v>68.943867822246901</c:v>
                </c:pt>
                <c:pt idx="3360">
                  <c:v>68.964392939193104</c:v>
                </c:pt>
                <c:pt idx="3361">
                  <c:v>68.984918056139307</c:v>
                </c:pt>
                <c:pt idx="3362">
                  <c:v>69.005443173085496</c:v>
                </c:pt>
                <c:pt idx="3363">
                  <c:v>69.025968290031699</c:v>
                </c:pt>
                <c:pt idx="3364">
                  <c:v>69.046493406977902</c:v>
                </c:pt>
                <c:pt idx="3365">
                  <c:v>69.067018523924105</c:v>
                </c:pt>
                <c:pt idx="3366">
                  <c:v>69.087543640870294</c:v>
                </c:pt>
                <c:pt idx="3367">
                  <c:v>69.108068757816397</c:v>
                </c:pt>
                <c:pt idx="3368">
                  <c:v>69.128593874762601</c:v>
                </c:pt>
                <c:pt idx="3369">
                  <c:v>69.149118991708804</c:v>
                </c:pt>
                <c:pt idx="3370">
                  <c:v>69.169644108655007</c:v>
                </c:pt>
                <c:pt idx="3371">
                  <c:v>69.190169225601196</c:v>
                </c:pt>
                <c:pt idx="3372">
                  <c:v>69.210694342547399</c:v>
                </c:pt>
                <c:pt idx="3373">
                  <c:v>69.231219459493602</c:v>
                </c:pt>
                <c:pt idx="3374">
                  <c:v>69.251744576439805</c:v>
                </c:pt>
                <c:pt idx="3375">
                  <c:v>69.272269693385994</c:v>
                </c:pt>
                <c:pt idx="3376">
                  <c:v>69.292794810332097</c:v>
                </c:pt>
                <c:pt idx="3377">
                  <c:v>69.3133199272783</c:v>
                </c:pt>
                <c:pt idx="3378">
                  <c:v>69.333845044224503</c:v>
                </c:pt>
                <c:pt idx="3379">
                  <c:v>69.354370161170706</c:v>
                </c:pt>
                <c:pt idx="3380">
                  <c:v>69.374895278116895</c:v>
                </c:pt>
                <c:pt idx="3381">
                  <c:v>69.395420395063098</c:v>
                </c:pt>
                <c:pt idx="3382">
                  <c:v>69.415945512009301</c:v>
                </c:pt>
                <c:pt idx="3383">
                  <c:v>69.436470628955504</c:v>
                </c:pt>
                <c:pt idx="3384">
                  <c:v>69.456995745901693</c:v>
                </c:pt>
                <c:pt idx="3385">
                  <c:v>69.477520862847797</c:v>
                </c:pt>
                <c:pt idx="3386">
                  <c:v>69.498045979794</c:v>
                </c:pt>
                <c:pt idx="3387">
                  <c:v>69.518571096740203</c:v>
                </c:pt>
                <c:pt idx="3388">
                  <c:v>69.539096213686406</c:v>
                </c:pt>
                <c:pt idx="3389">
                  <c:v>69.559621330632595</c:v>
                </c:pt>
                <c:pt idx="3390">
                  <c:v>69.580146447578798</c:v>
                </c:pt>
                <c:pt idx="3391">
                  <c:v>69.600671564525001</c:v>
                </c:pt>
                <c:pt idx="3392">
                  <c:v>69.621196681471105</c:v>
                </c:pt>
                <c:pt idx="3393">
                  <c:v>69.641721798417294</c:v>
                </c:pt>
                <c:pt idx="3394">
                  <c:v>69.662246915363497</c:v>
                </c:pt>
                <c:pt idx="3395">
                  <c:v>69.6827720323097</c:v>
                </c:pt>
                <c:pt idx="3396">
                  <c:v>69.703297149255903</c:v>
                </c:pt>
                <c:pt idx="3397">
                  <c:v>69.723822266202106</c:v>
                </c:pt>
                <c:pt idx="3398">
                  <c:v>69.744347383148295</c:v>
                </c:pt>
                <c:pt idx="3399">
                  <c:v>69.764872500094498</c:v>
                </c:pt>
                <c:pt idx="3400">
                  <c:v>69.785397617040701</c:v>
                </c:pt>
                <c:pt idx="3401">
                  <c:v>69.805922733986804</c:v>
                </c:pt>
                <c:pt idx="3402">
                  <c:v>69.826447850932993</c:v>
                </c:pt>
                <c:pt idx="3403">
                  <c:v>69.846972967879196</c:v>
                </c:pt>
                <c:pt idx="3404">
                  <c:v>69.867498084825399</c:v>
                </c:pt>
                <c:pt idx="3405">
                  <c:v>69.888023201771603</c:v>
                </c:pt>
                <c:pt idx="3406">
                  <c:v>69.908548318717806</c:v>
                </c:pt>
                <c:pt idx="3407">
                  <c:v>69.929073435663994</c:v>
                </c:pt>
                <c:pt idx="3408">
                  <c:v>69.949598552610198</c:v>
                </c:pt>
                <c:pt idx="3409">
                  <c:v>69.970123669556401</c:v>
                </c:pt>
                <c:pt idx="3410">
                  <c:v>69.990648786502504</c:v>
                </c:pt>
                <c:pt idx="3411">
                  <c:v>70.011173903448693</c:v>
                </c:pt>
                <c:pt idx="3412">
                  <c:v>70.031699020394896</c:v>
                </c:pt>
                <c:pt idx="3413">
                  <c:v>70.052224137341099</c:v>
                </c:pt>
                <c:pt idx="3414">
                  <c:v>70.072749254287302</c:v>
                </c:pt>
                <c:pt idx="3415">
                  <c:v>70.093274371233505</c:v>
                </c:pt>
                <c:pt idx="3416">
                  <c:v>70.113799488179694</c:v>
                </c:pt>
                <c:pt idx="3417">
                  <c:v>70.134324605125897</c:v>
                </c:pt>
                <c:pt idx="3418">
                  <c:v>70.1548497220721</c:v>
                </c:pt>
                <c:pt idx="3419">
                  <c:v>70.175374839018204</c:v>
                </c:pt>
                <c:pt idx="3420">
                  <c:v>70.195899955964407</c:v>
                </c:pt>
                <c:pt idx="3421">
                  <c:v>70.216425072910596</c:v>
                </c:pt>
                <c:pt idx="3422">
                  <c:v>70.236950189856799</c:v>
                </c:pt>
                <c:pt idx="3423">
                  <c:v>70.257475306803002</c:v>
                </c:pt>
                <c:pt idx="3424">
                  <c:v>70.278000423749205</c:v>
                </c:pt>
                <c:pt idx="3425">
                  <c:v>70.298525540695394</c:v>
                </c:pt>
                <c:pt idx="3426">
                  <c:v>70.319050657641597</c:v>
                </c:pt>
                <c:pt idx="3427">
                  <c:v>70.339575774587701</c:v>
                </c:pt>
                <c:pt idx="3428">
                  <c:v>70.360100891533904</c:v>
                </c:pt>
                <c:pt idx="3429">
                  <c:v>70.380626008480107</c:v>
                </c:pt>
                <c:pt idx="3430">
                  <c:v>70.401151125426296</c:v>
                </c:pt>
                <c:pt idx="3431">
                  <c:v>70.421676242372499</c:v>
                </c:pt>
                <c:pt idx="3432">
                  <c:v>70.442201359318702</c:v>
                </c:pt>
                <c:pt idx="3433">
                  <c:v>70.462726476264905</c:v>
                </c:pt>
                <c:pt idx="3434">
                  <c:v>70.483251593211094</c:v>
                </c:pt>
                <c:pt idx="3435">
                  <c:v>70.503776710157297</c:v>
                </c:pt>
                <c:pt idx="3436">
                  <c:v>70.5243018271034</c:v>
                </c:pt>
                <c:pt idx="3437">
                  <c:v>70.544826944049603</c:v>
                </c:pt>
                <c:pt idx="3438">
                  <c:v>70.565352060995806</c:v>
                </c:pt>
                <c:pt idx="3439">
                  <c:v>70.585877177941995</c:v>
                </c:pt>
                <c:pt idx="3440">
                  <c:v>70.606402294888198</c:v>
                </c:pt>
                <c:pt idx="3441">
                  <c:v>70.626927411834401</c:v>
                </c:pt>
                <c:pt idx="3442">
                  <c:v>70.647452528780605</c:v>
                </c:pt>
                <c:pt idx="3443">
                  <c:v>70.667977645726793</c:v>
                </c:pt>
                <c:pt idx="3444">
                  <c:v>70.688502762672996</c:v>
                </c:pt>
                <c:pt idx="3445">
                  <c:v>70.7090278796191</c:v>
                </c:pt>
                <c:pt idx="3446">
                  <c:v>70.729552996565303</c:v>
                </c:pt>
                <c:pt idx="3447">
                  <c:v>70.750078113511506</c:v>
                </c:pt>
                <c:pt idx="3448">
                  <c:v>70.770603230457695</c:v>
                </c:pt>
                <c:pt idx="3449">
                  <c:v>70.791128347403898</c:v>
                </c:pt>
                <c:pt idx="3450">
                  <c:v>70.811653464350101</c:v>
                </c:pt>
                <c:pt idx="3451">
                  <c:v>70.832178581296304</c:v>
                </c:pt>
                <c:pt idx="3452">
                  <c:v>70.852703698242493</c:v>
                </c:pt>
                <c:pt idx="3453">
                  <c:v>70.873228815188597</c:v>
                </c:pt>
                <c:pt idx="3454">
                  <c:v>70.8937539321348</c:v>
                </c:pt>
                <c:pt idx="3455">
                  <c:v>70.914279049081003</c:v>
                </c:pt>
                <c:pt idx="3456">
                  <c:v>70.934804166027206</c:v>
                </c:pt>
                <c:pt idx="3457">
                  <c:v>70.955329282973395</c:v>
                </c:pt>
                <c:pt idx="3458">
                  <c:v>70.975854399919598</c:v>
                </c:pt>
                <c:pt idx="3459">
                  <c:v>70.996379516865801</c:v>
                </c:pt>
                <c:pt idx="3460">
                  <c:v>71.016904633812004</c:v>
                </c:pt>
                <c:pt idx="3461">
                  <c:v>71.037429750758207</c:v>
                </c:pt>
                <c:pt idx="3462">
                  <c:v>71.057954867704296</c:v>
                </c:pt>
                <c:pt idx="3463">
                  <c:v>71.0784799846505</c:v>
                </c:pt>
                <c:pt idx="3464">
                  <c:v>71.099005101596703</c:v>
                </c:pt>
                <c:pt idx="3465">
                  <c:v>71.119530218542906</c:v>
                </c:pt>
                <c:pt idx="3466">
                  <c:v>71.140055335489095</c:v>
                </c:pt>
                <c:pt idx="3467">
                  <c:v>71.160580452435298</c:v>
                </c:pt>
                <c:pt idx="3468">
                  <c:v>71.181105569381501</c:v>
                </c:pt>
                <c:pt idx="3469">
                  <c:v>71.201630686327704</c:v>
                </c:pt>
                <c:pt idx="3470">
                  <c:v>71.222155803273907</c:v>
                </c:pt>
                <c:pt idx="3471">
                  <c:v>71.242680920219996</c:v>
                </c:pt>
                <c:pt idx="3472">
                  <c:v>71.263206037166199</c:v>
                </c:pt>
                <c:pt idx="3473">
                  <c:v>71.283731154112402</c:v>
                </c:pt>
                <c:pt idx="3474">
                  <c:v>71.304256271058605</c:v>
                </c:pt>
                <c:pt idx="3475">
                  <c:v>71.324781388004794</c:v>
                </c:pt>
                <c:pt idx="3476">
                  <c:v>71.345306504950997</c:v>
                </c:pt>
                <c:pt idx="3477">
                  <c:v>71.3658316218972</c:v>
                </c:pt>
                <c:pt idx="3478">
                  <c:v>71.386356738843403</c:v>
                </c:pt>
                <c:pt idx="3479">
                  <c:v>71.406881855789607</c:v>
                </c:pt>
                <c:pt idx="3480">
                  <c:v>71.427406972735696</c:v>
                </c:pt>
                <c:pt idx="3481">
                  <c:v>71.447932089681899</c:v>
                </c:pt>
                <c:pt idx="3482">
                  <c:v>71.468457206628102</c:v>
                </c:pt>
                <c:pt idx="3483">
                  <c:v>71.488982323574305</c:v>
                </c:pt>
                <c:pt idx="3484">
                  <c:v>71.509507440520494</c:v>
                </c:pt>
                <c:pt idx="3485">
                  <c:v>71.530032557466697</c:v>
                </c:pt>
                <c:pt idx="3486">
                  <c:v>71.5505576744129</c:v>
                </c:pt>
                <c:pt idx="3487">
                  <c:v>71.571082791359004</c:v>
                </c:pt>
                <c:pt idx="3488">
                  <c:v>71.591607908305207</c:v>
                </c:pt>
                <c:pt idx="3489">
                  <c:v>71.612133025251396</c:v>
                </c:pt>
                <c:pt idx="3490">
                  <c:v>71.632658142197599</c:v>
                </c:pt>
                <c:pt idx="3491">
                  <c:v>71.653183259143802</c:v>
                </c:pt>
                <c:pt idx="3492">
                  <c:v>71.673708376090005</c:v>
                </c:pt>
                <c:pt idx="3493">
                  <c:v>71.694233493036194</c:v>
                </c:pt>
                <c:pt idx="3494">
                  <c:v>71.714758609982397</c:v>
                </c:pt>
                <c:pt idx="3495">
                  <c:v>71.7352837269286</c:v>
                </c:pt>
                <c:pt idx="3496">
                  <c:v>71.755808843874703</c:v>
                </c:pt>
                <c:pt idx="3497">
                  <c:v>71.776333960820907</c:v>
                </c:pt>
                <c:pt idx="3498">
                  <c:v>71.796859077767095</c:v>
                </c:pt>
                <c:pt idx="3499">
                  <c:v>71.817384194713298</c:v>
                </c:pt>
                <c:pt idx="3500">
                  <c:v>71.837909311659502</c:v>
                </c:pt>
                <c:pt idx="3501">
                  <c:v>71.858434428605705</c:v>
                </c:pt>
                <c:pt idx="3502">
                  <c:v>71.878959545551893</c:v>
                </c:pt>
                <c:pt idx="3503">
                  <c:v>71.899484662498097</c:v>
                </c:pt>
                <c:pt idx="3504">
                  <c:v>71.9200097794443</c:v>
                </c:pt>
                <c:pt idx="3505">
                  <c:v>71.940534896390403</c:v>
                </c:pt>
                <c:pt idx="3506">
                  <c:v>71.961060013336606</c:v>
                </c:pt>
                <c:pt idx="3507">
                  <c:v>71.981585130282795</c:v>
                </c:pt>
                <c:pt idx="3508">
                  <c:v>72.002110247228998</c:v>
                </c:pt>
                <c:pt idx="3509">
                  <c:v>72.022635364175201</c:v>
                </c:pt>
                <c:pt idx="3510">
                  <c:v>72.043160481121404</c:v>
                </c:pt>
                <c:pt idx="3511">
                  <c:v>72.063685598067593</c:v>
                </c:pt>
                <c:pt idx="3512">
                  <c:v>72.084210715013796</c:v>
                </c:pt>
                <c:pt idx="3513">
                  <c:v>72.104735831959999</c:v>
                </c:pt>
                <c:pt idx="3514">
                  <c:v>72.125260948906103</c:v>
                </c:pt>
                <c:pt idx="3515">
                  <c:v>72.145786065852306</c:v>
                </c:pt>
                <c:pt idx="3516">
                  <c:v>72.166311182798495</c:v>
                </c:pt>
                <c:pt idx="3517">
                  <c:v>72.186836299744698</c:v>
                </c:pt>
                <c:pt idx="3518">
                  <c:v>72.207361416690901</c:v>
                </c:pt>
                <c:pt idx="3519">
                  <c:v>72.227886533637104</c:v>
                </c:pt>
                <c:pt idx="3520">
                  <c:v>72.248411650583293</c:v>
                </c:pt>
                <c:pt idx="3521">
                  <c:v>72.268936767529496</c:v>
                </c:pt>
                <c:pt idx="3522">
                  <c:v>72.2894618844756</c:v>
                </c:pt>
                <c:pt idx="3523">
                  <c:v>72.309987001421803</c:v>
                </c:pt>
                <c:pt idx="3524">
                  <c:v>72.330512118368006</c:v>
                </c:pt>
                <c:pt idx="3525">
                  <c:v>72.351037235314195</c:v>
                </c:pt>
                <c:pt idx="3526">
                  <c:v>72.371562352260398</c:v>
                </c:pt>
                <c:pt idx="3527">
                  <c:v>72.392087469206601</c:v>
                </c:pt>
                <c:pt idx="3528">
                  <c:v>72.412612586152804</c:v>
                </c:pt>
                <c:pt idx="3529">
                  <c:v>72.433137703099007</c:v>
                </c:pt>
                <c:pt idx="3530">
                  <c:v>72.453662820045196</c:v>
                </c:pt>
                <c:pt idx="3531">
                  <c:v>72.474187936991299</c:v>
                </c:pt>
                <c:pt idx="3532">
                  <c:v>72.494713053937502</c:v>
                </c:pt>
                <c:pt idx="3533">
                  <c:v>72.515238170883705</c:v>
                </c:pt>
                <c:pt idx="3534">
                  <c:v>72.535763287829894</c:v>
                </c:pt>
                <c:pt idx="3535">
                  <c:v>72.556288404776097</c:v>
                </c:pt>
                <c:pt idx="3536">
                  <c:v>72.5768135217223</c:v>
                </c:pt>
                <c:pt idx="3537">
                  <c:v>72.597338638668504</c:v>
                </c:pt>
                <c:pt idx="3538">
                  <c:v>72.617863755614707</c:v>
                </c:pt>
                <c:pt idx="3539">
                  <c:v>72.638388872560895</c:v>
                </c:pt>
                <c:pt idx="3540">
                  <c:v>72.658913989506999</c:v>
                </c:pt>
                <c:pt idx="3541">
                  <c:v>72.679439106453202</c:v>
                </c:pt>
                <c:pt idx="3542">
                  <c:v>72.699964223399405</c:v>
                </c:pt>
                <c:pt idx="3543">
                  <c:v>72.720489340345594</c:v>
                </c:pt>
                <c:pt idx="3544">
                  <c:v>72.741014457291797</c:v>
                </c:pt>
                <c:pt idx="3545">
                  <c:v>72.761539574238</c:v>
                </c:pt>
                <c:pt idx="3546">
                  <c:v>72.782064691184203</c:v>
                </c:pt>
                <c:pt idx="3547">
                  <c:v>72.802589808130406</c:v>
                </c:pt>
                <c:pt idx="3548">
                  <c:v>72.823114925076595</c:v>
                </c:pt>
                <c:pt idx="3549">
                  <c:v>72.843640042022699</c:v>
                </c:pt>
                <c:pt idx="3550">
                  <c:v>72.864165158968902</c:v>
                </c:pt>
                <c:pt idx="3551">
                  <c:v>72.884690275915105</c:v>
                </c:pt>
                <c:pt idx="3552">
                  <c:v>72.905215392861294</c:v>
                </c:pt>
                <c:pt idx="3553">
                  <c:v>72.925740509807497</c:v>
                </c:pt>
                <c:pt idx="3554">
                  <c:v>72.9462656267537</c:v>
                </c:pt>
                <c:pt idx="3555">
                  <c:v>72.966790743699903</c:v>
                </c:pt>
                <c:pt idx="3556">
                  <c:v>72.987315860646007</c:v>
                </c:pt>
                <c:pt idx="3557">
                  <c:v>73.007840977592195</c:v>
                </c:pt>
                <c:pt idx="3558">
                  <c:v>73.028366094538399</c:v>
                </c:pt>
                <c:pt idx="3559">
                  <c:v>73.048891211484602</c:v>
                </c:pt>
                <c:pt idx="3560">
                  <c:v>73.069416328430805</c:v>
                </c:pt>
                <c:pt idx="3561">
                  <c:v>73.089941445376994</c:v>
                </c:pt>
                <c:pt idx="3562">
                  <c:v>73.110466562323197</c:v>
                </c:pt>
                <c:pt idx="3563">
                  <c:v>73.1309916792694</c:v>
                </c:pt>
                <c:pt idx="3564">
                  <c:v>73.151516796215603</c:v>
                </c:pt>
                <c:pt idx="3565">
                  <c:v>73.172041913161706</c:v>
                </c:pt>
                <c:pt idx="3566">
                  <c:v>73.192567030107895</c:v>
                </c:pt>
                <c:pt idx="3567">
                  <c:v>73.213092147054098</c:v>
                </c:pt>
                <c:pt idx="3568">
                  <c:v>73.233617264000301</c:v>
                </c:pt>
                <c:pt idx="3569">
                  <c:v>73.254142380946504</c:v>
                </c:pt>
                <c:pt idx="3570">
                  <c:v>73.274667497892693</c:v>
                </c:pt>
                <c:pt idx="3571">
                  <c:v>73.295192614838896</c:v>
                </c:pt>
                <c:pt idx="3572">
                  <c:v>73.315717731785099</c:v>
                </c:pt>
                <c:pt idx="3573">
                  <c:v>73.336242848731303</c:v>
                </c:pt>
                <c:pt idx="3574">
                  <c:v>73.356767965677406</c:v>
                </c:pt>
                <c:pt idx="3575">
                  <c:v>73.377293082623595</c:v>
                </c:pt>
                <c:pt idx="3576">
                  <c:v>73.397818199569798</c:v>
                </c:pt>
                <c:pt idx="3577">
                  <c:v>73.418343316516001</c:v>
                </c:pt>
                <c:pt idx="3578">
                  <c:v>73.438868433462204</c:v>
                </c:pt>
                <c:pt idx="3579">
                  <c:v>73.459393550408393</c:v>
                </c:pt>
                <c:pt idx="3580">
                  <c:v>73.479918667354596</c:v>
                </c:pt>
                <c:pt idx="3581">
                  <c:v>73.500443784300799</c:v>
                </c:pt>
                <c:pt idx="3582">
                  <c:v>73.520968901247002</c:v>
                </c:pt>
                <c:pt idx="3583">
                  <c:v>73.541494018193106</c:v>
                </c:pt>
                <c:pt idx="3584">
                  <c:v>73.562019135139295</c:v>
                </c:pt>
                <c:pt idx="3585">
                  <c:v>73.582544252085498</c:v>
                </c:pt>
                <c:pt idx="3586">
                  <c:v>73.603069369031701</c:v>
                </c:pt>
                <c:pt idx="3587">
                  <c:v>73.623594485977904</c:v>
                </c:pt>
                <c:pt idx="3588">
                  <c:v>73.644119602924107</c:v>
                </c:pt>
                <c:pt idx="3589">
                  <c:v>73.664644719870296</c:v>
                </c:pt>
                <c:pt idx="3590">
                  <c:v>73.685169836816499</c:v>
                </c:pt>
                <c:pt idx="3591">
                  <c:v>73.705694953762602</c:v>
                </c:pt>
                <c:pt idx="3592">
                  <c:v>73.726220070708806</c:v>
                </c:pt>
                <c:pt idx="3593">
                  <c:v>73.746745187654994</c:v>
                </c:pt>
                <c:pt idx="3594">
                  <c:v>73.767270304601197</c:v>
                </c:pt>
                <c:pt idx="3595">
                  <c:v>73.787795421547401</c:v>
                </c:pt>
                <c:pt idx="3596">
                  <c:v>73.808320538493604</c:v>
                </c:pt>
                <c:pt idx="3597">
                  <c:v>73.828845655439807</c:v>
                </c:pt>
                <c:pt idx="3598">
                  <c:v>73.849370772385996</c:v>
                </c:pt>
                <c:pt idx="3599">
                  <c:v>73.869895889332199</c:v>
                </c:pt>
                <c:pt idx="3600">
                  <c:v>73.890421006278302</c:v>
                </c:pt>
                <c:pt idx="3601">
                  <c:v>73.910946123224505</c:v>
                </c:pt>
                <c:pt idx="3602">
                  <c:v>73.931471240170694</c:v>
                </c:pt>
                <c:pt idx="3603">
                  <c:v>73.951996357116897</c:v>
                </c:pt>
                <c:pt idx="3604">
                  <c:v>73.9725214740631</c:v>
                </c:pt>
                <c:pt idx="3605">
                  <c:v>73.993046591009303</c:v>
                </c:pt>
                <c:pt idx="3606">
                  <c:v>74.013571707955506</c:v>
                </c:pt>
                <c:pt idx="3607">
                  <c:v>74.034096824901695</c:v>
                </c:pt>
                <c:pt idx="3608">
                  <c:v>74.054621941847898</c:v>
                </c:pt>
                <c:pt idx="3609">
                  <c:v>74.075147058794002</c:v>
                </c:pt>
                <c:pt idx="3610">
                  <c:v>74.095672175740205</c:v>
                </c:pt>
                <c:pt idx="3611">
                  <c:v>74.116197292686394</c:v>
                </c:pt>
                <c:pt idx="3612">
                  <c:v>74.136722409632597</c:v>
                </c:pt>
                <c:pt idx="3613">
                  <c:v>74.1572475265788</c:v>
                </c:pt>
                <c:pt idx="3614">
                  <c:v>74.177772643525003</c:v>
                </c:pt>
                <c:pt idx="3615">
                  <c:v>74.198297760471206</c:v>
                </c:pt>
                <c:pt idx="3616">
                  <c:v>74.218822877417395</c:v>
                </c:pt>
                <c:pt idx="3617">
                  <c:v>74.239347994363598</c:v>
                </c:pt>
                <c:pt idx="3618">
                  <c:v>74.259873111309702</c:v>
                </c:pt>
                <c:pt idx="3619">
                  <c:v>74.280398228255905</c:v>
                </c:pt>
                <c:pt idx="3620">
                  <c:v>74.300923345202094</c:v>
                </c:pt>
                <c:pt idx="3621">
                  <c:v>74.321448462148297</c:v>
                </c:pt>
                <c:pt idx="3622">
                  <c:v>74.3419735790945</c:v>
                </c:pt>
                <c:pt idx="3623">
                  <c:v>74.362498696040703</c:v>
                </c:pt>
                <c:pt idx="3624">
                  <c:v>74.383023812986906</c:v>
                </c:pt>
                <c:pt idx="3625">
                  <c:v>74.403548929933095</c:v>
                </c:pt>
                <c:pt idx="3626">
                  <c:v>74.424074046879198</c:v>
                </c:pt>
                <c:pt idx="3627">
                  <c:v>74.444599163825401</c:v>
                </c:pt>
                <c:pt idx="3628">
                  <c:v>74.465124280771605</c:v>
                </c:pt>
                <c:pt idx="3629">
                  <c:v>74.485649397717793</c:v>
                </c:pt>
                <c:pt idx="3630">
                  <c:v>74.506174514663996</c:v>
                </c:pt>
                <c:pt idx="3631">
                  <c:v>74.5266996316102</c:v>
                </c:pt>
                <c:pt idx="3632">
                  <c:v>74.547224748556403</c:v>
                </c:pt>
                <c:pt idx="3633">
                  <c:v>74.567749865502606</c:v>
                </c:pt>
                <c:pt idx="3634">
                  <c:v>74.588274982448795</c:v>
                </c:pt>
                <c:pt idx="3635">
                  <c:v>74.608800099394898</c:v>
                </c:pt>
                <c:pt idx="3636">
                  <c:v>74.629325216341101</c:v>
                </c:pt>
                <c:pt idx="3637">
                  <c:v>74.649850333287304</c:v>
                </c:pt>
                <c:pt idx="3638">
                  <c:v>74.670375450233493</c:v>
                </c:pt>
                <c:pt idx="3639">
                  <c:v>74.690900567179696</c:v>
                </c:pt>
                <c:pt idx="3640">
                  <c:v>74.711425684125899</c:v>
                </c:pt>
                <c:pt idx="3641">
                  <c:v>74.731950801072102</c:v>
                </c:pt>
                <c:pt idx="3642">
                  <c:v>74.752475918018305</c:v>
                </c:pt>
                <c:pt idx="3643">
                  <c:v>74.773001034964494</c:v>
                </c:pt>
                <c:pt idx="3644">
                  <c:v>74.793526151910598</c:v>
                </c:pt>
                <c:pt idx="3645">
                  <c:v>74.814051268856801</c:v>
                </c:pt>
                <c:pt idx="3646">
                  <c:v>74.834576385803004</c:v>
                </c:pt>
                <c:pt idx="3647">
                  <c:v>74.855101502749207</c:v>
                </c:pt>
                <c:pt idx="3648">
                  <c:v>74.875626619695396</c:v>
                </c:pt>
                <c:pt idx="3649">
                  <c:v>74.896151736641599</c:v>
                </c:pt>
                <c:pt idx="3650">
                  <c:v>74.916676853587802</c:v>
                </c:pt>
                <c:pt idx="3651">
                  <c:v>74.937201970533906</c:v>
                </c:pt>
                <c:pt idx="3652">
                  <c:v>74.957727087480094</c:v>
                </c:pt>
                <c:pt idx="3653">
                  <c:v>74.978252204426298</c:v>
                </c:pt>
                <c:pt idx="3654">
                  <c:v>74.998777321372501</c:v>
                </c:pt>
                <c:pt idx="3655">
                  <c:v>75.019302438318704</c:v>
                </c:pt>
                <c:pt idx="3656">
                  <c:v>75.039827555264907</c:v>
                </c:pt>
                <c:pt idx="3657">
                  <c:v>75.060352672211096</c:v>
                </c:pt>
                <c:pt idx="3658">
                  <c:v>75.080877789157299</c:v>
                </c:pt>
                <c:pt idx="3659">
                  <c:v>75.101402906103502</c:v>
                </c:pt>
              </c:numCache>
            </c:numRef>
          </c:xVal>
          <c:yVal>
            <c:numRef>
              <c:f>'скорость ствола oxz'!$B$2:$HCO$2</c:f>
              <c:numCache>
                <c:formatCode>0.00E+00</c:formatCode>
                <c:ptCount val="5500"/>
                <c:pt idx="0">
                  <c:v>-2.5563072335422499E-5</c:v>
                </c:pt>
                <c:pt idx="1">
                  <c:v>-4.6310411712529597E-5</c:v>
                </c:pt>
                <c:pt idx="2">
                  <c:v>-6.8553533598786703E-5</c:v>
                </c:pt>
                <c:pt idx="3">
                  <c:v>-9.0540381606015298E-5</c:v>
                </c:pt>
                <c:pt idx="4" formatCode="General">
                  <c:v>-1.12996006316652E-4</c:v>
                </c:pt>
                <c:pt idx="5" formatCode="General">
                  <c:v>-1.3564701542980999E-4</c:v>
                </c:pt>
                <c:pt idx="6" formatCode="General">
                  <c:v>-1.58606044685688E-4</c:v>
                </c:pt>
                <c:pt idx="7" formatCode="General">
                  <c:v>-1.8221259165537401E-4</c:v>
                </c:pt>
                <c:pt idx="8" formatCode="General">
                  <c:v>-2.0528211031151501E-4</c:v>
                </c:pt>
                <c:pt idx="9" formatCode="General">
                  <c:v>-2.2876306736290799E-4</c:v>
                </c:pt>
                <c:pt idx="10" formatCode="General">
                  <c:v>-2.5287049235809303E-4</c:v>
                </c:pt>
                <c:pt idx="11" formatCode="General">
                  <c:v>-2.7637404565953E-4</c:v>
                </c:pt>
                <c:pt idx="12" formatCode="General">
                  <c:v>-3.0007899204367102E-4</c:v>
                </c:pt>
                <c:pt idx="13" formatCode="General">
                  <c:v>-3.2496334306218001E-4</c:v>
                </c:pt>
                <c:pt idx="14" formatCode="General">
                  <c:v>-3.4985261799320798E-4</c:v>
                </c:pt>
                <c:pt idx="15" formatCode="General">
                  <c:v>-3.7438006308879699E-4</c:v>
                </c:pt>
                <c:pt idx="16" formatCode="General">
                  <c:v>-3.9885318781048999E-4</c:v>
                </c:pt>
                <c:pt idx="17" formatCode="General">
                  <c:v>-4.23118683212736E-4</c:v>
                </c:pt>
                <c:pt idx="18" formatCode="General">
                  <c:v>-4.47244043212565E-4</c:v>
                </c:pt>
                <c:pt idx="19" formatCode="General">
                  <c:v>-4.7166442411402699E-4</c:v>
                </c:pt>
                <c:pt idx="20" formatCode="General">
                  <c:v>-4.9692055213969495E-4</c:v>
                </c:pt>
                <c:pt idx="21" formatCode="General">
                  <c:v>-5.22472208369276E-4</c:v>
                </c:pt>
                <c:pt idx="22" formatCode="General">
                  <c:v>-5.4790869913360295E-4</c:v>
                </c:pt>
                <c:pt idx="23" formatCode="General">
                  <c:v>-5.7333371794327296E-4</c:v>
                </c:pt>
                <c:pt idx="24" formatCode="General">
                  <c:v>-5.9715948205218798E-4</c:v>
                </c:pt>
                <c:pt idx="25" formatCode="General">
                  <c:v>-6.2048463326163598E-4</c:v>
                </c:pt>
                <c:pt idx="26" formatCode="General">
                  <c:v>-6.4532176803358196E-4</c:v>
                </c:pt>
                <c:pt idx="27" formatCode="General">
                  <c:v>-6.7102445785347496E-4</c:v>
                </c:pt>
                <c:pt idx="28" formatCode="General">
                  <c:v>-6.9682397002925902E-4</c:v>
                </c:pt>
                <c:pt idx="29" formatCode="General">
                  <c:v>-7.2265886913365897E-4</c:v>
                </c:pt>
                <c:pt idx="30" formatCode="General">
                  <c:v>-7.4839087330063497E-4</c:v>
                </c:pt>
                <c:pt idx="31" formatCode="General">
                  <c:v>-7.7280213144745899E-4</c:v>
                </c:pt>
                <c:pt idx="32" formatCode="General">
                  <c:v>-7.9671566105715198E-4</c:v>
                </c:pt>
                <c:pt idx="33" formatCode="General">
                  <c:v>-8.2060664385126797E-4</c:v>
                </c:pt>
                <c:pt idx="34" formatCode="General">
                  <c:v>-8.4452386775511301E-4</c:v>
                </c:pt>
                <c:pt idx="35" formatCode="General">
                  <c:v>-8.6888623736792005E-4</c:v>
                </c:pt>
                <c:pt idx="36" formatCode="General">
                  <c:v>-8.9240914854076502E-4</c:v>
                </c:pt>
                <c:pt idx="37" formatCode="General">
                  <c:v>-9.1618111034741801E-4</c:v>
                </c:pt>
                <c:pt idx="38" formatCode="General">
                  <c:v>-9.4096273863485298E-4</c:v>
                </c:pt>
                <c:pt idx="39" formatCode="General">
                  <c:v>-9.6641053521981596E-4</c:v>
                </c:pt>
                <c:pt idx="40" formatCode="General">
                  <c:v>-9.9378992710563501E-4</c:v>
                </c:pt>
                <c:pt idx="41" formatCode="General">
                  <c:v>-1.0228282764061401E-3</c:v>
                </c:pt>
                <c:pt idx="42" formatCode="General">
                  <c:v>-1.0534224240741001E-3</c:v>
                </c:pt>
                <c:pt idx="43" formatCode="General">
                  <c:v>-1.08598874978916E-3</c:v>
                </c:pt>
                <c:pt idx="44" formatCode="General">
                  <c:v>-1.11944280099413E-3</c:v>
                </c:pt>
                <c:pt idx="45" formatCode="General">
                  <c:v>-1.1535101438956399E-3</c:v>
                </c:pt>
                <c:pt idx="46" formatCode="General">
                  <c:v>-1.1866542991176899E-3</c:v>
                </c:pt>
                <c:pt idx="47" formatCode="General">
                  <c:v>-1.2186969782501001E-3</c:v>
                </c:pt>
                <c:pt idx="48" formatCode="General">
                  <c:v>-1.2501719362116299E-3</c:v>
                </c:pt>
                <c:pt idx="49" formatCode="General">
                  <c:v>-1.2802817912234601E-3</c:v>
                </c:pt>
                <c:pt idx="50" formatCode="General">
                  <c:v>-1.30794465590924E-3</c:v>
                </c:pt>
                <c:pt idx="51" formatCode="General">
                  <c:v>-1.33155381587742E-3</c:v>
                </c:pt>
                <c:pt idx="52" formatCode="General">
                  <c:v>-1.3503149945769499E-3</c:v>
                </c:pt>
                <c:pt idx="53" formatCode="General">
                  <c:v>-1.36437933645959E-3</c:v>
                </c:pt>
                <c:pt idx="54" formatCode="General">
                  <c:v>-1.3745985328295499E-3</c:v>
                </c:pt>
                <c:pt idx="55" formatCode="General">
                  <c:v>-1.3812053196499601E-3</c:v>
                </c:pt>
                <c:pt idx="56" formatCode="General">
                  <c:v>-1.3844787851913099E-3</c:v>
                </c:pt>
                <c:pt idx="57" formatCode="General">
                  <c:v>-1.38523478053154E-3</c:v>
                </c:pt>
                <c:pt idx="58" formatCode="General">
                  <c:v>-1.3852929674902301E-3</c:v>
                </c:pt>
                <c:pt idx="59" formatCode="General">
                  <c:v>-1.3860469601108399E-3</c:v>
                </c:pt>
                <c:pt idx="60" formatCode="General">
                  <c:v>-1.38842915407714E-3</c:v>
                </c:pt>
                <c:pt idx="61" formatCode="General">
                  <c:v>-1.3936338261304299E-3</c:v>
                </c:pt>
                <c:pt idx="62" formatCode="General">
                  <c:v>-1.4029940599439199E-3</c:v>
                </c:pt>
                <c:pt idx="63" formatCode="General">
                  <c:v>-1.41728729324808E-3</c:v>
                </c:pt>
                <c:pt idx="64" formatCode="General">
                  <c:v>-1.4372624723239401E-3</c:v>
                </c:pt>
                <c:pt idx="65" formatCode="General">
                  <c:v>-1.4640094952005499E-3</c:v>
                </c:pt>
                <c:pt idx="66" formatCode="General">
                  <c:v>-1.49780763946265E-3</c:v>
                </c:pt>
                <c:pt idx="67" formatCode="General">
                  <c:v>-1.53883974659182E-3</c:v>
                </c:pt>
                <c:pt idx="68" formatCode="General">
                  <c:v>-1.58786318198112E-3</c:v>
                </c:pt>
                <c:pt idx="69" formatCode="General">
                  <c:v>-1.6448103979608999E-3</c:v>
                </c:pt>
                <c:pt idx="70" formatCode="General">
                  <c:v>-1.7088253282699199E-3</c:v>
                </c:pt>
                <c:pt idx="71" formatCode="General">
                  <c:v>-1.77893215533587E-3</c:v>
                </c:pt>
                <c:pt idx="72" formatCode="General">
                  <c:v>-1.8536975369446199E-3</c:v>
                </c:pt>
                <c:pt idx="73" formatCode="General">
                  <c:v>-1.9316705743629601E-3</c:v>
                </c:pt>
                <c:pt idx="74" formatCode="General">
                  <c:v>-2.0112259565616599E-3</c:v>
                </c:pt>
                <c:pt idx="75" formatCode="General">
                  <c:v>-2.09183395549616E-3</c:v>
                </c:pt>
                <c:pt idx="76" formatCode="General">
                  <c:v>-2.1716003709003001E-3</c:v>
                </c:pt>
                <c:pt idx="77" formatCode="General">
                  <c:v>-2.2490791831864701E-3</c:v>
                </c:pt>
                <c:pt idx="78" formatCode="General">
                  <c:v>-2.32388759852196E-3</c:v>
                </c:pt>
                <c:pt idx="79" formatCode="General">
                  <c:v>-2.3940312808221199E-3</c:v>
                </c:pt>
                <c:pt idx="80" formatCode="General">
                  <c:v>-2.45921171853876E-3</c:v>
                </c:pt>
                <c:pt idx="81" formatCode="General">
                  <c:v>-2.5197189495526099E-3</c:v>
                </c:pt>
                <c:pt idx="82" formatCode="General">
                  <c:v>-2.5767889839983299E-3</c:v>
                </c:pt>
                <c:pt idx="83" formatCode="General">
                  <c:v>-2.6300978805683202E-3</c:v>
                </c:pt>
                <c:pt idx="84" formatCode="General">
                  <c:v>-2.6790960090314398E-3</c:v>
                </c:pt>
                <c:pt idx="85" formatCode="General">
                  <c:v>-2.7252090707658499E-3</c:v>
                </c:pt>
                <c:pt idx="86" formatCode="General">
                  <c:v>-2.7694598050124002E-3</c:v>
                </c:pt>
                <c:pt idx="87" formatCode="General">
                  <c:v>-2.8100678650412598E-3</c:v>
                </c:pt>
                <c:pt idx="88" formatCode="General">
                  <c:v>-2.84567369647246E-3</c:v>
                </c:pt>
                <c:pt idx="89" formatCode="General">
                  <c:v>-2.8762501466471999E-3</c:v>
                </c:pt>
                <c:pt idx="90" formatCode="General">
                  <c:v>-2.89980307079497E-3</c:v>
                </c:pt>
                <c:pt idx="91" formatCode="General">
                  <c:v>-2.9142583054863201E-3</c:v>
                </c:pt>
                <c:pt idx="92" formatCode="General">
                  <c:v>-2.9176136356685602E-3</c:v>
                </c:pt>
                <c:pt idx="93" formatCode="General">
                  <c:v>-2.9088402632557798E-3</c:v>
                </c:pt>
                <c:pt idx="94" formatCode="General">
                  <c:v>-2.8868218404392602E-3</c:v>
                </c:pt>
                <c:pt idx="95" formatCode="General">
                  <c:v>-2.8500413864287E-3</c:v>
                </c:pt>
                <c:pt idx="96" formatCode="General">
                  <c:v>-2.79866969555449E-3</c:v>
                </c:pt>
                <c:pt idx="97" formatCode="General">
                  <c:v>-2.7344219259725399E-3</c:v>
                </c:pt>
                <c:pt idx="98" formatCode="General">
                  <c:v>-2.6581768855122598E-3</c:v>
                </c:pt>
                <c:pt idx="99" formatCode="General">
                  <c:v>-2.5712963457411499E-3</c:v>
                </c:pt>
                <c:pt idx="100" formatCode="General">
                  <c:v>-2.4756500602365799E-3</c:v>
                </c:pt>
                <c:pt idx="101" formatCode="General">
                  <c:v>-2.3738700190574199E-3</c:v>
                </c:pt>
                <c:pt idx="102" formatCode="General">
                  <c:v>-2.2696517539660599E-3</c:v>
                </c:pt>
                <c:pt idx="103" formatCode="General">
                  <c:v>-2.1651067574412798E-3</c:v>
                </c:pt>
                <c:pt idx="104" formatCode="General">
                  <c:v>-2.06310345891087E-3</c:v>
                </c:pt>
                <c:pt idx="105" formatCode="General">
                  <c:v>-1.9671994256732798E-3</c:v>
                </c:pt>
                <c:pt idx="106" formatCode="General">
                  <c:v>-1.88085501401671E-3</c:v>
                </c:pt>
                <c:pt idx="107" formatCode="General">
                  <c:v>-1.8066564998917001E-3</c:v>
                </c:pt>
                <c:pt idx="108" formatCode="General">
                  <c:v>-1.74573296774315E-3</c:v>
                </c:pt>
                <c:pt idx="109" formatCode="General">
                  <c:v>-1.7012214203939199E-3</c:v>
                </c:pt>
                <c:pt idx="110" formatCode="General">
                  <c:v>-1.67671669405556E-3</c:v>
                </c:pt>
                <c:pt idx="111" formatCode="General">
                  <c:v>-1.67283366239227E-3</c:v>
                </c:pt>
                <c:pt idx="112" formatCode="General">
                  <c:v>-1.6877667688607E-3</c:v>
                </c:pt>
                <c:pt idx="113" formatCode="General">
                  <c:v>-1.72200952865057E-3</c:v>
                </c:pt>
                <c:pt idx="114" formatCode="General">
                  <c:v>-1.7746857350721501E-3</c:v>
                </c:pt>
                <c:pt idx="115" formatCode="General">
                  <c:v>-1.8421137047082601E-3</c:v>
                </c:pt>
                <c:pt idx="116" formatCode="General">
                  <c:v>-1.92144900831926E-3</c:v>
                </c:pt>
                <c:pt idx="117" formatCode="General">
                  <c:v>-2.0091167759771298E-3</c:v>
                </c:pt>
                <c:pt idx="118" formatCode="General">
                  <c:v>-2.1007358184120602E-3</c:v>
                </c:pt>
                <c:pt idx="119" formatCode="General">
                  <c:v>-2.19265861457961E-3</c:v>
                </c:pt>
                <c:pt idx="120" formatCode="General">
                  <c:v>-2.2817777014594301E-3</c:v>
                </c:pt>
                <c:pt idx="121" formatCode="General">
                  <c:v>-2.3659429214467199E-3</c:v>
                </c:pt>
                <c:pt idx="122" formatCode="General">
                  <c:v>-2.44564242016588E-3</c:v>
                </c:pt>
                <c:pt idx="123" formatCode="General">
                  <c:v>-2.52061348978724E-3</c:v>
                </c:pt>
                <c:pt idx="124" formatCode="General">
                  <c:v>-2.5903220947741199E-3</c:v>
                </c:pt>
                <c:pt idx="125" formatCode="General">
                  <c:v>-2.6565220152255601E-3</c:v>
                </c:pt>
                <c:pt idx="126" formatCode="General">
                  <c:v>-2.7208974353498199E-3</c:v>
                </c:pt>
                <c:pt idx="127" formatCode="General">
                  <c:v>-2.7866463597155701E-3</c:v>
                </c:pt>
                <c:pt idx="128" formatCode="General">
                  <c:v>-2.8570599878604301E-3</c:v>
                </c:pt>
                <c:pt idx="129" formatCode="General">
                  <c:v>-2.9359508811213899E-3</c:v>
                </c:pt>
                <c:pt idx="130" formatCode="General">
                  <c:v>-3.0297550956279199E-3</c:v>
                </c:pt>
                <c:pt idx="131" formatCode="General">
                  <c:v>-3.1441378933985101E-3</c:v>
                </c:pt>
                <c:pt idx="132" formatCode="General">
                  <c:v>-3.2852051937975399E-3</c:v>
                </c:pt>
                <c:pt idx="133" formatCode="General">
                  <c:v>-3.4621216629364101E-3</c:v>
                </c:pt>
                <c:pt idx="134" formatCode="General">
                  <c:v>-3.6837122179708098E-3</c:v>
                </c:pt>
                <c:pt idx="135" formatCode="General">
                  <c:v>-3.9585638375878498E-3</c:v>
                </c:pt>
                <c:pt idx="136" formatCode="General">
                  <c:v>-4.2943638415245903E-3</c:v>
                </c:pt>
                <c:pt idx="137" formatCode="General">
                  <c:v>-4.6959168607855701E-3</c:v>
                </c:pt>
                <c:pt idx="138" formatCode="General">
                  <c:v>-5.1661363542275397E-3</c:v>
                </c:pt>
                <c:pt idx="139" formatCode="General">
                  <c:v>-5.7035764593143003E-3</c:v>
                </c:pt>
                <c:pt idx="140" formatCode="General">
                  <c:v>-6.3010318153274196E-3</c:v>
                </c:pt>
                <c:pt idx="141" formatCode="General">
                  <c:v>-6.9483859869286096E-3</c:v>
                </c:pt>
                <c:pt idx="142" formatCode="General">
                  <c:v>-7.6320285960971802E-3</c:v>
                </c:pt>
                <c:pt idx="143" formatCode="General">
                  <c:v>-8.3323250289719895E-3</c:v>
                </c:pt>
                <c:pt idx="144" formatCode="General">
                  <c:v>-9.0263702173936297E-3</c:v>
                </c:pt>
                <c:pt idx="145" formatCode="General">
                  <c:v>-9.6886790867294504E-3</c:v>
                </c:pt>
                <c:pt idx="146" formatCode="General">
                  <c:v>-1.0291053570862799E-2</c:v>
                </c:pt>
                <c:pt idx="147" formatCode="General">
                  <c:v>-1.0802674652276001E-2</c:v>
                </c:pt>
                <c:pt idx="148" formatCode="General">
                  <c:v>-1.1191578779558E-2</c:v>
                </c:pt>
                <c:pt idx="149" formatCode="General">
                  <c:v>-1.14250505869574E-2</c:v>
                </c:pt>
                <c:pt idx="150" formatCode="General">
                  <c:v>-1.14703080197338E-2</c:v>
                </c:pt>
                <c:pt idx="151" formatCode="General">
                  <c:v>-1.1295677275413E-2</c:v>
                </c:pt>
                <c:pt idx="152" formatCode="General">
                  <c:v>-1.08719624094391E-2</c:v>
                </c:pt>
                <c:pt idx="153" formatCode="General">
                  <c:v>-1.01735187118132E-2</c:v>
                </c:pt>
                <c:pt idx="154" formatCode="General">
                  <c:v>-9.1793305298322105E-3</c:v>
                </c:pt>
                <c:pt idx="155" formatCode="General">
                  <c:v>-7.8793472268508698E-3</c:v>
                </c:pt>
                <c:pt idx="156" formatCode="General">
                  <c:v>-6.27546312847755E-3</c:v>
                </c:pt>
                <c:pt idx="157" formatCode="General">
                  <c:v>-4.3831421814505096E-3</c:v>
                </c:pt>
                <c:pt idx="158" formatCode="General">
                  <c:v>-2.2341746686280598E-3</c:v>
                </c:pt>
                <c:pt idx="159" formatCode="General">
                  <c:v>1.258808245997E-4</c:v>
                </c:pt>
                <c:pt idx="160" formatCode="General">
                  <c:v>2.6396116258189501E-3</c:v>
                </c:pt>
                <c:pt idx="161" formatCode="General">
                  <c:v>5.2409519348555703E-3</c:v>
                </c:pt>
                <c:pt idx="162" formatCode="General">
                  <c:v>7.8599067353099499E-3</c:v>
                </c:pt>
                <c:pt idx="163" formatCode="General">
                  <c:v>1.04270581943841E-2</c:v>
                </c:pt>
                <c:pt idx="164" formatCode="General">
                  <c:v>1.2878817926680599E-2</c:v>
                </c:pt>
                <c:pt idx="165" formatCode="General">
                  <c:v>1.51618158722981E-2</c:v>
                </c:pt>
                <c:pt idx="166" formatCode="General">
                  <c:v>1.72329916681421E-2</c:v>
                </c:pt>
                <c:pt idx="167" formatCode="General">
                  <c:v>1.90594608841799E-2</c:v>
                </c:pt>
                <c:pt idx="168" formatCode="General">
                  <c:v>2.0614949776876099E-2</c:v>
                </c:pt>
                <c:pt idx="169" formatCode="General">
                  <c:v>2.1876467166411E-2</c:v>
                </c:pt>
                <c:pt idx="170" formatCode="General">
                  <c:v>2.2820134382096201E-2</c:v>
                </c:pt>
                <c:pt idx="171" formatCode="General">
                  <c:v>2.34136294593081E-2</c:v>
                </c:pt>
                <c:pt idx="172" formatCode="General">
                  <c:v>2.3617362018079499E-2</c:v>
                </c:pt>
                <c:pt idx="173" formatCode="General">
                  <c:v>2.3383869799777399E-2</c:v>
                </c:pt>
                <c:pt idx="174" formatCode="General">
                  <c:v>2.2659294207977701E-2</c:v>
                </c:pt>
                <c:pt idx="175" formatCode="General">
                  <c:v>2.1389654739569899E-2</c:v>
                </c:pt>
                <c:pt idx="176" formatCode="General">
                  <c:v>1.9530569126610001E-2</c:v>
                </c:pt>
                <c:pt idx="177" formatCode="General">
                  <c:v>1.7056973787693101E-2</c:v>
                </c:pt>
                <c:pt idx="178" formatCode="General">
                  <c:v>1.39636404663857E-2</c:v>
                </c:pt>
                <c:pt idx="179" formatCode="General">
                  <c:v>1.0272133843276099E-2</c:v>
                </c:pt>
                <c:pt idx="180" formatCode="General">
                  <c:v>6.04559250141125E-3</c:v>
                </c:pt>
                <c:pt idx="181" formatCode="General">
                  <c:v>1.4029557050924701E-3</c:v>
                </c:pt>
                <c:pt idx="182" formatCode="General">
                  <c:v>-3.4766251444430002E-3</c:v>
                </c:pt>
                <c:pt idx="183" formatCode="General">
                  <c:v>-8.3543893836574203E-3</c:v>
                </c:pt>
                <c:pt idx="184" formatCode="General">
                  <c:v>-1.2949566947979701E-2</c:v>
                </c:pt>
                <c:pt idx="185" formatCode="General">
                  <c:v>-1.6980698165933599E-2</c:v>
                </c:pt>
                <c:pt idx="186" formatCode="General">
                  <c:v>-2.0196232191537399E-2</c:v>
                </c:pt>
                <c:pt idx="187" formatCode="General">
                  <c:v>-2.2397253812277099E-2</c:v>
                </c:pt>
                <c:pt idx="188" formatCode="General">
                  <c:v>-2.3435434330291601E-2</c:v>
                </c:pt>
                <c:pt idx="189" formatCode="General">
                  <c:v>-2.32285465847482E-2</c:v>
                </c:pt>
                <c:pt idx="190" formatCode="General">
                  <c:v>-2.1883023307604499E-2</c:v>
                </c:pt>
                <c:pt idx="191" formatCode="General">
                  <c:v>-1.9643155110344999E-2</c:v>
                </c:pt>
                <c:pt idx="192" formatCode="General">
                  <c:v>-1.6795681714902901E-2</c:v>
                </c:pt>
                <c:pt idx="193" formatCode="General">
                  <c:v>-1.37082341576565E-2</c:v>
                </c:pt>
                <c:pt idx="194" formatCode="General">
                  <c:v>-1.07641357419926E-2</c:v>
                </c:pt>
                <c:pt idx="195" formatCode="General">
                  <c:v>-8.4447185486212998E-3</c:v>
                </c:pt>
                <c:pt idx="196" formatCode="General">
                  <c:v>-6.94534201303512E-3</c:v>
                </c:pt>
                <c:pt idx="197" formatCode="General">
                  <c:v>-5.2499275184934397E-3</c:v>
                </c:pt>
                <c:pt idx="198" formatCode="General">
                  <c:v>-5.2595456566419899E-3</c:v>
                </c:pt>
                <c:pt idx="199" formatCode="General">
                  <c:v>-7.9779874811540703E-3</c:v>
                </c:pt>
                <c:pt idx="200" formatCode="General">
                  <c:v>-1.07005893292352E-2</c:v>
                </c:pt>
                <c:pt idx="201" formatCode="General">
                  <c:v>-1.2714209806837601E-2</c:v>
                </c:pt>
                <c:pt idx="202" formatCode="General">
                  <c:v>-1.43157780664896E-2</c:v>
                </c:pt>
                <c:pt idx="203" formatCode="General">
                  <c:v>-1.5663394687411399E-2</c:v>
                </c:pt>
                <c:pt idx="204" formatCode="General">
                  <c:v>-1.6822079922433199E-2</c:v>
                </c:pt>
                <c:pt idx="205" formatCode="General">
                  <c:v>-1.7824244978521302E-2</c:v>
                </c:pt>
                <c:pt idx="206" formatCode="General">
                  <c:v>-1.8688783510420099E-2</c:v>
                </c:pt>
                <c:pt idx="207" formatCode="General">
                  <c:v>-1.9427323431815999E-2</c:v>
                </c:pt>
                <c:pt idx="208" formatCode="General">
                  <c:v>-2.0049663171863501E-2</c:v>
                </c:pt>
                <c:pt idx="209" formatCode="General">
                  <c:v>-2.0564627929891499E-2</c:v>
                </c:pt>
                <c:pt idx="210" formatCode="General">
                  <c:v>-2.0978468576210399E-2</c:v>
                </c:pt>
                <c:pt idx="211" formatCode="General">
                  <c:v>-2.1296138193562401E-2</c:v>
                </c:pt>
                <c:pt idx="212" formatCode="General">
                  <c:v>-2.1522367959122501E-2</c:v>
                </c:pt>
                <c:pt idx="213" formatCode="General">
                  <c:v>-2.1661907657216099E-2</c:v>
                </c:pt>
                <c:pt idx="214" formatCode="General">
                  <c:v>-2.1719843037050601E-2</c:v>
                </c:pt>
                <c:pt idx="215" formatCode="General">
                  <c:v>-2.1701363539831799E-2</c:v>
                </c:pt>
                <c:pt idx="216" formatCode="General">
                  <c:v>-2.16114701896955E-2</c:v>
                </c:pt>
                <c:pt idx="217" formatCode="General">
                  <c:v>-2.1454489666277901E-2</c:v>
                </c:pt>
                <c:pt idx="218" formatCode="General">
                  <c:v>-2.1233835685053298E-2</c:v>
                </c:pt>
                <c:pt idx="219" formatCode="General">
                  <c:v>-2.0954171207187299E-2</c:v>
                </c:pt>
                <c:pt idx="220" formatCode="General">
                  <c:v>-2.0619520694504401E-2</c:v>
                </c:pt>
                <c:pt idx="221" formatCode="General">
                  <c:v>-2.02344025134732E-2</c:v>
                </c:pt>
                <c:pt idx="222" formatCode="General">
                  <c:v>-1.98037874921063E-2</c:v>
                </c:pt>
                <c:pt idx="223" formatCode="General">
                  <c:v>-1.9331150308556901E-2</c:v>
                </c:pt>
                <c:pt idx="224" formatCode="General">
                  <c:v>-1.8820111295305201E-2</c:v>
                </c:pt>
                <c:pt idx="225" formatCode="General">
                  <c:v>-1.8274257181605601E-2</c:v>
                </c:pt>
                <c:pt idx="226" formatCode="General">
                  <c:v>-1.7697084615366801E-2</c:v>
                </c:pt>
                <c:pt idx="227" formatCode="General">
                  <c:v>-1.7092216396097201E-2</c:v>
                </c:pt>
                <c:pt idx="228" formatCode="General">
                  <c:v>-1.64635432647833E-2</c:v>
                </c:pt>
                <c:pt idx="229" formatCode="General">
                  <c:v>-1.5814078412194298E-2</c:v>
                </c:pt>
                <c:pt idx="230" formatCode="General">
                  <c:v>-1.5145327248120601E-2</c:v>
                </c:pt>
                <c:pt idx="231" formatCode="General">
                  <c:v>-1.44607223867162E-2</c:v>
                </c:pt>
                <c:pt idx="232" formatCode="General">
                  <c:v>-1.3763028726712199E-2</c:v>
                </c:pt>
                <c:pt idx="233" formatCode="General">
                  <c:v>-1.30540372459382E-2</c:v>
                </c:pt>
                <c:pt idx="234" formatCode="General">
                  <c:v>-1.2336486063161799E-2</c:v>
                </c:pt>
                <c:pt idx="235" formatCode="General">
                  <c:v>-1.1612013978723801E-2</c:v>
                </c:pt>
                <c:pt idx="236" formatCode="General">
                  <c:v>-1.0882572151009601E-2</c:v>
                </c:pt>
                <c:pt idx="237" formatCode="General">
                  <c:v>-1.01488297528815E-2</c:v>
                </c:pt>
                <c:pt idx="238" formatCode="General">
                  <c:v>-9.4121033461118508E-3</c:v>
                </c:pt>
                <c:pt idx="239" formatCode="General">
                  <c:v>-8.6756194764306491E-3</c:v>
                </c:pt>
                <c:pt idx="240" formatCode="General">
                  <c:v>-7.9401476191809008E-3</c:v>
                </c:pt>
                <c:pt idx="241" formatCode="General">
                  <c:v>-7.20727318447057E-3</c:v>
                </c:pt>
                <c:pt idx="242" formatCode="General">
                  <c:v>-6.4787185974185899E-3</c:v>
                </c:pt>
                <c:pt idx="243" formatCode="General">
                  <c:v>-5.7544567750720498E-3</c:v>
                </c:pt>
                <c:pt idx="244" formatCode="General">
                  <c:v>-5.0362571550671099E-3</c:v>
                </c:pt>
                <c:pt idx="245" formatCode="General">
                  <c:v>-4.3259504675292196E-3</c:v>
                </c:pt>
                <c:pt idx="246" formatCode="General">
                  <c:v>-3.6249386157109998E-3</c:v>
                </c:pt>
                <c:pt idx="247" formatCode="General">
                  <c:v>-2.9338599643039301E-3</c:v>
                </c:pt>
                <c:pt idx="248" formatCode="General">
                  <c:v>-2.25402703808125E-3</c:v>
                </c:pt>
                <c:pt idx="249" formatCode="General">
                  <c:v>-1.5861470094922401E-3</c:v>
                </c:pt>
                <c:pt idx="250" formatCode="General">
                  <c:v>-9.31295642725238E-4</c:v>
                </c:pt>
                <c:pt idx="251" formatCode="General">
                  <c:v>-2.9167675675473401E-4</c:v>
                </c:pt>
                <c:pt idx="252" formatCode="General">
                  <c:v>3.3207856407582498E-4</c:v>
                </c:pt>
                <c:pt idx="253" formatCode="General">
                  <c:v>9.3891588460277104E-4</c:v>
                </c:pt>
                <c:pt idx="254" formatCode="General">
                  <c:v>1.52766406556955E-3</c:v>
                </c:pt>
                <c:pt idx="255" formatCode="General">
                  <c:v>2.0972702632759601E-3</c:v>
                </c:pt>
                <c:pt idx="256" formatCode="General">
                  <c:v>2.6465386663716301E-3</c:v>
                </c:pt>
                <c:pt idx="257" formatCode="General">
                  <c:v>3.1743382638256901E-3</c:v>
                </c:pt>
                <c:pt idx="258" formatCode="General">
                  <c:v>3.6802480464684299E-3</c:v>
                </c:pt>
                <c:pt idx="259" formatCode="General">
                  <c:v>4.1640616744833096E-3</c:v>
                </c:pt>
                <c:pt idx="260" formatCode="General">
                  <c:v>4.6263734766613697E-3</c:v>
                </c:pt>
                <c:pt idx="261" formatCode="General">
                  <c:v>5.06590541891594E-3</c:v>
                </c:pt>
                <c:pt idx="262" formatCode="General">
                  <c:v>5.4815795232321602E-3</c:v>
                </c:pt>
                <c:pt idx="263" formatCode="General">
                  <c:v>5.8749312901098701E-3</c:v>
                </c:pt>
                <c:pt idx="264" formatCode="General">
                  <c:v>6.24542437358449E-3</c:v>
                </c:pt>
                <c:pt idx="265" formatCode="General">
                  <c:v>6.5921214505086697E-3</c:v>
                </c:pt>
                <c:pt idx="266" formatCode="General">
                  <c:v>6.9165694695278801E-3</c:v>
                </c:pt>
                <c:pt idx="267" formatCode="General">
                  <c:v>7.2207703306072903E-3</c:v>
                </c:pt>
                <c:pt idx="268" formatCode="General">
                  <c:v>7.5065870894677703E-3</c:v>
                </c:pt>
                <c:pt idx="269" formatCode="General">
                  <c:v>7.7738733170116996E-3</c:v>
                </c:pt>
                <c:pt idx="270" formatCode="General">
                  <c:v>8.0232225727063494E-3</c:v>
                </c:pt>
                <c:pt idx="271" formatCode="General">
                  <c:v>8.2569065279043397E-3</c:v>
                </c:pt>
                <c:pt idx="272" formatCode="General">
                  <c:v>8.4759067437585392E-3</c:v>
                </c:pt>
                <c:pt idx="273" formatCode="General">
                  <c:v>8.6812491714800804E-3</c:v>
                </c:pt>
                <c:pt idx="274" formatCode="General">
                  <c:v>8.8732720579928204E-3</c:v>
                </c:pt>
                <c:pt idx="275" formatCode="General">
                  <c:v>9.0531730149358194E-3</c:v>
                </c:pt>
                <c:pt idx="276" formatCode="General">
                  <c:v>9.2223490629944008E-3</c:v>
                </c:pt>
                <c:pt idx="277" formatCode="General">
                  <c:v>9.3808271706396808E-3</c:v>
                </c:pt>
                <c:pt idx="278" formatCode="General">
                  <c:v>9.5294556684733193E-3</c:v>
                </c:pt>
                <c:pt idx="279" formatCode="General">
                  <c:v>9.6693048886008093E-3</c:v>
                </c:pt>
                <c:pt idx="280" formatCode="General">
                  <c:v>9.8001703131468994E-3</c:v>
                </c:pt>
                <c:pt idx="281" formatCode="General">
                  <c:v>9.9220572416626202E-3</c:v>
                </c:pt>
                <c:pt idx="282" formatCode="General">
                  <c:v>1.0034970445624999E-2</c:v>
                </c:pt>
                <c:pt idx="283" formatCode="General">
                  <c:v>1.0139122696993699E-2</c:v>
                </c:pt>
                <c:pt idx="284" formatCode="General">
                  <c:v>1.02335285125484E-2</c:v>
                </c:pt>
                <c:pt idx="285" formatCode="General">
                  <c:v>1.0316281764769E-2</c:v>
                </c:pt>
                <c:pt idx="286" formatCode="General">
                  <c:v>1.03864358375444E-2</c:v>
                </c:pt>
                <c:pt idx="287" formatCode="General">
                  <c:v>1.0442337213439699E-2</c:v>
                </c:pt>
                <c:pt idx="288" formatCode="General">
                  <c:v>1.0481035837025299E-2</c:v>
                </c:pt>
                <c:pt idx="289" formatCode="General">
                  <c:v>1.0500963143587901E-2</c:v>
                </c:pt>
                <c:pt idx="290" formatCode="General">
                  <c:v>1.0501233537574499E-2</c:v>
                </c:pt>
                <c:pt idx="291" formatCode="General">
                  <c:v>1.04792227996507E-2</c:v>
                </c:pt>
                <c:pt idx="292" formatCode="General">
                  <c:v>1.0432882846223001E-2</c:v>
                </c:pt>
                <c:pt idx="293" formatCode="General">
                  <c:v>1.0361207498016599E-2</c:v>
                </c:pt>
                <c:pt idx="294" formatCode="General">
                  <c:v>1.0263886209359E-2</c:v>
                </c:pt>
                <c:pt idx="295" formatCode="General">
                  <c:v>1.0141141684306E-2</c:v>
                </c:pt>
                <c:pt idx="296" formatCode="General">
                  <c:v>9.9932607380420896E-3</c:v>
                </c:pt>
                <c:pt idx="297" formatCode="General">
                  <c:v>9.8226440932159993E-3</c:v>
                </c:pt>
                <c:pt idx="298" formatCode="General">
                  <c:v>9.6328347612048507E-3</c:v>
                </c:pt>
                <c:pt idx="299" formatCode="General">
                  <c:v>9.4279571728229893E-3</c:v>
                </c:pt>
                <c:pt idx="300" formatCode="General">
                  <c:v>9.2131784033202407E-3</c:v>
                </c:pt>
                <c:pt idx="301" formatCode="General">
                  <c:v>8.9937894912849592E-3</c:v>
                </c:pt>
                <c:pt idx="302" formatCode="General">
                  <c:v>8.7759690447598293E-3</c:v>
                </c:pt>
                <c:pt idx="303" formatCode="General">
                  <c:v>8.5660680372501106E-3</c:v>
                </c:pt>
                <c:pt idx="304" formatCode="General">
                  <c:v>8.3703126698720601E-3</c:v>
                </c:pt>
                <c:pt idx="305" formatCode="General">
                  <c:v>8.1974471329588402E-3</c:v>
                </c:pt>
                <c:pt idx="306" formatCode="General">
                  <c:v>8.05328912104257E-3</c:v>
                </c:pt>
                <c:pt idx="307" formatCode="General">
                  <c:v>7.9416673976246306E-3</c:v>
                </c:pt>
                <c:pt idx="308" formatCode="General">
                  <c:v>7.8679043758091306E-3</c:v>
                </c:pt>
                <c:pt idx="309" formatCode="General">
                  <c:v>7.8344621309229204E-3</c:v>
                </c:pt>
                <c:pt idx="310" formatCode="General">
                  <c:v>7.8417912760155098E-3</c:v>
                </c:pt>
                <c:pt idx="311" formatCode="General">
                  <c:v>7.8902757440981099E-3</c:v>
                </c:pt>
                <c:pt idx="312" formatCode="General">
                  <c:v>7.9781065380693395E-3</c:v>
                </c:pt>
                <c:pt idx="313" formatCode="General">
                  <c:v>8.1013856910444292E-3</c:v>
                </c:pt>
                <c:pt idx="314" formatCode="General">
                  <c:v>8.2554472678851194E-3</c:v>
                </c:pt>
                <c:pt idx="315" formatCode="General">
                  <c:v>8.4335886122569002E-3</c:v>
                </c:pt>
                <c:pt idx="316" formatCode="General">
                  <c:v>8.6291295576479497E-3</c:v>
                </c:pt>
                <c:pt idx="317" formatCode="General">
                  <c:v>8.8333717373871006E-3</c:v>
                </c:pt>
                <c:pt idx="318" formatCode="General">
                  <c:v>9.0362076946762307E-3</c:v>
                </c:pt>
                <c:pt idx="319" formatCode="General">
                  <c:v>9.2280273741429594E-3</c:v>
                </c:pt>
                <c:pt idx="320" formatCode="General">
                  <c:v>9.3997835731997794E-3</c:v>
                </c:pt>
                <c:pt idx="321" formatCode="General">
                  <c:v>9.5441116866084794E-3</c:v>
                </c:pt>
                <c:pt idx="322" formatCode="General">
                  <c:v>9.6515429330693604E-3</c:v>
                </c:pt>
                <c:pt idx="323" formatCode="General">
                  <c:v>9.7136346449135606E-3</c:v>
                </c:pt>
                <c:pt idx="324" formatCode="General">
                  <c:v>9.7244168118455591E-3</c:v>
                </c:pt>
                <c:pt idx="325" formatCode="General">
                  <c:v>9.6772294009060695E-3</c:v>
                </c:pt>
                <c:pt idx="326" formatCode="General">
                  <c:v>9.5691455398928607E-3</c:v>
                </c:pt>
                <c:pt idx="327" formatCode="General">
                  <c:v>9.3975005069129799E-3</c:v>
                </c:pt>
                <c:pt idx="328" formatCode="General">
                  <c:v>9.1609092372268493E-3</c:v>
                </c:pt>
                <c:pt idx="329" formatCode="General">
                  <c:v>8.8601733062072495E-3</c:v>
                </c:pt>
                <c:pt idx="330" formatCode="General">
                  <c:v>8.4957429288830596E-3</c:v>
                </c:pt>
                <c:pt idx="331" formatCode="General">
                  <c:v>8.0703880615732096E-3</c:v>
                </c:pt>
                <c:pt idx="332" formatCode="General">
                  <c:v>7.58930282494822E-3</c:v>
                </c:pt>
                <c:pt idx="333" formatCode="General">
                  <c:v>7.0579472373156604E-3</c:v>
                </c:pt>
                <c:pt idx="334" formatCode="General">
                  <c:v>6.4809175908167498E-3</c:v>
                </c:pt>
                <c:pt idx="335" formatCode="General">
                  <c:v>5.8651502104594697E-3</c:v>
                </c:pt>
                <c:pt idx="336" formatCode="General">
                  <c:v>5.21753994184541E-3</c:v>
                </c:pt>
                <c:pt idx="337" formatCode="General">
                  <c:v>4.5448877558310697E-3</c:v>
                </c:pt>
                <c:pt idx="338" formatCode="General">
                  <c:v>3.8559163797727901E-3</c:v>
                </c:pt>
                <c:pt idx="339" formatCode="General">
                  <c:v>3.1586566470092801E-3</c:v>
                </c:pt>
                <c:pt idx="340" formatCode="General">
                  <c:v>2.4601946061540798E-3</c:v>
                </c:pt>
                <c:pt idx="341" formatCode="General">
                  <c:v>1.76800866695348E-3</c:v>
                </c:pt>
                <c:pt idx="342" formatCode="General">
                  <c:v>1.0884205017511299E-3</c:v>
                </c:pt>
                <c:pt idx="343" formatCode="General">
                  <c:v>4.2677968987899103E-4</c:v>
                </c:pt>
                <c:pt idx="344" formatCode="General">
                  <c:v>-2.11372781542482E-4</c:v>
                </c:pt>
                <c:pt idx="345" formatCode="General">
                  <c:v>-8.1960848733873002E-4</c:v>
                </c:pt>
                <c:pt idx="346" formatCode="General">
                  <c:v>-1.39346137855971E-3</c:v>
                </c:pt>
                <c:pt idx="347" formatCode="General">
                  <c:v>-1.9300265524228701E-3</c:v>
                </c:pt>
                <c:pt idx="348" formatCode="General">
                  <c:v>-2.42565611025841E-3</c:v>
                </c:pt>
                <c:pt idx="349" formatCode="General">
                  <c:v>-2.87804556139619E-3</c:v>
                </c:pt>
                <c:pt idx="350" formatCode="General">
                  <c:v>-3.2861137194883702E-3</c:v>
                </c:pt>
                <c:pt idx="351" formatCode="General">
                  <c:v>-3.6495324900700701E-3</c:v>
                </c:pt>
                <c:pt idx="352" formatCode="General">
                  <c:v>-3.9668646109419798E-3</c:v>
                </c:pt>
                <c:pt idx="353" formatCode="General">
                  <c:v>-4.2390445234036702E-3</c:v>
                </c:pt>
                <c:pt idx="354" formatCode="General">
                  <c:v>-4.4655771285872E-3</c:v>
                </c:pt>
                <c:pt idx="355" formatCode="General">
                  <c:v>-4.6470619890721203E-3</c:v>
                </c:pt>
                <c:pt idx="356" formatCode="General">
                  <c:v>-4.7867048869264196E-3</c:v>
                </c:pt>
                <c:pt idx="357" formatCode="General">
                  <c:v>-4.8853602643955498E-3</c:v>
                </c:pt>
                <c:pt idx="358" formatCode="General">
                  <c:v>-4.9452618804750699E-3</c:v>
                </c:pt>
                <c:pt idx="359" formatCode="General">
                  <c:v>-4.9685673313148698E-3</c:v>
                </c:pt>
                <c:pt idx="360" formatCode="General">
                  <c:v>-4.9583221380105503E-3</c:v>
                </c:pt>
                <c:pt idx="361" formatCode="General">
                  <c:v>-4.9175076218322504E-3</c:v>
                </c:pt>
                <c:pt idx="362" formatCode="General">
                  <c:v>-4.8487681756957902E-3</c:v>
                </c:pt>
                <c:pt idx="363" formatCode="General">
                  <c:v>-4.7549507861573302E-3</c:v>
                </c:pt>
                <c:pt idx="364" formatCode="General">
                  <c:v>-4.63794846665399E-3</c:v>
                </c:pt>
                <c:pt idx="365" formatCode="General">
                  <c:v>-4.50214537737077E-3</c:v>
                </c:pt>
                <c:pt idx="366" formatCode="General">
                  <c:v>-4.3516595212035603E-3</c:v>
                </c:pt>
                <c:pt idx="367" formatCode="General">
                  <c:v>-4.1874188470993499E-3</c:v>
                </c:pt>
                <c:pt idx="368" formatCode="General">
                  <c:v>-4.0128016798270903E-3</c:v>
                </c:pt>
                <c:pt idx="369" formatCode="General">
                  <c:v>-3.8327828084692298E-3</c:v>
                </c:pt>
                <c:pt idx="370" formatCode="General">
                  <c:v>-3.6499961565551698E-3</c:v>
                </c:pt>
                <c:pt idx="371" formatCode="General">
                  <c:v>-3.4662427913870202E-3</c:v>
                </c:pt>
                <c:pt idx="372" formatCode="General">
                  <c:v>-3.2846419708156098E-3</c:v>
                </c:pt>
                <c:pt idx="373" formatCode="General">
                  <c:v>-3.10901246408464E-3</c:v>
                </c:pt>
                <c:pt idx="374" formatCode="General">
                  <c:v>-2.94078331506118E-3</c:v>
                </c:pt>
                <c:pt idx="375" formatCode="General">
                  <c:v>-2.7826504638818299E-3</c:v>
                </c:pt>
                <c:pt idx="376" formatCode="General">
                  <c:v>-2.63744791411881E-3</c:v>
                </c:pt>
                <c:pt idx="377" formatCode="General">
                  <c:v>-2.5082242476494E-3</c:v>
                </c:pt>
                <c:pt idx="378" formatCode="General">
                  <c:v>-2.3971591165635698E-3</c:v>
                </c:pt>
                <c:pt idx="379" formatCode="General">
                  <c:v>-2.3051273378067302E-3</c:v>
                </c:pt>
                <c:pt idx="380" formatCode="General">
                  <c:v>-2.2343411609908599E-3</c:v>
                </c:pt>
                <c:pt idx="381" formatCode="General">
                  <c:v>-2.18640206969493E-3</c:v>
                </c:pt>
                <c:pt idx="382" formatCode="General">
                  <c:v>-2.16367585078126E-3</c:v>
                </c:pt>
                <c:pt idx="383" formatCode="General">
                  <c:v>-2.1668557082056799E-3</c:v>
                </c:pt>
                <c:pt idx="384" formatCode="General">
                  <c:v>-2.1970433811896598E-3</c:v>
                </c:pt>
                <c:pt idx="385" formatCode="General">
                  <c:v>-2.25594430571976E-3</c:v>
                </c:pt>
                <c:pt idx="386" formatCode="General">
                  <c:v>-2.34350608985746E-3</c:v>
                </c:pt>
                <c:pt idx="387" formatCode="General">
                  <c:v>-2.4608441769413398E-3</c:v>
                </c:pt>
                <c:pt idx="388" formatCode="General">
                  <c:v>-2.6082714438455299E-3</c:v>
                </c:pt>
                <c:pt idx="389" formatCode="General">
                  <c:v>-2.7849822498059499E-3</c:v>
                </c:pt>
                <c:pt idx="390" formatCode="General">
                  <c:v>-2.9913794507380798E-3</c:v>
                </c:pt>
                <c:pt idx="391" formatCode="General">
                  <c:v>-3.2285100179470102E-3</c:v>
                </c:pt>
                <c:pt idx="392" formatCode="General">
                  <c:v>-3.49549280823346E-3</c:v>
                </c:pt>
                <c:pt idx="393" formatCode="General">
                  <c:v>-3.7901928245701998E-3</c:v>
                </c:pt>
                <c:pt idx="394" formatCode="General">
                  <c:v>-4.1121904520746199E-3</c:v>
                </c:pt>
                <c:pt idx="395" formatCode="General">
                  <c:v>-4.4609635596723997E-3</c:v>
                </c:pt>
                <c:pt idx="396" formatCode="General">
                  <c:v>-4.8366435795998601E-3</c:v>
                </c:pt>
                <c:pt idx="397" formatCode="General">
                  <c:v>-5.23682401484036E-3</c:v>
                </c:pt>
                <c:pt idx="398" formatCode="General">
                  <c:v>-5.6591226602589802E-3</c:v>
                </c:pt>
                <c:pt idx="399" formatCode="General">
                  <c:v>-6.1022125461809998E-3</c:v>
                </c:pt>
                <c:pt idx="400" formatCode="General">
                  <c:v>-6.56398402165636E-3</c:v>
                </c:pt>
                <c:pt idx="401" formatCode="General">
                  <c:v>-7.0434801476053997E-3</c:v>
                </c:pt>
                <c:pt idx="402" formatCode="General">
                  <c:v>-7.5380694922121102E-3</c:v>
                </c:pt>
                <c:pt idx="403" formatCode="General">
                  <c:v>-8.0448541925150097E-3</c:v>
                </c:pt>
                <c:pt idx="404" formatCode="General">
                  <c:v>-8.5622634937458104E-3</c:v>
                </c:pt>
                <c:pt idx="405" formatCode="General">
                  <c:v>-9.0887850584449002E-3</c:v>
                </c:pt>
                <c:pt idx="406" formatCode="General">
                  <c:v>-9.6214106902616694E-3</c:v>
                </c:pt>
                <c:pt idx="407" formatCode="General">
                  <c:v>-1.01578113868521E-2</c:v>
                </c:pt>
                <c:pt idx="408" formatCode="General">
                  <c:v>-1.0695885672332201E-2</c:v>
                </c:pt>
                <c:pt idx="409" formatCode="General">
                  <c:v>-1.12330948875447E-2</c:v>
                </c:pt>
                <c:pt idx="410" formatCode="General">
                  <c:v>-1.17667840467725E-2</c:v>
                </c:pt>
                <c:pt idx="411" formatCode="General">
                  <c:v>-1.2294203875629999E-2</c:v>
                </c:pt>
                <c:pt idx="412" formatCode="General">
                  <c:v>-1.28146322367351E-2</c:v>
                </c:pt>
                <c:pt idx="413" formatCode="General">
                  <c:v>-1.33252356903559E-2</c:v>
                </c:pt>
                <c:pt idx="414" formatCode="General">
                  <c:v>-1.38232331312797E-2</c:v>
                </c:pt>
                <c:pt idx="415" formatCode="General">
                  <c:v>-1.4307141633742301E-2</c:v>
                </c:pt>
                <c:pt idx="416" formatCode="General">
                  <c:v>-1.4773965098675901E-2</c:v>
                </c:pt>
                <c:pt idx="417" formatCode="General">
                  <c:v>-1.52216788619749E-2</c:v>
                </c:pt>
                <c:pt idx="418" formatCode="General">
                  <c:v>-1.56482806702774E-2</c:v>
                </c:pt>
                <c:pt idx="419" formatCode="General">
                  <c:v>-1.60519709880079E-2</c:v>
                </c:pt>
                <c:pt idx="420" formatCode="General">
                  <c:v>-1.6431847817265699E-2</c:v>
                </c:pt>
                <c:pt idx="421" formatCode="General">
                  <c:v>-1.67862373973139E-2</c:v>
                </c:pt>
                <c:pt idx="422" formatCode="General">
                  <c:v>-1.7113609066123501E-2</c:v>
                </c:pt>
                <c:pt idx="423" formatCode="General">
                  <c:v>-1.7412544666903E-2</c:v>
                </c:pt>
                <c:pt idx="424" formatCode="General">
                  <c:v>-1.7681101682475199E-2</c:v>
                </c:pt>
                <c:pt idx="425" formatCode="General">
                  <c:v>-1.79183713494813E-2</c:v>
                </c:pt>
                <c:pt idx="426" formatCode="General">
                  <c:v>-1.8123238603035899E-2</c:v>
                </c:pt>
                <c:pt idx="427" formatCode="General">
                  <c:v>-1.8293057533835599E-2</c:v>
                </c:pt>
                <c:pt idx="428" formatCode="General">
                  <c:v>-1.84274018684604E-2</c:v>
                </c:pt>
                <c:pt idx="429" formatCode="General">
                  <c:v>-1.8527053806277401E-2</c:v>
                </c:pt>
                <c:pt idx="430" formatCode="General">
                  <c:v>-1.8591561142996E-2</c:v>
                </c:pt>
                <c:pt idx="431" formatCode="General">
                  <c:v>-1.86209698877716E-2</c:v>
                </c:pt>
                <c:pt idx="432" formatCode="General">
                  <c:v>-1.86147838942647E-2</c:v>
                </c:pt>
                <c:pt idx="433" formatCode="General">
                  <c:v>-1.85721420822283E-2</c:v>
                </c:pt>
                <c:pt idx="434" formatCode="General">
                  <c:v>-1.84948105335213E-2</c:v>
                </c:pt>
                <c:pt idx="435" formatCode="General">
                  <c:v>-1.83837010107059E-2</c:v>
                </c:pt>
                <c:pt idx="436" formatCode="General">
                  <c:v>-1.8238384343521201E-2</c:v>
                </c:pt>
                <c:pt idx="437" formatCode="General">
                  <c:v>-1.8059891407961399E-2</c:v>
                </c:pt>
                <c:pt idx="438" formatCode="General">
                  <c:v>-1.7849301897582801E-2</c:v>
                </c:pt>
                <c:pt idx="439" formatCode="General">
                  <c:v>-1.7608616893344101E-2</c:v>
                </c:pt>
                <c:pt idx="440" formatCode="General">
                  <c:v>-1.7339419517441199E-2</c:v>
                </c:pt>
                <c:pt idx="441" formatCode="General">
                  <c:v>-1.7043148719810299E-2</c:v>
                </c:pt>
                <c:pt idx="442" formatCode="General">
                  <c:v>-1.6722260306685301E-2</c:v>
                </c:pt>
                <c:pt idx="443" formatCode="General">
                  <c:v>-1.63787691958142E-2</c:v>
                </c:pt>
                <c:pt idx="444" formatCode="General">
                  <c:v>-1.6013821693233801E-2</c:v>
                </c:pt>
                <c:pt idx="445" formatCode="General">
                  <c:v>-1.5629177017099601E-2</c:v>
                </c:pt>
                <c:pt idx="446" formatCode="General">
                  <c:v>-1.5226494076253301E-2</c:v>
                </c:pt>
                <c:pt idx="447" formatCode="General">
                  <c:v>-1.4807680001090701E-2</c:v>
                </c:pt>
                <c:pt idx="448" formatCode="General">
                  <c:v>-1.4375792843064899E-2</c:v>
                </c:pt>
                <c:pt idx="449" formatCode="General">
                  <c:v>-1.3932871889391201E-2</c:v>
                </c:pt>
                <c:pt idx="450" formatCode="General">
                  <c:v>-1.34797435252508E-2</c:v>
                </c:pt>
                <c:pt idx="451" formatCode="General">
                  <c:v>-1.30166436721587E-2</c:v>
                </c:pt>
                <c:pt idx="452" formatCode="General">
                  <c:v>-1.25462553707814E-2</c:v>
                </c:pt>
                <c:pt idx="453" formatCode="General">
                  <c:v>-1.2071381784076801E-2</c:v>
                </c:pt>
                <c:pt idx="454" formatCode="General">
                  <c:v>-1.15924267438331E-2</c:v>
                </c:pt>
                <c:pt idx="455" formatCode="General">
                  <c:v>-1.1111111886832999E-2</c:v>
                </c:pt>
                <c:pt idx="456" formatCode="General">
                  <c:v>-1.0628915166240699E-2</c:v>
                </c:pt>
                <c:pt idx="457" formatCode="General">
                  <c:v>-1.01464392682945E-2</c:v>
                </c:pt>
                <c:pt idx="458" formatCode="General">
                  <c:v>-9.6642280652233098E-3</c:v>
                </c:pt>
                <c:pt idx="459" formatCode="General">
                  <c:v>-9.1837486430732806E-3</c:v>
                </c:pt>
                <c:pt idx="460" formatCode="General">
                  <c:v>-8.7055616381519606E-3</c:v>
                </c:pt>
                <c:pt idx="461" formatCode="General">
                  <c:v>-8.2311126521332299E-3</c:v>
                </c:pt>
                <c:pt idx="462" formatCode="General">
                  <c:v>-7.7617071737645501E-3</c:v>
                </c:pt>
                <c:pt idx="463" formatCode="General">
                  <c:v>-7.2980297273269297E-3</c:v>
                </c:pt>
                <c:pt idx="464" formatCode="General">
                  <c:v>-6.8415540035124001E-3</c:v>
                </c:pt>
                <c:pt idx="465" formatCode="General">
                  <c:v>-6.39212876649269E-3</c:v>
                </c:pt>
                <c:pt idx="466" formatCode="General">
                  <c:v>-5.9509255092253799E-3</c:v>
                </c:pt>
                <c:pt idx="467" formatCode="General">
                  <c:v>-5.5200889147015604E-3</c:v>
                </c:pt>
                <c:pt idx="468" formatCode="General">
                  <c:v>-5.0996701706283202E-3</c:v>
                </c:pt>
                <c:pt idx="469" formatCode="General">
                  <c:v>-4.6907802318442698E-3</c:v>
                </c:pt>
                <c:pt idx="470" formatCode="General">
                  <c:v>-4.2960642238991801E-3</c:v>
                </c:pt>
                <c:pt idx="471" formatCode="General">
                  <c:v>-3.9164473619645503E-3</c:v>
                </c:pt>
                <c:pt idx="472" formatCode="General">
                  <c:v>-3.5537745339293998E-3</c:v>
                </c:pt>
                <c:pt idx="473" formatCode="General">
                  <c:v>-3.2085953398918801E-3</c:v>
                </c:pt>
                <c:pt idx="474" formatCode="General">
                  <c:v>-2.8819271841849701E-3</c:v>
                </c:pt>
                <c:pt idx="475" formatCode="General">
                  <c:v>-2.5760082587779399E-3</c:v>
                </c:pt>
                <c:pt idx="476" formatCode="General">
                  <c:v>-2.2916395707576701E-3</c:v>
                </c:pt>
                <c:pt idx="477" formatCode="General">
                  <c:v>-2.0310769270043098E-3</c:v>
                </c:pt>
                <c:pt idx="478" formatCode="General">
                  <c:v>-1.7955483494517101E-3</c:v>
                </c:pt>
                <c:pt idx="479" formatCode="General">
                  <c:v>-1.5859369074430799E-3</c:v>
                </c:pt>
                <c:pt idx="480" formatCode="General">
                  <c:v>-1.40424480590145E-3</c:v>
                </c:pt>
                <c:pt idx="481" formatCode="General">
                  <c:v>-1.2515094962216001E-3</c:v>
                </c:pt>
                <c:pt idx="482" formatCode="General">
                  <c:v>-1.12817532775992E-3</c:v>
                </c:pt>
                <c:pt idx="483" formatCode="General">
                  <c:v>-1.0341222987647501E-3</c:v>
                </c:pt>
                <c:pt idx="484" formatCode="General">
                  <c:v>-9.7006854262701096E-4</c:v>
                </c:pt>
                <c:pt idx="485" formatCode="General">
                  <c:v>-9.3788623373407601E-4</c:v>
                </c:pt>
                <c:pt idx="486" formatCode="General">
                  <c:v>-9.3691164360778102E-4</c:v>
                </c:pt>
                <c:pt idx="487" formatCode="General">
                  <c:v>-9.66741807875537E-4</c:v>
                </c:pt>
                <c:pt idx="488" formatCode="General">
                  <c:v>-1.0282986980941801E-3</c:v>
                </c:pt>
                <c:pt idx="489" formatCode="General">
                  <c:v>-1.12117466191891E-3</c:v>
                </c:pt>
                <c:pt idx="490" formatCode="General">
                  <c:v>-1.24454480085164E-3</c:v>
                </c:pt>
                <c:pt idx="491" formatCode="General">
                  <c:v>-1.3970161843488301E-3</c:v>
                </c:pt>
                <c:pt idx="492" formatCode="General">
                  <c:v>-1.57714248928964E-3</c:v>
                </c:pt>
                <c:pt idx="493" formatCode="General">
                  <c:v>-1.7838202445024599E-3</c:v>
                </c:pt>
                <c:pt idx="494" formatCode="General">
                  <c:v>-2.01563549353474E-3</c:v>
                </c:pt>
                <c:pt idx="495" formatCode="General">
                  <c:v>-2.2715972994525502E-3</c:v>
                </c:pt>
                <c:pt idx="496" formatCode="General">
                  <c:v>-2.5508491095002101E-3</c:v>
                </c:pt>
                <c:pt idx="497" formatCode="General">
                  <c:v>-2.84978031803581E-3</c:v>
                </c:pt>
                <c:pt idx="498" formatCode="General">
                  <c:v>-3.16652845547508E-3</c:v>
                </c:pt>
                <c:pt idx="499" formatCode="General">
                  <c:v>-3.5007325399741E-3</c:v>
                </c:pt>
                <c:pt idx="500" formatCode="General">
                  <c:v>-3.8495609229165901E-3</c:v>
                </c:pt>
                <c:pt idx="501" formatCode="General">
                  <c:v>-4.2096785630011202E-3</c:v>
                </c:pt>
                <c:pt idx="502" formatCode="General">
                  <c:v>-4.5793753141613403E-3</c:v>
                </c:pt>
                <c:pt idx="503" formatCode="General">
                  <c:v>-4.9571808977072604E-3</c:v>
                </c:pt>
                <c:pt idx="504" formatCode="General">
                  <c:v>-5.3401941885376997E-3</c:v>
                </c:pt>
                <c:pt idx="505" formatCode="General">
                  <c:v>-5.7269630432407303E-3</c:v>
                </c:pt>
                <c:pt idx="506" formatCode="General">
                  <c:v>-6.1154095490207503E-3</c:v>
                </c:pt>
                <c:pt idx="507" formatCode="General">
                  <c:v>-6.5022875043609599E-3</c:v>
                </c:pt>
                <c:pt idx="508" formatCode="General">
                  <c:v>-6.8876315456754596E-3</c:v>
                </c:pt>
                <c:pt idx="509" formatCode="General">
                  <c:v>-7.2699187111758103E-3</c:v>
                </c:pt>
                <c:pt idx="510" formatCode="General">
                  <c:v>-7.6469709249954599E-3</c:v>
                </c:pt>
                <c:pt idx="511" formatCode="General">
                  <c:v>-8.0170241704331392E-3</c:v>
                </c:pt>
                <c:pt idx="512" formatCode="General">
                  <c:v>-8.3784930950139506E-3</c:v>
                </c:pt>
                <c:pt idx="513" formatCode="General">
                  <c:v>-8.7314312557034198E-3</c:v>
                </c:pt>
                <c:pt idx="514" formatCode="General">
                  <c:v>-9.0746541995469707E-3</c:v>
                </c:pt>
                <c:pt idx="515" formatCode="General">
                  <c:v>-9.4077515360131304E-3</c:v>
                </c:pt>
                <c:pt idx="516" formatCode="General">
                  <c:v>-9.7304003276875405E-3</c:v>
                </c:pt>
                <c:pt idx="517" formatCode="General">
                  <c:v>-1.00415453624919E-2</c:v>
                </c:pt>
                <c:pt idx="518" formatCode="General">
                  <c:v>-1.03409606023244E-2</c:v>
                </c:pt>
                <c:pt idx="519" formatCode="General">
                  <c:v>-1.06283486736442E-2</c:v>
                </c:pt>
                <c:pt idx="520" formatCode="General">
                  <c:v>-1.0904405594275499E-2</c:v>
                </c:pt>
                <c:pt idx="521" formatCode="General">
                  <c:v>-1.11698288072157E-2</c:v>
                </c:pt>
                <c:pt idx="522" formatCode="General">
                  <c:v>-1.14241180384244E-2</c:v>
                </c:pt>
                <c:pt idx="523" formatCode="General">
                  <c:v>-1.1667343836210001E-2</c:v>
                </c:pt>
                <c:pt idx="524" formatCode="General">
                  <c:v>-1.19000680243016E-2</c:v>
                </c:pt>
                <c:pt idx="525" formatCode="General">
                  <c:v>-1.2122452212715301E-2</c:v>
                </c:pt>
                <c:pt idx="526" formatCode="General">
                  <c:v>-1.2335544327941501E-2</c:v>
                </c:pt>
                <c:pt idx="527" formatCode="General">
                  <c:v>-1.2540413792262801E-2</c:v>
                </c:pt>
                <c:pt idx="528" formatCode="General">
                  <c:v>-1.2737473875358301E-2</c:v>
                </c:pt>
                <c:pt idx="529" formatCode="General">
                  <c:v>-1.2927731189241299E-2</c:v>
                </c:pt>
                <c:pt idx="530" formatCode="General">
                  <c:v>-1.3111433482841901E-2</c:v>
                </c:pt>
                <c:pt idx="531" formatCode="General">
                  <c:v>-1.32901482347948E-2</c:v>
                </c:pt>
                <c:pt idx="532" formatCode="General">
                  <c:v>-1.34647104789991E-2</c:v>
                </c:pt>
                <c:pt idx="533" formatCode="General">
                  <c:v>-1.3634797308249E-2</c:v>
                </c:pt>
                <c:pt idx="534" formatCode="General">
                  <c:v>-1.38000464607493E-2</c:v>
                </c:pt>
                <c:pt idx="535" formatCode="General">
                  <c:v>-1.3961944114419001E-2</c:v>
                </c:pt>
                <c:pt idx="536" formatCode="General">
                  <c:v>-1.41220630211264E-2</c:v>
                </c:pt>
                <c:pt idx="537" formatCode="General">
                  <c:v>-1.42796949965065E-2</c:v>
                </c:pt>
                <c:pt idx="538" formatCode="General">
                  <c:v>-1.44347608395921E-2</c:v>
                </c:pt>
                <c:pt idx="539" formatCode="General">
                  <c:v>-1.4587032901731301E-2</c:v>
                </c:pt>
                <c:pt idx="540" formatCode="General">
                  <c:v>-1.47369681248791E-2</c:v>
                </c:pt>
                <c:pt idx="541" formatCode="General">
                  <c:v>-1.4884752690541901E-2</c:v>
                </c:pt>
                <c:pt idx="542" formatCode="General">
                  <c:v>-1.5030058472195001E-2</c:v>
                </c:pt>
                <c:pt idx="543" formatCode="General">
                  <c:v>-1.51733635348938E-2</c:v>
                </c:pt>
                <c:pt idx="544" formatCode="General">
                  <c:v>-1.5315127402579599E-2</c:v>
                </c:pt>
                <c:pt idx="545" formatCode="General">
                  <c:v>-1.5454003985906101E-2</c:v>
                </c:pt>
                <c:pt idx="546" formatCode="General">
                  <c:v>-1.55884958719089E-2</c:v>
                </c:pt>
                <c:pt idx="547" formatCode="General">
                  <c:v>-1.5718423903170801E-2</c:v>
                </c:pt>
                <c:pt idx="548" formatCode="General">
                  <c:v>-1.5843847031926001E-2</c:v>
                </c:pt>
                <c:pt idx="549" formatCode="General">
                  <c:v>-1.5964002867143001E-2</c:v>
                </c:pt>
                <c:pt idx="550" formatCode="General">
                  <c:v>-1.6077778465448399E-2</c:v>
                </c:pt>
                <c:pt idx="551" formatCode="General">
                  <c:v>-1.6185055558197201E-2</c:v>
                </c:pt>
                <c:pt idx="552" formatCode="General">
                  <c:v>-1.6284434996948701E-2</c:v>
                </c:pt>
                <c:pt idx="553" formatCode="General">
                  <c:v>-1.63749186911199E-2</c:v>
                </c:pt>
                <c:pt idx="554" formatCode="General">
                  <c:v>-1.6455859604260801E-2</c:v>
                </c:pt>
                <c:pt idx="555" formatCode="General">
                  <c:v>-1.6526126354881002E-2</c:v>
                </c:pt>
                <c:pt idx="556" formatCode="General">
                  <c:v>-1.6584992918463101E-2</c:v>
                </c:pt>
                <c:pt idx="557" formatCode="General">
                  <c:v>-1.6631283520103901E-2</c:v>
                </c:pt>
                <c:pt idx="558" formatCode="General">
                  <c:v>-1.66640614391904E-2</c:v>
                </c:pt>
                <c:pt idx="559" formatCode="General">
                  <c:v>-1.66817927320357E-2</c:v>
                </c:pt>
                <c:pt idx="560" formatCode="General">
                  <c:v>-1.6683866704532899E-2</c:v>
                </c:pt>
                <c:pt idx="561" formatCode="General">
                  <c:v>-1.6670280300044301E-2</c:v>
                </c:pt>
                <c:pt idx="562" formatCode="General">
                  <c:v>-1.6639838406143699E-2</c:v>
                </c:pt>
                <c:pt idx="563" formatCode="General">
                  <c:v>-1.65919662154871E-2</c:v>
                </c:pt>
                <c:pt idx="564" formatCode="General">
                  <c:v>-1.65269629502834E-2</c:v>
                </c:pt>
                <c:pt idx="565" formatCode="General">
                  <c:v>-1.6444082421483899E-2</c:v>
                </c:pt>
                <c:pt idx="566" formatCode="General">
                  <c:v>-1.6341665404417002E-2</c:v>
                </c:pt>
                <c:pt idx="567" formatCode="General">
                  <c:v>-1.62194799471744E-2</c:v>
                </c:pt>
                <c:pt idx="568" formatCode="General">
                  <c:v>-1.6077616745450399E-2</c:v>
                </c:pt>
                <c:pt idx="569" formatCode="General">
                  <c:v>-1.59157322810092E-2</c:v>
                </c:pt>
                <c:pt idx="570" formatCode="General">
                  <c:v>-1.5733193685526801E-2</c:v>
                </c:pt>
                <c:pt idx="571" formatCode="General">
                  <c:v>-1.55301405566149E-2</c:v>
                </c:pt>
                <c:pt idx="572" formatCode="General">
                  <c:v>-1.5307657471280701E-2</c:v>
                </c:pt>
                <c:pt idx="573" formatCode="General">
                  <c:v>-1.5065666533130399E-2</c:v>
                </c:pt>
                <c:pt idx="574" formatCode="General">
                  <c:v>-1.4803558736989301E-2</c:v>
                </c:pt>
                <c:pt idx="575" formatCode="General">
                  <c:v>-1.45223043620488E-2</c:v>
                </c:pt>
                <c:pt idx="576" formatCode="General">
                  <c:v>-1.4222987963903399E-2</c:v>
                </c:pt>
                <c:pt idx="577" formatCode="General">
                  <c:v>-1.39050082332869E-2</c:v>
                </c:pt>
                <c:pt idx="578" formatCode="General">
                  <c:v>-1.35686846905169E-2</c:v>
                </c:pt>
                <c:pt idx="579" formatCode="General">
                  <c:v>-1.3215335931851001E-2</c:v>
                </c:pt>
                <c:pt idx="580" formatCode="General">
                  <c:v>-1.2846452817756499E-2</c:v>
                </c:pt>
                <c:pt idx="581" formatCode="General">
                  <c:v>-1.24629705546049E-2</c:v>
                </c:pt>
                <c:pt idx="582" formatCode="General">
                  <c:v>-1.20657271581022E-2</c:v>
                </c:pt>
                <c:pt idx="583" formatCode="General">
                  <c:v>-1.1655513551002699E-2</c:v>
                </c:pt>
                <c:pt idx="584" formatCode="General">
                  <c:v>-1.12334288282026E-2</c:v>
                </c:pt>
                <c:pt idx="585" formatCode="General">
                  <c:v>-1.08001269391911E-2</c:v>
                </c:pt>
                <c:pt idx="586" formatCode="General">
                  <c:v>-1.03583762200969E-2</c:v>
                </c:pt>
                <c:pt idx="587" formatCode="General">
                  <c:v>-9.9091767942489604E-3</c:v>
                </c:pt>
                <c:pt idx="588" formatCode="General">
                  <c:v>-9.4530981298314998E-3</c:v>
                </c:pt>
                <c:pt idx="589" formatCode="General">
                  <c:v>-8.9916444107758006E-3</c:v>
                </c:pt>
                <c:pt idx="590" formatCode="General">
                  <c:v>-8.5255326766150805E-3</c:v>
                </c:pt>
                <c:pt idx="591" formatCode="General">
                  <c:v>-8.0575944577235895E-3</c:v>
                </c:pt>
                <c:pt idx="592" formatCode="General">
                  <c:v>-7.5893928597831201E-3</c:v>
                </c:pt>
                <c:pt idx="593" formatCode="General">
                  <c:v>-7.1218375231304901E-3</c:v>
                </c:pt>
                <c:pt idx="594" formatCode="General">
                  <c:v>-6.6569554259718897E-3</c:v>
                </c:pt>
                <c:pt idx="595" formatCode="General">
                  <c:v>-6.19595570331633E-3</c:v>
                </c:pt>
                <c:pt idx="596" formatCode="General">
                  <c:v>-5.7394012451172398E-3</c:v>
                </c:pt>
                <c:pt idx="597" formatCode="General">
                  <c:v>-5.2903608885589704E-3</c:v>
                </c:pt>
                <c:pt idx="598" formatCode="General">
                  <c:v>-4.85009367333514E-3</c:v>
                </c:pt>
                <c:pt idx="599" formatCode="General">
                  <c:v>-4.4185010322718302E-3</c:v>
                </c:pt>
                <c:pt idx="600" formatCode="General">
                  <c:v>-3.9976248339502604E-3</c:v>
                </c:pt>
                <c:pt idx="601" formatCode="General">
                  <c:v>-3.58827429690532E-3</c:v>
                </c:pt>
                <c:pt idx="602" formatCode="General">
                  <c:v>-3.1912035630123799E-3</c:v>
                </c:pt>
                <c:pt idx="603" formatCode="General">
                  <c:v>-2.8082317884556601E-3</c:v>
                </c:pt>
                <c:pt idx="604" formatCode="General">
                  <c:v>-2.44022727106757E-3</c:v>
                </c:pt>
                <c:pt idx="605" formatCode="General">
                  <c:v>-2.0876828298494101E-3</c:v>
                </c:pt>
                <c:pt idx="606" formatCode="General">
                  <c:v>-1.7516040604509001E-3</c:v>
                </c:pt>
                <c:pt idx="607" formatCode="General">
                  <c:v>-1.4331955058572499E-3</c:v>
                </c:pt>
                <c:pt idx="608" formatCode="General">
                  <c:v>-1.13158705686576E-3</c:v>
                </c:pt>
                <c:pt idx="609" formatCode="General">
                  <c:v>-8.4767096103380497E-4</c:v>
                </c:pt>
                <c:pt idx="610" formatCode="General">
                  <c:v>-5.8327331509757502E-4</c:v>
                </c:pt>
                <c:pt idx="611" formatCode="General">
                  <c:v>-3.37726259303057E-4</c:v>
                </c:pt>
                <c:pt idx="612" formatCode="General">
                  <c:v>-1.11290531618577E-4</c:v>
                </c:pt>
                <c:pt idx="613">
                  <c:v>9.5598519413354099E-5</c:v>
                </c:pt>
                <c:pt idx="614" formatCode="General">
                  <c:v>2.8394985156593298E-4</c:v>
                </c:pt>
                <c:pt idx="615" formatCode="General">
                  <c:v>4.5393497381582699E-4</c:v>
                </c:pt>
                <c:pt idx="616" formatCode="General">
                  <c:v>6.05206831094161E-4</c:v>
                </c:pt>
                <c:pt idx="617" formatCode="General">
                  <c:v>7.3852329533295096E-4</c:v>
                </c:pt>
                <c:pt idx="618" formatCode="General">
                  <c:v>8.5466931201253599E-4</c:v>
                </c:pt>
                <c:pt idx="619" formatCode="General">
                  <c:v>9.5334325450086499E-4</c:v>
                </c:pt>
                <c:pt idx="620" formatCode="General">
                  <c:v>1.03506097802634E-3</c:v>
                </c:pt>
                <c:pt idx="621" formatCode="General">
                  <c:v>1.1006560847596099E-3</c:v>
                </c:pt>
                <c:pt idx="622" formatCode="General">
                  <c:v>1.15131264586047E-3</c:v>
                </c:pt>
                <c:pt idx="623" formatCode="General">
                  <c:v>1.1881261761283999E-3</c:v>
                </c:pt>
                <c:pt idx="624" formatCode="General">
                  <c:v>1.21127858777518E-3</c:v>
                </c:pt>
                <c:pt idx="625" formatCode="General">
                  <c:v>1.22102121227148E-3</c:v>
                </c:pt>
                <c:pt idx="626" formatCode="General">
                  <c:v>1.2190905592209401E-3</c:v>
                </c:pt>
                <c:pt idx="627" formatCode="General">
                  <c:v>1.20640049500712E-3</c:v>
                </c:pt>
                <c:pt idx="628" formatCode="General">
                  <c:v>1.1831449361567701E-3</c:v>
                </c:pt>
                <c:pt idx="629" formatCode="General">
                  <c:v>1.15110473044546E-3</c:v>
                </c:pt>
                <c:pt idx="630" formatCode="General">
                  <c:v>1.1107627458989799E-3</c:v>
                </c:pt>
                <c:pt idx="631" formatCode="General">
                  <c:v>1.062734417441E-3</c:v>
                </c:pt>
                <c:pt idx="632" formatCode="General">
                  <c:v>1.0091688647369001E-3</c:v>
                </c:pt>
                <c:pt idx="633" formatCode="General">
                  <c:v>9.5021911891713697E-4</c:v>
                </c:pt>
                <c:pt idx="634" formatCode="General">
                  <c:v>8.8642250568140798E-4</c:v>
                </c:pt>
                <c:pt idx="635" formatCode="General">
                  <c:v>8.1942320413478395E-4</c:v>
                </c:pt>
                <c:pt idx="636" formatCode="General">
                  <c:v>7.4955987156558404E-4</c:v>
                </c:pt>
                <c:pt idx="637" formatCode="General">
                  <c:v>6.7724540286183204E-4</c:v>
                </c:pt>
                <c:pt idx="638" formatCode="General">
                  <c:v>6.0360175238211196E-4</c:v>
                </c:pt>
                <c:pt idx="639" formatCode="General">
                  <c:v>5.2961801478487898E-4</c:v>
                </c:pt>
                <c:pt idx="640" formatCode="General">
                  <c:v>4.55621756599293E-4</c:v>
                </c:pt>
                <c:pt idx="641" formatCode="General">
                  <c:v>3.8224406081743302E-4</c:v>
                </c:pt>
                <c:pt idx="642" formatCode="General">
                  <c:v>3.1009891907872298E-4</c:v>
                </c:pt>
                <c:pt idx="643" formatCode="General">
                  <c:v>2.3947033643706401E-4</c:v>
                </c:pt>
                <c:pt idx="644" formatCode="General">
                  <c:v>1.7111754948684999E-4</c:v>
                </c:pt>
                <c:pt idx="645" formatCode="General">
                  <c:v>1.0605031039984E-4</c:v>
                </c:pt>
                <c:pt idx="646">
                  <c:v>4.4693920795817301E-5</c:v>
                </c:pt>
                <c:pt idx="647">
                  <c:v>-1.26253274810639E-5</c:v>
                </c:pt>
                <c:pt idx="648">
                  <c:v>-6.4553138151450095E-5</c:v>
                </c:pt>
                <c:pt idx="649" formatCode="General">
                  <c:v>-1.11215502857054E-4</c:v>
                </c:pt>
                <c:pt idx="650" formatCode="General">
                  <c:v>-1.5318969300179199E-4</c:v>
                </c:pt>
                <c:pt idx="651" formatCode="General">
                  <c:v>-1.89792397065777E-4</c:v>
                </c:pt>
                <c:pt idx="652" formatCode="General">
                  <c:v>-2.2086268167877899E-4</c:v>
                </c:pt>
                <c:pt idx="653" formatCode="General">
                  <c:v>-2.4550460067177899E-4</c:v>
                </c:pt>
                <c:pt idx="654" formatCode="General">
                  <c:v>-2.6471692991136001E-4</c:v>
                </c:pt>
                <c:pt idx="655" formatCode="General">
                  <c:v>-2.78489943428673E-4</c:v>
                </c:pt>
                <c:pt idx="656" formatCode="General">
                  <c:v>-2.8449616479135398E-4</c:v>
                </c:pt>
                <c:pt idx="657" formatCode="General">
                  <c:v>-2.8367476358004602E-4</c:v>
                </c:pt>
                <c:pt idx="658" formatCode="General">
                  <c:v>-2.7769531162658999E-4</c:v>
                </c:pt>
                <c:pt idx="659" formatCode="General">
                  <c:v>-2.6502474021581501E-4</c:v>
                </c:pt>
                <c:pt idx="660" formatCode="General">
                  <c:v>-2.4524842669928901E-4</c:v>
                </c:pt>
                <c:pt idx="661" formatCode="General">
                  <c:v>-2.1942782954042901E-4</c:v>
                </c:pt>
                <c:pt idx="662" formatCode="General">
                  <c:v>-1.8775181247866399E-4</c:v>
                </c:pt>
                <c:pt idx="663" formatCode="General">
                  <c:v>-1.5100743186533601E-4</c:v>
                </c:pt>
                <c:pt idx="664" formatCode="General">
                  <c:v>-1.09241305262405E-4</c:v>
                </c:pt>
                <c:pt idx="665">
                  <c:v>-6.1701170703525694E-5</c:v>
                </c:pt>
                <c:pt idx="666">
                  <c:v>-9.1844495026114806E-6</c:v>
                </c:pt>
                <c:pt idx="667">
                  <c:v>4.6848741052142802E-5</c:v>
                </c:pt>
                <c:pt idx="668" formatCode="General">
                  <c:v>1.0632546354825001E-4</c:v>
                </c:pt>
                <c:pt idx="669" formatCode="General">
                  <c:v>1.6909720397066601E-4</c:v>
                </c:pt>
                <c:pt idx="670" formatCode="General">
                  <c:v>2.33917262924281E-4</c:v>
                </c:pt>
                <c:pt idx="671" formatCode="General">
                  <c:v>3.0026612511445101E-4</c:v>
                </c:pt>
                <c:pt idx="672" formatCode="General">
                  <c:v>3.6754278457255297E-4</c:v>
                </c:pt>
                <c:pt idx="673" formatCode="General">
                  <c:v>4.3470219746332599E-4</c:v>
                </c:pt>
                <c:pt idx="674" formatCode="General">
                  <c:v>5.0077912250640804E-4</c:v>
                </c:pt>
                <c:pt idx="675" formatCode="General">
                  <c:v>5.6459053247502405E-4</c:v>
                </c:pt>
                <c:pt idx="676" formatCode="General">
                  <c:v>6.2567512146653596E-4</c:v>
                </c:pt>
                <c:pt idx="677" formatCode="General">
                  <c:v>6.8410598970688801E-4</c:v>
                </c:pt>
                <c:pt idx="678" formatCode="General">
                  <c:v>7.3817113886820299E-4</c:v>
                </c:pt>
                <c:pt idx="679" formatCode="General">
                  <c:v>7.8649128022232695E-4</c:v>
                </c:pt>
                <c:pt idx="680" formatCode="General">
                  <c:v>8.2897344338443897E-4</c:v>
                </c:pt>
                <c:pt idx="681" formatCode="General">
                  <c:v>8.6416373367076004E-4</c:v>
                </c:pt>
                <c:pt idx="682" formatCode="General">
                  <c:v>8.9064313968592005E-4</c:v>
                </c:pt>
                <c:pt idx="683" formatCode="General">
                  <c:v>9.0828368919718399E-4</c:v>
                </c:pt>
                <c:pt idx="684" formatCode="General">
                  <c:v>9.1639176485204098E-4</c:v>
                </c:pt>
                <c:pt idx="685" formatCode="General">
                  <c:v>9.1338113159943795E-4</c:v>
                </c:pt>
                <c:pt idx="686" formatCode="General">
                  <c:v>8.98479880788767E-4</c:v>
                </c:pt>
                <c:pt idx="687" formatCode="General">
                  <c:v>8.7090465458344803E-4</c:v>
                </c:pt>
                <c:pt idx="688" formatCode="General">
                  <c:v>8.29865320721884E-4</c:v>
                </c:pt>
                <c:pt idx="689" formatCode="General">
                  <c:v>7.7456896158931805E-4</c:v>
                </c:pt>
                <c:pt idx="690" formatCode="General">
                  <c:v>7.0426843373114505E-4</c:v>
                </c:pt>
                <c:pt idx="691" formatCode="General">
                  <c:v>6.1859488923287904E-4</c:v>
                </c:pt>
                <c:pt idx="692" formatCode="General">
                  <c:v>5.1777420321800897E-4</c:v>
                </c:pt>
                <c:pt idx="693" formatCode="General">
                  <c:v>4.0087102556677598E-4</c:v>
                </c:pt>
                <c:pt idx="694" formatCode="General">
                  <c:v>2.6691546146156297E-4</c:v>
                </c:pt>
                <c:pt idx="695" formatCode="General">
                  <c:v>1.15835308942549E-4</c:v>
                </c:pt>
                <c:pt idx="696">
                  <c:v>-5.3002196400971399E-5</c:v>
                </c:pt>
                <c:pt idx="697" formatCode="General">
                  <c:v>-2.39535793943415E-4</c:v>
                </c:pt>
                <c:pt idx="698" formatCode="General">
                  <c:v>-4.4334670199134798E-4</c:v>
                </c:pt>
                <c:pt idx="699" formatCode="General">
                  <c:v>-6.6361289290637596E-4</c:v>
                </c:pt>
                <c:pt idx="700" formatCode="General">
                  <c:v>-9.0149460074517699E-4</c:v>
                </c:pt>
                <c:pt idx="701" formatCode="General">
                  <c:v>-1.1573822711911401E-3</c:v>
                </c:pt>
                <c:pt idx="702" formatCode="General">
                  <c:v>-1.4290432380507599E-3</c:v>
                </c:pt>
                <c:pt idx="703" formatCode="General">
                  <c:v>-1.7169945891926601E-3</c:v>
                </c:pt>
                <c:pt idx="704" formatCode="General">
                  <c:v>-2.0214910846729399E-3</c:v>
                </c:pt>
                <c:pt idx="705" formatCode="General">
                  <c:v>-2.3409072940720902E-3</c:v>
                </c:pt>
                <c:pt idx="706" formatCode="General">
                  <c:v>-2.6748871994967901E-3</c:v>
                </c:pt>
                <c:pt idx="707" formatCode="General">
                  <c:v>-3.0233610864030501E-3</c:v>
                </c:pt>
                <c:pt idx="708" formatCode="General">
                  <c:v>-3.3847508491257399E-3</c:v>
                </c:pt>
                <c:pt idx="709" formatCode="General">
                  <c:v>-3.7577415667674799E-3</c:v>
                </c:pt>
                <c:pt idx="710" formatCode="General">
                  <c:v>-4.1427174046586197E-3</c:v>
                </c:pt>
                <c:pt idx="711" formatCode="General">
                  <c:v>-4.5376985812950396E-3</c:v>
                </c:pt>
                <c:pt idx="712" formatCode="General">
                  <c:v>-4.9402979631138003E-3</c:v>
                </c:pt>
                <c:pt idx="713" formatCode="General">
                  <c:v>-5.3515939294482597E-3</c:v>
                </c:pt>
                <c:pt idx="714" formatCode="General">
                  <c:v>-5.7707242210448297E-3</c:v>
                </c:pt>
                <c:pt idx="715" formatCode="General">
                  <c:v>-6.1955161552343903E-3</c:v>
                </c:pt>
                <c:pt idx="716" formatCode="General">
                  <c:v>-6.6259733638848704E-3</c:v>
                </c:pt>
                <c:pt idx="717" formatCode="General">
                  <c:v>-7.0606203483645699E-3</c:v>
                </c:pt>
                <c:pt idx="718" formatCode="General">
                  <c:v>-7.49716810817293E-3</c:v>
                </c:pt>
                <c:pt idx="719" formatCode="General">
                  <c:v>-7.9354252177235001E-3</c:v>
                </c:pt>
                <c:pt idx="720" formatCode="General">
                  <c:v>-8.3736753766297297E-3</c:v>
                </c:pt>
                <c:pt idx="721" formatCode="General">
                  <c:v>-8.8111483856730902E-3</c:v>
                </c:pt>
                <c:pt idx="722" formatCode="General">
                  <c:v>-9.2475833297256897E-3</c:v>
                </c:pt>
                <c:pt idx="723" formatCode="General">
                  <c:v>-9.6810359284156197E-3</c:v>
                </c:pt>
                <c:pt idx="724" formatCode="General">
                  <c:v>-1.01094738579531E-2</c:v>
                </c:pt>
                <c:pt idx="725" formatCode="General">
                  <c:v>-1.05317961199922E-2</c:v>
                </c:pt>
                <c:pt idx="726" formatCode="General">
                  <c:v>-1.0948589112413899E-2</c:v>
                </c:pt>
                <c:pt idx="727" formatCode="General">
                  <c:v>-1.1358971314701699E-2</c:v>
                </c:pt>
                <c:pt idx="728" formatCode="General">
                  <c:v>-1.17618916239908E-2</c:v>
                </c:pt>
                <c:pt idx="729" formatCode="General">
                  <c:v>-1.2156253236241501E-2</c:v>
                </c:pt>
                <c:pt idx="730" formatCode="General">
                  <c:v>-1.25406724670344E-2</c:v>
                </c:pt>
                <c:pt idx="731" formatCode="General">
                  <c:v>-1.29137637463238E-2</c:v>
                </c:pt>
                <c:pt idx="732" formatCode="General">
                  <c:v>-1.32757887704968E-2</c:v>
                </c:pt>
                <c:pt idx="733" formatCode="General">
                  <c:v>-1.3626988841849E-2</c:v>
                </c:pt>
                <c:pt idx="734" formatCode="General">
                  <c:v>-1.39667837176926E-2</c:v>
                </c:pt>
                <c:pt idx="735" formatCode="General">
                  <c:v>-1.42944216994815E-2</c:v>
                </c:pt>
                <c:pt idx="736" formatCode="General">
                  <c:v>-1.46089423342787E-2</c:v>
                </c:pt>
                <c:pt idx="737" formatCode="General">
                  <c:v>-1.49100854727219E-2</c:v>
                </c:pt>
                <c:pt idx="738" formatCode="General">
                  <c:v>-1.51961675171238E-2</c:v>
                </c:pt>
                <c:pt idx="739" formatCode="General">
                  <c:v>-1.54679106304719E-2</c:v>
                </c:pt>
                <c:pt idx="740" formatCode="General">
                  <c:v>-1.5726135803964199E-2</c:v>
                </c:pt>
                <c:pt idx="741" formatCode="General">
                  <c:v>-1.5969514284894001E-2</c:v>
                </c:pt>
                <c:pt idx="742" formatCode="General">
                  <c:v>-1.6196896644461899E-2</c:v>
                </c:pt>
                <c:pt idx="743" formatCode="General">
                  <c:v>-1.64086425594255E-2</c:v>
                </c:pt>
                <c:pt idx="744" formatCode="General">
                  <c:v>-1.66059335899113E-2</c:v>
                </c:pt>
                <c:pt idx="745" formatCode="General">
                  <c:v>-1.6788906333719902E-2</c:v>
                </c:pt>
                <c:pt idx="746" formatCode="General">
                  <c:v>-1.6956726412235699E-2</c:v>
                </c:pt>
                <c:pt idx="747" formatCode="General">
                  <c:v>-1.7110277517005001E-2</c:v>
                </c:pt>
                <c:pt idx="748" formatCode="General">
                  <c:v>-1.72502462150157E-2</c:v>
                </c:pt>
                <c:pt idx="749" formatCode="General">
                  <c:v>-1.7375232455549301E-2</c:v>
                </c:pt>
                <c:pt idx="750" formatCode="General">
                  <c:v>-1.7485507724434499E-2</c:v>
                </c:pt>
                <c:pt idx="751" formatCode="General">
                  <c:v>-1.75808736161643E-2</c:v>
                </c:pt>
                <c:pt idx="752" formatCode="General">
                  <c:v>-1.76616913257709E-2</c:v>
                </c:pt>
                <c:pt idx="753" formatCode="General">
                  <c:v>-1.7727834380931101E-2</c:v>
                </c:pt>
                <c:pt idx="754" formatCode="General">
                  <c:v>-1.7778638085791301E-2</c:v>
                </c:pt>
                <c:pt idx="755" formatCode="General">
                  <c:v>-1.78162880629033E-2</c:v>
                </c:pt>
                <c:pt idx="756" formatCode="General">
                  <c:v>-1.78413577977341E-2</c:v>
                </c:pt>
                <c:pt idx="757" formatCode="General">
                  <c:v>-1.7852987777884698E-2</c:v>
                </c:pt>
                <c:pt idx="758" formatCode="General">
                  <c:v>-1.78517998443995E-2</c:v>
                </c:pt>
                <c:pt idx="759" formatCode="General">
                  <c:v>-1.7838211374205E-2</c:v>
                </c:pt>
                <c:pt idx="760" formatCode="General">
                  <c:v>-1.78120991222919E-2</c:v>
                </c:pt>
                <c:pt idx="761" formatCode="General">
                  <c:v>-1.77746902002936E-2</c:v>
                </c:pt>
                <c:pt idx="762" formatCode="General">
                  <c:v>-1.7727451016786199E-2</c:v>
                </c:pt>
                <c:pt idx="763" formatCode="General">
                  <c:v>-1.76702580941689E-2</c:v>
                </c:pt>
                <c:pt idx="764" formatCode="General">
                  <c:v>-1.7603799281850099E-2</c:v>
                </c:pt>
                <c:pt idx="765" formatCode="General">
                  <c:v>-1.7528891851792201E-2</c:v>
                </c:pt>
                <c:pt idx="766" formatCode="General">
                  <c:v>-1.7444023801023799E-2</c:v>
                </c:pt>
                <c:pt idx="767" formatCode="General">
                  <c:v>-1.73488273525884E-2</c:v>
                </c:pt>
                <c:pt idx="768" formatCode="General">
                  <c:v>-1.7244328768121299E-2</c:v>
                </c:pt>
                <c:pt idx="769" formatCode="General">
                  <c:v>-1.7130816235507398E-2</c:v>
                </c:pt>
                <c:pt idx="770" formatCode="General">
                  <c:v>-1.7008138216445999E-2</c:v>
                </c:pt>
                <c:pt idx="771" formatCode="General">
                  <c:v>-1.6875733112040402E-2</c:v>
                </c:pt>
                <c:pt idx="772" formatCode="General">
                  <c:v>-1.6733748172486601E-2</c:v>
                </c:pt>
                <c:pt idx="773" formatCode="General">
                  <c:v>-1.6582668021344601E-2</c:v>
                </c:pt>
                <c:pt idx="774" formatCode="General">
                  <c:v>-1.6422142536048599E-2</c:v>
                </c:pt>
                <c:pt idx="775" formatCode="General">
                  <c:v>-1.6251319649436598E-2</c:v>
                </c:pt>
                <c:pt idx="776" formatCode="General">
                  <c:v>-1.6069591124001699E-2</c:v>
                </c:pt>
                <c:pt idx="777" formatCode="General">
                  <c:v>-1.58778893497468E-2</c:v>
                </c:pt>
                <c:pt idx="778" formatCode="General">
                  <c:v>-1.5676640804146099E-2</c:v>
                </c:pt>
                <c:pt idx="779" formatCode="General">
                  <c:v>-1.54650149460119E-2</c:v>
                </c:pt>
                <c:pt idx="780" formatCode="General">
                  <c:v>-1.52427734154652E-2</c:v>
                </c:pt>
                <c:pt idx="781" formatCode="General">
                  <c:v>-1.50106872019341E-2</c:v>
                </c:pt>
                <c:pt idx="782" formatCode="General">
                  <c:v>-1.4770571552644499E-2</c:v>
                </c:pt>
                <c:pt idx="783" formatCode="General">
                  <c:v>-1.4523331882824E-2</c:v>
                </c:pt>
                <c:pt idx="784" formatCode="General">
                  <c:v>-1.42680022176612E-2</c:v>
                </c:pt>
                <c:pt idx="785" formatCode="General">
                  <c:v>-1.4004122259362799E-2</c:v>
                </c:pt>
                <c:pt idx="786" formatCode="General">
                  <c:v>-1.37331264558259E-2</c:v>
                </c:pt>
                <c:pt idx="787" formatCode="General">
                  <c:v>-1.34561401503404E-2</c:v>
                </c:pt>
                <c:pt idx="788" formatCode="General">
                  <c:v>-1.31742282285486E-2</c:v>
                </c:pt>
                <c:pt idx="789" formatCode="General">
                  <c:v>-1.2887447133440699E-2</c:v>
                </c:pt>
                <c:pt idx="790" formatCode="General">
                  <c:v>-1.25961126025278E-2</c:v>
                </c:pt>
                <c:pt idx="791" formatCode="General">
                  <c:v>-1.23003939200029E-2</c:v>
                </c:pt>
                <c:pt idx="792" formatCode="General">
                  <c:v>-1.20002859581501E-2</c:v>
                </c:pt>
                <c:pt idx="793" formatCode="General">
                  <c:v>-1.16963225116146E-2</c:v>
                </c:pt>
                <c:pt idx="794" formatCode="General">
                  <c:v>-1.1388712295069801E-2</c:v>
                </c:pt>
                <c:pt idx="795" formatCode="General">
                  <c:v>-1.10774582583055E-2</c:v>
                </c:pt>
                <c:pt idx="796" formatCode="General">
                  <c:v>-1.07632320525669E-2</c:v>
                </c:pt>
                <c:pt idx="797" formatCode="General">
                  <c:v>-1.0446383374610201E-2</c:v>
                </c:pt>
                <c:pt idx="798" formatCode="General">
                  <c:v>-1.01277314781312E-2</c:v>
                </c:pt>
                <c:pt idx="799" formatCode="General">
                  <c:v>-9.8087948705803101E-3</c:v>
                </c:pt>
                <c:pt idx="800" formatCode="General">
                  <c:v>-9.4905267568429295E-3</c:v>
                </c:pt>
                <c:pt idx="801" formatCode="General">
                  <c:v>-9.1733186802857303E-3</c:v>
                </c:pt>
                <c:pt idx="802" formatCode="General">
                  <c:v>-8.8570296255340592E-3</c:v>
                </c:pt>
                <c:pt idx="803" formatCode="General">
                  <c:v>-8.5425274148288703E-3</c:v>
                </c:pt>
                <c:pt idx="804" formatCode="General">
                  <c:v>-8.2304933481053503E-3</c:v>
                </c:pt>
                <c:pt idx="805" formatCode="General">
                  <c:v>-7.9216690721948205E-3</c:v>
                </c:pt>
                <c:pt idx="806" formatCode="General">
                  <c:v>-7.6169826363729496E-3</c:v>
                </c:pt>
                <c:pt idx="807" formatCode="General">
                  <c:v>-7.3175943426699403E-3</c:v>
                </c:pt>
                <c:pt idx="808" formatCode="General">
                  <c:v>-7.0231347194566899E-3</c:v>
                </c:pt>
                <c:pt idx="809" formatCode="General">
                  <c:v>-6.7337155058889604E-3</c:v>
                </c:pt>
                <c:pt idx="810" formatCode="General">
                  <c:v>-6.4508192926712197E-3</c:v>
                </c:pt>
                <c:pt idx="811" formatCode="General">
                  <c:v>-6.1753886866292799E-3</c:v>
                </c:pt>
                <c:pt idx="812" formatCode="General">
                  <c:v>-5.9095025731703598E-3</c:v>
                </c:pt>
                <c:pt idx="813" formatCode="General">
                  <c:v>-5.6540547866848999E-3</c:v>
                </c:pt>
                <c:pt idx="814" formatCode="General">
                  <c:v>-5.4101778594860799E-3</c:v>
                </c:pt>
                <c:pt idx="815" formatCode="General">
                  <c:v>-5.1797932933238802E-3</c:v>
                </c:pt>
                <c:pt idx="816" formatCode="General">
                  <c:v>-4.9643932424391799E-3</c:v>
                </c:pt>
                <c:pt idx="817" formatCode="General">
                  <c:v>-4.7651634231799496E-3</c:v>
                </c:pt>
                <c:pt idx="818" formatCode="General">
                  <c:v>-4.5827317241886696E-3</c:v>
                </c:pt>
                <c:pt idx="819" formatCode="General">
                  <c:v>-4.4175754835410501E-3</c:v>
                </c:pt>
                <c:pt idx="820" formatCode="General">
                  <c:v>-4.2691424656296799E-3</c:v>
                </c:pt>
                <c:pt idx="821" formatCode="General">
                  <c:v>-4.1353708538377099E-3</c:v>
                </c:pt>
                <c:pt idx="822" formatCode="General">
                  <c:v>-4.01556781569726E-3</c:v>
                </c:pt>
                <c:pt idx="823" formatCode="General">
                  <c:v>-3.9081950543452199E-3</c:v>
                </c:pt>
                <c:pt idx="824" formatCode="General">
                  <c:v>-3.8094578614653899E-3</c:v>
                </c:pt>
                <c:pt idx="825" formatCode="General">
                  <c:v>-3.7175244797521302E-3</c:v>
                </c:pt>
                <c:pt idx="826" formatCode="General">
                  <c:v>-3.6311888543481899E-3</c:v>
                </c:pt>
                <c:pt idx="827" formatCode="General">
                  <c:v>-3.5492157000893698E-3</c:v>
                </c:pt>
                <c:pt idx="828" formatCode="General">
                  <c:v>-3.47080650875442E-3</c:v>
                </c:pt>
                <c:pt idx="829" formatCode="General">
                  <c:v>-3.3960130105726702E-3</c:v>
                </c:pt>
                <c:pt idx="830" formatCode="General">
                  <c:v>-3.3239472155409001E-3</c:v>
                </c:pt>
                <c:pt idx="831" formatCode="General">
                  <c:v>-3.2562914599681002E-3</c:v>
                </c:pt>
                <c:pt idx="832" formatCode="General">
                  <c:v>-3.1948259225113799E-3</c:v>
                </c:pt>
                <c:pt idx="833" formatCode="General">
                  <c:v>-3.14043798009612E-3</c:v>
                </c:pt>
                <c:pt idx="834" formatCode="General">
                  <c:v>-3.0975754860177898E-3</c:v>
                </c:pt>
                <c:pt idx="835" formatCode="General">
                  <c:v>-3.0674904459908302E-3</c:v>
                </c:pt>
                <c:pt idx="836" formatCode="General">
                  <c:v>-3.0525069995361201E-3</c:v>
                </c:pt>
                <c:pt idx="837" formatCode="General">
                  <c:v>-3.0558674942262999E-3</c:v>
                </c:pt>
                <c:pt idx="838" formatCode="General">
                  <c:v>-3.0801760909598699E-3</c:v>
                </c:pt>
                <c:pt idx="839" formatCode="General">
                  <c:v>-3.1277662103597302E-3</c:v>
                </c:pt>
                <c:pt idx="840" formatCode="General">
                  <c:v>-3.1998597458256701E-3</c:v>
                </c:pt>
                <c:pt idx="841" formatCode="General">
                  <c:v>-3.2981696319870401E-3</c:v>
                </c:pt>
                <c:pt idx="842" formatCode="General">
                  <c:v>-3.4239895957737399E-3</c:v>
                </c:pt>
                <c:pt idx="843" formatCode="General">
                  <c:v>-3.5781908853715202E-3</c:v>
                </c:pt>
                <c:pt idx="844" formatCode="General">
                  <c:v>-3.75938552930605E-3</c:v>
                </c:pt>
                <c:pt idx="845" formatCode="General">
                  <c:v>-3.9660868507197296E-3</c:v>
                </c:pt>
                <c:pt idx="846" formatCode="General">
                  <c:v>-4.1950572058483404E-3</c:v>
                </c:pt>
                <c:pt idx="847" formatCode="General">
                  <c:v>-4.4422540510838599E-3</c:v>
                </c:pt>
                <c:pt idx="848" formatCode="General">
                  <c:v>-4.7042357105246497E-3</c:v>
                </c:pt>
                <c:pt idx="849" formatCode="General">
                  <c:v>-4.9759842603067502E-3</c:v>
                </c:pt>
                <c:pt idx="850" formatCode="General">
                  <c:v>-5.2526146778325801E-3</c:v>
                </c:pt>
                <c:pt idx="851" formatCode="General">
                  <c:v>-5.5291697216233197E-3</c:v>
                </c:pt>
                <c:pt idx="852" formatCode="General">
                  <c:v>-5.8014416194071897E-3</c:v>
                </c:pt>
                <c:pt idx="853" formatCode="General">
                  <c:v>-6.06758041918329E-3</c:v>
                </c:pt>
                <c:pt idx="854" formatCode="General">
                  <c:v>-6.3260145499817204E-3</c:v>
                </c:pt>
                <c:pt idx="855" formatCode="General">
                  <c:v>-6.5759361135096202E-3</c:v>
                </c:pt>
                <c:pt idx="856" formatCode="General">
                  <c:v>-6.8174398866568996E-3</c:v>
                </c:pt>
                <c:pt idx="857" formatCode="General">
                  <c:v>-7.0510740974668897E-3</c:v>
                </c:pt>
                <c:pt idx="858" formatCode="General">
                  <c:v>-7.2782601471431101E-3</c:v>
                </c:pt>
                <c:pt idx="859" formatCode="General">
                  <c:v>-7.5014473474878498E-3</c:v>
                </c:pt>
                <c:pt idx="860" formatCode="General">
                  <c:v>-7.7237519103412399E-3</c:v>
                </c:pt>
                <c:pt idx="861" formatCode="General">
                  <c:v>-7.9488708419595405E-3</c:v>
                </c:pt>
                <c:pt idx="862" formatCode="General">
                  <c:v>-8.18217702088621E-3</c:v>
                </c:pt>
                <c:pt idx="863" formatCode="General">
                  <c:v>-8.4295800775773203E-3</c:v>
                </c:pt>
                <c:pt idx="864" formatCode="General">
                  <c:v>-8.6981372448824198E-3</c:v>
                </c:pt>
                <c:pt idx="865" formatCode="General">
                  <c:v>-8.9965613069231398E-3</c:v>
                </c:pt>
                <c:pt idx="866" formatCode="General">
                  <c:v>-9.3333310474237804E-3</c:v>
                </c:pt>
                <c:pt idx="867" formatCode="General">
                  <c:v>-9.7163834891996897E-3</c:v>
                </c:pt>
                <c:pt idx="868" formatCode="General">
                  <c:v>-1.0152897141816801E-2</c:v>
                </c:pt>
                <c:pt idx="869" formatCode="General">
                  <c:v>-1.06471684101168E-2</c:v>
                </c:pt>
                <c:pt idx="870" formatCode="General">
                  <c:v>-1.12012485659036E-2</c:v>
                </c:pt>
                <c:pt idx="871" formatCode="General">
                  <c:v>-1.18131512854308E-2</c:v>
                </c:pt>
                <c:pt idx="872" formatCode="General">
                  <c:v>-1.24750146972081E-2</c:v>
                </c:pt>
                <c:pt idx="873" formatCode="General">
                  <c:v>-1.31754857306134E-2</c:v>
                </c:pt>
                <c:pt idx="874" formatCode="General">
                  <c:v>-1.38985288990164E-2</c:v>
                </c:pt>
                <c:pt idx="875" formatCode="General">
                  <c:v>-1.4623638940281E-2</c:v>
                </c:pt>
                <c:pt idx="876" formatCode="General">
                  <c:v>-1.5326883251102401E-2</c:v>
                </c:pt>
                <c:pt idx="877" formatCode="General">
                  <c:v>-1.5980230112274101E-2</c:v>
                </c:pt>
                <c:pt idx="878" formatCode="General">
                  <c:v>-1.6553909954146798E-2</c:v>
                </c:pt>
                <c:pt idx="879" formatCode="General">
                  <c:v>-1.70162889609968E-2</c:v>
                </c:pt>
                <c:pt idx="880" formatCode="General">
                  <c:v>-1.7334531914297499E-2</c:v>
                </c:pt>
                <c:pt idx="881" formatCode="General">
                  <c:v>-1.7475557173744601E-2</c:v>
                </c:pt>
                <c:pt idx="882" formatCode="General">
                  <c:v>-1.7406619861867201E-2</c:v>
                </c:pt>
                <c:pt idx="883" formatCode="General">
                  <c:v>-1.7096644936030501E-2</c:v>
                </c:pt>
                <c:pt idx="884" formatCode="General">
                  <c:v>-1.6517384294830999E-2</c:v>
                </c:pt>
                <c:pt idx="885" formatCode="General">
                  <c:v>-1.5643342721442799E-2</c:v>
                </c:pt>
                <c:pt idx="886" formatCode="General">
                  <c:v>-1.4455878671446799E-2</c:v>
                </c:pt>
                <c:pt idx="887" formatCode="General">
                  <c:v>-1.29472377715315E-2</c:v>
                </c:pt>
                <c:pt idx="888" formatCode="General">
                  <c:v>-1.1122133873218301E-2</c:v>
                </c:pt>
                <c:pt idx="889" formatCode="General">
                  <c:v>-9.0000393704786994E-3</c:v>
                </c:pt>
                <c:pt idx="890" formatCode="General">
                  <c:v>-6.6151676031617201E-3</c:v>
                </c:pt>
                <c:pt idx="891" formatCode="General">
                  <c:v>-4.0174485476830698E-3</c:v>
                </c:pt>
                <c:pt idx="892" formatCode="General">
                  <c:v>-1.2696422555051501E-3</c:v>
                </c:pt>
                <c:pt idx="893" formatCode="General">
                  <c:v>1.55759635801162E-3</c:v>
                </c:pt>
                <c:pt idx="894" formatCode="General">
                  <c:v>4.3879588972397998E-3</c:v>
                </c:pt>
                <c:pt idx="895" formatCode="General">
                  <c:v>7.1489569572137602E-3</c:v>
                </c:pt>
                <c:pt idx="896" formatCode="General">
                  <c:v>9.77450953683906E-3</c:v>
                </c:pt>
                <c:pt idx="897" formatCode="General">
                  <c:v>1.22056884441807E-2</c:v>
                </c:pt>
                <c:pt idx="898" formatCode="General">
                  <c:v>1.43973559964896E-2</c:v>
                </c:pt>
                <c:pt idx="899" formatCode="General">
                  <c:v>1.6314237535977601E-2</c:v>
                </c:pt>
                <c:pt idx="900" formatCode="General">
                  <c:v>1.7928441580562299E-2</c:v>
                </c:pt>
                <c:pt idx="901" formatCode="General">
                  <c:v>1.92173007366803E-2</c:v>
                </c:pt>
                <c:pt idx="902" formatCode="General">
                  <c:v>2.0156801669593299E-2</c:v>
                </c:pt>
                <c:pt idx="903" formatCode="General">
                  <c:v>2.07167844610542E-2</c:v>
                </c:pt>
                <c:pt idx="904" formatCode="General">
                  <c:v>2.08609162388484E-2</c:v>
                </c:pt>
                <c:pt idx="905" formatCode="General">
                  <c:v>2.05443393514749E-2</c:v>
                </c:pt>
                <c:pt idx="906" formatCode="General">
                  <c:v>1.9715424695076901E-2</c:v>
                </c:pt>
                <c:pt idx="907" formatCode="General">
                  <c:v>1.8327368774544502E-2</c:v>
                </c:pt>
                <c:pt idx="908" formatCode="General">
                  <c:v>1.6345504779716701E-2</c:v>
                </c:pt>
                <c:pt idx="909" formatCode="General">
                  <c:v>1.37531729625098E-2</c:v>
                </c:pt>
                <c:pt idx="910" formatCode="General">
                  <c:v>1.05559861226068E-2</c:v>
                </c:pt>
                <c:pt idx="911" formatCode="General">
                  <c:v>6.7843020529645796E-3</c:v>
                </c:pt>
                <c:pt idx="912" formatCode="General">
                  <c:v>2.5128248681760001E-3</c:v>
                </c:pt>
                <c:pt idx="913" formatCode="General">
                  <c:v>-2.12478933495316E-3</c:v>
                </c:pt>
                <c:pt idx="914" formatCode="General">
                  <c:v>-6.9338500934290996E-3</c:v>
                </c:pt>
                <c:pt idx="915" formatCode="General">
                  <c:v>-1.16584653731296E-2</c:v>
                </c:pt>
                <c:pt idx="916" formatCode="General">
                  <c:v>-1.60023931495877E-2</c:v>
                </c:pt>
                <c:pt idx="917" formatCode="General">
                  <c:v>-1.9674189574060599E-2</c:v>
                </c:pt>
                <c:pt idx="918" formatCode="General">
                  <c:v>-2.24192297473341E-2</c:v>
                </c:pt>
                <c:pt idx="919" formatCode="General">
                  <c:v>-2.4043037153185499E-2</c:v>
                </c:pt>
                <c:pt idx="920" formatCode="General">
                  <c:v>-2.4408637128353301E-2</c:v>
                </c:pt>
                <c:pt idx="921" formatCode="General">
                  <c:v>-2.3454703069081199E-2</c:v>
                </c:pt>
                <c:pt idx="922" formatCode="General">
                  <c:v>-2.1327921837538399E-2</c:v>
                </c:pt>
                <c:pt idx="923" formatCode="General">
                  <c:v>-1.8322196553922799E-2</c:v>
                </c:pt>
                <c:pt idx="924" formatCode="General">
                  <c:v>-1.4773610856119E-2</c:v>
                </c:pt>
                <c:pt idx="925" formatCode="General">
                  <c:v>-1.11012157530856E-2</c:v>
                </c:pt>
                <c:pt idx="926" formatCode="General">
                  <c:v>-7.7374121552164603E-3</c:v>
                </c:pt>
                <c:pt idx="927" formatCode="General">
                  <c:v>-5.21218406980321E-3</c:v>
                </c:pt>
                <c:pt idx="928" formatCode="General">
                  <c:v>-3.7327075870320901E-3</c:v>
                </c:pt>
                <c:pt idx="929" formatCode="General">
                  <c:v>-2.1401499836244701E-3</c:v>
                </c:pt>
                <c:pt idx="930" formatCode="General">
                  <c:v>-2.4648346706116998E-3</c:v>
                </c:pt>
                <c:pt idx="931" formatCode="General">
                  <c:v>-5.6710604366478103E-3</c:v>
                </c:pt>
                <c:pt idx="932" formatCode="General">
                  <c:v>-8.6826019628377799E-3</c:v>
                </c:pt>
                <c:pt idx="933" formatCode="General">
                  <c:v>-1.0792792551250799E-2</c:v>
                </c:pt>
                <c:pt idx="934" formatCode="General">
                  <c:v>-1.24174398190629E-2</c:v>
                </c:pt>
                <c:pt idx="935" formatCode="General">
                  <c:v>-1.3763887586292401E-2</c:v>
                </c:pt>
                <c:pt idx="936" formatCode="General">
                  <c:v>-1.49106157977355E-2</c:v>
                </c:pt>
                <c:pt idx="937" formatCode="General">
                  <c:v>-1.58947566920822E-2</c:v>
                </c:pt>
                <c:pt idx="938" formatCode="General">
                  <c:v>-1.6737048326275698E-2</c:v>
                </c:pt>
                <c:pt idx="939" formatCode="General">
                  <c:v>-1.7450944070475299E-2</c:v>
                </c:pt>
                <c:pt idx="940" formatCode="General">
                  <c:v>-1.80469637572447E-2</c:v>
                </c:pt>
                <c:pt idx="941" formatCode="General">
                  <c:v>-1.8532532240659299E-2</c:v>
                </c:pt>
                <c:pt idx="942" formatCode="General">
                  <c:v>-1.89139582254267E-2</c:v>
                </c:pt>
                <c:pt idx="943" formatCode="General">
                  <c:v>-1.9197217879073501E-2</c:v>
                </c:pt>
                <c:pt idx="944" formatCode="General">
                  <c:v>-1.9387316279023299E-2</c:v>
                </c:pt>
                <c:pt idx="945" formatCode="General">
                  <c:v>-1.9489565226174701E-2</c:v>
                </c:pt>
                <c:pt idx="946" formatCode="General">
                  <c:v>-1.95075752626599E-2</c:v>
                </c:pt>
                <c:pt idx="947" formatCode="General">
                  <c:v>-1.9445235225634201E-2</c:v>
                </c:pt>
                <c:pt idx="948" formatCode="General">
                  <c:v>-1.93080809134978E-2</c:v>
                </c:pt>
                <c:pt idx="949" formatCode="General">
                  <c:v>-1.9100960967942601E-2</c:v>
                </c:pt>
                <c:pt idx="950" formatCode="General">
                  <c:v>-1.8827626740431602E-2</c:v>
                </c:pt>
                <c:pt idx="951" formatCode="General">
                  <c:v>-1.8490950139417199E-2</c:v>
                </c:pt>
                <c:pt idx="952" formatCode="General">
                  <c:v>-1.8094886497423E-2</c:v>
                </c:pt>
                <c:pt idx="953" formatCode="General">
                  <c:v>-1.7645292333003802E-2</c:v>
                </c:pt>
                <c:pt idx="954" formatCode="General">
                  <c:v>-1.7146198607435399E-2</c:v>
                </c:pt>
                <c:pt idx="955" formatCode="General">
                  <c:v>-1.6599760655752301E-2</c:v>
                </c:pt>
                <c:pt idx="956" formatCode="General">
                  <c:v>-1.6009257889140299E-2</c:v>
                </c:pt>
                <c:pt idx="957" formatCode="General">
                  <c:v>-1.53796299278504E-2</c:v>
                </c:pt>
                <c:pt idx="958" formatCode="General">
                  <c:v>-1.47150114047194E-2</c:v>
                </c:pt>
                <c:pt idx="959" formatCode="General">
                  <c:v>-1.4018196798260199E-2</c:v>
                </c:pt>
                <c:pt idx="960" formatCode="General">
                  <c:v>-1.32924432062532E-2</c:v>
                </c:pt>
                <c:pt idx="961" formatCode="General">
                  <c:v>-1.2540517344438999E-2</c:v>
                </c:pt>
                <c:pt idx="962" formatCode="General">
                  <c:v>-1.17653303809591E-2</c:v>
                </c:pt>
                <c:pt idx="963" formatCode="General">
                  <c:v>-1.09702219974065E-2</c:v>
                </c:pt>
                <c:pt idx="964" formatCode="General">
                  <c:v>-1.0156651692406701E-2</c:v>
                </c:pt>
                <c:pt idx="965" formatCode="General">
                  <c:v>-9.3270788427255707E-3</c:v>
                </c:pt>
                <c:pt idx="966" formatCode="General">
                  <c:v>-8.48559147176332E-3</c:v>
                </c:pt>
                <c:pt idx="967" formatCode="General">
                  <c:v>-7.6340539167736197E-3</c:v>
                </c:pt>
                <c:pt idx="968" formatCode="General">
                  <c:v>-6.7750519495079903E-3</c:v>
                </c:pt>
                <c:pt idx="969" formatCode="General">
                  <c:v>-5.9106245961766399E-3</c:v>
                </c:pt>
                <c:pt idx="970" formatCode="General">
                  <c:v>-5.0415523920962603E-3</c:v>
                </c:pt>
                <c:pt idx="971" formatCode="General">
                  <c:v>-4.1705561939409802E-3</c:v>
                </c:pt>
                <c:pt idx="972" formatCode="General">
                  <c:v>-3.29944097179492E-3</c:v>
                </c:pt>
                <c:pt idx="973" formatCode="General">
                  <c:v>-2.42935497970524E-3</c:v>
                </c:pt>
                <c:pt idx="974" formatCode="General">
                  <c:v>-1.5629884621629301E-3</c:v>
                </c:pt>
                <c:pt idx="975" formatCode="General">
                  <c:v>-7.0240671683640397E-4</c:v>
                </c:pt>
                <c:pt idx="976" formatCode="General">
                  <c:v>1.5098133730604999E-4</c:v>
                </c:pt>
                <c:pt idx="977" formatCode="General">
                  <c:v>9.95767657501174E-4</c:v>
                </c:pt>
                <c:pt idx="978" formatCode="General">
                  <c:v>1.8305459601336499E-3</c:v>
                </c:pt>
                <c:pt idx="979" formatCode="General">
                  <c:v>2.6528398408302502E-3</c:v>
                </c:pt>
                <c:pt idx="980" formatCode="General">
                  <c:v>3.4605518817073101E-3</c:v>
                </c:pt>
                <c:pt idx="981" formatCode="General">
                  <c:v>4.2527117229147898E-3</c:v>
                </c:pt>
                <c:pt idx="982" formatCode="General">
                  <c:v>5.0275469386259304E-3</c:v>
                </c:pt>
                <c:pt idx="983" formatCode="General">
                  <c:v>5.7833037712612199E-3</c:v>
                </c:pt>
                <c:pt idx="984" formatCode="General">
                  <c:v>6.5191106786111203E-3</c:v>
                </c:pt>
                <c:pt idx="985" formatCode="General">
                  <c:v>7.2336483033052096E-3</c:v>
                </c:pt>
                <c:pt idx="986" formatCode="General">
                  <c:v>7.9255697685226903E-3</c:v>
                </c:pt>
                <c:pt idx="987" formatCode="General">
                  <c:v>8.5935881422867701E-3</c:v>
                </c:pt>
                <c:pt idx="988" formatCode="General">
                  <c:v>9.2362989832090701E-3</c:v>
                </c:pt>
                <c:pt idx="989" formatCode="General">
                  <c:v>9.8534278816015206E-3</c:v>
                </c:pt>
                <c:pt idx="990" formatCode="General">
                  <c:v>1.04448669176433E-2</c:v>
                </c:pt>
                <c:pt idx="991" formatCode="General">
                  <c:v>1.10090956975274E-2</c:v>
                </c:pt>
                <c:pt idx="992" formatCode="General">
                  <c:v>1.15449571333448E-2</c:v>
                </c:pt>
                <c:pt idx="993" formatCode="General">
                  <c:v>1.20530636719785E-2</c:v>
                </c:pt>
                <c:pt idx="994" formatCode="General">
                  <c:v>1.25331226086787E-2</c:v>
                </c:pt>
                <c:pt idx="995" formatCode="General">
                  <c:v>1.29850195498801E-2</c:v>
                </c:pt>
                <c:pt idx="996" formatCode="General">
                  <c:v>1.34091486373568E-2</c:v>
                </c:pt>
                <c:pt idx="997" formatCode="General">
                  <c:v>1.38057680229716E-2</c:v>
                </c:pt>
                <c:pt idx="998" formatCode="General">
                  <c:v>1.41759759845033E-2</c:v>
                </c:pt>
                <c:pt idx="999" formatCode="General">
                  <c:v>1.45200825093843E-2</c:v>
                </c:pt>
                <c:pt idx="1000" formatCode="General">
                  <c:v>1.4838680947454899E-2</c:v>
                </c:pt>
                <c:pt idx="1001" formatCode="General">
                  <c:v>1.51335906070003E-2</c:v>
                </c:pt>
                <c:pt idx="1002" formatCode="General">
                  <c:v>1.54060609641434E-2</c:v>
                </c:pt>
                <c:pt idx="1003" formatCode="General">
                  <c:v>1.5658300004432399E-2</c:v>
                </c:pt>
                <c:pt idx="1004" formatCode="General">
                  <c:v>1.5890425181187402E-2</c:v>
                </c:pt>
                <c:pt idx="1005" formatCode="General">
                  <c:v>1.6103077976340099E-2</c:v>
                </c:pt>
                <c:pt idx="1006" formatCode="General">
                  <c:v>1.6298156440589899E-2</c:v>
                </c:pt>
                <c:pt idx="1007" formatCode="General">
                  <c:v>1.6475868333889199E-2</c:v>
                </c:pt>
                <c:pt idx="1008" formatCode="General">
                  <c:v>1.6635799110814399E-2</c:v>
                </c:pt>
                <c:pt idx="1009" formatCode="General">
                  <c:v>1.6778707508046799E-2</c:v>
                </c:pt>
                <c:pt idx="1010" formatCode="General">
                  <c:v>1.6906480633365799E-2</c:v>
                </c:pt>
                <c:pt idx="1011" formatCode="General">
                  <c:v>1.70194168480764E-2</c:v>
                </c:pt>
                <c:pt idx="1012" formatCode="General">
                  <c:v>1.7118029026673299E-2</c:v>
                </c:pt>
                <c:pt idx="1013" formatCode="General">
                  <c:v>1.7201568929615801E-2</c:v>
                </c:pt>
                <c:pt idx="1014" formatCode="General">
                  <c:v>1.7268733015421901E-2</c:v>
                </c:pt>
                <c:pt idx="1015" formatCode="General">
                  <c:v>1.7318955309458001E-2</c:v>
                </c:pt>
                <c:pt idx="1016" formatCode="General">
                  <c:v>1.73507706060449E-2</c:v>
                </c:pt>
                <c:pt idx="1017" formatCode="General">
                  <c:v>1.73627217425796E-2</c:v>
                </c:pt>
                <c:pt idx="1018" formatCode="General">
                  <c:v>1.7353289663244599E-2</c:v>
                </c:pt>
                <c:pt idx="1019" formatCode="General">
                  <c:v>1.7320432365524201E-2</c:v>
                </c:pt>
                <c:pt idx="1020" formatCode="General">
                  <c:v>1.7261998006471799E-2</c:v>
                </c:pt>
                <c:pt idx="1021" formatCode="General">
                  <c:v>1.7175287674536101E-2</c:v>
                </c:pt>
                <c:pt idx="1022" formatCode="General">
                  <c:v>1.7057744909505301E-2</c:v>
                </c:pt>
                <c:pt idx="1023" formatCode="General">
                  <c:v>1.6907174106957301E-2</c:v>
                </c:pt>
                <c:pt idx="1024" formatCode="General">
                  <c:v>1.6721989367472601E-2</c:v>
                </c:pt>
                <c:pt idx="1025" formatCode="General">
                  <c:v>1.6501087339234E-2</c:v>
                </c:pt>
                <c:pt idx="1026" formatCode="General">
                  <c:v>1.62437968652735E-2</c:v>
                </c:pt>
                <c:pt idx="1027" formatCode="General">
                  <c:v>1.5951233570468602E-2</c:v>
                </c:pt>
                <c:pt idx="1028" formatCode="General">
                  <c:v>1.56239594992459E-2</c:v>
                </c:pt>
                <c:pt idx="1029" formatCode="General">
                  <c:v>1.5262840428138901E-2</c:v>
                </c:pt>
                <c:pt idx="1030" formatCode="General">
                  <c:v>1.4871981494779699E-2</c:v>
                </c:pt>
                <c:pt idx="1031" formatCode="General">
                  <c:v>1.44563816273733E-2</c:v>
                </c:pt>
                <c:pt idx="1032" formatCode="General">
                  <c:v>1.40214146110159E-2</c:v>
                </c:pt>
                <c:pt idx="1033" formatCode="General">
                  <c:v>1.35724572648583E-2</c:v>
                </c:pt>
                <c:pt idx="1034" formatCode="General">
                  <c:v>1.3116344069184599E-2</c:v>
                </c:pt>
                <c:pt idx="1035" formatCode="General">
                  <c:v>1.26610067406287E-2</c:v>
                </c:pt>
                <c:pt idx="1036" formatCode="General">
                  <c:v>1.22139608631951E-2</c:v>
                </c:pt>
                <c:pt idx="1037" formatCode="General">
                  <c:v>1.17817541136335E-2</c:v>
                </c:pt>
                <c:pt idx="1038" formatCode="General">
                  <c:v>1.1370257673753E-2</c:v>
                </c:pt>
                <c:pt idx="1039" formatCode="General">
                  <c:v>1.0984303809175399E-2</c:v>
                </c:pt>
                <c:pt idx="1040" formatCode="General">
                  <c:v>1.0627815005455E-2</c:v>
                </c:pt>
                <c:pt idx="1041" formatCode="General">
                  <c:v>1.03031761882984E-2</c:v>
                </c:pt>
                <c:pt idx="1042" formatCode="General">
                  <c:v>1.001177425916E-2</c:v>
                </c:pt>
                <c:pt idx="1043" formatCode="General">
                  <c:v>9.7532915594704499E-3</c:v>
                </c:pt>
                <c:pt idx="1044" formatCode="General">
                  <c:v>9.5242804277733805E-3</c:v>
                </c:pt>
                <c:pt idx="1045" formatCode="General">
                  <c:v>9.3206539791433098E-3</c:v>
                </c:pt>
                <c:pt idx="1046" formatCode="General">
                  <c:v>9.1385552209585306E-3</c:v>
                </c:pt>
                <c:pt idx="1047" formatCode="General">
                  <c:v>8.9713721012025308E-3</c:v>
                </c:pt>
                <c:pt idx="1048" formatCode="General">
                  <c:v>8.8097676252173792E-3</c:v>
                </c:pt>
                <c:pt idx="1049" formatCode="General">
                  <c:v>8.6441918562173894E-3</c:v>
                </c:pt>
                <c:pt idx="1050" formatCode="General">
                  <c:v>8.4659310891029901E-3</c:v>
                </c:pt>
                <c:pt idx="1051" formatCode="General">
                  <c:v>8.2677159544276898E-3</c:v>
                </c:pt>
                <c:pt idx="1052" formatCode="General">
                  <c:v>8.04027183248468E-3</c:v>
                </c:pt>
                <c:pt idx="1053" formatCode="General">
                  <c:v>7.77312526625119E-3</c:v>
                </c:pt>
                <c:pt idx="1054" formatCode="General">
                  <c:v>7.4595154938723396E-3</c:v>
                </c:pt>
                <c:pt idx="1055" formatCode="General">
                  <c:v>7.0931103140641997E-3</c:v>
                </c:pt>
                <c:pt idx="1056" formatCode="General">
                  <c:v>6.6676598737470602E-3</c:v>
                </c:pt>
                <c:pt idx="1057" formatCode="General">
                  <c:v>6.17935410552636E-3</c:v>
                </c:pt>
                <c:pt idx="1058" formatCode="General">
                  <c:v>5.6253935884922899E-3</c:v>
                </c:pt>
                <c:pt idx="1059" formatCode="General">
                  <c:v>5.0050642547318797E-3</c:v>
                </c:pt>
                <c:pt idx="1060" formatCode="General">
                  <c:v>4.31764474361128E-3</c:v>
                </c:pt>
                <c:pt idx="1061" formatCode="General">
                  <c:v>3.5643217180749902E-3</c:v>
                </c:pt>
                <c:pt idx="1062" formatCode="General">
                  <c:v>2.7502667617644002E-3</c:v>
                </c:pt>
                <c:pt idx="1063" formatCode="General">
                  <c:v>1.8802703594207101E-3</c:v>
                </c:pt>
                <c:pt idx="1064" formatCode="General">
                  <c:v>9.5865901611598902E-4</c:v>
                </c:pt>
                <c:pt idx="1065">
                  <c:v>-8.0644196906313905E-6</c:v>
                </c:pt>
                <c:pt idx="1066" formatCode="General">
                  <c:v>-1.0124091800324899E-3</c:v>
                </c:pt>
                <c:pt idx="1067" formatCode="General">
                  <c:v>-2.0465016151392E-3</c:v>
                </c:pt>
                <c:pt idx="1068" formatCode="General">
                  <c:v>-3.1024428148388201E-3</c:v>
                </c:pt>
                <c:pt idx="1069" formatCode="General">
                  <c:v>-4.1724140297311699E-3</c:v>
                </c:pt>
                <c:pt idx="1070" formatCode="General">
                  <c:v>-5.2472357156101703E-3</c:v>
                </c:pt>
                <c:pt idx="1071" formatCode="General">
                  <c:v>-6.3178331855808902E-3</c:v>
                </c:pt>
                <c:pt idx="1072" formatCode="General">
                  <c:v>-7.3762718957932497E-3</c:v>
                </c:pt>
                <c:pt idx="1073" formatCode="General">
                  <c:v>-8.4153176502400097E-3</c:v>
                </c:pt>
                <c:pt idx="1074" formatCode="General">
                  <c:v>-9.4280270255533895E-3</c:v>
                </c:pt>
                <c:pt idx="1075" formatCode="General">
                  <c:v>-1.0407659714125999E-2</c:v>
                </c:pt>
                <c:pt idx="1076" formatCode="General">
                  <c:v>-1.13489119076181E-2</c:v>
                </c:pt>
                <c:pt idx="1077" formatCode="General">
                  <c:v>-1.2246698303521699E-2</c:v>
                </c:pt>
                <c:pt idx="1078" formatCode="General">
                  <c:v>-1.3096233648259801E-2</c:v>
                </c:pt>
                <c:pt idx="1079" formatCode="General">
                  <c:v>-1.3893651418543099E-2</c:v>
                </c:pt>
                <c:pt idx="1080" formatCode="General">
                  <c:v>-1.46367250895606E-2</c:v>
                </c:pt>
                <c:pt idx="1081" formatCode="General">
                  <c:v>-1.5324299281354601E-2</c:v>
                </c:pt>
                <c:pt idx="1082" formatCode="General">
                  <c:v>-1.5953984832611501E-2</c:v>
                </c:pt>
                <c:pt idx="1083" formatCode="General">
                  <c:v>-1.6524382206571799E-2</c:v>
                </c:pt>
                <c:pt idx="1084" formatCode="General">
                  <c:v>-1.7036190703281998E-2</c:v>
                </c:pt>
                <c:pt idx="1085" formatCode="General">
                  <c:v>-1.74897641809688E-2</c:v>
                </c:pt>
                <c:pt idx="1086" formatCode="General">
                  <c:v>-1.78857760241866E-2</c:v>
                </c:pt>
                <c:pt idx="1087" formatCode="General">
                  <c:v>-1.8225615590074299E-2</c:v>
                </c:pt>
                <c:pt idx="1088" formatCode="General">
                  <c:v>-1.8510817891606302E-2</c:v>
                </c:pt>
                <c:pt idx="1089" formatCode="General">
                  <c:v>-1.87437601356224E-2</c:v>
                </c:pt>
                <c:pt idx="1090" formatCode="General">
                  <c:v>-1.89267530867516E-2</c:v>
                </c:pt>
                <c:pt idx="1091" formatCode="General">
                  <c:v>-1.90616123959815E-2</c:v>
                </c:pt>
                <c:pt idx="1092" formatCode="General">
                  <c:v>-1.9149550590154399E-2</c:v>
                </c:pt>
                <c:pt idx="1093" formatCode="General">
                  <c:v>-1.91938972637406E-2</c:v>
                </c:pt>
                <c:pt idx="1094" formatCode="General">
                  <c:v>-1.9199906082669801E-2</c:v>
                </c:pt>
                <c:pt idx="1095" formatCode="General">
                  <c:v>-1.9169879544183002E-2</c:v>
                </c:pt>
                <c:pt idx="1096" formatCode="General">
                  <c:v>-1.9106174814839099E-2</c:v>
                </c:pt>
                <c:pt idx="1097" formatCode="General">
                  <c:v>-1.9012319064503999E-2</c:v>
                </c:pt>
                <c:pt idx="1098" formatCode="General">
                  <c:v>-1.8891540742487199E-2</c:v>
                </c:pt>
                <c:pt idx="1099" formatCode="General">
                  <c:v>-1.8747328940190901E-2</c:v>
                </c:pt>
                <c:pt idx="1100" formatCode="General">
                  <c:v>-1.8582018251872001E-2</c:v>
                </c:pt>
                <c:pt idx="1101" formatCode="General">
                  <c:v>-1.8398539703763799E-2</c:v>
                </c:pt>
                <c:pt idx="1102" formatCode="General">
                  <c:v>-1.8200437236996801E-2</c:v>
                </c:pt>
                <c:pt idx="1103" formatCode="General">
                  <c:v>-1.7989977123302199E-2</c:v>
                </c:pt>
                <c:pt idx="1104" formatCode="General">
                  <c:v>-1.77698818428099E-2</c:v>
                </c:pt>
                <c:pt idx="1105" formatCode="General">
                  <c:v>-1.7543570989852601E-2</c:v>
                </c:pt>
                <c:pt idx="1106" formatCode="General">
                  <c:v>-1.7314174692587399E-2</c:v>
                </c:pt>
                <c:pt idx="1107" formatCode="General">
                  <c:v>-1.7083768459706199E-2</c:v>
                </c:pt>
                <c:pt idx="1108" formatCode="General">
                  <c:v>-1.68551162757778E-2</c:v>
                </c:pt>
                <c:pt idx="1109" formatCode="General">
                  <c:v>-1.66308118997773E-2</c:v>
                </c:pt>
                <c:pt idx="1110" formatCode="General">
                  <c:v>-1.6413967645518099E-2</c:v>
                </c:pt>
                <c:pt idx="1111" formatCode="General">
                  <c:v>-1.62068725253126E-2</c:v>
                </c:pt>
                <c:pt idx="1112" formatCode="General">
                  <c:v>-1.6010575279412801E-2</c:v>
                </c:pt>
                <c:pt idx="1113" formatCode="General">
                  <c:v>-1.5828234314747301E-2</c:v>
                </c:pt>
                <c:pt idx="1114" formatCode="General">
                  <c:v>-1.56622846235062E-2</c:v>
                </c:pt>
                <c:pt idx="1115" formatCode="General">
                  <c:v>-1.55132250420389E-2</c:v>
                </c:pt>
                <c:pt idx="1116" formatCode="General">
                  <c:v>-1.5382564141267501E-2</c:v>
                </c:pt>
                <c:pt idx="1117" formatCode="General">
                  <c:v>-1.5272811531638401E-2</c:v>
                </c:pt>
                <c:pt idx="1118" formatCode="General">
                  <c:v>-1.51852001874369E-2</c:v>
                </c:pt>
                <c:pt idx="1119" formatCode="General">
                  <c:v>-1.51208502720262E-2</c:v>
                </c:pt>
                <c:pt idx="1120" formatCode="General">
                  <c:v>-1.50809755026856E-2</c:v>
                </c:pt>
                <c:pt idx="1121" formatCode="General">
                  <c:v>-1.50662685734554E-2</c:v>
                </c:pt>
                <c:pt idx="1122" formatCode="General">
                  <c:v>-1.5077386848650899E-2</c:v>
                </c:pt>
                <c:pt idx="1123" formatCode="General">
                  <c:v>-1.5114201014859399E-2</c:v>
                </c:pt>
                <c:pt idx="1124" formatCode="General">
                  <c:v>-1.51768284636279E-2</c:v>
                </c:pt>
                <c:pt idx="1125" formatCode="General">
                  <c:v>-1.5265299065775201E-2</c:v>
                </c:pt>
                <c:pt idx="1126" formatCode="General">
                  <c:v>-1.53791973630429E-2</c:v>
                </c:pt>
                <c:pt idx="1127" formatCode="General">
                  <c:v>-1.5518281412671499E-2</c:v>
                </c:pt>
                <c:pt idx="1128" formatCode="General">
                  <c:v>-1.56820209869117E-2</c:v>
                </c:pt>
                <c:pt idx="1129" formatCode="General">
                  <c:v>-1.58701362262538E-2</c:v>
                </c:pt>
                <c:pt idx="1130" formatCode="General">
                  <c:v>-1.6081637111578499E-2</c:v>
                </c:pt>
                <c:pt idx="1131" formatCode="General">
                  <c:v>-1.63144823790351E-2</c:v>
                </c:pt>
                <c:pt idx="1132" formatCode="General">
                  <c:v>-1.6567462407605399E-2</c:v>
                </c:pt>
                <c:pt idx="1133" formatCode="General">
                  <c:v>-1.6839937325394801E-2</c:v>
                </c:pt>
                <c:pt idx="1134" formatCode="General">
                  <c:v>-1.7130453188798401E-2</c:v>
                </c:pt>
                <c:pt idx="1135" formatCode="General">
                  <c:v>-1.7437055433256701E-2</c:v>
                </c:pt>
                <c:pt idx="1136" formatCode="General">
                  <c:v>-1.7757942850586E-2</c:v>
                </c:pt>
                <c:pt idx="1137" formatCode="General">
                  <c:v>-1.8091332923880901E-2</c:v>
                </c:pt>
                <c:pt idx="1138" formatCode="General">
                  <c:v>-1.8435514612245602E-2</c:v>
                </c:pt>
                <c:pt idx="1139" formatCode="General">
                  <c:v>-1.8789453622506901E-2</c:v>
                </c:pt>
                <c:pt idx="1140" formatCode="General">
                  <c:v>-1.91500885151888E-2</c:v>
                </c:pt>
                <c:pt idx="1141" formatCode="General">
                  <c:v>-1.95145757612868E-2</c:v>
                </c:pt>
                <c:pt idx="1142" formatCode="General">
                  <c:v>-1.9881751341382099E-2</c:v>
                </c:pt>
                <c:pt idx="1143" formatCode="General">
                  <c:v>-2.0249574227349201E-2</c:v>
                </c:pt>
                <c:pt idx="1144" formatCode="General">
                  <c:v>-2.0615178420290099E-2</c:v>
                </c:pt>
                <c:pt idx="1145" formatCode="General">
                  <c:v>-2.0976119605981499E-2</c:v>
                </c:pt>
                <c:pt idx="1146" formatCode="General">
                  <c:v>-2.1331058560663502E-2</c:v>
                </c:pt>
                <c:pt idx="1147" formatCode="General">
                  <c:v>-2.1677711663113001E-2</c:v>
                </c:pt>
                <c:pt idx="1148" formatCode="General">
                  <c:v>-2.2014246531836399E-2</c:v>
                </c:pt>
                <c:pt idx="1149" formatCode="General">
                  <c:v>-2.23396078504879E-2</c:v>
                </c:pt>
                <c:pt idx="1150" formatCode="General">
                  <c:v>-2.2650730804099999E-2</c:v>
                </c:pt>
                <c:pt idx="1151" formatCode="General">
                  <c:v>-2.2945244867192901E-2</c:v>
                </c:pt>
                <c:pt idx="1152" formatCode="General">
                  <c:v>-2.32217073456829E-2</c:v>
                </c:pt>
                <c:pt idx="1153" formatCode="General">
                  <c:v>-2.3478201550130098E-2</c:v>
                </c:pt>
                <c:pt idx="1154" formatCode="General">
                  <c:v>-2.3712949424886099E-2</c:v>
                </c:pt>
                <c:pt idx="1155" formatCode="General">
                  <c:v>-2.39234268384345E-2</c:v>
                </c:pt>
                <c:pt idx="1156" formatCode="General">
                  <c:v>-2.4108556193557899E-2</c:v>
                </c:pt>
                <c:pt idx="1157" formatCode="General">
                  <c:v>-2.4267595677262801E-2</c:v>
                </c:pt>
                <c:pt idx="1158" formatCode="General">
                  <c:v>-2.4398906459984E-2</c:v>
                </c:pt>
                <c:pt idx="1159" formatCode="General">
                  <c:v>-2.45009866588097E-2</c:v>
                </c:pt>
                <c:pt idx="1160" formatCode="General">
                  <c:v>-2.4573118968493901E-2</c:v>
                </c:pt>
                <c:pt idx="1161" formatCode="General">
                  <c:v>-2.4614649199832001E-2</c:v>
                </c:pt>
                <c:pt idx="1162" formatCode="General">
                  <c:v>-2.46242965835743E-2</c:v>
                </c:pt>
                <c:pt idx="1163" formatCode="General">
                  <c:v>-2.4601887390797501E-2</c:v>
                </c:pt>
                <c:pt idx="1164" formatCode="General">
                  <c:v>-2.4546746302958701E-2</c:v>
                </c:pt>
                <c:pt idx="1165" formatCode="General">
                  <c:v>-2.4460138947418501E-2</c:v>
                </c:pt>
                <c:pt idx="1166" formatCode="General">
                  <c:v>-2.4342667346841099E-2</c:v>
                </c:pt>
                <c:pt idx="1167" formatCode="General">
                  <c:v>-2.4192715644894201E-2</c:v>
                </c:pt>
                <c:pt idx="1168" formatCode="General">
                  <c:v>-2.4011244045332801E-2</c:v>
                </c:pt>
                <c:pt idx="1169" formatCode="General">
                  <c:v>-2.3799616903207799E-2</c:v>
                </c:pt>
                <c:pt idx="1170" formatCode="General">
                  <c:v>-2.3558478607625201E-2</c:v>
                </c:pt>
                <c:pt idx="1171" formatCode="General">
                  <c:v>-2.3289331721412E-2</c:v>
                </c:pt>
                <c:pt idx="1172" formatCode="General">
                  <c:v>-2.2993311736994999E-2</c:v>
                </c:pt>
                <c:pt idx="1173" formatCode="General">
                  <c:v>-2.2671084095486099E-2</c:v>
                </c:pt>
                <c:pt idx="1174" formatCode="General">
                  <c:v>-2.23247730447187E-2</c:v>
                </c:pt>
                <c:pt idx="1175" formatCode="General">
                  <c:v>-2.1956867798510402E-2</c:v>
                </c:pt>
                <c:pt idx="1176" formatCode="General">
                  <c:v>-2.1569312583869901E-2</c:v>
                </c:pt>
                <c:pt idx="1177" formatCode="General">
                  <c:v>-2.1162709722387301E-2</c:v>
                </c:pt>
                <c:pt idx="1178" formatCode="General">
                  <c:v>-2.07385880224316E-2</c:v>
                </c:pt>
                <c:pt idx="1179" formatCode="General">
                  <c:v>-2.0299545672584199E-2</c:v>
                </c:pt>
                <c:pt idx="1180" formatCode="General">
                  <c:v>-1.98480160879657E-2</c:v>
                </c:pt>
                <c:pt idx="1181" formatCode="General">
                  <c:v>-1.9384858764415001E-2</c:v>
                </c:pt>
                <c:pt idx="1182" formatCode="General">
                  <c:v>-1.8910883173933E-2</c:v>
                </c:pt>
                <c:pt idx="1183" formatCode="General">
                  <c:v>-1.84282955070488E-2</c:v>
                </c:pt>
                <c:pt idx="1184" formatCode="General">
                  <c:v>-1.7938624018003502E-2</c:v>
                </c:pt>
                <c:pt idx="1185" formatCode="General">
                  <c:v>-1.7443846214477601E-2</c:v>
                </c:pt>
                <c:pt idx="1186" formatCode="General">
                  <c:v>-1.6945357097473999E-2</c:v>
                </c:pt>
                <c:pt idx="1187" formatCode="General">
                  <c:v>-1.64439820396566E-2</c:v>
                </c:pt>
                <c:pt idx="1188" formatCode="General">
                  <c:v>-1.59402087458261E-2</c:v>
                </c:pt>
                <c:pt idx="1189" formatCode="General">
                  <c:v>-1.54341991203452E-2</c:v>
                </c:pt>
                <c:pt idx="1190" formatCode="General">
                  <c:v>-1.4927976682816301E-2</c:v>
                </c:pt>
                <c:pt idx="1191" formatCode="General">
                  <c:v>-1.44237189190778E-2</c:v>
                </c:pt>
                <c:pt idx="1192" formatCode="General">
                  <c:v>-1.39216250028141E-2</c:v>
                </c:pt>
                <c:pt idx="1193" formatCode="General">
                  <c:v>-1.3423050079680501E-2</c:v>
                </c:pt>
                <c:pt idx="1194" formatCode="General">
                  <c:v>-1.2928244881884E-2</c:v>
                </c:pt>
                <c:pt idx="1195" formatCode="General">
                  <c:v>-1.24367935182345E-2</c:v>
                </c:pt>
                <c:pt idx="1196" formatCode="General">
                  <c:v>-1.19511867946496E-2</c:v>
                </c:pt>
                <c:pt idx="1197" formatCode="General">
                  <c:v>-1.14733479487575E-2</c:v>
                </c:pt>
                <c:pt idx="1198" formatCode="General">
                  <c:v>-1.10037595738759E-2</c:v>
                </c:pt>
                <c:pt idx="1199" formatCode="General">
                  <c:v>-1.0543012804335899E-2</c:v>
                </c:pt>
                <c:pt idx="1200" formatCode="General">
                  <c:v>-1.00923558497661E-2</c:v>
                </c:pt>
                <c:pt idx="1201" formatCode="General">
                  <c:v>-9.6529253049742192E-3</c:v>
                </c:pt>
                <c:pt idx="1202" formatCode="General">
                  <c:v>-9.2262658081150792E-3</c:v>
                </c:pt>
                <c:pt idx="1203" formatCode="General">
                  <c:v>-8.8135645663982506E-3</c:v>
                </c:pt>
                <c:pt idx="1204" formatCode="General">
                  <c:v>-8.4161722206418706E-3</c:v>
                </c:pt>
                <c:pt idx="1205" formatCode="General">
                  <c:v>-8.0360440171038001E-3</c:v>
                </c:pt>
                <c:pt idx="1206" formatCode="General">
                  <c:v>-7.6752612701151499E-3</c:v>
                </c:pt>
                <c:pt idx="1207" formatCode="General">
                  <c:v>-7.3348927569743703E-3</c:v>
                </c:pt>
                <c:pt idx="1208" formatCode="General">
                  <c:v>-7.0156916996615797E-3</c:v>
                </c:pt>
                <c:pt idx="1209" formatCode="General">
                  <c:v>-6.7201593070012602E-3</c:v>
                </c:pt>
                <c:pt idx="1210" formatCode="General">
                  <c:v>-6.4500200490144998E-3</c:v>
                </c:pt>
                <c:pt idx="1211" formatCode="General">
                  <c:v>-6.20653328447523E-3</c:v>
                </c:pt>
                <c:pt idx="1212" formatCode="General">
                  <c:v>-5.9901003286689904E-3</c:v>
                </c:pt>
                <c:pt idx="1213" formatCode="General">
                  <c:v>-5.80104522576464E-3</c:v>
                </c:pt>
                <c:pt idx="1214" formatCode="General">
                  <c:v>-5.6414688501590796E-3</c:v>
                </c:pt>
                <c:pt idx="1215" formatCode="General">
                  <c:v>-5.5121820295063696E-3</c:v>
                </c:pt>
                <c:pt idx="1216" formatCode="General">
                  <c:v>-5.4125409407843501E-3</c:v>
                </c:pt>
                <c:pt idx="1217" formatCode="General">
                  <c:v>-5.3435983078760404E-3</c:v>
                </c:pt>
                <c:pt idx="1218" formatCode="General">
                  <c:v>-5.3066604270794399E-3</c:v>
                </c:pt>
                <c:pt idx="1219" formatCode="General">
                  <c:v>-5.3009591393986602E-3</c:v>
                </c:pt>
                <c:pt idx="1220" formatCode="General">
                  <c:v>-5.32526442274145E-3</c:v>
                </c:pt>
                <c:pt idx="1221" formatCode="General">
                  <c:v>-5.3794649390864297E-3</c:v>
                </c:pt>
                <c:pt idx="1222" formatCode="General">
                  <c:v>-5.4641178926989704E-3</c:v>
                </c:pt>
                <c:pt idx="1223" formatCode="General">
                  <c:v>-5.5775509616111402E-3</c:v>
                </c:pt>
                <c:pt idx="1224" formatCode="General">
                  <c:v>-5.7182855751372504E-3</c:v>
                </c:pt>
                <c:pt idx="1225" formatCode="General">
                  <c:v>-5.8853218257902398E-3</c:v>
                </c:pt>
                <c:pt idx="1226" formatCode="General">
                  <c:v>-6.0774530251254304E-3</c:v>
                </c:pt>
                <c:pt idx="1227" formatCode="General">
                  <c:v>-6.29422656861609E-3</c:v>
                </c:pt>
                <c:pt idx="1228" formatCode="General">
                  <c:v>-6.5331012075091803E-3</c:v>
                </c:pt>
                <c:pt idx="1229" formatCode="General">
                  <c:v>-6.7909184074485002E-3</c:v>
                </c:pt>
                <c:pt idx="1230" formatCode="General">
                  <c:v>-7.0660936404622898E-3</c:v>
                </c:pt>
                <c:pt idx="1231" formatCode="General">
                  <c:v>-7.35742084085368E-3</c:v>
                </c:pt>
                <c:pt idx="1232" formatCode="General">
                  <c:v>-7.6640067400230698E-3</c:v>
                </c:pt>
                <c:pt idx="1233" formatCode="General">
                  <c:v>-7.9828797140859501E-3</c:v>
                </c:pt>
                <c:pt idx="1234" formatCode="General">
                  <c:v>-8.3109072800201904E-3</c:v>
                </c:pt>
                <c:pt idx="1235" formatCode="General">
                  <c:v>-8.6466215941719896E-3</c:v>
                </c:pt>
                <c:pt idx="1236" formatCode="General">
                  <c:v>-8.9883572658007692E-3</c:v>
                </c:pt>
                <c:pt idx="1237" formatCode="General">
                  <c:v>-9.3344434254852109E-3</c:v>
                </c:pt>
                <c:pt idx="1238" formatCode="General">
                  <c:v>-9.6827560529514408E-3</c:v>
                </c:pt>
                <c:pt idx="1239" formatCode="General">
                  <c:v>-1.00317890942592E-2</c:v>
                </c:pt>
                <c:pt idx="1240" formatCode="General">
                  <c:v>-1.03797802514432E-2</c:v>
                </c:pt>
                <c:pt idx="1241" formatCode="General">
                  <c:v>-1.07249481973776E-2</c:v>
                </c:pt>
                <c:pt idx="1242" formatCode="General">
                  <c:v>-1.1065001596413699E-2</c:v>
                </c:pt>
                <c:pt idx="1243" formatCode="General">
                  <c:v>-1.13994716833789E-2</c:v>
                </c:pt>
                <c:pt idx="1244" formatCode="General">
                  <c:v>-1.1728255048375E-2</c:v>
                </c:pt>
                <c:pt idx="1245" formatCode="General">
                  <c:v>-1.2049854513079101E-2</c:v>
                </c:pt>
                <c:pt idx="1246" formatCode="General">
                  <c:v>-1.2363461077226899E-2</c:v>
                </c:pt>
                <c:pt idx="1247" formatCode="General">
                  <c:v>-1.26685793057061E-2</c:v>
                </c:pt>
                <c:pt idx="1248" formatCode="General">
                  <c:v>-1.29649740191975E-2</c:v>
                </c:pt>
                <c:pt idx="1249" formatCode="General">
                  <c:v>-1.32527545224192E-2</c:v>
                </c:pt>
                <c:pt idx="1250" formatCode="General">
                  <c:v>-1.3531868609759299E-2</c:v>
                </c:pt>
                <c:pt idx="1251" formatCode="General">
                  <c:v>-1.3801020964742901E-2</c:v>
                </c:pt>
                <c:pt idx="1252" formatCode="General">
                  <c:v>-1.4060052036610701E-2</c:v>
                </c:pt>
                <c:pt idx="1253" formatCode="General">
                  <c:v>-1.4310696882094199E-2</c:v>
                </c:pt>
                <c:pt idx="1254" formatCode="General">
                  <c:v>-1.4552855598510101E-2</c:v>
                </c:pt>
                <c:pt idx="1255" formatCode="General">
                  <c:v>-1.47860479392019E-2</c:v>
                </c:pt>
                <c:pt idx="1256" formatCode="General">
                  <c:v>-1.50107844384712E-2</c:v>
                </c:pt>
                <c:pt idx="1257" formatCode="General">
                  <c:v>-1.5227753365109E-2</c:v>
                </c:pt>
                <c:pt idx="1258" formatCode="General">
                  <c:v>-1.5437562925198999E-2</c:v>
                </c:pt>
                <c:pt idx="1259" formatCode="General">
                  <c:v>-1.5641307983696302E-2</c:v>
                </c:pt>
                <c:pt idx="1260" formatCode="General">
                  <c:v>-1.58394808843621E-2</c:v>
                </c:pt>
                <c:pt idx="1261" formatCode="General">
                  <c:v>-1.6031110423899399E-2</c:v>
                </c:pt>
                <c:pt idx="1262" formatCode="General">
                  <c:v>-1.6217444593911001E-2</c:v>
                </c:pt>
                <c:pt idx="1263" formatCode="General">
                  <c:v>-1.6399250564237099E-2</c:v>
                </c:pt>
                <c:pt idx="1264" formatCode="General">
                  <c:v>-1.6577312945046802E-2</c:v>
                </c:pt>
                <c:pt idx="1265" formatCode="General">
                  <c:v>-1.67517731918004E-2</c:v>
                </c:pt>
                <c:pt idx="1266" formatCode="General">
                  <c:v>-1.6922047889274702E-2</c:v>
                </c:pt>
                <c:pt idx="1267" formatCode="General">
                  <c:v>-1.70895063407344E-2</c:v>
                </c:pt>
                <c:pt idx="1268" formatCode="General">
                  <c:v>-1.7254829113089201E-2</c:v>
                </c:pt>
                <c:pt idx="1269" formatCode="General">
                  <c:v>-1.7417513338824801E-2</c:v>
                </c:pt>
                <c:pt idx="1270" formatCode="General">
                  <c:v>-1.75770029276331E-2</c:v>
                </c:pt>
                <c:pt idx="1271" formatCode="General">
                  <c:v>-1.7732846755451701E-2</c:v>
                </c:pt>
                <c:pt idx="1272" formatCode="General">
                  <c:v>-1.7884298255218999E-2</c:v>
                </c:pt>
                <c:pt idx="1273" formatCode="General">
                  <c:v>-1.8032225898905001E-2</c:v>
                </c:pt>
                <c:pt idx="1274" formatCode="General">
                  <c:v>-1.8175860035054101E-2</c:v>
                </c:pt>
                <c:pt idx="1275" formatCode="General">
                  <c:v>-1.8314323959508199E-2</c:v>
                </c:pt>
                <c:pt idx="1276" formatCode="General">
                  <c:v>-1.8447876795358399E-2</c:v>
                </c:pt>
                <c:pt idx="1277" formatCode="General">
                  <c:v>-1.8576441944953202E-2</c:v>
                </c:pt>
                <c:pt idx="1278" formatCode="General">
                  <c:v>-1.86992172462308E-2</c:v>
                </c:pt>
                <c:pt idx="1279" formatCode="General">
                  <c:v>-1.8814210371789701E-2</c:v>
                </c:pt>
                <c:pt idx="1280" formatCode="General">
                  <c:v>-1.8920696272093598E-2</c:v>
                </c:pt>
                <c:pt idx="1281" formatCode="General">
                  <c:v>-1.90175367774067E-2</c:v>
                </c:pt>
                <c:pt idx="1282" formatCode="General">
                  <c:v>-1.9104222915549401E-2</c:v>
                </c:pt>
                <c:pt idx="1283" formatCode="General">
                  <c:v>-1.9181427908659201E-2</c:v>
                </c:pt>
                <c:pt idx="1284" formatCode="General">
                  <c:v>-1.9247417292138899E-2</c:v>
                </c:pt>
                <c:pt idx="1285" formatCode="General">
                  <c:v>-1.92992082326345E-2</c:v>
                </c:pt>
                <c:pt idx="1286" formatCode="General">
                  <c:v>-1.9336492284730899E-2</c:v>
                </c:pt>
                <c:pt idx="1287" formatCode="General">
                  <c:v>-1.93592147149034E-2</c:v>
                </c:pt>
                <c:pt idx="1288" formatCode="General">
                  <c:v>-1.93656808218939E-2</c:v>
                </c:pt>
                <c:pt idx="1289" formatCode="General">
                  <c:v>-1.9354529850320101E-2</c:v>
                </c:pt>
                <c:pt idx="1290" formatCode="General">
                  <c:v>-1.93247306444886E-2</c:v>
                </c:pt>
                <c:pt idx="1291" formatCode="General">
                  <c:v>-1.9276432878945201E-2</c:v>
                </c:pt>
                <c:pt idx="1292" formatCode="General">
                  <c:v>-1.9208234427887799E-2</c:v>
                </c:pt>
                <c:pt idx="1293" formatCode="General">
                  <c:v>-1.9118907198929901E-2</c:v>
                </c:pt>
                <c:pt idx="1294" formatCode="General">
                  <c:v>-1.9008294616975299E-2</c:v>
                </c:pt>
                <c:pt idx="1295" formatCode="General">
                  <c:v>-1.8875002019136201E-2</c:v>
                </c:pt>
                <c:pt idx="1296" formatCode="General">
                  <c:v>-1.8719452566280801E-2</c:v>
                </c:pt>
                <c:pt idx="1297" formatCode="General">
                  <c:v>-1.8541204071829201E-2</c:v>
                </c:pt>
                <c:pt idx="1298" formatCode="General">
                  <c:v>-1.8339344552894099E-2</c:v>
                </c:pt>
                <c:pt idx="1299" formatCode="General">
                  <c:v>-1.81132278281208E-2</c:v>
                </c:pt>
                <c:pt idx="1300" formatCode="General">
                  <c:v>-1.7861978585053499E-2</c:v>
                </c:pt>
                <c:pt idx="1301" formatCode="General">
                  <c:v>-1.7586179717409198E-2</c:v>
                </c:pt>
                <c:pt idx="1302" formatCode="General">
                  <c:v>-1.72864335528541E-2</c:v>
                </c:pt>
                <c:pt idx="1303" formatCode="General">
                  <c:v>-1.6962821147565098E-2</c:v>
                </c:pt>
                <c:pt idx="1304" formatCode="General">
                  <c:v>-1.6615061450210099E-2</c:v>
                </c:pt>
                <c:pt idx="1305" formatCode="General">
                  <c:v>-1.6244092019797401E-2</c:v>
                </c:pt>
                <c:pt idx="1306" formatCode="General">
                  <c:v>-1.5850783197087201E-2</c:v>
                </c:pt>
                <c:pt idx="1307" formatCode="General">
                  <c:v>-1.54349725687022E-2</c:v>
                </c:pt>
                <c:pt idx="1308" formatCode="General">
                  <c:v>-1.4996941161122299E-2</c:v>
                </c:pt>
                <c:pt idx="1309" formatCode="General">
                  <c:v>-1.4537548357796699E-2</c:v>
                </c:pt>
                <c:pt idx="1310" formatCode="General">
                  <c:v>-1.4058047186532601E-2</c:v>
                </c:pt>
                <c:pt idx="1311" formatCode="General">
                  <c:v>-1.35593543943645E-2</c:v>
                </c:pt>
                <c:pt idx="1312" formatCode="General">
                  <c:v>-1.3042241076867399E-2</c:v>
                </c:pt>
                <c:pt idx="1313" formatCode="General">
                  <c:v>-1.2507499590684E-2</c:v>
                </c:pt>
                <c:pt idx="1314" formatCode="General">
                  <c:v>-1.19571427677914E-2</c:v>
                </c:pt>
                <c:pt idx="1315" formatCode="General">
                  <c:v>-1.13930539681257E-2</c:v>
                </c:pt>
                <c:pt idx="1316" formatCode="General">
                  <c:v>-1.08162151518615E-2</c:v>
                </c:pt>
                <c:pt idx="1317" formatCode="General">
                  <c:v>-1.02270051665245E-2</c:v>
                </c:pt>
                <c:pt idx="1318" formatCode="General">
                  <c:v>-9.6275521854567205E-3</c:v>
                </c:pt>
                <c:pt idx="1319" formatCode="General">
                  <c:v>-9.0202092471252399E-3</c:v>
                </c:pt>
                <c:pt idx="1320" formatCode="General">
                  <c:v>-8.4057110001994392E-3</c:v>
                </c:pt>
                <c:pt idx="1321" formatCode="General">
                  <c:v>-7.7862243716716297E-3</c:v>
                </c:pt>
                <c:pt idx="1322" formatCode="General">
                  <c:v>-7.1631198005586202E-3</c:v>
                </c:pt>
                <c:pt idx="1323" formatCode="General">
                  <c:v>-6.5384061735342097E-3</c:v>
                </c:pt>
                <c:pt idx="1324" formatCode="General">
                  <c:v>-5.9146367857732399E-3</c:v>
                </c:pt>
                <c:pt idx="1325" formatCode="General">
                  <c:v>-5.2934246099772299E-3</c:v>
                </c:pt>
                <c:pt idx="1326" formatCode="General">
                  <c:v>-4.6756368126089796E-3</c:v>
                </c:pt>
                <c:pt idx="1327" formatCode="General">
                  <c:v>-4.0637188082602799E-3</c:v>
                </c:pt>
                <c:pt idx="1328" formatCode="General">
                  <c:v>-3.4601309683843502E-3</c:v>
                </c:pt>
                <c:pt idx="1329" formatCode="General">
                  <c:v>-2.8656614961502401E-3</c:v>
                </c:pt>
                <c:pt idx="1330" formatCode="General">
                  <c:v>-2.2816925295044898E-3</c:v>
                </c:pt>
                <c:pt idx="1331" formatCode="General">
                  <c:v>-1.7104899226375401E-3</c:v>
                </c:pt>
                <c:pt idx="1332" formatCode="General">
                  <c:v>-1.1538137365265501E-3</c:v>
                </c:pt>
                <c:pt idx="1333" formatCode="General">
                  <c:v>-6.1267035296868103E-4</c:v>
                </c:pt>
                <c:pt idx="1334">
                  <c:v>-8.8476641260207503E-5</c:v>
                </c:pt>
                <c:pt idx="1335" formatCode="General">
                  <c:v>4.1625004331489801E-4</c:v>
                </c:pt>
                <c:pt idx="1336" formatCode="General">
                  <c:v>9.0045026545609896E-4</c:v>
                </c:pt>
                <c:pt idx="1337" formatCode="General">
                  <c:v>1.3639907478352001E-3</c:v>
                </c:pt>
                <c:pt idx="1338" formatCode="General">
                  <c:v>1.8050896230924699E-3</c:v>
                </c:pt>
                <c:pt idx="1339" formatCode="General">
                  <c:v>2.2224899465788E-3</c:v>
                </c:pt>
                <c:pt idx="1340" formatCode="General">
                  <c:v>2.61521145919527E-3</c:v>
                </c:pt>
                <c:pt idx="1341" formatCode="General">
                  <c:v>2.98335183689066E-3</c:v>
                </c:pt>
                <c:pt idx="1342" formatCode="General">
                  <c:v>3.3268776970173902E-3</c:v>
                </c:pt>
                <c:pt idx="1343" formatCode="General">
                  <c:v>3.6445225285943101E-3</c:v>
                </c:pt>
                <c:pt idx="1344" formatCode="General">
                  <c:v>3.9348508985133004E-3</c:v>
                </c:pt>
                <c:pt idx="1345" formatCode="General">
                  <c:v>4.1981079388351203E-3</c:v>
                </c:pt>
                <c:pt idx="1346" formatCode="General">
                  <c:v>4.4337151292589702E-3</c:v>
                </c:pt>
                <c:pt idx="1347" formatCode="General">
                  <c:v>4.6413638953087298E-3</c:v>
                </c:pt>
                <c:pt idx="1348" formatCode="General">
                  <c:v>4.8221994831981899E-3</c:v>
                </c:pt>
                <c:pt idx="1349" formatCode="General">
                  <c:v>4.9770928299188002E-3</c:v>
                </c:pt>
                <c:pt idx="1350" formatCode="General">
                  <c:v>5.1051370107106E-3</c:v>
                </c:pt>
                <c:pt idx="1351" formatCode="General">
                  <c:v>5.20587421812498E-3</c:v>
                </c:pt>
                <c:pt idx="1352" formatCode="General">
                  <c:v>5.2808163115498101E-3</c:v>
                </c:pt>
                <c:pt idx="1353" formatCode="General">
                  <c:v>5.3310556221813701E-3</c:v>
                </c:pt>
                <c:pt idx="1354" formatCode="General">
                  <c:v>5.35703028129513E-3</c:v>
                </c:pt>
                <c:pt idx="1355" formatCode="General">
                  <c:v>5.3584796120051898E-3</c:v>
                </c:pt>
                <c:pt idx="1356" formatCode="General">
                  <c:v>5.33598538451956E-3</c:v>
                </c:pt>
                <c:pt idx="1357" formatCode="General">
                  <c:v>5.2913572784439502E-3</c:v>
                </c:pt>
                <c:pt idx="1358" formatCode="General">
                  <c:v>5.2252392510136903E-3</c:v>
                </c:pt>
                <c:pt idx="1359" formatCode="General">
                  <c:v>5.1381238012248804E-3</c:v>
                </c:pt>
                <c:pt idx="1360" formatCode="General">
                  <c:v>5.0306996431272203E-3</c:v>
                </c:pt>
                <c:pt idx="1361" formatCode="General">
                  <c:v>4.9036659250231698E-3</c:v>
                </c:pt>
                <c:pt idx="1362" formatCode="General">
                  <c:v>4.7594373132201096E-3</c:v>
                </c:pt>
                <c:pt idx="1363" formatCode="General">
                  <c:v>4.5998124130665497E-3</c:v>
                </c:pt>
                <c:pt idx="1364" formatCode="General">
                  <c:v>4.4249205127816901E-3</c:v>
                </c:pt>
                <c:pt idx="1365" formatCode="General">
                  <c:v>4.2345366324492003E-3</c:v>
                </c:pt>
                <c:pt idx="1366" formatCode="General">
                  <c:v>4.0298296229662302E-3</c:v>
                </c:pt>
                <c:pt idx="1367" formatCode="General">
                  <c:v>3.81217931443411E-3</c:v>
                </c:pt>
                <c:pt idx="1368" formatCode="General">
                  <c:v>3.58272166689886E-3</c:v>
                </c:pt>
                <c:pt idx="1369" formatCode="General">
                  <c:v>3.34236904642743E-3</c:v>
                </c:pt>
                <c:pt idx="1370" formatCode="General">
                  <c:v>3.0925948407692599E-3</c:v>
                </c:pt>
                <c:pt idx="1371" formatCode="General">
                  <c:v>2.8344630452297901E-3</c:v>
                </c:pt>
                <c:pt idx="1372" formatCode="General">
                  <c:v>2.5686302071792101E-3</c:v>
                </c:pt>
                <c:pt idx="1373" formatCode="General">
                  <c:v>2.2962629262787502E-3</c:v>
                </c:pt>
                <c:pt idx="1374" formatCode="General">
                  <c:v>2.01839900410957E-3</c:v>
                </c:pt>
                <c:pt idx="1375" formatCode="General">
                  <c:v>1.73673772596871E-3</c:v>
                </c:pt>
                <c:pt idx="1376" formatCode="General">
                  <c:v>1.45246047473845E-3</c:v>
                </c:pt>
                <c:pt idx="1377" formatCode="General">
                  <c:v>1.16505096866507E-3</c:v>
                </c:pt>
                <c:pt idx="1378" formatCode="General">
                  <c:v>8.7491204745728305E-4</c:v>
                </c:pt>
                <c:pt idx="1379" formatCode="General">
                  <c:v>5.8347862131651897E-4</c:v>
                </c:pt>
                <c:pt idx="1380" formatCode="General">
                  <c:v>2.9242520097001599E-4</c:v>
                </c:pt>
                <c:pt idx="1381">
                  <c:v>2.7486255357620999E-6</c:v>
                </c:pt>
                <c:pt idx="1382" formatCode="General">
                  <c:v>-2.8570779405120701E-4</c:v>
                </c:pt>
                <c:pt idx="1383" formatCode="General">
                  <c:v>-5.7192404564611896E-4</c:v>
                </c:pt>
                <c:pt idx="1384" formatCode="General">
                  <c:v>-8.5475235687833696E-4</c:v>
                </c:pt>
                <c:pt idx="1385" formatCode="General">
                  <c:v>-1.1325983896003299E-3</c:v>
                </c:pt>
                <c:pt idx="1386" formatCode="General">
                  <c:v>-1.4059545576651301E-3</c:v>
                </c:pt>
                <c:pt idx="1387" formatCode="General">
                  <c:v>-1.67462769817941E-3</c:v>
                </c:pt>
                <c:pt idx="1388" formatCode="General">
                  <c:v>-1.93691719762284E-3</c:v>
                </c:pt>
                <c:pt idx="1389" formatCode="General">
                  <c:v>-2.1939199941247E-3</c:v>
                </c:pt>
                <c:pt idx="1390" formatCode="General">
                  <c:v>-2.4450923546109702E-3</c:v>
                </c:pt>
                <c:pt idx="1391" formatCode="General">
                  <c:v>-2.6885147059859502E-3</c:v>
                </c:pt>
                <c:pt idx="1392" formatCode="General">
                  <c:v>-2.9233686466116401E-3</c:v>
                </c:pt>
                <c:pt idx="1393" formatCode="General">
                  <c:v>-3.1502738914548499E-3</c:v>
                </c:pt>
                <c:pt idx="1394" formatCode="General">
                  <c:v>-3.37025065653739E-3</c:v>
                </c:pt>
                <c:pt idx="1395" formatCode="General">
                  <c:v>-3.5838584302159298E-3</c:v>
                </c:pt>
                <c:pt idx="1396" formatCode="General">
                  <c:v>-3.7896194931693601E-3</c:v>
                </c:pt>
                <c:pt idx="1397" formatCode="General">
                  <c:v>-3.98583620874413E-3</c:v>
                </c:pt>
                <c:pt idx="1398" formatCode="General">
                  <c:v>-4.1741393383801801E-3</c:v>
                </c:pt>
                <c:pt idx="1399" formatCode="General">
                  <c:v>-4.3547463008321097E-3</c:v>
                </c:pt>
                <c:pt idx="1400" formatCode="General">
                  <c:v>-4.5278376518545597E-3</c:v>
                </c:pt>
                <c:pt idx="1401" formatCode="General">
                  <c:v>-4.6940742677508904E-3</c:v>
                </c:pt>
                <c:pt idx="1402" formatCode="General">
                  <c:v>-4.8536160525711903E-3</c:v>
                </c:pt>
                <c:pt idx="1403" formatCode="General">
                  <c:v>-5.0072075770124297E-3</c:v>
                </c:pt>
                <c:pt idx="1404" formatCode="General">
                  <c:v>-5.1544133693794403E-3</c:v>
                </c:pt>
                <c:pt idx="1405" formatCode="General">
                  <c:v>-5.2957008983781396E-3</c:v>
                </c:pt>
                <c:pt idx="1406" formatCode="General">
                  <c:v>-5.4311472562071604E-3</c:v>
                </c:pt>
                <c:pt idx="1407" formatCode="General">
                  <c:v>-5.5607669904426203E-3</c:v>
                </c:pt>
                <c:pt idx="1408" formatCode="General">
                  <c:v>-5.6872495742819797E-3</c:v>
                </c:pt>
                <c:pt idx="1409" formatCode="General">
                  <c:v>-5.8116585471566298E-3</c:v>
                </c:pt>
                <c:pt idx="1410" formatCode="General">
                  <c:v>-5.93295917795686E-3</c:v>
                </c:pt>
                <c:pt idx="1411" formatCode="General">
                  <c:v>-6.0520718764716704E-3</c:v>
                </c:pt>
                <c:pt idx="1412" formatCode="General">
                  <c:v>-6.1705349238423404E-3</c:v>
                </c:pt>
                <c:pt idx="1413" formatCode="General">
                  <c:v>-6.2887829029352497E-3</c:v>
                </c:pt>
                <c:pt idx="1414" formatCode="General">
                  <c:v>-6.4065658402764798E-3</c:v>
                </c:pt>
                <c:pt idx="1415" formatCode="General">
                  <c:v>-6.5255342454910098E-3</c:v>
                </c:pt>
                <c:pt idx="1416" formatCode="General">
                  <c:v>-6.6472571790929099E-3</c:v>
                </c:pt>
                <c:pt idx="1417" formatCode="General">
                  <c:v>-6.7723231845016E-3</c:v>
                </c:pt>
                <c:pt idx="1418" formatCode="General">
                  <c:v>-6.9016338242093803E-3</c:v>
                </c:pt>
                <c:pt idx="1419" formatCode="General">
                  <c:v>-7.0355198029781203E-3</c:v>
                </c:pt>
                <c:pt idx="1420" formatCode="General">
                  <c:v>-7.1748371630506302E-3</c:v>
                </c:pt>
                <c:pt idx="1421" formatCode="General">
                  <c:v>-7.3198556447575096E-3</c:v>
                </c:pt>
                <c:pt idx="1422" formatCode="General">
                  <c:v>-7.4708866359670901E-3</c:v>
                </c:pt>
                <c:pt idx="1423" formatCode="General">
                  <c:v>-7.6289392347340997E-3</c:v>
                </c:pt>
                <c:pt idx="1424" formatCode="General">
                  <c:v>-7.7951338480383601E-3</c:v>
                </c:pt>
                <c:pt idx="1425" formatCode="General">
                  <c:v>-7.9696598967743601E-3</c:v>
                </c:pt>
                <c:pt idx="1426" formatCode="General">
                  <c:v>-8.1525021709334608E-3</c:v>
                </c:pt>
                <c:pt idx="1427" formatCode="General">
                  <c:v>-8.3445566959919407E-3</c:v>
                </c:pt>
                <c:pt idx="1428" formatCode="General">
                  <c:v>-8.5451966743577499E-3</c:v>
                </c:pt>
                <c:pt idx="1429" formatCode="General">
                  <c:v>-8.7549595071573297E-3</c:v>
                </c:pt>
                <c:pt idx="1430" formatCode="General">
                  <c:v>-8.9746417025684099E-3</c:v>
                </c:pt>
                <c:pt idx="1431" formatCode="General">
                  <c:v>-9.2031420993023902E-3</c:v>
                </c:pt>
                <c:pt idx="1432" formatCode="General">
                  <c:v>-9.4403228285376197E-3</c:v>
                </c:pt>
                <c:pt idx="1433" formatCode="General">
                  <c:v>-9.6867885151653305E-3</c:v>
                </c:pt>
                <c:pt idx="1434" formatCode="General">
                  <c:v>-9.9420190783357405E-3</c:v>
                </c:pt>
                <c:pt idx="1435" formatCode="General">
                  <c:v>-1.0205186556460501E-2</c:v>
                </c:pt>
                <c:pt idx="1436" formatCode="General">
                  <c:v>-1.0475864760512E-2</c:v>
                </c:pt>
                <c:pt idx="1437" formatCode="General">
                  <c:v>-1.0754142215491499E-2</c:v>
                </c:pt>
                <c:pt idx="1438" formatCode="General">
                  <c:v>-1.1040607562305399E-2</c:v>
                </c:pt>
                <c:pt idx="1439" formatCode="General">
                  <c:v>-1.1334081747744E-2</c:v>
                </c:pt>
                <c:pt idx="1440" formatCode="General">
                  <c:v>-1.16328393968899E-2</c:v>
                </c:pt>
                <c:pt idx="1441" formatCode="General">
                  <c:v>-1.1936700631158601E-2</c:v>
                </c:pt>
                <c:pt idx="1442" formatCode="General">
                  <c:v>-1.22453007057779E-2</c:v>
                </c:pt>
                <c:pt idx="1443" formatCode="General">
                  <c:v>-1.2558258964824799E-2</c:v>
                </c:pt>
                <c:pt idx="1444" formatCode="General">
                  <c:v>-1.2874499611987901E-2</c:v>
                </c:pt>
                <c:pt idx="1445" formatCode="General">
                  <c:v>-1.3192229618231299E-2</c:v>
                </c:pt>
                <c:pt idx="1446" formatCode="General">
                  <c:v>-1.3511397913317401E-2</c:v>
                </c:pt>
                <c:pt idx="1447" formatCode="General">
                  <c:v>-1.38305391063905E-2</c:v>
                </c:pt>
                <c:pt idx="1448" formatCode="General">
                  <c:v>-1.4148436628440401E-2</c:v>
                </c:pt>
                <c:pt idx="1449" formatCode="General">
                  <c:v>-1.44654373938177E-2</c:v>
                </c:pt>
                <c:pt idx="1450" formatCode="General">
                  <c:v>-1.4780866859486E-2</c:v>
                </c:pt>
                <c:pt idx="1451" formatCode="General">
                  <c:v>-1.5092769622526399E-2</c:v>
                </c:pt>
                <c:pt idx="1452" formatCode="General">
                  <c:v>-1.53997978403561E-2</c:v>
                </c:pt>
                <c:pt idx="1453" formatCode="General">
                  <c:v>-1.5702355822277698E-2</c:v>
                </c:pt>
                <c:pt idx="1454" formatCode="General">
                  <c:v>-1.5999063506088099E-2</c:v>
                </c:pt>
                <c:pt idx="1455" formatCode="General">
                  <c:v>-1.6288428040742299E-2</c:v>
                </c:pt>
                <c:pt idx="1456" formatCode="General">
                  <c:v>-1.65702332978293E-2</c:v>
                </c:pt>
                <c:pt idx="1457" formatCode="General">
                  <c:v>-1.6843718504984E-2</c:v>
                </c:pt>
                <c:pt idx="1458" formatCode="General">
                  <c:v>-1.71075985927088E-2</c:v>
                </c:pt>
                <c:pt idx="1459" formatCode="General">
                  <c:v>-1.7360904370930502E-2</c:v>
                </c:pt>
                <c:pt idx="1460" formatCode="General">
                  <c:v>-1.7603368947004899E-2</c:v>
                </c:pt>
                <c:pt idx="1461" formatCode="General">
                  <c:v>-1.78348531211521E-2</c:v>
                </c:pt>
                <c:pt idx="1462" formatCode="General">
                  <c:v>-1.8054570655905901E-2</c:v>
                </c:pt>
                <c:pt idx="1463" formatCode="General">
                  <c:v>-1.8243738974889501E-2</c:v>
                </c:pt>
                <c:pt idx="1464" formatCode="General">
                  <c:v>-1.84078002576793E-2</c:v>
                </c:pt>
                <c:pt idx="1465" formatCode="General">
                  <c:v>-1.8567115415022699E-2</c:v>
                </c:pt>
                <c:pt idx="1466" formatCode="General">
                  <c:v>-1.8717727547627398E-2</c:v>
                </c:pt>
                <c:pt idx="1467" formatCode="General">
                  <c:v>-1.8857426147476999E-2</c:v>
                </c:pt>
                <c:pt idx="1468" formatCode="General">
                  <c:v>-1.8984292747858601E-2</c:v>
                </c:pt>
                <c:pt idx="1469" formatCode="General">
                  <c:v>-1.9097400201623701E-2</c:v>
                </c:pt>
                <c:pt idx="1470" formatCode="General">
                  <c:v>-1.91958826293201E-2</c:v>
                </c:pt>
                <c:pt idx="1471" formatCode="General">
                  <c:v>-1.9279248274772499E-2</c:v>
                </c:pt>
                <c:pt idx="1472" formatCode="General">
                  <c:v>-1.93479110054657E-2</c:v>
                </c:pt>
                <c:pt idx="1473" formatCode="General">
                  <c:v>-1.9401666400429202E-2</c:v>
                </c:pt>
                <c:pt idx="1474" formatCode="General">
                  <c:v>-1.94398005360258E-2</c:v>
                </c:pt>
                <c:pt idx="1475" formatCode="General">
                  <c:v>-1.9463269270524101E-2</c:v>
                </c:pt>
                <c:pt idx="1476" formatCode="General">
                  <c:v>-1.9472247687386202E-2</c:v>
                </c:pt>
                <c:pt idx="1477" formatCode="General">
                  <c:v>-1.9465962100317698E-2</c:v>
                </c:pt>
                <c:pt idx="1478" formatCode="General">
                  <c:v>-1.9444151795893001E-2</c:v>
                </c:pt>
                <c:pt idx="1479" formatCode="General">
                  <c:v>-1.9407161867600099E-2</c:v>
                </c:pt>
                <c:pt idx="1480" formatCode="General">
                  <c:v>-1.9355886051099998E-2</c:v>
                </c:pt>
                <c:pt idx="1481" formatCode="General">
                  <c:v>-1.9290529945154698E-2</c:v>
                </c:pt>
                <c:pt idx="1482" formatCode="General">
                  <c:v>-1.9210494006695E-2</c:v>
                </c:pt>
                <c:pt idx="1483" formatCode="General">
                  <c:v>-1.9115534045394102E-2</c:v>
                </c:pt>
                <c:pt idx="1484" formatCode="General">
                  <c:v>-1.9005826090907001E-2</c:v>
                </c:pt>
                <c:pt idx="1485" formatCode="General">
                  <c:v>-1.8881464958788102E-2</c:v>
                </c:pt>
                <c:pt idx="1486" formatCode="General">
                  <c:v>-1.8742792272710099E-2</c:v>
                </c:pt>
                <c:pt idx="1487" formatCode="General">
                  <c:v>-1.8589349849562401E-2</c:v>
                </c:pt>
                <c:pt idx="1488" formatCode="General">
                  <c:v>-1.8422142760615299E-2</c:v>
                </c:pt>
                <c:pt idx="1489" formatCode="General">
                  <c:v>-1.8243327386395999E-2</c:v>
                </c:pt>
                <c:pt idx="1490" formatCode="General">
                  <c:v>-1.8052976937954102E-2</c:v>
                </c:pt>
                <c:pt idx="1491" formatCode="General">
                  <c:v>-1.7850977488905E-2</c:v>
                </c:pt>
                <c:pt idx="1492" formatCode="General">
                  <c:v>-1.76387043591394E-2</c:v>
                </c:pt>
                <c:pt idx="1493" formatCode="General">
                  <c:v>-1.7416889395219601E-2</c:v>
                </c:pt>
                <c:pt idx="1494" formatCode="General">
                  <c:v>-1.7185410161560701E-2</c:v>
                </c:pt>
                <c:pt idx="1495" formatCode="General">
                  <c:v>-1.6944205521834298E-2</c:v>
                </c:pt>
                <c:pt idx="1496" formatCode="General">
                  <c:v>-1.6694110373703198E-2</c:v>
                </c:pt>
                <c:pt idx="1497" formatCode="General">
                  <c:v>-1.6436231128134301E-2</c:v>
                </c:pt>
                <c:pt idx="1498" formatCode="General">
                  <c:v>-1.6170119250703802E-2</c:v>
                </c:pt>
                <c:pt idx="1499" formatCode="General">
                  <c:v>-1.5895668680854201E-2</c:v>
                </c:pt>
                <c:pt idx="1500" formatCode="General">
                  <c:v>-1.5613345673882E-2</c:v>
                </c:pt>
                <c:pt idx="1501" formatCode="General">
                  <c:v>-1.53226395322576E-2</c:v>
                </c:pt>
                <c:pt idx="1502" formatCode="General">
                  <c:v>-1.50229655271678E-2</c:v>
                </c:pt>
                <c:pt idx="1503" formatCode="General">
                  <c:v>-1.47138688351369E-2</c:v>
                </c:pt>
                <c:pt idx="1504" formatCode="General">
                  <c:v>-1.4394249755394601E-2</c:v>
                </c:pt>
                <c:pt idx="1505" formatCode="General">
                  <c:v>-1.40638118595368E-2</c:v>
                </c:pt>
                <c:pt idx="1506" formatCode="General">
                  <c:v>-1.37227366666865E-2</c:v>
                </c:pt>
                <c:pt idx="1507" formatCode="General">
                  <c:v>-1.33705041228425E-2</c:v>
                </c:pt>
                <c:pt idx="1508" formatCode="General">
                  <c:v>-1.30062406590109E-2</c:v>
                </c:pt>
                <c:pt idx="1509" formatCode="General">
                  <c:v>-1.26299020123467E-2</c:v>
                </c:pt>
                <c:pt idx="1510" formatCode="General">
                  <c:v>-1.22426881647037E-2</c:v>
                </c:pt>
                <c:pt idx="1511" formatCode="General">
                  <c:v>-1.18447039034281E-2</c:v>
                </c:pt>
                <c:pt idx="1512" formatCode="General">
                  <c:v>-1.1435761646491099E-2</c:v>
                </c:pt>
                <c:pt idx="1513" formatCode="General">
                  <c:v>-1.10162881299633E-2</c:v>
                </c:pt>
                <c:pt idx="1514" formatCode="General">
                  <c:v>-1.0586872116577901E-2</c:v>
                </c:pt>
                <c:pt idx="1515" formatCode="General">
                  <c:v>-1.0148383697459001E-2</c:v>
                </c:pt>
                <c:pt idx="1516" formatCode="General">
                  <c:v>-9.7016143191298206E-3</c:v>
                </c:pt>
                <c:pt idx="1517" formatCode="General">
                  <c:v>-9.2466920955000306E-3</c:v>
                </c:pt>
                <c:pt idx="1518" formatCode="General">
                  <c:v>-8.7851073494380396E-3</c:v>
                </c:pt>
                <c:pt idx="1519" formatCode="General">
                  <c:v>-8.31828592125217E-3</c:v>
                </c:pt>
                <c:pt idx="1520" formatCode="General">
                  <c:v>-7.8458333436150808E-3</c:v>
                </c:pt>
                <c:pt idx="1521" formatCode="General">
                  <c:v>-7.3681353564243298E-3</c:v>
                </c:pt>
                <c:pt idx="1522" formatCode="General">
                  <c:v>-6.8858265372055503E-3</c:v>
                </c:pt>
                <c:pt idx="1523" formatCode="General">
                  <c:v>-6.3988819010502998E-3</c:v>
                </c:pt>
                <c:pt idx="1524" formatCode="General">
                  <c:v>-5.90735688983613E-3</c:v>
                </c:pt>
                <c:pt idx="1525" formatCode="General">
                  <c:v>-5.4122044651192403E-3</c:v>
                </c:pt>
                <c:pt idx="1526" formatCode="General">
                  <c:v>-4.9139814225815804E-3</c:v>
                </c:pt>
                <c:pt idx="1527" formatCode="General">
                  <c:v>-4.41148478360335E-3</c:v>
                </c:pt>
                <c:pt idx="1528" formatCode="General">
                  <c:v>-3.9049790540135998E-3</c:v>
                </c:pt>
                <c:pt idx="1529" formatCode="General">
                  <c:v>-3.3974284257491899E-3</c:v>
                </c:pt>
                <c:pt idx="1530" formatCode="General">
                  <c:v>-2.8902106442660002E-3</c:v>
                </c:pt>
                <c:pt idx="1531" formatCode="General">
                  <c:v>-2.3826795882173702E-3</c:v>
                </c:pt>
                <c:pt idx="1532" formatCode="General">
                  <c:v>-1.87462393720027E-3</c:v>
                </c:pt>
                <c:pt idx="1533" formatCode="General">
                  <c:v>-1.36789807250588E-3</c:v>
                </c:pt>
                <c:pt idx="1534" formatCode="General">
                  <c:v>-8.6413569658451699E-4</c:v>
                </c:pt>
                <c:pt idx="1535" formatCode="General">
                  <c:v>-3.6368573494636498E-4</c:v>
                </c:pt>
                <c:pt idx="1536" formatCode="General">
                  <c:v>1.3210491273285801E-4</c:v>
                </c:pt>
                <c:pt idx="1537" formatCode="General">
                  <c:v>6.2198337129937796E-4</c:v>
                </c:pt>
                <c:pt idx="1538" formatCode="General">
                  <c:v>1.1054039515849101E-3</c:v>
                </c:pt>
                <c:pt idx="1539" formatCode="General">
                  <c:v>1.5817128912051399E-3</c:v>
                </c:pt>
                <c:pt idx="1540" formatCode="General">
                  <c:v>2.05086922163146E-3</c:v>
                </c:pt>
                <c:pt idx="1541" formatCode="General">
                  <c:v>2.5119845428173298E-3</c:v>
                </c:pt>
                <c:pt idx="1542" formatCode="General">
                  <c:v>2.9619204141886298E-3</c:v>
                </c:pt>
                <c:pt idx="1543" formatCode="General">
                  <c:v>3.40041228415557E-3</c:v>
                </c:pt>
                <c:pt idx="1544" formatCode="General">
                  <c:v>3.82700519792853E-3</c:v>
                </c:pt>
                <c:pt idx="1545" formatCode="General">
                  <c:v>4.2388660701700902E-3</c:v>
                </c:pt>
                <c:pt idx="1546" formatCode="General">
                  <c:v>4.6337762404043701E-3</c:v>
                </c:pt>
                <c:pt idx="1547" formatCode="General">
                  <c:v>5.0105760825868003E-3</c:v>
                </c:pt>
                <c:pt idx="1548" formatCode="General">
                  <c:v>5.3684402537086603E-3</c:v>
                </c:pt>
                <c:pt idx="1549" formatCode="General">
                  <c:v>5.7056927896535501E-3</c:v>
                </c:pt>
                <c:pt idx="1550" formatCode="General">
                  <c:v>6.0208247493709604E-3</c:v>
                </c:pt>
                <c:pt idx="1551" formatCode="General">
                  <c:v>6.3132226807047203E-3</c:v>
                </c:pt>
                <c:pt idx="1552" formatCode="General">
                  <c:v>6.5852456684319998E-3</c:v>
                </c:pt>
                <c:pt idx="1553" formatCode="General">
                  <c:v>6.8383312725609604E-3</c:v>
                </c:pt>
                <c:pt idx="1554" formatCode="General">
                  <c:v>7.07293846635265E-3</c:v>
                </c:pt>
                <c:pt idx="1555" formatCode="General">
                  <c:v>7.2923427846590403E-3</c:v>
                </c:pt>
                <c:pt idx="1556" formatCode="General">
                  <c:v>7.4988411379485198E-3</c:v>
                </c:pt>
                <c:pt idx="1557" formatCode="General">
                  <c:v>7.6933939798726697E-3</c:v>
                </c:pt>
                <c:pt idx="1558" formatCode="General">
                  <c:v>7.8780139081873705E-3</c:v>
                </c:pt>
                <c:pt idx="1559" formatCode="General">
                  <c:v>8.0547683015804901E-3</c:v>
                </c:pt>
                <c:pt idx="1560" formatCode="General">
                  <c:v>8.2246518618486301E-3</c:v>
                </c:pt>
                <c:pt idx="1561" formatCode="General">
                  <c:v>8.3874403133934808E-3</c:v>
                </c:pt>
                <c:pt idx="1562" formatCode="General">
                  <c:v>8.5424626323469394E-3</c:v>
                </c:pt>
                <c:pt idx="1563" formatCode="General">
                  <c:v>8.6897768320419698E-3</c:v>
                </c:pt>
                <c:pt idx="1564" formatCode="General">
                  <c:v>8.8284680700821995E-3</c:v>
                </c:pt>
                <c:pt idx="1565" formatCode="General">
                  <c:v>8.9547563366361698E-3</c:v>
                </c:pt>
                <c:pt idx="1566" formatCode="General">
                  <c:v>9.0658569210715495E-3</c:v>
                </c:pt>
                <c:pt idx="1567" formatCode="General">
                  <c:v>9.1604997877553496E-3</c:v>
                </c:pt>
                <c:pt idx="1568" formatCode="General">
                  <c:v>9.2350976195536803E-3</c:v>
                </c:pt>
                <c:pt idx="1569" formatCode="General">
                  <c:v>9.2853301389703696E-3</c:v>
                </c:pt>
                <c:pt idx="1570" formatCode="General">
                  <c:v>9.3096186423999201E-3</c:v>
                </c:pt>
                <c:pt idx="1571" formatCode="General">
                  <c:v>9.3054051206658394E-3</c:v>
                </c:pt>
                <c:pt idx="1572" formatCode="General">
                  <c:v>9.2698176949154807E-3</c:v>
                </c:pt>
                <c:pt idx="1573" formatCode="General">
                  <c:v>9.2008456805789708E-3</c:v>
                </c:pt>
                <c:pt idx="1574" formatCode="General">
                  <c:v>9.09825953272945E-3</c:v>
                </c:pt>
                <c:pt idx="1575" formatCode="General">
                  <c:v>8.9617496616112603E-3</c:v>
                </c:pt>
                <c:pt idx="1576" formatCode="General">
                  <c:v>8.7918840432272306E-3</c:v>
                </c:pt>
                <c:pt idx="1577" formatCode="General">
                  <c:v>8.5917885323890698E-3</c:v>
                </c:pt>
                <c:pt idx="1578" formatCode="General">
                  <c:v>8.3636533338306007E-3</c:v>
                </c:pt>
                <c:pt idx="1579" formatCode="General">
                  <c:v>8.1118040429124603E-3</c:v>
                </c:pt>
                <c:pt idx="1580" formatCode="General">
                  <c:v>7.8414715526042202E-3</c:v>
                </c:pt>
                <c:pt idx="1581" formatCode="General">
                  <c:v>7.5580494969508197E-3</c:v>
                </c:pt>
                <c:pt idx="1582" formatCode="General">
                  <c:v>7.2669183738164897E-3</c:v>
                </c:pt>
                <c:pt idx="1583" formatCode="General">
                  <c:v>6.9725613713801397E-3</c:v>
                </c:pt>
                <c:pt idx="1584" formatCode="General">
                  <c:v>6.6792269475323502E-3</c:v>
                </c:pt>
                <c:pt idx="1585" formatCode="General">
                  <c:v>6.3898483575858299E-3</c:v>
                </c:pt>
                <c:pt idx="1586" formatCode="General">
                  <c:v>6.1062511370868202E-3</c:v>
                </c:pt>
                <c:pt idx="1587" formatCode="General">
                  <c:v>5.8295376535850603E-3</c:v>
                </c:pt>
                <c:pt idx="1588" formatCode="General">
                  <c:v>5.5602542208124097E-3</c:v>
                </c:pt>
                <c:pt idx="1589" formatCode="General">
                  <c:v>5.2978426105272699E-3</c:v>
                </c:pt>
                <c:pt idx="1590" formatCode="General">
                  <c:v>5.0405950408639096E-3</c:v>
                </c:pt>
                <c:pt idx="1591" formatCode="General">
                  <c:v>4.7860095456731004E-3</c:v>
                </c:pt>
                <c:pt idx="1592" formatCode="General">
                  <c:v>4.5304492798991002E-3</c:v>
                </c:pt>
                <c:pt idx="1593" formatCode="General">
                  <c:v>4.2699578752231401E-3</c:v>
                </c:pt>
                <c:pt idx="1594" formatCode="General">
                  <c:v>3.9993857717128501E-3</c:v>
                </c:pt>
                <c:pt idx="1595" formatCode="General">
                  <c:v>3.7116737606351698E-3</c:v>
                </c:pt>
                <c:pt idx="1596" formatCode="General">
                  <c:v>3.40039132993325E-3</c:v>
                </c:pt>
                <c:pt idx="1597" formatCode="General">
                  <c:v>3.0584585213924201E-3</c:v>
                </c:pt>
                <c:pt idx="1598" formatCode="General">
                  <c:v>2.6772936917727501E-3</c:v>
                </c:pt>
                <c:pt idx="1599" formatCode="General">
                  <c:v>2.2499296090182901E-3</c:v>
                </c:pt>
                <c:pt idx="1600" formatCode="General">
                  <c:v>1.7696504183847099E-3</c:v>
                </c:pt>
                <c:pt idx="1601" formatCode="General">
                  <c:v>1.2323140705994E-3</c:v>
                </c:pt>
                <c:pt idx="1602" formatCode="General">
                  <c:v>6.3753744655374903E-4</c:v>
                </c:pt>
                <c:pt idx="1603">
                  <c:v>-1.11657852936406E-5</c:v>
                </c:pt>
                <c:pt idx="1604" formatCode="General">
                  <c:v>-7.06037961996724E-4</c:v>
                </c:pt>
                <c:pt idx="1605" formatCode="General">
                  <c:v>-1.43443339350536E-3</c:v>
                </c:pt>
                <c:pt idx="1606" formatCode="General">
                  <c:v>-2.1785375397446699E-3</c:v>
                </c:pt>
                <c:pt idx="1607" formatCode="General">
                  <c:v>-2.9168737857654401E-3</c:v>
                </c:pt>
                <c:pt idx="1608" formatCode="General">
                  <c:v>-3.62464689428646E-3</c:v>
                </c:pt>
                <c:pt idx="1609" formatCode="General">
                  <c:v>-4.2732243690895002E-3</c:v>
                </c:pt>
                <c:pt idx="1610" formatCode="General">
                  <c:v>-4.8320468296694698E-3</c:v>
                </c:pt>
                <c:pt idx="1611" formatCode="General">
                  <c:v>-5.2699767642824004E-3</c:v>
                </c:pt>
                <c:pt idx="1612" formatCode="General">
                  <c:v>-5.55392165411186E-3</c:v>
                </c:pt>
                <c:pt idx="1613" formatCode="General">
                  <c:v>-5.6506963908908702E-3</c:v>
                </c:pt>
                <c:pt idx="1614" formatCode="General">
                  <c:v>-5.5276917327309501E-3</c:v>
                </c:pt>
                <c:pt idx="1615" formatCode="General">
                  <c:v>-5.15334205293162E-3</c:v>
                </c:pt>
                <c:pt idx="1616" formatCode="General">
                  <c:v>-4.4986615448301898E-3</c:v>
                </c:pt>
                <c:pt idx="1617" formatCode="General">
                  <c:v>-3.5392622769182601E-3</c:v>
                </c:pt>
                <c:pt idx="1618" formatCode="General">
                  <c:v>-2.2586667181903001E-3</c:v>
                </c:pt>
                <c:pt idx="1619" formatCode="General">
                  <c:v>-6.5094589263317896E-4</c:v>
                </c:pt>
                <c:pt idx="1620" formatCode="General">
                  <c:v>1.27725343092243E-3</c:v>
                </c:pt>
                <c:pt idx="1621" formatCode="General">
                  <c:v>3.5043850186289899E-3</c:v>
                </c:pt>
                <c:pt idx="1622" formatCode="General">
                  <c:v>5.9922856607625401E-3</c:v>
                </c:pt>
                <c:pt idx="1623" formatCode="General">
                  <c:v>8.6869081577993293E-3</c:v>
                </c:pt>
                <c:pt idx="1624" formatCode="General">
                  <c:v>1.1521184052653E-2</c:v>
                </c:pt>
                <c:pt idx="1625" formatCode="General">
                  <c:v>1.44187482867685E-2</c:v>
                </c:pt>
                <c:pt idx="1626" formatCode="General">
                  <c:v>1.7298325822316801E-2</c:v>
                </c:pt>
                <c:pt idx="1627" formatCode="General">
                  <c:v>2.0080187079550602E-2</c:v>
                </c:pt>
                <c:pt idx="1628" formatCode="General">
                  <c:v>2.2691924691441299E-2</c:v>
                </c:pt>
                <c:pt idx="1629" formatCode="General">
                  <c:v>2.5072850364129599E-2</c:v>
                </c:pt>
                <c:pt idx="1630" formatCode="General">
                  <c:v>2.7173842175705201E-2</c:v>
                </c:pt>
                <c:pt idx="1631" formatCode="General">
                  <c:v>2.8955531382439299E-2</c:v>
                </c:pt>
                <c:pt idx="1632" formatCode="General">
                  <c:v>3.03894141965242E-2</c:v>
                </c:pt>
                <c:pt idx="1633" formatCode="General">
                  <c:v>3.14537161240179E-2</c:v>
                </c:pt>
                <c:pt idx="1634" formatCode="General">
                  <c:v>3.2128346257797501E-2</c:v>
                </c:pt>
                <c:pt idx="1635" formatCode="General">
                  <c:v>3.23886300374343E-2</c:v>
                </c:pt>
                <c:pt idx="1636" formatCode="General">
                  <c:v>3.2201923151276297E-2</c:v>
                </c:pt>
                <c:pt idx="1637" formatCode="General">
                  <c:v>3.1531410244642101E-2</c:v>
                </c:pt>
                <c:pt idx="1638" formatCode="General">
                  <c:v>3.0337566089519999E-2</c:v>
                </c:pt>
                <c:pt idx="1639" formatCode="General">
                  <c:v>2.85836745340774E-2</c:v>
                </c:pt>
                <c:pt idx="1640" formatCode="General">
                  <c:v>2.6247872861919E-2</c:v>
                </c:pt>
                <c:pt idx="1641" formatCode="General">
                  <c:v>2.3329119724426198E-2</c:v>
                </c:pt>
                <c:pt idx="1642" formatCode="General">
                  <c:v>1.98470068420291E-2</c:v>
                </c:pt>
                <c:pt idx="1643" formatCode="General">
                  <c:v>1.5849062955577101E-2</c:v>
                </c:pt>
                <c:pt idx="1644" formatCode="General">
                  <c:v>1.1424565419549001E-2</c:v>
                </c:pt>
                <c:pt idx="1645" formatCode="General">
                  <c:v>6.7207810163657398E-3</c:v>
                </c:pt>
                <c:pt idx="1646" formatCode="General">
                  <c:v>1.9493112098271099E-3</c:v>
                </c:pt>
                <c:pt idx="1647" formatCode="General">
                  <c:v>-2.6195709942154698E-3</c:v>
                </c:pt>
                <c:pt idx="1648" formatCode="General">
                  <c:v>-6.6792245380870099E-3</c:v>
                </c:pt>
                <c:pt idx="1649" formatCode="General">
                  <c:v>-9.9334110191595902E-3</c:v>
                </c:pt>
                <c:pt idx="1650" formatCode="General">
                  <c:v>-1.2130485419302801E-2</c:v>
                </c:pt>
                <c:pt idx="1651" formatCode="General">
                  <c:v>-1.3087563706981199E-2</c:v>
                </c:pt>
                <c:pt idx="1652" formatCode="General">
                  <c:v>-1.26840851696381E-2</c:v>
                </c:pt>
                <c:pt idx="1653" formatCode="General">
                  <c:v>-1.08856027088066E-2</c:v>
                </c:pt>
                <c:pt idx="1654" formatCode="General">
                  <c:v>-7.8833424549866696E-3</c:v>
                </c:pt>
                <c:pt idx="1655" formatCode="General">
                  <c:v>-4.01969012701769E-3</c:v>
                </c:pt>
                <c:pt idx="1656" formatCode="General">
                  <c:v>3.2003507929129801E-4</c:v>
                </c:pt>
                <c:pt idx="1657" formatCode="General">
                  <c:v>4.6634367470416603E-3</c:v>
                </c:pt>
                <c:pt idx="1658" formatCode="General">
                  <c:v>8.5303462302578192E-3</c:v>
                </c:pt>
                <c:pt idx="1659" formatCode="General">
                  <c:v>1.13427946945281E-2</c:v>
                </c:pt>
                <c:pt idx="1660" formatCode="General">
                  <c:v>1.2882090121509E-2</c:v>
                </c:pt>
                <c:pt idx="1661" formatCode="General">
                  <c:v>1.44516965833239E-2</c:v>
                </c:pt>
                <c:pt idx="1662" formatCode="General">
                  <c:v>1.3890609811742101E-2</c:v>
                </c:pt>
                <c:pt idx="1663" formatCode="General">
                  <c:v>1.02730810276102E-2</c:v>
                </c:pt>
                <c:pt idx="1664" formatCode="General">
                  <c:v>7.0474652168892697E-3</c:v>
                </c:pt>
                <c:pt idx="1665" formatCode="General">
                  <c:v>4.9119867489533101E-3</c:v>
                </c:pt>
                <c:pt idx="1666" formatCode="General">
                  <c:v>3.3327860635712901E-3</c:v>
                </c:pt>
                <c:pt idx="1667" formatCode="General">
                  <c:v>2.0537075684280998E-3</c:v>
                </c:pt>
                <c:pt idx="1668" formatCode="General">
                  <c:v>9.8095080819830599E-4</c:v>
                </c:pt>
                <c:pt idx="1669">
                  <c:v>7.2217886643845505E-5</c:v>
                </c:pt>
                <c:pt idx="1670" formatCode="General">
                  <c:v>-6.9644943631798199E-4</c:v>
                </c:pt>
                <c:pt idx="1671" formatCode="General">
                  <c:v>-1.33943334073363E-3</c:v>
                </c:pt>
                <c:pt idx="1672" formatCode="General">
                  <c:v>-1.86755194615497E-3</c:v>
                </c:pt>
                <c:pt idx="1673" formatCode="General">
                  <c:v>-2.2892565455898098E-3</c:v>
                </c:pt>
                <c:pt idx="1674" formatCode="General">
                  <c:v>-2.6116990157421102E-3</c:v>
                </c:pt>
                <c:pt idx="1675" formatCode="General">
                  <c:v>-2.8407448597887702E-3</c:v>
                </c:pt>
                <c:pt idx="1676" formatCode="General">
                  <c:v>-2.9821582914534698E-3</c:v>
                </c:pt>
                <c:pt idx="1677" formatCode="General">
                  <c:v>-3.0420245461458498E-3</c:v>
                </c:pt>
                <c:pt idx="1678" formatCode="General">
                  <c:v>-3.0252677499643301E-3</c:v>
                </c:pt>
                <c:pt idx="1679" formatCode="General">
                  <c:v>-2.93618726153469E-3</c:v>
                </c:pt>
                <c:pt idx="1680" formatCode="General">
                  <c:v>-2.7785846149574701E-3</c:v>
                </c:pt>
                <c:pt idx="1681" formatCode="General">
                  <c:v>-2.5575853151322599E-3</c:v>
                </c:pt>
                <c:pt idx="1682" formatCode="General">
                  <c:v>-2.2786204124136599E-3</c:v>
                </c:pt>
                <c:pt idx="1683" formatCode="General">
                  <c:v>-1.94501607153065E-3</c:v>
                </c:pt>
                <c:pt idx="1684" formatCode="General">
                  <c:v>-1.55989251643126E-3</c:v>
                </c:pt>
                <c:pt idx="1685" formatCode="General">
                  <c:v>-1.12812720758072E-3</c:v>
                </c:pt>
                <c:pt idx="1686" formatCode="General">
                  <c:v>-6.5420092531578002E-4</c:v>
                </c:pt>
                <c:pt idx="1687" formatCode="General">
                  <c:v>-1.4186778606E-4</c:v>
                </c:pt>
                <c:pt idx="1688" formatCode="General">
                  <c:v>4.04915969334826E-4</c:v>
                </c:pt>
                <c:pt idx="1689" formatCode="General">
                  <c:v>9.8242579604078699E-4</c:v>
                </c:pt>
                <c:pt idx="1690" formatCode="General">
                  <c:v>1.58730595234594E-3</c:v>
                </c:pt>
                <c:pt idx="1691" formatCode="General">
                  <c:v>2.21592403811484E-3</c:v>
                </c:pt>
                <c:pt idx="1692" formatCode="General">
                  <c:v>2.8649303559615401E-3</c:v>
                </c:pt>
                <c:pt idx="1693" formatCode="General">
                  <c:v>3.5322363239732599E-3</c:v>
                </c:pt>
                <c:pt idx="1694" formatCode="General">
                  <c:v>4.2145836705150602E-3</c:v>
                </c:pt>
                <c:pt idx="1695" formatCode="General">
                  <c:v>4.9082569533628701E-3</c:v>
                </c:pt>
                <c:pt idx="1696" formatCode="General">
                  <c:v>5.6120111669672196E-3</c:v>
                </c:pt>
                <c:pt idx="1697" formatCode="General">
                  <c:v>6.3239928627029998E-3</c:v>
                </c:pt>
                <c:pt idx="1698" formatCode="General">
                  <c:v>7.0410641127838002E-3</c:v>
                </c:pt>
                <c:pt idx="1699" formatCode="General">
                  <c:v>7.7609826853223896E-3</c:v>
                </c:pt>
                <c:pt idx="1700" formatCode="General">
                  <c:v>8.4814512015233007E-3</c:v>
                </c:pt>
                <c:pt idx="1701" formatCode="General">
                  <c:v>9.2005386431883995E-3</c:v>
                </c:pt>
                <c:pt idx="1702" formatCode="General">
                  <c:v>9.9164455173322494E-3</c:v>
                </c:pt>
                <c:pt idx="1703" formatCode="General">
                  <c:v>1.06270721090851E-2</c:v>
                </c:pt>
                <c:pt idx="1704" formatCode="General">
                  <c:v>1.13316226318386E-2</c:v>
                </c:pt>
                <c:pt idx="1705" formatCode="General">
                  <c:v>1.20289749830421E-2</c:v>
                </c:pt>
                <c:pt idx="1706" formatCode="General">
                  <c:v>1.2716576464125001E-2</c:v>
                </c:pt>
                <c:pt idx="1707" formatCode="General">
                  <c:v>1.33924074689682E-2</c:v>
                </c:pt>
                <c:pt idx="1708" formatCode="General">
                  <c:v>1.4055400178222001E-2</c:v>
                </c:pt>
                <c:pt idx="1709" formatCode="General">
                  <c:v>1.47041591475105E-2</c:v>
                </c:pt>
                <c:pt idx="1710" formatCode="General">
                  <c:v>1.5336247989498199E-2</c:v>
                </c:pt>
                <c:pt idx="1711" formatCode="General">
                  <c:v>1.5950455871499701E-2</c:v>
                </c:pt>
                <c:pt idx="1712" formatCode="General">
                  <c:v>1.65458985212712E-2</c:v>
                </c:pt>
                <c:pt idx="1713" formatCode="General">
                  <c:v>1.7120834724723699E-2</c:v>
                </c:pt>
                <c:pt idx="1714" formatCode="General">
                  <c:v>1.7673303476538199E-2</c:v>
                </c:pt>
                <c:pt idx="1715" formatCode="General">
                  <c:v>1.8202931866484199E-2</c:v>
                </c:pt>
                <c:pt idx="1716" formatCode="General">
                  <c:v>1.87088736486998E-2</c:v>
                </c:pt>
                <c:pt idx="1717" formatCode="General">
                  <c:v>1.9189772433058999E-2</c:v>
                </c:pt>
                <c:pt idx="1718" formatCode="General">
                  <c:v>1.96452296080869E-2</c:v>
                </c:pt>
                <c:pt idx="1719" formatCode="General">
                  <c:v>2.00734060158613E-2</c:v>
                </c:pt>
                <c:pt idx="1720" formatCode="General">
                  <c:v>2.0473832705021601E-2</c:v>
                </c:pt>
                <c:pt idx="1721" formatCode="General">
                  <c:v>2.0846437113474801E-2</c:v>
                </c:pt>
                <c:pt idx="1722" formatCode="General">
                  <c:v>2.1190835267813599E-2</c:v>
                </c:pt>
                <c:pt idx="1723" formatCode="General">
                  <c:v>2.1506219623658E-2</c:v>
                </c:pt>
                <c:pt idx="1724" formatCode="General">
                  <c:v>2.1792601218172902E-2</c:v>
                </c:pt>
                <c:pt idx="1725" formatCode="General">
                  <c:v>2.2050626765263599E-2</c:v>
                </c:pt>
                <c:pt idx="1726" formatCode="General">
                  <c:v>2.2279846719898098E-2</c:v>
                </c:pt>
                <c:pt idx="1727" formatCode="General">
                  <c:v>2.2481449379163101E-2</c:v>
                </c:pt>
                <c:pt idx="1728" formatCode="General">
                  <c:v>2.2655930241341601E-2</c:v>
                </c:pt>
                <c:pt idx="1729" formatCode="General">
                  <c:v>2.2802710759935299E-2</c:v>
                </c:pt>
                <c:pt idx="1730" formatCode="General">
                  <c:v>2.2922523151394598E-2</c:v>
                </c:pt>
                <c:pt idx="1731" formatCode="General">
                  <c:v>2.30183763695961E-2</c:v>
                </c:pt>
                <c:pt idx="1732" formatCode="General">
                  <c:v>2.3092166594316201E-2</c:v>
                </c:pt>
                <c:pt idx="1733" formatCode="General">
                  <c:v>2.3142629501527699E-2</c:v>
                </c:pt>
                <c:pt idx="1734" formatCode="General">
                  <c:v>2.3171277718150699E-2</c:v>
                </c:pt>
                <c:pt idx="1735" formatCode="General">
                  <c:v>2.3181446738249799E-2</c:v>
                </c:pt>
                <c:pt idx="1736" formatCode="General">
                  <c:v>2.3174138164055599E-2</c:v>
                </c:pt>
                <c:pt idx="1737" formatCode="General">
                  <c:v>2.3149917253788701E-2</c:v>
                </c:pt>
                <c:pt idx="1738" formatCode="General">
                  <c:v>2.3109345791041399E-2</c:v>
                </c:pt>
                <c:pt idx="1739" formatCode="General">
                  <c:v>2.3053588617384501E-2</c:v>
                </c:pt>
                <c:pt idx="1740" formatCode="General">
                  <c:v>2.2984514113358799E-2</c:v>
                </c:pt>
                <c:pt idx="1741" formatCode="General">
                  <c:v>2.2903083059079701E-2</c:v>
                </c:pt>
                <c:pt idx="1742" formatCode="General">
                  <c:v>2.2810319986763802E-2</c:v>
                </c:pt>
                <c:pt idx="1743" formatCode="General">
                  <c:v>2.2706090089094199E-2</c:v>
                </c:pt>
                <c:pt idx="1744" formatCode="General">
                  <c:v>2.2590235019917301E-2</c:v>
                </c:pt>
                <c:pt idx="1745" formatCode="General">
                  <c:v>2.2463101304965299E-2</c:v>
                </c:pt>
                <c:pt idx="1746" formatCode="General">
                  <c:v>2.2322987358253499E-2</c:v>
                </c:pt>
                <c:pt idx="1747" formatCode="General">
                  <c:v>2.2169646205982399E-2</c:v>
                </c:pt>
                <c:pt idx="1748" formatCode="General">
                  <c:v>2.2003111773664302E-2</c:v>
                </c:pt>
                <c:pt idx="1749" formatCode="General">
                  <c:v>2.1821150886800301E-2</c:v>
                </c:pt>
                <c:pt idx="1750" formatCode="General">
                  <c:v>2.1621673280917901E-2</c:v>
                </c:pt>
                <c:pt idx="1751" formatCode="General">
                  <c:v>2.14026115087197E-2</c:v>
                </c:pt>
                <c:pt idx="1752" formatCode="General">
                  <c:v>2.1160761680081599E-2</c:v>
                </c:pt>
                <c:pt idx="1753" formatCode="General">
                  <c:v>2.08937854273121E-2</c:v>
                </c:pt>
                <c:pt idx="1754" formatCode="General">
                  <c:v>2.0601212432437101E-2</c:v>
                </c:pt>
                <c:pt idx="1755" formatCode="General">
                  <c:v>2.0279588687339398E-2</c:v>
                </c:pt>
                <c:pt idx="1756" formatCode="General">
                  <c:v>1.9926310428209901E-2</c:v>
                </c:pt>
                <c:pt idx="1757" formatCode="General">
                  <c:v>1.95416792283107E-2</c:v>
                </c:pt>
                <c:pt idx="1758" formatCode="General">
                  <c:v>1.91255807670394E-2</c:v>
                </c:pt>
                <c:pt idx="1759" formatCode="General">
                  <c:v>1.8678282799960502E-2</c:v>
                </c:pt>
                <c:pt idx="1760" formatCode="General">
                  <c:v>1.8200102156995E-2</c:v>
                </c:pt>
                <c:pt idx="1761" formatCode="General">
                  <c:v>1.76940465999741E-2</c:v>
                </c:pt>
                <c:pt idx="1762" formatCode="General">
                  <c:v>1.7166130119571899E-2</c:v>
                </c:pt>
                <c:pt idx="1763" formatCode="General">
                  <c:v>1.6621078171534201E-2</c:v>
                </c:pt>
                <c:pt idx="1764" formatCode="General">
                  <c:v>1.6063746890392999E-2</c:v>
                </c:pt>
                <c:pt idx="1765" formatCode="General">
                  <c:v>1.5500829257481599E-2</c:v>
                </c:pt>
                <c:pt idx="1766" formatCode="General">
                  <c:v>1.4938487042649501E-2</c:v>
                </c:pt>
                <c:pt idx="1767" formatCode="General">
                  <c:v>1.43843498799278E-2</c:v>
                </c:pt>
                <c:pt idx="1768" formatCode="General">
                  <c:v>1.38470166480016E-2</c:v>
                </c:pt>
                <c:pt idx="1769" formatCode="General">
                  <c:v>1.3333347682066799E-2</c:v>
                </c:pt>
                <c:pt idx="1770" formatCode="General">
                  <c:v>1.28486097410017E-2</c:v>
                </c:pt>
                <c:pt idx="1771" formatCode="General">
                  <c:v>1.2397299897531799E-2</c:v>
                </c:pt>
                <c:pt idx="1772" formatCode="General">
                  <c:v>1.1982591205294799E-2</c:v>
                </c:pt>
                <c:pt idx="1773" formatCode="General">
                  <c:v>1.16065373466897E-2</c:v>
                </c:pt>
                <c:pt idx="1774" formatCode="General">
                  <c:v>1.12692427203414E-2</c:v>
                </c:pt>
                <c:pt idx="1775" formatCode="General">
                  <c:v>1.0968818745392701E-2</c:v>
                </c:pt>
                <c:pt idx="1776" formatCode="General">
                  <c:v>1.0701561132047E-2</c:v>
                </c:pt>
                <c:pt idx="1777" formatCode="General">
                  <c:v>1.0462233709467399E-2</c:v>
                </c:pt>
                <c:pt idx="1778" formatCode="General">
                  <c:v>1.0245055634977801E-2</c:v>
                </c:pt>
                <c:pt idx="1779" formatCode="General">
                  <c:v>1.0042842693333E-2</c:v>
                </c:pt>
                <c:pt idx="1780" formatCode="General">
                  <c:v>9.8462256901082398E-3</c:v>
                </c:pt>
                <c:pt idx="1781" formatCode="General">
                  <c:v>9.6449014279783602E-3</c:v>
                </c:pt>
                <c:pt idx="1782" formatCode="General">
                  <c:v>9.4298425767387201E-3</c:v>
                </c:pt>
                <c:pt idx="1783" formatCode="General">
                  <c:v>9.1914354921264294E-3</c:v>
                </c:pt>
                <c:pt idx="1784" formatCode="General">
                  <c:v>8.9198914172018608E-3</c:v>
                </c:pt>
                <c:pt idx="1785" formatCode="General">
                  <c:v>8.6064793261341702E-3</c:v>
                </c:pt>
                <c:pt idx="1786" formatCode="General">
                  <c:v>8.2441076297307299E-3</c:v>
                </c:pt>
                <c:pt idx="1787" formatCode="General">
                  <c:v>7.8262516306618502E-3</c:v>
                </c:pt>
                <c:pt idx="1788" formatCode="General">
                  <c:v>7.3472543786350999E-3</c:v>
                </c:pt>
                <c:pt idx="1789" formatCode="General">
                  <c:v>6.8039582096289901E-3</c:v>
                </c:pt>
                <c:pt idx="1790" formatCode="General">
                  <c:v>6.1962905908277697E-3</c:v>
                </c:pt>
                <c:pt idx="1791" formatCode="General">
                  <c:v>5.5234512373276198E-3</c:v>
                </c:pt>
                <c:pt idx="1792" formatCode="General">
                  <c:v>4.7850228931713996E-3</c:v>
                </c:pt>
                <c:pt idx="1793" formatCode="General">
                  <c:v>3.9841741819566902E-3</c:v>
                </c:pt>
                <c:pt idx="1794" formatCode="General">
                  <c:v>3.1262272926035999E-3</c:v>
                </c:pt>
                <c:pt idx="1795" formatCode="General">
                  <c:v>2.21756543007407E-3</c:v>
                </c:pt>
                <c:pt idx="1796" formatCode="General">
                  <c:v>1.2634943148311E-3</c:v>
                </c:pt>
                <c:pt idx="1797" formatCode="General">
                  <c:v>2.72188364718874E-4</c:v>
                </c:pt>
                <c:pt idx="1798" formatCode="General">
                  <c:v>-7.4736911133649797E-4</c:v>
                </c:pt>
                <c:pt idx="1799" formatCode="General">
                  <c:v>-1.78714749034093E-3</c:v>
                </c:pt>
                <c:pt idx="1800" formatCode="General">
                  <c:v>-2.8375728936083501E-3</c:v>
                </c:pt>
                <c:pt idx="1801" formatCode="General">
                  <c:v>-3.8904946744106302E-3</c:v>
                </c:pt>
                <c:pt idx="1802" formatCode="General">
                  <c:v>-4.9385118236398903E-3</c:v>
                </c:pt>
                <c:pt idx="1803" formatCode="General">
                  <c:v>-5.9725030379064103E-3</c:v>
                </c:pt>
                <c:pt idx="1804" formatCode="General">
                  <c:v>-6.9836250118196401E-3</c:v>
                </c:pt>
                <c:pt idx="1805" formatCode="General">
                  <c:v>-7.9646441773248491E-3</c:v>
                </c:pt>
                <c:pt idx="1806" formatCode="General">
                  <c:v>-8.9086763896185101E-3</c:v>
                </c:pt>
                <c:pt idx="1807" formatCode="General">
                  <c:v>-9.8091534954854696E-3</c:v>
                </c:pt>
                <c:pt idx="1808" formatCode="General">
                  <c:v>-1.06616084905074E-2</c:v>
                </c:pt>
                <c:pt idx="1809" formatCode="General">
                  <c:v>-1.14624677584633E-2</c:v>
                </c:pt>
                <c:pt idx="1810" formatCode="General">
                  <c:v>-1.2207257415979901E-2</c:v>
                </c:pt>
                <c:pt idx="1811" formatCode="General">
                  <c:v>-1.28929061639005E-2</c:v>
                </c:pt>
                <c:pt idx="1812" formatCode="General">
                  <c:v>-1.35181548366157E-2</c:v>
                </c:pt>
                <c:pt idx="1813" formatCode="General">
                  <c:v>-1.4081702794099199E-2</c:v>
                </c:pt>
                <c:pt idx="1814" formatCode="General">
                  <c:v>-1.4583378240738701E-2</c:v>
                </c:pt>
                <c:pt idx="1815" formatCode="General">
                  <c:v>-1.50237984606968E-2</c:v>
                </c:pt>
                <c:pt idx="1816" formatCode="General">
                  <c:v>-1.5403518225847601E-2</c:v>
                </c:pt>
                <c:pt idx="1817" formatCode="General">
                  <c:v>-1.5722607175363199E-2</c:v>
                </c:pt>
                <c:pt idx="1818" formatCode="General">
                  <c:v>-1.5982690800769798E-2</c:v>
                </c:pt>
                <c:pt idx="1819" formatCode="General">
                  <c:v>-1.6187163815150299E-2</c:v>
                </c:pt>
                <c:pt idx="1820" formatCode="General">
                  <c:v>-1.6338048593259501E-2</c:v>
                </c:pt>
                <c:pt idx="1821" formatCode="General">
                  <c:v>-1.6438276810998E-2</c:v>
                </c:pt>
                <c:pt idx="1822" formatCode="General">
                  <c:v>-1.64906465824773E-2</c:v>
                </c:pt>
                <c:pt idx="1823" formatCode="General">
                  <c:v>-1.64964763968392E-2</c:v>
                </c:pt>
                <c:pt idx="1824" formatCode="General">
                  <c:v>-1.6459310220367701E-2</c:v>
                </c:pt>
                <c:pt idx="1825" formatCode="General">
                  <c:v>-1.6383987479791799E-2</c:v>
                </c:pt>
                <c:pt idx="1826" formatCode="General">
                  <c:v>-1.6272955966717999E-2</c:v>
                </c:pt>
                <c:pt idx="1827" formatCode="General">
                  <c:v>-1.6128121618880598E-2</c:v>
                </c:pt>
                <c:pt idx="1828" formatCode="General">
                  <c:v>-1.59528347262686E-2</c:v>
                </c:pt>
                <c:pt idx="1829" formatCode="General">
                  <c:v>-1.5749620871643399E-2</c:v>
                </c:pt>
                <c:pt idx="1830" formatCode="General">
                  <c:v>-1.55209865341615E-2</c:v>
                </c:pt>
                <c:pt idx="1831" formatCode="General">
                  <c:v>-1.5271199591784799E-2</c:v>
                </c:pt>
                <c:pt idx="1832" formatCode="General">
                  <c:v>-1.5003401334165599E-2</c:v>
                </c:pt>
                <c:pt idx="1833" formatCode="General">
                  <c:v>-1.4719630814863501E-2</c:v>
                </c:pt>
                <c:pt idx="1834" formatCode="General">
                  <c:v>-1.44231413896918E-2</c:v>
                </c:pt>
                <c:pt idx="1835" formatCode="General">
                  <c:v>-1.4116410020803501E-2</c:v>
                </c:pt>
                <c:pt idx="1836" formatCode="General">
                  <c:v>-1.3801345827789401E-2</c:v>
                </c:pt>
                <c:pt idx="1837" formatCode="General">
                  <c:v>-1.34799130942806E-2</c:v>
                </c:pt>
                <c:pt idx="1838" formatCode="General">
                  <c:v>-1.31549380573058E-2</c:v>
                </c:pt>
                <c:pt idx="1839" formatCode="General">
                  <c:v>-1.2829367015148601E-2</c:v>
                </c:pt>
                <c:pt idx="1840" formatCode="General">
                  <c:v>-1.25043459755627E-2</c:v>
                </c:pt>
                <c:pt idx="1841" formatCode="General">
                  <c:v>-1.2183038084666101E-2</c:v>
                </c:pt>
                <c:pt idx="1842" formatCode="General">
                  <c:v>-1.18682591857719E-2</c:v>
                </c:pt>
                <c:pt idx="1843" formatCode="General">
                  <c:v>-1.1560797085141E-2</c:v>
                </c:pt>
                <c:pt idx="1844" formatCode="General">
                  <c:v>-1.12630095386391E-2</c:v>
                </c:pt>
                <c:pt idx="1845" formatCode="General">
                  <c:v>-1.0976723976198101E-2</c:v>
                </c:pt>
                <c:pt idx="1846" formatCode="General">
                  <c:v>-1.07025863810915E-2</c:v>
                </c:pt>
                <c:pt idx="1847" formatCode="General">
                  <c:v>-1.04420857900308E-2</c:v>
                </c:pt>
                <c:pt idx="1848" formatCode="General">
                  <c:v>-1.01979059332412E-2</c:v>
                </c:pt>
                <c:pt idx="1849" formatCode="General">
                  <c:v>-9.9718750032389992E-3</c:v>
                </c:pt>
                <c:pt idx="1850" formatCode="General">
                  <c:v>-9.7639107032696099E-3</c:v>
                </c:pt>
                <c:pt idx="1851" formatCode="General">
                  <c:v>-9.5753390573595706E-3</c:v>
                </c:pt>
                <c:pt idx="1852" formatCode="General">
                  <c:v>-9.4078301849346308E-3</c:v>
                </c:pt>
                <c:pt idx="1853" formatCode="General">
                  <c:v>-9.2615933892339995E-3</c:v>
                </c:pt>
                <c:pt idx="1854" formatCode="General">
                  <c:v>-9.1363782103845402E-3</c:v>
                </c:pt>
                <c:pt idx="1855" formatCode="General">
                  <c:v>-9.0326911553570005E-3</c:v>
                </c:pt>
                <c:pt idx="1856" formatCode="General">
                  <c:v>-8.9517155788837802E-3</c:v>
                </c:pt>
                <c:pt idx="1857" formatCode="General">
                  <c:v>-8.8937743527111104E-3</c:v>
                </c:pt>
                <c:pt idx="1858" formatCode="General">
                  <c:v>-8.8586886228375506E-3</c:v>
                </c:pt>
                <c:pt idx="1859" formatCode="General">
                  <c:v>-8.8463984023362408E-3</c:v>
                </c:pt>
                <c:pt idx="1860" formatCode="General">
                  <c:v>-8.8575350374391609E-3</c:v>
                </c:pt>
                <c:pt idx="1861" formatCode="General">
                  <c:v>-8.8900435637772595E-3</c:v>
                </c:pt>
                <c:pt idx="1862" formatCode="General">
                  <c:v>-8.9426078380999297E-3</c:v>
                </c:pt>
                <c:pt idx="1863" formatCode="General">
                  <c:v>-9.0159586845474406E-3</c:v>
                </c:pt>
                <c:pt idx="1864" formatCode="General">
                  <c:v>-9.1081174831433402E-3</c:v>
                </c:pt>
                <c:pt idx="1865" formatCode="General">
                  <c:v>-9.21722306946288E-3</c:v>
                </c:pt>
                <c:pt idx="1866" formatCode="General">
                  <c:v>-9.3433881963173801E-3</c:v>
                </c:pt>
                <c:pt idx="1867" formatCode="General">
                  <c:v>-9.4856669761359796E-3</c:v>
                </c:pt>
                <c:pt idx="1868" formatCode="General">
                  <c:v>-9.6413050464694196E-3</c:v>
                </c:pt>
                <c:pt idx="1869" formatCode="General">
                  <c:v>-9.8086289323093007E-3</c:v>
                </c:pt>
                <c:pt idx="1870" formatCode="General">
                  <c:v>-9.9869165118494901E-3</c:v>
                </c:pt>
                <c:pt idx="1871" formatCode="General">
                  <c:v>-1.01747932096079E-2</c:v>
                </c:pt>
                <c:pt idx="1872" formatCode="General">
                  <c:v>-1.03705347838891E-2</c:v>
                </c:pt>
                <c:pt idx="1873" formatCode="General">
                  <c:v>-1.05726522220656E-2</c:v>
                </c:pt>
                <c:pt idx="1874" formatCode="General">
                  <c:v>-1.0779326156515501E-2</c:v>
                </c:pt>
                <c:pt idx="1875" formatCode="General">
                  <c:v>-1.09886275686162E-2</c:v>
                </c:pt>
                <c:pt idx="1876" formatCode="General">
                  <c:v>-1.11986500203872E-2</c:v>
                </c:pt>
                <c:pt idx="1877" formatCode="General">
                  <c:v>-1.14084160861774E-2</c:v>
                </c:pt>
                <c:pt idx="1878" formatCode="General">
                  <c:v>-1.1616008538971E-2</c:v>
                </c:pt>
                <c:pt idx="1879" formatCode="General">
                  <c:v>-1.18188076813953E-2</c:v>
                </c:pt>
                <c:pt idx="1880" formatCode="General">
                  <c:v>-1.20152729555669E-2</c:v>
                </c:pt>
                <c:pt idx="1881" formatCode="General">
                  <c:v>-1.22037954642902E-2</c:v>
                </c:pt>
                <c:pt idx="1882" formatCode="General">
                  <c:v>-1.2382269913085499E-2</c:v>
                </c:pt>
                <c:pt idx="1883" formatCode="General">
                  <c:v>-1.2549263705934E-2</c:v>
                </c:pt>
                <c:pt idx="1884" formatCode="General">
                  <c:v>-1.27043640998067E-2</c:v>
                </c:pt>
                <c:pt idx="1885" formatCode="General">
                  <c:v>-1.2844818116514599E-2</c:v>
                </c:pt>
                <c:pt idx="1886" formatCode="General">
                  <c:v>-1.2969289427416901E-2</c:v>
                </c:pt>
                <c:pt idx="1887" formatCode="General">
                  <c:v>-1.3077131541804199E-2</c:v>
                </c:pt>
                <c:pt idx="1888" formatCode="General">
                  <c:v>-1.31654554042368E-2</c:v>
                </c:pt>
                <c:pt idx="1889" formatCode="General">
                  <c:v>-1.3233866505413401E-2</c:v>
                </c:pt>
                <c:pt idx="1890" formatCode="General">
                  <c:v>-1.3281336814378601E-2</c:v>
                </c:pt>
                <c:pt idx="1891" formatCode="General">
                  <c:v>-1.33059029072714E-2</c:v>
                </c:pt>
                <c:pt idx="1892" formatCode="General">
                  <c:v>-1.33071270398678E-2</c:v>
                </c:pt>
                <c:pt idx="1893" formatCode="General">
                  <c:v>-1.32848909921342E-2</c:v>
                </c:pt>
                <c:pt idx="1894" formatCode="General">
                  <c:v>-1.3239199731774299E-2</c:v>
                </c:pt>
                <c:pt idx="1895" formatCode="General">
                  <c:v>-1.31693999474055E-2</c:v>
                </c:pt>
                <c:pt idx="1896" formatCode="General">
                  <c:v>-1.3074791114948E-2</c:v>
                </c:pt>
                <c:pt idx="1897" formatCode="General">
                  <c:v>-1.2955749810998301E-2</c:v>
                </c:pt>
                <c:pt idx="1898" formatCode="General">
                  <c:v>-1.2811865553728499E-2</c:v>
                </c:pt>
                <c:pt idx="1899" formatCode="General">
                  <c:v>-1.26437658094035E-2</c:v>
                </c:pt>
                <c:pt idx="1900" formatCode="General">
                  <c:v>-1.2452212599255099E-2</c:v>
                </c:pt>
                <c:pt idx="1901" formatCode="General">
                  <c:v>-1.22372403867341E-2</c:v>
                </c:pt>
                <c:pt idx="1902" formatCode="General">
                  <c:v>-1.2000920991916301E-2</c:v>
                </c:pt>
                <c:pt idx="1903" formatCode="General">
                  <c:v>-1.1745067384879401E-2</c:v>
                </c:pt>
                <c:pt idx="1904" formatCode="General">
                  <c:v>-1.1470397995418E-2</c:v>
                </c:pt>
                <c:pt idx="1905" formatCode="General">
                  <c:v>-1.1178182829091001E-2</c:v>
                </c:pt>
                <c:pt idx="1906" formatCode="General">
                  <c:v>-1.08704943033012E-2</c:v>
                </c:pt>
                <c:pt idx="1907" formatCode="General">
                  <c:v>-1.05485060668788E-2</c:v>
                </c:pt>
                <c:pt idx="1908" formatCode="General">
                  <c:v>-1.0212618693415099E-2</c:v>
                </c:pt>
                <c:pt idx="1909" formatCode="General">
                  <c:v>-9.8645997937527492E-3</c:v>
                </c:pt>
                <c:pt idx="1910" formatCode="General">
                  <c:v>-9.5072552165181897E-3</c:v>
                </c:pt>
                <c:pt idx="1911" formatCode="General">
                  <c:v>-9.14195737813207E-3</c:v>
                </c:pt>
                <c:pt idx="1912" formatCode="General">
                  <c:v>-8.7696245515255303E-3</c:v>
                </c:pt>
                <c:pt idx="1913" formatCode="General">
                  <c:v>-8.3916133362314793E-3</c:v>
                </c:pt>
                <c:pt idx="1914" formatCode="General">
                  <c:v>-8.0087244608903502E-3</c:v>
                </c:pt>
                <c:pt idx="1915" formatCode="General">
                  <c:v>-7.6222153933616496E-3</c:v>
                </c:pt>
                <c:pt idx="1916" formatCode="General">
                  <c:v>-7.2344458641523997E-3</c:v>
                </c:pt>
                <c:pt idx="1917" formatCode="General">
                  <c:v>-6.8464333294007904E-3</c:v>
                </c:pt>
                <c:pt idx="1918" formatCode="General">
                  <c:v>-6.4585088307089703E-3</c:v>
                </c:pt>
                <c:pt idx="1919" formatCode="General">
                  <c:v>-6.07124315153134E-3</c:v>
                </c:pt>
                <c:pt idx="1920" formatCode="General">
                  <c:v>-5.6863143393164504E-3</c:v>
                </c:pt>
                <c:pt idx="1921" formatCode="General">
                  <c:v>-5.3040776566128803E-3</c:v>
                </c:pt>
                <c:pt idx="1922" formatCode="General">
                  <c:v>-4.92473090988646E-3</c:v>
                </c:pt>
                <c:pt idx="1923" formatCode="General">
                  <c:v>-4.5497463867875503E-3</c:v>
                </c:pt>
                <c:pt idx="1924" formatCode="General">
                  <c:v>-4.1795368657755998E-3</c:v>
                </c:pt>
                <c:pt idx="1925" formatCode="General">
                  <c:v>-3.8143055849290401E-3</c:v>
                </c:pt>
                <c:pt idx="1926" formatCode="General">
                  <c:v>-3.45438261593238E-3</c:v>
                </c:pt>
                <c:pt idx="1927" formatCode="General">
                  <c:v>-3.1008821548667901E-3</c:v>
                </c:pt>
                <c:pt idx="1928" formatCode="General">
                  <c:v>-2.75454382889958E-3</c:v>
                </c:pt>
                <c:pt idx="1929" formatCode="General">
                  <c:v>-2.4157213828139099E-3</c:v>
                </c:pt>
                <c:pt idx="1930" formatCode="General">
                  <c:v>-2.08453310755961E-3</c:v>
                </c:pt>
                <c:pt idx="1931" formatCode="General">
                  <c:v>-1.76297290864312E-3</c:v>
                </c:pt>
                <c:pt idx="1932" formatCode="General">
                  <c:v>-1.4528741860561E-3</c:v>
                </c:pt>
                <c:pt idx="1933" formatCode="General">
                  <c:v>-1.15428431374124E-3</c:v>
                </c:pt>
                <c:pt idx="1934" formatCode="General">
                  <c:v>-8.6858871084804503E-4</c:v>
                </c:pt>
                <c:pt idx="1935" formatCode="General">
                  <c:v>-5.9735501592726595E-4</c:v>
                </c:pt>
                <c:pt idx="1936" formatCode="General">
                  <c:v>-3.4029586063562403E-4</c:v>
                </c:pt>
                <c:pt idx="1937">
                  <c:v>-9.9403723030541902E-5</c:v>
                </c:pt>
                <c:pt idx="1938" formatCode="General">
                  <c:v>1.2265205366042301E-4</c:v>
                </c:pt>
                <c:pt idx="1939" formatCode="General">
                  <c:v>3.2536404157008399E-4</c:v>
                </c:pt>
                <c:pt idx="1940" formatCode="General">
                  <c:v>5.0757687643551296E-4</c:v>
                </c:pt>
                <c:pt idx="1941" formatCode="General">
                  <c:v>6.6830539523892504E-4</c:v>
                </c:pt>
                <c:pt idx="1942" formatCode="General">
                  <c:v>8.0628888975874796E-4</c:v>
                </c:pt>
                <c:pt idx="1943" formatCode="General">
                  <c:v>9.2019248816183302E-4</c:v>
                </c:pt>
                <c:pt idx="1944" formatCode="General">
                  <c:v>1.0085160167683899E-3</c:v>
                </c:pt>
                <c:pt idx="1945" formatCode="General">
                  <c:v>1.0709611734704601E-3</c:v>
                </c:pt>
                <c:pt idx="1946" formatCode="General">
                  <c:v>1.10745982114009E-3</c:v>
                </c:pt>
                <c:pt idx="1947" formatCode="General">
                  <c:v>1.11659816914466E-3</c:v>
                </c:pt>
                <c:pt idx="1948" formatCode="General">
                  <c:v>1.0986522962312399E-3</c:v>
                </c:pt>
                <c:pt idx="1949" formatCode="General">
                  <c:v>1.0532384942320699E-3</c:v>
                </c:pt>
                <c:pt idx="1950" formatCode="General">
                  <c:v>9.8028475171479403E-4</c:v>
                </c:pt>
                <c:pt idx="1951" formatCode="General">
                  <c:v>8.8014257677482602E-4</c:v>
                </c:pt>
                <c:pt idx="1952" formatCode="General">
                  <c:v>7.5274476239957995E-4</c:v>
                </c:pt>
                <c:pt idx="1953" formatCode="General">
                  <c:v>5.9894069304706598E-4</c:v>
                </c:pt>
                <c:pt idx="1954" formatCode="General">
                  <c:v>4.1918731677021402E-4</c:v>
                </c:pt>
                <c:pt idx="1955" formatCode="General">
                  <c:v>2.15398953575348E-4</c:v>
                </c:pt>
                <c:pt idx="1956">
                  <c:v>-1.0810733153013E-5</c:v>
                </c:pt>
                <c:pt idx="1957" formatCode="General">
                  <c:v>-2.58340359269192E-4</c:v>
                </c:pt>
                <c:pt idx="1958" formatCode="General">
                  <c:v>-5.2568641248284999E-4</c:v>
                </c:pt>
                <c:pt idx="1959" formatCode="General">
                  <c:v>-8.1203960044331103E-4</c:v>
                </c:pt>
                <c:pt idx="1960" formatCode="General">
                  <c:v>-1.1147065874751599E-3</c:v>
                </c:pt>
                <c:pt idx="1961" formatCode="General">
                  <c:v>-1.43129841419525E-3</c:v>
                </c:pt>
                <c:pt idx="1962" formatCode="General">
                  <c:v>-1.7611279170762701E-3</c:v>
                </c:pt>
                <c:pt idx="1963" formatCode="General">
                  <c:v>-2.1021358817807801E-3</c:v>
                </c:pt>
                <c:pt idx="1964" formatCode="General">
                  <c:v>-2.45178678511157E-3</c:v>
                </c:pt>
                <c:pt idx="1965" formatCode="General">
                  <c:v>-2.8081542384019598E-3</c:v>
                </c:pt>
                <c:pt idx="1966" formatCode="General">
                  <c:v>-3.1690711056501599E-3</c:v>
                </c:pt>
                <c:pt idx="1967" formatCode="General">
                  <c:v>-3.5321686938858802E-3</c:v>
                </c:pt>
                <c:pt idx="1968" formatCode="General">
                  <c:v>-3.8965042596472098E-3</c:v>
                </c:pt>
                <c:pt idx="1969" formatCode="General">
                  <c:v>-4.2601042074025697E-3</c:v>
                </c:pt>
                <c:pt idx="1970" formatCode="General">
                  <c:v>-4.6204315658248101E-3</c:v>
                </c:pt>
                <c:pt idx="1971" formatCode="General">
                  <c:v>-4.9769617362372598E-3</c:v>
                </c:pt>
                <c:pt idx="1972" formatCode="General">
                  <c:v>-5.32905205474215E-3</c:v>
                </c:pt>
                <c:pt idx="1973" formatCode="General">
                  <c:v>-5.6751474665352698E-3</c:v>
                </c:pt>
                <c:pt idx="1974" formatCode="General">
                  <c:v>-6.0142250675441098E-3</c:v>
                </c:pt>
                <c:pt idx="1975" formatCode="General">
                  <c:v>-6.34443939034146E-3</c:v>
                </c:pt>
                <c:pt idx="1976" formatCode="General">
                  <c:v>-6.6647816286520296E-3</c:v>
                </c:pt>
                <c:pt idx="1977" formatCode="General">
                  <c:v>-6.9753862437592403E-3</c:v>
                </c:pt>
                <c:pt idx="1978" formatCode="General">
                  <c:v>-7.2758559798826996E-3</c:v>
                </c:pt>
                <c:pt idx="1979" formatCode="General">
                  <c:v>-7.5662911340493499E-3</c:v>
                </c:pt>
                <c:pt idx="1980" formatCode="General">
                  <c:v>-7.8472037027519995E-3</c:v>
                </c:pt>
                <c:pt idx="1981" formatCode="General">
                  <c:v>-8.1181429224927593E-3</c:v>
                </c:pt>
                <c:pt idx="1982" formatCode="General">
                  <c:v>-8.3786090054985603E-3</c:v>
                </c:pt>
                <c:pt idx="1983" formatCode="General">
                  <c:v>-8.6287260548245596E-3</c:v>
                </c:pt>
                <c:pt idx="1984" formatCode="General">
                  <c:v>-8.8683745749131501E-3</c:v>
                </c:pt>
                <c:pt idx="1985" formatCode="General">
                  <c:v>-9.0986973780261098E-3</c:v>
                </c:pt>
                <c:pt idx="1986" formatCode="General">
                  <c:v>-9.3203578565951607E-3</c:v>
                </c:pt>
                <c:pt idx="1987" formatCode="General">
                  <c:v>-9.5329489560402308E-3</c:v>
                </c:pt>
                <c:pt idx="1988" formatCode="General">
                  <c:v>-9.7373998185118302E-3</c:v>
                </c:pt>
                <c:pt idx="1989" formatCode="General">
                  <c:v>-9.9353137792423992E-3</c:v>
                </c:pt>
                <c:pt idx="1990" formatCode="General">
                  <c:v>-1.0126897491976801E-2</c:v>
                </c:pt>
                <c:pt idx="1991" formatCode="General">
                  <c:v>-1.03123561504545E-2</c:v>
                </c:pt>
                <c:pt idx="1992" formatCode="General">
                  <c:v>-1.04918432114511E-2</c:v>
                </c:pt>
                <c:pt idx="1993" formatCode="General">
                  <c:v>-1.0667167787158901E-2</c:v>
                </c:pt>
                <c:pt idx="1994" formatCode="General">
                  <c:v>-1.08389767927323E-2</c:v>
                </c:pt>
                <c:pt idx="1995" formatCode="General">
                  <c:v>-1.1006753097607E-2</c:v>
                </c:pt>
                <c:pt idx="1996" formatCode="General">
                  <c:v>-1.11710985008428E-2</c:v>
                </c:pt>
                <c:pt idx="1997" formatCode="General">
                  <c:v>-1.13324678112438E-2</c:v>
                </c:pt>
                <c:pt idx="1998" formatCode="General">
                  <c:v>-1.1491847886265101E-2</c:v>
                </c:pt>
                <c:pt idx="1999" formatCode="General">
                  <c:v>-1.1649466070280799E-2</c:v>
                </c:pt>
                <c:pt idx="2000" formatCode="General">
                  <c:v>-1.1804631651734201E-2</c:v>
                </c:pt>
                <c:pt idx="2001" formatCode="General">
                  <c:v>-1.1957283916745101E-2</c:v>
                </c:pt>
                <c:pt idx="2002" formatCode="General">
                  <c:v>-1.2108227897033801E-2</c:v>
                </c:pt>
                <c:pt idx="2003" formatCode="General">
                  <c:v>-1.2257634393145299E-2</c:v>
                </c:pt>
                <c:pt idx="2004" formatCode="General">
                  <c:v>-1.24048611746132E-2</c:v>
                </c:pt>
                <c:pt idx="2005" formatCode="General">
                  <c:v>-1.2548759895690801E-2</c:v>
                </c:pt>
                <c:pt idx="2006" formatCode="General">
                  <c:v>-1.26893181567692E-2</c:v>
                </c:pt>
                <c:pt idx="2007" formatCode="General">
                  <c:v>-1.28263096990023E-2</c:v>
                </c:pt>
                <c:pt idx="2008" formatCode="General">
                  <c:v>-1.2959033913518899E-2</c:v>
                </c:pt>
                <c:pt idx="2009" formatCode="General">
                  <c:v>-1.3086984895738099E-2</c:v>
                </c:pt>
                <c:pt idx="2010" formatCode="General">
                  <c:v>-1.3209732457759599E-2</c:v>
                </c:pt>
                <c:pt idx="2011" formatCode="General">
                  <c:v>-1.33265023399724E-2</c:v>
                </c:pt>
                <c:pt idx="2012" formatCode="General">
                  <c:v>-1.34359302880923E-2</c:v>
                </c:pt>
                <c:pt idx="2013" formatCode="General">
                  <c:v>-1.3537057256549899E-2</c:v>
                </c:pt>
                <c:pt idx="2014" formatCode="General">
                  <c:v>-1.3629309601910999E-2</c:v>
                </c:pt>
                <c:pt idx="2015" formatCode="General">
                  <c:v>-1.37123116316492E-2</c:v>
                </c:pt>
                <c:pt idx="2016" formatCode="General">
                  <c:v>-1.37851912032092E-2</c:v>
                </c:pt>
                <c:pt idx="2017" formatCode="General">
                  <c:v>-1.38456071990272E-2</c:v>
                </c:pt>
                <c:pt idx="2018" formatCode="General">
                  <c:v>-1.38926310560138E-2</c:v>
                </c:pt>
                <c:pt idx="2019" formatCode="General">
                  <c:v>-1.3927351129917E-2</c:v>
                </c:pt>
                <c:pt idx="2020" formatCode="General">
                  <c:v>-1.39489898521135E-2</c:v>
                </c:pt>
                <c:pt idx="2021" formatCode="General">
                  <c:v>-1.39543072553991E-2</c:v>
                </c:pt>
                <c:pt idx="2022" formatCode="General">
                  <c:v>-1.3942350000346999E-2</c:v>
                </c:pt>
                <c:pt idx="2023" formatCode="General">
                  <c:v>-1.39137581810503E-2</c:v>
                </c:pt>
                <c:pt idx="2024" formatCode="General">
                  <c:v>-1.3869369635504E-2</c:v>
                </c:pt>
                <c:pt idx="2025" formatCode="General">
                  <c:v>-1.38072169339763E-2</c:v>
                </c:pt>
                <c:pt idx="2026" formatCode="General">
                  <c:v>-1.3725548058123101E-2</c:v>
                </c:pt>
                <c:pt idx="2027" formatCode="General">
                  <c:v>-1.3624730650066001E-2</c:v>
                </c:pt>
                <c:pt idx="2028" formatCode="General">
                  <c:v>-1.35037008516208E-2</c:v>
                </c:pt>
                <c:pt idx="2029" formatCode="General">
                  <c:v>-1.3362077966268499E-2</c:v>
                </c:pt>
                <c:pt idx="2030" formatCode="General">
                  <c:v>-1.31992060747027E-2</c:v>
                </c:pt>
                <c:pt idx="2031" formatCode="General">
                  <c:v>-1.30163886028311E-2</c:v>
                </c:pt>
                <c:pt idx="2032" formatCode="General">
                  <c:v>-1.28138839177134E-2</c:v>
                </c:pt>
                <c:pt idx="2033" formatCode="General">
                  <c:v>-1.25898714384523E-2</c:v>
                </c:pt>
                <c:pt idx="2034" formatCode="General">
                  <c:v>-1.2345064848672699E-2</c:v>
                </c:pt>
                <c:pt idx="2035" formatCode="General">
                  <c:v>-1.2079773279006299E-2</c:v>
                </c:pt>
                <c:pt idx="2036" formatCode="General">
                  <c:v>-1.1794358279435899E-2</c:v>
                </c:pt>
                <c:pt idx="2037" formatCode="General">
                  <c:v>-1.1489278925815E-2</c:v>
                </c:pt>
                <c:pt idx="2038" formatCode="General">
                  <c:v>-1.1164514943703701E-2</c:v>
                </c:pt>
                <c:pt idx="2039" formatCode="General">
                  <c:v>-1.08214930902492E-2</c:v>
                </c:pt>
                <c:pt idx="2040" formatCode="General">
                  <c:v>-1.0460245612162E-2</c:v>
                </c:pt>
                <c:pt idx="2041" formatCode="General">
                  <c:v>-1.0081642145933999E-2</c:v>
                </c:pt>
                <c:pt idx="2042" formatCode="General">
                  <c:v>-9.6871836780070605E-3</c:v>
                </c:pt>
                <c:pt idx="2043" formatCode="General">
                  <c:v>-9.2762037111764895E-3</c:v>
                </c:pt>
                <c:pt idx="2044" formatCode="General">
                  <c:v>-8.8500303675261797E-3</c:v>
                </c:pt>
                <c:pt idx="2045" formatCode="General">
                  <c:v>-8.4110849165839295E-3</c:v>
                </c:pt>
                <c:pt idx="2046" formatCode="General">
                  <c:v>-7.9594552553624003E-3</c:v>
                </c:pt>
                <c:pt idx="2047" formatCode="General">
                  <c:v>-7.4964714466238796E-3</c:v>
                </c:pt>
                <c:pt idx="2048" formatCode="General">
                  <c:v>-7.0246265194992604E-3</c:v>
                </c:pt>
                <c:pt idx="2049" formatCode="General">
                  <c:v>-6.5442595677776697E-3</c:v>
                </c:pt>
                <c:pt idx="2050" formatCode="General">
                  <c:v>-6.0559726061946897E-3</c:v>
                </c:pt>
                <c:pt idx="2051" formatCode="General">
                  <c:v>-5.5621291211288299E-3</c:v>
                </c:pt>
                <c:pt idx="2052" formatCode="General">
                  <c:v>-5.0647899102431899E-3</c:v>
                </c:pt>
                <c:pt idx="2053" formatCode="General">
                  <c:v>-4.56515459590207E-3</c:v>
                </c:pt>
                <c:pt idx="2054" formatCode="General">
                  <c:v>-4.0638666894820602E-3</c:v>
                </c:pt>
                <c:pt idx="2055" formatCode="General">
                  <c:v>-3.5624509507536498E-3</c:v>
                </c:pt>
                <c:pt idx="2056" formatCode="General">
                  <c:v>-3.0628588517214099E-3</c:v>
                </c:pt>
                <c:pt idx="2057" formatCode="General">
                  <c:v>-2.56663604431951E-3</c:v>
                </c:pt>
                <c:pt idx="2058" formatCode="General">
                  <c:v>-2.07610205299281E-3</c:v>
                </c:pt>
                <c:pt idx="2059" formatCode="General">
                  <c:v>-1.59259607842111E-3</c:v>
                </c:pt>
                <c:pt idx="2060" formatCode="General">
                  <c:v>-1.1170589137330499E-3</c:v>
                </c:pt>
                <c:pt idx="2061" formatCode="General">
                  <c:v>-6.5203050806215805E-4</c:v>
                </c:pt>
                <c:pt idx="2062" formatCode="General">
                  <c:v>-1.9942559711741699E-4</c:v>
                </c:pt>
                <c:pt idx="2063" formatCode="General">
                  <c:v>2.40246073100136E-4</c:v>
                </c:pt>
                <c:pt idx="2064" formatCode="General">
                  <c:v>6.6635332890479702E-4</c:v>
                </c:pt>
                <c:pt idx="2065" formatCode="General">
                  <c:v>1.0772636552778901E-3</c:v>
                </c:pt>
                <c:pt idx="2066" formatCode="General">
                  <c:v>1.47065968266821E-3</c:v>
                </c:pt>
                <c:pt idx="2067" formatCode="General">
                  <c:v>1.84583619283668E-3</c:v>
                </c:pt>
                <c:pt idx="2068" formatCode="General">
                  <c:v>2.2017741585757698E-3</c:v>
                </c:pt>
                <c:pt idx="2069" formatCode="General">
                  <c:v>2.5381771233577701E-3</c:v>
                </c:pt>
                <c:pt idx="2070" formatCode="General">
                  <c:v>2.8534551514453098E-3</c:v>
                </c:pt>
                <c:pt idx="2071" formatCode="General">
                  <c:v>3.14593301423807E-3</c:v>
                </c:pt>
                <c:pt idx="2072" formatCode="General">
                  <c:v>3.4168766266992699E-3</c:v>
                </c:pt>
                <c:pt idx="2073" formatCode="General">
                  <c:v>3.6654182695403498E-3</c:v>
                </c:pt>
                <c:pt idx="2074" formatCode="General">
                  <c:v>3.8897482739678499E-3</c:v>
                </c:pt>
                <c:pt idx="2075" formatCode="General">
                  <c:v>4.0897703838556603E-3</c:v>
                </c:pt>
                <c:pt idx="2076" formatCode="General">
                  <c:v>4.2655260324991799E-3</c:v>
                </c:pt>
                <c:pt idx="2077" formatCode="General">
                  <c:v>4.41576835008777E-3</c:v>
                </c:pt>
                <c:pt idx="2078" formatCode="General">
                  <c:v>4.5408887173200296E-3</c:v>
                </c:pt>
                <c:pt idx="2079" formatCode="General">
                  <c:v>4.64207987887519E-3</c:v>
                </c:pt>
                <c:pt idx="2080" formatCode="General">
                  <c:v>4.7192236039617598E-3</c:v>
                </c:pt>
                <c:pt idx="2081" formatCode="General">
                  <c:v>4.7713743711079396E-3</c:v>
                </c:pt>
                <c:pt idx="2082" formatCode="General">
                  <c:v>4.7996863883919003E-3</c:v>
                </c:pt>
                <c:pt idx="2083" formatCode="General">
                  <c:v>4.8049996581512296E-3</c:v>
                </c:pt>
                <c:pt idx="2084" formatCode="General">
                  <c:v>4.7869344658646902E-3</c:v>
                </c:pt>
                <c:pt idx="2085" formatCode="General">
                  <c:v>4.7457612270885401E-3</c:v>
                </c:pt>
                <c:pt idx="2086" formatCode="General">
                  <c:v>4.68220302169302E-3</c:v>
                </c:pt>
                <c:pt idx="2087" formatCode="General">
                  <c:v>4.5975348776632801E-3</c:v>
                </c:pt>
                <c:pt idx="2088" formatCode="General">
                  <c:v>4.4930009800052597E-3</c:v>
                </c:pt>
                <c:pt idx="2089" formatCode="General">
                  <c:v>4.3691236846536497E-3</c:v>
                </c:pt>
                <c:pt idx="2090" formatCode="General">
                  <c:v>4.2260061137213397E-3</c:v>
                </c:pt>
                <c:pt idx="2091" formatCode="General">
                  <c:v>4.0642921534090196E-3</c:v>
                </c:pt>
                <c:pt idx="2092" formatCode="General">
                  <c:v>3.8852429531545198E-3</c:v>
                </c:pt>
                <c:pt idx="2093" formatCode="General">
                  <c:v>3.69027986871328E-3</c:v>
                </c:pt>
                <c:pt idx="2094" formatCode="General">
                  <c:v>3.4805464482117799E-3</c:v>
                </c:pt>
                <c:pt idx="2095" formatCode="General">
                  <c:v>3.2561618759522301E-3</c:v>
                </c:pt>
                <c:pt idx="2096" formatCode="General">
                  <c:v>3.01810761032604E-3</c:v>
                </c:pt>
                <c:pt idx="2097" formatCode="General">
                  <c:v>2.7680237681531302E-3</c:v>
                </c:pt>
                <c:pt idx="2098" formatCode="General">
                  <c:v>2.5072159564819702E-3</c:v>
                </c:pt>
                <c:pt idx="2099" formatCode="General">
                  <c:v>2.2366290166970001E-3</c:v>
                </c:pt>
                <c:pt idx="2100" formatCode="General">
                  <c:v>1.9563859585962299E-3</c:v>
                </c:pt>
                <c:pt idx="2101" formatCode="General">
                  <c:v>1.6677926206168101E-3</c:v>
                </c:pt>
                <c:pt idx="2102" formatCode="General">
                  <c:v>1.3715932374704701E-3</c:v>
                </c:pt>
                <c:pt idx="2103" formatCode="General">
                  <c:v>1.0687505874439E-3</c:v>
                </c:pt>
                <c:pt idx="2104" formatCode="General">
                  <c:v>7.6080258748887101E-4</c:v>
                </c:pt>
                <c:pt idx="2105" formatCode="General">
                  <c:v>4.4871396034077402E-4</c:v>
                </c:pt>
                <c:pt idx="2106" formatCode="General">
                  <c:v>1.3381733887427301E-4</c:v>
                </c:pt>
                <c:pt idx="2107" formatCode="General">
                  <c:v>-1.8397590943272299E-4</c:v>
                </c:pt>
                <c:pt idx="2108" formatCode="General">
                  <c:v>-5.0343362332041001E-4</c:v>
                </c:pt>
                <c:pt idx="2109" formatCode="General">
                  <c:v>-8.2264670511686898E-4</c:v>
                </c:pt>
                <c:pt idx="2110" formatCode="General">
                  <c:v>-1.1414483792909699E-3</c:v>
                </c:pt>
                <c:pt idx="2111" formatCode="General">
                  <c:v>-1.45971109811266E-3</c:v>
                </c:pt>
                <c:pt idx="2112" formatCode="General">
                  <c:v>-1.7764361912285199E-3</c:v>
                </c:pt>
                <c:pt idx="2113" formatCode="General">
                  <c:v>-2.0896564652658199E-3</c:v>
                </c:pt>
                <c:pt idx="2114" formatCode="General">
                  <c:v>-2.3992760019119798E-3</c:v>
                </c:pt>
                <c:pt idx="2115" formatCode="General">
                  <c:v>-2.70486212879722E-3</c:v>
                </c:pt>
                <c:pt idx="2116" formatCode="General">
                  <c:v>-3.0049346657812599E-3</c:v>
                </c:pt>
                <c:pt idx="2117" formatCode="General">
                  <c:v>-3.2985250012160399E-3</c:v>
                </c:pt>
                <c:pt idx="2118" formatCode="General">
                  <c:v>-3.5855488366133398E-3</c:v>
                </c:pt>
                <c:pt idx="2119" formatCode="General">
                  <c:v>-3.8655084480998898E-3</c:v>
                </c:pt>
                <c:pt idx="2120" formatCode="General">
                  <c:v>-4.1373567296552304E-3</c:v>
                </c:pt>
                <c:pt idx="2121" formatCode="General">
                  <c:v>-4.40002622937752E-3</c:v>
                </c:pt>
                <c:pt idx="2122" formatCode="General">
                  <c:v>-4.6535677481634799E-3</c:v>
                </c:pt>
                <c:pt idx="2123" formatCode="General">
                  <c:v>-4.8981719888855201E-3</c:v>
                </c:pt>
                <c:pt idx="2124" formatCode="General">
                  <c:v>-5.13287127016482E-3</c:v>
                </c:pt>
                <c:pt idx="2125" formatCode="General">
                  <c:v>-5.3573820680579498E-3</c:v>
                </c:pt>
                <c:pt idx="2126" formatCode="General">
                  <c:v>-5.5717372934241602E-3</c:v>
                </c:pt>
                <c:pt idx="2127" formatCode="General">
                  <c:v>-5.7762998836888898E-3</c:v>
                </c:pt>
                <c:pt idx="2128" formatCode="General">
                  <c:v>-5.9707716306704401E-3</c:v>
                </c:pt>
                <c:pt idx="2129" formatCode="General">
                  <c:v>-6.1540961064074197E-3</c:v>
                </c:pt>
                <c:pt idx="2130" formatCode="General">
                  <c:v>-6.3261459783807003E-3</c:v>
                </c:pt>
                <c:pt idx="2131" formatCode="General">
                  <c:v>-6.4874312202592701E-3</c:v>
                </c:pt>
                <c:pt idx="2132" formatCode="General">
                  <c:v>-6.6380062305907202E-3</c:v>
                </c:pt>
                <c:pt idx="2133" formatCode="General">
                  <c:v>-6.7782206895311697E-3</c:v>
                </c:pt>
                <c:pt idx="2134" formatCode="General">
                  <c:v>-6.9085590835513896E-3</c:v>
                </c:pt>
                <c:pt idx="2135" formatCode="General">
                  <c:v>-7.0294913886727803E-3</c:v>
                </c:pt>
                <c:pt idx="2136" formatCode="General">
                  <c:v>-7.1411781604455602E-3</c:v>
                </c:pt>
                <c:pt idx="2137" formatCode="General">
                  <c:v>-7.2428389389855297E-3</c:v>
                </c:pt>
                <c:pt idx="2138" formatCode="General">
                  <c:v>-7.3353075636805902E-3</c:v>
                </c:pt>
                <c:pt idx="2139" formatCode="General">
                  <c:v>-7.4199306489486803E-3</c:v>
                </c:pt>
                <c:pt idx="2140" formatCode="General">
                  <c:v>-7.4964315794383502E-3</c:v>
                </c:pt>
                <c:pt idx="2141" formatCode="General">
                  <c:v>-7.56593216523353E-3</c:v>
                </c:pt>
                <c:pt idx="2142" formatCode="General">
                  <c:v>-7.6294908029591298E-3</c:v>
                </c:pt>
                <c:pt idx="2143" formatCode="General">
                  <c:v>-7.6873200892944903E-3</c:v>
                </c:pt>
                <c:pt idx="2144" formatCode="General">
                  <c:v>-7.7404158397861196E-3</c:v>
                </c:pt>
                <c:pt idx="2145" formatCode="General">
                  <c:v>-7.7892497576185901E-3</c:v>
                </c:pt>
                <c:pt idx="2146" formatCode="General">
                  <c:v>-7.8342618900457493E-3</c:v>
                </c:pt>
                <c:pt idx="2147" formatCode="General">
                  <c:v>-7.8759092683183592E-3</c:v>
                </c:pt>
                <c:pt idx="2148" formatCode="General">
                  <c:v>-7.9151471344390996E-3</c:v>
                </c:pt>
                <c:pt idx="2149" formatCode="General">
                  <c:v>-7.9535511629395504E-3</c:v>
                </c:pt>
                <c:pt idx="2150" formatCode="General">
                  <c:v>-7.9916451772163201E-3</c:v>
                </c:pt>
                <c:pt idx="2151" formatCode="General">
                  <c:v>-8.0294323791009203E-3</c:v>
                </c:pt>
                <c:pt idx="2152" formatCode="General">
                  <c:v>-8.0675635515509592E-3</c:v>
                </c:pt>
                <c:pt idx="2153" formatCode="General">
                  <c:v>-8.1069782428651004E-3</c:v>
                </c:pt>
                <c:pt idx="2154" formatCode="General">
                  <c:v>-8.1485037562420894E-3</c:v>
                </c:pt>
                <c:pt idx="2155" formatCode="General">
                  <c:v>-8.1924111869452407E-3</c:v>
                </c:pt>
                <c:pt idx="2156" formatCode="General">
                  <c:v>-8.2388892974266398E-3</c:v>
                </c:pt>
                <c:pt idx="2157" formatCode="General">
                  <c:v>-8.2886381263342097E-3</c:v>
                </c:pt>
                <c:pt idx="2158" formatCode="General">
                  <c:v>-8.3419306006440302E-3</c:v>
                </c:pt>
                <c:pt idx="2159" formatCode="General">
                  <c:v>-8.3983095894418491E-3</c:v>
                </c:pt>
                <c:pt idx="2160" formatCode="General">
                  <c:v>-8.4586896793976893E-3</c:v>
                </c:pt>
                <c:pt idx="2161" formatCode="General">
                  <c:v>-8.5236172367378002E-3</c:v>
                </c:pt>
                <c:pt idx="2162" formatCode="General">
                  <c:v>-8.5921576427187701E-3</c:v>
                </c:pt>
                <c:pt idx="2163" formatCode="General">
                  <c:v>-8.6642000027019207E-3</c:v>
                </c:pt>
                <c:pt idx="2164" formatCode="General">
                  <c:v>-8.7408669120677806E-3</c:v>
                </c:pt>
                <c:pt idx="2165" formatCode="General">
                  <c:v>-8.8222376104368297E-3</c:v>
                </c:pt>
                <c:pt idx="2166" formatCode="General">
                  <c:v>-8.9076780496543505E-3</c:v>
                </c:pt>
                <c:pt idx="2167" formatCode="General">
                  <c:v>-8.9965174929885205E-3</c:v>
                </c:pt>
                <c:pt idx="2168" formatCode="General">
                  <c:v>-9.0881176457226608E-3</c:v>
                </c:pt>
                <c:pt idx="2169" formatCode="General">
                  <c:v>-9.1826443428789008E-3</c:v>
                </c:pt>
                <c:pt idx="2170" formatCode="General">
                  <c:v>-9.2797571298436701E-3</c:v>
                </c:pt>
                <c:pt idx="2171" formatCode="General">
                  <c:v>-9.3793462244472301E-3</c:v>
                </c:pt>
                <c:pt idx="2172" formatCode="General">
                  <c:v>-9.4800566201040399E-3</c:v>
                </c:pt>
                <c:pt idx="2173" formatCode="General">
                  <c:v>-9.5809650700011007E-3</c:v>
                </c:pt>
                <c:pt idx="2174" formatCode="General">
                  <c:v>-9.6826048691788704E-3</c:v>
                </c:pt>
                <c:pt idx="2175" formatCode="General">
                  <c:v>-9.78476194332897E-3</c:v>
                </c:pt>
                <c:pt idx="2176" formatCode="General">
                  <c:v>-9.8860122960851005E-3</c:v>
                </c:pt>
                <c:pt idx="2177" formatCode="General">
                  <c:v>-9.9849469809488601E-3</c:v>
                </c:pt>
                <c:pt idx="2178" formatCode="General">
                  <c:v>-1.0081402684599301E-2</c:v>
                </c:pt>
                <c:pt idx="2179" formatCode="General">
                  <c:v>-1.01760476194319E-2</c:v>
                </c:pt>
                <c:pt idx="2180" formatCode="General">
                  <c:v>-1.02673377533401E-2</c:v>
                </c:pt>
                <c:pt idx="2181" formatCode="General">
                  <c:v>-1.03538400145031E-2</c:v>
                </c:pt>
                <c:pt idx="2182" formatCode="General">
                  <c:v>-1.0435929297025999E-2</c:v>
                </c:pt>
                <c:pt idx="2183" formatCode="General">
                  <c:v>-1.05119842621449E-2</c:v>
                </c:pt>
                <c:pt idx="2184" formatCode="General">
                  <c:v>-1.0581268582125001E-2</c:v>
                </c:pt>
                <c:pt idx="2185" formatCode="General">
                  <c:v>-1.06438583794286E-2</c:v>
                </c:pt>
                <c:pt idx="2186" formatCode="General">
                  <c:v>-1.06992478470458E-2</c:v>
                </c:pt>
                <c:pt idx="2187" formatCode="General">
                  <c:v>-1.0746729776221599E-2</c:v>
                </c:pt>
                <c:pt idx="2188" formatCode="General">
                  <c:v>-1.0784628903843E-2</c:v>
                </c:pt>
                <c:pt idx="2189" formatCode="General">
                  <c:v>-1.0812651393805399E-2</c:v>
                </c:pt>
                <c:pt idx="2190" formatCode="General">
                  <c:v>-1.08313433133598E-2</c:v>
                </c:pt>
                <c:pt idx="2191" formatCode="General">
                  <c:v>-1.08404802235112E-2</c:v>
                </c:pt>
                <c:pt idx="2192" formatCode="General">
                  <c:v>-1.08385111415938E-2</c:v>
                </c:pt>
                <c:pt idx="2193" formatCode="General">
                  <c:v>-1.0824860920155501E-2</c:v>
                </c:pt>
                <c:pt idx="2194" formatCode="General">
                  <c:v>-1.0799878785976101E-2</c:v>
                </c:pt>
                <c:pt idx="2195" formatCode="General">
                  <c:v>-1.07232221540092E-2</c:v>
                </c:pt>
                <c:pt idx="2196" formatCode="General">
                  <c:v>-1.0607444469925601E-2</c:v>
                </c:pt>
                <c:pt idx="2197" formatCode="General">
                  <c:v>-1.0499267669209901E-2</c:v>
                </c:pt>
                <c:pt idx="2198" formatCode="General">
                  <c:v>-1.0389303334821199E-2</c:v>
                </c:pt>
                <c:pt idx="2199" formatCode="General">
                  <c:v>-1.0273205307858101E-2</c:v>
                </c:pt>
                <c:pt idx="2200" formatCode="General">
                  <c:v>-1.01488946790624E-2</c:v>
                </c:pt>
                <c:pt idx="2201" formatCode="General">
                  <c:v>-1.0015652917358399E-2</c:v>
                </c:pt>
                <c:pt idx="2202" formatCode="General">
                  <c:v>-9.8726634513978707E-3</c:v>
                </c:pt>
                <c:pt idx="2203" formatCode="General">
                  <c:v>-9.7188029691190701E-3</c:v>
                </c:pt>
                <c:pt idx="2204" formatCode="General">
                  <c:v>-9.5537833269706308E-3</c:v>
                </c:pt>
                <c:pt idx="2205" formatCode="General">
                  <c:v>-9.3768044827111895E-3</c:v>
                </c:pt>
                <c:pt idx="2206" formatCode="General">
                  <c:v>-9.1881699344725492E-3</c:v>
                </c:pt>
                <c:pt idx="2207" formatCode="General">
                  <c:v>-8.9890628216672108E-3</c:v>
                </c:pt>
                <c:pt idx="2208" formatCode="General">
                  <c:v>-8.7790279408555601E-3</c:v>
                </c:pt>
                <c:pt idx="2209" formatCode="General">
                  <c:v>-8.5580022518134003E-3</c:v>
                </c:pt>
                <c:pt idx="2210" formatCode="General">
                  <c:v>-8.3260687177986702E-3</c:v>
                </c:pt>
                <c:pt idx="2211" formatCode="General">
                  <c:v>-8.0830914869508205E-3</c:v>
                </c:pt>
                <c:pt idx="2212" formatCode="General">
                  <c:v>-7.8306275923335899E-3</c:v>
                </c:pt>
                <c:pt idx="2213" formatCode="General">
                  <c:v>-7.5689909778548703E-3</c:v>
                </c:pt>
                <c:pt idx="2214" formatCode="General">
                  <c:v>-7.2980173871822701E-3</c:v>
                </c:pt>
                <c:pt idx="2215" formatCode="General">
                  <c:v>-7.0165311382113203E-3</c:v>
                </c:pt>
                <c:pt idx="2216" formatCode="General">
                  <c:v>-6.72440901926105E-3</c:v>
                </c:pt>
                <c:pt idx="2217" formatCode="General">
                  <c:v>-6.4232644752306696E-3</c:v>
                </c:pt>
                <c:pt idx="2218" formatCode="General">
                  <c:v>-6.1129115901738199E-3</c:v>
                </c:pt>
                <c:pt idx="2219" formatCode="General">
                  <c:v>-5.7941158985047401E-3</c:v>
                </c:pt>
                <c:pt idx="2220" formatCode="General">
                  <c:v>-5.4678349177402202E-3</c:v>
                </c:pt>
                <c:pt idx="2221" formatCode="General">
                  <c:v>-5.13442655243029E-3</c:v>
                </c:pt>
                <c:pt idx="2222" formatCode="General">
                  <c:v>-4.7949796333605901E-3</c:v>
                </c:pt>
                <c:pt idx="2223" formatCode="General">
                  <c:v>-4.4501773990562998E-3</c:v>
                </c:pt>
                <c:pt idx="2224" formatCode="General">
                  <c:v>-4.1015843142494703E-3</c:v>
                </c:pt>
                <c:pt idx="2225" formatCode="General">
                  <c:v>-3.7493541424626201E-3</c:v>
                </c:pt>
                <c:pt idx="2226" formatCode="General">
                  <c:v>-3.3936252047558901E-3</c:v>
                </c:pt>
                <c:pt idx="2227" formatCode="General">
                  <c:v>-3.0359326527282298E-3</c:v>
                </c:pt>
                <c:pt idx="2228" formatCode="General">
                  <c:v>-2.6767450218334E-3</c:v>
                </c:pt>
                <c:pt idx="2229" formatCode="General">
                  <c:v>-2.31613205118741E-3</c:v>
                </c:pt>
                <c:pt idx="2230" formatCode="General">
                  <c:v>-1.95426814932334E-3</c:v>
                </c:pt>
                <c:pt idx="2231" formatCode="General">
                  <c:v>-1.5903008441131401E-3</c:v>
                </c:pt>
                <c:pt idx="2232" formatCode="General">
                  <c:v>-1.2239009260702699E-3</c:v>
                </c:pt>
                <c:pt idx="2233" formatCode="General">
                  <c:v>-8.54554969471443E-4</c:v>
                </c:pt>
                <c:pt idx="2234" formatCode="General">
                  <c:v>-4.8198764380348098E-4</c:v>
                </c:pt>
                <c:pt idx="2235" formatCode="General">
                  <c:v>-1.05745445134372E-4</c:v>
                </c:pt>
                <c:pt idx="2236" formatCode="General">
                  <c:v>2.7600609003007099E-4</c:v>
                </c:pt>
                <c:pt idx="2237" formatCode="General">
                  <c:v>6.6334346404490704E-4</c:v>
                </c:pt>
                <c:pt idx="2238" formatCode="General">
                  <c:v>1.05686873678775E-3</c:v>
                </c:pt>
                <c:pt idx="2239" formatCode="General">
                  <c:v>1.45744610442917E-3</c:v>
                </c:pt>
                <c:pt idx="2240" formatCode="General">
                  <c:v>1.86514235499215E-3</c:v>
                </c:pt>
                <c:pt idx="2241" formatCode="General">
                  <c:v>2.2809988489681798E-3</c:v>
                </c:pt>
                <c:pt idx="2242" formatCode="General">
                  <c:v>2.70482218670379E-3</c:v>
                </c:pt>
                <c:pt idx="2243" formatCode="General">
                  <c:v>3.1359729163044502E-3</c:v>
                </c:pt>
                <c:pt idx="2244" formatCode="General">
                  <c:v>3.5748849032738502E-3</c:v>
                </c:pt>
                <c:pt idx="2245" formatCode="General">
                  <c:v>4.02028489229787E-3</c:v>
                </c:pt>
                <c:pt idx="2246" formatCode="General">
                  <c:v>4.4716925526408898E-3</c:v>
                </c:pt>
                <c:pt idx="2247" formatCode="General">
                  <c:v>4.9288871229476302E-3</c:v>
                </c:pt>
                <c:pt idx="2248" formatCode="General">
                  <c:v>5.3898623684025199E-3</c:v>
                </c:pt>
                <c:pt idx="2249" formatCode="General">
                  <c:v>5.8541874663448103E-3</c:v>
                </c:pt>
                <c:pt idx="2250" formatCode="General">
                  <c:v>6.3221124832535504E-3</c:v>
                </c:pt>
                <c:pt idx="2251" formatCode="General">
                  <c:v>6.7930574948991103E-3</c:v>
                </c:pt>
                <c:pt idx="2252" formatCode="General">
                  <c:v>7.2659638640614399E-3</c:v>
                </c:pt>
                <c:pt idx="2253" formatCode="General">
                  <c:v>7.7401110331479497E-3</c:v>
                </c:pt>
                <c:pt idx="2254" formatCode="General">
                  <c:v>8.2152375425076692E-3</c:v>
                </c:pt>
                <c:pt idx="2255" formatCode="General">
                  <c:v>8.6911552556980902E-3</c:v>
                </c:pt>
                <c:pt idx="2256" formatCode="General">
                  <c:v>9.1677776688449501E-3</c:v>
                </c:pt>
                <c:pt idx="2257" formatCode="General">
                  <c:v>9.6459668853735806E-3</c:v>
                </c:pt>
                <c:pt idx="2258" formatCode="General">
                  <c:v>1.0125925258173201E-2</c:v>
                </c:pt>
                <c:pt idx="2259" formatCode="General">
                  <c:v>1.0606508613402101E-2</c:v>
                </c:pt>
                <c:pt idx="2260" formatCode="General">
                  <c:v>1.1087234569182499E-2</c:v>
                </c:pt>
                <c:pt idx="2261" formatCode="General">
                  <c:v>1.1567641152364199E-2</c:v>
                </c:pt>
                <c:pt idx="2262" formatCode="General">
                  <c:v>1.2047212289601299E-2</c:v>
                </c:pt>
                <c:pt idx="2263" formatCode="General">
                  <c:v>1.2525614293186001E-2</c:v>
                </c:pt>
                <c:pt idx="2264" formatCode="General">
                  <c:v>1.3002573693483E-2</c:v>
                </c:pt>
                <c:pt idx="2265" formatCode="General">
                  <c:v>1.34761117721272E-2</c:v>
                </c:pt>
                <c:pt idx="2266" formatCode="General">
                  <c:v>1.3944874200660101E-2</c:v>
                </c:pt>
                <c:pt idx="2267" formatCode="General">
                  <c:v>1.4408774830696299E-2</c:v>
                </c:pt>
                <c:pt idx="2268" formatCode="General">
                  <c:v>1.4866859730054201E-2</c:v>
                </c:pt>
                <c:pt idx="2269" formatCode="General">
                  <c:v>1.5318220626312801E-2</c:v>
                </c:pt>
                <c:pt idx="2270" formatCode="General">
                  <c:v>1.5761875327601701E-2</c:v>
                </c:pt>
                <c:pt idx="2271" formatCode="General">
                  <c:v>1.61965253843535E-2</c:v>
                </c:pt>
                <c:pt idx="2272" formatCode="General">
                  <c:v>1.6621515449075999E-2</c:v>
                </c:pt>
                <c:pt idx="2273" formatCode="General">
                  <c:v>1.7035543264693601E-2</c:v>
                </c:pt>
                <c:pt idx="2274" formatCode="General">
                  <c:v>1.74379967791157E-2</c:v>
                </c:pt>
                <c:pt idx="2275" formatCode="General">
                  <c:v>1.7828149284423299E-2</c:v>
                </c:pt>
                <c:pt idx="2276" formatCode="General">
                  <c:v>1.8204175576074798E-2</c:v>
                </c:pt>
                <c:pt idx="2277" formatCode="General">
                  <c:v>1.85644440838987E-2</c:v>
                </c:pt>
                <c:pt idx="2278" formatCode="General">
                  <c:v>1.8907146483554599E-2</c:v>
                </c:pt>
                <c:pt idx="2279" formatCode="General">
                  <c:v>1.9230153364983599E-2</c:v>
                </c:pt>
                <c:pt idx="2280" formatCode="General">
                  <c:v>1.9532451977017602E-2</c:v>
                </c:pt>
                <c:pt idx="2281" formatCode="General">
                  <c:v>1.9813355773038201E-2</c:v>
                </c:pt>
                <c:pt idx="2282" formatCode="General">
                  <c:v>2.00718564026632E-2</c:v>
                </c:pt>
                <c:pt idx="2283" formatCode="General">
                  <c:v>2.03091311036044E-2</c:v>
                </c:pt>
                <c:pt idx="2284" formatCode="General">
                  <c:v>2.05254719660042E-2</c:v>
                </c:pt>
                <c:pt idx="2285" formatCode="General">
                  <c:v>2.0721750135874E-2</c:v>
                </c:pt>
                <c:pt idx="2286" formatCode="General">
                  <c:v>2.0901041911145401E-2</c:v>
                </c:pt>
                <c:pt idx="2287" formatCode="General">
                  <c:v>2.1065735491784199E-2</c:v>
                </c:pt>
                <c:pt idx="2288" formatCode="General">
                  <c:v>2.1217371753399598E-2</c:v>
                </c:pt>
                <c:pt idx="2289" formatCode="General">
                  <c:v>2.13595213928022E-2</c:v>
                </c:pt>
                <c:pt idx="2290" formatCode="General">
                  <c:v>2.1493683161355401E-2</c:v>
                </c:pt>
                <c:pt idx="2291" formatCode="General">
                  <c:v>2.1620394963534899E-2</c:v>
                </c:pt>
                <c:pt idx="2292" formatCode="General">
                  <c:v>2.1741775660576501E-2</c:v>
                </c:pt>
                <c:pt idx="2293" formatCode="General">
                  <c:v>2.1858470062928102E-2</c:v>
                </c:pt>
                <c:pt idx="2294" formatCode="General">
                  <c:v>2.1970754522462398E-2</c:v>
                </c:pt>
                <c:pt idx="2295" formatCode="General">
                  <c:v>2.20765813723236E-2</c:v>
                </c:pt>
                <c:pt idx="2296" formatCode="General">
                  <c:v>2.21737975294161E-2</c:v>
                </c:pt>
                <c:pt idx="2297" formatCode="General">
                  <c:v>2.2260891103367798E-2</c:v>
                </c:pt>
                <c:pt idx="2298" formatCode="General">
                  <c:v>2.23351156569499E-2</c:v>
                </c:pt>
                <c:pt idx="2299" formatCode="General">
                  <c:v>2.2393432431153298E-2</c:v>
                </c:pt>
                <c:pt idx="2300" formatCode="General">
                  <c:v>2.2433000509400201E-2</c:v>
                </c:pt>
                <c:pt idx="2301" formatCode="General">
                  <c:v>2.2450794680871099E-2</c:v>
                </c:pt>
                <c:pt idx="2302" formatCode="General">
                  <c:v>2.2442704446419999E-2</c:v>
                </c:pt>
                <c:pt idx="2303" formatCode="General">
                  <c:v>2.2406475223236601E-2</c:v>
                </c:pt>
                <c:pt idx="2304" formatCode="General">
                  <c:v>2.2340413757655799E-2</c:v>
                </c:pt>
                <c:pt idx="2305" formatCode="General">
                  <c:v>2.22416263579364E-2</c:v>
                </c:pt>
                <c:pt idx="2306" formatCode="General">
                  <c:v>2.21092301921537E-2</c:v>
                </c:pt>
                <c:pt idx="2307" formatCode="General">
                  <c:v>2.1943970387547002E-2</c:v>
                </c:pt>
                <c:pt idx="2308" formatCode="General">
                  <c:v>2.17477391950953E-2</c:v>
                </c:pt>
                <c:pt idx="2309" formatCode="General">
                  <c:v>2.1522730849196401E-2</c:v>
                </c:pt>
                <c:pt idx="2310" formatCode="General">
                  <c:v>2.1271341864160201E-2</c:v>
                </c:pt>
                <c:pt idx="2311" formatCode="General">
                  <c:v>2.0998571850747098E-2</c:v>
                </c:pt>
                <c:pt idx="2312" formatCode="General">
                  <c:v>2.0709539840792698E-2</c:v>
                </c:pt>
                <c:pt idx="2313" formatCode="General">
                  <c:v>2.0407961526350899E-2</c:v>
                </c:pt>
                <c:pt idx="2314" formatCode="General">
                  <c:v>2.0099112569090301E-2</c:v>
                </c:pt>
                <c:pt idx="2315" formatCode="General">
                  <c:v>1.97885234997584E-2</c:v>
                </c:pt>
                <c:pt idx="2316" formatCode="General">
                  <c:v>1.9480794792055899E-2</c:v>
                </c:pt>
                <c:pt idx="2317" formatCode="General">
                  <c:v>1.91798524164212E-2</c:v>
                </c:pt>
                <c:pt idx="2318" formatCode="General">
                  <c:v>1.8887417013452101E-2</c:v>
                </c:pt>
                <c:pt idx="2319" formatCode="General">
                  <c:v>1.8603780426784899E-2</c:v>
                </c:pt>
                <c:pt idx="2320" formatCode="General">
                  <c:v>1.8329170162212301E-2</c:v>
                </c:pt>
                <c:pt idx="2321" formatCode="General">
                  <c:v>1.8063616928711501E-2</c:v>
                </c:pt>
                <c:pt idx="2322" formatCode="General">
                  <c:v>1.7805133598517198E-2</c:v>
                </c:pt>
                <c:pt idx="2323" formatCode="General">
                  <c:v>1.7550167246621801E-2</c:v>
                </c:pt>
                <c:pt idx="2324" formatCode="General">
                  <c:v>1.72959506244241E-2</c:v>
                </c:pt>
                <c:pt idx="2325" formatCode="General">
                  <c:v>1.7038987735123998E-2</c:v>
                </c:pt>
                <c:pt idx="2326" formatCode="General">
                  <c:v>1.6773370723210099E-2</c:v>
                </c:pt>
                <c:pt idx="2327" formatCode="General">
                  <c:v>1.6492668891195099E-2</c:v>
                </c:pt>
                <c:pt idx="2328" formatCode="General">
                  <c:v>1.6189929218957198E-2</c:v>
                </c:pt>
                <c:pt idx="2329" formatCode="General">
                  <c:v>1.5857095369127501E-2</c:v>
                </c:pt>
                <c:pt idx="2330" formatCode="General">
                  <c:v>1.5485801205712999E-2</c:v>
                </c:pt>
                <c:pt idx="2331" formatCode="General">
                  <c:v>1.5067634496680299E-2</c:v>
                </c:pt>
                <c:pt idx="2332" formatCode="General">
                  <c:v>1.45956293638574E-2</c:v>
                </c:pt>
                <c:pt idx="2333" formatCode="General">
                  <c:v>1.4065344403798899E-2</c:v>
                </c:pt>
                <c:pt idx="2334" formatCode="General">
                  <c:v>1.3475552527306599E-2</c:v>
                </c:pt>
                <c:pt idx="2335" formatCode="General">
                  <c:v>1.28288898412701E-2</c:v>
                </c:pt>
                <c:pt idx="2336" formatCode="General">
                  <c:v>1.2132391289367399E-2</c:v>
                </c:pt>
                <c:pt idx="2337" formatCode="General">
                  <c:v>1.13977230048103E-2</c:v>
                </c:pt>
                <c:pt idx="2338" formatCode="General">
                  <c:v>1.0641513933606401E-2</c:v>
                </c:pt>
                <c:pt idx="2339" formatCode="General">
                  <c:v>9.8844977493068205E-3</c:v>
                </c:pt>
                <c:pt idx="2340" formatCode="General">
                  <c:v>9.1513977283301899E-3</c:v>
                </c:pt>
                <c:pt idx="2341" formatCode="General">
                  <c:v>8.4699756807935806E-3</c:v>
                </c:pt>
                <c:pt idx="2342" formatCode="General">
                  <c:v>7.86987484759296E-3</c:v>
                </c:pt>
                <c:pt idx="2343" formatCode="General">
                  <c:v>7.3825703620751301E-3</c:v>
                </c:pt>
                <c:pt idx="2344" formatCode="General">
                  <c:v>7.0424651711284E-3</c:v>
                </c:pt>
                <c:pt idx="2345" formatCode="General">
                  <c:v>6.8836477162114397E-3</c:v>
                </c:pt>
                <c:pt idx="2346" formatCode="General">
                  <c:v>6.9388967113076499E-3</c:v>
                </c:pt>
                <c:pt idx="2347" formatCode="General">
                  <c:v>7.2422378789584801E-3</c:v>
                </c:pt>
                <c:pt idx="2348" formatCode="General">
                  <c:v>7.8256171926983902E-3</c:v>
                </c:pt>
                <c:pt idx="2349" formatCode="General">
                  <c:v>8.7155623417968404E-3</c:v>
                </c:pt>
                <c:pt idx="2350" formatCode="General">
                  <c:v>9.9316220863118095E-3</c:v>
                </c:pt>
                <c:pt idx="2351" formatCode="General">
                  <c:v>1.14840651798416E-2</c:v>
                </c:pt>
                <c:pt idx="2352" formatCode="General">
                  <c:v>1.33693877483132E-2</c:v>
                </c:pt>
                <c:pt idx="2353" formatCode="General">
                  <c:v>1.5568020198453001E-2</c:v>
                </c:pt>
                <c:pt idx="2354" formatCode="General">
                  <c:v>1.8045630234214401E-2</c:v>
                </c:pt>
                <c:pt idx="2355" formatCode="General">
                  <c:v>2.0749340773429201E-2</c:v>
                </c:pt>
                <c:pt idx="2356" formatCode="General">
                  <c:v>2.3611537307157399E-2</c:v>
                </c:pt>
                <c:pt idx="2357" formatCode="General">
                  <c:v>2.6555260058447099E-2</c:v>
                </c:pt>
                <c:pt idx="2358" formatCode="General">
                  <c:v>2.94974012361146E-2</c:v>
                </c:pt>
                <c:pt idx="2359" formatCode="General">
                  <c:v>3.23573113567363E-2</c:v>
                </c:pt>
                <c:pt idx="2360" formatCode="General">
                  <c:v>3.5060445242673502E-2</c:v>
                </c:pt>
                <c:pt idx="2361" formatCode="General">
                  <c:v>3.7541947646252703E-2</c:v>
                </c:pt>
                <c:pt idx="2362" formatCode="General">
                  <c:v>3.9750490533121498E-2</c:v>
                </c:pt>
                <c:pt idx="2363" formatCode="General">
                  <c:v>4.1644886105235798E-2</c:v>
                </c:pt>
                <c:pt idx="2364" formatCode="General">
                  <c:v>4.3191822478716398E-2</c:v>
                </c:pt>
                <c:pt idx="2365" formatCode="General">
                  <c:v>4.4366330508742099E-2</c:v>
                </c:pt>
                <c:pt idx="2366" formatCode="General">
                  <c:v>4.5144888841819698E-2</c:v>
                </c:pt>
                <c:pt idx="2367" formatCode="General">
                  <c:v>4.5499753492702598E-2</c:v>
                </c:pt>
                <c:pt idx="2368" formatCode="General">
                  <c:v>4.53960187366605E-2</c:v>
                </c:pt>
                <c:pt idx="2369" formatCode="General">
                  <c:v>4.4791047035042997E-2</c:v>
                </c:pt>
                <c:pt idx="2370" formatCode="General">
                  <c:v>4.3639333679580998E-2</c:v>
                </c:pt>
                <c:pt idx="2371" formatCode="General">
                  <c:v>4.1901081170614002E-2</c:v>
                </c:pt>
                <c:pt idx="2372" formatCode="General">
                  <c:v>3.95495635600163E-2</c:v>
                </c:pt>
                <c:pt idx="2373" formatCode="General">
                  <c:v>3.6578147129902497E-2</c:v>
                </c:pt>
                <c:pt idx="2374" formatCode="General">
                  <c:v>3.3005055904009199E-2</c:v>
                </c:pt>
                <c:pt idx="2375" formatCode="General">
                  <c:v>2.8874942869396202E-2</c:v>
                </c:pt>
                <c:pt idx="2376" formatCode="General">
                  <c:v>2.42761654947013E-2</c:v>
                </c:pt>
                <c:pt idx="2377" formatCode="General">
                  <c:v>1.9362468737175401E-2</c:v>
                </c:pt>
                <c:pt idx="2378" formatCode="General">
                  <c:v>1.4353698389894601E-2</c:v>
                </c:pt>
                <c:pt idx="2379" formatCode="General">
                  <c:v>9.5333094107400602E-3</c:v>
                </c:pt>
                <c:pt idx="2380" formatCode="General">
                  <c:v>5.2267425483493004E-3</c:v>
                </c:pt>
                <c:pt idx="2381" formatCode="General">
                  <c:v>1.7516715054454899E-3</c:v>
                </c:pt>
                <c:pt idx="2382" formatCode="General">
                  <c:v>-6.1953455922560401E-4</c:v>
                </c:pt>
                <c:pt idx="2383" formatCode="General">
                  <c:v>-1.6860526940677199E-3</c:v>
                </c:pt>
                <c:pt idx="2384" formatCode="General">
                  <c:v>-1.3101817652532699E-3</c:v>
                </c:pt>
                <c:pt idx="2385" formatCode="General">
                  <c:v>5.5716807663608195E-4</c:v>
                </c:pt>
                <c:pt idx="2386" formatCode="General">
                  <c:v>3.72157223298003E-3</c:v>
                </c:pt>
                <c:pt idx="2387" formatCode="General">
                  <c:v>7.8248107497732606E-3</c:v>
                </c:pt>
                <c:pt idx="2388" formatCode="General">
                  <c:v>1.246207526435E-2</c:v>
                </c:pt>
                <c:pt idx="2389" formatCode="General">
                  <c:v>1.71344301445246E-2</c:v>
                </c:pt>
                <c:pt idx="2390" formatCode="General">
                  <c:v>2.1331613867209501E-2</c:v>
                </c:pt>
                <c:pt idx="2391" formatCode="General">
                  <c:v>2.4427403872212299E-2</c:v>
                </c:pt>
                <c:pt idx="2392" formatCode="General">
                  <c:v>2.61834630870309E-2</c:v>
                </c:pt>
                <c:pt idx="2393" formatCode="General">
                  <c:v>2.8011690163560699E-2</c:v>
                </c:pt>
                <c:pt idx="2394" formatCode="General">
                  <c:v>2.7526956344526898E-2</c:v>
                </c:pt>
                <c:pt idx="2395" formatCode="General">
                  <c:v>2.3660304771466498E-2</c:v>
                </c:pt>
                <c:pt idx="2396" formatCode="General">
                  <c:v>2.01389893506029E-2</c:v>
                </c:pt>
                <c:pt idx="2397" formatCode="General">
                  <c:v>1.7753363813904299E-2</c:v>
                </c:pt>
                <c:pt idx="2398" formatCode="General">
                  <c:v>1.5951443682758599E-2</c:v>
                </c:pt>
                <c:pt idx="2399" formatCode="General">
                  <c:v>1.44655820931533E-2</c:v>
                </c:pt>
                <c:pt idx="2400" formatCode="General">
                  <c:v>1.31970757414408E-2</c:v>
                </c:pt>
                <c:pt idx="2401" formatCode="General">
                  <c:v>1.2101025416117701E-2</c:v>
                </c:pt>
                <c:pt idx="2402" formatCode="General">
                  <c:v>1.1152136322329099E-2</c:v>
                </c:pt>
                <c:pt idx="2403" formatCode="General">
                  <c:v>1.0334073433260999E-2</c:v>
                </c:pt>
                <c:pt idx="2404" formatCode="General">
                  <c:v>9.6359434361228194E-3</c:v>
                </c:pt>
                <c:pt idx="2405" formatCode="General">
                  <c:v>9.0493212804944895E-3</c:v>
                </c:pt>
                <c:pt idx="2406" formatCode="General">
                  <c:v>8.5670912387005201E-3</c:v>
                </c:pt>
                <c:pt idx="2407" formatCode="General">
                  <c:v>8.1823787233898694E-3</c:v>
                </c:pt>
                <c:pt idx="2408" formatCode="General">
                  <c:v>7.8880471338400905E-3</c:v>
                </c:pt>
                <c:pt idx="2409" formatCode="General">
                  <c:v>7.6793168368349003E-3</c:v>
                </c:pt>
                <c:pt idx="2410" formatCode="General">
                  <c:v>7.5524508257540602E-3</c:v>
                </c:pt>
                <c:pt idx="2411" formatCode="General">
                  <c:v>7.5029298713739801E-3</c:v>
                </c:pt>
                <c:pt idx="2412" formatCode="General">
                  <c:v>7.5248644945685797E-3</c:v>
                </c:pt>
                <c:pt idx="2413" formatCode="General">
                  <c:v>7.61364251025041E-3</c:v>
                </c:pt>
                <c:pt idx="2414" formatCode="General">
                  <c:v>7.7655477720946203E-3</c:v>
                </c:pt>
                <c:pt idx="2415" formatCode="General">
                  <c:v>7.9753644369467292E-3</c:v>
                </c:pt>
                <c:pt idx="2416" formatCode="General">
                  <c:v>8.2389580849242892E-3</c:v>
                </c:pt>
                <c:pt idx="2417" formatCode="General">
                  <c:v>8.5536324758964596E-3</c:v>
                </c:pt>
                <c:pt idx="2418" formatCode="General">
                  <c:v>8.9147860663628502E-3</c:v>
                </c:pt>
                <c:pt idx="2419" formatCode="General">
                  <c:v>9.3175668433631495E-3</c:v>
                </c:pt>
                <c:pt idx="2420" formatCode="General">
                  <c:v>9.7576283736964097E-3</c:v>
                </c:pt>
                <c:pt idx="2421" formatCode="General">
                  <c:v>1.0231407410355799E-2</c:v>
                </c:pt>
                <c:pt idx="2422" formatCode="General">
                  <c:v>1.0736159397268401E-2</c:v>
                </c:pt>
                <c:pt idx="2423" formatCode="General">
                  <c:v>1.1267771600877901E-2</c:v>
                </c:pt>
                <c:pt idx="2424" formatCode="General">
                  <c:v>1.1823487965959001E-2</c:v>
                </c:pt>
                <c:pt idx="2425" formatCode="General">
                  <c:v>1.2399996926712301E-2</c:v>
                </c:pt>
                <c:pt idx="2426" formatCode="General">
                  <c:v>1.2994091253837201E-2</c:v>
                </c:pt>
                <c:pt idx="2427" formatCode="General">
                  <c:v>1.36030791685869E-2</c:v>
                </c:pt>
                <c:pt idx="2428" formatCode="General">
                  <c:v>1.42238818447342E-2</c:v>
                </c:pt>
                <c:pt idx="2429" formatCode="General">
                  <c:v>1.4854503683754501E-2</c:v>
                </c:pt>
                <c:pt idx="2430" formatCode="General">
                  <c:v>1.5492144174701E-2</c:v>
                </c:pt>
                <c:pt idx="2431" formatCode="General">
                  <c:v>1.6134394378451902E-2</c:v>
                </c:pt>
                <c:pt idx="2432" formatCode="General">
                  <c:v>1.67798536540812E-2</c:v>
                </c:pt>
                <c:pt idx="2433" formatCode="General">
                  <c:v>1.74268209426847E-2</c:v>
                </c:pt>
                <c:pt idx="2434" formatCode="General">
                  <c:v>1.8073869812890098E-2</c:v>
                </c:pt>
                <c:pt idx="2435" formatCode="General">
                  <c:v>1.87181044719095E-2</c:v>
                </c:pt>
                <c:pt idx="2436" formatCode="General">
                  <c:v>1.9357236136389198E-2</c:v>
                </c:pt>
                <c:pt idx="2437" formatCode="General">
                  <c:v>1.9990918315513102E-2</c:v>
                </c:pt>
                <c:pt idx="2438" formatCode="General">
                  <c:v>2.06179455006433E-2</c:v>
                </c:pt>
                <c:pt idx="2439" formatCode="General">
                  <c:v>2.12361418393557E-2</c:v>
                </c:pt>
                <c:pt idx="2440" formatCode="General">
                  <c:v>2.1843174231978402E-2</c:v>
                </c:pt>
                <c:pt idx="2441" formatCode="General">
                  <c:v>2.2437887252937098E-2</c:v>
                </c:pt>
                <c:pt idx="2442" formatCode="General">
                  <c:v>2.30183984739285E-2</c:v>
                </c:pt>
                <c:pt idx="2443" formatCode="General">
                  <c:v>2.3583190936364001E-2</c:v>
                </c:pt>
                <c:pt idx="2444" formatCode="General">
                  <c:v>2.41313796975475E-2</c:v>
                </c:pt>
                <c:pt idx="2445" formatCode="General">
                  <c:v>2.4661586745988999E-2</c:v>
                </c:pt>
                <c:pt idx="2446" formatCode="General">
                  <c:v>2.51728809475768E-2</c:v>
                </c:pt>
                <c:pt idx="2447" formatCode="General">
                  <c:v>2.566385180515E-2</c:v>
                </c:pt>
                <c:pt idx="2448" formatCode="General">
                  <c:v>2.6133377627928001E-2</c:v>
                </c:pt>
                <c:pt idx="2449" formatCode="General">
                  <c:v>2.65799398565012E-2</c:v>
                </c:pt>
                <c:pt idx="2450" formatCode="General">
                  <c:v>2.7002333336380802E-2</c:v>
                </c:pt>
                <c:pt idx="2451" formatCode="General">
                  <c:v>2.7400574268830299E-2</c:v>
                </c:pt>
                <c:pt idx="2452" formatCode="General">
                  <c:v>2.7774123030695302E-2</c:v>
                </c:pt>
                <c:pt idx="2453" formatCode="General">
                  <c:v>2.8122377965122701E-2</c:v>
                </c:pt>
                <c:pt idx="2454" formatCode="General">
                  <c:v>2.8444946488654099E-2</c:v>
                </c:pt>
                <c:pt idx="2455" formatCode="General">
                  <c:v>2.8741642025065298E-2</c:v>
                </c:pt>
                <c:pt idx="2456" formatCode="General">
                  <c:v>2.9012074584372001E-2</c:v>
                </c:pt>
                <c:pt idx="2457" formatCode="General">
                  <c:v>2.9255733928036601E-2</c:v>
                </c:pt>
                <c:pt idx="2458" formatCode="General">
                  <c:v>2.94723315701798E-2</c:v>
                </c:pt>
                <c:pt idx="2459" formatCode="General">
                  <c:v>2.9662666522988702E-2</c:v>
                </c:pt>
                <c:pt idx="2460" formatCode="General">
                  <c:v>2.9827511553833001E-2</c:v>
                </c:pt>
                <c:pt idx="2461" formatCode="General">
                  <c:v>2.9966926777748999E-2</c:v>
                </c:pt>
                <c:pt idx="2462" formatCode="General">
                  <c:v>3.0082532703792301E-2</c:v>
                </c:pt>
                <c:pt idx="2463" formatCode="General">
                  <c:v>3.0176519620116901E-2</c:v>
                </c:pt>
                <c:pt idx="2464" formatCode="General">
                  <c:v>3.0249709916818801E-2</c:v>
                </c:pt>
                <c:pt idx="2465" formatCode="General">
                  <c:v>3.0302765010741702E-2</c:v>
                </c:pt>
                <c:pt idx="2466" formatCode="General">
                  <c:v>3.03370791525161E-2</c:v>
                </c:pt>
                <c:pt idx="2467" formatCode="General">
                  <c:v>3.0354608437005E-2</c:v>
                </c:pt>
                <c:pt idx="2468" formatCode="General">
                  <c:v>3.0356027126561401E-2</c:v>
                </c:pt>
                <c:pt idx="2469" formatCode="General">
                  <c:v>3.0342967085022099E-2</c:v>
                </c:pt>
                <c:pt idx="2470" formatCode="General">
                  <c:v>3.0317589116086001E-2</c:v>
                </c:pt>
                <c:pt idx="2471" formatCode="General">
                  <c:v>3.0280506134527901E-2</c:v>
                </c:pt>
                <c:pt idx="2472" formatCode="General">
                  <c:v>3.02325569219077E-2</c:v>
                </c:pt>
                <c:pt idx="2473" formatCode="General">
                  <c:v>3.0174718973691499E-2</c:v>
                </c:pt>
                <c:pt idx="2474" formatCode="General">
                  <c:v>3.0108454132133301E-2</c:v>
                </c:pt>
                <c:pt idx="2475" formatCode="General">
                  <c:v>3.0033979343197001E-2</c:v>
                </c:pt>
                <c:pt idx="2476" formatCode="General">
                  <c:v>2.9951437341041599E-2</c:v>
                </c:pt>
                <c:pt idx="2477" formatCode="General">
                  <c:v>2.98604713258648E-2</c:v>
                </c:pt>
                <c:pt idx="2478" formatCode="General">
                  <c:v>2.9761915954988099E-2</c:v>
                </c:pt>
                <c:pt idx="2479" formatCode="General">
                  <c:v>2.9654235314192399E-2</c:v>
                </c:pt>
                <c:pt idx="2480" formatCode="General">
                  <c:v>2.9535260249826199E-2</c:v>
                </c:pt>
                <c:pt idx="2481" formatCode="General">
                  <c:v>2.94047734242085E-2</c:v>
                </c:pt>
                <c:pt idx="2482" formatCode="General">
                  <c:v>2.92604943889621E-2</c:v>
                </c:pt>
                <c:pt idx="2483" formatCode="General">
                  <c:v>2.9100625046370801E-2</c:v>
                </c:pt>
                <c:pt idx="2484" formatCode="General">
                  <c:v>2.8922615542563299E-2</c:v>
                </c:pt>
                <c:pt idx="2485" formatCode="General">
                  <c:v>2.8723729895475201E-2</c:v>
                </c:pt>
                <c:pt idx="2486" formatCode="General">
                  <c:v>2.8500877551304201E-2</c:v>
                </c:pt>
                <c:pt idx="2487" formatCode="General">
                  <c:v>2.8251990606678601E-2</c:v>
                </c:pt>
                <c:pt idx="2488" formatCode="General">
                  <c:v>2.7975831854988399E-2</c:v>
                </c:pt>
                <c:pt idx="2489" formatCode="General">
                  <c:v>2.76702742111961E-2</c:v>
                </c:pt>
                <c:pt idx="2490" formatCode="General">
                  <c:v>2.7334795390606299E-2</c:v>
                </c:pt>
                <c:pt idx="2491" formatCode="General">
                  <c:v>2.6970047386034299E-2</c:v>
                </c:pt>
                <c:pt idx="2492" formatCode="General">
                  <c:v>2.6577163673464198E-2</c:v>
                </c:pt>
                <c:pt idx="2493" formatCode="General">
                  <c:v>2.6159412551297299E-2</c:v>
                </c:pt>
                <c:pt idx="2494" formatCode="General">
                  <c:v>2.5720446890676901E-2</c:v>
                </c:pt>
                <c:pt idx="2495" formatCode="General">
                  <c:v>2.52645610170362E-2</c:v>
                </c:pt>
                <c:pt idx="2496" formatCode="General">
                  <c:v>2.4797787633374799E-2</c:v>
                </c:pt>
                <c:pt idx="2497" formatCode="General">
                  <c:v>2.43273309580853E-2</c:v>
                </c:pt>
                <c:pt idx="2498" formatCode="General">
                  <c:v>2.38601773999827E-2</c:v>
                </c:pt>
                <c:pt idx="2499" formatCode="General">
                  <c:v>2.34043238405728E-2</c:v>
                </c:pt>
                <c:pt idx="2500" formatCode="General">
                  <c:v>2.2967394974882701E-2</c:v>
                </c:pt>
                <c:pt idx="2501" formatCode="General">
                  <c:v>2.2555968225628501E-2</c:v>
                </c:pt>
                <c:pt idx="2502" formatCode="General">
                  <c:v>2.2177054778285101E-2</c:v>
                </c:pt>
                <c:pt idx="2503" formatCode="General">
                  <c:v>2.18365574127623E-2</c:v>
                </c:pt>
                <c:pt idx="2504" formatCode="General">
                  <c:v>2.1538016983075701E-2</c:v>
                </c:pt>
                <c:pt idx="2505" formatCode="General">
                  <c:v>2.1282176771702299E-2</c:v>
                </c:pt>
                <c:pt idx="2506" formatCode="General">
                  <c:v>2.10693699485189E-2</c:v>
                </c:pt>
                <c:pt idx="2507" formatCode="General">
                  <c:v>2.0898624089013201E-2</c:v>
                </c:pt>
                <c:pt idx="2508" formatCode="General">
                  <c:v>2.07663278891877E-2</c:v>
                </c:pt>
                <c:pt idx="2509" formatCode="General">
                  <c:v>2.06677342889574E-2</c:v>
                </c:pt>
                <c:pt idx="2510" formatCode="General">
                  <c:v>2.0595945702843298E-2</c:v>
                </c:pt>
                <c:pt idx="2511" formatCode="General">
                  <c:v>2.0543159501109999E-2</c:v>
                </c:pt>
                <c:pt idx="2512" formatCode="General">
                  <c:v>2.0500426591807199E-2</c:v>
                </c:pt>
                <c:pt idx="2513" formatCode="General">
                  <c:v>2.0456379289308199E-2</c:v>
                </c:pt>
                <c:pt idx="2514" formatCode="General">
                  <c:v>2.04004940985625E-2</c:v>
                </c:pt>
                <c:pt idx="2515" formatCode="General">
                  <c:v>2.0323627155697799E-2</c:v>
                </c:pt>
                <c:pt idx="2516" formatCode="General">
                  <c:v>2.0216390562496699E-2</c:v>
                </c:pt>
                <c:pt idx="2517" formatCode="General">
                  <c:v>2.00699610356894E-2</c:v>
                </c:pt>
                <c:pt idx="2518" formatCode="General">
                  <c:v>1.98758873497577E-2</c:v>
                </c:pt>
                <c:pt idx="2519" formatCode="General">
                  <c:v>1.9626145668797799E-2</c:v>
                </c:pt>
                <c:pt idx="2520" formatCode="General">
                  <c:v>1.9315475564582199E-2</c:v>
                </c:pt>
                <c:pt idx="2521" formatCode="General">
                  <c:v>1.8939857060617401E-2</c:v>
                </c:pt>
                <c:pt idx="2522" formatCode="General">
                  <c:v>1.8497025092494599E-2</c:v>
                </c:pt>
                <c:pt idx="2523" formatCode="General">
                  <c:v>1.7986921244053999E-2</c:v>
                </c:pt>
                <c:pt idx="2524" formatCode="General">
                  <c:v>1.74105635056718E-2</c:v>
                </c:pt>
                <c:pt idx="2525" formatCode="General">
                  <c:v>1.67711891757404E-2</c:v>
                </c:pt>
                <c:pt idx="2526" formatCode="General">
                  <c:v>1.6073444235632901E-2</c:v>
                </c:pt>
                <c:pt idx="2527" formatCode="General">
                  <c:v>1.53226587378312E-2</c:v>
                </c:pt>
                <c:pt idx="2528" formatCode="General">
                  <c:v>1.45250500012575E-2</c:v>
                </c:pt>
                <c:pt idx="2529" formatCode="General">
                  <c:v>1.3687223324477299E-2</c:v>
                </c:pt>
                <c:pt idx="2530" formatCode="General">
                  <c:v>1.2817596539156199E-2</c:v>
                </c:pt>
                <c:pt idx="2531" formatCode="General">
                  <c:v>1.19256443466043E-2</c:v>
                </c:pt>
                <c:pt idx="2532" formatCode="General">
                  <c:v>1.1020487236307001E-2</c:v>
                </c:pt>
                <c:pt idx="2533" formatCode="General">
                  <c:v>1.01111455541276E-2</c:v>
                </c:pt>
                <c:pt idx="2534" formatCode="General">
                  <c:v>9.2061222891840506E-3</c:v>
                </c:pt>
                <c:pt idx="2535" formatCode="General">
                  <c:v>8.3133540588468096E-3</c:v>
                </c:pt>
                <c:pt idx="2536" formatCode="General">
                  <c:v>7.44093076714242E-3</c:v>
                </c:pt>
                <c:pt idx="2537" formatCode="General">
                  <c:v>6.5965085255293302E-3</c:v>
                </c:pt>
                <c:pt idx="2538" formatCode="General">
                  <c:v>5.7863834187779602E-3</c:v>
                </c:pt>
                <c:pt idx="2539" formatCode="General">
                  <c:v>5.01681557960236E-3</c:v>
                </c:pt>
                <c:pt idx="2540" formatCode="General">
                  <c:v>4.2931216577867699E-3</c:v>
                </c:pt>
                <c:pt idx="2541" formatCode="General">
                  <c:v>3.6192226300410398E-3</c:v>
                </c:pt>
                <c:pt idx="2542" formatCode="General">
                  <c:v>2.9985581140828102E-3</c:v>
                </c:pt>
                <c:pt idx="2543" formatCode="General">
                  <c:v>2.4337584019116201E-3</c:v>
                </c:pt>
                <c:pt idx="2544" formatCode="General">
                  <c:v>1.9257447519019099E-3</c:v>
                </c:pt>
                <c:pt idx="2545" formatCode="General">
                  <c:v>1.4753490702590201E-3</c:v>
                </c:pt>
                <c:pt idx="2546" formatCode="General">
                  <c:v>1.08364735521127E-3</c:v>
                </c:pt>
                <c:pt idx="2547" formatCode="General">
                  <c:v>7.5013185931876298E-4</c:v>
                </c:pt>
                <c:pt idx="2548" formatCode="General">
                  <c:v>4.7351681148807801E-4</c:v>
                </c:pt>
                <c:pt idx="2549" formatCode="General">
                  <c:v>2.52227720838802E-4</c:v>
                </c:pt>
                <c:pt idx="2550">
                  <c:v>8.4416580424585103E-5</c:v>
                </c:pt>
                <c:pt idx="2551">
                  <c:v>-3.1762077081415197E-5</c:v>
                </c:pt>
                <c:pt idx="2552">
                  <c:v>-9.9154926187591404E-5</c:v>
                </c:pt>
                <c:pt idx="2553" formatCode="General">
                  <c:v>-1.21192790673112E-4</c:v>
                </c:pt>
                <c:pt idx="2554" formatCode="General">
                  <c:v>-1.00385282580976E-4</c:v>
                </c:pt>
                <c:pt idx="2555">
                  <c:v>-3.8805117786599503E-5</c:v>
                </c:pt>
                <c:pt idx="2556">
                  <c:v>6.0810183892943898E-5</c:v>
                </c:pt>
                <c:pt idx="2557" formatCode="General">
                  <c:v>1.9556613421191601E-4</c:v>
                </c:pt>
                <c:pt idx="2558" formatCode="General">
                  <c:v>3.60645502800903E-4</c:v>
                </c:pt>
                <c:pt idx="2559" formatCode="General">
                  <c:v>5.5256228338715298E-4</c:v>
                </c:pt>
                <c:pt idx="2560" formatCode="General">
                  <c:v>7.7113690634606901E-4</c:v>
                </c:pt>
                <c:pt idx="2561" formatCode="General">
                  <c:v>1.01236515241156E-3</c:v>
                </c:pt>
                <c:pt idx="2562" formatCode="General">
                  <c:v>1.2726758767414299E-3</c:v>
                </c:pt>
                <c:pt idx="2563" formatCode="General">
                  <c:v>1.55069435023095E-3</c:v>
                </c:pt>
                <c:pt idx="2564" formatCode="General">
                  <c:v>1.8419920670826101E-3</c:v>
                </c:pt>
                <c:pt idx="2565" formatCode="General">
                  <c:v>2.1441003680020901E-3</c:v>
                </c:pt>
                <c:pt idx="2566" formatCode="General">
                  <c:v>2.45584967760632E-3</c:v>
                </c:pt>
                <c:pt idx="2567" formatCode="General">
                  <c:v>2.77496186451371E-3</c:v>
                </c:pt>
                <c:pt idx="2568" formatCode="General">
                  <c:v>3.09918754888934E-3</c:v>
                </c:pt>
                <c:pt idx="2569" formatCode="General">
                  <c:v>3.4254311101338899E-3</c:v>
                </c:pt>
                <c:pt idx="2570" formatCode="General">
                  <c:v>3.75078182654496E-3</c:v>
                </c:pt>
                <c:pt idx="2571" formatCode="General">
                  <c:v>4.0738690190593504E-3</c:v>
                </c:pt>
                <c:pt idx="2572" formatCode="General">
                  <c:v>4.3927180878349497E-3</c:v>
                </c:pt>
                <c:pt idx="2573" formatCode="General">
                  <c:v>4.7052315890502702E-3</c:v>
                </c:pt>
                <c:pt idx="2574" formatCode="General">
                  <c:v>5.0100349090423397E-3</c:v>
                </c:pt>
                <c:pt idx="2575" formatCode="General">
                  <c:v>5.3041476257943603E-3</c:v>
                </c:pt>
                <c:pt idx="2576" formatCode="General">
                  <c:v>5.5864866346922396E-3</c:v>
                </c:pt>
                <c:pt idx="2577" formatCode="General">
                  <c:v>5.8557240301394297E-3</c:v>
                </c:pt>
                <c:pt idx="2578" formatCode="General">
                  <c:v>6.10930101622732E-3</c:v>
                </c:pt>
                <c:pt idx="2579" formatCode="General">
                  <c:v>6.3459092594493503E-3</c:v>
                </c:pt>
                <c:pt idx="2580" formatCode="General">
                  <c:v>6.5637434043715904E-3</c:v>
                </c:pt>
                <c:pt idx="2581" formatCode="General">
                  <c:v>6.7614586759274804E-3</c:v>
                </c:pt>
                <c:pt idx="2582" formatCode="General">
                  <c:v>6.93844917931932E-3</c:v>
                </c:pt>
                <c:pt idx="2583" formatCode="General">
                  <c:v>7.09369415086533E-3</c:v>
                </c:pt>
                <c:pt idx="2584" formatCode="General">
                  <c:v>7.2258861573530004E-3</c:v>
                </c:pt>
                <c:pt idx="2585" formatCode="General">
                  <c:v>7.3337741921634097E-3</c:v>
                </c:pt>
                <c:pt idx="2586" formatCode="General">
                  <c:v>7.4160447990220301E-3</c:v>
                </c:pt>
                <c:pt idx="2587" formatCode="General">
                  <c:v>7.4726863682118803E-3</c:v>
                </c:pt>
                <c:pt idx="2588" formatCode="General">
                  <c:v>7.5038006290679997E-3</c:v>
                </c:pt>
                <c:pt idx="2589" formatCode="General">
                  <c:v>7.5090358229575596E-3</c:v>
                </c:pt>
                <c:pt idx="2590" formatCode="General">
                  <c:v>7.4893797370253904E-3</c:v>
                </c:pt>
                <c:pt idx="2591" formatCode="General">
                  <c:v>7.4444002189440498E-3</c:v>
                </c:pt>
                <c:pt idx="2592" formatCode="General">
                  <c:v>7.3727612310319698E-3</c:v>
                </c:pt>
                <c:pt idx="2593" formatCode="General">
                  <c:v>7.2753279481548999E-3</c:v>
                </c:pt>
                <c:pt idx="2594" formatCode="General">
                  <c:v>7.1531458969496002E-3</c:v>
                </c:pt>
                <c:pt idx="2595" formatCode="General">
                  <c:v>7.0061992698374704E-3</c:v>
                </c:pt>
                <c:pt idx="2596" formatCode="General">
                  <c:v>6.8365249306783799E-3</c:v>
                </c:pt>
                <c:pt idx="2597" formatCode="General">
                  <c:v>6.6457285523204802E-3</c:v>
                </c:pt>
                <c:pt idx="2598" formatCode="General">
                  <c:v>6.4335260585651199E-3</c:v>
                </c:pt>
                <c:pt idx="2599" formatCode="General">
                  <c:v>6.2005399640660099E-3</c:v>
                </c:pt>
                <c:pt idx="2600" formatCode="General">
                  <c:v>5.9485966594226497E-3</c:v>
                </c:pt>
                <c:pt idx="2601" formatCode="General">
                  <c:v>5.6795031000048696E-3</c:v>
                </c:pt>
                <c:pt idx="2602" formatCode="General">
                  <c:v>5.3947953583274796E-3</c:v>
                </c:pt>
                <c:pt idx="2603" formatCode="General">
                  <c:v>5.0969490005019604E-3</c:v>
                </c:pt>
                <c:pt idx="2604" formatCode="General">
                  <c:v>4.78732081850731E-3</c:v>
                </c:pt>
                <c:pt idx="2605" formatCode="General">
                  <c:v>4.4661877228597598E-3</c:v>
                </c:pt>
                <c:pt idx="2606" formatCode="General">
                  <c:v>4.13543881971783E-3</c:v>
                </c:pt>
                <c:pt idx="2607" formatCode="General">
                  <c:v>3.7974764157206299E-3</c:v>
                </c:pt>
                <c:pt idx="2608" formatCode="General">
                  <c:v>3.45392129714568E-3</c:v>
                </c:pt>
                <c:pt idx="2609" formatCode="General">
                  <c:v>3.10641963727404E-3</c:v>
                </c:pt>
                <c:pt idx="2610" formatCode="General">
                  <c:v>2.7567179141315401E-3</c:v>
                </c:pt>
                <c:pt idx="2611" formatCode="General">
                  <c:v>2.4073098197830598E-3</c:v>
                </c:pt>
                <c:pt idx="2612" formatCode="General">
                  <c:v>2.0602041853717101E-3</c:v>
                </c:pt>
                <c:pt idx="2613" formatCode="General">
                  <c:v>1.7170276481931999E-3</c:v>
                </c:pt>
                <c:pt idx="2614" formatCode="General">
                  <c:v>1.37972698972244E-3</c:v>
                </c:pt>
                <c:pt idx="2615" formatCode="General">
                  <c:v>1.0486155105217899E-3</c:v>
                </c:pt>
                <c:pt idx="2616" formatCode="General">
                  <c:v>7.2641809340344703E-4</c:v>
                </c:pt>
                <c:pt idx="2617" formatCode="General">
                  <c:v>4.1596040294250602E-4</c:v>
                </c:pt>
                <c:pt idx="2618" formatCode="General">
                  <c:v>1.18228193090123E-4</c:v>
                </c:pt>
                <c:pt idx="2619" formatCode="General">
                  <c:v>-1.6462857366361501E-4</c:v>
                </c:pt>
                <c:pt idx="2620" formatCode="General">
                  <c:v>-4.3152533308002102E-4</c:v>
                </c:pt>
                <c:pt idx="2621" formatCode="General">
                  <c:v>-6.8163211448955103E-4</c:v>
                </c:pt>
                <c:pt idx="2622" formatCode="General">
                  <c:v>-9.1282698762994803E-4</c:v>
                </c:pt>
                <c:pt idx="2623" formatCode="General">
                  <c:v>-1.1232745754197E-3</c:v>
                </c:pt>
                <c:pt idx="2624" formatCode="General">
                  <c:v>-1.31212681165669E-3</c:v>
                </c:pt>
                <c:pt idx="2625" formatCode="General">
                  <c:v>-1.47919995185457E-3</c:v>
                </c:pt>
                <c:pt idx="2626" formatCode="General">
                  <c:v>-1.6233559428325199E-3</c:v>
                </c:pt>
                <c:pt idx="2627" formatCode="General">
                  <c:v>-1.7436702704802E-3</c:v>
                </c:pt>
                <c:pt idx="2628" formatCode="General">
                  <c:v>-1.84008526609338E-3</c:v>
                </c:pt>
                <c:pt idx="2629" formatCode="General">
                  <c:v>-1.9120461385724299E-3</c:v>
                </c:pt>
                <c:pt idx="2630" formatCode="General">
                  <c:v>-1.9597613448705999E-3</c:v>
                </c:pt>
                <c:pt idx="2631" formatCode="General">
                  <c:v>-1.9844107191922598E-3</c:v>
                </c:pt>
                <c:pt idx="2632" formatCode="General">
                  <c:v>-1.9860707060009E-3</c:v>
                </c:pt>
                <c:pt idx="2633" formatCode="General">
                  <c:v>-1.9644328842942202E-3</c:v>
                </c:pt>
                <c:pt idx="2634" formatCode="General">
                  <c:v>-1.9196332565079299E-3</c:v>
                </c:pt>
                <c:pt idx="2635" formatCode="General">
                  <c:v>-1.85270735960482E-3</c:v>
                </c:pt>
                <c:pt idx="2636" formatCode="General">
                  <c:v>-1.7659484618668499E-3</c:v>
                </c:pt>
                <c:pt idx="2637" formatCode="General">
                  <c:v>-1.66013170343387E-3</c:v>
                </c:pt>
                <c:pt idx="2638" formatCode="General">
                  <c:v>-1.5364433905773001E-3</c:v>
                </c:pt>
                <c:pt idx="2639" formatCode="General">
                  <c:v>-1.3965179209204899E-3</c:v>
                </c:pt>
                <c:pt idx="2640" formatCode="General">
                  <c:v>-1.24188801836929E-3</c:v>
                </c:pt>
                <c:pt idx="2641" formatCode="General">
                  <c:v>-1.0739282777588301E-3</c:v>
                </c:pt>
                <c:pt idx="2642" formatCode="General">
                  <c:v>-8.9322601646212496E-4</c:v>
                </c:pt>
                <c:pt idx="2643" formatCode="General">
                  <c:v>-7.02098810522168E-4</c:v>
                </c:pt>
                <c:pt idx="2644" formatCode="General">
                  <c:v>-5.0225118265538702E-4</c:v>
                </c:pt>
                <c:pt idx="2645" formatCode="General">
                  <c:v>-2.9417290327661002E-4</c:v>
                </c:pt>
                <c:pt idx="2646">
                  <c:v>-7.9508034075027602E-5</c:v>
                </c:pt>
                <c:pt idx="2647" formatCode="General">
                  <c:v>1.40642418044465E-4</c:v>
                </c:pt>
                <c:pt idx="2648" formatCode="General">
                  <c:v>3.6542148155729501E-4</c:v>
                </c:pt>
                <c:pt idx="2649" formatCode="General">
                  <c:v>5.9366102324628597E-4</c:v>
                </c:pt>
                <c:pt idx="2650" formatCode="General">
                  <c:v>8.2493147490507099E-4</c:v>
                </c:pt>
                <c:pt idx="2651" formatCode="General">
                  <c:v>1.05847951514258E-3</c:v>
                </c:pt>
                <c:pt idx="2652" formatCode="General">
                  <c:v>1.29238698698055E-3</c:v>
                </c:pt>
                <c:pt idx="2653" formatCode="General">
                  <c:v>1.5261445959452999E-3</c:v>
                </c:pt>
                <c:pt idx="2654" formatCode="General">
                  <c:v>1.76026840757532E-3</c:v>
                </c:pt>
                <c:pt idx="2655" formatCode="General">
                  <c:v>1.9936131620334001E-3</c:v>
                </c:pt>
                <c:pt idx="2656" formatCode="General">
                  <c:v>2.2252346095789298E-3</c:v>
                </c:pt>
                <c:pt idx="2657" formatCode="General">
                  <c:v>2.45490558212858E-3</c:v>
                </c:pt>
                <c:pt idx="2658" formatCode="General">
                  <c:v>2.6822576604506802E-3</c:v>
                </c:pt>
                <c:pt idx="2659" formatCode="General">
                  <c:v>2.9062990308635099E-3</c:v>
                </c:pt>
                <c:pt idx="2660" formatCode="General">
                  <c:v>3.1260351906006799E-3</c:v>
                </c:pt>
                <c:pt idx="2661" formatCode="General">
                  <c:v>3.3414364664003699E-3</c:v>
                </c:pt>
                <c:pt idx="2662" formatCode="General">
                  <c:v>3.5517274665532801E-3</c:v>
                </c:pt>
                <c:pt idx="2663" formatCode="General">
                  <c:v>3.7551939547467998E-3</c:v>
                </c:pt>
                <c:pt idx="2664" formatCode="General">
                  <c:v>3.9507039383289604E-3</c:v>
                </c:pt>
                <c:pt idx="2665" formatCode="General">
                  <c:v>4.1374422376855803E-3</c:v>
                </c:pt>
                <c:pt idx="2666" formatCode="General">
                  <c:v>4.3137223938794697E-3</c:v>
                </c:pt>
                <c:pt idx="2667" formatCode="General">
                  <c:v>4.4782515894835097E-3</c:v>
                </c:pt>
                <c:pt idx="2668" formatCode="General">
                  <c:v>4.6309073875582703E-3</c:v>
                </c:pt>
                <c:pt idx="2669" formatCode="General">
                  <c:v>4.77037380587606E-3</c:v>
                </c:pt>
                <c:pt idx="2670" formatCode="General">
                  <c:v>4.8938857130514397E-3</c:v>
                </c:pt>
                <c:pt idx="2671" formatCode="General">
                  <c:v>4.9994059342240299E-3</c:v>
                </c:pt>
                <c:pt idx="2672" formatCode="General">
                  <c:v>5.0862303652169701E-3</c:v>
                </c:pt>
                <c:pt idx="2673" formatCode="General">
                  <c:v>5.1536863605387302E-3</c:v>
                </c:pt>
                <c:pt idx="2674" formatCode="General">
                  <c:v>5.1998315632330802E-3</c:v>
                </c:pt>
                <c:pt idx="2675" formatCode="General">
                  <c:v>5.2232614692828304E-3</c:v>
                </c:pt>
                <c:pt idx="2676" formatCode="General">
                  <c:v>5.2228558064063299E-3</c:v>
                </c:pt>
                <c:pt idx="2677" formatCode="General">
                  <c:v>5.1980258407066998E-3</c:v>
                </c:pt>
                <c:pt idx="2678" formatCode="General">
                  <c:v>5.1482626500516998E-3</c:v>
                </c:pt>
                <c:pt idx="2679" formatCode="General">
                  <c:v>5.0722920266240198E-3</c:v>
                </c:pt>
                <c:pt idx="2680" formatCode="General">
                  <c:v>4.9699726678569204E-3</c:v>
                </c:pt>
                <c:pt idx="2681" formatCode="General">
                  <c:v>4.8407983406127198E-3</c:v>
                </c:pt>
                <c:pt idx="2682" formatCode="General">
                  <c:v>4.6845858027704497E-3</c:v>
                </c:pt>
                <c:pt idx="2683" formatCode="General">
                  <c:v>4.5022137962128098E-3</c:v>
                </c:pt>
                <c:pt idx="2684" formatCode="General">
                  <c:v>4.2934730672800998E-3</c:v>
                </c:pt>
                <c:pt idx="2685" formatCode="General">
                  <c:v>4.0591151016888399E-3</c:v>
                </c:pt>
                <c:pt idx="2686" formatCode="General">
                  <c:v>3.8002387031810698E-3</c:v>
                </c:pt>
                <c:pt idx="2687" formatCode="General">
                  <c:v>3.5170080112116101E-3</c:v>
                </c:pt>
                <c:pt idx="2688" formatCode="General">
                  <c:v>3.2105184323765901E-3</c:v>
                </c:pt>
                <c:pt idx="2689" formatCode="General">
                  <c:v>2.8821173619927301E-3</c:v>
                </c:pt>
                <c:pt idx="2690" formatCode="General">
                  <c:v>2.5334627475831401E-3</c:v>
                </c:pt>
                <c:pt idx="2691" formatCode="General">
                  <c:v>2.16663728710715E-3</c:v>
                </c:pt>
                <c:pt idx="2692" formatCode="General">
                  <c:v>1.78332558893819E-3</c:v>
                </c:pt>
                <c:pt idx="2693" formatCode="General">
                  <c:v>1.3853819326358999E-3</c:v>
                </c:pt>
                <c:pt idx="2694" formatCode="General">
                  <c:v>9.7425724440609505E-4</c:v>
                </c:pt>
                <c:pt idx="2695" formatCode="General">
                  <c:v>5.5199908679461095E-4</c:v>
                </c:pt>
                <c:pt idx="2696" formatCode="General">
                  <c:v>1.21056332929582E-4</c:v>
                </c:pt>
                <c:pt idx="2697" formatCode="General">
                  <c:v>-3.1697269735081202E-4</c:v>
                </c:pt>
                <c:pt idx="2698" formatCode="General">
                  <c:v>-7.5999967154080097E-4</c:v>
                </c:pt>
                <c:pt idx="2699" formatCode="General">
                  <c:v>-1.2058102638501001E-3</c:v>
                </c:pt>
                <c:pt idx="2700" formatCode="General">
                  <c:v>-1.6524912390431701E-3</c:v>
                </c:pt>
                <c:pt idx="2701" formatCode="General">
                  <c:v>-2.09906460714688E-3</c:v>
                </c:pt>
                <c:pt idx="2702" formatCode="General">
                  <c:v>-2.5443772869526101E-3</c:v>
                </c:pt>
                <c:pt idx="2703" formatCode="General">
                  <c:v>-2.9862251682453498E-3</c:v>
                </c:pt>
                <c:pt idx="2704" formatCode="General">
                  <c:v>-3.4228578127958298E-3</c:v>
                </c:pt>
                <c:pt idx="2705" formatCode="General">
                  <c:v>-3.85279143477648E-3</c:v>
                </c:pt>
                <c:pt idx="2706" formatCode="General">
                  <c:v>-4.2751855550999503E-3</c:v>
                </c:pt>
                <c:pt idx="2707" formatCode="General">
                  <c:v>-4.6902782666204401E-3</c:v>
                </c:pt>
                <c:pt idx="2708" formatCode="General">
                  <c:v>-5.0967049331286096E-3</c:v>
                </c:pt>
                <c:pt idx="2709" formatCode="General">
                  <c:v>-5.4925433881688997E-3</c:v>
                </c:pt>
                <c:pt idx="2710" formatCode="General">
                  <c:v>-5.8778534095293104E-3</c:v>
                </c:pt>
                <c:pt idx="2711" formatCode="General">
                  <c:v>-6.2533567427639604E-3</c:v>
                </c:pt>
                <c:pt idx="2712" formatCode="General">
                  <c:v>-6.6184150853644203E-3</c:v>
                </c:pt>
                <c:pt idx="2713" formatCode="General">
                  <c:v>-6.9730624609995696E-3</c:v>
                </c:pt>
                <c:pt idx="2714" formatCode="General">
                  <c:v>-7.3177406435591796E-3</c:v>
                </c:pt>
                <c:pt idx="2715" formatCode="General">
                  <c:v>-7.6519542649158999E-3</c:v>
                </c:pt>
                <c:pt idx="2716" formatCode="General">
                  <c:v>-7.9749163258699702E-3</c:v>
                </c:pt>
                <c:pt idx="2717" formatCode="General">
                  <c:v>-8.2883071166752302E-3</c:v>
                </c:pt>
                <c:pt idx="2718" formatCode="General">
                  <c:v>-8.5931133976973606E-3</c:v>
                </c:pt>
                <c:pt idx="2719" formatCode="General">
                  <c:v>-8.8883878854846103E-3</c:v>
                </c:pt>
                <c:pt idx="2720" formatCode="General">
                  <c:v>-9.1757380794107203E-3</c:v>
                </c:pt>
                <c:pt idx="2721" formatCode="General">
                  <c:v>-9.4568216056941604E-3</c:v>
                </c:pt>
                <c:pt idx="2722" formatCode="General">
                  <c:v>-9.7316116941782594E-3</c:v>
                </c:pt>
                <c:pt idx="2723" formatCode="General">
                  <c:v>-9.9996056623655495E-3</c:v>
                </c:pt>
                <c:pt idx="2724" formatCode="General">
                  <c:v>-1.0261417947776999E-2</c:v>
                </c:pt>
                <c:pt idx="2725" formatCode="General">
                  <c:v>-1.0518814557212E-2</c:v>
                </c:pt>
                <c:pt idx="2726" formatCode="General">
                  <c:v>-1.07727327811487E-2</c:v>
                </c:pt>
                <c:pt idx="2727" formatCode="General">
                  <c:v>-1.102274352638E-2</c:v>
                </c:pt>
                <c:pt idx="2728" formatCode="General">
                  <c:v>-1.1268708427092201E-2</c:v>
                </c:pt>
                <c:pt idx="2729" formatCode="General">
                  <c:v>-1.1510953281594301E-2</c:v>
                </c:pt>
                <c:pt idx="2730" formatCode="General">
                  <c:v>-1.17508385955656E-2</c:v>
                </c:pt>
                <c:pt idx="2731" formatCode="General">
                  <c:v>-1.19890557503425E-2</c:v>
                </c:pt>
                <c:pt idx="2732" formatCode="General">
                  <c:v>-1.2224891101255801E-2</c:v>
                </c:pt>
                <c:pt idx="2733" formatCode="General">
                  <c:v>-1.2457648084144599E-2</c:v>
                </c:pt>
                <c:pt idx="2734" formatCode="General">
                  <c:v>-1.26879654303968E-2</c:v>
                </c:pt>
                <c:pt idx="2735" formatCode="General">
                  <c:v>-1.2916687717245299E-2</c:v>
                </c:pt>
                <c:pt idx="2736" formatCode="General">
                  <c:v>-1.31431994999515E-2</c:v>
                </c:pt>
                <c:pt idx="2737" formatCode="General">
                  <c:v>-1.3367234434760501E-2</c:v>
                </c:pt>
                <c:pt idx="2738" formatCode="General">
                  <c:v>-1.35876916471492E-2</c:v>
                </c:pt>
                <c:pt idx="2739" formatCode="General">
                  <c:v>-1.38039164379011E-2</c:v>
                </c:pt>
                <c:pt idx="2740" formatCode="General">
                  <c:v>-1.40163016376069E-2</c:v>
                </c:pt>
                <c:pt idx="2741" formatCode="General">
                  <c:v>-1.42241509896335E-2</c:v>
                </c:pt>
                <c:pt idx="2742" formatCode="General">
                  <c:v>-1.4427864507442101E-2</c:v>
                </c:pt>
                <c:pt idx="2743" formatCode="General">
                  <c:v>-1.4626461265824601E-2</c:v>
                </c:pt>
                <c:pt idx="2744" formatCode="General">
                  <c:v>-1.48174797323724E-2</c:v>
                </c:pt>
                <c:pt idx="2745" formatCode="General">
                  <c:v>-1.4999624378982701E-2</c:v>
                </c:pt>
                <c:pt idx="2746" formatCode="General">
                  <c:v>-1.51730039108434E-2</c:v>
                </c:pt>
                <c:pt idx="2747" formatCode="General">
                  <c:v>-1.53377142619668E-2</c:v>
                </c:pt>
                <c:pt idx="2748" formatCode="General">
                  <c:v>-1.5493074898097901E-2</c:v>
                </c:pt>
                <c:pt idx="2749" formatCode="General">
                  <c:v>-1.5637940933600901E-2</c:v>
                </c:pt>
                <c:pt idx="2750" formatCode="General">
                  <c:v>-1.5770639721098399E-2</c:v>
                </c:pt>
                <c:pt idx="2751" formatCode="General">
                  <c:v>-1.5889967702528499E-2</c:v>
                </c:pt>
                <c:pt idx="2752" formatCode="General">
                  <c:v>-1.5995287897073902E-2</c:v>
                </c:pt>
                <c:pt idx="2753" formatCode="General">
                  <c:v>-1.6086123815424999E-2</c:v>
                </c:pt>
                <c:pt idx="2754" formatCode="General">
                  <c:v>-1.61619175194181E-2</c:v>
                </c:pt>
                <c:pt idx="2755" formatCode="General">
                  <c:v>-1.62218268142015E-2</c:v>
                </c:pt>
                <c:pt idx="2756" formatCode="General">
                  <c:v>-1.6264816089869301E-2</c:v>
                </c:pt>
                <c:pt idx="2757" formatCode="General">
                  <c:v>-1.62896893668651E-2</c:v>
                </c:pt>
                <c:pt idx="2758" formatCode="General">
                  <c:v>-1.6296437261511299E-2</c:v>
                </c:pt>
                <c:pt idx="2759" formatCode="General">
                  <c:v>-1.6284601670000402E-2</c:v>
                </c:pt>
                <c:pt idx="2760" formatCode="General">
                  <c:v>-1.6253180865123298E-2</c:v>
                </c:pt>
                <c:pt idx="2761" formatCode="General">
                  <c:v>-1.6202130088751002E-2</c:v>
                </c:pt>
                <c:pt idx="2762" formatCode="General">
                  <c:v>-1.61306778439083E-2</c:v>
                </c:pt>
                <c:pt idx="2763" formatCode="General">
                  <c:v>-1.6039305189192801E-2</c:v>
                </c:pt>
                <c:pt idx="2764" formatCode="General">
                  <c:v>-1.59275968059511E-2</c:v>
                </c:pt>
                <c:pt idx="2765" formatCode="General">
                  <c:v>-1.5795466029197201E-2</c:v>
                </c:pt>
                <c:pt idx="2766" formatCode="General">
                  <c:v>-1.56430353755477E-2</c:v>
                </c:pt>
                <c:pt idx="2767" formatCode="General">
                  <c:v>-1.5469619997041601E-2</c:v>
                </c:pt>
                <c:pt idx="2768" formatCode="General">
                  <c:v>-1.52752764019929E-2</c:v>
                </c:pt>
                <c:pt idx="2769" formatCode="General">
                  <c:v>-1.5060856656902599E-2</c:v>
                </c:pt>
                <c:pt idx="2770" formatCode="General">
                  <c:v>-1.4826651959274E-2</c:v>
                </c:pt>
                <c:pt idx="2771" formatCode="General">
                  <c:v>-1.45725472283474E-2</c:v>
                </c:pt>
                <c:pt idx="2772" formatCode="General">
                  <c:v>-1.4299296371039201E-2</c:v>
                </c:pt>
                <c:pt idx="2773" formatCode="General">
                  <c:v>-1.40083139595455E-2</c:v>
                </c:pt>
                <c:pt idx="2774" formatCode="General">
                  <c:v>-1.3700191244149999E-2</c:v>
                </c:pt>
                <c:pt idx="2775" formatCode="General">
                  <c:v>-1.33743687058323E-2</c:v>
                </c:pt>
                <c:pt idx="2776" formatCode="General">
                  <c:v>-1.30326602888406E-2</c:v>
                </c:pt>
                <c:pt idx="2777" formatCode="General">
                  <c:v>-1.2676489790998099E-2</c:v>
                </c:pt>
                <c:pt idx="2778" formatCode="General">
                  <c:v>-1.2306259179886699E-2</c:v>
                </c:pt>
                <c:pt idx="2779" formatCode="General">
                  <c:v>-1.1923201756778299E-2</c:v>
                </c:pt>
                <c:pt idx="2780" formatCode="General">
                  <c:v>-1.15284888110848E-2</c:v>
                </c:pt>
                <c:pt idx="2781" formatCode="General">
                  <c:v>-1.11229829163877E-2</c:v>
                </c:pt>
                <c:pt idx="2782" formatCode="General">
                  <c:v>-1.07085558051739E-2</c:v>
                </c:pt>
                <c:pt idx="2783" formatCode="General">
                  <c:v>-1.0286328095848099E-2</c:v>
                </c:pt>
                <c:pt idx="2784" formatCode="General">
                  <c:v>-9.8575390433507607E-3</c:v>
                </c:pt>
                <c:pt idx="2785" formatCode="General">
                  <c:v>-9.4237884842661001E-3</c:v>
                </c:pt>
                <c:pt idx="2786" formatCode="General">
                  <c:v>-8.9857071804504002E-3</c:v>
                </c:pt>
                <c:pt idx="2787" formatCode="General">
                  <c:v>-8.5453762006584208E-3</c:v>
                </c:pt>
                <c:pt idx="2788" formatCode="General">
                  <c:v>-8.1046527326609601E-3</c:v>
                </c:pt>
                <c:pt idx="2789" formatCode="General">
                  <c:v>-7.6634584983490597E-3</c:v>
                </c:pt>
                <c:pt idx="2790" formatCode="General">
                  <c:v>-7.2244936082576103E-3</c:v>
                </c:pt>
                <c:pt idx="2791" formatCode="General">
                  <c:v>-6.7897416936800502E-3</c:v>
                </c:pt>
                <c:pt idx="2792" formatCode="General">
                  <c:v>-6.3598025018748996E-3</c:v>
                </c:pt>
                <c:pt idx="2793" formatCode="General">
                  <c:v>-5.9369099864812602E-3</c:v>
                </c:pt>
                <c:pt idx="2794" formatCode="General">
                  <c:v>-5.52226609658109E-3</c:v>
                </c:pt>
                <c:pt idx="2795" formatCode="General">
                  <c:v>-5.1171311994067303E-3</c:v>
                </c:pt>
                <c:pt idx="2796" formatCode="General">
                  <c:v>-4.7226534769598E-3</c:v>
                </c:pt>
                <c:pt idx="2797" formatCode="General">
                  <c:v>-4.3402493197267104E-3</c:v>
                </c:pt>
                <c:pt idx="2798" formatCode="General">
                  <c:v>-3.9709082501301098E-3</c:v>
                </c:pt>
                <c:pt idx="2799" formatCode="General">
                  <c:v>-3.6157112299396699E-3</c:v>
                </c:pt>
                <c:pt idx="2800" formatCode="General">
                  <c:v>-3.2763100114997501E-3</c:v>
                </c:pt>
                <c:pt idx="2801" formatCode="General">
                  <c:v>-2.9537140512113499E-3</c:v>
                </c:pt>
                <c:pt idx="2802" formatCode="General">
                  <c:v>-2.64866608173172E-3</c:v>
                </c:pt>
                <c:pt idx="2803" formatCode="General">
                  <c:v>-2.3620216942814502E-3</c:v>
                </c:pt>
                <c:pt idx="2804" formatCode="General">
                  <c:v>-2.0947955364824201E-3</c:v>
                </c:pt>
                <c:pt idx="2805" formatCode="General">
                  <c:v>-1.84750105391087E-3</c:v>
                </c:pt>
                <c:pt idx="2806" formatCode="General">
                  <c:v>-1.61978716570569E-3</c:v>
                </c:pt>
                <c:pt idx="2807" formatCode="General">
                  <c:v>-1.4124420824453701E-3</c:v>
                </c:pt>
                <c:pt idx="2808" formatCode="General">
                  <c:v>-1.2261937995338701E-3</c:v>
                </c:pt>
                <c:pt idx="2809" formatCode="General">
                  <c:v>-1.06105460234891E-3</c:v>
                </c:pt>
                <c:pt idx="2810" formatCode="General">
                  <c:v>-9.1738040398178604E-4</c:v>
                </c:pt>
                <c:pt idx="2811" formatCode="General">
                  <c:v>-7.95083801902377E-4</c:v>
                </c:pt>
                <c:pt idx="2812" formatCode="General">
                  <c:v>-6.94550967228385E-4</c:v>
                </c:pt>
                <c:pt idx="2813" formatCode="General">
                  <c:v>-6.1567792374247804E-4</c:v>
                </c:pt>
                <c:pt idx="2814" formatCode="General">
                  <c:v>-5.5760087676468104E-4</c:v>
                </c:pt>
                <c:pt idx="2815" formatCode="General">
                  <c:v>-5.2042185269642602E-4</c:v>
                </c:pt>
                <c:pt idx="2816" formatCode="General">
                  <c:v>-5.0379060672708204E-4</c:v>
                </c:pt>
                <c:pt idx="2817" formatCode="General">
                  <c:v>-5.0673151363879595E-4</c:v>
                </c:pt>
                <c:pt idx="2818" formatCode="General">
                  <c:v>-5.2857007499592203E-4</c:v>
                </c:pt>
                <c:pt idx="2819" formatCode="General">
                  <c:v>-5.6908180431676698E-4</c:v>
                </c:pt>
                <c:pt idx="2820" formatCode="General">
                  <c:v>-6.2771500404829701E-4</c:v>
                </c:pt>
                <c:pt idx="2821" formatCode="General">
                  <c:v>-7.0330464789740801E-4</c:v>
                </c:pt>
                <c:pt idx="2822" formatCode="General">
                  <c:v>-7.9503404318905901E-4</c:v>
                </c:pt>
                <c:pt idx="2823" formatCode="General">
                  <c:v>-9.0227072197659596E-4</c:v>
                </c:pt>
                <c:pt idx="2824" formatCode="General">
                  <c:v>-1.02420427097713E-3</c:v>
                </c:pt>
                <c:pt idx="2825" formatCode="General">
                  <c:v>-1.1597791405531599E-3</c:v>
                </c:pt>
                <c:pt idx="2826" formatCode="General">
                  <c:v>-1.30751344036109E-3</c:v>
                </c:pt>
                <c:pt idx="2827" formatCode="General">
                  <c:v>-1.4672332103882399E-3</c:v>
                </c:pt>
                <c:pt idx="2828" formatCode="General">
                  <c:v>-1.63862050885864E-3</c:v>
                </c:pt>
                <c:pt idx="2829" formatCode="General">
                  <c:v>-1.8192330294565099E-3</c:v>
                </c:pt>
                <c:pt idx="2830" formatCode="General">
                  <c:v>-2.0080474154644599E-3</c:v>
                </c:pt>
                <c:pt idx="2831" formatCode="General">
                  <c:v>-2.2062505435126402E-3</c:v>
                </c:pt>
                <c:pt idx="2832" formatCode="General">
                  <c:v>-2.4118760685473001E-3</c:v>
                </c:pt>
                <c:pt idx="2833" formatCode="General">
                  <c:v>-2.6235538407688298E-3</c:v>
                </c:pt>
                <c:pt idx="2834" formatCode="General">
                  <c:v>-2.84115132125848E-3</c:v>
                </c:pt>
                <c:pt idx="2835" formatCode="General">
                  <c:v>-3.0622521877460801E-3</c:v>
                </c:pt>
                <c:pt idx="2836" formatCode="General">
                  <c:v>-3.2861165140711602E-3</c:v>
                </c:pt>
                <c:pt idx="2837" formatCode="General">
                  <c:v>-3.5113161239627398E-3</c:v>
                </c:pt>
                <c:pt idx="2838" formatCode="General">
                  <c:v>-3.7371490010346601E-3</c:v>
                </c:pt>
                <c:pt idx="2839" formatCode="General">
                  <c:v>-3.9645601286997303E-3</c:v>
                </c:pt>
                <c:pt idx="2840" formatCode="General">
                  <c:v>-4.19152851404965E-3</c:v>
                </c:pt>
                <c:pt idx="2841" formatCode="General">
                  <c:v>-4.4171090183763896E-3</c:v>
                </c:pt>
                <c:pt idx="2842" formatCode="General">
                  <c:v>-4.6402101137078397E-3</c:v>
                </c:pt>
                <c:pt idx="2843" formatCode="General">
                  <c:v>-4.8596849604737903E-3</c:v>
                </c:pt>
                <c:pt idx="2844" formatCode="General">
                  <c:v>-5.0758510721845597E-3</c:v>
                </c:pt>
                <c:pt idx="2845" formatCode="General">
                  <c:v>-5.28779458081278E-3</c:v>
                </c:pt>
                <c:pt idx="2846" formatCode="General">
                  <c:v>-5.4946333033281296E-3</c:v>
                </c:pt>
                <c:pt idx="2847" formatCode="General">
                  <c:v>-5.6954622265145E-3</c:v>
                </c:pt>
                <c:pt idx="2848" formatCode="General">
                  <c:v>-5.8894444199422101E-3</c:v>
                </c:pt>
                <c:pt idx="2849" formatCode="General">
                  <c:v>-6.0751244930653397E-3</c:v>
                </c:pt>
                <c:pt idx="2850" formatCode="General">
                  <c:v>-6.2523991689231199E-3</c:v>
                </c:pt>
                <c:pt idx="2851" formatCode="General">
                  <c:v>-6.4205322699852196E-3</c:v>
                </c:pt>
                <c:pt idx="2852" formatCode="General">
                  <c:v>-6.5788535648201897E-3</c:v>
                </c:pt>
                <c:pt idx="2853" formatCode="General">
                  <c:v>-6.7274087936946801E-3</c:v>
                </c:pt>
                <c:pt idx="2854" formatCode="General">
                  <c:v>-6.8646167082849398E-3</c:v>
                </c:pt>
                <c:pt idx="2855" formatCode="General">
                  <c:v>-6.9901641447462299E-3</c:v>
                </c:pt>
                <c:pt idx="2856" formatCode="General">
                  <c:v>-7.1050820615493502E-3</c:v>
                </c:pt>
                <c:pt idx="2857" formatCode="General">
                  <c:v>-7.2087988751167696E-3</c:v>
                </c:pt>
                <c:pt idx="2858" formatCode="General">
                  <c:v>-7.3006496888969102E-3</c:v>
                </c:pt>
                <c:pt idx="2859" formatCode="General">
                  <c:v>-7.3811297472767597E-3</c:v>
                </c:pt>
                <c:pt idx="2860" formatCode="General">
                  <c:v>-7.4502099853288603E-3</c:v>
                </c:pt>
                <c:pt idx="2861" formatCode="General">
                  <c:v>-7.50769102835368E-3</c:v>
                </c:pt>
                <c:pt idx="2862" formatCode="General">
                  <c:v>-7.5522556257891704E-3</c:v>
                </c:pt>
                <c:pt idx="2863" formatCode="General">
                  <c:v>-7.5844426809631897E-3</c:v>
                </c:pt>
                <c:pt idx="2864" formatCode="General">
                  <c:v>-7.6056023298513896E-3</c:v>
                </c:pt>
                <c:pt idx="2865" formatCode="General">
                  <c:v>-7.61522553290648E-3</c:v>
                </c:pt>
                <c:pt idx="2866" formatCode="General">
                  <c:v>-7.6132328736516399E-3</c:v>
                </c:pt>
                <c:pt idx="2867" formatCode="General">
                  <c:v>-7.60056781979468E-3</c:v>
                </c:pt>
                <c:pt idx="2868" formatCode="General">
                  <c:v>-7.5775751432380703E-3</c:v>
                </c:pt>
                <c:pt idx="2869" formatCode="General">
                  <c:v>-7.5444308935534903E-3</c:v>
                </c:pt>
                <c:pt idx="2870" formatCode="General">
                  <c:v>-7.5023358970629696E-3</c:v>
                </c:pt>
                <c:pt idx="2871" formatCode="General">
                  <c:v>-7.45191463167434E-3</c:v>
                </c:pt>
                <c:pt idx="2872" formatCode="General">
                  <c:v>-7.3936461913381903E-3</c:v>
                </c:pt>
                <c:pt idx="2873" formatCode="General">
                  <c:v>-7.32871486366029E-3</c:v>
                </c:pt>
                <c:pt idx="2874" formatCode="General">
                  <c:v>-7.2578284043107203E-3</c:v>
                </c:pt>
                <c:pt idx="2875" formatCode="General">
                  <c:v>-7.1812364536511103E-3</c:v>
                </c:pt>
                <c:pt idx="2876" formatCode="General">
                  <c:v>-7.0998022149103904E-3</c:v>
                </c:pt>
                <c:pt idx="2877" formatCode="General">
                  <c:v>-7.0148562218145197E-3</c:v>
                </c:pt>
                <c:pt idx="2878" formatCode="General">
                  <c:v>-6.9265842326831596E-3</c:v>
                </c:pt>
                <c:pt idx="2879" formatCode="General">
                  <c:v>-6.8353277213348603E-3</c:v>
                </c:pt>
                <c:pt idx="2880" formatCode="General">
                  <c:v>-6.7433884542973804E-3</c:v>
                </c:pt>
                <c:pt idx="2881" formatCode="General">
                  <c:v>-6.6511727445161496E-3</c:v>
                </c:pt>
                <c:pt idx="2882" formatCode="General">
                  <c:v>-6.5580835046735002E-3</c:v>
                </c:pt>
                <c:pt idx="2883" formatCode="General">
                  <c:v>-6.4654627156770297E-3</c:v>
                </c:pt>
                <c:pt idx="2884" formatCode="General">
                  <c:v>-6.3748679465375499E-3</c:v>
                </c:pt>
                <c:pt idx="2885" formatCode="General">
                  <c:v>-6.2874360819495699E-3</c:v>
                </c:pt>
                <c:pt idx="2886" formatCode="General">
                  <c:v>-6.2033237097962402E-3</c:v>
                </c:pt>
                <c:pt idx="2887" formatCode="General">
                  <c:v>-6.1222027852386902E-3</c:v>
                </c:pt>
                <c:pt idx="2888" formatCode="General">
                  <c:v>-6.0453297327377701E-3</c:v>
                </c:pt>
                <c:pt idx="2889" formatCode="General">
                  <c:v>-5.9745163319706498E-3</c:v>
                </c:pt>
                <c:pt idx="2890" formatCode="General">
                  <c:v>-5.9092884521863998E-3</c:v>
                </c:pt>
                <c:pt idx="2891" formatCode="General">
                  <c:v>-5.8495918080864297E-3</c:v>
                </c:pt>
                <c:pt idx="2892" formatCode="General">
                  <c:v>-5.7969974360395499E-3</c:v>
                </c:pt>
                <c:pt idx="2893" formatCode="General">
                  <c:v>-5.7510591272925899E-3</c:v>
                </c:pt>
                <c:pt idx="2894" formatCode="General">
                  <c:v>-5.7110788007735799E-3</c:v>
                </c:pt>
                <c:pt idx="2895" formatCode="General">
                  <c:v>-5.6784352629480001E-3</c:v>
                </c:pt>
                <c:pt idx="2896" formatCode="General">
                  <c:v>-5.6540051483041304E-3</c:v>
                </c:pt>
                <c:pt idx="2897" formatCode="General">
                  <c:v>-5.63635704102997E-3</c:v>
                </c:pt>
                <c:pt idx="2898" formatCode="General">
                  <c:v>-5.62523241043695E-3</c:v>
                </c:pt>
                <c:pt idx="2899" formatCode="General">
                  <c:v>-5.6220519637949704E-3</c:v>
                </c:pt>
                <c:pt idx="2900" formatCode="General">
                  <c:v>-5.6256961402771297E-3</c:v>
                </c:pt>
                <c:pt idx="2901" formatCode="General">
                  <c:v>-5.6345471060650701E-3</c:v>
                </c:pt>
                <c:pt idx="2902" formatCode="General">
                  <c:v>-5.6498510323923102E-3</c:v>
                </c:pt>
                <c:pt idx="2903" formatCode="General">
                  <c:v>-5.6717552123174897E-3</c:v>
                </c:pt>
                <c:pt idx="2904" formatCode="General">
                  <c:v>-5.6990837030887103E-3</c:v>
                </c:pt>
                <c:pt idx="2905" formatCode="General">
                  <c:v>-5.7311076391631096E-3</c:v>
                </c:pt>
                <c:pt idx="2906" formatCode="General">
                  <c:v>-5.7673691328467098E-3</c:v>
                </c:pt>
                <c:pt idx="2907" formatCode="General">
                  <c:v>-5.8077849266019296E-3</c:v>
                </c:pt>
                <c:pt idx="2908" formatCode="General">
                  <c:v>-5.8520551495410498E-3</c:v>
                </c:pt>
                <c:pt idx="2909" formatCode="General">
                  <c:v>-5.8993633893669201E-3</c:v>
                </c:pt>
                <c:pt idx="2910" formatCode="General">
                  <c:v>-5.9494399952076601E-3</c:v>
                </c:pt>
                <c:pt idx="2911" formatCode="General">
                  <c:v>-5.9999889276423799E-3</c:v>
                </c:pt>
                <c:pt idx="2912" formatCode="General">
                  <c:v>-6.0499423764391403E-3</c:v>
                </c:pt>
                <c:pt idx="2913" formatCode="General">
                  <c:v>-6.1018302350823702E-3</c:v>
                </c:pt>
                <c:pt idx="2914" formatCode="General">
                  <c:v>-6.1536540681606999E-3</c:v>
                </c:pt>
                <c:pt idx="2915" formatCode="General">
                  <c:v>-6.2040722147436696E-3</c:v>
                </c:pt>
                <c:pt idx="2916" formatCode="General">
                  <c:v>-6.2533360491643297E-3</c:v>
                </c:pt>
                <c:pt idx="2917" formatCode="General">
                  <c:v>-6.2994577153489204E-3</c:v>
                </c:pt>
                <c:pt idx="2918" formatCode="General">
                  <c:v>-6.3414083398467902E-3</c:v>
                </c:pt>
                <c:pt idx="2919" formatCode="General">
                  <c:v>-6.3796158355892002E-3</c:v>
                </c:pt>
                <c:pt idx="2920" formatCode="General">
                  <c:v>-6.41415349318017E-3</c:v>
                </c:pt>
                <c:pt idx="2921" formatCode="General">
                  <c:v>-6.4442094746468203E-3</c:v>
                </c:pt>
                <c:pt idx="2922" formatCode="General">
                  <c:v>-6.4691520135585802E-3</c:v>
                </c:pt>
                <c:pt idx="2923" formatCode="General">
                  <c:v>-6.4875560084549904E-3</c:v>
                </c:pt>
                <c:pt idx="2924" formatCode="General">
                  <c:v>-6.4994983233094203E-3</c:v>
                </c:pt>
                <c:pt idx="2925" formatCode="General">
                  <c:v>-6.5054436144478204E-3</c:v>
                </c:pt>
                <c:pt idx="2926" formatCode="General">
                  <c:v>-6.5040622634176103E-3</c:v>
                </c:pt>
                <c:pt idx="2927" formatCode="General">
                  <c:v>-6.4565498562186704E-3</c:v>
                </c:pt>
                <c:pt idx="2928" formatCode="General">
                  <c:v>-6.3750160070333104E-3</c:v>
                </c:pt>
                <c:pt idx="2929" formatCode="General">
                  <c:v>-6.3047023444412504E-3</c:v>
                </c:pt>
                <c:pt idx="2930" formatCode="General">
                  <c:v>-6.2372139153850804E-3</c:v>
                </c:pt>
                <c:pt idx="2931" formatCode="General">
                  <c:v>-6.1672352885606798E-3</c:v>
                </c:pt>
                <c:pt idx="2932" formatCode="General">
                  <c:v>-6.0921320252136299E-3</c:v>
                </c:pt>
                <c:pt idx="2933" formatCode="General">
                  <c:v>-6.0113690061139998E-3</c:v>
                </c:pt>
                <c:pt idx="2934" formatCode="General">
                  <c:v>-5.9253089822365801E-3</c:v>
                </c:pt>
                <c:pt idx="2935" formatCode="General">
                  <c:v>-5.8318045636298697E-3</c:v>
                </c:pt>
                <c:pt idx="2936" formatCode="General">
                  <c:v>-5.7301156971993001E-3</c:v>
                </c:pt>
                <c:pt idx="2937" formatCode="General">
                  <c:v>-5.6209177205092499E-3</c:v>
                </c:pt>
                <c:pt idx="2938" formatCode="General">
                  <c:v>-5.5033047073627904E-3</c:v>
                </c:pt>
                <c:pt idx="2939" formatCode="General">
                  <c:v>-5.3767335220706097E-3</c:v>
                </c:pt>
                <c:pt idx="2940" formatCode="General">
                  <c:v>-5.2420350921138104E-3</c:v>
                </c:pt>
                <c:pt idx="2941" formatCode="General">
                  <c:v>-5.0992177296711599E-3</c:v>
                </c:pt>
                <c:pt idx="2942" formatCode="General">
                  <c:v>-4.94744937119847E-3</c:v>
                </c:pt>
                <c:pt idx="2943" formatCode="General">
                  <c:v>-4.7881205644145297E-3</c:v>
                </c:pt>
                <c:pt idx="2944" formatCode="General">
                  <c:v>-4.6220346011020801E-3</c:v>
                </c:pt>
                <c:pt idx="2945" formatCode="General">
                  <c:v>-4.4488150980879302E-3</c:v>
                </c:pt>
                <c:pt idx="2946" formatCode="General">
                  <c:v>-4.2676813273124503E-3</c:v>
                </c:pt>
                <c:pt idx="2947" formatCode="General">
                  <c:v>-4.0790479584426704E-3</c:v>
                </c:pt>
                <c:pt idx="2948" formatCode="General">
                  <c:v>-3.88265028090289E-3</c:v>
                </c:pt>
                <c:pt idx="2949" formatCode="General">
                  <c:v>-3.6765954073446098E-3</c:v>
                </c:pt>
                <c:pt idx="2950" formatCode="General">
                  <c:v>-3.46160690358897E-3</c:v>
                </c:pt>
                <c:pt idx="2951" formatCode="General">
                  <c:v>-3.2391224231920202E-3</c:v>
                </c:pt>
                <c:pt idx="2952" formatCode="General">
                  <c:v>-3.0095853682652299E-3</c:v>
                </c:pt>
                <c:pt idx="2953" formatCode="General">
                  <c:v>-2.7736280414790799E-3</c:v>
                </c:pt>
                <c:pt idx="2954" formatCode="General">
                  <c:v>-2.53322000870512E-3</c:v>
                </c:pt>
                <c:pt idx="2955" formatCode="General">
                  <c:v>-2.2898733235244598E-3</c:v>
                </c:pt>
                <c:pt idx="2956" formatCode="General">
                  <c:v>-2.0439019476913298E-3</c:v>
                </c:pt>
                <c:pt idx="2957" formatCode="General">
                  <c:v>-1.79661715235553E-3</c:v>
                </c:pt>
                <c:pt idx="2958" formatCode="General">
                  <c:v>-1.54926987237268E-3</c:v>
                </c:pt>
                <c:pt idx="2959" formatCode="General">
                  <c:v>-1.3021304669459501E-3</c:v>
                </c:pt>
                <c:pt idx="2960" formatCode="General">
                  <c:v>-1.0560215563622001E-3</c:v>
                </c:pt>
                <c:pt idx="2961" formatCode="General">
                  <c:v>-8.1062813138596903E-4</c:v>
                </c:pt>
                <c:pt idx="2962" formatCode="General">
                  <c:v>-5.6498233914793403E-4</c:v>
                </c:pt>
                <c:pt idx="2963" formatCode="General">
                  <c:v>-3.1903098962579802E-4</c:v>
                </c:pt>
                <c:pt idx="2964">
                  <c:v>-7.3161154489476699E-5</c:v>
                </c:pt>
                <c:pt idx="2965" formatCode="General">
                  <c:v>1.7404830093161001E-4</c:v>
                </c:pt>
                <c:pt idx="2966" formatCode="General">
                  <c:v>4.2359401827331202E-4</c:v>
                </c:pt>
                <c:pt idx="2967" formatCode="General">
                  <c:v>6.7528072381966696E-4</c:v>
                </c:pt>
                <c:pt idx="2968" formatCode="General">
                  <c:v>9.3151959532227901E-4</c:v>
                </c:pt>
                <c:pt idx="2969" formatCode="General">
                  <c:v>1.1943240244537199E-3</c:v>
                </c:pt>
                <c:pt idx="2970" formatCode="General">
                  <c:v>1.4644239134146201E-3</c:v>
                </c:pt>
                <c:pt idx="2971" formatCode="General">
                  <c:v>1.74236513620029E-3</c:v>
                </c:pt>
                <c:pt idx="2972" formatCode="General">
                  <c:v>2.0288594501250601E-3</c:v>
                </c:pt>
                <c:pt idx="2973" formatCode="General">
                  <c:v>2.3254791948947502E-3</c:v>
                </c:pt>
                <c:pt idx="2974" formatCode="General">
                  <c:v>2.6327129951356902E-3</c:v>
                </c:pt>
                <c:pt idx="2975" formatCode="General">
                  <c:v>2.9484734189375601E-3</c:v>
                </c:pt>
                <c:pt idx="2976" formatCode="General">
                  <c:v>3.2723487146828299E-3</c:v>
                </c:pt>
                <c:pt idx="2977" formatCode="General">
                  <c:v>3.6056830116927099E-3</c:v>
                </c:pt>
                <c:pt idx="2978" formatCode="General">
                  <c:v>3.9474238985696599E-3</c:v>
                </c:pt>
                <c:pt idx="2979" formatCode="General">
                  <c:v>4.2955132004329601E-3</c:v>
                </c:pt>
                <c:pt idx="2980" formatCode="General">
                  <c:v>4.6491055351110004E-3</c:v>
                </c:pt>
                <c:pt idx="2981" formatCode="General">
                  <c:v>5.00731532240907E-3</c:v>
                </c:pt>
                <c:pt idx="2982" formatCode="General">
                  <c:v>5.3696709291762403E-3</c:v>
                </c:pt>
                <c:pt idx="2983" formatCode="General">
                  <c:v>5.7359693422499199E-3</c:v>
                </c:pt>
                <c:pt idx="2984" formatCode="General">
                  <c:v>6.1055517896211296E-3</c:v>
                </c:pt>
                <c:pt idx="2985" formatCode="General">
                  <c:v>6.4781648165405303E-3</c:v>
                </c:pt>
                <c:pt idx="2986" formatCode="General">
                  <c:v>6.8529287328065302E-3</c:v>
                </c:pt>
                <c:pt idx="2987" formatCode="General">
                  <c:v>7.2309619428393901E-3</c:v>
                </c:pt>
                <c:pt idx="2988" formatCode="General">
                  <c:v>7.6132190514845103E-3</c:v>
                </c:pt>
                <c:pt idx="2989" formatCode="General">
                  <c:v>7.9983136520535795E-3</c:v>
                </c:pt>
                <c:pt idx="2990" formatCode="General">
                  <c:v>8.3857456569583298E-3</c:v>
                </c:pt>
                <c:pt idx="2991" formatCode="General">
                  <c:v>8.7765389186621606E-3</c:v>
                </c:pt>
                <c:pt idx="2992" formatCode="General">
                  <c:v>9.1713500200568902E-3</c:v>
                </c:pt>
                <c:pt idx="2993" formatCode="General">
                  <c:v>9.5690908673750803E-3</c:v>
                </c:pt>
                <c:pt idx="2994" formatCode="General">
                  <c:v>9.9697509818386706E-3</c:v>
                </c:pt>
                <c:pt idx="2995" formatCode="General">
                  <c:v>1.03724665875886E-2</c:v>
                </c:pt>
                <c:pt idx="2996" formatCode="General">
                  <c:v>1.07750239843166E-2</c:v>
                </c:pt>
                <c:pt idx="2997" formatCode="General">
                  <c:v>1.1177369300419401E-2</c:v>
                </c:pt>
                <c:pt idx="2998" formatCode="General">
                  <c:v>1.1578570440686E-2</c:v>
                </c:pt>
                <c:pt idx="2999" formatCode="General">
                  <c:v>1.1977190145860199E-2</c:v>
                </c:pt>
                <c:pt idx="3000" formatCode="General">
                  <c:v>1.2372526775657301E-2</c:v>
                </c:pt>
                <c:pt idx="3001" formatCode="General">
                  <c:v>1.27629035119897E-2</c:v>
                </c:pt>
                <c:pt idx="3002" formatCode="General">
                  <c:v>1.3148041611551E-2</c:v>
                </c:pt>
                <c:pt idx="3003" formatCode="General">
                  <c:v>1.35269380952862E-2</c:v>
                </c:pt>
                <c:pt idx="3004" formatCode="General">
                  <c:v>1.38982354792117E-2</c:v>
                </c:pt>
                <c:pt idx="3005" formatCode="General">
                  <c:v>1.4262072907855999E-2</c:v>
                </c:pt>
                <c:pt idx="3006" formatCode="General">
                  <c:v>1.46164599542169E-2</c:v>
                </c:pt>
                <c:pt idx="3007" formatCode="General">
                  <c:v>1.49601188074556E-2</c:v>
                </c:pt>
                <c:pt idx="3008" formatCode="General">
                  <c:v>1.52925753875785E-2</c:v>
                </c:pt>
                <c:pt idx="3009" formatCode="General">
                  <c:v>1.5611931607732899E-2</c:v>
                </c:pt>
                <c:pt idx="3010" formatCode="General">
                  <c:v>1.59163067285455E-2</c:v>
                </c:pt>
                <c:pt idx="3011" formatCode="General">
                  <c:v>1.6203247183205999E-2</c:v>
                </c:pt>
                <c:pt idx="3012" formatCode="General">
                  <c:v>1.6471346146951601E-2</c:v>
                </c:pt>
                <c:pt idx="3013" formatCode="General">
                  <c:v>1.67205428167909E-2</c:v>
                </c:pt>
                <c:pt idx="3014" formatCode="General">
                  <c:v>1.6949940211085601E-2</c:v>
                </c:pt>
                <c:pt idx="3015" formatCode="General">
                  <c:v>1.7159270413730401E-2</c:v>
                </c:pt>
                <c:pt idx="3016" formatCode="General">
                  <c:v>1.7349704239742199E-2</c:v>
                </c:pt>
                <c:pt idx="3017" formatCode="General">
                  <c:v>1.7522703263989699E-2</c:v>
                </c:pt>
                <c:pt idx="3018" formatCode="General">
                  <c:v>1.7681232114228E-2</c:v>
                </c:pt>
                <c:pt idx="3019" formatCode="General">
                  <c:v>1.78277854151885E-2</c:v>
                </c:pt>
                <c:pt idx="3020" formatCode="General">
                  <c:v>1.7963676947262499E-2</c:v>
                </c:pt>
                <c:pt idx="3021" formatCode="General">
                  <c:v>1.80912155446082E-2</c:v>
                </c:pt>
                <c:pt idx="3022" formatCode="General">
                  <c:v>1.8213694287697601E-2</c:v>
                </c:pt>
                <c:pt idx="3023" formatCode="General">
                  <c:v>1.8332060268406201E-2</c:v>
                </c:pt>
                <c:pt idx="3024" formatCode="General">
                  <c:v>1.8445907117674298E-2</c:v>
                </c:pt>
                <c:pt idx="3025" formatCode="General">
                  <c:v>1.8556310222635101E-2</c:v>
                </c:pt>
                <c:pt idx="3026" formatCode="General">
                  <c:v>1.8662994842260899E-2</c:v>
                </c:pt>
                <c:pt idx="3027" formatCode="General">
                  <c:v>1.8764105520881001E-2</c:v>
                </c:pt>
                <c:pt idx="3028" formatCode="General">
                  <c:v>1.8858545671978699E-2</c:v>
                </c:pt>
                <c:pt idx="3029" formatCode="General">
                  <c:v>1.8944067015270401E-2</c:v>
                </c:pt>
                <c:pt idx="3030" formatCode="General">
                  <c:v>1.9017131941154002E-2</c:v>
                </c:pt>
                <c:pt idx="3031" formatCode="General">
                  <c:v>1.90741534165733E-2</c:v>
                </c:pt>
                <c:pt idx="3032" formatCode="General">
                  <c:v>1.91121510791929E-2</c:v>
                </c:pt>
                <c:pt idx="3033" formatCode="General">
                  <c:v>1.9129297988485498E-2</c:v>
                </c:pt>
                <c:pt idx="3034" formatCode="General">
                  <c:v>1.9121681218834102E-2</c:v>
                </c:pt>
                <c:pt idx="3035" formatCode="General">
                  <c:v>1.9086021077416599E-2</c:v>
                </c:pt>
                <c:pt idx="3036" formatCode="General">
                  <c:v>1.9021262144132099E-2</c:v>
                </c:pt>
                <c:pt idx="3037" formatCode="General">
                  <c:v>1.8924922913463201E-2</c:v>
                </c:pt>
                <c:pt idx="3038" formatCode="General">
                  <c:v>1.8796656389232499E-2</c:v>
                </c:pt>
                <c:pt idx="3039" formatCode="General">
                  <c:v>1.8637275497468901E-2</c:v>
                </c:pt>
                <c:pt idx="3040" formatCode="General">
                  <c:v>1.8446459796340499E-2</c:v>
                </c:pt>
                <c:pt idx="3041" formatCode="General">
                  <c:v>1.8226886361441302E-2</c:v>
                </c:pt>
                <c:pt idx="3042" formatCode="General">
                  <c:v>1.79826853699552E-2</c:v>
                </c:pt>
                <c:pt idx="3043" formatCode="General">
                  <c:v>1.7717186113165601E-2</c:v>
                </c:pt>
                <c:pt idx="3044" formatCode="General">
                  <c:v>1.7435395047596999E-2</c:v>
                </c:pt>
                <c:pt idx="3045" formatCode="General">
                  <c:v>1.7144054923660001E-2</c:v>
                </c:pt>
                <c:pt idx="3046" formatCode="General">
                  <c:v>1.68481273660708E-2</c:v>
                </c:pt>
                <c:pt idx="3047" formatCode="General">
                  <c:v>1.6551715517820101E-2</c:v>
                </c:pt>
                <c:pt idx="3048" formatCode="General">
                  <c:v>1.6259217213619798E-2</c:v>
                </c:pt>
                <c:pt idx="3049" formatCode="General">
                  <c:v>1.59740541959307E-2</c:v>
                </c:pt>
                <c:pt idx="3050" formatCode="General">
                  <c:v>1.5697737201492298E-2</c:v>
                </c:pt>
                <c:pt idx="3051" formatCode="General">
                  <c:v>1.54314281193524E-2</c:v>
                </c:pt>
                <c:pt idx="3052" formatCode="General">
                  <c:v>1.51756174045344E-2</c:v>
                </c:pt>
                <c:pt idx="3053" formatCode="General">
                  <c:v>1.4929226617373999E-2</c:v>
                </c:pt>
                <c:pt idx="3054" formatCode="General">
                  <c:v>1.46909538447298E-2</c:v>
                </c:pt>
                <c:pt idx="3055" formatCode="General">
                  <c:v>1.44586616475818E-2</c:v>
                </c:pt>
                <c:pt idx="3056" formatCode="General">
                  <c:v>1.42292761301855E-2</c:v>
                </c:pt>
                <c:pt idx="3057" formatCode="General">
                  <c:v>1.39986762156657E-2</c:v>
                </c:pt>
                <c:pt idx="3058" formatCode="General">
                  <c:v>1.3761874935676001E-2</c:v>
                </c:pt>
                <c:pt idx="3059" formatCode="General">
                  <c:v>1.35131825498105E-2</c:v>
                </c:pt>
                <c:pt idx="3060" formatCode="General">
                  <c:v>1.3244861501639201E-2</c:v>
                </c:pt>
                <c:pt idx="3061" formatCode="General">
                  <c:v>1.2948767662107299E-2</c:v>
                </c:pt>
                <c:pt idx="3062" formatCode="General">
                  <c:v>1.26158871223358E-2</c:v>
                </c:pt>
                <c:pt idx="3063" formatCode="General">
                  <c:v>1.22367503403702E-2</c:v>
                </c:pt>
                <c:pt idx="3064" formatCode="General">
                  <c:v>1.1803199715681501E-2</c:v>
                </c:pt>
                <c:pt idx="3065" formatCode="General">
                  <c:v>1.1309000877738701E-2</c:v>
                </c:pt>
                <c:pt idx="3066" formatCode="General">
                  <c:v>1.0751070293561499E-2</c:v>
                </c:pt>
                <c:pt idx="3067" formatCode="General">
                  <c:v>1.01304913231867E-2</c:v>
                </c:pt>
                <c:pt idx="3068" formatCode="General">
                  <c:v>9.4526097499441006E-3</c:v>
                </c:pt>
                <c:pt idx="3069" formatCode="General">
                  <c:v>8.7266523182511005E-3</c:v>
                </c:pt>
                <c:pt idx="3070" formatCode="General">
                  <c:v>7.9664861332198293E-3</c:v>
                </c:pt>
                <c:pt idx="3071" formatCode="General">
                  <c:v>7.1920207591094397E-3</c:v>
                </c:pt>
                <c:pt idx="3072" formatCode="General">
                  <c:v>6.4266877786592997E-3</c:v>
                </c:pt>
                <c:pt idx="3073" formatCode="General">
                  <c:v>5.6968339021331001E-3</c:v>
                </c:pt>
                <c:pt idx="3074" formatCode="General">
                  <c:v>5.0335068979955599E-3</c:v>
                </c:pt>
                <c:pt idx="3075" formatCode="General">
                  <c:v>4.4686890592535496E-3</c:v>
                </c:pt>
                <c:pt idx="3076" formatCode="General">
                  <c:v>4.03572555523547E-3</c:v>
                </c:pt>
                <c:pt idx="3077" formatCode="General">
                  <c:v>3.7700318171028299E-3</c:v>
                </c:pt>
                <c:pt idx="3078" formatCode="General">
                  <c:v>3.7089248066392E-3</c:v>
                </c:pt>
                <c:pt idx="3079" formatCode="General">
                  <c:v>3.8888323426514602E-3</c:v>
                </c:pt>
                <c:pt idx="3080" formatCode="General">
                  <c:v>4.3453362534366397E-3</c:v>
                </c:pt>
                <c:pt idx="3081" formatCode="General">
                  <c:v>5.1102007978033499E-3</c:v>
                </c:pt>
                <c:pt idx="3082" formatCode="General">
                  <c:v>6.2081170247987203E-3</c:v>
                </c:pt>
                <c:pt idx="3083" formatCode="General">
                  <c:v>7.6568014613421099E-3</c:v>
                </c:pt>
                <c:pt idx="3084" formatCode="General">
                  <c:v>9.4592671216605691E-3</c:v>
                </c:pt>
                <c:pt idx="3085" formatCode="General">
                  <c:v>1.16023417090264E-2</c:v>
                </c:pt>
                <c:pt idx="3086" formatCode="General">
                  <c:v>1.40567940680403E-2</c:v>
                </c:pt>
                <c:pt idx="3087" formatCode="General">
                  <c:v>1.6775676186521E-2</c:v>
                </c:pt>
                <c:pt idx="3088" formatCode="General">
                  <c:v>1.96975057436919E-2</c:v>
                </c:pt>
                <c:pt idx="3089" formatCode="General">
                  <c:v>2.2750531492224599E-2</c:v>
                </c:pt>
                <c:pt idx="3090" formatCode="General">
                  <c:v>2.5856568122778902E-2</c:v>
                </c:pt>
                <c:pt idx="3091" formatCode="General">
                  <c:v>2.8936891675069298E-2</c:v>
                </c:pt>
                <c:pt idx="3092" formatCode="General">
                  <c:v>3.1918243633263198E-2</c:v>
                </c:pt>
                <c:pt idx="3093" formatCode="General">
                  <c:v>3.4736672105020197E-2</c:v>
                </c:pt>
                <c:pt idx="3094" formatCode="General">
                  <c:v>3.7339987459174301E-2</c:v>
                </c:pt>
                <c:pt idx="3095" formatCode="General">
                  <c:v>3.9685280113682803E-2</c:v>
                </c:pt>
                <c:pt idx="3096" formatCode="General">
                  <c:v>4.1735844749969601E-2</c:v>
                </c:pt>
                <c:pt idx="3097" formatCode="General">
                  <c:v>4.3459188138396103E-2</c:v>
                </c:pt>
                <c:pt idx="3098" formatCode="General">
                  <c:v>4.4822298530314199E-2</c:v>
                </c:pt>
                <c:pt idx="3099" formatCode="General">
                  <c:v>4.5784278941222098E-2</c:v>
                </c:pt>
                <c:pt idx="3100" formatCode="General">
                  <c:v>4.6294716164178198E-2</c:v>
                </c:pt>
                <c:pt idx="3101" formatCode="General">
                  <c:v>4.6293898739036998E-2</c:v>
                </c:pt>
                <c:pt idx="3102" formatCode="General">
                  <c:v>4.57155827126937E-2</c:v>
                </c:pt>
                <c:pt idx="3103" formatCode="General">
                  <c:v>4.4497260289417799E-2</c:v>
                </c:pt>
                <c:pt idx="3104" formatCode="General">
                  <c:v>4.2589687370873798E-2</c:v>
                </c:pt>
                <c:pt idx="3105" formatCode="General">
                  <c:v>3.9966128204265199E-2</c:v>
                </c:pt>
                <c:pt idx="3106" formatCode="General">
                  <c:v>3.66248010251271E-2</c:v>
                </c:pt>
                <c:pt idx="3107" formatCode="General">
                  <c:v>3.2594911927376298E-2</c:v>
                </c:pt>
                <c:pt idx="3108" formatCode="General">
                  <c:v>2.7958434571258298E-2</c:v>
                </c:pt>
                <c:pt idx="3109" formatCode="General">
                  <c:v>2.28672881028496E-2</c:v>
                </c:pt>
                <c:pt idx="3110" formatCode="General">
                  <c:v>1.7548164305792702E-2</c:v>
                </c:pt>
                <c:pt idx="3111" formatCode="General">
                  <c:v>1.23042554834341E-2</c:v>
                </c:pt>
                <c:pt idx="3112" formatCode="General">
                  <c:v>7.4914111427758596E-3</c:v>
                </c:pt>
                <c:pt idx="3113" formatCode="General">
                  <c:v>3.4621419670009699E-3</c:v>
                </c:pt>
                <c:pt idx="3114" formatCode="General">
                  <c:v>5.2663257698720202E-4</c:v>
                </c:pt>
                <c:pt idx="3115" formatCode="General">
                  <c:v>-1.0740607486020299E-3</c:v>
                </c:pt>
                <c:pt idx="3116" formatCode="General">
                  <c:v>-1.1631580747839801E-3</c:v>
                </c:pt>
                <c:pt idx="3117" formatCode="General">
                  <c:v>3.4403151044996199E-4</c:v>
                </c:pt>
                <c:pt idx="3118" formatCode="General">
                  <c:v>3.27090635026648E-3</c:v>
                </c:pt>
                <c:pt idx="3119" formatCode="General">
                  <c:v>7.2592046623655704E-3</c:v>
                </c:pt>
                <c:pt idx="3120" formatCode="General">
                  <c:v>1.18988640777721E-2</c:v>
                </c:pt>
                <c:pt idx="3121" formatCode="General">
                  <c:v>1.6672883027405098E-2</c:v>
                </c:pt>
                <c:pt idx="3122" formatCode="General">
                  <c:v>2.10403906812167E-2</c:v>
                </c:pt>
                <c:pt idx="3123" formatCode="General">
                  <c:v>2.4328184765788199E-2</c:v>
                </c:pt>
                <c:pt idx="3124" formatCode="General">
                  <c:v>2.6276271398778601E-2</c:v>
                </c:pt>
                <c:pt idx="3125" formatCode="General">
                  <c:v>2.83908062330183E-2</c:v>
                </c:pt>
                <c:pt idx="3126" formatCode="General">
                  <c:v>2.8029851011750401E-2</c:v>
                </c:pt>
                <c:pt idx="3127" formatCode="General">
                  <c:v>2.3917488886827602E-2</c:v>
                </c:pt>
                <c:pt idx="3128" formatCode="General">
                  <c:v>2.0028697509047701E-2</c:v>
                </c:pt>
                <c:pt idx="3129" formatCode="General">
                  <c:v>1.7280975579029498E-2</c:v>
                </c:pt>
                <c:pt idx="3130" formatCode="General">
                  <c:v>1.51394045723458E-2</c:v>
                </c:pt>
                <c:pt idx="3131" formatCode="General">
                  <c:v>1.3337986784436401E-2</c:v>
                </c:pt>
                <c:pt idx="3132" formatCode="General">
                  <c:v>1.1774664274899401E-2</c:v>
                </c:pt>
                <c:pt idx="3133" formatCode="General">
                  <c:v>1.0401197622394E-2</c:v>
                </c:pt>
                <c:pt idx="3134" formatCode="General">
                  <c:v>9.1918350370292102E-3</c:v>
                </c:pt>
                <c:pt idx="3135" formatCode="General">
                  <c:v>8.1301624247226405E-3</c:v>
                </c:pt>
                <c:pt idx="3136" formatCode="General">
                  <c:v>7.2038425849169398E-3</c:v>
                </c:pt>
                <c:pt idx="3137" formatCode="General">
                  <c:v>6.4039044100725404E-3</c:v>
                </c:pt>
                <c:pt idx="3138" formatCode="General">
                  <c:v>5.7227974039040603E-3</c:v>
                </c:pt>
                <c:pt idx="3139" formatCode="General">
                  <c:v>5.1540589343876701E-3</c:v>
                </c:pt>
                <c:pt idx="3140" formatCode="General">
                  <c:v>4.6917498110158303E-3</c:v>
                </c:pt>
                <c:pt idx="3141" formatCode="General">
                  <c:v>4.3312371978384097E-3</c:v>
                </c:pt>
                <c:pt idx="3142" formatCode="General">
                  <c:v>4.0672160182585503E-3</c:v>
                </c:pt>
                <c:pt idx="3143" formatCode="General">
                  <c:v>3.8941176322748799E-3</c:v>
                </c:pt>
                <c:pt idx="3144" formatCode="General">
                  <c:v>3.8072160158976001E-3</c:v>
                </c:pt>
                <c:pt idx="3145" formatCode="General">
                  <c:v>3.8022268344131498E-3</c:v>
                </c:pt>
                <c:pt idx="3146" formatCode="General">
                  <c:v>3.8739709203179798E-3</c:v>
                </c:pt>
                <c:pt idx="3147" formatCode="General">
                  <c:v>4.0178515149680303E-3</c:v>
                </c:pt>
                <c:pt idx="3148" formatCode="General">
                  <c:v>4.2302967836119702E-3</c:v>
                </c:pt>
                <c:pt idx="3149" formatCode="General">
                  <c:v>4.5065811036828904E-3</c:v>
                </c:pt>
                <c:pt idx="3150" formatCode="General">
                  <c:v>4.8419335739704403E-3</c:v>
                </c:pt>
                <c:pt idx="3151" formatCode="General">
                  <c:v>5.2321280537473598E-3</c:v>
                </c:pt>
                <c:pt idx="3152" formatCode="General">
                  <c:v>5.6731144236627099E-3</c:v>
                </c:pt>
                <c:pt idx="3153" formatCode="General">
                  <c:v>6.1609406052185603E-3</c:v>
                </c:pt>
                <c:pt idx="3154" formatCode="General">
                  <c:v>6.69186298987565E-3</c:v>
                </c:pt>
                <c:pt idx="3155" formatCode="General">
                  <c:v>7.2615552355871499E-3</c:v>
                </c:pt>
                <c:pt idx="3156" formatCode="General">
                  <c:v>7.8658021257575206E-3</c:v>
                </c:pt>
                <c:pt idx="3157" formatCode="General">
                  <c:v>8.5006274474109696E-3</c:v>
                </c:pt>
                <c:pt idx="3158" formatCode="General">
                  <c:v>9.1629511188205202E-3</c:v>
                </c:pt>
                <c:pt idx="3159" formatCode="General">
                  <c:v>9.8500314103647894E-3</c:v>
                </c:pt>
                <c:pt idx="3160" formatCode="General">
                  <c:v>1.05597536460224E-2</c:v>
                </c:pt>
                <c:pt idx="3161" formatCode="General">
                  <c:v>1.1289382648222801E-2</c:v>
                </c:pt>
                <c:pt idx="3162" formatCode="General">
                  <c:v>1.2035696348788399E-2</c:v>
                </c:pt>
                <c:pt idx="3163" formatCode="General">
                  <c:v>1.27962343976529E-2</c:v>
                </c:pt>
                <c:pt idx="3164" formatCode="General">
                  <c:v>1.3568538262227E-2</c:v>
                </c:pt>
                <c:pt idx="3165" formatCode="General">
                  <c:v>1.4351003557518E-2</c:v>
                </c:pt>
                <c:pt idx="3166" formatCode="General">
                  <c:v>1.51415447188562E-2</c:v>
                </c:pt>
                <c:pt idx="3167" formatCode="General">
                  <c:v>1.593709710947E-2</c:v>
                </c:pt>
                <c:pt idx="3168" formatCode="General">
                  <c:v>1.67354990574928E-2</c:v>
                </c:pt>
                <c:pt idx="3169" formatCode="General">
                  <c:v>1.7534723868703601E-2</c:v>
                </c:pt>
                <c:pt idx="3170" formatCode="General">
                  <c:v>1.8332933528179E-2</c:v>
                </c:pt>
                <c:pt idx="3171" formatCode="General">
                  <c:v>1.9128732017046499E-2</c:v>
                </c:pt>
                <c:pt idx="3172" formatCode="General">
                  <c:v>1.9921536886549501E-2</c:v>
                </c:pt>
                <c:pt idx="3173" formatCode="General">
                  <c:v>2.0709372059247201E-2</c:v>
                </c:pt>
                <c:pt idx="3174" formatCode="General">
                  <c:v>2.148827877893E-2</c:v>
                </c:pt>
                <c:pt idx="3175" formatCode="General">
                  <c:v>2.22573835137145E-2</c:v>
                </c:pt>
                <c:pt idx="3176" formatCode="General">
                  <c:v>2.30150534151074E-2</c:v>
                </c:pt>
                <c:pt idx="3177" formatCode="General">
                  <c:v>2.3759760223673199E-2</c:v>
                </c:pt>
                <c:pt idx="3178" formatCode="General">
                  <c:v>2.4490429703507299E-2</c:v>
                </c:pt>
                <c:pt idx="3179" formatCode="General">
                  <c:v>2.52047409247575E-2</c:v>
                </c:pt>
                <c:pt idx="3180" formatCode="General">
                  <c:v>2.59018982002901E-2</c:v>
                </c:pt>
                <c:pt idx="3181" formatCode="General">
                  <c:v>2.6581023429846098E-2</c:v>
                </c:pt>
                <c:pt idx="3182" formatCode="General">
                  <c:v>2.7240969756136602E-2</c:v>
                </c:pt>
                <c:pt idx="3183" formatCode="General">
                  <c:v>2.7879752674710899E-2</c:v>
                </c:pt>
                <c:pt idx="3184" formatCode="General">
                  <c:v>2.84960186755191E-2</c:v>
                </c:pt>
                <c:pt idx="3185" formatCode="General">
                  <c:v>2.9089184601664899E-2</c:v>
                </c:pt>
                <c:pt idx="3186" formatCode="General">
                  <c:v>2.9658786128579299E-2</c:v>
                </c:pt>
                <c:pt idx="3187" formatCode="General">
                  <c:v>3.02046022938782E-2</c:v>
                </c:pt>
                <c:pt idx="3188" formatCode="General">
                  <c:v>3.07255427331103E-2</c:v>
                </c:pt>
                <c:pt idx="3189" formatCode="General">
                  <c:v>3.1220827007655601E-2</c:v>
                </c:pt>
                <c:pt idx="3190" formatCode="General">
                  <c:v>3.1690909117080501E-2</c:v>
                </c:pt>
                <c:pt idx="3191" formatCode="General">
                  <c:v>3.2136256608968801E-2</c:v>
                </c:pt>
                <c:pt idx="3192" formatCode="General">
                  <c:v>3.2556699328943499E-2</c:v>
                </c:pt>
                <c:pt idx="3193" formatCode="General">
                  <c:v>3.2952629108393097E-2</c:v>
                </c:pt>
                <c:pt idx="3194" formatCode="General">
                  <c:v>3.3324700657341902E-2</c:v>
                </c:pt>
                <c:pt idx="3195" formatCode="General">
                  <c:v>3.3674390496807198E-2</c:v>
                </c:pt>
                <c:pt idx="3196" formatCode="General">
                  <c:v>3.4001813759399202E-2</c:v>
                </c:pt>
                <c:pt idx="3197" formatCode="General">
                  <c:v>3.4307996707056899E-2</c:v>
                </c:pt>
                <c:pt idx="3198" formatCode="General">
                  <c:v>3.4595047970842702E-2</c:v>
                </c:pt>
                <c:pt idx="3199" formatCode="General">
                  <c:v>3.4864136809332397E-2</c:v>
                </c:pt>
                <c:pt idx="3200" formatCode="General">
                  <c:v>3.5116304401567003E-2</c:v>
                </c:pt>
                <c:pt idx="3201" formatCode="General">
                  <c:v>3.5352882309081297E-2</c:v>
                </c:pt>
                <c:pt idx="3202" formatCode="General">
                  <c:v>3.5575379637110903E-2</c:v>
                </c:pt>
                <c:pt idx="3203" formatCode="General">
                  <c:v>3.5783815904359799E-2</c:v>
                </c:pt>
                <c:pt idx="3204" formatCode="General">
                  <c:v>3.5979723834373097E-2</c:v>
                </c:pt>
                <c:pt idx="3205" formatCode="General">
                  <c:v>3.6164796875287397E-2</c:v>
                </c:pt>
                <c:pt idx="3206" formatCode="General">
                  <c:v>3.6339381095370001E-2</c:v>
                </c:pt>
                <c:pt idx="3207" formatCode="General">
                  <c:v>3.6504057398310003E-2</c:v>
                </c:pt>
                <c:pt idx="3208" formatCode="General">
                  <c:v>3.6659466990179398E-2</c:v>
                </c:pt>
                <c:pt idx="3209" formatCode="General">
                  <c:v>3.6805601397569998E-2</c:v>
                </c:pt>
                <c:pt idx="3210" formatCode="General">
                  <c:v>3.6942397285976002E-2</c:v>
                </c:pt>
                <c:pt idx="3211" formatCode="General">
                  <c:v>3.7068952326892397E-2</c:v>
                </c:pt>
                <c:pt idx="3212" formatCode="General">
                  <c:v>3.7184304303846602E-2</c:v>
                </c:pt>
                <c:pt idx="3213" formatCode="General">
                  <c:v>3.7286358466091497E-2</c:v>
                </c:pt>
                <c:pt idx="3214" formatCode="General">
                  <c:v>3.7372827746438998E-2</c:v>
                </c:pt>
                <c:pt idx="3215" formatCode="General">
                  <c:v>3.7442739953152997E-2</c:v>
                </c:pt>
                <c:pt idx="3216" formatCode="General">
                  <c:v>3.7492968667952702E-2</c:v>
                </c:pt>
                <c:pt idx="3217" formatCode="General">
                  <c:v>3.7520107841074998E-2</c:v>
                </c:pt>
                <c:pt idx="3218" formatCode="General">
                  <c:v>3.7520521821958003E-2</c:v>
                </c:pt>
                <c:pt idx="3219" formatCode="General">
                  <c:v>3.7491492848466201E-2</c:v>
                </c:pt>
                <c:pt idx="3220" formatCode="General">
                  <c:v>3.7431812699665501E-2</c:v>
                </c:pt>
                <c:pt idx="3221" formatCode="General">
                  <c:v>3.7338825283098301E-2</c:v>
                </c:pt>
                <c:pt idx="3222" formatCode="General">
                  <c:v>3.72102373207302E-2</c:v>
                </c:pt>
                <c:pt idx="3223" formatCode="General">
                  <c:v>3.7045025117770199E-2</c:v>
                </c:pt>
                <c:pt idx="3224" formatCode="General">
                  <c:v>3.6844131684537498E-2</c:v>
                </c:pt>
                <c:pt idx="3225" formatCode="General">
                  <c:v>3.6610834373607702E-2</c:v>
                </c:pt>
                <c:pt idx="3226" formatCode="General">
                  <c:v>3.6348026536349699E-2</c:v>
                </c:pt>
                <c:pt idx="3227" formatCode="General">
                  <c:v>3.6059533217665002E-2</c:v>
                </c:pt>
                <c:pt idx="3228" formatCode="General">
                  <c:v>3.5750706445054597E-2</c:v>
                </c:pt>
                <c:pt idx="3229" formatCode="General">
                  <c:v>3.54290478611878E-2</c:v>
                </c:pt>
                <c:pt idx="3230" formatCode="General">
                  <c:v>3.5102983310390502E-2</c:v>
                </c:pt>
                <c:pt idx="3231" formatCode="General">
                  <c:v>3.4778942547472803E-2</c:v>
                </c:pt>
                <c:pt idx="3232" formatCode="General">
                  <c:v>3.4465404504322603E-2</c:v>
                </c:pt>
                <c:pt idx="3233" formatCode="General">
                  <c:v>3.4171101450807102E-2</c:v>
                </c:pt>
                <c:pt idx="3234" formatCode="General">
                  <c:v>3.3901966947091099E-2</c:v>
                </c:pt>
                <c:pt idx="3235" formatCode="General">
                  <c:v>3.3663945018490599E-2</c:v>
                </c:pt>
                <c:pt idx="3236" formatCode="General">
                  <c:v>3.3462251952124697E-2</c:v>
                </c:pt>
                <c:pt idx="3237" formatCode="General">
                  <c:v>3.3300001940607102E-2</c:v>
                </c:pt>
                <c:pt idx="3238" formatCode="General">
                  <c:v>3.31780012125324E-2</c:v>
                </c:pt>
                <c:pt idx="3239" formatCode="General">
                  <c:v>3.3096445291855403E-2</c:v>
                </c:pt>
                <c:pt idx="3240" formatCode="General">
                  <c:v>3.30534864347884E-2</c:v>
                </c:pt>
                <c:pt idx="3241" formatCode="General">
                  <c:v>3.3043510280031801E-2</c:v>
                </c:pt>
                <c:pt idx="3242" formatCode="General">
                  <c:v>3.3060705969569698E-2</c:v>
                </c:pt>
                <c:pt idx="3243" formatCode="General">
                  <c:v>3.3098916808164999E-2</c:v>
                </c:pt>
                <c:pt idx="3244" formatCode="General">
                  <c:v>3.3149305939672399E-2</c:v>
                </c:pt>
                <c:pt idx="3245" formatCode="General">
                  <c:v>3.3201743874243503E-2</c:v>
                </c:pt>
                <c:pt idx="3246" formatCode="General">
                  <c:v>3.3245525564585099E-2</c:v>
                </c:pt>
                <c:pt idx="3247" formatCode="General">
                  <c:v>3.3269625279387399E-2</c:v>
                </c:pt>
                <c:pt idx="3248" formatCode="General">
                  <c:v>3.32638422639535E-2</c:v>
                </c:pt>
                <c:pt idx="3249" formatCode="General">
                  <c:v>3.3217768865037398E-2</c:v>
                </c:pt>
                <c:pt idx="3250" formatCode="General">
                  <c:v>3.3122802845929097E-2</c:v>
                </c:pt>
                <c:pt idx="3251" formatCode="General">
                  <c:v>3.2972637861403503E-2</c:v>
                </c:pt>
                <c:pt idx="3252" formatCode="General">
                  <c:v>3.2760050199337601E-2</c:v>
                </c:pt>
                <c:pt idx="3253" formatCode="General">
                  <c:v>3.2479027314058301E-2</c:v>
                </c:pt>
                <c:pt idx="3254" formatCode="General">
                  <c:v>3.2126422327295803E-2</c:v>
                </c:pt>
                <c:pt idx="3255" formatCode="General">
                  <c:v>3.1701637850962298E-2</c:v>
                </c:pt>
                <c:pt idx="3256" formatCode="General">
                  <c:v>3.1203728725540999E-2</c:v>
                </c:pt>
                <c:pt idx="3257" formatCode="General">
                  <c:v>3.0633641313299001E-2</c:v>
                </c:pt>
                <c:pt idx="3258" formatCode="General">
                  <c:v>2.9996105017378E-2</c:v>
                </c:pt>
                <c:pt idx="3259" formatCode="General">
                  <c:v>2.92953303496679E-2</c:v>
                </c:pt>
                <c:pt idx="3260" formatCode="General">
                  <c:v>2.85361335274011E-2</c:v>
                </c:pt>
                <c:pt idx="3261" formatCode="General">
                  <c:v>2.7726191921120101E-2</c:v>
                </c:pt>
                <c:pt idx="3262" formatCode="General">
                  <c:v>2.6873723661446299E-2</c:v>
                </c:pt>
                <c:pt idx="3263" formatCode="General">
                  <c:v>2.5985732029143799E-2</c:v>
                </c:pt>
                <c:pt idx="3264" formatCode="General">
                  <c:v>2.5070630765377001E-2</c:v>
                </c:pt>
                <c:pt idx="3265" formatCode="General">
                  <c:v>2.4137815885385099E-2</c:v>
                </c:pt>
                <c:pt idx="3266" formatCode="General">
                  <c:v>2.3196110249600801E-2</c:v>
                </c:pt>
                <c:pt idx="3267" formatCode="General">
                  <c:v>2.2253606837222498E-2</c:v>
                </c:pt>
                <c:pt idx="3268" formatCode="General">
                  <c:v>2.1318398544669999E-2</c:v>
                </c:pt>
                <c:pt idx="3269" formatCode="General">
                  <c:v>2.0398340483279698E-2</c:v>
                </c:pt>
                <c:pt idx="3270" formatCode="General">
                  <c:v>1.95002639328039E-2</c:v>
                </c:pt>
                <c:pt idx="3271" formatCode="General">
                  <c:v>1.8629721117938501E-2</c:v>
                </c:pt>
                <c:pt idx="3272" formatCode="General">
                  <c:v>1.7793068739007899E-2</c:v>
                </c:pt>
                <c:pt idx="3273" formatCode="General">
                  <c:v>1.6995580633859399E-2</c:v>
                </c:pt>
                <c:pt idx="3274" formatCode="General">
                  <c:v>1.6240404842734198E-2</c:v>
                </c:pt>
                <c:pt idx="3275" formatCode="General">
                  <c:v>1.55305391488719E-2</c:v>
                </c:pt>
                <c:pt idx="3276" formatCode="General">
                  <c:v>1.4869493831764599E-2</c:v>
                </c:pt>
                <c:pt idx="3277" formatCode="General">
                  <c:v>1.42589025633646E-2</c:v>
                </c:pt>
                <c:pt idx="3278" formatCode="General">
                  <c:v>1.36988860940566E-2</c:v>
                </c:pt>
                <c:pt idx="3279" formatCode="General">
                  <c:v>1.3191143930059801E-2</c:v>
                </c:pt>
                <c:pt idx="3280" formatCode="General">
                  <c:v>1.27351835354191E-2</c:v>
                </c:pt>
                <c:pt idx="3281" formatCode="General">
                  <c:v>1.2329684256469299E-2</c:v>
                </c:pt>
                <c:pt idx="3282" formatCode="General">
                  <c:v>1.1974127963238299E-2</c:v>
                </c:pt>
                <c:pt idx="3283" formatCode="General">
                  <c:v>1.1666695803560299E-2</c:v>
                </c:pt>
                <c:pt idx="3284" formatCode="General">
                  <c:v>1.1406597133318199E-2</c:v>
                </c:pt>
                <c:pt idx="3285" formatCode="General">
                  <c:v>1.1191993928595099E-2</c:v>
                </c:pt>
                <c:pt idx="3286" formatCode="General">
                  <c:v>1.10202683490855E-2</c:v>
                </c:pt>
                <c:pt idx="3287" formatCode="General">
                  <c:v>1.08900347883035E-2</c:v>
                </c:pt>
                <c:pt idx="3288" formatCode="General">
                  <c:v>1.0798812523405799E-2</c:v>
                </c:pt>
                <c:pt idx="3289" formatCode="General">
                  <c:v>1.0744410264228101E-2</c:v>
                </c:pt>
                <c:pt idx="3290" formatCode="General">
                  <c:v>1.0724448986645299E-2</c:v>
                </c:pt>
                <c:pt idx="3291" formatCode="General">
                  <c:v>1.0735676057913099E-2</c:v>
                </c:pt>
                <c:pt idx="3292" formatCode="General">
                  <c:v>1.0775913173423199E-2</c:v>
                </c:pt>
                <c:pt idx="3293" formatCode="General">
                  <c:v>1.08435219022036E-2</c:v>
                </c:pt>
                <c:pt idx="3294" formatCode="General">
                  <c:v>1.0936506648407699E-2</c:v>
                </c:pt>
                <c:pt idx="3295" formatCode="General">
                  <c:v>1.10522069794282E-2</c:v>
                </c:pt>
                <c:pt idx="3296" formatCode="General">
                  <c:v>1.11872875485684E-2</c:v>
                </c:pt>
                <c:pt idx="3297" formatCode="General">
                  <c:v>1.1338648150487801E-2</c:v>
                </c:pt>
                <c:pt idx="3298" formatCode="General">
                  <c:v>1.1504471517020101E-2</c:v>
                </c:pt>
                <c:pt idx="3299" formatCode="General">
                  <c:v>1.1682768290171499E-2</c:v>
                </c:pt>
                <c:pt idx="3300" formatCode="General">
                  <c:v>1.18709834977793E-2</c:v>
                </c:pt>
                <c:pt idx="3301" formatCode="General">
                  <c:v>1.20670701905598E-2</c:v>
                </c:pt>
                <c:pt idx="3302" formatCode="General">
                  <c:v>1.22685044835563E-2</c:v>
                </c:pt>
                <c:pt idx="3303" formatCode="General">
                  <c:v>1.2473618397859199E-2</c:v>
                </c:pt>
                <c:pt idx="3304" formatCode="General">
                  <c:v>1.26793290529542E-2</c:v>
                </c:pt>
                <c:pt idx="3305" formatCode="General">
                  <c:v>1.28824729790955E-2</c:v>
                </c:pt>
                <c:pt idx="3306" formatCode="General">
                  <c:v>1.3081165250048101E-2</c:v>
                </c:pt>
                <c:pt idx="3307" formatCode="General">
                  <c:v>1.3273867343532E-2</c:v>
                </c:pt>
                <c:pt idx="3308" formatCode="General">
                  <c:v>1.34582888849143E-2</c:v>
                </c:pt>
                <c:pt idx="3309" formatCode="General">
                  <c:v>1.3630957790095599E-2</c:v>
                </c:pt>
                <c:pt idx="3310" formatCode="General">
                  <c:v>1.3789970632152799E-2</c:v>
                </c:pt>
                <c:pt idx="3311" formatCode="General">
                  <c:v>1.39334104963264E-2</c:v>
                </c:pt>
                <c:pt idx="3312" formatCode="General">
                  <c:v>1.4058730917924801E-2</c:v>
                </c:pt>
                <c:pt idx="3313" formatCode="General">
                  <c:v>1.4163809580932701E-2</c:v>
                </c:pt>
                <c:pt idx="3314" formatCode="General">
                  <c:v>1.42471918678219E-2</c:v>
                </c:pt>
                <c:pt idx="3315" formatCode="General">
                  <c:v>1.43079220320233E-2</c:v>
                </c:pt>
                <c:pt idx="3316" formatCode="General">
                  <c:v>1.4344325830832699E-2</c:v>
                </c:pt>
                <c:pt idx="3317" formatCode="General">
                  <c:v>1.4353322957387201E-2</c:v>
                </c:pt>
                <c:pt idx="3318" formatCode="General">
                  <c:v>1.43347979917882E-2</c:v>
                </c:pt>
                <c:pt idx="3319" formatCode="General">
                  <c:v>1.42884482347247E-2</c:v>
                </c:pt>
                <c:pt idx="3320" formatCode="General">
                  <c:v>1.4212422408441099E-2</c:v>
                </c:pt>
                <c:pt idx="3321" formatCode="General">
                  <c:v>1.4105965057220801E-2</c:v>
                </c:pt>
                <c:pt idx="3322" formatCode="General">
                  <c:v>1.39682122696803E-2</c:v>
                </c:pt>
                <c:pt idx="3323" formatCode="General">
                  <c:v>1.37989798982286E-2</c:v>
                </c:pt>
                <c:pt idx="3324" formatCode="General">
                  <c:v>1.35985122844262E-2</c:v>
                </c:pt>
                <c:pt idx="3325" formatCode="General">
                  <c:v>1.3366954429891199E-2</c:v>
                </c:pt>
                <c:pt idx="3326" formatCode="General">
                  <c:v>1.31038874782985E-2</c:v>
                </c:pt>
                <c:pt idx="3327" formatCode="General">
                  <c:v>1.28104520385268E-2</c:v>
                </c:pt>
                <c:pt idx="3328" formatCode="General">
                  <c:v>1.2487428978536301E-2</c:v>
                </c:pt>
                <c:pt idx="3329" formatCode="General">
                  <c:v>1.2136191163235501E-2</c:v>
                </c:pt>
                <c:pt idx="3330" formatCode="General">
                  <c:v>1.17580106045642E-2</c:v>
                </c:pt>
                <c:pt idx="3331" formatCode="General">
                  <c:v>1.13523573664858E-2</c:v>
                </c:pt>
                <c:pt idx="3332" formatCode="General">
                  <c:v>1.0920656490245101E-2</c:v>
                </c:pt>
                <c:pt idx="3333" formatCode="General">
                  <c:v>1.04652535129064E-2</c:v>
                </c:pt>
                <c:pt idx="3334" formatCode="General">
                  <c:v>9.9872375743589696E-3</c:v>
                </c:pt>
                <c:pt idx="3335" formatCode="General">
                  <c:v>9.4896138669595103E-3</c:v>
                </c:pt>
                <c:pt idx="3336" formatCode="General">
                  <c:v>8.9742679808428108E-3</c:v>
                </c:pt>
                <c:pt idx="3337" formatCode="General">
                  <c:v>8.4410726215061408E-3</c:v>
                </c:pt>
                <c:pt idx="3338" formatCode="General">
                  <c:v>7.8930704160223002E-3</c:v>
                </c:pt>
                <c:pt idx="3339" formatCode="General">
                  <c:v>7.3332000467122996E-3</c:v>
                </c:pt>
                <c:pt idx="3340" formatCode="General">
                  <c:v>6.7632134031353503E-3</c:v>
                </c:pt>
                <c:pt idx="3341" formatCode="General">
                  <c:v>6.1852269840323498E-3</c:v>
                </c:pt>
                <c:pt idx="3342" formatCode="General">
                  <c:v>5.6012608227193001E-3</c:v>
                </c:pt>
                <c:pt idx="3343" formatCode="General">
                  <c:v>5.0138523730614802E-3</c:v>
                </c:pt>
                <c:pt idx="3344" formatCode="General">
                  <c:v>4.42542110632318E-3</c:v>
                </c:pt>
                <c:pt idx="3345" formatCode="General">
                  <c:v>3.83836466375281E-3</c:v>
                </c:pt>
                <c:pt idx="3346" formatCode="General">
                  <c:v>3.25533358939769E-3</c:v>
                </c:pt>
                <c:pt idx="3347" formatCode="General">
                  <c:v>2.6784442346073399E-3</c:v>
                </c:pt>
                <c:pt idx="3348" formatCode="General">
                  <c:v>2.10995026157967E-3</c:v>
                </c:pt>
                <c:pt idx="3349" formatCode="General">
                  <c:v>1.5530103664978701E-3</c:v>
                </c:pt>
                <c:pt idx="3350" formatCode="General">
                  <c:v>1.00964909046026E-3</c:v>
                </c:pt>
                <c:pt idx="3351" formatCode="General">
                  <c:v>4.8126851834647103E-4</c:v>
                </c:pt>
                <c:pt idx="3352">
                  <c:v>-3.0361602620677801E-5</c:v>
                </c:pt>
                <c:pt idx="3353" formatCode="General">
                  <c:v>-5.22448901755676E-4</c:v>
                </c:pt>
                <c:pt idx="3354" formatCode="General">
                  <c:v>-9.9273306160843101E-4</c:v>
                </c:pt>
                <c:pt idx="3355" formatCode="General">
                  <c:v>-1.4399954209900099E-3</c:v>
                </c:pt>
                <c:pt idx="3356" formatCode="General">
                  <c:v>-1.86239822467965E-3</c:v>
                </c:pt>
                <c:pt idx="3357" formatCode="General">
                  <c:v>-2.2583677645846198E-3</c:v>
                </c:pt>
                <c:pt idx="3358" formatCode="General">
                  <c:v>-2.6260904536731301E-3</c:v>
                </c:pt>
                <c:pt idx="3359" formatCode="General">
                  <c:v>-2.96377421652516E-3</c:v>
                </c:pt>
                <c:pt idx="3360" formatCode="General">
                  <c:v>-3.2712790725194498E-3</c:v>
                </c:pt>
                <c:pt idx="3361" formatCode="General">
                  <c:v>-3.5485457503963702E-3</c:v>
                </c:pt>
                <c:pt idx="3362" formatCode="General">
                  <c:v>-3.7943544868902501E-3</c:v>
                </c:pt>
                <c:pt idx="3363" formatCode="General">
                  <c:v>-4.0081513375850699E-3</c:v>
                </c:pt>
                <c:pt idx="3364" formatCode="General">
                  <c:v>-4.1902301613172196E-3</c:v>
                </c:pt>
                <c:pt idx="3365" formatCode="General">
                  <c:v>-4.3414007293420803E-3</c:v>
                </c:pt>
                <c:pt idx="3366" formatCode="General">
                  <c:v>-4.4620251257806902E-3</c:v>
                </c:pt>
                <c:pt idx="3367" formatCode="General">
                  <c:v>-4.55207169441186E-3</c:v>
                </c:pt>
                <c:pt idx="3368" formatCode="General">
                  <c:v>-4.6118290904108104E-3</c:v>
                </c:pt>
                <c:pt idx="3369" formatCode="General">
                  <c:v>-4.6433254540728698E-3</c:v>
                </c:pt>
                <c:pt idx="3370" formatCode="General">
                  <c:v>-4.6479405660079997E-3</c:v>
                </c:pt>
                <c:pt idx="3371" formatCode="General">
                  <c:v>-4.6268399717936601E-3</c:v>
                </c:pt>
                <c:pt idx="3372" formatCode="General">
                  <c:v>-4.5818785061345398E-3</c:v>
                </c:pt>
                <c:pt idx="3373" formatCode="General">
                  <c:v>-4.5137518754286296E-3</c:v>
                </c:pt>
                <c:pt idx="3374" formatCode="General">
                  <c:v>-4.4232793009732303E-3</c:v>
                </c:pt>
                <c:pt idx="3375" formatCode="General">
                  <c:v>-4.3133283283978601E-3</c:v>
                </c:pt>
                <c:pt idx="3376" formatCode="General">
                  <c:v>-4.1860499649699198E-3</c:v>
                </c:pt>
                <c:pt idx="3377" formatCode="General">
                  <c:v>-4.0412797447726499E-3</c:v>
                </c:pt>
                <c:pt idx="3378" formatCode="General">
                  <c:v>-3.8796670367521398E-3</c:v>
                </c:pt>
                <c:pt idx="3379" formatCode="General">
                  <c:v>-3.7033852741873798E-3</c:v>
                </c:pt>
                <c:pt idx="3380" formatCode="General">
                  <c:v>-3.5146567886235702E-3</c:v>
                </c:pt>
                <c:pt idx="3381" formatCode="General">
                  <c:v>-3.3151730513019998E-3</c:v>
                </c:pt>
                <c:pt idx="3382" formatCode="General">
                  <c:v>-3.1054531117448302E-3</c:v>
                </c:pt>
                <c:pt idx="3383" formatCode="General">
                  <c:v>-2.8853115072452998E-3</c:v>
                </c:pt>
                <c:pt idx="3384" formatCode="General">
                  <c:v>-2.6566309318808499E-3</c:v>
                </c:pt>
                <c:pt idx="3385" formatCode="General">
                  <c:v>-2.42106310183427E-3</c:v>
                </c:pt>
                <c:pt idx="3386" formatCode="General">
                  <c:v>-2.1785489344277498E-3</c:v>
                </c:pt>
                <c:pt idx="3387" formatCode="General">
                  <c:v>-1.9307760308896499E-3</c:v>
                </c:pt>
                <c:pt idx="3388" formatCode="General">
                  <c:v>-1.67863076224086E-3</c:v>
                </c:pt>
                <c:pt idx="3389" formatCode="General">
                  <c:v>-1.4226253305975E-3</c:v>
                </c:pt>
                <c:pt idx="3390" formatCode="General">
                  <c:v>-1.16401718754121E-3</c:v>
                </c:pt>
                <c:pt idx="3391" formatCode="General">
                  <c:v>-9.0322333907654905E-4</c:v>
                </c:pt>
                <c:pt idx="3392" formatCode="General">
                  <c:v>-6.41348537669983E-4</c:v>
                </c:pt>
                <c:pt idx="3393" formatCode="General">
                  <c:v>-3.8034674113208002E-4</c:v>
                </c:pt>
                <c:pt idx="3394" formatCode="General">
                  <c:v>-1.2150221739869801E-4</c:v>
                </c:pt>
                <c:pt idx="3395" formatCode="General">
                  <c:v>1.3512456410783E-4</c:v>
                </c:pt>
                <c:pt idx="3396" formatCode="General">
                  <c:v>3.8711703714000301E-4</c:v>
                </c:pt>
                <c:pt idx="3397" formatCode="General">
                  <c:v>6.3270480799643603E-4</c:v>
                </c:pt>
                <c:pt idx="3398" formatCode="General">
                  <c:v>8.7189036598605695E-4</c:v>
                </c:pt>
                <c:pt idx="3399" formatCode="General">
                  <c:v>1.1031819320211399E-3</c:v>
                </c:pt>
                <c:pt idx="3400" formatCode="General">
                  <c:v>1.3243286614601701E-3</c:v>
                </c:pt>
                <c:pt idx="3401" formatCode="General">
                  <c:v>1.5330986754520199E-3</c:v>
                </c:pt>
                <c:pt idx="3402" formatCode="General">
                  <c:v>1.7272262073741299E-3</c:v>
                </c:pt>
                <c:pt idx="3403" formatCode="General">
                  <c:v>1.9051721717002999E-3</c:v>
                </c:pt>
                <c:pt idx="3404" formatCode="General">
                  <c:v>2.0656449661590002E-3</c:v>
                </c:pt>
                <c:pt idx="3405" formatCode="General">
                  <c:v>2.2058870194438299E-3</c:v>
                </c:pt>
                <c:pt idx="3406" formatCode="General">
                  <c:v>2.32456368726314E-3</c:v>
                </c:pt>
                <c:pt idx="3407" formatCode="General">
                  <c:v>2.42138621739713E-3</c:v>
                </c:pt>
                <c:pt idx="3408" formatCode="General">
                  <c:v>2.4941459319329502E-3</c:v>
                </c:pt>
                <c:pt idx="3409" formatCode="General">
                  <c:v>2.54068388156176E-3</c:v>
                </c:pt>
                <c:pt idx="3410" formatCode="General">
                  <c:v>2.5604628580439899E-3</c:v>
                </c:pt>
                <c:pt idx="3411" formatCode="General">
                  <c:v>2.55238642523835E-3</c:v>
                </c:pt>
                <c:pt idx="3412" formatCode="General">
                  <c:v>2.51554644740387E-3</c:v>
                </c:pt>
                <c:pt idx="3413" formatCode="General">
                  <c:v>2.4501241759507198E-3</c:v>
                </c:pt>
                <c:pt idx="3414" formatCode="General">
                  <c:v>2.35455617889251E-3</c:v>
                </c:pt>
                <c:pt idx="3415" formatCode="General">
                  <c:v>2.2278564560549601E-3</c:v>
                </c:pt>
                <c:pt idx="3416" formatCode="General">
                  <c:v>2.0716461340704899E-3</c:v>
                </c:pt>
                <c:pt idx="3417" formatCode="General">
                  <c:v>1.8854649745455199E-3</c:v>
                </c:pt>
                <c:pt idx="3418" formatCode="General">
                  <c:v>1.6687130306095601E-3</c:v>
                </c:pt>
                <c:pt idx="3419" formatCode="General">
                  <c:v>1.4225855651600499E-3</c:v>
                </c:pt>
                <c:pt idx="3420" formatCode="General">
                  <c:v>1.1488021467674101E-3</c:v>
                </c:pt>
                <c:pt idx="3421" formatCode="General">
                  <c:v>8.4785604801379305E-4</c:v>
                </c:pt>
                <c:pt idx="3422" formatCode="General">
                  <c:v>5.2070171642965197E-4</c:v>
                </c:pt>
                <c:pt idx="3423" formatCode="General">
                  <c:v>1.7018602895901001E-4</c:v>
                </c:pt>
                <c:pt idx="3424" formatCode="General">
                  <c:v>-2.02803842008482E-4</c:v>
                </c:pt>
                <c:pt idx="3425" formatCode="General">
                  <c:v>-5.97334199495147E-4</c:v>
                </c:pt>
                <c:pt idx="3426" formatCode="General">
                  <c:v>-1.01151485899944E-3</c:v>
                </c:pt>
                <c:pt idx="3427" formatCode="General">
                  <c:v>-1.44312612681224E-3</c:v>
                </c:pt>
                <c:pt idx="3428" formatCode="General">
                  <c:v>-1.89026439650545E-3</c:v>
                </c:pt>
                <c:pt idx="3429" formatCode="General">
                  <c:v>-2.3503425780205798E-3</c:v>
                </c:pt>
                <c:pt idx="3430" formatCode="General">
                  <c:v>-2.8220403315381399E-3</c:v>
                </c:pt>
                <c:pt idx="3431" formatCode="General">
                  <c:v>-3.3037345781835202E-3</c:v>
                </c:pt>
                <c:pt idx="3432" formatCode="General">
                  <c:v>-3.79241800341661E-3</c:v>
                </c:pt>
                <c:pt idx="3433" formatCode="General">
                  <c:v>-4.2874611711955102E-3</c:v>
                </c:pt>
                <c:pt idx="3434" formatCode="General">
                  <c:v>-4.7868125851297499E-3</c:v>
                </c:pt>
                <c:pt idx="3435" formatCode="General">
                  <c:v>-5.2880188958223497E-3</c:v>
                </c:pt>
                <c:pt idx="3436" formatCode="General">
                  <c:v>-5.7888868385208301E-3</c:v>
                </c:pt>
                <c:pt idx="3437" formatCode="General">
                  <c:v>-6.2889750167235197E-3</c:v>
                </c:pt>
                <c:pt idx="3438" formatCode="General">
                  <c:v>-6.7873219353798203E-3</c:v>
                </c:pt>
                <c:pt idx="3439" formatCode="General">
                  <c:v>-7.2813034558497497E-3</c:v>
                </c:pt>
                <c:pt idx="3440" formatCode="General">
                  <c:v>-7.7701326877755196E-3</c:v>
                </c:pt>
                <c:pt idx="3441" formatCode="General">
                  <c:v>-8.2537036880787895E-3</c:v>
                </c:pt>
                <c:pt idx="3442" formatCode="General">
                  <c:v>-8.7315056511743892E-3</c:v>
                </c:pt>
                <c:pt idx="3443" formatCode="General">
                  <c:v>-9.2014658288001802E-3</c:v>
                </c:pt>
                <c:pt idx="3444" formatCode="General">
                  <c:v>-9.6629555775718592E-3</c:v>
                </c:pt>
                <c:pt idx="3445" formatCode="General">
                  <c:v>-1.0117209956105299E-2</c:v>
                </c:pt>
                <c:pt idx="3446" formatCode="General">
                  <c:v>-1.05631005725458E-2</c:v>
                </c:pt>
                <c:pt idx="3447" formatCode="General">
                  <c:v>-1.09994172449346E-2</c:v>
                </c:pt>
                <c:pt idx="3448" formatCode="General">
                  <c:v>-1.1427408457497E-2</c:v>
                </c:pt>
                <c:pt idx="3449" formatCode="General">
                  <c:v>-1.1847941873455101E-2</c:v>
                </c:pt>
                <c:pt idx="3450" formatCode="General">
                  <c:v>-1.22605774358435E-2</c:v>
                </c:pt>
                <c:pt idx="3451" formatCode="General">
                  <c:v>-1.2664661161512601E-2</c:v>
                </c:pt>
                <c:pt idx="3452" formatCode="General">
                  <c:v>-1.3061087230667101E-2</c:v>
                </c:pt>
                <c:pt idx="3453" formatCode="General">
                  <c:v>-1.34512086916544E-2</c:v>
                </c:pt>
                <c:pt idx="3454" formatCode="General">
                  <c:v>-1.38352021474966E-2</c:v>
                </c:pt>
                <c:pt idx="3455" formatCode="General">
                  <c:v>-1.4212810896386201E-2</c:v>
                </c:pt>
                <c:pt idx="3456" formatCode="General">
                  <c:v>-1.4584534674446399E-2</c:v>
                </c:pt>
                <c:pt idx="3457" formatCode="General">
                  <c:v>-1.49517091505678E-2</c:v>
                </c:pt>
                <c:pt idx="3458" formatCode="General">
                  <c:v>-1.5313603672143201E-2</c:v>
                </c:pt>
                <c:pt idx="3459" formatCode="General">
                  <c:v>-1.5671028079450498E-2</c:v>
                </c:pt>
                <c:pt idx="3460" formatCode="General">
                  <c:v>-1.6025849070402699E-2</c:v>
                </c:pt>
                <c:pt idx="3461" formatCode="General">
                  <c:v>-1.6376607818880999E-2</c:v>
                </c:pt>
                <c:pt idx="3462" formatCode="General">
                  <c:v>-1.6723445669412099E-2</c:v>
                </c:pt>
                <c:pt idx="3463" formatCode="General">
                  <c:v>-1.7067669529088801E-2</c:v>
                </c:pt>
                <c:pt idx="3464" formatCode="General">
                  <c:v>-1.7408601092808E-2</c:v>
                </c:pt>
                <c:pt idx="3465" formatCode="General">
                  <c:v>-1.77463255027221E-2</c:v>
                </c:pt>
                <c:pt idx="3466" formatCode="General">
                  <c:v>-1.8081941611103401E-2</c:v>
                </c:pt>
                <c:pt idx="3467" formatCode="General">
                  <c:v>-1.84153076954695E-2</c:v>
                </c:pt>
                <c:pt idx="3468" formatCode="General">
                  <c:v>-1.8747000147699099E-2</c:v>
                </c:pt>
                <c:pt idx="3469" formatCode="General">
                  <c:v>-1.90762643155485E-2</c:v>
                </c:pt>
                <c:pt idx="3470" formatCode="General">
                  <c:v>-1.94021574991202E-2</c:v>
                </c:pt>
                <c:pt idx="3471" formatCode="General">
                  <c:v>-1.9725158528151199E-2</c:v>
                </c:pt>
                <c:pt idx="3472" formatCode="General">
                  <c:v>-2.0044538179937999E-2</c:v>
                </c:pt>
                <c:pt idx="3473" formatCode="General">
                  <c:v>-2.0359060647960499E-2</c:v>
                </c:pt>
                <c:pt idx="3474" formatCode="General">
                  <c:v>-2.0667875478498202E-2</c:v>
                </c:pt>
                <c:pt idx="3475" formatCode="General">
                  <c:v>-2.0971244047861801E-2</c:v>
                </c:pt>
                <c:pt idx="3476" formatCode="General">
                  <c:v>-2.1268966036579101E-2</c:v>
                </c:pt>
                <c:pt idx="3477" formatCode="General">
                  <c:v>-2.1559361372429298E-2</c:v>
                </c:pt>
                <c:pt idx="3478" formatCode="General">
                  <c:v>-2.18416038661777E-2</c:v>
                </c:pt>
                <c:pt idx="3479" formatCode="General">
                  <c:v>-2.2114987101163702E-2</c:v>
                </c:pt>
                <c:pt idx="3480" formatCode="General">
                  <c:v>-2.2378605089191799E-2</c:v>
                </c:pt>
                <c:pt idx="3481" formatCode="General">
                  <c:v>-2.2630378751854401E-2</c:v>
                </c:pt>
                <c:pt idx="3482" formatCode="General">
                  <c:v>-2.28696619938543E-2</c:v>
                </c:pt>
                <c:pt idx="3483" formatCode="General">
                  <c:v>-2.3097377507502199E-2</c:v>
                </c:pt>
                <c:pt idx="3484" formatCode="General">
                  <c:v>-2.3311613380309099E-2</c:v>
                </c:pt>
                <c:pt idx="3485" formatCode="General">
                  <c:v>-2.3511530867897999E-2</c:v>
                </c:pt>
                <c:pt idx="3486" formatCode="General">
                  <c:v>-2.3695398997758299E-2</c:v>
                </c:pt>
                <c:pt idx="3487" formatCode="General">
                  <c:v>-2.3860660093897899E-2</c:v>
                </c:pt>
                <c:pt idx="3488" formatCode="General">
                  <c:v>-2.40082413616527E-2</c:v>
                </c:pt>
                <c:pt idx="3489" formatCode="General">
                  <c:v>-2.4138378491956599E-2</c:v>
                </c:pt>
                <c:pt idx="3490" formatCode="General">
                  <c:v>-2.4248441267649998E-2</c:v>
                </c:pt>
                <c:pt idx="3491" formatCode="General">
                  <c:v>-2.4337367827847602E-2</c:v>
                </c:pt>
                <c:pt idx="3492" formatCode="General">
                  <c:v>-2.4406589041796201E-2</c:v>
                </c:pt>
                <c:pt idx="3493" formatCode="General">
                  <c:v>-2.4453932182100999E-2</c:v>
                </c:pt>
                <c:pt idx="3494" formatCode="General">
                  <c:v>-2.4477712173690401E-2</c:v>
                </c:pt>
                <c:pt idx="3495" formatCode="General">
                  <c:v>-2.44790593052597E-2</c:v>
                </c:pt>
                <c:pt idx="3496" formatCode="General">
                  <c:v>-2.4457494621143602E-2</c:v>
                </c:pt>
                <c:pt idx="3497" formatCode="General">
                  <c:v>-2.4411610382816501E-2</c:v>
                </c:pt>
                <c:pt idx="3498" formatCode="General">
                  <c:v>-2.43409017970634E-2</c:v>
                </c:pt>
                <c:pt idx="3499" formatCode="General">
                  <c:v>-2.42457037630175E-2</c:v>
                </c:pt>
                <c:pt idx="3500" formatCode="General">
                  <c:v>-2.4125828149327799E-2</c:v>
                </c:pt>
                <c:pt idx="3501" formatCode="General">
                  <c:v>-2.3981180460677501E-2</c:v>
                </c:pt>
                <c:pt idx="3502" formatCode="General">
                  <c:v>-2.3812156217167198E-2</c:v>
                </c:pt>
                <c:pt idx="3503" formatCode="General">
                  <c:v>-2.36184848241195E-2</c:v>
                </c:pt>
                <c:pt idx="3504" formatCode="General">
                  <c:v>-2.3400954373941098E-2</c:v>
                </c:pt>
                <c:pt idx="3505" formatCode="General">
                  <c:v>-2.3160123204054101E-2</c:v>
                </c:pt>
                <c:pt idx="3506" formatCode="General">
                  <c:v>-2.28952744280995E-2</c:v>
                </c:pt>
                <c:pt idx="3507" formatCode="General">
                  <c:v>-2.2606861206178601E-2</c:v>
                </c:pt>
                <c:pt idx="3508" formatCode="General">
                  <c:v>-2.22956719074851E-2</c:v>
                </c:pt>
                <c:pt idx="3509" formatCode="General">
                  <c:v>-2.1962863738287201E-2</c:v>
                </c:pt>
                <c:pt idx="3510" formatCode="General">
                  <c:v>-2.16096560440215E-2</c:v>
                </c:pt>
                <c:pt idx="3511" formatCode="General">
                  <c:v>-2.1236736340628601E-2</c:v>
                </c:pt>
                <c:pt idx="3512" formatCode="General">
                  <c:v>-2.0844746131247399E-2</c:v>
                </c:pt>
                <c:pt idx="3513" formatCode="General">
                  <c:v>-2.0435130442246E-2</c:v>
                </c:pt>
                <c:pt idx="3514" formatCode="General">
                  <c:v>-2.00096590975961E-2</c:v>
                </c:pt>
                <c:pt idx="3515" formatCode="General">
                  <c:v>-1.9568988315082601E-2</c:v>
                </c:pt>
                <c:pt idx="3516" formatCode="General">
                  <c:v>-1.9114096901306599E-2</c:v>
                </c:pt>
                <c:pt idx="3517" formatCode="General">
                  <c:v>-1.86470100604538E-2</c:v>
                </c:pt>
                <c:pt idx="3518" formatCode="General">
                  <c:v>-1.81697988879648E-2</c:v>
                </c:pt>
                <c:pt idx="3519" formatCode="General">
                  <c:v>-1.76838514535754E-2</c:v>
                </c:pt>
                <c:pt idx="3520" formatCode="General">
                  <c:v>-1.7190213810310401E-2</c:v>
                </c:pt>
                <c:pt idx="3521" formatCode="General">
                  <c:v>-1.6689971849861901E-2</c:v>
                </c:pt>
                <c:pt idx="3522" formatCode="General">
                  <c:v>-1.6184950929034499E-2</c:v>
                </c:pt>
                <c:pt idx="3523" formatCode="General">
                  <c:v>-1.5677426202494502E-2</c:v>
                </c:pt>
                <c:pt idx="3524" formatCode="General">
                  <c:v>-1.51694993258479E-2</c:v>
                </c:pt>
                <c:pt idx="3525" formatCode="General">
                  <c:v>-1.4662468157391501E-2</c:v>
                </c:pt>
                <c:pt idx="3526" formatCode="General">
                  <c:v>-1.4158341141307399E-2</c:v>
                </c:pt>
                <c:pt idx="3527" formatCode="General">
                  <c:v>-1.3658658404529799E-2</c:v>
                </c:pt>
                <c:pt idx="3528" formatCode="General">
                  <c:v>-1.31651064909199E-2</c:v>
                </c:pt>
                <c:pt idx="3529" formatCode="General">
                  <c:v>-1.2679827800752099E-2</c:v>
                </c:pt>
                <c:pt idx="3530" formatCode="General">
                  <c:v>-1.2203370357815701E-2</c:v>
                </c:pt>
                <c:pt idx="3531" formatCode="General">
                  <c:v>-1.17374815229129E-2</c:v>
                </c:pt>
                <c:pt idx="3532" formatCode="General">
                  <c:v>-1.12842264836995E-2</c:v>
                </c:pt>
                <c:pt idx="3533" formatCode="General">
                  <c:v>-1.08451101348823E-2</c:v>
                </c:pt>
                <c:pt idx="3534" formatCode="General">
                  <c:v>-1.0421454128995301E-2</c:v>
                </c:pt>
                <c:pt idx="3535" formatCode="General">
                  <c:v>-1.0014314608247201E-2</c:v>
                </c:pt>
                <c:pt idx="3536" formatCode="General">
                  <c:v>-9.6241349900608297E-3</c:v>
                </c:pt>
                <c:pt idx="3537" formatCode="General">
                  <c:v>-9.2521363772041093E-3</c:v>
                </c:pt>
                <c:pt idx="3538" formatCode="General">
                  <c:v>-8.9001087639856806E-3</c:v>
                </c:pt>
                <c:pt idx="3539" formatCode="General">
                  <c:v>-8.5681343559589496E-3</c:v>
                </c:pt>
                <c:pt idx="3540" formatCode="General">
                  <c:v>-8.2569829327049597E-3</c:v>
                </c:pt>
                <c:pt idx="3541" formatCode="General">
                  <c:v>-7.9676670089092599E-3</c:v>
                </c:pt>
                <c:pt idx="3542" formatCode="General">
                  <c:v>-7.7009101894832599E-3</c:v>
                </c:pt>
                <c:pt idx="3543" formatCode="General">
                  <c:v>-7.4568526286950499E-3</c:v>
                </c:pt>
                <c:pt idx="3544" formatCode="General">
                  <c:v>-7.2350669408859604E-3</c:v>
                </c:pt>
                <c:pt idx="3545" formatCode="General">
                  <c:v>-7.0362783830055101E-3</c:v>
                </c:pt>
                <c:pt idx="3546" formatCode="General">
                  <c:v>-6.8605605144842503E-3</c:v>
                </c:pt>
                <c:pt idx="3547" formatCode="General">
                  <c:v>-6.7078745368773498E-3</c:v>
                </c:pt>
                <c:pt idx="3548" formatCode="General">
                  <c:v>-6.5781588112217701E-3</c:v>
                </c:pt>
                <c:pt idx="3549" formatCode="General">
                  <c:v>-6.4711071311251301E-3</c:v>
                </c:pt>
                <c:pt idx="3550" formatCode="General">
                  <c:v>-6.3862500947434496E-3</c:v>
                </c:pt>
                <c:pt idx="3551" formatCode="General">
                  <c:v>-6.3227741708727402E-3</c:v>
                </c:pt>
                <c:pt idx="3552" formatCode="General">
                  <c:v>-6.2803221009298396E-3</c:v>
                </c:pt>
                <c:pt idx="3553" formatCode="General">
                  <c:v>-6.2592398606648699E-3</c:v>
                </c:pt>
                <c:pt idx="3554" formatCode="General">
                  <c:v>-6.2585894350896598E-3</c:v>
                </c:pt>
                <c:pt idx="3555" formatCode="General">
                  <c:v>-6.2773653410540097E-3</c:v>
                </c:pt>
                <c:pt idx="3556" formatCode="General">
                  <c:v>-6.3146206920456404E-3</c:v>
                </c:pt>
                <c:pt idx="3557" formatCode="General">
                  <c:v>-6.3693020170509903E-3</c:v>
                </c:pt>
                <c:pt idx="3558" formatCode="General">
                  <c:v>-6.4409464020868598E-3</c:v>
                </c:pt>
                <c:pt idx="3559" formatCode="General">
                  <c:v>-6.5286735589163E-3</c:v>
                </c:pt>
                <c:pt idx="3560" formatCode="General">
                  <c:v>-6.6313246687897303E-3</c:v>
                </c:pt>
                <c:pt idx="3561" formatCode="General">
                  <c:v>-6.7486707616229002E-3</c:v>
                </c:pt>
                <c:pt idx="3562" formatCode="General">
                  <c:v>-6.8793885807271202E-3</c:v>
                </c:pt>
                <c:pt idx="3563" formatCode="General">
                  <c:v>-7.0218934111987699E-3</c:v>
                </c:pt>
                <c:pt idx="3564" formatCode="General">
                  <c:v>-7.1757914205748596E-3</c:v>
                </c:pt>
                <c:pt idx="3565" formatCode="General">
                  <c:v>-7.3399475311340199E-3</c:v>
                </c:pt>
                <c:pt idx="3566" formatCode="General">
                  <c:v>-7.513362765396E-3</c:v>
                </c:pt>
                <c:pt idx="3567" formatCode="General">
                  <c:v>-7.6946818494230702E-3</c:v>
                </c:pt>
                <c:pt idx="3568" formatCode="General">
                  <c:v>-7.8827419190529106E-3</c:v>
                </c:pt>
                <c:pt idx="3569" formatCode="General">
                  <c:v>-8.0773368974465503E-3</c:v>
                </c:pt>
                <c:pt idx="3570" formatCode="General">
                  <c:v>-8.2769797952246295E-3</c:v>
                </c:pt>
                <c:pt idx="3571" formatCode="General">
                  <c:v>-8.4797987250801402E-3</c:v>
                </c:pt>
                <c:pt idx="3572" formatCode="General">
                  <c:v>-8.6852483214154598E-3</c:v>
                </c:pt>
                <c:pt idx="3573" formatCode="General">
                  <c:v>-8.8923286002603394E-3</c:v>
                </c:pt>
                <c:pt idx="3574" formatCode="General">
                  <c:v>-9.1005256283419305E-3</c:v>
                </c:pt>
                <c:pt idx="3575" formatCode="General">
                  <c:v>-9.3090345766318802E-3</c:v>
                </c:pt>
                <c:pt idx="3576" formatCode="General">
                  <c:v>-9.5164558454044305E-3</c:v>
                </c:pt>
                <c:pt idx="3577" formatCode="General">
                  <c:v>-9.7224835232747105E-3</c:v>
                </c:pt>
                <c:pt idx="3578" formatCode="General">
                  <c:v>-9.9256762306894394E-3</c:v>
                </c:pt>
                <c:pt idx="3579" formatCode="General">
                  <c:v>-1.0124669050829699E-2</c:v>
                </c:pt>
                <c:pt idx="3580" formatCode="General">
                  <c:v>-1.03187198427985E-2</c:v>
                </c:pt>
                <c:pt idx="3581" formatCode="General">
                  <c:v>-1.05070409878434E-2</c:v>
                </c:pt>
                <c:pt idx="3582" formatCode="General">
                  <c:v>-1.06885870642654E-2</c:v>
                </c:pt>
                <c:pt idx="3583" formatCode="General">
                  <c:v>-1.0862392502449501E-2</c:v>
                </c:pt>
                <c:pt idx="3584" formatCode="General">
                  <c:v>-1.10291700348507E-2</c:v>
                </c:pt>
                <c:pt idx="3585" formatCode="General">
                  <c:v>-1.11878846802894E-2</c:v>
                </c:pt>
                <c:pt idx="3586" formatCode="General">
                  <c:v>-1.1337766511138299E-2</c:v>
                </c:pt>
                <c:pt idx="3587" formatCode="General">
                  <c:v>-1.1478480011564599E-2</c:v>
                </c:pt>
                <c:pt idx="3588" formatCode="General">
                  <c:v>-1.16096918466319E-2</c:v>
                </c:pt>
                <c:pt idx="3589" formatCode="General">
                  <c:v>-1.1730916454068501E-2</c:v>
                </c:pt>
                <c:pt idx="3590" formatCode="General">
                  <c:v>-1.1840931088741499E-2</c:v>
                </c:pt>
                <c:pt idx="3591" formatCode="General">
                  <c:v>-1.1940245961578401E-2</c:v>
                </c:pt>
                <c:pt idx="3592" formatCode="General">
                  <c:v>-1.2028459072816199E-2</c:v>
                </c:pt>
                <c:pt idx="3593" formatCode="General">
                  <c:v>-1.21057810673545E-2</c:v>
                </c:pt>
                <c:pt idx="3594" formatCode="General">
                  <c:v>-1.21720881158312E-2</c:v>
                </c:pt>
                <c:pt idx="3595" formatCode="General">
                  <c:v>-1.22273446685346E-2</c:v>
                </c:pt>
                <c:pt idx="3596" formatCode="General">
                  <c:v>-1.2272199329364001E-2</c:v>
                </c:pt>
                <c:pt idx="3597" formatCode="General">
                  <c:v>-1.2306495342656E-2</c:v>
                </c:pt>
                <c:pt idx="3598" formatCode="General">
                  <c:v>-1.23305320256464E-2</c:v>
                </c:pt>
                <c:pt idx="3599" formatCode="General">
                  <c:v>-1.23440354734458E-2</c:v>
                </c:pt>
                <c:pt idx="3600" formatCode="General">
                  <c:v>-1.2347785200329401E-2</c:v>
                </c:pt>
                <c:pt idx="3601" formatCode="General">
                  <c:v>-1.2342825760633599E-2</c:v>
                </c:pt>
                <c:pt idx="3602" formatCode="General">
                  <c:v>-1.2330171150683999E-2</c:v>
                </c:pt>
                <c:pt idx="3603" formatCode="General">
                  <c:v>-1.2309508892726299E-2</c:v>
                </c:pt>
                <c:pt idx="3604" formatCode="General">
                  <c:v>-1.2281500335193599E-2</c:v>
                </c:pt>
                <c:pt idx="3605" formatCode="General">
                  <c:v>-1.2247601039621E-2</c:v>
                </c:pt>
                <c:pt idx="3606" formatCode="General">
                  <c:v>-1.2208453948914001E-2</c:v>
                </c:pt>
                <c:pt idx="3607" formatCode="General">
                  <c:v>-1.21658265425227E-2</c:v>
                </c:pt>
                <c:pt idx="3608" formatCode="General">
                  <c:v>-1.21197899625618E-2</c:v>
                </c:pt>
                <c:pt idx="3609" formatCode="General">
                  <c:v>-1.20709994701464E-2</c:v>
                </c:pt>
                <c:pt idx="3610" formatCode="General">
                  <c:v>-1.20203020448219E-2</c:v>
                </c:pt>
                <c:pt idx="3611" formatCode="General">
                  <c:v>-1.19687046594893E-2</c:v>
                </c:pt>
                <c:pt idx="3612" formatCode="General">
                  <c:v>-1.19178889206567E-2</c:v>
                </c:pt>
                <c:pt idx="3613" formatCode="General">
                  <c:v>-1.1868839767604699E-2</c:v>
                </c:pt>
                <c:pt idx="3614" formatCode="General">
                  <c:v>-1.18226275586918E-2</c:v>
                </c:pt>
                <c:pt idx="3615" formatCode="General">
                  <c:v>-1.17795683951313E-2</c:v>
                </c:pt>
                <c:pt idx="3616" formatCode="General">
                  <c:v>-1.17411326610696E-2</c:v>
                </c:pt>
                <c:pt idx="3617" formatCode="General">
                  <c:v>-1.1708511005329599E-2</c:v>
                </c:pt>
                <c:pt idx="3618" formatCode="General">
                  <c:v>-1.16820361379875E-2</c:v>
                </c:pt>
                <c:pt idx="3619" formatCode="General">
                  <c:v>-1.16622137953774E-2</c:v>
                </c:pt>
                <c:pt idx="3620" formatCode="General">
                  <c:v>-1.16498416635385E-2</c:v>
                </c:pt>
                <c:pt idx="3621" formatCode="General">
                  <c:v>-1.1647226621675401E-2</c:v>
                </c:pt>
                <c:pt idx="3622" formatCode="General">
                  <c:v>-1.16549051392562E-2</c:v>
                </c:pt>
                <c:pt idx="3623" formatCode="General">
                  <c:v>-1.16723379189487E-2</c:v>
                </c:pt>
                <c:pt idx="3624" formatCode="General">
                  <c:v>-1.1700022961776401E-2</c:v>
                </c:pt>
                <c:pt idx="3625" formatCode="General">
                  <c:v>-1.17380116927487E-2</c:v>
                </c:pt>
                <c:pt idx="3626" formatCode="General">
                  <c:v>-1.1786330100123E-2</c:v>
                </c:pt>
                <c:pt idx="3627" formatCode="General">
                  <c:v>-1.18463169209753E-2</c:v>
                </c:pt>
                <c:pt idx="3628" formatCode="General">
                  <c:v>-1.1919360253904001E-2</c:v>
                </c:pt>
                <c:pt idx="3629" formatCode="General">
                  <c:v>-1.2004673185662699E-2</c:v>
                </c:pt>
                <c:pt idx="3630" formatCode="General">
                  <c:v>-1.2101694793908E-2</c:v>
                </c:pt>
                <c:pt idx="3631" formatCode="General">
                  <c:v>-1.2211383061104799E-2</c:v>
                </c:pt>
                <c:pt idx="3632" formatCode="General">
                  <c:v>-1.23328649257785E-2</c:v>
                </c:pt>
                <c:pt idx="3633" formatCode="General">
                  <c:v>-1.2466032484269101E-2</c:v>
                </c:pt>
                <c:pt idx="3634" formatCode="General">
                  <c:v>-1.26120574454185E-2</c:v>
                </c:pt>
                <c:pt idx="3635" formatCode="General">
                  <c:v>-1.2769738521243201E-2</c:v>
                </c:pt>
                <c:pt idx="3636" formatCode="General">
                  <c:v>-1.29386718449317E-2</c:v>
                </c:pt>
                <c:pt idx="3637" formatCode="General">
                  <c:v>-1.3118131758240901E-2</c:v>
                </c:pt>
                <c:pt idx="3638" formatCode="General">
                  <c:v>-1.3306829040503201E-2</c:v>
                </c:pt>
                <c:pt idx="3639" formatCode="General">
                  <c:v>-1.3505328194373801E-2</c:v>
                </c:pt>
                <c:pt idx="3640" formatCode="General">
                  <c:v>-1.37125416994661E-2</c:v>
                </c:pt>
                <c:pt idx="3641" formatCode="General">
                  <c:v>-1.39280695956824E-2</c:v>
                </c:pt>
                <c:pt idx="3642" formatCode="General">
                  <c:v>-1.4151655781125601E-2</c:v>
                </c:pt>
                <c:pt idx="3643" formatCode="General">
                  <c:v>-1.4382280363500199E-2</c:v>
                </c:pt>
                <c:pt idx="3644" formatCode="General">
                  <c:v>-1.4619263588653401E-2</c:v>
                </c:pt>
                <c:pt idx="3645" formatCode="General">
                  <c:v>-1.48600850347972E-2</c:v>
                </c:pt>
                <c:pt idx="3646" formatCode="General">
                  <c:v>-1.5105215483275701E-2</c:v>
                </c:pt>
                <c:pt idx="3647" formatCode="General">
                  <c:v>-1.53544918993259E-2</c:v>
                </c:pt>
                <c:pt idx="3648" formatCode="General">
                  <c:v>-1.56060628685774E-2</c:v>
                </c:pt>
                <c:pt idx="3649" formatCode="General">
                  <c:v>-1.5860371629898201E-2</c:v>
                </c:pt>
                <c:pt idx="3650" formatCode="General">
                  <c:v>-1.6115904761976899E-2</c:v>
                </c:pt>
                <c:pt idx="3651" formatCode="General">
                  <c:v>-1.6371557450131899E-2</c:v>
                </c:pt>
                <c:pt idx="3652" formatCode="General">
                  <c:v>-1.66266952545625E-2</c:v>
                </c:pt>
                <c:pt idx="3653" formatCode="General">
                  <c:v>-1.68799921371291E-2</c:v>
                </c:pt>
                <c:pt idx="3654" formatCode="General">
                  <c:v>-1.71305473584215E-2</c:v>
                </c:pt>
                <c:pt idx="3655" formatCode="General">
                  <c:v>-1.7377454270815999E-2</c:v>
                </c:pt>
                <c:pt idx="3656" formatCode="General">
                  <c:v>-1.76213573006214E-2</c:v>
                </c:pt>
                <c:pt idx="3657" formatCode="General">
                  <c:v>-1.7861465522341202E-2</c:v>
                </c:pt>
                <c:pt idx="3658" formatCode="General">
                  <c:v>-1.7741411411481299E-2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395888"/>
        <c:axId val="626413296"/>
      </c:scatterChart>
      <c:valAx>
        <c:axId val="626395888"/>
        <c:scaling>
          <c:orientation val="minMax"/>
          <c:max val="75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58939393939389"/>
              <c:y val="0.8864774877033674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13296"/>
        <c:crossesAt val="-0.30000000000000004"/>
        <c:crossBetween val="midCat"/>
      </c:valAx>
      <c:valAx>
        <c:axId val="626413296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v</a:t>
                </a:r>
                <a:r>
                  <a:rPr lang="en-US" sz="1200" i="1" baseline="-250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z</a:t>
                </a: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</a:t>
                </a:r>
                <a:r>
                  <a:rPr lang="ru-RU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м/с</a:t>
                </a:r>
              </a:p>
            </c:rich>
          </c:tx>
          <c:layout>
            <c:manualLayout>
              <c:xMode val="edge"/>
              <c:yMode val="edge"/>
              <c:x val="7.7369245414427482E-2"/>
              <c:y val="1.3296895371809543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.0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395888"/>
        <c:crosses val="autoZero"/>
        <c:crossBetween val="midCat"/>
        <c:majorUnit val="2.0000000000000004E-2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47425899662061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скорость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'скорость дульного среза oxz'!$B$1:$MHN$1</c:f>
              <c:numCache>
                <c:formatCode>General</c:formatCode>
                <c:ptCount val="9009"/>
                <c:pt idx="0">
                  <c:v>0</c:v>
                </c:pt>
                <c:pt idx="1">
                  <c:v>5.5506258582405002E-2</c:v>
                </c:pt>
                <c:pt idx="2">
                  <c:v>0.11101251716481</c:v>
                </c:pt>
                <c:pt idx="3">
                  <c:v>0.16651877574721499</c:v>
                </c:pt>
                <c:pt idx="4">
                  <c:v>0.22202503432962001</c:v>
                </c:pt>
                <c:pt idx="5">
                  <c:v>0.277531292912025</c:v>
                </c:pt>
                <c:pt idx="6">
                  <c:v>0.33303755149442998</c:v>
                </c:pt>
                <c:pt idx="7">
                  <c:v>0.38854381007683497</c:v>
                </c:pt>
                <c:pt idx="8">
                  <c:v>0.44405006865924002</c:v>
                </c:pt>
                <c:pt idx="9">
                  <c:v>0.499556327241645</c:v>
                </c:pt>
                <c:pt idx="10">
                  <c:v>0.55506258582404999</c:v>
                </c:pt>
                <c:pt idx="11">
                  <c:v>0.61056884440645498</c:v>
                </c:pt>
                <c:pt idx="12">
                  <c:v>0.66607510298885997</c:v>
                </c:pt>
                <c:pt idx="13">
                  <c:v>0.72158136157126496</c:v>
                </c:pt>
                <c:pt idx="14">
                  <c:v>0.77708762015366994</c:v>
                </c:pt>
                <c:pt idx="15">
                  <c:v>0.83259387873607504</c:v>
                </c:pt>
                <c:pt idx="16">
                  <c:v>0.88810013731848003</c:v>
                </c:pt>
                <c:pt idx="17">
                  <c:v>0.94360639590088502</c:v>
                </c:pt>
                <c:pt idx="18">
                  <c:v>0.99911265448329001</c:v>
                </c:pt>
                <c:pt idx="19">
                  <c:v>1.05461891306569</c:v>
                </c:pt>
                <c:pt idx="20">
                  <c:v>1.1101251716481</c:v>
                </c:pt>
                <c:pt idx="21">
                  <c:v>1.1656314302305</c:v>
                </c:pt>
                <c:pt idx="22">
                  <c:v>1.22113768881291</c:v>
                </c:pt>
                <c:pt idx="23">
                  <c:v>1.27664394739531</c:v>
                </c:pt>
                <c:pt idx="24">
                  <c:v>1.3321502059777199</c:v>
                </c:pt>
                <c:pt idx="25">
                  <c:v>1.3876564645601199</c:v>
                </c:pt>
                <c:pt idx="26">
                  <c:v>1.4431627231425299</c:v>
                </c:pt>
                <c:pt idx="27">
                  <c:v>1.4986689817249299</c:v>
                </c:pt>
                <c:pt idx="28">
                  <c:v>1.5541752403073399</c:v>
                </c:pt>
                <c:pt idx="29">
                  <c:v>1.6096814988897401</c:v>
                </c:pt>
                <c:pt idx="30">
                  <c:v>1.6651877574721501</c:v>
                </c:pt>
                <c:pt idx="31">
                  <c:v>1.7206940160545501</c:v>
                </c:pt>
                <c:pt idx="32">
                  <c:v>1.7762002746369601</c:v>
                </c:pt>
                <c:pt idx="33">
                  <c:v>1.8317065332193601</c:v>
                </c:pt>
                <c:pt idx="34">
                  <c:v>1.88721279180177</c:v>
                </c:pt>
                <c:pt idx="35">
                  <c:v>1.94271905038417</c:v>
                </c:pt>
                <c:pt idx="36">
                  <c:v>1.99822530896658</c:v>
                </c:pt>
                <c:pt idx="37">
                  <c:v>2.0537315675489798</c:v>
                </c:pt>
                <c:pt idx="38">
                  <c:v>2.1092378261313902</c:v>
                </c:pt>
                <c:pt idx="39">
                  <c:v>2.16474408471379</c:v>
                </c:pt>
                <c:pt idx="40">
                  <c:v>2.2202503432962</c:v>
                </c:pt>
                <c:pt idx="41">
                  <c:v>2.2757566018786002</c:v>
                </c:pt>
                <c:pt idx="42">
                  <c:v>2.3312628604610102</c:v>
                </c:pt>
                <c:pt idx="43">
                  <c:v>2.3867691190434099</c:v>
                </c:pt>
                <c:pt idx="44">
                  <c:v>2.4422753776258199</c:v>
                </c:pt>
                <c:pt idx="45">
                  <c:v>2.4977816362082201</c:v>
                </c:pt>
                <c:pt idx="46">
                  <c:v>2.5532878947906301</c:v>
                </c:pt>
                <c:pt idx="47">
                  <c:v>2.6087941533730299</c:v>
                </c:pt>
                <c:pt idx="48">
                  <c:v>2.6643004119554399</c:v>
                </c:pt>
                <c:pt idx="49">
                  <c:v>2.7198066705378499</c:v>
                </c:pt>
                <c:pt idx="50">
                  <c:v>2.7753129291202501</c:v>
                </c:pt>
                <c:pt idx="51">
                  <c:v>2.8308191877026498</c:v>
                </c:pt>
                <c:pt idx="52">
                  <c:v>2.8863254462850598</c:v>
                </c:pt>
                <c:pt idx="53">
                  <c:v>2.94183170486746</c:v>
                </c:pt>
                <c:pt idx="54">
                  <c:v>2.99733796344987</c:v>
                </c:pt>
                <c:pt idx="55">
                  <c:v>3.0528442220322698</c:v>
                </c:pt>
                <c:pt idx="56">
                  <c:v>3.1083504806146798</c:v>
                </c:pt>
                <c:pt idx="57">
                  <c:v>3.16385673919708</c:v>
                </c:pt>
                <c:pt idx="58">
                  <c:v>3.21936299777949</c:v>
                </c:pt>
                <c:pt idx="59">
                  <c:v>3.2748692563618902</c:v>
                </c:pt>
                <c:pt idx="60">
                  <c:v>3.3303755149443002</c:v>
                </c:pt>
                <c:pt idx="61">
                  <c:v>3.3858817735266999</c:v>
                </c:pt>
                <c:pt idx="62">
                  <c:v>3.4413880321091099</c:v>
                </c:pt>
                <c:pt idx="63">
                  <c:v>3.4968942906915101</c:v>
                </c:pt>
                <c:pt idx="64">
                  <c:v>3.5524005492739201</c:v>
                </c:pt>
                <c:pt idx="65">
                  <c:v>3.6079068078563199</c:v>
                </c:pt>
                <c:pt idx="66">
                  <c:v>3.6634130664387299</c:v>
                </c:pt>
                <c:pt idx="67">
                  <c:v>3.7189193250211301</c:v>
                </c:pt>
                <c:pt idx="68">
                  <c:v>3.7744255836035401</c:v>
                </c:pt>
                <c:pt idx="69">
                  <c:v>3.8299318421859398</c:v>
                </c:pt>
                <c:pt idx="70">
                  <c:v>3.8854381007683498</c:v>
                </c:pt>
                <c:pt idx="71">
                  <c:v>3.94094435935075</c:v>
                </c:pt>
                <c:pt idx="72">
                  <c:v>3.99645061793316</c:v>
                </c:pt>
                <c:pt idx="73">
                  <c:v>4.0519568765155602</c:v>
                </c:pt>
                <c:pt idx="74">
                  <c:v>4.1074631350979702</c:v>
                </c:pt>
                <c:pt idx="75">
                  <c:v>4.1629693936803696</c:v>
                </c:pt>
                <c:pt idx="76">
                  <c:v>4.2184756522627804</c:v>
                </c:pt>
                <c:pt idx="77">
                  <c:v>4.2739819108451798</c:v>
                </c:pt>
                <c:pt idx="78">
                  <c:v>4.3294881694275897</c:v>
                </c:pt>
                <c:pt idx="79">
                  <c:v>4.38499442800999</c:v>
                </c:pt>
                <c:pt idx="80">
                  <c:v>4.4405006865923999</c:v>
                </c:pt>
                <c:pt idx="81">
                  <c:v>4.4960069451748002</c:v>
                </c:pt>
                <c:pt idx="82">
                  <c:v>4.5515132037572101</c:v>
                </c:pt>
                <c:pt idx="83">
                  <c:v>4.6070194623396103</c:v>
                </c:pt>
                <c:pt idx="84">
                  <c:v>4.6625257209220203</c:v>
                </c:pt>
                <c:pt idx="85">
                  <c:v>4.7180319795044303</c:v>
                </c:pt>
                <c:pt idx="86">
                  <c:v>4.7735382380868296</c:v>
                </c:pt>
                <c:pt idx="87">
                  <c:v>4.8290444966692299</c:v>
                </c:pt>
                <c:pt idx="88">
                  <c:v>4.8845507552516398</c:v>
                </c:pt>
                <c:pt idx="89">
                  <c:v>4.9400570138340401</c:v>
                </c:pt>
                <c:pt idx="90">
                  <c:v>4.99556327241645</c:v>
                </c:pt>
                <c:pt idx="91">
                  <c:v>5.0510695309988503</c:v>
                </c:pt>
                <c:pt idx="92">
                  <c:v>5.1065757895812602</c:v>
                </c:pt>
                <c:pt idx="93">
                  <c:v>5.1620820481636596</c:v>
                </c:pt>
                <c:pt idx="94">
                  <c:v>5.2175883067460704</c:v>
                </c:pt>
                <c:pt idx="95">
                  <c:v>5.2730945653284698</c:v>
                </c:pt>
                <c:pt idx="96">
                  <c:v>5.3286008239108797</c:v>
                </c:pt>
                <c:pt idx="97">
                  <c:v>5.38410708249328</c:v>
                </c:pt>
                <c:pt idx="98">
                  <c:v>5.4396133410756899</c:v>
                </c:pt>
                <c:pt idx="99">
                  <c:v>5.4951195996580902</c:v>
                </c:pt>
                <c:pt idx="100">
                  <c:v>5.5506258582405001</c:v>
                </c:pt>
                <c:pt idx="101">
                  <c:v>5.6061321168229004</c:v>
                </c:pt>
                <c:pt idx="102">
                  <c:v>5.6616383754053103</c:v>
                </c:pt>
                <c:pt idx="103">
                  <c:v>5.7171446339877097</c:v>
                </c:pt>
                <c:pt idx="104">
                  <c:v>5.7726508925701197</c:v>
                </c:pt>
                <c:pt idx="105">
                  <c:v>5.8281571511525199</c:v>
                </c:pt>
                <c:pt idx="106">
                  <c:v>5.8836634097349299</c:v>
                </c:pt>
                <c:pt idx="107">
                  <c:v>5.9391696683173301</c:v>
                </c:pt>
                <c:pt idx="108">
                  <c:v>5.99467592689974</c:v>
                </c:pt>
                <c:pt idx="109">
                  <c:v>6.0501821854821403</c:v>
                </c:pt>
                <c:pt idx="110">
                  <c:v>6.1056884440645502</c:v>
                </c:pt>
                <c:pt idx="111">
                  <c:v>6.1611947026469496</c:v>
                </c:pt>
                <c:pt idx="112">
                  <c:v>6.2167009612293596</c:v>
                </c:pt>
                <c:pt idx="113">
                  <c:v>6.2722072198117598</c:v>
                </c:pt>
                <c:pt idx="114">
                  <c:v>6.3277134783941698</c:v>
                </c:pt>
                <c:pt idx="115">
                  <c:v>6.38321973697657</c:v>
                </c:pt>
                <c:pt idx="116">
                  <c:v>6.43872599555898</c:v>
                </c:pt>
                <c:pt idx="117">
                  <c:v>6.4942322541413802</c:v>
                </c:pt>
                <c:pt idx="118">
                  <c:v>6.5497385127237902</c:v>
                </c:pt>
                <c:pt idx="119">
                  <c:v>6.6052447713061904</c:v>
                </c:pt>
                <c:pt idx="120">
                  <c:v>6.6607510298886003</c:v>
                </c:pt>
                <c:pt idx="121">
                  <c:v>6.7162572884709997</c:v>
                </c:pt>
                <c:pt idx="122">
                  <c:v>6.7717635470534097</c:v>
                </c:pt>
                <c:pt idx="123">
                  <c:v>6.8272698056358099</c:v>
                </c:pt>
                <c:pt idx="124">
                  <c:v>6.8827760642182199</c:v>
                </c:pt>
                <c:pt idx="125">
                  <c:v>6.9382823228006201</c:v>
                </c:pt>
                <c:pt idx="126">
                  <c:v>6.9937885813830301</c:v>
                </c:pt>
                <c:pt idx="127">
                  <c:v>7.0492948399654303</c:v>
                </c:pt>
                <c:pt idx="128">
                  <c:v>7.1048010985478403</c:v>
                </c:pt>
                <c:pt idx="129">
                  <c:v>7.1603073571302396</c:v>
                </c:pt>
                <c:pt idx="130">
                  <c:v>7.2158136157126496</c:v>
                </c:pt>
                <c:pt idx="131">
                  <c:v>7.2713198742950498</c:v>
                </c:pt>
                <c:pt idx="132">
                  <c:v>7.3268261328774598</c:v>
                </c:pt>
                <c:pt idx="133">
                  <c:v>7.38233239145986</c:v>
                </c:pt>
                <c:pt idx="134">
                  <c:v>7.43783865004227</c:v>
                </c:pt>
                <c:pt idx="135">
                  <c:v>7.4933449086246702</c:v>
                </c:pt>
                <c:pt idx="136">
                  <c:v>7.5488511672070802</c:v>
                </c:pt>
                <c:pt idx="137">
                  <c:v>7.6043574257894804</c:v>
                </c:pt>
                <c:pt idx="138">
                  <c:v>7.6598636843718904</c:v>
                </c:pt>
                <c:pt idx="139">
                  <c:v>7.7153699429542897</c:v>
                </c:pt>
                <c:pt idx="140">
                  <c:v>7.7708762015366997</c:v>
                </c:pt>
                <c:pt idx="141">
                  <c:v>7.8263824601190999</c:v>
                </c:pt>
                <c:pt idx="142">
                  <c:v>7.8818887187015099</c:v>
                </c:pt>
                <c:pt idx="143">
                  <c:v>7.9373949772839101</c:v>
                </c:pt>
                <c:pt idx="144">
                  <c:v>7.9929012358663201</c:v>
                </c:pt>
                <c:pt idx="145">
                  <c:v>8.0484074944487194</c:v>
                </c:pt>
                <c:pt idx="146">
                  <c:v>8.1039137530311294</c:v>
                </c:pt>
                <c:pt idx="147">
                  <c:v>8.1594200116135305</c:v>
                </c:pt>
                <c:pt idx="148">
                  <c:v>8.2149262701959405</c:v>
                </c:pt>
                <c:pt idx="149">
                  <c:v>8.2704325287783504</c:v>
                </c:pt>
                <c:pt idx="150">
                  <c:v>8.3259387873607498</c:v>
                </c:pt>
                <c:pt idx="151">
                  <c:v>8.3814450459431509</c:v>
                </c:pt>
                <c:pt idx="152">
                  <c:v>8.4369513045255609</c:v>
                </c:pt>
                <c:pt idx="153">
                  <c:v>8.4924575631079602</c:v>
                </c:pt>
                <c:pt idx="154">
                  <c:v>8.5479638216903702</c:v>
                </c:pt>
                <c:pt idx="155">
                  <c:v>8.6034700802727695</c:v>
                </c:pt>
                <c:pt idx="156">
                  <c:v>8.6589763388551795</c:v>
                </c:pt>
                <c:pt idx="157">
                  <c:v>8.7144825974375806</c:v>
                </c:pt>
                <c:pt idx="158">
                  <c:v>8.7699888560199906</c:v>
                </c:pt>
                <c:pt idx="159">
                  <c:v>8.8254951146023899</c:v>
                </c:pt>
                <c:pt idx="160">
                  <c:v>8.8810013731847999</c:v>
                </c:pt>
                <c:pt idx="161">
                  <c:v>8.9365076317671992</c:v>
                </c:pt>
                <c:pt idx="162">
                  <c:v>8.9920138903496092</c:v>
                </c:pt>
                <c:pt idx="163">
                  <c:v>9.0475201489320103</c:v>
                </c:pt>
                <c:pt idx="164">
                  <c:v>9.1030264075144203</c:v>
                </c:pt>
                <c:pt idx="165">
                  <c:v>9.1585326660968196</c:v>
                </c:pt>
                <c:pt idx="166">
                  <c:v>9.2140389246792296</c:v>
                </c:pt>
                <c:pt idx="167">
                  <c:v>9.2695451832616307</c:v>
                </c:pt>
                <c:pt idx="168">
                  <c:v>9.3250514418440407</c:v>
                </c:pt>
                <c:pt idx="169">
                  <c:v>9.38055770042644</c:v>
                </c:pt>
                <c:pt idx="170">
                  <c:v>9.43606395900885</c:v>
                </c:pt>
                <c:pt idx="171">
                  <c:v>9.4915702175912493</c:v>
                </c:pt>
                <c:pt idx="172">
                  <c:v>9.5470764761736593</c:v>
                </c:pt>
                <c:pt idx="173">
                  <c:v>9.6025827347560604</c:v>
                </c:pt>
                <c:pt idx="174">
                  <c:v>9.6580889933384704</c:v>
                </c:pt>
                <c:pt idx="175">
                  <c:v>9.7135952519208697</c:v>
                </c:pt>
                <c:pt idx="176">
                  <c:v>9.7691015105032797</c:v>
                </c:pt>
                <c:pt idx="177">
                  <c:v>9.8246077690856808</c:v>
                </c:pt>
                <c:pt idx="178">
                  <c:v>9.8801140276680908</c:v>
                </c:pt>
                <c:pt idx="179">
                  <c:v>9.9356202862504901</c:v>
                </c:pt>
                <c:pt idx="180">
                  <c:v>9.9911265448329001</c:v>
                </c:pt>
                <c:pt idx="181">
                  <c:v>10.046632803415299</c:v>
                </c:pt>
                <c:pt idx="182">
                  <c:v>10.102139061997701</c:v>
                </c:pt>
                <c:pt idx="183">
                  <c:v>10.1576453205801</c:v>
                </c:pt>
                <c:pt idx="184">
                  <c:v>10.213151579162499</c:v>
                </c:pt>
                <c:pt idx="185">
                  <c:v>10.2686578377449</c:v>
                </c:pt>
                <c:pt idx="186">
                  <c:v>10.3241640963273</c:v>
                </c:pt>
                <c:pt idx="187">
                  <c:v>10.379670354909701</c:v>
                </c:pt>
                <c:pt idx="188">
                  <c:v>10.4351766134921</c:v>
                </c:pt>
                <c:pt idx="189">
                  <c:v>10.490682872074499</c:v>
                </c:pt>
                <c:pt idx="190">
                  <c:v>10.5461891306569</c:v>
                </c:pt>
                <c:pt idx="191">
                  <c:v>10.601695389239399</c:v>
                </c:pt>
                <c:pt idx="192">
                  <c:v>10.6572016478218</c:v>
                </c:pt>
                <c:pt idx="193">
                  <c:v>10.7127079064042</c:v>
                </c:pt>
                <c:pt idx="194">
                  <c:v>10.768214164986601</c:v>
                </c:pt>
                <c:pt idx="195">
                  <c:v>10.823720423569</c:v>
                </c:pt>
                <c:pt idx="196">
                  <c:v>10.879226682151399</c:v>
                </c:pt>
                <c:pt idx="197">
                  <c:v>10.934732940733801</c:v>
                </c:pt>
                <c:pt idx="198">
                  <c:v>10.9902391993162</c:v>
                </c:pt>
                <c:pt idx="199">
                  <c:v>11.045745457898599</c:v>
                </c:pt>
                <c:pt idx="200">
                  <c:v>11.101251716481</c:v>
                </c:pt>
                <c:pt idx="201">
                  <c:v>11.1567579750634</c:v>
                </c:pt>
                <c:pt idx="202">
                  <c:v>11.212264233645801</c:v>
                </c:pt>
                <c:pt idx="203">
                  <c:v>11.2677704922282</c:v>
                </c:pt>
                <c:pt idx="204">
                  <c:v>11.323276750810599</c:v>
                </c:pt>
                <c:pt idx="205">
                  <c:v>11.378783009393</c:v>
                </c:pt>
                <c:pt idx="206">
                  <c:v>11.4342892679754</c:v>
                </c:pt>
                <c:pt idx="207">
                  <c:v>11.489795526557799</c:v>
                </c:pt>
                <c:pt idx="208">
                  <c:v>11.5453017851402</c:v>
                </c:pt>
                <c:pt idx="209">
                  <c:v>11.6008080437226</c:v>
                </c:pt>
                <c:pt idx="210">
                  <c:v>11.656314302305001</c:v>
                </c:pt>
                <c:pt idx="211">
                  <c:v>11.711820560887499</c:v>
                </c:pt>
                <c:pt idx="212">
                  <c:v>11.767326819469901</c:v>
                </c:pt>
                <c:pt idx="213">
                  <c:v>11.8228330780523</c:v>
                </c:pt>
                <c:pt idx="214">
                  <c:v>11.878339336634699</c:v>
                </c:pt>
                <c:pt idx="215">
                  <c:v>11.9338455952171</c:v>
                </c:pt>
                <c:pt idx="216">
                  <c:v>11.9893518537995</c:v>
                </c:pt>
                <c:pt idx="217">
                  <c:v>12.044858112381901</c:v>
                </c:pt>
                <c:pt idx="218">
                  <c:v>12.1003643709643</c:v>
                </c:pt>
                <c:pt idx="219">
                  <c:v>12.155870629546699</c:v>
                </c:pt>
                <c:pt idx="220">
                  <c:v>12.2113768881291</c:v>
                </c:pt>
                <c:pt idx="221">
                  <c:v>12.2668831467115</c:v>
                </c:pt>
                <c:pt idx="222">
                  <c:v>12.322389405293899</c:v>
                </c:pt>
                <c:pt idx="223">
                  <c:v>12.3778956638763</c:v>
                </c:pt>
                <c:pt idx="224">
                  <c:v>12.4334019224587</c:v>
                </c:pt>
                <c:pt idx="225">
                  <c:v>12.488908181041101</c:v>
                </c:pt>
                <c:pt idx="226">
                  <c:v>12.5444144396235</c:v>
                </c:pt>
                <c:pt idx="227">
                  <c:v>12.599920698205899</c:v>
                </c:pt>
                <c:pt idx="228">
                  <c:v>12.6554269567883</c:v>
                </c:pt>
                <c:pt idx="229">
                  <c:v>12.7109332153707</c:v>
                </c:pt>
                <c:pt idx="230">
                  <c:v>12.766439473953101</c:v>
                </c:pt>
                <c:pt idx="231">
                  <c:v>12.8219457325356</c:v>
                </c:pt>
                <c:pt idx="232">
                  <c:v>12.877451991118001</c:v>
                </c:pt>
                <c:pt idx="233">
                  <c:v>12.9329582497004</c:v>
                </c:pt>
                <c:pt idx="234">
                  <c:v>12.988464508282799</c:v>
                </c:pt>
                <c:pt idx="235">
                  <c:v>13.043970766865201</c:v>
                </c:pt>
                <c:pt idx="236">
                  <c:v>13.0994770254476</c:v>
                </c:pt>
                <c:pt idx="237">
                  <c:v>13.154983284029999</c:v>
                </c:pt>
                <c:pt idx="238">
                  <c:v>13.2104895426124</c:v>
                </c:pt>
                <c:pt idx="239">
                  <c:v>13.2659958011948</c:v>
                </c:pt>
                <c:pt idx="240">
                  <c:v>13.321502059777201</c:v>
                </c:pt>
                <c:pt idx="241">
                  <c:v>13.3770083183596</c:v>
                </c:pt>
                <c:pt idx="242">
                  <c:v>13.432514576941999</c:v>
                </c:pt>
                <c:pt idx="243">
                  <c:v>13.4880208355244</c:v>
                </c:pt>
                <c:pt idx="244">
                  <c:v>13.5435270941068</c:v>
                </c:pt>
                <c:pt idx="245">
                  <c:v>13.599033352689201</c:v>
                </c:pt>
                <c:pt idx="246">
                  <c:v>13.6545396112716</c:v>
                </c:pt>
                <c:pt idx="247">
                  <c:v>13.710045869854</c:v>
                </c:pt>
                <c:pt idx="248">
                  <c:v>13.765552128436401</c:v>
                </c:pt>
                <c:pt idx="249">
                  <c:v>13.8210583870188</c:v>
                </c:pt>
                <c:pt idx="250">
                  <c:v>13.876564645601199</c:v>
                </c:pt>
                <c:pt idx="251">
                  <c:v>13.9320709041837</c:v>
                </c:pt>
                <c:pt idx="252">
                  <c:v>13.987577162766099</c:v>
                </c:pt>
                <c:pt idx="253">
                  <c:v>14.0430834213485</c:v>
                </c:pt>
                <c:pt idx="254">
                  <c:v>14.0985896799309</c:v>
                </c:pt>
                <c:pt idx="255">
                  <c:v>14.154095938513301</c:v>
                </c:pt>
                <c:pt idx="256">
                  <c:v>14.2096021970957</c:v>
                </c:pt>
                <c:pt idx="257">
                  <c:v>14.265108455678099</c:v>
                </c:pt>
                <c:pt idx="258">
                  <c:v>14.3206147142605</c:v>
                </c:pt>
                <c:pt idx="259">
                  <c:v>14.3761209728429</c:v>
                </c:pt>
                <c:pt idx="260">
                  <c:v>14.431627231425299</c:v>
                </c:pt>
                <c:pt idx="261">
                  <c:v>14.4871334900077</c:v>
                </c:pt>
                <c:pt idx="262">
                  <c:v>14.5426397485901</c:v>
                </c:pt>
                <c:pt idx="263">
                  <c:v>14.598146007172501</c:v>
                </c:pt>
                <c:pt idx="264">
                  <c:v>14.6536522657549</c:v>
                </c:pt>
                <c:pt idx="265">
                  <c:v>14.709158524337299</c:v>
                </c:pt>
                <c:pt idx="266">
                  <c:v>14.7646647829197</c:v>
                </c:pt>
                <c:pt idx="267">
                  <c:v>14.8201710415021</c:v>
                </c:pt>
                <c:pt idx="268">
                  <c:v>14.875677300084501</c:v>
                </c:pt>
                <c:pt idx="269">
                  <c:v>14.9311835586669</c:v>
                </c:pt>
                <c:pt idx="270">
                  <c:v>14.986689817249299</c:v>
                </c:pt>
                <c:pt idx="271">
                  <c:v>15.0421960758318</c:v>
                </c:pt>
                <c:pt idx="272">
                  <c:v>15.097702334414199</c:v>
                </c:pt>
                <c:pt idx="273">
                  <c:v>15.153208592996601</c:v>
                </c:pt>
                <c:pt idx="274">
                  <c:v>15.208714851579</c:v>
                </c:pt>
                <c:pt idx="275">
                  <c:v>15.264221110161399</c:v>
                </c:pt>
                <c:pt idx="276">
                  <c:v>15.3197273687438</c:v>
                </c:pt>
                <c:pt idx="277">
                  <c:v>15.3752336273262</c:v>
                </c:pt>
                <c:pt idx="278">
                  <c:v>15.430739885908601</c:v>
                </c:pt>
                <c:pt idx="279">
                  <c:v>15.486246144491</c:v>
                </c:pt>
                <c:pt idx="280">
                  <c:v>15.541752403073399</c:v>
                </c:pt>
                <c:pt idx="281">
                  <c:v>15.5972586616558</c:v>
                </c:pt>
                <c:pt idx="282">
                  <c:v>15.6527649202382</c:v>
                </c:pt>
                <c:pt idx="283">
                  <c:v>15.708271178820601</c:v>
                </c:pt>
                <c:pt idx="284">
                  <c:v>15.763777437403</c:v>
                </c:pt>
                <c:pt idx="285">
                  <c:v>15.8192836959854</c:v>
                </c:pt>
                <c:pt idx="286">
                  <c:v>15.874789954567801</c:v>
                </c:pt>
                <c:pt idx="287">
                  <c:v>15.9302962131502</c:v>
                </c:pt>
                <c:pt idx="288">
                  <c:v>15.985802471732599</c:v>
                </c:pt>
                <c:pt idx="289">
                  <c:v>16.041308730314999</c:v>
                </c:pt>
                <c:pt idx="290">
                  <c:v>16.0968149888974</c:v>
                </c:pt>
                <c:pt idx="291">
                  <c:v>16.1523212474799</c:v>
                </c:pt>
                <c:pt idx="292">
                  <c:v>16.207827506062301</c:v>
                </c:pt>
                <c:pt idx="293">
                  <c:v>16.263333764644699</c:v>
                </c:pt>
                <c:pt idx="294">
                  <c:v>16.3188400232271</c:v>
                </c:pt>
                <c:pt idx="295">
                  <c:v>16.374346281809501</c:v>
                </c:pt>
                <c:pt idx="296">
                  <c:v>16.429852540391899</c:v>
                </c:pt>
                <c:pt idx="297">
                  <c:v>16.4853587989743</c:v>
                </c:pt>
                <c:pt idx="298">
                  <c:v>16.540865057556701</c:v>
                </c:pt>
                <c:pt idx="299">
                  <c:v>16.596371316139098</c:v>
                </c:pt>
                <c:pt idx="300">
                  <c:v>16.6518775747215</c:v>
                </c:pt>
                <c:pt idx="301">
                  <c:v>16.707383833303901</c:v>
                </c:pt>
                <c:pt idx="302">
                  <c:v>16.762890091886302</c:v>
                </c:pt>
                <c:pt idx="303">
                  <c:v>16.818396350468699</c:v>
                </c:pt>
                <c:pt idx="304">
                  <c:v>16.8739026090511</c:v>
                </c:pt>
                <c:pt idx="305">
                  <c:v>16.929408867633502</c:v>
                </c:pt>
                <c:pt idx="306">
                  <c:v>16.984915126215899</c:v>
                </c:pt>
                <c:pt idx="307">
                  <c:v>17.0404213847983</c:v>
                </c:pt>
                <c:pt idx="308">
                  <c:v>17.095927643380701</c:v>
                </c:pt>
                <c:pt idx="309">
                  <c:v>17.151433901963099</c:v>
                </c:pt>
                <c:pt idx="310">
                  <c:v>17.206940160545599</c:v>
                </c:pt>
                <c:pt idx="311">
                  <c:v>17.262446419128</c:v>
                </c:pt>
                <c:pt idx="312">
                  <c:v>17.317952677710402</c:v>
                </c:pt>
                <c:pt idx="313">
                  <c:v>17.373458936292799</c:v>
                </c:pt>
                <c:pt idx="314">
                  <c:v>17.4289651948752</c:v>
                </c:pt>
                <c:pt idx="315">
                  <c:v>17.484471453457601</c:v>
                </c:pt>
                <c:pt idx="316">
                  <c:v>17.539977712039999</c:v>
                </c:pt>
                <c:pt idx="317">
                  <c:v>17.5954839706224</c:v>
                </c:pt>
                <c:pt idx="318">
                  <c:v>17.650990229204801</c:v>
                </c:pt>
                <c:pt idx="319">
                  <c:v>17.706496487787199</c:v>
                </c:pt>
                <c:pt idx="320">
                  <c:v>17.7620027463696</c:v>
                </c:pt>
                <c:pt idx="321">
                  <c:v>17.817509004952001</c:v>
                </c:pt>
                <c:pt idx="322">
                  <c:v>17.873015263534398</c:v>
                </c:pt>
                <c:pt idx="323">
                  <c:v>17.9285215221168</c:v>
                </c:pt>
                <c:pt idx="324">
                  <c:v>17.984027780699201</c:v>
                </c:pt>
                <c:pt idx="325">
                  <c:v>18.039534039281602</c:v>
                </c:pt>
                <c:pt idx="326">
                  <c:v>18.095040297863999</c:v>
                </c:pt>
                <c:pt idx="327">
                  <c:v>18.1505465564464</c:v>
                </c:pt>
                <c:pt idx="328">
                  <c:v>18.206052815028801</c:v>
                </c:pt>
                <c:pt idx="329">
                  <c:v>18.261559073611199</c:v>
                </c:pt>
                <c:pt idx="330">
                  <c:v>18.3170653321937</c:v>
                </c:pt>
                <c:pt idx="331">
                  <c:v>18.372571590776101</c:v>
                </c:pt>
                <c:pt idx="332">
                  <c:v>18.428077849358498</c:v>
                </c:pt>
                <c:pt idx="333">
                  <c:v>18.483584107940899</c:v>
                </c:pt>
                <c:pt idx="334">
                  <c:v>18.5390903665233</c:v>
                </c:pt>
                <c:pt idx="335">
                  <c:v>18.594596625105702</c:v>
                </c:pt>
                <c:pt idx="336">
                  <c:v>18.650102883688099</c:v>
                </c:pt>
                <c:pt idx="337">
                  <c:v>18.7056091422705</c:v>
                </c:pt>
                <c:pt idx="338">
                  <c:v>18.761115400852901</c:v>
                </c:pt>
                <c:pt idx="339">
                  <c:v>18.816621659435299</c:v>
                </c:pt>
                <c:pt idx="340">
                  <c:v>18.8721279180177</c:v>
                </c:pt>
                <c:pt idx="341">
                  <c:v>18.927634176600101</c:v>
                </c:pt>
                <c:pt idx="342">
                  <c:v>18.983140435182499</c:v>
                </c:pt>
                <c:pt idx="343">
                  <c:v>19.0386466937649</c:v>
                </c:pt>
                <c:pt idx="344">
                  <c:v>19.094152952347301</c:v>
                </c:pt>
                <c:pt idx="345">
                  <c:v>19.149659210929698</c:v>
                </c:pt>
                <c:pt idx="346">
                  <c:v>19.205165469512099</c:v>
                </c:pt>
                <c:pt idx="347">
                  <c:v>19.260671728094501</c:v>
                </c:pt>
                <c:pt idx="348">
                  <c:v>19.316177986676902</c:v>
                </c:pt>
                <c:pt idx="349">
                  <c:v>19.371684245259299</c:v>
                </c:pt>
                <c:pt idx="350">
                  <c:v>19.4271905038417</c:v>
                </c:pt>
                <c:pt idx="351">
                  <c:v>19.482696762424201</c:v>
                </c:pt>
                <c:pt idx="352">
                  <c:v>19.538203021006598</c:v>
                </c:pt>
                <c:pt idx="353">
                  <c:v>19.593709279589</c:v>
                </c:pt>
                <c:pt idx="354">
                  <c:v>19.649215538171401</c:v>
                </c:pt>
                <c:pt idx="355">
                  <c:v>19.704721796753802</c:v>
                </c:pt>
                <c:pt idx="356">
                  <c:v>19.760228055336199</c:v>
                </c:pt>
                <c:pt idx="357">
                  <c:v>19.8157343139186</c:v>
                </c:pt>
                <c:pt idx="358">
                  <c:v>19.871240572501002</c:v>
                </c:pt>
                <c:pt idx="359">
                  <c:v>19.926746831083399</c:v>
                </c:pt>
                <c:pt idx="360">
                  <c:v>19.9822530896658</c:v>
                </c:pt>
                <c:pt idx="361">
                  <c:v>20.037759348248201</c:v>
                </c:pt>
                <c:pt idx="362">
                  <c:v>20.093265606830599</c:v>
                </c:pt>
                <c:pt idx="363">
                  <c:v>20.148771865413</c:v>
                </c:pt>
                <c:pt idx="364">
                  <c:v>20.204278123995401</c:v>
                </c:pt>
                <c:pt idx="365">
                  <c:v>20.259784382577799</c:v>
                </c:pt>
                <c:pt idx="366">
                  <c:v>20.3152906411602</c:v>
                </c:pt>
                <c:pt idx="367">
                  <c:v>20.370796899742601</c:v>
                </c:pt>
                <c:pt idx="368">
                  <c:v>20.426303158324998</c:v>
                </c:pt>
                <c:pt idx="369">
                  <c:v>20.481809416907399</c:v>
                </c:pt>
                <c:pt idx="370">
                  <c:v>20.537315675489801</c:v>
                </c:pt>
                <c:pt idx="371">
                  <c:v>20.592821934072301</c:v>
                </c:pt>
                <c:pt idx="372">
                  <c:v>20.648328192654699</c:v>
                </c:pt>
                <c:pt idx="373">
                  <c:v>20.7038344512371</c:v>
                </c:pt>
                <c:pt idx="374">
                  <c:v>20.759340709819501</c:v>
                </c:pt>
                <c:pt idx="375">
                  <c:v>20.814846968401898</c:v>
                </c:pt>
                <c:pt idx="376">
                  <c:v>20.8703532269843</c:v>
                </c:pt>
                <c:pt idx="377">
                  <c:v>20.925859485566701</c:v>
                </c:pt>
                <c:pt idx="378">
                  <c:v>20.981365744149102</c:v>
                </c:pt>
                <c:pt idx="379">
                  <c:v>21.036872002731499</c:v>
                </c:pt>
                <c:pt idx="380">
                  <c:v>21.0923782613139</c:v>
                </c:pt>
                <c:pt idx="381">
                  <c:v>21.147884519896301</c:v>
                </c:pt>
                <c:pt idx="382">
                  <c:v>21.203390778478699</c:v>
                </c:pt>
                <c:pt idx="383">
                  <c:v>21.2588970370611</c:v>
                </c:pt>
                <c:pt idx="384">
                  <c:v>21.314403295643501</c:v>
                </c:pt>
                <c:pt idx="385">
                  <c:v>21.369909554225899</c:v>
                </c:pt>
                <c:pt idx="386">
                  <c:v>21.4254158128083</c:v>
                </c:pt>
                <c:pt idx="387">
                  <c:v>21.480922071390701</c:v>
                </c:pt>
                <c:pt idx="388">
                  <c:v>21.536428329973099</c:v>
                </c:pt>
                <c:pt idx="389">
                  <c:v>21.5919345885555</c:v>
                </c:pt>
                <c:pt idx="390">
                  <c:v>21.647440847137901</c:v>
                </c:pt>
                <c:pt idx="391">
                  <c:v>21.702947105720401</c:v>
                </c:pt>
                <c:pt idx="392">
                  <c:v>21.758453364302799</c:v>
                </c:pt>
                <c:pt idx="393">
                  <c:v>21.8139596228852</c:v>
                </c:pt>
                <c:pt idx="394">
                  <c:v>21.869465881467601</c:v>
                </c:pt>
                <c:pt idx="395">
                  <c:v>21.924972140049999</c:v>
                </c:pt>
                <c:pt idx="396">
                  <c:v>21.9804783986324</c:v>
                </c:pt>
                <c:pt idx="397">
                  <c:v>22.035984657214801</c:v>
                </c:pt>
                <c:pt idx="398">
                  <c:v>22.091490915797198</c:v>
                </c:pt>
                <c:pt idx="399">
                  <c:v>22.146997174379599</c:v>
                </c:pt>
                <c:pt idx="400">
                  <c:v>22.202503432962001</c:v>
                </c:pt>
                <c:pt idx="401">
                  <c:v>22.258009691544402</c:v>
                </c:pt>
                <c:pt idx="402">
                  <c:v>22.313515950126799</c:v>
                </c:pt>
                <c:pt idx="403">
                  <c:v>22.3690222087092</c:v>
                </c:pt>
                <c:pt idx="404">
                  <c:v>22.424528467291601</c:v>
                </c:pt>
                <c:pt idx="405">
                  <c:v>22.480034725873999</c:v>
                </c:pt>
                <c:pt idx="406">
                  <c:v>22.5355409844564</c:v>
                </c:pt>
                <c:pt idx="407">
                  <c:v>22.591047243038801</c:v>
                </c:pt>
                <c:pt idx="408">
                  <c:v>22.646553501621199</c:v>
                </c:pt>
                <c:pt idx="409">
                  <c:v>22.7020597602036</c:v>
                </c:pt>
                <c:pt idx="410">
                  <c:v>22.757566018786001</c:v>
                </c:pt>
                <c:pt idx="411">
                  <c:v>22.813072277368502</c:v>
                </c:pt>
                <c:pt idx="412">
                  <c:v>22.868578535950899</c:v>
                </c:pt>
                <c:pt idx="413">
                  <c:v>22.9240847945333</c:v>
                </c:pt>
                <c:pt idx="414">
                  <c:v>22.979591053115701</c:v>
                </c:pt>
                <c:pt idx="415">
                  <c:v>23.035097311698099</c:v>
                </c:pt>
                <c:pt idx="416">
                  <c:v>23.0906035702805</c:v>
                </c:pt>
                <c:pt idx="417">
                  <c:v>23.146109828862901</c:v>
                </c:pt>
                <c:pt idx="418">
                  <c:v>23.201616087445299</c:v>
                </c:pt>
                <c:pt idx="419">
                  <c:v>23.2571223460277</c:v>
                </c:pt>
                <c:pt idx="420">
                  <c:v>23.312628604610101</c:v>
                </c:pt>
                <c:pt idx="421">
                  <c:v>23.368134863192498</c:v>
                </c:pt>
                <c:pt idx="422">
                  <c:v>23.423641121774899</c:v>
                </c:pt>
                <c:pt idx="423">
                  <c:v>23.479147380357301</c:v>
                </c:pt>
                <c:pt idx="424">
                  <c:v>23.534653638939702</c:v>
                </c:pt>
                <c:pt idx="425">
                  <c:v>23.590159897522099</c:v>
                </c:pt>
                <c:pt idx="426">
                  <c:v>23.6456661561045</c:v>
                </c:pt>
                <c:pt idx="427">
                  <c:v>23.701172414686901</c:v>
                </c:pt>
                <c:pt idx="428">
                  <c:v>23.756678673269299</c:v>
                </c:pt>
                <c:pt idx="429">
                  <c:v>23.8121849318517</c:v>
                </c:pt>
                <c:pt idx="430">
                  <c:v>23.867691190434101</c:v>
                </c:pt>
                <c:pt idx="431">
                  <c:v>23.923197449016602</c:v>
                </c:pt>
                <c:pt idx="432">
                  <c:v>23.978703707598999</c:v>
                </c:pt>
                <c:pt idx="433">
                  <c:v>24.0342099661814</c:v>
                </c:pt>
                <c:pt idx="434">
                  <c:v>24.089716224763801</c:v>
                </c:pt>
                <c:pt idx="435">
                  <c:v>24.145222483346199</c:v>
                </c:pt>
                <c:pt idx="436">
                  <c:v>24.2007287419286</c:v>
                </c:pt>
                <c:pt idx="437">
                  <c:v>24.256235000511001</c:v>
                </c:pt>
                <c:pt idx="438">
                  <c:v>24.311741259093399</c:v>
                </c:pt>
                <c:pt idx="439">
                  <c:v>24.3672475176758</c:v>
                </c:pt>
                <c:pt idx="440">
                  <c:v>24.422753776258201</c:v>
                </c:pt>
                <c:pt idx="441">
                  <c:v>24.478260034840599</c:v>
                </c:pt>
                <c:pt idx="442">
                  <c:v>24.533766293423</c:v>
                </c:pt>
                <c:pt idx="443">
                  <c:v>24.589272552005401</c:v>
                </c:pt>
                <c:pt idx="444">
                  <c:v>24.644778810587798</c:v>
                </c:pt>
                <c:pt idx="445">
                  <c:v>24.700285069170199</c:v>
                </c:pt>
                <c:pt idx="446">
                  <c:v>24.7557913277526</c:v>
                </c:pt>
                <c:pt idx="447">
                  <c:v>24.811297586335002</c:v>
                </c:pt>
                <c:pt idx="448">
                  <c:v>24.866803844917399</c:v>
                </c:pt>
                <c:pt idx="449">
                  <c:v>24.9223101034998</c:v>
                </c:pt>
                <c:pt idx="450">
                  <c:v>24.977816362082201</c:v>
                </c:pt>
                <c:pt idx="451">
                  <c:v>25.033322620664698</c:v>
                </c:pt>
                <c:pt idx="452">
                  <c:v>25.088828879247099</c:v>
                </c:pt>
                <c:pt idx="453">
                  <c:v>25.144335137829501</c:v>
                </c:pt>
                <c:pt idx="454">
                  <c:v>25.199841396411902</c:v>
                </c:pt>
                <c:pt idx="455">
                  <c:v>25.255347654994299</c:v>
                </c:pt>
                <c:pt idx="456">
                  <c:v>25.3108539135767</c:v>
                </c:pt>
                <c:pt idx="457">
                  <c:v>25.366360172159101</c:v>
                </c:pt>
                <c:pt idx="458">
                  <c:v>25.421866430741499</c:v>
                </c:pt>
                <c:pt idx="459">
                  <c:v>25.4773726893239</c:v>
                </c:pt>
                <c:pt idx="460">
                  <c:v>25.532878947906301</c:v>
                </c:pt>
                <c:pt idx="461">
                  <c:v>25.588385206488699</c:v>
                </c:pt>
                <c:pt idx="462">
                  <c:v>25.6438914650711</c:v>
                </c:pt>
                <c:pt idx="463">
                  <c:v>25.699397723653501</c:v>
                </c:pt>
                <c:pt idx="464">
                  <c:v>25.754903982235898</c:v>
                </c:pt>
                <c:pt idx="465">
                  <c:v>25.8104102408183</c:v>
                </c:pt>
                <c:pt idx="466">
                  <c:v>25.865916499400701</c:v>
                </c:pt>
                <c:pt idx="467">
                  <c:v>25.921422757983098</c:v>
                </c:pt>
                <c:pt idx="468">
                  <c:v>25.976929016565499</c:v>
                </c:pt>
                <c:pt idx="469">
                  <c:v>26.0324352751479</c:v>
                </c:pt>
                <c:pt idx="470">
                  <c:v>26.087941533730302</c:v>
                </c:pt>
                <c:pt idx="471">
                  <c:v>26.143447792312799</c:v>
                </c:pt>
                <c:pt idx="472">
                  <c:v>26.1989540508952</c:v>
                </c:pt>
                <c:pt idx="473">
                  <c:v>26.254460309477601</c:v>
                </c:pt>
                <c:pt idx="474">
                  <c:v>26.309966568059998</c:v>
                </c:pt>
                <c:pt idx="475">
                  <c:v>26.365472826642399</c:v>
                </c:pt>
                <c:pt idx="476">
                  <c:v>26.420979085224801</c:v>
                </c:pt>
                <c:pt idx="477">
                  <c:v>26.476485343807202</c:v>
                </c:pt>
                <c:pt idx="478">
                  <c:v>26.531991602389599</c:v>
                </c:pt>
                <c:pt idx="479">
                  <c:v>26.587497860972</c:v>
                </c:pt>
                <c:pt idx="480">
                  <c:v>26.643004119554401</c:v>
                </c:pt>
                <c:pt idx="481">
                  <c:v>26.698510378136799</c:v>
                </c:pt>
                <c:pt idx="482">
                  <c:v>26.7540166367192</c:v>
                </c:pt>
                <c:pt idx="483">
                  <c:v>26.809522895301601</c:v>
                </c:pt>
                <c:pt idx="484">
                  <c:v>26.865029153883999</c:v>
                </c:pt>
                <c:pt idx="485">
                  <c:v>26.9205354124664</c:v>
                </c:pt>
                <c:pt idx="486">
                  <c:v>26.976041671048801</c:v>
                </c:pt>
                <c:pt idx="487">
                  <c:v>27.031547929631198</c:v>
                </c:pt>
                <c:pt idx="488">
                  <c:v>27.0870541882136</c:v>
                </c:pt>
                <c:pt idx="489">
                  <c:v>27.142560446796001</c:v>
                </c:pt>
                <c:pt idx="490">
                  <c:v>27.198066705378402</c:v>
                </c:pt>
                <c:pt idx="491">
                  <c:v>27.253572963960899</c:v>
                </c:pt>
                <c:pt idx="492">
                  <c:v>27.3090792225433</c:v>
                </c:pt>
                <c:pt idx="493">
                  <c:v>27.364585481125701</c:v>
                </c:pt>
                <c:pt idx="494">
                  <c:v>27.420091739708099</c:v>
                </c:pt>
                <c:pt idx="495">
                  <c:v>27.4755979982905</c:v>
                </c:pt>
                <c:pt idx="496">
                  <c:v>27.531104256872901</c:v>
                </c:pt>
                <c:pt idx="497">
                  <c:v>27.586610515455298</c:v>
                </c:pt>
                <c:pt idx="498">
                  <c:v>27.642116774037699</c:v>
                </c:pt>
                <c:pt idx="499">
                  <c:v>27.697623032620101</c:v>
                </c:pt>
                <c:pt idx="500">
                  <c:v>27.753129291202502</c:v>
                </c:pt>
                <c:pt idx="501">
                  <c:v>27.808635549784899</c:v>
                </c:pt>
                <c:pt idx="502">
                  <c:v>27.8641418083673</c:v>
                </c:pt>
                <c:pt idx="503">
                  <c:v>27.919648066949701</c:v>
                </c:pt>
                <c:pt idx="504">
                  <c:v>27.975154325532099</c:v>
                </c:pt>
                <c:pt idx="505">
                  <c:v>28.0306605841145</c:v>
                </c:pt>
                <c:pt idx="506">
                  <c:v>28.086166842696901</c:v>
                </c:pt>
                <c:pt idx="507">
                  <c:v>28.141673101279299</c:v>
                </c:pt>
                <c:pt idx="508">
                  <c:v>28.1971793598617</c:v>
                </c:pt>
                <c:pt idx="509">
                  <c:v>28.252685618444101</c:v>
                </c:pt>
                <c:pt idx="510">
                  <c:v>28.308191877026498</c:v>
                </c:pt>
                <c:pt idx="511">
                  <c:v>28.363698135608999</c:v>
                </c:pt>
                <c:pt idx="512">
                  <c:v>28.4192043941914</c:v>
                </c:pt>
                <c:pt idx="513">
                  <c:v>28.474710652773801</c:v>
                </c:pt>
                <c:pt idx="514">
                  <c:v>28.530216911356199</c:v>
                </c:pt>
                <c:pt idx="515">
                  <c:v>28.5857231699386</c:v>
                </c:pt>
                <c:pt idx="516">
                  <c:v>28.641229428521001</c:v>
                </c:pt>
                <c:pt idx="517">
                  <c:v>28.696735687103399</c:v>
                </c:pt>
                <c:pt idx="518">
                  <c:v>28.7522419456858</c:v>
                </c:pt>
                <c:pt idx="519">
                  <c:v>28.807748204268201</c:v>
                </c:pt>
                <c:pt idx="520">
                  <c:v>28.863254462850598</c:v>
                </c:pt>
                <c:pt idx="521">
                  <c:v>28.918760721432999</c:v>
                </c:pt>
                <c:pt idx="522">
                  <c:v>28.9742669800154</c:v>
                </c:pt>
                <c:pt idx="523">
                  <c:v>29.029773238597802</c:v>
                </c:pt>
                <c:pt idx="524">
                  <c:v>29.085279497180199</c:v>
                </c:pt>
                <c:pt idx="525">
                  <c:v>29.1407857557626</c:v>
                </c:pt>
                <c:pt idx="526">
                  <c:v>29.196292014345001</c:v>
                </c:pt>
                <c:pt idx="527">
                  <c:v>29.251798272927399</c:v>
                </c:pt>
                <c:pt idx="528">
                  <c:v>29.3073045315098</c:v>
                </c:pt>
                <c:pt idx="529">
                  <c:v>29.362810790092201</c:v>
                </c:pt>
                <c:pt idx="530">
                  <c:v>29.418317048674599</c:v>
                </c:pt>
                <c:pt idx="531">
                  <c:v>29.473823307257099</c:v>
                </c:pt>
                <c:pt idx="532">
                  <c:v>29.5293295658395</c:v>
                </c:pt>
                <c:pt idx="533">
                  <c:v>29.584835824421901</c:v>
                </c:pt>
                <c:pt idx="534">
                  <c:v>29.640342083004299</c:v>
                </c:pt>
                <c:pt idx="535">
                  <c:v>29.6958483415867</c:v>
                </c:pt>
                <c:pt idx="536">
                  <c:v>29.751354600169101</c:v>
                </c:pt>
                <c:pt idx="537">
                  <c:v>29.806860858751499</c:v>
                </c:pt>
                <c:pt idx="538">
                  <c:v>29.8623671173339</c:v>
                </c:pt>
                <c:pt idx="539">
                  <c:v>29.917873375916301</c:v>
                </c:pt>
                <c:pt idx="540">
                  <c:v>29.973379634498698</c:v>
                </c:pt>
                <c:pt idx="541">
                  <c:v>30.0288858930811</c:v>
                </c:pt>
                <c:pt idx="542">
                  <c:v>30.084392151663501</c:v>
                </c:pt>
                <c:pt idx="543">
                  <c:v>30.139898410245902</c:v>
                </c:pt>
                <c:pt idx="544">
                  <c:v>30.195404668828299</c:v>
                </c:pt>
                <c:pt idx="545">
                  <c:v>30.2509109274107</c:v>
                </c:pt>
                <c:pt idx="546">
                  <c:v>30.306417185993102</c:v>
                </c:pt>
                <c:pt idx="547">
                  <c:v>30.361923444575499</c:v>
                </c:pt>
                <c:pt idx="548">
                  <c:v>30.4174297031579</c:v>
                </c:pt>
                <c:pt idx="549">
                  <c:v>30.472935961740301</c:v>
                </c:pt>
                <c:pt idx="550">
                  <c:v>30.528442220322699</c:v>
                </c:pt>
                <c:pt idx="551">
                  <c:v>30.583948478905199</c:v>
                </c:pt>
                <c:pt idx="552">
                  <c:v>30.639454737487601</c:v>
                </c:pt>
                <c:pt idx="553">
                  <c:v>30.694960996070002</c:v>
                </c:pt>
                <c:pt idx="554">
                  <c:v>30.750467254652399</c:v>
                </c:pt>
                <c:pt idx="555">
                  <c:v>30.8059735132348</c:v>
                </c:pt>
                <c:pt idx="556">
                  <c:v>30.861479771817201</c:v>
                </c:pt>
                <c:pt idx="557">
                  <c:v>30.916986030399599</c:v>
                </c:pt>
                <c:pt idx="558">
                  <c:v>30.972492288982</c:v>
                </c:pt>
                <c:pt idx="559">
                  <c:v>31.027998547564401</c:v>
                </c:pt>
                <c:pt idx="560">
                  <c:v>31.083504806146799</c:v>
                </c:pt>
                <c:pt idx="561">
                  <c:v>31.1390110647292</c:v>
                </c:pt>
                <c:pt idx="562">
                  <c:v>31.194517323311601</c:v>
                </c:pt>
                <c:pt idx="563">
                  <c:v>31.250023581893998</c:v>
                </c:pt>
                <c:pt idx="564">
                  <c:v>31.3055298404764</c:v>
                </c:pt>
                <c:pt idx="565">
                  <c:v>31.361036099058801</c:v>
                </c:pt>
                <c:pt idx="566">
                  <c:v>31.416542357641202</c:v>
                </c:pt>
                <c:pt idx="567">
                  <c:v>31.472048616223599</c:v>
                </c:pt>
                <c:pt idx="568">
                  <c:v>31.527554874806</c:v>
                </c:pt>
                <c:pt idx="569">
                  <c:v>31.583061133388401</c:v>
                </c:pt>
                <c:pt idx="570">
                  <c:v>31.638567391970799</c:v>
                </c:pt>
                <c:pt idx="571">
                  <c:v>31.6940736505533</c:v>
                </c:pt>
                <c:pt idx="572">
                  <c:v>31.749579909135701</c:v>
                </c:pt>
                <c:pt idx="573">
                  <c:v>31.805086167718098</c:v>
                </c:pt>
                <c:pt idx="574">
                  <c:v>31.860592426300499</c:v>
                </c:pt>
                <c:pt idx="575">
                  <c:v>31.9160986848829</c:v>
                </c:pt>
                <c:pt idx="576">
                  <c:v>31.971604943465302</c:v>
                </c:pt>
                <c:pt idx="577">
                  <c:v>32.027111202047699</c:v>
                </c:pt>
                <c:pt idx="578">
                  <c:v>32.082617460630097</c:v>
                </c:pt>
                <c:pt idx="579">
                  <c:v>32.138123719212501</c:v>
                </c:pt>
                <c:pt idx="580">
                  <c:v>32.193629977794899</c:v>
                </c:pt>
                <c:pt idx="581">
                  <c:v>32.249136236377304</c:v>
                </c:pt>
                <c:pt idx="582">
                  <c:v>32.304642494959701</c:v>
                </c:pt>
                <c:pt idx="583">
                  <c:v>32.360148753542099</c:v>
                </c:pt>
                <c:pt idx="584">
                  <c:v>32.415655012124503</c:v>
                </c:pt>
                <c:pt idx="585">
                  <c:v>32.471161270706901</c:v>
                </c:pt>
                <c:pt idx="586">
                  <c:v>32.526667529289298</c:v>
                </c:pt>
                <c:pt idx="587">
                  <c:v>32.582173787871703</c:v>
                </c:pt>
                <c:pt idx="588">
                  <c:v>32.637680046454101</c:v>
                </c:pt>
                <c:pt idx="589">
                  <c:v>32.693186305036498</c:v>
                </c:pt>
                <c:pt idx="590">
                  <c:v>32.748692563618903</c:v>
                </c:pt>
                <c:pt idx="591">
                  <c:v>32.8041988222014</c:v>
                </c:pt>
                <c:pt idx="592">
                  <c:v>32.859705080783797</c:v>
                </c:pt>
                <c:pt idx="593">
                  <c:v>32.915211339366202</c:v>
                </c:pt>
                <c:pt idx="594">
                  <c:v>32.9707175979486</c:v>
                </c:pt>
                <c:pt idx="595">
                  <c:v>33.026223856530997</c:v>
                </c:pt>
                <c:pt idx="596">
                  <c:v>33.081730115113402</c:v>
                </c:pt>
                <c:pt idx="597">
                  <c:v>33.137236373695799</c:v>
                </c:pt>
                <c:pt idx="598">
                  <c:v>33.192742632278197</c:v>
                </c:pt>
                <c:pt idx="599">
                  <c:v>33.248248890860602</c:v>
                </c:pt>
                <c:pt idx="600">
                  <c:v>33.303755149442999</c:v>
                </c:pt>
                <c:pt idx="601">
                  <c:v>33.359261408025397</c:v>
                </c:pt>
                <c:pt idx="602">
                  <c:v>33.414767666607801</c:v>
                </c:pt>
                <c:pt idx="603">
                  <c:v>33.470273925190199</c:v>
                </c:pt>
                <c:pt idx="604">
                  <c:v>33.525780183772603</c:v>
                </c:pt>
                <c:pt idx="605">
                  <c:v>33.581286442355001</c:v>
                </c:pt>
                <c:pt idx="606">
                  <c:v>33.636792700937399</c:v>
                </c:pt>
                <c:pt idx="607">
                  <c:v>33.692298959519803</c:v>
                </c:pt>
                <c:pt idx="608">
                  <c:v>33.747805218102201</c:v>
                </c:pt>
                <c:pt idx="609">
                  <c:v>33.803311476684598</c:v>
                </c:pt>
                <c:pt idx="610">
                  <c:v>33.858817735267003</c:v>
                </c:pt>
                <c:pt idx="611">
                  <c:v>33.9143239938495</c:v>
                </c:pt>
                <c:pt idx="612">
                  <c:v>33.969830252431898</c:v>
                </c:pt>
                <c:pt idx="613">
                  <c:v>34.025336511014302</c:v>
                </c:pt>
                <c:pt idx="614">
                  <c:v>34.0808427695967</c:v>
                </c:pt>
                <c:pt idx="615">
                  <c:v>34.136349028179097</c:v>
                </c:pt>
                <c:pt idx="616">
                  <c:v>34.191855286761502</c:v>
                </c:pt>
                <c:pt idx="617">
                  <c:v>34.2473615453439</c:v>
                </c:pt>
                <c:pt idx="618">
                  <c:v>34.302867803926297</c:v>
                </c:pt>
                <c:pt idx="619">
                  <c:v>34.358374062508702</c:v>
                </c:pt>
                <c:pt idx="620">
                  <c:v>34.413880321091099</c:v>
                </c:pt>
                <c:pt idx="621">
                  <c:v>34.469386579673497</c:v>
                </c:pt>
                <c:pt idx="622">
                  <c:v>34.524892838255901</c:v>
                </c:pt>
                <c:pt idx="623">
                  <c:v>34.580399096838299</c:v>
                </c:pt>
                <c:pt idx="624">
                  <c:v>34.635905355420697</c:v>
                </c:pt>
                <c:pt idx="625">
                  <c:v>34.691411614003101</c:v>
                </c:pt>
                <c:pt idx="626">
                  <c:v>34.746917872585499</c:v>
                </c:pt>
                <c:pt idx="627">
                  <c:v>34.802424131167903</c:v>
                </c:pt>
                <c:pt idx="628">
                  <c:v>34.857930389750301</c:v>
                </c:pt>
                <c:pt idx="629">
                  <c:v>34.913436648332699</c:v>
                </c:pt>
                <c:pt idx="630">
                  <c:v>34.968942906915103</c:v>
                </c:pt>
                <c:pt idx="631">
                  <c:v>35.0244491654976</c:v>
                </c:pt>
                <c:pt idx="632">
                  <c:v>35.079955424079998</c:v>
                </c:pt>
                <c:pt idx="633">
                  <c:v>35.135461682662402</c:v>
                </c:pt>
                <c:pt idx="634">
                  <c:v>35.1909679412448</c:v>
                </c:pt>
                <c:pt idx="635">
                  <c:v>35.246474199827198</c:v>
                </c:pt>
                <c:pt idx="636">
                  <c:v>35.301980458409602</c:v>
                </c:pt>
                <c:pt idx="637">
                  <c:v>35.357486716992</c:v>
                </c:pt>
                <c:pt idx="638">
                  <c:v>35.412992975574397</c:v>
                </c:pt>
                <c:pt idx="639">
                  <c:v>35.468499234156802</c:v>
                </c:pt>
                <c:pt idx="640">
                  <c:v>35.524005492739199</c:v>
                </c:pt>
                <c:pt idx="641">
                  <c:v>35.579511751321597</c:v>
                </c:pt>
                <c:pt idx="642">
                  <c:v>35.635018009904002</c:v>
                </c:pt>
                <c:pt idx="643">
                  <c:v>35.690524268486399</c:v>
                </c:pt>
                <c:pt idx="644">
                  <c:v>35.746030527068797</c:v>
                </c:pt>
                <c:pt idx="645">
                  <c:v>35.801536785651201</c:v>
                </c:pt>
                <c:pt idx="646">
                  <c:v>35.857043044233599</c:v>
                </c:pt>
                <c:pt idx="647">
                  <c:v>35.912549302815997</c:v>
                </c:pt>
                <c:pt idx="648">
                  <c:v>35.968055561398401</c:v>
                </c:pt>
                <c:pt idx="649">
                  <c:v>36.023561819980799</c:v>
                </c:pt>
                <c:pt idx="650">
                  <c:v>36.079068078563203</c:v>
                </c:pt>
                <c:pt idx="651">
                  <c:v>36.1345743371457</c:v>
                </c:pt>
                <c:pt idx="652">
                  <c:v>36.190080595728098</c:v>
                </c:pt>
                <c:pt idx="653">
                  <c:v>36.245586854310503</c:v>
                </c:pt>
                <c:pt idx="654">
                  <c:v>36.3010931128929</c:v>
                </c:pt>
                <c:pt idx="655">
                  <c:v>36.356599371475298</c:v>
                </c:pt>
                <c:pt idx="656">
                  <c:v>36.412105630057702</c:v>
                </c:pt>
                <c:pt idx="657">
                  <c:v>36.4676118886401</c:v>
                </c:pt>
                <c:pt idx="658">
                  <c:v>36.523118147222497</c:v>
                </c:pt>
                <c:pt idx="659">
                  <c:v>36.578624405804902</c:v>
                </c:pt>
                <c:pt idx="660">
                  <c:v>36.6341306643873</c:v>
                </c:pt>
                <c:pt idx="661">
                  <c:v>36.689636922969697</c:v>
                </c:pt>
                <c:pt idx="662">
                  <c:v>36.745143181552102</c:v>
                </c:pt>
                <c:pt idx="663">
                  <c:v>36.800649440134499</c:v>
                </c:pt>
                <c:pt idx="664">
                  <c:v>36.856155698716897</c:v>
                </c:pt>
                <c:pt idx="665">
                  <c:v>36.911661957299302</c:v>
                </c:pt>
                <c:pt idx="666">
                  <c:v>36.967168215881699</c:v>
                </c:pt>
                <c:pt idx="667">
                  <c:v>37.022674474464097</c:v>
                </c:pt>
                <c:pt idx="668">
                  <c:v>37.078180733046501</c:v>
                </c:pt>
                <c:pt idx="669">
                  <c:v>37.133686991628899</c:v>
                </c:pt>
                <c:pt idx="670">
                  <c:v>37.189193250211297</c:v>
                </c:pt>
                <c:pt idx="671">
                  <c:v>37.244699508793801</c:v>
                </c:pt>
                <c:pt idx="672">
                  <c:v>37.300205767376198</c:v>
                </c:pt>
                <c:pt idx="673">
                  <c:v>37.355712025958603</c:v>
                </c:pt>
                <c:pt idx="674">
                  <c:v>37.411218284541</c:v>
                </c:pt>
                <c:pt idx="675">
                  <c:v>37.466724543123398</c:v>
                </c:pt>
                <c:pt idx="676">
                  <c:v>37.522230801705803</c:v>
                </c:pt>
                <c:pt idx="677">
                  <c:v>37.5777370602882</c:v>
                </c:pt>
                <c:pt idx="678">
                  <c:v>37.633243318870598</c:v>
                </c:pt>
                <c:pt idx="679">
                  <c:v>37.688749577453002</c:v>
                </c:pt>
                <c:pt idx="680">
                  <c:v>37.7442558360354</c:v>
                </c:pt>
                <c:pt idx="681">
                  <c:v>37.799762094617797</c:v>
                </c:pt>
                <c:pt idx="682">
                  <c:v>37.855268353200202</c:v>
                </c:pt>
                <c:pt idx="683">
                  <c:v>37.9107746117826</c:v>
                </c:pt>
                <c:pt idx="684">
                  <c:v>37.966280870364997</c:v>
                </c:pt>
                <c:pt idx="685">
                  <c:v>38.021787128947402</c:v>
                </c:pt>
                <c:pt idx="686">
                  <c:v>38.077293387529799</c:v>
                </c:pt>
                <c:pt idx="687">
                  <c:v>38.132799646112197</c:v>
                </c:pt>
                <c:pt idx="688">
                  <c:v>38.188305904694602</c:v>
                </c:pt>
                <c:pt idx="689">
                  <c:v>38.243812163276999</c:v>
                </c:pt>
                <c:pt idx="690">
                  <c:v>38.299318421859397</c:v>
                </c:pt>
                <c:pt idx="691">
                  <c:v>38.354824680441901</c:v>
                </c:pt>
                <c:pt idx="692">
                  <c:v>38.410330939024298</c:v>
                </c:pt>
                <c:pt idx="693">
                  <c:v>38.465837197606703</c:v>
                </c:pt>
                <c:pt idx="694">
                  <c:v>38.521343456189101</c:v>
                </c:pt>
                <c:pt idx="695">
                  <c:v>38.576849714771498</c:v>
                </c:pt>
                <c:pt idx="696">
                  <c:v>38.632355973353903</c:v>
                </c:pt>
                <c:pt idx="697">
                  <c:v>38.6878622319363</c:v>
                </c:pt>
                <c:pt idx="698">
                  <c:v>38.743368490518698</c:v>
                </c:pt>
                <c:pt idx="699">
                  <c:v>38.798874749101103</c:v>
                </c:pt>
                <c:pt idx="700">
                  <c:v>38.8543810076835</c:v>
                </c:pt>
                <c:pt idx="701">
                  <c:v>38.909887266265898</c:v>
                </c:pt>
                <c:pt idx="702">
                  <c:v>38.965393524848302</c:v>
                </c:pt>
                <c:pt idx="703">
                  <c:v>39.0208997834307</c:v>
                </c:pt>
                <c:pt idx="704">
                  <c:v>39.076406042013097</c:v>
                </c:pt>
                <c:pt idx="705">
                  <c:v>39.131912300595502</c:v>
                </c:pt>
                <c:pt idx="706">
                  <c:v>39.1874185591779</c:v>
                </c:pt>
                <c:pt idx="707">
                  <c:v>39.242924817760297</c:v>
                </c:pt>
                <c:pt idx="708">
                  <c:v>39.298431076342702</c:v>
                </c:pt>
                <c:pt idx="709">
                  <c:v>39.353937334925099</c:v>
                </c:pt>
                <c:pt idx="710">
                  <c:v>39.409443593507497</c:v>
                </c:pt>
                <c:pt idx="711">
                  <c:v>39.464949852090001</c:v>
                </c:pt>
                <c:pt idx="712">
                  <c:v>39.520456110672399</c:v>
                </c:pt>
                <c:pt idx="713">
                  <c:v>39.575962369254803</c:v>
                </c:pt>
                <c:pt idx="714">
                  <c:v>39.631468627837201</c:v>
                </c:pt>
                <c:pt idx="715">
                  <c:v>39.686974886419598</c:v>
                </c:pt>
                <c:pt idx="716">
                  <c:v>39.742481145002003</c:v>
                </c:pt>
                <c:pt idx="717">
                  <c:v>39.797987403584401</c:v>
                </c:pt>
                <c:pt idx="718">
                  <c:v>39.853493662166798</c:v>
                </c:pt>
                <c:pt idx="719">
                  <c:v>39.908999920749203</c:v>
                </c:pt>
                <c:pt idx="720">
                  <c:v>39.9645061793316</c:v>
                </c:pt>
                <c:pt idx="721">
                  <c:v>40.020012437913998</c:v>
                </c:pt>
                <c:pt idx="722">
                  <c:v>40.075518696496403</c:v>
                </c:pt>
                <c:pt idx="723">
                  <c:v>40.1310249550788</c:v>
                </c:pt>
                <c:pt idx="724">
                  <c:v>40.186531213661198</c:v>
                </c:pt>
                <c:pt idx="725">
                  <c:v>40.242037472243602</c:v>
                </c:pt>
                <c:pt idx="726">
                  <c:v>40.297543730826</c:v>
                </c:pt>
                <c:pt idx="727">
                  <c:v>40.353049989408397</c:v>
                </c:pt>
                <c:pt idx="728">
                  <c:v>40.408556247990802</c:v>
                </c:pt>
                <c:pt idx="729">
                  <c:v>40.4640625065732</c:v>
                </c:pt>
                <c:pt idx="730">
                  <c:v>40.519568765155597</c:v>
                </c:pt>
                <c:pt idx="731">
                  <c:v>40.575075023738101</c:v>
                </c:pt>
                <c:pt idx="732">
                  <c:v>40.630581282320499</c:v>
                </c:pt>
                <c:pt idx="733">
                  <c:v>40.686087540902903</c:v>
                </c:pt>
                <c:pt idx="734">
                  <c:v>40.741593799485301</c:v>
                </c:pt>
                <c:pt idx="735">
                  <c:v>40.797100058067699</c:v>
                </c:pt>
                <c:pt idx="736">
                  <c:v>40.852606316650103</c:v>
                </c:pt>
                <c:pt idx="737">
                  <c:v>40.908112575232501</c:v>
                </c:pt>
                <c:pt idx="738">
                  <c:v>40.963618833814898</c:v>
                </c:pt>
                <c:pt idx="739">
                  <c:v>41.019125092397303</c:v>
                </c:pt>
                <c:pt idx="740">
                  <c:v>41.074631350979701</c:v>
                </c:pt>
                <c:pt idx="741">
                  <c:v>41.130137609562098</c:v>
                </c:pt>
                <c:pt idx="742">
                  <c:v>41.185643868144503</c:v>
                </c:pt>
                <c:pt idx="743">
                  <c:v>41.2411501267269</c:v>
                </c:pt>
                <c:pt idx="744">
                  <c:v>41.296656385309298</c:v>
                </c:pt>
                <c:pt idx="745">
                  <c:v>41.352162643891702</c:v>
                </c:pt>
                <c:pt idx="746">
                  <c:v>41.4076689024741</c:v>
                </c:pt>
                <c:pt idx="747">
                  <c:v>41.463175161056498</c:v>
                </c:pt>
                <c:pt idx="748">
                  <c:v>41.518681419638902</c:v>
                </c:pt>
                <c:pt idx="749">
                  <c:v>41.5741876782213</c:v>
                </c:pt>
                <c:pt idx="750">
                  <c:v>41.629693936803697</c:v>
                </c:pt>
                <c:pt idx="751">
                  <c:v>41.685200195386201</c:v>
                </c:pt>
                <c:pt idx="752">
                  <c:v>41.740706453968599</c:v>
                </c:pt>
                <c:pt idx="753">
                  <c:v>41.796212712550997</c:v>
                </c:pt>
                <c:pt idx="754">
                  <c:v>41.851718971133401</c:v>
                </c:pt>
                <c:pt idx="755">
                  <c:v>41.907225229715799</c:v>
                </c:pt>
                <c:pt idx="756">
                  <c:v>41.962731488298203</c:v>
                </c:pt>
                <c:pt idx="757">
                  <c:v>42.018237746880601</c:v>
                </c:pt>
                <c:pt idx="758">
                  <c:v>42.073744005462999</c:v>
                </c:pt>
                <c:pt idx="759">
                  <c:v>42.129250264045403</c:v>
                </c:pt>
                <c:pt idx="760">
                  <c:v>42.184756522627801</c:v>
                </c:pt>
                <c:pt idx="761">
                  <c:v>42.240262781210198</c:v>
                </c:pt>
                <c:pt idx="762">
                  <c:v>42.295769039792603</c:v>
                </c:pt>
                <c:pt idx="763">
                  <c:v>42.351275298375</c:v>
                </c:pt>
                <c:pt idx="764">
                  <c:v>42.406781556957398</c:v>
                </c:pt>
                <c:pt idx="765">
                  <c:v>42.462287815539803</c:v>
                </c:pt>
                <c:pt idx="766">
                  <c:v>42.5177940741222</c:v>
                </c:pt>
                <c:pt idx="767">
                  <c:v>42.573300332704598</c:v>
                </c:pt>
                <c:pt idx="768">
                  <c:v>42.628806591287002</c:v>
                </c:pt>
                <c:pt idx="769">
                  <c:v>42.6843128498694</c:v>
                </c:pt>
                <c:pt idx="770">
                  <c:v>42.739819108451798</c:v>
                </c:pt>
                <c:pt idx="771">
                  <c:v>42.795325367034302</c:v>
                </c:pt>
                <c:pt idx="772">
                  <c:v>42.850831625616699</c:v>
                </c:pt>
                <c:pt idx="773">
                  <c:v>42.906337884199097</c:v>
                </c:pt>
                <c:pt idx="774">
                  <c:v>42.961844142781501</c:v>
                </c:pt>
                <c:pt idx="775">
                  <c:v>43.017350401363899</c:v>
                </c:pt>
                <c:pt idx="776">
                  <c:v>43.072856659946297</c:v>
                </c:pt>
                <c:pt idx="777">
                  <c:v>43.128362918528701</c:v>
                </c:pt>
                <c:pt idx="778">
                  <c:v>43.183869177111099</c:v>
                </c:pt>
                <c:pt idx="779">
                  <c:v>43.239375435693503</c:v>
                </c:pt>
                <c:pt idx="780">
                  <c:v>43.294881694275901</c:v>
                </c:pt>
                <c:pt idx="781">
                  <c:v>43.350387952858298</c:v>
                </c:pt>
                <c:pt idx="782">
                  <c:v>43.405894211440703</c:v>
                </c:pt>
                <c:pt idx="783">
                  <c:v>43.461400470023101</c:v>
                </c:pt>
                <c:pt idx="784">
                  <c:v>43.516906728605498</c:v>
                </c:pt>
                <c:pt idx="785">
                  <c:v>43.572412987187903</c:v>
                </c:pt>
                <c:pt idx="786">
                  <c:v>43.6279192457703</c:v>
                </c:pt>
                <c:pt idx="787">
                  <c:v>43.683425504352698</c:v>
                </c:pt>
                <c:pt idx="788">
                  <c:v>43.738931762935103</c:v>
                </c:pt>
                <c:pt idx="789">
                  <c:v>43.7944380215175</c:v>
                </c:pt>
                <c:pt idx="790">
                  <c:v>43.849944280099898</c:v>
                </c:pt>
                <c:pt idx="791">
                  <c:v>43.905450538682402</c:v>
                </c:pt>
                <c:pt idx="792">
                  <c:v>43.960956797264799</c:v>
                </c:pt>
                <c:pt idx="793">
                  <c:v>44.016463055847197</c:v>
                </c:pt>
                <c:pt idx="794">
                  <c:v>44.071969314429602</c:v>
                </c:pt>
                <c:pt idx="795">
                  <c:v>44.127475573011999</c:v>
                </c:pt>
                <c:pt idx="796">
                  <c:v>44.182981831594397</c:v>
                </c:pt>
                <c:pt idx="797">
                  <c:v>44.238488090176801</c:v>
                </c:pt>
                <c:pt idx="798">
                  <c:v>44.293994348759199</c:v>
                </c:pt>
                <c:pt idx="799">
                  <c:v>44.349500607341596</c:v>
                </c:pt>
                <c:pt idx="800">
                  <c:v>44.405006865924001</c:v>
                </c:pt>
                <c:pt idx="801">
                  <c:v>44.460513124506399</c:v>
                </c:pt>
                <c:pt idx="802">
                  <c:v>44.516019383088803</c:v>
                </c:pt>
                <c:pt idx="803">
                  <c:v>44.571525641671201</c:v>
                </c:pt>
                <c:pt idx="804">
                  <c:v>44.627031900253598</c:v>
                </c:pt>
                <c:pt idx="805">
                  <c:v>44.682538158836003</c:v>
                </c:pt>
                <c:pt idx="806">
                  <c:v>44.738044417418401</c:v>
                </c:pt>
                <c:pt idx="807">
                  <c:v>44.793550676000798</c:v>
                </c:pt>
                <c:pt idx="808">
                  <c:v>44.849056934583203</c:v>
                </c:pt>
                <c:pt idx="809">
                  <c:v>44.9045631931656</c:v>
                </c:pt>
                <c:pt idx="810">
                  <c:v>44.960069451747998</c:v>
                </c:pt>
                <c:pt idx="811">
                  <c:v>45.015575710330502</c:v>
                </c:pt>
                <c:pt idx="812">
                  <c:v>45.0710819689129</c:v>
                </c:pt>
                <c:pt idx="813">
                  <c:v>45.126588227495297</c:v>
                </c:pt>
                <c:pt idx="814">
                  <c:v>45.182094486077702</c:v>
                </c:pt>
                <c:pt idx="815">
                  <c:v>45.237600744660099</c:v>
                </c:pt>
                <c:pt idx="816">
                  <c:v>45.293107003242497</c:v>
                </c:pt>
                <c:pt idx="817">
                  <c:v>45.348613261824902</c:v>
                </c:pt>
                <c:pt idx="818">
                  <c:v>45.404119520407299</c:v>
                </c:pt>
                <c:pt idx="819">
                  <c:v>45.459625778989697</c:v>
                </c:pt>
                <c:pt idx="820">
                  <c:v>45.515132037572101</c:v>
                </c:pt>
                <c:pt idx="821">
                  <c:v>45.570638296154499</c:v>
                </c:pt>
                <c:pt idx="822">
                  <c:v>45.626144554736896</c:v>
                </c:pt>
                <c:pt idx="823">
                  <c:v>45.681650813319301</c:v>
                </c:pt>
                <c:pt idx="824">
                  <c:v>45.737157071901699</c:v>
                </c:pt>
                <c:pt idx="825">
                  <c:v>45.792663330484103</c:v>
                </c:pt>
                <c:pt idx="826">
                  <c:v>45.848169589066501</c:v>
                </c:pt>
                <c:pt idx="827">
                  <c:v>45.903675847648898</c:v>
                </c:pt>
                <c:pt idx="828">
                  <c:v>45.959182106231303</c:v>
                </c:pt>
                <c:pt idx="829">
                  <c:v>46.014688364813701</c:v>
                </c:pt>
                <c:pt idx="830">
                  <c:v>46.070194623396098</c:v>
                </c:pt>
                <c:pt idx="831">
                  <c:v>46.125700881978602</c:v>
                </c:pt>
                <c:pt idx="832">
                  <c:v>46.181207140561</c:v>
                </c:pt>
                <c:pt idx="833">
                  <c:v>46.236713399143397</c:v>
                </c:pt>
                <c:pt idx="834">
                  <c:v>46.292219657725802</c:v>
                </c:pt>
                <c:pt idx="835">
                  <c:v>46.3477259163082</c:v>
                </c:pt>
                <c:pt idx="836">
                  <c:v>46.403232174890597</c:v>
                </c:pt>
                <c:pt idx="837">
                  <c:v>46.458738433473002</c:v>
                </c:pt>
                <c:pt idx="838">
                  <c:v>46.514244692055399</c:v>
                </c:pt>
                <c:pt idx="839">
                  <c:v>46.569750950637797</c:v>
                </c:pt>
                <c:pt idx="840">
                  <c:v>46.625257209220202</c:v>
                </c:pt>
                <c:pt idx="841">
                  <c:v>46.680763467802599</c:v>
                </c:pt>
                <c:pt idx="842">
                  <c:v>46.736269726384997</c:v>
                </c:pt>
                <c:pt idx="843">
                  <c:v>46.791775984967401</c:v>
                </c:pt>
                <c:pt idx="844">
                  <c:v>46.847282243549799</c:v>
                </c:pt>
                <c:pt idx="845">
                  <c:v>46.902788502132204</c:v>
                </c:pt>
                <c:pt idx="846">
                  <c:v>46.958294760714601</c:v>
                </c:pt>
                <c:pt idx="847">
                  <c:v>47.013801019296999</c:v>
                </c:pt>
                <c:pt idx="848">
                  <c:v>47.069307277879403</c:v>
                </c:pt>
                <c:pt idx="849">
                  <c:v>47.124813536461801</c:v>
                </c:pt>
                <c:pt idx="850">
                  <c:v>47.180319795044198</c:v>
                </c:pt>
                <c:pt idx="851">
                  <c:v>47.235826053626703</c:v>
                </c:pt>
                <c:pt idx="852">
                  <c:v>47.2913323122091</c:v>
                </c:pt>
                <c:pt idx="853">
                  <c:v>47.346838570791498</c:v>
                </c:pt>
                <c:pt idx="854">
                  <c:v>47.402344829373902</c:v>
                </c:pt>
                <c:pt idx="855">
                  <c:v>47.4578510879563</c:v>
                </c:pt>
                <c:pt idx="856">
                  <c:v>47.513357346538697</c:v>
                </c:pt>
                <c:pt idx="857">
                  <c:v>47.568863605121102</c:v>
                </c:pt>
                <c:pt idx="858">
                  <c:v>47.6243698637035</c:v>
                </c:pt>
                <c:pt idx="859">
                  <c:v>47.679876122285897</c:v>
                </c:pt>
                <c:pt idx="860">
                  <c:v>47.735382380868302</c:v>
                </c:pt>
                <c:pt idx="861">
                  <c:v>47.790888639450699</c:v>
                </c:pt>
                <c:pt idx="862">
                  <c:v>47.846394898033097</c:v>
                </c:pt>
                <c:pt idx="863">
                  <c:v>47.901901156615502</c:v>
                </c:pt>
                <c:pt idx="864">
                  <c:v>47.957407415197899</c:v>
                </c:pt>
                <c:pt idx="865">
                  <c:v>48.012913673780297</c:v>
                </c:pt>
                <c:pt idx="866">
                  <c:v>48.068419932362701</c:v>
                </c:pt>
                <c:pt idx="867">
                  <c:v>48.123926190945099</c:v>
                </c:pt>
                <c:pt idx="868">
                  <c:v>48.179432449527503</c:v>
                </c:pt>
                <c:pt idx="869">
                  <c:v>48.234938708109901</c:v>
                </c:pt>
                <c:pt idx="870">
                  <c:v>48.290444966692299</c:v>
                </c:pt>
                <c:pt idx="871">
                  <c:v>48.345951225274803</c:v>
                </c:pt>
                <c:pt idx="872">
                  <c:v>48.4014574838572</c:v>
                </c:pt>
                <c:pt idx="873">
                  <c:v>48.456963742439598</c:v>
                </c:pt>
                <c:pt idx="874">
                  <c:v>48.512470001022002</c:v>
                </c:pt>
                <c:pt idx="875">
                  <c:v>48.5679762596044</c:v>
                </c:pt>
                <c:pt idx="876">
                  <c:v>48.623482518186798</c:v>
                </c:pt>
                <c:pt idx="877">
                  <c:v>48.678988776769202</c:v>
                </c:pt>
                <c:pt idx="878">
                  <c:v>48.7344950353516</c:v>
                </c:pt>
                <c:pt idx="879">
                  <c:v>48.790001293933997</c:v>
                </c:pt>
                <c:pt idx="880">
                  <c:v>48.845507552516402</c:v>
                </c:pt>
                <c:pt idx="881">
                  <c:v>48.9010138110988</c:v>
                </c:pt>
                <c:pt idx="882">
                  <c:v>48.956520069681197</c:v>
                </c:pt>
                <c:pt idx="883">
                  <c:v>49.012026328263602</c:v>
                </c:pt>
                <c:pt idx="884">
                  <c:v>49.067532586845999</c:v>
                </c:pt>
                <c:pt idx="885">
                  <c:v>49.123038845428397</c:v>
                </c:pt>
                <c:pt idx="886">
                  <c:v>49.178545104010801</c:v>
                </c:pt>
                <c:pt idx="887">
                  <c:v>49.234051362593199</c:v>
                </c:pt>
                <c:pt idx="888">
                  <c:v>49.289557621175597</c:v>
                </c:pt>
                <c:pt idx="889">
                  <c:v>49.345063879758001</c:v>
                </c:pt>
                <c:pt idx="890">
                  <c:v>49.400570138340399</c:v>
                </c:pt>
                <c:pt idx="891">
                  <c:v>49.456076396922903</c:v>
                </c:pt>
                <c:pt idx="892">
                  <c:v>49.5115826555053</c:v>
                </c:pt>
                <c:pt idx="893">
                  <c:v>49.567088914087698</c:v>
                </c:pt>
                <c:pt idx="894">
                  <c:v>49.622595172670103</c:v>
                </c:pt>
                <c:pt idx="895">
                  <c:v>49.6781014312525</c:v>
                </c:pt>
                <c:pt idx="896">
                  <c:v>49.733607689834898</c:v>
                </c:pt>
                <c:pt idx="897">
                  <c:v>49.789113948417302</c:v>
                </c:pt>
                <c:pt idx="898">
                  <c:v>49.8446202069997</c:v>
                </c:pt>
                <c:pt idx="899">
                  <c:v>49.900126465582098</c:v>
                </c:pt>
                <c:pt idx="900">
                  <c:v>49.955632724164502</c:v>
                </c:pt>
                <c:pt idx="901">
                  <c:v>50.0111389827469</c:v>
                </c:pt>
                <c:pt idx="902">
                  <c:v>50.066645241329297</c:v>
                </c:pt>
                <c:pt idx="903">
                  <c:v>50.122151499911702</c:v>
                </c:pt>
                <c:pt idx="904">
                  <c:v>50.177657758494099</c:v>
                </c:pt>
                <c:pt idx="905">
                  <c:v>50.233164017076497</c:v>
                </c:pt>
                <c:pt idx="906">
                  <c:v>50.288670275658902</c:v>
                </c:pt>
                <c:pt idx="907">
                  <c:v>50.344176534241299</c:v>
                </c:pt>
                <c:pt idx="908">
                  <c:v>50.399682792823697</c:v>
                </c:pt>
                <c:pt idx="909">
                  <c:v>50.455189051406101</c:v>
                </c:pt>
                <c:pt idx="910">
                  <c:v>50.510695309988499</c:v>
                </c:pt>
                <c:pt idx="911">
                  <c:v>50.566201568571003</c:v>
                </c:pt>
                <c:pt idx="912">
                  <c:v>50.621707827153401</c:v>
                </c:pt>
                <c:pt idx="913">
                  <c:v>50.677214085735798</c:v>
                </c:pt>
                <c:pt idx="914">
                  <c:v>50.732720344318203</c:v>
                </c:pt>
                <c:pt idx="915">
                  <c:v>50.7882266029006</c:v>
                </c:pt>
                <c:pt idx="916">
                  <c:v>50.843732861482998</c:v>
                </c:pt>
                <c:pt idx="917">
                  <c:v>50.899239120065403</c:v>
                </c:pt>
                <c:pt idx="918">
                  <c:v>50.9547453786478</c:v>
                </c:pt>
                <c:pt idx="919">
                  <c:v>51.010251637230198</c:v>
                </c:pt>
                <c:pt idx="920">
                  <c:v>51.065757895812602</c:v>
                </c:pt>
                <c:pt idx="921">
                  <c:v>51.121264154395</c:v>
                </c:pt>
                <c:pt idx="922">
                  <c:v>51.176770412977397</c:v>
                </c:pt>
                <c:pt idx="923">
                  <c:v>51.232276671559802</c:v>
                </c:pt>
                <c:pt idx="924">
                  <c:v>51.2877829301422</c:v>
                </c:pt>
                <c:pt idx="925">
                  <c:v>51.343289188724597</c:v>
                </c:pt>
                <c:pt idx="926">
                  <c:v>51.398795447307002</c:v>
                </c:pt>
                <c:pt idx="927">
                  <c:v>51.454301705889399</c:v>
                </c:pt>
                <c:pt idx="928">
                  <c:v>51.509807964471797</c:v>
                </c:pt>
                <c:pt idx="929">
                  <c:v>51.565314223054202</c:v>
                </c:pt>
                <c:pt idx="930">
                  <c:v>51.620820481636599</c:v>
                </c:pt>
                <c:pt idx="931">
                  <c:v>51.676326740219103</c:v>
                </c:pt>
                <c:pt idx="932">
                  <c:v>51.731832998801501</c:v>
                </c:pt>
                <c:pt idx="933">
                  <c:v>51.787339257383898</c:v>
                </c:pt>
                <c:pt idx="934">
                  <c:v>51.842845515966303</c:v>
                </c:pt>
                <c:pt idx="935">
                  <c:v>51.898351774548701</c:v>
                </c:pt>
                <c:pt idx="936">
                  <c:v>51.953858033131098</c:v>
                </c:pt>
                <c:pt idx="937">
                  <c:v>52.009364291713503</c:v>
                </c:pt>
                <c:pt idx="938">
                  <c:v>52.0648705502959</c:v>
                </c:pt>
                <c:pt idx="939">
                  <c:v>52.120376808878298</c:v>
                </c:pt>
                <c:pt idx="940">
                  <c:v>52.175883067460703</c:v>
                </c:pt>
                <c:pt idx="941">
                  <c:v>52.2313893260431</c:v>
                </c:pt>
                <c:pt idx="942">
                  <c:v>52.286895584625498</c:v>
                </c:pt>
                <c:pt idx="943">
                  <c:v>52.342401843207902</c:v>
                </c:pt>
                <c:pt idx="944">
                  <c:v>52.3979081017903</c:v>
                </c:pt>
                <c:pt idx="945">
                  <c:v>52.453414360372697</c:v>
                </c:pt>
                <c:pt idx="946">
                  <c:v>52.508920618955102</c:v>
                </c:pt>
                <c:pt idx="947">
                  <c:v>52.5644268775375</c:v>
                </c:pt>
                <c:pt idx="948">
                  <c:v>52.619933136119897</c:v>
                </c:pt>
                <c:pt idx="949">
                  <c:v>52.675439394702302</c:v>
                </c:pt>
                <c:pt idx="950">
                  <c:v>52.730945653284699</c:v>
                </c:pt>
                <c:pt idx="951">
                  <c:v>52.786451911867204</c:v>
                </c:pt>
                <c:pt idx="952">
                  <c:v>52.841958170449601</c:v>
                </c:pt>
                <c:pt idx="953">
                  <c:v>52.897464429031999</c:v>
                </c:pt>
                <c:pt idx="954">
                  <c:v>52.952970687614403</c:v>
                </c:pt>
                <c:pt idx="955">
                  <c:v>53.008476946196801</c:v>
                </c:pt>
                <c:pt idx="956">
                  <c:v>53.063983204779198</c:v>
                </c:pt>
                <c:pt idx="957">
                  <c:v>53.119489463361603</c:v>
                </c:pt>
                <c:pt idx="958">
                  <c:v>53.174995721944001</c:v>
                </c:pt>
                <c:pt idx="959">
                  <c:v>53.230501980526398</c:v>
                </c:pt>
                <c:pt idx="960">
                  <c:v>53.286008239108803</c:v>
                </c:pt>
                <c:pt idx="961">
                  <c:v>53.3415144976912</c:v>
                </c:pt>
                <c:pt idx="962">
                  <c:v>53.397020756273598</c:v>
                </c:pt>
                <c:pt idx="963">
                  <c:v>53.452527014856003</c:v>
                </c:pt>
                <c:pt idx="964">
                  <c:v>53.5080332734384</c:v>
                </c:pt>
                <c:pt idx="965">
                  <c:v>53.563539532020798</c:v>
                </c:pt>
                <c:pt idx="966">
                  <c:v>53.619045790603202</c:v>
                </c:pt>
                <c:pt idx="967">
                  <c:v>53.6745520491856</c:v>
                </c:pt>
                <c:pt idx="968">
                  <c:v>53.730058307767997</c:v>
                </c:pt>
                <c:pt idx="969">
                  <c:v>53.785564566350402</c:v>
                </c:pt>
                <c:pt idx="970">
                  <c:v>53.8410708249328</c:v>
                </c:pt>
                <c:pt idx="971">
                  <c:v>53.896577083515197</c:v>
                </c:pt>
                <c:pt idx="972">
                  <c:v>53.952083342097701</c:v>
                </c:pt>
                <c:pt idx="973">
                  <c:v>54.007589600680099</c:v>
                </c:pt>
                <c:pt idx="974">
                  <c:v>54.063095859262503</c:v>
                </c:pt>
                <c:pt idx="975">
                  <c:v>54.118602117844901</c:v>
                </c:pt>
                <c:pt idx="976">
                  <c:v>54.174108376427299</c:v>
                </c:pt>
                <c:pt idx="977">
                  <c:v>54.229614635009703</c:v>
                </c:pt>
                <c:pt idx="978">
                  <c:v>54.285120893592101</c:v>
                </c:pt>
                <c:pt idx="979">
                  <c:v>54.340627152174498</c:v>
                </c:pt>
                <c:pt idx="980">
                  <c:v>54.396133410756903</c:v>
                </c:pt>
                <c:pt idx="981">
                  <c:v>54.451639669339301</c:v>
                </c:pt>
                <c:pt idx="982">
                  <c:v>54.507145927921698</c:v>
                </c:pt>
                <c:pt idx="983">
                  <c:v>54.562652186504103</c:v>
                </c:pt>
                <c:pt idx="984">
                  <c:v>54.6181584450865</c:v>
                </c:pt>
                <c:pt idx="985">
                  <c:v>54.673664703668898</c:v>
                </c:pt>
                <c:pt idx="986">
                  <c:v>54.729170962251303</c:v>
                </c:pt>
                <c:pt idx="987">
                  <c:v>54.7846772208337</c:v>
                </c:pt>
                <c:pt idx="988">
                  <c:v>54.840183479416098</c:v>
                </c:pt>
                <c:pt idx="989">
                  <c:v>54.895689737998502</c:v>
                </c:pt>
                <c:pt idx="990">
                  <c:v>54.9511959965809</c:v>
                </c:pt>
                <c:pt idx="991">
                  <c:v>55.006702255163297</c:v>
                </c:pt>
                <c:pt idx="992">
                  <c:v>55.062208513745801</c:v>
                </c:pt>
                <c:pt idx="993">
                  <c:v>55.117714772328199</c:v>
                </c:pt>
                <c:pt idx="994">
                  <c:v>55.173221030910597</c:v>
                </c:pt>
                <c:pt idx="995">
                  <c:v>55.228727289493001</c:v>
                </c:pt>
                <c:pt idx="996">
                  <c:v>55.284233548075399</c:v>
                </c:pt>
                <c:pt idx="997">
                  <c:v>55.339739806657803</c:v>
                </c:pt>
                <c:pt idx="998">
                  <c:v>55.395246065240201</c:v>
                </c:pt>
                <c:pt idx="999">
                  <c:v>55.450752323822599</c:v>
                </c:pt>
                <c:pt idx="1000">
                  <c:v>55.506258582405003</c:v>
                </c:pt>
                <c:pt idx="1001">
                  <c:v>55.561764840987401</c:v>
                </c:pt>
                <c:pt idx="1002">
                  <c:v>55.617271099569798</c:v>
                </c:pt>
                <c:pt idx="1003">
                  <c:v>55.672777358152203</c:v>
                </c:pt>
                <c:pt idx="1004">
                  <c:v>55.728283616734601</c:v>
                </c:pt>
                <c:pt idx="1005">
                  <c:v>55.783789875316998</c:v>
                </c:pt>
                <c:pt idx="1006">
                  <c:v>55.839296133899403</c:v>
                </c:pt>
                <c:pt idx="1007">
                  <c:v>55.8948023924818</c:v>
                </c:pt>
                <c:pt idx="1008">
                  <c:v>55.950308651064198</c:v>
                </c:pt>
                <c:pt idx="1009">
                  <c:v>56.005814909646602</c:v>
                </c:pt>
                <c:pt idx="1010">
                  <c:v>56.061321168229</c:v>
                </c:pt>
                <c:pt idx="1011">
                  <c:v>56.116827426811398</c:v>
                </c:pt>
                <c:pt idx="1012">
                  <c:v>56.172333685393902</c:v>
                </c:pt>
                <c:pt idx="1013">
                  <c:v>56.227839943976299</c:v>
                </c:pt>
                <c:pt idx="1014">
                  <c:v>56.283346202558697</c:v>
                </c:pt>
                <c:pt idx="1015">
                  <c:v>56.338852461141101</c:v>
                </c:pt>
                <c:pt idx="1016">
                  <c:v>56.394358719723499</c:v>
                </c:pt>
                <c:pt idx="1017">
                  <c:v>56.449864978305897</c:v>
                </c:pt>
                <c:pt idx="1018">
                  <c:v>56.505371236888301</c:v>
                </c:pt>
                <c:pt idx="1019">
                  <c:v>56.560877495470699</c:v>
                </c:pt>
                <c:pt idx="1020">
                  <c:v>56.616383754053103</c:v>
                </c:pt>
                <c:pt idx="1021">
                  <c:v>56.671890012635501</c:v>
                </c:pt>
                <c:pt idx="1022">
                  <c:v>56.727396271217899</c:v>
                </c:pt>
                <c:pt idx="1023">
                  <c:v>56.782902529800303</c:v>
                </c:pt>
                <c:pt idx="1024">
                  <c:v>56.838408788382701</c:v>
                </c:pt>
                <c:pt idx="1025">
                  <c:v>56.893915046965098</c:v>
                </c:pt>
                <c:pt idx="1026">
                  <c:v>56.949421305547503</c:v>
                </c:pt>
                <c:pt idx="1027">
                  <c:v>57.0049275641299</c:v>
                </c:pt>
                <c:pt idx="1028">
                  <c:v>57.060433822712298</c:v>
                </c:pt>
                <c:pt idx="1029">
                  <c:v>57.115940081294703</c:v>
                </c:pt>
                <c:pt idx="1030">
                  <c:v>57.1714463398771</c:v>
                </c:pt>
                <c:pt idx="1031">
                  <c:v>57.226952598459498</c:v>
                </c:pt>
                <c:pt idx="1032">
                  <c:v>57.282458857042002</c:v>
                </c:pt>
                <c:pt idx="1033">
                  <c:v>57.337965115624399</c:v>
                </c:pt>
                <c:pt idx="1034">
                  <c:v>57.393471374206797</c:v>
                </c:pt>
                <c:pt idx="1035">
                  <c:v>57.448977632789202</c:v>
                </c:pt>
                <c:pt idx="1036">
                  <c:v>57.504483891371599</c:v>
                </c:pt>
                <c:pt idx="1037">
                  <c:v>57.559990149953997</c:v>
                </c:pt>
                <c:pt idx="1038">
                  <c:v>57.615496408536401</c:v>
                </c:pt>
                <c:pt idx="1039">
                  <c:v>57.671002667118799</c:v>
                </c:pt>
                <c:pt idx="1040">
                  <c:v>57.726508925701197</c:v>
                </c:pt>
                <c:pt idx="1041">
                  <c:v>57.782015184283601</c:v>
                </c:pt>
                <c:pt idx="1042">
                  <c:v>57.837521442865999</c:v>
                </c:pt>
                <c:pt idx="1043">
                  <c:v>57.893027701448403</c:v>
                </c:pt>
                <c:pt idx="1044">
                  <c:v>57.948533960030801</c:v>
                </c:pt>
                <c:pt idx="1045">
                  <c:v>58.004040218613198</c:v>
                </c:pt>
                <c:pt idx="1046">
                  <c:v>58.059546477195603</c:v>
                </c:pt>
                <c:pt idx="1047">
                  <c:v>58.115052735778001</c:v>
                </c:pt>
                <c:pt idx="1048">
                  <c:v>58.170558994360398</c:v>
                </c:pt>
                <c:pt idx="1049">
                  <c:v>58.226065252942803</c:v>
                </c:pt>
                <c:pt idx="1050">
                  <c:v>58.2815715115252</c:v>
                </c:pt>
                <c:pt idx="1051">
                  <c:v>58.337077770107598</c:v>
                </c:pt>
                <c:pt idx="1052">
                  <c:v>58.392584028690102</c:v>
                </c:pt>
                <c:pt idx="1053">
                  <c:v>58.4480902872725</c:v>
                </c:pt>
                <c:pt idx="1054">
                  <c:v>58.503596545854897</c:v>
                </c:pt>
                <c:pt idx="1055">
                  <c:v>58.559102804437302</c:v>
                </c:pt>
                <c:pt idx="1056">
                  <c:v>58.614609063019699</c:v>
                </c:pt>
                <c:pt idx="1057">
                  <c:v>58.670115321602097</c:v>
                </c:pt>
                <c:pt idx="1058">
                  <c:v>58.725621580184502</c:v>
                </c:pt>
                <c:pt idx="1059">
                  <c:v>58.781127838766899</c:v>
                </c:pt>
                <c:pt idx="1060">
                  <c:v>58.836634097349297</c:v>
                </c:pt>
                <c:pt idx="1061">
                  <c:v>58.892140355931701</c:v>
                </c:pt>
                <c:pt idx="1062">
                  <c:v>58.947646614514099</c:v>
                </c:pt>
                <c:pt idx="1063">
                  <c:v>59.003152873096496</c:v>
                </c:pt>
                <c:pt idx="1064">
                  <c:v>59.058659131678901</c:v>
                </c:pt>
                <c:pt idx="1065">
                  <c:v>59.114165390261299</c:v>
                </c:pt>
                <c:pt idx="1066">
                  <c:v>59.169671648843703</c:v>
                </c:pt>
                <c:pt idx="1067">
                  <c:v>59.225177907426101</c:v>
                </c:pt>
                <c:pt idx="1068">
                  <c:v>59.280684166008498</c:v>
                </c:pt>
                <c:pt idx="1069">
                  <c:v>59.336190424590903</c:v>
                </c:pt>
                <c:pt idx="1070">
                  <c:v>59.391696683173301</c:v>
                </c:pt>
                <c:pt idx="1071">
                  <c:v>59.447202941755698</c:v>
                </c:pt>
                <c:pt idx="1072">
                  <c:v>59.502709200338202</c:v>
                </c:pt>
                <c:pt idx="1073">
                  <c:v>59.5582154589206</c:v>
                </c:pt>
                <c:pt idx="1074">
                  <c:v>59.613721717502997</c:v>
                </c:pt>
                <c:pt idx="1075">
                  <c:v>59.669227976085402</c:v>
                </c:pt>
                <c:pt idx="1076">
                  <c:v>59.7247342346678</c:v>
                </c:pt>
                <c:pt idx="1077">
                  <c:v>59.780240493250197</c:v>
                </c:pt>
                <c:pt idx="1078">
                  <c:v>59.835746751832602</c:v>
                </c:pt>
                <c:pt idx="1079">
                  <c:v>59.891253010414999</c:v>
                </c:pt>
                <c:pt idx="1080">
                  <c:v>59.946759268997397</c:v>
                </c:pt>
                <c:pt idx="1081">
                  <c:v>60.002265527579802</c:v>
                </c:pt>
                <c:pt idx="1082">
                  <c:v>60.057771786162199</c:v>
                </c:pt>
                <c:pt idx="1083">
                  <c:v>60.113278044744597</c:v>
                </c:pt>
                <c:pt idx="1084">
                  <c:v>60.168784303327001</c:v>
                </c:pt>
                <c:pt idx="1085">
                  <c:v>60.224290561909399</c:v>
                </c:pt>
                <c:pt idx="1086">
                  <c:v>60.279796820491804</c:v>
                </c:pt>
                <c:pt idx="1087">
                  <c:v>60.335303079074201</c:v>
                </c:pt>
                <c:pt idx="1088">
                  <c:v>60.390809337656599</c:v>
                </c:pt>
                <c:pt idx="1089">
                  <c:v>60.446315596239003</c:v>
                </c:pt>
                <c:pt idx="1090">
                  <c:v>60.501821854821401</c:v>
                </c:pt>
                <c:pt idx="1091">
                  <c:v>60.557328113403798</c:v>
                </c:pt>
                <c:pt idx="1092">
                  <c:v>60.612834371986303</c:v>
                </c:pt>
                <c:pt idx="1093">
                  <c:v>60.6683406305687</c:v>
                </c:pt>
                <c:pt idx="1094">
                  <c:v>60.723846889151098</c:v>
                </c:pt>
                <c:pt idx="1095">
                  <c:v>60.779353147733502</c:v>
                </c:pt>
                <c:pt idx="1096">
                  <c:v>60.8348594063159</c:v>
                </c:pt>
                <c:pt idx="1097">
                  <c:v>60.890365664898297</c:v>
                </c:pt>
                <c:pt idx="1098">
                  <c:v>60.945871923480702</c:v>
                </c:pt>
                <c:pt idx="1099">
                  <c:v>61.0013781820631</c:v>
                </c:pt>
                <c:pt idx="1100">
                  <c:v>61.056884440645497</c:v>
                </c:pt>
                <c:pt idx="1101">
                  <c:v>61.112390699227902</c:v>
                </c:pt>
                <c:pt idx="1102">
                  <c:v>61.167896957810299</c:v>
                </c:pt>
                <c:pt idx="1103">
                  <c:v>61.223403216392697</c:v>
                </c:pt>
                <c:pt idx="1104">
                  <c:v>61.278909474975102</c:v>
                </c:pt>
                <c:pt idx="1105">
                  <c:v>61.334415733557499</c:v>
                </c:pt>
                <c:pt idx="1106">
                  <c:v>61.389921992139897</c:v>
                </c:pt>
                <c:pt idx="1107">
                  <c:v>61.445428250722301</c:v>
                </c:pt>
                <c:pt idx="1108">
                  <c:v>61.500934509304699</c:v>
                </c:pt>
                <c:pt idx="1109">
                  <c:v>61.556440767887104</c:v>
                </c:pt>
                <c:pt idx="1110">
                  <c:v>61.611947026469501</c:v>
                </c:pt>
                <c:pt idx="1111">
                  <c:v>61.667453285051899</c:v>
                </c:pt>
                <c:pt idx="1112">
                  <c:v>61.722959543634403</c:v>
                </c:pt>
                <c:pt idx="1113">
                  <c:v>61.7784658022168</c:v>
                </c:pt>
                <c:pt idx="1114">
                  <c:v>61.833972060799198</c:v>
                </c:pt>
                <c:pt idx="1115">
                  <c:v>61.889478319381602</c:v>
                </c:pt>
                <c:pt idx="1116">
                  <c:v>61.944984577964</c:v>
                </c:pt>
                <c:pt idx="1117">
                  <c:v>62.000490836546398</c:v>
                </c:pt>
                <c:pt idx="1118">
                  <c:v>62.055997095128802</c:v>
                </c:pt>
                <c:pt idx="1119">
                  <c:v>62.1115033537112</c:v>
                </c:pt>
                <c:pt idx="1120">
                  <c:v>62.167009612293597</c:v>
                </c:pt>
                <c:pt idx="1121">
                  <c:v>62.222515870876002</c:v>
                </c:pt>
                <c:pt idx="1122">
                  <c:v>62.2780221294584</c:v>
                </c:pt>
                <c:pt idx="1123">
                  <c:v>62.333528388040797</c:v>
                </c:pt>
                <c:pt idx="1124">
                  <c:v>62.389034646623202</c:v>
                </c:pt>
                <c:pt idx="1125">
                  <c:v>62.444540905205599</c:v>
                </c:pt>
                <c:pt idx="1126">
                  <c:v>62.500047163787997</c:v>
                </c:pt>
                <c:pt idx="1127">
                  <c:v>62.555553422370402</c:v>
                </c:pt>
                <c:pt idx="1128">
                  <c:v>62.611059680952799</c:v>
                </c:pt>
                <c:pt idx="1129">
                  <c:v>62.666565939535197</c:v>
                </c:pt>
                <c:pt idx="1130">
                  <c:v>62.722072198117601</c:v>
                </c:pt>
                <c:pt idx="1131">
                  <c:v>62.777578456699999</c:v>
                </c:pt>
                <c:pt idx="1132">
                  <c:v>62.833084715282503</c:v>
                </c:pt>
                <c:pt idx="1133">
                  <c:v>62.8885909738649</c:v>
                </c:pt>
                <c:pt idx="1134">
                  <c:v>62.944097232447298</c:v>
                </c:pt>
                <c:pt idx="1135">
                  <c:v>62.999603491029703</c:v>
                </c:pt>
                <c:pt idx="1136">
                  <c:v>63.0551097496121</c:v>
                </c:pt>
                <c:pt idx="1137">
                  <c:v>63.110616008194498</c:v>
                </c:pt>
                <c:pt idx="1138">
                  <c:v>63.166122266776902</c:v>
                </c:pt>
                <c:pt idx="1139">
                  <c:v>63.2216285253593</c:v>
                </c:pt>
                <c:pt idx="1140">
                  <c:v>63.277134783941698</c:v>
                </c:pt>
                <c:pt idx="1141">
                  <c:v>63.332641042524102</c:v>
                </c:pt>
                <c:pt idx="1142">
                  <c:v>63.3881473011065</c:v>
                </c:pt>
                <c:pt idx="1143">
                  <c:v>63.443653559688897</c:v>
                </c:pt>
                <c:pt idx="1144">
                  <c:v>63.499159818271302</c:v>
                </c:pt>
                <c:pt idx="1145">
                  <c:v>63.5546660768537</c:v>
                </c:pt>
                <c:pt idx="1146">
                  <c:v>63.610172335436097</c:v>
                </c:pt>
                <c:pt idx="1147">
                  <c:v>63.665678594018502</c:v>
                </c:pt>
                <c:pt idx="1148">
                  <c:v>63.721184852600899</c:v>
                </c:pt>
                <c:pt idx="1149">
                  <c:v>63.776691111183297</c:v>
                </c:pt>
                <c:pt idx="1150">
                  <c:v>63.832197369765701</c:v>
                </c:pt>
                <c:pt idx="1151">
                  <c:v>63.887703628348099</c:v>
                </c:pt>
                <c:pt idx="1152">
                  <c:v>63.943209886930603</c:v>
                </c:pt>
                <c:pt idx="1153">
                  <c:v>63.998716145513001</c:v>
                </c:pt>
                <c:pt idx="1154">
                  <c:v>64.054222404095398</c:v>
                </c:pt>
                <c:pt idx="1155">
                  <c:v>64.109728662677796</c:v>
                </c:pt>
                <c:pt idx="1156">
                  <c:v>64.165234921260193</c:v>
                </c:pt>
                <c:pt idx="1157">
                  <c:v>64.220741179842605</c:v>
                </c:pt>
                <c:pt idx="1158">
                  <c:v>64.276247438425003</c:v>
                </c:pt>
                <c:pt idx="1159">
                  <c:v>64.3317536970074</c:v>
                </c:pt>
                <c:pt idx="1160">
                  <c:v>64.387259955589798</c:v>
                </c:pt>
                <c:pt idx="1161">
                  <c:v>64.442766214172195</c:v>
                </c:pt>
                <c:pt idx="1162">
                  <c:v>64.498272472754607</c:v>
                </c:pt>
                <c:pt idx="1163">
                  <c:v>64.553778731337005</c:v>
                </c:pt>
                <c:pt idx="1164">
                  <c:v>64.609284989919402</c:v>
                </c:pt>
                <c:pt idx="1165">
                  <c:v>64.6647912485018</c:v>
                </c:pt>
                <c:pt idx="1166">
                  <c:v>64.720297507084197</c:v>
                </c:pt>
                <c:pt idx="1167">
                  <c:v>64.775803765666595</c:v>
                </c:pt>
                <c:pt idx="1168">
                  <c:v>64.831310024249007</c:v>
                </c:pt>
                <c:pt idx="1169">
                  <c:v>64.886816282831404</c:v>
                </c:pt>
                <c:pt idx="1170">
                  <c:v>64.942322541413802</c:v>
                </c:pt>
                <c:pt idx="1171">
                  <c:v>64.997828799996299</c:v>
                </c:pt>
                <c:pt idx="1172">
                  <c:v>65.053335058578696</c:v>
                </c:pt>
                <c:pt idx="1173">
                  <c:v>65.108841317161094</c:v>
                </c:pt>
                <c:pt idx="1174">
                  <c:v>65.164347575743506</c:v>
                </c:pt>
                <c:pt idx="1175">
                  <c:v>65.219853834325903</c:v>
                </c:pt>
                <c:pt idx="1176">
                  <c:v>65.275360092908301</c:v>
                </c:pt>
                <c:pt idx="1177">
                  <c:v>65.330866351490698</c:v>
                </c:pt>
                <c:pt idx="1178">
                  <c:v>65.386372610073096</c:v>
                </c:pt>
                <c:pt idx="1179">
                  <c:v>65.441878868655493</c:v>
                </c:pt>
                <c:pt idx="1180">
                  <c:v>65.497385127237905</c:v>
                </c:pt>
                <c:pt idx="1181">
                  <c:v>65.552891385820303</c:v>
                </c:pt>
                <c:pt idx="1182">
                  <c:v>65.6083976444027</c:v>
                </c:pt>
                <c:pt idx="1183">
                  <c:v>65.663903902985098</c:v>
                </c:pt>
                <c:pt idx="1184">
                  <c:v>65.719410161567495</c:v>
                </c:pt>
                <c:pt idx="1185">
                  <c:v>65.774916420149907</c:v>
                </c:pt>
                <c:pt idx="1186">
                  <c:v>65.830422678732305</c:v>
                </c:pt>
                <c:pt idx="1187">
                  <c:v>65.885928937314702</c:v>
                </c:pt>
                <c:pt idx="1188">
                  <c:v>65.9414351958971</c:v>
                </c:pt>
                <c:pt idx="1189">
                  <c:v>65.996941454479497</c:v>
                </c:pt>
                <c:pt idx="1190">
                  <c:v>66.052447713061895</c:v>
                </c:pt>
                <c:pt idx="1191">
                  <c:v>66.107953971644307</c:v>
                </c:pt>
                <c:pt idx="1192">
                  <c:v>66.163460230226804</c:v>
                </c:pt>
                <c:pt idx="1193">
                  <c:v>66.218966488809201</c:v>
                </c:pt>
                <c:pt idx="1194">
                  <c:v>66.274472747391599</c:v>
                </c:pt>
                <c:pt idx="1195">
                  <c:v>66.329979005973996</c:v>
                </c:pt>
                <c:pt idx="1196">
                  <c:v>66.385485264556394</c:v>
                </c:pt>
                <c:pt idx="1197">
                  <c:v>66.440991523138806</c:v>
                </c:pt>
                <c:pt idx="1198">
                  <c:v>66.496497781721203</c:v>
                </c:pt>
                <c:pt idx="1199">
                  <c:v>66.552004040303601</c:v>
                </c:pt>
                <c:pt idx="1200">
                  <c:v>66.607510298885998</c:v>
                </c:pt>
                <c:pt idx="1201">
                  <c:v>66.663016557468396</c:v>
                </c:pt>
                <c:pt idx="1202">
                  <c:v>66.718522816050793</c:v>
                </c:pt>
                <c:pt idx="1203">
                  <c:v>66.774029074633205</c:v>
                </c:pt>
                <c:pt idx="1204">
                  <c:v>66.829535333215603</c:v>
                </c:pt>
                <c:pt idx="1205">
                  <c:v>66.885041591798</c:v>
                </c:pt>
                <c:pt idx="1206">
                  <c:v>66.940547850380398</c:v>
                </c:pt>
                <c:pt idx="1207">
                  <c:v>66.996054108962795</c:v>
                </c:pt>
                <c:pt idx="1208">
                  <c:v>67.051560367545207</c:v>
                </c:pt>
                <c:pt idx="1209">
                  <c:v>67.107066626127605</c:v>
                </c:pt>
                <c:pt idx="1210">
                  <c:v>67.162572884710002</c:v>
                </c:pt>
                <c:pt idx="1211">
                  <c:v>67.2180791432924</c:v>
                </c:pt>
                <c:pt idx="1212">
                  <c:v>67.273585401874897</c:v>
                </c:pt>
                <c:pt idx="1213">
                  <c:v>67.329091660457294</c:v>
                </c:pt>
                <c:pt idx="1214">
                  <c:v>67.384597919039706</c:v>
                </c:pt>
                <c:pt idx="1215">
                  <c:v>67.440104177622104</c:v>
                </c:pt>
                <c:pt idx="1216">
                  <c:v>67.495610436204501</c:v>
                </c:pt>
                <c:pt idx="1217">
                  <c:v>67.551116694786899</c:v>
                </c:pt>
                <c:pt idx="1218">
                  <c:v>67.606622953369296</c:v>
                </c:pt>
                <c:pt idx="1219">
                  <c:v>67.662129211951694</c:v>
                </c:pt>
                <c:pt idx="1220">
                  <c:v>67.717635470534105</c:v>
                </c:pt>
                <c:pt idx="1221">
                  <c:v>67.773141729116503</c:v>
                </c:pt>
                <c:pt idx="1222">
                  <c:v>67.828647987698901</c:v>
                </c:pt>
                <c:pt idx="1223">
                  <c:v>67.884154246281298</c:v>
                </c:pt>
                <c:pt idx="1224">
                  <c:v>67.939660504863696</c:v>
                </c:pt>
                <c:pt idx="1225">
                  <c:v>67.995166763446093</c:v>
                </c:pt>
                <c:pt idx="1226">
                  <c:v>68.050673022028505</c:v>
                </c:pt>
                <c:pt idx="1227">
                  <c:v>68.106179280610903</c:v>
                </c:pt>
                <c:pt idx="1228">
                  <c:v>68.1616855391933</c:v>
                </c:pt>
                <c:pt idx="1229">
                  <c:v>68.217191797775698</c:v>
                </c:pt>
                <c:pt idx="1230">
                  <c:v>68.272698056358095</c:v>
                </c:pt>
                <c:pt idx="1231">
                  <c:v>68.328204314940606</c:v>
                </c:pt>
                <c:pt idx="1232">
                  <c:v>68.383710573522904</c:v>
                </c:pt>
                <c:pt idx="1233">
                  <c:v>68.439216832105402</c:v>
                </c:pt>
                <c:pt idx="1234">
                  <c:v>68.494723090687799</c:v>
                </c:pt>
                <c:pt idx="1235">
                  <c:v>68.550229349270197</c:v>
                </c:pt>
                <c:pt idx="1236">
                  <c:v>68.605735607852594</c:v>
                </c:pt>
                <c:pt idx="1237">
                  <c:v>68.661241866435006</c:v>
                </c:pt>
                <c:pt idx="1238">
                  <c:v>68.716748125017403</c:v>
                </c:pt>
                <c:pt idx="1239">
                  <c:v>68.772254383599801</c:v>
                </c:pt>
                <c:pt idx="1240">
                  <c:v>68.827760642182199</c:v>
                </c:pt>
                <c:pt idx="1241">
                  <c:v>68.883266900764596</c:v>
                </c:pt>
                <c:pt idx="1242">
                  <c:v>68.938773159346994</c:v>
                </c:pt>
                <c:pt idx="1243">
                  <c:v>68.994279417929405</c:v>
                </c:pt>
                <c:pt idx="1244">
                  <c:v>69.049785676511803</c:v>
                </c:pt>
                <c:pt idx="1245">
                  <c:v>69.105291935094201</c:v>
                </c:pt>
                <c:pt idx="1246">
                  <c:v>69.160798193676598</c:v>
                </c:pt>
                <c:pt idx="1247">
                  <c:v>69.216304452258996</c:v>
                </c:pt>
                <c:pt idx="1248">
                  <c:v>69.271810710841393</c:v>
                </c:pt>
                <c:pt idx="1249">
                  <c:v>69.327316969423805</c:v>
                </c:pt>
                <c:pt idx="1250">
                  <c:v>69.382823228006202</c:v>
                </c:pt>
                <c:pt idx="1251">
                  <c:v>69.4383294865886</c:v>
                </c:pt>
                <c:pt idx="1252">
                  <c:v>69.493835745171097</c:v>
                </c:pt>
                <c:pt idx="1253">
                  <c:v>69.549342003753495</c:v>
                </c:pt>
                <c:pt idx="1254">
                  <c:v>69.604848262335906</c:v>
                </c:pt>
                <c:pt idx="1255">
                  <c:v>69.660354520918304</c:v>
                </c:pt>
                <c:pt idx="1256">
                  <c:v>69.715860779500701</c:v>
                </c:pt>
                <c:pt idx="1257">
                  <c:v>69.771367038083099</c:v>
                </c:pt>
                <c:pt idx="1258">
                  <c:v>69.826873296665497</c:v>
                </c:pt>
                <c:pt idx="1259">
                  <c:v>69.882379555247894</c:v>
                </c:pt>
                <c:pt idx="1260">
                  <c:v>69.937885813830306</c:v>
                </c:pt>
                <c:pt idx="1261">
                  <c:v>69.993392072412703</c:v>
                </c:pt>
                <c:pt idx="1262">
                  <c:v>70.048898330995101</c:v>
                </c:pt>
                <c:pt idx="1263">
                  <c:v>70.104404589577499</c:v>
                </c:pt>
                <c:pt idx="1264">
                  <c:v>70.159910848159896</c:v>
                </c:pt>
                <c:pt idx="1265">
                  <c:v>70.215417106742294</c:v>
                </c:pt>
                <c:pt idx="1266">
                  <c:v>70.270923365324705</c:v>
                </c:pt>
                <c:pt idx="1267">
                  <c:v>70.326429623907103</c:v>
                </c:pt>
                <c:pt idx="1268">
                  <c:v>70.381935882489501</c:v>
                </c:pt>
                <c:pt idx="1269">
                  <c:v>70.437442141071898</c:v>
                </c:pt>
                <c:pt idx="1270">
                  <c:v>70.492948399654296</c:v>
                </c:pt>
                <c:pt idx="1271">
                  <c:v>70.548454658236807</c:v>
                </c:pt>
                <c:pt idx="1272">
                  <c:v>70.603960916819105</c:v>
                </c:pt>
                <c:pt idx="1273">
                  <c:v>70.659467175401602</c:v>
                </c:pt>
                <c:pt idx="1274">
                  <c:v>70.714973433983999</c:v>
                </c:pt>
                <c:pt idx="1275">
                  <c:v>70.770479692566397</c:v>
                </c:pt>
                <c:pt idx="1276">
                  <c:v>70.825985951148795</c:v>
                </c:pt>
                <c:pt idx="1277">
                  <c:v>70.881492209731206</c:v>
                </c:pt>
                <c:pt idx="1278">
                  <c:v>70.936998468313604</c:v>
                </c:pt>
                <c:pt idx="1279">
                  <c:v>70.992504726896001</c:v>
                </c:pt>
                <c:pt idx="1280">
                  <c:v>71.048010985478399</c:v>
                </c:pt>
                <c:pt idx="1281">
                  <c:v>71.103517244060797</c:v>
                </c:pt>
                <c:pt idx="1282">
                  <c:v>71.159023502643194</c:v>
                </c:pt>
                <c:pt idx="1283">
                  <c:v>71.214529761225606</c:v>
                </c:pt>
                <c:pt idx="1284">
                  <c:v>71.270036019808003</c:v>
                </c:pt>
                <c:pt idx="1285">
                  <c:v>71.325542278390401</c:v>
                </c:pt>
                <c:pt idx="1286">
                  <c:v>71.381048536972799</c:v>
                </c:pt>
                <c:pt idx="1287">
                  <c:v>71.436554795555196</c:v>
                </c:pt>
                <c:pt idx="1288">
                  <c:v>71.492061054137594</c:v>
                </c:pt>
                <c:pt idx="1289">
                  <c:v>71.547567312720005</c:v>
                </c:pt>
                <c:pt idx="1290">
                  <c:v>71.603073571302403</c:v>
                </c:pt>
                <c:pt idx="1291">
                  <c:v>71.6585798298848</c:v>
                </c:pt>
                <c:pt idx="1292">
                  <c:v>71.714086088467297</c:v>
                </c:pt>
                <c:pt idx="1293">
                  <c:v>71.769592347049695</c:v>
                </c:pt>
                <c:pt idx="1294">
                  <c:v>71.825098605632107</c:v>
                </c:pt>
                <c:pt idx="1295">
                  <c:v>71.880604864214504</c:v>
                </c:pt>
                <c:pt idx="1296">
                  <c:v>71.936111122796902</c:v>
                </c:pt>
                <c:pt idx="1297">
                  <c:v>71.991617381379299</c:v>
                </c:pt>
                <c:pt idx="1298">
                  <c:v>72.047123639961697</c:v>
                </c:pt>
                <c:pt idx="1299">
                  <c:v>72.102629898544095</c:v>
                </c:pt>
                <c:pt idx="1300">
                  <c:v>72.158136157126506</c:v>
                </c:pt>
                <c:pt idx="1301">
                  <c:v>72.213642415708904</c:v>
                </c:pt>
                <c:pt idx="1302">
                  <c:v>72.269148674291301</c:v>
                </c:pt>
                <c:pt idx="1303">
                  <c:v>72.324654932873699</c:v>
                </c:pt>
                <c:pt idx="1304">
                  <c:v>72.380161191456097</c:v>
                </c:pt>
                <c:pt idx="1305">
                  <c:v>72.435667450038494</c:v>
                </c:pt>
                <c:pt idx="1306">
                  <c:v>72.491173708620906</c:v>
                </c:pt>
                <c:pt idx="1307">
                  <c:v>72.546679967203303</c:v>
                </c:pt>
                <c:pt idx="1308">
                  <c:v>72.602186225785701</c:v>
                </c:pt>
                <c:pt idx="1309">
                  <c:v>72.657692484368098</c:v>
                </c:pt>
                <c:pt idx="1310">
                  <c:v>72.713198742950496</c:v>
                </c:pt>
                <c:pt idx="1311">
                  <c:v>72.768705001532993</c:v>
                </c:pt>
                <c:pt idx="1312">
                  <c:v>72.824211260115305</c:v>
                </c:pt>
                <c:pt idx="1313">
                  <c:v>72.879717518697802</c:v>
                </c:pt>
                <c:pt idx="1314">
                  <c:v>72.9352237772802</c:v>
                </c:pt>
                <c:pt idx="1315">
                  <c:v>72.990730035862597</c:v>
                </c:pt>
                <c:pt idx="1316">
                  <c:v>73.046236294444995</c:v>
                </c:pt>
                <c:pt idx="1317">
                  <c:v>73.101742553027407</c:v>
                </c:pt>
                <c:pt idx="1318">
                  <c:v>73.157248811609804</c:v>
                </c:pt>
                <c:pt idx="1319">
                  <c:v>73.212755070192202</c:v>
                </c:pt>
                <c:pt idx="1320">
                  <c:v>73.268261328774599</c:v>
                </c:pt>
                <c:pt idx="1321">
                  <c:v>73.323767587356997</c:v>
                </c:pt>
                <c:pt idx="1322">
                  <c:v>73.379273845939395</c:v>
                </c:pt>
                <c:pt idx="1323">
                  <c:v>73.434780104521806</c:v>
                </c:pt>
                <c:pt idx="1324">
                  <c:v>73.490286363104204</c:v>
                </c:pt>
                <c:pt idx="1325">
                  <c:v>73.545792621686601</c:v>
                </c:pt>
                <c:pt idx="1326">
                  <c:v>73.601298880268999</c:v>
                </c:pt>
                <c:pt idx="1327">
                  <c:v>73.656805138851396</c:v>
                </c:pt>
                <c:pt idx="1328">
                  <c:v>73.712311397433794</c:v>
                </c:pt>
                <c:pt idx="1329">
                  <c:v>73.767817656016206</c:v>
                </c:pt>
                <c:pt idx="1330">
                  <c:v>73.823323914598603</c:v>
                </c:pt>
                <c:pt idx="1331">
                  <c:v>73.878830173181001</c:v>
                </c:pt>
                <c:pt idx="1332">
                  <c:v>73.934336431763498</c:v>
                </c:pt>
                <c:pt idx="1333">
                  <c:v>73.989842690345895</c:v>
                </c:pt>
                <c:pt idx="1334">
                  <c:v>74.045348948928293</c:v>
                </c:pt>
                <c:pt idx="1335">
                  <c:v>74.100855207510705</c:v>
                </c:pt>
                <c:pt idx="1336">
                  <c:v>74.156361466093102</c:v>
                </c:pt>
                <c:pt idx="1337">
                  <c:v>74.2118677246755</c:v>
                </c:pt>
                <c:pt idx="1338">
                  <c:v>74.267373983257897</c:v>
                </c:pt>
                <c:pt idx="1339">
                  <c:v>74.322880241840295</c:v>
                </c:pt>
                <c:pt idx="1340">
                  <c:v>74.378386500422707</c:v>
                </c:pt>
                <c:pt idx="1341">
                  <c:v>74.433892759005104</c:v>
                </c:pt>
                <c:pt idx="1342">
                  <c:v>74.489399017587502</c:v>
                </c:pt>
                <c:pt idx="1343">
                  <c:v>74.544905276169899</c:v>
                </c:pt>
                <c:pt idx="1344">
                  <c:v>74.600411534752297</c:v>
                </c:pt>
                <c:pt idx="1345">
                  <c:v>74.655917793334694</c:v>
                </c:pt>
                <c:pt idx="1346">
                  <c:v>74.711424051917106</c:v>
                </c:pt>
                <c:pt idx="1347">
                  <c:v>74.766930310499504</c:v>
                </c:pt>
                <c:pt idx="1348">
                  <c:v>74.822436569081901</c:v>
                </c:pt>
                <c:pt idx="1349">
                  <c:v>74.877942827664299</c:v>
                </c:pt>
                <c:pt idx="1350">
                  <c:v>74.933449086246696</c:v>
                </c:pt>
                <c:pt idx="1351">
                  <c:v>74.988955344829193</c:v>
                </c:pt>
                <c:pt idx="1352">
                  <c:v>75.044461603411506</c:v>
                </c:pt>
                <c:pt idx="1353">
                  <c:v>75.099967861994003</c:v>
                </c:pt>
                <c:pt idx="1354">
                  <c:v>75.1554741205764</c:v>
                </c:pt>
                <c:pt idx="1355">
                  <c:v>75.210980379158798</c:v>
                </c:pt>
                <c:pt idx="1356">
                  <c:v>75.266486637741195</c:v>
                </c:pt>
                <c:pt idx="1357">
                  <c:v>75.321992896323593</c:v>
                </c:pt>
                <c:pt idx="1358">
                  <c:v>75.377499154906005</c:v>
                </c:pt>
                <c:pt idx="1359">
                  <c:v>75.433005413488402</c:v>
                </c:pt>
                <c:pt idx="1360">
                  <c:v>75.4885116720708</c:v>
                </c:pt>
                <c:pt idx="1361">
                  <c:v>75.544017930653197</c:v>
                </c:pt>
                <c:pt idx="1362">
                  <c:v>75.599524189235595</c:v>
                </c:pt>
                <c:pt idx="1363">
                  <c:v>75.655030447818007</c:v>
                </c:pt>
                <c:pt idx="1364">
                  <c:v>75.710536706400404</c:v>
                </c:pt>
                <c:pt idx="1365">
                  <c:v>75.766042964982802</c:v>
                </c:pt>
                <c:pt idx="1366">
                  <c:v>75.821549223565199</c:v>
                </c:pt>
                <c:pt idx="1367">
                  <c:v>75.877055482147597</c:v>
                </c:pt>
                <c:pt idx="1368">
                  <c:v>75.932561740729994</c:v>
                </c:pt>
                <c:pt idx="1369">
                  <c:v>75.988067999312406</c:v>
                </c:pt>
                <c:pt idx="1370">
                  <c:v>76.043574257894804</c:v>
                </c:pt>
                <c:pt idx="1371">
                  <c:v>76.099080516477201</c:v>
                </c:pt>
                <c:pt idx="1372">
                  <c:v>76.154586775059698</c:v>
                </c:pt>
                <c:pt idx="1373">
                  <c:v>76.210093033642096</c:v>
                </c:pt>
                <c:pt idx="1374">
                  <c:v>76.265599292224493</c:v>
                </c:pt>
                <c:pt idx="1375">
                  <c:v>76.321105550806905</c:v>
                </c:pt>
                <c:pt idx="1376">
                  <c:v>76.376611809389303</c:v>
                </c:pt>
                <c:pt idx="1377">
                  <c:v>76.4321180679717</c:v>
                </c:pt>
                <c:pt idx="1378">
                  <c:v>76.487624326554098</c:v>
                </c:pt>
                <c:pt idx="1379">
                  <c:v>76.543130585136495</c:v>
                </c:pt>
                <c:pt idx="1380">
                  <c:v>76.598636843718893</c:v>
                </c:pt>
                <c:pt idx="1381">
                  <c:v>76.654143102301305</c:v>
                </c:pt>
                <c:pt idx="1382">
                  <c:v>76.709649360883702</c:v>
                </c:pt>
                <c:pt idx="1383">
                  <c:v>76.7651556194661</c:v>
                </c:pt>
                <c:pt idx="1384">
                  <c:v>76.820661878048497</c:v>
                </c:pt>
                <c:pt idx="1385">
                  <c:v>76.876168136630895</c:v>
                </c:pt>
                <c:pt idx="1386">
                  <c:v>76.931674395213307</c:v>
                </c:pt>
                <c:pt idx="1387">
                  <c:v>76.987180653795704</c:v>
                </c:pt>
                <c:pt idx="1388">
                  <c:v>77.042686912378102</c:v>
                </c:pt>
                <c:pt idx="1389">
                  <c:v>77.098193170960499</c:v>
                </c:pt>
                <c:pt idx="1390">
                  <c:v>77.153699429542897</c:v>
                </c:pt>
                <c:pt idx="1391">
                  <c:v>77.209205688125394</c:v>
                </c:pt>
                <c:pt idx="1392">
                  <c:v>77.264711946707706</c:v>
                </c:pt>
                <c:pt idx="1393">
                  <c:v>77.320218205290203</c:v>
                </c:pt>
                <c:pt idx="1394">
                  <c:v>77.375724463872601</c:v>
                </c:pt>
                <c:pt idx="1395">
                  <c:v>77.431230722454998</c:v>
                </c:pt>
                <c:pt idx="1396">
                  <c:v>77.486736981037396</c:v>
                </c:pt>
                <c:pt idx="1397">
                  <c:v>77.542243239619793</c:v>
                </c:pt>
                <c:pt idx="1398">
                  <c:v>77.597749498202205</c:v>
                </c:pt>
                <c:pt idx="1399">
                  <c:v>77.653255756784603</c:v>
                </c:pt>
                <c:pt idx="1400">
                  <c:v>77.708762015367</c:v>
                </c:pt>
                <c:pt idx="1401">
                  <c:v>77.764268273949398</c:v>
                </c:pt>
                <c:pt idx="1402">
                  <c:v>77.819774532531795</c:v>
                </c:pt>
                <c:pt idx="1403">
                  <c:v>77.875280791114207</c:v>
                </c:pt>
                <c:pt idx="1404">
                  <c:v>77.930787049696605</c:v>
                </c:pt>
                <c:pt idx="1405">
                  <c:v>77.986293308279002</c:v>
                </c:pt>
                <c:pt idx="1406">
                  <c:v>78.0417995668614</c:v>
                </c:pt>
                <c:pt idx="1407">
                  <c:v>78.097305825443797</c:v>
                </c:pt>
                <c:pt idx="1408">
                  <c:v>78.152812084026195</c:v>
                </c:pt>
                <c:pt idx="1409">
                  <c:v>78.208318342608607</c:v>
                </c:pt>
                <c:pt idx="1410">
                  <c:v>78.263824601191004</c:v>
                </c:pt>
                <c:pt idx="1411">
                  <c:v>78.319330859773402</c:v>
                </c:pt>
                <c:pt idx="1412">
                  <c:v>78.374837118355899</c:v>
                </c:pt>
                <c:pt idx="1413">
                  <c:v>78.430343376938296</c:v>
                </c:pt>
                <c:pt idx="1414">
                  <c:v>78.485849635520694</c:v>
                </c:pt>
                <c:pt idx="1415">
                  <c:v>78.541355894103106</c:v>
                </c:pt>
                <c:pt idx="1416">
                  <c:v>78.596862152685503</c:v>
                </c:pt>
                <c:pt idx="1417">
                  <c:v>78.652368411267901</c:v>
                </c:pt>
                <c:pt idx="1418">
                  <c:v>78.707874669850298</c:v>
                </c:pt>
                <c:pt idx="1419">
                  <c:v>78.763380928432696</c:v>
                </c:pt>
                <c:pt idx="1420">
                  <c:v>78.818887187015093</c:v>
                </c:pt>
                <c:pt idx="1421">
                  <c:v>78.874393445597505</c:v>
                </c:pt>
                <c:pt idx="1422">
                  <c:v>78.929899704179903</c:v>
                </c:pt>
                <c:pt idx="1423">
                  <c:v>78.9854059627623</c:v>
                </c:pt>
                <c:pt idx="1424">
                  <c:v>79.040912221344698</c:v>
                </c:pt>
                <c:pt idx="1425">
                  <c:v>79.096418479927095</c:v>
                </c:pt>
                <c:pt idx="1426">
                  <c:v>79.151924738509507</c:v>
                </c:pt>
                <c:pt idx="1427">
                  <c:v>79.207430997091905</c:v>
                </c:pt>
                <c:pt idx="1428">
                  <c:v>79.262937255674302</c:v>
                </c:pt>
                <c:pt idx="1429">
                  <c:v>79.3184435142567</c:v>
                </c:pt>
                <c:pt idx="1430">
                  <c:v>79.373949772839097</c:v>
                </c:pt>
                <c:pt idx="1431">
                  <c:v>79.429456031421594</c:v>
                </c:pt>
                <c:pt idx="1432">
                  <c:v>79.484962290003907</c:v>
                </c:pt>
                <c:pt idx="1433">
                  <c:v>79.540468548586404</c:v>
                </c:pt>
                <c:pt idx="1434">
                  <c:v>79.595974807168801</c:v>
                </c:pt>
                <c:pt idx="1435">
                  <c:v>79.651481065751199</c:v>
                </c:pt>
                <c:pt idx="1436">
                  <c:v>79.706987324333596</c:v>
                </c:pt>
                <c:pt idx="1437">
                  <c:v>79.762493582915994</c:v>
                </c:pt>
                <c:pt idx="1438">
                  <c:v>79.817999841498406</c:v>
                </c:pt>
                <c:pt idx="1439">
                  <c:v>79.873506100080803</c:v>
                </c:pt>
                <c:pt idx="1440">
                  <c:v>79.929012358663201</c:v>
                </c:pt>
                <c:pt idx="1441">
                  <c:v>79.984518617245598</c:v>
                </c:pt>
                <c:pt idx="1442">
                  <c:v>80.040024875827996</c:v>
                </c:pt>
                <c:pt idx="1443">
                  <c:v>80.095531134410393</c:v>
                </c:pt>
                <c:pt idx="1444">
                  <c:v>80.151037392992805</c:v>
                </c:pt>
                <c:pt idx="1445">
                  <c:v>80.206543651575203</c:v>
                </c:pt>
                <c:pt idx="1446">
                  <c:v>80.2620499101576</c:v>
                </c:pt>
                <c:pt idx="1447">
                  <c:v>80.317556168739998</c:v>
                </c:pt>
                <c:pt idx="1448">
                  <c:v>80.373062427322395</c:v>
                </c:pt>
                <c:pt idx="1449">
                  <c:v>80.428568685904807</c:v>
                </c:pt>
                <c:pt idx="1450">
                  <c:v>80.484074944487205</c:v>
                </c:pt>
                <c:pt idx="1451">
                  <c:v>80.539581203069602</c:v>
                </c:pt>
                <c:pt idx="1452">
                  <c:v>80.595087461652099</c:v>
                </c:pt>
                <c:pt idx="1453">
                  <c:v>80.650593720234497</c:v>
                </c:pt>
                <c:pt idx="1454">
                  <c:v>80.706099978816894</c:v>
                </c:pt>
                <c:pt idx="1455">
                  <c:v>80.761606237399306</c:v>
                </c:pt>
                <c:pt idx="1456">
                  <c:v>80.817112495981704</c:v>
                </c:pt>
                <c:pt idx="1457">
                  <c:v>80.872618754564101</c:v>
                </c:pt>
                <c:pt idx="1458">
                  <c:v>80.928125013146499</c:v>
                </c:pt>
                <c:pt idx="1459">
                  <c:v>80.983631271728896</c:v>
                </c:pt>
                <c:pt idx="1460">
                  <c:v>81.039137530311294</c:v>
                </c:pt>
                <c:pt idx="1461">
                  <c:v>81.094643788893706</c:v>
                </c:pt>
                <c:pt idx="1462">
                  <c:v>81.150150047476103</c:v>
                </c:pt>
                <c:pt idx="1463">
                  <c:v>81.205656306058501</c:v>
                </c:pt>
                <c:pt idx="1464">
                  <c:v>81.261162564640898</c:v>
                </c:pt>
                <c:pt idx="1465">
                  <c:v>81.316668823223296</c:v>
                </c:pt>
                <c:pt idx="1466">
                  <c:v>81.372175081805693</c:v>
                </c:pt>
                <c:pt idx="1467">
                  <c:v>81.427681340388105</c:v>
                </c:pt>
                <c:pt idx="1468">
                  <c:v>81.483187598970503</c:v>
                </c:pt>
                <c:pt idx="1469">
                  <c:v>81.5386938575529</c:v>
                </c:pt>
                <c:pt idx="1470">
                  <c:v>81.594200116135298</c:v>
                </c:pt>
                <c:pt idx="1471">
                  <c:v>81.649706374717795</c:v>
                </c:pt>
                <c:pt idx="1472">
                  <c:v>81.705212633300206</c:v>
                </c:pt>
                <c:pt idx="1473">
                  <c:v>81.760718891882604</c:v>
                </c:pt>
                <c:pt idx="1474">
                  <c:v>81.816225150465002</c:v>
                </c:pt>
                <c:pt idx="1475">
                  <c:v>81.871731409047399</c:v>
                </c:pt>
                <c:pt idx="1476">
                  <c:v>81.927237667629797</c:v>
                </c:pt>
                <c:pt idx="1477">
                  <c:v>81.982743926212194</c:v>
                </c:pt>
                <c:pt idx="1478">
                  <c:v>82.038250184794606</c:v>
                </c:pt>
                <c:pt idx="1479">
                  <c:v>82.093756443377004</c:v>
                </c:pt>
                <c:pt idx="1480">
                  <c:v>82.149262701959401</c:v>
                </c:pt>
                <c:pt idx="1481">
                  <c:v>82.204768960541799</c:v>
                </c:pt>
                <c:pt idx="1482">
                  <c:v>82.260275219124196</c:v>
                </c:pt>
                <c:pt idx="1483">
                  <c:v>82.315781477706594</c:v>
                </c:pt>
                <c:pt idx="1484">
                  <c:v>82.371287736289005</c:v>
                </c:pt>
                <c:pt idx="1485">
                  <c:v>82.426793994871403</c:v>
                </c:pt>
                <c:pt idx="1486">
                  <c:v>82.482300253453801</c:v>
                </c:pt>
                <c:pt idx="1487">
                  <c:v>82.537806512036198</c:v>
                </c:pt>
                <c:pt idx="1488">
                  <c:v>82.593312770618596</c:v>
                </c:pt>
                <c:pt idx="1489">
                  <c:v>82.648819029200993</c:v>
                </c:pt>
                <c:pt idx="1490">
                  <c:v>82.704325287783405</c:v>
                </c:pt>
                <c:pt idx="1491">
                  <c:v>82.759831546365803</c:v>
                </c:pt>
                <c:pt idx="1492">
                  <c:v>82.8153378049483</c:v>
                </c:pt>
                <c:pt idx="1493">
                  <c:v>82.870844063530697</c:v>
                </c:pt>
                <c:pt idx="1494">
                  <c:v>82.926350322113095</c:v>
                </c:pt>
                <c:pt idx="1495">
                  <c:v>82.981856580695506</c:v>
                </c:pt>
                <c:pt idx="1496">
                  <c:v>83.037362839277904</c:v>
                </c:pt>
                <c:pt idx="1497">
                  <c:v>83.092869097860302</c:v>
                </c:pt>
                <c:pt idx="1498">
                  <c:v>83.148375356442699</c:v>
                </c:pt>
                <c:pt idx="1499">
                  <c:v>83.203881615025097</c:v>
                </c:pt>
                <c:pt idx="1500">
                  <c:v>83.259387873607494</c:v>
                </c:pt>
                <c:pt idx="1501">
                  <c:v>83.314894132189906</c:v>
                </c:pt>
                <c:pt idx="1502">
                  <c:v>83.370400390772303</c:v>
                </c:pt>
                <c:pt idx="1503">
                  <c:v>83.425906649354701</c:v>
                </c:pt>
                <c:pt idx="1504">
                  <c:v>83.481412907937099</c:v>
                </c:pt>
                <c:pt idx="1505">
                  <c:v>83.536919166519496</c:v>
                </c:pt>
                <c:pt idx="1506">
                  <c:v>83.592425425101894</c:v>
                </c:pt>
                <c:pt idx="1507">
                  <c:v>83.647931683684305</c:v>
                </c:pt>
                <c:pt idx="1508">
                  <c:v>83.703437942266703</c:v>
                </c:pt>
                <c:pt idx="1509">
                  <c:v>83.758944200849101</c:v>
                </c:pt>
                <c:pt idx="1510">
                  <c:v>83.814450459431498</c:v>
                </c:pt>
                <c:pt idx="1511">
                  <c:v>83.869956718013995</c:v>
                </c:pt>
                <c:pt idx="1512">
                  <c:v>83.925462976596407</c:v>
                </c:pt>
                <c:pt idx="1513">
                  <c:v>83.980969235178804</c:v>
                </c:pt>
                <c:pt idx="1514">
                  <c:v>84.036475493761202</c:v>
                </c:pt>
                <c:pt idx="1515">
                  <c:v>84.0919817523436</c:v>
                </c:pt>
                <c:pt idx="1516">
                  <c:v>84.147488010925997</c:v>
                </c:pt>
                <c:pt idx="1517">
                  <c:v>84.202994269508395</c:v>
                </c:pt>
                <c:pt idx="1518">
                  <c:v>84.258500528090806</c:v>
                </c:pt>
                <c:pt idx="1519">
                  <c:v>84.314006786673204</c:v>
                </c:pt>
                <c:pt idx="1520">
                  <c:v>84.369513045255601</c:v>
                </c:pt>
                <c:pt idx="1521">
                  <c:v>84.425019303837999</c:v>
                </c:pt>
                <c:pt idx="1522">
                  <c:v>84.480525562420397</c:v>
                </c:pt>
                <c:pt idx="1523">
                  <c:v>84.536031821002794</c:v>
                </c:pt>
                <c:pt idx="1524">
                  <c:v>84.591538079585206</c:v>
                </c:pt>
                <c:pt idx="1525">
                  <c:v>84.647044338167603</c:v>
                </c:pt>
                <c:pt idx="1526">
                  <c:v>84.702550596750001</c:v>
                </c:pt>
                <c:pt idx="1527">
                  <c:v>84.758056855332399</c:v>
                </c:pt>
                <c:pt idx="1528">
                  <c:v>84.813563113914796</c:v>
                </c:pt>
                <c:pt idx="1529">
                  <c:v>84.869069372497194</c:v>
                </c:pt>
                <c:pt idx="1530">
                  <c:v>84.924575631079605</c:v>
                </c:pt>
                <c:pt idx="1531">
                  <c:v>84.980081889662003</c:v>
                </c:pt>
                <c:pt idx="1532">
                  <c:v>85.0355881482445</c:v>
                </c:pt>
                <c:pt idx="1533">
                  <c:v>85.091094406826898</c:v>
                </c:pt>
                <c:pt idx="1534">
                  <c:v>85.146600665409295</c:v>
                </c:pt>
                <c:pt idx="1535">
                  <c:v>85.202106923991707</c:v>
                </c:pt>
                <c:pt idx="1536">
                  <c:v>85.257613182574104</c:v>
                </c:pt>
                <c:pt idx="1537">
                  <c:v>85.313119441156502</c:v>
                </c:pt>
                <c:pt idx="1538">
                  <c:v>85.368625699738899</c:v>
                </c:pt>
                <c:pt idx="1539">
                  <c:v>85.424131958321297</c:v>
                </c:pt>
                <c:pt idx="1540">
                  <c:v>85.479638216903695</c:v>
                </c:pt>
                <c:pt idx="1541">
                  <c:v>85.535144475486106</c:v>
                </c:pt>
                <c:pt idx="1542">
                  <c:v>85.590650734068504</c:v>
                </c:pt>
                <c:pt idx="1543">
                  <c:v>85.646156992650901</c:v>
                </c:pt>
                <c:pt idx="1544">
                  <c:v>85.701663251233299</c:v>
                </c:pt>
                <c:pt idx="1545">
                  <c:v>85.757169509815697</c:v>
                </c:pt>
                <c:pt idx="1546">
                  <c:v>85.812675768398094</c:v>
                </c:pt>
                <c:pt idx="1547">
                  <c:v>85.868182026980506</c:v>
                </c:pt>
                <c:pt idx="1548">
                  <c:v>85.923688285562903</c:v>
                </c:pt>
                <c:pt idx="1549">
                  <c:v>85.979194544145301</c:v>
                </c:pt>
                <c:pt idx="1550">
                  <c:v>86.034700802727698</c:v>
                </c:pt>
                <c:pt idx="1551">
                  <c:v>86.090207061310196</c:v>
                </c:pt>
                <c:pt idx="1552">
                  <c:v>86.145713319892593</c:v>
                </c:pt>
                <c:pt idx="1553">
                  <c:v>86.201219578475005</c:v>
                </c:pt>
                <c:pt idx="1554">
                  <c:v>86.256725837057402</c:v>
                </c:pt>
                <c:pt idx="1555">
                  <c:v>86.3122320956398</c:v>
                </c:pt>
                <c:pt idx="1556">
                  <c:v>86.367738354222197</c:v>
                </c:pt>
                <c:pt idx="1557">
                  <c:v>86.423244612804595</c:v>
                </c:pt>
                <c:pt idx="1558">
                  <c:v>86.478750871387007</c:v>
                </c:pt>
                <c:pt idx="1559">
                  <c:v>86.534257129969404</c:v>
                </c:pt>
                <c:pt idx="1560">
                  <c:v>86.589763388551802</c:v>
                </c:pt>
                <c:pt idx="1561">
                  <c:v>86.645269647134199</c:v>
                </c:pt>
                <c:pt idx="1562">
                  <c:v>86.700775905716597</c:v>
                </c:pt>
                <c:pt idx="1563">
                  <c:v>86.756282164298995</c:v>
                </c:pt>
                <c:pt idx="1564">
                  <c:v>86.811788422881406</c:v>
                </c:pt>
                <c:pt idx="1565">
                  <c:v>86.867294681463804</c:v>
                </c:pt>
                <c:pt idx="1566">
                  <c:v>86.922800940046201</c:v>
                </c:pt>
                <c:pt idx="1567">
                  <c:v>86.978307198628599</c:v>
                </c:pt>
                <c:pt idx="1568">
                  <c:v>87.033813457210996</c:v>
                </c:pt>
                <c:pt idx="1569">
                  <c:v>87.089319715793394</c:v>
                </c:pt>
                <c:pt idx="1570">
                  <c:v>87.144825974375806</c:v>
                </c:pt>
                <c:pt idx="1571">
                  <c:v>87.200332232958203</c:v>
                </c:pt>
                <c:pt idx="1572">
                  <c:v>87.2558384915407</c:v>
                </c:pt>
                <c:pt idx="1573">
                  <c:v>87.311344750123098</c:v>
                </c:pt>
                <c:pt idx="1574">
                  <c:v>87.366851008705495</c:v>
                </c:pt>
                <c:pt idx="1575">
                  <c:v>87.422357267287893</c:v>
                </c:pt>
                <c:pt idx="1576">
                  <c:v>87.477863525870305</c:v>
                </c:pt>
                <c:pt idx="1577">
                  <c:v>87.533369784452702</c:v>
                </c:pt>
                <c:pt idx="1578">
                  <c:v>87.5888760430351</c:v>
                </c:pt>
                <c:pt idx="1579">
                  <c:v>87.644382301617497</c:v>
                </c:pt>
                <c:pt idx="1580">
                  <c:v>87.699888560199895</c:v>
                </c:pt>
                <c:pt idx="1581">
                  <c:v>87.755394818782307</c:v>
                </c:pt>
                <c:pt idx="1582">
                  <c:v>87.810901077364704</c:v>
                </c:pt>
                <c:pt idx="1583">
                  <c:v>87.866407335947102</c:v>
                </c:pt>
                <c:pt idx="1584">
                  <c:v>87.921913594529499</c:v>
                </c:pt>
                <c:pt idx="1585">
                  <c:v>87.977419853111897</c:v>
                </c:pt>
                <c:pt idx="1586">
                  <c:v>88.032926111694294</c:v>
                </c:pt>
                <c:pt idx="1587">
                  <c:v>88.088432370276706</c:v>
                </c:pt>
                <c:pt idx="1588">
                  <c:v>88.143938628859104</c:v>
                </c:pt>
                <c:pt idx="1589">
                  <c:v>88.199444887441501</c:v>
                </c:pt>
                <c:pt idx="1590">
                  <c:v>88.254951146023899</c:v>
                </c:pt>
                <c:pt idx="1591">
                  <c:v>88.310457404606396</c:v>
                </c:pt>
                <c:pt idx="1592">
                  <c:v>88.365963663188793</c:v>
                </c:pt>
                <c:pt idx="1593">
                  <c:v>88.421469921771205</c:v>
                </c:pt>
                <c:pt idx="1594">
                  <c:v>88.476976180353603</c:v>
                </c:pt>
                <c:pt idx="1595">
                  <c:v>88.532482438936</c:v>
                </c:pt>
                <c:pt idx="1596">
                  <c:v>88.587988697518398</c:v>
                </c:pt>
                <c:pt idx="1597">
                  <c:v>88.643494956100795</c:v>
                </c:pt>
                <c:pt idx="1598">
                  <c:v>88.699001214683193</c:v>
                </c:pt>
                <c:pt idx="1599">
                  <c:v>88.754507473265605</c:v>
                </c:pt>
                <c:pt idx="1600">
                  <c:v>88.810013731848002</c:v>
                </c:pt>
                <c:pt idx="1601">
                  <c:v>88.8655199904304</c:v>
                </c:pt>
                <c:pt idx="1602">
                  <c:v>88.921026249012797</c:v>
                </c:pt>
                <c:pt idx="1603">
                  <c:v>88.976532507595195</c:v>
                </c:pt>
                <c:pt idx="1604">
                  <c:v>89.032038766177607</c:v>
                </c:pt>
                <c:pt idx="1605">
                  <c:v>89.087545024760004</c:v>
                </c:pt>
                <c:pt idx="1606">
                  <c:v>89.143051283342402</c:v>
                </c:pt>
                <c:pt idx="1607">
                  <c:v>89.198557541924799</c:v>
                </c:pt>
                <c:pt idx="1608">
                  <c:v>89.254063800507197</c:v>
                </c:pt>
                <c:pt idx="1609">
                  <c:v>89.309570059089594</c:v>
                </c:pt>
                <c:pt idx="1610">
                  <c:v>89.365076317672006</c:v>
                </c:pt>
                <c:pt idx="1611">
                  <c:v>89.420582576254404</c:v>
                </c:pt>
                <c:pt idx="1612">
                  <c:v>89.476088834836901</c:v>
                </c:pt>
                <c:pt idx="1613">
                  <c:v>89.531595093419298</c:v>
                </c:pt>
                <c:pt idx="1614">
                  <c:v>89.587101352001696</c:v>
                </c:pt>
                <c:pt idx="1615">
                  <c:v>89.642607610584093</c:v>
                </c:pt>
                <c:pt idx="1616">
                  <c:v>89.698113869166505</c:v>
                </c:pt>
                <c:pt idx="1617">
                  <c:v>89.753620127748903</c:v>
                </c:pt>
                <c:pt idx="1618">
                  <c:v>89.8091263863313</c:v>
                </c:pt>
                <c:pt idx="1619">
                  <c:v>89.864632644913698</c:v>
                </c:pt>
                <c:pt idx="1620">
                  <c:v>89.920138903496095</c:v>
                </c:pt>
                <c:pt idx="1621">
                  <c:v>89.975645162078493</c:v>
                </c:pt>
                <c:pt idx="1622">
                  <c:v>90.031151420660905</c:v>
                </c:pt>
                <c:pt idx="1623">
                  <c:v>90.086657679243302</c:v>
                </c:pt>
                <c:pt idx="1624">
                  <c:v>90.1421639378257</c:v>
                </c:pt>
                <c:pt idx="1625">
                  <c:v>90.197670196408097</c:v>
                </c:pt>
                <c:pt idx="1626">
                  <c:v>90.253176454990495</c:v>
                </c:pt>
                <c:pt idx="1627">
                  <c:v>90.308682713572907</c:v>
                </c:pt>
                <c:pt idx="1628">
                  <c:v>90.364188972155304</c:v>
                </c:pt>
                <c:pt idx="1629">
                  <c:v>90.419695230737702</c:v>
                </c:pt>
                <c:pt idx="1630">
                  <c:v>90.475201489320099</c:v>
                </c:pt>
                <c:pt idx="1631">
                  <c:v>90.530707747902596</c:v>
                </c:pt>
                <c:pt idx="1632">
                  <c:v>90.586214006484994</c:v>
                </c:pt>
                <c:pt idx="1633">
                  <c:v>90.641720265067406</c:v>
                </c:pt>
                <c:pt idx="1634">
                  <c:v>90.697226523649803</c:v>
                </c:pt>
                <c:pt idx="1635">
                  <c:v>90.752732782232201</c:v>
                </c:pt>
                <c:pt idx="1636">
                  <c:v>90.808239040814598</c:v>
                </c:pt>
                <c:pt idx="1637">
                  <c:v>90.863745299396996</c:v>
                </c:pt>
                <c:pt idx="1638">
                  <c:v>90.919251557979393</c:v>
                </c:pt>
                <c:pt idx="1639">
                  <c:v>90.974757816561805</c:v>
                </c:pt>
                <c:pt idx="1640">
                  <c:v>91.030264075144203</c:v>
                </c:pt>
                <c:pt idx="1641">
                  <c:v>91.0857703337266</c:v>
                </c:pt>
                <c:pt idx="1642">
                  <c:v>91.141276592308998</c:v>
                </c:pt>
                <c:pt idx="1643">
                  <c:v>91.196782850891395</c:v>
                </c:pt>
                <c:pt idx="1644">
                  <c:v>91.252289109473793</c:v>
                </c:pt>
                <c:pt idx="1645">
                  <c:v>91.307795368056205</c:v>
                </c:pt>
                <c:pt idx="1646">
                  <c:v>91.363301626638602</c:v>
                </c:pt>
                <c:pt idx="1647">
                  <c:v>91.418807885221</c:v>
                </c:pt>
                <c:pt idx="1648">
                  <c:v>91.474314143803397</c:v>
                </c:pt>
                <c:pt idx="1649">
                  <c:v>91.529820402385795</c:v>
                </c:pt>
                <c:pt idx="1650">
                  <c:v>91.585326660968207</c:v>
                </c:pt>
                <c:pt idx="1651">
                  <c:v>91.640832919550604</c:v>
                </c:pt>
                <c:pt idx="1652">
                  <c:v>91.696339178133101</c:v>
                </c:pt>
                <c:pt idx="1653">
                  <c:v>91.751845436715499</c:v>
                </c:pt>
                <c:pt idx="1654">
                  <c:v>91.807351695297896</c:v>
                </c:pt>
                <c:pt idx="1655">
                  <c:v>91.862857953880294</c:v>
                </c:pt>
                <c:pt idx="1656">
                  <c:v>91.918364212462706</c:v>
                </c:pt>
                <c:pt idx="1657">
                  <c:v>91.973870471045103</c:v>
                </c:pt>
                <c:pt idx="1658">
                  <c:v>92.029376729627501</c:v>
                </c:pt>
                <c:pt idx="1659">
                  <c:v>92.084882988209898</c:v>
                </c:pt>
                <c:pt idx="1660">
                  <c:v>92.140389246792296</c:v>
                </c:pt>
                <c:pt idx="1661">
                  <c:v>92.195895505374693</c:v>
                </c:pt>
                <c:pt idx="1662">
                  <c:v>92.251401763957105</c:v>
                </c:pt>
                <c:pt idx="1663">
                  <c:v>92.306908022539503</c:v>
                </c:pt>
                <c:pt idx="1664">
                  <c:v>92.3624142811219</c:v>
                </c:pt>
                <c:pt idx="1665">
                  <c:v>92.417920539704298</c:v>
                </c:pt>
                <c:pt idx="1666">
                  <c:v>92.473426798286695</c:v>
                </c:pt>
                <c:pt idx="1667">
                  <c:v>92.528933056869107</c:v>
                </c:pt>
                <c:pt idx="1668">
                  <c:v>92.584439315451505</c:v>
                </c:pt>
                <c:pt idx="1669">
                  <c:v>92.639945574033902</c:v>
                </c:pt>
                <c:pt idx="1670">
                  <c:v>92.6954518326163</c:v>
                </c:pt>
                <c:pt idx="1671">
                  <c:v>92.750958091198697</c:v>
                </c:pt>
                <c:pt idx="1672">
                  <c:v>92.806464349781194</c:v>
                </c:pt>
                <c:pt idx="1673">
                  <c:v>92.861970608363606</c:v>
                </c:pt>
                <c:pt idx="1674">
                  <c:v>92.917476866946004</c:v>
                </c:pt>
                <c:pt idx="1675">
                  <c:v>92.972983125528401</c:v>
                </c:pt>
                <c:pt idx="1676">
                  <c:v>93.028489384110799</c:v>
                </c:pt>
                <c:pt idx="1677">
                  <c:v>93.083995642693196</c:v>
                </c:pt>
                <c:pt idx="1678">
                  <c:v>93.139501901275594</c:v>
                </c:pt>
                <c:pt idx="1679">
                  <c:v>93.195008159858006</c:v>
                </c:pt>
                <c:pt idx="1680">
                  <c:v>93.250514418440403</c:v>
                </c:pt>
                <c:pt idx="1681">
                  <c:v>93.306020677022801</c:v>
                </c:pt>
                <c:pt idx="1682">
                  <c:v>93.361526935605198</c:v>
                </c:pt>
                <c:pt idx="1683">
                  <c:v>93.417033194187596</c:v>
                </c:pt>
                <c:pt idx="1684">
                  <c:v>93.472539452769993</c:v>
                </c:pt>
                <c:pt idx="1685">
                  <c:v>93.528045711352405</c:v>
                </c:pt>
                <c:pt idx="1686">
                  <c:v>93.583551969934803</c:v>
                </c:pt>
                <c:pt idx="1687">
                  <c:v>93.6390582285172</c:v>
                </c:pt>
                <c:pt idx="1688">
                  <c:v>93.694564487099598</c:v>
                </c:pt>
                <c:pt idx="1689">
                  <c:v>93.750070745681995</c:v>
                </c:pt>
                <c:pt idx="1690">
                  <c:v>93.805577004264407</c:v>
                </c:pt>
                <c:pt idx="1691">
                  <c:v>93.861083262846805</c:v>
                </c:pt>
                <c:pt idx="1692">
                  <c:v>93.916589521429202</c:v>
                </c:pt>
                <c:pt idx="1693">
                  <c:v>93.972095780011699</c:v>
                </c:pt>
                <c:pt idx="1694">
                  <c:v>94.027602038594097</c:v>
                </c:pt>
                <c:pt idx="1695">
                  <c:v>94.083108297176494</c:v>
                </c:pt>
                <c:pt idx="1696">
                  <c:v>94.138614555758906</c:v>
                </c:pt>
                <c:pt idx="1697">
                  <c:v>94.194120814341304</c:v>
                </c:pt>
                <c:pt idx="1698">
                  <c:v>94.249627072923701</c:v>
                </c:pt>
                <c:pt idx="1699">
                  <c:v>94.305133331506099</c:v>
                </c:pt>
                <c:pt idx="1700">
                  <c:v>94.360639590088496</c:v>
                </c:pt>
                <c:pt idx="1701">
                  <c:v>94.416145848670894</c:v>
                </c:pt>
                <c:pt idx="1702">
                  <c:v>94.471652107253306</c:v>
                </c:pt>
                <c:pt idx="1703">
                  <c:v>94.527158365835703</c:v>
                </c:pt>
                <c:pt idx="1704">
                  <c:v>94.582664624418101</c:v>
                </c:pt>
                <c:pt idx="1705">
                  <c:v>94.638170883000498</c:v>
                </c:pt>
                <c:pt idx="1706">
                  <c:v>94.693677141582896</c:v>
                </c:pt>
                <c:pt idx="1707">
                  <c:v>94.749183400165293</c:v>
                </c:pt>
                <c:pt idx="1708">
                  <c:v>94.804689658747705</c:v>
                </c:pt>
                <c:pt idx="1709">
                  <c:v>94.860195917330103</c:v>
                </c:pt>
                <c:pt idx="1710">
                  <c:v>94.9157021759125</c:v>
                </c:pt>
                <c:pt idx="1711">
                  <c:v>94.971208434494898</c:v>
                </c:pt>
                <c:pt idx="1712">
                  <c:v>95.026714693077395</c:v>
                </c:pt>
                <c:pt idx="1713">
                  <c:v>95.082220951659806</c:v>
                </c:pt>
                <c:pt idx="1714">
                  <c:v>95.137727210242204</c:v>
                </c:pt>
                <c:pt idx="1715">
                  <c:v>95.193233468824602</c:v>
                </c:pt>
                <c:pt idx="1716">
                  <c:v>95.248739727406999</c:v>
                </c:pt>
                <c:pt idx="1717">
                  <c:v>95.304245985989397</c:v>
                </c:pt>
                <c:pt idx="1718">
                  <c:v>95.359752244571794</c:v>
                </c:pt>
                <c:pt idx="1719">
                  <c:v>95.415258503154206</c:v>
                </c:pt>
                <c:pt idx="1720">
                  <c:v>95.470764761736604</c:v>
                </c:pt>
                <c:pt idx="1721">
                  <c:v>95.526271020319001</c:v>
                </c:pt>
                <c:pt idx="1722">
                  <c:v>95.581777278901399</c:v>
                </c:pt>
                <c:pt idx="1723">
                  <c:v>95.637283537483796</c:v>
                </c:pt>
                <c:pt idx="1724">
                  <c:v>95.692789796066194</c:v>
                </c:pt>
                <c:pt idx="1725">
                  <c:v>95.748296054648605</c:v>
                </c:pt>
                <c:pt idx="1726">
                  <c:v>95.803802313231003</c:v>
                </c:pt>
                <c:pt idx="1727">
                  <c:v>95.859308571813401</c:v>
                </c:pt>
                <c:pt idx="1728">
                  <c:v>95.914814830395798</c:v>
                </c:pt>
                <c:pt idx="1729">
                  <c:v>95.970321088978196</c:v>
                </c:pt>
                <c:pt idx="1730">
                  <c:v>96.025827347560593</c:v>
                </c:pt>
                <c:pt idx="1731">
                  <c:v>96.081333606143005</c:v>
                </c:pt>
                <c:pt idx="1732">
                  <c:v>96.136839864725403</c:v>
                </c:pt>
                <c:pt idx="1733">
                  <c:v>96.1923461233079</c:v>
                </c:pt>
                <c:pt idx="1734">
                  <c:v>96.247852381890297</c:v>
                </c:pt>
                <c:pt idx="1735">
                  <c:v>96.303358640472695</c:v>
                </c:pt>
                <c:pt idx="1736">
                  <c:v>96.358864899055106</c:v>
                </c:pt>
                <c:pt idx="1737">
                  <c:v>96.414371157637504</c:v>
                </c:pt>
                <c:pt idx="1738">
                  <c:v>96.469877416219902</c:v>
                </c:pt>
                <c:pt idx="1739">
                  <c:v>96.525383674802299</c:v>
                </c:pt>
                <c:pt idx="1740">
                  <c:v>96.580889933384697</c:v>
                </c:pt>
                <c:pt idx="1741">
                  <c:v>96.636396191967094</c:v>
                </c:pt>
                <c:pt idx="1742">
                  <c:v>96.691902450549506</c:v>
                </c:pt>
                <c:pt idx="1743">
                  <c:v>96.747408709131903</c:v>
                </c:pt>
                <c:pt idx="1744">
                  <c:v>96.802914967714301</c:v>
                </c:pt>
                <c:pt idx="1745">
                  <c:v>96.858421226296699</c:v>
                </c:pt>
                <c:pt idx="1746">
                  <c:v>96.913927484879096</c:v>
                </c:pt>
                <c:pt idx="1747">
                  <c:v>96.969433743461494</c:v>
                </c:pt>
                <c:pt idx="1748">
                  <c:v>97.024940002043905</c:v>
                </c:pt>
                <c:pt idx="1749">
                  <c:v>97.080446260626303</c:v>
                </c:pt>
                <c:pt idx="1750">
                  <c:v>97.135952519208701</c:v>
                </c:pt>
                <c:pt idx="1751">
                  <c:v>97.191458777791098</c:v>
                </c:pt>
                <c:pt idx="1752">
                  <c:v>97.246965036373595</c:v>
                </c:pt>
                <c:pt idx="1753">
                  <c:v>97.302471294956007</c:v>
                </c:pt>
                <c:pt idx="1754">
                  <c:v>97.357977553538404</c:v>
                </c:pt>
                <c:pt idx="1755">
                  <c:v>97.413483812120802</c:v>
                </c:pt>
                <c:pt idx="1756">
                  <c:v>97.4689900707032</c:v>
                </c:pt>
                <c:pt idx="1757">
                  <c:v>97.524496329285597</c:v>
                </c:pt>
                <c:pt idx="1758">
                  <c:v>97.580002587867995</c:v>
                </c:pt>
                <c:pt idx="1759">
                  <c:v>97.635508846450406</c:v>
                </c:pt>
                <c:pt idx="1760">
                  <c:v>97.691015105032804</c:v>
                </c:pt>
                <c:pt idx="1761">
                  <c:v>97.746521363615201</c:v>
                </c:pt>
                <c:pt idx="1762">
                  <c:v>97.802027622197599</c:v>
                </c:pt>
                <c:pt idx="1763">
                  <c:v>97.857533880779997</c:v>
                </c:pt>
                <c:pt idx="1764">
                  <c:v>97.913040139362394</c:v>
                </c:pt>
                <c:pt idx="1765">
                  <c:v>97.968546397944806</c:v>
                </c:pt>
                <c:pt idx="1766">
                  <c:v>98.024052656527203</c:v>
                </c:pt>
                <c:pt idx="1767">
                  <c:v>98.079558915109601</c:v>
                </c:pt>
                <c:pt idx="1768">
                  <c:v>98.135065173691999</c:v>
                </c:pt>
                <c:pt idx="1769">
                  <c:v>98.190571432274396</c:v>
                </c:pt>
                <c:pt idx="1770">
                  <c:v>98.246077690856794</c:v>
                </c:pt>
                <c:pt idx="1771">
                  <c:v>98.301583949439205</c:v>
                </c:pt>
                <c:pt idx="1772">
                  <c:v>98.357090208021603</c:v>
                </c:pt>
                <c:pt idx="1773">
                  <c:v>98.4125964666041</c:v>
                </c:pt>
                <c:pt idx="1774">
                  <c:v>98.468102725186498</c:v>
                </c:pt>
                <c:pt idx="1775">
                  <c:v>98.523608983768895</c:v>
                </c:pt>
                <c:pt idx="1776">
                  <c:v>98.579115242351307</c:v>
                </c:pt>
                <c:pt idx="1777">
                  <c:v>98.634621500933704</c:v>
                </c:pt>
                <c:pt idx="1778">
                  <c:v>98.690127759516102</c:v>
                </c:pt>
                <c:pt idx="1779">
                  <c:v>98.745634018098499</c:v>
                </c:pt>
                <c:pt idx="1780">
                  <c:v>98.801140276680897</c:v>
                </c:pt>
                <c:pt idx="1781">
                  <c:v>98.856646535263295</c:v>
                </c:pt>
                <c:pt idx="1782">
                  <c:v>98.912152793845706</c:v>
                </c:pt>
                <c:pt idx="1783">
                  <c:v>98.967659052428104</c:v>
                </c:pt>
                <c:pt idx="1784">
                  <c:v>99.023165311010501</c:v>
                </c:pt>
                <c:pt idx="1785">
                  <c:v>99.078671569592899</c:v>
                </c:pt>
                <c:pt idx="1786">
                  <c:v>99.134177828175297</c:v>
                </c:pt>
                <c:pt idx="1787">
                  <c:v>99.189684086757694</c:v>
                </c:pt>
                <c:pt idx="1788">
                  <c:v>99.245190345340106</c:v>
                </c:pt>
                <c:pt idx="1789">
                  <c:v>99.300696603922503</c:v>
                </c:pt>
                <c:pt idx="1790">
                  <c:v>99.356202862504901</c:v>
                </c:pt>
                <c:pt idx="1791">
                  <c:v>99.411709121087299</c:v>
                </c:pt>
                <c:pt idx="1792">
                  <c:v>99.467215379669796</c:v>
                </c:pt>
                <c:pt idx="1793">
                  <c:v>99.522721638252193</c:v>
                </c:pt>
                <c:pt idx="1794">
                  <c:v>99.578227896834605</c:v>
                </c:pt>
                <c:pt idx="1795">
                  <c:v>99.633734155417002</c:v>
                </c:pt>
                <c:pt idx="1796">
                  <c:v>99.6892404139994</c:v>
                </c:pt>
                <c:pt idx="1797">
                  <c:v>99.744746672581797</c:v>
                </c:pt>
                <c:pt idx="1798">
                  <c:v>99.800252931164195</c:v>
                </c:pt>
                <c:pt idx="1799">
                  <c:v>99.855759189746607</c:v>
                </c:pt>
                <c:pt idx="1800">
                  <c:v>99.911265448329004</c:v>
                </c:pt>
                <c:pt idx="1801">
                  <c:v>99.966771706911402</c:v>
                </c:pt>
                <c:pt idx="1802">
                  <c:v>100.022277965494</c:v>
                </c:pt>
                <c:pt idx="1803">
                  <c:v>100.077784224076</c:v>
                </c:pt>
                <c:pt idx="1804">
                  <c:v>100.13329048265901</c:v>
                </c:pt>
                <c:pt idx="1805">
                  <c:v>100.18879674124101</c:v>
                </c:pt>
                <c:pt idx="1806">
                  <c:v>100.24430299982301</c:v>
                </c:pt>
                <c:pt idx="1807">
                  <c:v>100.299809258406</c:v>
                </c:pt>
                <c:pt idx="1808">
                  <c:v>100.355315516988</c:v>
                </c:pt>
                <c:pt idx="1809">
                  <c:v>100.41082177557099</c:v>
                </c:pt>
                <c:pt idx="1810">
                  <c:v>100.46632803415299</c:v>
                </c:pt>
                <c:pt idx="1811">
                  <c:v>100.52183429273499</c:v>
                </c:pt>
                <c:pt idx="1812">
                  <c:v>100.577340551318</c:v>
                </c:pt>
                <c:pt idx="1813">
                  <c:v>100.6328468099</c:v>
                </c:pt>
                <c:pt idx="1814">
                  <c:v>100.688353068483</c:v>
                </c:pt>
                <c:pt idx="1815">
                  <c:v>100.743859327065</c:v>
                </c:pt>
                <c:pt idx="1816">
                  <c:v>100.799365585647</c:v>
                </c:pt>
                <c:pt idx="1817">
                  <c:v>100.85487184423</c:v>
                </c:pt>
                <c:pt idx="1818">
                  <c:v>100.910378102812</c:v>
                </c:pt>
                <c:pt idx="1819">
                  <c:v>100.965884361395</c:v>
                </c:pt>
                <c:pt idx="1820">
                  <c:v>101.021390619977</c:v>
                </c:pt>
                <c:pt idx="1821">
                  <c:v>101.076896878559</c:v>
                </c:pt>
                <c:pt idx="1822">
                  <c:v>101.13240313714201</c:v>
                </c:pt>
                <c:pt idx="1823">
                  <c:v>101.18790939572401</c:v>
                </c:pt>
                <c:pt idx="1824">
                  <c:v>101.243415654307</c:v>
                </c:pt>
                <c:pt idx="1825">
                  <c:v>101.298921912889</c:v>
                </c:pt>
                <c:pt idx="1826">
                  <c:v>101.35442817147199</c:v>
                </c:pt>
                <c:pt idx="1827">
                  <c:v>101.40993443005399</c:v>
                </c:pt>
                <c:pt idx="1828">
                  <c:v>101.46544068863599</c:v>
                </c:pt>
                <c:pt idx="1829">
                  <c:v>101.520946947219</c:v>
                </c:pt>
                <c:pt idx="1830">
                  <c:v>101.576453205801</c:v>
                </c:pt>
                <c:pt idx="1831">
                  <c:v>101.631959464384</c:v>
                </c:pt>
                <c:pt idx="1832">
                  <c:v>101.687465722966</c:v>
                </c:pt>
                <c:pt idx="1833">
                  <c:v>101.742971981548</c:v>
                </c:pt>
                <c:pt idx="1834">
                  <c:v>101.798478240131</c:v>
                </c:pt>
                <c:pt idx="1835">
                  <c:v>101.853984498713</c:v>
                </c:pt>
                <c:pt idx="1836">
                  <c:v>101.909490757296</c:v>
                </c:pt>
                <c:pt idx="1837">
                  <c:v>101.964997015878</c:v>
                </c:pt>
                <c:pt idx="1838">
                  <c:v>102.02050327446</c:v>
                </c:pt>
                <c:pt idx="1839">
                  <c:v>102.07600953304301</c:v>
                </c:pt>
                <c:pt idx="1840">
                  <c:v>102.13151579162501</c:v>
                </c:pt>
                <c:pt idx="1841">
                  <c:v>102.187022050208</c:v>
                </c:pt>
                <c:pt idx="1842">
                  <c:v>102.24252830879</c:v>
                </c:pt>
                <c:pt idx="1843">
                  <c:v>102.298034567372</c:v>
                </c:pt>
                <c:pt idx="1844">
                  <c:v>102.35354082595499</c:v>
                </c:pt>
                <c:pt idx="1845">
                  <c:v>102.40904708453699</c:v>
                </c:pt>
                <c:pt idx="1846">
                  <c:v>102.46455334312</c:v>
                </c:pt>
                <c:pt idx="1847">
                  <c:v>102.520059601702</c:v>
                </c:pt>
                <c:pt idx="1848">
                  <c:v>102.575565860284</c:v>
                </c:pt>
                <c:pt idx="1849">
                  <c:v>102.631072118867</c:v>
                </c:pt>
                <c:pt idx="1850">
                  <c:v>102.686578377449</c:v>
                </c:pt>
                <c:pt idx="1851">
                  <c:v>102.742084636032</c:v>
                </c:pt>
                <c:pt idx="1852">
                  <c:v>102.797590894614</c:v>
                </c:pt>
                <c:pt idx="1853">
                  <c:v>102.853097153196</c:v>
                </c:pt>
                <c:pt idx="1854">
                  <c:v>102.908603411779</c:v>
                </c:pt>
                <c:pt idx="1855">
                  <c:v>102.964109670361</c:v>
                </c:pt>
                <c:pt idx="1856">
                  <c:v>103.01961592894401</c:v>
                </c:pt>
                <c:pt idx="1857">
                  <c:v>103.07512218752601</c:v>
                </c:pt>
                <c:pt idx="1858">
                  <c:v>103.13062844610801</c:v>
                </c:pt>
                <c:pt idx="1859">
                  <c:v>103.186134704691</c:v>
                </c:pt>
                <c:pt idx="1860">
                  <c:v>103.241640963273</c:v>
                </c:pt>
                <c:pt idx="1861">
                  <c:v>103.29714722185599</c:v>
                </c:pt>
                <c:pt idx="1862">
                  <c:v>103.35265348043799</c:v>
                </c:pt>
                <c:pt idx="1863">
                  <c:v>103.408159739021</c:v>
                </c:pt>
                <c:pt idx="1864">
                  <c:v>103.463665997603</c:v>
                </c:pt>
                <c:pt idx="1865">
                  <c:v>103.519172256185</c:v>
                </c:pt>
                <c:pt idx="1866">
                  <c:v>103.574678514768</c:v>
                </c:pt>
                <c:pt idx="1867">
                  <c:v>103.63018477335</c:v>
                </c:pt>
                <c:pt idx="1868">
                  <c:v>103.685691031933</c:v>
                </c:pt>
                <c:pt idx="1869">
                  <c:v>103.741197290515</c:v>
                </c:pt>
                <c:pt idx="1870">
                  <c:v>103.796703549097</c:v>
                </c:pt>
                <c:pt idx="1871">
                  <c:v>103.85220980768</c:v>
                </c:pt>
                <c:pt idx="1872">
                  <c:v>103.907716066262</c:v>
                </c:pt>
                <c:pt idx="1873">
                  <c:v>103.96322232484501</c:v>
                </c:pt>
                <c:pt idx="1874">
                  <c:v>104.01872858342701</c:v>
                </c:pt>
                <c:pt idx="1875">
                  <c:v>104.07423484200901</c:v>
                </c:pt>
                <c:pt idx="1876">
                  <c:v>104.129741100592</c:v>
                </c:pt>
                <c:pt idx="1877">
                  <c:v>104.185247359174</c:v>
                </c:pt>
                <c:pt idx="1878">
                  <c:v>104.24075361775699</c:v>
                </c:pt>
                <c:pt idx="1879">
                  <c:v>104.29625987633899</c:v>
                </c:pt>
                <c:pt idx="1880">
                  <c:v>104.35176613492099</c:v>
                </c:pt>
                <c:pt idx="1881">
                  <c:v>104.407272393504</c:v>
                </c:pt>
                <c:pt idx="1882">
                  <c:v>104.462778652086</c:v>
                </c:pt>
                <c:pt idx="1883">
                  <c:v>104.518284910669</c:v>
                </c:pt>
                <c:pt idx="1884">
                  <c:v>104.573791169251</c:v>
                </c:pt>
                <c:pt idx="1885">
                  <c:v>104.629297427833</c:v>
                </c:pt>
                <c:pt idx="1886">
                  <c:v>104.684803686416</c:v>
                </c:pt>
                <c:pt idx="1887">
                  <c:v>104.740309944998</c:v>
                </c:pt>
                <c:pt idx="1888">
                  <c:v>104.795816203581</c:v>
                </c:pt>
                <c:pt idx="1889">
                  <c:v>104.851322462163</c:v>
                </c:pt>
                <c:pt idx="1890">
                  <c:v>104.906828720745</c:v>
                </c:pt>
                <c:pt idx="1891">
                  <c:v>104.96233497932801</c:v>
                </c:pt>
                <c:pt idx="1892">
                  <c:v>105.01784123791001</c:v>
                </c:pt>
                <c:pt idx="1893">
                  <c:v>105.073347496493</c:v>
                </c:pt>
                <c:pt idx="1894">
                  <c:v>105.128853755075</c:v>
                </c:pt>
                <c:pt idx="1895">
                  <c:v>105.184360013657</c:v>
                </c:pt>
                <c:pt idx="1896">
                  <c:v>105.23986627223999</c:v>
                </c:pt>
                <c:pt idx="1897">
                  <c:v>105.29537253082199</c:v>
                </c:pt>
                <c:pt idx="1898">
                  <c:v>105.350878789405</c:v>
                </c:pt>
                <c:pt idx="1899">
                  <c:v>105.406385047987</c:v>
                </c:pt>
                <c:pt idx="1900">
                  <c:v>105.461891306569</c:v>
                </c:pt>
                <c:pt idx="1901">
                  <c:v>105.517397565152</c:v>
                </c:pt>
                <c:pt idx="1902">
                  <c:v>105.57290382373399</c:v>
                </c:pt>
                <c:pt idx="1903">
                  <c:v>105.628410082317</c:v>
                </c:pt>
                <c:pt idx="1904">
                  <c:v>105.683916340899</c:v>
                </c:pt>
                <c:pt idx="1905">
                  <c:v>105.739422599482</c:v>
                </c:pt>
                <c:pt idx="1906">
                  <c:v>105.794928858064</c:v>
                </c:pt>
                <c:pt idx="1907">
                  <c:v>105.850435116646</c:v>
                </c:pt>
                <c:pt idx="1908">
                  <c:v>105.90594137522901</c:v>
                </c:pt>
                <c:pt idx="1909">
                  <c:v>105.96144763381101</c:v>
                </c:pt>
                <c:pt idx="1910">
                  <c:v>106.016953892394</c:v>
                </c:pt>
                <c:pt idx="1911">
                  <c:v>106.072460150976</c:v>
                </c:pt>
                <c:pt idx="1912">
                  <c:v>106.127966409558</c:v>
                </c:pt>
                <c:pt idx="1913">
                  <c:v>106.18347266814099</c:v>
                </c:pt>
                <c:pt idx="1914">
                  <c:v>106.23897892672299</c:v>
                </c:pt>
                <c:pt idx="1915">
                  <c:v>106.294485185306</c:v>
                </c:pt>
                <c:pt idx="1916">
                  <c:v>106.349991443888</c:v>
                </c:pt>
                <c:pt idx="1917">
                  <c:v>106.40549770247</c:v>
                </c:pt>
                <c:pt idx="1918">
                  <c:v>106.461003961053</c:v>
                </c:pt>
                <c:pt idx="1919">
                  <c:v>106.51651021963499</c:v>
                </c:pt>
                <c:pt idx="1920">
                  <c:v>106.572016478218</c:v>
                </c:pt>
                <c:pt idx="1921">
                  <c:v>106.6275227368</c:v>
                </c:pt>
                <c:pt idx="1922">
                  <c:v>106.683028995382</c:v>
                </c:pt>
                <c:pt idx="1923">
                  <c:v>106.738535253965</c:v>
                </c:pt>
                <c:pt idx="1924">
                  <c:v>106.794041512547</c:v>
                </c:pt>
                <c:pt idx="1925">
                  <c:v>106.84954777113001</c:v>
                </c:pt>
                <c:pt idx="1926">
                  <c:v>106.90505402971201</c:v>
                </c:pt>
                <c:pt idx="1927">
                  <c:v>106.960560288294</c:v>
                </c:pt>
                <c:pt idx="1928">
                  <c:v>107.016066546877</c:v>
                </c:pt>
                <c:pt idx="1929">
                  <c:v>107.071572805459</c:v>
                </c:pt>
                <c:pt idx="1930">
                  <c:v>107.12707906404199</c:v>
                </c:pt>
                <c:pt idx="1931">
                  <c:v>107.18258532262401</c:v>
                </c:pt>
                <c:pt idx="1932">
                  <c:v>107.23809158120601</c:v>
                </c:pt>
                <c:pt idx="1933">
                  <c:v>107.293597839789</c:v>
                </c:pt>
                <c:pt idx="1934">
                  <c:v>107.349104098371</c:v>
                </c:pt>
                <c:pt idx="1935">
                  <c:v>107.404610356954</c:v>
                </c:pt>
                <c:pt idx="1936">
                  <c:v>107.46011661553599</c:v>
                </c:pt>
                <c:pt idx="1937">
                  <c:v>107.51562287411799</c:v>
                </c:pt>
                <c:pt idx="1938">
                  <c:v>107.571129132701</c:v>
                </c:pt>
                <c:pt idx="1939">
                  <c:v>107.626635391283</c:v>
                </c:pt>
                <c:pt idx="1940">
                  <c:v>107.682141649866</c:v>
                </c:pt>
                <c:pt idx="1941">
                  <c:v>107.737647908448</c:v>
                </c:pt>
                <c:pt idx="1942">
                  <c:v>107.79315416703</c:v>
                </c:pt>
                <c:pt idx="1943">
                  <c:v>107.84866042561301</c:v>
                </c:pt>
                <c:pt idx="1944">
                  <c:v>107.904166684195</c:v>
                </c:pt>
                <c:pt idx="1945">
                  <c:v>107.959672942778</c:v>
                </c:pt>
                <c:pt idx="1946">
                  <c:v>108.01517920136</c:v>
                </c:pt>
                <c:pt idx="1947">
                  <c:v>108.07068545994299</c:v>
                </c:pt>
                <c:pt idx="1948">
                  <c:v>108.12619171852501</c:v>
                </c:pt>
                <c:pt idx="1949">
                  <c:v>108.18169797710701</c:v>
                </c:pt>
                <c:pt idx="1950">
                  <c:v>108.23720423569</c:v>
                </c:pt>
                <c:pt idx="1951">
                  <c:v>108.292710494272</c:v>
                </c:pt>
                <c:pt idx="1952">
                  <c:v>108.348216752855</c:v>
                </c:pt>
                <c:pt idx="1953">
                  <c:v>108.40372301143699</c:v>
                </c:pt>
                <c:pt idx="1954">
                  <c:v>108.45922927001899</c:v>
                </c:pt>
                <c:pt idx="1955">
                  <c:v>108.514735528602</c:v>
                </c:pt>
                <c:pt idx="1956">
                  <c:v>108.570241787184</c:v>
                </c:pt>
                <c:pt idx="1957">
                  <c:v>108.625748045767</c:v>
                </c:pt>
                <c:pt idx="1958">
                  <c:v>108.681254304349</c:v>
                </c:pt>
                <c:pt idx="1959">
                  <c:v>108.736760562931</c:v>
                </c:pt>
                <c:pt idx="1960">
                  <c:v>108.792266821514</c:v>
                </c:pt>
                <c:pt idx="1961">
                  <c:v>108.847773080096</c:v>
                </c:pt>
                <c:pt idx="1962">
                  <c:v>108.903279338679</c:v>
                </c:pt>
                <c:pt idx="1963">
                  <c:v>108.958785597261</c:v>
                </c:pt>
                <c:pt idx="1964">
                  <c:v>109.014291855843</c:v>
                </c:pt>
                <c:pt idx="1965">
                  <c:v>109.06979811442601</c:v>
                </c:pt>
                <c:pt idx="1966">
                  <c:v>109.12530437300801</c:v>
                </c:pt>
                <c:pt idx="1967">
                  <c:v>109.180810631591</c:v>
                </c:pt>
                <c:pt idx="1968">
                  <c:v>109.236316890173</c:v>
                </c:pt>
                <c:pt idx="1969">
                  <c:v>109.291823148755</c:v>
                </c:pt>
                <c:pt idx="1970">
                  <c:v>109.34732940733799</c:v>
                </c:pt>
                <c:pt idx="1971">
                  <c:v>109.40283566591999</c:v>
                </c:pt>
                <c:pt idx="1972">
                  <c:v>109.458341924503</c:v>
                </c:pt>
                <c:pt idx="1973">
                  <c:v>109.513848183085</c:v>
                </c:pt>
                <c:pt idx="1974">
                  <c:v>109.569354441667</c:v>
                </c:pt>
                <c:pt idx="1975">
                  <c:v>109.62486070025</c:v>
                </c:pt>
                <c:pt idx="1976">
                  <c:v>109.680366958832</c:v>
                </c:pt>
                <c:pt idx="1977">
                  <c:v>109.735873217415</c:v>
                </c:pt>
                <c:pt idx="1978">
                  <c:v>109.791379475997</c:v>
                </c:pt>
                <c:pt idx="1979">
                  <c:v>109.846885734579</c:v>
                </c:pt>
                <c:pt idx="1980">
                  <c:v>109.902391993162</c:v>
                </c:pt>
                <c:pt idx="1981">
                  <c:v>109.957898251744</c:v>
                </c:pt>
                <c:pt idx="1982">
                  <c:v>110.01340451032701</c:v>
                </c:pt>
                <c:pt idx="1983">
                  <c:v>110.06891076890901</c:v>
                </c:pt>
                <c:pt idx="1984">
                  <c:v>110.124417027492</c:v>
                </c:pt>
                <c:pt idx="1985">
                  <c:v>110.179923286074</c:v>
                </c:pt>
                <c:pt idx="1986">
                  <c:v>110.235429544656</c:v>
                </c:pt>
                <c:pt idx="1987">
                  <c:v>110.29093580323899</c:v>
                </c:pt>
                <c:pt idx="1988">
                  <c:v>110.34644206182099</c:v>
                </c:pt>
                <c:pt idx="1989">
                  <c:v>110.401948320404</c:v>
                </c:pt>
                <c:pt idx="1990">
                  <c:v>110.457454578986</c:v>
                </c:pt>
                <c:pt idx="1991">
                  <c:v>110.512960837568</c:v>
                </c:pt>
                <c:pt idx="1992">
                  <c:v>110.568467096151</c:v>
                </c:pt>
                <c:pt idx="1993">
                  <c:v>110.623973354733</c:v>
                </c:pt>
                <c:pt idx="1994">
                  <c:v>110.679479613316</c:v>
                </c:pt>
                <c:pt idx="1995">
                  <c:v>110.734985871898</c:v>
                </c:pt>
                <c:pt idx="1996">
                  <c:v>110.79049213048</c:v>
                </c:pt>
                <c:pt idx="1997">
                  <c:v>110.845998389063</c:v>
                </c:pt>
                <c:pt idx="1998">
                  <c:v>110.901504647645</c:v>
                </c:pt>
                <c:pt idx="1999">
                  <c:v>110.95701090622801</c:v>
                </c:pt>
                <c:pt idx="2000">
                  <c:v>111.01251716481001</c:v>
                </c:pt>
                <c:pt idx="2001">
                  <c:v>111.06802342339201</c:v>
                </c:pt>
                <c:pt idx="2002">
                  <c:v>111.123529681975</c:v>
                </c:pt>
                <c:pt idx="2003">
                  <c:v>111.179035940557</c:v>
                </c:pt>
                <c:pt idx="2004">
                  <c:v>111.23454219913999</c:v>
                </c:pt>
                <c:pt idx="2005">
                  <c:v>111.29004845772199</c:v>
                </c:pt>
                <c:pt idx="2006">
                  <c:v>111.34555471630399</c:v>
                </c:pt>
                <c:pt idx="2007">
                  <c:v>111.401060974887</c:v>
                </c:pt>
                <c:pt idx="2008">
                  <c:v>111.456567233469</c:v>
                </c:pt>
                <c:pt idx="2009">
                  <c:v>111.512073492052</c:v>
                </c:pt>
                <c:pt idx="2010">
                  <c:v>111.567579750634</c:v>
                </c:pt>
                <c:pt idx="2011">
                  <c:v>111.623086009216</c:v>
                </c:pt>
                <c:pt idx="2012">
                  <c:v>111.678592267799</c:v>
                </c:pt>
                <c:pt idx="2013">
                  <c:v>111.734098526381</c:v>
                </c:pt>
                <c:pt idx="2014">
                  <c:v>111.789604784964</c:v>
                </c:pt>
                <c:pt idx="2015">
                  <c:v>111.845111043546</c:v>
                </c:pt>
                <c:pt idx="2016">
                  <c:v>111.900617302128</c:v>
                </c:pt>
                <c:pt idx="2017">
                  <c:v>111.95612356071101</c:v>
                </c:pt>
                <c:pt idx="2018">
                  <c:v>112.01162981929301</c:v>
                </c:pt>
                <c:pt idx="2019">
                  <c:v>112.067136077876</c:v>
                </c:pt>
                <c:pt idx="2020">
                  <c:v>112.122642336458</c:v>
                </c:pt>
                <c:pt idx="2021">
                  <c:v>112.17814859504</c:v>
                </c:pt>
                <c:pt idx="2022">
                  <c:v>112.23365485362299</c:v>
                </c:pt>
                <c:pt idx="2023">
                  <c:v>112.28916111220499</c:v>
                </c:pt>
                <c:pt idx="2024">
                  <c:v>112.344667370788</c:v>
                </c:pt>
                <c:pt idx="2025">
                  <c:v>112.40017362937</c:v>
                </c:pt>
                <c:pt idx="2026">
                  <c:v>112.455679887953</c:v>
                </c:pt>
                <c:pt idx="2027">
                  <c:v>112.511186146535</c:v>
                </c:pt>
                <c:pt idx="2028">
                  <c:v>112.566692405117</c:v>
                </c:pt>
                <c:pt idx="2029">
                  <c:v>112.6221986637</c:v>
                </c:pt>
                <c:pt idx="2030">
                  <c:v>112.677704922282</c:v>
                </c:pt>
                <c:pt idx="2031">
                  <c:v>112.733211180865</c:v>
                </c:pt>
                <c:pt idx="2032">
                  <c:v>112.788717439447</c:v>
                </c:pt>
                <c:pt idx="2033">
                  <c:v>112.844223698029</c:v>
                </c:pt>
                <c:pt idx="2034">
                  <c:v>112.89972995661201</c:v>
                </c:pt>
                <c:pt idx="2035">
                  <c:v>112.95523621519401</c:v>
                </c:pt>
                <c:pt idx="2036">
                  <c:v>113.010742473777</c:v>
                </c:pt>
                <c:pt idx="2037">
                  <c:v>113.066248732359</c:v>
                </c:pt>
                <c:pt idx="2038">
                  <c:v>113.121754990941</c:v>
                </c:pt>
                <c:pt idx="2039">
                  <c:v>113.17726124952399</c:v>
                </c:pt>
                <c:pt idx="2040">
                  <c:v>113.23276750810599</c:v>
                </c:pt>
                <c:pt idx="2041">
                  <c:v>113.288273766689</c:v>
                </c:pt>
                <c:pt idx="2042">
                  <c:v>113.343780025271</c:v>
                </c:pt>
                <c:pt idx="2043">
                  <c:v>113.399286283853</c:v>
                </c:pt>
                <c:pt idx="2044">
                  <c:v>113.454792542436</c:v>
                </c:pt>
                <c:pt idx="2045">
                  <c:v>113.510298801018</c:v>
                </c:pt>
                <c:pt idx="2046">
                  <c:v>113.565805059601</c:v>
                </c:pt>
                <c:pt idx="2047">
                  <c:v>113.621311318183</c:v>
                </c:pt>
                <c:pt idx="2048">
                  <c:v>113.676817576765</c:v>
                </c:pt>
                <c:pt idx="2049">
                  <c:v>113.732323835348</c:v>
                </c:pt>
                <c:pt idx="2050">
                  <c:v>113.78783009393</c:v>
                </c:pt>
                <c:pt idx="2051">
                  <c:v>113.84333635251301</c:v>
                </c:pt>
                <c:pt idx="2052">
                  <c:v>113.89884261109501</c:v>
                </c:pt>
                <c:pt idx="2053">
                  <c:v>113.95434886967701</c:v>
                </c:pt>
                <c:pt idx="2054">
                  <c:v>114.00985512826</c:v>
                </c:pt>
                <c:pt idx="2055">
                  <c:v>114.065361386842</c:v>
                </c:pt>
                <c:pt idx="2056">
                  <c:v>114.12086764542499</c:v>
                </c:pt>
                <c:pt idx="2057">
                  <c:v>114.17637390400699</c:v>
                </c:pt>
                <c:pt idx="2058">
                  <c:v>114.23188016258899</c:v>
                </c:pt>
                <c:pt idx="2059">
                  <c:v>114.287386421172</c:v>
                </c:pt>
                <c:pt idx="2060">
                  <c:v>114.342892679754</c:v>
                </c:pt>
                <c:pt idx="2061">
                  <c:v>114.398398938337</c:v>
                </c:pt>
                <c:pt idx="2062">
                  <c:v>114.453905196919</c:v>
                </c:pt>
                <c:pt idx="2063">
                  <c:v>114.509411455502</c:v>
                </c:pt>
                <c:pt idx="2064">
                  <c:v>114.564917714084</c:v>
                </c:pt>
                <c:pt idx="2065">
                  <c:v>114.620423972666</c:v>
                </c:pt>
                <c:pt idx="2066">
                  <c:v>114.675930231249</c:v>
                </c:pt>
                <c:pt idx="2067">
                  <c:v>114.731436489831</c:v>
                </c:pt>
                <c:pt idx="2068">
                  <c:v>114.78694274841401</c:v>
                </c:pt>
                <c:pt idx="2069">
                  <c:v>114.84244900699601</c:v>
                </c:pt>
                <c:pt idx="2070">
                  <c:v>114.89795526557801</c:v>
                </c:pt>
                <c:pt idx="2071">
                  <c:v>114.953461524161</c:v>
                </c:pt>
                <c:pt idx="2072">
                  <c:v>115.008967782743</c:v>
                </c:pt>
                <c:pt idx="2073">
                  <c:v>115.06447404132599</c:v>
                </c:pt>
                <c:pt idx="2074">
                  <c:v>115.11998029990799</c:v>
                </c:pt>
                <c:pt idx="2075">
                  <c:v>115.17548655848999</c:v>
                </c:pt>
                <c:pt idx="2076">
                  <c:v>115.230992817073</c:v>
                </c:pt>
                <c:pt idx="2077">
                  <c:v>115.286499075655</c:v>
                </c:pt>
                <c:pt idx="2078">
                  <c:v>115.342005334238</c:v>
                </c:pt>
                <c:pt idx="2079">
                  <c:v>115.39751159282</c:v>
                </c:pt>
                <c:pt idx="2080">
                  <c:v>115.453017851402</c:v>
                </c:pt>
                <c:pt idx="2081">
                  <c:v>115.508524109985</c:v>
                </c:pt>
                <c:pt idx="2082">
                  <c:v>115.564030368567</c:v>
                </c:pt>
                <c:pt idx="2083">
                  <c:v>115.61953662715</c:v>
                </c:pt>
                <c:pt idx="2084">
                  <c:v>115.675042885732</c:v>
                </c:pt>
                <c:pt idx="2085">
                  <c:v>115.730549144314</c:v>
                </c:pt>
                <c:pt idx="2086">
                  <c:v>115.78605540289701</c:v>
                </c:pt>
                <c:pt idx="2087">
                  <c:v>115.84156166147901</c:v>
                </c:pt>
                <c:pt idx="2088">
                  <c:v>115.897067920062</c:v>
                </c:pt>
                <c:pt idx="2089">
                  <c:v>115.952574178644</c:v>
                </c:pt>
                <c:pt idx="2090">
                  <c:v>116.008080437226</c:v>
                </c:pt>
                <c:pt idx="2091">
                  <c:v>116.06358669580899</c:v>
                </c:pt>
                <c:pt idx="2092">
                  <c:v>116.11909295439099</c:v>
                </c:pt>
                <c:pt idx="2093">
                  <c:v>116.174599212974</c:v>
                </c:pt>
                <c:pt idx="2094">
                  <c:v>116.230105471556</c:v>
                </c:pt>
                <c:pt idx="2095">
                  <c:v>116.285611730138</c:v>
                </c:pt>
                <c:pt idx="2096">
                  <c:v>116.341117988721</c:v>
                </c:pt>
                <c:pt idx="2097">
                  <c:v>116.396624247303</c:v>
                </c:pt>
                <c:pt idx="2098">
                  <c:v>116.452130505886</c:v>
                </c:pt>
                <c:pt idx="2099">
                  <c:v>116.507636764468</c:v>
                </c:pt>
                <c:pt idx="2100">
                  <c:v>116.56314302305</c:v>
                </c:pt>
                <c:pt idx="2101">
                  <c:v>116.618649281633</c:v>
                </c:pt>
                <c:pt idx="2102">
                  <c:v>116.674155540215</c:v>
                </c:pt>
                <c:pt idx="2103">
                  <c:v>116.72966179879801</c:v>
                </c:pt>
                <c:pt idx="2104">
                  <c:v>116.78516805738001</c:v>
                </c:pt>
                <c:pt idx="2105">
                  <c:v>116.840674315963</c:v>
                </c:pt>
                <c:pt idx="2106">
                  <c:v>116.896180574545</c:v>
                </c:pt>
                <c:pt idx="2107">
                  <c:v>116.951686833127</c:v>
                </c:pt>
                <c:pt idx="2108">
                  <c:v>117.00719309170999</c:v>
                </c:pt>
                <c:pt idx="2109">
                  <c:v>117.06269935029199</c:v>
                </c:pt>
                <c:pt idx="2110">
                  <c:v>117.118205608875</c:v>
                </c:pt>
                <c:pt idx="2111">
                  <c:v>117.173711867457</c:v>
                </c:pt>
                <c:pt idx="2112">
                  <c:v>117.229218126039</c:v>
                </c:pt>
                <c:pt idx="2113">
                  <c:v>117.284724384622</c:v>
                </c:pt>
                <c:pt idx="2114">
                  <c:v>117.34023064320399</c:v>
                </c:pt>
                <c:pt idx="2115">
                  <c:v>117.395736901787</c:v>
                </c:pt>
                <c:pt idx="2116">
                  <c:v>117.451243160369</c:v>
                </c:pt>
                <c:pt idx="2117">
                  <c:v>117.506749418951</c:v>
                </c:pt>
                <c:pt idx="2118">
                  <c:v>117.562255677534</c:v>
                </c:pt>
                <c:pt idx="2119">
                  <c:v>117.617761936116</c:v>
                </c:pt>
                <c:pt idx="2120">
                  <c:v>117.67326819469901</c:v>
                </c:pt>
                <c:pt idx="2121">
                  <c:v>117.72877445328101</c:v>
                </c:pt>
                <c:pt idx="2122">
                  <c:v>117.784280711863</c:v>
                </c:pt>
                <c:pt idx="2123">
                  <c:v>117.839786970446</c:v>
                </c:pt>
                <c:pt idx="2124">
                  <c:v>117.895293229028</c:v>
                </c:pt>
                <c:pt idx="2125">
                  <c:v>117.95079948761099</c:v>
                </c:pt>
                <c:pt idx="2126">
                  <c:v>118.00630574619299</c:v>
                </c:pt>
                <c:pt idx="2127">
                  <c:v>118.06181200477501</c:v>
                </c:pt>
                <c:pt idx="2128">
                  <c:v>118.117318263358</c:v>
                </c:pt>
                <c:pt idx="2129">
                  <c:v>118.17282452194</c:v>
                </c:pt>
                <c:pt idx="2130">
                  <c:v>118.228330780523</c:v>
                </c:pt>
                <c:pt idx="2131">
                  <c:v>118.28383703910499</c:v>
                </c:pt>
                <c:pt idx="2132">
                  <c:v>118.33934329768699</c:v>
                </c:pt>
                <c:pt idx="2133">
                  <c:v>118.39484955627</c:v>
                </c:pt>
                <c:pt idx="2134">
                  <c:v>118.450355814852</c:v>
                </c:pt>
                <c:pt idx="2135">
                  <c:v>118.505862073435</c:v>
                </c:pt>
                <c:pt idx="2136">
                  <c:v>118.561368332017</c:v>
                </c:pt>
                <c:pt idx="2137">
                  <c:v>118.616874590599</c:v>
                </c:pt>
                <c:pt idx="2138">
                  <c:v>118.67238084918201</c:v>
                </c:pt>
                <c:pt idx="2139">
                  <c:v>118.727887107764</c:v>
                </c:pt>
                <c:pt idx="2140">
                  <c:v>118.783393366347</c:v>
                </c:pt>
                <c:pt idx="2141">
                  <c:v>118.838899624929</c:v>
                </c:pt>
                <c:pt idx="2142">
                  <c:v>118.894405883511</c:v>
                </c:pt>
                <c:pt idx="2143">
                  <c:v>118.94991214209401</c:v>
                </c:pt>
                <c:pt idx="2144">
                  <c:v>119.00541840067601</c:v>
                </c:pt>
                <c:pt idx="2145">
                  <c:v>119.060924659259</c:v>
                </c:pt>
                <c:pt idx="2146">
                  <c:v>119.116430917841</c:v>
                </c:pt>
                <c:pt idx="2147">
                  <c:v>119.171937176424</c:v>
                </c:pt>
                <c:pt idx="2148">
                  <c:v>119.22744343500599</c:v>
                </c:pt>
                <c:pt idx="2149">
                  <c:v>119.28294969358799</c:v>
                </c:pt>
                <c:pt idx="2150">
                  <c:v>119.338455952171</c:v>
                </c:pt>
                <c:pt idx="2151">
                  <c:v>119.393962210753</c:v>
                </c:pt>
                <c:pt idx="2152">
                  <c:v>119.449468469336</c:v>
                </c:pt>
                <c:pt idx="2153">
                  <c:v>119.504974727918</c:v>
                </c:pt>
                <c:pt idx="2154">
                  <c:v>119.5604809865</c:v>
                </c:pt>
                <c:pt idx="2155">
                  <c:v>119.61598724508301</c:v>
                </c:pt>
                <c:pt idx="2156">
                  <c:v>119.671493503665</c:v>
                </c:pt>
                <c:pt idx="2157">
                  <c:v>119.726999762248</c:v>
                </c:pt>
                <c:pt idx="2158">
                  <c:v>119.78250602083</c:v>
                </c:pt>
                <c:pt idx="2159">
                  <c:v>119.838012279412</c:v>
                </c:pt>
                <c:pt idx="2160">
                  <c:v>119.89351853799501</c:v>
                </c:pt>
                <c:pt idx="2161">
                  <c:v>119.94902479657701</c:v>
                </c:pt>
                <c:pt idx="2162">
                  <c:v>120.00453105516</c:v>
                </c:pt>
                <c:pt idx="2163">
                  <c:v>120.060037313742</c:v>
                </c:pt>
                <c:pt idx="2164">
                  <c:v>120.115543572324</c:v>
                </c:pt>
                <c:pt idx="2165">
                  <c:v>120.17104983090699</c:v>
                </c:pt>
                <c:pt idx="2166">
                  <c:v>120.22655608948899</c:v>
                </c:pt>
                <c:pt idx="2167">
                  <c:v>120.282062348072</c:v>
                </c:pt>
                <c:pt idx="2168">
                  <c:v>120.337568606654</c:v>
                </c:pt>
                <c:pt idx="2169">
                  <c:v>120.393074865236</c:v>
                </c:pt>
                <c:pt idx="2170">
                  <c:v>120.448581123819</c:v>
                </c:pt>
                <c:pt idx="2171">
                  <c:v>120.504087382401</c:v>
                </c:pt>
                <c:pt idx="2172">
                  <c:v>120.559593640984</c:v>
                </c:pt>
                <c:pt idx="2173">
                  <c:v>120.615099899566</c:v>
                </c:pt>
                <c:pt idx="2174">
                  <c:v>120.670606158148</c:v>
                </c:pt>
                <c:pt idx="2175">
                  <c:v>120.726112416731</c:v>
                </c:pt>
                <c:pt idx="2176">
                  <c:v>120.781618675313</c:v>
                </c:pt>
                <c:pt idx="2177">
                  <c:v>120.83712493389601</c:v>
                </c:pt>
                <c:pt idx="2178">
                  <c:v>120.89263119247801</c:v>
                </c:pt>
                <c:pt idx="2179">
                  <c:v>120.94813745106001</c:v>
                </c:pt>
                <c:pt idx="2180">
                  <c:v>121.003643709643</c:v>
                </c:pt>
                <c:pt idx="2181">
                  <c:v>121.059149968225</c:v>
                </c:pt>
                <c:pt idx="2182">
                  <c:v>121.11465622680799</c:v>
                </c:pt>
                <c:pt idx="2183">
                  <c:v>121.17016248538999</c:v>
                </c:pt>
                <c:pt idx="2184">
                  <c:v>121.225668743973</c:v>
                </c:pt>
                <c:pt idx="2185">
                  <c:v>121.281175002555</c:v>
                </c:pt>
                <c:pt idx="2186">
                  <c:v>121.336681261137</c:v>
                </c:pt>
                <c:pt idx="2187">
                  <c:v>121.39218751972</c:v>
                </c:pt>
                <c:pt idx="2188">
                  <c:v>121.447693778302</c:v>
                </c:pt>
                <c:pt idx="2189">
                  <c:v>121.503200036885</c:v>
                </c:pt>
                <c:pt idx="2190">
                  <c:v>121.558706295467</c:v>
                </c:pt>
                <c:pt idx="2191">
                  <c:v>121.614212554049</c:v>
                </c:pt>
                <c:pt idx="2192">
                  <c:v>121.669718812632</c:v>
                </c:pt>
                <c:pt idx="2193">
                  <c:v>121.725225071214</c:v>
                </c:pt>
                <c:pt idx="2194">
                  <c:v>121.78073132979701</c:v>
                </c:pt>
                <c:pt idx="2195">
                  <c:v>121.83623758837901</c:v>
                </c:pt>
                <c:pt idx="2196">
                  <c:v>121.89174384696101</c:v>
                </c:pt>
                <c:pt idx="2197">
                  <c:v>121.947250105544</c:v>
                </c:pt>
                <c:pt idx="2198">
                  <c:v>122.002756364126</c:v>
                </c:pt>
                <c:pt idx="2199">
                  <c:v>122.05826262270899</c:v>
                </c:pt>
                <c:pt idx="2200">
                  <c:v>122.11376888129099</c:v>
                </c:pt>
                <c:pt idx="2201">
                  <c:v>122.16927513987299</c:v>
                </c:pt>
                <c:pt idx="2202">
                  <c:v>122.224781398456</c:v>
                </c:pt>
                <c:pt idx="2203">
                  <c:v>122.280287657038</c:v>
                </c:pt>
                <c:pt idx="2204">
                  <c:v>122.335793915621</c:v>
                </c:pt>
                <c:pt idx="2205">
                  <c:v>122.391300174203</c:v>
                </c:pt>
                <c:pt idx="2206">
                  <c:v>122.446806432785</c:v>
                </c:pt>
                <c:pt idx="2207">
                  <c:v>122.502312691368</c:v>
                </c:pt>
                <c:pt idx="2208">
                  <c:v>122.55781894995</c:v>
                </c:pt>
                <c:pt idx="2209">
                  <c:v>122.613325208533</c:v>
                </c:pt>
                <c:pt idx="2210">
                  <c:v>122.668831467115</c:v>
                </c:pt>
                <c:pt idx="2211">
                  <c:v>122.724337725697</c:v>
                </c:pt>
                <c:pt idx="2212">
                  <c:v>122.77984398428001</c:v>
                </c:pt>
                <c:pt idx="2213">
                  <c:v>122.83535024286201</c:v>
                </c:pt>
                <c:pt idx="2214">
                  <c:v>122.890856501445</c:v>
                </c:pt>
                <c:pt idx="2215">
                  <c:v>122.946362760027</c:v>
                </c:pt>
                <c:pt idx="2216">
                  <c:v>123.001869018609</c:v>
                </c:pt>
                <c:pt idx="2217">
                  <c:v>123.05737527719199</c:v>
                </c:pt>
                <c:pt idx="2218">
                  <c:v>123.11288153577399</c:v>
                </c:pt>
                <c:pt idx="2219">
                  <c:v>123.168387794357</c:v>
                </c:pt>
                <c:pt idx="2220">
                  <c:v>123.223894052939</c:v>
                </c:pt>
                <c:pt idx="2221">
                  <c:v>123.279400311521</c:v>
                </c:pt>
                <c:pt idx="2222">
                  <c:v>123.334906570104</c:v>
                </c:pt>
                <c:pt idx="2223">
                  <c:v>123.390412828686</c:v>
                </c:pt>
                <c:pt idx="2224">
                  <c:v>123.445919087269</c:v>
                </c:pt>
                <c:pt idx="2225">
                  <c:v>123.501425345851</c:v>
                </c:pt>
                <c:pt idx="2226">
                  <c:v>123.556931604434</c:v>
                </c:pt>
                <c:pt idx="2227">
                  <c:v>123.612437863016</c:v>
                </c:pt>
                <c:pt idx="2228">
                  <c:v>123.667944121598</c:v>
                </c:pt>
                <c:pt idx="2229">
                  <c:v>123.72345038018101</c:v>
                </c:pt>
                <c:pt idx="2230">
                  <c:v>123.77895663876301</c:v>
                </c:pt>
                <c:pt idx="2231">
                  <c:v>123.834462897346</c:v>
                </c:pt>
                <c:pt idx="2232">
                  <c:v>123.889969155928</c:v>
                </c:pt>
                <c:pt idx="2233">
                  <c:v>123.94547541451</c:v>
                </c:pt>
                <c:pt idx="2234">
                  <c:v>124.00098167309299</c:v>
                </c:pt>
                <c:pt idx="2235">
                  <c:v>124.05648793167499</c:v>
                </c:pt>
                <c:pt idx="2236">
                  <c:v>124.111994190258</c:v>
                </c:pt>
                <c:pt idx="2237">
                  <c:v>124.16750044884</c:v>
                </c:pt>
                <c:pt idx="2238">
                  <c:v>124.223006707422</c:v>
                </c:pt>
                <c:pt idx="2239">
                  <c:v>124.278512966005</c:v>
                </c:pt>
                <c:pt idx="2240">
                  <c:v>124.334019224587</c:v>
                </c:pt>
                <c:pt idx="2241">
                  <c:v>124.38952548317</c:v>
                </c:pt>
                <c:pt idx="2242">
                  <c:v>124.445031741752</c:v>
                </c:pt>
                <c:pt idx="2243">
                  <c:v>124.500538000334</c:v>
                </c:pt>
                <c:pt idx="2244">
                  <c:v>124.556044258917</c:v>
                </c:pt>
                <c:pt idx="2245">
                  <c:v>124.611550517499</c:v>
                </c:pt>
                <c:pt idx="2246">
                  <c:v>124.66705677608201</c:v>
                </c:pt>
                <c:pt idx="2247">
                  <c:v>124.72256303466401</c:v>
                </c:pt>
                <c:pt idx="2248">
                  <c:v>124.77806929324601</c:v>
                </c:pt>
                <c:pt idx="2249">
                  <c:v>124.833575551829</c:v>
                </c:pt>
                <c:pt idx="2250">
                  <c:v>124.889081810411</c:v>
                </c:pt>
                <c:pt idx="2251">
                  <c:v>124.94458806899399</c:v>
                </c:pt>
                <c:pt idx="2252">
                  <c:v>125.00009432757599</c:v>
                </c:pt>
                <c:pt idx="2253">
                  <c:v>125.05560058615799</c:v>
                </c:pt>
                <c:pt idx="2254">
                  <c:v>125.111106844741</c:v>
                </c:pt>
                <c:pt idx="2255">
                  <c:v>125.166613103323</c:v>
                </c:pt>
                <c:pt idx="2256">
                  <c:v>125.222119361906</c:v>
                </c:pt>
                <c:pt idx="2257">
                  <c:v>125.277625620488</c:v>
                </c:pt>
                <c:pt idx="2258">
                  <c:v>125.33313187907</c:v>
                </c:pt>
                <c:pt idx="2259">
                  <c:v>125.388638137653</c:v>
                </c:pt>
                <c:pt idx="2260">
                  <c:v>125.444144396235</c:v>
                </c:pt>
                <c:pt idx="2261">
                  <c:v>125.499650654818</c:v>
                </c:pt>
                <c:pt idx="2262">
                  <c:v>125.5551569134</c:v>
                </c:pt>
                <c:pt idx="2263">
                  <c:v>125.61066317198301</c:v>
                </c:pt>
                <c:pt idx="2264">
                  <c:v>125.66616943056501</c:v>
                </c:pt>
                <c:pt idx="2265">
                  <c:v>125.72167568914701</c:v>
                </c:pt>
                <c:pt idx="2266">
                  <c:v>125.77718194773</c:v>
                </c:pt>
                <c:pt idx="2267">
                  <c:v>125.832688206312</c:v>
                </c:pt>
                <c:pt idx="2268">
                  <c:v>125.88819446489499</c:v>
                </c:pt>
                <c:pt idx="2269">
                  <c:v>125.94370072347699</c:v>
                </c:pt>
                <c:pt idx="2270">
                  <c:v>125.99920698205899</c:v>
                </c:pt>
                <c:pt idx="2271">
                  <c:v>126.054713240642</c:v>
                </c:pt>
                <c:pt idx="2272">
                  <c:v>126.110219499224</c:v>
                </c:pt>
                <c:pt idx="2273">
                  <c:v>126.165725757807</c:v>
                </c:pt>
                <c:pt idx="2274">
                  <c:v>126.221232016389</c:v>
                </c:pt>
                <c:pt idx="2275">
                  <c:v>126.276738274971</c:v>
                </c:pt>
                <c:pt idx="2276">
                  <c:v>126.332244533554</c:v>
                </c:pt>
                <c:pt idx="2277">
                  <c:v>126.387750792136</c:v>
                </c:pt>
                <c:pt idx="2278">
                  <c:v>126.443257050719</c:v>
                </c:pt>
                <c:pt idx="2279">
                  <c:v>126.498763309301</c:v>
                </c:pt>
                <c:pt idx="2280">
                  <c:v>126.554269567883</c:v>
                </c:pt>
                <c:pt idx="2281">
                  <c:v>126.60977582646601</c:v>
                </c:pt>
                <c:pt idx="2282">
                  <c:v>126.66528208504801</c:v>
                </c:pt>
                <c:pt idx="2283">
                  <c:v>126.720788343631</c:v>
                </c:pt>
                <c:pt idx="2284">
                  <c:v>126.776294602213</c:v>
                </c:pt>
                <c:pt idx="2285">
                  <c:v>126.831800860795</c:v>
                </c:pt>
                <c:pt idx="2286">
                  <c:v>126.88730711937799</c:v>
                </c:pt>
                <c:pt idx="2287">
                  <c:v>126.94281337795999</c:v>
                </c:pt>
                <c:pt idx="2288">
                  <c:v>126.998319636543</c:v>
                </c:pt>
                <c:pt idx="2289">
                  <c:v>127.053825895125</c:v>
                </c:pt>
                <c:pt idx="2290">
                  <c:v>127.109332153707</c:v>
                </c:pt>
                <c:pt idx="2291">
                  <c:v>127.16483841229</c:v>
                </c:pt>
                <c:pt idx="2292">
                  <c:v>127.220344670872</c:v>
                </c:pt>
                <c:pt idx="2293">
                  <c:v>127.275850929455</c:v>
                </c:pt>
                <c:pt idx="2294">
                  <c:v>127.331357188037</c:v>
                </c:pt>
                <c:pt idx="2295">
                  <c:v>127.386863446619</c:v>
                </c:pt>
                <c:pt idx="2296">
                  <c:v>127.442369705202</c:v>
                </c:pt>
                <c:pt idx="2297">
                  <c:v>127.497875963784</c:v>
                </c:pt>
                <c:pt idx="2298">
                  <c:v>127.55338222236701</c:v>
                </c:pt>
                <c:pt idx="2299">
                  <c:v>127.60888848094901</c:v>
                </c:pt>
                <c:pt idx="2300">
                  <c:v>127.66439473953101</c:v>
                </c:pt>
                <c:pt idx="2301">
                  <c:v>127.719900998114</c:v>
                </c:pt>
                <c:pt idx="2302">
                  <c:v>127.775407256696</c:v>
                </c:pt>
                <c:pt idx="2303">
                  <c:v>127.83091351527899</c:v>
                </c:pt>
                <c:pt idx="2304">
                  <c:v>127.88641977386099</c:v>
                </c:pt>
                <c:pt idx="2305">
                  <c:v>127.941926032444</c:v>
                </c:pt>
                <c:pt idx="2306">
                  <c:v>127.997432291026</c:v>
                </c:pt>
                <c:pt idx="2307">
                  <c:v>128.052938549608</c:v>
                </c:pt>
                <c:pt idx="2308">
                  <c:v>128.108444808191</c:v>
                </c:pt>
                <c:pt idx="2309">
                  <c:v>128.163951066773</c:v>
                </c:pt>
                <c:pt idx="2310">
                  <c:v>128.21945732535599</c:v>
                </c:pt>
                <c:pt idx="2311">
                  <c:v>128.27496358393799</c:v>
                </c:pt>
                <c:pt idx="2312">
                  <c:v>128.33046984251999</c:v>
                </c:pt>
                <c:pt idx="2313">
                  <c:v>128.38597610110301</c:v>
                </c:pt>
                <c:pt idx="2314">
                  <c:v>128.44148235968501</c:v>
                </c:pt>
                <c:pt idx="2315">
                  <c:v>128.49698861826801</c:v>
                </c:pt>
                <c:pt idx="2316">
                  <c:v>128.55249487685001</c:v>
                </c:pt>
                <c:pt idx="2317">
                  <c:v>128.608001135432</c:v>
                </c:pt>
                <c:pt idx="2318">
                  <c:v>128.663507394015</c:v>
                </c:pt>
                <c:pt idx="2319">
                  <c:v>128.719013652597</c:v>
                </c:pt>
                <c:pt idx="2320">
                  <c:v>128.77451991117999</c:v>
                </c:pt>
                <c:pt idx="2321">
                  <c:v>128.83002616976199</c:v>
                </c:pt>
                <c:pt idx="2322">
                  <c:v>128.88553242834399</c:v>
                </c:pt>
                <c:pt idx="2323">
                  <c:v>128.94103868692699</c:v>
                </c:pt>
                <c:pt idx="2324">
                  <c:v>128.99654494550899</c:v>
                </c:pt>
                <c:pt idx="2325">
                  <c:v>129.05205120409201</c:v>
                </c:pt>
                <c:pt idx="2326">
                  <c:v>129.10755746267401</c:v>
                </c:pt>
                <c:pt idx="2327">
                  <c:v>129.16306372125601</c:v>
                </c:pt>
                <c:pt idx="2328">
                  <c:v>129.218569979839</c:v>
                </c:pt>
                <c:pt idx="2329">
                  <c:v>129.274076238421</c:v>
                </c:pt>
                <c:pt idx="2330">
                  <c:v>129.329582497004</c:v>
                </c:pt>
                <c:pt idx="2331">
                  <c:v>129.385088755586</c:v>
                </c:pt>
                <c:pt idx="2332">
                  <c:v>129.440595014168</c:v>
                </c:pt>
                <c:pt idx="2333">
                  <c:v>129.49610127275099</c:v>
                </c:pt>
                <c:pt idx="2334">
                  <c:v>129.55160753133299</c:v>
                </c:pt>
                <c:pt idx="2335">
                  <c:v>129.60711378991601</c:v>
                </c:pt>
                <c:pt idx="2336">
                  <c:v>129.66262004849801</c:v>
                </c:pt>
                <c:pt idx="2337">
                  <c:v>129.71812630708001</c:v>
                </c:pt>
                <c:pt idx="2338">
                  <c:v>129.77363256566301</c:v>
                </c:pt>
                <c:pt idx="2339">
                  <c:v>129.82913882424501</c:v>
                </c:pt>
                <c:pt idx="2340">
                  <c:v>129.884645082828</c:v>
                </c:pt>
                <c:pt idx="2341">
                  <c:v>129.94015134141</c:v>
                </c:pt>
                <c:pt idx="2342">
                  <c:v>129.995657599993</c:v>
                </c:pt>
                <c:pt idx="2343">
                  <c:v>130.05116385857499</c:v>
                </c:pt>
                <c:pt idx="2344">
                  <c:v>130.10667011715699</c:v>
                </c:pt>
                <c:pt idx="2345">
                  <c:v>130.16217637573999</c:v>
                </c:pt>
                <c:pt idx="2346">
                  <c:v>130.21768263432199</c:v>
                </c:pt>
                <c:pt idx="2347">
                  <c:v>130.27318889290501</c:v>
                </c:pt>
                <c:pt idx="2348">
                  <c:v>130.32869515148701</c:v>
                </c:pt>
                <c:pt idx="2349">
                  <c:v>130.38420141006901</c:v>
                </c:pt>
                <c:pt idx="2350">
                  <c:v>130.43970766865201</c:v>
                </c:pt>
                <c:pt idx="2351">
                  <c:v>130.495213927234</c:v>
                </c:pt>
                <c:pt idx="2352">
                  <c:v>130.550720185817</c:v>
                </c:pt>
                <c:pt idx="2353">
                  <c:v>130.606226444399</c:v>
                </c:pt>
                <c:pt idx="2354">
                  <c:v>130.661732702981</c:v>
                </c:pt>
                <c:pt idx="2355">
                  <c:v>130.71723896156399</c:v>
                </c:pt>
                <c:pt idx="2356">
                  <c:v>130.77274522014599</c:v>
                </c:pt>
                <c:pt idx="2357">
                  <c:v>130.82825147872899</c:v>
                </c:pt>
                <c:pt idx="2358">
                  <c:v>130.88375773731099</c:v>
                </c:pt>
                <c:pt idx="2359">
                  <c:v>130.93926399589299</c:v>
                </c:pt>
                <c:pt idx="2360">
                  <c:v>130.99477025447601</c:v>
                </c:pt>
                <c:pt idx="2361">
                  <c:v>131.05027651305801</c:v>
                </c:pt>
                <c:pt idx="2362">
                  <c:v>131.105782771641</c:v>
                </c:pt>
                <c:pt idx="2363">
                  <c:v>131.161289030223</c:v>
                </c:pt>
                <c:pt idx="2364">
                  <c:v>131.216795288805</c:v>
                </c:pt>
                <c:pt idx="2365">
                  <c:v>131.272301547388</c:v>
                </c:pt>
                <c:pt idx="2366">
                  <c:v>131.32780780597</c:v>
                </c:pt>
                <c:pt idx="2367">
                  <c:v>131.38331406455299</c:v>
                </c:pt>
                <c:pt idx="2368">
                  <c:v>131.43882032313499</c:v>
                </c:pt>
                <c:pt idx="2369">
                  <c:v>131.49432658171699</c:v>
                </c:pt>
                <c:pt idx="2370">
                  <c:v>131.54983284030001</c:v>
                </c:pt>
                <c:pt idx="2371">
                  <c:v>131.60533909888201</c:v>
                </c:pt>
                <c:pt idx="2372">
                  <c:v>131.66084535746501</c:v>
                </c:pt>
                <c:pt idx="2373">
                  <c:v>131.71635161604701</c:v>
                </c:pt>
                <c:pt idx="2374">
                  <c:v>131.77185787462901</c:v>
                </c:pt>
                <c:pt idx="2375">
                  <c:v>131.827364133212</c:v>
                </c:pt>
                <c:pt idx="2376">
                  <c:v>131.882870391794</c:v>
                </c:pt>
                <c:pt idx="2377">
                  <c:v>131.93837665037699</c:v>
                </c:pt>
                <c:pt idx="2378">
                  <c:v>131.99388290895899</c:v>
                </c:pt>
                <c:pt idx="2379">
                  <c:v>132.04938916754099</c:v>
                </c:pt>
                <c:pt idx="2380">
                  <c:v>132.10489542612399</c:v>
                </c:pt>
                <c:pt idx="2381">
                  <c:v>132.16040168470599</c:v>
                </c:pt>
                <c:pt idx="2382">
                  <c:v>132.21590794328901</c:v>
                </c:pt>
                <c:pt idx="2383">
                  <c:v>132.27141420187101</c:v>
                </c:pt>
                <c:pt idx="2384">
                  <c:v>132.32692046045401</c:v>
                </c:pt>
                <c:pt idx="2385">
                  <c:v>132.382426719036</c:v>
                </c:pt>
                <c:pt idx="2386">
                  <c:v>132.437932977618</c:v>
                </c:pt>
                <c:pt idx="2387">
                  <c:v>132.493439236201</c:v>
                </c:pt>
                <c:pt idx="2388">
                  <c:v>132.548945494783</c:v>
                </c:pt>
                <c:pt idx="2389">
                  <c:v>132.60445175336599</c:v>
                </c:pt>
                <c:pt idx="2390">
                  <c:v>132.65995801194799</c:v>
                </c:pt>
                <c:pt idx="2391">
                  <c:v>132.71546427052999</c:v>
                </c:pt>
                <c:pt idx="2392">
                  <c:v>132.77097052911299</c:v>
                </c:pt>
                <c:pt idx="2393">
                  <c:v>132.82647678769499</c:v>
                </c:pt>
                <c:pt idx="2394">
                  <c:v>132.88198304627801</c:v>
                </c:pt>
                <c:pt idx="2395">
                  <c:v>132.93748930486001</c:v>
                </c:pt>
                <c:pt idx="2396">
                  <c:v>132.99299556344201</c:v>
                </c:pt>
                <c:pt idx="2397">
                  <c:v>133.048501822025</c:v>
                </c:pt>
                <c:pt idx="2398">
                  <c:v>133.104008080607</c:v>
                </c:pt>
                <c:pt idx="2399">
                  <c:v>133.15951433919</c:v>
                </c:pt>
                <c:pt idx="2400">
                  <c:v>133.215020597772</c:v>
                </c:pt>
                <c:pt idx="2401">
                  <c:v>133.270526856354</c:v>
                </c:pt>
                <c:pt idx="2402">
                  <c:v>133.32603311493699</c:v>
                </c:pt>
                <c:pt idx="2403">
                  <c:v>133.38153937351899</c:v>
                </c:pt>
                <c:pt idx="2404">
                  <c:v>133.43704563210201</c:v>
                </c:pt>
                <c:pt idx="2405">
                  <c:v>133.49255189068401</c:v>
                </c:pt>
                <c:pt idx="2406">
                  <c:v>133.54805814926601</c:v>
                </c:pt>
                <c:pt idx="2407">
                  <c:v>133.60356440784901</c:v>
                </c:pt>
                <c:pt idx="2408">
                  <c:v>133.65907066643101</c:v>
                </c:pt>
                <c:pt idx="2409">
                  <c:v>133.714576925014</c:v>
                </c:pt>
                <c:pt idx="2410">
                  <c:v>133.770083183596</c:v>
                </c:pt>
                <c:pt idx="2411">
                  <c:v>133.825589442178</c:v>
                </c:pt>
                <c:pt idx="2412">
                  <c:v>133.88109570076099</c:v>
                </c:pt>
                <c:pt idx="2413">
                  <c:v>133.93660195934299</c:v>
                </c:pt>
                <c:pt idx="2414">
                  <c:v>133.99210821792599</c:v>
                </c:pt>
                <c:pt idx="2415">
                  <c:v>134.04761447650799</c:v>
                </c:pt>
                <c:pt idx="2416">
                  <c:v>134.10312073508999</c:v>
                </c:pt>
                <c:pt idx="2417">
                  <c:v>134.15862699367301</c:v>
                </c:pt>
                <c:pt idx="2418">
                  <c:v>134.21413325225501</c:v>
                </c:pt>
                <c:pt idx="2419">
                  <c:v>134.269639510838</c:v>
                </c:pt>
                <c:pt idx="2420">
                  <c:v>134.32514576942</c:v>
                </c:pt>
                <c:pt idx="2421">
                  <c:v>134.380652028002</c:v>
                </c:pt>
                <c:pt idx="2422">
                  <c:v>134.436158286585</c:v>
                </c:pt>
                <c:pt idx="2423">
                  <c:v>134.491664545167</c:v>
                </c:pt>
                <c:pt idx="2424">
                  <c:v>134.54717080374999</c:v>
                </c:pt>
                <c:pt idx="2425">
                  <c:v>134.60267706233199</c:v>
                </c:pt>
                <c:pt idx="2426">
                  <c:v>134.65818332091499</c:v>
                </c:pt>
                <c:pt idx="2427">
                  <c:v>134.71368957949699</c:v>
                </c:pt>
                <c:pt idx="2428">
                  <c:v>134.76919583807901</c:v>
                </c:pt>
                <c:pt idx="2429">
                  <c:v>134.82470209666201</c:v>
                </c:pt>
                <c:pt idx="2430">
                  <c:v>134.88020835524401</c:v>
                </c:pt>
                <c:pt idx="2431">
                  <c:v>134.935714613827</c:v>
                </c:pt>
                <c:pt idx="2432">
                  <c:v>134.991220872409</c:v>
                </c:pt>
                <c:pt idx="2433">
                  <c:v>135.046727130991</c:v>
                </c:pt>
                <c:pt idx="2434">
                  <c:v>135.102233389574</c:v>
                </c:pt>
                <c:pt idx="2435">
                  <c:v>135.157739648156</c:v>
                </c:pt>
                <c:pt idx="2436">
                  <c:v>135.21324590673899</c:v>
                </c:pt>
                <c:pt idx="2437">
                  <c:v>135.26875216532099</c:v>
                </c:pt>
                <c:pt idx="2438">
                  <c:v>135.32425842390299</c:v>
                </c:pt>
                <c:pt idx="2439">
                  <c:v>135.37976468248601</c:v>
                </c:pt>
                <c:pt idx="2440">
                  <c:v>135.43527094106801</c:v>
                </c:pt>
                <c:pt idx="2441">
                  <c:v>135.49077719965101</c:v>
                </c:pt>
                <c:pt idx="2442">
                  <c:v>135.54628345823301</c:v>
                </c:pt>
                <c:pt idx="2443">
                  <c:v>135.60178971681501</c:v>
                </c:pt>
                <c:pt idx="2444">
                  <c:v>135.657295975398</c:v>
                </c:pt>
                <c:pt idx="2445">
                  <c:v>135.71280223398</c:v>
                </c:pt>
                <c:pt idx="2446">
                  <c:v>135.76830849256299</c:v>
                </c:pt>
                <c:pt idx="2447">
                  <c:v>135.82381475114499</c:v>
                </c:pt>
                <c:pt idx="2448">
                  <c:v>135.87932100972699</c:v>
                </c:pt>
                <c:pt idx="2449">
                  <c:v>135.93482726830999</c:v>
                </c:pt>
                <c:pt idx="2450">
                  <c:v>135.99033352689199</c:v>
                </c:pt>
                <c:pt idx="2451">
                  <c:v>136.04583978547501</c:v>
                </c:pt>
                <c:pt idx="2452">
                  <c:v>136.10134604405701</c:v>
                </c:pt>
                <c:pt idx="2453">
                  <c:v>136.15685230263901</c:v>
                </c:pt>
                <c:pt idx="2454">
                  <c:v>136.212358561222</c:v>
                </c:pt>
                <c:pt idx="2455">
                  <c:v>136.267864819804</c:v>
                </c:pt>
                <c:pt idx="2456">
                  <c:v>136.323371078387</c:v>
                </c:pt>
                <c:pt idx="2457">
                  <c:v>136.378877336969</c:v>
                </c:pt>
                <c:pt idx="2458">
                  <c:v>136.434383595551</c:v>
                </c:pt>
                <c:pt idx="2459">
                  <c:v>136.48988985413399</c:v>
                </c:pt>
                <c:pt idx="2460">
                  <c:v>136.54539611271599</c:v>
                </c:pt>
                <c:pt idx="2461">
                  <c:v>136.60090237129899</c:v>
                </c:pt>
                <c:pt idx="2462">
                  <c:v>136.65640862988101</c:v>
                </c:pt>
                <c:pt idx="2463">
                  <c:v>136.71191488846301</c:v>
                </c:pt>
                <c:pt idx="2464">
                  <c:v>136.76742114704601</c:v>
                </c:pt>
                <c:pt idx="2465">
                  <c:v>136.82292740562801</c:v>
                </c:pt>
                <c:pt idx="2466">
                  <c:v>136.878433664211</c:v>
                </c:pt>
                <c:pt idx="2467">
                  <c:v>136.933939922793</c:v>
                </c:pt>
                <c:pt idx="2468">
                  <c:v>136.989446181376</c:v>
                </c:pt>
                <c:pt idx="2469">
                  <c:v>137.044952439958</c:v>
                </c:pt>
                <c:pt idx="2470">
                  <c:v>137.10045869854</c:v>
                </c:pt>
                <c:pt idx="2471">
                  <c:v>137.15596495712299</c:v>
                </c:pt>
                <c:pt idx="2472">
                  <c:v>137.21147121570499</c:v>
                </c:pt>
                <c:pt idx="2473">
                  <c:v>137.26697747428801</c:v>
                </c:pt>
                <c:pt idx="2474">
                  <c:v>137.32248373287001</c:v>
                </c:pt>
                <c:pt idx="2475">
                  <c:v>137.37798999145201</c:v>
                </c:pt>
                <c:pt idx="2476">
                  <c:v>137.43349625003501</c:v>
                </c:pt>
                <c:pt idx="2477">
                  <c:v>137.48900250861701</c:v>
                </c:pt>
                <c:pt idx="2478">
                  <c:v>137.5445087672</c:v>
                </c:pt>
                <c:pt idx="2479">
                  <c:v>137.600015025782</c:v>
                </c:pt>
                <c:pt idx="2480">
                  <c:v>137.655521284364</c:v>
                </c:pt>
                <c:pt idx="2481">
                  <c:v>137.71102754294699</c:v>
                </c:pt>
                <c:pt idx="2482">
                  <c:v>137.76653380152899</c:v>
                </c:pt>
                <c:pt idx="2483">
                  <c:v>137.82204006011199</c:v>
                </c:pt>
                <c:pt idx="2484">
                  <c:v>137.87754631869399</c:v>
                </c:pt>
                <c:pt idx="2485">
                  <c:v>137.93305257727599</c:v>
                </c:pt>
                <c:pt idx="2486">
                  <c:v>137.98855883585901</c:v>
                </c:pt>
                <c:pt idx="2487">
                  <c:v>138.04406509444101</c:v>
                </c:pt>
                <c:pt idx="2488">
                  <c:v>138.099571353024</c:v>
                </c:pt>
                <c:pt idx="2489">
                  <c:v>138.155077611606</c:v>
                </c:pt>
                <c:pt idx="2490">
                  <c:v>138.210583870188</c:v>
                </c:pt>
                <c:pt idx="2491">
                  <c:v>138.266090128771</c:v>
                </c:pt>
                <c:pt idx="2492">
                  <c:v>138.321596387353</c:v>
                </c:pt>
                <c:pt idx="2493">
                  <c:v>138.37710264593599</c:v>
                </c:pt>
                <c:pt idx="2494">
                  <c:v>138.43260890451799</c:v>
                </c:pt>
                <c:pt idx="2495">
                  <c:v>138.48811516309999</c:v>
                </c:pt>
                <c:pt idx="2496">
                  <c:v>138.54362142168301</c:v>
                </c:pt>
                <c:pt idx="2497">
                  <c:v>138.59912768026501</c:v>
                </c:pt>
                <c:pt idx="2498">
                  <c:v>138.65463393884801</c:v>
                </c:pt>
                <c:pt idx="2499">
                  <c:v>138.71014019743001</c:v>
                </c:pt>
                <c:pt idx="2500">
                  <c:v>138.76564645601201</c:v>
                </c:pt>
                <c:pt idx="2501">
                  <c:v>138.821152714595</c:v>
                </c:pt>
                <c:pt idx="2502">
                  <c:v>138.876658973177</c:v>
                </c:pt>
                <c:pt idx="2503">
                  <c:v>138.93216523176</c:v>
                </c:pt>
                <c:pt idx="2504">
                  <c:v>138.987671490342</c:v>
                </c:pt>
                <c:pt idx="2505">
                  <c:v>139.04317774892499</c:v>
                </c:pt>
                <c:pt idx="2506">
                  <c:v>139.09868400750699</c:v>
                </c:pt>
                <c:pt idx="2507">
                  <c:v>139.15419026608899</c:v>
                </c:pt>
                <c:pt idx="2508">
                  <c:v>139.20969652467201</c:v>
                </c:pt>
                <c:pt idx="2509">
                  <c:v>139.26520278325401</c:v>
                </c:pt>
                <c:pt idx="2510">
                  <c:v>139.32070904183701</c:v>
                </c:pt>
                <c:pt idx="2511">
                  <c:v>139.37621530041901</c:v>
                </c:pt>
                <c:pt idx="2512">
                  <c:v>139.43172155900101</c:v>
                </c:pt>
                <c:pt idx="2513">
                  <c:v>139.487227817584</c:v>
                </c:pt>
                <c:pt idx="2514">
                  <c:v>139.542734076166</c:v>
                </c:pt>
                <c:pt idx="2515">
                  <c:v>139.59824033474899</c:v>
                </c:pt>
                <c:pt idx="2516">
                  <c:v>139.65374659333099</c:v>
                </c:pt>
                <c:pt idx="2517">
                  <c:v>139.70925285191299</c:v>
                </c:pt>
                <c:pt idx="2518">
                  <c:v>139.76475911049599</c:v>
                </c:pt>
                <c:pt idx="2519">
                  <c:v>139.82026536907799</c:v>
                </c:pt>
                <c:pt idx="2520">
                  <c:v>139.87577162766101</c:v>
                </c:pt>
                <c:pt idx="2521">
                  <c:v>139.93127788624301</c:v>
                </c:pt>
                <c:pt idx="2522">
                  <c:v>139.98678414482501</c:v>
                </c:pt>
                <c:pt idx="2523">
                  <c:v>140.042290403408</c:v>
                </c:pt>
                <c:pt idx="2524">
                  <c:v>140.09779666199</c:v>
                </c:pt>
                <c:pt idx="2525">
                  <c:v>140.153302920573</c:v>
                </c:pt>
                <c:pt idx="2526">
                  <c:v>140.208809179155</c:v>
                </c:pt>
                <c:pt idx="2527">
                  <c:v>140.264315437737</c:v>
                </c:pt>
                <c:pt idx="2528">
                  <c:v>140.31982169631999</c:v>
                </c:pt>
                <c:pt idx="2529">
                  <c:v>140.37532795490199</c:v>
                </c:pt>
                <c:pt idx="2530">
                  <c:v>140.43083421348501</c:v>
                </c:pt>
                <c:pt idx="2531">
                  <c:v>140.48634047206701</c:v>
                </c:pt>
                <c:pt idx="2532">
                  <c:v>140.54184673064901</c:v>
                </c:pt>
                <c:pt idx="2533">
                  <c:v>140.59735298923201</c:v>
                </c:pt>
                <c:pt idx="2534">
                  <c:v>140.65285924781401</c:v>
                </c:pt>
                <c:pt idx="2535">
                  <c:v>140.708365506397</c:v>
                </c:pt>
                <c:pt idx="2536">
                  <c:v>140.763871764979</c:v>
                </c:pt>
                <c:pt idx="2537">
                  <c:v>140.819378023561</c:v>
                </c:pt>
                <c:pt idx="2538">
                  <c:v>140.874884282144</c:v>
                </c:pt>
                <c:pt idx="2539">
                  <c:v>140.93039054072599</c:v>
                </c:pt>
                <c:pt idx="2540">
                  <c:v>140.98589679930899</c:v>
                </c:pt>
                <c:pt idx="2541">
                  <c:v>141.04140305789099</c:v>
                </c:pt>
                <c:pt idx="2542">
                  <c:v>141.09690931647401</c:v>
                </c:pt>
                <c:pt idx="2543">
                  <c:v>141.15241557505601</c:v>
                </c:pt>
                <c:pt idx="2544">
                  <c:v>141.20792183363801</c:v>
                </c:pt>
                <c:pt idx="2545">
                  <c:v>141.26342809222101</c:v>
                </c:pt>
                <c:pt idx="2546">
                  <c:v>141.318934350803</c:v>
                </c:pt>
                <c:pt idx="2547">
                  <c:v>141.374440609386</c:v>
                </c:pt>
                <c:pt idx="2548">
                  <c:v>141.429946867968</c:v>
                </c:pt>
                <c:pt idx="2549">
                  <c:v>141.48545312655</c:v>
                </c:pt>
                <c:pt idx="2550">
                  <c:v>141.54095938513299</c:v>
                </c:pt>
                <c:pt idx="2551">
                  <c:v>141.59646564371499</c:v>
                </c:pt>
                <c:pt idx="2552">
                  <c:v>141.65197190229799</c:v>
                </c:pt>
                <c:pt idx="2553">
                  <c:v>141.70747816087999</c:v>
                </c:pt>
                <c:pt idx="2554">
                  <c:v>141.76298441946199</c:v>
                </c:pt>
                <c:pt idx="2555">
                  <c:v>141.81849067804501</c:v>
                </c:pt>
                <c:pt idx="2556">
                  <c:v>141.87399693662701</c:v>
                </c:pt>
                <c:pt idx="2557">
                  <c:v>141.92950319521</c:v>
                </c:pt>
                <c:pt idx="2558">
                  <c:v>141.985009453792</c:v>
                </c:pt>
                <c:pt idx="2559">
                  <c:v>142.040515712374</c:v>
                </c:pt>
                <c:pt idx="2560">
                  <c:v>142.096021970957</c:v>
                </c:pt>
                <c:pt idx="2561">
                  <c:v>142.151528229539</c:v>
                </c:pt>
                <c:pt idx="2562">
                  <c:v>142.20703448812199</c:v>
                </c:pt>
                <c:pt idx="2563">
                  <c:v>142.26254074670399</c:v>
                </c:pt>
                <c:pt idx="2564">
                  <c:v>142.31804700528599</c:v>
                </c:pt>
                <c:pt idx="2565">
                  <c:v>142.37355326386901</c:v>
                </c:pt>
                <c:pt idx="2566">
                  <c:v>142.42905952245101</c:v>
                </c:pt>
                <c:pt idx="2567">
                  <c:v>142.48456578103401</c:v>
                </c:pt>
                <c:pt idx="2568">
                  <c:v>142.54007203961601</c:v>
                </c:pt>
                <c:pt idx="2569">
                  <c:v>142.59557829819801</c:v>
                </c:pt>
                <c:pt idx="2570">
                  <c:v>142.651084556781</c:v>
                </c:pt>
                <c:pt idx="2571">
                  <c:v>142.706590815363</c:v>
                </c:pt>
                <c:pt idx="2572">
                  <c:v>142.76209707394599</c:v>
                </c:pt>
                <c:pt idx="2573">
                  <c:v>142.81760333252799</c:v>
                </c:pt>
                <c:pt idx="2574">
                  <c:v>142.87310959110999</c:v>
                </c:pt>
                <c:pt idx="2575">
                  <c:v>142.92861584969299</c:v>
                </c:pt>
                <c:pt idx="2576">
                  <c:v>142.98412210827499</c:v>
                </c:pt>
                <c:pt idx="2577">
                  <c:v>143.03962836685801</c:v>
                </c:pt>
                <c:pt idx="2578">
                  <c:v>143.09513462544001</c:v>
                </c:pt>
                <c:pt idx="2579">
                  <c:v>143.15064088402201</c:v>
                </c:pt>
                <c:pt idx="2580">
                  <c:v>143.206147142605</c:v>
                </c:pt>
                <c:pt idx="2581">
                  <c:v>143.261653401187</c:v>
                </c:pt>
                <c:pt idx="2582">
                  <c:v>143.31715965977</c:v>
                </c:pt>
                <c:pt idx="2583">
                  <c:v>143.372665918352</c:v>
                </c:pt>
                <c:pt idx="2584">
                  <c:v>143.42817217693499</c:v>
                </c:pt>
                <c:pt idx="2585">
                  <c:v>143.48367843551699</c:v>
                </c:pt>
                <c:pt idx="2586">
                  <c:v>143.53918469409899</c:v>
                </c:pt>
                <c:pt idx="2587">
                  <c:v>143.59469095268199</c:v>
                </c:pt>
                <c:pt idx="2588">
                  <c:v>143.65019721126399</c:v>
                </c:pt>
                <c:pt idx="2589">
                  <c:v>143.70570346984701</c:v>
                </c:pt>
                <c:pt idx="2590">
                  <c:v>143.76120972842901</c:v>
                </c:pt>
                <c:pt idx="2591">
                  <c:v>143.81671598701101</c:v>
                </c:pt>
                <c:pt idx="2592">
                  <c:v>143.872222245594</c:v>
                </c:pt>
                <c:pt idx="2593">
                  <c:v>143.927728504176</c:v>
                </c:pt>
                <c:pt idx="2594">
                  <c:v>143.983234762759</c:v>
                </c:pt>
                <c:pt idx="2595">
                  <c:v>144.038741021341</c:v>
                </c:pt>
                <c:pt idx="2596">
                  <c:v>144.094247279923</c:v>
                </c:pt>
                <c:pt idx="2597">
                  <c:v>144.14975353850599</c:v>
                </c:pt>
                <c:pt idx="2598">
                  <c:v>144.20525979708799</c:v>
                </c:pt>
                <c:pt idx="2599">
                  <c:v>144.26076605567101</c:v>
                </c:pt>
                <c:pt idx="2600">
                  <c:v>144.31627231425301</c:v>
                </c:pt>
                <c:pt idx="2601">
                  <c:v>144.37177857283501</c:v>
                </c:pt>
                <c:pt idx="2602">
                  <c:v>144.42728483141801</c:v>
                </c:pt>
                <c:pt idx="2603">
                  <c:v>144.48279109000001</c:v>
                </c:pt>
                <c:pt idx="2604">
                  <c:v>144.538297348583</c:v>
                </c:pt>
                <c:pt idx="2605">
                  <c:v>144.593803607165</c:v>
                </c:pt>
                <c:pt idx="2606">
                  <c:v>144.649309865747</c:v>
                </c:pt>
                <c:pt idx="2607">
                  <c:v>144.70481612432999</c:v>
                </c:pt>
                <c:pt idx="2608">
                  <c:v>144.76032238291199</c:v>
                </c:pt>
                <c:pt idx="2609">
                  <c:v>144.81582864149499</c:v>
                </c:pt>
                <c:pt idx="2610">
                  <c:v>144.87133490007699</c:v>
                </c:pt>
                <c:pt idx="2611">
                  <c:v>144.92684115865899</c:v>
                </c:pt>
                <c:pt idx="2612">
                  <c:v>144.98234741724201</c:v>
                </c:pt>
                <c:pt idx="2613">
                  <c:v>145.03785367582401</c:v>
                </c:pt>
                <c:pt idx="2614">
                  <c:v>145.093359934407</c:v>
                </c:pt>
                <c:pt idx="2615">
                  <c:v>145.148866192989</c:v>
                </c:pt>
                <c:pt idx="2616">
                  <c:v>145.204372451571</c:v>
                </c:pt>
                <c:pt idx="2617">
                  <c:v>145.259878710154</c:v>
                </c:pt>
                <c:pt idx="2618">
                  <c:v>145.315384968736</c:v>
                </c:pt>
                <c:pt idx="2619">
                  <c:v>145.37089122731899</c:v>
                </c:pt>
                <c:pt idx="2620">
                  <c:v>145.42639748590099</c:v>
                </c:pt>
                <c:pt idx="2621">
                  <c:v>145.48190374448399</c:v>
                </c:pt>
                <c:pt idx="2622">
                  <c:v>145.53741000306599</c:v>
                </c:pt>
                <c:pt idx="2623">
                  <c:v>145.59291626164801</c:v>
                </c:pt>
                <c:pt idx="2624">
                  <c:v>145.64842252023101</c:v>
                </c:pt>
                <c:pt idx="2625">
                  <c:v>145.70392877881301</c:v>
                </c:pt>
                <c:pt idx="2626">
                  <c:v>145.759435037396</c:v>
                </c:pt>
                <c:pt idx="2627">
                  <c:v>145.814941295978</c:v>
                </c:pt>
                <c:pt idx="2628">
                  <c:v>145.87044755456</c:v>
                </c:pt>
                <c:pt idx="2629">
                  <c:v>145.925953813143</c:v>
                </c:pt>
                <c:pt idx="2630">
                  <c:v>145.981460071725</c:v>
                </c:pt>
                <c:pt idx="2631">
                  <c:v>146.03696633030799</c:v>
                </c:pt>
                <c:pt idx="2632">
                  <c:v>146.09247258888999</c:v>
                </c:pt>
                <c:pt idx="2633">
                  <c:v>146.14797884747199</c:v>
                </c:pt>
                <c:pt idx="2634">
                  <c:v>146.20348510605501</c:v>
                </c:pt>
                <c:pt idx="2635">
                  <c:v>146.25899136463701</c:v>
                </c:pt>
                <c:pt idx="2636">
                  <c:v>146.31449762322001</c:v>
                </c:pt>
                <c:pt idx="2637">
                  <c:v>146.37000388180201</c:v>
                </c:pt>
                <c:pt idx="2638">
                  <c:v>146.42551014038401</c:v>
                </c:pt>
                <c:pt idx="2639">
                  <c:v>146.481016398967</c:v>
                </c:pt>
                <c:pt idx="2640">
                  <c:v>146.536522657549</c:v>
                </c:pt>
                <c:pt idx="2641">
                  <c:v>146.59202891613199</c:v>
                </c:pt>
                <c:pt idx="2642">
                  <c:v>146.64753517471399</c:v>
                </c:pt>
                <c:pt idx="2643">
                  <c:v>146.70304143329599</c:v>
                </c:pt>
                <c:pt idx="2644">
                  <c:v>146.75854769187899</c:v>
                </c:pt>
                <c:pt idx="2645">
                  <c:v>146.81405395046099</c:v>
                </c:pt>
                <c:pt idx="2646">
                  <c:v>146.86956020904401</c:v>
                </c:pt>
                <c:pt idx="2647">
                  <c:v>146.92506646762601</c:v>
                </c:pt>
                <c:pt idx="2648">
                  <c:v>146.98057272620801</c:v>
                </c:pt>
                <c:pt idx="2649">
                  <c:v>147.036078984791</c:v>
                </c:pt>
                <c:pt idx="2650">
                  <c:v>147.091585243373</c:v>
                </c:pt>
                <c:pt idx="2651">
                  <c:v>147.147091501956</c:v>
                </c:pt>
                <c:pt idx="2652">
                  <c:v>147.202597760538</c:v>
                </c:pt>
                <c:pt idx="2653">
                  <c:v>147.25810401912</c:v>
                </c:pt>
                <c:pt idx="2654">
                  <c:v>147.31361027770299</c:v>
                </c:pt>
                <c:pt idx="2655">
                  <c:v>147.36911653628499</c:v>
                </c:pt>
                <c:pt idx="2656">
                  <c:v>147.42462279486799</c:v>
                </c:pt>
                <c:pt idx="2657">
                  <c:v>147.48012905345001</c:v>
                </c:pt>
                <c:pt idx="2658">
                  <c:v>147.53563531203201</c:v>
                </c:pt>
                <c:pt idx="2659">
                  <c:v>147.59114157061501</c:v>
                </c:pt>
                <c:pt idx="2660">
                  <c:v>147.64664782919701</c:v>
                </c:pt>
                <c:pt idx="2661">
                  <c:v>147.70215408778</c:v>
                </c:pt>
                <c:pt idx="2662">
                  <c:v>147.757660346362</c:v>
                </c:pt>
                <c:pt idx="2663">
                  <c:v>147.813166604945</c:v>
                </c:pt>
                <c:pt idx="2664">
                  <c:v>147.868672863527</c:v>
                </c:pt>
                <c:pt idx="2665">
                  <c:v>147.924179122109</c:v>
                </c:pt>
                <c:pt idx="2666">
                  <c:v>147.97968538069199</c:v>
                </c:pt>
                <c:pt idx="2667">
                  <c:v>148.03519163927399</c:v>
                </c:pt>
                <c:pt idx="2668">
                  <c:v>148.09069789785701</c:v>
                </c:pt>
                <c:pt idx="2669">
                  <c:v>148.14620415643901</c:v>
                </c:pt>
                <c:pt idx="2670">
                  <c:v>148.20171041502101</c:v>
                </c:pt>
                <c:pt idx="2671">
                  <c:v>148.25721667360401</c:v>
                </c:pt>
                <c:pt idx="2672">
                  <c:v>148.31272293218601</c:v>
                </c:pt>
                <c:pt idx="2673">
                  <c:v>148.368229190769</c:v>
                </c:pt>
                <c:pt idx="2674">
                  <c:v>148.423735449351</c:v>
                </c:pt>
                <c:pt idx="2675">
                  <c:v>148.479241707933</c:v>
                </c:pt>
                <c:pt idx="2676">
                  <c:v>148.53474796651599</c:v>
                </c:pt>
                <c:pt idx="2677">
                  <c:v>148.59025422509799</c:v>
                </c:pt>
                <c:pt idx="2678">
                  <c:v>148.64576048368099</c:v>
                </c:pt>
                <c:pt idx="2679">
                  <c:v>148.70126674226299</c:v>
                </c:pt>
                <c:pt idx="2680">
                  <c:v>148.75677300084499</c:v>
                </c:pt>
                <c:pt idx="2681">
                  <c:v>148.81227925942801</c:v>
                </c:pt>
                <c:pt idx="2682">
                  <c:v>148.86778551801001</c:v>
                </c:pt>
                <c:pt idx="2683">
                  <c:v>148.923291776593</c:v>
                </c:pt>
                <c:pt idx="2684">
                  <c:v>148.978798035175</c:v>
                </c:pt>
                <c:pt idx="2685">
                  <c:v>149.034304293757</c:v>
                </c:pt>
                <c:pt idx="2686">
                  <c:v>149.08981055234</c:v>
                </c:pt>
                <c:pt idx="2687">
                  <c:v>149.145316810922</c:v>
                </c:pt>
                <c:pt idx="2688">
                  <c:v>149.20082306950499</c:v>
                </c:pt>
                <c:pt idx="2689">
                  <c:v>149.25632932808699</c:v>
                </c:pt>
                <c:pt idx="2690">
                  <c:v>149.31183558666899</c:v>
                </c:pt>
                <c:pt idx="2691">
                  <c:v>149.36734184525201</c:v>
                </c:pt>
                <c:pt idx="2692">
                  <c:v>149.42284810383401</c:v>
                </c:pt>
                <c:pt idx="2693">
                  <c:v>149.47835436241701</c:v>
                </c:pt>
                <c:pt idx="2694">
                  <c:v>149.53386062099901</c:v>
                </c:pt>
                <c:pt idx="2695">
                  <c:v>149.58936687958101</c:v>
                </c:pt>
                <c:pt idx="2696">
                  <c:v>149.644873138164</c:v>
                </c:pt>
                <c:pt idx="2697">
                  <c:v>149.700379396746</c:v>
                </c:pt>
                <c:pt idx="2698">
                  <c:v>149.755885655329</c:v>
                </c:pt>
                <c:pt idx="2699">
                  <c:v>149.811391913911</c:v>
                </c:pt>
                <c:pt idx="2700">
                  <c:v>149.86689817249299</c:v>
                </c:pt>
                <c:pt idx="2701">
                  <c:v>149.92240443107599</c:v>
                </c:pt>
                <c:pt idx="2702">
                  <c:v>149.97791068965799</c:v>
                </c:pt>
                <c:pt idx="2703">
                  <c:v>150.03341694824101</c:v>
                </c:pt>
                <c:pt idx="2704">
                  <c:v>150.08892320682301</c:v>
                </c:pt>
                <c:pt idx="2705">
                  <c:v>150.14442946540601</c:v>
                </c:pt>
                <c:pt idx="2706">
                  <c:v>150.19993572398801</c:v>
                </c:pt>
                <c:pt idx="2707">
                  <c:v>150.25544198257001</c:v>
                </c:pt>
                <c:pt idx="2708">
                  <c:v>150.310948241153</c:v>
                </c:pt>
                <c:pt idx="2709">
                  <c:v>150.366454499735</c:v>
                </c:pt>
                <c:pt idx="2710">
                  <c:v>150.42196075831799</c:v>
                </c:pt>
                <c:pt idx="2711">
                  <c:v>150.47746701689999</c:v>
                </c:pt>
                <c:pt idx="2712">
                  <c:v>150.53297327548199</c:v>
                </c:pt>
                <c:pt idx="2713">
                  <c:v>150.58847953406499</c:v>
                </c:pt>
                <c:pt idx="2714">
                  <c:v>150.64398579264699</c:v>
                </c:pt>
                <c:pt idx="2715">
                  <c:v>150.69949205123001</c:v>
                </c:pt>
                <c:pt idx="2716">
                  <c:v>150.75499830981201</c:v>
                </c:pt>
                <c:pt idx="2717">
                  <c:v>150.81050456839401</c:v>
                </c:pt>
                <c:pt idx="2718">
                  <c:v>150.866010826977</c:v>
                </c:pt>
                <c:pt idx="2719">
                  <c:v>150.921517085559</c:v>
                </c:pt>
                <c:pt idx="2720">
                  <c:v>150.977023344142</c:v>
                </c:pt>
                <c:pt idx="2721">
                  <c:v>151.032529602724</c:v>
                </c:pt>
                <c:pt idx="2722">
                  <c:v>151.088035861306</c:v>
                </c:pt>
                <c:pt idx="2723">
                  <c:v>151.14354211988899</c:v>
                </c:pt>
                <c:pt idx="2724">
                  <c:v>151.19904837847099</c:v>
                </c:pt>
                <c:pt idx="2725">
                  <c:v>151.25455463705401</c:v>
                </c:pt>
                <c:pt idx="2726">
                  <c:v>151.31006089563601</c:v>
                </c:pt>
                <c:pt idx="2727">
                  <c:v>151.36556715421801</c:v>
                </c:pt>
                <c:pt idx="2728">
                  <c:v>151.42107341280101</c:v>
                </c:pt>
                <c:pt idx="2729">
                  <c:v>151.47657967138301</c:v>
                </c:pt>
                <c:pt idx="2730">
                  <c:v>151.532085929966</c:v>
                </c:pt>
                <c:pt idx="2731">
                  <c:v>151.587592188548</c:v>
                </c:pt>
                <c:pt idx="2732">
                  <c:v>151.64309844713</c:v>
                </c:pt>
                <c:pt idx="2733">
                  <c:v>151.698604705713</c:v>
                </c:pt>
                <c:pt idx="2734">
                  <c:v>151.75411096429499</c:v>
                </c:pt>
                <c:pt idx="2735">
                  <c:v>151.80961722287799</c:v>
                </c:pt>
                <c:pt idx="2736">
                  <c:v>151.86512348145999</c:v>
                </c:pt>
                <c:pt idx="2737">
                  <c:v>151.92062974004199</c:v>
                </c:pt>
                <c:pt idx="2738">
                  <c:v>151.97613599862501</c:v>
                </c:pt>
                <c:pt idx="2739">
                  <c:v>152.03164225720701</c:v>
                </c:pt>
                <c:pt idx="2740">
                  <c:v>152.08714851579001</c:v>
                </c:pt>
                <c:pt idx="2741">
                  <c:v>152.14265477437201</c:v>
                </c:pt>
                <c:pt idx="2742">
                  <c:v>152.198161032954</c:v>
                </c:pt>
                <c:pt idx="2743">
                  <c:v>152.253667291537</c:v>
                </c:pt>
                <c:pt idx="2744">
                  <c:v>152.309173550119</c:v>
                </c:pt>
                <c:pt idx="2745">
                  <c:v>152.36467980870199</c:v>
                </c:pt>
                <c:pt idx="2746">
                  <c:v>152.42018606728399</c:v>
                </c:pt>
                <c:pt idx="2747">
                  <c:v>152.47569232586699</c:v>
                </c:pt>
                <c:pt idx="2748">
                  <c:v>152.53119858444899</c:v>
                </c:pt>
                <c:pt idx="2749">
                  <c:v>152.58670484303099</c:v>
                </c:pt>
                <c:pt idx="2750">
                  <c:v>152.64221110161401</c:v>
                </c:pt>
                <c:pt idx="2751">
                  <c:v>152.69771736019601</c:v>
                </c:pt>
                <c:pt idx="2752">
                  <c:v>152.753223618779</c:v>
                </c:pt>
                <c:pt idx="2753">
                  <c:v>152.808729877361</c:v>
                </c:pt>
                <c:pt idx="2754">
                  <c:v>152.864236135943</c:v>
                </c:pt>
                <c:pt idx="2755">
                  <c:v>152.919742394526</c:v>
                </c:pt>
                <c:pt idx="2756">
                  <c:v>152.975248653108</c:v>
                </c:pt>
                <c:pt idx="2757">
                  <c:v>153.03075491169099</c:v>
                </c:pt>
                <c:pt idx="2758">
                  <c:v>153.08626117027299</c:v>
                </c:pt>
                <c:pt idx="2759">
                  <c:v>153.14176742885499</c:v>
                </c:pt>
                <c:pt idx="2760">
                  <c:v>153.19727368743801</c:v>
                </c:pt>
                <c:pt idx="2761">
                  <c:v>153.25277994602001</c:v>
                </c:pt>
                <c:pt idx="2762">
                  <c:v>153.30828620460301</c:v>
                </c:pt>
                <c:pt idx="2763">
                  <c:v>153.36379246318501</c:v>
                </c:pt>
                <c:pt idx="2764">
                  <c:v>153.41929872176701</c:v>
                </c:pt>
                <c:pt idx="2765">
                  <c:v>153.47480498035</c:v>
                </c:pt>
                <c:pt idx="2766">
                  <c:v>153.530311238932</c:v>
                </c:pt>
                <c:pt idx="2767">
                  <c:v>153.585817497515</c:v>
                </c:pt>
                <c:pt idx="2768">
                  <c:v>153.64132375609699</c:v>
                </c:pt>
                <c:pt idx="2769">
                  <c:v>153.69683001467899</c:v>
                </c:pt>
                <c:pt idx="2770">
                  <c:v>153.75233627326199</c:v>
                </c:pt>
                <c:pt idx="2771">
                  <c:v>153.80784253184399</c:v>
                </c:pt>
                <c:pt idx="2772">
                  <c:v>153.86334879042701</c:v>
                </c:pt>
                <c:pt idx="2773">
                  <c:v>153.91885504900901</c:v>
                </c:pt>
                <c:pt idx="2774">
                  <c:v>153.97436130759101</c:v>
                </c:pt>
                <c:pt idx="2775">
                  <c:v>154.029867566174</c:v>
                </c:pt>
                <c:pt idx="2776">
                  <c:v>154.085373824756</c:v>
                </c:pt>
                <c:pt idx="2777">
                  <c:v>154.140880083339</c:v>
                </c:pt>
                <c:pt idx="2778">
                  <c:v>154.196386341921</c:v>
                </c:pt>
                <c:pt idx="2779">
                  <c:v>154.251892600503</c:v>
                </c:pt>
                <c:pt idx="2780">
                  <c:v>154.30739885908599</c:v>
                </c:pt>
                <c:pt idx="2781">
                  <c:v>154.36290511766799</c:v>
                </c:pt>
                <c:pt idx="2782">
                  <c:v>154.41841137625099</c:v>
                </c:pt>
                <c:pt idx="2783">
                  <c:v>154.47391763483299</c:v>
                </c:pt>
                <c:pt idx="2784">
                  <c:v>154.52942389341499</c:v>
                </c:pt>
                <c:pt idx="2785">
                  <c:v>154.58493015199801</c:v>
                </c:pt>
                <c:pt idx="2786">
                  <c:v>154.64043641058001</c:v>
                </c:pt>
                <c:pt idx="2787">
                  <c:v>154.695942669163</c:v>
                </c:pt>
                <c:pt idx="2788">
                  <c:v>154.751448927745</c:v>
                </c:pt>
                <c:pt idx="2789">
                  <c:v>154.806955186328</c:v>
                </c:pt>
                <c:pt idx="2790">
                  <c:v>154.86246144491</c:v>
                </c:pt>
                <c:pt idx="2791">
                  <c:v>154.917967703492</c:v>
                </c:pt>
                <c:pt idx="2792">
                  <c:v>154.97347396207499</c:v>
                </c:pt>
                <c:pt idx="2793">
                  <c:v>155.02898022065699</c:v>
                </c:pt>
                <c:pt idx="2794">
                  <c:v>155.08448647924001</c:v>
                </c:pt>
                <c:pt idx="2795">
                  <c:v>155.13999273782201</c:v>
                </c:pt>
                <c:pt idx="2796">
                  <c:v>155.19549899640401</c:v>
                </c:pt>
                <c:pt idx="2797">
                  <c:v>155.25100525498701</c:v>
                </c:pt>
                <c:pt idx="2798">
                  <c:v>155.30651151356901</c:v>
                </c:pt>
                <c:pt idx="2799">
                  <c:v>155.362017772152</c:v>
                </c:pt>
                <c:pt idx="2800">
                  <c:v>155.417524030734</c:v>
                </c:pt>
                <c:pt idx="2801">
                  <c:v>155.473030289316</c:v>
                </c:pt>
                <c:pt idx="2802">
                  <c:v>155.52853654789899</c:v>
                </c:pt>
                <c:pt idx="2803">
                  <c:v>155.58404280648099</c:v>
                </c:pt>
                <c:pt idx="2804">
                  <c:v>155.63954906506399</c:v>
                </c:pt>
                <c:pt idx="2805">
                  <c:v>155.69505532364599</c:v>
                </c:pt>
                <c:pt idx="2806">
                  <c:v>155.75056158222799</c:v>
                </c:pt>
                <c:pt idx="2807">
                  <c:v>155.80606784081101</c:v>
                </c:pt>
                <c:pt idx="2808">
                  <c:v>155.86157409939301</c:v>
                </c:pt>
                <c:pt idx="2809">
                  <c:v>155.917080357976</c:v>
                </c:pt>
                <c:pt idx="2810">
                  <c:v>155.972586616558</c:v>
                </c:pt>
                <c:pt idx="2811">
                  <c:v>156.02809287514</c:v>
                </c:pt>
                <c:pt idx="2812">
                  <c:v>156.083599133723</c:v>
                </c:pt>
                <c:pt idx="2813">
                  <c:v>156.139105392305</c:v>
                </c:pt>
                <c:pt idx="2814">
                  <c:v>156.19461165088799</c:v>
                </c:pt>
                <c:pt idx="2815">
                  <c:v>156.25011790946999</c:v>
                </c:pt>
                <c:pt idx="2816">
                  <c:v>156.30562416805199</c:v>
                </c:pt>
                <c:pt idx="2817">
                  <c:v>156.36113042663499</c:v>
                </c:pt>
                <c:pt idx="2818">
                  <c:v>156.41663668521699</c:v>
                </c:pt>
                <c:pt idx="2819">
                  <c:v>156.47214294380001</c:v>
                </c:pt>
                <c:pt idx="2820">
                  <c:v>156.52764920238201</c:v>
                </c:pt>
                <c:pt idx="2821">
                  <c:v>156.58315546096401</c:v>
                </c:pt>
                <c:pt idx="2822">
                  <c:v>156.638661719547</c:v>
                </c:pt>
                <c:pt idx="2823">
                  <c:v>156.694167978129</c:v>
                </c:pt>
                <c:pt idx="2824">
                  <c:v>156.749674236712</c:v>
                </c:pt>
                <c:pt idx="2825">
                  <c:v>156.805180495294</c:v>
                </c:pt>
                <c:pt idx="2826">
                  <c:v>156.86068675387699</c:v>
                </c:pt>
                <c:pt idx="2827">
                  <c:v>156.91619301245899</c:v>
                </c:pt>
                <c:pt idx="2828">
                  <c:v>156.97169927104099</c:v>
                </c:pt>
                <c:pt idx="2829">
                  <c:v>157.02720552962401</c:v>
                </c:pt>
                <c:pt idx="2830">
                  <c:v>157.08271178820601</c:v>
                </c:pt>
                <c:pt idx="2831">
                  <c:v>157.13821804678901</c:v>
                </c:pt>
                <c:pt idx="2832">
                  <c:v>157.19372430537101</c:v>
                </c:pt>
                <c:pt idx="2833">
                  <c:v>157.24923056395301</c:v>
                </c:pt>
                <c:pt idx="2834">
                  <c:v>157.304736822536</c:v>
                </c:pt>
                <c:pt idx="2835">
                  <c:v>157.360243081118</c:v>
                </c:pt>
                <c:pt idx="2836">
                  <c:v>157.41574933970099</c:v>
                </c:pt>
                <c:pt idx="2837">
                  <c:v>157.47125559828299</c:v>
                </c:pt>
                <c:pt idx="2838">
                  <c:v>157.52676185686499</c:v>
                </c:pt>
                <c:pt idx="2839">
                  <c:v>157.58226811544799</c:v>
                </c:pt>
                <c:pt idx="2840">
                  <c:v>157.63777437402999</c:v>
                </c:pt>
                <c:pt idx="2841">
                  <c:v>157.69328063261301</c:v>
                </c:pt>
                <c:pt idx="2842">
                  <c:v>157.74878689119501</c:v>
                </c:pt>
                <c:pt idx="2843">
                  <c:v>157.80429314977701</c:v>
                </c:pt>
                <c:pt idx="2844">
                  <c:v>157.85979940836</c:v>
                </c:pt>
                <c:pt idx="2845">
                  <c:v>157.915305666942</c:v>
                </c:pt>
                <c:pt idx="2846">
                  <c:v>157.970811925525</c:v>
                </c:pt>
                <c:pt idx="2847">
                  <c:v>158.026318184107</c:v>
                </c:pt>
                <c:pt idx="2848">
                  <c:v>158.081824442689</c:v>
                </c:pt>
                <c:pt idx="2849">
                  <c:v>158.13733070127199</c:v>
                </c:pt>
                <c:pt idx="2850">
                  <c:v>158.19283695985399</c:v>
                </c:pt>
                <c:pt idx="2851">
                  <c:v>158.24834321843699</c:v>
                </c:pt>
                <c:pt idx="2852">
                  <c:v>158.30384947701901</c:v>
                </c:pt>
                <c:pt idx="2853">
                  <c:v>158.35935573560101</c:v>
                </c:pt>
                <c:pt idx="2854">
                  <c:v>158.41486199418401</c:v>
                </c:pt>
                <c:pt idx="2855">
                  <c:v>158.47036825276601</c:v>
                </c:pt>
                <c:pt idx="2856">
                  <c:v>158.525874511349</c:v>
                </c:pt>
                <c:pt idx="2857">
                  <c:v>158.581380769931</c:v>
                </c:pt>
                <c:pt idx="2858">
                  <c:v>158.636887028513</c:v>
                </c:pt>
                <c:pt idx="2859">
                  <c:v>158.692393287096</c:v>
                </c:pt>
                <c:pt idx="2860">
                  <c:v>158.747899545678</c:v>
                </c:pt>
                <c:pt idx="2861">
                  <c:v>158.80340580426099</c:v>
                </c:pt>
                <c:pt idx="2862">
                  <c:v>158.85891206284299</c:v>
                </c:pt>
                <c:pt idx="2863">
                  <c:v>158.91441832142601</c:v>
                </c:pt>
                <c:pt idx="2864">
                  <c:v>158.96992458000801</c:v>
                </c:pt>
                <c:pt idx="2865">
                  <c:v>159.02543083859001</c:v>
                </c:pt>
                <c:pt idx="2866">
                  <c:v>159.08093709717301</c:v>
                </c:pt>
                <c:pt idx="2867">
                  <c:v>159.13644335575501</c:v>
                </c:pt>
                <c:pt idx="2868">
                  <c:v>159.191949614338</c:v>
                </c:pt>
                <c:pt idx="2869">
                  <c:v>159.24745587292</c:v>
                </c:pt>
                <c:pt idx="2870">
                  <c:v>159.302962131502</c:v>
                </c:pt>
                <c:pt idx="2871">
                  <c:v>159.35846839008499</c:v>
                </c:pt>
                <c:pt idx="2872">
                  <c:v>159.41397464866699</c:v>
                </c:pt>
                <c:pt idx="2873">
                  <c:v>159.46948090724999</c:v>
                </c:pt>
                <c:pt idx="2874">
                  <c:v>159.52498716583199</c:v>
                </c:pt>
                <c:pt idx="2875">
                  <c:v>159.58049342441399</c:v>
                </c:pt>
                <c:pt idx="2876">
                  <c:v>159.63599968299701</c:v>
                </c:pt>
                <c:pt idx="2877">
                  <c:v>159.69150594157901</c:v>
                </c:pt>
                <c:pt idx="2878">
                  <c:v>159.747012200162</c:v>
                </c:pt>
                <c:pt idx="2879">
                  <c:v>159.802518458744</c:v>
                </c:pt>
                <c:pt idx="2880">
                  <c:v>159.858024717326</c:v>
                </c:pt>
                <c:pt idx="2881">
                  <c:v>159.913530975909</c:v>
                </c:pt>
                <c:pt idx="2882">
                  <c:v>159.969037234491</c:v>
                </c:pt>
                <c:pt idx="2883">
                  <c:v>160.02454349307399</c:v>
                </c:pt>
                <c:pt idx="2884">
                  <c:v>160.08004975165599</c:v>
                </c:pt>
                <c:pt idx="2885">
                  <c:v>160.13555601023799</c:v>
                </c:pt>
                <c:pt idx="2886">
                  <c:v>160.19106226882101</c:v>
                </c:pt>
                <c:pt idx="2887">
                  <c:v>160.24656852740301</c:v>
                </c:pt>
                <c:pt idx="2888">
                  <c:v>160.30207478598601</c:v>
                </c:pt>
                <c:pt idx="2889">
                  <c:v>160.35758104456801</c:v>
                </c:pt>
                <c:pt idx="2890">
                  <c:v>160.41308730315001</c:v>
                </c:pt>
                <c:pt idx="2891">
                  <c:v>160.468593561733</c:v>
                </c:pt>
                <c:pt idx="2892">
                  <c:v>160.524099820315</c:v>
                </c:pt>
                <c:pt idx="2893">
                  <c:v>160.579606078898</c:v>
                </c:pt>
                <c:pt idx="2894">
                  <c:v>160.63511233748</c:v>
                </c:pt>
                <c:pt idx="2895">
                  <c:v>160.690618596062</c:v>
                </c:pt>
                <c:pt idx="2896">
                  <c:v>160.74612485464499</c:v>
                </c:pt>
                <c:pt idx="2897">
                  <c:v>160.80163111322699</c:v>
                </c:pt>
                <c:pt idx="2898">
                  <c:v>160.85713737181001</c:v>
                </c:pt>
                <c:pt idx="2899">
                  <c:v>160.91264363039201</c:v>
                </c:pt>
                <c:pt idx="2900">
                  <c:v>160.96814988897401</c:v>
                </c:pt>
                <c:pt idx="2901">
                  <c:v>161.02365614755701</c:v>
                </c:pt>
                <c:pt idx="2902">
                  <c:v>161.07916240613901</c:v>
                </c:pt>
                <c:pt idx="2903">
                  <c:v>161.134668664722</c:v>
                </c:pt>
                <c:pt idx="2904">
                  <c:v>161.190174923304</c:v>
                </c:pt>
                <c:pt idx="2905">
                  <c:v>161.24568118188699</c:v>
                </c:pt>
                <c:pt idx="2906">
                  <c:v>161.30118744046899</c:v>
                </c:pt>
                <c:pt idx="2907">
                  <c:v>161.35669369905099</c:v>
                </c:pt>
                <c:pt idx="2908">
                  <c:v>161.41219995763399</c:v>
                </c:pt>
                <c:pt idx="2909">
                  <c:v>161.46770621621599</c:v>
                </c:pt>
                <c:pt idx="2910">
                  <c:v>161.52321247479901</c:v>
                </c:pt>
                <c:pt idx="2911">
                  <c:v>161.57871873338101</c:v>
                </c:pt>
                <c:pt idx="2912">
                  <c:v>161.63422499196301</c:v>
                </c:pt>
                <c:pt idx="2913">
                  <c:v>161.689731250546</c:v>
                </c:pt>
                <c:pt idx="2914">
                  <c:v>161.745237509128</c:v>
                </c:pt>
                <c:pt idx="2915">
                  <c:v>161.800743767711</c:v>
                </c:pt>
                <c:pt idx="2916">
                  <c:v>161.856250026293</c:v>
                </c:pt>
                <c:pt idx="2917">
                  <c:v>161.911756284875</c:v>
                </c:pt>
                <c:pt idx="2918">
                  <c:v>161.96726254345799</c:v>
                </c:pt>
                <c:pt idx="2919">
                  <c:v>162.02276880203999</c:v>
                </c:pt>
                <c:pt idx="2920">
                  <c:v>162.07827506062301</c:v>
                </c:pt>
                <c:pt idx="2921">
                  <c:v>162.13378131920501</c:v>
                </c:pt>
                <c:pt idx="2922">
                  <c:v>162.18928757778701</c:v>
                </c:pt>
                <c:pt idx="2923">
                  <c:v>162.24479383637001</c:v>
                </c:pt>
                <c:pt idx="2924">
                  <c:v>162.30030009495201</c:v>
                </c:pt>
                <c:pt idx="2925">
                  <c:v>162.355806353535</c:v>
                </c:pt>
                <c:pt idx="2926">
                  <c:v>162.411312612117</c:v>
                </c:pt>
                <c:pt idx="2927">
                  <c:v>162.466818870699</c:v>
                </c:pt>
                <c:pt idx="2928">
                  <c:v>162.522325129282</c:v>
                </c:pt>
                <c:pt idx="2929">
                  <c:v>162.57783138786399</c:v>
                </c:pt>
                <c:pt idx="2930">
                  <c:v>162.63333764644699</c:v>
                </c:pt>
                <c:pt idx="2931">
                  <c:v>162.68884390502899</c:v>
                </c:pt>
                <c:pt idx="2932">
                  <c:v>162.74435016361099</c:v>
                </c:pt>
                <c:pt idx="2933">
                  <c:v>162.79985642219401</c:v>
                </c:pt>
                <c:pt idx="2934">
                  <c:v>162.85536268077601</c:v>
                </c:pt>
                <c:pt idx="2935">
                  <c:v>162.91086893935901</c:v>
                </c:pt>
                <c:pt idx="2936">
                  <c:v>162.96637519794101</c:v>
                </c:pt>
                <c:pt idx="2937">
                  <c:v>163.021881456523</c:v>
                </c:pt>
                <c:pt idx="2938">
                  <c:v>163.077387715106</c:v>
                </c:pt>
                <c:pt idx="2939">
                  <c:v>163.132893973688</c:v>
                </c:pt>
                <c:pt idx="2940">
                  <c:v>163.18840023227099</c:v>
                </c:pt>
                <c:pt idx="2941">
                  <c:v>163.24390649085299</c:v>
                </c:pt>
                <c:pt idx="2942">
                  <c:v>163.29941274943599</c:v>
                </c:pt>
                <c:pt idx="2943">
                  <c:v>163.35491900801799</c:v>
                </c:pt>
                <c:pt idx="2944">
                  <c:v>163.41042526659999</c:v>
                </c:pt>
                <c:pt idx="2945">
                  <c:v>163.46593152518301</c:v>
                </c:pt>
                <c:pt idx="2946">
                  <c:v>163.52143778376501</c:v>
                </c:pt>
                <c:pt idx="2947">
                  <c:v>163.576944042348</c:v>
                </c:pt>
                <c:pt idx="2948">
                  <c:v>163.63245030093</c:v>
                </c:pt>
                <c:pt idx="2949">
                  <c:v>163.687956559512</c:v>
                </c:pt>
                <c:pt idx="2950">
                  <c:v>163.743462818095</c:v>
                </c:pt>
                <c:pt idx="2951">
                  <c:v>163.798969076677</c:v>
                </c:pt>
                <c:pt idx="2952">
                  <c:v>163.85447533525999</c:v>
                </c:pt>
                <c:pt idx="2953">
                  <c:v>163.90998159384199</c:v>
                </c:pt>
                <c:pt idx="2954">
                  <c:v>163.96548785242399</c:v>
                </c:pt>
                <c:pt idx="2955">
                  <c:v>164.02099411100701</c:v>
                </c:pt>
                <c:pt idx="2956">
                  <c:v>164.07650036958901</c:v>
                </c:pt>
                <c:pt idx="2957">
                  <c:v>164.13200662817201</c:v>
                </c:pt>
                <c:pt idx="2958">
                  <c:v>164.18751288675401</c:v>
                </c:pt>
                <c:pt idx="2959">
                  <c:v>164.24301914533601</c:v>
                </c:pt>
                <c:pt idx="2960">
                  <c:v>164.298525403919</c:v>
                </c:pt>
                <c:pt idx="2961">
                  <c:v>164.354031662501</c:v>
                </c:pt>
                <c:pt idx="2962">
                  <c:v>164.409537921084</c:v>
                </c:pt>
                <c:pt idx="2963">
                  <c:v>164.46504417966599</c:v>
                </c:pt>
                <c:pt idx="2964">
                  <c:v>164.52055043824799</c:v>
                </c:pt>
                <c:pt idx="2965">
                  <c:v>164.57605669683099</c:v>
                </c:pt>
                <c:pt idx="2966">
                  <c:v>164.63156295541299</c:v>
                </c:pt>
                <c:pt idx="2967">
                  <c:v>164.68706921399601</c:v>
                </c:pt>
                <c:pt idx="2968">
                  <c:v>164.74257547257801</c:v>
                </c:pt>
                <c:pt idx="2969">
                  <c:v>164.79808173116001</c:v>
                </c:pt>
                <c:pt idx="2970">
                  <c:v>164.853587989743</c:v>
                </c:pt>
                <c:pt idx="2971">
                  <c:v>164.909094248325</c:v>
                </c:pt>
                <c:pt idx="2972">
                  <c:v>164.964600506908</c:v>
                </c:pt>
                <c:pt idx="2973">
                  <c:v>165.02010676549</c:v>
                </c:pt>
                <c:pt idx="2974">
                  <c:v>165.075613024072</c:v>
                </c:pt>
                <c:pt idx="2975">
                  <c:v>165.13111928265499</c:v>
                </c:pt>
                <c:pt idx="2976">
                  <c:v>165.18662554123699</c:v>
                </c:pt>
                <c:pt idx="2977">
                  <c:v>165.24213179981999</c:v>
                </c:pt>
                <c:pt idx="2978">
                  <c:v>165.29763805840199</c:v>
                </c:pt>
                <c:pt idx="2979">
                  <c:v>165.35314431698399</c:v>
                </c:pt>
                <c:pt idx="2980">
                  <c:v>165.40865057556701</c:v>
                </c:pt>
                <c:pt idx="2981">
                  <c:v>165.46415683414901</c:v>
                </c:pt>
                <c:pt idx="2982">
                  <c:v>165.519663092732</c:v>
                </c:pt>
                <c:pt idx="2983">
                  <c:v>165.575169351314</c:v>
                </c:pt>
                <c:pt idx="2984">
                  <c:v>165.630675609897</c:v>
                </c:pt>
                <c:pt idx="2985">
                  <c:v>165.686181868479</c:v>
                </c:pt>
                <c:pt idx="2986">
                  <c:v>165.741688127061</c:v>
                </c:pt>
                <c:pt idx="2987">
                  <c:v>165.79719438564399</c:v>
                </c:pt>
                <c:pt idx="2988">
                  <c:v>165.85270064422599</c:v>
                </c:pt>
                <c:pt idx="2989">
                  <c:v>165.90820690280901</c:v>
                </c:pt>
                <c:pt idx="2990">
                  <c:v>165.96371316139101</c:v>
                </c:pt>
                <c:pt idx="2991">
                  <c:v>166.01921941997301</c:v>
                </c:pt>
                <c:pt idx="2992">
                  <c:v>166.07472567855601</c:v>
                </c:pt>
                <c:pt idx="2993">
                  <c:v>166.13023193713801</c:v>
                </c:pt>
                <c:pt idx="2994">
                  <c:v>166.185738195721</c:v>
                </c:pt>
                <c:pt idx="2995">
                  <c:v>166.241244454303</c:v>
                </c:pt>
                <c:pt idx="2996">
                  <c:v>166.296750712885</c:v>
                </c:pt>
                <c:pt idx="2997">
                  <c:v>166.35225697146799</c:v>
                </c:pt>
                <c:pt idx="2998">
                  <c:v>166.40776323004999</c:v>
                </c:pt>
                <c:pt idx="2999">
                  <c:v>166.46326948863299</c:v>
                </c:pt>
                <c:pt idx="3000">
                  <c:v>166.51877574721499</c:v>
                </c:pt>
                <c:pt idx="3001">
                  <c:v>166.57428200579699</c:v>
                </c:pt>
                <c:pt idx="3002">
                  <c:v>166.62978826438001</c:v>
                </c:pt>
                <c:pt idx="3003">
                  <c:v>166.68529452296201</c:v>
                </c:pt>
                <c:pt idx="3004">
                  <c:v>166.740800781545</c:v>
                </c:pt>
                <c:pt idx="3005">
                  <c:v>166.796307040127</c:v>
                </c:pt>
                <c:pt idx="3006">
                  <c:v>166.851813298709</c:v>
                </c:pt>
                <c:pt idx="3007">
                  <c:v>166.907319557292</c:v>
                </c:pt>
                <c:pt idx="3008">
                  <c:v>166.962825815874</c:v>
                </c:pt>
                <c:pt idx="3009">
                  <c:v>167.01833207445699</c:v>
                </c:pt>
                <c:pt idx="3010">
                  <c:v>167.07383833303899</c:v>
                </c:pt>
                <c:pt idx="3011">
                  <c:v>167.12934459162099</c:v>
                </c:pt>
                <c:pt idx="3012">
                  <c:v>167.18485085020399</c:v>
                </c:pt>
                <c:pt idx="3013">
                  <c:v>167.24035710878599</c:v>
                </c:pt>
                <c:pt idx="3014">
                  <c:v>167.29586336736901</c:v>
                </c:pt>
                <c:pt idx="3015">
                  <c:v>167.35136962595101</c:v>
                </c:pt>
                <c:pt idx="3016">
                  <c:v>167.40687588453301</c:v>
                </c:pt>
                <c:pt idx="3017">
                  <c:v>167.462382143116</c:v>
                </c:pt>
                <c:pt idx="3018">
                  <c:v>167.517888401698</c:v>
                </c:pt>
                <c:pt idx="3019">
                  <c:v>167.573394660281</c:v>
                </c:pt>
                <c:pt idx="3020">
                  <c:v>167.628900918863</c:v>
                </c:pt>
                <c:pt idx="3021">
                  <c:v>167.684407177445</c:v>
                </c:pt>
                <c:pt idx="3022">
                  <c:v>167.73991343602799</c:v>
                </c:pt>
                <c:pt idx="3023">
                  <c:v>167.79541969460999</c:v>
                </c:pt>
                <c:pt idx="3024">
                  <c:v>167.85092595319301</c:v>
                </c:pt>
                <c:pt idx="3025">
                  <c:v>167.90643221177501</c:v>
                </c:pt>
                <c:pt idx="3026">
                  <c:v>167.96193847035801</c:v>
                </c:pt>
                <c:pt idx="3027">
                  <c:v>168.01744472894001</c:v>
                </c:pt>
                <c:pt idx="3028">
                  <c:v>168.07295098752201</c:v>
                </c:pt>
                <c:pt idx="3029">
                  <c:v>168.128457246105</c:v>
                </c:pt>
                <c:pt idx="3030">
                  <c:v>168.183963504687</c:v>
                </c:pt>
                <c:pt idx="3031">
                  <c:v>168.23946976326999</c:v>
                </c:pt>
                <c:pt idx="3032">
                  <c:v>168.29497602185199</c:v>
                </c:pt>
                <c:pt idx="3033">
                  <c:v>168.35048228043399</c:v>
                </c:pt>
                <c:pt idx="3034">
                  <c:v>168.40598853901699</c:v>
                </c:pt>
                <c:pt idx="3035">
                  <c:v>168.46149479759899</c:v>
                </c:pt>
                <c:pt idx="3036">
                  <c:v>168.51700105618201</c:v>
                </c:pt>
                <c:pt idx="3037">
                  <c:v>168.57250731476401</c:v>
                </c:pt>
                <c:pt idx="3038">
                  <c:v>168.62801357334601</c:v>
                </c:pt>
                <c:pt idx="3039">
                  <c:v>168.683519831929</c:v>
                </c:pt>
                <c:pt idx="3040">
                  <c:v>168.739026090511</c:v>
                </c:pt>
                <c:pt idx="3041">
                  <c:v>168.794532349094</c:v>
                </c:pt>
                <c:pt idx="3042">
                  <c:v>168.850038607676</c:v>
                </c:pt>
                <c:pt idx="3043">
                  <c:v>168.905544866258</c:v>
                </c:pt>
                <c:pt idx="3044">
                  <c:v>168.96105112484099</c:v>
                </c:pt>
                <c:pt idx="3045">
                  <c:v>169.01655738342299</c:v>
                </c:pt>
                <c:pt idx="3046">
                  <c:v>169.07206364200599</c:v>
                </c:pt>
                <c:pt idx="3047">
                  <c:v>169.12756990058801</c:v>
                </c:pt>
                <c:pt idx="3048">
                  <c:v>169.18307615917001</c:v>
                </c:pt>
                <c:pt idx="3049">
                  <c:v>169.23858241775301</c:v>
                </c:pt>
                <c:pt idx="3050">
                  <c:v>169.29408867633501</c:v>
                </c:pt>
                <c:pt idx="3051">
                  <c:v>169.349594934918</c:v>
                </c:pt>
                <c:pt idx="3052">
                  <c:v>169.4051011935</c:v>
                </c:pt>
                <c:pt idx="3053">
                  <c:v>169.460607452082</c:v>
                </c:pt>
                <c:pt idx="3054">
                  <c:v>169.516113710665</c:v>
                </c:pt>
                <c:pt idx="3055">
                  <c:v>169.571619969247</c:v>
                </c:pt>
                <c:pt idx="3056">
                  <c:v>169.62712622782999</c:v>
                </c:pt>
                <c:pt idx="3057">
                  <c:v>169.68263248641199</c:v>
                </c:pt>
                <c:pt idx="3058">
                  <c:v>169.73813874499399</c:v>
                </c:pt>
                <c:pt idx="3059">
                  <c:v>169.79364500357701</c:v>
                </c:pt>
                <c:pt idx="3060">
                  <c:v>169.84915126215901</c:v>
                </c:pt>
                <c:pt idx="3061">
                  <c:v>169.90465752074201</c:v>
                </c:pt>
                <c:pt idx="3062">
                  <c:v>169.96016377932401</c:v>
                </c:pt>
                <c:pt idx="3063">
                  <c:v>170.01567003790601</c:v>
                </c:pt>
                <c:pt idx="3064">
                  <c:v>170.071176296489</c:v>
                </c:pt>
                <c:pt idx="3065">
                  <c:v>170.126682555071</c:v>
                </c:pt>
                <c:pt idx="3066">
                  <c:v>170.18218881365399</c:v>
                </c:pt>
                <c:pt idx="3067">
                  <c:v>170.23769507223599</c:v>
                </c:pt>
                <c:pt idx="3068">
                  <c:v>170.29320133081899</c:v>
                </c:pt>
                <c:pt idx="3069">
                  <c:v>170.34870758940099</c:v>
                </c:pt>
                <c:pt idx="3070">
                  <c:v>170.40421384798299</c:v>
                </c:pt>
                <c:pt idx="3071">
                  <c:v>170.45972010656601</c:v>
                </c:pt>
                <c:pt idx="3072">
                  <c:v>170.51522636514801</c:v>
                </c:pt>
                <c:pt idx="3073">
                  <c:v>170.570732623731</c:v>
                </c:pt>
                <c:pt idx="3074">
                  <c:v>170.626238882313</c:v>
                </c:pt>
                <c:pt idx="3075">
                  <c:v>170.681745140895</c:v>
                </c:pt>
                <c:pt idx="3076">
                  <c:v>170.737251399478</c:v>
                </c:pt>
                <c:pt idx="3077">
                  <c:v>170.79275765806</c:v>
                </c:pt>
                <c:pt idx="3078">
                  <c:v>170.84826391664299</c:v>
                </c:pt>
                <c:pt idx="3079">
                  <c:v>170.90377017522499</c:v>
                </c:pt>
                <c:pt idx="3080">
                  <c:v>170.95927643380699</c:v>
                </c:pt>
                <c:pt idx="3081">
                  <c:v>171.01478269239001</c:v>
                </c:pt>
                <c:pt idx="3082">
                  <c:v>171.07028895097201</c:v>
                </c:pt>
                <c:pt idx="3083">
                  <c:v>171.12579520955501</c:v>
                </c:pt>
                <c:pt idx="3084">
                  <c:v>171.18130146813701</c:v>
                </c:pt>
                <c:pt idx="3085">
                  <c:v>171.23680772671901</c:v>
                </c:pt>
                <c:pt idx="3086">
                  <c:v>171.292313985302</c:v>
                </c:pt>
                <c:pt idx="3087">
                  <c:v>171.347820243884</c:v>
                </c:pt>
                <c:pt idx="3088">
                  <c:v>171.403326502467</c:v>
                </c:pt>
                <c:pt idx="3089">
                  <c:v>171.458832761049</c:v>
                </c:pt>
                <c:pt idx="3090">
                  <c:v>171.514339019631</c:v>
                </c:pt>
                <c:pt idx="3091">
                  <c:v>171.56984527821399</c:v>
                </c:pt>
                <c:pt idx="3092">
                  <c:v>171.62535153679599</c:v>
                </c:pt>
                <c:pt idx="3093">
                  <c:v>171.68085779537901</c:v>
                </c:pt>
                <c:pt idx="3094">
                  <c:v>171.73636405396101</c:v>
                </c:pt>
                <c:pt idx="3095">
                  <c:v>171.79187031254301</c:v>
                </c:pt>
                <c:pt idx="3096">
                  <c:v>171.84737657112601</c:v>
                </c:pt>
                <c:pt idx="3097">
                  <c:v>171.90288282970801</c:v>
                </c:pt>
                <c:pt idx="3098">
                  <c:v>171.958389088291</c:v>
                </c:pt>
                <c:pt idx="3099">
                  <c:v>172.013895346873</c:v>
                </c:pt>
                <c:pt idx="3100">
                  <c:v>172.069401605455</c:v>
                </c:pt>
                <c:pt idx="3101">
                  <c:v>172.12490786403799</c:v>
                </c:pt>
                <c:pt idx="3102">
                  <c:v>172.18041412261999</c:v>
                </c:pt>
                <c:pt idx="3103">
                  <c:v>172.23592038120299</c:v>
                </c:pt>
                <c:pt idx="3104">
                  <c:v>172.29142663978499</c:v>
                </c:pt>
                <c:pt idx="3105">
                  <c:v>172.34693289836699</c:v>
                </c:pt>
                <c:pt idx="3106">
                  <c:v>172.40243915695001</c:v>
                </c:pt>
                <c:pt idx="3107">
                  <c:v>172.45794541553201</c:v>
                </c:pt>
                <c:pt idx="3108">
                  <c:v>172.513451674115</c:v>
                </c:pt>
                <c:pt idx="3109">
                  <c:v>172.568957932697</c:v>
                </c:pt>
                <c:pt idx="3110">
                  <c:v>172.62446419128</c:v>
                </c:pt>
                <c:pt idx="3111">
                  <c:v>172.679970449862</c:v>
                </c:pt>
                <c:pt idx="3112">
                  <c:v>172.735476708444</c:v>
                </c:pt>
                <c:pt idx="3113">
                  <c:v>172.79098296702699</c:v>
                </c:pt>
                <c:pt idx="3114">
                  <c:v>172.84648922560899</c:v>
                </c:pt>
                <c:pt idx="3115">
                  <c:v>172.90199548419201</c:v>
                </c:pt>
                <c:pt idx="3116">
                  <c:v>172.95750174277401</c:v>
                </c:pt>
                <c:pt idx="3117">
                  <c:v>173.01300800135601</c:v>
                </c:pt>
                <c:pt idx="3118">
                  <c:v>173.06851425993901</c:v>
                </c:pt>
                <c:pt idx="3119">
                  <c:v>173.12402051852101</c:v>
                </c:pt>
                <c:pt idx="3120">
                  <c:v>173.179526777104</c:v>
                </c:pt>
                <c:pt idx="3121">
                  <c:v>173.235033035686</c:v>
                </c:pt>
                <c:pt idx="3122">
                  <c:v>173.290539294268</c:v>
                </c:pt>
                <c:pt idx="3123">
                  <c:v>173.346045552851</c:v>
                </c:pt>
                <c:pt idx="3124">
                  <c:v>173.401551811433</c:v>
                </c:pt>
                <c:pt idx="3125">
                  <c:v>173.45705807001599</c:v>
                </c:pt>
                <c:pt idx="3126">
                  <c:v>173.51256432859799</c:v>
                </c:pt>
                <c:pt idx="3127">
                  <c:v>173.56807058717999</c:v>
                </c:pt>
                <c:pt idx="3128">
                  <c:v>173.62357684576301</c:v>
                </c:pt>
                <c:pt idx="3129">
                  <c:v>173.67908310434501</c:v>
                </c:pt>
                <c:pt idx="3130">
                  <c:v>173.73458936292801</c:v>
                </c:pt>
                <c:pt idx="3131">
                  <c:v>173.79009562151001</c:v>
                </c:pt>
                <c:pt idx="3132">
                  <c:v>173.845601880092</c:v>
                </c:pt>
                <c:pt idx="3133">
                  <c:v>173.901108138675</c:v>
                </c:pt>
                <c:pt idx="3134">
                  <c:v>173.956614397257</c:v>
                </c:pt>
                <c:pt idx="3135">
                  <c:v>174.01212065583999</c:v>
                </c:pt>
                <c:pt idx="3136">
                  <c:v>174.06762691442199</c:v>
                </c:pt>
                <c:pt idx="3137">
                  <c:v>174.12313317300399</c:v>
                </c:pt>
                <c:pt idx="3138">
                  <c:v>174.17863943158699</c:v>
                </c:pt>
                <c:pt idx="3139">
                  <c:v>174.23414569016899</c:v>
                </c:pt>
                <c:pt idx="3140">
                  <c:v>174.28965194875201</c:v>
                </c:pt>
                <c:pt idx="3141">
                  <c:v>174.34515820733401</c:v>
                </c:pt>
                <c:pt idx="3142">
                  <c:v>174.40066446591601</c:v>
                </c:pt>
                <c:pt idx="3143">
                  <c:v>174.456170724499</c:v>
                </c:pt>
                <c:pt idx="3144">
                  <c:v>174.511676983081</c:v>
                </c:pt>
                <c:pt idx="3145">
                  <c:v>174.567183241664</c:v>
                </c:pt>
                <c:pt idx="3146">
                  <c:v>174.622689500246</c:v>
                </c:pt>
                <c:pt idx="3147">
                  <c:v>174.67819575882899</c:v>
                </c:pt>
                <c:pt idx="3148">
                  <c:v>174.73370201741099</c:v>
                </c:pt>
                <c:pt idx="3149">
                  <c:v>174.78920827599299</c:v>
                </c:pt>
                <c:pt idx="3150">
                  <c:v>174.84471453457601</c:v>
                </c:pt>
                <c:pt idx="3151">
                  <c:v>174.90022079315801</c:v>
                </c:pt>
                <c:pt idx="3152">
                  <c:v>174.95572705174101</c:v>
                </c:pt>
                <c:pt idx="3153">
                  <c:v>175.01123331032301</c:v>
                </c:pt>
                <c:pt idx="3154">
                  <c:v>175.06673956890501</c:v>
                </c:pt>
                <c:pt idx="3155">
                  <c:v>175.122245827488</c:v>
                </c:pt>
                <c:pt idx="3156">
                  <c:v>175.17775208607</c:v>
                </c:pt>
                <c:pt idx="3157">
                  <c:v>175.233258344653</c:v>
                </c:pt>
                <c:pt idx="3158">
                  <c:v>175.28876460323499</c:v>
                </c:pt>
                <c:pt idx="3159">
                  <c:v>175.34427086181699</c:v>
                </c:pt>
                <c:pt idx="3160">
                  <c:v>175.39977712039999</c:v>
                </c:pt>
                <c:pt idx="3161">
                  <c:v>175.45528337898199</c:v>
                </c:pt>
                <c:pt idx="3162">
                  <c:v>175.51078963756501</c:v>
                </c:pt>
                <c:pt idx="3163">
                  <c:v>175.56629589614701</c:v>
                </c:pt>
                <c:pt idx="3164">
                  <c:v>175.62180215472901</c:v>
                </c:pt>
                <c:pt idx="3165">
                  <c:v>175.67730841331201</c:v>
                </c:pt>
                <c:pt idx="3166">
                  <c:v>175.732814671894</c:v>
                </c:pt>
                <c:pt idx="3167">
                  <c:v>175.788320930477</c:v>
                </c:pt>
                <c:pt idx="3168">
                  <c:v>175.843827189059</c:v>
                </c:pt>
                <c:pt idx="3169">
                  <c:v>175.899333447641</c:v>
                </c:pt>
                <c:pt idx="3170">
                  <c:v>175.95483970622399</c:v>
                </c:pt>
                <c:pt idx="3171">
                  <c:v>176.01034596480599</c:v>
                </c:pt>
                <c:pt idx="3172">
                  <c:v>176.06585222338899</c:v>
                </c:pt>
                <c:pt idx="3173">
                  <c:v>176.12135848197099</c:v>
                </c:pt>
                <c:pt idx="3174">
                  <c:v>176.17686474055299</c:v>
                </c:pt>
                <c:pt idx="3175">
                  <c:v>176.23237099913601</c:v>
                </c:pt>
                <c:pt idx="3176">
                  <c:v>176.28787725771801</c:v>
                </c:pt>
                <c:pt idx="3177">
                  <c:v>176.343383516301</c:v>
                </c:pt>
                <c:pt idx="3178">
                  <c:v>176.398889774883</c:v>
                </c:pt>
                <c:pt idx="3179">
                  <c:v>176.454396033465</c:v>
                </c:pt>
                <c:pt idx="3180">
                  <c:v>176.509902292048</c:v>
                </c:pt>
                <c:pt idx="3181">
                  <c:v>176.56540855063</c:v>
                </c:pt>
                <c:pt idx="3182">
                  <c:v>176.62091480921299</c:v>
                </c:pt>
                <c:pt idx="3183">
                  <c:v>176.67642106779499</c:v>
                </c:pt>
                <c:pt idx="3184">
                  <c:v>176.73192732637801</c:v>
                </c:pt>
                <c:pt idx="3185">
                  <c:v>176.78743358496001</c:v>
                </c:pt>
                <c:pt idx="3186">
                  <c:v>176.84293984354201</c:v>
                </c:pt>
                <c:pt idx="3187">
                  <c:v>176.89844610212501</c:v>
                </c:pt>
                <c:pt idx="3188">
                  <c:v>176.95395236070701</c:v>
                </c:pt>
                <c:pt idx="3189">
                  <c:v>177.00945861929</c:v>
                </c:pt>
                <c:pt idx="3190">
                  <c:v>177.064964877872</c:v>
                </c:pt>
                <c:pt idx="3191">
                  <c:v>177.120471136454</c:v>
                </c:pt>
                <c:pt idx="3192">
                  <c:v>177.17597739503699</c:v>
                </c:pt>
                <c:pt idx="3193">
                  <c:v>177.23148365361899</c:v>
                </c:pt>
                <c:pt idx="3194">
                  <c:v>177.28698991220199</c:v>
                </c:pt>
                <c:pt idx="3195">
                  <c:v>177.34249617078399</c:v>
                </c:pt>
                <c:pt idx="3196">
                  <c:v>177.39800242936599</c:v>
                </c:pt>
                <c:pt idx="3197">
                  <c:v>177.45350868794901</c:v>
                </c:pt>
                <c:pt idx="3198">
                  <c:v>177.50901494653101</c:v>
                </c:pt>
                <c:pt idx="3199">
                  <c:v>177.564521205114</c:v>
                </c:pt>
                <c:pt idx="3200">
                  <c:v>177.620027463696</c:v>
                </c:pt>
                <c:pt idx="3201">
                  <c:v>177.675533722278</c:v>
                </c:pt>
                <c:pt idx="3202">
                  <c:v>177.731039980861</c:v>
                </c:pt>
                <c:pt idx="3203">
                  <c:v>177.786546239443</c:v>
                </c:pt>
                <c:pt idx="3204">
                  <c:v>177.84205249802599</c:v>
                </c:pt>
                <c:pt idx="3205">
                  <c:v>177.89755875660799</c:v>
                </c:pt>
                <c:pt idx="3206">
                  <c:v>177.95306501518999</c:v>
                </c:pt>
                <c:pt idx="3207">
                  <c:v>178.00857127377299</c:v>
                </c:pt>
                <c:pt idx="3208">
                  <c:v>178.06407753235499</c:v>
                </c:pt>
                <c:pt idx="3209">
                  <c:v>178.11958379093801</c:v>
                </c:pt>
                <c:pt idx="3210">
                  <c:v>178.17509004952001</c:v>
                </c:pt>
                <c:pt idx="3211">
                  <c:v>178.23059630810201</c:v>
                </c:pt>
                <c:pt idx="3212">
                  <c:v>178.286102566685</c:v>
                </c:pt>
                <c:pt idx="3213">
                  <c:v>178.341608825267</c:v>
                </c:pt>
                <c:pt idx="3214">
                  <c:v>178.39711508385</c:v>
                </c:pt>
                <c:pt idx="3215">
                  <c:v>178.452621342432</c:v>
                </c:pt>
                <c:pt idx="3216">
                  <c:v>178.508127601014</c:v>
                </c:pt>
                <c:pt idx="3217">
                  <c:v>178.56363385959699</c:v>
                </c:pt>
                <c:pt idx="3218">
                  <c:v>178.61914011817899</c:v>
                </c:pt>
                <c:pt idx="3219">
                  <c:v>178.67464637676201</c:v>
                </c:pt>
                <c:pt idx="3220">
                  <c:v>178.73015263534401</c:v>
                </c:pt>
                <c:pt idx="3221">
                  <c:v>178.78565889392601</c:v>
                </c:pt>
                <c:pt idx="3222">
                  <c:v>178.84116515250901</c:v>
                </c:pt>
                <c:pt idx="3223">
                  <c:v>178.89667141109101</c:v>
                </c:pt>
                <c:pt idx="3224">
                  <c:v>178.952177669674</c:v>
                </c:pt>
                <c:pt idx="3225">
                  <c:v>179.007683928256</c:v>
                </c:pt>
                <c:pt idx="3226">
                  <c:v>179.06319018683899</c:v>
                </c:pt>
                <c:pt idx="3227">
                  <c:v>179.11869644542099</c:v>
                </c:pt>
                <c:pt idx="3228">
                  <c:v>179.17420270400299</c:v>
                </c:pt>
                <c:pt idx="3229">
                  <c:v>179.22970896258599</c:v>
                </c:pt>
                <c:pt idx="3230">
                  <c:v>179.28521522116799</c:v>
                </c:pt>
                <c:pt idx="3231">
                  <c:v>179.34072147975101</c:v>
                </c:pt>
                <c:pt idx="3232">
                  <c:v>179.39622773833301</c:v>
                </c:pt>
                <c:pt idx="3233">
                  <c:v>179.45173399691501</c:v>
                </c:pt>
                <c:pt idx="3234">
                  <c:v>179.507240255498</c:v>
                </c:pt>
                <c:pt idx="3235">
                  <c:v>179.56274651408</c:v>
                </c:pt>
                <c:pt idx="3236">
                  <c:v>179.618252772663</c:v>
                </c:pt>
                <c:pt idx="3237">
                  <c:v>179.673759031245</c:v>
                </c:pt>
                <c:pt idx="3238">
                  <c:v>179.729265289827</c:v>
                </c:pt>
                <c:pt idx="3239">
                  <c:v>179.78477154840999</c:v>
                </c:pt>
                <c:pt idx="3240">
                  <c:v>179.84027780699199</c:v>
                </c:pt>
                <c:pt idx="3241">
                  <c:v>179.89578406557499</c:v>
                </c:pt>
                <c:pt idx="3242">
                  <c:v>179.95129032415699</c:v>
                </c:pt>
                <c:pt idx="3243">
                  <c:v>180.00679658273901</c:v>
                </c:pt>
                <c:pt idx="3244">
                  <c:v>180.06230284132201</c:v>
                </c:pt>
                <c:pt idx="3245">
                  <c:v>180.11780909990401</c:v>
                </c:pt>
                <c:pt idx="3246">
                  <c:v>180.173315358487</c:v>
                </c:pt>
                <c:pt idx="3247">
                  <c:v>180.228821617069</c:v>
                </c:pt>
                <c:pt idx="3248">
                  <c:v>180.284327875651</c:v>
                </c:pt>
                <c:pt idx="3249">
                  <c:v>180.339834134234</c:v>
                </c:pt>
                <c:pt idx="3250">
                  <c:v>180.395340392816</c:v>
                </c:pt>
                <c:pt idx="3251">
                  <c:v>180.45084665139899</c:v>
                </c:pt>
                <c:pt idx="3252">
                  <c:v>180.50635290998099</c:v>
                </c:pt>
                <c:pt idx="3253">
                  <c:v>180.56185916856299</c:v>
                </c:pt>
                <c:pt idx="3254">
                  <c:v>180.61736542714601</c:v>
                </c:pt>
                <c:pt idx="3255">
                  <c:v>180.67287168572801</c:v>
                </c:pt>
                <c:pt idx="3256">
                  <c:v>180.72837794431101</c:v>
                </c:pt>
                <c:pt idx="3257">
                  <c:v>180.78388420289301</c:v>
                </c:pt>
                <c:pt idx="3258">
                  <c:v>180.83939046147501</c:v>
                </c:pt>
                <c:pt idx="3259">
                  <c:v>180.894896720058</c:v>
                </c:pt>
                <c:pt idx="3260">
                  <c:v>180.95040297864</c:v>
                </c:pt>
                <c:pt idx="3261">
                  <c:v>181.00590923722299</c:v>
                </c:pt>
                <c:pt idx="3262">
                  <c:v>181.06141549580499</c:v>
                </c:pt>
                <c:pt idx="3263">
                  <c:v>181.11692175438799</c:v>
                </c:pt>
                <c:pt idx="3264">
                  <c:v>181.17242801296999</c:v>
                </c:pt>
                <c:pt idx="3265">
                  <c:v>181.22793427155199</c:v>
                </c:pt>
                <c:pt idx="3266">
                  <c:v>181.28344053013501</c:v>
                </c:pt>
                <c:pt idx="3267">
                  <c:v>181.33894678871701</c:v>
                </c:pt>
                <c:pt idx="3268">
                  <c:v>181.3944530473</c:v>
                </c:pt>
                <c:pt idx="3269">
                  <c:v>181.449959305882</c:v>
                </c:pt>
                <c:pt idx="3270">
                  <c:v>181.505465564464</c:v>
                </c:pt>
                <c:pt idx="3271">
                  <c:v>181.560971823047</c:v>
                </c:pt>
                <c:pt idx="3272">
                  <c:v>181.616478081629</c:v>
                </c:pt>
                <c:pt idx="3273">
                  <c:v>181.67198434021199</c:v>
                </c:pt>
                <c:pt idx="3274">
                  <c:v>181.72749059879399</c:v>
                </c:pt>
                <c:pt idx="3275">
                  <c:v>181.78299685737599</c:v>
                </c:pt>
                <c:pt idx="3276">
                  <c:v>181.83850311595901</c:v>
                </c:pt>
                <c:pt idx="3277">
                  <c:v>181.89400937454101</c:v>
                </c:pt>
                <c:pt idx="3278">
                  <c:v>181.94951563312401</c:v>
                </c:pt>
                <c:pt idx="3279">
                  <c:v>182.00502189170601</c:v>
                </c:pt>
                <c:pt idx="3280">
                  <c:v>182.06052815028801</c:v>
                </c:pt>
                <c:pt idx="3281">
                  <c:v>182.116034408871</c:v>
                </c:pt>
                <c:pt idx="3282">
                  <c:v>182.171540667453</c:v>
                </c:pt>
                <c:pt idx="3283">
                  <c:v>182.227046926036</c:v>
                </c:pt>
                <c:pt idx="3284">
                  <c:v>182.282553184618</c:v>
                </c:pt>
                <c:pt idx="3285">
                  <c:v>182.3380594432</c:v>
                </c:pt>
                <c:pt idx="3286">
                  <c:v>182.39356570178299</c:v>
                </c:pt>
                <c:pt idx="3287">
                  <c:v>182.44907196036499</c:v>
                </c:pt>
                <c:pt idx="3288">
                  <c:v>182.50457821894801</c:v>
                </c:pt>
                <c:pt idx="3289">
                  <c:v>182.56008447753001</c:v>
                </c:pt>
                <c:pt idx="3290">
                  <c:v>182.61559073611201</c:v>
                </c:pt>
                <c:pt idx="3291">
                  <c:v>182.67109699469501</c:v>
                </c:pt>
                <c:pt idx="3292">
                  <c:v>182.72660325327701</c:v>
                </c:pt>
                <c:pt idx="3293">
                  <c:v>182.78210951186</c:v>
                </c:pt>
                <c:pt idx="3294">
                  <c:v>182.837615770442</c:v>
                </c:pt>
                <c:pt idx="3295">
                  <c:v>182.893122029024</c:v>
                </c:pt>
                <c:pt idx="3296">
                  <c:v>182.94862828760699</c:v>
                </c:pt>
                <c:pt idx="3297">
                  <c:v>183.00413454618899</c:v>
                </c:pt>
                <c:pt idx="3298">
                  <c:v>183.05964080477199</c:v>
                </c:pt>
                <c:pt idx="3299">
                  <c:v>183.11514706335399</c:v>
                </c:pt>
                <c:pt idx="3300">
                  <c:v>183.17065332193599</c:v>
                </c:pt>
                <c:pt idx="3301">
                  <c:v>183.22615958051901</c:v>
                </c:pt>
                <c:pt idx="3302">
                  <c:v>183.28166583910101</c:v>
                </c:pt>
                <c:pt idx="3303">
                  <c:v>183.337172097684</c:v>
                </c:pt>
                <c:pt idx="3304">
                  <c:v>183.392678356266</c:v>
                </c:pt>
                <c:pt idx="3305">
                  <c:v>183.448184614849</c:v>
                </c:pt>
                <c:pt idx="3306">
                  <c:v>183.503690873431</c:v>
                </c:pt>
                <c:pt idx="3307">
                  <c:v>183.559197132013</c:v>
                </c:pt>
                <c:pt idx="3308">
                  <c:v>183.61470339059599</c:v>
                </c:pt>
                <c:pt idx="3309">
                  <c:v>183.67020964917799</c:v>
                </c:pt>
                <c:pt idx="3310">
                  <c:v>183.72571590776101</c:v>
                </c:pt>
                <c:pt idx="3311">
                  <c:v>183.78122216634301</c:v>
                </c:pt>
                <c:pt idx="3312">
                  <c:v>183.83672842492501</c:v>
                </c:pt>
                <c:pt idx="3313">
                  <c:v>183.89223468350801</c:v>
                </c:pt>
                <c:pt idx="3314">
                  <c:v>183.94774094209001</c:v>
                </c:pt>
                <c:pt idx="3315">
                  <c:v>184.003247200673</c:v>
                </c:pt>
                <c:pt idx="3316">
                  <c:v>184.058753459255</c:v>
                </c:pt>
                <c:pt idx="3317">
                  <c:v>184.114259717837</c:v>
                </c:pt>
                <c:pt idx="3318">
                  <c:v>184.16976597642</c:v>
                </c:pt>
                <c:pt idx="3319">
                  <c:v>184.225272235002</c:v>
                </c:pt>
                <c:pt idx="3320">
                  <c:v>184.28077849358499</c:v>
                </c:pt>
                <c:pt idx="3321">
                  <c:v>184.33628475216699</c:v>
                </c:pt>
                <c:pt idx="3322">
                  <c:v>184.39179101074899</c:v>
                </c:pt>
                <c:pt idx="3323">
                  <c:v>184.44729726933201</c:v>
                </c:pt>
                <c:pt idx="3324">
                  <c:v>184.50280352791401</c:v>
                </c:pt>
                <c:pt idx="3325">
                  <c:v>184.55830978649701</c:v>
                </c:pt>
                <c:pt idx="3326">
                  <c:v>184.61381604507901</c:v>
                </c:pt>
                <c:pt idx="3327">
                  <c:v>184.669322303661</c:v>
                </c:pt>
                <c:pt idx="3328">
                  <c:v>184.724828562244</c:v>
                </c:pt>
                <c:pt idx="3329">
                  <c:v>184.780334820826</c:v>
                </c:pt>
                <c:pt idx="3330">
                  <c:v>184.83584107940899</c:v>
                </c:pt>
                <c:pt idx="3331">
                  <c:v>184.89134733799099</c:v>
                </c:pt>
                <c:pt idx="3332">
                  <c:v>184.94685359657299</c:v>
                </c:pt>
                <c:pt idx="3333">
                  <c:v>185.00235985515599</c:v>
                </c:pt>
                <c:pt idx="3334">
                  <c:v>185.05786611373799</c:v>
                </c:pt>
                <c:pt idx="3335">
                  <c:v>185.11337237232101</c:v>
                </c:pt>
                <c:pt idx="3336">
                  <c:v>185.16887863090301</c:v>
                </c:pt>
                <c:pt idx="3337">
                  <c:v>185.22438488948501</c:v>
                </c:pt>
                <c:pt idx="3338">
                  <c:v>185.279891148068</c:v>
                </c:pt>
                <c:pt idx="3339">
                  <c:v>185.33539740665</c:v>
                </c:pt>
                <c:pt idx="3340">
                  <c:v>185.390903665233</c:v>
                </c:pt>
                <c:pt idx="3341">
                  <c:v>185.446409923815</c:v>
                </c:pt>
                <c:pt idx="3342">
                  <c:v>185.501916182397</c:v>
                </c:pt>
                <c:pt idx="3343">
                  <c:v>185.55742244097999</c:v>
                </c:pt>
                <c:pt idx="3344">
                  <c:v>185.61292869956199</c:v>
                </c:pt>
                <c:pt idx="3345">
                  <c:v>185.66843495814501</c:v>
                </c:pt>
                <c:pt idx="3346">
                  <c:v>185.72394121672701</c:v>
                </c:pt>
                <c:pt idx="3347">
                  <c:v>185.77944747531001</c:v>
                </c:pt>
                <c:pt idx="3348">
                  <c:v>185.83495373389201</c:v>
                </c:pt>
                <c:pt idx="3349">
                  <c:v>185.89045999247401</c:v>
                </c:pt>
                <c:pt idx="3350">
                  <c:v>185.945966251057</c:v>
                </c:pt>
                <c:pt idx="3351">
                  <c:v>186.001472509639</c:v>
                </c:pt>
                <c:pt idx="3352">
                  <c:v>186.056978768222</c:v>
                </c:pt>
                <c:pt idx="3353">
                  <c:v>186.11248502680399</c:v>
                </c:pt>
                <c:pt idx="3354">
                  <c:v>186.16799128538599</c:v>
                </c:pt>
                <c:pt idx="3355">
                  <c:v>186.22349754396899</c:v>
                </c:pt>
                <c:pt idx="3356">
                  <c:v>186.27900380255099</c:v>
                </c:pt>
                <c:pt idx="3357">
                  <c:v>186.33451006113401</c:v>
                </c:pt>
                <c:pt idx="3358">
                  <c:v>186.39001631971601</c:v>
                </c:pt>
                <c:pt idx="3359">
                  <c:v>186.44552257829801</c:v>
                </c:pt>
                <c:pt idx="3360">
                  <c:v>186.50102883688101</c:v>
                </c:pt>
                <c:pt idx="3361">
                  <c:v>186.556535095463</c:v>
                </c:pt>
                <c:pt idx="3362">
                  <c:v>186.612041354046</c:v>
                </c:pt>
                <c:pt idx="3363">
                  <c:v>186.667547612628</c:v>
                </c:pt>
                <c:pt idx="3364">
                  <c:v>186.72305387121</c:v>
                </c:pt>
                <c:pt idx="3365">
                  <c:v>186.77856012979299</c:v>
                </c:pt>
                <c:pt idx="3366">
                  <c:v>186.83406638837499</c:v>
                </c:pt>
                <c:pt idx="3367">
                  <c:v>186.88957264695799</c:v>
                </c:pt>
                <c:pt idx="3368">
                  <c:v>186.94507890553999</c:v>
                </c:pt>
                <c:pt idx="3369">
                  <c:v>187.00058516412199</c:v>
                </c:pt>
                <c:pt idx="3370">
                  <c:v>187.05609142270501</c:v>
                </c:pt>
                <c:pt idx="3371">
                  <c:v>187.11159768128701</c:v>
                </c:pt>
                <c:pt idx="3372">
                  <c:v>187.16710393987</c:v>
                </c:pt>
                <c:pt idx="3373">
                  <c:v>187.222610198452</c:v>
                </c:pt>
                <c:pt idx="3374">
                  <c:v>187.278116457034</c:v>
                </c:pt>
                <c:pt idx="3375">
                  <c:v>187.333622715617</c:v>
                </c:pt>
                <c:pt idx="3376">
                  <c:v>187.389128974199</c:v>
                </c:pt>
                <c:pt idx="3377">
                  <c:v>187.44463523278199</c:v>
                </c:pt>
                <c:pt idx="3378">
                  <c:v>187.50014149136399</c:v>
                </c:pt>
                <c:pt idx="3379">
                  <c:v>187.55564774994599</c:v>
                </c:pt>
                <c:pt idx="3380">
                  <c:v>187.61115400852901</c:v>
                </c:pt>
                <c:pt idx="3381">
                  <c:v>187.66666026711101</c:v>
                </c:pt>
                <c:pt idx="3382">
                  <c:v>187.72216652569401</c:v>
                </c:pt>
                <c:pt idx="3383">
                  <c:v>187.77767278427601</c:v>
                </c:pt>
                <c:pt idx="3384">
                  <c:v>187.83317904285801</c:v>
                </c:pt>
                <c:pt idx="3385">
                  <c:v>187.888685301441</c:v>
                </c:pt>
                <c:pt idx="3386">
                  <c:v>187.944191560023</c:v>
                </c:pt>
                <c:pt idx="3387">
                  <c:v>187.99969781860599</c:v>
                </c:pt>
                <c:pt idx="3388">
                  <c:v>188.05520407718799</c:v>
                </c:pt>
                <c:pt idx="3389">
                  <c:v>188.11071033577099</c:v>
                </c:pt>
                <c:pt idx="3390">
                  <c:v>188.16621659435299</c:v>
                </c:pt>
                <c:pt idx="3391">
                  <c:v>188.22172285293499</c:v>
                </c:pt>
                <c:pt idx="3392">
                  <c:v>188.27722911151801</c:v>
                </c:pt>
                <c:pt idx="3393">
                  <c:v>188.33273537010001</c:v>
                </c:pt>
                <c:pt idx="3394">
                  <c:v>188.38824162868301</c:v>
                </c:pt>
                <c:pt idx="3395">
                  <c:v>188.443747887265</c:v>
                </c:pt>
                <c:pt idx="3396">
                  <c:v>188.499254145847</c:v>
                </c:pt>
                <c:pt idx="3397">
                  <c:v>188.55476040443</c:v>
                </c:pt>
                <c:pt idx="3398">
                  <c:v>188.610266663012</c:v>
                </c:pt>
                <c:pt idx="3399">
                  <c:v>188.66577292159499</c:v>
                </c:pt>
                <c:pt idx="3400">
                  <c:v>188.72127918017699</c:v>
                </c:pt>
                <c:pt idx="3401">
                  <c:v>188.77678543875899</c:v>
                </c:pt>
                <c:pt idx="3402">
                  <c:v>188.83229169734199</c:v>
                </c:pt>
                <c:pt idx="3403">
                  <c:v>188.88779795592399</c:v>
                </c:pt>
                <c:pt idx="3404">
                  <c:v>188.94330421450701</c:v>
                </c:pt>
                <c:pt idx="3405">
                  <c:v>188.99881047308901</c:v>
                </c:pt>
                <c:pt idx="3406">
                  <c:v>189.05431673167101</c:v>
                </c:pt>
                <c:pt idx="3407">
                  <c:v>189.109822990254</c:v>
                </c:pt>
                <c:pt idx="3408">
                  <c:v>189.165329248836</c:v>
                </c:pt>
                <c:pt idx="3409">
                  <c:v>189.220835507419</c:v>
                </c:pt>
                <c:pt idx="3410">
                  <c:v>189.276341766001</c:v>
                </c:pt>
                <c:pt idx="3411">
                  <c:v>189.331848024583</c:v>
                </c:pt>
                <c:pt idx="3412">
                  <c:v>189.38735428316599</c:v>
                </c:pt>
                <c:pt idx="3413">
                  <c:v>189.44286054174799</c:v>
                </c:pt>
                <c:pt idx="3414">
                  <c:v>189.49836680033101</c:v>
                </c:pt>
                <c:pt idx="3415">
                  <c:v>189.55387305891301</c:v>
                </c:pt>
                <c:pt idx="3416">
                  <c:v>189.60937931749501</c:v>
                </c:pt>
                <c:pt idx="3417">
                  <c:v>189.66488557607801</c:v>
                </c:pt>
                <c:pt idx="3418">
                  <c:v>189.72039183466001</c:v>
                </c:pt>
                <c:pt idx="3419">
                  <c:v>189.775898093243</c:v>
                </c:pt>
                <c:pt idx="3420">
                  <c:v>189.831404351825</c:v>
                </c:pt>
                <c:pt idx="3421">
                  <c:v>189.886910610407</c:v>
                </c:pt>
                <c:pt idx="3422">
                  <c:v>189.94241686898999</c:v>
                </c:pt>
                <c:pt idx="3423">
                  <c:v>189.99792312757199</c:v>
                </c:pt>
                <c:pt idx="3424">
                  <c:v>190.05342938615499</c:v>
                </c:pt>
                <c:pt idx="3425">
                  <c:v>190.10893564473699</c:v>
                </c:pt>
                <c:pt idx="3426">
                  <c:v>190.16444190331899</c:v>
                </c:pt>
                <c:pt idx="3427">
                  <c:v>190.21994816190201</c:v>
                </c:pt>
                <c:pt idx="3428">
                  <c:v>190.27545442048401</c:v>
                </c:pt>
                <c:pt idx="3429">
                  <c:v>190.330960679067</c:v>
                </c:pt>
                <c:pt idx="3430">
                  <c:v>190.386466937649</c:v>
                </c:pt>
                <c:pt idx="3431">
                  <c:v>190.441973196232</c:v>
                </c:pt>
                <c:pt idx="3432">
                  <c:v>190.497479454814</c:v>
                </c:pt>
                <c:pt idx="3433">
                  <c:v>190.552985713396</c:v>
                </c:pt>
                <c:pt idx="3434">
                  <c:v>190.60849197197899</c:v>
                </c:pt>
                <c:pt idx="3435">
                  <c:v>190.66399823056099</c:v>
                </c:pt>
                <c:pt idx="3436">
                  <c:v>190.71950448914399</c:v>
                </c:pt>
                <c:pt idx="3437">
                  <c:v>190.77501074772599</c:v>
                </c:pt>
                <c:pt idx="3438">
                  <c:v>190.83051700630801</c:v>
                </c:pt>
                <c:pt idx="3439">
                  <c:v>190.88602326489101</c:v>
                </c:pt>
                <c:pt idx="3440">
                  <c:v>190.94152952347301</c:v>
                </c:pt>
                <c:pt idx="3441">
                  <c:v>190.997035782056</c:v>
                </c:pt>
                <c:pt idx="3442">
                  <c:v>191.052542040638</c:v>
                </c:pt>
                <c:pt idx="3443">
                  <c:v>191.10804829922</c:v>
                </c:pt>
                <c:pt idx="3444">
                  <c:v>191.163554557803</c:v>
                </c:pt>
                <c:pt idx="3445">
                  <c:v>191.219060816385</c:v>
                </c:pt>
                <c:pt idx="3446">
                  <c:v>191.27456707496799</c:v>
                </c:pt>
                <c:pt idx="3447">
                  <c:v>191.33007333354999</c:v>
                </c:pt>
                <c:pt idx="3448">
                  <c:v>191.38557959213199</c:v>
                </c:pt>
                <c:pt idx="3449">
                  <c:v>191.44108585071501</c:v>
                </c:pt>
                <c:pt idx="3450">
                  <c:v>191.49659210929701</c:v>
                </c:pt>
                <c:pt idx="3451">
                  <c:v>191.55209836788001</c:v>
                </c:pt>
                <c:pt idx="3452">
                  <c:v>191.60760462646201</c:v>
                </c:pt>
                <c:pt idx="3453">
                  <c:v>191.66311088504401</c:v>
                </c:pt>
                <c:pt idx="3454">
                  <c:v>191.718617143627</c:v>
                </c:pt>
                <c:pt idx="3455">
                  <c:v>191.774123402209</c:v>
                </c:pt>
                <c:pt idx="3456">
                  <c:v>191.82962966079199</c:v>
                </c:pt>
                <c:pt idx="3457">
                  <c:v>191.88513591937399</c:v>
                </c:pt>
                <c:pt idx="3458">
                  <c:v>191.94064217795599</c:v>
                </c:pt>
                <c:pt idx="3459">
                  <c:v>191.99614843653899</c:v>
                </c:pt>
                <c:pt idx="3460">
                  <c:v>192.05165469512099</c:v>
                </c:pt>
                <c:pt idx="3461">
                  <c:v>192.10716095370401</c:v>
                </c:pt>
                <c:pt idx="3462">
                  <c:v>192.16266721228601</c:v>
                </c:pt>
                <c:pt idx="3463">
                  <c:v>192.21817347086801</c:v>
                </c:pt>
                <c:pt idx="3464">
                  <c:v>192.273679729451</c:v>
                </c:pt>
                <c:pt idx="3465">
                  <c:v>192.329185988033</c:v>
                </c:pt>
                <c:pt idx="3466">
                  <c:v>192.384692246616</c:v>
                </c:pt>
                <c:pt idx="3467">
                  <c:v>192.440198505198</c:v>
                </c:pt>
                <c:pt idx="3468">
                  <c:v>192.49570476378099</c:v>
                </c:pt>
                <c:pt idx="3469">
                  <c:v>192.55121102236299</c:v>
                </c:pt>
                <c:pt idx="3470">
                  <c:v>192.60671728094499</c:v>
                </c:pt>
                <c:pt idx="3471">
                  <c:v>192.66222353952799</c:v>
                </c:pt>
                <c:pt idx="3472">
                  <c:v>192.71772979811001</c:v>
                </c:pt>
                <c:pt idx="3473">
                  <c:v>192.77323605669301</c:v>
                </c:pt>
                <c:pt idx="3474">
                  <c:v>192.82874231527501</c:v>
                </c:pt>
                <c:pt idx="3475">
                  <c:v>192.88424857385701</c:v>
                </c:pt>
                <c:pt idx="3476">
                  <c:v>192.93975483244</c:v>
                </c:pt>
                <c:pt idx="3477">
                  <c:v>192.995261091022</c:v>
                </c:pt>
                <c:pt idx="3478">
                  <c:v>193.050767349605</c:v>
                </c:pt>
                <c:pt idx="3479">
                  <c:v>193.106273608187</c:v>
                </c:pt>
                <c:pt idx="3480">
                  <c:v>193.161779866769</c:v>
                </c:pt>
                <c:pt idx="3481">
                  <c:v>193.21728612535199</c:v>
                </c:pt>
                <c:pt idx="3482">
                  <c:v>193.27279238393399</c:v>
                </c:pt>
                <c:pt idx="3483">
                  <c:v>193.32829864251701</c:v>
                </c:pt>
                <c:pt idx="3484">
                  <c:v>193.38380490109901</c:v>
                </c:pt>
                <c:pt idx="3485">
                  <c:v>193.43931115968101</c:v>
                </c:pt>
                <c:pt idx="3486">
                  <c:v>193.49481741826401</c:v>
                </c:pt>
                <c:pt idx="3487">
                  <c:v>193.55032367684601</c:v>
                </c:pt>
                <c:pt idx="3488">
                  <c:v>193.605829935429</c:v>
                </c:pt>
                <c:pt idx="3489">
                  <c:v>193.661336194011</c:v>
                </c:pt>
                <c:pt idx="3490">
                  <c:v>193.716842452593</c:v>
                </c:pt>
                <c:pt idx="3491">
                  <c:v>193.77234871117599</c:v>
                </c:pt>
                <c:pt idx="3492">
                  <c:v>193.82785496975799</c:v>
                </c:pt>
                <c:pt idx="3493">
                  <c:v>193.88336122834099</c:v>
                </c:pt>
                <c:pt idx="3494">
                  <c:v>193.93886748692299</c:v>
                </c:pt>
                <c:pt idx="3495">
                  <c:v>193.99437374550499</c:v>
                </c:pt>
                <c:pt idx="3496">
                  <c:v>194.04988000408801</c:v>
                </c:pt>
                <c:pt idx="3497">
                  <c:v>194.10538626267001</c:v>
                </c:pt>
                <c:pt idx="3498">
                  <c:v>194.160892521253</c:v>
                </c:pt>
                <c:pt idx="3499">
                  <c:v>194.216398779835</c:v>
                </c:pt>
                <c:pt idx="3500">
                  <c:v>194.271905038417</c:v>
                </c:pt>
                <c:pt idx="3501">
                  <c:v>194.327411297</c:v>
                </c:pt>
                <c:pt idx="3502">
                  <c:v>194.382917555582</c:v>
                </c:pt>
                <c:pt idx="3503">
                  <c:v>194.43842381416499</c:v>
                </c:pt>
                <c:pt idx="3504">
                  <c:v>194.49393007274699</c:v>
                </c:pt>
                <c:pt idx="3505">
                  <c:v>194.54943633133001</c:v>
                </c:pt>
                <c:pt idx="3506">
                  <c:v>194.60494258991201</c:v>
                </c:pt>
                <c:pt idx="3507">
                  <c:v>194.66044884849401</c:v>
                </c:pt>
                <c:pt idx="3508">
                  <c:v>194.71595510707701</c:v>
                </c:pt>
                <c:pt idx="3509">
                  <c:v>194.77146136565901</c:v>
                </c:pt>
                <c:pt idx="3510">
                  <c:v>194.826967624242</c:v>
                </c:pt>
                <c:pt idx="3511">
                  <c:v>194.882473882824</c:v>
                </c:pt>
                <c:pt idx="3512">
                  <c:v>194.937980141406</c:v>
                </c:pt>
                <c:pt idx="3513">
                  <c:v>194.993486399989</c:v>
                </c:pt>
                <c:pt idx="3514">
                  <c:v>195.048992658571</c:v>
                </c:pt>
                <c:pt idx="3515">
                  <c:v>195.10449891715399</c:v>
                </c:pt>
                <c:pt idx="3516">
                  <c:v>195.16000517573599</c:v>
                </c:pt>
                <c:pt idx="3517">
                  <c:v>195.21551143431799</c:v>
                </c:pt>
                <c:pt idx="3518">
                  <c:v>195.27101769290101</c:v>
                </c:pt>
                <c:pt idx="3519">
                  <c:v>195.32652395148301</c:v>
                </c:pt>
                <c:pt idx="3520">
                  <c:v>195.38203021006601</c:v>
                </c:pt>
                <c:pt idx="3521">
                  <c:v>195.43753646864801</c:v>
                </c:pt>
                <c:pt idx="3522">
                  <c:v>195.49304272723001</c:v>
                </c:pt>
                <c:pt idx="3523">
                  <c:v>195.548548985813</c:v>
                </c:pt>
                <c:pt idx="3524">
                  <c:v>195.604055244395</c:v>
                </c:pt>
                <c:pt idx="3525">
                  <c:v>195.65956150297799</c:v>
                </c:pt>
                <c:pt idx="3526">
                  <c:v>195.71506776155999</c:v>
                </c:pt>
                <c:pt idx="3527">
                  <c:v>195.77057402014199</c:v>
                </c:pt>
                <c:pt idx="3528">
                  <c:v>195.82608027872499</c:v>
                </c:pt>
                <c:pt idx="3529">
                  <c:v>195.88158653730699</c:v>
                </c:pt>
                <c:pt idx="3530">
                  <c:v>195.93709279589001</c:v>
                </c:pt>
                <c:pt idx="3531">
                  <c:v>195.99259905447201</c:v>
                </c:pt>
                <c:pt idx="3532">
                  <c:v>196.04810531305401</c:v>
                </c:pt>
                <c:pt idx="3533">
                  <c:v>196.103611571637</c:v>
                </c:pt>
                <c:pt idx="3534">
                  <c:v>196.159117830219</c:v>
                </c:pt>
                <c:pt idx="3535">
                  <c:v>196.214624088802</c:v>
                </c:pt>
                <c:pt idx="3536">
                  <c:v>196.270130347384</c:v>
                </c:pt>
                <c:pt idx="3537">
                  <c:v>196.325636605966</c:v>
                </c:pt>
                <c:pt idx="3538">
                  <c:v>196.38114286454899</c:v>
                </c:pt>
                <c:pt idx="3539">
                  <c:v>196.43664912313099</c:v>
                </c:pt>
                <c:pt idx="3540">
                  <c:v>196.49215538171401</c:v>
                </c:pt>
                <c:pt idx="3541">
                  <c:v>196.54766164029601</c:v>
                </c:pt>
                <c:pt idx="3542">
                  <c:v>196.60316789887801</c:v>
                </c:pt>
                <c:pt idx="3543">
                  <c:v>196.65867415746101</c:v>
                </c:pt>
                <c:pt idx="3544">
                  <c:v>196.71418041604301</c:v>
                </c:pt>
                <c:pt idx="3545">
                  <c:v>196.769686674626</c:v>
                </c:pt>
                <c:pt idx="3546">
                  <c:v>196.825192933208</c:v>
                </c:pt>
                <c:pt idx="3547">
                  <c:v>196.880699191791</c:v>
                </c:pt>
                <c:pt idx="3548">
                  <c:v>196.936205450373</c:v>
                </c:pt>
                <c:pt idx="3549">
                  <c:v>196.99171170895499</c:v>
                </c:pt>
                <c:pt idx="3550">
                  <c:v>197.04721796753799</c:v>
                </c:pt>
                <c:pt idx="3551">
                  <c:v>197.10272422611999</c:v>
                </c:pt>
                <c:pt idx="3552">
                  <c:v>197.15823048470301</c:v>
                </c:pt>
                <c:pt idx="3553">
                  <c:v>197.21373674328501</c:v>
                </c:pt>
                <c:pt idx="3554">
                  <c:v>197.26924300186701</c:v>
                </c:pt>
                <c:pt idx="3555">
                  <c:v>197.32474926045001</c:v>
                </c:pt>
                <c:pt idx="3556">
                  <c:v>197.380255519032</c:v>
                </c:pt>
                <c:pt idx="3557">
                  <c:v>197.435761777615</c:v>
                </c:pt>
                <c:pt idx="3558">
                  <c:v>197.491268036197</c:v>
                </c:pt>
                <c:pt idx="3559">
                  <c:v>197.546774294779</c:v>
                </c:pt>
                <c:pt idx="3560">
                  <c:v>197.60228055336199</c:v>
                </c:pt>
                <c:pt idx="3561">
                  <c:v>197.65778681194399</c:v>
                </c:pt>
                <c:pt idx="3562">
                  <c:v>197.71329307052699</c:v>
                </c:pt>
                <c:pt idx="3563">
                  <c:v>197.76879932910899</c:v>
                </c:pt>
                <c:pt idx="3564">
                  <c:v>197.82430558769099</c:v>
                </c:pt>
                <c:pt idx="3565">
                  <c:v>197.87981184627401</c:v>
                </c:pt>
                <c:pt idx="3566">
                  <c:v>197.93531810485601</c:v>
                </c:pt>
                <c:pt idx="3567">
                  <c:v>197.990824363439</c:v>
                </c:pt>
                <c:pt idx="3568">
                  <c:v>198.046330622021</c:v>
                </c:pt>
                <c:pt idx="3569">
                  <c:v>198.101836880603</c:v>
                </c:pt>
                <c:pt idx="3570">
                  <c:v>198.157343139186</c:v>
                </c:pt>
                <c:pt idx="3571">
                  <c:v>198.212849397768</c:v>
                </c:pt>
                <c:pt idx="3572">
                  <c:v>198.26835565635099</c:v>
                </c:pt>
                <c:pt idx="3573">
                  <c:v>198.32386191493299</c:v>
                </c:pt>
                <c:pt idx="3574">
                  <c:v>198.37936817351499</c:v>
                </c:pt>
                <c:pt idx="3575">
                  <c:v>198.43487443209801</c:v>
                </c:pt>
                <c:pt idx="3576">
                  <c:v>198.49038069068001</c:v>
                </c:pt>
                <c:pt idx="3577">
                  <c:v>198.54588694926301</c:v>
                </c:pt>
                <c:pt idx="3578">
                  <c:v>198.60139320784501</c:v>
                </c:pt>
                <c:pt idx="3579">
                  <c:v>198.65689946642701</c:v>
                </c:pt>
                <c:pt idx="3580">
                  <c:v>198.71240572501</c:v>
                </c:pt>
                <c:pt idx="3581">
                  <c:v>198.767911983592</c:v>
                </c:pt>
                <c:pt idx="3582">
                  <c:v>198.82341824217499</c:v>
                </c:pt>
                <c:pt idx="3583">
                  <c:v>198.87892450075699</c:v>
                </c:pt>
                <c:pt idx="3584">
                  <c:v>198.93443075933999</c:v>
                </c:pt>
                <c:pt idx="3585">
                  <c:v>198.98993701792199</c:v>
                </c:pt>
                <c:pt idx="3586">
                  <c:v>199.04544327650399</c:v>
                </c:pt>
                <c:pt idx="3587">
                  <c:v>199.10094953508701</c:v>
                </c:pt>
                <c:pt idx="3588">
                  <c:v>199.15645579366901</c:v>
                </c:pt>
                <c:pt idx="3589">
                  <c:v>199.21196205225201</c:v>
                </c:pt>
                <c:pt idx="3590">
                  <c:v>199.267468310834</c:v>
                </c:pt>
                <c:pt idx="3591">
                  <c:v>199.322974569416</c:v>
                </c:pt>
                <c:pt idx="3592">
                  <c:v>199.378480827999</c:v>
                </c:pt>
                <c:pt idx="3593">
                  <c:v>199.433987086581</c:v>
                </c:pt>
                <c:pt idx="3594">
                  <c:v>199.48949334516399</c:v>
                </c:pt>
                <c:pt idx="3595">
                  <c:v>199.54499960374599</c:v>
                </c:pt>
                <c:pt idx="3596">
                  <c:v>199.60050586232799</c:v>
                </c:pt>
                <c:pt idx="3597">
                  <c:v>199.65601212091099</c:v>
                </c:pt>
                <c:pt idx="3598">
                  <c:v>199.71151837949299</c:v>
                </c:pt>
                <c:pt idx="3599">
                  <c:v>199.76702463807601</c:v>
                </c:pt>
                <c:pt idx="3600">
                  <c:v>199.82253089665801</c:v>
                </c:pt>
                <c:pt idx="3601">
                  <c:v>199.87803715524001</c:v>
                </c:pt>
                <c:pt idx="3602">
                  <c:v>199.933543413823</c:v>
                </c:pt>
                <c:pt idx="3603">
                  <c:v>199.989049672405</c:v>
                </c:pt>
                <c:pt idx="3604">
                  <c:v>200.044555930988</c:v>
                </c:pt>
                <c:pt idx="3605">
                  <c:v>200.10006218957</c:v>
                </c:pt>
                <c:pt idx="3606">
                  <c:v>200.155568448152</c:v>
                </c:pt>
                <c:pt idx="3607">
                  <c:v>200.21107470673499</c:v>
                </c:pt>
                <c:pt idx="3608">
                  <c:v>200.26658096531699</c:v>
                </c:pt>
                <c:pt idx="3609">
                  <c:v>200.32208722390001</c:v>
                </c:pt>
                <c:pt idx="3610">
                  <c:v>200.37759348248201</c:v>
                </c:pt>
                <c:pt idx="3611">
                  <c:v>200.43309974106401</c:v>
                </c:pt>
                <c:pt idx="3612">
                  <c:v>200.48860599964701</c:v>
                </c:pt>
                <c:pt idx="3613">
                  <c:v>200.54411225822901</c:v>
                </c:pt>
                <c:pt idx="3614">
                  <c:v>200.599618516812</c:v>
                </c:pt>
                <c:pt idx="3615">
                  <c:v>200.655124775394</c:v>
                </c:pt>
                <c:pt idx="3616">
                  <c:v>200.710631033976</c:v>
                </c:pt>
                <c:pt idx="3617">
                  <c:v>200.76613729255899</c:v>
                </c:pt>
                <c:pt idx="3618">
                  <c:v>200.82164355114099</c:v>
                </c:pt>
                <c:pt idx="3619">
                  <c:v>200.87714980972399</c:v>
                </c:pt>
                <c:pt idx="3620">
                  <c:v>200.93265606830599</c:v>
                </c:pt>
                <c:pt idx="3621">
                  <c:v>200.98816232688799</c:v>
                </c:pt>
                <c:pt idx="3622">
                  <c:v>201.04366858547101</c:v>
                </c:pt>
                <c:pt idx="3623">
                  <c:v>201.09917484405301</c:v>
                </c:pt>
                <c:pt idx="3624">
                  <c:v>201.154681102636</c:v>
                </c:pt>
                <c:pt idx="3625">
                  <c:v>201.210187361218</c:v>
                </c:pt>
                <c:pt idx="3626">
                  <c:v>201.265693619801</c:v>
                </c:pt>
                <c:pt idx="3627">
                  <c:v>201.321199878383</c:v>
                </c:pt>
                <c:pt idx="3628">
                  <c:v>201.376706136965</c:v>
                </c:pt>
                <c:pt idx="3629">
                  <c:v>201.43221239554799</c:v>
                </c:pt>
                <c:pt idx="3630">
                  <c:v>201.48771865412999</c:v>
                </c:pt>
                <c:pt idx="3631">
                  <c:v>201.54322491271299</c:v>
                </c:pt>
                <c:pt idx="3632">
                  <c:v>201.59873117129499</c:v>
                </c:pt>
                <c:pt idx="3633">
                  <c:v>201.65423742987701</c:v>
                </c:pt>
                <c:pt idx="3634">
                  <c:v>201.70974368846001</c:v>
                </c:pt>
                <c:pt idx="3635">
                  <c:v>201.76524994704201</c:v>
                </c:pt>
                <c:pt idx="3636">
                  <c:v>201.820756205625</c:v>
                </c:pt>
                <c:pt idx="3637">
                  <c:v>201.876262464207</c:v>
                </c:pt>
                <c:pt idx="3638">
                  <c:v>201.931768722789</c:v>
                </c:pt>
                <c:pt idx="3639">
                  <c:v>201.987274981372</c:v>
                </c:pt>
                <c:pt idx="3640">
                  <c:v>202.042781239954</c:v>
                </c:pt>
                <c:pt idx="3641">
                  <c:v>202.09828749853699</c:v>
                </c:pt>
                <c:pt idx="3642">
                  <c:v>202.15379375711899</c:v>
                </c:pt>
                <c:pt idx="3643">
                  <c:v>202.20930001570099</c:v>
                </c:pt>
                <c:pt idx="3644">
                  <c:v>202.26480627428401</c:v>
                </c:pt>
                <c:pt idx="3645">
                  <c:v>202.32031253286601</c:v>
                </c:pt>
                <c:pt idx="3646">
                  <c:v>202.37581879144901</c:v>
                </c:pt>
                <c:pt idx="3647">
                  <c:v>202.43132505003101</c:v>
                </c:pt>
                <c:pt idx="3648">
                  <c:v>202.48683130861301</c:v>
                </c:pt>
                <c:pt idx="3649">
                  <c:v>202.542337567196</c:v>
                </c:pt>
                <c:pt idx="3650">
                  <c:v>202.597843825778</c:v>
                </c:pt>
                <c:pt idx="3651">
                  <c:v>202.65335008436099</c:v>
                </c:pt>
                <c:pt idx="3652">
                  <c:v>202.70885634294299</c:v>
                </c:pt>
                <c:pt idx="3653">
                  <c:v>202.76436260152499</c:v>
                </c:pt>
                <c:pt idx="3654">
                  <c:v>202.81986886010799</c:v>
                </c:pt>
                <c:pt idx="3655">
                  <c:v>202.87537511868999</c:v>
                </c:pt>
                <c:pt idx="3656">
                  <c:v>202.93088137727301</c:v>
                </c:pt>
                <c:pt idx="3657">
                  <c:v>202.98638763585501</c:v>
                </c:pt>
                <c:pt idx="3658">
                  <c:v>203.04189389443701</c:v>
                </c:pt>
                <c:pt idx="3659">
                  <c:v>203.09740015302</c:v>
                </c:pt>
                <c:pt idx="3660">
                  <c:v>203.152906411602</c:v>
                </c:pt>
                <c:pt idx="3661">
                  <c:v>203.208412670185</c:v>
                </c:pt>
                <c:pt idx="3662">
                  <c:v>203.263918928767</c:v>
                </c:pt>
                <c:pt idx="3663">
                  <c:v>203.31942518734999</c:v>
                </c:pt>
                <c:pt idx="3664">
                  <c:v>203.37493144593199</c:v>
                </c:pt>
                <c:pt idx="3665">
                  <c:v>203.43043770451399</c:v>
                </c:pt>
                <c:pt idx="3666">
                  <c:v>203.48594396309699</c:v>
                </c:pt>
                <c:pt idx="3667">
                  <c:v>203.54145022167901</c:v>
                </c:pt>
                <c:pt idx="3668">
                  <c:v>203.59695648026201</c:v>
                </c:pt>
                <c:pt idx="3669">
                  <c:v>203.65246273884401</c:v>
                </c:pt>
                <c:pt idx="3670">
                  <c:v>203.70796899742601</c:v>
                </c:pt>
                <c:pt idx="3671">
                  <c:v>203.763475256009</c:v>
                </c:pt>
                <c:pt idx="3672">
                  <c:v>203.818981514591</c:v>
                </c:pt>
                <c:pt idx="3673">
                  <c:v>203.874487773174</c:v>
                </c:pt>
                <c:pt idx="3674">
                  <c:v>203.929994031756</c:v>
                </c:pt>
                <c:pt idx="3675">
                  <c:v>203.985500290338</c:v>
                </c:pt>
                <c:pt idx="3676">
                  <c:v>204.04100654892099</c:v>
                </c:pt>
                <c:pt idx="3677">
                  <c:v>204.09651280750299</c:v>
                </c:pt>
                <c:pt idx="3678">
                  <c:v>204.15201906608601</c:v>
                </c:pt>
                <c:pt idx="3679">
                  <c:v>204.20752532466801</c:v>
                </c:pt>
                <c:pt idx="3680">
                  <c:v>204.26303158325001</c:v>
                </c:pt>
                <c:pt idx="3681">
                  <c:v>204.31853784183301</c:v>
                </c:pt>
                <c:pt idx="3682">
                  <c:v>204.37404410041501</c:v>
                </c:pt>
                <c:pt idx="3683">
                  <c:v>204.429550358998</c:v>
                </c:pt>
                <c:pt idx="3684">
                  <c:v>204.48505661758</c:v>
                </c:pt>
                <c:pt idx="3685">
                  <c:v>204.540562876162</c:v>
                </c:pt>
                <c:pt idx="3686">
                  <c:v>204.59606913474499</c:v>
                </c:pt>
                <c:pt idx="3687">
                  <c:v>204.65157539332699</c:v>
                </c:pt>
                <c:pt idx="3688">
                  <c:v>204.70708165190999</c:v>
                </c:pt>
                <c:pt idx="3689">
                  <c:v>204.76258791049199</c:v>
                </c:pt>
                <c:pt idx="3690">
                  <c:v>204.81809416907399</c:v>
                </c:pt>
                <c:pt idx="3691">
                  <c:v>204.87360042765701</c:v>
                </c:pt>
                <c:pt idx="3692">
                  <c:v>204.92910668623901</c:v>
                </c:pt>
                <c:pt idx="3693">
                  <c:v>204.984612944822</c:v>
                </c:pt>
                <c:pt idx="3694">
                  <c:v>205.040119203404</c:v>
                </c:pt>
                <c:pt idx="3695">
                  <c:v>205.095625461986</c:v>
                </c:pt>
                <c:pt idx="3696">
                  <c:v>205.151131720569</c:v>
                </c:pt>
                <c:pt idx="3697">
                  <c:v>205.206637979151</c:v>
                </c:pt>
                <c:pt idx="3698">
                  <c:v>205.26214423773399</c:v>
                </c:pt>
                <c:pt idx="3699">
                  <c:v>205.31765049631599</c:v>
                </c:pt>
                <c:pt idx="3700">
                  <c:v>205.37315675489799</c:v>
                </c:pt>
                <c:pt idx="3701">
                  <c:v>205.42866301348101</c:v>
                </c:pt>
                <c:pt idx="3702">
                  <c:v>205.48416927206301</c:v>
                </c:pt>
                <c:pt idx="3703">
                  <c:v>205.53967553064601</c:v>
                </c:pt>
                <c:pt idx="3704">
                  <c:v>205.59518178922801</c:v>
                </c:pt>
                <c:pt idx="3705">
                  <c:v>205.650688047811</c:v>
                </c:pt>
                <c:pt idx="3706">
                  <c:v>205.706194306393</c:v>
                </c:pt>
                <c:pt idx="3707">
                  <c:v>205.761700564975</c:v>
                </c:pt>
                <c:pt idx="3708">
                  <c:v>205.817206823558</c:v>
                </c:pt>
                <c:pt idx="3709">
                  <c:v>205.87271308214</c:v>
                </c:pt>
                <c:pt idx="3710">
                  <c:v>205.92821934072299</c:v>
                </c:pt>
                <c:pt idx="3711">
                  <c:v>205.98372559930499</c:v>
                </c:pt>
                <c:pt idx="3712">
                  <c:v>206.03923185788699</c:v>
                </c:pt>
                <c:pt idx="3713">
                  <c:v>206.09473811647001</c:v>
                </c:pt>
                <c:pt idx="3714">
                  <c:v>206.15024437505201</c:v>
                </c:pt>
                <c:pt idx="3715">
                  <c:v>206.20575063363501</c:v>
                </c:pt>
                <c:pt idx="3716">
                  <c:v>206.26125689221701</c:v>
                </c:pt>
                <c:pt idx="3717">
                  <c:v>206.31676315079901</c:v>
                </c:pt>
                <c:pt idx="3718">
                  <c:v>206.372269409382</c:v>
                </c:pt>
                <c:pt idx="3719">
                  <c:v>206.427775667964</c:v>
                </c:pt>
                <c:pt idx="3720">
                  <c:v>206.48328192654699</c:v>
                </c:pt>
                <c:pt idx="3721">
                  <c:v>206.53878818512899</c:v>
                </c:pt>
                <c:pt idx="3722">
                  <c:v>206.59429444371099</c:v>
                </c:pt>
                <c:pt idx="3723">
                  <c:v>206.64980070229399</c:v>
                </c:pt>
                <c:pt idx="3724">
                  <c:v>206.70530696087599</c:v>
                </c:pt>
                <c:pt idx="3725">
                  <c:v>206.76081321945901</c:v>
                </c:pt>
                <c:pt idx="3726">
                  <c:v>206.81631947804101</c:v>
                </c:pt>
                <c:pt idx="3727">
                  <c:v>206.87182573662301</c:v>
                </c:pt>
                <c:pt idx="3728">
                  <c:v>206.927331995206</c:v>
                </c:pt>
                <c:pt idx="3729">
                  <c:v>206.982838253788</c:v>
                </c:pt>
                <c:pt idx="3730">
                  <c:v>207.038344512371</c:v>
                </c:pt>
                <c:pt idx="3731">
                  <c:v>207.093850770953</c:v>
                </c:pt>
                <c:pt idx="3732">
                  <c:v>207.149357029535</c:v>
                </c:pt>
                <c:pt idx="3733">
                  <c:v>207.20486328811799</c:v>
                </c:pt>
                <c:pt idx="3734">
                  <c:v>207.26036954669999</c:v>
                </c:pt>
                <c:pt idx="3735">
                  <c:v>207.31587580528301</c:v>
                </c:pt>
                <c:pt idx="3736">
                  <c:v>207.37138206386501</c:v>
                </c:pt>
                <c:pt idx="3737">
                  <c:v>207.42688832244701</c:v>
                </c:pt>
                <c:pt idx="3738">
                  <c:v>207.48239458103001</c:v>
                </c:pt>
                <c:pt idx="3739">
                  <c:v>207.53790083961201</c:v>
                </c:pt>
                <c:pt idx="3740">
                  <c:v>207.593407098195</c:v>
                </c:pt>
                <c:pt idx="3741">
                  <c:v>207.648913356777</c:v>
                </c:pt>
                <c:pt idx="3742">
                  <c:v>207.704419615359</c:v>
                </c:pt>
                <c:pt idx="3743">
                  <c:v>207.759925873942</c:v>
                </c:pt>
                <c:pt idx="3744">
                  <c:v>207.81543213252399</c:v>
                </c:pt>
                <c:pt idx="3745">
                  <c:v>207.87093839110699</c:v>
                </c:pt>
                <c:pt idx="3746">
                  <c:v>207.92644464968899</c:v>
                </c:pt>
                <c:pt idx="3747">
                  <c:v>207.98195090827201</c:v>
                </c:pt>
                <c:pt idx="3748">
                  <c:v>208.03745716685401</c:v>
                </c:pt>
                <c:pt idx="3749">
                  <c:v>208.09296342543601</c:v>
                </c:pt>
                <c:pt idx="3750">
                  <c:v>208.14846968401901</c:v>
                </c:pt>
                <c:pt idx="3751">
                  <c:v>208.20397594260101</c:v>
                </c:pt>
                <c:pt idx="3752">
                  <c:v>208.259482201184</c:v>
                </c:pt>
                <c:pt idx="3753">
                  <c:v>208.314988459766</c:v>
                </c:pt>
                <c:pt idx="3754">
                  <c:v>208.370494718348</c:v>
                </c:pt>
                <c:pt idx="3755">
                  <c:v>208.42600097693099</c:v>
                </c:pt>
                <c:pt idx="3756">
                  <c:v>208.48150723551299</c:v>
                </c:pt>
                <c:pt idx="3757">
                  <c:v>208.53701349409599</c:v>
                </c:pt>
                <c:pt idx="3758">
                  <c:v>208.59251975267799</c:v>
                </c:pt>
                <c:pt idx="3759">
                  <c:v>208.64802601125999</c:v>
                </c:pt>
                <c:pt idx="3760">
                  <c:v>208.70353226984301</c:v>
                </c:pt>
                <c:pt idx="3761">
                  <c:v>208.75903852842501</c:v>
                </c:pt>
                <c:pt idx="3762">
                  <c:v>208.814544787008</c:v>
                </c:pt>
                <c:pt idx="3763">
                  <c:v>208.87005104559</c:v>
                </c:pt>
                <c:pt idx="3764">
                  <c:v>208.925557304172</c:v>
                </c:pt>
                <c:pt idx="3765">
                  <c:v>208.981063562755</c:v>
                </c:pt>
                <c:pt idx="3766">
                  <c:v>209.036569821337</c:v>
                </c:pt>
                <c:pt idx="3767">
                  <c:v>209.09207607991999</c:v>
                </c:pt>
                <c:pt idx="3768">
                  <c:v>209.14758233850199</c:v>
                </c:pt>
                <c:pt idx="3769">
                  <c:v>209.20308859708399</c:v>
                </c:pt>
                <c:pt idx="3770">
                  <c:v>209.25859485566701</c:v>
                </c:pt>
                <c:pt idx="3771">
                  <c:v>209.31410111424901</c:v>
                </c:pt>
                <c:pt idx="3772">
                  <c:v>209.36960737283201</c:v>
                </c:pt>
                <c:pt idx="3773">
                  <c:v>209.42511363141401</c:v>
                </c:pt>
                <c:pt idx="3774">
                  <c:v>209.48061988999601</c:v>
                </c:pt>
                <c:pt idx="3775">
                  <c:v>209.536126148579</c:v>
                </c:pt>
                <c:pt idx="3776">
                  <c:v>209.591632407161</c:v>
                </c:pt>
                <c:pt idx="3777">
                  <c:v>209.647138665744</c:v>
                </c:pt>
                <c:pt idx="3778">
                  <c:v>209.70264492432599</c:v>
                </c:pt>
                <c:pt idx="3779">
                  <c:v>209.75815118290799</c:v>
                </c:pt>
                <c:pt idx="3780">
                  <c:v>209.81365744149099</c:v>
                </c:pt>
                <c:pt idx="3781">
                  <c:v>209.86916370007299</c:v>
                </c:pt>
                <c:pt idx="3782">
                  <c:v>209.92466995865601</c:v>
                </c:pt>
                <c:pt idx="3783">
                  <c:v>209.98017621723801</c:v>
                </c:pt>
                <c:pt idx="3784">
                  <c:v>210.03568247582001</c:v>
                </c:pt>
                <c:pt idx="3785">
                  <c:v>210.091188734403</c:v>
                </c:pt>
                <c:pt idx="3786">
                  <c:v>210.146694992985</c:v>
                </c:pt>
                <c:pt idx="3787">
                  <c:v>210.202201251568</c:v>
                </c:pt>
                <c:pt idx="3788">
                  <c:v>210.25770751015</c:v>
                </c:pt>
                <c:pt idx="3789">
                  <c:v>210.31321376873299</c:v>
                </c:pt>
                <c:pt idx="3790">
                  <c:v>210.36872002731499</c:v>
                </c:pt>
                <c:pt idx="3791">
                  <c:v>210.42422628589699</c:v>
                </c:pt>
                <c:pt idx="3792">
                  <c:v>210.47973254447999</c:v>
                </c:pt>
                <c:pt idx="3793">
                  <c:v>210.53523880306199</c:v>
                </c:pt>
                <c:pt idx="3794">
                  <c:v>210.59074506164501</c:v>
                </c:pt>
                <c:pt idx="3795">
                  <c:v>210.64625132022701</c:v>
                </c:pt>
                <c:pt idx="3796">
                  <c:v>210.70175757880901</c:v>
                </c:pt>
                <c:pt idx="3797">
                  <c:v>210.757263837392</c:v>
                </c:pt>
                <c:pt idx="3798">
                  <c:v>210.812770095974</c:v>
                </c:pt>
                <c:pt idx="3799">
                  <c:v>210.868276354557</c:v>
                </c:pt>
                <c:pt idx="3800">
                  <c:v>210.923782613139</c:v>
                </c:pt>
                <c:pt idx="3801">
                  <c:v>210.979288871721</c:v>
                </c:pt>
                <c:pt idx="3802">
                  <c:v>211.03479513030399</c:v>
                </c:pt>
                <c:pt idx="3803">
                  <c:v>211.09030138888599</c:v>
                </c:pt>
                <c:pt idx="3804">
                  <c:v>211.14580764746901</c:v>
                </c:pt>
                <c:pt idx="3805">
                  <c:v>211.20131390605101</c:v>
                </c:pt>
                <c:pt idx="3806">
                  <c:v>211.25682016463301</c:v>
                </c:pt>
                <c:pt idx="3807">
                  <c:v>211.31232642321601</c:v>
                </c:pt>
                <c:pt idx="3808">
                  <c:v>211.36783268179801</c:v>
                </c:pt>
                <c:pt idx="3809">
                  <c:v>211.423338940381</c:v>
                </c:pt>
                <c:pt idx="3810">
                  <c:v>211.478845198963</c:v>
                </c:pt>
                <c:pt idx="3811">
                  <c:v>211.534351457545</c:v>
                </c:pt>
                <c:pt idx="3812">
                  <c:v>211.58985771612799</c:v>
                </c:pt>
                <c:pt idx="3813">
                  <c:v>211.64536397470999</c:v>
                </c:pt>
                <c:pt idx="3814">
                  <c:v>211.70087023329299</c:v>
                </c:pt>
                <c:pt idx="3815">
                  <c:v>211.75637649187499</c:v>
                </c:pt>
                <c:pt idx="3816">
                  <c:v>211.81188275045699</c:v>
                </c:pt>
                <c:pt idx="3817">
                  <c:v>211.86738900904001</c:v>
                </c:pt>
                <c:pt idx="3818">
                  <c:v>211.92289526762201</c:v>
                </c:pt>
                <c:pt idx="3819">
                  <c:v>211.978401526205</c:v>
                </c:pt>
                <c:pt idx="3820">
                  <c:v>212.033907784787</c:v>
                </c:pt>
                <c:pt idx="3821">
                  <c:v>212.089414043369</c:v>
                </c:pt>
                <c:pt idx="3822">
                  <c:v>212.144920301952</c:v>
                </c:pt>
                <c:pt idx="3823">
                  <c:v>212.200426560534</c:v>
                </c:pt>
                <c:pt idx="3824">
                  <c:v>212.25593281911699</c:v>
                </c:pt>
                <c:pt idx="3825">
                  <c:v>212.31143907769899</c:v>
                </c:pt>
                <c:pt idx="3826">
                  <c:v>212.36694533628199</c:v>
                </c:pt>
                <c:pt idx="3827">
                  <c:v>212.42245159486399</c:v>
                </c:pt>
                <c:pt idx="3828">
                  <c:v>212.47795785344599</c:v>
                </c:pt>
                <c:pt idx="3829">
                  <c:v>212.53346411202901</c:v>
                </c:pt>
                <c:pt idx="3830">
                  <c:v>212.58897037061101</c:v>
                </c:pt>
                <c:pt idx="3831">
                  <c:v>212.644476629194</c:v>
                </c:pt>
                <c:pt idx="3832">
                  <c:v>212.699982887776</c:v>
                </c:pt>
                <c:pt idx="3833">
                  <c:v>212.755489146358</c:v>
                </c:pt>
                <c:pt idx="3834">
                  <c:v>212.810995404941</c:v>
                </c:pt>
                <c:pt idx="3835">
                  <c:v>212.866501663523</c:v>
                </c:pt>
                <c:pt idx="3836">
                  <c:v>212.92200792210599</c:v>
                </c:pt>
                <c:pt idx="3837">
                  <c:v>212.97751418068799</c:v>
                </c:pt>
                <c:pt idx="3838">
                  <c:v>213.03302043926999</c:v>
                </c:pt>
                <c:pt idx="3839">
                  <c:v>213.08852669785301</c:v>
                </c:pt>
                <c:pt idx="3840">
                  <c:v>213.14403295643501</c:v>
                </c:pt>
                <c:pt idx="3841">
                  <c:v>213.19953921501801</c:v>
                </c:pt>
                <c:pt idx="3842">
                  <c:v>213.25504547360001</c:v>
                </c:pt>
                <c:pt idx="3843">
                  <c:v>213.31055173218201</c:v>
                </c:pt>
                <c:pt idx="3844">
                  <c:v>213.366057990765</c:v>
                </c:pt>
                <c:pt idx="3845">
                  <c:v>213.421564249347</c:v>
                </c:pt>
                <c:pt idx="3846">
                  <c:v>213.47707050792999</c:v>
                </c:pt>
                <c:pt idx="3847">
                  <c:v>213.53257676651199</c:v>
                </c:pt>
                <c:pt idx="3848">
                  <c:v>213.58808302509399</c:v>
                </c:pt>
                <c:pt idx="3849">
                  <c:v>213.64358928367699</c:v>
                </c:pt>
                <c:pt idx="3850">
                  <c:v>213.69909554225899</c:v>
                </c:pt>
                <c:pt idx="3851">
                  <c:v>213.75460180084201</c:v>
                </c:pt>
                <c:pt idx="3852">
                  <c:v>213.81010805942401</c:v>
                </c:pt>
                <c:pt idx="3853">
                  <c:v>213.86561431800601</c:v>
                </c:pt>
                <c:pt idx="3854">
                  <c:v>213.921120576589</c:v>
                </c:pt>
                <c:pt idx="3855">
                  <c:v>213.976626835171</c:v>
                </c:pt>
                <c:pt idx="3856">
                  <c:v>214.032133093754</c:v>
                </c:pt>
                <c:pt idx="3857">
                  <c:v>214.087639352336</c:v>
                </c:pt>
                <c:pt idx="3858">
                  <c:v>214.143145610918</c:v>
                </c:pt>
                <c:pt idx="3859">
                  <c:v>214.19865186950099</c:v>
                </c:pt>
                <c:pt idx="3860">
                  <c:v>214.25415812808299</c:v>
                </c:pt>
                <c:pt idx="3861">
                  <c:v>214.30966438666599</c:v>
                </c:pt>
                <c:pt idx="3862">
                  <c:v>214.36517064524801</c:v>
                </c:pt>
                <c:pt idx="3863">
                  <c:v>214.42067690383001</c:v>
                </c:pt>
                <c:pt idx="3864">
                  <c:v>214.47618316241301</c:v>
                </c:pt>
                <c:pt idx="3865">
                  <c:v>214.53168942099501</c:v>
                </c:pt>
                <c:pt idx="3866">
                  <c:v>214.587195679578</c:v>
                </c:pt>
                <c:pt idx="3867">
                  <c:v>214.64270193816</c:v>
                </c:pt>
                <c:pt idx="3868">
                  <c:v>214.698208196743</c:v>
                </c:pt>
                <c:pt idx="3869">
                  <c:v>214.753714455325</c:v>
                </c:pt>
                <c:pt idx="3870">
                  <c:v>214.809220713907</c:v>
                </c:pt>
                <c:pt idx="3871">
                  <c:v>214.86472697248999</c:v>
                </c:pt>
                <c:pt idx="3872">
                  <c:v>214.92023323107199</c:v>
                </c:pt>
                <c:pt idx="3873">
                  <c:v>214.97573948965501</c:v>
                </c:pt>
                <c:pt idx="3874">
                  <c:v>215.03124574823701</c:v>
                </c:pt>
                <c:pt idx="3875">
                  <c:v>215.08675200681901</c:v>
                </c:pt>
                <c:pt idx="3876">
                  <c:v>215.14225826540201</c:v>
                </c:pt>
                <c:pt idx="3877">
                  <c:v>215.19776452398401</c:v>
                </c:pt>
                <c:pt idx="3878">
                  <c:v>215.253270782567</c:v>
                </c:pt>
                <c:pt idx="3879">
                  <c:v>215.308777041149</c:v>
                </c:pt>
                <c:pt idx="3880">
                  <c:v>215.364283299731</c:v>
                </c:pt>
                <c:pt idx="3881">
                  <c:v>215.41978955831399</c:v>
                </c:pt>
                <c:pt idx="3882">
                  <c:v>215.47529581689599</c:v>
                </c:pt>
                <c:pt idx="3883">
                  <c:v>215.53080207547899</c:v>
                </c:pt>
                <c:pt idx="3884">
                  <c:v>215.58630833406099</c:v>
                </c:pt>
                <c:pt idx="3885">
                  <c:v>215.64181459264299</c:v>
                </c:pt>
                <c:pt idx="3886">
                  <c:v>215.69732085122601</c:v>
                </c:pt>
                <c:pt idx="3887">
                  <c:v>215.75282710980801</c:v>
                </c:pt>
                <c:pt idx="3888">
                  <c:v>215.808333368391</c:v>
                </c:pt>
                <c:pt idx="3889">
                  <c:v>215.863839626973</c:v>
                </c:pt>
                <c:pt idx="3890">
                  <c:v>215.919345885555</c:v>
                </c:pt>
                <c:pt idx="3891">
                  <c:v>215.974852144138</c:v>
                </c:pt>
                <c:pt idx="3892">
                  <c:v>216.03035840272</c:v>
                </c:pt>
                <c:pt idx="3893">
                  <c:v>216.08586466130299</c:v>
                </c:pt>
                <c:pt idx="3894">
                  <c:v>216.14137091988499</c:v>
                </c:pt>
                <c:pt idx="3895">
                  <c:v>216.19687717846699</c:v>
                </c:pt>
                <c:pt idx="3896">
                  <c:v>216.25238343705001</c:v>
                </c:pt>
                <c:pt idx="3897">
                  <c:v>216.30788969563201</c:v>
                </c:pt>
                <c:pt idx="3898">
                  <c:v>216.36339595421501</c:v>
                </c:pt>
                <c:pt idx="3899">
                  <c:v>216.41890221279701</c:v>
                </c:pt>
                <c:pt idx="3900">
                  <c:v>216.47440847137901</c:v>
                </c:pt>
                <c:pt idx="3901">
                  <c:v>216.529914729962</c:v>
                </c:pt>
                <c:pt idx="3902">
                  <c:v>216.585420988544</c:v>
                </c:pt>
                <c:pt idx="3903">
                  <c:v>216.640927247127</c:v>
                </c:pt>
                <c:pt idx="3904">
                  <c:v>216.696433505709</c:v>
                </c:pt>
                <c:pt idx="3905">
                  <c:v>216.75193976429199</c:v>
                </c:pt>
                <c:pt idx="3906">
                  <c:v>216.80744602287399</c:v>
                </c:pt>
                <c:pt idx="3907">
                  <c:v>216.86295228145599</c:v>
                </c:pt>
                <c:pt idx="3908">
                  <c:v>216.91845854003901</c:v>
                </c:pt>
                <c:pt idx="3909">
                  <c:v>216.97396479862101</c:v>
                </c:pt>
                <c:pt idx="3910">
                  <c:v>217.02947105720401</c:v>
                </c:pt>
                <c:pt idx="3911">
                  <c:v>217.08497731578601</c:v>
                </c:pt>
                <c:pt idx="3912">
                  <c:v>217.14048357436801</c:v>
                </c:pt>
                <c:pt idx="3913">
                  <c:v>217.195989832951</c:v>
                </c:pt>
                <c:pt idx="3914">
                  <c:v>217.251496091533</c:v>
                </c:pt>
                <c:pt idx="3915">
                  <c:v>217.30700235011599</c:v>
                </c:pt>
                <c:pt idx="3916">
                  <c:v>217.36250860869799</c:v>
                </c:pt>
                <c:pt idx="3917">
                  <c:v>217.41801486727999</c:v>
                </c:pt>
                <c:pt idx="3918">
                  <c:v>217.47352112586299</c:v>
                </c:pt>
                <c:pt idx="3919">
                  <c:v>217.52902738444499</c:v>
                </c:pt>
                <c:pt idx="3920">
                  <c:v>217.58453364302801</c:v>
                </c:pt>
                <c:pt idx="3921">
                  <c:v>217.64003990161001</c:v>
                </c:pt>
                <c:pt idx="3922">
                  <c:v>217.69554616019201</c:v>
                </c:pt>
                <c:pt idx="3923">
                  <c:v>217.751052418775</c:v>
                </c:pt>
                <c:pt idx="3924">
                  <c:v>217.806558677357</c:v>
                </c:pt>
                <c:pt idx="3925">
                  <c:v>217.86206493594</c:v>
                </c:pt>
                <c:pt idx="3926">
                  <c:v>217.917571194522</c:v>
                </c:pt>
                <c:pt idx="3927">
                  <c:v>217.973077453104</c:v>
                </c:pt>
                <c:pt idx="3928">
                  <c:v>218.02858371168699</c:v>
                </c:pt>
                <c:pt idx="3929">
                  <c:v>218.08408997026899</c:v>
                </c:pt>
                <c:pt idx="3930">
                  <c:v>218.13959622885201</c:v>
                </c:pt>
                <c:pt idx="3931">
                  <c:v>218.19510248743401</c:v>
                </c:pt>
                <c:pt idx="3932">
                  <c:v>218.25060874601601</c:v>
                </c:pt>
                <c:pt idx="3933">
                  <c:v>218.30611500459901</c:v>
                </c:pt>
                <c:pt idx="3934">
                  <c:v>218.36162126318101</c:v>
                </c:pt>
                <c:pt idx="3935">
                  <c:v>218.417127521764</c:v>
                </c:pt>
                <c:pt idx="3936">
                  <c:v>218.472633780346</c:v>
                </c:pt>
                <c:pt idx="3937">
                  <c:v>218.528140038928</c:v>
                </c:pt>
                <c:pt idx="3938">
                  <c:v>218.583646297511</c:v>
                </c:pt>
                <c:pt idx="3939">
                  <c:v>218.63915255609299</c:v>
                </c:pt>
                <c:pt idx="3940">
                  <c:v>218.69465881467599</c:v>
                </c:pt>
                <c:pt idx="3941">
                  <c:v>218.75016507325799</c:v>
                </c:pt>
                <c:pt idx="3942">
                  <c:v>218.80567133184101</c:v>
                </c:pt>
                <c:pt idx="3943">
                  <c:v>218.86117759042301</c:v>
                </c:pt>
                <c:pt idx="3944">
                  <c:v>218.91668384900501</c:v>
                </c:pt>
                <c:pt idx="3945">
                  <c:v>218.97219010758801</c:v>
                </c:pt>
                <c:pt idx="3946">
                  <c:v>219.02769636617001</c:v>
                </c:pt>
                <c:pt idx="3947">
                  <c:v>219.083202624753</c:v>
                </c:pt>
                <c:pt idx="3948">
                  <c:v>219.138708883335</c:v>
                </c:pt>
                <c:pt idx="3949">
                  <c:v>219.194215141917</c:v>
                </c:pt>
                <c:pt idx="3950">
                  <c:v>219.24972140049999</c:v>
                </c:pt>
                <c:pt idx="3951">
                  <c:v>219.30522765908199</c:v>
                </c:pt>
                <c:pt idx="3952">
                  <c:v>219.36073391766499</c:v>
                </c:pt>
                <c:pt idx="3953">
                  <c:v>219.41624017624699</c:v>
                </c:pt>
                <c:pt idx="3954">
                  <c:v>219.47174643482899</c:v>
                </c:pt>
                <c:pt idx="3955">
                  <c:v>219.52725269341201</c:v>
                </c:pt>
                <c:pt idx="3956">
                  <c:v>219.58275895199401</c:v>
                </c:pt>
                <c:pt idx="3957">
                  <c:v>219.638265210577</c:v>
                </c:pt>
                <c:pt idx="3958">
                  <c:v>219.693771469159</c:v>
                </c:pt>
                <c:pt idx="3959">
                  <c:v>219.749277727741</c:v>
                </c:pt>
                <c:pt idx="3960">
                  <c:v>219.804783986324</c:v>
                </c:pt>
                <c:pt idx="3961">
                  <c:v>219.860290244906</c:v>
                </c:pt>
                <c:pt idx="3962">
                  <c:v>219.91579650348899</c:v>
                </c:pt>
                <c:pt idx="3963">
                  <c:v>219.97130276207099</c:v>
                </c:pt>
                <c:pt idx="3964">
                  <c:v>220.02680902065299</c:v>
                </c:pt>
                <c:pt idx="3965">
                  <c:v>220.08231527923601</c:v>
                </c:pt>
                <c:pt idx="3966">
                  <c:v>220.13782153781801</c:v>
                </c:pt>
                <c:pt idx="3967">
                  <c:v>220.19332779640101</c:v>
                </c:pt>
                <c:pt idx="3968">
                  <c:v>220.24883405498301</c:v>
                </c:pt>
                <c:pt idx="3969">
                  <c:v>220.30434031356501</c:v>
                </c:pt>
                <c:pt idx="3970">
                  <c:v>220.359846572148</c:v>
                </c:pt>
                <c:pt idx="3971">
                  <c:v>220.41535283073</c:v>
                </c:pt>
                <c:pt idx="3972">
                  <c:v>220.470859089313</c:v>
                </c:pt>
                <c:pt idx="3973">
                  <c:v>220.52636534789499</c:v>
                </c:pt>
                <c:pt idx="3974">
                  <c:v>220.58187160647699</c:v>
                </c:pt>
                <c:pt idx="3975">
                  <c:v>220.63737786505999</c:v>
                </c:pt>
                <c:pt idx="3976">
                  <c:v>220.69288412364199</c:v>
                </c:pt>
                <c:pt idx="3977">
                  <c:v>220.74839038222501</c:v>
                </c:pt>
                <c:pt idx="3978">
                  <c:v>220.80389664080701</c:v>
                </c:pt>
                <c:pt idx="3979">
                  <c:v>220.85940289938901</c:v>
                </c:pt>
                <c:pt idx="3980">
                  <c:v>220.91490915797201</c:v>
                </c:pt>
                <c:pt idx="3981">
                  <c:v>220.970415416554</c:v>
                </c:pt>
                <c:pt idx="3982">
                  <c:v>221.025921675137</c:v>
                </c:pt>
                <c:pt idx="3983">
                  <c:v>221.081427933719</c:v>
                </c:pt>
                <c:pt idx="3984">
                  <c:v>221.13693419230199</c:v>
                </c:pt>
                <c:pt idx="3985">
                  <c:v>221.19244045088399</c:v>
                </c:pt>
                <c:pt idx="3986">
                  <c:v>221.24794670946599</c:v>
                </c:pt>
                <c:pt idx="3987">
                  <c:v>221.30345296804899</c:v>
                </c:pt>
                <c:pt idx="3988">
                  <c:v>221.35895922663099</c:v>
                </c:pt>
                <c:pt idx="3989">
                  <c:v>221.41446548521401</c:v>
                </c:pt>
                <c:pt idx="3990">
                  <c:v>221.46997174379601</c:v>
                </c:pt>
                <c:pt idx="3991">
                  <c:v>221.52547800237801</c:v>
                </c:pt>
                <c:pt idx="3992">
                  <c:v>221.580984260961</c:v>
                </c:pt>
                <c:pt idx="3993">
                  <c:v>221.636490519543</c:v>
                </c:pt>
                <c:pt idx="3994">
                  <c:v>221.691996778126</c:v>
                </c:pt>
                <c:pt idx="3995">
                  <c:v>221.747503036708</c:v>
                </c:pt>
                <c:pt idx="3996">
                  <c:v>221.80300929529</c:v>
                </c:pt>
                <c:pt idx="3997">
                  <c:v>221.85851555387299</c:v>
                </c:pt>
                <c:pt idx="3998">
                  <c:v>221.91402181245499</c:v>
                </c:pt>
                <c:pt idx="3999">
                  <c:v>221.96952807103801</c:v>
                </c:pt>
                <c:pt idx="4000">
                  <c:v>222.02503432962001</c:v>
                </c:pt>
                <c:pt idx="4001">
                  <c:v>222.08054058820201</c:v>
                </c:pt>
                <c:pt idx="4002">
                  <c:v>222.13604684678501</c:v>
                </c:pt>
                <c:pt idx="4003">
                  <c:v>222.19155310536701</c:v>
                </c:pt>
                <c:pt idx="4004">
                  <c:v>222.24705936395</c:v>
                </c:pt>
                <c:pt idx="4005">
                  <c:v>222.302565622532</c:v>
                </c:pt>
                <c:pt idx="4006">
                  <c:v>222.358071881114</c:v>
                </c:pt>
                <c:pt idx="4007">
                  <c:v>222.41357813969699</c:v>
                </c:pt>
                <c:pt idx="4008">
                  <c:v>222.46908439827899</c:v>
                </c:pt>
                <c:pt idx="4009">
                  <c:v>222.52459065686199</c:v>
                </c:pt>
                <c:pt idx="4010">
                  <c:v>222.58009691544399</c:v>
                </c:pt>
                <c:pt idx="4011">
                  <c:v>222.63560317402599</c:v>
                </c:pt>
                <c:pt idx="4012">
                  <c:v>222.69110943260901</c:v>
                </c:pt>
                <c:pt idx="4013">
                  <c:v>222.74661569119101</c:v>
                </c:pt>
                <c:pt idx="4014">
                  <c:v>222.802121949774</c:v>
                </c:pt>
                <c:pt idx="4015">
                  <c:v>222.857628208356</c:v>
                </c:pt>
                <c:pt idx="4016">
                  <c:v>222.913134466938</c:v>
                </c:pt>
                <c:pt idx="4017">
                  <c:v>222.968640725521</c:v>
                </c:pt>
                <c:pt idx="4018">
                  <c:v>223.024146984103</c:v>
                </c:pt>
                <c:pt idx="4019">
                  <c:v>223.07965324268599</c:v>
                </c:pt>
                <c:pt idx="4020">
                  <c:v>223.13515950126799</c:v>
                </c:pt>
                <c:pt idx="4021">
                  <c:v>223.19066575984999</c:v>
                </c:pt>
                <c:pt idx="4022">
                  <c:v>223.24617201843299</c:v>
                </c:pt>
                <c:pt idx="4023">
                  <c:v>223.30167827701499</c:v>
                </c:pt>
                <c:pt idx="4024">
                  <c:v>223.35718453559801</c:v>
                </c:pt>
                <c:pt idx="4025">
                  <c:v>223.41269079418001</c:v>
                </c:pt>
                <c:pt idx="4026">
                  <c:v>223.468197052763</c:v>
                </c:pt>
                <c:pt idx="4027">
                  <c:v>223.523703311345</c:v>
                </c:pt>
                <c:pt idx="4028">
                  <c:v>223.579209569927</c:v>
                </c:pt>
                <c:pt idx="4029">
                  <c:v>223.63471582851</c:v>
                </c:pt>
                <c:pt idx="4030">
                  <c:v>223.690222087092</c:v>
                </c:pt>
                <c:pt idx="4031">
                  <c:v>223.74572834567499</c:v>
                </c:pt>
                <c:pt idx="4032">
                  <c:v>223.80123460425699</c:v>
                </c:pt>
                <c:pt idx="4033">
                  <c:v>223.85674086283899</c:v>
                </c:pt>
                <c:pt idx="4034">
                  <c:v>223.91224712142201</c:v>
                </c:pt>
                <c:pt idx="4035">
                  <c:v>223.96775338000401</c:v>
                </c:pt>
                <c:pt idx="4036">
                  <c:v>224.02325963858701</c:v>
                </c:pt>
                <c:pt idx="4037">
                  <c:v>224.07876589716901</c:v>
                </c:pt>
                <c:pt idx="4038">
                  <c:v>224.13427215575101</c:v>
                </c:pt>
                <c:pt idx="4039">
                  <c:v>224.189778414334</c:v>
                </c:pt>
                <c:pt idx="4040">
                  <c:v>224.245284672916</c:v>
                </c:pt>
                <c:pt idx="4041">
                  <c:v>224.30079093149899</c:v>
                </c:pt>
                <c:pt idx="4042">
                  <c:v>224.35629719008099</c:v>
                </c:pt>
                <c:pt idx="4043">
                  <c:v>224.41180344866299</c:v>
                </c:pt>
                <c:pt idx="4044">
                  <c:v>224.46730970724599</c:v>
                </c:pt>
                <c:pt idx="4045">
                  <c:v>224.52281596582799</c:v>
                </c:pt>
                <c:pt idx="4046">
                  <c:v>224.57832222441101</c:v>
                </c:pt>
                <c:pt idx="4047">
                  <c:v>224.63382848299301</c:v>
                </c:pt>
                <c:pt idx="4048">
                  <c:v>224.68933474157501</c:v>
                </c:pt>
                <c:pt idx="4049">
                  <c:v>224.744841000158</c:v>
                </c:pt>
                <c:pt idx="4050">
                  <c:v>224.80034725874</c:v>
                </c:pt>
                <c:pt idx="4051">
                  <c:v>224.855853517323</c:v>
                </c:pt>
                <c:pt idx="4052">
                  <c:v>224.911359775905</c:v>
                </c:pt>
                <c:pt idx="4053">
                  <c:v>224.966866034487</c:v>
                </c:pt>
                <c:pt idx="4054">
                  <c:v>225.02237229306999</c:v>
                </c:pt>
                <c:pt idx="4055">
                  <c:v>225.07787855165199</c:v>
                </c:pt>
                <c:pt idx="4056">
                  <c:v>225.13338481023499</c:v>
                </c:pt>
                <c:pt idx="4057">
                  <c:v>225.18889106881699</c:v>
                </c:pt>
                <c:pt idx="4058">
                  <c:v>225.24439732739901</c:v>
                </c:pt>
                <c:pt idx="4059">
                  <c:v>225.29990358598201</c:v>
                </c:pt>
                <c:pt idx="4060">
                  <c:v>225.35540984456401</c:v>
                </c:pt>
                <c:pt idx="4061">
                  <c:v>225.410916103147</c:v>
                </c:pt>
                <c:pt idx="4062">
                  <c:v>225.466422361729</c:v>
                </c:pt>
                <c:pt idx="4063">
                  <c:v>225.521928620311</c:v>
                </c:pt>
                <c:pt idx="4064">
                  <c:v>225.577434878894</c:v>
                </c:pt>
                <c:pt idx="4065">
                  <c:v>225.632941137476</c:v>
                </c:pt>
                <c:pt idx="4066">
                  <c:v>225.68844739605899</c:v>
                </c:pt>
                <c:pt idx="4067">
                  <c:v>225.74395365464099</c:v>
                </c:pt>
                <c:pt idx="4068">
                  <c:v>225.79945991322401</c:v>
                </c:pt>
                <c:pt idx="4069">
                  <c:v>225.85496617180601</c:v>
                </c:pt>
                <c:pt idx="4070">
                  <c:v>225.91047243038801</c:v>
                </c:pt>
                <c:pt idx="4071">
                  <c:v>225.96597868897101</c:v>
                </c:pt>
                <c:pt idx="4072">
                  <c:v>226.02148494755301</c:v>
                </c:pt>
                <c:pt idx="4073">
                  <c:v>226.076991206136</c:v>
                </c:pt>
                <c:pt idx="4074">
                  <c:v>226.132497464718</c:v>
                </c:pt>
                <c:pt idx="4075">
                  <c:v>226.1880037233</c:v>
                </c:pt>
                <c:pt idx="4076">
                  <c:v>226.24350998188299</c:v>
                </c:pt>
                <c:pt idx="4077">
                  <c:v>226.29901624046499</c:v>
                </c:pt>
                <c:pt idx="4078">
                  <c:v>226.35452249904799</c:v>
                </c:pt>
                <c:pt idx="4079">
                  <c:v>226.41002875762999</c:v>
                </c:pt>
                <c:pt idx="4080">
                  <c:v>226.46553501621199</c:v>
                </c:pt>
                <c:pt idx="4081">
                  <c:v>226.52104127479501</c:v>
                </c:pt>
                <c:pt idx="4082">
                  <c:v>226.57654753337701</c:v>
                </c:pt>
                <c:pt idx="4083">
                  <c:v>226.63205379196</c:v>
                </c:pt>
                <c:pt idx="4084">
                  <c:v>226.687560050542</c:v>
                </c:pt>
                <c:pt idx="4085">
                  <c:v>226.743066309124</c:v>
                </c:pt>
                <c:pt idx="4086">
                  <c:v>226.798572567707</c:v>
                </c:pt>
                <c:pt idx="4087">
                  <c:v>226.854078826289</c:v>
                </c:pt>
                <c:pt idx="4088">
                  <c:v>226.90958508487199</c:v>
                </c:pt>
                <c:pt idx="4089">
                  <c:v>226.96509134345399</c:v>
                </c:pt>
                <c:pt idx="4090">
                  <c:v>227.02059760203599</c:v>
                </c:pt>
                <c:pt idx="4091">
                  <c:v>227.07610386061901</c:v>
                </c:pt>
                <c:pt idx="4092">
                  <c:v>227.13161011920101</c:v>
                </c:pt>
                <c:pt idx="4093">
                  <c:v>227.18711637778401</c:v>
                </c:pt>
                <c:pt idx="4094">
                  <c:v>227.24262263636601</c:v>
                </c:pt>
                <c:pt idx="4095">
                  <c:v>227.29812889494801</c:v>
                </c:pt>
                <c:pt idx="4096">
                  <c:v>227.353635153531</c:v>
                </c:pt>
                <c:pt idx="4097">
                  <c:v>227.409141412113</c:v>
                </c:pt>
                <c:pt idx="4098">
                  <c:v>227.464647670696</c:v>
                </c:pt>
                <c:pt idx="4099">
                  <c:v>227.520153929278</c:v>
                </c:pt>
                <c:pt idx="4100">
                  <c:v>227.57566018786</c:v>
                </c:pt>
                <c:pt idx="4101">
                  <c:v>227.63116644644299</c:v>
                </c:pt>
                <c:pt idx="4102">
                  <c:v>227.68667270502499</c:v>
                </c:pt>
                <c:pt idx="4103">
                  <c:v>227.74217896360801</c:v>
                </c:pt>
                <c:pt idx="4104">
                  <c:v>227.79768522219001</c:v>
                </c:pt>
                <c:pt idx="4105">
                  <c:v>227.85319148077201</c:v>
                </c:pt>
                <c:pt idx="4106">
                  <c:v>227.90869773935501</c:v>
                </c:pt>
                <c:pt idx="4107">
                  <c:v>227.96420399793701</c:v>
                </c:pt>
                <c:pt idx="4108">
                  <c:v>228.01971025652</c:v>
                </c:pt>
                <c:pt idx="4109">
                  <c:v>228.075216515102</c:v>
                </c:pt>
                <c:pt idx="4110">
                  <c:v>228.13072277368499</c:v>
                </c:pt>
                <c:pt idx="4111">
                  <c:v>228.18622903226699</c:v>
                </c:pt>
                <c:pt idx="4112">
                  <c:v>228.24173529084899</c:v>
                </c:pt>
                <c:pt idx="4113">
                  <c:v>228.29724154943199</c:v>
                </c:pt>
                <c:pt idx="4114">
                  <c:v>228.35274780801399</c:v>
                </c:pt>
                <c:pt idx="4115">
                  <c:v>228.40825406659701</c:v>
                </c:pt>
                <c:pt idx="4116">
                  <c:v>228.46376032517901</c:v>
                </c:pt>
                <c:pt idx="4117">
                  <c:v>228.51926658376101</c:v>
                </c:pt>
                <c:pt idx="4118">
                  <c:v>228.574772842344</c:v>
                </c:pt>
                <c:pt idx="4119">
                  <c:v>228.630279100926</c:v>
                </c:pt>
                <c:pt idx="4120">
                  <c:v>228.685785359509</c:v>
                </c:pt>
                <c:pt idx="4121">
                  <c:v>228.741291618091</c:v>
                </c:pt>
                <c:pt idx="4122">
                  <c:v>228.796797876673</c:v>
                </c:pt>
                <c:pt idx="4123">
                  <c:v>228.85230413525599</c:v>
                </c:pt>
                <c:pt idx="4124">
                  <c:v>228.90781039383799</c:v>
                </c:pt>
                <c:pt idx="4125">
                  <c:v>228.96331665242101</c:v>
                </c:pt>
                <c:pt idx="4126">
                  <c:v>229.01882291100301</c:v>
                </c:pt>
                <c:pt idx="4127">
                  <c:v>229.07432916958501</c:v>
                </c:pt>
                <c:pt idx="4128">
                  <c:v>229.12983542816801</c:v>
                </c:pt>
                <c:pt idx="4129">
                  <c:v>229.18534168675001</c:v>
                </c:pt>
                <c:pt idx="4130">
                  <c:v>229.240847945333</c:v>
                </c:pt>
                <c:pt idx="4131">
                  <c:v>229.296354203915</c:v>
                </c:pt>
                <c:pt idx="4132">
                  <c:v>229.351860462497</c:v>
                </c:pt>
                <c:pt idx="4133">
                  <c:v>229.40736672108</c:v>
                </c:pt>
                <c:pt idx="4134">
                  <c:v>229.462872979662</c:v>
                </c:pt>
                <c:pt idx="4135">
                  <c:v>229.51837923824499</c:v>
                </c:pt>
                <c:pt idx="4136">
                  <c:v>229.57388549682699</c:v>
                </c:pt>
                <c:pt idx="4137">
                  <c:v>229.62939175540899</c:v>
                </c:pt>
                <c:pt idx="4138">
                  <c:v>229.68489801399201</c:v>
                </c:pt>
                <c:pt idx="4139">
                  <c:v>229.74040427257401</c:v>
                </c:pt>
                <c:pt idx="4140">
                  <c:v>229.79591053115701</c:v>
                </c:pt>
                <c:pt idx="4141">
                  <c:v>229.85141678973901</c:v>
                </c:pt>
                <c:pt idx="4142">
                  <c:v>229.906923048321</c:v>
                </c:pt>
                <c:pt idx="4143">
                  <c:v>229.962429306904</c:v>
                </c:pt>
                <c:pt idx="4144">
                  <c:v>230.017935565486</c:v>
                </c:pt>
                <c:pt idx="4145">
                  <c:v>230.07344182406899</c:v>
                </c:pt>
                <c:pt idx="4146">
                  <c:v>230.12894808265099</c:v>
                </c:pt>
                <c:pt idx="4147">
                  <c:v>230.18445434123399</c:v>
                </c:pt>
                <c:pt idx="4148">
                  <c:v>230.23996059981599</c:v>
                </c:pt>
                <c:pt idx="4149">
                  <c:v>230.29546685839799</c:v>
                </c:pt>
                <c:pt idx="4150">
                  <c:v>230.35097311698101</c:v>
                </c:pt>
                <c:pt idx="4151">
                  <c:v>230.40647937556301</c:v>
                </c:pt>
                <c:pt idx="4152">
                  <c:v>230.461985634146</c:v>
                </c:pt>
                <c:pt idx="4153">
                  <c:v>230.517491892728</c:v>
                </c:pt>
                <c:pt idx="4154">
                  <c:v>230.57299815131</c:v>
                </c:pt>
                <c:pt idx="4155">
                  <c:v>230.628504409893</c:v>
                </c:pt>
                <c:pt idx="4156">
                  <c:v>230.684010668475</c:v>
                </c:pt>
                <c:pt idx="4157">
                  <c:v>230.73951692705799</c:v>
                </c:pt>
                <c:pt idx="4158">
                  <c:v>230.79502318563999</c:v>
                </c:pt>
                <c:pt idx="4159">
                  <c:v>230.85052944422199</c:v>
                </c:pt>
                <c:pt idx="4160">
                  <c:v>230.90603570280501</c:v>
                </c:pt>
                <c:pt idx="4161">
                  <c:v>230.96154196138701</c:v>
                </c:pt>
                <c:pt idx="4162">
                  <c:v>231.01704821997001</c:v>
                </c:pt>
                <c:pt idx="4163">
                  <c:v>231.07255447855201</c:v>
                </c:pt>
                <c:pt idx="4164">
                  <c:v>231.12806073713401</c:v>
                </c:pt>
                <c:pt idx="4165">
                  <c:v>231.183566995717</c:v>
                </c:pt>
                <c:pt idx="4166">
                  <c:v>231.239073254299</c:v>
                </c:pt>
                <c:pt idx="4167">
                  <c:v>231.294579512882</c:v>
                </c:pt>
                <c:pt idx="4168">
                  <c:v>231.35008577146399</c:v>
                </c:pt>
                <c:pt idx="4169">
                  <c:v>231.40559203004599</c:v>
                </c:pt>
                <c:pt idx="4170">
                  <c:v>231.46109828862899</c:v>
                </c:pt>
                <c:pt idx="4171">
                  <c:v>231.51660454721099</c:v>
                </c:pt>
                <c:pt idx="4172">
                  <c:v>231.57211080579401</c:v>
                </c:pt>
                <c:pt idx="4173">
                  <c:v>231.62761706437601</c:v>
                </c:pt>
                <c:pt idx="4174">
                  <c:v>231.68312332295801</c:v>
                </c:pt>
                <c:pt idx="4175">
                  <c:v>231.73862958154101</c:v>
                </c:pt>
                <c:pt idx="4176">
                  <c:v>231.794135840123</c:v>
                </c:pt>
                <c:pt idx="4177">
                  <c:v>231.849642098706</c:v>
                </c:pt>
                <c:pt idx="4178">
                  <c:v>231.905148357288</c:v>
                </c:pt>
                <c:pt idx="4179">
                  <c:v>231.96065461587</c:v>
                </c:pt>
                <c:pt idx="4180">
                  <c:v>232.01616087445299</c:v>
                </c:pt>
                <c:pt idx="4181">
                  <c:v>232.07166713303499</c:v>
                </c:pt>
                <c:pt idx="4182">
                  <c:v>232.12717339161799</c:v>
                </c:pt>
                <c:pt idx="4183">
                  <c:v>232.18267965019999</c:v>
                </c:pt>
                <c:pt idx="4184">
                  <c:v>232.23818590878199</c:v>
                </c:pt>
                <c:pt idx="4185">
                  <c:v>232.29369216736501</c:v>
                </c:pt>
                <c:pt idx="4186">
                  <c:v>232.34919842594701</c:v>
                </c:pt>
                <c:pt idx="4187">
                  <c:v>232.40470468453</c:v>
                </c:pt>
                <c:pt idx="4188">
                  <c:v>232.460210943112</c:v>
                </c:pt>
                <c:pt idx="4189">
                  <c:v>232.515717201695</c:v>
                </c:pt>
                <c:pt idx="4190">
                  <c:v>232.571223460277</c:v>
                </c:pt>
                <c:pt idx="4191">
                  <c:v>232.626729718859</c:v>
                </c:pt>
                <c:pt idx="4192">
                  <c:v>232.68223597744199</c:v>
                </c:pt>
                <c:pt idx="4193">
                  <c:v>232.73774223602399</c:v>
                </c:pt>
                <c:pt idx="4194">
                  <c:v>232.79324849460701</c:v>
                </c:pt>
                <c:pt idx="4195">
                  <c:v>232.84875475318901</c:v>
                </c:pt>
                <c:pt idx="4196">
                  <c:v>232.90426101177101</c:v>
                </c:pt>
                <c:pt idx="4197">
                  <c:v>232.95976727035401</c:v>
                </c:pt>
                <c:pt idx="4198">
                  <c:v>233.01527352893601</c:v>
                </c:pt>
                <c:pt idx="4199">
                  <c:v>233.070779787519</c:v>
                </c:pt>
                <c:pt idx="4200">
                  <c:v>233.126286046101</c:v>
                </c:pt>
                <c:pt idx="4201">
                  <c:v>233.181792304683</c:v>
                </c:pt>
                <c:pt idx="4202">
                  <c:v>233.23729856326599</c:v>
                </c:pt>
                <c:pt idx="4203">
                  <c:v>233.29280482184799</c:v>
                </c:pt>
                <c:pt idx="4204">
                  <c:v>233.34831108043099</c:v>
                </c:pt>
                <c:pt idx="4205">
                  <c:v>233.40381733901299</c:v>
                </c:pt>
                <c:pt idx="4206">
                  <c:v>233.45932359759499</c:v>
                </c:pt>
                <c:pt idx="4207">
                  <c:v>233.51482985617801</c:v>
                </c:pt>
                <c:pt idx="4208">
                  <c:v>233.57033611476001</c:v>
                </c:pt>
                <c:pt idx="4209">
                  <c:v>233.625842373343</c:v>
                </c:pt>
                <c:pt idx="4210">
                  <c:v>233.681348631925</c:v>
                </c:pt>
                <c:pt idx="4211">
                  <c:v>233.736854890507</c:v>
                </c:pt>
                <c:pt idx="4212">
                  <c:v>233.79236114909</c:v>
                </c:pt>
                <c:pt idx="4213">
                  <c:v>233.847867407672</c:v>
                </c:pt>
                <c:pt idx="4214">
                  <c:v>233.90337366625499</c:v>
                </c:pt>
                <c:pt idx="4215">
                  <c:v>233.95887992483699</c:v>
                </c:pt>
                <c:pt idx="4216">
                  <c:v>234.01438618341899</c:v>
                </c:pt>
                <c:pt idx="4217">
                  <c:v>234.06989244200199</c:v>
                </c:pt>
                <c:pt idx="4218">
                  <c:v>234.12539870058399</c:v>
                </c:pt>
                <c:pt idx="4219">
                  <c:v>234.18090495916701</c:v>
                </c:pt>
                <c:pt idx="4220">
                  <c:v>234.23641121774901</c:v>
                </c:pt>
                <c:pt idx="4221">
                  <c:v>234.29191747633101</c:v>
                </c:pt>
                <c:pt idx="4222">
                  <c:v>234.347423734914</c:v>
                </c:pt>
                <c:pt idx="4223">
                  <c:v>234.402929993496</c:v>
                </c:pt>
                <c:pt idx="4224">
                  <c:v>234.458436252079</c:v>
                </c:pt>
                <c:pt idx="4225">
                  <c:v>234.513942510661</c:v>
                </c:pt>
                <c:pt idx="4226">
                  <c:v>234.56944876924399</c:v>
                </c:pt>
                <c:pt idx="4227">
                  <c:v>234.62495502782599</c:v>
                </c:pt>
                <c:pt idx="4228">
                  <c:v>234.68046128640799</c:v>
                </c:pt>
                <c:pt idx="4229">
                  <c:v>234.73596754499101</c:v>
                </c:pt>
                <c:pt idx="4230">
                  <c:v>234.79147380357301</c:v>
                </c:pt>
                <c:pt idx="4231">
                  <c:v>234.84698006215601</c:v>
                </c:pt>
                <c:pt idx="4232">
                  <c:v>234.90248632073801</c:v>
                </c:pt>
                <c:pt idx="4233">
                  <c:v>234.95799257932001</c:v>
                </c:pt>
                <c:pt idx="4234">
                  <c:v>235.013498837903</c:v>
                </c:pt>
                <c:pt idx="4235">
                  <c:v>235.069005096485</c:v>
                </c:pt>
                <c:pt idx="4236">
                  <c:v>235.12451135506799</c:v>
                </c:pt>
                <c:pt idx="4237">
                  <c:v>235.18001761364999</c:v>
                </c:pt>
                <c:pt idx="4238">
                  <c:v>235.23552387223199</c:v>
                </c:pt>
                <c:pt idx="4239">
                  <c:v>235.29103013081499</c:v>
                </c:pt>
                <c:pt idx="4240">
                  <c:v>235.34653638939699</c:v>
                </c:pt>
                <c:pt idx="4241">
                  <c:v>235.40204264798001</c:v>
                </c:pt>
                <c:pt idx="4242">
                  <c:v>235.45754890656201</c:v>
                </c:pt>
                <c:pt idx="4243">
                  <c:v>235.51305516514401</c:v>
                </c:pt>
                <c:pt idx="4244">
                  <c:v>235.568561423727</c:v>
                </c:pt>
                <c:pt idx="4245">
                  <c:v>235.624067682309</c:v>
                </c:pt>
                <c:pt idx="4246">
                  <c:v>235.679573940892</c:v>
                </c:pt>
                <c:pt idx="4247">
                  <c:v>235.735080199474</c:v>
                </c:pt>
                <c:pt idx="4248">
                  <c:v>235.790586458056</c:v>
                </c:pt>
                <c:pt idx="4249">
                  <c:v>235.84609271663899</c:v>
                </c:pt>
                <c:pt idx="4250">
                  <c:v>235.90159897522099</c:v>
                </c:pt>
                <c:pt idx="4251">
                  <c:v>235.95710523380399</c:v>
                </c:pt>
                <c:pt idx="4252">
                  <c:v>236.01261149238599</c:v>
                </c:pt>
                <c:pt idx="4253">
                  <c:v>236.06811775096801</c:v>
                </c:pt>
                <c:pt idx="4254">
                  <c:v>236.12362400955101</c:v>
                </c:pt>
                <c:pt idx="4255">
                  <c:v>236.17913026813301</c:v>
                </c:pt>
                <c:pt idx="4256">
                  <c:v>236.234636526716</c:v>
                </c:pt>
                <c:pt idx="4257">
                  <c:v>236.290142785298</c:v>
                </c:pt>
                <c:pt idx="4258">
                  <c:v>236.34564904388</c:v>
                </c:pt>
                <c:pt idx="4259">
                  <c:v>236.401155302463</c:v>
                </c:pt>
                <c:pt idx="4260">
                  <c:v>236.456661561045</c:v>
                </c:pt>
                <c:pt idx="4261">
                  <c:v>236.51216781962799</c:v>
                </c:pt>
                <c:pt idx="4262">
                  <c:v>236.56767407820999</c:v>
                </c:pt>
                <c:pt idx="4263">
                  <c:v>236.62318033679301</c:v>
                </c:pt>
                <c:pt idx="4264">
                  <c:v>236.67868659537501</c:v>
                </c:pt>
                <c:pt idx="4265">
                  <c:v>236.73419285395701</c:v>
                </c:pt>
                <c:pt idx="4266">
                  <c:v>236.78969911254001</c:v>
                </c:pt>
                <c:pt idx="4267">
                  <c:v>236.84520537112201</c:v>
                </c:pt>
                <c:pt idx="4268">
                  <c:v>236.900711629705</c:v>
                </c:pt>
                <c:pt idx="4269">
                  <c:v>236.956217888287</c:v>
                </c:pt>
                <c:pt idx="4270">
                  <c:v>237.011724146869</c:v>
                </c:pt>
                <c:pt idx="4271">
                  <c:v>237.06723040545199</c:v>
                </c:pt>
                <c:pt idx="4272">
                  <c:v>237.12273666403399</c:v>
                </c:pt>
                <c:pt idx="4273">
                  <c:v>237.17824292261699</c:v>
                </c:pt>
                <c:pt idx="4274">
                  <c:v>237.23374918119899</c:v>
                </c:pt>
                <c:pt idx="4275">
                  <c:v>237.28925543978099</c:v>
                </c:pt>
                <c:pt idx="4276">
                  <c:v>237.34476169836401</c:v>
                </c:pt>
                <c:pt idx="4277">
                  <c:v>237.40026795694601</c:v>
                </c:pt>
                <c:pt idx="4278">
                  <c:v>237.455774215529</c:v>
                </c:pt>
                <c:pt idx="4279">
                  <c:v>237.511280474111</c:v>
                </c:pt>
                <c:pt idx="4280">
                  <c:v>237.566786732693</c:v>
                </c:pt>
                <c:pt idx="4281">
                  <c:v>237.622292991276</c:v>
                </c:pt>
                <c:pt idx="4282">
                  <c:v>237.677799249858</c:v>
                </c:pt>
                <c:pt idx="4283">
                  <c:v>237.73330550844099</c:v>
                </c:pt>
                <c:pt idx="4284">
                  <c:v>237.78881176702299</c:v>
                </c:pt>
                <c:pt idx="4285">
                  <c:v>237.84431802560499</c:v>
                </c:pt>
                <c:pt idx="4286">
                  <c:v>237.89982428418801</c:v>
                </c:pt>
                <c:pt idx="4287">
                  <c:v>237.95533054277001</c:v>
                </c:pt>
                <c:pt idx="4288">
                  <c:v>238.01083680135301</c:v>
                </c:pt>
                <c:pt idx="4289">
                  <c:v>238.06634305993501</c:v>
                </c:pt>
                <c:pt idx="4290">
                  <c:v>238.12184931851701</c:v>
                </c:pt>
                <c:pt idx="4291">
                  <c:v>238.1773555771</c:v>
                </c:pt>
                <c:pt idx="4292">
                  <c:v>238.232861835682</c:v>
                </c:pt>
                <c:pt idx="4293">
                  <c:v>238.288368094265</c:v>
                </c:pt>
                <c:pt idx="4294">
                  <c:v>238.343874352847</c:v>
                </c:pt>
                <c:pt idx="4295">
                  <c:v>238.399380611429</c:v>
                </c:pt>
                <c:pt idx="4296">
                  <c:v>238.45488687001199</c:v>
                </c:pt>
                <c:pt idx="4297">
                  <c:v>238.51039312859399</c:v>
                </c:pt>
                <c:pt idx="4298">
                  <c:v>238.56589938717701</c:v>
                </c:pt>
                <c:pt idx="4299">
                  <c:v>238.62140564575901</c:v>
                </c:pt>
                <c:pt idx="4300">
                  <c:v>238.67691190434101</c:v>
                </c:pt>
                <c:pt idx="4301">
                  <c:v>238.73241816292401</c:v>
                </c:pt>
                <c:pt idx="4302">
                  <c:v>238.78792442150601</c:v>
                </c:pt>
                <c:pt idx="4303">
                  <c:v>238.843430680089</c:v>
                </c:pt>
                <c:pt idx="4304">
                  <c:v>238.898936938671</c:v>
                </c:pt>
                <c:pt idx="4305">
                  <c:v>238.95444319725399</c:v>
                </c:pt>
                <c:pt idx="4306">
                  <c:v>239.00994945583599</c:v>
                </c:pt>
                <c:pt idx="4307">
                  <c:v>239.06545571441799</c:v>
                </c:pt>
                <c:pt idx="4308">
                  <c:v>239.12096197300099</c:v>
                </c:pt>
                <c:pt idx="4309">
                  <c:v>239.17646823158299</c:v>
                </c:pt>
                <c:pt idx="4310">
                  <c:v>239.23197449016601</c:v>
                </c:pt>
                <c:pt idx="4311">
                  <c:v>239.28748074874801</c:v>
                </c:pt>
                <c:pt idx="4312">
                  <c:v>239.34298700733001</c:v>
                </c:pt>
                <c:pt idx="4313">
                  <c:v>239.398493265913</c:v>
                </c:pt>
                <c:pt idx="4314">
                  <c:v>239.453999524495</c:v>
                </c:pt>
                <c:pt idx="4315">
                  <c:v>239.509505783078</c:v>
                </c:pt>
                <c:pt idx="4316">
                  <c:v>239.56501204166</c:v>
                </c:pt>
                <c:pt idx="4317">
                  <c:v>239.620518300242</c:v>
                </c:pt>
                <c:pt idx="4318">
                  <c:v>239.67602455882499</c:v>
                </c:pt>
                <c:pt idx="4319">
                  <c:v>239.73153081740699</c:v>
                </c:pt>
                <c:pt idx="4320">
                  <c:v>239.78703707599001</c:v>
                </c:pt>
                <c:pt idx="4321">
                  <c:v>239.84254333457201</c:v>
                </c:pt>
                <c:pt idx="4322">
                  <c:v>239.89804959315401</c:v>
                </c:pt>
                <c:pt idx="4323">
                  <c:v>239.95355585173701</c:v>
                </c:pt>
                <c:pt idx="4324">
                  <c:v>240.00906211031901</c:v>
                </c:pt>
                <c:pt idx="4325">
                  <c:v>240.064568368902</c:v>
                </c:pt>
                <c:pt idx="4326">
                  <c:v>240.120074627484</c:v>
                </c:pt>
                <c:pt idx="4327">
                  <c:v>240.175580886066</c:v>
                </c:pt>
                <c:pt idx="4328">
                  <c:v>240.231087144649</c:v>
                </c:pt>
                <c:pt idx="4329">
                  <c:v>240.286593403231</c:v>
                </c:pt>
                <c:pt idx="4330">
                  <c:v>240.34209966181399</c:v>
                </c:pt>
                <c:pt idx="4331">
                  <c:v>240.39760592039599</c:v>
                </c:pt>
                <c:pt idx="4332">
                  <c:v>240.45311217897799</c:v>
                </c:pt>
                <c:pt idx="4333">
                  <c:v>240.50861843756101</c:v>
                </c:pt>
                <c:pt idx="4334">
                  <c:v>240.56412469614301</c:v>
                </c:pt>
                <c:pt idx="4335">
                  <c:v>240.61963095472601</c:v>
                </c:pt>
                <c:pt idx="4336">
                  <c:v>240.67513721330801</c:v>
                </c:pt>
                <c:pt idx="4337">
                  <c:v>240.73064347189001</c:v>
                </c:pt>
                <c:pt idx="4338">
                  <c:v>240.786149730473</c:v>
                </c:pt>
                <c:pt idx="4339">
                  <c:v>240.841655989055</c:v>
                </c:pt>
                <c:pt idx="4340">
                  <c:v>240.89716224763799</c:v>
                </c:pt>
                <c:pt idx="4341">
                  <c:v>240.95266850621999</c:v>
                </c:pt>
                <c:pt idx="4342">
                  <c:v>241.00817476480199</c:v>
                </c:pt>
                <c:pt idx="4343">
                  <c:v>241.06368102338499</c:v>
                </c:pt>
                <c:pt idx="4344">
                  <c:v>241.11918728196699</c:v>
                </c:pt>
                <c:pt idx="4345">
                  <c:v>241.17469354055001</c:v>
                </c:pt>
                <c:pt idx="4346">
                  <c:v>241.23019979913201</c:v>
                </c:pt>
                <c:pt idx="4347">
                  <c:v>241.285706057715</c:v>
                </c:pt>
                <c:pt idx="4348">
                  <c:v>241.341212316297</c:v>
                </c:pt>
                <c:pt idx="4349">
                  <c:v>241.396718574879</c:v>
                </c:pt>
                <c:pt idx="4350">
                  <c:v>241.452224833462</c:v>
                </c:pt>
                <c:pt idx="4351">
                  <c:v>241.507731092044</c:v>
                </c:pt>
                <c:pt idx="4352">
                  <c:v>241.56323735062699</c:v>
                </c:pt>
                <c:pt idx="4353">
                  <c:v>241.61874360920899</c:v>
                </c:pt>
                <c:pt idx="4354">
                  <c:v>241.67424986779099</c:v>
                </c:pt>
                <c:pt idx="4355">
                  <c:v>241.72975612637401</c:v>
                </c:pt>
                <c:pt idx="4356">
                  <c:v>241.78526238495601</c:v>
                </c:pt>
                <c:pt idx="4357">
                  <c:v>241.84076864353901</c:v>
                </c:pt>
                <c:pt idx="4358">
                  <c:v>241.89627490212101</c:v>
                </c:pt>
                <c:pt idx="4359">
                  <c:v>241.95178116070301</c:v>
                </c:pt>
                <c:pt idx="4360">
                  <c:v>242.007287419286</c:v>
                </c:pt>
                <c:pt idx="4361">
                  <c:v>242.062793677868</c:v>
                </c:pt>
                <c:pt idx="4362">
                  <c:v>242.118299936451</c:v>
                </c:pt>
                <c:pt idx="4363">
                  <c:v>242.17380619503299</c:v>
                </c:pt>
                <c:pt idx="4364">
                  <c:v>242.22931245361499</c:v>
                </c:pt>
                <c:pt idx="4365">
                  <c:v>242.28481871219799</c:v>
                </c:pt>
                <c:pt idx="4366">
                  <c:v>242.34032497077999</c:v>
                </c:pt>
                <c:pt idx="4367">
                  <c:v>242.39583122936301</c:v>
                </c:pt>
                <c:pt idx="4368">
                  <c:v>242.45133748794501</c:v>
                </c:pt>
                <c:pt idx="4369">
                  <c:v>242.50684374652701</c:v>
                </c:pt>
                <c:pt idx="4370">
                  <c:v>242.56235000511001</c:v>
                </c:pt>
                <c:pt idx="4371">
                  <c:v>242.617856263692</c:v>
                </c:pt>
                <c:pt idx="4372">
                  <c:v>242.673362522275</c:v>
                </c:pt>
                <c:pt idx="4373">
                  <c:v>242.728868780857</c:v>
                </c:pt>
                <c:pt idx="4374">
                  <c:v>242.784375039439</c:v>
                </c:pt>
                <c:pt idx="4375">
                  <c:v>242.83988129802199</c:v>
                </c:pt>
                <c:pt idx="4376">
                  <c:v>242.89538755660399</c:v>
                </c:pt>
                <c:pt idx="4377">
                  <c:v>242.95089381518699</c:v>
                </c:pt>
                <c:pt idx="4378">
                  <c:v>243.00640007376899</c:v>
                </c:pt>
                <c:pt idx="4379">
                  <c:v>243.06190633235099</c:v>
                </c:pt>
                <c:pt idx="4380">
                  <c:v>243.11741259093401</c:v>
                </c:pt>
                <c:pt idx="4381">
                  <c:v>243.17291884951601</c:v>
                </c:pt>
                <c:pt idx="4382">
                  <c:v>243.228425108099</c:v>
                </c:pt>
                <c:pt idx="4383">
                  <c:v>243.283931366681</c:v>
                </c:pt>
                <c:pt idx="4384">
                  <c:v>243.339437625263</c:v>
                </c:pt>
                <c:pt idx="4385">
                  <c:v>243.394943883846</c:v>
                </c:pt>
                <c:pt idx="4386">
                  <c:v>243.450450142428</c:v>
                </c:pt>
                <c:pt idx="4387">
                  <c:v>243.50595640101099</c:v>
                </c:pt>
                <c:pt idx="4388">
                  <c:v>243.56146265959299</c:v>
                </c:pt>
                <c:pt idx="4389">
                  <c:v>243.61696891817601</c:v>
                </c:pt>
                <c:pt idx="4390">
                  <c:v>243.67247517675801</c:v>
                </c:pt>
                <c:pt idx="4391">
                  <c:v>243.72798143534001</c:v>
                </c:pt>
                <c:pt idx="4392">
                  <c:v>243.78348769392301</c:v>
                </c:pt>
                <c:pt idx="4393">
                  <c:v>243.83899395250501</c:v>
                </c:pt>
                <c:pt idx="4394">
                  <c:v>243.894500211088</c:v>
                </c:pt>
                <c:pt idx="4395">
                  <c:v>243.95000646967</c:v>
                </c:pt>
                <c:pt idx="4396">
                  <c:v>244.005512728252</c:v>
                </c:pt>
                <c:pt idx="4397">
                  <c:v>244.06101898683499</c:v>
                </c:pt>
                <c:pt idx="4398">
                  <c:v>244.11652524541699</c:v>
                </c:pt>
                <c:pt idx="4399">
                  <c:v>244.17203150399999</c:v>
                </c:pt>
                <c:pt idx="4400">
                  <c:v>244.22753776258199</c:v>
                </c:pt>
                <c:pt idx="4401">
                  <c:v>244.28304402116399</c:v>
                </c:pt>
                <c:pt idx="4402">
                  <c:v>244.33855027974701</c:v>
                </c:pt>
                <c:pt idx="4403">
                  <c:v>244.39405653832901</c:v>
                </c:pt>
                <c:pt idx="4404">
                  <c:v>244.44956279691201</c:v>
                </c:pt>
                <c:pt idx="4405">
                  <c:v>244.505069055494</c:v>
                </c:pt>
                <c:pt idx="4406">
                  <c:v>244.560575314076</c:v>
                </c:pt>
                <c:pt idx="4407">
                  <c:v>244.616081572659</c:v>
                </c:pt>
                <c:pt idx="4408">
                  <c:v>244.671587831241</c:v>
                </c:pt>
                <c:pt idx="4409">
                  <c:v>244.72709408982399</c:v>
                </c:pt>
                <c:pt idx="4410">
                  <c:v>244.78260034840599</c:v>
                </c:pt>
                <c:pt idx="4411">
                  <c:v>244.83810660698799</c:v>
                </c:pt>
                <c:pt idx="4412">
                  <c:v>244.89361286557099</c:v>
                </c:pt>
                <c:pt idx="4413">
                  <c:v>244.94911912415299</c:v>
                </c:pt>
                <c:pt idx="4414">
                  <c:v>245.00462538273601</c:v>
                </c:pt>
                <c:pt idx="4415">
                  <c:v>245.06013164131801</c:v>
                </c:pt>
                <c:pt idx="4416">
                  <c:v>245.11563789990001</c:v>
                </c:pt>
                <c:pt idx="4417">
                  <c:v>245.171144158483</c:v>
                </c:pt>
                <c:pt idx="4418">
                  <c:v>245.226650417065</c:v>
                </c:pt>
                <c:pt idx="4419">
                  <c:v>245.282156675648</c:v>
                </c:pt>
                <c:pt idx="4420">
                  <c:v>245.33766293423</c:v>
                </c:pt>
                <c:pt idx="4421">
                  <c:v>245.393169192812</c:v>
                </c:pt>
                <c:pt idx="4422">
                  <c:v>245.44867545139499</c:v>
                </c:pt>
                <c:pt idx="4423">
                  <c:v>245.50418170997699</c:v>
                </c:pt>
                <c:pt idx="4424">
                  <c:v>245.55968796856001</c:v>
                </c:pt>
                <c:pt idx="4425">
                  <c:v>245.61519422714201</c:v>
                </c:pt>
                <c:pt idx="4426">
                  <c:v>245.67070048572401</c:v>
                </c:pt>
                <c:pt idx="4427">
                  <c:v>245.72620674430701</c:v>
                </c:pt>
                <c:pt idx="4428">
                  <c:v>245.78171300288901</c:v>
                </c:pt>
                <c:pt idx="4429">
                  <c:v>245.837219261472</c:v>
                </c:pt>
                <c:pt idx="4430">
                  <c:v>245.892725520054</c:v>
                </c:pt>
                <c:pt idx="4431">
                  <c:v>245.94823177863699</c:v>
                </c:pt>
                <c:pt idx="4432">
                  <c:v>246.00373803721899</c:v>
                </c:pt>
                <c:pt idx="4433">
                  <c:v>246.05924429580099</c:v>
                </c:pt>
                <c:pt idx="4434">
                  <c:v>246.11475055438399</c:v>
                </c:pt>
                <c:pt idx="4435">
                  <c:v>246.17025681296599</c:v>
                </c:pt>
                <c:pt idx="4436">
                  <c:v>246.22576307154901</c:v>
                </c:pt>
                <c:pt idx="4437">
                  <c:v>246.28126933013101</c:v>
                </c:pt>
                <c:pt idx="4438">
                  <c:v>246.33677558871301</c:v>
                </c:pt>
                <c:pt idx="4439">
                  <c:v>246.392281847296</c:v>
                </c:pt>
                <c:pt idx="4440">
                  <c:v>246.447788105878</c:v>
                </c:pt>
                <c:pt idx="4441">
                  <c:v>246.503294364461</c:v>
                </c:pt>
                <c:pt idx="4442">
                  <c:v>246.558800623043</c:v>
                </c:pt>
                <c:pt idx="4443">
                  <c:v>246.614306881625</c:v>
                </c:pt>
                <c:pt idx="4444">
                  <c:v>246.66981314020799</c:v>
                </c:pt>
                <c:pt idx="4445">
                  <c:v>246.72531939878999</c:v>
                </c:pt>
                <c:pt idx="4446">
                  <c:v>246.78082565737299</c:v>
                </c:pt>
                <c:pt idx="4447">
                  <c:v>246.83633191595499</c:v>
                </c:pt>
                <c:pt idx="4448">
                  <c:v>246.89183817453701</c:v>
                </c:pt>
                <c:pt idx="4449">
                  <c:v>246.94734443312001</c:v>
                </c:pt>
                <c:pt idx="4450">
                  <c:v>247.00285069170201</c:v>
                </c:pt>
                <c:pt idx="4451">
                  <c:v>247.058356950285</c:v>
                </c:pt>
                <c:pt idx="4452">
                  <c:v>247.113863208867</c:v>
                </c:pt>
                <c:pt idx="4453">
                  <c:v>247.169369467449</c:v>
                </c:pt>
                <c:pt idx="4454">
                  <c:v>247.224875726032</c:v>
                </c:pt>
                <c:pt idx="4455">
                  <c:v>247.280381984614</c:v>
                </c:pt>
                <c:pt idx="4456">
                  <c:v>247.33588824319699</c:v>
                </c:pt>
                <c:pt idx="4457">
                  <c:v>247.39139450177899</c:v>
                </c:pt>
                <c:pt idx="4458">
                  <c:v>247.44690076036099</c:v>
                </c:pt>
                <c:pt idx="4459">
                  <c:v>247.50240701894401</c:v>
                </c:pt>
                <c:pt idx="4460">
                  <c:v>247.55791327752601</c:v>
                </c:pt>
                <c:pt idx="4461">
                  <c:v>247.61341953610901</c:v>
                </c:pt>
                <c:pt idx="4462">
                  <c:v>247.66892579469101</c:v>
                </c:pt>
                <c:pt idx="4463">
                  <c:v>247.72443205327301</c:v>
                </c:pt>
                <c:pt idx="4464">
                  <c:v>247.779938311856</c:v>
                </c:pt>
                <c:pt idx="4465">
                  <c:v>247.835444570438</c:v>
                </c:pt>
                <c:pt idx="4466">
                  <c:v>247.89095082902099</c:v>
                </c:pt>
                <c:pt idx="4467">
                  <c:v>247.94645708760299</c:v>
                </c:pt>
                <c:pt idx="4468">
                  <c:v>248.00196334618599</c:v>
                </c:pt>
                <c:pt idx="4469">
                  <c:v>248.05746960476799</c:v>
                </c:pt>
                <c:pt idx="4470">
                  <c:v>248.11297586334999</c:v>
                </c:pt>
                <c:pt idx="4471">
                  <c:v>248.16848212193301</c:v>
                </c:pt>
                <c:pt idx="4472">
                  <c:v>248.22398838051501</c:v>
                </c:pt>
                <c:pt idx="4473">
                  <c:v>248.279494639098</c:v>
                </c:pt>
                <c:pt idx="4474">
                  <c:v>248.33500089768</c:v>
                </c:pt>
                <c:pt idx="4475">
                  <c:v>248.390507156262</c:v>
                </c:pt>
                <c:pt idx="4476">
                  <c:v>248.446013414845</c:v>
                </c:pt>
                <c:pt idx="4477">
                  <c:v>248.501519673427</c:v>
                </c:pt>
                <c:pt idx="4478">
                  <c:v>248.55702593200999</c:v>
                </c:pt>
                <c:pt idx="4479">
                  <c:v>248.61253219059199</c:v>
                </c:pt>
                <c:pt idx="4480">
                  <c:v>248.66803844917399</c:v>
                </c:pt>
                <c:pt idx="4481">
                  <c:v>248.72354470775699</c:v>
                </c:pt>
                <c:pt idx="4482">
                  <c:v>248.77905096633901</c:v>
                </c:pt>
                <c:pt idx="4483">
                  <c:v>248.83455722492201</c:v>
                </c:pt>
                <c:pt idx="4484">
                  <c:v>248.89006348350401</c:v>
                </c:pt>
                <c:pt idx="4485">
                  <c:v>248.94556974208601</c:v>
                </c:pt>
                <c:pt idx="4486">
                  <c:v>249.001076000669</c:v>
                </c:pt>
                <c:pt idx="4487">
                  <c:v>249.056582259251</c:v>
                </c:pt>
                <c:pt idx="4488">
                  <c:v>249.112088517834</c:v>
                </c:pt>
                <c:pt idx="4489">
                  <c:v>249.167594776416</c:v>
                </c:pt>
                <c:pt idx="4490">
                  <c:v>249.223101034998</c:v>
                </c:pt>
                <c:pt idx="4491">
                  <c:v>249.27860729358099</c:v>
                </c:pt>
                <c:pt idx="4492">
                  <c:v>249.33411355216299</c:v>
                </c:pt>
                <c:pt idx="4493">
                  <c:v>249.38961981074601</c:v>
                </c:pt>
                <c:pt idx="4494">
                  <c:v>249.44512606932801</c:v>
                </c:pt>
                <c:pt idx="4495">
                  <c:v>249.50063232791001</c:v>
                </c:pt>
                <c:pt idx="4496">
                  <c:v>249.55613858649301</c:v>
                </c:pt>
                <c:pt idx="4497">
                  <c:v>249.61164484507501</c:v>
                </c:pt>
                <c:pt idx="4498">
                  <c:v>249.667151103658</c:v>
                </c:pt>
                <c:pt idx="4499">
                  <c:v>249.72265736224</c:v>
                </c:pt>
                <c:pt idx="4500">
                  <c:v>249.778163620822</c:v>
                </c:pt>
                <c:pt idx="4501">
                  <c:v>249.83366987940499</c:v>
                </c:pt>
                <c:pt idx="4502">
                  <c:v>249.88917613798699</c:v>
                </c:pt>
                <c:pt idx="4503">
                  <c:v>249.94468239656999</c:v>
                </c:pt>
                <c:pt idx="4504">
                  <c:v>250.00018865515199</c:v>
                </c:pt>
                <c:pt idx="4505">
                  <c:v>250.05569491373399</c:v>
                </c:pt>
                <c:pt idx="4506">
                  <c:v>250.11120117231701</c:v>
                </c:pt>
                <c:pt idx="4507">
                  <c:v>250.16670743089901</c:v>
                </c:pt>
                <c:pt idx="4508">
                  <c:v>250.222213689482</c:v>
                </c:pt>
                <c:pt idx="4509">
                  <c:v>250.277719948064</c:v>
                </c:pt>
                <c:pt idx="4510">
                  <c:v>250.333226206647</c:v>
                </c:pt>
                <c:pt idx="4511">
                  <c:v>250.388732465229</c:v>
                </c:pt>
                <c:pt idx="4512">
                  <c:v>250.444238723811</c:v>
                </c:pt>
                <c:pt idx="4513">
                  <c:v>250.49974498239399</c:v>
                </c:pt>
                <c:pt idx="4514">
                  <c:v>250.55525124097599</c:v>
                </c:pt>
                <c:pt idx="4515">
                  <c:v>250.61075749955901</c:v>
                </c:pt>
                <c:pt idx="4516">
                  <c:v>250.66626375814101</c:v>
                </c:pt>
                <c:pt idx="4517">
                  <c:v>250.72177001672301</c:v>
                </c:pt>
                <c:pt idx="4518">
                  <c:v>250.77727627530601</c:v>
                </c:pt>
                <c:pt idx="4519">
                  <c:v>250.83278253388801</c:v>
                </c:pt>
                <c:pt idx="4520">
                  <c:v>250.888288792471</c:v>
                </c:pt>
                <c:pt idx="4521">
                  <c:v>250.943795051053</c:v>
                </c:pt>
                <c:pt idx="4522">
                  <c:v>250.999301309635</c:v>
                </c:pt>
                <c:pt idx="4523">
                  <c:v>251.054807568218</c:v>
                </c:pt>
                <c:pt idx="4524">
                  <c:v>251.1103138268</c:v>
                </c:pt>
                <c:pt idx="4525">
                  <c:v>251.16582008538299</c:v>
                </c:pt>
                <c:pt idx="4526">
                  <c:v>251.22132634396499</c:v>
                </c:pt>
                <c:pt idx="4527">
                  <c:v>251.27683260254699</c:v>
                </c:pt>
                <c:pt idx="4528">
                  <c:v>251.33233886113001</c:v>
                </c:pt>
                <c:pt idx="4529">
                  <c:v>251.38784511971201</c:v>
                </c:pt>
                <c:pt idx="4530">
                  <c:v>251.44335137829501</c:v>
                </c:pt>
                <c:pt idx="4531">
                  <c:v>251.49885763687701</c:v>
                </c:pt>
                <c:pt idx="4532">
                  <c:v>251.55436389545901</c:v>
                </c:pt>
                <c:pt idx="4533">
                  <c:v>251.609870154042</c:v>
                </c:pt>
                <c:pt idx="4534">
                  <c:v>251.665376412624</c:v>
                </c:pt>
                <c:pt idx="4535">
                  <c:v>251.72088267120699</c:v>
                </c:pt>
                <c:pt idx="4536">
                  <c:v>251.77638892978899</c:v>
                </c:pt>
                <c:pt idx="4537">
                  <c:v>251.83189518837099</c:v>
                </c:pt>
                <c:pt idx="4538">
                  <c:v>251.88740144695399</c:v>
                </c:pt>
                <c:pt idx="4539">
                  <c:v>251.94290770553599</c:v>
                </c:pt>
                <c:pt idx="4540">
                  <c:v>251.99841396411901</c:v>
                </c:pt>
                <c:pt idx="4541">
                  <c:v>252.05392022270101</c:v>
                </c:pt>
                <c:pt idx="4542">
                  <c:v>252.10942648128301</c:v>
                </c:pt>
                <c:pt idx="4543">
                  <c:v>252.164932739866</c:v>
                </c:pt>
                <c:pt idx="4544">
                  <c:v>252.220438998448</c:v>
                </c:pt>
                <c:pt idx="4545">
                  <c:v>252.275945257031</c:v>
                </c:pt>
                <c:pt idx="4546">
                  <c:v>252.331451515613</c:v>
                </c:pt>
                <c:pt idx="4547">
                  <c:v>252.38695777419599</c:v>
                </c:pt>
                <c:pt idx="4548">
                  <c:v>252.44246403277799</c:v>
                </c:pt>
                <c:pt idx="4549">
                  <c:v>252.49797029135999</c:v>
                </c:pt>
                <c:pt idx="4550">
                  <c:v>252.55347654994301</c:v>
                </c:pt>
                <c:pt idx="4551">
                  <c:v>252.60898280852501</c:v>
                </c:pt>
                <c:pt idx="4552">
                  <c:v>252.66448906710801</c:v>
                </c:pt>
                <c:pt idx="4553">
                  <c:v>252.71999532569001</c:v>
                </c:pt>
                <c:pt idx="4554">
                  <c:v>252.77550158427201</c:v>
                </c:pt>
                <c:pt idx="4555">
                  <c:v>252.831007842855</c:v>
                </c:pt>
                <c:pt idx="4556">
                  <c:v>252.886514101437</c:v>
                </c:pt>
                <c:pt idx="4557">
                  <c:v>252.94202036002</c:v>
                </c:pt>
                <c:pt idx="4558">
                  <c:v>252.997526618602</c:v>
                </c:pt>
                <c:pt idx="4559">
                  <c:v>253.05303287718399</c:v>
                </c:pt>
                <c:pt idx="4560">
                  <c:v>253.10853913576699</c:v>
                </c:pt>
                <c:pt idx="4561">
                  <c:v>253.16404539434899</c:v>
                </c:pt>
                <c:pt idx="4562">
                  <c:v>253.21955165293201</c:v>
                </c:pt>
                <c:pt idx="4563">
                  <c:v>253.27505791151401</c:v>
                </c:pt>
                <c:pt idx="4564">
                  <c:v>253.33056417009601</c:v>
                </c:pt>
                <c:pt idx="4565">
                  <c:v>253.38607042867901</c:v>
                </c:pt>
                <c:pt idx="4566">
                  <c:v>253.441576687261</c:v>
                </c:pt>
                <c:pt idx="4567">
                  <c:v>253.497082945844</c:v>
                </c:pt>
                <c:pt idx="4568">
                  <c:v>253.552589204426</c:v>
                </c:pt>
                <c:pt idx="4569">
                  <c:v>253.608095463008</c:v>
                </c:pt>
                <c:pt idx="4570">
                  <c:v>253.66360172159099</c:v>
                </c:pt>
                <c:pt idx="4571">
                  <c:v>253.71910798017299</c:v>
                </c:pt>
                <c:pt idx="4572">
                  <c:v>253.77461423875599</c:v>
                </c:pt>
                <c:pt idx="4573">
                  <c:v>253.83012049733799</c:v>
                </c:pt>
                <c:pt idx="4574">
                  <c:v>253.88562675591999</c:v>
                </c:pt>
                <c:pt idx="4575">
                  <c:v>253.94113301450301</c:v>
                </c:pt>
                <c:pt idx="4576">
                  <c:v>253.99663927308501</c:v>
                </c:pt>
                <c:pt idx="4577">
                  <c:v>254.052145531668</c:v>
                </c:pt>
                <c:pt idx="4578">
                  <c:v>254.10765179025</c:v>
                </c:pt>
                <c:pt idx="4579">
                  <c:v>254.163158048832</c:v>
                </c:pt>
                <c:pt idx="4580">
                  <c:v>254.218664307415</c:v>
                </c:pt>
                <c:pt idx="4581">
                  <c:v>254.274170565997</c:v>
                </c:pt>
                <c:pt idx="4582">
                  <c:v>254.32967682457999</c:v>
                </c:pt>
                <c:pt idx="4583">
                  <c:v>254.38518308316199</c:v>
                </c:pt>
                <c:pt idx="4584">
                  <c:v>254.44068934174501</c:v>
                </c:pt>
                <c:pt idx="4585">
                  <c:v>254.49619560032701</c:v>
                </c:pt>
                <c:pt idx="4586">
                  <c:v>254.55170185890901</c:v>
                </c:pt>
                <c:pt idx="4587">
                  <c:v>254.60720811749201</c:v>
                </c:pt>
                <c:pt idx="4588">
                  <c:v>254.66271437607401</c:v>
                </c:pt>
                <c:pt idx="4589">
                  <c:v>254.718220634657</c:v>
                </c:pt>
                <c:pt idx="4590">
                  <c:v>254.773726893239</c:v>
                </c:pt>
                <c:pt idx="4591">
                  <c:v>254.829233151821</c:v>
                </c:pt>
                <c:pt idx="4592">
                  <c:v>254.88473941040399</c:v>
                </c:pt>
                <c:pt idx="4593">
                  <c:v>254.94024566898599</c:v>
                </c:pt>
                <c:pt idx="4594">
                  <c:v>254.99575192756899</c:v>
                </c:pt>
                <c:pt idx="4595">
                  <c:v>255.05125818615099</c:v>
                </c:pt>
                <c:pt idx="4596">
                  <c:v>255.10676444473299</c:v>
                </c:pt>
                <c:pt idx="4597">
                  <c:v>255.16227070331601</c:v>
                </c:pt>
                <c:pt idx="4598">
                  <c:v>255.21777696189801</c:v>
                </c:pt>
                <c:pt idx="4599">
                  <c:v>255.27328322048101</c:v>
                </c:pt>
                <c:pt idx="4600">
                  <c:v>255.328789479063</c:v>
                </c:pt>
                <c:pt idx="4601">
                  <c:v>255.384295737645</c:v>
                </c:pt>
                <c:pt idx="4602">
                  <c:v>255.439801996228</c:v>
                </c:pt>
                <c:pt idx="4603">
                  <c:v>255.49530825481</c:v>
                </c:pt>
                <c:pt idx="4604">
                  <c:v>255.55081451339299</c:v>
                </c:pt>
                <c:pt idx="4605">
                  <c:v>255.60632077197499</c:v>
                </c:pt>
                <c:pt idx="4606">
                  <c:v>255.66182703055699</c:v>
                </c:pt>
                <c:pt idx="4607">
                  <c:v>255.71733328913999</c:v>
                </c:pt>
                <c:pt idx="4608">
                  <c:v>255.77283954772199</c:v>
                </c:pt>
                <c:pt idx="4609">
                  <c:v>255.82834580630501</c:v>
                </c:pt>
                <c:pt idx="4610">
                  <c:v>255.88385206488701</c:v>
                </c:pt>
                <c:pt idx="4611">
                  <c:v>255.93935832346901</c:v>
                </c:pt>
                <c:pt idx="4612">
                  <c:v>255.994864582052</c:v>
                </c:pt>
                <c:pt idx="4613">
                  <c:v>256.050370840634</c:v>
                </c:pt>
                <c:pt idx="4614">
                  <c:v>256.10587709921703</c:v>
                </c:pt>
                <c:pt idx="4615">
                  <c:v>256.16138335779902</c:v>
                </c:pt>
                <c:pt idx="4616">
                  <c:v>256.21688961638102</c:v>
                </c:pt>
                <c:pt idx="4617">
                  <c:v>256.27239587496399</c:v>
                </c:pt>
                <c:pt idx="4618">
                  <c:v>256.32790213354599</c:v>
                </c:pt>
                <c:pt idx="4619">
                  <c:v>256.38340839212901</c:v>
                </c:pt>
                <c:pt idx="4620">
                  <c:v>256.43891465071101</c:v>
                </c:pt>
                <c:pt idx="4621">
                  <c:v>256.49442090929301</c:v>
                </c:pt>
                <c:pt idx="4622">
                  <c:v>256.54992716787598</c:v>
                </c:pt>
                <c:pt idx="4623">
                  <c:v>256.60543342645798</c:v>
                </c:pt>
                <c:pt idx="4624">
                  <c:v>256.660939685041</c:v>
                </c:pt>
                <c:pt idx="4625">
                  <c:v>256.716445943623</c:v>
                </c:pt>
                <c:pt idx="4626">
                  <c:v>256.77195220220602</c:v>
                </c:pt>
                <c:pt idx="4627">
                  <c:v>256.82745846078802</c:v>
                </c:pt>
                <c:pt idx="4628">
                  <c:v>256.88296471937002</c:v>
                </c:pt>
                <c:pt idx="4629">
                  <c:v>256.93847097795299</c:v>
                </c:pt>
                <c:pt idx="4630">
                  <c:v>256.99397723653499</c:v>
                </c:pt>
                <c:pt idx="4631">
                  <c:v>257.04948349511801</c:v>
                </c:pt>
                <c:pt idx="4632">
                  <c:v>257.10498975370001</c:v>
                </c:pt>
                <c:pt idx="4633">
                  <c:v>257.16049601228201</c:v>
                </c:pt>
                <c:pt idx="4634">
                  <c:v>257.21600227086498</c:v>
                </c:pt>
                <c:pt idx="4635">
                  <c:v>257.27150852944698</c:v>
                </c:pt>
                <c:pt idx="4636">
                  <c:v>257.32701478803</c:v>
                </c:pt>
                <c:pt idx="4637">
                  <c:v>257.382521046612</c:v>
                </c:pt>
                <c:pt idx="4638">
                  <c:v>257.438027305194</c:v>
                </c:pt>
                <c:pt idx="4639">
                  <c:v>257.49353356377702</c:v>
                </c:pt>
                <c:pt idx="4640">
                  <c:v>257.54903982235902</c:v>
                </c:pt>
                <c:pt idx="4641">
                  <c:v>257.60454608094199</c:v>
                </c:pt>
                <c:pt idx="4642">
                  <c:v>257.66005233952399</c:v>
                </c:pt>
                <c:pt idx="4643">
                  <c:v>257.71555859810599</c:v>
                </c:pt>
                <c:pt idx="4644">
                  <c:v>257.77106485668901</c:v>
                </c:pt>
                <c:pt idx="4645">
                  <c:v>257.82657111527101</c:v>
                </c:pt>
                <c:pt idx="4646">
                  <c:v>257.88207737385397</c:v>
                </c:pt>
                <c:pt idx="4647">
                  <c:v>257.93758363243597</c:v>
                </c:pt>
                <c:pt idx="4648">
                  <c:v>257.99308989101797</c:v>
                </c:pt>
                <c:pt idx="4649">
                  <c:v>258.048596149601</c:v>
                </c:pt>
                <c:pt idx="4650">
                  <c:v>258.104102408183</c:v>
                </c:pt>
                <c:pt idx="4651">
                  <c:v>258.15960866676602</c:v>
                </c:pt>
                <c:pt idx="4652">
                  <c:v>258.21511492534802</c:v>
                </c:pt>
                <c:pt idx="4653">
                  <c:v>258.27062118393002</c:v>
                </c:pt>
                <c:pt idx="4654">
                  <c:v>258.32612744251298</c:v>
                </c:pt>
                <c:pt idx="4655">
                  <c:v>258.38163370109498</c:v>
                </c:pt>
                <c:pt idx="4656">
                  <c:v>258.43713995967801</c:v>
                </c:pt>
                <c:pt idx="4657">
                  <c:v>258.49264621826001</c:v>
                </c:pt>
                <c:pt idx="4658">
                  <c:v>258.54815247684201</c:v>
                </c:pt>
                <c:pt idx="4659">
                  <c:v>258.60365873542497</c:v>
                </c:pt>
                <c:pt idx="4660">
                  <c:v>258.65916499400703</c:v>
                </c:pt>
                <c:pt idx="4661">
                  <c:v>258.71467125258999</c:v>
                </c:pt>
                <c:pt idx="4662">
                  <c:v>258.77017751117199</c:v>
                </c:pt>
                <c:pt idx="4663">
                  <c:v>258.82568376975502</c:v>
                </c:pt>
                <c:pt idx="4664">
                  <c:v>258.88119002833702</c:v>
                </c:pt>
                <c:pt idx="4665">
                  <c:v>258.93669628691902</c:v>
                </c:pt>
                <c:pt idx="4666">
                  <c:v>258.99220254550198</c:v>
                </c:pt>
                <c:pt idx="4667">
                  <c:v>259.04770880408398</c:v>
                </c:pt>
                <c:pt idx="4668">
                  <c:v>259.10321506266598</c:v>
                </c:pt>
                <c:pt idx="4669">
                  <c:v>259.158721321249</c:v>
                </c:pt>
                <c:pt idx="4670">
                  <c:v>259.214227579831</c:v>
                </c:pt>
                <c:pt idx="4671">
                  <c:v>259.26973383841403</c:v>
                </c:pt>
                <c:pt idx="4672">
                  <c:v>259.32524009699603</c:v>
                </c:pt>
                <c:pt idx="4673">
                  <c:v>259.38074635557899</c:v>
                </c:pt>
                <c:pt idx="4674">
                  <c:v>259.43625261416099</c:v>
                </c:pt>
                <c:pt idx="4675">
                  <c:v>259.49175887274299</c:v>
                </c:pt>
                <c:pt idx="4676">
                  <c:v>259.54726513132601</c:v>
                </c:pt>
                <c:pt idx="4677">
                  <c:v>259.60277138990801</c:v>
                </c:pt>
                <c:pt idx="4678">
                  <c:v>259.65827764849098</c:v>
                </c:pt>
                <c:pt idx="4679">
                  <c:v>259.71378390707298</c:v>
                </c:pt>
                <c:pt idx="4680">
                  <c:v>259.76929016565498</c:v>
                </c:pt>
                <c:pt idx="4681">
                  <c:v>259.824796424238</c:v>
                </c:pt>
                <c:pt idx="4682">
                  <c:v>259.88030268282</c:v>
                </c:pt>
                <c:pt idx="4683">
                  <c:v>259.93580894140302</c:v>
                </c:pt>
                <c:pt idx="4684">
                  <c:v>259.99131519998502</c:v>
                </c:pt>
                <c:pt idx="4685">
                  <c:v>260.04682145856702</c:v>
                </c:pt>
                <c:pt idx="4686">
                  <c:v>260.10232771714999</c:v>
                </c:pt>
                <c:pt idx="4687">
                  <c:v>260.15783397573199</c:v>
                </c:pt>
                <c:pt idx="4688">
                  <c:v>260.21334023431501</c:v>
                </c:pt>
                <c:pt idx="4689">
                  <c:v>260.26884649289701</c:v>
                </c:pt>
                <c:pt idx="4690">
                  <c:v>260.32435275147901</c:v>
                </c:pt>
                <c:pt idx="4691">
                  <c:v>260.37985901006198</c:v>
                </c:pt>
                <c:pt idx="4692">
                  <c:v>260.43536526864398</c:v>
                </c:pt>
                <c:pt idx="4693">
                  <c:v>260.490871527227</c:v>
                </c:pt>
                <c:pt idx="4694">
                  <c:v>260.546377785809</c:v>
                </c:pt>
                <c:pt idx="4695">
                  <c:v>260.601884044391</c:v>
                </c:pt>
                <c:pt idx="4696">
                  <c:v>260.65739030297402</c:v>
                </c:pt>
                <c:pt idx="4697">
                  <c:v>260.71289656155602</c:v>
                </c:pt>
                <c:pt idx="4698">
                  <c:v>260.76840282013899</c:v>
                </c:pt>
                <c:pt idx="4699">
                  <c:v>260.82390907872099</c:v>
                </c:pt>
                <c:pt idx="4700">
                  <c:v>260.87941533730401</c:v>
                </c:pt>
                <c:pt idx="4701">
                  <c:v>260.93492159588601</c:v>
                </c:pt>
                <c:pt idx="4702">
                  <c:v>260.99042785446801</c:v>
                </c:pt>
                <c:pt idx="4703">
                  <c:v>261.04593411305098</c:v>
                </c:pt>
                <c:pt idx="4704">
                  <c:v>261.10144037163298</c:v>
                </c:pt>
                <c:pt idx="4705">
                  <c:v>261.15694663021497</c:v>
                </c:pt>
                <c:pt idx="4706">
                  <c:v>261.212452888798</c:v>
                </c:pt>
                <c:pt idx="4707">
                  <c:v>261.26795914738</c:v>
                </c:pt>
                <c:pt idx="4708">
                  <c:v>261.32346540596302</c:v>
                </c:pt>
                <c:pt idx="4709">
                  <c:v>261.37897166454502</c:v>
                </c:pt>
                <c:pt idx="4710">
                  <c:v>261.43447792312799</c:v>
                </c:pt>
                <c:pt idx="4711">
                  <c:v>261.48998418170999</c:v>
                </c:pt>
                <c:pt idx="4712">
                  <c:v>261.54549044029199</c:v>
                </c:pt>
                <c:pt idx="4713">
                  <c:v>261.60099669887501</c:v>
                </c:pt>
                <c:pt idx="4714">
                  <c:v>261.65650295745701</c:v>
                </c:pt>
                <c:pt idx="4715">
                  <c:v>261.71200921603997</c:v>
                </c:pt>
                <c:pt idx="4716">
                  <c:v>261.76751547462197</c:v>
                </c:pt>
                <c:pt idx="4717">
                  <c:v>261.82302173320397</c:v>
                </c:pt>
                <c:pt idx="4718">
                  <c:v>261.878527991787</c:v>
                </c:pt>
                <c:pt idx="4719">
                  <c:v>261.934034250369</c:v>
                </c:pt>
                <c:pt idx="4720">
                  <c:v>261.98954050895202</c:v>
                </c:pt>
                <c:pt idx="4721">
                  <c:v>262.04504676753402</c:v>
                </c:pt>
                <c:pt idx="4722">
                  <c:v>262.10055302611602</c:v>
                </c:pt>
                <c:pt idx="4723">
                  <c:v>262.15605928469898</c:v>
                </c:pt>
                <c:pt idx="4724">
                  <c:v>262.21156554328098</c:v>
                </c:pt>
                <c:pt idx="4725">
                  <c:v>262.26707180186401</c:v>
                </c:pt>
                <c:pt idx="4726">
                  <c:v>262.32257806044601</c:v>
                </c:pt>
                <c:pt idx="4727">
                  <c:v>262.37808431902801</c:v>
                </c:pt>
                <c:pt idx="4728">
                  <c:v>262.43359057761103</c:v>
                </c:pt>
                <c:pt idx="4729">
                  <c:v>262.48909683619303</c:v>
                </c:pt>
                <c:pt idx="4730">
                  <c:v>262.54460309477599</c:v>
                </c:pt>
                <c:pt idx="4731">
                  <c:v>262.60010935335799</c:v>
                </c:pt>
                <c:pt idx="4732">
                  <c:v>262.65561561193999</c:v>
                </c:pt>
                <c:pt idx="4733">
                  <c:v>262.71112187052302</c:v>
                </c:pt>
                <c:pt idx="4734">
                  <c:v>262.76662812910502</c:v>
                </c:pt>
                <c:pt idx="4735">
                  <c:v>262.82213438768798</c:v>
                </c:pt>
                <c:pt idx="4736">
                  <c:v>262.87764064626998</c:v>
                </c:pt>
                <c:pt idx="4737">
                  <c:v>262.93314690485198</c:v>
                </c:pt>
                <c:pt idx="4738">
                  <c:v>262.988653163435</c:v>
                </c:pt>
                <c:pt idx="4739">
                  <c:v>263.044159422017</c:v>
                </c:pt>
                <c:pt idx="4740">
                  <c:v>263.09966568060003</c:v>
                </c:pt>
                <c:pt idx="4741">
                  <c:v>263.15517193918203</c:v>
                </c:pt>
                <c:pt idx="4742">
                  <c:v>263.21067819776403</c:v>
                </c:pt>
                <c:pt idx="4743">
                  <c:v>263.26618445634699</c:v>
                </c:pt>
                <c:pt idx="4744">
                  <c:v>263.32169071492899</c:v>
                </c:pt>
                <c:pt idx="4745">
                  <c:v>263.37719697351201</c:v>
                </c:pt>
                <c:pt idx="4746">
                  <c:v>263.43270323209401</c:v>
                </c:pt>
                <c:pt idx="4747">
                  <c:v>263.48820949067698</c:v>
                </c:pt>
                <c:pt idx="4748">
                  <c:v>263.54371574925898</c:v>
                </c:pt>
                <c:pt idx="4749">
                  <c:v>263.59922200784098</c:v>
                </c:pt>
                <c:pt idx="4750">
                  <c:v>263.654728266424</c:v>
                </c:pt>
                <c:pt idx="4751">
                  <c:v>263.710234525006</c:v>
                </c:pt>
                <c:pt idx="4752">
                  <c:v>263.76574078358902</c:v>
                </c:pt>
                <c:pt idx="4753">
                  <c:v>263.82124704217102</c:v>
                </c:pt>
                <c:pt idx="4754">
                  <c:v>263.87675330075302</c:v>
                </c:pt>
                <c:pt idx="4755">
                  <c:v>263.93225955933599</c:v>
                </c:pt>
                <c:pt idx="4756">
                  <c:v>263.98776581791799</c:v>
                </c:pt>
                <c:pt idx="4757">
                  <c:v>264.04327207650101</c:v>
                </c:pt>
                <c:pt idx="4758">
                  <c:v>264.09877833508301</c:v>
                </c:pt>
                <c:pt idx="4759">
                  <c:v>264.15428459366501</c:v>
                </c:pt>
                <c:pt idx="4760">
                  <c:v>264.20979085224798</c:v>
                </c:pt>
                <c:pt idx="4761">
                  <c:v>264.26529711082998</c:v>
                </c:pt>
                <c:pt idx="4762">
                  <c:v>264.320803369413</c:v>
                </c:pt>
                <c:pt idx="4763">
                  <c:v>264.376309627995</c:v>
                </c:pt>
                <c:pt idx="4764">
                  <c:v>264.431815886577</c:v>
                </c:pt>
                <c:pt idx="4765">
                  <c:v>264.48732214516002</c:v>
                </c:pt>
                <c:pt idx="4766">
                  <c:v>264.54282840374202</c:v>
                </c:pt>
                <c:pt idx="4767">
                  <c:v>264.59833466232499</c:v>
                </c:pt>
                <c:pt idx="4768">
                  <c:v>264.65384092090699</c:v>
                </c:pt>
                <c:pt idx="4769">
                  <c:v>264.70934717948899</c:v>
                </c:pt>
                <c:pt idx="4770">
                  <c:v>264.76485343807201</c:v>
                </c:pt>
                <c:pt idx="4771">
                  <c:v>264.82035969665401</c:v>
                </c:pt>
                <c:pt idx="4772">
                  <c:v>264.87586595523697</c:v>
                </c:pt>
                <c:pt idx="4773">
                  <c:v>264.93137221381897</c:v>
                </c:pt>
                <c:pt idx="4774">
                  <c:v>264.98687847240097</c:v>
                </c:pt>
                <c:pt idx="4775">
                  <c:v>265.042384730984</c:v>
                </c:pt>
                <c:pt idx="4776">
                  <c:v>265.097890989566</c:v>
                </c:pt>
                <c:pt idx="4777">
                  <c:v>265.15339724814902</c:v>
                </c:pt>
                <c:pt idx="4778">
                  <c:v>265.20890350673102</c:v>
                </c:pt>
                <c:pt idx="4779">
                  <c:v>265.26440976531302</c:v>
                </c:pt>
                <c:pt idx="4780">
                  <c:v>265.31991602389598</c:v>
                </c:pt>
                <c:pt idx="4781">
                  <c:v>265.37542228247798</c:v>
                </c:pt>
                <c:pt idx="4782">
                  <c:v>265.43092854106101</c:v>
                </c:pt>
                <c:pt idx="4783">
                  <c:v>265.48643479964301</c:v>
                </c:pt>
                <c:pt idx="4784">
                  <c:v>265.54194105822597</c:v>
                </c:pt>
                <c:pt idx="4785">
                  <c:v>265.59744731680797</c:v>
                </c:pt>
                <c:pt idx="4786">
                  <c:v>265.65295357538997</c:v>
                </c:pt>
                <c:pt idx="4787">
                  <c:v>265.708459833973</c:v>
                </c:pt>
                <c:pt idx="4788">
                  <c:v>265.76396609255499</c:v>
                </c:pt>
                <c:pt idx="4789">
                  <c:v>265.81947235113802</c:v>
                </c:pt>
                <c:pt idx="4790">
                  <c:v>265.87497860972002</c:v>
                </c:pt>
                <c:pt idx="4791">
                  <c:v>265.93048486830202</c:v>
                </c:pt>
                <c:pt idx="4792">
                  <c:v>265.98599112688498</c:v>
                </c:pt>
                <c:pt idx="4793">
                  <c:v>266.04149738546698</c:v>
                </c:pt>
                <c:pt idx="4794">
                  <c:v>266.09700364405001</c:v>
                </c:pt>
                <c:pt idx="4795">
                  <c:v>266.152509902632</c:v>
                </c:pt>
                <c:pt idx="4796">
                  <c:v>266.208016161214</c:v>
                </c:pt>
                <c:pt idx="4797">
                  <c:v>266.26352241979703</c:v>
                </c:pt>
                <c:pt idx="4798">
                  <c:v>266.31902867837903</c:v>
                </c:pt>
                <c:pt idx="4799">
                  <c:v>266.37453493696199</c:v>
                </c:pt>
                <c:pt idx="4800">
                  <c:v>266.43004119554399</c:v>
                </c:pt>
                <c:pt idx="4801">
                  <c:v>266.48554745412599</c:v>
                </c:pt>
                <c:pt idx="4802">
                  <c:v>266.54105371270902</c:v>
                </c:pt>
                <c:pt idx="4803">
                  <c:v>266.59655997129101</c:v>
                </c:pt>
                <c:pt idx="4804">
                  <c:v>266.65206622987398</c:v>
                </c:pt>
                <c:pt idx="4805">
                  <c:v>266.70757248845598</c:v>
                </c:pt>
                <c:pt idx="4806">
                  <c:v>266.76307874703798</c:v>
                </c:pt>
                <c:pt idx="4807">
                  <c:v>266.818585005621</c:v>
                </c:pt>
                <c:pt idx="4808">
                  <c:v>266.874091264203</c:v>
                </c:pt>
                <c:pt idx="4809">
                  <c:v>266.92959752278603</c:v>
                </c:pt>
                <c:pt idx="4810">
                  <c:v>266.98510378136803</c:v>
                </c:pt>
                <c:pt idx="4811">
                  <c:v>267.04061003995002</c:v>
                </c:pt>
                <c:pt idx="4812">
                  <c:v>267.09611629853299</c:v>
                </c:pt>
                <c:pt idx="4813">
                  <c:v>267.15162255711499</c:v>
                </c:pt>
                <c:pt idx="4814">
                  <c:v>267.20712881569801</c:v>
                </c:pt>
                <c:pt idx="4815">
                  <c:v>267.26263507428001</c:v>
                </c:pt>
                <c:pt idx="4816">
                  <c:v>267.31814133286201</c:v>
                </c:pt>
                <c:pt idx="4817">
                  <c:v>267.37364759144498</c:v>
                </c:pt>
                <c:pt idx="4818">
                  <c:v>267.42915385002698</c:v>
                </c:pt>
                <c:pt idx="4819">
                  <c:v>267.48466010861</c:v>
                </c:pt>
                <c:pt idx="4820">
                  <c:v>267.540166367192</c:v>
                </c:pt>
                <c:pt idx="4821">
                  <c:v>267.595672625774</c:v>
                </c:pt>
                <c:pt idx="4822">
                  <c:v>267.65117888435702</c:v>
                </c:pt>
                <c:pt idx="4823">
                  <c:v>267.70668514293902</c:v>
                </c:pt>
                <c:pt idx="4824">
                  <c:v>267.76219140152199</c:v>
                </c:pt>
                <c:pt idx="4825">
                  <c:v>267.81769766010399</c:v>
                </c:pt>
                <c:pt idx="4826">
                  <c:v>267.87320391868701</c:v>
                </c:pt>
                <c:pt idx="4827">
                  <c:v>267.92871017726901</c:v>
                </c:pt>
                <c:pt idx="4828">
                  <c:v>267.98421643585101</c:v>
                </c:pt>
                <c:pt idx="4829">
                  <c:v>268.03972269443398</c:v>
                </c:pt>
                <c:pt idx="4830">
                  <c:v>268.09522895301598</c:v>
                </c:pt>
                <c:pt idx="4831">
                  <c:v>268.150735211599</c:v>
                </c:pt>
                <c:pt idx="4832">
                  <c:v>268.206241470181</c:v>
                </c:pt>
                <c:pt idx="4833">
                  <c:v>268.261747728763</c:v>
                </c:pt>
                <c:pt idx="4834">
                  <c:v>268.31725398734602</c:v>
                </c:pt>
                <c:pt idx="4835">
                  <c:v>268.37276024592802</c:v>
                </c:pt>
                <c:pt idx="4836">
                  <c:v>268.42826650451099</c:v>
                </c:pt>
                <c:pt idx="4837">
                  <c:v>268.48377276309299</c:v>
                </c:pt>
                <c:pt idx="4838">
                  <c:v>268.53927902167499</c:v>
                </c:pt>
                <c:pt idx="4839">
                  <c:v>268.59478528025801</c:v>
                </c:pt>
                <c:pt idx="4840">
                  <c:v>268.65029153884001</c:v>
                </c:pt>
                <c:pt idx="4841">
                  <c:v>268.70579779742297</c:v>
                </c:pt>
                <c:pt idx="4842">
                  <c:v>268.76130405600497</c:v>
                </c:pt>
                <c:pt idx="4843">
                  <c:v>268.81681031458697</c:v>
                </c:pt>
                <c:pt idx="4844">
                  <c:v>268.87231657317</c:v>
                </c:pt>
                <c:pt idx="4845">
                  <c:v>268.927822831752</c:v>
                </c:pt>
                <c:pt idx="4846">
                  <c:v>268.98332909033502</c:v>
                </c:pt>
                <c:pt idx="4847">
                  <c:v>269.03883534891702</c:v>
                </c:pt>
                <c:pt idx="4848">
                  <c:v>269.09434160749902</c:v>
                </c:pt>
                <c:pt idx="4849">
                  <c:v>269.14984786608198</c:v>
                </c:pt>
                <c:pt idx="4850">
                  <c:v>269.20535412466398</c:v>
                </c:pt>
                <c:pt idx="4851">
                  <c:v>269.26086038324701</c:v>
                </c:pt>
                <c:pt idx="4852">
                  <c:v>269.31636664182901</c:v>
                </c:pt>
                <c:pt idx="4853">
                  <c:v>269.37187290041101</c:v>
                </c:pt>
                <c:pt idx="4854">
                  <c:v>269.42737915899397</c:v>
                </c:pt>
                <c:pt idx="4855">
                  <c:v>269.48288541757597</c:v>
                </c:pt>
                <c:pt idx="4856">
                  <c:v>269.53839167615899</c:v>
                </c:pt>
                <c:pt idx="4857">
                  <c:v>269.59389793474099</c:v>
                </c:pt>
                <c:pt idx="4858">
                  <c:v>269.64940419332299</c:v>
                </c:pt>
                <c:pt idx="4859">
                  <c:v>269.70491045190602</c:v>
                </c:pt>
                <c:pt idx="4860">
                  <c:v>269.76041671048802</c:v>
                </c:pt>
                <c:pt idx="4861">
                  <c:v>269.81592296907098</c:v>
                </c:pt>
                <c:pt idx="4862">
                  <c:v>269.87142922765298</c:v>
                </c:pt>
                <c:pt idx="4863">
                  <c:v>269.92693548623498</c:v>
                </c:pt>
                <c:pt idx="4864">
                  <c:v>269.982441744818</c:v>
                </c:pt>
                <c:pt idx="4865">
                  <c:v>270.0379480034</c:v>
                </c:pt>
                <c:pt idx="4866">
                  <c:v>270.09345426198303</c:v>
                </c:pt>
                <c:pt idx="4867">
                  <c:v>270.14896052056503</c:v>
                </c:pt>
                <c:pt idx="4868">
                  <c:v>270.20446677914799</c:v>
                </c:pt>
                <c:pt idx="4869">
                  <c:v>270.25997303772999</c:v>
                </c:pt>
                <c:pt idx="4870">
                  <c:v>270.31547929631199</c:v>
                </c:pt>
                <c:pt idx="4871">
                  <c:v>270.37098555489501</c:v>
                </c:pt>
                <c:pt idx="4872">
                  <c:v>270.42649181347701</c:v>
                </c:pt>
                <c:pt idx="4873">
                  <c:v>270.48199807205998</c:v>
                </c:pt>
                <c:pt idx="4874">
                  <c:v>270.53750433064198</c:v>
                </c:pt>
                <c:pt idx="4875">
                  <c:v>270.59301058922398</c:v>
                </c:pt>
                <c:pt idx="4876">
                  <c:v>270.648516847807</c:v>
                </c:pt>
                <c:pt idx="4877">
                  <c:v>270.704023106389</c:v>
                </c:pt>
                <c:pt idx="4878">
                  <c:v>270.75952936497202</c:v>
                </c:pt>
                <c:pt idx="4879">
                  <c:v>270.81503562355402</c:v>
                </c:pt>
                <c:pt idx="4880">
                  <c:v>270.87054188213602</c:v>
                </c:pt>
                <c:pt idx="4881">
                  <c:v>270.92604814071899</c:v>
                </c:pt>
                <c:pt idx="4882">
                  <c:v>270.98155439930099</c:v>
                </c:pt>
                <c:pt idx="4883">
                  <c:v>271.03706065788401</c:v>
                </c:pt>
                <c:pt idx="4884">
                  <c:v>271.09256691646601</c:v>
                </c:pt>
                <c:pt idx="4885">
                  <c:v>271.14807317504801</c:v>
                </c:pt>
                <c:pt idx="4886">
                  <c:v>271.20357943363098</c:v>
                </c:pt>
                <c:pt idx="4887">
                  <c:v>271.25908569221298</c:v>
                </c:pt>
                <c:pt idx="4888">
                  <c:v>271.314591950796</c:v>
                </c:pt>
                <c:pt idx="4889">
                  <c:v>271.370098209378</c:v>
                </c:pt>
                <c:pt idx="4890">
                  <c:v>271.42560446796</c:v>
                </c:pt>
                <c:pt idx="4891">
                  <c:v>271.48111072654302</c:v>
                </c:pt>
                <c:pt idx="4892">
                  <c:v>271.53661698512502</c:v>
                </c:pt>
                <c:pt idx="4893">
                  <c:v>271.59212324370799</c:v>
                </c:pt>
                <c:pt idx="4894">
                  <c:v>271.64762950228999</c:v>
                </c:pt>
                <c:pt idx="4895">
                  <c:v>271.70313576087199</c:v>
                </c:pt>
                <c:pt idx="4896">
                  <c:v>271.75864201945501</c:v>
                </c:pt>
                <c:pt idx="4897">
                  <c:v>271.81414827803701</c:v>
                </c:pt>
                <c:pt idx="4898">
                  <c:v>271.86965453661998</c:v>
                </c:pt>
                <c:pt idx="4899">
                  <c:v>271.92516079520198</c:v>
                </c:pt>
                <c:pt idx="4900">
                  <c:v>271.98066705378398</c:v>
                </c:pt>
                <c:pt idx="4901">
                  <c:v>272.036173312367</c:v>
                </c:pt>
                <c:pt idx="4902">
                  <c:v>272.091679570949</c:v>
                </c:pt>
                <c:pt idx="4903">
                  <c:v>272.14718582953202</c:v>
                </c:pt>
                <c:pt idx="4904">
                  <c:v>272.20269208811402</c:v>
                </c:pt>
                <c:pt idx="4905">
                  <c:v>272.25819834669602</c:v>
                </c:pt>
                <c:pt idx="4906">
                  <c:v>272.31370460527899</c:v>
                </c:pt>
                <c:pt idx="4907">
                  <c:v>272.36921086386099</c:v>
                </c:pt>
                <c:pt idx="4908">
                  <c:v>272.42471712244401</c:v>
                </c:pt>
                <c:pt idx="4909">
                  <c:v>272.48022338102601</c:v>
                </c:pt>
                <c:pt idx="4910">
                  <c:v>272.53572963960897</c:v>
                </c:pt>
                <c:pt idx="4911">
                  <c:v>272.59123589819097</c:v>
                </c:pt>
                <c:pt idx="4912">
                  <c:v>272.64674215677297</c:v>
                </c:pt>
                <c:pt idx="4913">
                  <c:v>272.702248415356</c:v>
                </c:pt>
                <c:pt idx="4914">
                  <c:v>272.757754673938</c:v>
                </c:pt>
                <c:pt idx="4915">
                  <c:v>272.81326093252102</c:v>
                </c:pt>
                <c:pt idx="4916">
                  <c:v>272.86876719110302</c:v>
                </c:pt>
                <c:pt idx="4917">
                  <c:v>272.92427344968502</c:v>
                </c:pt>
                <c:pt idx="4918">
                  <c:v>272.97977970826798</c:v>
                </c:pt>
                <c:pt idx="4919">
                  <c:v>273.03528596684998</c:v>
                </c:pt>
                <c:pt idx="4920">
                  <c:v>273.09079222543301</c:v>
                </c:pt>
                <c:pt idx="4921">
                  <c:v>273.14629848401501</c:v>
                </c:pt>
                <c:pt idx="4922">
                  <c:v>273.20180474259701</c:v>
                </c:pt>
                <c:pt idx="4923">
                  <c:v>273.25731100118003</c:v>
                </c:pt>
                <c:pt idx="4924">
                  <c:v>273.31281725976203</c:v>
                </c:pt>
                <c:pt idx="4925">
                  <c:v>273.36832351834499</c:v>
                </c:pt>
                <c:pt idx="4926">
                  <c:v>273.42382977692699</c:v>
                </c:pt>
                <c:pt idx="4927">
                  <c:v>273.47933603550899</c:v>
                </c:pt>
                <c:pt idx="4928">
                  <c:v>273.53484229409202</c:v>
                </c:pt>
                <c:pt idx="4929">
                  <c:v>273.59034855267402</c:v>
                </c:pt>
                <c:pt idx="4930">
                  <c:v>273.64585481125698</c:v>
                </c:pt>
                <c:pt idx="4931">
                  <c:v>273.70136106983898</c:v>
                </c:pt>
                <c:pt idx="4932">
                  <c:v>273.75686732842098</c:v>
                </c:pt>
                <c:pt idx="4933">
                  <c:v>273.812373587004</c:v>
                </c:pt>
                <c:pt idx="4934">
                  <c:v>273.867879845586</c:v>
                </c:pt>
                <c:pt idx="4935">
                  <c:v>273.92338610416903</c:v>
                </c:pt>
                <c:pt idx="4936">
                  <c:v>273.97889236275103</c:v>
                </c:pt>
                <c:pt idx="4937">
                  <c:v>274.03439862133303</c:v>
                </c:pt>
                <c:pt idx="4938">
                  <c:v>274.08990487991599</c:v>
                </c:pt>
                <c:pt idx="4939">
                  <c:v>274.14541113849799</c:v>
                </c:pt>
                <c:pt idx="4940">
                  <c:v>274.20091739708101</c:v>
                </c:pt>
                <c:pt idx="4941">
                  <c:v>274.25642365566301</c:v>
                </c:pt>
                <c:pt idx="4942">
                  <c:v>274.31192991424501</c:v>
                </c:pt>
                <c:pt idx="4943">
                  <c:v>274.36743617282798</c:v>
                </c:pt>
                <c:pt idx="4944">
                  <c:v>274.42294243140998</c:v>
                </c:pt>
                <c:pt idx="4945">
                  <c:v>274.478448689993</c:v>
                </c:pt>
                <c:pt idx="4946">
                  <c:v>274.533954948575</c:v>
                </c:pt>
                <c:pt idx="4947">
                  <c:v>274.58946120715802</c:v>
                </c:pt>
                <c:pt idx="4948">
                  <c:v>274.64496746574002</c:v>
                </c:pt>
                <c:pt idx="4949">
                  <c:v>274.70047372432202</c:v>
                </c:pt>
                <c:pt idx="4950">
                  <c:v>274.75597998290499</c:v>
                </c:pt>
                <c:pt idx="4951">
                  <c:v>274.81148624148699</c:v>
                </c:pt>
                <c:pt idx="4952">
                  <c:v>274.86699250007001</c:v>
                </c:pt>
                <c:pt idx="4953">
                  <c:v>274.92249875865201</c:v>
                </c:pt>
                <c:pt idx="4954">
                  <c:v>274.97800501723401</c:v>
                </c:pt>
                <c:pt idx="4955">
                  <c:v>275.03351127581698</c:v>
                </c:pt>
                <c:pt idx="4956">
                  <c:v>275.08901753439898</c:v>
                </c:pt>
                <c:pt idx="4957">
                  <c:v>275.144523792982</c:v>
                </c:pt>
                <c:pt idx="4958">
                  <c:v>275.200030051564</c:v>
                </c:pt>
                <c:pt idx="4959">
                  <c:v>275.255536310146</c:v>
                </c:pt>
                <c:pt idx="4960">
                  <c:v>275.31104256872902</c:v>
                </c:pt>
                <c:pt idx="4961">
                  <c:v>275.36654882731102</c:v>
                </c:pt>
                <c:pt idx="4962">
                  <c:v>275.42205508589399</c:v>
                </c:pt>
                <c:pt idx="4963">
                  <c:v>275.47756134447599</c:v>
                </c:pt>
                <c:pt idx="4964">
                  <c:v>275.53306760305799</c:v>
                </c:pt>
                <c:pt idx="4965">
                  <c:v>275.58857386164101</c:v>
                </c:pt>
                <c:pt idx="4966">
                  <c:v>275.64408012022301</c:v>
                </c:pt>
                <c:pt idx="4967">
                  <c:v>275.69958637880598</c:v>
                </c:pt>
                <c:pt idx="4968">
                  <c:v>275.75509263738797</c:v>
                </c:pt>
                <c:pt idx="4969">
                  <c:v>275.81059889596997</c:v>
                </c:pt>
                <c:pt idx="4970">
                  <c:v>275.866105154553</c:v>
                </c:pt>
                <c:pt idx="4971">
                  <c:v>275.921611413135</c:v>
                </c:pt>
                <c:pt idx="4972">
                  <c:v>275.97711767171802</c:v>
                </c:pt>
                <c:pt idx="4973">
                  <c:v>276.03262393030002</c:v>
                </c:pt>
                <c:pt idx="4974">
                  <c:v>276.08813018888202</c:v>
                </c:pt>
                <c:pt idx="4975">
                  <c:v>276.14363644746498</c:v>
                </c:pt>
                <c:pt idx="4976">
                  <c:v>276.19914270604698</c:v>
                </c:pt>
                <c:pt idx="4977">
                  <c:v>276.25464896463001</c:v>
                </c:pt>
                <c:pt idx="4978">
                  <c:v>276.31015522321201</c:v>
                </c:pt>
                <c:pt idx="4979">
                  <c:v>276.36566148179401</c:v>
                </c:pt>
                <c:pt idx="4980">
                  <c:v>276.42116774037697</c:v>
                </c:pt>
                <c:pt idx="4981">
                  <c:v>276.47667399895897</c:v>
                </c:pt>
                <c:pt idx="4982">
                  <c:v>276.532180257542</c:v>
                </c:pt>
                <c:pt idx="4983">
                  <c:v>276.58768651612399</c:v>
                </c:pt>
                <c:pt idx="4984">
                  <c:v>276.64319277470702</c:v>
                </c:pt>
                <c:pt idx="4985">
                  <c:v>276.69869903328902</c:v>
                </c:pt>
                <c:pt idx="4986">
                  <c:v>276.75420529187102</c:v>
                </c:pt>
                <c:pt idx="4987">
                  <c:v>276.80971155045398</c:v>
                </c:pt>
                <c:pt idx="4988">
                  <c:v>276.86521780903598</c:v>
                </c:pt>
                <c:pt idx="4989">
                  <c:v>276.92072406761798</c:v>
                </c:pt>
                <c:pt idx="4990">
                  <c:v>276.97623032620101</c:v>
                </c:pt>
                <c:pt idx="4991">
                  <c:v>277.031736584783</c:v>
                </c:pt>
                <c:pt idx="4992">
                  <c:v>277.08724284336603</c:v>
                </c:pt>
                <c:pt idx="4993">
                  <c:v>277.14274910194803</c:v>
                </c:pt>
                <c:pt idx="4994">
                  <c:v>277.19825536053099</c:v>
                </c:pt>
                <c:pt idx="4995">
                  <c:v>277.25376161911299</c:v>
                </c:pt>
                <c:pt idx="4996">
                  <c:v>277.30926787769499</c:v>
                </c:pt>
                <c:pt idx="4997">
                  <c:v>277.36477413627802</c:v>
                </c:pt>
                <c:pt idx="4998">
                  <c:v>277.42028039486001</c:v>
                </c:pt>
                <c:pt idx="4999">
                  <c:v>277.47578665344298</c:v>
                </c:pt>
                <c:pt idx="5000">
                  <c:v>277.53129291202498</c:v>
                </c:pt>
                <c:pt idx="5001">
                  <c:v>277.58679917060698</c:v>
                </c:pt>
                <c:pt idx="5002">
                  <c:v>277.64230542919</c:v>
                </c:pt>
                <c:pt idx="5003">
                  <c:v>277.697811687772</c:v>
                </c:pt>
                <c:pt idx="5004">
                  <c:v>277.75331794635503</c:v>
                </c:pt>
                <c:pt idx="5005">
                  <c:v>277.80882420493703</c:v>
                </c:pt>
                <c:pt idx="5006">
                  <c:v>277.86433046351902</c:v>
                </c:pt>
                <c:pt idx="5007">
                  <c:v>277.91983672210199</c:v>
                </c:pt>
                <c:pt idx="5008">
                  <c:v>277.97534298068399</c:v>
                </c:pt>
                <c:pt idx="5009">
                  <c:v>278.03084923926701</c:v>
                </c:pt>
                <c:pt idx="5010">
                  <c:v>278.08635549784901</c:v>
                </c:pt>
                <c:pt idx="5011">
                  <c:v>278.14186175643101</c:v>
                </c:pt>
                <c:pt idx="5012">
                  <c:v>278.19736801501398</c:v>
                </c:pt>
                <c:pt idx="5013">
                  <c:v>278.25287427359598</c:v>
                </c:pt>
                <c:pt idx="5014">
                  <c:v>278.308380532179</c:v>
                </c:pt>
                <c:pt idx="5015">
                  <c:v>278.363886790761</c:v>
                </c:pt>
                <c:pt idx="5016">
                  <c:v>278.419393049343</c:v>
                </c:pt>
                <c:pt idx="5017">
                  <c:v>278.47489930792602</c:v>
                </c:pt>
                <c:pt idx="5018">
                  <c:v>278.53040556650802</c:v>
                </c:pt>
                <c:pt idx="5019">
                  <c:v>278.58591182509099</c:v>
                </c:pt>
                <c:pt idx="5020">
                  <c:v>278.64141808367299</c:v>
                </c:pt>
                <c:pt idx="5021">
                  <c:v>278.69692434225601</c:v>
                </c:pt>
                <c:pt idx="5022">
                  <c:v>278.75243060083801</c:v>
                </c:pt>
                <c:pt idx="5023">
                  <c:v>278.80793685942001</c:v>
                </c:pt>
                <c:pt idx="5024">
                  <c:v>278.86344311800298</c:v>
                </c:pt>
                <c:pt idx="5025">
                  <c:v>278.91894937658498</c:v>
                </c:pt>
                <c:pt idx="5026">
                  <c:v>278.97445563516698</c:v>
                </c:pt>
                <c:pt idx="5027">
                  <c:v>279.02996189375</c:v>
                </c:pt>
                <c:pt idx="5028">
                  <c:v>279.085468152332</c:v>
                </c:pt>
                <c:pt idx="5029">
                  <c:v>279.14097441091502</c:v>
                </c:pt>
                <c:pt idx="5030">
                  <c:v>279.19648066949702</c:v>
                </c:pt>
                <c:pt idx="5031">
                  <c:v>279.25198692807999</c:v>
                </c:pt>
                <c:pt idx="5032">
                  <c:v>279.30749318666199</c:v>
                </c:pt>
                <c:pt idx="5033">
                  <c:v>279.36299944524399</c:v>
                </c:pt>
                <c:pt idx="5034">
                  <c:v>279.41850570382701</c:v>
                </c:pt>
                <c:pt idx="5035">
                  <c:v>279.47401196240901</c:v>
                </c:pt>
                <c:pt idx="5036">
                  <c:v>279.52951822099197</c:v>
                </c:pt>
                <c:pt idx="5037">
                  <c:v>279.58502447957397</c:v>
                </c:pt>
                <c:pt idx="5038">
                  <c:v>279.64053073815597</c:v>
                </c:pt>
                <c:pt idx="5039">
                  <c:v>279.696036996739</c:v>
                </c:pt>
                <c:pt idx="5040">
                  <c:v>279.751543255321</c:v>
                </c:pt>
                <c:pt idx="5041">
                  <c:v>279.80704951390402</c:v>
                </c:pt>
                <c:pt idx="5042">
                  <c:v>279.86255577248602</c:v>
                </c:pt>
                <c:pt idx="5043">
                  <c:v>279.91806203106802</c:v>
                </c:pt>
                <c:pt idx="5044">
                  <c:v>279.97356828965098</c:v>
                </c:pt>
                <c:pt idx="5045">
                  <c:v>280.02907454823298</c:v>
                </c:pt>
                <c:pt idx="5046">
                  <c:v>280.08458080681601</c:v>
                </c:pt>
                <c:pt idx="5047">
                  <c:v>280.14008706539801</c:v>
                </c:pt>
                <c:pt idx="5048">
                  <c:v>280.19559332398001</c:v>
                </c:pt>
                <c:pt idx="5049">
                  <c:v>280.25109958256297</c:v>
                </c:pt>
                <c:pt idx="5050">
                  <c:v>280.30660584114497</c:v>
                </c:pt>
                <c:pt idx="5051">
                  <c:v>280.36211209972799</c:v>
                </c:pt>
                <c:pt idx="5052">
                  <c:v>280.41761835830999</c:v>
                </c:pt>
                <c:pt idx="5053">
                  <c:v>280.47312461689199</c:v>
                </c:pt>
                <c:pt idx="5054">
                  <c:v>280.52863087547502</c:v>
                </c:pt>
                <c:pt idx="5055">
                  <c:v>280.58413713405702</c:v>
                </c:pt>
                <c:pt idx="5056">
                  <c:v>280.63964339263998</c:v>
                </c:pt>
                <c:pt idx="5057">
                  <c:v>280.69514965122198</c:v>
                </c:pt>
                <c:pt idx="5058">
                  <c:v>280.75065590980398</c:v>
                </c:pt>
                <c:pt idx="5059">
                  <c:v>280.806162168387</c:v>
                </c:pt>
                <c:pt idx="5060">
                  <c:v>280.861668426969</c:v>
                </c:pt>
                <c:pt idx="5061">
                  <c:v>280.91717468555203</c:v>
                </c:pt>
                <c:pt idx="5062">
                  <c:v>280.97268094413403</c:v>
                </c:pt>
                <c:pt idx="5063">
                  <c:v>281.02818720271603</c:v>
                </c:pt>
                <c:pt idx="5064">
                  <c:v>281.08369346129899</c:v>
                </c:pt>
                <c:pt idx="5065">
                  <c:v>281.13919971988099</c:v>
                </c:pt>
                <c:pt idx="5066">
                  <c:v>281.19470597846401</c:v>
                </c:pt>
                <c:pt idx="5067">
                  <c:v>281.25021223704601</c:v>
                </c:pt>
                <c:pt idx="5068">
                  <c:v>281.30571849562898</c:v>
                </c:pt>
                <c:pt idx="5069">
                  <c:v>281.36122475421098</c:v>
                </c:pt>
                <c:pt idx="5070">
                  <c:v>281.41673101279298</c:v>
                </c:pt>
                <c:pt idx="5071">
                  <c:v>281.472237271376</c:v>
                </c:pt>
                <c:pt idx="5072">
                  <c:v>281.527743529958</c:v>
                </c:pt>
                <c:pt idx="5073">
                  <c:v>281.58324978854102</c:v>
                </c:pt>
                <c:pt idx="5074">
                  <c:v>281.63875604712302</c:v>
                </c:pt>
                <c:pt idx="5075">
                  <c:v>281.69426230570502</c:v>
                </c:pt>
                <c:pt idx="5076">
                  <c:v>281.74976856428799</c:v>
                </c:pt>
                <c:pt idx="5077">
                  <c:v>281.80527482286999</c:v>
                </c:pt>
                <c:pt idx="5078">
                  <c:v>281.86078108145301</c:v>
                </c:pt>
                <c:pt idx="5079">
                  <c:v>281.91628734003501</c:v>
                </c:pt>
                <c:pt idx="5080">
                  <c:v>281.97179359861701</c:v>
                </c:pt>
                <c:pt idx="5081">
                  <c:v>282.02729985719998</c:v>
                </c:pt>
                <c:pt idx="5082">
                  <c:v>282.08280611578198</c:v>
                </c:pt>
                <c:pt idx="5083">
                  <c:v>282.138312374365</c:v>
                </c:pt>
                <c:pt idx="5084">
                  <c:v>282.193818632947</c:v>
                </c:pt>
                <c:pt idx="5085">
                  <c:v>282.249324891529</c:v>
                </c:pt>
                <c:pt idx="5086">
                  <c:v>282.30483115011202</c:v>
                </c:pt>
                <c:pt idx="5087">
                  <c:v>282.36033740869402</c:v>
                </c:pt>
                <c:pt idx="5088">
                  <c:v>282.41584366727699</c:v>
                </c:pt>
                <c:pt idx="5089">
                  <c:v>282.47134992585899</c:v>
                </c:pt>
                <c:pt idx="5090">
                  <c:v>282.52685618444099</c:v>
                </c:pt>
                <c:pt idx="5091">
                  <c:v>282.58236244302401</c:v>
                </c:pt>
                <c:pt idx="5092">
                  <c:v>282.63786870160601</c:v>
                </c:pt>
                <c:pt idx="5093">
                  <c:v>282.69337496018898</c:v>
                </c:pt>
                <c:pt idx="5094">
                  <c:v>282.74888121877098</c:v>
                </c:pt>
                <c:pt idx="5095">
                  <c:v>282.80438747735298</c:v>
                </c:pt>
                <c:pt idx="5096">
                  <c:v>282.859893735936</c:v>
                </c:pt>
                <c:pt idx="5097">
                  <c:v>282.915399994518</c:v>
                </c:pt>
                <c:pt idx="5098">
                  <c:v>282.97090625310102</c:v>
                </c:pt>
                <c:pt idx="5099">
                  <c:v>283.02641251168302</c:v>
                </c:pt>
                <c:pt idx="5100">
                  <c:v>283.08191877026502</c:v>
                </c:pt>
                <c:pt idx="5101">
                  <c:v>283.13742502884799</c:v>
                </c:pt>
                <c:pt idx="5102">
                  <c:v>283.19293128742999</c:v>
                </c:pt>
                <c:pt idx="5103">
                  <c:v>283.24843754601301</c:v>
                </c:pt>
                <c:pt idx="5104">
                  <c:v>283.30394380459501</c:v>
                </c:pt>
                <c:pt idx="5105">
                  <c:v>283.35945006317797</c:v>
                </c:pt>
                <c:pt idx="5106">
                  <c:v>283.41495632175997</c:v>
                </c:pt>
                <c:pt idx="5107">
                  <c:v>283.47046258034197</c:v>
                </c:pt>
                <c:pt idx="5108">
                  <c:v>283.525968838925</c:v>
                </c:pt>
                <c:pt idx="5109">
                  <c:v>283.581475097507</c:v>
                </c:pt>
                <c:pt idx="5110">
                  <c:v>283.63698135609002</c:v>
                </c:pt>
                <c:pt idx="5111">
                  <c:v>283.69248761467202</c:v>
                </c:pt>
                <c:pt idx="5112">
                  <c:v>283.74799387325402</c:v>
                </c:pt>
                <c:pt idx="5113">
                  <c:v>283.80350013183698</c:v>
                </c:pt>
                <c:pt idx="5114">
                  <c:v>283.85900639041898</c:v>
                </c:pt>
                <c:pt idx="5115">
                  <c:v>283.91451264900201</c:v>
                </c:pt>
                <c:pt idx="5116">
                  <c:v>283.97001890758401</c:v>
                </c:pt>
                <c:pt idx="5117">
                  <c:v>284.02552516616601</c:v>
                </c:pt>
                <c:pt idx="5118">
                  <c:v>284.08103142474903</c:v>
                </c:pt>
                <c:pt idx="5119">
                  <c:v>284.13653768333103</c:v>
                </c:pt>
                <c:pt idx="5120">
                  <c:v>284.19204394191399</c:v>
                </c:pt>
                <c:pt idx="5121">
                  <c:v>284.24755020049599</c:v>
                </c:pt>
                <c:pt idx="5122">
                  <c:v>284.30305645907799</c:v>
                </c:pt>
                <c:pt idx="5123">
                  <c:v>284.35856271766102</c:v>
                </c:pt>
                <c:pt idx="5124">
                  <c:v>284.41406897624302</c:v>
                </c:pt>
                <c:pt idx="5125">
                  <c:v>284.46957523482598</c:v>
                </c:pt>
                <c:pt idx="5126">
                  <c:v>284.52508149340798</c:v>
                </c:pt>
                <c:pt idx="5127">
                  <c:v>284.58058775198998</c:v>
                </c:pt>
                <c:pt idx="5128">
                  <c:v>284.636094010573</c:v>
                </c:pt>
                <c:pt idx="5129">
                  <c:v>284.691600269155</c:v>
                </c:pt>
                <c:pt idx="5130">
                  <c:v>284.74710652773803</c:v>
                </c:pt>
                <c:pt idx="5131">
                  <c:v>284.80261278632003</c:v>
                </c:pt>
                <c:pt idx="5132">
                  <c:v>284.85811904490203</c:v>
                </c:pt>
                <c:pt idx="5133">
                  <c:v>284.91362530348499</c:v>
                </c:pt>
                <c:pt idx="5134">
                  <c:v>284.96913156206699</c:v>
                </c:pt>
                <c:pt idx="5135">
                  <c:v>285.02463782065001</c:v>
                </c:pt>
                <c:pt idx="5136">
                  <c:v>285.08014407923201</c:v>
                </c:pt>
                <c:pt idx="5137">
                  <c:v>285.13565033781401</c:v>
                </c:pt>
                <c:pt idx="5138">
                  <c:v>285.19115659639698</c:v>
                </c:pt>
                <c:pt idx="5139">
                  <c:v>285.24666285497898</c:v>
                </c:pt>
                <c:pt idx="5140">
                  <c:v>285.302169113562</c:v>
                </c:pt>
                <c:pt idx="5141">
                  <c:v>285.357675372144</c:v>
                </c:pt>
                <c:pt idx="5142">
                  <c:v>285.41318163072702</c:v>
                </c:pt>
                <c:pt idx="5143">
                  <c:v>285.46868788930902</c:v>
                </c:pt>
                <c:pt idx="5144">
                  <c:v>285.52419414789102</c:v>
                </c:pt>
                <c:pt idx="5145">
                  <c:v>285.57970040647399</c:v>
                </c:pt>
                <c:pt idx="5146">
                  <c:v>285.63520666505599</c:v>
                </c:pt>
                <c:pt idx="5147">
                  <c:v>285.69071292363901</c:v>
                </c:pt>
                <c:pt idx="5148">
                  <c:v>285.74621918222101</c:v>
                </c:pt>
                <c:pt idx="5149">
                  <c:v>285.80172544080301</c:v>
                </c:pt>
                <c:pt idx="5150">
                  <c:v>285.85723169938598</c:v>
                </c:pt>
                <c:pt idx="5151">
                  <c:v>285.91273795796798</c:v>
                </c:pt>
                <c:pt idx="5152">
                  <c:v>285.968244216551</c:v>
                </c:pt>
                <c:pt idx="5153">
                  <c:v>286.023750475133</c:v>
                </c:pt>
                <c:pt idx="5154">
                  <c:v>286.079256733715</c:v>
                </c:pt>
                <c:pt idx="5155">
                  <c:v>286.13476299229802</c:v>
                </c:pt>
                <c:pt idx="5156">
                  <c:v>286.19026925088002</c:v>
                </c:pt>
                <c:pt idx="5157">
                  <c:v>286.24577550946299</c:v>
                </c:pt>
                <c:pt idx="5158">
                  <c:v>286.30128176804499</c:v>
                </c:pt>
                <c:pt idx="5159">
                  <c:v>286.35678802662699</c:v>
                </c:pt>
                <c:pt idx="5160">
                  <c:v>286.41229428521001</c:v>
                </c:pt>
                <c:pt idx="5161">
                  <c:v>286.46780054379201</c:v>
                </c:pt>
                <c:pt idx="5162">
                  <c:v>286.52330680237498</c:v>
                </c:pt>
                <c:pt idx="5163">
                  <c:v>286.57881306095697</c:v>
                </c:pt>
                <c:pt idx="5164">
                  <c:v>286.63431931953897</c:v>
                </c:pt>
                <c:pt idx="5165">
                  <c:v>286.689825578122</c:v>
                </c:pt>
                <c:pt idx="5166">
                  <c:v>286.745331836704</c:v>
                </c:pt>
                <c:pt idx="5167">
                  <c:v>286.80083809528702</c:v>
                </c:pt>
                <c:pt idx="5168">
                  <c:v>286.85634435386902</c:v>
                </c:pt>
                <c:pt idx="5169">
                  <c:v>286.91185061245102</c:v>
                </c:pt>
                <c:pt idx="5170">
                  <c:v>286.96735687103399</c:v>
                </c:pt>
                <c:pt idx="5171">
                  <c:v>287.02286312961598</c:v>
                </c:pt>
                <c:pt idx="5172">
                  <c:v>287.07836938819901</c:v>
                </c:pt>
                <c:pt idx="5173">
                  <c:v>287.13387564678101</c:v>
                </c:pt>
                <c:pt idx="5174">
                  <c:v>287.18938190536301</c:v>
                </c:pt>
                <c:pt idx="5175">
                  <c:v>287.24488816394597</c:v>
                </c:pt>
                <c:pt idx="5176">
                  <c:v>287.30039442252797</c:v>
                </c:pt>
                <c:pt idx="5177">
                  <c:v>287.355900681111</c:v>
                </c:pt>
                <c:pt idx="5178">
                  <c:v>287.41140693969299</c:v>
                </c:pt>
                <c:pt idx="5179">
                  <c:v>287.46691319827499</c:v>
                </c:pt>
                <c:pt idx="5180">
                  <c:v>287.52241945685802</c:v>
                </c:pt>
                <c:pt idx="5181">
                  <c:v>287.57792571544002</c:v>
                </c:pt>
                <c:pt idx="5182">
                  <c:v>287.63343197402298</c:v>
                </c:pt>
                <c:pt idx="5183">
                  <c:v>287.68893823260498</c:v>
                </c:pt>
                <c:pt idx="5184">
                  <c:v>287.74444449118698</c:v>
                </c:pt>
                <c:pt idx="5185">
                  <c:v>287.79995074977001</c:v>
                </c:pt>
                <c:pt idx="5186">
                  <c:v>287.855457008352</c:v>
                </c:pt>
                <c:pt idx="5187">
                  <c:v>287.91096326693503</c:v>
                </c:pt>
                <c:pt idx="5188">
                  <c:v>287.96646952551703</c:v>
                </c:pt>
                <c:pt idx="5189">
                  <c:v>288.02197578409999</c:v>
                </c:pt>
                <c:pt idx="5190">
                  <c:v>288.07748204268199</c:v>
                </c:pt>
                <c:pt idx="5191">
                  <c:v>288.13298830126399</c:v>
                </c:pt>
                <c:pt idx="5192">
                  <c:v>288.18849455984702</c:v>
                </c:pt>
                <c:pt idx="5193">
                  <c:v>288.24400081842901</c:v>
                </c:pt>
                <c:pt idx="5194">
                  <c:v>288.29950707701198</c:v>
                </c:pt>
                <c:pt idx="5195">
                  <c:v>288.35501333559398</c:v>
                </c:pt>
                <c:pt idx="5196">
                  <c:v>288.41051959417598</c:v>
                </c:pt>
                <c:pt idx="5197">
                  <c:v>288.466025852759</c:v>
                </c:pt>
                <c:pt idx="5198">
                  <c:v>288.521532111341</c:v>
                </c:pt>
                <c:pt idx="5199">
                  <c:v>288.57703836992403</c:v>
                </c:pt>
                <c:pt idx="5200">
                  <c:v>288.63254462850603</c:v>
                </c:pt>
                <c:pt idx="5201">
                  <c:v>288.68805088708802</c:v>
                </c:pt>
                <c:pt idx="5202">
                  <c:v>288.74355714567099</c:v>
                </c:pt>
                <c:pt idx="5203">
                  <c:v>288.79906340425299</c:v>
                </c:pt>
                <c:pt idx="5204">
                  <c:v>288.85456966283601</c:v>
                </c:pt>
                <c:pt idx="5205">
                  <c:v>288.91007592141801</c:v>
                </c:pt>
                <c:pt idx="5206">
                  <c:v>288.96558218000001</c:v>
                </c:pt>
                <c:pt idx="5207">
                  <c:v>289.02108843858298</c:v>
                </c:pt>
                <c:pt idx="5208">
                  <c:v>289.07659469716498</c:v>
                </c:pt>
                <c:pt idx="5209">
                  <c:v>289.132100955748</c:v>
                </c:pt>
                <c:pt idx="5210">
                  <c:v>289.18760721433</c:v>
                </c:pt>
                <c:pt idx="5211">
                  <c:v>289.243113472912</c:v>
                </c:pt>
                <c:pt idx="5212">
                  <c:v>289.29861973149502</c:v>
                </c:pt>
                <c:pt idx="5213">
                  <c:v>289.35412599007702</c:v>
                </c:pt>
                <c:pt idx="5214">
                  <c:v>289.40963224865999</c:v>
                </c:pt>
                <c:pt idx="5215">
                  <c:v>289.46513850724199</c:v>
                </c:pt>
                <c:pt idx="5216">
                  <c:v>289.52064476582399</c:v>
                </c:pt>
                <c:pt idx="5217">
                  <c:v>289.57615102440701</c:v>
                </c:pt>
                <c:pt idx="5218">
                  <c:v>289.63165728298901</c:v>
                </c:pt>
                <c:pt idx="5219">
                  <c:v>289.68716354157198</c:v>
                </c:pt>
                <c:pt idx="5220">
                  <c:v>289.74266980015398</c:v>
                </c:pt>
                <c:pt idx="5221">
                  <c:v>289.79817605873598</c:v>
                </c:pt>
                <c:pt idx="5222">
                  <c:v>289.853682317319</c:v>
                </c:pt>
                <c:pt idx="5223">
                  <c:v>289.909188575901</c:v>
                </c:pt>
                <c:pt idx="5224">
                  <c:v>289.96469483448402</c:v>
                </c:pt>
                <c:pt idx="5225">
                  <c:v>290.02020109306602</c:v>
                </c:pt>
                <c:pt idx="5226">
                  <c:v>290.07570735164899</c:v>
                </c:pt>
                <c:pt idx="5227">
                  <c:v>290.13121361023099</c:v>
                </c:pt>
                <c:pt idx="5228">
                  <c:v>290.18671986881299</c:v>
                </c:pt>
                <c:pt idx="5229">
                  <c:v>290.24222612739601</c:v>
                </c:pt>
                <c:pt idx="5230">
                  <c:v>290.29773238597801</c:v>
                </c:pt>
                <c:pt idx="5231">
                  <c:v>290.35323864456097</c:v>
                </c:pt>
                <c:pt idx="5232">
                  <c:v>290.40874490314297</c:v>
                </c:pt>
                <c:pt idx="5233">
                  <c:v>290.46425116172497</c:v>
                </c:pt>
                <c:pt idx="5234">
                  <c:v>290.519757420308</c:v>
                </c:pt>
                <c:pt idx="5235">
                  <c:v>290.57526367889</c:v>
                </c:pt>
                <c:pt idx="5236">
                  <c:v>290.63076993747302</c:v>
                </c:pt>
                <c:pt idx="5237">
                  <c:v>290.68627619605502</c:v>
                </c:pt>
                <c:pt idx="5238">
                  <c:v>290.74178245463702</c:v>
                </c:pt>
                <c:pt idx="5239">
                  <c:v>290.79728871321998</c:v>
                </c:pt>
                <c:pt idx="5240">
                  <c:v>290.85279497180198</c:v>
                </c:pt>
                <c:pt idx="5241">
                  <c:v>290.90830123038501</c:v>
                </c:pt>
                <c:pt idx="5242">
                  <c:v>290.96380748896701</c:v>
                </c:pt>
                <c:pt idx="5243">
                  <c:v>291.01931374754901</c:v>
                </c:pt>
                <c:pt idx="5244">
                  <c:v>291.07482000613197</c:v>
                </c:pt>
                <c:pt idx="5245">
                  <c:v>291.13032626471397</c:v>
                </c:pt>
                <c:pt idx="5246">
                  <c:v>291.18583252329699</c:v>
                </c:pt>
                <c:pt idx="5247">
                  <c:v>291.24133878187899</c:v>
                </c:pt>
                <c:pt idx="5248">
                  <c:v>291.29684504046099</c:v>
                </c:pt>
                <c:pt idx="5249">
                  <c:v>291.35235129904402</c:v>
                </c:pt>
                <c:pt idx="5250">
                  <c:v>291.40785755762602</c:v>
                </c:pt>
                <c:pt idx="5251">
                  <c:v>291.46336381620898</c:v>
                </c:pt>
                <c:pt idx="5252">
                  <c:v>291.51887007479098</c:v>
                </c:pt>
                <c:pt idx="5253">
                  <c:v>291.57437633337298</c:v>
                </c:pt>
                <c:pt idx="5254">
                  <c:v>291.629882591956</c:v>
                </c:pt>
                <c:pt idx="5255">
                  <c:v>291.685388850538</c:v>
                </c:pt>
                <c:pt idx="5256">
                  <c:v>291.74089510912103</c:v>
                </c:pt>
                <c:pt idx="5257">
                  <c:v>291.79640136770303</c:v>
                </c:pt>
                <c:pt idx="5258">
                  <c:v>291.85190762628503</c:v>
                </c:pt>
                <c:pt idx="5259">
                  <c:v>291.90741388486799</c:v>
                </c:pt>
                <c:pt idx="5260">
                  <c:v>291.96292014344999</c:v>
                </c:pt>
                <c:pt idx="5261">
                  <c:v>292.01842640203301</c:v>
                </c:pt>
                <c:pt idx="5262">
                  <c:v>292.07393266061501</c:v>
                </c:pt>
                <c:pt idx="5263">
                  <c:v>292.12943891919701</c:v>
                </c:pt>
                <c:pt idx="5264">
                  <c:v>292.18494517777998</c:v>
                </c:pt>
                <c:pt idx="5265">
                  <c:v>292.24045143636198</c:v>
                </c:pt>
                <c:pt idx="5266">
                  <c:v>292.295957694945</c:v>
                </c:pt>
                <c:pt idx="5267">
                  <c:v>292.351463953527</c:v>
                </c:pt>
                <c:pt idx="5268">
                  <c:v>292.40697021211002</c:v>
                </c:pt>
                <c:pt idx="5269">
                  <c:v>292.46247647069202</c:v>
                </c:pt>
                <c:pt idx="5270">
                  <c:v>292.51798272927402</c:v>
                </c:pt>
                <c:pt idx="5271">
                  <c:v>292.57348898785699</c:v>
                </c:pt>
                <c:pt idx="5272">
                  <c:v>292.62899524643899</c:v>
                </c:pt>
                <c:pt idx="5273">
                  <c:v>292.68450150502201</c:v>
                </c:pt>
                <c:pt idx="5274">
                  <c:v>292.74000776360401</c:v>
                </c:pt>
                <c:pt idx="5275">
                  <c:v>292.79551402218601</c:v>
                </c:pt>
                <c:pt idx="5276">
                  <c:v>292.85102028076898</c:v>
                </c:pt>
                <c:pt idx="5277">
                  <c:v>292.90652653935098</c:v>
                </c:pt>
                <c:pt idx="5278">
                  <c:v>292.962032797934</c:v>
                </c:pt>
                <c:pt idx="5279">
                  <c:v>293.017539056516</c:v>
                </c:pt>
                <c:pt idx="5280">
                  <c:v>293.073045315098</c:v>
                </c:pt>
                <c:pt idx="5281">
                  <c:v>293.12855157368102</c:v>
                </c:pt>
                <c:pt idx="5282">
                  <c:v>293.18405783226302</c:v>
                </c:pt>
                <c:pt idx="5283">
                  <c:v>293.23956409084599</c:v>
                </c:pt>
                <c:pt idx="5284">
                  <c:v>293.29507034942799</c:v>
                </c:pt>
                <c:pt idx="5285">
                  <c:v>293.35057660800999</c:v>
                </c:pt>
                <c:pt idx="5286">
                  <c:v>293.40608286659301</c:v>
                </c:pt>
                <c:pt idx="5287">
                  <c:v>293.46158912517501</c:v>
                </c:pt>
                <c:pt idx="5288">
                  <c:v>293.51709538375798</c:v>
                </c:pt>
                <c:pt idx="5289">
                  <c:v>293.57260164233998</c:v>
                </c:pt>
                <c:pt idx="5290">
                  <c:v>293.62810790092198</c:v>
                </c:pt>
                <c:pt idx="5291">
                  <c:v>293.683614159505</c:v>
                </c:pt>
                <c:pt idx="5292">
                  <c:v>293.739120418087</c:v>
                </c:pt>
                <c:pt idx="5293">
                  <c:v>293.79462667667002</c:v>
                </c:pt>
                <c:pt idx="5294">
                  <c:v>293.85013293525202</c:v>
                </c:pt>
                <c:pt idx="5295">
                  <c:v>293.90563919383402</c:v>
                </c:pt>
                <c:pt idx="5296">
                  <c:v>293.96114545241699</c:v>
                </c:pt>
                <c:pt idx="5297">
                  <c:v>294.01665171099899</c:v>
                </c:pt>
                <c:pt idx="5298">
                  <c:v>294.07215796958201</c:v>
                </c:pt>
                <c:pt idx="5299">
                  <c:v>294.12766422816401</c:v>
                </c:pt>
                <c:pt idx="5300">
                  <c:v>294.18317048674601</c:v>
                </c:pt>
                <c:pt idx="5301">
                  <c:v>294.23867674532897</c:v>
                </c:pt>
                <c:pt idx="5302">
                  <c:v>294.29418300391097</c:v>
                </c:pt>
                <c:pt idx="5303">
                  <c:v>294.349689262494</c:v>
                </c:pt>
                <c:pt idx="5304">
                  <c:v>294.405195521076</c:v>
                </c:pt>
                <c:pt idx="5305">
                  <c:v>294.46070177965902</c:v>
                </c:pt>
                <c:pt idx="5306">
                  <c:v>294.51620803824102</c:v>
                </c:pt>
                <c:pt idx="5307">
                  <c:v>294.57171429682302</c:v>
                </c:pt>
                <c:pt idx="5308">
                  <c:v>294.62722055540598</c:v>
                </c:pt>
                <c:pt idx="5309">
                  <c:v>294.68272681398798</c:v>
                </c:pt>
                <c:pt idx="5310">
                  <c:v>294.73823307257101</c:v>
                </c:pt>
                <c:pt idx="5311">
                  <c:v>294.79373933115301</c:v>
                </c:pt>
                <c:pt idx="5312">
                  <c:v>294.84924558973501</c:v>
                </c:pt>
                <c:pt idx="5313">
                  <c:v>294.90475184831803</c:v>
                </c:pt>
                <c:pt idx="5314">
                  <c:v>294.96025810690003</c:v>
                </c:pt>
                <c:pt idx="5315">
                  <c:v>295.01576436548299</c:v>
                </c:pt>
                <c:pt idx="5316">
                  <c:v>295.07127062406499</c:v>
                </c:pt>
                <c:pt idx="5317">
                  <c:v>295.12677688264699</c:v>
                </c:pt>
                <c:pt idx="5318">
                  <c:v>295.18228314123002</c:v>
                </c:pt>
                <c:pt idx="5319">
                  <c:v>295.23778939981202</c:v>
                </c:pt>
                <c:pt idx="5320">
                  <c:v>295.29329565839498</c:v>
                </c:pt>
                <c:pt idx="5321">
                  <c:v>295.34880191697698</c:v>
                </c:pt>
                <c:pt idx="5322">
                  <c:v>295.40430817555898</c:v>
                </c:pt>
                <c:pt idx="5323">
                  <c:v>295.459814434142</c:v>
                </c:pt>
                <c:pt idx="5324">
                  <c:v>295.515320692724</c:v>
                </c:pt>
                <c:pt idx="5325">
                  <c:v>295.57082695130703</c:v>
                </c:pt>
                <c:pt idx="5326">
                  <c:v>295.62633320988903</c:v>
                </c:pt>
                <c:pt idx="5327">
                  <c:v>295.68183946847103</c:v>
                </c:pt>
                <c:pt idx="5328">
                  <c:v>295.73734572705399</c:v>
                </c:pt>
                <c:pt idx="5329">
                  <c:v>295.79285198563599</c:v>
                </c:pt>
                <c:pt idx="5330">
                  <c:v>295.84835824421901</c:v>
                </c:pt>
                <c:pt idx="5331">
                  <c:v>295.90386450280101</c:v>
                </c:pt>
                <c:pt idx="5332">
                  <c:v>295.95937076138301</c:v>
                </c:pt>
                <c:pt idx="5333">
                  <c:v>296.01487701996598</c:v>
                </c:pt>
                <c:pt idx="5334">
                  <c:v>296.07038327854798</c:v>
                </c:pt>
                <c:pt idx="5335">
                  <c:v>296.125889537131</c:v>
                </c:pt>
                <c:pt idx="5336">
                  <c:v>296.181395795713</c:v>
                </c:pt>
                <c:pt idx="5337">
                  <c:v>296.236902054295</c:v>
                </c:pt>
                <c:pt idx="5338">
                  <c:v>296.29240831287802</c:v>
                </c:pt>
                <c:pt idx="5339">
                  <c:v>296.34791457146002</c:v>
                </c:pt>
                <c:pt idx="5340">
                  <c:v>296.40342083004299</c:v>
                </c:pt>
                <c:pt idx="5341">
                  <c:v>296.45892708862499</c:v>
                </c:pt>
                <c:pt idx="5342">
                  <c:v>296.51443334720801</c:v>
                </c:pt>
                <c:pt idx="5343">
                  <c:v>296.56993960579001</c:v>
                </c:pt>
                <c:pt idx="5344">
                  <c:v>296.62544586437201</c:v>
                </c:pt>
                <c:pt idx="5345">
                  <c:v>296.68095212295498</c:v>
                </c:pt>
                <c:pt idx="5346">
                  <c:v>296.73645838153698</c:v>
                </c:pt>
                <c:pt idx="5347">
                  <c:v>296.79196464011898</c:v>
                </c:pt>
                <c:pt idx="5348">
                  <c:v>296.847470898702</c:v>
                </c:pt>
                <c:pt idx="5349">
                  <c:v>296.902977157284</c:v>
                </c:pt>
                <c:pt idx="5350">
                  <c:v>296.95848341586702</c:v>
                </c:pt>
                <c:pt idx="5351">
                  <c:v>297.01398967444902</c:v>
                </c:pt>
                <c:pt idx="5352">
                  <c:v>297.06949593303199</c:v>
                </c:pt>
                <c:pt idx="5353">
                  <c:v>297.12500219161399</c:v>
                </c:pt>
                <c:pt idx="5354">
                  <c:v>297.18050845019599</c:v>
                </c:pt>
                <c:pt idx="5355">
                  <c:v>297.23601470877901</c:v>
                </c:pt>
                <c:pt idx="5356">
                  <c:v>297.29152096736101</c:v>
                </c:pt>
                <c:pt idx="5357">
                  <c:v>297.34702722594398</c:v>
                </c:pt>
                <c:pt idx="5358">
                  <c:v>297.40253348452597</c:v>
                </c:pt>
                <c:pt idx="5359">
                  <c:v>297.45803974310797</c:v>
                </c:pt>
                <c:pt idx="5360">
                  <c:v>297.513546001691</c:v>
                </c:pt>
                <c:pt idx="5361">
                  <c:v>297.569052260273</c:v>
                </c:pt>
                <c:pt idx="5362">
                  <c:v>297.62455851885602</c:v>
                </c:pt>
                <c:pt idx="5363">
                  <c:v>297.68006477743802</c:v>
                </c:pt>
                <c:pt idx="5364">
                  <c:v>297.73557103602002</c:v>
                </c:pt>
                <c:pt idx="5365">
                  <c:v>297.79107729460299</c:v>
                </c:pt>
                <c:pt idx="5366">
                  <c:v>297.84658355318498</c:v>
                </c:pt>
                <c:pt idx="5367">
                  <c:v>297.90208981176801</c:v>
                </c:pt>
                <c:pt idx="5368">
                  <c:v>297.95759607035001</c:v>
                </c:pt>
                <c:pt idx="5369">
                  <c:v>298.01310232893201</c:v>
                </c:pt>
                <c:pt idx="5370">
                  <c:v>298.06860858751497</c:v>
                </c:pt>
                <c:pt idx="5371">
                  <c:v>298.12411484609697</c:v>
                </c:pt>
                <c:pt idx="5372">
                  <c:v>298.17962110468</c:v>
                </c:pt>
                <c:pt idx="5373">
                  <c:v>298.235127363262</c:v>
                </c:pt>
                <c:pt idx="5374">
                  <c:v>298.29063362184399</c:v>
                </c:pt>
                <c:pt idx="5375">
                  <c:v>298.34613988042702</c:v>
                </c:pt>
                <c:pt idx="5376">
                  <c:v>298.40164613900902</c:v>
                </c:pt>
                <c:pt idx="5377">
                  <c:v>298.45715239759198</c:v>
                </c:pt>
                <c:pt idx="5378">
                  <c:v>298.51265865617398</c:v>
                </c:pt>
                <c:pt idx="5379">
                  <c:v>298.56816491475598</c:v>
                </c:pt>
                <c:pt idx="5380">
                  <c:v>298.62367117333901</c:v>
                </c:pt>
                <c:pt idx="5381">
                  <c:v>298.679177431921</c:v>
                </c:pt>
                <c:pt idx="5382">
                  <c:v>298.73468369050403</c:v>
                </c:pt>
                <c:pt idx="5383">
                  <c:v>298.79018994908603</c:v>
                </c:pt>
                <c:pt idx="5384">
                  <c:v>298.84569620766803</c:v>
                </c:pt>
                <c:pt idx="5385">
                  <c:v>298.90120246625099</c:v>
                </c:pt>
                <c:pt idx="5386">
                  <c:v>298.95670872483299</c:v>
                </c:pt>
                <c:pt idx="5387">
                  <c:v>299.01221498341602</c:v>
                </c:pt>
                <c:pt idx="5388">
                  <c:v>299.06772124199802</c:v>
                </c:pt>
                <c:pt idx="5389">
                  <c:v>299.12322750058098</c:v>
                </c:pt>
                <c:pt idx="5390">
                  <c:v>299.17873375916298</c:v>
                </c:pt>
                <c:pt idx="5391">
                  <c:v>299.23424001774498</c:v>
                </c:pt>
                <c:pt idx="5392">
                  <c:v>299.289746276328</c:v>
                </c:pt>
                <c:pt idx="5393">
                  <c:v>299.34525253491</c:v>
                </c:pt>
                <c:pt idx="5394">
                  <c:v>299.40075879349303</c:v>
                </c:pt>
                <c:pt idx="5395">
                  <c:v>299.45626505207503</c:v>
                </c:pt>
                <c:pt idx="5396">
                  <c:v>299.51177131065702</c:v>
                </c:pt>
                <c:pt idx="5397">
                  <c:v>299.56727756923999</c:v>
                </c:pt>
                <c:pt idx="5398">
                  <c:v>299.62278382782199</c:v>
                </c:pt>
                <c:pt idx="5399">
                  <c:v>299.67829008640501</c:v>
                </c:pt>
                <c:pt idx="5400">
                  <c:v>299.73379634498701</c:v>
                </c:pt>
                <c:pt idx="5401">
                  <c:v>299.78930260356901</c:v>
                </c:pt>
                <c:pt idx="5402">
                  <c:v>299.84480886215198</c:v>
                </c:pt>
                <c:pt idx="5403">
                  <c:v>299.90031512073398</c:v>
                </c:pt>
                <c:pt idx="5404">
                  <c:v>299.955821379317</c:v>
                </c:pt>
                <c:pt idx="5405">
                  <c:v>300.011327637899</c:v>
                </c:pt>
                <c:pt idx="5406">
                  <c:v>300.066833896481</c:v>
                </c:pt>
                <c:pt idx="5407">
                  <c:v>300.12234015506402</c:v>
                </c:pt>
                <c:pt idx="5408">
                  <c:v>300.17784641364602</c:v>
                </c:pt>
                <c:pt idx="5409">
                  <c:v>300.23335267222899</c:v>
                </c:pt>
                <c:pt idx="5410">
                  <c:v>300.28885893081099</c:v>
                </c:pt>
                <c:pt idx="5411">
                  <c:v>300.34436518939299</c:v>
                </c:pt>
                <c:pt idx="5412">
                  <c:v>300.39987144797601</c:v>
                </c:pt>
                <c:pt idx="5413">
                  <c:v>300.45537770655801</c:v>
                </c:pt>
                <c:pt idx="5414">
                  <c:v>300.51088396514098</c:v>
                </c:pt>
                <c:pt idx="5415">
                  <c:v>300.56639022372298</c:v>
                </c:pt>
                <c:pt idx="5416">
                  <c:v>300.62189648230498</c:v>
                </c:pt>
                <c:pt idx="5417">
                  <c:v>300.677402740888</c:v>
                </c:pt>
                <c:pt idx="5418">
                  <c:v>300.73290899947</c:v>
                </c:pt>
                <c:pt idx="5419">
                  <c:v>300.78841525805302</c:v>
                </c:pt>
                <c:pt idx="5420">
                  <c:v>300.84392151663502</c:v>
                </c:pt>
                <c:pt idx="5421">
                  <c:v>300.89942777521702</c:v>
                </c:pt>
                <c:pt idx="5422">
                  <c:v>300.95493403379999</c:v>
                </c:pt>
                <c:pt idx="5423">
                  <c:v>301.01044029238199</c:v>
                </c:pt>
                <c:pt idx="5424">
                  <c:v>301.06594655096501</c:v>
                </c:pt>
                <c:pt idx="5425">
                  <c:v>301.12145280954701</c:v>
                </c:pt>
                <c:pt idx="5426">
                  <c:v>301.17695906812997</c:v>
                </c:pt>
                <c:pt idx="5427">
                  <c:v>301.23246532671197</c:v>
                </c:pt>
                <c:pt idx="5428">
                  <c:v>301.28797158529397</c:v>
                </c:pt>
                <c:pt idx="5429">
                  <c:v>301.343477843877</c:v>
                </c:pt>
                <c:pt idx="5430">
                  <c:v>301.398984102459</c:v>
                </c:pt>
                <c:pt idx="5431">
                  <c:v>301.45449036104202</c:v>
                </c:pt>
                <c:pt idx="5432">
                  <c:v>301.50999661962402</c:v>
                </c:pt>
                <c:pt idx="5433">
                  <c:v>301.56550287820602</c:v>
                </c:pt>
                <c:pt idx="5434">
                  <c:v>301.62100913678898</c:v>
                </c:pt>
                <c:pt idx="5435">
                  <c:v>301.67651539537098</c:v>
                </c:pt>
                <c:pt idx="5436">
                  <c:v>301.73202165395401</c:v>
                </c:pt>
                <c:pt idx="5437">
                  <c:v>301.78752791253601</c:v>
                </c:pt>
                <c:pt idx="5438">
                  <c:v>301.84303417111801</c:v>
                </c:pt>
                <c:pt idx="5439">
                  <c:v>301.89854042970097</c:v>
                </c:pt>
                <c:pt idx="5440">
                  <c:v>301.95404668828297</c:v>
                </c:pt>
                <c:pt idx="5441">
                  <c:v>302.00955294686599</c:v>
                </c:pt>
                <c:pt idx="5442">
                  <c:v>302.06505920544799</c:v>
                </c:pt>
                <c:pt idx="5443">
                  <c:v>302.12056546402999</c:v>
                </c:pt>
                <c:pt idx="5444">
                  <c:v>302.17607172261302</c:v>
                </c:pt>
                <c:pt idx="5445">
                  <c:v>302.23157798119502</c:v>
                </c:pt>
                <c:pt idx="5446">
                  <c:v>302.28708423977798</c:v>
                </c:pt>
                <c:pt idx="5447">
                  <c:v>302.34259049835998</c:v>
                </c:pt>
                <c:pt idx="5448">
                  <c:v>302.39809675694198</c:v>
                </c:pt>
                <c:pt idx="5449">
                  <c:v>302.453603015525</c:v>
                </c:pt>
                <c:pt idx="5450">
                  <c:v>302.509109274107</c:v>
                </c:pt>
                <c:pt idx="5451">
                  <c:v>302.56461553269003</c:v>
                </c:pt>
                <c:pt idx="5452">
                  <c:v>302.62012179127203</c:v>
                </c:pt>
                <c:pt idx="5453">
                  <c:v>302.67562804985403</c:v>
                </c:pt>
                <c:pt idx="5454">
                  <c:v>302.73113430843699</c:v>
                </c:pt>
                <c:pt idx="5455">
                  <c:v>302.78664056701899</c:v>
                </c:pt>
                <c:pt idx="5456">
                  <c:v>302.84214682560201</c:v>
                </c:pt>
                <c:pt idx="5457">
                  <c:v>302.89765308418401</c:v>
                </c:pt>
                <c:pt idx="5458">
                  <c:v>302.95315934276601</c:v>
                </c:pt>
                <c:pt idx="5459">
                  <c:v>303.00866560134898</c:v>
                </c:pt>
                <c:pt idx="5460">
                  <c:v>303.06417185993098</c:v>
                </c:pt>
                <c:pt idx="5461">
                  <c:v>303.119678118514</c:v>
                </c:pt>
                <c:pt idx="5462">
                  <c:v>303.175184377096</c:v>
                </c:pt>
                <c:pt idx="5463">
                  <c:v>303.23069063567903</c:v>
                </c:pt>
                <c:pt idx="5464">
                  <c:v>303.28619689426102</c:v>
                </c:pt>
                <c:pt idx="5465">
                  <c:v>303.34170315284302</c:v>
                </c:pt>
                <c:pt idx="5466">
                  <c:v>303.39720941142599</c:v>
                </c:pt>
                <c:pt idx="5467">
                  <c:v>303.45271567000799</c:v>
                </c:pt>
                <c:pt idx="5468">
                  <c:v>303.50822192859101</c:v>
                </c:pt>
                <c:pt idx="5469">
                  <c:v>303.56372818717301</c:v>
                </c:pt>
                <c:pt idx="5470">
                  <c:v>303.61923444575501</c:v>
                </c:pt>
                <c:pt idx="5471">
                  <c:v>303.67474070433798</c:v>
                </c:pt>
                <c:pt idx="5472">
                  <c:v>303.73024696291998</c:v>
                </c:pt>
                <c:pt idx="5473">
                  <c:v>303.785753221503</c:v>
                </c:pt>
                <c:pt idx="5474">
                  <c:v>303.841259480085</c:v>
                </c:pt>
                <c:pt idx="5475">
                  <c:v>303.896765738667</c:v>
                </c:pt>
                <c:pt idx="5476">
                  <c:v>303.95227199725002</c:v>
                </c:pt>
                <c:pt idx="5477">
                  <c:v>304.00777825583202</c:v>
                </c:pt>
                <c:pt idx="5478">
                  <c:v>304.06328451441499</c:v>
                </c:pt>
                <c:pt idx="5479">
                  <c:v>304.11879077299699</c:v>
                </c:pt>
                <c:pt idx="5480">
                  <c:v>304.17429703157899</c:v>
                </c:pt>
                <c:pt idx="5481">
                  <c:v>304.22980329016201</c:v>
                </c:pt>
                <c:pt idx="5482">
                  <c:v>304.28530954874401</c:v>
                </c:pt>
                <c:pt idx="5483">
                  <c:v>304.34081580732698</c:v>
                </c:pt>
                <c:pt idx="5484">
                  <c:v>304.39632206590898</c:v>
                </c:pt>
                <c:pt idx="5485">
                  <c:v>304.45182832449098</c:v>
                </c:pt>
                <c:pt idx="5486">
                  <c:v>304.507334583074</c:v>
                </c:pt>
                <c:pt idx="5487">
                  <c:v>304.562840841656</c:v>
                </c:pt>
                <c:pt idx="5488">
                  <c:v>304.61834710023902</c:v>
                </c:pt>
                <c:pt idx="5489">
                  <c:v>304.67385335882102</c:v>
                </c:pt>
                <c:pt idx="5490">
                  <c:v>304.72935961740302</c:v>
                </c:pt>
                <c:pt idx="5491">
                  <c:v>304.78486587598599</c:v>
                </c:pt>
                <c:pt idx="5492">
                  <c:v>304.84037213456799</c:v>
                </c:pt>
                <c:pt idx="5493">
                  <c:v>304.89587839315101</c:v>
                </c:pt>
                <c:pt idx="5494">
                  <c:v>304.95138465173301</c:v>
                </c:pt>
                <c:pt idx="5495">
                  <c:v>305.00689091031501</c:v>
                </c:pt>
                <c:pt idx="5496">
                  <c:v>305.06239716889797</c:v>
                </c:pt>
                <c:pt idx="5497">
                  <c:v>305.11790342747997</c:v>
                </c:pt>
                <c:pt idx="5498">
                  <c:v>305.173409686063</c:v>
                </c:pt>
                <c:pt idx="5499">
                  <c:v>305.228915944645</c:v>
                </c:pt>
                <c:pt idx="5500">
                  <c:v>305.284422203227</c:v>
                </c:pt>
                <c:pt idx="5501">
                  <c:v>305.33992846181002</c:v>
                </c:pt>
                <c:pt idx="5502">
                  <c:v>305.39543472039202</c:v>
                </c:pt>
                <c:pt idx="5503">
                  <c:v>305.45094097897498</c:v>
                </c:pt>
                <c:pt idx="5504">
                  <c:v>305.50644723755698</c:v>
                </c:pt>
                <c:pt idx="5505">
                  <c:v>305.56195349613898</c:v>
                </c:pt>
                <c:pt idx="5506">
                  <c:v>305.61745975472201</c:v>
                </c:pt>
                <c:pt idx="5507">
                  <c:v>305.67296601330401</c:v>
                </c:pt>
                <c:pt idx="5508">
                  <c:v>305.72847227188697</c:v>
                </c:pt>
                <c:pt idx="5509">
                  <c:v>305.78397853046903</c:v>
                </c:pt>
                <c:pt idx="5510">
                  <c:v>305.83948478905199</c:v>
                </c:pt>
                <c:pt idx="5511">
                  <c:v>305.89499104763399</c:v>
                </c:pt>
                <c:pt idx="5512">
                  <c:v>305.95049730621599</c:v>
                </c:pt>
                <c:pt idx="5513">
                  <c:v>306.00600356479902</c:v>
                </c:pt>
                <c:pt idx="5514">
                  <c:v>306.06150982338102</c:v>
                </c:pt>
                <c:pt idx="5515">
                  <c:v>306.11701608196398</c:v>
                </c:pt>
                <c:pt idx="5516">
                  <c:v>306.17252234054598</c:v>
                </c:pt>
                <c:pt idx="5517">
                  <c:v>306.22802859912798</c:v>
                </c:pt>
                <c:pt idx="5518">
                  <c:v>306.283534857711</c:v>
                </c:pt>
                <c:pt idx="5519">
                  <c:v>306.339041116293</c:v>
                </c:pt>
                <c:pt idx="5520">
                  <c:v>306.39454737487603</c:v>
                </c:pt>
                <c:pt idx="5521">
                  <c:v>306.45005363345803</c:v>
                </c:pt>
                <c:pt idx="5522">
                  <c:v>306.50555989204003</c:v>
                </c:pt>
                <c:pt idx="5523">
                  <c:v>306.56106615062299</c:v>
                </c:pt>
                <c:pt idx="5524">
                  <c:v>306.61657240920499</c:v>
                </c:pt>
                <c:pt idx="5525">
                  <c:v>306.67207866778801</c:v>
                </c:pt>
                <c:pt idx="5526">
                  <c:v>306.72758492637001</c:v>
                </c:pt>
                <c:pt idx="5527">
                  <c:v>306.78309118495201</c:v>
                </c:pt>
                <c:pt idx="5528">
                  <c:v>306.83859744353498</c:v>
                </c:pt>
                <c:pt idx="5529">
                  <c:v>306.89410370211698</c:v>
                </c:pt>
                <c:pt idx="5530">
                  <c:v>306.9496099607</c:v>
                </c:pt>
                <c:pt idx="5531">
                  <c:v>307.005116219282</c:v>
                </c:pt>
                <c:pt idx="5532">
                  <c:v>307.060622477864</c:v>
                </c:pt>
                <c:pt idx="5533">
                  <c:v>307.11612873644702</c:v>
                </c:pt>
                <c:pt idx="5534">
                  <c:v>307.17163499502902</c:v>
                </c:pt>
                <c:pt idx="5535">
                  <c:v>307.22714125361199</c:v>
                </c:pt>
                <c:pt idx="5536">
                  <c:v>307.28264751219399</c:v>
                </c:pt>
                <c:pt idx="5537">
                  <c:v>307.33815377077599</c:v>
                </c:pt>
                <c:pt idx="5538">
                  <c:v>307.39366002935901</c:v>
                </c:pt>
                <c:pt idx="5539">
                  <c:v>307.44916628794101</c:v>
                </c:pt>
                <c:pt idx="5540">
                  <c:v>307.50467254652398</c:v>
                </c:pt>
                <c:pt idx="5541">
                  <c:v>307.56017880510598</c:v>
                </c:pt>
                <c:pt idx="5542">
                  <c:v>307.61568506368798</c:v>
                </c:pt>
                <c:pt idx="5543">
                  <c:v>307.671191322271</c:v>
                </c:pt>
                <c:pt idx="5544">
                  <c:v>307.726697580853</c:v>
                </c:pt>
                <c:pt idx="5545">
                  <c:v>307.78220383943602</c:v>
                </c:pt>
                <c:pt idx="5546">
                  <c:v>307.83771009801802</c:v>
                </c:pt>
                <c:pt idx="5547">
                  <c:v>307.89321635660099</c:v>
                </c:pt>
                <c:pt idx="5548">
                  <c:v>307.94872261518299</c:v>
                </c:pt>
                <c:pt idx="5549">
                  <c:v>308.00422887376499</c:v>
                </c:pt>
                <c:pt idx="5550">
                  <c:v>308.05973513234801</c:v>
                </c:pt>
                <c:pt idx="5551">
                  <c:v>308.11524139093001</c:v>
                </c:pt>
                <c:pt idx="5552">
                  <c:v>308.17074764951298</c:v>
                </c:pt>
                <c:pt idx="5553">
                  <c:v>308.22625390809498</c:v>
                </c:pt>
                <c:pt idx="5554">
                  <c:v>308.28176016667697</c:v>
                </c:pt>
                <c:pt idx="5555">
                  <c:v>308.33726642526</c:v>
                </c:pt>
                <c:pt idx="5556">
                  <c:v>308.392772683842</c:v>
                </c:pt>
                <c:pt idx="5557">
                  <c:v>308.44827894242502</c:v>
                </c:pt>
                <c:pt idx="5558">
                  <c:v>308.50378520100702</c:v>
                </c:pt>
                <c:pt idx="5559">
                  <c:v>308.55929145958902</c:v>
                </c:pt>
                <c:pt idx="5560">
                  <c:v>308.61479771817199</c:v>
                </c:pt>
                <c:pt idx="5561">
                  <c:v>308.67030397675398</c:v>
                </c:pt>
                <c:pt idx="5562">
                  <c:v>308.72581023533701</c:v>
                </c:pt>
                <c:pt idx="5563">
                  <c:v>308.78131649391901</c:v>
                </c:pt>
                <c:pt idx="5564">
                  <c:v>308.83682275250101</c:v>
                </c:pt>
                <c:pt idx="5565">
                  <c:v>308.89232901108397</c:v>
                </c:pt>
                <c:pt idx="5566">
                  <c:v>308.94783526966597</c:v>
                </c:pt>
                <c:pt idx="5567">
                  <c:v>309.003341528249</c:v>
                </c:pt>
                <c:pt idx="5568">
                  <c:v>309.058847786831</c:v>
                </c:pt>
                <c:pt idx="5569">
                  <c:v>309.11435404541299</c:v>
                </c:pt>
                <c:pt idx="5570">
                  <c:v>309.16986030399602</c:v>
                </c:pt>
                <c:pt idx="5571">
                  <c:v>309.22536656257802</c:v>
                </c:pt>
                <c:pt idx="5572">
                  <c:v>309.28087282116098</c:v>
                </c:pt>
                <c:pt idx="5573">
                  <c:v>309.33637907974298</c:v>
                </c:pt>
                <c:pt idx="5574">
                  <c:v>309.39188533832498</c:v>
                </c:pt>
                <c:pt idx="5575">
                  <c:v>309.44739159690801</c:v>
                </c:pt>
                <c:pt idx="5576">
                  <c:v>309.50289785549</c:v>
                </c:pt>
                <c:pt idx="5577">
                  <c:v>309.55840411407303</c:v>
                </c:pt>
                <c:pt idx="5578">
                  <c:v>309.61391037265503</c:v>
                </c:pt>
                <c:pt idx="5579">
                  <c:v>309.66941663123703</c:v>
                </c:pt>
                <c:pt idx="5580">
                  <c:v>309.72492288981999</c:v>
                </c:pt>
                <c:pt idx="5581">
                  <c:v>309.78042914840199</c:v>
                </c:pt>
                <c:pt idx="5582">
                  <c:v>309.83593540698502</c:v>
                </c:pt>
                <c:pt idx="5583">
                  <c:v>309.89144166556702</c:v>
                </c:pt>
                <c:pt idx="5584">
                  <c:v>309.94694792414901</c:v>
                </c:pt>
                <c:pt idx="5585">
                  <c:v>310.00245418273198</c:v>
                </c:pt>
                <c:pt idx="5586">
                  <c:v>310.05796044131398</c:v>
                </c:pt>
                <c:pt idx="5587">
                  <c:v>310.113466699897</c:v>
                </c:pt>
                <c:pt idx="5588">
                  <c:v>310.168972958479</c:v>
                </c:pt>
                <c:pt idx="5589">
                  <c:v>310.22447921706203</c:v>
                </c:pt>
                <c:pt idx="5590">
                  <c:v>310.27998547564403</c:v>
                </c:pt>
                <c:pt idx="5591">
                  <c:v>310.33549173422603</c:v>
                </c:pt>
                <c:pt idx="5592">
                  <c:v>310.39099799280899</c:v>
                </c:pt>
                <c:pt idx="5593">
                  <c:v>310.44650425139099</c:v>
                </c:pt>
                <c:pt idx="5594">
                  <c:v>310.50201050997401</c:v>
                </c:pt>
                <c:pt idx="5595">
                  <c:v>310.55751676855601</c:v>
                </c:pt>
                <c:pt idx="5596">
                  <c:v>310.61302302713801</c:v>
                </c:pt>
                <c:pt idx="5597">
                  <c:v>310.66852928572098</c:v>
                </c:pt>
                <c:pt idx="5598">
                  <c:v>310.72403554430298</c:v>
                </c:pt>
                <c:pt idx="5599">
                  <c:v>310.779541802886</c:v>
                </c:pt>
                <c:pt idx="5600">
                  <c:v>310.835048061468</c:v>
                </c:pt>
                <c:pt idx="5601">
                  <c:v>310.89055432005</c:v>
                </c:pt>
                <c:pt idx="5602">
                  <c:v>310.94606057863302</c:v>
                </c:pt>
                <c:pt idx="5603">
                  <c:v>311.00156683721502</c:v>
                </c:pt>
                <c:pt idx="5604">
                  <c:v>311.05707309579799</c:v>
                </c:pt>
                <c:pt idx="5605">
                  <c:v>311.11257935437999</c:v>
                </c:pt>
                <c:pt idx="5606">
                  <c:v>311.16808561296199</c:v>
                </c:pt>
                <c:pt idx="5607">
                  <c:v>311.22359187154501</c:v>
                </c:pt>
                <c:pt idx="5608">
                  <c:v>311.27909813012701</c:v>
                </c:pt>
                <c:pt idx="5609">
                  <c:v>311.33460438870998</c:v>
                </c:pt>
                <c:pt idx="5610">
                  <c:v>311.39011064729198</c:v>
                </c:pt>
                <c:pt idx="5611">
                  <c:v>311.44561690587398</c:v>
                </c:pt>
                <c:pt idx="5612">
                  <c:v>311.501123164457</c:v>
                </c:pt>
                <c:pt idx="5613">
                  <c:v>311.556629423039</c:v>
                </c:pt>
                <c:pt idx="5614">
                  <c:v>311.61213568162202</c:v>
                </c:pt>
                <c:pt idx="5615">
                  <c:v>311.66764194020402</c:v>
                </c:pt>
                <c:pt idx="5616">
                  <c:v>311.72314819878602</c:v>
                </c:pt>
                <c:pt idx="5617">
                  <c:v>311.77865445736899</c:v>
                </c:pt>
                <c:pt idx="5618">
                  <c:v>311.83416071595099</c:v>
                </c:pt>
                <c:pt idx="5619">
                  <c:v>311.88966697453401</c:v>
                </c:pt>
                <c:pt idx="5620">
                  <c:v>311.94517323311601</c:v>
                </c:pt>
                <c:pt idx="5621">
                  <c:v>312.00067949169801</c:v>
                </c:pt>
                <c:pt idx="5622">
                  <c:v>312.05618575028097</c:v>
                </c:pt>
                <c:pt idx="5623">
                  <c:v>312.11169200886297</c:v>
                </c:pt>
                <c:pt idx="5624">
                  <c:v>312.167198267446</c:v>
                </c:pt>
                <c:pt idx="5625">
                  <c:v>312.222704526028</c:v>
                </c:pt>
                <c:pt idx="5626">
                  <c:v>312.27821078461102</c:v>
                </c:pt>
                <c:pt idx="5627">
                  <c:v>312.33371704319302</c:v>
                </c:pt>
                <c:pt idx="5628">
                  <c:v>312.38922330177502</c:v>
                </c:pt>
                <c:pt idx="5629">
                  <c:v>312.44472956035798</c:v>
                </c:pt>
                <c:pt idx="5630">
                  <c:v>312.50023581893998</c:v>
                </c:pt>
                <c:pt idx="5631">
                  <c:v>312.55574207752301</c:v>
                </c:pt>
                <c:pt idx="5632">
                  <c:v>312.61124833610501</c:v>
                </c:pt>
                <c:pt idx="5633">
                  <c:v>312.66675459468701</c:v>
                </c:pt>
                <c:pt idx="5634">
                  <c:v>312.72226085326997</c:v>
                </c:pt>
                <c:pt idx="5635">
                  <c:v>312.77776711185197</c:v>
                </c:pt>
                <c:pt idx="5636">
                  <c:v>312.83327337043499</c:v>
                </c:pt>
                <c:pt idx="5637">
                  <c:v>312.88877962901699</c:v>
                </c:pt>
                <c:pt idx="5638">
                  <c:v>312.94428588759899</c:v>
                </c:pt>
                <c:pt idx="5639">
                  <c:v>312.99979214618202</c:v>
                </c:pt>
                <c:pt idx="5640">
                  <c:v>313.05529840476402</c:v>
                </c:pt>
                <c:pt idx="5641">
                  <c:v>313.11080466334698</c:v>
                </c:pt>
                <c:pt idx="5642">
                  <c:v>313.16631092192898</c:v>
                </c:pt>
                <c:pt idx="5643">
                  <c:v>313.22181718051098</c:v>
                </c:pt>
                <c:pt idx="5644">
                  <c:v>313.277323439094</c:v>
                </c:pt>
                <c:pt idx="5645">
                  <c:v>313.332829697676</c:v>
                </c:pt>
                <c:pt idx="5646">
                  <c:v>313.38833595625903</c:v>
                </c:pt>
                <c:pt idx="5647">
                  <c:v>313.44384221484103</c:v>
                </c:pt>
                <c:pt idx="5648">
                  <c:v>313.49934847342303</c:v>
                </c:pt>
                <c:pt idx="5649">
                  <c:v>313.55485473200599</c:v>
                </c:pt>
                <c:pt idx="5650">
                  <c:v>313.61036099058799</c:v>
                </c:pt>
                <c:pt idx="5651">
                  <c:v>313.66586724917101</c:v>
                </c:pt>
                <c:pt idx="5652">
                  <c:v>313.72137350775301</c:v>
                </c:pt>
                <c:pt idx="5653">
                  <c:v>313.77687976633501</c:v>
                </c:pt>
                <c:pt idx="5654">
                  <c:v>313.83238602491798</c:v>
                </c:pt>
                <c:pt idx="5655">
                  <c:v>313.88789228349998</c:v>
                </c:pt>
                <c:pt idx="5656">
                  <c:v>313.943398542083</c:v>
                </c:pt>
                <c:pt idx="5657">
                  <c:v>313.998904800665</c:v>
                </c:pt>
                <c:pt idx="5658">
                  <c:v>314.054411059247</c:v>
                </c:pt>
                <c:pt idx="5659">
                  <c:v>314.10991731783002</c:v>
                </c:pt>
                <c:pt idx="5660">
                  <c:v>314.16542357641202</c:v>
                </c:pt>
                <c:pt idx="5661">
                  <c:v>314.22092983499499</c:v>
                </c:pt>
                <c:pt idx="5662">
                  <c:v>314.27643609357699</c:v>
                </c:pt>
                <c:pt idx="5663">
                  <c:v>314.33194235216001</c:v>
                </c:pt>
                <c:pt idx="5664">
                  <c:v>314.38744861074201</c:v>
                </c:pt>
                <c:pt idx="5665">
                  <c:v>314.44295486932401</c:v>
                </c:pt>
                <c:pt idx="5666">
                  <c:v>314.49846112790698</c:v>
                </c:pt>
                <c:pt idx="5667">
                  <c:v>314.55396738648898</c:v>
                </c:pt>
                <c:pt idx="5668">
                  <c:v>314.60947364507098</c:v>
                </c:pt>
                <c:pt idx="5669">
                  <c:v>314.664979903654</c:v>
                </c:pt>
                <c:pt idx="5670">
                  <c:v>314.720486162236</c:v>
                </c:pt>
                <c:pt idx="5671">
                  <c:v>314.77599242081902</c:v>
                </c:pt>
                <c:pt idx="5672">
                  <c:v>314.83149867940102</c:v>
                </c:pt>
                <c:pt idx="5673">
                  <c:v>314.88700493798399</c:v>
                </c:pt>
                <c:pt idx="5674">
                  <c:v>314.94251119656599</c:v>
                </c:pt>
                <c:pt idx="5675">
                  <c:v>314.99801745514799</c:v>
                </c:pt>
                <c:pt idx="5676">
                  <c:v>315.05352371373101</c:v>
                </c:pt>
                <c:pt idx="5677">
                  <c:v>315.10902997231301</c:v>
                </c:pt>
                <c:pt idx="5678">
                  <c:v>315.16453623089598</c:v>
                </c:pt>
                <c:pt idx="5679">
                  <c:v>315.22004248947798</c:v>
                </c:pt>
                <c:pt idx="5680">
                  <c:v>315.27554874805998</c:v>
                </c:pt>
                <c:pt idx="5681">
                  <c:v>315.331055006643</c:v>
                </c:pt>
                <c:pt idx="5682">
                  <c:v>315.386561265225</c:v>
                </c:pt>
                <c:pt idx="5683">
                  <c:v>315.44206752380802</c:v>
                </c:pt>
                <c:pt idx="5684">
                  <c:v>315.49757378239002</c:v>
                </c:pt>
                <c:pt idx="5685">
                  <c:v>315.55308004097202</c:v>
                </c:pt>
                <c:pt idx="5686">
                  <c:v>315.60858629955499</c:v>
                </c:pt>
                <c:pt idx="5687">
                  <c:v>315.66409255813699</c:v>
                </c:pt>
                <c:pt idx="5688">
                  <c:v>315.71959881672001</c:v>
                </c:pt>
                <c:pt idx="5689">
                  <c:v>315.77510507530201</c:v>
                </c:pt>
                <c:pt idx="5690">
                  <c:v>315.83061133388401</c:v>
                </c:pt>
                <c:pt idx="5691">
                  <c:v>315.88611759246697</c:v>
                </c:pt>
                <c:pt idx="5692">
                  <c:v>315.94162385104897</c:v>
                </c:pt>
                <c:pt idx="5693">
                  <c:v>315.997130109632</c:v>
                </c:pt>
                <c:pt idx="5694">
                  <c:v>316.052636368214</c:v>
                </c:pt>
                <c:pt idx="5695">
                  <c:v>316.108142626796</c:v>
                </c:pt>
                <c:pt idx="5696">
                  <c:v>316.16364888537902</c:v>
                </c:pt>
                <c:pt idx="5697">
                  <c:v>316.21915514396102</c:v>
                </c:pt>
                <c:pt idx="5698">
                  <c:v>316.27466140254398</c:v>
                </c:pt>
                <c:pt idx="5699">
                  <c:v>316.33016766112598</c:v>
                </c:pt>
                <c:pt idx="5700">
                  <c:v>316.38567391970798</c:v>
                </c:pt>
                <c:pt idx="5701">
                  <c:v>316.44118017829101</c:v>
                </c:pt>
                <c:pt idx="5702">
                  <c:v>316.49668643687301</c:v>
                </c:pt>
                <c:pt idx="5703">
                  <c:v>316.55219269545597</c:v>
                </c:pt>
                <c:pt idx="5704">
                  <c:v>316.60769895403803</c:v>
                </c:pt>
                <c:pt idx="5705">
                  <c:v>316.66320521262003</c:v>
                </c:pt>
                <c:pt idx="5706">
                  <c:v>316.71871147120299</c:v>
                </c:pt>
                <c:pt idx="5707">
                  <c:v>316.77421772978499</c:v>
                </c:pt>
                <c:pt idx="5708">
                  <c:v>316.82972398836802</c:v>
                </c:pt>
                <c:pt idx="5709">
                  <c:v>316.88523024695002</c:v>
                </c:pt>
                <c:pt idx="5710">
                  <c:v>316.94073650553298</c:v>
                </c:pt>
                <c:pt idx="5711">
                  <c:v>316.99624276411498</c:v>
                </c:pt>
                <c:pt idx="5712">
                  <c:v>317.05174902269698</c:v>
                </c:pt>
                <c:pt idx="5713">
                  <c:v>317.10725528128</c:v>
                </c:pt>
                <c:pt idx="5714">
                  <c:v>317.162761539862</c:v>
                </c:pt>
                <c:pt idx="5715">
                  <c:v>317.21826779844503</c:v>
                </c:pt>
                <c:pt idx="5716">
                  <c:v>317.27377405702703</c:v>
                </c:pt>
                <c:pt idx="5717">
                  <c:v>317.32928031560903</c:v>
                </c:pt>
                <c:pt idx="5718">
                  <c:v>317.38478657419199</c:v>
                </c:pt>
                <c:pt idx="5719">
                  <c:v>317.44029283277399</c:v>
                </c:pt>
                <c:pt idx="5720">
                  <c:v>317.49579909135701</c:v>
                </c:pt>
                <c:pt idx="5721">
                  <c:v>317.55130534993901</c:v>
                </c:pt>
                <c:pt idx="5722">
                  <c:v>317.60681160852101</c:v>
                </c:pt>
                <c:pt idx="5723">
                  <c:v>317.66231786710398</c:v>
                </c:pt>
                <c:pt idx="5724">
                  <c:v>317.71782412568598</c:v>
                </c:pt>
                <c:pt idx="5725">
                  <c:v>317.773330384269</c:v>
                </c:pt>
                <c:pt idx="5726">
                  <c:v>317.828836642851</c:v>
                </c:pt>
                <c:pt idx="5727">
                  <c:v>317.884342901433</c:v>
                </c:pt>
                <c:pt idx="5728">
                  <c:v>317.93984916001602</c:v>
                </c:pt>
                <c:pt idx="5729">
                  <c:v>317.99535541859802</c:v>
                </c:pt>
                <c:pt idx="5730">
                  <c:v>318.05086167718099</c:v>
                </c:pt>
                <c:pt idx="5731">
                  <c:v>318.10636793576299</c:v>
                </c:pt>
                <c:pt idx="5732">
                  <c:v>318.16187419434499</c:v>
                </c:pt>
                <c:pt idx="5733">
                  <c:v>318.21738045292801</c:v>
                </c:pt>
                <c:pt idx="5734">
                  <c:v>318.27288671151001</c:v>
                </c:pt>
                <c:pt idx="5735">
                  <c:v>318.32839297009298</c:v>
                </c:pt>
                <c:pt idx="5736">
                  <c:v>318.38389922867498</c:v>
                </c:pt>
                <c:pt idx="5737">
                  <c:v>318.43940548725698</c:v>
                </c:pt>
                <c:pt idx="5738">
                  <c:v>318.49491174584</c:v>
                </c:pt>
                <c:pt idx="5739">
                  <c:v>318.550418004422</c:v>
                </c:pt>
                <c:pt idx="5740">
                  <c:v>318.60592426300502</c:v>
                </c:pt>
                <c:pt idx="5741">
                  <c:v>318.66143052158702</c:v>
                </c:pt>
                <c:pt idx="5742">
                  <c:v>318.71693678016902</c:v>
                </c:pt>
                <c:pt idx="5743">
                  <c:v>318.77244303875199</c:v>
                </c:pt>
                <c:pt idx="5744">
                  <c:v>318.82794929733399</c:v>
                </c:pt>
                <c:pt idx="5745">
                  <c:v>318.88345555591701</c:v>
                </c:pt>
                <c:pt idx="5746">
                  <c:v>318.93896181449901</c:v>
                </c:pt>
                <c:pt idx="5747">
                  <c:v>318.99446807308198</c:v>
                </c:pt>
                <c:pt idx="5748">
                  <c:v>319.04997433166398</c:v>
                </c:pt>
                <c:pt idx="5749">
                  <c:v>319.10548059024597</c:v>
                </c:pt>
                <c:pt idx="5750">
                  <c:v>319.160986848829</c:v>
                </c:pt>
                <c:pt idx="5751">
                  <c:v>319.216493107411</c:v>
                </c:pt>
                <c:pt idx="5752">
                  <c:v>319.27199936599402</c:v>
                </c:pt>
                <c:pt idx="5753">
                  <c:v>319.32750562457602</c:v>
                </c:pt>
                <c:pt idx="5754">
                  <c:v>319.38301188315802</c:v>
                </c:pt>
                <c:pt idx="5755">
                  <c:v>319.43851814174099</c:v>
                </c:pt>
                <c:pt idx="5756">
                  <c:v>319.49402440032299</c:v>
                </c:pt>
                <c:pt idx="5757">
                  <c:v>319.54953065890601</c:v>
                </c:pt>
                <c:pt idx="5758">
                  <c:v>319.60503691748801</c:v>
                </c:pt>
                <c:pt idx="5759">
                  <c:v>319.66054317607001</c:v>
                </c:pt>
                <c:pt idx="5760">
                  <c:v>319.71604943465297</c:v>
                </c:pt>
                <c:pt idx="5761">
                  <c:v>319.77155569323497</c:v>
                </c:pt>
                <c:pt idx="5762">
                  <c:v>319.827061951818</c:v>
                </c:pt>
                <c:pt idx="5763">
                  <c:v>319.8825682104</c:v>
                </c:pt>
                <c:pt idx="5764">
                  <c:v>319.93807446898199</c:v>
                </c:pt>
                <c:pt idx="5765">
                  <c:v>319.99358072756502</c:v>
                </c:pt>
                <c:pt idx="5766">
                  <c:v>320.04908698614702</c:v>
                </c:pt>
                <c:pt idx="5767">
                  <c:v>320.10459324472998</c:v>
                </c:pt>
                <c:pt idx="5768">
                  <c:v>320.16009950331198</c:v>
                </c:pt>
                <c:pt idx="5769">
                  <c:v>320.21560576189398</c:v>
                </c:pt>
                <c:pt idx="5770">
                  <c:v>320.27111202047701</c:v>
                </c:pt>
                <c:pt idx="5771">
                  <c:v>320.32661827905901</c:v>
                </c:pt>
                <c:pt idx="5772">
                  <c:v>320.38212453764203</c:v>
                </c:pt>
                <c:pt idx="5773">
                  <c:v>320.43763079622403</c:v>
                </c:pt>
                <c:pt idx="5774">
                  <c:v>320.49313705480603</c:v>
                </c:pt>
                <c:pt idx="5775">
                  <c:v>320.54864331338899</c:v>
                </c:pt>
                <c:pt idx="5776">
                  <c:v>320.60414957197099</c:v>
                </c:pt>
                <c:pt idx="5777">
                  <c:v>320.65965583055402</c:v>
                </c:pt>
                <c:pt idx="5778">
                  <c:v>320.71516208913602</c:v>
                </c:pt>
                <c:pt idx="5779">
                  <c:v>320.77066834771801</c:v>
                </c:pt>
                <c:pt idx="5780">
                  <c:v>320.82617460630098</c:v>
                </c:pt>
                <c:pt idx="5781">
                  <c:v>320.88168086488298</c:v>
                </c:pt>
                <c:pt idx="5782">
                  <c:v>320.937187123466</c:v>
                </c:pt>
                <c:pt idx="5783">
                  <c:v>320.992693382048</c:v>
                </c:pt>
                <c:pt idx="5784">
                  <c:v>321.04819964063103</c:v>
                </c:pt>
                <c:pt idx="5785">
                  <c:v>321.10370589921303</c:v>
                </c:pt>
                <c:pt idx="5786">
                  <c:v>321.15921215779503</c:v>
                </c:pt>
                <c:pt idx="5787">
                  <c:v>321.21471841637799</c:v>
                </c:pt>
                <c:pt idx="5788">
                  <c:v>321.27022467495999</c:v>
                </c:pt>
                <c:pt idx="5789">
                  <c:v>321.32573093354301</c:v>
                </c:pt>
                <c:pt idx="5790">
                  <c:v>321.38123719212501</c:v>
                </c:pt>
                <c:pt idx="5791">
                  <c:v>321.43674345070701</c:v>
                </c:pt>
                <c:pt idx="5792">
                  <c:v>321.49224970928998</c:v>
                </c:pt>
                <c:pt idx="5793">
                  <c:v>321.54775596787198</c:v>
                </c:pt>
                <c:pt idx="5794">
                  <c:v>321.603262226455</c:v>
                </c:pt>
                <c:pt idx="5795">
                  <c:v>321.658768485037</c:v>
                </c:pt>
                <c:pt idx="5796">
                  <c:v>321.714274743619</c:v>
                </c:pt>
                <c:pt idx="5797">
                  <c:v>321.76978100220202</c:v>
                </c:pt>
                <c:pt idx="5798">
                  <c:v>321.82528726078402</c:v>
                </c:pt>
                <c:pt idx="5799">
                  <c:v>321.88079351936699</c:v>
                </c:pt>
                <c:pt idx="5800">
                  <c:v>321.93629977794899</c:v>
                </c:pt>
                <c:pt idx="5801">
                  <c:v>321.99180603653099</c:v>
                </c:pt>
                <c:pt idx="5802">
                  <c:v>322.04731229511401</c:v>
                </c:pt>
                <c:pt idx="5803">
                  <c:v>322.10281855369601</c:v>
                </c:pt>
                <c:pt idx="5804">
                  <c:v>322.15832481227898</c:v>
                </c:pt>
                <c:pt idx="5805">
                  <c:v>322.21383107086098</c:v>
                </c:pt>
                <c:pt idx="5806">
                  <c:v>322.26933732944298</c:v>
                </c:pt>
                <c:pt idx="5807">
                  <c:v>322.324843588026</c:v>
                </c:pt>
                <c:pt idx="5808">
                  <c:v>322.380349846608</c:v>
                </c:pt>
                <c:pt idx="5809">
                  <c:v>322.43585610519102</c:v>
                </c:pt>
                <c:pt idx="5810">
                  <c:v>322.49136236377302</c:v>
                </c:pt>
                <c:pt idx="5811">
                  <c:v>322.54686862235502</c:v>
                </c:pt>
                <c:pt idx="5812">
                  <c:v>322.60237488093799</c:v>
                </c:pt>
                <c:pt idx="5813">
                  <c:v>322.65788113951999</c:v>
                </c:pt>
                <c:pt idx="5814">
                  <c:v>322.71338739810301</c:v>
                </c:pt>
                <c:pt idx="5815">
                  <c:v>322.76889365668501</c:v>
                </c:pt>
                <c:pt idx="5816">
                  <c:v>322.82439991526701</c:v>
                </c:pt>
                <c:pt idx="5817">
                  <c:v>322.87990617384997</c:v>
                </c:pt>
                <c:pt idx="5818">
                  <c:v>322.93541243243197</c:v>
                </c:pt>
                <c:pt idx="5819">
                  <c:v>322.990918691015</c:v>
                </c:pt>
                <c:pt idx="5820">
                  <c:v>323.046424949597</c:v>
                </c:pt>
                <c:pt idx="5821">
                  <c:v>323.101931208179</c:v>
                </c:pt>
                <c:pt idx="5822">
                  <c:v>323.15743746676202</c:v>
                </c:pt>
                <c:pt idx="5823">
                  <c:v>323.21294372534402</c:v>
                </c:pt>
                <c:pt idx="5824">
                  <c:v>323.26844998392698</c:v>
                </c:pt>
                <c:pt idx="5825">
                  <c:v>323.32395624250898</c:v>
                </c:pt>
                <c:pt idx="5826">
                  <c:v>323.37946250109201</c:v>
                </c:pt>
                <c:pt idx="5827">
                  <c:v>323.43496875967401</c:v>
                </c:pt>
                <c:pt idx="5828">
                  <c:v>323.49047501825601</c:v>
                </c:pt>
                <c:pt idx="5829">
                  <c:v>323.54598127683897</c:v>
                </c:pt>
                <c:pt idx="5830">
                  <c:v>323.60148753542097</c:v>
                </c:pt>
                <c:pt idx="5831">
                  <c:v>323.65699379400399</c:v>
                </c:pt>
                <c:pt idx="5832">
                  <c:v>323.71250005258599</c:v>
                </c:pt>
                <c:pt idx="5833">
                  <c:v>323.76800631116799</c:v>
                </c:pt>
                <c:pt idx="5834">
                  <c:v>323.82351256975102</c:v>
                </c:pt>
                <c:pt idx="5835">
                  <c:v>323.87901882833302</c:v>
                </c:pt>
                <c:pt idx="5836">
                  <c:v>323.93452508691598</c:v>
                </c:pt>
                <c:pt idx="5837">
                  <c:v>323.99003134549798</c:v>
                </c:pt>
                <c:pt idx="5838">
                  <c:v>324.04553760407998</c:v>
                </c:pt>
                <c:pt idx="5839">
                  <c:v>324.101043862663</c:v>
                </c:pt>
                <c:pt idx="5840">
                  <c:v>324.156550121245</c:v>
                </c:pt>
                <c:pt idx="5841">
                  <c:v>324.21205637982803</c:v>
                </c:pt>
                <c:pt idx="5842">
                  <c:v>324.26756263841003</c:v>
                </c:pt>
                <c:pt idx="5843">
                  <c:v>324.32306889699203</c:v>
                </c:pt>
                <c:pt idx="5844">
                  <c:v>324.37857515557499</c:v>
                </c:pt>
                <c:pt idx="5845">
                  <c:v>324.43408141415699</c:v>
                </c:pt>
                <c:pt idx="5846">
                  <c:v>324.48958767274002</c:v>
                </c:pt>
                <c:pt idx="5847">
                  <c:v>324.54509393132201</c:v>
                </c:pt>
                <c:pt idx="5848">
                  <c:v>324.60060018990401</c:v>
                </c:pt>
                <c:pt idx="5849">
                  <c:v>324.65610644848698</c:v>
                </c:pt>
                <c:pt idx="5850">
                  <c:v>324.71161270706898</c:v>
                </c:pt>
                <c:pt idx="5851">
                  <c:v>324.767118965652</c:v>
                </c:pt>
                <c:pt idx="5852">
                  <c:v>324.822625224234</c:v>
                </c:pt>
                <c:pt idx="5853">
                  <c:v>324.878131482816</c:v>
                </c:pt>
                <c:pt idx="5854">
                  <c:v>324.93363774139902</c:v>
                </c:pt>
                <c:pt idx="5855">
                  <c:v>324.98914399998102</c:v>
                </c:pt>
                <c:pt idx="5856">
                  <c:v>325.04465025856399</c:v>
                </c:pt>
                <c:pt idx="5857">
                  <c:v>325.10015651714599</c:v>
                </c:pt>
                <c:pt idx="5858">
                  <c:v>325.15566277572799</c:v>
                </c:pt>
                <c:pt idx="5859">
                  <c:v>325.21116903431101</c:v>
                </c:pt>
                <c:pt idx="5860">
                  <c:v>325.26667529289301</c:v>
                </c:pt>
                <c:pt idx="5861">
                  <c:v>325.32218155147598</c:v>
                </c:pt>
                <c:pt idx="5862">
                  <c:v>325.37768781005798</c:v>
                </c:pt>
                <c:pt idx="5863">
                  <c:v>325.43319406863998</c:v>
                </c:pt>
                <c:pt idx="5864">
                  <c:v>325.488700327223</c:v>
                </c:pt>
                <c:pt idx="5865">
                  <c:v>325.544206585805</c:v>
                </c:pt>
                <c:pt idx="5866">
                  <c:v>325.59971284438802</c:v>
                </c:pt>
                <c:pt idx="5867">
                  <c:v>325.65521910297002</c:v>
                </c:pt>
                <c:pt idx="5868">
                  <c:v>325.71072536155299</c:v>
                </c:pt>
                <c:pt idx="5869">
                  <c:v>325.76623162013499</c:v>
                </c:pt>
                <c:pt idx="5870">
                  <c:v>325.82173787871699</c:v>
                </c:pt>
                <c:pt idx="5871">
                  <c:v>325.87724413730001</c:v>
                </c:pt>
                <c:pt idx="5872">
                  <c:v>325.93275039588201</c:v>
                </c:pt>
                <c:pt idx="5873">
                  <c:v>325.98825665446498</c:v>
                </c:pt>
                <c:pt idx="5874">
                  <c:v>326.04376291304698</c:v>
                </c:pt>
                <c:pt idx="5875">
                  <c:v>326.09926917162898</c:v>
                </c:pt>
                <c:pt idx="5876">
                  <c:v>326.154775430212</c:v>
                </c:pt>
                <c:pt idx="5877">
                  <c:v>326.210281688794</c:v>
                </c:pt>
                <c:pt idx="5878">
                  <c:v>326.26578794737702</c:v>
                </c:pt>
                <c:pt idx="5879">
                  <c:v>326.32129420595902</c:v>
                </c:pt>
                <c:pt idx="5880">
                  <c:v>326.37680046454102</c:v>
                </c:pt>
                <c:pt idx="5881">
                  <c:v>326.43230672312399</c:v>
                </c:pt>
                <c:pt idx="5882">
                  <c:v>326.48781298170599</c:v>
                </c:pt>
                <c:pt idx="5883">
                  <c:v>326.54331924028901</c:v>
                </c:pt>
                <c:pt idx="5884">
                  <c:v>326.59882549887101</c:v>
                </c:pt>
                <c:pt idx="5885">
                  <c:v>326.65433175745301</c:v>
                </c:pt>
                <c:pt idx="5886">
                  <c:v>326.70983801603597</c:v>
                </c:pt>
                <c:pt idx="5887">
                  <c:v>326.76534427461797</c:v>
                </c:pt>
                <c:pt idx="5888">
                  <c:v>326.820850533201</c:v>
                </c:pt>
                <c:pt idx="5889">
                  <c:v>326.876356791783</c:v>
                </c:pt>
                <c:pt idx="5890">
                  <c:v>326.931863050365</c:v>
                </c:pt>
                <c:pt idx="5891">
                  <c:v>326.98736930894802</c:v>
                </c:pt>
                <c:pt idx="5892">
                  <c:v>327.04287556753002</c:v>
                </c:pt>
                <c:pt idx="5893">
                  <c:v>327.09838182611298</c:v>
                </c:pt>
                <c:pt idx="5894">
                  <c:v>327.15388808469498</c:v>
                </c:pt>
                <c:pt idx="5895">
                  <c:v>327.20939434327698</c:v>
                </c:pt>
                <c:pt idx="5896">
                  <c:v>327.26490060186001</c:v>
                </c:pt>
                <c:pt idx="5897">
                  <c:v>327.32040686044201</c:v>
                </c:pt>
                <c:pt idx="5898">
                  <c:v>327.37591311902497</c:v>
                </c:pt>
                <c:pt idx="5899">
                  <c:v>327.43141937760703</c:v>
                </c:pt>
                <c:pt idx="5900">
                  <c:v>327.48692563618903</c:v>
                </c:pt>
                <c:pt idx="5901">
                  <c:v>327.54243189477199</c:v>
                </c:pt>
                <c:pt idx="5902">
                  <c:v>327.59793815335399</c:v>
                </c:pt>
                <c:pt idx="5903">
                  <c:v>327.65344441193702</c:v>
                </c:pt>
                <c:pt idx="5904">
                  <c:v>327.70895067051902</c:v>
                </c:pt>
                <c:pt idx="5905">
                  <c:v>327.76445692910102</c:v>
                </c:pt>
                <c:pt idx="5906">
                  <c:v>327.81996318768398</c:v>
                </c:pt>
                <c:pt idx="5907">
                  <c:v>327.87546944626598</c:v>
                </c:pt>
                <c:pt idx="5908">
                  <c:v>327.930975704849</c:v>
                </c:pt>
                <c:pt idx="5909">
                  <c:v>327.986481963431</c:v>
                </c:pt>
                <c:pt idx="5910">
                  <c:v>328.04198822201403</c:v>
                </c:pt>
                <c:pt idx="5911">
                  <c:v>328.09749448059603</c:v>
                </c:pt>
                <c:pt idx="5912">
                  <c:v>328.15300073917803</c:v>
                </c:pt>
                <c:pt idx="5913">
                  <c:v>328.20850699776099</c:v>
                </c:pt>
                <c:pt idx="5914">
                  <c:v>328.26401325634299</c:v>
                </c:pt>
                <c:pt idx="5915">
                  <c:v>328.31951951492601</c:v>
                </c:pt>
                <c:pt idx="5916">
                  <c:v>328.37502577350801</c:v>
                </c:pt>
                <c:pt idx="5917">
                  <c:v>328.43053203209001</c:v>
                </c:pt>
                <c:pt idx="5918">
                  <c:v>328.48603829067298</c:v>
                </c:pt>
                <c:pt idx="5919">
                  <c:v>328.54154454925498</c:v>
                </c:pt>
                <c:pt idx="5920">
                  <c:v>328.597050807838</c:v>
                </c:pt>
                <c:pt idx="5921">
                  <c:v>328.65255706642</c:v>
                </c:pt>
                <c:pt idx="5922">
                  <c:v>328.708063325002</c:v>
                </c:pt>
                <c:pt idx="5923">
                  <c:v>328.76356958358502</c:v>
                </c:pt>
                <c:pt idx="5924">
                  <c:v>328.81907584216702</c:v>
                </c:pt>
                <c:pt idx="5925">
                  <c:v>328.87458210074999</c:v>
                </c:pt>
                <c:pt idx="5926">
                  <c:v>328.93008835933199</c:v>
                </c:pt>
                <c:pt idx="5927">
                  <c:v>328.98559461791399</c:v>
                </c:pt>
                <c:pt idx="5928">
                  <c:v>329.04110087649701</c:v>
                </c:pt>
                <c:pt idx="5929">
                  <c:v>329.09660713507901</c:v>
                </c:pt>
                <c:pt idx="5930">
                  <c:v>329.15211339366198</c:v>
                </c:pt>
                <c:pt idx="5931">
                  <c:v>329.20761965224398</c:v>
                </c:pt>
                <c:pt idx="5932">
                  <c:v>329.26312591082598</c:v>
                </c:pt>
                <c:pt idx="5933">
                  <c:v>329.318632169409</c:v>
                </c:pt>
                <c:pt idx="5934">
                  <c:v>329.374138427991</c:v>
                </c:pt>
                <c:pt idx="5935">
                  <c:v>329.42964468657402</c:v>
                </c:pt>
                <c:pt idx="5936">
                  <c:v>329.48515094515602</c:v>
                </c:pt>
                <c:pt idx="5937">
                  <c:v>329.54065720373802</c:v>
                </c:pt>
                <c:pt idx="5938">
                  <c:v>329.59616346232099</c:v>
                </c:pt>
                <c:pt idx="5939">
                  <c:v>329.65166972090299</c:v>
                </c:pt>
                <c:pt idx="5940">
                  <c:v>329.70717597948601</c:v>
                </c:pt>
                <c:pt idx="5941">
                  <c:v>329.76268223806801</c:v>
                </c:pt>
                <c:pt idx="5942">
                  <c:v>329.81818849665001</c:v>
                </c:pt>
                <c:pt idx="5943">
                  <c:v>329.87369475523298</c:v>
                </c:pt>
                <c:pt idx="5944">
                  <c:v>329.92920101381497</c:v>
                </c:pt>
                <c:pt idx="5945">
                  <c:v>329.984707272398</c:v>
                </c:pt>
                <c:pt idx="5946">
                  <c:v>330.04021353098</c:v>
                </c:pt>
                <c:pt idx="5947">
                  <c:v>330.09571978956302</c:v>
                </c:pt>
                <c:pt idx="5948">
                  <c:v>330.15122604814502</c:v>
                </c:pt>
                <c:pt idx="5949">
                  <c:v>330.20673230672702</c:v>
                </c:pt>
                <c:pt idx="5950">
                  <c:v>330.26223856530999</c:v>
                </c:pt>
                <c:pt idx="5951">
                  <c:v>330.31774482389199</c:v>
                </c:pt>
                <c:pt idx="5952">
                  <c:v>330.37325108247501</c:v>
                </c:pt>
                <c:pt idx="5953">
                  <c:v>330.42875734105701</c:v>
                </c:pt>
                <c:pt idx="5954">
                  <c:v>330.48426359963901</c:v>
                </c:pt>
                <c:pt idx="5955">
                  <c:v>330.53976985822197</c:v>
                </c:pt>
                <c:pt idx="5956">
                  <c:v>330.59527611680397</c:v>
                </c:pt>
                <c:pt idx="5957">
                  <c:v>330.650782375387</c:v>
                </c:pt>
                <c:pt idx="5958">
                  <c:v>330.706288633969</c:v>
                </c:pt>
                <c:pt idx="5959">
                  <c:v>330.76179489255099</c:v>
                </c:pt>
                <c:pt idx="5960">
                  <c:v>330.81730115113402</c:v>
                </c:pt>
                <c:pt idx="5961">
                  <c:v>330.87280740971602</c:v>
                </c:pt>
                <c:pt idx="5962">
                  <c:v>330.92831366829898</c:v>
                </c:pt>
                <c:pt idx="5963">
                  <c:v>330.98381992688098</c:v>
                </c:pt>
                <c:pt idx="5964">
                  <c:v>331.03932618546298</c:v>
                </c:pt>
                <c:pt idx="5965">
                  <c:v>331.09483244404601</c:v>
                </c:pt>
                <c:pt idx="5966">
                  <c:v>331.15033870262801</c:v>
                </c:pt>
                <c:pt idx="5967">
                  <c:v>331.20584496121103</c:v>
                </c:pt>
                <c:pt idx="5968">
                  <c:v>331.26135121979303</c:v>
                </c:pt>
                <c:pt idx="5969">
                  <c:v>331.31685747837503</c:v>
                </c:pt>
                <c:pt idx="5970">
                  <c:v>331.37236373695799</c:v>
                </c:pt>
                <c:pt idx="5971">
                  <c:v>331.42786999553999</c:v>
                </c:pt>
                <c:pt idx="5972">
                  <c:v>331.48337625412302</c:v>
                </c:pt>
                <c:pt idx="5973">
                  <c:v>331.53888251270502</c:v>
                </c:pt>
                <c:pt idx="5974">
                  <c:v>331.59438877128702</c:v>
                </c:pt>
                <c:pt idx="5975">
                  <c:v>331.64989502986998</c:v>
                </c:pt>
                <c:pt idx="5976">
                  <c:v>331.70540128845198</c:v>
                </c:pt>
                <c:pt idx="5977">
                  <c:v>331.760907547035</c:v>
                </c:pt>
                <c:pt idx="5978">
                  <c:v>331.816413805617</c:v>
                </c:pt>
                <c:pt idx="5979">
                  <c:v>331.871920064199</c:v>
                </c:pt>
                <c:pt idx="5980">
                  <c:v>331.92742632278203</c:v>
                </c:pt>
                <c:pt idx="5981">
                  <c:v>331.98293258136403</c:v>
                </c:pt>
                <c:pt idx="5982">
                  <c:v>332.03843883994699</c:v>
                </c:pt>
                <c:pt idx="5983">
                  <c:v>332.09394509852899</c:v>
                </c:pt>
                <c:pt idx="5984">
                  <c:v>332.14945135711201</c:v>
                </c:pt>
                <c:pt idx="5985">
                  <c:v>332.20495761569401</c:v>
                </c:pt>
                <c:pt idx="5986">
                  <c:v>332.26046387427601</c:v>
                </c:pt>
                <c:pt idx="5987">
                  <c:v>332.31597013285898</c:v>
                </c:pt>
                <c:pt idx="5988">
                  <c:v>332.37147639144098</c:v>
                </c:pt>
                <c:pt idx="5989">
                  <c:v>332.42698265002298</c:v>
                </c:pt>
                <c:pt idx="5990">
                  <c:v>332.482488908606</c:v>
                </c:pt>
                <c:pt idx="5991">
                  <c:v>332.537995167188</c:v>
                </c:pt>
                <c:pt idx="5992">
                  <c:v>332.59350142577102</c:v>
                </c:pt>
                <c:pt idx="5993">
                  <c:v>332.64900768435302</c:v>
                </c:pt>
                <c:pt idx="5994">
                  <c:v>332.70451394293599</c:v>
                </c:pt>
                <c:pt idx="5995">
                  <c:v>332.76002020151799</c:v>
                </c:pt>
                <c:pt idx="5996">
                  <c:v>332.81552646009999</c:v>
                </c:pt>
                <c:pt idx="5997">
                  <c:v>332.87103271868301</c:v>
                </c:pt>
                <c:pt idx="5998">
                  <c:v>332.92653897726501</c:v>
                </c:pt>
                <c:pt idx="5999">
                  <c:v>332.98204523584798</c:v>
                </c:pt>
                <c:pt idx="6000">
                  <c:v>333.03755149442998</c:v>
                </c:pt>
                <c:pt idx="6001">
                  <c:v>333.09305775301198</c:v>
                </c:pt>
                <c:pt idx="6002">
                  <c:v>333.148564011595</c:v>
                </c:pt>
                <c:pt idx="6003">
                  <c:v>333.204070270177</c:v>
                </c:pt>
                <c:pt idx="6004">
                  <c:v>333.25957652876002</c:v>
                </c:pt>
                <c:pt idx="6005">
                  <c:v>333.31508278734202</c:v>
                </c:pt>
                <c:pt idx="6006">
                  <c:v>333.37058904592402</c:v>
                </c:pt>
                <c:pt idx="6007">
                  <c:v>333.42609530450699</c:v>
                </c:pt>
                <c:pt idx="6008">
                  <c:v>333.48160156308899</c:v>
                </c:pt>
                <c:pt idx="6009">
                  <c:v>333.53710782167201</c:v>
                </c:pt>
                <c:pt idx="6010">
                  <c:v>333.59261408025401</c:v>
                </c:pt>
                <c:pt idx="6011">
                  <c:v>333.64812033883601</c:v>
                </c:pt>
                <c:pt idx="6012">
                  <c:v>333.70362659741897</c:v>
                </c:pt>
                <c:pt idx="6013">
                  <c:v>333.75913285600097</c:v>
                </c:pt>
                <c:pt idx="6014">
                  <c:v>333.814639114584</c:v>
                </c:pt>
                <c:pt idx="6015">
                  <c:v>333.870145373166</c:v>
                </c:pt>
                <c:pt idx="6016">
                  <c:v>333.925651631748</c:v>
                </c:pt>
                <c:pt idx="6017">
                  <c:v>333.98115789033102</c:v>
                </c:pt>
                <c:pt idx="6018">
                  <c:v>334.03666414891302</c:v>
                </c:pt>
                <c:pt idx="6019">
                  <c:v>334.09217040749598</c:v>
                </c:pt>
                <c:pt idx="6020">
                  <c:v>334.14767666607798</c:v>
                </c:pt>
                <c:pt idx="6021">
                  <c:v>334.20318292466101</c:v>
                </c:pt>
                <c:pt idx="6022">
                  <c:v>334.25868918324301</c:v>
                </c:pt>
                <c:pt idx="6023">
                  <c:v>334.31419544182501</c:v>
                </c:pt>
                <c:pt idx="6024">
                  <c:v>334.36970170040797</c:v>
                </c:pt>
                <c:pt idx="6025">
                  <c:v>334.42520795898997</c:v>
                </c:pt>
                <c:pt idx="6026">
                  <c:v>334.48071421757197</c:v>
                </c:pt>
                <c:pt idx="6027">
                  <c:v>334.53622047615499</c:v>
                </c:pt>
                <c:pt idx="6028">
                  <c:v>334.59172673473699</c:v>
                </c:pt>
                <c:pt idx="6029">
                  <c:v>334.64723299332002</c:v>
                </c:pt>
                <c:pt idx="6030">
                  <c:v>334.70273925190202</c:v>
                </c:pt>
                <c:pt idx="6031">
                  <c:v>334.75824551048498</c:v>
                </c:pt>
                <c:pt idx="6032">
                  <c:v>334.81375176906698</c:v>
                </c:pt>
                <c:pt idx="6033">
                  <c:v>334.86925802764898</c:v>
                </c:pt>
                <c:pt idx="6034">
                  <c:v>334.924764286232</c:v>
                </c:pt>
                <c:pt idx="6035">
                  <c:v>334.980270544814</c:v>
                </c:pt>
                <c:pt idx="6036">
                  <c:v>335.03577680339703</c:v>
                </c:pt>
                <c:pt idx="6037">
                  <c:v>335.09128306197903</c:v>
                </c:pt>
                <c:pt idx="6038">
                  <c:v>335.14678932056103</c:v>
                </c:pt>
                <c:pt idx="6039">
                  <c:v>335.20229557914399</c:v>
                </c:pt>
                <c:pt idx="6040">
                  <c:v>335.25780183772599</c:v>
                </c:pt>
                <c:pt idx="6041">
                  <c:v>335.31330809630902</c:v>
                </c:pt>
                <c:pt idx="6042">
                  <c:v>335.36881435489101</c:v>
                </c:pt>
                <c:pt idx="6043">
                  <c:v>335.42432061347301</c:v>
                </c:pt>
                <c:pt idx="6044">
                  <c:v>335.47982687205598</c:v>
                </c:pt>
                <c:pt idx="6045">
                  <c:v>335.53533313063798</c:v>
                </c:pt>
                <c:pt idx="6046">
                  <c:v>335.590839389221</c:v>
                </c:pt>
                <c:pt idx="6047">
                  <c:v>335.646345647803</c:v>
                </c:pt>
                <c:pt idx="6048">
                  <c:v>335.701851906385</c:v>
                </c:pt>
                <c:pt idx="6049">
                  <c:v>335.75735816496802</c:v>
                </c:pt>
                <c:pt idx="6050">
                  <c:v>335.81286442355002</c:v>
                </c:pt>
                <c:pt idx="6051">
                  <c:v>335.86837068213299</c:v>
                </c:pt>
                <c:pt idx="6052">
                  <c:v>335.92387694071499</c:v>
                </c:pt>
                <c:pt idx="6053">
                  <c:v>335.97938319929699</c:v>
                </c:pt>
                <c:pt idx="6054">
                  <c:v>336.03488945788001</c:v>
                </c:pt>
                <c:pt idx="6055">
                  <c:v>336.09039571646201</c:v>
                </c:pt>
                <c:pt idx="6056">
                  <c:v>336.14590197504498</c:v>
                </c:pt>
                <c:pt idx="6057">
                  <c:v>336.20140823362698</c:v>
                </c:pt>
                <c:pt idx="6058">
                  <c:v>336.25691449220898</c:v>
                </c:pt>
                <c:pt idx="6059">
                  <c:v>336.312420750792</c:v>
                </c:pt>
                <c:pt idx="6060">
                  <c:v>336.367927009374</c:v>
                </c:pt>
                <c:pt idx="6061">
                  <c:v>336.42343326795702</c:v>
                </c:pt>
                <c:pt idx="6062">
                  <c:v>336.47893952653902</c:v>
                </c:pt>
                <c:pt idx="6063">
                  <c:v>336.53444578512102</c:v>
                </c:pt>
                <c:pt idx="6064">
                  <c:v>336.58995204370399</c:v>
                </c:pt>
                <c:pt idx="6065">
                  <c:v>336.64545830228599</c:v>
                </c:pt>
                <c:pt idx="6066">
                  <c:v>336.70096456086901</c:v>
                </c:pt>
                <c:pt idx="6067">
                  <c:v>336.75647081945101</c:v>
                </c:pt>
                <c:pt idx="6068">
                  <c:v>336.81197707803398</c:v>
                </c:pt>
                <c:pt idx="6069">
                  <c:v>336.86748333661598</c:v>
                </c:pt>
                <c:pt idx="6070">
                  <c:v>336.92298959519798</c:v>
                </c:pt>
                <c:pt idx="6071">
                  <c:v>336.978495853781</c:v>
                </c:pt>
                <c:pt idx="6072">
                  <c:v>337.034002112363</c:v>
                </c:pt>
                <c:pt idx="6073">
                  <c:v>337.08950837094602</c:v>
                </c:pt>
                <c:pt idx="6074">
                  <c:v>337.14501462952802</c:v>
                </c:pt>
                <c:pt idx="6075">
                  <c:v>337.20052088811002</c:v>
                </c:pt>
                <c:pt idx="6076">
                  <c:v>337.25602714669299</c:v>
                </c:pt>
                <c:pt idx="6077">
                  <c:v>337.31153340527499</c:v>
                </c:pt>
                <c:pt idx="6078">
                  <c:v>337.36703966385801</c:v>
                </c:pt>
                <c:pt idx="6079">
                  <c:v>337.42254592244001</c:v>
                </c:pt>
                <c:pt idx="6080">
                  <c:v>337.47805218102201</c:v>
                </c:pt>
                <c:pt idx="6081">
                  <c:v>337.53355843960497</c:v>
                </c:pt>
                <c:pt idx="6082">
                  <c:v>337.58906469818697</c:v>
                </c:pt>
                <c:pt idx="6083">
                  <c:v>337.64457095677</c:v>
                </c:pt>
                <c:pt idx="6084">
                  <c:v>337.700077215352</c:v>
                </c:pt>
                <c:pt idx="6085">
                  <c:v>337.755583473934</c:v>
                </c:pt>
                <c:pt idx="6086">
                  <c:v>337.81108973251702</c:v>
                </c:pt>
                <c:pt idx="6087">
                  <c:v>337.86659599109902</c:v>
                </c:pt>
                <c:pt idx="6088">
                  <c:v>337.92210224968198</c:v>
                </c:pt>
                <c:pt idx="6089">
                  <c:v>337.97760850826398</c:v>
                </c:pt>
                <c:pt idx="6090">
                  <c:v>338.03311476684598</c:v>
                </c:pt>
                <c:pt idx="6091">
                  <c:v>338.08862102542901</c:v>
                </c:pt>
                <c:pt idx="6092">
                  <c:v>338.14412728401101</c:v>
                </c:pt>
                <c:pt idx="6093">
                  <c:v>338.19963354259397</c:v>
                </c:pt>
                <c:pt idx="6094">
                  <c:v>338.25513980117603</c:v>
                </c:pt>
                <c:pt idx="6095">
                  <c:v>338.31064605975803</c:v>
                </c:pt>
                <c:pt idx="6096">
                  <c:v>338.36615231834099</c:v>
                </c:pt>
                <c:pt idx="6097">
                  <c:v>338.42165857692299</c:v>
                </c:pt>
                <c:pt idx="6098">
                  <c:v>338.47716483550602</c:v>
                </c:pt>
                <c:pt idx="6099">
                  <c:v>338.53267109408802</c:v>
                </c:pt>
                <c:pt idx="6100">
                  <c:v>338.58817735267002</c:v>
                </c:pt>
                <c:pt idx="6101">
                  <c:v>338.64368361125298</c:v>
                </c:pt>
                <c:pt idx="6102">
                  <c:v>338.69918986983498</c:v>
                </c:pt>
                <c:pt idx="6103">
                  <c:v>338.754696128418</c:v>
                </c:pt>
                <c:pt idx="6104">
                  <c:v>338.810202387</c:v>
                </c:pt>
                <c:pt idx="6105">
                  <c:v>338.86570864558303</c:v>
                </c:pt>
                <c:pt idx="6106">
                  <c:v>338.92121490416503</c:v>
                </c:pt>
                <c:pt idx="6107">
                  <c:v>338.97672116274703</c:v>
                </c:pt>
                <c:pt idx="6108">
                  <c:v>339.03222742132999</c:v>
                </c:pt>
                <c:pt idx="6109">
                  <c:v>339.08773367991199</c:v>
                </c:pt>
                <c:pt idx="6110">
                  <c:v>339.14323993849501</c:v>
                </c:pt>
                <c:pt idx="6111">
                  <c:v>339.19874619707701</c:v>
                </c:pt>
                <c:pt idx="6112">
                  <c:v>339.25425245565901</c:v>
                </c:pt>
                <c:pt idx="6113">
                  <c:v>339.30975871424198</c:v>
                </c:pt>
                <c:pt idx="6114">
                  <c:v>339.36526497282398</c:v>
                </c:pt>
                <c:pt idx="6115">
                  <c:v>339.420771231407</c:v>
                </c:pt>
                <c:pt idx="6116">
                  <c:v>339.476277489989</c:v>
                </c:pt>
                <c:pt idx="6117">
                  <c:v>339.531783748571</c:v>
                </c:pt>
                <c:pt idx="6118">
                  <c:v>339.58729000715402</c:v>
                </c:pt>
                <c:pt idx="6119">
                  <c:v>339.64279626573602</c:v>
                </c:pt>
                <c:pt idx="6120">
                  <c:v>339.69830252431899</c:v>
                </c:pt>
                <c:pt idx="6121">
                  <c:v>339.75380878290099</c:v>
                </c:pt>
                <c:pt idx="6122">
                  <c:v>339.80931504148299</c:v>
                </c:pt>
                <c:pt idx="6123">
                  <c:v>339.86482130006601</c:v>
                </c:pt>
                <c:pt idx="6124">
                  <c:v>339.92032755864801</c:v>
                </c:pt>
                <c:pt idx="6125">
                  <c:v>339.97583381723098</c:v>
                </c:pt>
                <c:pt idx="6126">
                  <c:v>340.03134007581298</c:v>
                </c:pt>
                <c:pt idx="6127">
                  <c:v>340.08684633439498</c:v>
                </c:pt>
                <c:pt idx="6128">
                  <c:v>340.142352592978</c:v>
                </c:pt>
                <c:pt idx="6129">
                  <c:v>340.19785885156</c:v>
                </c:pt>
                <c:pt idx="6130">
                  <c:v>340.25336511014302</c:v>
                </c:pt>
                <c:pt idx="6131">
                  <c:v>340.30887136872502</c:v>
                </c:pt>
                <c:pt idx="6132">
                  <c:v>340.36437762730702</c:v>
                </c:pt>
                <c:pt idx="6133">
                  <c:v>340.41988388588999</c:v>
                </c:pt>
                <c:pt idx="6134">
                  <c:v>340.47539014447199</c:v>
                </c:pt>
                <c:pt idx="6135">
                  <c:v>340.53089640305501</c:v>
                </c:pt>
                <c:pt idx="6136">
                  <c:v>340.58640266163701</c:v>
                </c:pt>
                <c:pt idx="6137">
                  <c:v>340.64190892021901</c:v>
                </c:pt>
                <c:pt idx="6138">
                  <c:v>340.69741517880198</c:v>
                </c:pt>
                <c:pt idx="6139">
                  <c:v>340.75292143738397</c:v>
                </c:pt>
                <c:pt idx="6140">
                  <c:v>340.808427695967</c:v>
                </c:pt>
                <c:pt idx="6141">
                  <c:v>340.863933954549</c:v>
                </c:pt>
                <c:pt idx="6142">
                  <c:v>340.919440213131</c:v>
                </c:pt>
                <c:pt idx="6143">
                  <c:v>340.97494647171402</c:v>
                </c:pt>
                <c:pt idx="6144">
                  <c:v>341.03045273029602</c:v>
                </c:pt>
                <c:pt idx="6145">
                  <c:v>341.08595898887899</c:v>
                </c:pt>
                <c:pt idx="6146">
                  <c:v>341.14146524746099</c:v>
                </c:pt>
                <c:pt idx="6147">
                  <c:v>341.19697150604401</c:v>
                </c:pt>
                <c:pt idx="6148">
                  <c:v>341.25247776462601</c:v>
                </c:pt>
                <c:pt idx="6149">
                  <c:v>341.30798402320801</c:v>
                </c:pt>
                <c:pt idx="6150">
                  <c:v>341.36349028179097</c:v>
                </c:pt>
                <c:pt idx="6151">
                  <c:v>341.41899654037297</c:v>
                </c:pt>
                <c:pt idx="6152">
                  <c:v>341.474502798956</c:v>
                </c:pt>
                <c:pt idx="6153">
                  <c:v>341.530009057538</c:v>
                </c:pt>
                <c:pt idx="6154">
                  <c:v>341.58551531612</c:v>
                </c:pt>
                <c:pt idx="6155">
                  <c:v>341.64102157470302</c:v>
                </c:pt>
                <c:pt idx="6156">
                  <c:v>341.69652783328502</c:v>
                </c:pt>
                <c:pt idx="6157">
                  <c:v>341.75203409186798</c:v>
                </c:pt>
                <c:pt idx="6158">
                  <c:v>341.80754035044998</c:v>
                </c:pt>
                <c:pt idx="6159">
                  <c:v>341.86304660903198</c:v>
                </c:pt>
                <c:pt idx="6160">
                  <c:v>341.91855286761501</c:v>
                </c:pt>
                <c:pt idx="6161">
                  <c:v>341.97405912619701</c:v>
                </c:pt>
                <c:pt idx="6162">
                  <c:v>342.02956538478003</c:v>
                </c:pt>
                <c:pt idx="6163">
                  <c:v>342.08507164336203</c:v>
                </c:pt>
                <c:pt idx="6164">
                  <c:v>342.14057790194403</c:v>
                </c:pt>
                <c:pt idx="6165">
                  <c:v>342.19608416052699</c:v>
                </c:pt>
                <c:pt idx="6166">
                  <c:v>342.25159041910899</c:v>
                </c:pt>
                <c:pt idx="6167">
                  <c:v>342.30709667769202</c:v>
                </c:pt>
                <c:pt idx="6168">
                  <c:v>342.36260293627402</c:v>
                </c:pt>
                <c:pt idx="6169">
                  <c:v>342.41810919485602</c:v>
                </c:pt>
                <c:pt idx="6170">
                  <c:v>342.47361545343898</c:v>
                </c:pt>
                <c:pt idx="6171">
                  <c:v>342.52912171202098</c:v>
                </c:pt>
                <c:pt idx="6172">
                  <c:v>342.584627970604</c:v>
                </c:pt>
                <c:pt idx="6173">
                  <c:v>342.640134229186</c:v>
                </c:pt>
                <c:pt idx="6174">
                  <c:v>342.695640487768</c:v>
                </c:pt>
                <c:pt idx="6175">
                  <c:v>342.75114674635103</c:v>
                </c:pt>
                <c:pt idx="6176">
                  <c:v>342.80665300493303</c:v>
                </c:pt>
                <c:pt idx="6177">
                  <c:v>342.86215926351599</c:v>
                </c:pt>
                <c:pt idx="6178">
                  <c:v>342.91766552209799</c:v>
                </c:pt>
                <c:pt idx="6179">
                  <c:v>342.97317178067999</c:v>
                </c:pt>
                <c:pt idx="6180">
                  <c:v>343.02867803926301</c:v>
                </c:pt>
                <c:pt idx="6181">
                  <c:v>343.08418429784501</c:v>
                </c:pt>
                <c:pt idx="6182">
                  <c:v>343.13969055642798</c:v>
                </c:pt>
                <c:pt idx="6183">
                  <c:v>343.19519681500998</c:v>
                </c:pt>
                <c:pt idx="6184">
                  <c:v>343.25070307359198</c:v>
                </c:pt>
                <c:pt idx="6185">
                  <c:v>343.306209332175</c:v>
                </c:pt>
                <c:pt idx="6186">
                  <c:v>343.361715590757</c:v>
                </c:pt>
                <c:pt idx="6187">
                  <c:v>343.41722184934002</c:v>
                </c:pt>
                <c:pt idx="6188">
                  <c:v>343.47272810792202</c:v>
                </c:pt>
                <c:pt idx="6189">
                  <c:v>343.52823436650499</c:v>
                </c:pt>
                <c:pt idx="6190">
                  <c:v>343.58374062508699</c:v>
                </c:pt>
                <c:pt idx="6191">
                  <c:v>343.63924688366899</c:v>
                </c:pt>
                <c:pt idx="6192">
                  <c:v>343.69475314225201</c:v>
                </c:pt>
                <c:pt idx="6193">
                  <c:v>343.75025940083401</c:v>
                </c:pt>
                <c:pt idx="6194">
                  <c:v>343.80576565941698</c:v>
                </c:pt>
                <c:pt idx="6195">
                  <c:v>343.86127191799898</c:v>
                </c:pt>
                <c:pt idx="6196">
                  <c:v>343.91677817658098</c:v>
                </c:pt>
                <c:pt idx="6197">
                  <c:v>343.972284435164</c:v>
                </c:pt>
                <c:pt idx="6198">
                  <c:v>344.027790693746</c:v>
                </c:pt>
                <c:pt idx="6199">
                  <c:v>344.08329695232902</c:v>
                </c:pt>
                <c:pt idx="6200">
                  <c:v>344.13880321091102</c:v>
                </c:pt>
                <c:pt idx="6201">
                  <c:v>344.19430946949302</c:v>
                </c:pt>
                <c:pt idx="6202">
                  <c:v>344.24981572807599</c:v>
                </c:pt>
                <c:pt idx="6203">
                  <c:v>344.30532198665799</c:v>
                </c:pt>
                <c:pt idx="6204">
                  <c:v>344.36082824524101</c:v>
                </c:pt>
                <c:pt idx="6205">
                  <c:v>344.41633450382301</c:v>
                </c:pt>
                <c:pt idx="6206">
                  <c:v>344.47184076240501</c:v>
                </c:pt>
                <c:pt idx="6207">
                  <c:v>344.52734702098797</c:v>
                </c:pt>
                <c:pt idx="6208">
                  <c:v>344.58285327956997</c:v>
                </c:pt>
                <c:pt idx="6209">
                  <c:v>344.638359538153</c:v>
                </c:pt>
                <c:pt idx="6210">
                  <c:v>344.693865796735</c:v>
                </c:pt>
                <c:pt idx="6211">
                  <c:v>344.749372055317</c:v>
                </c:pt>
                <c:pt idx="6212">
                  <c:v>344.80487831390002</c:v>
                </c:pt>
                <c:pt idx="6213">
                  <c:v>344.86038457248202</c:v>
                </c:pt>
                <c:pt idx="6214">
                  <c:v>344.91589083106498</c:v>
                </c:pt>
                <c:pt idx="6215">
                  <c:v>344.97139708964698</c:v>
                </c:pt>
                <c:pt idx="6216">
                  <c:v>345.02690334822898</c:v>
                </c:pt>
                <c:pt idx="6217">
                  <c:v>345.08240960681201</c:v>
                </c:pt>
                <c:pt idx="6218">
                  <c:v>345.13791586539401</c:v>
                </c:pt>
                <c:pt idx="6219">
                  <c:v>345.19342212397697</c:v>
                </c:pt>
                <c:pt idx="6220">
                  <c:v>345.24892838255897</c:v>
                </c:pt>
                <c:pt idx="6221">
                  <c:v>345.30443464114097</c:v>
                </c:pt>
                <c:pt idx="6222">
                  <c:v>345.35994089972399</c:v>
                </c:pt>
                <c:pt idx="6223">
                  <c:v>345.41544715830599</c:v>
                </c:pt>
                <c:pt idx="6224">
                  <c:v>345.47095341688902</c:v>
                </c:pt>
                <c:pt idx="6225">
                  <c:v>345.52645967547102</c:v>
                </c:pt>
                <c:pt idx="6226">
                  <c:v>345.58196593405302</c:v>
                </c:pt>
                <c:pt idx="6227">
                  <c:v>345.63747219263598</c:v>
                </c:pt>
                <c:pt idx="6228">
                  <c:v>345.69297845121798</c:v>
                </c:pt>
                <c:pt idx="6229">
                  <c:v>345.74848470980101</c:v>
                </c:pt>
                <c:pt idx="6230">
                  <c:v>345.803990968383</c:v>
                </c:pt>
                <c:pt idx="6231">
                  <c:v>345.85949722696603</c:v>
                </c:pt>
                <c:pt idx="6232">
                  <c:v>345.91500348554803</c:v>
                </c:pt>
                <c:pt idx="6233">
                  <c:v>345.97050974413003</c:v>
                </c:pt>
                <c:pt idx="6234">
                  <c:v>346.02601600271299</c:v>
                </c:pt>
                <c:pt idx="6235">
                  <c:v>346.08152226129499</c:v>
                </c:pt>
                <c:pt idx="6236">
                  <c:v>346.13702851987802</c:v>
                </c:pt>
                <c:pt idx="6237">
                  <c:v>346.19253477846001</c:v>
                </c:pt>
                <c:pt idx="6238">
                  <c:v>346.24804103704201</c:v>
                </c:pt>
                <c:pt idx="6239">
                  <c:v>346.30354729562498</c:v>
                </c:pt>
                <c:pt idx="6240">
                  <c:v>346.35905355420698</c:v>
                </c:pt>
                <c:pt idx="6241">
                  <c:v>346.41455981279</c:v>
                </c:pt>
                <c:pt idx="6242">
                  <c:v>346.470066071372</c:v>
                </c:pt>
                <c:pt idx="6243">
                  <c:v>346.525572329954</c:v>
                </c:pt>
                <c:pt idx="6244">
                  <c:v>346.58107858853703</c:v>
                </c:pt>
                <c:pt idx="6245">
                  <c:v>346.63658484711902</c:v>
                </c:pt>
                <c:pt idx="6246">
                  <c:v>346.69209110570199</c:v>
                </c:pt>
                <c:pt idx="6247">
                  <c:v>346.74759736428399</c:v>
                </c:pt>
                <c:pt idx="6248">
                  <c:v>346.80310362286599</c:v>
                </c:pt>
                <c:pt idx="6249">
                  <c:v>346.85860988144901</c:v>
                </c:pt>
                <c:pt idx="6250">
                  <c:v>346.91411614003101</c:v>
                </c:pt>
                <c:pt idx="6251">
                  <c:v>346.96962239861398</c:v>
                </c:pt>
                <c:pt idx="6252">
                  <c:v>347.02512865719598</c:v>
                </c:pt>
                <c:pt idx="6253">
                  <c:v>347.08063491577798</c:v>
                </c:pt>
                <c:pt idx="6254">
                  <c:v>347.136141174361</c:v>
                </c:pt>
                <c:pt idx="6255">
                  <c:v>347.191647432943</c:v>
                </c:pt>
                <c:pt idx="6256">
                  <c:v>347.24715369152602</c:v>
                </c:pt>
                <c:pt idx="6257">
                  <c:v>347.30265995010802</c:v>
                </c:pt>
                <c:pt idx="6258">
                  <c:v>347.35816620869002</c:v>
                </c:pt>
                <c:pt idx="6259">
                  <c:v>347.41367246727299</c:v>
                </c:pt>
                <c:pt idx="6260">
                  <c:v>347.46917872585499</c:v>
                </c:pt>
                <c:pt idx="6261">
                  <c:v>347.52468498443801</c:v>
                </c:pt>
                <c:pt idx="6262">
                  <c:v>347.58019124302001</c:v>
                </c:pt>
                <c:pt idx="6263">
                  <c:v>347.63569750160201</c:v>
                </c:pt>
                <c:pt idx="6264">
                  <c:v>347.69120376018498</c:v>
                </c:pt>
                <c:pt idx="6265">
                  <c:v>347.74671001876698</c:v>
                </c:pt>
                <c:pt idx="6266">
                  <c:v>347.80221627735</c:v>
                </c:pt>
                <c:pt idx="6267">
                  <c:v>347.857722535932</c:v>
                </c:pt>
                <c:pt idx="6268">
                  <c:v>347.91322879451502</c:v>
                </c:pt>
                <c:pt idx="6269">
                  <c:v>347.96873505309702</c:v>
                </c:pt>
                <c:pt idx="6270">
                  <c:v>348.02424131167902</c:v>
                </c:pt>
                <c:pt idx="6271">
                  <c:v>348.07974757026199</c:v>
                </c:pt>
                <c:pt idx="6272">
                  <c:v>348.13525382884399</c:v>
                </c:pt>
                <c:pt idx="6273">
                  <c:v>348.19076008742701</c:v>
                </c:pt>
                <c:pt idx="6274">
                  <c:v>348.24626634600901</c:v>
                </c:pt>
                <c:pt idx="6275">
                  <c:v>348.30177260459101</c:v>
                </c:pt>
                <c:pt idx="6276">
                  <c:v>348.35727886317397</c:v>
                </c:pt>
                <c:pt idx="6277">
                  <c:v>348.41278512175597</c:v>
                </c:pt>
                <c:pt idx="6278">
                  <c:v>348.468291380339</c:v>
                </c:pt>
                <c:pt idx="6279">
                  <c:v>348.523797638921</c:v>
                </c:pt>
                <c:pt idx="6280">
                  <c:v>348.579303897503</c:v>
                </c:pt>
                <c:pt idx="6281">
                  <c:v>348.63481015608602</c:v>
                </c:pt>
                <c:pt idx="6282">
                  <c:v>348.69031641466802</c:v>
                </c:pt>
                <c:pt idx="6283">
                  <c:v>348.74582267325098</c:v>
                </c:pt>
                <c:pt idx="6284">
                  <c:v>348.80132893183298</c:v>
                </c:pt>
                <c:pt idx="6285">
                  <c:v>348.85683519041498</c:v>
                </c:pt>
                <c:pt idx="6286">
                  <c:v>348.91234144899801</c:v>
                </c:pt>
                <c:pt idx="6287">
                  <c:v>348.96784770758001</c:v>
                </c:pt>
                <c:pt idx="6288">
                  <c:v>349.02335396616297</c:v>
                </c:pt>
                <c:pt idx="6289">
                  <c:v>349.07886022474497</c:v>
                </c:pt>
                <c:pt idx="6290">
                  <c:v>349.13436648332703</c:v>
                </c:pt>
                <c:pt idx="6291">
                  <c:v>349.18987274190999</c:v>
                </c:pt>
                <c:pt idx="6292">
                  <c:v>349.24537900049199</c:v>
                </c:pt>
                <c:pt idx="6293">
                  <c:v>349.30088525907502</c:v>
                </c:pt>
                <c:pt idx="6294">
                  <c:v>349.35639151765702</c:v>
                </c:pt>
                <c:pt idx="6295">
                  <c:v>349.41189777623902</c:v>
                </c:pt>
                <c:pt idx="6296">
                  <c:v>349.46740403482198</c:v>
                </c:pt>
                <c:pt idx="6297">
                  <c:v>349.52291029340398</c:v>
                </c:pt>
                <c:pt idx="6298">
                  <c:v>349.578416551987</c:v>
                </c:pt>
                <c:pt idx="6299">
                  <c:v>349.633922810569</c:v>
                </c:pt>
                <c:pt idx="6300">
                  <c:v>349.689429069151</c:v>
                </c:pt>
                <c:pt idx="6301">
                  <c:v>349.74493532773403</c:v>
                </c:pt>
                <c:pt idx="6302">
                  <c:v>349.80044158631603</c:v>
                </c:pt>
                <c:pt idx="6303">
                  <c:v>349.85594784489899</c:v>
                </c:pt>
                <c:pt idx="6304">
                  <c:v>349.91145410348099</c:v>
                </c:pt>
                <c:pt idx="6305">
                  <c:v>349.96696036206401</c:v>
                </c:pt>
                <c:pt idx="6306">
                  <c:v>350.02246662064601</c:v>
                </c:pt>
                <c:pt idx="6307">
                  <c:v>350.07797287922801</c:v>
                </c:pt>
                <c:pt idx="6308">
                  <c:v>350.13347913781098</c:v>
                </c:pt>
                <c:pt idx="6309">
                  <c:v>350.18898539639298</c:v>
                </c:pt>
                <c:pt idx="6310">
                  <c:v>350.24449165497498</c:v>
                </c:pt>
                <c:pt idx="6311">
                  <c:v>350.299997913558</c:v>
                </c:pt>
                <c:pt idx="6312">
                  <c:v>350.35550417214</c:v>
                </c:pt>
                <c:pt idx="6313">
                  <c:v>350.41101043072302</c:v>
                </c:pt>
                <c:pt idx="6314">
                  <c:v>350.46651668930502</c:v>
                </c:pt>
                <c:pt idx="6315">
                  <c:v>350.52202294788799</c:v>
                </c:pt>
                <c:pt idx="6316">
                  <c:v>350.57752920646999</c:v>
                </c:pt>
                <c:pt idx="6317">
                  <c:v>350.63303546505199</c:v>
                </c:pt>
                <c:pt idx="6318">
                  <c:v>350.68854172363501</c:v>
                </c:pt>
                <c:pt idx="6319">
                  <c:v>350.74404798221701</c:v>
                </c:pt>
                <c:pt idx="6320">
                  <c:v>350.79955424079998</c:v>
                </c:pt>
                <c:pt idx="6321">
                  <c:v>350.85506049938198</c:v>
                </c:pt>
                <c:pt idx="6322">
                  <c:v>350.91056675796398</c:v>
                </c:pt>
                <c:pt idx="6323">
                  <c:v>350.966073016547</c:v>
                </c:pt>
                <c:pt idx="6324">
                  <c:v>351.021579275129</c:v>
                </c:pt>
                <c:pt idx="6325">
                  <c:v>351.07708553371202</c:v>
                </c:pt>
                <c:pt idx="6326">
                  <c:v>351.13259179229402</c:v>
                </c:pt>
                <c:pt idx="6327">
                  <c:v>351.18809805087602</c:v>
                </c:pt>
                <c:pt idx="6328">
                  <c:v>351.24360430945899</c:v>
                </c:pt>
                <c:pt idx="6329">
                  <c:v>351.29911056804099</c:v>
                </c:pt>
                <c:pt idx="6330">
                  <c:v>351.35461682662401</c:v>
                </c:pt>
                <c:pt idx="6331">
                  <c:v>351.41012308520601</c:v>
                </c:pt>
                <c:pt idx="6332">
                  <c:v>351.46562934378801</c:v>
                </c:pt>
                <c:pt idx="6333">
                  <c:v>351.52113560237098</c:v>
                </c:pt>
                <c:pt idx="6334">
                  <c:v>351.57664186095298</c:v>
                </c:pt>
                <c:pt idx="6335">
                  <c:v>351.632148119536</c:v>
                </c:pt>
                <c:pt idx="6336">
                  <c:v>351.687654378118</c:v>
                </c:pt>
                <c:pt idx="6337">
                  <c:v>351.7431606367</c:v>
                </c:pt>
                <c:pt idx="6338">
                  <c:v>351.79866689528302</c:v>
                </c:pt>
                <c:pt idx="6339">
                  <c:v>351.85417315386502</c:v>
                </c:pt>
                <c:pt idx="6340">
                  <c:v>351.90967941244799</c:v>
                </c:pt>
                <c:pt idx="6341">
                  <c:v>351.96518567102999</c:v>
                </c:pt>
                <c:pt idx="6342">
                  <c:v>352.02069192961301</c:v>
                </c:pt>
                <c:pt idx="6343">
                  <c:v>352.07619818819501</c:v>
                </c:pt>
                <c:pt idx="6344">
                  <c:v>352.13170444677701</c:v>
                </c:pt>
                <c:pt idx="6345">
                  <c:v>352.18721070535997</c:v>
                </c:pt>
                <c:pt idx="6346">
                  <c:v>352.24271696394197</c:v>
                </c:pt>
                <c:pt idx="6347">
                  <c:v>352.29822322252397</c:v>
                </c:pt>
                <c:pt idx="6348">
                  <c:v>352.353729481107</c:v>
                </c:pt>
                <c:pt idx="6349">
                  <c:v>352.409235739689</c:v>
                </c:pt>
                <c:pt idx="6350">
                  <c:v>352.46474199827202</c:v>
                </c:pt>
                <c:pt idx="6351">
                  <c:v>352.52024825685402</c:v>
                </c:pt>
                <c:pt idx="6352">
                  <c:v>352.57575451543698</c:v>
                </c:pt>
                <c:pt idx="6353">
                  <c:v>352.63126077401898</c:v>
                </c:pt>
                <c:pt idx="6354">
                  <c:v>352.68676703260098</c:v>
                </c:pt>
                <c:pt idx="6355">
                  <c:v>352.74227329118401</c:v>
                </c:pt>
                <c:pt idx="6356">
                  <c:v>352.79777954976601</c:v>
                </c:pt>
                <c:pt idx="6357">
                  <c:v>352.85328580834903</c:v>
                </c:pt>
                <c:pt idx="6358">
                  <c:v>352.90879206693103</c:v>
                </c:pt>
                <c:pt idx="6359">
                  <c:v>352.96429832551303</c:v>
                </c:pt>
                <c:pt idx="6360">
                  <c:v>353.01980458409599</c:v>
                </c:pt>
                <c:pt idx="6361">
                  <c:v>353.07531084267799</c:v>
                </c:pt>
                <c:pt idx="6362">
                  <c:v>353.13081710126102</c:v>
                </c:pt>
                <c:pt idx="6363">
                  <c:v>353.18632335984302</c:v>
                </c:pt>
                <c:pt idx="6364">
                  <c:v>353.24182961842502</c:v>
                </c:pt>
                <c:pt idx="6365">
                  <c:v>353.29733587700798</c:v>
                </c:pt>
                <c:pt idx="6366">
                  <c:v>353.35284213558998</c:v>
                </c:pt>
                <c:pt idx="6367">
                  <c:v>353.408348394173</c:v>
                </c:pt>
                <c:pt idx="6368">
                  <c:v>353.463854652755</c:v>
                </c:pt>
                <c:pt idx="6369">
                  <c:v>353.519360911337</c:v>
                </c:pt>
                <c:pt idx="6370">
                  <c:v>353.57486716992003</c:v>
                </c:pt>
                <c:pt idx="6371">
                  <c:v>353.63037342850203</c:v>
                </c:pt>
                <c:pt idx="6372">
                  <c:v>353.68587968708499</c:v>
                </c:pt>
                <c:pt idx="6373">
                  <c:v>353.74138594566699</c:v>
                </c:pt>
                <c:pt idx="6374">
                  <c:v>353.79689220424899</c:v>
                </c:pt>
                <c:pt idx="6375">
                  <c:v>353.85239846283201</c:v>
                </c:pt>
                <c:pt idx="6376">
                  <c:v>353.90790472141401</c:v>
                </c:pt>
                <c:pt idx="6377">
                  <c:v>353.96341097999698</c:v>
                </c:pt>
                <c:pt idx="6378">
                  <c:v>354.01891723857898</c:v>
                </c:pt>
                <c:pt idx="6379">
                  <c:v>354.07442349716098</c:v>
                </c:pt>
                <c:pt idx="6380">
                  <c:v>354.129929755744</c:v>
                </c:pt>
                <c:pt idx="6381">
                  <c:v>354.185436014326</c:v>
                </c:pt>
                <c:pt idx="6382">
                  <c:v>354.24094227290902</c:v>
                </c:pt>
                <c:pt idx="6383">
                  <c:v>354.29644853149102</c:v>
                </c:pt>
                <c:pt idx="6384">
                  <c:v>354.35195479007302</c:v>
                </c:pt>
                <c:pt idx="6385">
                  <c:v>354.40746104865599</c:v>
                </c:pt>
                <c:pt idx="6386">
                  <c:v>354.46296730723799</c:v>
                </c:pt>
                <c:pt idx="6387">
                  <c:v>354.51847356582101</c:v>
                </c:pt>
                <c:pt idx="6388">
                  <c:v>354.57397982440301</c:v>
                </c:pt>
                <c:pt idx="6389">
                  <c:v>354.62948608298598</c:v>
                </c:pt>
                <c:pt idx="6390">
                  <c:v>354.68499234156798</c:v>
                </c:pt>
                <c:pt idx="6391">
                  <c:v>354.74049860014998</c:v>
                </c:pt>
                <c:pt idx="6392">
                  <c:v>354.796004858733</c:v>
                </c:pt>
                <c:pt idx="6393">
                  <c:v>354.851511117315</c:v>
                </c:pt>
                <c:pt idx="6394">
                  <c:v>354.90701737589802</c:v>
                </c:pt>
                <c:pt idx="6395">
                  <c:v>354.96252363448002</c:v>
                </c:pt>
                <c:pt idx="6396">
                  <c:v>355.01802989306202</c:v>
                </c:pt>
                <c:pt idx="6397">
                  <c:v>355.07353615164499</c:v>
                </c:pt>
                <c:pt idx="6398">
                  <c:v>355.12904241022699</c:v>
                </c:pt>
                <c:pt idx="6399">
                  <c:v>355.18454866881001</c:v>
                </c:pt>
                <c:pt idx="6400">
                  <c:v>355.24005492739201</c:v>
                </c:pt>
                <c:pt idx="6401">
                  <c:v>355.29556118597401</c:v>
                </c:pt>
                <c:pt idx="6402">
                  <c:v>355.35106744455697</c:v>
                </c:pt>
                <c:pt idx="6403">
                  <c:v>355.40657370313897</c:v>
                </c:pt>
                <c:pt idx="6404">
                  <c:v>355.462079961722</c:v>
                </c:pt>
                <c:pt idx="6405">
                  <c:v>355.517586220304</c:v>
                </c:pt>
                <c:pt idx="6406">
                  <c:v>355.573092478886</c:v>
                </c:pt>
                <c:pt idx="6407">
                  <c:v>355.62859873746902</c:v>
                </c:pt>
                <c:pt idx="6408">
                  <c:v>355.68410499605102</c:v>
                </c:pt>
                <c:pt idx="6409">
                  <c:v>355.73961125463399</c:v>
                </c:pt>
                <c:pt idx="6410">
                  <c:v>355.79511751321598</c:v>
                </c:pt>
                <c:pt idx="6411">
                  <c:v>355.85062377179798</c:v>
                </c:pt>
                <c:pt idx="6412">
                  <c:v>355.90613003038101</c:v>
                </c:pt>
                <c:pt idx="6413">
                  <c:v>355.96163628896301</c:v>
                </c:pt>
                <c:pt idx="6414">
                  <c:v>356.01714254754597</c:v>
                </c:pt>
                <c:pt idx="6415">
                  <c:v>356.07264880612797</c:v>
                </c:pt>
                <c:pt idx="6416">
                  <c:v>356.12815506470997</c:v>
                </c:pt>
                <c:pt idx="6417">
                  <c:v>356.18366132329299</c:v>
                </c:pt>
                <c:pt idx="6418">
                  <c:v>356.23916758187499</c:v>
                </c:pt>
                <c:pt idx="6419">
                  <c:v>356.29467384045802</c:v>
                </c:pt>
                <c:pt idx="6420">
                  <c:v>356.35018009904002</c:v>
                </c:pt>
                <c:pt idx="6421">
                  <c:v>356.40568635762202</c:v>
                </c:pt>
                <c:pt idx="6422">
                  <c:v>356.46119261620498</c:v>
                </c:pt>
                <c:pt idx="6423">
                  <c:v>356.51669887478698</c:v>
                </c:pt>
                <c:pt idx="6424">
                  <c:v>356.57220513337001</c:v>
                </c:pt>
                <c:pt idx="6425">
                  <c:v>356.627711391952</c:v>
                </c:pt>
                <c:pt idx="6426">
                  <c:v>356.68321765053503</c:v>
                </c:pt>
                <c:pt idx="6427">
                  <c:v>356.73872390911703</c:v>
                </c:pt>
                <c:pt idx="6428">
                  <c:v>356.79423016769903</c:v>
                </c:pt>
                <c:pt idx="6429">
                  <c:v>356.84973642628199</c:v>
                </c:pt>
                <c:pt idx="6430">
                  <c:v>356.90524268486399</c:v>
                </c:pt>
                <c:pt idx="6431">
                  <c:v>356.96074894344702</c:v>
                </c:pt>
                <c:pt idx="6432">
                  <c:v>357.01625520202901</c:v>
                </c:pt>
                <c:pt idx="6433">
                  <c:v>357.07176146061101</c:v>
                </c:pt>
                <c:pt idx="6434">
                  <c:v>357.12726771919398</c:v>
                </c:pt>
                <c:pt idx="6435">
                  <c:v>357.18277397777598</c:v>
                </c:pt>
                <c:pt idx="6436">
                  <c:v>357.238280236359</c:v>
                </c:pt>
                <c:pt idx="6437">
                  <c:v>357.293786494941</c:v>
                </c:pt>
                <c:pt idx="6438">
                  <c:v>357.349292753523</c:v>
                </c:pt>
                <c:pt idx="6439">
                  <c:v>357.40479901210603</c:v>
                </c:pt>
                <c:pt idx="6440">
                  <c:v>357.46030527068802</c:v>
                </c:pt>
                <c:pt idx="6441">
                  <c:v>357.51581152927099</c:v>
                </c:pt>
                <c:pt idx="6442">
                  <c:v>357.57131778785299</c:v>
                </c:pt>
                <c:pt idx="6443">
                  <c:v>357.62682404643499</c:v>
                </c:pt>
                <c:pt idx="6444">
                  <c:v>357.68233030501801</c:v>
                </c:pt>
                <c:pt idx="6445">
                  <c:v>357.73783656360001</c:v>
                </c:pt>
                <c:pt idx="6446">
                  <c:v>357.79334282218298</c:v>
                </c:pt>
                <c:pt idx="6447">
                  <c:v>357.84884908076498</c:v>
                </c:pt>
                <c:pt idx="6448">
                  <c:v>357.90435533934698</c:v>
                </c:pt>
                <c:pt idx="6449">
                  <c:v>357.95986159793</c:v>
                </c:pt>
                <c:pt idx="6450">
                  <c:v>358.015367856512</c:v>
                </c:pt>
                <c:pt idx="6451">
                  <c:v>358.07087411509502</c:v>
                </c:pt>
                <c:pt idx="6452">
                  <c:v>358.12638037367702</c:v>
                </c:pt>
                <c:pt idx="6453">
                  <c:v>358.18188663225902</c:v>
                </c:pt>
                <c:pt idx="6454">
                  <c:v>358.23739289084199</c:v>
                </c:pt>
                <c:pt idx="6455">
                  <c:v>358.29289914942399</c:v>
                </c:pt>
                <c:pt idx="6456">
                  <c:v>358.34840540800701</c:v>
                </c:pt>
                <c:pt idx="6457">
                  <c:v>358.40391166658901</c:v>
                </c:pt>
                <c:pt idx="6458">
                  <c:v>358.45941792517101</c:v>
                </c:pt>
                <c:pt idx="6459">
                  <c:v>358.51492418375398</c:v>
                </c:pt>
                <c:pt idx="6460">
                  <c:v>358.57043044233598</c:v>
                </c:pt>
                <c:pt idx="6461">
                  <c:v>358.625936700919</c:v>
                </c:pt>
                <c:pt idx="6462">
                  <c:v>358.681442959501</c:v>
                </c:pt>
                <c:pt idx="6463">
                  <c:v>358.73694921808402</c:v>
                </c:pt>
                <c:pt idx="6464">
                  <c:v>358.79245547666602</c:v>
                </c:pt>
                <c:pt idx="6465">
                  <c:v>358.84796173524802</c:v>
                </c:pt>
                <c:pt idx="6466">
                  <c:v>358.90346799383099</c:v>
                </c:pt>
                <c:pt idx="6467">
                  <c:v>358.95897425241299</c:v>
                </c:pt>
                <c:pt idx="6468">
                  <c:v>359.01448051099601</c:v>
                </c:pt>
                <c:pt idx="6469">
                  <c:v>359.06998676957801</c:v>
                </c:pt>
                <c:pt idx="6470">
                  <c:v>359.12549302816001</c:v>
                </c:pt>
                <c:pt idx="6471">
                  <c:v>359.18099928674297</c:v>
                </c:pt>
                <c:pt idx="6472">
                  <c:v>359.23650554532497</c:v>
                </c:pt>
                <c:pt idx="6473">
                  <c:v>359.292011803908</c:v>
                </c:pt>
                <c:pt idx="6474">
                  <c:v>359.34751806249</c:v>
                </c:pt>
                <c:pt idx="6475">
                  <c:v>359.403024321072</c:v>
                </c:pt>
                <c:pt idx="6476">
                  <c:v>359.45853057965502</c:v>
                </c:pt>
                <c:pt idx="6477">
                  <c:v>359.51403683823702</c:v>
                </c:pt>
                <c:pt idx="6478">
                  <c:v>359.56954309681998</c:v>
                </c:pt>
                <c:pt idx="6479">
                  <c:v>359.62504935540198</c:v>
                </c:pt>
                <c:pt idx="6480">
                  <c:v>359.68055561398398</c:v>
                </c:pt>
                <c:pt idx="6481">
                  <c:v>359.73606187256701</c:v>
                </c:pt>
                <c:pt idx="6482">
                  <c:v>359.79156813114901</c:v>
                </c:pt>
                <c:pt idx="6483">
                  <c:v>359.84707438973197</c:v>
                </c:pt>
                <c:pt idx="6484">
                  <c:v>359.90258064831397</c:v>
                </c:pt>
                <c:pt idx="6485">
                  <c:v>359.95808690689603</c:v>
                </c:pt>
                <c:pt idx="6486">
                  <c:v>360.01359316547899</c:v>
                </c:pt>
                <c:pt idx="6487">
                  <c:v>360.06909942406099</c:v>
                </c:pt>
                <c:pt idx="6488">
                  <c:v>360.12460568264402</c:v>
                </c:pt>
                <c:pt idx="6489">
                  <c:v>360.18011194122602</c:v>
                </c:pt>
                <c:pt idx="6490">
                  <c:v>360.23561819980802</c:v>
                </c:pt>
                <c:pt idx="6491">
                  <c:v>360.29112445839098</c:v>
                </c:pt>
                <c:pt idx="6492">
                  <c:v>360.34663071697298</c:v>
                </c:pt>
                <c:pt idx="6493">
                  <c:v>360.402136975556</c:v>
                </c:pt>
                <c:pt idx="6494">
                  <c:v>360.457643234138</c:v>
                </c:pt>
                <c:pt idx="6495">
                  <c:v>360.51314949272</c:v>
                </c:pt>
                <c:pt idx="6496">
                  <c:v>360.56865575130303</c:v>
                </c:pt>
                <c:pt idx="6497">
                  <c:v>360.62416200988503</c:v>
                </c:pt>
                <c:pt idx="6498">
                  <c:v>360.67966826846799</c:v>
                </c:pt>
                <c:pt idx="6499">
                  <c:v>360.73517452704999</c:v>
                </c:pt>
                <c:pt idx="6500">
                  <c:v>360.79068078563199</c:v>
                </c:pt>
                <c:pt idx="6501">
                  <c:v>360.84618704421501</c:v>
                </c:pt>
                <c:pt idx="6502">
                  <c:v>360.90169330279701</c:v>
                </c:pt>
                <c:pt idx="6503">
                  <c:v>360.95719956137998</c:v>
                </c:pt>
                <c:pt idx="6504">
                  <c:v>361.01270581996198</c:v>
                </c:pt>
                <c:pt idx="6505">
                  <c:v>361.06821207854398</c:v>
                </c:pt>
                <c:pt idx="6506">
                  <c:v>361.123718337127</c:v>
                </c:pt>
                <c:pt idx="6507">
                  <c:v>361.179224595709</c:v>
                </c:pt>
                <c:pt idx="6508">
                  <c:v>361.23473085429202</c:v>
                </c:pt>
                <c:pt idx="6509">
                  <c:v>361.29023711287402</c:v>
                </c:pt>
                <c:pt idx="6510">
                  <c:v>361.34574337145699</c:v>
                </c:pt>
                <c:pt idx="6511">
                  <c:v>361.40124963003899</c:v>
                </c:pt>
                <c:pt idx="6512">
                  <c:v>361.45675588862099</c:v>
                </c:pt>
                <c:pt idx="6513">
                  <c:v>361.51226214720401</c:v>
                </c:pt>
                <c:pt idx="6514">
                  <c:v>361.56776840578601</c:v>
                </c:pt>
                <c:pt idx="6515">
                  <c:v>361.62327466436898</c:v>
                </c:pt>
                <c:pt idx="6516">
                  <c:v>361.67878092295098</c:v>
                </c:pt>
                <c:pt idx="6517">
                  <c:v>361.73428718153298</c:v>
                </c:pt>
                <c:pt idx="6518">
                  <c:v>361.789793440116</c:v>
                </c:pt>
                <c:pt idx="6519">
                  <c:v>361.845299698698</c:v>
                </c:pt>
                <c:pt idx="6520">
                  <c:v>361.90080595728102</c:v>
                </c:pt>
                <c:pt idx="6521">
                  <c:v>361.95631221586302</c:v>
                </c:pt>
                <c:pt idx="6522">
                  <c:v>362.01181847444502</c:v>
                </c:pt>
                <c:pt idx="6523">
                  <c:v>362.06732473302799</c:v>
                </c:pt>
                <c:pt idx="6524">
                  <c:v>362.12283099160999</c:v>
                </c:pt>
                <c:pt idx="6525">
                  <c:v>362.17833725019301</c:v>
                </c:pt>
                <c:pt idx="6526">
                  <c:v>362.23384350877501</c:v>
                </c:pt>
                <c:pt idx="6527">
                  <c:v>362.28934976735701</c:v>
                </c:pt>
                <c:pt idx="6528">
                  <c:v>362.34485602593998</c:v>
                </c:pt>
                <c:pt idx="6529">
                  <c:v>362.40036228452198</c:v>
                </c:pt>
                <c:pt idx="6530">
                  <c:v>362.455868543105</c:v>
                </c:pt>
                <c:pt idx="6531">
                  <c:v>362.511374801687</c:v>
                </c:pt>
                <c:pt idx="6532">
                  <c:v>362.566881060269</c:v>
                </c:pt>
                <c:pt idx="6533">
                  <c:v>362.62238731885202</c:v>
                </c:pt>
                <c:pt idx="6534">
                  <c:v>362.67789357743402</c:v>
                </c:pt>
                <c:pt idx="6535">
                  <c:v>362.73339983601699</c:v>
                </c:pt>
                <c:pt idx="6536">
                  <c:v>362.78890609459899</c:v>
                </c:pt>
                <c:pt idx="6537">
                  <c:v>362.84441235318099</c:v>
                </c:pt>
                <c:pt idx="6538">
                  <c:v>362.89991861176401</c:v>
                </c:pt>
                <c:pt idx="6539">
                  <c:v>362.95542487034601</c:v>
                </c:pt>
                <c:pt idx="6540">
                  <c:v>363.01093112892897</c:v>
                </c:pt>
                <c:pt idx="6541">
                  <c:v>363.06643738751097</c:v>
                </c:pt>
                <c:pt idx="6542">
                  <c:v>363.12194364609297</c:v>
                </c:pt>
                <c:pt idx="6543">
                  <c:v>363.177449904676</c:v>
                </c:pt>
                <c:pt idx="6544">
                  <c:v>363.232956163258</c:v>
                </c:pt>
                <c:pt idx="6545">
                  <c:v>363.28846242184102</c:v>
                </c:pt>
                <c:pt idx="6546">
                  <c:v>363.34396868042302</c:v>
                </c:pt>
                <c:pt idx="6547">
                  <c:v>363.39947493900598</c:v>
                </c:pt>
                <c:pt idx="6548">
                  <c:v>363.45498119758798</c:v>
                </c:pt>
                <c:pt idx="6549">
                  <c:v>363.51048745616998</c:v>
                </c:pt>
                <c:pt idx="6550">
                  <c:v>363.56599371475301</c:v>
                </c:pt>
                <c:pt idx="6551">
                  <c:v>363.62149997333501</c:v>
                </c:pt>
                <c:pt idx="6552">
                  <c:v>363.67700623191803</c:v>
                </c:pt>
                <c:pt idx="6553">
                  <c:v>363.73251249050003</c:v>
                </c:pt>
                <c:pt idx="6554">
                  <c:v>363.78801874908203</c:v>
                </c:pt>
                <c:pt idx="6555">
                  <c:v>363.84352500766499</c:v>
                </c:pt>
                <c:pt idx="6556">
                  <c:v>363.89903126624699</c:v>
                </c:pt>
                <c:pt idx="6557">
                  <c:v>363.95453752483002</c:v>
                </c:pt>
                <c:pt idx="6558">
                  <c:v>364.01004378341202</c:v>
                </c:pt>
                <c:pt idx="6559">
                  <c:v>364.06555004199402</c:v>
                </c:pt>
                <c:pt idx="6560">
                  <c:v>364.12105630057698</c:v>
                </c:pt>
                <c:pt idx="6561">
                  <c:v>364.17656255915898</c:v>
                </c:pt>
                <c:pt idx="6562">
                  <c:v>364.232068817742</c:v>
                </c:pt>
                <c:pt idx="6563">
                  <c:v>364.287575076324</c:v>
                </c:pt>
                <c:pt idx="6564">
                  <c:v>364.343081334906</c:v>
                </c:pt>
                <c:pt idx="6565">
                  <c:v>364.39858759348903</c:v>
                </c:pt>
                <c:pt idx="6566">
                  <c:v>364.45409385207103</c:v>
                </c:pt>
                <c:pt idx="6567">
                  <c:v>364.50960011065399</c:v>
                </c:pt>
                <c:pt idx="6568">
                  <c:v>364.56510636923599</c:v>
                </c:pt>
                <c:pt idx="6569">
                  <c:v>364.62061262781799</c:v>
                </c:pt>
                <c:pt idx="6570">
                  <c:v>364.67611888640101</c:v>
                </c:pt>
                <c:pt idx="6571">
                  <c:v>364.73162514498301</c:v>
                </c:pt>
                <c:pt idx="6572">
                  <c:v>364.78713140356598</c:v>
                </c:pt>
                <c:pt idx="6573">
                  <c:v>364.84263766214798</c:v>
                </c:pt>
                <c:pt idx="6574">
                  <c:v>364.89814392072998</c:v>
                </c:pt>
                <c:pt idx="6575">
                  <c:v>364.953650179313</c:v>
                </c:pt>
                <c:pt idx="6576">
                  <c:v>365.009156437895</c:v>
                </c:pt>
                <c:pt idx="6577">
                  <c:v>365.06466269647802</c:v>
                </c:pt>
                <c:pt idx="6578">
                  <c:v>365.12016895506002</c:v>
                </c:pt>
                <c:pt idx="6579">
                  <c:v>365.17567521364202</c:v>
                </c:pt>
                <c:pt idx="6580">
                  <c:v>365.23118147222499</c:v>
                </c:pt>
                <c:pt idx="6581">
                  <c:v>365.28668773080699</c:v>
                </c:pt>
                <c:pt idx="6582">
                  <c:v>365.34219398939001</c:v>
                </c:pt>
                <c:pt idx="6583">
                  <c:v>365.39770024797201</c:v>
                </c:pt>
                <c:pt idx="6584">
                  <c:v>365.45320650655401</c:v>
                </c:pt>
                <c:pt idx="6585">
                  <c:v>365.50871276513698</c:v>
                </c:pt>
                <c:pt idx="6586">
                  <c:v>365.56421902371898</c:v>
                </c:pt>
                <c:pt idx="6587">
                  <c:v>365.619725282302</c:v>
                </c:pt>
                <c:pt idx="6588">
                  <c:v>365.675231540884</c:v>
                </c:pt>
                <c:pt idx="6589">
                  <c:v>365.73073779946702</c:v>
                </c:pt>
                <c:pt idx="6590">
                  <c:v>365.78624405804902</c:v>
                </c:pt>
                <c:pt idx="6591">
                  <c:v>365.84175031663102</c:v>
                </c:pt>
                <c:pt idx="6592">
                  <c:v>365.89725657521399</c:v>
                </c:pt>
                <c:pt idx="6593">
                  <c:v>365.95276283379599</c:v>
                </c:pt>
                <c:pt idx="6594">
                  <c:v>366.00826909237901</c:v>
                </c:pt>
                <c:pt idx="6595">
                  <c:v>366.06377535096101</c:v>
                </c:pt>
                <c:pt idx="6596">
                  <c:v>366.11928160954301</c:v>
                </c:pt>
                <c:pt idx="6597">
                  <c:v>366.17478786812597</c:v>
                </c:pt>
                <c:pt idx="6598">
                  <c:v>366.23029412670797</c:v>
                </c:pt>
                <c:pt idx="6599">
                  <c:v>366.285800385291</c:v>
                </c:pt>
                <c:pt idx="6600">
                  <c:v>366.341306643873</c:v>
                </c:pt>
                <c:pt idx="6601">
                  <c:v>366.396812902455</c:v>
                </c:pt>
                <c:pt idx="6602">
                  <c:v>366.45231916103802</c:v>
                </c:pt>
                <c:pt idx="6603">
                  <c:v>366.50782541962002</c:v>
                </c:pt>
                <c:pt idx="6604">
                  <c:v>366.56333167820299</c:v>
                </c:pt>
                <c:pt idx="6605">
                  <c:v>366.61883793678498</c:v>
                </c:pt>
                <c:pt idx="6606">
                  <c:v>366.67434419536698</c:v>
                </c:pt>
                <c:pt idx="6607">
                  <c:v>366.72985045395001</c:v>
                </c:pt>
                <c:pt idx="6608">
                  <c:v>366.78535671253201</c:v>
                </c:pt>
                <c:pt idx="6609">
                  <c:v>366.84086297111497</c:v>
                </c:pt>
                <c:pt idx="6610">
                  <c:v>366.89636922969697</c:v>
                </c:pt>
                <c:pt idx="6611">
                  <c:v>366.95187548827897</c:v>
                </c:pt>
                <c:pt idx="6612">
                  <c:v>367.00738174686199</c:v>
                </c:pt>
                <c:pt idx="6613">
                  <c:v>367.06288800544399</c:v>
                </c:pt>
                <c:pt idx="6614">
                  <c:v>367.11839426402702</c:v>
                </c:pt>
                <c:pt idx="6615">
                  <c:v>367.17390052260902</c:v>
                </c:pt>
                <c:pt idx="6616">
                  <c:v>367.22940678119102</c:v>
                </c:pt>
                <c:pt idx="6617">
                  <c:v>367.28491303977398</c:v>
                </c:pt>
                <c:pt idx="6618">
                  <c:v>367.34041929835598</c:v>
                </c:pt>
                <c:pt idx="6619">
                  <c:v>367.39592555693901</c:v>
                </c:pt>
                <c:pt idx="6620">
                  <c:v>367.451431815521</c:v>
                </c:pt>
                <c:pt idx="6621">
                  <c:v>367.506938074103</c:v>
                </c:pt>
                <c:pt idx="6622">
                  <c:v>367.56244433268603</c:v>
                </c:pt>
                <c:pt idx="6623">
                  <c:v>367.61795059126803</c:v>
                </c:pt>
                <c:pt idx="6624">
                  <c:v>367.67345684985099</c:v>
                </c:pt>
                <c:pt idx="6625">
                  <c:v>367.72896310843299</c:v>
                </c:pt>
                <c:pt idx="6626">
                  <c:v>367.78446936701602</c:v>
                </c:pt>
                <c:pt idx="6627">
                  <c:v>367.83997562559802</c:v>
                </c:pt>
                <c:pt idx="6628">
                  <c:v>367.89548188418001</c:v>
                </c:pt>
                <c:pt idx="6629">
                  <c:v>367.95098814276298</c:v>
                </c:pt>
                <c:pt idx="6630">
                  <c:v>368.00649440134498</c:v>
                </c:pt>
                <c:pt idx="6631">
                  <c:v>368.062000659928</c:v>
                </c:pt>
                <c:pt idx="6632">
                  <c:v>368.11750691851</c:v>
                </c:pt>
                <c:pt idx="6633">
                  <c:v>368.173013177092</c:v>
                </c:pt>
                <c:pt idx="6634">
                  <c:v>368.22851943567503</c:v>
                </c:pt>
                <c:pt idx="6635">
                  <c:v>368.28402569425702</c:v>
                </c:pt>
                <c:pt idx="6636">
                  <c:v>368.33953195283999</c:v>
                </c:pt>
                <c:pt idx="6637">
                  <c:v>368.39503821142199</c:v>
                </c:pt>
                <c:pt idx="6638">
                  <c:v>368.45054447000399</c:v>
                </c:pt>
                <c:pt idx="6639">
                  <c:v>368.50605072858701</c:v>
                </c:pt>
                <c:pt idx="6640">
                  <c:v>368.56155698716901</c:v>
                </c:pt>
                <c:pt idx="6641">
                  <c:v>368.61706324575198</c:v>
                </c:pt>
                <c:pt idx="6642">
                  <c:v>368.67256950433398</c:v>
                </c:pt>
                <c:pt idx="6643">
                  <c:v>368.72807576291598</c:v>
                </c:pt>
                <c:pt idx="6644">
                  <c:v>368.783582021499</c:v>
                </c:pt>
                <c:pt idx="6645">
                  <c:v>368.839088280081</c:v>
                </c:pt>
                <c:pt idx="6646">
                  <c:v>368.89459453866402</c:v>
                </c:pt>
                <c:pt idx="6647">
                  <c:v>368.95010079724602</c:v>
                </c:pt>
                <c:pt idx="6648">
                  <c:v>369.00560705582802</c:v>
                </c:pt>
                <c:pt idx="6649">
                  <c:v>369.06111331441099</c:v>
                </c:pt>
                <c:pt idx="6650">
                  <c:v>369.11661957299299</c:v>
                </c:pt>
                <c:pt idx="6651">
                  <c:v>369.17212583157601</c:v>
                </c:pt>
                <c:pt idx="6652">
                  <c:v>369.22763209015801</c:v>
                </c:pt>
                <c:pt idx="6653">
                  <c:v>369.28313834874001</c:v>
                </c:pt>
                <c:pt idx="6654">
                  <c:v>369.33864460732298</c:v>
                </c:pt>
                <c:pt idx="6655">
                  <c:v>369.39415086590498</c:v>
                </c:pt>
                <c:pt idx="6656">
                  <c:v>369.449657124488</c:v>
                </c:pt>
                <c:pt idx="6657">
                  <c:v>369.50516338307</c:v>
                </c:pt>
                <c:pt idx="6658">
                  <c:v>369.560669641652</c:v>
                </c:pt>
                <c:pt idx="6659">
                  <c:v>369.61617590023502</c:v>
                </c:pt>
                <c:pt idx="6660">
                  <c:v>369.67168215881702</c:v>
                </c:pt>
                <c:pt idx="6661">
                  <c:v>369.72718841739999</c:v>
                </c:pt>
                <c:pt idx="6662">
                  <c:v>369.78269467598199</c:v>
                </c:pt>
                <c:pt idx="6663">
                  <c:v>369.83820093456501</c:v>
                </c:pt>
                <c:pt idx="6664">
                  <c:v>369.89370719314701</c:v>
                </c:pt>
                <c:pt idx="6665">
                  <c:v>369.94921345172901</c:v>
                </c:pt>
                <c:pt idx="6666">
                  <c:v>370.00471971031197</c:v>
                </c:pt>
                <c:pt idx="6667">
                  <c:v>370.06022596889397</c:v>
                </c:pt>
                <c:pt idx="6668">
                  <c:v>370.11573222747597</c:v>
                </c:pt>
                <c:pt idx="6669">
                  <c:v>370.171238486059</c:v>
                </c:pt>
                <c:pt idx="6670">
                  <c:v>370.226744744641</c:v>
                </c:pt>
                <c:pt idx="6671">
                  <c:v>370.28225100322402</c:v>
                </c:pt>
                <c:pt idx="6672">
                  <c:v>370.33775726180602</c:v>
                </c:pt>
                <c:pt idx="6673">
                  <c:v>370.39326352038898</c:v>
                </c:pt>
                <c:pt idx="6674">
                  <c:v>370.44876977897098</c:v>
                </c:pt>
                <c:pt idx="6675">
                  <c:v>370.50427603755298</c:v>
                </c:pt>
                <c:pt idx="6676">
                  <c:v>370.55978229613601</c:v>
                </c:pt>
                <c:pt idx="6677">
                  <c:v>370.61528855471801</c:v>
                </c:pt>
                <c:pt idx="6678">
                  <c:v>370.67079481330097</c:v>
                </c:pt>
                <c:pt idx="6679">
                  <c:v>370.72630107188297</c:v>
                </c:pt>
                <c:pt idx="6680">
                  <c:v>370.78180733046503</c:v>
                </c:pt>
                <c:pt idx="6681">
                  <c:v>370.83731358904799</c:v>
                </c:pt>
                <c:pt idx="6682">
                  <c:v>370.89281984762999</c:v>
                </c:pt>
                <c:pt idx="6683">
                  <c:v>370.94832610621302</c:v>
                </c:pt>
                <c:pt idx="6684">
                  <c:v>371.00383236479502</c:v>
                </c:pt>
                <c:pt idx="6685">
                  <c:v>371.05933862337702</c:v>
                </c:pt>
                <c:pt idx="6686">
                  <c:v>371.11484488195998</c:v>
                </c:pt>
                <c:pt idx="6687">
                  <c:v>371.17035114054198</c:v>
                </c:pt>
                <c:pt idx="6688">
                  <c:v>371.225857399125</c:v>
                </c:pt>
                <c:pt idx="6689">
                  <c:v>371.281363657707</c:v>
                </c:pt>
                <c:pt idx="6690">
                  <c:v>371.336869916289</c:v>
                </c:pt>
                <c:pt idx="6691">
                  <c:v>371.39237617487203</c:v>
                </c:pt>
                <c:pt idx="6692">
                  <c:v>371.44788243345403</c:v>
                </c:pt>
                <c:pt idx="6693">
                  <c:v>371.50338869203699</c:v>
                </c:pt>
                <c:pt idx="6694">
                  <c:v>371.55889495061899</c:v>
                </c:pt>
                <c:pt idx="6695">
                  <c:v>371.61440120920099</c:v>
                </c:pt>
                <c:pt idx="6696">
                  <c:v>371.66990746778401</c:v>
                </c:pt>
                <c:pt idx="6697">
                  <c:v>371.72541372636601</c:v>
                </c:pt>
                <c:pt idx="6698">
                  <c:v>371.78091998494898</c:v>
                </c:pt>
                <c:pt idx="6699">
                  <c:v>371.83642624353098</c:v>
                </c:pt>
                <c:pt idx="6700">
                  <c:v>371.89193250211298</c:v>
                </c:pt>
                <c:pt idx="6701">
                  <c:v>371.947438760696</c:v>
                </c:pt>
                <c:pt idx="6702">
                  <c:v>372.002945019278</c:v>
                </c:pt>
                <c:pt idx="6703">
                  <c:v>372.05845127786102</c:v>
                </c:pt>
                <c:pt idx="6704">
                  <c:v>372.11395753644302</c:v>
                </c:pt>
                <c:pt idx="6705">
                  <c:v>372.16946379502502</c:v>
                </c:pt>
                <c:pt idx="6706">
                  <c:v>372.22497005360799</c:v>
                </c:pt>
                <c:pt idx="6707">
                  <c:v>372.28047631218999</c:v>
                </c:pt>
                <c:pt idx="6708">
                  <c:v>372.33598257077301</c:v>
                </c:pt>
                <c:pt idx="6709">
                  <c:v>372.39148882935501</c:v>
                </c:pt>
                <c:pt idx="6710">
                  <c:v>372.44699508793798</c:v>
                </c:pt>
                <c:pt idx="6711">
                  <c:v>372.50250134651998</c:v>
                </c:pt>
                <c:pt idx="6712">
                  <c:v>372.55800760510198</c:v>
                </c:pt>
                <c:pt idx="6713">
                  <c:v>372.613513863685</c:v>
                </c:pt>
                <c:pt idx="6714">
                  <c:v>372.669020122267</c:v>
                </c:pt>
                <c:pt idx="6715">
                  <c:v>372.72452638085002</c:v>
                </c:pt>
                <c:pt idx="6716">
                  <c:v>372.78003263943202</c:v>
                </c:pt>
                <c:pt idx="6717">
                  <c:v>372.83553889801402</c:v>
                </c:pt>
                <c:pt idx="6718">
                  <c:v>372.89104515659699</c:v>
                </c:pt>
                <c:pt idx="6719">
                  <c:v>372.94655141517899</c:v>
                </c:pt>
                <c:pt idx="6720">
                  <c:v>373.00205767376201</c:v>
                </c:pt>
                <c:pt idx="6721">
                  <c:v>373.05756393234401</c:v>
                </c:pt>
                <c:pt idx="6722">
                  <c:v>373.11307019092601</c:v>
                </c:pt>
                <c:pt idx="6723">
                  <c:v>373.16857644950898</c:v>
                </c:pt>
                <c:pt idx="6724">
                  <c:v>373.22408270809098</c:v>
                </c:pt>
                <c:pt idx="6725">
                  <c:v>373.279588966674</c:v>
                </c:pt>
                <c:pt idx="6726">
                  <c:v>373.335095225256</c:v>
                </c:pt>
                <c:pt idx="6727">
                  <c:v>373.390601483838</c:v>
                </c:pt>
                <c:pt idx="6728">
                  <c:v>373.44610774242102</c:v>
                </c:pt>
                <c:pt idx="6729">
                  <c:v>373.50161400100302</c:v>
                </c:pt>
                <c:pt idx="6730">
                  <c:v>373.55712025958599</c:v>
                </c:pt>
                <c:pt idx="6731">
                  <c:v>373.61262651816799</c:v>
                </c:pt>
                <c:pt idx="6732">
                  <c:v>373.66813277674999</c:v>
                </c:pt>
                <c:pt idx="6733">
                  <c:v>373.72363903533301</c:v>
                </c:pt>
                <c:pt idx="6734">
                  <c:v>373.77914529391501</c:v>
                </c:pt>
                <c:pt idx="6735">
                  <c:v>373.83465155249797</c:v>
                </c:pt>
                <c:pt idx="6736">
                  <c:v>373.89015781107997</c:v>
                </c:pt>
                <c:pt idx="6737">
                  <c:v>373.94566406966197</c:v>
                </c:pt>
                <c:pt idx="6738">
                  <c:v>374.001170328245</c:v>
                </c:pt>
                <c:pt idx="6739">
                  <c:v>374.056676586827</c:v>
                </c:pt>
                <c:pt idx="6740">
                  <c:v>374.11218284541002</c:v>
                </c:pt>
                <c:pt idx="6741">
                  <c:v>374.16768910399202</c:v>
                </c:pt>
                <c:pt idx="6742">
                  <c:v>374.22319536257402</c:v>
                </c:pt>
                <c:pt idx="6743">
                  <c:v>374.27870162115698</c:v>
                </c:pt>
                <c:pt idx="6744">
                  <c:v>374.33420787973898</c:v>
                </c:pt>
                <c:pt idx="6745">
                  <c:v>374.38971413832201</c:v>
                </c:pt>
                <c:pt idx="6746">
                  <c:v>374.44522039690401</c:v>
                </c:pt>
                <c:pt idx="6747">
                  <c:v>374.50072665548697</c:v>
                </c:pt>
                <c:pt idx="6748">
                  <c:v>374.55623291406903</c:v>
                </c:pt>
                <c:pt idx="6749">
                  <c:v>374.61173917265103</c:v>
                </c:pt>
                <c:pt idx="6750">
                  <c:v>374.66724543123399</c:v>
                </c:pt>
                <c:pt idx="6751">
                  <c:v>374.72275168981599</c:v>
                </c:pt>
                <c:pt idx="6752">
                  <c:v>374.77825794839902</c:v>
                </c:pt>
                <c:pt idx="6753">
                  <c:v>374.83376420698102</c:v>
                </c:pt>
                <c:pt idx="6754">
                  <c:v>374.88927046556302</c:v>
                </c:pt>
                <c:pt idx="6755">
                  <c:v>374.94477672414598</c:v>
                </c:pt>
                <c:pt idx="6756">
                  <c:v>375.00028298272798</c:v>
                </c:pt>
                <c:pt idx="6757">
                  <c:v>375.055789241311</c:v>
                </c:pt>
                <c:pt idx="6758">
                  <c:v>375.111295499893</c:v>
                </c:pt>
                <c:pt idx="6759">
                  <c:v>375.166801758475</c:v>
                </c:pt>
                <c:pt idx="6760">
                  <c:v>375.22230801705803</c:v>
                </c:pt>
                <c:pt idx="6761">
                  <c:v>375.27781427564003</c:v>
                </c:pt>
                <c:pt idx="6762">
                  <c:v>375.33332053422299</c:v>
                </c:pt>
                <c:pt idx="6763">
                  <c:v>375.38882679280499</c:v>
                </c:pt>
                <c:pt idx="6764">
                  <c:v>375.44433305138699</c:v>
                </c:pt>
                <c:pt idx="6765">
                  <c:v>375.49983930997001</c:v>
                </c:pt>
                <c:pt idx="6766">
                  <c:v>375.55534556855201</c:v>
                </c:pt>
                <c:pt idx="6767">
                  <c:v>375.61085182713498</c:v>
                </c:pt>
                <c:pt idx="6768">
                  <c:v>375.66635808571698</c:v>
                </c:pt>
                <c:pt idx="6769">
                  <c:v>375.72186434429898</c:v>
                </c:pt>
                <c:pt idx="6770">
                  <c:v>375.777370602882</c:v>
                </c:pt>
                <c:pt idx="6771">
                  <c:v>375.832876861464</c:v>
                </c:pt>
                <c:pt idx="6772">
                  <c:v>375.88838312004702</c:v>
                </c:pt>
                <c:pt idx="6773">
                  <c:v>375.94388937862902</c:v>
                </c:pt>
                <c:pt idx="6774">
                  <c:v>375.99939563721102</c:v>
                </c:pt>
                <c:pt idx="6775">
                  <c:v>376.05490189579399</c:v>
                </c:pt>
                <c:pt idx="6776">
                  <c:v>376.11040815437599</c:v>
                </c:pt>
                <c:pt idx="6777">
                  <c:v>376.16591441295901</c:v>
                </c:pt>
                <c:pt idx="6778">
                  <c:v>376.22142067154101</c:v>
                </c:pt>
                <c:pt idx="6779">
                  <c:v>376.27692693012301</c:v>
                </c:pt>
                <c:pt idx="6780">
                  <c:v>376.33243318870598</c:v>
                </c:pt>
                <c:pt idx="6781">
                  <c:v>376.38793944728798</c:v>
                </c:pt>
                <c:pt idx="6782">
                  <c:v>376.443445705871</c:v>
                </c:pt>
                <c:pt idx="6783">
                  <c:v>376.498951964453</c:v>
                </c:pt>
                <c:pt idx="6784">
                  <c:v>376.55445822303602</c:v>
                </c:pt>
                <c:pt idx="6785">
                  <c:v>376.60996448161802</c:v>
                </c:pt>
                <c:pt idx="6786">
                  <c:v>376.66547074020002</c:v>
                </c:pt>
                <c:pt idx="6787">
                  <c:v>376.72097699878299</c:v>
                </c:pt>
                <c:pt idx="6788">
                  <c:v>376.77648325736499</c:v>
                </c:pt>
                <c:pt idx="6789">
                  <c:v>376.83198951594801</c:v>
                </c:pt>
                <c:pt idx="6790">
                  <c:v>376.88749577453001</c:v>
                </c:pt>
                <c:pt idx="6791">
                  <c:v>376.94300203311201</c:v>
                </c:pt>
                <c:pt idx="6792">
                  <c:v>376.99850829169498</c:v>
                </c:pt>
                <c:pt idx="6793">
                  <c:v>377.05401455027697</c:v>
                </c:pt>
                <c:pt idx="6794">
                  <c:v>377.10952080886</c:v>
                </c:pt>
                <c:pt idx="6795">
                  <c:v>377.165027067442</c:v>
                </c:pt>
                <c:pt idx="6796">
                  <c:v>377.220533326024</c:v>
                </c:pt>
                <c:pt idx="6797">
                  <c:v>377.27603958460702</c:v>
                </c:pt>
                <c:pt idx="6798">
                  <c:v>377.33154584318902</c:v>
                </c:pt>
                <c:pt idx="6799">
                  <c:v>377.38705210177199</c:v>
                </c:pt>
                <c:pt idx="6800">
                  <c:v>377.44255836035398</c:v>
                </c:pt>
                <c:pt idx="6801">
                  <c:v>377.49806461893598</c:v>
                </c:pt>
                <c:pt idx="6802">
                  <c:v>377.55357087751901</c:v>
                </c:pt>
                <c:pt idx="6803">
                  <c:v>377.60907713610101</c:v>
                </c:pt>
                <c:pt idx="6804">
                  <c:v>377.66458339468397</c:v>
                </c:pt>
                <c:pt idx="6805">
                  <c:v>377.72008965326597</c:v>
                </c:pt>
                <c:pt idx="6806">
                  <c:v>377.77559591184797</c:v>
                </c:pt>
                <c:pt idx="6807">
                  <c:v>377.831102170431</c:v>
                </c:pt>
                <c:pt idx="6808">
                  <c:v>377.88660842901299</c:v>
                </c:pt>
                <c:pt idx="6809">
                  <c:v>377.94211468759602</c:v>
                </c:pt>
                <c:pt idx="6810">
                  <c:v>377.99762094617802</c:v>
                </c:pt>
                <c:pt idx="6811">
                  <c:v>378.05312720476002</c:v>
                </c:pt>
                <c:pt idx="6812">
                  <c:v>378.10863346334298</c:v>
                </c:pt>
                <c:pt idx="6813">
                  <c:v>378.16413972192498</c:v>
                </c:pt>
                <c:pt idx="6814">
                  <c:v>378.21964598050801</c:v>
                </c:pt>
                <c:pt idx="6815">
                  <c:v>378.27515223909</c:v>
                </c:pt>
                <c:pt idx="6816">
                  <c:v>378.330658497672</c:v>
                </c:pt>
                <c:pt idx="6817">
                  <c:v>378.38616475625503</c:v>
                </c:pt>
                <c:pt idx="6818">
                  <c:v>378.44167101483703</c:v>
                </c:pt>
                <c:pt idx="6819">
                  <c:v>378.49717727341999</c:v>
                </c:pt>
                <c:pt idx="6820">
                  <c:v>378.55268353200199</c:v>
                </c:pt>
                <c:pt idx="6821">
                  <c:v>378.60818979058399</c:v>
                </c:pt>
                <c:pt idx="6822">
                  <c:v>378.66369604916702</c:v>
                </c:pt>
                <c:pt idx="6823">
                  <c:v>378.71920230774901</c:v>
                </c:pt>
                <c:pt idx="6824">
                  <c:v>378.77470856633198</c:v>
                </c:pt>
                <c:pt idx="6825">
                  <c:v>378.83021482491398</c:v>
                </c:pt>
                <c:pt idx="6826">
                  <c:v>378.88572108349598</c:v>
                </c:pt>
                <c:pt idx="6827">
                  <c:v>378.941227342079</c:v>
                </c:pt>
                <c:pt idx="6828">
                  <c:v>378.996733600661</c:v>
                </c:pt>
                <c:pt idx="6829">
                  <c:v>379.05223985924403</c:v>
                </c:pt>
                <c:pt idx="6830">
                  <c:v>379.10774611782603</c:v>
                </c:pt>
                <c:pt idx="6831">
                  <c:v>379.16325237640899</c:v>
                </c:pt>
                <c:pt idx="6832">
                  <c:v>379.21875863499099</c:v>
                </c:pt>
                <c:pt idx="6833">
                  <c:v>379.27426489357299</c:v>
                </c:pt>
                <c:pt idx="6834">
                  <c:v>379.32977115215601</c:v>
                </c:pt>
                <c:pt idx="6835">
                  <c:v>379.38527741073801</c:v>
                </c:pt>
                <c:pt idx="6836">
                  <c:v>379.44078366932098</c:v>
                </c:pt>
                <c:pt idx="6837">
                  <c:v>379.49628992790298</c:v>
                </c:pt>
                <c:pt idx="6838">
                  <c:v>379.55179618648498</c:v>
                </c:pt>
                <c:pt idx="6839">
                  <c:v>379.607302445068</c:v>
                </c:pt>
                <c:pt idx="6840">
                  <c:v>379.66280870365</c:v>
                </c:pt>
                <c:pt idx="6841">
                  <c:v>379.71831496223302</c:v>
                </c:pt>
                <c:pt idx="6842">
                  <c:v>379.77382122081502</c:v>
                </c:pt>
                <c:pt idx="6843">
                  <c:v>379.82932747939702</c:v>
                </c:pt>
                <c:pt idx="6844">
                  <c:v>379.88483373797999</c:v>
                </c:pt>
                <c:pt idx="6845">
                  <c:v>379.94033999656199</c:v>
                </c:pt>
                <c:pt idx="6846">
                  <c:v>379.99584625514501</c:v>
                </c:pt>
                <c:pt idx="6847">
                  <c:v>380.05135251372701</c:v>
                </c:pt>
                <c:pt idx="6848">
                  <c:v>380.10685877230901</c:v>
                </c:pt>
                <c:pt idx="6849">
                  <c:v>380.16236503089198</c:v>
                </c:pt>
                <c:pt idx="6850">
                  <c:v>380.21787128947398</c:v>
                </c:pt>
                <c:pt idx="6851">
                  <c:v>380.273377548057</c:v>
                </c:pt>
                <c:pt idx="6852">
                  <c:v>380.328883806639</c:v>
                </c:pt>
                <c:pt idx="6853">
                  <c:v>380.384390065221</c:v>
                </c:pt>
                <c:pt idx="6854">
                  <c:v>380.43989632380402</c:v>
                </c:pt>
                <c:pt idx="6855">
                  <c:v>380.49540258238602</c:v>
                </c:pt>
                <c:pt idx="6856">
                  <c:v>380.55090884096899</c:v>
                </c:pt>
                <c:pt idx="6857">
                  <c:v>380.60641509955099</c:v>
                </c:pt>
                <c:pt idx="6858">
                  <c:v>380.66192135813299</c:v>
                </c:pt>
                <c:pt idx="6859">
                  <c:v>380.71742761671601</c:v>
                </c:pt>
                <c:pt idx="6860">
                  <c:v>380.77293387529801</c:v>
                </c:pt>
                <c:pt idx="6861">
                  <c:v>380.82844013388097</c:v>
                </c:pt>
                <c:pt idx="6862">
                  <c:v>380.88394639246297</c:v>
                </c:pt>
                <c:pt idx="6863">
                  <c:v>380.93945265104497</c:v>
                </c:pt>
                <c:pt idx="6864">
                  <c:v>380.994958909628</c:v>
                </c:pt>
                <c:pt idx="6865">
                  <c:v>381.05046516821</c:v>
                </c:pt>
                <c:pt idx="6866">
                  <c:v>381.10597142679302</c:v>
                </c:pt>
                <c:pt idx="6867">
                  <c:v>381.16147768537502</c:v>
                </c:pt>
                <c:pt idx="6868">
                  <c:v>381.21698394395798</c:v>
                </c:pt>
                <c:pt idx="6869">
                  <c:v>381.27249020253998</c:v>
                </c:pt>
                <c:pt idx="6870">
                  <c:v>381.32799646112198</c:v>
                </c:pt>
                <c:pt idx="6871">
                  <c:v>381.38350271970501</c:v>
                </c:pt>
                <c:pt idx="6872">
                  <c:v>381.43900897828701</c:v>
                </c:pt>
                <c:pt idx="6873">
                  <c:v>381.49451523686997</c:v>
                </c:pt>
                <c:pt idx="6874">
                  <c:v>381.55002149545197</c:v>
                </c:pt>
                <c:pt idx="6875">
                  <c:v>381.60552775403397</c:v>
                </c:pt>
                <c:pt idx="6876">
                  <c:v>381.66103401261699</c:v>
                </c:pt>
                <c:pt idx="6877">
                  <c:v>381.71654027119899</c:v>
                </c:pt>
                <c:pt idx="6878">
                  <c:v>381.77204652978202</c:v>
                </c:pt>
                <c:pt idx="6879">
                  <c:v>381.82755278836402</c:v>
                </c:pt>
                <c:pt idx="6880">
                  <c:v>381.88305904694602</c:v>
                </c:pt>
                <c:pt idx="6881">
                  <c:v>381.93856530552898</c:v>
                </c:pt>
                <c:pt idx="6882">
                  <c:v>381.99407156411098</c:v>
                </c:pt>
                <c:pt idx="6883">
                  <c:v>382.049577822694</c:v>
                </c:pt>
                <c:pt idx="6884">
                  <c:v>382.105084081276</c:v>
                </c:pt>
                <c:pt idx="6885">
                  <c:v>382.160590339858</c:v>
                </c:pt>
                <c:pt idx="6886">
                  <c:v>382.21609659844103</c:v>
                </c:pt>
                <c:pt idx="6887">
                  <c:v>382.27160285702303</c:v>
                </c:pt>
                <c:pt idx="6888">
                  <c:v>382.32710911560599</c:v>
                </c:pt>
                <c:pt idx="6889">
                  <c:v>382.38261537418799</c:v>
                </c:pt>
                <c:pt idx="6890">
                  <c:v>382.43812163276999</c:v>
                </c:pt>
                <c:pt idx="6891">
                  <c:v>382.49362789135301</c:v>
                </c:pt>
                <c:pt idx="6892">
                  <c:v>382.54913414993501</c:v>
                </c:pt>
                <c:pt idx="6893">
                  <c:v>382.60464040851798</c:v>
                </c:pt>
                <c:pt idx="6894">
                  <c:v>382.66014666709998</c:v>
                </c:pt>
                <c:pt idx="6895">
                  <c:v>382.71565292568198</c:v>
                </c:pt>
                <c:pt idx="6896">
                  <c:v>382.771159184265</c:v>
                </c:pt>
                <c:pt idx="6897">
                  <c:v>382.826665442847</c:v>
                </c:pt>
                <c:pt idx="6898">
                  <c:v>382.88217170143002</c:v>
                </c:pt>
                <c:pt idx="6899">
                  <c:v>382.93767796001202</c:v>
                </c:pt>
                <c:pt idx="6900">
                  <c:v>382.99318421859402</c:v>
                </c:pt>
                <c:pt idx="6901">
                  <c:v>383.04869047717699</c:v>
                </c:pt>
                <c:pt idx="6902">
                  <c:v>383.10419673575899</c:v>
                </c:pt>
                <c:pt idx="6903">
                  <c:v>383.15970299434201</c:v>
                </c:pt>
                <c:pt idx="6904">
                  <c:v>383.21520925292401</c:v>
                </c:pt>
                <c:pt idx="6905">
                  <c:v>383.27071551150601</c:v>
                </c:pt>
                <c:pt idx="6906">
                  <c:v>383.32622177008898</c:v>
                </c:pt>
                <c:pt idx="6907">
                  <c:v>383.38172802867098</c:v>
                </c:pt>
                <c:pt idx="6908">
                  <c:v>383.437234287254</c:v>
                </c:pt>
                <c:pt idx="6909">
                  <c:v>383.492740545836</c:v>
                </c:pt>
                <c:pt idx="6910">
                  <c:v>383.54824680441902</c:v>
                </c:pt>
                <c:pt idx="6911">
                  <c:v>383.60375306300102</c:v>
                </c:pt>
                <c:pt idx="6912">
                  <c:v>383.65925932158302</c:v>
                </c:pt>
                <c:pt idx="6913">
                  <c:v>383.71476558016599</c:v>
                </c:pt>
                <c:pt idx="6914">
                  <c:v>383.77027183874799</c:v>
                </c:pt>
                <c:pt idx="6915">
                  <c:v>383.82577809733101</c:v>
                </c:pt>
                <c:pt idx="6916">
                  <c:v>383.88128435591301</c:v>
                </c:pt>
                <c:pt idx="6917">
                  <c:v>383.93679061449501</c:v>
                </c:pt>
                <c:pt idx="6918">
                  <c:v>383.99229687307798</c:v>
                </c:pt>
                <c:pt idx="6919">
                  <c:v>384.04780313165998</c:v>
                </c:pt>
                <c:pt idx="6920">
                  <c:v>384.103309390243</c:v>
                </c:pt>
                <c:pt idx="6921">
                  <c:v>384.158815648825</c:v>
                </c:pt>
                <c:pt idx="6922">
                  <c:v>384.214321907407</c:v>
                </c:pt>
                <c:pt idx="6923">
                  <c:v>384.26982816599002</c:v>
                </c:pt>
                <c:pt idx="6924">
                  <c:v>384.32533442457202</c:v>
                </c:pt>
                <c:pt idx="6925">
                  <c:v>384.38084068315499</c:v>
                </c:pt>
                <c:pt idx="6926">
                  <c:v>384.43634694173699</c:v>
                </c:pt>
                <c:pt idx="6927">
                  <c:v>384.49185320031899</c:v>
                </c:pt>
                <c:pt idx="6928">
                  <c:v>384.54735945890201</c:v>
                </c:pt>
                <c:pt idx="6929">
                  <c:v>384.60286571748401</c:v>
                </c:pt>
                <c:pt idx="6930">
                  <c:v>384.65837197606697</c:v>
                </c:pt>
                <c:pt idx="6931">
                  <c:v>384.71387823464897</c:v>
                </c:pt>
                <c:pt idx="6932">
                  <c:v>384.76938449323097</c:v>
                </c:pt>
                <c:pt idx="6933">
                  <c:v>384.824890751814</c:v>
                </c:pt>
                <c:pt idx="6934">
                  <c:v>384.880397010396</c:v>
                </c:pt>
                <c:pt idx="6935">
                  <c:v>384.93590326897902</c:v>
                </c:pt>
                <c:pt idx="6936">
                  <c:v>384.99140952756102</c:v>
                </c:pt>
                <c:pt idx="6937">
                  <c:v>385.04691578614302</c:v>
                </c:pt>
                <c:pt idx="6938">
                  <c:v>385.10242204472598</c:v>
                </c:pt>
                <c:pt idx="6939">
                  <c:v>385.15792830330798</c:v>
                </c:pt>
                <c:pt idx="6940">
                  <c:v>385.21343456189101</c:v>
                </c:pt>
                <c:pt idx="6941">
                  <c:v>385.26894082047301</c:v>
                </c:pt>
                <c:pt idx="6942">
                  <c:v>385.32444707905501</c:v>
                </c:pt>
                <c:pt idx="6943">
                  <c:v>385.37995333763803</c:v>
                </c:pt>
                <c:pt idx="6944">
                  <c:v>385.43545959622003</c:v>
                </c:pt>
                <c:pt idx="6945">
                  <c:v>385.49096585480299</c:v>
                </c:pt>
                <c:pt idx="6946">
                  <c:v>385.54647211338499</c:v>
                </c:pt>
                <c:pt idx="6947">
                  <c:v>385.60197837196802</c:v>
                </c:pt>
                <c:pt idx="6948">
                  <c:v>385.65748463055002</c:v>
                </c:pt>
                <c:pt idx="6949">
                  <c:v>385.71299088913202</c:v>
                </c:pt>
                <c:pt idx="6950">
                  <c:v>385.76849714771498</c:v>
                </c:pt>
                <c:pt idx="6951">
                  <c:v>385.82400340629698</c:v>
                </c:pt>
                <c:pt idx="6952">
                  <c:v>385.87950966488</c:v>
                </c:pt>
                <c:pt idx="6953">
                  <c:v>385.935015923462</c:v>
                </c:pt>
                <c:pt idx="6954">
                  <c:v>385.990522182044</c:v>
                </c:pt>
                <c:pt idx="6955">
                  <c:v>386.04602844062703</c:v>
                </c:pt>
                <c:pt idx="6956">
                  <c:v>386.10153469920903</c:v>
                </c:pt>
                <c:pt idx="6957">
                  <c:v>386.15704095779199</c:v>
                </c:pt>
                <c:pt idx="6958">
                  <c:v>386.21254721637399</c:v>
                </c:pt>
                <c:pt idx="6959">
                  <c:v>386.26805347495599</c:v>
                </c:pt>
                <c:pt idx="6960">
                  <c:v>386.32355973353901</c:v>
                </c:pt>
                <c:pt idx="6961">
                  <c:v>386.37906599212101</c:v>
                </c:pt>
                <c:pt idx="6962">
                  <c:v>386.43457225070398</c:v>
                </c:pt>
                <c:pt idx="6963">
                  <c:v>386.49007850928598</c:v>
                </c:pt>
                <c:pt idx="6964">
                  <c:v>386.54558476786798</c:v>
                </c:pt>
                <c:pt idx="6965">
                  <c:v>386.601091026451</c:v>
                </c:pt>
                <c:pt idx="6966">
                  <c:v>386.656597285033</c:v>
                </c:pt>
                <c:pt idx="6967">
                  <c:v>386.71210354361602</c:v>
                </c:pt>
                <c:pt idx="6968">
                  <c:v>386.76760980219802</c:v>
                </c:pt>
                <c:pt idx="6969">
                  <c:v>386.82311606078002</c:v>
                </c:pt>
                <c:pt idx="6970">
                  <c:v>386.87862231936299</c:v>
                </c:pt>
                <c:pt idx="6971">
                  <c:v>386.93412857794499</c:v>
                </c:pt>
                <c:pt idx="6972">
                  <c:v>386.98963483652801</c:v>
                </c:pt>
                <c:pt idx="6973">
                  <c:v>387.04514109511001</c:v>
                </c:pt>
                <c:pt idx="6974">
                  <c:v>387.10064735369201</c:v>
                </c:pt>
                <c:pt idx="6975">
                  <c:v>387.15615361227498</c:v>
                </c:pt>
                <c:pt idx="6976">
                  <c:v>387.21165987085698</c:v>
                </c:pt>
                <c:pt idx="6977">
                  <c:v>387.26716612944</c:v>
                </c:pt>
                <c:pt idx="6978">
                  <c:v>387.322672388022</c:v>
                </c:pt>
                <c:pt idx="6979">
                  <c:v>387.378178646604</c:v>
                </c:pt>
                <c:pt idx="6980">
                  <c:v>387.43368490518702</c:v>
                </c:pt>
                <c:pt idx="6981">
                  <c:v>387.48919116376902</c:v>
                </c:pt>
                <c:pt idx="6982">
                  <c:v>387.54469742235199</c:v>
                </c:pt>
                <c:pt idx="6983">
                  <c:v>387.60020368093399</c:v>
                </c:pt>
                <c:pt idx="6984">
                  <c:v>387.65570993951701</c:v>
                </c:pt>
                <c:pt idx="6985">
                  <c:v>387.71121619809901</c:v>
                </c:pt>
                <c:pt idx="6986">
                  <c:v>387.76672245668101</c:v>
                </c:pt>
                <c:pt idx="6987">
                  <c:v>387.82222871526398</c:v>
                </c:pt>
                <c:pt idx="6988">
                  <c:v>387.87773497384597</c:v>
                </c:pt>
                <c:pt idx="6989">
                  <c:v>387.93324123242797</c:v>
                </c:pt>
                <c:pt idx="6990">
                  <c:v>387.988747491011</c:v>
                </c:pt>
                <c:pt idx="6991">
                  <c:v>388.044253749593</c:v>
                </c:pt>
                <c:pt idx="6992">
                  <c:v>388.09976000817602</c:v>
                </c:pt>
                <c:pt idx="6993">
                  <c:v>388.15526626675802</c:v>
                </c:pt>
                <c:pt idx="6994">
                  <c:v>388.21077252534099</c:v>
                </c:pt>
                <c:pt idx="6995">
                  <c:v>388.26627878392298</c:v>
                </c:pt>
                <c:pt idx="6996">
                  <c:v>388.32178504250498</c:v>
                </c:pt>
                <c:pt idx="6997">
                  <c:v>388.37729130108801</c:v>
                </c:pt>
                <c:pt idx="6998">
                  <c:v>388.43279755967001</c:v>
                </c:pt>
                <c:pt idx="6999">
                  <c:v>388.48830381825297</c:v>
                </c:pt>
                <c:pt idx="7000">
                  <c:v>388.54381007683497</c:v>
                </c:pt>
                <c:pt idx="7001">
                  <c:v>388.59931633541697</c:v>
                </c:pt>
                <c:pt idx="7002">
                  <c:v>388.654822594</c:v>
                </c:pt>
                <c:pt idx="7003">
                  <c:v>388.71032885258199</c:v>
                </c:pt>
                <c:pt idx="7004">
                  <c:v>388.76583511116502</c:v>
                </c:pt>
                <c:pt idx="7005">
                  <c:v>388.82134136974702</c:v>
                </c:pt>
                <c:pt idx="7006">
                  <c:v>388.87684762832902</c:v>
                </c:pt>
                <c:pt idx="7007">
                  <c:v>388.93235388691198</c:v>
                </c:pt>
                <c:pt idx="7008">
                  <c:v>388.98786014549398</c:v>
                </c:pt>
                <c:pt idx="7009">
                  <c:v>389.04336640407701</c:v>
                </c:pt>
                <c:pt idx="7010">
                  <c:v>389.09887266265901</c:v>
                </c:pt>
                <c:pt idx="7011">
                  <c:v>389.154378921241</c:v>
                </c:pt>
                <c:pt idx="7012">
                  <c:v>389.20988517982403</c:v>
                </c:pt>
                <c:pt idx="7013">
                  <c:v>389.26539143840603</c:v>
                </c:pt>
                <c:pt idx="7014">
                  <c:v>389.32089769698899</c:v>
                </c:pt>
                <c:pt idx="7015">
                  <c:v>389.37640395557099</c:v>
                </c:pt>
                <c:pt idx="7016">
                  <c:v>389.43191021415299</c:v>
                </c:pt>
                <c:pt idx="7017">
                  <c:v>389.48741647273602</c:v>
                </c:pt>
                <c:pt idx="7018">
                  <c:v>389.54292273131801</c:v>
                </c:pt>
                <c:pt idx="7019">
                  <c:v>389.59842898990098</c:v>
                </c:pt>
                <c:pt idx="7020">
                  <c:v>389.65393524848298</c:v>
                </c:pt>
                <c:pt idx="7021">
                  <c:v>389.70944150706498</c:v>
                </c:pt>
                <c:pt idx="7022">
                  <c:v>389.764947765648</c:v>
                </c:pt>
                <c:pt idx="7023">
                  <c:v>389.82045402423</c:v>
                </c:pt>
                <c:pt idx="7024">
                  <c:v>389.87596028281303</c:v>
                </c:pt>
                <c:pt idx="7025">
                  <c:v>389.93146654139503</c:v>
                </c:pt>
                <c:pt idx="7026">
                  <c:v>389.98697279997702</c:v>
                </c:pt>
                <c:pt idx="7027">
                  <c:v>390.04247905855999</c:v>
                </c:pt>
                <c:pt idx="7028">
                  <c:v>390.09798531714199</c:v>
                </c:pt>
                <c:pt idx="7029">
                  <c:v>390.15349157572501</c:v>
                </c:pt>
                <c:pt idx="7030">
                  <c:v>390.20899783430701</c:v>
                </c:pt>
                <c:pt idx="7031">
                  <c:v>390.26450409288998</c:v>
                </c:pt>
                <c:pt idx="7032">
                  <c:v>390.32001035147198</c:v>
                </c:pt>
                <c:pt idx="7033">
                  <c:v>390.37551661005398</c:v>
                </c:pt>
                <c:pt idx="7034">
                  <c:v>390.431022868637</c:v>
                </c:pt>
                <c:pt idx="7035">
                  <c:v>390.486529127219</c:v>
                </c:pt>
                <c:pt idx="7036">
                  <c:v>390.54203538580202</c:v>
                </c:pt>
                <c:pt idx="7037">
                  <c:v>390.59754164438402</c:v>
                </c:pt>
                <c:pt idx="7038">
                  <c:v>390.65304790296602</c:v>
                </c:pt>
                <c:pt idx="7039">
                  <c:v>390.70855416154899</c:v>
                </c:pt>
                <c:pt idx="7040">
                  <c:v>390.76406042013099</c:v>
                </c:pt>
                <c:pt idx="7041">
                  <c:v>390.81956667871401</c:v>
                </c:pt>
                <c:pt idx="7042">
                  <c:v>390.87507293729601</c:v>
                </c:pt>
                <c:pt idx="7043">
                  <c:v>390.93057919587801</c:v>
                </c:pt>
                <c:pt idx="7044">
                  <c:v>390.98608545446098</c:v>
                </c:pt>
                <c:pt idx="7045">
                  <c:v>391.04159171304298</c:v>
                </c:pt>
                <c:pt idx="7046">
                  <c:v>391.097097971626</c:v>
                </c:pt>
                <c:pt idx="7047">
                  <c:v>391.152604230208</c:v>
                </c:pt>
                <c:pt idx="7048">
                  <c:v>391.20811048879</c:v>
                </c:pt>
                <c:pt idx="7049">
                  <c:v>391.26361674737302</c:v>
                </c:pt>
                <c:pt idx="7050">
                  <c:v>391.31912300595502</c:v>
                </c:pt>
                <c:pt idx="7051">
                  <c:v>391.37462926453799</c:v>
                </c:pt>
                <c:pt idx="7052">
                  <c:v>391.43013552311999</c:v>
                </c:pt>
                <c:pt idx="7053">
                  <c:v>391.48564178170199</c:v>
                </c:pt>
                <c:pt idx="7054">
                  <c:v>391.54114804028501</c:v>
                </c:pt>
                <c:pt idx="7055">
                  <c:v>391.59665429886701</c:v>
                </c:pt>
                <c:pt idx="7056">
                  <c:v>391.65216055744997</c:v>
                </c:pt>
                <c:pt idx="7057">
                  <c:v>391.70766681603197</c:v>
                </c:pt>
                <c:pt idx="7058">
                  <c:v>391.76317307461397</c:v>
                </c:pt>
                <c:pt idx="7059">
                  <c:v>391.818679333197</c:v>
                </c:pt>
                <c:pt idx="7060">
                  <c:v>391.874185591779</c:v>
                </c:pt>
                <c:pt idx="7061">
                  <c:v>391.92969185036202</c:v>
                </c:pt>
                <c:pt idx="7062">
                  <c:v>391.98519810894402</c:v>
                </c:pt>
                <c:pt idx="7063">
                  <c:v>392.04070436752602</c:v>
                </c:pt>
                <c:pt idx="7064">
                  <c:v>392.09621062610898</c:v>
                </c:pt>
                <c:pt idx="7065">
                  <c:v>392.15171688469098</c:v>
                </c:pt>
                <c:pt idx="7066">
                  <c:v>392.20722314327401</c:v>
                </c:pt>
                <c:pt idx="7067">
                  <c:v>392.26272940185601</c:v>
                </c:pt>
                <c:pt idx="7068">
                  <c:v>392.31823566043897</c:v>
                </c:pt>
                <c:pt idx="7069">
                  <c:v>392.37374191902097</c:v>
                </c:pt>
                <c:pt idx="7070">
                  <c:v>392.42924817760297</c:v>
                </c:pt>
                <c:pt idx="7071">
                  <c:v>392.48475443618599</c:v>
                </c:pt>
                <c:pt idx="7072">
                  <c:v>392.54026069476799</c:v>
                </c:pt>
                <c:pt idx="7073">
                  <c:v>392.59576695335102</c:v>
                </c:pt>
                <c:pt idx="7074">
                  <c:v>392.65127321193302</c:v>
                </c:pt>
                <c:pt idx="7075">
                  <c:v>392.70677947051502</c:v>
                </c:pt>
                <c:pt idx="7076">
                  <c:v>392.76228572909798</c:v>
                </c:pt>
                <c:pt idx="7077">
                  <c:v>392.81779198767998</c:v>
                </c:pt>
                <c:pt idx="7078">
                  <c:v>392.873298246263</c:v>
                </c:pt>
                <c:pt idx="7079">
                  <c:v>392.928804504845</c:v>
                </c:pt>
                <c:pt idx="7080">
                  <c:v>392.984310763427</c:v>
                </c:pt>
                <c:pt idx="7081">
                  <c:v>393.03981702201003</c:v>
                </c:pt>
                <c:pt idx="7082">
                  <c:v>393.09532328059203</c:v>
                </c:pt>
                <c:pt idx="7083">
                  <c:v>393.15082953917499</c:v>
                </c:pt>
                <c:pt idx="7084">
                  <c:v>393.20633579775699</c:v>
                </c:pt>
                <c:pt idx="7085">
                  <c:v>393.26184205633899</c:v>
                </c:pt>
                <c:pt idx="7086">
                  <c:v>393.31734831492201</c:v>
                </c:pt>
                <c:pt idx="7087">
                  <c:v>393.37285457350401</c:v>
                </c:pt>
                <c:pt idx="7088">
                  <c:v>393.42836083208698</c:v>
                </c:pt>
                <c:pt idx="7089">
                  <c:v>393.48386709066898</c:v>
                </c:pt>
                <c:pt idx="7090">
                  <c:v>393.53937334925098</c:v>
                </c:pt>
                <c:pt idx="7091">
                  <c:v>393.594879607834</c:v>
                </c:pt>
                <c:pt idx="7092">
                  <c:v>393.650385866416</c:v>
                </c:pt>
                <c:pt idx="7093">
                  <c:v>393.70589212499902</c:v>
                </c:pt>
                <c:pt idx="7094">
                  <c:v>393.76139838358102</c:v>
                </c:pt>
                <c:pt idx="7095">
                  <c:v>393.81690464216302</c:v>
                </c:pt>
                <c:pt idx="7096">
                  <c:v>393.87241090074599</c:v>
                </c:pt>
                <c:pt idx="7097">
                  <c:v>393.92791715932799</c:v>
                </c:pt>
                <c:pt idx="7098">
                  <c:v>393.98342341791101</c:v>
                </c:pt>
                <c:pt idx="7099">
                  <c:v>394.03892967649301</c:v>
                </c:pt>
                <c:pt idx="7100">
                  <c:v>394.09443593507501</c:v>
                </c:pt>
                <c:pt idx="7101">
                  <c:v>394.14994219365798</c:v>
                </c:pt>
                <c:pt idx="7102">
                  <c:v>394.20544845223998</c:v>
                </c:pt>
                <c:pt idx="7103">
                  <c:v>394.260954710823</c:v>
                </c:pt>
                <c:pt idx="7104">
                  <c:v>394.316460969405</c:v>
                </c:pt>
                <c:pt idx="7105">
                  <c:v>394.37196722798802</c:v>
                </c:pt>
                <c:pt idx="7106">
                  <c:v>394.42747348657002</c:v>
                </c:pt>
                <c:pt idx="7107">
                  <c:v>394.48297974515202</c:v>
                </c:pt>
                <c:pt idx="7108">
                  <c:v>394.53848600373499</c:v>
                </c:pt>
                <c:pt idx="7109">
                  <c:v>394.59399226231699</c:v>
                </c:pt>
                <c:pt idx="7110">
                  <c:v>394.64949852090001</c:v>
                </c:pt>
                <c:pt idx="7111">
                  <c:v>394.70500477948201</c:v>
                </c:pt>
                <c:pt idx="7112">
                  <c:v>394.76051103806401</c:v>
                </c:pt>
                <c:pt idx="7113">
                  <c:v>394.81601729664698</c:v>
                </c:pt>
                <c:pt idx="7114">
                  <c:v>394.87152355522898</c:v>
                </c:pt>
                <c:pt idx="7115">
                  <c:v>394.927029813812</c:v>
                </c:pt>
                <c:pt idx="7116">
                  <c:v>394.982536072394</c:v>
                </c:pt>
                <c:pt idx="7117">
                  <c:v>395.038042330976</c:v>
                </c:pt>
                <c:pt idx="7118">
                  <c:v>395.09354858955902</c:v>
                </c:pt>
                <c:pt idx="7119">
                  <c:v>395.14905484814102</c:v>
                </c:pt>
                <c:pt idx="7120">
                  <c:v>395.20456110672399</c:v>
                </c:pt>
                <c:pt idx="7121">
                  <c:v>395.26006736530599</c:v>
                </c:pt>
                <c:pt idx="7122">
                  <c:v>395.31557362388799</c:v>
                </c:pt>
                <c:pt idx="7123">
                  <c:v>395.37107988247101</c:v>
                </c:pt>
                <c:pt idx="7124">
                  <c:v>395.42658614105301</c:v>
                </c:pt>
                <c:pt idx="7125">
                  <c:v>395.48209239963597</c:v>
                </c:pt>
                <c:pt idx="7126">
                  <c:v>395.53759865821797</c:v>
                </c:pt>
                <c:pt idx="7127">
                  <c:v>395.59310491679997</c:v>
                </c:pt>
                <c:pt idx="7128">
                  <c:v>395.648611175383</c:v>
                </c:pt>
                <c:pt idx="7129">
                  <c:v>395.704117433965</c:v>
                </c:pt>
                <c:pt idx="7130">
                  <c:v>395.75962369254802</c:v>
                </c:pt>
                <c:pt idx="7131">
                  <c:v>395.81512995113002</c:v>
                </c:pt>
                <c:pt idx="7132">
                  <c:v>395.87063620971202</c:v>
                </c:pt>
                <c:pt idx="7133">
                  <c:v>395.92614246829498</c:v>
                </c:pt>
                <c:pt idx="7134">
                  <c:v>395.98164872687698</c:v>
                </c:pt>
                <c:pt idx="7135">
                  <c:v>396.03715498546001</c:v>
                </c:pt>
                <c:pt idx="7136">
                  <c:v>396.09266124404201</c:v>
                </c:pt>
                <c:pt idx="7137">
                  <c:v>396.14816750262401</c:v>
                </c:pt>
                <c:pt idx="7138">
                  <c:v>396.20367376120703</c:v>
                </c:pt>
                <c:pt idx="7139">
                  <c:v>396.25918001978903</c:v>
                </c:pt>
                <c:pt idx="7140">
                  <c:v>396.31468627837199</c:v>
                </c:pt>
                <c:pt idx="7141">
                  <c:v>396.37019253695399</c:v>
                </c:pt>
                <c:pt idx="7142">
                  <c:v>396.42569879553599</c:v>
                </c:pt>
                <c:pt idx="7143">
                  <c:v>396.48120505411902</c:v>
                </c:pt>
                <c:pt idx="7144">
                  <c:v>396.53671131270102</c:v>
                </c:pt>
                <c:pt idx="7145">
                  <c:v>396.59221757128398</c:v>
                </c:pt>
                <c:pt idx="7146">
                  <c:v>396.64772382986598</c:v>
                </c:pt>
                <c:pt idx="7147">
                  <c:v>396.70323008844798</c:v>
                </c:pt>
                <c:pt idx="7148">
                  <c:v>396.758736347031</c:v>
                </c:pt>
                <c:pt idx="7149">
                  <c:v>396.814242605613</c:v>
                </c:pt>
                <c:pt idx="7150">
                  <c:v>396.86974886419603</c:v>
                </c:pt>
                <c:pt idx="7151">
                  <c:v>396.92525512277803</c:v>
                </c:pt>
                <c:pt idx="7152">
                  <c:v>396.98076138136099</c:v>
                </c:pt>
                <c:pt idx="7153">
                  <c:v>397.03626763994299</c:v>
                </c:pt>
                <c:pt idx="7154">
                  <c:v>397.09177389852499</c:v>
                </c:pt>
                <c:pt idx="7155">
                  <c:v>397.14728015710801</c:v>
                </c:pt>
                <c:pt idx="7156">
                  <c:v>397.20278641569001</c:v>
                </c:pt>
                <c:pt idx="7157">
                  <c:v>397.25829267427298</c:v>
                </c:pt>
                <c:pt idx="7158">
                  <c:v>397.31379893285498</c:v>
                </c:pt>
                <c:pt idx="7159">
                  <c:v>397.36930519143698</c:v>
                </c:pt>
                <c:pt idx="7160">
                  <c:v>397.42481145002</c:v>
                </c:pt>
                <c:pt idx="7161">
                  <c:v>397.480317708602</c:v>
                </c:pt>
                <c:pt idx="7162">
                  <c:v>397.53582396718502</c:v>
                </c:pt>
                <c:pt idx="7163">
                  <c:v>397.59133022576702</c:v>
                </c:pt>
                <c:pt idx="7164">
                  <c:v>397.64683648434902</c:v>
                </c:pt>
                <c:pt idx="7165">
                  <c:v>397.70234274293199</c:v>
                </c:pt>
                <c:pt idx="7166">
                  <c:v>397.75784900151399</c:v>
                </c:pt>
                <c:pt idx="7167">
                  <c:v>397.81335526009701</c:v>
                </c:pt>
                <c:pt idx="7168">
                  <c:v>397.86886151867901</c:v>
                </c:pt>
                <c:pt idx="7169">
                  <c:v>397.92436777726101</c:v>
                </c:pt>
                <c:pt idx="7170">
                  <c:v>397.97987403584398</c:v>
                </c:pt>
                <c:pt idx="7171">
                  <c:v>398.03538029442598</c:v>
                </c:pt>
                <c:pt idx="7172">
                  <c:v>398.090886553009</c:v>
                </c:pt>
                <c:pt idx="7173">
                  <c:v>398.146392811591</c:v>
                </c:pt>
                <c:pt idx="7174">
                  <c:v>398.201899070173</c:v>
                </c:pt>
                <c:pt idx="7175">
                  <c:v>398.25740532875602</c:v>
                </c:pt>
                <c:pt idx="7176">
                  <c:v>398.31291158733802</c:v>
                </c:pt>
                <c:pt idx="7177">
                  <c:v>398.36841784592099</c:v>
                </c:pt>
                <c:pt idx="7178">
                  <c:v>398.42392410450299</c:v>
                </c:pt>
                <c:pt idx="7179">
                  <c:v>398.47943036308499</c:v>
                </c:pt>
                <c:pt idx="7180">
                  <c:v>398.53493662166801</c:v>
                </c:pt>
                <c:pt idx="7181">
                  <c:v>398.59044288025001</c:v>
                </c:pt>
                <c:pt idx="7182">
                  <c:v>398.64594913883298</c:v>
                </c:pt>
                <c:pt idx="7183">
                  <c:v>398.70145539741497</c:v>
                </c:pt>
                <c:pt idx="7184">
                  <c:v>398.75696165599697</c:v>
                </c:pt>
                <c:pt idx="7185">
                  <c:v>398.81246791458</c:v>
                </c:pt>
                <c:pt idx="7186">
                  <c:v>398.867974173162</c:v>
                </c:pt>
                <c:pt idx="7187">
                  <c:v>398.92348043174502</c:v>
                </c:pt>
                <c:pt idx="7188">
                  <c:v>398.97898669032702</c:v>
                </c:pt>
                <c:pt idx="7189">
                  <c:v>399.03449294890999</c:v>
                </c:pt>
                <c:pt idx="7190">
                  <c:v>399.08999920749199</c:v>
                </c:pt>
                <c:pt idx="7191">
                  <c:v>399.14550546607398</c:v>
                </c:pt>
                <c:pt idx="7192">
                  <c:v>399.20101172465701</c:v>
                </c:pt>
                <c:pt idx="7193">
                  <c:v>399.25651798323901</c:v>
                </c:pt>
                <c:pt idx="7194">
                  <c:v>399.31202424182197</c:v>
                </c:pt>
                <c:pt idx="7195">
                  <c:v>399.36753050040397</c:v>
                </c:pt>
                <c:pt idx="7196">
                  <c:v>399.42303675898597</c:v>
                </c:pt>
                <c:pt idx="7197">
                  <c:v>399.478543017569</c:v>
                </c:pt>
                <c:pt idx="7198">
                  <c:v>399.53404927615099</c:v>
                </c:pt>
                <c:pt idx="7199">
                  <c:v>399.58955553473402</c:v>
                </c:pt>
                <c:pt idx="7200">
                  <c:v>399.64506179331602</c:v>
                </c:pt>
                <c:pt idx="7201">
                  <c:v>399.70056805189802</c:v>
                </c:pt>
                <c:pt idx="7202">
                  <c:v>399.75607431048098</c:v>
                </c:pt>
                <c:pt idx="7203">
                  <c:v>399.81158056906298</c:v>
                </c:pt>
                <c:pt idx="7204">
                  <c:v>399.86708682764601</c:v>
                </c:pt>
                <c:pt idx="7205">
                  <c:v>399.92259308622801</c:v>
                </c:pt>
                <c:pt idx="7206">
                  <c:v>399.97809934481</c:v>
                </c:pt>
                <c:pt idx="7207">
                  <c:v>400.03360560339303</c:v>
                </c:pt>
                <c:pt idx="7208">
                  <c:v>400.08911186197503</c:v>
                </c:pt>
                <c:pt idx="7209">
                  <c:v>400.14461812055799</c:v>
                </c:pt>
                <c:pt idx="7210">
                  <c:v>400.20012437913999</c:v>
                </c:pt>
                <c:pt idx="7211">
                  <c:v>400.25563063772199</c:v>
                </c:pt>
                <c:pt idx="7212">
                  <c:v>400.31113689630502</c:v>
                </c:pt>
                <c:pt idx="7213">
                  <c:v>400.36664315488702</c:v>
                </c:pt>
                <c:pt idx="7214">
                  <c:v>400.42214941346998</c:v>
                </c:pt>
                <c:pt idx="7215">
                  <c:v>400.47765567205198</c:v>
                </c:pt>
                <c:pt idx="7216">
                  <c:v>400.53316193063398</c:v>
                </c:pt>
                <c:pt idx="7217">
                  <c:v>400.588668189217</c:v>
                </c:pt>
                <c:pt idx="7218">
                  <c:v>400.644174447799</c:v>
                </c:pt>
                <c:pt idx="7219">
                  <c:v>400.69968070638203</c:v>
                </c:pt>
                <c:pt idx="7220">
                  <c:v>400.75518696496403</c:v>
                </c:pt>
                <c:pt idx="7221">
                  <c:v>400.81069322354602</c:v>
                </c:pt>
                <c:pt idx="7222">
                  <c:v>400.86619948212899</c:v>
                </c:pt>
                <c:pt idx="7223">
                  <c:v>400.92170574071099</c:v>
                </c:pt>
                <c:pt idx="7224">
                  <c:v>400.97721199929401</c:v>
                </c:pt>
                <c:pt idx="7225">
                  <c:v>401.03271825787601</c:v>
                </c:pt>
                <c:pt idx="7226">
                  <c:v>401.08822451645801</c:v>
                </c:pt>
                <c:pt idx="7227">
                  <c:v>401.14373077504098</c:v>
                </c:pt>
                <c:pt idx="7228">
                  <c:v>401.19923703362298</c:v>
                </c:pt>
                <c:pt idx="7229">
                  <c:v>401.254743292206</c:v>
                </c:pt>
                <c:pt idx="7230">
                  <c:v>401.310249550788</c:v>
                </c:pt>
                <c:pt idx="7231">
                  <c:v>401.36575580937102</c:v>
                </c:pt>
                <c:pt idx="7232">
                  <c:v>401.42126206795302</c:v>
                </c:pt>
                <c:pt idx="7233">
                  <c:v>401.47676832653502</c:v>
                </c:pt>
                <c:pt idx="7234">
                  <c:v>401.53227458511799</c:v>
                </c:pt>
                <c:pt idx="7235">
                  <c:v>401.58778084369999</c:v>
                </c:pt>
                <c:pt idx="7236">
                  <c:v>401.64328710228301</c:v>
                </c:pt>
                <c:pt idx="7237">
                  <c:v>401.69879336086501</c:v>
                </c:pt>
                <c:pt idx="7238">
                  <c:v>401.75429961944701</c:v>
                </c:pt>
                <c:pt idx="7239">
                  <c:v>401.80980587802998</c:v>
                </c:pt>
                <c:pt idx="7240">
                  <c:v>401.86531213661198</c:v>
                </c:pt>
                <c:pt idx="7241">
                  <c:v>401.920818395195</c:v>
                </c:pt>
                <c:pt idx="7242">
                  <c:v>401.976324653777</c:v>
                </c:pt>
                <c:pt idx="7243">
                  <c:v>402.031830912359</c:v>
                </c:pt>
                <c:pt idx="7244">
                  <c:v>402.08733717094202</c:v>
                </c:pt>
                <c:pt idx="7245">
                  <c:v>402.14284342952402</c:v>
                </c:pt>
                <c:pt idx="7246">
                  <c:v>402.19834968810699</c:v>
                </c:pt>
                <c:pt idx="7247">
                  <c:v>402.25385594668899</c:v>
                </c:pt>
                <c:pt idx="7248">
                  <c:v>402.30936220527099</c:v>
                </c:pt>
                <c:pt idx="7249">
                  <c:v>402.36486846385401</c:v>
                </c:pt>
                <c:pt idx="7250">
                  <c:v>402.42037472243601</c:v>
                </c:pt>
                <c:pt idx="7251">
                  <c:v>402.47588098101897</c:v>
                </c:pt>
                <c:pt idx="7252">
                  <c:v>402.53138723960097</c:v>
                </c:pt>
                <c:pt idx="7253">
                  <c:v>402.58689349818297</c:v>
                </c:pt>
                <c:pt idx="7254">
                  <c:v>402.642399756766</c:v>
                </c:pt>
                <c:pt idx="7255">
                  <c:v>402.697906015348</c:v>
                </c:pt>
                <c:pt idx="7256">
                  <c:v>402.75341227393102</c:v>
                </c:pt>
                <c:pt idx="7257">
                  <c:v>402.80891853251302</c:v>
                </c:pt>
                <c:pt idx="7258">
                  <c:v>402.86442479109502</c:v>
                </c:pt>
                <c:pt idx="7259">
                  <c:v>402.91993104967798</c:v>
                </c:pt>
                <c:pt idx="7260">
                  <c:v>402.97543730825998</c:v>
                </c:pt>
                <c:pt idx="7261">
                  <c:v>403.03094356684301</c:v>
                </c:pt>
                <c:pt idx="7262">
                  <c:v>403.08644982542501</c:v>
                </c:pt>
                <c:pt idx="7263">
                  <c:v>403.14195608400701</c:v>
                </c:pt>
                <c:pt idx="7264">
                  <c:v>403.19746234258997</c:v>
                </c:pt>
                <c:pt idx="7265">
                  <c:v>403.25296860117197</c:v>
                </c:pt>
                <c:pt idx="7266">
                  <c:v>403.30847485975499</c:v>
                </c:pt>
                <c:pt idx="7267">
                  <c:v>403.36398111833699</c:v>
                </c:pt>
                <c:pt idx="7268">
                  <c:v>403.41948737692002</c:v>
                </c:pt>
                <c:pt idx="7269">
                  <c:v>403.47499363550202</c:v>
                </c:pt>
                <c:pt idx="7270">
                  <c:v>403.53049989408402</c:v>
                </c:pt>
                <c:pt idx="7271">
                  <c:v>403.58600615266698</c:v>
                </c:pt>
                <c:pt idx="7272">
                  <c:v>403.64151241124898</c:v>
                </c:pt>
                <c:pt idx="7273">
                  <c:v>403.697018669832</c:v>
                </c:pt>
                <c:pt idx="7274">
                  <c:v>403.752524928414</c:v>
                </c:pt>
                <c:pt idx="7275">
                  <c:v>403.808031186996</c:v>
                </c:pt>
                <c:pt idx="7276">
                  <c:v>403.86353744557903</c:v>
                </c:pt>
                <c:pt idx="7277">
                  <c:v>403.91904370416103</c:v>
                </c:pt>
                <c:pt idx="7278">
                  <c:v>403.97454996274399</c:v>
                </c:pt>
                <c:pt idx="7279">
                  <c:v>404.03005622132599</c:v>
                </c:pt>
                <c:pt idx="7280">
                  <c:v>404.08556247990799</c:v>
                </c:pt>
                <c:pt idx="7281">
                  <c:v>404.14106873849101</c:v>
                </c:pt>
                <c:pt idx="7282">
                  <c:v>404.19657499707301</c:v>
                </c:pt>
                <c:pt idx="7283">
                  <c:v>404.25208125565598</c:v>
                </c:pt>
                <c:pt idx="7284">
                  <c:v>404.30758751423798</c:v>
                </c:pt>
                <c:pt idx="7285">
                  <c:v>404.36309377281998</c:v>
                </c:pt>
                <c:pt idx="7286">
                  <c:v>404.418600031403</c:v>
                </c:pt>
                <c:pt idx="7287">
                  <c:v>404.474106289985</c:v>
                </c:pt>
                <c:pt idx="7288">
                  <c:v>404.52961254856802</c:v>
                </c:pt>
                <c:pt idx="7289">
                  <c:v>404.58511880715002</c:v>
                </c:pt>
                <c:pt idx="7290">
                  <c:v>404.64062506573202</c:v>
                </c:pt>
                <c:pt idx="7291">
                  <c:v>404.69613132431499</c:v>
                </c:pt>
                <c:pt idx="7292">
                  <c:v>404.75163758289699</c:v>
                </c:pt>
                <c:pt idx="7293">
                  <c:v>404.80714384148001</c:v>
                </c:pt>
                <c:pt idx="7294">
                  <c:v>404.86265010006201</c:v>
                </c:pt>
                <c:pt idx="7295">
                  <c:v>404.91815635864401</c:v>
                </c:pt>
                <c:pt idx="7296">
                  <c:v>404.97366261722698</c:v>
                </c:pt>
                <c:pt idx="7297">
                  <c:v>405.02916887580898</c:v>
                </c:pt>
                <c:pt idx="7298">
                  <c:v>405.084675134392</c:v>
                </c:pt>
                <c:pt idx="7299">
                  <c:v>405.140181392974</c:v>
                </c:pt>
                <c:pt idx="7300">
                  <c:v>405.195687651556</c:v>
                </c:pt>
                <c:pt idx="7301">
                  <c:v>405.25119391013902</c:v>
                </c:pt>
                <c:pt idx="7302">
                  <c:v>405.30670016872102</c:v>
                </c:pt>
                <c:pt idx="7303">
                  <c:v>405.36220642730399</c:v>
                </c:pt>
                <c:pt idx="7304">
                  <c:v>405.41771268588599</c:v>
                </c:pt>
                <c:pt idx="7305">
                  <c:v>405.47321894446901</c:v>
                </c:pt>
                <c:pt idx="7306">
                  <c:v>405.52872520305101</c:v>
                </c:pt>
                <c:pt idx="7307">
                  <c:v>405.58423146163301</c:v>
                </c:pt>
                <c:pt idx="7308">
                  <c:v>405.63973772021598</c:v>
                </c:pt>
                <c:pt idx="7309">
                  <c:v>405.69524397879798</c:v>
                </c:pt>
                <c:pt idx="7310">
                  <c:v>405.75075023737998</c:v>
                </c:pt>
                <c:pt idx="7311">
                  <c:v>405.806256495963</c:v>
                </c:pt>
                <c:pt idx="7312">
                  <c:v>405.861762754545</c:v>
                </c:pt>
                <c:pt idx="7313">
                  <c:v>405.91726901312802</c:v>
                </c:pt>
                <c:pt idx="7314">
                  <c:v>405.97277527171002</c:v>
                </c:pt>
                <c:pt idx="7315">
                  <c:v>406.02828153029299</c:v>
                </c:pt>
                <c:pt idx="7316">
                  <c:v>406.08378778887499</c:v>
                </c:pt>
                <c:pt idx="7317">
                  <c:v>406.13929404745699</c:v>
                </c:pt>
                <c:pt idx="7318">
                  <c:v>406.19480030604001</c:v>
                </c:pt>
                <c:pt idx="7319">
                  <c:v>406.25030656462201</c:v>
                </c:pt>
                <c:pt idx="7320">
                  <c:v>406.30581282320497</c:v>
                </c:pt>
                <c:pt idx="7321">
                  <c:v>406.36131908178697</c:v>
                </c:pt>
                <c:pt idx="7322">
                  <c:v>406.41682534036897</c:v>
                </c:pt>
                <c:pt idx="7323">
                  <c:v>406.472331598952</c:v>
                </c:pt>
                <c:pt idx="7324">
                  <c:v>406.527837857534</c:v>
                </c:pt>
                <c:pt idx="7325">
                  <c:v>406.58334411611702</c:v>
                </c:pt>
                <c:pt idx="7326">
                  <c:v>406.63885037469902</c:v>
                </c:pt>
                <c:pt idx="7327">
                  <c:v>406.69435663328102</c:v>
                </c:pt>
                <c:pt idx="7328">
                  <c:v>406.74986289186398</c:v>
                </c:pt>
                <c:pt idx="7329">
                  <c:v>406.80536915044598</c:v>
                </c:pt>
                <c:pt idx="7330">
                  <c:v>406.86087540902901</c:v>
                </c:pt>
                <c:pt idx="7331">
                  <c:v>406.91638166761101</c:v>
                </c:pt>
                <c:pt idx="7332">
                  <c:v>406.97188792619301</c:v>
                </c:pt>
                <c:pt idx="7333">
                  <c:v>407.02739418477603</c:v>
                </c:pt>
                <c:pt idx="7334">
                  <c:v>407.08290044335803</c:v>
                </c:pt>
                <c:pt idx="7335">
                  <c:v>407.13840670194099</c:v>
                </c:pt>
                <c:pt idx="7336">
                  <c:v>407.19391296052299</c:v>
                </c:pt>
                <c:pt idx="7337">
                  <c:v>407.24941921910499</c:v>
                </c:pt>
                <c:pt idx="7338">
                  <c:v>407.30492547768802</c:v>
                </c:pt>
                <c:pt idx="7339">
                  <c:v>407.36043173627002</c:v>
                </c:pt>
                <c:pt idx="7340">
                  <c:v>407.41593799485298</c:v>
                </c:pt>
                <c:pt idx="7341">
                  <c:v>407.47144425343498</c:v>
                </c:pt>
                <c:pt idx="7342">
                  <c:v>407.52695051201698</c:v>
                </c:pt>
                <c:pt idx="7343">
                  <c:v>407.5824567706</c:v>
                </c:pt>
                <c:pt idx="7344">
                  <c:v>407.637963029182</c:v>
                </c:pt>
                <c:pt idx="7345">
                  <c:v>407.69346928776503</c:v>
                </c:pt>
                <c:pt idx="7346">
                  <c:v>407.74897554634703</c:v>
                </c:pt>
                <c:pt idx="7347">
                  <c:v>407.80448180492903</c:v>
                </c:pt>
                <c:pt idx="7348">
                  <c:v>407.85998806351199</c:v>
                </c:pt>
                <c:pt idx="7349">
                  <c:v>407.91549432209399</c:v>
                </c:pt>
                <c:pt idx="7350">
                  <c:v>407.97100058067701</c:v>
                </c:pt>
                <c:pt idx="7351">
                  <c:v>408.02650683925901</c:v>
                </c:pt>
                <c:pt idx="7352">
                  <c:v>408.08201309784198</c:v>
                </c:pt>
                <c:pt idx="7353">
                  <c:v>408.13751935642398</c:v>
                </c:pt>
                <c:pt idx="7354">
                  <c:v>408.19302561500598</c:v>
                </c:pt>
                <c:pt idx="7355">
                  <c:v>408.248531873589</c:v>
                </c:pt>
                <c:pt idx="7356">
                  <c:v>408.304038132171</c:v>
                </c:pt>
                <c:pt idx="7357">
                  <c:v>408.35954439075402</c:v>
                </c:pt>
                <c:pt idx="7358">
                  <c:v>408.41505064933602</c:v>
                </c:pt>
                <c:pt idx="7359">
                  <c:v>408.47055690791802</c:v>
                </c:pt>
                <c:pt idx="7360">
                  <c:v>408.52606316650099</c:v>
                </c:pt>
                <c:pt idx="7361">
                  <c:v>408.58156942508299</c:v>
                </c:pt>
                <c:pt idx="7362">
                  <c:v>408.63707568366601</c:v>
                </c:pt>
                <c:pt idx="7363">
                  <c:v>408.69258194224801</c:v>
                </c:pt>
                <c:pt idx="7364">
                  <c:v>408.74808820083001</c:v>
                </c:pt>
                <c:pt idx="7365">
                  <c:v>408.80359445941298</c:v>
                </c:pt>
                <c:pt idx="7366">
                  <c:v>408.85910071799498</c:v>
                </c:pt>
                <c:pt idx="7367">
                  <c:v>408.914606976578</c:v>
                </c:pt>
                <c:pt idx="7368">
                  <c:v>408.97011323516</c:v>
                </c:pt>
                <c:pt idx="7369">
                  <c:v>409.025619493742</c:v>
                </c:pt>
                <c:pt idx="7370">
                  <c:v>409.08112575232502</c:v>
                </c:pt>
                <c:pt idx="7371">
                  <c:v>409.13663201090702</c:v>
                </c:pt>
                <c:pt idx="7372">
                  <c:v>409.19213826948999</c:v>
                </c:pt>
                <c:pt idx="7373">
                  <c:v>409.24764452807199</c:v>
                </c:pt>
                <c:pt idx="7374">
                  <c:v>409.30315078665399</c:v>
                </c:pt>
                <c:pt idx="7375">
                  <c:v>409.35865704523701</c:v>
                </c:pt>
                <c:pt idx="7376">
                  <c:v>409.41416330381901</c:v>
                </c:pt>
                <c:pt idx="7377">
                  <c:v>409.46966956240198</c:v>
                </c:pt>
                <c:pt idx="7378">
                  <c:v>409.52517582098397</c:v>
                </c:pt>
                <c:pt idx="7379">
                  <c:v>409.58068207956597</c:v>
                </c:pt>
                <c:pt idx="7380">
                  <c:v>409.636188338149</c:v>
                </c:pt>
                <c:pt idx="7381">
                  <c:v>409.691694596731</c:v>
                </c:pt>
                <c:pt idx="7382">
                  <c:v>409.74720085531402</c:v>
                </c:pt>
                <c:pt idx="7383">
                  <c:v>409.80270711389602</c:v>
                </c:pt>
                <c:pt idx="7384">
                  <c:v>409.85821337247802</c:v>
                </c:pt>
                <c:pt idx="7385">
                  <c:v>409.91371963106099</c:v>
                </c:pt>
                <c:pt idx="7386">
                  <c:v>409.96922588964298</c:v>
                </c:pt>
                <c:pt idx="7387">
                  <c:v>410.02473214822601</c:v>
                </c:pt>
                <c:pt idx="7388">
                  <c:v>410.08023840680801</c:v>
                </c:pt>
                <c:pt idx="7389">
                  <c:v>410.13574466539097</c:v>
                </c:pt>
                <c:pt idx="7390">
                  <c:v>410.19125092397297</c:v>
                </c:pt>
                <c:pt idx="7391">
                  <c:v>410.24675718255497</c:v>
                </c:pt>
                <c:pt idx="7392">
                  <c:v>410.302263441138</c:v>
                </c:pt>
                <c:pt idx="7393">
                  <c:v>410.35776969972</c:v>
                </c:pt>
                <c:pt idx="7394">
                  <c:v>410.41327595830302</c:v>
                </c:pt>
                <c:pt idx="7395">
                  <c:v>410.46878221688502</c:v>
                </c:pt>
                <c:pt idx="7396">
                  <c:v>410.52428847546702</c:v>
                </c:pt>
                <c:pt idx="7397">
                  <c:v>410.57979473404998</c:v>
                </c:pt>
                <c:pt idx="7398">
                  <c:v>410.63530099263198</c:v>
                </c:pt>
                <c:pt idx="7399">
                  <c:v>410.69080725121501</c:v>
                </c:pt>
                <c:pt idx="7400">
                  <c:v>410.74631350979701</c:v>
                </c:pt>
                <c:pt idx="7401">
                  <c:v>410.801819768379</c:v>
                </c:pt>
                <c:pt idx="7402">
                  <c:v>410.85732602696203</c:v>
                </c:pt>
                <c:pt idx="7403">
                  <c:v>410.91283228554403</c:v>
                </c:pt>
                <c:pt idx="7404">
                  <c:v>410.96833854412699</c:v>
                </c:pt>
                <c:pt idx="7405">
                  <c:v>411.02384480270899</c:v>
                </c:pt>
                <c:pt idx="7406">
                  <c:v>411.07935106129099</c:v>
                </c:pt>
                <c:pt idx="7407">
                  <c:v>411.13485731987402</c:v>
                </c:pt>
                <c:pt idx="7408">
                  <c:v>411.19036357845602</c:v>
                </c:pt>
                <c:pt idx="7409">
                  <c:v>411.24586983703898</c:v>
                </c:pt>
                <c:pt idx="7410">
                  <c:v>411.30137609562098</c:v>
                </c:pt>
                <c:pt idx="7411">
                  <c:v>411.35688235420298</c:v>
                </c:pt>
                <c:pt idx="7412">
                  <c:v>411.412388612786</c:v>
                </c:pt>
                <c:pt idx="7413">
                  <c:v>411.467894871368</c:v>
                </c:pt>
                <c:pt idx="7414">
                  <c:v>411.52340112995103</c:v>
                </c:pt>
                <c:pt idx="7415">
                  <c:v>411.57890738853303</c:v>
                </c:pt>
                <c:pt idx="7416">
                  <c:v>411.63441364711503</c:v>
                </c:pt>
                <c:pt idx="7417">
                  <c:v>411.68991990569799</c:v>
                </c:pt>
                <c:pt idx="7418">
                  <c:v>411.74542616427999</c:v>
                </c:pt>
                <c:pt idx="7419">
                  <c:v>411.80093242286301</c:v>
                </c:pt>
                <c:pt idx="7420">
                  <c:v>411.85643868144501</c:v>
                </c:pt>
                <c:pt idx="7421">
                  <c:v>411.91194494002701</c:v>
                </c:pt>
                <c:pt idx="7422">
                  <c:v>411.96745119860998</c:v>
                </c:pt>
                <c:pt idx="7423">
                  <c:v>412.02295745719198</c:v>
                </c:pt>
                <c:pt idx="7424">
                  <c:v>412.078463715775</c:v>
                </c:pt>
                <c:pt idx="7425">
                  <c:v>412.133969974357</c:v>
                </c:pt>
                <c:pt idx="7426">
                  <c:v>412.18947623294002</c:v>
                </c:pt>
                <c:pt idx="7427">
                  <c:v>412.24498249152202</c:v>
                </c:pt>
                <c:pt idx="7428">
                  <c:v>412.30048875010402</c:v>
                </c:pt>
                <c:pt idx="7429">
                  <c:v>412.35599500868699</c:v>
                </c:pt>
                <c:pt idx="7430">
                  <c:v>412.41150126726899</c:v>
                </c:pt>
                <c:pt idx="7431">
                  <c:v>412.46700752585201</c:v>
                </c:pt>
                <c:pt idx="7432">
                  <c:v>412.52251378443401</c:v>
                </c:pt>
                <c:pt idx="7433">
                  <c:v>412.57802004301601</c:v>
                </c:pt>
                <c:pt idx="7434">
                  <c:v>412.63352630159898</c:v>
                </c:pt>
                <c:pt idx="7435">
                  <c:v>412.68903256018098</c:v>
                </c:pt>
                <c:pt idx="7436">
                  <c:v>412.744538818764</c:v>
                </c:pt>
                <c:pt idx="7437">
                  <c:v>412.800045077346</c:v>
                </c:pt>
                <c:pt idx="7438">
                  <c:v>412.855551335928</c:v>
                </c:pt>
                <c:pt idx="7439">
                  <c:v>412.91105759451102</c:v>
                </c:pt>
                <c:pt idx="7440">
                  <c:v>412.96656385309302</c:v>
                </c:pt>
                <c:pt idx="7441">
                  <c:v>413.02207011167599</c:v>
                </c:pt>
                <c:pt idx="7442">
                  <c:v>413.07757637025799</c:v>
                </c:pt>
                <c:pt idx="7443">
                  <c:v>413.13308262883999</c:v>
                </c:pt>
                <c:pt idx="7444">
                  <c:v>413.18858888742301</c:v>
                </c:pt>
                <c:pt idx="7445">
                  <c:v>413.24409514600501</c:v>
                </c:pt>
                <c:pt idx="7446">
                  <c:v>413.29960140458797</c:v>
                </c:pt>
                <c:pt idx="7447">
                  <c:v>413.35510766316997</c:v>
                </c:pt>
                <c:pt idx="7448">
                  <c:v>413.41061392175197</c:v>
                </c:pt>
                <c:pt idx="7449">
                  <c:v>413.466120180335</c:v>
                </c:pt>
                <c:pt idx="7450">
                  <c:v>413.521626438917</c:v>
                </c:pt>
                <c:pt idx="7451">
                  <c:v>413.57713269750002</c:v>
                </c:pt>
                <c:pt idx="7452">
                  <c:v>413.63263895608202</c:v>
                </c:pt>
                <c:pt idx="7453">
                  <c:v>413.68814521466402</c:v>
                </c:pt>
                <c:pt idx="7454">
                  <c:v>413.74365147324698</c:v>
                </c:pt>
                <c:pt idx="7455">
                  <c:v>413.79915773182898</c:v>
                </c:pt>
                <c:pt idx="7456">
                  <c:v>413.85466399041201</c:v>
                </c:pt>
                <c:pt idx="7457">
                  <c:v>413.91017024899401</c:v>
                </c:pt>
                <c:pt idx="7458">
                  <c:v>413.96567650757601</c:v>
                </c:pt>
                <c:pt idx="7459">
                  <c:v>414.02118276615897</c:v>
                </c:pt>
                <c:pt idx="7460">
                  <c:v>414.07668902474097</c:v>
                </c:pt>
                <c:pt idx="7461">
                  <c:v>414.13219528332399</c:v>
                </c:pt>
                <c:pt idx="7462">
                  <c:v>414.18770154190599</c:v>
                </c:pt>
                <c:pt idx="7463">
                  <c:v>414.24320780048902</c:v>
                </c:pt>
                <c:pt idx="7464">
                  <c:v>414.29871405907102</c:v>
                </c:pt>
                <c:pt idx="7465">
                  <c:v>414.35422031765302</c:v>
                </c:pt>
                <c:pt idx="7466">
                  <c:v>414.40972657623598</c:v>
                </c:pt>
                <c:pt idx="7467">
                  <c:v>414.46523283481798</c:v>
                </c:pt>
                <c:pt idx="7468">
                  <c:v>414.52073909339998</c:v>
                </c:pt>
                <c:pt idx="7469">
                  <c:v>414.576245351983</c:v>
                </c:pt>
                <c:pt idx="7470">
                  <c:v>414.631751610565</c:v>
                </c:pt>
                <c:pt idx="7471">
                  <c:v>414.68725786914803</c:v>
                </c:pt>
                <c:pt idx="7472">
                  <c:v>414.74276412773003</c:v>
                </c:pt>
                <c:pt idx="7473">
                  <c:v>414.79827038631299</c:v>
                </c:pt>
                <c:pt idx="7474">
                  <c:v>414.85377664489499</c:v>
                </c:pt>
                <c:pt idx="7475">
                  <c:v>414.90928290347699</c:v>
                </c:pt>
                <c:pt idx="7476">
                  <c:v>414.96478916206001</c:v>
                </c:pt>
                <c:pt idx="7477">
                  <c:v>415.02029542064201</c:v>
                </c:pt>
                <c:pt idx="7478">
                  <c:v>415.07580167922498</c:v>
                </c:pt>
                <c:pt idx="7479">
                  <c:v>415.13130793780698</c:v>
                </c:pt>
                <c:pt idx="7480">
                  <c:v>415.18681419638898</c:v>
                </c:pt>
                <c:pt idx="7481">
                  <c:v>415.242320454972</c:v>
                </c:pt>
                <c:pt idx="7482">
                  <c:v>415.297826713554</c:v>
                </c:pt>
                <c:pt idx="7483">
                  <c:v>415.35333297213703</c:v>
                </c:pt>
                <c:pt idx="7484">
                  <c:v>415.40883923071902</c:v>
                </c:pt>
                <c:pt idx="7485">
                  <c:v>415.46434548930102</c:v>
                </c:pt>
                <c:pt idx="7486">
                  <c:v>415.51985174788399</c:v>
                </c:pt>
                <c:pt idx="7487">
                  <c:v>415.57535800646599</c:v>
                </c:pt>
                <c:pt idx="7488">
                  <c:v>415.63086426504901</c:v>
                </c:pt>
                <c:pt idx="7489">
                  <c:v>415.68637052363101</c:v>
                </c:pt>
                <c:pt idx="7490">
                  <c:v>415.74187678221301</c:v>
                </c:pt>
                <c:pt idx="7491">
                  <c:v>415.79738304079598</c:v>
                </c:pt>
                <c:pt idx="7492">
                  <c:v>415.85288929937798</c:v>
                </c:pt>
                <c:pt idx="7493">
                  <c:v>415.908395557961</c:v>
                </c:pt>
                <c:pt idx="7494">
                  <c:v>415.963901816543</c:v>
                </c:pt>
                <c:pt idx="7495">
                  <c:v>416.019408075125</c:v>
                </c:pt>
                <c:pt idx="7496">
                  <c:v>416.07491433370802</c:v>
                </c:pt>
                <c:pt idx="7497">
                  <c:v>416.13042059229002</c:v>
                </c:pt>
                <c:pt idx="7498">
                  <c:v>416.18592685087299</c:v>
                </c:pt>
                <c:pt idx="7499">
                  <c:v>416.24143310945499</c:v>
                </c:pt>
                <c:pt idx="7500">
                  <c:v>416.29693936803699</c:v>
                </c:pt>
                <c:pt idx="7501">
                  <c:v>416.35244562662001</c:v>
                </c:pt>
                <c:pt idx="7502">
                  <c:v>416.40795188520201</c:v>
                </c:pt>
                <c:pt idx="7503">
                  <c:v>416.46345814378498</c:v>
                </c:pt>
                <c:pt idx="7504">
                  <c:v>416.51896440236698</c:v>
                </c:pt>
                <c:pt idx="7505">
                  <c:v>416.57447066094898</c:v>
                </c:pt>
                <c:pt idx="7506">
                  <c:v>416.629976919532</c:v>
                </c:pt>
                <c:pt idx="7507">
                  <c:v>416.685483178114</c:v>
                </c:pt>
                <c:pt idx="7508">
                  <c:v>416.74098943669702</c:v>
                </c:pt>
                <c:pt idx="7509">
                  <c:v>416.79649569527902</c:v>
                </c:pt>
                <c:pt idx="7510">
                  <c:v>416.85200195386199</c:v>
                </c:pt>
                <c:pt idx="7511">
                  <c:v>416.90750821244399</c:v>
                </c:pt>
                <c:pt idx="7512">
                  <c:v>416.96301447102599</c:v>
                </c:pt>
                <c:pt idx="7513">
                  <c:v>417.01852072960901</c:v>
                </c:pt>
                <c:pt idx="7514">
                  <c:v>417.07402698819101</c:v>
                </c:pt>
                <c:pt idx="7515">
                  <c:v>417.12953324677397</c:v>
                </c:pt>
                <c:pt idx="7516">
                  <c:v>417.18503950535597</c:v>
                </c:pt>
                <c:pt idx="7517">
                  <c:v>417.24054576393797</c:v>
                </c:pt>
                <c:pt idx="7518">
                  <c:v>417.296052022521</c:v>
                </c:pt>
                <c:pt idx="7519">
                  <c:v>417.351558281103</c:v>
                </c:pt>
                <c:pt idx="7520">
                  <c:v>417.40706453968602</c:v>
                </c:pt>
                <c:pt idx="7521">
                  <c:v>417.46257079826802</c:v>
                </c:pt>
                <c:pt idx="7522">
                  <c:v>417.51807705685002</c:v>
                </c:pt>
                <c:pt idx="7523">
                  <c:v>417.57358331543298</c:v>
                </c:pt>
                <c:pt idx="7524">
                  <c:v>417.62908957401498</c:v>
                </c:pt>
                <c:pt idx="7525">
                  <c:v>417.68459583259801</c:v>
                </c:pt>
                <c:pt idx="7526">
                  <c:v>417.74010209118001</c:v>
                </c:pt>
                <c:pt idx="7527">
                  <c:v>417.79560834976201</c:v>
                </c:pt>
                <c:pt idx="7528">
                  <c:v>417.85111460834497</c:v>
                </c:pt>
                <c:pt idx="7529">
                  <c:v>417.90662086692703</c:v>
                </c:pt>
                <c:pt idx="7530">
                  <c:v>417.96212712550999</c:v>
                </c:pt>
                <c:pt idx="7531">
                  <c:v>418.01763338409199</c:v>
                </c:pt>
                <c:pt idx="7532">
                  <c:v>418.07313964267399</c:v>
                </c:pt>
                <c:pt idx="7533">
                  <c:v>418.12864590125702</c:v>
                </c:pt>
                <c:pt idx="7534">
                  <c:v>418.18415215983902</c:v>
                </c:pt>
                <c:pt idx="7535">
                  <c:v>418.23965841842198</c:v>
                </c:pt>
                <c:pt idx="7536">
                  <c:v>418.29516467700398</c:v>
                </c:pt>
                <c:pt idx="7537">
                  <c:v>418.35067093558598</c:v>
                </c:pt>
                <c:pt idx="7538">
                  <c:v>418.406177194169</c:v>
                </c:pt>
                <c:pt idx="7539">
                  <c:v>418.461683452751</c:v>
                </c:pt>
                <c:pt idx="7540">
                  <c:v>418.51718971133403</c:v>
                </c:pt>
                <c:pt idx="7541">
                  <c:v>418.57269596991603</c:v>
                </c:pt>
                <c:pt idx="7542">
                  <c:v>418.62820222849803</c:v>
                </c:pt>
                <c:pt idx="7543">
                  <c:v>418.68370848708099</c:v>
                </c:pt>
                <c:pt idx="7544">
                  <c:v>418.73921474566299</c:v>
                </c:pt>
                <c:pt idx="7545">
                  <c:v>418.79472100424601</c:v>
                </c:pt>
                <c:pt idx="7546">
                  <c:v>418.85022726282801</c:v>
                </c:pt>
                <c:pt idx="7547">
                  <c:v>418.90573352141098</c:v>
                </c:pt>
                <c:pt idx="7548">
                  <c:v>418.96123977999298</c:v>
                </c:pt>
                <c:pt idx="7549">
                  <c:v>419.01674603857498</c:v>
                </c:pt>
                <c:pt idx="7550">
                  <c:v>419.072252297158</c:v>
                </c:pt>
                <c:pt idx="7551">
                  <c:v>419.12775855574</c:v>
                </c:pt>
                <c:pt idx="7552">
                  <c:v>419.18326481432302</c:v>
                </c:pt>
                <c:pt idx="7553">
                  <c:v>419.23877107290502</c:v>
                </c:pt>
                <c:pt idx="7554">
                  <c:v>419.29427733148702</c:v>
                </c:pt>
                <c:pt idx="7555">
                  <c:v>419.34978359006999</c:v>
                </c:pt>
                <c:pt idx="7556">
                  <c:v>419.40528984865199</c:v>
                </c:pt>
                <c:pt idx="7557">
                  <c:v>419.46079610723501</c:v>
                </c:pt>
                <c:pt idx="7558">
                  <c:v>419.51630236581701</c:v>
                </c:pt>
                <c:pt idx="7559">
                  <c:v>419.57180862439901</c:v>
                </c:pt>
                <c:pt idx="7560">
                  <c:v>419.62731488298198</c:v>
                </c:pt>
                <c:pt idx="7561">
                  <c:v>419.68282114156398</c:v>
                </c:pt>
                <c:pt idx="7562">
                  <c:v>419.738327400147</c:v>
                </c:pt>
                <c:pt idx="7563">
                  <c:v>419.793833658729</c:v>
                </c:pt>
                <c:pt idx="7564">
                  <c:v>419.849339917311</c:v>
                </c:pt>
                <c:pt idx="7565">
                  <c:v>419.90484617589402</c:v>
                </c:pt>
                <c:pt idx="7566">
                  <c:v>419.96035243447602</c:v>
                </c:pt>
                <c:pt idx="7567">
                  <c:v>420.01585869305899</c:v>
                </c:pt>
                <c:pt idx="7568">
                  <c:v>420.07136495164099</c:v>
                </c:pt>
                <c:pt idx="7569">
                  <c:v>420.12687121022299</c:v>
                </c:pt>
                <c:pt idx="7570">
                  <c:v>420.18237746880601</c:v>
                </c:pt>
                <c:pt idx="7571">
                  <c:v>420.23788372738801</c:v>
                </c:pt>
                <c:pt idx="7572">
                  <c:v>420.29338998597098</c:v>
                </c:pt>
                <c:pt idx="7573">
                  <c:v>420.34889624455298</c:v>
                </c:pt>
                <c:pt idx="7574">
                  <c:v>420.40440250313497</c:v>
                </c:pt>
                <c:pt idx="7575">
                  <c:v>420.459908761718</c:v>
                </c:pt>
                <c:pt idx="7576">
                  <c:v>420.5154150203</c:v>
                </c:pt>
                <c:pt idx="7577">
                  <c:v>420.57092127888302</c:v>
                </c:pt>
                <c:pt idx="7578">
                  <c:v>420.62642753746502</c:v>
                </c:pt>
                <c:pt idx="7579">
                  <c:v>420.68193379604702</c:v>
                </c:pt>
                <c:pt idx="7580">
                  <c:v>420.73744005462999</c:v>
                </c:pt>
                <c:pt idx="7581">
                  <c:v>420.79294631321198</c:v>
                </c:pt>
                <c:pt idx="7582">
                  <c:v>420.84845257179501</c:v>
                </c:pt>
                <c:pt idx="7583">
                  <c:v>420.90395883037701</c:v>
                </c:pt>
                <c:pt idx="7584">
                  <c:v>420.95946508895901</c:v>
                </c:pt>
                <c:pt idx="7585">
                  <c:v>421.01497134754197</c:v>
                </c:pt>
                <c:pt idx="7586">
                  <c:v>421.07047760612397</c:v>
                </c:pt>
                <c:pt idx="7587">
                  <c:v>421.125983864707</c:v>
                </c:pt>
                <c:pt idx="7588">
                  <c:v>421.181490123289</c:v>
                </c:pt>
                <c:pt idx="7589">
                  <c:v>421.23699638187202</c:v>
                </c:pt>
                <c:pt idx="7590">
                  <c:v>421.29250264045402</c:v>
                </c:pt>
                <c:pt idx="7591">
                  <c:v>421.34800889903602</c:v>
                </c:pt>
                <c:pt idx="7592">
                  <c:v>421.40351515761898</c:v>
                </c:pt>
                <c:pt idx="7593">
                  <c:v>421.45902141620098</c:v>
                </c:pt>
                <c:pt idx="7594">
                  <c:v>421.51452767478401</c:v>
                </c:pt>
                <c:pt idx="7595">
                  <c:v>421.57003393336601</c:v>
                </c:pt>
                <c:pt idx="7596">
                  <c:v>421.62554019194801</c:v>
                </c:pt>
                <c:pt idx="7597">
                  <c:v>421.68104645053103</c:v>
                </c:pt>
                <c:pt idx="7598">
                  <c:v>421.73655270911303</c:v>
                </c:pt>
                <c:pt idx="7599">
                  <c:v>421.79205896769599</c:v>
                </c:pt>
                <c:pt idx="7600">
                  <c:v>421.84756522627799</c:v>
                </c:pt>
                <c:pt idx="7601">
                  <c:v>421.90307148485999</c:v>
                </c:pt>
                <c:pt idx="7602">
                  <c:v>421.95857774344302</c:v>
                </c:pt>
                <c:pt idx="7603">
                  <c:v>422.01408400202502</c:v>
                </c:pt>
                <c:pt idx="7604">
                  <c:v>422.06959026060798</c:v>
                </c:pt>
                <c:pt idx="7605">
                  <c:v>422.12509651918998</c:v>
                </c:pt>
                <c:pt idx="7606">
                  <c:v>422.18060277777198</c:v>
                </c:pt>
                <c:pt idx="7607">
                  <c:v>422.236109036355</c:v>
                </c:pt>
                <c:pt idx="7608">
                  <c:v>422.291615294937</c:v>
                </c:pt>
                <c:pt idx="7609">
                  <c:v>422.34712155352003</c:v>
                </c:pt>
                <c:pt idx="7610">
                  <c:v>422.40262781210203</c:v>
                </c:pt>
                <c:pt idx="7611">
                  <c:v>422.45813407068403</c:v>
                </c:pt>
                <c:pt idx="7612">
                  <c:v>422.51364032926699</c:v>
                </c:pt>
                <c:pt idx="7613">
                  <c:v>422.56914658784899</c:v>
                </c:pt>
                <c:pt idx="7614">
                  <c:v>422.62465284643201</c:v>
                </c:pt>
                <c:pt idx="7615">
                  <c:v>422.68015910501401</c:v>
                </c:pt>
                <c:pt idx="7616">
                  <c:v>422.73566536359601</c:v>
                </c:pt>
                <c:pt idx="7617">
                  <c:v>422.79117162217898</c:v>
                </c:pt>
                <c:pt idx="7618">
                  <c:v>422.84667788076098</c:v>
                </c:pt>
                <c:pt idx="7619">
                  <c:v>422.902184139344</c:v>
                </c:pt>
                <c:pt idx="7620">
                  <c:v>422.957690397926</c:v>
                </c:pt>
                <c:pt idx="7621">
                  <c:v>423.013196656508</c:v>
                </c:pt>
                <c:pt idx="7622">
                  <c:v>423.06870291509102</c:v>
                </c:pt>
                <c:pt idx="7623">
                  <c:v>423.12420917367302</c:v>
                </c:pt>
                <c:pt idx="7624">
                  <c:v>423.17971543225599</c:v>
                </c:pt>
                <c:pt idx="7625">
                  <c:v>423.23522169083799</c:v>
                </c:pt>
                <c:pt idx="7626">
                  <c:v>423.29072794942101</c:v>
                </c:pt>
                <c:pt idx="7627">
                  <c:v>423.34623420800301</c:v>
                </c:pt>
                <c:pt idx="7628">
                  <c:v>423.40174046658501</c:v>
                </c:pt>
                <c:pt idx="7629">
                  <c:v>423.45724672516798</c:v>
                </c:pt>
                <c:pt idx="7630">
                  <c:v>423.51275298374998</c:v>
                </c:pt>
                <c:pt idx="7631">
                  <c:v>423.568259242333</c:v>
                </c:pt>
                <c:pt idx="7632">
                  <c:v>423.623765500915</c:v>
                </c:pt>
                <c:pt idx="7633">
                  <c:v>423.679271759497</c:v>
                </c:pt>
                <c:pt idx="7634">
                  <c:v>423.73477801808002</c:v>
                </c:pt>
                <c:pt idx="7635">
                  <c:v>423.79028427666202</c:v>
                </c:pt>
                <c:pt idx="7636">
                  <c:v>423.84579053524499</c:v>
                </c:pt>
                <c:pt idx="7637">
                  <c:v>423.90129679382699</c:v>
                </c:pt>
                <c:pt idx="7638">
                  <c:v>423.95680305240899</c:v>
                </c:pt>
                <c:pt idx="7639">
                  <c:v>424.01230931099201</c:v>
                </c:pt>
                <c:pt idx="7640">
                  <c:v>424.06781556957401</c:v>
                </c:pt>
                <c:pt idx="7641">
                  <c:v>424.12332182815697</c:v>
                </c:pt>
                <c:pt idx="7642">
                  <c:v>424.17882808673897</c:v>
                </c:pt>
                <c:pt idx="7643">
                  <c:v>424.23433434532097</c:v>
                </c:pt>
                <c:pt idx="7644">
                  <c:v>424.289840603904</c:v>
                </c:pt>
                <c:pt idx="7645">
                  <c:v>424.345346862486</c:v>
                </c:pt>
                <c:pt idx="7646">
                  <c:v>424.40085312106902</c:v>
                </c:pt>
                <c:pt idx="7647">
                  <c:v>424.45635937965102</c:v>
                </c:pt>
                <c:pt idx="7648">
                  <c:v>424.51186563823302</c:v>
                </c:pt>
                <c:pt idx="7649">
                  <c:v>424.56737189681598</c:v>
                </c:pt>
                <c:pt idx="7650">
                  <c:v>424.62287815539798</c:v>
                </c:pt>
                <c:pt idx="7651">
                  <c:v>424.67838441398101</c:v>
                </c:pt>
                <c:pt idx="7652">
                  <c:v>424.73389067256301</c:v>
                </c:pt>
                <c:pt idx="7653">
                  <c:v>424.78939693114501</c:v>
                </c:pt>
                <c:pt idx="7654">
                  <c:v>424.84490318972797</c:v>
                </c:pt>
                <c:pt idx="7655">
                  <c:v>424.90040944830997</c:v>
                </c:pt>
                <c:pt idx="7656">
                  <c:v>424.95591570689299</c:v>
                </c:pt>
                <c:pt idx="7657">
                  <c:v>425.01142196547499</c:v>
                </c:pt>
                <c:pt idx="7658">
                  <c:v>425.06692822405699</c:v>
                </c:pt>
                <c:pt idx="7659">
                  <c:v>425.12243448264002</c:v>
                </c:pt>
                <c:pt idx="7660">
                  <c:v>425.17794074122202</c:v>
                </c:pt>
                <c:pt idx="7661">
                  <c:v>425.23344699980498</c:v>
                </c:pt>
                <c:pt idx="7662">
                  <c:v>425.28895325838698</c:v>
                </c:pt>
                <c:pt idx="7663">
                  <c:v>425.34445951696898</c:v>
                </c:pt>
                <c:pt idx="7664">
                  <c:v>425.399965775552</c:v>
                </c:pt>
                <c:pt idx="7665">
                  <c:v>425.455472034134</c:v>
                </c:pt>
                <c:pt idx="7666">
                  <c:v>425.51097829271703</c:v>
                </c:pt>
                <c:pt idx="7667">
                  <c:v>425.56648455129903</c:v>
                </c:pt>
                <c:pt idx="7668">
                  <c:v>425.62199080988103</c:v>
                </c:pt>
                <c:pt idx="7669">
                  <c:v>425.67749706846399</c:v>
                </c:pt>
                <c:pt idx="7670">
                  <c:v>425.73300332704599</c:v>
                </c:pt>
                <c:pt idx="7671">
                  <c:v>425.78850958562901</c:v>
                </c:pt>
                <c:pt idx="7672">
                  <c:v>425.84401584421101</c:v>
                </c:pt>
                <c:pt idx="7673">
                  <c:v>425.89952210279398</c:v>
                </c:pt>
                <c:pt idx="7674">
                  <c:v>425.95502836137598</c:v>
                </c:pt>
                <c:pt idx="7675">
                  <c:v>426.01053461995798</c:v>
                </c:pt>
                <c:pt idx="7676">
                  <c:v>426.066040878541</c:v>
                </c:pt>
                <c:pt idx="7677">
                  <c:v>426.121547137123</c:v>
                </c:pt>
                <c:pt idx="7678">
                  <c:v>426.17705339570603</c:v>
                </c:pt>
                <c:pt idx="7679">
                  <c:v>426.23255965428802</c:v>
                </c:pt>
                <c:pt idx="7680">
                  <c:v>426.28806591287002</c:v>
                </c:pt>
                <c:pt idx="7681">
                  <c:v>426.34357217145299</c:v>
                </c:pt>
                <c:pt idx="7682">
                  <c:v>426.39907843003499</c:v>
                </c:pt>
                <c:pt idx="7683">
                  <c:v>426.45458468861801</c:v>
                </c:pt>
                <c:pt idx="7684">
                  <c:v>426.51009094720001</c:v>
                </c:pt>
                <c:pt idx="7685">
                  <c:v>426.56559720578201</c:v>
                </c:pt>
                <c:pt idx="7686">
                  <c:v>426.62110346436498</c:v>
                </c:pt>
                <c:pt idx="7687">
                  <c:v>426.67660972294698</c:v>
                </c:pt>
                <c:pt idx="7688">
                  <c:v>426.73211598153</c:v>
                </c:pt>
                <c:pt idx="7689">
                  <c:v>426.787622240112</c:v>
                </c:pt>
                <c:pt idx="7690">
                  <c:v>426.843128498694</c:v>
                </c:pt>
                <c:pt idx="7691">
                  <c:v>426.89863475727702</c:v>
                </c:pt>
                <c:pt idx="7692">
                  <c:v>426.95414101585902</c:v>
                </c:pt>
                <c:pt idx="7693">
                  <c:v>427.00964727444199</c:v>
                </c:pt>
                <c:pt idx="7694">
                  <c:v>427.06515353302399</c:v>
                </c:pt>
                <c:pt idx="7695">
                  <c:v>427.12065979160599</c:v>
                </c:pt>
                <c:pt idx="7696">
                  <c:v>427.17616605018901</c:v>
                </c:pt>
                <c:pt idx="7697">
                  <c:v>427.23167230877101</c:v>
                </c:pt>
                <c:pt idx="7698">
                  <c:v>427.28717856735398</c:v>
                </c:pt>
                <c:pt idx="7699">
                  <c:v>427.34268482593598</c:v>
                </c:pt>
                <c:pt idx="7700">
                  <c:v>427.39819108451798</c:v>
                </c:pt>
                <c:pt idx="7701">
                  <c:v>427.453697343101</c:v>
                </c:pt>
                <c:pt idx="7702">
                  <c:v>427.509203601683</c:v>
                </c:pt>
                <c:pt idx="7703">
                  <c:v>427.56470986026602</c:v>
                </c:pt>
                <c:pt idx="7704">
                  <c:v>427.62021611884802</c:v>
                </c:pt>
                <c:pt idx="7705">
                  <c:v>427.67572237743002</c:v>
                </c:pt>
                <c:pt idx="7706">
                  <c:v>427.73122863601299</c:v>
                </c:pt>
                <c:pt idx="7707">
                  <c:v>427.78673489459499</c:v>
                </c:pt>
                <c:pt idx="7708">
                  <c:v>427.84224115317801</c:v>
                </c:pt>
                <c:pt idx="7709">
                  <c:v>427.89774741176001</c:v>
                </c:pt>
                <c:pt idx="7710">
                  <c:v>427.95325367034297</c:v>
                </c:pt>
                <c:pt idx="7711">
                  <c:v>428.00875992892497</c:v>
                </c:pt>
                <c:pt idx="7712">
                  <c:v>428.06426618750697</c:v>
                </c:pt>
                <c:pt idx="7713">
                  <c:v>428.11977244609</c:v>
                </c:pt>
                <c:pt idx="7714">
                  <c:v>428.175278704672</c:v>
                </c:pt>
                <c:pt idx="7715">
                  <c:v>428.23078496325502</c:v>
                </c:pt>
                <c:pt idx="7716">
                  <c:v>428.28629122183702</c:v>
                </c:pt>
                <c:pt idx="7717">
                  <c:v>428.34179748041902</c:v>
                </c:pt>
                <c:pt idx="7718">
                  <c:v>428.39730373900198</c:v>
                </c:pt>
                <c:pt idx="7719">
                  <c:v>428.45280999758398</c:v>
                </c:pt>
                <c:pt idx="7720">
                  <c:v>428.50831625616701</c:v>
                </c:pt>
                <c:pt idx="7721">
                  <c:v>428.56382251474901</c:v>
                </c:pt>
                <c:pt idx="7722">
                  <c:v>428.61932877333101</c:v>
                </c:pt>
                <c:pt idx="7723">
                  <c:v>428.67483503191397</c:v>
                </c:pt>
                <c:pt idx="7724">
                  <c:v>428.73034129049603</c:v>
                </c:pt>
                <c:pt idx="7725">
                  <c:v>428.78584754907899</c:v>
                </c:pt>
                <c:pt idx="7726">
                  <c:v>428.84135380766099</c:v>
                </c:pt>
                <c:pt idx="7727">
                  <c:v>428.89686006624299</c:v>
                </c:pt>
                <c:pt idx="7728">
                  <c:v>428.95236632482602</c:v>
                </c:pt>
                <c:pt idx="7729">
                  <c:v>429.00787258340802</c:v>
                </c:pt>
                <c:pt idx="7730">
                  <c:v>429.06337884199098</c:v>
                </c:pt>
                <c:pt idx="7731">
                  <c:v>429.11888510057298</c:v>
                </c:pt>
                <c:pt idx="7732">
                  <c:v>429.17439135915498</c:v>
                </c:pt>
                <c:pt idx="7733">
                  <c:v>429.229897617738</c:v>
                </c:pt>
                <c:pt idx="7734">
                  <c:v>429.28540387632</c:v>
                </c:pt>
                <c:pt idx="7735">
                  <c:v>429.34091013490303</c:v>
                </c:pt>
                <c:pt idx="7736">
                  <c:v>429.39641639348503</c:v>
                </c:pt>
                <c:pt idx="7737">
                  <c:v>429.45192265206703</c:v>
                </c:pt>
                <c:pt idx="7738">
                  <c:v>429.50742891064999</c:v>
                </c:pt>
                <c:pt idx="7739">
                  <c:v>429.56293516923199</c:v>
                </c:pt>
                <c:pt idx="7740">
                  <c:v>429.61844142781501</c:v>
                </c:pt>
                <c:pt idx="7741">
                  <c:v>429.67394768639701</c:v>
                </c:pt>
                <c:pt idx="7742">
                  <c:v>429.72945394497901</c:v>
                </c:pt>
                <c:pt idx="7743">
                  <c:v>429.78496020356198</c:v>
                </c:pt>
                <c:pt idx="7744">
                  <c:v>429.84046646214398</c:v>
                </c:pt>
                <c:pt idx="7745">
                  <c:v>429.895972720727</c:v>
                </c:pt>
                <c:pt idx="7746">
                  <c:v>429.951478979309</c:v>
                </c:pt>
                <c:pt idx="7747">
                  <c:v>430.00698523789202</c:v>
                </c:pt>
                <c:pt idx="7748">
                  <c:v>430.06249149647402</c:v>
                </c:pt>
                <c:pt idx="7749">
                  <c:v>430.11799775505602</c:v>
                </c:pt>
                <c:pt idx="7750">
                  <c:v>430.17350401363899</c:v>
                </c:pt>
                <c:pt idx="7751">
                  <c:v>430.22901027222099</c:v>
                </c:pt>
                <c:pt idx="7752">
                  <c:v>430.28451653080401</c:v>
                </c:pt>
                <c:pt idx="7753">
                  <c:v>430.34002278938601</c:v>
                </c:pt>
                <c:pt idx="7754">
                  <c:v>430.39552904796801</c:v>
                </c:pt>
                <c:pt idx="7755">
                  <c:v>430.45103530655098</c:v>
                </c:pt>
                <c:pt idx="7756">
                  <c:v>430.50654156513298</c:v>
                </c:pt>
                <c:pt idx="7757">
                  <c:v>430.562047823716</c:v>
                </c:pt>
                <c:pt idx="7758">
                  <c:v>430.617554082298</c:v>
                </c:pt>
                <c:pt idx="7759">
                  <c:v>430.67306034088</c:v>
                </c:pt>
                <c:pt idx="7760">
                  <c:v>430.72856659946302</c:v>
                </c:pt>
                <c:pt idx="7761">
                  <c:v>430.78407285804502</c:v>
                </c:pt>
                <c:pt idx="7762">
                  <c:v>430.83957911662799</c:v>
                </c:pt>
                <c:pt idx="7763">
                  <c:v>430.89508537520999</c:v>
                </c:pt>
                <c:pt idx="7764">
                  <c:v>430.95059163379199</c:v>
                </c:pt>
                <c:pt idx="7765">
                  <c:v>431.00609789237501</c:v>
                </c:pt>
                <c:pt idx="7766">
                  <c:v>431.06160415095701</c:v>
                </c:pt>
                <c:pt idx="7767">
                  <c:v>431.11711040953998</c:v>
                </c:pt>
                <c:pt idx="7768">
                  <c:v>431.17261666812198</c:v>
                </c:pt>
                <c:pt idx="7769">
                  <c:v>431.22812292670397</c:v>
                </c:pt>
                <c:pt idx="7770">
                  <c:v>431.283629185287</c:v>
                </c:pt>
                <c:pt idx="7771">
                  <c:v>431.339135443869</c:v>
                </c:pt>
                <c:pt idx="7772">
                  <c:v>431.39464170245202</c:v>
                </c:pt>
                <c:pt idx="7773">
                  <c:v>431.45014796103402</c:v>
                </c:pt>
                <c:pt idx="7774">
                  <c:v>431.50565421961602</c:v>
                </c:pt>
                <c:pt idx="7775">
                  <c:v>431.56116047819899</c:v>
                </c:pt>
                <c:pt idx="7776">
                  <c:v>431.61666673678099</c:v>
                </c:pt>
                <c:pt idx="7777">
                  <c:v>431.67217299536401</c:v>
                </c:pt>
                <c:pt idx="7778">
                  <c:v>431.72767925394601</c:v>
                </c:pt>
                <c:pt idx="7779">
                  <c:v>431.78318551252801</c:v>
                </c:pt>
                <c:pt idx="7780">
                  <c:v>431.83869177111097</c:v>
                </c:pt>
                <c:pt idx="7781">
                  <c:v>431.89419802969297</c:v>
                </c:pt>
                <c:pt idx="7782">
                  <c:v>431.949704288276</c:v>
                </c:pt>
                <c:pt idx="7783">
                  <c:v>432.005210546858</c:v>
                </c:pt>
                <c:pt idx="7784">
                  <c:v>432.06071680544102</c:v>
                </c:pt>
                <c:pt idx="7785">
                  <c:v>432.11622306402302</c:v>
                </c:pt>
                <c:pt idx="7786">
                  <c:v>432.17172932260502</c:v>
                </c:pt>
                <c:pt idx="7787">
                  <c:v>432.22723558118798</c:v>
                </c:pt>
                <c:pt idx="7788">
                  <c:v>432.28274183976998</c:v>
                </c:pt>
                <c:pt idx="7789">
                  <c:v>432.33824809835198</c:v>
                </c:pt>
                <c:pt idx="7790">
                  <c:v>432.39375435693501</c:v>
                </c:pt>
                <c:pt idx="7791">
                  <c:v>432.44926061551701</c:v>
                </c:pt>
                <c:pt idx="7792">
                  <c:v>432.50476687410003</c:v>
                </c:pt>
                <c:pt idx="7793">
                  <c:v>432.56027313268203</c:v>
                </c:pt>
                <c:pt idx="7794">
                  <c:v>432.61577939126499</c:v>
                </c:pt>
                <c:pt idx="7795">
                  <c:v>432.67128564984699</c:v>
                </c:pt>
                <c:pt idx="7796">
                  <c:v>432.72679190842899</c:v>
                </c:pt>
                <c:pt idx="7797">
                  <c:v>432.78229816701202</c:v>
                </c:pt>
                <c:pt idx="7798">
                  <c:v>432.83780442559402</c:v>
                </c:pt>
                <c:pt idx="7799">
                  <c:v>432.89331068417698</c:v>
                </c:pt>
                <c:pt idx="7800">
                  <c:v>432.94881694275898</c:v>
                </c:pt>
                <c:pt idx="7801">
                  <c:v>433.00432320134098</c:v>
                </c:pt>
                <c:pt idx="7802">
                  <c:v>433.059829459924</c:v>
                </c:pt>
                <c:pt idx="7803">
                  <c:v>433.115335718506</c:v>
                </c:pt>
                <c:pt idx="7804">
                  <c:v>433.17084197708903</c:v>
                </c:pt>
                <c:pt idx="7805">
                  <c:v>433.22634823567103</c:v>
                </c:pt>
                <c:pt idx="7806">
                  <c:v>433.28185449425303</c:v>
                </c:pt>
                <c:pt idx="7807">
                  <c:v>433.33736075283599</c:v>
                </c:pt>
                <c:pt idx="7808">
                  <c:v>433.39286701141799</c:v>
                </c:pt>
                <c:pt idx="7809">
                  <c:v>433.44837327000101</c:v>
                </c:pt>
                <c:pt idx="7810">
                  <c:v>433.50387952858301</c:v>
                </c:pt>
                <c:pt idx="7811">
                  <c:v>433.55938578716501</c:v>
                </c:pt>
                <c:pt idx="7812">
                  <c:v>433.61489204574798</c:v>
                </c:pt>
                <c:pt idx="7813">
                  <c:v>433.67039830432998</c:v>
                </c:pt>
                <c:pt idx="7814">
                  <c:v>433.725904562913</c:v>
                </c:pt>
                <c:pt idx="7815">
                  <c:v>433.781410821495</c:v>
                </c:pt>
                <c:pt idx="7816">
                  <c:v>433.836917080077</c:v>
                </c:pt>
                <c:pt idx="7817">
                  <c:v>433.89242333866002</c:v>
                </c:pt>
                <c:pt idx="7818">
                  <c:v>433.94792959724202</c:v>
                </c:pt>
                <c:pt idx="7819">
                  <c:v>434.00343585582499</c:v>
                </c:pt>
                <c:pt idx="7820">
                  <c:v>434.05894211440699</c:v>
                </c:pt>
                <c:pt idx="7821">
                  <c:v>434.11444837298899</c:v>
                </c:pt>
                <c:pt idx="7822">
                  <c:v>434.16995463157201</c:v>
                </c:pt>
                <c:pt idx="7823">
                  <c:v>434.22546089015401</c:v>
                </c:pt>
                <c:pt idx="7824">
                  <c:v>434.28096714873698</c:v>
                </c:pt>
                <c:pt idx="7825">
                  <c:v>434.33647340731898</c:v>
                </c:pt>
                <c:pt idx="7826">
                  <c:v>434.39197966590098</c:v>
                </c:pt>
                <c:pt idx="7827">
                  <c:v>434.447485924484</c:v>
                </c:pt>
                <c:pt idx="7828">
                  <c:v>434.502992183066</c:v>
                </c:pt>
                <c:pt idx="7829">
                  <c:v>434.55849844164902</c:v>
                </c:pt>
                <c:pt idx="7830">
                  <c:v>434.61400470023102</c:v>
                </c:pt>
                <c:pt idx="7831">
                  <c:v>434.66951095881399</c:v>
                </c:pt>
                <c:pt idx="7832">
                  <c:v>434.72501721739599</c:v>
                </c:pt>
                <c:pt idx="7833">
                  <c:v>434.78052347597799</c:v>
                </c:pt>
                <c:pt idx="7834">
                  <c:v>434.83602973456101</c:v>
                </c:pt>
                <c:pt idx="7835">
                  <c:v>434.89153599314301</c:v>
                </c:pt>
                <c:pt idx="7836">
                  <c:v>434.94704225172597</c:v>
                </c:pt>
                <c:pt idx="7837">
                  <c:v>435.00254851030797</c:v>
                </c:pt>
                <c:pt idx="7838">
                  <c:v>435.05805476888997</c:v>
                </c:pt>
                <c:pt idx="7839">
                  <c:v>435.113561027473</c:v>
                </c:pt>
                <c:pt idx="7840">
                  <c:v>435.169067286055</c:v>
                </c:pt>
                <c:pt idx="7841">
                  <c:v>435.22457354463802</c:v>
                </c:pt>
                <c:pt idx="7842">
                  <c:v>435.28007980322002</c:v>
                </c:pt>
                <c:pt idx="7843">
                  <c:v>435.33558606180202</c:v>
                </c:pt>
                <c:pt idx="7844">
                  <c:v>435.39109232038498</c:v>
                </c:pt>
                <c:pt idx="7845">
                  <c:v>435.44659857896698</c:v>
                </c:pt>
                <c:pt idx="7846">
                  <c:v>435.50210483755001</c:v>
                </c:pt>
                <c:pt idx="7847">
                  <c:v>435.55761109613201</c:v>
                </c:pt>
                <c:pt idx="7848">
                  <c:v>435.61311735471401</c:v>
                </c:pt>
                <c:pt idx="7849">
                  <c:v>435.66862361329697</c:v>
                </c:pt>
                <c:pt idx="7850">
                  <c:v>435.72412987187897</c:v>
                </c:pt>
                <c:pt idx="7851">
                  <c:v>435.77963613046199</c:v>
                </c:pt>
                <c:pt idx="7852">
                  <c:v>435.83514238904399</c:v>
                </c:pt>
                <c:pt idx="7853">
                  <c:v>435.89064864762599</c:v>
                </c:pt>
                <c:pt idx="7854">
                  <c:v>435.94615490620902</c:v>
                </c:pt>
                <c:pt idx="7855">
                  <c:v>436.00166116479102</c:v>
                </c:pt>
                <c:pt idx="7856">
                  <c:v>436.05716742337398</c:v>
                </c:pt>
                <c:pt idx="7857">
                  <c:v>436.11267368195598</c:v>
                </c:pt>
                <c:pt idx="7858">
                  <c:v>436.16817994053798</c:v>
                </c:pt>
                <c:pt idx="7859">
                  <c:v>436.223686199121</c:v>
                </c:pt>
                <c:pt idx="7860">
                  <c:v>436.279192457703</c:v>
                </c:pt>
                <c:pt idx="7861">
                  <c:v>436.33469871628603</c:v>
                </c:pt>
                <c:pt idx="7862">
                  <c:v>436.39020497486803</c:v>
                </c:pt>
                <c:pt idx="7863">
                  <c:v>436.44571123345003</c:v>
                </c:pt>
                <c:pt idx="7864">
                  <c:v>436.50121749203299</c:v>
                </c:pt>
                <c:pt idx="7865">
                  <c:v>436.55672375061499</c:v>
                </c:pt>
                <c:pt idx="7866">
                  <c:v>436.61223000919802</c:v>
                </c:pt>
                <c:pt idx="7867">
                  <c:v>436.66773626778001</c:v>
                </c:pt>
                <c:pt idx="7868">
                  <c:v>436.72324252636298</c:v>
                </c:pt>
                <c:pt idx="7869">
                  <c:v>436.77874878494498</c:v>
                </c:pt>
                <c:pt idx="7870">
                  <c:v>436.83425504352698</c:v>
                </c:pt>
                <c:pt idx="7871">
                  <c:v>436.88976130211</c:v>
                </c:pt>
                <c:pt idx="7872">
                  <c:v>436.945267560692</c:v>
                </c:pt>
                <c:pt idx="7873">
                  <c:v>437.00077381927503</c:v>
                </c:pt>
                <c:pt idx="7874">
                  <c:v>437.05628007785702</c:v>
                </c:pt>
                <c:pt idx="7875">
                  <c:v>437.11178633643902</c:v>
                </c:pt>
                <c:pt idx="7876">
                  <c:v>437.16729259502199</c:v>
                </c:pt>
                <c:pt idx="7877">
                  <c:v>437.22279885360399</c:v>
                </c:pt>
                <c:pt idx="7878">
                  <c:v>437.27830511218701</c:v>
                </c:pt>
                <c:pt idx="7879">
                  <c:v>437.33381137076901</c:v>
                </c:pt>
                <c:pt idx="7880">
                  <c:v>437.38931762935101</c:v>
                </c:pt>
                <c:pt idx="7881">
                  <c:v>437.44482388793398</c:v>
                </c:pt>
                <c:pt idx="7882">
                  <c:v>437.50033014651598</c:v>
                </c:pt>
                <c:pt idx="7883">
                  <c:v>437.555836405099</c:v>
                </c:pt>
                <c:pt idx="7884">
                  <c:v>437.611342663681</c:v>
                </c:pt>
                <c:pt idx="7885">
                  <c:v>437.666848922263</c:v>
                </c:pt>
                <c:pt idx="7886">
                  <c:v>437.72235518084602</c:v>
                </c:pt>
                <c:pt idx="7887">
                  <c:v>437.77786143942802</c:v>
                </c:pt>
                <c:pt idx="7888">
                  <c:v>437.83336769801099</c:v>
                </c:pt>
                <c:pt idx="7889">
                  <c:v>437.88887395659299</c:v>
                </c:pt>
                <c:pt idx="7890">
                  <c:v>437.94438021517499</c:v>
                </c:pt>
                <c:pt idx="7891">
                  <c:v>437.99988647375801</c:v>
                </c:pt>
                <c:pt idx="7892">
                  <c:v>438.05539273234001</c:v>
                </c:pt>
                <c:pt idx="7893">
                  <c:v>438.11089899092298</c:v>
                </c:pt>
                <c:pt idx="7894">
                  <c:v>438.16640524950498</c:v>
                </c:pt>
                <c:pt idx="7895">
                  <c:v>438.22191150808698</c:v>
                </c:pt>
                <c:pt idx="7896">
                  <c:v>438.27741776667</c:v>
                </c:pt>
                <c:pt idx="7897">
                  <c:v>438.332924025252</c:v>
                </c:pt>
                <c:pt idx="7898">
                  <c:v>438.38843028383502</c:v>
                </c:pt>
                <c:pt idx="7899">
                  <c:v>438.44393654241702</c:v>
                </c:pt>
                <c:pt idx="7900">
                  <c:v>438.49944280099902</c:v>
                </c:pt>
                <c:pt idx="7901">
                  <c:v>438.55494905958199</c:v>
                </c:pt>
                <c:pt idx="7902">
                  <c:v>438.61045531816399</c:v>
                </c:pt>
                <c:pt idx="7903">
                  <c:v>438.66596157674701</c:v>
                </c:pt>
                <c:pt idx="7904">
                  <c:v>438.72146783532901</c:v>
                </c:pt>
                <c:pt idx="7905">
                  <c:v>438.77697409391101</c:v>
                </c:pt>
                <c:pt idx="7906">
                  <c:v>438.83248035249397</c:v>
                </c:pt>
                <c:pt idx="7907">
                  <c:v>438.88798661107597</c:v>
                </c:pt>
                <c:pt idx="7908">
                  <c:v>438.943492869659</c:v>
                </c:pt>
                <c:pt idx="7909">
                  <c:v>438.998999128241</c:v>
                </c:pt>
                <c:pt idx="7910">
                  <c:v>439.05450538682402</c:v>
                </c:pt>
                <c:pt idx="7911">
                  <c:v>439.11001164540602</c:v>
                </c:pt>
                <c:pt idx="7912">
                  <c:v>439.16551790398802</c:v>
                </c:pt>
                <c:pt idx="7913">
                  <c:v>439.22102416257098</c:v>
                </c:pt>
                <c:pt idx="7914">
                  <c:v>439.27653042115298</c:v>
                </c:pt>
                <c:pt idx="7915">
                  <c:v>439.33203667973601</c:v>
                </c:pt>
                <c:pt idx="7916">
                  <c:v>439.38754293831801</c:v>
                </c:pt>
                <c:pt idx="7917">
                  <c:v>439.44304919690001</c:v>
                </c:pt>
                <c:pt idx="7918">
                  <c:v>439.49855545548297</c:v>
                </c:pt>
                <c:pt idx="7919">
                  <c:v>439.55406171406503</c:v>
                </c:pt>
                <c:pt idx="7920">
                  <c:v>439.60956797264799</c:v>
                </c:pt>
                <c:pt idx="7921">
                  <c:v>439.66507423122999</c:v>
                </c:pt>
                <c:pt idx="7922">
                  <c:v>439.72058048981199</c:v>
                </c:pt>
                <c:pt idx="7923">
                  <c:v>439.77608674839502</c:v>
                </c:pt>
                <c:pt idx="7924">
                  <c:v>439.83159300697702</c:v>
                </c:pt>
                <c:pt idx="7925">
                  <c:v>439.88709926555998</c:v>
                </c:pt>
                <c:pt idx="7926">
                  <c:v>439.94260552414198</c:v>
                </c:pt>
                <c:pt idx="7927">
                  <c:v>439.99811178272398</c:v>
                </c:pt>
                <c:pt idx="7928">
                  <c:v>440.053618041307</c:v>
                </c:pt>
                <c:pt idx="7929">
                  <c:v>440.109124299889</c:v>
                </c:pt>
                <c:pt idx="7930">
                  <c:v>440.16463055847203</c:v>
                </c:pt>
                <c:pt idx="7931">
                  <c:v>440.22013681705403</c:v>
                </c:pt>
                <c:pt idx="7932">
                  <c:v>440.27564307563603</c:v>
                </c:pt>
                <c:pt idx="7933">
                  <c:v>440.33114933421899</c:v>
                </c:pt>
                <c:pt idx="7934">
                  <c:v>440.38665559280099</c:v>
                </c:pt>
                <c:pt idx="7935">
                  <c:v>440.44216185138401</c:v>
                </c:pt>
                <c:pt idx="7936">
                  <c:v>440.49766810996601</c:v>
                </c:pt>
                <c:pt idx="7937">
                  <c:v>440.55317436854801</c:v>
                </c:pt>
                <c:pt idx="7938">
                  <c:v>440.60868062713098</c:v>
                </c:pt>
                <c:pt idx="7939">
                  <c:v>440.66418688571298</c:v>
                </c:pt>
                <c:pt idx="7940">
                  <c:v>440.719693144296</c:v>
                </c:pt>
                <c:pt idx="7941">
                  <c:v>440.775199402878</c:v>
                </c:pt>
                <c:pt idx="7942">
                  <c:v>440.83070566146</c:v>
                </c:pt>
                <c:pt idx="7943">
                  <c:v>440.88621192004302</c:v>
                </c:pt>
                <c:pt idx="7944">
                  <c:v>440.94171817862502</c:v>
                </c:pt>
                <c:pt idx="7945">
                  <c:v>440.99722443720799</c:v>
                </c:pt>
                <c:pt idx="7946">
                  <c:v>441.05273069578999</c:v>
                </c:pt>
                <c:pt idx="7947">
                  <c:v>441.10823695437301</c:v>
                </c:pt>
                <c:pt idx="7948">
                  <c:v>441.16374321295501</c:v>
                </c:pt>
                <c:pt idx="7949">
                  <c:v>441.21924947153701</c:v>
                </c:pt>
                <c:pt idx="7950">
                  <c:v>441.27475573011998</c:v>
                </c:pt>
                <c:pt idx="7951">
                  <c:v>441.33026198870198</c:v>
                </c:pt>
                <c:pt idx="7952">
                  <c:v>441.385768247285</c:v>
                </c:pt>
                <c:pt idx="7953">
                  <c:v>441.441274505867</c:v>
                </c:pt>
                <c:pt idx="7954">
                  <c:v>441.496780764449</c:v>
                </c:pt>
                <c:pt idx="7955">
                  <c:v>441.55228702303202</c:v>
                </c:pt>
                <c:pt idx="7956">
                  <c:v>441.60779328161402</c:v>
                </c:pt>
                <c:pt idx="7957">
                  <c:v>441.66329954019699</c:v>
                </c:pt>
                <c:pt idx="7958">
                  <c:v>441.71880579877899</c:v>
                </c:pt>
                <c:pt idx="7959">
                  <c:v>441.77431205736099</c:v>
                </c:pt>
                <c:pt idx="7960">
                  <c:v>441.82981831594401</c:v>
                </c:pt>
                <c:pt idx="7961">
                  <c:v>441.88532457452601</c:v>
                </c:pt>
                <c:pt idx="7962">
                  <c:v>441.94083083310898</c:v>
                </c:pt>
                <c:pt idx="7963">
                  <c:v>441.99633709169098</c:v>
                </c:pt>
                <c:pt idx="7964">
                  <c:v>442.05184335027297</c:v>
                </c:pt>
                <c:pt idx="7965">
                  <c:v>442.107349608856</c:v>
                </c:pt>
                <c:pt idx="7966">
                  <c:v>442.162855867438</c:v>
                </c:pt>
                <c:pt idx="7967">
                  <c:v>442.21836212602102</c:v>
                </c:pt>
                <c:pt idx="7968">
                  <c:v>442.27386838460302</c:v>
                </c:pt>
                <c:pt idx="7969">
                  <c:v>442.32937464318502</c:v>
                </c:pt>
                <c:pt idx="7970">
                  <c:v>442.38488090176799</c:v>
                </c:pt>
                <c:pt idx="7971">
                  <c:v>442.44038716034999</c:v>
                </c:pt>
                <c:pt idx="7972">
                  <c:v>442.49589341893301</c:v>
                </c:pt>
                <c:pt idx="7973">
                  <c:v>442.55139967751501</c:v>
                </c:pt>
                <c:pt idx="7974">
                  <c:v>442.60690593609701</c:v>
                </c:pt>
                <c:pt idx="7975">
                  <c:v>442.66241219467997</c:v>
                </c:pt>
                <c:pt idx="7976">
                  <c:v>442.71791845326197</c:v>
                </c:pt>
                <c:pt idx="7977">
                  <c:v>442.773424711845</c:v>
                </c:pt>
                <c:pt idx="7978">
                  <c:v>442.828930970427</c:v>
                </c:pt>
                <c:pt idx="7979">
                  <c:v>442.884437229009</c:v>
                </c:pt>
                <c:pt idx="7980">
                  <c:v>442.93994348759202</c:v>
                </c:pt>
                <c:pt idx="7981">
                  <c:v>442.99544974617402</c:v>
                </c:pt>
                <c:pt idx="7982">
                  <c:v>443.05095600475698</c:v>
                </c:pt>
                <c:pt idx="7983">
                  <c:v>443.10646226333898</c:v>
                </c:pt>
                <c:pt idx="7984">
                  <c:v>443.16196852192098</c:v>
                </c:pt>
                <c:pt idx="7985">
                  <c:v>443.21747478050401</c:v>
                </c:pt>
                <c:pt idx="7986">
                  <c:v>443.27298103908601</c:v>
                </c:pt>
                <c:pt idx="7987">
                  <c:v>443.32848729766903</c:v>
                </c:pt>
                <c:pt idx="7988">
                  <c:v>443.38399355625103</c:v>
                </c:pt>
                <c:pt idx="7989">
                  <c:v>443.43949981483303</c:v>
                </c:pt>
                <c:pt idx="7990">
                  <c:v>443.49500607341599</c:v>
                </c:pt>
                <c:pt idx="7991">
                  <c:v>443.55051233199799</c:v>
                </c:pt>
                <c:pt idx="7992">
                  <c:v>443.60601859058102</c:v>
                </c:pt>
                <c:pt idx="7993">
                  <c:v>443.66152484916302</c:v>
                </c:pt>
                <c:pt idx="7994">
                  <c:v>443.71703110774598</c:v>
                </c:pt>
                <c:pt idx="7995">
                  <c:v>443.77253736632798</c:v>
                </c:pt>
                <c:pt idx="7996">
                  <c:v>443.82804362490998</c:v>
                </c:pt>
                <c:pt idx="7997">
                  <c:v>443.883549883493</c:v>
                </c:pt>
                <c:pt idx="7998">
                  <c:v>443.939056142075</c:v>
                </c:pt>
                <c:pt idx="7999">
                  <c:v>443.99456240065803</c:v>
                </c:pt>
                <c:pt idx="8000">
                  <c:v>444.05006865924003</c:v>
                </c:pt>
                <c:pt idx="8001">
                  <c:v>444.10557491782203</c:v>
                </c:pt>
                <c:pt idx="8002">
                  <c:v>444.16108117640499</c:v>
                </c:pt>
                <c:pt idx="8003">
                  <c:v>444.21658743498699</c:v>
                </c:pt>
                <c:pt idx="8004">
                  <c:v>444.27209369357001</c:v>
                </c:pt>
                <c:pt idx="8005">
                  <c:v>444.32759995215201</c:v>
                </c:pt>
                <c:pt idx="8006">
                  <c:v>444.38310621073401</c:v>
                </c:pt>
                <c:pt idx="8007">
                  <c:v>444.43861246931698</c:v>
                </c:pt>
                <c:pt idx="8008">
                  <c:v>444.49411872789898</c:v>
                </c:pt>
                <c:pt idx="8009">
                  <c:v>444.549624986482</c:v>
                </c:pt>
                <c:pt idx="8010">
                  <c:v>444.605131245064</c:v>
                </c:pt>
                <c:pt idx="8011">
                  <c:v>444.660637503646</c:v>
                </c:pt>
                <c:pt idx="8012">
                  <c:v>444.71614376222902</c:v>
                </c:pt>
                <c:pt idx="8013">
                  <c:v>444.77165002081102</c:v>
                </c:pt>
                <c:pt idx="8014">
                  <c:v>444.82715627939399</c:v>
                </c:pt>
                <c:pt idx="8015">
                  <c:v>444.88266253797599</c:v>
                </c:pt>
                <c:pt idx="8016">
                  <c:v>444.93816879655799</c:v>
                </c:pt>
                <c:pt idx="8017">
                  <c:v>444.99367505514101</c:v>
                </c:pt>
                <c:pt idx="8018">
                  <c:v>445.04918131372301</c:v>
                </c:pt>
                <c:pt idx="8019">
                  <c:v>445.10468757230598</c:v>
                </c:pt>
                <c:pt idx="8020">
                  <c:v>445.16019383088798</c:v>
                </c:pt>
                <c:pt idx="8021">
                  <c:v>445.21570008946998</c:v>
                </c:pt>
                <c:pt idx="8022">
                  <c:v>445.271206348053</c:v>
                </c:pt>
                <c:pt idx="8023">
                  <c:v>445.326712606635</c:v>
                </c:pt>
                <c:pt idx="8024">
                  <c:v>445.38221886521802</c:v>
                </c:pt>
                <c:pt idx="8025">
                  <c:v>445.43772512380002</c:v>
                </c:pt>
                <c:pt idx="8026">
                  <c:v>445.49323138238202</c:v>
                </c:pt>
                <c:pt idx="8027">
                  <c:v>445.54873764096499</c:v>
                </c:pt>
                <c:pt idx="8028">
                  <c:v>445.60424389954699</c:v>
                </c:pt>
                <c:pt idx="8029">
                  <c:v>445.65975015813001</c:v>
                </c:pt>
                <c:pt idx="8030">
                  <c:v>445.71525641671201</c:v>
                </c:pt>
                <c:pt idx="8031">
                  <c:v>445.77076267529497</c:v>
                </c:pt>
                <c:pt idx="8032">
                  <c:v>445.82626893387697</c:v>
                </c:pt>
                <c:pt idx="8033">
                  <c:v>445.88177519245897</c:v>
                </c:pt>
                <c:pt idx="8034">
                  <c:v>445.937281451042</c:v>
                </c:pt>
                <c:pt idx="8035">
                  <c:v>445.992787709624</c:v>
                </c:pt>
                <c:pt idx="8036">
                  <c:v>446.04829396820702</c:v>
                </c:pt>
                <c:pt idx="8037">
                  <c:v>446.10380022678902</c:v>
                </c:pt>
                <c:pt idx="8038">
                  <c:v>446.15930648537102</c:v>
                </c:pt>
                <c:pt idx="8039">
                  <c:v>446.21481274395398</c:v>
                </c:pt>
                <c:pt idx="8040">
                  <c:v>446.27031900253598</c:v>
                </c:pt>
                <c:pt idx="8041">
                  <c:v>446.32582526111901</c:v>
                </c:pt>
                <c:pt idx="8042">
                  <c:v>446.38133151970101</c:v>
                </c:pt>
                <c:pt idx="8043">
                  <c:v>446.43683777828301</c:v>
                </c:pt>
                <c:pt idx="8044">
                  <c:v>446.49234403686597</c:v>
                </c:pt>
                <c:pt idx="8045">
                  <c:v>446.54785029544797</c:v>
                </c:pt>
                <c:pt idx="8046">
                  <c:v>446.603356554031</c:v>
                </c:pt>
                <c:pt idx="8047">
                  <c:v>446.65886281261299</c:v>
                </c:pt>
                <c:pt idx="8048">
                  <c:v>446.71436907119499</c:v>
                </c:pt>
                <c:pt idx="8049">
                  <c:v>446.76987532977802</c:v>
                </c:pt>
                <c:pt idx="8050">
                  <c:v>446.82538158836002</c:v>
                </c:pt>
                <c:pt idx="8051">
                  <c:v>446.88088784694298</c:v>
                </c:pt>
                <c:pt idx="8052">
                  <c:v>446.93639410552498</c:v>
                </c:pt>
                <c:pt idx="8053">
                  <c:v>446.99190036410698</c:v>
                </c:pt>
                <c:pt idx="8054">
                  <c:v>447.04740662269</c:v>
                </c:pt>
                <c:pt idx="8055">
                  <c:v>447.102912881272</c:v>
                </c:pt>
                <c:pt idx="8056">
                  <c:v>447.15841913985503</c:v>
                </c:pt>
                <c:pt idx="8057">
                  <c:v>447.21392539843703</c:v>
                </c:pt>
                <c:pt idx="8058">
                  <c:v>447.26943165701903</c:v>
                </c:pt>
                <c:pt idx="8059">
                  <c:v>447.32493791560199</c:v>
                </c:pt>
                <c:pt idx="8060">
                  <c:v>447.38044417418399</c:v>
                </c:pt>
                <c:pt idx="8061">
                  <c:v>447.43595043276702</c:v>
                </c:pt>
                <c:pt idx="8062">
                  <c:v>447.49145669134901</c:v>
                </c:pt>
                <c:pt idx="8063">
                  <c:v>447.54696294993101</c:v>
                </c:pt>
                <c:pt idx="8064">
                  <c:v>447.60246920851398</c:v>
                </c:pt>
                <c:pt idx="8065">
                  <c:v>447.65797546709598</c:v>
                </c:pt>
                <c:pt idx="8066">
                  <c:v>447.713481725679</c:v>
                </c:pt>
                <c:pt idx="8067">
                  <c:v>447.768987984261</c:v>
                </c:pt>
                <c:pt idx="8068">
                  <c:v>447.82449424284403</c:v>
                </c:pt>
                <c:pt idx="8069">
                  <c:v>447.88000050142603</c:v>
                </c:pt>
                <c:pt idx="8070">
                  <c:v>447.93550676000802</c:v>
                </c:pt>
                <c:pt idx="8071">
                  <c:v>447.99101301859099</c:v>
                </c:pt>
                <c:pt idx="8072">
                  <c:v>448.04651927717299</c:v>
                </c:pt>
                <c:pt idx="8073">
                  <c:v>448.10202553575601</c:v>
                </c:pt>
                <c:pt idx="8074">
                  <c:v>448.15753179433801</c:v>
                </c:pt>
                <c:pt idx="8075">
                  <c:v>448.21303805292001</c:v>
                </c:pt>
                <c:pt idx="8076">
                  <c:v>448.26854431150298</c:v>
                </c:pt>
                <c:pt idx="8077">
                  <c:v>448.32405057008498</c:v>
                </c:pt>
                <c:pt idx="8078">
                  <c:v>448.379556828668</c:v>
                </c:pt>
                <c:pt idx="8079">
                  <c:v>448.43506308725</c:v>
                </c:pt>
                <c:pt idx="8080">
                  <c:v>448.490569345832</c:v>
                </c:pt>
                <c:pt idx="8081">
                  <c:v>448.54607560441502</c:v>
                </c:pt>
                <c:pt idx="8082">
                  <c:v>448.60158186299702</c:v>
                </c:pt>
                <c:pt idx="8083">
                  <c:v>448.65708812157999</c:v>
                </c:pt>
                <c:pt idx="8084">
                  <c:v>448.71259438016199</c:v>
                </c:pt>
                <c:pt idx="8085">
                  <c:v>448.76810063874399</c:v>
                </c:pt>
                <c:pt idx="8086">
                  <c:v>448.82360689732701</c:v>
                </c:pt>
                <c:pt idx="8087">
                  <c:v>448.87911315590901</c:v>
                </c:pt>
                <c:pt idx="8088">
                  <c:v>448.93461941449198</c:v>
                </c:pt>
                <c:pt idx="8089">
                  <c:v>448.99012567307398</c:v>
                </c:pt>
                <c:pt idx="8090">
                  <c:v>449.04563193165598</c:v>
                </c:pt>
                <c:pt idx="8091">
                  <c:v>449.101138190239</c:v>
                </c:pt>
                <c:pt idx="8092">
                  <c:v>449.156644448821</c:v>
                </c:pt>
                <c:pt idx="8093">
                  <c:v>449.21215070740402</c:v>
                </c:pt>
                <c:pt idx="8094">
                  <c:v>449.26765696598602</c:v>
                </c:pt>
                <c:pt idx="8095">
                  <c:v>449.32316322456802</c:v>
                </c:pt>
                <c:pt idx="8096">
                  <c:v>449.37866948315099</c:v>
                </c:pt>
                <c:pt idx="8097">
                  <c:v>449.43417574173299</c:v>
                </c:pt>
                <c:pt idx="8098">
                  <c:v>449.48968200031601</c:v>
                </c:pt>
                <c:pt idx="8099">
                  <c:v>449.54518825889801</c:v>
                </c:pt>
                <c:pt idx="8100">
                  <c:v>449.60069451748001</c:v>
                </c:pt>
                <c:pt idx="8101">
                  <c:v>449.65620077606297</c:v>
                </c:pt>
                <c:pt idx="8102">
                  <c:v>449.71170703464497</c:v>
                </c:pt>
                <c:pt idx="8103">
                  <c:v>449.767213293228</c:v>
                </c:pt>
                <c:pt idx="8104">
                  <c:v>449.82271955181</c:v>
                </c:pt>
                <c:pt idx="8105">
                  <c:v>449.87822581039302</c:v>
                </c:pt>
                <c:pt idx="8106">
                  <c:v>449.93373206897502</c:v>
                </c:pt>
                <c:pt idx="8107">
                  <c:v>449.98923832755702</c:v>
                </c:pt>
                <c:pt idx="8108">
                  <c:v>450.04474458613998</c:v>
                </c:pt>
                <c:pt idx="8109">
                  <c:v>450.10025084472198</c:v>
                </c:pt>
                <c:pt idx="8110">
                  <c:v>450.15575710330501</c:v>
                </c:pt>
                <c:pt idx="8111">
                  <c:v>450.21126336188701</c:v>
                </c:pt>
                <c:pt idx="8112">
                  <c:v>450.26676962046901</c:v>
                </c:pt>
                <c:pt idx="8113">
                  <c:v>450.32227587905197</c:v>
                </c:pt>
                <c:pt idx="8114">
                  <c:v>450.37778213763397</c:v>
                </c:pt>
                <c:pt idx="8115">
                  <c:v>450.43328839621699</c:v>
                </c:pt>
                <c:pt idx="8116">
                  <c:v>450.48879465479899</c:v>
                </c:pt>
                <c:pt idx="8117">
                  <c:v>450.54430091338099</c:v>
                </c:pt>
                <c:pt idx="8118">
                  <c:v>450.59980717196402</c:v>
                </c:pt>
                <c:pt idx="8119">
                  <c:v>450.65531343054602</c:v>
                </c:pt>
                <c:pt idx="8120">
                  <c:v>450.71081968912898</c:v>
                </c:pt>
                <c:pt idx="8121">
                  <c:v>450.76632594771098</c:v>
                </c:pt>
                <c:pt idx="8122">
                  <c:v>450.82183220629298</c:v>
                </c:pt>
                <c:pt idx="8123">
                  <c:v>450.877338464876</c:v>
                </c:pt>
                <c:pt idx="8124">
                  <c:v>450.932844723458</c:v>
                </c:pt>
                <c:pt idx="8125">
                  <c:v>450.98835098204103</c:v>
                </c:pt>
                <c:pt idx="8126">
                  <c:v>451.04385724062303</c:v>
                </c:pt>
                <c:pt idx="8127">
                  <c:v>451.09936349920503</c:v>
                </c:pt>
                <c:pt idx="8128">
                  <c:v>451.15486975778799</c:v>
                </c:pt>
                <c:pt idx="8129">
                  <c:v>451.21037601636999</c:v>
                </c:pt>
                <c:pt idx="8130">
                  <c:v>451.26588227495301</c:v>
                </c:pt>
                <c:pt idx="8131">
                  <c:v>451.32138853353501</c:v>
                </c:pt>
                <c:pt idx="8132">
                  <c:v>451.37689479211701</c:v>
                </c:pt>
                <c:pt idx="8133">
                  <c:v>451.43240105069998</c:v>
                </c:pt>
                <c:pt idx="8134">
                  <c:v>451.48790730928198</c:v>
                </c:pt>
                <c:pt idx="8135">
                  <c:v>451.543413567865</c:v>
                </c:pt>
                <c:pt idx="8136">
                  <c:v>451.598919826447</c:v>
                </c:pt>
                <c:pt idx="8137">
                  <c:v>451.654426085029</c:v>
                </c:pt>
                <c:pt idx="8138">
                  <c:v>451.70993234361202</c:v>
                </c:pt>
                <c:pt idx="8139">
                  <c:v>451.76543860219402</c:v>
                </c:pt>
                <c:pt idx="8140">
                  <c:v>451.82094486077699</c:v>
                </c:pt>
                <c:pt idx="8141">
                  <c:v>451.87645111935899</c:v>
                </c:pt>
                <c:pt idx="8142">
                  <c:v>451.93195737794099</c:v>
                </c:pt>
                <c:pt idx="8143">
                  <c:v>451.98746363652401</c:v>
                </c:pt>
                <c:pt idx="8144">
                  <c:v>452.04296989510601</c:v>
                </c:pt>
                <c:pt idx="8145">
                  <c:v>452.09847615368898</c:v>
                </c:pt>
                <c:pt idx="8146">
                  <c:v>452.15398241227098</c:v>
                </c:pt>
                <c:pt idx="8147">
                  <c:v>452.20948867085298</c:v>
                </c:pt>
                <c:pt idx="8148">
                  <c:v>452.264994929436</c:v>
                </c:pt>
                <c:pt idx="8149">
                  <c:v>452.320501188018</c:v>
                </c:pt>
                <c:pt idx="8150">
                  <c:v>452.37600744660102</c:v>
                </c:pt>
                <c:pt idx="8151">
                  <c:v>452.43151370518302</c:v>
                </c:pt>
                <c:pt idx="8152">
                  <c:v>452.48701996376599</c:v>
                </c:pt>
                <c:pt idx="8153">
                  <c:v>452.54252622234799</c:v>
                </c:pt>
                <c:pt idx="8154">
                  <c:v>452.59803248092999</c:v>
                </c:pt>
                <c:pt idx="8155">
                  <c:v>452.65353873951301</c:v>
                </c:pt>
                <c:pt idx="8156">
                  <c:v>452.70904499809501</c:v>
                </c:pt>
                <c:pt idx="8157">
                  <c:v>452.76455125667798</c:v>
                </c:pt>
                <c:pt idx="8158">
                  <c:v>452.82005751525998</c:v>
                </c:pt>
                <c:pt idx="8159">
                  <c:v>452.87556377384198</c:v>
                </c:pt>
                <c:pt idx="8160">
                  <c:v>452.931070032425</c:v>
                </c:pt>
                <c:pt idx="8161">
                  <c:v>452.986576291007</c:v>
                </c:pt>
                <c:pt idx="8162">
                  <c:v>453.04208254959002</c:v>
                </c:pt>
                <c:pt idx="8163">
                  <c:v>453.09758880817202</c:v>
                </c:pt>
                <c:pt idx="8164">
                  <c:v>453.15309506675402</c:v>
                </c:pt>
                <c:pt idx="8165">
                  <c:v>453.20860132533699</c:v>
                </c:pt>
                <c:pt idx="8166">
                  <c:v>453.26410758391899</c:v>
                </c:pt>
                <c:pt idx="8167">
                  <c:v>453.31961384250201</c:v>
                </c:pt>
                <c:pt idx="8168">
                  <c:v>453.37512010108401</c:v>
                </c:pt>
                <c:pt idx="8169">
                  <c:v>453.43062635966601</c:v>
                </c:pt>
                <c:pt idx="8170">
                  <c:v>453.48613261824897</c:v>
                </c:pt>
                <c:pt idx="8171">
                  <c:v>453.54163887683097</c:v>
                </c:pt>
                <c:pt idx="8172">
                  <c:v>453.597145135414</c:v>
                </c:pt>
                <c:pt idx="8173">
                  <c:v>453.652651393996</c:v>
                </c:pt>
                <c:pt idx="8174">
                  <c:v>453.708157652578</c:v>
                </c:pt>
                <c:pt idx="8175">
                  <c:v>453.76366391116102</c:v>
                </c:pt>
                <c:pt idx="8176">
                  <c:v>453.81917016974302</c:v>
                </c:pt>
                <c:pt idx="8177">
                  <c:v>453.87467642832598</c:v>
                </c:pt>
                <c:pt idx="8178">
                  <c:v>453.93018268690798</c:v>
                </c:pt>
                <c:pt idx="8179">
                  <c:v>453.98568894548998</c:v>
                </c:pt>
                <c:pt idx="8180">
                  <c:v>454.04119520407301</c:v>
                </c:pt>
                <c:pt idx="8181">
                  <c:v>454.09670146265501</c:v>
                </c:pt>
                <c:pt idx="8182">
                  <c:v>454.15220772123803</c:v>
                </c:pt>
                <c:pt idx="8183">
                  <c:v>454.20771397982003</c:v>
                </c:pt>
                <c:pt idx="8184">
                  <c:v>454.26322023840203</c:v>
                </c:pt>
                <c:pt idx="8185">
                  <c:v>454.31872649698499</c:v>
                </c:pt>
                <c:pt idx="8186">
                  <c:v>454.37423275556699</c:v>
                </c:pt>
                <c:pt idx="8187">
                  <c:v>454.42973901415002</c:v>
                </c:pt>
                <c:pt idx="8188">
                  <c:v>454.48524527273202</c:v>
                </c:pt>
                <c:pt idx="8189">
                  <c:v>454.54075153131498</c:v>
                </c:pt>
                <c:pt idx="8190">
                  <c:v>454.59625778989698</c:v>
                </c:pt>
                <c:pt idx="8191">
                  <c:v>454.65176404847898</c:v>
                </c:pt>
                <c:pt idx="8192">
                  <c:v>454.707270307062</c:v>
                </c:pt>
                <c:pt idx="8193">
                  <c:v>454.762776565644</c:v>
                </c:pt>
                <c:pt idx="8194">
                  <c:v>454.81828282422703</c:v>
                </c:pt>
                <c:pt idx="8195">
                  <c:v>454.87378908280903</c:v>
                </c:pt>
                <c:pt idx="8196">
                  <c:v>454.92929534139103</c:v>
                </c:pt>
                <c:pt idx="8197">
                  <c:v>454.98480159997399</c:v>
                </c:pt>
                <c:pt idx="8198">
                  <c:v>455.04030785855599</c:v>
                </c:pt>
                <c:pt idx="8199">
                  <c:v>455.09581411713901</c:v>
                </c:pt>
                <c:pt idx="8200">
                  <c:v>455.15132037572101</c:v>
                </c:pt>
                <c:pt idx="8201">
                  <c:v>455.20682663430301</c:v>
                </c:pt>
                <c:pt idx="8202">
                  <c:v>455.26233289288598</c:v>
                </c:pt>
                <c:pt idx="8203">
                  <c:v>455.31783915146798</c:v>
                </c:pt>
                <c:pt idx="8204">
                  <c:v>455.373345410051</c:v>
                </c:pt>
                <c:pt idx="8205">
                  <c:v>455.428851668633</c:v>
                </c:pt>
                <c:pt idx="8206">
                  <c:v>455.484357927215</c:v>
                </c:pt>
                <c:pt idx="8207">
                  <c:v>455.53986418579802</c:v>
                </c:pt>
                <c:pt idx="8208">
                  <c:v>455.59537044438002</c:v>
                </c:pt>
                <c:pt idx="8209">
                  <c:v>455.65087670296299</c:v>
                </c:pt>
                <c:pt idx="8210">
                  <c:v>455.70638296154499</c:v>
                </c:pt>
                <c:pt idx="8211">
                  <c:v>455.76188922012699</c:v>
                </c:pt>
                <c:pt idx="8212">
                  <c:v>455.81739547871001</c:v>
                </c:pt>
                <c:pt idx="8213">
                  <c:v>455.87290173729201</c:v>
                </c:pt>
                <c:pt idx="8214">
                  <c:v>455.92840799587498</c:v>
                </c:pt>
                <c:pt idx="8215">
                  <c:v>455.98391425445698</c:v>
                </c:pt>
                <c:pt idx="8216">
                  <c:v>456.03942051303898</c:v>
                </c:pt>
                <c:pt idx="8217">
                  <c:v>456.094926771622</c:v>
                </c:pt>
                <c:pt idx="8218">
                  <c:v>456.150433030204</c:v>
                </c:pt>
                <c:pt idx="8219">
                  <c:v>456.20593928878702</c:v>
                </c:pt>
                <c:pt idx="8220">
                  <c:v>456.26144554736902</c:v>
                </c:pt>
                <c:pt idx="8221">
                  <c:v>456.31695180595102</c:v>
                </c:pt>
                <c:pt idx="8222">
                  <c:v>456.37245806453399</c:v>
                </c:pt>
                <c:pt idx="8223">
                  <c:v>456.42796432311599</c:v>
                </c:pt>
                <c:pt idx="8224">
                  <c:v>456.48347058169901</c:v>
                </c:pt>
                <c:pt idx="8225">
                  <c:v>456.53897684028101</c:v>
                </c:pt>
                <c:pt idx="8226">
                  <c:v>456.59448309886301</c:v>
                </c:pt>
                <c:pt idx="8227">
                  <c:v>456.64998935744597</c:v>
                </c:pt>
                <c:pt idx="8228">
                  <c:v>456.70549561602797</c:v>
                </c:pt>
                <c:pt idx="8229">
                  <c:v>456.761001874611</c:v>
                </c:pt>
                <c:pt idx="8230">
                  <c:v>456.816508133193</c:v>
                </c:pt>
                <c:pt idx="8231">
                  <c:v>456.87201439177602</c:v>
                </c:pt>
                <c:pt idx="8232">
                  <c:v>456.92752065035802</c:v>
                </c:pt>
                <c:pt idx="8233">
                  <c:v>456.98302690894002</c:v>
                </c:pt>
                <c:pt idx="8234">
                  <c:v>457.03853316752298</c:v>
                </c:pt>
                <c:pt idx="8235">
                  <c:v>457.09403942610498</c:v>
                </c:pt>
                <c:pt idx="8236">
                  <c:v>457.14954568468801</c:v>
                </c:pt>
                <c:pt idx="8237">
                  <c:v>457.20505194327001</c:v>
                </c:pt>
                <c:pt idx="8238">
                  <c:v>457.26055820185201</c:v>
                </c:pt>
                <c:pt idx="8239">
                  <c:v>457.31606446043497</c:v>
                </c:pt>
                <c:pt idx="8240">
                  <c:v>457.37157071901697</c:v>
                </c:pt>
                <c:pt idx="8241">
                  <c:v>457.4270769776</c:v>
                </c:pt>
                <c:pt idx="8242">
                  <c:v>457.48258323618199</c:v>
                </c:pt>
                <c:pt idx="8243">
                  <c:v>457.53808949476399</c:v>
                </c:pt>
                <c:pt idx="8244">
                  <c:v>457.59359575334702</c:v>
                </c:pt>
                <c:pt idx="8245">
                  <c:v>457.64910201192902</c:v>
                </c:pt>
                <c:pt idx="8246">
                  <c:v>457.70460827051198</c:v>
                </c:pt>
                <c:pt idx="8247">
                  <c:v>457.76011452909398</c:v>
                </c:pt>
                <c:pt idx="8248">
                  <c:v>457.81562078767598</c:v>
                </c:pt>
                <c:pt idx="8249">
                  <c:v>457.87112704625901</c:v>
                </c:pt>
                <c:pt idx="8250">
                  <c:v>457.926633304841</c:v>
                </c:pt>
                <c:pt idx="8251">
                  <c:v>457.98213956342403</c:v>
                </c:pt>
                <c:pt idx="8252">
                  <c:v>458.03764582200603</c:v>
                </c:pt>
                <c:pt idx="8253">
                  <c:v>458.09315208058803</c:v>
                </c:pt>
                <c:pt idx="8254">
                  <c:v>458.14865833917099</c:v>
                </c:pt>
                <c:pt idx="8255">
                  <c:v>458.20416459775299</c:v>
                </c:pt>
                <c:pt idx="8256">
                  <c:v>458.25967085633602</c:v>
                </c:pt>
                <c:pt idx="8257">
                  <c:v>458.31517711491801</c:v>
                </c:pt>
                <c:pt idx="8258">
                  <c:v>458.37068337350001</c:v>
                </c:pt>
                <c:pt idx="8259">
                  <c:v>458.42618963208298</c:v>
                </c:pt>
                <c:pt idx="8260">
                  <c:v>458.48169589066498</c:v>
                </c:pt>
                <c:pt idx="8261">
                  <c:v>458.537202149248</c:v>
                </c:pt>
                <c:pt idx="8262">
                  <c:v>458.59270840783</c:v>
                </c:pt>
                <c:pt idx="8263">
                  <c:v>458.648214666412</c:v>
                </c:pt>
                <c:pt idx="8264">
                  <c:v>458.70372092499503</c:v>
                </c:pt>
                <c:pt idx="8265">
                  <c:v>458.75922718357702</c:v>
                </c:pt>
                <c:pt idx="8266">
                  <c:v>458.81473344215999</c:v>
                </c:pt>
                <c:pt idx="8267">
                  <c:v>458.87023970074199</c:v>
                </c:pt>
                <c:pt idx="8268">
                  <c:v>458.92574595932501</c:v>
                </c:pt>
                <c:pt idx="8269">
                  <c:v>458.98125221790701</c:v>
                </c:pt>
                <c:pt idx="8270">
                  <c:v>459.03675847648901</c:v>
                </c:pt>
                <c:pt idx="8271">
                  <c:v>459.09226473507198</c:v>
                </c:pt>
                <c:pt idx="8272">
                  <c:v>459.14777099365398</c:v>
                </c:pt>
                <c:pt idx="8273">
                  <c:v>459.203277252237</c:v>
                </c:pt>
                <c:pt idx="8274">
                  <c:v>459.258783510819</c:v>
                </c:pt>
                <c:pt idx="8275">
                  <c:v>459.314289769401</c:v>
                </c:pt>
                <c:pt idx="8276">
                  <c:v>459.36979602798402</c:v>
                </c:pt>
                <c:pt idx="8277">
                  <c:v>459.42530228656602</c:v>
                </c:pt>
                <c:pt idx="8278">
                  <c:v>459.48080854514899</c:v>
                </c:pt>
                <c:pt idx="8279">
                  <c:v>459.53631480373099</c:v>
                </c:pt>
                <c:pt idx="8280">
                  <c:v>459.59182106231299</c:v>
                </c:pt>
                <c:pt idx="8281">
                  <c:v>459.64732732089601</c:v>
                </c:pt>
                <c:pt idx="8282">
                  <c:v>459.70283357947801</c:v>
                </c:pt>
                <c:pt idx="8283">
                  <c:v>459.75833983806098</c:v>
                </c:pt>
                <c:pt idx="8284">
                  <c:v>459.81384609664298</c:v>
                </c:pt>
                <c:pt idx="8285">
                  <c:v>459.86935235522498</c:v>
                </c:pt>
                <c:pt idx="8286">
                  <c:v>459.924858613808</c:v>
                </c:pt>
                <c:pt idx="8287">
                  <c:v>459.98036487239</c:v>
                </c:pt>
                <c:pt idx="8288">
                  <c:v>460.03587113097302</c:v>
                </c:pt>
                <c:pt idx="8289">
                  <c:v>460.09137738955502</c:v>
                </c:pt>
                <c:pt idx="8290">
                  <c:v>460.14688364813702</c:v>
                </c:pt>
                <c:pt idx="8291">
                  <c:v>460.20238990671999</c:v>
                </c:pt>
                <c:pt idx="8292">
                  <c:v>460.25789616530199</c:v>
                </c:pt>
                <c:pt idx="8293">
                  <c:v>460.31340242388501</c:v>
                </c:pt>
                <c:pt idx="8294">
                  <c:v>460.36890868246701</c:v>
                </c:pt>
                <c:pt idx="8295">
                  <c:v>460.42441494104901</c:v>
                </c:pt>
                <c:pt idx="8296">
                  <c:v>460.47992119963197</c:v>
                </c:pt>
                <c:pt idx="8297">
                  <c:v>460.53542745821397</c:v>
                </c:pt>
                <c:pt idx="8298">
                  <c:v>460.590933716797</c:v>
                </c:pt>
                <c:pt idx="8299">
                  <c:v>460.646439975379</c:v>
                </c:pt>
                <c:pt idx="8300">
                  <c:v>460.701946233961</c:v>
                </c:pt>
                <c:pt idx="8301">
                  <c:v>460.75745249254402</c:v>
                </c:pt>
                <c:pt idx="8302">
                  <c:v>460.81295875112602</c:v>
                </c:pt>
                <c:pt idx="8303">
                  <c:v>460.86846500970898</c:v>
                </c:pt>
                <c:pt idx="8304">
                  <c:v>460.92397126829098</c:v>
                </c:pt>
                <c:pt idx="8305">
                  <c:v>460.97947752687401</c:v>
                </c:pt>
                <c:pt idx="8306">
                  <c:v>461.03498378545601</c:v>
                </c:pt>
                <c:pt idx="8307">
                  <c:v>461.09049004403801</c:v>
                </c:pt>
                <c:pt idx="8308">
                  <c:v>461.14599630262097</c:v>
                </c:pt>
                <c:pt idx="8309">
                  <c:v>461.20150256120297</c:v>
                </c:pt>
                <c:pt idx="8310">
                  <c:v>461.25700881978503</c:v>
                </c:pt>
                <c:pt idx="8311">
                  <c:v>461.31251507836799</c:v>
                </c:pt>
                <c:pt idx="8312">
                  <c:v>461.36802133694999</c:v>
                </c:pt>
                <c:pt idx="8313">
                  <c:v>461.42352759553302</c:v>
                </c:pt>
                <c:pt idx="8314">
                  <c:v>461.47903385411502</c:v>
                </c:pt>
                <c:pt idx="8315">
                  <c:v>461.53454011269798</c:v>
                </c:pt>
                <c:pt idx="8316">
                  <c:v>461.59004637127998</c:v>
                </c:pt>
                <c:pt idx="8317">
                  <c:v>461.64555262986198</c:v>
                </c:pt>
                <c:pt idx="8318">
                  <c:v>461.701058888445</c:v>
                </c:pt>
                <c:pt idx="8319">
                  <c:v>461.756565147027</c:v>
                </c:pt>
                <c:pt idx="8320">
                  <c:v>461.81207140561003</c:v>
                </c:pt>
                <c:pt idx="8321">
                  <c:v>461.86757766419203</c:v>
                </c:pt>
                <c:pt idx="8322">
                  <c:v>461.92308392277403</c:v>
                </c:pt>
                <c:pt idx="8323">
                  <c:v>461.97859018135699</c:v>
                </c:pt>
                <c:pt idx="8324">
                  <c:v>462.03409643993899</c:v>
                </c:pt>
                <c:pt idx="8325">
                  <c:v>462.08960269852201</c:v>
                </c:pt>
                <c:pt idx="8326">
                  <c:v>462.14510895710401</c:v>
                </c:pt>
                <c:pt idx="8327">
                  <c:v>462.20061521568601</c:v>
                </c:pt>
                <c:pt idx="8328">
                  <c:v>462.25612147426898</c:v>
                </c:pt>
                <c:pt idx="8329">
                  <c:v>462.31162773285098</c:v>
                </c:pt>
                <c:pt idx="8330">
                  <c:v>462.367133991434</c:v>
                </c:pt>
                <c:pt idx="8331">
                  <c:v>462.422640250016</c:v>
                </c:pt>
                <c:pt idx="8332">
                  <c:v>462.478146508598</c:v>
                </c:pt>
                <c:pt idx="8333">
                  <c:v>462.53365276718102</c:v>
                </c:pt>
                <c:pt idx="8334">
                  <c:v>462.58915902576302</c:v>
                </c:pt>
                <c:pt idx="8335">
                  <c:v>462.64466528434599</c:v>
                </c:pt>
                <c:pt idx="8336">
                  <c:v>462.70017154292799</c:v>
                </c:pt>
                <c:pt idx="8337">
                  <c:v>462.75567780150999</c:v>
                </c:pt>
                <c:pt idx="8338">
                  <c:v>462.81118406009301</c:v>
                </c:pt>
                <c:pt idx="8339">
                  <c:v>462.86669031867501</c:v>
                </c:pt>
                <c:pt idx="8340">
                  <c:v>462.92219657725798</c:v>
                </c:pt>
                <c:pt idx="8341">
                  <c:v>462.97770283583998</c:v>
                </c:pt>
                <c:pt idx="8342">
                  <c:v>463.03320909442198</c:v>
                </c:pt>
                <c:pt idx="8343">
                  <c:v>463.088715353005</c:v>
                </c:pt>
                <c:pt idx="8344">
                  <c:v>463.144221611587</c:v>
                </c:pt>
                <c:pt idx="8345">
                  <c:v>463.19972787017002</c:v>
                </c:pt>
                <c:pt idx="8346">
                  <c:v>463.25523412875202</c:v>
                </c:pt>
                <c:pt idx="8347">
                  <c:v>463.31074038733402</c:v>
                </c:pt>
                <c:pt idx="8348">
                  <c:v>463.36624664591699</c:v>
                </c:pt>
                <c:pt idx="8349">
                  <c:v>463.42175290449899</c:v>
                </c:pt>
                <c:pt idx="8350">
                  <c:v>463.47725916308201</c:v>
                </c:pt>
                <c:pt idx="8351">
                  <c:v>463.53276542166401</c:v>
                </c:pt>
                <c:pt idx="8352">
                  <c:v>463.58827168024698</c:v>
                </c:pt>
                <c:pt idx="8353">
                  <c:v>463.64377793882898</c:v>
                </c:pt>
                <c:pt idx="8354">
                  <c:v>463.69928419741098</c:v>
                </c:pt>
                <c:pt idx="8355">
                  <c:v>463.754790455994</c:v>
                </c:pt>
                <c:pt idx="8356">
                  <c:v>463.810296714576</c:v>
                </c:pt>
                <c:pt idx="8357">
                  <c:v>463.86580297315902</c:v>
                </c:pt>
                <c:pt idx="8358">
                  <c:v>463.92130923174102</c:v>
                </c:pt>
                <c:pt idx="8359">
                  <c:v>463.97681549032302</c:v>
                </c:pt>
                <c:pt idx="8360">
                  <c:v>464.03232174890599</c:v>
                </c:pt>
                <c:pt idx="8361">
                  <c:v>464.08782800748799</c:v>
                </c:pt>
                <c:pt idx="8362">
                  <c:v>464.14333426607101</c:v>
                </c:pt>
                <c:pt idx="8363">
                  <c:v>464.19884052465301</c:v>
                </c:pt>
                <c:pt idx="8364">
                  <c:v>464.25434678323501</c:v>
                </c:pt>
                <c:pt idx="8365">
                  <c:v>464.30985304181797</c:v>
                </c:pt>
                <c:pt idx="8366">
                  <c:v>464.36535930039997</c:v>
                </c:pt>
                <c:pt idx="8367">
                  <c:v>464.420865558983</c:v>
                </c:pt>
                <c:pt idx="8368">
                  <c:v>464.476371817565</c:v>
                </c:pt>
                <c:pt idx="8369">
                  <c:v>464.531878076147</c:v>
                </c:pt>
                <c:pt idx="8370">
                  <c:v>464.58738433473002</c:v>
                </c:pt>
                <c:pt idx="8371">
                  <c:v>464.64289059331202</c:v>
                </c:pt>
                <c:pt idx="8372">
                  <c:v>464.69839685189498</c:v>
                </c:pt>
                <c:pt idx="8373">
                  <c:v>464.75390311047698</c:v>
                </c:pt>
                <c:pt idx="8374">
                  <c:v>464.80940936905898</c:v>
                </c:pt>
                <c:pt idx="8375">
                  <c:v>464.86491562764201</c:v>
                </c:pt>
                <c:pt idx="8376">
                  <c:v>464.92042188622401</c:v>
                </c:pt>
                <c:pt idx="8377">
                  <c:v>464.97592814480703</c:v>
                </c:pt>
                <c:pt idx="8378">
                  <c:v>465.03143440338903</c:v>
                </c:pt>
                <c:pt idx="8379">
                  <c:v>465.08694066197103</c:v>
                </c:pt>
                <c:pt idx="8380">
                  <c:v>465.14244692055399</c:v>
                </c:pt>
                <c:pt idx="8381">
                  <c:v>465.19795317913599</c:v>
                </c:pt>
                <c:pt idx="8382">
                  <c:v>465.25345943771902</c:v>
                </c:pt>
                <c:pt idx="8383">
                  <c:v>465.30896569630102</c:v>
                </c:pt>
                <c:pt idx="8384">
                  <c:v>465.36447195488302</c:v>
                </c:pt>
                <c:pt idx="8385">
                  <c:v>465.41997821346598</c:v>
                </c:pt>
                <c:pt idx="8386">
                  <c:v>465.47548447204798</c:v>
                </c:pt>
                <c:pt idx="8387">
                  <c:v>465.530990730631</c:v>
                </c:pt>
                <c:pt idx="8388">
                  <c:v>465.586496989213</c:v>
                </c:pt>
                <c:pt idx="8389">
                  <c:v>465.64200324779603</c:v>
                </c:pt>
                <c:pt idx="8390">
                  <c:v>465.69750950637803</c:v>
                </c:pt>
                <c:pt idx="8391">
                  <c:v>465.75301576496003</c:v>
                </c:pt>
                <c:pt idx="8392">
                  <c:v>465.80852202354299</c:v>
                </c:pt>
                <c:pt idx="8393">
                  <c:v>465.86402828212499</c:v>
                </c:pt>
                <c:pt idx="8394">
                  <c:v>465.91953454070801</c:v>
                </c:pt>
                <c:pt idx="8395">
                  <c:v>465.97504079929001</c:v>
                </c:pt>
                <c:pt idx="8396">
                  <c:v>466.03054705787201</c:v>
                </c:pt>
                <c:pt idx="8397">
                  <c:v>466.08605331645498</c:v>
                </c:pt>
                <c:pt idx="8398">
                  <c:v>466.14155957503698</c:v>
                </c:pt>
                <c:pt idx="8399">
                  <c:v>466.19706583362</c:v>
                </c:pt>
                <c:pt idx="8400">
                  <c:v>466.252572092202</c:v>
                </c:pt>
                <c:pt idx="8401">
                  <c:v>466.308078350784</c:v>
                </c:pt>
                <c:pt idx="8402">
                  <c:v>466.36358460936702</c:v>
                </c:pt>
                <c:pt idx="8403">
                  <c:v>466.41909086794902</c:v>
                </c:pt>
                <c:pt idx="8404">
                  <c:v>466.47459712653199</c:v>
                </c:pt>
                <c:pt idx="8405">
                  <c:v>466.53010338511399</c:v>
                </c:pt>
                <c:pt idx="8406">
                  <c:v>466.58560964369599</c:v>
                </c:pt>
                <c:pt idx="8407">
                  <c:v>466.64111590227901</c:v>
                </c:pt>
                <c:pt idx="8408">
                  <c:v>466.69662216086101</c:v>
                </c:pt>
                <c:pt idx="8409">
                  <c:v>466.75212841944398</c:v>
                </c:pt>
                <c:pt idx="8410">
                  <c:v>466.80763467802598</c:v>
                </c:pt>
                <c:pt idx="8411">
                  <c:v>466.86314093660798</c:v>
                </c:pt>
                <c:pt idx="8412">
                  <c:v>466.918647195191</c:v>
                </c:pt>
                <c:pt idx="8413">
                  <c:v>466.974153453773</c:v>
                </c:pt>
                <c:pt idx="8414">
                  <c:v>467.02965971235602</c:v>
                </c:pt>
                <c:pt idx="8415">
                  <c:v>467.08516597093802</c:v>
                </c:pt>
                <c:pt idx="8416">
                  <c:v>467.14067222952002</c:v>
                </c:pt>
                <c:pt idx="8417">
                  <c:v>467.19617848810299</c:v>
                </c:pt>
                <c:pt idx="8418">
                  <c:v>467.25168474668499</c:v>
                </c:pt>
                <c:pt idx="8419">
                  <c:v>467.30719100526801</c:v>
                </c:pt>
                <c:pt idx="8420">
                  <c:v>467.36269726385001</c:v>
                </c:pt>
                <c:pt idx="8421">
                  <c:v>467.41820352243201</c:v>
                </c:pt>
                <c:pt idx="8422">
                  <c:v>467.47370978101497</c:v>
                </c:pt>
                <c:pt idx="8423">
                  <c:v>467.52921603959697</c:v>
                </c:pt>
                <c:pt idx="8424">
                  <c:v>467.58472229818</c:v>
                </c:pt>
                <c:pt idx="8425">
                  <c:v>467.640228556762</c:v>
                </c:pt>
                <c:pt idx="8426">
                  <c:v>467.69573481534502</c:v>
                </c:pt>
                <c:pt idx="8427">
                  <c:v>467.75124107392702</c:v>
                </c:pt>
                <c:pt idx="8428">
                  <c:v>467.80674733250902</c:v>
                </c:pt>
                <c:pt idx="8429">
                  <c:v>467.86225359109199</c:v>
                </c:pt>
                <c:pt idx="8430">
                  <c:v>467.91775984967398</c:v>
                </c:pt>
                <c:pt idx="8431">
                  <c:v>467.97326610825701</c:v>
                </c:pt>
                <c:pt idx="8432">
                  <c:v>468.02877236683901</c:v>
                </c:pt>
                <c:pt idx="8433">
                  <c:v>468.08427862542101</c:v>
                </c:pt>
                <c:pt idx="8434">
                  <c:v>468.13978488400397</c:v>
                </c:pt>
                <c:pt idx="8435">
                  <c:v>468.19529114258597</c:v>
                </c:pt>
                <c:pt idx="8436">
                  <c:v>468.250797401169</c:v>
                </c:pt>
                <c:pt idx="8437">
                  <c:v>468.30630365975099</c:v>
                </c:pt>
                <c:pt idx="8438">
                  <c:v>468.36180991833299</c:v>
                </c:pt>
                <c:pt idx="8439">
                  <c:v>468.41731617691602</c:v>
                </c:pt>
                <c:pt idx="8440">
                  <c:v>468.47282243549802</c:v>
                </c:pt>
                <c:pt idx="8441">
                  <c:v>468.52832869408098</c:v>
                </c:pt>
                <c:pt idx="8442">
                  <c:v>468.58383495266298</c:v>
                </c:pt>
                <c:pt idx="8443">
                  <c:v>468.63934121124498</c:v>
                </c:pt>
                <c:pt idx="8444">
                  <c:v>468.69484746982801</c:v>
                </c:pt>
                <c:pt idx="8445">
                  <c:v>468.75035372841</c:v>
                </c:pt>
                <c:pt idx="8446">
                  <c:v>468.80585998699303</c:v>
                </c:pt>
                <c:pt idx="8447">
                  <c:v>468.86136624557503</c:v>
                </c:pt>
                <c:pt idx="8448">
                  <c:v>468.91687250415703</c:v>
                </c:pt>
                <c:pt idx="8449">
                  <c:v>468.97237876273999</c:v>
                </c:pt>
                <c:pt idx="8450">
                  <c:v>469.02788502132199</c:v>
                </c:pt>
                <c:pt idx="8451">
                  <c:v>469.08339127990502</c:v>
                </c:pt>
                <c:pt idx="8452">
                  <c:v>469.13889753848702</c:v>
                </c:pt>
                <c:pt idx="8453">
                  <c:v>469.19440379706901</c:v>
                </c:pt>
                <c:pt idx="8454">
                  <c:v>469.24991005565198</c:v>
                </c:pt>
                <c:pt idx="8455">
                  <c:v>469.30541631423398</c:v>
                </c:pt>
                <c:pt idx="8456">
                  <c:v>469.360922572817</c:v>
                </c:pt>
                <c:pt idx="8457">
                  <c:v>469.416428831399</c:v>
                </c:pt>
                <c:pt idx="8458">
                  <c:v>469.471935089981</c:v>
                </c:pt>
                <c:pt idx="8459">
                  <c:v>469.52744134856403</c:v>
                </c:pt>
                <c:pt idx="8460">
                  <c:v>469.58294760714602</c:v>
                </c:pt>
                <c:pt idx="8461">
                  <c:v>469.63845386572899</c:v>
                </c:pt>
                <c:pt idx="8462">
                  <c:v>469.69396012431099</c:v>
                </c:pt>
                <c:pt idx="8463">
                  <c:v>469.74946638289299</c:v>
                </c:pt>
                <c:pt idx="8464">
                  <c:v>469.80497264147601</c:v>
                </c:pt>
                <c:pt idx="8465">
                  <c:v>469.86047890005801</c:v>
                </c:pt>
                <c:pt idx="8466">
                  <c:v>469.91598515864098</c:v>
                </c:pt>
                <c:pt idx="8467">
                  <c:v>469.97149141722298</c:v>
                </c:pt>
                <c:pt idx="8468">
                  <c:v>470.02699767580498</c:v>
                </c:pt>
                <c:pt idx="8469">
                  <c:v>470.082503934388</c:v>
                </c:pt>
                <c:pt idx="8470">
                  <c:v>470.13801019297</c:v>
                </c:pt>
                <c:pt idx="8471">
                  <c:v>470.19351645155302</c:v>
                </c:pt>
                <c:pt idx="8472">
                  <c:v>470.24902271013502</c:v>
                </c:pt>
                <c:pt idx="8473">
                  <c:v>470.30452896871799</c:v>
                </c:pt>
                <c:pt idx="8474">
                  <c:v>470.36003522729999</c:v>
                </c:pt>
                <c:pt idx="8475">
                  <c:v>470.41554148588199</c:v>
                </c:pt>
                <c:pt idx="8476">
                  <c:v>470.47104774446501</c:v>
                </c:pt>
                <c:pt idx="8477">
                  <c:v>470.52655400304701</c:v>
                </c:pt>
                <c:pt idx="8478">
                  <c:v>470.58206026162998</c:v>
                </c:pt>
                <c:pt idx="8479">
                  <c:v>470.63756652021198</c:v>
                </c:pt>
                <c:pt idx="8480">
                  <c:v>470.69307277879398</c:v>
                </c:pt>
                <c:pt idx="8481">
                  <c:v>470.748579037377</c:v>
                </c:pt>
                <c:pt idx="8482">
                  <c:v>470.804085295959</c:v>
                </c:pt>
                <c:pt idx="8483">
                  <c:v>470.85959155454202</c:v>
                </c:pt>
                <c:pt idx="8484">
                  <c:v>470.91509781312402</c:v>
                </c:pt>
                <c:pt idx="8485">
                  <c:v>470.97060407170602</c:v>
                </c:pt>
                <c:pt idx="8486">
                  <c:v>471.02611033028899</c:v>
                </c:pt>
                <c:pt idx="8487">
                  <c:v>471.08161658887099</c:v>
                </c:pt>
                <c:pt idx="8488">
                  <c:v>471.13712284745401</c:v>
                </c:pt>
                <c:pt idx="8489">
                  <c:v>471.19262910603601</c:v>
                </c:pt>
                <c:pt idx="8490">
                  <c:v>471.24813536461801</c:v>
                </c:pt>
                <c:pt idx="8491">
                  <c:v>471.30364162320097</c:v>
                </c:pt>
                <c:pt idx="8492">
                  <c:v>471.35914788178297</c:v>
                </c:pt>
                <c:pt idx="8493">
                  <c:v>471.414654140366</c:v>
                </c:pt>
                <c:pt idx="8494">
                  <c:v>471.470160398948</c:v>
                </c:pt>
                <c:pt idx="8495">
                  <c:v>471.52566665753</c:v>
                </c:pt>
                <c:pt idx="8496">
                  <c:v>471.58117291611302</c:v>
                </c:pt>
                <c:pt idx="8497">
                  <c:v>471.63667917469502</c:v>
                </c:pt>
                <c:pt idx="8498">
                  <c:v>471.69218543327798</c:v>
                </c:pt>
                <c:pt idx="8499">
                  <c:v>471.74769169185998</c:v>
                </c:pt>
                <c:pt idx="8500">
                  <c:v>471.80319795044198</c:v>
                </c:pt>
                <c:pt idx="8501">
                  <c:v>471.85870420902501</c:v>
                </c:pt>
                <c:pt idx="8502">
                  <c:v>471.91421046760701</c:v>
                </c:pt>
                <c:pt idx="8503">
                  <c:v>471.96971672618997</c:v>
                </c:pt>
                <c:pt idx="8504">
                  <c:v>472.02522298477197</c:v>
                </c:pt>
                <c:pt idx="8505">
                  <c:v>472.08072924335403</c:v>
                </c:pt>
                <c:pt idx="8506">
                  <c:v>472.13623550193699</c:v>
                </c:pt>
                <c:pt idx="8507">
                  <c:v>472.19174176051899</c:v>
                </c:pt>
                <c:pt idx="8508">
                  <c:v>472.24724801910202</c:v>
                </c:pt>
                <c:pt idx="8509">
                  <c:v>472.30275427768402</c:v>
                </c:pt>
                <c:pt idx="8510">
                  <c:v>472.35826053626698</c:v>
                </c:pt>
                <c:pt idx="8511">
                  <c:v>472.41376679484898</c:v>
                </c:pt>
                <c:pt idx="8512">
                  <c:v>472.46927305343098</c:v>
                </c:pt>
                <c:pt idx="8513">
                  <c:v>472.524779312014</c:v>
                </c:pt>
                <c:pt idx="8514">
                  <c:v>472.580285570596</c:v>
                </c:pt>
                <c:pt idx="8515">
                  <c:v>472.63579182917903</c:v>
                </c:pt>
                <c:pt idx="8516">
                  <c:v>472.69129808776103</c:v>
                </c:pt>
                <c:pt idx="8517">
                  <c:v>472.74680434634303</c:v>
                </c:pt>
                <c:pt idx="8518">
                  <c:v>472.80231060492599</c:v>
                </c:pt>
                <c:pt idx="8519">
                  <c:v>472.85781686350799</c:v>
                </c:pt>
                <c:pt idx="8520">
                  <c:v>472.91332312209101</c:v>
                </c:pt>
                <c:pt idx="8521">
                  <c:v>472.96882938067301</c:v>
                </c:pt>
                <c:pt idx="8522">
                  <c:v>473.02433563925501</c:v>
                </c:pt>
                <c:pt idx="8523">
                  <c:v>473.07984189783798</c:v>
                </c:pt>
                <c:pt idx="8524">
                  <c:v>473.13534815641998</c:v>
                </c:pt>
                <c:pt idx="8525">
                  <c:v>473.190854415003</c:v>
                </c:pt>
                <c:pt idx="8526">
                  <c:v>473.246360673585</c:v>
                </c:pt>
                <c:pt idx="8527">
                  <c:v>473.301866932167</c:v>
                </c:pt>
                <c:pt idx="8528">
                  <c:v>473.35737319075002</c:v>
                </c:pt>
                <c:pt idx="8529">
                  <c:v>473.41287944933202</c:v>
                </c:pt>
                <c:pt idx="8530">
                  <c:v>473.46838570791499</c:v>
                </c:pt>
                <c:pt idx="8531">
                  <c:v>473.52389196649699</c:v>
                </c:pt>
                <c:pt idx="8532">
                  <c:v>473.57939822507899</c:v>
                </c:pt>
                <c:pt idx="8533">
                  <c:v>473.63490448366201</c:v>
                </c:pt>
                <c:pt idx="8534">
                  <c:v>473.69041074224401</c:v>
                </c:pt>
                <c:pt idx="8535">
                  <c:v>473.74591700082698</c:v>
                </c:pt>
                <c:pt idx="8536">
                  <c:v>473.80142325940898</c:v>
                </c:pt>
                <c:pt idx="8537">
                  <c:v>473.85692951799098</c:v>
                </c:pt>
                <c:pt idx="8538">
                  <c:v>473.912435776574</c:v>
                </c:pt>
                <c:pt idx="8539">
                  <c:v>473.967942035156</c:v>
                </c:pt>
                <c:pt idx="8540">
                  <c:v>474.02344829373902</c:v>
                </c:pt>
                <c:pt idx="8541">
                  <c:v>474.07895455232102</c:v>
                </c:pt>
                <c:pt idx="8542">
                  <c:v>474.13446081090302</c:v>
                </c:pt>
                <c:pt idx="8543">
                  <c:v>474.18996706948599</c:v>
                </c:pt>
                <c:pt idx="8544">
                  <c:v>474.24547332806799</c:v>
                </c:pt>
                <c:pt idx="8545">
                  <c:v>474.30097958665101</c:v>
                </c:pt>
                <c:pt idx="8546">
                  <c:v>474.35648584523301</c:v>
                </c:pt>
                <c:pt idx="8547">
                  <c:v>474.41199210381501</c:v>
                </c:pt>
                <c:pt idx="8548">
                  <c:v>474.46749836239798</c:v>
                </c:pt>
                <c:pt idx="8549">
                  <c:v>474.52300462097998</c:v>
                </c:pt>
                <c:pt idx="8550">
                  <c:v>474.578510879563</c:v>
                </c:pt>
                <c:pt idx="8551">
                  <c:v>474.634017138145</c:v>
                </c:pt>
                <c:pt idx="8552">
                  <c:v>474.68952339672802</c:v>
                </c:pt>
                <c:pt idx="8553">
                  <c:v>474.74502965531002</c:v>
                </c:pt>
                <c:pt idx="8554">
                  <c:v>474.80053591389202</c:v>
                </c:pt>
                <c:pt idx="8555">
                  <c:v>474.85604217247499</c:v>
                </c:pt>
                <c:pt idx="8556">
                  <c:v>474.91154843105699</c:v>
                </c:pt>
                <c:pt idx="8557">
                  <c:v>474.96705468964001</c:v>
                </c:pt>
                <c:pt idx="8558">
                  <c:v>475.02256094822201</c:v>
                </c:pt>
                <c:pt idx="8559">
                  <c:v>475.07806720680401</c:v>
                </c:pt>
                <c:pt idx="8560">
                  <c:v>475.13357346538697</c:v>
                </c:pt>
                <c:pt idx="8561">
                  <c:v>475.18907972396897</c:v>
                </c:pt>
                <c:pt idx="8562">
                  <c:v>475.244585982552</c:v>
                </c:pt>
                <c:pt idx="8563">
                  <c:v>475.300092241134</c:v>
                </c:pt>
                <c:pt idx="8564">
                  <c:v>475.355598499716</c:v>
                </c:pt>
                <c:pt idx="8565">
                  <c:v>475.41110475829902</c:v>
                </c:pt>
                <c:pt idx="8566">
                  <c:v>475.46661101688102</c:v>
                </c:pt>
                <c:pt idx="8567">
                  <c:v>475.52211727546398</c:v>
                </c:pt>
                <c:pt idx="8568">
                  <c:v>475.57762353404598</c:v>
                </c:pt>
                <c:pt idx="8569">
                  <c:v>475.63312979262798</c:v>
                </c:pt>
                <c:pt idx="8570">
                  <c:v>475.68863605121101</c:v>
                </c:pt>
                <c:pt idx="8571">
                  <c:v>475.74414230979301</c:v>
                </c:pt>
                <c:pt idx="8572">
                  <c:v>475.79964856837603</c:v>
                </c:pt>
                <c:pt idx="8573">
                  <c:v>475.85515482695803</c:v>
                </c:pt>
                <c:pt idx="8574">
                  <c:v>475.91066108554003</c:v>
                </c:pt>
                <c:pt idx="8575">
                  <c:v>475.96616734412299</c:v>
                </c:pt>
                <c:pt idx="8576">
                  <c:v>476.02167360270499</c:v>
                </c:pt>
                <c:pt idx="8577">
                  <c:v>476.07717986128802</c:v>
                </c:pt>
                <c:pt idx="8578">
                  <c:v>476.13268611987002</c:v>
                </c:pt>
                <c:pt idx="8579">
                  <c:v>476.18819237845202</c:v>
                </c:pt>
                <c:pt idx="8580">
                  <c:v>476.24369863703498</c:v>
                </c:pt>
                <c:pt idx="8581">
                  <c:v>476.29920489561698</c:v>
                </c:pt>
                <c:pt idx="8582">
                  <c:v>476.3547111542</c:v>
                </c:pt>
                <c:pt idx="8583">
                  <c:v>476.410217412782</c:v>
                </c:pt>
                <c:pt idx="8584">
                  <c:v>476.465723671364</c:v>
                </c:pt>
                <c:pt idx="8585">
                  <c:v>476.52122992994703</c:v>
                </c:pt>
                <c:pt idx="8586">
                  <c:v>476.57673618852903</c:v>
                </c:pt>
                <c:pt idx="8587">
                  <c:v>476.63224244711199</c:v>
                </c:pt>
                <c:pt idx="8588">
                  <c:v>476.68774870569399</c:v>
                </c:pt>
                <c:pt idx="8589">
                  <c:v>476.74325496427701</c:v>
                </c:pt>
                <c:pt idx="8590">
                  <c:v>476.79876122285901</c:v>
                </c:pt>
                <c:pt idx="8591">
                  <c:v>476.85426748144101</c:v>
                </c:pt>
                <c:pt idx="8592">
                  <c:v>476.90977374002398</c:v>
                </c:pt>
                <c:pt idx="8593">
                  <c:v>476.96527999860598</c:v>
                </c:pt>
                <c:pt idx="8594">
                  <c:v>477.020786257189</c:v>
                </c:pt>
                <c:pt idx="8595">
                  <c:v>477.076292515771</c:v>
                </c:pt>
                <c:pt idx="8596">
                  <c:v>477.131798774353</c:v>
                </c:pt>
                <c:pt idx="8597">
                  <c:v>477.18730503293602</c:v>
                </c:pt>
                <c:pt idx="8598">
                  <c:v>477.24281129151802</c:v>
                </c:pt>
                <c:pt idx="8599">
                  <c:v>477.29831755010099</c:v>
                </c:pt>
                <c:pt idx="8600">
                  <c:v>477.35382380868299</c:v>
                </c:pt>
                <c:pt idx="8601">
                  <c:v>477.40933006726499</c:v>
                </c:pt>
                <c:pt idx="8602">
                  <c:v>477.46483632584801</c:v>
                </c:pt>
                <c:pt idx="8603">
                  <c:v>477.52034258443001</c:v>
                </c:pt>
                <c:pt idx="8604">
                  <c:v>477.57584884301298</c:v>
                </c:pt>
                <c:pt idx="8605">
                  <c:v>477.63135510159498</c:v>
                </c:pt>
                <c:pt idx="8606">
                  <c:v>477.68686136017698</c:v>
                </c:pt>
                <c:pt idx="8607">
                  <c:v>477.74236761876</c:v>
                </c:pt>
                <c:pt idx="8608">
                  <c:v>477.797873877342</c:v>
                </c:pt>
                <c:pt idx="8609">
                  <c:v>477.85338013592502</c:v>
                </c:pt>
                <c:pt idx="8610">
                  <c:v>477.90888639450702</c:v>
                </c:pt>
                <c:pt idx="8611">
                  <c:v>477.96439265308902</c:v>
                </c:pt>
                <c:pt idx="8612">
                  <c:v>478.01989891167199</c:v>
                </c:pt>
                <c:pt idx="8613">
                  <c:v>478.07540517025399</c:v>
                </c:pt>
                <c:pt idx="8614">
                  <c:v>478.13091142883701</c:v>
                </c:pt>
                <c:pt idx="8615">
                  <c:v>478.18641768741901</c:v>
                </c:pt>
                <c:pt idx="8616">
                  <c:v>478.24192394600101</c:v>
                </c:pt>
                <c:pt idx="8617">
                  <c:v>478.29743020458397</c:v>
                </c:pt>
                <c:pt idx="8618">
                  <c:v>478.35293646316597</c:v>
                </c:pt>
                <c:pt idx="8619">
                  <c:v>478.408442721749</c:v>
                </c:pt>
                <c:pt idx="8620">
                  <c:v>478.463948980331</c:v>
                </c:pt>
                <c:pt idx="8621">
                  <c:v>478.519455238913</c:v>
                </c:pt>
                <c:pt idx="8622">
                  <c:v>478.57496149749602</c:v>
                </c:pt>
                <c:pt idx="8623">
                  <c:v>478.63046775607802</c:v>
                </c:pt>
                <c:pt idx="8624">
                  <c:v>478.68597401466099</c:v>
                </c:pt>
                <c:pt idx="8625">
                  <c:v>478.74148027324298</c:v>
                </c:pt>
                <c:pt idx="8626">
                  <c:v>478.79698653182601</c:v>
                </c:pt>
                <c:pt idx="8627">
                  <c:v>478.85249279040801</c:v>
                </c:pt>
                <c:pt idx="8628">
                  <c:v>478.90799904899001</c:v>
                </c:pt>
                <c:pt idx="8629">
                  <c:v>478.96350530757297</c:v>
                </c:pt>
                <c:pt idx="8630">
                  <c:v>479.01901156615497</c:v>
                </c:pt>
                <c:pt idx="8631">
                  <c:v>479.074517824738</c:v>
                </c:pt>
                <c:pt idx="8632">
                  <c:v>479.13002408332</c:v>
                </c:pt>
                <c:pt idx="8633">
                  <c:v>479.18553034190199</c:v>
                </c:pt>
                <c:pt idx="8634">
                  <c:v>479.24103660048502</c:v>
                </c:pt>
                <c:pt idx="8635">
                  <c:v>479.29654285906702</c:v>
                </c:pt>
                <c:pt idx="8636">
                  <c:v>479.35204911764998</c:v>
                </c:pt>
                <c:pt idx="8637">
                  <c:v>479.40755537623198</c:v>
                </c:pt>
                <c:pt idx="8638">
                  <c:v>479.46306163481398</c:v>
                </c:pt>
                <c:pt idx="8639">
                  <c:v>479.51856789339701</c:v>
                </c:pt>
                <c:pt idx="8640">
                  <c:v>479.574074151979</c:v>
                </c:pt>
                <c:pt idx="8641">
                  <c:v>479.62958041056203</c:v>
                </c:pt>
                <c:pt idx="8642">
                  <c:v>479.68508666914403</c:v>
                </c:pt>
                <c:pt idx="8643">
                  <c:v>479.74059292772603</c:v>
                </c:pt>
                <c:pt idx="8644">
                  <c:v>479.79609918630899</c:v>
                </c:pt>
                <c:pt idx="8645">
                  <c:v>479.85160544489099</c:v>
                </c:pt>
                <c:pt idx="8646">
                  <c:v>479.90711170347402</c:v>
                </c:pt>
                <c:pt idx="8647">
                  <c:v>479.96261796205602</c:v>
                </c:pt>
                <c:pt idx="8648">
                  <c:v>480.01812422063801</c:v>
                </c:pt>
                <c:pt idx="8649">
                  <c:v>480.07363047922098</c:v>
                </c:pt>
                <c:pt idx="8650">
                  <c:v>480.12913673780298</c:v>
                </c:pt>
                <c:pt idx="8651">
                  <c:v>480.184642996386</c:v>
                </c:pt>
                <c:pt idx="8652">
                  <c:v>480.240149254968</c:v>
                </c:pt>
                <c:pt idx="8653">
                  <c:v>480.29565551355</c:v>
                </c:pt>
                <c:pt idx="8654">
                  <c:v>480.35116177213303</c:v>
                </c:pt>
                <c:pt idx="8655">
                  <c:v>480.40666803071502</c:v>
                </c:pt>
                <c:pt idx="8656">
                  <c:v>480.46217428929799</c:v>
                </c:pt>
                <c:pt idx="8657">
                  <c:v>480.51768054787999</c:v>
                </c:pt>
                <c:pt idx="8658">
                  <c:v>480.57318680646199</c:v>
                </c:pt>
                <c:pt idx="8659">
                  <c:v>480.62869306504501</c:v>
                </c:pt>
                <c:pt idx="8660">
                  <c:v>480.68419932362701</c:v>
                </c:pt>
                <c:pt idx="8661">
                  <c:v>480.73970558220998</c:v>
                </c:pt>
                <c:pt idx="8662">
                  <c:v>480.79521184079198</c:v>
                </c:pt>
                <c:pt idx="8663">
                  <c:v>480.85071809937398</c:v>
                </c:pt>
                <c:pt idx="8664">
                  <c:v>480.906224357957</c:v>
                </c:pt>
                <c:pt idx="8665">
                  <c:v>480.961730616539</c:v>
                </c:pt>
                <c:pt idx="8666">
                  <c:v>481.01723687512202</c:v>
                </c:pt>
                <c:pt idx="8667">
                  <c:v>481.07274313370402</c:v>
                </c:pt>
                <c:pt idx="8668">
                  <c:v>481.12824939228602</c:v>
                </c:pt>
                <c:pt idx="8669">
                  <c:v>481.18375565086899</c:v>
                </c:pt>
                <c:pt idx="8670">
                  <c:v>481.23926190945099</c:v>
                </c:pt>
                <c:pt idx="8671">
                  <c:v>481.29476816803401</c:v>
                </c:pt>
                <c:pt idx="8672">
                  <c:v>481.35027442661601</c:v>
                </c:pt>
                <c:pt idx="8673">
                  <c:v>481.40578068519898</c:v>
                </c:pt>
                <c:pt idx="8674">
                  <c:v>481.46128694378098</c:v>
                </c:pt>
                <c:pt idx="8675">
                  <c:v>481.51679320236298</c:v>
                </c:pt>
                <c:pt idx="8676">
                  <c:v>481.572299460946</c:v>
                </c:pt>
                <c:pt idx="8677">
                  <c:v>481.627805719528</c:v>
                </c:pt>
                <c:pt idx="8678">
                  <c:v>481.68331197811102</c:v>
                </c:pt>
                <c:pt idx="8679">
                  <c:v>481.73881823669302</c:v>
                </c:pt>
                <c:pt idx="8680">
                  <c:v>481.79432449527502</c:v>
                </c:pt>
                <c:pt idx="8681">
                  <c:v>481.84983075385799</c:v>
                </c:pt>
                <c:pt idx="8682">
                  <c:v>481.90533701243999</c:v>
                </c:pt>
                <c:pt idx="8683">
                  <c:v>481.96084327102301</c:v>
                </c:pt>
                <c:pt idx="8684">
                  <c:v>482.01634952960501</c:v>
                </c:pt>
                <c:pt idx="8685">
                  <c:v>482.07185578818701</c:v>
                </c:pt>
                <c:pt idx="8686">
                  <c:v>482.12736204676997</c:v>
                </c:pt>
                <c:pt idx="8687">
                  <c:v>482.18286830535197</c:v>
                </c:pt>
                <c:pt idx="8688">
                  <c:v>482.238374563935</c:v>
                </c:pt>
                <c:pt idx="8689">
                  <c:v>482.293880822517</c:v>
                </c:pt>
                <c:pt idx="8690">
                  <c:v>482.349387081099</c:v>
                </c:pt>
                <c:pt idx="8691">
                  <c:v>482.40489333968202</c:v>
                </c:pt>
                <c:pt idx="8692">
                  <c:v>482.46039959826402</c:v>
                </c:pt>
                <c:pt idx="8693">
                  <c:v>482.51590585684698</c:v>
                </c:pt>
                <c:pt idx="8694">
                  <c:v>482.57141211542898</c:v>
                </c:pt>
                <c:pt idx="8695">
                  <c:v>482.62691837401098</c:v>
                </c:pt>
                <c:pt idx="8696">
                  <c:v>482.68242463259401</c:v>
                </c:pt>
                <c:pt idx="8697">
                  <c:v>482.73793089117601</c:v>
                </c:pt>
                <c:pt idx="8698">
                  <c:v>482.79343714975897</c:v>
                </c:pt>
                <c:pt idx="8699">
                  <c:v>482.84894340834097</c:v>
                </c:pt>
                <c:pt idx="8700">
                  <c:v>482.90444966692303</c:v>
                </c:pt>
                <c:pt idx="8701">
                  <c:v>482.95995592550599</c:v>
                </c:pt>
                <c:pt idx="8702">
                  <c:v>483.01546218408799</c:v>
                </c:pt>
                <c:pt idx="8703">
                  <c:v>483.07096844267102</c:v>
                </c:pt>
                <c:pt idx="8704">
                  <c:v>483.12647470125302</c:v>
                </c:pt>
                <c:pt idx="8705">
                  <c:v>483.18198095983502</c:v>
                </c:pt>
                <c:pt idx="8706">
                  <c:v>483.23748721841798</c:v>
                </c:pt>
                <c:pt idx="8707">
                  <c:v>483.29299347699998</c:v>
                </c:pt>
                <c:pt idx="8708">
                  <c:v>483.348499735583</c:v>
                </c:pt>
                <c:pt idx="8709">
                  <c:v>483.404005994165</c:v>
                </c:pt>
                <c:pt idx="8710">
                  <c:v>483.45951225274803</c:v>
                </c:pt>
                <c:pt idx="8711">
                  <c:v>483.51501851133003</c:v>
                </c:pt>
                <c:pt idx="8712">
                  <c:v>483.57052476991203</c:v>
                </c:pt>
                <c:pt idx="8713">
                  <c:v>483.62603102849499</c:v>
                </c:pt>
                <c:pt idx="8714">
                  <c:v>483.68153728707699</c:v>
                </c:pt>
                <c:pt idx="8715">
                  <c:v>483.73704354566001</c:v>
                </c:pt>
                <c:pt idx="8716">
                  <c:v>483.79254980424201</c:v>
                </c:pt>
                <c:pt idx="8717">
                  <c:v>483.84805606282401</c:v>
                </c:pt>
                <c:pt idx="8718">
                  <c:v>483.90356232140698</c:v>
                </c:pt>
                <c:pt idx="8719">
                  <c:v>483.95906857998898</c:v>
                </c:pt>
                <c:pt idx="8720">
                  <c:v>484.014574838572</c:v>
                </c:pt>
                <c:pt idx="8721">
                  <c:v>484.070081097154</c:v>
                </c:pt>
                <c:pt idx="8722">
                  <c:v>484.125587355736</c:v>
                </c:pt>
                <c:pt idx="8723">
                  <c:v>484.18109361431902</c:v>
                </c:pt>
                <c:pt idx="8724">
                  <c:v>484.23659987290102</c:v>
                </c:pt>
                <c:pt idx="8725">
                  <c:v>484.29210613148399</c:v>
                </c:pt>
                <c:pt idx="8726">
                  <c:v>484.34761239006599</c:v>
                </c:pt>
                <c:pt idx="8727">
                  <c:v>484.40311864864799</c:v>
                </c:pt>
                <c:pt idx="8728">
                  <c:v>484.45862490723101</c:v>
                </c:pt>
                <c:pt idx="8729">
                  <c:v>484.51413116581301</c:v>
                </c:pt>
                <c:pt idx="8730">
                  <c:v>484.56963742439598</c:v>
                </c:pt>
                <c:pt idx="8731">
                  <c:v>484.62514368297798</c:v>
                </c:pt>
                <c:pt idx="8732">
                  <c:v>484.68064994155998</c:v>
                </c:pt>
                <c:pt idx="8733">
                  <c:v>484.736156200143</c:v>
                </c:pt>
                <c:pt idx="8734">
                  <c:v>484.791662458725</c:v>
                </c:pt>
                <c:pt idx="8735">
                  <c:v>484.84716871730802</c:v>
                </c:pt>
                <c:pt idx="8736">
                  <c:v>484.90267497589002</c:v>
                </c:pt>
                <c:pt idx="8737">
                  <c:v>484.95818123447202</c:v>
                </c:pt>
                <c:pt idx="8738">
                  <c:v>485.01368749305499</c:v>
                </c:pt>
                <c:pt idx="8739">
                  <c:v>485.06919375163699</c:v>
                </c:pt>
                <c:pt idx="8740">
                  <c:v>485.12470001022001</c:v>
                </c:pt>
                <c:pt idx="8741">
                  <c:v>485.18020626880201</c:v>
                </c:pt>
                <c:pt idx="8742">
                  <c:v>485.23571252738401</c:v>
                </c:pt>
                <c:pt idx="8743">
                  <c:v>485.29121878596698</c:v>
                </c:pt>
                <c:pt idx="8744">
                  <c:v>485.34672504454898</c:v>
                </c:pt>
                <c:pt idx="8745">
                  <c:v>485.402231303132</c:v>
                </c:pt>
                <c:pt idx="8746">
                  <c:v>485.457737561714</c:v>
                </c:pt>
                <c:pt idx="8747">
                  <c:v>485.51324382029702</c:v>
                </c:pt>
                <c:pt idx="8748">
                  <c:v>485.56875007887902</c:v>
                </c:pt>
                <c:pt idx="8749">
                  <c:v>485.62425633746102</c:v>
                </c:pt>
                <c:pt idx="8750">
                  <c:v>485.67976259604399</c:v>
                </c:pt>
                <c:pt idx="8751">
                  <c:v>485.73526885462599</c:v>
                </c:pt>
                <c:pt idx="8752">
                  <c:v>485.79077511320901</c:v>
                </c:pt>
                <c:pt idx="8753">
                  <c:v>485.84628137179101</c:v>
                </c:pt>
                <c:pt idx="8754">
                  <c:v>485.90178763037301</c:v>
                </c:pt>
                <c:pt idx="8755">
                  <c:v>485.95729388895597</c:v>
                </c:pt>
                <c:pt idx="8756">
                  <c:v>486.01280014753797</c:v>
                </c:pt>
                <c:pt idx="8757">
                  <c:v>486.068306406121</c:v>
                </c:pt>
                <c:pt idx="8758">
                  <c:v>486.123812664703</c:v>
                </c:pt>
                <c:pt idx="8759">
                  <c:v>486.179318923285</c:v>
                </c:pt>
                <c:pt idx="8760">
                  <c:v>486.23482518186802</c:v>
                </c:pt>
                <c:pt idx="8761">
                  <c:v>486.29033144045002</c:v>
                </c:pt>
                <c:pt idx="8762">
                  <c:v>486.34583769903298</c:v>
                </c:pt>
                <c:pt idx="8763">
                  <c:v>486.40134395761498</c:v>
                </c:pt>
                <c:pt idx="8764">
                  <c:v>486.45685021619698</c:v>
                </c:pt>
                <c:pt idx="8765">
                  <c:v>486.51235647478001</c:v>
                </c:pt>
                <c:pt idx="8766">
                  <c:v>486.56786273336201</c:v>
                </c:pt>
                <c:pt idx="8767">
                  <c:v>486.62336899194497</c:v>
                </c:pt>
                <c:pt idx="8768">
                  <c:v>486.67887525052703</c:v>
                </c:pt>
                <c:pt idx="8769">
                  <c:v>486.73438150910903</c:v>
                </c:pt>
                <c:pt idx="8770">
                  <c:v>486.78988776769199</c:v>
                </c:pt>
                <c:pt idx="8771">
                  <c:v>486.84539402627399</c:v>
                </c:pt>
                <c:pt idx="8772">
                  <c:v>486.90090028485702</c:v>
                </c:pt>
                <c:pt idx="8773">
                  <c:v>486.95640654343902</c:v>
                </c:pt>
                <c:pt idx="8774">
                  <c:v>487.01191280202102</c:v>
                </c:pt>
                <c:pt idx="8775">
                  <c:v>487.06741906060398</c:v>
                </c:pt>
                <c:pt idx="8776">
                  <c:v>487.12292531918598</c:v>
                </c:pt>
                <c:pt idx="8777">
                  <c:v>487.178431577769</c:v>
                </c:pt>
                <c:pt idx="8778">
                  <c:v>487.233937836351</c:v>
                </c:pt>
                <c:pt idx="8779">
                  <c:v>487.289444094933</c:v>
                </c:pt>
                <c:pt idx="8780">
                  <c:v>487.34495035351603</c:v>
                </c:pt>
                <c:pt idx="8781">
                  <c:v>487.40045661209803</c:v>
                </c:pt>
                <c:pt idx="8782">
                  <c:v>487.45596287068099</c:v>
                </c:pt>
                <c:pt idx="8783">
                  <c:v>487.51146912926299</c:v>
                </c:pt>
                <c:pt idx="8784">
                  <c:v>487.56697538784601</c:v>
                </c:pt>
                <c:pt idx="8785">
                  <c:v>487.62248164642801</c:v>
                </c:pt>
                <c:pt idx="8786">
                  <c:v>487.67798790501001</c:v>
                </c:pt>
                <c:pt idx="8787">
                  <c:v>487.73349416359298</c:v>
                </c:pt>
                <c:pt idx="8788">
                  <c:v>487.78900042217498</c:v>
                </c:pt>
                <c:pt idx="8789">
                  <c:v>487.84450668075698</c:v>
                </c:pt>
                <c:pt idx="8790">
                  <c:v>487.90001293934</c:v>
                </c:pt>
                <c:pt idx="8791">
                  <c:v>487.955519197922</c:v>
                </c:pt>
                <c:pt idx="8792">
                  <c:v>488.01102545650502</c:v>
                </c:pt>
                <c:pt idx="8793">
                  <c:v>488.06653171508702</c:v>
                </c:pt>
                <c:pt idx="8794">
                  <c:v>488.12203797366999</c:v>
                </c:pt>
                <c:pt idx="8795">
                  <c:v>488.17754423225199</c:v>
                </c:pt>
                <c:pt idx="8796">
                  <c:v>488.23305049083399</c:v>
                </c:pt>
                <c:pt idx="8797">
                  <c:v>488.28855674941701</c:v>
                </c:pt>
                <c:pt idx="8798">
                  <c:v>488.34406300799901</c:v>
                </c:pt>
                <c:pt idx="8799">
                  <c:v>488.39956926658198</c:v>
                </c:pt>
                <c:pt idx="8800">
                  <c:v>488.45507552516398</c:v>
                </c:pt>
                <c:pt idx="8801">
                  <c:v>488.51058178374598</c:v>
                </c:pt>
                <c:pt idx="8802">
                  <c:v>488.566088042329</c:v>
                </c:pt>
                <c:pt idx="8803">
                  <c:v>488.621594300911</c:v>
                </c:pt>
                <c:pt idx="8804">
                  <c:v>488.67710055949402</c:v>
                </c:pt>
                <c:pt idx="8805">
                  <c:v>488.73260681807602</c:v>
                </c:pt>
                <c:pt idx="8806">
                  <c:v>488.78811307665802</c:v>
                </c:pt>
                <c:pt idx="8807">
                  <c:v>488.84361933524099</c:v>
                </c:pt>
                <c:pt idx="8808">
                  <c:v>488.89912559382299</c:v>
                </c:pt>
                <c:pt idx="8809">
                  <c:v>488.95463185240601</c:v>
                </c:pt>
                <c:pt idx="8810">
                  <c:v>489.01013811098801</c:v>
                </c:pt>
                <c:pt idx="8811">
                  <c:v>489.06564436957001</c:v>
                </c:pt>
                <c:pt idx="8812">
                  <c:v>489.12115062815298</c:v>
                </c:pt>
                <c:pt idx="8813">
                  <c:v>489.17665688673497</c:v>
                </c:pt>
                <c:pt idx="8814">
                  <c:v>489.232163145318</c:v>
                </c:pt>
                <c:pt idx="8815">
                  <c:v>489.2876694039</c:v>
                </c:pt>
                <c:pt idx="8816">
                  <c:v>489.343175662482</c:v>
                </c:pt>
                <c:pt idx="8817">
                  <c:v>489.39868192106502</c:v>
                </c:pt>
                <c:pt idx="8818">
                  <c:v>489.45418817964702</c:v>
                </c:pt>
                <c:pt idx="8819">
                  <c:v>489.50969443822999</c:v>
                </c:pt>
                <c:pt idx="8820">
                  <c:v>489.56520069681198</c:v>
                </c:pt>
                <c:pt idx="8821">
                  <c:v>489.62070695539398</c:v>
                </c:pt>
                <c:pt idx="8822">
                  <c:v>489.67621321397701</c:v>
                </c:pt>
                <c:pt idx="8823">
                  <c:v>489.73171947255901</c:v>
                </c:pt>
                <c:pt idx="8824">
                  <c:v>489.78722573114197</c:v>
                </c:pt>
                <c:pt idx="8825">
                  <c:v>489.84273198972397</c:v>
                </c:pt>
                <c:pt idx="8826">
                  <c:v>489.89823824830597</c:v>
                </c:pt>
                <c:pt idx="8827">
                  <c:v>489.953744506889</c:v>
                </c:pt>
                <c:pt idx="8828">
                  <c:v>490.00925076547099</c:v>
                </c:pt>
                <c:pt idx="8829">
                  <c:v>490.06475702405402</c:v>
                </c:pt>
                <c:pt idx="8830">
                  <c:v>490.12026328263602</c:v>
                </c:pt>
                <c:pt idx="8831">
                  <c:v>490.17576954121898</c:v>
                </c:pt>
                <c:pt idx="8832">
                  <c:v>490.23127579980098</c:v>
                </c:pt>
                <c:pt idx="8833">
                  <c:v>490.28678205838298</c:v>
                </c:pt>
                <c:pt idx="8834">
                  <c:v>490.34228831696601</c:v>
                </c:pt>
                <c:pt idx="8835">
                  <c:v>490.39779457554801</c:v>
                </c:pt>
                <c:pt idx="8836">
                  <c:v>490.45330083413103</c:v>
                </c:pt>
                <c:pt idx="8837">
                  <c:v>490.50880709271303</c:v>
                </c:pt>
                <c:pt idx="8838">
                  <c:v>490.56431335129503</c:v>
                </c:pt>
                <c:pt idx="8839">
                  <c:v>490.61981960987799</c:v>
                </c:pt>
                <c:pt idx="8840">
                  <c:v>490.67532586845999</c:v>
                </c:pt>
                <c:pt idx="8841">
                  <c:v>490.73083212704302</c:v>
                </c:pt>
                <c:pt idx="8842">
                  <c:v>490.78633838562502</c:v>
                </c:pt>
                <c:pt idx="8843">
                  <c:v>490.84184464420701</c:v>
                </c:pt>
                <c:pt idx="8844">
                  <c:v>490.89735090278998</c:v>
                </c:pt>
                <c:pt idx="8845">
                  <c:v>490.95285716137198</c:v>
                </c:pt>
                <c:pt idx="8846">
                  <c:v>491.008363419955</c:v>
                </c:pt>
                <c:pt idx="8847">
                  <c:v>491.063869678537</c:v>
                </c:pt>
                <c:pt idx="8848">
                  <c:v>491.119375937119</c:v>
                </c:pt>
                <c:pt idx="8849">
                  <c:v>491.17488219570203</c:v>
                </c:pt>
                <c:pt idx="8850">
                  <c:v>491.23038845428403</c:v>
                </c:pt>
                <c:pt idx="8851">
                  <c:v>491.28589471286699</c:v>
                </c:pt>
                <c:pt idx="8852">
                  <c:v>491.34140097144899</c:v>
                </c:pt>
                <c:pt idx="8853">
                  <c:v>491.39690723003099</c:v>
                </c:pt>
                <c:pt idx="8854">
                  <c:v>491.45241348861401</c:v>
                </c:pt>
                <c:pt idx="8855">
                  <c:v>491.50791974719601</c:v>
                </c:pt>
                <c:pt idx="8856">
                  <c:v>491.56342600577898</c:v>
                </c:pt>
                <c:pt idx="8857">
                  <c:v>491.61893226436098</c:v>
                </c:pt>
                <c:pt idx="8858">
                  <c:v>491.67443852294298</c:v>
                </c:pt>
                <c:pt idx="8859">
                  <c:v>491.729944781526</c:v>
                </c:pt>
                <c:pt idx="8860">
                  <c:v>491.785451040108</c:v>
                </c:pt>
                <c:pt idx="8861">
                  <c:v>491.84095729869102</c:v>
                </c:pt>
                <c:pt idx="8862">
                  <c:v>491.89646355727302</c:v>
                </c:pt>
                <c:pt idx="8863">
                  <c:v>491.95196981585502</c:v>
                </c:pt>
                <c:pt idx="8864">
                  <c:v>492.00747607443799</c:v>
                </c:pt>
                <c:pt idx="8865">
                  <c:v>492.06298233301999</c:v>
                </c:pt>
                <c:pt idx="8866">
                  <c:v>492.11848859160301</c:v>
                </c:pt>
                <c:pt idx="8867">
                  <c:v>492.17399485018501</c:v>
                </c:pt>
                <c:pt idx="8868">
                  <c:v>492.22950110876798</c:v>
                </c:pt>
                <c:pt idx="8869">
                  <c:v>492.28500736734998</c:v>
                </c:pt>
                <c:pt idx="8870">
                  <c:v>492.34051362593198</c:v>
                </c:pt>
                <c:pt idx="8871">
                  <c:v>492.396019884515</c:v>
                </c:pt>
                <c:pt idx="8872">
                  <c:v>492.451526143097</c:v>
                </c:pt>
                <c:pt idx="8873">
                  <c:v>492.50703240168002</c:v>
                </c:pt>
                <c:pt idx="8874">
                  <c:v>492.56253866026202</c:v>
                </c:pt>
                <c:pt idx="8875">
                  <c:v>492.61804491884402</c:v>
                </c:pt>
                <c:pt idx="8876">
                  <c:v>492.67355117742699</c:v>
                </c:pt>
                <c:pt idx="8877">
                  <c:v>492.72905743600899</c:v>
                </c:pt>
                <c:pt idx="8878">
                  <c:v>492.78456369459201</c:v>
                </c:pt>
                <c:pt idx="8879">
                  <c:v>492.84006995317401</c:v>
                </c:pt>
                <c:pt idx="8880">
                  <c:v>492.89557621175601</c:v>
                </c:pt>
                <c:pt idx="8881">
                  <c:v>492.95108247033897</c:v>
                </c:pt>
                <c:pt idx="8882">
                  <c:v>493.00658872892097</c:v>
                </c:pt>
                <c:pt idx="8883">
                  <c:v>493.062094987504</c:v>
                </c:pt>
                <c:pt idx="8884">
                  <c:v>493.117601246086</c:v>
                </c:pt>
                <c:pt idx="8885">
                  <c:v>493.173107504668</c:v>
                </c:pt>
                <c:pt idx="8886">
                  <c:v>493.22861376325102</c:v>
                </c:pt>
                <c:pt idx="8887">
                  <c:v>493.28412002183302</c:v>
                </c:pt>
                <c:pt idx="8888">
                  <c:v>493.33962628041598</c:v>
                </c:pt>
                <c:pt idx="8889">
                  <c:v>493.39513253899798</c:v>
                </c:pt>
                <c:pt idx="8890">
                  <c:v>493.45063879757998</c:v>
                </c:pt>
                <c:pt idx="8891">
                  <c:v>493.50614505616301</c:v>
                </c:pt>
                <c:pt idx="8892">
                  <c:v>493.56165131474501</c:v>
                </c:pt>
                <c:pt idx="8893">
                  <c:v>493.61715757332797</c:v>
                </c:pt>
                <c:pt idx="8894">
                  <c:v>493.67266383190997</c:v>
                </c:pt>
                <c:pt idx="8895">
                  <c:v>493.72817009049197</c:v>
                </c:pt>
                <c:pt idx="8896">
                  <c:v>493.78367634907499</c:v>
                </c:pt>
                <c:pt idx="8897">
                  <c:v>493.83918260765699</c:v>
                </c:pt>
                <c:pt idx="8898">
                  <c:v>493.89468886624002</c:v>
                </c:pt>
                <c:pt idx="8899">
                  <c:v>493.95019512482202</c:v>
                </c:pt>
                <c:pt idx="8900">
                  <c:v>494.00570138340402</c:v>
                </c:pt>
                <c:pt idx="8901">
                  <c:v>494.06120764198698</c:v>
                </c:pt>
                <c:pt idx="8902">
                  <c:v>494.11671390056898</c:v>
                </c:pt>
                <c:pt idx="8903">
                  <c:v>494.172220159152</c:v>
                </c:pt>
                <c:pt idx="8904">
                  <c:v>494.227726417734</c:v>
                </c:pt>
                <c:pt idx="8905">
                  <c:v>494.283232676316</c:v>
                </c:pt>
                <c:pt idx="8906">
                  <c:v>494.33873893489903</c:v>
                </c:pt>
                <c:pt idx="8907">
                  <c:v>494.39424519348103</c:v>
                </c:pt>
                <c:pt idx="8908">
                  <c:v>494.44975145206399</c:v>
                </c:pt>
                <c:pt idx="8909">
                  <c:v>494.50525771064599</c:v>
                </c:pt>
                <c:pt idx="8910">
                  <c:v>494.56076396922901</c:v>
                </c:pt>
                <c:pt idx="8911">
                  <c:v>494.61627022781101</c:v>
                </c:pt>
                <c:pt idx="8912">
                  <c:v>494.67177648639301</c:v>
                </c:pt>
                <c:pt idx="8913">
                  <c:v>494.72728274497598</c:v>
                </c:pt>
                <c:pt idx="8914">
                  <c:v>494.78278900355798</c:v>
                </c:pt>
                <c:pt idx="8915">
                  <c:v>494.838295262141</c:v>
                </c:pt>
                <c:pt idx="8916">
                  <c:v>494.893801520723</c:v>
                </c:pt>
                <c:pt idx="8917">
                  <c:v>494.949307779305</c:v>
                </c:pt>
                <c:pt idx="8918">
                  <c:v>495.00481403788802</c:v>
                </c:pt>
                <c:pt idx="8919">
                  <c:v>495.06032029647002</c:v>
                </c:pt>
                <c:pt idx="8920">
                  <c:v>495.11582655505299</c:v>
                </c:pt>
                <c:pt idx="8921">
                  <c:v>495.17133281363499</c:v>
                </c:pt>
                <c:pt idx="8922">
                  <c:v>495.22683907221699</c:v>
                </c:pt>
                <c:pt idx="8923">
                  <c:v>495.28234533080001</c:v>
                </c:pt>
                <c:pt idx="8924">
                  <c:v>495.33785158938201</c:v>
                </c:pt>
                <c:pt idx="8925">
                  <c:v>495.39335784796498</c:v>
                </c:pt>
                <c:pt idx="8926">
                  <c:v>495.44886410654698</c:v>
                </c:pt>
                <c:pt idx="8927">
                  <c:v>495.50437036512898</c:v>
                </c:pt>
                <c:pt idx="8928">
                  <c:v>495.559876623712</c:v>
                </c:pt>
                <c:pt idx="8929">
                  <c:v>495.615382882294</c:v>
                </c:pt>
                <c:pt idx="8930">
                  <c:v>495.67088914087702</c:v>
                </c:pt>
                <c:pt idx="8931">
                  <c:v>495.72639539945902</c:v>
                </c:pt>
                <c:pt idx="8932">
                  <c:v>495.78190165804102</c:v>
                </c:pt>
                <c:pt idx="8933">
                  <c:v>495.83740791662399</c:v>
                </c:pt>
                <c:pt idx="8934">
                  <c:v>495.89291417520599</c:v>
                </c:pt>
                <c:pt idx="8935">
                  <c:v>495.94842043378901</c:v>
                </c:pt>
                <c:pt idx="8936">
                  <c:v>496.00392669237101</c:v>
                </c:pt>
                <c:pt idx="8937">
                  <c:v>496.05943295095301</c:v>
                </c:pt>
                <c:pt idx="8938">
                  <c:v>496.11493920953598</c:v>
                </c:pt>
                <c:pt idx="8939">
                  <c:v>496.17044546811798</c:v>
                </c:pt>
                <c:pt idx="8940">
                  <c:v>496.225951726701</c:v>
                </c:pt>
                <c:pt idx="8941">
                  <c:v>496.281457985283</c:v>
                </c:pt>
                <c:pt idx="8942">
                  <c:v>496.336964243865</c:v>
                </c:pt>
                <c:pt idx="8943">
                  <c:v>496.39247050244802</c:v>
                </c:pt>
                <c:pt idx="8944">
                  <c:v>496.44797676103002</c:v>
                </c:pt>
                <c:pt idx="8945">
                  <c:v>496.50348301961299</c:v>
                </c:pt>
                <c:pt idx="8946">
                  <c:v>496.55898927819499</c:v>
                </c:pt>
                <c:pt idx="8947">
                  <c:v>496.61449553677801</c:v>
                </c:pt>
                <c:pt idx="8948">
                  <c:v>496.67000179536001</c:v>
                </c:pt>
                <c:pt idx="8949">
                  <c:v>496.72550805394201</c:v>
                </c:pt>
                <c:pt idx="8950">
                  <c:v>496.78101431252497</c:v>
                </c:pt>
                <c:pt idx="8951">
                  <c:v>496.83652057110697</c:v>
                </c:pt>
                <c:pt idx="8952">
                  <c:v>496.89202682969</c:v>
                </c:pt>
                <c:pt idx="8953">
                  <c:v>496.947533088272</c:v>
                </c:pt>
                <c:pt idx="8954">
                  <c:v>497.003039346854</c:v>
                </c:pt>
                <c:pt idx="8955">
                  <c:v>497.05854560543702</c:v>
                </c:pt>
                <c:pt idx="8956">
                  <c:v>497.11405186401902</c:v>
                </c:pt>
                <c:pt idx="8957">
                  <c:v>497.16955812260198</c:v>
                </c:pt>
                <c:pt idx="8958">
                  <c:v>497.22506438118398</c:v>
                </c:pt>
                <c:pt idx="8959">
                  <c:v>497.28057063976598</c:v>
                </c:pt>
                <c:pt idx="8960">
                  <c:v>497.33607689834901</c:v>
                </c:pt>
                <c:pt idx="8961">
                  <c:v>497.39158315693101</c:v>
                </c:pt>
                <c:pt idx="8962">
                  <c:v>497.44708941551397</c:v>
                </c:pt>
                <c:pt idx="8963">
                  <c:v>497.50259567409603</c:v>
                </c:pt>
                <c:pt idx="8964">
                  <c:v>497.55810193267803</c:v>
                </c:pt>
                <c:pt idx="8965">
                  <c:v>497.61360819126099</c:v>
                </c:pt>
                <c:pt idx="8966">
                  <c:v>497.66911444984299</c:v>
                </c:pt>
                <c:pt idx="8967">
                  <c:v>497.72462070842602</c:v>
                </c:pt>
                <c:pt idx="8968">
                  <c:v>497.78012696700802</c:v>
                </c:pt>
                <c:pt idx="8969">
                  <c:v>497.83563322559002</c:v>
                </c:pt>
                <c:pt idx="8970">
                  <c:v>497.89113948417298</c:v>
                </c:pt>
                <c:pt idx="8971">
                  <c:v>497.94664574275498</c:v>
                </c:pt>
                <c:pt idx="8972">
                  <c:v>498.002152001338</c:v>
                </c:pt>
                <c:pt idx="8973">
                  <c:v>498.05765825992</c:v>
                </c:pt>
                <c:pt idx="8974">
                  <c:v>498.113164518502</c:v>
                </c:pt>
                <c:pt idx="8975">
                  <c:v>498.16867077708503</c:v>
                </c:pt>
                <c:pt idx="8976">
                  <c:v>498.22417703566703</c:v>
                </c:pt>
                <c:pt idx="8977">
                  <c:v>498.27968329424999</c:v>
                </c:pt>
                <c:pt idx="8978">
                  <c:v>498.33518955283199</c:v>
                </c:pt>
                <c:pt idx="8979">
                  <c:v>498.39069581141399</c:v>
                </c:pt>
                <c:pt idx="8980">
                  <c:v>498.44620206999701</c:v>
                </c:pt>
                <c:pt idx="8981">
                  <c:v>498.50170832857901</c:v>
                </c:pt>
                <c:pt idx="8982">
                  <c:v>498.55721458716198</c:v>
                </c:pt>
                <c:pt idx="8983">
                  <c:v>498.61272084574398</c:v>
                </c:pt>
                <c:pt idx="8984">
                  <c:v>498.66822710432598</c:v>
                </c:pt>
                <c:pt idx="8985">
                  <c:v>498.723733362909</c:v>
                </c:pt>
                <c:pt idx="8986">
                  <c:v>498.779239621491</c:v>
                </c:pt>
                <c:pt idx="8987">
                  <c:v>498.83474588007402</c:v>
                </c:pt>
                <c:pt idx="8988">
                  <c:v>498.89025213865602</c:v>
                </c:pt>
                <c:pt idx="8989">
                  <c:v>498.94575839723802</c:v>
                </c:pt>
                <c:pt idx="8990">
                  <c:v>499.00126465582099</c:v>
                </c:pt>
                <c:pt idx="8991">
                  <c:v>499.05677091440299</c:v>
                </c:pt>
                <c:pt idx="8992">
                  <c:v>499.11227717298601</c:v>
                </c:pt>
                <c:pt idx="8993">
                  <c:v>499.16778343156801</c:v>
                </c:pt>
                <c:pt idx="8994">
                  <c:v>499.22328969015098</c:v>
                </c:pt>
                <c:pt idx="8995">
                  <c:v>499.27879594873298</c:v>
                </c:pt>
                <c:pt idx="8996">
                  <c:v>499.33430220731498</c:v>
                </c:pt>
                <c:pt idx="8997">
                  <c:v>499.389808465898</c:v>
                </c:pt>
                <c:pt idx="8998">
                  <c:v>499.44531472448</c:v>
                </c:pt>
                <c:pt idx="8999">
                  <c:v>499.50082098306302</c:v>
                </c:pt>
                <c:pt idx="9000">
                  <c:v>499.55632724164502</c:v>
                </c:pt>
                <c:pt idx="9001">
                  <c:v>499.61183350022702</c:v>
                </c:pt>
                <c:pt idx="9002">
                  <c:v>499.66733975880999</c:v>
                </c:pt>
                <c:pt idx="9003">
                  <c:v>499.72284601739199</c:v>
                </c:pt>
                <c:pt idx="9004">
                  <c:v>499.77835227597501</c:v>
                </c:pt>
                <c:pt idx="9005">
                  <c:v>499.83385853455701</c:v>
                </c:pt>
                <c:pt idx="9006">
                  <c:v>499.88936479313901</c:v>
                </c:pt>
                <c:pt idx="9007">
                  <c:v>499.94487105172198</c:v>
                </c:pt>
                <c:pt idx="9008">
                  <c:v>500.00037731030397</c:v>
                </c:pt>
              </c:numCache>
            </c:numRef>
          </c:xVal>
          <c:yVal>
            <c:numRef>
              <c:f>'скорость дульного среза oxz'!$B$2:$MHN$2</c:f>
              <c:numCache>
                <c:formatCode>0.00E+00</c:formatCode>
                <c:ptCount val="9009"/>
                <c:pt idx="0" formatCode="General">
                  <c:v>0</c:v>
                </c:pt>
                <c:pt idx="1">
                  <c:v>-1.2207524617135199E-7</c:v>
                </c:pt>
                <c:pt idx="2">
                  <c:v>1.06950233565005E-7</c:v>
                </c:pt>
                <c:pt idx="3">
                  <c:v>1.4732800796899E-7</c:v>
                </c:pt>
                <c:pt idx="4">
                  <c:v>1.1897123710449399E-7</c:v>
                </c:pt>
                <c:pt idx="5">
                  <c:v>7.7488189401212795E-8</c:v>
                </c:pt>
                <c:pt idx="6">
                  <c:v>-4.4027568840691797E-8</c:v>
                </c:pt>
                <c:pt idx="7">
                  <c:v>7.3276423065306601E-9</c:v>
                </c:pt>
                <c:pt idx="8">
                  <c:v>2.05101754691604E-7</c:v>
                </c:pt>
                <c:pt idx="9">
                  <c:v>1.7142464071957199E-7</c:v>
                </c:pt>
                <c:pt idx="10">
                  <c:v>-1.38197015573619E-7</c:v>
                </c:pt>
                <c:pt idx="11">
                  <c:v>-2.3870207790744302E-7</c:v>
                </c:pt>
                <c:pt idx="12">
                  <c:v>1.2693898913162199E-7</c:v>
                </c:pt>
                <c:pt idx="13">
                  <c:v>4.0625372308553501E-7</c:v>
                </c:pt>
                <c:pt idx="14">
                  <c:v>5.6892558896186005E-7</c:v>
                </c:pt>
                <c:pt idx="15">
                  <c:v>9.0732694123755302E-7</c:v>
                </c:pt>
                <c:pt idx="16">
                  <c:v>1.0329084249575499E-6</c:v>
                </c:pt>
                <c:pt idx="17">
                  <c:v>1.2395885184036301E-6</c:v>
                </c:pt>
                <c:pt idx="18">
                  <c:v>1.5716269736836299E-6</c:v>
                </c:pt>
                <c:pt idx="19">
                  <c:v>2.0047043561315499E-6</c:v>
                </c:pt>
                <c:pt idx="20">
                  <c:v>2.66729069205441E-6</c:v>
                </c:pt>
                <c:pt idx="21">
                  <c:v>3.2157383389573301E-6</c:v>
                </c:pt>
                <c:pt idx="22">
                  <c:v>4.07086516236624E-6</c:v>
                </c:pt>
                <c:pt idx="23">
                  <c:v>4.9923656137135104E-6</c:v>
                </c:pt>
                <c:pt idx="24">
                  <c:v>5.6810436113182203E-6</c:v>
                </c:pt>
                <c:pt idx="25">
                  <c:v>6.2499959656205397E-6</c:v>
                </c:pt>
                <c:pt idx="26">
                  <c:v>6.6510400029949998E-6</c:v>
                </c:pt>
                <c:pt idx="27">
                  <c:v>6.9207241381579299E-6</c:v>
                </c:pt>
                <c:pt idx="28">
                  <c:v>7.2593621987942702E-6</c:v>
                </c:pt>
                <c:pt idx="29">
                  <c:v>7.6276231625281E-6</c:v>
                </c:pt>
                <c:pt idx="30">
                  <c:v>7.9642314881088503E-6</c:v>
                </c:pt>
                <c:pt idx="31">
                  <c:v>8.1109222518162806E-6</c:v>
                </c:pt>
                <c:pt idx="32">
                  <c:v>7.9954361813136194E-6</c:v>
                </c:pt>
                <c:pt idx="33">
                  <c:v>7.9246265991957196E-6</c:v>
                </c:pt>
                <c:pt idx="34">
                  <c:v>7.6278933902901497E-6</c:v>
                </c:pt>
                <c:pt idx="35">
                  <c:v>7.0078114303213696E-6</c:v>
                </c:pt>
                <c:pt idx="36">
                  <c:v>6.5810106084324702E-6</c:v>
                </c:pt>
                <c:pt idx="37">
                  <c:v>5.9761266919409399E-6</c:v>
                </c:pt>
                <c:pt idx="38">
                  <c:v>5.3051061835578003E-6</c:v>
                </c:pt>
                <c:pt idx="39">
                  <c:v>4.6646303630613797E-6</c:v>
                </c:pt>
                <c:pt idx="40">
                  <c:v>3.69087328930056E-6</c:v>
                </c:pt>
                <c:pt idx="41">
                  <c:v>2.6986814849987402E-6</c:v>
                </c:pt>
                <c:pt idx="42">
                  <c:v>1.5200724480682099E-6</c:v>
                </c:pt>
                <c:pt idx="43">
                  <c:v>-2.43760476801102E-8</c:v>
                </c:pt>
                <c:pt idx="44">
                  <c:v>-1.6994030049622001E-6</c:v>
                </c:pt>
                <c:pt idx="45">
                  <c:v>-3.3181105351838098E-6</c:v>
                </c:pt>
                <c:pt idx="46">
                  <c:v>-4.8761710053063597E-6</c:v>
                </c:pt>
                <c:pt idx="47">
                  <c:v>-6.4403015245820599E-6</c:v>
                </c:pt>
                <c:pt idx="48">
                  <c:v>-8.1401135516555594E-6</c:v>
                </c:pt>
                <c:pt idx="49">
                  <c:v>-9.8086059596639905E-6</c:v>
                </c:pt>
                <c:pt idx="50">
                  <c:v>-1.13322460611241E-5</c:v>
                </c:pt>
                <c:pt idx="51">
                  <c:v>-1.3019475032243799E-5</c:v>
                </c:pt>
                <c:pt idx="52">
                  <c:v>-1.46133293474631E-5</c:v>
                </c:pt>
                <c:pt idx="53">
                  <c:v>-1.5659875964120599E-5</c:v>
                </c:pt>
                <c:pt idx="54">
                  <c:v>-1.6444576311806099E-5</c:v>
                </c:pt>
                <c:pt idx="55">
                  <c:v>-1.7178245845795799E-5</c:v>
                </c:pt>
                <c:pt idx="56">
                  <c:v>-1.7573813915782E-5</c:v>
                </c:pt>
                <c:pt idx="57">
                  <c:v>-1.7505480732000299E-5</c:v>
                </c:pt>
                <c:pt idx="58">
                  <c:v>-1.7201569296027502E-5</c:v>
                </c:pt>
                <c:pt idx="59">
                  <c:v>-1.69045709963413E-5</c:v>
                </c:pt>
                <c:pt idx="60">
                  <c:v>-1.65969485795976E-5</c:v>
                </c:pt>
                <c:pt idx="61">
                  <c:v>-1.5924432445616001E-5</c:v>
                </c:pt>
                <c:pt idx="62">
                  <c:v>-1.53064984421362E-5</c:v>
                </c:pt>
                <c:pt idx="63">
                  <c:v>-1.5129431783559699E-5</c:v>
                </c:pt>
                <c:pt idx="64">
                  <c:v>-1.4976646190831299E-5</c:v>
                </c:pt>
                <c:pt idx="65">
                  <c:v>-1.50642041365862E-5</c:v>
                </c:pt>
                <c:pt idx="66">
                  <c:v>-1.5487274399000899E-5</c:v>
                </c:pt>
                <c:pt idx="67">
                  <c:v>-1.5791778896409899E-5</c:v>
                </c:pt>
                <c:pt idx="68">
                  <c:v>-1.64326676452166E-5</c:v>
                </c:pt>
                <c:pt idx="69">
                  <c:v>-1.76642735229622E-5</c:v>
                </c:pt>
                <c:pt idx="70">
                  <c:v>-1.9388150481311498E-5</c:v>
                </c:pt>
                <c:pt idx="71">
                  <c:v>-2.1425390728241898E-5</c:v>
                </c:pt>
                <c:pt idx="72">
                  <c:v>-2.4150875495355999E-5</c:v>
                </c:pt>
                <c:pt idx="73">
                  <c:v>-2.7779675263213099E-5</c:v>
                </c:pt>
                <c:pt idx="74">
                  <c:v>-3.2168489652393502E-5</c:v>
                </c:pt>
                <c:pt idx="75">
                  <c:v>-3.7906470349329599E-5</c:v>
                </c:pt>
                <c:pt idx="76">
                  <c:v>-4.4892450888998497E-5</c:v>
                </c:pt>
                <c:pt idx="77">
                  <c:v>-5.3351191462636901E-5</c:v>
                </c:pt>
                <c:pt idx="78">
                  <c:v>-6.3364737336198403E-5</c:v>
                </c:pt>
                <c:pt idx="79">
                  <c:v>-7.4461395257652906E-5</c:v>
                </c:pt>
                <c:pt idx="80">
                  <c:v>-8.6594356109812894E-5</c:v>
                </c:pt>
                <c:pt idx="81">
                  <c:v>-9.9652009278105506E-5</c:v>
                </c:pt>
                <c:pt idx="82" formatCode="General">
                  <c:v>-1.13354450852227E-4</c:v>
                </c:pt>
                <c:pt idx="83" formatCode="General">
                  <c:v>-1.27389366528956E-4</c:v>
                </c:pt>
                <c:pt idx="84" formatCode="General">
                  <c:v>-1.4082879721720299E-4</c:v>
                </c:pt>
                <c:pt idx="85" formatCode="General">
                  <c:v>-1.53041328739282E-4</c:v>
                </c:pt>
                <c:pt idx="86" formatCode="General">
                  <c:v>-1.6366752818768599E-4</c:v>
                </c:pt>
                <c:pt idx="87" formatCode="General">
                  <c:v>-1.7192164475868601E-4</c:v>
                </c:pt>
                <c:pt idx="88" formatCode="General">
                  <c:v>-1.77500805838213E-4</c:v>
                </c:pt>
                <c:pt idx="89" formatCode="General">
                  <c:v>-1.79541903097327E-4</c:v>
                </c:pt>
                <c:pt idx="90" formatCode="General">
                  <c:v>-1.77690103751998E-4</c:v>
                </c:pt>
                <c:pt idx="91" formatCode="General">
                  <c:v>-1.7161996730255099E-4</c:v>
                </c:pt>
                <c:pt idx="92" formatCode="General">
                  <c:v>-1.6116172713402701E-4</c:v>
                </c:pt>
                <c:pt idx="93" formatCode="General">
                  <c:v>-1.4653846351779401E-4</c:v>
                </c:pt>
                <c:pt idx="94" formatCode="General">
                  <c:v>-1.2735763359531099E-4</c:v>
                </c:pt>
                <c:pt idx="95" formatCode="General">
                  <c:v>-1.0382550550420299E-4</c:v>
                </c:pt>
                <c:pt idx="96">
                  <c:v>-7.65209602660089E-5</c:v>
                </c:pt>
                <c:pt idx="97">
                  <c:v>-4.56932626519748E-5</c:v>
                </c:pt>
                <c:pt idx="98">
                  <c:v>-1.2152287143505701E-5</c:v>
                </c:pt>
                <c:pt idx="99">
                  <c:v>2.3016609557947E-5</c:v>
                </c:pt>
                <c:pt idx="100">
                  <c:v>5.95282515266861E-5</c:v>
                </c:pt>
                <c:pt idx="101">
                  <c:v>9.6480050578578595E-5</c:v>
                </c:pt>
                <c:pt idx="102" formatCode="General">
                  <c:v>1.3276588505855701E-4</c:v>
                </c:pt>
                <c:pt idx="103" formatCode="General">
                  <c:v>1.67839273302859E-4</c:v>
                </c:pt>
                <c:pt idx="104" formatCode="General">
                  <c:v>2.0095959705490799E-4</c:v>
                </c:pt>
                <c:pt idx="105" formatCode="General">
                  <c:v>2.31703714253979E-4</c:v>
                </c:pt>
                <c:pt idx="106" formatCode="General">
                  <c:v>2.5983065765868701E-4</c:v>
                </c:pt>
                <c:pt idx="107" formatCode="General">
                  <c:v>2.8492206077410798E-4</c:v>
                </c:pt>
                <c:pt idx="108" formatCode="General">
                  <c:v>3.0637818395604099E-4</c:v>
                </c:pt>
                <c:pt idx="109" formatCode="General">
                  <c:v>3.2426958600942601E-4</c:v>
                </c:pt>
                <c:pt idx="110" formatCode="General">
                  <c:v>3.3879260018292601E-4</c:v>
                </c:pt>
                <c:pt idx="111" formatCode="General">
                  <c:v>3.49129118851439E-4</c:v>
                </c:pt>
                <c:pt idx="112" formatCode="General">
                  <c:v>3.5527498087902198E-4</c:v>
                </c:pt>
                <c:pt idx="113" formatCode="General">
                  <c:v>3.5743769878002999E-4</c:v>
                </c:pt>
                <c:pt idx="114" formatCode="General">
                  <c:v>3.5529907974489499E-4</c:v>
                </c:pt>
                <c:pt idx="115" formatCode="General">
                  <c:v>3.4891577313056601E-4</c:v>
                </c:pt>
                <c:pt idx="116" formatCode="General">
                  <c:v>3.3811233132244399E-4</c:v>
                </c:pt>
                <c:pt idx="117" formatCode="General">
                  <c:v>3.22974058000056E-4</c:v>
                </c:pt>
                <c:pt idx="118" formatCode="General">
                  <c:v>3.0414773337255902E-4</c:v>
                </c:pt>
                <c:pt idx="119" formatCode="General">
                  <c:v>2.8220267104558602E-4</c:v>
                </c:pt>
                <c:pt idx="120" formatCode="General">
                  <c:v>2.5741531227847498E-4</c:v>
                </c:pt>
                <c:pt idx="121" formatCode="General">
                  <c:v>2.30240838959553E-4</c:v>
                </c:pt>
                <c:pt idx="122" formatCode="General">
                  <c:v>2.0160610120286901E-4</c:v>
                </c:pt>
                <c:pt idx="123" formatCode="General">
                  <c:v>1.7198610881322401E-4</c:v>
                </c:pt>
                <c:pt idx="124" formatCode="General">
                  <c:v>1.4186046863737999E-4</c:v>
                </c:pt>
                <c:pt idx="125" formatCode="General">
                  <c:v>1.1189861074519E-4</c:v>
                </c:pt>
                <c:pt idx="126">
                  <c:v>8.2576433120719605E-5</c:v>
                </c:pt>
                <c:pt idx="127">
                  <c:v>5.4193566788734701E-5</c:v>
                </c:pt>
                <c:pt idx="128">
                  <c:v>2.71959587915917E-5</c:v>
                </c:pt>
                <c:pt idx="129">
                  <c:v>1.9041261205576001E-6</c:v>
                </c:pt>
                <c:pt idx="130">
                  <c:v>-2.1208038401363799E-5</c:v>
                </c:pt>
                <c:pt idx="131">
                  <c:v>-4.1965858091899798E-5</c:v>
                </c:pt>
                <c:pt idx="132">
                  <c:v>-6.0316440760746602E-5</c:v>
                </c:pt>
                <c:pt idx="133">
                  <c:v>-7.5868478027621094E-5</c:v>
                </c:pt>
                <c:pt idx="134">
                  <c:v>-8.8222536874093003E-5</c:v>
                </c:pt>
                <c:pt idx="135">
                  <c:v>-9.7372871860329106E-5</c:v>
                </c:pt>
                <c:pt idx="136" formatCode="General">
                  <c:v>-1.03580162444831E-4</c:v>
                </c:pt>
                <c:pt idx="137" formatCode="General">
                  <c:v>-1.06511802584158E-4</c:v>
                </c:pt>
                <c:pt idx="138" formatCode="General">
                  <c:v>-1.0624077905251E-4</c:v>
                </c:pt>
                <c:pt idx="139" formatCode="General">
                  <c:v>-1.02710437129976E-4</c:v>
                </c:pt>
                <c:pt idx="140">
                  <c:v>-9.5497331527634105E-5</c:v>
                </c:pt>
                <c:pt idx="141">
                  <c:v>-8.4983664637213805E-5</c:v>
                </c:pt>
                <c:pt idx="142">
                  <c:v>-7.1385273489616596E-5</c:v>
                </c:pt>
                <c:pt idx="143">
                  <c:v>-5.4666958143091799E-5</c:v>
                </c:pt>
                <c:pt idx="144">
                  <c:v>-3.4564286503485903E-5</c:v>
                </c:pt>
                <c:pt idx="145">
                  <c:v>-1.1007212050584801E-5</c:v>
                </c:pt>
                <c:pt idx="146">
                  <c:v>1.5439885861694E-5</c:v>
                </c:pt>
                <c:pt idx="147">
                  <c:v>4.4976613156583698E-5</c:v>
                </c:pt>
                <c:pt idx="148">
                  <c:v>7.78321733502543E-5</c:v>
                </c:pt>
                <c:pt idx="149" formatCode="General">
                  <c:v>1.13546288335183E-4</c:v>
                </c:pt>
                <c:pt idx="150" formatCode="General">
                  <c:v>1.5223686574827099E-4</c:v>
                </c:pt>
                <c:pt idx="151" formatCode="General">
                  <c:v>1.9399638448237101E-4</c:v>
                </c:pt>
                <c:pt idx="152" formatCode="General">
                  <c:v>2.3848925040816199E-4</c:v>
                </c:pt>
                <c:pt idx="153" formatCode="General">
                  <c:v>2.85470702084459E-4</c:v>
                </c:pt>
                <c:pt idx="154" formatCode="General">
                  <c:v>3.3430181059475398E-4</c:v>
                </c:pt>
                <c:pt idx="155" formatCode="General">
                  <c:v>3.8521590729735297E-4</c:v>
                </c:pt>
                <c:pt idx="156" formatCode="General">
                  <c:v>4.3810833452309698E-4</c:v>
                </c:pt>
                <c:pt idx="157" formatCode="General">
                  <c:v>4.9187507830467103E-4</c:v>
                </c:pt>
                <c:pt idx="158" formatCode="General">
                  <c:v>5.4630882000527203E-4</c:v>
                </c:pt>
                <c:pt idx="159" formatCode="General">
                  <c:v>6.0106326849849903E-4</c:v>
                </c:pt>
                <c:pt idx="160" formatCode="General">
                  <c:v>6.5551135019022795E-4</c:v>
                </c:pt>
                <c:pt idx="161" formatCode="General">
                  <c:v>7.0938356048726105E-4</c:v>
                </c:pt>
                <c:pt idx="162" formatCode="General">
                  <c:v>7.6219741412763599E-4</c:v>
                </c:pt>
                <c:pt idx="163" formatCode="General">
                  <c:v>8.1390895247164096E-4</c:v>
                </c:pt>
                <c:pt idx="164" formatCode="General">
                  <c:v>8.6442281090158698E-4</c:v>
                </c:pt>
                <c:pt idx="165" formatCode="General">
                  <c:v>9.13350036014985E-4</c:v>
                </c:pt>
                <c:pt idx="166" formatCode="General">
                  <c:v>9.6077360565450902E-4</c:v>
                </c:pt>
                <c:pt idx="167" formatCode="General">
                  <c:v>1.0069469677882999E-3</c:v>
                </c:pt>
                <c:pt idx="168" formatCode="General">
                  <c:v>1.0519737944465501E-3</c:v>
                </c:pt>
                <c:pt idx="169" formatCode="General">
                  <c:v>1.0963806224327799E-3</c:v>
                </c:pt>
                <c:pt idx="170" formatCode="General">
                  <c:v>1.1407186152753801E-3</c:v>
                </c:pt>
                <c:pt idx="171" formatCode="General">
                  <c:v>1.1847943221152499E-3</c:v>
                </c:pt>
                <c:pt idx="172" formatCode="General">
                  <c:v>1.2287845376642E-3</c:v>
                </c:pt>
                <c:pt idx="173" formatCode="General">
                  <c:v>1.27314345585888E-3</c:v>
                </c:pt>
                <c:pt idx="174" formatCode="General">
                  <c:v>1.31816804435505E-3</c:v>
                </c:pt>
                <c:pt idx="175" formatCode="General">
                  <c:v>1.3640730457117299E-3</c:v>
                </c:pt>
                <c:pt idx="176" formatCode="General">
                  <c:v>1.4105064010947199E-3</c:v>
                </c:pt>
                <c:pt idx="177" formatCode="General">
                  <c:v>1.4575082979278501E-3</c:v>
                </c:pt>
                <c:pt idx="178" formatCode="General">
                  <c:v>1.50531824419731E-3</c:v>
                </c:pt>
                <c:pt idx="179" formatCode="General">
                  <c:v>1.55379869017283E-3</c:v>
                </c:pt>
                <c:pt idx="180" formatCode="General">
                  <c:v>1.6028418389269E-3</c:v>
                </c:pt>
                <c:pt idx="181" formatCode="General">
                  <c:v>1.6524158776674001E-3</c:v>
                </c:pt>
                <c:pt idx="182" formatCode="General">
                  <c:v>1.7024979282713401E-3</c:v>
                </c:pt>
                <c:pt idx="183" formatCode="General">
                  <c:v>1.7527756073236101E-3</c:v>
                </c:pt>
                <c:pt idx="184" formatCode="General">
                  <c:v>1.80300999642723E-3</c:v>
                </c:pt>
                <c:pt idx="185" formatCode="General">
                  <c:v>1.8531738491238E-3</c:v>
                </c:pt>
                <c:pt idx="186" formatCode="General">
                  <c:v>1.90336675442533E-3</c:v>
                </c:pt>
                <c:pt idx="187" formatCode="General">
                  <c:v>1.95320301433103E-3</c:v>
                </c:pt>
                <c:pt idx="188" formatCode="General">
                  <c:v>2.0021029194312199E-3</c:v>
                </c:pt>
                <c:pt idx="189" formatCode="General">
                  <c:v>2.0500923513476401E-3</c:v>
                </c:pt>
                <c:pt idx="190" formatCode="General">
                  <c:v>2.09683921801166E-3</c:v>
                </c:pt>
                <c:pt idx="191" formatCode="General">
                  <c:v>2.1421973943527698E-3</c:v>
                </c:pt>
                <c:pt idx="192" formatCode="General">
                  <c:v>2.1860359212579699E-3</c:v>
                </c:pt>
                <c:pt idx="193" formatCode="General">
                  <c:v>2.2282333683873198E-3</c:v>
                </c:pt>
                <c:pt idx="194" formatCode="General">
                  <c:v>2.2686771374447099E-3</c:v>
                </c:pt>
                <c:pt idx="195" formatCode="General">
                  <c:v>2.3070298849769098E-3</c:v>
                </c:pt>
                <c:pt idx="196" formatCode="General">
                  <c:v>2.3434309580119901E-3</c:v>
                </c:pt>
                <c:pt idx="197" formatCode="General">
                  <c:v>2.3780171907954702E-3</c:v>
                </c:pt>
                <c:pt idx="198" formatCode="General">
                  <c:v>2.41094533769905E-3</c:v>
                </c:pt>
                <c:pt idx="199" formatCode="General">
                  <c:v>2.4422435018259898E-3</c:v>
                </c:pt>
                <c:pt idx="200" formatCode="General">
                  <c:v>2.47195617085612E-3</c:v>
                </c:pt>
                <c:pt idx="201" formatCode="General">
                  <c:v>2.50004925408205E-3</c:v>
                </c:pt>
                <c:pt idx="202" formatCode="General">
                  <c:v>2.5268061991454102E-3</c:v>
                </c:pt>
                <c:pt idx="203" formatCode="General">
                  <c:v>2.5524336636148399E-3</c:v>
                </c:pt>
                <c:pt idx="204" formatCode="General">
                  <c:v>2.5764511595304301E-3</c:v>
                </c:pt>
                <c:pt idx="205" formatCode="General">
                  <c:v>2.59858759701354E-3</c:v>
                </c:pt>
                <c:pt idx="206" formatCode="General">
                  <c:v>2.6192377194665401E-3</c:v>
                </c:pt>
                <c:pt idx="207" formatCode="General">
                  <c:v>2.6385261889987498E-3</c:v>
                </c:pt>
                <c:pt idx="208" formatCode="General">
                  <c:v>2.65590681102695E-3</c:v>
                </c:pt>
                <c:pt idx="209" formatCode="General">
                  <c:v>2.6714450430076701E-3</c:v>
                </c:pt>
                <c:pt idx="210" formatCode="General">
                  <c:v>2.6851439811605301E-3</c:v>
                </c:pt>
                <c:pt idx="211" formatCode="General">
                  <c:v>2.6964502051617899E-3</c:v>
                </c:pt>
                <c:pt idx="212" formatCode="General">
                  <c:v>2.7050579903834002E-3</c:v>
                </c:pt>
                <c:pt idx="213" formatCode="General">
                  <c:v>2.7107630026956099E-3</c:v>
                </c:pt>
                <c:pt idx="214" formatCode="General">
                  <c:v>2.71348533940382E-3</c:v>
                </c:pt>
                <c:pt idx="215" formatCode="General">
                  <c:v>2.7128816514179698E-3</c:v>
                </c:pt>
                <c:pt idx="216" formatCode="General">
                  <c:v>2.7094722047381501E-3</c:v>
                </c:pt>
                <c:pt idx="217" formatCode="General">
                  <c:v>2.7037654872944699E-3</c:v>
                </c:pt>
                <c:pt idx="218" formatCode="General">
                  <c:v>2.6958337310014498E-3</c:v>
                </c:pt>
                <c:pt idx="219" formatCode="General">
                  <c:v>2.6867682738613199E-3</c:v>
                </c:pt>
                <c:pt idx="220" formatCode="General">
                  <c:v>2.67773852313071E-3</c:v>
                </c:pt>
                <c:pt idx="221" formatCode="General">
                  <c:v>2.6697594014381799E-3</c:v>
                </c:pt>
                <c:pt idx="222" formatCode="General">
                  <c:v>2.66425229949506E-3</c:v>
                </c:pt>
                <c:pt idx="223" formatCode="General">
                  <c:v>2.6627996177135699E-3</c:v>
                </c:pt>
                <c:pt idx="224" formatCode="General">
                  <c:v>2.66636014473537E-3</c:v>
                </c:pt>
                <c:pt idx="225" formatCode="General">
                  <c:v>2.6758885258351402E-3</c:v>
                </c:pt>
                <c:pt idx="226" formatCode="General">
                  <c:v>2.69269668172905E-3</c:v>
                </c:pt>
                <c:pt idx="227" formatCode="General">
                  <c:v>2.7171795970970798E-3</c:v>
                </c:pt>
                <c:pt idx="228" formatCode="General">
                  <c:v>2.7498452607490802E-3</c:v>
                </c:pt>
                <c:pt idx="229" formatCode="General">
                  <c:v>2.7909360922771498E-3</c:v>
                </c:pt>
                <c:pt idx="230" formatCode="General">
                  <c:v>2.84036144439344E-3</c:v>
                </c:pt>
                <c:pt idx="231" formatCode="General">
                  <c:v>2.8987832921546302E-3</c:v>
                </c:pt>
                <c:pt idx="232" formatCode="General">
                  <c:v>2.9658091266993899E-3</c:v>
                </c:pt>
                <c:pt idx="233" formatCode="General">
                  <c:v>3.0410191044190301E-3</c:v>
                </c:pt>
                <c:pt idx="234" formatCode="General">
                  <c:v>3.1244601845451499E-3</c:v>
                </c:pt>
                <c:pt idx="235" formatCode="General">
                  <c:v>3.2157405563960199E-3</c:v>
                </c:pt>
                <c:pt idx="236" formatCode="General">
                  <c:v>3.3143730198864001E-3</c:v>
                </c:pt>
                <c:pt idx="237" formatCode="General">
                  <c:v>3.4201229796120601E-3</c:v>
                </c:pt>
                <c:pt idx="238" formatCode="General">
                  <c:v>3.5323928131109701E-3</c:v>
                </c:pt>
                <c:pt idx="239" formatCode="General">
                  <c:v>3.6503001316606099E-3</c:v>
                </c:pt>
                <c:pt idx="240" formatCode="General">
                  <c:v>3.7735929398015999E-3</c:v>
                </c:pt>
                <c:pt idx="241" formatCode="General">
                  <c:v>3.9014786893254499E-3</c:v>
                </c:pt>
                <c:pt idx="242" formatCode="General">
                  <c:v>4.0325845658236896E-3</c:v>
                </c:pt>
                <c:pt idx="243" formatCode="General">
                  <c:v>4.1660724116295697E-3</c:v>
                </c:pt>
                <c:pt idx="244" formatCode="General">
                  <c:v>4.3007198366517103E-3</c:v>
                </c:pt>
                <c:pt idx="245" formatCode="General">
                  <c:v>4.4353298270466603E-3</c:v>
                </c:pt>
                <c:pt idx="246" formatCode="General">
                  <c:v>4.5686134006001399E-3</c:v>
                </c:pt>
                <c:pt idx="247" formatCode="General">
                  <c:v>4.6989612108359604E-3</c:v>
                </c:pt>
                <c:pt idx="248" formatCode="General">
                  <c:v>4.8248222558255104E-3</c:v>
                </c:pt>
                <c:pt idx="249" formatCode="General">
                  <c:v>4.9445301736869901E-3</c:v>
                </c:pt>
                <c:pt idx="250" formatCode="General">
                  <c:v>5.0557763038848302E-3</c:v>
                </c:pt>
                <c:pt idx="251" formatCode="General">
                  <c:v>5.1560999153963099E-3</c:v>
                </c:pt>
                <c:pt idx="252" formatCode="General">
                  <c:v>5.2433057516415998E-3</c:v>
                </c:pt>
                <c:pt idx="253" formatCode="General">
                  <c:v>5.3147036805737896E-3</c:v>
                </c:pt>
                <c:pt idx="254" formatCode="General">
                  <c:v>5.36802345054712E-3</c:v>
                </c:pt>
                <c:pt idx="255" formatCode="General">
                  <c:v>5.4006717236071604E-3</c:v>
                </c:pt>
                <c:pt idx="256" formatCode="General">
                  <c:v>5.4100203290091799E-3</c:v>
                </c:pt>
                <c:pt idx="257" formatCode="General">
                  <c:v>5.3939602281834302E-3</c:v>
                </c:pt>
                <c:pt idx="258" formatCode="General">
                  <c:v>5.35024658478939E-3</c:v>
                </c:pt>
                <c:pt idx="259" formatCode="General">
                  <c:v>5.2767963994479403E-3</c:v>
                </c:pt>
                <c:pt idx="260" formatCode="General">
                  <c:v>5.1725332820638402E-3</c:v>
                </c:pt>
                <c:pt idx="261" formatCode="General">
                  <c:v>5.03632576791763E-3</c:v>
                </c:pt>
                <c:pt idx="262" formatCode="General">
                  <c:v>4.8676915272022597E-3</c:v>
                </c:pt>
                <c:pt idx="263" formatCode="General">
                  <c:v>4.6668873464805402E-3</c:v>
                </c:pt>
                <c:pt idx="264" formatCode="General">
                  <c:v>4.4338639305379597E-3</c:v>
                </c:pt>
                <c:pt idx="265" formatCode="General">
                  <c:v>4.1696507978347301E-3</c:v>
                </c:pt>
                <c:pt idx="266" formatCode="General">
                  <c:v>3.8754486150007401E-3</c:v>
                </c:pt>
                <c:pt idx="267" formatCode="General">
                  <c:v>3.5532360832422698E-3</c:v>
                </c:pt>
                <c:pt idx="268" formatCode="General">
                  <c:v>3.20591347181951E-3</c:v>
                </c:pt>
                <c:pt idx="269" formatCode="General">
                  <c:v>2.8364664216990001E-3</c:v>
                </c:pt>
                <c:pt idx="270" formatCode="General">
                  <c:v>2.4483220968772698E-3</c:v>
                </c:pt>
                <c:pt idx="271" formatCode="General">
                  <c:v>2.0453318022686301E-3</c:v>
                </c:pt>
                <c:pt idx="272" formatCode="General">
                  <c:v>1.6318422509765699E-3</c:v>
                </c:pt>
                <c:pt idx="273" formatCode="General">
                  <c:v>1.2122092162546801E-3</c:v>
                </c:pt>
                <c:pt idx="274" formatCode="General">
                  <c:v>7.9136918111279695E-4</c:v>
                </c:pt>
                <c:pt idx="275" formatCode="General">
                  <c:v>3.7436250370243099E-4</c:v>
                </c:pt>
                <c:pt idx="276">
                  <c:v>-3.4582629284197703E-5</c:v>
                </c:pt>
                <c:pt idx="277" formatCode="General">
                  <c:v>-4.3163121632393498E-4</c:v>
                </c:pt>
                <c:pt idx="278" formatCode="General">
                  <c:v>-8.12885127874442E-4</c:v>
                </c:pt>
                <c:pt idx="279" formatCode="General">
                  <c:v>-1.1745632553828299E-3</c:v>
                </c:pt>
                <c:pt idx="280" formatCode="General">
                  <c:v>-1.5137102218919301E-3</c:v>
                </c:pt>
                <c:pt idx="281" formatCode="General">
                  <c:v>-1.82955995136025E-3</c:v>
                </c:pt>
                <c:pt idx="282" formatCode="General">
                  <c:v>-2.1232529612139699E-3</c:v>
                </c:pt>
                <c:pt idx="283" formatCode="General">
                  <c:v>-2.3966986080911599E-3</c:v>
                </c:pt>
                <c:pt idx="284" formatCode="General">
                  <c:v>-2.6539091921813302E-3</c:v>
                </c:pt>
                <c:pt idx="285" formatCode="General">
                  <c:v>-2.89877202790325E-3</c:v>
                </c:pt>
                <c:pt idx="286" formatCode="General">
                  <c:v>-3.1298394495314101E-3</c:v>
                </c:pt>
                <c:pt idx="287" formatCode="General">
                  <c:v>-3.3449617723329702E-3</c:v>
                </c:pt>
                <c:pt idx="288" formatCode="General">
                  <c:v>-3.5478791266084601E-3</c:v>
                </c:pt>
                <c:pt idx="289" formatCode="General">
                  <c:v>-3.7394533849550199E-3</c:v>
                </c:pt>
                <c:pt idx="290" formatCode="General">
                  <c:v>-3.92187096927915E-3</c:v>
                </c:pt>
                <c:pt idx="291" formatCode="General">
                  <c:v>-4.0960448410686297E-3</c:v>
                </c:pt>
                <c:pt idx="292" formatCode="General">
                  <c:v>-4.2568654502020704E-3</c:v>
                </c:pt>
                <c:pt idx="293" formatCode="General">
                  <c:v>-4.4077993703869004E-3</c:v>
                </c:pt>
                <c:pt idx="294" formatCode="General">
                  <c:v>-4.5589349910593498E-3</c:v>
                </c:pt>
                <c:pt idx="295" formatCode="General">
                  <c:v>-4.6985254502887302E-3</c:v>
                </c:pt>
                <c:pt idx="296" formatCode="General">
                  <c:v>-4.8019978996858203E-3</c:v>
                </c:pt>
                <c:pt idx="297" formatCode="General">
                  <c:v>-4.9165740887081701E-3</c:v>
                </c:pt>
                <c:pt idx="298" formatCode="General">
                  <c:v>-5.0317580282876499E-3</c:v>
                </c:pt>
                <c:pt idx="299" formatCode="General">
                  <c:v>-5.1045032278774997E-3</c:v>
                </c:pt>
                <c:pt idx="300" formatCode="General">
                  <c:v>-4.8632922742424404E-3</c:v>
                </c:pt>
                <c:pt idx="301" formatCode="General">
                  <c:v>-4.5760763310204802E-3</c:v>
                </c:pt>
                <c:pt idx="302" formatCode="General">
                  <c:v>-4.7306818968164098E-3</c:v>
                </c:pt>
                <c:pt idx="303" formatCode="General">
                  <c:v>-5.0851004430628897E-3</c:v>
                </c:pt>
                <c:pt idx="304" formatCode="General">
                  <c:v>-5.4536485786729804E-3</c:v>
                </c:pt>
                <c:pt idx="305" formatCode="General">
                  <c:v>-5.8171814278855797E-3</c:v>
                </c:pt>
                <c:pt idx="306" formatCode="General">
                  <c:v>-6.1733763558749002E-3</c:v>
                </c:pt>
                <c:pt idx="307" formatCode="General">
                  <c:v>-6.5215193647081698E-3</c:v>
                </c:pt>
                <c:pt idx="308" formatCode="General">
                  <c:v>-6.86141028573396E-3</c:v>
                </c:pt>
                <c:pt idx="309" formatCode="General">
                  <c:v>-7.1923711025793204E-3</c:v>
                </c:pt>
                <c:pt idx="310" formatCode="General">
                  <c:v>-7.51355402884626E-3</c:v>
                </c:pt>
                <c:pt idx="311" formatCode="General">
                  <c:v>-7.8238432031147304E-3</c:v>
                </c:pt>
                <c:pt idx="312" formatCode="General">
                  <c:v>-8.1227329767135908E-3</c:v>
                </c:pt>
                <c:pt idx="313" formatCode="General">
                  <c:v>-8.4099639811897296E-3</c:v>
                </c:pt>
                <c:pt idx="314" formatCode="General">
                  <c:v>-8.6851818872316008E-3</c:v>
                </c:pt>
                <c:pt idx="315" formatCode="General">
                  <c:v>-8.9484714227635494E-3</c:v>
                </c:pt>
                <c:pt idx="316" formatCode="General">
                  <c:v>-9.1993108133357603E-3</c:v>
                </c:pt>
                <c:pt idx="317" formatCode="General">
                  <c:v>-9.4373930261775207E-3</c:v>
                </c:pt>
                <c:pt idx="318" formatCode="General">
                  <c:v>-9.6625432104673701E-3</c:v>
                </c:pt>
                <c:pt idx="319" formatCode="General">
                  <c:v>-9.8746452175464006E-3</c:v>
                </c:pt>
                <c:pt idx="320" formatCode="General">
                  <c:v>-1.00738736419004E-2</c:v>
                </c:pt>
                <c:pt idx="321" formatCode="General">
                  <c:v>-1.02601778984154E-2</c:v>
                </c:pt>
                <c:pt idx="322" formatCode="General">
                  <c:v>-1.04337377915902E-2</c:v>
                </c:pt>
                <c:pt idx="323" formatCode="General">
                  <c:v>-1.05947016352563E-2</c:v>
                </c:pt>
                <c:pt idx="324" formatCode="General">
                  <c:v>-1.0743109656105299E-2</c:v>
                </c:pt>
                <c:pt idx="325" formatCode="General">
                  <c:v>-1.0879432274874999E-2</c:v>
                </c:pt>
                <c:pt idx="326" formatCode="General">
                  <c:v>-1.1003801271342701E-2</c:v>
                </c:pt>
                <c:pt idx="327" formatCode="General">
                  <c:v>-1.1116226962770599E-2</c:v>
                </c:pt>
                <c:pt idx="328" formatCode="General">
                  <c:v>-1.1217273463269801E-2</c:v>
                </c:pt>
                <c:pt idx="329" formatCode="General">
                  <c:v>-1.13075169660073E-2</c:v>
                </c:pt>
                <c:pt idx="330" formatCode="General">
                  <c:v>-1.13871002674932E-2</c:v>
                </c:pt>
                <c:pt idx="331" formatCode="General">
                  <c:v>-1.1456266504373499E-2</c:v>
                </c:pt>
                <c:pt idx="332" formatCode="General">
                  <c:v>-1.15156249181674E-2</c:v>
                </c:pt>
                <c:pt idx="333" formatCode="General">
                  <c:v>-1.15655768208002E-2</c:v>
                </c:pt>
                <c:pt idx="334" formatCode="General">
                  <c:v>-1.1606179478749701E-2</c:v>
                </c:pt>
                <c:pt idx="335" formatCode="General">
                  <c:v>-1.16377010811257E-2</c:v>
                </c:pt>
                <c:pt idx="336" formatCode="General">
                  <c:v>-1.1660780422386699E-2</c:v>
                </c:pt>
                <c:pt idx="337" formatCode="General">
                  <c:v>-1.16754606938584E-2</c:v>
                </c:pt>
                <c:pt idx="338" formatCode="General">
                  <c:v>-1.1681987500533101E-2</c:v>
                </c:pt>
                <c:pt idx="339" formatCode="General">
                  <c:v>-1.16808381722981E-2</c:v>
                </c:pt>
                <c:pt idx="340" formatCode="General">
                  <c:v>-1.16724005684034E-2</c:v>
                </c:pt>
                <c:pt idx="341" formatCode="General">
                  <c:v>-1.1656683752954901E-2</c:v>
                </c:pt>
                <c:pt idx="342" formatCode="General">
                  <c:v>-1.1633923365025599E-2</c:v>
                </c:pt>
                <c:pt idx="343" formatCode="General">
                  <c:v>-1.1604141684262799E-2</c:v>
                </c:pt>
                <c:pt idx="344" formatCode="General">
                  <c:v>-1.15676575927711E-2</c:v>
                </c:pt>
                <c:pt idx="345" formatCode="General">
                  <c:v>-1.15249141023425E-2</c:v>
                </c:pt>
                <c:pt idx="346" formatCode="General">
                  <c:v>-1.1475575680921101E-2</c:v>
                </c:pt>
                <c:pt idx="347" formatCode="General">
                  <c:v>-1.1420296900855199E-2</c:v>
                </c:pt>
                <c:pt idx="348" formatCode="General">
                  <c:v>-1.13591463849503E-2</c:v>
                </c:pt>
                <c:pt idx="349" formatCode="General">
                  <c:v>-1.12921842612075E-2</c:v>
                </c:pt>
                <c:pt idx="350" formatCode="General">
                  <c:v>-1.1219665231220999E-2</c:v>
                </c:pt>
                <c:pt idx="351" formatCode="General">
                  <c:v>-1.1141597674201999E-2</c:v>
                </c:pt>
                <c:pt idx="352" formatCode="General">
                  <c:v>-1.10583251069054E-2</c:v>
                </c:pt>
                <c:pt idx="353" formatCode="General">
                  <c:v>-1.09704523200705E-2</c:v>
                </c:pt>
                <c:pt idx="354" formatCode="General">
                  <c:v>-1.0878331744231E-2</c:v>
                </c:pt>
                <c:pt idx="355" formatCode="General">
                  <c:v>-1.07815145623101E-2</c:v>
                </c:pt>
                <c:pt idx="356" formatCode="General">
                  <c:v>-1.06806068846048E-2</c:v>
                </c:pt>
                <c:pt idx="357" formatCode="General">
                  <c:v>-1.0576465833864099E-2</c:v>
                </c:pt>
                <c:pt idx="358" formatCode="General">
                  <c:v>-1.04690449572113E-2</c:v>
                </c:pt>
                <c:pt idx="359" formatCode="General">
                  <c:v>-1.03586251490476E-2</c:v>
                </c:pt>
                <c:pt idx="360" formatCode="General">
                  <c:v>-1.02456149160172E-2</c:v>
                </c:pt>
                <c:pt idx="361" formatCode="General">
                  <c:v>-1.0130323126391101E-2</c:v>
                </c:pt>
                <c:pt idx="362" formatCode="General">
                  <c:v>-1.0012654051835801E-2</c:v>
                </c:pt>
                <c:pt idx="363" formatCode="General">
                  <c:v>-9.8929527939431404E-3</c:v>
                </c:pt>
                <c:pt idx="364" formatCode="General">
                  <c:v>-9.7717454114647495E-3</c:v>
                </c:pt>
                <c:pt idx="365" formatCode="General">
                  <c:v>-9.6489753305778504E-3</c:v>
                </c:pt>
                <c:pt idx="366" formatCode="General">
                  <c:v>-9.5250480006425203E-3</c:v>
                </c:pt>
                <c:pt idx="367" formatCode="General">
                  <c:v>-9.4002702936435197E-3</c:v>
                </c:pt>
                <c:pt idx="368" formatCode="General">
                  <c:v>-9.2749121521284502E-3</c:v>
                </c:pt>
                <c:pt idx="369" formatCode="General">
                  <c:v>-9.1489934379637202E-3</c:v>
                </c:pt>
                <c:pt idx="370" formatCode="General">
                  <c:v>-9.02264389446528E-3</c:v>
                </c:pt>
                <c:pt idx="371" formatCode="General">
                  <c:v>-8.89648893943344E-3</c:v>
                </c:pt>
                <c:pt idx="372" formatCode="General">
                  <c:v>-8.7709989058635009E-3</c:v>
                </c:pt>
                <c:pt idx="373" formatCode="General">
                  <c:v>-8.6459694253798597E-3</c:v>
                </c:pt>
                <c:pt idx="374" formatCode="General">
                  <c:v>-8.5215878799358592E-3</c:v>
                </c:pt>
                <c:pt idx="375" formatCode="General">
                  <c:v>-8.3987297030462694E-3</c:v>
                </c:pt>
                <c:pt idx="376" formatCode="General">
                  <c:v>-8.2771899285380996E-3</c:v>
                </c:pt>
                <c:pt idx="377" formatCode="General">
                  <c:v>-8.1567740173891894E-3</c:v>
                </c:pt>
                <c:pt idx="378" formatCode="General">
                  <c:v>-8.0381263788851503E-3</c:v>
                </c:pt>
                <c:pt idx="379" formatCode="General">
                  <c:v>-7.9211908497153795E-3</c:v>
                </c:pt>
                <c:pt idx="380" formatCode="General">
                  <c:v>-7.8054885648644098E-3</c:v>
                </c:pt>
                <c:pt idx="381" formatCode="General">
                  <c:v>-7.6910101050834002E-3</c:v>
                </c:pt>
                <c:pt idx="382" formatCode="General">
                  <c:v>-7.5774930479300603E-3</c:v>
                </c:pt>
                <c:pt idx="383" formatCode="General">
                  <c:v>-7.4649242699276197E-3</c:v>
                </c:pt>
                <c:pt idx="384" formatCode="General">
                  <c:v>-7.3531380500262899E-3</c:v>
                </c:pt>
                <c:pt idx="385" formatCode="General">
                  <c:v>-7.2413863196999001E-3</c:v>
                </c:pt>
                <c:pt idx="386" formatCode="General">
                  <c:v>-7.1290501438043196E-3</c:v>
                </c:pt>
                <c:pt idx="387" formatCode="General">
                  <c:v>-7.0158974875203896E-3</c:v>
                </c:pt>
                <c:pt idx="388" formatCode="General">
                  <c:v>-6.9013556801559199E-3</c:v>
                </c:pt>
                <c:pt idx="389" formatCode="General">
                  <c:v>-6.7845481038204397E-3</c:v>
                </c:pt>
                <c:pt idx="390" formatCode="General">
                  <c:v>-6.6651845068907397E-3</c:v>
                </c:pt>
                <c:pt idx="391" formatCode="General">
                  <c:v>-6.5428645053920804E-3</c:v>
                </c:pt>
                <c:pt idx="392" formatCode="General">
                  <c:v>-6.4166898034008803E-3</c:v>
                </c:pt>
                <c:pt idx="393" formatCode="General">
                  <c:v>-6.2860071779283202E-3</c:v>
                </c:pt>
                <c:pt idx="394" formatCode="General">
                  <c:v>-6.1502601392731601E-3</c:v>
                </c:pt>
                <c:pt idx="395" formatCode="General">
                  <c:v>-6.00892850451527E-3</c:v>
                </c:pt>
                <c:pt idx="396" formatCode="General">
                  <c:v>-5.8615386449025102E-3</c:v>
                </c:pt>
                <c:pt idx="397" formatCode="General">
                  <c:v>-5.7075839243200402E-3</c:v>
                </c:pt>
                <c:pt idx="398" formatCode="General">
                  <c:v>-5.5464694670929199E-3</c:v>
                </c:pt>
                <c:pt idx="399" formatCode="General">
                  <c:v>-5.3778834429230498E-3</c:v>
                </c:pt>
                <c:pt idx="400" formatCode="General">
                  <c:v>-5.2017069545256204E-3</c:v>
                </c:pt>
                <c:pt idx="401" formatCode="General">
                  <c:v>-5.01736451003406E-3</c:v>
                </c:pt>
                <c:pt idx="402" formatCode="General">
                  <c:v>-4.8246616127444603E-3</c:v>
                </c:pt>
                <c:pt idx="403" formatCode="General">
                  <c:v>-4.6240172250654899E-3</c:v>
                </c:pt>
                <c:pt idx="404" formatCode="General">
                  <c:v>-4.4153631800933598E-3</c:v>
                </c:pt>
                <c:pt idx="405" formatCode="General">
                  <c:v>-4.1987034548823304E-3</c:v>
                </c:pt>
                <c:pt idx="406" formatCode="General">
                  <c:v>-3.9747504172352299E-3</c:v>
                </c:pt>
                <c:pt idx="407" formatCode="General">
                  <c:v>-3.74374289274136E-3</c:v>
                </c:pt>
                <c:pt idx="408" formatCode="General">
                  <c:v>-3.5064155867298801E-3</c:v>
                </c:pt>
                <c:pt idx="409" formatCode="General">
                  <c:v>-3.26365065557686E-3</c:v>
                </c:pt>
                <c:pt idx="410" formatCode="General">
                  <c:v>-3.0162523646374202E-3</c:v>
                </c:pt>
                <c:pt idx="411" formatCode="General">
                  <c:v>-2.7655285690700599E-3</c:v>
                </c:pt>
                <c:pt idx="412" formatCode="General">
                  <c:v>-2.5125915150135598E-3</c:v>
                </c:pt>
                <c:pt idx="413" formatCode="General">
                  <c:v>-2.2583146657232898E-3</c:v>
                </c:pt>
                <c:pt idx="414" formatCode="General">
                  <c:v>-2.0043221352528499E-3</c:v>
                </c:pt>
                <c:pt idx="415" formatCode="General">
                  <c:v>-1.7519817392174699E-3</c:v>
                </c:pt>
                <c:pt idx="416" formatCode="General">
                  <c:v>-1.5024271575294599E-3</c:v>
                </c:pt>
                <c:pt idx="417" formatCode="General">
                  <c:v>-1.25703040157285E-3</c:v>
                </c:pt>
                <c:pt idx="418" formatCode="General">
                  <c:v>-1.0169831098953499E-3</c:v>
                </c:pt>
                <c:pt idx="419" formatCode="General">
                  <c:v>-7.83581148182111E-4</c:v>
                </c:pt>
                <c:pt idx="420" formatCode="General">
                  <c:v>-5.5828043816305302E-4</c:v>
                </c:pt>
                <c:pt idx="421" formatCode="General">
                  <c:v>-3.4178384870746099E-4</c:v>
                </c:pt>
                <c:pt idx="422" formatCode="General">
                  <c:v>-1.34430013049836E-4</c:v>
                </c:pt>
                <c:pt idx="423">
                  <c:v>6.2581877457994897E-5</c:v>
                </c:pt>
                <c:pt idx="424" formatCode="General">
                  <c:v>2.4843678631996399E-4</c:v>
                </c:pt>
                <c:pt idx="425" formatCode="General">
                  <c:v>4.2310903006449399E-4</c:v>
                </c:pt>
                <c:pt idx="426" formatCode="General">
                  <c:v>5.8632248016931795E-4</c:v>
                </c:pt>
                <c:pt idx="427" formatCode="General">
                  <c:v>7.3784968108674695E-4</c:v>
                </c:pt>
                <c:pt idx="428" formatCode="General">
                  <c:v>8.7788119052239902E-4</c:v>
                </c:pt>
                <c:pt idx="429" formatCode="General">
                  <c:v>1.00659376635018E-3</c:v>
                </c:pt>
                <c:pt idx="430" formatCode="General">
                  <c:v>1.1242710384400301E-3</c:v>
                </c:pt>
                <c:pt idx="431" formatCode="General">
                  <c:v>1.2315797411512799E-3</c:v>
                </c:pt>
                <c:pt idx="432" formatCode="General">
                  <c:v>1.32924346739579E-3</c:v>
                </c:pt>
                <c:pt idx="433" formatCode="General">
                  <c:v>1.4177770530932601E-3</c:v>
                </c:pt>
                <c:pt idx="434" formatCode="General">
                  <c:v>1.49817844227996E-3</c:v>
                </c:pt>
                <c:pt idx="435" formatCode="General">
                  <c:v>1.57123878291635E-3</c:v>
                </c:pt>
                <c:pt idx="436" formatCode="General">
                  <c:v>1.63771251197975E-3</c:v>
                </c:pt>
                <c:pt idx="437" formatCode="General">
                  <c:v>1.6984467935645699E-3</c:v>
                </c:pt>
                <c:pt idx="438" formatCode="General">
                  <c:v>1.75404516386834E-3</c:v>
                </c:pt>
                <c:pt idx="439" formatCode="General">
                  <c:v>1.80576133016213E-3</c:v>
                </c:pt>
                <c:pt idx="440" formatCode="General">
                  <c:v>1.85440165248822E-3</c:v>
                </c:pt>
                <c:pt idx="441" formatCode="General">
                  <c:v>1.9006364601029E-3</c:v>
                </c:pt>
                <c:pt idx="442" formatCode="General">
                  <c:v>1.94566606142203E-3</c:v>
                </c:pt>
                <c:pt idx="443" formatCode="General">
                  <c:v>1.9898925309684199E-3</c:v>
                </c:pt>
                <c:pt idx="444" formatCode="General">
                  <c:v>2.03393590145798E-3</c:v>
                </c:pt>
                <c:pt idx="445" formatCode="General">
                  <c:v>2.0783888416578901E-3</c:v>
                </c:pt>
                <c:pt idx="446" formatCode="General">
                  <c:v>2.1235205418958102E-3</c:v>
                </c:pt>
                <c:pt idx="447" formatCode="General">
                  <c:v>2.1700800284862099E-3</c:v>
                </c:pt>
                <c:pt idx="448" formatCode="General">
                  <c:v>2.2183510555758702E-3</c:v>
                </c:pt>
                <c:pt idx="449" formatCode="General">
                  <c:v>2.2686246709219099E-3</c:v>
                </c:pt>
                <c:pt idx="450" formatCode="General">
                  <c:v>2.32101227317186E-3</c:v>
                </c:pt>
                <c:pt idx="451" formatCode="General">
                  <c:v>2.3754689389000501E-3</c:v>
                </c:pt>
                <c:pt idx="452" formatCode="General">
                  <c:v>2.4324164336613999E-3</c:v>
                </c:pt>
                <c:pt idx="453" formatCode="General">
                  <c:v>2.49184138464505E-3</c:v>
                </c:pt>
                <c:pt idx="454" formatCode="General">
                  <c:v>2.5536088770492802E-3</c:v>
                </c:pt>
                <c:pt idx="455" formatCode="General">
                  <c:v>2.6174405094776701E-3</c:v>
                </c:pt>
                <c:pt idx="456" formatCode="General">
                  <c:v>2.6834360776903298E-3</c:v>
                </c:pt>
                <c:pt idx="457" formatCode="General">
                  <c:v>2.7514915995141601E-3</c:v>
                </c:pt>
                <c:pt idx="458" formatCode="General">
                  <c:v>2.8213496375533598E-3</c:v>
                </c:pt>
                <c:pt idx="459" formatCode="General">
                  <c:v>2.8927137782024299E-3</c:v>
                </c:pt>
                <c:pt idx="460" formatCode="General">
                  <c:v>2.9651453457416499E-3</c:v>
                </c:pt>
                <c:pt idx="461" formatCode="General">
                  <c:v>3.0388425764317699E-3</c:v>
                </c:pt>
                <c:pt idx="462" formatCode="General">
                  <c:v>3.11342475507858E-3</c:v>
                </c:pt>
                <c:pt idx="463" formatCode="General">
                  <c:v>3.1884299169724199E-3</c:v>
                </c:pt>
                <c:pt idx="464" formatCode="General">
                  <c:v>3.26372792410384E-3</c:v>
                </c:pt>
                <c:pt idx="465" formatCode="General">
                  <c:v>3.3393337989550999E-3</c:v>
                </c:pt>
                <c:pt idx="466" formatCode="General">
                  <c:v>3.4147081270376098E-3</c:v>
                </c:pt>
                <c:pt idx="467" formatCode="General">
                  <c:v>3.4893894380481701E-3</c:v>
                </c:pt>
                <c:pt idx="468" formatCode="General">
                  <c:v>3.5635609194069298E-3</c:v>
                </c:pt>
                <c:pt idx="469" formatCode="General">
                  <c:v>3.6370952915667902E-3</c:v>
                </c:pt>
                <c:pt idx="470" formatCode="General">
                  <c:v>3.7096683072648899E-3</c:v>
                </c:pt>
                <c:pt idx="471" formatCode="General">
                  <c:v>3.7812128406792202E-3</c:v>
                </c:pt>
                <c:pt idx="472" formatCode="General">
                  <c:v>3.8515003410224502E-3</c:v>
                </c:pt>
                <c:pt idx="473" formatCode="General">
                  <c:v>3.9207099468910097E-3</c:v>
                </c:pt>
                <c:pt idx="474" formatCode="General">
                  <c:v>3.9888589857936304E-3</c:v>
                </c:pt>
                <c:pt idx="475" formatCode="General">
                  <c:v>4.0552574784635696E-3</c:v>
                </c:pt>
                <c:pt idx="476" formatCode="General">
                  <c:v>4.1202319808985701E-3</c:v>
                </c:pt>
                <c:pt idx="477" formatCode="General">
                  <c:v>4.1838819013157802E-3</c:v>
                </c:pt>
                <c:pt idx="478" formatCode="General">
                  <c:v>4.2459266952890899E-3</c:v>
                </c:pt>
                <c:pt idx="479" formatCode="General">
                  <c:v>4.30632223576857E-3</c:v>
                </c:pt>
                <c:pt idx="480" formatCode="General">
                  <c:v>4.3653930962909097E-3</c:v>
                </c:pt>
                <c:pt idx="481" formatCode="General">
                  <c:v>4.4230070463946803E-3</c:v>
                </c:pt>
                <c:pt idx="482" formatCode="General">
                  <c:v>4.4790401213440998E-3</c:v>
                </c:pt>
                <c:pt idx="483" formatCode="General">
                  <c:v>4.5336654943514401E-3</c:v>
                </c:pt>
                <c:pt idx="484" formatCode="General">
                  <c:v>4.5868735626150101E-3</c:v>
                </c:pt>
                <c:pt idx="485" formatCode="General">
                  <c:v>4.6385191023244699E-3</c:v>
                </c:pt>
                <c:pt idx="486" formatCode="General">
                  <c:v>4.6884774420075902E-3</c:v>
                </c:pt>
                <c:pt idx="487" formatCode="General">
                  <c:v>4.7371648989888299E-3</c:v>
                </c:pt>
                <c:pt idx="488" formatCode="General">
                  <c:v>4.78465450844817E-3</c:v>
                </c:pt>
                <c:pt idx="489" formatCode="General">
                  <c:v>4.8305631589880002E-3</c:v>
                </c:pt>
                <c:pt idx="490" formatCode="General">
                  <c:v>4.8749903853134999E-3</c:v>
                </c:pt>
                <c:pt idx="491" formatCode="General">
                  <c:v>4.9180943105620201E-3</c:v>
                </c:pt>
                <c:pt idx="492" formatCode="General">
                  <c:v>4.95934130167672E-3</c:v>
                </c:pt>
                <c:pt idx="493" formatCode="General">
                  <c:v>4.9987264958564698E-3</c:v>
                </c:pt>
                <c:pt idx="494" formatCode="General">
                  <c:v>5.0364960877721703E-3</c:v>
                </c:pt>
                <c:pt idx="495" formatCode="General">
                  <c:v>5.0727236981731099E-3</c:v>
                </c:pt>
                <c:pt idx="496" formatCode="General">
                  <c:v>5.1073680452633904E-3</c:v>
                </c:pt>
                <c:pt idx="497" formatCode="General">
                  <c:v>5.1399193988277102E-3</c:v>
                </c:pt>
                <c:pt idx="498" formatCode="General">
                  <c:v>5.1704192476465603E-3</c:v>
                </c:pt>
                <c:pt idx="499" formatCode="General">
                  <c:v>5.1990082577710898E-3</c:v>
                </c:pt>
                <c:pt idx="500" formatCode="General">
                  <c:v>5.2253936480863598E-3</c:v>
                </c:pt>
                <c:pt idx="501" formatCode="General">
                  <c:v>5.2496119532246099E-3</c:v>
                </c:pt>
                <c:pt idx="502" formatCode="General">
                  <c:v>5.2715381427681498E-3</c:v>
                </c:pt>
                <c:pt idx="503" formatCode="General">
                  <c:v>5.2907809237626099E-3</c:v>
                </c:pt>
                <c:pt idx="504" formatCode="General">
                  <c:v>5.3075315477480499E-3</c:v>
                </c:pt>
                <c:pt idx="505" formatCode="General">
                  <c:v>5.32185002300782E-3</c:v>
                </c:pt>
                <c:pt idx="506" formatCode="General">
                  <c:v>5.3333560816281001E-3</c:v>
                </c:pt>
                <c:pt idx="507" formatCode="General">
                  <c:v>5.3420540628440301E-3</c:v>
                </c:pt>
                <c:pt idx="508" formatCode="General">
                  <c:v>5.3476441141598503E-3</c:v>
                </c:pt>
                <c:pt idx="509" formatCode="General">
                  <c:v>5.3502094228604401E-3</c:v>
                </c:pt>
                <c:pt idx="510" formatCode="General">
                  <c:v>5.3496665842128303E-3</c:v>
                </c:pt>
                <c:pt idx="511" formatCode="General">
                  <c:v>5.3459414206020297E-3</c:v>
                </c:pt>
                <c:pt idx="512" formatCode="General">
                  <c:v>5.3390521305250902E-3</c:v>
                </c:pt>
                <c:pt idx="513" formatCode="General">
                  <c:v>5.3286247911948498E-3</c:v>
                </c:pt>
                <c:pt idx="514" formatCode="General">
                  <c:v>5.3144439193833397E-3</c:v>
                </c:pt>
                <c:pt idx="515" formatCode="General">
                  <c:v>5.2967333691759403E-3</c:v>
                </c:pt>
                <c:pt idx="516" formatCode="General">
                  <c:v>5.2756731556752798E-3</c:v>
                </c:pt>
                <c:pt idx="517" formatCode="General">
                  <c:v>5.2505875688236498E-3</c:v>
                </c:pt>
                <c:pt idx="518" formatCode="General">
                  <c:v>5.2211635174757602E-3</c:v>
                </c:pt>
                <c:pt idx="519" formatCode="General">
                  <c:v>5.1875535159687904E-3</c:v>
                </c:pt>
                <c:pt idx="520" formatCode="General">
                  <c:v>5.1496275382162801E-3</c:v>
                </c:pt>
                <c:pt idx="521" formatCode="General">
                  <c:v>5.10734182207677E-3</c:v>
                </c:pt>
                <c:pt idx="522" formatCode="General">
                  <c:v>5.0602980192014004E-3</c:v>
                </c:pt>
                <c:pt idx="523" formatCode="General">
                  <c:v>5.0082831900453498E-3</c:v>
                </c:pt>
                <c:pt idx="524" formatCode="General">
                  <c:v>4.9513423288459002E-3</c:v>
                </c:pt>
                <c:pt idx="525" formatCode="General">
                  <c:v>4.8892278909781197E-3</c:v>
                </c:pt>
                <c:pt idx="526" formatCode="General">
                  <c:v>4.8217377762737896E-3</c:v>
                </c:pt>
                <c:pt idx="527" formatCode="General">
                  <c:v>4.74845364860986E-3</c:v>
                </c:pt>
                <c:pt idx="528" formatCode="General">
                  <c:v>4.6692300602037499E-3</c:v>
                </c:pt>
                <c:pt idx="529" formatCode="General">
                  <c:v>4.5839222711380198E-3</c:v>
                </c:pt>
                <c:pt idx="530" formatCode="General">
                  <c:v>4.4923200177942203E-3</c:v>
                </c:pt>
                <c:pt idx="531" formatCode="General">
                  <c:v>4.3942188355390504E-3</c:v>
                </c:pt>
                <c:pt idx="532" formatCode="General">
                  <c:v>4.2894354624538099E-3</c:v>
                </c:pt>
                <c:pt idx="533" formatCode="General">
                  <c:v>4.1778595743457297E-3</c:v>
                </c:pt>
                <c:pt idx="534" formatCode="General">
                  <c:v>4.0591852192501596E-3</c:v>
                </c:pt>
                <c:pt idx="535" formatCode="General">
                  <c:v>3.9332248123425699E-3</c:v>
                </c:pt>
                <c:pt idx="536" formatCode="General">
                  <c:v>3.7999003163145498E-3</c:v>
                </c:pt>
                <c:pt idx="537" formatCode="General">
                  <c:v>3.6587264931959899E-3</c:v>
                </c:pt>
                <c:pt idx="538" formatCode="General">
                  <c:v>3.5101498837586602E-3</c:v>
                </c:pt>
                <c:pt idx="539" formatCode="General">
                  <c:v>3.3543475661148301E-3</c:v>
                </c:pt>
                <c:pt idx="540" formatCode="General">
                  <c:v>3.1909839430381399E-3</c:v>
                </c:pt>
                <c:pt idx="541" formatCode="General">
                  <c:v>3.02011455878824E-3</c:v>
                </c:pt>
                <c:pt idx="542" formatCode="General">
                  <c:v>2.8418552098570401E-3</c:v>
                </c:pt>
                <c:pt idx="543" formatCode="General">
                  <c:v>2.6565908679396298E-3</c:v>
                </c:pt>
                <c:pt idx="544" formatCode="General">
                  <c:v>2.4642501733774498E-3</c:v>
                </c:pt>
                <c:pt idx="545" formatCode="General">
                  <c:v>2.2649391241390299E-3</c:v>
                </c:pt>
                <c:pt idx="546" formatCode="General">
                  <c:v>2.0591462077372202E-3</c:v>
                </c:pt>
                <c:pt idx="547" formatCode="General">
                  <c:v>1.8470350547455899E-3</c:v>
                </c:pt>
                <c:pt idx="548" formatCode="General">
                  <c:v>1.6291672908512801E-3</c:v>
                </c:pt>
                <c:pt idx="549" formatCode="General">
                  <c:v>1.40607809040618E-3</c:v>
                </c:pt>
                <c:pt idx="550" formatCode="General">
                  <c:v>1.17807605805926E-3</c:v>
                </c:pt>
                <c:pt idx="551" formatCode="General">
                  <c:v>9.4567951687380596E-4</c:v>
                </c:pt>
                <c:pt idx="552" formatCode="General">
                  <c:v>7.0948856096995601E-4</c:v>
                </c:pt>
                <c:pt idx="553" formatCode="General">
                  <c:v>4.6991583802965002E-4</c:v>
                </c:pt>
                <c:pt idx="554" formatCode="General">
                  <c:v>2.2768178269305699E-4</c:v>
                </c:pt>
                <c:pt idx="555">
                  <c:v>-1.65247977180179E-5</c:v>
                </c:pt>
                <c:pt idx="556" formatCode="General">
                  <c:v>-2.6241952669932799E-4</c:v>
                </c:pt>
                <c:pt idx="557" formatCode="General">
                  <c:v>-5.0910000060990998E-4</c:v>
                </c:pt>
                <c:pt idx="558" formatCode="General">
                  <c:v>-7.5592791033117198E-4</c:v>
                </c:pt>
                <c:pt idx="559" formatCode="General">
                  <c:v>-1.00257488873331E-3</c:v>
                </c:pt>
                <c:pt idx="560" formatCode="General">
                  <c:v>-1.24843642063827E-3</c:v>
                </c:pt>
                <c:pt idx="561" formatCode="General">
                  <c:v>-1.4928970504722E-3</c:v>
                </c:pt>
                <c:pt idx="562" formatCode="General">
                  <c:v>-1.7352508998065E-3</c:v>
                </c:pt>
                <c:pt idx="563" formatCode="General">
                  <c:v>-1.97465789600951E-3</c:v>
                </c:pt>
                <c:pt idx="564" formatCode="General">
                  <c:v>-2.2111867838456702E-3</c:v>
                </c:pt>
                <c:pt idx="565" formatCode="General">
                  <c:v>-2.4442178345074101E-3</c:v>
                </c:pt>
                <c:pt idx="566" formatCode="General">
                  <c:v>-2.6729363125501601E-3</c:v>
                </c:pt>
                <c:pt idx="567" formatCode="General">
                  <c:v>-2.8973741251340202E-3</c:v>
                </c:pt>
                <c:pt idx="568" formatCode="General">
                  <c:v>-3.1172329983256502E-3</c:v>
                </c:pt>
                <c:pt idx="569" formatCode="General">
                  <c:v>-3.3319191139364302E-3</c:v>
                </c:pt>
                <c:pt idx="570" formatCode="General">
                  <c:v>-3.5413380573820399E-3</c:v>
                </c:pt>
                <c:pt idx="571" formatCode="General">
                  <c:v>-3.7454623946494999E-3</c:v>
                </c:pt>
                <c:pt idx="572" formatCode="General">
                  <c:v>-3.9438127625808297E-3</c:v>
                </c:pt>
                <c:pt idx="573" formatCode="General">
                  <c:v>-4.1363041398922501E-3</c:v>
                </c:pt>
                <c:pt idx="574" formatCode="General">
                  <c:v>-4.3229810504790897E-3</c:v>
                </c:pt>
                <c:pt idx="575" formatCode="General">
                  <c:v>-4.5038352194848802E-3</c:v>
                </c:pt>
                <c:pt idx="576" formatCode="General">
                  <c:v>-4.6786323659321599E-3</c:v>
                </c:pt>
                <c:pt idx="577" formatCode="General">
                  <c:v>-4.8475717710742298E-3</c:v>
                </c:pt>
                <c:pt idx="578" formatCode="General">
                  <c:v>-5.0109445773802701E-3</c:v>
                </c:pt>
                <c:pt idx="579" formatCode="General">
                  <c:v>-5.16853054563364E-3</c:v>
                </c:pt>
                <c:pt idx="580" formatCode="General">
                  <c:v>-5.3204362368963398E-3</c:v>
                </c:pt>
                <c:pt idx="581" formatCode="General">
                  <c:v>-5.4669187565809501E-3</c:v>
                </c:pt>
                <c:pt idx="582" formatCode="General">
                  <c:v>-5.6081859343104596E-3</c:v>
                </c:pt>
                <c:pt idx="583" formatCode="General">
                  <c:v>-5.7442633414833697E-3</c:v>
                </c:pt>
                <c:pt idx="584" formatCode="General">
                  <c:v>-5.8750074481408801E-3</c:v>
                </c:pt>
                <c:pt idx="585" formatCode="General">
                  <c:v>-6.0009615730028699E-3</c:v>
                </c:pt>
                <c:pt idx="586" formatCode="General">
                  <c:v>-6.1226433155369903E-3</c:v>
                </c:pt>
                <c:pt idx="587" formatCode="General">
                  <c:v>-6.2400606161083696E-3</c:v>
                </c:pt>
                <c:pt idx="588" formatCode="General">
                  <c:v>-6.3529839048806699E-3</c:v>
                </c:pt>
                <c:pt idx="589" formatCode="General">
                  <c:v>-6.4615379770954096E-3</c:v>
                </c:pt>
                <c:pt idx="590" formatCode="General">
                  <c:v>-6.5661247735155203E-3</c:v>
                </c:pt>
                <c:pt idx="591" formatCode="General">
                  <c:v>-6.6668133769071901E-3</c:v>
                </c:pt>
                <c:pt idx="592" formatCode="General">
                  <c:v>-6.7637027729562996E-3</c:v>
                </c:pt>
                <c:pt idx="593" formatCode="General">
                  <c:v>-6.8570374861025903E-3</c:v>
                </c:pt>
                <c:pt idx="594" formatCode="General">
                  <c:v>-6.9468563341800096E-3</c:v>
                </c:pt>
                <c:pt idx="595" formatCode="General">
                  <c:v>-7.0329443070975802E-3</c:v>
                </c:pt>
                <c:pt idx="596" formatCode="General">
                  <c:v>-7.1156761929396699E-3</c:v>
                </c:pt>
                <c:pt idx="597" formatCode="General">
                  <c:v>-7.1951681882402403E-3</c:v>
                </c:pt>
                <c:pt idx="598" formatCode="General">
                  <c:v>-7.2708910253985997E-3</c:v>
                </c:pt>
                <c:pt idx="599" formatCode="General">
                  <c:v>-7.3430792561610496E-3</c:v>
                </c:pt>
                <c:pt idx="600" formatCode="General">
                  <c:v>-7.4121025669469098E-3</c:v>
                </c:pt>
                <c:pt idx="601" formatCode="General">
                  <c:v>-7.4774835082947301E-3</c:v>
                </c:pt>
                <c:pt idx="602" formatCode="General">
                  <c:v>-7.5389772250446302E-3</c:v>
                </c:pt>
                <c:pt idx="603" formatCode="General">
                  <c:v>-7.5967952270796302E-3</c:v>
                </c:pt>
                <c:pt idx="604" formatCode="General">
                  <c:v>-7.6507283050088297E-3</c:v>
                </c:pt>
                <c:pt idx="605" formatCode="General">
                  <c:v>-7.7009170113402402E-3</c:v>
                </c:pt>
                <c:pt idx="606" formatCode="General">
                  <c:v>-7.7473859866354902E-3</c:v>
                </c:pt>
                <c:pt idx="607" formatCode="General">
                  <c:v>-7.7895672680008297E-3</c:v>
                </c:pt>
                <c:pt idx="608" formatCode="General">
                  <c:v>-7.8275570108505294E-3</c:v>
                </c:pt>
                <c:pt idx="609" formatCode="General">
                  <c:v>-7.8614118619650293E-3</c:v>
                </c:pt>
                <c:pt idx="610" formatCode="General">
                  <c:v>-7.8909614149774796E-3</c:v>
                </c:pt>
                <c:pt idx="611" formatCode="General">
                  <c:v>-7.9161303725344603E-3</c:v>
                </c:pt>
                <c:pt idx="612" formatCode="General">
                  <c:v>-7.93653830752474E-3</c:v>
                </c:pt>
                <c:pt idx="613" formatCode="General">
                  <c:v>-7.9523210265535701E-3</c:v>
                </c:pt>
                <c:pt idx="614" formatCode="General">
                  <c:v>-7.9634418511465906E-3</c:v>
                </c:pt>
                <c:pt idx="615" formatCode="General">
                  <c:v>-7.9695527488711192E-3</c:v>
                </c:pt>
                <c:pt idx="616" formatCode="General">
                  <c:v>-7.9705522252508203E-3</c:v>
                </c:pt>
                <c:pt idx="617" formatCode="General">
                  <c:v>-7.9665621721937904E-3</c:v>
                </c:pt>
                <c:pt idx="618" formatCode="General">
                  <c:v>-7.9575807430010293E-3</c:v>
                </c:pt>
                <c:pt idx="619" formatCode="General">
                  <c:v>-7.9434733374717098E-3</c:v>
                </c:pt>
                <c:pt idx="620" formatCode="General">
                  <c:v>-7.9241566468804103E-3</c:v>
                </c:pt>
                <c:pt idx="621" formatCode="General">
                  <c:v>-7.8992721539967604E-3</c:v>
                </c:pt>
                <c:pt idx="622" formatCode="General">
                  <c:v>-7.8694991753676998E-3</c:v>
                </c:pt>
                <c:pt idx="623" formatCode="General">
                  <c:v>-7.8345919570552494E-3</c:v>
                </c:pt>
                <c:pt idx="624" formatCode="General">
                  <c:v>-7.7940677792711901E-3</c:v>
                </c:pt>
                <c:pt idx="625" formatCode="General">
                  <c:v>-7.74836340967035E-3</c:v>
                </c:pt>
                <c:pt idx="626" formatCode="General">
                  <c:v>-7.6976223648394498E-3</c:v>
                </c:pt>
                <c:pt idx="627" formatCode="General">
                  <c:v>-7.6415100224384502E-3</c:v>
                </c:pt>
                <c:pt idx="628" formatCode="General">
                  <c:v>-7.5800687924305098E-3</c:v>
                </c:pt>
                <c:pt idx="629" formatCode="General">
                  <c:v>-7.5136160703561999E-3</c:v>
                </c:pt>
                <c:pt idx="630" formatCode="General">
                  <c:v>-7.4422168846525003E-3</c:v>
                </c:pt>
                <c:pt idx="631" formatCode="General">
                  <c:v>-7.3660356710078499E-3</c:v>
                </c:pt>
                <c:pt idx="632" formatCode="General">
                  <c:v>-7.2851024775655599E-3</c:v>
                </c:pt>
                <c:pt idx="633" formatCode="General">
                  <c:v>-7.1995516790068102E-3</c:v>
                </c:pt>
                <c:pt idx="634" formatCode="General">
                  <c:v>-7.1091941664972796E-3</c:v>
                </c:pt>
                <c:pt idx="635" formatCode="General">
                  <c:v>-7.0142909219625196E-3</c:v>
                </c:pt>
                <c:pt idx="636" formatCode="General">
                  <c:v>-6.9148571347860998E-3</c:v>
                </c:pt>
                <c:pt idx="637" formatCode="General">
                  <c:v>-6.8111453126813402E-3</c:v>
                </c:pt>
                <c:pt idx="638" formatCode="General">
                  <c:v>-6.7035911773440397E-3</c:v>
                </c:pt>
                <c:pt idx="639" formatCode="General">
                  <c:v>-6.5920977015267203E-3</c:v>
                </c:pt>
                <c:pt idx="640" formatCode="General">
                  <c:v>-6.4769417735668E-3</c:v>
                </c:pt>
                <c:pt idx="641" formatCode="General">
                  <c:v>-6.3582202766878197E-3</c:v>
                </c:pt>
                <c:pt idx="642" formatCode="General">
                  <c:v>-6.2359697301356699E-3</c:v>
                </c:pt>
                <c:pt idx="643" formatCode="General">
                  <c:v>-6.1106028179923697E-3</c:v>
                </c:pt>
                <c:pt idx="644" formatCode="General">
                  <c:v>-5.9821062176474097E-3</c:v>
                </c:pt>
                <c:pt idx="645" formatCode="General">
                  <c:v>-5.8508187031889401E-3</c:v>
                </c:pt>
                <c:pt idx="646" formatCode="General">
                  <c:v>-5.7170481837092403E-3</c:v>
                </c:pt>
                <c:pt idx="647" formatCode="General">
                  <c:v>-5.5806562600493603E-3</c:v>
                </c:pt>
                <c:pt idx="648" formatCode="General">
                  <c:v>-5.4419522800329898E-3</c:v>
                </c:pt>
                <c:pt idx="649" formatCode="General">
                  <c:v>-5.3010390426588803E-3</c:v>
                </c:pt>
                <c:pt idx="650" formatCode="General">
                  <c:v>-5.1581960574369297E-3</c:v>
                </c:pt>
                <c:pt idx="651" formatCode="General">
                  <c:v>-5.0136998102466301E-3</c:v>
                </c:pt>
                <c:pt idx="652" formatCode="General">
                  <c:v>-4.8677153896328502E-3</c:v>
                </c:pt>
                <c:pt idx="653" formatCode="General">
                  <c:v>-4.7205697187975501E-3</c:v>
                </c:pt>
                <c:pt idx="654" formatCode="General">
                  <c:v>-4.5722601052990298E-3</c:v>
                </c:pt>
                <c:pt idx="655" formatCode="General">
                  <c:v>-4.4229956894189602E-3</c:v>
                </c:pt>
                <c:pt idx="656" formatCode="General">
                  <c:v>-4.2728246749860303E-3</c:v>
                </c:pt>
                <c:pt idx="657" formatCode="General">
                  <c:v>-4.1219542957880596E-3</c:v>
                </c:pt>
                <c:pt idx="658" formatCode="General">
                  <c:v>-3.9708820023556498E-3</c:v>
                </c:pt>
                <c:pt idx="659" formatCode="General">
                  <c:v>-3.81939455767694E-3</c:v>
                </c:pt>
                <c:pt idx="660" formatCode="General">
                  <c:v>-3.66788337460775E-3</c:v>
                </c:pt>
                <c:pt idx="661" formatCode="General">
                  <c:v>-3.51658710142027E-3</c:v>
                </c:pt>
                <c:pt idx="662" formatCode="General">
                  <c:v>-3.36534504280656E-3</c:v>
                </c:pt>
                <c:pt idx="663" formatCode="General">
                  <c:v>-3.2141695875855499E-3</c:v>
                </c:pt>
                <c:pt idx="664" formatCode="General">
                  <c:v>-3.0636850111769201E-3</c:v>
                </c:pt>
                <c:pt idx="665" formatCode="General">
                  <c:v>-2.91419713357035E-3</c:v>
                </c:pt>
                <c:pt idx="666" formatCode="General">
                  <c:v>-2.76544271982323E-3</c:v>
                </c:pt>
                <c:pt idx="667" formatCode="General">
                  <c:v>-2.6174358206270901E-3</c:v>
                </c:pt>
                <c:pt idx="668" formatCode="General">
                  <c:v>-2.4700048773432402E-3</c:v>
                </c:pt>
                <c:pt idx="669" formatCode="General">
                  <c:v>-2.3237762062299902E-3</c:v>
                </c:pt>
                <c:pt idx="670" formatCode="General">
                  <c:v>-2.17887329040945E-3</c:v>
                </c:pt>
                <c:pt idx="671" formatCode="General">
                  <c:v>-2.0350596210140701E-3</c:v>
                </c:pt>
                <c:pt idx="672" formatCode="General">
                  <c:v>-1.89262785293226E-3</c:v>
                </c:pt>
                <c:pt idx="673" formatCode="General">
                  <c:v>-1.75156167978131E-3</c:v>
                </c:pt>
                <c:pt idx="674" formatCode="General">
                  <c:v>-1.61209446176826E-3</c:v>
                </c:pt>
                <c:pt idx="675" formatCode="General">
                  <c:v>-1.47447858023671E-3</c:v>
                </c:pt>
                <c:pt idx="676" formatCode="General">
                  <c:v>-1.33862276623868E-3</c:v>
                </c:pt>
                <c:pt idx="677" formatCode="General">
                  <c:v>-1.20446323931463E-3</c:v>
                </c:pt>
                <c:pt idx="678" formatCode="General">
                  <c:v>-1.07212195356083E-3</c:v>
                </c:pt>
                <c:pt idx="679" formatCode="General">
                  <c:v>-9.4178227773909296E-4</c:v>
                </c:pt>
                <c:pt idx="680" formatCode="General">
                  <c:v>-8.1350881634035296E-4</c:v>
                </c:pt>
                <c:pt idx="681" formatCode="General">
                  <c:v>-6.8770567356350601E-4</c:v>
                </c:pt>
                <c:pt idx="682" formatCode="General">
                  <c:v>-5.6412792720773896E-4</c:v>
                </c:pt>
                <c:pt idx="683" formatCode="General">
                  <c:v>-4.42674400889123E-4</c:v>
                </c:pt>
                <c:pt idx="684" formatCode="General">
                  <c:v>-3.23672192372441E-4</c:v>
                </c:pt>
                <c:pt idx="685" formatCode="General">
                  <c:v>-2.0752354705078901E-4</c:v>
                </c:pt>
                <c:pt idx="686">
                  <c:v>-9.4446648125494202E-5</c:v>
                </c:pt>
                <c:pt idx="687">
                  <c:v>1.6005871761541901E-5</c:v>
                </c:pt>
                <c:pt idx="688" formatCode="General">
                  <c:v>1.23493699279803E-4</c:v>
                </c:pt>
                <c:pt idx="689" formatCode="General">
                  <c:v>2.2748748378076001E-4</c:v>
                </c:pt>
                <c:pt idx="690" formatCode="General">
                  <c:v>3.28122223622999E-4</c:v>
                </c:pt>
                <c:pt idx="691" formatCode="General">
                  <c:v>4.2548607489064201E-4</c:v>
                </c:pt>
                <c:pt idx="692" formatCode="General">
                  <c:v>5.19252040575101E-4</c:v>
                </c:pt>
                <c:pt idx="693" formatCode="General">
                  <c:v>6.09183241565385E-4</c:v>
                </c:pt>
                <c:pt idx="694" formatCode="General">
                  <c:v>6.9522879043472103E-4</c:v>
                </c:pt>
                <c:pt idx="695" formatCode="General">
                  <c:v>7.7718716859601696E-4</c:v>
                </c:pt>
                <c:pt idx="696" formatCode="General">
                  <c:v>8.5489363213531405E-4</c:v>
                </c:pt>
                <c:pt idx="697" formatCode="General">
                  <c:v>9.2810945043907795E-4</c:v>
                </c:pt>
                <c:pt idx="698" formatCode="General">
                  <c:v>9.9679172265530703E-4</c:v>
                </c:pt>
                <c:pt idx="699" formatCode="General">
                  <c:v>1.0610006929477501E-3</c:v>
                </c:pt>
                <c:pt idx="700" formatCode="General">
                  <c:v>1.12076477752751E-3</c:v>
                </c:pt>
                <c:pt idx="701" formatCode="General">
                  <c:v>1.17572274026519E-3</c:v>
                </c:pt>
                <c:pt idx="702" formatCode="General">
                  <c:v>1.2255598523665599E-3</c:v>
                </c:pt>
                <c:pt idx="703" formatCode="General">
                  <c:v>1.27017601642341E-3</c:v>
                </c:pt>
                <c:pt idx="704" formatCode="General">
                  <c:v>1.3098366156769599E-3</c:v>
                </c:pt>
                <c:pt idx="705" formatCode="General">
                  <c:v>1.3445364332836599E-3</c:v>
                </c:pt>
                <c:pt idx="706" formatCode="General">
                  <c:v>1.37423940993757E-3</c:v>
                </c:pt>
                <c:pt idx="707" formatCode="General">
                  <c:v>1.3990313971431101E-3</c:v>
                </c:pt>
                <c:pt idx="708" formatCode="General">
                  <c:v>1.41849979234548E-3</c:v>
                </c:pt>
                <c:pt idx="709" formatCode="General">
                  <c:v>1.4327389169967199E-3</c:v>
                </c:pt>
                <c:pt idx="710" formatCode="General">
                  <c:v>1.44218555865894E-3</c:v>
                </c:pt>
                <c:pt idx="711" formatCode="General">
                  <c:v>1.44699286626434E-3</c:v>
                </c:pt>
                <c:pt idx="712" formatCode="General">
                  <c:v>1.44667968606008E-3</c:v>
                </c:pt>
                <c:pt idx="713" formatCode="General">
                  <c:v>1.4413913125346E-3</c:v>
                </c:pt>
                <c:pt idx="714" formatCode="General">
                  <c:v>1.4316018020259799E-3</c:v>
                </c:pt>
                <c:pt idx="715" formatCode="General">
                  <c:v>1.4173663845314299E-3</c:v>
                </c:pt>
                <c:pt idx="716" formatCode="General">
                  <c:v>1.3985770697525601E-3</c:v>
                </c:pt>
                <c:pt idx="717" formatCode="General">
                  <c:v>1.37558412580779E-3</c:v>
                </c:pt>
                <c:pt idx="718" formatCode="General">
                  <c:v>1.34871320582702E-3</c:v>
                </c:pt>
                <c:pt idx="719" formatCode="General">
                  <c:v>1.31801560087971E-3</c:v>
                </c:pt>
                <c:pt idx="720" formatCode="General">
                  <c:v>1.28383183327946E-3</c:v>
                </c:pt>
                <c:pt idx="721" formatCode="General">
                  <c:v>1.24627739845386E-3</c:v>
                </c:pt>
                <c:pt idx="722" formatCode="General">
                  <c:v>1.20541867729431E-3</c:v>
                </c:pt>
                <c:pt idx="723" formatCode="General">
                  <c:v>1.1616285841499899E-3</c:v>
                </c:pt>
                <c:pt idx="724" formatCode="General">
                  <c:v>1.11548148564333E-3</c:v>
                </c:pt>
                <c:pt idx="725" formatCode="General">
                  <c:v>1.0668522047927399E-3</c:v>
                </c:pt>
                <c:pt idx="726" formatCode="General">
                  <c:v>1.0159239807387499E-3</c:v>
                </c:pt>
                <c:pt idx="727" formatCode="General">
                  <c:v>9.6333613586127803E-4</c:v>
                </c:pt>
                <c:pt idx="728" formatCode="General">
                  <c:v>9.0920380923974697E-4</c:v>
                </c:pt>
                <c:pt idx="729" formatCode="General">
                  <c:v>8.5344964568048298E-4</c:v>
                </c:pt>
                <c:pt idx="730" formatCode="General">
                  <c:v>7.9638407408719701E-4</c:v>
                </c:pt>
                <c:pt idx="731" formatCode="General">
                  <c:v>7.3864259201393404E-4</c:v>
                </c:pt>
                <c:pt idx="732" formatCode="General">
                  <c:v>6.8035686909187097E-4</c:v>
                </c:pt>
                <c:pt idx="733" formatCode="General">
                  <c:v>6.2141109395876296E-4</c:v>
                </c:pt>
                <c:pt idx="734" formatCode="General">
                  <c:v>5.6216374557294699E-4</c:v>
                </c:pt>
                <c:pt idx="735" formatCode="General">
                  <c:v>5.0277427341683398E-4</c:v>
                </c:pt>
                <c:pt idx="736" formatCode="General">
                  <c:v>4.4343842572499599E-4</c:v>
                </c:pt>
                <c:pt idx="737" formatCode="General">
                  <c:v>3.8432919088035101E-4</c:v>
                </c:pt>
                <c:pt idx="738" formatCode="General">
                  <c:v>3.2545241409565799E-4</c:v>
                </c:pt>
                <c:pt idx="739" formatCode="General">
                  <c:v>2.6716892095307002E-4</c:v>
                </c:pt>
                <c:pt idx="740" formatCode="General">
                  <c:v>2.0924926723993499E-4</c:v>
                </c:pt>
                <c:pt idx="741" formatCode="General">
                  <c:v>1.5184521469754499E-4</c:v>
                </c:pt>
                <c:pt idx="742">
                  <c:v>9.5386245529326306E-5</c:v>
                </c:pt>
                <c:pt idx="743">
                  <c:v>3.9612201040914201E-5</c:v>
                </c:pt>
                <c:pt idx="744">
                  <c:v>-1.53963496150856E-5</c:v>
                </c:pt>
                <c:pt idx="745">
                  <c:v>-6.9501334966944194E-5</c:v>
                </c:pt>
                <c:pt idx="746" formatCode="General">
                  <c:v>-1.23027241451202E-4</c:v>
                </c:pt>
                <c:pt idx="747" formatCode="General">
                  <c:v>-1.75815048592559E-4</c:v>
                </c:pt>
                <c:pt idx="748" formatCode="General">
                  <c:v>-2.2739877391418699E-4</c:v>
                </c:pt>
                <c:pt idx="749" formatCode="General">
                  <c:v>-2.7829755484083099E-4</c:v>
                </c:pt>
                <c:pt idx="750" formatCode="General">
                  <c:v>-3.2898341561724101E-4</c:v>
                </c:pt>
                <c:pt idx="751" formatCode="General">
                  <c:v>-3.7905827767918698E-4</c:v>
                </c:pt>
                <c:pt idx="752" formatCode="General">
                  <c:v>-4.28217968400141E-4</c:v>
                </c:pt>
                <c:pt idx="753" formatCode="General">
                  <c:v>-4.7697063535591502E-4</c:v>
                </c:pt>
                <c:pt idx="754" formatCode="General">
                  <c:v>-5.25875171808326E-4</c:v>
                </c:pt>
                <c:pt idx="755" formatCode="General">
                  <c:v>-5.7457880889069603E-4</c:v>
                </c:pt>
                <c:pt idx="756" formatCode="General">
                  <c:v>-6.2313564770159497E-4</c:v>
                </c:pt>
                <c:pt idx="757" formatCode="General">
                  <c:v>-6.7198209791470402E-4</c:v>
                </c:pt>
                <c:pt idx="758" formatCode="General">
                  <c:v>-7.2111898488145501E-4</c:v>
                </c:pt>
                <c:pt idx="759" formatCode="General">
                  <c:v>-7.7066523086248497E-4</c:v>
                </c:pt>
                <c:pt idx="760" formatCode="General">
                  <c:v>-8.2084624092440398E-4</c:v>
                </c:pt>
                <c:pt idx="761" formatCode="General">
                  <c:v>-8.7188284440960304E-4</c:v>
                </c:pt>
                <c:pt idx="762" formatCode="General">
                  <c:v>-9.23869321381289E-4</c:v>
                </c:pt>
                <c:pt idx="763" formatCode="General">
                  <c:v>-9.7685777475434795E-4</c:v>
                </c:pt>
                <c:pt idx="764" formatCode="General">
                  <c:v>-1.0312258951252801E-3</c:v>
                </c:pt>
                <c:pt idx="765" formatCode="General">
                  <c:v>-1.0874900015103799E-3</c:v>
                </c:pt>
                <c:pt idx="766" formatCode="General">
                  <c:v>-1.14548722998634E-3</c:v>
                </c:pt>
                <c:pt idx="767" formatCode="General">
                  <c:v>-1.2045663872522099E-3</c:v>
                </c:pt>
                <c:pt idx="768" formatCode="General">
                  <c:v>-1.2655998862696699E-3</c:v>
                </c:pt>
                <c:pt idx="769" formatCode="General">
                  <c:v>-1.3292197530415501E-3</c:v>
                </c:pt>
                <c:pt idx="770" formatCode="General">
                  <c:v>-1.3949433749668901E-3</c:v>
                </c:pt>
                <c:pt idx="771" formatCode="General">
                  <c:v>-1.46301668175902E-3</c:v>
                </c:pt>
                <c:pt idx="772" formatCode="General">
                  <c:v>-1.5338883274683399E-3</c:v>
                </c:pt>
                <c:pt idx="773" formatCode="General">
                  <c:v>-1.6073788605990901E-3</c:v>
                </c:pt>
                <c:pt idx="774" formatCode="General">
                  <c:v>-1.68357893487233E-3</c:v>
                </c:pt>
                <c:pt idx="775" formatCode="General">
                  <c:v>-1.76279366442379E-3</c:v>
                </c:pt>
                <c:pt idx="776" formatCode="General">
                  <c:v>-1.8449305327841599E-3</c:v>
                </c:pt>
                <c:pt idx="777" formatCode="General">
                  <c:v>-1.93005588885918E-3</c:v>
                </c:pt>
                <c:pt idx="778" formatCode="General">
                  <c:v>-2.0184422050559601E-3</c:v>
                </c:pt>
                <c:pt idx="779" formatCode="General">
                  <c:v>-2.1101615914215E-3</c:v>
                </c:pt>
                <c:pt idx="780" formatCode="General">
                  <c:v>-2.2050107103052299E-3</c:v>
                </c:pt>
                <c:pt idx="781" formatCode="General">
                  <c:v>-2.3032667628481301E-3</c:v>
                </c:pt>
                <c:pt idx="782" formatCode="General">
                  <c:v>-2.4050293727038798E-3</c:v>
                </c:pt>
                <c:pt idx="783" formatCode="General">
                  <c:v>-2.51031492548117E-3</c:v>
                </c:pt>
                <c:pt idx="784" formatCode="General">
                  <c:v>-2.6193673558818002E-3</c:v>
                </c:pt>
                <c:pt idx="785" formatCode="General">
                  <c:v>-2.73196154539133E-3</c:v>
                </c:pt>
                <c:pt idx="786" formatCode="General">
                  <c:v>-2.8477409643990099E-3</c:v>
                </c:pt>
                <c:pt idx="787" formatCode="General">
                  <c:v>-2.9671306195057901E-3</c:v>
                </c:pt>
                <c:pt idx="788" formatCode="General">
                  <c:v>-3.0902528032673501E-3</c:v>
                </c:pt>
                <c:pt idx="789" formatCode="General">
                  <c:v>-3.21660978560003E-3</c:v>
                </c:pt>
                <c:pt idx="790" formatCode="General">
                  <c:v>-3.34649363907255E-3</c:v>
                </c:pt>
                <c:pt idx="791" formatCode="General">
                  <c:v>-3.4800428411191201E-3</c:v>
                </c:pt>
                <c:pt idx="792" formatCode="General">
                  <c:v>-3.6168507273305001E-3</c:v>
                </c:pt>
                <c:pt idx="793" formatCode="General">
                  <c:v>-3.7567612672134401E-3</c:v>
                </c:pt>
                <c:pt idx="794" formatCode="General">
                  <c:v>-3.8997963809107401E-3</c:v>
                </c:pt>
                <c:pt idx="795" formatCode="General">
                  <c:v>-4.0462503641044301E-3</c:v>
                </c:pt>
                <c:pt idx="796" formatCode="General">
                  <c:v>-4.19589393297716E-3</c:v>
                </c:pt>
                <c:pt idx="797" formatCode="General">
                  <c:v>-4.3483567127911597E-3</c:v>
                </c:pt>
                <c:pt idx="798" formatCode="General">
                  <c:v>-4.5037074835070096E-3</c:v>
                </c:pt>
                <c:pt idx="799" formatCode="General">
                  <c:v>-4.6618393542900401E-3</c:v>
                </c:pt>
                <c:pt idx="800" formatCode="General">
                  <c:v>-4.8228009767952501E-3</c:v>
                </c:pt>
                <c:pt idx="801" formatCode="General">
                  <c:v>-4.9864772132647596E-3</c:v>
                </c:pt>
                <c:pt idx="802" formatCode="General">
                  <c:v>-5.15274591282048E-3</c:v>
                </c:pt>
                <c:pt idx="803" formatCode="General">
                  <c:v>-5.3215642656523603E-3</c:v>
                </c:pt>
                <c:pt idx="804" formatCode="General">
                  <c:v>-5.4925674536913001E-3</c:v>
                </c:pt>
                <c:pt idx="805" formatCode="General">
                  <c:v>-5.6656250263395699E-3</c:v>
                </c:pt>
                <c:pt idx="806" formatCode="General">
                  <c:v>-5.8407518421840898E-3</c:v>
                </c:pt>
                <c:pt idx="807" formatCode="General">
                  <c:v>-6.0177646191302697E-3</c:v>
                </c:pt>
                <c:pt idx="808" formatCode="General">
                  <c:v>-6.1965522528326603E-3</c:v>
                </c:pt>
                <c:pt idx="809" formatCode="General">
                  <c:v>-6.3769019741551497E-3</c:v>
                </c:pt>
                <c:pt idx="810" formatCode="General">
                  <c:v>-6.5588403825330302E-3</c:v>
                </c:pt>
                <c:pt idx="811" formatCode="General">
                  <c:v>-6.7422878807341302E-3</c:v>
                </c:pt>
                <c:pt idx="812" formatCode="General">
                  <c:v>-6.9270795100172897E-3</c:v>
                </c:pt>
                <c:pt idx="813" formatCode="General">
                  <c:v>-7.1128327671525398E-3</c:v>
                </c:pt>
                <c:pt idx="814" formatCode="General">
                  <c:v>-7.2996052424126601E-3</c:v>
                </c:pt>
                <c:pt idx="815" formatCode="General">
                  <c:v>-7.4873358438444799E-3</c:v>
                </c:pt>
                <c:pt idx="816" formatCode="General">
                  <c:v>-7.6756500894469004E-3</c:v>
                </c:pt>
                <c:pt idx="817" formatCode="General">
                  <c:v>-7.8645540017360498E-3</c:v>
                </c:pt>
                <c:pt idx="818" formatCode="General">
                  <c:v>-8.0538759747802394E-3</c:v>
                </c:pt>
                <c:pt idx="819" formatCode="General">
                  <c:v>-8.2432974815372807E-3</c:v>
                </c:pt>
                <c:pt idx="820" formatCode="General">
                  <c:v>-8.4325726861935908E-3</c:v>
                </c:pt>
                <c:pt idx="821" formatCode="General">
                  <c:v>-8.6218521495158903E-3</c:v>
                </c:pt>
                <c:pt idx="822" formatCode="General">
                  <c:v>-8.8109824883530995E-3</c:v>
                </c:pt>
                <c:pt idx="823" formatCode="General">
                  <c:v>-8.9996985603126006E-3</c:v>
                </c:pt>
                <c:pt idx="824" formatCode="General">
                  <c:v>-9.18787980554364E-3</c:v>
                </c:pt>
                <c:pt idx="825" formatCode="General">
                  <c:v>-9.3750001551522605E-3</c:v>
                </c:pt>
                <c:pt idx="826" formatCode="General">
                  <c:v>-9.56135780818081E-3</c:v>
                </c:pt>
                <c:pt idx="827" formatCode="General">
                  <c:v>-9.7468851877936802E-3</c:v>
                </c:pt>
                <c:pt idx="828" formatCode="General">
                  <c:v>-9.9309674994795694E-3</c:v>
                </c:pt>
                <c:pt idx="829" formatCode="General">
                  <c:v>-1.01136032820316E-2</c:v>
                </c:pt>
                <c:pt idx="830" formatCode="General">
                  <c:v>-1.02944700970277E-2</c:v>
                </c:pt>
                <c:pt idx="831" formatCode="General">
                  <c:v>-1.04735362115308E-2</c:v>
                </c:pt>
                <c:pt idx="832" formatCode="General">
                  <c:v>-1.0650619006130501E-2</c:v>
                </c:pt>
                <c:pt idx="833" formatCode="General">
                  <c:v>-1.0825542649430199E-2</c:v>
                </c:pt>
                <c:pt idx="834" formatCode="General">
                  <c:v>-1.09982611054613E-2</c:v>
                </c:pt>
                <c:pt idx="835" formatCode="General">
                  <c:v>-1.1168514777964499E-2</c:v>
                </c:pt>
                <c:pt idx="836" formatCode="General">
                  <c:v>-1.13359699674905E-2</c:v>
                </c:pt>
                <c:pt idx="837" formatCode="General">
                  <c:v>-1.1500561192934E-2</c:v>
                </c:pt>
                <c:pt idx="838" formatCode="General">
                  <c:v>-1.16622564045615E-2</c:v>
                </c:pt>
                <c:pt idx="839" formatCode="General">
                  <c:v>-1.1820678472084499E-2</c:v>
                </c:pt>
                <c:pt idx="840" formatCode="General">
                  <c:v>-1.19758793262758E-2</c:v>
                </c:pt>
                <c:pt idx="841" formatCode="General">
                  <c:v>-1.21276027766869E-2</c:v>
                </c:pt>
                <c:pt idx="842" formatCode="General">
                  <c:v>-1.22758044260438E-2</c:v>
                </c:pt>
                <c:pt idx="843" formatCode="General">
                  <c:v>-1.24202181830069E-2</c:v>
                </c:pt>
                <c:pt idx="844" formatCode="General">
                  <c:v>-1.25605120471678E-2</c:v>
                </c:pt>
                <c:pt idx="845" formatCode="General">
                  <c:v>-1.2696707312556401E-2</c:v>
                </c:pt>
                <c:pt idx="846" formatCode="General">
                  <c:v>-1.2828827327294399E-2</c:v>
                </c:pt>
                <c:pt idx="847" formatCode="General">
                  <c:v>-1.29568661983929E-2</c:v>
                </c:pt>
                <c:pt idx="848" formatCode="General">
                  <c:v>-1.30803403343294E-2</c:v>
                </c:pt>
                <c:pt idx="849" formatCode="General">
                  <c:v>-1.31993213153583E-2</c:v>
                </c:pt>
                <c:pt idx="850" formatCode="General">
                  <c:v>-1.33137657492911E-2</c:v>
                </c:pt>
                <c:pt idx="851" formatCode="General">
                  <c:v>-1.3423580377907101E-2</c:v>
                </c:pt>
                <c:pt idx="852" formatCode="General">
                  <c:v>-1.35286942995307E-2</c:v>
                </c:pt>
                <c:pt idx="853" formatCode="General">
                  <c:v>-1.3628965609382E-2</c:v>
                </c:pt>
                <c:pt idx="854" formatCode="General">
                  <c:v>-1.37243157493775E-2</c:v>
                </c:pt>
                <c:pt idx="855" formatCode="General">
                  <c:v>-1.3814642276489901E-2</c:v>
                </c:pt>
                <c:pt idx="856" formatCode="General">
                  <c:v>-1.38999422145885E-2</c:v>
                </c:pt>
                <c:pt idx="857" formatCode="General">
                  <c:v>-1.39802378349821E-2</c:v>
                </c:pt>
                <c:pt idx="858" formatCode="General">
                  <c:v>-1.40556618767216E-2</c:v>
                </c:pt>
                <c:pt idx="859" formatCode="General">
                  <c:v>-1.4126025939834299E-2</c:v>
                </c:pt>
                <c:pt idx="860" formatCode="General">
                  <c:v>-1.4191504543662799E-2</c:v>
                </c:pt>
                <c:pt idx="861" formatCode="General">
                  <c:v>-1.4251916290162101E-2</c:v>
                </c:pt>
                <c:pt idx="862" formatCode="General">
                  <c:v>-1.43071341155648E-2</c:v>
                </c:pt>
                <c:pt idx="863" formatCode="General">
                  <c:v>-1.4357381148744399E-2</c:v>
                </c:pt>
                <c:pt idx="864" formatCode="General">
                  <c:v>-1.4402351450920701E-2</c:v>
                </c:pt>
                <c:pt idx="865" formatCode="General">
                  <c:v>-1.4442144407584E-2</c:v>
                </c:pt>
                <c:pt idx="866" formatCode="General">
                  <c:v>-1.44770067731349E-2</c:v>
                </c:pt>
                <c:pt idx="867" formatCode="General">
                  <c:v>-1.45069715389693E-2</c:v>
                </c:pt>
                <c:pt idx="868" formatCode="General">
                  <c:v>-1.4532117227926101E-2</c:v>
                </c:pt>
                <c:pt idx="869" formatCode="General">
                  <c:v>-1.4552199566332601E-2</c:v>
                </c:pt>
                <c:pt idx="870" formatCode="General">
                  <c:v>-1.4567056426075999E-2</c:v>
                </c:pt>
                <c:pt idx="871" formatCode="General">
                  <c:v>-1.45772481743979E-2</c:v>
                </c:pt>
                <c:pt idx="872" formatCode="General">
                  <c:v>-1.4582666601445899E-2</c:v>
                </c:pt>
                <c:pt idx="873" formatCode="General">
                  <c:v>-1.45831990904672E-2</c:v>
                </c:pt>
                <c:pt idx="874" formatCode="General">
                  <c:v>-1.45788081259505E-2</c:v>
                </c:pt>
                <c:pt idx="875" formatCode="General">
                  <c:v>-1.456948982E-2</c:v>
                </c:pt>
                <c:pt idx="876" formatCode="General">
                  <c:v>-1.45557919348415E-2</c:v>
                </c:pt>
                <c:pt idx="877" formatCode="General">
                  <c:v>-1.45374547534044E-2</c:v>
                </c:pt>
                <c:pt idx="878" formatCode="General">
                  <c:v>-1.45139769036246E-2</c:v>
                </c:pt>
                <c:pt idx="879" formatCode="General">
                  <c:v>-1.4485575096909901E-2</c:v>
                </c:pt>
                <c:pt idx="880" formatCode="General">
                  <c:v>-1.4452696181705599E-2</c:v>
                </c:pt>
                <c:pt idx="881" formatCode="General">
                  <c:v>-1.4415235044379301E-2</c:v>
                </c:pt>
                <c:pt idx="882" formatCode="General">
                  <c:v>-1.43730303195309E-2</c:v>
                </c:pt>
                <c:pt idx="883" formatCode="General">
                  <c:v>-1.43262882303084E-2</c:v>
                </c:pt>
                <c:pt idx="884" formatCode="General">
                  <c:v>-1.42749096182742E-2</c:v>
                </c:pt>
                <c:pt idx="885" formatCode="General">
                  <c:v>-1.4219081880640701E-2</c:v>
                </c:pt>
                <c:pt idx="886" formatCode="General">
                  <c:v>-1.4158646876400499E-2</c:v>
                </c:pt>
                <c:pt idx="887" formatCode="General">
                  <c:v>-1.4093410859397601E-2</c:v>
                </c:pt>
                <c:pt idx="888" formatCode="General">
                  <c:v>-1.40237664620598E-2</c:v>
                </c:pt>
                <c:pt idx="889" formatCode="General">
                  <c:v>-1.39494856358322E-2</c:v>
                </c:pt>
                <c:pt idx="890" formatCode="General">
                  <c:v>-1.3870363581931401E-2</c:v>
                </c:pt>
                <c:pt idx="891" formatCode="General">
                  <c:v>-1.3786688615745101E-2</c:v>
                </c:pt>
                <c:pt idx="892" formatCode="General">
                  <c:v>-1.36984206219808E-2</c:v>
                </c:pt>
                <c:pt idx="893" formatCode="General">
                  <c:v>-1.3605326964061399E-2</c:v>
                </c:pt>
                <c:pt idx="894" formatCode="General">
                  <c:v>-1.35075062795149E-2</c:v>
                </c:pt>
                <c:pt idx="895" formatCode="General">
                  <c:v>-1.3405176468406299E-2</c:v>
                </c:pt>
                <c:pt idx="896" formatCode="General">
                  <c:v>-1.32982900719745E-2</c:v>
                </c:pt>
                <c:pt idx="897" formatCode="General">
                  <c:v>-1.3186868598836599E-2</c:v>
                </c:pt>
                <c:pt idx="898" formatCode="General">
                  <c:v>-1.30707156040832E-2</c:v>
                </c:pt>
                <c:pt idx="899" formatCode="General">
                  <c:v>-1.2949861687059199E-2</c:v>
                </c:pt>
                <c:pt idx="900" formatCode="General">
                  <c:v>-1.28246730998008E-2</c:v>
                </c:pt>
                <c:pt idx="901" formatCode="General">
                  <c:v>-1.26950912219534E-2</c:v>
                </c:pt>
                <c:pt idx="902" formatCode="General">
                  <c:v>-1.2560843611369299E-2</c:v>
                </c:pt>
                <c:pt idx="903" formatCode="General">
                  <c:v>-1.2421915596270599E-2</c:v>
                </c:pt>
                <c:pt idx="904" formatCode="General">
                  <c:v>-1.2278507127657301E-2</c:v>
                </c:pt>
                <c:pt idx="905" formatCode="General">
                  <c:v>-1.21306968307675E-2</c:v>
                </c:pt>
                <c:pt idx="906" formatCode="General">
                  <c:v>-1.1978300524341E-2</c:v>
                </c:pt>
                <c:pt idx="907" formatCode="General">
                  <c:v>-1.18215706709756E-2</c:v>
                </c:pt>
                <c:pt idx="908" formatCode="General">
                  <c:v>-1.1660967708732199E-2</c:v>
                </c:pt>
                <c:pt idx="909" formatCode="General">
                  <c:v>-1.14962271759949E-2</c:v>
                </c:pt>
                <c:pt idx="910" formatCode="General">
                  <c:v>-1.1327267156248599E-2</c:v>
                </c:pt>
                <c:pt idx="911" formatCode="General">
                  <c:v>-1.11543982342781E-2</c:v>
                </c:pt>
                <c:pt idx="912" formatCode="General">
                  <c:v>-1.09779010729703E-2</c:v>
                </c:pt>
                <c:pt idx="913" formatCode="General">
                  <c:v>-1.07975074721253E-2</c:v>
                </c:pt>
                <c:pt idx="914" formatCode="General">
                  <c:v>-1.06132880569674E-2</c:v>
                </c:pt>
                <c:pt idx="915" formatCode="General">
                  <c:v>-1.0425741474641301E-2</c:v>
                </c:pt>
                <c:pt idx="916" formatCode="General">
                  <c:v>-1.0235131657828699E-2</c:v>
                </c:pt>
                <c:pt idx="917" formatCode="General">
                  <c:v>-1.0041483158726199E-2</c:v>
                </c:pt>
                <c:pt idx="918" formatCode="General">
                  <c:v>-9.8446351586020196E-3</c:v>
                </c:pt>
                <c:pt idx="919" formatCode="General">
                  <c:v>-9.6447428030903507E-3</c:v>
                </c:pt>
                <c:pt idx="920" formatCode="General">
                  <c:v>-9.4420977068578899E-3</c:v>
                </c:pt>
                <c:pt idx="921" formatCode="General">
                  <c:v>-9.23714312616555E-3</c:v>
                </c:pt>
                <c:pt idx="922" formatCode="General">
                  <c:v>-9.02997294571296E-3</c:v>
                </c:pt>
                <c:pt idx="923" formatCode="General">
                  <c:v>-8.8207809226158295E-3</c:v>
                </c:pt>
                <c:pt idx="924" formatCode="General">
                  <c:v>-8.6098864119927097E-3</c:v>
                </c:pt>
                <c:pt idx="925" formatCode="General">
                  <c:v>-8.3974984646493292E-3</c:v>
                </c:pt>
                <c:pt idx="926" formatCode="General">
                  <c:v>-8.1835471359118506E-3</c:v>
                </c:pt>
                <c:pt idx="927" formatCode="General">
                  <c:v>-7.9682173283897595E-3</c:v>
                </c:pt>
                <c:pt idx="928" formatCode="General">
                  <c:v>-7.7519719586062897E-3</c:v>
                </c:pt>
                <c:pt idx="929" formatCode="General">
                  <c:v>-7.5349972386220196E-3</c:v>
                </c:pt>
                <c:pt idx="930" formatCode="General">
                  <c:v>-7.31773810278789E-3</c:v>
                </c:pt>
                <c:pt idx="931" formatCode="General">
                  <c:v>-7.1002163901618103E-3</c:v>
                </c:pt>
                <c:pt idx="932" formatCode="General">
                  <c:v>-6.8826831693573603E-3</c:v>
                </c:pt>
                <c:pt idx="933" formatCode="General">
                  <c:v>-6.6655859080539696E-3</c:v>
                </c:pt>
                <c:pt idx="934" formatCode="General">
                  <c:v>-6.4490943618867001E-3</c:v>
                </c:pt>
                <c:pt idx="935" formatCode="General">
                  <c:v>-6.2333488108770197E-3</c:v>
                </c:pt>
                <c:pt idx="936" formatCode="General">
                  <c:v>-6.0183986699532798E-3</c:v>
                </c:pt>
                <c:pt idx="937" formatCode="General">
                  <c:v>-5.8047241610678004E-3</c:v>
                </c:pt>
                <c:pt idx="938" formatCode="General">
                  <c:v>-5.59273723993731E-3</c:v>
                </c:pt>
                <c:pt idx="939" formatCode="General">
                  <c:v>-5.3821781789577302E-3</c:v>
                </c:pt>
                <c:pt idx="940" formatCode="General">
                  <c:v>-5.1735773572326301E-3</c:v>
                </c:pt>
                <c:pt idx="941" formatCode="General">
                  <c:v>-4.9674290894222602E-3</c:v>
                </c:pt>
                <c:pt idx="942" formatCode="General">
                  <c:v>-4.7634374087436298E-3</c:v>
                </c:pt>
                <c:pt idx="943" formatCode="General">
                  <c:v>-4.5620869708516204E-3</c:v>
                </c:pt>
                <c:pt idx="944" formatCode="General">
                  <c:v>-4.3637166470822299E-3</c:v>
                </c:pt>
                <c:pt idx="945" formatCode="General">
                  <c:v>-4.1682127330187396E-3</c:v>
                </c:pt>
                <c:pt idx="946" formatCode="General">
                  <c:v>-3.97585908757886E-3</c:v>
                </c:pt>
                <c:pt idx="947" formatCode="General">
                  <c:v>-3.7868048518058099E-3</c:v>
                </c:pt>
                <c:pt idx="948" formatCode="General">
                  <c:v>-3.6013553799825598E-3</c:v>
                </c:pt>
                <c:pt idx="949" formatCode="General">
                  <c:v>-3.4196083973027499E-3</c:v>
                </c:pt>
                <c:pt idx="950" formatCode="General">
                  <c:v>-3.2413077725227599E-3</c:v>
                </c:pt>
                <c:pt idx="951" formatCode="General">
                  <c:v>-3.0670311572473701E-3</c:v>
                </c:pt>
                <c:pt idx="952" formatCode="General">
                  <c:v>-2.8968545864364501E-3</c:v>
                </c:pt>
                <c:pt idx="953" formatCode="General">
                  <c:v>-2.7308135161007701E-3</c:v>
                </c:pt>
                <c:pt idx="954" formatCode="General">
                  <c:v>-2.5692894319238298E-3</c:v>
                </c:pt>
                <c:pt idx="955" formatCode="General">
                  <c:v>-2.4123729157679999E-3</c:v>
                </c:pt>
                <c:pt idx="956" formatCode="General">
                  <c:v>-2.25981005714081E-3</c:v>
                </c:pt>
                <c:pt idx="957" formatCode="General">
                  <c:v>-2.1113450172577501E-3</c:v>
                </c:pt>
                <c:pt idx="958" formatCode="General">
                  <c:v>-1.9673847636051201E-3</c:v>
                </c:pt>
                <c:pt idx="959" formatCode="General">
                  <c:v>-1.82805724507923E-3</c:v>
                </c:pt>
                <c:pt idx="960" formatCode="General">
                  <c:v>-1.6934358308246899E-3</c:v>
                </c:pt>
                <c:pt idx="961" formatCode="General">
                  <c:v>-1.56372751276311E-3</c:v>
                </c:pt>
                <c:pt idx="962" formatCode="General">
                  <c:v>-1.4385305389872599E-3</c:v>
                </c:pt>
                <c:pt idx="963" formatCode="General">
                  <c:v>-1.3177046535485901E-3</c:v>
                </c:pt>
                <c:pt idx="964" formatCode="General">
                  <c:v>-1.20200529220581E-3</c:v>
                </c:pt>
                <c:pt idx="965" formatCode="General">
                  <c:v>-1.0908954582774699E-3</c:v>
                </c:pt>
                <c:pt idx="966" formatCode="General">
                  <c:v>-9.8406161875730109E-4</c:v>
                </c:pt>
                <c:pt idx="967" formatCode="General">
                  <c:v>-8.8188961307994701E-4</c:v>
                </c:pt>
                <c:pt idx="968" formatCode="General">
                  <c:v>-7.84107244512071E-4</c:v>
                </c:pt>
                <c:pt idx="969" formatCode="General">
                  <c:v>-6.90826549470589E-4</c:v>
                </c:pt>
                <c:pt idx="970" formatCode="General">
                  <c:v>-6.0233237226182696E-4</c:v>
                </c:pt>
                <c:pt idx="971" formatCode="General">
                  <c:v>-5.1806396135062403E-4</c:v>
                </c:pt>
                <c:pt idx="972" formatCode="General">
                  <c:v>-4.3789916969333702E-4</c:v>
                </c:pt>
                <c:pt idx="973" formatCode="General">
                  <c:v>-3.6203758604125502E-4</c:v>
                </c:pt>
                <c:pt idx="974" formatCode="General">
                  <c:v>-2.9016169430998498E-4</c:v>
                </c:pt>
                <c:pt idx="975" formatCode="General">
                  <c:v>-2.22572368354899E-4</c:v>
                </c:pt>
                <c:pt idx="976" formatCode="General">
                  <c:v>-1.5894377571750099E-4</c:v>
                </c:pt>
                <c:pt idx="977">
                  <c:v>-9.8948745000968497E-5</c:v>
                </c:pt>
                <c:pt idx="978">
                  <c:v>-4.2797552307248002E-5</c:v>
                </c:pt>
                <c:pt idx="979">
                  <c:v>9.8898634081600496E-6</c:v>
                </c:pt>
                <c:pt idx="980">
                  <c:v>5.9019174156558802E-5</c:v>
                </c:pt>
                <c:pt idx="981" formatCode="General">
                  <c:v>1.04474380553335E-4</c:v>
                </c:pt>
                <c:pt idx="982" formatCode="General">
                  <c:v>1.4674130145964599E-4</c:v>
                </c:pt>
                <c:pt idx="983" formatCode="General">
                  <c:v>1.8595812019899701E-4</c:v>
                </c:pt>
                <c:pt idx="984" formatCode="General">
                  <c:v>2.22031801401259E-4</c:v>
                </c:pt>
                <c:pt idx="985" formatCode="General">
                  <c:v>2.5512691972700798E-4</c:v>
                </c:pt>
                <c:pt idx="986" formatCode="General">
                  <c:v>2.8534211089178301E-4</c:v>
                </c:pt>
                <c:pt idx="987" formatCode="General">
                  <c:v>3.12880099052375E-4</c:v>
                </c:pt>
                <c:pt idx="988" formatCode="General">
                  <c:v>3.37706029627733E-4</c:v>
                </c:pt>
                <c:pt idx="989" formatCode="General">
                  <c:v>3.6016306646645798E-4</c:v>
                </c:pt>
                <c:pt idx="990" formatCode="General">
                  <c:v>3.8061058777130399E-4</c:v>
                </c:pt>
                <c:pt idx="991" formatCode="General">
                  <c:v>3.9890651538964202E-4</c:v>
                </c:pt>
                <c:pt idx="992" formatCode="General">
                  <c:v>4.14962548554433E-4</c:v>
                </c:pt>
                <c:pt idx="993" formatCode="General">
                  <c:v>4.2875344892476101E-4</c:v>
                </c:pt>
                <c:pt idx="994" formatCode="General">
                  <c:v>4.4086245100714101E-4</c:v>
                </c:pt>
                <c:pt idx="995" formatCode="General">
                  <c:v>4.5134541625952302E-4</c:v>
                </c:pt>
                <c:pt idx="996" formatCode="General">
                  <c:v>4.6000899520245498E-4</c:v>
                </c:pt>
                <c:pt idx="997" formatCode="General">
                  <c:v>4.6715312922045301E-4</c:v>
                </c:pt>
                <c:pt idx="998" formatCode="General">
                  <c:v>4.72841524864771E-4</c:v>
                </c:pt>
                <c:pt idx="999" formatCode="General">
                  <c:v>4.7721990089065301E-4</c:v>
                </c:pt>
                <c:pt idx="1000" formatCode="General">
                  <c:v>4.8061090316934001E-4</c:v>
                </c:pt>
                <c:pt idx="1001" formatCode="General">
                  <c:v>4.8274110230830697E-4</c:v>
                </c:pt>
                <c:pt idx="1002" formatCode="General">
                  <c:v>4.8348065629565302E-4</c:v>
                </c:pt>
                <c:pt idx="1003" formatCode="General">
                  <c:v>4.8321821191844801E-4</c:v>
                </c:pt>
                <c:pt idx="1004" formatCode="General">
                  <c:v>4.8197983623200601E-4</c:v>
                </c:pt>
                <c:pt idx="1005" formatCode="General">
                  <c:v>4.7995797724545203E-4</c:v>
                </c:pt>
                <c:pt idx="1006" formatCode="General">
                  <c:v>4.77258299952809E-4</c:v>
                </c:pt>
                <c:pt idx="1007" formatCode="General">
                  <c:v>4.73666220948911E-4</c:v>
                </c:pt>
                <c:pt idx="1008" formatCode="General">
                  <c:v>4.6940536133539303E-4</c:v>
                </c:pt>
                <c:pt idx="1009" formatCode="General">
                  <c:v>4.64763751959447E-4</c:v>
                </c:pt>
                <c:pt idx="1010" formatCode="General">
                  <c:v>4.5978698381032401E-4</c:v>
                </c:pt>
                <c:pt idx="1011" formatCode="General">
                  <c:v>4.5404597765010701E-4</c:v>
                </c:pt>
                <c:pt idx="1012" formatCode="General">
                  <c:v>4.47737564300485E-4</c:v>
                </c:pt>
                <c:pt idx="1013" formatCode="General">
                  <c:v>4.4119033202925099E-4</c:v>
                </c:pt>
                <c:pt idx="1014" formatCode="General">
                  <c:v>4.3429285364921303E-4</c:v>
                </c:pt>
                <c:pt idx="1015" formatCode="General">
                  <c:v>4.27031006775023E-4</c:v>
                </c:pt>
                <c:pt idx="1016" formatCode="General">
                  <c:v>4.1912061674677901E-4</c:v>
                </c:pt>
                <c:pt idx="1017" formatCode="General">
                  <c:v>4.1064037267723899E-4</c:v>
                </c:pt>
                <c:pt idx="1018" formatCode="General">
                  <c:v>4.0209420745207199E-4</c:v>
                </c:pt>
                <c:pt idx="1019" formatCode="General">
                  <c:v>3.9324873256286498E-4</c:v>
                </c:pt>
                <c:pt idx="1020" formatCode="General">
                  <c:v>3.8406337362658201E-4</c:v>
                </c:pt>
                <c:pt idx="1021" formatCode="General">
                  <c:v>3.7446893889611302E-4</c:v>
                </c:pt>
                <c:pt idx="1022" formatCode="General">
                  <c:v>3.6408731321159698E-4</c:v>
                </c:pt>
                <c:pt idx="1023" formatCode="General">
                  <c:v>3.5321901111573398E-4</c:v>
                </c:pt>
                <c:pt idx="1024" formatCode="General">
                  <c:v>3.4203289652458502E-4</c:v>
                </c:pt>
                <c:pt idx="1025" formatCode="General">
                  <c:v>3.3010959757584399E-4</c:v>
                </c:pt>
                <c:pt idx="1026" formatCode="General">
                  <c:v>3.1751055051422E-4</c:v>
                </c:pt>
                <c:pt idx="1027" formatCode="General">
                  <c:v>3.04246207036295E-4</c:v>
                </c:pt>
                <c:pt idx="1028" formatCode="General">
                  <c:v>2.9034425156015102E-4</c:v>
                </c:pt>
                <c:pt idx="1029" formatCode="General">
                  <c:v>2.7589584847655899E-4</c:v>
                </c:pt>
                <c:pt idx="1030" formatCode="General">
                  <c:v>2.6039572213135202E-4</c:v>
                </c:pt>
                <c:pt idx="1031" formatCode="General">
                  <c:v>2.4399886687294099E-4</c:v>
                </c:pt>
                <c:pt idx="1032" formatCode="General">
                  <c:v>2.2694790793571399E-4</c:v>
                </c:pt>
                <c:pt idx="1033" formatCode="General">
                  <c:v>2.0896847478658E-4</c:v>
                </c:pt>
                <c:pt idx="1034" formatCode="General">
                  <c:v>1.89694695634096E-4</c:v>
                </c:pt>
                <c:pt idx="1035" formatCode="General">
                  <c:v>1.6922936563169499E-4</c:v>
                </c:pt>
                <c:pt idx="1036" formatCode="General">
                  <c:v>1.47652743237729E-4</c:v>
                </c:pt>
                <c:pt idx="1037" formatCode="General">
                  <c:v>1.2525795491989599E-4</c:v>
                </c:pt>
                <c:pt idx="1038" formatCode="General">
                  <c:v>1.01438371201976E-4</c:v>
                </c:pt>
                <c:pt idx="1039">
                  <c:v>7.5902774775754396E-5</c:v>
                </c:pt>
                <c:pt idx="1040">
                  <c:v>4.9224932612609997E-5</c:v>
                </c:pt>
                <c:pt idx="1041">
                  <c:v>2.0887492735935599E-5</c:v>
                </c:pt>
                <c:pt idx="1042">
                  <c:v>-9.1016271595917493E-6</c:v>
                </c:pt>
                <c:pt idx="1043">
                  <c:v>-4.0416896581054998E-5</c:v>
                </c:pt>
                <c:pt idx="1044">
                  <c:v>-7.3282898153312202E-5</c:v>
                </c:pt>
                <c:pt idx="1045" formatCode="General">
                  <c:v>-1.0773367172666999E-4</c:v>
                </c:pt>
                <c:pt idx="1046" formatCode="General">
                  <c:v>-1.4400169315561599E-4</c:v>
                </c:pt>
                <c:pt idx="1047" formatCode="General">
                  <c:v>-1.8216324096446599E-4</c:v>
                </c:pt>
                <c:pt idx="1048" formatCode="General">
                  <c:v>-2.2205745519505101E-4</c:v>
                </c:pt>
                <c:pt idx="1049" formatCode="General">
                  <c:v>-2.6364568912178602E-4</c:v>
                </c:pt>
                <c:pt idx="1050" formatCode="General">
                  <c:v>-3.0685937641230002E-4</c:v>
                </c:pt>
                <c:pt idx="1051" formatCode="General">
                  <c:v>-3.5187008579185399E-4</c:v>
                </c:pt>
                <c:pt idx="1052" formatCode="General">
                  <c:v>-3.9854318612063101E-4</c:v>
                </c:pt>
                <c:pt idx="1053" formatCode="General">
                  <c:v>-4.4714384067392202E-4</c:v>
                </c:pt>
                <c:pt idx="1054" formatCode="General">
                  <c:v>-4.9750279510085899E-4</c:v>
                </c:pt>
                <c:pt idx="1055" formatCode="General">
                  <c:v>-5.4940517519256899E-4</c:v>
                </c:pt>
                <c:pt idx="1056" formatCode="General">
                  <c:v>-6.0311676893077095E-4</c:v>
                </c:pt>
                <c:pt idx="1057" formatCode="General">
                  <c:v>-6.5852931568007001E-4</c:v>
                </c:pt>
                <c:pt idx="1058" formatCode="General">
                  <c:v>-7.1571667280875698E-4</c:v>
                </c:pt>
                <c:pt idx="1059" formatCode="General">
                  <c:v>-7.7422713754561297E-4</c:v>
                </c:pt>
                <c:pt idx="1060" formatCode="General">
                  <c:v>-8.3421609337149102E-4</c:v>
                </c:pt>
                <c:pt idx="1061" formatCode="General">
                  <c:v>-8.9598228353209995E-4</c:v>
                </c:pt>
                <c:pt idx="1062" formatCode="General">
                  <c:v>-9.5909191697872399E-4</c:v>
                </c:pt>
                <c:pt idx="1063" formatCode="General">
                  <c:v>-1.0234914894604399E-3</c:v>
                </c:pt>
                <c:pt idx="1064" formatCode="General">
                  <c:v>-1.08927102134386E-3</c:v>
                </c:pt>
                <c:pt idx="1065" formatCode="General">
                  <c:v>-1.1562190597340901E-3</c:v>
                </c:pt>
                <c:pt idx="1066" formatCode="General">
                  <c:v>-1.2242348590773E-3</c:v>
                </c:pt>
                <c:pt idx="1067" formatCode="General">
                  <c:v>-1.29341990792202E-3</c:v>
                </c:pt>
                <c:pt idx="1068" formatCode="General">
                  <c:v>-1.36362509010101E-3</c:v>
                </c:pt>
                <c:pt idx="1069" formatCode="General">
                  <c:v>-1.4345612147556501E-3</c:v>
                </c:pt>
                <c:pt idx="1070" formatCode="General">
                  <c:v>-1.5062813431451999E-3</c:v>
                </c:pt>
                <c:pt idx="1071" formatCode="General">
                  <c:v>-1.5786519167897901E-3</c:v>
                </c:pt>
                <c:pt idx="1072" formatCode="General">
                  <c:v>-1.6514117460011901E-3</c:v>
                </c:pt>
                <c:pt idx="1073" formatCode="General">
                  <c:v>-1.7248134281351299E-3</c:v>
                </c:pt>
                <c:pt idx="1074" formatCode="General">
                  <c:v>-1.7984502275072401E-3</c:v>
                </c:pt>
                <c:pt idx="1075" formatCode="General">
                  <c:v>-1.87226974139802E-3</c:v>
                </c:pt>
                <c:pt idx="1076" formatCode="General">
                  <c:v>-1.9464083509411301E-3</c:v>
                </c:pt>
                <c:pt idx="1077" formatCode="General">
                  <c:v>-2.0204424805096901E-3</c:v>
                </c:pt>
                <c:pt idx="1078" formatCode="General">
                  <c:v>-2.0942471149056701E-3</c:v>
                </c:pt>
                <c:pt idx="1079" formatCode="General">
                  <c:v>-2.1677500396213899E-3</c:v>
                </c:pt>
                <c:pt idx="1080" formatCode="General">
                  <c:v>-2.2410844035537199E-3</c:v>
                </c:pt>
                <c:pt idx="1081" formatCode="General">
                  <c:v>-2.3141599571461801E-3</c:v>
                </c:pt>
                <c:pt idx="1082" formatCode="General">
                  <c:v>-2.3867138119533799E-3</c:v>
                </c:pt>
                <c:pt idx="1083" formatCode="General">
                  <c:v>-2.4587275537317102E-3</c:v>
                </c:pt>
                <c:pt idx="1084" formatCode="General">
                  <c:v>-2.5299616833694902E-3</c:v>
                </c:pt>
                <c:pt idx="1085" formatCode="General">
                  <c:v>-2.6002955266354899E-3</c:v>
                </c:pt>
                <c:pt idx="1086" formatCode="General">
                  <c:v>-2.6697081577859599E-3</c:v>
                </c:pt>
                <c:pt idx="1087" formatCode="General">
                  <c:v>-2.738122124531E-3</c:v>
                </c:pt>
                <c:pt idx="1088" formatCode="General">
                  <c:v>-2.8052421339112002E-3</c:v>
                </c:pt>
                <c:pt idx="1089" formatCode="General">
                  <c:v>-2.87112997292849E-3</c:v>
                </c:pt>
                <c:pt idx="1090" formatCode="General">
                  <c:v>-2.9358641056902099E-3</c:v>
                </c:pt>
                <c:pt idx="1091" formatCode="General">
                  <c:v>-2.9992740602137499E-3</c:v>
                </c:pt>
                <c:pt idx="1092" formatCode="General">
                  <c:v>-3.0614490850501301E-3</c:v>
                </c:pt>
                <c:pt idx="1093" formatCode="General">
                  <c:v>-3.12225697097294E-3</c:v>
                </c:pt>
                <c:pt idx="1094" formatCode="General">
                  <c:v>-3.1814651591684801E-3</c:v>
                </c:pt>
                <c:pt idx="1095" formatCode="General">
                  <c:v>-3.2388094122409099E-3</c:v>
                </c:pt>
                <c:pt idx="1096" formatCode="General">
                  <c:v>-3.29442719481295E-3</c:v>
                </c:pt>
                <c:pt idx="1097" formatCode="General">
                  <c:v>-3.34845570830101E-3</c:v>
                </c:pt>
                <c:pt idx="1098" formatCode="General">
                  <c:v>-3.40045233301933E-3</c:v>
                </c:pt>
                <c:pt idx="1099" formatCode="General">
                  <c:v>-3.4506091594499301E-3</c:v>
                </c:pt>
                <c:pt idx="1100" formatCode="General">
                  <c:v>-3.49913760484099E-3</c:v>
                </c:pt>
                <c:pt idx="1101" formatCode="General">
                  <c:v>-3.5458775230809499E-3</c:v>
                </c:pt>
                <c:pt idx="1102" formatCode="General">
                  <c:v>-3.5904889044512502E-3</c:v>
                </c:pt>
                <c:pt idx="1103" formatCode="General">
                  <c:v>-3.63265386447101E-3</c:v>
                </c:pt>
                <c:pt idx="1104" formatCode="General">
                  <c:v>-3.67278829903384E-3</c:v>
                </c:pt>
                <c:pt idx="1105" formatCode="General">
                  <c:v>-3.7109330694765101E-3</c:v>
                </c:pt>
                <c:pt idx="1106" formatCode="General">
                  <c:v>-3.7470831107845001E-3</c:v>
                </c:pt>
                <c:pt idx="1107" formatCode="General">
                  <c:v>-3.78142934397028E-3</c:v>
                </c:pt>
                <c:pt idx="1108" formatCode="General">
                  <c:v>-3.8134028738632001E-3</c:v>
                </c:pt>
                <c:pt idx="1109" formatCode="General">
                  <c:v>-3.8427089804488599E-3</c:v>
                </c:pt>
                <c:pt idx="1110" formatCode="General">
                  <c:v>-3.86995440715615E-3</c:v>
                </c:pt>
                <c:pt idx="1111" formatCode="General">
                  <c:v>-3.8947525005528999E-3</c:v>
                </c:pt>
                <c:pt idx="1112" formatCode="General">
                  <c:v>-3.9168821397448797E-3</c:v>
                </c:pt>
                <c:pt idx="1113" formatCode="General">
                  <c:v>-3.9368248374935097E-3</c:v>
                </c:pt>
                <c:pt idx="1114" formatCode="General">
                  <c:v>-3.9545206889986303E-3</c:v>
                </c:pt>
                <c:pt idx="1115" formatCode="General">
                  <c:v>-3.9696111281244204E-3</c:v>
                </c:pt>
                <c:pt idx="1116" formatCode="General">
                  <c:v>-3.9821735039534296E-3</c:v>
                </c:pt>
                <c:pt idx="1117" formatCode="General">
                  <c:v>-3.9923578640125501E-3</c:v>
                </c:pt>
                <c:pt idx="1118" formatCode="General">
                  <c:v>-3.9999863485271799E-3</c:v>
                </c:pt>
                <c:pt idx="1119" formatCode="General">
                  <c:v>-4.0052376270303097E-3</c:v>
                </c:pt>
                <c:pt idx="1120" formatCode="General">
                  <c:v>-4.00776697470763E-3</c:v>
                </c:pt>
                <c:pt idx="1121" formatCode="General">
                  <c:v>-4.0076362038155202E-3</c:v>
                </c:pt>
                <c:pt idx="1122" formatCode="General">
                  <c:v>-4.0048863028372302E-3</c:v>
                </c:pt>
                <c:pt idx="1123" formatCode="General">
                  <c:v>-3.9992023398519004E-3</c:v>
                </c:pt>
                <c:pt idx="1124" formatCode="General">
                  <c:v>-3.9907219224040403E-3</c:v>
                </c:pt>
                <c:pt idx="1125" formatCode="General">
                  <c:v>-3.9795359015818996E-3</c:v>
                </c:pt>
                <c:pt idx="1126" formatCode="General">
                  <c:v>-3.9656761977921503E-3</c:v>
                </c:pt>
                <c:pt idx="1127" formatCode="General">
                  <c:v>-3.9488460894633402E-3</c:v>
                </c:pt>
                <c:pt idx="1128" formatCode="General">
                  <c:v>-3.9289336330876499E-3</c:v>
                </c:pt>
                <c:pt idx="1129" formatCode="General">
                  <c:v>-3.9062259473017298E-3</c:v>
                </c:pt>
                <c:pt idx="1130" formatCode="General">
                  <c:v>-3.8804763378826701E-3</c:v>
                </c:pt>
                <c:pt idx="1131" formatCode="General">
                  <c:v>-3.8515514709143799E-3</c:v>
                </c:pt>
                <c:pt idx="1132" formatCode="General">
                  <c:v>-3.819747802053E-3</c:v>
                </c:pt>
                <c:pt idx="1133" formatCode="General">
                  <c:v>-3.7848116517973499E-3</c:v>
                </c:pt>
                <c:pt idx="1134" formatCode="General">
                  <c:v>-3.74651955166961E-3</c:v>
                </c:pt>
                <c:pt idx="1135" formatCode="General">
                  <c:v>-3.7049005909169899E-3</c:v>
                </c:pt>
                <c:pt idx="1136" formatCode="General">
                  <c:v>-3.6600954960612801E-3</c:v>
                </c:pt>
                <c:pt idx="1137" formatCode="General">
                  <c:v>-3.6120085901860501E-3</c:v>
                </c:pt>
                <c:pt idx="1138" formatCode="General">
                  <c:v>-3.56042432006726E-3</c:v>
                </c:pt>
                <c:pt idx="1139" formatCode="General">
                  <c:v>-3.5055322118774102E-3</c:v>
                </c:pt>
                <c:pt idx="1140" formatCode="General">
                  <c:v>-3.4471362188228899E-3</c:v>
                </c:pt>
                <c:pt idx="1141" formatCode="General">
                  <c:v>-3.3852191864903801E-3</c:v>
                </c:pt>
                <c:pt idx="1142" formatCode="General">
                  <c:v>-3.3198978224477601E-3</c:v>
                </c:pt>
                <c:pt idx="1143" formatCode="General">
                  <c:v>-3.25095938450782E-3</c:v>
                </c:pt>
                <c:pt idx="1144" formatCode="General">
                  <c:v>-3.1786129563788098E-3</c:v>
                </c:pt>
                <c:pt idx="1145" formatCode="General">
                  <c:v>-3.10253213079744E-3</c:v>
                </c:pt>
                <c:pt idx="1146" formatCode="General">
                  <c:v>-3.0226102960243801E-3</c:v>
                </c:pt>
                <c:pt idx="1147" formatCode="General">
                  <c:v>-2.9389971000598602E-3</c:v>
                </c:pt>
                <c:pt idx="1148" formatCode="General">
                  <c:v>-2.85177449539851E-3</c:v>
                </c:pt>
                <c:pt idx="1149" formatCode="General">
                  <c:v>-2.7610012985223998E-3</c:v>
                </c:pt>
                <c:pt idx="1150" formatCode="General">
                  <c:v>-2.66653649007338E-3</c:v>
                </c:pt>
                <c:pt idx="1151" formatCode="General">
                  <c:v>-2.5682392134852702E-3</c:v>
                </c:pt>
                <c:pt idx="1152" formatCode="General">
                  <c:v>-2.46615911427875E-3</c:v>
                </c:pt>
                <c:pt idx="1153" formatCode="General">
                  <c:v>-2.36044383980505E-3</c:v>
                </c:pt>
                <c:pt idx="1154" formatCode="General">
                  <c:v>-2.25075057116909E-3</c:v>
                </c:pt>
                <c:pt idx="1155" formatCode="General">
                  <c:v>-2.13719851589834E-3</c:v>
                </c:pt>
                <c:pt idx="1156" formatCode="General">
                  <c:v>-2.0199603357570301E-3</c:v>
                </c:pt>
                <c:pt idx="1157" formatCode="General">
                  <c:v>-1.89916370331146E-3</c:v>
                </c:pt>
                <c:pt idx="1158" formatCode="General">
                  <c:v>-1.7747997607494199E-3</c:v>
                </c:pt>
                <c:pt idx="1159" formatCode="General">
                  <c:v>-1.64680089203177E-3</c:v>
                </c:pt>
                <c:pt idx="1160" formatCode="General">
                  <c:v>-1.5153432517352201E-3</c:v>
                </c:pt>
                <c:pt idx="1161" formatCode="General">
                  <c:v>-1.3800920047704101E-3</c:v>
                </c:pt>
                <c:pt idx="1162" formatCode="General">
                  <c:v>-1.24130396108628E-3</c:v>
                </c:pt>
                <c:pt idx="1163" formatCode="General">
                  <c:v>-1.09911641897522E-3</c:v>
                </c:pt>
                <c:pt idx="1164" formatCode="General">
                  <c:v>-9.5315868590326296E-4</c:v>
                </c:pt>
                <c:pt idx="1165" formatCode="General">
                  <c:v>-8.0420079484807205E-4</c:v>
                </c:pt>
                <c:pt idx="1166" formatCode="General">
                  <c:v>-6.5214195452569998E-4</c:v>
                </c:pt>
                <c:pt idx="1167" formatCode="General">
                  <c:v>-4.9663123329670702E-4</c:v>
                </c:pt>
                <c:pt idx="1168" formatCode="General">
                  <c:v>-3.3820853812736298E-4</c:v>
                </c:pt>
                <c:pt idx="1169" formatCode="General">
                  <c:v>-1.76892137987236E-4</c:v>
                </c:pt>
                <c:pt idx="1170">
                  <c:v>-1.2486663305012499E-5</c:v>
                </c:pt>
                <c:pt idx="1171" formatCode="General">
                  <c:v>1.5504243352164299E-4</c:v>
                </c:pt>
                <c:pt idx="1172" formatCode="General">
                  <c:v>3.2520594631446598E-4</c:v>
                </c:pt>
                <c:pt idx="1173" formatCode="General">
                  <c:v>4.9781525054756704E-4</c:v>
                </c:pt>
                <c:pt idx="1174" formatCode="General">
                  <c:v>6.7269463050395497E-4</c:v>
                </c:pt>
                <c:pt idx="1175" formatCode="General">
                  <c:v>8.49986438217088E-4</c:v>
                </c:pt>
                <c:pt idx="1176" formatCode="General">
                  <c:v>1.0299218737388201E-3</c:v>
                </c:pt>
                <c:pt idx="1177" formatCode="General">
                  <c:v>1.21181543867942E-3</c:v>
                </c:pt>
                <c:pt idx="1178" formatCode="General">
                  <c:v>1.39569673756443E-3</c:v>
                </c:pt>
                <c:pt idx="1179" formatCode="General">
                  <c:v>1.5815765367002E-3</c:v>
                </c:pt>
                <c:pt idx="1180" formatCode="General">
                  <c:v>1.76910891191964E-3</c:v>
                </c:pt>
                <c:pt idx="1181" formatCode="General">
                  <c:v>1.9581247739303802E-3</c:v>
                </c:pt>
                <c:pt idx="1182" formatCode="General">
                  <c:v>2.1484021021592899E-3</c:v>
                </c:pt>
                <c:pt idx="1183" formatCode="General">
                  <c:v>2.3398716375701502E-3</c:v>
                </c:pt>
                <c:pt idx="1184" formatCode="General">
                  <c:v>2.5326712530601499E-3</c:v>
                </c:pt>
                <c:pt idx="1185" formatCode="General">
                  <c:v>2.7261624684989101E-3</c:v>
                </c:pt>
                <c:pt idx="1186" formatCode="General">
                  <c:v>2.9200685861741002E-3</c:v>
                </c:pt>
                <c:pt idx="1187" formatCode="General">
                  <c:v>3.1147571328597099E-3</c:v>
                </c:pt>
                <c:pt idx="1188" formatCode="General">
                  <c:v>3.3097294984411902E-3</c:v>
                </c:pt>
                <c:pt idx="1189" formatCode="General">
                  <c:v>3.5048382376659201E-3</c:v>
                </c:pt>
                <c:pt idx="1190" formatCode="General">
                  <c:v>3.6999653462216099E-3</c:v>
                </c:pt>
                <c:pt idx="1191" formatCode="General">
                  <c:v>3.8946664653942398E-3</c:v>
                </c:pt>
                <c:pt idx="1192" formatCode="General">
                  <c:v>4.0890873197129904E-3</c:v>
                </c:pt>
                <c:pt idx="1193" formatCode="General">
                  <c:v>4.2829898800656099E-3</c:v>
                </c:pt>
                <c:pt idx="1194" formatCode="General">
                  <c:v>4.4759688491491497E-3</c:v>
                </c:pt>
                <c:pt idx="1195" formatCode="General">
                  <c:v>4.6681261428105298E-3</c:v>
                </c:pt>
                <c:pt idx="1196" formatCode="General">
                  <c:v>4.8589845026706597E-3</c:v>
                </c:pt>
                <c:pt idx="1197" formatCode="General">
                  <c:v>5.0482966419817298E-3</c:v>
                </c:pt>
                <c:pt idx="1198" formatCode="General">
                  <c:v>5.2362020655521398E-3</c:v>
                </c:pt>
                <c:pt idx="1199" formatCode="General">
                  <c:v>5.4223906231561899E-3</c:v>
                </c:pt>
                <c:pt idx="1200" formatCode="General">
                  <c:v>5.6063166377096499E-3</c:v>
                </c:pt>
                <c:pt idx="1201" formatCode="General">
                  <c:v>5.7881583405101304E-3</c:v>
                </c:pt>
                <c:pt idx="1202" formatCode="General">
                  <c:v>5.9681564910931397E-3</c:v>
                </c:pt>
                <c:pt idx="1203" formatCode="General">
                  <c:v>6.1455526182910801E-3</c:v>
                </c:pt>
                <c:pt idx="1204" formatCode="General">
                  <c:v>6.3199857565103103E-3</c:v>
                </c:pt>
                <c:pt idx="1205" formatCode="General">
                  <c:v>6.4917482197889998E-3</c:v>
                </c:pt>
                <c:pt idx="1206" formatCode="General">
                  <c:v>6.6606486902830797E-3</c:v>
                </c:pt>
                <c:pt idx="1207" formatCode="General">
                  <c:v>6.8262124024593704E-3</c:v>
                </c:pt>
                <c:pt idx="1208" formatCode="General">
                  <c:v>6.9885152973607704E-3</c:v>
                </c:pt>
                <c:pt idx="1209" formatCode="General">
                  <c:v>7.1471191585883304E-3</c:v>
                </c:pt>
                <c:pt idx="1210" formatCode="General">
                  <c:v>7.3020380417553902E-3</c:v>
                </c:pt>
                <c:pt idx="1211" formatCode="General">
                  <c:v>7.4535914968646196E-3</c:v>
                </c:pt>
                <c:pt idx="1212" formatCode="General">
                  <c:v>7.6008242407003502E-3</c:v>
                </c:pt>
                <c:pt idx="1213" formatCode="General">
                  <c:v>7.7437232931434497E-3</c:v>
                </c:pt>
                <c:pt idx="1214" formatCode="General">
                  <c:v>7.8827004434926396E-3</c:v>
                </c:pt>
                <c:pt idx="1215" formatCode="General">
                  <c:v>8.0174549058434196E-3</c:v>
                </c:pt>
                <c:pt idx="1216" formatCode="General">
                  <c:v>8.1477862367593107E-3</c:v>
                </c:pt>
                <c:pt idx="1217" formatCode="General">
                  <c:v>8.2736533094125708E-3</c:v>
                </c:pt>
                <c:pt idx="1218" formatCode="General">
                  <c:v>8.3949208866368405E-3</c:v>
                </c:pt>
                <c:pt idx="1219" formatCode="General">
                  <c:v>8.5113538805417499E-3</c:v>
                </c:pt>
                <c:pt idx="1220" formatCode="General">
                  <c:v>8.6227930927393892E-3</c:v>
                </c:pt>
                <c:pt idx="1221" formatCode="General">
                  <c:v>8.7294839580411392E-3</c:v>
                </c:pt>
                <c:pt idx="1222" formatCode="General">
                  <c:v>8.8314395662840595E-3</c:v>
                </c:pt>
                <c:pt idx="1223" formatCode="General">
                  <c:v>8.9283386570100307E-3</c:v>
                </c:pt>
                <c:pt idx="1224" formatCode="General">
                  <c:v>9.0203450178859401E-3</c:v>
                </c:pt>
                <c:pt idx="1225" formatCode="General">
                  <c:v>9.1074094348390505E-3</c:v>
                </c:pt>
                <c:pt idx="1226" formatCode="General">
                  <c:v>9.1893018986607504E-3</c:v>
                </c:pt>
                <c:pt idx="1227" formatCode="General">
                  <c:v>9.2661219399206001E-3</c:v>
                </c:pt>
                <c:pt idx="1228" formatCode="General">
                  <c:v>9.3377768004782105E-3</c:v>
                </c:pt>
                <c:pt idx="1229" formatCode="General">
                  <c:v>9.4043386016936497E-3</c:v>
                </c:pt>
                <c:pt idx="1230" formatCode="General">
                  <c:v>9.46591903299452E-3</c:v>
                </c:pt>
                <c:pt idx="1231" formatCode="General">
                  <c:v>9.5223609557086395E-3</c:v>
                </c:pt>
                <c:pt idx="1232" formatCode="General">
                  <c:v>9.5737446901696804E-3</c:v>
                </c:pt>
                <c:pt idx="1233" formatCode="General">
                  <c:v>9.6200160503132192E-3</c:v>
                </c:pt>
                <c:pt idx="1234" formatCode="General">
                  <c:v>9.6613300900829993E-3</c:v>
                </c:pt>
                <c:pt idx="1235" formatCode="General">
                  <c:v>9.6977124200712701E-3</c:v>
                </c:pt>
                <c:pt idx="1236" formatCode="General">
                  <c:v>9.7288685137555102E-3</c:v>
                </c:pt>
                <c:pt idx="1237" formatCode="General">
                  <c:v>9.7551278502471996E-3</c:v>
                </c:pt>
                <c:pt idx="1238" formatCode="General">
                  <c:v>9.7769451981243698E-3</c:v>
                </c:pt>
                <c:pt idx="1239" formatCode="General">
                  <c:v>9.7939092304322704E-3</c:v>
                </c:pt>
                <c:pt idx="1240" formatCode="General">
                  <c:v>9.8060388725142392E-3</c:v>
                </c:pt>
                <c:pt idx="1241" formatCode="General">
                  <c:v>9.8137899998542496E-3</c:v>
                </c:pt>
                <c:pt idx="1242" formatCode="General">
                  <c:v>9.8169562712340196E-3</c:v>
                </c:pt>
                <c:pt idx="1243" formatCode="General">
                  <c:v>9.8156029469067003E-3</c:v>
                </c:pt>
                <c:pt idx="1244" formatCode="General">
                  <c:v>9.80970524343352E-3</c:v>
                </c:pt>
                <c:pt idx="1245" formatCode="General">
                  <c:v>9.7995839477450306E-3</c:v>
                </c:pt>
                <c:pt idx="1246" formatCode="General">
                  <c:v>9.7855085615040204E-3</c:v>
                </c:pt>
                <c:pt idx="1247" formatCode="General">
                  <c:v>9.7674555510991693E-3</c:v>
                </c:pt>
                <c:pt idx="1248" formatCode="General">
                  <c:v>9.7452672316387899E-3</c:v>
                </c:pt>
                <c:pt idx="1249" formatCode="General">
                  <c:v>9.7190914082133598E-3</c:v>
                </c:pt>
                <c:pt idx="1250" formatCode="General">
                  <c:v>9.6893436518121004E-3</c:v>
                </c:pt>
                <c:pt idx="1251" formatCode="General">
                  <c:v>9.6558325509125201E-3</c:v>
                </c:pt>
                <c:pt idx="1252" formatCode="General">
                  <c:v>9.6186786156688495E-3</c:v>
                </c:pt>
                <c:pt idx="1253" formatCode="General">
                  <c:v>9.5781637995989606E-3</c:v>
                </c:pt>
                <c:pt idx="1254" formatCode="General">
                  <c:v>9.5341631943210905E-3</c:v>
                </c:pt>
                <c:pt idx="1255" formatCode="General">
                  <c:v>9.4868858844659506E-3</c:v>
                </c:pt>
                <c:pt idx="1256" formatCode="General">
                  <c:v>9.4366170767966398E-3</c:v>
                </c:pt>
                <c:pt idx="1257" formatCode="General">
                  <c:v>9.3830147565846199E-3</c:v>
                </c:pt>
                <c:pt idx="1258" formatCode="General">
                  <c:v>9.3264534031211998E-3</c:v>
                </c:pt>
                <c:pt idx="1259" formatCode="General">
                  <c:v>9.2672106076857504E-3</c:v>
                </c:pt>
                <c:pt idx="1260" formatCode="General">
                  <c:v>9.2050663834564103E-3</c:v>
                </c:pt>
                <c:pt idx="1261" formatCode="General">
                  <c:v>9.1403926854473194E-3</c:v>
                </c:pt>
                <c:pt idx="1262" formatCode="General">
                  <c:v>9.0732223427675597E-3</c:v>
                </c:pt>
                <c:pt idx="1263" formatCode="General">
                  <c:v>9.0032709562708792E-3</c:v>
                </c:pt>
                <c:pt idx="1264" formatCode="General">
                  <c:v>8.9309860675316696E-3</c:v>
                </c:pt>
                <c:pt idx="1265" formatCode="General">
                  <c:v>8.8565908735145603E-3</c:v>
                </c:pt>
                <c:pt idx="1266" formatCode="General">
                  <c:v>8.7797044211264594E-3</c:v>
                </c:pt>
                <c:pt idx="1267" formatCode="General">
                  <c:v>8.7007311122197003E-3</c:v>
                </c:pt>
                <c:pt idx="1268" formatCode="General">
                  <c:v>8.6197278148972302E-3</c:v>
                </c:pt>
                <c:pt idx="1269" formatCode="General">
                  <c:v>8.5364187126143604E-3</c:v>
                </c:pt>
                <c:pt idx="1270" formatCode="General">
                  <c:v>8.45122932104783E-3</c:v>
                </c:pt>
                <c:pt idx="1271" formatCode="General">
                  <c:v>8.3641169227901702E-3</c:v>
                </c:pt>
                <c:pt idx="1272" formatCode="General">
                  <c:v>8.2752562282131705E-3</c:v>
                </c:pt>
                <c:pt idx="1273" formatCode="General">
                  <c:v>8.1848987148203205E-3</c:v>
                </c:pt>
                <c:pt idx="1274" formatCode="General">
                  <c:v>8.0926728620957598E-3</c:v>
                </c:pt>
                <c:pt idx="1275" formatCode="General">
                  <c:v>7.9987055078068608E-3</c:v>
                </c:pt>
                <c:pt idx="1276" formatCode="General">
                  <c:v>7.9032018679098606E-3</c:v>
                </c:pt>
                <c:pt idx="1277" formatCode="General">
                  <c:v>7.8061181615188997E-3</c:v>
                </c:pt>
                <c:pt idx="1278" formatCode="General">
                  <c:v>7.7077168280853398E-3</c:v>
                </c:pt>
                <c:pt idx="1279" formatCode="General">
                  <c:v>7.6078381344127999E-3</c:v>
                </c:pt>
                <c:pt idx="1280" formatCode="General">
                  <c:v>7.5064987721813097E-3</c:v>
                </c:pt>
                <c:pt idx="1281" formatCode="General">
                  <c:v>7.4037874531412704E-3</c:v>
                </c:pt>
                <c:pt idx="1282" formatCode="General">
                  <c:v>7.2997440399147498E-3</c:v>
                </c:pt>
                <c:pt idx="1283" formatCode="General">
                  <c:v>7.1944597670664297E-3</c:v>
                </c:pt>
                <c:pt idx="1284" formatCode="General">
                  <c:v>7.0879917547324502E-3</c:v>
                </c:pt>
                <c:pt idx="1285" formatCode="General">
                  <c:v>6.9803096746463497E-3</c:v>
                </c:pt>
                <c:pt idx="1286" formatCode="General">
                  <c:v>6.8712712759721999E-3</c:v>
                </c:pt>
                <c:pt idx="1287" formatCode="General">
                  <c:v>6.7611874250409296E-3</c:v>
                </c:pt>
                <c:pt idx="1288" formatCode="General">
                  <c:v>6.6500237458379701E-3</c:v>
                </c:pt>
                <c:pt idx="1289" formatCode="General">
                  <c:v>6.5379032902796704E-3</c:v>
                </c:pt>
                <c:pt idx="1290" formatCode="General">
                  <c:v>6.4247625501859104E-3</c:v>
                </c:pt>
                <c:pt idx="1291" formatCode="General">
                  <c:v>6.3102571815985701E-3</c:v>
                </c:pt>
                <c:pt idx="1292" formatCode="General">
                  <c:v>6.1947396314680396E-3</c:v>
                </c:pt>
                <c:pt idx="1293" formatCode="General">
                  <c:v>6.0785521404725399E-3</c:v>
                </c:pt>
                <c:pt idx="1294" formatCode="General">
                  <c:v>5.96118737843332E-3</c:v>
                </c:pt>
                <c:pt idx="1295" formatCode="General">
                  <c:v>5.8428885173549003E-3</c:v>
                </c:pt>
                <c:pt idx="1296" formatCode="General">
                  <c:v>5.7242135808383901E-3</c:v>
                </c:pt>
                <c:pt idx="1297" formatCode="General">
                  <c:v>5.6046289406274001E-3</c:v>
                </c:pt>
                <c:pt idx="1298" formatCode="General">
                  <c:v>5.4838304740317699E-3</c:v>
                </c:pt>
                <c:pt idx="1299" formatCode="General">
                  <c:v>5.3620453568218899E-3</c:v>
                </c:pt>
                <c:pt idx="1300" formatCode="General">
                  <c:v>5.2395365914779902E-3</c:v>
                </c:pt>
                <c:pt idx="1301" formatCode="General">
                  <c:v>5.1166013434179904E-3</c:v>
                </c:pt>
                <c:pt idx="1302" formatCode="General">
                  <c:v>4.9931157566213396E-3</c:v>
                </c:pt>
                <c:pt idx="1303" formatCode="General">
                  <c:v>4.8687591817079302E-3</c:v>
                </c:pt>
                <c:pt idx="1304" formatCode="General">
                  <c:v>4.7434530105282102E-3</c:v>
                </c:pt>
                <c:pt idx="1305" formatCode="General">
                  <c:v>4.6174834694580804E-3</c:v>
                </c:pt>
                <c:pt idx="1306" formatCode="General">
                  <c:v>4.49130584530985E-3</c:v>
                </c:pt>
                <c:pt idx="1307" formatCode="General">
                  <c:v>4.3647119983954699E-3</c:v>
                </c:pt>
                <c:pt idx="1308" formatCode="General">
                  <c:v>4.2374614971311796E-3</c:v>
                </c:pt>
                <c:pt idx="1309" formatCode="General">
                  <c:v>4.10963203564249E-3</c:v>
                </c:pt>
                <c:pt idx="1310" formatCode="General">
                  <c:v>3.9812511053573399E-3</c:v>
                </c:pt>
                <c:pt idx="1311" formatCode="General">
                  <c:v>3.8526694394076699E-3</c:v>
                </c:pt>
                <c:pt idx="1312" formatCode="General">
                  <c:v>3.7236525128747401E-3</c:v>
                </c:pt>
                <c:pt idx="1313" formatCode="General">
                  <c:v>3.59441586289547E-3</c:v>
                </c:pt>
                <c:pt idx="1314" formatCode="General">
                  <c:v>3.4651822624920002E-3</c:v>
                </c:pt>
                <c:pt idx="1315" formatCode="General">
                  <c:v>3.3355392923466701E-3</c:v>
                </c:pt>
                <c:pt idx="1316" formatCode="General">
                  <c:v>3.2058505725860598E-3</c:v>
                </c:pt>
                <c:pt idx="1317" formatCode="General">
                  <c:v>3.0760667189484499E-3</c:v>
                </c:pt>
                <c:pt idx="1318" formatCode="General">
                  <c:v>2.9464305734559098E-3</c:v>
                </c:pt>
                <c:pt idx="1319" formatCode="General">
                  <c:v>2.8166969080828698E-3</c:v>
                </c:pt>
                <c:pt idx="1320" formatCode="General">
                  <c:v>2.68653642652208E-3</c:v>
                </c:pt>
                <c:pt idx="1321" formatCode="General">
                  <c:v>2.5565110807358E-3</c:v>
                </c:pt>
                <c:pt idx="1322" formatCode="General">
                  <c:v>2.42678387202961E-3</c:v>
                </c:pt>
                <c:pt idx="1323" formatCode="General">
                  <c:v>2.29725247805251E-3</c:v>
                </c:pt>
                <c:pt idx="1324" formatCode="General">
                  <c:v>2.1680926505867901E-3</c:v>
                </c:pt>
                <c:pt idx="1325" formatCode="General">
                  <c:v>2.0392230381772502E-3</c:v>
                </c:pt>
                <c:pt idx="1326" formatCode="General">
                  <c:v>1.9106547745931699E-3</c:v>
                </c:pt>
                <c:pt idx="1327" formatCode="General">
                  <c:v>1.78260603415021E-3</c:v>
                </c:pt>
                <c:pt idx="1328" formatCode="General">
                  <c:v>1.6549682136351601E-3</c:v>
                </c:pt>
                <c:pt idx="1329" formatCode="General">
                  <c:v>1.52783526682431E-3</c:v>
                </c:pt>
                <c:pt idx="1330" formatCode="General">
                  <c:v>1.4012295929643299E-3</c:v>
                </c:pt>
                <c:pt idx="1331" formatCode="General">
                  <c:v>1.2752176948222899E-3</c:v>
                </c:pt>
                <c:pt idx="1332" formatCode="General">
                  <c:v>1.1500499295342801E-3</c:v>
                </c:pt>
                <c:pt idx="1333" formatCode="General">
                  <c:v>1.0256508314618301E-3</c:v>
                </c:pt>
                <c:pt idx="1334" formatCode="General">
                  <c:v>9.0203975997921399E-4</c:v>
                </c:pt>
                <c:pt idx="1335" formatCode="General">
                  <c:v>7.7909876426382604E-4</c:v>
                </c:pt>
                <c:pt idx="1336" formatCode="General">
                  <c:v>6.5692495777521398E-4</c:v>
                </c:pt>
                <c:pt idx="1337" formatCode="General">
                  <c:v>5.3575060301470998E-4</c:v>
                </c:pt>
                <c:pt idx="1338" formatCode="General">
                  <c:v>4.1558714274623001E-4</c:v>
                </c:pt>
                <c:pt idx="1339" formatCode="General">
                  <c:v>2.9655070699968902E-4</c:v>
                </c:pt>
                <c:pt idx="1340" formatCode="General">
                  <c:v>1.7853815981427201E-4</c:v>
                </c:pt>
                <c:pt idx="1341">
                  <c:v>6.1767893925888099E-5</c:v>
                </c:pt>
                <c:pt idx="1342">
                  <c:v>-5.39651311201563E-5</c:v>
                </c:pt>
                <c:pt idx="1343" formatCode="General">
                  <c:v>-1.68530603301295E-4</c:v>
                </c:pt>
                <c:pt idx="1344" formatCode="General">
                  <c:v>-2.8180118947201401E-4</c:v>
                </c:pt>
                <c:pt idx="1345" formatCode="General">
                  <c:v>-3.9365827869709098E-4</c:v>
                </c:pt>
                <c:pt idx="1346" formatCode="General">
                  <c:v>-5.0399568160767105E-4</c:v>
                </c:pt>
                <c:pt idx="1347" formatCode="General">
                  <c:v>-6.1302657564796703E-4</c:v>
                </c:pt>
                <c:pt idx="1348" formatCode="General">
                  <c:v>-7.2052618732571102E-4</c:v>
                </c:pt>
                <c:pt idx="1349" formatCode="General">
                  <c:v>-8.2666918315054999E-4</c:v>
                </c:pt>
                <c:pt idx="1350" formatCode="General">
                  <c:v>-9.3148070723866503E-4</c:v>
                </c:pt>
                <c:pt idx="1351" formatCode="General">
                  <c:v>-1.0346332118076401E-3</c:v>
                </c:pt>
                <c:pt idx="1352" formatCode="General">
                  <c:v>-1.1361539756250701E-3</c:v>
                </c:pt>
                <c:pt idx="1353" formatCode="General">
                  <c:v>-1.2360024186122099E-3</c:v>
                </c:pt>
                <c:pt idx="1354" formatCode="General">
                  <c:v>-1.3342552079281E-3</c:v>
                </c:pt>
                <c:pt idx="1355" formatCode="General">
                  <c:v>-1.43070522423718E-3</c:v>
                </c:pt>
                <c:pt idx="1356" formatCode="General">
                  <c:v>-1.52562261451707E-3</c:v>
                </c:pt>
                <c:pt idx="1357" formatCode="General">
                  <c:v>-1.61890749032633E-3</c:v>
                </c:pt>
                <c:pt idx="1358" formatCode="General">
                  <c:v>-1.71020104678495E-3</c:v>
                </c:pt>
                <c:pt idx="1359" formatCode="General">
                  <c:v>-1.79994693114081E-3</c:v>
                </c:pt>
                <c:pt idx="1360" formatCode="General">
                  <c:v>-1.8877200721138601E-3</c:v>
                </c:pt>
                <c:pt idx="1361" formatCode="General">
                  <c:v>-1.9735234198743801E-3</c:v>
                </c:pt>
                <c:pt idx="1362" formatCode="General">
                  <c:v>-2.0576013615502299E-3</c:v>
                </c:pt>
                <c:pt idx="1363" formatCode="General">
                  <c:v>-2.1395512376903201E-3</c:v>
                </c:pt>
                <c:pt idx="1364" formatCode="General">
                  <c:v>-2.2194556453508599E-3</c:v>
                </c:pt>
                <c:pt idx="1365" formatCode="General">
                  <c:v>-2.2977861691641601E-3</c:v>
                </c:pt>
                <c:pt idx="1366" formatCode="General">
                  <c:v>-2.3742055899555001E-3</c:v>
                </c:pt>
                <c:pt idx="1367" formatCode="General">
                  <c:v>-2.4484826982697099E-3</c:v>
                </c:pt>
                <c:pt idx="1368" formatCode="General">
                  <c:v>-2.52072861651995E-3</c:v>
                </c:pt>
                <c:pt idx="1369" formatCode="General">
                  <c:v>-2.5910027500120102E-3</c:v>
                </c:pt>
                <c:pt idx="1370" formatCode="General">
                  <c:v>-2.6591722053576502E-3</c:v>
                </c:pt>
                <c:pt idx="1371" formatCode="General">
                  <c:v>-2.7252445332427398E-3</c:v>
                </c:pt>
                <c:pt idx="1372" formatCode="General">
                  <c:v>-2.7894156840207601E-3</c:v>
                </c:pt>
                <c:pt idx="1373" formatCode="General">
                  <c:v>-2.8515514662933901E-3</c:v>
                </c:pt>
                <c:pt idx="1374" formatCode="General">
                  <c:v>-2.9114361367616102E-3</c:v>
                </c:pt>
                <c:pt idx="1375" formatCode="General">
                  <c:v>-2.9690316059865101E-3</c:v>
                </c:pt>
                <c:pt idx="1376" formatCode="General">
                  <c:v>-3.02427629113929E-3</c:v>
                </c:pt>
                <c:pt idx="1377" formatCode="General">
                  <c:v>-3.0775678457766898E-3</c:v>
                </c:pt>
                <c:pt idx="1378" formatCode="General">
                  <c:v>-3.1290224044351199E-3</c:v>
                </c:pt>
                <c:pt idx="1379" formatCode="General">
                  <c:v>-3.1781315311061901E-3</c:v>
                </c:pt>
                <c:pt idx="1380" formatCode="General">
                  <c:v>-3.2248630363540302E-3</c:v>
                </c:pt>
                <c:pt idx="1381" formatCode="General">
                  <c:v>-3.26925240966623E-3</c:v>
                </c:pt>
                <c:pt idx="1382" formatCode="General">
                  <c:v>-3.3111782877088599E-3</c:v>
                </c:pt>
                <c:pt idx="1383" formatCode="General">
                  <c:v>-3.3507969782973902E-3</c:v>
                </c:pt>
                <c:pt idx="1384" formatCode="General">
                  <c:v>-3.38828632541552E-3</c:v>
                </c:pt>
                <c:pt idx="1385" formatCode="General">
                  <c:v>-3.42319043624937E-3</c:v>
                </c:pt>
                <c:pt idx="1386" formatCode="General">
                  <c:v>-3.4557869116688799E-3</c:v>
                </c:pt>
                <c:pt idx="1387" formatCode="General">
                  <c:v>-3.4861472650144598E-3</c:v>
                </c:pt>
                <c:pt idx="1388" formatCode="General">
                  <c:v>-3.51401994602032E-3</c:v>
                </c:pt>
                <c:pt idx="1389" formatCode="General">
                  <c:v>-3.53937674356218E-3</c:v>
                </c:pt>
                <c:pt idx="1390" formatCode="General">
                  <c:v>-3.5618626851639701E-3</c:v>
                </c:pt>
                <c:pt idx="1391" formatCode="General">
                  <c:v>-3.5819082143817298E-3</c:v>
                </c:pt>
                <c:pt idx="1392" formatCode="General">
                  <c:v>-3.59970266851794E-3</c:v>
                </c:pt>
                <c:pt idx="1393" formatCode="General">
                  <c:v>-3.6146840204008099E-3</c:v>
                </c:pt>
                <c:pt idx="1394" formatCode="General">
                  <c:v>-3.6268413381389799E-3</c:v>
                </c:pt>
                <c:pt idx="1395" formatCode="General">
                  <c:v>-3.6361896477643302E-3</c:v>
                </c:pt>
                <c:pt idx="1396" formatCode="General">
                  <c:v>-3.6426114814872E-3</c:v>
                </c:pt>
                <c:pt idx="1397" formatCode="General">
                  <c:v>-3.6464436878647102E-3</c:v>
                </c:pt>
                <c:pt idx="1398" formatCode="General">
                  <c:v>-3.6476010656022002E-3</c:v>
                </c:pt>
                <c:pt idx="1399" formatCode="General">
                  <c:v>-3.6458795884152001E-3</c:v>
                </c:pt>
                <c:pt idx="1400" formatCode="General">
                  <c:v>-3.6411076763052299E-3</c:v>
                </c:pt>
                <c:pt idx="1401" formatCode="General">
                  <c:v>-3.6333687404864101E-3</c:v>
                </c:pt>
                <c:pt idx="1402" formatCode="General">
                  <c:v>-3.6229478007651799E-3</c:v>
                </c:pt>
                <c:pt idx="1403" formatCode="General">
                  <c:v>-3.6094653763362699E-3</c:v>
                </c:pt>
                <c:pt idx="1404" formatCode="General">
                  <c:v>-3.5927413391250601E-3</c:v>
                </c:pt>
                <c:pt idx="1405" formatCode="General">
                  <c:v>-3.5729274869579701E-3</c:v>
                </c:pt>
                <c:pt idx="1406" formatCode="General">
                  <c:v>-3.5500966393827199E-3</c:v>
                </c:pt>
                <c:pt idx="1407" formatCode="General">
                  <c:v>-3.5241585997483598E-3</c:v>
                </c:pt>
                <c:pt idx="1408" formatCode="General">
                  <c:v>-3.4952200475705801E-3</c:v>
                </c:pt>
                <c:pt idx="1409" formatCode="General">
                  <c:v>-3.46320911723209E-3</c:v>
                </c:pt>
                <c:pt idx="1410" formatCode="General">
                  <c:v>-3.4275722147721699E-3</c:v>
                </c:pt>
                <c:pt idx="1411" formatCode="General">
                  <c:v>-3.3886331933325399E-3</c:v>
                </c:pt>
                <c:pt idx="1412" formatCode="General">
                  <c:v>-3.3467197954641101E-3</c:v>
                </c:pt>
                <c:pt idx="1413" formatCode="General">
                  <c:v>-3.3014074214916399E-3</c:v>
                </c:pt>
                <c:pt idx="1414" formatCode="General">
                  <c:v>-3.2528968608789401E-3</c:v>
                </c:pt>
                <c:pt idx="1415" formatCode="General">
                  <c:v>-3.2010265092018301E-3</c:v>
                </c:pt>
                <c:pt idx="1416" formatCode="General">
                  <c:v>-3.1455523242649801E-3</c:v>
                </c:pt>
                <c:pt idx="1417" formatCode="General">
                  <c:v>-3.08698508884685E-3</c:v>
                </c:pt>
                <c:pt idx="1418" formatCode="General">
                  <c:v>-3.0254569297527602E-3</c:v>
                </c:pt>
                <c:pt idx="1419" formatCode="General">
                  <c:v>-2.9605779845063599E-3</c:v>
                </c:pt>
                <c:pt idx="1420" formatCode="General">
                  <c:v>-2.8922103175569301E-3</c:v>
                </c:pt>
                <c:pt idx="1421" formatCode="General">
                  <c:v>-2.82069446194566E-3</c:v>
                </c:pt>
                <c:pt idx="1422" formatCode="General">
                  <c:v>-2.7458438183851999E-3</c:v>
                </c:pt>
                <c:pt idx="1423" formatCode="General">
                  <c:v>-2.6675898079544301E-3</c:v>
                </c:pt>
                <c:pt idx="1424" formatCode="General">
                  <c:v>-2.5862410231760899E-3</c:v>
                </c:pt>
                <c:pt idx="1425" formatCode="General">
                  <c:v>-2.5016460233508002E-3</c:v>
                </c:pt>
                <c:pt idx="1426" formatCode="General">
                  <c:v>-2.4139938869056701E-3</c:v>
                </c:pt>
                <c:pt idx="1427" formatCode="General">
                  <c:v>-2.3233704676621902E-3</c:v>
                </c:pt>
                <c:pt idx="1428" formatCode="General">
                  <c:v>-2.2293162525126998E-3</c:v>
                </c:pt>
                <c:pt idx="1429" formatCode="General">
                  <c:v>-2.1322700965894499E-3</c:v>
                </c:pt>
                <c:pt idx="1430" formatCode="General">
                  <c:v>-2.03250273506228E-3</c:v>
                </c:pt>
                <c:pt idx="1431" formatCode="General">
                  <c:v>-1.9298334420085599E-3</c:v>
                </c:pt>
                <c:pt idx="1432" formatCode="General">
                  <c:v>-1.8245356985460901E-3</c:v>
                </c:pt>
                <c:pt idx="1433" formatCode="General">
                  <c:v>-1.7164466410973401E-3</c:v>
                </c:pt>
                <c:pt idx="1434" formatCode="General">
                  <c:v>-1.6054034977231299E-3</c:v>
                </c:pt>
                <c:pt idx="1435" formatCode="General">
                  <c:v>-1.4918320728121901E-3</c:v>
                </c:pt>
                <c:pt idx="1436" formatCode="General">
                  <c:v>-1.3758902280111901E-3</c:v>
                </c:pt>
                <c:pt idx="1437" formatCode="General">
                  <c:v>-1.2574514687563299E-3</c:v>
                </c:pt>
                <c:pt idx="1438" formatCode="General">
                  <c:v>-1.13670212520845E-3</c:v>
                </c:pt>
                <c:pt idx="1439" formatCode="General">
                  <c:v>-1.01371401075197E-3</c:v>
                </c:pt>
                <c:pt idx="1440" formatCode="General">
                  <c:v>-8.8865248458402501E-4</c:v>
                </c:pt>
                <c:pt idx="1441" formatCode="General">
                  <c:v>-7.6185169374017796E-4</c:v>
                </c:pt>
                <c:pt idx="1442" formatCode="General">
                  <c:v>-6.3307509218847905E-4</c:v>
                </c:pt>
                <c:pt idx="1443" formatCode="General">
                  <c:v>-5.0235264506438295E-4</c:v>
                </c:pt>
                <c:pt idx="1444" formatCode="General">
                  <c:v>-3.7008926078342099E-4</c:v>
                </c:pt>
                <c:pt idx="1445" formatCode="General">
                  <c:v>-2.3637506812738699E-4</c:v>
                </c:pt>
                <c:pt idx="1446" formatCode="General">
                  <c:v>-1.01349263303862E-4</c:v>
                </c:pt>
                <c:pt idx="1447">
                  <c:v>3.4911614603497901E-5</c:v>
                </c:pt>
                <c:pt idx="1448" formatCode="General">
                  <c:v>1.7241960629192201E-4</c:v>
                </c:pt>
                <c:pt idx="1449" formatCode="General">
                  <c:v>3.1105680153711602E-4</c:v>
                </c:pt>
                <c:pt idx="1450" formatCode="General">
                  <c:v>4.5035175297616703E-4</c:v>
                </c:pt>
                <c:pt idx="1451" formatCode="General">
                  <c:v>5.8993703990462497E-4</c:v>
                </c:pt>
                <c:pt idx="1452" formatCode="General">
                  <c:v>7.2971466729574201E-4</c:v>
                </c:pt>
                <c:pt idx="1453" formatCode="General">
                  <c:v>8.6995600946564795E-4</c:v>
                </c:pt>
                <c:pt idx="1454" formatCode="General">
                  <c:v>1.01077341359424E-3</c:v>
                </c:pt>
                <c:pt idx="1455" formatCode="General">
                  <c:v>1.1519812777922901E-3</c:v>
                </c:pt>
                <c:pt idx="1456" formatCode="General">
                  <c:v>1.2931594762103601E-3</c:v>
                </c:pt>
                <c:pt idx="1457" formatCode="General">
                  <c:v>1.4336392290983E-3</c:v>
                </c:pt>
                <c:pt idx="1458" formatCode="General">
                  <c:v>1.5735654618032799E-3</c:v>
                </c:pt>
                <c:pt idx="1459" formatCode="General">
                  <c:v>1.71322648943118E-3</c:v>
                </c:pt>
                <c:pt idx="1460" formatCode="General">
                  <c:v>1.8520951502358799E-3</c:v>
                </c:pt>
                <c:pt idx="1461" formatCode="General">
                  <c:v>1.98976068777373E-3</c:v>
                </c:pt>
                <c:pt idx="1462" formatCode="General">
                  <c:v>2.1265644101820199E-3</c:v>
                </c:pt>
                <c:pt idx="1463" formatCode="General">
                  <c:v>2.2623075675656402E-3</c:v>
                </c:pt>
                <c:pt idx="1464" formatCode="General">
                  <c:v>2.3966768351610301E-3</c:v>
                </c:pt>
                <c:pt idx="1465" formatCode="General">
                  <c:v>2.5299160810131499E-3</c:v>
                </c:pt>
                <c:pt idx="1466" formatCode="General">
                  <c:v>2.6614792104476398E-3</c:v>
                </c:pt>
                <c:pt idx="1467" formatCode="General">
                  <c:v>2.7910632051752499E-3</c:v>
                </c:pt>
                <c:pt idx="1468" formatCode="General">
                  <c:v>2.9189281140148899E-3</c:v>
                </c:pt>
                <c:pt idx="1469" formatCode="General">
                  <c:v>3.0447275340419301E-3</c:v>
                </c:pt>
                <c:pt idx="1470" formatCode="General">
                  <c:v>3.1682091480913399E-3</c:v>
                </c:pt>
                <c:pt idx="1471" formatCode="General">
                  <c:v>3.2896938475523302E-3</c:v>
                </c:pt>
                <c:pt idx="1472" formatCode="General">
                  <c:v>3.4090176388548599E-3</c:v>
                </c:pt>
                <c:pt idx="1473" formatCode="General">
                  <c:v>3.5257928904203401E-3</c:v>
                </c:pt>
                <c:pt idx="1474" formatCode="General">
                  <c:v>3.6399647462802098E-3</c:v>
                </c:pt>
                <c:pt idx="1475" formatCode="General">
                  <c:v>3.7513347565925198E-3</c:v>
                </c:pt>
                <c:pt idx="1476" formatCode="General">
                  <c:v>3.8598292030177098E-3</c:v>
                </c:pt>
                <c:pt idx="1477" formatCode="General">
                  <c:v>3.9653844960152E-3</c:v>
                </c:pt>
                <c:pt idx="1478" formatCode="General">
                  <c:v>4.0678369881192999E-3</c:v>
                </c:pt>
                <c:pt idx="1479" formatCode="General">
                  <c:v>4.1673488472991002E-3</c:v>
                </c:pt>
                <c:pt idx="1480" formatCode="General">
                  <c:v>4.2639451242528596E-3</c:v>
                </c:pt>
                <c:pt idx="1481" formatCode="General">
                  <c:v>4.3572585778933002E-3</c:v>
                </c:pt>
                <c:pt idx="1482" formatCode="General">
                  <c:v>4.4470787070328196E-3</c:v>
                </c:pt>
                <c:pt idx="1483" formatCode="General">
                  <c:v>4.5332550723637798E-3</c:v>
                </c:pt>
                <c:pt idx="1484" formatCode="General">
                  <c:v>4.6162515801338603E-3</c:v>
                </c:pt>
                <c:pt idx="1485" formatCode="General">
                  <c:v>4.6959587259806099E-3</c:v>
                </c:pt>
                <c:pt idx="1486" formatCode="General">
                  <c:v>4.7717527422279698E-3</c:v>
                </c:pt>
                <c:pt idx="1487" formatCode="General">
                  <c:v>4.8440722031063499E-3</c:v>
                </c:pt>
                <c:pt idx="1488" formatCode="General">
                  <c:v>4.9128553086353697E-3</c:v>
                </c:pt>
                <c:pt idx="1489" formatCode="General">
                  <c:v>4.9777517695312901E-3</c:v>
                </c:pt>
                <c:pt idx="1490" formatCode="General">
                  <c:v>5.0387634383339697E-3</c:v>
                </c:pt>
                <c:pt idx="1491" formatCode="General">
                  <c:v>5.0962368155819697E-3</c:v>
                </c:pt>
                <c:pt idx="1492" formatCode="General">
                  <c:v>5.1503271935949098E-3</c:v>
                </c:pt>
                <c:pt idx="1493" formatCode="General">
                  <c:v>5.2002946445384099E-3</c:v>
                </c:pt>
                <c:pt idx="1494" formatCode="General">
                  <c:v>5.2462099337678902E-3</c:v>
                </c:pt>
                <c:pt idx="1495" formatCode="General">
                  <c:v>5.2887202757703599E-3</c:v>
                </c:pt>
                <c:pt idx="1496" formatCode="General">
                  <c:v>5.3277058258347403E-3</c:v>
                </c:pt>
                <c:pt idx="1497" formatCode="General">
                  <c:v>5.3626400218071803E-3</c:v>
                </c:pt>
                <c:pt idx="1498" formatCode="General">
                  <c:v>5.3937858813684599E-3</c:v>
                </c:pt>
                <c:pt idx="1499" formatCode="General">
                  <c:v>5.4212512581844003E-3</c:v>
                </c:pt>
                <c:pt idx="1500" formatCode="General">
                  <c:v>5.4448913922826199E-3</c:v>
                </c:pt>
                <c:pt idx="1501" formatCode="General">
                  <c:v>5.4647819215152497E-3</c:v>
                </c:pt>
                <c:pt idx="1502" formatCode="General">
                  <c:v>5.48104584305616E-3</c:v>
                </c:pt>
                <c:pt idx="1503" formatCode="General">
                  <c:v>5.4938034234563301E-3</c:v>
                </c:pt>
                <c:pt idx="1504" formatCode="General">
                  <c:v>5.5028167415346798E-3</c:v>
                </c:pt>
                <c:pt idx="1505" formatCode="General">
                  <c:v>5.5083473237657098E-3</c:v>
                </c:pt>
                <c:pt idx="1506" formatCode="General">
                  <c:v>5.51052593450838E-3</c:v>
                </c:pt>
                <c:pt idx="1507" formatCode="General">
                  <c:v>5.5091615526932898E-3</c:v>
                </c:pt>
                <c:pt idx="1508" formatCode="General">
                  <c:v>5.50445940012949E-3</c:v>
                </c:pt>
                <c:pt idx="1509" formatCode="General">
                  <c:v>5.4962172705651097E-3</c:v>
                </c:pt>
                <c:pt idx="1510" formatCode="General">
                  <c:v>5.4846586660347498E-3</c:v>
                </c:pt>
                <c:pt idx="1511" formatCode="General">
                  <c:v>5.4700264777092101E-3</c:v>
                </c:pt>
                <c:pt idx="1512" formatCode="General">
                  <c:v>5.4519869593551004E-3</c:v>
                </c:pt>
                <c:pt idx="1513" formatCode="General">
                  <c:v>5.4309469171399298E-3</c:v>
                </c:pt>
                <c:pt idx="1514" formatCode="General">
                  <c:v>5.4070628699189102E-3</c:v>
                </c:pt>
                <c:pt idx="1515" formatCode="General">
                  <c:v>5.3800317041633097E-3</c:v>
                </c:pt>
                <c:pt idx="1516" formatCode="General">
                  <c:v>5.3500048218573203E-3</c:v>
                </c:pt>
                <c:pt idx="1517" formatCode="General">
                  <c:v>5.3168354581816998E-3</c:v>
                </c:pt>
                <c:pt idx="1518" formatCode="General">
                  <c:v>5.2808571849113396E-3</c:v>
                </c:pt>
                <c:pt idx="1519" formatCode="General">
                  <c:v>5.2426027777005097E-3</c:v>
                </c:pt>
                <c:pt idx="1520" formatCode="General">
                  <c:v>5.2015871699373304E-3</c:v>
                </c:pt>
                <c:pt idx="1521" formatCode="General">
                  <c:v>5.1578637955011601E-3</c:v>
                </c:pt>
                <c:pt idx="1522" formatCode="General">
                  <c:v>5.1116435220710096E-3</c:v>
                </c:pt>
                <c:pt idx="1523" formatCode="General">
                  <c:v>5.0628498148625198E-3</c:v>
                </c:pt>
                <c:pt idx="1524" formatCode="General">
                  <c:v>5.0117861298055897E-3</c:v>
                </c:pt>
                <c:pt idx="1525" formatCode="General">
                  <c:v>4.9587075222620302E-3</c:v>
                </c:pt>
                <c:pt idx="1526" formatCode="General">
                  <c:v>4.9033539007224004E-3</c:v>
                </c:pt>
                <c:pt idx="1527" formatCode="General">
                  <c:v>4.8457610531132097E-3</c:v>
                </c:pt>
                <c:pt idx="1528" formatCode="General">
                  <c:v>4.78583792955878E-3</c:v>
                </c:pt>
                <c:pt idx="1529" formatCode="General">
                  <c:v>4.7240281566611197E-3</c:v>
                </c:pt>
                <c:pt idx="1530" formatCode="General">
                  <c:v>4.6604968972444498E-3</c:v>
                </c:pt>
                <c:pt idx="1531" formatCode="General">
                  <c:v>4.5951337014930203E-3</c:v>
                </c:pt>
                <c:pt idx="1532" formatCode="General">
                  <c:v>4.5280293779595701E-3</c:v>
                </c:pt>
                <c:pt idx="1533" formatCode="General">
                  <c:v>4.4589185211071298E-3</c:v>
                </c:pt>
                <c:pt idx="1534" formatCode="General">
                  <c:v>4.3883781085089996E-3</c:v>
                </c:pt>
                <c:pt idx="1535" formatCode="General">
                  <c:v>4.3163110928589399E-3</c:v>
                </c:pt>
                <c:pt idx="1536" formatCode="General">
                  <c:v>4.2426197431424803E-3</c:v>
                </c:pt>
                <c:pt idx="1537" formatCode="General">
                  <c:v>4.1675334589570201E-3</c:v>
                </c:pt>
                <c:pt idx="1538" formatCode="General">
                  <c:v>4.0912171213584201E-3</c:v>
                </c:pt>
                <c:pt idx="1539" formatCode="General">
                  <c:v>4.0136595511526298E-3</c:v>
                </c:pt>
                <c:pt idx="1540" formatCode="General">
                  <c:v>3.93470183535899E-3</c:v>
                </c:pt>
                <c:pt idx="1541" formatCode="General">
                  <c:v>3.8544772217434398E-3</c:v>
                </c:pt>
                <c:pt idx="1542" formatCode="General">
                  <c:v>3.7734689119597702E-3</c:v>
                </c:pt>
                <c:pt idx="1543" formatCode="General">
                  <c:v>3.6915710754951E-3</c:v>
                </c:pt>
                <c:pt idx="1544" formatCode="General">
                  <c:v>3.6085567476337602E-3</c:v>
                </c:pt>
                <c:pt idx="1545" formatCode="General">
                  <c:v>3.5248912409801898E-3</c:v>
                </c:pt>
                <c:pt idx="1546" formatCode="General">
                  <c:v>3.4403123395964899E-3</c:v>
                </c:pt>
                <c:pt idx="1547" formatCode="General">
                  <c:v>3.3549212914268599E-3</c:v>
                </c:pt>
                <c:pt idx="1548" formatCode="General">
                  <c:v>3.2691709930750502E-3</c:v>
                </c:pt>
                <c:pt idx="1549" formatCode="General">
                  <c:v>3.18282941344889E-3</c:v>
                </c:pt>
                <c:pt idx="1550" formatCode="General">
                  <c:v>3.0959392478015898E-3</c:v>
                </c:pt>
                <c:pt idx="1551" formatCode="General">
                  <c:v>3.0085321618588002E-3</c:v>
                </c:pt>
                <c:pt idx="1552" formatCode="General">
                  <c:v>2.9204480258962599E-3</c:v>
                </c:pt>
                <c:pt idx="1553" formatCode="General">
                  <c:v>2.8321715286135098E-3</c:v>
                </c:pt>
                <c:pt idx="1554" formatCode="General">
                  <c:v>2.7436220374584398E-3</c:v>
                </c:pt>
                <c:pt idx="1555" formatCode="General">
                  <c:v>2.6549174635622798E-3</c:v>
                </c:pt>
                <c:pt idx="1556" formatCode="General">
                  <c:v>2.566189711189E-3</c:v>
                </c:pt>
                <c:pt idx="1557" formatCode="General">
                  <c:v>2.47749098537724E-3</c:v>
                </c:pt>
                <c:pt idx="1558" formatCode="General">
                  <c:v>2.3884516484003701E-3</c:v>
                </c:pt>
                <c:pt idx="1559" formatCode="General">
                  <c:v>2.2992972171798202E-3</c:v>
                </c:pt>
                <c:pt idx="1560" formatCode="General">
                  <c:v>2.2108204355648199E-3</c:v>
                </c:pt>
                <c:pt idx="1561" formatCode="General">
                  <c:v>2.12250970849242E-3</c:v>
                </c:pt>
                <c:pt idx="1562" formatCode="General">
                  <c:v>2.0344674824743598E-3</c:v>
                </c:pt>
                <c:pt idx="1563" formatCode="General">
                  <c:v>1.94665389573691E-3</c:v>
                </c:pt>
                <c:pt idx="1564" formatCode="General">
                  <c:v>1.8591023877162799E-3</c:v>
                </c:pt>
                <c:pt idx="1565" formatCode="General">
                  <c:v>1.77220182037656E-3</c:v>
                </c:pt>
                <c:pt idx="1566" formatCode="General">
                  <c:v>1.6858624599689501E-3</c:v>
                </c:pt>
                <c:pt idx="1567" formatCode="General">
                  <c:v>1.6001217035549399E-3</c:v>
                </c:pt>
                <c:pt idx="1568" formatCode="General">
                  <c:v>1.51482877840369E-3</c:v>
                </c:pt>
                <c:pt idx="1569" formatCode="General">
                  <c:v>1.43017027627073E-3</c:v>
                </c:pt>
                <c:pt idx="1570" formatCode="General">
                  <c:v>1.3463855198775801E-3</c:v>
                </c:pt>
                <c:pt idx="1571" formatCode="General">
                  <c:v>1.26356905858461E-3</c:v>
                </c:pt>
                <c:pt idx="1572" formatCode="General">
                  <c:v>1.18184598593492E-3</c:v>
                </c:pt>
                <c:pt idx="1573" formatCode="General">
                  <c:v>1.1008186363896299E-3</c:v>
                </c:pt>
                <c:pt idx="1574" formatCode="General">
                  <c:v>1.0206657813134599E-3</c:v>
                </c:pt>
                <c:pt idx="1575" formatCode="General">
                  <c:v>9.41648440445122E-4</c:v>
                </c:pt>
                <c:pt idx="1576" formatCode="General">
                  <c:v>8.63661045572676E-4</c:v>
                </c:pt>
                <c:pt idx="1577" formatCode="General">
                  <c:v>7.8710871689802002E-4</c:v>
                </c:pt>
                <c:pt idx="1578" formatCode="General">
                  <c:v>7.1191359561058396E-4</c:v>
                </c:pt>
                <c:pt idx="1579" formatCode="General">
                  <c:v>6.3789830792206602E-4</c:v>
                </c:pt>
                <c:pt idx="1580" formatCode="General">
                  <c:v>5.6549696987857596E-4</c:v>
                </c:pt>
                <c:pt idx="1581" formatCode="General">
                  <c:v>4.9430907599720697E-4</c:v>
                </c:pt>
                <c:pt idx="1582" formatCode="General">
                  <c:v>4.2440472318297501E-4</c:v>
                </c:pt>
                <c:pt idx="1583" formatCode="General">
                  <c:v>3.5641877842604698E-4</c:v>
                </c:pt>
                <c:pt idx="1584" formatCode="General">
                  <c:v>2.9003628124190799E-4</c:v>
                </c:pt>
                <c:pt idx="1585" formatCode="General">
                  <c:v>2.2506448104300599E-4</c:v>
                </c:pt>
                <c:pt idx="1586" formatCode="General">
                  <c:v>1.6175615283477401E-4</c:v>
                </c:pt>
                <c:pt idx="1587" formatCode="General">
                  <c:v>1.0025987780956E-4</c:v>
                </c:pt>
                <c:pt idx="1588">
                  <c:v>4.0491201991522801E-5</c:v>
                </c:pt>
                <c:pt idx="1589">
                  <c:v>-1.7327628842657598E-5</c:v>
                </c:pt>
                <c:pt idx="1590">
                  <c:v>-7.31599230838071E-5</c:v>
                </c:pt>
                <c:pt idx="1591" formatCode="General">
                  <c:v>-1.2724517583569299E-4</c:v>
                </c:pt>
                <c:pt idx="1592" formatCode="General">
                  <c:v>-1.7953233118134899E-4</c:v>
                </c:pt>
                <c:pt idx="1593" formatCode="General">
                  <c:v>-2.29595564753355E-4</c:v>
                </c:pt>
                <c:pt idx="1594" formatCode="General">
                  <c:v>-2.7754483732413501E-4</c:v>
                </c:pt>
                <c:pt idx="1595" formatCode="General">
                  <c:v>-3.2358695075399702E-4</c:v>
                </c:pt>
                <c:pt idx="1596" formatCode="General">
                  <c:v>-3.67308474898904E-4</c:v>
                </c:pt>
                <c:pt idx="1597" formatCode="General">
                  <c:v>-4.0870585519129098E-4</c:v>
                </c:pt>
                <c:pt idx="1598" formatCode="General">
                  <c:v>-4.4825890886959302E-4</c:v>
                </c:pt>
                <c:pt idx="1599" formatCode="General">
                  <c:v>-4.8601500217034698E-4</c:v>
                </c:pt>
                <c:pt idx="1600" formatCode="General">
                  <c:v>-5.2157188093809002E-4</c:v>
                </c:pt>
                <c:pt idx="1601" formatCode="General">
                  <c:v>-5.5487207068769299E-4</c:v>
                </c:pt>
                <c:pt idx="1602" formatCode="General">
                  <c:v>-5.8587474223497705E-4</c:v>
                </c:pt>
                <c:pt idx="1603" formatCode="General">
                  <c:v>-6.1451771286624398E-4</c:v>
                </c:pt>
                <c:pt idx="1604" formatCode="General">
                  <c:v>-6.4081994742855395E-4</c:v>
                </c:pt>
                <c:pt idx="1605" formatCode="General">
                  <c:v>-6.6466279483531898E-4</c:v>
                </c:pt>
                <c:pt idx="1606" formatCode="General">
                  <c:v>-6.86207113763344E-4</c:v>
                </c:pt>
                <c:pt idx="1607" formatCode="General">
                  <c:v>-7.0582552655351996E-4</c:v>
                </c:pt>
                <c:pt idx="1608" formatCode="General">
                  <c:v>-7.2320637007946295E-4</c:v>
                </c:pt>
                <c:pt idx="1609" formatCode="General">
                  <c:v>-7.3810661985528503E-4</c:v>
                </c:pt>
                <c:pt idx="1610" formatCode="General">
                  <c:v>-7.50651229893591E-4</c:v>
                </c:pt>
                <c:pt idx="1611" formatCode="General">
                  <c:v>-7.6077441527720095E-4</c:v>
                </c:pt>
                <c:pt idx="1612" formatCode="General">
                  <c:v>-7.6844276759049197E-4</c:v>
                </c:pt>
                <c:pt idx="1613" formatCode="General">
                  <c:v>-7.7401852902069901E-4</c:v>
                </c:pt>
                <c:pt idx="1614" formatCode="General">
                  <c:v>-7.7758146231805304E-4</c:v>
                </c:pt>
                <c:pt idx="1615" formatCode="General">
                  <c:v>-7.7890839127511304E-4</c:v>
                </c:pt>
                <c:pt idx="1616" formatCode="General">
                  <c:v>-7.7800141687332E-4</c:v>
                </c:pt>
                <c:pt idx="1617" formatCode="General">
                  <c:v>-7.7463263900840796E-4</c:v>
                </c:pt>
                <c:pt idx="1618" formatCode="General">
                  <c:v>-7.6882528346134001E-4</c:v>
                </c:pt>
                <c:pt idx="1619" formatCode="General">
                  <c:v>-7.6102610160159805E-4</c:v>
                </c:pt>
                <c:pt idx="1620" formatCode="General">
                  <c:v>-7.5109950151840198E-4</c:v>
                </c:pt>
                <c:pt idx="1621" formatCode="General">
                  <c:v>-7.3878312247729699E-4</c:v>
                </c:pt>
                <c:pt idx="1622" formatCode="General">
                  <c:v>-7.2429629032951404E-4</c:v>
                </c:pt>
                <c:pt idx="1623" formatCode="General">
                  <c:v>-7.0800926910799295E-4</c:v>
                </c:pt>
                <c:pt idx="1624" formatCode="General">
                  <c:v>-6.8947183397524204E-4</c:v>
                </c:pt>
                <c:pt idx="1625" formatCode="General">
                  <c:v>-6.6842710050540302E-4</c:v>
                </c:pt>
                <c:pt idx="1626" formatCode="General">
                  <c:v>-6.4533280648024802E-4</c:v>
                </c:pt>
                <c:pt idx="1627" formatCode="General">
                  <c:v>-6.2025773068812896E-4</c:v>
                </c:pt>
                <c:pt idx="1628" formatCode="General">
                  <c:v>-5.9337230271814102E-4</c:v>
                </c:pt>
                <c:pt idx="1629" formatCode="General">
                  <c:v>-5.6423252152524098E-4</c:v>
                </c:pt>
                <c:pt idx="1630" formatCode="General">
                  <c:v>-5.3272514367646196E-4</c:v>
                </c:pt>
                <c:pt idx="1631" formatCode="General">
                  <c:v>-4.9964001567875103E-4</c:v>
                </c:pt>
                <c:pt idx="1632" formatCode="General">
                  <c:v>-4.6446509444248498E-4</c:v>
                </c:pt>
                <c:pt idx="1633" formatCode="General">
                  <c:v>-4.2692399733742999E-4</c:v>
                </c:pt>
                <c:pt idx="1634" formatCode="General">
                  <c:v>-3.8766480802401702E-4</c:v>
                </c:pt>
                <c:pt idx="1635" formatCode="General">
                  <c:v>-3.46322804599259E-4</c:v>
                </c:pt>
                <c:pt idx="1636" formatCode="General">
                  <c:v>-3.0296364353310198E-4</c:v>
                </c:pt>
                <c:pt idx="1637" formatCode="General">
                  <c:v>-2.5782542615448902E-4</c:v>
                </c:pt>
                <c:pt idx="1638" formatCode="General">
                  <c:v>-2.1062479950228401E-4</c:v>
                </c:pt>
                <c:pt idx="1639" formatCode="General">
                  <c:v>-1.6173526967190599E-4</c:v>
                </c:pt>
                <c:pt idx="1640" formatCode="General">
                  <c:v>-1.10901485500321E-4</c:v>
                </c:pt>
                <c:pt idx="1641">
                  <c:v>-5.77438773761164E-5</c:v>
                </c:pt>
                <c:pt idx="1642">
                  <c:v>-2.8421283740148202E-6</c:v>
                </c:pt>
                <c:pt idx="1643">
                  <c:v>5.3744525552981897E-5</c:v>
                </c:pt>
                <c:pt idx="1644" formatCode="General">
                  <c:v>1.12384410387357E-4</c:v>
                </c:pt>
                <c:pt idx="1645" formatCode="General">
                  <c:v>1.7286223932185801E-4</c:v>
                </c:pt>
                <c:pt idx="1646" formatCode="General">
                  <c:v>2.35111201731351E-4</c:v>
                </c:pt>
                <c:pt idx="1647" formatCode="General">
                  <c:v>2.9915688655369099E-4</c:v>
                </c:pt>
                <c:pt idx="1648" formatCode="General">
                  <c:v>3.6523738256642399E-4</c:v>
                </c:pt>
                <c:pt idx="1649" formatCode="General">
                  <c:v>4.3329769131393402E-4</c:v>
                </c:pt>
                <c:pt idx="1650" formatCode="General">
                  <c:v>5.03162436519672E-4</c:v>
                </c:pt>
                <c:pt idx="1651" formatCode="General">
                  <c:v>5.7489818427244898E-4</c:v>
                </c:pt>
                <c:pt idx="1652" formatCode="General">
                  <c:v>6.4838768478997001E-4</c:v>
                </c:pt>
                <c:pt idx="1653" formatCode="General">
                  <c:v>7.2403672424591395E-4</c:v>
                </c:pt>
                <c:pt idx="1654" formatCode="General">
                  <c:v>8.0157773303412595E-4</c:v>
                </c:pt>
                <c:pt idx="1655" formatCode="General">
                  <c:v>8.8086311608066804E-4</c:v>
                </c:pt>
                <c:pt idx="1656" formatCode="General">
                  <c:v>9.6217395752146401E-4</c:v>
                </c:pt>
                <c:pt idx="1657" formatCode="General">
                  <c:v>1.0451972062802801E-3</c:v>
                </c:pt>
                <c:pt idx="1658" formatCode="General">
                  <c:v>1.13006924452566E-3</c:v>
                </c:pt>
                <c:pt idx="1659" formatCode="General">
                  <c:v>1.21714166346127E-3</c:v>
                </c:pt>
                <c:pt idx="1660" formatCode="General">
                  <c:v>1.3062267080723199E-3</c:v>
                </c:pt>
                <c:pt idx="1661" formatCode="General">
                  <c:v>1.39707768184492E-3</c:v>
                </c:pt>
                <c:pt idx="1662" formatCode="General">
                  <c:v>1.4900721249307401E-3</c:v>
                </c:pt>
                <c:pt idx="1663" formatCode="General">
                  <c:v>1.5850618673486001E-3</c:v>
                </c:pt>
                <c:pt idx="1664" formatCode="General">
                  <c:v>1.6816418273350401E-3</c:v>
                </c:pt>
                <c:pt idx="1665" formatCode="General">
                  <c:v>1.78031310208025E-3</c:v>
                </c:pt>
                <c:pt idx="1666" formatCode="General">
                  <c:v>1.8813815941205001E-3</c:v>
                </c:pt>
                <c:pt idx="1667" formatCode="General">
                  <c:v>1.9842606577323298E-3</c:v>
                </c:pt>
                <c:pt idx="1668" formatCode="General">
                  <c:v>2.0889285196468601E-3</c:v>
                </c:pt>
                <c:pt idx="1669" formatCode="General">
                  <c:v>2.1958901006426E-3</c:v>
                </c:pt>
                <c:pt idx="1670" formatCode="General">
                  <c:v>2.3050616635449301E-3</c:v>
                </c:pt>
                <c:pt idx="1671" formatCode="General">
                  <c:v>2.41612539727983E-3</c:v>
                </c:pt>
                <c:pt idx="1672" formatCode="General">
                  <c:v>2.52904602663031E-3</c:v>
                </c:pt>
                <c:pt idx="1673" formatCode="General">
                  <c:v>2.64400168391196E-3</c:v>
                </c:pt>
                <c:pt idx="1674" formatCode="General">
                  <c:v>2.7611193060794901E-3</c:v>
                </c:pt>
                <c:pt idx="1675" formatCode="General">
                  <c:v>2.8805271973787799E-3</c:v>
                </c:pt>
                <c:pt idx="1676" formatCode="General">
                  <c:v>3.00191711347244E-3</c:v>
                </c:pt>
                <c:pt idx="1677" formatCode="General">
                  <c:v>3.1250368210352301E-3</c:v>
                </c:pt>
                <c:pt idx="1678" formatCode="General">
                  <c:v>3.2501642141067001E-3</c:v>
                </c:pt>
                <c:pt idx="1679" formatCode="General">
                  <c:v>3.3771945342290499E-3</c:v>
                </c:pt>
                <c:pt idx="1680" formatCode="General">
                  <c:v>3.50620579746327E-3</c:v>
                </c:pt>
                <c:pt idx="1681" formatCode="General">
                  <c:v>3.63728337712856E-3</c:v>
                </c:pt>
                <c:pt idx="1682" formatCode="General">
                  <c:v>3.7702167247890398E-3</c:v>
                </c:pt>
                <c:pt idx="1683" formatCode="General">
                  <c:v>3.9052797846336998E-3</c:v>
                </c:pt>
                <c:pt idx="1684" formatCode="General">
                  <c:v>4.0422152872828304E-3</c:v>
                </c:pt>
                <c:pt idx="1685" formatCode="General">
                  <c:v>4.1809285557072202E-3</c:v>
                </c:pt>
                <c:pt idx="1686" formatCode="General">
                  <c:v>4.3214947204259302E-3</c:v>
                </c:pt>
                <c:pt idx="1687" formatCode="General">
                  <c:v>4.4637221030234299E-3</c:v>
                </c:pt>
                <c:pt idx="1688" formatCode="General">
                  <c:v>4.6078036261769104E-3</c:v>
                </c:pt>
                <c:pt idx="1689" formatCode="General">
                  <c:v>4.7538870381404197E-3</c:v>
                </c:pt>
                <c:pt idx="1690" formatCode="General">
                  <c:v>4.9012783862373401E-3</c:v>
                </c:pt>
                <c:pt idx="1691" formatCode="General">
                  <c:v>5.0501143432412901E-3</c:v>
                </c:pt>
                <c:pt idx="1692" formatCode="General">
                  <c:v>5.2011814640712598E-3</c:v>
                </c:pt>
                <c:pt idx="1693" formatCode="General">
                  <c:v>5.3533735573950197E-3</c:v>
                </c:pt>
                <c:pt idx="1694" formatCode="General">
                  <c:v>5.5065359607243299E-3</c:v>
                </c:pt>
                <c:pt idx="1695" formatCode="General">
                  <c:v>5.6614391583430001E-3</c:v>
                </c:pt>
                <c:pt idx="1696" formatCode="General">
                  <c:v>5.8174330261956701E-3</c:v>
                </c:pt>
                <c:pt idx="1697" formatCode="General">
                  <c:v>5.9748218059173302E-3</c:v>
                </c:pt>
                <c:pt idx="1698" formatCode="General">
                  <c:v>6.1338640713669299E-3</c:v>
                </c:pt>
                <c:pt idx="1699" formatCode="General">
                  <c:v>6.2937281125188703E-3</c:v>
                </c:pt>
                <c:pt idx="1700" formatCode="General">
                  <c:v>6.4543478641338001E-3</c:v>
                </c:pt>
                <c:pt idx="1701" formatCode="General">
                  <c:v>6.6161536026883303E-3</c:v>
                </c:pt>
                <c:pt idx="1702" formatCode="General">
                  <c:v>6.7788034493279801E-3</c:v>
                </c:pt>
                <c:pt idx="1703" formatCode="General">
                  <c:v>6.9420917350361804E-3</c:v>
                </c:pt>
                <c:pt idx="1704" formatCode="General">
                  <c:v>7.10607269414993E-3</c:v>
                </c:pt>
                <c:pt idx="1705" formatCode="General">
                  <c:v>7.2706035666800202E-3</c:v>
                </c:pt>
                <c:pt idx="1706" formatCode="General">
                  <c:v>7.4358000803323304E-3</c:v>
                </c:pt>
                <c:pt idx="1707" formatCode="General">
                  <c:v>7.6011750867728102E-3</c:v>
                </c:pt>
                <c:pt idx="1708" formatCode="General">
                  <c:v>7.7667899314270003E-3</c:v>
                </c:pt>
                <c:pt idx="1709" formatCode="General">
                  <c:v>7.9327343492400001E-3</c:v>
                </c:pt>
                <c:pt idx="1710" formatCode="General">
                  <c:v>8.0985078121987401E-3</c:v>
                </c:pt>
                <c:pt idx="1711" formatCode="General">
                  <c:v>8.2643767178815098E-3</c:v>
                </c:pt>
                <c:pt idx="1712" formatCode="General">
                  <c:v>8.4302028108797205E-3</c:v>
                </c:pt>
                <c:pt idx="1713" formatCode="General">
                  <c:v>8.5956256806277703E-3</c:v>
                </c:pt>
                <c:pt idx="1714" formatCode="General">
                  <c:v>8.7607663253032701E-3</c:v>
                </c:pt>
                <c:pt idx="1715" formatCode="General">
                  <c:v>8.9252769480958304E-3</c:v>
                </c:pt>
                <c:pt idx="1716" formatCode="General">
                  <c:v>9.0892886173298808E-3</c:v>
                </c:pt>
                <c:pt idx="1717" formatCode="General">
                  <c:v>9.2529793506341794E-3</c:v>
                </c:pt>
                <c:pt idx="1718" formatCode="General">
                  <c:v>9.4155189750281705E-3</c:v>
                </c:pt>
                <c:pt idx="1719" formatCode="General">
                  <c:v>9.5770797681079198E-3</c:v>
                </c:pt>
                <c:pt idx="1720" formatCode="General">
                  <c:v>9.7378087841514301E-3</c:v>
                </c:pt>
                <c:pt idx="1721" formatCode="General">
                  <c:v>9.8973677689579102E-3</c:v>
                </c:pt>
                <c:pt idx="1722" formatCode="General">
                  <c:v>1.00557537481063E-2</c:v>
                </c:pt>
                <c:pt idx="1723" formatCode="General">
                  <c:v>1.02125516721447E-2</c:v>
                </c:pt>
                <c:pt idx="1724" formatCode="General">
                  <c:v>1.03678939914842E-2</c:v>
                </c:pt>
                <c:pt idx="1725" formatCode="General">
                  <c:v>1.05217209223836E-2</c:v>
                </c:pt>
                <c:pt idx="1726" formatCode="General">
                  <c:v>1.06738918845004E-2</c:v>
                </c:pt>
                <c:pt idx="1727" formatCode="General">
                  <c:v>1.0824294342437899E-2</c:v>
                </c:pt>
                <c:pt idx="1728" formatCode="General">
                  <c:v>1.0972560903280901E-2</c:v>
                </c:pt>
                <c:pt idx="1729" formatCode="General">
                  <c:v>1.11186856388149E-2</c:v>
                </c:pt>
                <c:pt idx="1730" formatCode="General">
                  <c:v>1.12627698327028E-2</c:v>
                </c:pt>
                <c:pt idx="1731" formatCode="General">
                  <c:v>1.14046258268891E-2</c:v>
                </c:pt>
                <c:pt idx="1732" formatCode="General">
                  <c:v>1.15440331348628E-2</c:v>
                </c:pt>
                <c:pt idx="1733" formatCode="General">
                  <c:v>1.16810889497803E-2</c:v>
                </c:pt>
                <c:pt idx="1734" formatCode="General">
                  <c:v>1.1815875934728499E-2</c:v>
                </c:pt>
                <c:pt idx="1735" formatCode="General">
                  <c:v>1.1948011507478601E-2</c:v>
                </c:pt>
                <c:pt idx="1736" formatCode="General">
                  <c:v>1.2077312438354601E-2</c:v>
                </c:pt>
                <c:pt idx="1737" formatCode="General">
                  <c:v>1.22038598299469E-2</c:v>
                </c:pt>
                <c:pt idx="1738" formatCode="General">
                  <c:v>1.23275193319745E-2</c:v>
                </c:pt>
                <c:pt idx="1739" formatCode="General">
                  <c:v>1.2448234773307899E-2</c:v>
                </c:pt>
                <c:pt idx="1740" formatCode="General">
                  <c:v>1.25658459745943E-2</c:v>
                </c:pt>
                <c:pt idx="1741" formatCode="General">
                  <c:v>1.26804142079297E-2</c:v>
                </c:pt>
                <c:pt idx="1742" formatCode="General">
                  <c:v>1.2791991574857201E-2</c:v>
                </c:pt>
                <c:pt idx="1743" formatCode="General">
                  <c:v>1.29001631878336E-2</c:v>
                </c:pt>
                <c:pt idx="1744" formatCode="General">
                  <c:v>1.30048162645874E-2</c:v>
                </c:pt>
                <c:pt idx="1745" formatCode="General">
                  <c:v>1.3106413660267701E-2</c:v>
                </c:pt>
                <c:pt idx="1746" formatCode="General">
                  <c:v>1.32043945788866E-2</c:v>
                </c:pt>
                <c:pt idx="1747" formatCode="General">
                  <c:v>1.32985669196805E-2</c:v>
                </c:pt>
                <c:pt idx="1748" formatCode="General">
                  <c:v>1.3389556459333299E-2</c:v>
                </c:pt>
                <c:pt idx="1749" formatCode="General">
                  <c:v>1.3476868557702601E-2</c:v>
                </c:pt>
                <c:pt idx="1750" formatCode="General">
                  <c:v>1.35603757631027E-2</c:v>
                </c:pt>
                <c:pt idx="1751" formatCode="General">
                  <c:v>1.3640278773638799E-2</c:v>
                </c:pt>
                <c:pt idx="1752" formatCode="General">
                  <c:v>1.37163692235596E-2</c:v>
                </c:pt>
                <c:pt idx="1753" formatCode="General">
                  <c:v>1.3788788923352001E-2</c:v>
                </c:pt>
                <c:pt idx="1754" formatCode="General">
                  <c:v>1.38573979826339E-2</c:v>
                </c:pt>
                <c:pt idx="1755" formatCode="General">
                  <c:v>1.3922310753276599E-2</c:v>
                </c:pt>
                <c:pt idx="1756" formatCode="General">
                  <c:v>1.39835984250183E-2</c:v>
                </c:pt>
                <c:pt idx="1757" formatCode="General">
                  <c:v>1.40407573392734E-2</c:v>
                </c:pt>
                <c:pt idx="1758" formatCode="General">
                  <c:v>1.4093937338406399E-2</c:v>
                </c:pt>
                <c:pt idx="1759" formatCode="General">
                  <c:v>1.41432388458042E-2</c:v>
                </c:pt>
                <c:pt idx="1760" formatCode="General">
                  <c:v>1.41887086846924E-2</c:v>
                </c:pt>
                <c:pt idx="1761" formatCode="General">
                  <c:v>1.42303182694984E-2</c:v>
                </c:pt>
                <c:pt idx="1762" formatCode="General">
                  <c:v>1.42679758080398E-2</c:v>
                </c:pt>
                <c:pt idx="1763" formatCode="General">
                  <c:v>1.43017212457853E-2</c:v>
                </c:pt>
                <c:pt idx="1764" formatCode="General">
                  <c:v>1.4331590404712401E-2</c:v>
                </c:pt>
                <c:pt idx="1765" formatCode="General">
                  <c:v>1.43575576726378E-2</c:v>
                </c:pt>
                <c:pt idx="1766" formatCode="General">
                  <c:v>1.43795251013615E-2</c:v>
                </c:pt>
                <c:pt idx="1767" formatCode="General">
                  <c:v>1.43974143593386E-2</c:v>
                </c:pt>
                <c:pt idx="1768" formatCode="General">
                  <c:v>1.44114231661834E-2</c:v>
                </c:pt>
                <c:pt idx="1769" formatCode="General">
                  <c:v>1.4421865599838501E-2</c:v>
                </c:pt>
                <c:pt idx="1770" formatCode="General">
                  <c:v>1.4428364571990201E-2</c:v>
                </c:pt>
                <c:pt idx="1771" formatCode="General">
                  <c:v>1.4431121394966599E-2</c:v>
                </c:pt>
                <c:pt idx="1772" formatCode="General">
                  <c:v>1.4430386170441E-2</c:v>
                </c:pt>
                <c:pt idx="1773" formatCode="General">
                  <c:v>1.4425620476630201E-2</c:v>
                </c:pt>
                <c:pt idx="1774" formatCode="General">
                  <c:v>1.4417037503502501E-2</c:v>
                </c:pt>
                <c:pt idx="1775" formatCode="General">
                  <c:v>1.44048474454215E-2</c:v>
                </c:pt>
                <c:pt idx="1776" formatCode="General">
                  <c:v>1.4388980170473201E-2</c:v>
                </c:pt>
                <c:pt idx="1777" formatCode="General">
                  <c:v>1.43695768428731E-2</c:v>
                </c:pt>
                <c:pt idx="1778" formatCode="General">
                  <c:v>1.43465298389265E-2</c:v>
                </c:pt>
                <c:pt idx="1779" formatCode="General">
                  <c:v>1.43202709560637E-2</c:v>
                </c:pt>
                <c:pt idx="1780" formatCode="General">
                  <c:v>1.42904483974258E-2</c:v>
                </c:pt>
                <c:pt idx="1781" formatCode="General">
                  <c:v>1.4256581295617901E-2</c:v>
                </c:pt>
                <c:pt idx="1782" formatCode="General">
                  <c:v>1.42196839879084E-2</c:v>
                </c:pt>
                <c:pt idx="1783" formatCode="General">
                  <c:v>1.4179689213671499E-2</c:v>
                </c:pt>
                <c:pt idx="1784" formatCode="General">
                  <c:v>1.41362367143967E-2</c:v>
                </c:pt>
                <c:pt idx="1785" formatCode="General">
                  <c:v>1.40895403869535E-2</c:v>
                </c:pt>
                <c:pt idx="1786" formatCode="General">
                  <c:v>1.4039536507637399E-2</c:v>
                </c:pt>
                <c:pt idx="1787" formatCode="General">
                  <c:v>1.39863510908787E-2</c:v>
                </c:pt>
                <c:pt idx="1788" formatCode="General">
                  <c:v>1.3930059460584E-2</c:v>
                </c:pt>
                <c:pt idx="1789" formatCode="General">
                  <c:v>1.3870914082630499E-2</c:v>
                </c:pt>
                <c:pt idx="1790" formatCode="General">
                  <c:v>1.38088874316205E-2</c:v>
                </c:pt>
                <c:pt idx="1791" formatCode="General">
                  <c:v>1.37438812659272E-2</c:v>
                </c:pt>
                <c:pt idx="1792" formatCode="General">
                  <c:v>1.36760185798984E-2</c:v>
                </c:pt>
                <c:pt idx="1793" formatCode="General">
                  <c:v>1.3605328390277701E-2</c:v>
                </c:pt>
                <c:pt idx="1794" formatCode="General">
                  <c:v>1.35321235070835E-2</c:v>
                </c:pt>
                <c:pt idx="1795" formatCode="General">
                  <c:v>1.34562393684215E-2</c:v>
                </c:pt>
                <c:pt idx="1796" formatCode="General">
                  <c:v>1.3377571690747899E-2</c:v>
                </c:pt>
                <c:pt idx="1797" formatCode="General">
                  <c:v>1.32965414703573E-2</c:v>
                </c:pt>
                <c:pt idx="1798" formatCode="General">
                  <c:v>1.3213009222400001E-2</c:v>
                </c:pt>
                <c:pt idx="1799" formatCode="General">
                  <c:v>1.31273353122829E-2</c:v>
                </c:pt>
                <c:pt idx="1800" formatCode="General">
                  <c:v>1.30395095135434E-2</c:v>
                </c:pt>
                <c:pt idx="1801" formatCode="General">
                  <c:v>1.29492025466973E-2</c:v>
                </c:pt>
                <c:pt idx="1802" formatCode="General">
                  <c:v>1.28568088153025E-2</c:v>
                </c:pt>
                <c:pt idx="1803" formatCode="General">
                  <c:v>1.27624075952683E-2</c:v>
                </c:pt>
                <c:pt idx="1804" formatCode="General">
                  <c:v>1.26660761594839E-2</c:v>
                </c:pt>
                <c:pt idx="1805" formatCode="General">
                  <c:v>1.25678939518899E-2</c:v>
                </c:pt>
                <c:pt idx="1806" formatCode="General">
                  <c:v>1.24677753075633E-2</c:v>
                </c:pt>
                <c:pt idx="1807" formatCode="General">
                  <c:v>1.2365925795876699E-2</c:v>
                </c:pt>
                <c:pt idx="1808" formatCode="General">
                  <c:v>1.2262471955042801E-2</c:v>
                </c:pt>
                <c:pt idx="1809" formatCode="General">
                  <c:v>1.2157444220687E-2</c:v>
                </c:pt>
                <c:pt idx="1810" formatCode="General">
                  <c:v>1.2051149061209399E-2</c:v>
                </c:pt>
                <c:pt idx="1811" formatCode="General">
                  <c:v>1.1943673080129001E-2</c:v>
                </c:pt>
                <c:pt idx="1812" formatCode="General">
                  <c:v>1.1834772076612401E-2</c:v>
                </c:pt>
                <c:pt idx="1813" formatCode="General">
                  <c:v>1.17244396173689E-2</c:v>
                </c:pt>
                <c:pt idx="1814" formatCode="General">
                  <c:v>1.1612980689086E-2</c:v>
                </c:pt>
                <c:pt idx="1815" formatCode="General">
                  <c:v>1.1500584328433301E-2</c:v>
                </c:pt>
                <c:pt idx="1816" formatCode="General">
                  <c:v>1.13871819316158E-2</c:v>
                </c:pt>
                <c:pt idx="1817" formatCode="General">
                  <c:v>1.12726701262421E-2</c:v>
                </c:pt>
                <c:pt idx="1818" formatCode="General">
                  <c:v>1.11574665400895E-2</c:v>
                </c:pt>
                <c:pt idx="1819" formatCode="General">
                  <c:v>1.1041813694845099E-2</c:v>
                </c:pt>
                <c:pt idx="1820" formatCode="General">
                  <c:v>1.09255398377865E-2</c:v>
                </c:pt>
                <c:pt idx="1821" formatCode="General">
                  <c:v>1.0808730084998599E-2</c:v>
                </c:pt>
                <c:pt idx="1822" formatCode="General">
                  <c:v>1.06913941702082E-2</c:v>
                </c:pt>
                <c:pt idx="1823" formatCode="General">
                  <c:v>1.05736959564856E-2</c:v>
                </c:pt>
                <c:pt idx="1824" formatCode="General">
                  <c:v>1.0455911495140101E-2</c:v>
                </c:pt>
                <c:pt idx="1825" formatCode="General">
                  <c:v>1.0337847452233101E-2</c:v>
                </c:pt>
                <c:pt idx="1826" formatCode="General">
                  <c:v>1.0219671968754399E-2</c:v>
                </c:pt>
                <c:pt idx="1827" formatCode="General">
                  <c:v>1.0101638115845499E-2</c:v>
                </c:pt>
                <c:pt idx="1828" formatCode="General">
                  <c:v>9.9834739331036201E-3</c:v>
                </c:pt>
                <c:pt idx="1829" formatCode="General">
                  <c:v>9.8656526359356608E-3</c:v>
                </c:pt>
                <c:pt idx="1830" formatCode="General">
                  <c:v>9.7482809759022807E-3</c:v>
                </c:pt>
                <c:pt idx="1831" formatCode="General">
                  <c:v>9.6309930585962104E-3</c:v>
                </c:pt>
                <c:pt idx="1832" formatCode="General">
                  <c:v>9.5140985912692908E-3</c:v>
                </c:pt>
                <c:pt idx="1833" formatCode="General">
                  <c:v>9.3979618130552393E-3</c:v>
                </c:pt>
                <c:pt idx="1834" formatCode="General">
                  <c:v>9.2823151524530703E-3</c:v>
                </c:pt>
                <c:pt idx="1835" formatCode="General">
                  <c:v>9.1672251270049094E-3</c:v>
                </c:pt>
                <c:pt idx="1836" formatCode="General">
                  <c:v>9.0528685761811292E-3</c:v>
                </c:pt>
                <c:pt idx="1837" formatCode="General">
                  <c:v>8.9392884897844405E-3</c:v>
                </c:pt>
                <c:pt idx="1838" formatCode="General">
                  <c:v>8.8269603690972892E-3</c:v>
                </c:pt>
                <c:pt idx="1839" formatCode="General">
                  <c:v>8.7153427770014502E-3</c:v>
                </c:pt>
                <c:pt idx="1840" formatCode="General">
                  <c:v>8.6045339042484497E-3</c:v>
                </c:pt>
                <c:pt idx="1841" formatCode="General">
                  <c:v>8.4950327324782304E-3</c:v>
                </c:pt>
                <c:pt idx="1842" formatCode="General">
                  <c:v>8.3866372009864295E-3</c:v>
                </c:pt>
                <c:pt idx="1843" formatCode="General">
                  <c:v>8.2795915487351001E-3</c:v>
                </c:pt>
                <c:pt idx="1844" formatCode="General">
                  <c:v>8.1740689807913193E-3</c:v>
                </c:pt>
                <c:pt idx="1845" formatCode="General">
                  <c:v>8.0696571964354504E-3</c:v>
                </c:pt>
                <c:pt idx="1846" formatCode="General">
                  <c:v>7.9665523916912697E-3</c:v>
                </c:pt>
                <c:pt idx="1847" formatCode="General">
                  <c:v>7.8650888856930008E-3</c:v>
                </c:pt>
                <c:pt idx="1848" formatCode="General">
                  <c:v>7.7651766693628103E-3</c:v>
                </c:pt>
                <c:pt idx="1849" formatCode="General">
                  <c:v>7.6669712041425196E-3</c:v>
                </c:pt>
                <c:pt idx="1850" formatCode="General">
                  <c:v>7.5703940665403204E-3</c:v>
                </c:pt>
                <c:pt idx="1851" formatCode="General">
                  <c:v>7.4754180272732897E-3</c:v>
                </c:pt>
                <c:pt idx="1852" formatCode="General">
                  <c:v>7.3820215214551897E-3</c:v>
                </c:pt>
                <c:pt idx="1853" formatCode="General">
                  <c:v>7.2904346807961999E-3</c:v>
                </c:pt>
                <c:pt idx="1854" formatCode="General">
                  <c:v>7.20074008065509E-3</c:v>
                </c:pt>
                <c:pt idx="1855" formatCode="General">
                  <c:v>7.1128751179603596E-3</c:v>
                </c:pt>
                <c:pt idx="1856" formatCode="General">
                  <c:v>7.0268585046700501E-3</c:v>
                </c:pt>
                <c:pt idx="1857" formatCode="General">
                  <c:v>6.9427645051250396E-3</c:v>
                </c:pt>
                <c:pt idx="1858" formatCode="General">
                  <c:v>6.86074046902602E-3</c:v>
                </c:pt>
                <c:pt idx="1859" formatCode="General">
                  <c:v>6.7806955567266897E-3</c:v>
                </c:pt>
                <c:pt idx="1860" formatCode="General">
                  <c:v>6.7026147592211998E-3</c:v>
                </c:pt>
                <c:pt idx="1861" formatCode="General">
                  <c:v>6.6266297204140897E-3</c:v>
                </c:pt>
                <c:pt idx="1862" formatCode="General">
                  <c:v>6.5526175934955801E-3</c:v>
                </c:pt>
                <c:pt idx="1863" formatCode="General">
                  <c:v>6.4806650937461099E-3</c:v>
                </c:pt>
                <c:pt idx="1864" formatCode="General">
                  <c:v>6.4108385853519903E-3</c:v>
                </c:pt>
                <c:pt idx="1865" formatCode="General">
                  <c:v>6.3431003211532498E-3</c:v>
                </c:pt>
                <c:pt idx="1866" formatCode="General">
                  <c:v>6.2774791157905697E-3</c:v>
                </c:pt>
                <c:pt idx="1867" formatCode="General">
                  <c:v>6.2139587878603398E-3</c:v>
                </c:pt>
                <c:pt idx="1868" formatCode="General">
                  <c:v>6.1524695972333104E-3</c:v>
                </c:pt>
                <c:pt idx="1869" formatCode="General">
                  <c:v>6.0929865085496701E-3</c:v>
                </c:pt>
                <c:pt idx="1870" formatCode="General">
                  <c:v>6.0356010613451501E-3</c:v>
                </c:pt>
                <c:pt idx="1871" formatCode="General">
                  <c:v>5.98023326914325E-3</c:v>
                </c:pt>
                <c:pt idx="1872" formatCode="General">
                  <c:v>5.9272497468514703E-3</c:v>
                </c:pt>
                <c:pt idx="1873" formatCode="General">
                  <c:v>5.8765454671271897E-3</c:v>
                </c:pt>
                <c:pt idx="1874" formatCode="General">
                  <c:v>5.82772117416663E-3</c:v>
                </c:pt>
                <c:pt idx="1875" formatCode="General">
                  <c:v>5.7808682293715198E-3</c:v>
                </c:pt>
                <c:pt idx="1876" formatCode="General">
                  <c:v>5.7360949404321E-3</c:v>
                </c:pt>
                <c:pt idx="1877" formatCode="General">
                  <c:v>5.6932899618361297E-3</c:v>
                </c:pt>
                <c:pt idx="1878" formatCode="General">
                  <c:v>5.6526068158473403E-3</c:v>
                </c:pt>
                <c:pt idx="1879" formatCode="General">
                  <c:v>5.6139445675944004E-3</c:v>
                </c:pt>
                <c:pt idx="1880" formatCode="General">
                  <c:v>5.5773348784433803E-3</c:v>
                </c:pt>
                <c:pt idx="1881" formatCode="General">
                  <c:v>5.5427399935926401E-3</c:v>
                </c:pt>
                <c:pt idx="1882" formatCode="General">
                  <c:v>5.5100160799549701E-3</c:v>
                </c:pt>
                <c:pt idx="1883" formatCode="General">
                  <c:v>5.4792447535251202E-3</c:v>
                </c:pt>
                <c:pt idx="1884" formatCode="General">
                  <c:v>5.4502372833695701E-3</c:v>
                </c:pt>
                <c:pt idx="1885" formatCode="General">
                  <c:v>5.4230850278061803E-3</c:v>
                </c:pt>
                <c:pt idx="1886" formatCode="General">
                  <c:v>5.3980310747784701E-3</c:v>
                </c:pt>
                <c:pt idx="1887" formatCode="General">
                  <c:v>5.3750231689236802E-3</c:v>
                </c:pt>
                <c:pt idx="1888" formatCode="General">
                  <c:v>5.35367894074511E-3</c:v>
                </c:pt>
                <c:pt idx="1889" formatCode="General">
                  <c:v>5.3339716507940999E-3</c:v>
                </c:pt>
                <c:pt idx="1890" formatCode="General">
                  <c:v>5.3161414247733102E-3</c:v>
                </c:pt>
                <c:pt idx="1891" formatCode="General">
                  <c:v>5.3001388567920403E-3</c:v>
                </c:pt>
                <c:pt idx="1892" formatCode="General">
                  <c:v>5.2857744253243903E-3</c:v>
                </c:pt>
                <c:pt idx="1893" formatCode="General">
                  <c:v>5.2730159388541201E-3</c:v>
                </c:pt>
                <c:pt idx="1894" formatCode="General">
                  <c:v>5.2621629560815498E-3</c:v>
                </c:pt>
                <c:pt idx="1895" formatCode="General">
                  <c:v>5.2529380338701501E-3</c:v>
                </c:pt>
                <c:pt idx="1896" formatCode="General">
                  <c:v>5.2451104649042001E-3</c:v>
                </c:pt>
                <c:pt idx="1897" formatCode="General">
                  <c:v>5.2389891529746099E-3</c:v>
                </c:pt>
                <c:pt idx="1898" formatCode="General">
                  <c:v>5.2344583218294303E-3</c:v>
                </c:pt>
                <c:pt idx="1899" formatCode="General">
                  <c:v>5.2314358047494099E-3</c:v>
                </c:pt>
                <c:pt idx="1900" formatCode="General">
                  <c:v>5.23005220286114E-3</c:v>
                </c:pt>
                <c:pt idx="1901" formatCode="General">
                  <c:v>5.2301767759050204E-3</c:v>
                </c:pt>
                <c:pt idx="1902" formatCode="General">
                  <c:v>5.2314283790785296E-3</c:v>
                </c:pt>
                <c:pt idx="1903" formatCode="General">
                  <c:v>5.2341617566786496E-3</c:v>
                </c:pt>
                <c:pt idx="1904" formatCode="General">
                  <c:v>5.2385539953829297E-3</c:v>
                </c:pt>
                <c:pt idx="1905" formatCode="General">
                  <c:v>5.2441530241607304E-3</c:v>
                </c:pt>
                <c:pt idx="1906" formatCode="General">
                  <c:v>5.25107142546654E-3</c:v>
                </c:pt>
                <c:pt idx="1907" formatCode="General">
                  <c:v>5.2594356086425303E-3</c:v>
                </c:pt>
                <c:pt idx="1908" formatCode="General">
                  <c:v>5.26920587630409E-3</c:v>
                </c:pt>
                <c:pt idx="1909" formatCode="General">
                  <c:v>5.2803056399235299E-3</c:v>
                </c:pt>
                <c:pt idx="1910" formatCode="General">
                  <c:v>5.2922278464074502E-3</c:v>
                </c:pt>
                <c:pt idx="1911" formatCode="General">
                  <c:v>5.3055220478447603E-3</c:v>
                </c:pt>
                <c:pt idx="1912" formatCode="General">
                  <c:v>5.3205989067825902E-3</c:v>
                </c:pt>
                <c:pt idx="1913" formatCode="General">
                  <c:v>5.3368646516881802E-3</c:v>
                </c:pt>
                <c:pt idx="1914" formatCode="General">
                  <c:v>5.3542102959304502E-3</c:v>
                </c:pt>
                <c:pt idx="1915" formatCode="General">
                  <c:v>5.3726376478492599E-3</c:v>
                </c:pt>
                <c:pt idx="1916" formatCode="General">
                  <c:v>5.3924801085494401E-3</c:v>
                </c:pt>
                <c:pt idx="1917" formatCode="General">
                  <c:v>5.41356922376212E-3</c:v>
                </c:pt>
                <c:pt idx="1918" formatCode="General">
                  <c:v>5.4355010193676096E-3</c:v>
                </c:pt>
                <c:pt idx="1919" formatCode="General">
                  <c:v>5.4585035684789097E-3</c:v>
                </c:pt>
                <c:pt idx="1920" formatCode="General">
                  <c:v>5.4830883298245502E-3</c:v>
                </c:pt>
                <c:pt idx="1921" formatCode="General">
                  <c:v>5.5091841700201103E-3</c:v>
                </c:pt>
                <c:pt idx="1922" formatCode="General">
                  <c:v>5.5358484466902502E-3</c:v>
                </c:pt>
                <c:pt idx="1923" formatCode="General">
                  <c:v>5.5634763184614303E-3</c:v>
                </c:pt>
                <c:pt idx="1924" formatCode="General">
                  <c:v>5.5925539554566002E-3</c:v>
                </c:pt>
                <c:pt idx="1925" formatCode="General">
                  <c:v>5.62265099055052E-3</c:v>
                </c:pt>
                <c:pt idx="1926" formatCode="General">
                  <c:v>5.6539036825371597E-3</c:v>
                </c:pt>
                <c:pt idx="1927" formatCode="General">
                  <c:v>5.6862990751339899E-3</c:v>
                </c:pt>
                <c:pt idx="1928" formatCode="General">
                  <c:v>5.7195813022787399E-3</c:v>
                </c:pt>
                <c:pt idx="1929" formatCode="General">
                  <c:v>5.7537637018500896E-3</c:v>
                </c:pt>
                <c:pt idx="1930" formatCode="General">
                  <c:v>5.7892893652189796E-3</c:v>
                </c:pt>
                <c:pt idx="1931" formatCode="General">
                  <c:v>5.8259832874225396E-3</c:v>
                </c:pt>
                <c:pt idx="1932" formatCode="General">
                  <c:v>5.8636161047847402E-3</c:v>
                </c:pt>
                <c:pt idx="1933" formatCode="General">
                  <c:v>5.9024627776921197E-3</c:v>
                </c:pt>
                <c:pt idx="1934" formatCode="General">
                  <c:v>5.9422403770193104E-3</c:v>
                </c:pt>
                <c:pt idx="1935" formatCode="General">
                  <c:v>5.9828318441757103E-3</c:v>
                </c:pt>
                <c:pt idx="1936" formatCode="General">
                  <c:v>6.0241880441166797E-3</c:v>
                </c:pt>
                <c:pt idx="1937" formatCode="General">
                  <c:v>6.0666230436736699E-3</c:v>
                </c:pt>
                <c:pt idx="1938" formatCode="General">
                  <c:v>6.1103690822679304E-3</c:v>
                </c:pt>
                <c:pt idx="1939" formatCode="General">
                  <c:v>6.1551249743200202E-3</c:v>
                </c:pt>
                <c:pt idx="1940" formatCode="General">
                  <c:v>6.2006772350834197E-3</c:v>
                </c:pt>
                <c:pt idx="1941" formatCode="General">
                  <c:v>6.2468186937716498E-3</c:v>
                </c:pt>
                <c:pt idx="1942" formatCode="General">
                  <c:v>6.29395274062906E-3</c:v>
                </c:pt>
                <c:pt idx="1943" formatCode="General">
                  <c:v>6.3422913944002797E-3</c:v>
                </c:pt>
                <c:pt idx="1944" formatCode="General">
                  <c:v>6.3916562730396004E-3</c:v>
                </c:pt>
                <c:pt idx="1945" formatCode="General">
                  <c:v>6.4416561938125897E-3</c:v>
                </c:pt>
                <c:pt idx="1946" formatCode="General">
                  <c:v>6.4922444330995704E-3</c:v>
                </c:pt>
                <c:pt idx="1947" formatCode="General">
                  <c:v>6.5435159630942196E-3</c:v>
                </c:pt>
                <c:pt idx="1948" formatCode="General">
                  <c:v>6.59553336554119E-3</c:v>
                </c:pt>
                <c:pt idx="1949" formatCode="General">
                  <c:v>6.6487902355166304E-3</c:v>
                </c:pt>
                <c:pt idx="1950" formatCode="General">
                  <c:v>6.7026335732597499E-3</c:v>
                </c:pt>
                <c:pt idx="1951" formatCode="General">
                  <c:v>6.7567520433304603E-3</c:v>
                </c:pt>
                <c:pt idx="1952" formatCode="General">
                  <c:v>6.8116508379574203E-3</c:v>
                </c:pt>
                <c:pt idx="1953" formatCode="General">
                  <c:v>6.8671826628324004E-3</c:v>
                </c:pt>
                <c:pt idx="1954" formatCode="General">
                  <c:v>6.9231821738341796E-3</c:v>
                </c:pt>
                <c:pt idx="1955" formatCode="General">
                  <c:v>6.9797142524089598E-3</c:v>
                </c:pt>
                <c:pt idx="1956" formatCode="General">
                  <c:v>7.0367215477023098E-3</c:v>
                </c:pt>
                <c:pt idx="1957" formatCode="General">
                  <c:v>7.0944312953793798E-3</c:v>
                </c:pt>
                <c:pt idx="1958" formatCode="General">
                  <c:v>7.1524813585992601E-3</c:v>
                </c:pt>
                <c:pt idx="1959" formatCode="General">
                  <c:v>7.2106191196256199E-3</c:v>
                </c:pt>
                <c:pt idx="1960" formatCode="General">
                  <c:v>7.2691740271925501E-3</c:v>
                </c:pt>
                <c:pt idx="1961" formatCode="General">
                  <c:v>7.3280413314107803E-3</c:v>
                </c:pt>
                <c:pt idx="1962" formatCode="General">
                  <c:v>7.3872531214096201E-3</c:v>
                </c:pt>
                <c:pt idx="1963" formatCode="General">
                  <c:v>7.4465562923646403E-3</c:v>
                </c:pt>
                <c:pt idx="1964" formatCode="General">
                  <c:v>7.5055792588368904E-3</c:v>
                </c:pt>
                <c:pt idx="1965" formatCode="General">
                  <c:v>7.5647702578135502E-3</c:v>
                </c:pt>
                <c:pt idx="1966" formatCode="General">
                  <c:v>7.6243416858615297E-3</c:v>
                </c:pt>
                <c:pt idx="1967" formatCode="General">
                  <c:v>7.6834959066201204E-3</c:v>
                </c:pt>
                <c:pt idx="1968" formatCode="General">
                  <c:v>7.7422929605657498E-3</c:v>
                </c:pt>
                <c:pt idx="1969" formatCode="General">
                  <c:v>7.8010391743467697E-3</c:v>
                </c:pt>
                <c:pt idx="1970" formatCode="General">
                  <c:v>7.8597789896923901E-3</c:v>
                </c:pt>
                <c:pt idx="1971" formatCode="General">
                  <c:v>7.9180878461991792E-3</c:v>
                </c:pt>
                <c:pt idx="1972" formatCode="General">
                  <c:v>7.9760346157851103E-3</c:v>
                </c:pt>
                <c:pt idx="1973" formatCode="General">
                  <c:v>8.0338080359566594E-3</c:v>
                </c:pt>
                <c:pt idx="1974" formatCode="General">
                  <c:v>8.0910505085622E-3</c:v>
                </c:pt>
                <c:pt idx="1975" formatCode="General">
                  <c:v>8.1476426830540804E-3</c:v>
                </c:pt>
                <c:pt idx="1976" formatCode="General">
                  <c:v>8.2033651852884693E-3</c:v>
                </c:pt>
                <c:pt idx="1977" formatCode="General">
                  <c:v>8.2586112601184796E-3</c:v>
                </c:pt>
                <c:pt idx="1978" formatCode="General">
                  <c:v>8.3132900503643092E-3</c:v>
                </c:pt>
                <c:pt idx="1979" formatCode="General">
                  <c:v>8.3669398455415694E-3</c:v>
                </c:pt>
                <c:pt idx="1980" formatCode="General">
                  <c:v>8.4197002047366794E-3</c:v>
                </c:pt>
                <c:pt idx="1981" formatCode="General">
                  <c:v>8.4716214979090494E-3</c:v>
                </c:pt>
                <c:pt idx="1982" formatCode="General">
                  <c:v>8.5223544725507496E-3</c:v>
                </c:pt>
                <c:pt idx="1983" formatCode="General">
                  <c:v>8.5719725475766496E-3</c:v>
                </c:pt>
                <c:pt idx="1984" formatCode="General">
                  <c:v>8.6208161284435994E-3</c:v>
                </c:pt>
                <c:pt idx="1985" formatCode="General">
                  <c:v>8.6684809662978604E-3</c:v>
                </c:pt>
                <c:pt idx="1986" formatCode="General">
                  <c:v>8.7143087598458499E-3</c:v>
                </c:pt>
                <c:pt idx="1987" formatCode="General">
                  <c:v>8.7588521985404906E-3</c:v>
                </c:pt>
                <c:pt idx="1988" formatCode="General">
                  <c:v>8.8020551111340304E-3</c:v>
                </c:pt>
                <c:pt idx="1989" formatCode="General">
                  <c:v>8.8436461347998103E-3</c:v>
                </c:pt>
                <c:pt idx="1990" formatCode="General">
                  <c:v>8.8836891415290196E-3</c:v>
                </c:pt>
                <c:pt idx="1991" formatCode="General">
                  <c:v>8.9222119472550099E-3</c:v>
                </c:pt>
                <c:pt idx="1992" formatCode="General">
                  <c:v>8.9594554606686992E-3</c:v>
                </c:pt>
                <c:pt idx="1993" formatCode="General">
                  <c:v>8.99465248812986E-3</c:v>
                </c:pt>
                <c:pt idx="1994" formatCode="General">
                  <c:v>9.0278012556375201E-3</c:v>
                </c:pt>
                <c:pt idx="1995" formatCode="General">
                  <c:v>9.0593831261995307E-3</c:v>
                </c:pt>
                <c:pt idx="1996" formatCode="General">
                  <c:v>9.0889481774459793E-3</c:v>
                </c:pt>
                <c:pt idx="1997" formatCode="General">
                  <c:v>9.1164549842989804E-3</c:v>
                </c:pt>
                <c:pt idx="1998" formatCode="General">
                  <c:v>9.1420519036551195E-3</c:v>
                </c:pt>
                <c:pt idx="1999" formatCode="General">
                  <c:v>9.1655180457784792E-3</c:v>
                </c:pt>
                <c:pt idx="2000" formatCode="General">
                  <c:v>9.1869135341849407E-3</c:v>
                </c:pt>
                <c:pt idx="2001" formatCode="General">
                  <c:v>9.2063026862312693E-3</c:v>
                </c:pt>
                <c:pt idx="2002" formatCode="General">
                  <c:v>9.2231965904614795E-3</c:v>
                </c:pt>
                <c:pt idx="2003" formatCode="General">
                  <c:v>9.2378246545485199E-3</c:v>
                </c:pt>
                <c:pt idx="2004" formatCode="General">
                  <c:v>9.2504743432402295E-3</c:v>
                </c:pt>
                <c:pt idx="2005" formatCode="General">
                  <c:v>9.2604216458575805E-3</c:v>
                </c:pt>
                <c:pt idx="2006" formatCode="General">
                  <c:v>9.2677946336412898E-3</c:v>
                </c:pt>
                <c:pt idx="2007" formatCode="General">
                  <c:v>9.2725541046756003E-3</c:v>
                </c:pt>
                <c:pt idx="2008" formatCode="General">
                  <c:v>9.2747468240637603E-3</c:v>
                </c:pt>
                <c:pt idx="2009" formatCode="General">
                  <c:v>9.2747930163262198E-3</c:v>
                </c:pt>
                <c:pt idx="2010" formatCode="General">
                  <c:v>9.2724933429654492E-3</c:v>
                </c:pt>
                <c:pt idx="2011" formatCode="General">
                  <c:v>9.2674874816415093E-3</c:v>
                </c:pt>
                <c:pt idx="2012" formatCode="General">
                  <c:v>9.2596412711745905E-3</c:v>
                </c:pt>
                <c:pt idx="2013" formatCode="General">
                  <c:v>9.2492761992251007E-3</c:v>
                </c:pt>
                <c:pt idx="2014" formatCode="General">
                  <c:v>9.2362814292257407E-3</c:v>
                </c:pt>
                <c:pt idx="2015" formatCode="General">
                  <c:v>9.2202446425182893E-3</c:v>
                </c:pt>
                <c:pt idx="2016" formatCode="General">
                  <c:v>9.2016803014000805E-3</c:v>
                </c:pt>
                <c:pt idx="2017" formatCode="General">
                  <c:v>9.1805641941778201E-3</c:v>
                </c:pt>
                <c:pt idx="2018" formatCode="General">
                  <c:v>9.1564666334426805E-3</c:v>
                </c:pt>
                <c:pt idx="2019" formatCode="General">
                  <c:v>9.1297988726479502E-3</c:v>
                </c:pt>
                <c:pt idx="2020" formatCode="General">
                  <c:v>9.1002802232162394E-3</c:v>
                </c:pt>
                <c:pt idx="2021" formatCode="General">
                  <c:v>9.0678665612318292E-3</c:v>
                </c:pt>
                <c:pt idx="2022" formatCode="General">
                  <c:v>9.0327061552100893E-3</c:v>
                </c:pt>
                <c:pt idx="2023" formatCode="General">
                  <c:v>8.9945986178389895E-3</c:v>
                </c:pt>
                <c:pt idx="2024" formatCode="General">
                  <c:v>8.9536562018196399E-3</c:v>
                </c:pt>
                <c:pt idx="2025" formatCode="General">
                  <c:v>8.9099778884281899E-3</c:v>
                </c:pt>
                <c:pt idx="2026" formatCode="General">
                  <c:v>8.8633974124844705E-3</c:v>
                </c:pt>
                <c:pt idx="2027" formatCode="General">
                  <c:v>8.8138369472996192E-3</c:v>
                </c:pt>
                <c:pt idx="2028" formatCode="General">
                  <c:v>8.7615855171071094E-3</c:v>
                </c:pt>
                <c:pt idx="2029" formatCode="General">
                  <c:v>8.7070471468911996E-3</c:v>
                </c:pt>
                <c:pt idx="2030" formatCode="General">
                  <c:v>8.6493170654335493E-3</c:v>
                </c:pt>
                <c:pt idx="2031" formatCode="General">
                  <c:v>8.5883863874589503E-3</c:v>
                </c:pt>
                <c:pt idx="2032" formatCode="General">
                  <c:v>8.5248954272600704E-3</c:v>
                </c:pt>
                <c:pt idx="2033" formatCode="General">
                  <c:v>8.4584319656496008E-3</c:v>
                </c:pt>
                <c:pt idx="2034" formatCode="General">
                  <c:v>8.3895656852599094E-3</c:v>
                </c:pt>
                <c:pt idx="2035" formatCode="General">
                  <c:v>8.3181730952593697E-3</c:v>
                </c:pt>
                <c:pt idx="2036" formatCode="General">
                  <c:v>8.2438705184218492E-3</c:v>
                </c:pt>
                <c:pt idx="2037" formatCode="General">
                  <c:v>8.1669430283650094E-3</c:v>
                </c:pt>
                <c:pt idx="2038" formatCode="General">
                  <c:v>8.0873767953076707E-3</c:v>
                </c:pt>
                <c:pt idx="2039" formatCode="General">
                  <c:v>8.0050565070919292E-3</c:v>
                </c:pt>
                <c:pt idx="2040" formatCode="General">
                  <c:v>7.9202727940438505E-3</c:v>
                </c:pt>
                <c:pt idx="2041" formatCode="General">
                  <c:v>7.8329839746124896E-3</c:v>
                </c:pt>
                <c:pt idx="2042" formatCode="General">
                  <c:v>7.7431274725018604E-3</c:v>
                </c:pt>
                <c:pt idx="2043" formatCode="General">
                  <c:v>7.6507961267817098E-3</c:v>
                </c:pt>
                <c:pt idx="2044" formatCode="General">
                  <c:v>7.5559092139049601E-3</c:v>
                </c:pt>
                <c:pt idx="2045" formatCode="General">
                  <c:v>7.4587959578507196E-3</c:v>
                </c:pt>
                <c:pt idx="2046" formatCode="General">
                  <c:v>7.3593042941364597E-3</c:v>
                </c:pt>
                <c:pt idx="2047" formatCode="General">
                  <c:v>7.2573451704126702E-3</c:v>
                </c:pt>
                <c:pt idx="2048" formatCode="General">
                  <c:v>7.1533712189220302E-3</c:v>
                </c:pt>
                <c:pt idx="2049" formatCode="General">
                  <c:v>7.0470660055893097E-3</c:v>
                </c:pt>
                <c:pt idx="2050" formatCode="General">
                  <c:v>6.9383607595219004E-3</c:v>
                </c:pt>
                <c:pt idx="2051" formatCode="General">
                  <c:v>6.8276423179317001E-3</c:v>
                </c:pt>
                <c:pt idx="2052" formatCode="General">
                  <c:v>6.7149569988111399E-3</c:v>
                </c:pt>
                <c:pt idx="2053" formatCode="General">
                  <c:v>6.6003215829854396E-3</c:v>
                </c:pt>
                <c:pt idx="2054" formatCode="General">
                  <c:v>6.4838446290227496E-3</c:v>
                </c:pt>
                <c:pt idx="2055" formatCode="General">
                  <c:v>6.3653746433286404E-3</c:v>
                </c:pt>
                <c:pt idx="2056" formatCode="General">
                  <c:v>6.2449974030983702E-3</c:v>
                </c:pt>
                <c:pt idx="2057" formatCode="General">
                  <c:v>6.1230063699555101E-3</c:v>
                </c:pt>
                <c:pt idx="2058" formatCode="General">
                  <c:v>5.9992130127471399E-3</c:v>
                </c:pt>
                <c:pt idx="2059" formatCode="General">
                  <c:v>5.8736892675762898E-3</c:v>
                </c:pt>
                <c:pt idx="2060" formatCode="General">
                  <c:v>5.7467623192398601E-3</c:v>
                </c:pt>
                <c:pt idx="2061" formatCode="General">
                  <c:v>5.6185039089252696E-3</c:v>
                </c:pt>
                <c:pt idx="2062" formatCode="General">
                  <c:v>5.4888061427213197E-3</c:v>
                </c:pt>
                <c:pt idx="2063" formatCode="General">
                  <c:v>5.3576893819050403E-3</c:v>
                </c:pt>
                <c:pt idx="2064" formatCode="General">
                  <c:v>5.2251107333559496E-3</c:v>
                </c:pt>
                <c:pt idx="2065" formatCode="General">
                  <c:v>5.0915065614291696E-3</c:v>
                </c:pt>
                <c:pt idx="2066" formatCode="General">
                  <c:v>4.9567418064820103E-3</c:v>
                </c:pt>
                <c:pt idx="2067" formatCode="General">
                  <c:v>4.8208916198190796E-3</c:v>
                </c:pt>
                <c:pt idx="2068" formatCode="General">
                  <c:v>4.6843291311807296E-3</c:v>
                </c:pt>
                <c:pt idx="2069" formatCode="General">
                  <c:v>4.5469106744211001E-3</c:v>
                </c:pt>
                <c:pt idx="2070" formatCode="General">
                  <c:v>4.4085731988509399E-3</c:v>
                </c:pt>
                <c:pt idx="2071" formatCode="General">
                  <c:v>4.2694209601661101E-3</c:v>
                </c:pt>
                <c:pt idx="2072" formatCode="General">
                  <c:v>4.1298359065036899E-3</c:v>
                </c:pt>
                <c:pt idx="2073" formatCode="General">
                  <c:v>3.9897700288537103E-3</c:v>
                </c:pt>
                <c:pt idx="2074" formatCode="General">
                  <c:v>3.8490532520032701E-3</c:v>
                </c:pt>
                <c:pt idx="2075" formatCode="General">
                  <c:v>3.7078881129950199E-3</c:v>
                </c:pt>
                <c:pt idx="2076" formatCode="General">
                  <c:v>3.5664561054873198E-3</c:v>
                </c:pt>
                <c:pt idx="2077" formatCode="General">
                  <c:v>3.4248190579165699E-3</c:v>
                </c:pt>
                <c:pt idx="2078" formatCode="General">
                  <c:v>3.2831856184555798E-3</c:v>
                </c:pt>
                <c:pt idx="2079" formatCode="General">
                  <c:v>3.1417299740441398E-3</c:v>
                </c:pt>
                <c:pt idx="2080" formatCode="General">
                  <c:v>3.00046468915123E-3</c:v>
                </c:pt>
                <c:pt idx="2081" formatCode="General">
                  <c:v>2.8594346038898701E-3</c:v>
                </c:pt>
                <c:pt idx="2082" formatCode="General">
                  <c:v>2.71847182524963E-3</c:v>
                </c:pt>
                <c:pt idx="2083" formatCode="General">
                  <c:v>2.57780182130035E-3</c:v>
                </c:pt>
                <c:pt idx="2084" formatCode="General">
                  <c:v>2.4375629795749501E-3</c:v>
                </c:pt>
                <c:pt idx="2085" formatCode="General">
                  <c:v>2.2977535418555899E-3</c:v>
                </c:pt>
                <c:pt idx="2086" formatCode="General">
                  <c:v>2.1586326409553901E-3</c:v>
                </c:pt>
                <c:pt idx="2087" formatCode="General">
                  <c:v>2.02018927191636E-3</c:v>
                </c:pt>
                <c:pt idx="2088" formatCode="General">
                  <c:v>1.88250154004601E-3</c:v>
                </c:pt>
                <c:pt idx="2089" formatCode="General">
                  <c:v>1.7458208662443401E-3</c:v>
                </c:pt>
                <c:pt idx="2090" formatCode="General">
                  <c:v>1.6103688117792101E-3</c:v>
                </c:pt>
                <c:pt idx="2091" formatCode="General">
                  <c:v>1.4758840117695699E-3</c:v>
                </c:pt>
                <c:pt idx="2092" formatCode="General">
                  <c:v>1.3423346939894199E-3</c:v>
                </c:pt>
                <c:pt idx="2093" formatCode="General">
                  <c:v>1.20998370029959E-3</c:v>
                </c:pt>
                <c:pt idx="2094" formatCode="General">
                  <c:v>1.0789806256031301E-3</c:v>
                </c:pt>
                <c:pt idx="2095" formatCode="General">
                  <c:v>9.4954537375936199E-4</c:v>
                </c:pt>
                <c:pt idx="2096" formatCode="General">
                  <c:v>8.2196585654504596E-4</c:v>
                </c:pt>
                <c:pt idx="2097" formatCode="General">
                  <c:v>6.9578757433881805E-4</c:v>
                </c:pt>
                <c:pt idx="2098" formatCode="General">
                  <c:v>5.7091847781106904E-4</c:v>
                </c:pt>
                <c:pt idx="2099" formatCode="General">
                  <c:v>4.4778827018586599E-4</c:v>
                </c:pt>
                <c:pt idx="2100" formatCode="General">
                  <c:v>3.2651000307812398E-4</c:v>
                </c:pt>
                <c:pt idx="2101" formatCode="General">
                  <c:v>2.0718842334210399E-4</c:v>
                </c:pt>
                <c:pt idx="2102">
                  <c:v>8.9972564191317998E-5</c:v>
                </c:pt>
                <c:pt idx="2103">
                  <c:v>-2.5190546479254099E-5</c:v>
                </c:pt>
                <c:pt idx="2104" formatCode="General">
                  <c:v>-1.3875458114397899E-4</c:v>
                </c:pt>
                <c:pt idx="2105" formatCode="General">
                  <c:v>-2.4997822662725698E-4</c:v>
                </c:pt>
                <c:pt idx="2106" formatCode="General">
                  <c:v>-3.5857562847965002E-4</c:v>
                </c:pt>
                <c:pt idx="2107" formatCode="General">
                  <c:v>-4.6499744943991701E-4</c:v>
                </c:pt>
                <c:pt idx="2108" formatCode="General">
                  <c:v>-5.6890528354291905E-4</c:v>
                </c:pt>
                <c:pt idx="2109" formatCode="General">
                  <c:v>-6.7060183377643402E-4</c:v>
                </c:pt>
                <c:pt idx="2110" formatCode="General">
                  <c:v>-7.7007897017683405E-4</c:v>
                </c:pt>
                <c:pt idx="2111" formatCode="General">
                  <c:v>-8.6689758397573099E-4</c:v>
                </c:pt>
                <c:pt idx="2112" formatCode="General">
                  <c:v>-9.6101550335864704E-4</c:v>
                </c:pt>
                <c:pt idx="2113" formatCode="General">
                  <c:v>-1.0525322973848599E-3</c:v>
                </c:pt>
                <c:pt idx="2114" formatCode="General">
                  <c:v>-1.1413484684668399E-3</c:v>
                </c:pt>
                <c:pt idx="2115" formatCode="General">
                  <c:v>-1.2274053953666699E-3</c:v>
                </c:pt>
                <c:pt idx="2116" formatCode="General">
                  <c:v>-1.31059317855204E-3</c:v>
                </c:pt>
                <c:pt idx="2117" formatCode="General">
                  <c:v>-1.39109971849127E-3</c:v>
                </c:pt>
                <c:pt idx="2118" formatCode="General">
                  <c:v>-1.46899751704536E-3</c:v>
                </c:pt>
                <c:pt idx="2119" formatCode="General">
                  <c:v>-1.5437012954555901E-3</c:v>
                </c:pt>
                <c:pt idx="2120" formatCode="General">
                  <c:v>-1.6155404493774399E-3</c:v>
                </c:pt>
                <c:pt idx="2121" formatCode="General">
                  <c:v>-1.6847674401515101E-3</c:v>
                </c:pt>
                <c:pt idx="2122" formatCode="General">
                  <c:v>-1.75087972184444E-3</c:v>
                </c:pt>
                <c:pt idx="2123" formatCode="General">
                  <c:v>-1.813947400813E-3</c:v>
                </c:pt>
                <c:pt idx="2124" formatCode="General">
                  <c:v>-1.87401960140841E-3</c:v>
                </c:pt>
                <c:pt idx="2125" formatCode="General">
                  <c:v>-1.93099529903112E-3</c:v>
                </c:pt>
                <c:pt idx="2126" formatCode="General">
                  <c:v>-1.9849199218855101E-3</c:v>
                </c:pt>
                <c:pt idx="2127" formatCode="General">
                  <c:v>-2.0360312851698602E-3</c:v>
                </c:pt>
                <c:pt idx="2128" formatCode="General">
                  <c:v>-2.0841842907970199E-3</c:v>
                </c:pt>
                <c:pt idx="2129" formatCode="General">
                  <c:v>-2.1291682632353201E-3</c:v>
                </c:pt>
                <c:pt idx="2130" formatCode="General">
                  <c:v>-2.1710818357965102E-3</c:v>
                </c:pt>
                <c:pt idx="2131" formatCode="General">
                  <c:v>-2.2098941009278499E-3</c:v>
                </c:pt>
                <c:pt idx="2132" formatCode="General">
                  <c:v>-2.2458241734478099E-3</c:v>
                </c:pt>
                <c:pt idx="2133" formatCode="General">
                  <c:v>-2.2786477868808499E-3</c:v>
                </c:pt>
                <c:pt idx="2134" formatCode="General">
                  <c:v>-2.3081982946151201E-3</c:v>
                </c:pt>
                <c:pt idx="2135" formatCode="General">
                  <c:v>-2.3347108130135799E-3</c:v>
                </c:pt>
                <c:pt idx="2136" formatCode="General">
                  <c:v>-2.3582917186456601E-3</c:v>
                </c:pt>
                <c:pt idx="2137" formatCode="General">
                  <c:v>-2.37890946173869E-3</c:v>
                </c:pt>
                <c:pt idx="2138" formatCode="General">
                  <c:v>-2.3965313342615298E-3</c:v>
                </c:pt>
                <c:pt idx="2139" formatCode="General">
                  <c:v>-2.4110712637333801E-3</c:v>
                </c:pt>
                <c:pt idx="2140" formatCode="General">
                  <c:v>-2.4224892926390401E-3</c:v>
                </c:pt>
                <c:pt idx="2141" formatCode="General">
                  <c:v>-2.4309596599546399E-3</c:v>
                </c:pt>
                <c:pt idx="2142" formatCode="General">
                  <c:v>-2.4367699281087601E-3</c:v>
                </c:pt>
                <c:pt idx="2143" formatCode="General">
                  <c:v>-2.4398805457737502E-3</c:v>
                </c:pt>
                <c:pt idx="2144" formatCode="General">
                  <c:v>-2.4399541018917401E-3</c:v>
                </c:pt>
                <c:pt idx="2145" formatCode="General">
                  <c:v>-2.4373500405973098E-3</c:v>
                </c:pt>
                <c:pt idx="2146" formatCode="General">
                  <c:v>-2.4318954453257098E-3</c:v>
                </c:pt>
                <c:pt idx="2147" formatCode="General">
                  <c:v>-2.4233710360867999E-3</c:v>
                </c:pt>
                <c:pt idx="2148" formatCode="General">
                  <c:v>-2.4123553582041501E-3</c:v>
                </c:pt>
                <c:pt idx="2149" formatCode="General">
                  <c:v>-2.3986066904253902E-3</c:v>
                </c:pt>
                <c:pt idx="2150" formatCode="General">
                  <c:v>-2.3820404278120199E-3</c:v>
                </c:pt>
                <c:pt idx="2151" formatCode="General">
                  <c:v>-2.36301181462335E-3</c:v>
                </c:pt>
                <c:pt idx="2152" formatCode="General">
                  <c:v>-2.3412346632991602E-3</c:v>
                </c:pt>
                <c:pt idx="2153" formatCode="General">
                  <c:v>-2.31681612700345E-3</c:v>
                </c:pt>
                <c:pt idx="2154" formatCode="General">
                  <c:v>-2.2899359814403299E-3</c:v>
                </c:pt>
                <c:pt idx="2155" formatCode="General">
                  <c:v>-2.2605874285186798E-3</c:v>
                </c:pt>
                <c:pt idx="2156" formatCode="General">
                  <c:v>-2.2288041748790201E-3</c:v>
                </c:pt>
                <c:pt idx="2157" formatCode="General">
                  <c:v>-2.1945885709884001E-3</c:v>
                </c:pt>
                <c:pt idx="2158" formatCode="General">
                  <c:v>-2.1581590258267099E-3</c:v>
                </c:pt>
                <c:pt idx="2159" formatCode="General">
                  <c:v>-2.1194315489179599E-3</c:v>
                </c:pt>
                <c:pt idx="2160" formatCode="General">
                  <c:v>-2.07837506169335E-3</c:v>
                </c:pt>
                <c:pt idx="2161" formatCode="General">
                  <c:v>-2.03502542733502E-3</c:v>
                </c:pt>
                <c:pt idx="2162" formatCode="General">
                  <c:v>-1.9893114702072699E-3</c:v>
                </c:pt>
                <c:pt idx="2163" formatCode="General">
                  <c:v>-1.9414635302913901E-3</c:v>
                </c:pt>
                <c:pt idx="2164" formatCode="General">
                  <c:v>-1.8916088076869899E-3</c:v>
                </c:pt>
                <c:pt idx="2165" formatCode="General">
                  <c:v>-1.8395267347909401E-3</c:v>
                </c:pt>
                <c:pt idx="2166" formatCode="General">
                  <c:v>-1.78536203334214E-3</c:v>
                </c:pt>
                <c:pt idx="2167" formatCode="General">
                  <c:v>-1.7295205654536999E-3</c:v>
                </c:pt>
                <c:pt idx="2168" formatCode="General">
                  <c:v>-1.67164216192346E-3</c:v>
                </c:pt>
                <c:pt idx="2169" formatCode="General">
                  <c:v>-1.6115691430143399E-3</c:v>
                </c:pt>
                <c:pt idx="2170" formatCode="General">
                  <c:v>-1.5498379524696601E-3</c:v>
                </c:pt>
                <c:pt idx="2171" formatCode="General">
                  <c:v>-1.48635858326579E-3</c:v>
                </c:pt>
                <c:pt idx="2172" formatCode="General">
                  <c:v>-1.42101017245175E-3</c:v>
                </c:pt>
                <c:pt idx="2173" formatCode="General">
                  <c:v>-1.3538827454203301E-3</c:v>
                </c:pt>
                <c:pt idx="2174" formatCode="General">
                  <c:v>-1.2851816401202401E-3</c:v>
                </c:pt>
                <c:pt idx="2175" formatCode="General">
                  <c:v>-1.21484968806243E-3</c:v>
                </c:pt>
                <c:pt idx="2176" formatCode="General">
                  <c:v>-1.1426244695134601E-3</c:v>
                </c:pt>
                <c:pt idx="2177" formatCode="General">
                  <c:v>-1.0690037156649401E-3</c:v>
                </c:pt>
                <c:pt idx="2178" formatCode="General">
                  <c:v>-9.9404929957047292E-4</c:v>
                </c:pt>
                <c:pt idx="2179" formatCode="General">
                  <c:v>-9.1732900008874405E-4</c:v>
                </c:pt>
                <c:pt idx="2180" formatCode="General">
                  <c:v>-8.3925466875041398E-4</c:v>
                </c:pt>
                <c:pt idx="2181" formatCode="General">
                  <c:v>-7.5980123131887502E-4</c:v>
                </c:pt>
                <c:pt idx="2182" formatCode="General">
                  <c:v>-6.7898236299137704E-4</c:v>
                </c:pt>
                <c:pt idx="2183" formatCode="General">
                  <c:v>-5.9693584232454902E-4</c:v>
                </c:pt>
                <c:pt idx="2184" formatCode="General">
                  <c:v>-5.1326556732320897E-4</c:v>
                </c:pt>
                <c:pt idx="2185" formatCode="General">
                  <c:v>-4.2836424450797602E-4</c:v>
                </c:pt>
                <c:pt idx="2186" formatCode="General">
                  <c:v>-3.4215675762274501E-4</c:v>
                </c:pt>
                <c:pt idx="2187" formatCode="General">
                  <c:v>-2.5448307173311398E-4</c:v>
                </c:pt>
                <c:pt idx="2188" formatCode="General">
                  <c:v>-1.6601365411506399E-4</c:v>
                </c:pt>
                <c:pt idx="2189">
                  <c:v>-7.6813934230613996E-5</c:v>
                </c:pt>
                <c:pt idx="2190">
                  <c:v>1.38115470886508E-5</c:v>
                </c:pt>
                <c:pt idx="2191" formatCode="General">
                  <c:v>1.05758986068783E-4</c:v>
                </c:pt>
                <c:pt idx="2192" formatCode="General">
                  <c:v>1.98535652930429E-4</c:v>
                </c:pt>
                <c:pt idx="2193" formatCode="General">
                  <c:v>2.9224534097310203E-4</c:v>
                </c:pt>
                <c:pt idx="2194" formatCode="General">
                  <c:v>3.8689987868172602E-4</c:v>
                </c:pt>
                <c:pt idx="2195" formatCode="General">
                  <c:v>4.8239534247027999E-4</c:v>
                </c:pt>
                <c:pt idx="2196" formatCode="General">
                  <c:v>5.7870572111026904E-4</c:v>
                </c:pt>
                <c:pt idx="2197" formatCode="General">
                  <c:v>6.75976018499496E-4</c:v>
                </c:pt>
                <c:pt idx="2198" formatCode="General">
                  <c:v>7.7419913928566204E-4</c:v>
                </c:pt>
                <c:pt idx="2199" formatCode="General">
                  <c:v>8.7300440672648098E-4</c:v>
                </c:pt>
                <c:pt idx="2200" formatCode="General">
                  <c:v>9.7262822496761898E-4</c:v>
                </c:pt>
                <c:pt idx="2201" formatCode="General">
                  <c:v>1.0730794182672999E-3</c:v>
                </c:pt>
                <c:pt idx="2202" formatCode="General">
                  <c:v>1.1739413102582301E-3</c:v>
                </c:pt>
                <c:pt idx="2203" formatCode="General">
                  <c:v>1.2755781278952401E-3</c:v>
                </c:pt>
                <c:pt idx="2204" formatCode="General">
                  <c:v>1.3779983886613399E-3</c:v>
                </c:pt>
                <c:pt idx="2205" formatCode="General">
                  <c:v>1.4807393621026599E-3</c:v>
                </c:pt>
                <c:pt idx="2206" formatCode="General">
                  <c:v>1.58381715534502E-3</c:v>
                </c:pt>
                <c:pt idx="2207" formatCode="General">
                  <c:v>1.68752461892043E-3</c:v>
                </c:pt>
                <c:pt idx="2208" formatCode="General">
                  <c:v>1.7915687029100499E-3</c:v>
                </c:pt>
                <c:pt idx="2209" formatCode="General">
                  <c:v>1.8960152884313099E-3</c:v>
                </c:pt>
                <c:pt idx="2210" formatCode="General">
                  <c:v>2.00102998987729E-3</c:v>
                </c:pt>
                <c:pt idx="2211" formatCode="General">
                  <c:v>2.1063441211692899E-3</c:v>
                </c:pt>
                <c:pt idx="2212" formatCode="General">
                  <c:v>2.2119533296607401E-3</c:v>
                </c:pt>
                <c:pt idx="2213" formatCode="General">
                  <c:v>2.31786844053767E-3</c:v>
                </c:pt>
                <c:pt idx="2214" formatCode="General">
                  <c:v>2.42408208606357E-3</c:v>
                </c:pt>
                <c:pt idx="2215" formatCode="General">
                  <c:v>2.53043522543887E-3</c:v>
                </c:pt>
                <c:pt idx="2216" formatCode="General">
                  <c:v>2.6366483234816999E-3</c:v>
                </c:pt>
                <c:pt idx="2217" formatCode="General">
                  <c:v>2.7430458956651999E-3</c:v>
                </c:pt>
                <c:pt idx="2218" formatCode="General">
                  <c:v>2.8496561948371901E-3</c:v>
                </c:pt>
                <c:pt idx="2219" formatCode="General">
                  <c:v>2.9561063877387799E-3</c:v>
                </c:pt>
                <c:pt idx="2220" formatCode="General">
                  <c:v>3.0624940010918898E-3</c:v>
                </c:pt>
                <c:pt idx="2221" formatCode="General">
                  <c:v>3.1687310785543702E-3</c:v>
                </c:pt>
                <c:pt idx="2222" formatCode="General">
                  <c:v>3.27482347402547E-3</c:v>
                </c:pt>
                <c:pt idx="2223" formatCode="General">
                  <c:v>3.3810563144912099E-3</c:v>
                </c:pt>
                <c:pt idx="2224" formatCode="General">
                  <c:v>3.4871002423454999E-3</c:v>
                </c:pt>
                <c:pt idx="2225" formatCode="General">
                  <c:v>3.59265709317732E-3</c:v>
                </c:pt>
                <c:pt idx="2226" formatCode="General">
                  <c:v>3.6976421815075201E-3</c:v>
                </c:pt>
                <c:pt idx="2227" formatCode="General">
                  <c:v>3.8024066278542499E-3</c:v>
                </c:pt>
                <c:pt idx="2228" formatCode="General">
                  <c:v>3.9071586317385998E-3</c:v>
                </c:pt>
                <c:pt idx="2229" formatCode="General">
                  <c:v>4.0113365858411203E-3</c:v>
                </c:pt>
                <c:pt idx="2230" formatCode="General">
                  <c:v>4.1150243608511399E-3</c:v>
                </c:pt>
                <c:pt idx="2231" formatCode="General">
                  <c:v>4.2180228909761697E-3</c:v>
                </c:pt>
                <c:pt idx="2232" formatCode="General">
                  <c:v>4.3203979938164598E-3</c:v>
                </c:pt>
                <c:pt idx="2233" formatCode="General">
                  <c:v>4.42239865233361E-3</c:v>
                </c:pt>
                <c:pt idx="2234" formatCode="General">
                  <c:v>4.5237572624395499E-3</c:v>
                </c:pt>
                <c:pt idx="2235" formatCode="General">
                  <c:v>4.6244011181884002E-3</c:v>
                </c:pt>
                <c:pt idx="2236" formatCode="General">
                  <c:v>4.7239006951259902E-3</c:v>
                </c:pt>
                <c:pt idx="2237" formatCode="General">
                  <c:v>4.8225248322179204E-3</c:v>
                </c:pt>
                <c:pt idx="2238" formatCode="General">
                  <c:v>4.9208068891661398E-3</c:v>
                </c:pt>
                <c:pt idx="2239" formatCode="General">
                  <c:v>5.0183795821557003E-3</c:v>
                </c:pt>
                <c:pt idx="2240" formatCode="General">
                  <c:v>5.1147400918962801E-3</c:v>
                </c:pt>
                <c:pt idx="2241" formatCode="General">
                  <c:v>5.2098545948605903E-3</c:v>
                </c:pt>
                <c:pt idx="2242" formatCode="General">
                  <c:v>5.3038863994756599E-3</c:v>
                </c:pt>
                <c:pt idx="2243" formatCode="General">
                  <c:v>5.3969037922979701E-3</c:v>
                </c:pt>
                <c:pt idx="2244" formatCode="General">
                  <c:v>5.4889294908774203E-3</c:v>
                </c:pt>
                <c:pt idx="2245" formatCode="General">
                  <c:v>5.5797713204362304E-3</c:v>
                </c:pt>
                <c:pt idx="2246" formatCode="General">
                  <c:v>5.6695248914182999E-3</c:v>
                </c:pt>
                <c:pt idx="2247" formatCode="General">
                  <c:v>5.7578895914208797E-3</c:v>
                </c:pt>
                <c:pt idx="2248" formatCode="General">
                  <c:v>5.8446631613650098E-3</c:v>
                </c:pt>
                <c:pt idx="2249" formatCode="General">
                  <c:v>5.9302508673650103E-3</c:v>
                </c:pt>
                <c:pt idx="2250" formatCode="General">
                  <c:v>6.0144858891547602E-3</c:v>
                </c:pt>
                <c:pt idx="2251" formatCode="General">
                  <c:v>6.0972252294343703E-3</c:v>
                </c:pt>
                <c:pt idx="2252" formatCode="General">
                  <c:v>6.1785595828795902E-3</c:v>
                </c:pt>
                <c:pt idx="2253" formatCode="General">
                  <c:v>6.2583670295786398E-3</c:v>
                </c:pt>
                <c:pt idx="2254" formatCode="General">
                  <c:v>6.3365551866110996E-3</c:v>
                </c:pt>
                <c:pt idx="2255" formatCode="General">
                  <c:v>6.41304877265504E-3</c:v>
                </c:pt>
                <c:pt idx="2256" formatCode="General">
                  <c:v>6.48780078304437E-3</c:v>
                </c:pt>
                <c:pt idx="2257" formatCode="General">
                  <c:v>6.5608588515953699E-3</c:v>
                </c:pt>
                <c:pt idx="2258" formatCode="General">
                  <c:v>6.6322042555013502E-3</c:v>
                </c:pt>
                <c:pt idx="2259" formatCode="General">
                  <c:v>6.7019124942824101E-3</c:v>
                </c:pt>
                <c:pt idx="2260" formatCode="General">
                  <c:v>6.7699057377956697E-3</c:v>
                </c:pt>
                <c:pt idx="2261" formatCode="General">
                  <c:v>6.8360613413529303E-3</c:v>
                </c:pt>
                <c:pt idx="2262" formatCode="General">
                  <c:v>6.9003194138645696E-3</c:v>
                </c:pt>
                <c:pt idx="2263" formatCode="General">
                  <c:v>6.9625120481513203E-3</c:v>
                </c:pt>
                <c:pt idx="2264" formatCode="General">
                  <c:v>7.0227927362513402E-3</c:v>
                </c:pt>
                <c:pt idx="2265" formatCode="General">
                  <c:v>7.0810868508285503E-3</c:v>
                </c:pt>
                <c:pt idx="2266" formatCode="General">
                  <c:v>7.1373358139685599E-3</c:v>
                </c:pt>
                <c:pt idx="2267" formatCode="General">
                  <c:v>7.1917830034719504E-3</c:v>
                </c:pt>
                <c:pt idx="2268" formatCode="General">
                  <c:v>7.2439198263941204E-3</c:v>
                </c:pt>
                <c:pt idx="2269" formatCode="General">
                  <c:v>7.29399822443038E-3</c:v>
                </c:pt>
                <c:pt idx="2270" formatCode="General">
                  <c:v>7.3422549230067798E-3</c:v>
                </c:pt>
                <c:pt idx="2271" formatCode="General">
                  <c:v>7.38813931910055E-3</c:v>
                </c:pt>
                <c:pt idx="2272" formatCode="General">
                  <c:v>7.4317989628795702E-3</c:v>
                </c:pt>
                <c:pt idx="2273" formatCode="General">
                  <c:v>7.4734024280121601E-3</c:v>
                </c:pt>
                <c:pt idx="2274" formatCode="General">
                  <c:v>7.5126876036677196E-3</c:v>
                </c:pt>
                <c:pt idx="2275" formatCode="General">
                  <c:v>7.5498655988367903E-3</c:v>
                </c:pt>
                <c:pt idx="2276" formatCode="General">
                  <c:v>7.5847134501774898E-3</c:v>
                </c:pt>
                <c:pt idx="2277" formatCode="General">
                  <c:v>7.6170269531767301E-3</c:v>
                </c:pt>
                <c:pt idx="2278" formatCode="General">
                  <c:v>7.6471916626069799E-3</c:v>
                </c:pt>
                <c:pt idx="2279" formatCode="General">
                  <c:v>7.6749433379993898E-3</c:v>
                </c:pt>
                <c:pt idx="2280" formatCode="General">
                  <c:v>7.7003601656191797E-3</c:v>
                </c:pt>
                <c:pt idx="2281" formatCode="General">
                  <c:v>7.7236662958172497E-3</c:v>
                </c:pt>
                <c:pt idx="2282" formatCode="General">
                  <c:v>7.7444998549099303E-3</c:v>
                </c:pt>
                <c:pt idx="2283" formatCode="General">
                  <c:v>7.7628864189530702E-3</c:v>
                </c:pt>
                <c:pt idx="2284" formatCode="General">
                  <c:v>7.7790702755468196E-3</c:v>
                </c:pt>
                <c:pt idx="2285" formatCode="General">
                  <c:v>7.7929861244596596E-3</c:v>
                </c:pt>
                <c:pt idx="2286" formatCode="General">
                  <c:v>7.8044259076841998E-3</c:v>
                </c:pt>
                <c:pt idx="2287" formatCode="General">
                  <c:v>7.8131202768746202E-3</c:v>
                </c:pt>
                <c:pt idx="2288" formatCode="General">
                  <c:v>7.8193793085960805E-3</c:v>
                </c:pt>
                <c:pt idx="2289" formatCode="General">
                  <c:v>7.8234430663830703E-3</c:v>
                </c:pt>
                <c:pt idx="2290" formatCode="General">
                  <c:v>7.8252559520595108E-3</c:v>
                </c:pt>
                <c:pt idx="2291" formatCode="General">
                  <c:v>7.8246245886258205E-3</c:v>
                </c:pt>
                <c:pt idx="2292" formatCode="General">
                  <c:v>7.8214542962894706E-3</c:v>
                </c:pt>
                <c:pt idx="2293" formatCode="General">
                  <c:v>7.8159440709145399E-3</c:v>
                </c:pt>
                <c:pt idx="2294" formatCode="General">
                  <c:v>7.8080426348766602E-3</c:v>
                </c:pt>
                <c:pt idx="2295" formatCode="General">
                  <c:v>7.7976330784258101E-3</c:v>
                </c:pt>
                <c:pt idx="2296" formatCode="General">
                  <c:v>7.7846951404565304E-3</c:v>
                </c:pt>
                <c:pt idx="2297" formatCode="General">
                  <c:v>7.7692758200350398E-3</c:v>
                </c:pt>
                <c:pt idx="2298" formatCode="General">
                  <c:v>7.7517045744824199E-3</c:v>
                </c:pt>
                <c:pt idx="2299" formatCode="General">
                  <c:v>7.7319947290814201E-3</c:v>
                </c:pt>
                <c:pt idx="2300" formatCode="General">
                  <c:v>7.7099771909485302E-3</c:v>
                </c:pt>
                <c:pt idx="2301" formatCode="General">
                  <c:v>7.6858433901823503E-3</c:v>
                </c:pt>
                <c:pt idx="2302" formatCode="General">
                  <c:v>7.6591962732487501E-3</c:v>
                </c:pt>
                <c:pt idx="2303" formatCode="General">
                  <c:v>7.6298894107263496E-3</c:v>
                </c:pt>
                <c:pt idx="2304" formatCode="General">
                  <c:v>7.5985369538331604E-3</c:v>
                </c:pt>
                <c:pt idx="2305" formatCode="General">
                  <c:v>7.5652544877703202E-3</c:v>
                </c:pt>
                <c:pt idx="2306" formatCode="General">
                  <c:v>7.5296589168933501E-3</c:v>
                </c:pt>
                <c:pt idx="2307" formatCode="General">
                  <c:v>7.49171249773865E-3</c:v>
                </c:pt>
                <c:pt idx="2308" formatCode="General">
                  <c:v>7.4514638983430503E-3</c:v>
                </c:pt>
                <c:pt idx="2309" formatCode="General">
                  <c:v>7.4093259796446402E-3</c:v>
                </c:pt>
                <c:pt idx="2310" formatCode="General">
                  <c:v>7.3652829085699596E-3</c:v>
                </c:pt>
                <c:pt idx="2311" formatCode="General">
                  <c:v>7.31890695422306E-3</c:v>
                </c:pt>
                <c:pt idx="2312" formatCode="General">
                  <c:v>7.2705692952906298E-3</c:v>
                </c:pt>
                <c:pt idx="2313" formatCode="General">
                  <c:v>7.2203793192788602E-3</c:v>
                </c:pt>
                <c:pt idx="2314" formatCode="General">
                  <c:v>7.1681967541225404E-3</c:v>
                </c:pt>
                <c:pt idx="2315" formatCode="General">
                  <c:v>7.1138513919863601E-3</c:v>
                </c:pt>
                <c:pt idx="2316" formatCode="General">
                  <c:v>7.0576375212438999E-3</c:v>
                </c:pt>
                <c:pt idx="2317" formatCode="General">
                  <c:v>6.9999119503575003E-3</c:v>
                </c:pt>
                <c:pt idx="2318" formatCode="General">
                  <c:v>6.9404678879994098E-3</c:v>
                </c:pt>
                <c:pt idx="2319" formatCode="General">
                  <c:v>6.8793061954457203E-3</c:v>
                </c:pt>
                <c:pt idx="2320" formatCode="General">
                  <c:v>6.8164540702244404E-3</c:v>
                </c:pt>
                <c:pt idx="2321" formatCode="General">
                  <c:v>6.7520478332615298E-3</c:v>
                </c:pt>
                <c:pt idx="2322" formatCode="General">
                  <c:v>6.6859894330721396E-3</c:v>
                </c:pt>
                <c:pt idx="2323" formatCode="General">
                  <c:v>6.61822281949418E-3</c:v>
                </c:pt>
                <c:pt idx="2324" formatCode="General">
                  <c:v>6.5490341902645598E-3</c:v>
                </c:pt>
                <c:pt idx="2325" formatCode="General">
                  <c:v>6.4784402108501796E-3</c:v>
                </c:pt>
                <c:pt idx="2326" formatCode="General">
                  <c:v>6.4066033232661398E-3</c:v>
                </c:pt>
                <c:pt idx="2327" formatCode="General">
                  <c:v>6.3336725785760198E-3</c:v>
                </c:pt>
                <c:pt idx="2328" formatCode="General">
                  <c:v>6.25949094814397E-3</c:v>
                </c:pt>
                <c:pt idx="2329" formatCode="General">
                  <c:v>6.1839865601038303E-3</c:v>
                </c:pt>
                <c:pt idx="2330" formatCode="General">
                  <c:v>6.1074398239308802E-3</c:v>
                </c:pt>
                <c:pt idx="2331" formatCode="General">
                  <c:v>6.0298105757465104E-3</c:v>
                </c:pt>
                <c:pt idx="2332" formatCode="General">
                  <c:v>5.9512662874725304E-3</c:v>
                </c:pt>
                <c:pt idx="2333" formatCode="General">
                  <c:v>5.8719091157698198E-3</c:v>
                </c:pt>
                <c:pt idx="2334" formatCode="General">
                  <c:v>5.7918058174123198E-3</c:v>
                </c:pt>
                <c:pt idx="2335" formatCode="General">
                  <c:v>5.7108476225022197E-3</c:v>
                </c:pt>
                <c:pt idx="2336" formatCode="General">
                  <c:v>5.6290892695554902E-3</c:v>
                </c:pt>
                <c:pt idx="2337" formatCode="General">
                  <c:v>5.5467872874694502E-3</c:v>
                </c:pt>
                <c:pt idx="2338" formatCode="General">
                  <c:v>5.4637962659618497E-3</c:v>
                </c:pt>
                <c:pt idx="2339" formatCode="General">
                  <c:v>5.3804877240572202E-3</c:v>
                </c:pt>
                <c:pt idx="2340" formatCode="General">
                  <c:v>5.2969832656128996E-3</c:v>
                </c:pt>
                <c:pt idx="2341" formatCode="General">
                  <c:v>5.2128711972788096E-3</c:v>
                </c:pt>
                <c:pt idx="2342" formatCode="General">
                  <c:v>5.1284743541315696E-3</c:v>
                </c:pt>
                <c:pt idx="2343" formatCode="General">
                  <c:v>5.0440291605226102E-3</c:v>
                </c:pt>
                <c:pt idx="2344" formatCode="General">
                  <c:v>4.95933730121134E-3</c:v>
                </c:pt>
                <c:pt idx="2345" formatCode="General">
                  <c:v>4.8748897167647104E-3</c:v>
                </c:pt>
                <c:pt idx="2346" formatCode="General">
                  <c:v>4.7904719690923603E-3</c:v>
                </c:pt>
                <c:pt idx="2347" formatCode="General">
                  <c:v>4.70589886731578E-3</c:v>
                </c:pt>
                <c:pt idx="2348" formatCode="General">
                  <c:v>4.6214356185449203E-3</c:v>
                </c:pt>
                <c:pt idx="2349" formatCode="General">
                  <c:v>4.5373797057842898E-3</c:v>
                </c:pt>
                <c:pt idx="2350" formatCode="General">
                  <c:v>4.4537988996950703E-3</c:v>
                </c:pt>
                <c:pt idx="2351" formatCode="General">
                  <c:v>4.3706346711652197E-3</c:v>
                </c:pt>
                <c:pt idx="2352" formatCode="General">
                  <c:v>4.2881027328569203E-3</c:v>
                </c:pt>
                <c:pt idx="2353" formatCode="General">
                  <c:v>4.2062757096673004E-3</c:v>
                </c:pt>
                <c:pt idx="2354" formatCode="General">
                  <c:v>4.1248873418904203E-3</c:v>
                </c:pt>
                <c:pt idx="2355" formatCode="General">
                  <c:v>4.0439882557281497E-3</c:v>
                </c:pt>
                <c:pt idx="2356" formatCode="General">
                  <c:v>3.9640244818868299E-3</c:v>
                </c:pt>
                <c:pt idx="2357" formatCode="General">
                  <c:v>3.8849537595532901E-3</c:v>
                </c:pt>
                <c:pt idx="2358" formatCode="General">
                  <c:v>3.8068816756807499E-3</c:v>
                </c:pt>
                <c:pt idx="2359" formatCode="General">
                  <c:v>3.72989312832349E-3</c:v>
                </c:pt>
                <c:pt idx="2360" formatCode="General">
                  <c:v>3.6537960020439301E-3</c:v>
                </c:pt>
                <c:pt idx="2361" formatCode="General">
                  <c:v>3.5789177949942701E-3</c:v>
                </c:pt>
                <c:pt idx="2362" formatCode="General">
                  <c:v>3.50559064543071E-3</c:v>
                </c:pt>
                <c:pt idx="2363" formatCode="General">
                  <c:v>3.4332836270501098E-3</c:v>
                </c:pt>
                <c:pt idx="2364" formatCode="General">
                  <c:v>3.3620554042496E-3</c:v>
                </c:pt>
                <c:pt idx="2365" formatCode="General">
                  <c:v>3.2925401899414398E-3</c:v>
                </c:pt>
                <c:pt idx="2366" formatCode="General">
                  <c:v>3.2245206645623E-3</c:v>
                </c:pt>
                <c:pt idx="2367" formatCode="General">
                  <c:v>3.1580160555417201E-3</c:v>
                </c:pt>
                <c:pt idx="2368" formatCode="General">
                  <c:v>3.0929136087049498E-3</c:v>
                </c:pt>
                <c:pt idx="2369" formatCode="General">
                  <c:v>3.0293135441681399E-3</c:v>
                </c:pt>
                <c:pt idx="2370" formatCode="General">
                  <c:v>2.9674771244978101E-3</c:v>
                </c:pt>
                <c:pt idx="2371" formatCode="General">
                  <c:v>2.9074691467666199E-3</c:v>
                </c:pt>
                <c:pt idx="2372" formatCode="General">
                  <c:v>2.8493152366833598E-3</c:v>
                </c:pt>
                <c:pt idx="2373" formatCode="General">
                  <c:v>2.7929624045214701E-3</c:v>
                </c:pt>
                <c:pt idx="2374" formatCode="General">
                  <c:v>2.73855738109146E-3</c:v>
                </c:pt>
                <c:pt idx="2375" formatCode="General">
                  <c:v>2.6858949472607701E-3</c:v>
                </c:pt>
                <c:pt idx="2376" formatCode="General">
                  <c:v>2.6354037828488098E-3</c:v>
                </c:pt>
                <c:pt idx="2377" formatCode="General">
                  <c:v>2.58701651846442E-3</c:v>
                </c:pt>
                <c:pt idx="2378" formatCode="General">
                  <c:v>2.5404966410950101E-3</c:v>
                </c:pt>
                <c:pt idx="2379" formatCode="General">
                  <c:v>2.4961046868614899E-3</c:v>
                </c:pt>
                <c:pt idx="2380" formatCode="General">
                  <c:v>2.4537831732657899E-3</c:v>
                </c:pt>
                <c:pt idx="2381" formatCode="General">
                  <c:v>2.41362914479973E-3</c:v>
                </c:pt>
                <c:pt idx="2382" formatCode="General">
                  <c:v>2.37562261805429E-3</c:v>
                </c:pt>
                <c:pt idx="2383" formatCode="General">
                  <c:v>2.3397442679399701E-3</c:v>
                </c:pt>
                <c:pt idx="2384" formatCode="General">
                  <c:v>2.3062496641968102E-3</c:v>
                </c:pt>
                <c:pt idx="2385" formatCode="General">
                  <c:v>2.2749982055201099E-3</c:v>
                </c:pt>
                <c:pt idx="2386" formatCode="General">
                  <c:v>2.2459134417989E-3</c:v>
                </c:pt>
                <c:pt idx="2387" formatCode="General">
                  <c:v>2.2191851468320099E-3</c:v>
                </c:pt>
                <c:pt idx="2388" formatCode="General">
                  <c:v>2.1944396525212001E-3</c:v>
                </c:pt>
                <c:pt idx="2389" formatCode="General">
                  <c:v>2.1719122885647899E-3</c:v>
                </c:pt>
                <c:pt idx="2390" formatCode="General">
                  <c:v>2.1519502357806499E-3</c:v>
                </c:pt>
                <c:pt idx="2391" formatCode="General">
                  <c:v>2.1342353072320501E-3</c:v>
                </c:pt>
                <c:pt idx="2392" formatCode="General">
                  <c:v>2.1187489968765398E-3</c:v>
                </c:pt>
                <c:pt idx="2393" formatCode="General">
                  <c:v>2.1057292307564701E-3</c:v>
                </c:pt>
                <c:pt idx="2394" formatCode="General">
                  <c:v>2.0951530722045099E-3</c:v>
                </c:pt>
                <c:pt idx="2395" formatCode="General">
                  <c:v>2.0867099506400302E-3</c:v>
                </c:pt>
                <c:pt idx="2396" formatCode="General">
                  <c:v>2.0804715431820401E-3</c:v>
                </c:pt>
                <c:pt idx="2397" formatCode="General">
                  <c:v>2.0766540383371098E-3</c:v>
                </c:pt>
                <c:pt idx="2398" formatCode="General">
                  <c:v>2.07526529343208E-3</c:v>
                </c:pt>
                <c:pt idx="2399" formatCode="General">
                  <c:v>2.0757828779560399E-3</c:v>
                </c:pt>
                <c:pt idx="2400" formatCode="General">
                  <c:v>2.07850725939676E-3</c:v>
                </c:pt>
                <c:pt idx="2401" formatCode="General">
                  <c:v>2.0836805295998302E-3</c:v>
                </c:pt>
                <c:pt idx="2402" formatCode="General">
                  <c:v>2.09091787877797E-3</c:v>
                </c:pt>
                <c:pt idx="2403" formatCode="General">
                  <c:v>2.1006106412783799E-3</c:v>
                </c:pt>
                <c:pt idx="2404" formatCode="General">
                  <c:v>2.1127423923008701E-3</c:v>
                </c:pt>
                <c:pt idx="2405" formatCode="General">
                  <c:v>2.12661804294732E-3</c:v>
                </c:pt>
                <c:pt idx="2406" formatCode="General">
                  <c:v>2.1422979484213701E-3</c:v>
                </c:pt>
                <c:pt idx="2407" formatCode="General">
                  <c:v>2.16020842589913E-3</c:v>
                </c:pt>
                <c:pt idx="2408" formatCode="General">
                  <c:v>2.1802823201591799E-3</c:v>
                </c:pt>
                <c:pt idx="2409" formatCode="General">
                  <c:v>2.2027992848928698E-3</c:v>
                </c:pt>
                <c:pt idx="2410" formatCode="General">
                  <c:v>2.2272652433195702E-3</c:v>
                </c:pt>
                <c:pt idx="2411" formatCode="General">
                  <c:v>2.2532003360823901E-3</c:v>
                </c:pt>
                <c:pt idx="2412" formatCode="General">
                  <c:v>2.2810260322296801E-3</c:v>
                </c:pt>
                <c:pt idx="2413" formatCode="General">
                  <c:v>2.31078611163992E-3</c:v>
                </c:pt>
                <c:pt idx="2414" formatCode="General">
                  <c:v>2.3427327139197399E-3</c:v>
                </c:pt>
                <c:pt idx="2415" formatCode="General">
                  <c:v>2.3767404873512202E-3</c:v>
                </c:pt>
                <c:pt idx="2416" formatCode="General">
                  <c:v>2.4123885095437701E-3</c:v>
                </c:pt>
                <c:pt idx="2417" formatCode="General">
                  <c:v>2.4496648352099501E-3</c:v>
                </c:pt>
                <c:pt idx="2418" formatCode="General">
                  <c:v>2.4888110287760402E-3</c:v>
                </c:pt>
                <c:pt idx="2419" formatCode="General">
                  <c:v>2.52946432899039E-3</c:v>
                </c:pt>
                <c:pt idx="2420" formatCode="General">
                  <c:v>2.57152756673302E-3</c:v>
                </c:pt>
                <c:pt idx="2421" formatCode="General">
                  <c:v>2.6153712689002601E-3</c:v>
                </c:pt>
                <c:pt idx="2422" formatCode="General">
                  <c:v>2.66057811472487E-3</c:v>
                </c:pt>
                <c:pt idx="2423" formatCode="General">
                  <c:v>2.7073769649741701E-3</c:v>
                </c:pt>
                <c:pt idx="2424" formatCode="General">
                  <c:v>2.75572310958151E-3</c:v>
                </c:pt>
                <c:pt idx="2425" formatCode="General">
                  <c:v>2.8052245069220502E-3</c:v>
                </c:pt>
                <c:pt idx="2426" formatCode="General">
                  <c:v>2.8561570808068701E-3</c:v>
                </c:pt>
                <c:pt idx="2427" formatCode="General">
                  <c:v>2.9084806386263599E-3</c:v>
                </c:pt>
                <c:pt idx="2428" formatCode="General">
                  <c:v>2.9621410809831201E-3</c:v>
                </c:pt>
                <c:pt idx="2429" formatCode="General">
                  <c:v>3.0171518473141499E-3</c:v>
                </c:pt>
                <c:pt idx="2430" formatCode="General">
                  <c:v>3.0731707145456302E-3</c:v>
                </c:pt>
                <c:pt idx="2431" formatCode="General">
                  <c:v>3.1298313616836999E-3</c:v>
                </c:pt>
                <c:pt idx="2432" formatCode="General">
                  <c:v>3.1875799209194898E-3</c:v>
                </c:pt>
                <c:pt idx="2433" formatCode="General">
                  <c:v>3.2465456843319101E-3</c:v>
                </c:pt>
                <c:pt idx="2434" formatCode="General">
                  <c:v>3.3061512538538999E-3</c:v>
                </c:pt>
                <c:pt idx="2435" formatCode="General">
                  <c:v>3.36674859738469E-3</c:v>
                </c:pt>
                <c:pt idx="2436" formatCode="General">
                  <c:v>3.4283979497879702E-3</c:v>
                </c:pt>
                <c:pt idx="2437" formatCode="General">
                  <c:v>3.4909681594092901E-3</c:v>
                </c:pt>
                <c:pt idx="2438" formatCode="General">
                  <c:v>3.55416853875008E-3</c:v>
                </c:pt>
                <c:pt idx="2439" formatCode="General">
                  <c:v>3.61798170410557E-3</c:v>
                </c:pt>
                <c:pt idx="2440" formatCode="General">
                  <c:v>3.6826492188646001E-3</c:v>
                </c:pt>
                <c:pt idx="2441" formatCode="General">
                  <c:v>3.7476556459334399E-3</c:v>
                </c:pt>
                <c:pt idx="2442" formatCode="General">
                  <c:v>3.8131091850407599E-3</c:v>
                </c:pt>
                <c:pt idx="2443" formatCode="General">
                  <c:v>3.87912424744487E-3</c:v>
                </c:pt>
                <c:pt idx="2444" formatCode="General">
                  <c:v>3.9456220184987496E-3</c:v>
                </c:pt>
                <c:pt idx="2445" formatCode="General">
                  <c:v>4.0127405617360499E-3</c:v>
                </c:pt>
                <c:pt idx="2446" formatCode="General">
                  <c:v>4.0799934459564901E-3</c:v>
                </c:pt>
                <c:pt idx="2447" formatCode="General">
                  <c:v>4.14733054509972E-3</c:v>
                </c:pt>
                <c:pt idx="2448" formatCode="General">
                  <c:v>4.2148498488008999E-3</c:v>
                </c:pt>
                <c:pt idx="2449" formatCode="General">
                  <c:v>4.2826618763388297E-3</c:v>
                </c:pt>
                <c:pt idx="2450" formatCode="General">
                  <c:v>4.3508340327736098E-3</c:v>
                </c:pt>
                <c:pt idx="2451" formatCode="General">
                  <c:v>4.4189314674362799E-3</c:v>
                </c:pt>
                <c:pt idx="2452" formatCode="General">
                  <c:v>4.4869992010360803E-3</c:v>
                </c:pt>
                <c:pt idx="2453" formatCode="General">
                  <c:v>4.55489461380355E-3</c:v>
                </c:pt>
                <c:pt idx="2454" formatCode="General">
                  <c:v>4.6227926122403302E-3</c:v>
                </c:pt>
                <c:pt idx="2455" formatCode="General">
                  <c:v>4.6907731271284203E-3</c:v>
                </c:pt>
                <c:pt idx="2456" formatCode="General">
                  <c:v>4.7584430822295602E-3</c:v>
                </c:pt>
                <c:pt idx="2457" formatCode="General">
                  <c:v>4.8259849985998098E-3</c:v>
                </c:pt>
                <c:pt idx="2458" formatCode="General">
                  <c:v>4.8933476263973803E-3</c:v>
                </c:pt>
                <c:pt idx="2459" formatCode="General">
                  <c:v>4.9605592394219101E-3</c:v>
                </c:pt>
                <c:pt idx="2460" formatCode="General">
                  <c:v>5.0273852781545399E-3</c:v>
                </c:pt>
                <c:pt idx="2461" formatCode="General">
                  <c:v>5.0935299213834603E-3</c:v>
                </c:pt>
                <c:pt idx="2462" formatCode="General">
                  <c:v>5.1594060777040698E-3</c:v>
                </c:pt>
                <c:pt idx="2463" formatCode="General">
                  <c:v>5.2248913680393297E-3</c:v>
                </c:pt>
                <c:pt idx="2464" formatCode="General">
                  <c:v>5.2898193147760198E-3</c:v>
                </c:pt>
                <c:pt idx="2465" formatCode="General">
                  <c:v>5.3541690006660104E-3</c:v>
                </c:pt>
                <c:pt idx="2466" formatCode="General">
                  <c:v>5.4178754848094902E-3</c:v>
                </c:pt>
                <c:pt idx="2467" formatCode="General">
                  <c:v>5.4810209824732699E-3</c:v>
                </c:pt>
                <c:pt idx="2468" formatCode="General">
                  <c:v>5.5435371258849599E-3</c:v>
                </c:pt>
                <c:pt idx="2469" formatCode="General">
                  <c:v>5.6052098017225797E-3</c:v>
                </c:pt>
                <c:pt idx="2470" formatCode="General">
                  <c:v>5.6660323262212597E-3</c:v>
                </c:pt>
                <c:pt idx="2471" formatCode="General">
                  <c:v>5.7260173518899503E-3</c:v>
                </c:pt>
                <c:pt idx="2472" formatCode="General">
                  <c:v>5.7852893186176998E-3</c:v>
                </c:pt>
                <c:pt idx="2473" formatCode="General">
                  <c:v>5.8436409345506901E-3</c:v>
                </c:pt>
                <c:pt idx="2474" formatCode="General">
                  <c:v>5.9009216548218096E-3</c:v>
                </c:pt>
                <c:pt idx="2475" formatCode="General">
                  <c:v>5.95744187189318E-3</c:v>
                </c:pt>
                <c:pt idx="2476" formatCode="General">
                  <c:v>6.0130452563275502E-3</c:v>
                </c:pt>
                <c:pt idx="2477" formatCode="General">
                  <c:v>6.0675620663931899E-3</c:v>
                </c:pt>
                <c:pt idx="2478" formatCode="General">
                  <c:v>6.12072339973916E-3</c:v>
                </c:pt>
                <c:pt idx="2479" formatCode="General">
                  <c:v>6.1727129202114499E-3</c:v>
                </c:pt>
                <c:pt idx="2480" formatCode="General">
                  <c:v>6.2239138787534001E-3</c:v>
                </c:pt>
                <c:pt idx="2481" formatCode="General">
                  <c:v>6.2742339312984704E-3</c:v>
                </c:pt>
                <c:pt idx="2482" formatCode="General">
                  <c:v>6.3232300412677401E-3</c:v>
                </c:pt>
                <c:pt idx="2483" formatCode="General">
                  <c:v>6.3706110311306701E-3</c:v>
                </c:pt>
                <c:pt idx="2484" formatCode="General">
                  <c:v>6.4167280163592898E-3</c:v>
                </c:pt>
                <c:pt idx="2485" formatCode="General">
                  <c:v>6.4616115238370804E-3</c:v>
                </c:pt>
                <c:pt idx="2486" formatCode="General">
                  <c:v>6.5053723119188403E-3</c:v>
                </c:pt>
                <c:pt idx="2487" formatCode="General">
                  <c:v>6.5476511547379801E-3</c:v>
                </c:pt>
                <c:pt idx="2488" formatCode="General">
                  <c:v>6.5883476697375203E-3</c:v>
                </c:pt>
                <c:pt idx="2489" formatCode="General">
                  <c:v>6.6279659030701798E-3</c:v>
                </c:pt>
                <c:pt idx="2490" formatCode="General">
                  <c:v>6.6659759947448102E-3</c:v>
                </c:pt>
                <c:pt idx="2491" formatCode="General">
                  <c:v>6.70232822039516E-3</c:v>
                </c:pt>
                <c:pt idx="2492" formatCode="General">
                  <c:v>6.73719574408169E-3</c:v>
                </c:pt>
                <c:pt idx="2493" formatCode="General">
                  <c:v>6.7704858324750296E-3</c:v>
                </c:pt>
                <c:pt idx="2494" formatCode="General">
                  <c:v>6.8021815941364701E-3</c:v>
                </c:pt>
                <c:pt idx="2495" formatCode="General">
                  <c:v>6.8322525068233398E-3</c:v>
                </c:pt>
                <c:pt idx="2496" formatCode="General">
                  <c:v>6.8605314583213197E-3</c:v>
                </c:pt>
                <c:pt idx="2497" formatCode="General">
                  <c:v>6.88727907052962E-3</c:v>
                </c:pt>
                <c:pt idx="2498" formatCode="General">
                  <c:v>6.9124392549993301E-3</c:v>
                </c:pt>
                <c:pt idx="2499" formatCode="General">
                  <c:v>6.9355865426368899E-3</c:v>
                </c:pt>
                <c:pt idx="2500" formatCode="General">
                  <c:v>6.9571702067459801E-3</c:v>
                </c:pt>
                <c:pt idx="2501" formatCode="General">
                  <c:v>6.9771174880563199E-3</c:v>
                </c:pt>
                <c:pt idx="2502" formatCode="General">
                  <c:v>6.9951860525271402E-3</c:v>
                </c:pt>
                <c:pt idx="2503" formatCode="General">
                  <c:v>7.0114741809789403E-3</c:v>
                </c:pt>
                <c:pt idx="2504" formatCode="General">
                  <c:v>7.0261662636078599E-3</c:v>
                </c:pt>
                <c:pt idx="2505" formatCode="General">
                  <c:v>7.0389410543466998E-3</c:v>
                </c:pt>
                <c:pt idx="2506" formatCode="General">
                  <c:v>7.0495143888746102E-3</c:v>
                </c:pt>
                <c:pt idx="2507" formatCode="General">
                  <c:v>7.0581828051982497E-3</c:v>
                </c:pt>
                <c:pt idx="2508" formatCode="General">
                  <c:v>7.0652106721591102E-3</c:v>
                </c:pt>
                <c:pt idx="2509" formatCode="General">
                  <c:v>7.0703418497574397E-3</c:v>
                </c:pt>
                <c:pt idx="2510" formatCode="General">
                  <c:v>7.0733570032593699E-3</c:v>
                </c:pt>
                <c:pt idx="2511" formatCode="General">
                  <c:v>7.0744142681270902E-3</c:v>
                </c:pt>
                <c:pt idx="2512" formatCode="General">
                  <c:v>7.0734616510177402E-3</c:v>
                </c:pt>
                <c:pt idx="2513" formatCode="General">
                  <c:v>7.0707266493150404E-3</c:v>
                </c:pt>
                <c:pt idx="2514" formatCode="General">
                  <c:v>7.0659067930497902E-3</c:v>
                </c:pt>
                <c:pt idx="2515" formatCode="General">
                  <c:v>7.0588285118154299E-3</c:v>
                </c:pt>
                <c:pt idx="2516" formatCode="General">
                  <c:v>7.0498824529703604E-3</c:v>
                </c:pt>
                <c:pt idx="2517" formatCode="General">
                  <c:v>7.0391199421931299E-3</c:v>
                </c:pt>
                <c:pt idx="2518" formatCode="General">
                  <c:v>7.0262309602910598E-3</c:v>
                </c:pt>
                <c:pt idx="2519" formatCode="General">
                  <c:v>7.0111806852286903E-3</c:v>
                </c:pt>
                <c:pt idx="2520" formatCode="General">
                  <c:v>6.9939549912251204E-3</c:v>
                </c:pt>
                <c:pt idx="2521" formatCode="General">
                  <c:v>6.9744243283630302E-3</c:v>
                </c:pt>
                <c:pt idx="2522" formatCode="General">
                  <c:v>6.9531932349943797E-3</c:v>
                </c:pt>
                <c:pt idx="2523" formatCode="General">
                  <c:v>6.92983198177564E-3</c:v>
                </c:pt>
                <c:pt idx="2524" formatCode="General">
                  <c:v>6.9041917281912899E-3</c:v>
                </c:pt>
                <c:pt idx="2525" formatCode="General">
                  <c:v>6.8762769576714202E-3</c:v>
                </c:pt>
                <c:pt idx="2526" formatCode="General">
                  <c:v>6.8461707204314198E-3</c:v>
                </c:pt>
                <c:pt idx="2527" formatCode="General">
                  <c:v>6.8142770156593398E-3</c:v>
                </c:pt>
                <c:pt idx="2528" formatCode="General">
                  <c:v>6.7801836302205098E-3</c:v>
                </c:pt>
                <c:pt idx="2529" formatCode="General">
                  <c:v>6.74398910972244E-3</c:v>
                </c:pt>
                <c:pt idx="2530" formatCode="General">
                  <c:v>6.7055201292335496E-3</c:v>
                </c:pt>
                <c:pt idx="2531" formatCode="General">
                  <c:v>6.6649246265789502E-3</c:v>
                </c:pt>
                <c:pt idx="2532" formatCode="General">
                  <c:v>6.6221758093281003E-3</c:v>
                </c:pt>
                <c:pt idx="2533" formatCode="General">
                  <c:v>6.5772784230462497E-3</c:v>
                </c:pt>
                <c:pt idx="2534" formatCode="General">
                  <c:v>6.5302980301213199E-3</c:v>
                </c:pt>
                <c:pt idx="2535" formatCode="General">
                  <c:v>6.4810514941053598E-3</c:v>
                </c:pt>
                <c:pt idx="2536" formatCode="General">
                  <c:v>6.4297782506261896E-3</c:v>
                </c:pt>
                <c:pt idx="2537" formatCode="General">
                  <c:v>6.3763418913543998E-3</c:v>
                </c:pt>
                <c:pt idx="2538" formatCode="General">
                  <c:v>6.32058882976073E-3</c:v>
                </c:pt>
                <c:pt idx="2539" formatCode="General">
                  <c:v>6.26260529990663E-3</c:v>
                </c:pt>
                <c:pt idx="2540" formatCode="General">
                  <c:v>6.2025197801606098E-3</c:v>
                </c:pt>
                <c:pt idx="2541" formatCode="General">
                  <c:v>6.1403131931148996E-3</c:v>
                </c:pt>
                <c:pt idx="2542" formatCode="General">
                  <c:v>6.0758192537826699E-3</c:v>
                </c:pt>
                <c:pt idx="2543" formatCode="General">
                  <c:v>6.0092173392768296E-3</c:v>
                </c:pt>
                <c:pt idx="2544" formatCode="General">
                  <c:v>5.9406422627862202E-3</c:v>
                </c:pt>
                <c:pt idx="2545" formatCode="General">
                  <c:v>5.8699995300154802E-3</c:v>
                </c:pt>
                <c:pt idx="2546" formatCode="General">
                  <c:v>5.7972399124538504E-3</c:v>
                </c:pt>
                <c:pt idx="2547" formatCode="General">
                  <c:v>5.7223111629868201E-3</c:v>
                </c:pt>
                <c:pt idx="2548" formatCode="General">
                  <c:v>5.6453330101311596E-3</c:v>
                </c:pt>
                <c:pt idx="2549" formatCode="General">
                  <c:v>5.5661741466225302E-3</c:v>
                </c:pt>
                <c:pt idx="2550" formatCode="General">
                  <c:v>5.48487918370099E-3</c:v>
                </c:pt>
                <c:pt idx="2551" formatCode="General">
                  <c:v>5.4016489802685896E-3</c:v>
                </c:pt>
                <c:pt idx="2552" formatCode="General">
                  <c:v>5.3163815458859001E-3</c:v>
                </c:pt>
                <c:pt idx="2553" formatCode="General">
                  <c:v>5.2293339985544102E-3</c:v>
                </c:pt>
                <c:pt idx="2554" formatCode="General">
                  <c:v>5.1403461258974397E-3</c:v>
                </c:pt>
                <c:pt idx="2555" formatCode="General">
                  <c:v>5.0491394006019598E-3</c:v>
                </c:pt>
                <c:pt idx="2556" formatCode="General">
                  <c:v>4.9559227421129897E-3</c:v>
                </c:pt>
                <c:pt idx="2557" formatCode="General">
                  <c:v>4.8607744521497603E-3</c:v>
                </c:pt>
                <c:pt idx="2558" formatCode="General">
                  <c:v>4.7638295675099199E-3</c:v>
                </c:pt>
                <c:pt idx="2559" formatCode="General">
                  <c:v>4.6647281866762699E-3</c:v>
                </c:pt>
                <c:pt idx="2560" formatCode="General">
                  <c:v>4.5635913219066598E-3</c:v>
                </c:pt>
                <c:pt idx="2561" formatCode="General">
                  <c:v>4.46094347170137E-3</c:v>
                </c:pt>
                <c:pt idx="2562" formatCode="General">
                  <c:v>4.3565956907799302E-3</c:v>
                </c:pt>
                <c:pt idx="2563" formatCode="General">
                  <c:v>4.2504968542004702E-3</c:v>
                </c:pt>
                <c:pt idx="2564" formatCode="General">
                  <c:v>4.1425242128645904E-3</c:v>
                </c:pt>
                <c:pt idx="2565" formatCode="General">
                  <c:v>4.0329143544901701E-3</c:v>
                </c:pt>
                <c:pt idx="2566" formatCode="General">
                  <c:v>3.9215037210589597E-3</c:v>
                </c:pt>
                <c:pt idx="2567" formatCode="General">
                  <c:v>3.80823467357647E-3</c:v>
                </c:pt>
                <c:pt idx="2568" formatCode="General">
                  <c:v>3.69335976307111E-3</c:v>
                </c:pt>
                <c:pt idx="2569" formatCode="General">
                  <c:v>3.5767621276794298E-3</c:v>
                </c:pt>
                <c:pt idx="2570" formatCode="General">
                  <c:v>3.4585964154651601E-3</c:v>
                </c:pt>
                <c:pt idx="2571" formatCode="General">
                  <c:v>3.33883322192087E-3</c:v>
                </c:pt>
                <c:pt idx="2572" formatCode="General">
                  <c:v>3.21748410128295E-3</c:v>
                </c:pt>
                <c:pt idx="2573" formatCode="General">
                  <c:v>3.0946102891297499E-3</c:v>
                </c:pt>
                <c:pt idx="2574" formatCode="General">
                  <c:v>2.9704231515350001E-3</c:v>
                </c:pt>
                <c:pt idx="2575" formatCode="General">
                  <c:v>2.8448480495544401E-3</c:v>
                </c:pt>
                <c:pt idx="2576" formatCode="General">
                  <c:v>2.7179731610229001E-3</c:v>
                </c:pt>
                <c:pt idx="2577" formatCode="General">
                  <c:v>2.5898241782685801E-3</c:v>
                </c:pt>
                <c:pt idx="2578" formatCode="General">
                  <c:v>2.4602575060939801E-3</c:v>
                </c:pt>
                <c:pt idx="2579" formatCode="General">
                  <c:v>2.32953781919058E-3</c:v>
                </c:pt>
                <c:pt idx="2580" formatCode="General">
                  <c:v>2.1977532935422098E-3</c:v>
                </c:pt>
                <c:pt idx="2581" formatCode="General">
                  <c:v>2.0648298142532202E-3</c:v>
                </c:pt>
                <c:pt idx="2582" formatCode="General">
                  <c:v>1.93083038089581E-3</c:v>
                </c:pt>
                <c:pt idx="2583" formatCode="General">
                  <c:v>1.7956023580218701E-3</c:v>
                </c:pt>
                <c:pt idx="2584" formatCode="General">
                  <c:v>1.65935357504528E-3</c:v>
                </c:pt>
                <c:pt idx="2585" formatCode="General">
                  <c:v>1.5224314515662001E-3</c:v>
                </c:pt>
                <c:pt idx="2586" formatCode="General">
                  <c:v>1.3845249181433899E-3</c:v>
                </c:pt>
                <c:pt idx="2587" formatCode="General">
                  <c:v>1.2456572073233001E-3</c:v>
                </c:pt>
                <c:pt idx="2588" formatCode="General">
                  <c:v>1.1061596299879501E-3</c:v>
                </c:pt>
                <c:pt idx="2589" formatCode="General">
                  <c:v>9.6589474644920303E-4</c:v>
                </c:pt>
                <c:pt idx="2590" formatCode="General">
                  <c:v>8.2498358073791105E-4</c:v>
                </c:pt>
                <c:pt idx="2591" formatCode="General">
                  <c:v>6.8350624899274804E-4</c:v>
                </c:pt>
                <c:pt idx="2592" formatCode="General">
                  <c:v>5.4131561730298196E-4</c:v>
                </c:pt>
                <c:pt idx="2593" formatCode="General">
                  <c:v>3.9885076252036599E-4</c:v>
                </c:pt>
                <c:pt idx="2594" formatCode="General">
                  <c:v>2.5612043148882902E-4</c:v>
                </c:pt>
                <c:pt idx="2595" formatCode="General">
                  <c:v>1.1282262792619001E-4</c:v>
                </c:pt>
                <c:pt idx="2596">
                  <c:v>-3.0788510542995003E-5</c:v>
                </c:pt>
                <c:pt idx="2597" formatCode="General">
                  <c:v>-1.74668084917224E-4</c:v>
                </c:pt>
                <c:pt idx="2598" formatCode="General">
                  <c:v>-3.1885210277955998E-4</c:v>
                </c:pt>
                <c:pt idx="2599" formatCode="General">
                  <c:v>-4.6288592842327902E-4</c:v>
                </c:pt>
                <c:pt idx="2600" formatCode="General">
                  <c:v>-6.0684880653866897E-4</c:v>
                </c:pt>
                <c:pt idx="2601" formatCode="General">
                  <c:v>-7.5112877605795596E-4</c:v>
                </c:pt>
                <c:pt idx="2602" formatCode="General">
                  <c:v>-8.9523245021858695E-4</c:v>
                </c:pt>
                <c:pt idx="2603" formatCode="General">
                  <c:v>-1.03889869103951E-3</c:v>
                </c:pt>
                <c:pt idx="2604" formatCode="General">
                  <c:v>-1.1823000856563E-3</c:v>
                </c:pt>
                <c:pt idx="2605" formatCode="General">
                  <c:v>-1.3254019728809201E-3</c:v>
                </c:pt>
                <c:pt idx="2606" formatCode="General">
                  <c:v>-1.4681321821685799E-3</c:v>
                </c:pt>
                <c:pt idx="2607" formatCode="General">
                  <c:v>-1.61030318377491E-3</c:v>
                </c:pt>
                <c:pt idx="2608" formatCode="General">
                  <c:v>-1.75223167425726E-3</c:v>
                </c:pt>
                <c:pt idx="2609" formatCode="General">
                  <c:v>-1.8936348241673001E-3</c:v>
                </c:pt>
                <c:pt idx="2610" formatCode="General">
                  <c:v>-2.0342223425443302E-3</c:v>
                </c:pt>
                <c:pt idx="2611" formatCode="General">
                  <c:v>-2.1742129224633501E-3</c:v>
                </c:pt>
                <c:pt idx="2612" formatCode="General">
                  <c:v>-2.3133675761846501E-3</c:v>
                </c:pt>
                <c:pt idx="2613" formatCode="General">
                  <c:v>-2.45176852869489E-3</c:v>
                </c:pt>
                <c:pt idx="2614" formatCode="General">
                  <c:v>-2.58933814548329E-3</c:v>
                </c:pt>
                <c:pt idx="2615" formatCode="General">
                  <c:v>-2.7258175328347201E-3</c:v>
                </c:pt>
                <c:pt idx="2616" formatCode="General">
                  <c:v>-2.8610401363875098E-3</c:v>
                </c:pt>
                <c:pt idx="2617" formatCode="General">
                  <c:v>-2.99516214378859E-3</c:v>
                </c:pt>
                <c:pt idx="2618" formatCode="General">
                  <c:v>-3.1283029899043498E-3</c:v>
                </c:pt>
                <c:pt idx="2619" formatCode="General">
                  <c:v>-3.26015351459803E-3</c:v>
                </c:pt>
                <c:pt idx="2620" formatCode="General">
                  <c:v>-3.3905963235808401E-3</c:v>
                </c:pt>
                <c:pt idx="2621" formatCode="General">
                  <c:v>-3.51940742596219E-3</c:v>
                </c:pt>
                <c:pt idx="2622" formatCode="General">
                  <c:v>-3.64698380088368E-3</c:v>
                </c:pt>
                <c:pt idx="2623" formatCode="General">
                  <c:v>-3.77334169293333E-3</c:v>
                </c:pt>
                <c:pt idx="2624" formatCode="General">
                  <c:v>-3.8980430580935598E-3</c:v>
                </c:pt>
                <c:pt idx="2625" formatCode="General">
                  <c:v>-4.0210328234881604E-3</c:v>
                </c:pt>
                <c:pt idx="2626" formatCode="General">
                  <c:v>-4.14236309310203E-3</c:v>
                </c:pt>
                <c:pt idx="2627" formatCode="General">
                  <c:v>-4.2618073543538504E-3</c:v>
                </c:pt>
                <c:pt idx="2628" formatCode="General">
                  <c:v>-4.3794063600259203E-3</c:v>
                </c:pt>
                <c:pt idx="2629" formatCode="General">
                  <c:v>-4.4953617288619203E-3</c:v>
                </c:pt>
                <c:pt idx="2630" formatCode="General">
                  <c:v>-4.6093268069187796E-3</c:v>
                </c:pt>
                <c:pt idx="2631" formatCode="General">
                  <c:v>-4.7213026921001499E-3</c:v>
                </c:pt>
                <c:pt idx="2632" formatCode="General">
                  <c:v>-4.8315275679498603E-3</c:v>
                </c:pt>
                <c:pt idx="2633" formatCode="General">
                  <c:v>-4.9399804915312203E-3</c:v>
                </c:pt>
                <c:pt idx="2634" formatCode="General">
                  <c:v>-5.0459001844790101E-3</c:v>
                </c:pt>
                <c:pt idx="2635" formatCode="General">
                  <c:v>-5.1493174698280198E-3</c:v>
                </c:pt>
                <c:pt idx="2636" formatCode="General">
                  <c:v>-5.2507774041219302E-3</c:v>
                </c:pt>
                <c:pt idx="2637" formatCode="General">
                  <c:v>-5.3502058239981998E-3</c:v>
                </c:pt>
                <c:pt idx="2638" formatCode="General">
                  <c:v>-5.4471754757108599E-3</c:v>
                </c:pt>
                <c:pt idx="2639" formatCode="General">
                  <c:v>-5.5417710957477101E-3</c:v>
                </c:pt>
                <c:pt idx="2640" formatCode="General">
                  <c:v>-5.6340862275451398E-3</c:v>
                </c:pt>
                <c:pt idx="2641" formatCode="General">
                  <c:v>-5.7240741821631301E-3</c:v>
                </c:pt>
                <c:pt idx="2642" formatCode="General">
                  <c:v>-5.8116903147282899E-3</c:v>
                </c:pt>
                <c:pt idx="2643" formatCode="General">
                  <c:v>-5.8969116881349998E-3</c:v>
                </c:pt>
                <c:pt idx="2644" formatCode="General">
                  <c:v>-5.9795193270704801E-3</c:v>
                </c:pt>
                <c:pt idx="2645" formatCode="General">
                  <c:v>-6.0595326711321501E-3</c:v>
                </c:pt>
                <c:pt idx="2646" formatCode="General">
                  <c:v>-6.1370984188222396E-3</c:v>
                </c:pt>
                <c:pt idx="2647" formatCode="General">
                  <c:v>-6.2120803221245302E-3</c:v>
                </c:pt>
                <c:pt idx="2648" formatCode="General">
                  <c:v>-6.2846581887656197E-3</c:v>
                </c:pt>
                <c:pt idx="2649" formatCode="General">
                  <c:v>-6.3546372528301698E-3</c:v>
                </c:pt>
                <c:pt idx="2650" formatCode="General">
                  <c:v>-6.4219784156416201E-3</c:v>
                </c:pt>
                <c:pt idx="2651" formatCode="General">
                  <c:v>-6.48643360699912E-3</c:v>
                </c:pt>
                <c:pt idx="2652" formatCode="General">
                  <c:v>-6.5481440408572903E-3</c:v>
                </c:pt>
                <c:pt idx="2653" formatCode="General">
                  <c:v>-6.6075119197949103E-3</c:v>
                </c:pt>
                <c:pt idx="2654" formatCode="General">
                  <c:v>-6.6643678333391902E-3</c:v>
                </c:pt>
                <c:pt idx="2655" formatCode="General">
                  <c:v>-6.7183799479863804E-3</c:v>
                </c:pt>
                <c:pt idx="2656" formatCode="General">
                  <c:v>-6.7696112352654096E-3</c:v>
                </c:pt>
                <c:pt idx="2657" formatCode="General">
                  <c:v>-6.8181726027153802E-3</c:v>
                </c:pt>
                <c:pt idx="2658" formatCode="General">
                  <c:v>-6.8636896114465098E-3</c:v>
                </c:pt>
                <c:pt idx="2659" formatCode="General">
                  <c:v>-6.9065652378540498E-3</c:v>
                </c:pt>
                <c:pt idx="2660" formatCode="General">
                  <c:v>-6.9472616243014904E-3</c:v>
                </c:pt>
                <c:pt idx="2661" formatCode="General">
                  <c:v>-6.9855425782302701E-3</c:v>
                </c:pt>
                <c:pt idx="2662" formatCode="General">
                  <c:v>-7.0208714021530597E-3</c:v>
                </c:pt>
                <c:pt idx="2663" formatCode="General">
                  <c:v>-7.0531350874034199E-3</c:v>
                </c:pt>
                <c:pt idx="2664" formatCode="General">
                  <c:v>-7.0828696851243898E-3</c:v>
                </c:pt>
                <c:pt idx="2665" formatCode="General">
                  <c:v>-7.1100345985017398E-3</c:v>
                </c:pt>
                <c:pt idx="2666" formatCode="General">
                  <c:v>-7.1347425852557296E-3</c:v>
                </c:pt>
                <c:pt idx="2667" formatCode="General">
                  <c:v>-7.15690972125505E-3</c:v>
                </c:pt>
                <c:pt idx="2668" formatCode="General">
                  <c:v>-7.17622580876908E-3</c:v>
                </c:pt>
                <c:pt idx="2669" formatCode="General">
                  <c:v>-7.1929360856582397E-3</c:v>
                </c:pt>
                <c:pt idx="2670" formatCode="General">
                  <c:v>-7.2073676843322498E-3</c:v>
                </c:pt>
                <c:pt idx="2671" formatCode="General">
                  <c:v>-7.2192589421915697E-3</c:v>
                </c:pt>
                <c:pt idx="2672" formatCode="General">
                  <c:v>-7.22821532062319E-3</c:v>
                </c:pt>
                <c:pt idx="2673" formatCode="General">
                  <c:v>-7.2349724603322802E-3</c:v>
                </c:pt>
                <c:pt idx="2674" formatCode="General">
                  <c:v>-7.2396362008260596E-3</c:v>
                </c:pt>
                <c:pt idx="2675" formatCode="General">
                  <c:v>-7.2417632375962101E-3</c:v>
                </c:pt>
                <c:pt idx="2676" formatCode="General">
                  <c:v>-7.2415659545120104E-3</c:v>
                </c:pt>
                <c:pt idx="2677" formatCode="General">
                  <c:v>-7.2389673730242901E-3</c:v>
                </c:pt>
                <c:pt idx="2678" formatCode="General">
                  <c:v>-7.2338881826750096E-3</c:v>
                </c:pt>
                <c:pt idx="2679" formatCode="General">
                  <c:v>-7.2266069673708301E-3</c:v>
                </c:pt>
                <c:pt idx="2680" formatCode="General">
                  <c:v>-7.21707851874385E-3</c:v>
                </c:pt>
                <c:pt idx="2681" formatCode="General">
                  <c:v>-7.2052197887302301E-3</c:v>
                </c:pt>
                <c:pt idx="2682" formatCode="General">
                  <c:v>-7.1912231332738599E-3</c:v>
                </c:pt>
                <c:pt idx="2683" formatCode="General">
                  <c:v>-7.1753482531185303E-3</c:v>
                </c:pt>
                <c:pt idx="2684" formatCode="General">
                  <c:v>-7.1575810337738601E-3</c:v>
                </c:pt>
                <c:pt idx="2685" formatCode="General">
                  <c:v>-7.13761194257128E-3</c:v>
                </c:pt>
                <c:pt idx="2686" formatCode="General">
                  <c:v>-7.1156335733042302E-3</c:v>
                </c:pt>
                <c:pt idx="2687" formatCode="General">
                  <c:v>-7.0917297856881696E-3</c:v>
                </c:pt>
                <c:pt idx="2688" formatCode="General">
                  <c:v>-7.0656981340024797E-3</c:v>
                </c:pt>
                <c:pt idx="2689" formatCode="General">
                  <c:v>-7.0377200200800599E-3</c:v>
                </c:pt>
                <c:pt idx="2690" formatCode="General">
                  <c:v>-7.0081228924319897E-3</c:v>
                </c:pt>
                <c:pt idx="2691" formatCode="General">
                  <c:v>-6.97684260048254E-3</c:v>
                </c:pt>
                <c:pt idx="2692" formatCode="General">
                  <c:v>-6.94367953880999E-3</c:v>
                </c:pt>
                <c:pt idx="2693" formatCode="General">
                  <c:v>-6.9087898013337999E-3</c:v>
                </c:pt>
                <c:pt idx="2694" formatCode="General">
                  <c:v>-6.8723175976627597E-3</c:v>
                </c:pt>
                <c:pt idx="2695" formatCode="General">
                  <c:v>-6.8345457319175301E-3</c:v>
                </c:pt>
                <c:pt idx="2696" formatCode="General">
                  <c:v>-6.7953410597675597E-3</c:v>
                </c:pt>
                <c:pt idx="2697" formatCode="General">
                  <c:v>-6.7545743001275697E-3</c:v>
                </c:pt>
                <c:pt idx="2698" formatCode="General">
                  <c:v>-6.7125495062850303E-3</c:v>
                </c:pt>
                <c:pt idx="2699" formatCode="General">
                  <c:v>-6.6689953713516296E-3</c:v>
                </c:pt>
                <c:pt idx="2700" formatCode="General">
                  <c:v>-6.6240287940588097E-3</c:v>
                </c:pt>
                <c:pt idx="2701" formatCode="General">
                  <c:v>-6.5779889841959998E-3</c:v>
                </c:pt>
                <c:pt idx="2702" formatCode="General">
                  <c:v>-6.5308615604597496E-3</c:v>
                </c:pt>
                <c:pt idx="2703" formatCode="General">
                  <c:v>-6.4825376037914101E-3</c:v>
                </c:pt>
                <c:pt idx="2704" formatCode="General">
                  <c:v>-6.4330023585290998E-3</c:v>
                </c:pt>
                <c:pt idx="2705" formatCode="General">
                  <c:v>-6.3825282722068501E-3</c:v>
                </c:pt>
                <c:pt idx="2706" formatCode="General">
                  <c:v>-6.3312429522299398E-3</c:v>
                </c:pt>
                <c:pt idx="2707" formatCode="General">
                  <c:v>-6.2789986874836699E-3</c:v>
                </c:pt>
                <c:pt idx="2708" formatCode="General">
                  <c:v>-6.2257071899430999E-3</c:v>
                </c:pt>
                <c:pt idx="2709" formatCode="General">
                  <c:v>-6.1715330652217298E-3</c:v>
                </c:pt>
                <c:pt idx="2710" formatCode="General">
                  <c:v>-6.1167032146001998E-3</c:v>
                </c:pt>
                <c:pt idx="2711" formatCode="General">
                  <c:v>-6.06123397437553E-3</c:v>
                </c:pt>
                <c:pt idx="2712" formatCode="General">
                  <c:v>-6.0050155383781596E-3</c:v>
                </c:pt>
                <c:pt idx="2713" formatCode="General">
                  <c:v>-5.9483253127844598E-3</c:v>
                </c:pt>
                <c:pt idx="2714" formatCode="General">
                  <c:v>-5.8914168838901304E-3</c:v>
                </c:pt>
                <c:pt idx="2715" formatCode="General">
                  <c:v>-5.8338316323651197E-3</c:v>
                </c:pt>
                <c:pt idx="2716" formatCode="General">
                  <c:v>-5.7757244979346097E-3</c:v>
                </c:pt>
                <c:pt idx="2717" formatCode="General">
                  <c:v>-5.7174015178514496E-3</c:v>
                </c:pt>
                <c:pt idx="2718" formatCode="General">
                  <c:v>-5.6585566161767697E-3</c:v>
                </c:pt>
                <c:pt idx="2719" formatCode="General">
                  <c:v>-5.5993304390876096E-3</c:v>
                </c:pt>
                <c:pt idx="2720" formatCode="General">
                  <c:v>-5.5399987468396604E-3</c:v>
                </c:pt>
                <c:pt idx="2721" formatCode="General">
                  <c:v>-5.48073451301858E-3</c:v>
                </c:pt>
                <c:pt idx="2722" formatCode="General">
                  <c:v>-5.4212883062917903E-3</c:v>
                </c:pt>
                <c:pt idx="2723" formatCode="General">
                  <c:v>-5.3615759151611504E-3</c:v>
                </c:pt>
                <c:pt idx="2724" formatCode="General">
                  <c:v>-5.3017095283670298E-3</c:v>
                </c:pt>
                <c:pt idx="2725" formatCode="General">
                  <c:v>-5.2421001757804097E-3</c:v>
                </c:pt>
                <c:pt idx="2726" formatCode="General">
                  <c:v>-5.1826282853331303E-3</c:v>
                </c:pt>
                <c:pt idx="2727" formatCode="General">
                  <c:v>-5.1232353602661098E-3</c:v>
                </c:pt>
                <c:pt idx="2728" formatCode="General">
                  <c:v>-5.0642670603027401E-3</c:v>
                </c:pt>
                <c:pt idx="2729" formatCode="General">
                  <c:v>-5.0052433715058403E-3</c:v>
                </c:pt>
                <c:pt idx="2730" formatCode="General">
                  <c:v>-4.9464337840379197E-3</c:v>
                </c:pt>
                <c:pt idx="2731" formatCode="General">
                  <c:v>-4.8882379231336599E-3</c:v>
                </c:pt>
                <c:pt idx="2732" formatCode="General">
                  <c:v>-4.8303694788568198E-3</c:v>
                </c:pt>
                <c:pt idx="2733" formatCode="General">
                  <c:v>-4.7728041714448699E-3</c:v>
                </c:pt>
                <c:pt idx="2734" formatCode="General">
                  <c:v>-4.7154594181103198E-3</c:v>
                </c:pt>
                <c:pt idx="2735" formatCode="General">
                  <c:v>-4.6587305871545496E-3</c:v>
                </c:pt>
                <c:pt idx="2736" formatCode="General">
                  <c:v>-4.6027757753126803E-3</c:v>
                </c:pt>
                <c:pt idx="2737" formatCode="General">
                  <c:v>-4.5473725250421799E-3</c:v>
                </c:pt>
                <c:pt idx="2738" formatCode="General">
                  <c:v>-4.4926623057506198E-3</c:v>
                </c:pt>
                <c:pt idx="2739" formatCode="General">
                  <c:v>-4.4386610607282098E-3</c:v>
                </c:pt>
                <c:pt idx="2740" formatCode="General">
                  <c:v>-4.3851666579162599E-3</c:v>
                </c:pt>
                <c:pt idx="2741" formatCode="General">
                  <c:v>-4.3321724579290398E-3</c:v>
                </c:pt>
                <c:pt idx="2742" formatCode="General">
                  <c:v>-4.2798895995214302E-3</c:v>
                </c:pt>
                <c:pt idx="2743" formatCode="General">
                  <c:v>-4.22845607069773E-3</c:v>
                </c:pt>
                <c:pt idx="2744" formatCode="General">
                  <c:v>-4.1780171106420997E-3</c:v>
                </c:pt>
                <c:pt idx="2745" formatCode="General">
                  <c:v>-4.1286665245808497E-3</c:v>
                </c:pt>
                <c:pt idx="2746" formatCode="General">
                  <c:v>-4.0801567228950196E-3</c:v>
                </c:pt>
                <c:pt idx="2747" formatCode="General">
                  <c:v>-4.0323225353459096E-3</c:v>
                </c:pt>
                <c:pt idx="2748" formatCode="General">
                  <c:v>-3.9856978857889603E-3</c:v>
                </c:pt>
                <c:pt idx="2749" formatCode="General">
                  <c:v>-3.9400411863514699E-3</c:v>
                </c:pt>
                <c:pt idx="2750" formatCode="General">
                  <c:v>-3.8951318250075701E-3</c:v>
                </c:pt>
                <c:pt idx="2751" formatCode="General">
                  <c:v>-3.8514646140939499E-3</c:v>
                </c:pt>
                <c:pt idx="2752" formatCode="General">
                  <c:v>-3.8089569250598001E-3</c:v>
                </c:pt>
                <c:pt idx="2753" formatCode="General">
                  <c:v>-3.7674871303845798E-3</c:v>
                </c:pt>
                <c:pt idx="2754" formatCode="General">
                  <c:v>-3.7272017806202302E-3</c:v>
                </c:pt>
                <c:pt idx="2755" formatCode="General">
                  <c:v>-3.6880166709456698E-3</c:v>
                </c:pt>
                <c:pt idx="2756" formatCode="General">
                  <c:v>-3.6501677111093699E-3</c:v>
                </c:pt>
                <c:pt idx="2757" formatCode="General">
                  <c:v>-3.61344799631116E-3</c:v>
                </c:pt>
                <c:pt idx="2758" formatCode="General">
                  <c:v>-3.5775512649053598E-3</c:v>
                </c:pt>
                <c:pt idx="2759" formatCode="General">
                  <c:v>-3.5430437232084498E-3</c:v>
                </c:pt>
                <c:pt idx="2760" formatCode="General">
                  <c:v>-3.5099134005044598E-3</c:v>
                </c:pt>
                <c:pt idx="2761" formatCode="General">
                  <c:v>-3.4779801197915901E-3</c:v>
                </c:pt>
                <c:pt idx="2762" formatCode="General">
                  <c:v>-3.4472750669503499E-3</c:v>
                </c:pt>
                <c:pt idx="2763" formatCode="General">
                  <c:v>-3.4180485136192798E-3</c:v>
                </c:pt>
                <c:pt idx="2764" formatCode="General">
                  <c:v>-3.39026626487509E-3</c:v>
                </c:pt>
                <c:pt idx="2765" formatCode="General">
                  <c:v>-3.3635731472772198E-3</c:v>
                </c:pt>
                <c:pt idx="2766" formatCode="General">
                  <c:v>-3.3382063145006601E-3</c:v>
                </c:pt>
                <c:pt idx="2767" formatCode="General">
                  <c:v>-3.31442174076201E-3</c:v>
                </c:pt>
                <c:pt idx="2768" formatCode="General">
                  <c:v>-3.2919583947133898E-3</c:v>
                </c:pt>
                <c:pt idx="2769" formatCode="General">
                  <c:v>-3.27078282555349E-3</c:v>
                </c:pt>
                <c:pt idx="2770" formatCode="General">
                  <c:v>-3.2509703375811099E-3</c:v>
                </c:pt>
                <c:pt idx="2771" formatCode="General">
                  <c:v>-3.2323981364152702E-3</c:v>
                </c:pt>
                <c:pt idx="2772" formatCode="General">
                  <c:v>-3.21528614704987E-3</c:v>
                </c:pt>
                <c:pt idx="2773" formatCode="General">
                  <c:v>-3.19959482790577E-3</c:v>
                </c:pt>
                <c:pt idx="2774" formatCode="General">
                  <c:v>-3.18538134321617E-3</c:v>
                </c:pt>
                <c:pt idx="2775" formatCode="General">
                  <c:v>-3.1730120836199801E-3</c:v>
                </c:pt>
                <c:pt idx="2776" formatCode="General">
                  <c:v>-3.1617928364569801E-3</c:v>
                </c:pt>
                <c:pt idx="2777" formatCode="General">
                  <c:v>-3.15157556216385E-3</c:v>
                </c:pt>
                <c:pt idx="2778" formatCode="General">
                  <c:v>-3.14314084893226E-3</c:v>
                </c:pt>
                <c:pt idx="2779" formatCode="General">
                  <c:v>-3.1362287300157402E-3</c:v>
                </c:pt>
                <c:pt idx="2780" formatCode="General">
                  <c:v>-3.1303904259900798E-3</c:v>
                </c:pt>
                <c:pt idx="2781" formatCode="General">
                  <c:v>-3.1258529029809801E-3</c:v>
                </c:pt>
                <c:pt idx="2782" formatCode="General">
                  <c:v>-3.12281519832029E-3</c:v>
                </c:pt>
                <c:pt idx="2783" formatCode="General">
                  <c:v>-3.1212081705753801E-3</c:v>
                </c:pt>
                <c:pt idx="2784" formatCode="General">
                  <c:v>-3.1213364947135099E-3</c:v>
                </c:pt>
                <c:pt idx="2785" formatCode="General">
                  <c:v>-3.1228513239455E-3</c:v>
                </c:pt>
                <c:pt idx="2786" formatCode="General">
                  <c:v>-3.1255242706910002E-3</c:v>
                </c:pt>
                <c:pt idx="2787" formatCode="General">
                  <c:v>-3.1298441786112201E-3</c:v>
                </c:pt>
                <c:pt idx="2788" formatCode="General">
                  <c:v>-3.1356311283105599E-3</c:v>
                </c:pt>
                <c:pt idx="2789" formatCode="General">
                  <c:v>-3.1427398339815998E-3</c:v>
                </c:pt>
                <c:pt idx="2790" formatCode="General">
                  <c:v>-3.1513184488190099E-3</c:v>
                </c:pt>
                <c:pt idx="2791" formatCode="General">
                  <c:v>-3.1611963740687601E-3</c:v>
                </c:pt>
                <c:pt idx="2792" formatCode="General">
                  <c:v>-3.1723592040839698E-3</c:v>
                </c:pt>
                <c:pt idx="2793" formatCode="General">
                  <c:v>-3.18500900395015E-3</c:v>
                </c:pt>
                <c:pt idx="2794" formatCode="General">
                  <c:v>-3.1990515204535102E-3</c:v>
                </c:pt>
                <c:pt idx="2795" formatCode="General">
                  <c:v>-3.2143631135540698E-3</c:v>
                </c:pt>
                <c:pt idx="2796" formatCode="General">
                  <c:v>-3.2311904721495401E-3</c:v>
                </c:pt>
                <c:pt idx="2797" formatCode="General">
                  <c:v>-3.24924196660926E-3</c:v>
                </c:pt>
                <c:pt idx="2798" formatCode="General">
                  <c:v>-3.2684209585211398E-3</c:v>
                </c:pt>
                <c:pt idx="2799" formatCode="General">
                  <c:v>-3.2893160121800699E-3</c:v>
                </c:pt>
                <c:pt idx="2800" formatCode="General">
                  <c:v>-3.3114363404276302E-3</c:v>
                </c:pt>
                <c:pt idx="2801" formatCode="General">
                  <c:v>-3.33444413049841E-3</c:v>
                </c:pt>
                <c:pt idx="2802" formatCode="General">
                  <c:v>-3.3588946970487198E-3</c:v>
                </c:pt>
                <c:pt idx="2803" formatCode="General">
                  <c:v>-3.3847158861292099E-3</c:v>
                </c:pt>
                <c:pt idx="2804" formatCode="General">
                  <c:v>-3.4115929537833602E-3</c:v>
                </c:pt>
                <c:pt idx="2805" formatCode="General">
                  <c:v>-3.43975507761157E-3</c:v>
                </c:pt>
                <c:pt idx="2806" formatCode="General">
                  <c:v>-3.4692091323694301E-3</c:v>
                </c:pt>
                <c:pt idx="2807" formatCode="General">
                  <c:v>-3.4999418155841899E-3</c:v>
                </c:pt>
                <c:pt idx="2808" formatCode="General">
                  <c:v>-3.5317379039390699E-3</c:v>
                </c:pt>
                <c:pt idx="2809" formatCode="General">
                  <c:v>-3.5646284351178999E-3</c:v>
                </c:pt>
                <c:pt idx="2810" formatCode="General">
                  <c:v>-3.5989120826039E-3</c:v>
                </c:pt>
                <c:pt idx="2811" formatCode="General">
                  <c:v>-3.6343411900429802E-3</c:v>
                </c:pt>
                <c:pt idx="2812" formatCode="General">
                  <c:v>-3.6708453866129099E-3</c:v>
                </c:pt>
                <c:pt idx="2813" formatCode="General">
                  <c:v>-3.7086497688327202E-3</c:v>
                </c:pt>
                <c:pt idx="2814" formatCode="General">
                  <c:v>-3.7474643809900102E-3</c:v>
                </c:pt>
                <c:pt idx="2815" formatCode="General">
                  <c:v>-3.7868938130617199E-3</c:v>
                </c:pt>
                <c:pt idx="2816" formatCode="General">
                  <c:v>-3.8272891713694301E-3</c:v>
                </c:pt>
                <c:pt idx="2817" formatCode="General">
                  <c:v>-3.8689739923240601E-3</c:v>
                </c:pt>
                <c:pt idx="2818" formatCode="General">
                  <c:v>-3.9119900272133901E-3</c:v>
                </c:pt>
                <c:pt idx="2819" formatCode="General">
                  <c:v>-3.9559683988883302E-3</c:v>
                </c:pt>
                <c:pt idx="2820" formatCode="General">
                  <c:v>-4.0007315242190002E-3</c:v>
                </c:pt>
                <c:pt idx="2821" formatCode="General">
                  <c:v>-4.0465125934590297E-3</c:v>
                </c:pt>
                <c:pt idx="2822" formatCode="General">
                  <c:v>-4.09325823993945E-3</c:v>
                </c:pt>
                <c:pt idx="2823" formatCode="General">
                  <c:v>-4.1407149029767101E-3</c:v>
                </c:pt>
                <c:pt idx="2824" formatCode="General">
                  <c:v>-4.1891111782617497E-3</c:v>
                </c:pt>
                <c:pt idx="2825" formatCode="General">
                  <c:v>-4.2383452287065599E-3</c:v>
                </c:pt>
                <c:pt idx="2826" formatCode="General">
                  <c:v>-4.2882308864797799E-3</c:v>
                </c:pt>
                <c:pt idx="2827" formatCode="General">
                  <c:v>-4.3389940719838604E-3</c:v>
                </c:pt>
                <c:pt idx="2828" formatCode="General">
                  <c:v>-4.39050445204325E-3</c:v>
                </c:pt>
                <c:pt idx="2829" formatCode="General">
                  <c:v>-4.4429330747235403E-3</c:v>
                </c:pt>
                <c:pt idx="2830" formatCode="General">
                  <c:v>-4.4961459159032604E-3</c:v>
                </c:pt>
                <c:pt idx="2831" formatCode="General">
                  <c:v>-4.5498081728403703E-3</c:v>
                </c:pt>
                <c:pt idx="2832" formatCode="General">
                  <c:v>-4.60421724580601E-3</c:v>
                </c:pt>
                <c:pt idx="2833" formatCode="General">
                  <c:v>-4.6592809450187499E-3</c:v>
                </c:pt>
                <c:pt idx="2834" formatCode="General">
                  <c:v>-4.7149812803453503E-3</c:v>
                </c:pt>
                <c:pt idx="2835" formatCode="General">
                  <c:v>-4.7713913350431597E-3</c:v>
                </c:pt>
                <c:pt idx="2836" formatCode="General">
                  <c:v>-4.8281069172740904E-3</c:v>
                </c:pt>
                <c:pt idx="2837" formatCode="General">
                  <c:v>-4.8850511829664099E-3</c:v>
                </c:pt>
                <c:pt idx="2838" formatCode="General">
                  <c:v>-4.9426496635421703E-3</c:v>
                </c:pt>
                <c:pt idx="2839" formatCode="General">
                  <c:v>-5.0008796384402301E-3</c:v>
                </c:pt>
                <c:pt idx="2840" formatCode="General">
                  <c:v>-5.05925046400505E-3</c:v>
                </c:pt>
                <c:pt idx="2841" formatCode="General">
                  <c:v>-5.1177862007227501E-3</c:v>
                </c:pt>
                <c:pt idx="2842" formatCode="General">
                  <c:v>-5.1769678191336101E-3</c:v>
                </c:pt>
                <c:pt idx="2843" formatCode="General">
                  <c:v>-5.2364379949507702E-3</c:v>
                </c:pt>
                <c:pt idx="2844" formatCode="General">
                  <c:v>-5.2958257116156099E-3</c:v>
                </c:pt>
                <c:pt idx="2845" formatCode="General">
                  <c:v>-5.3555699385172901E-3</c:v>
                </c:pt>
                <c:pt idx="2846" formatCode="General">
                  <c:v>-5.4157260301301103E-3</c:v>
                </c:pt>
                <c:pt idx="2847" formatCode="General">
                  <c:v>-5.4760503323443297E-3</c:v>
                </c:pt>
                <c:pt idx="2848" formatCode="General">
                  <c:v>-5.5365006818375601E-3</c:v>
                </c:pt>
                <c:pt idx="2849" formatCode="General">
                  <c:v>-5.5970420960128201E-3</c:v>
                </c:pt>
                <c:pt idx="2850" formatCode="General">
                  <c:v>-5.6575449567238898E-3</c:v>
                </c:pt>
                <c:pt idx="2851" formatCode="General">
                  <c:v>-5.7179216199600997E-3</c:v>
                </c:pt>
                <c:pt idx="2852" formatCode="General">
                  <c:v>-5.7780898108544098E-3</c:v>
                </c:pt>
                <c:pt idx="2853" formatCode="General">
                  <c:v>-5.8381019528549799E-3</c:v>
                </c:pt>
                <c:pt idx="2854" formatCode="General">
                  <c:v>-5.8980281011192402E-3</c:v>
                </c:pt>
                <c:pt idx="2855" formatCode="General">
                  <c:v>-5.9579520720473003E-3</c:v>
                </c:pt>
                <c:pt idx="2856" formatCode="General">
                  <c:v>-6.0176380740542103E-3</c:v>
                </c:pt>
                <c:pt idx="2857" formatCode="General">
                  <c:v>-6.0770161411783704E-3</c:v>
                </c:pt>
                <c:pt idx="2858" formatCode="General">
                  <c:v>-6.1361005284320596E-3</c:v>
                </c:pt>
                <c:pt idx="2859" formatCode="General">
                  <c:v>-6.1948311801077599E-3</c:v>
                </c:pt>
                <c:pt idx="2860" formatCode="General">
                  <c:v>-6.2532126901699604E-3</c:v>
                </c:pt>
                <c:pt idx="2861" formatCode="General">
                  <c:v>-6.3111651899700402E-3</c:v>
                </c:pt>
                <c:pt idx="2862" formatCode="General">
                  <c:v>-6.3684922686122504E-3</c:v>
                </c:pt>
                <c:pt idx="2863" formatCode="General">
                  <c:v>-6.4251688049759602E-3</c:v>
                </c:pt>
                <c:pt idx="2864" formatCode="General">
                  <c:v>-6.4814438289030303E-3</c:v>
                </c:pt>
                <c:pt idx="2865" formatCode="General">
                  <c:v>-6.5370669357136301E-3</c:v>
                </c:pt>
                <c:pt idx="2866" formatCode="General">
                  <c:v>-6.5918430873302602E-3</c:v>
                </c:pt>
                <c:pt idx="2867" formatCode="General">
                  <c:v>-6.6459273082495E-3</c:v>
                </c:pt>
                <c:pt idx="2868" formatCode="General">
                  <c:v>-6.6993937099636101E-3</c:v>
                </c:pt>
                <c:pt idx="2869" formatCode="General">
                  <c:v>-6.7519999226972301E-3</c:v>
                </c:pt>
                <c:pt idx="2870" formatCode="General">
                  <c:v>-6.8036600256921702E-3</c:v>
                </c:pt>
                <c:pt idx="2871" formatCode="General">
                  <c:v>-6.8544983118113299E-3</c:v>
                </c:pt>
                <c:pt idx="2872" formatCode="General">
                  <c:v>-6.9040895642402201E-3</c:v>
                </c:pt>
                <c:pt idx="2873" formatCode="General">
                  <c:v>-6.9527582626303704E-3</c:v>
                </c:pt>
                <c:pt idx="2874" formatCode="General">
                  <c:v>-7.0007179114522401E-3</c:v>
                </c:pt>
                <c:pt idx="2875" formatCode="General">
                  <c:v>-7.0474894347444103E-3</c:v>
                </c:pt>
                <c:pt idx="2876" formatCode="General">
                  <c:v>-7.0930419041029197E-3</c:v>
                </c:pt>
                <c:pt idx="2877" formatCode="General">
                  <c:v>-7.1374082597157303E-3</c:v>
                </c:pt>
                <c:pt idx="2878" formatCode="General">
                  <c:v>-7.1805302705654599E-3</c:v>
                </c:pt>
                <c:pt idx="2879" formatCode="General">
                  <c:v>-7.2223714591213703E-3</c:v>
                </c:pt>
                <c:pt idx="2880" formatCode="General">
                  <c:v>-7.2630498671302102E-3</c:v>
                </c:pt>
                <c:pt idx="2881" formatCode="General">
                  <c:v>-7.30221709808566E-3</c:v>
                </c:pt>
                <c:pt idx="2882" formatCode="General">
                  <c:v>-7.3398941904860397E-3</c:v>
                </c:pt>
                <c:pt idx="2883" formatCode="General">
                  <c:v>-7.3764354385501404E-3</c:v>
                </c:pt>
                <c:pt idx="2884" formatCode="General">
                  <c:v>-7.4112261529742903E-3</c:v>
                </c:pt>
                <c:pt idx="2885" formatCode="General">
                  <c:v>-7.4444203461277603E-3</c:v>
                </c:pt>
                <c:pt idx="2886" formatCode="General">
                  <c:v>-7.4762543391884801E-3</c:v>
                </c:pt>
                <c:pt idx="2887" formatCode="General">
                  <c:v>-7.5066260094847504E-3</c:v>
                </c:pt>
                <c:pt idx="2888" formatCode="General">
                  <c:v>-7.5354356781129096E-3</c:v>
                </c:pt>
                <c:pt idx="2889" formatCode="General">
                  <c:v>-7.5622249372769299E-3</c:v>
                </c:pt>
                <c:pt idx="2890" formatCode="General">
                  <c:v>-7.5873109830410504E-3</c:v>
                </c:pt>
                <c:pt idx="2891" formatCode="General">
                  <c:v>-7.6106571870461701E-3</c:v>
                </c:pt>
                <c:pt idx="2892" formatCode="General">
                  <c:v>-7.6325314342642796E-3</c:v>
                </c:pt>
                <c:pt idx="2893" formatCode="General">
                  <c:v>-7.6526762656904104E-3</c:v>
                </c:pt>
                <c:pt idx="2894" formatCode="General">
                  <c:v>-7.67052488395759E-3</c:v>
                </c:pt>
                <c:pt idx="2895" formatCode="General">
                  <c:v>-7.6867303661115501E-3</c:v>
                </c:pt>
                <c:pt idx="2896" formatCode="General">
                  <c:v>-7.7011683806318103E-3</c:v>
                </c:pt>
                <c:pt idx="2897" formatCode="General">
                  <c:v>-7.7135428564925603E-3</c:v>
                </c:pt>
                <c:pt idx="2898" formatCode="General">
                  <c:v>-7.7239852783535304E-3</c:v>
                </c:pt>
                <c:pt idx="2899" formatCode="General">
                  <c:v>-7.7323765318552404E-3</c:v>
                </c:pt>
                <c:pt idx="2900" formatCode="General">
                  <c:v>-7.7386297379121198E-3</c:v>
                </c:pt>
                <c:pt idx="2901" formatCode="General">
                  <c:v>-7.7429643399017402E-3</c:v>
                </c:pt>
                <c:pt idx="2902" formatCode="General">
                  <c:v>-7.7454308844307901E-3</c:v>
                </c:pt>
                <c:pt idx="2903" formatCode="General">
                  <c:v>-7.7460598826605397E-3</c:v>
                </c:pt>
                <c:pt idx="2904" formatCode="General">
                  <c:v>-7.7445102424621897E-3</c:v>
                </c:pt>
                <c:pt idx="2905" formatCode="General">
                  <c:v>-7.7405540766291E-3</c:v>
                </c:pt>
                <c:pt idx="2906" formatCode="General">
                  <c:v>-7.7343949981951198E-3</c:v>
                </c:pt>
                <c:pt idx="2907" formatCode="General">
                  <c:v>-7.7262552703405499E-3</c:v>
                </c:pt>
                <c:pt idx="2908" formatCode="General">
                  <c:v>-7.71615110559957E-3</c:v>
                </c:pt>
                <c:pt idx="2909" formatCode="General">
                  <c:v>-7.7035757257070602E-3</c:v>
                </c:pt>
                <c:pt idx="2910" formatCode="General">
                  <c:v>-7.6888195838743399E-3</c:v>
                </c:pt>
                <c:pt idx="2911" formatCode="General">
                  <c:v>-7.6721869767749397E-3</c:v>
                </c:pt>
                <c:pt idx="2912" formatCode="General">
                  <c:v>-7.6533005737007302E-3</c:v>
                </c:pt>
                <c:pt idx="2913" formatCode="General">
                  <c:v>-7.6321964383962004E-3</c:v>
                </c:pt>
                <c:pt idx="2914" formatCode="General">
                  <c:v>-7.6089739352169297E-3</c:v>
                </c:pt>
                <c:pt idx="2915" formatCode="General">
                  <c:v>-7.5839306584269796E-3</c:v>
                </c:pt>
                <c:pt idx="2916" formatCode="General">
                  <c:v>-7.5565543696787902E-3</c:v>
                </c:pt>
                <c:pt idx="2917" formatCode="General">
                  <c:v>-7.5266481439567098E-3</c:v>
                </c:pt>
                <c:pt idx="2918" formatCode="General">
                  <c:v>-7.4946464891612096E-3</c:v>
                </c:pt>
                <c:pt idx="2919" formatCode="General">
                  <c:v>-7.46052297092872E-3</c:v>
                </c:pt>
                <c:pt idx="2920" formatCode="General">
                  <c:v>-7.4242454009588402E-3</c:v>
                </c:pt>
                <c:pt idx="2921" formatCode="General">
                  <c:v>-7.3858054957398698E-3</c:v>
                </c:pt>
                <c:pt idx="2922" formatCode="General">
                  <c:v>-7.3453602288862203E-3</c:v>
                </c:pt>
                <c:pt idx="2923" formatCode="General">
                  <c:v>-7.3029133117994598E-3</c:v>
                </c:pt>
                <c:pt idx="2924" formatCode="General">
                  <c:v>-7.2582871904619201E-3</c:v>
                </c:pt>
                <c:pt idx="2925" formatCode="General">
                  <c:v>-7.2113835169467198E-3</c:v>
                </c:pt>
                <c:pt idx="2926" formatCode="General">
                  <c:v>-7.1625021737438998E-3</c:v>
                </c:pt>
                <c:pt idx="2927" formatCode="General">
                  <c:v>-7.1116528765629398E-3</c:v>
                </c:pt>
                <c:pt idx="2928" formatCode="General">
                  <c:v>-7.0586833722585699E-3</c:v>
                </c:pt>
                <c:pt idx="2929" formatCode="General">
                  <c:v>-7.0036523938447103E-3</c:v>
                </c:pt>
                <c:pt idx="2930" formatCode="General">
                  <c:v>-6.9467663069797403E-3</c:v>
                </c:pt>
                <c:pt idx="2931" formatCode="General">
                  <c:v>-6.8878484758919702E-3</c:v>
                </c:pt>
                <c:pt idx="2932" formatCode="General">
                  <c:v>-6.8269829276697497E-3</c:v>
                </c:pt>
                <c:pt idx="2933" formatCode="General">
                  <c:v>-6.7643391933795002E-3</c:v>
                </c:pt>
                <c:pt idx="2934" formatCode="General">
                  <c:v>-6.6997179745192604E-3</c:v>
                </c:pt>
                <c:pt idx="2935" formatCode="General">
                  <c:v>-6.6329965335646503E-3</c:v>
                </c:pt>
                <c:pt idx="2936" formatCode="General">
                  <c:v>-6.5644216562703002E-3</c:v>
                </c:pt>
                <c:pt idx="2937" formatCode="General">
                  <c:v>-6.49417610645404E-3</c:v>
                </c:pt>
                <c:pt idx="2938" formatCode="General">
                  <c:v>-6.4221111626427199E-3</c:v>
                </c:pt>
                <c:pt idx="2939" formatCode="General">
                  <c:v>-6.3485285541247704E-3</c:v>
                </c:pt>
                <c:pt idx="2940" formatCode="General">
                  <c:v>-6.2733247063515201E-3</c:v>
                </c:pt>
                <c:pt idx="2941" formatCode="General">
                  <c:v>-6.1960901480749902E-3</c:v>
                </c:pt>
                <c:pt idx="2942" formatCode="General">
                  <c:v>-6.11745932096526E-3</c:v>
                </c:pt>
                <c:pt idx="2943" formatCode="General">
                  <c:v>-6.03748077313417E-3</c:v>
                </c:pt>
                <c:pt idx="2944" formatCode="General">
                  <c:v>-5.9558095631104804E-3</c:v>
                </c:pt>
                <c:pt idx="2945" formatCode="General">
                  <c:v>-5.8727888872402998E-3</c:v>
                </c:pt>
                <c:pt idx="2946" formatCode="General">
                  <c:v>-5.7884537562629696E-3</c:v>
                </c:pt>
                <c:pt idx="2947" formatCode="General">
                  <c:v>-5.7025890304917498E-3</c:v>
                </c:pt>
                <c:pt idx="2948" formatCode="General">
                  <c:v>-5.61527195656301E-3</c:v>
                </c:pt>
                <c:pt idx="2949" formatCode="General">
                  <c:v>-5.5266282359523397E-3</c:v>
                </c:pt>
                <c:pt idx="2950" formatCode="General">
                  <c:v>-5.4368315163601001E-3</c:v>
                </c:pt>
                <c:pt idx="2951" formatCode="General">
                  <c:v>-5.3460263323321803E-3</c:v>
                </c:pt>
                <c:pt idx="2952" formatCode="General">
                  <c:v>-5.2540261305011899E-3</c:v>
                </c:pt>
                <c:pt idx="2953" formatCode="General">
                  <c:v>-5.1609318815497001E-3</c:v>
                </c:pt>
                <c:pt idx="2954" formatCode="General">
                  <c:v>-5.0668452054534697E-3</c:v>
                </c:pt>
                <c:pt idx="2955" formatCode="General">
                  <c:v>-4.97177399594473E-3</c:v>
                </c:pt>
                <c:pt idx="2956" formatCode="General">
                  <c:v>-4.8756984160899198E-3</c:v>
                </c:pt>
                <c:pt idx="2957" formatCode="General">
                  <c:v>-4.7785635467639002E-3</c:v>
                </c:pt>
                <c:pt idx="2958" formatCode="General">
                  <c:v>-4.6807855691645799E-3</c:v>
                </c:pt>
                <c:pt idx="2959" formatCode="General">
                  <c:v>-4.5823953699329501E-3</c:v>
                </c:pt>
                <c:pt idx="2960" formatCode="General">
                  <c:v>-4.4832204081877497E-3</c:v>
                </c:pt>
                <c:pt idx="2961" formatCode="General">
                  <c:v>-4.3833837441463802E-3</c:v>
                </c:pt>
                <c:pt idx="2962" formatCode="General">
                  <c:v>-4.2829200086020904E-3</c:v>
                </c:pt>
                <c:pt idx="2963" formatCode="General">
                  <c:v>-4.1818973352463398E-3</c:v>
                </c:pt>
                <c:pt idx="2964" formatCode="General">
                  <c:v>-4.0803439442474304E-3</c:v>
                </c:pt>
                <c:pt idx="2965" formatCode="General">
                  <c:v>-3.9784177700333502E-3</c:v>
                </c:pt>
                <c:pt idx="2966" formatCode="General">
                  <c:v>-3.8763013104300701E-3</c:v>
                </c:pt>
                <c:pt idx="2967" formatCode="General">
                  <c:v>-3.7738529874028902E-3</c:v>
                </c:pt>
                <c:pt idx="2968" formatCode="General">
                  <c:v>-3.6712341790231598E-3</c:v>
                </c:pt>
                <c:pt idx="2969" formatCode="General">
                  <c:v>-3.5685695564858298E-3</c:v>
                </c:pt>
                <c:pt idx="2970" formatCode="General">
                  <c:v>-3.4656214805491902E-3</c:v>
                </c:pt>
                <c:pt idx="2971" formatCode="General">
                  <c:v>-3.3626222912290899E-3</c:v>
                </c:pt>
                <c:pt idx="2972" formatCode="General">
                  <c:v>-3.25966813985854E-3</c:v>
                </c:pt>
                <c:pt idx="2973" formatCode="General">
                  <c:v>-3.1567549867447999E-3</c:v>
                </c:pt>
                <c:pt idx="2974" formatCode="General">
                  <c:v>-3.0539349310020202E-3</c:v>
                </c:pt>
                <c:pt idx="2975" formatCode="General">
                  <c:v>-2.9511188703684401E-3</c:v>
                </c:pt>
                <c:pt idx="2976" formatCode="General">
                  <c:v>-2.8486031304455301E-3</c:v>
                </c:pt>
                <c:pt idx="2977" formatCode="General">
                  <c:v>-2.7465571198020998E-3</c:v>
                </c:pt>
                <c:pt idx="2978" formatCode="General">
                  <c:v>-2.6447040415267702E-3</c:v>
                </c:pt>
                <c:pt idx="2979" formatCode="General">
                  <c:v>-2.5432683460779601E-3</c:v>
                </c:pt>
                <c:pt idx="2980" formatCode="General">
                  <c:v>-2.4422974803564299E-3</c:v>
                </c:pt>
                <c:pt idx="2981" formatCode="General">
                  <c:v>-2.3418189230006502E-3</c:v>
                </c:pt>
                <c:pt idx="2982" formatCode="General">
                  <c:v>-2.24222000962572E-3</c:v>
                </c:pt>
                <c:pt idx="2983" formatCode="General">
                  <c:v>-2.1430210705634702E-3</c:v>
                </c:pt>
                <c:pt idx="2984" formatCode="General">
                  <c:v>-2.0445965901466699E-3</c:v>
                </c:pt>
                <c:pt idx="2985" formatCode="General">
                  <c:v>-1.9471018234258901E-3</c:v>
                </c:pt>
                <c:pt idx="2986" formatCode="General">
                  <c:v>-1.85041327612475E-3</c:v>
                </c:pt>
                <c:pt idx="2987" formatCode="General">
                  <c:v>-1.75460446518028E-3</c:v>
                </c:pt>
                <c:pt idx="2988" formatCode="General">
                  <c:v>-1.6594950697132499E-3</c:v>
                </c:pt>
                <c:pt idx="2989" formatCode="General">
                  <c:v>-1.5654902892399301E-3</c:v>
                </c:pt>
                <c:pt idx="2990" formatCode="General">
                  <c:v>-1.47246645501774E-3</c:v>
                </c:pt>
                <c:pt idx="2991" formatCode="General">
                  <c:v>-1.3803433418911699E-3</c:v>
                </c:pt>
                <c:pt idx="2992" formatCode="General">
                  <c:v>-1.28937437141204E-3</c:v>
                </c:pt>
                <c:pt idx="2993" formatCode="General">
                  <c:v>-1.1996389928221099E-3</c:v>
                </c:pt>
                <c:pt idx="2994" formatCode="General">
                  <c:v>-1.1112666149398201E-3</c:v>
                </c:pt>
                <c:pt idx="2995" formatCode="General">
                  <c:v>-1.0241427320700699E-3</c:v>
                </c:pt>
                <c:pt idx="2996" formatCode="General">
                  <c:v>-9.3824894491211896E-4</c:v>
                </c:pt>
                <c:pt idx="2997" formatCode="General">
                  <c:v>-8.5359648348797099E-4</c:v>
                </c:pt>
                <c:pt idx="2998" formatCode="General">
                  <c:v>-7.7024631256560495E-4</c:v>
                </c:pt>
                <c:pt idx="2999" formatCode="General">
                  <c:v>-6.8852923387816901E-4</c:v>
                </c:pt>
                <c:pt idx="3000" formatCode="General">
                  <c:v>-6.0836934348258199E-4</c:v>
                </c:pt>
                <c:pt idx="3001" formatCode="General">
                  <c:v>-5.2975539574875703E-4</c:v>
                </c:pt>
                <c:pt idx="3002" formatCode="General">
                  <c:v>-4.5270563084611701E-4</c:v>
                </c:pt>
                <c:pt idx="3003" formatCode="General">
                  <c:v>-3.7720259655823303E-4</c:v>
                </c:pt>
                <c:pt idx="3004" formatCode="General">
                  <c:v>-3.0328866304421499E-4</c:v>
                </c:pt>
                <c:pt idx="3005" formatCode="General">
                  <c:v>-2.31112804449501E-4</c:v>
                </c:pt>
                <c:pt idx="3006" formatCode="General">
                  <c:v>-1.6057067578666999E-4</c:v>
                </c:pt>
                <c:pt idx="3007">
                  <c:v>-9.1878787655895493E-5</c:v>
                </c:pt>
                <c:pt idx="3008">
                  <c:v>-2.5022479357173E-5</c:v>
                </c:pt>
                <c:pt idx="3009">
                  <c:v>4.0167982877130802E-5</c:v>
                </c:pt>
                <c:pt idx="3010" formatCode="General">
                  <c:v>1.03354969543134E-4</c:v>
                </c:pt>
                <c:pt idx="3011" formatCode="General">
                  <c:v>1.6470106381790401E-4</c:v>
                </c:pt>
                <c:pt idx="3012" formatCode="General">
                  <c:v>2.2438510770142199E-4</c:v>
                </c:pt>
                <c:pt idx="3013" formatCode="General">
                  <c:v>2.8214803060786002E-4</c:v>
                </c:pt>
                <c:pt idx="3014" formatCode="General">
                  <c:v>3.3771689913030602E-4</c:v>
                </c:pt>
                <c:pt idx="3015" formatCode="General">
                  <c:v>3.9110579275212999E-4</c:v>
                </c:pt>
                <c:pt idx="3016" formatCode="General">
                  <c:v>4.4280051742673501E-4</c:v>
                </c:pt>
                <c:pt idx="3017" formatCode="General">
                  <c:v>4.9274141977760904E-4</c:v>
                </c:pt>
                <c:pt idx="3018" formatCode="General">
                  <c:v>5.40382579289294E-4</c:v>
                </c:pt>
                <c:pt idx="3019" formatCode="General">
                  <c:v>5.8587421662468597E-4</c:v>
                </c:pt>
                <c:pt idx="3020" formatCode="General">
                  <c:v>6.2924956416021303E-4</c:v>
                </c:pt>
                <c:pt idx="3021" formatCode="General">
                  <c:v>6.7067570237118001E-4</c:v>
                </c:pt>
                <c:pt idx="3022" formatCode="General">
                  <c:v>7.0998718111372095E-4</c:v>
                </c:pt>
                <c:pt idx="3023" formatCode="General">
                  <c:v>7.4699439550209902E-4</c:v>
                </c:pt>
                <c:pt idx="3024" formatCode="General">
                  <c:v>7.8186370125132897E-4</c:v>
                </c:pt>
                <c:pt idx="3025" formatCode="General">
                  <c:v>8.1480874427245203E-4</c:v>
                </c:pt>
                <c:pt idx="3026" formatCode="General">
                  <c:v>8.4560843660482204E-4</c:v>
                </c:pt>
                <c:pt idx="3027" formatCode="General">
                  <c:v>8.7400752480141597E-4</c:v>
                </c:pt>
                <c:pt idx="3028" formatCode="General">
                  <c:v>9.0040786071588505E-4</c:v>
                </c:pt>
                <c:pt idx="3029" formatCode="General">
                  <c:v>9.2464779489530302E-4</c:v>
                </c:pt>
                <c:pt idx="3030" formatCode="General">
                  <c:v>9.4655275616850598E-4</c:v>
                </c:pt>
                <c:pt idx="3031" formatCode="General">
                  <c:v>9.6635887601369502E-4</c:v>
                </c:pt>
                <c:pt idx="3032" formatCode="General">
                  <c:v>9.8431192873504707E-4</c:v>
                </c:pt>
                <c:pt idx="3033" formatCode="General">
                  <c:v>9.9988523308788802E-4</c:v>
                </c:pt>
                <c:pt idx="3034" formatCode="General">
                  <c:v>1.01305172190056E-3</c:v>
                </c:pt>
                <c:pt idx="3035" formatCode="General">
                  <c:v>1.02448374357126E-3</c:v>
                </c:pt>
                <c:pt idx="3036" formatCode="General">
                  <c:v>1.0336341952837901E-3</c:v>
                </c:pt>
                <c:pt idx="3037" formatCode="General">
                  <c:v>1.04054034926368E-3</c:v>
                </c:pt>
                <c:pt idx="3038" formatCode="General">
                  <c:v>1.0454033085093399E-3</c:v>
                </c:pt>
                <c:pt idx="3039" formatCode="General">
                  <c:v>1.0479265157616699E-3</c:v>
                </c:pt>
                <c:pt idx="3040" formatCode="General">
                  <c:v>1.0483430652816E-3</c:v>
                </c:pt>
                <c:pt idx="3041" formatCode="General">
                  <c:v>1.04639541258349E-3</c:v>
                </c:pt>
                <c:pt idx="3042" formatCode="General">
                  <c:v>1.04225860098317E-3</c:v>
                </c:pt>
                <c:pt idx="3043" formatCode="General">
                  <c:v>1.03639937499886E-3</c:v>
                </c:pt>
                <c:pt idx="3044" formatCode="General">
                  <c:v>1.0285499988734099E-3</c:v>
                </c:pt>
                <c:pt idx="3045" formatCode="General">
                  <c:v>1.0184611636689801E-3</c:v>
                </c:pt>
                <c:pt idx="3046" formatCode="General">
                  <c:v>1.00609940065711E-3</c:v>
                </c:pt>
                <c:pt idx="3047" formatCode="General">
                  <c:v>9.9145111148766997E-4</c:v>
                </c:pt>
                <c:pt idx="3048" formatCode="General">
                  <c:v>9.7496155493093301E-4</c:v>
                </c:pt>
                <c:pt idx="3049" formatCode="General">
                  <c:v>9.5657540676758498E-4</c:v>
                </c:pt>
                <c:pt idx="3050" formatCode="General">
                  <c:v>9.3588376889805697E-4</c:v>
                </c:pt>
                <c:pt idx="3051" formatCode="General">
                  <c:v>9.1315279976738098E-4</c:v>
                </c:pt>
                <c:pt idx="3052" formatCode="General">
                  <c:v>8.8848069235066105E-4</c:v>
                </c:pt>
                <c:pt idx="3053" formatCode="General">
                  <c:v>8.6180421589419096E-4</c:v>
                </c:pt>
                <c:pt idx="3054" formatCode="General">
                  <c:v>8.33289300962478E-4</c:v>
                </c:pt>
                <c:pt idx="3055" formatCode="General">
                  <c:v>8.0273390749638102E-4</c:v>
                </c:pt>
                <c:pt idx="3056" formatCode="General">
                  <c:v>7.7019365657987799E-4</c:v>
                </c:pt>
                <c:pt idx="3057" formatCode="General">
                  <c:v>7.3592622325184597E-4</c:v>
                </c:pt>
                <c:pt idx="3058" formatCode="General">
                  <c:v>6.99915243807933E-4</c:v>
                </c:pt>
                <c:pt idx="3059" formatCode="General">
                  <c:v>6.61971714120798E-4</c:v>
                </c:pt>
                <c:pt idx="3060" formatCode="General">
                  <c:v>6.2200568677424004E-4</c:v>
                </c:pt>
                <c:pt idx="3061" formatCode="General">
                  <c:v>5.8025117926057801E-4</c:v>
                </c:pt>
                <c:pt idx="3062" formatCode="General">
                  <c:v>5.3679150113581601E-4</c:v>
                </c:pt>
                <c:pt idx="3063" formatCode="General">
                  <c:v>4.9177514951787699E-4</c:v>
                </c:pt>
                <c:pt idx="3064" formatCode="General">
                  <c:v>4.4492513141035101E-4</c:v>
                </c:pt>
                <c:pt idx="3065" formatCode="General">
                  <c:v>3.9623734971104102E-4</c:v>
                </c:pt>
                <c:pt idx="3066" formatCode="General">
                  <c:v>3.4603681803771502E-4</c:v>
                </c:pt>
                <c:pt idx="3067" formatCode="General">
                  <c:v>2.9394210871944301E-4</c:v>
                </c:pt>
                <c:pt idx="3068" formatCode="General">
                  <c:v>2.4007434001656501E-4</c:v>
                </c:pt>
                <c:pt idx="3069" formatCode="General">
                  <c:v>1.8493469246584301E-4</c:v>
                </c:pt>
                <c:pt idx="3070" formatCode="General">
                  <c:v>1.28189874243561E-4</c:v>
                </c:pt>
                <c:pt idx="3071">
                  <c:v>6.9619560353172702E-5</c:v>
                </c:pt>
                <c:pt idx="3072">
                  <c:v>9.7694711270881094E-6</c:v>
                </c:pt>
                <c:pt idx="3073">
                  <c:v>-5.18148751285765E-5</c:v>
                </c:pt>
                <c:pt idx="3074" formatCode="General">
                  <c:v>-1.1484888780343801E-4</c:v>
                </c:pt>
                <c:pt idx="3075" formatCode="General">
                  <c:v>-1.78960863471337E-4</c:v>
                </c:pt>
                <c:pt idx="3076" formatCode="General">
                  <c:v>-2.4489748214698499E-4</c:v>
                </c:pt>
                <c:pt idx="3077" formatCode="General">
                  <c:v>-3.1200545778735199E-4</c:v>
                </c:pt>
                <c:pt idx="3078" formatCode="General">
                  <c:v>-3.8014221241157399E-4</c:v>
                </c:pt>
                <c:pt idx="3079" formatCode="General">
                  <c:v>-4.49771255827983E-4</c:v>
                </c:pt>
                <c:pt idx="3080" formatCode="General">
                  <c:v>-5.2068849176349196E-4</c:v>
                </c:pt>
                <c:pt idx="3081" formatCode="General">
                  <c:v>-5.9294860738150798E-4</c:v>
                </c:pt>
                <c:pt idx="3082" formatCode="General">
                  <c:v>-6.6599420207722403E-4</c:v>
                </c:pt>
                <c:pt idx="3083" formatCode="General">
                  <c:v>-7.4011955283539098E-4</c:v>
                </c:pt>
                <c:pt idx="3084" formatCode="General">
                  <c:v>-8.1593707165275304E-4</c:v>
                </c:pt>
                <c:pt idx="3085" formatCode="General">
                  <c:v>-8.93043275720754E-4</c:v>
                </c:pt>
                <c:pt idx="3086" formatCode="General">
                  <c:v>-9.7101023826889497E-4</c:v>
                </c:pt>
                <c:pt idx="3087" formatCode="General">
                  <c:v>-1.04987615496201E-3</c:v>
                </c:pt>
                <c:pt idx="3088" formatCode="General">
                  <c:v>-1.1298301771705301E-3</c:v>
                </c:pt>
                <c:pt idx="3089" formatCode="General">
                  <c:v>-1.21067026124197E-3</c:v>
                </c:pt>
                <c:pt idx="3090" formatCode="General">
                  <c:v>-1.29251897295622E-3</c:v>
                </c:pt>
                <c:pt idx="3091" formatCode="General">
                  <c:v>-1.37535143932195E-3</c:v>
                </c:pt>
                <c:pt idx="3092" formatCode="General">
                  <c:v>-1.45899173160108E-3</c:v>
                </c:pt>
                <c:pt idx="3093" formatCode="General">
                  <c:v>-1.54337343264907E-3</c:v>
                </c:pt>
                <c:pt idx="3094" formatCode="General">
                  <c:v>-1.6286940517805299E-3</c:v>
                </c:pt>
                <c:pt idx="3095" formatCode="General">
                  <c:v>-1.7147664176911401E-3</c:v>
                </c:pt>
                <c:pt idx="3096" formatCode="General">
                  <c:v>-1.80139063442384E-3</c:v>
                </c:pt>
                <c:pt idx="3097" formatCode="General">
                  <c:v>-1.8889093624598499E-3</c:v>
                </c:pt>
                <c:pt idx="3098" formatCode="General">
                  <c:v>-1.9772210552092802E-3</c:v>
                </c:pt>
                <c:pt idx="3099" formatCode="General">
                  <c:v>-2.0658374788793902E-3</c:v>
                </c:pt>
                <c:pt idx="3100" formatCode="General">
                  <c:v>-2.1550065239090898E-3</c:v>
                </c:pt>
                <c:pt idx="3101" formatCode="General">
                  <c:v>-2.2448071260914599E-3</c:v>
                </c:pt>
                <c:pt idx="3102" formatCode="General">
                  <c:v>-2.33507083245046E-3</c:v>
                </c:pt>
                <c:pt idx="3103" formatCode="General">
                  <c:v>-2.4259558325870701E-3</c:v>
                </c:pt>
                <c:pt idx="3104" formatCode="General">
                  <c:v>-2.5173288144490599E-3</c:v>
                </c:pt>
                <c:pt idx="3105" formatCode="General">
                  <c:v>-2.6089795238282499E-3</c:v>
                </c:pt>
                <c:pt idx="3106" formatCode="General">
                  <c:v>-2.7010363567358002E-3</c:v>
                </c:pt>
                <c:pt idx="3107" formatCode="General">
                  <c:v>-2.7932649164664099E-3</c:v>
                </c:pt>
                <c:pt idx="3108" formatCode="General">
                  <c:v>-2.8855817298441902E-3</c:v>
                </c:pt>
                <c:pt idx="3109" formatCode="General">
                  <c:v>-2.9783999520716902E-3</c:v>
                </c:pt>
                <c:pt idx="3110" formatCode="General">
                  <c:v>-3.0715377126421502E-3</c:v>
                </c:pt>
                <c:pt idx="3111" formatCode="General">
                  <c:v>-3.1645791446280299E-3</c:v>
                </c:pt>
                <c:pt idx="3112" formatCode="General">
                  <c:v>-3.2578119278129799E-3</c:v>
                </c:pt>
                <c:pt idx="3113" formatCode="General">
                  <c:v>-3.3512964058321098E-3</c:v>
                </c:pt>
                <c:pt idx="3114" formatCode="General">
                  <c:v>-3.4447486773022998E-3</c:v>
                </c:pt>
                <c:pt idx="3115" formatCode="General">
                  <c:v>-3.5384129929078201E-3</c:v>
                </c:pt>
                <c:pt idx="3116" formatCode="General">
                  <c:v>-3.6320017857956301E-3</c:v>
                </c:pt>
                <c:pt idx="3117" formatCode="General">
                  <c:v>-3.7253749863902798E-3</c:v>
                </c:pt>
                <c:pt idx="3118" formatCode="General">
                  <c:v>-3.8183635518945799E-3</c:v>
                </c:pt>
                <c:pt idx="3119" formatCode="General">
                  <c:v>-3.9111208310657402E-3</c:v>
                </c:pt>
                <c:pt idx="3120" formatCode="General">
                  <c:v>-4.0039593040097502E-3</c:v>
                </c:pt>
                <c:pt idx="3121" formatCode="General">
                  <c:v>-4.0965753803988902E-3</c:v>
                </c:pt>
                <c:pt idx="3122" formatCode="General">
                  <c:v>-4.1887837215625699E-3</c:v>
                </c:pt>
                <c:pt idx="3123" formatCode="General">
                  <c:v>-4.2807953485644902E-3</c:v>
                </c:pt>
                <c:pt idx="3124" formatCode="General">
                  <c:v>-4.3725912959127703E-3</c:v>
                </c:pt>
                <c:pt idx="3125" formatCode="General">
                  <c:v>-4.4638658545136101E-3</c:v>
                </c:pt>
                <c:pt idx="3126" formatCode="General">
                  <c:v>-4.5546295275504297E-3</c:v>
                </c:pt>
                <c:pt idx="3127" formatCode="General">
                  <c:v>-4.6449328172059696E-3</c:v>
                </c:pt>
                <c:pt idx="3128" formatCode="General">
                  <c:v>-4.7347911226102999E-3</c:v>
                </c:pt>
                <c:pt idx="3129" formatCode="General">
                  <c:v>-4.8239712509662303E-3</c:v>
                </c:pt>
                <c:pt idx="3130" formatCode="General">
                  <c:v>-4.9124837590259901E-3</c:v>
                </c:pt>
                <c:pt idx="3131" formatCode="General">
                  <c:v>-5.0004838928406001E-3</c:v>
                </c:pt>
                <c:pt idx="3132" formatCode="General">
                  <c:v>-5.0878050608655304E-3</c:v>
                </c:pt>
                <c:pt idx="3133" formatCode="General">
                  <c:v>-5.1745608952391596E-3</c:v>
                </c:pt>
                <c:pt idx="3134" formatCode="General">
                  <c:v>-5.26070570253768E-3</c:v>
                </c:pt>
                <c:pt idx="3135" formatCode="General">
                  <c:v>-5.3460268885163302E-3</c:v>
                </c:pt>
                <c:pt idx="3136" formatCode="General">
                  <c:v>-5.4305198551170396E-3</c:v>
                </c:pt>
                <c:pt idx="3137" formatCode="General">
                  <c:v>-5.5139458640504103E-3</c:v>
                </c:pt>
                <c:pt idx="3138" formatCode="General">
                  <c:v>-5.5966156775589804E-3</c:v>
                </c:pt>
                <c:pt idx="3139" formatCode="General">
                  <c:v>-5.6782471236327603E-3</c:v>
                </c:pt>
                <c:pt idx="3140" formatCode="General">
                  <c:v>-5.75864012808666E-3</c:v>
                </c:pt>
                <c:pt idx="3141" formatCode="General">
                  <c:v>-5.8385380658836196E-3</c:v>
                </c:pt>
                <c:pt idx="3142" formatCode="General">
                  <c:v>-5.9174298790309601E-3</c:v>
                </c:pt>
                <c:pt idx="3143" formatCode="General">
                  <c:v>-5.9949814843280802E-3</c:v>
                </c:pt>
                <c:pt idx="3144" formatCode="General">
                  <c:v>-6.0714492490367301E-3</c:v>
                </c:pt>
                <c:pt idx="3145" formatCode="General">
                  <c:v>-6.1467075461183098E-3</c:v>
                </c:pt>
                <c:pt idx="3146" formatCode="General">
                  <c:v>-6.2207605946114396E-3</c:v>
                </c:pt>
                <c:pt idx="3147" formatCode="General">
                  <c:v>-6.29367340151694E-3</c:v>
                </c:pt>
                <c:pt idx="3148" formatCode="General">
                  <c:v>-6.3654392208248303E-3</c:v>
                </c:pt>
                <c:pt idx="3149" formatCode="General">
                  <c:v>-6.4359223397613798E-3</c:v>
                </c:pt>
                <c:pt idx="3150" formatCode="General">
                  <c:v>-6.5049547777048201E-3</c:v>
                </c:pt>
                <c:pt idx="3151" formatCode="General">
                  <c:v>-6.5727902165206601E-3</c:v>
                </c:pt>
                <c:pt idx="3152" formatCode="General">
                  <c:v>-6.6394690194995897E-3</c:v>
                </c:pt>
                <c:pt idx="3153" formatCode="General">
                  <c:v>-6.7045367806561904E-3</c:v>
                </c:pt>
                <c:pt idx="3154" formatCode="General">
                  <c:v>-6.7682736625345298E-3</c:v>
                </c:pt>
                <c:pt idx="3155" formatCode="General">
                  <c:v>-6.8307199934711897E-3</c:v>
                </c:pt>
                <c:pt idx="3156" formatCode="General">
                  <c:v>-6.8912989167987503E-3</c:v>
                </c:pt>
                <c:pt idx="3157" formatCode="General">
                  <c:v>-6.9503836250997698E-3</c:v>
                </c:pt>
                <c:pt idx="3158" formatCode="General">
                  <c:v>-7.0082251681819804E-3</c:v>
                </c:pt>
                <c:pt idx="3159" formatCode="General">
                  <c:v>-7.06446341864354E-3</c:v>
                </c:pt>
                <c:pt idx="3160" formatCode="General">
                  <c:v>-7.1191861764924903E-3</c:v>
                </c:pt>
                <c:pt idx="3161" formatCode="General">
                  <c:v>-7.1724001475938302E-3</c:v>
                </c:pt>
                <c:pt idx="3162" formatCode="General">
                  <c:v>-7.2241102916027998E-3</c:v>
                </c:pt>
                <c:pt idx="3163" formatCode="General">
                  <c:v>-7.2743435369029804E-3</c:v>
                </c:pt>
                <c:pt idx="3164" formatCode="General">
                  <c:v>-7.3228836363940803E-3</c:v>
                </c:pt>
                <c:pt idx="3165" formatCode="General">
                  <c:v>-7.3697939409703003E-3</c:v>
                </c:pt>
                <c:pt idx="3166" formatCode="General">
                  <c:v>-7.4150388239605401E-3</c:v>
                </c:pt>
                <c:pt idx="3167" formatCode="General">
                  <c:v>-7.4584089367287802E-3</c:v>
                </c:pt>
                <c:pt idx="3168" formatCode="General">
                  <c:v>-7.50010310937813E-3</c:v>
                </c:pt>
                <c:pt idx="3169" formatCode="General">
                  <c:v>-7.5402377890482503E-3</c:v>
                </c:pt>
                <c:pt idx="3170" formatCode="General">
                  <c:v>-7.5785554436354702E-3</c:v>
                </c:pt>
                <c:pt idx="3171" formatCode="General">
                  <c:v>-7.6150785297484603E-3</c:v>
                </c:pt>
                <c:pt idx="3172" formatCode="General">
                  <c:v>-7.6499879021930403E-3</c:v>
                </c:pt>
                <c:pt idx="3173" formatCode="General">
                  <c:v>-7.6832791192628898E-3</c:v>
                </c:pt>
                <c:pt idx="3174" formatCode="General">
                  <c:v>-7.7150817798304497E-3</c:v>
                </c:pt>
                <c:pt idx="3175" formatCode="General">
                  <c:v>-7.7448744644101003E-3</c:v>
                </c:pt>
                <c:pt idx="3176" formatCode="General">
                  <c:v>-7.7726914961963201E-3</c:v>
                </c:pt>
                <c:pt idx="3177" formatCode="General">
                  <c:v>-7.7987451089185601E-3</c:v>
                </c:pt>
                <c:pt idx="3178" formatCode="General">
                  <c:v>-7.8228937339677694E-3</c:v>
                </c:pt>
                <c:pt idx="3179" formatCode="General">
                  <c:v>-7.8454791697867895E-3</c:v>
                </c:pt>
                <c:pt idx="3180" formatCode="General">
                  <c:v>-7.8665192581309096E-3</c:v>
                </c:pt>
                <c:pt idx="3181" formatCode="General">
                  <c:v>-7.8856674525108507E-3</c:v>
                </c:pt>
                <c:pt idx="3182" formatCode="General">
                  <c:v>-7.9030587951936203E-3</c:v>
                </c:pt>
                <c:pt idx="3183" formatCode="General">
                  <c:v>-7.9186910525967207E-3</c:v>
                </c:pt>
                <c:pt idx="3184" formatCode="General">
                  <c:v>-7.9325199446486899E-3</c:v>
                </c:pt>
                <c:pt idx="3185" formatCode="General">
                  <c:v>-7.9448492004757908E-3</c:v>
                </c:pt>
                <c:pt idx="3186" formatCode="General">
                  <c:v>-7.9555585950360601E-3</c:v>
                </c:pt>
                <c:pt idx="3187" formatCode="General">
                  <c:v>-7.9645806873872606E-3</c:v>
                </c:pt>
                <c:pt idx="3188" formatCode="General">
                  <c:v>-7.9718551991345508E-3</c:v>
                </c:pt>
                <c:pt idx="3189" formatCode="General">
                  <c:v>-7.9772741722746593E-3</c:v>
                </c:pt>
                <c:pt idx="3190" formatCode="General">
                  <c:v>-7.9810981562600403E-3</c:v>
                </c:pt>
                <c:pt idx="3191" formatCode="General">
                  <c:v>-7.9834219290294897E-3</c:v>
                </c:pt>
                <c:pt idx="3192" formatCode="General">
                  <c:v>-7.9837894103660604E-3</c:v>
                </c:pt>
                <c:pt idx="3193" formatCode="General">
                  <c:v>-7.9825120758137292E-3</c:v>
                </c:pt>
                <c:pt idx="3194" formatCode="General">
                  <c:v>-7.9797902648801999E-3</c:v>
                </c:pt>
                <c:pt idx="3195" formatCode="General">
                  <c:v>-7.9756110743213499E-3</c:v>
                </c:pt>
                <c:pt idx="3196" formatCode="General">
                  <c:v>-7.9700108856027296E-3</c:v>
                </c:pt>
                <c:pt idx="3197" formatCode="General">
                  <c:v>-7.9625718702459897E-3</c:v>
                </c:pt>
                <c:pt idx="3198" formatCode="General">
                  <c:v>-7.9535345289800993E-3</c:v>
                </c:pt>
                <c:pt idx="3199" formatCode="General">
                  <c:v>-7.9431967273465107E-3</c:v>
                </c:pt>
                <c:pt idx="3200" formatCode="General">
                  <c:v>-7.9316765722489604E-3</c:v>
                </c:pt>
                <c:pt idx="3201" formatCode="General">
                  <c:v>-7.9186253854810606E-3</c:v>
                </c:pt>
                <c:pt idx="3202" formatCode="General">
                  <c:v>-7.9037969459509593E-3</c:v>
                </c:pt>
                <c:pt idx="3203" formatCode="General">
                  <c:v>-7.8876924868193296E-3</c:v>
                </c:pt>
                <c:pt idx="3204" formatCode="General">
                  <c:v>-7.8702986867477294E-3</c:v>
                </c:pt>
                <c:pt idx="3205" formatCode="General">
                  <c:v>-7.8517711911842095E-3</c:v>
                </c:pt>
                <c:pt idx="3206" formatCode="General">
                  <c:v>-7.8319171099827094E-3</c:v>
                </c:pt>
                <c:pt idx="3207" formatCode="General">
                  <c:v>-7.8105096313602204E-3</c:v>
                </c:pt>
                <c:pt idx="3208" formatCode="General">
                  <c:v>-7.7879249001603099E-3</c:v>
                </c:pt>
                <c:pt idx="3209" formatCode="General">
                  <c:v>-7.7644010084538398E-3</c:v>
                </c:pt>
                <c:pt idx="3210" formatCode="General">
                  <c:v>-7.7399390732589401E-3</c:v>
                </c:pt>
                <c:pt idx="3211" formatCode="General">
                  <c:v>-7.7142761140440302E-3</c:v>
                </c:pt>
                <c:pt idx="3212" formatCode="General">
                  <c:v>-7.68741350306311E-3</c:v>
                </c:pt>
                <c:pt idx="3213" formatCode="General">
                  <c:v>-7.6595329157138504E-3</c:v>
                </c:pt>
                <c:pt idx="3214" formatCode="General">
                  <c:v>-7.6306356398713002E-3</c:v>
                </c:pt>
                <c:pt idx="3215" formatCode="General">
                  <c:v>-7.60058700358045E-3</c:v>
                </c:pt>
                <c:pt idx="3216" formatCode="General">
                  <c:v>-7.5698174616352799E-3</c:v>
                </c:pt>
                <c:pt idx="3217" formatCode="General">
                  <c:v>-7.5384065189724597E-3</c:v>
                </c:pt>
                <c:pt idx="3218" formatCode="General">
                  <c:v>-7.5060139314053797E-3</c:v>
                </c:pt>
                <c:pt idx="3219" formatCode="General">
                  <c:v>-7.4726690673951497E-3</c:v>
                </c:pt>
                <c:pt idx="3220" formatCode="General">
                  <c:v>-7.4389057127913901E-3</c:v>
                </c:pt>
                <c:pt idx="3221" formatCode="General">
                  <c:v>-7.4045143749726997E-3</c:v>
                </c:pt>
                <c:pt idx="3222" formatCode="General">
                  <c:v>-7.3691977426472901E-3</c:v>
                </c:pt>
                <c:pt idx="3223" formatCode="General">
                  <c:v>-7.3333953448089803E-3</c:v>
                </c:pt>
                <c:pt idx="3224" formatCode="General">
                  <c:v>-7.2969505505961797E-3</c:v>
                </c:pt>
                <c:pt idx="3225" formatCode="General">
                  <c:v>-7.2598693225686597E-3</c:v>
                </c:pt>
                <c:pt idx="3226" formatCode="General">
                  <c:v>-7.2225821064043402E-3</c:v>
                </c:pt>
                <c:pt idx="3227" formatCode="General">
                  <c:v>-7.1848639319539304E-3</c:v>
                </c:pt>
                <c:pt idx="3228" formatCode="General">
                  <c:v>-7.1466984701647899E-3</c:v>
                </c:pt>
                <c:pt idx="3229" formatCode="General">
                  <c:v>-7.1083586228806997E-3</c:v>
                </c:pt>
                <c:pt idx="3230" formatCode="General">
                  <c:v>-7.0695060956115002E-3</c:v>
                </c:pt>
                <c:pt idx="3231" formatCode="General">
                  <c:v>-7.03036277137448E-3</c:v>
                </c:pt>
                <c:pt idx="3232" formatCode="General">
                  <c:v>-6.9914426674258703E-3</c:v>
                </c:pt>
                <c:pt idx="3233" formatCode="General">
                  <c:v>-6.9521560268443802E-3</c:v>
                </c:pt>
                <c:pt idx="3234" formatCode="General">
                  <c:v>-6.9125360145219803E-3</c:v>
                </c:pt>
                <c:pt idx="3235" formatCode="General">
                  <c:v>-6.8732240731272098E-3</c:v>
                </c:pt>
                <c:pt idx="3236" formatCode="General">
                  <c:v>-6.8340407909141402E-3</c:v>
                </c:pt>
                <c:pt idx="3237" formatCode="General">
                  <c:v>-6.7948378811038199E-3</c:v>
                </c:pt>
                <c:pt idx="3238" formatCode="General">
                  <c:v>-6.7555482389181102E-3</c:v>
                </c:pt>
                <c:pt idx="3239" formatCode="General">
                  <c:v>-6.7163581191610503E-3</c:v>
                </c:pt>
                <c:pt idx="3240" formatCode="General">
                  <c:v>-6.6775907454746401E-3</c:v>
                </c:pt>
                <c:pt idx="3241" formatCode="General">
                  <c:v>-6.63917298148401E-3</c:v>
                </c:pt>
                <c:pt idx="3242" formatCode="General">
                  <c:v>-6.6010522338149696E-3</c:v>
                </c:pt>
                <c:pt idx="3243" formatCode="General">
                  <c:v>-6.5632612506410599E-3</c:v>
                </c:pt>
                <c:pt idx="3244" formatCode="General">
                  <c:v>-6.5255852649208504E-3</c:v>
                </c:pt>
                <c:pt idx="3245" formatCode="General">
                  <c:v>-6.4882183450930501E-3</c:v>
                </c:pt>
                <c:pt idx="3246" formatCode="General">
                  <c:v>-6.4517444453913103E-3</c:v>
                </c:pt>
                <c:pt idx="3247" formatCode="General">
                  <c:v>-6.4158097779424298E-3</c:v>
                </c:pt>
                <c:pt idx="3248" formatCode="General">
                  <c:v>-6.3802784758190496E-3</c:v>
                </c:pt>
                <c:pt idx="3249" formatCode="General">
                  <c:v>-6.3455662015532797E-3</c:v>
                </c:pt>
                <c:pt idx="3250" formatCode="General">
                  <c:v>-6.3113080535540196E-3</c:v>
                </c:pt>
                <c:pt idx="3251" formatCode="General">
                  <c:v>-6.2778981499633001E-3</c:v>
                </c:pt>
                <c:pt idx="3252" formatCode="General">
                  <c:v>-6.2452962820826697E-3</c:v>
                </c:pt>
                <c:pt idx="3253" formatCode="General">
                  <c:v>-6.2133390579467897E-3</c:v>
                </c:pt>
                <c:pt idx="3254" formatCode="General">
                  <c:v>-6.1823913315020903E-3</c:v>
                </c:pt>
                <c:pt idx="3255" formatCode="General">
                  <c:v>-6.1522861136619304E-3</c:v>
                </c:pt>
                <c:pt idx="3256" formatCode="General">
                  <c:v>-6.1231346671864802E-3</c:v>
                </c:pt>
                <c:pt idx="3257" formatCode="General">
                  <c:v>-6.0947706511879597E-3</c:v>
                </c:pt>
                <c:pt idx="3258" formatCode="General">
                  <c:v>-6.0671613551429304E-3</c:v>
                </c:pt>
                <c:pt idx="3259" formatCode="General">
                  <c:v>-6.04073625009755E-3</c:v>
                </c:pt>
                <c:pt idx="3260" formatCode="General">
                  <c:v>-6.0155953090893603E-3</c:v>
                </c:pt>
                <c:pt idx="3261" formatCode="General">
                  <c:v>-5.9912888681696299E-3</c:v>
                </c:pt>
                <c:pt idx="3262" formatCode="General">
                  <c:v>-5.9680678574930797E-3</c:v>
                </c:pt>
                <c:pt idx="3263" formatCode="General">
                  <c:v>-5.9462220375462596E-3</c:v>
                </c:pt>
                <c:pt idx="3264" formatCode="General">
                  <c:v>-5.9255650750040896E-3</c:v>
                </c:pt>
                <c:pt idx="3265" formatCode="General">
                  <c:v>-5.9061983655061502E-3</c:v>
                </c:pt>
                <c:pt idx="3266" formatCode="General">
                  <c:v>-5.8878370088139799E-3</c:v>
                </c:pt>
                <c:pt idx="3267" formatCode="General">
                  <c:v>-5.8706583247155201E-3</c:v>
                </c:pt>
                <c:pt idx="3268" formatCode="General">
                  <c:v>-5.8548375767805997E-3</c:v>
                </c:pt>
                <c:pt idx="3269" formatCode="General">
                  <c:v>-5.8405639699587002E-3</c:v>
                </c:pt>
                <c:pt idx="3270" formatCode="General">
                  <c:v>-5.82772231591051E-3</c:v>
                </c:pt>
                <c:pt idx="3271" formatCode="General">
                  <c:v>-5.8160235301809998E-3</c:v>
                </c:pt>
                <c:pt idx="3272" formatCode="General">
                  <c:v>-5.8059036187521201E-3</c:v>
                </c:pt>
                <c:pt idx="3273" formatCode="General">
                  <c:v>-5.7969982208745602E-3</c:v>
                </c:pt>
                <c:pt idx="3274" formatCode="General">
                  <c:v>-5.7895079661519902E-3</c:v>
                </c:pt>
                <c:pt idx="3275" formatCode="General">
                  <c:v>-5.7837079416111102E-3</c:v>
                </c:pt>
                <c:pt idx="3276" formatCode="General">
                  <c:v>-5.7793373226975404E-3</c:v>
                </c:pt>
                <c:pt idx="3277" formatCode="General">
                  <c:v>-5.7763753306007302E-3</c:v>
                </c:pt>
                <c:pt idx="3278" formatCode="General">
                  <c:v>-5.77480249938202E-3</c:v>
                </c:pt>
                <c:pt idx="3279" formatCode="General">
                  <c:v>-5.7748348089686997E-3</c:v>
                </c:pt>
                <c:pt idx="3280" formatCode="General">
                  <c:v>-5.7764122098706103E-3</c:v>
                </c:pt>
                <c:pt idx="3281" formatCode="General">
                  <c:v>-5.7794143888913498E-3</c:v>
                </c:pt>
                <c:pt idx="3282" formatCode="General">
                  <c:v>-5.7840942571479002E-3</c:v>
                </c:pt>
                <c:pt idx="3283" formatCode="General">
                  <c:v>-5.7902618608052401E-3</c:v>
                </c:pt>
                <c:pt idx="3284" formatCode="General">
                  <c:v>-5.7976679960990698E-3</c:v>
                </c:pt>
                <c:pt idx="3285" formatCode="General">
                  <c:v>-5.8067932743609604E-3</c:v>
                </c:pt>
                <c:pt idx="3286" formatCode="General">
                  <c:v>-5.8177121369969902E-3</c:v>
                </c:pt>
                <c:pt idx="3287" formatCode="General">
                  <c:v>-5.83022812844281E-3</c:v>
                </c:pt>
                <c:pt idx="3288" formatCode="General">
                  <c:v>-5.8442213470808798E-3</c:v>
                </c:pt>
                <c:pt idx="3289" formatCode="General">
                  <c:v>-5.8596361414134501E-3</c:v>
                </c:pt>
                <c:pt idx="3290" formatCode="General">
                  <c:v>-5.8767662201987501E-3</c:v>
                </c:pt>
                <c:pt idx="3291" formatCode="General">
                  <c:v>-5.8956361857381004E-3</c:v>
                </c:pt>
                <c:pt idx="3292" formatCode="General">
                  <c:v>-5.9158289864202299E-3</c:v>
                </c:pt>
                <c:pt idx="3293" formatCode="General">
                  <c:v>-5.9375210144817798E-3</c:v>
                </c:pt>
                <c:pt idx="3294" formatCode="General">
                  <c:v>-5.9610356050444303E-3</c:v>
                </c:pt>
                <c:pt idx="3295" formatCode="General">
                  <c:v>-5.9861234973877502E-3</c:v>
                </c:pt>
                <c:pt idx="3296" formatCode="General">
                  <c:v>-6.0125117012340802E-3</c:v>
                </c:pt>
                <c:pt idx="3297" formatCode="General">
                  <c:v>-6.0404171561783803E-3</c:v>
                </c:pt>
                <c:pt idx="3298" formatCode="General">
                  <c:v>-6.0699698241044398E-3</c:v>
                </c:pt>
                <c:pt idx="3299" formatCode="General">
                  <c:v>-6.1008202133246998E-3</c:v>
                </c:pt>
                <c:pt idx="3300" formatCode="General">
                  <c:v>-6.1330714958612699E-3</c:v>
                </c:pt>
                <c:pt idx="3301" formatCode="General">
                  <c:v>-6.1667945241927601E-3</c:v>
                </c:pt>
                <c:pt idx="3302" formatCode="General">
                  <c:v>-6.2020750716183003E-3</c:v>
                </c:pt>
                <c:pt idx="3303" formatCode="General">
                  <c:v>-6.2388379190539299E-3</c:v>
                </c:pt>
                <c:pt idx="3304" formatCode="General">
                  <c:v>-6.2768653293256704E-3</c:v>
                </c:pt>
                <c:pt idx="3305" formatCode="General">
                  <c:v>-6.3161797236901502E-3</c:v>
                </c:pt>
                <c:pt idx="3306" formatCode="General">
                  <c:v>-6.3571164799957596E-3</c:v>
                </c:pt>
                <c:pt idx="3307" formatCode="General">
                  <c:v>-6.3996998476757499E-3</c:v>
                </c:pt>
                <c:pt idx="3308" formatCode="General">
                  <c:v>-6.4433907025857199E-3</c:v>
                </c:pt>
                <c:pt idx="3309" formatCode="General">
                  <c:v>-6.4883205960575199E-3</c:v>
                </c:pt>
                <c:pt idx="3310" formatCode="General">
                  <c:v>-6.5345450294334098E-3</c:v>
                </c:pt>
                <c:pt idx="3311" formatCode="General">
                  <c:v>-6.5821309738680204E-3</c:v>
                </c:pt>
                <c:pt idx="3312" formatCode="General">
                  <c:v>-6.63100862965186E-3</c:v>
                </c:pt>
                <c:pt idx="3313" formatCode="General">
                  <c:v>-6.6809961566791703E-3</c:v>
                </c:pt>
                <c:pt idx="3314" formatCode="General">
                  <c:v>-6.7322029714636297E-3</c:v>
                </c:pt>
                <c:pt idx="3315" formatCode="General">
                  <c:v>-6.7845507048299699E-3</c:v>
                </c:pt>
                <c:pt idx="3316" formatCode="General">
                  <c:v>-6.8381516308243396E-3</c:v>
                </c:pt>
                <c:pt idx="3317" formatCode="General">
                  <c:v>-6.8926514795546699E-3</c:v>
                </c:pt>
                <c:pt idx="3318" formatCode="General">
                  <c:v>-6.9482637789154396E-3</c:v>
                </c:pt>
                <c:pt idx="3319" formatCode="General">
                  <c:v>-7.0051129354903197E-3</c:v>
                </c:pt>
                <c:pt idx="3320" formatCode="General">
                  <c:v>-7.0627741256051001E-3</c:v>
                </c:pt>
                <c:pt idx="3321" formatCode="General">
                  <c:v>-7.1213741473028502E-3</c:v>
                </c:pt>
                <c:pt idx="3322" formatCode="General">
                  <c:v>-7.1809919363624002E-3</c:v>
                </c:pt>
                <c:pt idx="3323" formatCode="General">
                  <c:v>-7.2418306316480996E-3</c:v>
                </c:pt>
                <c:pt idx="3324" formatCode="General">
                  <c:v>-7.3034197093411598E-3</c:v>
                </c:pt>
                <c:pt idx="3325" formatCode="General">
                  <c:v>-7.36562882765502E-3</c:v>
                </c:pt>
                <c:pt idx="3326" formatCode="General">
                  <c:v>-7.4289052040866299E-3</c:v>
                </c:pt>
                <c:pt idx="3327" formatCode="General">
                  <c:v>-7.4929980704160903E-3</c:v>
                </c:pt>
                <c:pt idx="3328" formatCode="General">
                  <c:v>-7.5575744600429101E-3</c:v>
                </c:pt>
                <c:pt idx="3329" formatCode="General">
                  <c:v>-7.62291731333763E-3</c:v>
                </c:pt>
                <c:pt idx="3330" formatCode="General">
                  <c:v>-7.68905560501691E-3</c:v>
                </c:pt>
                <c:pt idx="3331" formatCode="General">
                  <c:v>-7.7558371529660199E-3</c:v>
                </c:pt>
                <c:pt idx="3332" formatCode="General">
                  <c:v>-7.8232840643387095E-3</c:v>
                </c:pt>
                <c:pt idx="3333" formatCode="General">
                  <c:v>-7.8912982913222508E-3</c:v>
                </c:pt>
                <c:pt idx="3334" formatCode="General">
                  <c:v>-7.95990286448609E-3</c:v>
                </c:pt>
                <c:pt idx="3335" formatCode="General">
                  <c:v>-8.0290020199881504E-3</c:v>
                </c:pt>
                <c:pt idx="3336" formatCode="General">
                  <c:v>-8.0983463839686392E-3</c:v>
                </c:pt>
                <c:pt idx="3337" formatCode="General">
                  <c:v>-8.1681098445864908E-3</c:v>
                </c:pt>
                <c:pt idx="3338" formatCode="General">
                  <c:v>-8.2384162341350396E-3</c:v>
                </c:pt>
                <c:pt idx="3339" formatCode="General">
                  <c:v>-8.3090473869327393E-3</c:v>
                </c:pt>
                <c:pt idx="3340" formatCode="General">
                  <c:v>-8.3801487266055401E-3</c:v>
                </c:pt>
                <c:pt idx="3341" formatCode="General">
                  <c:v>-8.4514885717573707E-3</c:v>
                </c:pt>
                <c:pt idx="3342" formatCode="General">
                  <c:v>-8.5227314241625995E-3</c:v>
                </c:pt>
                <c:pt idx="3343" formatCode="General">
                  <c:v>-8.5943021467447204E-3</c:v>
                </c:pt>
                <c:pt idx="3344" formatCode="General">
                  <c:v>-8.6664123284690593E-3</c:v>
                </c:pt>
                <c:pt idx="3345" formatCode="General">
                  <c:v>-8.7384226116135697E-3</c:v>
                </c:pt>
                <c:pt idx="3346" formatCode="General">
                  <c:v>-8.8103753468517596E-3</c:v>
                </c:pt>
                <c:pt idx="3347" formatCode="General">
                  <c:v>-8.8825468860467098E-3</c:v>
                </c:pt>
                <c:pt idx="3348" formatCode="General">
                  <c:v>-8.9545363853911694E-3</c:v>
                </c:pt>
                <c:pt idx="3349" formatCode="General">
                  <c:v>-9.0265853685990109E-3</c:v>
                </c:pt>
                <c:pt idx="3350" formatCode="General">
                  <c:v>-9.0988009375107606E-3</c:v>
                </c:pt>
                <c:pt idx="3351" formatCode="General">
                  <c:v>-9.1706948745637392E-3</c:v>
                </c:pt>
                <c:pt idx="3352" formatCode="General">
                  <c:v>-9.2423062583382801E-3</c:v>
                </c:pt>
                <c:pt idx="3353" formatCode="General">
                  <c:v>-9.3138148454238005E-3</c:v>
                </c:pt>
                <c:pt idx="3354" formatCode="General">
                  <c:v>-9.3852297581194007E-3</c:v>
                </c:pt>
                <c:pt idx="3355" formatCode="General">
                  <c:v>-9.4563771433363603E-3</c:v>
                </c:pt>
                <c:pt idx="3356" formatCode="General">
                  <c:v>-9.5272385719606303E-3</c:v>
                </c:pt>
                <c:pt idx="3357" formatCode="General">
                  <c:v>-9.5979611747640907E-3</c:v>
                </c:pt>
                <c:pt idx="3358" formatCode="General">
                  <c:v>-9.6682284222250198E-3</c:v>
                </c:pt>
                <c:pt idx="3359" formatCode="General">
                  <c:v>-9.7380861558935203E-3</c:v>
                </c:pt>
                <c:pt idx="3360" formatCode="General">
                  <c:v>-9.8076720530076607E-3</c:v>
                </c:pt>
                <c:pt idx="3361" formatCode="General">
                  <c:v>-9.8765434352939708E-3</c:v>
                </c:pt>
                <c:pt idx="3362" formatCode="General">
                  <c:v>-9.94475989116907E-3</c:v>
                </c:pt>
                <c:pt idx="3363" formatCode="General">
                  <c:v>-1.0012546348160199E-2</c:v>
                </c:pt>
                <c:pt idx="3364" formatCode="General">
                  <c:v>-1.0079619361149201E-2</c:v>
                </c:pt>
                <c:pt idx="3365" formatCode="General">
                  <c:v>-1.0146157410862699E-2</c:v>
                </c:pt>
                <c:pt idx="3366" formatCode="General">
                  <c:v>-1.02121667005337E-2</c:v>
                </c:pt>
                <c:pt idx="3367" formatCode="General">
                  <c:v>-1.0277554801015E-2</c:v>
                </c:pt>
                <c:pt idx="3368" formatCode="General">
                  <c:v>-1.0342247610912399E-2</c:v>
                </c:pt>
                <c:pt idx="3369" formatCode="General">
                  <c:v>-1.0405733576980601E-2</c:v>
                </c:pt>
                <c:pt idx="3370" formatCode="General">
                  <c:v>-1.04685800435062E-2</c:v>
                </c:pt>
                <c:pt idx="3371" formatCode="General">
                  <c:v>-1.05310055900754E-2</c:v>
                </c:pt>
                <c:pt idx="3372" formatCode="General">
                  <c:v>-1.0592225174434901E-2</c:v>
                </c:pt>
                <c:pt idx="3373" formatCode="General">
                  <c:v>-1.06527150375192E-2</c:v>
                </c:pt>
                <c:pt idx="3374" formatCode="General">
                  <c:v>-1.0712519569706E-2</c:v>
                </c:pt>
                <c:pt idx="3375" formatCode="General">
                  <c:v>-1.07711201196855E-2</c:v>
                </c:pt>
                <c:pt idx="3376" formatCode="General">
                  <c:v>-1.0828682908157101E-2</c:v>
                </c:pt>
                <c:pt idx="3377" formatCode="General">
                  <c:v>-1.08850438893816E-2</c:v>
                </c:pt>
                <c:pt idx="3378" formatCode="General">
                  <c:v>-1.09404147138168E-2</c:v>
                </c:pt>
                <c:pt idx="3379" formatCode="General">
                  <c:v>-1.09949480183831E-2</c:v>
                </c:pt>
                <c:pt idx="3380" formatCode="General">
                  <c:v>-1.10484933819485E-2</c:v>
                </c:pt>
                <c:pt idx="3381" formatCode="General">
                  <c:v>-1.1100853852910099E-2</c:v>
                </c:pt>
                <c:pt idx="3382" formatCode="General">
                  <c:v>-1.1151718574327099E-2</c:v>
                </c:pt>
                <c:pt idx="3383" formatCode="General">
                  <c:v>-1.12013232903229E-2</c:v>
                </c:pt>
                <c:pt idx="3384" formatCode="General">
                  <c:v>-1.1249725509705599E-2</c:v>
                </c:pt>
                <c:pt idx="3385" formatCode="General">
                  <c:v>-1.1296985744161899E-2</c:v>
                </c:pt>
                <c:pt idx="3386" formatCode="General">
                  <c:v>-1.13429142324258E-2</c:v>
                </c:pt>
                <c:pt idx="3387" formatCode="General">
                  <c:v>-1.13871617160511E-2</c:v>
                </c:pt>
                <c:pt idx="3388" formatCode="General">
                  <c:v>-1.14303120592482E-2</c:v>
                </c:pt>
                <c:pt idx="3389" formatCode="General">
                  <c:v>-1.1472380444257701E-2</c:v>
                </c:pt>
                <c:pt idx="3390" formatCode="General">
                  <c:v>-1.1512710804500099E-2</c:v>
                </c:pt>
                <c:pt idx="3391" formatCode="General">
                  <c:v>-1.15516518494328E-2</c:v>
                </c:pt>
                <c:pt idx="3392" formatCode="General">
                  <c:v>-1.1589163846655299E-2</c:v>
                </c:pt>
                <c:pt idx="3393" formatCode="General">
                  <c:v>-1.1625201595148999E-2</c:v>
                </c:pt>
                <c:pt idx="3394" formatCode="General">
                  <c:v>-1.16599418988831E-2</c:v>
                </c:pt>
                <c:pt idx="3395" formatCode="General">
                  <c:v>-1.1692796099132E-2</c:v>
                </c:pt>
                <c:pt idx="3396" formatCode="General">
                  <c:v>-1.1724115049707299E-2</c:v>
                </c:pt>
                <c:pt idx="3397" formatCode="General">
                  <c:v>-1.17541445350172E-2</c:v>
                </c:pt>
                <c:pt idx="3398" formatCode="General">
                  <c:v>-1.1782521743791401E-2</c:v>
                </c:pt>
                <c:pt idx="3399" formatCode="General">
                  <c:v>-1.18093322778757E-2</c:v>
                </c:pt>
                <c:pt idx="3400" formatCode="General">
                  <c:v>-1.18344158629395E-2</c:v>
                </c:pt>
                <c:pt idx="3401" formatCode="General">
                  <c:v>-1.18577323681224E-2</c:v>
                </c:pt>
                <c:pt idx="3402" formatCode="General">
                  <c:v>-1.1879366999716199E-2</c:v>
                </c:pt>
                <c:pt idx="3403" formatCode="General">
                  <c:v>-1.1899235121353199E-2</c:v>
                </c:pt>
                <c:pt idx="3404" formatCode="General">
                  <c:v>-1.1917458071296501E-2</c:v>
                </c:pt>
                <c:pt idx="3405" formatCode="General">
                  <c:v>-1.1934021142817899E-2</c:v>
                </c:pt>
                <c:pt idx="3406" formatCode="General">
                  <c:v>-1.1948842883828701E-2</c:v>
                </c:pt>
                <c:pt idx="3407" formatCode="General">
                  <c:v>-1.19618493125805E-2</c:v>
                </c:pt>
                <c:pt idx="3408" formatCode="General">
                  <c:v>-1.19730451508939E-2</c:v>
                </c:pt>
                <c:pt idx="3409" formatCode="General">
                  <c:v>-1.19826174028451E-2</c:v>
                </c:pt>
                <c:pt idx="3410" formatCode="General">
                  <c:v>-1.19903069583691E-2</c:v>
                </c:pt>
                <c:pt idx="3411" formatCode="General">
                  <c:v>-1.1996061012135699E-2</c:v>
                </c:pt>
                <c:pt idx="3412" formatCode="General">
                  <c:v>-1.19999489216338E-2</c:v>
                </c:pt>
                <c:pt idx="3413" formatCode="General">
                  <c:v>-1.20018648647263E-2</c:v>
                </c:pt>
                <c:pt idx="3414" formatCode="General">
                  <c:v>-1.2001941099837E-2</c:v>
                </c:pt>
                <c:pt idx="3415" formatCode="General">
                  <c:v>-1.20004262151955E-2</c:v>
                </c:pt>
                <c:pt idx="3416" formatCode="General">
                  <c:v>-1.19967850449399E-2</c:v>
                </c:pt>
                <c:pt idx="3417" formatCode="General">
                  <c:v>-1.19910335453325E-2</c:v>
                </c:pt>
                <c:pt idx="3418" formatCode="General">
                  <c:v>-1.19837428649826E-2</c:v>
                </c:pt>
                <c:pt idx="3419" formatCode="General">
                  <c:v>-1.1974378296132E-2</c:v>
                </c:pt>
                <c:pt idx="3420" formatCode="General">
                  <c:v>-1.1962993431138101E-2</c:v>
                </c:pt>
                <c:pt idx="3421" formatCode="General">
                  <c:v>-1.19498024749446E-2</c:v>
                </c:pt>
                <c:pt idx="3422" formatCode="General">
                  <c:v>-1.1934559393117701E-2</c:v>
                </c:pt>
                <c:pt idx="3423" formatCode="General">
                  <c:v>-1.1917322119726801E-2</c:v>
                </c:pt>
                <c:pt idx="3424" formatCode="General">
                  <c:v>-1.18981547059874E-2</c:v>
                </c:pt>
                <c:pt idx="3425" formatCode="General">
                  <c:v>-1.1877086936431301E-2</c:v>
                </c:pt>
                <c:pt idx="3426" formatCode="General">
                  <c:v>-1.1854138525299001E-2</c:v>
                </c:pt>
                <c:pt idx="3427" formatCode="General">
                  <c:v>-1.18290618605157E-2</c:v>
                </c:pt>
                <c:pt idx="3428" formatCode="General">
                  <c:v>-1.1801892069917899E-2</c:v>
                </c:pt>
                <c:pt idx="3429" formatCode="General">
                  <c:v>-1.17730195373004E-2</c:v>
                </c:pt>
                <c:pt idx="3430" formatCode="General">
                  <c:v>-1.1742257075317401E-2</c:v>
                </c:pt>
                <c:pt idx="3431" formatCode="General">
                  <c:v>-1.1709319824144001E-2</c:v>
                </c:pt>
                <c:pt idx="3432" formatCode="General">
                  <c:v>-1.1674658898524501E-2</c:v>
                </c:pt>
                <c:pt idx="3433" formatCode="General">
                  <c:v>-1.1638334474598401E-2</c:v>
                </c:pt>
                <c:pt idx="3434" formatCode="General">
                  <c:v>-1.1599888070209299E-2</c:v>
                </c:pt>
                <c:pt idx="3435" formatCode="General">
                  <c:v>-1.1559319160702601E-2</c:v>
                </c:pt>
                <c:pt idx="3436" formatCode="General">
                  <c:v>-1.15169965688367E-2</c:v>
                </c:pt>
                <c:pt idx="3437" formatCode="General">
                  <c:v>-1.1472777307003299E-2</c:v>
                </c:pt>
                <c:pt idx="3438" formatCode="General">
                  <c:v>-1.14265809317621E-2</c:v>
                </c:pt>
                <c:pt idx="3439" formatCode="General">
                  <c:v>-1.1378527612770599E-2</c:v>
                </c:pt>
                <c:pt idx="3440" formatCode="General">
                  <c:v>-1.13284134325827E-2</c:v>
                </c:pt>
                <c:pt idx="3441" formatCode="General">
                  <c:v>-1.1276351549015899E-2</c:v>
                </c:pt>
                <c:pt idx="3442" formatCode="General">
                  <c:v>-1.1222660440032801E-2</c:v>
                </c:pt>
                <c:pt idx="3443" formatCode="General">
                  <c:v>-1.1167086291098499E-2</c:v>
                </c:pt>
                <c:pt idx="3444" formatCode="General">
                  <c:v>-1.1109549869396201E-2</c:v>
                </c:pt>
                <c:pt idx="3445" formatCode="General">
                  <c:v>-1.1050376579001001E-2</c:v>
                </c:pt>
                <c:pt idx="3446" formatCode="General">
                  <c:v>-1.0989537184656799E-2</c:v>
                </c:pt>
                <c:pt idx="3447" formatCode="General">
                  <c:v>-1.0926733064101499E-2</c:v>
                </c:pt>
                <c:pt idx="3448" formatCode="General">
                  <c:v>-1.0862188815067999E-2</c:v>
                </c:pt>
                <c:pt idx="3449" formatCode="General">
                  <c:v>-1.0796000664982E-2</c:v>
                </c:pt>
                <c:pt idx="3450" formatCode="General">
                  <c:v>-1.0728060125191299E-2</c:v>
                </c:pt>
                <c:pt idx="3451" formatCode="General">
                  <c:v>-1.0658545738282199E-2</c:v>
                </c:pt>
                <c:pt idx="3452" formatCode="General">
                  <c:v>-1.0587237321823E-2</c:v>
                </c:pt>
                <c:pt idx="3453" formatCode="General">
                  <c:v>-1.051417151059E-2</c:v>
                </c:pt>
                <c:pt idx="3454" formatCode="General">
                  <c:v>-1.04394446180159E-2</c:v>
                </c:pt>
                <c:pt idx="3455" formatCode="General">
                  <c:v>-1.03631450884122E-2</c:v>
                </c:pt>
                <c:pt idx="3456" formatCode="General">
                  <c:v>-1.02856554538821E-2</c:v>
                </c:pt>
                <c:pt idx="3457" formatCode="General">
                  <c:v>-1.02065830127549E-2</c:v>
                </c:pt>
                <c:pt idx="3458" formatCode="General">
                  <c:v>-1.01255552562302E-2</c:v>
                </c:pt>
                <c:pt idx="3459" formatCode="General">
                  <c:v>-1.00431567889977E-2</c:v>
                </c:pt>
                <c:pt idx="3460" formatCode="General">
                  <c:v>-9.9595195366010102E-3</c:v>
                </c:pt>
                <c:pt idx="3461" formatCode="General">
                  <c:v>-9.8744359437006896E-3</c:v>
                </c:pt>
                <c:pt idx="3462" formatCode="General">
                  <c:v>-9.78771092585933E-3</c:v>
                </c:pt>
                <c:pt idx="3463" formatCode="General">
                  <c:v>-9.69971977824312E-3</c:v>
                </c:pt>
                <c:pt idx="3464" formatCode="General">
                  <c:v>-9.6104295982600806E-3</c:v>
                </c:pt>
                <c:pt idx="3465" formatCode="General">
                  <c:v>-9.5195954193084392E-3</c:v>
                </c:pt>
                <c:pt idx="3466" formatCode="General">
                  <c:v>-9.4278278924140608E-3</c:v>
                </c:pt>
                <c:pt idx="3467" formatCode="General">
                  <c:v>-9.3351598265564301E-3</c:v>
                </c:pt>
                <c:pt idx="3468" formatCode="General">
                  <c:v>-9.2408643017509104E-3</c:v>
                </c:pt>
                <c:pt idx="3469" formatCode="General">
                  <c:v>-9.1451854356571095E-3</c:v>
                </c:pt>
                <c:pt idx="3470" formatCode="General">
                  <c:v>-9.0486620220951199E-3</c:v>
                </c:pt>
                <c:pt idx="3471" formatCode="General">
                  <c:v>-8.9511598512665592E-3</c:v>
                </c:pt>
                <c:pt idx="3472" formatCode="General">
                  <c:v>-8.8526870377550505E-3</c:v>
                </c:pt>
                <c:pt idx="3473" formatCode="General">
                  <c:v>-8.7531463992969998E-3</c:v>
                </c:pt>
                <c:pt idx="3474" formatCode="General">
                  <c:v>-8.6525548681771602E-3</c:v>
                </c:pt>
                <c:pt idx="3475" formatCode="General">
                  <c:v>-8.5510287067908693E-3</c:v>
                </c:pt>
                <c:pt idx="3476" formatCode="General">
                  <c:v>-8.4488879844994407E-3</c:v>
                </c:pt>
                <c:pt idx="3477" formatCode="General">
                  <c:v>-8.3457107272523392E-3</c:v>
                </c:pt>
                <c:pt idx="3478" formatCode="General">
                  <c:v>-8.2416755646579302E-3</c:v>
                </c:pt>
                <c:pt idx="3479" formatCode="General">
                  <c:v>-8.1370586273285996E-3</c:v>
                </c:pt>
                <c:pt idx="3480" formatCode="General">
                  <c:v>-8.0316611192637298E-3</c:v>
                </c:pt>
                <c:pt idx="3481" formatCode="General">
                  <c:v>-7.9257058003539202E-3</c:v>
                </c:pt>
                <c:pt idx="3482" formatCode="General">
                  <c:v>-7.8191447764175293E-3</c:v>
                </c:pt>
                <c:pt idx="3483" formatCode="General">
                  <c:v>-7.7121430677476802E-3</c:v>
                </c:pt>
                <c:pt idx="3484" formatCode="General">
                  <c:v>-7.6044946974975804E-3</c:v>
                </c:pt>
                <c:pt idx="3485" formatCode="General">
                  <c:v>-7.4964352212864302E-3</c:v>
                </c:pt>
                <c:pt idx="3486" formatCode="General">
                  <c:v>-7.3879131069549998E-3</c:v>
                </c:pt>
                <c:pt idx="3487" formatCode="General">
                  <c:v>-7.2788340114351103E-3</c:v>
                </c:pt>
                <c:pt idx="3488" formatCode="General">
                  <c:v>-7.1695209642080003E-3</c:v>
                </c:pt>
                <c:pt idx="3489" formatCode="General">
                  <c:v>-7.0600754197895303E-3</c:v>
                </c:pt>
                <c:pt idx="3490" formatCode="General">
                  <c:v>-6.9504815257539401E-3</c:v>
                </c:pt>
                <c:pt idx="3491" formatCode="General">
                  <c:v>-6.8405632582368304E-3</c:v>
                </c:pt>
                <c:pt idx="3492" formatCode="General">
                  <c:v>-6.73044058056057E-3</c:v>
                </c:pt>
                <c:pt idx="3493" formatCode="General">
                  <c:v>-6.6204428521876302E-3</c:v>
                </c:pt>
                <c:pt idx="3494" formatCode="General">
                  <c:v>-6.5106337861894998E-3</c:v>
                </c:pt>
                <c:pt idx="3495" formatCode="General">
                  <c:v>-6.4006214564728599E-3</c:v>
                </c:pt>
                <c:pt idx="3496" formatCode="General">
                  <c:v>-6.2905083385208903E-3</c:v>
                </c:pt>
                <c:pt idx="3497" formatCode="General">
                  <c:v>-6.1805144622366099E-3</c:v>
                </c:pt>
                <c:pt idx="3498" formatCode="General">
                  <c:v>-6.0707567304090996E-3</c:v>
                </c:pt>
                <c:pt idx="3499" formatCode="General">
                  <c:v>-5.9612115887537004E-3</c:v>
                </c:pt>
                <c:pt idx="3500" formatCode="General">
                  <c:v>-5.8519454702463001E-3</c:v>
                </c:pt>
                <c:pt idx="3501" formatCode="General">
                  <c:v>-5.7429233816948698E-3</c:v>
                </c:pt>
                <c:pt idx="3502" formatCode="General">
                  <c:v>-5.6339580794749003E-3</c:v>
                </c:pt>
                <c:pt idx="3503" formatCode="General">
                  <c:v>-5.5257486257493599E-3</c:v>
                </c:pt>
                <c:pt idx="3504" formatCode="General">
                  <c:v>-5.4182355147896601E-3</c:v>
                </c:pt>
                <c:pt idx="3505" formatCode="General">
                  <c:v>-5.3110429171791297E-3</c:v>
                </c:pt>
                <c:pt idx="3506" formatCode="General">
                  <c:v>-5.2045133715722296E-3</c:v>
                </c:pt>
                <c:pt idx="3507" formatCode="General">
                  <c:v>-5.0984331036708899E-3</c:v>
                </c:pt>
                <c:pt idx="3508" formatCode="General">
                  <c:v>-4.9930463891686696E-3</c:v>
                </c:pt>
                <c:pt idx="3509" formatCode="General">
                  <c:v>-4.8885564656936603E-3</c:v>
                </c:pt>
                <c:pt idx="3510" formatCode="General">
                  <c:v>-4.7845916495767903E-3</c:v>
                </c:pt>
                <c:pt idx="3511" formatCode="General">
                  <c:v>-4.6812105114729403E-3</c:v>
                </c:pt>
                <c:pt idx="3512" formatCode="General">
                  <c:v>-4.5788709070687904E-3</c:v>
                </c:pt>
                <c:pt idx="3513" formatCode="General">
                  <c:v>-4.47725181980541E-3</c:v>
                </c:pt>
                <c:pt idx="3514" formatCode="General">
                  <c:v>-4.3763155024879197E-3</c:v>
                </c:pt>
                <c:pt idx="3515" formatCode="General">
                  <c:v>-4.2767762343022602E-3</c:v>
                </c:pt>
                <c:pt idx="3516" formatCode="General">
                  <c:v>-4.1781166864455002E-3</c:v>
                </c:pt>
                <c:pt idx="3517" formatCode="General">
                  <c:v>-4.0802447098196998E-3</c:v>
                </c:pt>
                <c:pt idx="3518" formatCode="General">
                  <c:v>-3.9836643964371197E-3</c:v>
                </c:pt>
                <c:pt idx="3519" formatCode="General">
                  <c:v>-3.8881108475819102E-3</c:v>
                </c:pt>
                <c:pt idx="3520" formatCode="General">
                  <c:v>-3.7937669438882198E-3</c:v>
                </c:pt>
                <c:pt idx="3521" formatCode="General">
                  <c:v>-3.70092362385392E-3</c:v>
                </c:pt>
                <c:pt idx="3522" formatCode="General">
                  <c:v>-3.6091178122414401E-3</c:v>
                </c:pt>
                <c:pt idx="3523" formatCode="General">
                  <c:v>-3.5184633491987202E-3</c:v>
                </c:pt>
                <c:pt idx="3524" formatCode="General">
                  <c:v>-3.4291287181034999E-3</c:v>
                </c:pt>
                <c:pt idx="3525" formatCode="General">
                  <c:v>-3.34102474430252E-3</c:v>
                </c:pt>
                <c:pt idx="3526" formatCode="General">
                  <c:v>-3.2542620329730401E-3</c:v>
                </c:pt>
                <c:pt idx="3527" formatCode="General">
                  <c:v>-3.168863664668E-3</c:v>
                </c:pt>
                <c:pt idx="3528" formatCode="General">
                  <c:v>-3.08497339095985E-3</c:v>
                </c:pt>
                <c:pt idx="3529" formatCode="General">
                  <c:v>-3.0024840190340202E-3</c:v>
                </c:pt>
                <c:pt idx="3530" formatCode="General">
                  <c:v>-2.9213729826046602E-3</c:v>
                </c:pt>
                <c:pt idx="3531" formatCode="General">
                  <c:v>-2.84166855876051E-3</c:v>
                </c:pt>
                <c:pt idx="3532" formatCode="General">
                  <c:v>-2.7635549361599301E-3</c:v>
                </c:pt>
                <c:pt idx="3533" formatCode="General">
                  <c:v>-2.6872981086178398E-3</c:v>
                </c:pt>
                <c:pt idx="3534" formatCode="General">
                  <c:v>-2.6126902689405699E-3</c:v>
                </c:pt>
                <c:pt idx="3535" formatCode="General">
                  <c:v>-2.5393696264353902E-3</c:v>
                </c:pt>
                <c:pt idx="3536" formatCode="General">
                  <c:v>-2.4676229942343902E-3</c:v>
                </c:pt>
                <c:pt idx="3537" formatCode="General">
                  <c:v>-2.3976421005094299E-3</c:v>
                </c:pt>
                <c:pt idx="3538" formatCode="General">
                  <c:v>-2.3294497832706202E-3</c:v>
                </c:pt>
                <c:pt idx="3539" formatCode="General">
                  <c:v>-2.2628822856685898E-3</c:v>
                </c:pt>
                <c:pt idx="3540" formatCode="General">
                  <c:v>-2.19772403670502E-3</c:v>
                </c:pt>
                <c:pt idx="3541" formatCode="General">
                  <c:v>-2.1345311444942198E-3</c:v>
                </c:pt>
                <c:pt idx="3542" formatCode="General">
                  <c:v>-2.0732179315211098E-3</c:v>
                </c:pt>
                <c:pt idx="3543" formatCode="General">
                  <c:v>-2.01348567830587E-3</c:v>
                </c:pt>
                <c:pt idx="3544" formatCode="General">
                  <c:v>-1.95555885617803E-3</c:v>
                </c:pt>
                <c:pt idx="3545" formatCode="General">
                  <c:v>-1.89922140681958E-3</c:v>
                </c:pt>
                <c:pt idx="3546" formatCode="General">
                  <c:v>-1.8446504977352701E-3</c:v>
                </c:pt>
                <c:pt idx="3547" formatCode="General">
                  <c:v>-1.7920912701257399E-3</c:v>
                </c:pt>
                <c:pt idx="3548" formatCode="General">
                  <c:v>-1.7411895529545801E-3</c:v>
                </c:pt>
                <c:pt idx="3549" formatCode="General">
                  <c:v>-1.6920563697478E-3</c:v>
                </c:pt>
                <c:pt idx="3550" formatCode="General">
                  <c:v>-1.6447675897567099E-3</c:v>
                </c:pt>
                <c:pt idx="3551" formatCode="General">
                  <c:v>-1.5992398743705E-3</c:v>
                </c:pt>
                <c:pt idx="3552" formatCode="General">
                  <c:v>-1.5554152878407201E-3</c:v>
                </c:pt>
                <c:pt idx="3553" formatCode="General">
                  <c:v>-1.5134607268613401E-3</c:v>
                </c:pt>
                <c:pt idx="3554" formatCode="General">
                  <c:v>-1.47335764941958E-3</c:v>
                </c:pt>
                <c:pt idx="3555" formatCode="General">
                  <c:v>-1.4350113514503601E-3</c:v>
                </c:pt>
                <c:pt idx="3556" formatCode="General">
                  <c:v>-1.39855001291299E-3</c:v>
                </c:pt>
                <c:pt idx="3557" formatCode="General">
                  <c:v>-1.36388618285908E-3</c:v>
                </c:pt>
                <c:pt idx="3558" formatCode="General">
                  <c:v>-1.3308734154443001E-3</c:v>
                </c:pt>
                <c:pt idx="3559" formatCode="General">
                  <c:v>-1.2997589237857799E-3</c:v>
                </c:pt>
                <c:pt idx="3560" formatCode="General">
                  <c:v>-1.2704491525134701E-3</c:v>
                </c:pt>
                <c:pt idx="3561" formatCode="General">
                  <c:v>-1.2430764215615299E-3</c:v>
                </c:pt>
                <c:pt idx="3562" formatCode="General">
                  <c:v>-1.2173448086810501E-3</c:v>
                </c:pt>
                <c:pt idx="3563" formatCode="General">
                  <c:v>-1.1928389145512701E-3</c:v>
                </c:pt>
                <c:pt idx="3564" formatCode="General">
                  <c:v>-1.1703211416671201E-3</c:v>
                </c:pt>
                <c:pt idx="3565" formatCode="General">
                  <c:v>-1.1498791946882999E-3</c:v>
                </c:pt>
                <c:pt idx="3566" formatCode="General">
                  <c:v>-1.13094916572601E-3</c:v>
                </c:pt>
                <c:pt idx="3567" formatCode="General">
                  <c:v>-1.1138070250247801E-3</c:v>
                </c:pt>
                <c:pt idx="3568" formatCode="General">
                  <c:v>-1.0984217928981801E-3</c:v>
                </c:pt>
                <c:pt idx="3569" formatCode="General">
                  <c:v>-1.0843871109503299E-3</c:v>
                </c:pt>
                <c:pt idx="3570" formatCode="General">
                  <c:v>-1.0719626468901401E-3</c:v>
                </c:pt>
                <c:pt idx="3571" formatCode="General">
                  <c:v>-1.06124325558977E-3</c:v>
                </c:pt>
                <c:pt idx="3572" formatCode="General">
                  <c:v>-1.0521596665470001E-3</c:v>
                </c:pt>
                <c:pt idx="3573" formatCode="General">
                  <c:v>-1.0445008216850801E-3</c:v>
                </c:pt>
                <c:pt idx="3574" formatCode="General">
                  <c:v>-1.0384288082295301E-3</c:v>
                </c:pt>
                <c:pt idx="3575" formatCode="General">
                  <c:v>-1.0341582359052199E-3</c:v>
                </c:pt>
                <c:pt idx="3576" formatCode="General">
                  <c:v>-1.03123778258628E-3</c:v>
                </c:pt>
                <c:pt idx="3577" formatCode="General">
                  <c:v>-1.02973050877413E-3</c:v>
                </c:pt>
                <c:pt idx="3578" formatCode="General">
                  <c:v>-1.02984571120276E-3</c:v>
                </c:pt>
                <c:pt idx="3579" formatCode="General">
                  <c:v>-1.0311810118437299E-3</c:v>
                </c:pt>
                <c:pt idx="3580" formatCode="General">
                  <c:v>-1.0337841896714899E-3</c:v>
                </c:pt>
                <c:pt idx="3581" formatCode="General">
                  <c:v>-1.03775957685289E-3</c:v>
                </c:pt>
                <c:pt idx="3582" formatCode="General">
                  <c:v>-1.04326915902488E-3</c:v>
                </c:pt>
                <c:pt idx="3583" formatCode="General">
                  <c:v>-1.0501377838549901E-3</c:v>
                </c:pt>
                <c:pt idx="3584" formatCode="General">
                  <c:v>-1.0579381825849201E-3</c:v>
                </c:pt>
                <c:pt idx="3585" formatCode="General">
                  <c:v>-1.0670019020671E-3</c:v>
                </c:pt>
                <c:pt idx="3586" formatCode="General">
                  <c:v>-1.07753126285535E-3</c:v>
                </c:pt>
                <c:pt idx="3587" formatCode="General">
                  <c:v>-1.0893336569623401E-3</c:v>
                </c:pt>
                <c:pt idx="3588" formatCode="General">
                  <c:v>-1.10226696720393E-3</c:v>
                </c:pt>
                <c:pt idx="3589" formatCode="General">
                  <c:v>-1.1162399960432199E-3</c:v>
                </c:pt>
                <c:pt idx="3590" formatCode="General">
                  <c:v>-1.13140774179127E-3</c:v>
                </c:pt>
                <c:pt idx="3591" formatCode="General">
                  <c:v>-1.14775248517343E-3</c:v>
                </c:pt>
                <c:pt idx="3592" formatCode="General">
                  <c:v>-1.16483204708223E-3</c:v>
                </c:pt>
                <c:pt idx="3593" formatCode="General">
                  <c:v>-1.1827727965391401E-3</c:v>
                </c:pt>
                <c:pt idx="3594" formatCode="General">
                  <c:v>-1.20188958646341E-3</c:v>
                </c:pt>
                <c:pt idx="3595" formatCode="General">
                  <c:v>-1.2218319369613399E-3</c:v>
                </c:pt>
                <c:pt idx="3596" formatCode="General">
                  <c:v>-1.24262223499486E-3</c:v>
                </c:pt>
                <c:pt idx="3597" formatCode="General">
                  <c:v>-1.2643197977581201E-3</c:v>
                </c:pt>
                <c:pt idx="3598" formatCode="General">
                  <c:v>-1.28684271010392E-3</c:v>
                </c:pt>
                <c:pt idx="3599" formatCode="General">
                  <c:v>-1.31005653446918E-3</c:v>
                </c:pt>
                <c:pt idx="3600" formatCode="General">
                  <c:v>-1.33410203057748E-3</c:v>
                </c:pt>
                <c:pt idx="3601" formatCode="General">
                  <c:v>-1.35897898232125E-3</c:v>
                </c:pt>
                <c:pt idx="3602" formatCode="General">
                  <c:v>-1.38456722458924E-3</c:v>
                </c:pt>
                <c:pt idx="3603" formatCode="General">
                  <c:v>-1.41059747271507E-3</c:v>
                </c:pt>
                <c:pt idx="3604" formatCode="General">
                  <c:v>-1.4370278957987E-3</c:v>
                </c:pt>
                <c:pt idx="3605" formatCode="General">
                  <c:v>-1.4641164381006099E-3</c:v>
                </c:pt>
                <c:pt idx="3606" formatCode="General">
                  <c:v>-1.49151139822932E-3</c:v>
                </c:pt>
                <c:pt idx="3607" formatCode="General">
                  <c:v>-1.51965769517674E-3</c:v>
                </c:pt>
                <c:pt idx="3608" formatCode="General">
                  <c:v>-1.54851283834736E-3</c:v>
                </c:pt>
                <c:pt idx="3609" formatCode="General">
                  <c:v>-1.5776110361975699E-3</c:v>
                </c:pt>
                <c:pt idx="3610" formatCode="General">
                  <c:v>-1.60710404178277E-3</c:v>
                </c:pt>
                <c:pt idx="3611" formatCode="General">
                  <c:v>-1.6367773693662E-3</c:v>
                </c:pt>
                <c:pt idx="3612" formatCode="General">
                  <c:v>-1.6665903859383101E-3</c:v>
                </c:pt>
                <c:pt idx="3613" formatCode="General">
                  <c:v>-1.6970300929085799E-3</c:v>
                </c:pt>
                <c:pt idx="3614" formatCode="General">
                  <c:v>-1.7278228457488201E-3</c:v>
                </c:pt>
                <c:pt idx="3615" formatCode="General">
                  <c:v>-1.7585619561671501E-3</c:v>
                </c:pt>
                <c:pt idx="3616" formatCode="General">
                  <c:v>-1.7894968791550699E-3</c:v>
                </c:pt>
                <c:pt idx="3617" formatCode="General">
                  <c:v>-1.82070694843366E-3</c:v>
                </c:pt>
                <c:pt idx="3618" formatCode="General">
                  <c:v>-1.8520002914179301E-3</c:v>
                </c:pt>
                <c:pt idx="3619" formatCode="General">
                  <c:v>-1.8829270681225399E-3</c:v>
                </c:pt>
                <c:pt idx="3620" formatCode="General">
                  <c:v>-1.91384760724138E-3</c:v>
                </c:pt>
                <c:pt idx="3621" formatCode="General">
                  <c:v>-1.94503869020104E-3</c:v>
                </c:pt>
                <c:pt idx="3622" formatCode="General">
                  <c:v>-1.9764185798012801E-3</c:v>
                </c:pt>
                <c:pt idx="3623" formatCode="General">
                  <c:v>-2.0077240453079898E-3</c:v>
                </c:pt>
                <c:pt idx="3624" formatCode="General">
                  <c:v>-2.03865472308581E-3</c:v>
                </c:pt>
                <c:pt idx="3625" formatCode="General">
                  <c:v>-2.0694946638498699E-3</c:v>
                </c:pt>
                <c:pt idx="3626" formatCode="General">
                  <c:v>-2.1000553936992702E-3</c:v>
                </c:pt>
                <c:pt idx="3627" formatCode="General">
                  <c:v>-2.1303911327418398E-3</c:v>
                </c:pt>
                <c:pt idx="3628" formatCode="General">
                  <c:v>-2.1605162045944099E-3</c:v>
                </c:pt>
                <c:pt idx="3629" formatCode="General">
                  <c:v>-2.1904354788516902E-3</c:v>
                </c:pt>
                <c:pt idx="3630" formatCode="General">
                  <c:v>-2.21996161727745E-3</c:v>
                </c:pt>
                <c:pt idx="3631" formatCode="General">
                  <c:v>-2.2491179384487802E-3</c:v>
                </c:pt>
                <c:pt idx="3632" formatCode="General">
                  <c:v>-2.2781488301361601E-3</c:v>
                </c:pt>
                <c:pt idx="3633" formatCode="General">
                  <c:v>-2.3068874135834801E-3</c:v>
                </c:pt>
                <c:pt idx="3634" formatCode="General">
                  <c:v>-2.3349606165747401E-3</c:v>
                </c:pt>
                <c:pt idx="3635" formatCode="General">
                  <c:v>-2.3623958536597598E-3</c:v>
                </c:pt>
                <c:pt idx="3636" formatCode="General">
                  <c:v>-2.38968960716249E-3</c:v>
                </c:pt>
                <c:pt idx="3637" formatCode="General">
                  <c:v>-2.4163683577295599E-3</c:v>
                </c:pt>
                <c:pt idx="3638" formatCode="General">
                  <c:v>-2.44228736371379E-3</c:v>
                </c:pt>
                <c:pt idx="3639" formatCode="General">
                  <c:v>-2.46776014128553E-3</c:v>
                </c:pt>
                <c:pt idx="3640" formatCode="General">
                  <c:v>-2.49252028873452E-3</c:v>
                </c:pt>
                <c:pt idx="3641" formatCode="General">
                  <c:v>-2.51652804032736E-3</c:v>
                </c:pt>
                <c:pt idx="3642" formatCode="General">
                  <c:v>-2.5401025971836899E-3</c:v>
                </c:pt>
                <c:pt idx="3643" formatCode="General">
                  <c:v>-2.5632403255645298E-3</c:v>
                </c:pt>
                <c:pt idx="3644" formatCode="General">
                  <c:v>-2.5854265590710499E-3</c:v>
                </c:pt>
                <c:pt idx="3645" formatCode="General">
                  <c:v>-2.6069395502010401E-3</c:v>
                </c:pt>
                <c:pt idx="3646" formatCode="General">
                  <c:v>-2.6278016291867998E-3</c:v>
                </c:pt>
                <c:pt idx="3647" formatCode="General">
                  <c:v>-2.64778303927117E-3</c:v>
                </c:pt>
                <c:pt idx="3648" formatCode="General">
                  <c:v>-2.6671046024474999E-3</c:v>
                </c:pt>
                <c:pt idx="3649" formatCode="General">
                  <c:v>-2.6856233715562799E-3</c:v>
                </c:pt>
                <c:pt idx="3650" formatCode="General">
                  <c:v>-2.7031005357096801E-3</c:v>
                </c:pt>
                <c:pt idx="3651" formatCode="General">
                  <c:v>-2.71981085508732E-3</c:v>
                </c:pt>
                <c:pt idx="3652" formatCode="General">
                  <c:v>-2.7358262646384199E-3</c:v>
                </c:pt>
                <c:pt idx="3653" formatCode="General">
                  <c:v>-2.7508756533220101E-3</c:v>
                </c:pt>
                <c:pt idx="3654" formatCode="General">
                  <c:v>-2.76514682764546E-3</c:v>
                </c:pt>
                <c:pt idx="3655" formatCode="General">
                  <c:v>-2.7783129257420501E-3</c:v>
                </c:pt>
                <c:pt idx="3656" formatCode="General">
                  <c:v>-2.7906479385800499E-3</c:v>
                </c:pt>
                <c:pt idx="3657" formatCode="General">
                  <c:v>-2.8022339407998398E-3</c:v>
                </c:pt>
                <c:pt idx="3658" formatCode="General">
                  <c:v>-2.8127867109520102E-3</c:v>
                </c:pt>
                <c:pt idx="3659" formatCode="General">
                  <c:v>-2.8221865620426199E-3</c:v>
                </c:pt>
                <c:pt idx="3660" formatCode="General">
                  <c:v>-2.8305305130458401E-3</c:v>
                </c:pt>
                <c:pt idx="3661" formatCode="General">
                  <c:v>-2.8379172018374202E-3</c:v>
                </c:pt>
                <c:pt idx="3662" formatCode="General">
                  <c:v>-2.84442073738865E-3</c:v>
                </c:pt>
                <c:pt idx="3663" formatCode="General">
                  <c:v>-2.8500547078902198E-3</c:v>
                </c:pt>
                <c:pt idx="3664" formatCode="General">
                  <c:v>-2.8545115496055999E-3</c:v>
                </c:pt>
                <c:pt idx="3665" formatCode="General">
                  <c:v>-2.8578400962656699E-3</c:v>
                </c:pt>
                <c:pt idx="3666" formatCode="General">
                  <c:v>-2.8600354396611E-3</c:v>
                </c:pt>
                <c:pt idx="3667" formatCode="General">
                  <c:v>-2.8612964418028601E-3</c:v>
                </c:pt>
                <c:pt idx="3668" formatCode="General">
                  <c:v>-2.8616461509033998E-3</c:v>
                </c:pt>
                <c:pt idx="3669" formatCode="General">
                  <c:v>-2.86076018889034E-3</c:v>
                </c:pt>
                <c:pt idx="3670" formatCode="General">
                  <c:v>-2.8587465985797202E-3</c:v>
                </c:pt>
                <c:pt idx="3671" formatCode="General">
                  <c:v>-2.85577984571616E-3</c:v>
                </c:pt>
                <c:pt idx="3672" formatCode="General">
                  <c:v>-2.8515773165395499E-3</c:v>
                </c:pt>
                <c:pt idx="3673" formatCode="General">
                  <c:v>-2.8460554305752401E-3</c:v>
                </c:pt>
                <c:pt idx="3674" formatCode="General">
                  <c:v>-2.8395205390536801E-3</c:v>
                </c:pt>
                <c:pt idx="3675" formatCode="General">
                  <c:v>-2.83212253789468E-3</c:v>
                </c:pt>
                <c:pt idx="3676" formatCode="General">
                  <c:v>-2.8236302022662499E-3</c:v>
                </c:pt>
                <c:pt idx="3677" formatCode="General">
                  <c:v>-2.8140156687060801E-3</c:v>
                </c:pt>
                <c:pt idx="3678" formatCode="General">
                  <c:v>-2.8033047678815899E-3</c:v>
                </c:pt>
                <c:pt idx="3679" formatCode="General">
                  <c:v>-2.7916059630672401E-3</c:v>
                </c:pt>
                <c:pt idx="3680" formatCode="General">
                  <c:v>-2.7786202139566001E-3</c:v>
                </c:pt>
                <c:pt idx="3681" formatCode="General">
                  <c:v>-2.76431331222834E-3</c:v>
                </c:pt>
                <c:pt idx="3682" formatCode="General">
                  <c:v>-2.7489677943790501E-3</c:v>
                </c:pt>
                <c:pt idx="3683" formatCode="General">
                  <c:v>-2.7323484747056701E-3</c:v>
                </c:pt>
                <c:pt idx="3684" formatCode="General">
                  <c:v>-2.7147839300714202E-3</c:v>
                </c:pt>
                <c:pt idx="3685" formatCode="General">
                  <c:v>-2.6964600005342401E-3</c:v>
                </c:pt>
                <c:pt idx="3686" formatCode="General">
                  <c:v>-2.6769641897728801E-3</c:v>
                </c:pt>
                <c:pt idx="3687" formatCode="General">
                  <c:v>-2.6561527110021701E-3</c:v>
                </c:pt>
                <c:pt idx="3688" formatCode="General">
                  <c:v>-2.6342400204879199E-3</c:v>
                </c:pt>
                <c:pt idx="3689" formatCode="General">
                  <c:v>-2.6113704231808098E-3</c:v>
                </c:pt>
                <c:pt idx="3690" formatCode="General">
                  <c:v>-2.58722132565453E-3</c:v>
                </c:pt>
                <c:pt idx="3691" formatCode="General">
                  <c:v>-2.56211476866536E-3</c:v>
                </c:pt>
                <c:pt idx="3692" formatCode="General">
                  <c:v>-2.5360828098003698E-3</c:v>
                </c:pt>
                <c:pt idx="3693" formatCode="General">
                  <c:v>-2.5088441786019302E-3</c:v>
                </c:pt>
                <c:pt idx="3694" formatCode="General">
                  <c:v>-2.4805102633789298E-3</c:v>
                </c:pt>
                <c:pt idx="3695" formatCode="General">
                  <c:v>-2.4510749094702601E-3</c:v>
                </c:pt>
                <c:pt idx="3696" formatCode="General">
                  <c:v>-2.4207112095043998E-3</c:v>
                </c:pt>
                <c:pt idx="3697" formatCode="General">
                  <c:v>-2.3892001713961301E-3</c:v>
                </c:pt>
                <c:pt idx="3698" formatCode="General">
                  <c:v>-2.3567162160529802E-3</c:v>
                </c:pt>
                <c:pt idx="3699" formatCode="General">
                  <c:v>-2.3234625972961202E-3</c:v>
                </c:pt>
                <c:pt idx="3700" formatCode="General">
                  <c:v>-2.2892586729388199E-3</c:v>
                </c:pt>
                <c:pt idx="3701" formatCode="General">
                  <c:v>-2.25385906041492E-3</c:v>
                </c:pt>
                <c:pt idx="3702" formatCode="General">
                  <c:v>-2.2173315870402401E-3</c:v>
                </c:pt>
                <c:pt idx="3703" formatCode="General">
                  <c:v>-2.18010413452845E-3</c:v>
                </c:pt>
                <c:pt idx="3704" formatCode="General">
                  <c:v>-2.14199218933672E-3</c:v>
                </c:pt>
                <c:pt idx="3705" formatCode="General">
                  <c:v>-2.1028596701076901E-3</c:v>
                </c:pt>
                <c:pt idx="3706" formatCode="General">
                  <c:v>-2.0631110060057899E-3</c:v>
                </c:pt>
                <c:pt idx="3707" formatCode="General">
                  <c:v>-2.0223831436991802E-3</c:v>
                </c:pt>
                <c:pt idx="3708" formatCode="General">
                  <c:v>-1.9806841765396001E-3</c:v>
                </c:pt>
                <c:pt idx="3709" formatCode="General">
                  <c:v>-1.9383766935801999E-3</c:v>
                </c:pt>
                <c:pt idx="3710" formatCode="General">
                  <c:v>-1.8953044877574E-3</c:v>
                </c:pt>
                <c:pt idx="3711" formatCode="General">
                  <c:v>-1.85136855477361E-3</c:v>
                </c:pt>
                <c:pt idx="3712" formatCode="General">
                  <c:v>-1.8065875984973399E-3</c:v>
                </c:pt>
                <c:pt idx="3713" formatCode="General">
                  <c:v>-1.76118343058813E-3</c:v>
                </c:pt>
                <c:pt idx="3714" formatCode="General">
                  <c:v>-1.7150540457366E-3</c:v>
                </c:pt>
                <c:pt idx="3715" formatCode="General">
                  <c:v>-1.6682133601786701E-3</c:v>
                </c:pt>
                <c:pt idx="3716" formatCode="General">
                  <c:v>-1.62076858551407E-3</c:v>
                </c:pt>
                <c:pt idx="3717" formatCode="General">
                  <c:v>-1.5724848965514601E-3</c:v>
                </c:pt>
                <c:pt idx="3718" formatCode="General">
                  <c:v>-1.52355001151958E-3</c:v>
                </c:pt>
                <c:pt idx="3719" formatCode="General">
                  <c:v>-1.47411005304057E-3</c:v>
                </c:pt>
                <c:pt idx="3720" formatCode="General">
                  <c:v>-1.4242251726372501E-3</c:v>
                </c:pt>
                <c:pt idx="3721" formatCode="General">
                  <c:v>-1.3737324122160999E-3</c:v>
                </c:pt>
                <c:pt idx="3722" formatCode="General">
                  <c:v>-1.32249669309955E-3</c:v>
                </c:pt>
                <c:pt idx="3723" formatCode="General">
                  <c:v>-1.2707083025908E-3</c:v>
                </c:pt>
                <c:pt idx="3724" formatCode="General">
                  <c:v>-1.2185341442028999E-3</c:v>
                </c:pt>
                <c:pt idx="3725" formatCode="General">
                  <c:v>-1.1662310849176599E-3</c:v>
                </c:pt>
                <c:pt idx="3726" formatCode="General">
                  <c:v>-1.1134002119571301E-3</c:v>
                </c:pt>
                <c:pt idx="3727" formatCode="General">
                  <c:v>-1.06007698868562E-3</c:v>
                </c:pt>
                <c:pt idx="3728" formatCode="General">
                  <c:v>-1.00643525378567E-3</c:v>
                </c:pt>
                <c:pt idx="3729" formatCode="General">
                  <c:v>-9.5248404035911598E-4</c:v>
                </c:pt>
                <c:pt idx="3730" formatCode="General">
                  <c:v>-8.9829800377462499E-4</c:v>
                </c:pt>
                <c:pt idx="3731" formatCode="General">
                  <c:v>-8.4394036746311696E-4</c:v>
                </c:pt>
                <c:pt idx="3732" formatCode="General">
                  <c:v>-7.8941279461085495E-4</c:v>
                </c:pt>
                <c:pt idx="3733" formatCode="General">
                  <c:v>-7.34626893469757E-4</c:v>
                </c:pt>
                <c:pt idx="3734" formatCode="General">
                  <c:v>-6.7956693555540099E-4</c:v>
                </c:pt>
                <c:pt idx="3735" formatCode="General">
                  <c:v>-6.2438736009231904E-4</c:v>
                </c:pt>
                <c:pt idx="3736" formatCode="General">
                  <c:v>-5.6935717754937802E-4</c:v>
                </c:pt>
                <c:pt idx="3737" formatCode="General">
                  <c:v>-5.1426979813159405E-4</c:v>
                </c:pt>
                <c:pt idx="3738" formatCode="General">
                  <c:v>-4.5878697753871098E-4</c:v>
                </c:pt>
                <c:pt idx="3739" formatCode="General">
                  <c:v>-4.0331190182204901E-4</c:v>
                </c:pt>
                <c:pt idx="3740" formatCode="General">
                  <c:v>-3.48086448999017E-4</c:v>
                </c:pt>
                <c:pt idx="3741" formatCode="General">
                  <c:v>-2.9276701204205598E-4</c:v>
                </c:pt>
                <c:pt idx="3742" formatCode="General">
                  <c:v>-2.3761647775909301E-4</c:v>
                </c:pt>
                <c:pt idx="3743" formatCode="General">
                  <c:v>-1.8261546864755101E-4</c:v>
                </c:pt>
                <c:pt idx="3744" formatCode="General">
                  <c:v>-1.2768113700145999E-4</c:v>
                </c:pt>
                <c:pt idx="3745">
                  <c:v>-7.2930240928064996E-5</c:v>
                </c:pt>
                <c:pt idx="3746">
                  <c:v>-1.84245558800745E-5</c:v>
                </c:pt>
                <c:pt idx="3747">
                  <c:v>3.57835491299545E-5</c:v>
                </c:pt>
                <c:pt idx="3748">
                  <c:v>8.9781205972579893E-5</c:v>
                </c:pt>
                <c:pt idx="3749" formatCode="General">
                  <c:v>1.43335649520869E-4</c:v>
                </c:pt>
                <c:pt idx="3750" formatCode="General">
                  <c:v>1.96453622727288E-4</c:v>
                </c:pt>
                <c:pt idx="3751" formatCode="General">
                  <c:v>2.4919348569066502E-4</c:v>
                </c:pt>
                <c:pt idx="3752" formatCode="General">
                  <c:v>3.01364893500322E-4</c:v>
                </c:pt>
                <c:pt idx="3753" formatCode="General">
                  <c:v>3.5301613824722801E-4</c:v>
                </c:pt>
                <c:pt idx="3754" formatCode="General">
                  <c:v>4.0433421846606301E-4</c:v>
                </c:pt>
                <c:pt idx="3755" formatCode="General">
                  <c:v>4.54919412536464E-4</c:v>
                </c:pt>
                <c:pt idx="3756" formatCode="General">
                  <c:v>5.0480657714135002E-4</c:v>
                </c:pt>
                <c:pt idx="3757" formatCode="General">
                  <c:v>5.5423646423696598E-4</c:v>
                </c:pt>
                <c:pt idx="3758" formatCode="General">
                  <c:v>6.0294208464294595E-4</c:v>
                </c:pt>
                <c:pt idx="3759" formatCode="General">
                  <c:v>6.5085238161601499E-4</c:v>
                </c:pt>
                <c:pt idx="3760" formatCode="General">
                  <c:v>6.9798700282647902E-4</c:v>
                </c:pt>
                <c:pt idx="3761" formatCode="General">
                  <c:v>7.4446437054327696E-4</c:v>
                </c:pt>
                <c:pt idx="3762" formatCode="General">
                  <c:v>7.90288576512422E-4</c:v>
                </c:pt>
                <c:pt idx="3763" formatCode="General">
                  <c:v>8.3528942316624902E-4</c:v>
                </c:pt>
                <c:pt idx="3764" formatCode="General">
                  <c:v>8.7938978502432295E-4</c:v>
                </c:pt>
                <c:pt idx="3765" formatCode="General">
                  <c:v>9.2252508632132497E-4</c:v>
                </c:pt>
                <c:pt idx="3766" formatCode="General">
                  <c:v>9.6470403460341002E-4</c:v>
                </c:pt>
                <c:pt idx="3767" formatCode="General">
                  <c:v>1.0059058895998201E-3</c:v>
                </c:pt>
                <c:pt idx="3768" formatCode="General">
                  <c:v>1.0458769831178799E-3</c:v>
                </c:pt>
                <c:pt idx="3769" formatCode="General">
                  <c:v>1.08497550393177E-3</c:v>
                </c:pt>
                <c:pt idx="3770" formatCode="General">
                  <c:v>1.1228863180755E-3</c:v>
                </c:pt>
                <c:pt idx="3771" formatCode="General">
                  <c:v>1.1593937232035E-3</c:v>
                </c:pt>
                <c:pt idx="3772" formatCode="General">
                  <c:v>1.19497025144725E-3</c:v>
                </c:pt>
                <c:pt idx="3773" formatCode="General">
                  <c:v>1.2295961806395299E-3</c:v>
                </c:pt>
                <c:pt idx="3774" formatCode="General">
                  <c:v>1.2630233788005799E-3</c:v>
                </c:pt>
                <c:pt idx="3775" formatCode="General">
                  <c:v>1.2950651701477999E-3</c:v>
                </c:pt>
                <c:pt idx="3776" formatCode="General">
                  <c:v>1.3257983737326501E-3</c:v>
                </c:pt>
                <c:pt idx="3777" formatCode="General">
                  <c:v>1.35539983460126E-3</c:v>
                </c:pt>
                <c:pt idx="3778" formatCode="General">
                  <c:v>1.3838062066427201E-3</c:v>
                </c:pt>
                <c:pt idx="3779" formatCode="General">
                  <c:v>1.4111061584132E-3</c:v>
                </c:pt>
                <c:pt idx="3780" formatCode="General">
                  <c:v>1.4370082550458701E-3</c:v>
                </c:pt>
                <c:pt idx="3781" formatCode="General">
                  <c:v>1.46118633181187E-3</c:v>
                </c:pt>
                <c:pt idx="3782" formatCode="General">
                  <c:v>1.48380689663029E-3</c:v>
                </c:pt>
                <c:pt idx="3783" formatCode="General">
                  <c:v>1.5051536817231299E-3</c:v>
                </c:pt>
                <c:pt idx="3784" formatCode="General">
                  <c:v>1.5254810900173601E-3</c:v>
                </c:pt>
                <c:pt idx="3785" formatCode="General">
                  <c:v>1.54427063640186E-3</c:v>
                </c:pt>
                <c:pt idx="3786" formatCode="General">
                  <c:v>1.5612791593497099E-3</c:v>
                </c:pt>
                <c:pt idx="3787" formatCode="General">
                  <c:v>1.57677364232093E-3</c:v>
                </c:pt>
                <c:pt idx="3788" formatCode="General">
                  <c:v>1.5906810213682399E-3</c:v>
                </c:pt>
                <c:pt idx="3789" formatCode="General">
                  <c:v>1.60290033802657E-3</c:v>
                </c:pt>
                <c:pt idx="3790" formatCode="General">
                  <c:v>1.61388662675544E-3</c:v>
                </c:pt>
                <c:pt idx="3791" formatCode="General">
                  <c:v>1.62330296444588E-3</c:v>
                </c:pt>
                <c:pt idx="3792" formatCode="General">
                  <c:v>1.63089436966738E-3</c:v>
                </c:pt>
                <c:pt idx="3793" formatCode="General">
                  <c:v>1.6369674990958001E-3</c:v>
                </c:pt>
                <c:pt idx="3794" formatCode="General">
                  <c:v>1.6414591503183199E-3</c:v>
                </c:pt>
                <c:pt idx="3795" formatCode="General">
                  <c:v>1.6444374791648E-3</c:v>
                </c:pt>
                <c:pt idx="3796" formatCode="General">
                  <c:v>1.6455622141999201E-3</c:v>
                </c:pt>
                <c:pt idx="3797" formatCode="General">
                  <c:v>1.6448010068177499E-3</c:v>
                </c:pt>
                <c:pt idx="3798" formatCode="General">
                  <c:v>1.6426333369285501E-3</c:v>
                </c:pt>
                <c:pt idx="3799" formatCode="General">
                  <c:v>1.63904667881284E-3</c:v>
                </c:pt>
                <c:pt idx="3800" formatCode="General">
                  <c:v>1.6334810908164099E-3</c:v>
                </c:pt>
                <c:pt idx="3801" formatCode="General">
                  <c:v>1.6261102206758899E-3</c:v>
                </c:pt>
                <c:pt idx="3802" formatCode="General">
                  <c:v>1.6171468329041899E-3</c:v>
                </c:pt>
                <c:pt idx="3803" formatCode="General">
                  <c:v>1.6064172796891301E-3</c:v>
                </c:pt>
                <c:pt idx="3804" formatCode="General">
                  <c:v>1.59400324156605E-3</c:v>
                </c:pt>
                <c:pt idx="3805" formatCode="General">
                  <c:v>1.5799723131023501E-3</c:v>
                </c:pt>
                <c:pt idx="3806" formatCode="General">
                  <c:v>1.56436485701214E-3</c:v>
                </c:pt>
                <c:pt idx="3807" formatCode="General">
                  <c:v>1.5469600447624401E-3</c:v>
                </c:pt>
                <c:pt idx="3808" formatCode="General">
                  <c:v>1.5278476067417601E-3</c:v>
                </c:pt>
                <c:pt idx="3809" formatCode="General">
                  <c:v>1.5071642328581701E-3</c:v>
                </c:pt>
                <c:pt idx="3810" formatCode="General">
                  <c:v>1.48465943056107E-3</c:v>
                </c:pt>
                <c:pt idx="3811" formatCode="General">
                  <c:v>1.46027252451425E-3</c:v>
                </c:pt>
                <c:pt idx="3812" formatCode="General">
                  <c:v>1.43432066773605E-3</c:v>
                </c:pt>
                <c:pt idx="3813" formatCode="General">
                  <c:v>1.4068575754697301E-3</c:v>
                </c:pt>
                <c:pt idx="3814" formatCode="General">
                  <c:v>1.3778020103209401E-3</c:v>
                </c:pt>
                <c:pt idx="3815" formatCode="General">
                  <c:v>1.34703478153478E-3</c:v>
                </c:pt>
                <c:pt idx="3816" formatCode="General">
                  <c:v>1.3145429050478001E-3</c:v>
                </c:pt>
                <c:pt idx="3817" formatCode="General">
                  <c:v>1.28058893783869E-3</c:v>
                </c:pt>
                <c:pt idx="3818" formatCode="General">
                  <c:v>1.2449641977308899E-3</c:v>
                </c:pt>
                <c:pt idx="3819" formatCode="General">
                  <c:v>1.2076975133143699E-3</c:v>
                </c:pt>
                <c:pt idx="3820" formatCode="General">
                  <c:v>1.1688233602024599E-3</c:v>
                </c:pt>
                <c:pt idx="3821" formatCode="General">
                  <c:v>1.1283443385509699E-3</c:v>
                </c:pt>
                <c:pt idx="3822" formatCode="General">
                  <c:v>1.0864061963940901E-3</c:v>
                </c:pt>
                <c:pt idx="3823" formatCode="General">
                  <c:v>1.0429045902088799E-3</c:v>
                </c:pt>
                <c:pt idx="3824" formatCode="General">
                  <c:v>9.9796451988905894E-4</c:v>
                </c:pt>
                <c:pt idx="3825" formatCode="General">
                  <c:v>9.5144916667609701E-4</c:v>
                </c:pt>
                <c:pt idx="3826" formatCode="General">
                  <c:v>9.0332180352727695E-4</c:v>
                </c:pt>
                <c:pt idx="3827" formatCode="General">
                  <c:v>8.5374771719071705E-4</c:v>
                </c:pt>
                <c:pt idx="3828" formatCode="General">
                  <c:v>8.0287423350104898E-4</c:v>
                </c:pt>
                <c:pt idx="3829" formatCode="General">
                  <c:v>7.50647996524257E-4</c:v>
                </c:pt>
                <c:pt idx="3830" formatCode="General">
                  <c:v>6.9692720109710605E-4</c:v>
                </c:pt>
                <c:pt idx="3831" formatCode="General">
                  <c:v>6.4175635446891803E-4</c:v>
                </c:pt>
                <c:pt idx="3832" formatCode="General">
                  <c:v>5.8526263052873905E-4</c:v>
                </c:pt>
                <c:pt idx="3833" formatCode="General">
                  <c:v>5.2751825724270298E-4</c:v>
                </c:pt>
                <c:pt idx="3834" formatCode="General">
                  <c:v>4.6875806689759998E-4</c:v>
                </c:pt>
                <c:pt idx="3835" formatCode="General">
                  <c:v>4.08718979437759E-4</c:v>
                </c:pt>
                <c:pt idx="3836" formatCode="General">
                  <c:v>3.4718569654747E-4</c:v>
                </c:pt>
                <c:pt idx="3837" formatCode="General">
                  <c:v>2.8459961637378E-4</c:v>
                </c:pt>
                <c:pt idx="3838" formatCode="General">
                  <c:v>2.2088318341153599E-4</c:v>
                </c:pt>
                <c:pt idx="3839" formatCode="General">
                  <c:v>1.5593394643715399E-4</c:v>
                </c:pt>
                <c:pt idx="3840">
                  <c:v>9.0083860555946799E-5</c:v>
                </c:pt>
                <c:pt idx="3841">
                  <c:v>2.33782835995312E-5</c:v>
                </c:pt>
                <c:pt idx="3842">
                  <c:v>-4.45560994575721E-5</c:v>
                </c:pt>
                <c:pt idx="3843" formatCode="General">
                  <c:v>-1.13694422293809E-4</c:v>
                </c:pt>
                <c:pt idx="3844" formatCode="General">
                  <c:v>-1.8377874580357301E-4</c:v>
                </c:pt>
                <c:pt idx="3845" formatCode="General">
                  <c:v>-2.5442256859603801E-4</c:v>
                </c:pt>
                <c:pt idx="3846" formatCode="General">
                  <c:v>-3.2597494983872398E-4</c:v>
                </c:pt>
                <c:pt idx="3847" formatCode="General">
                  <c:v>-3.9864282324706502E-4</c:v>
                </c:pt>
                <c:pt idx="3848" formatCode="General">
                  <c:v>-4.72015055090976E-4</c:v>
                </c:pt>
                <c:pt idx="3849" formatCode="General">
                  <c:v>-5.4611592802423299E-4</c:v>
                </c:pt>
                <c:pt idx="3850" formatCode="General">
                  <c:v>-6.2085066282073704E-4</c:v>
                </c:pt>
                <c:pt idx="3851" formatCode="General">
                  <c:v>-6.9634092470725005E-4</c:v>
                </c:pt>
                <c:pt idx="3852" formatCode="General">
                  <c:v>-7.7237484379914301E-4</c:v>
                </c:pt>
                <c:pt idx="3853" formatCode="General">
                  <c:v>-8.4892410689623105E-4</c:v>
                </c:pt>
                <c:pt idx="3854" formatCode="General">
                  <c:v>-9.2613680025429505E-4</c:v>
                </c:pt>
                <c:pt idx="3855" formatCode="General">
                  <c:v>-1.0040419750665401E-3</c:v>
                </c:pt>
                <c:pt idx="3856" formatCode="General">
                  <c:v>-1.0823415107047601E-3</c:v>
                </c:pt>
                <c:pt idx="3857" formatCode="General">
                  <c:v>-1.16077018513849E-3</c:v>
                </c:pt>
                <c:pt idx="3858" formatCode="General">
                  <c:v>-1.23984317219739E-3</c:v>
                </c:pt>
                <c:pt idx="3859" formatCode="General">
                  <c:v>-1.3193474958969099E-3</c:v>
                </c:pt>
                <c:pt idx="3860" formatCode="General">
                  <c:v>-1.3988941055185001E-3</c:v>
                </c:pt>
                <c:pt idx="3861" formatCode="General">
                  <c:v>-1.47879379111647E-3</c:v>
                </c:pt>
                <c:pt idx="3862" formatCode="General">
                  <c:v>-1.5590112126248599E-3</c:v>
                </c:pt>
                <c:pt idx="3863" formatCode="General">
                  <c:v>-1.63937190274969E-3</c:v>
                </c:pt>
                <c:pt idx="3864" formatCode="General">
                  <c:v>-1.7198784525464801E-3</c:v>
                </c:pt>
                <c:pt idx="3865" formatCode="General">
                  <c:v>-1.80032153651049E-3</c:v>
                </c:pt>
                <c:pt idx="3866" formatCode="General">
                  <c:v>-1.88083882036859E-3</c:v>
                </c:pt>
                <c:pt idx="3867" formatCode="General">
                  <c:v>-1.9614488343284598E-3</c:v>
                </c:pt>
                <c:pt idx="3868" formatCode="General">
                  <c:v>-2.0421671222581599E-3</c:v>
                </c:pt>
                <c:pt idx="3869" formatCode="General">
                  <c:v>-2.1228452403137298E-3</c:v>
                </c:pt>
                <c:pt idx="3870" formatCode="General">
                  <c:v>-2.2034614216550801E-3</c:v>
                </c:pt>
                <c:pt idx="3871" formatCode="General">
                  <c:v>-2.2837580909651099E-3</c:v>
                </c:pt>
                <c:pt idx="3872" formatCode="General">
                  <c:v>-2.3633297377074901E-3</c:v>
                </c:pt>
                <c:pt idx="3873" formatCode="General">
                  <c:v>-2.4428282487837299E-3</c:v>
                </c:pt>
                <c:pt idx="3874" formatCode="General">
                  <c:v>-2.52235892523427E-3</c:v>
                </c:pt>
                <c:pt idx="3875" formatCode="General">
                  <c:v>-2.6014661706566401E-3</c:v>
                </c:pt>
                <c:pt idx="3876" formatCode="General">
                  <c:v>-2.6802852305920799E-3</c:v>
                </c:pt>
                <c:pt idx="3877" formatCode="General">
                  <c:v>-2.7584052577019698E-3</c:v>
                </c:pt>
                <c:pt idx="3878" formatCode="General">
                  <c:v>-2.8360386943554702E-3</c:v>
                </c:pt>
                <c:pt idx="3879" formatCode="General">
                  <c:v>-2.9136013962617301E-3</c:v>
                </c:pt>
                <c:pt idx="3880" formatCode="General">
                  <c:v>-2.99059780630638E-3</c:v>
                </c:pt>
                <c:pt idx="3881" formatCode="General">
                  <c:v>-3.0669104540110301E-3</c:v>
                </c:pt>
                <c:pt idx="3882" formatCode="General">
                  <c:v>-3.1425952822741699E-3</c:v>
                </c:pt>
                <c:pt idx="3883" formatCode="General">
                  <c:v>-3.2176514317352502E-3</c:v>
                </c:pt>
                <c:pt idx="3884" formatCode="General">
                  <c:v>-3.2919872353807198E-3</c:v>
                </c:pt>
                <c:pt idx="3885" formatCode="General">
                  <c:v>-3.3656264075822102E-3</c:v>
                </c:pt>
                <c:pt idx="3886" formatCode="General">
                  <c:v>-3.4386117543878298E-3</c:v>
                </c:pt>
                <c:pt idx="3887" formatCode="General">
                  <c:v>-3.5109740802249101E-3</c:v>
                </c:pt>
                <c:pt idx="3888" formatCode="General">
                  <c:v>-3.5823432654028299E-3</c:v>
                </c:pt>
                <c:pt idx="3889" formatCode="General">
                  <c:v>-3.6525786752578701E-3</c:v>
                </c:pt>
                <c:pt idx="3890" formatCode="General">
                  <c:v>-3.7218577243996799E-3</c:v>
                </c:pt>
                <c:pt idx="3891" formatCode="General">
                  <c:v>-3.79037496263995E-3</c:v>
                </c:pt>
                <c:pt idx="3892" formatCode="General">
                  <c:v>-3.8581446553167999E-3</c:v>
                </c:pt>
                <c:pt idx="3893" formatCode="General">
                  <c:v>-3.92476480755557E-3</c:v>
                </c:pt>
                <c:pt idx="3894" formatCode="General">
                  <c:v>-3.9903802666919098E-3</c:v>
                </c:pt>
                <c:pt idx="3895" formatCode="General">
                  <c:v>-4.0550542589570301E-3</c:v>
                </c:pt>
                <c:pt idx="3896" formatCode="General">
                  <c:v>-4.1185139678514204E-3</c:v>
                </c:pt>
                <c:pt idx="3897" formatCode="General">
                  <c:v>-4.1808114215380202E-3</c:v>
                </c:pt>
                <c:pt idx="3898" formatCode="General">
                  <c:v>-4.2418910716931603E-3</c:v>
                </c:pt>
                <c:pt idx="3899" formatCode="General">
                  <c:v>-4.3018764889961002E-3</c:v>
                </c:pt>
                <c:pt idx="3900" formatCode="General">
                  <c:v>-4.3608170395362704E-3</c:v>
                </c:pt>
                <c:pt idx="3901" formatCode="General">
                  <c:v>-4.4182275195913398E-3</c:v>
                </c:pt>
                <c:pt idx="3902" formatCode="General">
                  <c:v>-4.4743027493729104E-3</c:v>
                </c:pt>
                <c:pt idx="3903" formatCode="General">
                  <c:v>-4.5293641936526496E-3</c:v>
                </c:pt>
                <c:pt idx="3904" formatCode="General">
                  <c:v>-4.5829856992012597E-3</c:v>
                </c:pt>
                <c:pt idx="3905" formatCode="General">
                  <c:v>-4.6351808628030703E-3</c:v>
                </c:pt>
                <c:pt idx="3906" formatCode="General">
                  <c:v>-4.6860497281193802E-3</c:v>
                </c:pt>
                <c:pt idx="3907" formatCode="General">
                  <c:v>-4.7357541654748604E-3</c:v>
                </c:pt>
                <c:pt idx="3908" formatCode="General">
                  <c:v>-4.7842392395574104E-3</c:v>
                </c:pt>
                <c:pt idx="3909" formatCode="General">
                  <c:v>-4.8308897999724404E-3</c:v>
                </c:pt>
                <c:pt idx="3910" formatCode="General">
                  <c:v>-4.8759779491148901E-3</c:v>
                </c:pt>
                <c:pt idx="3911" formatCode="General">
                  <c:v>-4.9196791692699198E-3</c:v>
                </c:pt>
                <c:pt idx="3912" formatCode="General">
                  <c:v>-4.9618704836032297E-3</c:v>
                </c:pt>
                <c:pt idx="3913" formatCode="General">
                  <c:v>-5.0026722353291898E-3</c:v>
                </c:pt>
                <c:pt idx="3914" formatCode="General">
                  <c:v>-5.0417969716320104E-3</c:v>
                </c:pt>
                <c:pt idx="3915" formatCode="General">
                  <c:v>-5.0794538811233803E-3</c:v>
                </c:pt>
                <c:pt idx="3916" formatCode="General">
                  <c:v>-5.11575355260216E-3</c:v>
                </c:pt>
                <c:pt idx="3917" formatCode="General">
                  <c:v>-5.1504497920364899E-3</c:v>
                </c:pt>
                <c:pt idx="3918" formatCode="General">
                  <c:v>-5.1834198803130298E-3</c:v>
                </c:pt>
                <c:pt idx="3919" formatCode="General">
                  <c:v>-5.2146580042665798E-3</c:v>
                </c:pt>
                <c:pt idx="3920" formatCode="General">
                  <c:v>-5.2444987650933396E-3</c:v>
                </c:pt>
                <c:pt idx="3921" formatCode="General">
                  <c:v>-5.2727727060271398E-3</c:v>
                </c:pt>
                <c:pt idx="3922" formatCode="General">
                  <c:v>-5.2992631305080699E-3</c:v>
                </c:pt>
                <c:pt idx="3923" formatCode="General">
                  <c:v>-5.3240937469385703E-3</c:v>
                </c:pt>
                <c:pt idx="3924" formatCode="General">
                  <c:v>-5.3474527922801E-3</c:v>
                </c:pt>
                <c:pt idx="3925" formatCode="General">
                  <c:v>-5.3692671140309397E-3</c:v>
                </c:pt>
                <c:pt idx="3926" formatCode="General">
                  <c:v>-5.3891776887151502E-3</c:v>
                </c:pt>
                <c:pt idx="3927" formatCode="General">
                  <c:v>-5.4073791718738298E-3</c:v>
                </c:pt>
                <c:pt idx="3928" formatCode="General">
                  <c:v>-5.4240045208855097E-3</c:v>
                </c:pt>
                <c:pt idx="3929" formatCode="General">
                  <c:v>-5.4389148620596801E-3</c:v>
                </c:pt>
                <c:pt idx="3930" formatCode="General">
                  <c:v>-5.4523851359664904E-3</c:v>
                </c:pt>
                <c:pt idx="3931" formatCode="General">
                  <c:v>-5.4638040188917597E-3</c:v>
                </c:pt>
                <c:pt idx="3932" formatCode="General">
                  <c:v>-5.4733108368417499E-3</c:v>
                </c:pt>
                <c:pt idx="3933" formatCode="General">
                  <c:v>-5.4816189965265598E-3</c:v>
                </c:pt>
                <c:pt idx="3934" formatCode="General">
                  <c:v>-5.4883694283714901E-3</c:v>
                </c:pt>
                <c:pt idx="3935" formatCode="General">
                  <c:v>-5.4932518251562699E-3</c:v>
                </c:pt>
                <c:pt idx="3936" formatCode="General">
                  <c:v>-5.4962403521949402E-3</c:v>
                </c:pt>
                <c:pt idx="3937" formatCode="General">
                  <c:v>-5.4975803687582698E-3</c:v>
                </c:pt>
                <c:pt idx="3938" formatCode="General">
                  <c:v>-5.4973506070387602E-3</c:v>
                </c:pt>
                <c:pt idx="3939" formatCode="General">
                  <c:v>-5.49541944191224E-3</c:v>
                </c:pt>
                <c:pt idx="3940" formatCode="General">
                  <c:v>-5.4919530860884696E-3</c:v>
                </c:pt>
                <c:pt idx="3941" formatCode="General">
                  <c:v>-5.4868507069976303E-3</c:v>
                </c:pt>
                <c:pt idx="3942" formatCode="General">
                  <c:v>-5.4799932638500796E-3</c:v>
                </c:pt>
                <c:pt idx="3943" formatCode="General">
                  <c:v>-5.4713537873342299E-3</c:v>
                </c:pt>
                <c:pt idx="3944" formatCode="General">
                  <c:v>-5.4610208067882799E-3</c:v>
                </c:pt>
                <c:pt idx="3945" formatCode="General">
                  <c:v>-5.44914088393044E-3</c:v>
                </c:pt>
                <c:pt idx="3946" formatCode="General">
                  <c:v>-5.4354991161829E-3</c:v>
                </c:pt>
                <c:pt idx="3947" formatCode="General">
                  <c:v>-5.4203556478321898E-3</c:v>
                </c:pt>
                <c:pt idx="3948" formatCode="General">
                  <c:v>-5.4038027647321796E-3</c:v>
                </c:pt>
                <c:pt idx="3949" formatCode="General">
                  <c:v>-5.3854084658151603E-3</c:v>
                </c:pt>
                <c:pt idx="3950" formatCode="General">
                  <c:v>-5.3652264328240204E-3</c:v>
                </c:pt>
                <c:pt idx="3951" formatCode="General">
                  <c:v>-5.3437471617887398E-3</c:v>
                </c:pt>
                <c:pt idx="3952" formatCode="General">
                  <c:v>-5.3207778395498503E-3</c:v>
                </c:pt>
                <c:pt idx="3953" formatCode="General">
                  <c:v>-5.2959794484791602E-3</c:v>
                </c:pt>
                <c:pt idx="3954" formatCode="General">
                  <c:v>-5.2698123332153004E-3</c:v>
                </c:pt>
                <c:pt idx="3955" formatCode="General">
                  <c:v>-5.2422243350053101E-3</c:v>
                </c:pt>
                <c:pt idx="3956" formatCode="General">
                  <c:v>-5.2129717757544401E-3</c:v>
                </c:pt>
                <c:pt idx="3957" formatCode="General">
                  <c:v>-5.1821877082873797E-3</c:v>
                </c:pt>
                <c:pt idx="3958" formatCode="General">
                  <c:v>-5.1499545488539701E-3</c:v>
                </c:pt>
                <c:pt idx="3959" formatCode="General">
                  <c:v>-5.1163649231964498E-3</c:v>
                </c:pt>
                <c:pt idx="3960" formatCode="General">
                  <c:v>-5.0812346051297003E-3</c:v>
                </c:pt>
                <c:pt idx="3961" formatCode="General">
                  <c:v>-5.0445402194592096E-3</c:v>
                </c:pt>
                <c:pt idx="3962" formatCode="General">
                  <c:v>-5.0064435311142699E-3</c:v>
                </c:pt>
                <c:pt idx="3963" formatCode="General">
                  <c:v>-4.9670857675492303E-3</c:v>
                </c:pt>
                <c:pt idx="3964" formatCode="General">
                  <c:v>-4.9262410149208298E-3</c:v>
                </c:pt>
                <c:pt idx="3965" formatCode="General">
                  <c:v>-4.8842754883068702E-3</c:v>
                </c:pt>
                <c:pt idx="3966" formatCode="General">
                  <c:v>-4.8410754332606004E-3</c:v>
                </c:pt>
                <c:pt idx="3967" formatCode="General">
                  <c:v>-4.7963019611891398E-3</c:v>
                </c:pt>
                <c:pt idx="3968" formatCode="General">
                  <c:v>-4.7504249433715298E-3</c:v>
                </c:pt>
                <c:pt idx="3969" formatCode="General">
                  <c:v>-4.7032085780744602E-3</c:v>
                </c:pt>
                <c:pt idx="3970" formatCode="General">
                  <c:v>-4.6545683280925796E-3</c:v>
                </c:pt>
                <c:pt idx="3971" formatCode="General">
                  <c:v>-4.6047939114242297E-3</c:v>
                </c:pt>
                <c:pt idx="3972" formatCode="General">
                  <c:v>-4.5538609409714898E-3</c:v>
                </c:pt>
                <c:pt idx="3973" formatCode="General">
                  <c:v>-4.5015366602389299E-3</c:v>
                </c:pt>
                <c:pt idx="3974" formatCode="General">
                  <c:v>-4.4481235892011202E-3</c:v>
                </c:pt>
                <c:pt idx="3975" formatCode="General">
                  <c:v>-4.3937973512595402E-3</c:v>
                </c:pt>
                <c:pt idx="3976" formatCode="General">
                  <c:v>-4.3384336440192104E-3</c:v>
                </c:pt>
                <c:pt idx="3977" formatCode="General">
                  <c:v>-4.2819502392663798E-3</c:v>
                </c:pt>
                <c:pt idx="3978" formatCode="General">
                  <c:v>-4.22429087597907E-3</c:v>
                </c:pt>
                <c:pt idx="3979" formatCode="General">
                  <c:v>-4.1655772907907302E-3</c:v>
                </c:pt>
                <c:pt idx="3980" formatCode="General">
                  <c:v>-4.1059575484639101E-3</c:v>
                </c:pt>
                <c:pt idx="3981" formatCode="General">
                  <c:v>-4.0455359811786403E-3</c:v>
                </c:pt>
                <c:pt idx="3982" formatCode="General">
                  <c:v>-3.9842705771717599E-3</c:v>
                </c:pt>
                <c:pt idx="3983" formatCode="General">
                  <c:v>-3.9219115292572901E-3</c:v>
                </c:pt>
                <c:pt idx="3984" formatCode="General">
                  <c:v>-3.8584610564335398E-3</c:v>
                </c:pt>
                <c:pt idx="3985" formatCode="General">
                  <c:v>-3.7944443552523099E-3</c:v>
                </c:pt>
                <c:pt idx="3986" formatCode="General">
                  <c:v>-3.7295239636893299E-3</c:v>
                </c:pt>
                <c:pt idx="3987" formatCode="General">
                  <c:v>-3.6638344800609601E-3</c:v>
                </c:pt>
                <c:pt idx="3988" formatCode="General">
                  <c:v>-3.5975316772444399E-3</c:v>
                </c:pt>
                <c:pt idx="3989" formatCode="General">
                  <c:v>-3.5302117317947399E-3</c:v>
                </c:pt>
                <c:pt idx="3990" formatCode="General">
                  <c:v>-3.4622213514077299E-3</c:v>
                </c:pt>
                <c:pt idx="3991" formatCode="General">
                  <c:v>-3.3938557437692002E-3</c:v>
                </c:pt>
                <c:pt idx="3992" formatCode="General">
                  <c:v>-3.3247274798356499E-3</c:v>
                </c:pt>
                <c:pt idx="3993" formatCode="General">
                  <c:v>-3.2548239296560102E-3</c:v>
                </c:pt>
                <c:pt idx="3994" formatCode="General">
                  <c:v>-3.1843827395956498E-3</c:v>
                </c:pt>
                <c:pt idx="3995" formatCode="General">
                  <c:v>-3.1134162833355E-3</c:v>
                </c:pt>
                <c:pt idx="3996" formatCode="General">
                  <c:v>-3.04210444469137E-3</c:v>
                </c:pt>
                <c:pt idx="3997" formatCode="General">
                  <c:v>-2.9703564870367499E-3</c:v>
                </c:pt>
                <c:pt idx="3998" formatCode="General">
                  <c:v>-2.89804069293908E-3</c:v>
                </c:pt>
                <c:pt idx="3999" formatCode="General">
                  <c:v>-2.8252408779411999E-3</c:v>
                </c:pt>
                <c:pt idx="4000" formatCode="General">
                  <c:v>-2.7520824651955898E-3</c:v>
                </c:pt>
                <c:pt idx="4001" formatCode="General">
                  <c:v>-2.6786150466669399E-3</c:v>
                </c:pt>
                <c:pt idx="4002" formatCode="General">
                  <c:v>-2.6047635566038298E-3</c:v>
                </c:pt>
                <c:pt idx="4003" formatCode="General">
                  <c:v>-2.53042830860243E-3</c:v>
                </c:pt>
                <c:pt idx="4004" formatCode="General">
                  <c:v>-2.4560733664243002E-3</c:v>
                </c:pt>
                <c:pt idx="4005" formatCode="General">
                  <c:v>-2.3816284135603598E-3</c:v>
                </c:pt>
                <c:pt idx="4006" formatCode="General">
                  <c:v>-2.3067377324129598E-3</c:v>
                </c:pt>
                <c:pt idx="4007" formatCode="General">
                  <c:v>-2.2319027176357499E-3</c:v>
                </c:pt>
                <c:pt idx="4008" formatCode="General">
                  <c:v>-2.1571236709628599E-3</c:v>
                </c:pt>
                <c:pt idx="4009" formatCode="General">
                  <c:v>-2.0820097828089098E-3</c:v>
                </c:pt>
                <c:pt idx="4010" formatCode="General">
                  <c:v>-2.0067950875156202E-3</c:v>
                </c:pt>
                <c:pt idx="4011" formatCode="General">
                  <c:v>-1.9316775705245E-3</c:v>
                </c:pt>
                <c:pt idx="4012" formatCode="General">
                  <c:v>-1.85662011135118E-3</c:v>
                </c:pt>
                <c:pt idx="4013" formatCode="General">
                  <c:v>-1.78159574118581E-3</c:v>
                </c:pt>
                <c:pt idx="4014" formatCode="General">
                  <c:v>-1.70651123049517E-3</c:v>
                </c:pt>
                <c:pt idx="4015" formatCode="General">
                  <c:v>-1.63141908352332E-3</c:v>
                </c:pt>
                <c:pt idx="4016" formatCode="General">
                  <c:v>-1.55653433348607E-3</c:v>
                </c:pt>
                <c:pt idx="4017" formatCode="General">
                  <c:v>-1.4818669702724701E-3</c:v>
                </c:pt>
                <c:pt idx="4018" formatCode="General">
                  <c:v>-1.4073505471876499E-3</c:v>
                </c:pt>
                <c:pt idx="4019" formatCode="General">
                  <c:v>-1.33316357616477E-3</c:v>
                </c:pt>
                <c:pt idx="4020" formatCode="General">
                  <c:v>-1.2592381601609201E-3</c:v>
                </c:pt>
                <c:pt idx="4021" formatCode="General">
                  <c:v>-1.1857429489160699E-3</c:v>
                </c:pt>
                <c:pt idx="4022" formatCode="General">
                  <c:v>-1.11260282791572E-3</c:v>
                </c:pt>
                <c:pt idx="4023" formatCode="General">
                  <c:v>-1.03975836212205E-3</c:v>
                </c:pt>
                <c:pt idx="4024" formatCode="General">
                  <c:v>-9.6725240350703599E-4</c:v>
                </c:pt>
                <c:pt idx="4025" formatCode="General">
                  <c:v>-8.9539990166689703E-4</c:v>
                </c:pt>
                <c:pt idx="4026" formatCode="General">
                  <c:v>-8.2402240147376395E-4</c:v>
                </c:pt>
                <c:pt idx="4027" formatCode="General">
                  <c:v>-7.52506295173523E-4</c:v>
                </c:pt>
                <c:pt idx="4028" formatCode="General">
                  <c:v>-6.8163694659702202E-4</c:v>
                </c:pt>
                <c:pt idx="4029" formatCode="General">
                  <c:v>-6.1165542389316797E-4</c:v>
                </c:pt>
                <c:pt idx="4030" formatCode="General">
                  <c:v>-5.4215715598927296E-4</c:v>
                </c:pt>
                <c:pt idx="4031" formatCode="General">
                  <c:v>-4.7314638141443202E-4</c:v>
                </c:pt>
                <c:pt idx="4032" formatCode="General">
                  <c:v>-4.0482317729647601E-4</c:v>
                </c:pt>
                <c:pt idx="4033" formatCode="General">
                  <c:v>-3.3724719315549598E-4</c:v>
                </c:pt>
                <c:pt idx="4034" formatCode="General">
                  <c:v>-2.7039766175266001E-4</c:v>
                </c:pt>
                <c:pt idx="4035" formatCode="General">
                  <c:v>-2.0410269930564099E-4</c:v>
                </c:pt>
                <c:pt idx="4036" formatCode="General">
                  <c:v>-1.3810337515268901E-4</c:v>
                </c:pt>
                <c:pt idx="4037">
                  <c:v>-7.3089711679440996E-5</c:v>
                </c:pt>
                <c:pt idx="4038">
                  <c:v>-9.1103102955125502E-6</c:v>
                </c:pt>
                <c:pt idx="4039">
                  <c:v>5.4063345786378603E-5</c:v>
                </c:pt>
                <c:pt idx="4040" formatCode="General">
                  <c:v>1.1634922496698E-4</c:v>
                </c:pt>
                <c:pt idx="4041" formatCode="General">
                  <c:v>1.7799005634408201E-4</c:v>
                </c:pt>
                <c:pt idx="4042" formatCode="General">
                  <c:v>2.3880051272587001E-4</c:v>
                </c:pt>
                <c:pt idx="4043" formatCode="General">
                  <c:v>2.9874773535002499E-4</c:v>
                </c:pt>
                <c:pt idx="4044" formatCode="General">
                  <c:v>3.5794145671726402E-4</c:v>
                </c:pt>
                <c:pt idx="4045" formatCode="General">
                  <c:v>4.1607699336129701E-4</c:v>
                </c:pt>
                <c:pt idx="4046" formatCode="General">
                  <c:v>4.7305158269210702E-4</c:v>
                </c:pt>
                <c:pt idx="4047" formatCode="General">
                  <c:v>5.2911963850434303E-4</c:v>
                </c:pt>
                <c:pt idx="4048" formatCode="General">
                  <c:v>5.8418402678049705E-4</c:v>
                </c:pt>
                <c:pt idx="4049" formatCode="General">
                  <c:v>6.3811704683924299E-4</c:v>
                </c:pt>
                <c:pt idx="4050" formatCode="General">
                  <c:v>6.9116774345904803E-4</c:v>
                </c:pt>
                <c:pt idx="4051" formatCode="General">
                  <c:v>7.4346486663100296E-4</c:v>
                </c:pt>
                <c:pt idx="4052" formatCode="General">
                  <c:v>7.9449294014343895E-4</c:v>
                </c:pt>
                <c:pt idx="4053" formatCode="General">
                  <c:v>8.4428381154991996E-4</c:v>
                </c:pt>
                <c:pt idx="4054" formatCode="General">
                  <c:v>8.9319250398209597E-4</c:v>
                </c:pt>
                <c:pt idx="4055" formatCode="General">
                  <c:v>9.4114484487250604E-4</c:v>
                </c:pt>
                <c:pt idx="4056" formatCode="General">
                  <c:v>9.8811970077425999E-4</c:v>
                </c:pt>
                <c:pt idx="4057" formatCode="General">
                  <c:v>1.0338312132540501E-3</c:v>
                </c:pt>
                <c:pt idx="4058" formatCode="General">
                  <c:v>1.0781691692829699E-3</c:v>
                </c:pt>
                <c:pt idx="4059" formatCode="General">
                  <c:v>1.12131674078791E-3</c:v>
                </c:pt>
                <c:pt idx="4060" formatCode="General">
                  <c:v>1.16325059588481E-3</c:v>
                </c:pt>
                <c:pt idx="4061" formatCode="General">
                  <c:v>1.2042729240076401E-3</c:v>
                </c:pt>
                <c:pt idx="4062" formatCode="General">
                  <c:v>1.2442336195550401E-3</c:v>
                </c:pt>
                <c:pt idx="4063" formatCode="General">
                  <c:v>1.2827483843514901E-3</c:v>
                </c:pt>
                <c:pt idx="4064" formatCode="General">
                  <c:v>1.32010559127676E-3</c:v>
                </c:pt>
                <c:pt idx="4065" formatCode="General">
                  <c:v>1.3566885397799299E-3</c:v>
                </c:pt>
                <c:pt idx="4066" formatCode="General">
                  <c:v>1.3924513248465E-3</c:v>
                </c:pt>
                <c:pt idx="4067" formatCode="General">
                  <c:v>1.4267713142104099E-3</c:v>
                </c:pt>
                <c:pt idx="4068" formatCode="General">
                  <c:v>1.4595401614791901E-3</c:v>
                </c:pt>
                <c:pt idx="4069" formatCode="General">
                  <c:v>1.49128613751394E-3</c:v>
                </c:pt>
                <c:pt idx="4070" formatCode="General">
                  <c:v>1.5218221464803801E-3</c:v>
                </c:pt>
                <c:pt idx="4071" formatCode="General">
                  <c:v>1.5509384433207E-3</c:v>
                </c:pt>
                <c:pt idx="4072" formatCode="General">
                  <c:v>1.5791911619929E-3</c:v>
                </c:pt>
                <c:pt idx="4073" formatCode="General">
                  <c:v>1.60637759002848E-3</c:v>
                </c:pt>
                <c:pt idx="4074" formatCode="General">
                  <c:v>1.6323834691757801E-3</c:v>
                </c:pt>
                <c:pt idx="4075" formatCode="General">
                  <c:v>1.6573017302695899E-3</c:v>
                </c:pt>
                <c:pt idx="4076" formatCode="General">
                  <c:v>1.68096190533304E-3</c:v>
                </c:pt>
                <c:pt idx="4077" formatCode="General">
                  <c:v>1.7033049965252899E-3</c:v>
                </c:pt>
                <c:pt idx="4078" formatCode="General">
                  <c:v>1.72437626287324E-3</c:v>
                </c:pt>
                <c:pt idx="4079" formatCode="General">
                  <c:v>1.7446543280811701E-3</c:v>
                </c:pt>
                <c:pt idx="4080" formatCode="General">
                  <c:v>1.76381094732634E-3</c:v>
                </c:pt>
                <c:pt idx="4081" formatCode="General">
                  <c:v>1.7815807534090099E-3</c:v>
                </c:pt>
                <c:pt idx="4082" formatCode="General">
                  <c:v>1.79844713801668E-3</c:v>
                </c:pt>
                <c:pt idx="4083" formatCode="General">
                  <c:v>1.8142900562748701E-3</c:v>
                </c:pt>
                <c:pt idx="4084" formatCode="General">
                  <c:v>1.82894558258755E-3</c:v>
                </c:pt>
                <c:pt idx="4085" formatCode="General">
                  <c:v>1.8426447814855901E-3</c:v>
                </c:pt>
                <c:pt idx="4086" formatCode="General">
                  <c:v>1.85520102024072E-3</c:v>
                </c:pt>
                <c:pt idx="4087" formatCode="General">
                  <c:v>1.86669900352228E-3</c:v>
                </c:pt>
                <c:pt idx="4088" formatCode="General">
                  <c:v>1.8774229769363401E-3</c:v>
                </c:pt>
                <c:pt idx="4089" formatCode="General">
                  <c:v>1.8868999319027E-3</c:v>
                </c:pt>
                <c:pt idx="4090" formatCode="General">
                  <c:v>1.89529757900089E-3</c:v>
                </c:pt>
                <c:pt idx="4091" formatCode="General">
                  <c:v>1.9029446017846999E-3</c:v>
                </c:pt>
                <c:pt idx="4092" formatCode="General">
                  <c:v>1.90961594966542E-3</c:v>
                </c:pt>
                <c:pt idx="4093" formatCode="General">
                  <c:v>1.91529625244703E-3</c:v>
                </c:pt>
                <c:pt idx="4094" formatCode="General">
                  <c:v>1.9202165934616401E-3</c:v>
                </c:pt>
                <c:pt idx="4095" formatCode="General">
                  <c:v>1.9243127402500601E-3</c:v>
                </c:pt>
                <c:pt idx="4096" formatCode="General">
                  <c:v>1.92737767334675E-3</c:v>
                </c:pt>
                <c:pt idx="4097" formatCode="General">
                  <c:v>1.92961693627857E-3</c:v>
                </c:pt>
                <c:pt idx="4098" formatCode="General">
                  <c:v>1.93113877489959E-3</c:v>
                </c:pt>
                <c:pt idx="4099" formatCode="General">
                  <c:v>1.93183994139953E-3</c:v>
                </c:pt>
                <c:pt idx="4100" formatCode="General">
                  <c:v>1.9317030664572101E-3</c:v>
                </c:pt>
                <c:pt idx="4101" formatCode="General">
                  <c:v>1.9310920704621001E-3</c:v>
                </c:pt>
                <c:pt idx="4102" formatCode="General">
                  <c:v>1.92969563927878E-3</c:v>
                </c:pt>
                <c:pt idx="4103" formatCode="General">
                  <c:v>1.92734708733968E-3</c:v>
                </c:pt>
                <c:pt idx="4104" formatCode="General">
                  <c:v>1.92441159311731E-3</c:v>
                </c:pt>
                <c:pt idx="4105" formatCode="General">
                  <c:v>1.9210697155040699E-3</c:v>
                </c:pt>
                <c:pt idx="4106" formatCode="General">
                  <c:v>1.9169351027142399E-3</c:v>
                </c:pt>
                <c:pt idx="4107" formatCode="General">
                  <c:v>1.9121525922781799E-3</c:v>
                </c:pt>
                <c:pt idx="4108" formatCode="General">
                  <c:v>1.90715441444982E-3</c:v>
                </c:pt>
                <c:pt idx="4109" formatCode="General">
                  <c:v>1.9012108195368301E-3</c:v>
                </c:pt>
                <c:pt idx="4110" formatCode="General">
                  <c:v>1.8947675053729901E-3</c:v>
                </c:pt>
                <c:pt idx="4111" formatCode="General">
                  <c:v>1.8882957367014599E-3</c:v>
                </c:pt>
                <c:pt idx="4112" formatCode="General">
                  <c:v>1.8812994165208301E-3</c:v>
                </c:pt>
                <c:pt idx="4113" formatCode="General">
                  <c:v>1.87378120422685E-3</c:v>
                </c:pt>
                <c:pt idx="4114" formatCode="General">
                  <c:v>1.8658749898317799E-3</c:v>
                </c:pt>
                <c:pt idx="4115" formatCode="General">
                  <c:v>1.85786687599112E-3</c:v>
                </c:pt>
                <c:pt idx="4116" formatCode="General">
                  <c:v>1.8497112555020401E-3</c:v>
                </c:pt>
                <c:pt idx="4117" formatCode="General">
                  <c:v>1.84109406616758E-3</c:v>
                </c:pt>
                <c:pt idx="4118" formatCode="General">
                  <c:v>1.8324588952321401E-3</c:v>
                </c:pt>
                <c:pt idx="4119" formatCode="General">
                  <c:v>1.8235273755943099E-3</c:v>
                </c:pt>
                <c:pt idx="4120" formatCode="General">
                  <c:v>1.8140893285189001E-3</c:v>
                </c:pt>
                <c:pt idx="4121" formatCode="General">
                  <c:v>1.8045219593238299E-3</c:v>
                </c:pt>
                <c:pt idx="4122" formatCode="General">
                  <c:v>1.79494685607333E-3</c:v>
                </c:pt>
                <c:pt idx="4123" formatCode="General">
                  <c:v>1.7855133873723901E-3</c:v>
                </c:pt>
                <c:pt idx="4124" formatCode="General">
                  <c:v>1.7760306898403199E-3</c:v>
                </c:pt>
                <c:pt idx="4125" formatCode="General">
                  <c:v>1.7664279424235701E-3</c:v>
                </c:pt>
                <c:pt idx="4126" formatCode="General">
                  <c:v>1.7569019877122E-3</c:v>
                </c:pt>
                <c:pt idx="4127" formatCode="General">
                  <c:v>1.7474410117789699E-3</c:v>
                </c:pt>
                <c:pt idx="4128" formatCode="General">
                  <c:v>1.73808123990849E-3</c:v>
                </c:pt>
                <c:pt idx="4129" formatCode="General">
                  <c:v>1.7287194853737599E-3</c:v>
                </c:pt>
                <c:pt idx="4130" formatCode="General">
                  <c:v>1.7194582295454301E-3</c:v>
                </c:pt>
                <c:pt idx="4131" formatCode="General">
                  <c:v>1.71062980106686E-3</c:v>
                </c:pt>
                <c:pt idx="4132" formatCode="General">
                  <c:v>1.7020633086091701E-3</c:v>
                </c:pt>
                <c:pt idx="4133" formatCode="General">
                  <c:v>1.69372806714435E-3</c:v>
                </c:pt>
                <c:pt idx="4134" formatCode="General">
                  <c:v>1.6855639313412801E-3</c:v>
                </c:pt>
                <c:pt idx="4135" formatCode="General">
                  <c:v>1.67757514967474E-3</c:v>
                </c:pt>
                <c:pt idx="4136" formatCode="General">
                  <c:v>1.6702719529822199E-3</c:v>
                </c:pt>
                <c:pt idx="4137" formatCode="General">
                  <c:v>1.66364312339294E-3</c:v>
                </c:pt>
                <c:pt idx="4138" formatCode="General">
                  <c:v>1.65707774582002E-3</c:v>
                </c:pt>
                <c:pt idx="4139" formatCode="General">
                  <c:v>1.65052745440342E-3</c:v>
                </c:pt>
                <c:pt idx="4140" formatCode="General">
                  <c:v>1.6446823791144501E-3</c:v>
                </c:pt>
                <c:pt idx="4141" formatCode="General">
                  <c:v>1.6397032182063401E-3</c:v>
                </c:pt>
                <c:pt idx="4142" formatCode="General">
                  <c:v>1.63493400816985E-3</c:v>
                </c:pt>
                <c:pt idx="4143" formatCode="General">
                  <c:v>1.63078923038913E-3</c:v>
                </c:pt>
                <c:pt idx="4144" formatCode="General">
                  <c:v>1.6275391440558999E-3</c:v>
                </c:pt>
                <c:pt idx="4145" formatCode="General">
                  <c:v>1.62467020494396E-3</c:v>
                </c:pt>
                <c:pt idx="4146" formatCode="General">
                  <c:v>1.6224845323690299E-3</c:v>
                </c:pt>
                <c:pt idx="4147" formatCode="General">
                  <c:v>1.6213378444639699E-3</c:v>
                </c:pt>
                <c:pt idx="4148" formatCode="General">
                  <c:v>1.6206923675191401E-3</c:v>
                </c:pt>
                <c:pt idx="4149" formatCode="General">
                  <c:v>1.62062454164436E-3</c:v>
                </c:pt>
                <c:pt idx="4150" formatCode="General">
                  <c:v>1.6214407852161801E-3</c:v>
                </c:pt>
                <c:pt idx="4151" formatCode="General">
                  <c:v>1.6230283133813501E-3</c:v>
                </c:pt>
                <c:pt idx="4152" formatCode="General">
                  <c:v>1.6253865066172401E-3</c:v>
                </c:pt>
                <c:pt idx="4153" formatCode="General">
                  <c:v>1.6287435464149901E-3</c:v>
                </c:pt>
                <c:pt idx="4154" formatCode="General">
                  <c:v>1.6328811405073699E-3</c:v>
                </c:pt>
                <c:pt idx="4155" formatCode="General">
                  <c:v>1.6377719160758099E-3</c:v>
                </c:pt>
                <c:pt idx="4156" formatCode="General">
                  <c:v>1.6439041837035E-3</c:v>
                </c:pt>
                <c:pt idx="4157" formatCode="General">
                  <c:v>1.6508574743442799E-3</c:v>
                </c:pt>
                <c:pt idx="4158" formatCode="General">
                  <c:v>1.6584729652424799E-3</c:v>
                </c:pt>
                <c:pt idx="4159" formatCode="General">
                  <c:v>1.6671311556499301E-3</c:v>
                </c:pt>
                <c:pt idx="4160" formatCode="General">
                  <c:v>1.6769326498760899E-3</c:v>
                </c:pt>
                <c:pt idx="4161" formatCode="General">
                  <c:v>1.68801873651961E-3</c:v>
                </c:pt>
                <c:pt idx="4162" formatCode="General">
                  <c:v>1.69999096385454E-3</c:v>
                </c:pt>
                <c:pt idx="4163" formatCode="General">
                  <c:v>1.7128996807487E-3</c:v>
                </c:pt>
                <c:pt idx="4164" formatCode="General">
                  <c:v>1.72698618955182E-3</c:v>
                </c:pt>
                <c:pt idx="4165" formatCode="General">
                  <c:v>1.7419649967633901E-3</c:v>
                </c:pt>
                <c:pt idx="4166" formatCode="General">
                  <c:v>1.757698305394E-3</c:v>
                </c:pt>
                <c:pt idx="4167" formatCode="General">
                  <c:v>1.7746235182728601E-3</c:v>
                </c:pt>
                <c:pt idx="4168" formatCode="General">
                  <c:v>1.79290295107581E-3</c:v>
                </c:pt>
                <c:pt idx="4169" formatCode="General">
                  <c:v>1.8121669276826701E-3</c:v>
                </c:pt>
                <c:pt idx="4170" formatCode="General">
                  <c:v>1.8326852733577799E-3</c:v>
                </c:pt>
                <c:pt idx="4171" formatCode="General">
                  <c:v>1.8544075159218801E-3</c:v>
                </c:pt>
                <c:pt idx="4172" formatCode="General">
                  <c:v>1.87724103286498E-3</c:v>
                </c:pt>
                <c:pt idx="4173" formatCode="General">
                  <c:v>1.90123747777389E-3</c:v>
                </c:pt>
                <c:pt idx="4174" formatCode="General">
                  <c:v>1.9263569333213099E-3</c:v>
                </c:pt>
                <c:pt idx="4175" formatCode="General">
                  <c:v>1.95260692098046E-3</c:v>
                </c:pt>
                <c:pt idx="4176" formatCode="General">
                  <c:v>1.9801884200067801E-3</c:v>
                </c:pt>
                <c:pt idx="4177" formatCode="General">
                  <c:v>2.0089952330919901E-3</c:v>
                </c:pt>
                <c:pt idx="4178" formatCode="General">
                  <c:v>2.03889142082278E-3</c:v>
                </c:pt>
                <c:pt idx="4179" formatCode="General">
                  <c:v>2.0700408552723898E-3</c:v>
                </c:pt>
                <c:pt idx="4180" formatCode="General">
                  <c:v>2.1023275845105899E-3</c:v>
                </c:pt>
                <c:pt idx="4181" formatCode="General">
                  <c:v>2.1358616496138902E-3</c:v>
                </c:pt>
                <c:pt idx="4182" formatCode="General">
                  <c:v>2.1706334847162098E-3</c:v>
                </c:pt>
                <c:pt idx="4183" formatCode="General">
                  <c:v>2.20637365320834E-3</c:v>
                </c:pt>
                <c:pt idx="4184" formatCode="General">
                  <c:v>2.2432264623546798E-3</c:v>
                </c:pt>
                <c:pt idx="4185" formatCode="General">
                  <c:v>2.2815577583306201E-3</c:v>
                </c:pt>
                <c:pt idx="4186" formatCode="General">
                  <c:v>2.3213524528177998E-3</c:v>
                </c:pt>
                <c:pt idx="4187" formatCode="General">
                  <c:v>2.3623723260511702E-3</c:v>
                </c:pt>
                <c:pt idx="4188" formatCode="General">
                  <c:v>2.4042144413533098E-3</c:v>
                </c:pt>
                <c:pt idx="4189" formatCode="General">
                  <c:v>2.4470471707068002E-3</c:v>
                </c:pt>
                <c:pt idx="4190" formatCode="General">
                  <c:v>2.4913430555012599E-3</c:v>
                </c:pt>
                <c:pt idx="4191" formatCode="General">
                  <c:v>2.5369518294839802E-3</c:v>
                </c:pt>
                <c:pt idx="4192" formatCode="General">
                  <c:v>2.5837050304661898E-3</c:v>
                </c:pt>
                <c:pt idx="4193" formatCode="General">
                  <c:v>2.63137604040021E-3</c:v>
                </c:pt>
                <c:pt idx="4194" formatCode="General">
                  <c:v>2.6802865657598101E-3</c:v>
                </c:pt>
                <c:pt idx="4195" formatCode="General">
                  <c:v>2.7306566818162598E-3</c:v>
                </c:pt>
                <c:pt idx="4196" formatCode="General">
                  <c:v>2.7820616632039299E-3</c:v>
                </c:pt>
                <c:pt idx="4197" formatCode="General">
                  <c:v>2.8344845843335902E-3</c:v>
                </c:pt>
                <c:pt idx="4198" formatCode="General">
                  <c:v>2.8878724637982798E-3</c:v>
                </c:pt>
                <c:pt idx="4199" formatCode="General">
                  <c:v>2.94243774965089E-3</c:v>
                </c:pt>
                <c:pt idx="4200" formatCode="General">
                  <c:v>2.9983267052740101E-3</c:v>
                </c:pt>
                <c:pt idx="4201" formatCode="General">
                  <c:v>3.05510141600352E-3</c:v>
                </c:pt>
                <c:pt idx="4202" formatCode="General">
                  <c:v>3.11294087405638E-3</c:v>
                </c:pt>
                <c:pt idx="4203" formatCode="General">
                  <c:v>3.1719161917268999E-3</c:v>
                </c:pt>
                <c:pt idx="4204" formatCode="General">
                  <c:v>3.23145978483597E-3</c:v>
                </c:pt>
                <c:pt idx="4205" formatCode="General">
                  <c:v>3.2921914606843399E-3</c:v>
                </c:pt>
                <c:pt idx="4206" formatCode="General">
                  <c:v>3.3544476183134599E-3</c:v>
                </c:pt>
                <c:pt idx="4207" formatCode="General">
                  <c:v>3.41731107783084E-3</c:v>
                </c:pt>
                <c:pt idx="4208" formatCode="General">
                  <c:v>3.48103262749235E-3</c:v>
                </c:pt>
                <c:pt idx="4209" formatCode="General">
                  <c:v>3.5461884957407202E-3</c:v>
                </c:pt>
                <c:pt idx="4210" formatCode="General">
                  <c:v>3.6121922052193898E-3</c:v>
                </c:pt>
                <c:pt idx="4211" formatCode="General">
                  <c:v>3.67873529938711E-3</c:v>
                </c:pt>
                <c:pt idx="4212" formatCode="General">
                  <c:v>3.7462526211826499E-3</c:v>
                </c:pt>
                <c:pt idx="4213" formatCode="General">
                  <c:v>3.8145951591137799E-3</c:v>
                </c:pt>
                <c:pt idx="4214" formatCode="General">
                  <c:v>3.88368298574938E-3</c:v>
                </c:pt>
                <c:pt idx="4215" formatCode="General">
                  <c:v>3.9539746817932797E-3</c:v>
                </c:pt>
                <c:pt idx="4216" formatCode="General">
                  <c:v>4.0251917897027702E-3</c:v>
                </c:pt>
                <c:pt idx="4217" formatCode="General">
                  <c:v>4.0967006763637497E-3</c:v>
                </c:pt>
                <c:pt idx="4218" formatCode="General">
                  <c:v>4.1689625494403804E-3</c:v>
                </c:pt>
                <c:pt idx="4219" formatCode="General">
                  <c:v>4.2420981612730398E-3</c:v>
                </c:pt>
                <c:pt idx="4220" formatCode="General">
                  <c:v>4.3158553910379802E-3</c:v>
                </c:pt>
                <c:pt idx="4221" formatCode="General">
                  <c:v>4.3902510319069801E-3</c:v>
                </c:pt>
                <c:pt idx="4222" formatCode="General">
                  <c:v>4.4652993702605399E-3</c:v>
                </c:pt>
                <c:pt idx="4223" formatCode="General">
                  <c:v>4.5411793812608903E-3</c:v>
                </c:pt>
                <c:pt idx="4224" formatCode="General">
                  <c:v>4.6175574779198899E-3</c:v>
                </c:pt>
                <c:pt idx="4225" formatCode="General">
                  <c:v>4.6944790489188998E-3</c:v>
                </c:pt>
                <c:pt idx="4226" formatCode="General">
                  <c:v>4.7718515952966502E-3</c:v>
                </c:pt>
                <c:pt idx="4227" formatCode="General">
                  <c:v>4.8496435293230097E-3</c:v>
                </c:pt>
                <c:pt idx="4228" formatCode="General">
                  <c:v>4.92812556432812E-3</c:v>
                </c:pt>
                <c:pt idx="4229" formatCode="General">
                  <c:v>5.0072249565191298E-3</c:v>
                </c:pt>
                <c:pt idx="4230" formatCode="General">
                  <c:v>5.0868594694909001E-3</c:v>
                </c:pt>
                <c:pt idx="4231" formatCode="General">
                  <c:v>5.1665774413283301E-3</c:v>
                </c:pt>
                <c:pt idx="4232" formatCode="General">
                  <c:v>5.2464029732990003E-3</c:v>
                </c:pt>
                <c:pt idx="4233" formatCode="General">
                  <c:v>5.3267505034907403E-3</c:v>
                </c:pt>
                <c:pt idx="4234" formatCode="General">
                  <c:v>5.4076732496294699E-3</c:v>
                </c:pt>
                <c:pt idx="4235" formatCode="General">
                  <c:v>5.4887811281647703E-3</c:v>
                </c:pt>
                <c:pt idx="4236" formatCode="General">
                  <c:v>5.5699351897522502E-3</c:v>
                </c:pt>
                <c:pt idx="4237" formatCode="General">
                  <c:v>5.6513003941731001E-3</c:v>
                </c:pt>
                <c:pt idx="4238" formatCode="General">
                  <c:v>5.7330616494955097E-3</c:v>
                </c:pt>
                <c:pt idx="4239" formatCode="General">
                  <c:v>5.8151129861090303E-3</c:v>
                </c:pt>
                <c:pt idx="4240" formatCode="General">
                  <c:v>5.89700306385152E-3</c:v>
                </c:pt>
                <c:pt idx="4241" formatCode="General">
                  <c:v>5.9789658528644702E-3</c:v>
                </c:pt>
                <c:pt idx="4242" formatCode="General">
                  <c:v>6.0611510786893804E-3</c:v>
                </c:pt>
                <c:pt idx="4243" formatCode="General">
                  <c:v>6.1433889580316502E-3</c:v>
                </c:pt>
                <c:pt idx="4244" formatCode="General">
                  <c:v>6.2256449542209503E-3</c:v>
                </c:pt>
                <c:pt idx="4245" formatCode="General">
                  <c:v>6.3077819868840104E-3</c:v>
                </c:pt>
                <c:pt idx="4246" formatCode="General">
                  <c:v>6.3899107190261697E-3</c:v>
                </c:pt>
                <c:pt idx="4247" formatCode="General">
                  <c:v>6.4720921400406297E-3</c:v>
                </c:pt>
                <c:pt idx="4248" formatCode="General">
                  <c:v>6.5542395703142003E-3</c:v>
                </c:pt>
                <c:pt idx="4249" formatCode="General">
                  <c:v>6.6359650376350398E-3</c:v>
                </c:pt>
                <c:pt idx="4250" formatCode="General">
                  <c:v>6.7173237672744001E-3</c:v>
                </c:pt>
                <c:pt idx="4251" formatCode="General">
                  <c:v>6.7984551594835897E-3</c:v>
                </c:pt>
                <c:pt idx="4252" formatCode="General">
                  <c:v>6.8793563105878702E-3</c:v>
                </c:pt>
                <c:pt idx="4253" formatCode="General">
                  <c:v>6.9600700531910501E-3</c:v>
                </c:pt>
                <c:pt idx="4254" formatCode="General">
                  <c:v>7.04031372747046E-3</c:v>
                </c:pt>
                <c:pt idx="4255" formatCode="General">
                  <c:v>7.1203458505354096E-3</c:v>
                </c:pt>
                <c:pt idx="4256" formatCode="General">
                  <c:v>7.2002593853290097E-3</c:v>
                </c:pt>
                <c:pt idx="4257" formatCode="General">
                  <c:v>7.2796110751812597E-3</c:v>
                </c:pt>
                <c:pt idx="4258" formatCode="General">
                  <c:v>7.3583603744438297E-3</c:v>
                </c:pt>
                <c:pt idx="4259" formatCode="General">
                  <c:v>7.4367370219108903E-3</c:v>
                </c:pt>
                <c:pt idx="4260" formatCode="General">
                  <c:v>7.5148181224221396E-3</c:v>
                </c:pt>
                <c:pt idx="4261" formatCode="General">
                  <c:v>7.59243481970928E-3</c:v>
                </c:pt>
                <c:pt idx="4262" formatCode="General">
                  <c:v>7.6691996941844597E-3</c:v>
                </c:pt>
                <c:pt idx="4263" formatCode="General">
                  <c:v>7.7454355141255904E-3</c:v>
                </c:pt>
                <c:pt idx="4264" formatCode="General">
                  <c:v>7.8212511835640108E-3</c:v>
                </c:pt>
                <c:pt idx="4265" formatCode="General">
                  <c:v>7.8963237120784503E-3</c:v>
                </c:pt>
                <c:pt idx="4266" formatCode="General">
                  <c:v>7.9706268869321906E-3</c:v>
                </c:pt>
                <c:pt idx="4267" formatCode="General">
                  <c:v>8.0442097891703594E-3</c:v>
                </c:pt>
                <c:pt idx="4268" formatCode="General">
                  <c:v>8.1169021394704305E-3</c:v>
                </c:pt>
                <c:pt idx="4269" formatCode="General">
                  <c:v>8.1887939790487203E-3</c:v>
                </c:pt>
                <c:pt idx="4270" formatCode="General">
                  <c:v>8.2600002793540295E-3</c:v>
                </c:pt>
                <c:pt idx="4271" formatCode="General">
                  <c:v>8.3304337491682708E-3</c:v>
                </c:pt>
                <c:pt idx="4272" formatCode="General">
                  <c:v>8.4000769761393493E-3</c:v>
                </c:pt>
                <c:pt idx="4273" formatCode="General">
                  <c:v>8.4686666429012805E-3</c:v>
                </c:pt>
                <c:pt idx="4274" formatCode="General">
                  <c:v>8.5363188866559702E-3</c:v>
                </c:pt>
                <c:pt idx="4275" formatCode="General">
                  <c:v>8.6033511040962008E-3</c:v>
                </c:pt>
                <c:pt idx="4276" formatCode="General">
                  <c:v>8.6694290509658004E-3</c:v>
                </c:pt>
                <c:pt idx="4277" formatCode="General">
                  <c:v>8.7343384142522101E-3</c:v>
                </c:pt>
                <c:pt idx="4278" formatCode="General">
                  <c:v>8.7981413016656792E-3</c:v>
                </c:pt>
                <c:pt idx="4279" formatCode="General">
                  <c:v>8.8608065735142506E-3</c:v>
                </c:pt>
                <c:pt idx="4280" formatCode="General">
                  <c:v>8.9224248034365308E-3</c:v>
                </c:pt>
                <c:pt idx="4281" formatCode="General">
                  <c:v>8.9831120917973593E-3</c:v>
                </c:pt>
                <c:pt idx="4282" formatCode="General">
                  <c:v>9.0426988639078203E-3</c:v>
                </c:pt>
                <c:pt idx="4283" formatCode="General">
                  <c:v>9.1009207715462594E-3</c:v>
                </c:pt>
                <c:pt idx="4284" formatCode="General">
                  <c:v>9.1580708183408299E-3</c:v>
                </c:pt>
                <c:pt idx="4285" formatCode="General">
                  <c:v>9.2140196461883601E-3</c:v>
                </c:pt>
                <c:pt idx="4286" formatCode="General">
                  <c:v>9.2686780721957292E-3</c:v>
                </c:pt>
                <c:pt idx="4287" formatCode="General">
                  <c:v>9.3222702615249602E-3</c:v>
                </c:pt>
                <c:pt idx="4288" formatCode="General">
                  <c:v>9.3744957103032503E-3</c:v>
                </c:pt>
                <c:pt idx="4289" formatCode="General">
                  <c:v>9.4253933916367705E-3</c:v>
                </c:pt>
                <c:pt idx="4290" formatCode="General">
                  <c:v>9.4751523417667492E-3</c:v>
                </c:pt>
                <c:pt idx="4291" formatCode="General">
                  <c:v>9.5237218245388094E-3</c:v>
                </c:pt>
                <c:pt idx="4292" formatCode="General">
                  <c:v>9.5707529341097098E-3</c:v>
                </c:pt>
                <c:pt idx="4293" formatCode="General">
                  <c:v>9.6163024839143896E-3</c:v>
                </c:pt>
                <c:pt idx="4294" formatCode="General">
                  <c:v>9.6607088625082493E-3</c:v>
                </c:pt>
                <c:pt idx="4295" formatCode="General">
                  <c:v>9.7036782061601101E-3</c:v>
                </c:pt>
                <c:pt idx="4296" formatCode="General">
                  <c:v>9.7452137171851801E-3</c:v>
                </c:pt>
                <c:pt idx="4297" formatCode="General">
                  <c:v>9.7853034769414295E-3</c:v>
                </c:pt>
                <c:pt idx="4298" formatCode="General">
                  <c:v>9.8236824998118102E-3</c:v>
                </c:pt>
                <c:pt idx="4299" formatCode="General">
                  <c:v>9.8606837421884707E-3</c:v>
                </c:pt>
                <c:pt idx="4300" formatCode="General">
                  <c:v>9.89651507879033E-3</c:v>
                </c:pt>
                <c:pt idx="4301" formatCode="General">
                  <c:v>9.9308330687514594E-3</c:v>
                </c:pt>
                <c:pt idx="4302" formatCode="General">
                  <c:v>9.9636156392571198E-3</c:v>
                </c:pt>
                <c:pt idx="4303" formatCode="General">
                  <c:v>9.9946407078320299E-3</c:v>
                </c:pt>
                <c:pt idx="4304" formatCode="General">
                  <c:v>1.00242093362196E-2</c:v>
                </c:pt>
                <c:pt idx="4305" formatCode="General">
                  <c:v>1.00523161598672E-2</c:v>
                </c:pt>
                <c:pt idx="4306" formatCode="General">
                  <c:v>1.00786050681923E-2</c:v>
                </c:pt>
                <c:pt idx="4307" formatCode="General">
                  <c:v>1.01037364777173E-2</c:v>
                </c:pt>
                <c:pt idx="4308" formatCode="General">
                  <c:v>1.0127232280262599E-2</c:v>
                </c:pt>
                <c:pt idx="4309" formatCode="General">
                  <c:v>1.0148625847638201E-2</c:v>
                </c:pt>
                <c:pt idx="4310" formatCode="General">
                  <c:v>1.01686492852157E-2</c:v>
                </c:pt>
                <c:pt idx="4311" formatCode="General">
                  <c:v>1.01872648541274E-2</c:v>
                </c:pt>
                <c:pt idx="4312" formatCode="General">
                  <c:v>1.02042459762136E-2</c:v>
                </c:pt>
                <c:pt idx="4313" formatCode="General">
                  <c:v>1.02196957220095E-2</c:v>
                </c:pt>
                <c:pt idx="4314" formatCode="General">
                  <c:v>1.0233425015441E-2</c:v>
                </c:pt>
                <c:pt idx="4315" formatCode="General">
                  <c:v>1.02452056829832E-2</c:v>
                </c:pt>
                <c:pt idx="4316" formatCode="General">
                  <c:v>1.0255402159044399E-2</c:v>
                </c:pt>
                <c:pt idx="4317" formatCode="General">
                  <c:v>1.0264142664902699E-2</c:v>
                </c:pt>
                <c:pt idx="4318" formatCode="General">
                  <c:v>1.0271262754894799E-2</c:v>
                </c:pt>
                <c:pt idx="4319" formatCode="General">
                  <c:v>1.02767728021185E-2</c:v>
                </c:pt>
                <c:pt idx="4320" formatCode="General">
                  <c:v>1.0280826542658E-2</c:v>
                </c:pt>
                <c:pt idx="4321" formatCode="General">
                  <c:v>1.0283284478311601E-2</c:v>
                </c:pt>
                <c:pt idx="4322" formatCode="General">
                  <c:v>1.02838483942792E-2</c:v>
                </c:pt>
                <c:pt idx="4323" formatCode="General">
                  <c:v>1.0282883520778E-2</c:v>
                </c:pt>
                <c:pt idx="4324" formatCode="General">
                  <c:v>1.02802249694675E-2</c:v>
                </c:pt>
                <c:pt idx="4325" formatCode="General">
                  <c:v>1.02758638267113E-2</c:v>
                </c:pt>
                <c:pt idx="4326" formatCode="General">
                  <c:v>1.0270114117106099E-2</c:v>
                </c:pt>
                <c:pt idx="4327" formatCode="General">
                  <c:v>1.02627366831799E-2</c:v>
                </c:pt>
                <c:pt idx="4328" formatCode="General">
                  <c:v>1.0253542176184001E-2</c:v>
                </c:pt>
                <c:pt idx="4329" formatCode="General">
                  <c:v>1.02425225395076E-2</c:v>
                </c:pt>
                <c:pt idx="4330" formatCode="General">
                  <c:v>1.0229869106858899E-2</c:v>
                </c:pt>
                <c:pt idx="4331" formatCode="General">
                  <c:v>1.02157290244998E-2</c:v>
                </c:pt>
                <c:pt idx="4332" formatCode="General">
                  <c:v>1.02002403076494E-2</c:v>
                </c:pt>
                <c:pt idx="4333" formatCode="General">
                  <c:v>1.01830817109762E-2</c:v>
                </c:pt>
                <c:pt idx="4334" formatCode="General">
                  <c:v>1.01641866362987E-2</c:v>
                </c:pt>
                <c:pt idx="4335" formatCode="General">
                  <c:v>1.0143879249479199E-2</c:v>
                </c:pt>
                <c:pt idx="4336" formatCode="General">
                  <c:v>1.0122126021930499E-2</c:v>
                </c:pt>
                <c:pt idx="4337" formatCode="General">
                  <c:v>1.00988663061501E-2</c:v>
                </c:pt>
                <c:pt idx="4338" formatCode="General">
                  <c:v>1.00740060115598E-2</c:v>
                </c:pt>
                <c:pt idx="4339" formatCode="General">
                  <c:v>1.0047559051013099E-2</c:v>
                </c:pt>
                <c:pt idx="4340" formatCode="General">
                  <c:v>1.0019691887944399E-2</c:v>
                </c:pt>
                <c:pt idx="4341" formatCode="General">
                  <c:v>9.9903435144171205E-3</c:v>
                </c:pt>
                <c:pt idx="4342" formatCode="General">
                  <c:v>9.9592917024562896E-3</c:v>
                </c:pt>
                <c:pt idx="4343" formatCode="General">
                  <c:v>9.9268359018031393E-3</c:v>
                </c:pt>
                <c:pt idx="4344" formatCode="General">
                  <c:v>9.8931724468394894E-3</c:v>
                </c:pt>
                <c:pt idx="4345" formatCode="General">
                  <c:v>9.8581005222856503E-3</c:v>
                </c:pt>
                <c:pt idx="4346" formatCode="General">
                  <c:v>9.8216374832644105E-3</c:v>
                </c:pt>
                <c:pt idx="4347" formatCode="General">
                  <c:v>9.7836755662074996E-3</c:v>
                </c:pt>
                <c:pt idx="4348" formatCode="General">
                  <c:v>9.7443812698457203E-3</c:v>
                </c:pt>
                <c:pt idx="4349" formatCode="General">
                  <c:v>9.7038881417619502E-3</c:v>
                </c:pt>
                <c:pt idx="4350" formatCode="General">
                  <c:v>9.6621024889306899E-3</c:v>
                </c:pt>
                <c:pt idx="4351" formatCode="General">
                  <c:v>9.6189746233404493E-3</c:v>
                </c:pt>
                <c:pt idx="4352" formatCode="General">
                  <c:v>9.5741724476736696E-3</c:v>
                </c:pt>
                <c:pt idx="4353" formatCode="General">
                  <c:v>9.52828043165878E-3</c:v>
                </c:pt>
                <c:pt idx="4354" formatCode="General">
                  <c:v>9.4817010544130907E-3</c:v>
                </c:pt>
                <c:pt idx="4355" formatCode="General">
                  <c:v>9.4337989085445505E-3</c:v>
                </c:pt>
                <c:pt idx="4356" formatCode="General">
                  <c:v>9.3845338055809809E-3</c:v>
                </c:pt>
                <c:pt idx="4357" formatCode="General">
                  <c:v>9.3340105933876101E-3</c:v>
                </c:pt>
                <c:pt idx="4358" formatCode="General">
                  <c:v>9.2824215066909695E-3</c:v>
                </c:pt>
                <c:pt idx="4359" formatCode="General">
                  <c:v>9.2298465525794907E-3</c:v>
                </c:pt>
                <c:pt idx="4360" formatCode="General">
                  <c:v>9.1764153056287795E-3</c:v>
                </c:pt>
                <c:pt idx="4361" formatCode="General">
                  <c:v>9.1218980813828395E-3</c:v>
                </c:pt>
                <c:pt idx="4362" formatCode="General">
                  <c:v>9.0660681869227794E-3</c:v>
                </c:pt>
                <c:pt idx="4363" formatCode="General">
                  <c:v>9.0095126396945602E-3</c:v>
                </c:pt>
                <c:pt idx="4364" formatCode="General">
                  <c:v>8.9521020032836702E-3</c:v>
                </c:pt>
                <c:pt idx="4365" formatCode="General">
                  <c:v>8.8937463343511207E-3</c:v>
                </c:pt>
                <c:pt idx="4366" formatCode="General">
                  <c:v>8.8344788472522594E-3</c:v>
                </c:pt>
                <c:pt idx="4367" formatCode="General">
                  <c:v>8.77426880083154E-3</c:v>
                </c:pt>
                <c:pt idx="4368" formatCode="General">
                  <c:v>8.7130813058962607E-3</c:v>
                </c:pt>
                <c:pt idx="4369" formatCode="General">
                  <c:v>8.6512672312228402E-3</c:v>
                </c:pt>
                <c:pt idx="4370" formatCode="General">
                  <c:v>8.5890230557767594E-3</c:v>
                </c:pt>
                <c:pt idx="4371" formatCode="General">
                  <c:v>8.5255858602390298E-3</c:v>
                </c:pt>
                <c:pt idx="4372" formatCode="General">
                  <c:v>8.4616278160385694E-3</c:v>
                </c:pt>
                <c:pt idx="4373" formatCode="General">
                  <c:v>8.3974549635509998E-3</c:v>
                </c:pt>
                <c:pt idx="4374" formatCode="General">
                  <c:v>8.3325535849137194E-3</c:v>
                </c:pt>
                <c:pt idx="4375" formatCode="General">
                  <c:v>8.2669814064161608E-3</c:v>
                </c:pt>
                <c:pt idx="4376" formatCode="General">
                  <c:v>8.2006464001373198E-3</c:v>
                </c:pt>
                <c:pt idx="4377" formatCode="General">
                  <c:v>8.1338267560480803E-3</c:v>
                </c:pt>
                <c:pt idx="4378" formatCode="General">
                  <c:v>8.0666939430512393E-3</c:v>
                </c:pt>
                <c:pt idx="4379" formatCode="General">
                  <c:v>7.9992129462509495E-3</c:v>
                </c:pt>
                <c:pt idx="4380" formatCode="General">
                  <c:v>7.9312374003965205E-3</c:v>
                </c:pt>
                <c:pt idx="4381" formatCode="General">
                  <c:v>7.8628743286549094E-3</c:v>
                </c:pt>
                <c:pt idx="4382" formatCode="General">
                  <c:v>7.7942522760060797E-3</c:v>
                </c:pt>
                <c:pt idx="4383" formatCode="General">
                  <c:v>7.7254454915371296E-3</c:v>
                </c:pt>
                <c:pt idx="4384" formatCode="General">
                  <c:v>7.65628145488259E-3</c:v>
                </c:pt>
                <c:pt idx="4385" formatCode="General">
                  <c:v>7.5868649935345502E-3</c:v>
                </c:pt>
                <c:pt idx="4386" formatCode="General">
                  <c:v>7.5172899360669097E-3</c:v>
                </c:pt>
                <c:pt idx="4387" formatCode="General">
                  <c:v>7.4473258981879497E-3</c:v>
                </c:pt>
                <c:pt idx="4388" formatCode="General">
                  <c:v>7.3773628685663804E-3</c:v>
                </c:pt>
                <c:pt idx="4389" formatCode="General">
                  <c:v>7.3076421087847699E-3</c:v>
                </c:pt>
                <c:pt idx="4390" formatCode="General">
                  <c:v>7.2375766325493904E-3</c:v>
                </c:pt>
                <c:pt idx="4391" formatCode="General">
                  <c:v>7.1674276710859E-3</c:v>
                </c:pt>
                <c:pt idx="4392" formatCode="General">
                  <c:v>7.0973914965832699E-3</c:v>
                </c:pt>
                <c:pt idx="4393" formatCode="General">
                  <c:v>7.0275205050063698E-3</c:v>
                </c:pt>
                <c:pt idx="4394" formatCode="General">
                  <c:v>6.9577795246941396E-3</c:v>
                </c:pt>
                <c:pt idx="4395" formatCode="General">
                  <c:v>6.8878219825695896E-3</c:v>
                </c:pt>
                <c:pt idx="4396" formatCode="General">
                  <c:v>6.81831561554573E-3</c:v>
                </c:pt>
                <c:pt idx="4397" formatCode="General">
                  <c:v>6.74915627169139E-3</c:v>
                </c:pt>
                <c:pt idx="4398" formatCode="General">
                  <c:v>6.6802155612600096E-3</c:v>
                </c:pt>
                <c:pt idx="4399" formatCode="General">
                  <c:v>6.6115786380306898E-3</c:v>
                </c:pt>
                <c:pt idx="4400" formatCode="General">
                  <c:v>6.5430603194914696E-3</c:v>
                </c:pt>
                <c:pt idx="4401" formatCode="General">
                  <c:v>6.4749237281560498E-3</c:v>
                </c:pt>
                <c:pt idx="4402" formatCode="General">
                  <c:v>6.4073304800631604E-3</c:v>
                </c:pt>
                <c:pt idx="4403" formatCode="General">
                  <c:v>6.3401577491154102E-3</c:v>
                </c:pt>
                <c:pt idx="4404" formatCode="General">
                  <c:v>6.2733007589124102E-3</c:v>
                </c:pt>
                <c:pt idx="4405" formatCode="General">
                  <c:v>6.2067511508318201E-3</c:v>
                </c:pt>
                <c:pt idx="4406" formatCode="General">
                  <c:v>6.1406450778715496E-3</c:v>
                </c:pt>
                <c:pt idx="4407" formatCode="General">
                  <c:v>6.0750599993637704E-3</c:v>
                </c:pt>
                <c:pt idx="4408" formatCode="General">
                  <c:v>6.0099528927604496E-3</c:v>
                </c:pt>
                <c:pt idx="4409" formatCode="General">
                  <c:v>5.9457801116084598E-3</c:v>
                </c:pt>
                <c:pt idx="4410" formatCode="General">
                  <c:v>5.8822817345782702E-3</c:v>
                </c:pt>
                <c:pt idx="4411" formatCode="General">
                  <c:v>5.8190998873726297E-3</c:v>
                </c:pt>
                <c:pt idx="4412" formatCode="General">
                  <c:v>5.7565559387403997E-3</c:v>
                </c:pt>
                <c:pt idx="4413" formatCode="General">
                  <c:v>5.69483122359714E-3</c:v>
                </c:pt>
                <c:pt idx="4414" formatCode="General">
                  <c:v>5.6338520379678302E-3</c:v>
                </c:pt>
                <c:pt idx="4415" formatCode="General">
                  <c:v>5.5736368713248802E-3</c:v>
                </c:pt>
                <c:pt idx="4416" formatCode="General">
                  <c:v>5.51424219313009E-3</c:v>
                </c:pt>
                <c:pt idx="4417" formatCode="General">
                  <c:v>5.45557555306152E-3</c:v>
                </c:pt>
                <c:pt idx="4418" formatCode="General">
                  <c:v>5.3977178405514199E-3</c:v>
                </c:pt>
                <c:pt idx="4419" formatCode="General">
                  <c:v>5.3407321028524496E-3</c:v>
                </c:pt>
                <c:pt idx="4420" formatCode="General">
                  <c:v>5.2847699340039999E-3</c:v>
                </c:pt>
                <c:pt idx="4421" formatCode="General">
                  <c:v>5.2297641006432798E-3</c:v>
                </c:pt>
                <c:pt idx="4422" formatCode="General">
                  <c:v>5.1755331413914397E-3</c:v>
                </c:pt>
                <c:pt idx="4423" formatCode="General">
                  <c:v>5.1221111605267104E-3</c:v>
                </c:pt>
                <c:pt idx="4424" formatCode="General">
                  <c:v>5.0696997677299E-3</c:v>
                </c:pt>
                <c:pt idx="4425" formatCode="General">
                  <c:v>5.0182708196690696E-3</c:v>
                </c:pt>
                <c:pt idx="4426" formatCode="General">
                  <c:v>4.9679013647101903E-3</c:v>
                </c:pt>
                <c:pt idx="4427" formatCode="General">
                  <c:v>4.9186990641644701E-3</c:v>
                </c:pt>
                <c:pt idx="4428" formatCode="General">
                  <c:v>4.8703186293726801E-3</c:v>
                </c:pt>
                <c:pt idx="4429" formatCode="General">
                  <c:v>4.8229234313005697E-3</c:v>
                </c:pt>
                <c:pt idx="4430" formatCode="General">
                  <c:v>4.7767814072509299E-3</c:v>
                </c:pt>
                <c:pt idx="4431" formatCode="General">
                  <c:v>4.7316596025993004E-3</c:v>
                </c:pt>
                <c:pt idx="4432" formatCode="General">
                  <c:v>4.6876082035766696E-3</c:v>
                </c:pt>
                <c:pt idx="4433" formatCode="General">
                  <c:v>4.6445542853459296E-3</c:v>
                </c:pt>
                <c:pt idx="4434" formatCode="General">
                  <c:v>4.60265363810285E-3</c:v>
                </c:pt>
                <c:pt idx="4435" formatCode="General">
                  <c:v>4.5619173630575601E-3</c:v>
                </c:pt>
                <c:pt idx="4436" formatCode="General">
                  <c:v>4.5222868442108604E-3</c:v>
                </c:pt>
                <c:pt idx="4437" formatCode="General">
                  <c:v>4.4837405507529701E-3</c:v>
                </c:pt>
                <c:pt idx="4438" formatCode="General">
                  <c:v>4.4463321354079096E-3</c:v>
                </c:pt>
                <c:pt idx="4439" formatCode="General">
                  <c:v>4.4103234166738697E-3</c:v>
                </c:pt>
                <c:pt idx="4440" formatCode="General">
                  <c:v>4.3756052922633397E-3</c:v>
                </c:pt>
                <c:pt idx="4441" formatCode="General">
                  <c:v>4.3419136135798599E-3</c:v>
                </c:pt>
                <c:pt idx="4442" formatCode="General">
                  <c:v>4.3093852015237098E-3</c:v>
                </c:pt>
                <c:pt idx="4443" formatCode="General">
                  <c:v>4.2781212565508701E-3</c:v>
                </c:pt>
                <c:pt idx="4444" formatCode="General">
                  <c:v>4.2480244044787001E-3</c:v>
                </c:pt>
                <c:pt idx="4445" formatCode="General">
                  <c:v>4.2191196755626799E-3</c:v>
                </c:pt>
                <c:pt idx="4446" formatCode="General">
                  <c:v>4.1912129999167299E-3</c:v>
                </c:pt>
                <c:pt idx="4447" formatCode="General">
                  <c:v>4.1644695598581404E-3</c:v>
                </c:pt>
                <c:pt idx="4448" formatCode="General">
                  <c:v>4.1391324187086799E-3</c:v>
                </c:pt>
                <c:pt idx="4449" formatCode="General">
                  <c:v>4.1150113826689998E-3</c:v>
                </c:pt>
                <c:pt idx="4450" formatCode="General">
                  <c:v>4.0919998048878498E-3</c:v>
                </c:pt>
                <c:pt idx="4451" formatCode="General">
                  <c:v>4.0702870365699204E-3</c:v>
                </c:pt>
                <c:pt idx="4452" formatCode="General">
                  <c:v>4.0499605129938002E-3</c:v>
                </c:pt>
                <c:pt idx="4453" formatCode="General">
                  <c:v>4.0307098906223601E-3</c:v>
                </c:pt>
                <c:pt idx="4454" formatCode="General">
                  <c:v>4.0125354852419502E-3</c:v>
                </c:pt>
                <c:pt idx="4455" formatCode="General">
                  <c:v>3.9956979238543397E-3</c:v>
                </c:pt>
                <c:pt idx="4456" formatCode="General">
                  <c:v>3.9797800645841198E-3</c:v>
                </c:pt>
                <c:pt idx="4457" formatCode="General">
                  <c:v>3.9652807283412396E-3</c:v>
                </c:pt>
                <c:pt idx="4458" formatCode="General">
                  <c:v>3.9520934438942897E-3</c:v>
                </c:pt>
                <c:pt idx="4459" formatCode="General">
                  <c:v>3.9396594642218804E-3</c:v>
                </c:pt>
                <c:pt idx="4460" formatCode="General">
                  <c:v>3.92847589215768E-3</c:v>
                </c:pt>
                <c:pt idx="4461" formatCode="General">
                  <c:v>3.9185216653211596E-3</c:v>
                </c:pt>
                <c:pt idx="4462" formatCode="General">
                  <c:v>3.9098134491908701E-3</c:v>
                </c:pt>
                <c:pt idx="4463" formatCode="General">
                  <c:v>3.90241470063226E-3</c:v>
                </c:pt>
                <c:pt idx="4464" formatCode="General">
                  <c:v>3.8959090968230499E-3</c:v>
                </c:pt>
                <c:pt idx="4465" formatCode="General">
                  <c:v>3.8903317224419998E-3</c:v>
                </c:pt>
                <c:pt idx="4466" formatCode="General">
                  <c:v>3.8857750999131101E-3</c:v>
                </c:pt>
                <c:pt idx="4467" formatCode="General">
                  <c:v>3.8821616264536301E-3</c:v>
                </c:pt>
                <c:pt idx="4468" formatCode="General">
                  <c:v>3.87974580446254E-3</c:v>
                </c:pt>
                <c:pt idx="4469" formatCode="General">
                  <c:v>3.8785454249330499E-3</c:v>
                </c:pt>
                <c:pt idx="4470" formatCode="General">
                  <c:v>3.87834239628034E-3</c:v>
                </c:pt>
                <c:pt idx="4471" formatCode="General">
                  <c:v>3.8792448333744099E-3</c:v>
                </c:pt>
                <c:pt idx="4472" formatCode="General">
                  <c:v>3.8812779326544001E-3</c:v>
                </c:pt>
                <c:pt idx="4473" formatCode="General">
                  <c:v>3.8840859665239102E-3</c:v>
                </c:pt>
                <c:pt idx="4474" formatCode="General">
                  <c:v>3.8877962964259001E-3</c:v>
                </c:pt>
                <c:pt idx="4475" formatCode="General">
                  <c:v>3.8924638424327001E-3</c:v>
                </c:pt>
                <c:pt idx="4476" formatCode="General">
                  <c:v>3.8980210747306702E-3</c:v>
                </c:pt>
                <c:pt idx="4477" formatCode="General">
                  <c:v>3.9045354815431402E-3</c:v>
                </c:pt>
                <c:pt idx="4478" formatCode="General">
                  <c:v>3.9119253158104803E-3</c:v>
                </c:pt>
                <c:pt idx="4479" formatCode="General">
                  <c:v>3.9200936846738796E-3</c:v>
                </c:pt>
                <c:pt idx="4480" formatCode="General">
                  <c:v>3.9289820605968003E-3</c:v>
                </c:pt>
                <c:pt idx="4481" formatCode="General">
                  <c:v>3.9388647678345297E-3</c:v>
                </c:pt>
                <c:pt idx="4482" formatCode="General">
                  <c:v>3.9496324556652198E-3</c:v>
                </c:pt>
                <c:pt idx="4483" formatCode="General">
                  <c:v>3.9611216437643003E-3</c:v>
                </c:pt>
                <c:pt idx="4484" formatCode="General">
                  <c:v>3.9734561734026301E-3</c:v>
                </c:pt>
                <c:pt idx="4485" formatCode="General">
                  <c:v>3.98681799279978E-3</c:v>
                </c:pt>
                <c:pt idx="4486" formatCode="General">
                  <c:v>4.0007574902633002E-3</c:v>
                </c:pt>
                <c:pt idx="4487" formatCode="General">
                  <c:v>4.01484963864628E-3</c:v>
                </c:pt>
                <c:pt idx="4488" formatCode="General">
                  <c:v>4.0297367474065402E-3</c:v>
                </c:pt>
                <c:pt idx="4489" formatCode="General">
                  <c:v>4.0455254122919804E-3</c:v>
                </c:pt>
                <c:pt idx="4490" formatCode="General">
                  <c:v>4.0619399526761104E-3</c:v>
                </c:pt>
                <c:pt idx="4491" formatCode="General">
                  <c:v>4.0788531740990498E-3</c:v>
                </c:pt>
                <c:pt idx="4492" formatCode="General">
                  <c:v>4.0964203543784701E-3</c:v>
                </c:pt>
                <c:pt idx="4493" formatCode="General">
                  <c:v>4.11471196582067E-3</c:v>
                </c:pt>
                <c:pt idx="4494" formatCode="General">
                  <c:v>4.1333449458664604E-3</c:v>
                </c:pt>
                <c:pt idx="4495" formatCode="General">
                  <c:v>4.15242462521826E-3</c:v>
                </c:pt>
                <c:pt idx="4496" formatCode="General">
                  <c:v>4.1719588280964099E-3</c:v>
                </c:pt>
                <c:pt idx="4497" formatCode="General">
                  <c:v>4.1920052588239002E-3</c:v>
                </c:pt>
                <c:pt idx="4498" formatCode="General">
                  <c:v>4.2125695304420898E-3</c:v>
                </c:pt>
                <c:pt idx="4499" formatCode="General">
                  <c:v>4.2334948423081503E-3</c:v>
                </c:pt>
                <c:pt idx="4500" formatCode="General">
                  <c:v>4.2546483823697398E-3</c:v>
                </c:pt>
                <c:pt idx="4501" formatCode="General">
                  <c:v>4.2759153558633396E-3</c:v>
                </c:pt>
                <c:pt idx="4502" formatCode="General">
                  <c:v>4.2977955192075199E-3</c:v>
                </c:pt>
                <c:pt idx="4503" formatCode="General">
                  <c:v>4.3200083655576902E-3</c:v>
                </c:pt>
                <c:pt idx="4504" formatCode="General">
                  <c:v>4.3424356886725499E-3</c:v>
                </c:pt>
                <c:pt idx="4505" formatCode="General">
                  <c:v>4.3652145939306599E-3</c:v>
                </c:pt>
                <c:pt idx="4506" formatCode="General">
                  <c:v>4.3880003208406496E-3</c:v>
                </c:pt>
                <c:pt idx="4507" formatCode="General">
                  <c:v>4.4109134182119397E-3</c:v>
                </c:pt>
                <c:pt idx="4508" formatCode="General">
                  <c:v>4.4341474519231502E-3</c:v>
                </c:pt>
                <c:pt idx="4509" formatCode="General">
                  <c:v>4.4574677284751401E-3</c:v>
                </c:pt>
                <c:pt idx="4510" formatCode="General">
                  <c:v>4.4810425268331597E-3</c:v>
                </c:pt>
                <c:pt idx="4511" formatCode="General">
                  <c:v>4.5048217325298996E-3</c:v>
                </c:pt>
                <c:pt idx="4512" formatCode="General">
                  <c:v>4.5285332040557102E-3</c:v>
                </c:pt>
                <c:pt idx="4513" formatCode="General">
                  <c:v>4.5522110902155204E-3</c:v>
                </c:pt>
                <c:pt idx="4514" formatCode="General">
                  <c:v>4.5758679395956504E-3</c:v>
                </c:pt>
                <c:pt idx="4515" formatCode="General">
                  <c:v>4.5999477640879197E-3</c:v>
                </c:pt>
                <c:pt idx="4516" formatCode="General">
                  <c:v>4.6237954368179299E-3</c:v>
                </c:pt>
                <c:pt idx="4517" formatCode="General">
                  <c:v>4.64705960143797E-3</c:v>
                </c:pt>
                <c:pt idx="4518" formatCode="General">
                  <c:v>4.6700441664697303E-3</c:v>
                </c:pt>
                <c:pt idx="4519" formatCode="General">
                  <c:v>4.6931151492831599E-3</c:v>
                </c:pt>
                <c:pt idx="4520" formatCode="General">
                  <c:v>4.7166945151344399E-3</c:v>
                </c:pt>
                <c:pt idx="4521" formatCode="General">
                  <c:v>4.7400372189832099E-3</c:v>
                </c:pt>
                <c:pt idx="4522" formatCode="General">
                  <c:v>4.7629089198509399E-3</c:v>
                </c:pt>
                <c:pt idx="4523" formatCode="General">
                  <c:v>4.7855585235721402E-3</c:v>
                </c:pt>
                <c:pt idx="4524" formatCode="General">
                  <c:v>4.8078671789248198E-3</c:v>
                </c:pt>
                <c:pt idx="4525" formatCode="General">
                  <c:v>4.8299139251619097E-3</c:v>
                </c:pt>
                <c:pt idx="4526" formatCode="General">
                  <c:v>4.8518094826141799E-3</c:v>
                </c:pt>
                <c:pt idx="4527" formatCode="General">
                  <c:v>4.8733984307343797E-3</c:v>
                </c:pt>
                <c:pt idx="4528" formatCode="General">
                  <c:v>4.8946744394785099E-3</c:v>
                </c:pt>
                <c:pt idx="4529" formatCode="General">
                  <c:v>4.9154166485644597E-3</c:v>
                </c:pt>
                <c:pt idx="4530" formatCode="General">
                  <c:v>4.9357708613179301E-3</c:v>
                </c:pt>
                <c:pt idx="4531" formatCode="General">
                  <c:v>4.95575633045284E-3</c:v>
                </c:pt>
                <c:pt idx="4532" formatCode="General">
                  <c:v>4.9752218694855896E-3</c:v>
                </c:pt>
                <c:pt idx="4533" formatCode="General">
                  <c:v>4.9945306272826803E-3</c:v>
                </c:pt>
                <c:pt idx="4534" formatCode="General">
                  <c:v>5.0135113717231497E-3</c:v>
                </c:pt>
                <c:pt idx="4535" formatCode="General">
                  <c:v>5.0317486567339103E-3</c:v>
                </c:pt>
                <c:pt idx="4536" formatCode="General">
                  <c:v>5.0493965366228497E-3</c:v>
                </c:pt>
                <c:pt idx="4537" formatCode="General">
                  <c:v>5.06676240703967E-3</c:v>
                </c:pt>
                <c:pt idx="4538" formatCode="General">
                  <c:v>5.0836526801584497E-3</c:v>
                </c:pt>
                <c:pt idx="4539" formatCode="General">
                  <c:v>5.1000671791358101E-3</c:v>
                </c:pt>
                <c:pt idx="4540" formatCode="General">
                  <c:v>5.1157547226539498E-3</c:v>
                </c:pt>
                <c:pt idx="4541" formatCode="General">
                  <c:v>5.1305593892970198E-3</c:v>
                </c:pt>
                <c:pt idx="4542" formatCode="General">
                  <c:v>5.1448543329015699E-3</c:v>
                </c:pt>
                <c:pt idx="4543" formatCode="General">
                  <c:v>5.1586755823579697E-3</c:v>
                </c:pt>
                <c:pt idx="4544" formatCode="General">
                  <c:v>5.17179946869766E-3</c:v>
                </c:pt>
                <c:pt idx="4545" formatCode="General">
                  <c:v>5.1842718782652703E-3</c:v>
                </c:pt>
                <c:pt idx="4546" formatCode="General">
                  <c:v>5.1962604523951303E-3</c:v>
                </c:pt>
                <c:pt idx="4547" formatCode="General">
                  <c:v>5.2074946945898804E-3</c:v>
                </c:pt>
                <c:pt idx="4548" formatCode="General">
                  <c:v>5.2178883631662197E-3</c:v>
                </c:pt>
                <c:pt idx="4549" formatCode="General">
                  <c:v>5.2276897599381599E-3</c:v>
                </c:pt>
                <c:pt idx="4550" formatCode="General">
                  <c:v>5.2368113624719501E-3</c:v>
                </c:pt>
                <c:pt idx="4551" formatCode="General">
                  <c:v>5.2452791432156098E-3</c:v>
                </c:pt>
                <c:pt idx="4552" formatCode="General">
                  <c:v>5.25290215425331E-3</c:v>
                </c:pt>
                <c:pt idx="4553" formatCode="General">
                  <c:v>5.2594707645737104E-3</c:v>
                </c:pt>
                <c:pt idx="4554" formatCode="General">
                  <c:v>5.2653920370841203E-3</c:v>
                </c:pt>
                <c:pt idx="4555" formatCode="General">
                  <c:v>5.2706901631544697E-3</c:v>
                </c:pt>
                <c:pt idx="4556" formatCode="General">
                  <c:v>5.2751837340472901E-3</c:v>
                </c:pt>
                <c:pt idx="4557" formatCode="General">
                  <c:v>5.2791291555964103E-3</c:v>
                </c:pt>
                <c:pt idx="4558" formatCode="General">
                  <c:v>5.28205239875164E-3</c:v>
                </c:pt>
                <c:pt idx="4559" formatCode="General">
                  <c:v>5.2839448874505398E-3</c:v>
                </c:pt>
                <c:pt idx="4560" formatCode="General">
                  <c:v>5.2853445605082396E-3</c:v>
                </c:pt>
                <c:pt idx="4561" formatCode="General">
                  <c:v>5.2857904756583403E-3</c:v>
                </c:pt>
                <c:pt idx="4562" formatCode="General">
                  <c:v>5.2851148254137604E-3</c:v>
                </c:pt>
                <c:pt idx="4563" formatCode="General">
                  <c:v>5.2839642151194504E-3</c:v>
                </c:pt>
                <c:pt idx="4564" formatCode="General">
                  <c:v>5.28203127239729E-3</c:v>
                </c:pt>
                <c:pt idx="4565" formatCode="General">
                  <c:v>5.2788404074382601E-3</c:v>
                </c:pt>
                <c:pt idx="4566" formatCode="General">
                  <c:v>5.2748372399752698E-3</c:v>
                </c:pt>
                <c:pt idx="4567" formatCode="General">
                  <c:v>5.2701194977373298E-3</c:v>
                </c:pt>
                <c:pt idx="4568" formatCode="General">
                  <c:v>5.264699968358E-3</c:v>
                </c:pt>
                <c:pt idx="4569" formatCode="General">
                  <c:v>5.2584094872129101E-3</c:v>
                </c:pt>
                <c:pt idx="4570" formatCode="General">
                  <c:v>5.2510926930284E-3</c:v>
                </c:pt>
                <c:pt idx="4571" formatCode="General">
                  <c:v>5.2428489188938504E-3</c:v>
                </c:pt>
                <c:pt idx="4572" formatCode="General">
                  <c:v>5.2338152280710596E-3</c:v>
                </c:pt>
                <c:pt idx="4573" formatCode="General">
                  <c:v>5.2239718640719997E-3</c:v>
                </c:pt>
                <c:pt idx="4574" formatCode="General">
                  <c:v>5.21330631349156E-3</c:v>
                </c:pt>
                <c:pt idx="4575" formatCode="General">
                  <c:v>5.2016198744377698E-3</c:v>
                </c:pt>
                <c:pt idx="4576" formatCode="General">
                  <c:v>5.1889576750096403E-3</c:v>
                </c:pt>
                <c:pt idx="4577" formatCode="General">
                  <c:v>5.1756761412433804E-3</c:v>
                </c:pt>
                <c:pt idx="4578" formatCode="General">
                  <c:v>5.1614852689501299E-3</c:v>
                </c:pt>
                <c:pt idx="4579" formatCode="General">
                  <c:v>5.1462870988061103E-3</c:v>
                </c:pt>
                <c:pt idx="4580" formatCode="General">
                  <c:v>5.1301053835457197E-3</c:v>
                </c:pt>
                <c:pt idx="4581" formatCode="General">
                  <c:v>5.11324447117582E-3</c:v>
                </c:pt>
                <c:pt idx="4582" formatCode="General">
                  <c:v>5.0958939284358297E-3</c:v>
                </c:pt>
                <c:pt idx="4583" formatCode="General">
                  <c:v>5.0773800045332898E-3</c:v>
                </c:pt>
                <c:pt idx="4584" formatCode="General">
                  <c:v>5.0578611012755499E-3</c:v>
                </c:pt>
                <c:pt idx="4585" formatCode="General">
                  <c:v>5.0375934137426599E-3</c:v>
                </c:pt>
                <c:pt idx="4586" formatCode="General">
                  <c:v>5.0167503009520597E-3</c:v>
                </c:pt>
                <c:pt idx="4587" formatCode="General">
                  <c:v>4.9950074689007204E-3</c:v>
                </c:pt>
                <c:pt idx="4588" formatCode="General">
                  <c:v>4.9720987424331101E-3</c:v>
                </c:pt>
                <c:pt idx="4589" formatCode="General">
                  <c:v>4.9485862059899704E-3</c:v>
                </c:pt>
                <c:pt idx="4590" formatCode="General">
                  <c:v>4.92466826459622E-3</c:v>
                </c:pt>
                <c:pt idx="4591" formatCode="General">
                  <c:v>4.8999580505274401E-3</c:v>
                </c:pt>
                <c:pt idx="4592" formatCode="General">
                  <c:v>4.8742692887337796E-3</c:v>
                </c:pt>
                <c:pt idx="4593" formatCode="General">
                  <c:v>4.8477871223601204E-3</c:v>
                </c:pt>
                <c:pt idx="4594" formatCode="General">
                  <c:v>4.8203447264731298E-3</c:v>
                </c:pt>
                <c:pt idx="4595" formatCode="General">
                  <c:v>4.7923443136107897E-3</c:v>
                </c:pt>
                <c:pt idx="4596" formatCode="General">
                  <c:v>4.7636196801132099E-3</c:v>
                </c:pt>
                <c:pt idx="4597" formatCode="General">
                  <c:v>4.7339904606754097E-3</c:v>
                </c:pt>
                <c:pt idx="4598" formatCode="General">
                  <c:v>4.7040419759997098E-3</c:v>
                </c:pt>
                <c:pt idx="4599" formatCode="General">
                  <c:v>4.67357484287195E-3</c:v>
                </c:pt>
                <c:pt idx="4600" formatCode="General">
                  <c:v>4.6423535923290999E-3</c:v>
                </c:pt>
                <c:pt idx="4601" formatCode="General">
                  <c:v>4.6104678920772498E-3</c:v>
                </c:pt>
                <c:pt idx="4602" formatCode="General">
                  <c:v>4.5779476828921003E-3</c:v>
                </c:pt>
                <c:pt idx="4603" formatCode="General">
                  <c:v>4.54486841910155E-3</c:v>
                </c:pt>
                <c:pt idx="4604" formatCode="General">
                  <c:v>4.5111875181078898E-3</c:v>
                </c:pt>
                <c:pt idx="4605" formatCode="General">
                  <c:v>4.4769742517718697E-3</c:v>
                </c:pt>
                <c:pt idx="4606" formatCode="General">
                  <c:v>4.4422893088646104E-3</c:v>
                </c:pt>
                <c:pt idx="4607" formatCode="General">
                  <c:v>4.40693851429441E-3</c:v>
                </c:pt>
                <c:pt idx="4608" formatCode="General">
                  <c:v>4.3711659981164304E-3</c:v>
                </c:pt>
                <c:pt idx="4609" formatCode="General">
                  <c:v>4.3349023899191498E-3</c:v>
                </c:pt>
                <c:pt idx="4610" formatCode="General">
                  <c:v>4.2982145499207598E-3</c:v>
                </c:pt>
                <c:pt idx="4611" formatCode="General">
                  <c:v>4.26114507534646E-3</c:v>
                </c:pt>
                <c:pt idx="4612" formatCode="General">
                  <c:v>4.2235494161250702E-3</c:v>
                </c:pt>
                <c:pt idx="4613" formatCode="General">
                  <c:v>4.1856701486464101E-3</c:v>
                </c:pt>
                <c:pt idx="4614" formatCode="General">
                  <c:v>4.1471986385066802E-3</c:v>
                </c:pt>
                <c:pt idx="4615" formatCode="General">
                  <c:v>4.10848677645753E-3</c:v>
                </c:pt>
                <c:pt idx="4616" formatCode="General">
                  <c:v>4.0694420179102804E-3</c:v>
                </c:pt>
                <c:pt idx="4617" formatCode="General">
                  <c:v>4.0299501249270297E-3</c:v>
                </c:pt>
                <c:pt idx="4618" formatCode="General">
                  <c:v>3.9904744048197697E-3</c:v>
                </c:pt>
                <c:pt idx="4619" formatCode="General">
                  <c:v>3.95078084701768E-3</c:v>
                </c:pt>
                <c:pt idx="4620" formatCode="General">
                  <c:v>3.9106758029906702E-3</c:v>
                </c:pt>
                <c:pt idx="4621" formatCode="General">
                  <c:v>3.8702152117804501E-3</c:v>
                </c:pt>
                <c:pt idx="4622" formatCode="General">
                  <c:v>3.8296260272408498E-3</c:v>
                </c:pt>
                <c:pt idx="4623" formatCode="General">
                  <c:v>3.7889525087660002E-3</c:v>
                </c:pt>
                <c:pt idx="4624" formatCode="General">
                  <c:v>3.7479487455317501E-3</c:v>
                </c:pt>
                <c:pt idx="4625" formatCode="General">
                  <c:v>3.7070078903409299E-3</c:v>
                </c:pt>
                <c:pt idx="4626" formatCode="General">
                  <c:v>3.6662546123612098E-3</c:v>
                </c:pt>
                <c:pt idx="4627" formatCode="General">
                  <c:v>3.62539681882325E-3</c:v>
                </c:pt>
                <c:pt idx="4628" formatCode="General">
                  <c:v>3.5844274395579502E-3</c:v>
                </c:pt>
                <c:pt idx="4629" formatCode="General">
                  <c:v>3.5433610662061001E-3</c:v>
                </c:pt>
                <c:pt idx="4630" formatCode="General">
                  <c:v>3.5022290624041E-3</c:v>
                </c:pt>
                <c:pt idx="4631" formatCode="General">
                  <c:v>3.4612069878497101E-3</c:v>
                </c:pt>
                <c:pt idx="4632" formatCode="General">
                  <c:v>3.4206503661993099E-3</c:v>
                </c:pt>
                <c:pt idx="4633" formatCode="General">
                  <c:v>3.3802626928215399E-3</c:v>
                </c:pt>
                <c:pt idx="4634" formatCode="General">
                  <c:v>3.3396471128122498E-3</c:v>
                </c:pt>
                <c:pt idx="4635" formatCode="General">
                  <c:v>3.2991546795245298E-3</c:v>
                </c:pt>
                <c:pt idx="4636" formatCode="General">
                  <c:v>3.2589204154341899E-3</c:v>
                </c:pt>
                <c:pt idx="4637" formatCode="General">
                  <c:v>3.21907464040057E-3</c:v>
                </c:pt>
                <c:pt idx="4638" formatCode="General">
                  <c:v>3.1794984008066398E-3</c:v>
                </c:pt>
                <c:pt idx="4639" formatCode="General">
                  <c:v>3.13989731532261E-3</c:v>
                </c:pt>
                <c:pt idx="4640" formatCode="General">
                  <c:v>3.10068188350985E-3</c:v>
                </c:pt>
                <c:pt idx="4641" formatCode="General">
                  <c:v>3.0620570440082402E-3</c:v>
                </c:pt>
                <c:pt idx="4642" formatCode="General">
                  <c:v>3.02365363427926E-3</c:v>
                </c:pt>
                <c:pt idx="4643" formatCode="General">
                  <c:v>2.9856772217111598E-3</c:v>
                </c:pt>
                <c:pt idx="4644" formatCode="General">
                  <c:v>2.9483966988868098E-3</c:v>
                </c:pt>
                <c:pt idx="4645" formatCode="General">
                  <c:v>2.9115050612372102E-3</c:v>
                </c:pt>
                <c:pt idx="4646" formatCode="General">
                  <c:v>2.8749319297741399E-3</c:v>
                </c:pt>
                <c:pt idx="4647" formatCode="General">
                  <c:v>2.83889755376858E-3</c:v>
                </c:pt>
                <c:pt idx="4648" formatCode="General">
                  <c:v>2.8033132106165901E-3</c:v>
                </c:pt>
                <c:pt idx="4649" formatCode="General">
                  <c:v>2.7681444380503102E-3</c:v>
                </c:pt>
                <c:pt idx="4650" formatCode="General">
                  <c:v>2.7338644656298601E-3</c:v>
                </c:pt>
                <c:pt idx="4651" formatCode="General">
                  <c:v>2.7001304339782099E-3</c:v>
                </c:pt>
                <c:pt idx="4652" formatCode="General">
                  <c:v>2.66700017353304E-3</c:v>
                </c:pt>
                <c:pt idx="4653" formatCode="General">
                  <c:v>2.6346895277369799E-3</c:v>
                </c:pt>
                <c:pt idx="4654" formatCode="General">
                  <c:v>2.6028849858774502E-3</c:v>
                </c:pt>
                <c:pt idx="4655" formatCode="General">
                  <c:v>2.5719832549092199E-3</c:v>
                </c:pt>
                <c:pt idx="4656" formatCode="General">
                  <c:v>2.5417758686903198E-3</c:v>
                </c:pt>
                <c:pt idx="4657" formatCode="General">
                  <c:v>2.5120953393806601E-3</c:v>
                </c:pt>
                <c:pt idx="4658" formatCode="General">
                  <c:v>2.4836369642310301E-3</c:v>
                </c:pt>
                <c:pt idx="4659" formatCode="General">
                  <c:v>2.4561118288031602E-3</c:v>
                </c:pt>
                <c:pt idx="4660" formatCode="General">
                  <c:v>2.4289975889920899E-3</c:v>
                </c:pt>
                <c:pt idx="4661" formatCode="General">
                  <c:v>2.4027870486263399E-3</c:v>
                </c:pt>
                <c:pt idx="4662" formatCode="General">
                  <c:v>2.3775587423440301E-3</c:v>
                </c:pt>
                <c:pt idx="4663" formatCode="General">
                  <c:v>2.3531032995003998E-3</c:v>
                </c:pt>
                <c:pt idx="4664" formatCode="General">
                  <c:v>2.32984952734133E-3</c:v>
                </c:pt>
                <c:pt idx="4665" formatCode="General">
                  <c:v>2.3078551982650499E-3</c:v>
                </c:pt>
                <c:pt idx="4666" formatCode="General">
                  <c:v>2.2867251101079599E-3</c:v>
                </c:pt>
                <c:pt idx="4667" formatCode="General">
                  <c:v>2.2663248139710699E-3</c:v>
                </c:pt>
                <c:pt idx="4668" formatCode="General">
                  <c:v>2.2469152585796099E-3</c:v>
                </c:pt>
                <c:pt idx="4669" formatCode="General">
                  <c:v>2.2286430280628899E-3</c:v>
                </c:pt>
                <c:pt idx="4670" formatCode="General">
                  <c:v>2.2112984087391701E-3</c:v>
                </c:pt>
                <c:pt idx="4671" formatCode="General">
                  <c:v>2.1951360914812699E-3</c:v>
                </c:pt>
                <c:pt idx="4672" formatCode="General">
                  <c:v>2.1802653686059902E-3</c:v>
                </c:pt>
                <c:pt idx="4673" formatCode="General">
                  <c:v>2.1663174598648E-3</c:v>
                </c:pt>
                <c:pt idx="4674" formatCode="General">
                  <c:v>2.1537176472880399E-3</c:v>
                </c:pt>
                <c:pt idx="4675" formatCode="General">
                  <c:v>2.14243371210498E-3</c:v>
                </c:pt>
                <c:pt idx="4676" formatCode="General">
                  <c:v>2.1322926554293402E-3</c:v>
                </c:pt>
                <c:pt idx="4677" formatCode="General">
                  <c:v>2.12338637444786E-3</c:v>
                </c:pt>
                <c:pt idx="4678" formatCode="General">
                  <c:v>2.1154324741551999E-3</c:v>
                </c:pt>
                <c:pt idx="4679" formatCode="General">
                  <c:v>2.1085772806406799E-3</c:v>
                </c:pt>
                <c:pt idx="4680" formatCode="General">
                  <c:v>2.1029350989824501E-3</c:v>
                </c:pt>
                <c:pt idx="4681" formatCode="General">
                  <c:v>2.0987343379087601E-3</c:v>
                </c:pt>
                <c:pt idx="4682" formatCode="General">
                  <c:v>2.0958372701341101E-3</c:v>
                </c:pt>
                <c:pt idx="4683" formatCode="General">
                  <c:v>2.0939299284880898E-3</c:v>
                </c:pt>
                <c:pt idx="4684" formatCode="General">
                  <c:v>2.0936433358962601E-3</c:v>
                </c:pt>
                <c:pt idx="4685" formatCode="General">
                  <c:v>2.09463591924914E-3</c:v>
                </c:pt>
                <c:pt idx="4686" formatCode="General">
                  <c:v>2.0967327946696799E-3</c:v>
                </c:pt>
                <c:pt idx="4687" formatCode="General">
                  <c:v>2.1005738113331002E-3</c:v>
                </c:pt>
                <c:pt idx="4688" formatCode="General">
                  <c:v>2.1058886601538901E-3</c:v>
                </c:pt>
                <c:pt idx="4689" formatCode="General">
                  <c:v>2.1124135830329401E-3</c:v>
                </c:pt>
                <c:pt idx="4690" formatCode="General">
                  <c:v>2.1200672377318102E-3</c:v>
                </c:pt>
                <c:pt idx="4691" formatCode="General">
                  <c:v>2.12906769958838E-3</c:v>
                </c:pt>
                <c:pt idx="4692" formatCode="General">
                  <c:v>2.1394151638958899E-3</c:v>
                </c:pt>
                <c:pt idx="4693" formatCode="General">
                  <c:v>2.15113377874544E-3</c:v>
                </c:pt>
                <c:pt idx="4694" formatCode="General">
                  <c:v>2.1645068124946801E-3</c:v>
                </c:pt>
                <c:pt idx="4695" formatCode="General">
                  <c:v>2.1792354543739398E-3</c:v>
                </c:pt>
                <c:pt idx="4696" formatCode="General">
                  <c:v>2.1950100072899198E-3</c:v>
                </c:pt>
                <c:pt idx="4697" formatCode="General">
                  <c:v>2.21208211281009E-3</c:v>
                </c:pt>
                <c:pt idx="4698" formatCode="General">
                  <c:v>2.2308537039284399E-3</c:v>
                </c:pt>
                <c:pt idx="4699" formatCode="General">
                  <c:v>2.2510126504518601E-3</c:v>
                </c:pt>
                <c:pt idx="4700" formatCode="General">
                  <c:v>2.2725184839146101E-3</c:v>
                </c:pt>
                <c:pt idx="4701" formatCode="General">
                  <c:v>2.2953263443629001E-3</c:v>
                </c:pt>
                <c:pt idx="4702" formatCode="General">
                  <c:v>2.3193070173750299E-3</c:v>
                </c:pt>
                <c:pt idx="4703" formatCode="General">
                  <c:v>2.3446320303046201E-3</c:v>
                </c:pt>
                <c:pt idx="4704" formatCode="General">
                  <c:v>2.3713234855703702E-3</c:v>
                </c:pt>
                <c:pt idx="4705" formatCode="General">
                  <c:v>2.39968375255182E-3</c:v>
                </c:pt>
                <c:pt idx="4706" formatCode="General">
                  <c:v>2.42940274672372E-3</c:v>
                </c:pt>
                <c:pt idx="4707" formatCode="General">
                  <c:v>2.4603763016858302E-3</c:v>
                </c:pt>
                <c:pt idx="4708" formatCode="General">
                  <c:v>2.4923553915884599E-3</c:v>
                </c:pt>
                <c:pt idx="4709" formatCode="General">
                  <c:v>2.52578294786118E-3</c:v>
                </c:pt>
                <c:pt idx="4710" formatCode="General">
                  <c:v>2.5609999500756401E-3</c:v>
                </c:pt>
                <c:pt idx="4711" formatCode="General">
                  <c:v>2.5971790474510099E-3</c:v>
                </c:pt>
                <c:pt idx="4712" formatCode="General">
                  <c:v>2.6346100953211901E-3</c:v>
                </c:pt>
                <c:pt idx="4713" formatCode="General">
                  <c:v>2.6735883251693101E-3</c:v>
                </c:pt>
                <c:pt idx="4714" formatCode="General">
                  <c:v>2.7135946426883701E-3</c:v>
                </c:pt>
                <c:pt idx="4715" formatCode="General">
                  <c:v>2.7547158316438701E-3</c:v>
                </c:pt>
                <c:pt idx="4716" formatCode="General">
                  <c:v>2.7973497081682599E-3</c:v>
                </c:pt>
                <c:pt idx="4717" formatCode="General">
                  <c:v>2.84128141817654E-3</c:v>
                </c:pt>
                <c:pt idx="4718" formatCode="General">
                  <c:v>2.8863903861472101E-3</c:v>
                </c:pt>
                <c:pt idx="4719" formatCode="General">
                  <c:v>2.9328286939458098E-3</c:v>
                </c:pt>
                <c:pt idx="4720" formatCode="General">
                  <c:v>2.9803224924407502E-3</c:v>
                </c:pt>
                <c:pt idx="4721" formatCode="General">
                  <c:v>3.02856703338169E-3</c:v>
                </c:pt>
                <c:pt idx="4722" formatCode="General">
                  <c:v>3.0780305091476501E-3</c:v>
                </c:pt>
                <c:pt idx="4723" formatCode="General">
                  <c:v>3.1289880734567399E-3</c:v>
                </c:pt>
                <c:pt idx="4724" formatCode="General">
                  <c:v>3.1812671272645802E-3</c:v>
                </c:pt>
                <c:pt idx="4725" formatCode="General">
                  <c:v>3.2344941776283999E-3</c:v>
                </c:pt>
                <c:pt idx="4726" formatCode="General">
                  <c:v>3.2885078361038901E-3</c:v>
                </c:pt>
                <c:pt idx="4727" formatCode="General">
                  <c:v>3.34364061032258E-3</c:v>
                </c:pt>
                <c:pt idx="4728" formatCode="General">
                  <c:v>3.3999748323997499E-3</c:v>
                </c:pt>
                <c:pt idx="4729" formatCode="General">
                  <c:v>3.4572363998161401E-3</c:v>
                </c:pt>
                <c:pt idx="4730" formatCode="General">
                  <c:v>3.5155142295597601E-3</c:v>
                </c:pt>
                <c:pt idx="4731" formatCode="General">
                  <c:v>3.57481626347032E-3</c:v>
                </c:pt>
                <c:pt idx="4732" formatCode="General">
                  <c:v>3.63514114497638E-3</c:v>
                </c:pt>
                <c:pt idx="4733" formatCode="General">
                  <c:v>3.6963694945224002E-3</c:v>
                </c:pt>
                <c:pt idx="4734" formatCode="General">
                  <c:v>3.7583678954749202E-3</c:v>
                </c:pt>
                <c:pt idx="4735" formatCode="General">
                  <c:v>3.8214620271449702E-3</c:v>
                </c:pt>
                <c:pt idx="4736" formatCode="General">
                  <c:v>3.8853106647534401E-3</c:v>
                </c:pt>
                <c:pt idx="4737" formatCode="General">
                  <c:v>3.9498401501960097E-3</c:v>
                </c:pt>
                <c:pt idx="4738" formatCode="General">
                  <c:v>4.0151857717572797E-3</c:v>
                </c:pt>
                <c:pt idx="4739" formatCode="General">
                  <c:v>4.0811992880377202E-3</c:v>
                </c:pt>
                <c:pt idx="4740" formatCode="General">
                  <c:v>4.1478338930931403E-3</c:v>
                </c:pt>
                <c:pt idx="4741" formatCode="General">
                  <c:v>4.2152865595002E-3</c:v>
                </c:pt>
                <c:pt idx="4742" formatCode="General">
                  <c:v>4.2835761833957603E-3</c:v>
                </c:pt>
                <c:pt idx="4743" formatCode="General">
                  <c:v>4.3524592044701096E-3</c:v>
                </c:pt>
                <c:pt idx="4744" formatCode="General">
                  <c:v>4.4220087390113901E-3</c:v>
                </c:pt>
                <c:pt idx="4745" formatCode="General">
                  <c:v>4.4921454366446296E-3</c:v>
                </c:pt>
                <c:pt idx="4746" formatCode="General">
                  <c:v>4.5629273349754697E-3</c:v>
                </c:pt>
                <c:pt idx="4747" formatCode="General">
                  <c:v>4.6343439888631901E-3</c:v>
                </c:pt>
                <c:pt idx="4748" formatCode="General">
                  <c:v>4.7059236406355497E-3</c:v>
                </c:pt>
                <c:pt idx="4749" formatCode="General">
                  <c:v>4.7779303486077699E-3</c:v>
                </c:pt>
                <c:pt idx="4750" formatCode="General">
                  <c:v>4.8506398242388303E-3</c:v>
                </c:pt>
                <c:pt idx="4751" formatCode="General">
                  <c:v>4.9235293608859898E-3</c:v>
                </c:pt>
                <c:pt idx="4752" formatCode="General">
                  <c:v>4.9968003617631603E-3</c:v>
                </c:pt>
                <c:pt idx="4753" formatCode="General">
                  <c:v>5.0706200463047297E-3</c:v>
                </c:pt>
                <c:pt idx="4754" formatCode="General">
                  <c:v>5.1445262645945502E-3</c:v>
                </c:pt>
                <c:pt idx="4755" formatCode="General">
                  <c:v>5.2187683846220802E-3</c:v>
                </c:pt>
                <c:pt idx="4756" formatCode="General">
                  <c:v>5.2934303728227501E-3</c:v>
                </c:pt>
                <c:pt idx="4757" formatCode="General">
                  <c:v>5.3683823424317597E-3</c:v>
                </c:pt>
                <c:pt idx="4758" formatCode="General">
                  <c:v>5.4435275527265703E-3</c:v>
                </c:pt>
                <c:pt idx="4759" formatCode="General">
                  <c:v>5.5188609849015496E-3</c:v>
                </c:pt>
                <c:pt idx="4760" formatCode="General">
                  <c:v>5.5943226328393899E-3</c:v>
                </c:pt>
                <c:pt idx="4761" formatCode="General">
                  <c:v>5.6697845300515103E-3</c:v>
                </c:pt>
                <c:pt idx="4762" formatCode="General">
                  <c:v>5.7452852313441003E-3</c:v>
                </c:pt>
                <c:pt idx="4763" formatCode="General">
                  <c:v>5.8208325810026398E-3</c:v>
                </c:pt>
                <c:pt idx="4764" formatCode="General">
                  <c:v>5.8965122858631496E-3</c:v>
                </c:pt>
                <c:pt idx="4765" formatCode="General">
                  <c:v>5.97195518595065E-3</c:v>
                </c:pt>
                <c:pt idx="4766" formatCode="General">
                  <c:v>6.0475296150442597E-3</c:v>
                </c:pt>
                <c:pt idx="4767" formatCode="General">
                  <c:v>6.12332435714881E-3</c:v>
                </c:pt>
                <c:pt idx="4768" formatCode="General">
                  <c:v>6.1985718303108799E-3</c:v>
                </c:pt>
                <c:pt idx="4769" formatCode="General">
                  <c:v>6.2733174493988597E-3</c:v>
                </c:pt>
                <c:pt idx="4770" formatCode="General">
                  <c:v>6.3479828377178103E-3</c:v>
                </c:pt>
                <c:pt idx="4771" formatCode="General">
                  <c:v>6.4227453817918504E-3</c:v>
                </c:pt>
                <c:pt idx="4772" formatCode="General">
                  <c:v>6.4972179285342803E-3</c:v>
                </c:pt>
                <c:pt idx="4773" formatCode="General">
                  <c:v>6.5713169824997203E-3</c:v>
                </c:pt>
                <c:pt idx="4774" formatCode="General">
                  <c:v>6.6452287535386E-3</c:v>
                </c:pt>
                <c:pt idx="4775" formatCode="General">
                  <c:v>6.7190355280512398E-3</c:v>
                </c:pt>
                <c:pt idx="4776" formatCode="General">
                  <c:v>6.7923347856613404E-3</c:v>
                </c:pt>
                <c:pt idx="4777" formatCode="General">
                  <c:v>6.8649054341380902E-3</c:v>
                </c:pt>
                <c:pt idx="4778" formatCode="General">
                  <c:v>6.9371879832664301E-3</c:v>
                </c:pt>
                <c:pt idx="4779" formatCode="General">
                  <c:v>7.0090316058076096E-3</c:v>
                </c:pt>
                <c:pt idx="4780" formatCode="General">
                  <c:v>7.0805177015373002E-3</c:v>
                </c:pt>
                <c:pt idx="4781" formatCode="General">
                  <c:v>7.1515536530811401E-3</c:v>
                </c:pt>
                <c:pt idx="4782" formatCode="General">
                  <c:v>7.2217490983011601E-3</c:v>
                </c:pt>
                <c:pt idx="4783" formatCode="General">
                  <c:v>7.2914974322602398E-3</c:v>
                </c:pt>
                <c:pt idx="4784" formatCode="General">
                  <c:v>7.3607310458484402E-3</c:v>
                </c:pt>
                <c:pt idx="4785" formatCode="General">
                  <c:v>7.4290817883208796E-3</c:v>
                </c:pt>
                <c:pt idx="4786" formatCode="General">
                  <c:v>7.4970164182110201E-3</c:v>
                </c:pt>
                <c:pt idx="4787" formatCode="General">
                  <c:v>7.5642869557473397E-3</c:v>
                </c:pt>
                <c:pt idx="4788" formatCode="General">
                  <c:v>7.6306522371599001E-3</c:v>
                </c:pt>
                <c:pt idx="4789" formatCode="General">
                  <c:v>7.6964514570894904E-3</c:v>
                </c:pt>
                <c:pt idx="4790" formatCode="General">
                  <c:v>7.7615430483152399E-3</c:v>
                </c:pt>
                <c:pt idx="4791" formatCode="General">
                  <c:v>7.8256235415685108E-3</c:v>
                </c:pt>
                <c:pt idx="4792" formatCode="General">
                  <c:v>7.8889759344894402E-3</c:v>
                </c:pt>
                <c:pt idx="4793" formatCode="General">
                  <c:v>7.9516364669229705E-3</c:v>
                </c:pt>
                <c:pt idx="4794" formatCode="General">
                  <c:v>8.0135023131421602E-3</c:v>
                </c:pt>
                <c:pt idx="4795" formatCode="General">
                  <c:v>8.0745593057877998E-3</c:v>
                </c:pt>
                <c:pt idx="4796" formatCode="General">
                  <c:v>8.1344643134905192E-3</c:v>
                </c:pt>
                <c:pt idx="4797" formatCode="General">
                  <c:v>8.1934493997430392E-3</c:v>
                </c:pt>
                <c:pt idx="4798" formatCode="General">
                  <c:v>8.2517332998350099E-3</c:v>
                </c:pt>
                <c:pt idx="4799" formatCode="General">
                  <c:v>8.3090939763259906E-3</c:v>
                </c:pt>
                <c:pt idx="4800" formatCode="General">
                  <c:v>8.3652957070865196E-3</c:v>
                </c:pt>
                <c:pt idx="4801" formatCode="General">
                  <c:v>8.4203170635834892E-3</c:v>
                </c:pt>
                <c:pt idx="4802" formatCode="General">
                  <c:v>8.4743383173272492E-3</c:v>
                </c:pt>
                <c:pt idx="4803" formatCode="General">
                  <c:v>8.5276070213024403E-3</c:v>
                </c:pt>
                <c:pt idx="4804" formatCode="General">
                  <c:v>8.57989486620051E-3</c:v>
                </c:pt>
                <c:pt idx="4805" formatCode="General">
                  <c:v>8.6309121498020398E-3</c:v>
                </c:pt>
                <c:pt idx="4806" formatCode="General">
                  <c:v>8.6808649392554893E-3</c:v>
                </c:pt>
                <c:pt idx="4807" formatCode="General">
                  <c:v>8.7298744756154206E-3</c:v>
                </c:pt>
                <c:pt idx="4808" formatCode="General">
                  <c:v>8.7777007314463907E-3</c:v>
                </c:pt>
                <c:pt idx="4809" formatCode="General">
                  <c:v>8.8243112042382093E-3</c:v>
                </c:pt>
                <c:pt idx="4810" formatCode="General">
                  <c:v>8.8696681073160508E-3</c:v>
                </c:pt>
                <c:pt idx="4811" formatCode="General">
                  <c:v>8.9138025064553501E-3</c:v>
                </c:pt>
                <c:pt idx="4812" formatCode="General">
                  <c:v>8.9569963974783003E-3</c:v>
                </c:pt>
                <c:pt idx="4813" formatCode="General">
                  <c:v>8.9990485939453399E-3</c:v>
                </c:pt>
                <c:pt idx="4814" formatCode="General">
                  <c:v>9.0398672142577904E-3</c:v>
                </c:pt>
                <c:pt idx="4815" formatCode="General">
                  <c:v>9.0794711392922396E-3</c:v>
                </c:pt>
                <c:pt idx="4816" formatCode="General">
                  <c:v>9.1177810277277994E-3</c:v>
                </c:pt>
                <c:pt idx="4817" formatCode="General">
                  <c:v>9.1548646564412802E-3</c:v>
                </c:pt>
                <c:pt idx="4818" formatCode="General">
                  <c:v>9.1907739867931604E-3</c:v>
                </c:pt>
                <c:pt idx="4819" formatCode="General">
                  <c:v>9.22555487319013E-3</c:v>
                </c:pt>
                <c:pt idx="4820" formatCode="General">
                  <c:v>9.2589432657918299E-3</c:v>
                </c:pt>
                <c:pt idx="4821" formatCode="General">
                  <c:v>9.2909709084623895E-3</c:v>
                </c:pt>
                <c:pt idx="4822" formatCode="General">
                  <c:v>9.3218813568752001E-3</c:v>
                </c:pt>
                <c:pt idx="4823" formatCode="General">
                  <c:v>9.3514071806289293E-3</c:v>
                </c:pt>
                <c:pt idx="4824" formatCode="General">
                  <c:v>9.3795854001650896E-3</c:v>
                </c:pt>
                <c:pt idx="4825" formatCode="General">
                  <c:v>9.4067720643793307E-3</c:v>
                </c:pt>
                <c:pt idx="4826" formatCode="General">
                  <c:v>9.4325055493601102E-3</c:v>
                </c:pt>
                <c:pt idx="4827" formatCode="General">
                  <c:v>9.4567947261164995E-3</c:v>
                </c:pt>
                <c:pt idx="4828" formatCode="General">
                  <c:v>9.4798768865416994E-3</c:v>
                </c:pt>
                <c:pt idx="4829" formatCode="General">
                  <c:v>9.5014183181509095E-3</c:v>
                </c:pt>
                <c:pt idx="4830" formatCode="General">
                  <c:v>9.5218344408037007E-3</c:v>
                </c:pt>
                <c:pt idx="4831" formatCode="General">
                  <c:v>9.5408533960714293E-3</c:v>
                </c:pt>
                <c:pt idx="4832" formatCode="General">
                  <c:v>9.5583200885207501E-3</c:v>
                </c:pt>
                <c:pt idx="4833" formatCode="General">
                  <c:v>9.5747306785961706E-3</c:v>
                </c:pt>
                <c:pt idx="4834" formatCode="General">
                  <c:v>9.5901828079742006E-3</c:v>
                </c:pt>
                <c:pt idx="4835" formatCode="General">
                  <c:v>9.60432075128685E-3</c:v>
                </c:pt>
                <c:pt idx="4836" formatCode="General">
                  <c:v>9.6169584839306405E-3</c:v>
                </c:pt>
                <c:pt idx="4837" formatCode="General">
                  <c:v>9.6281991790652006E-3</c:v>
                </c:pt>
                <c:pt idx="4838" formatCode="General">
                  <c:v>9.6380860232979492E-3</c:v>
                </c:pt>
                <c:pt idx="4839" formatCode="General">
                  <c:v>9.6468938376067202E-3</c:v>
                </c:pt>
                <c:pt idx="4840" formatCode="General">
                  <c:v>9.6543517861980496E-3</c:v>
                </c:pt>
                <c:pt idx="4841" formatCode="General">
                  <c:v>9.6603795908279198E-3</c:v>
                </c:pt>
                <c:pt idx="4842" formatCode="General">
                  <c:v>9.6652796273931398E-3</c:v>
                </c:pt>
                <c:pt idx="4843" formatCode="General">
                  <c:v>9.6688717464966396E-3</c:v>
                </c:pt>
                <c:pt idx="4844" formatCode="General">
                  <c:v>9.6711914952029993E-3</c:v>
                </c:pt>
                <c:pt idx="4845" formatCode="General">
                  <c:v>9.6722644253873398E-3</c:v>
                </c:pt>
                <c:pt idx="4846" formatCode="General">
                  <c:v>9.6719616760994592E-3</c:v>
                </c:pt>
                <c:pt idx="4847" formatCode="General">
                  <c:v>9.67062386127766E-3</c:v>
                </c:pt>
                <c:pt idx="4848" formatCode="General">
                  <c:v>9.66816981588468E-3</c:v>
                </c:pt>
                <c:pt idx="4849" formatCode="General">
                  <c:v>9.6643028312648795E-3</c:v>
                </c:pt>
                <c:pt idx="4850" formatCode="General">
                  <c:v>9.6592120456383702E-3</c:v>
                </c:pt>
                <c:pt idx="4851" formatCode="General">
                  <c:v>9.65274884812891E-3</c:v>
                </c:pt>
                <c:pt idx="4852" formatCode="General">
                  <c:v>9.6451678511543602E-3</c:v>
                </c:pt>
                <c:pt idx="4853" formatCode="General">
                  <c:v>9.6365291784228507E-3</c:v>
                </c:pt>
                <c:pt idx="4854" formatCode="General">
                  <c:v>9.6265644722863496E-3</c:v>
                </c:pt>
                <c:pt idx="4855" formatCode="General">
                  <c:v>9.6153281844222008E-3</c:v>
                </c:pt>
                <c:pt idx="4856" formatCode="General">
                  <c:v>9.6031133276873494E-3</c:v>
                </c:pt>
                <c:pt idx="4857" formatCode="General">
                  <c:v>9.5900953648285197E-3</c:v>
                </c:pt>
                <c:pt idx="4858" formatCode="General">
                  <c:v>9.5758468079398095E-3</c:v>
                </c:pt>
                <c:pt idx="4859" formatCode="General">
                  <c:v>9.5605303767889397E-3</c:v>
                </c:pt>
                <c:pt idx="4860" formatCode="General">
                  <c:v>9.5441727010940908E-3</c:v>
                </c:pt>
                <c:pt idx="4861" formatCode="General">
                  <c:v>9.5264578591990091E-3</c:v>
                </c:pt>
                <c:pt idx="4862" formatCode="General">
                  <c:v>9.5076654501287296E-3</c:v>
                </c:pt>
                <c:pt idx="4863" formatCode="General">
                  <c:v>9.4881378522717694E-3</c:v>
                </c:pt>
                <c:pt idx="4864" formatCode="General">
                  <c:v>9.4675161879919402E-3</c:v>
                </c:pt>
                <c:pt idx="4865" formatCode="General">
                  <c:v>9.4457875519984892E-3</c:v>
                </c:pt>
                <c:pt idx="4866" formatCode="General">
                  <c:v>9.4229352807798702E-3</c:v>
                </c:pt>
                <c:pt idx="4867" formatCode="General">
                  <c:v>9.3991165040331007E-3</c:v>
                </c:pt>
                <c:pt idx="4868" formatCode="General">
                  <c:v>9.3746035385221197E-3</c:v>
                </c:pt>
                <c:pt idx="4869" formatCode="General">
                  <c:v>9.34907320026576E-3</c:v>
                </c:pt>
                <c:pt idx="4870" formatCode="General">
                  <c:v>9.3221832633584491E-3</c:v>
                </c:pt>
                <c:pt idx="4871" formatCode="General">
                  <c:v>9.2945379397248104E-3</c:v>
                </c:pt>
                <c:pt idx="4872" formatCode="General">
                  <c:v>9.2664587200507898E-3</c:v>
                </c:pt>
                <c:pt idx="4873" formatCode="General">
                  <c:v>9.2374338079902907E-3</c:v>
                </c:pt>
                <c:pt idx="4874" formatCode="General">
                  <c:v>9.2072326948765097E-3</c:v>
                </c:pt>
                <c:pt idx="4875" formatCode="General">
                  <c:v>9.1763741773316903E-3</c:v>
                </c:pt>
                <c:pt idx="4876" formatCode="General">
                  <c:v>9.1451708443396895E-3</c:v>
                </c:pt>
                <c:pt idx="4877" formatCode="General">
                  <c:v>9.1130739554629303E-3</c:v>
                </c:pt>
                <c:pt idx="4878" formatCode="General">
                  <c:v>9.08018366015023E-3</c:v>
                </c:pt>
                <c:pt idx="4879" formatCode="General">
                  <c:v>9.0465487879135692E-3</c:v>
                </c:pt>
                <c:pt idx="4880" formatCode="General">
                  <c:v>9.0119118838733799E-3</c:v>
                </c:pt>
                <c:pt idx="4881" formatCode="General">
                  <c:v>8.9764967354029005E-3</c:v>
                </c:pt>
                <c:pt idx="4882" formatCode="General">
                  <c:v>8.9406841600261494E-3</c:v>
                </c:pt>
                <c:pt idx="4883" formatCode="General">
                  <c:v>8.9045428518891301E-3</c:v>
                </c:pt>
                <c:pt idx="4884" formatCode="General">
                  <c:v>8.8676038284865605E-3</c:v>
                </c:pt>
                <c:pt idx="4885" formatCode="General">
                  <c:v>8.8299319001775602E-3</c:v>
                </c:pt>
                <c:pt idx="4886" formatCode="General">
                  <c:v>8.7917028249594499E-3</c:v>
                </c:pt>
                <c:pt idx="4887" formatCode="General">
                  <c:v>8.7529634539877301E-3</c:v>
                </c:pt>
                <c:pt idx="4888" formatCode="General">
                  <c:v>8.7137965496468898E-3</c:v>
                </c:pt>
                <c:pt idx="4889" formatCode="General">
                  <c:v>8.6739327879340692E-3</c:v>
                </c:pt>
                <c:pt idx="4890" formatCode="General">
                  <c:v>8.6335360674098596E-3</c:v>
                </c:pt>
                <c:pt idx="4891" formatCode="General">
                  <c:v>8.5927816606608792E-3</c:v>
                </c:pt>
                <c:pt idx="4892" formatCode="General">
                  <c:v>8.5518729881506605E-3</c:v>
                </c:pt>
                <c:pt idx="4893" formatCode="General">
                  <c:v>8.5105410238491292E-3</c:v>
                </c:pt>
                <c:pt idx="4894" formatCode="General">
                  <c:v>8.4687411402766602E-3</c:v>
                </c:pt>
                <c:pt idx="4895" formatCode="General">
                  <c:v>8.4266462800232506E-3</c:v>
                </c:pt>
                <c:pt idx="4896" formatCode="General">
                  <c:v>8.3843490575726803E-3</c:v>
                </c:pt>
                <c:pt idx="4897" formatCode="General">
                  <c:v>8.3418058577629291E-3</c:v>
                </c:pt>
                <c:pt idx="4898" formatCode="General">
                  <c:v>8.2987636123716801E-3</c:v>
                </c:pt>
                <c:pt idx="4899" formatCode="General">
                  <c:v>8.2554423809820705E-3</c:v>
                </c:pt>
                <c:pt idx="4900" formatCode="General">
                  <c:v>8.2118465937776608E-3</c:v>
                </c:pt>
                <c:pt idx="4901" formatCode="General">
                  <c:v>8.1680342511501504E-3</c:v>
                </c:pt>
                <c:pt idx="4902" formatCode="General">
                  <c:v>8.1241963258648908E-3</c:v>
                </c:pt>
                <c:pt idx="4903" formatCode="General">
                  <c:v>8.0804713603364609E-3</c:v>
                </c:pt>
                <c:pt idx="4904" formatCode="General">
                  <c:v>8.0366554098674093E-3</c:v>
                </c:pt>
                <c:pt idx="4905" formatCode="General">
                  <c:v>7.9925079083660103E-3</c:v>
                </c:pt>
                <c:pt idx="4906" formatCode="General">
                  <c:v>7.9480568471567894E-3</c:v>
                </c:pt>
                <c:pt idx="4907" formatCode="General">
                  <c:v>7.9035543566048708E-3</c:v>
                </c:pt>
                <c:pt idx="4908" formatCode="General">
                  <c:v>7.8593296565722896E-3</c:v>
                </c:pt>
                <c:pt idx="4909" formatCode="General">
                  <c:v>7.8153627909002404E-3</c:v>
                </c:pt>
                <c:pt idx="4910" formatCode="General">
                  <c:v>7.7713796603875304E-3</c:v>
                </c:pt>
                <c:pt idx="4911" formatCode="General">
                  <c:v>7.7272291100291598E-3</c:v>
                </c:pt>
                <c:pt idx="4912" formatCode="General">
                  <c:v>7.68298322472309E-3</c:v>
                </c:pt>
                <c:pt idx="4913" formatCode="General">
                  <c:v>7.6388478860151404E-3</c:v>
                </c:pt>
                <c:pt idx="4914" formatCode="General">
                  <c:v>7.5950477681932501E-3</c:v>
                </c:pt>
                <c:pt idx="4915" formatCode="General">
                  <c:v>7.5512747429246603E-3</c:v>
                </c:pt>
                <c:pt idx="4916" formatCode="General">
                  <c:v>7.5076813409913901E-3</c:v>
                </c:pt>
                <c:pt idx="4917" formatCode="General">
                  <c:v>7.4646106297282999E-3</c:v>
                </c:pt>
                <c:pt idx="4918" formatCode="General">
                  <c:v>7.4216509157596497E-3</c:v>
                </c:pt>
                <c:pt idx="4919" formatCode="General">
                  <c:v>7.3786083347603297E-3</c:v>
                </c:pt>
                <c:pt idx="4920" formatCode="General">
                  <c:v>7.3361005046272002E-3</c:v>
                </c:pt>
                <c:pt idx="4921" formatCode="General">
                  <c:v>7.2939522057222797E-3</c:v>
                </c:pt>
                <c:pt idx="4922" formatCode="General">
                  <c:v>7.2517968219732998E-3</c:v>
                </c:pt>
                <c:pt idx="4923" formatCode="General">
                  <c:v>7.20986780674048E-3</c:v>
                </c:pt>
                <c:pt idx="4924" formatCode="General">
                  <c:v>7.1684467894394801E-3</c:v>
                </c:pt>
                <c:pt idx="4925" formatCode="General">
                  <c:v>7.1274175971519603E-3</c:v>
                </c:pt>
                <c:pt idx="4926" formatCode="General">
                  <c:v>7.08673222943509E-3</c:v>
                </c:pt>
                <c:pt idx="4927" formatCode="General">
                  <c:v>7.0465806395321098E-3</c:v>
                </c:pt>
                <c:pt idx="4928" formatCode="General">
                  <c:v>7.0067383872348598E-3</c:v>
                </c:pt>
                <c:pt idx="4929" formatCode="General">
                  <c:v>6.9673844180748101E-3</c:v>
                </c:pt>
                <c:pt idx="4930" formatCode="General">
                  <c:v>6.9284365694603197E-3</c:v>
                </c:pt>
                <c:pt idx="4931" formatCode="General">
                  <c:v>6.8900100656467704E-3</c:v>
                </c:pt>
                <c:pt idx="4932" formatCode="General">
                  <c:v>6.8522676068425298E-3</c:v>
                </c:pt>
                <c:pt idx="4933" formatCode="General">
                  <c:v>6.8150691282711697E-3</c:v>
                </c:pt>
                <c:pt idx="4934" formatCode="General">
                  <c:v>6.7783163200515204E-3</c:v>
                </c:pt>
                <c:pt idx="4935" formatCode="General">
                  <c:v>6.7419458763859196E-3</c:v>
                </c:pt>
                <c:pt idx="4936" formatCode="General">
                  <c:v>6.7063635633939104E-3</c:v>
                </c:pt>
                <c:pt idx="4937" formatCode="General">
                  <c:v>6.6712939338996503E-3</c:v>
                </c:pt>
                <c:pt idx="4938" formatCode="General">
                  <c:v>6.6365594143339398E-3</c:v>
                </c:pt>
                <c:pt idx="4939" formatCode="General">
                  <c:v>6.6026128379514104E-3</c:v>
                </c:pt>
                <c:pt idx="4940" formatCode="General">
                  <c:v>6.5691672899299896E-3</c:v>
                </c:pt>
                <c:pt idx="4941" formatCode="General">
                  <c:v>6.5361885898678196E-3</c:v>
                </c:pt>
                <c:pt idx="4942" formatCode="General">
                  <c:v>6.50426085371419E-3</c:v>
                </c:pt>
                <c:pt idx="4943" formatCode="General">
                  <c:v>6.4727737434432603E-3</c:v>
                </c:pt>
                <c:pt idx="4944" formatCode="General">
                  <c:v>6.4416973182182197E-3</c:v>
                </c:pt>
                <c:pt idx="4945" formatCode="General">
                  <c:v>6.4115880507683897E-3</c:v>
                </c:pt>
                <c:pt idx="4946" formatCode="General">
                  <c:v>6.3822680320396704E-3</c:v>
                </c:pt>
                <c:pt idx="4947" formatCode="General">
                  <c:v>6.3536286621323802E-3</c:v>
                </c:pt>
                <c:pt idx="4948" formatCode="General">
                  <c:v>6.3256801437264103E-3</c:v>
                </c:pt>
                <c:pt idx="4949" formatCode="General">
                  <c:v>6.2983559314339901E-3</c:v>
                </c:pt>
                <c:pt idx="4950" formatCode="General">
                  <c:v>6.2715027322675998E-3</c:v>
                </c:pt>
                <c:pt idx="4951" formatCode="General">
                  <c:v>6.2454850102613103E-3</c:v>
                </c:pt>
                <c:pt idx="4952" formatCode="General">
                  <c:v>6.2203892534447398E-3</c:v>
                </c:pt>
                <c:pt idx="4953" formatCode="General">
                  <c:v>6.1958039146706402E-3</c:v>
                </c:pt>
                <c:pt idx="4954" formatCode="General">
                  <c:v>6.1719362994981297E-3</c:v>
                </c:pt>
                <c:pt idx="4955" formatCode="General">
                  <c:v>6.1488078573103903E-3</c:v>
                </c:pt>
                <c:pt idx="4956" formatCode="General">
                  <c:v>6.1260835688846304E-3</c:v>
                </c:pt>
                <c:pt idx="4957" formatCode="General">
                  <c:v>6.10419687274777E-3</c:v>
                </c:pt>
                <c:pt idx="4958" formatCode="General">
                  <c:v>6.0834088199649998E-3</c:v>
                </c:pt>
                <c:pt idx="4959" formatCode="General">
                  <c:v>6.0632782318840997E-3</c:v>
                </c:pt>
                <c:pt idx="4960" formatCode="General">
                  <c:v>6.0435851989929998E-3</c:v>
                </c:pt>
                <c:pt idx="4961" formatCode="General">
                  <c:v>6.0247702783276296E-3</c:v>
                </c:pt>
                <c:pt idx="4962" formatCode="General">
                  <c:v>6.0069071244386102E-3</c:v>
                </c:pt>
                <c:pt idx="4963" formatCode="General">
                  <c:v>5.9898035892575396E-3</c:v>
                </c:pt>
                <c:pt idx="4964" formatCode="General">
                  <c:v>5.97325094448689E-3</c:v>
                </c:pt>
                <c:pt idx="4965" formatCode="General">
                  <c:v>5.9572850024700802E-3</c:v>
                </c:pt>
                <c:pt idx="4966" formatCode="General">
                  <c:v>5.9421695764090799E-3</c:v>
                </c:pt>
                <c:pt idx="4967" formatCode="General">
                  <c:v>5.9278998321192601E-3</c:v>
                </c:pt>
                <c:pt idx="4968" formatCode="General">
                  <c:v>5.9145172203033201E-3</c:v>
                </c:pt>
                <c:pt idx="4969" formatCode="General">
                  <c:v>5.9017800623791701E-3</c:v>
                </c:pt>
                <c:pt idx="4970" formatCode="General">
                  <c:v>5.88970707275723E-3</c:v>
                </c:pt>
                <c:pt idx="4971" formatCode="General">
                  <c:v>5.8781804682792402E-3</c:v>
                </c:pt>
                <c:pt idx="4972" formatCode="General">
                  <c:v>5.8672002986062902E-3</c:v>
                </c:pt>
                <c:pt idx="4973" formatCode="General">
                  <c:v>5.8570590285825898E-3</c:v>
                </c:pt>
                <c:pt idx="4974" formatCode="General">
                  <c:v>5.8477466835057399E-3</c:v>
                </c:pt>
                <c:pt idx="4975" formatCode="General">
                  <c:v>5.8390677312488504E-3</c:v>
                </c:pt>
                <c:pt idx="4976" formatCode="General">
                  <c:v>5.8309741771774603E-3</c:v>
                </c:pt>
                <c:pt idx="4977" formatCode="General">
                  <c:v>5.8235407340672804E-3</c:v>
                </c:pt>
                <c:pt idx="4978" formatCode="General">
                  <c:v>5.8166635487634302E-3</c:v>
                </c:pt>
                <c:pt idx="4979" formatCode="General">
                  <c:v>5.8106046443144798E-3</c:v>
                </c:pt>
                <c:pt idx="4980" formatCode="General">
                  <c:v>5.8053284235299804E-3</c:v>
                </c:pt>
                <c:pt idx="4981" formatCode="General">
                  <c:v>5.8003069072732703E-3</c:v>
                </c:pt>
                <c:pt idx="4982" formatCode="General">
                  <c:v>5.7958070621292202E-3</c:v>
                </c:pt>
                <c:pt idx="4983" formatCode="General">
                  <c:v>5.7922310045130003E-3</c:v>
                </c:pt>
                <c:pt idx="4984" formatCode="General">
                  <c:v>5.7891241877511303E-3</c:v>
                </c:pt>
                <c:pt idx="4985" formatCode="General">
                  <c:v>5.7863496052222001E-3</c:v>
                </c:pt>
                <c:pt idx="4986" formatCode="General">
                  <c:v>5.7842524689177399E-3</c:v>
                </c:pt>
                <c:pt idx="4987" formatCode="General">
                  <c:v>5.7826377415601199E-3</c:v>
                </c:pt>
                <c:pt idx="4988" formatCode="General">
                  <c:v>5.7813423216049398E-3</c:v>
                </c:pt>
                <c:pt idx="4989" formatCode="General">
                  <c:v>5.7809559122174604E-3</c:v>
                </c:pt>
                <c:pt idx="4990" formatCode="General">
                  <c:v>5.7811219741458397E-3</c:v>
                </c:pt>
                <c:pt idx="4991" formatCode="General">
                  <c:v>5.7810110734225302E-3</c:v>
                </c:pt>
                <c:pt idx="4992" formatCode="General">
                  <c:v>5.78147432923276E-3</c:v>
                </c:pt>
                <c:pt idx="4993" formatCode="General">
                  <c:v>5.7828191259708299E-3</c:v>
                </c:pt>
                <c:pt idx="4994" formatCode="General">
                  <c:v>5.7845817868741201E-3</c:v>
                </c:pt>
                <c:pt idx="4995" formatCode="General">
                  <c:v>5.7866025909317498E-3</c:v>
                </c:pt>
                <c:pt idx="4996" formatCode="General">
                  <c:v>5.7887964094250803E-3</c:v>
                </c:pt>
                <c:pt idx="4997" formatCode="General">
                  <c:v>5.7913412944654904E-3</c:v>
                </c:pt>
                <c:pt idx="4998" formatCode="General">
                  <c:v>5.7941173527512003E-3</c:v>
                </c:pt>
                <c:pt idx="4999" formatCode="General">
                  <c:v>5.7971995166639402E-3</c:v>
                </c:pt>
                <c:pt idx="5000" formatCode="General">
                  <c:v>5.8007124855924503E-3</c:v>
                </c:pt>
                <c:pt idx="5001" formatCode="General">
                  <c:v>5.8044384866966199E-3</c:v>
                </c:pt>
                <c:pt idx="5002" formatCode="General">
                  <c:v>5.8082737073019497E-3</c:v>
                </c:pt>
                <c:pt idx="5003" formatCode="General">
                  <c:v>5.8123896605824102E-3</c:v>
                </c:pt>
                <c:pt idx="5004" formatCode="General">
                  <c:v>5.8166525147303697E-3</c:v>
                </c:pt>
                <c:pt idx="5005" formatCode="General">
                  <c:v>5.8211880307481199E-3</c:v>
                </c:pt>
                <c:pt idx="5006" formatCode="General">
                  <c:v>5.8259010068492604E-3</c:v>
                </c:pt>
                <c:pt idx="5007" formatCode="General">
                  <c:v>5.8305394014889801E-3</c:v>
                </c:pt>
                <c:pt idx="5008" formatCode="General">
                  <c:v>5.8353943399283396E-3</c:v>
                </c:pt>
                <c:pt idx="5009" formatCode="General">
                  <c:v>5.8403641959960699E-3</c:v>
                </c:pt>
                <c:pt idx="5010" formatCode="General">
                  <c:v>5.84530612834217E-3</c:v>
                </c:pt>
                <c:pt idx="5011" formatCode="General">
                  <c:v>5.8503324876165502E-3</c:v>
                </c:pt>
                <c:pt idx="5012" formatCode="General">
                  <c:v>5.8553260550224502E-3</c:v>
                </c:pt>
                <c:pt idx="5013" formatCode="General">
                  <c:v>5.8603513075909004E-3</c:v>
                </c:pt>
                <c:pt idx="5014" formatCode="General">
                  <c:v>5.8649839407299001E-3</c:v>
                </c:pt>
                <c:pt idx="5015" formatCode="General">
                  <c:v>5.8697256210504204E-3</c:v>
                </c:pt>
                <c:pt idx="5016" formatCode="General">
                  <c:v>5.8745758557460998E-3</c:v>
                </c:pt>
                <c:pt idx="5017" formatCode="General">
                  <c:v>5.8791231804728597E-3</c:v>
                </c:pt>
                <c:pt idx="5018" formatCode="General">
                  <c:v>5.8836861980913098E-3</c:v>
                </c:pt>
                <c:pt idx="5019" formatCode="General">
                  <c:v>5.8879811482024204E-3</c:v>
                </c:pt>
                <c:pt idx="5020" formatCode="General">
                  <c:v>5.8921491050028998E-3</c:v>
                </c:pt>
                <c:pt idx="5021" formatCode="General">
                  <c:v>5.8961974993864703E-3</c:v>
                </c:pt>
                <c:pt idx="5022" formatCode="General">
                  <c:v>5.8999943827258601E-3</c:v>
                </c:pt>
                <c:pt idx="5023" formatCode="General">
                  <c:v>5.90351267088466E-3</c:v>
                </c:pt>
                <c:pt idx="5024" formatCode="General">
                  <c:v>5.9066247838167E-3</c:v>
                </c:pt>
                <c:pt idx="5025" formatCode="General">
                  <c:v>5.9093062628847804E-3</c:v>
                </c:pt>
                <c:pt idx="5026" formatCode="General">
                  <c:v>5.9117375374957599E-3</c:v>
                </c:pt>
                <c:pt idx="5027" formatCode="General">
                  <c:v>5.9138226764984198E-3</c:v>
                </c:pt>
                <c:pt idx="5028" formatCode="General">
                  <c:v>5.9154958345270002E-3</c:v>
                </c:pt>
                <c:pt idx="5029" formatCode="General">
                  <c:v>5.9167565795256102E-3</c:v>
                </c:pt>
                <c:pt idx="5030" formatCode="General">
                  <c:v>5.9176353673418896E-3</c:v>
                </c:pt>
                <c:pt idx="5031" formatCode="General">
                  <c:v>5.9181057332751402E-3</c:v>
                </c:pt>
                <c:pt idx="5032" formatCode="General">
                  <c:v>5.9182967621762804E-3</c:v>
                </c:pt>
                <c:pt idx="5033" formatCode="General">
                  <c:v>5.9180329504473599E-3</c:v>
                </c:pt>
                <c:pt idx="5034" formatCode="General">
                  <c:v>5.9169945435493601E-3</c:v>
                </c:pt>
                <c:pt idx="5035" formatCode="General">
                  <c:v>5.9154036252858401E-3</c:v>
                </c:pt>
                <c:pt idx="5036" formatCode="General">
                  <c:v>5.9132533265931096E-3</c:v>
                </c:pt>
                <c:pt idx="5037" formatCode="General">
                  <c:v>5.9104696722192002E-3</c:v>
                </c:pt>
                <c:pt idx="5038" formatCode="General">
                  <c:v>5.9071948215460596E-3</c:v>
                </c:pt>
                <c:pt idx="5039" formatCode="General">
                  <c:v>5.9034769382914102E-3</c:v>
                </c:pt>
                <c:pt idx="5040" formatCode="General">
                  <c:v>5.8991213363785103E-3</c:v>
                </c:pt>
                <c:pt idx="5041" formatCode="General">
                  <c:v>5.8938964192090703E-3</c:v>
                </c:pt>
                <c:pt idx="5042" formatCode="General">
                  <c:v>5.8878649055527097E-3</c:v>
                </c:pt>
                <c:pt idx="5043" formatCode="General">
                  <c:v>5.8810315191529204E-3</c:v>
                </c:pt>
                <c:pt idx="5044" formatCode="General">
                  <c:v>5.8737344146714303E-3</c:v>
                </c:pt>
                <c:pt idx="5045" formatCode="General">
                  <c:v>5.8656665068314E-3</c:v>
                </c:pt>
                <c:pt idx="5046" formatCode="General">
                  <c:v>5.8568055008838601E-3</c:v>
                </c:pt>
                <c:pt idx="5047" formatCode="General">
                  <c:v>5.8474240463108002E-3</c:v>
                </c:pt>
                <c:pt idx="5048" formatCode="General">
                  <c:v>5.8370913479591597E-3</c:v>
                </c:pt>
                <c:pt idx="5049" formatCode="General">
                  <c:v>5.8259544708459E-3</c:v>
                </c:pt>
                <c:pt idx="5050" formatCode="General">
                  <c:v>5.81400508123576E-3</c:v>
                </c:pt>
                <c:pt idx="5051" formatCode="General">
                  <c:v>5.80128531949794E-3</c:v>
                </c:pt>
                <c:pt idx="5052" formatCode="General">
                  <c:v>5.7877415936980299E-3</c:v>
                </c:pt>
                <c:pt idx="5053" formatCode="General">
                  <c:v>5.7731629192231404E-3</c:v>
                </c:pt>
                <c:pt idx="5054" formatCode="General">
                  <c:v>5.7577384548979597E-3</c:v>
                </c:pt>
                <c:pt idx="5055" formatCode="General">
                  <c:v>5.7415411998525401E-3</c:v>
                </c:pt>
                <c:pt idx="5056" formatCode="General">
                  <c:v>5.7245820253292402E-3</c:v>
                </c:pt>
                <c:pt idx="5057" formatCode="General">
                  <c:v>5.7065220885143498E-3</c:v>
                </c:pt>
                <c:pt idx="5058" formatCode="General">
                  <c:v>5.68734018001801E-3</c:v>
                </c:pt>
                <c:pt idx="5059" formatCode="General">
                  <c:v>5.6673042961977397E-3</c:v>
                </c:pt>
                <c:pt idx="5060" formatCode="General">
                  <c:v>5.6464197448880503E-3</c:v>
                </c:pt>
                <c:pt idx="5061" formatCode="General">
                  <c:v>5.6248280911382403E-3</c:v>
                </c:pt>
                <c:pt idx="5062" formatCode="General">
                  <c:v>5.6021710638091997E-3</c:v>
                </c:pt>
                <c:pt idx="5063" formatCode="General">
                  <c:v>5.5782786207023097E-3</c:v>
                </c:pt>
                <c:pt idx="5064" formatCode="General">
                  <c:v>5.55365055902744E-3</c:v>
                </c:pt>
                <c:pt idx="5065" formatCode="General">
                  <c:v>5.5280695480110602E-3</c:v>
                </c:pt>
                <c:pt idx="5066" formatCode="General">
                  <c:v>5.5013450640883097E-3</c:v>
                </c:pt>
                <c:pt idx="5067" formatCode="General">
                  <c:v>5.4734755564086503E-3</c:v>
                </c:pt>
                <c:pt idx="5068" formatCode="General">
                  <c:v>5.44451581565473E-3</c:v>
                </c:pt>
                <c:pt idx="5069" formatCode="General">
                  <c:v>5.4147559152915303E-3</c:v>
                </c:pt>
                <c:pt idx="5070" formatCode="General">
                  <c:v>5.3840247062985E-3</c:v>
                </c:pt>
                <c:pt idx="5071" formatCode="General">
                  <c:v>5.3523089558096103E-3</c:v>
                </c:pt>
                <c:pt idx="5072" formatCode="General">
                  <c:v>5.3195130113383197E-3</c:v>
                </c:pt>
                <c:pt idx="5073" formatCode="General">
                  <c:v>5.2856423459126797E-3</c:v>
                </c:pt>
                <c:pt idx="5074" formatCode="General">
                  <c:v>5.2506833917064597E-3</c:v>
                </c:pt>
                <c:pt idx="5075" formatCode="General">
                  <c:v>5.2146968664657503E-3</c:v>
                </c:pt>
                <c:pt idx="5076" formatCode="General">
                  <c:v>5.1778322646135197E-3</c:v>
                </c:pt>
                <c:pt idx="5077" formatCode="General">
                  <c:v>5.1400849459009596E-3</c:v>
                </c:pt>
                <c:pt idx="5078" formatCode="General">
                  <c:v>5.1011933445890903E-3</c:v>
                </c:pt>
                <c:pt idx="5079" formatCode="General">
                  <c:v>5.0612009487877299E-3</c:v>
                </c:pt>
                <c:pt idx="5080" formatCode="General">
                  <c:v>5.0202350310789498E-3</c:v>
                </c:pt>
                <c:pt idx="5081" formatCode="General">
                  <c:v>4.9780601458960603E-3</c:v>
                </c:pt>
                <c:pt idx="5082" formatCode="General">
                  <c:v>4.9347067069953803E-3</c:v>
                </c:pt>
                <c:pt idx="5083" formatCode="General">
                  <c:v>4.8904495931950199E-3</c:v>
                </c:pt>
                <c:pt idx="5084" formatCode="General">
                  <c:v>4.8454080594946599E-3</c:v>
                </c:pt>
                <c:pt idx="5085" formatCode="General">
                  <c:v>4.79930639306567E-3</c:v>
                </c:pt>
                <c:pt idx="5086" formatCode="General">
                  <c:v>4.7520319229930504E-3</c:v>
                </c:pt>
                <c:pt idx="5087" formatCode="General">
                  <c:v>4.7037626543896902E-3</c:v>
                </c:pt>
                <c:pt idx="5088" formatCode="General">
                  <c:v>4.6548362697448296E-3</c:v>
                </c:pt>
                <c:pt idx="5089" formatCode="General">
                  <c:v>4.6047387757091997E-3</c:v>
                </c:pt>
                <c:pt idx="5090" formatCode="General">
                  <c:v>4.55339385943222E-3</c:v>
                </c:pt>
                <c:pt idx="5091" formatCode="General">
                  <c:v>4.5013653387222198E-3</c:v>
                </c:pt>
                <c:pt idx="5092" formatCode="General">
                  <c:v>4.4483421740231701E-3</c:v>
                </c:pt>
                <c:pt idx="5093" formatCode="General">
                  <c:v>4.3942623062463897E-3</c:v>
                </c:pt>
                <c:pt idx="5094" formatCode="General">
                  <c:v>4.3391811136187803E-3</c:v>
                </c:pt>
                <c:pt idx="5095" formatCode="General">
                  <c:v>4.2831961146155397E-3</c:v>
                </c:pt>
                <c:pt idx="5096" formatCode="General">
                  <c:v>4.2263079270215996E-3</c:v>
                </c:pt>
                <c:pt idx="5097" formatCode="General">
                  <c:v>4.1685416257791902E-3</c:v>
                </c:pt>
                <c:pt idx="5098" formatCode="General">
                  <c:v>4.1099236484416204E-3</c:v>
                </c:pt>
                <c:pt idx="5099" formatCode="General">
                  <c:v>4.0503141353750299E-3</c:v>
                </c:pt>
                <c:pt idx="5100" formatCode="General">
                  <c:v>3.9897963711736399E-3</c:v>
                </c:pt>
                <c:pt idx="5101" formatCode="General">
                  <c:v>3.9283903914085197E-3</c:v>
                </c:pt>
                <c:pt idx="5102" formatCode="General">
                  <c:v>3.8662208797819401E-3</c:v>
                </c:pt>
                <c:pt idx="5103" formatCode="General">
                  <c:v>3.8033970059415602E-3</c:v>
                </c:pt>
                <c:pt idx="5104" formatCode="General">
                  <c:v>3.73972092211276E-3</c:v>
                </c:pt>
                <c:pt idx="5105" formatCode="General">
                  <c:v>3.67527440110002E-3</c:v>
                </c:pt>
                <c:pt idx="5106" formatCode="General">
                  <c:v>3.6099697279672201E-3</c:v>
                </c:pt>
                <c:pt idx="5107" formatCode="General">
                  <c:v>3.5436619895174398E-3</c:v>
                </c:pt>
                <c:pt idx="5108" formatCode="General">
                  <c:v>3.4767555782419502E-3</c:v>
                </c:pt>
                <c:pt idx="5109" formatCode="General">
                  <c:v>3.4091720843711999E-3</c:v>
                </c:pt>
                <c:pt idx="5110" formatCode="General">
                  <c:v>3.3407260410382401E-3</c:v>
                </c:pt>
                <c:pt idx="5111" formatCode="General">
                  <c:v>3.2717320572101501E-3</c:v>
                </c:pt>
                <c:pt idx="5112" formatCode="General">
                  <c:v>3.20213697199708E-3</c:v>
                </c:pt>
                <c:pt idx="5113" formatCode="General">
                  <c:v>3.1317603992603899E-3</c:v>
                </c:pt>
                <c:pt idx="5114" formatCode="General">
                  <c:v>3.06070940467469E-3</c:v>
                </c:pt>
                <c:pt idx="5115" formatCode="General">
                  <c:v>2.9889659671018102E-3</c:v>
                </c:pt>
                <c:pt idx="5116" formatCode="General">
                  <c:v>2.9165893906649598E-3</c:v>
                </c:pt>
                <c:pt idx="5117" formatCode="General">
                  <c:v>2.8436440621042399E-3</c:v>
                </c:pt>
                <c:pt idx="5118" formatCode="General">
                  <c:v>2.7701500616518901E-3</c:v>
                </c:pt>
                <c:pt idx="5119" formatCode="General">
                  <c:v>2.69612926324903E-3</c:v>
                </c:pt>
                <c:pt idx="5120" formatCode="General">
                  <c:v>2.6215318949707701E-3</c:v>
                </c:pt>
                <c:pt idx="5121" formatCode="General">
                  <c:v>2.54639973811828E-3</c:v>
                </c:pt>
                <c:pt idx="5122" formatCode="General">
                  <c:v>2.4709118784458101E-3</c:v>
                </c:pt>
                <c:pt idx="5123" formatCode="General">
                  <c:v>2.3949422695098799E-3</c:v>
                </c:pt>
                <c:pt idx="5124" formatCode="General">
                  <c:v>2.31857820785451E-3</c:v>
                </c:pt>
                <c:pt idx="5125" formatCode="General">
                  <c:v>2.2419862282392999E-3</c:v>
                </c:pt>
                <c:pt idx="5126" formatCode="General">
                  <c:v>2.1648562526597401E-3</c:v>
                </c:pt>
                <c:pt idx="5127" formatCode="General">
                  <c:v>2.0869926873560598E-3</c:v>
                </c:pt>
                <c:pt idx="5128" formatCode="General">
                  <c:v>2.00896538760307E-3</c:v>
                </c:pt>
                <c:pt idx="5129" formatCode="General">
                  <c:v>1.9307968645369501E-3</c:v>
                </c:pt>
                <c:pt idx="5130" formatCode="General">
                  <c:v>1.8523438542750899E-3</c:v>
                </c:pt>
                <c:pt idx="5131" formatCode="General">
                  <c:v>1.77374770996894E-3</c:v>
                </c:pt>
                <c:pt idx="5132" formatCode="General">
                  <c:v>1.69456860315267E-3</c:v>
                </c:pt>
                <c:pt idx="5133" formatCode="General">
                  <c:v>1.61500416679434E-3</c:v>
                </c:pt>
                <c:pt idx="5134" formatCode="General">
                  <c:v>1.5356879655149399E-3</c:v>
                </c:pt>
                <c:pt idx="5135" formatCode="General">
                  <c:v>1.4564698405265201E-3</c:v>
                </c:pt>
                <c:pt idx="5136" formatCode="General">
                  <c:v>1.3769365385607501E-3</c:v>
                </c:pt>
                <c:pt idx="5137" formatCode="General">
                  <c:v>1.29709481005123E-3</c:v>
                </c:pt>
                <c:pt idx="5138" formatCode="General">
                  <c:v>1.2172971917268601E-3</c:v>
                </c:pt>
                <c:pt idx="5139" formatCode="General">
                  <c:v>1.1375992790741501E-3</c:v>
                </c:pt>
                <c:pt idx="5140" formatCode="General">
                  <c:v>1.0577560038050101E-3</c:v>
                </c:pt>
                <c:pt idx="5141" formatCode="General">
                  <c:v>9.7765178920463996E-4</c:v>
                </c:pt>
                <c:pt idx="5142" formatCode="General">
                  <c:v>8.9746342134683105E-4</c:v>
                </c:pt>
                <c:pt idx="5143" formatCode="General">
                  <c:v>8.17694619530067E-4</c:v>
                </c:pt>
                <c:pt idx="5144" formatCode="General">
                  <c:v>7.3800741934082004E-4</c:v>
                </c:pt>
                <c:pt idx="5145" formatCode="General">
                  <c:v>6.5831415647635001E-4</c:v>
                </c:pt>
                <c:pt idx="5146" formatCode="General">
                  <c:v>5.7882560420669102E-4</c:v>
                </c:pt>
                <c:pt idx="5147" formatCode="General">
                  <c:v>4.9941115276818998E-4</c:v>
                </c:pt>
                <c:pt idx="5148" formatCode="General">
                  <c:v>4.2017026780378098E-4</c:v>
                </c:pt>
                <c:pt idx="5149" formatCode="General">
                  <c:v>3.4117053161257299E-4</c:v>
                </c:pt>
                <c:pt idx="5150" formatCode="General">
                  <c:v>2.6230712470719198E-4</c:v>
                </c:pt>
                <c:pt idx="5151" formatCode="General">
                  <c:v>1.8368306761371901E-4</c:v>
                </c:pt>
                <c:pt idx="5152" formatCode="General">
                  <c:v>1.05329497972319E-4</c:v>
                </c:pt>
                <c:pt idx="5153">
                  <c:v>2.7253851247179501E-5</c:v>
                </c:pt>
                <c:pt idx="5154">
                  <c:v>-5.0413412926026102E-5</c:v>
                </c:pt>
                <c:pt idx="5155" formatCode="General">
                  <c:v>-1.2754621980078399E-4</c:v>
                </c:pt>
                <c:pt idx="5156" formatCode="General">
                  <c:v>-2.04107783014696E-4</c:v>
                </c:pt>
                <c:pt idx="5157" formatCode="General">
                  <c:v>-2.8054611617154098E-4</c:v>
                </c:pt>
                <c:pt idx="5158" formatCode="General">
                  <c:v>-3.56731348439494E-4</c:v>
                </c:pt>
                <c:pt idx="5159" formatCode="General">
                  <c:v>-4.3224511121678903E-4</c:v>
                </c:pt>
                <c:pt idx="5160" formatCode="General">
                  <c:v>-5.0733409562913495E-4</c:v>
                </c:pt>
                <c:pt idx="5161" formatCode="General">
                  <c:v>-5.8209989121418197E-4</c:v>
                </c:pt>
                <c:pt idx="5162" formatCode="General">
                  <c:v>-6.5615341893558005E-4</c:v>
                </c:pt>
                <c:pt idx="5163" formatCode="General">
                  <c:v>-7.2949078990125504E-4</c:v>
                </c:pt>
                <c:pt idx="5164" formatCode="General">
                  <c:v>-8.0219831985587503E-4</c:v>
                </c:pt>
                <c:pt idx="5165" formatCode="General">
                  <c:v>-8.7436332890143502E-4</c:v>
                </c:pt>
                <c:pt idx="5166" formatCode="General">
                  <c:v>-9.4601551290600296E-4</c:v>
                </c:pt>
                <c:pt idx="5167" formatCode="General">
                  <c:v>-1.0170933541154899E-3</c:v>
                </c:pt>
                <c:pt idx="5168" formatCode="General">
                  <c:v>-1.08744126743606E-3</c:v>
                </c:pt>
                <c:pt idx="5169" formatCode="General">
                  <c:v>-1.15692689406952E-3</c:v>
                </c:pt>
                <c:pt idx="5170" formatCode="General">
                  <c:v>-1.2257631615832201E-3</c:v>
                </c:pt>
                <c:pt idx="5171" formatCode="General">
                  <c:v>-1.29384790027264E-3</c:v>
                </c:pt>
                <c:pt idx="5172" formatCode="General">
                  <c:v>-1.3610969515773701E-3</c:v>
                </c:pt>
                <c:pt idx="5173" formatCode="General">
                  <c:v>-1.42740573093017E-3</c:v>
                </c:pt>
                <c:pt idx="5174" formatCode="General">
                  <c:v>-1.49315607019739E-3</c:v>
                </c:pt>
                <c:pt idx="5175" formatCode="General">
                  <c:v>-1.5582320420749799E-3</c:v>
                </c:pt>
                <c:pt idx="5176" formatCode="General">
                  <c:v>-1.62212265444596E-3</c:v>
                </c:pt>
                <c:pt idx="5177" formatCode="General">
                  <c:v>-1.6850714466032999E-3</c:v>
                </c:pt>
                <c:pt idx="5178" formatCode="General">
                  <c:v>-1.74727734724206E-3</c:v>
                </c:pt>
                <c:pt idx="5179" formatCode="General">
                  <c:v>-1.8086421603080299E-3</c:v>
                </c:pt>
                <c:pt idx="5180" formatCode="General">
                  <c:v>-1.8689212590444499E-3</c:v>
                </c:pt>
                <c:pt idx="5181" formatCode="General">
                  <c:v>-1.9284803883973601E-3</c:v>
                </c:pt>
                <c:pt idx="5182" formatCode="General">
                  <c:v>-1.9870492450791101E-3</c:v>
                </c:pt>
                <c:pt idx="5183" formatCode="General">
                  <c:v>-2.0442404515248602E-3</c:v>
                </c:pt>
                <c:pt idx="5184" formatCode="General">
                  <c:v>-2.1005209005597199E-3</c:v>
                </c:pt>
                <c:pt idx="5185" formatCode="General">
                  <c:v>-2.155817831603E-3</c:v>
                </c:pt>
                <c:pt idx="5186" formatCode="General">
                  <c:v>-2.2100756805137202E-3</c:v>
                </c:pt>
                <c:pt idx="5187" formatCode="General">
                  <c:v>-2.2633721183603198E-3</c:v>
                </c:pt>
                <c:pt idx="5188" formatCode="General">
                  <c:v>-2.3154749698165102E-3</c:v>
                </c:pt>
                <c:pt idx="5189" formatCode="General">
                  <c:v>-2.3665674344468899E-3</c:v>
                </c:pt>
                <c:pt idx="5190" formatCode="General">
                  <c:v>-2.41673595700846E-3</c:v>
                </c:pt>
                <c:pt idx="5191" formatCode="General">
                  <c:v>-2.4655425728830099E-3</c:v>
                </c:pt>
                <c:pt idx="5192" formatCode="General">
                  <c:v>-2.5131616204681299E-3</c:v>
                </c:pt>
                <c:pt idx="5193" formatCode="General">
                  <c:v>-2.5597413211283101E-3</c:v>
                </c:pt>
                <c:pt idx="5194" formatCode="General">
                  <c:v>-2.6050361441384701E-3</c:v>
                </c:pt>
                <c:pt idx="5195" formatCode="General">
                  <c:v>-2.6493646040765101E-3</c:v>
                </c:pt>
                <c:pt idx="5196" formatCode="General">
                  <c:v>-2.6926336615802501E-3</c:v>
                </c:pt>
                <c:pt idx="5197" formatCode="General">
                  <c:v>-2.7343362630517301E-3</c:v>
                </c:pt>
                <c:pt idx="5198" formatCode="General">
                  <c:v>-2.7747898079002499E-3</c:v>
                </c:pt>
                <c:pt idx="5199" formatCode="General">
                  <c:v>-2.8142553962160698E-3</c:v>
                </c:pt>
                <c:pt idx="5200" formatCode="General">
                  <c:v>-2.8524085046536499E-3</c:v>
                </c:pt>
                <c:pt idx="5201" formatCode="General">
                  <c:v>-2.8890913764453201E-3</c:v>
                </c:pt>
                <c:pt idx="5202" formatCode="General">
                  <c:v>-2.9247072828846401E-3</c:v>
                </c:pt>
                <c:pt idx="5203" formatCode="General">
                  <c:v>-2.9590574234682802E-3</c:v>
                </c:pt>
                <c:pt idx="5204" formatCode="General">
                  <c:v>-2.9920782797516398E-3</c:v>
                </c:pt>
                <c:pt idx="5205" formatCode="General">
                  <c:v>-3.0238730170958402E-3</c:v>
                </c:pt>
                <c:pt idx="5206" formatCode="General">
                  <c:v>-3.05436288042942E-3</c:v>
                </c:pt>
                <c:pt idx="5207" formatCode="General">
                  <c:v>-3.08376986208717E-3</c:v>
                </c:pt>
                <c:pt idx="5208" formatCode="General">
                  <c:v>-3.11184023377091E-3</c:v>
                </c:pt>
                <c:pt idx="5209" formatCode="General">
                  <c:v>-3.1384939095716502E-3</c:v>
                </c:pt>
                <c:pt idx="5210" formatCode="General">
                  <c:v>-3.16406290439736E-3</c:v>
                </c:pt>
                <c:pt idx="5211" formatCode="General">
                  <c:v>-3.1883166163839002E-3</c:v>
                </c:pt>
                <c:pt idx="5212" formatCode="General">
                  <c:v>-3.2109990818993501E-3</c:v>
                </c:pt>
                <c:pt idx="5213" formatCode="General">
                  <c:v>-3.23233826312521E-3</c:v>
                </c:pt>
                <c:pt idx="5214" formatCode="General">
                  <c:v>-3.25246476156393E-3</c:v>
                </c:pt>
                <c:pt idx="5215" formatCode="General">
                  <c:v>-3.2714890847664502E-3</c:v>
                </c:pt>
                <c:pt idx="5216" formatCode="General">
                  <c:v>-3.2893985478323002E-3</c:v>
                </c:pt>
                <c:pt idx="5217" formatCode="General">
                  <c:v>-3.3058932014511898E-3</c:v>
                </c:pt>
                <c:pt idx="5218" formatCode="General">
                  <c:v>-3.3210084341946198E-3</c:v>
                </c:pt>
                <c:pt idx="5219" formatCode="General">
                  <c:v>-3.3348189327769202E-3</c:v>
                </c:pt>
                <c:pt idx="5220" formatCode="General">
                  <c:v>-3.3471921912651098E-3</c:v>
                </c:pt>
                <c:pt idx="5221" formatCode="General">
                  <c:v>-3.3582887925836702E-3</c:v>
                </c:pt>
                <c:pt idx="5222" formatCode="General">
                  <c:v>-3.3680930046846298E-3</c:v>
                </c:pt>
                <c:pt idx="5223" formatCode="General">
                  <c:v>-3.3766300866380199E-3</c:v>
                </c:pt>
                <c:pt idx="5224" formatCode="General">
                  <c:v>-3.3841147026525201E-3</c:v>
                </c:pt>
                <c:pt idx="5225" formatCode="General">
                  <c:v>-3.3903159043476299E-3</c:v>
                </c:pt>
                <c:pt idx="5226" formatCode="General">
                  <c:v>-3.3949961303280998E-3</c:v>
                </c:pt>
                <c:pt idx="5227" formatCode="General">
                  <c:v>-3.3985571482815901E-3</c:v>
                </c:pt>
                <c:pt idx="5228" formatCode="General">
                  <c:v>-3.4007216781820099E-3</c:v>
                </c:pt>
                <c:pt idx="5229" formatCode="General">
                  <c:v>-3.4015100059471802E-3</c:v>
                </c:pt>
                <c:pt idx="5230" formatCode="General">
                  <c:v>-3.4013795232015601E-3</c:v>
                </c:pt>
                <c:pt idx="5231" formatCode="General">
                  <c:v>-3.4001073894381799E-3</c:v>
                </c:pt>
                <c:pt idx="5232" formatCode="General">
                  <c:v>-3.3973901380109001E-3</c:v>
                </c:pt>
                <c:pt idx="5233" formatCode="General">
                  <c:v>-3.3934943656047799E-3</c:v>
                </c:pt>
                <c:pt idx="5234" formatCode="General">
                  <c:v>-3.3884657971288402E-3</c:v>
                </c:pt>
                <c:pt idx="5235" formatCode="General">
                  <c:v>-3.3822752117039002E-3</c:v>
                </c:pt>
                <c:pt idx="5236" formatCode="General">
                  <c:v>-3.3750035779881102E-3</c:v>
                </c:pt>
                <c:pt idx="5237" formatCode="General">
                  <c:v>-3.3666600047979902E-3</c:v>
                </c:pt>
                <c:pt idx="5238" formatCode="General">
                  <c:v>-3.35698404878253E-3</c:v>
                </c:pt>
                <c:pt idx="5239" formatCode="General">
                  <c:v>-3.3458492149228401E-3</c:v>
                </c:pt>
                <c:pt idx="5240" formatCode="General">
                  <c:v>-3.3339228909047402E-3</c:v>
                </c:pt>
                <c:pt idx="5241" formatCode="General">
                  <c:v>-3.3211686705983201E-3</c:v>
                </c:pt>
                <c:pt idx="5242" formatCode="General">
                  <c:v>-3.3071072750635701E-3</c:v>
                </c:pt>
                <c:pt idx="5243" formatCode="General">
                  <c:v>-3.2918944128673602E-3</c:v>
                </c:pt>
                <c:pt idx="5244" formatCode="General">
                  <c:v>-3.2754745576152201E-3</c:v>
                </c:pt>
                <c:pt idx="5245" formatCode="General">
                  <c:v>-3.25796289943709E-3</c:v>
                </c:pt>
                <c:pt idx="5246" formatCode="General">
                  <c:v>-3.2396618724484E-3</c:v>
                </c:pt>
                <c:pt idx="5247" formatCode="General">
                  <c:v>-3.2204238134827998E-3</c:v>
                </c:pt>
                <c:pt idx="5248" formatCode="General">
                  <c:v>-3.2000784801621499E-3</c:v>
                </c:pt>
                <c:pt idx="5249" formatCode="General">
                  <c:v>-3.1787649648803199E-3</c:v>
                </c:pt>
                <c:pt idx="5250" formatCode="General">
                  <c:v>-3.15662540909287E-3</c:v>
                </c:pt>
                <c:pt idx="5251" formatCode="General">
                  <c:v>-3.1335760956315798E-3</c:v>
                </c:pt>
                <c:pt idx="5252" formatCode="General">
                  <c:v>-3.1097239482325198E-3</c:v>
                </c:pt>
                <c:pt idx="5253" formatCode="General">
                  <c:v>-3.0849505184575902E-3</c:v>
                </c:pt>
                <c:pt idx="5254" formatCode="General">
                  <c:v>-3.0593856802707E-3</c:v>
                </c:pt>
                <c:pt idx="5255" formatCode="General">
                  <c:v>-3.0329734271869798E-3</c:v>
                </c:pt>
                <c:pt idx="5256" formatCode="General">
                  <c:v>-3.0056324015645202E-3</c:v>
                </c:pt>
                <c:pt idx="5257" formatCode="General">
                  <c:v>-2.9774975031361499E-3</c:v>
                </c:pt>
                <c:pt idx="5258" formatCode="General">
                  <c:v>-2.9485712052919801E-3</c:v>
                </c:pt>
                <c:pt idx="5259" formatCode="General">
                  <c:v>-2.9190780136359399E-3</c:v>
                </c:pt>
                <c:pt idx="5260" formatCode="General">
                  <c:v>-2.8887450124396598E-3</c:v>
                </c:pt>
                <c:pt idx="5261" formatCode="General">
                  <c:v>-2.8574444246676801E-3</c:v>
                </c:pt>
                <c:pt idx="5262" formatCode="General">
                  <c:v>-2.8255777813285901E-3</c:v>
                </c:pt>
                <c:pt idx="5263" formatCode="General">
                  <c:v>-2.7932826914565299E-3</c:v>
                </c:pt>
                <c:pt idx="5264" formatCode="General">
                  <c:v>-2.7603704019495598E-3</c:v>
                </c:pt>
                <c:pt idx="5265" formatCode="General">
                  <c:v>-2.7267325789260902E-3</c:v>
                </c:pt>
                <c:pt idx="5266" formatCode="General">
                  <c:v>-2.6924158409000099E-3</c:v>
                </c:pt>
                <c:pt idx="5267" formatCode="General">
                  <c:v>-2.6575435342208798E-3</c:v>
                </c:pt>
                <c:pt idx="5268" formatCode="General">
                  <c:v>-2.6222618719453101E-3</c:v>
                </c:pt>
                <c:pt idx="5269" formatCode="General">
                  <c:v>-2.58638785065564E-3</c:v>
                </c:pt>
                <c:pt idx="5270" formatCode="General">
                  <c:v>-2.5502246169588302E-3</c:v>
                </c:pt>
                <c:pt idx="5271" formatCode="General">
                  <c:v>-2.5136413969847099E-3</c:v>
                </c:pt>
                <c:pt idx="5272" formatCode="General">
                  <c:v>-2.4763563505306101E-3</c:v>
                </c:pt>
                <c:pt idx="5273" formatCode="General">
                  <c:v>-2.43868950604127E-3</c:v>
                </c:pt>
                <c:pt idx="5274" formatCode="General">
                  <c:v>-2.40096214120533E-3</c:v>
                </c:pt>
                <c:pt idx="5275" formatCode="General">
                  <c:v>-2.3629427095768702E-3</c:v>
                </c:pt>
                <c:pt idx="5276" formatCode="General">
                  <c:v>-2.3241575453329401E-3</c:v>
                </c:pt>
                <c:pt idx="5277" formatCode="General">
                  <c:v>-2.28523359008645E-3</c:v>
                </c:pt>
                <c:pt idx="5278" formatCode="General">
                  <c:v>-2.2462030566734099E-3</c:v>
                </c:pt>
                <c:pt idx="5279" formatCode="General">
                  <c:v>-2.2066484623513801E-3</c:v>
                </c:pt>
                <c:pt idx="5280" formatCode="General">
                  <c:v>-2.16696055339888E-3</c:v>
                </c:pt>
                <c:pt idx="5281" formatCode="General">
                  <c:v>-2.12710532979846E-3</c:v>
                </c:pt>
                <c:pt idx="5282" formatCode="General">
                  <c:v>-2.0871082183556398E-3</c:v>
                </c:pt>
                <c:pt idx="5283" formatCode="General">
                  <c:v>-2.0471045137880201E-3</c:v>
                </c:pt>
                <c:pt idx="5284" formatCode="General">
                  <c:v>-2.0070155008191401E-3</c:v>
                </c:pt>
                <c:pt idx="5285" formatCode="General">
                  <c:v>-1.9669119796928902E-3</c:v>
                </c:pt>
                <c:pt idx="5286" formatCode="General">
                  <c:v>-1.92646683708517E-3</c:v>
                </c:pt>
                <c:pt idx="5287" formatCode="General">
                  <c:v>-1.8857042570352401E-3</c:v>
                </c:pt>
                <c:pt idx="5288" formatCode="General">
                  <c:v>-1.8451271101022401E-3</c:v>
                </c:pt>
                <c:pt idx="5289" formatCode="General">
                  <c:v>-1.80473529602E-3</c:v>
                </c:pt>
                <c:pt idx="5290" formatCode="General">
                  <c:v>-1.7643572195177001E-3</c:v>
                </c:pt>
                <c:pt idx="5291" formatCode="General">
                  <c:v>-1.7240677289594301E-3</c:v>
                </c:pt>
                <c:pt idx="5292" formatCode="General">
                  <c:v>-1.6838730216702201E-3</c:v>
                </c:pt>
                <c:pt idx="5293" formatCode="General">
                  <c:v>-1.6436761131525699E-3</c:v>
                </c:pt>
                <c:pt idx="5294" formatCode="General">
                  <c:v>-1.6035580352892101E-3</c:v>
                </c:pt>
                <c:pt idx="5295" formatCode="General">
                  <c:v>-1.5636774848452001E-3</c:v>
                </c:pt>
                <c:pt idx="5296" formatCode="General">
                  <c:v>-1.5242384294060201E-3</c:v>
                </c:pt>
                <c:pt idx="5297" formatCode="General">
                  <c:v>-1.48503003674135E-3</c:v>
                </c:pt>
                <c:pt idx="5298" formatCode="General">
                  <c:v>-1.4459030003498199E-3</c:v>
                </c:pt>
                <c:pt idx="5299" formatCode="General">
                  <c:v>-1.40674419900136E-3</c:v>
                </c:pt>
                <c:pt idx="5300" formatCode="General">
                  <c:v>-1.3678946944728201E-3</c:v>
                </c:pt>
                <c:pt idx="5301" formatCode="General">
                  <c:v>-1.32965102941313E-3</c:v>
                </c:pt>
                <c:pt idx="5302" formatCode="General">
                  <c:v>-1.29144909751218E-3</c:v>
                </c:pt>
                <c:pt idx="5303" formatCode="General">
                  <c:v>-1.2537222955708201E-3</c:v>
                </c:pt>
                <c:pt idx="5304" formatCode="General">
                  <c:v>-1.2165872404414099E-3</c:v>
                </c:pt>
                <c:pt idx="5305" formatCode="General">
                  <c:v>-1.1795623856317901E-3</c:v>
                </c:pt>
                <c:pt idx="5306" formatCode="General">
                  <c:v>-1.14292883467789E-3</c:v>
                </c:pt>
                <c:pt idx="5307" formatCode="General">
                  <c:v>-1.1066617558015E-3</c:v>
                </c:pt>
                <c:pt idx="5308" formatCode="General">
                  <c:v>-1.07073034256987E-3</c:v>
                </c:pt>
                <c:pt idx="5309" formatCode="General">
                  <c:v>-1.03529626122072E-3</c:v>
                </c:pt>
                <c:pt idx="5310" formatCode="General">
                  <c:v>-1.00047207214831E-3</c:v>
                </c:pt>
                <c:pt idx="5311" formatCode="General">
                  <c:v>-9.6623625360832996E-4</c:v>
                </c:pt>
                <c:pt idx="5312" formatCode="General">
                  <c:v>-9.3265017147137696E-4</c:v>
                </c:pt>
                <c:pt idx="5313" formatCode="General">
                  <c:v>-8.9974191841050402E-4</c:v>
                </c:pt>
                <c:pt idx="5314" formatCode="General">
                  <c:v>-8.6696909595859501E-4</c:v>
                </c:pt>
                <c:pt idx="5315" formatCode="General">
                  <c:v>-8.3456686114126498E-4</c:v>
                </c:pt>
                <c:pt idx="5316" formatCode="General">
                  <c:v>-8.0304766912803801E-4</c:v>
                </c:pt>
                <c:pt idx="5317" formatCode="General">
                  <c:v>-7.7214377506745605E-4</c:v>
                </c:pt>
                <c:pt idx="5318" formatCode="General">
                  <c:v>-7.4171759684256498E-4</c:v>
                </c:pt>
                <c:pt idx="5319" formatCode="General">
                  <c:v>-7.1205800509723199E-4</c:v>
                </c:pt>
                <c:pt idx="5320" formatCode="General">
                  <c:v>-6.8306010737305401E-4</c:v>
                </c:pt>
                <c:pt idx="5321" formatCode="General">
                  <c:v>-6.5462694604233697E-4</c:v>
                </c:pt>
                <c:pt idx="5322" formatCode="General">
                  <c:v>-6.2694754037792002E-4</c:v>
                </c:pt>
                <c:pt idx="5323" formatCode="General">
                  <c:v>-5.9991854176914296E-4</c:v>
                </c:pt>
                <c:pt idx="5324" formatCode="General">
                  <c:v>-5.7344877056949596E-4</c:v>
                </c:pt>
                <c:pt idx="5325" formatCode="General">
                  <c:v>-5.47764486568503E-4</c:v>
                </c:pt>
                <c:pt idx="5326" formatCode="General">
                  <c:v>-5.2294486566645498E-4</c:v>
                </c:pt>
                <c:pt idx="5327" formatCode="General">
                  <c:v>-4.9872997475509397E-4</c:v>
                </c:pt>
                <c:pt idx="5328" formatCode="General">
                  <c:v>-4.7505767950425601E-4</c:v>
                </c:pt>
                <c:pt idx="5329" formatCode="General">
                  <c:v>-4.5209199789752297E-4</c:v>
                </c:pt>
                <c:pt idx="5330" formatCode="General">
                  <c:v>-4.2998017280347297E-4</c:v>
                </c:pt>
                <c:pt idx="5331" formatCode="General">
                  <c:v>-4.08792134326778E-4</c:v>
                </c:pt>
                <c:pt idx="5332" formatCode="General">
                  <c:v>-3.8818987405564898E-4</c:v>
                </c:pt>
                <c:pt idx="5333" formatCode="General">
                  <c:v>-3.6820703471530101E-4</c:v>
                </c:pt>
                <c:pt idx="5334" formatCode="General">
                  <c:v>-3.4922915267071E-4</c:v>
                </c:pt>
                <c:pt idx="5335" formatCode="General">
                  <c:v>-3.3087353265252297E-4</c:v>
                </c:pt>
                <c:pt idx="5336" formatCode="General">
                  <c:v>-3.1338307364655303E-4</c:v>
                </c:pt>
                <c:pt idx="5337" formatCode="General">
                  <c:v>-2.9692526648836801E-4</c:v>
                </c:pt>
                <c:pt idx="5338" formatCode="General">
                  <c:v>-2.8084472823698703E-4</c:v>
                </c:pt>
                <c:pt idx="5339" formatCode="General">
                  <c:v>-2.6559799918936602E-4</c:v>
                </c:pt>
                <c:pt idx="5340" formatCode="General">
                  <c:v>-2.51566662183067E-4</c:v>
                </c:pt>
                <c:pt idx="5341" formatCode="General">
                  <c:v>-2.38144659813534E-4</c:v>
                </c:pt>
                <c:pt idx="5342" formatCode="General">
                  <c:v>-2.2553388493113199E-4</c:v>
                </c:pt>
                <c:pt idx="5343" formatCode="General">
                  <c:v>-2.1401742204255099E-4</c:v>
                </c:pt>
                <c:pt idx="5344" formatCode="General">
                  <c:v>-2.0311764113704799E-4</c:v>
                </c:pt>
                <c:pt idx="5345" formatCode="General">
                  <c:v>-1.9281790137903399E-4</c:v>
                </c:pt>
                <c:pt idx="5346" formatCode="General">
                  <c:v>-1.8328765437626199E-4</c:v>
                </c:pt>
                <c:pt idx="5347" formatCode="General">
                  <c:v>-1.7459156619180501E-4</c:v>
                </c:pt>
                <c:pt idx="5348" formatCode="General">
                  <c:v>-1.6671943444768401E-4</c:v>
                </c:pt>
                <c:pt idx="5349" formatCode="General">
                  <c:v>-1.59553121326913E-4</c:v>
                </c:pt>
                <c:pt idx="5350" formatCode="General">
                  <c:v>-1.5319624321155601E-4</c:v>
                </c:pt>
                <c:pt idx="5351" formatCode="General">
                  <c:v>-1.47553543109161E-4</c:v>
                </c:pt>
                <c:pt idx="5352" formatCode="General">
                  <c:v>-1.4273181821217499E-4</c:v>
                </c:pt>
                <c:pt idx="5353" formatCode="General">
                  <c:v>-1.38829622111709E-4</c:v>
                </c:pt>
                <c:pt idx="5354" formatCode="General">
                  <c:v>-1.3583840686686599E-4</c:v>
                </c:pt>
                <c:pt idx="5355" formatCode="General">
                  <c:v>-1.33579369827446E-4</c:v>
                </c:pt>
                <c:pt idx="5356" formatCode="General">
                  <c:v>-1.3180934729314399E-4</c:v>
                </c:pt>
                <c:pt idx="5357" formatCode="General">
                  <c:v>-1.30821816215919E-4</c:v>
                </c:pt>
                <c:pt idx="5358" formatCode="General">
                  <c:v>-1.3063735985549801E-4</c:v>
                </c:pt>
                <c:pt idx="5359" formatCode="General">
                  <c:v>-1.31355701011759E-4</c:v>
                </c:pt>
                <c:pt idx="5360" formatCode="General">
                  <c:v>-1.3291309651205599E-4</c:v>
                </c:pt>
                <c:pt idx="5361" formatCode="General">
                  <c:v>-1.3505166950577801E-4</c:v>
                </c:pt>
                <c:pt idx="5362" formatCode="General">
                  <c:v>-1.37675122510086E-4</c:v>
                </c:pt>
                <c:pt idx="5363" formatCode="General">
                  <c:v>-1.4112119129164501E-4</c:v>
                </c:pt>
                <c:pt idx="5364" formatCode="General">
                  <c:v>-1.45225597370281E-4</c:v>
                </c:pt>
                <c:pt idx="5365" formatCode="General">
                  <c:v>-1.4998953033423901E-4</c:v>
                </c:pt>
                <c:pt idx="5366" formatCode="General">
                  <c:v>-1.5564520902609899E-4</c:v>
                </c:pt>
                <c:pt idx="5367" formatCode="General">
                  <c:v>-1.6183191271535501E-4</c:v>
                </c:pt>
                <c:pt idx="5368" formatCode="General">
                  <c:v>-1.68573471499661E-4</c:v>
                </c:pt>
                <c:pt idx="5369" formatCode="General">
                  <c:v>-1.76177751680525E-4</c:v>
                </c:pt>
                <c:pt idx="5370" formatCode="General">
                  <c:v>-1.8459544286787501E-4</c:v>
                </c:pt>
                <c:pt idx="5371" formatCode="General">
                  <c:v>-1.9340651583360399E-4</c:v>
                </c:pt>
                <c:pt idx="5372" formatCode="General">
                  <c:v>-2.02669600240825E-4</c:v>
                </c:pt>
                <c:pt idx="5373" formatCode="General">
                  <c:v>-2.12579035074657E-4</c:v>
                </c:pt>
                <c:pt idx="5374" formatCode="General">
                  <c:v>-2.2295443990033101E-4</c:v>
                </c:pt>
                <c:pt idx="5375" formatCode="General">
                  <c:v>-2.33785962929605E-4</c:v>
                </c:pt>
                <c:pt idx="5376" formatCode="General">
                  <c:v>-2.4528889246058598E-4</c:v>
                </c:pt>
                <c:pt idx="5377" formatCode="General">
                  <c:v>-2.57382168254049E-4</c:v>
                </c:pt>
                <c:pt idx="5378" formatCode="General">
                  <c:v>-2.6971112014915197E-4</c:v>
                </c:pt>
                <c:pt idx="5379" formatCode="General">
                  <c:v>-2.82575320340154E-4</c:v>
                </c:pt>
                <c:pt idx="5380" formatCode="General">
                  <c:v>-2.9629741363692202E-4</c:v>
                </c:pt>
                <c:pt idx="5381" formatCode="General">
                  <c:v>-3.1009079244444498E-4</c:v>
                </c:pt>
                <c:pt idx="5382" formatCode="General">
                  <c:v>-3.2430344812519203E-4</c:v>
                </c:pt>
                <c:pt idx="5383" formatCode="General">
                  <c:v>-3.3942086985842802E-4</c:v>
                </c:pt>
                <c:pt idx="5384" formatCode="General">
                  <c:v>-3.5470872668966598E-4</c:v>
                </c:pt>
                <c:pt idx="5385" formatCode="General">
                  <c:v>-3.7027985373854302E-4</c:v>
                </c:pt>
                <c:pt idx="5386" formatCode="General">
                  <c:v>-3.86410107413985E-4</c:v>
                </c:pt>
                <c:pt idx="5387" formatCode="General">
                  <c:v>-4.0266429627895499E-4</c:v>
                </c:pt>
                <c:pt idx="5388" formatCode="General">
                  <c:v>-4.1932899215092702E-4</c:v>
                </c:pt>
                <c:pt idx="5389" formatCode="General">
                  <c:v>-4.3648295577372798E-4</c:v>
                </c:pt>
                <c:pt idx="5390" formatCode="General">
                  <c:v>-4.5362825880922598E-4</c:v>
                </c:pt>
                <c:pt idx="5391" formatCode="General">
                  <c:v>-4.7117165983248102E-4</c:v>
                </c:pt>
                <c:pt idx="5392" formatCode="General">
                  <c:v>-4.8930857176579599E-4</c:v>
                </c:pt>
                <c:pt idx="5393" formatCode="General">
                  <c:v>-5.0748828385156395E-4</c:v>
                </c:pt>
                <c:pt idx="5394" formatCode="General">
                  <c:v>-5.2582534545157604E-4</c:v>
                </c:pt>
                <c:pt idx="5395" formatCode="General">
                  <c:v>-5.4471594267804704E-4</c:v>
                </c:pt>
                <c:pt idx="5396" formatCode="General">
                  <c:v>-5.6359276421208296E-4</c:v>
                </c:pt>
                <c:pt idx="5397" formatCode="General">
                  <c:v>-5.8253661919411605E-4</c:v>
                </c:pt>
                <c:pt idx="5398" formatCode="General">
                  <c:v>-6.0166182333179995E-4</c:v>
                </c:pt>
                <c:pt idx="5399" formatCode="General">
                  <c:v>-6.2069355861510205E-4</c:v>
                </c:pt>
                <c:pt idx="5400" formatCode="General">
                  <c:v>-6.3999282022718601E-4</c:v>
                </c:pt>
                <c:pt idx="5401" formatCode="General">
                  <c:v>-6.59439322465464E-4</c:v>
                </c:pt>
                <c:pt idx="5402" formatCode="General">
                  <c:v>-6.7895754286640005E-4</c:v>
                </c:pt>
                <c:pt idx="5403" formatCode="General">
                  <c:v>-6.9870569137309895E-4</c:v>
                </c:pt>
                <c:pt idx="5404" formatCode="General">
                  <c:v>-7.18526325871118E-4</c:v>
                </c:pt>
                <c:pt idx="5405" formatCode="General">
                  <c:v>-7.3803100655573902E-4</c:v>
                </c:pt>
                <c:pt idx="5406" formatCode="General">
                  <c:v>-7.5766599545839196E-4</c:v>
                </c:pt>
                <c:pt idx="5407" formatCode="General">
                  <c:v>-7.7743754963227195E-4</c:v>
                </c:pt>
                <c:pt idx="5408" formatCode="General">
                  <c:v>-7.9713146634760904E-4</c:v>
                </c:pt>
                <c:pt idx="5409" formatCode="General">
                  <c:v>-8.1676528517765103E-4</c:v>
                </c:pt>
                <c:pt idx="5410" formatCode="General">
                  <c:v>-8.3611325302181995E-4</c:v>
                </c:pt>
                <c:pt idx="5411" formatCode="General">
                  <c:v>-8.5545304424614705E-4</c:v>
                </c:pt>
                <c:pt idx="5412" formatCode="General">
                  <c:v>-8.7489473138766796E-4</c:v>
                </c:pt>
                <c:pt idx="5413" formatCode="General">
                  <c:v>-8.9416068230282304E-4</c:v>
                </c:pt>
                <c:pt idx="5414" formatCode="General">
                  <c:v>-9.1313075544479695E-4</c:v>
                </c:pt>
                <c:pt idx="5415" formatCode="General">
                  <c:v>-9.3180394093551899E-4</c:v>
                </c:pt>
                <c:pt idx="5416" formatCode="General">
                  <c:v>-9.5026857935925804E-4</c:v>
                </c:pt>
                <c:pt idx="5417" formatCode="General">
                  <c:v>-9.6843580220288997E-4</c:v>
                </c:pt>
                <c:pt idx="5418" formatCode="General">
                  <c:v>-9.8642704408984593E-4</c:v>
                </c:pt>
                <c:pt idx="5419" formatCode="General">
                  <c:v>-1.0045014561644401E-3</c:v>
                </c:pt>
                <c:pt idx="5420" formatCode="General">
                  <c:v>-1.0224830119345001E-3</c:v>
                </c:pt>
                <c:pt idx="5421" formatCode="General">
                  <c:v>-1.0400181989923399E-3</c:v>
                </c:pt>
                <c:pt idx="5422" formatCode="General">
                  <c:v>-1.0570785147269101E-3</c:v>
                </c:pt>
                <c:pt idx="5423" formatCode="General">
                  <c:v>-1.0738288079533301E-3</c:v>
                </c:pt>
                <c:pt idx="5424" formatCode="General">
                  <c:v>-1.0903001382255399E-3</c:v>
                </c:pt>
                <c:pt idx="5425" formatCode="General">
                  <c:v>-1.1066484707956299E-3</c:v>
                </c:pt>
                <c:pt idx="5426" formatCode="General">
                  <c:v>-1.12243039887504E-3</c:v>
                </c:pt>
                <c:pt idx="5427" formatCode="General">
                  <c:v>-1.13778116290827E-3</c:v>
                </c:pt>
                <c:pt idx="5428" formatCode="General">
                  <c:v>-1.1530934688529001E-3</c:v>
                </c:pt>
                <c:pt idx="5429" formatCode="General">
                  <c:v>-1.16795728893729E-3</c:v>
                </c:pt>
                <c:pt idx="5430" formatCode="General">
                  <c:v>-1.18210395891742E-3</c:v>
                </c:pt>
                <c:pt idx="5431" formatCode="General">
                  <c:v>-1.1959939734429101E-3</c:v>
                </c:pt>
                <c:pt idx="5432" formatCode="General">
                  <c:v>-1.20954944859578E-3</c:v>
                </c:pt>
                <c:pt idx="5433" formatCode="General">
                  <c:v>-1.22226827702452E-3</c:v>
                </c:pt>
                <c:pt idx="5434" formatCode="General">
                  <c:v>-1.2346003961550801E-3</c:v>
                </c:pt>
                <c:pt idx="5435" formatCode="General">
                  <c:v>-1.2467297415722301E-3</c:v>
                </c:pt>
                <c:pt idx="5436" formatCode="General">
                  <c:v>-1.25823778511108E-3</c:v>
                </c:pt>
                <c:pt idx="5437" formatCode="General">
                  <c:v>-1.2693685559110001E-3</c:v>
                </c:pt>
                <c:pt idx="5438" formatCode="General">
                  <c:v>-1.27989683330017E-3</c:v>
                </c:pt>
                <c:pt idx="5439" formatCode="General">
                  <c:v>-1.28960756822936E-3</c:v>
                </c:pt>
                <c:pt idx="5440" formatCode="General">
                  <c:v>-1.2992891351705099E-3</c:v>
                </c:pt>
                <c:pt idx="5441" formatCode="General">
                  <c:v>-1.3085320360307199E-3</c:v>
                </c:pt>
                <c:pt idx="5442" formatCode="General">
                  <c:v>-1.31669360237003E-3</c:v>
                </c:pt>
                <c:pt idx="5443" formatCode="General">
                  <c:v>-1.3242609983383201E-3</c:v>
                </c:pt>
                <c:pt idx="5444" formatCode="General">
                  <c:v>-1.3314092482608301E-3</c:v>
                </c:pt>
                <c:pt idx="5445" formatCode="General">
                  <c:v>-1.3379040892561899E-3</c:v>
                </c:pt>
                <c:pt idx="5446" formatCode="General">
                  <c:v>-1.3438312697827499E-3</c:v>
                </c:pt>
                <c:pt idx="5447" formatCode="General">
                  <c:v>-1.3491555026488001E-3</c:v>
                </c:pt>
                <c:pt idx="5448" formatCode="General">
                  <c:v>-1.3539095008582201E-3</c:v>
                </c:pt>
                <c:pt idx="5449" formatCode="General">
                  <c:v>-1.3582324880361701E-3</c:v>
                </c:pt>
                <c:pt idx="5450" formatCode="General">
                  <c:v>-1.36193854449891E-3</c:v>
                </c:pt>
                <c:pt idx="5451" formatCode="General">
                  <c:v>-1.36487495814143E-3</c:v>
                </c:pt>
                <c:pt idx="5452" formatCode="General">
                  <c:v>-1.36702360960865E-3</c:v>
                </c:pt>
                <c:pt idx="5453" formatCode="General">
                  <c:v>-1.3684914024910801E-3</c:v>
                </c:pt>
                <c:pt idx="5454" formatCode="General">
                  <c:v>-1.3693372355092399E-3</c:v>
                </c:pt>
                <c:pt idx="5455" formatCode="General">
                  <c:v>-1.3695753860211101E-3</c:v>
                </c:pt>
                <c:pt idx="5456" formatCode="General">
                  <c:v>-1.36916921405439E-3</c:v>
                </c:pt>
                <c:pt idx="5457" formatCode="General">
                  <c:v>-1.36795534575162E-3</c:v>
                </c:pt>
                <c:pt idx="5458" formatCode="General">
                  <c:v>-1.36635499662831E-3</c:v>
                </c:pt>
                <c:pt idx="5459" formatCode="General">
                  <c:v>-1.3642270607012699E-3</c:v>
                </c:pt>
                <c:pt idx="5460" formatCode="General">
                  <c:v>-1.3612675332810699E-3</c:v>
                </c:pt>
                <c:pt idx="5461" formatCode="General">
                  <c:v>-1.3576233133920201E-3</c:v>
                </c:pt>
                <c:pt idx="5462" formatCode="General">
                  <c:v>-1.3532133326401301E-3</c:v>
                </c:pt>
                <c:pt idx="5463" formatCode="General">
                  <c:v>-1.3481147507892401E-3</c:v>
                </c:pt>
                <c:pt idx="5464" formatCode="General">
                  <c:v>-1.3422557880482301E-3</c:v>
                </c:pt>
                <c:pt idx="5465" formatCode="General">
                  <c:v>-1.33573644904795E-3</c:v>
                </c:pt>
                <c:pt idx="5466" formatCode="General">
                  <c:v>-1.3288159230508501E-3</c:v>
                </c:pt>
                <c:pt idx="5467" formatCode="General">
                  <c:v>-1.3212335701802999E-3</c:v>
                </c:pt>
                <c:pt idx="5468" formatCode="General">
                  <c:v>-1.3126991670177001E-3</c:v>
                </c:pt>
                <c:pt idx="5469" formatCode="General">
                  <c:v>-1.3035404314885E-3</c:v>
                </c:pt>
                <c:pt idx="5470" formatCode="General">
                  <c:v>-1.2938457804852199E-3</c:v>
                </c:pt>
                <c:pt idx="5471" formatCode="General">
                  <c:v>-1.2831235475946701E-3</c:v>
                </c:pt>
                <c:pt idx="5472" formatCode="General">
                  <c:v>-1.2717963236538101E-3</c:v>
                </c:pt>
                <c:pt idx="5473" formatCode="General">
                  <c:v>-1.2601053144874999E-3</c:v>
                </c:pt>
                <c:pt idx="5474" formatCode="General">
                  <c:v>-1.2477263168736001E-3</c:v>
                </c:pt>
                <c:pt idx="5475" formatCode="General">
                  <c:v>-1.2348289980516701E-3</c:v>
                </c:pt>
                <c:pt idx="5476" formatCode="General">
                  <c:v>-1.2211449548903E-3</c:v>
                </c:pt>
                <c:pt idx="5477" formatCode="General">
                  <c:v>-1.20659709043466E-3</c:v>
                </c:pt>
                <c:pt idx="5478" formatCode="General">
                  <c:v>-1.1915531590481099E-3</c:v>
                </c:pt>
                <c:pt idx="5479" formatCode="General">
                  <c:v>-1.17600224075061E-3</c:v>
                </c:pt>
                <c:pt idx="5480" formatCode="General">
                  <c:v>-1.1598386759634101E-3</c:v>
                </c:pt>
                <c:pt idx="5481" formatCode="General">
                  <c:v>-1.1431208174856201E-3</c:v>
                </c:pt>
                <c:pt idx="5482" formatCode="General">
                  <c:v>-1.1257808998371901E-3</c:v>
                </c:pt>
                <c:pt idx="5483" formatCode="General">
                  <c:v>-1.1077542160842699E-3</c:v>
                </c:pt>
                <c:pt idx="5484" formatCode="General">
                  <c:v>-1.0890710407526101E-3</c:v>
                </c:pt>
                <c:pt idx="5485" formatCode="General">
                  <c:v>-1.0699416765407501E-3</c:v>
                </c:pt>
                <c:pt idx="5486" formatCode="General">
                  <c:v>-1.0502668392331101E-3</c:v>
                </c:pt>
                <c:pt idx="5487" formatCode="General">
                  <c:v>-1.0300299535174601E-3</c:v>
                </c:pt>
                <c:pt idx="5488" formatCode="General">
                  <c:v>-1.0092631288144401E-3</c:v>
                </c:pt>
                <c:pt idx="5489" formatCode="General">
                  <c:v>-9.8788024640943605E-4</c:v>
                </c:pt>
                <c:pt idx="5490" formatCode="General">
                  <c:v>-9.6620720474064399E-4</c:v>
                </c:pt>
                <c:pt idx="5491" formatCode="General">
                  <c:v>-9.4397391184079598E-4</c:v>
                </c:pt>
                <c:pt idx="5492" formatCode="General">
                  <c:v>-9.21166073358218E-4</c:v>
                </c:pt>
                <c:pt idx="5493" formatCode="General">
                  <c:v>-8.9803654244146095E-4</c:v>
                </c:pt>
                <c:pt idx="5494" formatCode="General">
                  <c:v>-8.7425253846738402E-4</c:v>
                </c:pt>
                <c:pt idx="5495" formatCode="General">
                  <c:v>-8.4997490593210004E-4</c:v>
                </c:pt>
                <c:pt idx="5496" formatCode="General">
                  <c:v>-8.2523715623455203E-4</c:v>
                </c:pt>
                <c:pt idx="5497" formatCode="General">
                  <c:v>-8.00173399888839E-4</c:v>
                </c:pt>
                <c:pt idx="5498" formatCode="General">
                  <c:v>-7.7485298629683698E-4</c:v>
                </c:pt>
                <c:pt idx="5499" formatCode="General">
                  <c:v>-7.4907291534725897E-4</c:v>
                </c:pt>
                <c:pt idx="5500" formatCode="General">
                  <c:v>-7.2290888275890197E-4</c:v>
                </c:pt>
                <c:pt idx="5501" formatCode="General">
                  <c:v>-6.9631111682662197E-4</c:v>
                </c:pt>
                <c:pt idx="5502" formatCode="General">
                  <c:v>-6.6956732471210002E-4</c:v>
                </c:pt>
                <c:pt idx="5503" formatCode="General">
                  <c:v>-6.4274081204844405E-4</c:v>
                </c:pt>
                <c:pt idx="5504" formatCode="General">
                  <c:v>-6.15463452976888E-4</c:v>
                </c:pt>
                <c:pt idx="5505" formatCode="General">
                  <c:v>-5.8772124175493403E-4</c:v>
                </c:pt>
                <c:pt idx="5506" formatCode="General">
                  <c:v>-5.5959085751667204E-4</c:v>
                </c:pt>
                <c:pt idx="5507" formatCode="General">
                  <c:v>-5.3118105428497596E-4</c:v>
                </c:pt>
                <c:pt idx="5508" formatCode="General">
                  <c:v>-5.0281648263780798E-4</c:v>
                </c:pt>
                <c:pt idx="5509" formatCode="General">
                  <c:v>-4.7429799890460897E-4</c:v>
                </c:pt>
                <c:pt idx="5510" formatCode="General">
                  <c:v>-4.4541011313131701E-4</c:v>
                </c:pt>
                <c:pt idx="5511" formatCode="General">
                  <c:v>-4.1662533953476299E-4</c:v>
                </c:pt>
                <c:pt idx="5512" formatCode="General">
                  <c:v>-3.8763780685622103E-4</c:v>
                </c:pt>
                <c:pt idx="5513" formatCode="General">
                  <c:v>-3.5820593496684603E-4</c:v>
                </c:pt>
                <c:pt idx="5514" formatCode="General">
                  <c:v>-3.2879051347098099E-4</c:v>
                </c:pt>
                <c:pt idx="5515" formatCode="General">
                  <c:v>-2.9926012753401702E-4</c:v>
                </c:pt>
                <c:pt idx="5516" formatCode="General">
                  <c:v>-2.6980805990808399E-4</c:v>
                </c:pt>
                <c:pt idx="5517" formatCode="General">
                  <c:v>-2.4033305563873301E-4</c:v>
                </c:pt>
                <c:pt idx="5518" formatCode="General">
                  <c:v>-2.1055218215991099E-4</c:v>
                </c:pt>
                <c:pt idx="5519" formatCode="General">
                  <c:v>-1.80797222024856E-4</c:v>
                </c:pt>
                <c:pt idx="5520" formatCode="General">
                  <c:v>-1.5111158829062799E-4</c:v>
                </c:pt>
                <c:pt idx="5521" formatCode="General">
                  <c:v>-1.21772789153828E-4</c:v>
                </c:pt>
                <c:pt idx="5522">
                  <c:v>-9.2480289587774695E-5</c:v>
                </c:pt>
                <c:pt idx="5523">
                  <c:v>-6.3102557208924394E-5</c:v>
                </c:pt>
                <c:pt idx="5524">
                  <c:v>-3.3998610130431003E-5</c:v>
                </c:pt>
                <c:pt idx="5525">
                  <c:v>-4.9698236273776197E-6</c:v>
                </c:pt>
                <c:pt idx="5526">
                  <c:v>2.3970756925587298E-5</c:v>
                </c:pt>
                <c:pt idx="5527">
                  <c:v>5.2852795039922902E-5</c:v>
                </c:pt>
                <c:pt idx="5528">
                  <c:v>8.1337402661368099E-5</c:v>
                </c:pt>
                <c:pt idx="5529" formatCode="General">
                  <c:v>1.09387799483234E-4</c:v>
                </c:pt>
                <c:pt idx="5530" formatCode="General">
                  <c:v>1.37447469943751E-4</c:v>
                </c:pt>
                <c:pt idx="5531" formatCode="General">
                  <c:v>1.65377489420432E-4</c:v>
                </c:pt>
                <c:pt idx="5532" formatCode="General">
                  <c:v>1.92905927805242E-4</c:v>
                </c:pt>
                <c:pt idx="5533" formatCode="General">
                  <c:v>2.1995461472523801E-4</c:v>
                </c:pt>
                <c:pt idx="5534" formatCode="General">
                  <c:v>2.4675231388863301E-4</c:v>
                </c:pt>
                <c:pt idx="5535" formatCode="General">
                  <c:v>2.7335573605210802E-4</c:v>
                </c:pt>
                <c:pt idx="5536" formatCode="General">
                  <c:v>2.9940010135395698E-4</c:v>
                </c:pt>
                <c:pt idx="5537" formatCode="General">
                  <c:v>3.24846225546119E-4</c:v>
                </c:pt>
                <c:pt idx="5538" formatCode="General">
                  <c:v>3.5001269146350502E-4</c:v>
                </c:pt>
                <c:pt idx="5539" formatCode="General">
                  <c:v>3.7479030585287401E-4</c:v>
                </c:pt>
                <c:pt idx="5540" formatCode="General">
                  <c:v>3.9931092608637701E-4</c:v>
                </c:pt>
                <c:pt idx="5541" formatCode="General">
                  <c:v>4.23432573099464E-4</c:v>
                </c:pt>
                <c:pt idx="5542" formatCode="General">
                  <c:v>4.4669748020876698E-4</c:v>
                </c:pt>
                <c:pt idx="5543" formatCode="General">
                  <c:v>4.69385384066577E-4</c:v>
                </c:pt>
                <c:pt idx="5544" formatCode="General">
                  <c:v>4.9158899756074305E-4</c:v>
                </c:pt>
                <c:pt idx="5545" formatCode="General">
                  <c:v>5.1345823685576596E-4</c:v>
                </c:pt>
                <c:pt idx="5546" formatCode="General">
                  <c:v>5.3443754162549296E-4</c:v>
                </c:pt>
                <c:pt idx="5547" formatCode="General">
                  <c:v>5.5455521502906105E-4</c:v>
                </c:pt>
                <c:pt idx="5548" formatCode="General">
                  <c:v>5.7436411766346497E-4</c:v>
                </c:pt>
                <c:pt idx="5549" formatCode="General">
                  <c:v>5.9350108574107599E-4</c:v>
                </c:pt>
                <c:pt idx="5550" formatCode="General">
                  <c:v>6.1195508461964405E-4</c:v>
                </c:pt>
                <c:pt idx="5551" formatCode="General">
                  <c:v>6.2961574513662301E-4</c:v>
                </c:pt>
                <c:pt idx="5552" formatCode="General">
                  <c:v>6.4641372832415997E-4</c:v>
                </c:pt>
                <c:pt idx="5553" formatCode="General">
                  <c:v>6.6257085072420605E-4</c:v>
                </c:pt>
                <c:pt idx="5554" formatCode="General">
                  <c:v>6.7806321177781698E-4</c:v>
                </c:pt>
                <c:pt idx="5555" formatCode="General">
                  <c:v>6.9294766958083204E-4</c:v>
                </c:pt>
                <c:pt idx="5556" formatCode="General">
                  <c:v>7.0670907096616602E-4</c:v>
                </c:pt>
                <c:pt idx="5557" formatCode="General">
                  <c:v>7.1957167086084703E-4</c:v>
                </c:pt>
                <c:pt idx="5558" formatCode="General">
                  <c:v>7.3201371269272298E-4</c:v>
                </c:pt>
                <c:pt idx="5559" formatCode="General">
                  <c:v>7.4336228150633497E-4</c:v>
                </c:pt>
                <c:pt idx="5560" formatCode="General">
                  <c:v>7.5366013898101698E-4</c:v>
                </c:pt>
                <c:pt idx="5561" formatCode="General">
                  <c:v>7.63284941306975E-4</c:v>
                </c:pt>
                <c:pt idx="5562" formatCode="General">
                  <c:v>7.7230983772270598E-4</c:v>
                </c:pt>
                <c:pt idx="5563" formatCode="General">
                  <c:v>7.8022715099664898E-4</c:v>
                </c:pt>
                <c:pt idx="5564" formatCode="General">
                  <c:v>7.8695633224886102E-4</c:v>
                </c:pt>
                <c:pt idx="5565" formatCode="General">
                  <c:v>7.9275562541235203E-4</c:v>
                </c:pt>
                <c:pt idx="5566" formatCode="General">
                  <c:v>7.9750499693761903E-4</c:v>
                </c:pt>
                <c:pt idx="5567" formatCode="General">
                  <c:v>8.0157412860376695E-4</c:v>
                </c:pt>
                <c:pt idx="5568" formatCode="General">
                  <c:v>8.0461547824929602E-4</c:v>
                </c:pt>
                <c:pt idx="5569" formatCode="General">
                  <c:v>8.0635080557010905E-4</c:v>
                </c:pt>
                <c:pt idx="5570" formatCode="General">
                  <c:v>8.0722868206632497E-4</c:v>
                </c:pt>
                <c:pt idx="5571" formatCode="General">
                  <c:v>8.07196137196172E-4</c:v>
                </c:pt>
                <c:pt idx="5572" formatCode="General">
                  <c:v>8.0626163144386699E-4</c:v>
                </c:pt>
                <c:pt idx="5573" formatCode="General">
                  <c:v>8.0402133269589701E-4</c:v>
                </c:pt>
                <c:pt idx="5574" formatCode="General">
                  <c:v>8.0067619832466805E-4</c:v>
                </c:pt>
                <c:pt idx="5575" formatCode="General">
                  <c:v>7.9662981014355704E-4</c:v>
                </c:pt>
                <c:pt idx="5576" formatCode="General">
                  <c:v>7.9130341809476598E-4</c:v>
                </c:pt>
                <c:pt idx="5577" formatCode="General">
                  <c:v>7.8469185956482601E-4</c:v>
                </c:pt>
                <c:pt idx="5578" formatCode="General">
                  <c:v>7.7703189052423397E-4</c:v>
                </c:pt>
                <c:pt idx="5579" formatCode="General">
                  <c:v>7.6826491007706205E-4</c:v>
                </c:pt>
                <c:pt idx="5580" formatCode="General">
                  <c:v>7.58418597038844E-4</c:v>
                </c:pt>
                <c:pt idx="5581" formatCode="General">
                  <c:v>7.4737704019704504E-4</c:v>
                </c:pt>
                <c:pt idx="5582" formatCode="General">
                  <c:v>7.3535074744479297E-4</c:v>
                </c:pt>
                <c:pt idx="5583" formatCode="General">
                  <c:v>7.2225703991704603E-4</c:v>
                </c:pt>
                <c:pt idx="5584" formatCode="General">
                  <c:v>7.0778452487794898E-4</c:v>
                </c:pt>
                <c:pt idx="5585" formatCode="General">
                  <c:v>6.9235111551314897E-4</c:v>
                </c:pt>
                <c:pt idx="5586" formatCode="General">
                  <c:v>6.7591925618468195E-4</c:v>
                </c:pt>
                <c:pt idx="5587" formatCode="General">
                  <c:v>6.5818659154063305E-4</c:v>
                </c:pt>
                <c:pt idx="5588" formatCode="General">
                  <c:v>6.3923419167949305E-4</c:v>
                </c:pt>
                <c:pt idx="5589" formatCode="General">
                  <c:v>6.1922014866777001E-4</c:v>
                </c:pt>
                <c:pt idx="5590" formatCode="General">
                  <c:v>5.9800115287271202E-4</c:v>
                </c:pt>
                <c:pt idx="5591" formatCode="General">
                  <c:v>5.7543762325020702E-4</c:v>
                </c:pt>
                <c:pt idx="5592" formatCode="General">
                  <c:v>5.5165951721490895E-4</c:v>
                </c:pt>
                <c:pt idx="5593" formatCode="General">
                  <c:v>5.2696480483915397E-4</c:v>
                </c:pt>
                <c:pt idx="5594" formatCode="General">
                  <c:v>5.01062433842457E-4</c:v>
                </c:pt>
                <c:pt idx="5595" formatCode="General">
                  <c:v>4.7390623656950299E-4</c:v>
                </c:pt>
                <c:pt idx="5596" formatCode="General">
                  <c:v>4.4581177683935598E-4</c:v>
                </c:pt>
                <c:pt idx="5597" formatCode="General">
                  <c:v>4.1669375039786401E-4</c:v>
                </c:pt>
                <c:pt idx="5598" formatCode="General">
                  <c:v>3.8630716118717701E-4</c:v>
                </c:pt>
                <c:pt idx="5599" formatCode="General">
                  <c:v>3.54548603339878E-4</c:v>
                </c:pt>
                <c:pt idx="5600" formatCode="General">
                  <c:v>3.21663168177583E-4</c:v>
                </c:pt>
                <c:pt idx="5601" formatCode="General">
                  <c:v>2.8762531280397002E-4</c:v>
                </c:pt>
                <c:pt idx="5602" formatCode="General">
                  <c:v>2.5263055832690299E-4</c:v>
                </c:pt>
                <c:pt idx="5603" formatCode="General">
                  <c:v>2.16475705434188E-4</c:v>
                </c:pt>
                <c:pt idx="5604" formatCode="General">
                  <c:v>1.7913664990562E-4</c:v>
                </c:pt>
                <c:pt idx="5605" formatCode="General">
                  <c:v>1.40766043386791E-4</c:v>
                </c:pt>
                <c:pt idx="5606" formatCode="General">
                  <c:v>1.01309116548239E-4</c:v>
                </c:pt>
                <c:pt idx="5607">
                  <c:v>6.06852289294363E-5</c:v>
                </c:pt>
                <c:pt idx="5608">
                  <c:v>1.9073973064167001E-5</c:v>
                </c:pt>
                <c:pt idx="5609">
                  <c:v>-2.3604350312591499E-5</c:v>
                </c:pt>
                <c:pt idx="5610">
                  <c:v>-6.7528547449012305E-5</c:v>
                </c:pt>
                <c:pt idx="5611" formatCode="General">
                  <c:v>-1.12351136797336E-4</c:v>
                </c:pt>
                <c:pt idx="5612" formatCode="General">
                  <c:v>-1.5826296724942701E-4</c:v>
                </c:pt>
                <c:pt idx="5613" formatCode="General">
                  <c:v>-2.0534278691201199E-4</c:v>
                </c:pt>
                <c:pt idx="5614" formatCode="General">
                  <c:v>-2.5338374005736498E-4</c:v>
                </c:pt>
                <c:pt idx="5615" formatCode="General">
                  <c:v>-3.0245797446389001E-4</c:v>
                </c:pt>
                <c:pt idx="5616" formatCode="General">
                  <c:v>-3.52704978883871E-4</c:v>
                </c:pt>
                <c:pt idx="5617" formatCode="General">
                  <c:v>-4.0368545750875498E-4</c:v>
                </c:pt>
                <c:pt idx="5618" formatCode="General">
                  <c:v>-4.5553493399672301E-4</c:v>
                </c:pt>
                <c:pt idx="5619" formatCode="General">
                  <c:v>-5.0839791894819299E-4</c:v>
                </c:pt>
                <c:pt idx="5620" formatCode="General">
                  <c:v>-5.6231049171281001E-4</c:v>
                </c:pt>
                <c:pt idx="5621" formatCode="General">
                  <c:v>-6.1736324047528498E-4</c:v>
                </c:pt>
                <c:pt idx="5622" formatCode="General">
                  <c:v>-6.7306663475362699E-4</c:v>
                </c:pt>
                <c:pt idx="5623" formatCode="General">
                  <c:v>-7.2945361379430002E-4</c:v>
                </c:pt>
                <c:pt idx="5624" formatCode="General">
                  <c:v>-7.8686467908649404E-4</c:v>
                </c:pt>
                <c:pt idx="5625" formatCode="General">
                  <c:v>-8.4537480459252398E-4</c:v>
                </c:pt>
                <c:pt idx="5626" formatCode="General">
                  <c:v>-9.0455087569218701E-4</c:v>
                </c:pt>
                <c:pt idx="5627" formatCode="General">
                  <c:v>-9.64508192223577E-4</c:v>
                </c:pt>
                <c:pt idx="5628" formatCode="General">
                  <c:v>-1.02538669960325E-3</c:v>
                </c:pt>
                <c:pt idx="5629" formatCode="General">
                  <c:v>-1.08692867781376E-3</c:v>
                </c:pt>
                <c:pt idx="5630" formatCode="General">
                  <c:v>-1.1492102904689099E-3</c:v>
                </c:pt>
                <c:pt idx="5631" formatCode="General">
                  <c:v>-1.2124883708773699E-3</c:v>
                </c:pt>
                <c:pt idx="5632" formatCode="General">
                  <c:v>-1.27644027969167E-3</c:v>
                </c:pt>
                <c:pt idx="5633" formatCode="General">
                  <c:v>-1.3408540059753199E-3</c:v>
                </c:pt>
                <c:pt idx="5634" formatCode="General">
                  <c:v>-1.40587107786763E-3</c:v>
                </c:pt>
                <c:pt idx="5635" formatCode="General">
                  <c:v>-1.4716200760749999E-3</c:v>
                </c:pt>
                <c:pt idx="5636" formatCode="General">
                  <c:v>-1.53821786128647E-3</c:v>
                </c:pt>
                <c:pt idx="5637" formatCode="General">
                  <c:v>-1.60533363907227E-3</c:v>
                </c:pt>
                <c:pt idx="5638" formatCode="General">
                  <c:v>-1.67306227913558E-3</c:v>
                </c:pt>
                <c:pt idx="5639" formatCode="General">
                  <c:v>-1.74153046712223E-3</c:v>
                </c:pt>
                <c:pt idx="5640" formatCode="General">
                  <c:v>-1.8104938867986901E-3</c:v>
                </c:pt>
                <c:pt idx="5641" formatCode="General">
                  <c:v>-1.8798188295402901E-3</c:v>
                </c:pt>
                <c:pt idx="5642" formatCode="General">
                  <c:v>-1.9496345338291701E-3</c:v>
                </c:pt>
                <c:pt idx="5643" formatCode="General">
                  <c:v>-2.0199682462511202E-3</c:v>
                </c:pt>
                <c:pt idx="5644" formatCode="General">
                  <c:v>-2.0910267846220901E-3</c:v>
                </c:pt>
                <c:pt idx="5645" formatCode="General">
                  <c:v>-2.1625189140663799E-3</c:v>
                </c:pt>
                <c:pt idx="5646" formatCode="General">
                  <c:v>-2.2342396677566402E-3</c:v>
                </c:pt>
                <c:pt idx="5647" formatCode="General">
                  <c:v>-2.3064677091675701E-3</c:v>
                </c:pt>
                <c:pt idx="5648" formatCode="General">
                  <c:v>-2.3788445564232102E-3</c:v>
                </c:pt>
                <c:pt idx="5649" formatCode="General">
                  <c:v>-2.45148459315714E-3</c:v>
                </c:pt>
                <c:pt idx="5650" formatCode="General">
                  <c:v>-2.5246671528400899E-3</c:v>
                </c:pt>
                <c:pt idx="5651" formatCode="General">
                  <c:v>-2.5982751818051002E-3</c:v>
                </c:pt>
                <c:pt idx="5652" formatCode="General">
                  <c:v>-2.6723073852104899E-3</c:v>
                </c:pt>
                <c:pt idx="5653" formatCode="General">
                  <c:v>-2.74658493471386E-3</c:v>
                </c:pt>
                <c:pt idx="5654" formatCode="General">
                  <c:v>-2.8207484327901901E-3</c:v>
                </c:pt>
                <c:pt idx="5655" formatCode="General">
                  <c:v>-2.8950987989067901E-3</c:v>
                </c:pt>
                <c:pt idx="5656" formatCode="General">
                  <c:v>-2.9698126411586202E-3</c:v>
                </c:pt>
                <c:pt idx="5657" formatCode="General">
                  <c:v>-3.0446708949794302E-3</c:v>
                </c:pt>
                <c:pt idx="5658" formatCode="General">
                  <c:v>-3.1196840897647999E-3</c:v>
                </c:pt>
                <c:pt idx="5659" formatCode="General">
                  <c:v>-3.1946888206178898E-3</c:v>
                </c:pt>
                <c:pt idx="5660" formatCode="General">
                  <c:v>-3.2697778158327002E-3</c:v>
                </c:pt>
                <c:pt idx="5661" formatCode="General">
                  <c:v>-3.3450723399043899E-3</c:v>
                </c:pt>
                <c:pt idx="5662" formatCode="General">
                  <c:v>-3.4204720927668501E-3</c:v>
                </c:pt>
                <c:pt idx="5663" formatCode="General">
                  <c:v>-3.49583083443019E-3</c:v>
                </c:pt>
                <c:pt idx="5664" formatCode="General">
                  <c:v>-3.5709320796897901E-3</c:v>
                </c:pt>
                <c:pt idx="5665" formatCode="General">
                  <c:v>-3.6461988616996398E-3</c:v>
                </c:pt>
                <c:pt idx="5666" formatCode="General">
                  <c:v>-3.72157916075178E-3</c:v>
                </c:pt>
                <c:pt idx="5667" formatCode="General">
                  <c:v>-3.7968144939460901E-3</c:v>
                </c:pt>
                <c:pt idx="5668" formatCode="General">
                  <c:v>-3.8718996160333999E-3</c:v>
                </c:pt>
                <c:pt idx="5669" formatCode="General">
                  <c:v>-3.9467771086326396E-3</c:v>
                </c:pt>
                <c:pt idx="5670" formatCode="General">
                  <c:v>-4.0213748753727798E-3</c:v>
                </c:pt>
                <c:pt idx="5671" formatCode="General">
                  <c:v>-4.0957556416197204E-3</c:v>
                </c:pt>
                <c:pt idx="5672" formatCode="General">
                  <c:v>-4.1701792496848904E-3</c:v>
                </c:pt>
                <c:pt idx="5673" formatCode="General">
                  <c:v>-4.2443496330238396E-3</c:v>
                </c:pt>
                <c:pt idx="5674" formatCode="General">
                  <c:v>-4.31816289836071E-3</c:v>
                </c:pt>
                <c:pt idx="5675" formatCode="General">
                  <c:v>-4.39184220508164E-3</c:v>
                </c:pt>
                <c:pt idx="5676" formatCode="General">
                  <c:v>-4.4650145502131804E-3</c:v>
                </c:pt>
                <c:pt idx="5677" formatCode="General">
                  <c:v>-4.5377826154644604E-3</c:v>
                </c:pt>
                <c:pt idx="5678" formatCode="General">
                  <c:v>-4.6104980444031203E-3</c:v>
                </c:pt>
                <c:pt idx="5679" formatCode="General">
                  <c:v>-4.6827967899947601E-3</c:v>
                </c:pt>
                <c:pt idx="5680" formatCode="General">
                  <c:v>-4.7548766240990701E-3</c:v>
                </c:pt>
                <c:pt idx="5681" formatCode="General">
                  <c:v>-4.8265083562092498E-3</c:v>
                </c:pt>
                <c:pt idx="5682" formatCode="General">
                  <c:v>-4.8974586890588104E-3</c:v>
                </c:pt>
                <c:pt idx="5683" formatCode="General">
                  <c:v>-4.9680041183403096E-3</c:v>
                </c:pt>
                <c:pt idx="5684" formatCode="General">
                  <c:v>-5.0381421437242502E-3</c:v>
                </c:pt>
                <c:pt idx="5685" formatCode="General">
                  <c:v>-5.1077904893098098E-3</c:v>
                </c:pt>
                <c:pt idx="5686" formatCode="General">
                  <c:v>-5.1769930220951898E-3</c:v>
                </c:pt>
                <c:pt idx="5687" formatCode="General">
                  <c:v>-5.2458766617783197E-3</c:v>
                </c:pt>
                <c:pt idx="5688" formatCode="General">
                  <c:v>-5.3140877089350403E-3</c:v>
                </c:pt>
                <c:pt idx="5689" formatCode="General">
                  <c:v>-5.3816860945243199E-3</c:v>
                </c:pt>
                <c:pt idx="5690" formatCode="General">
                  <c:v>-5.4487886880379699E-3</c:v>
                </c:pt>
                <c:pt idx="5691" formatCode="General">
                  <c:v>-5.5151143506417697E-3</c:v>
                </c:pt>
                <c:pt idx="5692" formatCode="General">
                  <c:v>-5.5807028912738497E-3</c:v>
                </c:pt>
                <c:pt idx="5693" formatCode="General">
                  <c:v>-5.6457292310384396E-3</c:v>
                </c:pt>
                <c:pt idx="5694" formatCode="General">
                  <c:v>-5.7103429224966903E-3</c:v>
                </c:pt>
                <c:pt idx="5695" formatCode="General">
                  <c:v>-5.7743696857918301E-3</c:v>
                </c:pt>
                <c:pt idx="5696" formatCode="General">
                  <c:v>-5.8376539616350103E-3</c:v>
                </c:pt>
                <c:pt idx="5697" formatCode="General">
                  <c:v>-5.9000347312950499E-3</c:v>
                </c:pt>
                <c:pt idx="5698" formatCode="General">
                  <c:v>-5.9616986432398803E-3</c:v>
                </c:pt>
                <c:pt idx="5699" formatCode="General">
                  <c:v>-6.0228547582360497E-3</c:v>
                </c:pt>
                <c:pt idx="5700" formatCode="General">
                  <c:v>-6.0832565492619202E-3</c:v>
                </c:pt>
                <c:pt idx="5701" formatCode="General">
                  <c:v>-6.1428365199935001E-3</c:v>
                </c:pt>
                <c:pt idx="5702" formatCode="General">
                  <c:v>-6.2015439976083799E-3</c:v>
                </c:pt>
                <c:pt idx="5703" formatCode="General">
                  <c:v>-6.2595631189412502E-3</c:v>
                </c:pt>
                <c:pt idx="5704" formatCode="General">
                  <c:v>-6.31691706623969E-3</c:v>
                </c:pt>
                <c:pt idx="5705" formatCode="General">
                  <c:v>-6.3734855280383699E-3</c:v>
                </c:pt>
                <c:pt idx="5706" formatCode="General">
                  <c:v>-6.4291766334875003E-3</c:v>
                </c:pt>
                <c:pt idx="5707" formatCode="General">
                  <c:v>-6.4839104255136996E-3</c:v>
                </c:pt>
                <c:pt idx="5708" formatCode="General">
                  <c:v>-6.5379190573666198E-3</c:v>
                </c:pt>
                <c:pt idx="5709" formatCode="General">
                  <c:v>-6.5911287049176901E-3</c:v>
                </c:pt>
                <c:pt idx="5710" formatCode="General">
                  <c:v>-6.6436041819305097E-3</c:v>
                </c:pt>
                <c:pt idx="5711" formatCode="General">
                  <c:v>-6.69533451677425E-3</c:v>
                </c:pt>
                <c:pt idx="5712" formatCode="General">
                  <c:v>-6.7459456208905201E-3</c:v>
                </c:pt>
                <c:pt idx="5713" formatCode="General">
                  <c:v>-6.7954097216435102E-3</c:v>
                </c:pt>
                <c:pt idx="5714" formatCode="General">
                  <c:v>-6.8442207840598698E-3</c:v>
                </c:pt>
                <c:pt idx="5715" formatCode="General">
                  <c:v>-6.8922358583964798E-3</c:v>
                </c:pt>
                <c:pt idx="5716" formatCode="General">
                  <c:v>-6.9392144340736E-3</c:v>
                </c:pt>
                <c:pt idx="5717" formatCode="General">
                  <c:v>-6.9852586692251296E-3</c:v>
                </c:pt>
                <c:pt idx="5718" formatCode="General">
                  <c:v>-7.0302767250854398E-3</c:v>
                </c:pt>
                <c:pt idx="5719" formatCode="General">
                  <c:v>-7.0744703466320003E-3</c:v>
                </c:pt>
                <c:pt idx="5720" formatCode="General">
                  <c:v>-7.1179812894850997E-3</c:v>
                </c:pt>
                <c:pt idx="5721" formatCode="General">
                  <c:v>-7.1605771590044403E-3</c:v>
                </c:pt>
                <c:pt idx="5722" formatCode="General">
                  <c:v>-7.2020966914069602E-3</c:v>
                </c:pt>
                <c:pt idx="5723" formatCode="General">
                  <c:v>-7.2425688983656497E-3</c:v>
                </c:pt>
                <c:pt idx="5724" formatCode="General">
                  <c:v>-7.2821067049949097E-3</c:v>
                </c:pt>
                <c:pt idx="5725" formatCode="General">
                  <c:v>-7.3209352617960499E-3</c:v>
                </c:pt>
                <c:pt idx="5726" formatCode="General">
                  <c:v>-7.35864584962351E-3</c:v>
                </c:pt>
                <c:pt idx="5727" formatCode="General">
                  <c:v>-7.3953329293666202E-3</c:v>
                </c:pt>
                <c:pt idx="5728" formatCode="General">
                  <c:v>-7.4314777990547301E-3</c:v>
                </c:pt>
                <c:pt idx="5729" formatCode="General">
                  <c:v>-7.4665856535024097E-3</c:v>
                </c:pt>
                <c:pt idx="5730" formatCode="General">
                  <c:v>-7.5004321248615599E-3</c:v>
                </c:pt>
                <c:pt idx="5731" formatCode="General">
                  <c:v>-7.5333340298316702E-3</c:v>
                </c:pt>
                <c:pt idx="5732" formatCode="General">
                  <c:v>-7.5653434325719101E-3</c:v>
                </c:pt>
                <c:pt idx="5733" formatCode="General">
                  <c:v>-7.5965883597841396E-3</c:v>
                </c:pt>
                <c:pt idx="5734" formatCode="General">
                  <c:v>-7.6268465622739102E-3</c:v>
                </c:pt>
                <c:pt idx="5735" formatCode="General">
                  <c:v>-7.6559893527043303E-3</c:v>
                </c:pt>
                <c:pt idx="5736" formatCode="General">
                  <c:v>-7.6842469948187704E-3</c:v>
                </c:pt>
                <c:pt idx="5737" formatCode="General">
                  <c:v>-7.7117180197600896E-3</c:v>
                </c:pt>
                <c:pt idx="5738" formatCode="General">
                  <c:v>-7.7382303132476097E-3</c:v>
                </c:pt>
                <c:pt idx="5739" formatCode="General">
                  <c:v>-7.7638259459913202E-3</c:v>
                </c:pt>
                <c:pt idx="5740" formatCode="General">
                  <c:v>-7.7886497885829697E-3</c:v>
                </c:pt>
                <c:pt idx="5741" formatCode="General">
                  <c:v>-7.8124083312658202E-3</c:v>
                </c:pt>
                <c:pt idx="5742" formatCode="General">
                  <c:v>-7.8350370079505703E-3</c:v>
                </c:pt>
                <c:pt idx="5743" formatCode="General">
                  <c:v>-7.8567090458369192E-3</c:v>
                </c:pt>
                <c:pt idx="5744" formatCode="General">
                  <c:v>-7.8776176146438393E-3</c:v>
                </c:pt>
                <c:pt idx="5745" formatCode="General">
                  <c:v>-7.8976538477391698E-3</c:v>
                </c:pt>
                <c:pt idx="5746" formatCode="General">
                  <c:v>-7.9167308057293793E-3</c:v>
                </c:pt>
                <c:pt idx="5747" formatCode="General">
                  <c:v>-7.9348689562767499E-3</c:v>
                </c:pt>
                <c:pt idx="5748" formatCode="General">
                  <c:v>-7.9523239628500296E-3</c:v>
                </c:pt>
                <c:pt idx="5749" formatCode="General">
                  <c:v>-7.9690840636170105E-3</c:v>
                </c:pt>
                <c:pt idx="5750" formatCode="General">
                  <c:v>-7.9848528392538701E-3</c:v>
                </c:pt>
                <c:pt idx="5751" formatCode="General">
                  <c:v>-7.9997369423955005E-3</c:v>
                </c:pt>
                <c:pt idx="5752" formatCode="General">
                  <c:v>-8.01389790323297E-3</c:v>
                </c:pt>
                <c:pt idx="5753" formatCode="General">
                  <c:v>-8.0272268864026199E-3</c:v>
                </c:pt>
                <c:pt idx="5754" formatCode="General">
                  <c:v>-8.0396297231452498E-3</c:v>
                </c:pt>
                <c:pt idx="5755" formatCode="General">
                  <c:v>-8.0512399975369402E-3</c:v>
                </c:pt>
                <c:pt idx="5756" formatCode="General">
                  <c:v>-8.0620639545902796E-3</c:v>
                </c:pt>
                <c:pt idx="5757" formatCode="General">
                  <c:v>-8.0720578989567308E-3</c:v>
                </c:pt>
                <c:pt idx="5758" formatCode="General">
                  <c:v>-8.0813638701059502E-3</c:v>
                </c:pt>
                <c:pt idx="5759" formatCode="General">
                  <c:v>-8.0898314307441196E-3</c:v>
                </c:pt>
                <c:pt idx="5760" formatCode="General">
                  <c:v>-8.0975398589474105E-3</c:v>
                </c:pt>
                <c:pt idx="5761" formatCode="General">
                  <c:v>-8.1045683984964905E-3</c:v>
                </c:pt>
                <c:pt idx="5762" formatCode="General">
                  <c:v>-8.1111417536039506E-3</c:v>
                </c:pt>
                <c:pt idx="5763" formatCode="General">
                  <c:v>-8.1170966401310496E-3</c:v>
                </c:pt>
                <c:pt idx="5764" formatCode="General">
                  <c:v>-8.1218821065789908E-3</c:v>
                </c:pt>
                <c:pt idx="5765" formatCode="General">
                  <c:v>-8.1261726018457998E-3</c:v>
                </c:pt>
                <c:pt idx="5766" formatCode="General">
                  <c:v>-8.1302361213628892E-3</c:v>
                </c:pt>
                <c:pt idx="5767" formatCode="General">
                  <c:v>-8.1333817115236094E-3</c:v>
                </c:pt>
                <c:pt idx="5768" formatCode="General">
                  <c:v>-8.1355943011870192E-3</c:v>
                </c:pt>
                <c:pt idx="5769" formatCode="General">
                  <c:v>-8.13735042570231E-3</c:v>
                </c:pt>
                <c:pt idx="5770" formatCode="General">
                  <c:v>-8.1386071073469395E-3</c:v>
                </c:pt>
                <c:pt idx="5771" formatCode="General">
                  <c:v>-8.1391836934922093E-3</c:v>
                </c:pt>
                <c:pt idx="5772" formatCode="General">
                  <c:v>-8.1392229079502096E-3</c:v>
                </c:pt>
                <c:pt idx="5773" formatCode="General">
                  <c:v>-8.1388915700458999E-3</c:v>
                </c:pt>
                <c:pt idx="5774" formatCode="General">
                  <c:v>-8.1379016376690108E-3</c:v>
                </c:pt>
                <c:pt idx="5775" formatCode="General">
                  <c:v>-8.1363367218963995E-3</c:v>
                </c:pt>
                <c:pt idx="5776" formatCode="General">
                  <c:v>-8.1342692152939003E-3</c:v>
                </c:pt>
                <c:pt idx="5777" formatCode="General">
                  <c:v>-8.1318046398282801E-3</c:v>
                </c:pt>
                <c:pt idx="5778" formatCode="General">
                  <c:v>-8.1289627505499208E-3</c:v>
                </c:pt>
                <c:pt idx="5779" formatCode="General">
                  <c:v>-8.1256097698777594E-3</c:v>
                </c:pt>
                <c:pt idx="5780" formatCode="General">
                  <c:v>-8.1218799672328392E-3</c:v>
                </c:pt>
                <c:pt idx="5781" formatCode="General">
                  <c:v>-8.1177026345763299E-3</c:v>
                </c:pt>
                <c:pt idx="5782" formatCode="General">
                  <c:v>-8.1129805354654208E-3</c:v>
                </c:pt>
                <c:pt idx="5783" formatCode="General">
                  <c:v>-8.1080679616841091E-3</c:v>
                </c:pt>
                <c:pt idx="5784" formatCode="General">
                  <c:v>-8.1030195217339594E-3</c:v>
                </c:pt>
                <c:pt idx="5785" formatCode="General">
                  <c:v>-8.0973576088379604E-3</c:v>
                </c:pt>
                <c:pt idx="5786" formatCode="General">
                  <c:v>-8.0911305879690105E-3</c:v>
                </c:pt>
                <c:pt idx="5787" formatCode="General">
                  <c:v>-8.0844670163762108E-3</c:v>
                </c:pt>
                <c:pt idx="5788" formatCode="General">
                  <c:v>-8.0777272662424099E-3</c:v>
                </c:pt>
                <c:pt idx="5789" formatCode="General">
                  <c:v>-8.0709928252297395E-3</c:v>
                </c:pt>
                <c:pt idx="5790" formatCode="General">
                  <c:v>-8.0638026632613696E-3</c:v>
                </c:pt>
                <c:pt idx="5791" formatCode="General">
                  <c:v>-8.0563836308658997E-3</c:v>
                </c:pt>
                <c:pt idx="5792" formatCode="General">
                  <c:v>-8.0489014107307799E-3</c:v>
                </c:pt>
                <c:pt idx="5793" formatCode="General">
                  <c:v>-8.0411174026301796E-3</c:v>
                </c:pt>
                <c:pt idx="5794" formatCode="General">
                  <c:v>-8.0330854588549702E-3</c:v>
                </c:pt>
                <c:pt idx="5795" formatCode="General">
                  <c:v>-8.0250313497910696E-3</c:v>
                </c:pt>
                <c:pt idx="5796" formatCode="General">
                  <c:v>-8.0168726372644508E-3</c:v>
                </c:pt>
                <c:pt idx="5797" formatCode="General">
                  <c:v>-8.0083110283974707E-3</c:v>
                </c:pt>
                <c:pt idx="5798" formatCode="General">
                  <c:v>-7.9996389971708701E-3</c:v>
                </c:pt>
                <c:pt idx="5799" formatCode="General">
                  <c:v>-7.9912543424323999E-3</c:v>
                </c:pt>
                <c:pt idx="5800" formatCode="General">
                  <c:v>-7.9828494433169805E-3</c:v>
                </c:pt>
                <c:pt idx="5801" formatCode="General">
                  <c:v>-7.9740042456361605E-3</c:v>
                </c:pt>
                <c:pt idx="5802" formatCode="General">
                  <c:v>-7.9650132268977505E-3</c:v>
                </c:pt>
                <c:pt idx="5803" formatCode="General">
                  <c:v>-7.9563957162246592E-3</c:v>
                </c:pt>
                <c:pt idx="5804" formatCode="General">
                  <c:v>-7.9479840428488407E-3</c:v>
                </c:pt>
                <c:pt idx="5805" formatCode="General">
                  <c:v>-7.9393866297772005E-3</c:v>
                </c:pt>
                <c:pt idx="5806" formatCode="General">
                  <c:v>-7.9306097907294107E-3</c:v>
                </c:pt>
                <c:pt idx="5807" formatCode="General">
                  <c:v>-7.9218536404902107E-3</c:v>
                </c:pt>
                <c:pt idx="5808" formatCode="General">
                  <c:v>-7.9132990775646807E-3</c:v>
                </c:pt>
                <c:pt idx="5809" formatCode="General">
                  <c:v>-7.9050977870778107E-3</c:v>
                </c:pt>
                <c:pt idx="5810" formatCode="General">
                  <c:v>-7.8967902091788902E-3</c:v>
                </c:pt>
                <c:pt idx="5811" formatCode="General">
                  <c:v>-7.8883611435882593E-3</c:v>
                </c:pt>
                <c:pt idx="5812" formatCode="General">
                  <c:v>-7.8801991167150795E-3</c:v>
                </c:pt>
                <c:pt idx="5813" formatCode="General">
                  <c:v>-7.8723294440469493E-3</c:v>
                </c:pt>
                <c:pt idx="5814" formatCode="General">
                  <c:v>-7.8648066448236704E-3</c:v>
                </c:pt>
                <c:pt idx="5815" formatCode="General">
                  <c:v>-7.8572560904410799E-3</c:v>
                </c:pt>
                <c:pt idx="5816" formatCode="General">
                  <c:v>-7.8497473756494792E-3</c:v>
                </c:pt>
                <c:pt idx="5817" formatCode="General">
                  <c:v>-7.8425678969237401E-3</c:v>
                </c:pt>
                <c:pt idx="5818" formatCode="General">
                  <c:v>-7.8354682669903603E-3</c:v>
                </c:pt>
                <c:pt idx="5819" formatCode="General">
                  <c:v>-7.8287613663586605E-3</c:v>
                </c:pt>
                <c:pt idx="5820" formatCode="General">
                  <c:v>-7.8224293415401405E-3</c:v>
                </c:pt>
                <c:pt idx="5821" formatCode="General">
                  <c:v>-7.8159711565385093E-3</c:v>
                </c:pt>
                <c:pt idx="5822" formatCode="General">
                  <c:v>-7.8098542938065396E-3</c:v>
                </c:pt>
                <c:pt idx="5823" formatCode="General">
                  <c:v>-7.8041338534467503E-3</c:v>
                </c:pt>
                <c:pt idx="5824" formatCode="General">
                  <c:v>-7.7986834252735098E-3</c:v>
                </c:pt>
                <c:pt idx="5825" formatCode="General">
                  <c:v>-7.7936439302617802E-3</c:v>
                </c:pt>
                <c:pt idx="5826" formatCode="General">
                  <c:v>-7.7889742869793003E-3</c:v>
                </c:pt>
                <c:pt idx="5827" formatCode="General">
                  <c:v>-7.7845755221939896E-3</c:v>
                </c:pt>
                <c:pt idx="5828" formatCode="General">
                  <c:v>-7.7805492133004497E-3</c:v>
                </c:pt>
                <c:pt idx="5829" formatCode="General">
                  <c:v>-7.7768197589315902E-3</c:v>
                </c:pt>
                <c:pt idx="5830" formatCode="General">
                  <c:v>-7.7731771150386297E-3</c:v>
                </c:pt>
                <c:pt idx="5831" formatCode="General">
                  <c:v>-7.7699273007159403E-3</c:v>
                </c:pt>
                <c:pt idx="5832" formatCode="General">
                  <c:v>-7.7672923186232201E-3</c:v>
                </c:pt>
                <c:pt idx="5833" formatCode="General">
                  <c:v>-7.76515479344792E-3</c:v>
                </c:pt>
                <c:pt idx="5834" formatCode="General">
                  <c:v>-7.7632730580873598E-3</c:v>
                </c:pt>
                <c:pt idx="5835" formatCode="General">
                  <c:v>-7.7617952596950096E-3</c:v>
                </c:pt>
                <c:pt idx="5836" formatCode="General">
                  <c:v>-7.7609207236406796E-3</c:v>
                </c:pt>
                <c:pt idx="5837" formatCode="General">
                  <c:v>-7.7605043256123701E-3</c:v>
                </c:pt>
                <c:pt idx="5838" formatCode="General">
                  <c:v>-7.7603436728301799E-3</c:v>
                </c:pt>
                <c:pt idx="5839" formatCode="General">
                  <c:v>-7.7605343328697096E-3</c:v>
                </c:pt>
                <c:pt idx="5840" formatCode="General">
                  <c:v>-7.7613494101534302E-3</c:v>
                </c:pt>
                <c:pt idx="5841" formatCode="General">
                  <c:v>-7.7625546951100802E-3</c:v>
                </c:pt>
                <c:pt idx="5842" formatCode="General">
                  <c:v>-7.7639672677039901E-3</c:v>
                </c:pt>
                <c:pt idx="5843" formatCode="General">
                  <c:v>-7.7659709788075798E-3</c:v>
                </c:pt>
                <c:pt idx="5844" formatCode="General">
                  <c:v>-7.7685023427296303E-3</c:v>
                </c:pt>
                <c:pt idx="5845" formatCode="General">
                  <c:v>-7.7713529740220198E-3</c:v>
                </c:pt>
                <c:pt idx="5846" formatCode="General">
                  <c:v>-7.7747454317096199E-3</c:v>
                </c:pt>
                <c:pt idx="5847" formatCode="General">
                  <c:v>-7.7785153774587203E-3</c:v>
                </c:pt>
                <c:pt idx="5848" formatCode="General">
                  <c:v>-7.7828179794005E-3</c:v>
                </c:pt>
                <c:pt idx="5849" formatCode="General">
                  <c:v>-7.7877521461914298E-3</c:v>
                </c:pt>
                <c:pt idx="5850" formatCode="General">
                  <c:v>-7.7929641416698498E-3</c:v>
                </c:pt>
                <c:pt idx="5851" formatCode="General">
                  <c:v>-7.7986214566998996E-3</c:v>
                </c:pt>
                <c:pt idx="5852" formatCode="General">
                  <c:v>-7.8044932193350597E-3</c:v>
                </c:pt>
                <c:pt idx="5853" formatCode="General">
                  <c:v>-7.8110762205252596E-3</c:v>
                </c:pt>
                <c:pt idx="5854" formatCode="General">
                  <c:v>-7.8182624352864799E-3</c:v>
                </c:pt>
                <c:pt idx="5855" formatCode="General">
                  <c:v>-7.8256419339284705E-3</c:v>
                </c:pt>
                <c:pt idx="5856" formatCode="General">
                  <c:v>-7.8336489707555006E-3</c:v>
                </c:pt>
                <c:pt idx="5857" formatCode="General">
                  <c:v>-7.8421320490241805E-3</c:v>
                </c:pt>
                <c:pt idx="5858" formatCode="General">
                  <c:v>-7.8510748316236896E-3</c:v>
                </c:pt>
                <c:pt idx="5859" formatCode="General">
                  <c:v>-7.8605239179573693E-3</c:v>
                </c:pt>
                <c:pt idx="5860" formatCode="General">
                  <c:v>-7.8701751336865498E-3</c:v>
                </c:pt>
                <c:pt idx="5861" formatCode="General">
                  <c:v>-7.8803297168444607E-3</c:v>
                </c:pt>
                <c:pt idx="5862" formatCode="General">
                  <c:v>-7.8911715328805494E-3</c:v>
                </c:pt>
                <c:pt idx="5863" formatCode="General">
                  <c:v>-7.9022985702642597E-3</c:v>
                </c:pt>
                <c:pt idx="5864" formatCode="General">
                  <c:v>-7.9137537335496905E-3</c:v>
                </c:pt>
                <c:pt idx="5865" formatCode="General">
                  <c:v>-7.9257547147986909E-3</c:v>
                </c:pt>
                <c:pt idx="5866" formatCode="General">
                  <c:v>-7.9382844399519502E-3</c:v>
                </c:pt>
                <c:pt idx="5867" formatCode="General">
                  <c:v>-7.9510361307519803E-3</c:v>
                </c:pt>
                <c:pt idx="5868" formatCode="General">
                  <c:v>-7.9641578508887201E-3</c:v>
                </c:pt>
                <c:pt idx="5869" formatCode="General">
                  <c:v>-7.9777231849160104E-3</c:v>
                </c:pt>
                <c:pt idx="5870" formatCode="General">
                  <c:v>-7.9916039004082305E-3</c:v>
                </c:pt>
                <c:pt idx="5871" formatCode="General">
                  <c:v>-8.0059260629983392E-3</c:v>
                </c:pt>
                <c:pt idx="5872" formatCode="General">
                  <c:v>-8.0205044263002394E-3</c:v>
                </c:pt>
                <c:pt idx="5873" formatCode="General">
                  <c:v>-8.0355723972892305E-3</c:v>
                </c:pt>
                <c:pt idx="5874" formatCode="General">
                  <c:v>-8.0510889886143203E-3</c:v>
                </c:pt>
                <c:pt idx="5875" formatCode="General">
                  <c:v>-8.0667087414270106E-3</c:v>
                </c:pt>
                <c:pt idx="5876" formatCode="General">
                  <c:v>-8.0827878719337103E-3</c:v>
                </c:pt>
                <c:pt idx="5877" formatCode="General">
                  <c:v>-8.0994943917783394E-3</c:v>
                </c:pt>
                <c:pt idx="5878" formatCode="General">
                  <c:v>-8.1162609250976393E-3</c:v>
                </c:pt>
                <c:pt idx="5879" formatCode="General">
                  <c:v>-8.1331266792552693E-3</c:v>
                </c:pt>
                <c:pt idx="5880" formatCode="General">
                  <c:v>-8.1505042536516407E-3</c:v>
                </c:pt>
                <c:pt idx="5881" formatCode="General">
                  <c:v>-8.1680242747978297E-3</c:v>
                </c:pt>
                <c:pt idx="5882" formatCode="General">
                  <c:v>-8.1857504692249995E-3</c:v>
                </c:pt>
                <c:pt idx="5883" formatCode="General">
                  <c:v>-8.2039240363034008E-3</c:v>
                </c:pt>
                <c:pt idx="5884" formatCode="General">
                  <c:v>-8.2222773722850691E-3</c:v>
                </c:pt>
                <c:pt idx="5885" formatCode="General">
                  <c:v>-8.2406709048501205E-3</c:v>
                </c:pt>
                <c:pt idx="5886" formatCode="General">
                  <c:v>-8.2592949849730497E-3</c:v>
                </c:pt>
                <c:pt idx="5887" formatCode="General">
                  <c:v>-8.2782874536063197E-3</c:v>
                </c:pt>
                <c:pt idx="5888" formatCode="General">
                  <c:v>-8.2975189248472494E-3</c:v>
                </c:pt>
                <c:pt idx="5889" formatCode="General">
                  <c:v>-8.3166813079371092E-3</c:v>
                </c:pt>
                <c:pt idx="5890" formatCode="General">
                  <c:v>-8.3360174884492093E-3</c:v>
                </c:pt>
                <c:pt idx="5891" formatCode="General">
                  <c:v>-8.3555566450104202E-3</c:v>
                </c:pt>
                <c:pt idx="5892" formatCode="General">
                  <c:v>-8.3750346570346402E-3</c:v>
                </c:pt>
                <c:pt idx="5893" formatCode="General">
                  <c:v>-8.3946272392413403E-3</c:v>
                </c:pt>
                <c:pt idx="5894" formatCode="General">
                  <c:v>-8.4142634182037702E-3</c:v>
                </c:pt>
                <c:pt idx="5895" formatCode="General">
                  <c:v>-8.4337991495448197E-3</c:v>
                </c:pt>
                <c:pt idx="5896" formatCode="General">
                  <c:v>-8.4533974743116105E-3</c:v>
                </c:pt>
                <c:pt idx="5897" formatCode="General">
                  <c:v>-8.4731622831551306E-3</c:v>
                </c:pt>
                <c:pt idx="5898" formatCode="General">
                  <c:v>-8.4929432178012295E-3</c:v>
                </c:pt>
                <c:pt idx="5899" formatCode="General">
                  <c:v>-8.5126430265435107E-3</c:v>
                </c:pt>
                <c:pt idx="5900" formatCode="General">
                  <c:v>-8.5323567397978008E-3</c:v>
                </c:pt>
                <c:pt idx="5901" formatCode="General">
                  <c:v>-8.5520882532873592E-3</c:v>
                </c:pt>
                <c:pt idx="5902" formatCode="General">
                  <c:v>-8.5717277572979304E-3</c:v>
                </c:pt>
                <c:pt idx="5903" formatCode="General">
                  <c:v>-8.5911937031890196E-3</c:v>
                </c:pt>
                <c:pt idx="5904" formatCode="General">
                  <c:v>-8.6103919202993994E-3</c:v>
                </c:pt>
                <c:pt idx="5905" formatCode="General">
                  <c:v>-8.6295843002308203E-3</c:v>
                </c:pt>
                <c:pt idx="5906" formatCode="General">
                  <c:v>-8.6486540806094102E-3</c:v>
                </c:pt>
                <c:pt idx="5907" formatCode="General">
                  <c:v>-8.6676180890872204E-3</c:v>
                </c:pt>
                <c:pt idx="5908" formatCode="General">
                  <c:v>-8.6867429144073405E-3</c:v>
                </c:pt>
                <c:pt idx="5909" formatCode="General">
                  <c:v>-8.7057253679262599E-3</c:v>
                </c:pt>
                <c:pt idx="5910" formatCode="General">
                  <c:v>-8.7243704236552103E-3</c:v>
                </c:pt>
                <c:pt idx="5911" formatCode="General">
                  <c:v>-8.7426206368548306E-3</c:v>
                </c:pt>
                <c:pt idx="5912" formatCode="General">
                  <c:v>-8.7606978457882498E-3</c:v>
                </c:pt>
                <c:pt idx="5913" formatCode="General">
                  <c:v>-8.7784699482493407E-3</c:v>
                </c:pt>
                <c:pt idx="5914" formatCode="General">
                  <c:v>-8.7959395928418407E-3</c:v>
                </c:pt>
                <c:pt idx="5915" formatCode="General">
                  <c:v>-8.8130724733228496E-3</c:v>
                </c:pt>
                <c:pt idx="5916" formatCode="General">
                  <c:v>-8.8299551788272607E-3</c:v>
                </c:pt>
                <c:pt idx="5917" formatCode="General">
                  <c:v>-8.8465696124059301E-3</c:v>
                </c:pt>
                <c:pt idx="5918" formatCode="General">
                  <c:v>-8.8625876936094892E-3</c:v>
                </c:pt>
                <c:pt idx="5919" formatCode="General">
                  <c:v>-8.8782735460071101E-3</c:v>
                </c:pt>
                <c:pt idx="5920" formatCode="General">
                  <c:v>-8.8937372769656593E-3</c:v>
                </c:pt>
                <c:pt idx="5921" formatCode="General">
                  <c:v>-8.9087118400140893E-3</c:v>
                </c:pt>
                <c:pt idx="5922" formatCode="General">
                  <c:v>-8.9232713363333899E-3</c:v>
                </c:pt>
                <c:pt idx="5923" formatCode="General">
                  <c:v>-8.9374585179208092E-3</c:v>
                </c:pt>
                <c:pt idx="5924" formatCode="General">
                  <c:v>-8.9510336128848407E-3</c:v>
                </c:pt>
                <c:pt idx="5925" formatCode="General">
                  <c:v>-8.9641551741210992E-3</c:v>
                </c:pt>
                <c:pt idx="5926" formatCode="General">
                  <c:v>-8.9769986657882803E-3</c:v>
                </c:pt>
                <c:pt idx="5927" formatCode="General">
                  <c:v>-8.9894280455864208E-3</c:v>
                </c:pt>
                <c:pt idx="5928" formatCode="General">
                  <c:v>-9.0011570587450393E-3</c:v>
                </c:pt>
                <c:pt idx="5929" formatCode="General">
                  <c:v>-9.0122847034135901E-3</c:v>
                </c:pt>
                <c:pt idx="5930" formatCode="General">
                  <c:v>-9.0230441558571198E-3</c:v>
                </c:pt>
                <c:pt idx="5931" formatCode="General">
                  <c:v>-9.0331457735517099E-3</c:v>
                </c:pt>
                <c:pt idx="5932" formatCode="General">
                  <c:v>-9.0425164024979503E-3</c:v>
                </c:pt>
                <c:pt idx="5933" formatCode="General">
                  <c:v>-9.0512844319687296E-3</c:v>
                </c:pt>
                <c:pt idx="5934" formatCode="General">
                  <c:v>-9.05958251947174E-3</c:v>
                </c:pt>
                <c:pt idx="5935" formatCode="General">
                  <c:v>-9.0671853715265094E-3</c:v>
                </c:pt>
                <c:pt idx="5936" formatCode="General">
                  <c:v>-9.07399821728554E-3</c:v>
                </c:pt>
                <c:pt idx="5937" formatCode="General">
                  <c:v>-9.0803028830355095E-3</c:v>
                </c:pt>
                <c:pt idx="5938" formatCode="General">
                  <c:v>-9.0858942896814201E-3</c:v>
                </c:pt>
                <c:pt idx="5939" formatCode="General">
                  <c:v>-9.0907424157302408E-3</c:v>
                </c:pt>
                <c:pt idx="5940" formatCode="General">
                  <c:v>-9.09486602127812E-3</c:v>
                </c:pt>
                <c:pt idx="5941" formatCode="General">
                  <c:v>-9.0983410361028406E-3</c:v>
                </c:pt>
                <c:pt idx="5942" formatCode="General">
                  <c:v>-9.1010753704421007E-3</c:v>
                </c:pt>
                <c:pt idx="5943" formatCode="General">
                  <c:v>-9.1029990774429397E-3</c:v>
                </c:pt>
                <c:pt idx="5944" formatCode="General">
                  <c:v>-9.10419389978207E-3</c:v>
                </c:pt>
                <c:pt idx="5945" formatCode="General">
                  <c:v>-9.1047138900692704E-3</c:v>
                </c:pt>
                <c:pt idx="5946" formatCode="General">
                  <c:v>-9.1043274981201308E-3</c:v>
                </c:pt>
                <c:pt idx="5947" formatCode="General">
                  <c:v>-9.1031154199710494E-3</c:v>
                </c:pt>
                <c:pt idx="5948" formatCode="General">
                  <c:v>-9.1012872848548199E-3</c:v>
                </c:pt>
                <c:pt idx="5949" formatCode="General">
                  <c:v>-9.0984960223949394E-3</c:v>
                </c:pt>
                <c:pt idx="5950" formatCode="General">
                  <c:v>-9.09483946735864E-3</c:v>
                </c:pt>
                <c:pt idx="5951" formatCode="General">
                  <c:v>-9.0906268094952704E-3</c:v>
                </c:pt>
                <c:pt idx="5952" formatCode="General">
                  <c:v>-9.0855521950447306E-3</c:v>
                </c:pt>
                <c:pt idx="5953" formatCode="General">
                  <c:v>-9.0794083358822306E-3</c:v>
                </c:pt>
                <c:pt idx="5954" formatCode="General">
                  <c:v>-9.0725953181203106E-3</c:v>
                </c:pt>
                <c:pt idx="5955" formatCode="General">
                  <c:v>-9.0651036248649008E-3</c:v>
                </c:pt>
                <c:pt idx="5956" formatCode="General">
                  <c:v>-9.0566721274382093E-3</c:v>
                </c:pt>
                <c:pt idx="5957" formatCode="General">
                  <c:v>-9.0471872375444493E-3</c:v>
                </c:pt>
                <c:pt idx="5958" formatCode="General">
                  <c:v>-9.0366781937334592E-3</c:v>
                </c:pt>
                <c:pt idx="5959" formatCode="General">
                  <c:v>-9.0253669595596001E-3</c:v>
                </c:pt>
                <c:pt idx="5960" formatCode="General">
                  <c:v>-9.0133020000718496E-3</c:v>
                </c:pt>
                <c:pt idx="5961" formatCode="General">
                  <c:v>-9.0002671380947207E-3</c:v>
                </c:pt>
                <c:pt idx="5962" formatCode="General">
                  <c:v>-8.9864732504799302E-3</c:v>
                </c:pt>
                <c:pt idx="5963" formatCode="General">
                  <c:v>-8.9718264407108398E-3</c:v>
                </c:pt>
                <c:pt idx="5964" formatCode="General">
                  <c:v>-8.9559937151394899E-3</c:v>
                </c:pt>
                <c:pt idx="5965" formatCode="General">
                  <c:v>-8.9392491355944001E-3</c:v>
                </c:pt>
                <c:pt idx="5966" formatCode="General">
                  <c:v>-8.9217992809201892E-3</c:v>
                </c:pt>
                <c:pt idx="5967" formatCode="General">
                  <c:v>-8.9036011718203693E-3</c:v>
                </c:pt>
                <c:pt idx="5968" formatCode="General">
                  <c:v>-8.8843005257099907E-3</c:v>
                </c:pt>
                <c:pt idx="5969" formatCode="General">
                  <c:v>-8.86371312804809E-3</c:v>
                </c:pt>
                <c:pt idx="5970" formatCode="General">
                  <c:v>-8.8423067629836705E-3</c:v>
                </c:pt>
                <c:pt idx="5971" formatCode="General">
                  <c:v>-8.8202095877832499E-3</c:v>
                </c:pt>
                <c:pt idx="5972" formatCode="General">
                  <c:v>-8.7973192985876195E-3</c:v>
                </c:pt>
                <c:pt idx="5973" formatCode="General">
                  <c:v>-8.7734999514118093E-3</c:v>
                </c:pt>
                <c:pt idx="5974" formatCode="General">
                  <c:v>-8.7485919154042992E-3</c:v>
                </c:pt>
                <c:pt idx="5975" formatCode="General">
                  <c:v>-8.7227905179835096E-3</c:v>
                </c:pt>
                <c:pt idx="5976" formatCode="General">
                  <c:v>-8.6960080912986508E-3</c:v>
                </c:pt>
                <c:pt idx="5977" formatCode="General">
                  <c:v>-8.6683390024034097E-3</c:v>
                </c:pt>
                <c:pt idx="5978" formatCode="General">
                  <c:v>-8.6397488811941706E-3</c:v>
                </c:pt>
                <c:pt idx="5979" formatCode="General">
                  <c:v>-8.6101397466701902E-3</c:v>
                </c:pt>
                <c:pt idx="5980" formatCode="General">
                  <c:v>-8.5796547984236197E-3</c:v>
                </c:pt>
                <c:pt idx="5981" formatCode="General">
                  <c:v>-8.5482832441105498E-3</c:v>
                </c:pt>
                <c:pt idx="5982" formatCode="General">
                  <c:v>-8.5161780736537195E-3</c:v>
                </c:pt>
                <c:pt idx="5983" formatCode="General">
                  <c:v>-8.4831265568124994E-3</c:v>
                </c:pt>
                <c:pt idx="5984" formatCode="General">
                  <c:v>-8.4491434559203198E-3</c:v>
                </c:pt>
                <c:pt idx="5985" formatCode="General">
                  <c:v>-8.4144021244991398E-3</c:v>
                </c:pt>
                <c:pt idx="5986" formatCode="General">
                  <c:v>-8.3787453643522601E-3</c:v>
                </c:pt>
                <c:pt idx="5987" formatCode="General">
                  <c:v>-8.34208053179754E-3</c:v>
                </c:pt>
                <c:pt idx="5988" formatCode="General">
                  <c:v>-8.3046360813890108E-3</c:v>
                </c:pt>
                <c:pt idx="5989" formatCode="General">
                  <c:v>-8.2664989627357303E-3</c:v>
                </c:pt>
                <c:pt idx="5990" formatCode="General">
                  <c:v>-8.2275105787640093E-3</c:v>
                </c:pt>
                <c:pt idx="5991" formatCode="General">
                  <c:v>-8.1876118763793693E-3</c:v>
                </c:pt>
                <c:pt idx="5992" formatCode="General">
                  <c:v>-8.1468828902501299E-3</c:v>
                </c:pt>
                <c:pt idx="5993" formatCode="General">
                  <c:v>-8.1055405794020294E-3</c:v>
                </c:pt>
                <c:pt idx="5994" formatCode="General">
                  <c:v>-8.0634938431718896E-3</c:v>
                </c:pt>
                <c:pt idx="5995" formatCode="General">
                  <c:v>-8.0205010707763095E-3</c:v>
                </c:pt>
                <c:pt idx="5996" formatCode="General">
                  <c:v>-7.9764640974541098E-3</c:v>
                </c:pt>
                <c:pt idx="5997" formatCode="General">
                  <c:v>-7.9317318346239195E-3</c:v>
                </c:pt>
                <c:pt idx="5998" formatCode="General">
                  <c:v>-7.8863434646205006E-3</c:v>
                </c:pt>
                <c:pt idx="5999" formatCode="General">
                  <c:v>-7.8402261001215695E-3</c:v>
                </c:pt>
                <c:pt idx="6000" formatCode="General">
                  <c:v>-7.7932235147010901E-3</c:v>
                </c:pt>
                <c:pt idx="6001" formatCode="General">
                  <c:v>-7.7454035747181096E-3</c:v>
                </c:pt>
                <c:pt idx="6002" formatCode="General">
                  <c:v>-7.6969993460626303E-3</c:v>
                </c:pt>
                <c:pt idx="6003" formatCode="General">
                  <c:v>-7.6481852972646999E-3</c:v>
                </c:pt>
                <c:pt idx="6004" formatCode="General">
                  <c:v>-7.5987039765021804E-3</c:v>
                </c:pt>
                <c:pt idx="6005" formatCode="General">
                  <c:v>-7.5482348196918196E-3</c:v>
                </c:pt>
                <c:pt idx="6006" formatCode="General">
                  <c:v>-7.4973612782515903E-3</c:v>
                </c:pt>
                <c:pt idx="6007" formatCode="General">
                  <c:v>-7.4459419183890898E-3</c:v>
                </c:pt>
                <c:pt idx="6008" formatCode="General">
                  <c:v>-7.3936962227044E-3</c:v>
                </c:pt>
                <c:pt idx="6009" formatCode="General">
                  <c:v>-7.3407843613470403E-3</c:v>
                </c:pt>
                <c:pt idx="6010" formatCode="General">
                  <c:v>-7.2872813173338697E-3</c:v>
                </c:pt>
                <c:pt idx="6011" formatCode="General">
                  <c:v>-7.2332456765599896E-3</c:v>
                </c:pt>
                <c:pt idx="6012" formatCode="General">
                  <c:v>-7.17861614455431E-3</c:v>
                </c:pt>
                <c:pt idx="6013" formatCode="General">
                  <c:v>-7.1233835229235001E-3</c:v>
                </c:pt>
                <c:pt idx="6014" formatCode="General">
                  <c:v>-7.06765388469537E-3</c:v>
                </c:pt>
                <c:pt idx="6015" formatCode="General">
                  <c:v>-7.0115453765854799E-3</c:v>
                </c:pt>
                <c:pt idx="6016" formatCode="General">
                  <c:v>-6.9550861225364802E-3</c:v>
                </c:pt>
                <c:pt idx="6017" formatCode="General">
                  <c:v>-6.8981221247385299E-3</c:v>
                </c:pt>
                <c:pt idx="6018" formatCode="General">
                  <c:v>-6.8406474743839402E-3</c:v>
                </c:pt>
                <c:pt idx="6019" formatCode="General">
                  <c:v>-6.78269352613533E-3</c:v>
                </c:pt>
                <c:pt idx="6020" formatCode="General">
                  <c:v>-6.7243335379504696E-3</c:v>
                </c:pt>
                <c:pt idx="6021" formatCode="General">
                  <c:v>-6.6655845606122498E-3</c:v>
                </c:pt>
                <c:pt idx="6022" formatCode="General">
                  <c:v>-6.6065176553301201E-3</c:v>
                </c:pt>
                <c:pt idx="6023" formatCode="General">
                  <c:v>-6.5471102537332298E-3</c:v>
                </c:pt>
                <c:pt idx="6024" formatCode="General">
                  <c:v>-6.4872828796446397E-3</c:v>
                </c:pt>
                <c:pt idx="6025" formatCode="General">
                  <c:v>-6.4272345366630399E-3</c:v>
                </c:pt>
                <c:pt idx="6026" formatCode="General">
                  <c:v>-6.3669111047926202E-3</c:v>
                </c:pt>
                <c:pt idx="6027" formatCode="General">
                  <c:v>-6.3064113138647498E-3</c:v>
                </c:pt>
                <c:pt idx="6028" formatCode="General">
                  <c:v>-6.24558253630704E-3</c:v>
                </c:pt>
                <c:pt idx="6029" formatCode="General">
                  <c:v>-6.1843632680978903E-3</c:v>
                </c:pt>
                <c:pt idx="6030" formatCode="General">
                  <c:v>-6.1231806933983897E-3</c:v>
                </c:pt>
                <c:pt idx="6031" formatCode="General">
                  <c:v>-6.0617357018339403E-3</c:v>
                </c:pt>
                <c:pt idx="6032" formatCode="General">
                  <c:v>-5.9999664819352996E-3</c:v>
                </c:pt>
                <c:pt idx="6033" formatCode="General">
                  <c:v>-5.9380233950014896E-3</c:v>
                </c:pt>
                <c:pt idx="6034" formatCode="General">
                  <c:v>-5.8761041463200802E-3</c:v>
                </c:pt>
                <c:pt idx="6035" formatCode="General">
                  <c:v>-5.8143703901638796E-3</c:v>
                </c:pt>
                <c:pt idx="6036" formatCode="General">
                  <c:v>-5.7526333069810301E-3</c:v>
                </c:pt>
                <c:pt idx="6037" formatCode="General">
                  <c:v>-5.6906727450061201E-3</c:v>
                </c:pt>
                <c:pt idx="6038" formatCode="General">
                  <c:v>-5.6283406128521396E-3</c:v>
                </c:pt>
                <c:pt idx="6039" formatCode="General">
                  <c:v>-5.5662652731569198E-3</c:v>
                </c:pt>
                <c:pt idx="6040" formatCode="General">
                  <c:v>-5.5043505921619201E-3</c:v>
                </c:pt>
                <c:pt idx="6041" formatCode="General">
                  <c:v>-5.4420490023676703E-3</c:v>
                </c:pt>
                <c:pt idx="6042" formatCode="General">
                  <c:v>-5.3800476838588998E-3</c:v>
                </c:pt>
                <c:pt idx="6043" formatCode="General">
                  <c:v>-5.3182984235391802E-3</c:v>
                </c:pt>
                <c:pt idx="6044" formatCode="General">
                  <c:v>-5.2563849079226097E-3</c:v>
                </c:pt>
                <c:pt idx="6045" formatCode="General">
                  <c:v>-5.1945669476565299E-3</c:v>
                </c:pt>
                <c:pt idx="6046" formatCode="General">
                  <c:v>-5.1329806816336997E-3</c:v>
                </c:pt>
                <c:pt idx="6047" formatCode="General">
                  <c:v>-5.0714814182337403E-3</c:v>
                </c:pt>
                <c:pt idx="6048" formatCode="General">
                  <c:v>-5.0101779529759197E-3</c:v>
                </c:pt>
                <c:pt idx="6049" formatCode="General">
                  <c:v>-4.9491525110073103E-3</c:v>
                </c:pt>
                <c:pt idx="6050" formatCode="General">
                  <c:v>-4.88826140511219E-3</c:v>
                </c:pt>
                <c:pt idx="6051" formatCode="General">
                  <c:v>-4.8275771420367101E-3</c:v>
                </c:pt>
                <c:pt idx="6052" formatCode="General">
                  <c:v>-4.7669854175777402E-3</c:v>
                </c:pt>
                <c:pt idx="6053" formatCode="General">
                  <c:v>-4.7069212275846102E-3</c:v>
                </c:pt>
                <c:pt idx="6054" formatCode="General">
                  <c:v>-4.6471497248070804E-3</c:v>
                </c:pt>
                <c:pt idx="6055" formatCode="General">
                  <c:v>-4.5875140727241002E-3</c:v>
                </c:pt>
                <c:pt idx="6056" formatCode="General">
                  <c:v>-4.5284963900469304E-3</c:v>
                </c:pt>
                <c:pt idx="6057" formatCode="General">
                  <c:v>-4.4697600770775402E-3</c:v>
                </c:pt>
                <c:pt idx="6058" formatCode="General">
                  <c:v>-4.41119861496199E-3</c:v>
                </c:pt>
                <c:pt idx="6059" formatCode="General">
                  <c:v>-4.3532068985863504E-3</c:v>
                </c:pt>
                <c:pt idx="6060" formatCode="General">
                  <c:v>-4.2958164405215698E-3</c:v>
                </c:pt>
                <c:pt idx="6061" formatCode="General">
                  <c:v>-4.2388282371307404E-3</c:v>
                </c:pt>
                <c:pt idx="6062" formatCode="General">
                  <c:v>-4.1822242913519096E-3</c:v>
                </c:pt>
                <c:pt idx="6063" formatCode="General">
                  <c:v>-4.1260144397490296E-3</c:v>
                </c:pt>
                <c:pt idx="6064" formatCode="General">
                  <c:v>-4.0704274276825003E-3</c:v>
                </c:pt>
                <c:pt idx="6065" formatCode="General">
                  <c:v>-4.0155221952279602E-3</c:v>
                </c:pt>
                <c:pt idx="6066" formatCode="General">
                  <c:v>-3.9608950494457703E-3</c:v>
                </c:pt>
                <c:pt idx="6067" formatCode="General">
                  <c:v>-3.9067019258363497E-3</c:v>
                </c:pt>
                <c:pt idx="6068" formatCode="General">
                  <c:v>-3.8533431045163799E-3</c:v>
                </c:pt>
                <c:pt idx="6069" formatCode="General">
                  <c:v>-3.8005402489246802E-3</c:v>
                </c:pt>
                <c:pt idx="6070" formatCode="General">
                  <c:v>-3.7482538711725E-3</c:v>
                </c:pt>
                <c:pt idx="6071" formatCode="General">
                  <c:v>-3.6966274488032099E-3</c:v>
                </c:pt>
                <c:pt idx="6072" formatCode="General">
                  <c:v>-3.6458793541969E-3</c:v>
                </c:pt>
                <c:pt idx="6073" formatCode="General">
                  <c:v>-3.5957426389183699E-3</c:v>
                </c:pt>
                <c:pt idx="6074" formatCode="General">
                  <c:v>-3.5462650510105199E-3</c:v>
                </c:pt>
                <c:pt idx="6075" formatCode="General">
                  <c:v>-3.4974861380872701E-3</c:v>
                </c:pt>
                <c:pt idx="6076" formatCode="General">
                  <c:v>-3.4492947534198598E-3</c:v>
                </c:pt>
                <c:pt idx="6077" formatCode="General">
                  <c:v>-3.4018667326989301E-3</c:v>
                </c:pt>
                <c:pt idx="6078" formatCode="General">
                  <c:v>-3.35517701726797E-3</c:v>
                </c:pt>
                <c:pt idx="6079" formatCode="General">
                  <c:v>-3.30919678759431E-3</c:v>
                </c:pt>
                <c:pt idx="6080" formatCode="General">
                  <c:v>-3.26406564219631E-3</c:v>
                </c:pt>
                <c:pt idx="6081" formatCode="General">
                  <c:v>-3.2197551367868799E-3</c:v>
                </c:pt>
                <c:pt idx="6082" formatCode="General">
                  <c:v>-3.1760652069298401E-3</c:v>
                </c:pt>
                <c:pt idx="6083" formatCode="General">
                  <c:v>-3.1331670484019201E-3</c:v>
                </c:pt>
                <c:pt idx="6084" formatCode="General">
                  <c:v>-3.09119004123688E-3</c:v>
                </c:pt>
                <c:pt idx="6085" formatCode="General">
                  <c:v>-3.0500977589461302E-3</c:v>
                </c:pt>
                <c:pt idx="6086" formatCode="General">
                  <c:v>-3.0096838804829201E-3</c:v>
                </c:pt>
                <c:pt idx="6087" formatCode="General">
                  <c:v>-2.9701535407113699E-3</c:v>
                </c:pt>
                <c:pt idx="6088" formatCode="General">
                  <c:v>-2.9316742332846E-3</c:v>
                </c:pt>
                <c:pt idx="6089" formatCode="General">
                  <c:v>-2.8939816377269402E-3</c:v>
                </c:pt>
                <c:pt idx="6090" formatCode="General">
                  <c:v>-2.8569879794542999E-3</c:v>
                </c:pt>
                <c:pt idx="6091" formatCode="General">
                  <c:v>-2.8210004831245102E-3</c:v>
                </c:pt>
                <c:pt idx="6092" formatCode="General">
                  <c:v>-2.7860922959231701E-3</c:v>
                </c:pt>
                <c:pt idx="6093" formatCode="General">
                  <c:v>-2.7520535623664398E-3</c:v>
                </c:pt>
                <c:pt idx="6094" formatCode="General">
                  <c:v>-2.7187898865497998E-3</c:v>
                </c:pt>
                <c:pt idx="6095" formatCode="General">
                  <c:v>-2.68658480931352E-3</c:v>
                </c:pt>
                <c:pt idx="6096" formatCode="General">
                  <c:v>-2.6551809511921399E-3</c:v>
                </c:pt>
                <c:pt idx="6097" formatCode="General">
                  <c:v>-2.6245755537057701E-3</c:v>
                </c:pt>
                <c:pt idx="6098" formatCode="General">
                  <c:v>-2.59513559305458E-3</c:v>
                </c:pt>
                <c:pt idx="6099" formatCode="General">
                  <c:v>-2.5667242431719499E-3</c:v>
                </c:pt>
                <c:pt idx="6100" formatCode="General">
                  <c:v>-2.5392098292439302E-3</c:v>
                </c:pt>
                <c:pt idx="6101" formatCode="General">
                  <c:v>-2.5125722759844599E-3</c:v>
                </c:pt>
                <c:pt idx="6102" formatCode="General">
                  <c:v>-2.4870042951911299E-3</c:v>
                </c:pt>
                <c:pt idx="6103" formatCode="General">
                  <c:v>-2.46253291225355E-3</c:v>
                </c:pt>
                <c:pt idx="6104" formatCode="General">
                  <c:v>-2.4390809990206702E-3</c:v>
                </c:pt>
                <c:pt idx="6105" formatCode="General">
                  <c:v>-2.4165991791465398E-3</c:v>
                </c:pt>
                <c:pt idx="6106" formatCode="General">
                  <c:v>-2.39492356757784E-3</c:v>
                </c:pt>
                <c:pt idx="6107" formatCode="General">
                  <c:v>-2.3742988784495301E-3</c:v>
                </c:pt>
                <c:pt idx="6108" formatCode="General">
                  <c:v>-2.3546577986934799E-3</c:v>
                </c:pt>
                <c:pt idx="6109" formatCode="General">
                  <c:v>-2.3358716236748902E-3</c:v>
                </c:pt>
                <c:pt idx="6110" formatCode="General">
                  <c:v>-2.3179577695521701E-3</c:v>
                </c:pt>
                <c:pt idx="6111" formatCode="General">
                  <c:v>-2.3011065308309198E-3</c:v>
                </c:pt>
                <c:pt idx="6112" formatCode="General">
                  <c:v>-2.28546015926503E-3</c:v>
                </c:pt>
                <c:pt idx="6113" formatCode="General">
                  <c:v>-2.2707158534699301E-3</c:v>
                </c:pt>
                <c:pt idx="6114" formatCode="General">
                  <c:v>-2.2570708041766601E-3</c:v>
                </c:pt>
                <c:pt idx="6115" formatCode="General">
                  <c:v>-2.2444940362959598E-3</c:v>
                </c:pt>
                <c:pt idx="6116" formatCode="General">
                  <c:v>-2.23268670670682E-3</c:v>
                </c:pt>
                <c:pt idx="6117" formatCode="General">
                  <c:v>-2.2217234581151102E-3</c:v>
                </c:pt>
                <c:pt idx="6118" formatCode="General">
                  <c:v>-2.21184200235594E-3</c:v>
                </c:pt>
                <c:pt idx="6119" formatCode="General">
                  <c:v>-2.2030500985826202E-3</c:v>
                </c:pt>
                <c:pt idx="6120" formatCode="General">
                  <c:v>-2.1950891278179601E-3</c:v>
                </c:pt>
                <c:pt idx="6121" formatCode="General">
                  <c:v>-2.1881580596069001E-3</c:v>
                </c:pt>
                <c:pt idx="6122" formatCode="General">
                  <c:v>-2.1824186656371099E-3</c:v>
                </c:pt>
                <c:pt idx="6123" formatCode="General">
                  <c:v>-2.1773481992028699E-3</c:v>
                </c:pt>
                <c:pt idx="6124" formatCode="General">
                  <c:v>-2.1732649977316901E-3</c:v>
                </c:pt>
                <c:pt idx="6125" formatCode="General">
                  <c:v>-2.1704210317446001E-3</c:v>
                </c:pt>
                <c:pt idx="6126" formatCode="General">
                  <c:v>-2.1684957857229801E-3</c:v>
                </c:pt>
                <c:pt idx="6127" formatCode="General">
                  <c:v>-2.1673477547275001E-3</c:v>
                </c:pt>
                <c:pt idx="6128" formatCode="General">
                  <c:v>-2.16694865615717E-3</c:v>
                </c:pt>
                <c:pt idx="6129" formatCode="General">
                  <c:v>-2.1675362871842398E-3</c:v>
                </c:pt>
                <c:pt idx="6130" formatCode="General">
                  <c:v>-2.1690065946365698E-3</c:v>
                </c:pt>
                <c:pt idx="6131" formatCode="General">
                  <c:v>-2.1713723147457598E-3</c:v>
                </c:pt>
                <c:pt idx="6132" formatCode="General">
                  <c:v>-2.1746942339030601E-3</c:v>
                </c:pt>
                <c:pt idx="6133" formatCode="General">
                  <c:v>-2.1789269619958002E-3</c:v>
                </c:pt>
                <c:pt idx="6134" formatCode="General">
                  <c:v>-2.1840201673023699E-3</c:v>
                </c:pt>
                <c:pt idx="6135" formatCode="General">
                  <c:v>-2.18980192195966E-3</c:v>
                </c:pt>
                <c:pt idx="6136" formatCode="General">
                  <c:v>-2.1963955092964599E-3</c:v>
                </c:pt>
                <c:pt idx="6137" formatCode="General">
                  <c:v>-2.2039400158411302E-3</c:v>
                </c:pt>
                <c:pt idx="6138" formatCode="General">
                  <c:v>-2.2122826883896902E-3</c:v>
                </c:pt>
                <c:pt idx="6139" formatCode="General">
                  <c:v>-2.2214345088195299E-3</c:v>
                </c:pt>
                <c:pt idx="6140" formatCode="General">
                  <c:v>-2.2314636425370799E-3</c:v>
                </c:pt>
                <c:pt idx="6141" formatCode="General">
                  <c:v>-2.24227117948138E-3</c:v>
                </c:pt>
                <c:pt idx="6142" formatCode="General">
                  <c:v>-2.2538376206855401E-3</c:v>
                </c:pt>
                <c:pt idx="6143" formatCode="General">
                  <c:v>-2.2661051343276402E-3</c:v>
                </c:pt>
                <c:pt idx="6144" formatCode="General">
                  <c:v>-2.2790488248374502E-3</c:v>
                </c:pt>
                <c:pt idx="6145" formatCode="General">
                  <c:v>-2.2925859348682902E-3</c:v>
                </c:pt>
                <c:pt idx="6146" formatCode="General">
                  <c:v>-2.3070965891890801E-3</c:v>
                </c:pt>
                <c:pt idx="6147" formatCode="General">
                  <c:v>-2.32237274775909E-3</c:v>
                </c:pt>
                <c:pt idx="6148" formatCode="General">
                  <c:v>-2.3380676800532998E-3</c:v>
                </c:pt>
                <c:pt idx="6149" formatCode="General">
                  <c:v>-2.35463667078767E-3</c:v>
                </c:pt>
                <c:pt idx="6150" formatCode="General">
                  <c:v>-2.3719105306545399E-3</c:v>
                </c:pt>
                <c:pt idx="6151" formatCode="General">
                  <c:v>-2.3897316968048798E-3</c:v>
                </c:pt>
                <c:pt idx="6152" formatCode="General">
                  <c:v>-2.4082570238888202E-3</c:v>
                </c:pt>
                <c:pt idx="6153" formatCode="General">
                  <c:v>-2.4273898287063E-3</c:v>
                </c:pt>
                <c:pt idx="6154" formatCode="General">
                  <c:v>-2.4470339116763498E-3</c:v>
                </c:pt>
                <c:pt idx="6155" formatCode="General">
                  <c:v>-2.4673738157137901E-3</c:v>
                </c:pt>
                <c:pt idx="6156" formatCode="General">
                  <c:v>-2.4882354029887302E-3</c:v>
                </c:pt>
                <c:pt idx="6157" formatCode="General">
                  <c:v>-2.5094542710209999E-3</c:v>
                </c:pt>
                <c:pt idx="6158" formatCode="General">
                  <c:v>-2.5311536381188299E-3</c:v>
                </c:pt>
                <c:pt idx="6159" formatCode="General">
                  <c:v>-2.5535111525941102E-3</c:v>
                </c:pt>
                <c:pt idx="6160" formatCode="General">
                  <c:v>-2.5762525613207501E-3</c:v>
                </c:pt>
                <c:pt idx="6161" formatCode="General">
                  <c:v>-2.5993292732982699E-3</c:v>
                </c:pt>
                <c:pt idx="6162" formatCode="General">
                  <c:v>-2.6230995427727502E-3</c:v>
                </c:pt>
                <c:pt idx="6163" formatCode="General">
                  <c:v>-2.6472967097709499E-3</c:v>
                </c:pt>
                <c:pt idx="6164" formatCode="General">
                  <c:v>-2.6718788298289199E-3</c:v>
                </c:pt>
                <c:pt idx="6165" formatCode="General">
                  <c:v>-2.69673597058209E-3</c:v>
                </c:pt>
                <c:pt idx="6166" formatCode="General">
                  <c:v>-2.7219206048244302E-3</c:v>
                </c:pt>
                <c:pt idx="6167" formatCode="General">
                  <c:v>-2.7475852595819101E-3</c:v>
                </c:pt>
                <c:pt idx="6168" formatCode="General">
                  <c:v>-2.7736153978506401E-3</c:v>
                </c:pt>
                <c:pt idx="6169" formatCode="General">
                  <c:v>-2.7999449250675598E-3</c:v>
                </c:pt>
                <c:pt idx="6170" formatCode="General">
                  <c:v>-2.8266277751406001E-3</c:v>
                </c:pt>
                <c:pt idx="6171" formatCode="General">
                  <c:v>-2.8535504458739301E-3</c:v>
                </c:pt>
                <c:pt idx="6172" formatCode="General">
                  <c:v>-2.8806649145700801E-3</c:v>
                </c:pt>
                <c:pt idx="6173" formatCode="General">
                  <c:v>-2.9080711963911801E-3</c:v>
                </c:pt>
                <c:pt idx="6174" formatCode="General">
                  <c:v>-2.9355731049369102E-3</c:v>
                </c:pt>
                <c:pt idx="6175" formatCode="General">
                  <c:v>-2.9631914822166E-3</c:v>
                </c:pt>
                <c:pt idx="6176" formatCode="General">
                  <c:v>-2.991040758001E-3</c:v>
                </c:pt>
                <c:pt idx="6177" formatCode="General">
                  <c:v>-3.0192621668710699E-3</c:v>
                </c:pt>
                <c:pt idx="6178" formatCode="General">
                  <c:v>-3.0478604690754802E-3</c:v>
                </c:pt>
                <c:pt idx="6179" formatCode="General">
                  <c:v>-3.07630720602155E-3</c:v>
                </c:pt>
                <c:pt idx="6180" formatCode="General">
                  <c:v>-3.10483261618066E-3</c:v>
                </c:pt>
                <c:pt idx="6181" formatCode="General">
                  <c:v>-3.1336719142110699E-3</c:v>
                </c:pt>
                <c:pt idx="6182" formatCode="General">
                  <c:v>-3.1623327850331799E-3</c:v>
                </c:pt>
                <c:pt idx="6183" formatCode="General">
                  <c:v>-3.1909563254982399E-3</c:v>
                </c:pt>
                <c:pt idx="6184" formatCode="General">
                  <c:v>-3.2196486216139199E-3</c:v>
                </c:pt>
                <c:pt idx="6185" formatCode="General">
                  <c:v>-3.2485728556943998E-3</c:v>
                </c:pt>
                <c:pt idx="6186" formatCode="General">
                  <c:v>-3.2773972346042601E-3</c:v>
                </c:pt>
                <c:pt idx="6187" formatCode="General">
                  <c:v>-3.3059003289282098E-3</c:v>
                </c:pt>
                <c:pt idx="6188" formatCode="General">
                  <c:v>-3.3346421447638199E-3</c:v>
                </c:pt>
                <c:pt idx="6189" formatCode="General">
                  <c:v>-3.36332628464366E-3</c:v>
                </c:pt>
                <c:pt idx="6190" formatCode="General">
                  <c:v>-3.39199220147973E-3</c:v>
                </c:pt>
                <c:pt idx="6191" formatCode="General">
                  <c:v>-3.4208910649833999E-3</c:v>
                </c:pt>
                <c:pt idx="6192" formatCode="General">
                  <c:v>-3.4494021574624301E-3</c:v>
                </c:pt>
                <c:pt idx="6193" formatCode="General">
                  <c:v>-3.4778890100671399E-3</c:v>
                </c:pt>
                <c:pt idx="6194" formatCode="General">
                  <c:v>-3.5063330097650598E-3</c:v>
                </c:pt>
                <c:pt idx="6195" formatCode="General">
                  <c:v>-3.5342357860858801E-3</c:v>
                </c:pt>
                <c:pt idx="6196" formatCode="General">
                  <c:v>-3.5620336907990699E-3</c:v>
                </c:pt>
                <c:pt idx="6197" formatCode="General">
                  <c:v>-3.5899474899084398E-3</c:v>
                </c:pt>
                <c:pt idx="6198" formatCode="General">
                  <c:v>-3.6176731558578501E-3</c:v>
                </c:pt>
                <c:pt idx="6199" formatCode="General">
                  <c:v>-3.6449145285212402E-3</c:v>
                </c:pt>
                <c:pt idx="6200" formatCode="General">
                  <c:v>-3.6720080659202801E-3</c:v>
                </c:pt>
                <c:pt idx="6201" formatCode="General">
                  <c:v>-3.6990747464026299E-3</c:v>
                </c:pt>
                <c:pt idx="6202" formatCode="General">
                  <c:v>-3.7257503390414602E-3</c:v>
                </c:pt>
                <c:pt idx="6203" formatCode="General">
                  <c:v>-3.7520053020760201E-3</c:v>
                </c:pt>
                <c:pt idx="6204" formatCode="General">
                  <c:v>-3.7779922586391301E-3</c:v>
                </c:pt>
                <c:pt idx="6205" formatCode="General">
                  <c:v>-3.8036698827637102E-3</c:v>
                </c:pt>
                <c:pt idx="6206" formatCode="General">
                  <c:v>-3.8292859615364802E-3</c:v>
                </c:pt>
                <c:pt idx="6207" formatCode="General">
                  <c:v>-3.8547041675666398E-3</c:v>
                </c:pt>
                <c:pt idx="6208" formatCode="General">
                  <c:v>-3.8795276707129E-3</c:v>
                </c:pt>
                <c:pt idx="6209" formatCode="General">
                  <c:v>-3.9040115063111399E-3</c:v>
                </c:pt>
                <c:pt idx="6210" formatCode="General">
                  <c:v>-3.9280855555247404E-3</c:v>
                </c:pt>
                <c:pt idx="6211" formatCode="General">
                  <c:v>-3.9518471977383401E-3</c:v>
                </c:pt>
                <c:pt idx="6212" formatCode="General">
                  <c:v>-3.9754016207880103E-3</c:v>
                </c:pt>
                <c:pt idx="6213" formatCode="General">
                  <c:v>-3.99855113724208E-3</c:v>
                </c:pt>
                <c:pt idx="6214" formatCode="General">
                  <c:v>-4.0211937705686299E-3</c:v>
                </c:pt>
                <c:pt idx="6215" formatCode="General">
                  <c:v>-4.0434811321451202E-3</c:v>
                </c:pt>
                <c:pt idx="6216" formatCode="General">
                  <c:v>-4.0654816376708303E-3</c:v>
                </c:pt>
                <c:pt idx="6217" formatCode="General">
                  <c:v>-4.0868919443944503E-3</c:v>
                </c:pt>
                <c:pt idx="6218" formatCode="General">
                  <c:v>-4.1078434838625697E-3</c:v>
                </c:pt>
                <c:pt idx="6219" formatCode="General">
                  <c:v>-4.1283814497938198E-3</c:v>
                </c:pt>
                <c:pt idx="6220" formatCode="General">
                  <c:v>-4.1484831100977899E-3</c:v>
                </c:pt>
                <c:pt idx="6221" formatCode="General">
                  <c:v>-4.1682251343605498E-3</c:v>
                </c:pt>
                <c:pt idx="6222" formatCode="General">
                  <c:v>-4.1873619827801504E-3</c:v>
                </c:pt>
                <c:pt idx="6223" formatCode="General">
                  <c:v>-4.2059510251504298E-3</c:v>
                </c:pt>
                <c:pt idx="6224" formatCode="General">
                  <c:v>-4.2243082767414401E-3</c:v>
                </c:pt>
                <c:pt idx="6225" formatCode="General">
                  <c:v>-4.2422142736679202E-3</c:v>
                </c:pt>
                <c:pt idx="6226" formatCode="General">
                  <c:v>-4.2595659703558103E-3</c:v>
                </c:pt>
                <c:pt idx="6227" formatCode="General">
                  <c:v>-4.2764074799518303E-3</c:v>
                </c:pt>
                <c:pt idx="6228" formatCode="General">
                  <c:v>-4.2926657750181297E-3</c:v>
                </c:pt>
                <c:pt idx="6229" formatCode="General">
                  <c:v>-4.30823013496611E-3</c:v>
                </c:pt>
                <c:pt idx="6230" formatCode="General">
                  <c:v>-4.3235398256040603E-3</c:v>
                </c:pt>
                <c:pt idx="6231" formatCode="General">
                  <c:v>-4.3385289921109996E-3</c:v>
                </c:pt>
                <c:pt idx="6232" formatCode="General">
                  <c:v>-4.3526822423147699E-3</c:v>
                </c:pt>
                <c:pt idx="6233" formatCode="General">
                  <c:v>-4.3662324933290298E-3</c:v>
                </c:pt>
                <c:pt idx="6234" formatCode="General">
                  <c:v>-4.3794150507770703E-3</c:v>
                </c:pt>
                <c:pt idx="6235" formatCode="General">
                  <c:v>-4.3922048799618597E-3</c:v>
                </c:pt>
                <c:pt idx="6236" formatCode="General">
                  <c:v>-4.4047946052329498E-3</c:v>
                </c:pt>
                <c:pt idx="6237" formatCode="General">
                  <c:v>-4.41689536671963E-3</c:v>
                </c:pt>
                <c:pt idx="6238" formatCode="General">
                  <c:v>-4.42802516428277E-3</c:v>
                </c:pt>
                <c:pt idx="6239" formatCode="General">
                  <c:v>-4.4385470971079902E-3</c:v>
                </c:pt>
                <c:pt idx="6240" formatCode="General">
                  <c:v>-4.4485234423746398E-3</c:v>
                </c:pt>
                <c:pt idx="6241" formatCode="General">
                  <c:v>-4.4580661223557402E-3</c:v>
                </c:pt>
                <c:pt idx="6242" formatCode="General">
                  <c:v>-4.4673025140967802E-3</c:v>
                </c:pt>
                <c:pt idx="6243" formatCode="General">
                  <c:v>-4.4758471986122202E-3</c:v>
                </c:pt>
                <c:pt idx="6244" formatCode="General">
                  <c:v>-4.4838208485713004E-3</c:v>
                </c:pt>
                <c:pt idx="6245" formatCode="General">
                  <c:v>-4.4913854884341201E-3</c:v>
                </c:pt>
                <c:pt idx="6246" formatCode="General">
                  <c:v>-4.4982338184998902E-3</c:v>
                </c:pt>
                <c:pt idx="6247" formatCode="General">
                  <c:v>-4.5046096775022398E-3</c:v>
                </c:pt>
                <c:pt idx="6248" formatCode="General">
                  <c:v>-4.5107221643304598E-3</c:v>
                </c:pt>
                <c:pt idx="6249" formatCode="General">
                  <c:v>-4.5164601366156102E-3</c:v>
                </c:pt>
                <c:pt idx="6250" formatCode="General">
                  <c:v>-4.5216578305833999E-3</c:v>
                </c:pt>
                <c:pt idx="6251" formatCode="General">
                  <c:v>-4.5262809314611597E-3</c:v>
                </c:pt>
                <c:pt idx="6252" formatCode="General">
                  <c:v>-4.53040613927508E-3</c:v>
                </c:pt>
                <c:pt idx="6253" formatCode="General">
                  <c:v>-4.5341068086979502E-3</c:v>
                </c:pt>
                <c:pt idx="6254" formatCode="General">
                  <c:v>-4.5374494397178002E-3</c:v>
                </c:pt>
                <c:pt idx="6255" formatCode="General">
                  <c:v>-4.5402841782764903E-3</c:v>
                </c:pt>
                <c:pt idx="6256" formatCode="General">
                  <c:v>-4.54250701181885E-3</c:v>
                </c:pt>
                <c:pt idx="6257" formatCode="General">
                  <c:v>-4.5442283456955598E-3</c:v>
                </c:pt>
                <c:pt idx="6258" formatCode="General">
                  <c:v>-4.5456233078405798E-3</c:v>
                </c:pt>
                <c:pt idx="6259" formatCode="General">
                  <c:v>-4.5465724079906599E-3</c:v>
                </c:pt>
                <c:pt idx="6260" formatCode="General">
                  <c:v>-4.5469402047694004E-3</c:v>
                </c:pt>
                <c:pt idx="6261" formatCode="General">
                  <c:v>-4.5468847311844404E-3</c:v>
                </c:pt>
                <c:pt idx="6262" formatCode="General">
                  <c:v>-4.5464681884313501E-3</c:v>
                </c:pt>
                <c:pt idx="6263" formatCode="General">
                  <c:v>-4.54564837674878E-3</c:v>
                </c:pt>
                <c:pt idx="6264" formatCode="General">
                  <c:v>-4.5447210721288496E-3</c:v>
                </c:pt>
                <c:pt idx="6265" formatCode="General">
                  <c:v>-4.5434331000368299E-3</c:v>
                </c:pt>
                <c:pt idx="6266" formatCode="General">
                  <c:v>-4.5416507329898896E-3</c:v>
                </c:pt>
                <c:pt idx="6267" formatCode="General">
                  <c:v>-4.5394914443949398E-3</c:v>
                </c:pt>
                <c:pt idx="6268" formatCode="General">
                  <c:v>-4.5367946178889E-3</c:v>
                </c:pt>
                <c:pt idx="6269" formatCode="General">
                  <c:v>-4.5338304680862598E-3</c:v>
                </c:pt>
                <c:pt idx="6270" formatCode="General">
                  <c:v>-4.5306225985416899E-3</c:v>
                </c:pt>
                <c:pt idx="6271" formatCode="General">
                  <c:v>-4.5270529355136103E-3</c:v>
                </c:pt>
                <c:pt idx="6272" formatCode="General">
                  <c:v>-4.5233415386993197E-3</c:v>
                </c:pt>
                <c:pt idx="6273" formatCode="General">
                  <c:v>-4.5193236788372698E-3</c:v>
                </c:pt>
                <c:pt idx="6274" formatCode="General">
                  <c:v>-4.5148333403039996E-3</c:v>
                </c:pt>
                <c:pt idx="6275" formatCode="General">
                  <c:v>-4.5100749013523497E-3</c:v>
                </c:pt>
                <c:pt idx="6276" formatCode="General">
                  <c:v>-4.5050358820923802E-3</c:v>
                </c:pt>
                <c:pt idx="6277" formatCode="General">
                  <c:v>-4.4997831360615902E-3</c:v>
                </c:pt>
                <c:pt idx="6278" formatCode="General">
                  <c:v>-4.4944016359128799E-3</c:v>
                </c:pt>
                <c:pt idx="6279" formatCode="General">
                  <c:v>-4.4887505115114596E-3</c:v>
                </c:pt>
                <c:pt idx="6280" formatCode="General">
                  <c:v>-4.4827328291728004E-3</c:v>
                </c:pt>
                <c:pt idx="6281" formatCode="General">
                  <c:v>-4.4766517711430998E-3</c:v>
                </c:pt>
                <c:pt idx="6282" formatCode="General">
                  <c:v>-4.4705247651962102E-3</c:v>
                </c:pt>
                <c:pt idx="6283" formatCode="General">
                  <c:v>-4.46409305463028E-3</c:v>
                </c:pt>
                <c:pt idx="6284" formatCode="General">
                  <c:v>-4.4574664275596997E-3</c:v>
                </c:pt>
                <c:pt idx="6285" formatCode="General">
                  <c:v>-4.4508346712960802E-3</c:v>
                </c:pt>
                <c:pt idx="6286" formatCode="General">
                  <c:v>-4.4441332829894603E-3</c:v>
                </c:pt>
                <c:pt idx="6287" formatCode="General">
                  <c:v>-4.43722381679612E-3</c:v>
                </c:pt>
                <c:pt idx="6288" formatCode="General">
                  <c:v>-4.4301132420492099E-3</c:v>
                </c:pt>
                <c:pt idx="6289" formatCode="General">
                  <c:v>-4.4228018123999803E-3</c:v>
                </c:pt>
                <c:pt idx="6290" formatCode="General">
                  <c:v>-4.4155951981340001E-3</c:v>
                </c:pt>
                <c:pt idx="6291" formatCode="General">
                  <c:v>-4.4084271403676302E-3</c:v>
                </c:pt>
                <c:pt idx="6292" formatCode="General">
                  <c:v>-4.4010722175131696E-3</c:v>
                </c:pt>
                <c:pt idx="6293" formatCode="General">
                  <c:v>-4.3937703702942102E-3</c:v>
                </c:pt>
                <c:pt idx="6294" formatCode="General">
                  <c:v>-4.3864286907090303E-3</c:v>
                </c:pt>
                <c:pt idx="6295" formatCode="General">
                  <c:v>-4.3788886008109002E-3</c:v>
                </c:pt>
                <c:pt idx="6296" formatCode="General">
                  <c:v>-4.3714409561442201E-3</c:v>
                </c:pt>
                <c:pt idx="6297" formatCode="General">
                  <c:v>-4.3641005602734996E-3</c:v>
                </c:pt>
                <c:pt idx="6298" formatCode="General">
                  <c:v>-4.3567483669254801E-3</c:v>
                </c:pt>
                <c:pt idx="6299" formatCode="General">
                  <c:v>-4.3496155430660802E-3</c:v>
                </c:pt>
                <c:pt idx="6300" formatCode="General">
                  <c:v>-4.34258498354014E-3</c:v>
                </c:pt>
                <c:pt idx="6301" formatCode="General">
                  <c:v>-4.3353814682033E-3</c:v>
                </c:pt>
                <c:pt idx="6302" formatCode="General">
                  <c:v>-4.3282465717533903E-3</c:v>
                </c:pt>
                <c:pt idx="6303" formatCode="General">
                  <c:v>-4.3213738675661802E-3</c:v>
                </c:pt>
                <c:pt idx="6304" formatCode="General">
                  <c:v>-4.3146108474739304E-3</c:v>
                </c:pt>
                <c:pt idx="6305" formatCode="General">
                  <c:v>-4.3082318061562503E-3</c:v>
                </c:pt>
                <c:pt idx="6306" formatCode="General">
                  <c:v>-4.3019121684214597E-3</c:v>
                </c:pt>
                <c:pt idx="6307" formatCode="General">
                  <c:v>-4.2955096596743198E-3</c:v>
                </c:pt>
                <c:pt idx="6308" formatCode="General">
                  <c:v>-4.2892100011607797E-3</c:v>
                </c:pt>
                <c:pt idx="6309" formatCode="General">
                  <c:v>-4.2829844985353797E-3</c:v>
                </c:pt>
                <c:pt idx="6310" formatCode="General">
                  <c:v>-4.2771939680123798E-3</c:v>
                </c:pt>
                <c:pt idx="6311" formatCode="General">
                  <c:v>-4.2718055963284502E-3</c:v>
                </c:pt>
                <c:pt idx="6312" formatCode="General">
                  <c:v>-4.2665734974746397E-3</c:v>
                </c:pt>
                <c:pt idx="6313" formatCode="General">
                  <c:v>-4.2614850371650199E-3</c:v>
                </c:pt>
                <c:pt idx="6314" formatCode="General">
                  <c:v>-4.2567057304565203E-3</c:v>
                </c:pt>
                <c:pt idx="6315" formatCode="General">
                  <c:v>-4.2522435263823996E-3</c:v>
                </c:pt>
                <c:pt idx="6316" formatCode="General">
                  <c:v>-4.2478717302233196E-3</c:v>
                </c:pt>
                <c:pt idx="6317" formatCode="General">
                  <c:v>-4.2437748590481803E-3</c:v>
                </c:pt>
                <c:pt idx="6318" formatCode="General">
                  <c:v>-4.2401018302219004E-3</c:v>
                </c:pt>
                <c:pt idx="6319" formatCode="General">
                  <c:v>-4.2368010154904398E-3</c:v>
                </c:pt>
                <c:pt idx="6320" formatCode="General">
                  <c:v>-4.2338361626604402E-3</c:v>
                </c:pt>
                <c:pt idx="6321" formatCode="General">
                  <c:v>-4.2311573924881003E-3</c:v>
                </c:pt>
                <c:pt idx="6322" formatCode="General">
                  <c:v>-4.2288508652346601E-3</c:v>
                </c:pt>
                <c:pt idx="6323" formatCode="General">
                  <c:v>-4.2269339566517999E-3</c:v>
                </c:pt>
                <c:pt idx="6324" formatCode="General">
                  <c:v>-4.2253808593393002E-3</c:v>
                </c:pt>
                <c:pt idx="6325" formatCode="General">
                  <c:v>-4.2238354132197098E-3</c:v>
                </c:pt>
                <c:pt idx="6326" formatCode="General">
                  <c:v>-4.2227313176044197E-3</c:v>
                </c:pt>
                <c:pt idx="6327" formatCode="General">
                  <c:v>-4.2224220336000802E-3</c:v>
                </c:pt>
                <c:pt idx="6328" formatCode="General">
                  <c:v>-4.2223267209978701E-3</c:v>
                </c:pt>
                <c:pt idx="6329" formatCode="General">
                  <c:v>-4.2225960535946204E-3</c:v>
                </c:pt>
                <c:pt idx="6330" formatCode="General">
                  <c:v>-4.2235840215252901E-3</c:v>
                </c:pt>
                <c:pt idx="6331" formatCode="General">
                  <c:v>-4.22509314469893E-3</c:v>
                </c:pt>
                <c:pt idx="6332" formatCode="General">
                  <c:v>-4.2268276313377397E-3</c:v>
                </c:pt>
                <c:pt idx="6333" formatCode="General">
                  <c:v>-4.22884565606374E-3</c:v>
                </c:pt>
                <c:pt idx="6334" formatCode="General">
                  <c:v>-4.2315570984642597E-3</c:v>
                </c:pt>
                <c:pt idx="6335" formatCode="General">
                  <c:v>-4.2347960984746597E-3</c:v>
                </c:pt>
                <c:pt idx="6336" formatCode="General">
                  <c:v>-4.23826897152128E-3</c:v>
                </c:pt>
                <c:pt idx="6337" formatCode="General">
                  <c:v>-4.2421925623782903E-3</c:v>
                </c:pt>
                <c:pt idx="6338" formatCode="General">
                  <c:v>-4.24681656856491E-3</c:v>
                </c:pt>
                <c:pt idx="6339" formatCode="General">
                  <c:v>-4.2518941745726402E-3</c:v>
                </c:pt>
                <c:pt idx="6340" formatCode="General">
                  <c:v>-4.2572987177326603E-3</c:v>
                </c:pt>
                <c:pt idx="6341" formatCode="General">
                  <c:v>-4.2633312163259298E-3</c:v>
                </c:pt>
                <c:pt idx="6342" formatCode="General">
                  <c:v>-4.2699070304151399E-3</c:v>
                </c:pt>
                <c:pt idx="6343" formatCode="General">
                  <c:v>-4.2768618518783403E-3</c:v>
                </c:pt>
                <c:pt idx="6344" formatCode="General">
                  <c:v>-4.28443227902554E-3</c:v>
                </c:pt>
                <c:pt idx="6345" formatCode="General">
                  <c:v>-4.2925789317176197E-3</c:v>
                </c:pt>
                <c:pt idx="6346" formatCode="General">
                  <c:v>-4.3010522454343903E-3</c:v>
                </c:pt>
                <c:pt idx="6347" formatCode="General">
                  <c:v>-4.3101610075261801E-3</c:v>
                </c:pt>
                <c:pt idx="6348" formatCode="General">
                  <c:v>-4.3199860176811903E-3</c:v>
                </c:pt>
                <c:pt idx="6349" formatCode="General">
                  <c:v>-4.3303117905178897E-3</c:v>
                </c:pt>
                <c:pt idx="6350" formatCode="General">
                  <c:v>-4.3408768008404404E-3</c:v>
                </c:pt>
                <c:pt idx="6351" formatCode="General">
                  <c:v>-4.3520160076747898E-3</c:v>
                </c:pt>
                <c:pt idx="6352" formatCode="General">
                  <c:v>-4.3638728068391497E-3</c:v>
                </c:pt>
                <c:pt idx="6353" formatCode="General">
                  <c:v>-4.3762722293838796E-3</c:v>
                </c:pt>
                <c:pt idx="6354" formatCode="General">
                  <c:v>-4.38917970676254E-3</c:v>
                </c:pt>
                <c:pt idx="6355" formatCode="General">
                  <c:v>-4.4024950918607596E-3</c:v>
                </c:pt>
                <c:pt idx="6356" formatCode="General">
                  <c:v>-4.4163739786320403E-3</c:v>
                </c:pt>
                <c:pt idx="6357" formatCode="General">
                  <c:v>-4.4309964948410496E-3</c:v>
                </c:pt>
                <c:pt idx="6358" formatCode="General">
                  <c:v>-4.4462015363162201E-3</c:v>
                </c:pt>
                <c:pt idx="6359" formatCode="General">
                  <c:v>-4.4618296238753598E-3</c:v>
                </c:pt>
                <c:pt idx="6360" formatCode="General">
                  <c:v>-4.4780309604035501E-3</c:v>
                </c:pt>
                <c:pt idx="6361" formatCode="General">
                  <c:v>-4.49484420160607E-3</c:v>
                </c:pt>
                <c:pt idx="6362" formatCode="General">
                  <c:v>-4.5119674692982899E-3</c:v>
                </c:pt>
                <c:pt idx="6363" formatCode="General">
                  <c:v>-4.5295996960865196E-3</c:v>
                </c:pt>
                <c:pt idx="6364" formatCode="General">
                  <c:v>-4.5480876171967496E-3</c:v>
                </c:pt>
                <c:pt idx="6365" formatCode="General">
                  <c:v>-4.5670490552374302E-3</c:v>
                </c:pt>
                <c:pt idx="6366" formatCode="General">
                  <c:v>-4.58643038020523E-3</c:v>
                </c:pt>
                <c:pt idx="6367" formatCode="General">
                  <c:v>-4.6061550841018598E-3</c:v>
                </c:pt>
                <c:pt idx="6368" formatCode="General">
                  <c:v>-4.6264983886024598E-3</c:v>
                </c:pt>
                <c:pt idx="6369" formatCode="General">
                  <c:v>-4.6475599342705298E-3</c:v>
                </c:pt>
                <c:pt idx="6370" formatCode="General">
                  <c:v>-4.6688754981855599E-3</c:v>
                </c:pt>
                <c:pt idx="6371" formatCode="General">
                  <c:v>-4.69079418168115E-3</c:v>
                </c:pt>
                <c:pt idx="6372" formatCode="General">
                  <c:v>-4.7135339074687596E-3</c:v>
                </c:pt>
                <c:pt idx="6373" formatCode="General">
                  <c:v>-4.73643768379835E-3</c:v>
                </c:pt>
                <c:pt idx="6374" formatCode="General">
                  <c:v>-4.7596059278997996E-3</c:v>
                </c:pt>
                <c:pt idx="6375" formatCode="General">
                  <c:v>-4.7833988809428997E-3</c:v>
                </c:pt>
                <c:pt idx="6376" formatCode="General">
                  <c:v>-4.8076981843368297E-3</c:v>
                </c:pt>
                <c:pt idx="6377" formatCode="General">
                  <c:v>-4.8325038995715996E-3</c:v>
                </c:pt>
                <c:pt idx="6378" formatCode="General">
                  <c:v>-4.8575596770758902E-3</c:v>
                </c:pt>
                <c:pt idx="6379" formatCode="General">
                  <c:v>-4.8831589139744303E-3</c:v>
                </c:pt>
                <c:pt idx="6380" formatCode="General">
                  <c:v>-4.90940174856989E-3</c:v>
                </c:pt>
                <c:pt idx="6381" formatCode="General">
                  <c:v>-4.9357295784950598E-3</c:v>
                </c:pt>
                <c:pt idx="6382" formatCode="General">
                  <c:v>-4.9624893252609098E-3</c:v>
                </c:pt>
                <c:pt idx="6383" formatCode="General">
                  <c:v>-4.9899741748620002E-3</c:v>
                </c:pt>
                <c:pt idx="6384" formatCode="General">
                  <c:v>-5.0176900561320504E-3</c:v>
                </c:pt>
                <c:pt idx="6385" formatCode="General">
                  <c:v>-5.04577521328777E-3</c:v>
                </c:pt>
                <c:pt idx="6386" formatCode="General">
                  <c:v>-5.0742992488098503E-3</c:v>
                </c:pt>
                <c:pt idx="6387" formatCode="General">
                  <c:v>-5.1030256862500002E-3</c:v>
                </c:pt>
                <c:pt idx="6388" formatCode="General">
                  <c:v>-5.1317891010458101E-3</c:v>
                </c:pt>
                <c:pt idx="6389" formatCode="General">
                  <c:v>-5.1609517409218902E-3</c:v>
                </c:pt>
                <c:pt idx="6390" formatCode="General">
                  <c:v>-5.1908044959549701E-3</c:v>
                </c:pt>
                <c:pt idx="6391" formatCode="General">
                  <c:v>-5.2206760865291602E-3</c:v>
                </c:pt>
                <c:pt idx="6392" formatCode="General">
                  <c:v>-5.2505173868136199E-3</c:v>
                </c:pt>
                <c:pt idx="6393" formatCode="General">
                  <c:v>-5.2809635309193602E-3</c:v>
                </c:pt>
                <c:pt idx="6394" formatCode="General">
                  <c:v>-5.3121383279206699E-3</c:v>
                </c:pt>
                <c:pt idx="6395" formatCode="General">
                  <c:v>-5.3432246301611504E-3</c:v>
                </c:pt>
                <c:pt idx="6396" formatCode="General">
                  <c:v>-5.3744131999268899E-3</c:v>
                </c:pt>
                <c:pt idx="6397" formatCode="General">
                  <c:v>-5.4059476958200998E-3</c:v>
                </c:pt>
                <c:pt idx="6398" formatCode="General">
                  <c:v>-5.4376167974196097E-3</c:v>
                </c:pt>
                <c:pt idx="6399" formatCode="General">
                  <c:v>-5.46961850107721E-3</c:v>
                </c:pt>
                <c:pt idx="6400" formatCode="General">
                  <c:v>-5.5019488923592598E-3</c:v>
                </c:pt>
                <c:pt idx="6401" formatCode="General">
                  <c:v>-5.5343684724951702E-3</c:v>
                </c:pt>
                <c:pt idx="6402" formatCode="General">
                  <c:v>-5.5666255649724399E-3</c:v>
                </c:pt>
                <c:pt idx="6403" formatCode="General">
                  <c:v>-5.59892115813435E-3</c:v>
                </c:pt>
                <c:pt idx="6404" formatCode="General">
                  <c:v>-5.6314332769940804E-3</c:v>
                </c:pt>
                <c:pt idx="6405" formatCode="General">
                  <c:v>-5.6640425205761796E-3</c:v>
                </c:pt>
                <c:pt idx="6406" formatCode="General">
                  <c:v>-5.6966618604415804E-3</c:v>
                </c:pt>
                <c:pt idx="6407" formatCode="General">
                  <c:v>-5.7293641277853698E-3</c:v>
                </c:pt>
                <c:pt idx="6408" formatCode="General">
                  <c:v>-5.76216269862132E-3</c:v>
                </c:pt>
                <c:pt idx="6409" formatCode="General">
                  <c:v>-5.7949631519405697E-3</c:v>
                </c:pt>
                <c:pt idx="6410" formatCode="General">
                  <c:v>-5.8275851624285599E-3</c:v>
                </c:pt>
                <c:pt idx="6411" formatCode="General">
                  <c:v>-5.86044779762733E-3</c:v>
                </c:pt>
                <c:pt idx="6412" formatCode="General">
                  <c:v>-5.8934221523875797E-3</c:v>
                </c:pt>
                <c:pt idx="6413" formatCode="General">
                  <c:v>-5.9258880832903996E-3</c:v>
                </c:pt>
                <c:pt idx="6414" formatCode="General">
                  <c:v>-5.9583688340858398E-3</c:v>
                </c:pt>
                <c:pt idx="6415" formatCode="General">
                  <c:v>-5.9908261964919897E-3</c:v>
                </c:pt>
                <c:pt idx="6416" formatCode="General">
                  <c:v>-6.0230553582189201E-3</c:v>
                </c:pt>
                <c:pt idx="6417" formatCode="General">
                  <c:v>-6.05533005608628E-3</c:v>
                </c:pt>
                <c:pt idx="6418" formatCode="General">
                  <c:v>-6.0874034883975697E-3</c:v>
                </c:pt>
                <c:pt idx="6419" formatCode="General">
                  <c:v>-6.1194257031542401E-3</c:v>
                </c:pt>
                <c:pt idx="6420" formatCode="General">
                  <c:v>-6.1512755364820596E-3</c:v>
                </c:pt>
                <c:pt idx="6421" formatCode="General">
                  <c:v>-6.1828834166244703E-3</c:v>
                </c:pt>
                <c:pt idx="6422" formatCode="General">
                  <c:v>-6.2142999394053898E-3</c:v>
                </c:pt>
                <c:pt idx="6423" formatCode="General">
                  <c:v>-6.2453132582582999E-3</c:v>
                </c:pt>
                <c:pt idx="6424" formatCode="General">
                  <c:v>-6.2761047204196001E-3</c:v>
                </c:pt>
                <c:pt idx="6425" formatCode="General">
                  <c:v>-6.3066374453568498E-3</c:v>
                </c:pt>
                <c:pt idx="6426" formatCode="General">
                  <c:v>-6.3368675070227098E-3</c:v>
                </c:pt>
                <c:pt idx="6427" formatCode="General">
                  <c:v>-6.3667338795972001E-3</c:v>
                </c:pt>
                <c:pt idx="6428" formatCode="General">
                  <c:v>-6.3962398490306997E-3</c:v>
                </c:pt>
                <c:pt idx="6429" formatCode="General">
                  <c:v>-6.4255164541297998E-3</c:v>
                </c:pt>
                <c:pt idx="6430" formatCode="General">
                  <c:v>-6.4547439387302097E-3</c:v>
                </c:pt>
                <c:pt idx="6431" formatCode="General">
                  <c:v>-6.4835692261605198E-3</c:v>
                </c:pt>
                <c:pt idx="6432" formatCode="General">
                  <c:v>-6.5116529509971202E-3</c:v>
                </c:pt>
                <c:pt idx="6433" formatCode="General">
                  <c:v>-6.5394216710210904E-3</c:v>
                </c:pt>
                <c:pt idx="6434" formatCode="General">
                  <c:v>-6.56678645136615E-3</c:v>
                </c:pt>
                <c:pt idx="6435" formatCode="General">
                  <c:v>-6.5937054489701996E-3</c:v>
                </c:pt>
                <c:pt idx="6436" formatCode="General">
                  <c:v>-6.62017694398987E-3</c:v>
                </c:pt>
                <c:pt idx="6437" formatCode="General">
                  <c:v>-6.6459269533811899E-3</c:v>
                </c:pt>
                <c:pt idx="6438" formatCode="General">
                  <c:v>-6.6712535043935203E-3</c:v>
                </c:pt>
                <c:pt idx="6439" formatCode="General">
                  <c:v>-6.6959959284104099E-3</c:v>
                </c:pt>
                <c:pt idx="6440" formatCode="General">
                  <c:v>-6.7203317652434298E-3</c:v>
                </c:pt>
                <c:pt idx="6441" formatCode="General">
                  <c:v>-6.7443540232760999E-3</c:v>
                </c:pt>
                <c:pt idx="6442" formatCode="General">
                  <c:v>-6.7676100518024498E-3</c:v>
                </c:pt>
                <c:pt idx="6443" formatCode="General">
                  <c:v>-6.7900115890478802E-3</c:v>
                </c:pt>
                <c:pt idx="6444" formatCode="General">
                  <c:v>-6.8119081518077896E-3</c:v>
                </c:pt>
                <c:pt idx="6445" formatCode="General">
                  <c:v>-6.8333308012359702E-3</c:v>
                </c:pt>
                <c:pt idx="6446" formatCode="General">
                  <c:v>-6.8540253579699398E-3</c:v>
                </c:pt>
                <c:pt idx="6447" formatCode="General">
                  <c:v>-6.87405895160166E-3</c:v>
                </c:pt>
                <c:pt idx="6448" formatCode="General">
                  <c:v>-6.89354336304093E-3</c:v>
                </c:pt>
                <c:pt idx="6449" formatCode="General">
                  <c:v>-6.9123444152913299E-3</c:v>
                </c:pt>
                <c:pt idx="6450" formatCode="General">
                  <c:v>-6.9303830173006401E-3</c:v>
                </c:pt>
                <c:pt idx="6451" formatCode="General">
                  <c:v>-6.9480032763444798E-3</c:v>
                </c:pt>
                <c:pt idx="6452" formatCode="General">
                  <c:v>-6.9647009700566998E-3</c:v>
                </c:pt>
                <c:pt idx="6453" formatCode="General">
                  <c:v>-6.9804865513593498E-3</c:v>
                </c:pt>
                <c:pt idx="6454" formatCode="General">
                  <c:v>-6.9958512631939397E-3</c:v>
                </c:pt>
                <c:pt idx="6455" formatCode="General">
                  <c:v>-7.0103609619276896E-3</c:v>
                </c:pt>
                <c:pt idx="6456" formatCode="General">
                  <c:v>-7.02387722242186E-3</c:v>
                </c:pt>
                <c:pt idx="6457" formatCode="General">
                  <c:v>-7.0365526574091598E-3</c:v>
                </c:pt>
                <c:pt idx="6458" formatCode="General">
                  <c:v>-7.0484234941807604E-3</c:v>
                </c:pt>
                <c:pt idx="6459" formatCode="General">
                  <c:v>-7.0596048143066097E-3</c:v>
                </c:pt>
                <c:pt idx="6460" formatCode="General">
                  <c:v>-7.0700612113055701E-3</c:v>
                </c:pt>
                <c:pt idx="6461" formatCode="General">
                  <c:v>-7.0796685681741196E-3</c:v>
                </c:pt>
                <c:pt idx="6462" formatCode="General">
                  <c:v>-7.0883163494223104E-3</c:v>
                </c:pt>
                <c:pt idx="6463" formatCode="General">
                  <c:v>-7.0960419530654399E-3</c:v>
                </c:pt>
                <c:pt idx="6464" formatCode="General">
                  <c:v>-7.1029044753777E-3</c:v>
                </c:pt>
                <c:pt idx="6465" formatCode="General">
                  <c:v>-7.1088380353050203E-3</c:v>
                </c:pt>
                <c:pt idx="6466" formatCode="General">
                  <c:v>-7.1139057502040302E-3</c:v>
                </c:pt>
                <c:pt idx="6467" formatCode="General">
                  <c:v>-7.1181354743913199E-3</c:v>
                </c:pt>
                <c:pt idx="6468" formatCode="General">
                  <c:v>-7.1214427978801599E-3</c:v>
                </c:pt>
                <c:pt idx="6469" formatCode="General">
                  <c:v>-7.1238068510473297E-3</c:v>
                </c:pt>
                <c:pt idx="6470" formatCode="General">
                  <c:v>-7.1251083329204696E-3</c:v>
                </c:pt>
                <c:pt idx="6471" formatCode="General">
                  <c:v>-7.12555837118585E-3</c:v>
                </c:pt>
                <c:pt idx="6472" formatCode="General">
                  <c:v>-7.1252869758895998E-3</c:v>
                </c:pt>
                <c:pt idx="6473" formatCode="General">
                  <c:v>-7.1239095174617604E-3</c:v>
                </c:pt>
                <c:pt idx="6474" formatCode="General">
                  <c:v>-7.1213477747576904E-3</c:v>
                </c:pt>
                <c:pt idx="6475" formatCode="General">
                  <c:v>-7.1178945975329498E-3</c:v>
                </c:pt>
                <c:pt idx="6476" formatCode="General">
                  <c:v>-7.1137174445317997E-3</c:v>
                </c:pt>
                <c:pt idx="6477" formatCode="General">
                  <c:v>-7.1084136296357603E-3</c:v>
                </c:pt>
                <c:pt idx="6478" formatCode="General">
                  <c:v>-7.1021221324815602E-3</c:v>
                </c:pt>
                <c:pt idx="6479" formatCode="General">
                  <c:v>-7.09505414987414E-3</c:v>
                </c:pt>
                <c:pt idx="6480" formatCode="General">
                  <c:v>-7.08677794541656E-3</c:v>
                </c:pt>
                <c:pt idx="6481" formatCode="General">
                  <c:v>-7.0774460154682797E-3</c:v>
                </c:pt>
                <c:pt idx="6482" formatCode="General">
                  <c:v>-7.0673953585374998E-3</c:v>
                </c:pt>
                <c:pt idx="6483" formatCode="General">
                  <c:v>-7.0564680222789996E-3</c:v>
                </c:pt>
                <c:pt idx="6484" formatCode="General">
                  <c:v>-7.0443685034155103E-3</c:v>
                </c:pt>
                <c:pt idx="6485" formatCode="General">
                  <c:v>-7.0311132728164598E-3</c:v>
                </c:pt>
                <c:pt idx="6486" formatCode="General">
                  <c:v>-7.0169079124686503E-3</c:v>
                </c:pt>
                <c:pt idx="6487" formatCode="General">
                  <c:v>-7.0016645308203099E-3</c:v>
                </c:pt>
                <c:pt idx="6488" formatCode="General">
                  <c:v>-6.98534909641421E-3</c:v>
                </c:pt>
                <c:pt idx="6489" formatCode="General">
                  <c:v>-6.9682574656082996E-3</c:v>
                </c:pt>
                <c:pt idx="6490" formatCode="General">
                  <c:v>-6.9500440687765303E-3</c:v>
                </c:pt>
                <c:pt idx="6491" formatCode="General">
                  <c:v>-6.9306686433824203E-3</c:v>
                </c:pt>
                <c:pt idx="6492" formatCode="General">
                  <c:v>-6.9105236019287404E-3</c:v>
                </c:pt>
                <c:pt idx="6493" formatCode="General">
                  <c:v>-6.8894844882095903E-3</c:v>
                </c:pt>
                <c:pt idx="6494" formatCode="General">
                  <c:v>-6.8674877723159796E-3</c:v>
                </c:pt>
                <c:pt idx="6495" formatCode="General">
                  <c:v>-6.8444119260522704E-3</c:v>
                </c:pt>
                <c:pt idx="6496" formatCode="General">
                  <c:v>-6.8203274740237796E-3</c:v>
                </c:pt>
                <c:pt idx="6497" formatCode="General">
                  <c:v>-6.7953921129626001E-3</c:v>
                </c:pt>
                <c:pt idx="6498" formatCode="General">
                  <c:v>-6.7693871039918498E-3</c:v>
                </c:pt>
                <c:pt idx="6499" formatCode="General">
                  <c:v>-6.7423075084325898E-3</c:v>
                </c:pt>
                <c:pt idx="6500" formatCode="General">
                  <c:v>-6.7142830866786796E-3</c:v>
                </c:pt>
                <c:pt idx="6501" formatCode="General">
                  <c:v>-6.6853718437258798E-3</c:v>
                </c:pt>
                <c:pt idx="6502" formatCode="General">
                  <c:v>-6.6555587451426401E-3</c:v>
                </c:pt>
                <c:pt idx="6503" formatCode="General">
                  <c:v>-6.6247381086331101E-3</c:v>
                </c:pt>
                <c:pt idx="6504" formatCode="General">
                  <c:v>-6.5929509079988404E-3</c:v>
                </c:pt>
                <c:pt idx="6505" formatCode="General">
                  <c:v>-6.5602988313828497E-3</c:v>
                </c:pt>
                <c:pt idx="6506" formatCode="General">
                  <c:v>-6.5266566062313902E-3</c:v>
                </c:pt>
                <c:pt idx="6507" formatCode="General">
                  <c:v>-6.4921697836040296E-3</c:v>
                </c:pt>
                <c:pt idx="6508" formatCode="General">
                  <c:v>-6.4568145713415096E-3</c:v>
                </c:pt>
                <c:pt idx="6509" formatCode="General">
                  <c:v>-6.4202952678971102E-3</c:v>
                </c:pt>
                <c:pt idx="6510" formatCode="General">
                  <c:v>-6.3827819833790298E-3</c:v>
                </c:pt>
                <c:pt idx="6511" formatCode="General">
                  <c:v>-6.3445052691073704E-3</c:v>
                </c:pt>
                <c:pt idx="6512" formatCode="General">
                  <c:v>-6.3054476639967504E-3</c:v>
                </c:pt>
                <c:pt idx="6513" formatCode="General">
                  <c:v>-6.2654448284429802E-3</c:v>
                </c:pt>
                <c:pt idx="6514" formatCode="General">
                  <c:v>-6.2246731069476903E-3</c:v>
                </c:pt>
                <c:pt idx="6515" formatCode="General">
                  <c:v>-6.1829217828388797E-3</c:v>
                </c:pt>
                <c:pt idx="6516" formatCode="General">
                  <c:v>-6.1402646168923301E-3</c:v>
                </c:pt>
                <c:pt idx="6517" formatCode="General">
                  <c:v>-6.0970616322824304E-3</c:v>
                </c:pt>
                <c:pt idx="6518" formatCode="General">
                  <c:v>-6.0530621208883199E-3</c:v>
                </c:pt>
                <c:pt idx="6519" formatCode="General">
                  <c:v>-6.0082654788081403E-3</c:v>
                </c:pt>
                <c:pt idx="6520" formatCode="General">
                  <c:v>-5.9625828794653297E-3</c:v>
                </c:pt>
                <c:pt idx="6521" formatCode="General">
                  <c:v>-5.9160894561116097E-3</c:v>
                </c:pt>
                <c:pt idx="6522" formatCode="General">
                  <c:v>-5.8688517650408896E-3</c:v>
                </c:pt>
                <c:pt idx="6523" formatCode="General">
                  <c:v>-5.8209387957756497E-3</c:v>
                </c:pt>
                <c:pt idx="6524" formatCode="General">
                  <c:v>-5.7722654322924401E-3</c:v>
                </c:pt>
                <c:pt idx="6525" formatCode="General">
                  <c:v>-5.7229537336129996E-3</c:v>
                </c:pt>
                <c:pt idx="6526" formatCode="General">
                  <c:v>-5.6731109630614304E-3</c:v>
                </c:pt>
                <c:pt idx="6527" formatCode="General">
                  <c:v>-5.6223581389810802E-3</c:v>
                </c:pt>
                <c:pt idx="6528" formatCode="General">
                  <c:v>-5.5708813331345197E-3</c:v>
                </c:pt>
                <c:pt idx="6529" formatCode="General">
                  <c:v>-5.5189010229503201E-3</c:v>
                </c:pt>
                <c:pt idx="6530" formatCode="General">
                  <c:v>-5.4661845481439198E-3</c:v>
                </c:pt>
                <c:pt idx="6531" formatCode="General">
                  <c:v>-5.4126886349219801E-3</c:v>
                </c:pt>
                <c:pt idx="6532" formatCode="General">
                  <c:v>-5.3586015744895299E-3</c:v>
                </c:pt>
                <c:pt idx="6533" formatCode="General">
                  <c:v>-5.3041500046564702E-3</c:v>
                </c:pt>
                <c:pt idx="6534" formatCode="General">
                  <c:v>-5.2493965297658197E-3</c:v>
                </c:pt>
                <c:pt idx="6535" formatCode="General">
                  <c:v>-5.1938732574251002E-3</c:v>
                </c:pt>
                <c:pt idx="6536" formatCode="General">
                  <c:v>-5.1376147164151603E-3</c:v>
                </c:pt>
                <c:pt idx="6537" formatCode="General">
                  <c:v>-5.0810887188723897E-3</c:v>
                </c:pt>
                <c:pt idx="6538" formatCode="General">
                  <c:v>-5.0239735121668698E-3</c:v>
                </c:pt>
                <c:pt idx="6539" formatCode="General">
                  <c:v>-4.9661654138084101E-3</c:v>
                </c:pt>
                <c:pt idx="6540" formatCode="General">
                  <c:v>-4.9081140942682702E-3</c:v>
                </c:pt>
                <c:pt idx="6541" formatCode="General">
                  <c:v>-4.8495452133473201E-3</c:v>
                </c:pt>
                <c:pt idx="6542" formatCode="General">
                  <c:v>-4.7903877919033703E-3</c:v>
                </c:pt>
                <c:pt idx="6543" formatCode="General">
                  <c:v>-4.7309063326419999E-3</c:v>
                </c:pt>
                <c:pt idx="6544" formatCode="General">
                  <c:v>-4.6710906879151703E-3</c:v>
                </c:pt>
                <c:pt idx="6545" formatCode="General">
                  <c:v>-4.6108007580969203E-3</c:v>
                </c:pt>
                <c:pt idx="6546" formatCode="General">
                  <c:v>-4.5501969136559897E-3</c:v>
                </c:pt>
                <c:pt idx="6547" formatCode="General">
                  <c:v>-4.4893396624698604E-3</c:v>
                </c:pt>
                <c:pt idx="6548" formatCode="General">
                  <c:v>-4.4281254360190904E-3</c:v>
                </c:pt>
                <c:pt idx="6549" formatCode="General">
                  <c:v>-4.3665060036662496E-3</c:v>
                </c:pt>
                <c:pt idx="6550" formatCode="General">
                  <c:v>-4.3045409288195698E-3</c:v>
                </c:pt>
                <c:pt idx="6551" formatCode="General">
                  <c:v>-4.2423981857400697E-3</c:v>
                </c:pt>
                <c:pt idx="6552" formatCode="General">
                  <c:v>-4.1799969734647802E-3</c:v>
                </c:pt>
                <c:pt idx="6553" formatCode="General">
                  <c:v>-4.1172665055628299E-3</c:v>
                </c:pt>
                <c:pt idx="6554" formatCode="General">
                  <c:v>-4.0543674349174897E-3</c:v>
                </c:pt>
                <c:pt idx="6555" formatCode="General">
                  <c:v>-3.9913969937756403E-3</c:v>
                </c:pt>
                <c:pt idx="6556" formatCode="General">
                  <c:v>-3.9280034258824198E-3</c:v>
                </c:pt>
                <c:pt idx="6557" formatCode="General">
                  <c:v>-3.8644953562483098E-3</c:v>
                </c:pt>
                <c:pt idx="6558" formatCode="General">
                  <c:v>-3.8011070361796901E-3</c:v>
                </c:pt>
                <c:pt idx="6559" formatCode="General">
                  <c:v>-3.7373596444397199E-3</c:v>
                </c:pt>
                <c:pt idx="6560" formatCode="General">
                  <c:v>-3.6735141788948301E-3</c:v>
                </c:pt>
                <c:pt idx="6561" formatCode="General">
                  <c:v>-3.6099189951307401E-3</c:v>
                </c:pt>
                <c:pt idx="6562" formatCode="General">
                  <c:v>-3.5459627609742699E-3</c:v>
                </c:pt>
                <c:pt idx="6563" formatCode="General">
                  <c:v>-3.4817415011564501E-3</c:v>
                </c:pt>
                <c:pt idx="6564" formatCode="General">
                  <c:v>-3.4176316815924001E-3</c:v>
                </c:pt>
                <c:pt idx="6565" formatCode="General">
                  <c:v>-3.3534371530813101E-3</c:v>
                </c:pt>
                <c:pt idx="6566" formatCode="General">
                  <c:v>-3.28940532275218E-3</c:v>
                </c:pt>
                <c:pt idx="6567" formatCode="General">
                  <c:v>-3.2255115022009799E-3</c:v>
                </c:pt>
                <c:pt idx="6568" formatCode="General">
                  <c:v>-3.1614982997666E-3</c:v>
                </c:pt>
                <c:pt idx="6569" formatCode="General">
                  <c:v>-3.09763068525806E-3</c:v>
                </c:pt>
                <c:pt idx="6570" formatCode="General">
                  <c:v>-3.0340140956473401E-3</c:v>
                </c:pt>
                <c:pt idx="6571" formatCode="General">
                  <c:v>-2.9704461369571299E-3</c:v>
                </c:pt>
                <c:pt idx="6572" formatCode="General">
                  <c:v>-2.9067882686656999E-3</c:v>
                </c:pt>
                <c:pt idx="6573" formatCode="General">
                  <c:v>-2.8431711281309302E-3</c:v>
                </c:pt>
                <c:pt idx="6574" formatCode="General">
                  <c:v>-2.7796847458751001E-3</c:v>
                </c:pt>
                <c:pt idx="6575" formatCode="General">
                  <c:v>-2.7165624750170301E-3</c:v>
                </c:pt>
                <c:pt idx="6576" formatCode="General">
                  <c:v>-2.6536948745550801E-3</c:v>
                </c:pt>
                <c:pt idx="6577" formatCode="General">
                  <c:v>-2.59049463900382E-3</c:v>
                </c:pt>
                <c:pt idx="6578" formatCode="General">
                  <c:v>-2.5277149847727802E-3</c:v>
                </c:pt>
                <c:pt idx="6579" formatCode="General">
                  <c:v>-2.4653626072360202E-3</c:v>
                </c:pt>
                <c:pt idx="6580" formatCode="General">
                  <c:v>-2.4029304278280301E-3</c:v>
                </c:pt>
                <c:pt idx="6581" formatCode="General">
                  <c:v>-2.34090293556936E-3</c:v>
                </c:pt>
                <c:pt idx="6582" formatCode="General">
                  <c:v>-2.2794058737190602E-3</c:v>
                </c:pt>
                <c:pt idx="6583" formatCode="General">
                  <c:v>-2.2181766051053401E-3</c:v>
                </c:pt>
                <c:pt idx="6584" formatCode="General">
                  <c:v>-2.1569817193462801E-3</c:v>
                </c:pt>
                <c:pt idx="6585" formatCode="General">
                  <c:v>-2.0960286924169001E-3</c:v>
                </c:pt>
                <c:pt idx="6586" formatCode="General">
                  <c:v>-2.0354075886227299E-3</c:v>
                </c:pt>
                <c:pt idx="6587" formatCode="General">
                  <c:v>-1.9752382835508701E-3</c:v>
                </c:pt>
                <c:pt idx="6588" formatCode="General">
                  <c:v>-1.9155456588008199E-3</c:v>
                </c:pt>
                <c:pt idx="6589" formatCode="General">
                  <c:v>-1.8561066172158201E-3</c:v>
                </c:pt>
                <c:pt idx="6590" formatCode="General">
                  <c:v>-1.79678764401199E-3</c:v>
                </c:pt>
                <c:pt idx="6591" formatCode="General">
                  <c:v>-1.73802727337415E-3</c:v>
                </c:pt>
                <c:pt idx="6592" formatCode="General">
                  <c:v>-1.6799199413791001E-3</c:v>
                </c:pt>
                <c:pt idx="6593" formatCode="General">
                  <c:v>-1.6220266481860499E-3</c:v>
                </c:pt>
                <c:pt idx="6594" formatCode="General">
                  <c:v>-1.56458076466733E-3</c:v>
                </c:pt>
                <c:pt idx="6595" formatCode="General">
                  <c:v>-1.50748946298843E-3</c:v>
                </c:pt>
                <c:pt idx="6596" formatCode="General">
                  <c:v>-1.4507222767832001E-3</c:v>
                </c:pt>
                <c:pt idx="6597" formatCode="General">
                  <c:v>-1.3945194762015E-3</c:v>
                </c:pt>
                <c:pt idx="6598" formatCode="General">
                  <c:v>-1.3387577784321101E-3</c:v>
                </c:pt>
                <c:pt idx="6599" formatCode="General">
                  <c:v>-1.28358972783161E-3</c:v>
                </c:pt>
                <c:pt idx="6600" formatCode="General">
                  <c:v>-1.2289982253135801E-3</c:v>
                </c:pt>
                <c:pt idx="6601" formatCode="General">
                  <c:v>-1.17486994733911E-3</c:v>
                </c:pt>
                <c:pt idx="6602" formatCode="General">
                  <c:v>-1.1211838719713801E-3</c:v>
                </c:pt>
                <c:pt idx="6603" formatCode="General">
                  <c:v>-1.0677336850650799E-3</c:v>
                </c:pt>
                <c:pt idx="6604" formatCode="General">
                  <c:v>-1.01480825969422E-3</c:v>
                </c:pt>
                <c:pt idx="6605" formatCode="General">
                  <c:v>-9.6272910592166202E-4</c:v>
                </c:pt>
                <c:pt idx="6606" formatCode="General">
                  <c:v>-9.1130794459157204E-4</c:v>
                </c:pt>
                <c:pt idx="6607" formatCode="General">
                  <c:v>-8.6033278343316199E-4</c:v>
                </c:pt>
                <c:pt idx="6608" formatCode="General">
                  <c:v>-8.0973465013125796E-4</c:v>
                </c:pt>
                <c:pt idx="6609" formatCode="General">
                  <c:v>-7.5965421465748798E-4</c:v>
                </c:pt>
                <c:pt idx="6610" formatCode="General">
                  <c:v>-7.1017253463634595E-4</c:v>
                </c:pt>
                <c:pt idx="6611" formatCode="General">
                  <c:v>-6.6126486002263899E-4</c:v>
                </c:pt>
                <c:pt idx="6612" formatCode="General">
                  <c:v>-6.1291446129424997E-4</c:v>
                </c:pt>
                <c:pt idx="6613" formatCode="General">
                  <c:v>-5.6529727277337505E-4</c:v>
                </c:pt>
                <c:pt idx="6614" formatCode="General">
                  <c:v>-5.1834073494243997E-4</c:v>
                </c:pt>
                <c:pt idx="6615" formatCode="General">
                  <c:v>-4.7206792425552601E-4</c:v>
                </c:pt>
                <c:pt idx="6616" formatCode="General">
                  <c:v>-4.2622110340679502E-4</c:v>
                </c:pt>
                <c:pt idx="6617" formatCode="General">
                  <c:v>-3.8063011662681798E-4</c:v>
                </c:pt>
                <c:pt idx="6618" formatCode="General">
                  <c:v>-3.3610589160237798E-4</c:v>
                </c:pt>
                <c:pt idx="6619" formatCode="General">
                  <c:v>-2.9215308667621001E-4</c:v>
                </c:pt>
                <c:pt idx="6620" formatCode="General">
                  <c:v>-2.4837952745393899E-4</c:v>
                </c:pt>
                <c:pt idx="6621" formatCode="General">
                  <c:v>-2.05392705270463E-4</c:v>
                </c:pt>
                <c:pt idx="6622" formatCode="General">
                  <c:v>-1.6311113306548999E-4</c:v>
                </c:pt>
                <c:pt idx="6623" formatCode="General">
                  <c:v>-1.21345553966136E-4</c:v>
                </c:pt>
                <c:pt idx="6624">
                  <c:v>-8.0303852964672004E-5</c:v>
                </c:pt>
                <c:pt idx="6625">
                  <c:v>-3.9871674285705001E-5</c:v>
                </c:pt>
                <c:pt idx="6626">
                  <c:v>4.1039360296379498E-8</c:v>
                </c:pt>
                <c:pt idx="6627">
                  <c:v>3.9271784200602903E-5</c:v>
                </c:pt>
                <c:pt idx="6628">
                  <c:v>7.7990441662102605E-5</c:v>
                </c:pt>
                <c:pt idx="6629" formatCode="General">
                  <c:v>1.16092771597303E-4</c:v>
                </c:pt>
                <c:pt idx="6630" formatCode="General">
                  <c:v>1.5328747318989501E-4</c:v>
                </c:pt>
                <c:pt idx="6631" formatCode="General">
                  <c:v>1.89932468981618E-4</c:v>
                </c:pt>
                <c:pt idx="6632" formatCode="General">
                  <c:v>2.2641665051475701E-4</c:v>
                </c:pt>
                <c:pt idx="6633" formatCode="General">
                  <c:v>2.6222283276955698E-4</c:v>
                </c:pt>
                <c:pt idx="6634" formatCode="General">
                  <c:v>2.9716243699198498E-4</c:v>
                </c:pt>
                <c:pt idx="6635" formatCode="General">
                  <c:v>3.3151132250650701E-4</c:v>
                </c:pt>
                <c:pt idx="6636" formatCode="General">
                  <c:v>3.6543980608038198E-4</c:v>
                </c:pt>
                <c:pt idx="6637" formatCode="General">
                  <c:v>3.9888967954296902E-4</c:v>
                </c:pt>
                <c:pt idx="6638" formatCode="General">
                  <c:v>4.3172935091391598E-4</c:v>
                </c:pt>
                <c:pt idx="6639" formatCode="General">
                  <c:v>4.6378792425919501E-4</c:v>
                </c:pt>
                <c:pt idx="6640" formatCode="General">
                  <c:v>4.9520092438698905E-4</c:v>
                </c:pt>
                <c:pt idx="6641" formatCode="General">
                  <c:v>5.2618493795471104E-4</c:v>
                </c:pt>
                <c:pt idx="6642" formatCode="General">
                  <c:v>5.5655206224935702E-4</c:v>
                </c:pt>
                <c:pt idx="6643" formatCode="General">
                  <c:v>5.8647814860582803E-4</c:v>
                </c:pt>
                <c:pt idx="6644" formatCode="General">
                  <c:v>6.1568217890488298E-4</c:v>
                </c:pt>
                <c:pt idx="6645" formatCode="General">
                  <c:v>6.4429482950735398E-4</c:v>
                </c:pt>
                <c:pt idx="6646" formatCode="General">
                  <c:v>6.7244269279766102E-4</c:v>
                </c:pt>
                <c:pt idx="6647" formatCode="General">
                  <c:v>7.0006152948887698E-4</c:v>
                </c:pt>
                <c:pt idx="6648" formatCode="General">
                  <c:v>7.2743057751477303E-4</c:v>
                </c:pt>
                <c:pt idx="6649" formatCode="General">
                  <c:v>7.5399955040513704E-4</c:v>
                </c:pt>
                <c:pt idx="6650" formatCode="General">
                  <c:v>7.7993516863687101E-4</c:v>
                </c:pt>
                <c:pt idx="6651" formatCode="General">
                  <c:v>8.0568432125052605E-4</c:v>
                </c:pt>
                <c:pt idx="6652" formatCode="General">
                  <c:v>8.3090193084920305E-4</c:v>
                </c:pt>
                <c:pt idx="6653" formatCode="General">
                  <c:v>8.5536464563015205E-4</c:v>
                </c:pt>
                <c:pt idx="6654" formatCode="General">
                  <c:v>8.7941475651981903E-4</c:v>
                </c:pt>
                <c:pt idx="6655" formatCode="General">
                  <c:v>9.0332956769438501E-4</c:v>
                </c:pt>
                <c:pt idx="6656" formatCode="General">
                  <c:v>9.2668185226766904E-4</c:v>
                </c:pt>
                <c:pt idx="6657" formatCode="General">
                  <c:v>9.4947424171794401E-4</c:v>
                </c:pt>
                <c:pt idx="6658" formatCode="General">
                  <c:v>9.7171037924644195E-4</c:v>
                </c:pt>
                <c:pt idx="6659" formatCode="General">
                  <c:v>9.9347389603944396E-4</c:v>
                </c:pt>
                <c:pt idx="6660" formatCode="General">
                  <c:v>1.01506553810267E-3</c:v>
                </c:pt>
                <c:pt idx="6661" formatCode="General">
                  <c:v>1.03634248685985E-3</c:v>
                </c:pt>
                <c:pt idx="6662" formatCode="General">
                  <c:v>1.05687592666854E-3</c:v>
                </c:pt>
                <c:pt idx="6663" formatCode="General">
                  <c:v>1.07710785461446E-3</c:v>
                </c:pt>
                <c:pt idx="6664" formatCode="General">
                  <c:v>1.0973814466859399E-3</c:v>
                </c:pt>
                <c:pt idx="6665" formatCode="General">
                  <c:v>1.11697718285257E-3</c:v>
                </c:pt>
                <c:pt idx="6666" formatCode="General">
                  <c:v>1.1362194403017401E-3</c:v>
                </c:pt>
                <c:pt idx="6667" formatCode="General">
                  <c:v>1.15540451221947E-3</c:v>
                </c:pt>
                <c:pt idx="6668" formatCode="General">
                  <c:v>1.17412126931834E-3</c:v>
                </c:pt>
                <c:pt idx="6669" formatCode="General">
                  <c:v>1.19244205428332E-3</c:v>
                </c:pt>
                <c:pt idx="6670" formatCode="General">
                  <c:v>1.2105071581796E-3</c:v>
                </c:pt>
                <c:pt idx="6671" formatCode="General">
                  <c:v>1.2282577721803301E-3</c:v>
                </c:pt>
                <c:pt idx="6672" formatCode="General">
                  <c:v>1.2456385385677599E-3</c:v>
                </c:pt>
                <c:pt idx="6673" formatCode="General">
                  <c:v>1.2626412824111601E-3</c:v>
                </c:pt>
                <c:pt idx="6674" formatCode="General">
                  <c:v>1.2794832516347201E-3</c:v>
                </c:pt>
                <c:pt idx="6675" formatCode="General">
                  <c:v>1.29609678791311E-3</c:v>
                </c:pt>
                <c:pt idx="6676" formatCode="General">
                  <c:v>1.31250636405932E-3</c:v>
                </c:pt>
                <c:pt idx="6677" formatCode="General">
                  <c:v>1.3288664396334099E-3</c:v>
                </c:pt>
                <c:pt idx="6678" formatCode="General">
                  <c:v>1.3448504734635499E-3</c:v>
                </c:pt>
                <c:pt idx="6679" formatCode="General">
                  <c:v>1.36049088075147E-3</c:v>
                </c:pt>
                <c:pt idx="6680" formatCode="General">
                  <c:v>1.37613117223816E-3</c:v>
                </c:pt>
                <c:pt idx="6681" formatCode="General">
                  <c:v>1.3916311272110899E-3</c:v>
                </c:pt>
                <c:pt idx="6682" formatCode="General">
                  <c:v>1.40691830334952E-3</c:v>
                </c:pt>
                <c:pt idx="6683" formatCode="General">
                  <c:v>1.4221502121433999E-3</c:v>
                </c:pt>
                <c:pt idx="6684" formatCode="General">
                  <c:v>1.43732071594753E-3</c:v>
                </c:pt>
                <c:pt idx="6685" formatCode="General">
                  <c:v>1.4522467091330699E-3</c:v>
                </c:pt>
                <c:pt idx="6686" formatCode="General">
                  <c:v>1.4669093813563399E-3</c:v>
                </c:pt>
                <c:pt idx="6687" formatCode="General">
                  <c:v>1.48157129448365E-3</c:v>
                </c:pt>
                <c:pt idx="6688" formatCode="General">
                  <c:v>1.4962320439837399E-3</c:v>
                </c:pt>
                <c:pt idx="6689" formatCode="General">
                  <c:v>1.5109032399336099E-3</c:v>
                </c:pt>
                <c:pt idx="6690" formatCode="General">
                  <c:v>1.5254833795967299E-3</c:v>
                </c:pt>
                <c:pt idx="6691" formatCode="General">
                  <c:v>1.5401220967315901E-3</c:v>
                </c:pt>
                <c:pt idx="6692" formatCode="General">
                  <c:v>1.55453035494388E-3</c:v>
                </c:pt>
                <c:pt idx="6693" formatCode="General">
                  <c:v>1.5687178930624201E-3</c:v>
                </c:pt>
                <c:pt idx="6694" formatCode="General">
                  <c:v>1.5831068944776E-3</c:v>
                </c:pt>
                <c:pt idx="6695" formatCode="General">
                  <c:v>1.59741373304856E-3</c:v>
                </c:pt>
                <c:pt idx="6696" formatCode="General">
                  <c:v>1.61175083829498E-3</c:v>
                </c:pt>
                <c:pt idx="6697" formatCode="General">
                  <c:v>1.6263700227541701E-3</c:v>
                </c:pt>
                <c:pt idx="6698" formatCode="General">
                  <c:v>1.6410003081864001E-3</c:v>
                </c:pt>
                <c:pt idx="6699" formatCode="General">
                  <c:v>1.65554117302829E-3</c:v>
                </c:pt>
                <c:pt idx="6700" formatCode="General">
                  <c:v>1.6703181089016399E-3</c:v>
                </c:pt>
                <c:pt idx="6701" formatCode="General">
                  <c:v>1.6851147050710501E-3</c:v>
                </c:pt>
                <c:pt idx="6702" formatCode="General">
                  <c:v>1.69988251292356E-3</c:v>
                </c:pt>
                <c:pt idx="6703" formatCode="General">
                  <c:v>1.7147931215951899E-3</c:v>
                </c:pt>
                <c:pt idx="6704" formatCode="General">
                  <c:v>1.72984348906536E-3</c:v>
                </c:pt>
                <c:pt idx="6705" formatCode="General">
                  <c:v>1.74507406545689E-3</c:v>
                </c:pt>
                <c:pt idx="6706" formatCode="General">
                  <c:v>1.76057048304748E-3</c:v>
                </c:pt>
                <c:pt idx="6707" formatCode="General">
                  <c:v>1.7759605891478601E-3</c:v>
                </c:pt>
                <c:pt idx="6708" formatCode="General">
                  <c:v>1.7914151359025301E-3</c:v>
                </c:pt>
                <c:pt idx="6709" formatCode="General">
                  <c:v>1.8073321256934E-3</c:v>
                </c:pt>
                <c:pt idx="6710" formatCode="General">
                  <c:v>1.8234089334006401E-3</c:v>
                </c:pt>
                <c:pt idx="6711" formatCode="General">
                  <c:v>1.83952285952153E-3</c:v>
                </c:pt>
                <c:pt idx="6712" formatCode="General">
                  <c:v>1.8557084345799701E-3</c:v>
                </c:pt>
                <c:pt idx="6713" formatCode="General">
                  <c:v>1.8720986420591001E-3</c:v>
                </c:pt>
                <c:pt idx="6714" formatCode="General">
                  <c:v>1.88902242213761E-3</c:v>
                </c:pt>
                <c:pt idx="6715" formatCode="General">
                  <c:v>1.9061234020727E-3</c:v>
                </c:pt>
                <c:pt idx="6716" formatCode="General">
                  <c:v>1.9232874337750199E-3</c:v>
                </c:pt>
                <c:pt idx="6717" formatCode="General">
                  <c:v>1.9407469139739199E-3</c:v>
                </c:pt>
                <c:pt idx="6718" formatCode="General">
                  <c:v>1.95853843980784E-3</c:v>
                </c:pt>
                <c:pt idx="6719" formatCode="General">
                  <c:v>1.9764931914009699E-3</c:v>
                </c:pt>
                <c:pt idx="6720" formatCode="General">
                  <c:v>1.9945380025460399E-3</c:v>
                </c:pt>
                <c:pt idx="6721" formatCode="General">
                  <c:v>2.0128354177415399E-3</c:v>
                </c:pt>
                <c:pt idx="6722" formatCode="General">
                  <c:v>2.0314809230889698E-3</c:v>
                </c:pt>
                <c:pt idx="6723" formatCode="General">
                  <c:v>2.05040667473957E-3</c:v>
                </c:pt>
                <c:pt idx="6724" formatCode="General">
                  <c:v>2.0694177479141499E-3</c:v>
                </c:pt>
                <c:pt idx="6725" formatCode="General">
                  <c:v>2.0888266821745098E-3</c:v>
                </c:pt>
                <c:pt idx="6726" formatCode="General">
                  <c:v>2.1085731403022502E-3</c:v>
                </c:pt>
                <c:pt idx="6727" formatCode="General">
                  <c:v>2.1287322398399499E-3</c:v>
                </c:pt>
                <c:pt idx="6728" formatCode="General">
                  <c:v>2.1494751963342901E-3</c:v>
                </c:pt>
                <c:pt idx="6729" formatCode="General">
                  <c:v>2.1704017086101599E-3</c:v>
                </c:pt>
                <c:pt idx="6730" formatCode="General">
                  <c:v>2.19143908196132E-3</c:v>
                </c:pt>
                <c:pt idx="6731" formatCode="General">
                  <c:v>2.2127884803047498E-3</c:v>
                </c:pt>
                <c:pt idx="6732" formatCode="General">
                  <c:v>2.23444469834425E-3</c:v>
                </c:pt>
                <c:pt idx="6733" formatCode="General">
                  <c:v>2.2563765443828999E-3</c:v>
                </c:pt>
                <c:pt idx="6734" formatCode="General">
                  <c:v>2.2787906239422899E-3</c:v>
                </c:pt>
                <c:pt idx="6735" formatCode="General">
                  <c:v>2.3015529400268698E-3</c:v>
                </c:pt>
                <c:pt idx="6736" formatCode="General">
                  <c:v>2.3245217210102901E-3</c:v>
                </c:pt>
                <c:pt idx="6737" formatCode="General">
                  <c:v>2.3480054019927301E-3</c:v>
                </c:pt>
                <c:pt idx="6738" formatCode="General">
                  <c:v>2.3716258828713299E-3</c:v>
                </c:pt>
                <c:pt idx="6739" formatCode="General">
                  <c:v>2.39540713438162E-3</c:v>
                </c:pt>
                <c:pt idx="6740" formatCode="General">
                  <c:v>2.4197674286752101E-3</c:v>
                </c:pt>
                <c:pt idx="6741" formatCode="General">
                  <c:v>2.4445396745159699E-3</c:v>
                </c:pt>
                <c:pt idx="6742" formatCode="General">
                  <c:v>2.4696584170701202E-3</c:v>
                </c:pt>
                <c:pt idx="6743" formatCode="General">
                  <c:v>2.4951186006454901E-3</c:v>
                </c:pt>
                <c:pt idx="6744" formatCode="General">
                  <c:v>2.5208224157202198E-3</c:v>
                </c:pt>
                <c:pt idx="6745" formatCode="General">
                  <c:v>2.5467247911193998E-3</c:v>
                </c:pt>
                <c:pt idx="6746" formatCode="General">
                  <c:v>2.5731921526054402E-3</c:v>
                </c:pt>
                <c:pt idx="6747" formatCode="General">
                  <c:v>2.6002100523529301E-3</c:v>
                </c:pt>
                <c:pt idx="6748" formatCode="General">
                  <c:v>2.62729079506945E-3</c:v>
                </c:pt>
                <c:pt idx="6749" formatCode="General">
                  <c:v>2.6545588152221901E-3</c:v>
                </c:pt>
                <c:pt idx="6750" formatCode="General">
                  <c:v>2.6821787366098399E-3</c:v>
                </c:pt>
                <c:pt idx="6751" formatCode="General">
                  <c:v>2.7102270377506602E-3</c:v>
                </c:pt>
                <c:pt idx="6752" formatCode="General">
                  <c:v>2.7385613963723599E-3</c:v>
                </c:pt>
                <c:pt idx="6753" formatCode="General">
                  <c:v>2.7671434716124901E-3</c:v>
                </c:pt>
                <c:pt idx="6754" formatCode="General">
                  <c:v>2.7961669894514701E-3</c:v>
                </c:pt>
                <c:pt idx="6755" formatCode="General">
                  <c:v>2.8253573369847402E-3</c:v>
                </c:pt>
                <c:pt idx="6756" formatCode="General">
                  <c:v>2.8547820258508802E-3</c:v>
                </c:pt>
                <c:pt idx="6757" formatCode="General">
                  <c:v>2.8847774759215199E-3</c:v>
                </c:pt>
                <c:pt idx="6758" formatCode="General">
                  <c:v>2.9150893153483399E-3</c:v>
                </c:pt>
                <c:pt idx="6759" formatCode="General">
                  <c:v>2.9454959247723102E-3</c:v>
                </c:pt>
                <c:pt idx="6760" formatCode="General">
                  <c:v>2.9761003630890798E-3</c:v>
                </c:pt>
                <c:pt idx="6761" formatCode="General">
                  <c:v>3.0069967061096101E-3</c:v>
                </c:pt>
                <c:pt idx="6762" formatCode="General">
                  <c:v>3.0382355470914501E-3</c:v>
                </c:pt>
                <c:pt idx="6763" formatCode="General">
                  <c:v>3.0697914316807299E-3</c:v>
                </c:pt>
                <c:pt idx="6764" formatCode="General">
                  <c:v>3.1016514929216202E-3</c:v>
                </c:pt>
                <c:pt idx="6765" formatCode="General">
                  <c:v>3.13351102674248E-3</c:v>
                </c:pt>
                <c:pt idx="6766" formatCode="General">
                  <c:v>3.16546667200854E-3</c:v>
                </c:pt>
                <c:pt idx="6767" formatCode="General">
                  <c:v>3.1980529913788699E-3</c:v>
                </c:pt>
                <c:pt idx="6768" formatCode="General">
                  <c:v>3.2309429440997299E-3</c:v>
                </c:pt>
                <c:pt idx="6769" formatCode="General">
                  <c:v>3.2636677223246801E-3</c:v>
                </c:pt>
                <c:pt idx="6770" formatCode="General">
                  <c:v>3.2963712946359001E-3</c:v>
                </c:pt>
                <c:pt idx="6771" formatCode="General">
                  <c:v>3.3296990187897499E-3</c:v>
                </c:pt>
                <c:pt idx="6772" formatCode="General">
                  <c:v>3.3633232869114899E-3</c:v>
                </c:pt>
                <c:pt idx="6773" formatCode="General">
                  <c:v>3.3967473864652E-3</c:v>
                </c:pt>
                <c:pt idx="6774" formatCode="General">
                  <c:v>3.43040067747577E-3</c:v>
                </c:pt>
                <c:pt idx="6775" formatCode="General">
                  <c:v>3.4643847277323501E-3</c:v>
                </c:pt>
                <c:pt idx="6776" formatCode="General">
                  <c:v>3.4985926186120999E-3</c:v>
                </c:pt>
                <c:pt idx="6777" formatCode="General">
                  <c:v>3.5327667969252798E-3</c:v>
                </c:pt>
                <c:pt idx="6778" formatCode="General">
                  <c:v>3.5670564598997302E-3</c:v>
                </c:pt>
                <c:pt idx="6779" formatCode="General">
                  <c:v>3.6015923023812999E-3</c:v>
                </c:pt>
                <c:pt idx="6780" formatCode="General">
                  <c:v>3.6360610168664998E-3</c:v>
                </c:pt>
                <c:pt idx="6781" formatCode="General">
                  <c:v>3.6704341541847901E-3</c:v>
                </c:pt>
                <c:pt idx="6782" formatCode="General">
                  <c:v>3.7049985196261201E-3</c:v>
                </c:pt>
                <c:pt idx="6783" formatCode="General">
                  <c:v>3.7396579128326701E-3</c:v>
                </c:pt>
                <c:pt idx="6784" formatCode="General">
                  <c:v>3.77429658614758E-3</c:v>
                </c:pt>
                <c:pt idx="6785" formatCode="General">
                  <c:v>3.8088720577841E-3</c:v>
                </c:pt>
                <c:pt idx="6786" formatCode="General">
                  <c:v>3.8434581618409002E-3</c:v>
                </c:pt>
                <c:pt idx="6787" formatCode="General">
                  <c:v>3.8781426041649002E-3</c:v>
                </c:pt>
                <c:pt idx="6788" formatCode="General">
                  <c:v>3.9127432363031999E-3</c:v>
                </c:pt>
                <c:pt idx="6789" formatCode="General">
                  <c:v>3.9473856668074203E-3</c:v>
                </c:pt>
                <c:pt idx="6790" formatCode="General">
                  <c:v>3.98216106177061E-3</c:v>
                </c:pt>
                <c:pt idx="6791" formatCode="General">
                  <c:v>4.01707139420874E-3</c:v>
                </c:pt>
                <c:pt idx="6792" formatCode="General">
                  <c:v>4.0517695590014903E-3</c:v>
                </c:pt>
                <c:pt idx="6793" formatCode="General">
                  <c:v>4.0861650851256003E-3</c:v>
                </c:pt>
                <c:pt idx="6794" formatCode="General">
                  <c:v>4.1208172685536304E-3</c:v>
                </c:pt>
                <c:pt idx="6795" formatCode="General">
                  <c:v>4.15521407681639E-3</c:v>
                </c:pt>
                <c:pt idx="6796" formatCode="General">
                  <c:v>4.1889586336920099E-3</c:v>
                </c:pt>
                <c:pt idx="6797" formatCode="General">
                  <c:v>4.2227501297902098E-3</c:v>
                </c:pt>
                <c:pt idx="6798" formatCode="General">
                  <c:v>4.2566246767706097E-3</c:v>
                </c:pt>
                <c:pt idx="6799" formatCode="General">
                  <c:v>4.2902492323390702E-3</c:v>
                </c:pt>
                <c:pt idx="6800" formatCode="General">
                  <c:v>4.32378646793372E-3</c:v>
                </c:pt>
                <c:pt idx="6801" formatCode="General">
                  <c:v>4.3571786531415996E-3</c:v>
                </c:pt>
                <c:pt idx="6802" formatCode="General">
                  <c:v>4.3903364472759098E-3</c:v>
                </c:pt>
                <c:pt idx="6803" formatCode="General">
                  <c:v>4.4233222276010399E-3</c:v>
                </c:pt>
                <c:pt idx="6804" formatCode="General">
                  <c:v>4.4559672669124504E-3</c:v>
                </c:pt>
                <c:pt idx="6805" formatCode="General">
                  <c:v>4.4882721268482704E-3</c:v>
                </c:pt>
                <c:pt idx="6806" formatCode="General">
                  <c:v>4.5202668157428199E-3</c:v>
                </c:pt>
                <c:pt idx="6807" formatCode="General">
                  <c:v>4.5520829054421204E-3</c:v>
                </c:pt>
                <c:pt idx="6808" formatCode="General">
                  <c:v>4.5836918839563699E-3</c:v>
                </c:pt>
                <c:pt idx="6809" formatCode="General">
                  <c:v>4.6149605304104096E-3</c:v>
                </c:pt>
                <c:pt idx="6810" formatCode="General">
                  <c:v>4.6457722587114501E-3</c:v>
                </c:pt>
                <c:pt idx="6811" formatCode="General">
                  <c:v>4.6762573775482501E-3</c:v>
                </c:pt>
                <c:pt idx="6812" formatCode="General">
                  <c:v>4.7066302804078704E-3</c:v>
                </c:pt>
                <c:pt idx="6813" formatCode="General">
                  <c:v>4.7365628034310202E-3</c:v>
                </c:pt>
                <c:pt idx="6814" formatCode="General">
                  <c:v>4.7661056866003301E-3</c:v>
                </c:pt>
                <c:pt idx="6815" formatCode="General">
                  <c:v>4.7953264198354103E-3</c:v>
                </c:pt>
                <c:pt idx="6816" formatCode="General">
                  <c:v>4.8241429676192096E-3</c:v>
                </c:pt>
                <c:pt idx="6817" formatCode="General">
                  <c:v>4.8526677473528798E-3</c:v>
                </c:pt>
                <c:pt idx="6818" formatCode="General">
                  <c:v>4.8803513994670096E-3</c:v>
                </c:pt>
                <c:pt idx="6819" formatCode="General">
                  <c:v>4.9074402420238999E-3</c:v>
                </c:pt>
                <c:pt idx="6820" formatCode="General">
                  <c:v>4.9343113890334099E-3</c:v>
                </c:pt>
                <c:pt idx="6821" formatCode="General">
                  <c:v>4.9606598126202299E-3</c:v>
                </c:pt>
                <c:pt idx="6822" formatCode="General">
                  <c:v>4.9867259973085803E-3</c:v>
                </c:pt>
                <c:pt idx="6823" formatCode="General">
                  <c:v>5.0122406818350201E-3</c:v>
                </c:pt>
                <c:pt idx="6824" formatCode="General">
                  <c:v>5.03716692499564E-3</c:v>
                </c:pt>
                <c:pt idx="6825" formatCode="General">
                  <c:v>5.0617236607003796E-3</c:v>
                </c:pt>
                <c:pt idx="6826" formatCode="General">
                  <c:v>5.0856200910473701E-3</c:v>
                </c:pt>
                <c:pt idx="6827" formatCode="General">
                  <c:v>5.1089838730566297E-3</c:v>
                </c:pt>
                <c:pt idx="6828" formatCode="General">
                  <c:v>5.1321774756661999E-3</c:v>
                </c:pt>
                <c:pt idx="6829" formatCode="General">
                  <c:v>5.1545837051552804E-3</c:v>
                </c:pt>
                <c:pt idx="6830" formatCode="General">
                  <c:v>5.1760725840205302E-3</c:v>
                </c:pt>
                <c:pt idx="6831" formatCode="General">
                  <c:v>5.1970870037279897E-3</c:v>
                </c:pt>
                <c:pt idx="6832" formatCode="General">
                  <c:v>5.2175038295295397E-3</c:v>
                </c:pt>
                <c:pt idx="6833" formatCode="General">
                  <c:v>5.2372880069353903E-3</c:v>
                </c:pt>
                <c:pt idx="6834" formatCode="General">
                  <c:v>5.2565004981064804E-3</c:v>
                </c:pt>
                <c:pt idx="6835" formatCode="General">
                  <c:v>5.2751871452111701E-3</c:v>
                </c:pt>
                <c:pt idx="6836" formatCode="General">
                  <c:v>5.29330876658514E-3</c:v>
                </c:pt>
                <c:pt idx="6837" formatCode="General">
                  <c:v>5.3107416185840502E-3</c:v>
                </c:pt>
                <c:pt idx="6838" formatCode="General">
                  <c:v>5.3273831480430802E-3</c:v>
                </c:pt>
                <c:pt idx="6839" formatCode="General">
                  <c:v>5.3431936341715299E-3</c:v>
                </c:pt>
                <c:pt idx="6840" formatCode="General">
                  <c:v>5.3580536848663197E-3</c:v>
                </c:pt>
                <c:pt idx="6841" formatCode="General">
                  <c:v>5.3725467501939701E-3</c:v>
                </c:pt>
                <c:pt idx="6842" formatCode="General">
                  <c:v>5.3867146441387301E-3</c:v>
                </c:pt>
                <c:pt idx="6843" formatCode="General">
                  <c:v>5.3997183092672997E-3</c:v>
                </c:pt>
                <c:pt idx="6844" formatCode="General">
                  <c:v>5.4118784890506899E-3</c:v>
                </c:pt>
                <c:pt idx="6845" formatCode="General">
                  <c:v>5.4235912030445796E-3</c:v>
                </c:pt>
                <c:pt idx="6846" formatCode="General">
                  <c:v>5.4346060944405602E-3</c:v>
                </c:pt>
                <c:pt idx="6847" formatCode="General">
                  <c:v>5.4449953188162904E-3</c:v>
                </c:pt>
                <c:pt idx="6848" formatCode="General">
                  <c:v>5.4545862520799498E-3</c:v>
                </c:pt>
                <c:pt idx="6849" formatCode="General">
                  <c:v>5.4631202343333801E-3</c:v>
                </c:pt>
                <c:pt idx="6850" formatCode="General">
                  <c:v>5.4708695986282196E-3</c:v>
                </c:pt>
                <c:pt idx="6851" formatCode="General">
                  <c:v>5.4780540621500104E-3</c:v>
                </c:pt>
                <c:pt idx="6852" formatCode="General">
                  <c:v>5.4844755457795196E-3</c:v>
                </c:pt>
                <c:pt idx="6853" formatCode="General">
                  <c:v>5.4902429682028298E-3</c:v>
                </c:pt>
                <c:pt idx="6854" formatCode="General">
                  <c:v>5.4951458873470698E-3</c:v>
                </c:pt>
                <c:pt idx="6855" formatCode="General">
                  <c:v>5.4991744515605996E-3</c:v>
                </c:pt>
                <c:pt idx="6856" formatCode="General">
                  <c:v>5.5023324847832504E-3</c:v>
                </c:pt>
                <c:pt idx="6857" formatCode="General">
                  <c:v>5.50476465379191E-3</c:v>
                </c:pt>
                <c:pt idx="6858" formatCode="General">
                  <c:v>5.5066437513584601E-3</c:v>
                </c:pt>
                <c:pt idx="6859" formatCode="General">
                  <c:v>5.5076387625129404E-3</c:v>
                </c:pt>
                <c:pt idx="6860" formatCode="General">
                  <c:v>5.5077080819984801E-3</c:v>
                </c:pt>
                <c:pt idx="6861" formatCode="General">
                  <c:v>5.5070079664391904E-3</c:v>
                </c:pt>
                <c:pt idx="6862" formatCode="General">
                  <c:v>5.50557063398221E-3</c:v>
                </c:pt>
                <c:pt idx="6863" formatCode="General">
                  <c:v>5.5030719472918301E-3</c:v>
                </c:pt>
                <c:pt idx="6864" formatCode="General">
                  <c:v>5.4997021644510096E-3</c:v>
                </c:pt>
                <c:pt idx="6865" formatCode="General">
                  <c:v>5.4957817369220103E-3</c:v>
                </c:pt>
                <c:pt idx="6866" formatCode="General">
                  <c:v>5.4912809890724197E-3</c:v>
                </c:pt>
                <c:pt idx="6867" formatCode="General">
                  <c:v>5.4857559824497502E-3</c:v>
                </c:pt>
                <c:pt idx="6868" formatCode="General">
                  <c:v>5.4792504493293903E-3</c:v>
                </c:pt>
                <c:pt idx="6869" formatCode="General">
                  <c:v>5.4720104831964701E-3</c:v>
                </c:pt>
                <c:pt idx="6870" formatCode="General">
                  <c:v>5.4639615599023804E-3</c:v>
                </c:pt>
                <c:pt idx="6871" formatCode="General">
                  <c:v>5.4553807784817896E-3</c:v>
                </c:pt>
                <c:pt idx="6872" formatCode="General">
                  <c:v>5.4457265300452496E-3</c:v>
                </c:pt>
                <c:pt idx="6873" formatCode="General">
                  <c:v>5.4351463926311299E-3</c:v>
                </c:pt>
                <c:pt idx="6874" formatCode="General">
                  <c:v>5.4240341519614897E-3</c:v>
                </c:pt>
                <c:pt idx="6875" formatCode="General">
                  <c:v>5.4121491446679796E-3</c:v>
                </c:pt>
                <c:pt idx="6876" formatCode="General">
                  <c:v>5.3996679415555197E-3</c:v>
                </c:pt>
                <c:pt idx="6877" formatCode="General">
                  <c:v>5.3861726665356104E-3</c:v>
                </c:pt>
                <c:pt idx="6878" formatCode="General">
                  <c:v>5.3717456810691002E-3</c:v>
                </c:pt>
                <c:pt idx="6879" formatCode="General">
                  <c:v>5.3568476867113003E-3</c:v>
                </c:pt>
                <c:pt idx="6880" formatCode="General">
                  <c:v>5.3410331410408502E-3</c:v>
                </c:pt>
                <c:pt idx="6881" formatCode="General">
                  <c:v>5.3241348371561303E-3</c:v>
                </c:pt>
                <c:pt idx="6882" formatCode="General">
                  <c:v>5.3065251462468804E-3</c:v>
                </c:pt>
                <c:pt idx="6883" formatCode="General">
                  <c:v>5.2884062586358296E-3</c:v>
                </c:pt>
                <c:pt idx="6884" formatCode="General">
                  <c:v>5.2696456926861097E-3</c:v>
                </c:pt>
                <c:pt idx="6885" formatCode="General">
                  <c:v>5.2500885412126302E-3</c:v>
                </c:pt>
                <c:pt idx="6886" formatCode="General">
                  <c:v>5.2297467668327401E-3</c:v>
                </c:pt>
                <c:pt idx="6887" formatCode="General">
                  <c:v>5.2085829677555196E-3</c:v>
                </c:pt>
                <c:pt idx="6888" formatCode="General">
                  <c:v>5.1866146321904501E-3</c:v>
                </c:pt>
                <c:pt idx="6889" formatCode="General">
                  <c:v>5.1640908044992004E-3</c:v>
                </c:pt>
                <c:pt idx="6890" formatCode="General">
                  <c:v>5.1409577960401E-3</c:v>
                </c:pt>
                <c:pt idx="6891" formatCode="General">
                  <c:v>5.1169581218763497E-3</c:v>
                </c:pt>
                <c:pt idx="6892" formatCode="General">
                  <c:v>5.0923114333630897E-3</c:v>
                </c:pt>
                <c:pt idx="6893" formatCode="General">
                  <c:v>5.0671136328030702E-3</c:v>
                </c:pt>
                <c:pt idx="6894" formatCode="General">
                  <c:v>5.04124409203932E-3</c:v>
                </c:pt>
                <c:pt idx="6895" formatCode="General">
                  <c:v>5.0147958970272501E-3</c:v>
                </c:pt>
                <c:pt idx="6896" formatCode="General">
                  <c:v>4.9876738729739004E-3</c:v>
                </c:pt>
                <c:pt idx="6897" formatCode="General">
                  <c:v>4.9597843831667198E-3</c:v>
                </c:pt>
                <c:pt idx="6898" formatCode="General">
                  <c:v>4.9313891307292204E-3</c:v>
                </c:pt>
                <c:pt idx="6899" formatCode="General">
                  <c:v>4.9023161658866901E-3</c:v>
                </c:pt>
                <c:pt idx="6900" formatCode="General">
                  <c:v>4.8724890853373403E-3</c:v>
                </c:pt>
                <c:pt idx="6901" formatCode="General">
                  <c:v>4.8422934495418899E-3</c:v>
                </c:pt>
                <c:pt idx="6902" formatCode="General">
                  <c:v>4.8115732892762102E-3</c:v>
                </c:pt>
                <c:pt idx="6903" formatCode="General">
                  <c:v>4.7800675929179203E-3</c:v>
                </c:pt>
                <c:pt idx="6904" formatCode="General">
                  <c:v>4.7482006542919498E-3</c:v>
                </c:pt>
                <c:pt idx="6905" formatCode="General">
                  <c:v>4.7157314337919398E-3</c:v>
                </c:pt>
                <c:pt idx="6906" formatCode="General">
                  <c:v>4.6825962257395198E-3</c:v>
                </c:pt>
                <c:pt idx="6907" formatCode="General">
                  <c:v>4.6492221393280003E-3</c:v>
                </c:pt>
                <c:pt idx="6908" formatCode="General">
                  <c:v>4.6153398068723298E-3</c:v>
                </c:pt>
                <c:pt idx="6909" formatCode="General">
                  <c:v>4.5808176233109402E-3</c:v>
                </c:pt>
                <c:pt idx="6910" formatCode="General">
                  <c:v>4.5458335597698104E-3</c:v>
                </c:pt>
                <c:pt idx="6911" formatCode="General">
                  <c:v>4.5106704057939501E-3</c:v>
                </c:pt>
                <c:pt idx="6912" formatCode="General">
                  <c:v>4.47507197378444E-3</c:v>
                </c:pt>
                <c:pt idx="6913" formatCode="General">
                  <c:v>4.4387935475443899E-3</c:v>
                </c:pt>
                <c:pt idx="6914" formatCode="General">
                  <c:v>4.4019540173985197E-3</c:v>
                </c:pt>
                <c:pt idx="6915" formatCode="General">
                  <c:v>4.3647657072359604E-3</c:v>
                </c:pt>
                <c:pt idx="6916" formatCode="General">
                  <c:v>4.3274939474292297E-3</c:v>
                </c:pt>
                <c:pt idx="6917" formatCode="General">
                  <c:v>4.2897994092564702E-3</c:v>
                </c:pt>
                <c:pt idx="6918" formatCode="General">
                  <c:v>4.2515900261746202E-3</c:v>
                </c:pt>
                <c:pt idx="6919" formatCode="General">
                  <c:v>4.21310233490098E-3</c:v>
                </c:pt>
                <c:pt idx="6920" formatCode="General">
                  <c:v>4.1744585024748497E-3</c:v>
                </c:pt>
                <c:pt idx="6921" formatCode="General">
                  <c:v>4.1354581261089599E-3</c:v>
                </c:pt>
                <c:pt idx="6922" formatCode="General">
                  <c:v>4.0961678746367601E-3</c:v>
                </c:pt>
                <c:pt idx="6923" formatCode="General">
                  <c:v>4.0565394538987602E-3</c:v>
                </c:pt>
                <c:pt idx="6924" formatCode="General">
                  <c:v>4.01652847550436E-3</c:v>
                </c:pt>
                <c:pt idx="6925" formatCode="General">
                  <c:v>3.9762589704015402E-3</c:v>
                </c:pt>
                <c:pt idx="6926" formatCode="General">
                  <c:v>3.9358862889064903E-3</c:v>
                </c:pt>
                <c:pt idx="6927" formatCode="General">
                  <c:v>3.8955879219743201E-3</c:v>
                </c:pt>
                <c:pt idx="6928" formatCode="General">
                  <c:v>3.8549594947368902E-3</c:v>
                </c:pt>
                <c:pt idx="6929" formatCode="General">
                  <c:v>3.8140752220346898E-3</c:v>
                </c:pt>
                <c:pt idx="6930" formatCode="General">
                  <c:v>3.7730129281525401E-3</c:v>
                </c:pt>
                <c:pt idx="6931" formatCode="General">
                  <c:v>3.7319074351002202E-3</c:v>
                </c:pt>
                <c:pt idx="6932" formatCode="General">
                  <c:v>3.6905913323959198E-3</c:v>
                </c:pt>
                <c:pt idx="6933" formatCode="General">
                  <c:v>3.64908889420514E-3</c:v>
                </c:pt>
                <c:pt idx="6934" formatCode="General">
                  <c:v>3.6077035674725601E-3</c:v>
                </c:pt>
                <c:pt idx="6935" formatCode="General">
                  <c:v>3.5663285059341701E-3</c:v>
                </c:pt>
                <c:pt idx="6936" formatCode="General">
                  <c:v>3.52496950458547E-3</c:v>
                </c:pt>
                <c:pt idx="6937" formatCode="General">
                  <c:v>3.4834603506289398E-3</c:v>
                </c:pt>
                <c:pt idx="6938" formatCode="General">
                  <c:v>3.4419054536359399E-3</c:v>
                </c:pt>
                <c:pt idx="6939" formatCode="General">
                  <c:v>3.4004629206337801E-3</c:v>
                </c:pt>
                <c:pt idx="6940" formatCode="General">
                  <c:v>3.35889331056617E-3</c:v>
                </c:pt>
                <c:pt idx="6941" formatCode="General">
                  <c:v>3.31731565292585E-3</c:v>
                </c:pt>
                <c:pt idx="6942" formatCode="General">
                  <c:v>3.27597379588741E-3</c:v>
                </c:pt>
                <c:pt idx="6943" formatCode="General">
                  <c:v>3.2344376282991E-3</c:v>
                </c:pt>
                <c:pt idx="6944" formatCode="General">
                  <c:v>3.1929951766065902E-3</c:v>
                </c:pt>
                <c:pt idx="6945" formatCode="General">
                  <c:v>3.1520786976853002E-3</c:v>
                </c:pt>
                <c:pt idx="6946" formatCode="General">
                  <c:v>3.111299661203E-3</c:v>
                </c:pt>
                <c:pt idx="6947" formatCode="General">
                  <c:v>3.07056971499286E-3</c:v>
                </c:pt>
                <c:pt idx="6948" formatCode="General">
                  <c:v>3.0297423608532598E-3</c:v>
                </c:pt>
                <c:pt idx="6949" formatCode="General">
                  <c:v>2.9890764356289498E-3</c:v>
                </c:pt>
                <c:pt idx="6950" formatCode="General">
                  <c:v>2.9488487175569401E-3</c:v>
                </c:pt>
                <c:pt idx="6951" formatCode="General">
                  <c:v>2.9087169655705198E-3</c:v>
                </c:pt>
                <c:pt idx="6952" formatCode="General">
                  <c:v>2.8688459651678099E-3</c:v>
                </c:pt>
                <c:pt idx="6953" formatCode="General">
                  <c:v>2.8292486311724198E-3</c:v>
                </c:pt>
                <c:pt idx="6954" formatCode="General">
                  <c:v>2.7898082295745499E-3</c:v>
                </c:pt>
                <c:pt idx="6955" formatCode="General">
                  <c:v>2.75099889899471E-3</c:v>
                </c:pt>
                <c:pt idx="6956" formatCode="General">
                  <c:v>2.7124441964088098E-3</c:v>
                </c:pt>
                <c:pt idx="6957" formatCode="General">
                  <c:v>2.6738714692161902E-3</c:v>
                </c:pt>
                <c:pt idx="6958" formatCode="General">
                  <c:v>2.6355838473584E-3</c:v>
                </c:pt>
                <c:pt idx="6959" formatCode="General">
                  <c:v>2.5975140498926E-3</c:v>
                </c:pt>
                <c:pt idx="6960" formatCode="General">
                  <c:v>2.5599165252623698E-3</c:v>
                </c:pt>
                <c:pt idx="6961" formatCode="General">
                  <c:v>2.52294426721218E-3</c:v>
                </c:pt>
                <c:pt idx="6962" formatCode="General">
                  <c:v>2.4864557528644199E-3</c:v>
                </c:pt>
                <c:pt idx="6963" formatCode="General">
                  <c:v>2.4501007687470601E-3</c:v>
                </c:pt>
                <c:pt idx="6964" formatCode="General">
                  <c:v>2.4140935256120699E-3</c:v>
                </c:pt>
                <c:pt idx="6965" formatCode="General">
                  <c:v>2.3785452857655398E-3</c:v>
                </c:pt>
                <c:pt idx="6966" formatCode="General">
                  <c:v>2.3433006226149002E-3</c:v>
                </c:pt>
                <c:pt idx="6967" formatCode="General">
                  <c:v>2.3087263290827E-3</c:v>
                </c:pt>
                <c:pt idx="6968" formatCode="General">
                  <c:v>2.2749161290610701E-3</c:v>
                </c:pt>
                <c:pt idx="6969" formatCode="General">
                  <c:v>2.2414173277102599E-3</c:v>
                </c:pt>
                <c:pt idx="6970" formatCode="General">
                  <c:v>2.2080863320197699E-3</c:v>
                </c:pt>
                <c:pt idx="6971" formatCode="General">
                  <c:v>2.17536222305584E-3</c:v>
                </c:pt>
                <c:pt idx="6972" formatCode="General">
                  <c:v>2.1431459808957101E-3</c:v>
                </c:pt>
                <c:pt idx="6973" formatCode="General">
                  <c:v>2.1113563988943299E-3</c:v>
                </c:pt>
                <c:pt idx="6974" formatCode="General">
                  <c:v>2.0802558095137399E-3</c:v>
                </c:pt>
                <c:pt idx="6975" formatCode="General">
                  <c:v>2.04974389854015E-3</c:v>
                </c:pt>
                <c:pt idx="6976" formatCode="General">
                  <c:v>2.0197356849905499E-3</c:v>
                </c:pt>
                <c:pt idx="6977" formatCode="General">
                  <c:v>1.99038484231374E-3</c:v>
                </c:pt>
                <c:pt idx="6978" formatCode="General">
                  <c:v>1.9615958697513898E-3</c:v>
                </c:pt>
                <c:pt idx="6979" formatCode="General">
                  <c:v>1.9332415342022101E-3</c:v>
                </c:pt>
                <c:pt idx="6980" formatCode="General">
                  <c:v>1.9056207629072599E-3</c:v>
                </c:pt>
                <c:pt idx="6981" formatCode="General">
                  <c:v>1.87888042733274E-3</c:v>
                </c:pt>
                <c:pt idx="6982" formatCode="General">
                  <c:v>1.85248558956791E-3</c:v>
                </c:pt>
                <c:pt idx="6983" formatCode="General">
                  <c:v>1.8265443507122401E-3</c:v>
                </c:pt>
                <c:pt idx="6984" formatCode="General">
                  <c:v>1.80157138673989E-3</c:v>
                </c:pt>
                <c:pt idx="6985" formatCode="General">
                  <c:v>1.77726144746714E-3</c:v>
                </c:pt>
                <c:pt idx="6986" formatCode="General">
                  <c:v>1.7533959377247E-3</c:v>
                </c:pt>
                <c:pt idx="6987" formatCode="General">
                  <c:v>1.7301598385963701E-3</c:v>
                </c:pt>
                <c:pt idx="6988" formatCode="General">
                  <c:v>1.7076761695059099E-3</c:v>
                </c:pt>
                <c:pt idx="6989" formatCode="General">
                  <c:v>1.68604006933038E-3</c:v>
                </c:pt>
                <c:pt idx="6990" formatCode="General">
                  <c:v>1.66499103078603E-3</c:v>
                </c:pt>
                <c:pt idx="6991" formatCode="General">
                  <c:v>1.6444619045655399E-3</c:v>
                </c:pt>
                <c:pt idx="6992" formatCode="General">
                  <c:v>1.6245829055635201E-3</c:v>
                </c:pt>
                <c:pt idx="6993" formatCode="General">
                  <c:v>1.6055024795126301E-3</c:v>
                </c:pt>
                <c:pt idx="6994" formatCode="General">
                  <c:v>1.58741824760768E-3</c:v>
                </c:pt>
                <c:pt idx="6995" formatCode="General">
                  <c:v>1.5699760526916801E-3</c:v>
                </c:pt>
                <c:pt idx="6996" formatCode="General">
                  <c:v>1.55301773716804E-3</c:v>
                </c:pt>
                <c:pt idx="6997" formatCode="General">
                  <c:v>1.53684425038463E-3</c:v>
                </c:pt>
                <c:pt idx="6998" formatCode="General">
                  <c:v>1.5214214932817E-3</c:v>
                </c:pt>
                <c:pt idx="6999" formatCode="General">
                  <c:v>1.5065446248767201E-3</c:v>
                </c:pt>
                <c:pt idx="7000" formatCode="General">
                  <c:v>1.4925344077693699E-3</c:v>
                </c:pt>
                <c:pt idx="7001" formatCode="General">
                  <c:v>1.4793226107743501E-3</c:v>
                </c:pt>
                <c:pt idx="7002" formatCode="General">
                  <c:v>1.4667429403434E-3</c:v>
                </c:pt>
                <c:pt idx="7003" formatCode="General">
                  <c:v>1.45494550096266E-3</c:v>
                </c:pt>
                <c:pt idx="7004" formatCode="General">
                  <c:v>1.443877498932E-3</c:v>
                </c:pt>
                <c:pt idx="7005" formatCode="General">
                  <c:v>1.4334960969118501E-3</c:v>
                </c:pt>
                <c:pt idx="7006" formatCode="General">
                  <c:v>1.4237635305310099E-3</c:v>
                </c:pt>
                <c:pt idx="7007" formatCode="General">
                  <c:v>1.4149752122186599E-3</c:v>
                </c:pt>
                <c:pt idx="7008" formatCode="General">
                  <c:v>1.4069815955511399E-3</c:v>
                </c:pt>
                <c:pt idx="7009" formatCode="General">
                  <c:v>1.3994658573494999E-3</c:v>
                </c:pt>
                <c:pt idx="7010" formatCode="General">
                  <c:v>1.39286061359732E-3</c:v>
                </c:pt>
                <c:pt idx="7011" formatCode="General">
                  <c:v>1.38709273794217E-3</c:v>
                </c:pt>
                <c:pt idx="7012" formatCode="General">
                  <c:v>1.38181588938163E-3</c:v>
                </c:pt>
                <c:pt idx="7013" formatCode="General">
                  <c:v>1.37721380018423E-3</c:v>
                </c:pt>
                <c:pt idx="7014" formatCode="General">
                  <c:v>1.3735824680392401E-3</c:v>
                </c:pt>
                <c:pt idx="7015" formatCode="General">
                  <c:v>1.3707206329421E-3</c:v>
                </c:pt>
                <c:pt idx="7016" formatCode="General">
                  <c:v>1.36863238365286E-3</c:v>
                </c:pt>
                <c:pt idx="7017" formatCode="General">
                  <c:v>1.36730792874247E-3</c:v>
                </c:pt>
                <c:pt idx="7018" formatCode="General">
                  <c:v>1.3665714054870901E-3</c:v>
                </c:pt>
                <c:pt idx="7019" formatCode="General">
                  <c:v>1.3664911878649799E-3</c:v>
                </c:pt>
                <c:pt idx="7020" formatCode="General">
                  <c:v>1.3671866374892201E-3</c:v>
                </c:pt>
                <c:pt idx="7021" formatCode="General">
                  <c:v>1.3685436989239999E-3</c:v>
                </c:pt>
                <c:pt idx="7022" formatCode="General">
                  <c:v>1.37038317474385E-3</c:v>
                </c:pt>
                <c:pt idx="7023" formatCode="General">
                  <c:v>1.37297587880778E-3</c:v>
                </c:pt>
                <c:pt idx="7024" formatCode="General">
                  <c:v>1.3762824367593001E-3</c:v>
                </c:pt>
                <c:pt idx="7025" formatCode="General">
                  <c:v>1.38030657750679E-3</c:v>
                </c:pt>
                <c:pt idx="7026" formatCode="General">
                  <c:v>1.38520379127035E-3</c:v>
                </c:pt>
                <c:pt idx="7027" formatCode="General">
                  <c:v>1.39072122746967E-3</c:v>
                </c:pt>
                <c:pt idx="7028" formatCode="General">
                  <c:v>1.39677210267786E-3</c:v>
                </c:pt>
                <c:pt idx="7029" formatCode="General">
                  <c:v>1.40357332207479E-3</c:v>
                </c:pt>
                <c:pt idx="7030" formatCode="General">
                  <c:v>1.41107837627019E-3</c:v>
                </c:pt>
                <c:pt idx="7031" formatCode="General">
                  <c:v>1.4190744050276299E-3</c:v>
                </c:pt>
                <c:pt idx="7032" formatCode="General">
                  <c:v>1.4276676380359E-3</c:v>
                </c:pt>
                <c:pt idx="7033" formatCode="General">
                  <c:v>1.43705722499675E-3</c:v>
                </c:pt>
                <c:pt idx="7034" formatCode="General">
                  <c:v>1.4467958078822501E-3</c:v>
                </c:pt>
                <c:pt idx="7035" formatCode="General">
                  <c:v>1.45708241490904E-3</c:v>
                </c:pt>
                <c:pt idx="7036" formatCode="General">
                  <c:v>1.4683300356736601E-3</c:v>
                </c:pt>
                <c:pt idx="7037" formatCode="General">
                  <c:v>1.4801506129860701E-3</c:v>
                </c:pt>
                <c:pt idx="7038" formatCode="General">
                  <c:v>1.49239443745413E-3</c:v>
                </c:pt>
                <c:pt idx="7039" formatCode="General">
                  <c:v>1.5051440030804E-3</c:v>
                </c:pt>
                <c:pt idx="7040" formatCode="General">
                  <c:v>1.51850603941427E-3</c:v>
                </c:pt>
                <c:pt idx="7041" formatCode="General">
                  <c:v>1.53238133097732E-3</c:v>
                </c:pt>
                <c:pt idx="7042" formatCode="General">
                  <c:v>1.5468445408196899E-3</c:v>
                </c:pt>
                <c:pt idx="7043" formatCode="General">
                  <c:v>1.562015411668E-3</c:v>
                </c:pt>
                <c:pt idx="7044" formatCode="General">
                  <c:v>1.5777294881779899E-3</c:v>
                </c:pt>
                <c:pt idx="7045" formatCode="General">
                  <c:v>1.59386169425562E-3</c:v>
                </c:pt>
                <c:pt idx="7046" formatCode="General">
                  <c:v>1.6104777239930299E-3</c:v>
                </c:pt>
                <c:pt idx="7047" formatCode="General">
                  <c:v>1.62756754234464E-3</c:v>
                </c:pt>
                <c:pt idx="7048" formatCode="General">
                  <c:v>1.64498363461857E-3</c:v>
                </c:pt>
                <c:pt idx="7049" formatCode="General">
                  <c:v>1.662983911687E-3</c:v>
                </c:pt>
                <c:pt idx="7050" formatCode="General">
                  <c:v>1.6812811141326701E-3</c:v>
                </c:pt>
                <c:pt idx="7051" formatCode="General">
                  <c:v>1.6999363678841101E-3</c:v>
                </c:pt>
                <c:pt idx="7052" formatCode="General">
                  <c:v>1.7193282003435701E-3</c:v>
                </c:pt>
                <c:pt idx="7053" formatCode="General">
                  <c:v>1.7391799264776899E-3</c:v>
                </c:pt>
                <c:pt idx="7054" formatCode="General">
                  <c:v>1.7593791695471E-3</c:v>
                </c:pt>
                <c:pt idx="7055" formatCode="General">
                  <c:v>1.77990852249669E-3</c:v>
                </c:pt>
                <c:pt idx="7056" formatCode="General">
                  <c:v>1.80097889328303E-3</c:v>
                </c:pt>
                <c:pt idx="7057" formatCode="General">
                  <c:v>1.8221555098326099E-3</c:v>
                </c:pt>
                <c:pt idx="7058" formatCode="General">
                  <c:v>1.84358482178686E-3</c:v>
                </c:pt>
                <c:pt idx="7059" formatCode="General">
                  <c:v>1.86572093649062E-3</c:v>
                </c:pt>
                <c:pt idx="7060" formatCode="General">
                  <c:v>1.88807648472637E-3</c:v>
                </c:pt>
                <c:pt idx="7061" formatCode="General">
                  <c:v>1.9106321277963501E-3</c:v>
                </c:pt>
                <c:pt idx="7062" formatCode="General">
                  <c:v>1.9335306582705201E-3</c:v>
                </c:pt>
                <c:pt idx="7063" formatCode="General">
                  <c:v>1.9566888597500102E-3</c:v>
                </c:pt>
                <c:pt idx="7064" formatCode="General">
                  <c:v>1.98010129914183E-3</c:v>
                </c:pt>
                <c:pt idx="7065" formatCode="General">
                  <c:v>2.0038232695424301E-3</c:v>
                </c:pt>
                <c:pt idx="7066" formatCode="General">
                  <c:v>2.0279113222300702E-3</c:v>
                </c:pt>
                <c:pt idx="7067" formatCode="General">
                  <c:v>2.05211586629564E-3</c:v>
                </c:pt>
                <c:pt idx="7068" formatCode="General">
                  <c:v>2.0763629719536998E-3</c:v>
                </c:pt>
                <c:pt idx="7069" formatCode="General">
                  <c:v>2.1009494042814598E-3</c:v>
                </c:pt>
                <c:pt idx="7070" formatCode="General">
                  <c:v>2.1258325407764E-3</c:v>
                </c:pt>
                <c:pt idx="7071" formatCode="General">
                  <c:v>2.1508118057784798E-3</c:v>
                </c:pt>
                <c:pt idx="7072" formatCode="General">
                  <c:v>2.1759571131548402E-3</c:v>
                </c:pt>
                <c:pt idx="7073" formatCode="General">
                  <c:v>2.2013111190163199E-3</c:v>
                </c:pt>
                <c:pt idx="7074" formatCode="General">
                  <c:v>2.2268128827342701E-3</c:v>
                </c:pt>
                <c:pt idx="7075" formatCode="General">
                  <c:v>2.2525047504510401E-3</c:v>
                </c:pt>
                <c:pt idx="7076" formatCode="General">
                  <c:v>2.2783380561064198E-3</c:v>
                </c:pt>
                <c:pt idx="7077" formatCode="General">
                  <c:v>2.3041783347479698E-3</c:v>
                </c:pt>
                <c:pt idx="7078" formatCode="General">
                  <c:v>2.3302032251569498E-3</c:v>
                </c:pt>
                <c:pt idx="7079" formatCode="General">
                  <c:v>2.3562615567435902E-3</c:v>
                </c:pt>
                <c:pt idx="7080" formatCode="General">
                  <c:v>2.3822752057771298E-3</c:v>
                </c:pt>
                <c:pt idx="7081" formatCode="General">
                  <c:v>2.4083723642024002E-3</c:v>
                </c:pt>
                <c:pt idx="7082" formatCode="General">
                  <c:v>2.4344348029894298E-3</c:v>
                </c:pt>
                <c:pt idx="7083" formatCode="General">
                  <c:v>2.4607264358138502E-3</c:v>
                </c:pt>
                <c:pt idx="7084" formatCode="General">
                  <c:v>2.4871193895865799E-3</c:v>
                </c:pt>
                <c:pt idx="7085" formatCode="General">
                  <c:v>2.51328357003343E-3</c:v>
                </c:pt>
                <c:pt idx="7086" formatCode="General">
                  <c:v>2.5392605603848902E-3</c:v>
                </c:pt>
                <c:pt idx="7087" formatCode="General">
                  <c:v>2.5654938445254399E-3</c:v>
                </c:pt>
                <c:pt idx="7088" formatCode="General">
                  <c:v>2.59178851788067E-3</c:v>
                </c:pt>
                <c:pt idx="7089" formatCode="General">
                  <c:v>2.61780012773741E-3</c:v>
                </c:pt>
                <c:pt idx="7090" formatCode="General">
                  <c:v>2.6438415447429002E-3</c:v>
                </c:pt>
                <c:pt idx="7091" formatCode="General">
                  <c:v>2.6698094934511402E-3</c:v>
                </c:pt>
                <c:pt idx="7092" formatCode="General">
                  <c:v>2.6956484283534002E-3</c:v>
                </c:pt>
                <c:pt idx="7093" formatCode="General">
                  <c:v>2.7213756267979198E-3</c:v>
                </c:pt>
                <c:pt idx="7094" formatCode="General">
                  <c:v>2.7471069658788799E-3</c:v>
                </c:pt>
                <c:pt idx="7095" formatCode="General">
                  <c:v>2.7727149563310399E-3</c:v>
                </c:pt>
                <c:pt idx="7096" formatCode="General">
                  <c:v>2.7980374061736799E-3</c:v>
                </c:pt>
                <c:pt idx="7097" formatCode="General">
                  <c:v>2.8233861245231099E-3</c:v>
                </c:pt>
                <c:pt idx="7098" formatCode="General">
                  <c:v>2.8486296571467E-3</c:v>
                </c:pt>
                <c:pt idx="7099" formatCode="General">
                  <c:v>2.8737316954207102E-3</c:v>
                </c:pt>
                <c:pt idx="7100" formatCode="General">
                  <c:v>2.89885612093034E-3</c:v>
                </c:pt>
                <c:pt idx="7101" formatCode="General">
                  <c:v>2.9236382027047901E-3</c:v>
                </c:pt>
                <c:pt idx="7102" formatCode="General">
                  <c:v>2.94809446505302E-3</c:v>
                </c:pt>
                <c:pt idx="7103" formatCode="General">
                  <c:v>2.9725700959575998E-3</c:v>
                </c:pt>
                <c:pt idx="7104" formatCode="General">
                  <c:v>2.9967772063555702E-3</c:v>
                </c:pt>
                <c:pt idx="7105" formatCode="General">
                  <c:v>3.0207477657293201E-3</c:v>
                </c:pt>
                <c:pt idx="7106" formatCode="General">
                  <c:v>3.0447052778919599E-3</c:v>
                </c:pt>
                <c:pt idx="7107" formatCode="General">
                  <c:v>3.06850696415438E-3</c:v>
                </c:pt>
                <c:pt idx="7108" formatCode="General">
                  <c:v>3.0920734685845499E-3</c:v>
                </c:pt>
                <c:pt idx="7109" formatCode="General">
                  <c:v>3.11534210459014E-3</c:v>
                </c:pt>
                <c:pt idx="7110" formatCode="General">
                  <c:v>3.1383645294239398E-3</c:v>
                </c:pt>
                <c:pt idx="7111" formatCode="General">
                  <c:v>3.1610505730819099E-3</c:v>
                </c:pt>
                <c:pt idx="7112" formatCode="General">
                  <c:v>3.1834994885911899E-3</c:v>
                </c:pt>
                <c:pt idx="7113" formatCode="General">
                  <c:v>3.2058157246177702E-3</c:v>
                </c:pt>
                <c:pt idx="7114" formatCode="General">
                  <c:v>3.2277638144254002E-3</c:v>
                </c:pt>
                <c:pt idx="7115" formatCode="General">
                  <c:v>3.2495911218145398E-3</c:v>
                </c:pt>
                <c:pt idx="7116" formatCode="General">
                  <c:v>3.2712944891564199E-3</c:v>
                </c:pt>
                <c:pt idx="7117" formatCode="General">
                  <c:v>3.29254755763915E-3</c:v>
                </c:pt>
                <c:pt idx="7118" formatCode="General">
                  <c:v>3.3134739154747801E-3</c:v>
                </c:pt>
                <c:pt idx="7119" formatCode="General">
                  <c:v>3.3341511252923698E-3</c:v>
                </c:pt>
                <c:pt idx="7120" formatCode="General">
                  <c:v>3.3545675815769799E-3</c:v>
                </c:pt>
                <c:pt idx="7121" formatCode="General">
                  <c:v>3.37478590368809E-3</c:v>
                </c:pt>
                <c:pt idx="7122" formatCode="General">
                  <c:v>3.39464213026001E-3</c:v>
                </c:pt>
                <c:pt idx="7123" formatCode="General">
                  <c:v>3.4140720738442599E-3</c:v>
                </c:pt>
                <c:pt idx="7124" formatCode="General">
                  <c:v>3.4333999806285399E-3</c:v>
                </c:pt>
                <c:pt idx="7125" formatCode="General">
                  <c:v>3.4526109766336598E-3</c:v>
                </c:pt>
                <c:pt idx="7126" formatCode="General">
                  <c:v>3.4715566998680101E-3</c:v>
                </c:pt>
                <c:pt idx="7127" formatCode="General">
                  <c:v>3.4900874594689102E-3</c:v>
                </c:pt>
                <c:pt idx="7128" formatCode="General">
                  <c:v>3.50803583709864E-3</c:v>
                </c:pt>
                <c:pt idx="7129" formatCode="General">
                  <c:v>3.5258648422289598E-3</c:v>
                </c:pt>
                <c:pt idx="7130" formatCode="General">
                  <c:v>3.5434792088867499E-3</c:v>
                </c:pt>
                <c:pt idx="7131" formatCode="General">
                  <c:v>3.5606345116672498E-3</c:v>
                </c:pt>
                <c:pt idx="7132" formatCode="General">
                  <c:v>3.5774420149786699E-3</c:v>
                </c:pt>
                <c:pt idx="7133" formatCode="General">
                  <c:v>3.59406507163791E-3</c:v>
                </c:pt>
                <c:pt idx="7134" formatCode="General">
                  <c:v>3.61057341677862E-3</c:v>
                </c:pt>
                <c:pt idx="7135" formatCode="General">
                  <c:v>3.6266958460510501E-3</c:v>
                </c:pt>
                <c:pt idx="7136" formatCode="General">
                  <c:v>3.6423640325419001E-3</c:v>
                </c:pt>
                <c:pt idx="7137" formatCode="General">
                  <c:v>3.6577325232586199E-3</c:v>
                </c:pt>
                <c:pt idx="7138" formatCode="General">
                  <c:v>3.6728254043951799E-3</c:v>
                </c:pt>
                <c:pt idx="7139" formatCode="General">
                  <c:v>3.6877681178580099E-3</c:v>
                </c:pt>
                <c:pt idx="7140" formatCode="General">
                  <c:v>3.7023838589852602E-3</c:v>
                </c:pt>
                <c:pt idx="7141" formatCode="General">
                  <c:v>3.71667133187915E-3</c:v>
                </c:pt>
                <c:pt idx="7142" formatCode="General">
                  <c:v>3.73076882914491E-3</c:v>
                </c:pt>
                <c:pt idx="7143" formatCode="General">
                  <c:v>3.7445004705956202E-3</c:v>
                </c:pt>
                <c:pt idx="7144" formatCode="General">
                  <c:v>3.7579906508266401E-3</c:v>
                </c:pt>
                <c:pt idx="7145" formatCode="General">
                  <c:v>3.7712099660707201E-3</c:v>
                </c:pt>
                <c:pt idx="7146" formatCode="General">
                  <c:v>3.7841260680186199E-3</c:v>
                </c:pt>
                <c:pt idx="7147" formatCode="General">
                  <c:v>3.79697425174144E-3</c:v>
                </c:pt>
                <c:pt idx="7148" formatCode="General">
                  <c:v>3.8095419093584801E-3</c:v>
                </c:pt>
                <c:pt idx="7149" formatCode="General">
                  <c:v>3.82167538864377E-3</c:v>
                </c:pt>
                <c:pt idx="7150" formatCode="General">
                  <c:v>3.8336024505230401E-3</c:v>
                </c:pt>
                <c:pt idx="7151" formatCode="General">
                  <c:v>3.8452278956129298E-3</c:v>
                </c:pt>
                <c:pt idx="7152" formatCode="General">
                  <c:v>3.8566628262589001E-3</c:v>
                </c:pt>
                <c:pt idx="7153" formatCode="General">
                  <c:v>3.8679208882007499E-3</c:v>
                </c:pt>
                <c:pt idx="7154" formatCode="General">
                  <c:v>3.8789367584970902E-3</c:v>
                </c:pt>
                <c:pt idx="7155" formatCode="General">
                  <c:v>3.8898403941620202E-3</c:v>
                </c:pt>
                <c:pt idx="7156" formatCode="General">
                  <c:v>3.9005253219565801E-3</c:v>
                </c:pt>
                <c:pt idx="7157" formatCode="General">
                  <c:v>3.9109329261068203E-3</c:v>
                </c:pt>
                <c:pt idx="7158" formatCode="General">
                  <c:v>3.9211245505450998E-3</c:v>
                </c:pt>
                <c:pt idx="7159" formatCode="General">
                  <c:v>3.9310953989443896E-3</c:v>
                </c:pt>
                <c:pt idx="7160" formatCode="General">
                  <c:v>3.9408044429619796E-3</c:v>
                </c:pt>
                <c:pt idx="7161" formatCode="General">
                  <c:v>3.9503979283784301E-3</c:v>
                </c:pt>
                <c:pt idx="7162" formatCode="General">
                  <c:v>3.96001561667296E-3</c:v>
                </c:pt>
                <c:pt idx="7163" formatCode="General">
                  <c:v>3.9694432680624598E-3</c:v>
                </c:pt>
                <c:pt idx="7164" formatCode="General">
                  <c:v>3.9785371750580903E-3</c:v>
                </c:pt>
                <c:pt idx="7165" formatCode="General">
                  <c:v>3.98752664192279E-3</c:v>
                </c:pt>
                <c:pt idx="7166" formatCode="General">
                  <c:v>3.9965203209891796E-3</c:v>
                </c:pt>
                <c:pt idx="7167" formatCode="General">
                  <c:v>4.0053396389436897E-3</c:v>
                </c:pt>
                <c:pt idx="7168" formatCode="General">
                  <c:v>4.01384433911479E-3</c:v>
                </c:pt>
                <c:pt idx="7169" formatCode="General">
                  <c:v>4.0222916752670401E-3</c:v>
                </c:pt>
                <c:pt idx="7170" formatCode="General">
                  <c:v>4.03096196358123E-3</c:v>
                </c:pt>
                <c:pt idx="7171" formatCode="General">
                  <c:v>4.0395302783179403E-3</c:v>
                </c:pt>
                <c:pt idx="7172" formatCode="General">
                  <c:v>4.0478141233719197E-3</c:v>
                </c:pt>
                <c:pt idx="7173" formatCode="General">
                  <c:v>4.0557940097860597E-3</c:v>
                </c:pt>
                <c:pt idx="7174" formatCode="General">
                  <c:v>4.0639034878967202E-3</c:v>
                </c:pt>
                <c:pt idx="7175" formatCode="General">
                  <c:v>4.07223453961958E-3</c:v>
                </c:pt>
                <c:pt idx="7176" formatCode="General">
                  <c:v>4.0804471779542903E-3</c:v>
                </c:pt>
                <c:pt idx="7177" formatCode="General">
                  <c:v>4.0886869783619802E-3</c:v>
                </c:pt>
                <c:pt idx="7178" formatCode="General">
                  <c:v>4.0968623906894597E-3</c:v>
                </c:pt>
                <c:pt idx="7179" formatCode="General">
                  <c:v>4.10482629972029E-3</c:v>
                </c:pt>
                <c:pt idx="7180" formatCode="General">
                  <c:v>4.1128296326925504E-3</c:v>
                </c:pt>
                <c:pt idx="7181" formatCode="General">
                  <c:v>4.1209703451332803E-3</c:v>
                </c:pt>
                <c:pt idx="7182" formatCode="General">
                  <c:v>4.12913553369516E-3</c:v>
                </c:pt>
                <c:pt idx="7183" formatCode="General">
                  <c:v>4.1373240394979704E-3</c:v>
                </c:pt>
                <c:pt idx="7184" formatCode="General">
                  <c:v>4.1455387518126597E-3</c:v>
                </c:pt>
                <c:pt idx="7185" formatCode="General">
                  <c:v>4.1538328527506198E-3</c:v>
                </c:pt>
                <c:pt idx="7186" formatCode="General">
                  <c:v>4.1621951882095899E-3</c:v>
                </c:pt>
                <c:pt idx="7187" formatCode="General">
                  <c:v>4.1706251896472301E-3</c:v>
                </c:pt>
                <c:pt idx="7188" formatCode="General">
                  <c:v>4.1791054929459304E-3</c:v>
                </c:pt>
                <c:pt idx="7189" formatCode="General">
                  <c:v>4.1878755666549302E-3</c:v>
                </c:pt>
                <c:pt idx="7190" formatCode="General">
                  <c:v>4.1968057312183E-3</c:v>
                </c:pt>
                <c:pt idx="7191" formatCode="General">
                  <c:v>4.2054553241276903E-3</c:v>
                </c:pt>
                <c:pt idx="7192" formatCode="General">
                  <c:v>4.2142854383227001E-3</c:v>
                </c:pt>
                <c:pt idx="7193" formatCode="General">
                  <c:v>4.2232946064301698E-3</c:v>
                </c:pt>
                <c:pt idx="7194" formatCode="General">
                  <c:v>4.2323614571183202E-3</c:v>
                </c:pt>
                <c:pt idx="7195" formatCode="General">
                  <c:v>4.2417614135373703E-3</c:v>
                </c:pt>
                <c:pt idx="7196" formatCode="General">
                  <c:v>4.2513965429346098E-3</c:v>
                </c:pt>
                <c:pt idx="7197" formatCode="General">
                  <c:v>4.2612699269599401E-3</c:v>
                </c:pt>
                <c:pt idx="7198" formatCode="General">
                  <c:v>4.2712794008441203E-3</c:v>
                </c:pt>
                <c:pt idx="7199" formatCode="General">
                  <c:v>4.2814913748245101E-3</c:v>
                </c:pt>
                <c:pt idx="7200" formatCode="General">
                  <c:v>4.2919454608904197E-3</c:v>
                </c:pt>
                <c:pt idx="7201" formatCode="General">
                  <c:v>4.3024173174024101E-3</c:v>
                </c:pt>
                <c:pt idx="7202" formatCode="General">
                  <c:v>4.3131754402369899E-3</c:v>
                </c:pt>
                <c:pt idx="7203" formatCode="General">
                  <c:v>4.3243079003581703E-3</c:v>
                </c:pt>
                <c:pt idx="7204" formatCode="General">
                  <c:v>4.33554821492446E-3</c:v>
                </c:pt>
                <c:pt idx="7205" formatCode="General">
                  <c:v>4.3469898730863999E-3</c:v>
                </c:pt>
                <c:pt idx="7206" formatCode="General">
                  <c:v>4.35883856247415E-3</c:v>
                </c:pt>
                <c:pt idx="7207" formatCode="General">
                  <c:v>4.3711040668139101E-3</c:v>
                </c:pt>
                <c:pt idx="7208" formatCode="General">
                  <c:v>4.3835201167560902E-3</c:v>
                </c:pt>
                <c:pt idx="7209" formatCode="General">
                  <c:v>4.3961842537243003E-3</c:v>
                </c:pt>
                <c:pt idx="7210" formatCode="General">
                  <c:v>4.4092171132336204E-3</c:v>
                </c:pt>
                <c:pt idx="7211" formatCode="General">
                  <c:v>4.4226314708943901E-3</c:v>
                </c:pt>
                <c:pt idx="7212" formatCode="General">
                  <c:v>4.4364480946720098E-3</c:v>
                </c:pt>
                <c:pt idx="7213" formatCode="General">
                  <c:v>4.4505897622026201E-3</c:v>
                </c:pt>
                <c:pt idx="7214" formatCode="General">
                  <c:v>4.4651027737496601E-3</c:v>
                </c:pt>
                <c:pt idx="7215" formatCode="General">
                  <c:v>4.4798442483388297E-3</c:v>
                </c:pt>
                <c:pt idx="7216" formatCode="General">
                  <c:v>4.4947517462292598E-3</c:v>
                </c:pt>
                <c:pt idx="7217" formatCode="General">
                  <c:v>4.5100773409337599E-3</c:v>
                </c:pt>
                <c:pt idx="7218" formatCode="General">
                  <c:v>4.5259263263879596E-3</c:v>
                </c:pt>
                <c:pt idx="7219" formatCode="General">
                  <c:v>4.5421692886115196E-3</c:v>
                </c:pt>
                <c:pt idx="7220" formatCode="General">
                  <c:v>4.5588270114910404E-3</c:v>
                </c:pt>
                <c:pt idx="7221" formatCode="General">
                  <c:v>4.5759691890783997E-3</c:v>
                </c:pt>
                <c:pt idx="7222" formatCode="General">
                  <c:v>4.5934035343672503E-3</c:v>
                </c:pt>
                <c:pt idx="7223" formatCode="General">
                  <c:v>4.6110551727686598E-3</c:v>
                </c:pt>
                <c:pt idx="7224" formatCode="General">
                  <c:v>4.6292494050609104E-3</c:v>
                </c:pt>
                <c:pt idx="7225" formatCode="General">
                  <c:v>4.6478700242966499E-3</c:v>
                </c:pt>
                <c:pt idx="7226" formatCode="General">
                  <c:v>4.6669290157797501E-3</c:v>
                </c:pt>
                <c:pt idx="7227" formatCode="General">
                  <c:v>4.6864496037445202E-3</c:v>
                </c:pt>
                <c:pt idx="7228" formatCode="General">
                  <c:v>4.7064010835109601E-3</c:v>
                </c:pt>
                <c:pt idx="7229" formatCode="General">
                  <c:v>4.7269244021293103E-3</c:v>
                </c:pt>
                <c:pt idx="7230" formatCode="General">
                  <c:v>4.7477292124964796E-3</c:v>
                </c:pt>
                <c:pt idx="7231" formatCode="General">
                  <c:v>4.7691716377020804E-3</c:v>
                </c:pt>
                <c:pt idx="7232" formatCode="General">
                  <c:v>4.7912962923799696E-3</c:v>
                </c:pt>
                <c:pt idx="7233" formatCode="General">
                  <c:v>4.81354145332829E-3</c:v>
                </c:pt>
                <c:pt idx="7234" formatCode="General">
                  <c:v>4.8360837279432002E-3</c:v>
                </c:pt>
                <c:pt idx="7235" formatCode="General">
                  <c:v>4.8592715225807903E-3</c:v>
                </c:pt>
                <c:pt idx="7236" formatCode="General">
                  <c:v>4.8830502263062098E-3</c:v>
                </c:pt>
                <c:pt idx="7237" formatCode="General">
                  <c:v>4.9071840386590501E-3</c:v>
                </c:pt>
                <c:pt idx="7238" formatCode="General">
                  <c:v>4.9318022804737197E-3</c:v>
                </c:pt>
                <c:pt idx="7239" formatCode="General">
                  <c:v>4.9570063886385804E-3</c:v>
                </c:pt>
                <c:pt idx="7240" formatCode="General">
                  <c:v>4.98266479636291E-3</c:v>
                </c:pt>
                <c:pt idx="7241" formatCode="General">
                  <c:v>5.0087719161153099E-3</c:v>
                </c:pt>
                <c:pt idx="7242" formatCode="General">
                  <c:v>5.0352957991149803E-3</c:v>
                </c:pt>
                <c:pt idx="7243" formatCode="General">
                  <c:v>5.0623256045648803E-3</c:v>
                </c:pt>
                <c:pt idx="7244" formatCode="General">
                  <c:v>5.0899291145124698E-3</c:v>
                </c:pt>
                <c:pt idx="7245" formatCode="General">
                  <c:v>5.1181461570450597E-3</c:v>
                </c:pt>
                <c:pt idx="7246" formatCode="General">
                  <c:v>5.1467754209589102E-3</c:v>
                </c:pt>
                <c:pt idx="7247" formatCode="General">
                  <c:v>5.1758479107559601E-3</c:v>
                </c:pt>
                <c:pt idx="7248" formatCode="General">
                  <c:v>5.2054099795135903E-3</c:v>
                </c:pt>
                <c:pt idx="7249" formatCode="General">
                  <c:v>5.2353104836432504E-3</c:v>
                </c:pt>
                <c:pt idx="7250" formatCode="General">
                  <c:v>5.2656726870085003E-3</c:v>
                </c:pt>
                <c:pt idx="7251" formatCode="General">
                  <c:v>5.2965214376402498E-3</c:v>
                </c:pt>
                <c:pt idx="7252" formatCode="General">
                  <c:v>5.32807599162458E-3</c:v>
                </c:pt>
                <c:pt idx="7253" formatCode="General">
                  <c:v>5.3601978607454703E-3</c:v>
                </c:pt>
                <c:pt idx="7254" formatCode="General">
                  <c:v>5.3927070007950403E-3</c:v>
                </c:pt>
                <c:pt idx="7255" formatCode="General">
                  <c:v>5.4256568169689101E-3</c:v>
                </c:pt>
                <c:pt idx="7256" formatCode="General">
                  <c:v>5.4590548143387298E-3</c:v>
                </c:pt>
                <c:pt idx="7257" formatCode="General">
                  <c:v>5.4928987678128701E-3</c:v>
                </c:pt>
                <c:pt idx="7258" formatCode="General">
                  <c:v>5.5270886612202499E-3</c:v>
                </c:pt>
                <c:pt idx="7259" formatCode="General">
                  <c:v>5.5618122018963696E-3</c:v>
                </c:pt>
                <c:pt idx="7260" formatCode="General">
                  <c:v>5.5971767891051802E-3</c:v>
                </c:pt>
                <c:pt idx="7261" formatCode="General">
                  <c:v>5.6329532493568603E-3</c:v>
                </c:pt>
                <c:pt idx="7262" formatCode="General">
                  <c:v>5.6690998004337604E-3</c:v>
                </c:pt>
                <c:pt idx="7263" formatCode="General">
                  <c:v>5.7056258483926398E-3</c:v>
                </c:pt>
                <c:pt idx="7264" formatCode="General">
                  <c:v>5.74253706193291E-3</c:v>
                </c:pt>
                <c:pt idx="7265" formatCode="General">
                  <c:v>5.7798828219817796E-3</c:v>
                </c:pt>
                <c:pt idx="7266" formatCode="General">
                  <c:v>5.8177919139061601E-3</c:v>
                </c:pt>
                <c:pt idx="7267" formatCode="General">
                  <c:v>5.8562299827481902E-3</c:v>
                </c:pt>
                <c:pt idx="7268" formatCode="General">
                  <c:v>5.8950853943893497E-3</c:v>
                </c:pt>
                <c:pt idx="7269" formatCode="General">
                  <c:v>5.93436064813043E-3</c:v>
                </c:pt>
                <c:pt idx="7270" formatCode="General">
                  <c:v>5.9738983100854999E-3</c:v>
                </c:pt>
                <c:pt idx="7271" formatCode="General">
                  <c:v>6.0137444025515196E-3</c:v>
                </c:pt>
                <c:pt idx="7272" formatCode="General">
                  <c:v>6.0541861489087903E-3</c:v>
                </c:pt>
                <c:pt idx="7273" formatCode="General">
                  <c:v>6.0953291363704696E-3</c:v>
                </c:pt>
                <c:pt idx="7274" formatCode="General">
                  <c:v>6.13652471262031E-3</c:v>
                </c:pt>
                <c:pt idx="7275" formatCode="General">
                  <c:v>6.1777431005903202E-3</c:v>
                </c:pt>
                <c:pt idx="7276" formatCode="General">
                  <c:v>6.2194362751799102E-3</c:v>
                </c:pt>
                <c:pt idx="7277" formatCode="General">
                  <c:v>6.2615014863744902E-3</c:v>
                </c:pt>
                <c:pt idx="7278" formatCode="General">
                  <c:v>6.3041376466327903E-3</c:v>
                </c:pt>
                <c:pt idx="7279" formatCode="General">
                  <c:v>6.3471456561921E-3</c:v>
                </c:pt>
                <c:pt idx="7280" formatCode="General">
                  <c:v>6.3904794576457296E-3</c:v>
                </c:pt>
                <c:pt idx="7281" formatCode="General">
                  <c:v>6.4340888568399203E-3</c:v>
                </c:pt>
                <c:pt idx="7282" formatCode="General">
                  <c:v>6.4776057046769704E-3</c:v>
                </c:pt>
                <c:pt idx="7283" formatCode="General">
                  <c:v>6.5215643434629097E-3</c:v>
                </c:pt>
                <c:pt idx="7284" formatCode="General">
                  <c:v>6.5659889266066499E-3</c:v>
                </c:pt>
                <c:pt idx="7285" formatCode="General">
                  <c:v>6.6105251536079301E-3</c:v>
                </c:pt>
                <c:pt idx="7286" formatCode="General">
                  <c:v>6.6555079805185602E-3</c:v>
                </c:pt>
                <c:pt idx="7287" formatCode="General">
                  <c:v>6.7008299845259002E-3</c:v>
                </c:pt>
                <c:pt idx="7288" formatCode="General">
                  <c:v>6.7461383968861902E-3</c:v>
                </c:pt>
                <c:pt idx="7289" formatCode="General">
                  <c:v>6.7916552068217201E-3</c:v>
                </c:pt>
                <c:pt idx="7290" formatCode="General">
                  <c:v>6.8374542916076197E-3</c:v>
                </c:pt>
                <c:pt idx="7291" formatCode="General">
                  <c:v>6.8833581472133899E-3</c:v>
                </c:pt>
                <c:pt idx="7292" formatCode="General">
                  <c:v>6.9295335059751896E-3</c:v>
                </c:pt>
                <c:pt idx="7293" formatCode="General">
                  <c:v>6.9756759683572596E-3</c:v>
                </c:pt>
                <c:pt idx="7294" formatCode="General">
                  <c:v>7.0219626602637903E-3</c:v>
                </c:pt>
                <c:pt idx="7295" formatCode="General">
                  <c:v>7.0685344599930797E-3</c:v>
                </c:pt>
                <c:pt idx="7296" formatCode="General">
                  <c:v>7.11510958192264E-3</c:v>
                </c:pt>
                <c:pt idx="7297" formatCode="General">
                  <c:v>7.16179141815636E-3</c:v>
                </c:pt>
                <c:pt idx="7298" formatCode="General">
                  <c:v>7.2087090743027096E-3</c:v>
                </c:pt>
                <c:pt idx="7299" formatCode="General">
                  <c:v>7.2557766734953804E-3</c:v>
                </c:pt>
                <c:pt idx="7300" formatCode="General">
                  <c:v>7.3028009807648998E-3</c:v>
                </c:pt>
                <c:pt idx="7301" formatCode="General">
                  <c:v>7.3498854000518497E-3</c:v>
                </c:pt>
                <c:pt idx="7302" formatCode="General">
                  <c:v>7.3968436844821404E-3</c:v>
                </c:pt>
                <c:pt idx="7303" formatCode="General">
                  <c:v>7.4438879972436598E-3</c:v>
                </c:pt>
                <c:pt idx="7304" formatCode="General">
                  <c:v>7.49122433802836E-3</c:v>
                </c:pt>
                <c:pt idx="7305" formatCode="General">
                  <c:v>7.5383817767172298E-3</c:v>
                </c:pt>
                <c:pt idx="7306" formatCode="General">
                  <c:v>7.5854413437400799E-3</c:v>
                </c:pt>
                <c:pt idx="7307" formatCode="General">
                  <c:v>7.6324826535212002E-3</c:v>
                </c:pt>
                <c:pt idx="7308" formatCode="General">
                  <c:v>7.6794750349401799E-3</c:v>
                </c:pt>
                <c:pt idx="7309" formatCode="General">
                  <c:v>7.72662350097756E-3</c:v>
                </c:pt>
                <c:pt idx="7310" formatCode="General">
                  <c:v>7.7735516513617797E-3</c:v>
                </c:pt>
                <c:pt idx="7311" formatCode="General">
                  <c:v>7.8203402803178907E-3</c:v>
                </c:pt>
                <c:pt idx="7312" formatCode="General">
                  <c:v>7.8669869574625496E-3</c:v>
                </c:pt>
                <c:pt idx="7313" formatCode="General">
                  <c:v>7.9134803715305603E-3</c:v>
                </c:pt>
                <c:pt idx="7314" formatCode="General">
                  <c:v>7.9601338377662794E-3</c:v>
                </c:pt>
                <c:pt idx="7315" formatCode="General">
                  <c:v>8.0065813788041899E-3</c:v>
                </c:pt>
                <c:pt idx="7316" formatCode="General">
                  <c:v>8.0525873784892902E-3</c:v>
                </c:pt>
                <c:pt idx="7317" formatCode="General">
                  <c:v>8.0984628244229594E-3</c:v>
                </c:pt>
                <c:pt idx="7318" formatCode="General">
                  <c:v>8.1442847929565302E-3</c:v>
                </c:pt>
                <c:pt idx="7319" formatCode="General">
                  <c:v>8.1898947458689895E-3</c:v>
                </c:pt>
                <c:pt idx="7320" formatCode="General">
                  <c:v>8.2352554809088496E-3</c:v>
                </c:pt>
                <c:pt idx="7321" formatCode="General">
                  <c:v>8.2803507499788192E-3</c:v>
                </c:pt>
                <c:pt idx="7322" formatCode="General">
                  <c:v>8.3250948161927608E-3</c:v>
                </c:pt>
                <c:pt idx="7323" formatCode="General">
                  <c:v>8.3694692641980203E-3</c:v>
                </c:pt>
                <c:pt idx="7324" formatCode="General">
                  <c:v>8.4138429360679796E-3</c:v>
                </c:pt>
                <c:pt idx="7325" formatCode="General">
                  <c:v>8.4580856661720001E-3</c:v>
                </c:pt>
                <c:pt idx="7326" formatCode="General">
                  <c:v>8.5017569290413604E-3</c:v>
                </c:pt>
                <c:pt idx="7327" formatCode="General">
                  <c:v>8.5449751432852394E-3</c:v>
                </c:pt>
                <c:pt idx="7328" formatCode="General">
                  <c:v>8.5878194471931402E-3</c:v>
                </c:pt>
                <c:pt idx="7329" formatCode="General">
                  <c:v>8.6303548219642794E-3</c:v>
                </c:pt>
                <c:pt idx="7330" formatCode="General">
                  <c:v>8.6726066592054708E-3</c:v>
                </c:pt>
                <c:pt idx="7331" formatCode="General">
                  <c:v>8.7144437737131705E-3</c:v>
                </c:pt>
                <c:pt idx="7332" formatCode="General">
                  <c:v>8.7558758470683094E-3</c:v>
                </c:pt>
                <c:pt idx="7333" formatCode="General">
                  <c:v>8.7968845782585292E-3</c:v>
                </c:pt>
                <c:pt idx="7334" formatCode="General">
                  <c:v>8.8375112954686905E-3</c:v>
                </c:pt>
                <c:pt idx="7335" formatCode="General">
                  <c:v>8.8776191845296708E-3</c:v>
                </c:pt>
                <c:pt idx="7336" formatCode="General">
                  <c:v>8.9172018334348103E-3</c:v>
                </c:pt>
                <c:pt idx="7337" formatCode="General">
                  <c:v>8.9564958963943807E-3</c:v>
                </c:pt>
                <c:pt idx="7338" formatCode="General">
                  <c:v>8.9954224166625893E-3</c:v>
                </c:pt>
                <c:pt idx="7339" formatCode="General">
                  <c:v>9.0337768109955904E-3</c:v>
                </c:pt>
                <c:pt idx="7340" formatCode="General">
                  <c:v>9.0714295790967608E-3</c:v>
                </c:pt>
                <c:pt idx="7341" formatCode="General">
                  <c:v>9.1083536144707395E-3</c:v>
                </c:pt>
                <c:pt idx="7342" formatCode="General">
                  <c:v>9.1448420183410199E-3</c:v>
                </c:pt>
                <c:pt idx="7343" formatCode="General">
                  <c:v>9.1810625689965897E-3</c:v>
                </c:pt>
                <c:pt idx="7344" formatCode="General">
                  <c:v>9.2167080342144408E-3</c:v>
                </c:pt>
                <c:pt idx="7345" formatCode="General">
                  <c:v>9.2516173613791004E-3</c:v>
                </c:pt>
                <c:pt idx="7346" formatCode="General">
                  <c:v>9.2858818640330007E-3</c:v>
                </c:pt>
                <c:pt idx="7347" formatCode="General">
                  <c:v>9.3195856645361501E-3</c:v>
                </c:pt>
                <c:pt idx="7348" formatCode="General">
                  <c:v>9.3525947000426702E-3</c:v>
                </c:pt>
                <c:pt idx="7349" formatCode="General">
                  <c:v>9.3851064563214293E-3</c:v>
                </c:pt>
                <c:pt idx="7350" formatCode="General">
                  <c:v>9.4169670166042805E-3</c:v>
                </c:pt>
                <c:pt idx="7351" formatCode="General">
                  <c:v>9.4480611431140994E-3</c:v>
                </c:pt>
                <c:pt idx="7352" formatCode="General">
                  <c:v>9.4786195627342799E-3</c:v>
                </c:pt>
                <c:pt idx="7353" formatCode="General">
                  <c:v>9.5084634640516807E-3</c:v>
                </c:pt>
                <c:pt idx="7354" formatCode="General">
                  <c:v>9.5376905663298196E-3</c:v>
                </c:pt>
                <c:pt idx="7355" formatCode="General">
                  <c:v>9.5663946682399206E-3</c:v>
                </c:pt>
                <c:pt idx="7356" formatCode="General">
                  <c:v>9.5940691956939907E-3</c:v>
                </c:pt>
                <c:pt idx="7357" formatCode="General">
                  <c:v>9.6209937185948204E-3</c:v>
                </c:pt>
                <c:pt idx="7358" formatCode="General">
                  <c:v>9.6474841012216903E-3</c:v>
                </c:pt>
                <c:pt idx="7359" formatCode="General">
                  <c:v>9.6731996820587796E-3</c:v>
                </c:pt>
                <c:pt idx="7360" formatCode="General">
                  <c:v>9.6981521307216295E-3</c:v>
                </c:pt>
                <c:pt idx="7361" formatCode="General">
                  <c:v>9.7223384375236307E-3</c:v>
                </c:pt>
                <c:pt idx="7362" formatCode="General">
                  <c:v>9.7459605491361703E-3</c:v>
                </c:pt>
                <c:pt idx="7363" formatCode="General">
                  <c:v>9.7687533948374507E-3</c:v>
                </c:pt>
                <c:pt idx="7364" formatCode="General">
                  <c:v>9.7906821724324695E-3</c:v>
                </c:pt>
                <c:pt idx="7365" formatCode="General">
                  <c:v>9.8118696940374308E-3</c:v>
                </c:pt>
                <c:pt idx="7366" formatCode="General">
                  <c:v>9.8321811211123204E-3</c:v>
                </c:pt>
                <c:pt idx="7367" formatCode="General">
                  <c:v>9.8518053260442696E-3</c:v>
                </c:pt>
                <c:pt idx="7368" formatCode="General">
                  <c:v>9.8706370655425296E-3</c:v>
                </c:pt>
                <c:pt idx="7369" formatCode="General">
                  <c:v>9.8885062064951006E-3</c:v>
                </c:pt>
                <c:pt idx="7370" formatCode="General">
                  <c:v>9.9056315238666703E-3</c:v>
                </c:pt>
                <c:pt idx="7371" formatCode="General">
                  <c:v>9.92203325922595E-3</c:v>
                </c:pt>
                <c:pt idx="7372" formatCode="General">
                  <c:v>9.9376692991542497E-3</c:v>
                </c:pt>
                <c:pt idx="7373" formatCode="General">
                  <c:v>9.9524826379005296E-3</c:v>
                </c:pt>
                <c:pt idx="7374" formatCode="General">
                  <c:v>9.9664086635243392E-3</c:v>
                </c:pt>
                <c:pt idx="7375" formatCode="General">
                  <c:v>9.9797361395099395E-3</c:v>
                </c:pt>
                <c:pt idx="7376" formatCode="General">
                  <c:v>9.9922165908121596E-3</c:v>
                </c:pt>
                <c:pt idx="7377" formatCode="General">
                  <c:v>1.00036214516879E-2</c:v>
                </c:pt>
                <c:pt idx="7378" formatCode="General">
                  <c:v>1.0014075461755201E-2</c:v>
                </c:pt>
                <c:pt idx="7379" formatCode="General">
                  <c:v>1.0023800668283501E-2</c:v>
                </c:pt>
                <c:pt idx="7380" formatCode="General">
                  <c:v>1.00328295806474E-2</c:v>
                </c:pt>
                <c:pt idx="7381" formatCode="General">
                  <c:v>1.0040890185769201E-2</c:v>
                </c:pt>
                <c:pt idx="7382" formatCode="General">
                  <c:v>1.0048231251623E-2</c:v>
                </c:pt>
                <c:pt idx="7383" formatCode="General">
                  <c:v>1.0054885984027101E-2</c:v>
                </c:pt>
                <c:pt idx="7384" formatCode="General">
                  <c:v>1.00605078632378E-2</c:v>
                </c:pt>
                <c:pt idx="7385" formatCode="General">
                  <c:v>1.00651086056827E-2</c:v>
                </c:pt>
                <c:pt idx="7386" formatCode="General">
                  <c:v>1.00690569160602E-2</c:v>
                </c:pt>
                <c:pt idx="7387" formatCode="General">
                  <c:v>1.00722337282321E-2</c:v>
                </c:pt>
                <c:pt idx="7388" formatCode="General">
                  <c:v>1.0074455024709E-2</c:v>
                </c:pt>
                <c:pt idx="7389" formatCode="General">
                  <c:v>1.00758565235945E-2</c:v>
                </c:pt>
                <c:pt idx="7390" formatCode="General">
                  <c:v>1.0076414098140399E-2</c:v>
                </c:pt>
                <c:pt idx="7391" formatCode="General">
                  <c:v>1.00762848881651E-2</c:v>
                </c:pt>
                <c:pt idx="7392" formatCode="General">
                  <c:v>1.0075485391560999E-2</c:v>
                </c:pt>
                <c:pt idx="7393" formatCode="General">
                  <c:v>1.0073584267570801E-2</c:v>
                </c:pt>
                <c:pt idx="7394" formatCode="General">
                  <c:v>1.0070758822928599E-2</c:v>
                </c:pt>
                <c:pt idx="7395" formatCode="General">
                  <c:v>1.00673358826528E-2</c:v>
                </c:pt>
                <c:pt idx="7396" formatCode="General">
                  <c:v>1.00632003871004E-2</c:v>
                </c:pt>
                <c:pt idx="7397" formatCode="General">
                  <c:v>1.00581878391995E-2</c:v>
                </c:pt>
                <c:pt idx="7398" formatCode="General">
                  <c:v>1.0052171763086299E-2</c:v>
                </c:pt>
                <c:pt idx="7399" formatCode="General">
                  <c:v>1.00452510270414E-2</c:v>
                </c:pt>
                <c:pt idx="7400" formatCode="General">
                  <c:v>1.00372795163355E-2</c:v>
                </c:pt>
                <c:pt idx="7401" formatCode="General">
                  <c:v>1.00286939058289E-2</c:v>
                </c:pt>
                <c:pt idx="7402" formatCode="General">
                  <c:v>1.00196757200139E-2</c:v>
                </c:pt>
                <c:pt idx="7403" formatCode="General">
                  <c:v>1.00097027280995E-2</c:v>
                </c:pt>
                <c:pt idx="7404" formatCode="General">
                  <c:v>9.9988712582918197E-3</c:v>
                </c:pt>
                <c:pt idx="7405" formatCode="General">
                  <c:v>9.9873075825483194E-3</c:v>
                </c:pt>
                <c:pt idx="7406" formatCode="General">
                  <c:v>9.9751462628176902E-3</c:v>
                </c:pt>
                <c:pt idx="7407" formatCode="General">
                  <c:v>9.9622127700210103E-3</c:v>
                </c:pt>
                <c:pt idx="7408" formatCode="General">
                  <c:v>9.9483070932604896E-3</c:v>
                </c:pt>
                <c:pt idx="7409" formatCode="General">
                  <c:v>9.9338742045139705E-3</c:v>
                </c:pt>
                <c:pt idx="7410" formatCode="General">
                  <c:v>9.9189164751621196E-3</c:v>
                </c:pt>
                <c:pt idx="7411" formatCode="General">
                  <c:v>9.9031441382735098E-3</c:v>
                </c:pt>
                <c:pt idx="7412" formatCode="General">
                  <c:v>9.8864540340594005E-3</c:v>
                </c:pt>
                <c:pt idx="7413" formatCode="General">
                  <c:v>9.8689761463483308E-3</c:v>
                </c:pt>
                <c:pt idx="7414" formatCode="General">
                  <c:v>9.8507909135389198E-3</c:v>
                </c:pt>
                <c:pt idx="7415" formatCode="General">
                  <c:v>9.8318037814435107E-3</c:v>
                </c:pt>
                <c:pt idx="7416" formatCode="General">
                  <c:v>9.8122950033838405E-3</c:v>
                </c:pt>
                <c:pt idx="7417" formatCode="General">
                  <c:v>9.7921655577276594E-3</c:v>
                </c:pt>
                <c:pt idx="7418" formatCode="General">
                  <c:v>9.7712714807627193E-3</c:v>
                </c:pt>
                <c:pt idx="7419" formatCode="General">
                  <c:v>9.7497574916138603E-3</c:v>
                </c:pt>
                <c:pt idx="7420" formatCode="General">
                  <c:v>9.7275855038979793E-3</c:v>
                </c:pt>
                <c:pt idx="7421" formatCode="General">
                  <c:v>9.7047656574182004E-3</c:v>
                </c:pt>
                <c:pt idx="7422" formatCode="General">
                  <c:v>9.6813738871336895E-3</c:v>
                </c:pt>
                <c:pt idx="7423" formatCode="General">
                  <c:v>9.6574703545924904E-3</c:v>
                </c:pt>
                <c:pt idx="7424" formatCode="General">
                  <c:v>9.6327907063294901E-3</c:v>
                </c:pt>
                <c:pt idx="7425" formatCode="General">
                  <c:v>9.6074701075533793E-3</c:v>
                </c:pt>
                <c:pt idx="7426" formatCode="General">
                  <c:v>9.5816812300102902E-3</c:v>
                </c:pt>
                <c:pt idx="7427" formatCode="General">
                  <c:v>9.5552815513074898E-3</c:v>
                </c:pt>
                <c:pt idx="7428" formatCode="General">
                  <c:v>9.5283589651655402E-3</c:v>
                </c:pt>
                <c:pt idx="7429" formatCode="General">
                  <c:v>9.5009677442920003E-3</c:v>
                </c:pt>
                <c:pt idx="7430" formatCode="General">
                  <c:v>9.4730113636615695E-3</c:v>
                </c:pt>
                <c:pt idx="7431" formatCode="General">
                  <c:v>9.4443650801791703E-3</c:v>
                </c:pt>
                <c:pt idx="7432" formatCode="General">
                  <c:v>9.4151865870253908E-3</c:v>
                </c:pt>
                <c:pt idx="7433" formatCode="General">
                  <c:v>9.3857676027704999E-3</c:v>
                </c:pt>
                <c:pt idx="7434" formatCode="General">
                  <c:v>9.3558090595156802E-3</c:v>
                </c:pt>
                <c:pt idx="7435" formatCode="General">
                  <c:v>9.3252258967766698E-3</c:v>
                </c:pt>
                <c:pt idx="7436" formatCode="General">
                  <c:v>9.29442871450324E-3</c:v>
                </c:pt>
                <c:pt idx="7437" formatCode="General">
                  <c:v>9.2632228847534595E-3</c:v>
                </c:pt>
                <c:pt idx="7438" formatCode="General">
                  <c:v>9.2316165906000808E-3</c:v>
                </c:pt>
                <c:pt idx="7439" formatCode="General">
                  <c:v>9.1992654498044592E-3</c:v>
                </c:pt>
                <c:pt idx="7440" formatCode="General">
                  <c:v>9.1662748271106303E-3</c:v>
                </c:pt>
                <c:pt idx="7441" formatCode="General">
                  <c:v>9.1332178147675597E-3</c:v>
                </c:pt>
                <c:pt idx="7442" formatCode="General">
                  <c:v>9.0998306103909493E-3</c:v>
                </c:pt>
                <c:pt idx="7443" formatCode="General">
                  <c:v>9.0660387249730905E-3</c:v>
                </c:pt>
                <c:pt idx="7444" formatCode="General">
                  <c:v>9.0319194696262695E-3</c:v>
                </c:pt>
                <c:pt idx="7445" formatCode="General">
                  <c:v>8.9973596262050808E-3</c:v>
                </c:pt>
                <c:pt idx="7446" formatCode="General">
                  <c:v>8.9624941750087797E-3</c:v>
                </c:pt>
                <c:pt idx="7447" formatCode="General">
                  <c:v>8.9274650918596196E-3</c:v>
                </c:pt>
                <c:pt idx="7448" formatCode="General">
                  <c:v>8.8921858404834402E-3</c:v>
                </c:pt>
                <c:pt idx="7449" formatCode="General">
                  <c:v>8.8565516911890893E-3</c:v>
                </c:pt>
                <c:pt idx="7450" formatCode="General">
                  <c:v>8.8204893989667701E-3</c:v>
                </c:pt>
                <c:pt idx="7451" formatCode="General">
                  <c:v>8.7842757717801496E-3</c:v>
                </c:pt>
                <c:pt idx="7452" formatCode="General">
                  <c:v>8.7478658803145093E-3</c:v>
                </c:pt>
                <c:pt idx="7453" formatCode="General">
                  <c:v>8.7109821867351507E-3</c:v>
                </c:pt>
                <c:pt idx="7454" formatCode="General">
                  <c:v>8.6739181137515005E-3</c:v>
                </c:pt>
                <c:pt idx="7455" formatCode="General">
                  <c:v>8.6369780192357797E-3</c:v>
                </c:pt>
                <c:pt idx="7456" formatCode="General">
                  <c:v>8.5997906607285703E-3</c:v>
                </c:pt>
                <c:pt idx="7457" formatCode="General">
                  <c:v>8.5622324633820805E-3</c:v>
                </c:pt>
                <c:pt idx="7458" formatCode="General">
                  <c:v>8.5246417923506707E-3</c:v>
                </c:pt>
                <c:pt idx="7459" formatCode="General">
                  <c:v>8.4867734903623197E-3</c:v>
                </c:pt>
                <c:pt idx="7460" formatCode="General">
                  <c:v>8.4485707626719402E-3</c:v>
                </c:pt>
                <c:pt idx="7461" formatCode="General">
                  <c:v>8.4104871126156298E-3</c:v>
                </c:pt>
                <c:pt idx="7462" formatCode="General">
                  <c:v>8.3724256456758107E-3</c:v>
                </c:pt>
                <c:pt idx="7463" formatCode="General">
                  <c:v>8.3341237926923203E-3</c:v>
                </c:pt>
                <c:pt idx="7464" formatCode="General">
                  <c:v>8.2957840257044304E-3</c:v>
                </c:pt>
                <c:pt idx="7465" formatCode="General">
                  <c:v>8.2574630104135394E-3</c:v>
                </c:pt>
                <c:pt idx="7466" formatCode="General">
                  <c:v>8.21900528315825E-3</c:v>
                </c:pt>
                <c:pt idx="7467" formatCode="General">
                  <c:v>8.1803514168408507E-3</c:v>
                </c:pt>
                <c:pt idx="7468" formatCode="General">
                  <c:v>8.1418476686486892E-3</c:v>
                </c:pt>
                <c:pt idx="7469" formatCode="General">
                  <c:v>8.1034507670683098E-3</c:v>
                </c:pt>
                <c:pt idx="7470" formatCode="General">
                  <c:v>8.0648447261256907E-3</c:v>
                </c:pt>
                <c:pt idx="7471" formatCode="General">
                  <c:v>8.0263096514838206E-3</c:v>
                </c:pt>
                <c:pt idx="7472" formatCode="General">
                  <c:v>7.9878138303044102E-3</c:v>
                </c:pt>
                <c:pt idx="7473" formatCode="General">
                  <c:v>7.9491679195533207E-3</c:v>
                </c:pt>
                <c:pt idx="7474" formatCode="General">
                  <c:v>7.9106919659766902E-3</c:v>
                </c:pt>
                <c:pt idx="7475" formatCode="General">
                  <c:v>7.8725100356255694E-3</c:v>
                </c:pt>
                <c:pt idx="7476" formatCode="General">
                  <c:v>7.8340477412556508E-3</c:v>
                </c:pt>
                <c:pt idx="7477" formatCode="General">
                  <c:v>7.7955278328862296E-3</c:v>
                </c:pt>
                <c:pt idx="7478" formatCode="General">
                  <c:v>7.7574206255208999E-3</c:v>
                </c:pt>
                <c:pt idx="7479" formatCode="General">
                  <c:v>7.71937729549495E-3</c:v>
                </c:pt>
                <c:pt idx="7480" formatCode="General">
                  <c:v>7.6812186729552801E-3</c:v>
                </c:pt>
                <c:pt idx="7481" formatCode="General">
                  <c:v>7.6431801224370096E-3</c:v>
                </c:pt>
                <c:pt idx="7482" formatCode="General">
                  <c:v>7.6053965373857899E-3</c:v>
                </c:pt>
                <c:pt idx="7483" formatCode="General">
                  <c:v>7.5678562297874499E-3</c:v>
                </c:pt>
                <c:pt idx="7484" formatCode="General">
                  <c:v>7.5304022046978301E-3</c:v>
                </c:pt>
                <c:pt idx="7485" formatCode="General">
                  <c:v>7.4930542202316401E-3</c:v>
                </c:pt>
                <c:pt idx="7486" formatCode="General">
                  <c:v>7.4558789194316402E-3</c:v>
                </c:pt>
                <c:pt idx="7487" formatCode="General">
                  <c:v>7.4188866796951296E-3</c:v>
                </c:pt>
                <c:pt idx="7488" formatCode="General">
                  <c:v>7.38218007460707E-3</c:v>
                </c:pt>
                <c:pt idx="7489" formatCode="General">
                  <c:v>7.3455928324981804E-3</c:v>
                </c:pt>
                <c:pt idx="7490" formatCode="General">
                  <c:v>7.3091754777898496E-3</c:v>
                </c:pt>
                <c:pt idx="7491" formatCode="General">
                  <c:v>7.27297688104004E-3</c:v>
                </c:pt>
                <c:pt idx="7492" formatCode="General">
                  <c:v>7.2369357499847704E-3</c:v>
                </c:pt>
                <c:pt idx="7493" formatCode="General">
                  <c:v>7.2011272076907802E-3</c:v>
                </c:pt>
                <c:pt idx="7494" formatCode="General">
                  <c:v>7.1655857700210499E-3</c:v>
                </c:pt>
                <c:pt idx="7495" formatCode="General">
                  <c:v>7.1302586270982297E-3</c:v>
                </c:pt>
                <c:pt idx="7496" formatCode="General">
                  <c:v>7.0952322314173297E-3</c:v>
                </c:pt>
                <c:pt idx="7497" formatCode="General">
                  <c:v>7.06038444420667E-3</c:v>
                </c:pt>
                <c:pt idx="7498" formatCode="General">
                  <c:v>7.0257228443347999E-3</c:v>
                </c:pt>
                <c:pt idx="7499" formatCode="General">
                  <c:v>6.9915403163990997E-3</c:v>
                </c:pt>
                <c:pt idx="7500" formatCode="General">
                  <c:v>6.9576402170256901E-3</c:v>
                </c:pt>
                <c:pt idx="7501" formatCode="General">
                  <c:v>6.9236284468386297E-3</c:v>
                </c:pt>
                <c:pt idx="7502" formatCode="General">
                  <c:v>6.8900863786307796E-3</c:v>
                </c:pt>
                <c:pt idx="7503" formatCode="General">
                  <c:v>6.8571352081914297E-3</c:v>
                </c:pt>
                <c:pt idx="7504" formatCode="General">
                  <c:v>6.82438095661399E-3</c:v>
                </c:pt>
                <c:pt idx="7505" formatCode="General">
                  <c:v>6.7918372213120097E-3</c:v>
                </c:pt>
                <c:pt idx="7506" formatCode="General">
                  <c:v>6.7596598718848702E-3</c:v>
                </c:pt>
                <c:pt idx="7507" formatCode="General">
                  <c:v>6.7277464297340198E-3</c:v>
                </c:pt>
                <c:pt idx="7508" formatCode="General">
                  <c:v>6.6958471396206601E-3</c:v>
                </c:pt>
                <c:pt idx="7509" formatCode="General">
                  <c:v>6.6645738622402601E-3</c:v>
                </c:pt>
                <c:pt idx="7510" formatCode="General">
                  <c:v>6.6336799432922698E-3</c:v>
                </c:pt>
                <c:pt idx="7511" formatCode="General">
                  <c:v>6.6028711659804496E-3</c:v>
                </c:pt>
                <c:pt idx="7512" formatCode="General">
                  <c:v>6.5724652653005996E-3</c:v>
                </c:pt>
                <c:pt idx="7513" formatCode="General">
                  <c:v>6.5424196263957598E-3</c:v>
                </c:pt>
                <c:pt idx="7514" formatCode="General">
                  <c:v>6.5126712276314903E-3</c:v>
                </c:pt>
                <c:pt idx="7515" formatCode="General">
                  <c:v>6.4830318648873703E-3</c:v>
                </c:pt>
                <c:pt idx="7516" formatCode="General">
                  <c:v>6.4538231636805301E-3</c:v>
                </c:pt>
                <c:pt idx="7517" formatCode="General">
                  <c:v>6.4252769494148399E-3</c:v>
                </c:pt>
                <c:pt idx="7518" formatCode="General">
                  <c:v>6.39696168442987E-3</c:v>
                </c:pt>
                <c:pt idx="7519" formatCode="General">
                  <c:v>6.36877832303024E-3</c:v>
                </c:pt>
                <c:pt idx="7520" formatCode="General">
                  <c:v>6.3409053703512601E-3</c:v>
                </c:pt>
                <c:pt idx="7521" formatCode="General">
                  <c:v>6.3134724921693397E-3</c:v>
                </c:pt>
                <c:pt idx="7522" formatCode="General">
                  <c:v>6.2863283229822797E-3</c:v>
                </c:pt>
                <c:pt idx="7523" formatCode="General">
                  <c:v>6.2595275690624603E-3</c:v>
                </c:pt>
                <c:pt idx="7524" formatCode="General">
                  <c:v>6.2331645866641402E-3</c:v>
                </c:pt>
                <c:pt idx="7525" formatCode="General">
                  <c:v>6.2070313980900904E-3</c:v>
                </c:pt>
                <c:pt idx="7526" formatCode="General">
                  <c:v>6.1812412700282702E-3</c:v>
                </c:pt>
                <c:pt idx="7527" formatCode="General">
                  <c:v>6.1559433128458296E-3</c:v>
                </c:pt>
                <c:pt idx="7528" formatCode="General">
                  <c:v>6.13095362615653E-3</c:v>
                </c:pt>
                <c:pt idx="7529" formatCode="General">
                  <c:v>6.1061425074645402E-3</c:v>
                </c:pt>
                <c:pt idx="7530" formatCode="General">
                  <c:v>6.0816859100457704E-3</c:v>
                </c:pt>
                <c:pt idx="7531" formatCode="General">
                  <c:v>6.0574733704487002E-3</c:v>
                </c:pt>
                <c:pt idx="7532" formatCode="General">
                  <c:v>6.0335309852344397E-3</c:v>
                </c:pt>
                <c:pt idx="7533" formatCode="General">
                  <c:v>6.01011048688024E-3</c:v>
                </c:pt>
                <c:pt idx="7534" formatCode="General">
                  <c:v>5.9870371578513402E-3</c:v>
                </c:pt>
                <c:pt idx="7535" formatCode="General">
                  <c:v>5.9641878882671501E-3</c:v>
                </c:pt>
                <c:pt idx="7536" formatCode="General">
                  <c:v>5.94165235296382E-3</c:v>
                </c:pt>
                <c:pt idx="7537" formatCode="General">
                  <c:v>5.9193280196921903E-3</c:v>
                </c:pt>
                <c:pt idx="7538" formatCode="General">
                  <c:v>5.8971800239262396E-3</c:v>
                </c:pt>
                <c:pt idx="7539" formatCode="General">
                  <c:v>5.8753501076512704E-3</c:v>
                </c:pt>
                <c:pt idx="7540" formatCode="General">
                  <c:v>5.8538149609401102E-3</c:v>
                </c:pt>
                <c:pt idx="7541" formatCode="General">
                  <c:v>5.83242540681537E-3</c:v>
                </c:pt>
                <c:pt idx="7542" formatCode="General">
                  <c:v>5.8114340014927901E-3</c:v>
                </c:pt>
                <c:pt idx="7543" formatCode="General">
                  <c:v>5.7908655738991696E-3</c:v>
                </c:pt>
                <c:pt idx="7544" formatCode="General">
                  <c:v>5.7705865369708301E-3</c:v>
                </c:pt>
                <c:pt idx="7545" formatCode="General">
                  <c:v>5.7505705846140603E-3</c:v>
                </c:pt>
                <c:pt idx="7546" formatCode="General">
                  <c:v>5.7306684441843399E-3</c:v>
                </c:pt>
                <c:pt idx="7547" formatCode="General">
                  <c:v>5.7108629635691998E-3</c:v>
                </c:pt>
                <c:pt idx="7548" formatCode="General">
                  <c:v>5.6913337657155004E-3</c:v>
                </c:pt>
                <c:pt idx="7549" formatCode="General">
                  <c:v>5.6722607870898101E-3</c:v>
                </c:pt>
                <c:pt idx="7550" formatCode="General">
                  <c:v>5.6535126501274097E-3</c:v>
                </c:pt>
                <c:pt idx="7551" formatCode="General">
                  <c:v>5.6350216934414003E-3</c:v>
                </c:pt>
                <c:pt idx="7552" formatCode="General">
                  <c:v>5.6165648838192497E-3</c:v>
                </c:pt>
                <c:pt idx="7553" formatCode="General">
                  <c:v>5.5981938021930702E-3</c:v>
                </c:pt>
                <c:pt idx="7554" formatCode="General">
                  <c:v>5.5801576578171199E-3</c:v>
                </c:pt>
                <c:pt idx="7555" formatCode="General">
                  <c:v>5.5622546260755698E-3</c:v>
                </c:pt>
                <c:pt idx="7556" formatCode="General">
                  <c:v>5.5444612637089302E-3</c:v>
                </c:pt>
                <c:pt idx="7557" formatCode="General">
                  <c:v>5.5269217228220398E-3</c:v>
                </c:pt>
                <c:pt idx="7558" formatCode="General">
                  <c:v>5.5095699855144198E-3</c:v>
                </c:pt>
                <c:pt idx="7559" formatCode="General">
                  <c:v>5.4923890520882802E-3</c:v>
                </c:pt>
                <c:pt idx="7560" formatCode="General">
                  <c:v>5.4751780504827003E-3</c:v>
                </c:pt>
                <c:pt idx="7561" formatCode="General">
                  <c:v>5.4581907994468203E-3</c:v>
                </c:pt>
                <c:pt idx="7562" formatCode="General">
                  <c:v>5.4416564815535397E-3</c:v>
                </c:pt>
                <c:pt idx="7563" formatCode="General">
                  <c:v>5.4251251776151199E-3</c:v>
                </c:pt>
                <c:pt idx="7564" formatCode="General">
                  <c:v>5.4085049040805697E-3</c:v>
                </c:pt>
                <c:pt idx="7565" formatCode="General">
                  <c:v>5.3921281583014799E-3</c:v>
                </c:pt>
                <c:pt idx="7566" formatCode="General">
                  <c:v>5.3760157545155798E-3</c:v>
                </c:pt>
                <c:pt idx="7567" formatCode="General">
                  <c:v>5.35976362007912E-3</c:v>
                </c:pt>
                <c:pt idx="7568" formatCode="General">
                  <c:v>5.3434269288855397E-3</c:v>
                </c:pt>
                <c:pt idx="7569" formatCode="General">
                  <c:v>5.3274597007773603E-3</c:v>
                </c:pt>
                <c:pt idx="7570" formatCode="General">
                  <c:v>5.3117316258809904E-3</c:v>
                </c:pt>
                <c:pt idx="7571" formatCode="General">
                  <c:v>5.29578072404111E-3</c:v>
                </c:pt>
                <c:pt idx="7572" formatCode="General">
                  <c:v>5.2799020294788997E-3</c:v>
                </c:pt>
                <c:pt idx="7573" formatCode="General">
                  <c:v>5.26418632784704E-3</c:v>
                </c:pt>
                <c:pt idx="7574" formatCode="General">
                  <c:v>5.2485359379010697E-3</c:v>
                </c:pt>
                <c:pt idx="7575" formatCode="General">
                  <c:v>5.2328246950067896E-3</c:v>
                </c:pt>
                <c:pt idx="7576" formatCode="General">
                  <c:v>5.2168737767470099E-3</c:v>
                </c:pt>
                <c:pt idx="7577" formatCode="General">
                  <c:v>5.2012461223139399E-3</c:v>
                </c:pt>
                <c:pt idx="7578" formatCode="General">
                  <c:v>5.1855888131672996E-3</c:v>
                </c:pt>
                <c:pt idx="7579" formatCode="General">
                  <c:v>5.1695740733626204E-3</c:v>
                </c:pt>
                <c:pt idx="7580" formatCode="General">
                  <c:v>5.15389295363249E-3</c:v>
                </c:pt>
                <c:pt idx="7581" formatCode="General">
                  <c:v>5.1383487123188801E-3</c:v>
                </c:pt>
                <c:pt idx="7582" formatCode="General">
                  <c:v>5.1224480947177197E-3</c:v>
                </c:pt>
                <c:pt idx="7583" formatCode="General">
                  <c:v>5.1063594065654102E-3</c:v>
                </c:pt>
                <c:pt idx="7584" formatCode="General">
                  <c:v>5.0903892895363401E-3</c:v>
                </c:pt>
                <c:pt idx="7585" formatCode="General">
                  <c:v>5.0746988099467103E-3</c:v>
                </c:pt>
                <c:pt idx="7586" formatCode="General">
                  <c:v>5.0588493232016198E-3</c:v>
                </c:pt>
                <c:pt idx="7587" formatCode="General">
                  <c:v>5.0427197842138104E-3</c:v>
                </c:pt>
                <c:pt idx="7588" formatCode="General">
                  <c:v>5.0265432714516499E-3</c:v>
                </c:pt>
                <c:pt idx="7589" formatCode="General">
                  <c:v>5.0102266246882096E-3</c:v>
                </c:pt>
                <c:pt idx="7590" formatCode="General">
                  <c:v>4.9938200150769002E-3</c:v>
                </c:pt>
                <c:pt idx="7591" formatCode="General">
                  <c:v>4.9771513951526502E-3</c:v>
                </c:pt>
                <c:pt idx="7592" formatCode="General">
                  <c:v>4.9604953304999101E-3</c:v>
                </c:pt>
                <c:pt idx="7593" formatCode="General">
                  <c:v>4.9437966692807804E-3</c:v>
                </c:pt>
                <c:pt idx="7594" formatCode="General">
                  <c:v>4.9267990563522596E-3</c:v>
                </c:pt>
                <c:pt idx="7595" formatCode="General">
                  <c:v>4.9096164141623497E-3</c:v>
                </c:pt>
                <c:pt idx="7596" formatCode="General">
                  <c:v>4.8922255661517297E-3</c:v>
                </c:pt>
                <c:pt idx="7597" formatCode="General">
                  <c:v>4.8750384376862899E-3</c:v>
                </c:pt>
                <c:pt idx="7598" formatCode="General">
                  <c:v>4.8576814088943402E-3</c:v>
                </c:pt>
                <c:pt idx="7599" formatCode="General">
                  <c:v>4.8400239680606704E-3</c:v>
                </c:pt>
                <c:pt idx="7600" formatCode="General">
                  <c:v>4.8221010586325698E-3</c:v>
                </c:pt>
                <c:pt idx="7601" formatCode="General">
                  <c:v>4.80378072776853E-3</c:v>
                </c:pt>
                <c:pt idx="7602" formatCode="General">
                  <c:v>4.7854226607841801E-3</c:v>
                </c:pt>
                <c:pt idx="7603" formatCode="General">
                  <c:v>4.7669090335868596E-3</c:v>
                </c:pt>
                <c:pt idx="7604" formatCode="General">
                  <c:v>4.7481413195123601E-3</c:v>
                </c:pt>
                <c:pt idx="7605" formatCode="General">
                  <c:v>4.7292027984756702E-3</c:v>
                </c:pt>
                <c:pt idx="7606" formatCode="General">
                  <c:v>4.7101288585098804E-3</c:v>
                </c:pt>
                <c:pt idx="7607" formatCode="General">
                  <c:v>4.6907647602079999E-3</c:v>
                </c:pt>
                <c:pt idx="7608" formatCode="General">
                  <c:v>4.6711817103284601E-3</c:v>
                </c:pt>
                <c:pt idx="7609" formatCode="General">
                  <c:v>4.65139646121573E-3</c:v>
                </c:pt>
                <c:pt idx="7610" formatCode="General">
                  <c:v>4.6313661153616998E-3</c:v>
                </c:pt>
                <c:pt idx="7611" formatCode="General">
                  <c:v>4.6111071904247503E-3</c:v>
                </c:pt>
                <c:pt idx="7612" formatCode="General">
                  <c:v>4.59056709197205E-3</c:v>
                </c:pt>
                <c:pt idx="7613" formatCode="General">
                  <c:v>4.5699533910518097E-3</c:v>
                </c:pt>
                <c:pt idx="7614" formatCode="General">
                  <c:v>4.5490969646983003E-3</c:v>
                </c:pt>
                <c:pt idx="7615" formatCode="General">
                  <c:v>4.5276428274015701E-3</c:v>
                </c:pt>
                <c:pt idx="7616" formatCode="General">
                  <c:v>4.5058711053311698E-3</c:v>
                </c:pt>
                <c:pt idx="7617" formatCode="General">
                  <c:v>4.48414891427747E-3</c:v>
                </c:pt>
                <c:pt idx="7618" formatCode="General">
                  <c:v>4.4619827374903802E-3</c:v>
                </c:pt>
                <c:pt idx="7619" formatCode="General">
                  <c:v>4.43928030033954E-3</c:v>
                </c:pt>
                <c:pt idx="7620" formatCode="General">
                  <c:v>4.41653821486642E-3</c:v>
                </c:pt>
                <c:pt idx="7621" formatCode="General">
                  <c:v>4.3936815996173497E-3</c:v>
                </c:pt>
                <c:pt idx="7622" formatCode="General">
                  <c:v>4.3703940640907601E-3</c:v>
                </c:pt>
                <c:pt idx="7623" formatCode="General">
                  <c:v>4.3467100986069899E-3</c:v>
                </c:pt>
                <c:pt idx="7624" formatCode="General">
                  <c:v>4.3228930020410197E-3</c:v>
                </c:pt>
                <c:pt idx="7625" formatCode="General">
                  <c:v>4.29893139404448E-3</c:v>
                </c:pt>
                <c:pt idx="7626" formatCode="General">
                  <c:v>4.2746048214584104E-3</c:v>
                </c:pt>
                <c:pt idx="7627" formatCode="General">
                  <c:v>4.2498437333507097E-3</c:v>
                </c:pt>
                <c:pt idx="7628" formatCode="General">
                  <c:v>4.2249150177684396E-3</c:v>
                </c:pt>
                <c:pt idx="7629" formatCode="General">
                  <c:v>4.1997249899235201E-3</c:v>
                </c:pt>
                <c:pt idx="7630" formatCode="General">
                  <c:v>4.1740050244508499E-3</c:v>
                </c:pt>
                <c:pt idx="7631" formatCode="General">
                  <c:v>4.1479604697753801E-3</c:v>
                </c:pt>
                <c:pt idx="7632" formatCode="General">
                  <c:v>4.1216293931557197E-3</c:v>
                </c:pt>
                <c:pt idx="7633" formatCode="General">
                  <c:v>4.0950937656919102E-3</c:v>
                </c:pt>
                <c:pt idx="7634" formatCode="General">
                  <c:v>4.0683996544309004E-3</c:v>
                </c:pt>
                <c:pt idx="7635" formatCode="General">
                  <c:v>4.0412941155106904E-3</c:v>
                </c:pt>
                <c:pt idx="7636" formatCode="General">
                  <c:v>4.0138272761244403E-3</c:v>
                </c:pt>
                <c:pt idx="7637" formatCode="General">
                  <c:v>3.9862804493024998E-3</c:v>
                </c:pt>
                <c:pt idx="7638" formatCode="General">
                  <c:v>3.9586671813993503E-3</c:v>
                </c:pt>
                <c:pt idx="7639" formatCode="General">
                  <c:v>3.9305429642828901E-3</c:v>
                </c:pt>
                <c:pt idx="7640" formatCode="General">
                  <c:v>3.90185061215104E-3</c:v>
                </c:pt>
                <c:pt idx="7641" formatCode="General">
                  <c:v>3.8728861367205401E-3</c:v>
                </c:pt>
                <c:pt idx="7642" formatCode="General">
                  <c:v>3.8438455136880299E-3</c:v>
                </c:pt>
                <c:pt idx="7643" formatCode="General">
                  <c:v>3.8145825749945099E-3</c:v>
                </c:pt>
                <c:pt idx="7644" formatCode="General">
                  <c:v>3.7850424270467501E-3</c:v>
                </c:pt>
                <c:pt idx="7645" formatCode="General">
                  <c:v>3.7550851439741E-3</c:v>
                </c:pt>
                <c:pt idx="7646" formatCode="General">
                  <c:v>3.7247689663358198E-3</c:v>
                </c:pt>
                <c:pt idx="7647" formatCode="General">
                  <c:v>3.69426117539332E-3</c:v>
                </c:pt>
                <c:pt idx="7648" formatCode="General">
                  <c:v>3.6634430043469401E-3</c:v>
                </c:pt>
                <c:pt idx="7649" formatCode="General">
                  <c:v>3.6324701849913201E-3</c:v>
                </c:pt>
                <c:pt idx="7650" formatCode="General">
                  <c:v>3.6012813709397598E-3</c:v>
                </c:pt>
                <c:pt idx="7651" formatCode="General">
                  <c:v>3.5697844014881E-3</c:v>
                </c:pt>
                <c:pt idx="7652" formatCode="General">
                  <c:v>3.5381458387384202E-3</c:v>
                </c:pt>
                <c:pt idx="7653" formatCode="General">
                  <c:v>3.5064410320997299E-3</c:v>
                </c:pt>
                <c:pt idx="7654" formatCode="General">
                  <c:v>3.4744577958826799E-3</c:v>
                </c:pt>
                <c:pt idx="7655" formatCode="General">
                  <c:v>3.4420071321703302E-3</c:v>
                </c:pt>
                <c:pt idx="7656" formatCode="General">
                  <c:v>3.4093672472059102E-3</c:v>
                </c:pt>
                <c:pt idx="7657" formatCode="General">
                  <c:v>3.37646019638406E-3</c:v>
                </c:pt>
                <c:pt idx="7658" formatCode="General">
                  <c:v>3.3434013324212999E-3</c:v>
                </c:pt>
                <c:pt idx="7659" formatCode="General">
                  <c:v>3.3102120457669301E-3</c:v>
                </c:pt>
                <c:pt idx="7660" formatCode="General">
                  <c:v>3.2768659890080199E-3</c:v>
                </c:pt>
                <c:pt idx="7661" formatCode="General">
                  <c:v>3.2434580689914201E-3</c:v>
                </c:pt>
                <c:pt idx="7662" formatCode="General">
                  <c:v>3.2097278844735E-3</c:v>
                </c:pt>
                <c:pt idx="7663" formatCode="General">
                  <c:v>3.1758211278907701E-3</c:v>
                </c:pt>
                <c:pt idx="7664" formatCode="General">
                  <c:v>3.1416786350061498E-3</c:v>
                </c:pt>
                <c:pt idx="7665" formatCode="General">
                  <c:v>3.1074377292858702E-3</c:v>
                </c:pt>
                <c:pt idx="7666" formatCode="General">
                  <c:v>3.0731519126824202E-3</c:v>
                </c:pt>
                <c:pt idx="7667" formatCode="General">
                  <c:v>3.0387391196233398E-3</c:v>
                </c:pt>
                <c:pt idx="7668" formatCode="General">
                  <c:v>3.0041820898264798E-3</c:v>
                </c:pt>
                <c:pt idx="7669" formatCode="General">
                  <c:v>2.9694036383209302E-3</c:v>
                </c:pt>
                <c:pt idx="7670" formatCode="General">
                  <c:v>2.9344729359155699E-3</c:v>
                </c:pt>
                <c:pt idx="7671" formatCode="General">
                  <c:v>2.8995703404229101E-3</c:v>
                </c:pt>
                <c:pt idx="7672" formatCode="General">
                  <c:v>2.8646506928947301E-3</c:v>
                </c:pt>
                <c:pt idx="7673" formatCode="General">
                  <c:v>2.82968496768914E-3</c:v>
                </c:pt>
                <c:pt idx="7674" formatCode="General">
                  <c:v>2.79457258325406E-3</c:v>
                </c:pt>
                <c:pt idx="7675" formatCode="General">
                  <c:v>2.7594605938284001E-3</c:v>
                </c:pt>
                <c:pt idx="7676" formatCode="General">
                  <c:v>2.72435398011984E-3</c:v>
                </c:pt>
                <c:pt idx="7677" formatCode="General">
                  <c:v>2.6891883909358101E-3</c:v>
                </c:pt>
                <c:pt idx="7678" formatCode="General">
                  <c:v>2.6539846296625199E-3</c:v>
                </c:pt>
                <c:pt idx="7679" formatCode="General">
                  <c:v>2.6185821521383101E-3</c:v>
                </c:pt>
                <c:pt idx="7680" formatCode="General">
                  <c:v>2.5832357595818498E-3</c:v>
                </c:pt>
                <c:pt idx="7681" formatCode="General">
                  <c:v>2.5480906141428202E-3</c:v>
                </c:pt>
                <c:pt idx="7682" formatCode="General">
                  <c:v>2.5130241490125401E-3</c:v>
                </c:pt>
                <c:pt idx="7683" formatCode="General">
                  <c:v>2.4777592723257999E-3</c:v>
                </c:pt>
                <c:pt idx="7684" formatCode="General">
                  <c:v>2.4421889637095801E-3</c:v>
                </c:pt>
                <c:pt idx="7685" formatCode="General">
                  <c:v>2.40697054925123E-3</c:v>
                </c:pt>
                <c:pt idx="7686" formatCode="General">
                  <c:v>2.3720818905683598E-3</c:v>
                </c:pt>
                <c:pt idx="7687" formatCode="General">
                  <c:v>2.3370679377881102E-3</c:v>
                </c:pt>
                <c:pt idx="7688" formatCode="General">
                  <c:v>2.3021480612677001E-3</c:v>
                </c:pt>
                <c:pt idx="7689" formatCode="General">
                  <c:v>2.26750272841259E-3</c:v>
                </c:pt>
                <c:pt idx="7690" formatCode="General">
                  <c:v>2.2330317474800699E-3</c:v>
                </c:pt>
                <c:pt idx="7691" formatCode="General">
                  <c:v>2.1985190971995899E-3</c:v>
                </c:pt>
                <c:pt idx="7692" formatCode="General">
                  <c:v>2.1640733213855799E-3</c:v>
                </c:pt>
                <c:pt idx="7693" formatCode="General">
                  <c:v>2.12976676980126E-3</c:v>
                </c:pt>
                <c:pt idx="7694" formatCode="General">
                  <c:v>2.09562952950692E-3</c:v>
                </c:pt>
                <c:pt idx="7695" formatCode="General">
                  <c:v>2.0617977859780801E-3</c:v>
                </c:pt>
                <c:pt idx="7696" formatCode="General">
                  <c:v>2.0283138272058601E-3</c:v>
                </c:pt>
                <c:pt idx="7697" formatCode="General">
                  <c:v>1.9949324095090101E-3</c:v>
                </c:pt>
                <c:pt idx="7698" formatCode="General">
                  <c:v>1.96150440949043E-3</c:v>
                </c:pt>
                <c:pt idx="7699" formatCode="General">
                  <c:v>1.9283742144720101E-3</c:v>
                </c:pt>
                <c:pt idx="7700" formatCode="General">
                  <c:v>1.89552908833171E-3</c:v>
                </c:pt>
                <c:pt idx="7701" formatCode="General">
                  <c:v>1.862899048418E-3</c:v>
                </c:pt>
                <c:pt idx="7702" formatCode="General">
                  <c:v>1.8306586508505399E-3</c:v>
                </c:pt>
                <c:pt idx="7703" formatCode="General">
                  <c:v>1.79853935840677E-3</c:v>
                </c:pt>
                <c:pt idx="7704" formatCode="General">
                  <c:v>1.7666244961549199E-3</c:v>
                </c:pt>
                <c:pt idx="7705" formatCode="General">
                  <c:v>1.73499029438874E-3</c:v>
                </c:pt>
                <c:pt idx="7706" formatCode="General">
                  <c:v>1.70342365648962E-3</c:v>
                </c:pt>
                <c:pt idx="7707" formatCode="General">
                  <c:v>1.67241777059568E-3</c:v>
                </c:pt>
                <c:pt idx="7708" formatCode="General">
                  <c:v>1.64205631631615E-3</c:v>
                </c:pt>
                <c:pt idx="7709" formatCode="General">
                  <c:v>1.6118435902548801E-3</c:v>
                </c:pt>
                <c:pt idx="7710" formatCode="General">
                  <c:v>1.58183957711163E-3</c:v>
                </c:pt>
                <c:pt idx="7711" formatCode="General">
                  <c:v>1.5521075357915199E-3</c:v>
                </c:pt>
                <c:pt idx="7712" formatCode="General">
                  <c:v>1.52273925800745E-3</c:v>
                </c:pt>
                <c:pt idx="7713" formatCode="General">
                  <c:v>1.49380537496252E-3</c:v>
                </c:pt>
                <c:pt idx="7714" formatCode="General">
                  <c:v>1.4653924045261301E-3</c:v>
                </c:pt>
                <c:pt idx="7715" formatCode="General">
                  <c:v>1.43748596048721E-3</c:v>
                </c:pt>
                <c:pt idx="7716" formatCode="General">
                  <c:v>1.40989342681669E-3</c:v>
                </c:pt>
                <c:pt idx="7717" formatCode="General">
                  <c:v>1.3825673915698899E-3</c:v>
                </c:pt>
                <c:pt idx="7718" formatCode="General">
                  <c:v>1.35566182901535E-3</c:v>
                </c:pt>
                <c:pt idx="7719" formatCode="General">
                  <c:v>1.3293061548849401E-3</c:v>
                </c:pt>
                <c:pt idx="7720" formatCode="General">
                  <c:v>1.3034265465339001E-3</c:v>
                </c:pt>
                <c:pt idx="7721" formatCode="General">
                  <c:v>1.2780325247127499E-3</c:v>
                </c:pt>
                <c:pt idx="7722" formatCode="General">
                  <c:v>1.2529676726696401E-3</c:v>
                </c:pt>
                <c:pt idx="7723" formatCode="General">
                  <c:v>1.2285014473146299E-3</c:v>
                </c:pt>
                <c:pt idx="7724" formatCode="General">
                  <c:v>1.2048072756878901E-3</c:v>
                </c:pt>
                <c:pt idx="7725" formatCode="General">
                  <c:v>1.1813662089445399E-3</c:v>
                </c:pt>
                <c:pt idx="7726" formatCode="General">
                  <c:v>1.15843397430651E-3</c:v>
                </c:pt>
                <c:pt idx="7727" formatCode="General">
                  <c:v>1.13609144683411E-3</c:v>
                </c:pt>
                <c:pt idx="7728" formatCode="General">
                  <c:v>1.1141710771546201E-3</c:v>
                </c:pt>
                <c:pt idx="7729" formatCode="General">
                  <c:v>1.0928851382156701E-3</c:v>
                </c:pt>
                <c:pt idx="7730" formatCode="General">
                  <c:v>1.07216656888761E-3</c:v>
                </c:pt>
                <c:pt idx="7731" formatCode="General">
                  <c:v>1.05213260051228E-3</c:v>
                </c:pt>
                <c:pt idx="7732" formatCode="General">
                  <c:v>1.0326497471963101E-3</c:v>
                </c:pt>
                <c:pt idx="7733" formatCode="General">
                  <c:v>1.0136738523339401E-3</c:v>
                </c:pt>
                <c:pt idx="7734" formatCode="General">
                  <c:v>9.9523550433237395E-4</c:v>
                </c:pt>
                <c:pt idx="7735" formatCode="General">
                  <c:v>9.773872716593579E-4</c:v>
                </c:pt>
                <c:pt idx="7736" formatCode="General">
                  <c:v>9.5999824343412604E-4</c:v>
                </c:pt>
                <c:pt idx="7737" formatCode="General">
                  <c:v>9.4332446027464495E-4</c:v>
                </c:pt>
                <c:pt idx="7738" formatCode="General">
                  <c:v>9.2753653352565201E-4</c:v>
                </c:pt>
                <c:pt idx="7739" formatCode="General">
                  <c:v>9.12122283716727E-4</c:v>
                </c:pt>
                <c:pt idx="7740" formatCode="General">
                  <c:v>8.9721168614520204E-4</c:v>
                </c:pt>
                <c:pt idx="7741" formatCode="General">
                  <c:v>8.8290002076404895E-4</c:v>
                </c:pt>
                <c:pt idx="7742" formatCode="General">
                  <c:v>8.6910239694566E-4</c:v>
                </c:pt>
                <c:pt idx="7743" formatCode="General">
                  <c:v>8.5606332154363298E-4</c:v>
                </c:pt>
                <c:pt idx="7744" formatCode="General">
                  <c:v>8.43989572611368E-4</c:v>
                </c:pt>
                <c:pt idx="7745" formatCode="General">
                  <c:v>8.3244174830093603E-4</c:v>
                </c:pt>
                <c:pt idx="7746" formatCode="General">
                  <c:v>8.2146711226634703E-4</c:v>
                </c:pt>
                <c:pt idx="7747" formatCode="General">
                  <c:v>8.1126705777121203E-4</c:v>
                </c:pt>
                <c:pt idx="7748" formatCode="General">
                  <c:v>8.0145809942233897E-4</c:v>
                </c:pt>
                <c:pt idx="7749" formatCode="General">
                  <c:v>7.9228964308885805E-4</c:v>
                </c:pt>
                <c:pt idx="7750" formatCode="General">
                  <c:v>7.8396437347461804E-4</c:v>
                </c:pt>
                <c:pt idx="7751" formatCode="General">
                  <c:v>7.7629942161301397E-4</c:v>
                </c:pt>
                <c:pt idx="7752" formatCode="General">
                  <c:v>7.6919414456862504E-4</c:v>
                </c:pt>
                <c:pt idx="7753" formatCode="General">
                  <c:v>7.6280559868092902E-4</c:v>
                </c:pt>
                <c:pt idx="7754" formatCode="General">
                  <c:v>7.5700513467596097E-4</c:v>
                </c:pt>
                <c:pt idx="7755" formatCode="General">
                  <c:v>7.5193901244845597E-4</c:v>
                </c:pt>
                <c:pt idx="7756" formatCode="General">
                  <c:v>7.47828180570797E-4</c:v>
                </c:pt>
                <c:pt idx="7757" formatCode="General">
                  <c:v>7.4449410748332601E-4</c:v>
                </c:pt>
                <c:pt idx="7758" formatCode="General">
                  <c:v>7.41755935131298E-4</c:v>
                </c:pt>
                <c:pt idx="7759" formatCode="General">
                  <c:v>7.3948771585679099E-4</c:v>
                </c:pt>
                <c:pt idx="7760" formatCode="General">
                  <c:v>7.3808303081171402E-4</c:v>
                </c:pt>
                <c:pt idx="7761" formatCode="General">
                  <c:v>7.3715073719700895E-4</c:v>
                </c:pt>
                <c:pt idx="7762" formatCode="General">
                  <c:v>7.36799800525386E-4</c:v>
                </c:pt>
                <c:pt idx="7763" formatCode="General">
                  <c:v>7.3737557681546602E-4</c:v>
                </c:pt>
                <c:pt idx="7764" formatCode="General">
                  <c:v>7.3856325721218701E-4</c:v>
                </c:pt>
                <c:pt idx="7765" formatCode="General">
                  <c:v>7.4048473443306798E-4</c:v>
                </c:pt>
                <c:pt idx="7766" formatCode="General">
                  <c:v>7.4298406684234603E-4</c:v>
                </c:pt>
                <c:pt idx="7767" formatCode="General">
                  <c:v>7.4600054886981996E-4</c:v>
                </c:pt>
                <c:pt idx="7768" formatCode="General">
                  <c:v>7.4984072935273304E-4</c:v>
                </c:pt>
                <c:pt idx="7769" formatCode="General">
                  <c:v>7.5467373136890899E-4</c:v>
                </c:pt>
                <c:pt idx="7770" formatCode="General">
                  <c:v>7.6010012941368104E-4</c:v>
                </c:pt>
                <c:pt idx="7771" formatCode="General">
                  <c:v>7.6609553153836199E-4</c:v>
                </c:pt>
                <c:pt idx="7772" formatCode="General">
                  <c:v>7.7286344009430696E-4</c:v>
                </c:pt>
                <c:pt idx="7773" formatCode="General">
                  <c:v>7.8031020488107195E-4</c:v>
                </c:pt>
                <c:pt idx="7774" formatCode="General">
                  <c:v>7.8837251290333099E-4</c:v>
                </c:pt>
                <c:pt idx="7775" formatCode="General">
                  <c:v>7.9709051524606801E-4</c:v>
                </c:pt>
                <c:pt idx="7776" formatCode="General">
                  <c:v>8.0647753754300598E-4</c:v>
                </c:pt>
                <c:pt idx="7777" formatCode="General">
                  <c:v>8.1648111151319698E-4</c:v>
                </c:pt>
                <c:pt idx="7778" formatCode="General">
                  <c:v>8.2714051197615903E-4</c:v>
                </c:pt>
                <c:pt idx="7779" formatCode="General">
                  <c:v>8.3836617497392804E-4</c:v>
                </c:pt>
                <c:pt idx="7780" formatCode="General">
                  <c:v>8.50306706589962E-4</c:v>
                </c:pt>
                <c:pt idx="7781" formatCode="General">
                  <c:v>8.6293756000620898E-4</c:v>
                </c:pt>
                <c:pt idx="7782" formatCode="General">
                  <c:v>8.7618638423616897E-4</c:v>
                </c:pt>
                <c:pt idx="7783" formatCode="General">
                  <c:v>8.9003792843688205E-4</c:v>
                </c:pt>
                <c:pt idx="7784" formatCode="General">
                  <c:v>9.0437820764322603E-4</c:v>
                </c:pt>
                <c:pt idx="7785" formatCode="General">
                  <c:v>9.1951035301890405E-4</c:v>
                </c:pt>
                <c:pt idx="7786" formatCode="General">
                  <c:v>9.3509687299455203E-4</c:v>
                </c:pt>
                <c:pt idx="7787" formatCode="General">
                  <c:v>9.51213323856272E-4</c:v>
                </c:pt>
                <c:pt idx="7788" formatCode="General">
                  <c:v>9.68043057332943E-4</c:v>
                </c:pt>
                <c:pt idx="7789" formatCode="General">
                  <c:v>9.8537748575610391E-4</c:v>
                </c:pt>
                <c:pt idx="7790" formatCode="General">
                  <c:v>1.00338360409706E-3</c:v>
                </c:pt>
                <c:pt idx="7791" formatCode="General">
                  <c:v>1.0219566372231901E-3</c:v>
                </c:pt>
                <c:pt idx="7792" formatCode="General">
                  <c:v>1.04102068271461E-3</c:v>
                </c:pt>
                <c:pt idx="7793" formatCode="General">
                  <c:v>1.0605778000558101E-3</c:v>
                </c:pt>
                <c:pt idx="7794" formatCode="General">
                  <c:v>1.08077808924464E-3</c:v>
                </c:pt>
                <c:pt idx="7795" formatCode="General">
                  <c:v>1.1017044785448301E-3</c:v>
                </c:pt>
                <c:pt idx="7796" formatCode="General">
                  <c:v>1.1229842187997501E-3</c:v>
                </c:pt>
                <c:pt idx="7797" formatCode="General">
                  <c:v>1.14463498117774E-3</c:v>
                </c:pt>
                <c:pt idx="7798" formatCode="General">
                  <c:v>1.1667250728816399E-3</c:v>
                </c:pt>
                <c:pt idx="7799" formatCode="General">
                  <c:v>1.1894036262851901E-3</c:v>
                </c:pt>
                <c:pt idx="7800" formatCode="General">
                  <c:v>1.2126288099138501E-3</c:v>
                </c:pt>
                <c:pt idx="7801" formatCode="General">
                  <c:v>1.23600280137788E-3</c:v>
                </c:pt>
                <c:pt idx="7802" formatCode="General">
                  <c:v>1.2600750896301701E-3</c:v>
                </c:pt>
                <c:pt idx="7803" formatCode="General">
                  <c:v>1.28487513005814E-3</c:v>
                </c:pt>
                <c:pt idx="7804" formatCode="General">
                  <c:v>1.31001676121633E-3</c:v>
                </c:pt>
                <c:pt idx="7805" formatCode="General">
                  <c:v>1.33552345475306E-3</c:v>
                </c:pt>
                <c:pt idx="7806" formatCode="General">
                  <c:v>1.3614521422023E-3</c:v>
                </c:pt>
                <c:pt idx="7807" formatCode="General">
                  <c:v>1.3878592336421199E-3</c:v>
                </c:pt>
                <c:pt idx="7808" formatCode="General">
                  <c:v>1.4145772177656601E-3</c:v>
                </c:pt>
                <c:pt idx="7809" formatCode="General">
                  <c:v>1.4415160307799E-3</c:v>
                </c:pt>
                <c:pt idx="7810" formatCode="General">
                  <c:v>1.4690650009487099E-3</c:v>
                </c:pt>
                <c:pt idx="7811" formatCode="General">
                  <c:v>1.4969332065458299E-3</c:v>
                </c:pt>
                <c:pt idx="7812" formatCode="General">
                  <c:v>1.52499486906034E-3</c:v>
                </c:pt>
                <c:pt idx="7813" formatCode="General">
                  <c:v>1.5535233977328399E-3</c:v>
                </c:pt>
                <c:pt idx="7814" formatCode="General">
                  <c:v>1.5824302201238999E-3</c:v>
                </c:pt>
                <c:pt idx="7815" formatCode="General">
                  <c:v>1.6115102574842E-3</c:v>
                </c:pt>
                <c:pt idx="7816" formatCode="General">
                  <c:v>1.64089047952486E-3</c:v>
                </c:pt>
                <c:pt idx="7817" formatCode="General">
                  <c:v>1.6705009061780899E-3</c:v>
                </c:pt>
                <c:pt idx="7818" formatCode="General">
                  <c:v>1.7002727032590301E-3</c:v>
                </c:pt>
                <c:pt idx="7819" formatCode="General">
                  <c:v>1.73058427011862E-3</c:v>
                </c:pt>
                <c:pt idx="7820" formatCode="General">
                  <c:v>1.7610883392164801E-3</c:v>
                </c:pt>
                <c:pt idx="7821" formatCode="General">
                  <c:v>1.7916275438842699E-3</c:v>
                </c:pt>
                <c:pt idx="7822" formatCode="General">
                  <c:v>1.82237378200638E-3</c:v>
                </c:pt>
                <c:pt idx="7823" formatCode="General">
                  <c:v>1.8533815146558701E-3</c:v>
                </c:pt>
                <c:pt idx="7824" formatCode="General">
                  <c:v>1.8846227346117901E-3</c:v>
                </c:pt>
                <c:pt idx="7825" formatCode="General">
                  <c:v>1.9160575177517799E-3</c:v>
                </c:pt>
                <c:pt idx="7826" formatCode="General">
                  <c:v>1.9475889178610199E-3</c:v>
                </c:pt>
                <c:pt idx="7827" formatCode="General">
                  <c:v>1.9792479661647901E-3</c:v>
                </c:pt>
                <c:pt idx="7828" formatCode="General">
                  <c:v>2.01111606516586E-3</c:v>
                </c:pt>
                <c:pt idx="7829" formatCode="General">
                  <c:v>2.0431851317670498E-3</c:v>
                </c:pt>
                <c:pt idx="7830" formatCode="General">
                  <c:v>2.0754039165243299E-3</c:v>
                </c:pt>
                <c:pt idx="7831" formatCode="General">
                  <c:v>2.1075884942478602E-3</c:v>
                </c:pt>
                <c:pt idx="7832" formatCode="General">
                  <c:v>2.1396801217208202E-3</c:v>
                </c:pt>
                <c:pt idx="7833" formatCode="General">
                  <c:v>2.1719108804741298E-3</c:v>
                </c:pt>
                <c:pt idx="7834" formatCode="General">
                  <c:v>2.2044044896680202E-3</c:v>
                </c:pt>
                <c:pt idx="7835" formatCode="General">
                  <c:v>2.23681183068394E-3</c:v>
                </c:pt>
                <c:pt idx="7836" formatCode="General">
                  <c:v>2.2689775959976702E-3</c:v>
                </c:pt>
                <c:pt idx="7837" formatCode="General">
                  <c:v>2.30141533533981E-3</c:v>
                </c:pt>
                <c:pt idx="7838" formatCode="General">
                  <c:v>2.3339879433795698E-3</c:v>
                </c:pt>
                <c:pt idx="7839" formatCode="General">
                  <c:v>2.3663788606574001E-3</c:v>
                </c:pt>
                <c:pt idx="7840" formatCode="General">
                  <c:v>2.3988973973962601E-3</c:v>
                </c:pt>
                <c:pt idx="7841" formatCode="General">
                  <c:v>2.4313682285681398E-3</c:v>
                </c:pt>
                <c:pt idx="7842" formatCode="General">
                  <c:v>2.4637113646338899E-3</c:v>
                </c:pt>
                <c:pt idx="7843" formatCode="General">
                  <c:v>2.4959533820731301E-3</c:v>
                </c:pt>
                <c:pt idx="7844" formatCode="General">
                  <c:v>2.5279114574462002E-3</c:v>
                </c:pt>
                <c:pt idx="7845" formatCode="General">
                  <c:v>2.5598636863501199E-3</c:v>
                </c:pt>
                <c:pt idx="7846" formatCode="General">
                  <c:v>2.5920235301773401E-3</c:v>
                </c:pt>
                <c:pt idx="7847" formatCode="General">
                  <c:v>2.62407973930814E-3</c:v>
                </c:pt>
                <c:pt idx="7848" formatCode="General">
                  <c:v>2.6557708100190202E-3</c:v>
                </c:pt>
                <c:pt idx="7849" formatCode="General">
                  <c:v>2.6873405472039999E-3</c:v>
                </c:pt>
                <c:pt idx="7850" formatCode="General">
                  <c:v>2.7189776672581498E-3</c:v>
                </c:pt>
                <c:pt idx="7851" formatCode="General">
                  <c:v>2.7503968873160002E-3</c:v>
                </c:pt>
                <c:pt idx="7852" formatCode="General">
                  <c:v>2.7813962854564798E-3</c:v>
                </c:pt>
                <c:pt idx="7853" formatCode="General">
                  <c:v>2.81209950300682E-3</c:v>
                </c:pt>
                <c:pt idx="7854" formatCode="General">
                  <c:v>2.8426462726839001E-3</c:v>
                </c:pt>
                <c:pt idx="7855" formatCode="General">
                  <c:v>2.8729586413956498E-3</c:v>
                </c:pt>
                <c:pt idx="7856" formatCode="General">
                  <c:v>2.9032467805133601E-3</c:v>
                </c:pt>
                <c:pt idx="7857" formatCode="General">
                  <c:v>2.9334263248578301E-3</c:v>
                </c:pt>
                <c:pt idx="7858" formatCode="General">
                  <c:v>2.9631453271791001E-3</c:v>
                </c:pt>
                <c:pt idx="7859" formatCode="General">
                  <c:v>2.9924199867645599E-3</c:v>
                </c:pt>
                <c:pt idx="7860" formatCode="General">
                  <c:v>3.0215377807214501E-3</c:v>
                </c:pt>
                <c:pt idx="7861" formatCode="General">
                  <c:v>3.0505340947642999E-3</c:v>
                </c:pt>
                <c:pt idx="7862" formatCode="General">
                  <c:v>3.0792049613178802E-3</c:v>
                </c:pt>
                <c:pt idx="7863" formatCode="General">
                  <c:v>3.10745512630847E-3</c:v>
                </c:pt>
                <c:pt idx="7864" formatCode="General">
                  <c:v>3.1353280226798699E-3</c:v>
                </c:pt>
                <c:pt idx="7865" formatCode="General">
                  <c:v>3.16300705408351E-3</c:v>
                </c:pt>
                <c:pt idx="7866" formatCode="General">
                  <c:v>3.1903042980063199E-3</c:v>
                </c:pt>
                <c:pt idx="7867" formatCode="General">
                  <c:v>3.2172012594929699E-3</c:v>
                </c:pt>
                <c:pt idx="7868" formatCode="General">
                  <c:v>3.2437459559948802E-3</c:v>
                </c:pt>
                <c:pt idx="7869" formatCode="General">
                  <c:v>3.2700548812651799E-3</c:v>
                </c:pt>
                <c:pt idx="7870" formatCode="General">
                  <c:v>3.2959384905044899E-3</c:v>
                </c:pt>
                <c:pt idx="7871" formatCode="General">
                  <c:v>3.3213526275494899E-3</c:v>
                </c:pt>
                <c:pt idx="7872" formatCode="General">
                  <c:v>3.3463060121572299E-3</c:v>
                </c:pt>
                <c:pt idx="7873" formatCode="General">
                  <c:v>3.3708198876934901E-3</c:v>
                </c:pt>
                <c:pt idx="7874" formatCode="General">
                  <c:v>3.3952452098354601E-3</c:v>
                </c:pt>
                <c:pt idx="7875" formatCode="General">
                  <c:v>3.4191350013414602E-3</c:v>
                </c:pt>
                <c:pt idx="7876" formatCode="General">
                  <c:v>3.44221804109319E-3</c:v>
                </c:pt>
                <c:pt idx="7877" formatCode="General">
                  <c:v>3.4648829254101399E-3</c:v>
                </c:pt>
                <c:pt idx="7878" formatCode="General">
                  <c:v>3.4873944769484599E-3</c:v>
                </c:pt>
                <c:pt idx="7879" formatCode="General">
                  <c:v>3.5095852250994698E-3</c:v>
                </c:pt>
                <c:pt idx="7880" formatCode="General">
                  <c:v>3.5313511619900501E-3</c:v>
                </c:pt>
                <c:pt idx="7881" formatCode="General">
                  <c:v>3.5525457647530702E-3</c:v>
                </c:pt>
                <c:pt idx="7882" formatCode="General">
                  <c:v>3.5730157877089E-3</c:v>
                </c:pt>
                <c:pt idx="7883" formatCode="General">
                  <c:v>3.59316110141338E-3</c:v>
                </c:pt>
                <c:pt idx="7884" formatCode="General">
                  <c:v>3.6129523558897699E-3</c:v>
                </c:pt>
                <c:pt idx="7885" formatCode="General">
                  <c:v>3.63219970259243E-3</c:v>
                </c:pt>
                <c:pt idx="7886" formatCode="General">
                  <c:v>3.6508258036111901E-3</c:v>
                </c:pt>
                <c:pt idx="7887" formatCode="General">
                  <c:v>3.6690462713738002E-3</c:v>
                </c:pt>
                <c:pt idx="7888" formatCode="General">
                  <c:v>3.68691740196857E-3</c:v>
                </c:pt>
                <c:pt idx="7889" formatCode="General">
                  <c:v>3.7040230017949798E-3</c:v>
                </c:pt>
                <c:pt idx="7890" formatCode="General">
                  <c:v>3.7207069078190802E-3</c:v>
                </c:pt>
                <c:pt idx="7891" formatCode="General">
                  <c:v>3.7369594829847002E-3</c:v>
                </c:pt>
                <c:pt idx="7892" formatCode="General">
                  <c:v>3.7525576188757498E-3</c:v>
                </c:pt>
                <c:pt idx="7893" formatCode="General">
                  <c:v>3.76783835048548E-3</c:v>
                </c:pt>
                <c:pt idx="7894" formatCode="General">
                  <c:v>3.7826225599476701E-3</c:v>
                </c:pt>
                <c:pt idx="7895" formatCode="General">
                  <c:v>3.7968620828172399E-3</c:v>
                </c:pt>
                <c:pt idx="7896" formatCode="General">
                  <c:v>3.8106856958498498E-3</c:v>
                </c:pt>
                <c:pt idx="7897" formatCode="General">
                  <c:v>3.8236851793306799E-3</c:v>
                </c:pt>
                <c:pt idx="7898" formatCode="General">
                  <c:v>3.8361030128582301E-3</c:v>
                </c:pt>
                <c:pt idx="7899" formatCode="General">
                  <c:v>3.8481621258007999E-3</c:v>
                </c:pt>
                <c:pt idx="7900" formatCode="General">
                  <c:v>3.8596049791537199E-3</c:v>
                </c:pt>
                <c:pt idx="7901" formatCode="General">
                  <c:v>3.8705969199613198E-3</c:v>
                </c:pt>
                <c:pt idx="7902" formatCode="General">
                  <c:v>3.8810787261134901E-3</c:v>
                </c:pt>
                <c:pt idx="7903" formatCode="General">
                  <c:v>3.8909179322792302E-3</c:v>
                </c:pt>
                <c:pt idx="7904" formatCode="General">
                  <c:v>3.90003176764227E-3</c:v>
                </c:pt>
                <c:pt idx="7905" formatCode="General">
                  <c:v>3.9086071781437998E-3</c:v>
                </c:pt>
                <c:pt idx="7906" formatCode="General">
                  <c:v>3.9168090094665502E-3</c:v>
                </c:pt>
                <c:pt idx="7907" formatCode="General">
                  <c:v>3.9245622992056398E-3</c:v>
                </c:pt>
                <c:pt idx="7908" formatCode="General">
                  <c:v>3.93178620181948E-3</c:v>
                </c:pt>
                <c:pt idx="7909" formatCode="General">
                  <c:v>3.93827250040177E-3</c:v>
                </c:pt>
                <c:pt idx="7910" formatCode="General">
                  <c:v>3.9445346321578204E-3</c:v>
                </c:pt>
                <c:pt idx="7911" formatCode="General">
                  <c:v>3.9503631132710802E-3</c:v>
                </c:pt>
                <c:pt idx="7912" formatCode="General">
                  <c:v>3.9554892767714603E-3</c:v>
                </c:pt>
                <c:pt idx="7913" formatCode="General">
                  <c:v>3.9599127742837902E-3</c:v>
                </c:pt>
                <c:pt idx="7914" formatCode="General">
                  <c:v>3.9636697072712203E-3</c:v>
                </c:pt>
                <c:pt idx="7915" formatCode="General">
                  <c:v>3.9671564535696596E-3</c:v>
                </c:pt>
                <c:pt idx="7916" formatCode="General">
                  <c:v>3.97025708101014E-3</c:v>
                </c:pt>
                <c:pt idx="7917" formatCode="General">
                  <c:v>3.9726760537368098E-3</c:v>
                </c:pt>
                <c:pt idx="7918" formatCode="General">
                  <c:v>3.9742994021267301E-3</c:v>
                </c:pt>
                <c:pt idx="7919" formatCode="General">
                  <c:v>3.9756183995711203E-3</c:v>
                </c:pt>
                <c:pt idx="7920" formatCode="General">
                  <c:v>3.9769034063887902E-3</c:v>
                </c:pt>
                <c:pt idx="7921" formatCode="General">
                  <c:v>3.9774969855502296E-3</c:v>
                </c:pt>
                <c:pt idx="7922" formatCode="General">
                  <c:v>3.9772012977764603E-3</c:v>
                </c:pt>
                <c:pt idx="7923" formatCode="General">
                  <c:v>3.9763854852470203E-3</c:v>
                </c:pt>
                <c:pt idx="7924" formatCode="General">
                  <c:v>3.9753836952611896E-3</c:v>
                </c:pt>
                <c:pt idx="7925" formatCode="General">
                  <c:v>3.9739865804150802E-3</c:v>
                </c:pt>
                <c:pt idx="7926" formatCode="General">
                  <c:v>3.9719032934413803E-3</c:v>
                </c:pt>
                <c:pt idx="7927" formatCode="General">
                  <c:v>3.9694795308059597E-3</c:v>
                </c:pt>
                <c:pt idx="7928" formatCode="General">
                  <c:v>3.9665271839976497E-3</c:v>
                </c:pt>
                <c:pt idx="7929" formatCode="General">
                  <c:v>3.9628951379201E-3</c:v>
                </c:pt>
                <c:pt idx="7930" formatCode="General">
                  <c:v>3.9587445321476802E-3</c:v>
                </c:pt>
                <c:pt idx="7931" formatCode="General">
                  <c:v>3.9541696415924003E-3</c:v>
                </c:pt>
                <c:pt idx="7932" formatCode="General">
                  <c:v>3.9493924305936297E-3</c:v>
                </c:pt>
                <c:pt idx="7933" formatCode="General">
                  <c:v>3.9442900612648799E-3</c:v>
                </c:pt>
                <c:pt idx="7934" formatCode="General">
                  <c:v>3.9385737791548898E-3</c:v>
                </c:pt>
                <c:pt idx="7935" formatCode="General">
                  <c:v>3.9325604835014497E-3</c:v>
                </c:pt>
                <c:pt idx="7936" formatCode="General">
                  <c:v>3.9261197906648396E-3</c:v>
                </c:pt>
                <c:pt idx="7937" formatCode="General">
                  <c:v>3.9190617620416699E-3</c:v>
                </c:pt>
                <c:pt idx="7938" formatCode="General">
                  <c:v>3.9116584224543902E-3</c:v>
                </c:pt>
                <c:pt idx="7939" formatCode="General">
                  <c:v>3.9039415797238099E-3</c:v>
                </c:pt>
                <c:pt idx="7940" formatCode="General">
                  <c:v>3.89585345912057E-3</c:v>
                </c:pt>
                <c:pt idx="7941" formatCode="General">
                  <c:v>3.8873544147370199E-3</c:v>
                </c:pt>
                <c:pt idx="7942" formatCode="General">
                  <c:v>3.8784018761706999E-3</c:v>
                </c:pt>
                <c:pt idx="7943" formatCode="General">
                  <c:v>3.8691825323447699E-3</c:v>
                </c:pt>
                <c:pt idx="7944" formatCode="General">
                  <c:v>3.8595835477000899E-3</c:v>
                </c:pt>
                <c:pt idx="7945" formatCode="General">
                  <c:v>3.8495231342856101E-3</c:v>
                </c:pt>
                <c:pt idx="7946" formatCode="General">
                  <c:v>3.8392376898610499E-3</c:v>
                </c:pt>
                <c:pt idx="7947" formatCode="General">
                  <c:v>3.8285420123601202E-3</c:v>
                </c:pt>
                <c:pt idx="7948" formatCode="General">
                  <c:v>3.8173796367714399E-3</c:v>
                </c:pt>
                <c:pt idx="7949" formatCode="General">
                  <c:v>3.8060037025410098E-3</c:v>
                </c:pt>
                <c:pt idx="7950" formatCode="General">
                  <c:v>3.7942764238425102E-3</c:v>
                </c:pt>
                <c:pt idx="7951" formatCode="General">
                  <c:v>3.78234168001907E-3</c:v>
                </c:pt>
                <c:pt idx="7952" formatCode="General">
                  <c:v>3.7701955030898602E-3</c:v>
                </c:pt>
                <c:pt idx="7953" formatCode="General">
                  <c:v>3.7575545648296802E-3</c:v>
                </c:pt>
                <c:pt idx="7954" formatCode="General">
                  <c:v>3.7446018641430902E-3</c:v>
                </c:pt>
                <c:pt idx="7955" formatCode="General">
                  <c:v>3.7314989095459301E-3</c:v>
                </c:pt>
                <c:pt idx="7956" formatCode="General">
                  <c:v>3.7180804971007199E-3</c:v>
                </c:pt>
                <c:pt idx="7957" formatCode="General">
                  <c:v>3.7043957662146799E-3</c:v>
                </c:pt>
                <c:pt idx="7958" formatCode="General">
                  <c:v>3.6905661444552001E-3</c:v>
                </c:pt>
                <c:pt idx="7959" formatCode="General">
                  <c:v>3.67648681358234E-3</c:v>
                </c:pt>
                <c:pt idx="7960" formatCode="General">
                  <c:v>3.6621347411156099E-3</c:v>
                </c:pt>
                <c:pt idx="7961" formatCode="General">
                  <c:v>3.64765162730398E-3</c:v>
                </c:pt>
                <c:pt idx="7962" formatCode="General">
                  <c:v>3.6330063611771102E-3</c:v>
                </c:pt>
                <c:pt idx="7963" formatCode="General">
                  <c:v>3.6181857085798002E-3</c:v>
                </c:pt>
                <c:pt idx="7964" formatCode="General">
                  <c:v>3.60306224569985E-3</c:v>
                </c:pt>
                <c:pt idx="7965" formatCode="General">
                  <c:v>3.5878462276336901E-3</c:v>
                </c:pt>
                <c:pt idx="7966" formatCode="General">
                  <c:v>3.57260765383904E-3</c:v>
                </c:pt>
                <c:pt idx="7967" formatCode="General">
                  <c:v>3.55708197401992E-3</c:v>
                </c:pt>
                <c:pt idx="7968" formatCode="General">
                  <c:v>3.54153985215177E-3</c:v>
                </c:pt>
                <c:pt idx="7969" formatCode="General">
                  <c:v>3.52558300411007E-3</c:v>
                </c:pt>
                <c:pt idx="7970" formatCode="General">
                  <c:v>3.5094928019749499E-3</c:v>
                </c:pt>
                <c:pt idx="7971" formatCode="General">
                  <c:v>3.4934383198474998E-3</c:v>
                </c:pt>
                <c:pt idx="7972" formatCode="General">
                  <c:v>3.4769824953359901E-3</c:v>
                </c:pt>
                <c:pt idx="7973" formatCode="General">
                  <c:v>3.4604461299547599E-3</c:v>
                </c:pt>
                <c:pt idx="7974" formatCode="General">
                  <c:v>3.4436850509571401E-3</c:v>
                </c:pt>
                <c:pt idx="7975" formatCode="General">
                  <c:v>3.42691487315611E-3</c:v>
                </c:pt>
                <c:pt idx="7976" formatCode="General">
                  <c:v>3.4105015717345402E-3</c:v>
                </c:pt>
                <c:pt idx="7977" formatCode="General">
                  <c:v>3.3939588348388598E-3</c:v>
                </c:pt>
                <c:pt idx="7978" formatCode="General">
                  <c:v>3.3771487591272502E-3</c:v>
                </c:pt>
                <c:pt idx="7979" formatCode="General">
                  <c:v>3.3601081469547601E-3</c:v>
                </c:pt>
                <c:pt idx="7980" formatCode="General">
                  <c:v>3.3430802802366698E-3</c:v>
                </c:pt>
                <c:pt idx="7981" formatCode="General">
                  <c:v>3.3261324849255401E-3</c:v>
                </c:pt>
                <c:pt idx="7982" formatCode="General">
                  <c:v>3.3091560281353601E-3</c:v>
                </c:pt>
                <c:pt idx="7983" formatCode="General">
                  <c:v>3.29212906709915E-3</c:v>
                </c:pt>
                <c:pt idx="7984" formatCode="General">
                  <c:v>3.2749765134194699E-3</c:v>
                </c:pt>
                <c:pt idx="7985" formatCode="General">
                  <c:v>3.2578328903320902E-3</c:v>
                </c:pt>
                <c:pt idx="7986" formatCode="General">
                  <c:v>3.2407964488079398E-3</c:v>
                </c:pt>
                <c:pt idx="7987" formatCode="General">
                  <c:v>3.2239436913532502E-3</c:v>
                </c:pt>
                <c:pt idx="7988" formatCode="General">
                  <c:v>3.2069483548399602E-3</c:v>
                </c:pt>
                <c:pt idx="7989" formatCode="General">
                  <c:v>3.1898196140935798E-3</c:v>
                </c:pt>
                <c:pt idx="7990" formatCode="General">
                  <c:v>3.1726841584387099E-3</c:v>
                </c:pt>
                <c:pt idx="7991" formatCode="General">
                  <c:v>3.1554468670772699E-3</c:v>
                </c:pt>
                <c:pt idx="7992" formatCode="General">
                  <c:v>3.13831793688963E-3</c:v>
                </c:pt>
                <c:pt idx="7993" formatCode="General">
                  <c:v>3.1214677877861698E-3</c:v>
                </c:pt>
                <c:pt idx="7994" formatCode="General">
                  <c:v>3.1045593712888302E-3</c:v>
                </c:pt>
                <c:pt idx="7995" formatCode="General">
                  <c:v>3.0874022315357501E-3</c:v>
                </c:pt>
                <c:pt idx="7996" formatCode="General">
                  <c:v>3.0705589898291801E-3</c:v>
                </c:pt>
                <c:pt idx="7997" formatCode="General">
                  <c:v>3.05396453294531E-3</c:v>
                </c:pt>
                <c:pt idx="7998" formatCode="General">
                  <c:v>3.0372339531573199E-3</c:v>
                </c:pt>
                <c:pt idx="7999" formatCode="General">
                  <c:v>3.02051773313351E-3</c:v>
                </c:pt>
                <c:pt idx="8000" formatCode="General">
                  <c:v>3.00402044434485E-3</c:v>
                </c:pt>
                <c:pt idx="8001" formatCode="General">
                  <c:v>2.9874826904572101E-3</c:v>
                </c:pt>
                <c:pt idx="8002" formatCode="General">
                  <c:v>2.9709975584167798E-3</c:v>
                </c:pt>
                <c:pt idx="8003" formatCode="General">
                  <c:v>2.9547818613460202E-3</c:v>
                </c:pt>
                <c:pt idx="8004" formatCode="General">
                  <c:v>2.9384797416537301E-3</c:v>
                </c:pt>
                <c:pt idx="8005" formatCode="General">
                  <c:v>2.9223421193886501E-3</c:v>
                </c:pt>
                <c:pt idx="8006" formatCode="General">
                  <c:v>2.9064282549367201E-3</c:v>
                </c:pt>
                <c:pt idx="8007" formatCode="General">
                  <c:v>2.89041733355952E-3</c:v>
                </c:pt>
                <c:pt idx="8008" formatCode="General">
                  <c:v>2.8746172768092798E-3</c:v>
                </c:pt>
                <c:pt idx="8009" formatCode="General">
                  <c:v>2.8590575133977201E-3</c:v>
                </c:pt>
                <c:pt idx="8010" formatCode="General">
                  <c:v>2.8434777777993298E-3</c:v>
                </c:pt>
                <c:pt idx="8011" formatCode="General">
                  <c:v>2.8278617572399102E-3</c:v>
                </c:pt>
                <c:pt idx="8012" formatCode="General">
                  <c:v>2.8123362653042902E-3</c:v>
                </c:pt>
                <c:pt idx="8013" formatCode="General">
                  <c:v>2.7971669087978198E-3</c:v>
                </c:pt>
                <c:pt idx="8014" formatCode="General">
                  <c:v>2.78202552980338E-3</c:v>
                </c:pt>
                <c:pt idx="8015" formatCode="General">
                  <c:v>2.76693079842159E-3</c:v>
                </c:pt>
                <c:pt idx="8016" formatCode="General">
                  <c:v>2.7522728703872198E-3</c:v>
                </c:pt>
                <c:pt idx="8017" formatCode="General">
                  <c:v>2.7377608762994199E-3</c:v>
                </c:pt>
                <c:pt idx="8018" formatCode="General">
                  <c:v>2.7230995872359002E-3</c:v>
                </c:pt>
                <c:pt idx="8019" formatCode="General">
                  <c:v>2.7084840824237902E-3</c:v>
                </c:pt>
                <c:pt idx="8020" formatCode="General">
                  <c:v>2.69412657979706E-3</c:v>
                </c:pt>
                <c:pt idx="8021" formatCode="General">
                  <c:v>2.6798953123655599E-3</c:v>
                </c:pt>
                <c:pt idx="8022" formatCode="General">
                  <c:v>2.6659904266653298E-3</c:v>
                </c:pt>
                <c:pt idx="8023" formatCode="General">
                  <c:v>2.6521368481925399E-3</c:v>
                </c:pt>
                <c:pt idx="8024" formatCode="General">
                  <c:v>2.6382565223151701E-3</c:v>
                </c:pt>
                <c:pt idx="8025" formatCode="General">
                  <c:v>2.6245968435739502E-3</c:v>
                </c:pt>
                <c:pt idx="8026" formatCode="General">
                  <c:v>2.6110259061092999E-3</c:v>
                </c:pt>
                <c:pt idx="8027" formatCode="General">
                  <c:v>2.5976084725469902E-3</c:v>
                </c:pt>
                <c:pt idx="8028" formatCode="General">
                  <c:v>2.5844429939532402E-3</c:v>
                </c:pt>
                <c:pt idx="8029" formatCode="General">
                  <c:v>2.57134782157764E-3</c:v>
                </c:pt>
                <c:pt idx="8030" formatCode="General">
                  <c:v>2.55804861833681E-3</c:v>
                </c:pt>
                <c:pt idx="8031" formatCode="General">
                  <c:v>2.5448811648922402E-3</c:v>
                </c:pt>
                <c:pt idx="8032" formatCode="General">
                  <c:v>2.53189543472126E-3</c:v>
                </c:pt>
                <c:pt idx="8033" formatCode="General">
                  <c:v>2.5190642256980502E-3</c:v>
                </c:pt>
                <c:pt idx="8034" formatCode="General">
                  <c:v>2.5064813181429101E-3</c:v>
                </c:pt>
                <c:pt idx="8035" formatCode="General">
                  <c:v>2.49388080237591E-3</c:v>
                </c:pt>
                <c:pt idx="8036" formatCode="General">
                  <c:v>2.4814108103735299E-3</c:v>
                </c:pt>
                <c:pt idx="8037" formatCode="General">
                  <c:v>2.46927639780029E-3</c:v>
                </c:pt>
                <c:pt idx="8038" formatCode="General">
                  <c:v>2.4571434810007398E-3</c:v>
                </c:pt>
                <c:pt idx="8039" formatCode="General">
                  <c:v>2.4449463159828002E-3</c:v>
                </c:pt>
                <c:pt idx="8040" formatCode="General">
                  <c:v>2.4328102476462001E-3</c:v>
                </c:pt>
                <c:pt idx="8041" formatCode="General">
                  <c:v>2.42077176290311E-3</c:v>
                </c:pt>
                <c:pt idx="8042" formatCode="General">
                  <c:v>2.4088168866699899E-3</c:v>
                </c:pt>
                <c:pt idx="8043" formatCode="General">
                  <c:v>2.3971051836216401E-3</c:v>
                </c:pt>
                <c:pt idx="8044" formatCode="General">
                  <c:v>2.3855519872312799E-3</c:v>
                </c:pt>
                <c:pt idx="8045" formatCode="General">
                  <c:v>2.37382614681385E-3</c:v>
                </c:pt>
                <c:pt idx="8046" formatCode="General">
                  <c:v>2.3621219723536199E-3</c:v>
                </c:pt>
                <c:pt idx="8047" formatCode="General">
                  <c:v>2.3507029614471E-3</c:v>
                </c:pt>
                <c:pt idx="8048" formatCode="General">
                  <c:v>2.3395097409108002E-3</c:v>
                </c:pt>
                <c:pt idx="8049" formatCode="General">
                  <c:v>2.3281341167826499E-3</c:v>
                </c:pt>
                <c:pt idx="8050" formatCode="General">
                  <c:v>2.3168474165287099E-3</c:v>
                </c:pt>
                <c:pt idx="8051" formatCode="General">
                  <c:v>2.3056530494846199E-3</c:v>
                </c:pt>
                <c:pt idx="8052" formatCode="General">
                  <c:v>2.2943310185649401E-3</c:v>
                </c:pt>
                <c:pt idx="8053" formatCode="General">
                  <c:v>2.28311483946288E-3</c:v>
                </c:pt>
                <c:pt idx="8054" formatCode="General">
                  <c:v>2.2719343979068999E-3</c:v>
                </c:pt>
                <c:pt idx="8055" formatCode="General">
                  <c:v>2.26064772665356E-3</c:v>
                </c:pt>
                <c:pt idx="8056" formatCode="General">
                  <c:v>2.2493660059993898E-3</c:v>
                </c:pt>
                <c:pt idx="8057" formatCode="General">
                  <c:v>2.2381175350760902E-3</c:v>
                </c:pt>
                <c:pt idx="8058" formatCode="General">
                  <c:v>2.2268337584431101E-3</c:v>
                </c:pt>
                <c:pt idx="8059" formatCode="General">
                  <c:v>2.2157535515880899E-3</c:v>
                </c:pt>
                <c:pt idx="8060" formatCode="General">
                  <c:v>2.2046295952122602E-3</c:v>
                </c:pt>
                <c:pt idx="8061" formatCode="General">
                  <c:v>2.1932966562745299E-3</c:v>
                </c:pt>
                <c:pt idx="8062" formatCode="General">
                  <c:v>2.1818964725386302E-3</c:v>
                </c:pt>
                <c:pt idx="8063" formatCode="General">
                  <c:v>2.1705052764117699E-3</c:v>
                </c:pt>
                <c:pt idx="8064" formatCode="General">
                  <c:v>2.15929139572616E-3</c:v>
                </c:pt>
                <c:pt idx="8065" formatCode="General">
                  <c:v>2.1478466012058001E-3</c:v>
                </c:pt>
                <c:pt idx="8066" formatCode="General">
                  <c:v>2.1362969847147101E-3</c:v>
                </c:pt>
                <c:pt idx="8067" formatCode="General">
                  <c:v>2.1248594966034699E-3</c:v>
                </c:pt>
                <c:pt idx="8068" formatCode="General">
                  <c:v>2.1132916621138501E-3</c:v>
                </c:pt>
                <c:pt idx="8069" formatCode="General">
                  <c:v>2.1015724208964699E-3</c:v>
                </c:pt>
                <c:pt idx="8070" formatCode="General">
                  <c:v>2.0896618797364799E-3</c:v>
                </c:pt>
                <c:pt idx="8071" formatCode="General">
                  <c:v>2.0777095489928499E-3</c:v>
                </c:pt>
                <c:pt idx="8072" formatCode="General">
                  <c:v>2.0655826622997301E-3</c:v>
                </c:pt>
                <c:pt idx="8073" formatCode="General">
                  <c:v>2.0531934773147902E-3</c:v>
                </c:pt>
                <c:pt idx="8074" formatCode="General">
                  <c:v>2.0408523608338499E-3</c:v>
                </c:pt>
                <c:pt idx="8075" formatCode="General">
                  <c:v>2.0284652699531498E-3</c:v>
                </c:pt>
                <c:pt idx="8076" formatCode="General">
                  <c:v>2.0158780671468901E-3</c:v>
                </c:pt>
                <c:pt idx="8077" formatCode="General">
                  <c:v>2.00317471397883E-3</c:v>
                </c:pt>
                <c:pt idx="8078" formatCode="General">
                  <c:v>1.9902014367384402E-3</c:v>
                </c:pt>
                <c:pt idx="8079" formatCode="General">
                  <c:v>1.9770800376999399E-3</c:v>
                </c:pt>
                <c:pt idx="8080" formatCode="General">
                  <c:v>1.9640453852934601E-3</c:v>
                </c:pt>
                <c:pt idx="8081" formatCode="General">
                  <c:v>1.9508350490544E-3</c:v>
                </c:pt>
                <c:pt idx="8082" formatCode="General">
                  <c:v>1.93715395303975E-3</c:v>
                </c:pt>
                <c:pt idx="8083" formatCode="General">
                  <c:v>1.92323946205616E-3</c:v>
                </c:pt>
                <c:pt idx="8084" formatCode="General">
                  <c:v>1.9092739416506201E-3</c:v>
                </c:pt>
                <c:pt idx="8085" formatCode="General">
                  <c:v>1.89496645168802E-3</c:v>
                </c:pt>
                <c:pt idx="8086" formatCode="General">
                  <c:v>1.8803649140073299E-3</c:v>
                </c:pt>
                <c:pt idx="8087" formatCode="General">
                  <c:v>1.8657796035574201E-3</c:v>
                </c:pt>
                <c:pt idx="8088" formatCode="General">
                  <c:v>1.85076346129691E-3</c:v>
                </c:pt>
                <c:pt idx="8089" formatCode="General">
                  <c:v>1.8354104510649701E-3</c:v>
                </c:pt>
                <c:pt idx="8090" formatCode="General">
                  <c:v>1.8201785985092001E-3</c:v>
                </c:pt>
                <c:pt idx="8091" formatCode="General">
                  <c:v>1.8047190539959301E-3</c:v>
                </c:pt>
                <c:pt idx="8092" formatCode="General">
                  <c:v>1.7888403548096501E-3</c:v>
                </c:pt>
                <c:pt idx="8093" formatCode="General">
                  <c:v>1.7725439280798299E-3</c:v>
                </c:pt>
                <c:pt idx="8094" formatCode="General">
                  <c:v>1.7559551697358101E-3</c:v>
                </c:pt>
                <c:pt idx="8095" formatCode="General">
                  <c:v>1.7390936535933699E-3</c:v>
                </c:pt>
                <c:pt idx="8096" formatCode="General">
                  <c:v>1.7219953152844099E-3</c:v>
                </c:pt>
                <c:pt idx="8097" formatCode="General">
                  <c:v>1.70442672428901E-3</c:v>
                </c:pt>
                <c:pt idx="8098" formatCode="General">
                  <c:v>1.68646359688929E-3</c:v>
                </c:pt>
                <c:pt idx="8099" formatCode="General">
                  <c:v>1.66830202006697E-3</c:v>
                </c:pt>
                <c:pt idx="8100" formatCode="General">
                  <c:v>1.64982475334513E-3</c:v>
                </c:pt>
                <c:pt idx="8101" formatCode="General">
                  <c:v>1.63102341236103E-3</c:v>
                </c:pt>
                <c:pt idx="8102" formatCode="General">
                  <c:v>1.61179048545933E-3</c:v>
                </c:pt>
                <c:pt idx="8103" formatCode="General">
                  <c:v>1.59212324730853E-3</c:v>
                </c:pt>
                <c:pt idx="8104" formatCode="General">
                  <c:v>1.5721700088508299E-3</c:v>
                </c:pt>
                <c:pt idx="8105" formatCode="General">
                  <c:v>1.5518175787108299E-3</c:v>
                </c:pt>
                <c:pt idx="8106" formatCode="General">
                  <c:v>1.5310609528322501E-3</c:v>
                </c:pt>
                <c:pt idx="8107" formatCode="General">
                  <c:v>1.51005359978254E-3</c:v>
                </c:pt>
                <c:pt idx="8108" formatCode="General">
                  <c:v>1.48860857726367E-3</c:v>
                </c:pt>
                <c:pt idx="8109" formatCode="General">
                  <c:v>1.46670071640665E-3</c:v>
                </c:pt>
                <c:pt idx="8110" formatCode="General">
                  <c:v>1.4444182927919899E-3</c:v>
                </c:pt>
                <c:pt idx="8111" formatCode="General">
                  <c:v>1.42170482572479E-3</c:v>
                </c:pt>
                <c:pt idx="8112" formatCode="General">
                  <c:v>1.3984628039641E-3</c:v>
                </c:pt>
                <c:pt idx="8113" formatCode="General">
                  <c:v>1.3748269153217301E-3</c:v>
                </c:pt>
                <c:pt idx="8114" formatCode="General">
                  <c:v>1.3510674258493799E-3</c:v>
                </c:pt>
                <c:pt idx="8115" formatCode="General">
                  <c:v>1.3268830576941601E-3</c:v>
                </c:pt>
                <c:pt idx="8116" formatCode="General">
                  <c:v>1.30183786885629E-3</c:v>
                </c:pt>
                <c:pt idx="8117" formatCode="General">
                  <c:v>1.2764047355154099E-3</c:v>
                </c:pt>
                <c:pt idx="8118" formatCode="General">
                  <c:v>1.25060537500143E-3</c:v>
                </c:pt>
                <c:pt idx="8119" formatCode="General">
                  <c:v>1.2244793271242601E-3</c:v>
                </c:pt>
                <c:pt idx="8120" formatCode="General">
                  <c:v>1.19797741070687E-3</c:v>
                </c:pt>
                <c:pt idx="8121" formatCode="General">
                  <c:v>1.1706518401670501E-3</c:v>
                </c:pt>
                <c:pt idx="8122" formatCode="General">
                  <c:v>1.1428800285085299E-3</c:v>
                </c:pt>
                <c:pt idx="8123" formatCode="General">
                  <c:v>1.11477726138115E-3</c:v>
                </c:pt>
                <c:pt idx="8124" formatCode="General">
                  <c:v>1.08624587829008E-3</c:v>
                </c:pt>
                <c:pt idx="8125" formatCode="General">
                  <c:v>1.0572461761368401E-3</c:v>
                </c:pt>
                <c:pt idx="8126" formatCode="General">
                  <c:v>1.0275930913212199E-3</c:v>
                </c:pt>
                <c:pt idx="8127" formatCode="General">
                  <c:v>9.9755132189878492E-4</c:v>
                </c:pt>
                <c:pt idx="8128" formatCode="General">
                  <c:v>9.6716151279517104E-4</c:v>
                </c:pt>
                <c:pt idx="8129" formatCode="General">
                  <c:v>9.3624159346692695E-4</c:v>
                </c:pt>
                <c:pt idx="8130" formatCode="General">
                  <c:v>9.0479795697361802E-4</c:v>
                </c:pt>
                <c:pt idx="8131" formatCode="General">
                  <c:v>8.72856283697318E-4</c:v>
                </c:pt>
                <c:pt idx="8132" formatCode="General">
                  <c:v>8.4047772204925997E-4</c:v>
                </c:pt>
                <c:pt idx="8133" formatCode="General">
                  <c:v>8.0769074506293205E-4</c:v>
                </c:pt>
                <c:pt idx="8134" formatCode="General">
                  <c:v>7.7419078158028E-4</c:v>
                </c:pt>
                <c:pt idx="8135" formatCode="General">
                  <c:v>7.4013898440046999E-4</c:v>
                </c:pt>
                <c:pt idx="8136" formatCode="General">
                  <c:v>7.05951405566352E-4</c:v>
                </c:pt>
                <c:pt idx="8137" formatCode="General">
                  <c:v>6.7117887214955302E-4</c:v>
                </c:pt>
                <c:pt idx="8138" formatCode="General">
                  <c:v>6.3553351978410896E-4</c:v>
                </c:pt>
                <c:pt idx="8139" formatCode="General">
                  <c:v>5.9949840675339004E-4</c:v>
                </c:pt>
                <c:pt idx="8140" formatCode="General">
                  <c:v>5.6322048994618098E-4</c:v>
                </c:pt>
                <c:pt idx="8141" formatCode="General">
                  <c:v>5.2623173797850301E-4</c:v>
                </c:pt>
                <c:pt idx="8142" formatCode="General">
                  <c:v>4.8884698278191501E-4</c:v>
                </c:pt>
                <c:pt idx="8143" formatCode="General">
                  <c:v>4.5096028921016599E-4</c:v>
                </c:pt>
                <c:pt idx="8144" formatCode="General">
                  <c:v>4.1252910814684399E-4</c:v>
                </c:pt>
                <c:pt idx="8145" formatCode="General">
                  <c:v>3.7364140300576902E-4</c:v>
                </c:pt>
                <c:pt idx="8146" formatCode="General">
                  <c:v>3.3423071425158803E-4</c:v>
                </c:pt>
                <c:pt idx="8147" formatCode="General">
                  <c:v>2.9447289729060499E-4</c:v>
                </c:pt>
                <c:pt idx="8148" formatCode="General">
                  <c:v>2.5420339772941201E-4</c:v>
                </c:pt>
                <c:pt idx="8149" formatCode="General">
                  <c:v>2.1332660252708401E-4</c:v>
                </c:pt>
                <c:pt idx="8150" formatCode="General">
                  <c:v>1.7213115803696899E-4</c:v>
                </c:pt>
                <c:pt idx="8151" formatCode="General">
                  <c:v>1.3058954504841701E-4</c:v>
                </c:pt>
                <c:pt idx="8152">
                  <c:v>8.8277900488577797E-5</c:v>
                </c:pt>
                <c:pt idx="8153">
                  <c:v>4.5526025835934802E-5</c:v>
                </c:pt>
                <c:pt idx="8154">
                  <c:v>2.3544896457938199E-6</c:v>
                </c:pt>
                <c:pt idx="8155">
                  <c:v>-4.1257015860504203E-5</c:v>
                </c:pt>
                <c:pt idx="8156">
                  <c:v>-8.5270549625038395E-5</c:v>
                </c:pt>
                <c:pt idx="8157" formatCode="General">
                  <c:v>-1.29897796736732E-4</c:v>
                </c:pt>
                <c:pt idx="8158" formatCode="General">
                  <c:v>-1.7493019675364499E-4</c:v>
                </c:pt>
                <c:pt idx="8159" formatCode="General">
                  <c:v>-2.2030134795972801E-4</c:v>
                </c:pt>
                <c:pt idx="8160" formatCode="General">
                  <c:v>-2.6605800884508298E-4</c:v>
                </c:pt>
                <c:pt idx="8161" formatCode="General">
                  <c:v>-3.1228949793661999E-4</c:v>
                </c:pt>
                <c:pt idx="8162" formatCode="General">
                  <c:v>-3.5910855732282598E-4</c:v>
                </c:pt>
                <c:pt idx="8163" formatCode="General">
                  <c:v>-4.0641583208609998E-4</c:v>
                </c:pt>
                <c:pt idx="8164" formatCode="General">
                  <c:v>-4.5414123570002599E-4</c:v>
                </c:pt>
                <c:pt idx="8165" formatCode="General">
                  <c:v>-5.02189115246386E-4</c:v>
                </c:pt>
                <c:pt idx="8166" formatCode="General">
                  <c:v>-5.50504386551561E-4</c:v>
                </c:pt>
                <c:pt idx="8167" formatCode="General">
                  <c:v>-5.9922673828267296E-4</c:v>
                </c:pt>
                <c:pt idx="8168" formatCode="General">
                  <c:v>-6.4844489850980397E-4</c:v>
                </c:pt>
                <c:pt idx="8169" formatCode="General">
                  <c:v>-6.9809489636592096E-4</c:v>
                </c:pt>
                <c:pt idx="8170" formatCode="General">
                  <c:v>-7.4810236862930801E-4</c:v>
                </c:pt>
                <c:pt idx="8171" formatCode="General">
                  <c:v>-7.9830478571954304E-4</c:v>
                </c:pt>
                <c:pt idx="8172" formatCode="General">
                  <c:v>-8.4884858387258605E-4</c:v>
                </c:pt>
                <c:pt idx="8173" formatCode="General">
                  <c:v>-8.9993787707206999E-4</c:v>
                </c:pt>
                <c:pt idx="8174" formatCode="General">
                  <c:v>-9.5154816789125903E-4</c:v>
                </c:pt>
                <c:pt idx="8175" formatCode="General">
                  <c:v>-1.0032918906058899E-3</c:v>
                </c:pt>
                <c:pt idx="8176" formatCode="General">
                  <c:v>-1.05514550957396E-3</c:v>
                </c:pt>
                <c:pt idx="8177" formatCode="General">
                  <c:v>-1.10757616508088E-3</c:v>
                </c:pt>
                <c:pt idx="8178" formatCode="General">
                  <c:v>-1.16033971921231E-3</c:v>
                </c:pt>
                <c:pt idx="8179" formatCode="General">
                  <c:v>-1.2131644921300701E-3</c:v>
                </c:pt>
                <c:pt idx="8180" formatCode="General">
                  <c:v>-1.26641106760558E-3</c:v>
                </c:pt>
                <c:pt idx="8181" formatCode="General">
                  <c:v>-1.32001672844382E-3</c:v>
                </c:pt>
                <c:pt idx="8182" formatCode="General">
                  <c:v>-1.37377177915116E-3</c:v>
                </c:pt>
                <c:pt idx="8183" formatCode="General">
                  <c:v>-1.42781234723488E-3</c:v>
                </c:pt>
                <c:pt idx="8184" formatCode="General">
                  <c:v>-1.48204965062846E-3</c:v>
                </c:pt>
                <c:pt idx="8185" formatCode="General">
                  <c:v>-1.53665461257448E-3</c:v>
                </c:pt>
                <c:pt idx="8186" formatCode="General">
                  <c:v>-1.5914285362193499E-3</c:v>
                </c:pt>
                <c:pt idx="8187" formatCode="General">
                  <c:v>-1.6462756073586701E-3</c:v>
                </c:pt>
                <c:pt idx="8188" formatCode="General">
                  <c:v>-1.70135749463199E-3</c:v>
                </c:pt>
                <c:pt idx="8189" formatCode="General">
                  <c:v>-1.7568541587969499E-3</c:v>
                </c:pt>
                <c:pt idx="8190" formatCode="General">
                  <c:v>-1.81262495961208E-3</c:v>
                </c:pt>
                <c:pt idx="8191" formatCode="General">
                  <c:v>-1.86827024441036E-3</c:v>
                </c:pt>
                <c:pt idx="8192" formatCode="General">
                  <c:v>-1.9240195627837299E-3</c:v>
                </c:pt>
                <c:pt idx="8193" formatCode="General">
                  <c:v>-1.98005514805731E-3</c:v>
                </c:pt>
                <c:pt idx="8194" formatCode="General">
                  <c:v>-2.0363434947091598E-3</c:v>
                </c:pt>
                <c:pt idx="8195" formatCode="General">
                  <c:v>-2.0926022338715699E-3</c:v>
                </c:pt>
                <c:pt idx="8196" formatCode="General">
                  <c:v>-2.1489838459089299E-3</c:v>
                </c:pt>
                <c:pt idx="8197" formatCode="General">
                  <c:v>-2.2056799621895402E-3</c:v>
                </c:pt>
                <c:pt idx="8198" formatCode="General">
                  <c:v>-2.2625223731062298E-3</c:v>
                </c:pt>
                <c:pt idx="8199" formatCode="General">
                  <c:v>-2.3191741143888099E-3</c:v>
                </c:pt>
                <c:pt idx="8200" formatCode="General">
                  <c:v>-2.3757464753055499E-3</c:v>
                </c:pt>
                <c:pt idx="8201" formatCode="General">
                  <c:v>-2.4326054488710098E-3</c:v>
                </c:pt>
                <c:pt idx="8202" formatCode="General">
                  <c:v>-2.4894531836812599E-3</c:v>
                </c:pt>
                <c:pt idx="8203" formatCode="General">
                  <c:v>-2.5462612921737199E-3</c:v>
                </c:pt>
                <c:pt idx="8204" formatCode="General">
                  <c:v>-2.6030646639574398E-3</c:v>
                </c:pt>
                <c:pt idx="8205" formatCode="General">
                  <c:v>-2.6599131880044799E-3</c:v>
                </c:pt>
                <c:pt idx="8206" formatCode="General">
                  <c:v>-2.7165396924550599E-3</c:v>
                </c:pt>
                <c:pt idx="8207" formatCode="General">
                  <c:v>-2.7731382941067399E-3</c:v>
                </c:pt>
                <c:pt idx="8208" formatCode="General">
                  <c:v>-2.83001953095329E-3</c:v>
                </c:pt>
                <c:pt idx="8209" formatCode="General">
                  <c:v>-2.8869010490665701E-3</c:v>
                </c:pt>
                <c:pt idx="8210" formatCode="General">
                  <c:v>-2.9437542969220601E-3</c:v>
                </c:pt>
                <c:pt idx="8211" formatCode="General">
                  <c:v>-3.0004777109279802E-3</c:v>
                </c:pt>
                <c:pt idx="8212" formatCode="General">
                  <c:v>-3.0571297182059101E-3</c:v>
                </c:pt>
                <c:pt idx="8213" formatCode="General">
                  <c:v>-3.1135498457014301E-3</c:v>
                </c:pt>
                <c:pt idx="8214" formatCode="General">
                  <c:v>-3.1697489634658601E-3</c:v>
                </c:pt>
                <c:pt idx="8215" formatCode="General">
                  <c:v>-3.22596621501191E-3</c:v>
                </c:pt>
                <c:pt idx="8216" formatCode="General">
                  <c:v>-3.28223532702949E-3</c:v>
                </c:pt>
                <c:pt idx="8217" formatCode="General">
                  <c:v>-3.3383079003067801E-3</c:v>
                </c:pt>
                <c:pt idx="8218" formatCode="General">
                  <c:v>-3.3940787909010599E-3</c:v>
                </c:pt>
                <c:pt idx="8219" formatCode="General">
                  <c:v>-3.4497169578761901E-3</c:v>
                </c:pt>
                <c:pt idx="8220" formatCode="General">
                  <c:v>-3.50513901341157E-3</c:v>
                </c:pt>
                <c:pt idx="8221" formatCode="General">
                  <c:v>-3.5604037696053501E-3</c:v>
                </c:pt>
                <c:pt idx="8222" formatCode="General">
                  <c:v>-3.6154674148572699E-3</c:v>
                </c:pt>
                <c:pt idx="8223" formatCode="General">
                  <c:v>-3.6704257367939702E-3</c:v>
                </c:pt>
                <c:pt idx="8224" formatCode="General">
                  <c:v>-3.7252249332434899E-3</c:v>
                </c:pt>
                <c:pt idx="8225" formatCode="General">
                  <c:v>-3.77963025620821E-3</c:v>
                </c:pt>
                <c:pt idx="8226" formatCode="General">
                  <c:v>-3.8336625972899599E-3</c:v>
                </c:pt>
                <c:pt idx="8227" formatCode="General">
                  <c:v>-3.8873359947741702E-3</c:v>
                </c:pt>
                <c:pt idx="8228" formatCode="General">
                  <c:v>-3.94077494194006E-3</c:v>
                </c:pt>
                <c:pt idx="8229" formatCode="General">
                  <c:v>-3.9940002272561403E-3</c:v>
                </c:pt>
                <c:pt idx="8230" formatCode="General">
                  <c:v>-4.0468604328110303E-3</c:v>
                </c:pt>
                <c:pt idx="8231" formatCode="General">
                  <c:v>-4.0993615012400696E-3</c:v>
                </c:pt>
                <c:pt idx="8232" formatCode="General">
                  <c:v>-4.1517562703201104E-3</c:v>
                </c:pt>
                <c:pt idx="8233" formatCode="General">
                  <c:v>-4.2038295682000799E-3</c:v>
                </c:pt>
                <c:pt idx="8234" formatCode="General">
                  <c:v>-4.2552182122110203E-3</c:v>
                </c:pt>
                <c:pt idx="8235" formatCode="General">
                  <c:v>-4.3063473746190904E-3</c:v>
                </c:pt>
                <c:pt idx="8236" formatCode="General">
                  <c:v>-4.3572135657878302E-3</c:v>
                </c:pt>
                <c:pt idx="8237" formatCode="General">
                  <c:v>-4.4075724915003198E-3</c:v>
                </c:pt>
                <c:pt idx="8238" formatCode="General">
                  <c:v>-4.4575900857898804E-3</c:v>
                </c:pt>
                <c:pt idx="8239" formatCode="General">
                  <c:v>-4.5072950487331899E-3</c:v>
                </c:pt>
                <c:pt idx="8240" formatCode="General">
                  <c:v>-4.5564397482903297E-3</c:v>
                </c:pt>
                <c:pt idx="8241" formatCode="General">
                  <c:v>-4.6052177227408099E-3</c:v>
                </c:pt>
                <c:pt idx="8242" formatCode="General">
                  <c:v>-4.6539631982255901E-3</c:v>
                </c:pt>
                <c:pt idx="8243" formatCode="General">
                  <c:v>-4.7021243169938498E-3</c:v>
                </c:pt>
                <c:pt idx="8244" formatCode="General">
                  <c:v>-4.7495921013875403E-3</c:v>
                </c:pt>
                <c:pt idx="8245" formatCode="General">
                  <c:v>-4.7966198491026903E-3</c:v>
                </c:pt>
                <c:pt idx="8246" formatCode="General">
                  <c:v>-4.8432702663941396E-3</c:v>
                </c:pt>
                <c:pt idx="8247" formatCode="General">
                  <c:v>-4.8894245437746198E-3</c:v>
                </c:pt>
                <c:pt idx="8248" formatCode="General">
                  <c:v>-4.9350732800393102E-3</c:v>
                </c:pt>
                <c:pt idx="8249" formatCode="General">
                  <c:v>-4.9802682114075498E-3</c:v>
                </c:pt>
                <c:pt idx="8250" formatCode="General">
                  <c:v>-5.0247551679560498E-3</c:v>
                </c:pt>
                <c:pt idx="8251" formatCode="General">
                  <c:v>-5.0688008756388601E-3</c:v>
                </c:pt>
                <c:pt idx="8252" formatCode="General">
                  <c:v>-5.1124177782346097E-3</c:v>
                </c:pt>
                <c:pt idx="8253" formatCode="General">
                  <c:v>-5.1554265647917302E-3</c:v>
                </c:pt>
                <c:pt idx="8254" formatCode="General">
                  <c:v>-5.1979222904289203E-3</c:v>
                </c:pt>
                <c:pt idx="8255" formatCode="General">
                  <c:v>-5.23985784350751E-3</c:v>
                </c:pt>
                <c:pt idx="8256" formatCode="General">
                  <c:v>-5.2813608769155503E-3</c:v>
                </c:pt>
                <c:pt idx="8257" formatCode="General">
                  <c:v>-5.3223074297573999E-3</c:v>
                </c:pt>
                <c:pt idx="8258" formatCode="General">
                  <c:v>-5.3626391401559803E-3</c:v>
                </c:pt>
                <c:pt idx="8259" formatCode="General">
                  <c:v>-5.4023727181004601E-3</c:v>
                </c:pt>
                <c:pt idx="8260" formatCode="General">
                  <c:v>-5.4415061979348998E-3</c:v>
                </c:pt>
                <c:pt idx="8261" formatCode="General">
                  <c:v>-5.48001397061654E-3</c:v>
                </c:pt>
                <c:pt idx="8262" formatCode="General">
                  <c:v>-5.5177420755592203E-3</c:v>
                </c:pt>
                <c:pt idx="8263" formatCode="General">
                  <c:v>-5.5549144160964804E-3</c:v>
                </c:pt>
                <c:pt idx="8264" formatCode="General">
                  <c:v>-5.5916583789427602E-3</c:v>
                </c:pt>
                <c:pt idx="8265" formatCode="General">
                  <c:v>-5.6279396209112098E-3</c:v>
                </c:pt>
                <c:pt idx="8266" formatCode="General">
                  <c:v>-5.66359441837573E-3</c:v>
                </c:pt>
                <c:pt idx="8267" formatCode="General">
                  <c:v>-5.6984869325917703E-3</c:v>
                </c:pt>
                <c:pt idx="8268" formatCode="General">
                  <c:v>-5.7327129413340299E-3</c:v>
                </c:pt>
                <c:pt idx="8269" formatCode="General">
                  <c:v>-5.7663585415834899E-3</c:v>
                </c:pt>
                <c:pt idx="8270" formatCode="General">
                  <c:v>-5.7993045900705496E-3</c:v>
                </c:pt>
                <c:pt idx="8271" formatCode="General">
                  <c:v>-5.8315212099754E-3</c:v>
                </c:pt>
                <c:pt idx="8272" formatCode="General">
                  <c:v>-5.8632737886948798E-3</c:v>
                </c:pt>
                <c:pt idx="8273" formatCode="General">
                  <c:v>-5.8944706375962204E-3</c:v>
                </c:pt>
                <c:pt idx="8274" formatCode="General">
                  <c:v>-5.92504250486182E-3</c:v>
                </c:pt>
                <c:pt idx="8275" formatCode="General">
                  <c:v>-5.9551773644538897E-3</c:v>
                </c:pt>
                <c:pt idx="8276" formatCode="General">
                  <c:v>-5.9845084764507603E-3</c:v>
                </c:pt>
                <c:pt idx="8277" formatCode="General">
                  <c:v>-6.0133094643233303E-3</c:v>
                </c:pt>
                <c:pt idx="8278" formatCode="General">
                  <c:v>-6.04137191225912E-3</c:v>
                </c:pt>
                <c:pt idx="8279" formatCode="General">
                  <c:v>-6.0685748316417704E-3</c:v>
                </c:pt>
                <c:pt idx="8280" formatCode="General">
                  <c:v>-6.0953570299872896E-3</c:v>
                </c:pt>
                <c:pt idx="8281" formatCode="General">
                  <c:v>-6.1215005503766299E-3</c:v>
                </c:pt>
                <c:pt idx="8282" formatCode="General">
                  <c:v>-6.1469175866444396E-3</c:v>
                </c:pt>
                <c:pt idx="8283" formatCode="General">
                  <c:v>-6.1715412638994301E-3</c:v>
                </c:pt>
                <c:pt idx="8284" formatCode="General">
                  <c:v>-6.1954937997913103E-3</c:v>
                </c:pt>
                <c:pt idx="8285" formatCode="General">
                  <c:v>-6.2189151831474601E-3</c:v>
                </c:pt>
                <c:pt idx="8286" formatCode="General">
                  <c:v>-6.2417273201202297E-3</c:v>
                </c:pt>
                <c:pt idx="8287" formatCode="General">
                  <c:v>-6.2639017450786399E-3</c:v>
                </c:pt>
                <c:pt idx="8288" formatCode="General">
                  <c:v>-6.2854309184458097E-3</c:v>
                </c:pt>
                <c:pt idx="8289" formatCode="General">
                  <c:v>-6.3062153714613404E-3</c:v>
                </c:pt>
                <c:pt idx="8290" formatCode="General">
                  <c:v>-6.3263232123019998E-3</c:v>
                </c:pt>
                <c:pt idx="8291" formatCode="General">
                  <c:v>-6.3457140876801597E-3</c:v>
                </c:pt>
                <c:pt idx="8292" formatCode="General">
                  <c:v>-6.3644201265706602E-3</c:v>
                </c:pt>
                <c:pt idx="8293" formatCode="General">
                  <c:v>-6.3825584180889497E-3</c:v>
                </c:pt>
                <c:pt idx="8294" formatCode="General">
                  <c:v>-6.4002252910106599E-3</c:v>
                </c:pt>
                <c:pt idx="8295" formatCode="General">
                  <c:v>-6.4172552020595602E-3</c:v>
                </c:pt>
                <c:pt idx="8296" formatCode="General">
                  <c:v>-6.4337256509410896E-3</c:v>
                </c:pt>
                <c:pt idx="8297" formatCode="General">
                  <c:v>-6.4494056542699603E-3</c:v>
                </c:pt>
                <c:pt idx="8298" formatCode="General">
                  <c:v>-6.4643861010864898E-3</c:v>
                </c:pt>
                <c:pt idx="8299" formatCode="General">
                  <c:v>-6.4789529620311497E-3</c:v>
                </c:pt>
                <c:pt idx="8300" formatCode="General">
                  <c:v>-6.4927383640845902E-3</c:v>
                </c:pt>
                <c:pt idx="8301" formatCode="General">
                  <c:v>-6.5058293107173801E-3</c:v>
                </c:pt>
                <c:pt idx="8302" formatCode="General">
                  <c:v>-6.5185131612634402E-3</c:v>
                </c:pt>
                <c:pt idx="8303" formatCode="General">
                  <c:v>-6.5306110288375898E-3</c:v>
                </c:pt>
                <c:pt idx="8304" formatCode="General">
                  <c:v>-6.5419399777703301E-3</c:v>
                </c:pt>
                <c:pt idx="8305" formatCode="General">
                  <c:v>-6.5526483853502997E-3</c:v>
                </c:pt>
                <c:pt idx="8306" formatCode="General">
                  <c:v>-6.5629833753677903E-3</c:v>
                </c:pt>
                <c:pt idx="8307" formatCode="General">
                  <c:v>-6.5726161020726098E-3</c:v>
                </c:pt>
                <c:pt idx="8308" formatCode="General">
                  <c:v>-6.5816895795577802E-3</c:v>
                </c:pt>
                <c:pt idx="8309" formatCode="General">
                  <c:v>-6.5905835694717897E-3</c:v>
                </c:pt>
                <c:pt idx="8310" formatCode="General">
                  <c:v>-6.5987524382625801E-3</c:v>
                </c:pt>
                <c:pt idx="8311" formatCode="General">
                  <c:v>-6.6061456477956399E-3</c:v>
                </c:pt>
                <c:pt idx="8312" formatCode="General">
                  <c:v>-6.6129180322099402E-3</c:v>
                </c:pt>
                <c:pt idx="8313" formatCode="General">
                  <c:v>-6.6191093766998299E-3</c:v>
                </c:pt>
                <c:pt idx="8314" formatCode="General">
                  <c:v>-6.6248617418866E-3</c:v>
                </c:pt>
                <c:pt idx="8315" formatCode="General">
                  <c:v>-6.6299377234440302E-3</c:v>
                </c:pt>
                <c:pt idx="8316" formatCode="General">
                  <c:v>-6.6343253048735404E-3</c:v>
                </c:pt>
                <c:pt idx="8317" formatCode="General">
                  <c:v>-6.6384449901689801E-3</c:v>
                </c:pt>
                <c:pt idx="8318" formatCode="General">
                  <c:v>-6.6421806627105298E-3</c:v>
                </c:pt>
                <c:pt idx="8319" formatCode="General">
                  <c:v>-6.6451985853278701E-3</c:v>
                </c:pt>
                <c:pt idx="8320" formatCode="General">
                  <c:v>-6.6478287753690803E-3</c:v>
                </c:pt>
                <c:pt idx="8321" formatCode="General">
                  <c:v>-6.6500970117390904E-3</c:v>
                </c:pt>
                <c:pt idx="8322" formatCode="General">
                  <c:v>-6.6517626328677897E-3</c:v>
                </c:pt>
                <c:pt idx="8323" formatCode="General">
                  <c:v>-6.65295761961795E-3</c:v>
                </c:pt>
                <c:pt idx="8324" formatCode="General">
                  <c:v>-6.65357294781398E-3</c:v>
                </c:pt>
                <c:pt idx="8325" formatCode="General">
                  <c:v>-6.6537280572999801E-3</c:v>
                </c:pt>
                <c:pt idx="8326" formatCode="General">
                  <c:v>-6.6535003479818201E-3</c:v>
                </c:pt>
                <c:pt idx="8327" formatCode="General">
                  <c:v>-6.6530079412280103E-3</c:v>
                </c:pt>
                <c:pt idx="8328" formatCode="General">
                  <c:v>-6.6520434857522499E-3</c:v>
                </c:pt>
                <c:pt idx="8329" formatCode="General">
                  <c:v>-6.6505039298902302E-3</c:v>
                </c:pt>
                <c:pt idx="8330" formatCode="General">
                  <c:v>-6.6486336398476403E-3</c:v>
                </c:pt>
                <c:pt idx="8331" formatCode="General">
                  <c:v>-6.6463540452477701E-3</c:v>
                </c:pt>
                <c:pt idx="8332" formatCode="General">
                  <c:v>-6.6437931619144899E-3</c:v>
                </c:pt>
                <c:pt idx="8333" formatCode="General">
                  <c:v>-6.6407394260967001E-3</c:v>
                </c:pt>
                <c:pt idx="8334" formatCode="General">
                  <c:v>-6.6371330588454302E-3</c:v>
                </c:pt>
                <c:pt idx="8335" formatCode="General">
                  <c:v>-6.63327467175E-3</c:v>
                </c:pt>
                <c:pt idx="8336" formatCode="General">
                  <c:v>-6.6293799616694501E-3</c:v>
                </c:pt>
                <c:pt idx="8337" formatCode="General">
                  <c:v>-6.6250829364677298E-3</c:v>
                </c:pt>
                <c:pt idx="8338" formatCode="General">
                  <c:v>-6.6201488348157202E-3</c:v>
                </c:pt>
                <c:pt idx="8339" formatCode="General">
                  <c:v>-6.6149017495444797E-3</c:v>
                </c:pt>
                <c:pt idx="8340" formatCode="General">
                  <c:v>-6.6094068191488503E-3</c:v>
                </c:pt>
                <c:pt idx="8341" formatCode="General">
                  <c:v>-6.6034945593052997E-3</c:v>
                </c:pt>
                <c:pt idx="8342" formatCode="General">
                  <c:v>-6.5972825333517103E-3</c:v>
                </c:pt>
                <c:pt idx="8343" formatCode="General">
                  <c:v>-6.5909910187813099E-3</c:v>
                </c:pt>
                <c:pt idx="8344" formatCode="General">
                  <c:v>-6.5843778059165997E-3</c:v>
                </c:pt>
                <c:pt idx="8345" formatCode="General">
                  <c:v>-6.5774853309731596E-3</c:v>
                </c:pt>
                <c:pt idx="8346" formatCode="General">
                  <c:v>-6.5702865301476704E-3</c:v>
                </c:pt>
                <c:pt idx="8347" formatCode="General">
                  <c:v>-6.5627122214961401E-3</c:v>
                </c:pt>
                <c:pt idx="8348" formatCode="General">
                  <c:v>-6.5549336602371798E-3</c:v>
                </c:pt>
                <c:pt idx="8349" formatCode="General">
                  <c:v>-6.5468968204093498E-3</c:v>
                </c:pt>
                <c:pt idx="8350" formatCode="General">
                  <c:v>-6.5386907038666202E-3</c:v>
                </c:pt>
                <c:pt idx="8351" formatCode="General">
                  <c:v>-6.5303057022484496E-3</c:v>
                </c:pt>
                <c:pt idx="8352" formatCode="General">
                  <c:v>-6.5215609935992402E-3</c:v>
                </c:pt>
                <c:pt idx="8353" formatCode="General">
                  <c:v>-6.5126656571253801E-3</c:v>
                </c:pt>
                <c:pt idx="8354" formatCode="General">
                  <c:v>-6.5038073043403996E-3</c:v>
                </c:pt>
                <c:pt idx="8355" formatCode="General">
                  <c:v>-6.4946737427585E-3</c:v>
                </c:pt>
                <c:pt idx="8356" formatCode="General">
                  <c:v>-6.4854605447977401E-3</c:v>
                </c:pt>
                <c:pt idx="8357" formatCode="General">
                  <c:v>-6.4760408372811201E-3</c:v>
                </c:pt>
                <c:pt idx="8358" formatCode="General">
                  <c:v>-6.4662769935013298E-3</c:v>
                </c:pt>
                <c:pt idx="8359" formatCode="General">
                  <c:v>-6.4565664872185098E-3</c:v>
                </c:pt>
                <c:pt idx="8360" formatCode="General">
                  <c:v>-6.4466788466210102E-3</c:v>
                </c:pt>
                <c:pt idx="8361" formatCode="General">
                  <c:v>-6.4366722192596296E-3</c:v>
                </c:pt>
                <c:pt idx="8362" formatCode="General">
                  <c:v>-6.4264922357871804E-3</c:v>
                </c:pt>
                <c:pt idx="8363" formatCode="General">
                  <c:v>-6.4160376014644497E-3</c:v>
                </c:pt>
                <c:pt idx="8364" formatCode="General">
                  <c:v>-6.4055223360639296E-3</c:v>
                </c:pt>
                <c:pt idx="8365" formatCode="General">
                  <c:v>-6.3950724339016897E-3</c:v>
                </c:pt>
                <c:pt idx="8366" formatCode="General">
                  <c:v>-6.3846294799162996E-3</c:v>
                </c:pt>
                <c:pt idx="8367" formatCode="General">
                  <c:v>-6.3740412809342303E-3</c:v>
                </c:pt>
                <c:pt idx="8368" formatCode="General">
                  <c:v>-6.3633970636598298E-3</c:v>
                </c:pt>
                <c:pt idx="8369" formatCode="General">
                  <c:v>-6.3527386919362203E-3</c:v>
                </c:pt>
                <c:pt idx="8370" formatCode="General">
                  <c:v>-6.3418479327680098E-3</c:v>
                </c:pt>
                <c:pt idx="8371" formatCode="General">
                  <c:v>-6.3309213492828897E-3</c:v>
                </c:pt>
                <c:pt idx="8372" formatCode="General">
                  <c:v>-6.3202694259203596E-3</c:v>
                </c:pt>
                <c:pt idx="8373" formatCode="General">
                  <c:v>-6.3095312340377702E-3</c:v>
                </c:pt>
                <c:pt idx="8374" formatCode="General">
                  <c:v>-6.2986404078126303E-3</c:v>
                </c:pt>
                <c:pt idx="8375" formatCode="General">
                  <c:v>-6.2878761519213804E-3</c:v>
                </c:pt>
                <c:pt idx="8376" formatCode="General">
                  <c:v>-6.2769684497974501E-3</c:v>
                </c:pt>
                <c:pt idx="8377" formatCode="General">
                  <c:v>-6.26598931421052E-3</c:v>
                </c:pt>
                <c:pt idx="8378" formatCode="General">
                  <c:v>-6.2551584526130801E-3</c:v>
                </c:pt>
                <c:pt idx="8379" formatCode="General">
                  <c:v>-6.2442951143210504E-3</c:v>
                </c:pt>
                <c:pt idx="8380" formatCode="General">
                  <c:v>-6.2334732998388697E-3</c:v>
                </c:pt>
                <c:pt idx="8381" formatCode="General">
                  <c:v>-6.22270738115532E-3</c:v>
                </c:pt>
                <c:pt idx="8382" formatCode="General">
                  <c:v>-6.2119693818282803E-3</c:v>
                </c:pt>
                <c:pt idx="8383" formatCode="General">
                  <c:v>-6.2012814132804796E-3</c:v>
                </c:pt>
                <c:pt idx="8384" formatCode="General">
                  <c:v>-6.1906450392496103E-3</c:v>
                </c:pt>
                <c:pt idx="8385" formatCode="General">
                  <c:v>-6.1800553204174003E-3</c:v>
                </c:pt>
                <c:pt idx="8386" formatCode="General">
                  <c:v>-6.1696475080421399E-3</c:v>
                </c:pt>
                <c:pt idx="8387" formatCode="General">
                  <c:v>-6.1592957561935301E-3</c:v>
                </c:pt>
                <c:pt idx="8388" formatCode="General">
                  <c:v>-6.1488790571209602E-3</c:v>
                </c:pt>
                <c:pt idx="8389" formatCode="General">
                  <c:v>-6.1384900595302296E-3</c:v>
                </c:pt>
                <c:pt idx="8390" formatCode="General">
                  <c:v>-6.1281554128860202E-3</c:v>
                </c:pt>
                <c:pt idx="8391" formatCode="General">
                  <c:v>-6.1180438160145199E-3</c:v>
                </c:pt>
                <c:pt idx="8392" formatCode="General">
                  <c:v>-6.10818959065197E-3</c:v>
                </c:pt>
                <c:pt idx="8393" formatCode="General">
                  <c:v>-6.0983843632546201E-3</c:v>
                </c:pt>
                <c:pt idx="8394" formatCode="General">
                  <c:v>-6.0885424805398698E-3</c:v>
                </c:pt>
                <c:pt idx="8395" formatCode="General">
                  <c:v>-6.0788943386957499E-3</c:v>
                </c:pt>
                <c:pt idx="8396" formatCode="General">
                  <c:v>-6.0694505605386603E-3</c:v>
                </c:pt>
                <c:pt idx="8397" formatCode="General">
                  <c:v>-6.0598297761122501E-3</c:v>
                </c:pt>
                <c:pt idx="8398" formatCode="General">
                  <c:v>-6.0503279778771502E-3</c:v>
                </c:pt>
                <c:pt idx="8399" formatCode="General">
                  <c:v>-6.0412653848702404E-3</c:v>
                </c:pt>
                <c:pt idx="8400" formatCode="General">
                  <c:v>-6.0321639283311499E-3</c:v>
                </c:pt>
                <c:pt idx="8401" formatCode="General">
                  <c:v>-6.0231016685685698E-3</c:v>
                </c:pt>
                <c:pt idx="8402" formatCode="General">
                  <c:v>-6.0142641920078602E-3</c:v>
                </c:pt>
                <c:pt idx="8403" formatCode="General">
                  <c:v>-6.0055691422971303E-3</c:v>
                </c:pt>
                <c:pt idx="8404" formatCode="General">
                  <c:v>-5.99692447871216E-3</c:v>
                </c:pt>
                <c:pt idx="8405" formatCode="General">
                  <c:v>-5.9883205083355196E-3</c:v>
                </c:pt>
                <c:pt idx="8406" formatCode="General">
                  <c:v>-5.98021306462915E-3</c:v>
                </c:pt>
                <c:pt idx="8407" formatCode="General">
                  <c:v>-5.9722496587769503E-3</c:v>
                </c:pt>
                <c:pt idx="8408" formatCode="General">
                  <c:v>-5.9641187535780498E-3</c:v>
                </c:pt>
                <c:pt idx="8409" formatCode="General">
                  <c:v>-5.9560768699296798E-3</c:v>
                </c:pt>
                <c:pt idx="8410" formatCode="General">
                  <c:v>-5.9481388358715599E-3</c:v>
                </c:pt>
                <c:pt idx="8411" formatCode="General">
                  <c:v>-5.9405858241359201E-3</c:v>
                </c:pt>
                <c:pt idx="8412" formatCode="General">
                  <c:v>-5.9331520097338601E-3</c:v>
                </c:pt>
                <c:pt idx="8413" formatCode="General">
                  <c:v>-5.9257817343134796E-3</c:v>
                </c:pt>
                <c:pt idx="8414" formatCode="General">
                  <c:v>-5.9187437223699501E-3</c:v>
                </c:pt>
                <c:pt idx="8415" formatCode="General">
                  <c:v>-5.9118730422057404E-3</c:v>
                </c:pt>
                <c:pt idx="8416" formatCode="General">
                  <c:v>-5.90521435561052E-3</c:v>
                </c:pt>
                <c:pt idx="8417" formatCode="General">
                  <c:v>-5.8984105127554403E-3</c:v>
                </c:pt>
                <c:pt idx="8418" formatCode="General">
                  <c:v>-5.8919038225450499E-3</c:v>
                </c:pt>
                <c:pt idx="8419" formatCode="General">
                  <c:v>-5.88555300157758E-3</c:v>
                </c:pt>
                <c:pt idx="8420" formatCode="General">
                  <c:v>-5.8789490519671698E-3</c:v>
                </c:pt>
                <c:pt idx="8421" formatCode="General">
                  <c:v>-5.8727998553478799E-3</c:v>
                </c:pt>
                <c:pt idx="8422" formatCode="General">
                  <c:v>-5.8667858073362597E-3</c:v>
                </c:pt>
                <c:pt idx="8423" formatCode="General">
                  <c:v>-5.8608784004360601E-3</c:v>
                </c:pt>
                <c:pt idx="8424" formatCode="General">
                  <c:v>-5.8551753420189199E-3</c:v>
                </c:pt>
                <c:pt idx="8425" formatCode="General">
                  <c:v>-5.8496180477498197E-3</c:v>
                </c:pt>
                <c:pt idx="8426" formatCode="General">
                  <c:v>-5.8443257564212104E-3</c:v>
                </c:pt>
                <c:pt idx="8427" formatCode="General">
                  <c:v>-5.8390534023577603E-3</c:v>
                </c:pt>
                <c:pt idx="8428" formatCode="General">
                  <c:v>-5.8337960951185498E-3</c:v>
                </c:pt>
                <c:pt idx="8429" formatCode="General">
                  <c:v>-5.8287811583056298E-3</c:v>
                </c:pt>
                <c:pt idx="8430" formatCode="General">
                  <c:v>-5.8237895029089499E-3</c:v>
                </c:pt>
                <c:pt idx="8431" formatCode="General">
                  <c:v>-5.8188452601276499E-3</c:v>
                </c:pt>
                <c:pt idx="8432" formatCode="General">
                  <c:v>-5.8140492139845401E-3</c:v>
                </c:pt>
                <c:pt idx="8433" formatCode="General">
                  <c:v>-5.8093284624810603E-3</c:v>
                </c:pt>
                <c:pt idx="8434" formatCode="General">
                  <c:v>-5.8047739135290597E-3</c:v>
                </c:pt>
                <c:pt idx="8435" formatCode="General">
                  <c:v>-5.8003577349527097E-3</c:v>
                </c:pt>
                <c:pt idx="8436" formatCode="General">
                  <c:v>-5.7960804444826802E-3</c:v>
                </c:pt>
                <c:pt idx="8437" formatCode="General">
                  <c:v>-5.7919691300272096E-3</c:v>
                </c:pt>
                <c:pt idx="8438" formatCode="General">
                  <c:v>-5.7878945373992701E-3</c:v>
                </c:pt>
                <c:pt idx="8439" formatCode="General">
                  <c:v>-5.7838859371580897E-3</c:v>
                </c:pt>
                <c:pt idx="8440" formatCode="General">
                  <c:v>-5.7799069301503296E-3</c:v>
                </c:pt>
                <c:pt idx="8441" formatCode="General">
                  <c:v>-5.7759566757086302E-3</c:v>
                </c:pt>
                <c:pt idx="8442" formatCode="General">
                  <c:v>-5.7721547991110202E-3</c:v>
                </c:pt>
                <c:pt idx="8443" formatCode="General">
                  <c:v>-5.7684622418645599E-3</c:v>
                </c:pt>
                <c:pt idx="8444" formatCode="General">
                  <c:v>-5.7649947915850803E-3</c:v>
                </c:pt>
                <c:pt idx="8445" formatCode="General">
                  <c:v>-5.7615849860314303E-3</c:v>
                </c:pt>
                <c:pt idx="8446" formatCode="General">
                  <c:v>-5.7580024165735698E-3</c:v>
                </c:pt>
                <c:pt idx="8447" formatCode="General">
                  <c:v>-5.7545260793500398E-3</c:v>
                </c:pt>
                <c:pt idx="8448" formatCode="General">
                  <c:v>-5.7512894293890501E-3</c:v>
                </c:pt>
                <c:pt idx="8449" formatCode="General">
                  <c:v>-5.7479211059910801E-3</c:v>
                </c:pt>
                <c:pt idx="8450" formatCode="General">
                  <c:v>-5.74446385647529E-3</c:v>
                </c:pt>
                <c:pt idx="8451" formatCode="General">
                  <c:v>-5.74113455186194E-3</c:v>
                </c:pt>
                <c:pt idx="8452" formatCode="General">
                  <c:v>-5.7377163426561104E-3</c:v>
                </c:pt>
                <c:pt idx="8453" formatCode="General">
                  <c:v>-5.7343193788345296E-3</c:v>
                </c:pt>
                <c:pt idx="8454" formatCode="General">
                  <c:v>-5.7311130506987598E-3</c:v>
                </c:pt>
                <c:pt idx="8455" formatCode="General">
                  <c:v>-5.7277858445838404E-3</c:v>
                </c:pt>
                <c:pt idx="8456" formatCode="General">
                  <c:v>-5.7244787401633801E-3</c:v>
                </c:pt>
                <c:pt idx="8457" formatCode="General">
                  <c:v>-5.7212116720072297E-3</c:v>
                </c:pt>
                <c:pt idx="8458" formatCode="General">
                  <c:v>-5.7179741563108902E-3</c:v>
                </c:pt>
                <c:pt idx="8459" formatCode="General">
                  <c:v>-5.7147768188791697E-3</c:v>
                </c:pt>
                <c:pt idx="8460" formatCode="General">
                  <c:v>-5.7113633569090098E-3</c:v>
                </c:pt>
                <c:pt idx="8461" formatCode="General">
                  <c:v>-5.7080361137804604E-3</c:v>
                </c:pt>
                <c:pt idx="8462" formatCode="General">
                  <c:v>-5.7047891755862704E-3</c:v>
                </c:pt>
                <c:pt idx="8463" formatCode="General">
                  <c:v>-5.7012864307331001E-3</c:v>
                </c:pt>
                <c:pt idx="8464" formatCode="General">
                  <c:v>-5.69779306860216E-3</c:v>
                </c:pt>
                <c:pt idx="8465" formatCode="General">
                  <c:v>-5.6942790151094397E-3</c:v>
                </c:pt>
                <c:pt idx="8466" formatCode="General">
                  <c:v>-5.6905665028773797E-3</c:v>
                </c:pt>
                <c:pt idx="8467" formatCode="General">
                  <c:v>-5.68699661625562E-3</c:v>
                </c:pt>
                <c:pt idx="8468" formatCode="General">
                  <c:v>-5.6834066457610499E-3</c:v>
                </c:pt>
                <c:pt idx="8469" formatCode="General">
                  <c:v>-5.6795699202718602E-3</c:v>
                </c:pt>
                <c:pt idx="8470" formatCode="General">
                  <c:v>-5.6754904090330401E-3</c:v>
                </c:pt>
                <c:pt idx="8471" formatCode="General">
                  <c:v>-5.6714282621485399E-3</c:v>
                </c:pt>
                <c:pt idx="8472" formatCode="General">
                  <c:v>-5.6674377815860598E-3</c:v>
                </c:pt>
                <c:pt idx="8473" formatCode="General">
                  <c:v>-5.6633752827446298E-3</c:v>
                </c:pt>
                <c:pt idx="8474" formatCode="General">
                  <c:v>-5.65910422018289E-3</c:v>
                </c:pt>
                <c:pt idx="8475" formatCode="General">
                  <c:v>-5.6547692018984004E-3</c:v>
                </c:pt>
                <c:pt idx="8476" formatCode="General">
                  <c:v>-5.6503540223611501E-3</c:v>
                </c:pt>
                <c:pt idx="8477" formatCode="General">
                  <c:v>-5.6457262213905996E-3</c:v>
                </c:pt>
                <c:pt idx="8478" formatCode="General">
                  <c:v>-5.6410709180310797E-3</c:v>
                </c:pt>
                <c:pt idx="8479" formatCode="General">
                  <c:v>-5.6363180845898503E-3</c:v>
                </c:pt>
                <c:pt idx="8480" formatCode="General">
                  <c:v>-5.6312966792103399E-3</c:v>
                </c:pt>
                <c:pt idx="8481" formatCode="General">
                  <c:v>-5.6260192954426004E-3</c:v>
                </c:pt>
                <c:pt idx="8482" formatCode="General">
                  <c:v>-5.6206140971818601E-3</c:v>
                </c:pt>
                <c:pt idx="8483" formatCode="General">
                  <c:v>-5.6149817374476297E-3</c:v>
                </c:pt>
                <c:pt idx="8484" formatCode="General">
                  <c:v>-5.60918032617888E-3</c:v>
                </c:pt>
                <c:pt idx="8485" formatCode="General">
                  <c:v>-5.6034509448475702E-3</c:v>
                </c:pt>
                <c:pt idx="8486" formatCode="General">
                  <c:v>-5.5974878468896998E-3</c:v>
                </c:pt>
                <c:pt idx="8487" formatCode="General">
                  <c:v>-5.5911109908201697E-3</c:v>
                </c:pt>
                <c:pt idx="8488" formatCode="General">
                  <c:v>-5.58450213917395E-3</c:v>
                </c:pt>
                <c:pt idx="8489" formatCode="General">
                  <c:v>-5.57777468065536E-3</c:v>
                </c:pt>
                <c:pt idx="8490" formatCode="General">
                  <c:v>-5.5709048489600904E-3</c:v>
                </c:pt>
                <c:pt idx="8491" formatCode="General">
                  <c:v>-5.5638027146409398E-3</c:v>
                </c:pt>
                <c:pt idx="8492" formatCode="General">
                  <c:v>-5.5565693255552398E-3</c:v>
                </c:pt>
                <c:pt idx="8493" formatCode="General">
                  <c:v>-5.5491306760577204E-3</c:v>
                </c:pt>
                <c:pt idx="8494" formatCode="General">
                  <c:v>-5.5413830373466002E-3</c:v>
                </c:pt>
                <c:pt idx="8495" formatCode="General">
                  <c:v>-5.5332581764080896E-3</c:v>
                </c:pt>
                <c:pt idx="8496" formatCode="General">
                  <c:v>-5.52490064480374E-3</c:v>
                </c:pt>
                <c:pt idx="8497" formatCode="General">
                  <c:v>-5.51667675537801E-3</c:v>
                </c:pt>
                <c:pt idx="8498" formatCode="General">
                  <c:v>-5.5081759016805702E-3</c:v>
                </c:pt>
                <c:pt idx="8499" formatCode="General">
                  <c:v>-5.4992471049978304E-3</c:v>
                </c:pt>
                <c:pt idx="8500" formatCode="General">
                  <c:v>-5.4900094043990599E-3</c:v>
                </c:pt>
                <c:pt idx="8501" formatCode="General">
                  <c:v>-5.4804281824835299E-3</c:v>
                </c:pt>
                <c:pt idx="8502" formatCode="General">
                  <c:v>-5.4708240366708296E-3</c:v>
                </c:pt>
                <c:pt idx="8503" formatCode="General">
                  <c:v>-5.4610172270363596E-3</c:v>
                </c:pt>
                <c:pt idx="8504" formatCode="General">
                  <c:v>-5.4510816035578903E-3</c:v>
                </c:pt>
                <c:pt idx="8505" formatCode="General">
                  <c:v>-5.4407951707595896E-3</c:v>
                </c:pt>
                <c:pt idx="8506" formatCode="General">
                  <c:v>-5.4300599142967296E-3</c:v>
                </c:pt>
                <c:pt idx="8507" formatCode="General">
                  <c:v>-5.4189832415514104E-3</c:v>
                </c:pt>
                <c:pt idx="8508" formatCode="General">
                  <c:v>-5.4076681610715997E-3</c:v>
                </c:pt>
                <c:pt idx="8509" formatCode="General">
                  <c:v>-5.39632818580227E-3</c:v>
                </c:pt>
                <c:pt idx="8510" formatCode="General">
                  <c:v>-5.3847389731453404E-3</c:v>
                </c:pt>
                <c:pt idx="8511" formatCode="General">
                  <c:v>-5.3726858525462301E-3</c:v>
                </c:pt>
                <c:pt idx="8512" formatCode="General">
                  <c:v>-5.3603524533330097E-3</c:v>
                </c:pt>
                <c:pt idx="8513" formatCode="General">
                  <c:v>-5.3477405694358597E-3</c:v>
                </c:pt>
                <c:pt idx="8514" formatCode="General">
                  <c:v>-5.3347266709328099E-3</c:v>
                </c:pt>
                <c:pt idx="8515" formatCode="General">
                  <c:v>-5.3214989807475804E-3</c:v>
                </c:pt>
                <c:pt idx="8516" formatCode="General">
                  <c:v>-5.3081283300381102E-3</c:v>
                </c:pt>
                <c:pt idx="8517" formatCode="General">
                  <c:v>-5.2943582034153704E-3</c:v>
                </c:pt>
                <c:pt idx="8518" formatCode="General">
                  <c:v>-5.2803486662914099E-3</c:v>
                </c:pt>
                <c:pt idx="8519" formatCode="General">
                  <c:v>-5.2661739011570499E-3</c:v>
                </c:pt>
                <c:pt idx="8520" formatCode="General">
                  <c:v>-5.2517615476542498E-3</c:v>
                </c:pt>
                <c:pt idx="8521" formatCode="General">
                  <c:v>-5.23708928512941E-3</c:v>
                </c:pt>
                <c:pt idx="8522" formatCode="General">
                  <c:v>-5.2217886375935498E-3</c:v>
                </c:pt>
                <c:pt idx="8523" formatCode="General">
                  <c:v>-5.2061658404914304E-3</c:v>
                </c:pt>
                <c:pt idx="8524" formatCode="General">
                  <c:v>-5.1904731763673401E-3</c:v>
                </c:pt>
                <c:pt idx="8525" formatCode="General">
                  <c:v>-5.1745194107085304E-3</c:v>
                </c:pt>
                <c:pt idx="8526" formatCode="General">
                  <c:v>-5.1581437687648899E-3</c:v>
                </c:pt>
                <c:pt idx="8527" formatCode="General">
                  <c:v>-5.1416602782315699E-3</c:v>
                </c:pt>
                <c:pt idx="8528" formatCode="General">
                  <c:v>-5.12493593879511E-3</c:v>
                </c:pt>
                <c:pt idx="8529" formatCode="General">
                  <c:v>-5.1076942075384399E-3</c:v>
                </c:pt>
                <c:pt idx="8530" formatCode="General">
                  <c:v>-5.0900284380577402E-3</c:v>
                </c:pt>
                <c:pt idx="8531" formatCode="General">
                  <c:v>-5.0721838528508499E-3</c:v>
                </c:pt>
                <c:pt idx="8532" formatCode="General">
                  <c:v>-5.0543737014509997E-3</c:v>
                </c:pt>
                <c:pt idx="8533" formatCode="General">
                  <c:v>-5.0362577038322196E-3</c:v>
                </c:pt>
                <c:pt idx="8534" formatCode="General">
                  <c:v>-5.01770943201473E-3</c:v>
                </c:pt>
                <c:pt idx="8535" formatCode="General">
                  <c:v>-4.9987418867382602E-3</c:v>
                </c:pt>
                <c:pt idx="8536" formatCode="General">
                  <c:v>-4.9797420958015998E-3</c:v>
                </c:pt>
                <c:pt idx="8537" formatCode="General">
                  <c:v>-4.9608216235662696E-3</c:v>
                </c:pt>
                <c:pt idx="8538" formatCode="General">
                  <c:v>-4.9412352583868401E-3</c:v>
                </c:pt>
                <c:pt idx="8539" formatCode="General">
                  <c:v>-4.9212790822372298E-3</c:v>
                </c:pt>
                <c:pt idx="8540" formatCode="General">
                  <c:v>-4.9015036582816104E-3</c:v>
                </c:pt>
                <c:pt idx="8541" formatCode="General">
                  <c:v>-4.88143579029856E-3</c:v>
                </c:pt>
                <c:pt idx="8542" formatCode="General">
                  <c:v>-4.8609287169436299E-3</c:v>
                </c:pt>
                <c:pt idx="8543" formatCode="General">
                  <c:v>-4.8402370270305799E-3</c:v>
                </c:pt>
                <c:pt idx="8544" formatCode="General">
                  <c:v>-4.81946698101373E-3</c:v>
                </c:pt>
                <c:pt idx="8545" formatCode="General">
                  <c:v>-4.7983162125200601E-3</c:v>
                </c:pt>
                <c:pt idx="8546" formatCode="General">
                  <c:v>-4.7769636815175901E-3</c:v>
                </c:pt>
                <c:pt idx="8547" formatCode="General">
                  <c:v>-4.7555767572744203E-3</c:v>
                </c:pt>
                <c:pt idx="8548" formatCode="General">
                  <c:v>-4.7337375106357099E-3</c:v>
                </c:pt>
                <c:pt idx="8549" formatCode="General">
                  <c:v>-4.7116807945444903E-3</c:v>
                </c:pt>
                <c:pt idx="8550" formatCode="General">
                  <c:v>-4.6893951360210597E-3</c:v>
                </c:pt>
                <c:pt idx="8551" formatCode="General">
                  <c:v>-4.6668350715130501E-3</c:v>
                </c:pt>
                <c:pt idx="8552" formatCode="General">
                  <c:v>-4.6442141007844596E-3</c:v>
                </c:pt>
                <c:pt idx="8553" formatCode="General">
                  <c:v>-4.6213254836883098E-3</c:v>
                </c:pt>
                <c:pt idx="8554" formatCode="General">
                  <c:v>-4.5982269058674899E-3</c:v>
                </c:pt>
                <c:pt idx="8555" formatCode="General">
                  <c:v>-4.5751244376672903E-3</c:v>
                </c:pt>
                <c:pt idx="8556" formatCode="General">
                  <c:v>-4.5520178420254296E-3</c:v>
                </c:pt>
                <c:pt idx="8557" formatCode="General">
                  <c:v>-4.5286775482239498E-3</c:v>
                </c:pt>
                <c:pt idx="8558" formatCode="General">
                  <c:v>-4.5051339638060902E-3</c:v>
                </c:pt>
                <c:pt idx="8559" formatCode="General">
                  <c:v>-4.4815608956393204E-3</c:v>
                </c:pt>
                <c:pt idx="8560" formatCode="General">
                  <c:v>-4.4577671675937102E-3</c:v>
                </c:pt>
                <c:pt idx="8561" formatCode="General">
                  <c:v>-4.4338531559496904E-3</c:v>
                </c:pt>
                <c:pt idx="8562" formatCode="General">
                  <c:v>-4.4099428504637602E-3</c:v>
                </c:pt>
                <c:pt idx="8563" formatCode="General">
                  <c:v>-4.3857065448359598E-3</c:v>
                </c:pt>
                <c:pt idx="8564" formatCode="General">
                  <c:v>-4.3612679224638703E-3</c:v>
                </c:pt>
                <c:pt idx="8565" formatCode="General">
                  <c:v>-4.3371047175152404E-3</c:v>
                </c:pt>
                <c:pt idx="8566" formatCode="General">
                  <c:v>-4.3127583058378202E-3</c:v>
                </c:pt>
                <c:pt idx="8567" formatCode="General">
                  <c:v>-4.2879526658022903E-3</c:v>
                </c:pt>
                <c:pt idx="8568" formatCode="General">
                  <c:v>-4.2631769536201304E-3</c:v>
                </c:pt>
                <c:pt idx="8569" formatCode="General">
                  <c:v>-4.2385304248624099E-3</c:v>
                </c:pt>
                <c:pt idx="8570" formatCode="General">
                  <c:v>-4.2139870965392E-3</c:v>
                </c:pt>
                <c:pt idx="8571" formatCode="General">
                  <c:v>-4.1894491079544497E-3</c:v>
                </c:pt>
                <c:pt idx="8572" formatCode="General">
                  <c:v>-4.1648040090272098E-3</c:v>
                </c:pt>
                <c:pt idx="8573" formatCode="General">
                  <c:v>-4.1399581541012804E-3</c:v>
                </c:pt>
                <c:pt idx="8574" formatCode="General">
                  <c:v>-4.1152121464151396E-3</c:v>
                </c:pt>
                <c:pt idx="8575" formatCode="General">
                  <c:v>-4.0906427742631599E-3</c:v>
                </c:pt>
                <c:pt idx="8576" formatCode="General">
                  <c:v>-4.0657477487611102E-3</c:v>
                </c:pt>
                <c:pt idx="8577" formatCode="General">
                  <c:v>-4.0408606747570101E-3</c:v>
                </c:pt>
                <c:pt idx="8578" formatCode="General">
                  <c:v>-4.0161572672371996E-3</c:v>
                </c:pt>
                <c:pt idx="8579" formatCode="General">
                  <c:v>-3.9913567259590504E-3</c:v>
                </c:pt>
                <c:pt idx="8580" formatCode="General">
                  <c:v>-3.9666137081089499E-3</c:v>
                </c:pt>
                <c:pt idx="8581" formatCode="General">
                  <c:v>-3.9421183444593002E-3</c:v>
                </c:pt>
                <c:pt idx="8582" formatCode="General">
                  <c:v>-3.9175706770099399E-3</c:v>
                </c:pt>
                <c:pt idx="8583" formatCode="General">
                  <c:v>-3.8930262482827398E-3</c:v>
                </c:pt>
                <c:pt idx="8584" formatCode="General">
                  <c:v>-3.8688931600364498E-3</c:v>
                </c:pt>
                <c:pt idx="8585" formatCode="General">
                  <c:v>-3.8447511746739502E-3</c:v>
                </c:pt>
                <c:pt idx="8586" formatCode="General">
                  <c:v>-3.82055927888297E-3</c:v>
                </c:pt>
                <c:pt idx="8587" formatCode="General">
                  <c:v>-3.7965748148925701E-3</c:v>
                </c:pt>
                <c:pt idx="8588" formatCode="General">
                  <c:v>-3.7725785957824299E-3</c:v>
                </c:pt>
                <c:pt idx="8589" formatCode="General">
                  <c:v>-3.7488153101947301E-3</c:v>
                </c:pt>
                <c:pt idx="8590" formatCode="General">
                  <c:v>-3.72505358649519E-3</c:v>
                </c:pt>
                <c:pt idx="8591" formatCode="General">
                  <c:v>-3.7013374304481201E-3</c:v>
                </c:pt>
                <c:pt idx="8592" formatCode="General">
                  <c:v>-3.6780034321835802E-3</c:v>
                </c:pt>
                <c:pt idx="8593" formatCode="General">
                  <c:v>-3.6548678830949101E-3</c:v>
                </c:pt>
                <c:pt idx="8594" formatCode="General">
                  <c:v>-3.6321274640824601E-3</c:v>
                </c:pt>
                <c:pt idx="8595" formatCode="General">
                  <c:v>-3.6095243230832999E-3</c:v>
                </c:pt>
                <c:pt idx="8596" formatCode="General">
                  <c:v>-3.58709657809565E-3</c:v>
                </c:pt>
                <c:pt idx="8597" formatCode="General">
                  <c:v>-3.5646670229133601E-3</c:v>
                </c:pt>
                <c:pt idx="8598" formatCode="General">
                  <c:v>-3.5425155999571E-3</c:v>
                </c:pt>
                <c:pt idx="8599" formatCode="General">
                  <c:v>-3.5208851254616702E-3</c:v>
                </c:pt>
                <c:pt idx="8600" formatCode="General">
                  <c:v>-3.4991375195607098E-3</c:v>
                </c:pt>
                <c:pt idx="8601" formatCode="General">
                  <c:v>-3.4776204833545299E-3</c:v>
                </c:pt>
                <c:pt idx="8602" formatCode="General">
                  <c:v>-3.4565575629737499E-3</c:v>
                </c:pt>
                <c:pt idx="8603" formatCode="General">
                  <c:v>-3.4358426801462099E-3</c:v>
                </c:pt>
                <c:pt idx="8604" formatCode="General">
                  <c:v>-3.4153871063519101E-3</c:v>
                </c:pt>
                <c:pt idx="8605" formatCode="General">
                  <c:v>-3.3948242559228201E-3</c:v>
                </c:pt>
                <c:pt idx="8606" formatCode="General">
                  <c:v>-3.3746347896912001E-3</c:v>
                </c:pt>
                <c:pt idx="8607" formatCode="General">
                  <c:v>-3.35511577688791E-3</c:v>
                </c:pt>
                <c:pt idx="8608" formatCode="General">
                  <c:v>-3.3358014603535099E-3</c:v>
                </c:pt>
                <c:pt idx="8609" formatCode="General">
                  <c:v>-3.3168308647434901E-3</c:v>
                </c:pt>
                <c:pt idx="8610" formatCode="General">
                  <c:v>-3.2982254286761598E-3</c:v>
                </c:pt>
                <c:pt idx="8611" formatCode="General">
                  <c:v>-3.2798325366363802E-3</c:v>
                </c:pt>
                <c:pt idx="8612" formatCode="General">
                  <c:v>-3.2618658773054302E-3</c:v>
                </c:pt>
                <c:pt idx="8613" formatCode="General">
                  <c:v>-3.2445242518573101E-3</c:v>
                </c:pt>
                <c:pt idx="8614" formatCode="General">
                  <c:v>-3.2274035188684098E-3</c:v>
                </c:pt>
                <c:pt idx="8615" formatCode="General">
                  <c:v>-3.2103407855676698E-3</c:v>
                </c:pt>
                <c:pt idx="8616" formatCode="General">
                  <c:v>-3.1938699027009901E-3</c:v>
                </c:pt>
                <c:pt idx="8617" formatCode="General">
                  <c:v>-3.1778693718687401E-3</c:v>
                </c:pt>
                <c:pt idx="8618" formatCode="General">
                  <c:v>-3.1622433606006998E-3</c:v>
                </c:pt>
                <c:pt idx="8619" formatCode="General">
                  <c:v>-3.1471704634924002E-3</c:v>
                </c:pt>
                <c:pt idx="8620" formatCode="General">
                  <c:v>-3.1325929357562199E-3</c:v>
                </c:pt>
                <c:pt idx="8621" formatCode="General">
                  <c:v>-3.11832831958622E-3</c:v>
                </c:pt>
                <c:pt idx="8622" formatCode="General">
                  <c:v>-3.1041227034266199E-3</c:v>
                </c:pt>
                <c:pt idx="8623" formatCode="General">
                  <c:v>-3.09058819122442E-3</c:v>
                </c:pt>
                <c:pt idx="8624" formatCode="General">
                  <c:v>-3.0778760551397398E-3</c:v>
                </c:pt>
                <c:pt idx="8625" formatCode="General">
                  <c:v>-3.0655922596487702E-3</c:v>
                </c:pt>
                <c:pt idx="8626" formatCode="General">
                  <c:v>-3.05358896055723E-3</c:v>
                </c:pt>
                <c:pt idx="8627" formatCode="General">
                  <c:v>-3.04190164381621E-3</c:v>
                </c:pt>
                <c:pt idx="8628" formatCode="General">
                  <c:v>-3.0309111698601301E-3</c:v>
                </c:pt>
                <c:pt idx="8629" formatCode="General">
                  <c:v>-3.0204294746809298E-3</c:v>
                </c:pt>
                <c:pt idx="8630" formatCode="General">
                  <c:v>-3.0102652351918298E-3</c:v>
                </c:pt>
                <c:pt idx="8631" formatCode="General">
                  <c:v>-3.0006450409020202E-3</c:v>
                </c:pt>
                <c:pt idx="8632" formatCode="General">
                  <c:v>-2.9915830537906099E-3</c:v>
                </c:pt>
                <c:pt idx="8633" formatCode="General">
                  <c:v>-2.9832587088658401E-3</c:v>
                </c:pt>
                <c:pt idx="8634" formatCode="General">
                  <c:v>-2.97562116018128E-3</c:v>
                </c:pt>
                <c:pt idx="8635" formatCode="General">
                  <c:v>-2.9682074540188699E-3</c:v>
                </c:pt>
                <c:pt idx="8636" formatCode="General">
                  <c:v>-2.9610172142380399E-3</c:v>
                </c:pt>
                <c:pt idx="8637" formatCode="General">
                  <c:v>-2.9545023774009398E-3</c:v>
                </c:pt>
                <c:pt idx="8638" formatCode="General">
                  <c:v>-2.9486945062831E-3</c:v>
                </c:pt>
                <c:pt idx="8639" formatCode="General">
                  <c:v>-2.9433805121695101E-3</c:v>
                </c:pt>
                <c:pt idx="8640" formatCode="General">
                  <c:v>-2.9385299774969502E-3</c:v>
                </c:pt>
                <c:pt idx="8641" formatCode="General">
                  <c:v>-2.9343666265528598E-3</c:v>
                </c:pt>
                <c:pt idx="8642" formatCode="General">
                  <c:v>-2.9307408126421001E-3</c:v>
                </c:pt>
                <c:pt idx="8643" formatCode="General">
                  <c:v>-2.9275513778475198E-3</c:v>
                </c:pt>
                <c:pt idx="8644" formatCode="General">
                  <c:v>-2.9249704416858999E-3</c:v>
                </c:pt>
                <c:pt idx="8645" formatCode="General">
                  <c:v>-2.9229678776483202E-3</c:v>
                </c:pt>
                <c:pt idx="8646" formatCode="General">
                  <c:v>-2.9216482510187698E-3</c:v>
                </c:pt>
                <c:pt idx="8647" formatCode="General">
                  <c:v>-2.9209378206137E-3</c:v>
                </c:pt>
                <c:pt idx="8648" formatCode="General">
                  <c:v>-2.9207001625807302E-3</c:v>
                </c:pt>
                <c:pt idx="8649" formatCode="General">
                  <c:v>-2.9210314377403701E-3</c:v>
                </c:pt>
                <c:pt idx="8650" formatCode="General">
                  <c:v>-2.9219085988414998E-3</c:v>
                </c:pt>
                <c:pt idx="8651" formatCode="General">
                  <c:v>-2.9234849031582202E-3</c:v>
                </c:pt>
                <c:pt idx="8652" formatCode="General">
                  <c:v>-2.9257425067305402E-3</c:v>
                </c:pt>
                <c:pt idx="8653" formatCode="General">
                  <c:v>-2.92853399885129E-3</c:v>
                </c:pt>
                <c:pt idx="8654" formatCode="General">
                  <c:v>-2.9319858420005498E-3</c:v>
                </c:pt>
                <c:pt idx="8655" formatCode="General">
                  <c:v>-2.9358260824935201E-3</c:v>
                </c:pt>
                <c:pt idx="8656" formatCode="General">
                  <c:v>-2.9400895013968801E-3</c:v>
                </c:pt>
                <c:pt idx="8657" formatCode="General">
                  <c:v>-2.9450825989792602E-3</c:v>
                </c:pt>
                <c:pt idx="8658" formatCode="General">
                  <c:v>-2.9506975534166601E-3</c:v>
                </c:pt>
                <c:pt idx="8659" formatCode="General">
                  <c:v>-2.9567074845765502E-3</c:v>
                </c:pt>
                <c:pt idx="8660" formatCode="General">
                  <c:v>-2.9633507667723002E-3</c:v>
                </c:pt>
                <c:pt idx="8661" formatCode="General">
                  <c:v>-2.9708214883174201E-3</c:v>
                </c:pt>
                <c:pt idx="8662" formatCode="General">
                  <c:v>-2.97892731497593E-3</c:v>
                </c:pt>
                <c:pt idx="8663" formatCode="General">
                  <c:v>-2.9874906359973002E-3</c:v>
                </c:pt>
                <c:pt idx="8664" formatCode="General">
                  <c:v>-2.99668349243631E-3</c:v>
                </c:pt>
                <c:pt idx="8665" formatCode="General">
                  <c:v>-3.0064694797194802E-3</c:v>
                </c:pt>
                <c:pt idx="8666" formatCode="General">
                  <c:v>-3.0168778917396902E-3</c:v>
                </c:pt>
                <c:pt idx="8667" formatCode="General">
                  <c:v>-3.0277552708960201E-3</c:v>
                </c:pt>
                <c:pt idx="8668" formatCode="General">
                  <c:v>-3.0391496615853899E-3</c:v>
                </c:pt>
                <c:pt idx="8669" formatCode="General">
                  <c:v>-3.0513321898719202E-3</c:v>
                </c:pt>
                <c:pt idx="8670" formatCode="General">
                  <c:v>-3.0640202948950101E-3</c:v>
                </c:pt>
                <c:pt idx="8671" formatCode="General">
                  <c:v>-3.0772178292323002E-3</c:v>
                </c:pt>
                <c:pt idx="8672" formatCode="General">
                  <c:v>-3.0908754450448199E-3</c:v>
                </c:pt>
                <c:pt idx="8673" formatCode="General">
                  <c:v>-3.10514216732146E-3</c:v>
                </c:pt>
                <c:pt idx="8674" formatCode="General">
                  <c:v>-3.12021299602266E-3</c:v>
                </c:pt>
                <c:pt idx="8675" formatCode="General">
                  <c:v>-3.1357529245282399E-3</c:v>
                </c:pt>
                <c:pt idx="8676" formatCode="General">
                  <c:v>-3.15164773424084E-3</c:v>
                </c:pt>
                <c:pt idx="8677" formatCode="General">
                  <c:v>-3.1681533895611602E-3</c:v>
                </c:pt>
                <c:pt idx="8678" formatCode="General">
                  <c:v>-3.1853082599282499E-3</c:v>
                </c:pt>
                <c:pt idx="8679" formatCode="General">
                  <c:v>-3.2030952104419698E-3</c:v>
                </c:pt>
                <c:pt idx="8680" formatCode="General">
                  <c:v>-3.2213220474632299E-3</c:v>
                </c:pt>
                <c:pt idx="8681" formatCode="General">
                  <c:v>-3.2398718865163899E-3</c:v>
                </c:pt>
                <c:pt idx="8682" formatCode="General">
                  <c:v>-3.2590993809027101E-3</c:v>
                </c:pt>
                <c:pt idx="8683" formatCode="General">
                  <c:v>-3.27885563294005E-3</c:v>
                </c:pt>
                <c:pt idx="8684" formatCode="General">
                  <c:v>-3.2991580932110699E-3</c:v>
                </c:pt>
                <c:pt idx="8685" formatCode="General">
                  <c:v>-3.3200667164024898E-3</c:v>
                </c:pt>
                <c:pt idx="8686" formatCode="General">
                  <c:v>-3.3414516990283001E-3</c:v>
                </c:pt>
                <c:pt idx="8687" formatCode="General">
                  <c:v>-3.3632888308326599E-3</c:v>
                </c:pt>
                <c:pt idx="8688" formatCode="General">
                  <c:v>-3.3855129840321199E-3</c:v>
                </c:pt>
                <c:pt idx="8689" formatCode="General">
                  <c:v>-3.4084403730869398E-3</c:v>
                </c:pt>
                <c:pt idx="8690" formatCode="General">
                  <c:v>-3.4318420906892201E-3</c:v>
                </c:pt>
                <c:pt idx="8691" formatCode="General">
                  <c:v>-3.4554977597464399E-3</c:v>
                </c:pt>
                <c:pt idx="8692" formatCode="General">
                  <c:v>-3.4798583980861098E-3</c:v>
                </c:pt>
                <c:pt idx="8693" formatCode="General">
                  <c:v>-3.50464522092753E-3</c:v>
                </c:pt>
                <c:pt idx="8694" formatCode="General">
                  <c:v>-3.52947085457499E-3</c:v>
                </c:pt>
                <c:pt idx="8695" formatCode="General">
                  <c:v>-3.55472313177357E-3</c:v>
                </c:pt>
                <c:pt idx="8696" formatCode="General">
                  <c:v>-3.5805847339778298E-3</c:v>
                </c:pt>
                <c:pt idx="8697" formatCode="General">
                  <c:v>-3.6071143430382001E-3</c:v>
                </c:pt>
                <c:pt idx="8698" formatCode="General">
                  <c:v>-3.6340239500394999E-3</c:v>
                </c:pt>
                <c:pt idx="8699" formatCode="General">
                  <c:v>-3.6610226702249501E-3</c:v>
                </c:pt>
                <c:pt idx="8700" formatCode="General">
                  <c:v>-3.6884563702220402E-3</c:v>
                </c:pt>
                <c:pt idx="8701" formatCode="General">
                  <c:v>-3.7166034499258298E-3</c:v>
                </c:pt>
                <c:pt idx="8702" formatCode="General">
                  <c:v>-3.74511146215064E-3</c:v>
                </c:pt>
                <c:pt idx="8703" formatCode="General">
                  <c:v>-3.7737839530742599E-3</c:v>
                </c:pt>
                <c:pt idx="8704" formatCode="General">
                  <c:v>-3.80301833124147E-3</c:v>
                </c:pt>
                <c:pt idx="8705" formatCode="General">
                  <c:v>-3.83279612484624E-3</c:v>
                </c:pt>
                <c:pt idx="8706" formatCode="General">
                  <c:v>-3.8626853436350998E-3</c:v>
                </c:pt>
                <c:pt idx="8707" formatCode="General">
                  <c:v>-3.8926759520627602E-3</c:v>
                </c:pt>
                <c:pt idx="8708" formatCode="General">
                  <c:v>-3.9231912578377099E-3</c:v>
                </c:pt>
                <c:pt idx="8709" formatCode="General">
                  <c:v>-3.9541429861243201E-3</c:v>
                </c:pt>
                <c:pt idx="8710" formatCode="General">
                  <c:v>-3.9852794628219296E-3</c:v>
                </c:pt>
                <c:pt idx="8711" formatCode="General">
                  <c:v>-4.0165769253674103E-3</c:v>
                </c:pt>
                <c:pt idx="8712" formatCode="General">
                  <c:v>-4.0482271650022199E-3</c:v>
                </c:pt>
                <c:pt idx="8713" formatCode="General">
                  <c:v>-4.0803430617438099E-3</c:v>
                </c:pt>
                <c:pt idx="8714" formatCode="General">
                  <c:v>-4.1126310391500099E-3</c:v>
                </c:pt>
                <c:pt idx="8715" formatCode="General">
                  <c:v>-4.1449432423234997E-3</c:v>
                </c:pt>
                <c:pt idx="8716" formatCode="General">
                  <c:v>-4.1776378734350401E-3</c:v>
                </c:pt>
                <c:pt idx="8717" formatCode="General">
                  <c:v>-4.2108059651645097E-3</c:v>
                </c:pt>
                <c:pt idx="8718" formatCode="General">
                  <c:v>-4.2441113758758704E-3</c:v>
                </c:pt>
                <c:pt idx="8719" formatCode="General">
                  <c:v>-4.2776250454253702E-3</c:v>
                </c:pt>
                <c:pt idx="8720" formatCode="General">
                  <c:v>-4.3112689051734701E-3</c:v>
                </c:pt>
                <c:pt idx="8721" formatCode="General">
                  <c:v>-4.3450259420460303E-3</c:v>
                </c:pt>
                <c:pt idx="8722" formatCode="General">
                  <c:v>-4.3790795586921699E-3</c:v>
                </c:pt>
                <c:pt idx="8723" formatCode="General">
                  <c:v>-4.4133911751611304E-3</c:v>
                </c:pt>
                <c:pt idx="8724" formatCode="General">
                  <c:v>-4.4478836751674798E-3</c:v>
                </c:pt>
                <c:pt idx="8725" formatCode="General">
                  <c:v>-4.4825744069881502E-3</c:v>
                </c:pt>
                <c:pt idx="8726" formatCode="General">
                  <c:v>-4.5172382167370396E-3</c:v>
                </c:pt>
                <c:pt idx="8727" formatCode="General">
                  <c:v>-4.5519534334025899E-3</c:v>
                </c:pt>
                <c:pt idx="8728" formatCode="General">
                  <c:v>-4.5868298612487196E-3</c:v>
                </c:pt>
                <c:pt idx="8729" formatCode="General">
                  <c:v>-4.62195555579993E-3</c:v>
                </c:pt>
                <c:pt idx="8730" formatCode="General">
                  <c:v>-4.6572690300297299E-3</c:v>
                </c:pt>
                <c:pt idx="8731" formatCode="General">
                  <c:v>-4.6924112995865696E-3</c:v>
                </c:pt>
                <c:pt idx="8732" formatCode="General">
                  <c:v>-4.7279325134052001E-3</c:v>
                </c:pt>
                <c:pt idx="8733" formatCode="General">
                  <c:v>-4.76347636782469E-3</c:v>
                </c:pt>
                <c:pt idx="8734" formatCode="General">
                  <c:v>-4.7988158063704701E-3</c:v>
                </c:pt>
                <c:pt idx="8735" formatCode="General">
                  <c:v>-4.8343965592318097E-3</c:v>
                </c:pt>
                <c:pt idx="8736" formatCode="General">
                  <c:v>-4.8700415596028496E-3</c:v>
                </c:pt>
                <c:pt idx="8737" formatCode="General">
                  <c:v>-4.9056569509405602E-3</c:v>
                </c:pt>
                <c:pt idx="8738" formatCode="General">
                  <c:v>-4.94119601665312E-3</c:v>
                </c:pt>
                <c:pt idx="8739" formatCode="General">
                  <c:v>-4.9768581266200597E-3</c:v>
                </c:pt>
                <c:pt idx="8740" formatCode="General">
                  <c:v>-5.0126047642379502E-3</c:v>
                </c:pt>
                <c:pt idx="8741" formatCode="General">
                  <c:v>-5.0482945913470703E-3</c:v>
                </c:pt>
                <c:pt idx="8742" formatCode="General">
                  <c:v>-5.0839278088336496E-3</c:v>
                </c:pt>
                <c:pt idx="8743" formatCode="General">
                  <c:v>-5.1195239340196298E-3</c:v>
                </c:pt>
                <c:pt idx="8744" formatCode="General">
                  <c:v>-5.1549346783402198E-3</c:v>
                </c:pt>
                <c:pt idx="8745" formatCode="General">
                  <c:v>-5.1904684800931303E-3</c:v>
                </c:pt>
                <c:pt idx="8746" formatCode="General">
                  <c:v>-5.2260465170377596E-3</c:v>
                </c:pt>
                <c:pt idx="8747" formatCode="General">
                  <c:v>-5.2613705848228703E-3</c:v>
                </c:pt>
                <c:pt idx="8748" formatCode="General">
                  <c:v>-5.2966256316931597E-3</c:v>
                </c:pt>
                <c:pt idx="8749" formatCode="General">
                  <c:v>-5.3318581757822101E-3</c:v>
                </c:pt>
                <c:pt idx="8750" formatCode="General">
                  <c:v>-5.3671572236086698E-3</c:v>
                </c:pt>
                <c:pt idx="8751" formatCode="General">
                  <c:v>-5.4022787191363997E-3</c:v>
                </c:pt>
                <c:pt idx="8752" formatCode="General">
                  <c:v>-5.4372686145893702E-3</c:v>
                </c:pt>
                <c:pt idx="8753" formatCode="General">
                  <c:v>-5.4720868276624196E-3</c:v>
                </c:pt>
                <c:pt idx="8754" formatCode="General">
                  <c:v>-5.5068375436012097E-3</c:v>
                </c:pt>
                <c:pt idx="8755" formatCode="General">
                  <c:v>-5.5414758887820997E-3</c:v>
                </c:pt>
                <c:pt idx="8756" formatCode="General">
                  <c:v>-5.5757745504085802E-3</c:v>
                </c:pt>
                <c:pt idx="8757" formatCode="General">
                  <c:v>-5.6099673008832996E-3</c:v>
                </c:pt>
                <c:pt idx="8758" formatCode="General">
                  <c:v>-5.6438578623936699E-3</c:v>
                </c:pt>
                <c:pt idx="8759" formatCode="General">
                  <c:v>-5.6776406800489003E-3</c:v>
                </c:pt>
                <c:pt idx="8760" formatCode="General">
                  <c:v>-5.7113823239939802E-3</c:v>
                </c:pt>
                <c:pt idx="8761" formatCode="General">
                  <c:v>-5.7448331943752099E-3</c:v>
                </c:pt>
                <c:pt idx="8762" formatCode="General">
                  <c:v>-5.77805720532282E-3</c:v>
                </c:pt>
                <c:pt idx="8763" formatCode="General">
                  <c:v>-5.8112527245528598E-3</c:v>
                </c:pt>
                <c:pt idx="8764" formatCode="General">
                  <c:v>-5.8443252010951597E-3</c:v>
                </c:pt>
                <c:pt idx="8765" formatCode="General">
                  <c:v>-5.8771366748668697E-3</c:v>
                </c:pt>
                <c:pt idx="8766" formatCode="General">
                  <c:v>-5.9096045532184404E-3</c:v>
                </c:pt>
                <c:pt idx="8767" formatCode="General">
                  <c:v>-5.94166499345186E-3</c:v>
                </c:pt>
                <c:pt idx="8768" formatCode="General">
                  <c:v>-5.9737166004453397E-3</c:v>
                </c:pt>
                <c:pt idx="8769" formatCode="General">
                  <c:v>-6.0056185607021296E-3</c:v>
                </c:pt>
                <c:pt idx="8770" formatCode="General">
                  <c:v>-6.0370525955058098E-3</c:v>
                </c:pt>
                <c:pt idx="8771" formatCode="General">
                  <c:v>-6.0682462976603098E-3</c:v>
                </c:pt>
                <c:pt idx="8772" formatCode="General">
                  <c:v>-6.0995073754614004E-3</c:v>
                </c:pt>
                <c:pt idx="8773" formatCode="General">
                  <c:v>-6.13045479636208E-3</c:v>
                </c:pt>
                <c:pt idx="8774" formatCode="General">
                  <c:v>-6.1609083382255601E-3</c:v>
                </c:pt>
                <c:pt idx="8775" formatCode="General">
                  <c:v>-6.1910410028996003E-3</c:v>
                </c:pt>
                <c:pt idx="8776" formatCode="General">
                  <c:v>-6.2208711839473203E-3</c:v>
                </c:pt>
                <c:pt idx="8777" formatCode="General">
                  <c:v>-6.2503324898567003E-3</c:v>
                </c:pt>
                <c:pt idx="8778" formatCode="General">
                  <c:v>-6.2794512836659103E-3</c:v>
                </c:pt>
                <c:pt idx="8779" formatCode="General">
                  <c:v>-6.3085310690629004E-3</c:v>
                </c:pt>
                <c:pt idx="8780" formatCode="General">
                  <c:v>-6.3372780940531802E-3</c:v>
                </c:pt>
                <c:pt idx="8781" formatCode="General">
                  <c:v>-6.3657407735787496E-3</c:v>
                </c:pt>
                <c:pt idx="8782" formatCode="General">
                  <c:v>-6.3941428869517102E-3</c:v>
                </c:pt>
                <c:pt idx="8783" formatCode="General">
                  <c:v>-6.4219492018824202E-3</c:v>
                </c:pt>
                <c:pt idx="8784" formatCode="General">
                  <c:v>-6.4492234320169704E-3</c:v>
                </c:pt>
                <c:pt idx="8785" formatCode="General">
                  <c:v>-6.4762916491398898E-3</c:v>
                </c:pt>
                <c:pt idx="8786" formatCode="General">
                  <c:v>-6.5028909689545302E-3</c:v>
                </c:pt>
                <c:pt idx="8787" formatCode="General">
                  <c:v>-6.5292084236057701E-3</c:v>
                </c:pt>
                <c:pt idx="8788" formatCode="General">
                  <c:v>-6.5553117809963703E-3</c:v>
                </c:pt>
                <c:pt idx="8789" formatCode="General">
                  <c:v>-6.5808370949579503E-3</c:v>
                </c:pt>
                <c:pt idx="8790" formatCode="General">
                  <c:v>-6.6061892882660397E-3</c:v>
                </c:pt>
                <c:pt idx="8791" formatCode="General">
                  <c:v>-6.6311703093908502E-3</c:v>
                </c:pt>
                <c:pt idx="8792" formatCode="General">
                  <c:v>-6.6558097372341699E-3</c:v>
                </c:pt>
                <c:pt idx="8793" formatCode="General">
                  <c:v>-6.6803108838411202E-3</c:v>
                </c:pt>
                <c:pt idx="8794" formatCode="General">
                  <c:v>-6.7044425998599999E-3</c:v>
                </c:pt>
                <c:pt idx="8795" formatCode="General">
                  <c:v>-6.7281235060955803E-3</c:v>
                </c:pt>
                <c:pt idx="8796" formatCode="General">
                  <c:v>-6.7515034495697701E-3</c:v>
                </c:pt>
                <c:pt idx="8797" formatCode="General">
                  <c:v>-6.77475862698517E-3</c:v>
                </c:pt>
                <c:pt idx="8798" formatCode="General">
                  <c:v>-6.7976127183527199E-3</c:v>
                </c:pt>
                <c:pt idx="8799" formatCode="General">
                  <c:v>-6.8199156462149697E-3</c:v>
                </c:pt>
                <c:pt idx="8800" formatCode="General">
                  <c:v>-6.8418431178323604E-3</c:v>
                </c:pt>
                <c:pt idx="8801" formatCode="General">
                  <c:v>-6.86335079038788E-3</c:v>
                </c:pt>
                <c:pt idx="8802" formatCode="General">
                  <c:v>-6.8844132439661804E-3</c:v>
                </c:pt>
                <c:pt idx="8803" formatCode="General">
                  <c:v>-6.9053195440558204E-3</c:v>
                </c:pt>
                <c:pt idx="8804" formatCode="General">
                  <c:v>-6.9258606348770804E-3</c:v>
                </c:pt>
                <c:pt idx="8805" formatCode="General">
                  <c:v>-6.9460252422660403E-3</c:v>
                </c:pt>
                <c:pt idx="8806" formatCode="General">
                  <c:v>-6.9658172617008997E-3</c:v>
                </c:pt>
                <c:pt idx="8807" formatCode="General">
                  <c:v>-6.9852250493166301E-3</c:v>
                </c:pt>
                <c:pt idx="8808" formatCode="General">
                  <c:v>-7.0041913427078004E-3</c:v>
                </c:pt>
                <c:pt idx="8809" formatCode="General">
                  <c:v>-7.0228304617810404E-3</c:v>
                </c:pt>
                <c:pt idx="8810" formatCode="General">
                  <c:v>-7.0412547417235899E-3</c:v>
                </c:pt>
                <c:pt idx="8811" formatCode="General">
                  <c:v>-7.0590783043675597E-3</c:v>
                </c:pt>
                <c:pt idx="8812" formatCode="General">
                  <c:v>-7.07640332256521E-3</c:v>
                </c:pt>
                <c:pt idx="8813" formatCode="General">
                  <c:v>-7.0937529526912497E-3</c:v>
                </c:pt>
                <c:pt idx="8814" formatCode="General">
                  <c:v>-7.1108196918274504E-3</c:v>
                </c:pt>
                <c:pt idx="8815" formatCode="General">
                  <c:v>-7.1271529911705002E-3</c:v>
                </c:pt>
                <c:pt idx="8816" formatCode="General">
                  <c:v>-7.1433195558338602E-3</c:v>
                </c:pt>
                <c:pt idx="8817" formatCode="General">
                  <c:v>-7.1594454162066598E-3</c:v>
                </c:pt>
                <c:pt idx="8818" formatCode="General">
                  <c:v>-7.1751449547124303E-3</c:v>
                </c:pt>
                <c:pt idx="8819" formatCode="General">
                  <c:v>-7.1905721567945002E-3</c:v>
                </c:pt>
                <c:pt idx="8820" formatCode="General">
                  <c:v>-7.2056413020270202E-3</c:v>
                </c:pt>
                <c:pt idx="8821" formatCode="General">
                  <c:v>-7.2202513151514601E-3</c:v>
                </c:pt>
                <c:pt idx="8822" formatCode="General">
                  <c:v>-7.2346558385317497E-3</c:v>
                </c:pt>
                <c:pt idx="8823" formatCode="General">
                  <c:v>-7.2487046035160001E-3</c:v>
                </c:pt>
                <c:pt idx="8824" formatCode="General">
                  <c:v>-7.2623312544025402E-3</c:v>
                </c:pt>
                <c:pt idx="8825" formatCode="General">
                  <c:v>-7.2757006593047197E-3</c:v>
                </c:pt>
                <c:pt idx="8826" formatCode="General">
                  <c:v>-7.2887455108148298E-3</c:v>
                </c:pt>
                <c:pt idx="8827" formatCode="General">
                  <c:v>-7.3015303283512798E-3</c:v>
                </c:pt>
                <c:pt idx="8828" formatCode="General">
                  <c:v>-7.3140885197337099E-3</c:v>
                </c:pt>
                <c:pt idx="8829" formatCode="General">
                  <c:v>-7.3261752380195501E-3</c:v>
                </c:pt>
                <c:pt idx="8830" formatCode="General">
                  <c:v>-7.3379473925757298E-3</c:v>
                </c:pt>
                <c:pt idx="8831" formatCode="General">
                  <c:v>-7.3496371536590404E-3</c:v>
                </c:pt>
                <c:pt idx="8832" formatCode="General">
                  <c:v>-7.3608904636890699E-3</c:v>
                </c:pt>
                <c:pt idx="8833" formatCode="General">
                  <c:v>-7.3720066777009999E-3</c:v>
                </c:pt>
                <c:pt idx="8834" formatCode="General">
                  <c:v>-7.3828887465324103E-3</c:v>
                </c:pt>
                <c:pt idx="8835" formatCode="General">
                  <c:v>-7.3928859199165796E-3</c:v>
                </c:pt>
                <c:pt idx="8836" formatCode="General">
                  <c:v>-7.4029186731962701E-3</c:v>
                </c:pt>
                <c:pt idx="8837" formatCode="General">
                  <c:v>-7.4130580813919402E-3</c:v>
                </c:pt>
                <c:pt idx="8838" formatCode="General">
                  <c:v>-7.4228915385558198E-3</c:v>
                </c:pt>
                <c:pt idx="8839" formatCode="General">
                  <c:v>-7.4325074401889899E-3</c:v>
                </c:pt>
                <c:pt idx="8840" formatCode="General">
                  <c:v>-7.44153414437117E-3</c:v>
                </c:pt>
                <c:pt idx="8841" formatCode="General">
                  <c:v>-7.4504074251527004E-3</c:v>
                </c:pt>
                <c:pt idx="8842" formatCode="General">
                  <c:v>-7.4590993297216097E-3</c:v>
                </c:pt>
                <c:pt idx="8843" formatCode="General">
                  <c:v>-7.4673560765261297E-3</c:v>
                </c:pt>
                <c:pt idx="8844" formatCode="General">
                  <c:v>-7.4754951401198103E-3</c:v>
                </c:pt>
                <c:pt idx="8845" formatCode="General">
                  <c:v>-7.48356466072847E-3</c:v>
                </c:pt>
                <c:pt idx="8846" formatCode="General">
                  <c:v>-7.4915147054957299E-3</c:v>
                </c:pt>
                <c:pt idx="8847" formatCode="General">
                  <c:v>-7.4990882054133401E-3</c:v>
                </c:pt>
                <c:pt idx="8848" formatCode="General">
                  <c:v>-7.5064620137765001E-3</c:v>
                </c:pt>
                <c:pt idx="8849" formatCode="General">
                  <c:v>-7.5137482830737101E-3</c:v>
                </c:pt>
                <c:pt idx="8850" formatCode="General">
                  <c:v>-7.5208141054353798E-3</c:v>
                </c:pt>
                <c:pt idx="8851" formatCode="General">
                  <c:v>-7.52769266383908E-3</c:v>
                </c:pt>
                <c:pt idx="8852" formatCode="General">
                  <c:v>-7.53423190315644E-3</c:v>
                </c:pt>
                <c:pt idx="8853" formatCode="General">
                  <c:v>-7.5407204315232797E-3</c:v>
                </c:pt>
                <c:pt idx="8854" formatCode="General">
                  <c:v>-7.54716803233247E-3</c:v>
                </c:pt>
                <c:pt idx="8855" formatCode="General">
                  <c:v>-7.5532928479799801E-3</c:v>
                </c:pt>
                <c:pt idx="8856" formatCode="General">
                  <c:v>-7.5592134916421102E-3</c:v>
                </c:pt>
                <c:pt idx="8857" formatCode="General">
                  <c:v>-7.5648657619886497E-3</c:v>
                </c:pt>
                <c:pt idx="8858" formatCode="General">
                  <c:v>-7.5706025228346298E-3</c:v>
                </c:pt>
                <c:pt idx="8859" formatCode="General">
                  <c:v>-7.5763807524822499E-3</c:v>
                </c:pt>
                <c:pt idx="8860" formatCode="General">
                  <c:v>-7.5817382477865597E-3</c:v>
                </c:pt>
                <c:pt idx="8861" formatCode="General">
                  <c:v>-7.5870056493784902E-3</c:v>
                </c:pt>
                <c:pt idx="8862" formatCode="General">
                  <c:v>-7.5920649725727801E-3</c:v>
                </c:pt>
                <c:pt idx="8863" formatCode="General">
                  <c:v>-7.5968212917917497E-3</c:v>
                </c:pt>
                <c:pt idx="8864" formatCode="General">
                  <c:v>-7.6016631862247698E-3</c:v>
                </c:pt>
                <c:pt idx="8865" formatCode="General">
                  <c:v>-7.6065647131938804E-3</c:v>
                </c:pt>
                <c:pt idx="8866" formatCode="General">
                  <c:v>-7.6112772180279504E-3</c:v>
                </c:pt>
                <c:pt idx="8867" formatCode="General">
                  <c:v>-7.6159182558419199E-3</c:v>
                </c:pt>
                <c:pt idx="8868" formatCode="General">
                  <c:v>-7.6204439865171997E-3</c:v>
                </c:pt>
                <c:pt idx="8869" formatCode="General">
                  <c:v>-7.62487069853584E-3</c:v>
                </c:pt>
                <c:pt idx="8870" formatCode="General">
                  <c:v>-7.6293680323506396E-3</c:v>
                </c:pt>
                <c:pt idx="8871" formatCode="General">
                  <c:v>-7.6337165435771499E-3</c:v>
                </c:pt>
                <c:pt idx="8872" formatCode="General">
                  <c:v>-7.6379252504421699E-3</c:v>
                </c:pt>
                <c:pt idx="8873" formatCode="General">
                  <c:v>-7.6421664652971599E-3</c:v>
                </c:pt>
                <c:pt idx="8874" formatCode="General">
                  <c:v>-7.6462608554219002E-3</c:v>
                </c:pt>
                <c:pt idx="8875" formatCode="General">
                  <c:v>-7.6503856290967001E-3</c:v>
                </c:pt>
                <c:pt idx="8876" formatCode="General">
                  <c:v>-7.6546481133419001E-3</c:v>
                </c:pt>
                <c:pt idx="8877" formatCode="General">
                  <c:v>-7.6587076855640897E-3</c:v>
                </c:pt>
                <c:pt idx="8878" formatCode="General">
                  <c:v>-7.6625326603453796E-3</c:v>
                </c:pt>
                <c:pt idx="8879" formatCode="General">
                  <c:v>-7.6664385302055004E-3</c:v>
                </c:pt>
                <c:pt idx="8880" formatCode="General">
                  <c:v>-7.6704902716099302E-3</c:v>
                </c:pt>
                <c:pt idx="8881" formatCode="General">
                  <c:v>-7.6744758218711302E-3</c:v>
                </c:pt>
                <c:pt idx="8882" formatCode="General">
                  <c:v>-7.6783981977835303E-3</c:v>
                </c:pt>
                <c:pt idx="8883" formatCode="General">
                  <c:v>-7.68222588521049E-3</c:v>
                </c:pt>
                <c:pt idx="8884" formatCode="General">
                  <c:v>-7.68600270477879E-3</c:v>
                </c:pt>
                <c:pt idx="8885" formatCode="General">
                  <c:v>-7.6898009435913796E-3</c:v>
                </c:pt>
                <c:pt idx="8886" formatCode="General">
                  <c:v>-7.6934422917096998E-3</c:v>
                </c:pt>
                <c:pt idx="8887" formatCode="General">
                  <c:v>-7.6970052139140096E-3</c:v>
                </c:pt>
                <c:pt idx="8888" formatCode="General">
                  <c:v>-7.7007315541918397E-3</c:v>
                </c:pt>
                <c:pt idx="8889" formatCode="General">
                  <c:v>-7.7044699388716404E-3</c:v>
                </c:pt>
                <c:pt idx="8890" formatCode="General">
                  <c:v>-7.7082487417910401E-3</c:v>
                </c:pt>
                <c:pt idx="8891" formatCode="General">
                  <c:v>-7.7122078404555598E-3</c:v>
                </c:pt>
                <c:pt idx="8892" formatCode="General">
                  <c:v>-7.71606575939064E-3</c:v>
                </c:pt>
                <c:pt idx="8893" formatCode="General">
                  <c:v>-7.7198372946221203E-3</c:v>
                </c:pt>
                <c:pt idx="8894" formatCode="General">
                  <c:v>-7.7236594927710201E-3</c:v>
                </c:pt>
                <c:pt idx="8895" formatCode="General">
                  <c:v>-7.7275017625806604E-3</c:v>
                </c:pt>
                <c:pt idx="8896" formatCode="General">
                  <c:v>-7.7313454637616703E-3</c:v>
                </c:pt>
                <c:pt idx="8897" formatCode="General">
                  <c:v>-7.7353228951331796E-3</c:v>
                </c:pt>
                <c:pt idx="8898" formatCode="General">
                  <c:v>-7.7394364882919396E-3</c:v>
                </c:pt>
                <c:pt idx="8899" formatCode="General">
                  <c:v>-7.7432886037282602E-3</c:v>
                </c:pt>
                <c:pt idx="8900" formatCode="General">
                  <c:v>-7.74709090779195E-3</c:v>
                </c:pt>
                <c:pt idx="8901" formatCode="General">
                  <c:v>-7.7512642295521697E-3</c:v>
                </c:pt>
                <c:pt idx="8902" formatCode="General">
                  <c:v>-7.7556564639060001E-3</c:v>
                </c:pt>
                <c:pt idx="8903" formatCode="General">
                  <c:v>-7.7599982474900204E-3</c:v>
                </c:pt>
                <c:pt idx="8904" formatCode="General">
                  <c:v>-7.7641215317033E-3</c:v>
                </c:pt>
                <c:pt idx="8905" formatCode="General">
                  <c:v>-7.76824911812188E-3</c:v>
                </c:pt>
                <c:pt idx="8906" formatCode="General">
                  <c:v>-7.7725225563832498E-3</c:v>
                </c:pt>
                <c:pt idx="8907" formatCode="General">
                  <c:v>-7.7766529173785301E-3</c:v>
                </c:pt>
                <c:pt idx="8908" formatCode="General">
                  <c:v>-7.78077107318393E-3</c:v>
                </c:pt>
                <c:pt idx="8909" formatCode="General">
                  <c:v>-7.7850217193776603E-3</c:v>
                </c:pt>
                <c:pt idx="8910" formatCode="General">
                  <c:v>-7.7892951066043199E-3</c:v>
                </c:pt>
                <c:pt idx="8911" formatCode="General">
                  <c:v>-7.7935348140448103E-3</c:v>
                </c:pt>
                <c:pt idx="8912" formatCode="General">
                  <c:v>-7.79787906669825E-3</c:v>
                </c:pt>
                <c:pt idx="8913" formatCode="General">
                  <c:v>-7.8024642365164699E-3</c:v>
                </c:pt>
                <c:pt idx="8914" formatCode="General">
                  <c:v>-7.8069469627771804E-3</c:v>
                </c:pt>
                <c:pt idx="8915" formatCode="General">
                  <c:v>-7.8112426866289702E-3</c:v>
                </c:pt>
                <c:pt idx="8916" formatCode="General">
                  <c:v>-7.8157939505747592E-3</c:v>
                </c:pt>
                <c:pt idx="8917" formatCode="General">
                  <c:v>-7.8204638812911908E-3</c:v>
                </c:pt>
                <c:pt idx="8918" formatCode="General">
                  <c:v>-7.8250633289801402E-3</c:v>
                </c:pt>
                <c:pt idx="8919" formatCode="General">
                  <c:v>-7.8295331661855302E-3</c:v>
                </c:pt>
                <c:pt idx="8920" formatCode="General">
                  <c:v>-7.8342089963314692E-3</c:v>
                </c:pt>
                <c:pt idx="8921" formatCode="General">
                  <c:v>-7.8391413884792305E-3</c:v>
                </c:pt>
                <c:pt idx="8922" formatCode="General">
                  <c:v>-7.8438927570685102E-3</c:v>
                </c:pt>
                <c:pt idx="8923" formatCode="General">
                  <c:v>-7.8485212417656394E-3</c:v>
                </c:pt>
                <c:pt idx="8924" formatCode="General">
                  <c:v>-7.8532291221112497E-3</c:v>
                </c:pt>
                <c:pt idx="8925" formatCode="General">
                  <c:v>-7.8581453556959592E-3</c:v>
                </c:pt>
                <c:pt idx="8926" formatCode="General">
                  <c:v>-7.8629641040754792E-3</c:v>
                </c:pt>
                <c:pt idx="8927" formatCode="General">
                  <c:v>-7.8675869773167199E-3</c:v>
                </c:pt>
                <c:pt idx="8928" formatCode="General">
                  <c:v>-7.8722218718877603E-3</c:v>
                </c:pt>
                <c:pt idx="8929" formatCode="General">
                  <c:v>-7.8767978731417807E-3</c:v>
                </c:pt>
                <c:pt idx="8930" formatCode="General">
                  <c:v>-7.8815947845331403E-3</c:v>
                </c:pt>
                <c:pt idx="8931" formatCode="General">
                  <c:v>-7.8867230147964401E-3</c:v>
                </c:pt>
                <c:pt idx="8932" formatCode="General">
                  <c:v>-7.8916905226740601E-3</c:v>
                </c:pt>
                <c:pt idx="8933" formatCode="General">
                  <c:v>-7.8964586534090598E-3</c:v>
                </c:pt>
                <c:pt idx="8934" formatCode="General">
                  <c:v>-7.9010819393646597E-3</c:v>
                </c:pt>
                <c:pt idx="8935" formatCode="General">
                  <c:v>-7.9059200635765593E-3</c:v>
                </c:pt>
                <c:pt idx="8936" formatCode="General">
                  <c:v>-7.9107051275415109E-3</c:v>
                </c:pt>
                <c:pt idx="8937" formatCode="General">
                  <c:v>-7.9153587016070805E-3</c:v>
                </c:pt>
                <c:pt idx="8938" formatCode="General">
                  <c:v>-7.9202063521375508E-3</c:v>
                </c:pt>
                <c:pt idx="8939" formatCode="General">
                  <c:v>-7.9248197145459602E-3</c:v>
                </c:pt>
                <c:pt idx="8940" formatCode="General">
                  <c:v>-7.9293665207579595E-3</c:v>
                </c:pt>
                <c:pt idx="8941" formatCode="General">
                  <c:v>-7.93402914866277E-3</c:v>
                </c:pt>
                <c:pt idx="8942" formatCode="General">
                  <c:v>-7.9387830410062293E-3</c:v>
                </c:pt>
                <c:pt idx="8943" formatCode="General">
                  <c:v>-7.9434250506793605E-3</c:v>
                </c:pt>
                <c:pt idx="8944" formatCode="General">
                  <c:v>-7.9479943234191993E-3</c:v>
                </c:pt>
                <c:pt idx="8945" formatCode="General">
                  <c:v>-7.9524812944341602E-3</c:v>
                </c:pt>
                <c:pt idx="8946" formatCode="General">
                  <c:v>-7.9567523949354603E-3</c:v>
                </c:pt>
                <c:pt idx="8947" formatCode="General">
                  <c:v>-7.9610556820491393E-3</c:v>
                </c:pt>
                <c:pt idx="8948" formatCode="General">
                  <c:v>-7.9651636201480101E-3</c:v>
                </c:pt>
                <c:pt idx="8949" formatCode="General">
                  <c:v>-7.96907027502952E-3</c:v>
                </c:pt>
                <c:pt idx="8950" formatCode="General">
                  <c:v>-7.9732692402000507E-3</c:v>
                </c:pt>
                <c:pt idx="8951" formatCode="General">
                  <c:v>-7.9772596316598793E-3</c:v>
                </c:pt>
                <c:pt idx="8952" formatCode="General">
                  <c:v>-7.9808958581773608E-3</c:v>
                </c:pt>
                <c:pt idx="8953" formatCode="General">
                  <c:v>-7.9845237742672392E-3</c:v>
                </c:pt>
                <c:pt idx="8954" formatCode="General">
                  <c:v>-7.9880515712188408E-3</c:v>
                </c:pt>
                <c:pt idx="8955" formatCode="General">
                  <c:v>-7.9915549232738494E-3</c:v>
                </c:pt>
                <c:pt idx="8956" formatCode="General">
                  <c:v>-7.9950363259131997E-3</c:v>
                </c:pt>
                <c:pt idx="8957" formatCode="General">
                  <c:v>-7.9982834673634606E-3</c:v>
                </c:pt>
                <c:pt idx="8958" formatCode="General">
                  <c:v>-8.0014603094583601E-3</c:v>
                </c:pt>
                <c:pt idx="8959" formatCode="General">
                  <c:v>-8.0042179294224202E-3</c:v>
                </c:pt>
                <c:pt idx="8960" formatCode="General">
                  <c:v>-8.0067308767410392E-3</c:v>
                </c:pt>
                <c:pt idx="8961" formatCode="General">
                  <c:v>-8.0094857825272099E-3</c:v>
                </c:pt>
                <c:pt idx="8962" formatCode="General">
                  <c:v>-8.0121825220795407E-3</c:v>
                </c:pt>
                <c:pt idx="8963" formatCode="General">
                  <c:v>-8.0145776987081401E-3</c:v>
                </c:pt>
                <c:pt idx="8964" formatCode="General">
                  <c:v>-8.0164212178885693E-3</c:v>
                </c:pt>
                <c:pt idx="8965" formatCode="General">
                  <c:v>-8.0181355425318901E-3</c:v>
                </c:pt>
                <c:pt idx="8966" formatCode="General">
                  <c:v>-8.0198496357653509E-3</c:v>
                </c:pt>
                <c:pt idx="8967" formatCode="General">
                  <c:v>-8.0212125367403308E-3</c:v>
                </c:pt>
                <c:pt idx="8968" formatCode="General">
                  <c:v>-8.0223748433056203E-3</c:v>
                </c:pt>
                <c:pt idx="8969" formatCode="General">
                  <c:v>-8.0236914725410405E-3</c:v>
                </c:pt>
                <c:pt idx="8970" formatCode="General">
                  <c:v>-8.0248348306307601E-3</c:v>
                </c:pt>
                <c:pt idx="8971" formatCode="General">
                  <c:v>-8.0256706702555407E-3</c:v>
                </c:pt>
                <c:pt idx="8972" formatCode="General">
                  <c:v>-8.0261263074837708E-3</c:v>
                </c:pt>
                <c:pt idx="8973" formatCode="General">
                  <c:v>-8.0262203265228701E-3</c:v>
                </c:pt>
                <c:pt idx="8974" formatCode="General">
                  <c:v>-8.0261786505984103E-3</c:v>
                </c:pt>
                <c:pt idx="8975" formatCode="General">
                  <c:v>-8.0260091905262898E-3</c:v>
                </c:pt>
                <c:pt idx="8976" formatCode="General">
                  <c:v>-8.0254503321342992E-3</c:v>
                </c:pt>
                <c:pt idx="8977" formatCode="General">
                  <c:v>-8.0243356270469305E-3</c:v>
                </c:pt>
                <c:pt idx="8978" formatCode="General">
                  <c:v>-8.0230464288183392E-3</c:v>
                </c:pt>
                <c:pt idx="8979" formatCode="General">
                  <c:v>-8.0215977983062407E-3</c:v>
                </c:pt>
                <c:pt idx="8980" formatCode="General">
                  <c:v>-8.01973888392595E-3</c:v>
                </c:pt>
                <c:pt idx="8981" formatCode="General">
                  <c:v>-8.0176298485153501E-3</c:v>
                </c:pt>
                <c:pt idx="8982" formatCode="General">
                  <c:v>-8.0153214939298299E-3</c:v>
                </c:pt>
                <c:pt idx="8983" formatCode="General">
                  <c:v>-8.0128120843911601E-3</c:v>
                </c:pt>
                <c:pt idx="8984" formatCode="General">
                  <c:v>-8.0099738151493995E-3</c:v>
                </c:pt>
                <c:pt idx="8985" formatCode="General">
                  <c:v>-8.0067181415230601E-3</c:v>
                </c:pt>
                <c:pt idx="8986" formatCode="General">
                  <c:v>-8.0030428848538102E-3</c:v>
                </c:pt>
                <c:pt idx="8987" formatCode="General">
                  <c:v>-7.9989690975201203E-3</c:v>
                </c:pt>
                <c:pt idx="8988" formatCode="General">
                  <c:v>-7.9946815182174707E-3</c:v>
                </c:pt>
                <c:pt idx="8989" formatCode="General">
                  <c:v>-7.9902129736540897E-3</c:v>
                </c:pt>
                <c:pt idx="8990" formatCode="General">
                  <c:v>-7.9852738216756106E-3</c:v>
                </c:pt>
                <c:pt idx="8991" formatCode="General">
                  <c:v>-7.9797669255716602E-3</c:v>
                </c:pt>
                <c:pt idx="8992" formatCode="General">
                  <c:v>-7.9739514278118293E-3</c:v>
                </c:pt>
                <c:pt idx="8993" formatCode="General">
                  <c:v>-7.9678603136548402E-3</c:v>
                </c:pt>
                <c:pt idx="8994" formatCode="General">
                  <c:v>-7.9614543788530407E-3</c:v>
                </c:pt>
                <c:pt idx="8995" formatCode="General">
                  <c:v>-7.9544396265430698E-3</c:v>
                </c:pt>
                <c:pt idx="8996" formatCode="General">
                  <c:v>-7.9468158653768807E-3</c:v>
                </c:pt>
                <c:pt idx="8997" formatCode="General">
                  <c:v>-7.9390514151458196E-3</c:v>
                </c:pt>
                <c:pt idx="8998" formatCode="General">
                  <c:v>-7.9311354194930208E-3</c:v>
                </c:pt>
                <c:pt idx="8999" formatCode="General">
                  <c:v>-7.9227157201587003E-3</c:v>
                </c:pt>
                <c:pt idx="9000" formatCode="General">
                  <c:v>-7.9137602963430895E-3</c:v>
                </c:pt>
                <c:pt idx="9001" formatCode="General">
                  <c:v>-7.9044778198435004E-3</c:v>
                </c:pt>
                <c:pt idx="9002" formatCode="General">
                  <c:v>-7.8947963772281297E-3</c:v>
                </c:pt>
                <c:pt idx="9003" formatCode="General">
                  <c:v>-7.8846355157284106E-3</c:v>
                </c:pt>
                <c:pt idx="9004" formatCode="General">
                  <c:v>-7.8739556337659097E-3</c:v>
                </c:pt>
                <c:pt idx="9005" formatCode="General">
                  <c:v>-7.8627248256744105E-3</c:v>
                </c:pt>
                <c:pt idx="9006" formatCode="General">
                  <c:v>-7.8510898095350105E-3</c:v>
                </c:pt>
                <c:pt idx="9007" formatCode="General">
                  <c:v>-7.8391672089172196E-3</c:v>
                </c:pt>
                <c:pt idx="9008" formatCode="General">
                  <c:v>-7.8451285092261108E-3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396432"/>
        <c:axId val="626404048"/>
      </c:scatterChart>
      <c:valAx>
        <c:axId val="626396432"/>
        <c:scaling>
          <c:orientation val="minMax"/>
          <c:max val="500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4803624054525037"/>
              <c:y val="0.874464618170017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04048"/>
        <c:crossesAt val="-0.30000000000000004"/>
        <c:crossBetween val="midCat"/>
      </c:valAx>
      <c:valAx>
        <c:axId val="626404048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v</a:t>
                </a:r>
                <a:r>
                  <a:rPr lang="en-US" sz="1200" i="1" baseline="-250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z</a:t>
                </a: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 </a:t>
                </a:r>
                <a:r>
                  <a:rPr lang="ru-RU" sz="1200" i="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м/с</a:t>
                </a:r>
              </a:p>
            </c:rich>
          </c:tx>
          <c:layout>
            <c:manualLayout>
              <c:xMode val="edge"/>
              <c:yMode val="edge"/>
              <c:x val="7.7369245414427482E-2"/>
              <c:y val="1.3296895371809543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39643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  <c:userShapes r:id="rId4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76987075186390852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Pкн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'последействие P'!$B$1:$HBZ$1</c:f>
              <c:numCache>
                <c:formatCode>General</c:formatCode>
                <c:ptCount val="5485"/>
                <c:pt idx="0">
                  <c:v>0</c:v>
                </c:pt>
                <c:pt idx="1">
                  <c:v>1.36983863029828E-2</c:v>
                </c:pt>
                <c:pt idx="2">
                  <c:v>2.7396772605965701E-2</c:v>
                </c:pt>
                <c:pt idx="3">
                  <c:v>4.1095158908948499E-2</c:v>
                </c:pt>
                <c:pt idx="4">
                  <c:v>5.4793545211931402E-2</c:v>
                </c:pt>
                <c:pt idx="5">
                  <c:v>6.8491931514914201E-2</c:v>
                </c:pt>
                <c:pt idx="6">
                  <c:v>8.2190317817897096E-2</c:v>
                </c:pt>
                <c:pt idx="7">
                  <c:v>9.5888704120879895E-2</c:v>
                </c:pt>
                <c:pt idx="8">
                  <c:v>0.109587090423863</c:v>
                </c:pt>
                <c:pt idx="9">
                  <c:v>0.12328547672684601</c:v>
                </c:pt>
                <c:pt idx="10">
                  <c:v>0.13698386302982801</c:v>
                </c:pt>
                <c:pt idx="11">
                  <c:v>0.15068224933281099</c:v>
                </c:pt>
                <c:pt idx="12">
                  <c:v>0.164380635635794</c:v>
                </c:pt>
                <c:pt idx="13">
                  <c:v>0.178079021938777</c:v>
                </c:pt>
                <c:pt idx="14">
                  <c:v>0.19177740824176001</c:v>
                </c:pt>
                <c:pt idx="15">
                  <c:v>0.20547579454474299</c:v>
                </c:pt>
                <c:pt idx="16">
                  <c:v>0.219174180847726</c:v>
                </c:pt>
                <c:pt idx="17">
                  <c:v>0.232872567150708</c:v>
                </c:pt>
                <c:pt idx="18">
                  <c:v>0.24657095345369101</c:v>
                </c:pt>
                <c:pt idx="19">
                  <c:v>0.26026933975667399</c:v>
                </c:pt>
                <c:pt idx="20">
                  <c:v>0.27396772605965702</c:v>
                </c:pt>
                <c:pt idx="21">
                  <c:v>0.28766611236264</c:v>
                </c:pt>
                <c:pt idx="22">
                  <c:v>0.30136449866562298</c:v>
                </c:pt>
                <c:pt idx="23">
                  <c:v>0.31506288496860502</c:v>
                </c:pt>
                <c:pt idx="24">
                  <c:v>0.328761271271588</c:v>
                </c:pt>
                <c:pt idx="25">
                  <c:v>0.34245965757457097</c:v>
                </c:pt>
                <c:pt idx="26">
                  <c:v>0.35615804387755401</c:v>
                </c:pt>
                <c:pt idx="27">
                  <c:v>0.36985643018053699</c:v>
                </c:pt>
                <c:pt idx="28">
                  <c:v>0.38355481648352002</c:v>
                </c:pt>
                <c:pt idx="29">
                  <c:v>0.397253202786503</c:v>
                </c:pt>
                <c:pt idx="30">
                  <c:v>0.41095158908948498</c:v>
                </c:pt>
                <c:pt idx="31">
                  <c:v>0.42464997539246802</c:v>
                </c:pt>
                <c:pt idx="32">
                  <c:v>0.43834836169545099</c:v>
                </c:pt>
                <c:pt idx="33">
                  <c:v>0.45204674799843397</c:v>
                </c:pt>
                <c:pt idx="34">
                  <c:v>0.46574513430141701</c:v>
                </c:pt>
                <c:pt idx="35">
                  <c:v>0.47944352060439999</c:v>
                </c:pt>
                <c:pt idx="36">
                  <c:v>0.49314190690738202</c:v>
                </c:pt>
                <c:pt idx="37">
                  <c:v>0.50684029321036494</c:v>
                </c:pt>
                <c:pt idx="38">
                  <c:v>0.52053867951334798</c:v>
                </c:pt>
                <c:pt idx="39">
                  <c:v>0.53423706581633101</c:v>
                </c:pt>
                <c:pt idx="40">
                  <c:v>0.54793545211931405</c:v>
                </c:pt>
                <c:pt idx="41">
                  <c:v>0.56163383842229697</c:v>
                </c:pt>
                <c:pt idx="42">
                  <c:v>0.57533222472528001</c:v>
                </c:pt>
                <c:pt idx="43">
                  <c:v>0.58903061102826204</c:v>
                </c:pt>
                <c:pt idx="44">
                  <c:v>0.60272899733124496</c:v>
                </c:pt>
                <c:pt idx="45">
                  <c:v>0.616427383634228</c:v>
                </c:pt>
                <c:pt idx="46">
                  <c:v>0.63012576993721103</c:v>
                </c:pt>
                <c:pt idx="47">
                  <c:v>0.64382415624019396</c:v>
                </c:pt>
                <c:pt idx="48">
                  <c:v>0.65752254254317699</c:v>
                </c:pt>
                <c:pt idx="49">
                  <c:v>0.67122092884615903</c:v>
                </c:pt>
                <c:pt idx="50">
                  <c:v>0.68491931514914195</c:v>
                </c:pt>
                <c:pt idx="51">
                  <c:v>0.69861770145212498</c:v>
                </c:pt>
                <c:pt idx="52">
                  <c:v>0.71231608775510802</c:v>
                </c:pt>
                <c:pt idx="53">
                  <c:v>0.72601447405809105</c:v>
                </c:pt>
                <c:pt idx="54">
                  <c:v>0.73971286036107398</c:v>
                </c:pt>
                <c:pt idx="55">
                  <c:v>0.75341124666405701</c:v>
                </c:pt>
                <c:pt idx="56">
                  <c:v>0.76710963296703905</c:v>
                </c:pt>
                <c:pt idx="57">
                  <c:v>0.78080801927002197</c:v>
                </c:pt>
                <c:pt idx="58">
                  <c:v>0.794506405573005</c:v>
                </c:pt>
                <c:pt idx="59">
                  <c:v>0.80820479187598804</c:v>
                </c:pt>
                <c:pt idx="60">
                  <c:v>0.82190317817897096</c:v>
                </c:pt>
                <c:pt idx="61">
                  <c:v>0.835601564481954</c:v>
                </c:pt>
                <c:pt idx="62">
                  <c:v>0.84929995078493603</c:v>
                </c:pt>
                <c:pt idx="63">
                  <c:v>0.86299833708791895</c:v>
                </c:pt>
                <c:pt idx="64">
                  <c:v>0.87669672339090199</c:v>
                </c:pt>
                <c:pt idx="65">
                  <c:v>0.89039510969388502</c:v>
                </c:pt>
                <c:pt idx="66">
                  <c:v>0.90409349599686795</c:v>
                </c:pt>
                <c:pt idx="67">
                  <c:v>0.91779188229985098</c:v>
                </c:pt>
                <c:pt idx="68">
                  <c:v>0.93149026860283402</c:v>
                </c:pt>
                <c:pt idx="69">
                  <c:v>0.94518865490581605</c:v>
                </c:pt>
                <c:pt idx="70">
                  <c:v>0.95888704120879897</c:v>
                </c:pt>
                <c:pt idx="71">
                  <c:v>0.97258542751178201</c:v>
                </c:pt>
                <c:pt idx="72">
                  <c:v>0.98628381381476504</c:v>
                </c:pt>
                <c:pt idx="73">
                  <c:v>0.99998220011774797</c:v>
                </c:pt>
                <c:pt idx="74">
                  <c:v>1.0136805864207299</c:v>
                </c:pt>
                <c:pt idx="75">
                  <c:v>1.0273789727237099</c:v>
                </c:pt>
                <c:pt idx="76">
                  <c:v>1.0410773590267</c:v>
                </c:pt>
                <c:pt idx="77">
                  <c:v>1.05477574532968</c:v>
                </c:pt>
                <c:pt idx="78">
                  <c:v>1.06847413163266</c:v>
                </c:pt>
                <c:pt idx="79">
                  <c:v>1.0821725179356401</c:v>
                </c:pt>
                <c:pt idx="80">
                  <c:v>1.0958709042386301</c:v>
                </c:pt>
                <c:pt idx="81">
                  <c:v>1.1095692905416099</c:v>
                </c:pt>
                <c:pt idx="82">
                  <c:v>1.1232676768445899</c:v>
                </c:pt>
                <c:pt idx="83">
                  <c:v>1.13696606314758</c:v>
                </c:pt>
                <c:pt idx="84">
                  <c:v>1.15066444945056</c:v>
                </c:pt>
                <c:pt idx="85">
                  <c:v>1.16436283575354</c:v>
                </c:pt>
                <c:pt idx="86">
                  <c:v>1.1780612220565201</c:v>
                </c:pt>
                <c:pt idx="87">
                  <c:v>1.1917596083595099</c:v>
                </c:pt>
                <c:pt idx="88">
                  <c:v>1.2054579946624899</c:v>
                </c:pt>
                <c:pt idx="89">
                  <c:v>1.21915638096547</c:v>
                </c:pt>
                <c:pt idx="90">
                  <c:v>1.23285476726846</c:v>
                </c:pt>
                <c:pt idx="91">
                  <c:v>1.24655315357144</c:v>
                </c:pt>
                <c:pt idx="92">
                  <c:v>1.2602515398744201</c:v>
                </c:pt>
                <c:pt idx="93">
                  <c:v>1.2739499261774001</c:v>
                </c:pt>
                <c:pt idx="94">
                  <c:v>1.2876483124803899</c:v>
                </c:pt>
                <c:pt idx="95">
                  <c:v>1.3013466987833699</c:v>
                </c:pt>
                <c:pt idx="96">
                  <c:v>1.31504508508635</c:v>
                </c:pt>
                <c:pt idx="97">
                  <c:v>1.32874347138934</c:v>
                </c:pt>
                <c:pt idx="98">
                  <c:v>1.3424418576923201</c:v>
                </c:pt>
                <c:pt idx="99">
                  <c:v>1.3561402439953001</c:v>
                </c:pt>
                <c:pt idx="100">
                  <c:v>1.3698386302982799</c:v>
                </c:pt>
                <c:pt idx="101">
                  <c:v>1.3835370166012699</c:v>
                </c:pt>
                <c:pt idx="102">
                  <c:v>1.39723540290425</c:v>
                </c:pt>
                <c:pt idx="103">
                  <c:v>1.41093378920723</c:v>
                </c:pt>
                <c:pt idx="104">
                  <c:v>1.42463217551022</c:v>
                </c:pt>
                <c:pt idx="105">
                  <c:v>1.4383305618132001</c:v>
                </c:pt>
                <c:pt idx="106">
                  <c:v>1.4520289481161801</c:v>
                </c:pt>
                <c:pt idx="107">
                  <c:v>1.4657273344191599</c:v>
                </c:pt>
                <c:pt idx="108">
                  <c:v>1.47942572072215</c:v>
                </c:pt>
                <c:pt idx="109">
                  <c:v>1.49312410702513</c:v>
                </c:pt>
                <c:pt idx="110">
                  <c:v>1.50682249332811</c:v>
                </c:pt>
                <c:pt idx="111">
                  <c:v>1.5205208796311001</c:v>
                </c:pt>
                <c:pt idx="112">
                  <c:v>1.5342192659340801</c:v>
                </c:pt>
                <c:pt idx="113">
                  <c:v>1.5479176522370599</c:v>
                </c:pt>
                <c:pt idx="114">
                  <c:v>1.5616160385400399</c:v>
                </c:pt>
                <c:pt idx="115">
                  <c:v>1.57531442484303</c:v>
                </c:pt>
                <c:pt idx="116">
                  <c:v>1.58901281114601</c:v>
                </c:pt>
                <c:pt idx="117">
                  <c:v>1.60271119744899</c:v>
                </c:pt>
                <c:pt idx="118">
                  <c:v>1.6164095837519801</c:v>
                </c:pt>
                <c:pt idx="119">
                  <c:v>1.6301079700549601</c:v>
                </c:pt>
                <c:pt idx="120">
                  <c:v>1.6438063563579399</c:v>
                </c:pt>
                <c:pt idx="121">
                  <c:v>1.65750474266092</c:v>
                </c:pt>
                <c:pt idx="122">
                  <c:v>1.67120312896391</c:v>
                </c:pt>
                <c:pt idx="123">
                  <c:v>1.68490151526689</c:v>
                </c:pt>
                <c:pt idx="124">
                  <c:v>1.6985999015698701</c:v>
                </c:pt>
                <c:pt idx="125">
                  <c:v>1.7122982878728601</c:v>
                </c:pt>
                <c:pt idx="126">
                  <c:v>1.7259966741758399</c:v>
                </c:pt>
                <c:pt idx="127">
                  <c:v>1.7396950604788199</c:v>
                </c:pt>
                <c:pt idx="128">
                  <c:v>1.7533934467818</c:v>
                </c:pt>
                <c:pt idx="129">
                  <c:v>1.76709183308479</c:v>
                </c:pt>
                <c:pt idx="130">
                  <c:v>1.78079021938777</c:v>
                </c:pt>
                <c:pt idx="131">
                  <c:v>1.7944886056907501</c:v>
                </c:pt>
                <c:pt idx="132">
                  <c:v>1.8081869919937399</c:v>
                </c:pt>
                <c:pt idx="133">
                  <c:v>1.8218853782967199</c:v>
                </c:pt>
                <c:pt idx="134">
                  <c:v>1.8355837645997</c:v>
                </c:pt>
                <c:pt idx="135">
                  <c:v>1.84928215090268</c:v>
                </c:pt>
                <c:pt idx="136">
                  <c:v>1.86298053720567</c:v>
                </c:pt>
                <c:pt idx="137">
                  <c:v>1.8766789235086501</c:v>
                </c:pt>
                <c:pt idx="138">
                  <c:v>1.8903773098116301</c:v>
                </c:pt>
                <c:pt idx="139">
                  <c:v>1.9040756961146199</c:v>
                </c:pt>
                <c:pt idx="140">
                  <c:v>1.9177740824175999</c:v>
                </c:pt>
                <c:pt idx="141">
                  <c:v>1.93147246872058</c:v>
                </c:pt>
                <c:pt idx="142">
                  <c:v>1.94517085502356</c:v>
                </c:pt>
                <c:pt idx="143">
                  <c:v>1.95886924132655</c:v>
                </c:pt>
                <c:pt idx="144">
                  <c:v>1.9725676276295301</c:v>
                </c:pt>
                <c:pt idx="145">
                  <c:v>1.9862660139325099</c:v>
                </c:pt>
                <c:pt idx="146">
                  <c:v>1.9999644002354999</c:v>
                </c:pt>
                <c:pt idx="147">
                  <c:v>2.0136627865384802</c:v>
                </c:pt>
                <c:pt idx="148">
                  <c:v>2.0273611728414598</c:v>
                </c:pt>
                <c:pt idx="149">
                  <c:v>2.0410595591444398</c:v>
                </c:pt>
                <c:pt idx="150">
                  <c:v>2.0547579454474301</c:v>
                </c:pt>
                <c:pt idx="151">
                  <c:v>2.0684563317504101</c:v>
                </c:pt>
                <c:pt idx="152">
                  <c:v>2.0821547180533901</c:v>
                </c:pt>
                <c:pt idx="153">
                  <c:v>2.0958531043563799</c:v>
                </c:pt>
                <c:pt idx="154">
                  <c:v>2.10955149065936</c:v>
                </c:pt>
                <c:pt idx="155">
                  <c:v>2.12324987696234</c:v>
                </c:pt>
                <c:pt idx="156">
                  <c:v>2.1369482632653201</c:v>
                </c:pt>
                <c:pt idx="157">
                  <c:v>2.1506466495683099</c:v>
                </c:pt>
                <c:pt idx="158">
                  <c:v>2.1643450358712899</c:v>
                </c:pt>
                <c:pt idx="159">
                  <c:v>2.1780434221742699</c:v>
                </c:pt>
                <c:pt idx="160">
                  <c:v>2.1917418084772602</c:v>
                </c:pt>
                <c:pt idx="161">
                  <c:v>2.2054401947802398</c:v>
                </c:pt>
                <c:pt idx="162">
                  <c:v>2.2191385810832198</c:v>
                </c:pt>
                <c:pt idx="163">
                  <c:v>2.2328369673861999</c:v>
                </c:pt>
                <c:pt idx="164">
                  <c:v>2.2465353536891901</c:v>
                </c:pt>
                <c:pt idx="165">
                  <c:v>2.2602337399921701</c:v>
                </c:pt>
                <c:pt idx="166">
                  <c:v>2.2739321262951502</c:v>
                </c:pt>
                <c:pt idx="167">
                  <c:v>2.28763051259814</c:v>
                </c:pt>
                <c:pt idx="168">
                  <c:v>2.30132889890112</c:v>
                </c:pt>
                <c:pt idx="169">
                  <c:v>2.3150272852041001</c:v>
                </c:pt>
                <c:pt idx="170">
                  <c:v>2.3287256715070801</c:v>
                </c:pt>
                <c:pt idx="171">
                  <c:v>2.3424240578100699</c:v>
                </c:pt>
                <c:pt idx="172">
                  <c:v>2.3561224441130499</c:v>
                </c:pt>
                <c:pt idx="173">
                  <c:v>2.36982083041603</c:v>
                </c:pt>
                <c:pt idx="174">
                  <c:v>2.3835192167190198</c:v>
                </c:pt>
                <c:pt idx="175">
                  <c:v>2.3972176030219998</c:v>
                </c:pt>
                <c:pt idx="176">
                  <c:v>2.4109159893249799</c:v>
                </c:pt>
                <c:pt idx="177">
                  <c:v>2.4246143756279599</c:v>
                </c:pt>
                <c:pt idx="178">
                  <c:v>2.4383127619309501</c:v>
                </c:pt>
                <c:pt idx="179">
                  <c:v>2.4520111482339302</c:v>
                </c:pt>
                <c:pt idx="180">
                  <c:v>2.4657095345369102</c:v>
                </c:pt>
                <c:pt idx="181">
                  <c:v>2.4794079208399</c:v>
                </c:pt>
                <c:pt idx="182">
                  <c:v>2.4931063071428801</c:v>
                </c:pt>
                <c:pt idx="183">
                  <c:v>2.5068046934458601</c:v>
                </c:pt>
                <c:pt idx="184">
                  <c:v>2.5205030797488401</c:v>
                </c:pt>
                <c:pt idx="185">
                  <c:v>2.5342014660518299</c:v>
                </c:pt>
                <c:pt idx="186">
                  <c:v>2.54789985235481</c:v>
                </c:pt>
                <c:pt idx="187">
                  <c:v>2.56159823865779</c:v>
                </c:pt>
                <c:pt idx="188">
                  <c:v>2.5752966249607701</c:v>
                </c:pt>
                <c:pt idx="189">
                  <c:v>2.5889950112637599</c:v>
                </c:pt>
                <c:pt idx="190">
                  <c:v>2.6026933975667399</c:v>
                </c:pt>
                <c:pt idx="191">
                  <c:v>2.6163917838697199</c:v>
                </c:pt>
                <c:pt idx="192">
                  <c:v>2.6300901701727102</c:v>
                </c:pt>
                <c:pt idx="193">
                  <c:v>2.6437885564756902</c:v>
                </c:pt>
                <c:pt idx="194">
                  <c:v>2.6574869427786698</c:v>
                </c:pt>
                <c:pt idx="195">
                  <c:v>2.6711853290816601</c:v>
                </c:pt>
                <c:pt idx="196">
                  <c:v>2.6848837153846401</c:v>
                </c:pt>
                <c:pt idx="197">
                  <c:v>2.6985821016876201</c:v>
                </c:pt>
                <c:pt idx="198">
                  <c:v>2.7122804879906002</c:v>
                </c:pt>
                <c:pt idx="199">
                  <c:v>2.72597887429359</c:v>
                </c:pt>
                <c:pt idx="200">
                  <c:v>2.73967726059657</c:v>
                </c:pt>
                <c:pt idx="201">
                  <c:v>2.7533756468995501</c:v>
                </c:pt>
                <c:pt idx="202">
                  <c:v>2.7670740332025399</c:v>
                </c:pt>
                <c:pt idx="203">
                  <c:v>2.7807724195055199</c:v>
                </c:pt>
                <c:pt idx="204">
                  <c:v>2.7944708058084999</c:v>
                </c:pt>
                <c:pt idx="205">
                  <c:v>2.80816919211148</c:v>
                </c:pt>
                <c:pt idx="206">
                  <c:v>2.8218675784144698</c:v>
                </c:pt>
                <c:pt idx="207">
                  <c:v>2.8355659647174498</c:v>
                </c:pt>
                <c:pt idx="208">
                  <c:v>2.8492643510204299</c:v>
                </c:pt>
                <c:pt idx="209">
                  <c:v>2.8629627373234099</c:v>
                </c:pt>
                <c:pt idx="210">
                  <c:v>2.8766611236264001</c:v>
                </c:pt>
                <c:pt idx="211">
                  <c:v>2.8903595099293802</c:v>
                </c:pt>
                <c:pt idx="212">
                  <c:v>2.9040578962323602</c:v>
                </c:pt>
                <c:pt idx="213">
                  <c:v>2.91775628253535</c:v>
                </c:pt>
                <c:pt idx="214">
                  <c:v>2.9314546688383301</c:v>
                </c:pt>
                <c:pt idx="215">
                  <c:v>2.9451530551413101</c:v>
                </c:pt>
                <c:pt idx="216">
                  <c:v>2.9588514414442901</c:v>
                </c:pt>
                <c:pt idx="217">
                  <c:v>2.9725498277472799</c:v>
                </c:pt>
                <c:pt idx="218">
                  <c:v>2.98624821405026</c:v>
                </c:pt>
                <c:pt idx="219">
                  <c:v>2.99994660035324</c:v>
                </c:pt>
                <c:pt idx="220">
                  <c:v>3.0136449866562298</c:v>
                </c:pt>
                <c:pt idx="221">
                  <c:v>3.0273433729592099</c:v>
                </c:pt>
                <c:pt idx="222">
                  <c:v>3.0410417592621899</c:v>
                </c:pt>
                <c:pt idx="223">
                  <c:v>3.0547401455651699</c:v>
                </c:pt>
                <c:pt idx="224">
                  <c:v>3.0684385318681602</c:v>
                </c:pt>
                <c:pt idx="225">
                  <c:v>3.0821369181711402</c:v>
                </c:pt>
                <c:pt idx="226">
                  <c:v>3.0958353044741198</c:v>
                </c:pt>
                <c:pt idx="227">
                  <c:v>3.1095336907771101</c:v>
                </c:pt>
                <c:pt idx="228">
                  <c:v>3.1232320770800901</c:v>
                </c:pt>
                <c:pt idx="229">
                  <c:v>3.1369304633830701</c:v>
                </c:pt>
                <c:pt idx="230">
                  <c:v>3.1506288496860502</c:v>
                </c:pt>
                <c:pt idx="231">
                  <c:v>3.16432723598904</c:v>
                </c:pt>
                <c:pt idx="232">
                  <c:v>3.17802562229202</c:v>
                </c:pt>
                <c:pt idx="233">
                  <c:v>3.1917240085950001</c:v>
                </c:pt>
                <c:pt idx="234">
                  <c:v>3.2054223948979899</c:v>
                </c:pt>
                <c:pt idx="235">
                  <c:v>3.2191207812009699</c:v>
                </c:pt>
                <c:pt idx="236">
                  <c:v>3.2328191675039499</c:v>
                </c:pt>
                <c:pt idx="237">
                  <c:v>3.24651755380693</c:v>
                </c:pt>
                <c:pt idx="238">
                  <c:v>3.2602159401099202</c:v>
                </c:pt>
                <c:pt idx="239">
                  <c:v>3.2739143264128998</c:v>
                </c:pt>
                <c:pt idx="240">
                  <c:v>3.2876127127158798</c:v>
                </c:pt>
                <c:pt idx="241">
                  <c:v>3.3013110990188701</c:v>
                </c:pt>
                <c:pt idx="242">
                  <c:v>3.3150094853218501</c:v>
                </c:pt>
                <c:pt idx="243">
                  <c:v>3.3287078716248302</c:v>
                </c:pt>
                <c:pt idx="244">
                  <c:v>3.3424062579278102</c:v>
                </c:pt>
                <c:pt idx="245">
                  <c:v>3.3561046442308</c:v>
                </c:pt>
                <c:pt idx="246">
                  <c:v>3.3698030305337801</c:v>
                </c:pt>
                <c:pt idx="247">
                  <c:v>3.3835014168367601</c:v>
                </c:pt>
                <c:pt idx="248">
                  <c:v>3.3971998031397499</c:v>
                </c:pt>
                <c:pt idx="249">
                  <c:v>3.4108981894427299</c:v>
                </c:pt>
                <c:pt idx="250">
                  <c:v>3.42459657574571</c:v>
                </c:pt>
                <c:pt idx="251">
                  <c:v>3.43829496204869</c:v>
                </c:pt>
                <c:pt idx="252">
                  <c:v>3.4519933483516798</c:v>
                </c:pt>
                <c:pt idx="253">
                  <c:v>3.4656917346546599</c:v>
                </c:pt>
                <c:pt idx="254">
                  <c:v>3.4793901209576399</c:v>
                </c:pt>
                <c:pt idx="255">
                  <c:v>3.4930885072606301</c:v>
                </c:pt>
                <c:pt idx="256">
                  <c:v>3.5067868935636102</c:v>
                </c:pt>
                <c:pt idx="257">
                  <c:v>3.5204852798665902</c:v>
                </c:pt>
                <c:pt idx="258">
                  <c:v>3.5341836661695698</c:v>
                </c:pt>
                <c:pt idx="259">
                  <c:v>3.5478820524725601</c:v>
                </c:pt>
                <c:pt idx="260">
                  <c:v>3.5615804387755401</c:v>
                </c:pt>
                <c:pt idx="261">
                  <c:v>3.5752788250785201</c:v>
                </c:pt>
                <c:pt idx="262">
                  <c:v>3.5889772113815099</c:v>
                </c:pt>
                <c:pt idx="263">
                  <c:v>3.60267559768449</c:v>
                </c:pt>
                <c:pt idx="264">
                  <c:v>3.61637398398747</c:v>
                </c:pt>
                <c:pt idx="265">
                  <c:v>3.63007237029045</c:v>
                </c:pt>
                <c:pt idx="266">
                  <c:v>3.6437707565934399</c:v>
                </c:pt>
                <c:pt idx="267">
                  <c:v>3.6574691428964199</c:v>
                </c:pt>
                <c:pt idx="268">
                  <c:v>3.6711675291993999</c:v>
                </c:pt>
                <c:pt idx="269">
                  <c:v>3.6848659155023902</c:v>
                </c:pt>
                <c:pt idx="270">
                  <c:v>3.6985643018053702</c:v>
                </c:pt>
                <c:pt idx="271">
                  <c:v>3.7122626881083498</c:v>
                </c:pt>
                <c:pt idx="272">
                  <c:v>3.7259610744113298</c:v>
                </c:pt>
                <c:pt idx="273">
                  <c:v>3.7396594607143201</c:v>
                </c:pt>
                <c:pt idx="274">
                  <c:v>3.7533578470173001</c:v>
                </c:pt>
                <c:pt idx="275">
                  <c:v>3.7670562333202802</c:v>
                </c:pt>
                <c:pt idx="276">
                  <c:v>3.78075461962327</c:v>
                </c:pt>
                <c:pt idx="277">
                  <c:v>3.79445300592625</c:v>
                </c:pt>
                <c:pt idx="278">
                  <c:v>3.80815139222923</c:v>
                </c:pt>
                <c:pt idx="279">
                  <c:v>3.8218497785322101</c:v>
                </c:pt>
                <c:pt idx="280">
                  <c:v>3.8355481648351999</c:v>
                </c:pt>
                <c:pt idx="281">
                  <c:v>3.8492465511381799</c:v>
                </c:pt>
                <c:pt idx="282">
                  <c:v>3.86294493744116</c:v>
                </c:pt>
                <c:pt idx="283">
                  <c:v>3.8766433237441502</c:v>
                </c:pt>
                <c:pt idx="284">
                  <c:v>3.8903417100471298</c:v>
                </c:pt>
                <c:pt idx="285">
                  <c:v>3.9040400963501098</c:v>
                </c:pt>
                <c:pt idx="286">
                  <c:v>3.9177384826530899</c:v>
                </c:pt>
                <c:pt idx="287">
                  <c:v>3.9314368689560801</c:v>
                </c:pt>
                <c:pt idx="288">
                  <c:v>3.9451352552590602</c:v>
                </c:pt>
                <c:pt idx="289">
                  <c:v>3.9588336415620402</c:v>
                </c:pt>
                <c:pt idx="290">
                  <c:v>3.97253202786503</c:v>
                </c:pt>
                <c:pt idx="291">
                  <c:v>3.98623041416801</c:v>
                </c:pt>
                <c:pt idx="292">
                  <c:v>3.9999288004709901</c:v>
                </c:pt>
                <c:pt idx="293">
                  <c:v>4.0136271867739701</c:v>
                </c:pt>
                <c:pt idx="294">
                  <c:v>4.0273255730769604</c:v>
                </c:pt>
                <c:pt idx="295">
                  <c:v>4.04102395937994</c:v>
                </c:pt>
                <c:pt idx="296">
                  <c:v>4.0547223456829196</c:v>
                </c:pt>
                <c:pt idx="297">
                  <c:v>4.0684207319859098</c:v>
                </c:pt>
                <c:pt idx="298">
                  <c:v>4.0821191182888903</c:v>
                </c:pt>
                <c:pt idx="299">
                  <c:v>4.0958175045918699</c:v>
                </c:pt>
                <c:pt idx="300">
                  <c:v>4.1095158908948504</c:v>
                </c:pt>
                <c:pt idx="301">
                  <c:v>4.1232142771978397</c:v>
                </c:pt>
                <c:pt idx="302">
                  <c:v>4.1369126635008202</c:v>
                </c:pt>
                <c:pt idx="303">
                  <c:v>4.1506110498037998</c:v>
                </c:pt>
                <c:pt idx="304">
                  <c:v>4.1643094361067803</c:v>
                </c:pt>
                <c:pt idx="305">
                  <c:v>4.1780078224097696</c:v>
                </c:pt>
                <c:pt idx="306">
                  <c:v>4.1917062087127501</c:v>
                </c:pt>
                <c:pt idx="307">
                  <c:v>4.2054045950157297</c:v>
                </c:pt>
                <c:pt idx="308">
                  <c:v>4.21910298131872</c:v>
                </c:pt>
                <c:pt idx="309">
                  <c:v>4.2328013676216996</c:v>
                </c:pt>
                <c:pt idx="310">
                  <c:v>4.24649975392468</c:v>
                </c:pt>
                <c:pt idx="311">
                  <c:v>4.2601981402276703</c:v>
                </c:pt>
                <c:pt idx="312">
                  <c:v>4.2738965265306499</c:v>
                </c:pt>
                <c:pt idx="313">
                  <c:v>4.2875949128336304</c:v>
                </c:pt>
                <c:pt idx="314">
                  <c:v>4.30129329913661</c:v>
                </c:pt>
                <c:pt idx="315">
                  <c:v>4.3149916854396002</c:v>
                </c:pt>
                <c:pt idx="316">
                  <c:v>4.3286900717425798</c:v>
                </c:pt>
                <c:pt idx="317">
                  <c:v>4.3423884580455603</c:v>
                </c:pt>
                <c:pt idx="318">
                  <c:v>4.3560868443485496</c:v>
                </c:pt>
                <c:pt idx="319">
                  <c:v>4.3697852306515301</c:v>
                </c:pt>
                <c:pt idx="320">
                  <c:v>4.3834836169545097</c:v>
                </c:pt>
                <c:pt idx="321">
                  <c:v>4.3971820032574902</c:v>
                </c:pt>
                <c:pt idx="322">
                  <c:v>4.4108803895604796</c:v>
                </c:pt>
                <c:pt idx="323">
                  <c:v>4.42457877586346</c:v>
                </c:pt>
                <c:pt idx="324">
                  <c:v>4.4382771621664396</c:v>
                </c:pt>
                <c:pt idx="325">
                  <c:v>4.4519755484694201</c:v>
                </c:pt>
                <c:pt idx="326">
                  <c:v>4.4656739347724104</c:v>
                </c:pt>
                <c:pt idx="327">
                  <c:v>4.47937232107539</c:v>
                </c:pt>
                <c:pt idx="328">
                  <c:v>4.4930707073783704</c:v>
                </c:pt>
                <c:pt idx="329">
                  <c:v>4.5067690936813598</c:v>
                </c:pt>
                <c:pt idx="330">
                  <c:v>4.5204674799843403</c:v>
                </c:pt>
                <c:pt idx="331">
                  <c:v>4.5341658662873199</c:v>
                </c:pt>
                <c:pt idx="332">
                  <c:v>4.5478642525903004</c:v>
                </c:pt>
                <c:pt idx="333">
                  <c:v>4.5615626388932897</c:v>
                </c:pt>
                <c:pt idx="334">
                  <c:v>4.5752610251962702</c:v>
                </c:pt>
                <c:pt idx="335">
                  <c:v>4.5889594114992498</c:v>
                </c:pt>
                <c:pt idx="336">
                  <c:v>4.60265779780224</c:v>
                </c:pt>
                <c:pt idx="337">
                  <c:v>4.6163561841052196</c:v>
                </c:pt>
                <c:pt idx="338">
                  <c:v>4.6300545704082001</c:v>
                </c:pt>
                <c:pt idx="339">
                  <c:v>4.6437529567111904</c:v>
                </c:pt>
                <c:pt idx="340">
                  <c:v>4.65745134301417</c:v>
                </c:pt>
                <c:pt idx="341">
                  <c:v>4.6711497293171496</c:v>
                </c:pt>
                <c:pt idx="342">
                  <c:v>4.68484811562013</c:v>
                </c:pt>
                <c:pt idx="343">
                  <c:v>4.6985465019231203</c:v>
                </c:pt>
                <c:pt idx="344">
                  <c:v>4.7122448882260999</c:v>
                </c:pt>
                <c:pt idx="345">
                  <c:v>4.7259432745290804</c:v>
                </c:pt>
                <c:pt idx="346">
                  <c:v>4.73964166083206</c:v>
                </c:pt>
                <c:pt idx="347">
                  <c:v>4.7533400471350502</c:v>
                </c:pt>
                <c:pt idx="348">
                  <c:v>4.7670384334380298</c:v>
                </c:pt>
                <c:pt idx="349">
                  <c:v>4.7807368197410103</c:v>
                </c:pt>
                <c:pt idx="350">
                  <c:v>4.7944352060439996</c:v>
                </c:pt>
                <c:pt idx="351">
                  <c:v>4.8081335923469801</c:v>
                </c:pt>
                <c:pt idx="352">
                  <c:v>4.8218319786499597</c:v>
                </c:pt>
                <c:pt idx="353">
                  <c:v>4.8355303649529402</c:v>
                </c:pt>
                <c:pt idx="354">
                  <c:v>4.8492287512559296</c:v>
                </c:pt>
                <c:pt idx="355">
                  <c:v>4.86292713755891</c:v>
                </c:pt>
                <c:pt idx="356">
                  <c:v>4.8766255238618896</c:v>
                </c:pt>
                <c:pt idx="357">
                  <c:v>4.8903239101648799</c:v>
                </c:pt>
                <c:pt idx="358">
                  <c:v>4.9040222964678604</c:v>
                </c:pt>
                <c:pt idx="359">
                  <c:v>4.91772068277084</c:v>
                </c:pt>
                <c:pt idx="360">
                  <c:v>4.9314190690738204</c:v>
                </c:pt>
                <c:pt idx="361">
                  <c:v>4.9451174553768098</c:v>
                </c:pt>
                <c:pt idx="362">
                  <c:v>4.9588158416797903</c:v>
                </c:pt>
                <c:pt idx="363">
                  <c:v>4.9725142279827699</c:v>
                </c:pt>
                <c:pt idx="364">
                  <c:v>4.9862126142857601</c:v>
                </c:pt>
                <c:pt idx="365">
                  <c:v>4.9999110005887397</c:v>
                </c:pt>
                <c:pt idx="366">
                  <c:v>5.0136093868917202</c:v>
                </c:pt>
                <c:pt idx="367">
                  <c:v>5.0273077731946998</c:v>
                </c:pt>
                <c:pt idx="368">
                  <c:v>5.04100615949769</c:v>
                </c:pt>
                <c:pt idx="369">
                  <c:v>5.0547045458006696</c:v>
                </c:pt>
                <c:pt idx="370">
                  <c:v>5.0684029321036501</c:v>
                </c:pt>
                <c:pt idx="371">
                  <c:v>5.0821013184066404</c:v>
                </c:pt>
                <c:pt idx="372">
                  <c:v>5.09579970470962</c:v>
                </c:pt>
                <c:pt idx="373">
                  <c:v>5.1094980910126004</c:v>
                </c:pt>
                <c:pt idx="374">
                  <c:v>5.12319647731558</c:v>
                </c:pt>
                <c:pt idx="375">
                  <c:v>5.1368948636185703</c:v>
                </c:pt>
                <c:pt idx="376">
                  <c:v>5.1505932499215499</c:v>
                </c:pt>
                <c:pt idx="377">
                  <c:v>5.1642916362245304</c:v>
                </c:pt>
                <c:pt idx="378">
                  <c:v>5.1779900225275197</c:v>
                </c:pt>
                <c:pt idx="379">
                  <c:v>5.1916884088305002</c:v>
                </c:pt>
                <c:pt idx="380">
                  <c:v>5.2053867951334798</c:v>
                </c:pt>
                <c:pt idx="381">
                  <c:v>5.2190851814364603</c:v>
                </c:pt>
                <c:pt idx="382">
                  <c:v>5.2327835677394496</c:v>
                </c:pt>
                <c:pt idx="383">
                  <c:v>5.2464819540424301</c:v>
                </c:pt>
                <c:pt idx="384">
                  <c:v>5.2601803403454097</c:v>
                </c:pt>
                <c:pt idx="385">
                  <c:v>5.2738787266484</c:v>
                </c:pt>
                <c:pt idx="386">
                  <c:v>5.2875771129513804</c:v>
                </c:pt>
                <c:pt idx="387">
                  <c:v>5.30127549925436</c:v>
                </c:pt>
                <c:pt idx="388">
                  <c:v>5.3149738855573396</c:v>
                </c:pt>
                <c:pt idx="389">
                  <c:v>5.3286722718603299</c:v>
                </c:pt>
                <c:pt idx="390">
                  <c:v>5.3423706581633104</c:v>
                </c:pt>
                <c:pt idx="391">
                  <c:v>5.35606904446629</c:v>
                </c:pt>
                <c:pt idx="392">
                  <c:v>5.3697674307692802</c:v>
                </c:pt>
                <c:pt idx="393">
                  <c:v>5.3834658170722598</c:v>
                </c:pt>
                <c:pt idx="394">
                  <c:v>5.3971642033752403</c:v>
                </c:pt>
                <c:pt idx="395">
                  <c:v>5.4108625896782199</c:v>
                </c:pt>
                <c:pt idx="396">
                  <c:v>5.4245609759812101</c:v>
                </c:pt>
                <c:pt idx="397">
                  <c:v>5.4382593622841897</c:v>
                </c:pt>
                <c:pt idx="398">
                  <c:v>5.4519577485871702</c:v>
                </c:pt>
                <c:pt idx="399">
                  <c:v>5.4656561348901596</c:v>
                </c:pt>
                <c:pt idx="400">
                  <c:v>5.47935452119314</c:v>
                </c:pt>
                <c:pt idx="401">
                  <c:v>5.4930529074961196</c:v>
                </c:pt>
                <c:pt idx="402">
                  <c:v>5.5067512937991001</c:v>
                </c:pt>
                <c:pt idx="403">
                  <c:v>5.5204496801020904</c:v>
                </c:pt>
                <c:pt idx="404">
                  <c:v>5.53414806640507</c:v>
                </c:pt>
                <c:pt idx="405">
                  <c:v>5.5478464527080504</c:v>
                </c:pt>
                <c:pt idx="406">
                  <c:v>5.5615448390110398</c:v>
                </c:pt>
                <c:pt idx="407">
                  <c:v>5.5752432253140203</c:v>
                </c:pt>
                <c:pt idx="408">
                  <c:v>5.5889416116169999</c:v>
                </c:pt>
                <c:pt idx="409">
                  <c:v>5.6026399979199804</c:v>
                </c:pt>
                <c:pt idx="410">
                  <c:v>5.6163383842229697</c:v>
                </c:pt>
                <c:pt idx="411">
                  <c:v>5.6300367705259502</c:v>
                </c:pt>
                <c:pt idx="412">
                  <c:v>5.6437351568289298</c:v>
                </c:pt>
                <c:pt idx="413">
                  <c:v>5.65743354313192</c:v>
                </c:pt>
                <c:pt idx="414">
                  <c:v>5.6711319294348996</c:v>
                </c:pt>
                <c:pt idx="415">
                  <c:v>5.6848303157378801</c:v>
                </c:pt>
                <c:pt idx="416">
                  <c:v>5.6985287020408597</c:v>
                </c:pt>
                <c:pt idx="417">
                  <c:v>5.71222708834385</c:v>
                </c:pt>
                <c:pt idx="418">
                  <c:v>5.7259254746468304</c:v>
                </c:pt>
                <c:pt idx="419">
                  <c:v>5.73962386094981</c:v>
                </c:pt>
                <c:pt idx="420">
                  <c:v>5.7533222472528003</c:v>
                </c:pt>
                <c:pt idx="421">
                  <c:v>5.7670206335557799</c:v>
                </c:pt>
                <c:pt idx="422">
                  <c:v>5.7807190198587604</c:v>
                </c:pt>
                <c:pt idx="423">
                  <c:v>5.7944174061617399</c:v>
                </c:pt>
                <c:pt idx="424">
                  <c:v>5.8081157924647302</c:v>
                </c:pt>
                <c:pt idx="425">
                  <c:v>5.8218141787677098</c:v>
                </c:pt>
                <c:pt idx="426">
                  <c:v>5.8355125650706903</c:v>
                </c:pt>
                <c:pt idx="427">
                  <c:v>5.8492109513736796</c:v>
                </c:pt>
                <c:pt idx="428">
                  <c:v>5.8629093376766601</c:v>
                </c:pt>
                <c:pt idx="429">
                  <c:v>5.8766077239796397</c:v>
                </c:pt>
                <c:pt idx="430">
                  <c:v>5.8903061102826202</c:v>
                </c:pt>
                <c:pt idx="431">
                  <c:v>5.9040044965856104</c:v>
                </c:pt>
                <c:pt idx="432">
                  <c:v>5.91770288288859</c:v>
                </c:pt>
                <c:pt idx="433">
                  <c:v>5.9314012691915696</c:v>
                </c:pt>
                <c:pt idx="434">
                  <c:v>5.9450996554945599</c:v>
                </c:pt>
                <c:pt idx="435">
                  <c:v>5.9587980417975404</c:v>
                </c:pt>
                <c:pt idx="436">
                  <c:v>5.9724964281005199</c:v>
                </c:pt>
                <c:pt idx="437">
                  <c:v>5.9861948144035004</c:v>
                </c:pt>
                <c:pt idx="438">
                  <c:v>5.9998932007064898</c:v>
                </c:pt>
                <c:pt idx="439">
                  <c:v>6.0135915870094703</c:v>
                </c:pt>
                <c:pt idx="440">
                  <c:v>6.0272899733124499</c:v>
                </c:pt>
                <c:pt idx="441">
                  <c:v>6.0409883596154401</c:v>
                </c:pt>
                <c:pt idx="442">
                  <c:v>6.0546867459184197</c:v>
                </c:pt>
                <c:pt idx="443">
                  <c:v>6.0683851322214002</c:v>
                </c:pt>
                <c:pt idx="444">
                  <c:v>6.0820835185243798</c:v>
                </c:pt>
                <c:pt idx="445">
                  <c:v>6.09578190482737</c:v>
                </c:pt>
                <c:pt idx="446">
                  <c:v>6.1094802911303496</c:v>
                </c:pt>
                <c:pt idx="447">
                  <c:v>6.1231786774333301</c:v>
                </c:pt>
                <c:pt idx="448">
                  <c:v>6.1368770637363204</c:v>
                </c:pt>
                <c:pt idx="449">
                  <c:v>6.1505754500393</c:v>
                </c:pt>
                <c:pt idx="450">
                  <c:v>6.1642738363422804</c:v>
                </c:pt>
                <c:pt idx="451">
                  <c:v>6.17797222264526</c:v>
                </c:pt>
                <c:pt idx="452">
                  <c:v>6.1916706089482503</c:v>
                </c:pt>
                <c:pt idx="453">
                  <c:v>6.2053689952512299</c:v>
                </c:pt>
                <c:pt idx="454">
                  <c:v>6.2190673815542103</c:v>
                </c:pt>
                <c:pt idx="455">
                  <c:v>6.2327657678571997</c:v>
                </c:pt>
                <c:pt idx="456">
                  <c:v>6.2464641541601802</c:v>
                </c:pt>
                <c:pt idx="457">
                  <c:v>6.2601625404631598</c:v>
                </c:pt>
                <c:pt idx="458">
                  <c:v>6.2738609267661403</c:v>
                </c:pt>
                <c:pt idx="459">
                  <c:v>6.2875593130691296</c:v>
                </c:pt>
                <c:pt idx="460">
                  <c:v>6.3012576993721101</c:v>
                </c:pt>
                <c:pt idx="461">
                  <c:v>6.3149560856750897</c:v>
                </c:pt>
                <c:pt idx="462">
                  <c:v>6.3286544719780702</c:v>
                </c:pt>
                <c:pt idx="463">
                  <c:v>6.3423528582810604</c:v>
                </c:pt>
                <c:pt idx="464">
                  <c:v>6.35605124458404</c:v>
                </c:pt>
                <c:pt idx="465">
                  <c:v>6.3697496308870196</c:v>
                </c:pt>
                <c:pt idx="466">
                  <c:v>6.3834480171900099</c:v>
                </c:pt>
                <c:pt idx="467">
                  <c:v>6.3971464034929904</c:v>
                </c:pt>
                <c:pt idx="468">
                  <c:v>6.4108447897959699</c:v>
                </c:pt>
                <c:pt idx="469">
                  <c:v>6.4245431760989504</c:v>
                </c:pt>
                <c:pt idx="470">
                  <c:v>6.4382415624019398</c:v>
                </c:pt>
                <c:pt idx="471">
                  <c:v>6.4519399487049203</c:v>
                </c:pt>
                <c:pt idx="472">
                  <c:v>6.4656383350078999</c:v>
                </c:pt>
                <c:pt idx="473">
                  <c:v>6.4793367213108901</c:v>
                </c:pt>
                <c:pt idx="474">
                  <c:v>6.4930351076138697</c:v>
                </c:pt>
                <c:pt idx="475">
                  <c:v>6.5067334939168502</c:v>
                </c:pt>
                <c:pt idx="476">
                  <c:v>6.5204318802198404</c:v>
                </c:pt>
                <c:pt idx="477">
                  <c:v>6.53413026652282</c:v>
                </c:pt>
                <c:pt idx="478">
                  <c:v>6.5478286528257996</c:v>
                </c:pt>
                <c:pt idx="479">
                  <c:v>6.5615270391287801</c:v>
                </c:pt>
                <c:pt idx="480">
                  <c:v>6.5752254254317704</c:v>
                </c:pt>
                <c:pt idx="481">
                  <c:v>6.5889238117347499</c:v>
                </c:pt>
                <c:pt idx="482">
                  <c:v>6.6026221980377304</c:v>
                </c:pt>
                <c:pt idx="483">
                  <c:v>6.61632058434071</c:v>
                </c:pt>
                <c:pt idx="484">
                  <c:v>6.6300189706437003</c:v>
                </c:pt>
                <c:pt idx="485">
                  <c:v>6.6437173569466799</c:v>
                </c:pt>
                <c:pt idx="486">
                  <c:v>6.6574157432496603</c:v>
                </c:pt>
                <c:pt idx="487">
                  <c:v>6.6711141295526497</c:v>
                </c:pt>
                <c:pt idx="488">
                  <c:v>6.6848125158556302</c:v>
                </c:pt>
                <c:pt idx="489">
                  <c:v>6.6985109021586098</c:v>
                </c:pt>
                <c:pt idx="490">
                  <c:v>6.7122092884615903</c:v>
                </c:pt>
                <c:pt idx="491">
                  <c:v>6.7259076747645796</c:v>
                </c:pt>
                <c:pt idx="492">
                  <c:v>6.7396060610675601</c:v>
                </c:pt>
                <c:pt idx="493">
                  <c:v>6.7533044473705397</c:v>
                </c:pt>
                <c:pt idx="494">
                  <c:v>6.7670028336735299</c:v>
                </c:pt>
                <c:pt idx="495">
                  <c:v>6.7807012199765104</c:v>
                </c:pt>
                <c:pt idx="496">
                  <c:v>6.79439960627949</c:v>
                </c:pt>
                <c:pt idx="497">
                  <c:v>6.8080979925824696</c:v>
                </c:pt>
                <c:pt idx="498">
                  <c:v>6.8217963788854599</c:v>
                </c:pt>
                <c:pt idx="499">
                  <c:v>6.8354947651884403</c:v>
                </c:pt>
                <c:pt idx="500">
                  <c:v>6.8491931514914199</c:v>
                </c:pt>
                <c:pt idx="501">
                  <c:v>6.8628915377944102</c:v>
                </c:pt>
                <c:pt idx="502">
                  <c:v>6.8765899240973898</c:v>
                </c:pt>
                <c:pt idx="503">
                  <c:v>6.8902883104003703</c:v>
                </c:pt>
                <c:pt idx="504">
                  <c:v>6.9039866967033499</c:v>
                </c:pt>
                <c:pt idx="505">
                  <c:v>6.9176850830063401</c:v>
                </c:pt>
                <c:pt idx="506">
                  <c:v>6.9313834693093197</c:v>
                </c:pt>
                <c:pt idx="507">
                  <c:v>6.9450818556123002</c:v>
                </c:pt>
                <c:pt idx="508">
                  <c:v>6.9587802419152904</c:v>
                </c:pt>
                <c:pt idx="509">
                  <c:v>6.97247862821827</c:v>
                </c:pt>
                <c:pt idx="510">
                  <c:v>6.9861770145212496</c:v>
                </c:pt>
                <c:pt idx="511">
                  <c:v>6.9998754008242301</c:v>
                </c:pt>
                <c:pt idx="512">
                  <c:v>7.0135737871272203</c:v>
                </c:pt>
                <c:pt idx="513">
                  <c:v>7.0272721734301999</c:v>
                </c:pt>
                <c:pt idx="514">
                  <c:v>7.0409705597331804</c:v>
                </c:pt>
                <c:pt idx="515">
                  <c:v>7.0546689460361698</c:v>
                </c:pt>
                <c:pt idx="516">
                  <c:v>7.0683673323391503</c:v>
                </c:pt>
                <c:pt idx="517">
                  <c:v>7.0820657186421299</c:v>
                </c:pt>
                <c:pt idx="518">
                  <c:v>7.0957641049451103</c:v>
                </c:pt>
                <c:pt idx="519">
                  <c:v>7.1094624912480997</c:v>
                </c:pt>
                <c:pt idx="520">
                  <c:v>7.1231608775510802</c:v>
                </c:pt>
                <c:pt idx="521">
                  <c:v>7.1368592638540598</c:v>
                </c:pt>
                <c:pt idx="522">
                  <c:v>7.15055765015705</c:v>
                </c:pt>
                <c:pt idx="523">
                  <c:v>7.1642560364600296</c:v>
                </c:pt>
                <c:pt idx="524">
                  <c:v>7.1779544227630101</c:v>
                </c:pt>
                <c:pt idx="525">
                  <c:v>7.1916528090659897</c:v>
                </c:pt>
                <c:pt idx="526">
                  <c:v>7.2053511953689799</c:v>
                </c:pt>
                <c:pt idx="527">
                  <c:v>7.2190495816719604</c:v>
                </c:pt>
                <c:pt idx="528">
                  <c:v>7.23274796797494</c:v>
                </c:pt>
                <c:pt idx="529">
                  <c:v>7.2464463542779196</c:v>
                </c:pt>
                <c:pt idx="530">
                  <c:v>7.2601447405809099</c:v>
                </c:pt>
                <c:pt idx="531">
                  <c:v>7.2738431268838903</c:v>
                </c:pt>
                <c:pt idx="532">
                  <c:v>7.2875415131868699</c:v>
                </c:pt>
                <c:pt idx="533">
                  <c:v>7.3012398994898602</c:v>
                </c:pt>
                <c:pt idx="534">
                  <c:v>7.3149382857928398</c:v>
                </c:pt>
                <c:pt idx="535">
                  <c:v>7.3286366720958203</c:v>
                </c:pt>
                <c:pt idx="536">
                  <c:v>7.3423350583988096</c:v>
                </c:pt>
                <c:pt idx="537">
                  <c:v>7.3560334447017901</c:v>
                </c:pt>
                <c:pt idx="538">
                  <c:v>7.3697318310047697</c:v>
                </c:pt>
                <c:pt idx="539">
                  <c:v>7.3834302173077502</c:v>
                </c:pt>
                <c:pt idx="540">
                  <c:v>7.3971286036107404</c:v>
                </c:pt>
                <c:pt idx="541">
                  <c:v>7.41082698991372</c:v>
                </c:pt>
                <c:pt idx="542">
                  <c:v>7.4245253762166996</c:v>
                </c:pt>
                <c:pt idx="543">
                  <c:v>7.4382237625196899</c:v>
                </c:pt>
                <c:pt idx="544">
                  <c:v>7.4519221488226703</c:v>
                </c:pt>
                <c:pt idx="545">
                  <c:v>7.4656205351256499</c:v>
                </c:pt>
                <c:pt idx="546">
                  <c:v>7.4793189214286304</c:v>
                </c:pt>
                <c:pt idx="547">
                  <c:v>7.4930173077316198</c:v>
                </c:pt>
                <c:pt idx="548">
                  <c:v>7.5067156940346003</c:v>
                </c:pt>
                <c:pt idx="549">
                  <c:v>7.5204140803375799</c:v>
                </c:pt>
                <c:pt idx="550">
                  <c:v>7.5341124666405701</c:v>
                </c:pt>
                <c:pt idx="551">
                  <c:v>7.5478108529435497</c:v>
                </c:pt>
                <c:pt idx="552">
                  <c:v>7.5615092392465302</c:v>
                </c:pt>
                <c:pt idx="553">
                  <c:v>7.5752076255495098</c:v>
                </c:pt>
                <c:pt idx="554">
                  <c:v>7.5889060118525</c:v>
                </c:pt>
                <c:pt idx="555">
                  <c:v>7.6026043981554796</c:v>
                </c:pt>
                <c:pt idx="556">
                  <c:v>7.6163027844584601</c:v>
                </c:pt>
                <c:pt idx="557">
                  <c:v>7.6300011707614503</c:v>
                </c:pt>
                <c:pt idx="558">
                  <c:v>7.6436995570644299</c:v>
                </c:pt>
                <c:pt idx="559">
                  <c:v>7.6573979433674104</c:v>
                </c:pt>
                <c:pt idx="560">
                  <c:v>7.67109632967039</c:v>
                </c:pt>
                <c:pt idx="561">
                  <c:v>7.6847947159733803</c:v>
                </c:pt>
                <c:pt idx="562">
                  <c:v>7.6984931022763599</c:v>
                </c:pt>
                <c:pt idx="563">
                  <c:v>7.7121914885793403</c:v>
                </c:pt>
                <c:pt idx="564">
                  <c:v>7.7258898748823199</c:v>
                </c:pt>
                <c:pt idx="565">
                  <c:v>7.7395882611853102</c:v>
                </c:pt>
                <c:pt idx="566">
                  <c:v>7.7532866474882898</c:v>
                </c:pt>
                <c:pt idx="567">
                  <c:v>7.7669850337912703</c:v>
                </c:pt>
                <c:pt idx="568">
                  <c:v>7.7806834200942596</c:v>
                </c:pt>
                <c:pt idx="569">
                  <c:v>7.7943818063972401</c:v>
                </c:pt>
                <c:pt idx="570">
                  <c:v>7.8080801927002197</c:v>
                </c:pt>
                <c:pt idx="571">
                  <c:v>7.8217785790032002</c:v>
                </c:pt>
                <c:pt idx="572">
                  <c:v>7.8354769653061904</c:v>
                </c:pt>
                <c:pt idx="573">
                  <c:v>7.84917535160917</c:v>
                </c:pt>
                <c:pt idx="574">
                  <c:v>7.8628737379121496</c:v>
                </c:pt>
                <c:pt idx="575">
                  <c:v>7.8765721242151399</c:v>
                </c:pt>
                <c:pt idx="576">
                  <c:v>7.8902705105181203</c:v>
                </c:pt>
                <c:pt idx="577">
                  <c:v>7.9039688968210999</c:v>
                </c:pt>
                <c:pt idx="578">
                  <c:v>7.9176672831240804</c:v>
                </c:pt>
                <c:pt idx="579">
                  <c:v>7.9313656694270698</c:v>
                </c:pt>
                <c:pt idx="580">
                  <c:v>7.9450640557300503</c:v>
                </c:pt>
                <c:pt idx="581">
                  <c:v>7.9587624420330298</c:v>
                </c:pt>
                <c:pt idx="582">
                  <c:v>7.9724608283360103</c:v>
                </c:pt>
                <c:pt idx="583">
                  <c:v>7.9861592146389997</c:v>
                </c:pt>
                <c:pt idx="584">
                  <c:v>7.9998576009419802</c:v>
                </c:pt>
                <c:pt idx="585">
                  <c:v>8.0135559872449704</c:v>
                </c:pt>
                <c:pt idx="586">
                  <c:v>8.0272543735479491</c:v>
                </c:pt>
                <c:pt idx="587">
                  <c:v>8.0409527598509296</c:v>
                </c:pt>
                <c:pt idx="588">
                  <c:v>8.0546511461539101</c:v>
                </c:pt>
                <c:pt idx="589">
                  <c:v>8.0683495324568995</c:v>
                </c:pt>
                <c:pt idx="590">
                  <c:v>8.0820479187598799</c:v>
                </c:pt>
                <c:pt idx="591">
                  <c:v>8.0957463050628604</c:v>
                </c:pt>
                <c:pt idx="592">
                  <c:v>8.1094446913658391</c:v>
                </c:pt>
                <c:pt idx="593">
                  <c:v>8.1231430776688303</c:v>
                </c:pt>
                <c:pt idx="594">
                  <c:v>8.1368414639718107</c:v>
                </c:pt>
                <c:pt idx="595">
                  <c:v>8.1505398502747894</c:v>
                </c:pt>
                <c:pt idx="596">
                  <c:v>8.1642382365777806</c:v>
                </c:pt>
                <c:pt idx="597">
                  <c:v>8.1779366228807593</c:v>
                </c:pt>
                <c:pt idx="598">
                  <c:v>8.1916350091837398</c:v>
                </c:pt>
                <c:pt idx="599">
                  <c:v>8.2053333954867291</c:v>
                </c:pt>
                <c:pt idx="600">
                  <c:v>8.2190317817897096</c:v>
                </c:pt>
                <c:pt idx="601">
                  <c:v>8.2327301680926901</c:v>
                </c:pt>
                <c:pt idx="602">
                  <c:v>8.2464285543956706</c:v>
                </c:pt>
                <c:pt idx="603">
                  <c:v>8.2601269406986599</c:v>
                </c:pt>
                <c:pt idx="604">
                  <c:v>8.2738253270016404</c:v>
                </c:pt>
                <c:pt idx="605">
                  <c:v>8.2875237133046191</c:v>
                </c:pt>
                <c:pt idx="606">
                  <c:v>8.3012220996075996</c:v>
                </c:pt>
                <c:pt idx="607">
                  <c:v>8.3149204859105907</c:v>
                </c:pt>
                <c:pt idx="608">
                  <c:v>8.3286188722135694</c:v>
                </c:pt>
                <c:pt idx="609">
                  <c:v>8.3423172585165499</c:v>
                </c:pt>
                <c:pt idx="610">
                  <c:v>8.3560156448195393</c:v>
                </c:pt>
                <c:pt idx="611">
                  <c:v>8.3697140311225198</c:v>
                </c:pt>
                <c:pt idx="612">
                  <c:v>8.3834124174255003</c:v>
                </c:pt>
                <c:pt idx="613">
                  <c:v>8.3971108037284807</c:v>
                </c:pt>
                <c:pt idx="614">
                  <c:v>8.4108091900314701</c:v>
                </c:pt>
                <c:pt idx="615">
                  <c:v>8.4245075763344506</c:v>
                </c:pt>
                <c:pt idx="616">
                  <c:v>8.4382059626374293</c:v>
                </c:pt>
                <c:pt idx="617">
                  <c:v>8.4519043489404204</c:v>
                </c:pt>
                <c:pt idx="618">
                  <c:v>8.4656027352433991</c:v>
                </c:pt>
                <c:pt idx="619">
                  <c:v>8.4793011215463796</c:v>
                </c:pt>
                <c:pt idx="620">
                  <c:v>8.4929995078493601</c:v>
                </c:pt>
                <c:pt idx="621">
                  <c:v>8.5066978941523494</c:v>
                </c:pt>
                <c:pt idx="622">
                  <c:v>8.5203962804553299</c:v>
                </c:pt>
                <c:pt idx="623">
                  <c:v>8.5340946667583104</c:v>
                </c:pt>
                <c:pt idx="624">
                  <c:v>8.5477930530612998</c:v>
                </c:pt>
                <c:pt idx="625">
                  <c:v>8.5614914393642803</c:v>
                </c:pt>
                <c:pt idx="626">
                  <c:v>8.5751898256672607</c:v>
                </c:pt>
                <c:pt idx="627">
                  <c:v>8.5888882119702394</c:v>
                </c:pt>
                <c:pt idx="628">
                  <c:v>8.6025865982732306</c:v>
                </c:pt>
                <c:pt idx="629">
                  <c:v>8.6162849845762093</c:v>
                </c:pt>
                <c:pt idx="630">
                  <c:v>8.6299833708791898</c:v>
                </c:pt>
                <c:pt idx="631">
                  <c:v>8.6436817571821791</c:v>
                </c:pt>
                <c:pt idx="632">
                  <c:v>8.6573801434851596</c:v>
                </c:pt>
                <c:pt idx="633">
                  <c:v>8.6710785297881401</c:v>
                </c:pt>
                <c:pt idx="634">
                  <c:v>8.6847769160911206</c:v>
                </c:pt>
                <c:pt idx="635">
                  <c:v>8.6984753023941099</c:v>
                </c:pt>
                <c:pt idx="636">
                  <c:v>8.7121736886970904</c:v>
                </c:pt>
                <c:pt idx="637">
                  <c:v>8.7258720750000691</c:v>
                </c:pt>
                <c:pt idx="638">
                  <c:v>8.7395704613030496</c:v>
                </c:pt>
                <c:pt idx="639">
                  <c:v>8.7532688476060407</c:v>
                </c:pt>
                <c:pt idx="640">
                  <c:v>8.7669672339090194</c:v>
                </c:pt>
                <c:pt idx="641">
                  <c:v>8.7806656202119999</c:v>
                </c:pt>
                <c:pt idx="642">
                  <c:v>8.7943640065149893</c:v>
                </c:pt>
                <c:pt idx="643">
                  <c:v>8.8080623928179698</c:v>
                </c:pt>
                <c:pt idx="644">
                  <c:v>8.8217607791209502</c:v>
                </c:pt>
                <c:pt idx="645">
                  <c:v>8.8354591654239396</c:v>
                </c:pt>
                <c:pt idx="646">
                  <c:v>8.8491575517269201</c:v>
                </c:pt>
                <c:pt idx="647">
                  <c:v>8.8628559380299006</c:v>
                </c:pt>
                <c:pt idx="648">
                  <c:v>8.8765543243328793</c:v>
                </c:pt>
                <c:pt idx="649">
                  <c:v>8.8902527106358704</c:v>
                </c:pt>
                <c:pt idx="650">
                  <c:v>8.9039510969388491</c:v>
                </c:pt>
                <c:pt idx="651">
                  <c:v>8.9176494832418296</c:v>
                </c:pt>
                <c:pt idx="652">
                  <c:v>8.9313478695448101</c:v>
                </c:pt>
                <c:pt idx="653">
                  <c:v>8.9450462558477994</c:v>
                </c:pt>
                <c:pt idx="654">
                  <c:v>8.9587446421507799</c:v>
                </c:pt>
                <c:pt idx="655">
                  <c:v>8.9724430284537604</c:v>
                </c:pt>
                <c:pt idx="656">
                  <c:v>8.9861414147567498</c:v>
                </c:pt>
                <c:pt idx="657">
                  <c:v>8.9998398010597302</c:v>
                </c:pt>
                <c:pt idx="658">
                  <c:v>9.0135381873627107</c:v>
                </c:pt>
                <c:pt idx="659">
                  <c:v>9.0272365736657001</c:v>
                </c:pt>
                <c:pt idx="660">
                  <c:v>9.0409349599686806</c:v>
                </c:pt>
                <c:pt idx="661">
                  <c:v>9.0546333462716593</c:v>
                </c:pt>
                <c:pt idx="662">
                  <c:v>9.0683317325746398</c:v>
                </c:pt>
                <c:pt idx="663">
                  <c:v>9.0820301188776291</c:v>
                </c:pt>
                <c:pt idx="664">
                  <c:v>9.0957285051806096</c:v>
                </c:pt>
                <c:pt idx="665">
                  <c:v>9.1094268914835901</c:v>
                </c:pt>
                <c:pt idx="666">
                  <c:v>9.1231252777865706</c:v>
                </c:pt>
                <c:pt idx="667">
                  <c:v>9.1368236640895599</c:v>
                </c:pt>
                <c:pt idx="668">
                  <c:v>9.1505220503925404</c:v>
                </c:pt>
                <c:pt idx="669">
                  <c:v>9.1642204366955191</c:v>
                </c:pt>
                <c:pt idx="670">
                  <c:v>9.1779188229985103</c:v>
                </c:pt>
                <c:pt idx="671">
                  <c:v>9.1916172093014907</c:v>
                </c:pt>
                <c:pt idx="672">
                  <c:v>9.2053155956044694</c:v>
                </c:pt>
                <c:pt idx="673">
                  <c:v>9.2190139819074606</c:v>
                </c:pt>
                <c:pt idx="674">
                  <c:v>9.2327123682104393</c:v>
                </c:pt>
                <c:pt idx="675">
                  <c:v>9.2464107545134198</c:v>
                </c:pt>
                <c:pt idx="676">
                  <c:v>9.2601091408164002</c:v>
                </c:pt>
                <c:pt idx="677">
                  <c:v>9.2738075271193896</c:v>
                </c:pt>
                <c:pt idx="678">
                  <c:v>9.2875059134223701</c:v>
                </c:pt>
                <c:pt idx="679">
                  <c:v>9.3012042997253506</c:v>
                </c:pt>
                <c:pt idx="680">
                  <c:v>9.3149026860283293</c:v>
                </c:pt>
                <c:pt idx="681">
                  <c:v>9.3286010723313204</c:v>
                </c:pt>
                <c:pt idx="682">
                  <c:v>9.3422994586342991</c:v>
                </c:pt>
                <c:pt idx="683">
                  <c:v>9.3559978449372796</c:v>
                </c:pt>
                <c:pt idx="684">
                  <c:v>9.3696962312402707</c:v>
                </c:pt>
                <c:pt idx="685">
                  <c:v>9.3833946175432494</c:v>
                </c:pt>
                <c:pt idx="686">
                  <c:v>9.3970930038462299</c:v>
                </c:pt>
                <c:pt idx="687">
                  <c:v>9.4107913901492193</c:v>
                </c:pt>
                <c:pt idx="688">
                  <c:v>9.4244897764521998</c:v>
                </c:pt>
                <c:pt idx="689">
                  <c:v>9.4381881627551802</c:v>
                </c:pt>
                <c:pt idx="690">
                  <c:v>9.4518865490581607</c:v>
                </c:pt>
                <c:pt idx="691">
                  <c:v>9.4655849353611394</c:v>
                </c:pt>
                <c:pt idx="692">
                  <c:v>9.4792833216641306</c:v>
                </c:pt>
                <c:pt idx="693">
                  <c:v>9.4929817079671093</c:v>
                </c:pt>
                <c:pt idx="694">
                  <c:v>9.5066800942701004</c:v>
                </c:pt>
                <c:pt idx="695">
                  <c:v>9.5203784805730791</c:v>
                </c:pt>
                <c:pt idx="696">
                  <c:v>9.5340768668760596</c:v>
                </c:pt>
                <c:pt idx="697">
                  <c:v>9.5477752531790401</c:v>
                </c:pt>
                <c:pt idx="698">
                  <c:v>9.5614736394820294</c:v>
                </c:pt>
                <c:pt idx="699">
                  <c:v>9.5751720257850099</c:v>
                </c:pt>
                <c:pt idx="700">
                  <c:v>9.5888704120879904</c:v>
                </c:pt>
                <c:pt idx="701">
                  <c:v>9.6025687983909709</c:v>
                </c:pt>
                <c:pt idx="702">
                  <c:v>9.6162671846939602</c:v>
                </c:pt>
                <c:pt idx="703">
                  <c:v>9.6299655709969407</c:v>
                </c:pt>
                <c:pt idx="704">
                  <c:v>9.6436639572999194</c:v>
                </c:pt>
                <c:pt idx="705">
                  <c:v>9.6573623436029106</c:v>
                </c:pt>
                <c:pt idx="706">
                  <c:v>9.6710607299058893</c:v>
                </c:pt>
                <c:pt idx="707">
                  <c:v>9.6847591162088698</c:v>
                </c:pt>
                <c:pt idx="708">
                  <c:v>9.6984575025118591</c:v>
                </c:pt>
                <c:pt idx="709">
                  <c:v>9.7121558888148396</c:v>
                </c:pt>
                <c:pt idx="710">
                  <c:v>9.7258542751178201</c:v>
                </c:pt>
                <c:pt idx="711">
                  <c:v>9.7395526614208006</c:v>
                </c:pt>
                <c:pt idx="712">
                  <c:v>9.7532510477237899</c:v>
                </c:pt>
                <c:pt idx="713">
                  <c:v>9.7669494340267704</c:v>
                </c:pt>
                <c:pt idx="714">
                  <c:v>9.7806478203297509</c:v>
                </c:pt>
                <c:pt idx="715">
                  <c:v>9.7943462066327296</c:v>
                </c:pt>
                <c:pt idx="716">
                  <c:v>9.8080445929357207</c:v>
                </c:pt>
                <c:pt idx="717">
                  <c:v>9.8217429792386994</c:v>
                </c:pt>
                <c:pt idx="718">
                  <c:v>9.8354413655416799</c:v>
                </c:pt>
                <c:pt idx="719">
                  <c:v>9.8491397518446693</c:v>
                </c:pt>
                <c:pt idx="720">
                  <c:v>9.8628381381476498</c:v>
                </c:pt>
                <c:pt idx="721">
                  <c:v>9.8765365244506302</c:v>
                </c:pt>
                <c:pt idx="722">
                  <c:v>9.8902349107536107</c:v>
                </c:pt>
                <c:pt idx="723">
                  <c:v>9.9039332970566001</c:v>
                </c:pt>
                <c:pt idx="724">
                  <c:v>9.9176316833595806</c:v>
                </c:pt>
                <c:pt idx="725">
                  <c:v>9.9313300696625593</c:v>
                </c:pt>
                <c:pt idx="726">
                  <c:v>9.9450284559655504</c:v>
                </c:pt>
                <c:pt idx="727">
                  <c:v>9.9587268422685291</c:v>
                </c:pt>
                <c:pt idx="728">
                  <c:v>9.9724252285715096</c:v>
                </c:pt>
                <c:pt idx="729">
                  <c:v>9.9861236148745007</c:v>
                </c:pt>
                <c:pt idx="730">
                  <c:v>9.9998220011774794</c:v>
                </c:pt>
                <c:pt idx="731">
                  <c:v>10.013520387480501</c:v>
                </c:pt>
                <c:pt idx="732">
                  <c:v>10.0272187737834</c:v>
                </c:pt>
                <c:pt idx="733">
                  <c:v>10.0409171600864</c:v>
                </c:pt>
                <c:pt idx="734">
                  <c:v>10.0546155463894</c:v>
                </c:pt>
                <c:pt idx="735">
                  <c:v>10.0683139326924</c:v>
                </c:pt>
                <c:pt idx="736">
                  <c:v>10.0820123189954</c:v>
                </c:pt>
                <c:pt idx="737">
                  <c:v>10.0957107052984</c:v>
                </c:pt>
                <c:pt idx="738">
                  <c:v>10.1094090916013</c:v>
                </c:pt>
                <c:pt idx="739">
                  <c:v>10.1231074779043</c:v>
                </c:pt>
                <c:pt idx="740">
                  <c:v>10.1368058642073</c:v>
                </c:pt>
                <c:pt idx="741">
                  <c:v>10.1505042505103</c:v>
                </c:pt>
                <c:pt idx="742">
                  <c:v>10.1642026368133</c:v>
                </c:pt>
                <c:pt idx="743">
                  <c:v>10.1779010231163</c:v>
                </c:pt>
                <c:pt idx="744">
                  <c:v>10.191599409419201</c:v>
                </c:pt>
                <c:pt idx="745">
                  <c:v>10.205297795722201</c:v>
                </c:pt>
                <c:pt idx="746">
                  <c:v>10.218996182025201</c:v>
                </c:pt>
                <c:pt idx="747">
                  <c:v>10.232694568328199</c:v>
                </c:pt>
                <c:pt idx="748">
                  <c:v>10.246392954631199</c:v>
                </c:pt>
                <c:pt idx="749">
                  <c:v>10.260091340934199</c:v>
                </c:pt>
                <c:pt idx="750">
                  <c:v>10.2737897272371</c:v>
                </c:pt>
                <c:pt idx="751">
                  <c:v>10.2874881135401</c:v>
                </c:pt>
                <c:pt idx="752">
                  <c:v>10.3011864998431</c:v>
                </c:pt>
                <c:pt idx="753">
                  <c:v>10.3148848861461</c:v>
                </c:pt>
                <c:pt idx="754">
                  <c:v>10.3285832724491</c:v>
                </c:pt>
                <c:pt idx="755">
                  <c:v>10.342281658752</c:v>
                </c:pt>
                <c:pt idx="756">
                  <c:v>10.355980045055</c:v>
                </c:pt>
                <c:pt idx="757">
                  <c:v>10.369678431358</c:v>
                </c:pt>
                <c:pt idx="758">
                  <c:v>10.383376817661</c:v>
                </c:pt>
                <c:pt idx="759">
                  <c:v>10.397075203964</c:v>
                </c:pt>
                <c:pt idx="760">
                  <c:v>10.410773590267</c:v>
                </c:pt>
                <c:pt idx="761">
                  <c:v>10.424471976569899</c:v>
                </c:pt>
                <c:pt idx="762">
                  <c:v>10.438170362872899</c:v>
                </c:pt>
                <c:pt idx="763">
                  <c:v>10.451868749175899</c:v>
                </c:pt>
                <c:pt idx="764">
                  <c:v>10.465567135478899</c:v>
                </c:pt>
                <c:pt idx="765">
                  <c:v>10.479265521781899</c:v>
                </c:pt>
                <c:pt idx="766">
                  <c:v>10.492963908084899</c:v>
                </c:pt>
                <c:pt idx="767">
                  <c:v>10.5066622943878</c:v>
                </c:pt>
                <c:pt idx="768">
                  <c:v>10.5203606806908</c:v>
                </c:pt>
                <c:pt idx="769">
                  <c:v>10.5340590669938</c:v>
                </c:pt>
                <c:pt idx="770">
                  <c:v>10.5477574532968</c:v>
                </c:pt>
                <c:pt idx="771">
                  <c:v>10.5614558395998</c:v>
                </c:pt>
                <c:pt idx="772">
                  <c:v>10.5751542259028</c:v>
                </c:pt>
                <c:pt idx="773">
                  <c:v>10.588852612205701</c:v>
                </c:pt>
                <c:pt idx="774">
                  <c:v>10.602550998508701</c:v>
                </c:pt>
                <c:pt idx="775">
                  <c:v>10.616249384811701</c:v>
                </c:pt>
                <c:pt idx="776">
                  <c:v>10.629947771114701</c:v>
                </c:pt>
                <c:pt idx="777">
                  <c:v>10.643646157417701</c:v>
                </c:pt>
                <c:pt idx="778">
                  <c:v>10.657344543720701</c:v>
                </c:pt>
                <c:pt idx="779">
                  <c:v>10.671042930023599</c:v>
                </c:pt>
                <c:pt idx="780">
                  <c:v>10.684741316326599</c:v>
                </c:pt>
                <c:pt idx="781">
                  <c:v>10.698439702629599</c:v>
                </c:pt>
                <c:pt idx="782">
                  <c:v>10.712138088932599</c:v>
                </c:pt>
                <c:pt idx="783">
                  <c:v>10.725836475235599</c:v>
                </c:pt>
                <c:pt idx="784">
                  <c:v>10.739534861538599</c:v>
                </c:pt>
                <c:pt idx="785">
                  <c:v>10.7532332478415</c:v>
                </c:pt>
                <c:pt idx="786">
                  <c:v>10.7669316341445</c:v>
                </c:pt>
                <c:pt idx="787">
                  <c:v>10.7806300204475</c:v>
                </c:pt>
                <c:pt idx="788">
                  <c:v>10.7943284067505</c:v>
                </c:pt>
                <c:pt idx="789">
                  <c:v>10.8080267930535</c:v>
                </c:pt>
                <c:pt idx="790">
                  <c:v>10.821725179356401</c:v>
                </c:pt>
                <c:pt idx="791">
                  <c:v>10.835423565659401</c:v>
                </c:pt>
                <c:pt idx="792">
                  <c:v>10.849121951962401</c:v>
                </c:pt>
                <c:pt idx="793">
                  <c:v>10.862820338265401</c:v>
                </c:pt>
                <c:pt idx="794">
                  <c:v>10.876518724568401</c:v>
                </c:pt>
                <c:pt idx="795">
                  <c:v>10.890217110871401</c:v>
                </c:pt>
                <c:pt idx="796">
                  <c:v>10.9039154971743</c:v>
                </c:pt>
                <c:pt idx="797">
                  <c:v>10.9176138834773</c:v>
                </c:pt>
                <c:pt idx="798">
                  <c:v>10.9313122697803</c:v>
                </c:pt>
                <c:pt idx="799">
                  <c:v>10.9450106560833</c:v>
                </c:pt>
                <c:pt idx="800">
                  <c:v>10.9587090423863</c:v>
                </c:pt>
                <c:pt idx="801">
                  <c:v>10.9724074286893</c:v>
                </c:pt>
                <c:pt idx="802">
                  <c:v>10.9861058149922</c:v>
                </c:pt>
                <c:pt idx="803">
                  <c:v>10.9998042012952</c:v>
                </c:pt>
                <c:pt idx="804">
                  <c:v>11.0135025875982</c:v>
                </c:pt>
                <c:pt idx="805">
                  <c:v>11.0272009739012</c:v>
                </c:pt>
                <c:pt idx="806">
                  <c:v>11.0408993602042</c:v>
                </c:pt>
                <c:pt idx="807">
                  <c:v>11.0545977465072</c:v>
                </c:pt>
                <c:pt idx="808">
                  <c:v>11.068296132810101</c:v>
                </c:pt>
                <c:pt idx="809">
                  <c:v>11.081994519113101</c:v>
                </c:pt>
                <c:pt idx="810">
                  <c:v>11.095692905416101</c:v>
                </c:pt>
                <c:pt idx="811">
                  <c:v>11.109391291719099</c:v>
                </c:pt>
                <c:pt idx="812">
                  <c:v>11.123089678022099</c:v>
                </c:pt>
                <c:pt idx="813">
                  <c:v>11.136788064325099</c:v>
                </c:pt>
                <c:pt idx="814">
                  <c:v>11.150486450628</c:v>
                </c:pt>
                <c:pt idx="815">
                  <c:v>11.164184836931</c:v>
                </c:pt>
                <c:pt idx="816">
                  <c:v>11.177883223234</c:v>
                </c:pt>
                <c:pt idx="817">
                  <c:v>11.191581609537</c:v>
                </c:pt>
                <c:pt idx="818">
                  <c:v>11.20527999584</c:v>
                </c:pt>
                <c:pt idx="819">
                  <c:v>11.218978382143</c:v>
                </c:pt>
                <c:pt idx="820">
                  <c:v>11.2326767684459</c:v>
                </c:pt>
                <c:pt idx="821">
                  <c:v>11.2463751547489</c:v>
                </c:pt>
                <c:pt idx="822">
                  <c:v>11.2600735410519</c:v>
                </c:pt>
                <c:pt idx="823">
                  <c:v>11.2737719273549</c:v>
                </c:pt>
                <c:pt idx="824">
                  <c:v>11.2874703136579</c:v>
                </c:pt>
                <c:pt idx="825">
                  <c:v>11.301168699960799</c:v>
                </c:pt>
                <c:pt idx="826">
                  <c:v>11.314867086263799</c:v>
                </c:pt>
                <c:pt idx="827">
                  <c:v>11.328565472566799</c:v>
                </c:pt>
                <c:pt idx="828">
                  <c:v>11.342263858869799</c:v>
                </c:pt>
                <c:pt idx="829">
                  <c:v>11.355962245172799</c:v>
                </c:pt>
                <c:pt idx="830">
                  <c:v>11.369660631475799</c:v>
                </c:pt>
                <c:pt idx="831">
                  <c:v>11.3833590177787</c:v>
                </c:pt>
                <c:pt idx="832">
                  <c:v>11.3970574040817</c:v>
                </c:pt>
                <c:pt idx="833">
                  <c:v>11.4107557903847</c:v>
                </c:pt>
                <c:pt idx="834">
                  <c:v>11.4244541766877</c:v>
                </c:pt>
                <c:pt idx="835">
                  <c:v>11.4381525629907</c:v>
                </c:pt>
                <c:pt idx="836">
                  <c:v>11.4518509492937</c:v>
                </c:pt>
                <c:pt idx="837">
                  <c:v>11.4655493355966</c:v>
                </c:pt>
                <c:pt idx="838">
                  <c:v>11.479247721899601</c:v>
                </c:pt>
                <c:pt idx="839">
                  <c:v>11.492946108202601</c:v>
                </c:pt>
                <c:pt idx="840">
                  <c:v>11.506644494505601</c:v>
                </c:pt>
                <c:pt idx="841">
                  <c:v>11.520342880808601</c:v>
                </c:pt>
                <c:pt idx="842">
                  <c:v>11.534041267111601</c:v>
                </c:pt>
                <c:pt idx="843">
                  <c:v>11.547739653414499</c:v>
                </c:pt>
                <c:pt idx="844">
                  <c:v>11.561438039717499</c:v>
                </c:pt>
                <c:pt idx="845">
                  <c:v>11.575136426020499</c:v>
                </c:pt>
                <c:pt idx="846">
                  <c:v>11.588834812323499</c:v>
                </c:pt>
                <c:pt idx="847">
                  <c:v>11.602533198626499</c:v>
                </c:pt>
                <c:pt idx="848">
                  <c:v>11.616231584929499</c:v>
                </c:pt>
                <c:pt idx="849">
                  <c:v>11.6299299712324</c:v>
                </c:pt>
                <c:pt idx="850">
                  <c:v>11.6436283575354</c:v>
                </c:pt>
                <c:pt idx="851">
                  <c:v>11.6573267438384</c:v>
                </c:pt>
                <c:pt idx="852">
                  <c:v>11.6710251301414</c:v>
                </c:pt>
                <c:pt idx="853">
                  <c:v>11.6847235164444</c:v>
                </c:pt>
                <c:pt idx="854">
                  <c:v>11.6984219027474</c:v>
                </c:pt>
                <c:pt idx="855">
                  <c:v>11.712120289050301</c:v>
                </c:pt>
                <c:pt idx="856">
                  <c:v>11.725818675353301</c:v>
                </c:pt>
                <c:pt idx="857">
                  <c:v>11.739517061656301</c:v>
                </c:pt>
                <c:pt idx="858">
                  <c:v>11.753215447959301</c:v>
                </c:pt>
                <c:pt idx="859">
                  <c:v>11.766913834262301</c:v>
                </c:pt>
                <c:pt idx="860">
                  <c:v>11.7806122205652</c:v>
                </c:pt>
                <c:pt idx="861">
                  <c:v>11.7943106068682</c:v>
                </c:pt>
                <c:pt idx="862">
                  <c:v>11.8080089931712</c:v>
                </c:pt>
                <c:pt idx="863">
                  <c:v>11.8217073794742</c:v>
                </c:pt>
                <c:pt idx="864">
                  <c:v>11.8354057657772</c:v>
                </c:pt>
                <c:pt idx="865">
                  <c:v>11.8491041520802</c:v>
                </c:pt>
                <c:pt idx="866">
                  <c:v>11.8628025383831</c:v>
                </c:pt>
                <c:pt idx="867">
                  <c:v>11.8765009246861</c:v>
                </c:pt>
                <c:pt idx="868">
                  <c:v>11.8901993109891</c:v>
                </c:pt>
                <c:pt idx="869">
                  <c:v>11.9038976972921</c:v>
                </c:pt>
                <c:pt idx="870">
                  <c:v>11.9175960835951</c:v>
                </c:pt>
                <c:pt idx="871">
                  <c:v>11.9312944698981</c:v>
                </c:pt>
                <c:pt idx="872">
                  <c:v>11.944992856201001</c:v>
                </c:pt>
                <c:pt idx="873">
                  <c:v>11.958691242504001</c:v>
                </c:pt>
                <c:pt idx="874">
                  <c:v>11.972389628807001</c:v>
                </c:pt>
                <c:pt idx="875">
                  <c:v>11.986088015110001</c:v>
                </c:pt>
                <c:pt idx="876">
                  <c:v>11.999786401412999</c:v>
                </c:pt>
                <c:pt idx="877">
                  <c:v>12.013484787715999</c:v>
                </c:pt>
                <c:pt idx="878">
                  <c:v>12.0271831740189</c:v>
                </c:pt>
                <c:pt idx="879">
                  <c:v>12.0408815603219</c:v>
                </c:pt>
                <c:pt idx="880">
                  <c:v>12.0545799466249</c:v>
                </c:pt>
                <c:pt idx="881">
                  <c:v>12.0682783329279</c:v>
                </c:pt>
                <c:pt idx="882">
                  <c:v>12.0819767192309</c:v>
                </c:pt>
                <c:pt idx="883">
                  <c:v>12.0956751055339</c:v>
                </c:pt>
                <c:pt idx="884">
                  <c:v>12.1093734918368</c:v>
                </c:pt>
                <c:pt idx="885">
                  <c:v>12.1230718781398</c:v>
                </c:pt>
                <c:pt idx="886">
                  <c:v>12.1367702644428</c:v>
                </c:pt>
                <c:pt idx="887">
                  <c:v>12.1504686507458</c:v>
                </c:pt>
                <c:pt idx="888">
                  <c:v>12.1641670370488</c:v>
                </c:pt>
                <c:pt idx="889">
                  <c:v>12.177865423351699</c:v>
                </c:pt>
                <c:pt idx="890">
                  <c:v>12.191563809654699</c:v>
                </c:pt>
                <c:pt idx="891">
                  <c:v>12.205262195957699</c:v>
                </c:pt>
                <c:pt idx="892">
                  <c:v>12.218960582260699</c:v>
                </c:pt>
                <c:pt idx="893">
                  <c:v>12.232658968563699</c:v>
                </c:pt>
                <c:pt idx="894">
                  <c:v>12.246357354866699</c:v>
                </c:pt>
                <c:pt idx="895">
                  <c:v>12.2600557411696</c:v>
                </c:pt>
                <c:pt idx="896">
                  <c:v>12.2737541274726</c:v>
                </c:pt>
                <c:pt idx="897">
                  <c:v>12.2874525137756</c:v>
                </c:pt>
                <c:pt idx="898">
                  <c:v>12.3011509000786</c:v>
                </c:pt>
                <c:pt idx="899">
                  <c:v>12.3148492863816</c:v>
                </c:pt>
                <c:pt idx="900">
                  <c:v>12.3285476726846</c:v>
                </c:pt>
                <c:pt idx="901">
                  <c:v>12.3422460589875</c:v>
                </c:pt>
                <c:pt idx="902">
                  <c:v>12.355944445290501</c:v>
                </c:pt>
                <c:pt idx="903">
                  <c:v>12.369642831593501</c:v>
                </c:pt>
                <c:pt idx="904">
                  <c:v>12.383341217896501</c:v>
                </c:pt>
                <c:pt idx="905">
                  <c:v>12.397039604199501</c:v>
                </c:pt>
                <c:pt idx="906">
                  <c:v>12.410737990502501</c:v>
                </c:pt>
                <c:pt idx="907">
                  <c:v>12.424436376805399</c:v>
                </c:pt>
                <c:pt idx="908">
                  <c:v>12.438134763108399</c:v>
                </c:pt>
                <c:pt idx="909">
                  <c:v>12.451833149411399</c:v>
                </c:pt>
                <c:pt idx="910">
                  <c:v>12.465531535714399</c:v>
                </c:pt>
                <c:pt idx="911">
                  <c:v>12.479229922017399</c:v>
                </c:pt>
                <c:pt idx="912">
                  <c:v>12.492928308320399</c:v>
                </c:pt>
                <c:pt idx="913">
                  <c:v>12.5066266946233</c:v>
                </c:pt>
                <c:pt idx="914">
                  <c:v>12.5203250809263</c:v>
                </c:pt>
                <c:pt idx="915">
                  <c:v>12.5340234672293</c:v>
                </c:pt>
                <c:pt idx="916">
                  <c:v>12.5477218535323</c:v>
                </c:pt>
                <c:pt idx="917">
                  <c:v>12.5614202398353</c:v>
                </c:pt>
                <c:pt idx="918">
                  <c:v>12.5751186261383</c:v>
                </c:pt>
                <c:pt idx="919">
                  <c:v>12.588817012441201</c:v>
                </c:pt>
                <c:pt idx="920">
                  <c:v>12.602515398744201</c:v>
                </c:pt>
                <c:pt idx="921">
                  <c:v>12.616213785047201</c:v>
                </c:pt>
                <c:pt idx="922">
                  <c:v>12.629912171350201</c:v>
                </c:pt>
                <c:pt idx="923">
                  <c:v>12.643610557653201</c:v>
                </c:pt>
                <c:pt idx="924">
                  <c:v>12.6573089439561</c:v>
                </c:pt>
                <c:pt idx="925">
                  <c:v>12.6710073302591</c:v>
                </c:pt>
                <c:pt idx="926">
                  <c:v>12.6847057165621</c:v>
                </c:pt>
                <c:pt idx="927">
                  <c:v>12.6984041028651</c:v>
                </c:pt>
                <c:pt idx="928">
                  <c:v>12.7121024891681</c:v>
                </c:pt>
                <c:pt idx="929">
                  <c:v>12.7258008754711</c:v>
                </c:pt>
                <c:pt idx="930">
                  <c:v>12.739499261774</c:v>
                </c:pt>
                <c:pt idx="931">
                  <c:v>12.753197648077</c:v>
                </c:pt>
                <c:pt idx="932">
                  <c:v>12.76689603438</c:v>
                </c:pt>
                <c:pt idx="933">
                  <c:v>12.780594420683</c:v>
                </c:pt>
                <c:pt idx="934">
                  <c:v>12.794292806986</c:v>
                </c:pt>
                <c:pt idx="935">
                  <c:v>12.807991193289</c:v>
                </c:pt>
                <c:pt idx="936">
                  <c:v>12.821689579591901</c:v>
                </c:pt>
                <c:pt idx="937">
                  <c:v>12.835387965894901</c:v>
                </c:pt>
                <c:pt idx="938">
                  <c:v>12.849086352197901</c:v>
                </c:pt>
                <c:pt idx="939">
                  <c:v>12.862784738500901</c:v>
                </c:pt>
                <c:pt idx="940">
                  <c:v>12.876483124803899</c:v>
                </c:pt>
                <c:pt idx="941">
                  <c:v>12.890181511106899</c:v>
                </c:pt>
                <c:pt idx="942">
                  <c:v>12.9038798974098</c:v>
                </c:pt>
                <c:pt idx="943">
                  <c:v>12.9175782837128</c:v>
                </c:pt>
                <c:pt idx="944">
                  <c:v>12.9312766700158</c:v>
                </c:pt>
                <c:pt idx="945">
                  <c:v>12.9449750563188</c:v>
                </c:pt>
                <c:pt idx="946">
                  <c:v>12.9586734426218</c:v>
                </c:pt>
                <c:pt idx="947">
                  <c:v>12.9723718289248</c:v>
                </c:pt>
                <c:pt idx="948">
                  <c:v>12.9860702152277</c:v>
                </c:pt>
                <c:pt idx="949">
                  <c:v>12.9997686015307</c:v>
                </c:pt>
                <c:pt idx="950">
                  <c:v>13.0134669878337</c:v>
                </c:pt>
                <c:pt idx="951">
                  <c:v>13.0271653741367</c:v>
                </c:pt>
                <c:pt idx="952">
                  <c:v>13.0408637604397</c:v>
                </c:pt>
                <c:pt idx="953">
                  <c:v>13.0545621467427</c:v>
                </c:pt>
                <c:pt idx="954">
                  <c:v>13.068260533045599</c:v>
                </c:pt>
                <c:pt idx="955">
                  <c:v>13.081958919348599</c:v>
                </c:pt>
                <c:pt idx="956">
                  <c:v>13.095657305651599</c:v>
                </c:pt>
                <c:pt idx="957">
                  <c:v>13.109355691954599</c:v>
                </c:pt>
                <c:pt idx="958">
                  <c:v>13.123054078257599</c:v>
                </c:pt>
                <c:pt idx="959">
                  <c:v>13.1367524645605</c:v>
                </c:pt>
                <c:pt idx="960">
                  <c:v>13.1504508508635</c:v>
                </c:pt>
                <c:pt idx="961">
                  <c:v>13.1641492371665</c:v>
                </c:pt>
                <c:pt idx="962">
                  <c:v>13.1778476234695</c:v>
                </c:pt>
                <c:pt idx="963">
                  <c:v>13.1915460097725</c:v>
                </c:pt>
                <c:pt idx="964">
                  <c:v>13.2052443960755</c:v>
                </c:pt>
                <c:pt idx="965">
                  <c:v>13.2189427823784</c:v>
                </c:pt>
                <c:pt idx="966">
                  <c:v>13.232641168681401</c:v>
                </c:pt>
                <c:pt idx="967">
                  <c:v>13.246339554984401</c:v>
                </c:pt>
                <c:pt idx="968">
                  <c:v>13.260037941287401</c:v>
                </c:pt>
                <c:pt idx="969">
                  <c:v>13.273736327590401</c:v>
                </c:pt>
                <c:pt idx="970">
                  <c:v>13.287434713893401</c:v>
                </c:pt>
                <c:pt idx="971">
                  <c:v>13.301133100196299</c:v>
                </c:pt>
                <c:pt idx="972">
                  <c:v>13.314831486499299</c:v>
                </c:pt>
                <c:pt idx="973">
                  <c:v>13.328529872802299</c:v>
                </c:pt>
                <c:pt idx="974">
                  <c:v>13.342228259105299</c:v>
                </c:pt>
                <c:pt idx="975">
                  <c:v>13.355926645408299</c:v>
                </c:pt>
                <c:pt idx="976">
                  <c:v>13.369625031711299</c:v>
                </c:pt>
                <c:pt idx="977">
                  <c:v>13.3833234180142</c:v>
                </c:pt>
                <c:pt idx="978">
                  <c:v>13.3970218043172</c:v>
                </c:pt>
                <c:pt idx="979">
                  <c:v>13.4107201906202</c:v>
                </c:pt>
                <c:pt idx="980">
                  <c:v>13.4244185769232</c:v>
                </c:pt>
                <c:pt idx="981">
                  <c:v>13.4381169632262</c:v>
                </c:pt>
                <c:pt idx="982">
                  <c:v>13.4518153495292</c:v>
                </c:pt>
                <c:pt idx="983">
                  <c:v>13.465513735832101</c:v>
                </c:pt>
                <c:pt idx="984">
                  <c:v>13.479212122135101</c:v>
                </c:pt>
                <c:pt idx="985">
                  <c:v>13.492910508438101</c:v>
                </c:pt>
                <c:pt idx="986">
                  <c:v>13.506608894741101</c:v>
                </c:pt>
                <c:pt idx="987">
                  <c:v>13.520307281044101</c:v>
                </c:pt>
                <c:pt idx="988">
                  <c:v>13.534005667347101</c:v>
                </c:pt>
                <c:pt idx="989">
                  <c:v>13.54770405365</c:v>
                </c:pt>
                <c:pt idx="990">
                  <c:v>13.561402439953</c:v>
                </c:pt>
                <c:pt idx="991">
                  <c:v>13.575100826256</c:v>
                </c:pt>
                <c:pt idx="992">
                  <c:v>13.588799212559</c:v>
                </c:pt>
                <c:pt idx="993">
                  <c:v>13.602497598862</c:v>
                </c:pt>
                <c:pt idx="994">
                  <c:v>13.6161959851649</c:v>
                </c:pt>
                <c:pt idx="995">
                  <c:v>13.6298943714679</c:v>
                </c:pt>
                <c:pt idx="996">
                  <c:v>13.6435927577709</c:v>
                </c:pt>
                <c:pt idx="997">
                  <c:v>13.6572911440739</c:v>
                </c:pt>
                <c:pt idx="998">
                  <c:v>13.6709895303769</c:v>
                </c:pt>
                <c:pt idx="999">
                  <c:v>13.6846879166799</c:v>
                </c:pt>
                <c:pt idx="1000">
                  <c:v>13.698386302982801</c:v>
                </c:pt>
                <c:pt idx="1001">
                  <c:v>13.712084689285801</c:v>
                </c:pt>
                <c:pt idx="1002">
                  <c:v>13.725783075588801</c:v>
                </c:pt>
                <c:pt idx="1003">
                  <c:v>13.739481461891801</c:v>
                </c:pt>
                <c:pt idx="1004">
                  <c:v>13.753179848194801</c:v>
                </c:pt>
                <c:pt idx="1005">
                  <c:v>13.766878234497799</c:v>
                </c:pt>
                <c:pt idx="1006">
                  <c:v>13.7805766208007</c:v>
                </c:pt>
                <c:pt idx="1007">
                  <c:v>13.7942750071037</c:v>
                </c:pt>
                <c:pt idx="1008">
                  <c:v>13.8079733934067</c:v>
                </c:pt>
                <c:pt idx="1009">
                  <c:v>13.8216717797097</c:v>
                </c:pt>
                <c:pt idx="1010">
                  <c:v>13.8353701660127</c:v>
                </c:pt>
                <c:pt idx="1011">
                  <c:v>13.8490685523157</c:v>
                </c:pt>
                <c:pt idx="1012">
                  <c:v>13.8627669386186</c:v>
                </c:pt>
                <c:pt idx="1013">
                  <c:v>13.8764653249216</c:v>
                </c:pt>
                <c:pt idx="1014">
                  <c:v>13.8901637112246</c:v>
                </c:pt>
                <c:pt idx="1015">
                  <c:v>13.9038620975276</c:v>
                </c:pt>
                <c:pt idx="1016">
                  <c:v>13.9175604838306</c:v>
                </c:pt>
                <c:pt idx="1017">
                  <c:v>13.9312588701336</c:v>
                </c:pt>
                <c:pt idx="1018">
                  <c:v>13.944957256436499</c:v>
                </c:pt>
                <c:pt idx="1019">
                  <c:v>13.958655642739499</c:v>
                </c:pt>
                <c:pt idx="1020">
                  <c:v>13.972354029042499</c:v>
                </c:pt>
                <c:pt idx="1021">
                  <c:v>13.986052415345499</c:v>
                </c:pt>
                <c:pt idx="1022">
                  <c:v>13.999750801648499</c:v>
                </c:pt>
                <c:pt idx="1023">
                  <c:v>14.0134491879514</c:v>
                </c:pt>
                <c:pt idx="1024">
                  <c:v>14.0271475742544</c:v>
                </c:pt>
                <c:pt idx="1025">
                  <c:v>14.0408459605574</c:v>
                </c:pt>
                <c:pt idx="1026">
                  <c:v>14.0545443468604</c:v>
                </c:pt>
                <c:pt idx="1027">
                  <c:v>14.0682427331634</c:v>
                </c:pt>
                <c:pt idx="1028">
                  <c:v>14.0819411194664</c:v>
                </c:pt>
                <c:pt idx="1029">
                  <c:v>14.0956395057693</c:v>
                </c:pt>
                <c:pt idx="1030">
                  <c:v>14.1093378920723</c:v>
                </c:pt>
                <c:pt idx="1031">
                  <c:v>14.123036278375301</c:v>
                </c:pt>
                <c:pt idx="1032">
                  <c:v>14.136734664678301</c:v>
                </c:pt>
                <c:pt idx="1033">
                  <c:v>14.150433050981301</c:v>
                </c:pt>
                <c:pt idx="1034">
                  <c:v>14.164131437284301</c:v>
                </c:pt>
                <c:pt idx="1035">
                  <c:v>14.177829823587199</c:v>
                </c:pt>
                <c:pt idx="1036">
                  <c:v>14.191528209890199</c:v>
                </c:pt>
                <c:pt idx="1037">
                  <c:v>14.205226596193199</c:v>
                </c:pt>
                <c:pt idx="1038">
                  <c:v>14.218924982496199</c:v>
                </c:pt>
                <c:pt idx="1039">
                  <c:v>14.232623368799199</c:v>
                </c:pt>
                <c:pt idx="1040">
                  <c:v>14.246321755102199</c:v>
                </c:pt>
                <c:pt idx="1041">
                  <c:v>14.2600201414051</c:v>
                </c:pt>
                <c:pt idx="1042">
                  <c:v>14.2737185277081</c:v>
                </c:pt>
                <c:pt idx="1043">
                  <c:v>14.2874169140111</c:v>
                </c:pt>
                <c:pt idx="1044">
                  <c:v>14.3011153003141</c:v>
                </c:pt>
                <c:pt idx="1045">
                  <c:v>14.3148136866171</c:v>
                </c:pt>
                <c:pt idx="1046">
                  <c:v>14.3285120729201</c:v>
                </c:pt>
                <c:pt idx="1047">
                  <c:v>14.342210459223001</c:v>
                </c:pt>
                <c:pt idx="1048">
                  <c:v>14.355908845526001</c:v>
                </c:pt>
                <c:pt idx="1049">
                  <c:v>14.369607231829001</c:v>
                </c:pt>
                <c:pt idx="1050">
                  <c:v>14.383305618132001</c:v>
                </c:pt>
                <c:pt idx="1051">
                  <c:v>14.397004004435001</c:v>
                </c:pt>
                <c:pt idx="1052">
                  <c:v>14.410702390738001</c:v>
                </c:pt>
                <c:pt idx="1053">
                  <c:v>14.4244007770409</c:v>
                </c:pt>
                <c:pt idx="1054">
                  <c:v>14.4380991633439</c:v>
                </c:pt>
                <c:pt idx="1055">
                  <c:v>14.4517975496469</c:v>
                </c:pt>
                <c:pt idx="1056">
                  <c:v>14.4654959359499</c:v>
                </c:pt>
                <c:pt idx="1057">
                  <c:v>14.4791943222529</c:v>
                </c:pt>
                <c:pt idx="1058">
                  <c:v>14.4928927085558</c:v>
                </c:pt>
                <c:pt idx="1059">
                  <c:v>14.5065910948588</c:v>
                </c:pt>
                <c:pt idx="1060">
                  <c:v>14.5202894811618</c:v>
                </c:pt>
                <c:pt idx="1061">
                  <c:v>14.5339878674648</c:v>
                </c:pt>
                <c:pt idx="1062">
                  <c:v>14.5476862537678</c:v>
                </c:pt>
                <c:pt idx="1063">
                  <c:v>14.5613846400708</c:v>
                </c:pt>
                <c:pt idx="1064">
                  <c:v>14.575083026373701</c:v>
                </c:pt>
                <c:pt idx="1065">
                  <c:v>14.588781412676701</c:v>
                </c:pt>
                <c:pt idx="1066">
                  <c:v>14.602479798979701</c:v>
                </c:pt>
                <c:pt idx="1067">
                  <c:v>14.616178185282701</c:v>
                </c:pt>
                <c:pt idx="1068">
                  <c:v>14.629876571585701</c:v>
                </c:pt>
                <c:pt idx="1069">
                  <c:v>14.643574957888699</c:v>
                </c:pt>
                <c:pt idx="1070">
                  <c:v>14.6572733441916</c:v>
                </c:pt>
                <c:pt idx="1071">
                  <c:v>14.6709717304946</c:v>
                </c:pt>
                <c:pt idx="1072">
                  <c:v>14.6846701167976</c:v>
                </c:pt>
                <c:pt idx="1073">
                  <c:v>14.6983685031006</c:v>
                </c:pt>
                <c:pt idx="1074">
                  <c:v>14.7120668894036</c:v>
                </c:pt>
                <c:pt idx="1075">
                  <c:v>14.7257652757066</c:v>
                </c:pt>
                <c:pt idx="1076">
                  <c:v>14.7394636620095</c:v>
                </c:pt>
                <c:pt idx="1077">
                  <c:v>14.7531620483125</c:v>
                </c:pt>
                <c:pt idx="1078">
                  <c:v>14.7668604346155</c:v>
                </c:pt>
                <c:pt idx="1079">
                  <c:v>14.7805588209185</c:v>
                </c:pt>
                <c:pt idx="1080">
                  <c:v>14.7942572072215</c:v>
                </c:pt>
                <c:pt idx="1081">
                  <c:v>14.8079555935245</c:v>
                </c:pt>
                <c:pt idx="1082">
                  <c:v>14.821653979827399</c:v>
                </c:pt>
                <c:pt idx="1083">
                  <c:v>14.835352366130399</c:v>
                </c:pt>
                <c:pt idx="1084">
                  <c:v>14.849050752433399</c:v>
                </c:pt>
                <c:pt idx="1085">
                  <c:v>14.862749138736399</c:v>
                </c:pt>
                <c:pt idx="1086">
                  <c:v>14.876447525039399</c:v>
                </c:pt>
                <c:pt idx="1087">
                  <c:v>14.890145911342399</c:v>
                </c:pt>
                <c:pt idx="1088">
                  <c:v>14.9038442976453</c:v>
                </c:pt>
                <c:pt idx="1089">
                  <c:v>14.9175426839483</c:v>
                </c:pt>
                <c:pt idx="1090">
                  <c:v>14.9312410702513</c:v>
                </c:pt>
                <c:pt idx="1091">
                  <c:v>14.9449394565543</c:v>
                </c:pt>
                <c:pt idx="1092">
                  <c:v>14.9586378428573</c:v>
                </c:pt>
                <c:pt idx="1093">
                  <c:v>14.9723362291602</c:v>
                </c:pt>
                <c:pt idx="1094">
                  <c:v>14.9860346154632</c:v>
                </c:pt>
                <c:pt idx="1095">
                  <c:v>14.999733001766201</c:v>
                </c:pt>
                <c:pt idx="1096">
                  <c:v>15.013431388069201</c:v>
                </c:pt>
                <c:pt idx="1097">
                  <c:v>15.027129774372201</c:v>
                </c:pt>
                <c:pt idx="1098">
                  <c:v>15.040828160675201</c:v>
                </c:pt>
                <c:pt idx="1099">
                  <c:v>15.054526546978099</c:v>
                </c:pt>
                <c:pt idx="1100">
                  <c:v>15.068224933281099</c:v>
                </c:pt>
                <c:pt idx="1101">
                  <c:v>15.081923319584099</c:v>
                </c:pt>
                <c:pt idx="1102">
                  <c:v>15.095621705887099</c:v>
                </c:pt>
                <c:pt idx="1103">
                  <c:v>15.109320092190099</c:v>
                </c:pt>
                <c:pt idx="1104">
                  <c:v>15.123018478493099</c:v>
                </c:pt>
                <c:pt idx="1105">
                  <c:v>15.136716864796</c:v>
                </c:pt>
                <c:pt idx="1106">
                  <c:v>15.150415251099</c:v>
                </c:pt>
                <c:pt idx="1107">
                  <c:v>15.164113637402</c:v>
                </c:pt>
                <c:pt idx="1108">
                  <c:v>15.177812023705</c:v>
                </c:pt>
                <c:pt idx="1109">
                  <c:v>15.191510410008</c:v>
                </c:pt>
                <c:pt idx="1110">
                  <c:v>15.205208796311</c:v>
                </c:pt>
                <c:pt idx="1111">
                  <c:v>15.218907182613901</c:v>
                </c:pt>
                <c:pt idx="1112">
                  <c:v>15.232605568916901</c:v>
                </c:pt>
                <c:pt idx="1113">
                  <c:v>15.246303955219901</c:v>
                </c:pt>
                <c:pt idx="1114">
                  <c:v>15.260002341522901</c:v>
                </c:pt>
                <c:pt idx="1115">
                  <c:v>15.273700727825901</c:v>
                </c:pt>
                <c:pt idx="1116">
                  <c:v>15.287399114128901</c:v>
                </c:pt>
                <c:pt idx="1117">
                  <c:v>15.3010975004318</c:v>
                </c:pt>
                <c:pt idx="1118">
                  <c:v>15.3147958867348</c:v>
                </c:pt>
                <c:pt idx="1119">
                  <c:v>15.3284942730378</c:v>
                </c:pt>
                <c:pt idx="1120">
                  <c:v>15.3421926593408</c:v>
                </c:pt>
                <c:pt idx="1121">
                  <c:v>15.3558910456438</c:v>
                </c:pt>
                <c:pt idx="1122">
                  <c:v>15.3695894319468</c:v>
                </c:pt>
                <c:pt idx="1123">
                  <c:v>15.3832878182497</c:v>
                </c:pt>
                <c:pt idx="1124">
                  <c:v>15.3969862045527</c:v>
                </c:pt>
                <c:pt idx="1125">
                  <c:v>15.4106845908557</c:v>
                </c:pt>
                <c:pt idx="1126">
                  <c:v>15.4243829771587</c:v>
                </c:pt>
                <c:pt idx="1127">
                  <c:v>15.4380813634617</c:v>
                </c:pt>
                <c:pt idx="1128">
                  <c:v>15.451779749764601</c:v>
                </c:pt>
                <c:pt idx="1129">
                  <c:v>15.465478136067601</c:v>
                </c:pt>
                <c:pt idx="1130">
                  <c:v>15.479176522370601</c:v>
                </c:pt>
                <c:pt idx="1131">
                  <c:v>15.492874908673601</c:v>
                </c:pt>
                <c:pt idx="1132">
                  <c:v>15.506573294976601</c:v>
                </c:pt>
                <c:pt idx="1133">
                  <c:v>15.520271681279601</c:v>
                </c:pt>
                <c:pt idx="1134">
                  <c:v>15.5339700675825</c:v>
                </c:pt>
                <c:pt idx="1135">
                  <c:v>15.5476684538855</c:v>
                </c:pt>
                <c:pt idx="1136">
                  <c:v>15.5613668401885</c:v>
                </c:pt>
                <c:pt idx="1137">
                  <c:v>15.5750652264915</c:v>
                </c:pt>
                <c:pt idx="1138">
                  <c:v>15.5887636127945</c:v>
                </c:pt>
                <c:pt idx="1139">
                  <c:v>15.6024619990975</c:v>
                </c:pt>
                <c:pt idx="1140">
                  <c:v>15.6161603854004</c:v>
                </c:pt>
                <c:pt idx="1141">
                  <c:v>15.6298587717034</c:v>
                </c:pt>
                <c:pt idx="1142">
                  <c:v>15.6435571580064</c:v>
                </c:pt>
                <c:pt idx="1143">
                  <c:v>15.6572555443094</c:v>
                </c:pt>
                <c:pt idx="1144">
                  <c:v>15.6709539306124</c:v>
                </c:pt>
                <c:pt idx="1145">
                  <c:v>15.6846523169154</c:v>
                </c:pt>
                <c:pt idx="1146">
                  <c:v>15.698350703218299</c:v>
                </c:pt>
                <c:pt idx="1147">
                  <c:v>15.712049089521299</c:v>
                </c:pt>
                <c:pt idx="1148">
                  <c:v>15.725747475824299</c:v>
                </c:pt>
                <c:pt idx="1149">
                  <c:v>15.739445862127299</c:v>
                </c:pt>
                <c:pt idx="1150">
                  <c:v>15.753144248430299</c:v>
                </c:pt>
                <c:pt idx="1151">
                  <c:v>15.766842634733299</c:v>
                </c:pt>
                <c:pt idx="1152">
                  <c:v>15.7805410210362</c:v>
                </c:pt>
                <c:pt idx="1153">
                  <c:v>15.7942394073392</c:v>
                </c:pt>
                <c:pt idx="1154">
                  <c:v>15.8079377936422</c:v>
                </c:pt>
                <c:pt idx="1155">
                  <c:v>15.8216361799452</c:v>
                </c:pt>
                <c:pt idx="1156">
                  <c:v>15.8353345662482</c:v>
                </c:pt>
                <c:pt idx="1157">
                  <c:v>15.8490329525512</c:v>
                </c:pt>
                <c:pt idx="1158">
                  <c:v>15.8627313388541</c:v>
                </c:pt>
                <c:pt idx="1159">
                  <c:v>15.8764297251571</c:v>
                </c:pt>
                <c:pt idx="1160">
                  <c:v>15.890128111460101</c:v>
                </c:pt>
                <c:pt idx="1161">
                  <c:v>15.903826497763101</c:v>
                </c:pt>
                <c:pt idx="1162">
                  <c:v>15.917524884066101</c:v>
                </c:pt>
                <c:pt idx="1163">
                  <c:v>15.931223270368999</c:v>
                </c:pt>
                <c:pt idx="1164">
                  <c:v>15.944921656671999</c:v>
                </c:pt>
                <c:pt idx="1165">
                  <c:v>15.958620042974999</c:v>
                </c:pt>
                <c:pt idx="1166">
                  <c:v>15.972318429277999</c:v>
                </c:pt>
                <c:pt idx="1167">
                  <c:v>15.986016815580999</c:v>
                </c:pt>
                <c:pt idx="1168">
                  <c:v>15.999715201883999</c:v>
                </c:pt>
                <c:pt idx="1169">
                  <c:v>16.0134135881869</c:v>
                </c:pt>
                <c:pt idx="1170">
                  <c:v>16.027111974489902</c:v>
                </c:pt>
                <c:pt idx="1171">
                  <c:v>16.0408103607929</c:v>
                </c:pt>
                <c:pt idx="1172">
                  <c:v>16.054508747095898</c:v>
                </c:pt>
                <c:pt idx="1173">
                  <c:v>16.0682071333989</c:v>
                </c:pt>
                <c:pt idx="1174">
                  <c:v>16.081905519701898</c:v>
                </c:pt>
                <c:pt idx="1175">
                  <c:v>16.095603906004801</c:v>
                </c:pt>
                <c:pt idx="1176">
                  <c:v>16.109302292307799</c:v>
                </c:pt>
                <c:pt idx="1177">
                  <c:v>16.123000678610801</c:v>
                </c:pt>
                <c:pt idx="1178">
                  <c:v>16.136699064913799</c:v>
                </c:pt>
                <c:pt idx="1179">
                  <c:v>16.150397451216801</c:v>
                </c:pt>
                <c:pt idx="1180">
                  <c:v>16.164095837519799</c:v>
                </c:pt>
                <c:pt idx="1181">
                  <c:v>16.177794223822701</c:v>
                </c:pt>
                <c:pt idx="1182">
                  <c:v>16.1914926101257</c:v>
                </c:pt>
                <c:pt idx="1183">
                  <c:v>16.205190996428701</c:v>
                </c:pt>
                <c:pt idx="1184">
                  <c:v>16.2188893827317</c:v>
                </c:pt>
                <c:pt idx="1185">
                  <c:v>16.232587769034701</c:v>
                </c:pt>
                <c:pt idx="1186">
                  <c:v>16.2462861553377</c:v>
                </c:pt>
                <c:pt idx="1187">
                  <c:v>16.259984541640598</c:v>
                </c:pt>
                <c:pt idx="1188">
                  <c:v>16.2736829279436</c:v>
                </c:pt>
                <c:pt idx="1189">
                  <c:v>16.287381314246598</c:v>
                </c:pt>
                <c:pt idx="1190">
                  <c:v>16.3010797005496</c:v>
                </c:pt>
                <c:pt idx="1191">
                  <c:v>16.314778086852598</c:v>
                </c:pt>
                <c:pt idx="1192">
                  <c:v>16.3284764731556</c:v>
                </c:pt>
                <c:pt idx="1193">
                  <c:v>16.342174859458499</c:v>
                </c:pt>
                <c:pt idx="1194">
                  <c:v>16.355873245761501</c:v>
                </c:pt>
                <c:pt idx="1195">
                  <c:v>16.369571632064499</c:v>
                </c:pt>
                <c:pt idx="1196">
                  <c:v>16.383270018367501</c:v>
                </c:pt>
                <c:pt idx="1197">
                  <c:v>16.396968404670499</c:v>
                </c:pt>
                <c:pt idx="1198">
                  <c:v>16.410666790973401</c:v>
                </c:pt>
                <c:pt idx="1199">
                  <c:v>16.4243651772764</c:v>
                </c:pt>
                <c:pt idx="1200">
                  <c:v>16.438063563579401</c:v>
                </c:pt>
                <c:pt idx="1201">
                  <c:v>16.4517619498824</c:v>
                </c:pt>
                <c:pt idx="1202">
                  <c:v>16.465460336185402</c:v>
                </c:pt>
                <c:pt idx="1203">
                  <c:v>16.4791587224884</c:v>
                </c:pt>
                <c:pt idx="1204">
                  <c:v>16.492857108791299</c:v>
                </c:pt>
                <c:pt idx="1205">
                  <c:v>16.5065554950943</c:v>
                </c:pt>
                <c:pt idx="1206">
                  <c:v>16.520253881397299</c:v>
                </c:pt>
                <c:pt idx="1207">
                  <c:v>16.5339522677003</c:v>
                </c:pt>
                <c:pt idx="1208">
                  <c:v>16.547650654003299</c:v>
                </c:pt>
                <c:pt idx="1209">
                  <c:v>16.5613490403063</c:v>
                </c:pt>
                <c:pt idx="1210">
                  <c:v>16.575047426609199</c:v>
                </c:pt>
                <c:pt idx="1211">
                  <c:v>16.588745812912201</c:v>
                </c:pt>
                <c:pt idx="1212">
                  <c:v>16.602444199215199</c:v>
                </c:pt>
                <c:pt idx="1213">
                  <c:v>16.616142585518201</c:v>
                </c:pt>
                <c:pt idx="1214">
                  <c:v>16.629840971821199</c:v>
                </c:pt>
                <c:pt idx="1215">
                  <c:v>16.643539358124201</c:v>
                </c:pt>
                <c:pt idx="1216">
                  <c:v>16.6572377444271</c:v>
                </c:pt>
                <c:pt idx="1217">
                  <c:v>16.670936130730102</c:v>
                </c:pt>
                <c:pt idx="1218">
                  <c:v>16.6846345170331</c:v>
                </c:pt>
                <c:pt idx="1219">
                  <c:v>16.698332903336102</c:v>
                </c:pt>
                <c:pt idx="1220">
                  <c:v>16.7120312896391</c:v>
                </c:pt>
                <c:pt idx="1221">
                  <c:v>16.725729675942102</c:v>
                </c:pt>
                <c:pt idx="1222">
                  <c:v>16.739428062245</c:v>
                </c:pt>
                <c:pt idx="1223">
                  <c:v>16.753126448547999</c:v>
                </c:pt>
                <c:pt idx="1224">
                  <c:v>16.766824834851001</c:v>
                </c:pt>
                <c:pt idx="1225">
                  <c:v>16.780523221153999</c:v>
                </c:pt>
                <c:pt idx="1226">
                  <c:v>16.794221607457001</c:v>
                </c:pt>
                <c:pt idx="1227">
                  <c:v>16.807919993759899</c:v>
                </c:pt>
                <c:pt idx="1228">
                  <c:v>16.821618380062901</c:v>
                </c:pt>
                <c:pt idx="1229">
                  <c:v>16.835316766365899</c:v>
                </c:pt>
                <c:pt idx="1230">
                  <c:v>16.849015152668901</c:v>
                </c:pt>
                <c:pt idx="1231">
                  <c:v>16.862713538971899</c:v>
                </c:pt>
                <c:pt idx="1232">
                  <c:v>16.876411925274901</c:v>
                </c:pt>
                <c:pt idx="1233">
                  <c:v>16.8901103115778</c:v>
                </c:pt>
                <c:pt idx="1234">
                  <c:v>16.903808697880802</c:v>
                </c:pt>
                <c:pt idx="1235">
                  <c:v>16.9175070841838</c:v>
                </c:pt>
                <c:pt idx="1236">
                  <c:v>16.931205470486798</c:v>
                </c:pt>
                <c:pt idx="1237">
                  <c:v>16.9449038567898</c:v>
                </c:pt>
                <c:pt idx="1238">
                  <c:v>16.958602243092798</c:v>
                </c:pt>
                <c:pt idx="1239">
                  <c:v>16.972300629395701</c:v>
                </c:pt>
                <c:pt idx="1240">
                  <c:v>16.985999015698699</c:v>
                </c:pt>
                <c:pt idx="1241">
                  <c:v>16.999697402001701</c:v>
                </c:pt>
                <c:pt idx="1242">
                  <c:v>17.013395788304699</c:v>
                </c:pt>
                <c:pt idx="1243">
                  <c:v>17.027094174607701</c:v>
                </c:pt>
                <c:pt idx="1244">
                  <c:v>17.040792560910699</c:v>
                </c:pt>
                <c:pt idx="1245">
                  <c:v>17.054490947213601</c:v>
                </c:pt>
                <c:pt idx="1246">
                  <c:v>17.0681893335166</c:v>
                </c:pt>
                <c:pt idx="1247">
                  <c:v>17.081887719819601</c:v>
                </c:pt>
                <c:pt idx="1248">
                  <c:v>17.0955861061226</c:v>
                </c:pt>
                <c:pt idx="1249">
                  <c:v>17.109284492425601</c:v>
                </c:pt>
                <c:pt idx="1250">
                  <c:v>17.1229828787286</c:v>
                </c:pt>
                <c:pt idx="1251">
                  <c:v>17.136681265031498</c:v>
                </c:pt>
                <c:pt idx="1252">
                  <c:v>17.1503796513345</c:v>
                </c:pt>
                <c:pt idx="1253">
                  <c:v>17.164078037637498</c:v>
                </c:pt>
                <c:pt idx="1254">
                  <c:v>17.1777764239405</c:v>
                </c:pt>
                <c:pt idx="1255">
                  <c:v>17.191474810243498</c:v>
                </c:pt>
                <c:pt idx="1256">
                  <c:v>17.2051731965465</c:v>
                </c:pt>
                <c:pt idx="1257">
                  <c:v>17.218871582849399</c:v>
                </c:pt>
                <c:pt idx="1258">
                  <c:v>17.232569969152401</c:v>
                </c:pt>
                <c:pt idx="1259">
                  <c:v>17.246268355455399</c:v>
                </c:pt>
                <c:pt idx="1260">
                  <c:v>17.259966741758401</c:v>
                </c:pt>
                <c:pt idx="1261">
                  <c:v>17.273665128061399</c:v>
                </c:pt>
                <c:pt idx="1262">
                  <c:v>17.287363514364401</c:v>
                </c:pt>
                <c:pt idx="1263">
                  <c:v>17.3010619006673</c:v>
                </c:pt>
                <c:pt idx="1264">
                  <c:v>17.314760286970301</c:v>
                </c:pt>
                <c:pt idx="1265">
                  <c:v>17.3284586732733</c:v>
                </c:pt>
                <c:pt idx="1266">
                  <c:v>17.342157059576301</c:v>
                </c:pt>
                <c:pt idx="1267">
                  <c:v>17.3558554458793</c:v>
                </c:pt>
                <c:pt idx="1268">
                  <c:v>17.369553832182199</c:v>
                </c:pt>
                <c:pt idx="1269">
                  <c:v>17.3832522184852</c:v>
                </c:pt>
                <c:pt idx="1270">
                  <c:v>17.396950604788199</c:v>
                </c:pt>
                <c:pt idx="1271">
                  <c:v>17.4106489910912</c:v>
                </c:pt>
                <c:pt idx="1272">
                  <c:v>17.424347377394199</c:v>
                </c:pt>
                <c:pt idx="1273">
                  <c:v>17.4380457636972</c:v>
                </c:pt>
                <c:pt idx="1274">
                  <c:v>17.451744150000099</c:v>
                </c:pt>
                <c:pt idx="1275">
                  <c:v>17.465442536303101</c:v>
                </c:pt>
                <c:pt idx="1276">
                  <c:v>17.479140922606099</c:v>
                </c:pt>
                <c:pt idx="1277">
                  <c:v>17.492839308909101</c:v>
                </c:pt>
                <c:pt idx="1278">
                  <c:v>17.506537695212099</c:v>
                </c:pt>
                <c:pt idx="1279">
                  <c:v>17.520236081515101</c:v>
                </c:pt>
                <c:pt idx="1280">
                  <c:v>17.533934467818</c:v>
                </c:pt>
                <c:pt idx="1281">
                  <c:v>17.547632854121002</c:v>
                </c:pt>
                <c:pt idx="1282">
                  <c:v>17.561331240424</c:v>
                </c:pt>
                <c:pt idx="1283">
                  <c:v>17.575029626727002</c:v>
                </c:pt>
                <c:pt idx="1284">
                  <c:v>17.58872801303</c:v>
                </c:pt>
                <c:pt idx="1285">
                  <c:v>17.602426399333002</c:v>
                </c:pt>
                <c:pt idx="1286">
                  <c:v>17.6161247856359</c:v>
                </c:pt>
                <c:pt idx="1287">
                  <c:v>17.629823171938899</c:v>
                </c:pt>
                <c:pt idx="1288">
                  <c:v>17.6435215582419</c:v>
                </c:pt>
                <c:pt idx="1289">
                  <c:v>17.657219944544899</c:v>
                </c:pt>
                <c:pt idx="1290">
                  <c:v>17.670918330847901</c:v>
                </c:pt>
                <c:pt idx="1291">
                  <c:v>17.684616717150899</c:v>
                </c:pt>
                <c:pt idx="1292">
                  <c:v>17.698315103453801</c:v>
                </c:pt>
                <c:pt idx="1293">
                  <c:v>17.712013489756799</c:v>
                </c:pt>
                <c:pt idx="1294">
                  <c:v>17.725711876059801</c:v>
                </c:pt>
                <c:pt idx="1295">
                  <c:v>17.739410262362799</c:v>
                </c:pt>
                <c:pt idx="1296">
                  <c:v>17.753108648665801</c:v>
                </c:pt>
                <c:pt idx="1297">
                  <c:v>17.766807034968799</c:v>
                </c:pt>
                <c:pt idx="1298">
                  <c:v>17.780505421271702</c:v>
                </c:pt>
                <c:pt idx="1299">
                  <c:v>17.7942038075747</c:v>
                </c:pt>
                <c:pt idx="1300">
                  <c:v>17.807902193877698</c:v>
                </c:pt>
                <c:pt idx="1301">
                  <c:v>17.8216005801807</c:v>
                </c:pt>
                <c:pt idx="1302">
                  <c:v>17.835298966483698</c:v>
                </c:pt>
                <c:pt idx="1303">
                  <c:v>17.848997352786601</c:v>
                </c:pt>
                <c:pt idx="1304">
                  <c:v>17.862695739089599</c:v>
                </c:pt>
                <c:pt idx="1305">
                  <c:v>17.876394125392601</c:v>
                </c:pt>
                <c:pt idx="1306">
                  <c:v>17.890092511695599</c:v>
                </c:pt>
                <c:pt idx="1307">
                  <c:v>17.903790897998601</c:v>
                </c:pt>
                <c:pt idx="1308">
                  <c:v>17.917489284301599</c:v>
                </c:pt>
                <c:pt idx="1309">
                  <c:v>17.931187670604501</c:v>
                </c:pt>
                <c:pt idx="1310">
                  <c:v>17.944886056907499</c:v>
                </c:pt>
                <c:pt idx="1311">
                  <c:v>17.958584443210501</c:v>
                </c:pt>
                <c:pt idx="1312">
                  <c:v>17.9722828295135</c:v>
                </c:pt>
                <c:pt idx="1313">
                  <c:v>17.985981215816501</c:v>
                </c:pt>
                <c:pt idx="1314">
                  <c:v>17.9996796021195</c:v>
                </c:pt>
                <c:pt idx="1315">
                  <c:v>18.013377988422398</c:v>
                </c:pt>
                <c:pt idx="1316">
                  <c:v>18.0270763747254</c:v>
                </c:pt>
                <c:pt idx="1317">
                  <c:v>18.040774761028398</c:v>
                </c:pt>
                <c:pt idx="1318">
                  <c:v>18.0544731473314</c:v>
                </c:pt>
                <c:pt idx="1319">
                  <c:v>18.068171533634398</c:v>
                </c:pt>
                <c:pt idx="1320">
                  <c:v>18.0818699199374</c:v>
                </c:pt>
                <c:pt idx="1321">
                  <c:v>18.095568306240299</c:v>
                </c:pt>
                <c:pt idx="1322">
                  <c:v>18.109266692543301</c:v>
                </c:pt>
                <c:pt idx="1323">
                  <c:v>18.122965078846299</c:v>
                </c:pt>
                <c:pt idx="1324">
                  <c:v>18.136663465149301</c:v>
                </c:pt>
                <c:pt idx="1325">
                  <c:v>18.150361851452299</c:v>
                </c:pt>
                <c:pt idx="1326">
                  <c:v>18.164060237755301</c:v>
                </c:pt>
                <c:pt idx="1327">
                  <c:v>18.1777586240582</c:v>
                </c:pt>
                <c:pt idx="1328">
                  <c:v>18.191457010361201</c:v>
                </c:pt>
                <c:pt idx="1329">
                  <c:v>18.2051553966642</c:v>
                </c:pt>
                <c:pt idx="1330">
                  <c:v>18.218853782967201</c:v>
                </c:pt>
                <c:pt idx="1331">
                  <c:v>18.2325521692702</c:v>
                </c:pt>
                <c:pt idx="1332">
                  <c:v>18.246250555573098</c:v>
                </c:pt>
                <c:pt idx="1333">
                  <c:v>18.2599489418761</c:v>
                </c:pt>
                <c:pt idx="1334">
                  <c:v>18.273647328179099</c:v>
                </c:pt>
                <c:pt idx="1335">
                  <c:v>18.2873457144821</c:v>
                </c:pt>
                <c:pt idx="1336">
                  <c:v>18.301044100785099</c:v>
                </c:pt>
                <c:pt idx="1337">
                  <c:v>18.3147424870881</c:v>
                </c:pt>
                <c:pt idx="1338">
                  <c:v>18.328440873390999</c:v>
                </c:pt>
                <c:pt idx="1339">
                  <c:v>18.342139259694001</c:v>
                </c:pt>
                <c:pt idx="1340">
                  <c:v>18.355837645996999</c:v>
                </c:pt>
                <c:pt idx="1341">
                  <c:v>18.369536032300001</c:v>
                </c:pt>
                <c:pt idx="1342">
                  <c:v>18.383234418602999</c:v>
                </c:pt>
                <c:pt idx="1343">
                  <c:v>18.396932804906001</c:v>
                </c:pt>
                <c:pt idx="1344">
                  <c:v>18.4106311912089</c:v>
                </c:pt>
                <c:pt idx="1345">
                  <c:v>18.424329577511902</c:v>
                </c:pt>
                <c:pt idx="1346">
                  <c:v>18.4380279638149</c:v>
                </c:pt>
                <c:pt idx="1347">
                  <c:v>18.451726350117902</c:v>
                </c:pt>
                <c:pt idx="1348">
                  <c:v>18.4654247364209</c:v>
                </c:pt>
                <c:pt idx="1349">
                  <c:v>18.479123122723902</c:v>
                </c:pt>
                <c:pt idx="1350">
                  <c:v>18.4928215090268</c:v>
                </c:pt>
                <c:pt idx="1351">
                  <c:v>18.506519895329799</c:v>
                </c:pt>
                <c:pt idx="1352">
                  <c:v>18.5202182816328</c:v>
                </c:pt>
                <c:pt idx="1353">
                  <c:v>18.533916667935799</c:v>
                </c:pt>
                <c:pt idx="1354">
                  <c:v>18.547615054238801</c:v>
                </c:pt>
                <c:pt idx="1355">
                  <c:v>18.561313440541799</c:v>
                </c:pt>
                <c:pt idx="1356">
                  <c:v>18.575011826844701</c:v>
                </c:pt>
                <c:pt idx="1357">
                  <c:v>18.588710213147699</c:v>
                </c:pt>
                <c:pt idx="1358">
                  <c:v>18.602408599450701</c:v>
                </c:pt>
                <c:pt idx="1359">
                  <c:v>18.616106985753699</c:v>
                </c:pt>
                <c:pt idx="1360">
                  <c:v>18.629805372056701</c:v>
                </c:pt>
                <c:pt idx="1361">
                  <c:v>18.643503758359699</c:v>
                </c:pt>
                <c:pt idx="1362">
                  <c:v>18.657202144662602</c:v>
                </c:pt>
                <c:pt idx="1363">
                  <c:v>18.6709005309656</c:v>
                </c:pt>
                <c:pt idx="1364">
                  <c:v>18.684598917268598</c:v>
                </c:pt>
                <c:pt idx="1365">
                  <c:v>18.6982973035716</c:v>
                </c:pt>
                <c:pt idx="1366">
                  <c:v>18.711995689874598</c:v>
                </c:pt>
                <c:pt idx="1367">
                  <c:v>18.7256940761776</c:v>
                </c:pt>
                <c:pt idx="1368">
                  <c:v>18.739392462480499</c:v>
                </c:pt>
                <c:pt idx="1369">
                  <c:v>18.753090848783501</c:v>
                </c:pt>
                <c:pt idx="1370">
                  <c:v>18.766789235086499</c:v>
                </c:pt>
                <c:pt idx="1371">
                  <c:v>18.780487621389501</c:v>
                </c:pt>
                <c:pt idx="1372">
                  <c:v>18.794186007692499</c:v>
                </c:pt>
                <c:pt idx="1373">
                  <c:v>18.807884393995401</c:v>
                </c:pt>
                <c:pt idx="1374">
                  <c:v>18.821582780298399</c:v>
                </c:pt>
                <c:pt idx="1375">
                  <c:v>18.835281166601401</c:v>
                </c:pt>
                <c:pt idx="1376">
                  <c:v>18.8489795529044</c:v>
                </c:pt>
                <c:pt idx="1377">
                  <c:v>18.862677939207401</c:v>
                </c:pt>
                <c:pt idx="1378">
                  <c:v>18.8763763255104</c:v>
                </c:pt>
                <c:pt idx="1379">
                  <c:v>18.890074711813298</c:v>
                </c:pt>
                <c:pt idx="1380">
                  <c:v>18.9037730981163</c:v>
                </c:pt>
                <c:pt idx="1381">
                  <c:v>18.917471484419298</c:v>
                </c:pt>
                <c:pt idx="1382">
                  <c:v>18.9311698707223</c:v>
                </c:pt>
                <c:pt idx="1383">
                  <c:v>18.944868257025298</c:v>
                </c:pt>
                <c:pt idx="1384">
                  <c:v>18.9585666433283</c:v>
                </c:pt>
                <c:pt idx="1385">
                  <c:v>18.972265029631199</c:v>
                </c:pt>
                <c:pt idx="1386">
                  <c:v>18.985963415934201</c:v>
                </c:pt>
                <c:pt idx="1387">
                  <c:v>18.999661802237199</c:v>
                </c:pt>
                <c:pt idx="1388">
                  <c:v>19.013360188540201</c:v>
                </c:pt>
                <c:pt idx="1389">
                  <c:v>19.027058574843199</c:v>
                </c:pt>
                <c:pt idx="1390">
                  <c:v>19.040756961146201</c:v>
                </c:pt>
                <c:pt idx="1391">
                  <c:v>19.0544553474491</c:v>
                </c:pt>
                <c:pt idx="1392">
                  <c:v>19.068153733752101</c:v>
                </c:pt>
                <c:pt idx="1393">
                  <c:v>19.0818521200551</c:v>
                </c:pt>
                <c:pt idx="1394">
                  <c:v>19.095550506358101</c:v>
                </c:pt>
                <c:pt idx="1395">
                  <c:v>19.1092488926611</c:v>
                </c:pt>
                <c:pt idx="1396">
                  <c:v>19.122947278964102</c:v>
                </c:pt>
                <c:pt idx="1397">
                  <c:v>19.136645665267</c:v>
                </c:pt>
                <c:pt idx="1398">
                  <c:v>19.150344051569999</c:v>
                </c:pt>
                <c:pt idx="1399">
                  <c:v>19.164042437873</c:v>
                </c:pt>
                <c:pt idx="1400">
                  <c:v>19.177740824175999</c:v>
                </c:pt>
                <c:pt idx="1401">
                  <c:v>19.191439210479</c:v>
                </c:pt>
                <c:pt idx="1402">
                  <c:v>19.205137596781899</c:v>
                </c:pt>
                <c:pt idx="1403">
                  <c:v>19.218835983084901</c:v>
                </c:pt>
                <c:pt idx="1404">
                  <c:v>19.232534369387899</c:v>
                </c:pt>
                <c:pt idx="1405">
                  <c:v>19.246232755690901</c:v>
                </c:pt>
                <c:pt idx="1406">
                  <c:v>19.259931141993899</c:v>
                </c:pt>
                <c:pt idx="1407">
                  <c:v>19.273629528296901</c:v>
                </c:pt>
                <c:pt idx="1408">
                  <c:v>19.2873279145998</c:v>
                </c:pt>
                <c:pt idx="1409">
                  <c:v>19.301026300902802</c:v>
                </c:pt>
                <c:pt idx="1410">
                  <c:v>19.3147246872058</c:v>
                </c:pt>
                <c:pt idx="1411">
                  <c:v>19.328423073508802</c:v>
                </c:pt>
                <c:pt idx="1412">
                  <c:v>19.3421214598118</c:v>
                </c:pt>
                <c:pt idx="1413">
                  <c:v>19.355819846114802</c:v>
                </c:pt>
                <c:pt idx="1414">
                  <c:v>19.3695182324177</c:v>
                </c:pt>
                <c:pt idx="1415">
                  <c:v>19.383216618720699</c:v>
                </c:pt>
                <c:pt idx="1416">
                  <c:v>19.3969150050237</c:v>
                </c:pt>
                <c:pt idx="1417">
                  <c:v>19.410613391326699</c:v>
                </c:pt>
                <c:pt idx="1418">
                  <c:v>19.424311777629701</c:v>
                </c:pt>
                <c:pt idx="1419">
                  <c:v>19.438010163932699</c:v>
                </c:pt>
                <c:pt idx="1420">
                  <c:v>19.451708550235601</c:v>
                </c:pt>
                <c:pt idx="1421">
                  <c:v>19.465406936538599</c:v>
                </c:pt>
                <c:pt idx="1422">
                  <c:v>19.479105322841601</c:v>
                </c:pt>
                <c:pt idx="1423">
                  <c:v>19.492803709144599</c:v>
                </c:pt>
                <c:pt idx="1424">
                  <c:v>19.506502095447601</c:v>
                </c:pt>
                <c:pt idx="1425">
                  <c:v>19.520200481750599</c:v>
                </c:pt>
                <c:pt idx="1426">
                  <c:v>19.533898868053502</c:v>
                </c:pt>
                <c:pt idx="1427">
                  <c:v>19.5475972543565</c:v>
                </c:pt>
                <c:pt idx="1428">
                  <c:v>19.561295640659502</c:v>
                </c:pt>
                <c:pt idx="1429">
                  <c:v>19.5749940269625</c:v>
                </c:pt>
                <c:pt idx="1430">
                  <c:v>19.588692413265498</c:v>
                </c:pt>
                <c:pt idx="1431">
                  <c:v>19.6023907995685</c:v>
                </c:pt>
                <c:pt idx="1432">
                  <c:v>19.616089185871399</c:v>
                </c:pt>
                <c:pt idx="1433">
                  <c:v>19.629787572174401</c:v>
                </c:pt>
                <c:pt idx="1434">
                  <c:v>19.643485958477399</c:v>
                </c:pt>
                <c:pt idx="1435">
                  <c:v>19.657184344780401</c:v>
                </c:pt>
                <c:pt idx="1436">
                  <c:v>19.670882731083399</c:v>
                </c:pt>
                <c:pt idx="1437">
                  <c:v>19.684581117386401</c:v>
                </c:pt>
                <c:pt idx="1438">
                  <c:v>19.698279503689299</c:v>
                </c:pt>
                <c:pt idx="1439">
                  <c:v>19.711977889992301</c:v>
                </c:pt>
                <c:pt idx="1440">
                  <c:v>19.7256762762953</c:v>
                </c:pt>
                <c:pt idx="1441">
                  <c:v>19.739374662598301</c:v>
                </c:pt>
                <c:pt idx="1442">
                  <c:v>19.7530730489013</c:v>
                </c:pt>
                <c:pt idx="1443">
                  <c:v>19.766771435204198</c:v>
                </c:pt>
                <c:pt idx="1444">
                  <c:v>19.7804698215072</c:v>
                </c:pt>
                <c:pt idx="1445">
                  <c:v>19.794168207810198</c:v>
                </c:pt>
                <c:pt idx="1446">
                  <c:v>19.8078665941132</c:v>
                </c:pt>
                <c:pt idx="1447">
                  <c:v>19.821564980416198</c:v>
                </c:pt>
                <c:pt idx="1448">
                  <c:v>19.8352633667192</c:v>
                </c:pt>
                <c:pt idx="1449">
                  <c:v>19.848961753022099</c:v>
                </c:pt>
                <c:pt idx="1450">
                  <c:v>19.862660139325101</c:v>
                </c:pt>
                <c:pt idx="1451">
                  <c:v>19.876358525628099</c:v>
                </c:pt>
                <c:pt idx="1452">
                  <c:v>19.890056911931101</c:v>
                </c:pt>
                <c:pt idx="1453">
                  <c:v>19.903755298234099</c:v>
                </c:pt>
                <c:pt idx="1454">
                  <c:v>19.917453684537101</c:v>
                </c:pt>
                <c:pt idx="1455">
                  <c:v>19.93115207084</c:v>
                </c:pt>
                <c:pt idx="1456">
                  <c:v>19.944850457143001</c:v>
                </c:pt>
                <c:pt idx="1457">
                  <c:v>19.958548843446</c:v>
                </c:pt>
                <c:pt idx="1458">
                  <c:v>19.972247229749001</c:v>
                </c:pt>
                <c:pt idx="1459">
                  <c:v>19.985945616052</c:v>
                </c:pt>
                <c:pt idx="1460">
                  <c:v>19.999644002355002</c:v>
                </c:pt>
                <c:pt idx="1461">
                  <c:v>20.0133423886579</c:v>
                </c:pt>
                <c:pt idx="1462">
                  <c:v>20.027040774960899</c:v>
                </c:pt>
                <c:pt idx="1463">
                  <c:v>20.0407391612639</c:v>
                </c:pt>
                <c:pt idx="1464">
                  <c:v>20.054437547566899</c:v>
                </c:pt>
                <c:pt idx="1465">
                  <c:v>20.0681359338699</c:v>
                </c:pt>
                <c:pt idx="1466">
                  <c:v>20.081834320172899</c:v>
                </c:pt>
                <c:pt idx="1467">
                  <c:v>20.095532706475801</c:v>
                </c:pt>
                <c:pt idx="1468">
                  <c:v>20.109231092778799</c:v>
                </c:pt>
                <c:pt idx="1469">
                  <c:v>20.122929479081801</c:v>
                </c:pt>
                <c:pt idx="1470">
                  <c:v>20.136627865384799</c:v>
                </c:pt>
                <c:pt idx="1471">
                  <c:v>20.150326251687801</c:v>
                </c:pt>
                <c:pt idx="1472">
                  <c:v>20.1640246379907</c:v>
                </c:pt>
                <c:pt idx="1473">
                  <c:v>20.177723024293702</c:v>
                </c:pt>
                <c:pt idx="1474">
                  <c:v>20.1914214105967</c:v>
                </c:pt>
                <c:pt idx="1475">
                  <c:v>20.205119796899702</c:v>
                </c:pt>
                <c:pt idx="1476">
                  <c:v>20.2188181832027</c:v>
                </c:pt>
                <c:pt idx="1477">
                  <c:v>20.232516569505702</c:v>
                </c:pt>
                <c:pt idx="1478">
                  <c:v>20.2462149558086</c:v>
                </c:pt>
                <c:pt idx="1479">
                  <c:v>20.259913342111599</c:v>
                </c:pt>
                <c:pt idx="1480">
                  <c:v>20.2736117284146</c:v>
                </c:pt>
                <c:pt idx="1481">
                  <c:v>20.287310114717599</c:v>
                </c:pt>
                <c:pt idx="1482">
                  <c:v>20.301008501020601</c:v>
                </c:pt>
                <c:pt idx="1483">
                  <c:v>20.314706887323599</c:v>
                </c:pt>
                <c:pt idx="1484">
                  <c:v>20.328405273626501</c:v>
                </c:pt>
                <c:pt idx="1485">
                  <c:v>20.342103659929499</c:v>
                </c:pt>
                <c:pt idx="1486">
                  <c:v>20.355802046232501</c:v>
                </c:pt>
                <c:pt idx="1487">
                  <c:v>20.369500432535499</c:v>
                </c:pt>
                <c:pt idx="1488">
                  <c:v>20.383198818838501</c:v>
                </c:pt>
                <c:pt idx="1489">
                  <c:v>20.396897205141499</c:v>
                </c:pt>
                <c:pt idx="1490">
                  <c:v>20.410595591444402</c:v>
                </c:pt>
                <c:pt idx="1491">
                  <c:v>20.4242939777474</c:v>
                </c:pt>
                <c:pt idx="1492">
                  <c:v>20.437992364050402</c:v>
                </c:pt>
                <c:pt idx="1493">
                  <c:v>20.4516907503534</c:v>
                </c:pt>
                <c:pt idx="1494">
                  <c:v>20.465389136656398</c:v>
                </c:pt>
                <c:pt idx="1495">
                  <c:v>20.4790875229594</c:v>
                </c:pt>
                <c:pt idx="1496">
                  <c:v>20.492785909262299</c:v>
                </c:pt>
                <c:pt idx="1497">
                  <c:v>20.506484295565301</c:v>
                </c:pt>
                <c:pt idx="1498">
                  <c:v>20.520182681868299</c:v>
                </c:pt>
                <c:pt idx="1499">
                  <c:v>20.533881068171301</c:v>
                </c:pt>
                <c:pt idx="1500">
                  <c:v>20.547579454474299</c:v>
                </c:pt>
                <c:pt idx="1501">
                  <c:v>20.561277840777301</c:v>
                </c:pt>
                <c:pt idx="1502">
                  <c:v>20.574976227080199</c:v>
                </c:pt>
                <c:pt idx="1503">
                  <c:v>20.588674613383201</c:v>
                </c:pt>
                <c:pt idx="1504">
                  <c:v>20.6023729996862</c:v>
                </c:pt>
                <c:pt idx="1505">
                  <c:v>20.616071385989201</c:v>
                </c:pt>
                <c:pt idx="1506">
                  <c:v>20.6297697722922</c:v>
                </c:pt>
                <c:pt idx="1507">
                  <c:v>20.643468158595098</c:v>
                </c:pt>
                <c:pt idx="1508">
                  <c:v>20.6571665448981</c:v>
                </c:pt>
                <c:pt idx="1509">
                  <c:v>20.670864931201098</c:v>
                </c:pt>
                <c:pt idx="1510">
                  <c:v>20.6845633175041</c:v>
                </c:pt>
                <c:pt idx="1511">
                  <c:v>20.698261703807098</c:v>
                </c:pt>
                <c:pt idx="1512">
                  <c:v>20.7119600901101</c:v>
                </c:pt>
                <c:pt idx="1513">
                  <c:v>20.725658476412999</c:v>
                </c:pt>
                <c:pt idx="1514">
                  <c:v>20.739356862716001</c:v>
                </c:pt>
                <c:pt idx="1515">
                  <c:v>20.753055249018999</c:v>
                </c:pt>
                <c:pt idx="1516">
                  <c:v>20.766753635322001</c:v>
                </c:pt>
                <c:pt idx="1517">
                  <c:v>20.780452021624999</c:v>
                </c:pt>
                <c:pt idx="1518">
                  <c:v>20.794150407928001</c:v>
                </c:pt>
                <c:pt idx="1519">
                  <c:v>20.8078487942309</c:v>
                </c:pt>
                <c:pt idx="1520">
                  <c:v>20.821547180533901</c:v>
                </c:pt>
                <c:pt idx="1521">
                  <c:v>20.8352455668369</c:v>
                </c:pt>
                <c:pt idx="1522">
                  <c:v>20.848943953139901</c:v>
                </c:pt>
                <c:pt idx="1523">
                  <c:v>20.8626423394429</c:v>
                </c:pt>
                <c:pt idx="1524">
                  <c:v>20.876340725745901</c:v>
                </c:pt>
                <c:pt idx="1525">
                  <c:v>20.8900391120488</c:v>
                </c:pt>
                <c:pt idx="1526">
                  <c:v>20.903737498351799</c:v>
                </c:pt>
                <c:pt idx="1527">
                  <c:v>20.9174358846548</c:v>
                </c:pt>
                <c:pt idx="1528">
                  <c:v>20.931134270957799</c:v>
                </c:pt>
                <c:pt idx="1529">
                  <c:v>20.9448326572608</c:v>
                </c:pt>
                <c:pt idx="1530">
                  <c:v>20.958531043563799</c:v>
                </c:pt>
                <c:pt idx="1531">
                  <c:v>20.972229429866701</c:v>
                </c:pt>
                <c:pt idx="1532">
                  <c:v>20.985927816169699</c:v>
                </c:pt>
                <c:pt idx="1533">
                  <c:v>20.999626202472701</c:v>
                </c:pt>
                <c:pt idx="1534">
                  <c:v>21.013324588775699</c:v>
                </c:pt>
                <c:pt idx="1535">
                  <c:v>21.027022975078701</c:v>
                </c:pt>
                <c:pt idx="1536">
                  <c:v>21.040721361381699</c:v>
                </c:pt>
                <c:pt idx="1537">
                  <c:v>21.054419747684602</c:v>
                </c:pt>
                <c:pt idx="1538">
                  <c:v>21.0681181339876</c:v>
                </c:pt>
                <c:pt idx="1539">
                  <c:v>21.081816520290602</c:v>
                </c:pt>
                <c:pt idx="1540">
                  <c:v>21.0955149065936</c:v>
                </c:pt>
                <c:pt idx="1541">
                  <c:v>21.109213292896602</c:v>
                </c:pt>
                <c:pt idx="1542">
                  <c:v>21.1229116791996</c:v>
                </c:pt>
                <c:pt idx="1543">
                  <c:v>21.136610065502499</c:v>
                </c:pt>
                <c:pt idx="1544">
                  <c:v>21.1503084518055</c:v>
                </c:pt>
                <c:pt idx="1545">
                  <c:v>21.164006838108499</c:v>
                </c:pt>
                <c:pt idx="1546">
                  <c:v>21.1777052244115</c:v>
                </c:pt>
                <c:pt idx="1547">
                  <c:v>21.191403610714499</c:v>
                </c:pt>
                <c:pt idx="1548">
                  <c:v>21.205101997017401</c:v>
                </c:pt>
                <c:pt idx="1549">
                  <c:v>21.218800383320399</c:v>
                </c:pt>
                <c:pt idx="1550">
                  <c:v>21.232498769623401</c:v>
                </c:pt>
                <c:pt idx="1551">
                  <c:v>21.246197155926399</c:v>
                </c:pt>
                <c:pt idx="1552">
                  <c:v>21.259895542229401</c:v>
                </c:pt>
                <c:pt idx="1553">
                  <c:v>21.273593928532399</c:v>
                </c:pt>
                <c:pt idx="1554">
                  <c:v>21.287292314835302</c:v>
                </c:pt>
                <c:pt idx="1555">
                  <c:v>21.3009907011383</c:v>
                </c:pt>
                <c:pt idx="1556">
                  <c:v>21.314689087441302</c:v>
                </c:pt>
                <c:pt idx="1557">
                  <c:v>21.3283874737443</c:v>
                </c:pt>
                <c:pt idx="1558">
                  <c:v>21.342085860047298</c:v>
                </c:pt>
                <c:pt idx="1559">
                  <c:v>21.3557842463503</c:v>
                </c:pt>
                <c:pt idx="1560">
                  <c:v>21.369482632653199</c:v>
                </c:pt>
                <c:pt idx="1561">
                  <c:v>21.383181018956201</c:v>
                </c:pt>
                <c:pt idx="1562">
                  <c:v>21.396879405259199</c:v>
                </c:pt>
                <c:pt idx="1563">
                  <c:v>21.410577791562201</c:v>
                </c:pt>
                <c:pt idx="1564">
                  <c:v>21.424276177865199</c:v>
                </c:pt>
                <c:pt idx="1565">
                  <c:v>21.437974564168201</c:v>
                </c:pt>
                <c:pt idx="1566">
                  <c:v>21.451672950471099</c:v>
                </c:pt>
                <c:pt idx="1567">
                  <c:v>21.465371336774101</c:v>
                </c:pt>
                <c:pt idx="1568">
                  <c:v>21.479069723077099</c:v>
                </c:pt>
                <c:pt idx="1569">
                  <c:v>21.492768109380101</c:v>
                </c:pt>
                <c:pt idx="1570">
                  <c:v>21.5064664956831</c:v>
                </c:pt>
                <c:pt idx="1571">
                  <c:v>21.520164881985998</c:v>
                </c:pt>
                <c:pt idx="1572">
                  <c:v>21.533863268289</c:v>
                </c:pt>
                <c:pt idx="1573">
                  <c:v>21.547561654591998</c:v>
                </c:pt>
                <c:pt idx="1574">
                  <c:v>21.561260040895</c:v>
                </c:pt>
                <c:pt idx="1575">
                  <c:v>21.574958427197998</c:v>
                </c:pt>
                <c:pt idx="1576">
                  <c:v>21.588656813501</c:v>
                </c:pt>
                <c:pt idx="1577">
                  <c:v>21.602355199803899</c:v>
                </c:pt>
                <c:pt idx="1578">
                  <c:v>21.616053586106901</c:v>
                </c:pt>
                <c:pt idx="1579">
                  <c:v>21.629751972409899</c:v>
                </c:pt>
                <c:pt idx="1580">
                  <c:v>21.643450358712901</c:v>
                </c:pt>
                <c:pt idx="1581">
                  <c:v>21.657148745015899</c:v>
                </c:pt>
                <c:pt idx="1582">
                  <c:v>21.670847131318901</c:v>
                </c:pt>
                <c:pt idx="1583">
                  <c:v>21.6845455176218</c:v>
                </c:pt>
                <c:pt idx="1584">
                  <c:v>21.698243903924801</c:v>
                </c:pt>
                <c:pt idx="1585">
                  <c:v>21.7119422902278</c:v>
                </c:pt>
                <c:pt idx="1586">
                  <c:v>21.725640676530801</c:v>
                </c:pt>
                <c:pt idx="1587">
                  <c:v>21.7393390628338</c:v>
                </c:pt>
                <c:pt idx="1588">
                  <c:v>21.753037449136801</c:v>
                </c:pt>
                <c:pt idx="1589">
                  <c:v>21.7667358354397</c:v>
                </c:pt>
                <c:pt idx="1590">
                  <c:v>21.780434221742698</c:v>
                </c:pt>
                <c:pt idx="1591">
                  <c:v>21.7941326080457</c:v>
                </c:pt>
                <c:pt idx="1592">
                  <c:v>21.807830994348699</c:v>
                </c:pt>
                <c:pt idx="1593">
                  <c:v>21.8215293806517</c:v>
                </c:pt>
                <c:pt idx="1594">
                  <c:v>21.835227766954699</c:v>
                </c:pt>
                <c:pt idx="1595">
                  <c:v>21.848926153257601</c:v>
                </c:pt>
                <c:pt idx="1596">
                  <c:v>21.862624539560599</c:v>
                </c:pt>
                <c:pt idx="1597">
                  <c:v>21.876322925863601</c:v>
                </c:pt>
                <c:pt idx="1598">
                  <c:v>21.890021312166599</c:v>
                </c:pt>
                <c:pt idx="1599">
                  <c:v>21.903719698469601</c:v>
                </c:pt>
                <c:pt idx="1600">
                  <c:v>21.9174180847725</c:v>
                </c:pt>
                <c:pt idx="1601">
                  <c:v>21.931116471075502</c:v>
                </c:pt>
                <c:pt idx="1602">
                  <c:v>21.9448148573785</c:v>
                </c:pt>
                <c:pt idx="1603">
                  <c:v>21.958513243681502</c:v>
                </c:pt>
                <c:pt idx="1604">
                  <c:v>21.9722116299845</c:v>
                </c:pt>
                <c:pt idx="1605">
                  <c:v>21.985910016287502</c:v>
                </c:pt>
                <c:pt idx="1606">
                  <c:v>21.9996084025905</c:v>
                </c:pt>
                <c:pt idx="1607">
                  <c:v>22.013306788893399</c:v>
                </c:pt>
                <c:pt idx="1608">
                  <c:v>22.0270051751964</c:v>
                </c:pt>
                <c:pt idx="1609">
                  <c:v>22.040703561499399</c:v>
                </c:pt>
                <c:pt idx="1610">
                  <c:v>22.0544019478024</c:v>
                </c:pt>
                <c:pt idx="1611">
                  <c:v>22.068100334105399</c:v>
                </c:pt>
                <c:pt idx="1612">
                  <c:v>22.081798720408301</c:v>
                </c:pt>
                <c:pt idx="1613">
                  <c:v>22.095497106711299</c:v>
                </c:pt>
                <c:pt idx="1614">
                  <c:v>22.109195493014301</c:v>
                </c:pt>
                <c:pt idx="1615">
                  <c:v>22.122893879317299</c:v>
                </c:pt>
                <c:pt idx="1616">
                  <c:v>22.136592265620301</c:v>
                </c:pt>
                <c:pt idx="1617">
                  <c:v>22.150290651923299</c:v>
                </c:pt>
                <c:pt idx="1618">
                  <c:v>22.163989038226202</c:v>
                </c:pt>
                <c:pt idx="1619">
                  <c:v>22.1776874245292</c:v>
                </c:pt>
                <c:pt idx="1620">
                  <c:v>22.191385810832202</c:v>
                </c:pt>
                <c:pt idx="1621">
                  <c:v>22.2050841971352</c:v>
                </c:pt>
                <c:pt idx="1622">
                  <c:v>22.218782583438198</c:v>
                </c:pt>
                <c:pt idx="1623">
                  <c:v>22.2324809697412</c:v>
                </c:pt>
                <c:pt idx="1624">
                  <c:v>22.246179356044099</c:v>
                </c:pt>
                <c:pt idx="1625">
                  <c:v>22.259877742347101</c:v>
                </c:pt>
                <c:pt idx="1626">
                  <c:v>22.273576128650099</c:v>
                </c:pt>
                <c:pt idx="1627">
                  <c:v>22.287274514953101</c:v>
                </c:pt>
                <c:pt idx="1628">
                  <c:v>22.300972901256099</c:v>
                </c:pt>
                <c:pt idx="1629">
                  <c:v>22.314671287559101</c:v>
                </c:pt>
                <c:pt idx="1630">
                  <c:v>22.328369673861999</c:v>
                </c:pt>
                <c:pt idx="1631">
                  <c:v>22.342068060165001</c:v>
                </c:pt>
                <c:pt idx="1632">
                  <c:v>22.355766446467999</c:v>
                </c:pt>
                <c:pt idx="1633">
                  <c:v>22.369464832771001</c:v>
                </c:pt>
                <c:pt idx="1634">
                  <c:v>22.383163219074</c:v>
                </c:pt>
                <c:pt idx="1635">
                  <c:v>22.396861605377001</c:v>
                </c:pt>
                <c:pt idx="1636">
                  <c:v>22.4105599916799</c:v>
                </c:pt>
                <c:pt idx="1637">
                  <c:v>22.424258377982898</c:v>
                </c:pt>
                <c:pt idx="1638">
                  <c:v>22.4379567642859</c:v>
                </c:pt>
                <c:pt idx="1639">
                  <c:v>22.451655150588898</c:v>
                </c:pt>
                <c:pt idx="1640">
                  <c:v>22.4653535368919</c:v>
                </c:pt>
                <c:pt idx="1641">
                  <c:v>22.479051923194799</c:v>
                </c:pt>
                <c:pt idx="1642">
                  <c:v>22.492750309497801</c:v>
                </c:pt>
                <c:pt idx="1643">
                  <c:v>22.506448695800799</c:v>
                </c:pt>
                <c:pt idx="1644">
                  <c:v>22.520147082103801</c:v>
                </c:pt>
                <c:pt idx="1645">
                  <c:v>22.533845468406799</c:v>
                </c:pt>
                <c:pt idx="1646">
                  <c:v>22.547543854709801</c:v>
                </c:pt>
                <c:pt idx="1647">
                  <c:v>22.5612422410127</c:v>
                </c:pt>
                <c:pt idx="1648">
                  <c:v>22.574940627315701</c:v>
                </c:pt>
                <c:pt idx="1649">
                  <c:v>22.5886390136187</c:v>
                </c:pt>
                <c:pt idx="1650">
                  <c:v>22.602337399921701</c:v>
                </c:pt>
                <c:pt idx="1651">
                  <c:v>22.6160357862247</c:v>
                </c:pt>
                <c:pt idx="1652">
                  <c:v>22.629734172527701</c:v>
                </c:pt>
                <c:pt idx="1653">
                  <c:v>22.6434325588306</c:v>
                </c:pt>
                <c:pt idx="1654">
                  <c:v>22.657130945133598</c:v>
                </c:pt>
                <c:pt idx="1655">
                  <c:v>22.6708293314366</c:v>
                </c:pt>
                <c:pt idx="1656">
                  <c:v>22.684527717739599</c:v>
                </c:pt>
                <c:pt idx="1657">
                  <c:v>22.6982261040426</c:v>
                </c:pt>
                <c:pt idx="1658">
                  <c:v>22.711924490345599</c:v>
                </c:pt>
                <c:pt idx="1659">
                  <c:v>22.725622876648501</c:v>
                </c:pt>
                <c:pt idx="1660">
                  <c:v>22.739321262951499</c:v>
                </c:pt>
                <c:pt idx="1661">
                  <c:v>22.753019649254501</c:v>
                </c:pt>
                <c:pt idx="1662">
                  <c:v>22.766718035557499</c:v>
                </c:pt>
                <c:pt idx="1663">
                  <c:v>22.780416421860501</c:v>
                </c:pt>
                <c:pt idx="1664">
                  <c:v>22.794114808163499</c:v>
                </c:pt>
                <c:pt idx="1665">
                  <c:v>22.807813194466402</c:v>
                </c:pt>
                <c:pt idx="1666">
                  <c:v>22.8215115807694</c:v>
                </c:pt>
                <c:pt idx="1667">
                  <c:v>22.835209967072402</c:v>
                </c:pt>
                <c:pt idx="1668">
                  <c:v>22.8489083533754</c:v>
                </c:pt>
                <c:pt idx="1669">
                  <c:v>22.862606739678402</c:v>
                </c:pt>
                <c:pt idx="1670">
                  <c:v>22.8763051259814</c:v>
                </c:pt>
                <c:pt idx="1671">
                  <c:v>22.890003512284299</c:v>
                </c:pt>
                <c:pt idx="1672">
                  <c:v>22.9037018985873</c:v>
                </c:pt>
                <c:pt idx="1673">
                  <c:v>22.917400284890299</c:v>
                </c:pt>
                <c:pt idx="1674">
                  <c:v>22.9310986711933</c:v>
                </c:pt>
                <c:pt idx="1675">
                  <c:v>22.944797057496299</c:v>
                </c:pt>
                <c:pt idx="1676">
                  <c:v>22.958495443799301</c:v>
                </c:pt>
                <c:pt idx="1677">
                  <c:v>22.972193830102199</c:v>
                </c:pt>
                <c:pt idx="1678">
                  <c:v>22.985892216405201</c:v>
                </c:pt>
                <c:pt idx="1679">
                  <c:v>22.999590602708199</c:v>
                </c:pt>
                <c:pt idx="1680">
                  <c:v>23.013288989011201</c:v>
                </c:pt>
                <c:pt idx="1681">
                  <c:v>23.026987375314199</c:v>
                </c:pt>
                <c:pt idx="1682">
                  <c:v>23.040685761617102</c:v>
                </c:pt>
                <c:pt idx="1683">
                  <c:v>23.0543841479201</c:v>
                </c:pt>
                <c:pt idx="1684">
                  <c:v>23.068082534223102</c:v>
                </c:pt>
                <c:pt idx="1685">
                  <c:v>23.0817809205261</c:v>
                </c:pt>
                <c:pt idx="1686">
                  <c:v>23.095479306829102</c:v>
                </c:pt>
                <c:pt idx="1687">
                  <c:v>23.1091776931321</c:v>
                </c:pt>
                <c:pt idx="1688">
                  <c:v>23.122876079434999</c:v>
                </c:pt>
                <c:pt idx="1689">
                  <c:v>23.136574465738001</c:v>
                </c:pt>
                <c:pt idx="1690">
                  <c:v>23.150272852040999</c:v>
                </c:pt>
                <c:pt idx="1691">
                  <c:v>23.163971238344001</c:v>
                </c:pt>
                <c:pt idx="1692">
                  <c:v>23.177669624646999</c:v>
                </c:pt>
                <c:pt idx="1693">
                  <c:v>23.191368010950001</c:v>
                </c:pt>
                <c:pt idx="1694">
                  <c:v>23.205066397252899</c:v>
                </c:pt>
                <c:pt idx="1695">
                  <c:v>23.218764783555901</c:v>
                </c:pt>
                <c:pt idx="1696">
                  <c:v>23.232463169858899</c:v>
                </c:pt>
                <c:pt idx="1697">
                  <c:v>23.246161556161901</c:v>
                </c:pt>
                <c:pt idx="1698">
                  <c:v>23.2598599424649</c:v>
                </c:pt>
                <c:pt idx="1699">
                  <c:v>23.273558328767901</c:v>
                </c:pt>
                <c:pt idx="1700">
                  <c:v>23.2872567150708</c:v>
                </c:pt>
                <c:pt idx="1701">
                  <c:v>23.300955101373798</c:v>
                </c:pt>
                <c:pt idx="1702">
                  <c:v>23.3146534876768</c:v>
                </c:pt>
                <c:pt idx="1703">
                  <c:v>23.328351873979798</c:v>
                </c:pt>
                <c:pt idx="1704">
                  <c:v>23.3420502602828</c:v>
                </c:pt>
                <c:pt idx="1705">
                  <c:v>23.355748646585798</c:v>
                </c:pt>
                <c:pt idx="1706">
                  <c:v>23.369447032888701</c:v>
                </c:pt>
                <c:pt idx="1707">
                  <c:v>23.383145419191699</c:v>
                </c:pt>
                <c:pt idx="1708">
                  <c:v>23.396843805494701</c:v>
                </c:pt>
                <c:pt idx="1709">
                  <c:v>23.410542191797699</c:v>
                </c:pt>
                <c:pt idx="1710">
                  <c:v>23.424240578100701</c:v>
                </c:pt>
                <c:pt idx="1711">
                  <c:v>23.4379389644036</c:v>
                </c:pt>
                <c:pt idx="1712">
                  <c:v>23.451637350706601</c:v>
                </c:pt>
                <c:pt idx="1713">
                  <c:v>23.4653357370096</c:v>
                </c:pt>
                <c:pt idx="1714">
                  <c:v>23.479034123312601</c:v>
                </c:pt>
                <c:pt idx="1715">
                  <c:v>23.4927325096156</c:v>
                </c:pt>
                <c:pt idx="1716">
                  <c:v>23.506430895918601</c:v>
                </c:pt>
                <c:pt idx="1717">
                  <c:v>23.5201292822215</c:v>
                </c:pt>
                <c:pt idx="1718">
                  <c:v>23.533827668524498</c:v>
                </c:pt>
                <c:pt idx="1719">
                  <c:v>23.5475260548275</c:v>
                </c:pt>
                <c:pt idx="1720">
                  <c:v>23.561224441130499</c:v>
                </c:pt>
                <c:pt idx="1721">
                  <c:v>23.5749228274335</c:v>
                </c:pt>
                <c:pt idx="1722">
                  <c:v>23.588621213736499</c:v>
                </c:pt>
                <c:pt idx="1723">
                  <c:v>23.602319600039401</c:v>
                </c:pt>
                <c:pt idx="1724">
                  <c:v>23.616017986342399</c:v>
                </c:pt>
                <c:pt idx="1725">
                  <c:v>23.629716372645401</c:v>
                </c:pt>
                <c:pt idx="1726">
                  <c:v>23.643414758948399</c:v>
                </c:pt>
                <c:pt idx="1727">
                  <c:v>23.657113145251401</c:v>
                </c:pt>
                <c:pt idx="1728">
                  <c:v>23.670811531554399</c:v>
                </c:pt>
                <c:pt idx="1729">
                  <c:v>23.684509917857302</c:v>
                </c:pt>
                <c:pt idx="1730">
                  <c:v>23.6982083041603</c:v>
                </c:pt>
                <c:pt idx="1731">
                  <c:v>23.711906690463302</c:v>
                </c:pt>
                <c:pt idx="1732">
                  <c:v>23.7256050767663</c:v>
                </c:pt>
                <c:pt idx="1733">
                  <c:v>23.739303463069302</c:v>
                </c:pt>
                <c:pt idx="1734">
                  <c:v>23.7530018493723</c:v>
                </c:pt>
                <c:pt idx="1735">
                  <c:v>23.766700235675199</c:v>
                </c:pt>
                <c:pt idx="1736">
                  <c:v>23.7803986219782</c:v>
                </c:pt>
                <c:pt idx="1737">
                  <c:v>23.794097008281199</c:v>
                </c:pt>
                <c:pt idx="1738">
                  <c:v>23.8077953945842</c:v>
                </c:pt>
                <c:pt idx="1739">
                  <c:v>23.821493780887199</c:v>
                </c:pt>
                <c:pt idx="1740">
                  <c:v>23.835192167190101</c:v>
                </c:pt>
                <c:pt idx="1741">
                  <c:v>23.848890553493099</c:v>
                </c:pt>
                <c:pt idx="1742">
                  <c:v>23.862588939796101</c:v>
                </c:pt>
                <c:pt idx="1743">
                  <c:v>23.876287326099099</c:v>
                </c:pt>
                <c:pt idx="1744">
                  <c:v>23.889985712402101</c:v>
                </c:pt>
                <c:pt idx="1745">
                  <c:v>23.903684098705099</c:v>
                </c:pt>
                <c:pt idx="1746">
                  <c:v>23.917382485008002</c:v>
                </c:pt>
                <c:pt idx="1747">
                  <c:v>23.931080871311</c:v>
                </c:pt>
                <c:pt idx="1748">
                  <c:v>23.944779257614002</c:v>
                </c:pt>
                <c:pt idx="1749">
                  <c:v>23.958477643917</c:v>
                </c:pt>
                <c:pt idx="1750">
                  <c:v>23.972176030220002</c:v>
                </c:pt>
                <c:pt idx="1751">
                  <c:v>23.985874416523</c:v>
                </c:pt>
                <c:pt idx="1752">
                  <c:v>23.999572802825899</c:v>
                </c:pt>
                <c:pt idx="1753">
                  <c:v>24.013271189128901</c:v>
                </c:pt>
                <c:pt idx="1754">
                  <c:v>24.026969575431899</c:v>
                </c:pt>
                <c:pt idx="1755">
                  <c:v>24.040667961734901</c:v>
                </c:pt>
                <c:pt idx="1756">
                  <c:v>24.054366348037899</c:v>
                </c:pt>
                <c:pt idx="1757">
                  <c:v>24.068064734340901</c:v>
                </c:pt>
                <c:pt idx="1758">
                  <c:v>24.081763120643799</c:v>
                </c:pt>
                <c:pt idx="1759">
                  <c:v>24.095461506946801</c:v>
                </c:pt>
                <c:pt idx="1760">
                  <c:v>24.109159893249799</c:v>
                </c:pt>
                <c:pt idx="1761">
                  <c:v>24.122858279552801</c:v>
                </c:pt>
                <c:pt idx="1762">
                  <c:v>24.1365566658558</c:v>
                </c:pt>
                <c:pt idx="1763">
                  <c:v>24.150255052158801</c:v>
                </c:pt>
                <c:pt idx="1764">
                  <c:v>24.1639534384617</c:v>
                </c:pt>
                <c:pt idx="1765">
                  <c:v>24.177651824764698</c:v>
                </c:pt>
                <c:pt idx="1766">
                  <c:v>24.1913502110677</c:v>
                </c:pt>
                <c:pt idx="1767">
                  <c:v>24.205048597370698</c:v>
                </c:pt>
                <c:pt idx="1768">
                  <c:v>24.2187469836737</c:v>
                </c:pt>
                <c:pt idx="1769">
                  <c:v>24.232445369976698</c:v>
                </c:pt>
                <c:pt idx="1770">
                  <c:v>24.246143756279601</c:v>
                </c:pt>
                <c:pt idx="1771">
                  <c:v>24.259842142582599</c:v>
                </c:pt>
                <c:pt idx="1772">
                  <c:v>24.273540528885601</c:v>
                </c:pt>
                <c:pt idx="1773">
                  <c:v>24.287238915188599</c:v>
                </c:pt>
                <c:pt idx="1774">
                  <c:v>24.300937301491601</c:v>
                </c:pt>
                <c:pt idx="1775">
                  <c:v>24.314635687794599</c:v>
                </c:pt>
                <c:pt idx="1776">
                  <c:v>24.328334074097501</c:v>
                </c:pt>
                <c:pt idx="1777">
                  <c:v>24.3420324604005</c:v>
                </c:pt>
                <c:pt idx="1778">
                  <c:v>24.355730846703501</c:v>
                </c:pt>
                <c:pt idx="1779">
                  <c:v>24.3694292330065</c:v>
                </c:pt>
                <c:pt idx="1780">
                  <c:v>24.383127619309501</c:v>
                </c:pt>
                <c:pt idx="1781">
                  <c:v>24.3968260056124</c:v>
                </c:pt>
                <c:pt idx="1782">
                  <c:v>24.410524391915398</c:v>
                </c:pt>
                <c:pt idx="1783">
                  <c:v>24.4242227782184</c:v>
                </c:pt>
                <c:pt idx="1784">
                  <c:v>24.437921164521399</c:v>
                </c:pt>
                <c:pt idx="1785">
                  <c:v>24.4516195508244</c:v>
                </c:pt>
                <c:pt idx="1786">
                  <c:v>24.465317937127399</c:v>
                </c:pt>
                <c:pt idx="1787">
                  <c:v>24.479016323430301</c:v>
                </c:pt>
                <c:pt idx="1788">
                  <c:v>24.492714709733299</c:v>
                </c:pt>
                <c:pt idx="1789">
                  <c:v>24.506413096036301</c:v>
                </c:pt>
                <c:pt idx="1790">
                  <c:v>24.520111482339299</c:v>
                </c:pt>
                <c:pt idx="1791">
                  <c:v>24.533809868642301</c:v>
                </c:pt>
                <c:pt idx="1792">
                  <c:v>24.547508254945299</c:v>
                </c:pt>
                <c:pt idx="1793">
                  <c:v>24.561206641248202</c:v>
                </c:pt>
                <c:pt idx="1794">
                  <c:v>24.5749050275512</c:v>
                </c:pt>
                <c:pt idx="1795">
                  <c:v>24.588603413854202</c:v>
                </c:pt>
                <c:pt idx="1796">
                  <c:v>24.6023018001572</c:v>
                </c:pt>
                <c:pt idx="1797">
                  <c:v>24.616000186460202</c:v>
                </c:pt>
                <c:pt idx="1798">
                  <c:v>24.6296985727632</c:v>
                </c:pt>
                <c:pt idx="1799">
                  <c:v>24.643396959066099</c:v>
                </c:pt>
                <c:pt idx="1800">
                  <c:v>24.6570953453691</c:v>
                </c:pt>
                <c:pt idx="1801">
                  <c:v>24.670793731672099</c:v>
                </c:pt>
                <c:pt idx="1802">
                  <c:v>24.6844921179751</c:v>
                </c:pt>
                <c:pt idx="1803">
                  <c:v>24.698190504278099</c:v>
                </c:pt>
                <c:pt idx="1804">
                  <c:v>24.7118888905811</c:v>
                </c:pt>
                <c:pt idx="1805">
                  <c:v>24.725587276883999</c:v>
                </c:pt>
                <c:pt idx="1806">
                  <c:v>24.739285663187001</c:v>
                </c:pt>
                <c:pt idx="1807">
                  <c:v>24.752984049489999</c:v>
                </c:pt>
                <c:pt idx="1808">
                  <c:v>24.766682435793001</c:v>
                </c:pt>
                <c:pt idx="1809">
                  <c:v>24.780380822095999</c:v>
                </c:pt>
                <c:pt idx="1810">
                  <c:v>24.794079208399001</c:v>
                </c:pt>
                <c:pt idx="1811">
                  <c:v>24.8077775947019</c:v>
                </c:pt>
                <c:pt idx="1812">
                  <c:v>24.821475981004902</c:v>
                </c:pt>
                <c:pt idx="1813">
                  <c:v>24.8351743673079</c:v>
                </c:pt>
                <c:pt idx="1814">
                  <c:v>24.848872753610902</c:v>
                </c:pt>
                <c:pt idx="1815">
                  <c:v>24.8625711399139</c:v>
                </c:pt>
                <c:pt idx="1816">
                  <c:v>24.876269526216799</c:v>
                </c:pt>
                <c:pt idx="1817">
                  <c:v>24.889967912519801</c:v>
                </c:pt>
                <c:pt idx="1818">
                  <c:v>24.903666298822799</c:v>
                </c:pt>
                <c:pt idx="1819">
                  <c:v>24.917364685125801</c:v>
                </c:pt>
                <c:pt idx="1820">
                  <c:v>24.931063071428799</c:v>
                </c:pt>
                <c:pt idx="1821">
                  <c:v>24.944761457731801</c:v>
                </c:pt>
                <c:pt idx="1822">
                  <c:v>24.958459844034699</c:v>
                </c:pt>
                <c:pt idx="1823">
                  <c:v>24.972158230337701</c:v>
                </c:pt>
                <c:pt idx="1824">
                  <c:v>24.985856616640699</c:v>
                </c:pt>
                <c:pt idx="1825">
                  <c:v>24.999555002943701</c:v>
                </c:pt>
                <c:pt idx="1826">
                  <c:v>25.013253389246699</c:v>
                </c:pt>
                <c:pt idx="1827">
                  <c:v>25.026951775549701</c:v>
                </c:pt>
                <c:pt idx="1828">
                  <c:v>25.0406501618526</c:v>
                </c:pt>
                <c:pt idx="1829">
                  <c:v>25.054348548155598</c:v>
                </c:pt>
                <c:pt idx="1830">
                  <c:v>25.0680469344586</c:v>
                </c:pt>
                <c:pt idx="1831">
                  <c:v>25.081745320761598</c:v>
                </c:pt>
                <c:pt idx="1832">
                  <c:v>25.0954437070646</c:v>
                </c:pt>
                <c:pt idx="1833">
                  <c:v>25.109142093367598</c:v>
                </c:pt>
                <c:pt idx="1834">
                  <c:v>25.122840479670501</c:v>
                </c:pt>
                <c:pt idx="1835">
                  <c:v>25.136538865973499</c:v>
                </c:pt>
                <c:pt idx="1836">
                  <c:v>25.150237252276501</c:v>
                </c:pt>
                <c:pt idx="1837">
                  <c:v>25.163935638579499</c:v>
                </c:pt>
                <c:pt idx="1838">
                  <c:v>25.177634024882501</c:v>
                </c:pt>
                <c:pt idx="1839">
                  <c:v>25.1913324111854</c:v>
                </c:pt>
                <c:pt idx="1840">
                  <c:v>25.205030797488401</c:v>
                </c:pt>
                <c:pt idx="1841">
                  <c:v>25.2187291837914</c:v>
                </c:pt>
                <c:pt idx="1842">
                  <c:v>25.232427570094401</c:v>
                </c:pt>
                <c:pt idx="1843">
                  <c:v>25.2461259563974</c:v>
                </c:pt>
                <c:pt idx="1844">
                  <c:v>25.259824342700401</c:v>
                </c:pt>
                <c:pt idx="1845">
                  <c:v>25.2735227290034</c:v>
                </c:pt>
                <c:pt idx="1846">
                  <c:v>25.287221115306298</c:v>
                </c:pt>
                <c:pt idx="1847">
                  <c:v>25.3009195016093</c:v>
                </c:pt>
                <c:pt idx="1848">
                  <c:v>25.314617887912298</c:v>
                </c:pt>
                <c:pt idx="1849">
                  <c:v>25.3283162742153</c:v>
                </c:pt>
                <c:pt idx="1850">
                  <c:v>25.342014660518299</c:v>
                </c:pt>
                <c:pt idx="1851">
                  <c:v>25.355713046821201</c:v>
                </c:pt>
                <c:pt idx="1852">
                  <c:v>25.369411433124199</c:v>
                </c:pt>
                <c:pt idx="1853">
                  <c:v>25.383109819427201</c:v>
                </c:pt>
                <c:pt idx="1854">
                  <c:v>25.396808205730199</c:v>
                </c:pt>
                <c:pt idx="1855">
                  <c:v>25.410506592033201</c:v>
                </c:pt>
                <c:pt idx="1856">
                  <c:v>25.424204978336199</c:v>
                </c:pt>
                <c:pt idx="1857">
                  <c:v>25.437903364639102</c:v>
                </c:pt>
                <c:pt idx="1858">
                  <c:v>25.4516017509421</c:v>
                </c:pt>
                <c:pt idx="1859">
                  <c:v>25.465300137245102</c:v>
                </c:pt>
                <c:pt idx="1860">
                  <c:v>25.4789985235481</c:v>
                </c:pt>
                <c:pt idx="1861">
                  <c:v>25.492696909851102</c:v>
                </c:pt>
                <c:pt idx="1862">
                  <c:v>25.5063952961541</c:v>
                </c:pt>
                <c:pt idx="1863">
                  <c:v>25.520093682456999</c:v>
                </c:pt>
                <c:pt idx="1864">
                  <c:v>25.53379206876</c:v>
                </c:pt>
                <c:pt idx="1865">
                  <c:v>25.547490455062999</c:v>
                </c:pt>
                <c:pt idx="1866">
                  <c:v>25.561188841366</c:v>
                </c:pt>
                <c:pt idx="1867">
                  <c:v>25.574887227668999</c:v>
                </c:pt>
                <c:pt idx="1868">
                  <c:v>25.588585613972</c:v>
                </c:pt>
                <c:pt idx="1869">
                  <c:v>25.602284000274899</c:v>
                </c:pt>
                <c:pt idx="1870">
                  <c:v>25.615982386577901</c:v>
                </c:pt>
                <c:pt idx="1871">
                  <c:v>25.629680772880899</c:v>
                </c:pt>
                <c:pt idx="1872">
                  <c:v>25.643379159183901</c:v>
                </c:pt>
                <c:pt idx="1873">
                  <c:v>25.657077545486899</c:v>
                </c:pt>
                <c:pt idx="1874">
                  <c:v>25.670775931789901</c:v>
                </c:pt>
                <c:pt idx="1875">
                  <c:v>25.6844743180928</c:v>
                </c:pt>
                <c:pt idx="1876">
                  <c:v>25.698172704395802</c:v>
                </c:pt>
                <c:pt idx="1877">
                  <c:v>25.7118710906988</c:v>
                </c:pt>
                <c:pt idx="1878">
                  <c:v>25.725569477001802</c:v>
                </c:pt>
                <c:pt idx="1879">
                  <c:v>25.7392678633048</c:v>
                </c:pt>
                <c:pt idx="1880">
                  <c:v>25.752966249607699</c:v>
                </c:pt>
                <c:pt idx="1881">
                  <c:v>25.766664635910701</c:v>
                </c:pt>
                <c:pt idx="1882">
                  <c:v>25.780363022213699</c:v>
                </c:pt>
                <c:pt idx="1883">
                  <c:v>25.794061408516701</c:v>
                </c:pt>
                <c:pt idx="1884">
                  <c:v>25.807759794819699</c:v>
                </c:pt>
                <c:pt idx="1885">
                  <c:v>25.821458181122701</c:v>
                </c:pt>
                <c:pt idx="1886">
                  <c:v>25.835156567425599</c:v>
                </c:pt>
                <c:pt idx="1887">
                  <c:v>25.848854953728601</c:v>
                </c:pt>
                <c:pt idx="1888">
                  <c:v>25.862553340031599</c:v>
                </c:pt>
                <c:pt idx="1889">
                  <c:v>25.876251726334601</c:v>
                </c:pt>
                <c:pt idx="1890">
                  <c:v>25.889950112637599</c:v>
                </c:pt>
                <c:pt idx="1891">
                  <c:v>25.903648498940601</c:v>
                </c:pt>
                <c:pt idx="1892">
                  <c:v>25.9173468852435</c:v>
                </c:pt>
                <c:pt idx="1893">
                  <c:v>25.931045271546498</c:v>
                </c:pt>
                <c:pt idx="1894">
                  <c:v>25.9447436578495</c:v>
                </c:pt>
                <c:pt idx="1895">
                  <c:v>25.958442044152498</c:v>
                </c:pt>
                <c:pt idx="1896">
                  <c:v>25.9721404304555</c:v>
                </c:pt>
                <c:pt idx="1897">
                  <c:v>25.985838816758498</c:v>
                </c:pt>
                <c:pt idx="1898">
                  <c:v>25.999537203061401</c:v>
                </c:pt>
                <c:pt idx="1899">
                  <c:v>26.013235589364399</c:v>
                </c:pt>
                <c:pt idx="1900">
                  <c:v>26.026933975667401</c:v>
                </c:pt>
                <c:pt idx="1901">
                  <c:v>26.040632361970399</c:v>
                </c:pt>
                <c:pt idx="1902">
                  <c:v>26.054330748273401</c:v>
                </c:pt>
                <c:pt idx="1903">
                  <c:v>26.068029134576399</c:v>
                </c:pt>
                <c:pt idx="1904">
                  <c:v>26.081727520879301</c:v>
                </c:pt>
                <c:pt idx="1905">
                  <c:v>26.0954259071823</c:v>
                </c:pt>
                <c:pt idx="1906">
                  <c:v>26.109124293485301</c:v>
                </c:pt>
                <c:pt idx="1907">
                  <c:v>26.1228226797883</c:v>
                </c:pt>
                <c:pt idx="1908">
                  <c:v>26.136521066091301</c:v>
                </c:pt>
                <c:pt idx="1909">
                  <c:v>26.1502194523943</c:v>
                </c:pt>
                <c:pt idx="1910">
                  <c:v>26.163917838697198</c:v>
                </c:pt>
                <c:pt idx="1911">
                  <c:v>26.1776162250002</c:v>
                </c:pt>
                <c:pt idx="1912">
                  <c:v>26.191314611303198</c:v>
                </c:pt>
                <c:pt idx="1913">
                  <c:v>26.2050129976062</c:v>
                </c:pt>
                <c:pt idx="1914">
                  <c:v>26.218711383909199</c:v>
                </c:pt>
                <c:pt idx="1915">
                  <c:v>26.2324097702122</c:v>
                </c:pt>
                <c:pt idx="1916">
                  <c:v>26.246108156515099</c:v>
                </c:pt>
                <c:pt idx="1917">
                  <c:v>26.259806542818101</c:v>
                </c:pt>
                <c:pt idx="1918">
                  <c:v>26.273504929121099</c:v>
                </c:pt>
                <c:pt idx="1919">
                  <c:v>26.287203315424101</c:v>
                </c:pt>
                <c:pt idx="1920">
                  <c:v>26.300901701727099</c:v>
                </c:pt>
                <c:pt idx="1921">
                  <c:v>26.314600088030002</c:v>
                </c:pt>
                <c:pt idx="1922">
                  <c:v>26.328298474333</c:v>
                </c:pt>
                <c:pt idx="1923">
                  <c:v>26.341996860636002</c:v>
                </c:pt>
                <c:pt idx="1924">
                  <c:v>26.355695246939</c:v>
                </c:pt>
                <c:pt idx="1925">
                  <c:v>26.369393633242002</c:v>
                </c:pt>
                <c:pt idx="1926">
                  <c:v>26.383092019545</c:v>
                </c:pt>
                <c:pt idx="1927">
                  <c:v>26.396790405847899</c:v>
                </c:pt>
                <c:pt idx="1928">
                  <c:v>26.4104887921509</c:v>
                </c:pt>
                <c:pt idx="1929">
                  <c:v>26.424187178453899</c:v>
                </c:pt>
                <c:pt idx="1930">
                  <c:v>26.4378855647569</c:v>
                </c:pt>
                <c:pt idx="1931">
                  <c:v>26.451583951059899</c:v>
                </c:pt>
                <c:pt idx="1932">
                  <c:v>26.4652823373629</c:v>
                </c:pt>
                <c:pt idx="1933">
                  <c:v>26.478980723665799</c:v>
                </c:pt>
                <c:pt idx="1934">
                  <c:v>26.492679109968801</c:v>
                </c:pt>
                <c:pt idx="1935">
                  <c:v>26.506377496271799</c:v>
                </c:pt>
                <c:pt idx="1936">
                  <c:v>26.520075882574801</c:v>
                </c:pt>
                <c:pt idx="1937">
                  <c:v>26.533774268877799</c:v>
                </c:pt>
                <c:pt idx="1938">
                  <c:v>26.547472655180801</c:v>
                </c:pt>
                <c:pt idx="1939">
                  <c:v>26.5611710414837</c:v>
                </c:pt>
                <c:pt idx="1940">
                  <c:v>26.574869427786702</c:v>
                </c:pt>
                <c:pt idx="1941">
                  <c:v>26.5885678140897</c:v>
                </c:pt>
                <c:pt idx="1942">
                  <c:v>26.602266200392702</c:v>
                </c:pt>
                <c:pt idx="1943">
                  <c:v>26.6159645866957</c:v>
                </c:pt>
                <c:pt idx="1944">
                  <c:v>26.629662972998702</c:v>
                </c:pt>
                <c:pt idx="1945">
                  <c:v>26.643361359301601</c:v>
                </c:pt>
                <c:pt idx="1946">
                  <c:v>26.657059745604599</c:v>
                </c:pt>
                <c:pt idx="1947">
                  <c:v>26.670758131907601</c:v>
                </c:pt>
                <c:pt idx="1948">
                  <c:v>26.684456518210599</c:v>
                </c:pt>
                <c:pt idx="1949">
                  <c:v>26.698154904513601</c:v>
                </c:pt>
                <c:pt idx="1950">
                  <c:v>26.711853290816499</c:v>
                </c:pt>
                <c:pt idx="1951">
                  <c:v>26.725551677119501</c:v>
                </c:pt>
                <c:pt idx="1952">
                  <c:v>26.739250063422499</c:v>
                </c:pt>
                <c:pt idx="1953">
                  <c:v>26.752948449725501</c:v>
                </c:pt>
                <c:pt idx="1954">
                  <c:v>26.766646836028499</c:v>
                </c:pt>
                <c:pt idx="1955">
                  <c:v>26.780345222331501</c:v>
                </c:pt>
                <c:pt idx="1956">
                  <c:v>26.7940436086344</c:v>
                </c:pt>
                <c:pt idx="1957">
                  <c:v>26.807741994937398</c:v>
                </c:pt>
                <c:pt idx="1958">
                  <c:v>26.8214403812404</c:v>
                </c:pt>
                <c:pt idx="1959">
                  <c:v>26.835138767543398</c:v>
                </c:pt>
                <c:pt idx="1960">
                  <c:v>26.8488371538464</c:v>
                </c:pt>
                <c:pt idx="1961">
                  <c:v>26.862535540149398</c:v>
                </c:pt>
                <c:pt idx="1962">
                  <c:v>26.876233926452301</c:v>
                </c:pt>
                <c:pt idx="1963">
                  <c:v>26.889932312755299</c:v>
                </c:pt>
                <c:pt idx="1964">
                  <c:v>26.903630699058301</c:v>
                </c:pt>
                <c:pt idx="1965">
                  <c:v>26.917329085361299</c:v>
                </c:pt>
                <c:pt idx="1966">
                  <c:v>26.931027471664301</c:v>
                </c:pt>
                <c:pt idx="1967">
                  <c:v>26.944725857967299</c:v>
                </c:pt>
                <c:pt idx="1968">
                  <c:v>26.958424244270201</c:v>
                </c:pt>
                <c:pt idx="1969">
                  <c:v>26.9721226305732</c:v>
                </c:pt>
                <c:pt idx="1970">
                  <c:v>26.985821016876201</c:v>
                </c:pt>
                <c:pt idx="1971">
                  <c:v>26.9995194031792</c:v>
                </c:pt>
                <c:pt idx="1972">
                  <c:v>27.013217789482201</c:v>
                </c:pt>
                <c:pt idx="1973">
                  <c:v>27.0269161757852</c:v>
                </c:pt>
                <c:pt idx="1974">
                  <c:v>27.040614562088098</c:v>
                </c:pt>
                <c:pt idx="1975">
                  <c:v>27.0543129483911</c:v>
                </c:pt>
                <c:pt idx="1976">
                  <c:v>27.068011334694098</c:v>
                </c:pt>
                <c:pt idx="1977">
                  <c:v>27.0817097209971</c:v>
                </c:pt>
                <c:pt idx="1978">
                  <c:v>27.095408107300099</c:v>
                </c:pt>
                <c:pt idx="1979">
                  <c:v>27.1091064936031</c:v>
                </c:pt>
                <c:pt idx="1980">
                  <c:v>27.122804879905999</c:v>
                </c:pt>
                <c:pt idx="1981">
                  <c:v>27.136503266209001</c:v>
                </c:pt>
                <c:pt idx="1982">
                  <c:v>27.150201652511999</c:v>
                </c:pt>
                <c:pt idx="1983">
                  <c:v>27.163900038815001</c:v>
                </c:pt>
                <c:pt idx="1984">
                  <c:v>27.177598425117999</c:v>
                </c:pt>
                <c:pt idx="1985">
                  <c:v>27.191296811420901</c:v>
                </c:pt>
                <c:pt idx="1986">
                  <c:v>27.2049951977239</c:v>
                </c:pt>
                <c:pt idx="1987">
                  <c:v>27.218693584026902</c:v>
                </c:pt>
                <c:pt idx="1988">
                  <c:v>27.2323919703299</c:v>
                </c:pt>
                <c:pt idx="1989">
                  <c:v>27.246090356632902</c:v>
                </c:pt>
                <c:pt idx="1990">
                  <c:v>27.2597887429359</c:v>
                </c:pt>
                <c:pt idx="1991">
                  <c:v>27.273487129238799</c:v>
                </c:pt>
                <c:pt idx="1992">
                  <c:v>27.2871855155418</c:v>
                </c:pt>
                <c:pt idx="1993">
                  <c:v>27.300883901844799</c:v>
                </c:pt>
                <c:pt idx="1994">
                  <c:v>27.3145822881478</c:v>
                </c:pt>
                <c:pt idx="1995">
                  <c:v>27.328280674450799</c:v>
                </c:pt>
                <c:pt idx="1996">
                  <c:v>27.3419790607538</c:v>
                </c:pt>
                <c:pt idx="1997">
                  <c:v>27.355677447056699</c:v>
                </c:pt>
                <c:pt idx="1998">
                  <c:v>27.369375833359701</c:v>
                </c:pt>
                <c:pt idx="1999">
                  <c:v>27.383074219662699</c:v>
                </c:pt>
                <c:pt idx="2000">
                  <c:v>27.396772605965701</c:v>
                </c:pt>
                <c:pt idx="2001">
                  <c:v>27.410470992268699</c:v>
                </c:pt>
                <c:pt idx="2002">
                  <c:v>27.424169378571701</c:v>
                </c:pt>
                <c:pt idx="2003">
                  <c:v>27.4378677648746</c:v>
                </c:pt>
                <c:pt idx="2004">
                  <c:v>27.451566151177602</c:v>
                </c:pt>
                <c:pt idx="2005">
                  <c:v>27.4652645374806</c:v>
                </c:pt>
                <c:pt idx="2006">
                  <c:v>27.478962923783602</c:v>
                </c:pt>
                <c:pt idx="2007">
                  <c:v>27.4926613100866</c:v>
                </c:pt>
                <c:pt idx="2008">
                  <c:v>27.506359696389602</c:v>
                </c:pt>
                <c:pt idx="2009">
                  <c:v>27.520058082692501</c:v>
                </c:pt>
                <c:pt idx="2010">
                  <c:v>27.533756468995499</c:v>
                </c:pt>
                <c:pt idx="2011">
                  <c:v>27.547454855298501</c:v>
                </c:pt>
                <c:pt idx="2012">
                  <c:v>27.561153241601499</c:v>
                </c:pt>
                <c:pt idx="2013">
                  <c:v>27.574851627904501</c:v>
                </c:pt>
                <c:pt idx="2014">
                  <c:v>27.588550014207499</c:v>
                </c:pt>
                <c:pt idx="2015">
                  <c:v>27.602248400510401</c:v>
                </c:pt>
                <c:pt idx="2016">
                  <c:v>27.615946786813399</c:v>
                </c:pt>
                <c:pt idx="2017">
                  <c:v>27.629645173116401</c:v>
                </c:pt>
                <c:pt idx="2018">
                  <c:v>27.643343559419399</c:v>
                </c:pt>
                <c:pt idx="2019">
                  <c:v>27.657041945722401</c:v>
                </c:pt>
                <c:pt idx="2020">
                  <c:v>27.6707403320253</c:v>
                </c:pt>
                <c:pt idx="2021">
                  <c:v>27.684438718328298</c:v>
                </c:pt>
                <c:pt idx="2022">
                  <c:v>27.6981371046313</c:v>
                </c:pt>
                <c:pt idx="2023">
                  <c:v>27.711835490934298</c:v>
                </c:pt>
                <c:pt idx="2024">
                  <c:v>27.7255338772373</c:v>
                </c:pt>
                <c:pt idx="2025">
                  <c:v>27.739232263540298</c:v>
                </c:pt>
                <c:pt idx="2026">
                  <c:v>27.752930649843201</c:v>
                </c:pt>
                <c:pt idx="2027">
                  <c:v>27.766629036146199</c:v>
                </c:pt>
                <c:pt idx="2028">
                  <c:v>27.780327422449201</c:v>
                </c:pt>
                <c:pt idx="2029">
                  <c:v>27.794025808752199</c:v>
                </c:pt>
                <c:pt idx="2030">
                  <c:v>27.807724195055201</c:v>
                </c:pt>
                <c:pt idx="2031">
                  <c:v>27.821422581358199</c:v>
                </c:pt>
                <c:pt idx="2032">
                  <c:v>27.835120967661101</c:v>
                </c:pt>
                <c:pt idx="2033">
                  <c:v>27.8488193539641</c:v>
                </c:pt>
                <c:pt idx="2034">
                  <c:v>27.862517740267101</c:v>
                </c:pt>
                <c:pt idx="2035">
                  <c:v>27.8762161265701</c:v>
                </c:pt>
                <c:pt idx="2036">
                  <c:v>27.889914512873101</c:v>
                </c:pt>
                <c:pt idx="2037">
                  <c:v>27.9036128991761</c:v>
                </c:pt>
                <c:pt idx="2038">
                  <c:v>27.917311285478998</c:v>
                </c:pt>
                <c:pt idx="2039">
                  <c:v>27.931009671782</c:v>
                </c:pt>
                <c:pt idx="2040">
                  <c:v>27.944708058084998</c:v>
                </c:pt>
                <c:pt idx="2041">
                  <c:v>27.958406444388</c:v>
                </c:pt>
                <c:pt idx="2042">
                  <c:v>27.972104830690999</c:v>
                </c:pt>
                <c:pt idx="2043">
                  <c:v>27.985803216994</c:v>
                </c:pt>
                <c:pt idx="2044">
                  <c:v>27.999501603296899</c:v>
                </c:pt>
                <c:pt idx="2045">
                  <c:v>28.013199989599901</c:v>
                </c:pt>
                <c:pt idx="2046">
                  <c:v>28.026898375902899</c:v>
                </c:pt>
                <c:pt idx="2047">
                  <c:v>28.040596762205901</c:v>
                </c:pt>
                <c:pt idx="2048">
                  <c:v>28.054295148508899</c:v>
                </c:pt>
                <c:pt idx="2049">
                  <c:v>28.067993534811901</c:v>
                </c:pt>
                <c:pt idx="2050">
                  <c:v>28.0816919211148</c:v>
                </c:pt>
                <c:pt idx="2051">
                  <c:v>28.095390307417802</c:v>
                </c:pt>
                <c:pt idx="2052">
                  <c:v>28.1090886937208</c:v>
                </c:pt>
                <c:pt idx="2053">
                  <c:v>28.122787080023802</c:v>
                </c:pt>
                <c:pt idx="2054">
                  <c:v>28.1364854663268</c:v>
                </c:pt>
                <c:pt idx="2055">
                  <c:v>28.150183852629699</c:v>
                </c:pt>
                <c:pt idx="2056">
                  <c:v>28.1638822389327</c:v>
                </c:pt>
                <c:pt idx="2057">
                  <c:v>28.177580625235699</c:v>
                </c:pt>
                <c:pt idx="2058">
                  <c:v>28.1912790115387</c:v>
                </c:pt>
                <c:pt idx="2059">
                  <c:v>28.204977397841699</c:v>
                </c:pt>
                <c:pt idx="2060">
                  <c:v>28.2186757841447</c:v>
                </c:pt>
                <c:pt idx="2061">
                  <c:v>28.232374170447599</c:v>
                </c:pt>
                <c:pt idx="2062">
                  <c:v>28.246072556750601</c:v>
                </c:pt>
                <c:pt idx="2063">
                  <c:v>28.259770943053599</c:v>
                </c:pt>
                <c:pt idx="2064">
                  <c:v>28.273469329356601</c:v>
                </c:pt>
                <c:pt idx="2065">
                  <c:v>28.287167715659599</c:v>
                </c:pt>
                <c:pt idx="2066">
                  <c:v>28.300866101962601</c:v>
                </c:pt>
                <c:pt idx="2067">
                  <c:v>28.3145644882655</c:v>
                </c:pt>
                <c:pt idx="2068">
                  <c:v>28.328262874568502</c:v>
                </c:pt>
                <c:pt idx="2069">
                  <c:v>28.3419612608715</c:v>
                </c:pt>
                <c:pt idx="2070">
                  <c:v>28.355659647174502</c:v>
                </c:pt>
                <c:pt idx="2071">
                  <c:v>28.3693580334775</c:v>
                </c:pt>
                <c:pt idx="2072">
                  <c:v>28.383056419780502</c:v>
                </c:pt>
                <c:pt idx="2073">
                  <c:v>28.396754806083401</c:v>
                </c:pt>
                <c:pt idx="2074">
                  <c:v>28.410453192386399</c:v>
                </c:pt>
                <c:pt idx="2075">
                  <c:v>28.424151578689401</c:v>
                </c:pt>
                <c:pt idx="2076">
                  <c:v>28.437849964992399</c:v>
                </c:pt>
                <c:pt idx="2077">
                  <c:v>28.451548351295401</c:v>
                </c:pt>
                <c:pt idx="2078">
                  <c:v>28.465246737598399</c:v>
                </c:pt>
                <c:pt idx="2079">
                  <c:v>28.478945123901301</c:v>
                </c:pt>
                <c:pt idx="2080">
                  <c:v>28.492643510204299</c:v>
                </c:pt>
                <c:pt idx="2081">
                  <c:v>28.506341896507301</c:v>
                </c:pt>
                <c:pt idx="2082">
                  <c:v>28.520040282810299</c:v>
                </c:pt>
                <c:pt idx="2083">
                  <c:v>28.533738669113301</c:v>
                </c:pt>
                <c:pt idx="2084">
                  <c:v>28.5474370554163</c:v>
                </c:pt>
                <c:pt idx="2085">
                  <c:v>28.561135441719198</c:v>
                </c:pt>
                <c:pt idx="2086">
                  <c:v>28.5748338280222</c:v>
                </c:pt>
                <c:pt idx="2087">
                  <c:v>28.588532214325198</c:v>
                </c:pt>
                <c:pt idx="2088">
                  <c:v>28.6022306006282</c:v>
                </c:pt>
                <c:pt idx="2089">
                  <c:v>28.615928986931198</c:v>
                </c:pt>
                <c:pt idx="2090">
                  <c:v>28.629627373234101</c:v>
                </c:pt>
                <c:pt idx="2091">
                  <c:v>28.643325759537099</c:v>
                </c:pt>
                <c:pt idx="2092">
                  <c:v>28.657024145840101</c:v>
                </c:pt>
                <c:pt idx="2093">
                  <c:v>28.670722532143099</c:v>
                </c:pt>
                <c:pt idx="2094">
                  <c:v>28.684420918446101</c:v>
                </c:pt>
                <c:pt idx="2095">
                  <c:v>28.698119304749099</c:v>
                </c:pt>
                <c:pt idx="2096">
                  <c:v>28.711817691052001</c:v>
                </c:pt>
                <c:pt idx="2097">
                  <c:v>28.725516077355</c:v>
                </c:pt>
                <c:pt idx="2098">
                  <c:v>28.739214463658001</c:v>
                </c:pt>
                <c:pt idx="2099">
                  <c:v>28.752912849961</c:v>
                </c:pt>
                <c:pt idx="2100">
                  <c:v>28.766611236264001</c:v>
                </c:pt>
                <c:pt idx="2101">
                  <c:v>28.780309622567</c:v>
                </c:pt>
                <c:pt idx="2102">
                  <c:v>28.794008008869898</c:v>
                </c:pt>
                <c:pt idx="2103">
                  <c:v>28.8077063951729</c:v>
                </c:pt>
                <c:pt idx="2104">
                  <c:v>28.821404781475898</c:v>
                </c:pt>
                <c:pt idx="2105">
                  <c:v>28.8351031677789</c:v>
                </c:pt>
                <c:pt idx="2106">
                  <c:v>28.848801554081899</c:v>
                </c:pt>
                <c:pt idx="2107">
                  <c:v>28.8624999403849</c:v>
                </c:pt>
                <c:pt idx="2108">
                  <c:v>28.876198326687799</c:v>
                </c:pt>
                <c:pt idx="2109">
                  <c:v>28.889896712990801</c:v>
                </c:pt>
                <c:pt idx="2110">
                  <c:v>28.903595099293799</c:v>
                </c:pt>
                <c:pt idx="2111">
                  <c:v>28.917293485596801</c:v>
                </c:pt>
                <c:pt idx="2112">
                  <c:v>28.930991871899799</c:v>
                </c:pt>
                <c:pt idx="2113">
                  <c:v>28.944690258202801</c:v>
                </c:pt>
                <c:pt idx="2114">
                  <c:v>28.9583886445057</c:v>
                </c:pt>
                <c:pt idx="2115">
                  <c:v>28.972087030808702</c:v>
                </c:pt>
                <c:pt idx="2116">
                  <c:v>28.9857854171117</c:v>
                </c:pt>
                <c:pt idx="2117">
                  <c:v>28.999483803414702</c:v>
                </c:pt>
                <c:pt idx="2118">
                  <c:v>29.0131821897177</c:v>
                </c:pt>
                <c:pt idx="2119">
                  <c:v>29.026880576020599</c:v>
                </c:pt>
                <c:pt idx="2120">
                  <c:v>29.0405789623236</c:v>
                </c:pt>
                <c:pt idx="2121">
                  <c:v>29.054277348626599</c:v>
                </c:pt>
                <c:pt idx="2122">
                  <c:v>29.0679757349296</c:v>
                </c:pt>
                <c:pt idx="2123">
                  <c:v>29.081674121232599</c:v>
                </c:pt>
                <c:pt idx="2124">
                  <c:v>29.0953725075356</c:v>
                </c:pt>
                <c:pt idx="2125">
                  <c:v>29.109070893838499</c:v>
                </c:pt>
                <c:pt idx="2126">
                  <c:v>29.122769280141501</c:v>
                </c:pt>
                <c:pt idx="2127">
                  <c:v>29.136467666444499</c:v>
                </c:pt>
                <c:pt idx="2128">
                  <c:v>29.150166052747501</c:v>
                </c:pt>
                <c:pt idx="2129">
                  <c:v>29.163864439050499</c:v>
                </c:pt>
                <c:pt idx="2130">
                  <c:v>29.177562825353501</c:v>
                </c:pt>
                <c:pt idx="2131">
                  <c:v>29.1912612116564</c:v>
                </c:pt>
                <c:pt idx="2132">
                  <c:v>29.204959597959402</c:v>
                </c:pt>
                <c:pt idx="2133">
                  <c:v>29.2186579842624</c:v>
                </c:pt>
                <c:pt idx="2134">
                  <c:v>29.232356370565402</c:v>
                </c:pt>
                <c:pt idx="2135">
                  <c:v>29.2460547568684</c:v>
                </c:pt>
                <c:pt idx="2136">
                  <c:v>29.259753143171402</c:v>
                </c:pt>
                <c:pt idx="2137">
                  <c:v>29.273451529474301</c:v>
                </c:pt>
                <c:pt idx="2138">
                  <c:v>29.287149915777299</c:v>
                </c:pt>
                <c:pt idx="2139">
                  <c:v>29.300848302080301</c:v>
                </c:pt>
                <c:pt idx="2140">
                  <c:v>29.314546688383299</c:v>
                </c:pt>
                <c:pt idx="2141">
                  <c:v>29.328245074686301</c:v>
                </c:pt>
                <c:pt idx="2142">
                  <c:v>29.341943460989299</c:v>
                </c:pt>
                <c:pt idx="2143">
                  <c:v>29.355641847292201</c:v>
                </c:pt>
                <c:pt idx="2144">
                  <c:v>29.369340233595199</c:v>
                </c:pt>
                <c:pt idx="2145">
                  <c:v>29.383038619898201</c:v>
                </c:pt>
                <c:pt idx="2146">
                  <c:v>29.396737006201199</c:v>
                </c:pt>
                <c:pt idx="2147">
                  <c:v>29.410435392504201</c:v>
                </c:pt>
                <c:pt idx="2148">
                  <c:v>29.424133778807199</c:v>
                </c:pt>
                <c:pt idx="2149">
                  <c:v>29.437832165110098</c:v>
                </c:pt>
                <c:pt idx="2150">
                  <c:v>29.4515305514131</c:v>
                </c:pt>
                <c:pt idx="2151">
                  <c:v>29.465228937716098</c:v>
                </c:pt>
                <c:pt idx="2152">
                  <c:v>29.4789273240191</c:v>
                </c:pt>
                <c:pt idx="2153">
                  <c:v>29.492625710322098</c:v>
                </c:pt>
                <c:pt idx="2154">
                  <c:v>29.5063240966251</c:v>
                </c:pt>
                <c:pt idx="2155">
                  <c:v>29.520022482927999</c:v>
                </c:pt>
                <c:pt idx="2156">
                  <c:v>29.533720869231001</c:v>
                </c:pt>
                <c:pt idx="2157">
                  <c:v>29.547419255533999</c:v>
                </c:pt>
                <c:pt idx="2158">
                  <c:v>29.561117641837001</c:v>
                </c:pt>
                <c:pt idx="2159">
                  <c:v>29.574816028139999</c:v>
                </c:pt>
                <c:pt idx="2160">
                  <c:v>29.588514414442901</c:v>
                </c:pt>
                <c:pt idx="2161">
                  <c:v>29.6022128007459</c:v>
                </c:pt>
                <c:pt idx="2162">
                  <c:v>29.615911187048901</c:v>
                </c:pt>
                <c:pt idx="2163">
                  <c:v>29.6296095733519</c:v>
                </c:pt>
                <c:pt idx="2164">
                  <c:v>29.643307959654901</c:v>
                </c:pt>
                <c:pt idx="2165">
                  <c:v>29.6570063459579</c:v>
                </c:pt>
                <c:pt idx="2166">
                  <c:v>29.670704732260798</c:v>
                </c:pt>
                <c:pt idx="2167">
                  <c:v>29.6844031185638</c:v>
                </c:pt>
                <c:pt idx="2168">
                  <c:v>29.698101504866798</c:v>
                </c:pt>
                <c:pt idx="2169">
                  <c:v>29.7117998911698</c:v>
                </c:pt>
                <c:pt idx="2170">
                  <c:v>29.725498277472798</c:v>
                </c:pt>
                <c:pt idx="2171">
                  <c:v>29.7391966637758</c:v>
                </c:pt>
                <c:pt idx="2172">
                  <c:v>29.752895050078699</c:v>
                </c:pt>
                <c:pt idx="2173">
                  <c:v>29.766593436381701</c:v>
                </c:pt>
                <c:pt idx="2174">
                  <c:v>29.780291822684699</c:v>
                </c:pt>
                <c:pt idx="2175">
                  <c:v>29.793990208987701</c:v>
                </c:pt>
                <c:pt idx="2176">
                  <c:v>29.807688595290699</c:v>
                </c:pt>
                <c:pt idx="2177">
                  <c:v>29.821386981593701</c:v>
                </c:pt>
                <c:pt idx="2178">
                  <c:v>29.8350853678966</c:v>
                </c:pt>
                <c:pt idx="2179">
                  <c:v>29.848783754199602</c:v>
                </c:pt>
                <c:pt idx="2180">
                  <c:v>29.8624821405026</c:v>
                </c:pt>
                <c:pt idx="2181">
                  <c:v>29.876180526805602</c:v>
                </c:pt>
                <c:pt idx="2182">
                  <c:v>29.8898789131086</c:v>
                </c:pt>
                <c:pt idx="2183">
                  <c:v>29.903577299411602</c:v>
                </c:pt>
                <c:pt idx="2184">
                  <c:v>29.9172756857145</c:v>
                </c:pt>
                <c:pt idx="2185">
                  <c:v>29.930974072017499</c:v>
                </c:pt>
                <c:pt idx="2186">
                  <c:v>29.9446724583205</c:v>
                </c:pt>
                <c:pt idx="2187">
                  <c:v>29.958370844623499</c:v>
                </c:pt>
                <c:pt idx="2188">
                  <c:v>29.9720692309265</c:v>
                </c:pt>
                <c:pt idx="2189">
                  <c:v>29.985767617229399</c:v>
                </c:pt>
                <c:pt idx="2190">
                  <c:v>29.999466003532401</c:v>
                </c:pt>
                <c:pt idx="2191">
                  <c:v>30.013164389835399</c:v>
                </c:pt>
                <c:pt idx="2192">
                  <c:v>30.026862776138401</c:v>
                </c:pt>
                <c:pt idx="2193">
                  <c:v>30.040561162441399</c:v>
                </c:pt>
                <c:pt idx="2194">
                  <c:v>30.054259548744401</c:v>
                </c:pt>
                <c:pt idx="2195">
                  <c:v>30.0679579350473</c:v>
                </c:pt>
                <c:pt idx="2196">
                  <c:v>30.081656321350302</c:v>
                </c:pt>
                <c:pt idx="2197">
                  <c:v>30.0953547076533</c:v>
                </c:pt>
                <c:pt idx="2198">
                  <c:v>30.109053093956302</c:v>
                </c:pt>
                <c:pt idx="2199">
                  <c:v>30.1227514802593</c:v>
                </c:pt>
                <c:pt idx="2200">
                  <c:v>30.136449866562302</c:v>
                </c:pt>
                <c:pt idx="2201">
                  <c:v>30.150148252865201</c:v>
                </c:pt>
                <c:pt idx="2202">
                  <c:v>30.163846639168199</c:v>
                </c:pt>
                <c:pt idx="2203">
                  <c:v>30.177545025471201</c:v>
                </c:pt>
                <c:pt idx="2204">
                  <c:v>30.191243411774199</c:v>
                </c:pt>
                <c:pt idx="2205">
                  <c:v>30.204941798077201</c:v>
                </c:pt>
                <c:pt idx="2206">
                  <c:v>30.218640184380199</c:v>
                </c:pt>
                <c:pt idx="2207">
                  <c:v>30.232338570683101</c:v>
                </c:pt>
                <c:pt idx="2208">
                  <c:v>30.246036956986099</c:v>
                </c:pt>
                <c:pt idx="2209">
                  <c:v>30.259735343289101</c:v>
                </c:pt>
                <c:pt idx="2210">
                  <c:v>30.273433729592099</c:v>
                </c:pt>
                <c:pt idx="2211">
                  <c:v>30.287132115895101</c:v>
                </c:pt>
                <c:pt idx="2212">
                  <c:v>30.300830502198099</c:v>
                </c:pt>
                <c:pt idx="2213">
                  <c:v>30.314528888500998</c:v>
                </c:pt>
                <c:pt idx="2214">
                  <c:v>30.328227274804</c:v>
                </c:pt>
                <c:pt idx="2215">
                  <c:v>30.341925661106998</c:v>
                </c:pt>
                <c:pt idx="2216">
                  <c:v>30.35562404741</c:v>
                </c:pt>
                <c:pt idx="2217">
                  <c:v>30.369322433712998</c:v>
                </c:pt>
                <c:pt idx="2218">
                  <c:v>30.383020820016</c:v>
                </c:pt>
                <c:pt idx="2219">
                  <c:v>30.396719206318899</c:v>
                </c:pt>
                <c:pt idx="2220">
                  <c:v>30.410417592621901</c:v>
                </c:pt>
                <c:pt idx="2221">
                  <c:v>30.424115978924899</c:v>
                </c:pt>
                <c:pt idx="2222">
                  <c:v>30.437814365227901</c:v>
                </c:pt>
                <c:pt idx="2223">
                  <c:v>30.451512751530899</c:v>
                </c:pt>
                <c:pt idx="2224">
                  <c:v>30.465211137833801</c:v>
                </c:pt>
                <c:pt idx="2225">
                  <c:v>30.4789095241368</c:v>
                </c:pt>
                <c:pt idx="2226">
                  <c:v>30.492607910439801</c:v>
                </c:pt>
                <c:pt idx="2227">
                  <c:v>30.5063062967428</c:v>
                </c:pt>
                <c:pt idx="2228">
                  <c:v>30.520004683045801</c:v>
                </c:pt>
                <c:pt idx="2229">
                  <c:v>30.5337030693488</c:v>
                </c:pt>
                <c:pt idx="2230">
                  <c:v>30.547401455651698</c:v>
                </c:pt>
                <c:pt idx="2231">
                  <c:v>30.5610998419547</c:v>
                </c:pt>
                <c:pt idx="2232">
                  <c:v>30.574798228257698</c:v>
                </c:pt>
                <c:pt idx="2233">
                  <c:v>30.5884966145607</c:v>
                </c:pt>
                <c:pt idx="2234">
                  <c:v>30.602195000863698</c:v>
                </c:pt>
                <c:pt idx="2235">
                  <c:v>30.6158933871667</c:v>
                </c:pt>
                <c:pt idx="2236">
                  <c:v>30.629591773469599</c:v>
                </c:pt>
                <c:pt idx="2237">
                  <c:v>30.643290159772601</c:v>
                </c:pt>
                <c:pt idx="2238">
                  <c:v>30.656988546075599</c:v>
                </c:pt>
                <c:pt idx="2239">
                  <c:v>30.670686932378601</c:v>
                </c:pt>
                <c:pt idx="2240">
                  <c:v>30.684385318681599</c:v>
                </c:pt>
                <c:pt idx="2241">
                  <c:v>30.698083704984601</c:v>
                </c:pt>
                <c:pt idx="2242">
                  <c:v>30.7117820912875</c:v>
                </c:pt>
                <c:pt idx="2243">
                  <c:v>30.725480477590501</c:v>
                </c:pt>
                <c:pt idx="2244">
                  <c:v>30.7391788638935</c:v>
                </c:pt>
                <c:pt idx="2245">
                  <c:v>30.752877250196502</c:v>
                </c:pt>
                <c:pt idx="2246">
                  <c:v>30.7665756364995</c:v>
                </c:pt>
                <c:pt idx="2247">
                  <c:v>30.780274022802502</c:v>
                </c:pt>
                <c:pt idx="2248">
                  <c:v>30.7939724091054</c:v>
                </c:pt>
                <c:pt idx="2249">
                  <c:v>30.807670795408399</c:v>
                </c:pt>
                <c:pt idx="2250">
                  <c:v>30.8213691817114</c:v>
                </c:pt>
                <c:pt idx="2251">
                  <c:v>30.835067568014399</c:v>
                </c:pt>
                <c:pt idx="2252">
                  <c:v>30.8487659543174</c:v>
                </c:pt>
                <c:pt idx="2253">
                  <c:v>30.862464340620299</c:v>
                </c:pt>
                <c:pt idx="2254">
                  <c:v>30.876162726923301</c:v>
                </c:pt>
                <c:pt idx="2255">
                  <c:v>30.889861113226299</c:v>
                </c:pt>
                <c:pt idx="2256">
                  <c:v>30.903559499529301</c:v>
                </c:pt>
                <c:pt idx="2257">
                  <c:v>30.917257885832299</c:v>
                </c:pt>
                <c:pt idx="2258">
                  <c:v>30.930956272135301</c:v>
                </c:pt>
                <c:pt idx="2259">
                  <c:v>30.9446546584382</c:v>
                </c:pt>
                <c:pt idx="2260">
                  <c:v>30.958353044741202</c:v>
                </c:pt>
                <c:pt idx="2261">
                  <c:v>30.9720514310442</c:v>
                </c:pt>
                <c:pt idx="2262">
                  <c:v>30.985749817347202</c:v>
                </c:pt>
                <c:pt idx="2263">
                  <c:v>30.9994482036502</c:v>
                </c:pt>
                <c:pt idx="2264">
                  <c:v>31.013146589953202</c:v>
                </c:pt>
                <c:pt idx="2265">
                  <c:v>31.0268449762561</c:v>
                </c:pt>
                <c:pt idx="2266">
                  <c:v>31.040543362559099</c:v>
                </c:pt>
                <c:pt idx="2267">
                  <c:v>31.054241748862101</c:v>
                </c:pt>
                <c:pt idx="2268">
                  <c:v>31.067940135165099</c:v>
                </c:pt>
                <c:pt idx="2269">
                  <c:v>31.081638521468101</c:v>
                </c:pt>
                <c:pt idx="2270">
                  <c:v>31.095336907771099</c:v>
                </c:pt>
                <c:pt idx="2271">
                  <c:v>31.109035294074001</c:v>
                </c:pt>
                <c:pt idx="2272">
                  <c:v>31.122733680376999</c:v>
                </c:pt>
                <c:pt idx="2273">
                  <c:v>31.136432066680001</c:v>
                </c:pt>
                <c:pt idx="2274">
                  <c:v>31.150130452982999</c:v>
                </c:pt>
                <c:pt idx="2275">
                  <c:v>31.163828839286001</c:v>
                </c:pt>
                <c:pt idx="2276">
                  <c:v>31.177527225588999</c:v>
                </c:pt>
                <c:pt idx="2277">
                  <c:v>31.191225611891898</c:v>
                </c:pt>
                <c:pt idx="2278">
                  <c:v>31.2049239981949</c:v>
                </c:pt>
                <c:pt idx="2279">
                  <c:v>31.218622384497898</c:v>
                </c:pt>
                <c:pt idx="2280">
                  <c:v>31.2323207708009</c:v>
                </c:pt>
                <c:pt idx="2281">
                  <c:v>31.246019157103898</c:v>
                </c:pt>
                <c:pt idx="2282">
                  <c:v>31.2597175434069</c:v>
                </c:pt>
                <c:pt idx="2283">
                  <c:v>31.273415929709799</c:v>
                </c:pt>
                <c:pt idx="2284">
                  <c:v>31.287114316012801</c:v>
                </c:pt>
                <c:pt idx="2285">
                  <c:v>31.300812702315799</c:v>
                </c:pt>
                <c:pt idx="2286">
                  <c:v>31.314511088618801</c:v>
                </c:pt>
                <c:pt idx="2287">
                  <c:v>31.328209474921799</c:v>
                </c:pt>
                <c:pt idx="2288">
                  <c:v>31.341907861224701</c:v>
                </c:pt>
                <c:pt idx="2289">
                  <c:v>31.3556062475277</c:v>
                </c:pt>
                <c:pt idx="2290">
                  <c:v>31.369304633830701</c:v>
                </c:pt>
                <c:pt idx="2291">
                  <c:v>31.3830030201337</c:v>
                </c:pt>
                <c:pt idx="2292">
                  <c:v>31.396701406436701</c:v>
                </c:pt>
                <c:pt idx="2293">
                  <c:v>31.4103997927397</c:v>
                </c:pt>
                <c:pt idx="2294">
                  <c:v>31.424098179042598</c:v>
                </c:pt>
                <c:pt idx="2295">
                  <c:v>31.4377965653456</c:v>
                </c:pt>
                <c:pt idx="2296">
                  <c:v>31.451494951648598</c:v>
                </c:pt>
                <c:pt idx="2297">
                  <c:v>31.4651933379516</c:v>
                </c:pt>
                <c:pt idx="2298">
                  <c:v>31.478891724254598</c:v>
                </c:pt>
                <c:pt idx="2299">
                  <c:v>31.4925901105576</c:v>
                </c:pt>
                <c:pt idx="2300">
                  <c:v>31.506288496860499</c:v>
                </c:pt>
                <c:pt idx="2301">
                  <c:v>31.519986883163501</c:v>
                </c:pt>
                <c:pt idx="2302">
                  <c:v>31.533685269466499</c:v>
                </c:pt>
                <c:pt idx="2303">
                  <c:v>31.547383655769501</c:v>
                </c:pt>
                <c:pt idx="2304">
                  <c:v>31.561082042072499</c:v>
                </c:pt>
                <c:pt idx="2305">
                  <c:v>31.574780428375501</c:v>
                </c:pt>
                <c:pt idx="2306">
                  <c:v>31.5884788146784</c:v>
                </c:pt>
                <c:pt idx="2307">
                  <c:v>31.602177200981401</c:v>
                </c:pt>
                <c:pt idx="2308">
                  <c:v>31.6158755872844</c:v>
                </c:pt>
                <c:pt idx="2309">
                  <c:v>31.629573973587402</c:v>
                </c:pt>
                <c:pt idx="2310">
                  <c:v>31.6432723598904</c:v>
                </c:pt>
                <c:pt idx="2311">
                  <c:v>31.656970746193402</c:v>
                </c:pt>
                <c:pt idx="2312">
                  <c:v>31.6706691324963</c:v>
                </c:pt>
                <c:pt idx="2313">
                  <c:v>31.684367518799299</c:v>
                </c:pt>
                <c:pt idx="2314">
                  <c:v>31.6980659051023</c:v>
                </c:pt>
                <c:pt idx="2315">
                  <c:v>31.711764291405299</c:v>
                </c:pt>
                <c:pt idx="2316">
                  <c:v>31.7254626777083</c:v>
                </c:pt>
                <c:pt idx="2317">
                  <c:v>31.739161064011199</c:v>
                </c:pt>
                <c:pt idx="2318">
                  <c:v>31.752859450314201</c:v>
                </c:pt>
                <c:pt idx="2319">
                  <c:v>31.766557836617199</c:v>
                </c:pt>
                <c:pt idx="2320">
                  <c:v>31.780256222920201</c:v>
                </c:pt>
                <c:pt idx="2321">
                  <c:v>31.793954609223199</c:v>
                </c:pt>
                <c:pt idx="2322">
                  <c:v>31.807652995526201</c:v>
                </c:pt>
                <c:pt idx="2323">
                  <c:v>31.821351381829199</c:v>
                </c:pt>
                <c:pt idx="2324">
                  <c:v>31.835049768132102</c:v>
                </c:pt>
                <c:pt idx="2325">
                  <c:v>31.8487481544351</c:v>
                </c:pt>
                <c:pt idx="2326">
                  <c:v>31.862446540738102</c:v>
                </c:pt>
                <c:pt idx="2327">
                  <c:v>31.8761449270411</c:v>
                </c:pt>
                <c:pt idx="2328">
                  <c:v>31.889843313344102</c:v>
                </c:pt>
                <c:pt idx="2329">
                  <c:v>31.9035416996471</c:v>
                </c:pt>
                <c:pt idx="2330">
                  <c:v>31.917240085949999</c:v>
                </c:pt>
                <c:pt idx="2331">
                  <c:v>31.930938472253001</c:v>
                </c:pt>
                <c:pt idx="2332">
                  <c:v>31.944636858555999</c:v>
                </c:pt>
                <c:pt idx="2333">
                  <c:v>31.958335244859001</c:v>
                </c:pt>
                <c:pt idx="2334">
                  <c:v>31.972033631161999</c:v>
                </c:pt>
                <c:pt idx="2335">
                  <c:v>31.985732017464901</c:v>
                </c:pt>
                <c:pt idx="2336">
                  <c:v>31.999430403767899</c:v>
                </c:pt>
                <c:pt idx="2337">
                  <c:v>32.013128790070901</c:v>
                </c:pt>
                <c:pt idx="2338">
                  <c:v>32.026827176373899</c:v>
                </c:pt>
                <c:pt idx="2339">
                  <c:v>32.040525562676898</c:v>
                </c:pt>
                <c:pt idx="2340">
                  <c:v>32.054223948979903</c:v>
                </c:pt>
                <c:pt idx="2341">
                  <c:v>32.067922335282802</c:v>
                </c:pt>
                <c:pt idx="2342">
                  <c:v>32.0816207215858</c:v>
                </c:pt>
                <c:pt idx="2343">
                  <c:v>32.095319107888798</c:v>
                </c:pt>
                <c:pt idx="2344">
                  <c:v>32.109017494191797</c:v>
                </c:pt>
                <c:pt idx="2345">
                  <c:v>32.122715880494802</c:v>
                </c:pt>
                <c:pt idx="2346">
                  <c:v>32.1364142667978</c:v>
                </c:pt>
                <c:pt idx="2347">
                  <c:v>32.150112653100699</c:v>
                </c:pt>
                <c:pt idx="2348">
                  <c:v>32.163811039403697</c:v>
                </c:pt>
                <c:pt idx="2349">
                  <c:v>32.177509425706702</c:v>
                </c:pt>
                <c:pt idx="2350">
                  <c:v>32.191207812009701</c:v>
                </c:pt>
                <c:pt idx="2351">
                  <c:v>32.204906198312699</c:v>
                </c:pt>
                <c:pt idx="2352">
                  <c:v>32.218604584615697</c:v>
                </c:pt>
                <c:pt idx="2353">
                  <c:v>32.232302970918603</c:v>
                </c:pt>
                <c:pt idx="2354">
                  <c:v>32.246001357221601</c:v>
                </c:pt>
                <c:pt idx="2355">
                  <c:v>32.2596997435246</c:v>
                </c:pt>
                <c:pt idx="2356">
                  <c:v>32.273398129827598</c:v>
                </c:pt>
                <c:pt idx="2357">
                  <c:v>32.287096516130603</c:v>
                </c:pt>
                <c:pt idx="2358">
                  <c:v>32.300794902433601</c:v>
                </c:pt>
                <c:pt idx="2359">
                  <c:v>32.3144932887365</c:v>
                </c:pt>
                <c:pt idx="2360">
                  <c:v>32.328191675039498</c:v>
                </c:pt>
                <c:pt idx="2361">
                  <c:v>32.341890061342497</c:v>
                </c:pt>
                <c:pt idx="2362">
                  <c:v>32.355588447645502</c:v>
                </c:pt>
                <c:pt idx="2363">
                  <c:v>32.3692868339485</c:v>
                </c:pt>
                <c:pt idx="2364">
                  <c:v>32.382985220251399</c:v>
                </c:pt>
                <c:pt idx="2365">
                  <c:v>32.396683606554397</c:v>
                </c:pt>
                <c:pt idx="2366">
                  <c:v>32.410381992857403</c:v>
                </c:pt>
                <c:pt idx="2367">
                  <c:v>32.424080379160401</c:v>
                </c:pt>
                <c:pt idx="2368">
                  <c:v>32.437778765463399</c:v>
                </c:pt>
                <c:pt idx="2369">
                  <c:v>32.451477151766397</c:v>
                </c:pt>
                <c:pt idx="2370">
                  <c:v>32.465175538069303</c:v>
                </c:pt>
                <c:pt idx="2371">
                  <c:v>32.478873924372301</c:v>
                </c:pt>
                <c:pt idx="2372">
                  <c:v>32.4925723106753</c:v>
                </c:pt>
                <c:pt idx="2373">
                  <c:v>32.506270696978298</c:v>
                </c:pt>
                <c:pt idx="2374">
                  <c:v>32.519969083281303</c:v>
                </c:pt>
                <c:pt idx="2375">
                  <c:v>32.533667469584302</c:v>
                </c:pt>
                <c:pt idx="2376">
                  <c:v>32.5473658558872</c:v>
                </c:pt>
                <c:pt idx="2377">
                  <c:v>32.561064242190199</c:v>
                </c:pt>
                <c:pt idx="2378">
                  <c:v>32.574762628493197</c:v>
                </c:pt>
                <c:pt idx="2379">
                  <c:v>32.588461014796202</c:v>
                </c:pt>
                <c:pt idx="2380">
                  <c:v>32.6021594010992</c:v>
                </c:pt>
                <c:pt idx="2381">
                  <c:v>32.615857787402199</c:v>
                </c:pt>
                <c:pt idx="2382">
                  <c:v>32.629556173705097</c:v>
                </c:pt>
                <c:pt idx="2383">
                  <c:v>32.643254560008103</c:v>
                </c:pt>
                <c:pt idx="2384">
                  <c:v>32.656952946311101</c:v>
                </c:pt>
                <c:pt idx="2385">
                  <c:v>32.670651332614099</c:v>
                </c:pt>
                <c:pt idx="2386">
                  <c:v>32.684349718917098</c:v>
                </c:pt>
                <c:pt idx="2387">
                  <c:v>32.698048105220003</c:v>
                </c:pt>
                <c:pt idx="2388">
                  <c:v>32.711746491523002</c:v>
                </c:pt>
                <c:pt idx="2389">
                  <c:v>32.725444877826</c:v>
                </c:pt>
                <c:pt idx="2390">
                  <c:v>32.739143264128998</c:v>
                </c:pt>
                <c:pt idx="2391">
                  <c:v>32.752841650432003</c:v>
                </c:pt>
                <c:pt idx="2392">
                  <c:v>32.766540036735002</c:v>
                </c:pt>
                <c:pt idx="2393">
                  <c:v>32.780238423038</c:v>
                </c:pt>
                <c:pt idx="2394">
                  <c:v>32.793936809340899</c:v>
                </c:pt>
                <c:pt idx="2395">
                  <c:v>32.807635195643897</c:v>
                </c:pt>
                <c:pt idx="2396">
                  <c:v>32.821333581946902</c:v>
                </c:pt>
                <c:pt idx="2397">
                  <c:v>32.835031968249901</c:v>
                </c:pt>
                <c:pt idx="2398">
                  <c:v>32.848730354552899</c:v>
                </c:pt>
                <c:pt idx="2399">
                  <c:v>32.862428740855798</c:v>
                </c:pt>
                <c:pt idx="2400">
                  <c:v>32.876127127158803</c:v>
                </c:pt>
                <c:pt idx="2401">
                  <c:v>32.889825513461801</c:v>
                </c:pt>
                <c:pt idx="2402">
                  <c:v>32.903523899764799</c:v>
                </c:pt>
                <c:pt idx="2403">
                  <c:v>32.917222286067798</c:v>
                </c:pt>
                <c:pt idx="2404">
                  <c:v>32.930920672370803</c:v>
                </c:pt>
                <c:pt idx="2405">
                  <c:v>32.944619058673702</c:v>
                </c:pt>
                <c:pt idx="2406">
                  <c:v>32.9583174449767</c:v>
                </c:pt>
                <c:pt idx="2407">
                  <c:v>32.972015831279698</c:v>
                </c:pt>
                <c:pt idx="2408">
                  <c:v>32.985714217582697</c:v>
                </c:pt>
                <c:pt idx="2409">
                  <c:v>32.999412603885702</c:v>
                </c:pt>
                <c:pt idx="2410">
                  <c:v>33.0131109901887</c:v>
                </c:pt>
                <c:pt idx="2411">
                  <c:v>33.026809376491599</c:v>
                </c:pt>
                <c:pt idx="2412">
                  <c:v>33.040507762794597</c:v>
                </c:pt>
                <c:pt idx="2413">
                  <c:v>33.054206149097602</c:v>
                </c:pt>
                <c:pt idx="2414">
                  <c:v>33.067904535400601</c:v>
                </c:pt>
                <c:pt idx="2415">
                  <c:v>33.081602921703599</c:v>
                </c:pt>
                <c:pt idx="2416">
                  <c:v>33.095301308006597</c:v>
                </c:pt>
                <c:pt idx="2417">
                  <c:v>33.108999694309503</c:v>
                </c:pt>
                <c:pt idx="2418">
                  <c:v>33.122698080612501</c:v>
                </c:pt>
                <c:pt idx="2419">
                  <c:v>33.1363964669155</c:v>
                </c:pt>
                <c:pt idx="2420">
                  <c:v>33.150094853218498</c:v>
                </c:pt>
                <c:pt idx="2421">
                  <c:v>33.163793239521503</c:v>
                </c:pt>
                <c:pt idx="2422">
                  <c:v>33.177491625824501</c:v>
                </c:pt>
                <c:pt idx="2423">
                  <c:v>33.1911900121274</c:v>
                </c:pt>
                <c:pt idx="2424">
                  <c:v>33.204888398430398</c:v>
                </c:pt>
                <c:pt idx="2425">
                  <c:v>33.218586784733397</c:v>
                </c:pt>
                <c:pt idx="2426">
                  <c:v>33.232285171036402</c:v>
                </c:pt>
                <c:pt idx="2427">
                  <c:v>33.2459835573394</c:v>
                </c:pt>
                <c:pt idx="2428">
                  <c:v>33.259681943642299</c:v>
                </c:pt>
                <c:pt idx="2429">
                  <c:v>33.273380329945297</c:v>
                </c:pt>
                <c:pt idx="2430">
                  <c:v>33.287078716248303</c:v>
                </c:pt>
                <c:pt idx="2431">
                  <c:v>33.300777102551301</c:v>
                </c:pt>
                <c:pt idx="2432">
                  <c:v>33.314475488854299</c:v>
                </c:pt>
                <c:pt idx="2433">
                  <c:v>33.328173875157297</c:v>
                </c:pt>
                <c:pt idx="2434">
                  <c:v>33.341872261460203</c:v>
                </c:pt>
                <c:pt idx="2435">
                  <c:v>33.355570647763201</c:v>
                </c:pt>
                <c:pt idx="2436">
                  <c:v>33.3692690340662</c:v>
                </c:pt>
                <c:pt idx="2437">
                  <c:v>33.382967420369198</c:v>
                </c:pt>
                <c:pt idx="2438">
                  <c:v>33.396665806672203</c:v>
                </c:pt>
                <c:pt idx="2439">
                  <c:v>33.410364192975202</c:v>
                </c:pt>
                <c:pt idx="2440">
                  <c:v>33.4240625792781</c:v>
                </c:pt>
                <c:pt idx="2441">
                  <c:v>33.437760965581099</c:v>
                </c:pt>
                <c:pt idx="2442">
                  <c:v>33.451459351884097</c:v>
                </c:pt>
                <c:pt idx="2443">
                  <c:v>33.465157738187102</c:v>
                </c:pt>
                <c:pt idx="2444">
                  <c:v>33.4788561244901</c:v>
                </c:pt>
                <c:pt idx="2445">
                  <c:v>33.492554510793099</c:v>
                </c:pt>
                <c:pt idx="2446">
                  <c:v>33.506252897095997</c:v>
                </c:pt>
                <c:pt idx="2447">
                  <c:v>33.519951283399003</c:v>
                </c:pt>
                <c:pt idx="2448">
                  <c:v>33.533649669702001</c:v>
                </c:pt>
                <c:pt idx="2449">
                  <c:v>33.547348056004999</c:v>
                </c:pt>
                <c:pt idx="2450">
                  <c:v>33.561046442307997</c:v>
                </c:pt>
                <c:pt idx="2451">
                  <c:v>33.574744828611003</c:v>
                </c:pt>
                <c:pt idx="2452">
                  <c:v>33.588443214913902</c:v>
                </c:pt>
                <c:pt idx="2453">
                  <c:v>33.6021416012169</c:v>
                </c:pt>
                <c:pt idx="2454">
                  <c:v>33.615839987519898</c:v>
                </c:pt>
                <c:pt idx="2455">
                  <c:v>33.629538373822903</c:v>
                </c:pt>
                <c:pt idx="2456">
                  <c:v>33.643236760125902</c:v>
                </c:pt>
                <c:pt idx="2457">
                  <c:v>33.6569351464289</c:v>
                </c:pt>
                <c:pt idx="2458">
                  <c:v>33.670633532731799</c:v>
                </c:pt>
                <c:pt idx="2459">
                  <c:v>33.684331919034797</c:v>
                </c:pt>
                <c:pt idx="2460">
                  <c:v>33.698030305337802</c:v>
                </c:pt>
                <c:pt idx="2461">
                  <c:v>33.711728691640801</c:v>
                </c:pt>
                <c:pt idx="2462">
                  <c:v>33.725427077943799</c:v>
                </c:pt>
                <c:pt idx="2463">
                  <c:v>33.739125464246698</c:v>
                </c:pt>
                <c:pt idx="2464">
                  <c:v>33.752823850549703</c:v>
                </c:pt>
                <c:pt idx="2465">
                  <c:v>33.766522236852701</c:v>
                </c:pt>
                <c:pt idx="2466">
                  <c:v>33.780220623155699</c:v>
                </c:pt>
                <c:pt idx="2467">
                  <c:v>33.793919009458698</c:v>
                </c:pt>
                <c:pt idx="2468">
                  <c:v>33.807617395761703</c:v>
                </c:pt>
                <c:pt idx="2469">
                  <c:v>33.821315782064602</c:v>
                </c:pt>
                <c:pt idx="2470">
                  <c:v>33.8350141683676</c:v>
                </c:pt>
                <c:pt idx="2471">
                  <c:v>33.848712554670598</c:v>
                </c:pt>
                <c:pt idx="2472">
                  <c:v>33.862410940973596</c:v>
                </c:pt>
                <c:pt idx="2473">
                  <c:v>33.876109327276602</c:v>
                </c:pt>
                <c:pt idx="2474">
                  <c:v>33.8898077135796</c:v>
                </c:pt>
                <c:pt idx="2475">
                  <c:v>33.903506099882499</c:v>
                </c:pt>
                <c:pt idx="2476">
                  <c:v>33.917204486185497</c:v>
                </c:pt>
                <c:pt idx="2477">
                  <c:v>33.930902872488502</c:v>
                </c:pt>
                <c:pt idx="2478">
                  <c:v>33.944601258791501</c:v>
                </c:pt>
                <c:pt idx="2479">
                  <c:v>33.958299645094499</c:v>
                </c:pt>
                <c:pt idx="2480">
                  <c:v>33.971998031397497</c:v>
                </c:pt>
                <c:pt idx="2481">
                  <c:v>33.985696417700403</c:v>
                </c:pt>
                <c:pt idx="2482">
                  <c:v>33.999394804003401</c:v>
                </c:pt>
                <c:pt idx="2483">
                  <c:v>34.0130931903064</c:v>
                </c:pt>
                <c:pt idx="2484">
                  <c:v>34.026791576609398</c:v>
                </c:pt>
                <c:pt idx="2485">
                  <c:v>34.040489962912403</c:v>
                </c:pt>
                <c:pt idx="2486">
                  <c:v>34.054188349215401</c:v>
                </c:pt>
                <c:pt idx="2487">
                  <c:v>34.0678867355183</c:v>
                </c:pt>
                <c:pt idx="2488">
                  <c:v>34.081585121821298</c:v>
                </c:pt>
                <c:pt idx="2489">
                  <c:v>34.095283508124297</c:v>
                </c:pt>
                <c:pt idx="2490">
                  <c:v>34.108981894427302</c:v>
                </c:pt>
                <c:pt idx="2491">
                  <c:v>34.1226802807303</c:v>
                </c:pt>
                <c:pt idx="2492">
                  <c:v>34.136378667033199</c:v>
                </c:pt>
                <c:pt idx="2493">
                  <c:v>34.150077053336197</c:v>
                </c:pt>
                <c:pt idx="2494">
                  <c:v>34.163775439639203</c:v>
                </c:pt>
                <c:pt idx="2495">
                  <c:v>34.177473825942201</c:v>
                </c:pt>
                <c:pt idx="2496">
                  <c:v>34.191172212245199</c:v>
                </c:pt>
                <c:pt idx="2497">
                  <c:v>34.204870598548197</c:v>
                </c:pt>
                <c:pt idx="2498">
                  <c:v>34.218568984851203</c:v>
                </c:pt>
                <c:pt idx="2499">
                  <c:v>34.232267371154101</c:v>
                </c:pt>
                <c:pt idx="2500">
                  <c:v>34.2459657574571</c:v>
                </c:pt>
                <c:pt idx="2501">
                  <c:v>34.259664143760098</c:v>
                </c:pt>
                <c:pt idx="2502">
                  <c:v>34.273362530063103</c:v>
                </c:pt>
                <c:pt idx="2503">
                  <c:v>34.287060916366102</c:v>
                </c:pt>
                <c:pt idx="2504">
                  <c:v>34.300759302669</c:v>
                </c:pt>
                <c:pt idx="2505">
                  <c:v>34.314457688971999</c:v>
                </c:pt>
                <c:pt idx="2506">
                  <c:v>34.328156075274997</c:v>
                </c:pt>
                <c:pt idx="2507">
                  <c:v>34.341854461578002</c:v>
                </c:pt>
                <c:pt idx="2508">
                  <c:v>34.355552847881</c:v>
                </c:pt>
                <c:pt idx="2509">
                  <c:v>34.369251234183999</c:v>
                </c:pt>
                <c:pt idx="2510">
                  <c:v>34.382949620486897</c:v>
                </c:pt>
                <c:pt idx="2511">
                  <c:v>34.396648006789903</c:v>
                </c:pt>
                <c:pt idx="2512">
                  <c:v>34.410346393092901</c:v>
                </c:pt>
                <c:pt idx="2513">
                  <c:v>34.424044779395899</c:v>
                </c:pt>
                <c:pt idx="2514">
                  <c:v>34.437743165698897</c:v>
                </c:pt>
                <c:pt idx="2515">
                  <c:v>34.451441552001903</c:v>
                </c:pt>
                <c:pt idx="2516">
                  <c:v>34.465139938304802</c:v>
                </c:pt>
                <c:pt idx="2517">
                  <c:v>34.4788383246078</c:v>
                </c:pt>
                <c:pt idx="2518">
                  <c:v>34.492536710910798</c:v>
                </c:pt>
                <c:pt idx="2519">
                  <c:v>34.506235097213803</c:v>
                </c:pt>
                <c:pt idx="2520">
                  <c:v>34.519933483516802</c:v>
                </c:pt>
                <c:pt idx="2521">
                  <c:v>34.5336318698198</c:v>
                </c:pt>
                <c:pt idx="2522">
                  <c:v>34.547330256122699</c:v>
                </c:pt>
                <c:pt idx="2523">
                  <c:v>34.561028642425697</c:v>
                </c:pt>
                <c:pt idx="2524">
                  <c:v>34.574727028728702</c:v>
                </c:pt>
                <c:pt idx="2525">
                  <c:v>34.588425415031701</c:v>
                </c:pt>
                <c:pt idx="2526">
                  <c:v>34.602123801334699</c:v>
                </c:pt>
                <c:pt idx="2527">
                  <c:v>34.615822187637697</c:v>
                </c:pt>
                <c:pt idx="2528">
                  <c:v>34.629520573940603</c:v>
                </c:pt>
                <c:pt idx="2529">
                  <c:v>34.643218960243601</c:v>
                </c:pt>
                <c:pt idx="2530">
                  <c:v>34.656917346546599</c:v>
                </c:pt>
                <c:pt idx="2531">
                  <c:v>34.670615732849598</c:v>
                </c:pt>
                <c:pt idx="2532">
                  <c:v>34.684314119152603</c:v>
                </c:pt>
                <c:pt idx="2533">
                  <c:v>34.698012505455502</c:v>
                </c:pt>
                <c:pt idx="2534">
                  <c:v>34.7117108917585</c:v>
                </c:pt>
                <c:pt idx="2535">
                  <c:v>34.725409278061498</c:v>
                </c:pt>
                <c:pt idx="2536">
                  <c:v>34.739107664364496</c:v>
                </c:pt>
                <c:pt idx="2537">
                  <c:v>34.752806050667502</c:v>
                </c:pt>
                <c:pt idx="2538">
                  <c:v>34.7665044369705</c:v>
                </c:pt>
                <c:pt idx="2539">
                  <c:v>34.780202823273399</c:v>
                </c:pt>
                <c:pt idx="2540">
                  <c:v>34.793901209576397</c:v>
                </c:pt>
                <c:pt idx="2541">
                  <c:v>34.807599595879402</c:v>
                </c:pt>
                <c:pt idx="2542">
                  <c:v>34.821297982182401</c:v>
                </c:pt>
                <c:pt idx="2543">
                  <c:v>34.834996368485399</c:v>
                </c:pt>
                <c:pt idx="2544">
                  <c:v>34.848694754788397</c:v>
                </c:pt>
                <c:pt idx="2545">
                  <c:v>34.862393141091303</c:v>
                </c:pt>
                <c:pt idx="2546">
                  <c:v>34.876091527394301</c:v>
                </c:pt>
                <c:pt idx="2547">
                  <c:v>34.8897899136973</c:v>
                </c:pt>
                <c:pt idx="2548">
                  <c:v>34.903488300000298</c:v>
                </c:pt>
                <c:pt idx="2549">
                  <c:v>34.917186686303303</c:v>
                </c:pt>
                <c:pt idx="2550">
                  <c:v>34.930885072606301</c:v>
                </c:pt>
                <c:pt idx="2551">
                  <c:v>34.9445834589092</c:v>
                </c:pt>
                <c:pt idx="2552">
                  <c:v>34.958281845212198</c:v>
                </c:pt>
                <c:pt idx="2553">
                  <c:v>34.971980231515197</c:v>
                </c:pt>
                <c:pt idx="2554">
                  <c:v>34.985678617818202</c:v>
                </c:pt>
                <c:pt idx="2555">
                  <c:v>34.9993770041212</c:v>
                </c:pt>
                <c:pt idx="2556">
                  <c:v>35.013075390424198</c:v>
                </c:pt>
                <c:pt idx="2557">
                  <c:v>35.026773776727097</c:v>
                </c:pt>
                <c:pt idx="2558">
                  <c:v>35.040472163030103</c:v>
                </c:pt>
                <c:pt idx="2559">
                  <c:v>35.054170549333101</c:v>
                </c:pt>
                <c:pt idx="2560">
                  <c:v>35.067868935636099</c:v>
                </c:pt>
                <c:pt idx="2561">
                  <c:v>35.081567321939097</c:v>
                </c:pt>
                <c:pt idx="2562">
                  <c:v>35.095265708242003</c:v>
                </c:pt>
                <c:pt idx="2563">
                  <c:v>35.108964094545001</c:v>
                </c:pt>
                <c:pt idx="2564">
                  <c:v>35.122662480848</c:v>
                </c:pt>
                <c:pt idx="2565">
                  <c:v>35.136360867150998</c:v>
                </c:pt>
                <c:pt idx="2566">
                  <c:v>35.150059253454003</c:v>
                </c:pt>
                <c:pt idx="2567">
                  <c:v>35.163757639757002</c:v>
                </c:pt>
                <c:pt idx="2568">
                  <c:v>35.17745602606</c:v>
                </c:pt>
                <c:pt idx="2569">
                  <c:v>35.191154412362899</c:v>
                </c:pt>
                <c:pt idx="2570">
                  <c:v>35.204852798665897</c:v>
                </c:pt>
                <c:pt idx="2571">
                  <c:v>35.218551184968902</c:v>
                </c:pt>
                <c:pt idx="2572">
                  <c:v>35.2322495712719</c:v>
                </c:pt>
                <c:pt idx="2573">
                  <c:v>35.245947957574899</c:v>
                </c:pt>
                <c:pt idx="2574">
                  <c:v>35.259646343877797</c:v>
                </c:pt>
                <c:pt idx="2575">
                  <c:v>35.273344730180803</c:v>
                </c:pt>
                <c:pt idx="2576">
                  <c:v>35.287043116483801</c:v>
                </c:pt>
                <c:pt idx="2577">
                  <c:v>35.300741502786799</c:v>
                </c:pt>
                <c:pt idx="2578">
                  <c:v>35.314439889089797</c:v>
                </c:pt>
                <c:pt idx="2579">
                  <c:v>35.328138275392803</c:v>
                </c:pt>
                <c:pt idx="2580">
                  <c:v>35.341836661695702</c:v>
                </c:pt>
                <c:pt idx="2581">
                  <c:v>35.3555350479987</c:v>
                </c:pt>
                <c:pt idx="2582">
                  <c:v>35.369233434301698</c:v>
                </c:pt>
                <c:pt idx="2583">
                  <c:v>35.382931820604703</c:v>
                </c:pt>
                <c:pt idx="2584">
                  <c:v>35.396630206907702</c:v>
                </c:pt>
                <c:pt idx="2585">
                  <c:v>35.4103285932107</c:v>
                </c:pt>
                <c:pt idx="2586">
                  <c:v>35.424026979513599</c:v>
                </c:pt>
                <c:pt idx="2587">
                  <c:v>35.437725365816597</c:v>
                </c:pt>
                <c:pt idx="2588">
                  <c:v>35.451423752119602</c:v>
                </c:pt>
                <c:pt idx="2589">
                  <c:v>35.465122138422601</c:v>
                </c:pt>
                <c:pt idx="2590">
                  <c:v>35.478820524725599</c:v>
                </c:pt>
                <c:pt idx="2591">
                  <c:v>35.492518911028597</c:v>
                </c:pt>
                <c:pt idx="2592">
                  <c:v>35.506217297331503</c:v>
                </c:pt>
                <c:pt idx="2593">
                  <c:v>35.519915683634501</c:v>
                </c:pt>
                <c:pt idx="2594">
                  <c:v>35.533614069937499</c:v>
                </c:pt>
                <c:pt idx="2595">
                  <c:v>35.547312456240498</c:v>
                </c:pt>
                <c:pt idx="2596">
                  <c:v>35.561010842543503</c:v>
                </c:pt>
                <c:pt idx="2597">
                  <c:v>35.574709228846501</c:v>
                </c:pt>
                <c:pt idx="2598">
                  <c:v>35.5884076151494</c:v>
                </c:pt>
                <c:pt idx="2599">
                  <c:v>35.602106001452398</c:v>
                </c:pt>
                <c:pt idx="2600">
                  <c:v>35.615804387755396</c:v>
                </c:pt>
                <c:pt idx="2601">
                  <c:v>35.629502774058402</c:v>
                </c:pt>
                <c:pt idx="2602">
                  <c:v>35.6432011603614</c:v>
                </c:pt>
                <c:pt idx="2603">
                  <c:v>35.656899546664299</c:v>
                </c:pt>
                <c:pt idx="2604">
                  <c:v>35.670597932967297</c:v>
                </c:pt>
                <c:pt idx="2605">
                  <c:v>35.684296319270302</c:v>
                </c:pt>
                <c:pt idx="2606">
                  <c:v>35.697994705573301</c:v>
                </c:pt>
                <c:pt idx="2607">
                  <c:v>35.711693091876299</c:v>
                </c:pt>
                <c:pt idx="2608">
                  <c:v>35.725391478179297</c:v>
                </c:pt>
                <c:pt idx="2609">
                  <c:v>35.739089864482203</c:v>
                </c:pt>
                <c:pt idx="2610">
                  <c:v>35.752788250785201</c:v>
                </c:pt>
                <c:pt idx="2611">
                  <c:v>35.7664866370882</c:v>
                </c:pt>
                <c:pt idx="2612">
                  <c:v>35.780185023391198</c:v>
                </c:pt>
                <c:pt idx="2613">
                  <c:v>35.793883409694203</c:v>
                </c:pt>
                <c:pt idx="2614">
                  <c:v>35.807581795997201</c:v>
                </c:pt>
                <c:pt idx="2615">
                  <c:v>35.8212801823001</c:v>
                </c:pt>
                <c:pt idx="2616">
                  <c:v>35.834978568603098</c:v>
                </c:pt>
                <c:pt idx="2617">
                  <c:v>35.848676954906097</c:v>
                </c:pt>
                <c:pt idx="2618">
                  <c:v>35.862375341209102</c:v>
                </c:pt>
                <c:pt idx="2619">
                  <c:v>35.8760737275121</c:v>
                </c:pt>
                <c:pt idx="2620">
                  <c:v>35.889772113815098</c:v>
                </c:pt>
                <c:pt idx="2621">
                  <c:v>35.903470500117997</c:v>
                </c:pt>
                <c:pt idx="2622">
                  <c:v>35.917168886421003</c:v>
                </c:pt>
                <c:pt idx="2623">
                  <c:v>35.930867272724001</c:v>
                </c:pt>
                <c:pt idx="2624">
                  <c:v>35.944565659026999</c:v>
                </c:pt>
                <c:pt idx="2625">
                  <c:v>35.958264045329997</c:v>
                </c:pt>
                <c:pt idx="2626">
                  <c:v>35.971962431632903</c:v>
                </c:pt>
                <c:pt idx="2627">
                  <c:v>35.985660817935901</c:v>
                </c:pt>
                <c:pt idx="2628">
                  <c:v>35.9993592042389</c:v>
                </c:pt>
                <c:pt idx="2629">
                  <c:v>36.013057590541898</c:v>
                </c:pt>
                <c:pt idx="2630">
                  <c:v>36.026755976844903</c:v>
                </c:pt>
                <c:pt idx="2631">
                  <c:v>36.040454363147902</c:v>
                </c:pt>
                <c:pt idx="2632">
                  <c:v>36.0541527494509</c:v>
                </c:pt>
                <c:pt idx="2633">
                  <c:v>36.067851135753799</c:v>
                </c:pt>
                <c:pt idx="2634">
                  <c:v>36.081549522056797</c:v>
                </c:pt>
                <c:pt idx="2635">
                  <c:v>36.095247908359802</c:v>
                </c:pt>
                <c:pt idx="2636">
                  <c:v>36.1089462946628</c:v>
                </c:pt>
                <c:pt idx="2637">
                  <c:v>36.122644680965799</c:v>
                </c:pt>
                <c:pt idx="2638">
                  <c:v>36.136343067268697</c:v>
                </c:pt>
                <c:pt idx="2639">
                  <c:v>36.150041453571703</c:v>
                </c:pt>
                <c:pt idx="2640">
                  <c:v>36.163739839874701</c:v>
                </c:pt>
                <c:pt idx="2641">
                  <c:v>36.177438226177699</c:v>
                </c:pt>
                <c:pt idx="2642">
                  <c:v>36.191136612480697</c:v>
                </c:pt>
                <c:pt idx="2643">
                  <c:v>36.204834998783703</c:v>
                </c:pt>
                <c:pt idx="2644">
                  <c:v>36.218533385086602</c:v>
                </c:pt>
                <c:pt idx="2645">
                  <c:v>36.2322317713896</c:v>
                </c:pt>
                <c:pt idx="2646">
                  <c:v>36.245930157692598</c:v>
                </c:pt>
                <c:pt idx="2647">
                  <c:v>36.259628543995603</c:v>
                </c:pt>
                <c:pt idx="2648">
                  <c:v>36.273326930298602</c:v>
                </c:pt>
                <c:pt idx="2649">
                  <c:v>36.2870253166016</c:v>
                </c:pt>
                <c:pt idx="2650">
                  <c:v>36.300723702904499</c:v>
                </c:pt>
                <c:pt idx="2651">
                  <c:v>36.314422089207497</c:v>
                </c:pt>
                <c:pt idx="2652">
                  <c:v>36.328120475510502</c:v>
                </c:pt>
                <c:pt idx="2653">
                  <c:v>36.341818861813501</c:v>
                </c:pt>
                <c:pt idx="2654">
                  <c:v>36.355517248116499</c:v>
                </c:pt>
                <c:pt idx="2655">
                  <c:v>36.369215634419497</c:v>
                </c:pt>
                <c:pt idx="2656">
                  <c:v>36.382914020722403</c:v>
                </c:pt>
                <c:pt idx="2657">
                  <c:v>36.396612407025401</c:v>
                </c:pt>
                <c:pt idx="2658">
                  <c:v>36.410310793328399</c:v>
                </c:pt>
                <c:pt idx="2659">
                  <c:v>36.424009179631398</c:v>
                </c:pt>
                <c:pt idx="2660">
                  <c:v>36.437707565934403</c:v>
                </c:pt>
                <c:pt idx="2661">
                  <c:v>36.451405952237401</c:v>
                </c:pt>
                <c:pt idx="2662">
                  <c:v>36.4651043385403</c:v>
                </c:pt>
                <c:pt idx="2663">
                  <c:v>36.478802724843298</c:v>
                </c:pt>
                <c:pt idx="2664">
                  <c:v>36.492501111146296</c:v>
                </c:pt>
                <c:pt idx="2665">
                  <c:v>36.506199497449302</c:v>
                </c:pt>
                <c:pt idx="2666">
                  <c:v>36.5198978837523</c:v>
                </c:pt>
                <c:pt idx="2667">
                  <c:v>36.533596270055199</c:v>
                </c:pt>
                <c:pt idx="2668">
                  <c:v>36.547294656358197</c:v>
                </c:pt>
                <c:pt idx="2669">
                  <c:v>36.560993042661202</c:v>
                </c:pt>
                <c:pt idx="2670">
                  <c:v>36.574691428964201</c:v>
                </c:pt>
                <c:pt idx="2671">
                  <c:v>36.588389815267199</c:v>
                </c:pt>
                <c:pt idx="2672">
                  <c:v>36.602088201570197</c:v>
                </c:pt>
                <c:pt idx="2673">
                  <c:v>36.615786587873103</c:v>
                </c:pt>
                <c:pt idx="2674">
                  <c:v>36.629484974176101</c:v>
                </c:pt>
                <c:pt idx="2675">
                  <c:v>36.6431833604791</c:v>
                </c:pt>
                <c:pt idx="2676">
                  <c:v>36.656881746782098</c:v>
                </c:pt>
                <c:pt idx="2677">
                  <c:v>36.670580133085103</c:v>
                </c:pt>
                <c:pt idx="2678">
                  <c:v>36.684278519388101</c:v>
                </c:pt>
                <c:pt idx="2679">
                  <c:v>36.697976905691</c:v>
                </c:pt>
                <c:pt idx="2680">
                  <c:v>36.711675291993998</c:v>
                </c:pt>
                <c:pt idx="2681">
                  <c:v>36.725373678296997</c:v>
                </c:pt>
                <c:pt idx="2682">
                  <c:v>36.739072064600002</c:v>
                </c:pt>
                <c:pt idx="2683">
                  <c:v>36.752770450903</c:v>
                </c:pt>
                <c:pt idx="2684">
                  <c:v>36.766468837205998</c:v>
                </c:pt>
                <c:pt idx="2685">
                  <c:v>36.780167223508897</c:v>
                </c:pt>
                <c:pt idx="2686">
                  <c:v>36.793865609811903</c:v>
                </c:pt>
                <c:pt idx="2687">
                  <c:v>36.807563996114901</c:v>
                </c:pt>
                <c:pt idx="2688">
                  <c:v>36.821262382417899</c:v>
                </c:pt>
                <c:pt idx="2689">
                  <c:v>36.834960768720897</c:v>
                </c:pt>
                <c:pt idx="2690">
                  <c:v>36.848659155023903</c:v>
                </c:pt>
                <c:pt idx="2691">
                  <c:v>36.862357541326801</c:v>
                </c:pt>
                <c:pt idx="2692">
                  <c:v>36.8760559276298</c:v>
                </c:pt>
                <c:pt idx="2693">
                  <c:v>36.889754313932798</c:v>
                </c:pt>
                <c:pt idx="2694">
                  <c:v>36.903452700235803</c:v>
                </c:pt>
                <c:pt idx="2695">
                  <c:v>36.917151086538802</c:v>
                </c:pt>
                <c:pt idx="2696">
                  <c:v>36.9308494728418</c:v>
                </c:pt>
                <c:pt idx="2697">
                  <c:v>36.944547859144699</c:v>
                </c:pt>
                <c:pt idx="2698">
                  <c:v>36.958246245447697</c:v>
                </c:pt>
                <c:pt idx="2699">
                  <c:v>36.971944631750702</c:v>
                </c:pt>
                <c:pt idx="2700">
                  <c:v>36.9856430180537</c:v>
                </c:pt>
                <c:pt idx="2701">
                  <c:v>36.999341404356699</c:v>
                </c:pt>
                <c:pt idx="2702">
                  <c:v>37.013039790659597</c:v>
                </c:pt>
                <c:pt idx="2703">
                  <c:v>37.026738176962603</c:v>
                </c:pt>
                <c:pt idx="2704">
                  <c:v>37.040436563265601</c:v>
                </c:pt>
                <c:pt idx="2705">
                  <c:v>37.054134949568599</c:v>
                </c:pt>
                <c:pt idx="2706">
                  <c:v>37.067833335871597</c:v>
                </c:pt>
                <c:pt idx="2707">
                  <c:v>37.081531722174603</c:v>
                </c:pt>
                <c:pt idx="2708">
                  <c:v>37.095230108477502</c:v>
                </c:pt>
                <c:pt idx="2709">
                  <c:v>37.1089284947805</c:v>
                </c:pt>
                <c:pt idx="2710">
                  <c:v>37.122626881083498</c:v>
                </c:pt>
                <c:pt idx="2711">
                  <c:v>37.136325267386503</c:v>
                </c:pt>
                <c:pt idx="2712">
                  <c:v>37.150023653689502</c:v>
                </c:pt>
                <c:pt idx="2713">
                  <c:v>37.1637220399925</c:v>
                </c:pt>
                <c:pt idx="2714">
                  <c:v>37.177420426295399</c:v>
                </c:pt>
                <c:pt idx="2715">
                  <c:v>37.191118812598397</c:v>
                </c:pt>
                <c:pt idx="2716">
                  <c:v>37.204817198901402</c:v>
                </c:pt>
                <c:pt idx="2717">
                  <c:v>37.218515585204401</c:v>
                </c:pt>
                <c:pt idx="2718">
                  <c:v>37.232213971507399</c:v>
                </c:pt>
                <c:pt idx="2719">
                  <c:v>37.245912357810397</c:v>
                </c:pt>
                <c:pt idx="2720">
                  <c:v>37.259610744113303</c:v>
                </c:pt>
                <c:pt idx="2721">
                  <c:v>37.273309130416301</c:v>
                </c:pt>
                <c:pt idx="2722">
                  <c:v>37.287007516719299</c:v>
                </c:pt>
                <c:pt idx="2723">
                  <c:v>37.300705903022298</c:v>
                </c:pt>
                <c:pt idx="2724">
                  <c:v>37.314404289325303</c:v>
                </c:pt>
                <c:pt idx="2725">
                  <c:v>37.328102675628301</c:v>
                </c:pt>
                <c:pt idx="2726">
                  <c:v>37.3418010619312</c:v>
                </c:pt>
                <c:pt idx="2727">
                  <c:v>37.355499448234198</c:v>
                </c:pt>
                <c:pt idx="2728">
                  <c:v>37.369197834537196</c:v>
                </c:pt>
                <c:pt idx="2729">
                  <c:v>37.382896220840202</c:v>
                </c:pt>
                <c:pt idx="2730">
                  <c:v>37.3965946071432</c:v>
                </c:pt>
                <c:pt idx="2731">
                  <c:v>37.410292993446099</c:v>
                </c:pt>
                <c:pt idx="2732">
                  <c:v>37.423991379749097</c:v>
                </c:pt>
                <c:pt idx="2733">
                  <c:v>37.437689766052102</c:v>
                </c:pt>
                <c:pt idx="2734">
                  <c:v>37.451388152355101</c:v>
                </c:pt>
                <c:pt idx="2735">
                  <c:v>37.465086538658099</c:v>
                </c:pt>
                <c:pt idx="2736">
                  <c:v>37.478784924961097</c:v>
                </c:pt>
                <c:pt idx="2737">
                  <c:v>37.492483311264102</c:v>
                </c:pt>
                <c:pt idx="2738">
                  <c:v>37.506181697567001</c:v>
                </c:pt>
                <c:pt idx="2739">
                  <c:v>37.51988008387</c:v>
                </c:pt>
                <c:pt idx="2740">
                  <c:v>37.533578470172998</c:v>
                </c:pt>
                <c:pt idx="2741">
                  <c:v>37.547276856476003</c:v>
                </c:pt>
                <c:pt idx="2742">
                  <c:v>37.560975242779001</c:v>
                </c:pt>
                <c:pt idx="2743">
                  <c:v>37.5746736290819</c:v>
                </c:pt>
                <c:pt idx="2744">
                  <c:v>37.588372015384898</c:v>
                </c:pt>
                <c:pt idx="2745">
                  <c:v>37.602070401687897</c:v>
                </c:pt>
                <c:pt idx="2746">
                  <c:v>37.615768787990902</c:v>
                </c:pt>
                <c:pt idx="2747">
                  <c:v>37.6294671742939</c:v>
                </c:pt>
                <c:pt idx="2748">
                  <c:v>37.643165560596898</c:v>
                </c:pt>
                <c:pt idx="2749">
                  <c:v>37.656863946899797</c:v>
                </c:pt>
                <c:pt idx="2750">
                  <c:v>37.670562333202803</c:v>
                </c:pt>
                <c:pt idx="2751">
                  <c:v>37.684260719505801</c:v>
                </c:pt>
                <c:pt idx="2752">
                  <c:v>37.697959105808799</c:v>
                </c:pt>
                <c:pt idx="2753">
                  <c:v>37.711657492111797</c:v>
                </c:pt>
                <c:pt idx="2754">
                  <c:v>37.725355878414803</c:v>
                </c:pt>
                <c:pt idx="2755">
                  <c:v>37.739054264717701</c:v>
                </c:pt>
                <c:pt idx="2756">
                  <c:v>37.7527526510207</c:v>
                </c:pt>
                <c:pt idx="2757">
                  <c:v>37.766451037323698</c:v>
                </c:pt>
                <c:pt idx="2758">
                  <c:v>37.780149423626703</c:v>
                </c:pt>
                <c:pt idx="2759">
                  <c:v>37.793847809929701</c:v>
                </c:pt>
                <c:pt idx="2760">
                  <c:v>37.8075461962327</c:v>
                </c:pt>
                <c:pt idx="2761">
                  <c:v>37.821244582535599</c:v>
                </c:pt>
                <c:pt idx="2762">
                  <c:v>37.834942968838597</c:v>
                </c:pt>
                <c:pt idx="2763">
                  <c:v>37.848641355141602</c:v>
                </c:pt>
                <c:pt idx="2764">
                  <c:v>37.8623397414446</c:v>
                </c:pt>
                <c:pt idx="2765">
                  <c:v>37.876038127747599</c:v>
                </c:pt>
                <c:pt idx="2766">
                  <c:v>37.889736514050497</c:v>
                </c:pt>
                <c:pt idx="2767">
                  <c:v>37.903434900353503</c:v>
                </c:pt>
                <c:pt idx="2768">
                  <c:v>37.917133286656501</c:v>
                </c:pt>
                <c:pt idx="2769">
                  <c:v>37.930831672959499</c:v>
                </c:pt>
                <c:pt idx="2770">
                  <c:v>37.944530059262497</c:v>
                </c:pt>
                <c:pt idx="2771">
                  <c:v>37.958228445565503</c:v>
                </c:pt>
                <c:pt idx="2772">
                  <c:v>37.971926831868402</c:v>
                </c:pt>
                <c:pt idx="2773">
                  <c:v>37.9856252181714</c:v>
                </c:pt>
                <c:pt idx="2774">
                  <c:v>37.999323604474398</c:v>
                </c:pt>
                <c:pt idx="2775">
                  <c:v>38.013021990777403</c:v>
                </c:pt>
                <c:pt idx="2776">
                  <c:v>38.026720377080402</c:v>
                </c:pt>
                <c:pt idx="2777">
                  <c:v>38.0404187633834</c:v>
                </c:pt>
                <c:pt idx="2778">
                  <c:v>38.054117149686299</c:v>
                </c:pt>
                <c:pt idx="2779">
                  <c:v>38.067815535989297</c:v>
                </c:pt>
                <c:pt idx="2780">
                  <c:v>38.081513922292302</c:v>
                </c:pt>
                <c:pt idx="2781">
                  <c:v>38.0952123085953</c:v>
                </c:pt>
                <c:pt idx="2782">
                  <c:v>38.108910694898299</c:v>
                </c:pt>
                <c:pt idx="2783">
                  <c:v>38.122609081201297</c:v>
                </c:pt>
                <c:pt idx="2784">
                  <c:v>38.136307467504203</c:v>
                </c:pt>
                <c:pt idx="2785">
                  <c:v>38.150005853807201</c:v>
                </c:pt>
                <c:pt idx="2786">
                  <c:v>38.163704240110199</c:v>
                </c:pt>
                <c:pt idx="2787">
                  <c:v>38.177402626413198</c:v>
                </c:pt>
                <c:pt idx="2788">
                  <c:v>38.191101012716203</c:v>
                </c:pt>
                <c:pt idx="2789">
                  <c:v>38.204799399019201</c:v>
                </c:pt>
                <c:pt idx="2790">
                  <c:v>38.2184977853221</c:v>
                </c:pt>
                <c:pt idx="2791">
                  <c:v>38.232196171625098</c:v>
                </c:pt>
                <c:pt idx="2792">
                  <c:v>38.245894557928096</c:v>
                </c:pt>
                <c:pt idx="2793">
                  <c:v>38.259592944231102</c:v>
                </c:pt>
                <c:pt idx="2794">
                  <c:v>38.2732913305341</c:v>
                </c:pt>
                <c:pt idx="2795">
                  <c:v>38.286989716837098</c:v>
                </c:pt>
                <c:pt idx="2796">
                  <c:v>38.300688103139997</c:v>
                </c:pt>
                <c:pt idx="2797">
                  <c:v>38.314386489443002</c:v>
                </c:pt>
                <c:pt idx="2798">
                  <c:v>38.328084875746001</c:v>
                </c:pt>
                <c:pt idx="2799">
                  <c:v>38.341783262048999</c:v>
                </c:pt>
                <c:pt idx="2800">
                  <c:v>38.355481648351997</c:v>
                </c:pt>
                <c:pt idx="2801">
                  <c:v>38.369180034654903</c:v>
                </c:pt>
                <c:pt idx="2802">
                  <c:v>38.382878420957901</c:v>
                </c:pt>
                <c:pt idx="2803">
                  <c:v>38.396576807260899</c:v>
                </c:pt>
                <c:pt idx="2804">
                  <c:v>38.410275193563898</c:v>
                </c:pt>
                <c:pt idx="2805">
                  <c:v>38.423973579866903</c:v>
                </c:pt>
                <c:pt idx="2806">
                  <c:v>38.437671966169901</c:v>
                </c:pt>
                <c:pt idx="2807">
                  <c:v>38.4513703524729</c:v>
                </c:pt>
                <c:pt idx="2808">
                  <c:v>38.465068738775798</c:v>
                </c:pt>
                <c:pt idx="2809">
                  <c:v>38.478767125078797</c:v>
                </c:pt>
                <c:pt idx="2810">
                  <c:v>38.492465511381802</c:v>
                </c:pt>
                <c:pt idx="2811">
                  <c:v>38.5061638976848</c:v>
                </c:pt>
                <c:pt idx="2812">
                  <c:v>38.519862283987798</c:v>
                </c:pt>
                <c:pt idx="2813">
                  <c:v>38.533560670290697</c:v>
                </c:pt>
                <c:pt idx="2814">
                  <c:v>38.547259056593703</c:v>
                </c:pt>
                <c:pt idx="2815">
                  <c:v>38.560957442896701</c:v>
                </c:pt>
                <c:pt idx="2816">
                  <c:v>38.574655829199699</c:v>
                </c:pt>
                <c:pt idx="2817">
                  <c:v>38.588354215502697</c:v>
                </c:pt>
                <c:pt idx="2818">
                  <c:v>38.602052601805703</c:v>
                </c:pt>
                <c:pt idx="2819">
                  <c:v>38.615750988108601</c:v>
                </c:pt>
                <c:pt idx="2820">
                  <c:v>38.6294493744116</c:v>
                </c:pt>
                <c:pt idx="2821">
                  <c:v>38.643147760714598</c:v>
                </c:pt>
                <c:pt idx="2822">
                  <c:v>38.656846147017603</c:v>
                </c:pt>
                <c:pt idx="2823">
                  <c:v>38.670544533320601</c:v>
                </c:pt>
                <c:pt idx="2824">
                  <c:v>38.6842429196236</c:v>
                </c:pt>
                <c:pt idx="2825">
                  <c:v>38.697941305926499</c:v>
                </c:pt>
                <c:pt idx="2826">
                  <c:v>38.711639692229497</c:v>
                </c:pt>
                <c:pt idx="2827">
                  <c:v>38.725338078532502</c:v>
                </c:pt>
                <c:pt idx="2828">
                  <c:v>38.7390364648355</c:v>
                </c:pt>
                <c:pt idx="2829">
                  <c:v>38.752734851138499</c:v>
                </c:pt>
                <c:pt idx="2830">
                  <c:v>38.766433237441497</c:v>
                </c:pt>
                <c:pt idx="2831">
                  <c:v>38.780131623744403</c:v>
                </c:pt>
                <c:pt idx="2832">
                  <c:v>38.793830010047401</c:v>
                </c:pt>
                <c:pt idx="2833">
                  <c:v>38.807528396350399</c:v>
                </c:pt>
                <c:pt idx="2834">
                  <c:v>38.821226782653397</c:v>
                </c:pt>
                <c:pt idx="2835">
                  <c:v>38.834925168956403</c:v>
                </c:pt>
                <c:pt idx="2836">
                  <c:v>38.848623555259401</c:v>
                </c:pt>
                <c:pt idx="2837">
                  <c:v>38.8623219415623</c:v>
                </c:pt>
                <c:pt idx="2838">
                  <c:v>38.876020327865298</c:v>
                </c:pt>
                <c:pt idx="2839">
                  <c:v>38.889718714168303</c:v>
                </c:pt>
                <c:pt idx="2840">
                  <c:v>38.903417100471302</c:v>
                </c:pt>
                <c:pt idx="2841">
                  <c:v>38.9171154867743</c:v>
                </c:pt>
                <c:pt idx="2842">
                  <c:v>38.930813873077199</c:v>
                </c:pt>
                <c:pt idx="2843">
                  <c:v>38.944512259380197</c:v>
                </c:pt>
                <c:pt idx="2844">
                  <c:v>38.958210645683202</c:v>
                </c:pt>
                <c:pt idx="2845">
                  <c:v>38.9719090319862</c:v>
                </c:pt>
                <c:pt idx="2846">
                  <c:v>38.985607418289199</c:v>
                </c:pt>
                <c:pt idx="2847">
                  <c:v>38.999305804592197</c:v>
                </c:pt>
                <c:pt idx="2848">
                  <c:v>39.013004190895103</c:v>
                </c:pt>
                <c:pt idx="2849">
                  <c:v>39.026702577198101</c:v>
                </c:pt>
                <c:pt idx="2850">
                  <c:v>39.040400963501099</c:v>
                </c:pt>
                <c:pt idx="2851">
                  <c:v>39.054099349804098</c:v>
                </c:pt>
                <c:pt idx="2852">
                  <c:v>39.067797736107103</c:v>
                </c:pt>
                <c:pt idx="2853">
                  <c:v>39.081496122410101</c:v>
                </c:pt>
                <c:pt idx="2854">
                  <c:v>39.095194508713</c:v>
                </c:pt>
                <c:pt idx="2855">
                  <c:v>39.108892895015998</c:v>
                </c:pt>
                <c:pt idx="2856">
                  <c:v>39.122591281319004</c:v>
                </c:pt>
                <c:pt idx="2857">
                  <c:v>39.136289667622002</c:v>
                </c:pt>
                <c:pt idx="2858">
                  <c:v>39.149988053925</c:v>
                </c:pt>
                <c:pt idx="2859">
                  <c:v>39.163686440227998</c:v>
                </c:pt>
                <c:pt idx="2860">
                  <c:v>39.177384826530897</c:v>
                </c:pt>
                <c:pt idx="2861">
                  <c:v>39.191083212833902</c:v>
                </c:pt>
                <c:pt idx="2862">
                  <c:v>39.204781599136901</c:v>
                </c:pt>
                <c:pt idx="2863">
                  <c:v>39.218479985439899</c:v>
                </c:pt>
                <c:pt idx="2864">
                  <c:v>39.232178371742897</c:v>
                </c:pt>
                <c:pt idx="2865">
                  <c:v>39.245876758045803</c:v>
                </c:pt>
                <c:pt idx="2866">
                  <c:v>39.259575144348801</c:v>
                </c:pt>
                <c:pt idx="2867">
                  <c:v>39.273273530651799</c:v>
                </c:pt>
                <c:pt idx="2868">
                  <c:v>39.286971916954798</c:v>
                </c:pt>
                <c:pt idx="2869">
                  <c:v>39.300670303257803</c:v>
                </c:pt>
                <c:pt idx="2870">
                  <c:v>39.314368689560801</c:v>
                </c:pt>
                <c:pt idx="2871">
                  <c:v>39.3280670758638</c:v>
                </c:pt>
                <c:pt idx="2872">
                  <c:v>39.341765462166698</c:v>
                </c:pt>
                <c:pt idx="2873">
                  <c:v>39.355463848469697</c:v>
                </c:pt>
                <c:pt idx="2874">
                  <c:v>39.369162234772702</c:v>
                </c:pt>
                <c:pt idx="2875">
                  <c:v>39.3828606210757</c:v>
                </c:pt>
                <c:pt idx="2876">
                  <c:v>39.396559007378698</c:v>
                </c:pt>
                <c:pt idx="2877">
                  <c:v>39.410257393681597</c:v>
                </c:pt>
                <c:pt idx="2878">
                  <c:v>39.423955779984603</c:v>
                </c:pt>
                <c:pt idx="2879">
                  <c:v>39.437654166287601</c:v>
                </c:pt>
                <c:pt idx="2880">
                  <c:v>39.451352552590599</c:v>
                </c:pt>
                <c:pt idx="2881">
                  <c:v>39.465050938893597</c:v>
                </c:pt>
                <c:pt idx="2882">
                  <c:v>39.478749325196603</c:v>
                </c:pt>
                <c:pt idx="2883">
                  <c:v>39.492447711499501</c:v>
                </c:pt>
                <c:pt idx="2884">
                  <c:v>39.5061460978025</c:v>
                </c:pt>
                <c:pt idx="2885">
                  <c:v>39.519844484105498</c:v>
                </c:pt>
                <c:pt idx="2886">
                  <c:v>39.533542870408503</c:v>
                </c:pt>
                <c:pt idx="2887">
                  <c:v>39.547241256711501</c:v>
                </c:pt>
                <c:pt idx="2888">
                  <c:v>39.5609396430145</c:v>
                </c:pt>
                <c:pt idx="2889">
                  <c:v>39.574638029317398</c:v>
                </c:pt>
                <c:pt idx="2890">
                  <c:v>39.588336415620397</c:v>
                </c:pt>
                <c:pt idx="2891">
                  <c:v>39.602034801923402</c:v>
                </c:pt>
                <c:pt idx="2892">
                  <c:v>39.6157331882264</c:v>
                </c:pt>
                <c:pt idx="2893">
                  <c:v>39.629431574529399</c:v>
                </c:pt>
                <c:pt idx="2894">
                  <c:v>39.643129960832397</c:v>
                </c:pt>
                <c:pt idx="2895">
                  <c:v>39.656828347135303</c:v>
                </c:pt>
                <c:pt idx="2896">
                  <c:v>39.670526733438301</c:v>
                </c:pt>
                <c:pt idx="2897">
                  <c:v>39.684225119741299</c:v>
                </c:pt>
                <c:pt idx="2898">
                  <c:v>39.697923506044297</c:v>
                </c:pt>
                <c:pt idx="2899">
                  <c:v>39.711621892347303</c:v>
                </c:pt>
                <c:pt idx="2900">
                  <c:v>39.725320278650301</c:v>
                </c:pt>
                <c:pt idx="2901">
                  <c:v>39.7390186649532</c:v>
                </c:pt>
                <c:pt idx="2902">
                  <c:v>39.752717051256198</c:v>
                </c:pt>
                <c:pt idx="2903">
                  <c:v>39.766415437559203</c:v>
                </c:pt>
                <c:pt idx="2904">
                  <c:v>39.780113823862202</c:v>
                </c:pt>
                <c:pt idx="2905">
                  <c:v>39.7938122101652</c:v>
                </c:pt>
                <c:pt idx="2906">
                  <c:v>39.807510596468099</c:v>
                </c:pt>
                <c:pt idx="2907">
                  <c:v>39.821208982771097</c:v>
                </c:pt>
                <c:pt idx="2908">
                  <c:v>39.834907369074102</c:v>
                </c:pt>
                <c:pt idx="2909">
                  <c:v>39.8486057553771</c:v>
                </c:pt>
                <c:pt idx="2910">
                  <c:v>39.862304141680099</c:v>
                </c:pt>
                <c:pt idx="2911">
                  <c:v>39.876002527983097</c:v>
                </c:pt>
                <c:pt idx="2912">
                  <c:v>39.889700914286102</c:v>
                </c:pt>
                <c:pt idx="2913">
                  <c:v>39.903399300589001</c:v>
                </c:pt>
                <c:pt idx="2914">
                  <c:v>39.917097686891999</c:v>
                </c:pt>
                <c:pt idx="2915">
                  <c:v>39.930796073194998</c:v>
                </c:pt>
                <c:pt idx="2916">
                  <c:v>39.944494459498003</c:v>
                </c:pt>
                <c:pt idx="2917">
                  <c:v>39.958192845801001</c:v>
                </c:pt>
                <c:pt idx="2918">
                  <c:v>39.9718912321039</c:v>
                </c:pt>
                <c:pt idx="2919">
                  <c:v>39.985589618406898</c:v>
                </c:pt>
                <c:pt idx="2920">
                  <c:v>39.999288004709904</c:v>
                </c:pt>
                <c:pt idx="2921">
                  <c:v>40.012986391012902</c:v>
                </c:pt>
                <c:pt idx="2922">
                  <c:v>40.0266847773159</c:v>
                </c:pt>
                <c:pt idx="2923">
                  <c:v>40.040383163618898</c:v>
                </c:pt>
                <c:pt idx="2924">
                  <c:v>40.054081549921797</c:v>
                </c:pt>
                <c:pt idx="2925">
                  <c:v>40.067779936224802</c:v>
                </c:pt>
                <c:pt idx="2926">
                  <c:v>40.081478322527801</c:v>
                </c:pt>
                <c:pt idx="2927">
                  <c:v>40.095176708830799</c:v>
                </c:pt>
                <c:pt idx="2928">
                  <c:v>40.108875095133797</c:v>
                </c:pt>
                <c:pt idx="2929">
                  <c:v>40.122573481436802</c:v>
                </c:pt>
                <c:pt idx="2930">
                  <c:v>40.136271867739701</c:v>
                </c:pt>
                <c:pt idx="2931">
                  <c:v>40.149970254042699</c:v>
                </c:pt>
                <c:pt idx="2932">
                  <c:v>40.163668640345698</c:v>
                </c:pt>
                <c:pt idx="2933">
                  <c:v>40.177367026648703</c:v>
                </c:pt>
                <c:pt idx="2934">
                  <c:v>40.191065412951701</c:v>
                </c:pt>
                <c:pt idx="2935">
                  <c:v>40.2047637992547</c:v>
                </c:pt>
                <c:pt idx="2936">
                  <c:v>40.218462185557598</c:v>
                </c:pt>
                <c:pt idx="2937">
                  <c:v>40.232160571860597</c:v>
                </c:pt>
                <c:pt idx="2938">
                  <c:v>40.245858958163602</c:v>
                </c:pt>
                <c:pt idx="2939">
                  <c:v>40.2595573444666</c:v>
                </c:pt>
                <c:pt idx="2940">
                  <c:v>40.273255730769598</c:v>
                </c:pt>
                <c:pt idx="2941">
                  <c:v>40.286954117072497</c:v>
                </c:pt>
                <c:pt idx="2942">
                  <c:v>40.300652503375503</c:v>
                </c:pt>
                <c:pt idx="2943">
                  <c:v>40.314350889678501</c:v>
                </c:pt>
                <c:pt idx="2944">
                  <c:v>40.328049275981499</c:v>
                </c:pt>
                <c:pt idx="2945">
                  <c:v>40.341747662284497</c:v>
                </c:pt>
                <c:pt idx="2946">
                  <c:v>40.355446048587503</c:v>
                </c:pt>
                <c:pt idx="2947">
                  <c:v>40.369144434890401</c:v>
                </c:pt>
                <c:pt idx="2948">
                  <c:v>40.3828428211934</c:v>
                </c:pt>
                <c:pt idx="2949">
                  <c:v>40.396541207496398</c:v>
                </c:pt>
                <c:pt idx="2950">
                  <c:v>40.410239593799403</c:v>
                </c:pt>
                <c:pt idx="2951">
                  <c:v>40.423937980102401</c:v>
                </c:pt>
                <c:pt idx="2952">
                  <c:v>40.4376363664054</c:v>
                </c:pt>
                <c:pt idx="2953">
                  <c:v>40.451334752708298</c:v>
                </c:pt>
                <c:pt idx="2954">
                  <c:v>40.465033139011297</c:v>
                </c:pt>
                <c:pt idx="2955">
                  <c:v>40.478731525314302</c:v>
                </c:pt>
                <c:pt idx="2956">
                  <c:v>40.4924299116173</c:v>
                </c:pt>
                <c:pt idx="2957">
                  <c:v>40.506128297920299</c:v>
                </c:pt>
                <c:pt idx="2958">
                  <c:v>40.519826684223297</c:v>
                </c:pt>
                <c:pt idx="2959">
                  <c:v>40.533525070526203</c:v>
                </c:pt>
                <c:pt idx="2960">
                  <c:v>40.547223456829201</c:v>
                </c:pt>
                <c:pt idx="2961">
                  <c:v>40.560921843132199</c:v>
                </c:pt>
                <c:pt idx="2962">
                  <c:v>40.574620229435197</c:v>
                </c:pt>
                <c:pt idx="2963">
                  <c:v>40.588318615738203</c:v>
                </c:pt>
                <c:pt idx="2964">
                  <c:v>40.602017002041201</c:v>
                </c:pt>
                <c:pt idx="2965">
                  <c:v>40.6157153883441</c:v>
                </c:pt>
                <c:pt idx="2966">
                  <c:v>40.629413774647098</c:v>
                </c:pt>
                <c:pt idx="2967">
                  <c:v>40.643112160950103</c:v>
                </c:pt>
                <c:pt idx="2968">
                  <c:v>40.656810547253102</c:v>
                </c:pt>
                <c:pt idx="2969">
                  <c:v>40.6705089335561</c:v>
                </c:pt>
                <c:pt idx="2970">
                  <c:v>40.684207319858999</c:v>
                </c:pt>
                <c:pt idx="2971">
                  <c:v>40.697905706161997</c:v>
                </c:pt>
                <c:pt idx="2972">
                  <c:v>40.711604092465002</c:v>
                </c:pt>
                <c:pt idx="2973">
                  <c:v>40.725302478768</c:v>
                </c:pt>
                <c:pt idx="2974">
                  <c:v>40.739000865070999</c:v>
                </c:pt>
                <c:pt idx="2975">
                  <c:v>40.752699251373997</c:v>
                </c:pt>
                <c:pt idx="2976">
                  <c:v>40.766397637676903</c:v>
                </c:pt>
                <c:pt idx="2977">
                  <c:v>40.780096023979901</c:v>
                </c:pt>
                <c:pt idx="2978">
                  <c:v>40.793794410282899</c:v>
                </c:pt>
                <c:pt idx="2979">
                  <c:v>40.807492796585898</c:v>
                </c:pt>
                <c:pt idx="2980">
                  <c:v>40.821191182888903</c:v>
                </c:pt>
                <c:pt idx="2981">
                  <c:v>40.834889569191901</c:v>
                </c:pt>
                <c:pt idx="2982">
                  <c:v>40.8485879554948</c:v>
                </c:pt>
                <c:pt idx="2983">
                  <c:v>40.862286341797798</c:v>
                </c:pt>
                <c:pt idx="2984">
                  <c:v>40.875984728100804</c:v>
                </c:pt>
                <c:pt idx="2985">
                  <c:v>40.889683114403802</c:v>
                </c:pt>
                <c:pt idx="2986">
                  <c:v>40.9033815007068</c:v>
                </c:pt>
                <c:pt idx="2987">
                  <c:v>40.917079887009798</c:v>
                </c:pt>
                <c:pt idx="2988">
                  <c:v>40.930778273312697</c:v>
                </c:pt>
                <c:pt idx="2989">
                  <c:v>40.944476659615702</c:v>
                </c:pt>
                <c:pt idx="2990">
                  <c:v>40.958175045918701</c:v>
                </c:pt>
                <c:pt idx="2991">
                  <c:v>40.971873432221699</c:v>
                </c:pt>
                <c:pt idx="2992">
                  <c:v>40.985571818524697</c:v>
                </c:pt>
                <c:pt idx="2993">
                  <c:v>40.999270204827702</c:v>
                </c:pt>
                <c:pt idx="2994">
                  <c:v>41.012968591130601</c:v>
                </c:pt>
                <c:pt idx="2995">
                  <c:v>41.026666977433599</c:v>
                </c:pt>
                <c:pt idx="2996">
                  <c:v>41.040365363736598</c:v>
                </c:pt>
                <c:pt idx="2997">
                  <c:v>41.054063750039603</c:v>
                </c:pt>
                <c:pt idx="2998">
                  <c:v>41.067762136342601</c:v>
                </c:pt>
                <c:pt idx="2999">
                  <c:v>41.0814605226456</c:v>
                </c:pt>
                <c:pt idx="3000">
                  <c:v>41.095158908948498</c:v>
                </c:pt>
                <c:pt idx="3001">
                  <c:v>41.108857295251497</c:v>
                </c:pt>
                <c:pt idx="3002">
                  <c:v>41.122555681554502</c:v>
                </c:pt>
                <c:pt idx="3003">
                  <c:v>41.1362540678575</c:v>
                </c:pt>
                <c:pt idx="3004">
                  <c:v>41.149952454160498</c:v>
                </c:pt>
                <c:pt idx="3005">
                  <c:v>41.163650840463397</c:v>
                </c:pt>
                <c:pt idx="3006">
                  <c:v>41.177349226766403</c:v>
                </c:pt>
                <c:pt idx="3007">
                  <c:v>41.191047613069401</c:v>
                </c:pt>
                <c:pt idx="3008">
                  <c:v>41.204745999372399</c:v>
                </c:pt>
                <c:pt idx="3009">
                  <c:v>41.218444385675397</c:v>
                </c:pt>
                <c:pt idx="3010">
                  <c:v>41.232142771978403</c:v>
                </c:pt>
                <c:pt idx="3011">
                  <c:v>41.245841158281301</c:v>
                </c:pt>
                <c:pt idx="3012">
                  <c:v>41.2595395445843</c:v>
                </c:pt>
                <c:pt idx="3013">
                  <c:v>41.273237930887298</c:v>
                </c:pt>
                <c:pt idx="3014">
                  <c:v>41.286936317190303</c:v>
                </c:pt>
                <c:pt idx="3015">
                  <c:v>41.300634703493301</c:v>
                </c:pt>
                <c:pt idx="3016">
                  <c:v>41.3143330897963</c:v>
                </c:pt>
                <c:pt idx="3017">
                  <c:v>41.328031476099198</c:v>
                </c:pt>
                <c:pt idx="3018">
                  <c:v>41.341729862402197</c:v>
                </c:pt>
                <c:pt idx="3019">
                  <c:v>41.355428248705202</c:v>
                </c:pt>
                <c:pt idx="3020">
                  <c:v>41.3691266350082</c:v>
                </c:pt>
                <c:pt idx="3021">
                  <c:v>41.382825021311199</c:v>
                </c:pt>
                <c:pt idx="3022">
                  <c:v>41.396523407614197</c:v>
                </c:pt>
                <c:pt idx="3023">
                  <c:v>41.410221793917103</c:v>
                </c:pt>
                <c:pt idx="3024">
                  <c:v>41.423920180220101</c:v>
                </c:pt>
                <c:pt idx="3025">
                  <c:v>41.437618566523099</c:v>
                </c:pt>
                <c:pt idx="3026">
                  <c:v>41.451316952826097</c:v>
                </c:pt>
                <c:pt idx="3027">
                  <c:v>41.465015339129103</c:v>
                </c:pt>
                <c:pt idx="3028">
                  <c:v>41.478713725432101</c:v>
                </c:pt>
                <c:pt idx="3029">
                  <c:v>41.492412111735</c:v>
                </c:pt>
                <c:pt idx="3030">
                  <c:v>41.506110498037998</c:v>
                </c:pt>
                <c:pt idx="3031">
                  <c:v>41.519808884341003</c:v>
                </c:pt>
                <c:pt idx="3032">
                  <c:v>41.533507270644002</c:v>
                </c:pt>
                <c:pt idx="3033">
                  <c:v>41.547205656947</c:v>
                </c:pt>
                <c:pt idx="3034">
                  <c:v>41.560904043249998</c:v>
                </c:pt>
                <c:pt idx="3035">
                  <c:v>41.574602429552897</c:v>
                </c:pt>
                <c:pt idx="3036">
                  <c:v>41.588300815855902</c:v>
                </c:pt>
                <c:pt idx="3037">
                  <c:v>41.6019992021589</c:v>
                </c:pt>
                <c:pt idx="3038">
                  <c:v>41.615697588461899</c:v>
                </c:pt>
                <c:pt idx="3039">
                  <c:v>41.629395974764897</c:v>
                </c:pt>
                <c:pt idx="3040">
                  <c:v>41.643094361067803</c:v>
                </c:pt>
                <c:pt idx="3041">
                  <c:v>41.656792747370801</c:v>
                </c:pt>
                <c:pt idx="3042">
                  <c:v>41.670491133673799</c:v>
                </c:pt>
                <c:pt idx="3043">
                  <c:v>41.684189519976798</c:v>
                </c:pt>
                <c:pt idx="3044">
                  <c:v>41.697887906279803</c:v>
                </c:pt>
                <c:pt idx="3045">
                  <c:v>41.711586292582801</c:v>
                </c:pt>
                <c:pt idx="3046">
                  <c:v>41.725284678885799</c:v>
                </c:pt>
                <c:pt idx="3047">
                  <c:v>41.738983065188698</c:v>
                </c:pt>
                <c:pt idx="3048">
                  <c:v>41.752681451491704</c:v>
                </c:pt>
                <c:pt idx="3049">
                  <c:v>41.766379837794702</c:v>
                </c:pt>
                <c:pt idx="3050">
                  <c:v>41.7800782240977</c:v>
                </c:pt>
                <c:pt idx="3051">
                  <c:v>41.793776610400698</c:v>
                </c:pt>
                <c:pt idx="3052">
                  <c:v>41.807474996703597</c:v>
                </c:pt>
                <c:pt idx="3053">
                  <c:v>41.821173383006602</c:v>
                </c:pt>
                <c:pt idx="3054">
                  <c:v>41.834871769309601</c:v>
                </c:pt>
                <c:pt idx="3055">
                  <c:v>41.848570155612599</c:v>
                </c:pt>
                <c:pt idx="3056">
                  <c:v>41.862268541915597</c:v>
                </c:pt>
                <c:pt idx="3057">
                  <c:v>41.875966928218602</c:v>
                </c:pt>
                <c:pt idx="3058">
                  <c:v>41.889665314521501</c:v>
                </c:pt>
                <c:pt idx="3059">
                  <c:v>41.903363700824499</c:v>
                </c:pt>
                <c:pt idx="3060">
                  <c:v>41.917062087127498</c:v>
                </c:pt>
                <c:pt idx="3061">
                  <c:v>41.930760473430503</c:v>
                </c:pt>
                <c:pt idx="3062">
                  <c:v>41.944458859733501</c:v>
                </c:pt>
                <c:pt idx="3063">
                  <c:v>41.9581572460365</c:v>
                </c:pt>
                <c:pt idx="3064">
                  <c:v>41.971855632339398</c:v>
                </c:pt>
                <c:pt idx="3065">
                  <c:v>41.985554018642397</c:v>
                </c:pt>
                <c:pt idx="3066">
                  <c:v>41.999252404945402</c:v>
                </c:pt>
                <c:pt idx="3067">
                  <c:v>42.0129507912484</c:v>
                </c:pt>
                <c:pt idx="3068">
                  <c:v>42.026649177551398</c:v>
                </c:pt>
                <c:pt idx="3069">
                  <c:v>42.040347563854397</c:v>
                </c:pt>
                <c:pt idx="3070">
                  <c:v>42.054045950157303</c:v>
                </c:pt>
                <c:pt idx="3071">
                  <c:v>42.067744336460301</c:v>
                </c:pt>
                <c:pt idx="3072">
                  <c:v>42.081442722763299</c:v>
                </c:pt>
                <c:pt idx="3073">
                  <c:v>42.095141109066297</c:v>
                </c:pt>
                <c:pt idx="3074">
                  <c:v>42.108839495369303</c:v>
                </c:pt>
                <c:pt idx="3075">
                  <c:v>42.122537881672301</c:v>
                </c:pt>
                <c:pt idx="3076">
                  <c:v>42.1362362679752</c:v>
                </c:pt>
                <c:pt idx="3077">
                  <c:v>42.149934654278198</c:v>
                </c:pt>
                <c:pt idx="3078">
                  <c:v>42.163633040581203</c:v>
                </c:pt>
                <c:pt idx="3079">
                  <c:v>42.177331426884201</c:v>
                </c:pt>
                <c:pt idx="3080">
                  <c:v>42.1910298131872</c:v>
                </c:pt>
                <c:pt idx="3081">
                  <c:v>42.204728199490098</c:v>
                </c:pt>
                <c:pt idx="3082">
                  <c:v>42.218426585793097</c:v>
                </c:pt>
                <c:pt idx="3083">
                  <c:v>42.232124972096102</c:v>
                </c:pt>
                <c:pt idx="3084">
                  <c:v>42.2458233583991</c:v>
                </c:pt>
                <c:pt idx="3085">
                  <c:v>42.259521744702099</c:v>
                </c:pt>
                <c:pt idx="3086">
                  <c:v>42.273220131005097</c:v>
                </c:pt>
                <c:pt idx="3087">
                  <c:v>42.286918517308003</c:v>
                </c:pt>
                <c:pt idx="3088">
                  <c:v>42.300616903611001</c:v>
                </c:pt>
                <c:pt idx="3089">
                  <c:v>42.314315289913999</c:v>
                </c:pt>
                <c:pt idx="3090">
                  <c:v>42.328013676216997</c:v>
                </c:pt>
                <c:pt idx="3091">
                  <c:v>42.341712062520003</c:v>
                </c:pt>
                <c:pt idx="3092">
                  <c:v>42.355410448823001</c:v>
                </c:pt>
                <c:pt idx="3093">
                  <c:v>42.3691088351259</c:v>
                </c:pt>
                <c:pt idx="3094">
                  <c:v>42.382807221428898</c:v>
                </c:pt>
                <c:pt idx="3095">
                  <c:v>42.396505607731903</c:v>
                </c:pt>
                <c:pt idx="3096">
                  <c:v>42.410203994034902</c:v>
                </c:pt>
                <c:pt idx="3097">
                  <c:v>42.4239023803379</c:v>
                </c:pt>
                <c:pt idx="3098">
                  <c:v>42.437600766640898</c:v>
                </c:pt>
                <c:pt idx="3099">
                  <c:v>42.451299152943797</c:v>
                </c:pt>
                <c:pt idx="3100">
                  <c:v>42.464997539246802</c:v>
                </c:pt>
                <c:pt idx="3101">
                  <c:v>42.4786959255498</c:v>
                </c:pt>
                <c:pt idx="3102">
                  <c:v>42.492394311852799</c:v>
                </c:pt>
                <c:pt idx="3103">
                  <c:v>42.506092698155797</c:v>
                </c:pt>
                <c:pt idx="3104">
                  <c:v>42.519791084458703</c:v>
                </c:pt>
                <c:pt idx="3105">
                  <c:v>42.533489470761701</c:v>
                </c:pt>
                <c:pt idx="3106">
                  <c:v>42.547187857064699</c:v>
                </c:pt>
                <c:pt idx="3107">
                  <c:v>42.560886243367698</c:v>
                </c:pt>
                <c:pt idx="3108">
                  <c:v>42.574584629670703</c:v>
                </c:pt>
                <c:pt idx="3109">
                  <c:v>42.588283015973701</c:v>
                </c:pt>
                <c:pt idx="3110">
                  <c:v>42.601981402276699</c:v>
                </c:pt>
                <c:pt idx="3111">
                  <c:v>42.615679788579598</c:v>
                </c:pt>
                <c:pt idx="3112">
                  <c:v>42.629378174882604</c:v>
                </c:pt>
                <c:pt idx="3113">
                  <c:v>42.643076561185602</c:v>
                </c:pt>
                <c:pt idx="3114">
                  <c:v>42.6567749474886</c:v>
                </c:pt>
                <c:pt idx="3115">
                  <c:v>42.670473333791598</c:v>
                </c:pt>
                <c:pt idx="3116">
                  <c:v>42.684171720094497</c:v>
                </c:pt>
                <c:pt idx="3117">
                  <c:v>42.697870106397502</c:v>
                </c:pt>
                <c:pt idx="3118">
                  <c:v>42.711568492700501</c:v>
                </c:pt>
                <c:pt idx="3119">
                  <c:v>42.725266879003499</c:v>
                </c:pt>
                <c:pt idx="3120">
                  <c:v>42.738965265306497</c:v>
                </c:pt>
                <c:pt idx="3121">
                  <c:v>42.752663651609502</c:v>
                </c:pt>
                <c:pt idx="3122">
                  <c:v>42.766362037912401</c:v>
                </c:pt>
                <c:pt idx="3123">
                  <c:v>42.780060424215399</c:v>
                </c:pt>
                <c:pt idx="3124">
                  <c:v>42.793758810518398</c:v>
                </c:pt>
                <c:pt idx="3125">
                  <c:v>42.807457196821403</c:v>
                </c:pt>
                <c:pt idx="3126">
                  <c:v>42.821155583124401</c:v>
                </c:pt>
                <c:pt idx="3127">
                  <c:v>42.8348539694274</c:v>
                </c:pt>
                <c:pt idx="3128">
                  <c:v>42.848552355730298</c:v>
                </c:pt>
                <c:pt idx="3129">
                  <c:v>42.862250742033297</c:v>
                </c:pt>
                <c:pt idx="3130">
                  <c:v>42.875949128336302</c:v>
                </c:pt>
                <c:pt idx="3131">
                  <c:v>42.8896475146393</c:v>
                </c:pt>
                <c:pt idx="3132">
                  <c:v>42.903345900942298</c:v>
                </c:pt>
                <c:pt idx="3133">
                  <c:v>42.917044287245297</c:v>
                </c:pt>
                <c:pt idx="3134">
                  <c:v>42.930742673548203</c:v>
                </c:pt>
                <c:pt idx="3135">
                  <c:v>42.944441059851201</c:v>
                </c:pt>
                <c:pt idx="3136">
                  <c:v>42.958139446154199</c:v>
                </c:pt>
                <c:pt idx="3137">
                  <c:v>42.971837832457197</c:v>
                </c:pt>
                <c:pt idx="3138">
                  <c:v>42.985536218760203</c:v>
                </c:pt>
                <c:pt idx="3139">
                  <c:v>42.999234605063201</c:v>
                </c:pt>
                <c:pt idx="3140">
                  <c:v>43.0129329913661</c:v>
                </c:pt>
                <c:pt idx="3141">
                  <c:v>43.026631377669098</c:v>
                </c:pt>
                <c:pt idx="3142">
                  <c:v>43.040329763972103</c:v>
                </c:pt>
                <c:pt idx="3143">
                  <c:v>43.054028150275101</c:v>
                </c:pt>
                <c:pt idx="3144">
                  <c:v>43.0677265365781</c:v>
                </c:pt>
                <c:pt idx="3145">
                  <c:v>43.081424922880998</c:v>
                </c:pt>
                <c:pt idx="3146">
                  <c:v>43.095123309183997</c:v>
                </c:pt>
                <c:pt idx="3147">
                  <c:v>43.108821695487002</c:v>
                </c:pt>
                <c:pt idx="3148">
                  <c:v>43.12252008179</c:v>
                </c:pt>
                <c:pt idx="3149">
                  <c:v>43.136218468092999</c:v>
                </c:pt>
                <c:pt idx="3150">
                  <c:v>43.149916854395997</c:v>
                </c:pt>
                <c:pt idx="3151">
                  <c:v>43.163615240699002</c:v>
                </c:pt>
                <c:pt idx="3152">
                  <c:v>43.177313627001901</c:v>
                </c:pt>
                <c:pt idx="3153">
                  <c:v>43.191012013304899</c:v>
                </c:pt>
                <c:pt idx="3154">
                  <c:v>43.204710399607897</c:v>
                </c:pt>
                <c:pt idx="3155">
                  <c:v>43.218408785910903</c:v>
                </c:pt>
                <c:pt idx="3156">
                  <c:v>43.232107172213901</c:v>
                </c:pt>
                <c:pt idx="3157">
                  <c:v>43.2458055585168</c:v>
                </c:pt>
                <c:pt idx="3158">
                  <c:v>43.259503944819798</c:v>
                </c:pt>
                <c:pt idx="3159">
                  <c:v>43.273202331122803</c:v>
                </c:pt>
                <c:pt idx="3160">
                  <c:v>43.286900717425802</c:v>
                </c:pt>
                <c:pt idx="3161">
                  <c:v>43.3005991037288</c:v>
                </c:pt>
                <c:pt idx="3162">
                  <c:v>43.314297490031798</c:v>
                </c:pt>
                <c:pt idx="3163">
                  <c:v>43.327995876334697</c:v>
                </c:pt>
                <c:pt idx="3164">
                  <c:v>43.341694262637702</c:v>
                </c:pt>
                <c:pt idx="3165">
                  <c:v>43.3553926489407</c:v>
                </c:pt>
                <c:pt idx="3166">
                  <c:v>43.369091035243699</c:v>
                </c:pt>
                <c:pt idx="3167">
                  <c:v>43.382789421546697</c:v>
                </c:pt>
                <c:pt idx="3168">
                  <c:v>43.396487807849702</c:v>
                </c:pt>
                <c:pt idx="3169">
                  <c:v>43.410186194152601</c:v>
                </c:pt>
                <c:pt idx="3170">
                  <c:v>43.423884580455599</c:v>
                </c:pt>
                <c:pt idx="3171">
                  <c:v>43.437582966758598</c:v>
                </c:pt>
                <c:pt idx="3172">
                  <c:v>43.451281353061603</c:v>
                </c:pt>
                <c:pt idx="3173">
                  <c:v>43.464979739364601</c:v>
                </c:pt>
                <c:pt idx="3174">
                  <c:v>43.478678125667599</c:v>
                </c:pt>
                <c:pt idx="3175">
                  <c:v>43.492376511970498</c:v>
                </c:pt>
                <c:pt idx="3176">
                  <c:v>43.506074898273503</c:v>
                </c:pt>
                <c:pt idx="3177">
                  <c:v>43.519773284576502</c:v>
                </c:pt>
                <c:pt idx="3178">
                  <c:v>43.5334716708795</c:v>
                </c:pt>
                <c:pt idx="3179">
                  <c:v>43.547170057182498</c:v>
                </c:pt>
                <c:pt idx="3180">
                  <c:v>43.560868443485397</c:v>
                </c:pt>
                <c:pt idx="3181">
                  <c:v>43.574566829788402</c:v>
                </c:pt>
                <c:pt idx="3182">
                  <c:v>43.588265216091401</c:v>
                </c:pt>
                <c:pt idx="3183">
                  <c:v>43.601963602394399</c:v>
                </c:pt>
                <c:pt idx="3184">
                  <c:v>43.615661988697397</c:v>
                </c:pt>
                <c:pt idx="3185">
                  <c:v>43.629360375000402</c:v>
                </c:pt>
                <c:pt idx="3186">
                  <c:v>43.643058761303301</c:v>
                </c:pt>
                <c:pt idx="3187">
                  <c:v>43.656757147606299</c:v>
                </c:pt>
                <c:pt idx="3188">
                  <c:v>43.670455533909298</c:v>
                </c:pt>
                <c:pt idx="3189">
                  <c:v>43.684153920212303</c:v>
                </c:pt>
                <c:pt idx="3190">
                  <c:v>43.697852306515301</c:v>
                </c:pt>
                <c:pt idx="3191">
                  <c:v>43.7115506928183</c:v>
                </c:pt>
                <c:pt idx="3192">
                  <c:v>43.725249079121198</c:v>
                </c:pt>
                <c:pt idx="3193">
                  <c:v>43.738947465424197</c:v>
                </c:pt>
                <c:pt idx="3194">
                  <c:v>43.752645851727202</c:v>
                </c:pt>
                <c:pt idx="3195">
                  <c:v>43.7663442380302</c:v>
                </c:pt>
                <c:pt idx="3196">
                  <c:v>43.780042624333198</c:v>
                </c:pt>
                <c:pt idx="3197">
                  <c:v>43.793741010636197</c:v>
                </c:pt>
                <c:pt idx="3198">
                  <c:v>43.807439396939102</c:v>
                </c:pt>
                <c:pt idx="3199">
                  <c:v>43.821137783242101</c:v>
                </c:pt>
                <c:pt idx="3200">
                  <c:v>43.834836169545099</c:v>
                </c:pt>
                <c:pt idx="3201">
                  <c:v>43.848534555848097</c:v>
                </c:pt>
                <c:pt idx="3202">
                  <c:v>43.862232942151103</c:v>
                </c:pt>
                <c:pt idx="3203">
                  <c:v>43.875931328454101</c:v>
                </c:pt>
                <c:pt idx="3204">
                  <c:v>43.889629714757</c:v>
                </c:pt>
                <c:pt idx="3205">
                  <c:v>43.903328101059998</c:v>
                </c:pt>
                <c:pt idx="3206">
                  <c:v>43.917026487363003</c:v>
                </c:pt>
                <c:pt idx="3207">
                  <c:v>43.930724873666001</c:v>
                </c:pt>
                <c:pt idx="3208">
                  <c:v>43.944423259969</c:v>
                </c:pt>
                <c:pt idx="3209">
                  <c:v>43.958121646271898</c:v>
                </c:pt>
                <c:pt idx="3210">
                  <c:v>43.971820032574897</c:v>
                </c:pt>
                <c:pt idx="3211">
                  <c:v>43.985518418877902</c:v>
                </c:pt>
                <c:pt idx="3212">
                  <c:v>43.9992168051809</c:v>
                </c:pt>
                <c:pt idx="3213">
                  <c:v>44.012915191483899</c:v>
                </c:pt>
                <c:pt idx="3214">
                  <c:v>44.026613577786897</c:v>
                </c:pt>
                <c:pt idx="3215">
                  <c:v>44.040311964089803</c:v>
                </c:pt>
                <c:pt idx="3216">
                  <c:v>44.054010350392801</c:v>
                </c:pt>
                <c:pt idx="3217">
                  <c:v>44.067708736695799</c:v>
                </c:pt>
                <c:pt idx="3218">
                  <c:v>44.081407122998797</c:v>
                </c:pt>
                <c:pt idx="3219">
                  <c:v>44.095105509301803</c:v>
                </c:pt>
                <c:pt idx="3220">
                  <c:v>44.108803895604801</c:v>
                </c:pt>
                <c:pt idx="3221">
                  <c:v>44.1225022819077</c:v>
                </c:pt>
                <c:pt idx="3222">
                  <c:v>44.136200668210698</c:v>
                </c:pt>
                <c:pt idx="3223">
                  <c:v>44.149899054513703</c:v>
                </c:pt>
                <c:pt idx="3224">
                  <c:v>44.163597440816702</c:v>
                </c:pt>
                <c:pt idx="3225">
                  <c:v>44.1772958271197</c:v>
                </c:pt>
                <c:pt idx="3226">
                  <c:v>44.190994213422698</c:v>
                </c:pt>
                <c:pt idx="3227">
                  <c:v>44.204692599725597</c:v>
                </c:pt>
                <c:pt idx="3228">
                  <c:v>44.218390986028602</c:v>
                </c:pt>
                <c:pt idx="3229">
                  <c:v>44.2320893723316</c:v>
                </c:pt>
                <c:pt idx="3230">
                  <c:v>44.245787758634599</c:v>
                </c:pt>
                <c:pt idx="3231">
                  <c:v>44.259486144937597</c:v>
                </c:pt>
                <c:pt idx="3232">
                  <c:v>44.273184531240602</c:v>
                </c:pt>
                <c:pt idx="3233">
                  <c:v>44.286882917543501</c:v>
                </c:pt>
                <c:pt idx="3234">
                  <c:v>44.300581303846499</c:v>
                </c:pt>
                <c:pt idx="3235">
                  <c:v>44.314279690149498</c:v>
                </c:pt>
                <c:pt idx="3236">
                  <c:v>44.327978076452503</c:v>
                </c:pt>
                <c:pt idx="3237">
                  <c:v>44.341676462755501</c:v>
                </c:pt>
                <c:pt idx="3238">
                  <c:v>44.355374849058499</c:v>
                </c:pt>
                <c:pt idx="3239">
                  <c:v>44.369073235361398</c:v>
                </c:pt>
                <c:pt idx="3240">
                  <c:v>44.382771621664403</c:v>
                </c:pt>
                <c:pt idx="3241">
                  <c:v>44.396470007967402</c:v>
                </c:pt>
                <c:pt idx="3242">
                  <c:v>44.4101683942704</c:v>
                </c:pt>
                <c:pt idx="3243">
                  <c:v>44.423866780573398</c:v>
                </c:pt>
                <c:pt idx="3244">
                  <c:v>44.437565166876297</c:v>
                </c:pt>
                <c:pt idx="3245">
                  <c:v>44.451263553179302</c:v>
                </c:pt>
                <c:pt idx="3246">
                  <c:v>44.464961939482301</c:v>
                </c:pt>
                <c:pt idx="3247">
                  <c:v>44.478660325785299</c:v>
                </c:pt>
                <c:pt idx="3248">
                  <c:v>44.492358712088297</c:v>
                </c:pt>
                <c:pt idx="3249">
                  <c:v>44.506057098391302</c:v>
                </c:pt>
                <c:pt idx="3250">
                  <c:v>44.519755484694301</c:v>
                </c:pt>
                <c:pt idx="3251">
                  <c:v>44.533453870997199</c:v>
                </c:pt>
                <c:pt idx="3252">
                  <c:v>44.547152257300198</c:v>
                </c:pt>
                <c:pt idx="3253">
                  <c:v>44.560850643603203</c:v>
                </c:pt>
                <c:pt idx="3254">
                  <c:v>44.574549029906201</c:v>
                </c:pt>
                <c:pt idx="3255">
                  <c:v>44.5882474162092</c:v>
                </c:pt>
                <c:pt idx="3256">
                  <c:v>44.601945802512098</c:v>
                </c:pt>
                <c:pt idx="3257">
                  <c:v>44.615644188815097</c:v>
                </c:pt>
                <c:pt idx="3258">
                  <c:v>44.629342575118102</c:v>
                </c:pt>
                <c:pt idx="3259">
                  <c:v>44.6430409614211</c:v>
                </c:pt>
                <c:pt idx="3260">
                  <c:v>44.656739347724098</c:v>
                </c:pt>
                <c:pt idx="3261">
                  <c:v>44.670437734027097</c:v>
                </c:pt>
                <c:pt idx="3262">
                  <c:v>44.684136120330002</c:v>
                </c:pt>
                <c:pt idx="3263">
                  <c:v>44.697834506633001</c:v>
                </c:pt>
                <c:pt idx="3264">
                  <c:v>44.711532892935999</c:v>
                </c:pt>
                <c:pt idx="3265">
                  <c:v>44.725231279238997</c:v>
                </c:pt>
                <c:pt idx="3266">
                  <c:v>44.738929665542003</c:v>
                </c:pt>
                <c:pt idx="3267">
                  <c:v>44.752628051845001</c:v>
                </c:pt>
                <c:pt idx="3268">
                  <c:v>44.7663264381479</c:v>
                </c:pt>
                <c:pt idx="3269">
                  <c:v>44.780024824450898</c:v>
                </c:pt>
                <c:pt idx="3270">
                  <c:v>44.793723210753903</c:v>
                </c:pt>
                <c:pt idx="3271">
                  <c:v>44.807421597056901</c:v>
                </c:pt>
                <c:pt idx="3272">
                  <c:v>44.8211199833599</c:v>
                </c:pt>
                <c:pt idx="3273">
                  <c:v>44.834818369662898</c:v>
                </c:pt>
                <c:pt idx="3274">
                  <c:v>44.848516755965797</c:v>
                </c:pt>
                <c:pt idx="3275">
                  <c:v>44.862215142268802</c:v>
                </c:pt>
                <c:pt idx="3276">
                  <c:v>44.8759135285718</c:v>
                </c:pt>
                <c:pt idx="3277">
                  <c:v>44.889611914874799</c:v>
                </c:pt>
                <c:pt idx="3278">
                  <c:v>44.903310301177797</c:v>
                </c:pt>
                <c:pt idx="3279">
                  <c:v>44.917008687480703</c:v>
                </c:pt>
                <c:pt idx="3280">
                  <c:v>44.930707073783701</c:v>
                </c:pt>
                <c:pt idx="3281">
                  <c:v>44.944405460086699</c:v>
                </c:pt>
                <c:pt idx="3282">
                  <c:v>44.958103846389697</c:v>
                </c:pt>
                <c:pt idx="3283">
                  <c:v>44.971802232692703</c:v>
                </c:pt>
                <c:pt idx="3284">
                  <c:v>44.985500618995701</c:v>
                </c:pt>
                <c:pt idx="3285">
                  <c:v>44.9991990052986</c:v>
                </c:pt>
                <c:pt idx="3286">
                  <c:v>45.012897391601598</c:v>
                </c:pt>
                <c:pt idx="3287">
                  <c:v>45.026595777904603</c:v>
                </c:pt>
                <c:pt idx="3288">
                  <c:v>45.040294164207602</c:v>
                </c:pt>
                <c:pt idx="3289">
                  <c:v>45.0539925505106</c:v>
                </c:pt>
                <c:pt idx="3290">
                  <c:v>45.067690936813598</c:v>
                </c:pt>
                <c:pt idx="3291">
                  <c:v>45.081389323116497</c:v>
                </c:pt>
                <c:pt idx="3292">
                  <c:v>45.095087709419502</c:v>
                </c:pt>
                <c:pt idx="3293">
                  <c:v>45.1087860957225</c:v>
                </c:pt>
                <c:pt idx="3294">
                  <c:v>45.122484482025499</c:v>
                </c:pt>
                <c:pt idx="3295">
                  <c:v>45.136182868328497</c:v>
                </c:pt>
                <c:pt idx="3296">
                  <c:v>45.149881254631502</c:v>
                </c:pt>
                <c:pt idx="3297">
                  <c:v>45.163579640934401</c:v>
                </c:pt>
                <c:pt idx="3298">
                  <c:v>45.177278027237399</c:v>
                </c:pt>
                <c:pt idx="3299">
                  <c:v>45.190976413540398</c:v>
                </c:pt>
                <c:pt idx="3300">
                  <c:v>45.204674799843403</c:v>
                </c:pt>
                <c:pt idx="3301">
                  <c:v>45.218373186146401</c:v>
                </c:pt>
                <c:pt idx="3302">
                  <c:v>45.232071572449399</c:v>
                </c:pt>
                <c:pt idx="3303">
                  <c:v>45.245769958752298</c:v>
                </c:pt>
                <c:pt idx="3304">
                  <c:v>45.259468345055303</c:v>
                </c:pt>
                <c:pt idx="3305">
                  <c:v>45.273166731358302</c:v>
                </c:pt>
                <c:pt idx="3306">
                  <c:v>45.2868651176613</c:v>
                </c:pt>
                <c:pt idx="3307">
                  <c:v>45.300563503964298</c:v>
                </c:pt>
                <c:pt idx="3308">
                  <c:v>45.314261890267296</c:v>
                </c:pt>
                <c:pt idx="3309">
                  <c:v>45.327960276570202</c:v>
                </c:pt>
                <c:pt idx="3310">
                  <c:v>45.341658662873201</c:v>
                </c:pt>
                <c:pt idx="3311">
                  <c:v>45.355357049176199</c:v>
                </c:pt>
                <c:pt idx="3312">
                  <c:v>45.369055435479197</c:v>
                </c:pt>
                <c:pt idx="3313">
                  <c:v>45.382753821782202</c:v>
                </c:pt>
                <c:pt idx="3314">
                  <c:v>45.396452208085201</c:v>
                </c:pt>
                <c:pt idx="3315">
                  <c:v>45.410150594388099</c:v>
                </c:pt>
                <c:pt idx="3316">
                  <c:v>45.423848980691098</c:v>
                </c:pt>
                <c:pt idx="3317">
                  <c:v>45.437547366994103</c:v>
                </c:pt>
                <c:pt idx="3318">
                  <c:v>45.451245753297101</c:v>
                </c:pt>
                <c:pt idx="3319">
                  <c:v>45.4649441396001</c:v>
                </c:pt>
                <c:pt idx="3320">
                  <c:v>45.478642525902998</c:v>
                </c:pt>
                <c:pt idx="3321">
                  <c:v>45.492340912205997</c:v>
                </c:pt>
                <c:pt idx="3322">
                  <c:v>45.506039298509002</c:v>
                </c:pt>
                <c:pt idx="3323">
                  <c:v>45.519737684812</c:v>
                </c:pt>
                <c:pt idx="3324">
                  <c:v>45.533436071114998</c:v>
                </c:pt>
                <c:pt idx="3325">
                  <c:v>45.547134457417997</c:v>
                </c:pt>
                <c:pt idx="3326">
                  <c:v>45.560832843721002</c:v>
                </c:pt>
                <c:pt idx="3327">
                  <c:v>45.574531230023901</c:v>
                </c:pt>
                <c:pt idx="3328">
                  <c:v>45.588229616326899</c:v>
                </c:pt>
                <c:pt idx="3329">
                  <c:v>45.601928002629897</c:v>
                </c:pt>
                <c:pt idx="3330">
                  <c:v>45.615626388932903</c:v>
                </c:pt>
                <c:pt idx="3331">
                  <c:v>45.629324775235901</c:v>
                </c:pt>
                <c:pt idx="3332">
                  <c:v>45.6430231615388</c:v>
                </c:pt>
                <c:pt idx="3333">
                  <c:v>45.656721547841798</c:v>
                </c:pt>
                <c:pt idx="3334">
                  <c:v>45.670419934144803</c:v>
                </c:pt>
                <c:pt idx="3335">
                  <c:v>45.684118320447801</c:v>
                </c:pt>
                <c:pt idx="3336">
                  <c:v>45.6978167067508</c:v>
                </c:pt>
                <c:pt idx="3337">
                  <c:v>45.711515093053798</c:v>
                </c:pt>
                <c:pt idx="3338">
                  <c:v>45.725213479356697</c:v>
                </c:pt>
                <c:pt idx="3339">
                  <c:v>45.738911865659702</c:v>
                </c:pt>
                <c:pt idx="3340">
                  <c:v>45.7526102519627</c:v>
                </c:pt>
                <c:pt idx="3341">
                  <c:v>45.766308638265699</c:v>
                </c:pt>
                <c:pt idx="3342">
                  <c:v>45.780007024568697</c:v>
                </c:pt>
                <c:pt idx="3343">
                  <c:v>45.793705410871702</c:v>
                </c:pt>
                <c:pt idx="3344">
                  <c:v>45.807403797174601</c:v>
                </c:pt>
                <c:pt idx="3345">
                  <c:v>45.821102183477599</c:v>
                </c:pt>
                <c:pt idx="3346">
                  <c:v>45.834800569780597</c:v>
                </c:pt>
                <c:pt idx="3347">
                  <c:v>45.848498956083603</c:v>
                </c:pt>
                <c:pt idx="3348">
                  <c:v>45.862197342386601</c:v>
                </c:pt>
                <c:pt idx="3349">
                  <c:v>45.875895728689599</c:v>
                </c:pt>
                <c:pt idx="3350">
                  <c:v>45.889594114992498</c:v>
                </c:pt>
                <c:pt idx="3351">
                  <c:v>45.903292501295503</c:v>
                </c:pt>
                <c:pt idx="3352">
                  <c:v>45.916990887598502</c:v>
                </c:pt>
                <c:pt idx="3353">
                  <c:v>45.9306892739015</c:v>
                </c:pt>
                <c:pt idx="3354">
                  <c:v>45.944387660204498</c:v>
                </c:pt>
                <c:pt idx="3355">
                  <c:v>45.958086046507397</c:v>
                </c:pt>
                <c:pt idx="3356">
                  <c:v>45.971784432810402</c:v>
                </c:pt>
                <c:pt idx="3357">
                  <c:v>45.9854828191134</c:v>
                </c:pt>
                <c:pt idx="3358">
                  <c:v>45.999181205416399</c:v>
                </c:pt>
                <c:pt idx="3359">
                  <c:v>46.012879591719397</c:v>
                </c:pt>
                <c:pt idx="3360">
                  <c:v>46.026577978022402</c:v>
                </c:pt>
                <c:pt idx="3361">
                  <c:v>46.040276364325301</c:v>
                </c:pt>
                <c:pt idx="3362">
                  <c:v>46.053974750628299</c:v>
                </c:pt>
                <c:pt idx="3363">
                  <c:v>46.067673136931298</c:v>
                </c:pt>
                <c:pt idx="3364">
                  <c:v>46.081371523234303</c:v>
                </c:pt>
                <c:pt idx="3365">
                  <c:v>46.095069909537301</c:v>
                </c:pt>
                <c:pt idx="3366">
                  <c:v>46.108768295840299</c:v>
                </c:pt>
                <c:pt idx="3367">
                  <c:v>46.122466682143198</c:v>
                </c:pt>
                <c:pt idx="3368">
                  <c:v>46.136165068446203</c:v>
                </c:pt>
                <c:pt idx="3369">
                  <c:v>46.149863454749202</c:v>
                </c:pt>
                <c:pt idx="3370">
                  <c:v>46.1635618410522</c:v>
                </c:pt>
                <c:pt idx="3371">
                  <c:v>46.177260227355198</c:v>
                </c:pt>
                <c:pt idx="3372">
                  <c:v>46.190958613658204</c:v>
                </c:pt>
                <c:pt idx="3373">
                  <c:v>46.204656999961102</c:v>
                </c:pt>
                <c:pt idx="3374">
                  <c:v>46.218355386264101</c:v>
                </c:pt>
                <c:pt idx="3375">
                  <c:v>46.232053772567099</c:v>
                </c:pt>
                <c:pt idx="3376">
                  <c:v>46.245752158870097</c:v>
                </c:pt>
                <c:pt idx="3377">
                  <c:v>46.259450545173102</c:v>
                </c:pt>
                <c:pt idx="3378">
                  <c:v>46.273148931476101</c:v>
                </c:pt>
                <c:pt idx="3379">
                  <c:v>46.286847317778999</c:v>
                </c:pt>
                <c:pt idx="3380">
                  <c:v>46.300545704081998</c:v>
                </c:pt>
                <c:pt idx="3381">
                  <c:v>46.314244090385003</c:v>
                </c:pt>
                <c:pt idx="3382">
                  <c:v>46.327942476688001</c:v>
                </c:pt>
                <c:pt idx="3383">
                  <c:v>46.341640862990999</c:v>
                </c:pt>
                <c:pt idx="3384">
                  <c:v>46.355339249293898</c:v>
                </c:pt>
                <c:pt idx="3385">
                  <c:v>46.369037635596897</c:v>
                </c:pt>
                <c:pt idx="3386">
                  <c:v>46.382736021899902</c:v>
                </c:pt>
                <c:pt idx="3387">
                  <c:v>46.3964344082029</c:v>
                </c:pt>
                <c:pt idx="3388">
                  <c:v>46.410132794505898</c:v>
                </c:pt>
                <c:pt idx="3389">
                  <c:v>46.423831180808897</c:v>
                </c:pt>
                <c:pt idx="3390">
                  <c:v>46.437529567111902</c:v>
                </c:pt>
                <c:pt idx="3391">
                  <c:v>46.451227953414801</c:v>
                </c:pt>
                <c:pt idx="3392">
                  <c:v>46.464926339717799</c:v>
                </c:pt>
                <c:pt idx="3393">
                  <c:v>46.478624726020797</c:v>
                </c:pt>
                <c:pt idx="3394">
                  <c:v>46.492323112323803</c:v>
                </c:pt>
                <c:pt idx="3395">
                  <c:v>46.506021498626801</c:v>
                </c:pt>
                <c:pt idx="3396">
                  <c:v>46.5197198849297</c:v>
                </c:pt>
                <c:pt idx="3397">
                  <c:v>46.533418271232698</c:v>
                </c:pt>
                <c:pt idx="3398">
                  <c:v>46.547116657535703</c:v>
                </c:pt>
                <c:pt idx="3399">
                  <c:v>46.560815043838701</c:v>
                </c:pt>
                <c:pt idx="3400">
                  <c:v>46.5745134301417</c:v>
                </c:pt>
                <c:pt idx="3401">
                  <c:v>46.588211816444698</c:v>
                </c:pt>
                <c:pt idx="3402">
                  <c:v>46.601910202747597</c:v>
                </c:pt>
                <c:pt idx="3403">
                  <c:v>46.615608589050602</c:v>
                </c:pt>
                <c:pt idx="3404">
                  <c:v>46.6293069753536</c:v>
                </c:pt>
                <c:pt idx="3405">
                  <c:v>46.643005361656598</c:v>
                </c:pt>
                <c:pt idx="3406">
                  <c:v>46.656703747959597</c:v>
                </c:pt>
                <c:pt idx="3407">
                  <c:v>46.670402134262602</c:v>
                </c:pt>
                <c:pt idx="3408">
                  <c:v>46.684100520565501</c:v>
                </c:pt>
                <c:pt idx="3409">
                  <c:v>46.697798906868499</c:v>
                </c:pt>
                <c:pt idx="3410">
                  <c:v>46.711497293171497</c:v>
                </c:pt>
                <c:pt idx="3411">
                  <c:v>46.725195679474503</c:v>
                </c:pt>
                <c:pt idx="3412">
                  <c:v>46.738894065777501</c:v>
                </c:pt>
                <c:pt idx="3413">
                  <c:v>46.7525924520804</c:v>
                </c:pt>
                <c:pt idx="3414">
                  <c:v>46.766290838383398</c:v>
                </c:pt>
                <c:pt idx="3415">
                  <c:v>46.779989224686403</c:v>
                </c:pt>
                <c:pt idx="3416">
                  <c:v>46.793687610989402</c:v>
                </c:pt>
                <c:pt idx="3417">
                  <c:v>46.8073859972924</c:v>
                </c:pt>
                <c:pt idx="3418">
                  <c:v>46.821084383595398</c:v>
                </c:pt>
                <c:pt idx="3419">
                  <c:v>46.834782769898403</c:v>
                </c:pt>
                <c:pt idx="3420">
                  <c:v>46.848481156201302</c:v>
                </c:pt>
                <c:pt idx="3421">
                  <c:v>46.8621795425043</c:v>
                </c:pt>
                <c:pt idx="3422">
                  <c:v>46.875877928807299</c:v>
                </c:pt>
                <c:pt idx="3423">
                  <c:v>46.889576315110297</c:v>
                </c:pt>
                <c:pt idx="3424">
                  <c:v>46.903274701413302</c:v>
                </c:pt>
                <c:pt idx="3425">
                  <c:v>46.9169730877163</c:v>
                </c:pt>
                <c:pt idx="3426">
                  <c:v>46.930671474019199</c:v>
                </c:pt>
                <c:pt idx="3427">
                  <c:v>46.944369860322197</c:v>
                </c:pt>
                <c:pt idx="3428">
                  <c:v>46.958068246625203</c:v>
                </c:pt>
                <c:pt idx="3429">
                  <c:v>46.971766632928201</c:v>
                </c:pt>
                <c:pt idx="3430">
                  <c:v>46.985465019231199</c:v>
                </c:pt>
                <c:pt idx="3431">
                  <c:v>46.999163405534098</c:v>
                </c:pt>
                <c:pt idx="3432">
                  <c:v>47.012861791837103</c:v>
                </c:pt>
                <c:pt idx="3433">
                  <c:v>47.026560178140102</c:v>
                </c:pt>
                <c:pt idx="3434">
                  <c:v>47.0402585644431</c:v>
                </c:pt>
                <c:pt idx="3435">
                  <c:v>47.053956950746098</c:v>
                </c:pt>
                <c:pt idx="3436">
                  <c:v>47.067655337049104</c:v>
                </c:pt>
                <c:pt idx="3437">
                  <c:v>47.081353723352002</c:v>
                </c:pt>
                <c:pt idx="3438">
                  <c:v>47.095052109655001</c:v>
                </c:pt>
                <c:pt idx="3439">
                  <c:v>47.108750495957999</c:v>
                </c:pt>
                <c:pt idx="3440">
                  <c:v>47.122448882260997</c:v>
                </c:pt>
                <c:pt idx="3441">
                  <c:v>47.136147268564002</c:v>
                </c:pt>
                <c:pt idx="3442">
                  <c:v>47.149845654867001</c:v>
                </c:pt>
                <c:pt idx="3443">
                  <c:v>47.163544041169899</c:v>
                </c:pt>
                <c:pt idx="3444">
                  <c:v>47.177242427472898</c:v>
                </c:pt>
                <c:pt idx="3445">
                  <c:v>47.190940813775903</c:v>
                </c:pt>
                <c:pt idx="3446">
                  <c:v>47.204639200078901</c:v>
                </c:pt>
                <c:pt idx="3447">
                  <c:v>47.218337586381899</c:v>
                </c:pt>
                <c:pt idx="3448">
                  <c:v>47.232035972684898</c:v>
                </c:pt>
                <c:pt idx="3449">
                  <c:v>47.245734358987796</c:v>
                </c:pt>
                <c:pt idx="3450">
                  <c:v>47.259432745290802</c:v>
                </c:pt>
                <c:pt idx="3451">
                  <c:v>47.2731311315938</c:v>
                </c:pt>
                <c:pt idx="3452">
                  <c:v>47.286829517896798</c:v>
                </c:pt>
                <c:pt idx="3453">
                  <c:v>47.300527904199797</c:v>
                </c:pt>
                <c:pt idx="3454">
                  <c:v>47.314226290502702</c:v>
                </c:pt>
                <c:pt idx="3455">
                  <c:v>47.327924676805701</c:v>
                </c:pt>
                <c:pt idx="3456">
                  <c:v>47.341623063108699</c:v>
                </c:pt>
                <c:pt idx="3457">
                  <c:v>47.355321449411697</c:v>
                </c:pt>
                <c:pt idx="3458">
                  <c:v>47.369019835714703</c:v>
                </c:pt>
                <c:pt idx="3459">
                  <c:v>47.382718222017701</c:v>
                </c:pt>
                <c:pt idx="3460">
                  <c:v>47.3964166083206</c:v>
                </c:pt>
                <c:pt idx="3461">
                  <c:v>47.410114994623598</c:v>
                </c:pt>
                <c:pt idx="3462">
                  <c:v>47.423813380926603</c:v>
                </c:pt>
                <c:pt idx="3463">
                  <c:v>47.437511767229601</c:v>
                </c:pt>
                <c:pt idx="3464">
                  <c:v>47.4512101535326</c:v>
                </c:pt>
                <c:pt idx="3465">
                  <c:v>47.464908539835598</c:v>
                </c:pt>
                <c:pt idx="3466">
                  <c:v>47.478606926138497</c:v>
                </c:pt>
                <c:pt idx="3467">
                  <c:v>47.492305312441502</c:v>
                </c:pt>
                <c:pt idx="3468">
                  <c:v>47.5060036987445</c:v>
                </c:pt>
                <c:pt idx="3469">
                  <c:v>47.519702085047498</c:v>
                </c:pt>
                <c:pt idx="3470">
                  <c:v>47.533400471350497</c:v>
                </c:pt>
                <c:pt idx="3471">
                  <c:v>47.547098857653502</c:v>
                </c:pt>
                <c:pt idx="3472">
                  <c:v>47.560797243956401</c:v>
                </c:pt>
                <c:pt idx="3473">
                  <c:v>47.574495630259399</c:v>
                </c:pt>
                <c:pt idx="3474">
                  <c:v>47.588194016562397</c:v>
                </c:pt>
                <c:pt idx="3475">
                  <c:v>47.601892402865403</c:v>
                </c:pt>
                <c:pt idx="3476">
                  <c:v>47.615590789168401</c:v>
                </c:pt>
                <c:pt idx="3477">
                  <c:v>47.629289175471399</c:v>
                </c:pt>
                <c:pt idx="3478">
                  <c:v>47.642987561774298</c:v>
                </c:pt>
                <c:pt idx="3479">
                  <c:v>47.656685948077303</c:v>
                </c:pt>
                <c:pt idx="3480">
                  <c:v>47.670384334380302</c:v>
                </c:pt>
                <c:pt idx="3481">
                  <c:v>47.6840827206833</c:v>
                </c:pt>
                <c:pt idx="3482">
                  <c:v>47.697781106986298</c:v>
                </c:pt>
                <c:pt idx="3483">
                  <c:v>47.711479493289303</c:v>
                </c:pt>
                <c:pt idx="3484">
                  <c:v>47.725177879592202</c:v>
                </c:pt>
                <c:pt idx="3485">
                  <c:v>47.7388762658952</c:v>
                </c:pt>
                <c:pt idx="3486">
                  <c:v>47.752574652198199</c:v>
                </c:pt>
                <c:pt idx="3487">
                  <c:v>47.766273038501197</c:v>
                </c:pt>
                <c:pt idx="3488">
                  <c:v>47.779971424804202</c:v>
                </c:pt>
                <c:pt idx="3489">
                  <c:v>47.7936698111072</c:v>
                </c:pt>
                <c:pt idx="3490">
                  <c:v>47.807368197410099</c:v>
                </c:pt>
                <c:pt idx="3491">
                  <c:v>47.821066583713097</c:v>
                </c:pt>
                <c:pt idx="3492">
                  <c:v>47.834764970016103</c:v>
                </c:pt>
                <c:pt idx="3493">
                  <c:v>47.848463356319101</c:v>
                </c:pt>
                <c:pt idx="3494">
                  <c:v>47.862161742622099</c:v>
                </c:pt>
                <c:pt idx="3495">
                  <c:v>47.875860128924998</c:v>
                </c:pt>
                <c:pt idx="3496">
                  <c:v>47.889558515228003</c:v>
                </c:pt>
                <c:pt idx="3497">
                  <c:v>47.903256901531002</c:v>
                </c:pt>
                <c:pt idx="3498">
                  <c:v>47.916955287834</c:v>
                </c:pt>
                <c:pt idx="3499">
                  <c:v>47.930653674136998</c:v>
                </c:pt>
                <c:pt idx="3500">
                  <c:v>47.944352060440004</c:v>
                </c:pt>
                <c:pt idx="3501">
                  <c:v>47.958050446742902</c:v>
                </c:pt>
                <c:pt idx="3502">
                  <c:v>47.971748833045901</c:v>
                </c:pt>
                <c:pt idx="3503">
                  <c:v>47.985447219348899</c:v>
                </c:pt>
                <c:pt idx="3504">
                  <c:v>47.999145605651897</c:v>
                </c:pt>
                <c:pt idx="3505">
                  <c:v>48.012843991954902</c:v>
                </c:pt>
                <c:pt idx="3506">
                  <c:v>48.026542378257901</c:v>
                </c:pt>
                <c:pt idx="3507">
                  <c:v>48.040240764560799</c:v>
                </c:pt>
                <c:pt idx="3508">
                  <c:v>48.053939150863798</c:v>
                </c:pt>
                <c:pt idx="3509">
                  <c:v>48.067637537166803</c:v>
                </c:pt>
                <c:pt idx="3510">
                  <c:v>48.081335923469801</c:v>
                </c:pt>
                <c:pt idx="3511">
                  <c:v>48.095034309772799</c:v>
                </c:pt>
                <c:pt idx="3512">
                  <c:v>48.108732696075798</c:v>
                </c:pt>
                <c:pt idx="3513">
                  <c:v>48.122431082378696</c:v>
                </c:pt>
                <c:pt idx="3514">
                  <c:v>48.136129468681702</c:v>
                </c:pt>
                <c:pt idx="3515">
                  <c:v>48.1498278549847</c:v>
                </c:pt>
                <c:pt idx="3516">
                  <c:v>48.163526241287698</c:v>
                </c:pt>
                <c:pt idx="3517">
                  <c:v>48.177224627590697</c:v>
                </c:pt>
                <c:pt idx="3518">
                  <c:v>48.190923013893702</c:v>
                </c:pt>
                <c:pt idx="3519">
                  <c:v>48.204621400196601</c:v>
                </c:pt>
                <c:pt idx="3520">
                  <c:v>48.218319786499599</c:v>
                </c:pt>
                <c:pt idx="3521">
                  <c:v>48.232018172802597</c:v>
                </c:pt>
                <c:pt idx="3522">
                  <c:v>48.245716559105603</c:v>
                </c:pt>
                <c:pt idx="3523">
                  <c:v>48.259414945408601</c:v>
                </c:pt>
                <c:pt idx="3524">
                  <c:v>48.273113331711599</c:v>
                </c:pt>
                <c:pt idx="3525">
                  <c:v>48.286811718014498</c:v>
                </c:pt>
                <c:pt idx="3526">
                  <c:v>48.300510104317503</c:v>
                </c:pt>
                <c:pt idx="3527">
                  <c:v>48.314208490620501</c:v>
                </c:pt>
                <c:pt idx="3528">
                  <c:v>48.3279068769235</c:v>
                </c:pt>
                <c:pt idx="3529">
                  <c:v>48.341605263226498</c:v>
                </c:pt>
                <c:pt idx="3530">
                  <c:v>48.355303649529397</c:v>
                </c:pt>
                <c:pt idx="3531">
                  <c:v>48.369002035832402</c:v>
                </c:pt>
                <c:pt idx="3532">
                  <c:v>48.3827004221354</c:v>
                </c:pt>
                <c:pt idx="3533">
                  <c:v>48.396398808438398</c:v>
                </c:pt>
                <c:pt idx="3534">
                  <c:v>48.410097194741397</c:v>
                </c:pt>
                <c:pt idx="3535">
                  <c:v>48.423795581044402</c:v>
                </c:pt>
                <c:pt idx="3536">
                  <c:v>48.437493967347301</c:v>
                </c:pt>
                <c:pt idx="3537">
                  <c:v>48.451192353650299</c:v>
                </c:pt>
                <c:pt idx="3538">
                  <c:v>48.464890739953297</c:v>
                </c:pt>
                <c:pt idx="3539">
                  <c:v>48.478589126256303</c:v>
                </c:pt>
                <c:pt idx="3540">
                  <c:v>48.492287512559301</c:v>
                </c:pt>
                <c:pt idx="3541">
                  <c:v>48.505985898862299</c:v>
                </c:pt>
                <c:pt idx="3542">
                  <c:v>48.519684285165198</c:v>
                </c:pt>
                <c:pt idx="3543">
                  <c:v>48.533382671468203</c:v>
                </c:pt>
                <c:pt idx="3544">
                  <c:v>48.547081057771202</c:v>
                </c:pt>
                <c:pt idx="3545">
                  <c:v>48.5607794440742</c:v>
                </c:pt>
                <c:pt idx="3546">
                  <c:v>48.574477830377198</c:v>
                </c:pt>
                <c:pt idx="3547">
                  <c:v>48.588176216680203</c:v>
                </c:pt>
                <c:pt idx="3548">
                  <c:v>48.601874602983102</c:v>
                </c:pt>
                <c:pt idx="3549">
                  <c:v>48.6155729892861</c:v>
                </c:pt>
                <c:pt idx="3550">
                  <c:v>48.629271375589099</c:v>
                </c:pt>
                <c:pt idx="3551">
                  <c:v>48.642969761892097</c:v>
                </c:pt>
                <c:pt idx="3552">
                  <c:v>48.656668148195102</c:v>
                </c:pt>
                <c:pt idx="3553">
                  <c:v>48.6703665344981</c:v>
                </c:pt>
                <c:pt idx="3554">
                  <c:v>48.684064920800999</c:v>
                </c:pt>
                <c:pt idx="3555">
                  <c:v>48.697763307103997</c:v>
                </c:pt>
                <c:pt idx="3556">
                  <c:v>48.711461693407003</c:v>
                </c:pt>
                <c:pt idx="3557">
                  <c:v>48.725160079710001</c:v>
                </c:pt>
                <c:pt idx="3558">
                  <c:v>48.738858466012999</c:v>
                </c:pt>
                <c:pt idx="3559">
                  <c:v>48.752556852315898</c:v>
                </c:pt>
                <c:pt idx="3560">
                  <c:v>48.766255238618903</c:v>
                </c:pt>
                <c:pt idx="3561">
                  <c:v>48.779953624921902</c:v>
                </c:pt>
                <c:pt idx="3562">
                  <c:v>48.7936520112249</c:v>
                </c:pt>
                <c:pt idx="3563">
                  <c:v>48.807350397527898</c:v>
                </c:pt>
                <c:pt idx="3564">
                  <c:v>48.821048783830904</c:v>
                </c:pt>
                <c:pt idx="3565">
                  <c:v>48.834747170133902</c:v>
                </c:pt>
                <c:pt idx="3566">
                  <c:v>48.848445556436801</c:v>
                </c:pt>
                <c:pt idx="3567">
                  <c:v>48.862143942739799</c:v>
                </c:pt>
                <c:pt idx="3568">
                  <c:v>48.875842329042797</c:v>
                </c:pt>
                <c:pt idx="3569">
                  <c:v>48.889540715345802</c:v>
                </c:pt>
                <c:pt idx="3570">
                  <c:v>48.903239101648801</c:v>
                </c:pt>
                <c:pt idx="3571">
                  <c:v>48.916937487951699</c:v>
                </c:pt>
                <c:pt idx="3572">
                  <c:v>48.930635874254698</c:v>
                </c:pt>
                <c:pt idx="3573">
                  <c:v>48.944334260557703</c:v>
                </c:pt>
                <c:pt idx="3574">
                  <c:v>48.958032646860701</c:v>
                </c:pt>
                <c:pt idx="3575">
                  <c:v>48.971731033163699</c:v>
                </c:pt>
                <c:pt idx="3576">
                  <c:v>48.985429419466698</c:v>
                </c:pt>
                <c:pt idx="3577">
                  <c:v>48.999127805769596</c:v>
                </c:pt>
                <c:pt idx="3578">
                  <c:v>49.012826192072602</c:v>
                </c:pt>
                <c:pt idx="3579">
                  <c:v>49.0265245783756</c:v>
                </c:pt>
                <c:pt idx="3580">
                  <c:v>49.040222964678598</c:v>
                </c:pt>
                <c:pt idx="3581">
                  <c:v>49.053921350981597</c:v>
                </c:pt>
                <c:pt idx="3582">
                  <c:v>49.067619737284602</c:v>
                </c:pt>
                <c:pt idx="3583">
                  <c:v>49.081318123587501</c:v>
                </c:pt>
                <c:pt idx="3584">
                  <c:v>49.095016509890499</c:v>
                </c:pt>
                <c:pt idx="3585">
                  <c:v>49.108714896193497</c:v>
                </c:pt>
                <c:pt idx="3586">
                  <c:v>49.122413282496503</c:v>
                </c:pt>
                <c:pt idx="3587">
                  <c:v>49.136111668799501</c:v>
                </c:pt>
                <c:pt idx="3588">
                  <c:v>49.1498100551024</c:v>
                </c:pt>
                <c:pt idx="3589">
                  <c:v>49.163508441405398</c:v>
                </c:pt>
                <c:pt idx="3590">
                  <c:v>49.177206827708403</c:v>
                </c:pt>
                <c:pt idx="3591">
                  <c:v>49.190905214011401</c:v>
                </c:pt>
                <c:pt idx="3592">
                  <c:v>49.2046036003144</c:v>
                </c:pt>
                <c:pt idx="3593">
                  <c:v>49.218301986617398</c:v>
                </c:pt>
                <c:pt idx="3594">
                  <c:v>49.232000372920403</c:v>
                </c:pt>
                <c:pt idx="3595">
                  <c:v>49.245698759223302</c:v>
                </c:pt>
                <c:pt idx="3596">
                  <c:v>49.2593971455263</c:v>
                </c:pt>
                <c:pt idx="3597">
                  <c:v>49.273095531829298</c:v>
                </c:pt>
                <c:pt idx="3598">
                  <c:v>49.286793918132297</c:v>
                </c:pt>
                <c:pt idx="3599">
                  <c:v>49.300492304435302</c:v>
                </c:pt>
                <c:pt idx="3600">
                  <c:v>49.314190690738201</c:v>
                </c:pt>
                <c:pt idx="3601">
                  <c:v>49.327889077041199</c:v>
                </c:pt>
                <c:pt idx="3602">
                  <c:v>49.341587463344197</c:v>
                </c:pt>
                <c:pt idx="3603">
                  <c:v>49.355285849647203</c:v>
                </c:pt>
                <c:pt idx="3604">
                  <c:v>49.368984235950201</c:v>
                </c:pt>
                <c:pt idx="3605">
                  <c:v>49.382682622253199</c:v>
                </c:pt>
                <c:pt idx="3606">
                  <c:v>49.396381008556098</c:v>
                </c:pt>
                <c:pt idx="3607">
                  <c:v>49.410079394859103</c:v>
                </c:pt>
                <c:pt idx="3608">
                  <c:v>49.423777781162102</c:v>
                </c:pt>
                <c:pt idx="3609">
                  <c:v>49.4374761674651</c:v>
                </c:pt>
                <c:pt idx="3610">
                  <c:v>49.451174553768098</c:v>
                </c:pt>
                <c:pt idx="3611">
                  <c:v>49.464872940071103</c:v>
                </c:pt>
                <c:pt idx="3612">
                  <c:v>49.478571326374002</c:v>
                </c:pt>
                <c:pt idx="3613">
                  <c:v>49.492269712677</c:v>
                </c:pt>
                <c:pt idx="3614">
                  <c:v>49.505968098979999</c:v>
                </c:pt>
                <c:pt idx="3615">
                  <c:v>49.519666485282997</c:v>
                </c:pt>
                <c:pt idx="3616">
                  <c:v>49.533364871586002</c:v>
                </c:pt>
                <c:pt idx="3617">
                  <c:v>49.547063257889</c:v>
                </c:pt>
                <c:pt idx="3618">
                  <c:v>49.560761644191899</c:v>
                </c:pt>
                <c:pt idx="3619">
                  <c:v>49.574460030494897</c:v>
                </c:pt>
                <c:pt idx="3620">
                  <c:v>49.588158416797903</c:v>
                </c:pt>
                <c:pt idx="3621">
                  <c:v>49.601856803100901</c:v>
                </c:pt>
                <c:pt idx="3622">
                  <c:v>49.615555189403899</c:v>
                </c:pt>
                <c:pt idx="3623">
                  <c:v>49.629253575706898</c:v>
                </c:pt>
                <c:pt idx="3624">
                  <c:v>49.642951962009803</c:v>
                </c:pt>
                <c:pt idx="3625">
                  <c:v>49.656650348312802</c:v>
                </c:pt>
                <c:pt idx="3626">
                  <c:v>49.6703487346158</c:v>
                </c:pt>
                <c:pt idx="3627">
                  <c:v>49.684047120918798</c:v>
                </c:pt>
                <c:pt idx="3628">
                  <c:v>49.697745507221804</c:v>
                </c:pt>
                <c:pt idx="3629">
                  <c:v>49.711443893524702</c:v>
                </c:pt>
                <c:pt idx="3630">
                  <c:v>49.725142279827701</c:v>
                </c:pt>
                <c:pt idx="3631">
                  <c:v>49.738840666130699</c:v>
                </c:pt>
                <c:pt idx="3632">
                  <c:v>49.752539052433697</c:v>
                </c:pt>
                <c:pt idx="3633">
                  <c:v>49.766237438736702</c:v>
                </c:pt>
                <c:pt idx="3634">
                  <c:v>49.779935825039701</c:v>
                </c:pt>
                <c:pt idx="3635">
                  <c:v>49.793634211342599</c:v>
                </c:pt>
                <c:pt idx="3636">
                  <c:v>49.807332597645598</c:v>
                </c:pt>
                <c:pt idx="3637">
                  <c:v>49.821030983948603</c:v>
                </c:pt>
                <c:pt idx="3638">
                  <c:v>49.834729370251601</c:v>
                </c:pt>
                <c:pt idx="3639">
                  <c:v>49.848427756554599</c:v>
                </c:pt>
                <c:pt idx="3640">
                  <c:v>49.862126142857598</c:v>
                </c:pt>
                <c:pt idx="3641">
                  <c:v>49.875824529160496</c:v>
                </c:pt>
                <c:pt idx="3642">
                  <c:v>49.889522915463502</c:v>
                </c:pt>
                <c:pt idx="3643">
                  <c:v>49.9032213017665</c:v>
                </c:pt>
                <c:pt idx="3644">
                  <c:v>49.916919688069498</c:v>
                </c:pt>
                <c:pt idx="3645">
                  <c:v>49.930618074372497</c:v>
                </c:pt>
                <c:pt idx="3646">
                  <c:v>49.944316460675502</c:v>
                </c:pt>
                <c:pt idx="3647">
                  <c:v>49.958014846978401</c:v>
                </c:pt>
                <c:pt idx="3648">
                  <c:v>49.971713233281399</c:v>
                </c:pt>
                <c:pt idx="3649">
                  <c:v>49.985411619584397</c:v>
                </c:pt>
                <c:pt idx="3650">
                  <c:v>49.999110005887403</c:v>
                </c:pt>
                <c:pt idx="3651">
                  <c:v>50.012808392190401</c:v>
                </c:pt>
                <c:pt idx="3652">
                  <c:v>50.0265067784933</c:v>
                </c:pt>
                <c:pt idx="3653">
                  <c:v>50.040205164796298</c:v>
                </c:pt>
                <c:pt idx="3654">
                  <c:v>50.053903551099303</c:v>
                </c:pt>
                <c:pt idx="3655">
                  <c:v>50.067601937402301</c:v>
                </c:pt>
                <c:pt idx="3656">
                  <c:v>50.0813003237053</c:v>
                </c:pt>
                <c:pt idx="3657">
                  <c:v>50.094998710008298</c:v>
                </c:pt>
                <c:pt idx="3658">
                  <c:v>50.108697096311303</c:v>
                </c:pt>
                <c:pt idx="3659">
                  <c:v>50.122395482614202</c:v>
                </c:pt>
                <c:pt idx="3660">
                  <c:v>50.1360938689172</c:v>
                </c:pt>
                <c:pt idx="3661">
                  <c:v>50.149792255220198</c:v>
                </c:pt>
                <c:pt idx="3662">
                  <c:v>50.163490641523197</c:v>
                </c:pt>
                <c:pt idx="3663">
                  <c:v>50.177189027826202</c:v>
                </c:pt>
                <c:pt idx="3664">
                  <c:v>50.1908874141292</c:v>
                </c:pt>
                <c:pt idx="3665">
                  <c:v>50.204585800432099</c:v>
                </c:pt>
                <c:pt idx="3666">
                  <c:v>50.218284186735097</c:v>
                </c:pt>
                <c:pt idx="3667">
                  <c:v>50.231982573038103</c:v>
                </c:pt>
                <c:pt idx="3668">
                  <c:v>50.245680959341101</c:v>
                </c:pt>
                <c:pt idx="3669">
                  <c:v>50.259379345644099</c:v>
                </c:pt>
                <c:pt idx="3670">
                  <c:v>50.273077731946998</c:v>
                </c:pt>
                <c:pt idx="3671">
                  <c:v>50.286776118250003</c:v>
                </c:pt>
                <c:pt idx="3672">
                  <c:v>50.300474504553002</c:v>
                </c:pt>
                <c:pt idx="3673">
                  <c:v>50.314172890856</c:v>
                </c:pt>
                <c:pt idx="3674">
                  <c:v>50.327871277158998</c:v>
                </c:pt>
                <c:pt idx="3675">
                  <c:v>50.341569663462003</c:v>
                </c:pt>
                <c:pt idx="3676">
                  <c:v>50.355268049764902</c:v>
                </c:pt>
                <c:pt idx="3677">
                  <c:v>50.3689664360679</c:v>
                </c:pt>
                <c:pt idx="3678">
                  <c:v>50.382664822370899</c:v>
                </c:pt>
                <c:pt idx="3679">
                  <c:v>50.396363208673897</c:v>
                </c:pt>
                <c:pt idx="3680">
                  <c:v>50.410061594976902</c:v>
                </c:pt>
                <c:pt idx="3681">
                  <c:v>50.4237599812799</c:v>
                </c:pt>
                <c:pt idx="3682">
                  <c:v>50.437458367582799</c:v>
                </c:pt>
                <c:pt idx="3683">
                  <c:v>50.451156753885797</c:v>
                </c:pt>
                <c:pt idx="3684">
                  <c:v>50.464855140188803</c:v>
                </c:pt>
                <c:pt idx="3685">
                  <c:v>50.478553526491801</c:v>
                </c:pt>
                <c:pt idx="3686">
                  <c:v>50.492251912794799</c:v>
                </c:pt>
                <c:pt idx="3687">
                  <c:v>50.505950299097798</c:v>
                </c:pt>
                <c:pt idx="3688">
                  <c:v>50.519648685400703</c:v>
                </c:pt>
                <c:pt idx="3689">
                  <c:v>50.533347071703702</c:v>
                </c:pt>
                <c:pt idx="3690">
                  <c:v>50.5470454580067</c:v>
                </c:pt>
                <c:pt idx="3691">
                  <c:v>50.560743844309698</c:v>
                </c:pt>
                <c:pt idx="3692">
                  <c:v>50.574442230612703</c:v>
                </c:pt>
                <c:pt idx="3693">
                  <c:v>50.588140616915602</c:v>
                </c:pt>
                <c:pt idx="3694">
                  <c:v>50.601839003218601</c:v>
                </c:pt>
                <c:pt idx="3695">
                  <c:v>50.615537389521599</c:v>
                </c:pt>
                <c:pt idx="3696">
                  <c:v>50.629235775824597</c:v>
                </c:pt>
                <c:pt idx="3697">
                  <c:v>50.642934162127602</c:v>
                </c:pt>
                <c:pt idx="3698">
                  <c:v>50.656632548430601</c:v>
                </c:pt>
                <c:pt idx="3699">
                  <c:v>50.670330934733499</c:v>
                </c:pt>
                <c:pt idx="3700">
                  <c:v>50.684029321036498</c:v>
                </c:pt>
                <c:pt idx="3701">
                  <c:v>50.697727707339503</c:v>
                </c:pt>
                <c:pt idx="3702">
                  <c:v>50.711426093642501</c:v>
                </c:pt>
                <c:pt idx="3703">
                  <c:v>50.725124479945499</c:v>
                </c:pt>
                <c:pt idx="3704">
                  <c:v>50.738822866248498</c:v>
                </c:pt>
                <c:pt idx="3705">
                  <c:v>50.752521252551396</c:v>
                </c:pt>
                <c:pt idx="3706">
                  <c:v>50.766219638854402</c:v>
                </c:pt>
                <c:pt idx="3707">
                  <c:v>50.7799180251574</c:v>
                </c:pt>
                <c:pt idx="3708">
                  <c:v>50.793616411460398</c:v>
                </c:pt>
                <c:pt idx="3709">
                  <c:v>50.807314797763397</c:v>
                </c:pt>
                <c:pt idx="3710">
                  <c:v>50.821013184066402</c:v>
                </c:pt>
                <c:pt idx="3711">
                  <c:v>50.834711570369301</c:v>
                </c:pt>
                <c:pt idx="3712">
                  <c:v>50.848409956672299</c:v>
                </c:pt>
                <c:pt idx="3713">
                  <c:v>50.862108342975297</c:v>
                </c:pt>
                <c:pt idx="3714">
                  <c:v>50.875806729278302</c:v>
                </c:pt>
                <c:pt idx="3715">
                  <c:v>50.889505115581301</c:v>
                </c:pt>
                <c:pt idx="3716">
                  <c:v>50.903203501884299</c:v>
                </c:pt>
                <c:pt idx="3717">
                  <c:v>50.916901888187198</c:v>
                </c:pt>
                <c:pt idx="3718">
                  <c:v>50.930600274490203</c:v>
                </c:pt>
                <c:pt idx="3719">
                  <c:v>50.944298660793201</c:v>
                </c:pt>
                <c:pt idx="3720">
                  <c:v>50.9579970470962</c:v>
                </c:pt>
                <c:pt idx="3721">
                  <c:v>50.971695433399198</c:v>
                </c:pt>
                <c:pt idx="3722">
                  <c:v>50.985393819702203</c:v>
                </c:pt>
                <c:pt idx="3723">
                  <c:v>50.999092206005102</c:v>
                </c:pt>
                <c:pt idx="3724">
                  <c:v>51.0127905923081</c:v>
                </c:pt>
                <c:pt idx="3725">
                  <c:v>51.026488978611098</c:v>
                </c:pt>
                <c:pt idx="3726">
                  <c:v>51.040187364914097</c:v>
                </c:pt>
                <c:pt idx="3727">
                  <c:v>51.053885751217102</c:v>
                </c:pt>
                <c:pt idx="3728">
                  <c:v>51.0675841375201</c:v>
                </c:pt>
                <c:pt idx="3729">
                  <c:v>51.081282523822999</c:v>
                </c:pt>
                <c:pt idx="3730">
                  <c:v>51.094980910125997</c:v>
                </c:pt>
                <c:pt idx="3731">
                  <c:v>51.108679296429003</c:v>
                </c:pt>
                <c:pt idx="3732">
                  <c:v>51.122377682732001</c:v>
                </c:pt>
                <c:pt idx="3733">
                  <c:v>51.136076069034999</c:v>
                </c:pt>
                <c:pt idx="3734">
                  <c:v>51.149774455337898</c:v>
                </c:pt>
                <c:pt idx="3735">
                  <c:v>51.163472841640903</c:v>
                </c:pt>
                <c:pt idx="3736">
                  <c:v>51.177171227943901</c:v>
                </c:pt>
                <c:pt idx="3737">
                  <c:v>51.1908696142469</c:v>
                </c:pt>
                <c:pt idx="3738">
                  <c:v>51.204568000549898</c:v>
                </c:pt>
                <c:pt idx="3739">
                  <c:v>51.218266386852903</c:v>
                </c:pt>
                <c:pt idx="3740">
                  <c:v>51.231964773155802</c:v>
                </c:pt>
                <c:pt idx="3741">
                  <c:v>51.2456631594588</c:v>
                </c:pt>
                <c:pt idx="3742">
                  <c:v>51.259361545761799</c:v>
                </c:pt>
                <c:pt idx="3743">
                  <c:v>51.273059932064797</c:v>
                </c:pt>
                <c:pt idx="3744">
                  <c:v>51.286758318367802</c:v>
                </c:pt>
                <c:pt idx="3745">
                  <c:v>51.3004567046708</c:v>
                </c:pt>
                <c:pt idx="3746">
                  <c:v>51.314155090973699</c:v>
                </c:pt>
                <c:pt idx="3747">
                  <c:v>51.327853477276697</c:v>
                </c:pt>
                <c:pt idx="3748">
                  <c:v>51.341551863579703</c:v>
                </c:pt>
                <c:pt idx="3749">
                  <c:v>51.355250249882701</c:v>
                </c:pt>
                <c:pt idx="3750">
                  <c:v>51.368948636185699</c:v>
                </c:pt>
                <c:pt idx="3751">
                  <c:v>51.382647022488698</c:v>
                </c:pt>
                <c:pt idx="3752">
                  <c:v>51.396345408791603</c:v>
                </c:pt>
                <c:pt idx="3753">
                  <c:v>51.410043795094602</c:v>
                </c:pt>
                <c:pt idx="3754">
                  <c:v>51.4237421813976</c:v>
                </c:pt>
                <c:pt idx="3755">
                  <c:v>51.437440567700598</c:v>
                </c:pt>
                <c:pt idx="3756">
                  <c:v>51.451138954003603</c:v>
                </c:pt>
                <c:pt idx="3757">
                  <c:v>51.464837340306602</c:v>
                </c:pt>
                <c:pt idx="3758">
                  <c:v>51.478535726609501</c:v>
                </c:pt>
                <c:pt idx="3759">
                  <c:v>51.492234112912499</c:v>
                </c:pt>
                <c:pt idx="3760">
                  <c:v>51.505932499215497</c:v>
                </c:pt>
                <c:pt idx="3761">
                  <c:v>51.519630885518502</c:v>
                </c:pt>
                <c:pt idx="3762">
                  <c:v>51.533329271821501</c:v>
                </c:pt>
                <c:pt idx="3763">
                  <c:v>51.547027658124499</c:v>
                </c:pt>
                <c:pt idx="3764">
                  <c:v>51.560726044427398</c:v>
                </c:pt>
                <c:pt idx="3765">
                  <c:v>51.574424430730403</c:v>
                </c:pt>
                <c:pt idx="3766">
                  <c:v>51.588122817033401</c:v>
                </c:pt>
                <c:pt idx="3767">
                  <c:v>51.601821203336399</c:v>
                </c:pt>
                <c:pt idx="3768">
                  <c:v>51.615519589639398</c:v>
                </c:pt>
                <c:pt idx="3769">
                  <c:v>51.629217975942296</c:v>
                </c:pt>
                <c:pt idx="3770">
                  <c:v>51.642916362245302</c:v>
                </c:pt>
                <c:pt idx="3771">
                  <c:v>51.6566147485483</c:v>
                </c:pt>
                <c:pt idx="3772">
                  <c:v>51.670313134851298</c:v>
                </c:pt>
                <c:pt idx="3773">
                  <c:v>51.684011521154297</c:v>
                </c:pt>
                <c:pt idx="3774">
                  <c:v>51.697709907457302</c:v>
                </c:pt>
                <c:pt idx="3775">
                  <c:v>51.711408293760201</c:v>
                </c:pt>
                <c:pt idx="3776">
                  <c:v>51.725106680063199</c:v>
                </c:pt>
                <c:pt idx="3777">
                  <c:v>51.738805066366197</c:v>
                </c:pt>
                <c:pt idx="3778">
                  <c:v>51.752503452669202</c:v>
                </c:pt>
                <c:pt idx="3779">
                  <c:v>51.766201838972201</c:v>
                </c:pt>
                <c:pt idx="3780">
                  <c:v>51.779900225275199</c:v>
                </c:pt>
                <c:pt idx="3781">
                  <c:v>51.793598611578098</c:v>
                </c:pt>
                <c:pt idx="3782">
                  <c:v>51.807296997881103</c:v>
                </c:pt>
                <c:pt idx="3783">
                  <c:v>51.820995384184101</c:v>
                </c:pt>
                <c:pt idx="3784">
                  <c:v>51.8346937704871</c:v>
                </c:pt>
                <c:pt idx="3785">
                  <c:v>51.848392156790098</c:v>
                </c:pt>
                <c:pt idx="3786">
                  <c:v>51.862090543093103</c:v>
                </c:pt>
                <c:pt idx="3787">
                  <c:v>51.875788929396002</c:v>
                </c:pt>
                <c:pt idx="3788">
                  <c:v>51.889487315699</c:v>
                </c:pt>
                <c:pt idx="3789">
                  <c:v>51.903185702001998</c:v>
                </c:pt>
                <c:pt idx="3790">
                  <c:v>51.916884088304997</c:v>
                </c:pt>
                <c:pt idx="3791">
                  <c:v>51.930582474608002</c:v>
                </c:pt>
                <c:pt idx="3792">
                  <c:v>51.944280860911</c:v>
                </c:pt>
                <c:pt idx="3793">
                  <c:v>51.957979247213899</c:v>
                </c:pt>
                <c:pt idx="3794">
                  <c:v>51.971677633516897</c:v>
                </c:pt>
                <c:pt idx="3795">
                  <c:v>51.985376019819903</c:v>
                </c:pt>
                <c:pt idx="3796">
                  <c:v>51.999074406122901</c:v>
                </c:pt>
                <c:pt idx="3797">
                  <c:v>52.012772792425899</c:v>
                </c:pt>
                <c:pt idx="3798">
                  <c:v>52.026471178728798</c:v>
                </c:pt>
                <c:pt idx="3799">
                  <c:v>52.040169565031803</c:v>
                </c:pt>
                <c:pt idx="3800">
                  <c:v>52.053867951334801</c:v>
                </c:pt>
                <c:pt idx="3801">
                  <c:v>52.0675663376378</c:v>
                </c:pt>
                <c:pt idx="3802">
                  <c:v>52.081264723940798</c:v>
                </c:pt>
                <c:pt idx="3803">
                  <c:v>52.094963110243803</c:v>
                </c:pt>
                <c:pt idx="3804">
                  <c:v>52.108661496546802</c:v>
                </c:pt>
                <c:pt idx="3805">
                  <c:v>52.1223598828497</c:v>
                </c:pt>
                <c:pt idx="3806">
                  <c:v>52.136058269152699</c:v>
                </c:pt>
                <c:pt idx="3807">
                  <c:v>52.149756655455697</c:v>
                </c:pt>
                <c:pt idx="3808">
                  <c:v>52.163455041758702</c:v>
                </c:pt>
                <c:pt idx="3809">
                  <c:v>52.1771534280617</c:v>
                </c:pt>
                <c:pt idx="3810">
                  <c:v>52.190851814364599</c:v>
                </c:pt>
                <c:pt idx="3811">
                  <c:v>52.204550200667597</c:v>
                </c:pt>
                <c:pt idx="3812">
                  <c:v>52.218248586970603</c:v>
                </c:pt>
                <c:pt idx="3813">
                  <c:v>52.231946973273601</c:v>
                </c:pt>
                <c:pt idx="3814">
                  <c:v>52.245645359576599</c:v>
                </c:pt>
                <c:pt idx="3815">
                  <c:v>52.259343745879598</c:v>
                </c:pt>
                <c:pt idx="3816">
                  <c:v>52.273042132182503</c:v>
                </c:pt>
                <c:pt idx="3817">
                  <c:v>52.286740518485502</c:v>
                </c:pt>
                <c:pt idx="3818">
                  <c:v>52.3004389047885</c:v>
                </c:pt>
                <c:pt idx="3819">
                  <c:v>52.314137291091498</c:v>
                </c:pt>
                <c:pt idx="3820">
                  <c:v>52.327835677394503</c:v>
                </c:pt>
                <c:pt idx="3821">
                  <c:v>52.341534063697502</c:v>
                </c:pt>
                <c:pt idx="3822">
                  <c:v>52.3552324500004</c:v>
                </c:pt>
                <c:pt idx="3823">
                  <c:v>52.368930836303399</c:v>
                </c:pt>
                <c:pt idx="3824">
                  <c:v>52.382629222606397</c:v>
                </c:pt>
                <c:pt idx="3825">
                  <c:v>52.396327608909402</c:v>
                </c:pt>
                <c:pt idx="3826">
                  <c:v>52.410025995212401</c:v>
                </c:pt>
                <c:pt idx="3827">
                  <c:v>52.423724381515299</c:v>
                </c:pt>
                <c:pt idx="3828">
                  <c:v>52.437422767818298</c:v>
                </c:pt>
                <c:pt idx="3829">
                  <c:v>52.451121154121303</c:v>
                </c:pt>
                <c:pt idx="3830">
                  <c:v>52.464819540424301</c:v>
                </c:pt>
                <c:pt idx="3831">
                  <c:v>52.478517926727299</c:v>
                </c:pt>
                <c:pt idx="3832">
                  <c:v>52.492216313030298</c:v>
                </c:pt>
                <c:pt idx="3833">
                  <c:v>52.505914699333303</c:v>
                </c:pt>
                <c:pt idx="3834">
                  <c:v>52.519613085636202</c:v>
                </c:pt>
                <c:pt idx="3835">
                  <c:v>52.5333114719392</c:v>
                </c:pt>
                <c:pt idx="3836">
                  <c:v>52.547009858242198</c:v>
                </c:pt>
                <c:pt idx="3837">
                  <c:v>52.560708244545197</c:v>
                </c:pt>
                <c:pt idx="3838">
                  <c:v>52.574406630848202</c:v>
                </c:pt>
                <c:pt idx="3839">
                  <c:v>52.588105017151101</c:v>
                </c:pt>
                <c:pt idx="3840">
                  <c:v>52.601803403454099</c:v>
                </c:pt>
                <c:pt idx="3841">
                  <c:v>52.615501789757097</c:v>
                </c:pt>
                <c:pt idx="3842">
                  <c:v>52.629200176060102</c:v>
                </c:pt>
                <c:pt idx="3843">
                  <c:v>52.642898562363101</c:v>
                </c:pt>
                <c:pt idx="3844">
                  <c:v>52.656596948666099</c:v>
                </c:pt>
                <c:pt idx="3845">
                  <c:v>52.670295334968998</c:v>
                </c:pt>
                <c:pt idx="3846">
                  <c:v>52.683993721272003</c:v>
                </c:pt>
                <c:pt idx="3847">
                  <c:v>52.697692107575001</c:v>
                </c:pt>
                <c:pt idx="3848">
                  <c:v>52.711390493878</c:v>
                </c:pt>
                <c:pt idx="3849">
                  <c:v>52.725088880180998</c:v>
                </c:pt>
                <c:pt idx="3850">
                  <c:v>52.738787266484003</c:v>
                </c:pt>
                <c:pt idx="3851">
                  <c:v>52.752485652786902</c:v>
                </c:pt>
                <c:pt idx="3852">
                  <c:v>52.7661840390899</c:v>
                </c:pt>
                <c:pt idx="3853">
                  <c:v>52.779882425392898</c:v>
                </c:pt>
                <c:pt idx="3854">
                  <c:v>52.793580811695897</c:v>
                </c:pt>
                <c:pt idx="3855">
                  <c:v>52.807279197998902</c:v>
                </c:pt>
                <c:pt idx="3856">
                  <c:v>52.8209775843019</c:v>
                </c:pt>
                <c:pt idx="3857">
                  <c:v>52.834675970604799</c:v>
                </c:pt>
                <c:pt idx="3858">
                  <c:v>52.848374356907797</c:v>
                </c:pt>
                <c:pt idx="3859">
                  <c:v>52.862072743210803</c:v>
                </c:pt>
                <c:pt idx="3860">
                  <c:v>52.875771129513801</c:v>
                </c:pt>
                <c:pt idx="3861">
                  <c:v>52.889469515816799</c:v>
                </c:pt>
                <c:pt idx="3862">
                  <c:v>52.903167902119797</c:v>
                </c:pt>
                <c:pt idx="3863">
                  <c:v>52.916866288422703</c:v>
                </c:pt>
                <c:pt idx="3864">
                  <c:v>52.930564674725701</c:v>
                </c:pt>
                <c:pt idx="3865">
                  <c:v>52.9442630610287</c:v>
                </c:pt>
                <c:pt idx="3866">
                  <c:v>52.957961447331698</c:v>
                </c:pt>
                <c:pt idx="3867">
                  <c:v>52.971659833634703</c:v>
                </c:pt>
                <c:pt idx="3868">
                  <c:v>52.985358219937602</c:v>
                </c:pt>
                <c:pt idx="3869">
                  <c:v>52.9990566062406</c:v>
                </c:pt>
                <c:pt idx="3870">
                  <c:v>53.012754992543599</c:v>
                </c:pt>
                <c:pt idx="3871">
                  <c:v>53.026453378846597</c:v>
                </c:pt>
                <c:pt idx="3872">
                  <c:v>53.040151765149602</c:v>
                </c:pt>
                <c:pt idx="3873">
                  <c:v>53.0538501514526</c:v>
                </c:pt>
                <c:pt idx="3874">
                  <c:v>53.067548537755499</c:v>
                </c:pt>
                <c:pt idx="3875">
                  <c:v>53.081246924058497</c:v>
                </c:pt>
                <c:pt idx="3876">
                  <c:v>53.094945310361503</c:v>
                </c:pt>
                <c:pt idx="3877">
                  <c:v>53.108643696664501</c:v>
                </c:pt>
                <c:pt idx="3878">
                  <c:v>53.122342082967499</c:v>
                </c:pt>
                <c:pt idx="3879">
                  <c:v>53.136040469270498</c:v>
                </c:pt>
                <c:pt idx="3880">
                  <c:v>53.149738855573403</c:v>
                </c:pt>
                <c:pt idx="3881">
                  <c:v>53.163437241876402</c:v>
                </c:pt>
                <c:pt idx="3882">
                  <c:v>53.1771356281794</c:v>
                </c:pt>
                <c:pt idx="3883">
                  <c:v>53.190834014482398</c:v>
                </c:pt>
                <c:pt idx="3884">
                  <c:v>53.204532400785403</c:v>
                </c:pt>
                <c:pt idx="3885">
                  <c:v>53.218230787088402</c:v>
                </c:pt>
                <c:pt idx="3886">
                  <c:v>53.2319291733913</c:v>
                </c:pt>
                <c:pt idx="3887">
                  <c:v>53.245627559694299</c:v>
                </c:pt>
                <c:pt idx="3888">
                  <c:v>53.259325945997297</c:v>
                </c:pt>
                <c:pt idx="3889">
                  <c:v>53.273024332300302</c:v>
                </c:pt>
                <c:pt idx="3890">
                  <c:v>53.286722718603301</c:v>
                </c:pt>
                <c:pt idx="3891">
                  <c:v>53.300421104906199</c:v>
                </c:pt>
                <c:pt idx="3892">
                  <c:v>53.314119491209198</c:v>
                </c:pt>
                <c:pt idx="3893">
                  <c:v>53.327817877512203</c:v>
                </c:pt>
                <c:pt idx="3894">
                  <c:v>53.341516263815201</c:v>
                </c:pt>
                <c:pt idx="3895">
                  <c:v>53.355214650118199</c:v>
                </c:pt>
                <c:pt idx="3896">
                  <c:v>53.368913036421198</c:v>
                </c:pt>
                <c:pt idx="3897">
                  <c:v>53.382611422724203</c:v>
                </c:pt>
                <c:pt idx="3898">
                  <c:v>53.396309809027102</c:v>
                </c:pt>
                <c:pt idx="3899">
                  <c:v>53.4100081953301</c:v>
                </c:pt>
                <c:pt idx="3900">
                  <c:v>53.423706581633098</c:v>
                </c:pt>
                <c:pt idx="3901">
                  <c:v>53.437404967936097</c:v>
                </c:pt>
                <c:pt idx="3902">
                  <c:v>53.451103354239102</c:v>
                </c:pt>
                <c:pt idx="3903">
                  <c:v>53.4648017405421</c:v>
                </c:pt>
                <c:pt idx="3904">
                  <c:v>53.478500126844999</c:v>
                </c:pt>
                <c:pt idx="3905">
                  <c:v>53.492198513147997</c:v>
                </c:pt>
                <c:pt idx="3906">
                  <c:v>53.505896899451002</c:v>
                </c:pt>
                <c:pt idx="3907">
                  <c:v>53.519595285754001</c:v>
                </c:pt>
                <c:pt idx="3908">
                  <c:v>53.533293672056999</c:v>
                </c:pt>
                <c:pt idx="3909">
                  <c:v>53.546992058359898</c:v>
                </c:pt>
                <c:pt idx="3910">
                  <c:v>53.560690444662903</c:v>
                </c:pt>
                <c:pt idx="3911">
                  <c:v>53.574388830965901</c:v>
                </c:pt>
                <c:pt idx="3912">
                  <c:v>53.5880872172689</c:v>
                </c:pt>
                <c:pt idx="3913">
                  <c:v>53.601785603571898</c:v>
                </c:pt>
                <c:pt idx="3914">
                  <c:v>53.615483989874903</c:v>
                </c:pt>
                <c:pt idx="3915">
                  <c:v>53.629182376177802</c:v>
                </c:pt>
                <c:pt idx="3916">
                  <c:v>53.6428807624808</c:v>
                </c:pt>
                <c:pt idx="3917">
                  <c:v>53.656579148783798</c:v>
                </c:pt>
                <c:pt idx="3918">
                  <c:v>53.670277535086797</c:v>
                </c:pt>
                <c:pt idx="3919">
                  <c:v>53.683975921389802</c:v>
                </c:pt>
                <c:pt idx="3920">
                  <c:v>53.6976743076928</c:v>
                </c:pt>
                <c:pt idx="3921">
                  <c:v>53.711372693995699</c:v>
                </c:pt>
                <c:pt idx="3922">
                  <c:v>53.725071080298697</c:v>
                </c:pt>
                <c:pt idx="3923">
                  <c:v>53.738769466601703</c:v>
                </c:pt>
                <c:pt idx="3924">
                  <c:v>53.752467852904701</c:v>
                </c:pt>
                <c:pt idx="3925">
                  <c:v>53.766166239207699</c:v>
                </c:pt>
                <c:pt idx="3926">
                  <c:v>53.779864625510697</c:v>
                </c:pt>
                <c:pt idx="3927">
                  <c:v>53.793563011813603</c:v>
                </c:pt>
                <c:pt idx="3928">
                  <c:v>53.807261398116601</c:v>
                </c:pt>
                <c:pt idx="3929">
                  <c:v>53.8209597844196</c:v>
                </c:pt>
                <c:pt idx="3930">
                  <c:v>53.834658170722598</c:v>
                </c:pt>
                <c:pt idx="3931">
                  <c:v>53.848356557025603</c:v>
                </c:pt>
                <c:pt idx="3932">
                  <c:v>53.862054943328502</c:v>
                </c:pt>
                <c:pt idx="3933">
                  <c:v>53.8757533296315</c:v>
                </c:pt>
                <c:pt idx="3934">
                  <c:v>53.889451715934499</c:v>
                </c:pt>
                <c:pt idx="3935">
                  <c:v>53.903150102237497</c:v>
                </c:pt>
                <c:pt idx="3936">
                  <c:v>53.916848488540502</c:v>
                </c:pt>
                <c:pt idx="3937">
                  <c:v>53.9305468748435</c:v>
                </c:pt>
                <c:pt idx="3938">
                  <c:v>53.944245261146399</c:v>
                </c:pt>
                <c:pt idx="3939">
                  <c:v>53.957943647449397</c:v>
                </c:pt>
                <c:pt idx="3940">
                  <c:v>53.971642033752403</c:v>
                </c:pt>
                <c:pt idx="3941">
                  <c:v>53.985340420055401</c:v>
                </c:pt>
                <c:pt idx="3942">
                  <c:v>53.999038806358399</c:v>
                </c:pt>
                <c:pt idx="3943">
                  <c:v>54.012737192661398</c:v>
                </c:pt>
                <c:pt idx="3944">
                  <c:v>54.026435578964303</c:v>
                </c:pt>
                <c:pt idx="3945">
                  <c:v>54.040133965267302</c:v>
                </c:pt>
                <c:pt idx="3946">
                  <c:v>54.0538323515703</c:v>
                </c:pt>
                <c:pt idx="3947">
                  <c:v>54.067530737873298</c:v>
                </c:pt>
                <c:pt idx="3948">
                  <c:v>54.081229124176303</c:v>
                </c:pt>
                <c:pt idx="3949">
                  <c:v>54.094927510479302</c:v>
                </c:pt>
                <c:pt idx="3950">
                  <c:v>54.1086258967822</c:v>
                </c:pt>
                <c:pt idx="3951">
                  <c:v>54.122324283085199</c:v>
                </c:pt>
                <c:pt idx="3952">
                  <c:v>54.136022669388197</c:v>
                </c:pt>
                <c:pt idx="3953">
                  <c:v>54.149721055691202</c:v>
                </c:pt>
                <c:pt idx="3954">
                  <c:v>54.163419441994201</c:v>
                </c:pt>
                <c:pt idx="3955">
                  <c:v>54.177117828297199</c:v>
                </c:pt>
                <c:pt idx="3956">
                  <c:v>54.190816214600098</c:v>
                </c:pt>
                <c:pt idx="3957">
                  <c:v>54.204514600903103</c:v>
                </c:pt>
                <c:pt idx="3958">
                  <c:v>54.218212987206101</c:v>
                </c:pt>
                <c:pt idx="3959">
                  <c:v>54.231911373509099</c:v>
                </c:pt>
                <c:pt idx="3960">
                  <c:v>54.245609759812098</c:v>
                </c:pt>
                <c:pt idx="3961">
                  <c:v>54.259308146115103</c:v>
                </c:pt>
                <c:pt idx="3962">
                  <c:v>54.273006532418002</c:v>
                </c:pt>
                <c:pt idx="3963">
                  <c:v>54.286704918721</c:v>
                </c:pt>
                <c:pt idx="3964">
                  <c:v>54.300403305023998</c:v>
                </c:pt>
                <c:pt idx="3965">
                  <c:v>54.314101691326997</c:v>
                </c:pt>
                <c:pt idx="3966">
                  <c:v>54.327800077630002</c:v>
                </c:pt>
                <c:pt idx="3967">
                  <c:v>54.341498463933</c:v>
                </c:pt>
                <c:pt idx="3968">
                  <c:v>54.355196850235899</c:v>
                </c:pt>
                <c:pt idx="3969">
                  <c:v>54.368895236538897</c:v>
                </c:pt>
                <c:pt idx="3970">
                  <c:v>54.382593622841902</c:v>
                </c:pt>
                <c:pt idx="3971">
                  <c:v>54.396292009144901</c:v>
                </c:pt>
                <c:pt idx="3972">
                  <c:v>54.409990395447899</c:v>
                </c:pt>
                <c:pt idx="3973">
                  <c:v>54.423688781750798</c:v>
                </c:pt>
                <c:pt idx="3974">
                  <c:v>54.437387168053803</c:v>
                </c:pt>
                <c:pt idx="3975">
                  <c:v>54.451085554356801</c:v>
                </c:pt>
                <c:pt idx="3976">
                  <c:v>54.4647839406598</c:v>
                </c:pt>
                <c:pt idx="3977">
                  <c:v>54.478482326962798</c:v>
                </c:pt>
                <c:pt idx="3978">
                  <c:v>54.492180713265803</c:v>
                </c:pt>
                <c:pt idx="3979">
                  <c:v>54.505879099568702</c:v>
                </c:pt>
                <c:pt idx="3980">
                  <c:v>54.5195774858717</c:v>
                </c:pt>
                <c:pt idx="3981">
                  <c:v>54.533275872174698</c:v>
                </c:pt>
                <c:pt idx="3982">
                  <c:v>54.546974258477697</c:v>
                </c:pt>
                <c:pt idx="3983">
                  <c:v>54.560672644780702</c:v>
                </c:pt>
                <c:pt idx="3984">
                  <c:v>54.5743710310837</c:v>
                </c:pt>
                <c:pt idx="3985">
                  <c:v>54.588069417386599</c:v>
                </c:pt>
                <c:pt idx="3986">
                  <c:v>54.601767803689597</c:v>
                </c:pt>
                <c:pt idx="3987">
                  <c:v>54.615466189992603</c:v>
                </c:pt>
                <c:pt idx="3988">
                  <c:v>54.629164576295601</c:v>
                </c:pt>
                <c:pt idx="3989">
                  <c:v>54.642862962598599</c:v>
                </c:pt>
                <c:pt idx="3990">
                  <c:v>54.656561348901597</c:v>
                </c:pt>
                <c:pt idx="3991">
                  <c:v>54.670259735204503</c:v>
                </c:pt>
                <c:pt idx="3992">
                  <c:v>54.683958121507501</c:v>
                </c:pt>
                <c:pt idx="3993">
                  <c:v>54.6976565078105</c:v>
                </c:pt>
                <c:pt idx="3994">
                  <c:v>54.711354894113498</c:v>
                </c:pt>
                <c:pt idx="3995">
                  <c:v>54.725053280416503</c:v>
                </c:pt>
                <c:pt idx="3996">
                  <c:v>54.738751666719502</c:v>
                </c:pt>
                <c:pt idx="3997">
                  <c:v>54.7524500530224</c:v>
                </c:pt>
                <c:pt idx="3998">
                  <c:v>54.766148439325399</c:v>
                </c:pt>
                <c:pt idx="3999">
                  <c:v>54.779846825628397</c:v>
                </c:pt>
                <c:pt idx="4000">
                  <c:v>54.793545211931402</c:v>
                </c:pt>
                <c:pt idx="4001">
                  <c:v>54.8072435982344</c:v>
                </c:pt>
                <c:pt idx="4002">
                  <c:v>54.820941984537399</c:v>
                </c:pt>
                <c:pt idx="4003">
                  <c:v>54.834640370840297</c:v>
                </c:pt>
                <c:pt idx="4004">
                  <c:v>54.848338757143303</c:v>
                </c:pt>
                <c:pt idx="4005">
                  <c:v>54.862037143446301</c:v>
                </c:pt>
                <c:pt idx="4006">
                  <c:v>54.875735529749299</c:v>
                </c:pt>
                <c:pt idx="4007">
                  <c:v>54.889433916052297</c:v>
                </c:pt>
                <c:pt idx="4008">
                  <c:v>54.903132302355203</c:v>
                </c:pt>
                <c:pt idx="4009">
                  <c:v>54.916830688658202</c:v>
                </c:pt>
                <c:pt idx="4010">
                  <c:v>54.9305290749612</c:v>
                </c:pt>
                <c:pt idx="4011">
                  <c:v>54.944227461264198</c:v>
                </c:pt>
                <c:pt idx="4012">
                  <c:v>54.957925847567203</c:v>
                </c:pt>
                <c:pt idx="4013">
                  <c:v>54.971624233870202</c:v>
                </c:pt>
                <c:pt idx="4014">
                  <c:v>54.9853226201731</c:v>
                </c:pt>
                <c:pt idx="4015">
                  <c:v>54.999021006476099</c:v>
                </c:pt>
                <c:pt idx="4016">
                  <c:v>55.012719392779097</c:v>
                </c:pt>
                <c:pt idx="4017">
                  <c:v>55.026417779082102</c:v>
                </c:pt>
                <c:pt idx="4018">
                  <c:v>55.040116165385101</c:v>
                </c:pt>
                <c:pt idx="4019">
                  <c:v>55.053814551688099</c:v>
                </c:pt>
                <c:pt idx="4020">
                  <c:v>55.067512937990998</c:v>
                </c:pt>
                <c:pt idx="4021">
                  <c:v>55.081211324294003</c:v>
                </c:pt>
                <c:pt idx="4022">
                  <c:v>55.094909710597001</c:v>
                </c:pt>
                <c:pt idx="4023">
                  <c:v>55.108608096899999</c:v>
                </c:pt>
                <c:pt idx="4024">
                  <c:v>55.122306483202998</c:v>
                </c:pt>
                <c:pt idx="4025">
                  <c:v>55.136004869506003</c:v>
                </c:pt>
                <c:pt idx="4026">
                  <c:v>55.149703255808902</c:v>
                </c:pt>
                <c:pt idx="4027">
                  <c:v>55.1634016421119</c:v>
                </c:pt>
                <c:pt idx="4028">
                  <c:v>55.177100028414898</c:v>
                </c:pt>
                <c:pt idx="4029">
                  <c:v>55.190798414717896</c:v>
                </c:pt>
                <c:pt idx="4030">
                  <c:v>55.204496801020902</c:v>
                </c:pt>
                <c:pt idx="4031">
                  <c:v>55.2181951873239</c:v>
                </c:pt>
                <c:pt idx="4032">
                  <c:v>55.231893573626799</c:v>
                </c:pt>
                <c:pt idx="4033">
                  <c:v>55.245591959929797</c:v>
                </c:pt>
                <c:pt idx="4034">
                  <c:v>55.259290346232802</c:v>
                </c:pt>
                <c:pt idx="4035">
                  <c:v>55.272988732535801</c:v>
                </c:pt>
                <c:pt idx="4036">
                  <c:v>55.286687118838799</c:v>
                </c:pt>
                <c:pt idx="4037">
                  <c:v>55.300385505141698</c:v>
                </c:pt>
                <c:pt idx="4038">
                  <c:v>55.314083891444703</c:v>
                </c:pt>
                <c:pt idx="4039">
                  <c:v>55.327782277747701</c:v>
                </c:pt>
                <c:pt idx="4040">
                  <c:v>55.3414806640507</c:v>
                </c:pt>
                <c:pt idx="4041">
                  <c:v>55.355179050353698</c:v>
                </c:pt>
                <c:pt idx="4042">
                  <c:v>55.368877436656703</c:v>
                </c:pt>
                <c:pt idx="4043">
                  <c:v>55.382575822959701</c:v>
                </c:pt>
                <c:pt idx="4044">
                  <c:v>55.3962742092626</c:v>
                </c:pt>
                <c:pt idx="4045">
                  <c:v>55.409972595565598</c:v>
                </c:pt>
                <c:pt idx="4046">
                  <c:v>55.423670981868597</c:v>
                </c:pt>
                <c:pt idx="4047">
                  <c:v>55.437369368171602</c:v>
                </c:pt>
                <c:pt idx="4048">
                  <c:v>55.4510677544746</c:v>
                </c:pt>
                <c:pt idx="4049">
                  <c:v>55.464766140777499</c:v>
                </c:pt>
                <c:pt idx="4050">
                  <c:v>55.478464527080497</c:v>
                </c:pt>
                <c:pt idx="4051">
                  <c:v>55.492162913383503</c:v>
                </c:pt>
                <c:pt idx="4052">
                  <c:v>55.505861299686501</c:v>
                </c:pt>
                <c:pt idx="4053">
                  <c:v>55.519559685989499</c:v>
                </c:pt>
                <c:pt idx="4054">
                  <c:v>55.533258072292497</c:v>
                </c:pt>
                <c:pt idx="4055">
                  <c:v>55.546956458595403</c:v>
                </c:pt>
                <c:pt idx="4056">
                  <c:v>55.560654844898401</c:v>
                </c:pt>
                <c:pt idx="4057">
                  <c:v>55.5743532312014</c:v>
                </c:pt>
                <c:pt idx="4058">
                  <c:v>55.588051617504398</c:v>
                </c:pt>
                <c:pt idx="4059">
                  <c:v>55.601750003807403</c:v>
                </c:pt>
                <c:pt idx="4060">
                  <c:v>55.615448390110402</c:v>
                </c:pt>
                <c:pt idx="4061">
                  <c:v>55.6291467764133</c:v>
                </c:pt>
                <c:pt idx="4062">
                  <c:v>55.642845162716299</c:v>
                </c:pt>
                <c:pt idx="4063">
                  <c:v>55.656543549019297</c:v>
                </c:pt>
                <c:pt idx="4064">
                  <c:v>55.670241935322302</c:v>
                </c:pt>
                <c:pt idx="4065">
                  <c:v>55.6839403216253</c:v>
                </c:pt>
                <c:pt idx="4066">
                  <c:v>55.697638707928199</c:v>
                </c:pt>
                <c:pt idx="4067">
                  <c:v>55.711337094231197</c:v>
                </c:pt>
                <c:pt idx="4068">
                  <c:v>55.725035480534203</c:v>
                </c:pt>
                <c:pt idx="4069">
                  <c:v>55.738733866837201</c:v>
                </c:pt>
                <c:pt idx="4070">
                  <c:v>55.752432253140199</c:v>
                </c:pt>
                <c:pt idx="4071">
                  <c:v>55.766130639443197</c:v>
                </c:pt>
                <c:pt idx="4072">
                  <c:v>55.779829025746103</c:v>
                </c:pt>
                <c:pt idx="4073">
                  <c:v>55.793527412049102</c:v>
                </c:pt>
                <c:pt idx="4074">
                  <c:v>55.8072257983521</c:v>
                </c:pt>
                <c:pt idx="4075">
                  <c:v>55.820924184655098</c:v>
                </c:pt>
                <c:pt idx="4076">
                  <c:v>55.834622570958103</c:v>
                </c:pt>
                <c:pt idx="4077">
                  <c:v>55.848320957261102</c:v>
                </c:pt>
                <c:pt idx="4078">
                  <c:v>55.862019343564</c:v>
                </c:pt>
                <c:pt idx="4079">
                  <c:v>55.875717729866999</c:v>
                </c:pt>
                <c:pt idx="4080">
                  <c:v>55.889416116169997</c:v>
                </c:pt>
                <c:pt idx="4081">
                  <c:v>55.903114502473002</c:v>
                </c:pt>
                <c:pt idx="4082">
                  <c:v>55.916812888776001</c:v>
                </c:pt>
                <c:pt idx="4083">
                  <c:v>55.930511275078999</c:v>
                </c:pt>
                <c:pt idx="4084">
                  <c:v>55.944209661381898</c:v>
                </c:pt>
                <c:pt idx="4085">
                  <c:v>55.957908047684903</c:v>
                </c:pt>
                <c:pt idx="4086">
                  <c:v>55.971606433987901</c:v>
                </c:pt>
                <c:pt idx="4087">
                  <c:v>55.985304820290899</c:v>
                </c:pt>
                <c:pt idx="4088">
                  <c:v>55.999003206593898</c:v>
                </c:pt>
                <c:pt idx="4089">
                  <c:v>56.012701592896903</c:v>
                </c:pt>
                <c:pt idx="4090">
                  <c:v>56.026399979199802</c:v>
                </c:pt>
                <c:pt idx="4091">
                  <c:v>56.0400983655028</c:v>
                </c:pt>
                <c:pt idx="4092">
                  <c:v>56.053796751805798</c:v>
                </c:pt>
                <c:pt idx="4093">
                  <c:v>56.067495138108796</c:v>
                </c:pt>
                <c:pt idx="4094">
                  <c:v>56.081193524411802</c:v>
                </c:pt>
                <c:pt idx="4095">
                  <c:v>56.0948919107148</c:v>
                </c:pt>
                <c:pt idx="4096">
                  <c:v>56.108590297017699</c:v>
                </c:pt>
                <c:pt idx="4097">
                  <c:v>56.122288683320697</c:v>
                </c:pt>
                <c:pt idx="4098">
                  <c:v>56.135987069623702</c:v>
                </c:pt>
                <c:pt idx="4099">
                  <c:v>56.149685455926701</c:v>
                </c:pt>
                <c:pt idx="4100">
                  <c:v>56.163383842229699</c:v>
                </c:pt>
                <c:pt idx="4101">
                  <c:v>56.177082228532697</c:v>
                </c:pt>
                <c:pt idx="4102">
                  <c:v>56.190780614835603</c:v>
                </c:pt>
                <c:pt idx="4103">
                  <c:v>56.204479001138601</c:v>
                </c:pt>
                <c:pt idx="4104">
                  <c:v>56.2181773874416</c:v>
                </c:pt>
                <c:pt idx="4105">
                  <c:v>56.231875773744598</c:v>
                </c:pt>
                <c:pt idx="4106">
                  <c:v>56.245574160047603</c:v>
                </c:pt>
                <c:pt idx="4107">
                  <c:v>56.259272546350502</c:v>
                </c:pt>
                <c:pt idx="4108">
                  <c:v>56.2729709326535</c:v>
                </c:pt>
                <c:pt idx="4109">
                  <c:v>56.286669318956498</c:v>
                </c:pt>
                <c:pt idx="4110">
                  <c:v>56.300367705259497</c:v>
                </c:pt>
                <c:pt idx="4111">
                  <c:v>56.314066091562502</c:v>
                </c:pt>
                <c:pt idx="4112">
                  <c:v>56.3277644778655</c:v>
                </c:pt>
                <c:pt idx="4113">
                  <c:v>56.341462864168399</c:v>
                </c:pt>
                <c:pt idx="4114">
                  <c:v>56.355161250471397</c:v>
                </c:pt>
                <c:pt idx="4115">
                  <c:v>56.368859636774403</c:v>
                </c:pt>
                <c:pt idx="4116">
                  <c:v>56.382558023077401</c:v>
                </c:pt>
                <c:pt idx="4117">
                  <c:v>56.396256409380399</c:v>
                </c:pt>
                <c:pt idx="4118">
                  <c:v>56.409954795683397</c:v>
                </c:pt>
                <c:pt idx="4119">
                  <c:v>56.423653181986303</c:v>
                </c:pt>
                <c:pt idx="4120">
                  <c:v>56.437351568289301</c:v>
                </c:pt>
                <c:pt idx="4121">
                  <c:v>56.4510499545923</c:v>
                </c:pt>
                <c:pt idx="4122">
                  <c:v>56.464748340895298</c:v>
                </c:pt>
                <c:pt idx="4123">
                  <c:v>56.478446727198303</c:v>
                </c:pt>
                <c:pt idx="4124">
                  <c:v>56.492145113501302</c:v>
                </c:pt>
                <c:pt idx="4125">
                  <c:v>56.5058434998042</c:v>
                </c:pt>
                <c:pt idx="4126">
                  <c:v>56.519541886107199</c:v>
                </c:pt>
                <c:pt idx="4127">
                  <c:v>56.533240272410197</c:v>
                </c:pt>
                <c:pt idx="4128">
                  <c:v>56.546938658713202</c:v>
                </c:pt>
                <c:pt idx="4129">
                  <c:v>56.5606370450162</c:v>
                </c:pt>
                <c:pt idx="4130">
                  <c:v>56.574335431319099</c:v>
                </c:pt>
                <c:pt idx="4131">
                  <c:v>56.588033817622097</c:v>
                </c:pt>
                <c:pt idx="4132">
                  <c:v>56.601732203925103</c:v>
                </c:pt>
                <c:pt idx="4133">
                  <c:v>56.615430590228101</c:v>
                </c:pt>
                <c:pt idx="4134">
                  <c:v>56.629128976531099</c:v>
                </c:pt>
                <c:pt idx="4135">
                  <c:v>56.642827362834097</c:v>
                </c:pt>
                <c:pt idx="4136">
                  <c:v>56.656525749137103</c:v>
                </c:pt>
                <c:pt idx="4137">
                  <c:v>56.670224135440002</c:v>
                </c:pt>
                <c:pt idx="4138">
                  <c:v>56.683922521743</c:v>
                </c:pt>
                <c:pt idx="4139">
                  <c:v>56.697620908045998</c:v>
                </c:pt>
                <c:pt idx="4140">
                  <c:v>56.711319294349003</c:v>
                </c:pt>
                <c:pt idx="4141">
                  <c:v>56.725017680652002</c:v>
                </c:pt>
                <c:pt idx="4142">
                  <c:v>56.738716066955</c:v>
                </c:pt>
                <c:pt idx="4143">
                  <c:v>56.752414453257899</c:v>
                </c:pt>
                <c:pt idx="4144">
                  <c:v>56.766112839560897</c:v>
                </c:pt>
                <c:pt idx="4145">
                  <c:v>56.779811225863902</c:v>
                </c:pt>
                <c:pt idx="4146">
                  <c:v>56.793509612166901</c:v>
                </c:pt>
                <c:pt idx="4147">
                  <c:v>56.807207998469899</c:v>
                </c:pt>
                <c:pt idx="4148">
                  <c:v>56.820906384772798</c:v>
                </c:pt>
                <c:pt idx="4149">
                  <c:v>56.834604771075803</c:v>
                </c:pt>
                <c:pt idx="4150">
                  <c:v>56.848303157378801</c:v>
                </c:pt>
                <c:pt idx="4151">
                  <c:v>56.862001543681799</c:v>
                </c:pt>
                <c:pt idx="4152">
                  <c:v>56.875699929984798</c:v>
                </c:pt>
                <c:pt idx="4153">
                  <c:v>56.889398316287803</c:v>
                </c:pt>
                <c:pt idx="4154">
                  <c:v>56.903096702590702</c:v>
                </c:pt>
                <c:pt idx="4155">
                  <c:v>56.9167950888937</c:v>
                </c:pt>
                <c:pt idx="4156">
                  <c:v>56.930493475196698</c:v>
                </c:pt>
                <c:pt idx="4157">
                  <c:v>56.944191861499696</c:v>
                </c:pt>
                <c:pt idx="4158">
                  <c:v>56.957890247802702</c:v>
                </c:pt>
                <c:pt idx="4159">
                  <c:v>56.9715886341057</c:v>
                </c:pt>
                <c:pt idx="4160">
                  <c:v>56.985287020408599</c:v>
                </c:pt>
                <c:pt idx="4161">
                  <c:v>56.998985406711597</c:v>
                </c:pt>
                <c:pt idx="4162">
                  <c:v>57.012683793014602</c:v>
                </c:pt>
                <c:pt idx="4163">
                  <c:v>57.026382179317601</c:v>
                </c:pt>
                <c:pt idx="4164">
                  <c:v>57.040080565620599</c:v>
                </c:pt>
                <c:pt idx="4165">
                  <c:v>57.053778951923597</c:v>
                </c:pt>
                <c:pt idx="4166">
                  <c:v>57.067477338226503</c:v>
                </c:pt>
                <c:pt idx="4167">
                  <c:v>57.081175724529501</c:v>
                </c:pt>
                <c:pt idx="4168">
                  <c:v>57.0948741108325</c:v>
                </c:pt>
                <c:pt idx="4169">
                  <c:v>57.108572497135498</c:v>
                </c:pt>
                <c:pt idx="4170">
                  <c:v>57.122270883438503</c:v>
                </c:pt>
                <c:pt idx="4171">
                  <c:v>57.135969269741402</c:v>
                </c:pt>
                <c:pt idx="4172">
                  <c:v>57.1496676560444</c:v>
                </c:pt>
                <c:pt idx="4173">
                  <c:v>57.163366042347398</c:v>
                </c:pt>
                <c:pt idx="4174">
                  <c:v>57.177064428650397</c:v>
                </c:pt>
                <c:pt idx="4175">
                  <c:v>57.190762814953402</c:v>
                </c:pt>
                <c:pt idx="4176">
                  <c:v>57.2044612012564</c:v>
                </c:pt>
                <c:pt idx="4177">
                  <c:v>57.218159587559299</c:v>
                </c:pt>
                <c:pt idx="4178">
                  <c:v>57.231857973862297</c:v>
                </c:pt>
                <c:pt idx="4179">
                  <c:v>57.245556360165303</c:v>
                </c:pt>
                <c:pt idx="4180">
                  <c:v>57.259254746468301</c:v>
                </c:pt>
                <c:pt idx="4181">
                  <c:v>57.272953132771299</c:v>
                </c:pt>
                <c:pt idx="4182">
                  <c:v>57.286651519074297</c:v>
                </c:pt>
                <c:pt idx="4183">
                  <c:v>57.300349905377203</c:v>
                </c:pt>
                <c:pt idx="4184">
                  <c:v>57.314048291680201</c:v>
                </c:pt>
                <c:pt idx="4185">
                  <c:v>57.3277466779832</c:v>
                </c:pt>
                <c:pt idx="4186">
                  <c:v>57.341445064286198</c:v>
                </c:pt>
                <c:pt idx="4187">
                  <c:v>57.355143450589203</c:v>
                </c:pt>
                <c:pt idx="4188">
                  <c:v>57.368841836892202</c:v>
                </c:pt>
                <c:pt idx="4189">
                  <c:v>57.3825402231951</c:v>
                </c:pt>
                <c:pt idx="4190">
                  <c:v>57.396238609498099</c:v>
                </c:pt>
                <c:pt idx="4191">
                  <c:v>57.409936995801097</c:v>
                </c:pt>
                <c:pt idx="4192">
                  <c:v>57.423635382104102</c:v>
                </c:pt>
                <c:pt idx="4193">
                  <c:v>57.4373337684071</c:v>
                </c:pt>
                <c:pt idx="4194">
                  <c:v>57.451032154710099</c:v>
                </c:pt>
                <c:pt idx="4195">
                  <c:v>57.464730541012997</c:v>
                </c:pt>
                <c:pt idx="4196">
                  <c:v>57.478428927316003</c:v>
                </c:pt>
                <c:pt idx="4197">
                  <c:v>57.492127313619001</c:v>
                </c:pt>
                <c:pt idx="4198">
                  <c:v>57.505825699921999</c:v>
                </c:pt>
                <c:pt idx="4199">
                  <c:v>57.519524086224997</c:v>
                </c:pt>
                <c:pt idx="4200">
                  <c:v>57.533222472528003</c:v>
                </c:pt>
                <c:pt idx="4201">
                  <c:v>57.546920858830902</c:v>
                </c:pt>
                <c:pt idx="4202">
                  <c:v>57.5606192451339</c:v>
                </c:pt>
                <c:pt idx="4203">
                  <c:v>57.574317631436898</c:v>
                </c:pt>
                <c:pt idx="4204">
                  <c:v>57.588016017739903</c:v>
                </c:pt>
                <c:pt idx="4205">
                  <c:v>57.601714404042902</c:v>
                </c:pt>
                <c:pt idx="4206">
                  <c:v>57.6154127903459</c:v>
                </c:pt>
                <c:pt idx="4207">
                  <c:v>57.629111176648799</c:v>
                </c:pt>
                <c:pt idx="4208">
                  <c:v>57.642809562951797</c:v>
                </c:pt>
                <c:pt idx="4209">
                  <c:v>57.656507949254802</c:v>
                </c:pt>
                <c:pt idx="4210">
                  <c:v>57.670206335557801</c:v>
                </c:pt>
                <c:pt idx="4211">
                  <c:v>57.683904721860799</c:v>
                </c:pt>
                <c:pt idx="4212">
                  <c:v>57.697603108163698</c:v>
                </c:pt>
                <c:pt idx="4213">
                  <c:v>57.711301494466703</c:v>
                </c:pt>
                <c:pt idx="4214">
                  <c:v>57.724999880769701</c:v>
                </c:pt>
                <c:pt idx="4215">
                  <c:v>57.738698267072699</c:v>
                </c:pt>
                <c:pt idx="4216">
                  <c:v>57.752396653375698</c:v>
                </c:pt>
                <c:pt idx="4217">
                  <c:v>57.766095039678703</c:v>
                </c:pt>
                <c:pt idx="4218">
                  <c:v>57.779793425981701</c:v>
                </c:pt>
                <c:pt idx="4219">
                  <c:v>57.7934918122846</c:v>
                </c:pt>
                <c:pt idx="4220">
                  <c:v>57.807190198587598</c:v>
                </c:pt>
                <c:pt idx="4221">
                  <c:v>57.820888584890596</c:v>
                </c:pt>
                <c:pt idx="4222">
                  <c:v>57.834586971193602</c:v>
                </c:pt>
                <c:pt idx="4223">
                  <c:v>57.8482853574966</c:v>
                </c:pt>
                <c:pt idx="4224">
                  <c:v>57.861983743799499</c:v>
                </c:pt>
                <c:pt idx="4225">
                  <c:v>57.875682130102497</c:v>
                </c:pt>
                <c:pt idx="4226">
                  <c:v>57.889380516405502</c:v>
                </c:pt>
                <c:pt idx="4227">
                  <c:v>57.903078902708501</c:v>
                </c:pt>
                <c:pt idx="4228">
                  <c:v>57.916777289011499</c:v>
                </c:pt>
                <c:pt idx="4229">
                  <c:v>57.930475675314497</c:v>
                </c:pt>
                <c:pt idx="4230">
                  <c:v>57.944174061617403</c:v>
                </c:pt>
                <c:pt idx="4231">
                  <c:v>57.957872447920401</c:v>
                </c:pt>
                <c:pt idx="4232">
                  <c:v>57.9715708342234</c:v>
                </c:pt>
                <c:pt idx="4233">
                  <c:v>57.985269220526398</c:v>
                </c:pt>
                <c:pt idx="4234">
                  <c:v>57.998967606829403</c:v>
                </c:pt>
                <c:pt idx="4235">
                  <c:v>58.012665993132401</c:v>
                </c:pt>
                <c:pt idx="4236">
                  <c:v>58.0263643794353</c:v>
                </c:pt>
                <c:pt idx="4237">
                  <c:v>58.040062765738298</c:v>
                </c:pt>
                <c:pt idx="4238">
                  <c:v>58.053761152041297</c:v>
                </c:pt>
                <c:pt idx="4239">
                  <c:v>58.067459538344302</c:v>
                </c:pt>
                <c:pt idx="4240">
                  <c:v>58.0811579246473</c:v>
                </c:pt>
                <c:pt idx="4241">
                  <c:v>58.094856310950199</c:v>
                </c:pt>
                <c:pt idx="4242">
                  <c:v>58.108554697253197</c:v>
                </c:pt>
                <c:pt idx="4243">
                  <c:v>58.122253083556203</c:v>
                </c:pt>
                <c:pt idx="4244">
                  <c:v>58.135951469859201</c:v>
                </c:pt>
                <c:pt idx="4245">
                  <c:v>58.149649856162199</c:v>
                </c:pt>
                <c:pt idx="4246">
                  <c:v>58.163348242465197</c:v>
                </c:pt>
                <c:pt idx="4247">
                  <c:v>58.177046628768103</c:v>
                </c:pt>
                <c:pt idx="4248">
                  <c:v>58.190745015071101</c:v>
                </c:pt>
                <c:pt idx="4249">
                  <c:v>58.2044434013741</c:v>
                </c:pt>
                <c:pt idx="4250">
                  <c:v>58.218141787677098</c:v>
                </c:pt>
                <c:pt idx="4251">
                  <c:v>58.231840173980103</c:v>
                </c:pt>
                <c:pt idx="4252">
                  <c:v>58.245538560283102</c:v>
                </c:pt>
                <c:pt idx="4253">
                  <c:v>58.259236946586</c:v>
                </c:pt>
                <c:pt idx="4254">
                  <c:v>58.272935332888999</c:v>
                </c:pt>
                <c:pt idx="4255">
                  <c:v>58.286633719191997</c:v>
                </c:pt>
                <c:pt idx="4256">
                  <c:v>58.300332105495002</c:v>
                </c:pt>
                <c:pt idx="4257">
                  <c:v>58.314030491798</c:v>
                </c:pt>
                <c:pt idx="4258">
                  <c:v>58.327728878100999</c:v>
                </c:pt>
                <c:pt idx="4259">
                  <c:v>58.341427264403897</c:v>
                </c:pt>
                <c:pt idx="4260">
                  <c:v>58.355125650706903</c:v>
                </c:pt>
                <c:pt idx="4261">
                  <c:v>58.368824037009901</c:v>
                </c:pt>
                <c:pt idx="4262">
                  <c:v>58.382522423312899</c:v>
                </c:pt>
                <c:pt idx="4263">
                  <c:v>58.396220809615897</c:v>
                </c:pt>
                <c:pt idx="4264">
                  <c:v>58.409919195918903</c:v>
                </c:pt>
                <c:pt idx="4265">
                  <c:v>58.423617582221802</c:v>
                </c:pt>
                <c:pt idx="4266">
                  <c:v>58.4373159685248</c:v>
                </c:pt>
                <c:pt idx="4267">
                  <c:v>58.451014354827798</c:v>
                </c:pt>
                <c:pt idx="4268">
                  <c:v>58.464712741130803</c:v>
                </c:pt>
                <c:pt idx="4269">
                  <c:v>58.478411127433802</c:v>
                </c:pt>
                <c:pt idx="4270">
                  <c:v>58.4921095137368</c:v>
                </c:pt>
                <c:pt idx="4271">
                  <c:v>58.505807900039699</c:v>
                </c:pt>
                <c:pt idx="4272">
                  <c:v>58.519506286342697</c:v>
                </c:pt>
                <c:pt idx="4273">
                  <c:v>58.533204672645702</c:v>
                </c:pt>
                <c:pt idx="4274">
                  <c:v>58.546903058948701</c:v>
                </c:pt>
                <c:pt idx="4275">
                  <c:v>58.560601445251699</c:v>
                </c:pt>
                <c:pt idx="4276">
                  <c:v>58.574299831554598</c:v>
                </c:pt>
                <c:pt idx="4277">
                  <c:v>58.587998217857603</c:v>
                </c:pt>
                <c:pt idx="4278">
                  <c:v>58.601696604160601</c:v>
                </c:pt>
                <c:pt idx="4279">
                  <c:v>58.615394990463599</c:v>
                </c:pt>
                <c:pt idx="4280">
                  <c:v>58.629093376766598</c:v>
                </c:pt>
                <c:pt idx="4281">
                  <c:v>58.642791763069603</c:v>
                </c:pt>
                <c:pt idx="4282">
                  <c:v>58.656490149372502</c:v>
                </c:pt>
                <c:pt idx="4283">
                  <c:v>58.6701885356755</c:v>
                </c:pt>
                <c:pt idx="4284">
                  <c:v>58.683886921978498</c:v>
                </c:pt>
                <c:pt idx="4285">
                  <c:v>58.697585308281496</c:v>
                </c:pt>
                <c:pt idx="4286">
                  <c:v>58.711283694584502</c:v>
                </c:pt>
                <c:pt idx="4287">
                  <c:v>58.7249820808875</c:v>
                </c:pt>
                <c:pt idx="4288">
                  <c:v>58.738680467190399</c:v>
                </c:pt>
                <c:pt idx="4289">
                  <c:v>58.752378853493397</c:v>
                </c:pt>
                <c:pt idx="4290">
                  <c:v>58.766077239796402</c:v>
                </c:pt>
                <c:pt idx="4291">
                  <c:v>58.779775626099401</c:v>
                </c:pt>
                <c:pt idx="4292">
                  <c:v>58.793474012402399</c:v>
                </c:pt>
                <c:pt idx="4293">
                  <c:v>58.807172398705397</c:v>
                </c:pt>
                <c:pt idx="4294">
                  <c:v>58.820870785008303</c:v>
                </c:pt>
                <c:pt idx="4295">
                  <c:v>58.834569171311301</c:v>
                </c:pt>
                <c:pt idx="4296">
                  <c:v>58.8482675576143</c:v>
                </c:pt>
                <c:pt idx="4297">
                  <c:v>58.861965943917298</c:v>
                </c:pt>
                <c:pt idx="4298">
                  <c:v>58.875664330220303</c:v>
                </c:pt>
                <c:pt idx="4299">
                  <c:v>58.889362716523301</c:v>
                </c:pt>
                <c:pt idx="4300">
                  <c:v>58.9030611028262</c:v>
                </c:pt>
                <c:pt idx="4301">
                  <c:v>58.916759489129198</c:v>
                </c:pt>
                <c:pt idx="4302">
                  <c:v>58.930457875432197</c:v>
                </c:pt>
                <c:pt idx="4303">
                  <c:v>58.944156261735202</c:v>
                </c:pt>
                <c:pt idx="4304">
                  <c:v>58.9578546480382</c:v>
                </c:pt>
                <c:pt idx="4305">
                  <c:v>58.971553034341099</c:v>
                </c:pt>
                <c:pt idx="4306">
                  <c:v>58.985251420644097</c:v>
                </c:pt>
                <c:pt idx="4307">
                  <c:v>58.998949806947103</c:v>
                </c:pt>
                <c:pt idx="4308">
                  <c:v>59.012648193250101</c:v>
                </c:pt>
                <c:pt idx="4309">
                  <c:v>59.026346579553099</c:v>
                </c:pt>
                <c:pt idx="4310">
                  <c:v>59.040044965856097</c:v>
                </c:pt>
                <c:pt idx="4311">
                  <c:v>59.053743352159003</c:v>
                </c:pt>
                <c:pt idx="4312">
                  <c:v>59.067441738462001</c:v>
                </c:pt>
                <c:pt idx="4313">
                  <c:v>59.081140124765</c:v>
                </c:pt>
                <c:pt idx="4314">
                  <c:v>59.094838511067998</c:v>
                </c:pt>
                <c:pt idx="4315">
                  <c:v>59.108536897371003</c:v>
                </c:pt>
                <c:pt idx="4316">
                  <c:v>59.122235283674001</c:v>
                </c:pt>
                <c:pt idx="4317">
                  <c:v>59.135933669977</c:v>
                </c:pt>
                <c:pt idx="4318">
                  <c:v>59.149632056279899</c:v>
                </c:pt>
                <c:pt idx="4319">
                  <c:v>59.163330442582897</c:v>
                </c:pt>
                <c:pt idx="4320">
                  <c:v>59.177028828885902</c:v>
                </c:pt>
                <c:pt idx="4321">
                  <c:v>59.1907272151889</c:v>
                </c:pt>
                <c:pt idx="4322">
                  <c:v>59.204425601491899</c:v>
                </c:pt>
                <c:pt idx="4323">
                  <c:v>59.218123987794797</c:v>
                </c:pt>
                <c:pt idx="4324">
                  <c:v>59.231822374097803</c:v>
                </c:pt>
                <c:pt idx="4325">
                  <c:v>59.245520760400801</c:v>
                </c:pt>
                <c:pt idx="4326">
                  <c:v>59.259219146703799</c:v>
                </c:pt>
                <c:pt idx="4327">
                  <c:v>59.272917533006797</c:v>
                </c:pt>
                <c:pt idx="4328">
                  <c:v>59.286615919309803</c:v>
                </c:pt>
                <c:pt idx="4329">
                  <c:v>59.300314305612702</c:v>
                </c:pt>
                <c:pt idx="4330">
                  <c:v>59.3140126919157</c:v>
                </c:pt>
                <c:pt idx="4331">
                  <c:v>59.327711078218698</c:v>
                </c:pt>
                <c:pt idx="4332">
                  <c:v>59.341409464521703</c:v>
                </c:pt>
                <c:pt idx="4333">
                  <c:v>59.355107850824702</c:v>
                </c:pt>
                <c:pt idx="4334">
                  <c:v>59.3688062371277</c:v>
                </c:pt>
                <c:pt idx="4335">
                  <c:v>59.382504623430599</c:v>
                </c:pt>
                <c:pt idx="4336">
                  <c:v>59.396203009733597</c:v>
                </c:pt>
                <c:pt idx="4337">
                  <c:v>59.409901396036602</c:v>
                </c:pt>
                <c:pt idx="4338">
                  <c:v>59.4235997823396</c:v>
                </c:pt>
                <c:pt idx="4339">
                  <c:v>59.437298168642599</c:v>
                </c:pt>
                <c:pt idx="4340">
                  <c:v>59.450996554945597</c:v>
                </c:pt>
                <c:pt idx="4341">
                  <c:v>59.464694941248503</c:v>
                </c:pt>
                <c:pt idx="4342">
                  <c:v>59.478393327551501</c:v>
                </c:pt>
                <c:pt idx="4343">
                  <c:v>59.492091713854499</c:v>
                </c:pt>
                <c:pt idx="4344">
                  <c:v>59.505790100157498</c:v>
                </c:pt>
                <c:pt idx="4345">
                  <c:v>59.519488486460503</c:v>
                </c:pt>
                <c:pt idx="4346">
                  <c:v>59.533186872763402</c:v>
                </c:pt>
                <c:pt idx="4347">
                  <c:v>59.5468852590664</c:v>
                </c:pt>
                <c:pt idx="4348">
                  <c:v>59.560583645369398</c:v>
                </c:pt>
                <c:pt idx="4349">
                  <c:v>59.574282031672404</c:v>
                </c:pt>
                <c:pt idx="4350">
                  <c:v>59.587980417975402</c:v>
                </c:pt>
                <c:pt idx="4351">
                  <c:v>59.6016788042784</c:v>
                </c:pt>
                <c:pt idx="4352">
                  <c:v>59.615377190581299</c:v>
                </c:pt>
                <c:pt idx="4353">
                  <c:v>59.629075576884297</c:v>
                </c:pt>
                <c:pt idx="4354">
                  <c:v>59.642773963187302</c:v>
                </c:pt>
                <c:pt idx="4355">
                  <c:v>59.656472349490301</c:v>
                </c:pt>
                <c:pt idx="4356">
                  <c:v>59.670170735793299</c:v>
                </c:pt>
                <c:pt idx="4357">
                  <c:v>59.683869122096297</c:v>
                </c:pt>
                <c:pt idx="4358">
                  <c:v>59.697567508399203</c:v>
                </c:pt>
                <c:pt idx="4359">
                  <c:v>59.711265894702201</c:v>
                </c:pt>
                <c:pt idx="4360">
                  <c:v>59.724964281005199</c:v>
                </c:pt>
                <c:pt idx="4361">
                  <c:v>59.738662667308198</c:v>
                </c:pt>
                <c:pt idx="4362">
                  <c:v>59.752361053611203</c:v>
                </c:pt>
                <c:pt idx="4363">
                  <c:v>59.766059439914201</c:v>
                </c:pt>
                <c:pt idx="4364">
                  <c:v>59.7797578262171</c:v>
                </c:pt>
                <c:pt idx="4365">
                  <c:v>59.793456212520098</c:v>
                </c:pt>
                <c:pt idx="4366">
                  <c:v>59.807154598823097</c:v>
                </c:pt>
                <c:pt idx="4367">
                  <c:v>59.820852985126102</c:v>
                </c:pt>
                <c:pt idx="4368">
                  <c:v>59.8345513714291</c:v>
                </c:pt>
                <c:pt idx="4369">
                  <c:v>59.848249757731999</c:v>
                </c:pt>
                <c:pt idx="4370">
                  <c:v>59.861948144034997</c:v>
                </c:pt>
                <c:pt idx="4371">
                  <c:v>59.875646530338003</c:v>
                </c:pt>
                <c:pt idx="4372">
                  <c:v>59.889344916641001</c:v>
                </c:pt>
                <c:pt idx="4373">
                  <c:v>59.903043302943999</c:v>
                </c:pt>
                <c:pt idx="4374">
                  <c:v>59.916741689246997</c:v>
                </c:pt>
                <c:pt idx="4375">
                  <c:v>59.930440075550003</c:v>
                </c:pt>
                <c:pt idx="4376">
                  <c:v>59.944138461852901</c:v>
                </c:pt>
                <c:pt idx="4377">
                  <c:v>59.9578368481559</c:v>
                </c:pt>
                <c:pt idx="4378">
                  <c:v>59.971535234458898</c:v>
                </c:pt>
                <c:pt idx="4379">
                  <c:v>59.985233620761903</c:v>
                </c:pt>
                <c:pt idx="4380">
                  <c:v>59.998932007064901</c:v>
                </c:pt>
                <c:pt idx="4381">
                  <c:v>60.0126303933679</c:v>
                </c:pt>
                <c:pt idx="4382">
                  <c:v>60.026328779670798</c:v>
                </c:pt>
                <c:pt idx="4383">
                  <c:v>60.040027165973797</c:v>
                </c:pt>
                <c:pt idx="4384">
                  <c:v>60.053725552276802</c:v>
                </c:pt>
                <c:pt idx="4385">
                  <c:v>60.0674239385798</c:v>
                </c:pt>
                <c:pt idx="4386">
                  <c:v>60.081122324882799</c:v>
                </c:pt>
                <c:pt idx="4387">
                  <c:v>60.094820711185697</c:v>
                </c:pt>
                <c:pt idx="4388">
                  <c:v>60.108519097488703</c:v>
                </c:pt>
                <c:pt idx="4389">
                  <c:v>60.122217483791701</c:v>
                </c:pt>
                <c:pt idx="4390">
                  <c:v>60.135915870094699</c:v>
                </c:pt>
                <c:pt idx="4391">
                  <c:v>60.149614256397697</c:v>
                </c:pt>
                <c:pt idx="4392">
                  <c:v>60.163312642700703</c:v>
                </c:pt>
                <c:pt idx="4393">
                  <c:v>60.177011029003602</c:v>
                </c:pt>
                <c:pt idx="4394">
                  <c:v>60.1907094153066</c:v>
                </c:pt>
                <c:pt idx="4395">
                  <c:v>60.204407801609598</c:v>
                </c:pt>
                <c:pt idx="4396">
                  <c:v>60.218106187912603</c:v>
                </c:pt>
                <c:pt idx="4397">
                  <c:v>60.231804574215602</c:v>
                </c:pt>
                <c:pt idx="4398">
                  <c:v>60.2455029605186</c:v>
                </c:pt>
                <c:pt idx="4399">
                  <c:v>60.259201346821499</c:v>
                </c:pt>
                <c:pt idx="4400">
                  <c:v>60.272899733124497</c:v>
                </c:pt>
                <c:pt idx="4401">
                  <c:v>60.286598119427502</c:v>
                </c:pt>
                <c:pt idx="4402">
                  <c:v>60.3002965057305</c:v>
                </c:pt>
                <c:pt idx="4403">
                  <c:v>60.313994892033499</c:v>
                </c:pt>
                <c:pt idx="4404">
                  <c:v>60.327693278336497</c:v>
                </c:pt>
                <c:pt idx="4405">
                  <c:v>60.341391664639403</c:v>
                </c:pt>
                <c:pt idx="4406">
                  <c:v>60.355090050942401</c:v>
                </c:pt>
                <c:pt idx="4407">
                  <c:v>60.368788437245399</c:v>
                </c:pt>
                <c:pt idx="4408">
                  <c:v>60.382486823548398</c:v>
                </c:pt>
                <c:pt idx="4409">
                  <c:v>60.396185209851403</c:v>
                </c:pt>
                <c:pt idx="4410">
                  <c:v>60.409883596154302</c:v>
                </c:pt>
                <c:pt idx="4411">
                  <c:v>60.4235819824573</c:v>
                </c:pt>
                <c:pt idx="4412">
                  <c:v>60.437280368760298</c:v>
                </c:pt>
                <c:pt idx="4413">
                  <c:v>60.450978755063304</c:v>
                </c:pt>
                <c:pt idx="4414">
                  <c:v>60.464677141366302</c:v>
                </c:pt>
                <c:pt idx="4415">
                  <c:v>60.4783755276693</c:v>
                </c:pt>
                <c:pt idx="4416">
                  <c:v>60.492073913972199</c:v>
                </c:pt>
                <c:pt idx="4417">
                  <c:v>60.505772300275197</c:v>
                </c:pt>
                <c:pt idx="4418">
                  <c:v>60.519470686578202</c:v>
                </c:pt>
                <c:pt idx="4419">
                  <c:v>60.533169072881201</c:v>
                </c:pt>
                <c:pt idx="4420">
                  <c:v>60.546867459184199</c:v>
                </c:pt>
                <c:pt idx="4421">
                  <c:v>60.560565845487197</c:v>
                </c:pt>
                <c:pt idx="4422">
                  <c:v>60.574264231790103</c:v>
                </c:pt>
                <c:pt idx="4423">
                  <c:v>60.587962618093101</c:v>
                </c:pt>
                <c:pt idx="4424">
                  <c:v>60.601661004396099</c:v>
                </c:pt>
                <c:pt idx="4425">
                  <c:v>60.615359390699098</c:v>
                </c:pt>
                <c:pt idx="4426">
                  <c:v>60.629057777002103</c:v>
                </c:pt>
                <c:pt idx="4427">
                  <c:v>60.642756163305101</c:v>
                </c:pt>
                <c:pt idx="4428">
                  <c:v>60.656454549608</c:v>
                </c:pt>
                <c:pt idx="4429">
                  <c:v>60.670152935910998</c:v>
                </c:pt>
                <c:pt idx="4430">
                  <c:v>60.683851322213997</c:v>
                </c:pt>
                <c:pt idx="4431">
                  <c:v>60.697549708517002</c:v>
                </c:pt>
                <c:pt idx="4432">
                  <c:v>60.71124809482</c:v>
                </c:pt>
                <c:pt idx="4433">
                  <c:v>60.724946481122998</c:v>
                </c:pt>
                <c:pt idx="4434">
                  <c:v>60.738644867425897</c:v>
                </c:pt>
                <c:pt idx="4435">
                  <c:v>60.752343253728903</c:v>
                </c:pt>
                <c:pt idx="4436">
                  <c:v>60.766041640031901</c:v>
                </c:pt>
                <c:pt idx="4437">
                  <c:v>60.779740026334899</c:v>
                </c:pt>
                <c:pt idx="4438">
                  <c:v>60.793438412637897</c:v>
                </c:pt>
                <c:pt idx="4439">
                  <c:v>60.807136798940803</c:v>
                </c:pt>
                <c:pt idx="4440">
                  <c:v>60.820835185243801</c:v>
                </c:pt>
                <c:pt idx="4441">
                  <c:v>60.8345335715468</c:v>
                </c:pt>
                <c:pt idx="4442">
                  <c:v>60.848231957849798</c:v>
                </c:pt>
                <c:pt idx="4443">
                  <c:v>60.861930344152803</c:v>
                </c:pt>
                <c:pt idx="4444">
                  <c:v>60.875628730455801</c:v>
                </c:pt>
                <c:pt idx="4445">
                  <c:v>60.8893271167588</c:v>
                </c:pt>
                <c:pt idx="4446">
                  <c:v>60.903025503061698</c:v>
                </c:pt>
                <c:pt idx="4447">
                  <c:v>60.916723889364697</c:v>
                </c:pt>
                <c:pt idx="4448">
                  <c:v>60.930422275667702</c:v>
                </c:pt>
                <c:pt idx="4449">
                  <c:v>60.9441206619707</c:v>
                </c:pt>
                <c:pt idx="4450">
                  <c:v>60.957819048273699</c:v>
                </c:pt>
                <c:pt idx="4451">
                  <c:v>60.971517434576597</c:v>
                </c:pt>
                <c:pt idx="4452">
                  <c:v>60.985215820879603</c:v>
                </c:pt>
                <c:pt idx="4453">
                  <c:v>60.998914207182601</c:v>
                </c:pt>
                <c:pt idx="4454">
                  <c:v>61.012612593485599</c:v>
                </c:pt>
                <c:pt idx="4455">
                  <c:v>61.026310979788597</c:v>
                </c:pt>
                <c:pt idx="4456">
                  <c:v>61.040009366091603</c:v>
                </c:pt>
                <c:pt idx="4457">
                  <c:v>61.053707752394502</c:v>
                </c:pt>
                <c:pt idx="4458">
                  <c:v>61.0674061386975</c:v>
                </c:pt>
                <c:pt idx="4459">
                  <c:v>61.081104525000498</c:v>
                </c:pt>
                <c:pt idx="4460">
                  <c:v>61.094802911303503</c:v>
                </c:pt>
                <c:pt idx="4461">
                  <c:v>61.108501297606502</c:v>
                </c:pt>
                <c:pt idx="4462">
                  <c:v>61.1221996839095</c:v>
                </c:pt>
                <c:pt idx="4463">
                  <c:v>61.135898070212399</c:v>
                </c:pt>
                <c:pt idx="4464">
                  <c:v>61.149596456515397</c:v>
                </c:pt>
                <c:pt idx="4465">
                  <c:v>61.163294842818402</c:v>
                </c:pt>
                <c:pt idx="4466">
                  <c:v>61.1769932291214</c:v>
                </c:pt>
                <c:pt idx="4467">
                  <c:v>61.190691615424399</c:v>
                </c:pt>
                <c:pt idx="4468">
                  <c:v>61.204390001727397</c:v>
                </c:pt>
                <c:pt idx="4469">
                  <c:v>61.218088388030303</c:v>
                </c:pt>
                <c:pt idx="4470">
                  <c:v>61.231786774333301</c:v>
                </c:pt>
                <c:pt idx="4471">
                  <c:v>61.245485160636299</c:v>
                </c:pt>
                <c:pt idx="4472">
                  <c:v>61.259183546939298</c:v>
                </c:pt>
                <c:pt idx="4473">
                  <c:v>61.272881933242303</c:v>
                </c:pt>
                <c:pt idx="4474">
                  <c:v>61.286580319545301</c:v>
                </c:pt>
                <c:pt idx="4475">
                  <c:v>61.3002787058482</c:v>
                </c:pt>
                <c:pt idx="4476">
                  <c:v>61.313977092151198</c:v>
                </c:pt>
                <c:pt idx="4477">
                  <c:v>61.327675478454204</c:v>
                </c:pt>
                <c:pt idx="4478">
                  <c:v>61.341373864757202</c:v>
                </c:pt>
                <c:pt idx="4479">
                  <c:v>61.3550722510602</c:v>
                </c:pt>
                <c:pt idx="4480">
                  <c:v>61.368770637363099</c:v>
                </c:pt>
                <c:pt idx="4481">
                  <c:v>61.382469023666097</c:v>
                </c:pt>
                <c:pt idx="4482">
                  <c:v>61.396167409969102</c:v>
                </c:pt>
                <c:pt idx="4483">
                  <c:v>61.409865796272101</c:v>
                </c:pt>
                <c:pt idx="4484">
                  <c:v>61.423564182575099</c:v>
                </c:pt>
                <c:pt idx="4485">
                  <c:v>61.437262568878097</c:v>
                </c:pt>
                <c:pt idx="4486">
                  <c:v>61.450960955181003</c:v>
                </c:pt>
                <c:pt idx="4487">
                  <c:v>61.464659341484001</c:v>
                </c:pt>
                <c:pt idx="4488">
                  <c:v>61.478357727786999</c:v>
                </c:pt>
                <c:pt idx="4489">
                  <c:v>61.492056114089998</c:v>
                </c:pt>
                <c:pt idx="4490">
                  <c:v>61.505754500393003</c:v>
                </c:pt>
                <c:pt idx="4491">
                  <c:v>61.519452886696001</c:v>
                </c:pt>
                <c:pt idx="4492">
                  <c:v>61.5331512729989</c:v>
                </c:pt>
                <c:pt idx="4493">
                  <c:v>61.546849659301898</c:v>
                </c:pt>
                <c:pt idx="4494">
                  <c:v>61.560548045604897</c:v>
                </c:pt>
                <c:pt idx="4495">
                  <c:v>61.574246431907902</c:v>
                </c:pt>
                <c:pt idx="4496">
                  <c:v>61.5879448182109</c:v>
                </c:pt>
                <c:pt idx="4497">
                  <c:v>61.601643204513898</c:v>
                </c:pt>
                <c:pt idx="4498">
                  <c:v>61.615341590816797</c:v>
                </c:pt>
                <c:pt idx="4499">
                  <c:v>61.629039977119803</c:v>
                </c:pt>
                <c:pt idx="4500">
                  <c:v>61.642738363422801</c:v>
                </c:pt>
                <c:pt idx="4501">
                  <c:v>61.656436749725799</c:v>
                </c:pt>
                <c:pt idx="4502">
                  <c:v>61.670135136028797</c:v>
                </c:pt>
                <c:pt idx="4503">
                  <c:v>61.683833522331803</c:v>
                </c:pt>
                <c:pt idx="4504">
                  <c:v>61.697531908634701</c:v>
                </c:pt>
                <c:pt idx="4505">
                  <c:v>61.7112302949377</c:v>
                </c:pt>
                <c:pt idx="4506">
                  <c:v>61.724928681240698</c:v>
                </c:pt>
                <c:pt idx="4507">
                  <c:v>61.738627067543703</c:v>
                </c:pt>
                <c:pt idx="4508">
                  <c:v>61.752325453846701</c:v>
                </c:pt>
                <c:pt idx="4509">
                  <c:v>61.7660238401497</c:v>
                </c:pt>
                <c:pt idx="4510">
                  <c:v>61.779722226452598</c:v>
                </c:pt>
                <c:pt idx="4511">
                  <c:v>61.793420612755597</c:v>
                </c:pt>
                <c:pt idx="4512">
                  <c:v>61.807118999058602</c:v>
                </c:pt>
                <c:pt idx="4513">
                  <c:v>61.8208173853616</c:v>
                </c:pt>
                <c:pt idx="4514">
                  <c:v>61.834515771664599</c:v>
                </c:pt>
                <c:pt idx="4515">
                  <c:v>61.848214157967497</c:v>
                </c:pt>
                <c:pt idx="4516">
                  <c:v>61.861912544270503</c:v>
                </c:pt>
                <c:pt idx="4517">
                  <c:v>61.875610930573501</c:v>
                </c:pt>
                <c:pt idx="4518">
                  <c:v>61.889309316876499</c:v>
                </c:pt>
                <c:pt idx="4519">
                  <c:v>61.903007703179497</c:v>
                </c:pt>
                <c:pt idx="4520">
                  <c:v>61.916706089482503</c:v>
                </c:pt>
                <c:pt idx="4521">
                  <c:v>61.930404475785402</c:v>
                </c:pt>
                <c:pt idx="4522">
                  <c:v>61.9441028620884</c:v>
                </c:pt>
                <c:pt idx="4523">
                  <c:v>61.957801248391398</c:v>
                </c:pt>
                <c:pt idx="4524">
                  <c:v>61.971499634694403</c:v>
                </c:pt>
                <c:pt idx="4525">
                  <c:v>61.985198020997402</c:v>
                </c:pt>
                <c:pt idx="4526">
                  <c:v>61.9988964073004</c:v>
                </c:pt>
                <c:pt idx="4527">
                  <c:v>62.012594793603299</c:v>
                </c:pt>
                <c:pt idx="4528">
                  <c:v>62.026293179906297</c:v>
                </c:pt>
                <c:pt idx="4529">
                  <c:v>62.039991566209302</c:v>
                </c:pt>
                <c:pt idx="4530">
                  <c:v>62.0536899525123</c:v>
                </c:pt>
                <c:pt idx="4531">
                  <c:v>62.067388338815299</c:v>
                </c:pt>
                <c:pt idx="4532">
                  <c:v>62.081086725118297</c:v>
                </c:pt>
                <c:pt idx="4533">
                  <c:v>62.094785111421203</c:v>
                </c:pt>
                <c:pt idx="4534">
                  <c:v>62.108483497724201</c:v>
                </c:pt>
                <c:pt idx="4535">
                  <c:v>62.122181884027199</c:v>
                </c:pt>
                <c:pt idx="4536">
                  <c:v>62.135880270330198</c:v>
                </c:pt>
                <c:pt idx="4537">
                  <c:v>62.149578656633203</c:v>
                </c:pt>
                <c:pt idx="4538">
                  <c:v>62.163277042936201</c:v>
                </c:pt>
                <c:pt idx="4539">
                  <c:v>62.1769754292391</c:v>
                </c:pt>
                <c:pt idx="4540">
                  <c:v>62.190673815542098</c:v>
                </c:pt>
                <c:pt idx="4541">
                  <c:v>62.204372201845104</c:v>
                </c:pt>
                <c:pt idx="4542">
                  <c:v>62.218070588148102</c:v>
                </c:pt>
                <c:pt idx="4543">
                  <c:v>62.2317689744511</c:v>
                </c:pt>
                <c:pt idx="4544">
                  <c:v>62.245467360753999</c:v>
                </c:pt>
                <c:pt idx="4545">
                  <c:v>62.259165747056997</c:v>
                </c:pt>
                <c:pt idx="4546">
                  <c:v>62.272864133360002</c:v>
                </c:pt>
                <c:pt idx="4547">
                  <c:v>62.286562519663001</c:v>
                </c:pt>
                <c:pt idx="4548">
                  <c:v>62.300260905965999</c:v>
                </c:pt>
                <c:pt idx="4549">
                  <c:v>62.313959292268997</c:v>
                </c:pt>
                <c:pt idx="4550">
                  <c:v>62.327657678571903</c:v>
                </c:pt>
                <c:pt idx="4551">
                  <c:v>62.341356064874901</c:v>
                </c:pt>
                <c:pt idx="4552">
                  <c:v>62.355054451177899</c:v>
                </c:pt>
                <c:pt idx="4553">
                  <c:v>62.368752837480898</c:v>
                </c:pt>
                <c:pt idx="4554">
                  <c:v>62.382451223783903</c:v>
                </c:pt>
                <c:pt idx="4555">
                  <c:v>62.396149610086901</c:v>
                </c:pt>
                <c:pt idx="4556">
                  <c:v>62.4098479963898</c:v>
                </c:pt>
                <c:pt idx="4557">
                  <c:v>62.423546382692798</c:v>
                </c:pt>
                <c:pt idx="4558">
                  <c:v>62.437244768995797</c:v>
                </c:pt>
                <c:pt idx="4559">
                  <c:v>62.450943155298802</c:v>
                </c:pt>
                <c:pt idx="4560">
                  <c:v>62.4646415416018</c:v>
                </c:pt>
                <c:pt idx="4561">
                  <c:v>62.478339927904798</c:v>
                </c:pt>
                <c:pt idx="4562">
                  <c:v>62.492038314207697</c:v>
                </c:pt>
                <c:pt idx="4563">
                  <c:v>62.505736700510703</c:v>
                </c:pt>
                <c:pt idx="4564">
                  <c:v>62.519435086813701</c:v>
                </c:pt>
                <c:pt idx="4565">
                  <c:v>62.533133473116699</c:v>
                </c:pt>
                <c:pt idx="4566">
                  <c:v>62.546831859419697</c:v>
                </c:pt>
                <c:pt idx="4567">
                  <c:v>62.560530245722703</c:v>
                </c:pt>
                <c:pt idx="4568">
                  <c:v>62.574228632025601</c:v>
                </c:pt>
                <c:pt idx="4569">
                  <c:v>62.5879270183286</c:v>
                </c:pt>
                <c:pt idx="4570">
                  <c:v>62.601625404631598</c:v>
                </c:pt>
                <c:pt idx="4571">
                  <c:v>62.615323790934603</c:v>
                </c:pt>
                <c:pt idx="4572">
                  <c:v>62.629022177237601</c:v>
                </c:pt>
                <c:pt idx="4573">
                  <c:v>62.6427205635406</c:v>
                </c:pt>
                <c:pt idx="4574">
                  <c:v>62.656418949843498</c:v>
                </c:pt>
                <c:pt idx="4575">
                  <c:v>62.670117336146497</c:v>
                </c:pt>
                <c:pt idx="4576">
                  <c:v>62.683815722449502</c:v>
                </c:pt>
                <c:pt idx="4577">
                  <c:v>62.6975141087525</c:v>
                </c:pt>
                <c:pt idx="4578">
                  <c:v>62.711212495055499</c:v>
                </c:pt>
                <c:pt idx="4579">
                  <c:v>62.724910881358497</c:v>
                </c:pt>
                <c:pt idx="4580">
                  <c:v>62.738609267661403</c:v>
                </c:pt>
                <c:pt idx="4581">
                  <c:v>62.752307653964401</c:v>
                </c:pt>
                <c:pt idx="4582">
                  <c:v>62.766006040267399</c:v>
                </c:pt>
                <c:pt idx="4583">
                  <c:v>62.779704426570397</c:v>
                </c:pt>
                <c:pt idx="4584">
                  <c:v>62.793402812873403</c:v>
                </c:pt>
                <c:pt idx="4585">
                  <c:v>62.807101199176302</c:v>
                </c:pt>
                <c:pt idx="4586">
                  <c:v>62.8207995854793</c:v>
                </c:pt>
                <c:pt idx="4587">
                  <c:v>62.834497971782298</c:v>
                </c:pt>
                <c:pt idx="4588">
                  <c:v>62.848196358085303</c:v>
                </c:pt>
                <c:pt idx="4589">
                  <c:v>62.861894744388302</c:v>
                </c:pt>
                <c:pt idx="4590">
                  <c:v>62.8755931306913</c:v>
                </c:pt>
                <c:pt idx="4591">
                  <c:v>62.889291516994199</c:v>
                </c:pt>
                <c:pt idx="4592">
                  <c:v>62.902989903297197</c:v>
                </c:pt>
                <c:pt idx="4593">
                  <c:v>62.916688289600202</c:v>
                </c:pt>
                <c:pt idx="4594">
                  <c:v>62.9303866759032</c:v>
                </c:pt>
                <c:pt idx="4595">
                  <c:v>62.944085062206199</c:v>
                </c:pt>
                <c:pt idx="4596">
                  <c:v>62.957783448509197</c:v>
                </c:pt>
                <c:pt idx="4597">
                  <c:v>62.971481834812103</c:v>
                </c:pt>
                <c:pt idx="4598">
                  <c:v>62.985180221115101</c:v>
                </c:pt>
                <c:pt idx="4599">
                  <c:v>62.998878607418099</c:v>
                </c:pt>
                <c:pt idx="4600">
                  <c:v>63.012576993721098</c:v>
                </c:pt>
                <c:pt idx="4601">
                  <c:v>63.026275380024103</c:v>
                </c:pt>
                <c:pt idx="4602">
                  <c:v>63.039973766327101</c:v>
                </c:pt>
                <c:pt idx="4603">
                  <c:v>63.05367215263</c:v>
                </c:pt>
                <c:pt idx="4604">
                  <c:v>63.067370538932998</c:v>
                </c:pt>
                <c:pt idx="4605">
                  <c:v>63.081068925236004</c:v>
                </c:pt>
                <c:pt idx="4606">
                  <c:v>63.094767311539002</c:v>
                </c:pt>
                <c:pt idx="4607">
                  <c:v>63.108465697842</c:v>
                </c:pt>
                <c:pt idx="4608">
                  <c:v>63.122164084144899</c:v>
                </c:pt>
                <c:pt idx="4609">
                  <c:v>63.135862470447897</c:v>
                </c:pt>
                <c:pt idx="4610">
                  <c:v>63.149560856750902</c:v>
                </c:pt>
                <c:pt idx="4611">
                  <c:v>63.163259243053901</c:v>
                </c:pt>
                <c:pt idx="4612">
                  <c:v>63.176957629356899</c:v>
                </c:pt>
                <c:pt idx="4613">
                  <c:v>63.190656015659897</c:v>
                </c:pt>
                <c:pt idx="4614">
                  <c:v>63.204354401962803</c:v>
                </c:pt>
                <c:pt idx="4615">
                  <c:v>63.218052788265801</c:v>
                </c:pt>
                <c:pt idx="4616">
                  <c:v>63.231751174568799</c:v>
                </c:pt>
                <c:pt idx="4617">
                  <c:v>63.245449560871798</c:v>
                </c:pt>
                <c:pt idx="4618">
                  <c:v>63.259147947174803</c:v>
                </c:pt>
                <c:pt idx="4619">
                  <c:v>63.272846333477801</c:v>
                </c:pt>
                <c:pt idx="4620">
                  <c:v>63.2865447197808</c:v>
                </c:pt>
                <c:pt idx="4621">
                  <c:v>63.300243106083698</c:v>
                </c:pt>
                <c:pt idx="4622">
                  <c:v>63.313941492386697</c:v>
                </c:pt>
                <c:pt idx="4623">
                  <c:v>63.327639878689702</c:v>
                </c:pt>
                <c:pt idx="4624">
                  <c:v>63.3413382649927</c:v>
                </c:pt>
                <c:pt idx="4625">
                  <c:v>63.355036651295698</c:v>
                </c:pt>
                <c:pt idx="4626">
                  <c:v>63.368735037598597</c:v>
                </c:pt>
                <c:pt idx="4627">
                  <c:v>63.382433423901603</c:v>
                </c:pt>
                <c:pt idx="4628">
                  <c:v>63.396131810204601</c:v>
                </c:pt>
                <c:pt idx="4629">
                  <c:v>63.409830196507599</c:v>
                </c:pt>
                <c:pt idx="4630">
                  <c:v>63.423528582810597</c:v>
                </c:pt>
                <c:pt idx="4631">
                  <c:v>63.437226969113603</c:v>
                </c:pt>
                <c:pt idx="4632">
                  <c:v>63.450925355416501</c:v>
                </c:pt>
                <c:pt idx="4633">
                  <c:v>63.4646237417195</c:v>
                </c:pt>
                <c:pt idx="4634">
                  <c:v>63.478322128022498</c:v>
                </c:pt>
                <c:pt idx="4635">
                  <c:v>63.492020514325503</c:v>
                </c:pt>
                <c:pt idx="4636">
                  <c:v>63.505718900628501</c:v>
                </c:pt>
                <c:pt idx="4637">
                  <c:v>63.5194172869315</c:v>
                </c:pt>
                <c:pt idx="4638">
                  <c:v>63.533115673234398</c:v>
                </c:pt>
                <c:pt idx="4639">
                  <c:v>63.546814059537397</c:v>
                </c:pt>
                <c:pt idx="4640">
                  <c:v>63.560512445840402</c:v>
                </c:pt>
                <c:pt idx="4641">
                  <c:v>63.5742108321434</c:v>
                </c:pt>
                <c:pt idx="4642">
                  <c:v>63.587909218446399</c:v>
                </c:pt>
                <c:pt idx="4643">
                  <c:v>63.601607604749397</c:v>
                </c:pt>
                <c:pt idx="4644">
                  <c:v>63.615305991052303</c:v>
                </c:pt>
                <c:pt idx="4645">
                  <c:v>63.629004377355301</c:v>
                </c:pt>
                <c:pt idx="4646">
                  <c:v>63.642702763658299</c:v>
                </c:pt>
                <c:pt idx="4647">
                  <c:v>63.656401149961297</c:v>
                </c:pt>
                <c:pt idx="4648">
                  <c:v>63.670099536264303</c:v>
                </c:pt>
                <c:pt idx="4649">
                  <c:v>63.683797922567202</c:v>
                </c:pt>
                <c:pt idx="4650">
                  <c:v>63.6974963088702</c:v>
                </c:pt>
                <c:pt idx="4651">
                  <c:v>63.711194695173198</c:v>
                </c:pt>
                <c:pt idx="4652">
                  <c:v>63.724893081476203</c:v>
                </c:pt>
                <c:pt idx="4653">
                  <c:v>63.738591467779202</c:v>
                </c:pt>
                <c:pt idx="4654">
                  <c:v>63.7522898540822</c:v>
                </c:pt>
                <c:pt idx="4655">
                  <c:v>63.765988240385099</c:v>
                </c:pt>
                <c:pt idx="4656">
                  <c:v>63.779686626688097</c:v>
                </c:pt>
                <c:pt idx="4657">
                  <c:v>63.793385012991102</c:v>
                </c:pt>
                <c:pt idx="4658">
                  <c:v>63.8070833992941</c:v>
                </c:pt>
                <c:pt idx="4659">
                  <c:v>63.820781785597099</c:v>
                </c:pt>
                <c:pt idx="4660">
                  <c:v>63.834480171900097</c:v>
                </c:pt>
                <c:pt idx="4661">
                  <c:v>63.848178558203003</c:v>
                </c:pt>
                <c:pt idx="4662">
                  <c:v>63.861876944506001</c:v>
                </c:pt>
                <c:pt idx="4663">
                  <c:v>63.875575330808999</c:v>
                </c:pt>
                <c:pt idx="4664">
                  <c:v>63.889273717111998</c:v>
                </c:pt>
                <c:pt idx="4665">
                  <c:v>63.902972103415003</c:v>
                </c:pt>
                <c:pt idx="4666">
                  <c:v>63.916670489718001</c:v>
                </c:pt>
                <c:pt idx="4667">
                  <c:v>63.9303688760209</c:v>
                </c:pt>
                <c:pt idx="4668">
                  <c:v>63.944067262323898</c:v>
                </c:pt>
                <c:pt idx="4669">
                  <c:v>63.957765648626903</c:v>
                </c:pt>
                <c:pt idx="4670">
                  <c:v>63.971464034929902</c:v>
                </c:pt>
                <c:pt idx="4671">
                  <c:v>63.9851624212329</c:v>
                </c:pt>
                <c:pt idx="4672">
                  <c:v>63.998860807535799</c:v>
                </c:pt>
                <c:pt idx="4673">
                  <c:v>64.012559193838797</c:v>
                </c:pt>
                <c:pt idx="4674">
                  <c:v>64.026257580141802</c:v>
                </c:pt>
                <c:pt idx="4675">
                  <c:v>64.039955966444793</c:v>
                </c:pt>
                <c:pt idx="4676">
                  <c:v>64.053654352747799</c:v>
                </c:pt>
                <c:pt idx="4677">
                  <c:v>64.067352739050804</c:v>
                </c:pt>
                <c:pt idx="4678">
                  <c:v>64.081051125353795</c:v>
                </c:pt>
                <c:pt idx="4679">
                  <c:v>64.094749511656701</c:v>
                </c:pt>
                <c:pt idx="4680">
                  <c:v>64.108447897959707</c:v>
                </c:pt>
                <c:pt idx="4681">
                  <c:v>64.122146284262698</c:v>
                </c:pt>
                <c:pt idx="4682">
                  <c:v>64.135844670565703</c:v>
                </c:pt>
                <c:pt idx="4683">
                  <c:v>64.149543056868694</c:v>
                </c:pt>
                <c:pt idx="4684">
                  <c:v>64.1632414431716</c:v>
                </c:pt>
                <c:pt idx="4685">
                  <c:v>64.176939829474605</c:v>
                </c:pt>
                <c:pt idx="4686">
                  <c:v>64.190638215777597</c:v>
                </c:pt>
                <c:pt idx="4687">
                  <c:v>64.204336602080602</c:v>
                </c:pt>
                <c:pt idx="4688">
                  <c:v>64.218034988383593</c:v>
                </c:pt>
                <c:pt idx="4689">
                  <c:v>64.231733374686598</c:v>
                </c:pt>
                <c:pt idx="4690">
                  <c:v>64.245431760989504</c:v>
                </c:pt>
                <c:pt idx="4691">
                  <c:v>64.259130147292495</c:v>
                </c:pt>
                <c:pt idx="4692">
                  <c:v>64.272828533595501</c:v>
                </c:pt>
                <c:pt idx="4693">
                  <c:v>64.286526919898506</c:v>
                </c:pt>
                <c:pt idx="4694">
                  <c:v>64.300225306201497</c:v>
                </c:pt>
                <c:pt idx="4695">
                  <c:v>64.313923692504503</c:v>
                </c:pt>
                <c:pt idx="4696">
                  <c:v>64.327622078807494</c:v>
                </c:pt>
                <c:pt idx="4697">
                  <c:v>64.3413204651104</c:v>
                </c:pt>
                <c:pt idx="4698">
                  <c:v>64.355018851413405</c:v>
                </c:pt>
                <c:pt idx="4699">
                  <c:v>64.368717237716396</c:v>
                </c:pt>
                <c:pt idx="4700">
                  <c:v>64.382415624019401</c:v>
                </c:pt>
                <c:pt idx="4701">
                  <c:v>64.396114010322407</c:v>
                </c:pt>
                <c:pt idx="4702">
                  <c:v>64.409812396625298</c:v>
                </c:pt>
                <c:pt idx="4703">
                  <c:v>64.423510782928304</c:v>
                </c:pt>
                <c:pt idx="4704">
                  <c:v>64.437209169231295</c:v>
                </c:pt>
                <c:pt idx="4705">
                  <c:v>64.4509075555343</c:v>
                </c:pt>
                <c:pt idx="4706">
                  <c:v>64.464605941837306</c:v>
                </c:pt>
                <c:pt idx="4707">
                  <c:v>64.478304328140297</c:v>
                </c:pt>
                <c:pt idx="4708">
                  <c:v>64.492002714443203</c:v>
                </c:pt>
                <c:pt idx="4709">
                  <c:v>64.505701100746194</c:v>
                </c:pt>
                <c:pt idx="4710">
                  <c:v>64.519399487049199</c:v>
                </c:pt>
                <c:pt idx="4711">
                  <c:v>64.533097873352204</c:v>
                </c:pt>
                <c:pt idx="4712">
                  <c:v>64.546796259655196</c:v>
                </c:pt>
                <c:pt idx="4713">
                  <c:v>64.560494645958102</c:v>
                </c:pt>
                <c:pt idx="4714">
                  <c:v>64.574193032261107</c:v>
                </c:pt>
                <c:pt idx="4715">
                  <c:v>64.587891418564098</c:v>
                </c:pt>
                <c:pt idx="4716">
                  <c:v>64.601589804867103</c:v>
                </c:pt>
                <c:pt idx="4717">
                  <c:v>64.615288191170094</c:v>
                </c:pt>
                <c:pt idx="4718">
                  <c:v>64.6289865774731</c:v>
                </c:pt>
                <c:pt idx="4719">
                  <c:v>64.642684963776006</c:v>
                </c:pt>
                <c:pt idx="4720">
                  <c:v>64.656383350078997</c:v>
                </c:pt>
                <c:pt idx="4721">
                  <c:v>64.670081736382002</c:v>
                </c:pt>
                <c:pt idx="4722">
                  <c:v>64.683780122684993</c:v>
                </c:pt>
                <c:pt idx="4723">
                  <c:v>64.697478508987999</c:v>
                </c:pt>
                <c:pt idx="4724">
                  <c:v>64.711176895291004</c:v>
                </c:pt>
                <c:pt idx="4725">
                  <c:v>64.724875281593896</c:v>
                </c:pt>
                <c:pt idx="4726">
                  <c:v>64.738573667896901</c:v>
                </c:pt>
                <c:pt idx="4727">
                  <c:v>64.752272054199906</c:v>
                </c:pt>
                <c:pt idx="4728">
                  <c:v>64.765970440502898</c:v>
                </c:pt>
                <c:pt idx="4729">
                  <c:v>64.779668826805903</c:v>
                </c:pt>
                <c:pt idx="4730">
                  <c:v>64.793367213108894</c:v>
                </c:pt>
                <c:pt idx="4731">
                  <c:v>64.8070655994118</c:v>
                </c:pt>
                <c:pt idx="4732">
                  <c:v>64.820763985714805</c:v>
                </c:pt>
                <c:pt idx="4733">
                  <c:v>64.834462372017796</c:v>
                </c:pt>
                <c:pt idx="4734">
                  <c:v>64.848160758320802</c:v>
                </c:pt>
                <c:pt idx="4735">
                  <c:v>64.861859144623807</c:v>
                </c:pt>
                <c:pt idx="4736">
                  <c:v>64.875557530926798</c:v>
                </c:pt>
                <c:pt idx="4737">
                  <c:v>64.889255917229704</c:v>
                </c:pt>
                <c:pt idx="4738">
                  <c:v>64.902954303532695</c:v>
                </c:pt>
                <c:pt idx="4739">
                  <c:v>64.916652689835701</c:v>
                </c:pt>
                <c:pt idx="4740">
                  <c:v>64.930351076138706</c:v>
                </c:pt>
                <c:pt idx="4741">
                  <c:v>64.944049462441697</c:v>
                </c:pt>
                <c:pt idx="4742">
                  <c:v>64.957747848744702</c:v>
                </c:pt>
                <c:pt idx="4743">
                  <c:v>64.971446235047594</c:v>
                </c:pt>
                <c:pt idx="4744">
                  <c:v>64.985144621350599</c:v>
                </c:pt>
                <c:pt idx="4745">
                  <c:v>64.998843007653605</c:v>
                </c:pt>
                <c:pt idx="4746">
                  <c:v>65.012541393956596</c:v>
                </c:pt>
                <c:pt idx="4747">
                  <c:v>65.026239780259601</c:v>
                </c:pt>
                <c:pt idx="4748">
                  <c:v>65.039938166562607</c:v>
                </c:pt>
                <c:pt idx="4749">
                  <c:v>65.053636552865498</c:v>
                </c:pt>
                <c:pt idx="4750">
                  <c:v>65.067334939168504</c:v>
                </c:pt>
                <c:pt idx="4751">
                  <c:v>65.081033325471495</c:v>
                </c:pt>
                <c:pt idx="4752">
                  <c:v>65.0947317117745</c:v>
                </c:pt>
                <c:pt idx="4753">
                  <c:v>65.108430098077505</c:v>
                </c:pt>
                <c:pt idx="4754">
                  <c:v>65.122128484380397</c:v>
                </c:pt>
                <c:pt idx="4755">
                  <c:v>65.135826870683402</c:v>
                </c:pt>
                <c:pt idx="4756">
                  <c:v>65.149525256986394</c:v>
                </c:pt>
                <c:pt idx="4757">
                  <c:v>65.163223643289399</c:v>
                </c:pt>
                <c:pt idx="4758">
                  <c:v>65.176922029592404</c:v>
                </c:pt>
                <c:pt idx="4759">
                  <c:v>65.190620415895395</c:v>
                </c:pt>
                <c:pt idx="4760">
                  <c:v>65.204318802198301</c:v>
                </c:pt>
                <c:pt idx="4761">
                  <c:v>65.218017188501307</c:v>
                </c:pt>
                <c:pt idx="4762">
                  <c:v>65.231715574804298</c:v>
                </c:pt>
                <c:pt idx="4763">
                  <c:v>65.245413961107303</c:v>
                </c:pt>
                <c:pt idx="4764">
                  <c:v>65.259112347410294</c:v>
                </c:pt>
                <c:pt idx="4765">
                  <c:v>65.2728107337133</c:v>
                </c:pt>
                <c:pt idx="4766">
                  <c:v>65.286509120016206</c:v>
                </c:pt>
                <c:pt idx="4767">
                  <c:v>65.300207506319197</c:v>
                </c:pt>
                <c:pt idx="4768">
                  <c:v>65.313905892622202</c:v>
                </c:pt>
                <c:pt idx="4769">
                  <c:v>65.327604278925193</c:v>
                </c:pt>
                <c:pt idx="4770">
                  <c:v>65.341302665228199</c:v>
                </c:pt>
                <c:pt idx="4771">
                  <c:v>65.355001051531104</c:v>
                </c:pt>
                <c:pt idx="4772">
                  <c:v>65.368699437834096</c:v>
                </c:pt>
                <c:pt idx="4773">
                  <c:v>65.382397824137101</c:v>
                </c:pt>
                <c:pt idx="4774">
                  <c:v>65.396096210440106</c:v>
                </c:pt>
                <c:pt idx="4775">
                  <c:v>65.409794596743097</c:v>
                </c:pt>
                <c:pt idx="4776">
                  <c:v>65.423492983046103</c:v>
                </c:pt>
                <c:pt idx="4777">
                  <c:v>65.437191369349094</c:v>
                </c:pt>
                <c:pt idx="4778">
                  <c:v>65.450889755652</c:v>
                </c:pt>
                <c:pt idx="4779">
                  <c:v>65.464588141955005</c:v>
                </c:pt>
                <c:pt idx="4780">
                  <c:v>65.478286528257996</c:v>
                </c:pt>
                <c:pt idx="4781">
                  <c:v>65.491984914561002</c:v>
                </c:pt>
                <c:pt idx="4782">
                  <c:v>65.505683300864007</c:v>
                </c:pt>
                <c:pt idx="4783">
                  <c:v>65.519381687166998</c:v>
                </c:pt>
                <c:pt idx="4784">
                  <c:v>65.533080073469904</c:v>
                </c:pt>
                <c:pt idx="4785">
                  <c:v>65.546778459772895</c:v>
                </c:pt>
                <c:pt idx="4786">
                  <c:v>65.5604768460759</c:v>
                </c:pt>
                <c:pt idx="4787">
                  <c:v>65.574175232378906</c:v>
                </c:pt>
                <c:pt idx="4788">
                  <c:v>65.587873618681897</c:v>
                </c:pt>
                <c:pt idx="4789">
                  <c:v>65.601572004984803</c:v>
                </c:pt>
                <c:pt idx="4790">
                  <c:v>65.615270391287794</c:v>
                </c:pt>
                <c:pt idx="4791">
                  <c:v>65.628968777590799</c:v>
                </c:pt>
                <c:pt idx="4792">
                  <c:v>65.642667163893805</c:v>
                </c:pt>
                <c:pt idx="4793">
                  <c:v>65.656365550196796</c:v>
                </c:pt>
                <c:pt idx="4794">
                  <c:v>65.670063936499801</c:v>
                </c:pt>
                <c:pt idx="4795">
                  <c:v>65.683762322802707</c:v>
                </c:pt>
                <c:pt idx="4796">
                  <c:v>65.697460709105698</c:v>
                </c:pt>
                <c:pt idx="4797">
                  <c:v>65.711159095408703</c:v>
                </c:pt>
                <c:pt idx="4798">
                  <c:v>65.724857481711695</c:v>
                </c:pt>
                <c:pt idx="4799">
                  <c:v>65.7385558680147</c:v>
                </c:pt>
                <c:pt idx="4800">
                  <c:v>65.752254254317705</c:v>
                </c:pt>
                <c:pt idx="4801">
                  <c:v>65.765952640620597</c:v>
                </c:pt>
                <c:pt idx="4802">
                  <c:v>65.779651026923602</c:v>
                </c:pt>
                <c:pt idx="4803">
                  <c:v>65.793349413226593</c:v>
                </c:pt>
                <c:pt idx="4804">
                  <c:v>65.807047799529599</c:v>
                </c:pt>
                <c:pt idx="4805">
                  <c:v>65.820746185832604</c:v>
                </c:pt>
                <c:pt idx="4806">
                  <c:v>65.834444572135595</c:v>
                </c:pt>
                <c:pt idx="4807">
                  <c:v>65.848142958438501</c:v>
                </c:pt>
                <c:pt idx="4808">
                  <c:v>65.861841344741507</c:v>
                </c:pt>
                <c:pt idx="4809">
                  <c:v>65.875539731044498</c:v>
                </c:pt>
                <c:pt idx="4810">
                  <c:v>65.889238117347503</c:v>
                </c:pt>
                <c:pt idx="4811">
                  <c:v>65.902936503650494</c:v>
                </c:pt>
                <c:pt idx="4812">
                  <c:v>65.9166348899534</c:v>
                </c:pt>
                <c:pt idx="4813">
                  <c:v>65.930333276256405</c:v>
                </c:pt>
                <c:pt idx="4814">
                  <c:v>65.944031662559397</c:v>
                </c:pt>
                <c:pt idx="4815">
                  <c:v>65.957730048862402</c:v>
                </c:pt>
                <c:pt idx="4816">
                  <c:v>65.971428435165393</c:v>
                </c:pt>
                <c:pt idx="4817">
                  <c:v>65.985126821468398</c:v>
                </c:pt>
                <c:pt idx="4818">
                  <c:v>65.998825207771304</c:v>
                </c:pt>
                <c:pt idx="4819">
                  <c:v>66.012523594074295</c:v>
                </c:pt>
                <c:pt idx="4820">
                  <c:v>66.026221980377301</c:v>
                </c:pt>
                <c:pt idx="4821">
                  <c:v>66.039920366680306</c:v>
                </c:pt>
                <c:pt idx="4822">
                  <c:v>66.053618752983297</c:v>
                </c:pt>
                <c:pt idx="4823">
                  <c:v>66.067317139286303</c:v>
                </c:pt>
                <c:pt idx="4824">
                  <c:v>66.081015525589294</c:v>
                </c:pt>
                <c:pt idx="4825">
                  <c:v>66.0947139118922</c:v>
                </c:pt>
                <c:pt idx="4826">
                  <c:v>66.108412298195205</c:v>
                </c:pt>
                <c:pt idx="4827">
                  <c:v>66.122110684498196</c:v>
                </c:pt>
                <c:pt idx="4828">
                  <c:v>66.135809070801201</c:v>
                </c:pt>
                <c:pt idx="4829">
                  <c:v>66.149507457104207</c:v>
                </c:pt>
                <c:pt idx="4830">
                  <c:v>66.163205843407098</c:v>
                </c:pt>
                <c:pt idx="4831">
                  <c:v>66.176904229710104</c:v>
                </c:pt>
                <c:pt idx="4832">
                  <c:v>66.190602616013095</c:v>
                </c:pt>
                <c:pt idx="4833">
                  <c:v>66.2043010023161</c:v>
                </c:pt>
                <c:pt idx="4834">
                  <c:v>66.217999388619106</c:v>
                </c:pt>
                <c:pt idx="4835">
                  <c:v>66.231697774922097</c:v>
                </c:pt>
                <c:pt idx="4836">
                  <c:v>66.245396161225003</c:v>
                </c:pt>
                <c:pt idx="4837">
                  <c:v>66.259094547527994</c:v>
                </c:pt>
                <c:pt idx="4838">
                  <c:v>66.272792933830999</c:v>
                </c:pt>
                <c:pt idx="4839">
                  <c:v>66.286491320134004</c:v>
                </c:pt>
                <c:pt idx="4840">
                  <c:v>66.300189706436996</c:v>
                </c:pt>
                <c:pt idx="4841">
                  <c:v>66.313888092740001</c:v>
                </c:pt>
                <c:pt idx="4842">
                  <c:v>66.327586479042907</c:v>
                </c:pt>
                <c:pt idx="4843">
                  <c:v>66.341284865345898</c:v>
                </c:pt>
                <c:pt idx="4844">
                  <c:v>66.354983251648903</c:v>
                </c:pt>
                <c:pt idx="4845">
                  <c:v>66.368681637951894</c:v>
                </c:pt>
                <c:pt idx="4846">
                  <c:v>66.3823800242549</c:v>
                </c:pt>
                <c:pt idx="4847">
                  <c:v>66.396078410557806</c:v>
                </c:pt>
                <c:pt idx="4848">
                  <c:v>66.409776796860797</c:v>
                </c:pt>
                <c:pt idx="4849">
                  <c:v>66.423475183163802</c:v>
                </c:pt>
                <c:pt idx="4850">
                  <c:v>66.437173569466793</c:v>
                </c:pt>
                <c:pt idx="4851">
                  <c:v>66.450871955769799</c:v>
                </c:pt>
                <c:pt idx="4852">
                  <c:v>66.464570342072804</c:v>
                </c:pt>
                <c:pt idx="4853">
                  <c:v>66.478268728375696</c:v>
                </c:pt>
                <c:pt idx="4854">
                  <c:v>66.491967114678701</c:v>
                </c:pt>
                <c:pt idx="4855">
                  <c:v>66.505665500981706</c:v>
                </c:pt>
                <c:pt idx="4856">
                  <c:v>66.519363887284698</c:v>
                </c:pt>
                <c:pt idx="4857">
                  <c:v>66.533062273587703</c:v>
                </c:pt>
                <c:pt idx="4858">
                  <c:v>66.546760659890694</c:v>
                </c:pt>
                <c:pt idx="4859">
                  <c:v>66.5604590461936</c:v>
                </c:pt>
                <c:pt idx="4860">
                  <c:v>66.574157432496605</c:v>
                </c:pt>
                <c:pt idx="4861">
                  <c:v>66.587855818799596</c:v>
                </c:pt>
                <c:pt idx="4862">
                  <c:v>66.601554205102602</c:v>
                </c:pt>
                <c:pt idx="4863">
                  <c:v>66.615252591405607</c:v>
                </c:pt>
                <c:pt idx="4864">
                  <c:v>66.628950977708598</c:v>
                </c:pt>
                <c:pt idx="4865">
                  <c:v>66.642649364011504</c:v>
                </c:pt>
                <c:pt idx="4866">
                  <c:v>66.656347750314495</c:v>
                </c:pt>
                <c:pt idx="4867">
                  <c:v>66.670046136617501</c:v>
                </c:pt>
                <c:pt idx="4868">
                  <c:v>66.683744522920506</c:v>
                </c:pt>
                <c:pt idx="4869">
                  <c:v>66.697442909223497</c:v>
                </c:pt>
                <c:pt idx="4870">
                  <c:v>66.711141295526403</c:v>
                </c:pt>
                <c:pt idx="4871">
                  <c:v>66.724839681829394</c:v>
                </c:pt>
                <c:pt idx="4872">
                  <c:v>66.738538068132399</c:v>
                </c:pt>
                <c:pt idx="4873">
                  <c:v>66.752236454435405</c:v>
                </c:pt>
                <c:pt idx="4874">
                  <c:v>66.765934840738396</c:v>
                </c:pt>
                <c:pt idx="4875">
                  <c:v>66.779633227041401</c:v>
                </c:pt>
                <c:pt idx="4876">
                  <c:v>66.793331613344407</c:v>
                </c:pt>
                <c:pt idx="4877">
                  <c:v>66.807029999647298</c:v>
                </c:pt>
                <c:pt idx="4878">
                  <c:v>66.820728385950304</c:v>
                </c:pt>
                <c:pt idx="4879">
                  <c:v>66.834426772253295</c:v>
                </c:pt>
                <c:pt idx="4880">
                  <c:v>66.8481251585563</c:v>
                </c:pt>
                <c:pt idx="4881">
                  <c:v>66.861823544859305</c:v>
                </c:pt>
                <c:pt idx="4882">
                  <c:v>66.875521931162297</c:v>
                </c:pt>
                <c:pt idx="4883">
                  <c:v>66.889220317465202</c:v>
                </c:pt>
                <c:pt idx="4884">
                  <c:v>66.902918703768194</c:v>
                </c:pt>
                <c:pt idx="4885">
                  <c:v>66.916617090071199</c:v>
                </c:pt>
                <c:pt idx="4886">
                  <c:v>66.930315476374204</c:v>
                </c:pt>
                <c:pt idx="4887">
                  <c:v>66.944013862677195</c:v>
                </c:pt>
                <c:pt idx="4888">
                  <c:v>66.957712248980101</c:v>
                </c:pt>
                <c:pt idx="4889">
                  <c:v>66.971410635283107</c:v>
                </c:pt>
                <c:pt idx="4890">
                  <c:v>66.985109021586098</c:v>
                </c:pt>
                <c:pt idx="4891">
                  <c:v>66.998807407889103</c:v>
                </c:pt>
                <c:pt idx="4892">
                  <c:v>67.012505794192094</c:v>
                </c:pt>
                <c:pt idx="4893">
                  <c:v>67.0262041804951</c:v>
                </c:pt>
                <c:pt idx="4894">
                  <c:v>67.039902566798006</c:v>
                </c:pt>
                <c:pt idx="4895">
                  <c:v>67.053600953100997</c:v>
                </c:pt>
                <c:pt idx="4896">
                  <c:v>67.067299339404002</c:v>
                </c:pt>
                <c:pt idx="4897">
                  <c:v>67.080997725706993</c:v>
                </c:pt>
                <c:pt idx="4898">
                  <c:v>67.094696112009999</c:v>
                </c:pt>
                <c:pt idx="4899">
                  <c:v>67.108394498313004</c:v>
                </c:pt>
                <c:pt idx="4900">
                  <c:v>67.122092884615896</c:v>
                </c:pt>
                <c:pt idx="4901">
                  <c:v>67.135791270918901</c:v>
                </c:pt>
                <c:pt idx="4902">
                  <c:v>67.149489657221906</c:v>
                </c:pt>
                <c:pt idx="4903">
                  <c:v>67.163188043524897</c:v>
                </c:pt>
                <c:pt idx="4904">
                  <c:v>67.176886429827903</c:v>
                </c:pt>
                <c:pt idx="4905">
                  <c:v>67.190584816130894</c:v>
                </c:pt>
                <c:pt idx="4906">
                  <c:v>67.2042832024338</c:v>
                </c:pt>
                <c:pt idx="4907">
                  <c:v>67.217981588736805</c:v>
                </c:pt>
                <c:pt idx="4908">
                  <c:v>67.231679975039796</c:v>
                </c:pt>
                <c:pt idx="4909">
                  <c:v>67.245378361342802</c:v>
                </c:pt>
                <c:pt idx="4910">
                  <c:v>67.259076747645807</c:v>
                </c:pt>
                <c:pt idx="4911">
                  <c:v>67.272775133948699</c:v>
                </c:pt>
                <c:pt idx="4912">
                  <c:v>67.286473520251704</c:v>
                </c:pt>
                <c:pt idx="4913">
                  <c:v>67.300171906554695</c:v>
                </c:pt>
                <c:pt idx="4914">
                  <c:v>67.3138702928577</c:v>
                </c:pt>
                <c:pt idx="4915">
                  <c:v>67.327568679160706</c:v>
                </c:pt>
                <c:pt idx="4916">
                  <c:v>67.341267065463697</c:v>
                </c:pt>
                <c:pt idx="4917">
                  <c:v>67.354965451766702</c:v>
                </c:pt>
                <c:pt idx="4918">
                  <c:v>67.368663838069594</c:v>
                </c:pt>
                <c:pt idx="4919">
                  <c:v>67.382362224372599</c:v>
                </c:pt>
                <c:pt idx="4920">
                  <c:v>67.396060610675605</c:v>
                </c:pt>
                <c:pt idx="4921">
                  <c:v>67.409758996978596</c:v>
                </c:pt>
                <c:pt idx="4922">
                  <c:v>67.423457383281601</c:v>
                </c:pt>
                <c:pt idx="4923">
                  <c:v>67.437155769584606</c:v>
                </c:pt>
                <c:pt idx="4924">
                  <c:v>67.450854155887498</c:v>
                </c:pt>
                <c:pt idx="4925">
                  <c:v>67.464552542190503</c:v>
                </c:pt>
                <c:pt idx="4926">
                  <c:v>67.478250928493495</c:v>
                </c:pt>
                <c:pt idx="4927">
                  <c:v>67.4919493147965</c:v>
                </c:pt>
                <c:pt idx="4928">
                  <c:v>67.505647701099505</c:v>
                </c:pt>
                <c:pt idx="4929">
                  <c:v>67.519346087402397</c:v>
                </c:pt>
                <c:pt idx="4930">
                  <c:v>67.533044473705402</c:v>
                </c:pt>
                <c:pt idx="4931">
                  <c:v>67.546742860008393</c:v>
                </c:pt>
                <c:pt idx="4932">
                  <c:v>67.560441246311399</c:v>
                </c:pt>
                <c:pt idx="4933">
                  <c:v>67.574139632614404</c:v>
                </c:pt>
                <c:pt idx="4934">
                  <c:v>67.587838018917395</c:v>
                </c:pt>
                <c:pt idx="4935">
                  <c:v>67.601536405220301</c:v>
                </c:pt>
                <c:pt idx="4936">
                  <c:v>67.615234791523307</c:v>
                </c:pt>
                <c:pt idx="4937">
                  <c:v>67.628933177826298</c:v>
                </c:pt>
                <c:pt idx="4938">
                  <c:v>67.642631564129303</c:v>
                </c:pt>
                <c:pt idx="4939">
                  <c:v>67.656329950432294</c:v>
                </c:pt>
                <c:pt idx="4940">
                  <c:v>67.670028336735299</c:v>
                </c:pt>
                <c:pt idx="4941">
                  <c:v>67.683726723038205</c:v>
                </c:pt>
                <c:pt idx="4942">
                  <c:v>67.697425109341197</c:v>
                </c:pt>
                <c:pt idx="4943">
                  <c:v>67.711123495644202</c:v>
                </c:pt>
                <c:pt idx="4944">
                  <c:v>67.724821881947193</c:v>
                </c:pt>
                <c:pt idx="4945">
                  <c:v>67.738520268250198</c:v>
                </c:pt>
                <c:pt idx="4946">
                  <c:v>67.752218654553104</c:v>
                </c:pt>
                <c:pt idx="4947">
                  <c:v>67.765917040856095</c:v>
                </c:pt>
                <c:pt idx="4948">
                  <c:v>67.779615427159101</c:v>
                </c:pt>
                <c:pt idx="4949">
                  <c:v>67.793313813462106</c:v>
                </c:pt>
                <c:pt idx="4950">
                  <c:v>67.807012199765097</c:v>
                </c:pt>
                <c:pt idx="4951">
                  <c:v>67.820710586068103</c:v>
                </c:pt>
                <c:pt idx="4952">
                  <c:v>67.834408972370994</c:v>
                </c:pt>
                <c:pt idx="4953">
                  <c:v>67.848107358674</c:v>
                </c:pt>
                <c:pt idx="4954">
                  <c:v>67.861805744977005</c:v>
                </c:pt>
                <c:pt idx="4955">
                  <c:v>67.875504131279996</c:v>
                </c:pt>
                <c:pt idx="4956">
                  <c:v>67.889202517583001</c:v>
                </c:pt>
                <c:pt idx="4957">
                  <c:v>67.902900903886007</c:v>
                </c:pt>
                <c:pt idx="4958">
                  <c:v>67.916599290188998</c:v>
                </c:pt>
                <c:pt idx="4959">
                  <c:v>67.930297676491904</c:v>
                </c:pt>
                <c:pt idx="4960">
                  <c:v>67.943996062794895</c:v>
                </c:pt>
                <c:pt idx="4961">
                  <c:v>67.9576944490979</c:v>
                </c:pt>
                <c:pt idx="4962">
                  <c:v>67.971392835400906</c:v>
                </c:pt>
                <c:pt idx="4963">
                  <c:v>67.985091221703897</c:v>
                </c:pt>
                <c:pt idx="4964">
                  <c:v>67.998789608006803</c:v>
                </c:pt>
                <c:pt idx="4965">
                  <c:v>68.012487994309794</c:v>
                </c:pt>
                <c:pt idx="4966">
                  <c:v>68.026186380612799</c:v>
                </c:pt>
                <c:pt idx="4967">
                  <c:v>68.039884766915804</c:v>
                </c:pt>
                <c:pt idx="4968">
                  <c:v>68.053583153218796</c:v>
                </c:pt>
                <c:pt idx="4969">
                  <c:v>68.067281539521801</c:v>
                </c:pt>
                <c:pt idx="4970">
                  <c:v>68.080979925824707</c:v>
                </c:pt>
                <c:pt idx="4971">
                  <c:v>68.094678312127698</c:v>
                </c:pt>
                <c:pt idx="4972">
                  <c:v>68.108376698430703</c:v>
                </c:pt>
                <c:pt idx="4973">
                  <c:v>68.122075084733694</c:v>
                </c:pt>
                <c:pt idx="4974">
                  <c:v>68.1357734710367</c:v>
                </c:pt>
                <c:pt idx="4975">
                  <c:v>68.149471857339705</c:v>
                </c:pt>
                <c:pt idx="4976">
                  <c:v>68.163170243642597</c:v>
                </c:pt>
                <c:pt idx="4977">
                  <c:v>68.176868629945602</c:v>
                </c:pt>
                <c:pt idx="4978">
                  <c:v>68.190567016248593</c:v>
                </c:pt>
                <c:pt idx="4979">
                  <c:v>68.204265402551599</c:v>
                </c:pt>
                <c:pt idx="4980">
                  <c:v>68.217963788854604</c:v>
                </c:pt>
                <c:pt idx="4981">
                  <c:v>68.231662175157595</c:v>
                </c:pt>
                <c:pt idx="4982">
                  <c:v>68.245360561460501</c:v>
                </c:pt>
                <c:pt idx="4983">
                  <c:v>68.259058947763506</c:v>
                </c:pt>
                <c:pt idx="4984">
                  <c:v>68.272757334066497</c:v>
                </c:pt>
                <c:pt idx="4985">
                  <c:v>68.286455720369503</c:v>
                </c:pt>
                <c:pt idx="4986">
                  <c:v>68.300154106672494</c:v>
                </c:pt>
                <c:pt idx="4987">
                  <c:v>68.3138524929754</c:v>
                </c:pt>
                <c:pt idx="4988">
                  <c:v>68.327550879278405</c:v>
                </c:pt>
                <c:pt idx="4989">
                  <c:v>68.341249265581396</c:v>
                </c:pt>
                <c:pt idx="4990">
                  <c:v>68.354947651884402</c:v>
                </c:pt>
                <c:pt idx="4991">
                  <c:v>68.368646038187407</c:v>
                </c:pt>
                <c:pt idx="4992">
                  <c:v>68.382344424490398</c:v>
                </c:pt>
                <c:pt idx="4993">
                  <c:v>68.396042810793304</c:v>
                </c:pt>
                <c:pt idx="4994">
                  <c:v>68.409741197096295</c:v>
                </c:pt>
                <c:pt idx="4995">
                  <c:v>68.423439583399301</c:v>
                </c:pt>
                <c:pt idx="4996">
                  <c:v>68.437137969702306</c:v>
                </c:pt>
                <c:pt idx="4997">
                  <c:v>68.450836356005297</c:v>
                </c:pt>
                <c:pt idx="4998">
                  <c:v>68.464534742308302</c:v>
                </c:pt>
                <c:pt idx="4999">
                  <c:v>68.478233128611294</c:v>
                </c:pt>
                <c:pt idx="5000">
                  <c:v>68.491931514914199</c:v>
                </c:pt>
                <c:pt idx="5001">
                  <c:v>68.505629901217205</c:v>
                </c:pt>
                <c:pt idx="5002">
                  <c:v>68.519328287520196</c:v>
                </c:pt>
                <c:pt idx="5003">
                  <c:v>68.533026673823201</c:v>
                </c:pt>
                <c:pt idx="5004">
                  <c:v>68.546725060126207</c:v>
                </c:pt>
                <c:pt idx="5005">
                  <c:v>68.560423446429098</c:v>
                </c:pt>
                <c:pt idx="5006">
                  <c:v>68.574121832732104</c:v>
                </c:pt>
                <c:pt idx="5007">
                  <c:v>68.587820219035095</c:v>
                </c:pt>
                <c:pt idx="5008">
                  <c:v>68.6015186053381</c:v>
                </c:pt>
                <c:pt idx="5009">
                  <c:v>68.615216991641105</c:v>
                </c:pt>
                <c:pt idx="5010">
                  <c:v>68.628915377944097</c:v>
                </c:pt>
                <c:pt idx="5011">
                  <c:v>68.642613764247002</c:v>
                </c:pt>
                <c:pt idx="5012">
                  <c:v>68.656312150549994</c:v>
                </c:pt>
                <c:pt idx="5013">
                  <c:v>68.670010536852999</c:v>
                </c:pt>
                <c:pt idx="5014">
                  <c:v>68.683708923156004</c:v>
                </c:pt>
                <c:pt idx="5015">
                  <c:v>68.697407309458995</c:v>
                </c:pt>
                <c:pt idx="5016">
                  <c:v>68.711105695762001</c:v>
                </c:pt>
                <c:pt idx="5017">
                  <c:v>68.724804082064907</c:v>
                </c:pt>
                <c:pt idx="5018">
                  <c:v>68.738502468367898</c:v>
                </c:pt>
                <c:pt idx="5019">
                  <c:v>68.752200854670903</c:v>
                </c:pt>
                <c:pt idx="5020">
                  <c:v>68.765899240973894</c:v>
                </c:pt>
                <c:pt idx="5021">
                  <c:v>68.7795976272769</c:v>
                </c:pt>
                <c:pt idx="5022">
                  <c:v>68.793296013579806</c:v>
                </c:pt>
                <c:pt idx="5023">
                  <c:v>68.806994399882797</c:v>
                </c:pt>
                <c:pt idx="5024">
                  <c:v>68.820692786185802</c:v>
                </c:pt>
                <c:pt idx="5025">
                  <c:v>68.834391172488793</c:v>
                </c:pt>
                <c:pt idx="5026">
                  <c:v>68.848089558791798</c:v>
                </c:pt>
                <c:pt idx="5027">
                  <c:v>68.861787945094804</c:v>
                </c:pt>
                <c:pt idx="5028">
                  <c:v>68.875486331397695</c:v>
                </c:pt>
                <c:pt idx="5029">
                  <c:v>68.889184717700701</c:v>
                </c:pt>
                <c:pt idx="5030">
                  <c:v>68.902883104003706</c:v>
                </c:pt>
                <c:pt idx="5031">
                  <c:v>68.916581490306697</c:v>
                </c:pt>
                <c:pt idx="5032">
                  <c:v>68.930279876609703</c:v>
                </c:pt>
                <c:pt idx="5033">
                  <c:v>68.943978262912694</c:v>
                </c:pt>
                <c:pt idx="5034">
                  <c:v>68.9576766492156</c:v>
                </c:pt>
                <c:pt idx="5035">
                  <c:v>68.971375035518605</c:v>
                </c:pt>
                <c:pt idx="5036">
                  <c:v>68.985073421821596</c:v>
                </c:pt>
                <c:pt idx="5037">
                  <c:v>68.998771808124602</c:v>
                </c:pt>
                <c:pt idx="5038">
                  <c:v>69.012470194427607</c:v>
                </c:pt>
                <c:pt idx="5039">
                  <c:v>69.026168580730598</c:v>
                </c:pt>
                <c:pt idx="5040">
                  <c:v>69.039866967033504</c:v>
                </c:pt>
                <c:pt idx="5041">
                  <c:v>69.053565353336495</c:v>
                </c:pt>
                <c:pt idx="5042">
                  <c:v>69.0672637396395</c:v>
                </c:pt>
                <c:pt idx="5043">
                  <c:v>69.080962125942506</c:v>
                </c:pt>
                <c:pt idx="5044">
                  <c:v>69.094660512245497</c:v>
                </c:pt>
                <c:pt idx="5045">
                  <c:v>69.108358898548502</c:v>
                </c:pt>
                <c:pt idx="5046">
                  <c:v>69.122057284851394</c:v>
                </c:pt>
                <c:pt idx="5047">
                  <c:v>69.135755671154399</c:v>
                </c:pt>
                <c:pt idx="5048">
                  <c:v>69.149454057457405</c:v>
                </c:pt>
                <c:pt idx="5049">
                  <c:v>69.163152443760396</c:v>
                </c:pt>
                <c:pt idx="5050">
                  <c:v>69.176850830063401</c:v>
                </c:pt>
                <c:pt idx="5051">
                  <c:v>69.190549216366406</c:v>
                </c:pt>
                <c:pt idx="5052">
                  <c:v>69.204247602669298</c:v>
                </c:pt>
                <c:pt idx="5053">
                  <c:v>69.217945988972303</c:v>
                </c:pt>
                <c:pt idx="5054">
                  <c:v>69.231644375275295</c:v>
                </c:pt>
                <c:pt idx="5055">
                  <c:v>69.2453427615783</c:v>
                </c:pt>
                <c:pt idx="5056">
                  <c:v>69.259041147881305</c:v>
                </c:pt>
                <c:pt idx="5057">
                  <c:v>69.272739534184296</c:v>
                </c:pt>
                <c:pt idx="5058">
                  <c:v>69.286437920487202</c:v>
                </c:pt>
                <c:pt idx="5059">
                  <c:v>69.300136306790193</c:v>
                </c:pt>
                <c:pt idx="5060">
                  <c:v>69.313834693093199</c:v>
                </c:pt>
                <c:pt idx="5061">
                  <c:v>69.327533079396204</c:v>
                </c:pt>
                <c:pt idx="5062">
                  <c:v>69.341231465699195</c:v>
                </c:pt>
                <c:pt idx="5063">
                  <c:v>69.354929852002101</c:v>
                </c:pt>
                <c:pt idx="5064">
                  <c:v>69.368628238305106</c:v>
                </c:pt>
                <c:pt idx="5065">
                  <c:v>69.382326624608098</c:v>
                </c:pt>
                <c:pt idx="5066">
                  <c:v>69.396025010911103</c:v>
                </c:pt>
                <c:pt idx="5067">
                  <c:v>69.409723397214094</c:v>
                </c:pt>
                <c:pt idx="5068">
                  <c:v>69.423421783517099</c:v>
                </c:pt>
                <c:pt idx="5069">
                  <c:v>69.437120169820005</c:v>
                </c:pt>
                <c:pt idx="5070">
                  <c:v>69.450818556122996</c:v>
                </c:pt>
                <c:pt idx="5071">
                  <c:v>69.464516942426002</c:v>
                </c:pt>
                <c:pt idx="5072">
                  <c:v>69.478215328728993</c:v>
                </c:pt>
                <c:pt idx="5073">
                  <c:v>69.491913715031998</c:v>
                </c:pt>
                <c:pt idx="5074">
                  <c:v>69.505612101335004</c:v>
                </c:pt>
                <c:pt idx="5075">
                  <c:v>69.519310487637895</c:v>
                </c:pt>
                <c:pt idx="5076">
                  <c:v>69.533008873940901</c:v>
                </c:pt>
                <c:pt idx="5077">
                  <c:v>69.546707260243906</c:v>
                </c:pt>
                <c:pt idx="5078">
                  <c:v>69.560405646546897</c:v>
                </c:pt>
                <c:pt idx="5079">
                  <c:v>69.574104032849903</c:v>
                </c:pt>
                <c:pt idx="5080">
                  <c:v>69.587802419152894</c:v>
                </c:pt>
                <c:pt idx="5081">
                  <c:v>69.6015008054558</c:v>
                </c:pt>
                <c:pt idx="5082">
                  <c:v>69.615199191758805</c:v>
                </c:pt>
                <c:pt idx="5083">
                  <c:v>69.628897578061796</c:v>
                </c:pt>
                <c:pt idx="5084">
                  <c:v>69.642595964364801</c:v>
                </c:pt>
                <c:pt idx="5085">
                  <c:v>69.656294350667807</c:v>
                </c:pt>
                <c:pt idx="5086">
                  <c:v>69.669992736970798</c:v>
                </c:pt>
                <c:pt idx="5087">
                  <c:v>69.683691123273704</c:v>
                </c:pt>
                <c:pt idx="5088">
                  <c:v>69.697389509576695</c:v>
                </c:pt>
                <c:pt idx="5089">
                  <c:v>69.7110878958797</c:v>
                </c:pt>
                <c:pt idx="5090">
                  <c:v>69.724786282182706</c:v>
                </c:pt>
                <c:pt idx="5091">
                  <c:v>69.738484668485697</c:v>
                </c:pt>
                <c:pt idx="5092">
                  <c:v>69.752183054788603</c:v>
                </c:pt>
                <c:pt idx="5093">
                  <c:v>69.765881441091594</c:v>
                </c:pt>
                <c:pt idx="5094">
                  <c:v>69.779579827394599</c:v>
                </c:pt>
                <c:pt idx="5095">
                  <c:v>69.793278213697604</c:v>
                </c:pt>
                <c:pt idx="5096">
                  <c:v>69.806976600000596</c:v>
                </c:pt>
                <c:pt idx="5097">
                  <c:v>69.820674986303601</c:v>
                </c:pt>
                <c:pt idx="5098">
                  <c:v>69.834373372606507</c:v>
                </c:pt>
                <c:pt idx="5099">
                  <c:v>69.848071758909498</c:v>
                </c:pt>
                <c:pt idx="5100">
                  <c:v>69.861770145212503</c:v>
                </c:pt>
                <c:pt idx="5101">
                  <c:v>69.875468531515494</c:v>
                </c:pt>
                <c:pt idx="5102">
                  <c:v>69.8891669178185</c:v>
                </c:pt>
                <c:pt idx="5103">
                  <c:v>69.902865304121505</c:v>
                </c:pt>
                <c:pt idx="5104">
                  <c:v>69.916563690424397</c:v>
                </c:pt>
                <c:pt idx="5105">
                  <c:v>69.930262076727402</c:v>
                </c:pt>
                <c:pt idx="5106">
                  <c:v>69.943960463030393</c:v>
                </c:pt>
                <c:pt idx="5107">
                  <c:v>69.957658849333399</c:v>
                </c:pt>
                <c:pt idx="5108">
                  <c:v>69.971357235636404</c:v>
                </c:pt>
                <c:pt idx="5109">
                  <c:v>69.985055621939395</c:v>
                </c:pt>
                <c:pt idx="5110">
                  <c:v>69.998754008242301</c:v>
                </c:pt>
                <c:pt idx="5111">
                  <c:v>70.012452394545306</c:v>
                </c:pt>
                <c:pt idx="5112">
                  <c:v>70.026150780848297</c:v>
                </c:pt>
                <c:pt idx="5113">
                  <c:v>70.039849167151303</c:v>
                </c:pt>
                <c:pt idx="5114">
                  <c:v>70.053547553454294</c:v>
                </c:pt>
                <c:pt idx="5115">
                  <c:v>70.067245939757299</c:v>
                </c:pt>
                <c:pt idx="5116">
                  <c:v>70.080944326060205</c:v>
                </c:pt>
                <c:pt idx="5117">
                  <c:v>70.094642712363196</c:v>
                </c:pt>
                <c:pt idx="5118">
                  <c:v>70.108341098666202</c:v>
                </c:pt>
                <c:pt idx="5119">
                  <c:v>70.122039484969207</c:v>
                </c:pt>
                <c:pt idx="5120">
                  <c:v>70.135737871272198</c:v>
                </c:pt>
                <c:pt idx="5121">
                  <c:v>70.149436257575104</c:v>
                </c:pt>
                <c:pt idx="5122">
                  <c:v>70.163134643878095</c:v>
                </c:pt>
                <c:pt idx="5123">
                  <c:v>70.176833030181101</c:v>
                </c:pt>
                <c:pt idx="5124">
                  <c:v>70.190531416484106</c:v>
                </c:pt>
                <c:pt idx="5125">
                  <c:v>70.204229802787097</c:v>
                </c:pt>
                <c:pt idx="5126">
                  <c:v>70.217928189090102</c:v>
                </c:pt>
                <c:pt idx="5127">
                  <c:v>70.231626575393094</c:v>
                </c:pt>
                <c:pt idx="5128">
                  <c:v>70.245324961695999</c:v>
                </c:pt>
                <c:pt idx="5129">
                  <c:v>70.259023347999005</c:v>
                </c:pt>
                <c:pt idx="5130">
                  <c:v>70.272721734301996</c:v>
                </c:pt>
                <c:pt idx="5131">
                  <c:v>70.286420120605001</c:v>
                </c:pt>
                <c:pt idx="5132">
                  <c:v>70.300118506908007</c:v>
                </c:pt>
                <c:pt idx="5133">
                  <c:v>70.313816893210998</c:v>
                </c:pt>
                <c:pt idx="5134">
                  <c:v>70.327515279513904</c:v>
                </c:pt>
                <c:pt idx="5135">
                  <c:v>70.341213665816895</c:v>
                </c:pt>
                <c:pt idx="5136">
                  <c:v>70.3549120521199</c:v>
                </c:pt>
                <c:pt idx="5137">
                  <c:v>70.368610438422905</c:v>
                </c:pt>
                <c:pt idx="5138">
                  <c:v>70.382308824725897</c:v>
                </c:pt>
                <c:pt idx="5139">
                  <c:v>70.396007211028802</c:v>
                </c:pt>
                <c:pt idx="5140">
                  <c:v>70.409705597331794</c:v>
                </c:pt>
                <c:pt idx="5141">
                  <c:v>70.423403983634799</c:v>
                </c:pt>
                <c:pt idx="5142">
                  <c:v>70.437102369937804</c:v>
                </c:pt>
                <c:pt idx="5143">
                  <c:v>70.450800756240795</c:v>
                </c:pt>
                <c:pt idx="5144">
                  <c:v>70.464499142543801</c:v>
                </c:pt>
                <c:pt idx="5145">
                  <c:v>70.478197528846707</c:v>
                </c:pt>
                <c:pt idx="5146">
                  <c:v>70.491895915149698</c:v>
                </c:pt>
                <c:pt idx="5147">
                  <c:v>70.505594301452703</c:v>
                </c:pt>
                <c:pt idx="5148">
                  <c:v>70.519292687755694</c:v>
                </c:pt>
                <c:pt idx="5149">
                  <c:v>70.5329910740587</c:v>
                </c:pt>
                <c:pt idx="5150">
                  <c:v>70.546689460361605</c:v>
                </c:pt>
                <c:pt idx="5151">
                  <c:v>70.560387846664597</c:v>
                </c:pt>
                <c:pt idx="5152">
                  <c:v>70.574086232967602</c:v>
                </c:pt>
                <c:pt idx="5153">
                  <c:v>70.587784619270593</c:v>
                </c:pt>
                <c:pt idx="5154">
                  <c:v>70.601483005573598</c:v>
                </c:pt>
                <c:pt idx="5155">
                  <c:v>70.615181391876604</c:v>
                </c:pt>
                <c:pt idx="5156">
                  <c:v>70.628879778179595</c:v>
                </c:pt>
                <c:pt idx="5157">
                  <c:v>70.642578164482501</c:v>
                </c:pt>
                <c:pt idx="5158">
                  <c:v>70.656276550785506</c:v>
                </c:pt>
                <c:pt idx="5159">
                  <c:v>70.669974937088497</c:v>
                </c:pt>
                <c:pt idx="5160">
                  <c:v>70.683673323391503</c:v>
                </c:pt>
                <c:pt idx="5161">
                  <c:v>70.697371709694494</c:v>
                </c:pt>
                <c:pt idx="5162">
                  <c:v>70.7110700959974</c:v>
                </c:pt>
                <c:pt idx="5163">
                  <c:v>70.724768482300405</c:v>
                </c:pt>
                <c:pt idx="5164">
                  <c:v>70.738466868603396</c:v>
                </c:pt>
                <c:pt idx="5165">
                  <c:v>70.752165254906402</c:v>
                </c:pt>
                <c:pt idx="5166">
                  <c:v>70.765863641209407</c:v>
                </c:pt>
                <c:pt idx="5167">
                  <c:v>70.779562027512398</c:v>
                </c:pt>
                <c:pt idx="5168">
                  <c:v>70.793260413815304</c:v>
                </c:pt>
                <c:pt idx="5169">
                  <c:v>70.806958800118295</c:v>
                </c:pt>
                <c:pt idx="5170">
                  <c:v>70.8206571864213</c:v>
                </c:pt>
                <c:pt idx="5171">
                  <c:v>70.834355572724306</c:v>
                </c:pt>
                <c:pt idx="5172">
                  <c:v>70.848053959027297</c:v>
                </c:pt>
                <c:pt idx="5173">
                  <c:v>70.861752345330302</c:v>
                </c:pt>
                <c:pt idx="5174">
                  <c:v>70.875450731633194</c:v>
                </c:pt>
                <c:pt idx="5175">
                  <c:v>70.889149117936199</c:v>
                </c:pt>
                <c:pt idx="5176">
                  <c:v>70.902847504239205</c:v>
                </c:pt>
                <c:pt idx="5177">
                  <c:v>70.916545890542196</c:v>
                </c:pt>
                <c:pt idx="5178">
                  <c:v>70.930244276845201</c:v>
                </c:pt>
                <c:pt idx="5179">
                  <c:v>70.943942663148206</c:v>
                </c:pt>
                <c:pt idx="5180">
                  <c:v>70.957641049451098</c:v>
                </c:pt>
                <c:pt idx="5181">
                  <c:v>70.971339435754103</c:v>
                </c:pt>
                <c:pt idx="5182">
                  <c:v>70.985037822057095</c:v>
                </c:pt>
                <c:pt idx="5183">
                  <c:v>70.9987362083601</c:v>
                </c:pt>
                <c:pt idx="5184">
                  <c:v>71.012434594663105</c:v>
                </c:pt>
                <c:pt idx="5185">
                  <c:v>71.026132980966096</c:v>
                </c:pt>
                <c:pt idx="5186">
                  <c:v>71.039831367269002</c:v>
                </c:pt>
                <c:pt idx="5187">
                  <c:v>71.053529753571993</c:v>
                </c:pt>
                <c:pt idx="5188">
                  <c:v>71.067228139874999</c:v>
                </c:pt>
                <c:pt idx="5189">
                  <c:v>71.080926526178004</c:v>
                </c:pt>
                <c:pt idx="5190">
                  <c:v>71.094624912480995</c:v>
                </c:pt>
                <c:pt idx="5191">
                  <c:v>71.108323298783901</c:v>
                </c:pt>
                <c:pt idx="5192">
                  <c:v>71.122021685086906</c:v>
                </c:pt>
                <c:pt idx="5193">
                  <c:v>71.135720071389898</c:v>
                </c:pt>
                <c:pt idx="5194">
                  <c:v>71.149418457692903</c:v>
                </c:pt>
                <c:pt idx="5195">
                  <c:v>71.163116843995894</c:v>
                </c:pt>
                <c:pt idx="5196">
                  <c:v>71.176815230298899</c:v>
                </c:pt>
                <c:pt idx="5197">
                  <c:v>71.190513616601805</c:v>
                </c:pt>
                <c:pt idx="5198">
                  <c:v>71.204212002904796</c:v>
                </c:pt>
                <c:pt idx="5199">
                  <c:v>71.217910389207802</c:v>
                </c:pt>
                <c:pt idx="5200">
                  <c:v>71.231608775510793</c:v>
                </c:pt>
                <c:pt idx="5201">
                  <c:v>71.245307161813798</c:v>
                </c:pt>
                <c:pt idx="5202">
                  <c:v>71.259005548116804</c:v>
                </c:pt>
                <c:pt idx="5203">
                  <c:v>71.272703934419695</c:v>
                </c:pt>
                <c:pt idx="5204">
                  <c:v>71.286402320722701</c:v>
                </c:pt>
                <c:pt idx="5205">
                  <c:v>71.300100707025706</c:v>
                </c:pt>
                <c:pt idx="5206">
                  <c:v>71.313799093328697</c:v>
                </c:pt>
                <c:pt idx="5207">
                  <c:v>71.327497479631703</c:v>
                </c:pt>
                <c:pt idx="5208">
                  <c:v>71.341195865934694</c:v>
                </c:pt>
                <c:pt idx="5209">
                  <c:v>71.3548942522376</c:v>
                </c:pt>
                <c:pt idx="5210">
                  <c:v>71.368592638540605</c:v>
                </c:pt>
                <c:pt idx="5211">
                  <c:v>71.382291024843596</c:v>
                </c:pt>
                <c:pt idx="5212">
                  <c:v>71.395989411146601</c:v>
                </c:pt>
                <c:pt idx="5213">
                  <c:v>71.409687797449607</c:v>
                </c:pt>
                <c:pt idx="5214">
                  <c:v>71.423386183752498</c:v>
                </c:pt>
                <c:pt idx="5215">
                  <c:v>71.437084570055504</c:v>
                </c:pt>
                <c:pt idx="5216">
                  <c:v>71.450782956358495</c:v>
                </c:pt>
                <c:pt idx="5217">
                  <c:v>71.4644813426615</c:v>
                </c:pt>
                <c:pt idx="5218">
                  <c:v>71.478179728964506</c:v>
                </c:pt>
                <c:pt idx="5219">
                  <c:v>71.491878115267497</c:v>
                </c:pt>
                <c:pt idx="5220">
                  <c:v>71.505576501570502</c:v>
                </c:pt>
                <c:pt idx="5221">
                  <c:v>71.519274887873394</c:v>
                </c:pt>
                <c:pt idx="5222">
                  <c:v>71.532973274176399</c:v>
                </c:pt>
                <c:pt idx="5223">
                  <c:v>71.546671660479404</c:v>
                </c:pt>
                <c:pt idx="5224">
                  <c:v>71.560370046782396</c:v>
                </c:pt>
                <c:pt idx="5225">
                  <c:v>71.574068433085401</c:v>
                </c:pt>
                <c:pt idx="5226">
                  <c:v>71.587766819388307</c:v>
                </c:pt>
                <c:pt idx="5227">
                  <c:v>71.601465205691298</c:v>
                </c:pt>
                <c:pt idx="5228">
                  <c:v>71.615163591994303</c:v>
                </c:pt>
                <c:pt idx="5229">
                  <c:v>71.628861978297294</c:v>
                </c:pt>
                <c:pt idx="5230">
                  <c:v>71.6425603646003</c:v>
                </c:pt>
                <c:pt idx="5231">
                  <c:v>71.656258750903305</c:v>
                </c:pt>
                <c:pt idx="5232">
                  <c:v>71.669957137206296</c:v>
                </c:pt>
                <c:pt idx="5233">
                  <c:v>71.683655523509202</c:v>
                </c:pt>
                <c:pt idx="5234">
                  <c:v>71.697353909812193</c:v>
                </c:pt>
                <c:pt idx="5235">
                  <c:v>71.711052296115199</c:v>
                </c:pt>
                <c:pt idx="5236">
                  <c:v>71.724750682418204</c:v>
                </c:pt>
                <c:pt idx="5237">
                  <c:v>71.738449068721195</c:v>
                </c:pt>
                <c:pt idx="5238">
                  <c:v>71.752147455024101</c:v>
                </c:pt>
                <c:pt idx="5239">
                  <c:v>71.765845841327106</c:v>
                </c:pt>
                <c:pt idx="5240">
                  <c:v>71.779544227630097</c:v>
                </c:pt>
                <c:pt idx="5241">
                  <c:v>71.793242613933103</c:v>
                </c:pt>
                <c:pt idx="5242">
                  <c:v>71.806941000236094</c:v>
                </c:pt>
                <c:pt idx="5243">
                  <c:v>71.820639386539099</c:v>
                </c:pt>
                <c:pt idx="5244">
                  <c:v>71.834337772842005</c:v>
                </c:pt>
                <c:pt idx="5245">
                  <c:v>71.848036159144996</c:v>
                </c:pt>
                <c:pt idx="5246">
                  <c:v>71.861734545448002</c:v>
                </c:pt>
                <c:pt idx="5247">
                  <c:v>71.875432931751007</c:v>
                </c:pt>
                <c:pt idx="5248">
                  <c:v>71.889131318053998</c:v>
                </c:pt>
                <c:pt idx="5249">
                  <c:v>71.902829704356904</c:v>
                </c:pt>
                <c:pt idx="5250">
                  <c:v>71.916528090659895</c:v>
                </c:pt>
                <c:pt idx="5251">
                  <c:v>71.930226476962901</c:v>
                </c:pt>
                <c:pt idx="5252">
                  <c:v>71.943924863265906</c:v>
                </c:pt>
                <c:pt idx="5253">
                  <c:v>71.957623249568897</c:v>
                </c:pt>
                <c:pt idx="5254">
                  <c:v>71.971321635871902</c:v>
                </c:pt>
                <c:pt idx="5255">
                  <c:v>71.985020022174893</c:v>
                </c:pt>
                <c:pt idx="5256">
                  <c:v>71.998718408477799</c:v>
                </c:pt>
                <c:pt idx="5257">
                  <c:v>72.012416794780805</c:v>
                </c:pt>
                <c:pt idx="5258">
                  <c:v>72.026115181083796</c:v>
                </c:pt>
                <c:pt idx="5259">
                  <c:v>72.039813567386801</c:v>
                </c:pt>
                <c:pt idx="5260">
                  <c:v>72.053511953689807</c:v>
                </c:pt>
                <c:pt idx="5261">
                  <c:v>72.067210339992798</c:v>
                </c:pt>
                <c:pt idx="5262">
                  <c:v>72.080908726295704</c:v>
                </c:pt>
                <c:pt idx="5263">
                  <c:v>72.094607112598695</c:v>
                </c:pt>
                <c:pt idx="5264">
                  <c:v>72.1083054989017</c:v>
                </c:pt>
                <c:pt idx="5265">
                  <c:v>72.122003885204705</c:v>
                </c:pt>
                <c:pt idx="5266">
                  <c:v>72.135702271507697</c:v>
                </c:pt>
                <c:pt idx="5267">
                  <c:v>72.149400657810602</c:v>
                </c:pt>
                <c:pt idx="5268">
                  <c:v>72.163099044113594</c:v>
                </c:pt>
                <c:pt idx="5269">
                  <c:v>72.176797430416599</c:v>
                </c:pt>
                <c:pt idx="5270">
                  <c:v>72.190495816719604</c:v>
                </c:pt>
                <c:pt idx="5271">
                  <c:v>72.204194203022595</c:v>
                </c:pt>
                <c:pt idx="5272">
                  <c:v>72.217892589325601</c:v>
                </c:pt>
                <c:pt idx="5273">
                  <c:v>72.231590975628507</c:v>
                </c:pt>
                <c:pt idx="5274">
                  <c:v>72.245289361931498</c:v>
                </c:pt>
                <c:pt idx="5275">
                  <c:v>72.258987748234503</c:v>
                </c:pt>
                <c:pt idx="5276">
                  <c:v>72.272686134537494</c:v>
                </c:pt>
                <c:pt idx="5277">
                  <c:v>72.2863845208405</c:v>
                </c:pt>
                <c:pt idx="5278">
                  <c:v>72.300082907143505</c:v>
                </c:pt>
                <c:pt idx="5279">
                  <c:v>72.313781293446397</c:v>
                </c:pt>
                <c:pt idx="5280">
                  <c:v>72.327479679749402</c:v>
                </c:pt>
                <c:pt idx="5281">
                  <c:v>72.341178066052393</c:v>
                </c:pt>
                <c:pt idx="5282">
                  <c:v>72.354876452355398</c:v>
                </c:pt>
                <c:pt idx="5283">
                  <c:v>72.368574838658404</c:v>
                </c:pt>
                <c:pt idx="5284">
                  <c:v>72.382273224961395</c:v>
                </c:pt>
                <c:pt idx="5285">
                  <c:v>72.395971611264301</c:v>
                </c:pt>
                <c:pt idx="5286">
                  <c:v>72.409669997567306</c:v>
                </c:pt>
                <c:pt idx="5287">
                  <c:v>72.423368383870297</c:v>
                </c:pt>
                <c:pt idx="5288">
                  <c:v>72.437066770173303</c:v>
                </c:pt>
                <c:pt idx="5289">
                  <c:v>72.450765156476294</c:v>
                </c:pt>
                <c:pt idx="5290">
                  <c:v>72.4644635427792</c:v>
                </c:pt>
                <c:pt idx="5291">
                  <c:v>72.478161929082205</c:v>
                </c:pt>
                <c:pt idx="5292">
                  <c:v>72.491860315385196</c:v>
                </c:pt>
                <c:pt idx="5293">
                  <c:v>72.505558701688201</c:v>
                </c:pt>
                <c:pt idx="5294">
                  <c:v>72.519257087991207</c:v>
                </c:pt>
                <c:pt idx="5295">
                  <c:v>72.532955474294198</c:v>
                </c:pt>
                <c:pt idx="5296">
                  <c:v>72.546653860597104</c:v>
                </c:pt>
                <c:pt idx="5297">
                  <c:v>72.560352246900095</c:v>
                </c:pt>
                <c:pt idx="5298">
                  <c:v>72.5740506332031</c:v>
                </c:pt>
                <c:pt idx="5299">
                  <c:v>72.587749019506106</c:v>
                </c:pt>
                <c:pt idx="5300">
                  <c:v>72.601447405809097</c:v>
                </c:pt>
                <c:pt idx="5301">
                  <c:v>72.615145792112102</c:v>
                </c:pt>
                <c:pt idx="5302">
                  <c:v>72.628844178415093</c:v>
                </c:pt>
                <c:pt idx="5303">
                  <c:v>72.642542564717999</c:v>
                </c:pt>
                <c:pt idx="5304">
                  <c:v>72.656240951021005</c:v>
                </c:pt>
                <c:pt idx="5305">
                  <c:v>72.669939337323996</c:v>
                </c:pt>
                <c:pt idx="5306">
                  <c:v>72.683637723627001</c:v>
                </c:pt>
                <c:pt idx="5307">
                  <c:v>72.697336109930006</c:v>
                </c:pt>
                <c:pt idx="5308">
                  <c:v>72.711034496232898</c:v>
                </c:pt>
                <c:pt idx="5309">
                  <c:v>72.724732882535903</c:v>
                </c:pt>
                <c:pt idx="5310">
                  <c:v>72.738431268838895</c:v>
                </c:pt>
                <c:pt idx="5311">
                  <c:v>72.7521296551419</c:v>
                </c:pt>
                <c:pt idx="5312">
                  <c:v>72.765828041444905</c:v>
                </c:pt>
                <c:pt idx="5313">
                  <c:v>72.779526427747896</c:v>
                </c:pt>
                <c:pt idx="5314">
                  <c:v>72.793224814050802</c:v>
                </c:pt>
                <c:pt idx="5315">
                  <c:v>72.806923200353793</c:v>
                </c:pt>
                <c:pt idx="5316">
                  <c:v>72.820621586656799</c:v>
                </c:pt>
                <c:pt idx="5317">
                  <c:v>72.834319972959804</c:v>
                </c:pt>
                <c:pt idx="5318">
                  <c:v>72.848018359262795</c:v>
                </c:pt>
                <c:pt idx="5319">
                  <c:v>72.861716745565801</c:v>
                </c:pt>
                <c:pt idx="5320">
                  <c:v>72.875415131868706</c:v>
                </c:pt>
                <c:pt idx="5321">
                  <c:v>72.889113518171698</c:v>
                </c:pt>
                <c:pt idx="5322">
                  <c:v>72.902811904474703</c:v>
                </c:pt>
                <c:pt idx="5323">
                  <c:v>72.916510290777694</c:v>
                </c:pt>
                <c:pt idx="5324">
                  <c:v>72.930208677080699</c:v>
                </c:pt>
                <c:pt idx="5325">
                  <c:v>72.943907063383605</c:v>
                </c:pt>
                <c:pt idx="5326">
                  <c:v>72.957605449686596</c:v>
                </c:pt>
                <c:pt idx="5327">
                  <c:v>72.971303835989602</c:v>
                </c:pt>
                <c:pt idx="5328">
                  <c:v>72.985002222292593</c:v>
                </c:pt>
                <c:pt idx="5329">
                  <c:v>72.998700608595598</c:v>
                </c:pt>
                <c:pt idx="5330">
                  <c:v>73.012398994898604</c:v>
                </c:pt>
                <c:pt idx="5331">
                  <c:v>73.026097381201595</c:v>
                </c:pt>
                <c:pt idx="5332">
                  <c:v>73.039795767504501</c:v>
                </c:pt>
                <c:pt idx="5333">
                  <c:v>73.053494153807506</c:v>
                </c:pt>
                <c:pt idx="5334">
                  <c:v>73.067192540110497</c:v>
                </c:pt>
                <c:pt idx="5335">
                  <c:v>73.080890926413502</c:v>
                </c:pt>
                <c:pt idx="5336">
                  <c:v>73.094589312716494</c:v>
                </c:pt>
                <c:pt idx="5337">
                  <c:v>73.108287699019399</c:v>
                </c:pt>
                <c:pt idx="5338">
                  <c:v>73.121986085322405</c:v>
                </c:pt>
                <c:pt idx="5339">
                  <c:v>73.135684471625396</c:v>
                </c:pt>
                <c:pt idx="5340">
                  <c:v>73.149382857928401</c:v>
                </c:pt>
                <c:pt idx="5341">
                  <c:v>73.163081244231407</c:v>
                </c:pt>
                <c:pt idx="5342">
                  <c:v>73.176779630534398</c:v>
                </c:pt>
                <c:pt idx="5343">
                  <c:v>73.190478016837304</c:v>
                </c:pt>
                <c:pt idx="5344">
                  <c:v>73.204176403140295</c:v>
                </c:pt>
                <c:pt idx="5345">
                  <c:v>73.2178747894433</c:v>
                </c:pt>
                <c:pt idx="5346">
                  <c:v>73.231573175746306</c:v>
                </c:pt>
                <c:pt idx="5347">
                  <c:v>73.245271562049297</c:v>
                </c:pt>
                <c:pt idx="5348">
                  <c:v>73.258969948352203</c:v>
                </c:pt>
                <c:pt idx="5349">
                  <c:v>73.272668334655194</c:v>
                </c:pt>
                <c:pt idx="5350">
                  <c:v>73.286366720958199</c:v>
                </c:pt>
                <c:pt idx="5351">
                  <c:v>73.300065107261204</c:v>
                </c:pt>
                <c:pt idx="5352">
                  <c:v>73.313763493564196</c:v>
                </c:pt>
                <c:pt idx="5353">
                  <c:v>73.327461879867201</c:v>
                </c:pt>
                <c:pt idx="5354">
                  <c:v>73.341160266170206</c:v>
                </c:pt>
                <c:pt idx="5355">
                  <c:v>73.354858652473098</c:v>
                </c:pt>
                <c:pt idx="5356">
                  <c:v>73.368557038776103</c:v>
                </c:pt>
                <c:pt idx="5357">
                  <c:v>73.382255425079094</c:v>
                </c:pt>
                <c:pt idx="5358">
                  <c:v>73.3959538113821</c:v>
                </c:pt>
                <c:pt idx="5359">
                  <c:v>73.409652197685105</c:v>
                </c:pt>
                <c:pt idx="5360">
                  <c:v>73.423350583988096</c:v>
                </c:pt>
                <c:pt idx="5361">
                  <c:v>73.437048970291002</c:v>
                </c:pt>
                <c:pt idx="5362">
                  <c:v>73.450747356593993</c:v>
                </c:pt>
                <c:pt idx="5363">
                  <c:v>73.464445742896999</c:v>
                </c:pt>
                <c:pt idx="5364">
                  <c:v>73.478144129200004</c:v>
                </c:pt>
                <c:pt idx="5365">
                  <c:v>73.491842515502995</c:v>
                </c:pt>
                <c:pt idx="5366">
                  <c:v>73.505540901805901</c:v>
                </c:pt>
                <c:pt idx="5367">
                  <c:v>73.519239288108906</c:v>
                </c:pt>
                <c:pt idx="5368">
                  <c:v>73.532937674411897</c:v>
                </c:pt>
                <c:pt idx="5369">
                  <c:v>73.546636060714903</c:v>
                </c:pt>
                <c:pt idx="5370">
                  <c:v>73.560334447017894</c:v>
                </c:pt>
                <c:pt idx="5371">
                  <c:v>73.574032833320899</c:v>
                </c:pt>
                <c:pt idx="5372">
                  <c:v>73.587731219623805</c:v>
                </c:pt>
                <c:pt idx="5373">
                  <c:v>73.601429605926796</c:v>
                </c:pt>
                <c:pt idx="5374">
                  <c:v>73.615127992229802</c:v>
                </c:pt>
                <c:pt idx="5375">
                  <c:v>73.628826378532807</c:v>
                </c:pt>
                <c:pt idx="5376">
                  <c:v>73.642524764835798</c:v>
                </c:pt>
                <c:pt idx="5377">
                  <c:v>73.656223151138803</c:v>
                </c:pt>
                <c:pt idx="5378">
                  <c:v>73.669921537441695</c:v>
                </c:pt>
                <c:pt idx="5379">
                  <c:v>73.6836199237447</c:v>
                </c:pt>
                <c:pt idx="5380">
                  <c:v>73.697318310047706</c:v>
                </c:pt>
                <c:pt idx="5381">
                  <c:v>73.711016696350697</c:v>
                </c:pt>
                <c:pt idx="5382">
                  <c:v>73.724715082653702</c:v>
                </c:pt>
                <c:pt idx="5383">
                  <c:v>73.738413468956693</c:v>
                </c:pt>
                <c:pt idx="5384">
                  <c:v>73.752111855259599</c:v>
                </c:pt>
                <c:pt idx="5385">
                  <c:v>73.765810241562605</c:v>
                </c:pt>
                <c:pt idx="5386">
                  <c:v>73.779508627865596</c:v>
                </c:pt>
                <c:pt idx="5387">
                  <c:v>73.793207014168601</c:v>
                </c:pt>
                <c:pt idx="5388">
                  <c:v>73.806905400471607</c:v>
                </c:pt>
                <c:pt idx="5389">
                  <c:v>73.820603786774498</c:v>
                </c:pt>
                <c:pt idx="5390">
                  <c:v>73.834302173077504</c:v>
                </c:pt>
                <c:pt idx="5391">
                  <c:v>73.848000559380495</c:v>
                </c:pt>
                <c:pt idx="5392">
                  <c:v>73.8616989456835</c:v>
                </c:pt>
                <c:pt idx="5393">
                  <c:v>73.875397331986505</c:v>
                </c:pt>
                <c:pt idx="5394">
                  <c:v>73.889095718289497</c:v>
                </c:pt>
                <c:pt idx="5395">
                  <c:v>73.902794104592502</c:v>
                </c:pt>
                <c:pt idx="5396">
                  <c:v>73.916492490895394</c:v>
                </c:pt>
                <c:pt idx="5397">
                  <c:v>73.930190877198399</c:v>
                </c:pt>
                <c:pt idx="5398">
                  <c:v>73.943889263501404</c:v>
                </c:pt>
                <c:pt idx="5399">
                  <c:v>73.957587649804395</c:v>
                </c:pt>
                <c:pt idx="5400">
                  <c:v>73.971286036107401</c:v>
                </c:pt>
                <c:pt idx="5401">
                  <c:v>73.984984422410307</c:v>
                </c:pt>
                <c:pt idx="5402">
                  <c:v>73.998682808713298</c:v>
                </c:pt>
                <c:pt idx="5403">
                  <c:v>74.012381195016303</c:v>
                </c:pt>
                <c:pt idx="5404">
                  <c:v>74.026079581319294</c:v>
                </c:pt>
                <c:pt idx="5405">
                  <c:v>74.0397779676223</c:v>
                </c:pt>
                <c:pt idx="5406">
                  <c:v>74.053476353925305</c:v>
                </c:pt>
                <c:pt idx="5407">
                  <c:v>74.067174740228197</c:v>
                </c:pt>
                <c:pt idx="5408">
                  <c:v>74.080873126531202</c:v>
                </c:pt>
                <c:pt idx="5409">
                  <c:v>74.094571512834193</c:v>
                </c:pt>
                <c:pt idx="5410">
                  <c:v>74.108269899137198</c:v>
                </c:pt>
                <c:pt idx="5411">
                  <c:v>74.121968285440204</c:v>
                </c:pt>
                <c:pt idx="5412">
                  <c:v>74.135666671743195</c:v>
                </c:pt>
                <c:pt idx="5413">
                  <c:v>74.149365058046101</c:v>
                </c:pt>
                <c:pt idx="5414">
                  <c:v>74.163063444349106</c:v>
                </c:pt>
                <c:pt idx="5415">
                  <c:v>74.176761830652097</c:v>
                </c:pt>
                <c:pt idx="5416">
                  <c:v>74.190460216955103</c:v>
                </c:pt>
                <c:pt idx="5417">
                  <c:v>74.204158603258094</c:v>
                </c:pt>
                <c:pt idx="5418">
                  <c:v>74.217856989561099</c:v>
                </c:pt>
                <c:pt idx="5419">
                  <c:v>74.231555375864005</c:v>
                </c:pt>
                <c:pt idx="5420">
                  <c:v>74.245253762166996</c:v>
                </c:pt>
                <c:pt idx="5421">
                  <c:v>74.258952148470001</c:v>
                </c:pt>
                <c:pt idx="5422">
                  <c:v>74.272650534773007</c:v>
                </c:pt>
                <c:pt idx="5423">
                  <c:v>74.286348921075998</c:v>
                </c:pt>
                <c:pt idx="5424">
                  <c:v>74.300047307378904</c:v>
                </c:pt>
                <c:pt idx="5425">
                  <c:v>74.313745693681895</c:v>
                </c:pt>
                <c:pt idx="5426">
                  <c:v>74.3274440799849</c:v>
                </c:pt>
                <c:pt idx="5427">
                  <c:v>74.341142466287906</c:v>
                </c:pt>
                <c:pt idx="5428">
                  <c:v>74.354840852590897</c:v>
                </c:pt>
                <c:pt idx="5429">
                  <c:v>74.368539238893902</c:v>
                </c:pt>
                <c:pt idx="5430">
                  <c:v>74.382237625196893</c:v>
                </c:pt>
                <c:pt idx="5431">
                  <c:v>74.395936011499799</c:v>
                </c:pt>
                <c:pt idx="5432">
                  <c:v>74.409634397802805</c:v>
                </c:pt>
                <c:pt idx="5433">
                  <c:v>74.423332784105796</c:v>
                </c:pt>
                <c:pt idx="5434">
                  <c:v>74.437031170408801</c:v>
                </c:pt>
                <c:pt idx="5435">
                  <c:v>74.450729556711806</c:v>
                </c:pt>
                <c:pt idx="5436">
                  <c:v>74.464427943014798</c:v>
                </c:pt>
                <c:pt idx="5437">
                  <c:v>74.478126329317703</c:v>
                </c:pt>
                <c:pt idx="5438">
                  <c:v>74.491824715620695</c:v>
                </c:pt>
                <c:pt idx="5439">
                  <c:v>74.5055231019237</c:v>
                </c:pt>
                <c:pt idx="5440">
                  <c:v>74.519221488226705</c:v>
                </c:pt>
                <c:pt idx="5441">
                  <c:v>74.532919874529696</c:v>
                </c:pt>
                <c:pt idx="5442">
                  <c:v>74.546618260832602</c:v>
                </c:pt>
                <c:pt idx="5443">
                  <c:v>74.560316647135593</c:v>
                </c:pt>
                <c:pt idx="5444">
                  <c:v>74.574015033438599</c:v>
                </c:pt>
                <c:pt idx="5445">
                  <c:v>74.587713419741604</c:v>
                </c:pt>
                <c:pt idx="5446">
                  <c:v>74.601411806044595</c:v>
                </c:pt>
                <c:pt idx="5447">
                  <c:v>74.615110192347601</c:v>
                </c:pt>
                <c:pt idx="5448">
                  <c:v>74.628808578650506</c:v>
                </c:pt>
                <c:pt idx="5449">
                  <c:v>74.642506964953498</c:v>
                </c:pt>
                <c:pt idx="5450">
                  <c:v>74.656205351256503</c:v>
                </c:pt>
                <c:pt idx="5451">
                  <c:v>74.669903737559494</c:v>
                </c:pt>
                <c:pt idx="5452">
                  <c:v>74.683602123862499</c:v>
                </c:pt>
                <c:pt idx="5453">
                  <c:v>74.697300510165505</c:v>
                </c:pt>
                <c:pt idx="5454">
                  <c:v>74.710998896468396</c:v>
                </c:pt>
                <c:pt idx="5455">
                  <c:v>74.724697282771402</c:v>
                </c:pt>
                <c:pt idx="5456">
                  <c:v>74.738395669074393</c:v>
                </c:pt>
                <c:pt idx="5457">
                  <c:v>74.752094055377398</c:v>
                </c:pt>
                <c:pt idx="5458">
                  <c:v>74.765792441680404</c:v>
                </c:pt>
                <c:pt idx="5459">
                  <c:v>74.779490827983395</c:v>
                </c:pt>
                <c:pt idx="5460">
                  <c:v>74.793189214286301</c:v>
                </c:pt>
                <c:pt idx="5461">
                  <c:v>74.806887600589306</c:v>
                </c:pt>
                <c:pt idx="5462">
                  <c:v>74.820585986892297</c:v>
                </c:pt>
                <c:pt idx="5463">
                  <c:v>74.834284373195302</c:v>
                </c:pt>
                <c:pt idx="5464">
                  <c:v>74.847982759498294</c:v>
                </c:pt>
                <c:pt idx="5465">
                  <c:v>74.861681145801199</c:v>
                </c:pt>
                <c:pt idx="5466">
                  <c:v>74.875379532104205</c:v>
                </c:pt>
                <c:pt idx="5467">
                  <c:v>74.889077918407196</c:v>
                </c:pt>
                <c:pt idx="5468">
                  <c:v>74.902776304710201</c:v>
                </c:pt>
                <c:pt idx="5469">
                  <c:v>74.916474691013207</c:v>
                </c:pt>
                <c:pt idx="5470">
                  <c:v>74.930173077316198</c:v>
                </c:pt>
                <c:pt idx="5471">
                  <c:v>74.943871463619104</c:v>
                </c:pt>
                <c:pt idx="5472">
                  <c:v>74.957569849922095</c:v>
                </c:pt>
                <c:pt idx="5473">
                  <c:v>74.9712682362251</c:v>
                </c:pt>
                <c:pt idx="5474">
                  <c:v>74.984966622528106</c:v>
                </c:pt>
                <c:pt idx="5475">
                  <c:v>74.998665008831097</c:v>
                </c:pt>
                <c:pt idx="5476">
                  <c:v>75.012363395134102</c:v>
                </c:pt>
                <c:pt idx="5477">
                  <c:v>75.026061781437093</c:v>
                </c:pt>
                <c:pt idx="5478">
                  <c:v>75.039760167739999</c:v>
                </c:pt>
                <c:pt idx="5479">
                  <c:v>75.053458554043004</c:v>
                </c:pt>
                <c:pt idx="5480">
                  <c:v>75.067156940345996</c:v>
                </c:pt>
                <c:pt idx="5481">
                  <c:v>75.080855326649001</c:v>
                </c:pt>
                <c:pt idx="5482">
                  <c:v>75.094553712951907</c:v>
                </c:pt>
                <c:pt idx="5483">
                  <c:v>75.108252099254898</c:v>
                </c:pt>
                <c:pt idx="5484">
                  <c:v>75.121950485557903</c:v>
                </c:pt>
              </c:numCache>
            </c:numRef>
          </c:xVal>
          <c:yVal>
            <c:numRef>
              <c:f>'последействие P'!$B$4:$HBZ$4</c:f>
              <c:numCache>
                <c:formatCode>General</c:formatCode>
                <c:ptCount val="5485"/>
                <c:pt idx="0">
                  <c:v>5.0796925717979402</c:v>
                </c:pt>
                <c:pt idx="1">
                  <c:v>5.8807869035075102</c:v>
                </c:pt>
                <c:pt idx="2">
                  <c:v>6.7209041965556304</c:v>
                </c:pt>
                <c:pt idx="3">
                  <c:v>7.59852766943491</c:v>
                </c:pt>
                <c:pt idx="4">
                  <c:v>8.5123375775061199</c:v>
                </c:pt>
                <c:pt idx="5">
                  <c:v>9.4611747690663908</c:v>
                </c:pt>
                <c:pt idx="6">
                  <c:v>10.444013061318101</c:v>
                </c:pt>
                <c:pt idx="7">
                  <c:v>11.4599378681124</c:v>
                </c:pt>
                <c:pt idx="8">
                  <c:v>12.5081293703828</c:v>
                </c:pt>
                <c:pt idx="9">
                  <c:v>13.5878490588854</c:v>
                </c:pt>
                <c:pt idx="10">
                  <c:v>14.6984288276571</c:v>
                </c:pt>
                <c:pt idx="11">
                  <c:v>15.839262028807701</c:v>
                </c:pt>
                <c:pt idx="12">
                  <c:v>17.009796057655699</c:v>
                </c:pt>
                <c:pt idx="13">
                  <c:v>18.209526147635</c:v>
                </c:pt>
                <c:pt idx="14">
                  <c:v>19.437990132855202</c:v>
                </c:pt>
                <c:pt idx="15">
                  <c:v>20.6947639929238</c:v>
                </c:pt>
                <c:pt idx="16">
                  <c:v>21.979458036295501</c:v>
                </c:pt>
                <c:pt idx="17">
                  <c:v>23.291713609436702</c:v>
                </c:pt>
                <c:pt idx="18">
                  <c:v>24.631200242503901</c:v>
                </c:pt>
                <c:pt idx="19">
                  <c:v>25.9976131601025</c:v>
                </c:pt>
                <c:pt idx="20">
                  <c:v>27.390671099488198</c:v>
                </c:pt>
                <c:pt idx="21">
                  <c:v>28.810114389319999</c:v>
                </c:pt>
                <c:pt idx="22">
                  <c:v>30.255703250535699</c:v>
                </c:pt>
                <c:pt idx="23">
                  <c:v>31.735732219896601</c:v>
                </c:pt>
                <c:pt idx="24">
                  <c:v>33.264065273354298</c:v>
                </c:pt>
                <c:pt idx="25">
                  <c:v>34.840215379402999</c:v>
                </c:pt>
                <c:pt idx="26">
                  <c:v>36.464591166475898</c:v>
                </c:pt>
                <c:pt idx="27">
                  <c:v>38.137546137109098</c:v>
                </c:pt>
                <c:pt idx="28">
                  <c:v>39.859374378790399</c:v>
                </c:pt>
                <c:pt idx="29">
                  <c:v>41.630306136225101</c:v>
                </c:pt>
                <c:pt idx="30">
                  <c:v>43.450503281592702</c:v>
                </c:pt>
                <c:pt idx="31">
                  <c:v>45.320054700835698</c:v>
                </c:pt>
                <c:pt idx="32">
                  <c:v>47.2389716166266</c:v>
                </c:pt>
                <c:pt idx="33">
                  <c:v>49.207182871380297</c:v>
                </c:pt>
                <c:pt idx="34">
                  <c:v>51.2245301964386</c:v>
                </c:pt>
                <c:pt idx="35">
                  <c:v>53.290763496381103</c:v>
                </c:pt>
                <c:pt idx="36">
                  <c:v>55.405536180242898</c:v>
                </c:pt>
                <c:pt idx="37">
                  <c:v>57.568400574202698</c:v>
                </c:pt>
                <c:pt idx="38">
                  <c:v>59.778803453032197</c:v>
                </c:pt>
                <c:pt idx="39">
                  <c:v>62.039407259858301</c:v>
                </c:pt>
                <c:pt idx="40">
                  <c:v>64.372670199181997</c:v>
                </c:pt>
                <c:pt idx="41">
                  <c:v>66.784373009549498</c:v>
                </c:pt>
                <c:pt idx="42">
                  <c:v>69.276223025094694</c:v>
                </c:pt>
                <c:pt idx="43">
                  <c:v>71.849908027730194</c:v>
                </c:pt>
                <c:pt idx="44">
                  <c:v>74.506994338039902</c:v>
                </c:pt>
                <c:pt idx="45">
                  <c:v>77.249035129387295</c:v>
                </c:pt>
                <c:pt idx="46">
                  <c:v>80.077496290139507</c:v>
                </c:pt>
                <c:pt idx="47">
                  <c:v>82.993758581572393</c:v>
                </c:pt>
                <c:pt idx="48">
                  <c:v>85.9991066980607</c:v>
                </c:pt>
                <c:pt idx="49">
                  <c:v>89.094717843497705</c:v>
                </c:pt>
                <c:pt idx="50">
                  <c:v>92.281649852412698</c:v>
                </c:pt>
                <c:pt idx="51">
                  <c:v>95.560828891369795</c:v>
                </c:pt>
                <c:pt idx="52">
                  <c:v>98.933036783848294</c:v>
                </c:pt>
                <c:pt idx="53">
                  <c:v>102.398898009806</c:v>
                </c:pt>
                <c:pt idx="54">
                  <c:v>105.95886643951501</c:v>
                </c:pt>
                <c:pt idx="55">
                  <c:v>109.61321186994201</c:v>
                </c:pt>
                <c:pt idx="56">
                  <c:v>113.362006440814</c:v>
                </c:pt>
                <c:pt idx="57">
                  <c:v>117.20511101650899</c:v>
                </c:pt>
                <c:pt idx="58">
                  <c:v>121.142161628878</c:v>
                </c:pt>
                <c:pt idx="59">
                  <c:v>125.17255608493301</c:v>
                </c:pt>
                <c:pt idx="60">
                  <c:v>129.29544085185299</c:v>
                </c:pt>
                <c:pt idx="61">
                  <c:v>133.50969833989001</c:v>
                </c:pt>
                <c:pt idx="62">
                  <c:v>137.813934711125</c:v>
                </c:pt>
                <c:pt idx="63">
                  <c:v>142.20646834874501</c:v>
                </c:pt>
                <c:pt idx="64">
                  <c:v>146.6853191271</c:v>
                </c:pt>
                <c:pt idx="65">
                  <c:v>151.248198627276</c:v>
                </c:pt>
                <c:pt idx="66">
                  <c:v>155.892501445937</c:v>
                </c:pt>
                <c:pt idx="67">
                  <c:v>160.61529774671899</c:v>
                </c:pt>
                <c:pt idx="68">
                  <c:v>165.41332720310899</c:v>
                </c:pt>
                <c:pt idx="69">
                  <c:v>170.28299447956101</c:v>
                </c:pt>
                <c:pt idx="70">
                  <c:v>175.22036639328101</c:v>
                </c:pt>
                <c:pt idx="71">
                  <c:v>180.22117089257301</c:v>
                </c:pt>
                <c:pt idx="72">
                  <c:v>185.28079797883001</c:v>
                </c:pt>
                <c:pt idx="73">
                  <c:v>190.39430268803901</c:v>
                </c:pt>
                <c:pt idx="74">
                  <c:v>195.556410234026</c:v>
                </c:pt>
                <c:pt idx="75">
                  <c:v>200.76152339973501</c:v>
                </c:pt>
                <c:pt idx="76">
                  <c:v>206.00373224445499</c:v>
                </c:pt>
                <c:pt idx="77">
                  <c:v>211.276826174451</c:v>
                </c:pt>
                <c:pt idx="78">
                  <c:v>216.574308401888</c:v>
                </c:pt>
                <c:pt idx="79">
                  <c:v>221.88941279258199</c:v>
                </c:pt>
                <c:pt idx="80">
                  <c:v>227.215123077253</c:v>
                </c:pt>
                <c:pt idx="81">
                  <c:v>232.544194373826</c:v>
                </c:pt>
                <c:pt idx="82">
                  <c:v>237.86917694042901</c:v>
                </c:pt>
                <c:pt idx="83">
                  <c:v>243.18244205035799</c:v>
                </c:pt>
                <c:pt idx="84">
                  <c:v>248.47620985200999</c:v>
                </c:pt>
                <c:pt idx="85">
                  <c:v>253.742579048907</c:v>
                </c:pt>
                <c:pt idx="86">
                  <c:v>258.97353005519</c:v>
                </c:pt>
                <c:pt idx="87">
                  <c:v>264.161056336613</c:v>
                </c:pt>
                <c:pt idx="88">
                  <c:v>269.29706862287202</c:v>
                </c:pt>
                <c:pt idx="89">
                  <c:v>274.373505864393</c:v>
                </c:pt>
                <c:pt idx="90">
                  <c:v>279.382353747075</c:v>
                </c:pt>
                <c:pt idx="91">
                  <c:v>284.31568046436598</c:v>
                </c:pt>
                <c:pt idx="92">
                  <c:v>289.16567252377098</c:v>
                </c:pt>
                <c:pt idx="93">
                  <c:v>293.92467027737803</c:v>
                </c:pt>
                <c:pt idx="94">
                  <c:v>298.58520286358799</c:v>
                </c:pt>
                <c:pt idx="95">
                  <c:v>303.14002224936098</c:v>
                </c:pt>
                <c:pt idx="96">
                  <c:v>307.58213606879701</c:v>
                </c:pt>
                <c:pt idx="97">
                  <c:v>311.90483896486597</c:v>
                </c:pt>
                <c:pt idx="98">
                  <c:v>316.10174215636499</c:v>
                </c:pt>
                <c:pt idx="99">
                  <c:v>320.16680097153801</c:v>
                </c:pt>
                <c:pt idx="100">
                  <c:v>324.09434011289898</c:v>
                </c:pt>
                <c:pt idx="101">
                  <c:v>327.87907644425599</c:v>
                </c:pt>
                <c:pt idx="102">
                  <c:v>331.51613912033298</c:v>
                </c:pt>
                <c:pt idx="103">
                  <c:v>335.00108691107101</c:v>
                </c:pt>
                <c:pt idx="104">
                  <c:v>338.32992260618897</c:v>
                </c:pt>
                <c:pt idx="105">
                  <c:v>341.49910442032302</c:v>
                </c:pt>
                <c:pt idx="106">
                  <c:v>344.50555435416697</c:v>
                </c:pt>
                <c:pt idx="107">
                  <c:v>347.34666350226797</c:v>
                </c:pt>
                <c:pt idx="108">
                  <c:v>350.02029433248202</c:v>
                </c:pt>
                <c:pt idx="109">
                  <c:v>352.52477999522699</c:v>
                </c:pt>
                <c:pt idx="110">
                  <c:v>354.85892075202099</c:v>
                </c:pt>
                <c:pt idx="111">
                  <c:v>357.02197764170398</c:v>
                </c:pt>
                <c:pt idx="112">
                  <c:v>359.01366352906501</c:v>
                </c:pt>
                <c:pt idx="113">
                  <c:v>360.834131703769</c:v>
                </c:pt>
                <c:pt idx="114">
                  <c:v>362.48396221730701</c:v>
                </c:pt>
                <c:pt idx="115">
                  <c:v>363.96414616207102</c:v>
                </c:pt>
                <c:pt idx="116">
                  <c:v>365.276068109378</c:v>
                </c:pt>
                <c:pt idx="117">
                  <c:v>366.42148693234901</c:v>
                </c:pt>
                <c:pt idx="118">
                  <c:v>367.402515245129</c:v>
                </c:pt>
                <c:pt idx="119">
                  <c:v>368.22159769197498</c:v>
                </c:pt>
                <c:pt idx="120">
                  <c:v>368.88148831863703</c:v>
                </c:pt>
                <c:pt idx="121">
                  <c:v>369.38522725420501</c:v>
                </c:pt>
                <c:pt idx="122">
                  <c:v>369.73611692473099</c:v>
                </c:pt>
                <c:pt idx="123">
                  <c:v>369.93769801060398</c:v>
                </c:pt>
                <c:pt idx="124">
                  <c:v>369.99372534822498</c:v>
                </c:pt>
                <c:pt idx="125">
                  <c:v>369.90814396338101</c:v>
                </c:pt>
                <c:pt idx="126">
                  <c:v>369.68506540922499</c:v>
                </c:pt>
                <c:pt idx="127">
                  <c:v>369.32874456614297</c:v>
                </c:pt>
                <c:pt idx="128">
                  <c:v>368.84355704458898</c:v>
                </c:pt>
                <c:pt idx="129">
                  <c:v>368.233861026498</c:v>
                </c:pt>
                <c:pt idx="130">
                  <c:v>367.50442633006099</c:v>
                </c:pt>
                <c:pt idx="131">
                  <c:v>366.659763353588</c:v>
                </c:pt>
                <c:pt idx="132">
                  <c:v>365.704520711496</c:v>
                </c:pt>
                <c:pt idx="133">
                  <c:v>364.64336756900701</c:v>
                </c:pt>
                <c:pt idx="134">
                  <c:v>363.48097670023299</c:v>
                </c:pt>
                <c:pt idx="135">
                  <c:v>362.22200868146803</c:v>
                </c:pt>
                <c:pt idx="136">
                  <c:v>360.871097237323</c:v>
                </c:pt>
                <c:pt idx="137">
                  <c:v>359.246473415259</c:v>
                </c:pt>
                <c:pt idx="138">
                  <c:v>357.16025807392703</c:v>
                </c:pt>
                <c:pt idx="139">
                  <c:v>354.63948065349098</c:v>
                </c:pt>
                <c:pt idx="140">
                  <c:v>351.71298560940801</c:v>
                </c:pt>
                <c:pt idx="141">
                  <c:v>348.41056298344398</c:v>
                </c:pt>
                <c:pt idx="142">
                  <c:v>344.76255327045902</c:v>
                </c:pt>
                <c:pt idx="143">
                  <c:v>340.79948107295399</c:v>
                </c:pt>
                <c:pt idx="144">
                  <c:v>336.55172223841799</c:v>
                </c:pt>
                <c:pt idx="145">
                  <c:v>332.049207622464</c:v>
                </c:pt>
                <c:pt idx="146">
                  <c:v>327.32116518370299</c:v>
                </c:pt>
                <c:pt idx="147">
                  <c:v>322.39590083828801</c:v>
                </c:pt>
                <c:pt idx="148">
                  <c:v>317.30061741118902</c:v>
                </c:pt>
                <c:pt idx="149">
                  <c:v>312.06127013019398</c:v>
                </c:pt>
                <c:pt idx="150">
                  <c:v>306.70245641780798</c:v>
                </c:pt>
                <c:pt idx="151">
                  <c:v>301.24733723608699</c:v>
                </c:pt>
                <c:pt idx="152">
                  <c:v>295.71758691288602</c:v>
                </c:pt>
                <c:pt idx="153">
                  <c:v>290.13336820391902</c:v>
                </c:pt>
                <c:pt idx="154">
                  <c:v>284.51332929932801</c:v>
                </c:pt>
                <c:pt idx="155">
                  <c:v>278.87461954190002</c:v>
                </c:pt>
                <c:pt idx="156">
                  <c:v>273.23292076305597</c:v>
                </c:pt>
                <c:pt idx="157">
                  <c:v>267.60753832439798</c:v>
                </c:pt>
                <c:pt idx="158">
                  <c:v>262.105737639371</c:v>
                </c:pt>
                <c:pt idx="159">
                  <c:v>256.76270710698202</c:v>
                </c:pt>
                <c:pt idx="160">
                  <c:v>251.57336118527201</c:v>
                </c:pt>
                <c:pt idx="161">
                  <c:v>246.53274403493799</c:v>
                </c:pt>
                <c:pt idx="162">
                  <c:v>241.63603249892799</c:v>
                </c:pt>
                <c:pt idx="163">
                  <c:v>236.878537996262</c:v>
                </c:pt>
                <c:pt idx="164">
                  <c:v>232.255707482839</c:v>
                </c:pt>
                <c:pt idx="165">
                  <c:v>227.763123614233</c:v>
                </c:pt>
                <c:pt idx="166">
                  <c:v>223.396504229653</c:v>
                </c:pt>
                <c:pt idx="167">
                  <c:v>219.15170126199899</c:v>
                </c:pt>
                <c:pt idx="168">
                  <c:v>215.024699166235</c:v>
                </c:pt>
                <c:pt idx="169">
                  <c:v>211.01161294693799</c:v>
                </c:pt>
                <c:pt idx="170">
                  <c:v>207.10868585580801</c:v>
                </c:pt>
                <c:pt idx="171">
                  <c:v>203.312286820916</c:v>
                </c:pt>
                <c:pt idx="172">
                  <c:v>199.61903654046199</c:v>
                </c:pt>
                <c:pt idx="173">
                  <c:v>196.025301113361</c:v>
                </c:pt>
                <c:pt idx="174">
                  <c:v>192.52792500998899</c:v>
                </c:pt>
                <c:pt idx="175">
                  <c:v>189.123750584611</c:v>
                </c:pt>
                <c:pt idx="176">
                  <c:v>185.80973064111899</c:v>
                </c:pt>
                <c:pt idx="177">
                  <c:v>182.58292516260599</c:v>
                </c:pt>
                <c:pt idx="178">
                  <c:v>179.440498026819</c:v>
                </c:pt>
                <c:pt idx="179">
                  <c:v>176.37971372621601</c:v>
                </c:pt>
                <c:pt idx="180">
                  <c:v>173.39793410847099</c:v>
                </c:pt>
                <c:pt idx="181">
                  <c:v>170.49261515073101</c:v>
                </c:pt>
                <c:pt idx="182">
                  <c:v>167.66130377868399</c:v>
                </c:pt>
                <c:pt idx="183">
                  <c:v>164.90163473957099</c:v>
                </c:pt>
                <c:pt idx="184">
                  <c:v>162.21132753658301</c:v>
                </c:pt>
                <c:pt idx="185">
                  <c:v>159.58818343060801</c:v>
                </c:pt>
                <c:pt idx="186">
                  <c:v>157.030082514025</c:v>
                </c:pt>
                <c:pt idx="187">
                  <c:v>154.534980860145</c:v>
                </c:pt>
                <c:pt idx="188">
                  <c:v>152.10090775092999</c:v>
                </c:pt>
                <c:pt idx="189">
                  <c:v>149.72596298482901</c:v>
                </c:pt>
                <c:pt idx="190">
                  <c:v>147.40831426584501</c:v>
                </c:pt>
                <c:pt idx="191">
                  <c:v>145.146194674371</c:v>
                </c:pt>
                <c:pt idx="192">
                  <c:v>142.93790021980701</c:v>
                </c:pt>
                <c:pt idx="193">
                  <c:v>140.78178747455701</c:v>
                </c:pt>
                <c:pt idx="194">
                  <c:v>138.67627128862401</c:v>
                </c:pt>
                <c:pt idx="195">
                  <c:v>136.619822583759</c:v>
                </c:pt>
                <c:pt idx="196">
                  <c:v>134.610966225813</c:v>
                </c:pt>
                <c:pt idx="197">
                  <c:v>132.64827897380599</c:v>
                </c:pt>
                <c:pt idx="198">
                  <c:v>130.73038750401199</c:v>
                </c:pt>
                <c:pt idx="199">
                  <c:v>128.855966507262</c:v>
                </c:pt>
                <c:pt idx="200">
                  <c:v>127.023736857546</c:v>
                </c:pt>
                <c:pt idx="201">
                  <c:v>125.232463849944</c:v>
                </c:pt>
                <c:pt idx="202">
                  <c:v>123.480955505849</c:v>
                </c:pt>
                <c:pt idx="203">
                  <c:v>121.76806094341499</c:v>
                </c:pt>
                <c:pt idx="204">
                  <c:v>120.09266881116</c:v>
                </c:pt>
                <c:pt idx="205">
                  <c:v>118.45370578262499</c:v>
                </c:pt>
                <c:pt idx="206">
                  <c:v>116.85013511002499</c:v>
                </c:pt>
                <c:pt idx="207">
                  <c:v>115.28095523484301</c:v>
                </c:pt>
                <c:pt idx="208">
                  <c:v>113.74519845331599</c:v>
                </c:pt>
                <c:pt idx="209">
                  <c:v>112.241929634838</c:v>
                </c:pt>
                <c:pt idx="210">
                  <c:v>110.77024499131301</c:v>
                </c:pt>
                <c:pt idx="211">
                  <c:v>109.329270895549</c:v>
                </c:pt>
                <c:pt idx="212">
                  <c:v>107.91816274681101</c:v>
                </c:pt>
                <c:pt idx="213">
                  <c:v>106.53610388174</c:v>
                </c:pt>
                <c:pt idx="214">
                  <c:v>105.182304528844</c:v>
                </c:pt>
                <c:pt idx="215">
                  <c:v>103.856044069544</c:v>
                </c:pt>
                <c:pt idx="216">
                  <c:v>102.556500273694</c:v>
                </c:pt>
                <c:pt idx="217">
                  <c:v>101.28299799225201</c:v>
                </c:pt>
                <c:pt idx="218">
                  <c:v>100.034845388893</c:v>
                </c:pt>
                <c:pt idx="219">
                  <c:v>98.811372886742504</c:v>
                </c:pt>
                <c:pt idx="220">
                  <c:v>97.611932350252403</c:v>
                </c:pt>
                <c:pt idx="221">
                  <c:v>96.435896299797406</c:v>
                </c:pt>
                <c:pt idx="222">
                  <c:v>95.282657157623404</c:v>
                </c:pt>
                <c:pt idx="223">
                  <c:v>94.151626523871002</c:v>
                </c:pt>
                <c:pt idx="224">
                  <c:v>93.042234481421104</c:v>
                </c:pt>
                <c:pt idx="225">
                  <c:v>91.953928928382396</c:v>
                </c:pt>
                <c:pt idx="226">
                  <c:v>90.886174937062094</c:v>
                </c:pt>
                <c:pt idx="227">
                  <c:v>89.838454138326099</c:v>
                </c:pt>
                <c:pt idx="228">
                  <c:v>88.810264130290705</c:v>
                </c:pt>
                <c:pt idx="229">
                  <c:v>87.801117910331897</c:v>
                </c:pt>
                <c:pt idx="230">
                  <c:v>86.810543329441501</c:v>
                </c:pt>
                <c:pt idx="231">
                  <c:v>85.838082567999507</c:v>
                </c:pt>
                <c:pt idx="232">
                  <c:v>84.883291632066303</c:v>
                </c:pt>
                <c:pt idx="233">
                  <c:v>83.945739869343797</c:v>
                </c:pt>
                <c:pt idx="234">
                  <c:v>83.025009503981195</c:v>
                </c:pt>
                <c:pt idx="235">
                  <c:v>82.120695189447105</c:v>
                </c:pt>
                <c:pt idx="236">
                  <c:v>81.232403578708997</c:v>
                </c:pt>
                <c:pt idx="237">
                  <c:v>80.359752911003994</c:v>
                </c:pt>
                <c:pt idx="238">
                  <c:v>79.502372614513703</c:v>
                </c:pt>
                <c:pt idx="239">
                  <c:v>78.659902924280203</c:v>
                </c:pt>
                <c:pt idx="240">
                  <c:v>77.831994514732102</c:v>
                </c:pt>
                <c:pt idx="241">
                  <c:v>77.018308146219695</c:v>
                </c:pt>
                <c:pt idx="242">
                  <c:v>76.218514324978401</c:v>
                </c:pt>
                <c:pt idx="243">
                  <c:v>75.432292975967002</c:v>
                </c:pt>
                <c:pt idx="244">
                  <c:v>74.659333128050903</c:v>
                </c:pt>
                <c:pt idx="245">
                  <c:v>73.899332611027504</c:v>
                </c:pt>
                <c:pt idx="246">
                  <c:v>73.151997764002601</c:v>
                </c:pt>
                <c:pt idx="247">
                  <c:v>72.417043154660902</c:v>
                </c:pt>
                <c:pt idx="248">
                  <c:v>71.694191308977807</c:v>
                </c:pt>
                <c:pt idx="249">
                  <c:v>70.983172450957696</c:v>
                </c:pt>
                <c:pt idx="250">
                  <c:v>70.283724251985007</c:v>
                </c:pt>
                <c:pt idx="251">
                  <c:v>69.595591589399504</c:v>
                </c:pt>
                <c:pt idx="252">
                  <c:v>68.918526313929902</c:v>
                </c:pt>
                <c:pt idx="253">
                  <c:v>68.252287025619097</c:v>
                </c:pt>
                <c:pt idx="254">
                  <c:v>67.596638857908601</c:v>
                </c:pt>
                <c:pt idx="255">
                  <c:v>66.951353269553906</c:v>
                </c:pt>
                <c:pt idx="256">
                  <c:v>66.316207844053395</c:v>
                </c:pt>
                <c:pt idx="257">
                  <c:v>65.690986096298602</c:v>
                </c:pt>
                <c:pt idx="258">
                  <c:v>65.075495735750494</c:v>
                </c:pt>
                <c:pt idx="259">
                  <c:v>64.469495878364697</c:v>
                </c:pt>
                <c:pt idx="260">
                  <c:v>63.872803944654798</c:v>
                </c:pt>
                <c:pt idx="261">
                  <c:v>63.285225378435598</c:v>
                </c:pt>
                <c:pt idx="262">
                  <c:v>62.706570686729101</c:v>
                </c:pt>
                <c:pt idx="263">
                  <c:v>62.136655284119797</c:v>
                </c:pt>
                <c:pt idx="264">
                  <c:v>61.575299342564101</c:v>
                </c:pt>
                <c:pt idx="265">
                  <c:v>61.022327646436302</c:v>
                </c:pt>
                <c:pt idx="266">
                  <c:v>60.477569452613601</c:v>
                </c:pt>
                <c:pt idx="267">
                  <c:v>59.940858355402902</c:v>
                </c:pt>
                <c:pt idx="268">
                  <c:v>59.412032156125498</c:v>
                </c:pt>
                <c:pt idx="269">
                  <c:v>58.890932737178801</c:v>
                </c:pt>
                <c:pt idx="270">
                  <c:v>58.377405940406398</c:v>
                </c:pt>
                <c:pt idx="271">
                  <c:v>57.871301449611998</c:v>
                </c:pt>
                <c:pt idx="272">
                  <c:v>57.372472677059001</c:v>
                </c:pt>
                <c:pt idx="273">
                  <c:v>56.8807766538064</c:v>
                </c:pt>
                <c:pt idx="274">
                  <c:v>56.396073923737902</c:v>
                </c:pt>
                <c:pt idx="275">
                  <c:v>55.918228441140897</c:v>
                </c:pt>
                <c:pt idx="276">
                  <c:v>55.447107471709202</c:v>
                </c:pt>
                <c:pt idx="277">
                  <c:v>54.982581496835799</c:v>
                </c:pt>
                <c:pt idx="278">
                  <c:v>54.524524121078102</c:v>
                </c:pt>
                <c:pt idx="279">
                  <c:v>54.072811982676399</c:v>
                </c:pt>
                <c:pt idx="280">
                  <c:v>53.627324667011798</c:v>
                </c:pt>
                <c:pt idx="281">
                  <c:v>53.187944622898598</c:v>
                </c:pt>
                <c:pt idx="282">
                  <c:v>52.754557081605299</c:v>
                </c:pt>
                <c:pt idx="283">
                  <c:v>52.327049978504398</c:v>
                </c:pt>
                <c:pt idx="284">
                  <c:v>51.905313877258202</c:v>
                </c:pt>
                <c:pt idx="285">
                  <c:v>51.489241896445101</c:v>
                </c:pt>
                <c:pt idx="286">
                  <c:v>51.078729638541603</c:v>
                </c:pt>
                <c:pt idx="287">
                  <c:v>50.6736751211727</c:v>
                </c:pt>
                <c:pt idx="288">
                  <c:v>50.273978710552399</c:v>
                </c:pt>
                <c:pt idx="289">
                  <c:v>49.879543057032201</c:v>
                </c:pt>
                <c:pt idx="290">
                  <c:v>49.490273032687703</c:v>
                </c:pt>
                <c:pt idx="291">
                  <c:v>49.1060756708657</c:v>
                </c:pt>
                <c:pt idx="292">
                  <c:v>48.726860107627303</c:v>
                </c:pt>
                <c:pt idx="293">
                  <c:v>48.352537525016899</c:v>
                </c:pt>
                <c:pt idx="294">
                  <c:v>47.9830210960952</c:v>
                </c:pt>
                <c:pt idx="295">
                  <c:v>47.618225931674502</c:v>
                </c:pt>
                <c:pt idx="296">
                  <c:v>47.258069028694599</c:v>
                </c:pt>
                <c:pt idx="297">
                  <c:v>46.902469220186902</c:v>
                </c:pt>
                <c:pt idx="298">
                  <c:v>46.551347126766998</c:v>
                </c:pt>
                <c:pt idx="299">
                  <c:v>46.2046251096072</c:v>
                </c:pt>
                <c:pt idx="300">
                  <c:v>45.853695768539701</c:v>
                </c:pt>
                <c:pt idx="301">
                  <c:v>45.727788818197197</c:v>
                </c:pt>
                <c:pt idx="302">
                  <c:v>45.602227588300501</c:v>
                </c:pt>
                <c:pt idx="303">
                  <c:v>45.477011129556303</c:v>
                </c:pt>
                <c:pt idx="304">
                  <c:v>45.352138495277899</c:v>
                </c:pt>
                <c:pt idx="305">
                  <c:v>45.227608741378099</c:v>
                </c:pt>
                <c:pt idx="306">
                  <c:v>45.1034209263618</c:v>
                </c:pt>
                <c:pt idx="307">
                  <c:v>44.979574111319501</c:v>
                </c:pt>
                <c:pt idx="308">
                  <c:v>44.856067359919301</c:v>
                </c:pt>
                <c:pt idx="309">
                  <c:v>44.732899738400803</c:v>
                </c:pt>
                <c:pt idx="310">
                  <c:v>44.6100703155671</c:v>
                </c:pt>
                <c:pt idx="311">
                  <c:v>44.487578162778497</c:v>
                </c:pt>
                <c:pt idx="312">
                  <c:v>44.365422353945199</c:v>
                </c:pt>
                <c:pt idx="313">
                  <c:v>44.243601965520199</c:v>
                </c:pt>
                <c:pt idx="314">
                  <c:v>44.122116076492503</c:v>
                </c:pt>
                <c:pt idx="315">
                  <c:v>44.000963768379897</c:v>
                </c:pt>
                <c:pt idx="316">
                  <c:v>43.880144125222301</c:v>
                </c:pt>
                <c:pt idx="317">
                  <c:v>43.759656233574802</c:v>
                </c:pt>
                <c:pt idx="318">
                  <c:v>43.639499182500501</c:v>
                </c:pt>
                <c:pt idx="319">
                  <c:v>43.519672063563803</c:v>
                </c:pt>
                <c:pt idx="320">
                  <c:v>43.400173970823502</c:v>
                </c:pt>
                <c:pt idx="321">
                  <c:v>43.281004000826201</c:v>
                </c:pt>
                <c:pt idx="322">
                  <c:v>43.162161252598999</c:v>
                </c:pt>
                <c:pt idx="323">
                  <c:v>43.043644827643</c:v>
                </c:pt>
                <c:pt idx="324">
                  <c:v>42.925453829926397</c:v>
                </c:pt>
                <c:pt idx="325">
                  <c:v>42.807587365877801</c:v>
                </c:pt>
                <c:pt idx="326">
                  <c:v>42.690044544379496</c:v>
                </c:pt>
                <c:pt idx="327">
                  <c:v>42.572824476760502</c:v>
                </c:pt>
                <c:pt idx="328">
                  <c:v>42.455926276789903</c:v>
                </c:pt>
                <c:pt idx="329">
                  <c:v>42.3393490606706</c:v>
                </c:pt>
                <c:pt idx="330">
                  <c:v>42.223091947031897</c:v>
                </c:pt>
                <c:pt idx="331">
                  <c:v>42.107154056923299</c:v>
                </c:pt>
                <c:pt idx="332">
                  <c:v>41.991534513807899</c:v>
                </c:pt>
                <c:pt idx="333">
                  <c:v>41.876232443555502</c:v>
                </c:pt>
                <c:pt idx="334">
                  <c:v>41.761246974436098</c:v>
                </c:pt>
                <c:pt idx="335">
                  <c:v>41.646577237113398</c:v>
                </c:pt>
                <c:pt idx="336">
                  <c:v>41.532222364638102</c:v>
                </c:pt>
                <c:pt idx="337">
                  <c:v>41.418181492441597</c:v>
                </c:pt>
                <c:pt idx="338">
                  <c:v>41.304453758328897</c:v>
                </c:pt>
                <c:pt idx="339">
                  <c:v>41.191038302472798</c:v>
                </c:pt>
                <c:pt idx="340">
                  <c:v>41.077934267406903</c:v>
                </c:pt>
                <c:pt idx="341">
                  <c:v>40.965140798019199</c:v>
                </c:pt>
                <c:pt idx="342">
                  <c:v>40.852657041545797</c:v>
                </c:pt>
                <c:pt idx="343">
                  <c:v>40.7404821475644</c:v>
                </c:pt>
                <c:pt idx="344">
                  <c:v>40.628615267987698</c:v>
                </c:pt>
                <c:pt idx="345">
                  <c:v>40.517055557057198</c:v>
                </c:pt>
                <c:pt idx="346">
                  <c:v>40.405802171336703</c:v>
                </c:pt>
                <c:pt idx="347">
                  <c:v>40.294854269705901</c:v>
                </c:pt>
                <c:pt idx="348">
                  <c:v>40.184211013354101</c:v>
                </c:pt>
                <c:pt idx="349">
                  <c:v>40.0738715657738</c:v>
                </c:pt>
                <c:pt idx="350">
                  <c:v>39.9638350927546</c:v>
                </c:pt>
                <c:pt idx="351">
                  <c:v>39.854100762376497</c:v>
                </c:pt>
                <c:pt idx="352">
                  <c:v>39.744667745003902</c:v>
                </c:pt>
                <c:pt idx="353">
                  <c:v>39.635535213279297</c:v>
                </c:pt>
                <c:pt idx="354">
                  <c:v>39.526702342116899</c:v>
                </c:pt>
                <c:pt idx="355">
                  <c:v>39.418168308696401</c:v>
                </c:pt>
                <c:pt idx="356">
                  <c:v>39.309932292457098</c:v>
                </c:pt>
                <c:pt idx="357">
                  <c:v>39.201993475091101</c:v>
                </c:pt>
                <c:pt idx="358">
                  <c:v>39.094351040537703</c:v>
                </c:pt>
                <c:pt idx="359">
                  <c:v>38.987004174976803</c:v>
                </c:pt>
                <c:pt idx="360">
                  <c:v>38.879952066823002</c:v>
                </c:pt>
                <c:pt idx="361">
                  <c:v>38.773193906719399</c:v>
                </c:pt>
                <c:pt idx="362">
                  <c:v>38.666728887531498</c:v>
                </c:pt>
                <c:pt idx="363">
                  <c:v>38.560556204340898</c:v>
                </c:pt>
                <c:pt idx="364">
                  <c:v>38.454675054439498</c:v>
                </c:pt>
                <c:pt idx="365">
                  <c:v>38.349084637323301</c:v>
                </c:pt>
                <c:pt idx="366">
                  <c:v>38.243784154686402</c:v>
                </c:pt>
                <c:pt idx="367">
                  <c:v>38.1387728104148</c:v>
                </c:pt>
                <c:pt idx="368">
                  <c:v>38.034049810580598</c:v>
                </c:pt>
                <c:pt idx="369">
                  <c:v>37.929614363435803</c:v>
                </c:pt>
                <c:pt idx="370">
                  <c:v>37.825465679406598</c:v>
                </c:pt>
                <c:pt idx="371">
                  <c:v>37.721602971087101</c:v>
                </c:pt>
                <c:pt idx="372">
                  <c:v>37.6180254532334</c:v>
                </c:pt>
                <c:pt idx="373">
                  <c:v>37.514732342758002</c:v>
                </c:pt>
                <c:pt idx="374">
                  <c:v>37.4117228587235</c:v>
                </c:pt>
                <c:pt idx="375">
                  <c:v>37.308996222336702</c:v>
                </c:pt>
                <c:pt idx="376">
                  <c:v>37.206551656943198</c:v>
                </c:pt>
                <c:pt idx="377">
                  <c:v>37.104388388020801</c:v>
                </c:pt>
                <c:pt idx="378">
                  <c:v>37.002505643174104</c:v>
                </c:pt>
                <c:pt idx="379">
                  <c:v>36.900902652128799</c:v>
                </c:pt>
                <c:pt idx="380">
                  <c:v>36.799578646725401</c:v>
                </c:pt>
                <c:pt idx="381">
                  <c:v>36.698532860913801</c:v>
                </c:pt>
                <c:pt idx="382">
                  <c:v>36.597764530747199</c:v>
                </c:pt>
                <c:pt idx="383">
                  <c:v>36.497272894376501</c:v>
                </c:pt>
                <c:pt idx="384">
                  <c:v>36.397057192044798</c:v>
                </c:pt>
                <c:pt idx="385">
                  <c:v>36.297116666080903</c:v>
                </c:pt>
                <c:pt idx="386">
                  <c:v>36.197450560894502</c:v>
                </c:pt>
                <c:pt idx="387">
                  <c:v>36.098058122969697</c:v>
                </c:pt>
                <c:pt idx="388">
                  <c:v>35.998938600859802</c:v>
                </c:pt>
                <c:pt idx="389">
                  <c:v>35.900091245181301</c:v>
                </c:pt>
                <c:pt idx="390">
                  <c:v>35.8015153086087</c:v>
                </c:pt>
                <c:pt idx="391">
                  <c:v>35.703210045868197</c:v>
                </c:pt>
                <c:pt idx="392">
                  <c:v>35.605174713732602</c:v>
                </c:pt>
                <c:pt idx="393">
                  <c:v>35.507408571015297</c:v>
                </c:pt>
                <c:pt idx="394">
                  <c:v>35.409910878565199</c:v>
                </c:pt>
                <c:pt idx="395">
                  <c:v>35.3126808992604</c:v>
                </c:pt>
                <c:pt idx="396">
                  <c:v>35.215717898003398</c:v>
                </c:pt>
                <c:pt idx="397">
                  <c:v>35.119021141714803</c:v>
                </c:pt>
                <c:pt idx="398">
                  <c:v>35.022589899328402</c:v>
                </c:pt>
                <c:pt idx="399">
                  <c:v>34.926423441785197</c:v>
                </c:pt>
                <c:pt idx="400">
                  <c:v>34.830521042028302</c:v>
                </c:pt>
                <c:pt idx="401">
                  <c:v>34.734881974996902</c:v>
                </c:pt>
                <c:pt idx="402">
                  <c:v>34.639505517621302</c:v>
                </c:pt>
                <c:pt idx="403">
                  <c:v>34.544390948817203</c:v>
                </c:pt>
                <c:pt idx="404">
                  <c:v>34.449537549480297</c:v>
                </c:pt>
                <c:pt idx="405">
                  <c:v>34.354944602480799</c:v>
                </c:pt>
                <c:pt idx="406">
                  <c:v>34.260611392657999</c:v>
                </c:pt>
                <c:pt idx="407">
                  <c:v>34.166537206814901</c:v>
                </c:pt>
                <c:pt idx="408">
                  <c:v>34.072721333712998</c:v>
                </c:pt>
                <c:pt idx="409">
                  <c:v>33.979163064066498</c:v>
                </c:pt>
                <c:pt idx="410">
                  <c:v>33.885861690537403</c:v>
                </c:pt>
                <c:pt idx="411">
                  <c:v>33.792816507729903</c:v>
                </c:pt>
                <c:pt idx="412">
                  <c:v>33.700026812184902</c:v>
                </c:pt>
                <c:pt idx="413">
                  <c:v>33.607491902375202</c:v>
                </c:pt>
                <c:pt idx="414">
                  <c:v>33.5152110786996</c:v>
                </c:pt>
                <c:pt idx="415">
                  <c:v>33.423183643478097</c:v>
                </c:pt>
                <c:pt idx="416">
                  <c:v>33.3314089009463</c:v>
                </c:pt>
                <c:pt idx="417">
                  <c:v>33.239886157250297</c:v>
                </c:pt>
                <c:pt idx="418">
                  <c:v>33.148614720441401</c:v>
                </c:pt>
                <c:pt idx="419">
                  <c:v>33.057593900470899</c:v>
                </c:pt>
                <c:pt idx="420">
                  <c:v>32.9668230091848</c:v>
                </c:pt>
                <c:pt idx="421">
                  <c:v>32.876301360318799</c:v>
                </c:pt>
                <c:pt idx="422">
                  <c:v>32.786028269492803</c:v>
                </c:pt>
                <c:pt idx="423">
                  <c:v>32.696003054206003</c:v>
                </c:pt>
                <c:pt idx="424">
                  <c:v>32.606225033831699</c:v>
                </c:pt>
                <c:pt idx="425">
                  <c:v>32.516693529611899</c:v>
                </c:pt>
                <c:pt idx="426">
                  <c:v>32.427407864652601</c:v>
                </c:pt>
                <c:pt idx="427">
                  <c:v>32.338367363918202</c:v>
                </c:pt>
                <c:pt idx="428">
                  <c:v>32.249571354226902</c:v>
                </c:pt>
                <c:pt idx="429">
                  <c:v>32.161019164244998</c:v>
                </c:pt>
                <c:pt idx="430">
                  <c:v>32.072710124482597</c:v>
                </c:pt>
                <c:pt idx="431">
                  <c:v>31.984643567287801</c:v>
                </c:pt>
                <c:pt idx="432">
                  <c:v>31.896818826842001</c:v>
                </c:pt>
                <c:pt idx="433">
                  <c:v>31.809235239155001</c:v>
                </c:pt>
                <c:pt idx="434">
                  <c:v>31.721892142059701</c:v>
                </c:pt>
                <c:pt idx="435">
                  <c:v>31.6347888752071</c:v>
                </c:pt>
                <c:pt idx="436">
                  <c:v>31.547924780061699</c:v>
                </c:pt>
                <c:pt idx="437">
                  <c:v>31.461299199896001</c:v>
                </c:pt>
                <c:pt idx="438">
                  <c:v>31.374911479785698</c:v>
                </c:pt>
                <c:pt idx="439">
                  <c:v>31.2887609666051</c:v>
                </c:pt>
                <c:pt idx="440">
                  <c:v>31.2028470090216</c:v>
                </c:pt>
                <c:pt idx="441">
                  <c:v>31.117168957491302</c:v>
                </c:pt>
                <c:pt idx="442">
                  <c:v>31.031726164253701</c:v>
                </c:pt>
                <c:pt idx="443">
                  <c:v>30.946517983326999</c:v>
                </c:pt>
                <c:pt idx="444">
                  <c:v>30.861543770503001</c:v>
                </c:pt>
                <c:pt idx="445">
                  <c:v>30.776802883342601</c:v>
                </c:pt>
                <c:pt idx="446">
                  <c:v>30.6922946811708</c:v>
                </c:pt>
                <c:pt idx="447">
                  <c:v>30.608018525071401</c:v>
                </c:pt>
                <c:pt idx="448">
                  <c:v>30.523973777883</c:v>
                </c:pt>
                <c:pt idx="449">
                  <c:v>30.440159804193598</c:v>
                </c:pt>
                <c:pt idx="450">
                  <c:v>30.356575970335701</c:v>
                </c:pt>
                <c:pt idx="451">
                  <c:v>30.273221644382101</c:v>
                </c:pt>
                <c:pt idx="452">
                  <c:v>30.190096196140601</c:v>
                </c:pt>
                <c:pt idx="453">
                  <c:v>30.107198997149499</c:v>
                </c:pt>
                <c:pt idx="454">
                  <c:v>30.0245294206726</c:v>
                </c:pt>
                <c:pt idx="455">
                  <c:v>29.9420868416946</c:v>
                </c:pt>
                <c:pt idx="456">
                  <c:v>29.8598706369167</c:v>
                </c:pt>
                <c:pt idx="457">
                  <c:v>29.7778801847513</c:v>
                </c:pt>
                <c:pt idx="458">
                  <c:v>29.6961148653177</c:v>
                </c:pt>
                <c:pt idx="459">
                  <c:v>29.6145740604371</c:v>
                </c:pt>
                <c:pt idx="460">
                  <c:v>29.533257153628501</c:v>
                </c:pt>
                <c:pt idx="461">
                  <c:v>29.452163530103199</c:v>
                </c:pt>
                <c:pt idx="462">
                  <c:v>29.371292576761</c:v>
                </c:pt>
                <c:pt idx="463">
                  <c:v>29.290643682184999</c:v>
                </c:pt>
                <c:pt idx="464">
                  <c:v>29.210216236636999</c:v>
                </c:pt>
                <c:pt idx="465">
                  <c:v>29.1300096320535</c:v>
                </c:pt>
                <c:pt idx="466">
                  <c:v>29.050023262040199</c:v>
                </c:pt>
                <c:pt idx="467">
                  <c:v>28.970256521867999</c:v>
                </c:pt>
                <c:pt idx="468">
                  <c:v>28.8907088084683</c:v>
                </c:pt>
                <c:pt idx="469">
                  <c:v>28.811379520428599</c:v>
                </c:pt>
                <c:pt idx="470">
                  <c:v>28.7322680579875</c:v>
                </c:pt>
                <c:pt idx="471">
                  <c:v>28.653373823030599</c:v>
                </c:pt>
                <c:pt idx="472">
                  <c:v>28.574696219085801</c:v>
                </c:pt>
                <c:pt idx="473">
                  <c:v>28.496234651318801</c:v>
                </c:pt>
                <c:pt idx="474">
                  <c:v>28.417988526528699</c:v>
                </c:pt>
                <c:pt idx="475">
                  <c:v>28.3399572531433</c:v>
                </c:pt>
                <c:pt idx="476">
                  <c:v>28.262140241214901</c:v>
                </c:pt>
                <c:pt idx="477">
                  <c:v>28.184536902415601</c:v>
                </c:pt>
                <c:pt idx="478">
                  <c:v>28.107146650032998</c:v>
                </c:pt>
                <c:pt idx="479">
                  <c:v>28.029968898965802</c:v>
                </c:pt>
                <c:pt idx="480">
                  <c:v>27.953003065719098</c:v>
                </c:pt>
                <c:pt idx="481">
                  <c:v>27.876248568400399</c:v>
                </c:pt>
                <c:pt idx="482">
                  <c:v>27.799704826714802</c:v>
                </c:pt>
                <c:pt idx="483">
                  <c:v>27.7233712619608</c:v>
                </c:pt>
                <c:pt idx="484">
                  <c:v>27.647247297026201</c:v>
                </c:pt>
                <c:pt idx="485">
                  <c:v>27.571332356383099</c:v>
                </c:pt>
                <c:pt idx="486">
                  <c:v>27.495625866084101</c:v>
                </c:pt>
                <c:pt idx="487">
                  <c:v>27.420127253757801</c:v>
                </c:pt>
                <c:pt idx="488">
                  <c:v>27.344835948604299</c:v>
                </c:pt>
                <c:pt idx="489">
                  <c:v>27.269751381391099</c:v>
                </c:pt>
                <c:pt idx="490">
                  <c:v>27.1948729844487</c:v>
                </c:pt>
                <c:pt idx="491">
                  <c:v>27.120200191666498</c:v>
                </c:pt>
                <c:pt idx="492">
                  <c:v>27.045732438487999</c:v>
                </c:pt>
                <c:pt idx="493">
                  <c:v>26.971469161907201</c:v>
                </c:pt>
                <c:pt idx="494">
                  <c:v>26.897409800463901</c:v>
                </c:pt>
                <c:pt idx="495">
                  <c:v>26.823553794239601</c:v>
                </c:pt>
                <c:pt idx="496">
                  <c:v>26.749900584853101</c:v>
                </c:pt>
                <c:pt idx="497">
                  <c:v>26.676449615456701</c:v>
                </c:pt>
                <c:pt idx="498">
                  <c:v>26.6032003307316</c:v>
                </c:pt>
                <c:pt idx="499">
                  <c:v>26.5301521768837</c:v>
                </c:pt>
                <c:pt idx="500">
                  <c:v>26.457304601639699</c:v>
                </c:pt>
                <c:pt idx="501">
                  <c:v>26.384657054242599</c:v>
                </c:pt>
                <c:pt idx="502">
                  <c:v>26.3122089854478</c:v>
                </c:pt>
                <c:pt idx="503">
                  <c:v>26.2399598475189</c:v>
                </c:pt>
                <c:pt idx="504">
                  <c:v>26.167909094223301</c:v>
                </c:pt>
                <c:pt idx="505">
                  <c:v>26.096056180828299</c:v>
                </c:pt>
                <c:pt idx="506">
                  <c:v>26.024400564097199</c:v>
                </c:pt>
                <c:pt idx="507">
                  <c:v>25.952941702284601</c:v>
                </c:pt>
                <c:pt idx="508">
                  <c:v>25.881679055132999</c:v>
                </c:pt>
                <c:pt idx="509">
                  <c:v>25.810612083868001</c:v>
                </c:pt>
                <c:pt idx="510">
                  <c:v>25.739740251194799</c:v>
                </c:pt>
                <c:pt idx="511">
                  <c:v>25.669063021294001</c:v>
                </c:pt>
                <c:pt idx="512">
                  <c:v>25.5985798598171</c:v>
                </c:pt>
                <c:pt idx="513">
                  <c:v>25.5282902338834</c:v>
                </c:pt>
                <c:pt idx="514">
                  <c:v>25.458193612074901</c:v>
                </c:pt>
                <c:pt idx="515">
                  <c:v>25.3882894644331</c:v>
                </c:pt>
                <c:pt idx="516">
                  <c:v>25.3185772624546</c:v>
                </c:pt>
                <c:pt idx="517">
                  <c:v>25.249056479086999</c:v>
                </c:pt>
                <c:pt idx="518">
                  <c:v>25.179726588725298</c:v>
                </c:pt>
                <c:pt idx="519">
                  <c:v>25.110587067207799</c:v>
                </c:pt>
                <c:pt idx="520">
                  <c:v>25.0416373918119</c:v>
                </c:pt>
                <c:pt idx="521">
                  <c:v>24.972877041250399</c:v>
                </c:pt>
                <c:pt idx="522">
                  <c:v>24.904305495667298</c:v>
                </c:pt>
                <c:pt idx="523">
                  <c:v>24.835922236634399</c:v>
                </c:pt>
                <c:pt idx="524">
                  <c:v>24.7677267471466</c:v>
                </c:pt>
                <c:pt idx="525">
                  <c:v>24.699718511618698</c:v>
                </c:pt>
                <c:pt idx="526">
                  <c:v>24.631897015881101</c:v>
                </c:pt>
                <c:pt idx="527">
                  <c:v>24.5642617471762</c:v>
                </c:pt>
                <c:pt idx="528">
                  <c:v>24.496812194154</c:v>
                </c:pt>
                <c:pt idx="529">
                  <c:v>24.4295478468689</c:v>
                </c:pt>
                <c:pt idx="530">
                  <c:v>24.362468196775399</c:v>
                </c:pt>
                <c:pt idx="531">
                  <c:v>24.295572736724399</c:v>
                </c:pt>
                <c:pt idx="532">
                  <c:v>24.228860960959398</c:v>
                </c:pt>
                <c:pt idx="533">
                  <c:v>24.162332365112601</c:v>
                </c:pt>
                <c:pt idx="534">
                  <c:v>24.095986446201099</c:v>
                </c:pt>
                <c:pt idx="535">
                  <c:v>24.029822702623001</c:v>
                </c:pt>
                <c:pt idx="536">
                  <c:v>23.9638406341539</c:v>
                </c:pt>
                <c:pt idx="537">
                  <c:v>23.898039741942899</c:v>
                </c:pt>
                <c:pt idx="538">
                  <c:v>23.832419528508801</c:v>
                </c:pt>
                <c:pt idx="539">
                  <c:v>23.7669794977365</c:v>
                </c:pt>
                <c:pt idx="540">
                  <c:v>23.701719154873</c:v>
                </c:pt>
                <c:pt idx="541">
                  <c:v>23.636638006523899</c:v>
                </c:pt>
                <c:pt idx="542">
                  <c:v>23.571735560649699</c:v>
                </c:pt>
                <c:pt idx="543">
                  <c:v>23.507011326561699</c:v>
                </c:pt>
                <c:pt idx="544">
                  <c:v>23.442464814918701</c:v>
                </c:pt>
                <c:pt idx="545">
                  <c:v>23.378095537723301</c:v>
                </c:pt>
                <c:pt idx="546">
                  <c:v>23.313903008317901</c:v>
                </c:pt>
                <c:pt idx="547">
                  <c:v>23.249886741381001</c:v>
                </c:pt>
                <c:pt idx="548">
                  <c:v>23.1860462529241</c:v>
                </c:pt>
                <c:pt idx="549">
                  <c:v>23.122381060287498</c:v>
                </c:pt>
                <c:pt idx="550">
                  <c:v>23.0588906821366</c:v>
                </c:pt>
                <c:pt idx="551">
                  <c:v>22.995574638458798</c:v>
                </c:pt>
                <c:pt idx="552">
                  <c:v>22.9324324505593</c:v>
                </c:pt>
                <c:pt idx="553">
                  <c:v>22.869463641057798</c:v>
                </c:pt>
                <c:pt idx="554">
                  <c:v>22.8066677338849</c:v>
                </c:pt>
                <c:pt idx="555">
                  <c:v>22.7440442542783</c:v>
                </c:pt>
                <c:pt idx="556">
                  <c:v>22.6815927287793</c:v>
                </c:pt>
                <c:pt idx="557">
                  <c:v>22.6193126852293</c:v>
                </c:pt>
                <c:pt idx="558">
                  <c:v>22.557203652766201</c:v>
                </c:pt>
                <c:pt idx="559">
                  <c:v>22.4952651618208</c:v>
                </c:pt>
                <c:pt idx="560">
                  <c:v>22.4334967441131</c:v>
                </c:pt>
                <c:pt idx="561">
                  <c:v>22.371897932649102</c:v>
                </c:pt>
                <c:pt idx="562">
                  <c:v>22.310468261717201</c:v>
                </c:pt>
                <c:pt idx="563">
                  <c:v>22.249207266884302</c:v>
                </c:pt>
                <c:pt idx="564">
                  <c:v>22.1881144849926</c:v>
                </c:pt>
                <c:pt idx="565">
                  <c:v>22.127189454156301</c:v>
                </c:pt>
                <c:pt idx="566">
                  <c:v>22.066431713757702</c:v>
                </c:pt>
                <c:pt idx="567">
                  <c:v>22.0058408044437</c:v>
                </c:pt>
                <c:pt idx="568">
                  <c:v>21.945416268122901</c:v>
                </c:pt>
                <c:pt idx="569">
                  <c:v>21.8851576479614</c:v>
                </c:pt>
                <c:pt idx="570">
                  <c:v>21.825064488379802</c:v>
                </c:pt>
                <c:pt idx="571">
                  <c:v>21.765136335049899</c:v>
                </c:pt>
                <c:pt idx="572">
                  <c:v>21.705372734890599</c:v>
                </c:pt>
                <c:pt idx="573">
                  <c:v>21.6457732360652</c:v>
                </c:pt>
                <c:pt idx="574">
                  <c:v>21.586337387977501</c:v>
                </c:pt>
                <c:pt idx="575">
                  <c:v>21.5270647412686</c:v>
                </c:pt>
                <c:pt idx="576">
                  <c:v>21.467954847813498</c:v>
                </c:pt>
                <c:pt idx="577">
                  <c:v>21.409007260717701</c:v>
                </c:pt>
                <c:pt idx="578">
                  <c:v>21.3502215343138</c:v>
                </c:pt>
                <c:pt idx="579">
                  <c:v>21.291597224158</c:v>
                </c:pt>
                <c:pt idx="580">
                  <c:v>21.233133887027101</c:v>
                </c:pt>
                <c:pt idx="581">
                  <c:v>21.1748310809147</c:v>
                </c:pt>
                <c:pt idx="582">
                  <c:v>21.1166883650281</c:v>
                </c:pt>
                <c:pt idx="583">
                  <c:v>21.058705299785299</c:v>
                </c:pt>
                <c:pt idx="584">
                  <c:v>21.000881446810698</c:v>
                </c:pt>
                <c:pt idx="585">
                  <c:v>20.943216368933001</c:v>
                </c:pt>
                <c:pt idx="586">
                  <c:v>20.885709630181001</c:v>
                </c:pt>
                <c:pt idx="587">
                  <c:v>20.828360795780601</c:v>
                </c:pt>
                <c:pt idx="588">
                  <c:v>20.771169432151598</c:v>
                </c:pt>
                <c:pt idx="589">
                  <c:v>20.714135106904401</c:v>
                </c:pt>
                <c:pt idx="590">
                  <c:v>20.657257388836499</c:v>
                </c:pt>
                <c:pt idx="591">
                  <c:v>20.6005358479295</c:v>
                </c:pt>
                <c:pt idx="592">
                  <c:v>20.543970055345898</c:v>
                </c:pt>
                <c:pt idx="593">
                  <c:v>20.487559583425501</c:v>
                </c:pt>
                <c:pt idx="594">
                  <c:v>20.431304005682499</c:v>
                </c:pt>
                <c:pt idx="595">
                  <c:v>20.3752028968022</c:v>
                </c:pt>
                <c:pt idx="596">
                  <c:v>20.319255832637602</c:v>
                </c:pt>
                <c:pt idx="597">
                  <c:v>20.263462390206399</c:v>
                </c:pt>
                <c:pt idx="598">
                  <c:v>20.207822147687899</c:v>
                </c:pt>
                <c:pt idx="599">
                  <c:v>20.1523346844195</c:v>
                </c:pt>
                <c:pt idx="600">
                  <c:v>20.096999580893499</c:v>
                </c:pt>
                <c:pt idx="601">
                  <c:v>20.0418164187546</c:v>
                </c:pt>
                <c:pt idx="602">
                  <c:v>19.986784780795698</c:v>
                </c:pt>
                <c:pt idx="603">
                  <c:v>19.931904250955601</c:v>
                </c:pt>
                <c:pt idx="604">
                  <c:v>19.877174414315501</c:v>
                </c:pt>
                <c:pt idx="605">
                  <c:v>19.822594857095801</c:v>
                </c:pt>
                <c:pt idx="606">
                  <c:v>19.768165166653201</c:v>
                </c:pt>
                <c:pt idx="607">
                  <c:v>19.713884931477299</c:v>
                </c:pt>
                <c:pt idx="608">
                  <c:v>19.6597537411877</c:v>
                </c:pt>
                <c:pt idx="609">
                  <c:v>19.605771186531001</c:v>
                </c:pt>
                <c:pt idx="610">
                  <c:v>19.5519368593773</c:v>
                </c:pt>
                <c:pt idx="611">
                  <c:v>19.498250352717399</c:v>
                </c:pt>
                <c:pt idx="612">
                  <c:v>19.44471126066</c:v>
                </c:pt>
                <c:pt idx="613">
                  <c:v>19.391319178427899</c:v>
                </c:pt>
                <c:pt idx="614">
                  <c:v>19.338073702355501</c:v>
                </c:pt>
                <c:pt idx="615">
                  <c:v>19.284974429885601</c:v>
                </c:pt>
                <c:pt idx="616">
                  <c:v>19.232020959566501</c:v>
                </c:pt>
                <c:pt idx="617">
                  <c:v>19.1792128910486</c:v>
                </c:pt>
                <c:pt idx="618">
                  <c:v>19.126549825081799</c:v>
                </c:pt>
                <c:pt idx="619">
                  <c:v>19.074031363511999</c:v>
                </c:pt>
                <c:pt idx="620">
                  <c:v>19.021657109278699</c:v>
                </c:pt>
                <c:pt idx="621">
                  <c:v>18.969426666411501</c:v>
                </c:pt>
                <c:pt idx="622">
                  <c:v>18.917339640027102</c:v>
                </c:pt>
                <c:pt idx="623">
                  <c:v>18.865395636326902</c:v>
                </c:pt>
                <c:pt idx="624">
                  <c:v>18.813594262593199</c:v>
                </c:pt>
                <c:pt idx="625">
                  <c:v>18.761935127187002</c:v>
                </c:pt>
                <c:pt idx="626">
                  <c:v>18.710417839544299</c:v>
                </c:pt>
                <c:pt idx="627">
                  <c:v>18.6590420101737</c:v>
                </c:pt>
                <c:pt idx="628">
                  <c:v>18.607807250653501</c:v>
                </c:pt>
                <c:pt idx="629">
                  <c:v>18.5567131736282</c:v>
                </c:pt>
                <c:pt idx="630">
                  <c:v>18.505759392806102</c:v>
                </c:pt>
                <c:pt idx="631">
                  <c:v>18.454945522956201</c:v>
                </c:pt>
                <c:pt idx="632">
                  <c:v>18.404271179905201</c:v>
                </c:pt>
                <c:pt idx="633">
                  <c:v>18.353735980534601</c:v>
                </c:pt>
                <c:pt idx="634">
                  <c:v>18.3033395427782</c:v>
                </c:pt>
                <c:pt idx="635">
                  <c:v>18.253081485618601</c:v>
                </c:pt>
                <c:pt idx="636">
                  <c:v>18.202961429084599</c:v>
                </c:pt>
                <c:pt idx="637">
                  <c:v>18.152978994248699</c:v>
                </c:pt>
                <c:pt idx="638">
                  <c:v>18.1031338032234</c:v>
                </c:pt>
                <c:pt idx="639">
                  <c:v>18.053425479159099</c:v>
                </c:pt>
                <c:pt idx="640">
                  <c:v>18.003853646241001</c:v>
                </c:pt>
                <c:pt idx="641">
                  <c:v>17.954417929685999</c:v>
                </c:pt>
                <c:pt idx="642">
                  <c:v>17.905117955740302</c:v>
                </c:pt>
                <c:pt idx="643">
                  <c:v>17.855953351676298</c:v>
                </c:pt>
                <c:pt idx="644">
                  <c:v>17.806923745789899</c:v>
                </c:pt>
                <c:pt idx="645">
                  <c:v>17.758028767397501</c:v>
                </c:pt>
                <c:pt idx="646">
                  <c:v>17.709268046833401</c:v>
                </c:pt>
                <c:pt idx="647">
                  <c:v>17.6606412154471</c:v>
                </c:pt>
                <c:pt idx="648">
                  <c:v>17.612147905600199</c:v>
                </c:pt>
                <c:pt idx="649">
                  <c:v>17.5637877506637</c:v>
                </c:pt>
                <c:pt idx="650">
                  <c:v>17.515560385015501</c:v>
                </c:pt>
                <c:pt idx="651">
                  <c:v>17.467465444037401</c:v>
                </c:pt>
                <c:pt idx="652">
                  <c:v>17.4195025641122</c:v>
                </c:pt>
                <c:pt idx="653">
                  <c:v>17.371671382621301</c:v>
                </c:pt>
                <c:pt idx="654">
                  <c:v>17.323971537941802</c:v>
                </c:pt>
                <c:pt idx="655">
                  <c:v>17.276402669443801</c:v>
                </c:pt>
                <c:pt idx="656">
                  <c:v>17.228964417487401</c:v>
                </c:pt>
                <c:pt idx="657">
                  <c:v>17.181656423420399</c:v>
                </c:pt>
                <c:pt idx="658">
                  <c:v>17.134478329575501</c:v>
                </c:pt>
                <c:pt idx="659">
                  <c:v>17.0874297792672</c:v>
                </c:pt>
                <c:pt idx="660">
                  <c:v>17.040510416789601</c:v>
                </c:pt>
                <c:pt idx="661">
                  <c:v>16.993719887413601</c:v>
                </c:pt>
                <c:pt idx="662">
                  <c:v>16.947057837383799</c:v>
                </c:pt>
                <c:pt idx="663">
                  <c:v>16.900523913916601</c:v>
                </c:pt>
                <c:pt idx="664">
                  <c:v>16.854117765196701</c:v>
                </c:pt>
                <c:pt idx="665">
                  <c:v>16.807839040375001</c:v>
                </c:pt>
                <c:pt idx="666">
                  <c:v>16.761687389565701</c:v>
                </c:pt>
                <c:pt idx="667">
                  <c:v>16.715662463844001</c:v>
                </c:pt>
                <c:pt idx="668">
                  <c:v>16.669763915242701</c:v>
                </c:pt>
                <c:pt idx="669">
                  <c:v>16.623991396750601</c:v>
                </c:pt>
                <c:pt idx="670">
                  <c:v>16.578344562308899</c:v>
                </c:pt>
                <c:pt idx="671">
                  <c:v>16.5328230668093</c:v>
                </c:pt>
                <c:pt idx="672">
                  <c:v>16.487426566090999</c:v>
                </c:pt>
                <c:pt idx="673">
                  <c:v>16.442154716938099</c:v>
                </c:pt>
                <c:pt idx="674">
                  <c:v>16.397007177077398</c:v>
                </c:pt>
                <c:pt idx="675">
                  <c:v>16.351983605175398</c:v>
                </c:pt>
                <c:pt idx="676">
                  <c:v>16.307083660835598</c:v>
                </c:pt>
                <c:pt idx="677">
                  <c:v>16.2623070045966</c:v>
                </c:pt>
                <c:pt idx="678">
                  <c:v>16.217653297928798</c:v>
                </c:pt>
                <c:pt idx="679">
                  <c:v>16.1731222032322</c:v>
                </c:pt>
                <c:pt idx="680">
                  <c:v>16.128713383834</c:v>
                </c:pt>
                <c:pt idx="681">
                  <c:v>16.0844265039856</c:v>
                </c:pt>
                <c:pt idx="682">
                  <c:v>16.040261228860398</c:v>
                </c:pt>
                <c:pt idx="683">
                  <c:v>15.996217224551099</c:v>
                </c:pt>
                <c:pt idx="684">
                  <c:v>15.952294158067501</c:v>
                </c:pt>
                <c:pt idx="685">
                  <c:v>15.908491697333501</c:v>
                </c:pt>
                <c:pt idx="686">
                  <c:v>15.864809511184999</c:v>
                </c:pt>
                <c:pt idx="687">
                  <c:v>15.821247269366999</c:v>
                </c:pt>
                <c:pt idx="688">
                  <c:v>15.7778046425315</c:v>
                </c:pt>
                <c:pt idx="689">
                  <c:v>15.7344813022348</c:v>
                </c:pt>
                <c:pt idx="690">
                  <c:v>15.691276920935</c:v>
                </c:pt>
                <c:pt idx="691">
                  <c:v>15.648191171989801</c:v>
                </c:pt>
                <c:pt idx="692">
                  <c:v>15.6052237296534</c:v>
                </c:pt>
                <c:pt idx="693">
                  <c:v>15.562374269074899</c:v>
                </c:pt>
                <c:pt idx="694">
                  <c:v>15.519642466295</c:v>
                </c:pt>
                <c:pt idx="695">
                  <c:v>15.477027998244299</c:v>
                </c:pt>
                <c:pt idx="696">
                  <c:v>15.434530542740101</c:v>
                </c:pt>
                <c:pt idx="697">
                  <c:v>15.392149778484701</c:v>
                </c:pt>
                <c:pt idx="698">
                  <c:v>15.3498853850625</c:v>
                </c:pt>
                <c:pt idx="699">
                  <c:v>15.3077370429376</c:v>
                </c:pt>
                <c:pt idx="700">
                  <c:v>15.2657044334518</c:v>
                </c:pt>
                <c:pt idx="701">
                  <c:v>15.223787238821499</c:v>
                </c:pt>
                <c:pt idx="702">
                  <c:v>15.181985142136</c:v>
                </c:pt>
                <c:pt idx="703">
                  <c:v>15.140297827354599</c:v>
                </c:pt>
                <c:pt idx="704">
                  <c:v>15.098724979304601</c:v>
                </c:pt>
                <c:pt idx="705">
                  <c:v>15.057266283678301</c:v>
                </c:pt>
                <c:pt idx="706">
                  <c:v>15.0159214270316</c:v>
                </c:pt>
                <c:pt idx="707">
                  <c:v>14.9746900967806</c:v>
                </c:pt>
                <c:pt idx="708">
                  <c:v>14.9335719812</c:v>
                </c:pt>
                <c:pt idx="709">
                  <c:v>14.892566769420201</c:v>
                </c:pt>
                <c:pt idx="710">
                  <c:v>14.851674151425399</c:v>
                </c:pt>
                <c:pt idx="711">
                  <c:v>14.810893818051101</c:v>
                </c:pt>
                <c:pt idx="712">
                  <c:v>14.770225460981401</c:v>
                </c:pt>
                <c:pt idx="713">
                  <c:v>14.7296687727474</c:v>
                </c:pt>
                <c:pt idx="714">
                  <c:v>14.689223446724</c:v>
                </c:pt>
                <c:pt idx="715">
                  <c:v>14.6488891771286</c:v>
                </c:pt>
                <c:pt idx="716">
                  <c:v>14.608665659017699</c:v>
                </c:pt>
                <c:pt idx="717">
                  <c:v>14.5685525882853</c:v>
                </c:pt>
                <c:pt idx="718">
                  <c:v>14.528549661660699</c:v>
                </c:pt>
                <c:pt idx="719">
                  <c:v>14.488656576705599</c:v>
                </c:pt>
                <c:pt idx="720">
                  <c:v>14.448873031812299</c:v>
                </c:pt>
                <c:pt idx="721">
                  <c:v>14.409198726201099</c:v>
                </c:pt>
                <c:pt idx="722">
                  <c:v>14.369633359918501</c:v>
                </c:pt>
                <c:pt idx="723">
                  <c:v>14.330176633834199</c:v>
                </c:pt>
                <c:pt idx="724">
                  <c:v>14.2908282496398</c:v>
                </c:pt>
                <c:pt idx="725">
                  <c:v>14.251587909845499</c:v>
                </c:pt>
                <c:pt idx="726">
                  <c:v>14.2124553177787</c:v>
                </c:pt>
                <c:pt idx="727">
                  <c:v>14.1734301775811</c:v>
                </c:pt>
                <c:pt idx="728">
                  <c:v>14.134512194207201</c:v>
                </c:pt>
                <c:pt idx="729">
                  <c:v>14.095701073421299</c:v>
                </c:pt>
                <c:pt idx="730">
                  <c:v>14.056996521795799</c:v>
                </c:pt>
                <c:pt idx="731">
                  <c:v>14.018398246708699</c:v>
                </c:pt>
                <c:pt idx="732">
                  <c:v>13.979905956341501</c:v>
                </c:pt>
                <c:pt idx="733">
                  <c:v>13.9415193596771</c:v>
                </c:pt>
                <c:pt idx="734">
                  <c:v>13.903238166497401</c:v>
                </c:pt>
                <c:pt idx="735">
                  <c:v>13.865062087381199</c:v>
                </c:pt>
                <c:pt idx="736">
                  <c:v>13.826990833702</c:v>
                </c:pt>
                <c:pt idx="737">
                  <c:v>13.7890241176259</c:v>
                </c:pt>
                <c:pt idx="738">
                  <c:v>13.7511616521092</c:v>
                </c:pt>
                <c:pt idx="739">
                  <c:v>13.7134031508965</c:v>
                </c:pt>
                <c:pt idx="740">
                  <c:v>13.675748328518299</c:v>
                </c:pt>
                <c:pt idx="741">
                  <c:v>13.638196900289101</c:v>
                </c:pt>
                <c:pt idx="742">
                  <c:v>13.600748582305</c:v>
                </c:pt>
                <c:pt idx="743">
                  <c:v>13.5634030914416</c:v>
                </c:pt>
                <c:pt idx="744">
                  <c:v>13.5261601453522</c:v>
                </c:pt>
                <c:pt idx="745">
                  <c:v>13.489019462465</c:v>
                </c:pt>
                <c:pt idx="746">
                  <c:v>13.451980761981501</c:v>
                </c:pt>
                <c:pt idx="747">
                  <c:v>13.415043763874399</c:v>
                </c:pt>
                <c:pt idx="748">
                  <c:v>13.378208188885001</c:v>
                </c:pt>
                <c:pt idx="749">
                  <c:v>13.341473758521699</c:v>
                </c:pt>
                <c:pt idx="750">
                  <c:v>13.3048401950574</c:v>
                </c:pt>
                <c:pt idx="751">
                  <c:v>13.2683072215276</c:v>
                </c:pt>
                <c:pt idx="752">
                  <c:v>13.2318745617284</c:v>
                </c:pt>
                <c:pt idx="753">
                  <c:v>13.1955419402143</c:v>
                </c:pt>
                <c:pt idx="754">
                  <c:v>13.159309082296</c:v>
                </c:pt>
                <c:pt idx="755">
                  <c:v>13.123175714038601</c:v>
                </c:pt>
                <c:pt idx="756">
                  <c:v>13.087141562259299</c:v>
                </c:pt>
                <c:pt idx="757">
                  <c:v>13.051206354525499</c:v>
                </c:pt>
                <c:pt idx="758">
                  <c:v>13.0153698191526</c:v>
                </c:pt>
                <c:pt idx="759">
                  <c:v>12.9796316852019</c:v>
                </c:pt>
                <c:pt idx="760">
                  <c:v>12.943991682478799</c:v>
                </c:pt>
                <c:pt idx="761">
                  <c:v>12.908449541530601</c:v>
                </c:pt>
                <c:pt idx="762">
                  <c:v>12.8730049936445</c:v>
                </c:pt>
                <c:pt idx="763">
                  <c:v>12.8376577708454</c:v>
                </c:pt>
                <c:pt idx="764">
                  <c:v>12.802407605894</c:v>
                </c:pt>
                <c:pt idx="765">
                  <c:v>12.767254232285101</c:v>
                </c:pt>
                <c:pt idx="766">
                  <c:v>12.732197384245</c:v>
                </c:pt>
                <c:pt idx="767">
                  <c:v>12.6972367967299</c:v>
                </c:pt>
                <c:pt idx="768">
                  <c:v>12.662372205423599</c:v>
                </c:pt>
                <c:pt idx="769">
                  <c:v>12.6276033467358</c:v>
                </c:pt>
                <c:pt idx="770">
                  <c:v>12.5929299578001</c:v>
                </c:pt>
                <c:pt idx="771">
                  <c:v>12.5583517764716</c:v>
                </c:pt>
                <c:pt idx="772">
                  <c:v>12.5238685413255</c:v>
                </c:pt>
                <c:pt idx="773">
                  <c:v>12.489479991654701</c:v>
                </c:pt>
                <c:pt idx="774">
                  <c:v>12.455185867467801</c:v>
                </c:pt>
                <c:pt idx="775">
                  <c:v>12.4209859094876</c:v>
                </c:pt>
                <c:pt idx="776">
                  <c:v>12.3868798591485</c:v>
                </c:pt>
                <c:pt idx="777">
                  <c:v>12.3528674585953</c:v>
                </c:pt>
                <c:pt idx="778">
                  <c:v>12.3189484506805</c:v>
                </c:pt>
                <c:pt idx="779">
                  <c:v>12.285122578962699</c:v>
                </c:pt>
                <c:pt idx="780">
                  <c:v>12.2513895877048</c:v>
                </c:pt>
                <c:pt idx="781">
                  <c:v>12.2177492218719</c:v>
                </c:pt>
                <c:pt idx="782">
                  <c:v>12.184201227129201</c:v>
                </c:pt>
                <c:pt idx="783">
                  <c:v>12.150745349840401</c:v>
                </c:pt>
                <c:pt idx="784">
                  <c:v>12.117381337065799</c:v>
                </c:pt>
                <c:pt idx="785">
                  <c:v>12.0841089365599</c:v>
                </c:pt>
                <c:pt idx="786">
                  <c:v>12.05092789677</c:v>
                </c:pt>
                <c:pt idx="787">
                  <c:v>12.017837966834101</c:v>
                </c:pt>
                <c:pt idx="788">
                  <c:v>11.9848388965792</c:v>
                </c:pt>
                <c:pt idx="789">
                  <c:v>11.9519304365189</c:v>
                </c:pt>
                <c:pt idx="790">
                  <c:v>11.9191123378521</c:v>
                </c:pt>
                <c:pt idx="791">
                  <c:v>11.8863843524608</c:v>
                </c:pt>
                <c:pt idx="792">
                  <c:v>11.8537462329083</c:v>
                </c:pt>
                <c:pt idx="793">
                  <c:v>11.8211977324373</c:v>
                </c:pt>
                <c:pt idx="794">
                  <c:v>11.788738604968101</c:v>
                </c:pt>
                <c:pt idx="795">
                  <c:v>11.756368605096499</c:v>
                </c:pt>
                <c:pt idx="796">
                  <c:v>11.724087488092501</c:v>
                </c:pt>
                <c:pt idx="797">
                  <c:v>11.691895009897801</c:v>
                </c:pt>
                <c:pt idx="798">
                  <c:v>11.6597909271244</c:v>
                </c:pt>
                <c:pt idx="799">
                  <c:v>11.6277749970524</c:v>
                </c:pt>
                <c:pt idx="800">
                  <c:v>11.5958469776287</c:v>
                </c:pt>
                <c:pt idx="801">
                  <c:v>11.564006627464501</c:v>
                </c:pt>
                <c:pt idx="802">
                  <c:v>11.532253705834</c:v>
                </c:pt>
                <c:pt idx="803">
                  <c:v>11.5005879726725</c:v>
                </c:pt>
                <c:pt idx="804">
                  <c:v>11.4690091885741</c:v>
                </c:pt>
                <c:pt idx="805">
                  <c:v>11.437517114790699</c:v>
                </c:pt>
                <c:pt idx="806">
                  <c:v>11.4061115132296</c:v>
                </c:pt>
                <c:pt idx="807">
                  <c:v>11.3747921464516</c:v>
                </c:pt>
                <c:pt idx="808">
                  <c:v>11.343558777669999</c:v>
                </c:pt>
                <c:pt idx="809">
                  <c:v>11.312411170747801</c:v>
                </c:pt>
                <c:pt idx="810">
                  <c:v>11.2813490901967</c:v>
                </c:pt>
                <c:pt idx="811">
                  <c:v>11.250372301174799</c:v>
                </c:pt>
                <c:pt idx="812">
                  <c:v>11.219480569485199</c:v>
                </c:pt>
                <c:pt idx="813">
                  <c:v>11.188673661573899</c:v>
                </c:pt>
                <c:pt idx="814">
                  <c:v>11.157951344528501</c:v>
                </c:pt>
                <c:pt idx="815">
                  <c:v>11.1273133860757</c:v>
                </c:pt>
                <c:pt idx="816">
                  <c:v>11.096759554580499</c:v>
                </c:pt>
                <c:pt idx="817">
                  <c:v>11.0662896190435</c:v>
                </c:pt>
                <c:pt idx="818">
                  <c:v>11.0359033490997</c:v>
                </c:pt>
                <c:pt idx="819">
                  <c:v>11.0056005150168</c:v>
                </c:pt>
                <c:pt idx="820">
                  <c:v>10.9753808876933</c:v>
                </c:pt>
                <c:pt idx="821">
                  <c:v>10.9452442386564</c:v>
                </c:pt>
                <c:pt idx="822">
                  <c:v>10.9151903400612</c:v>
                </c:pt>
                <c:pt idx="823">
                  <c:v>10.8852189646881</c:v>
                </c:pt>
                <c:pt idx="824">
                  <c:v>10.8553298859413</c:v>
                </c:pt>
                <c:pt idx="825">
                  <c:v>10.8255228778476</c:v>
                </c:pt>
                <c:pt idx="826">
                  <c:v>10.795797715053901</c:v>
                </c:pt>
                <c:pt idx="827">
                  <c:v>10.766154172826001</c:v>
                </c:pt>
                <c:pt idx="828">
                  <c:v>10.736592027046999</c:v>
                </c:pt>
                <c:pt idx="829">
                  <c:v>10.707111054215</c:v>
                </c:pt>
                <c:pt idx="830">
                  <c:v>10.677711031442101</c:v>
                </c:pt>
                <c:pt idx="831">
                  <c:v>10.6483917364524</c:v>
                </c:pt>
                <c:pt idx="832">
                  <c:v>10.619152947580099</c:v>
                </c:pt>
                <c:pt idx="833">
                  <c:v>10.589994443768299</c:v>
                </c:pt>
                <c:pt idx="834">
                  <c:v>10.560916004567</c:v>
                </c:pt>
                <c:pt idx="835">
                  <c:v>10.5319174101316</c:v>
                </c:pt>
                <c:pt idx="836">
                  <c:v>10.5029984412209</c:v>
                </c:pt>
                <c:pt idx="837">
                  <c:v>10.474158879196001</c:v>
                </c:pt>
                <c:pt idx="838">
                  <c:v>10.4453985060183</c:v>
                </c:pt>
                <c:pt idx="839">
                  <c:v>10.416717104247599</c:v>
                </c:pt>
                <c:pt idx="840">
                  <c:v>10.388114457041301</c:v>
                </c:pt>
                <c:pt idx="841">
                  <c:v>10.359590348151601</c:v>
                </c:pt>
                <c:pt idx="842">
                  <c:v>10.3311445619249</c:v>
                </c:pt>
                <c:pt idx="843">
                  <c:v>10.3027768832997</c:v>
                </c:pt>
                <c:pt idx="844">
                  <c:v>10.274487097804901</c:v>
                </c:pt>
                <c:pt idx="845">
                  <c:v>10.246274991558399</c:v>
                </c:pt>
                <c:pt idx="846">
                  <c:v>10.2181403512653</c:v>
                </c:pt>
                <c:pt idx="847">
                  <c:v>10.190082964216399</c:v>
                </c:pt>
                <c:pt idx="848">
                  <c:v>10.1621026182866</c:v>
                </c:pt>
                <c:pt idx="849">
                  <c:v>10.1341991019333</c:v>
                </c:pt>
                <c:pt idx="850">
                  <c:v>10.106372204194701</c:v>
                </c:pt>
                <c:pt idx="851">
                  <c:v>10.0786217146882</c:v>
                </c:pt>
                <c:pt idx="852">
                  <c:v>10.050947423609101</c:v>
                </c:pt>
                <c:pt idx="853">
                  <c:v>10.023349121728501</c:v>
                </c:pt>
                <c:pt idx="854">
                  <c:v>9.9958266003922702</c:v>
                </c:pt>
                <c:pt idx="855">
                  <c:v>9.9683796515190295</c:v>
                </c:pt>
                <c:pt idx="856">
                  <c:v>9.9410080675988404</c:v>
                </c:pt>
                <c:pt idx="857">
                  <c:v>9.9137116416915294</c:v>
                </c:pt>
                <c:pt idx="858">
                  <c:v>9.8864901674251708</c:v>
                </c:pt>
                <c:pt idx="859">
                  <c:v>9.8593434389944701</c:v>
                </c:pt>
                <c:pt idx="860">
                  <c:v>9.8322712511592805</c:v>
                </c:pt>
                <c:pt idx="861">
                  <c:v>9.8052733992429797</c:v>
                </c:pt>
                <c:pt idx="862">
                  <c:v>9.7783496791309599</c:v>
                </c:pt>
                <c:pt idx="863">
                  <c:v>9.7514998872690999</c:v>
                </c:pt>
                <c:pt idx="864">
                  <c:v>9.7247238206621809</c:v>
                </c:pt>
                <c:pt idx="865">
                  <c:v>9.6980212768723906</c:v>
                </c:pt>
                <c:pt idx="866">
                  <c:v>9.6713920540177707</c:v>
                </c:pt>
                <c:pt idx="867">
                  <c:v>9.6448359507707107</c:v>
                </c:pt>
                <c:pt idx="868">
                  <c:v>9.6183527663564092</c:v>
                </c:pt>
                <c:pt idx="869">
                  <c:v>9.5919423005513398</c:v>
                </c:pt>
                <c:pt idx="870">
                  <c:v>9.5656043536818007</c:v>
                </c:pt>
                <c:pt idx="871">
                  <c:v>9.5393387266223097</c:v>
                </c:pt>
                <c:pt idx="872">
                  <c:v>9.5131452207942004</c:v>
                </c:pt>
                <c:pt idx="873">
                  <c:v>9.4870236381640396</c:v>
                </c:pt>
                <c:pt idx="874">
                  <c:v>9.4609737812421795</c:v>
                </c:pt>
                <c:pt idx="875">
                  <c:v>9.4349954530812408</c:v>
                </c:pt>
                <c:pt idx="876">
                  <c:v>9.4090884572746294</c:v>
                </c:pt>
                <c:pt idx="877">
                  <c:v>9.3832525979550407</c:v>
                </c:pt>
                <c:pt idx="878">
                  <c:v>9.3574876797930298</c:v>
                </c:pt>
                <c:pt idx="879">
                  <c:v>9.3317935079954495</c:v>
                </c:pt>
                <c:pt idx="880">
                  <c:v>9.3061698883040496</c:v>
                </c:pt>
                <c:pt idx="881">
                  <c:v>9.2806166269939805</c:v>
                </c:pt>
                <c:pt idx="882">
                  <c:v>9.2551335308723104</c:v>
                </c:pt>
                <c:pt idx="883">
                  <c:v>9.2297204072766199</c:v>
                </c:pt>
                <c:pt idx="884">
                  <c:v>9.2043770640734692</c:v>
                </c:pt>
                <c:pt idx="885">
                  <c:v>9.1791033096570303</c:v>
                </c:pt>
                <c:pt idx="886">
                  <c:v>9.1538989529475607</c:v>
                </c:pt>
                <c:pt idx="887">
                  <c:v>9.1287638033899796</c:v>
                </c:pt>
                <c:pt idx="888">
                  <c:v>9.1036976709524993</c:v>
                </c:pt>
                <c:pt idx="889">
                  <c:v>9.0787003661250694</c:v>
                </c:pt>
                <c:pt idx="890">
                  <c:v>9.0537716999180393</c:v>
                </c:pt>
                <c:pt idx="891">
                  <c:v>9.0289114838606803</c:v>
                </c:pt>
                <c:pt idx="892">
                  <c:v>9.0041195299997696</c:v>
                </c:pt>
                <c:pt idx="893">
                  <c:v>8.9793956508981907</c:v>
                </c:pt>
                <c:pt idx="894">
                  <c:v>8.9547396596334803</c:v>
                </c:pt>
                <c:pt idx="895">
                  <c:v>8.9301513697964499</c:v>
                </c:pt>
                <c:pt idx="896">
                  <c:v>8.9056305954897503</c:v>
                </c:pt>
                <c:pt idx="897">
                  <c:v>8.8811771513264794</c:v>
                </c:pt>
                <c:pt idx="898">
                  <c:v>8.8567908524287908</c:v>
                </c:pt>
                <c:pt idx="899">
                  <c:v>8.8324715144264605</c:v>
                </c:pt>
                <c:pt idx="900">
                  <c:v>8.8082189534555297</c:v>
                </c:pt>
                <c:pt idx="901">
                  <c:v>8.7840329861569</c:v>
                </c:pt>
                <c:pt idx="902">
                  <c:v>8.7599134296749508</c:v>
                </c:pt>
                <c:pt idx="903">
                  <c:v>8.7358601016561508</c:v>
                </c:pt>
                <c:pt idx="904">
                  <c:v>8.7118728202476703</c:v>
                </c:pt>
                <c:pt idx="905">
                  <c:v>8.6879514040960295</c:v>
                </c:pt>
                <c:pt idx="906">
                  <c:v>8.6640956723457396</c:v>
                </c:pt>
                <c:pt idx="907">
                  <c:v>8.6403054446378604</c:v>
                </c:pt>
                <c:pt idx="908">
                  <c:v>8.6165805411087302</c:v>
                </c:pt>
                <c:pt idx="909">
                  <c:v>8.5929207823885605</c:v>
                </c:pt>
                <c:pt idx="910">
                  <c:v>8.5693259896000598</c:v>
                </c:pt>
                <c:pt idx="911">
                  <c:v>8.5457959843571203</c:v>
                </c:pt>
                <c:pt idx="912">
                  <c:v>8.5223305887634595</c:v>
                </c:pt>
                <c:pt idx="913">
                  <c:v>8.4989296254112698</c:v>
                </c:pt>
                <c:pt idx="914">
                  <c:v>8.4755929173798599</c:v>
                </c:pt>
                <c:pt idx="915">
                  <c:v>8.4523202882343504</c:v>
                </c:pt>
                <c:pt idx="916">
                  <c:v>8.4291115620243193</c:v>
                </c:pt>
                <c:pt idx="917">
                  <c:v>8.4059665632824707</c:v>
                </c:pt>
                <c:pt idx="918">
                  <c:v>8.3828851170233403</c:v>
                </c:pt>
                <c:pt idx="919">
                  <c:v>8.3598670487419007</c:v>
                </c:pt>
                <c:pt idx="920">
                  <c:v>8.3369121844123306</c:v>
                </c:pt>
                <c:pt idx="921">
                  <c:v>8.3140203504866292</c:v>
                </c:pt>
                <c:pt idx="922">
                  <c:v>8.2911913738933407</c:v>
                </c:pt>
                <c:pt idx="923">
                  <c:v>8.2684250820362397</c:v>
                </c:pt>
                <c:pt idx="924">
                  <c:v>8.2457213027930099</c:v>
                </c:pt>
                <c:pt idx="925">
                  <c:v>8.22307986451397</c:v>
                </c:pt>
                <c:pt idx="926">
                  <c:v>8.2005005960207509</c:v>
                </c:pt>
                <c:pt idx="927">
                  <c:v>8.1779833266050108</c:v>
                </c:pt>
                <c:pt idx="928">
                  <c:v>8.1555278860271692</c:v>
                </c:pt>
                <c:pt idx="929">
                  <c:v>8.1331341045150598</c:v>
                </c:pt>
                <c:pt idx="930">
                  <c:v>8.1108018127627108</c:v>
                </c:pt>
                <c:pt idx="931">
                  <c:v>8.0885308419290194</c:v>
                </c:pt>
                <c:pt idx="932">
                  <c:v>8.0663210236365206</c:v>
                </c:pt>
                <c:pt idx="933">
                  <c:v>8.0441721899700607</c:v>
                </c:pt>
                <c:pt idx="934">
                  <c:v>8.0220841734755499</c:v>
                </c:pt>
                <c:pt idx="935">
                  <c:v>8.0000568071587299</c:v>
                </c:pt>
                <c:pt idx="936">
                  <c:v>7.9780899244838599</c:v>
                </c:pt>
                <c:pt idx="937">
                  <c:v>7.9561833593724902</c:v>
                </c:pt>
                <c:pt idx="938">
                  <c:v>7.9343369462021904</c:v>
                </c:pt>
                <c:pt idx="939">
                  <c:v>7.9125505198053103</c:v>
                </c:pt>
                <c:pt idx="940">
                  <c:v>7.8908239154677</c:v>
                </c:pt>
                <c:pt idx="941">
                  <c:v>7.8691569689275198</c:v>
                </c:pt>
                <c:pt idx="942">
                  <c:v>7.8475495163739497</c:v>
                </c:pt>
                <c:pt idx="943">
                  <c:v>7.8260013944459699</c:v>
                </c:pt>
                <c:pt idx="944">
                  <c:v>7.8045124402311297</c:v>
                </c:pt>
                <c:pt idx="945">
                  <c:v>7.7830824912643104</c:v>
                </c:pt>
                <c:pt idx="946">
                  <c:v>7.7617113855264801</c:v>
                </c:pt>
                <c:pt idx="947">
                  <c:v>7.7403989614435096</c:v>
                </c:pt>
                <c:pt idx="948">
                  <c:v>7.7191450578849103</c:v>
                </c:pt>
                <c:pt idx="949">
                  <c:v>7.6979495141626302</c:v>
                </c:pt>
                <c:pt idx="950">
                  <c:v>7.6768121700298604</c:v>
                </c:pt>
                <c:pt idx="951">
                  <c:v>7.6557328656797701</c:v>
                </c:pt>
                <c:pt idx="952">
                  <c:v>7.63471144174438</c:v>
                </c:pt>
                <c:pt idx="953">
                  <c:v>7.6137477392932702</c:v>
                </c:pt>
                <c:pt idx="954">
                  <c:v>7.5928415998324299</c:v>
                </c:pt>
                <c:pt idx="955">
                  <c:v>7.5719928653030601</c:v>
                </c:pt>
                <c:pt idx="956">
                  <c:v>7.5512013780803402</c:v>
                </c:pt>
                <c:pt idx="957">
                  <c:v>7.5304669809722897</c:v>
                </c:pt>
                <c:pt idx="958">
                  <c:v>7.5097895172185396</c:v>
                </c:pt>
                <c:pt idx="959">
                  <c:v>7.4891688304891604</c:v>
                </c:pt>
                <c:pt idx="960">
                  <c:v>7.4686047648834704</c:v>
                </c:pt>
                <c:pt idx="961">
                  <c:v>7.4480971649288898</c:v>
                </c:pt>
                <c:pt idx="962">
                  <c:v>7.4276458755797199</c:v>
                </c:pt>
                <c:pt idx="963">
                  <c:v>7.4072507422160001</c:v>
                </c:pt>
                <c:pt idx="964">
                  <c:v>7.3869116106423398</c:v>
                </c:pt>
                <c:pt idx="965">
                  <c:v>7.3666283270867297</c:v>
                </c:pt>
                <c:pt idx="966">
                  <c:v>7.3464007381994003</c:v>
                </c:pt>
                <c:pt idx="967">
                  <c:v>7.3262286910516599</c:v>
                </c:pt>
                <c:pt idx="968">
                  <c:v>7.30611203313474</c:v>
                </c:pt>
                <c:pt idx="969">
                  <c:v>7.2860506123586104</c:v>
                </c:pt>
                <c:pt idx="970">
                  <c:v>7.2660442770509004</c:v>
                </c:pt>
                <c:pt idx="971">
                  <c:v>7.2460928759556502</c:v>
                </c:pt>
                <c:pt idx="972">
                  <c:v>7.2261962582322798</c:v>
                </c:pt>
                <c:pt idx="973">
                  <c:v>7.2063542734543597</c:v>
                </c:pt>
                <c:pt idx="974">
                  <c:v>7.1865667716085104</c:v>
                </c:pt>
                <c:pt idx="975">
                  <c:v>7.1668336030932904</c:v>
                </c:pt>
                <c:pt idx="976">
                  <c:v>7.1471546187180097</c:v>
                </c:pt>
                <c:pt idx="977">
                  <c:v>7.1275296697016399</c:v>
                </c:pt>
                <c:pt idx="978">
                  <c:v>7.1079586076716996</c:v>
                </c:pt>
                <c:pt idx="979">
                  <c:v>7.08844128466309</c:v>
                </c:pt>
                <c:pt idx="980">
                  <c:v>7.06897755311702</c:v>
                </c:pt>
                <c:pt idx="981">
                  <c:v>7.0495672658798503</c:v>
                </c:pt>
                <c:pt idx="982">
                  <c:v>7.0302102762020304</c:v>
                </c:pt>
                <c:pt idx="983">
                  <c:v>7.0109064377369403</c:v>
                </c:pt>
                <c:pt idx="984">
                  <c:v>6.9916556045398002</c:v>
                </c:pt>
                <c:pt idx="985">
                  <c:v>6.9724576310665896</c:v>
                </c:pt>
                <c:pt idx="986">
                  <c:v>6.9533123721729204</c:v>
                </c:pt>
                <c:pt idx="987">
                  <c:v>6.9342196831129401</c:v>
                </c:pt>
                <c:pt idx="988">
                  <c:v>6.9151794195382603</c:v>
                </c:pt>
                <c:pt idx="989">
                  <c:v>6.8961914374968396</c:v>
                </c:pt>
                <c:pt idx="990">
                  <c:v>6.8772555934319204</c:v>
                </c:pt>
                <c:pt idx="991">
                  <c:v>6.8583717441809</c:v>
                </c:pt>
                <c:pt idx="992">
                  <c:v>6.8395397469742996</c:v>
                </c:pt>
                <c:pt idx="993">
                  <c:v>6.8207594594346599</c:v>
                </c:pt>
                <c:pt idx="994">
                  <c:v>6.8020307395754704</c:v>
                </c:pt>
                <c:pt idx="995">
                  <c:v>6.7833534458000804</c:v>
                </c:pt>
                <c:pt idx="996">
                  <c:v>6.7647274369006603</c:v>
                </c:pt>
                <c:pt idx="997">
                  <c:v>6.7461525720570901</c:v>
                </c:pt>
                <c:pt idx="998">
                  <c:v>6.7276287108359396</c:v>
                </c:pt>
                <c:pt idx="999">
                  <c:v>6.7091557131893698</c:v>
                </c:pt>
                <c:pt idx="1000">
                  <c:v>6.69073343945412</c:v>
                </c:pt>
                <c:pt idx="1001">
                  <c:v>6.6723617503503903</c:v>
                </c:pt>
                <c:pt idx="1002">
                  <c:v>6.6540405069808397</c:v>
                </c:pt>
                <c:pt idx="1003">
                  <c:v>6.6357695708294999</c:v>
                </c:pt>
                <c:pt idx="1004">
                  <c:v>6.6175488037607701</c:v>
                </c:pt>
                <c:pt idx="1005">
                  <c:v>6.5993780680183303</c:v>
                </c:pt>
                <c:pt idx="1006">
                  <c:v>6.5812572262241096</c:v>
                </c:pt>
                <c:pt idx="1007">
                  <c:v>6.5631861413772903</c:v>
                </c:pt>
                <c:pt idx="1008">
                  <c:v>6.5451646768531901</c:v>
                </c:pt>
                <c:pt idx="1009">
                  <c:v>6.5271926964023201</c:v>
                </c:pt>
                <c:pt idx="1010">
                  <c:v>6.5092700641492902</c:v>
                </c:pt>
                <c:pt idx="1011">
                  <c:v>6.4913966445917799</c:v>
                </c:pt>
                <c:pt idx="1012">
                  <c:v>6.4735723025995897</c:v>
                </c:pt>
                <c:pt idx="1013">
                  <c:v>6.4557969034135203</c:v>
                </c:pt>
                <c:pt idx="1014">
                  <c:v>6.4380703126444203</c:v>
                </c:pt>
                <c:pt idx="1015">
                  <c:v>6.4203923962721499</c:v>
                </c:pt>
                <c:pt idx="1016">
                  <c:v>6.4027630206445503</c:v>
                </c:pt>
                <c:pt idx="1017">
                  <c:v>6.3851820524764697</c:v>
                </c:pt>
                <c:pt idx="1018">
                  <c:v>6.3676493588487304</c:v>
                </c:pt>
                <c:pt idx="1019">
                  <c:v>6.3501648072071299</c:v>
                </c:pt>
                <c:pt idx="1020">
                  <c:v>6.3327282653614301</c:v>
                </c:pt>
                <c:pt idx="1021">
                  <c:v>6.3153396014843803</c:v>
                </c:pt>
                <c:pt idx="1022">
                  <c:v>6.2979986841106896</c:v>
                </c:pt>
                <c:pt idx="1023">
                  <c:v>6.2807053821360697</c:v>
                </c:pt>
                <c:pt idx="1024">
                  <c:v>6.2634595648162099</c:v>
                </c:pt>
                <c:pt idx="1025">
                  <c:v>6.2462611017657999</c:v>
                </c:pt>
                <c:pt idx="1026">
                  <c:v>6.2291098629575501</c:v>
                </c:pt>
                <c:pt idx="1027">
                  <c:v>6.2120057187212296</c:v>
                </c:pt>
                <c:pt idx="1028">
                  <c:v>6.1949485397426196</c:v>
                </c:pt>
                <c:pt idx="1029">
                  <c:v>6.1779381970626002</c:v>
                </c:pt>
                <c:pt idx="1030">
                  <c:v>6.1609745620761602</c:v>
                </c:pt>
                <c:pt idx="1031">
                  <c:v>6.1440575065313903</c:v>
                </c:pt>
                <c:pt idx="1032">
                  <c:v>6.1271869025285799</c:v>
                </c:pt>
                <c:pt idx="1033">
                  <c:v>6.1103626225191698</c:v>
                </c:pt>
                <c:pt idx="1034">
                  <c:v>6.0935845393048496</c:v>
                </c:pt>
                <c:pt idx="1035">
                  <c:v>6.0768525260365802</c:v>
                </c:pt>
                <c:pt idx="1036">
                  <c:v>6.0601664562136204</c:v>
                </c:pt>
                <c:pt idx="1037">
                  <c:v>6.0435262036825801</c:v>
                </c:pt>
                <c:pt idx="1038">
                  <c:v>6.0269316426364599</c:v>
                </c:pt>
                <c:pt idx="1039">
                  <c:v>6.0103826476137296</c:v>
                </c:pt>
                <c:pt idx="1040">
                  <c:v>5.9938790934973403</c:v>
                </c:pt>
                <c:pt idx="1041">
                  <c:v>5.9774208555137802</c:v>
                </c:pt>
                <c:pt idx="1042">
                  <c:v>5.9610078092321697</c:v>
                </c:pt>
                <c:pt idx="1043">
                  <c:v>5.9446398305632897</c:v>
                </c:pt>
                <c:pt idx="1044">
                  <c:v>5.9283167957586604</c:v>
                </c:pt>
                <c:pt idx="1045">
                  <c:v>5.9120385814095604</c:v>
                </c:pt>
                <c:pt idx="1046">
                  <c:v>5.8958050644461704</c:v>
                </c:pt>
                <c:pt idx="1047">
                  <c:v>5.8796161221365804</c:v>
                </c:pt>
                <c:pt idx="1048">
                  <c:v>5.8634716320858704</c:v>
                </c:pt>
                <c:pt idx="1049">
                  <c:v>5.8473714722352303</c:v>
                </c:pt>
                <c:pt idx="1050">
                  <c:v>5.8313155208609899</c:v>
                </c:pt>
                <c:pt idx="1051">
                  <c:v>5.8153036565736898</c:v>
                </c:pt>
                <c:pt idx="1052">
                  <c:v>5.7993357583172198</c:v>
                </c:pt>
                <c:pt idx="1053">
                  <c:v>5.7834117053678602</c:v>
                </c:pt>
                <c:pt idx="1054">
                  <c:v>5.7675313773333698</c:v>
                </c:pt>
                <c:pt idx="1055">
                  <c:v>5.7516946541520797</c:v>
                </c:pt>
                <c:pt idx="1056">
                  <c:v>5.7359014160920303</c:v>
                </c:pt>
                <c:pt idx="1057">
                  <c:v>5.7201515437499797</c:v>
                </c:pt>
                <c:pt idx="1058">
                  <c:v>5.7044449180505703</c:v>
                </c:pt>
                <c:pt idx="1059">
                  <c:v>5.6887814202454203</c:v>
                </c:pt>
                <c:pt idx="1060">
                  <c:v>5.6731609319121699</c:v>
                </c:pt>
                <c:pt idx="1061">
                  <c:v>5.6575833349536904</c:v>
                </c:pt>
                <c:pt idx="1062">
                  <c:v>5.6420485115970598</c:v>
                </c:pt>
                <c:pt idx="1063">
                  <c:v>5.62655634439278</c:v>
                </c:pt>
                <c:pt idx="1064">
                  <c:v>5.6111067162138699</c:v>
                </c:pt>
                <c:pt idx="1065">
                  <c:v>5.5956995102549101</c:v>
                </c:pt>
                <c:pt idx="1066">
                  <c:v>5.5803346100312599</c:v>
                </c:pt>
                <c:pt idx="1067">
                  <c:v>5.5650118993780797</c:v>
                </c:pt>
                <c:pt idx="1068">
                  <c:v>5.5497312624495496</c:v>
                </c:pt>
                <c:pt idx="1069">
                  <c:v>5.5344925837178902</c:v>
                </c:pt>
                <c:pt idx="1070">
                  <c:v>5.5192957479725901</c:v>
                </c:pt>
                <c:pt idx="1071">
                  <c:v>5.5041406403194699</c:v>
                </c:pt>
                <c:pt idx="1072">
                  <c:v>5.4890271461798203</c:v>
                </c:pt>
                <c:pt idx="1073">
                  <c:v>5.4739551512895597</c:v>
                </c:pt>
                <c:pt idx="1074">
                  <c:v>5.4589245416983498</c:v>
                </c:pt>
                <c:pt idx="1075">
                  <c:v>5.4439352037687598</c:v>
                </c:pt>
                <c:pt idx="1076">
                  <c:v>5.4289870241753597</c:v>
                </c:pt>
                <c:pt idx="1077">
                  <c:v>5.4140798899039302</c:v>
                </c:pt>
                <c:pt idx="1078">
                  <c:v>5.3992136882505299</c:v>
                </c:pt>
                <c:pt idx="1079">
                  <c:v>5.3843883068207097</c:v>
                </c:pt>
                <c:pt idx="1080">
                  <c:v>5.3696036335286399</c:v>
                </c:pt>
                <c:pt idx="1081">
                  <c:v>5.3548595565962502</c:v>
                </c:pt>
                <c:pt idx="1082">
                  <c:v>5.3401559645523902</c:v>
                </c:pt>
                <c:pt idx="1083">
                  <c:v>5.3254927462320101</c:v>
                </c:pt>
                <c:pt idx="1084">
                  <c:v>5.3108697907752802</c:v>
                </c:pt>
                <c:pt idx="1085">
                  <c:v>5.2962869876268002</c:v>
                </c:pt>
                <c:pt idx="1086">
                  <c:v>5.2817442265347196</c:v>
                </c:pt>
                <c:pt idx="1087">
                  <c:v>5.2672413975499204</c:v>
                </c:pt>
                <c:pt idx="1088">
                  <c:v>5.2527783910251804</c:v>
                </c:pt>
                <c:pt idx="1089">
                  <c:v>5.23835509761438</c:v>
                </c:pt>
                <c:pt idx="1090">
                  <c:v>5.2239714082716198</c:v>
                </c:pt>
                <c:pt idx="1091">
                  <c:v>5.2096272142504398</c:v>
                </c:pt>
                <c:pt idx="1092">
                  <c:v>5.19532240710297</c:v>
                </c:pt>
                <c:pt idx="1093">
                  <c:v>5.1810568786791196</c:v>
                </c:pt>
                <c:pt idx="1094">
                  <c:v>5.1668305211257701</c:v>
                </c:pt>
                <c:pt idx="1095">
                  <c:v>5.1526432268859397</c:v>
                </c:pt>
                <c:pt idx="1096">
                  <c:v>5.1384948886979904</c:v>
                </c:pt>
                <c:pt idx="1097">
                  <c:v>10.2181874604959</c:v>
                </c:pt>
                <c:pt idx="1098">
                  <c:v>11.019281792205501</c:v>
                </c:pt>
                <c:pt idx="1099">
                  <c:v>11.8593990852536</c:v>
                </c:pt>
                <c:pt idx="1100">
                  <c:v>12.7370225581329</c:v>
                </c:pt>
                <c:pt idx="1101">
                  <c:v>13.650832466204101</c:v>
                </c:pt>
                <c:pt idx="1102">
                  <c:v>14.5996696577644</c:v>
                </c:pt>
                <c:pt idx="1103">
                  <c:v>15.582507950016099</c:v>
                </c:pt>
                <c:pt idx="1104">
                  <c:v>16.598432756810301</c:v>
                </c:pt>
                <c:pt idx="1105">
                  <c:v>17.646624259080799</c:v>
                </c:pt>
                <c:pt idx="1106">
                  <c:v>18.726343947583398</c:v>
                </c:pt>
                <c:pt idx="1107">
                  <c:v>19.836923716355098</c:v>
                </c:pt>
                <c:pt idx="1108">
                  <c:v>20.977756917505701</c:v>
                </c:pt>
                <c:pt idx="1109">
                  <c:v>22.148290946353701</c:v>
                </c:pt>
                <c:pt idx="1110">
                  <c:v>23.348021036333002</c:v>
                </c:pt>
                <c:pt idx="1111">
                  <c:v>24.5764850215532</c:v>
                </c:pt>
                <c:pt idx="1112">
                  <c:v>25.833258881621799</c:v>
                </c:pt>
                <c:pt idx="1113">
                  <c:v>27.117952924993499</c:v>
                </c:pt>
                <c:pt idx="1114">
                  <c:v>28.4302084981347</c:v>
                </c:pt>
                <c:pt idx="1115">
                  <c:v>29.7696951312019</c:v>
                </c:pt>
                <c:pt idx="1116">
                  <c:v>31.136108048800502</c:v>
                </c:pt>
                <c:pt idx="1117">
                  <c:v>32.5291659881862</c:v>
                </c:pt>
                <c:pt idx="1118">
                  <c:v>33.948609278017997</c:v>
                </c:pt>
                <c:pt idx="1119">
                  <c:v>35.394198139233701</c:v>
                </c:pt>
                <c:pt idx="1120">
                  <c:v>36.874227108594603</c:v>
                </c:pt>
                <c:pt idx="1121">
                  <c:v>38.402560162052303</c:v>
                </c:pt>
                <c:pt idx="1122">
                  <c:v>39.978710268100997</c:v>
                </c:pt>
                <c:pt idx="1123">
                  <c:v>41.603086055173897</c:v>
                </c:pt>
                <c:pt idx="1124">
                  <c:v>43.276041025807103</c:v>
                </c:pt>
                <c:pt idx="1125">
                  <c:v>44.997869267488397</c:v>
                </c:pt>
                <c:pt idx="1126">
                  <c:v>46.7688010249231</c:v>
                </c:pt>
                <c:pt idx="1127">
                  <c:v>48.588998170290701</c:v>
                </c:pt>
                <c:pt idx="1128">
                  <c:v>50.458549589533703</c:v>
                </c:pt>
                <c:pt idx="1129">
                  <c:v>52.377466505324499</c:v>
                </c:pt>
                <c:pt idx="1130">
                  <c:v>54.345677760078303</c:v>
                </c:pt>
                <c:pt idx="1131">
                  <c:v>56.363025085136599</c:v>
                </c:pt>
                <c:pt idx="1132">
                  <c:v>58.429258385079102</c:v>
                </c:pt>
                <c:pt idx="1133">
                  <c:v>60.544031068940903</c:v>
                </c:pt>
                <c:pt idx="1134">
                  <c:v>62.706895462900697</c:v>
                </c:pt>
                <c:pt idx="1135">
                  <c:v>64.917298341730202</c:v>
                </c:pt>
                <c:pt idx="1136">
                  <c:v>67.1779021485562</c:v>
                </c:pt>
                <c:pt idx="1137">
                  <c:v>69.511165087880002</c:v>
                </c:pt>
                <c:pt idx="1138">
                  <c:v>71.922867898247404</c:v>
                </c:pt>
                <c:pt idx="1139">
                  <c:v>74.4147179137927</c:v>
                </c:pt>
                <c:pt idx="1140">
                  <c:v>76.9884029164282</c:v>
                </c:pt>
                <c:pt idx="1141">
                  <c:v>79.645489226737894</c:v>
                </c:pt>
                <c:pt idx="1142">
                  <c:v>82.3875300180853</c:v>
                </c:pt>
                <c:pt idx="1143">
                  <c:v>85.215991178837498</c:v>
                </c:pt>
                <c:pt idx="1144">
                  <c:v>88.132253470270399</c:v>
                </c:pt>
                <c:pt idx="1145">
                  <c:v>91.137601586758706</c:v>
                </c:pt>
                <c:pt idx="1146">
                  <c:v>94.233212732195696</c:v>
                </c:pt>
                <c:pt idx="1147">
                  <c:v>97.420144741110704</c:v>
                </c:pt>
                <c:pt idx="1148">
                  <c:v>100.699323780068</c:v>
                </c:pt>
                <c:pt idx="1149">
                  <c:v>104.071531672546</c:v>
                </c:pt>
                <c:pt idx="1150">
                  <c:v>107.537392898504</c:v>
                </c:pt>
                <c:pt idx="1151">
                  <c:v>111.097361328213</c:v>
                </c:pt>
                <c:pt idx="1152">
                  <c:v>114.75170675864</c:v>
                </c:pt>
                <c:pt idx="1153">
                  <c:v>118.50050132951201</c:v>
                </c:pt>
                <c:pt idx="1154">
                  <c:v>122.343605905207</c:v>
                </c:pt>
                <c:pt idx="1155">
                  <c:v>126.28065651757601</c:v>
                </c:pt>
                <c:pt idx="1156">
                  <c:v>130.31105097363101</c:v>
                </c:pt>
                <c:pt idx="1157">
                  <c:v>134.43393574055099</c:v>
                </c:pt>
                <c:pt idx="1158">
                  <c:v>138.64819322858801</c:v>
                </c:pt>
                <c:pt idx="1159">
                  <c:v>142.95242959982301</c:v>
                </c:pt>
                <c:pt idx="1160">
                  <c:v>147.34496323744301</c:v>
                </c:pt>
                <c:pt idx="1161">
                  <c:v>151.82381401579801</c:v>
                </c:pt>
                <c:pt idx="1162">
                  <c:v>156.38669351597301</c:v>
                </c:pt>
                <c:pt idx="1163">
                  <c:v>161.03099633463501</c:v>
                </c:pt>
                <c:pt idx="1164">
                  <c:v>165.753792635417</c:v>
                </c:pt>
                <c:pt idx="1165">
                  <c:v>170.551822091807</c:v>
                </c:pt>
                <c:pt idx="1166">
                  <c:v>175.42148936825899</c:v>
                </c:pt>
                <c:pt idx="1167">
                  <c:v>180.35886128197899</c:v>
                </c:pt>
                <c:pt idx="1168">
                  <c:v>185.35966578127099</c:v>
                </c:pt>
                <c:pt idx="1169">
                  <c:v>190.41929286752799</c:v>
                </c:pt>
                <c:pt idx="1170">
                  <c:v>195.53279757673701</c:v>
                </c:pt>
                <c:pt idx="1171">
                  <c:v>200.69490512272401</c:v>
                </c:pt>
                <c:pt idx="1172">
                  <c:v>205.90001828843299</c:v>
                </c:pt>
                <c:pt idx="1173">
                  <c:v>211.142227133153</c:v>
                </c:pt>
                <c:pt idx="1174">
                  <c:v>216.41532106314901</c:v>
                </c:pt>
                <c:pt idx="1175">
                  <c:v>221.71280329058601</c:v>
                </c:pt>
                <c:pt idx="1176">
                  <c:v>227.02790768128</c:v>
                </c:pt>
                <c:pt idx="1177">
                  <c:v>232.353617965951</c:v>
                </c:pt>
                <c:pt idx="1178">
                  <c:v>237.68268926252401</c:v>
                </c:pt>
                <c:pt idx="1179">
                  <c:v>243.00767182912699</c:v>
                </c:pt>
                <c:pt idx="1180">
                  <c:v>248.320936939056</c:v>
                </c:pt>
                <c:pt idx="1181">
                  <c:v>253.61470474070799</c:v>
                </c:pt>
                <c:pt idx="1182">
                  <c:v>258.88107393760498</c:v>
                </c:pt>
                <c:pt idx="1183">
                  <c:v>264.112024943888</c:v>
                </c:pt>
                <c:pt idx="1184">
                  <c:v>269.29955122531101</c:v>
                </c:pt>
                <c:pt idx="1185">
                  <c:v>274.43556351157002</c:v>
                </c:pt>
                <c:pt idx="1186">
                  <c:v>279.512000753091</c:v>
                </c:pt>
                <c:pt idx="1187">
                  <c:v>284.52084863577301</c:v>
                </c:pt>
                <c:pt idx="1188">
                  <c:v>289.45417535306399</c:v>
                </c:pt>
                <c:pt idx="1189">
                  <c:v>294.30416741246898</c:v>
                </c:pt>
                <c:pt idx="1190">
                  <c:v>299.06316516607598</c:v>
                </c:pt>
                <c:pt idx="1191">
                  <c:v>303.723697752286</c:v>
                </c:pt>
                <c:pt idx="1192">
                  <c:v>308.27851713805899</c:v>
                </c:pt>
                <c:pt idx="1193">
                  <c:v>312.72063095749502</c:v>
                </c:pt>
                <c:pt idx="1194">
                  <c:v>317.04333385356398</c:v>
                </c:pt>
                <c:pt idx="1195">
                  <c:v>321.240237045063</c:v>
                </c:pt>
                <c:pt idx="1196">
                  <c:v>325.30529586023601</c:v>
                </c:pt>
                <c:pt idx="1197">
                  <c:v>329.23283500159698</c:v>
                </c:pt>
                <c:pt idx="1198">
                  <c:v>333.01757133295399</c:v>
                </c:pt>
                <c:pt idx="1199">
                  <c:v>336.65463400903099</c:v>
                </c:pt>
                <c:pt idx="1200">
                  <c:v>340.13958179976902</c:v>
                </c:pt>
                <c:pt idx="1201">
                  <c:v>343.46841749488698</c:v>
                </c:pt>
                <c:pt idx="1202">
                  <c:v>346.63759930902103</c:v>
                </c:pt>
                <c:pt idx="1203">
                  <c:v>349.64404924286498</c:v>
                </c:pt>
                <c:pt idx="1204">
                  <c:v>352.48515839096598</c:v>
                </c:pt>
                <c:pt idx="1205">
                  <c:v>355.15878922117997</c:v>
                </c:pt>
                <c:pt idx="1206">
                  <c:v>357.663274883925</c:v>
                </c:pt>
                <c:pt idx="1207">
                  <c:v>359.99741564071797</c:v>
                </c:pt>
                <c:pt idx="1208">
                  <c:v>362.16047253040199</c:v>
                </c:pt>
                <c:pt idx="1209">
                  <c:v>364.15215841776302</c:v>
                </c:pt>
                <c:pt idx="1210">
                  <c:v>365.97262659246701</c:v>
                </c:pt>
                <c:pt idx="1211">
                  <c:v>367.62245710600502</c:v>
                </c:pt>
                <c:pt idx="1212">
                  <c:v>369.10264105076902</c:v>
                </c:pt>
                <c:pt idx="1213">
                  <c:v>370.41456299807601</c:v>
                </c:pt>
                <c:pt idx="1214">
                  <c:v>371.55998182104702</c:v>
                </c:pt>
                <c:pt idx="1215">
                  <c:v>372.541010133827</c:v>
                </c:pt>
                <c:pt idx="1216">
                  <c:v>373.36009258067298</c:v>
                </c:pt>
                <c:pt idx="1217">
                  <c:v>374.01998320733497</c:v>
                </c:pt>
                <c:pt idx="1218">
                  <c:v>374.52372214290301</c:v>
                </c:pt>
                <c:pt idx="1219">
                  <c:v>374.874611813429</c:v>
                </c:pt>
                <c:pt idx="1220">
                  <c:v>375.07619289930199</c:v>
                </c:pt>
                <c:pt idx="1221">
                  <c:v>375.13222023692299</c:v>
                </c:pt>
                <c:pt idx="1222">
                  <c:v>375.04663885207901</c:v>
                </c:pt>
                <c:pt idx="1223">
                  <c:v>374.823560297923</c:v>
                </c:pt>
                <c:pt idx="1224">
                  <c:v>374.46723945484098</c:v>
                </c:pt>
                <c:pt idx="1225">
                  <c:v>373.98205193328698</c:v>
                </c:pt>
                <c:pt idx="1226">
                  <c:v>373.37235591519601</c:v>
                </c:pt>
                <c:pt idx="1227">
                  <c:v>372.64292121875798</c:v>
                </c:pt>
                <c:pt idx="1228">
                  <c:v>371.79825824228601</c:v>
                </c:pt>
                <c:pt idx="1229">
                  <c:v>370.84301560019401</c:v>
                </c:pt>
                <c:pt idx="1230">
                  <c:v>369.78186245770502</c:v>
                </c:pt>
                <c:pt idx="1231">
                  <c:v>368.61947158893099</c:v>
                </c:pt>
                <c:pt idx="1232">
                  <c:v>367.36050357016597</c:v>
                </c:pt>
                <c:pt idx="1233">
                  <c:v>366.009592126021</c:v>
                </c:pt>
                <c:pt idx="1234">
                  <c:v>364.38496830395701</c:v>
                </c:pt>
                <c:pt idx="1235">
                  <c:v>362.29875296262497</c:v>
                </c:pt>
                <c:pt idx="1236">
                  <c:v>359.77797554218898</c:v>
                </c:pt>
                <c:pt idx="1237">
                  <c:v>356.85148049810499</c:v>
                </c:pt>
                <c:pt idx="1238">
                  <c:v>353.54905787214199</c:v>
                </c:pt>
                <c:pt idx="1239">
                  <c:v>349.90104815915703</c:v>
                </c:pt>
                <c:pt idx="1240">
                  <c:v>345.937975961652</c:v>
                </c:pt>
                <c:pt idx="1241">
                  <c:v>341.690217127116</c:v>
                </c:pt>
                <c:pt idx="1242">
                  <c:v>337.187702511162</c:v>
                </c:pt>
                <c:pt idx="1243">
                  <c:v>332.45966007240099</c:v>
                </c:pt>
                <c:pt idx="1244">
                  <c:v>327.53439572698602</c:v>
                </c:pt>
                <c:pt idx="1245">
                  <c:v>322.43911229988697</c:v>
                </c:pt>
                <c:pt idx="1246">
                  <c:v>317.19976501889198</c:v>
                </c:pt>
                <c:pt idx="1247">
                  <c:v>311.84095130650599</c:v>
                </c:pt>
                <c:pt idx="1248">
                  <c:v>306.385832124785</c:v>
                </c:pt>
                <c:pt idx="1249">
                  <c:v>300.85608180158403</c:v>
                </c:pt>
                <c:pt idx="1250">
                  <c:v>295.27186309261702</c:v>
                </c:pt>
                <c:pt idx="1251">
                  <c:v>289.65182418802601</c:v>
                </c:pt>
                <c:pt idx="1252">
                  <c:v>284.013114430597</c:v>
                </c:pt>
                <c:pt idx="1253">
                  <c:v>278.37141565175398</c:v>
                </c:pt>
                <c:pt idx="1254">
                  <c:v>272.74603321309598</c:v>
                </c:pt>
                <c:pt idx="1255">
                  <c:v>267.24423252806901</c:v>
                </c:pt>
                <c:pt idx="1256">
                  <c:v>261.90120199568003</c:v>
                </c:pt>
                <c:pt idx="1257">
                  <c:v>256.71185607397001</c:v>
                </c:pt>
                <c:pt idx="1258">
                  <c:v>251.671238923636</c:v>
                </c:pt>
                <c:pt idx="1259">
                  <c:v>246.774527387625</c:v>
                </c:pt>
                <c:pt idx="1260">
                  <c:v>242.01703288496</c:v>
                </c:pt>
                <c:pt idx="1261">
                  <c:v>237.39420237153701</c:v>
                </c:pt>
                <c:pt idx="1262">
                  <c:v>232.901618502931</c:v>
                </c:pt>
                <c:pt idx="1263">
                  <c:v>228.53499911835101</c:v>
                </c:pt>
                <c:pt idx="1264">
                  <c:v>224.290196150697</c:v>
                </c:pt>
                <c:pt idx="1265">
                  <c:v>220.163194054933</c:v>
                </c:pt>
                <c:pt idx="1266">
                  <c:v>216.15010783563599</c:v>
                </c:pt>
                <c:pt idx="1267">
                  <c:v>212.24718074450601</c:v>
                </c:pt>
                <c:pt idx="1268">
                  <c:v>208.45078170961401</c:v>
                </c:pt>
                <c:pt idx="1269">
                  <c:v>204.75753142916</c:v>
                </c:pt>
                <c:pt idx="1270">
                  <c:v>201.163796002059</c:v>
                </c:pt>
                <c:pt idx="1271">
                  <c:v>197.666419898687</c:v>
                </c:pt>
                <c:pt idx="1272">
                  <c:v>194.26224547330901</c:v>
                </c:pt>
                <c:pt idx="1273">
                  <c:v>190.94822552981699</c:v>
                </c:pt>
                <c:pt idx="1274">
                  <c:v>187.72142005130399</c:v>
                </c:pt>
                <c:pt idx="1275">
                  <c:v>184.57899291551701</c:v>
                </c:pt>
                <c:pt idx="1276">
                  <c:v>181.51820861491399</c:v>
                </c:pt>
                <c:pt idx="1277">
                  <c:v>178.536428997169</c:v>
                </c:pt>
                <c:pt idx="1278">
                  <c:v>175.63111003942899</c:v>
                </c:pt>
                <c:pt idx="1279">
                  <c:v>172.79979866738199</c:v>
                </c:pt>
                <c:pt idx="1280">
                  <c:v>170.040129628269</c:v>
                </c:pt>
                <c:pt idx="1281">
                  <c:v>167.34982242528099</c:v>
                </c:pt>
                <c:pt idx="1282">
                  <c:v>164.72667831930599</c:v>
                </c:pt>
                <c:pt idx="1283">
                  <c:v>162.168577402723</c:v>
                </c:pt>
                <c:pt idx="1284">
                  <c:v>159.673475748843</c:v>
                </c:pt>
                <c:pt idx="1285">
                  <c:v>157.239402639628</c:v>
                </c:pt>
                <c:pt idx="1286">
                  <c:v>154.86445787352699</c:v>
                </c:pt>
                <c:pt idx="1287">
                  <c:v>152.54680915454301</c:v>
                </c:pt>
                <c:pt idx="1288">
                  <c:v>150.28468956306901</c:v>
                </c:pt>
                <c:pt idx="1289">
                  <c:v>148.07639510850501</c:v>
                </c:pt>
                <c:pt idx="1290">
                  <c:v>145.92028236325501</c:v>
                </c:pt>
                <c:pt idx="1291">
                  <c:v>143.81476617732201</c:v>
                </c:pt>
                <c:pt idx="1292">
                  <c:v>141.75831747245701</c:v>
                </c:pt>
                <c:pt idx="1293">
                  <c:v>139.74946111451101</c:v>
                </c:pt>
                <c:pt idx="1294">
                  <c:v>137.78677386250399</c:v>
                </c:pt>
                <c:pt idx="1295">
                  <c:v>135.86888239270999</c:v>
                </c:pt>
                <c:pt idx="1296">
                  <c:v>133.99446139596</c:v>
                </c:pt>
                <c:pt idx="1297">
                  <c:v>132.162231746244</c:v>
                </c:pt>
                <c:pt idx="1298">
                  <c:v>130.370958738642</c:v>
                </c:pt>
                <c:pt idx="1299">
                  <c:v>128.61945039454699</c:v>
                </c:pt>
                <c:pt idx="1300">
                  <c:v>126.906555832113</c:v>
                </c:pt>
                <c:pt idx="1301">
                  <c:v>125.231163699858</c:v>
                </c:pt>
                <c:pt idx="1302">
                  <c:v>123.592200671323</c:v>
                </c:pt>
                <c:pt idx="1303">
                  <c:v>121.988629998723</c:v>
                </c:pt>
                <c:pt idx="1304">
                  <c:v>120.419450123541</c:v>
                </c:pt>
                <c:pt idx="1305">
                  <c:v>118.883693342014</c:v>
                </c:pt>
                <c:pt idx="1306">
                  <c:v>117.38042452353601</c:v>
                </c:pt>
                <c:pt idx="1307">
                  <c:v>115.908739880011</c:v>
                </c:pt>
                <c:pt idx="1308">
                  <c:v>114.46776578424701</c:v>
                </c:pt>
                <c:pt idx="1309">
                  <c:v>113.056657635509</c:v>
                </c:pt>
                <c:pt idx="1310">
                  <c:v>111.674598770438</c:v>
                </c:pt>
                <c:pt idx="1311">
                  <c:v>110.32079941754201</c:v>
                </c:pt>
                <c:pt idx="1312">
                  <c:v>108.994538958242</c:v>
                </c:pt>
                <c:pt idx="1313">
                  <c:v>107.694995162392</c:v>
                </c:pt>
                <c:pt idx="1314">
                  <c:v>106.42149288095</c:v>
                </c:pt>
                <c:pt idx="1315">
                  <c:v>105.173340277591</c:v>
                </c:pt>
                <c:pt idx="1316">
                  <c:v>103.94986777544</c:v>
                </c:pt>
                <c:pt idx="1317">
                  <c:v>102.75042723895</c:v>
                </c:pt>
                <c:pt idx="1318">
                  <c:v>101.574391188495</c:v>
                </c:pt>
                <c:pt idx="1319">
                  <c:v>100.421152046321</c:v>
                </c:pt>
                <c:pt idx="1320">
                  <c:v>99.290121412568993</c:v>
                </c:pt>
                <c:pt idx="1321">
                  <c:v>98.180729370119096</c:v>
                </c:pt>
                <c:pt idx="1322">
                  <c:v>97.092423817080402</c:v>
                </c:pt>
                <c:pt idx="1323">
                  <c:v>96.0246698257601</c:v>
                </c:pt>
                <c:pt idx="1324">
                  <c:v>94.976949027024105</c:v>
                </c:pt>
                <c:pt idx="1325">
                  <c:v>93.948759018988696</c:v>
                </c:pt>
                <c:pt idx="1326">
                  <c:v>92.939612799029902</c:v>
                </c:pt>
                <c:pt idx="1327">
                  <c:v>91.949038218139407</c:v>
                </c:pt>
                <c:pt idx="1328">
                  <c:v>90.976577456697498</c:v>
                </c:pt>
                <c:pt idx="1329">
                  <c:v>90.021786520764394</c:v>
                </c:pt>
                <c:pt idx="1330">
                  <c:v>89.084234758041802</c:v>
                </c:pt>
                <c:pt idx="1331">
                  <c:v>88.163504392679201</c:v>
                </c:pt>
                <c:pt idx="1332">
                  <c:v>87.259190078145096</c:v>
                </c:pt>
                <c:pt idx="1333">
                  <c:v>86.370898467407002</c:v>
                </c:pt>
                <c:pt idx="1334">
                  <c:v>85.498247799702</c:v>
                </c:pt>
                <c:pt idx="1335">
                  <c:v>84.640867503211695</c:v>
                </c:pt>
                <c:pt idx="1336">
                  <c:v>83.798397812978195</c:v>
                </c:pt>
                <c:pt idx="1337">
                  <c:v>82.970489403430093</c:v>
                </c:pt>
                <c:pt idx="1338">
                  <c:v>82.156803034917701</c:v>
                </c:pt>
                <c:pt idx="1339">
                  <c:v>81.357009213676406</c:v>
                </c:pt>
                <c:pt idx="1340">
                  <c:v>80.570787864664993</c:v>
                </c:pt>
                <c:pt idx="1341">
                  <c:v>79.797828016748994</c:v>
                </c:pt>
                <c:pt idx="1342">
                  <c:v>79.037827499725495</c:v>
                </c:pt>
                <c:pt idx="1343">
                  <c:v>78.290492652700607</c:v>
                </c:pt>
                <c:pt idx="1344">
                  <c:v>77.555538043358894</c:v>
                </c:pt>
                <c:pt idx="1345">
                  <c:v>76.832686197675798</c:v>
                </c:pt>
                <c:pt idx="1346">
                  <c:v>76.121667339655701</c:v>
                </c:pt>
                <c:pt idx="1347">
                  <c:v>75.422219140682998</c:v>
                </c:pt>
                <c:pt idx="1348">
                  <c:v>74.734086478097495</c:v>
                </c:pt>
                <c:pt idx="1349">
                  <c:v>74.057021202627894</c:v>
                </c:pt>
                <c:pt idx="1350">
                  <c:v>73.390781914317103</c:v>
                </c:pt>
                <c:pt idx="1351">
                  <c:v>72.735133746606607</c:v>
                </c:pt>
                <c:pt idx="1352">
                  <c:v>72.089848158251897</c:v>
                </c:pt>
                <c:pt idx="1353">
                  <c:v>71.454702732751301</c:v>
                </c:pt>
                <c:pt idx="1354">
                  <c:v>70.829480984996593</c:v>
                </c:pt>
                <c:pt idx="1355">
                  <c:v>70.213990624448499</c:v>
                </c:pt>
                <c:pt idx="1356">
                  <c:v>69.607990767062702</c:v>
                </c:pt>
                <c:pt idx="1357">
                  <c:v>69.011298833352697</c:v>
                </c:pt>
                <c:pt idx="1358">
                  <c:v>68.423720267133604</c:v>
                </c:pt>
                <c:pt idx="1359">
                  <c:v>67.8450655754271</c:v>
                </c:pt>
                <c:pt idx="1360">
                  <c:v>67.275150172817803</c:v>
                </c:pt>
                <c:pt idx="1361">
                  <c:v>66.713794231262099</c:v>
                </c:pt>
                <c:pt idx="1362">
                  <c:v>66.160822535134301</c:v>
                </c:pt>
                <c:pt idx="1363">
                  <c:v>65.616064341311599</c:v>
                </c:pt>
                <c:pt idx="1364">
                  <c:v>65.079353244100801</c:v>
                </c:pt>
                <c:pt idx="1365">
                  <c:v>64.550527044823497</c:v>
                </c:pt>
                <c:pt idx="1366">
                  <c:v>64.029427625876806</c:v>
                </c:pt>
                <c:pt idx="1367">
                  <c:v>63.515900829104403</c:v>
                </c:pt>
                <c:pt idx="1368">
                  <c:v>63.009796338309997</c:v>
                </c:pt>
                <c:pt idx="1369">
                  <c:v>62.510967565756999</c:v>
                </c:pt>
                <c:pt idx="1370">
                  <c:v>62.019271542504399</c:v>
                </c:pt>
                <c:pt idx="1371">
                  <c:v>61.5345688124359</c:v>
                </c:pt>
                <c:pt idx="1372">
                  <c:v>61.056723329838903</c:v>
                </c:pt>
                <c:pt idx="1373">
                  <c:v>60.585602360407201</c:v>
                </c:pt>
                <c:pt idx="1374">
                  <c:v>60.121076385533797</c:v>
                </c:pt>
                <c:pt idx="1375">
                  <c:v>59.6630190097761</c:v>
                </c:pt>
                <c:pt idx="1376">
                  <c:v>59.211306871374397</c:v>
                </c:pt>
                <c:pt idx="1377">
                  <c:v>58.765819555709797</c:v>
                </c:pt>
                <c:pt idx="1378">
                  <c:v>58.326439511596597</c:v>
                </c:pt>
                <c:pt idx="1379">
                  <c:v>57.893051970303198</c:v>
                </c:pt>
                <c:pt idx="1380">
                  <c:v>57.465544867202397</c:v>
                </c:pt>
                <c:pt idx="1381">
                  <c:v>57.0438087659562</c:v>
                </c:pt>
                <c:pt idx="1382">
                  <c:v>56.627736785143099</c:v>
                </c:pt>
                <c:pt idx="1383">
                  <c:v>56.217224527239502</c:v>
                </c:pt>
                <c:pt idx="1384">
                  <c:v>55.812170009870698</c:v>
                </c:pt>
                <c:pt idx="1385">
                  <c:v>55.412473599250397</c:v>
                </c:pt>
                <c:pt idx="1386">
                  <c:v>55.0180379457302</c:v>
                </c:pt>
                <c:pt idx="1387">
                  <c:v>54.628767921385702</c:v>
                </c:pt>
                <c:pt idx="1388">
                  <c:v>54.244570559563698</c:v>
                </c:pt>
                <c:pt idx="1389">
                  <c:v>53.865354996325301</c:v>
                </c:pt>
                <c:pt idx="1390">
                  <c:v>53.491032413714898</c:v>
                </c:pt>
                <c:pt idx="1391">
                  <c:v>53.121515984793199</c:v>
                </c:pt>
                <c:pt idx="1392">
                  <c:v>52.7567208203725</c:v>
                </c:pt>
                <c:pt idx="1393">
                  <c:v>52.396563917392598</c:v>
                </c:pt>
                <c:pt idx="1394">
                  <c:v>52.040964108884801</c:v>
                </c:pt>
                <c:pt idx="1395">
                  <c:v>51.689842015464897</c:v>
                </c:pt>
                <c:pt idx="1396">
                  <c:v>51.343119998305198</c:v>
                </c:pt>
                <c:pt idx="1397">
                  <c:v>50.9921906572377</c:v>
                </c:pt>
                <c:pt idx="1398">
                  <c:v>50.866283706895203</c:v>
                </c:pt>
                <c:pt idx="1399">
                  <c:v>50.740722476998499</c:v>
                </c:pt>
                <c:pt idx="1400">
                  <c:v>50.615506018254301</c:v>
                </c:pt>
                <c:pt idx="1401">
                  <c:v>50.490633383975897</c:v>
                </c:pt>
                <c:pt idx="1402">
                  <c:v>50.366103630076097</c:v>
                </c:pt>
                <c:pt idx="1403">
                  <c:v>50.241915815059798</c:v>
                </c:pt>
                <c:pt idx="1404">
                  <c:v>50.118069000017499</c:v>
                </c:pt>
                <c:pt idx="1405">
                  <c:v>49.994562248617299</c:v>
                </c:pt>
                <c:pt idx="1406">
                  <c:v>49.871394627098802</c:v>
                </c:pt>
                <c:pt idx="1407">
                  <c:v>49.748565204265098</c:v>
                </c:pt>
                <c:pt idx="1408">
                  <c:v>49.626073051476503</c:v>
                </c:pt>
                <c:pt idx="1409">
                  <c:v>49.503917242643197</c:v>
                </c:pt>
                <c:pt idx="1410">
                  <c:v>49.382096854218197</c:v>
                </c:pt>
                <c:pt idx="1411">
                  <c:v>49.260610965190502</c:v>
                </c:pt>
                <c:pt idx="1412">
                  <c:v>49.139458657077903</c:v>
                </c:pt>
                <c:pt idx="1413">
                  <c:v>49.0186390139203</c:v>
                </c:pt>
                <c:pt idx="1414">
                  <c:v>48.8981511222728</c:v>
                </c:pt>
                <c:pt idx="1415">
                  <c:v>48.777994071198499</c:v>
                </c:pt>
                <c:pt idx="1416">
                  <c:v>48.658166952261702</c:v>
                </c:pt>
                <c:pt idx="1417">
                  <c:v>48.538668859521501</c:v>
                </c:pt>
                <c:pt idx="1418">
                  <c:v>48.419498889524199</c:v>
                </c:pt>
                <c:pt idx="1419">
                  <c:v>48.300656141296997</c:v>
                </c:pt>
                <c:pt idx="1420">
                  <c:v>48.182139716340998</c:v>
                </c:pt>
                <c:pt idx="1421">
                  <c:v>48.063948718624403</c:v>
                </c:pt>
                <c:pt idx="1422">
                  <c:v>47.946082254575799</c:v>
                </c:pt>
                <c:pt idx="1423">
                  <c:v>47.828539433077502</c:v>
                </c:pt>
                <c:pt idx="1424">
                  <c:v>47.711319365458401</c:v>
                </c:pt>
                <c:pt idx="1425">
                  <c:v>47.594421165487901</c:v>
                </c:pt>
                <c:pt idx="1426">
                  <c:v>47.477843949368598</c:v>
                </c:pt>
                <c:pt idx="1427">
                  <c:v>47.361586835729902</c:v>
                </c:pt>
                <c:pt idx="1428">
                  <c:v>47.245648945621298</c:v>
                </c:pt>
                <c:pt idx="1429">
                  <c:v>47.130029402505897</c:v>
                </c:pt>
                <c:pt idx="1430">
                  <c:v>47.0147273322535</c:v>
                </c:pt>
                <c:pt idx="1431">
                  <c:v>46.899741863134103</c:v>
                </c:pt>
                <c:pt idx="1432">
                  <c:v>46.785072125811404</c:v>
                </c:pt>
                <c:pt idx="1433">
                  <c:v>46.6707172533361</c:v>
                </c:pt>
                <c:pt idx="1434">
                  <c:v>46.556676381139603</c:v>
                </c:pt>
                <c:pt idx="1435">
                  <c:v>46.442948647026903</c:v>
                </c:pt>
                <c:pt idx="1436">
                  <c:v>46.329533191170803</c:v>
                </c:pt>
                <c:pt idx="1437">
                  <c:v>46.216429156104802</c:v>
                </c:pt>
                <c:pt idx="1438">
                  <c:v>46.103635686717197</c:v>
                </c:pt>
                <c:pt idx="1439">
                  <c:v>45.991151930243802</c:v>
                </c:pt>
                <c:pt idx="1440">
                  <c:v>45.878977036262398</c:v>
                </c:pt>
                <c:pt idx="1441">
                  <c:v>45.767110156685703</c:v>
                </c:pt>
                <c:pt idx="1442">
                  <c:v>45.655550445755203</c:v>
                </c:pt>
                <c:pt idx="1443">
                  <c:v>45.544297060034701</c:v>
                </c:pt>
                <c:pt idx="1444">
                  <c:v>45.4333491584039</c:v>
                </c:pt>
                <c:pt idx="1445">
                  <c:v>45.3227059020521</c:v>
                </c:pt>
                <c:pt idx="1446">
                  <c:v>45.212366454471798</c:v>
                </c:pt>
                <c:pt idx="1447">
                  <c:v>45.102329981452598</c:v>
                </c:pt>
                <c:pt idx="1448">
                  <c:v>44.992595651074502</c:v>
                </c:pt>
                <c:pt idx="1449">
                  <c:v>44.8831626337019</c:v>
                </c:pt>
                <c:pt idx="1450">
                  <c:v>44.774030101977303</c:v>
                </c:pt>
                <c:pt idx="1451">
                  <c:v>44.665197230814897</c:v>
                </c:pt>
                <c:pt idx="1452">
                  <c:v>44.5566631973944</c:v>
                </c:pt>
                <c:pt idx="1453">
                  <c:v>44.448427181155097</c:v>
                </c:pt>
                <c:pt idx="1454">
                  <c:v>44.340488363789099</c:v>
                </c:pt>
                <c:pt idx="1455">
                  <c:v>44.232845929235701</c:v>
                </c:pt>
                <c:pt idx="1456">
                  <c:v>44.125499063674802</c:v>
                </c:pt>
                <c:pt idx="1457">
                  <c:v>44.018446955521</c:v>
                </c:pt>
                <c:pt idx="1458">
                  <c:v>43.911688795417398</c:v>
                </c:pt>
                <c:pt idx="1459">
                  <c:v>43.805223776229496</c:v>
                </c:pt>
                <c:pt idx="1460">
                  <c:v>43.699051093038896</c:v>
                </c:pt>
                <c:pt idx="1461">
                  <c:v>43.593169943137497</c:v>
                </c:pt>
                <c:pt idx="1462">
                  <c:v>43.4875795260213</c:v>
                </c:pt>
                <c:pt idx="1463">
                  <c:v>43.382279043384401</c:v>
                </c:pt>
                <c:pt idx="1464">
                  <c:v>43.277267699112798</c:v>
                </c:pt>
                <c:pt idx="1465">
                  <c:v>43.172544699278603</c:v>
                </c:pt>
                <c:pt idx="1466">
                  <c:v>43.068109252133802</c:v>
                </c:pt>
                <c:pt idx="1467">
                  <c:v>42.963960568104604</c:v>
                </c:pt>
                <c:pt idx="1468">
                  <c:v>42.8600978597851</c:v>
                </c:pt>
                <c:pt idx="1469">
                  <c:v>42.756520341931399</c:v>
                </c:pt>
                <c:pt idx="1470">
                  <c:v>42.653227231456</c:v>
                </c:pt>
                <c:pt idx="1471">
                  <c:v>42.550217747421499</c:v>
                </c:pt>
                <c:pt idx="1472">
                  <c:v>42.447491111034701</c:v>
                </c:pt>
                <c:pt idx="1473">
                  <c:v>42.345046545641203</c:v>
                </c:pt>
                <c:pt idx="1474">
                  <c:v>42.2428832767188</c:v>
                </c:pt>
                <c:pt idx="1475">
                  <c:v>42.141000531872102</c:v>
                </c:pt>
                <c:pt idx="1476">
                  <c:v>42.039397540826798</c:v>
                </c:pt>
                <c:pt idx="1477">
                  <c:v>41.938073535423399</c:v>
                </c:pt>
                <c:pt idx="1478">
                  <c:v>41.837027749611799</c:v>
                </c:pt>
                <c:pt idx="1479">
                  <c:v>41.736259419445197</c:v>
                </c:pt>
                <c:pt idx="1480">
                  <c:v>41.635767783074499</c:v>
                </c:pt>
                <c:pt idx="1481">
                  <c:v>41.535552080742796</c:v>
                </c:pt>
                <c:pt idx="1482">
                  <c:v>41.435611554778902</c:v>
                </c:pt>
                <c:pt idx="1483">
                  <c:v>41.335945449592501</c:v>
                </c:pt>
                <c:pt idx="1484">
                  <c:v>41.236553011667702</c:v>
                </c:pt>
                <c:pt idx="1485">
                  <c:v>41.1374334895578</c:v>
                </c:pt>
                <c:pt idx="1486">
                  <c:v>41.038586133879299</c:v>
                </c:pt>
                <c:pt idx="1487">
                  <c:v>40.940010197306698</c:v>
                </c:pt>
                <c:pt idx="1488">
                  <c:v>40.841704934566202</c:v>
                </c:pt>
                <c:pt idx="1489">
                  <c:v>40.7436696024306</c:v>
                </c:pt>
                <c:pt idx="1490">
                  <c:v>40.645903459713303</c:v>
                </c:pt>
                <c:pt idx="1491">
                  <c:v>40.548405767263198</c:v>
                </c:pt>
                <c:pt idx="1492">
                  <c:v>40.451175787958398</c:v>
                </c:pt>
                <c:pt idx="1493">
                  <c:v>40.354212786701403</c:v>
                </c:pt>
                <c:pt idx="1494">
                  <c:v>40.257516030412802</c:v>
                </c:pt>
                <c:pt idx="1495">
                  <c:v>40.1610847880264</c:v>
                </c:pt>
                <c:pt idx="1496">
                  <c:v>40.064918330483202</c:v>
                </c:pt>
                <c:pt idx="1497">
                  <c:v>39.9690159307263</c:v>
                </c:pt>
                <c:pt idx="1498">
                  <c:v>39.873376863694901</c:v>
                </c:pt>
                <c:pt idx="1499">
                  <c:v>39.7780004063193</c:v>
                </c:pt>
                <c:pt idx="1500">
                  <c:v>39.682885837515201</c:v>
                </c:pt>
                <c:pt idx="1501">
                  <c:v>39.588032438178303</c:v>
                </c:pt>
                <c:pt idx="1502">
                  <c:v>39.493439491178798</c:v>
                </c:pt>
                <c:pt idx="1503">
                  <c:v>39.399106281355898</c:v>
                </c:pt>
                <c:pt idx="1504">
                  <c:v>39.3050320955129</c:v>
                </c:pt>
                <c:pt idx="1505">
                  <c:v>39.211216222410997</c:v>
                </c:pt>
                <c:pt idx="1506">
                  <c:v>39.117657952764503</c:v>
                </c:pt>
                <c:pt idx="1507">
                  <c:v>39.024356579235402</c:v>
                </c:pt>
                <c:pt idx="1508">
                  <c:v>38.931311396427901</c:v>
                </c:pt>
                <c:pt idx="1509">
                  <c:v>38.8385217008829</c:v>
                </c:pt>
                <c:pt idx="1510">
                  <c:v>38.7459867910732</c:v>
                </c:pt>
                <c:pt idx="1511">
                  <c:v>38.653705967397599</c:v>
                </c:pt>
                <c:pt idx="1512">
                  <c:v>38.561678532176103</c:v>
                </c:pt>
                <c:pt idx="1513">
                  <c:v>38.469903789644299</c:v>
                </c:pt>
                <c:pt idx="1514">
                  <c:v>38.378381045948302</c:v>
                </c:pt>
                <c:pt idx="1515">
                  <c:v>38.287109609139399</c:v>
                </c:pt>
                <c:pt idx="1516">
                  <c:v>38.196088789168897</c:v>
                </c:pt>
                <c:pt idx="1517">
                  <c:v>38.105317897882799</c:v>
                </c:pt>
                <c:pt idx="1518">
                  <c:v>38.014796249016797</c:v>
                </c:pt>
                <c:pt idx="1519">
                  <c:v>37.924523158190802</c:v>
                </c:pt>
                <c:pt idx="1520">
                  <c:v>37.834497942904001</c:v>
                </c:pt>
                <c:pt idx="1521">
                  <c:v>37.744719922529697</c:v>
                </c:pt>
                <c:pt idx="1522">
                  <c:v>37.655188418309898</c:v>
                </c:pt>
                <c:pt idx="1523">
                  <c:v>37.565902753350599</c:v>
                </c:pt>
                <c:pt idx="1524">
                  <c:v>37.476862252616201</c:v>
                </c:pt>
                <c:pt idx="1525">
                  <c:v>37.3880662429249</c:v>
                </c:pt>
                <c:pt idx="1526">
                  <c:v>37.299514052943003</c:v>
                </c:pt>
                <c:pt idx="1527">
                  <c:v>37.211205013180603</c:v>
                </c:pt>
                <c:pt idx="1528">
                  <c:v>37.123138455985803</c:v>
                </c:pt>
                <c:pt idx="1529">
                  <c:v>37.035313715539999</c:v>
                </c:pt>
                <c:pt idx="1530">
                  <c:v>36.947730127852999</c:v>
                </c:pt>
                <c:pt idx="1531">
                  <c:v>36.8603870307577</c:v>
                </c:pt>
                <c:pt idx="1532">
                  <c:v>36.773283763905098</c:v>
                </c:pt>
                <c:pt idx="1533">
                  <c:v>36.686419668759697</c:v>
                </c:pt>
                <c:pt idx="1534">
                  <c:v>36.599794088594003</c:v>
                </c:pt>
                <c:pt idx="1535">
                  <c:v>36.5134063684837</c:v>
                </c:pt>
                <c:pt idx="1536">
                  <c:v>36.427255855303102</c:v>
                </c:pt>
                <c:pt idx="1537">
                  <c:v>36.341341897719602</c:v>
                </c:pt>
                <c:pt idx="1538">
                  <c:v>36.2556638461893</c:v>
                </c:pt>
                <c:pt idx="1539">
                  <c:v>36.170221052951703</c:v>
                </c:pt>
                <c:pt idx="1540">
                  <c:v>36.085012872024997</c:v>
                </c:pt>
                <c:pt idx="1541">
                  <c:v>36.000038659201003</c:v>
                </c:pt>
                <c:pt idx="1542">
                  <c:v>35.915297772040603</c:v>
                </c:pt>
                <c:pt idx="1543">
                  <c:v>35.830789569868699</c:v>
                </c:pt>
                <c:pt idx="1544">
                  <c:v>35.746513413769399</c:v>
                </c:pt>
                <c:pt idx="1545">
                  <c:v>35.662468666580999</c:v>
                </c:pt>
                <c:pt idx="1546">
                  <c:v>35.578654692891497</c:v>
                </c:pt>
                <c:pt idx="1547">
                  <c:v>35.495070859033703</c:v>
                </c:pt>
                <c:pt idx="1548">
                  <c:v>35.411716533080103</c:v>
                </c:pt>
                <c:pt idx="1549">
                  <c:v>35.3285910848386</c:v>
                </c:pt>
                <c:pt idx="1550">
                  <c:v>35.245693885847501</c:v>
                </c:pt>
                <c:pt idx="1551">
                  <c:v>35.163024309370499</c:v>
                </c:pt>
                <c:pt idx="1552">
                  <c:v>35.080581730392602</c:v>
                </c:pt>
                <c:pt idx="1553">
                  <c:v>34.998365525614702</c:v>
                </c:pt>
                <c:pt idx="1554">
                  <c:v>34.916375073449302</c:v>
                </c:pt>
                <c:pt idx="1555">
                  <c:v>34.834609754015702</c:v>
                </c:pt>
                <c:pt idx="1556">
                  <c:v>34.753068949135098</c:v>
                </c:pt>
                <c:pt idx="1557">
                  <c:v>34.671752042326503</c:v>
                </c:pt>
                <c:pt idx="1558">
                  <c:v>34.590658418801198</c:v>
                </c:pt>
                <c:pt idx="1559">
                  <c:v>34.509787465458999</c:v>
                </c:pt>
                <c:pt idx="1560">
                  <c:v>34.429138570882898</c:v>
                </c:pt>
                <c:pt idx="1561">
                  <c:v>34.348711125335001</c:v>
                </c:pt>
                <c:pt idx="1562">
                  <c:v>34.268504520751499</c:v>
                </c:pt>
                <c:pt idx="1563">
                  <c:v>34.188518150738197</c:v>
                </c:pt>
                <c:pt idx="1564">
                  <c:v>34.108751410566001</c:v>
                </c:pt>
                <c:pt idx="1565">
                  <c:v>34.029203697166302</c:v>
                </c:pt>
                <c:pt idx="1566">
                  <c:v>33.9498744091266</c:v>
                </c:pt>
                <c:pt idx="1567">
                  <c:v>33.870762946685502</c:v>
                </c:pt>
                <c:pt idx="1568">
                  <c:v>33.791868711728597</c:v>
                </c:pt>
                <c:pt idx="1569">
                  <c:v>33.7131911077838</c:v>
                </c:pt>
                <c:pt idx="1570">
                  <c:v>33.634729540016799</c:v>
                </c:pt>
                <c:pt idx="1571">
                  <c:v>33.556483415226602</c:v>
                </c:pt>
                <c:pt idx="1572">
                  <c:v>33.478452141841302</c:v>
                </c:pt>
                <c:pt idx="1573">
                  <c:v>33.400635129912899</c:v>
                </c:pt>
                <c:pt idx="1574">
                  <c:v>33.3230317911136</c:v>
                </c:pt>
                <c:pt idx="1575">
                  <c:v>33.245641538731</c:v>
                </c:pt>
                <c:pt idx="1576">
                  <c:v>33.168463787663804</c:v>
                </c:pt>
                <c:pt idx="1577">
                  <c:v>33.0914979544171</c:v>
                </c:pt>
                <c:pt idx="1578">
                  <c:v>33.014743457098398</c:v>
                </c:pt>
                <c:pt idx="1579">
                  <c:v>32.9381997154128</c:v>
                </c:pt>
                <c:pt idx="1580">
                  <c:v>32.861866150658798</c:v>
                </c:pt>
                <c:pt idx="1581">
                  <c:v>32.785742185724203</c:v>
                </c:pt>
                <c:pt idx="1582">
                  <c:v>32.709827245081101</c:v>
                </c:pt>
                <c:pt idx="1583">
                  <c:v>32.634120754782103</c:v>
                </c:pt>
                <c:pt idx="1584">
                  <c:v>32.558622142455803</c:v>
                </c:pt>
                <c:pt idx="1585">
                  <c:v>32.483330837302297</c:v>
                </c:pt>
                <c:pt idx="1586">
                  <c:v>32.408246270089101</c:v>
                </c:pt>
                <c:pt idx="1587">
                  <c:v>32.333367873146699</c:v>
                </c:pt>
                <c:pt idx="1588">
                  <c:v>32.258695080364497</c:v>
                </c:pt>
                <c:pt idx="1589">
                  <c:v>32.184227327186001</c:v>
                </c:pt>
                <c:pt idx="1590">
                  <c:v>32.1099640506052</c:v>
                </c:pt>
                <c:pt idx="1591">
                  <c:v>32.035904689161903</c:v>
                </c:pt>
                <c:pt idx="1592">
                  <c:v>31.9620486829375</c:v>
                </c:pt>
                <c:pt idx="1593">
                  <c:v>31.8883954735511</c:v>
                </c:pt>
                <c:pt idx="1594">
                  <c:v>31.814944504154699</c:v>
                </c:pt>
                <c:pt idx="1595">
                  <c:v>31.741695219429602</c:v>
                </c:pt>
                <c:pt idx="1596">
                  <c:v>31.668647065581698</c:v>
                </c:pt>
                <c:pt idx="1597">
                  <c:v>31.595799490337701</c:v>
                </c:pt>
                <c:pt idx="1598">
                  <c:v>31.523151942940601</c:v>
                </c:pt>
                <c:pt idx="1599">
                  <c:v>31.450703874145798</c:v>
                </c:pt>
                <c:pt idx="1600">
                  <c:v>31.378454736216899</c:v>
                </c:pt>
                <c:pt idx="1601">
                  <c:v>31.3064039829212</c:v>
                </c:pt>
                <c:pt idx="1602">
                  <c:v>31.234551069526301</c:v>
                </c:pt>
                <c:pt idx="1603">
                  <c:v>31.162895452795201</c:v>
                </c:pt>
                <c:pt idx="1604">
                  <c:v>31.0914365909826</c:v>
                </c:pt>
                <c:pt idx="1605">
                  <c:v>31.020173943831001</c:v>
                </c:pt>
                <c:pt idx="1606">
                  <c:v>30.949106972566</c:v>
                </c:pt>
                <c:pt idx="1607">
                  <c:v>30.878235139892801</c:v>
                </c:pt>
                <c:pt idx="1608">
                  <c:v>30.8075579099919</c:v>
                </c:pt>
                <c:pt idx="1609">
                  <c:v>30.737074748515099</c:v>
                </c:pt>
                <c:pt idx="1610">
                  <c:v>30.666785122581398</c:v>
                </c:pt>
                <c:pt idx="1611">
                  <c:v>30.596688500772899</c:v>
                </c:pt>
                <c:pt idx="1612">
                  <c:v>30.526784353131099</c:v>
                </c:pt>
                <c:pt idx="1613">
                  <c:v>30.457072151152499</c:v>
                </c:pt>
                <c:pt idx="1614">
                  <c:v>30.387551367785001</c:v>
                </c:pt>
                <c:pt idx="1615">
                  <c:v>30.3182214774233</c:v>
                </c:pt>
                <c:pt idx="1616">
                  <c:v>30.249081955905801</c:v>
                </c:pt>
                <c:pt idx="1617">
                  <c:v>30.180132280509898</c:v>
                </c:pt>
                <c:pt idx="1618">
                  <c:v>30.111371929948401</c:v>
                </c:pt>
                <c:pt idx="1619">
                  <c:v>30.0428003843653</c:v>
                </c:pt>
                <c:pt idx="1620">
                  <c:v>29.974417125332401</c:v>
                </c:pt>
                <c:pt idx="1621">
                  <c:v>29.906221635844599</c:v>
                </c:pt>
                <c:pt idx="1622">
                  <c:v>29.8382134003167</c:v>
                </c:pt>
                <c:pt idx="1623">
                  <c:v>29.7703919045791</c:v>
                </c:pt>
                <c:pt idx="1624">
                  <c:v>29.702756635874199</c:v>
                </c:pt>
                <c:pt idx="1625">
                  <c:v>29.635307082852002</c:v>
                </c:pt>
                <c:pt idx="1626">
                  <c:v>29.568042735566902</c:v>
                </c:pt>
                <c:pt idx="1627">
                  <c:v>29.500963085473401</c:v>
                </c:pt>
                <c:pt idx="1628">
                  <c:v>29.434067625422401</c:v>
                </c:pt>
                <c:pt idx="1629">
                  <c:v>29.3673558496574</c:v>
                </c:pt>
                <c:pt idx="1630">
                  <c:v>29.300827253810599</c:v>
                </c:pt>
                <c:pt idx="1631">
                  <c:v>29.234481334899101</c:v>
                </c:pt>
                <c:pt idx="1632">
                  <c:v>29.168317591320999</c:v>
                </c:pt>
                <c:pt idx="1633">
                  <c:v>29.102335522851899</c:v>
                </c:pt>
                <c:pt idx="1634">
                  <c:v>29.036534630640901</c:v>
                </c:pt>
                <c:pt idx="1635">
                  <c:v>28.970914417206799</c:v>
                </c:pt>
                <c:pt idx="1636">
                  <c:v>28.905474386434499</c:v>
                </c:pt>
                <c:pt idx="1637">
                  <c:v>28.840214043570999</c:v>
                </c:pt>
                <c:pt idx="1638">
                  <c:v>28.775132895221901</c:v>
                </c:pt>
                <c:pt idx="1639">
                  <c:v>28.710230449347598</c:v>
                </c:pt>
                <c:pt idx="1640">
                  <c:v>28.645506215259701</c:v>
                </c:pt>
                <c:pt idx="1641">
                  <c:v>28.580959703616699</c:v>
                </c:pt>
                <c:pt idx="1642">
                  <c:v>28.516590426421299</c:v>
                </c:pt>
                <c:pt idx="1643">
                  <c:v>28.4523978970158</c:v>
                </c:pt>
                <c:pt idx="1644">
                  <c:v>28.388381630079</c:v>
                </c:pt>
                <c:pt idx="1645">
                  <c:v>28.324541141622099</c:v>
                </c:pt>
                <c:pt idx="1646">
                  <c:v>28.260875948985401</c:v>
                </c:pt>
                <c:pt idx="1647">
                  <c:v>28.197385570834602</c:v>
                </c:pt>
                <c:pt idx="1648">
                  <c:v>28.1340695271568</c:v>
                </c:pt>
                <c:pt idx="1649">
                  <c:v>28.070927339257299</c:v>
                </c:pt>
                <c:pt idx="1650">
                  <c:v>28.0079585297558</c:v>
                </c:pt>
                <c:pt idx="1651">
                  <c:v>27.945162622582899</c:v>
                </c:pt>
                <c:pt idx="1652">
                  <c:v>27.882539142976299</c:v>
                </c:pt>
                <c:pt idx="1653">
                  <c:v>27.820087617477299</c:v>
                </c:pt>
                <c:pt idx="1654">
                  <c:v>27.757807573927298</c:v>
                </c:pt>
                <c:pt idx="1655">
                  <c:v>27.6956985414642</c:v>
                </c:pt>
                <c:pt idx="1656">
                  <c:v>27.633760050518799</c:v>
                </c:pt>
                <c:pt idx="1657">
                  <c:v>27.571991632811098</c:v>
                </c:pt>
                <c:pt idx="1658">
                  <c:v>27.5103928213471</c:v>
                </c:pt>
                <c:pt idx="1659">
                  <c:v>27.448963150415199</c:v>
                </c:pt>
                <c:pt idx="1660">
                  <c:v>27.3877021555823</c:v>
                </c:pt>
                <c:pt idx="1661">
                  <c:v>27.326609373690602</c:v>
                </c:pt>
                <c:pt idx="1662">
                  <c:v>27.2656843428543</c:v>
                </c:pt>
                <c:pt idx="1663">
                  <c:v>27.2049266024556</c:v>
                </c:pt>
                <c:pt idx="1664">
                  <c:v>27.144335693141699</c:v>
                </c:pt>
                <c:pt idx="1665">
                  <c:v>27.0839111568208</c:v>
                </c:pt>
                <c:pt idx="1666">
                  <c:v>27.023652536659299</c:v>
                </c:pt>
                <c:pt idx="1667">
                  <c:v>26.9635593770778</c:v>
                </c:pt>
                <c:pt idx="1668">
                  <c:v>26.903631223747901</c:v>
                </c:pt>
                <c:pt idx="1669">
                  <c:v>26.843867623588601</c:v>
                </c:pt>
                <c:pt idx="1670">
                  <c:v>26.784268124763202</c:v>
                </c:pt>
                <c:pt idx="1671">
                  <c:v>26.7248322766755</c:v>
                </c:pt>
                <c:pt idx="1672">
                  <c:v>26.665559629966602</c:v>
                </c:pt>
                <c:pt idx="1673">
                  <c:v>26.6064497365115</c:v>
                </c:pt>
                <c:pt idx="1674">
                  <c:v>26.547502149415699</c:v>
                </c:pt>
                <c:pt idx="1675">
                  <c:v>26.488716423011802</c:v>
                </c:pt>
                <c:pt idx="1676">
                  <c:v>26.430092112855998</c:v>
                </c:pt>
                <c:pt idx="1677">
                  <c:v>26.3716287757251</c:v>
                </c:pt>
                <c:pt idx="1678">
                  <c:v>26.313325969612599</c:v>
                </c:pt>
                <c:pt idx="1679">
                  <c:v>26.255183253726099</c:v>
                </c:pt>
                <c:pt idx="1680">
                  <c:v>26.197200188483201</c:v>
                </c:pt>
                <c:pt idx="1681">
                  <c:v>26.1393763355087</c:v>
                </c:pt>
                <c:pt idx="1682">
                  <c:v>26.081711257631</c:v>
                </c:pt>
                <c:pt idx="1683">
                  <c:v>26.024204518878999</c:v>
                </c:pt>
                <c:pt idx="1684">
                  <c:v>25.966855684478599</c:v>
                </c:pt>
                <c:pt idx="1685">
                  <c:v>25.9096643208496</c:v>
                </c:pt>
                <c:pt idx="1686">
                  <c:v>25.852629995602399</c:v>
                </c:pt>
                <c:pt idx="1687">
                  <c:v>25.795752277534501</c:v>
                </c:pt>
                <c:pt idx="1688">
                  <c:v>25.739030736627502</c:v>
                </c:pt>
                <c:pt idx="1689">
                  <c:v>25.6824649440439</c:v>
                </c:pt>
                <c:pt idx="1690">
                  <c:v>25.626054472123499</c:v>
                </c:pt>
                <c:pt idx="1691">
                  <c:v>25.569798894380501</c:v>
                </c:pt>
                <c:pt idx="1692">
                  <c:v>25.513697785500199</c:v>
                </c:pt>
                <c:pt idx="1693">
                  <c:v>25.4577507213356</c:v>
                </c:pt>
                <c:pt idx="1694">
                  <c:v>25.401957278904401</c:v>
                </c:pt>
                <c:pt idx="1695">
                  <c:v>25.346317036385901</c:v>
                </c:pt>
                <c:pt idx="1696">
                  <c:v>25.290829573117399</c:v>
                </c:pt>
                <c:pt idx="1697">
                  <c:v>25.235494469591501</c:v>
                </c:pt>
                <c:pt idx="1698">
                  <c:v>25.180311307452602</c:v>
                </c:pt>
                <c:pt idx="1699">
                  <c:v>25.1252796694937</c:v>
                </c:pt>
                <c:pt idx="1700">
                  <c:v>25.070399139653599</c:v>
                </c:pt>
                <c:pt idx="1701">
                  <c:v>25.0156693030135</c:v>
                </c:pt>
                <c:pt idx="1702">
                  <c:v>24.961089745793799</c:v>
                </c:pt>
                <c:pt idx="1703">
                  <c:v>24.9066600553512</c:v>
                </c:pt>
                <c:pt idx="1704">
                  <c:v>24.852379820175202</c:v>
                </c:pt>
                <c:pt idx="1705">
                  <c:v>24.798248629885698</c:v>
                </c:pt>
                <c:pt idx="1706">
                  <c:v>24.744266075229</c:v>
                </c:pt>
                <c:pt idx="1707">
                  <c:v>24.690431748075198</c:v>
                </c:pt>
                <c:pt idx="1708">
                  <c:v>24.636745241415401</c:v>
                </c:pt>
                <c:pt idx="1709">
                  <c:v>24.583206149357999</c:v>
                </c:pt>
                <c:pt idx="1710">
                  <c:v>24.529814067125901</c:v>
                </c:pt>
                <c:pt idx="1711">
                  <c:v>24.4765685910535</c:v>
                </c:pt>
                <c:pt idx="1712">
                  <c:v>24.423469318583599</c:v>
                </c:pt>
                <c:pt idx="1713">
                  <c:v>24.3705158482645</c:v>
                </c:pt>
                <c:pt idx="1714">
                  <c:v>24.317707779746598</c:v>
                </c:pt>
                <c:pt idx="1715">
                  <c:v>24.265044713779801</c:v>
                </c:pt>
                <c:pt idx="1716">
                  <c:v>24.212526252210001</c:v>
                </c:pt>
                <c:pt idx="1717">
                  <c:v>24.160151997976701</c:v>
                </c:pt>
                <c:pt idx="1718">
                  <c:v>24.107921555109499</c:v>
                </c:pt>
                <c:pt idx="1719">
                  <c:v>24.0558345287251</c:v>
                </c:pt>
                <c:pt idx="1720">
                  <c:v>24.0038905250249</c:v>
                </c:pt>
                <c:pt idx="1721">
                  <c:v>23.952089151291201</c:v>
                </c:pt>
                <c:pt idx="1722">
                  <c:v>23.900430015885</c:v>
                </c:pt>
                <c:pt idx="1723">
                  <c:v>23.848912728242301</c:v>
                </c:pt>
                <c:pt idx="1724">
                  <c:v>23.797536898871702</c:v>
                </c:pt>
                <c:pt idx="1725">
                  <c:v>23.746302139351499</c:v>
                </c:pt>
                <c:pt idx="1726">
                  <c:v>23.695208062326198</c:v>
                </c:pt>
                <c:pt idx="1727">
                  <c:v>23.6442542815041</c:v>
                </c:pt>
                <c:pt idx="1728">
                  <c:v>23.5934404116542</c:v>
                </c:pt>
                <c:pt idx="1729">
                  <c:v>23.5427660686032</c:v>
                </c:pt>
                <c:pt idx="1730">
                  <c:v>23.4922308692326</c:v>
                </c:pt>
                <c:pt idx="1731">
                  <c:v>23.441834431476199</c:v>
                </c:pt>
                <c:pt idx="1732">
                  <c:v>23.3915763743166</c:v>
                </c:pt>
                <c:pt idx="1733">
                  <c:v>23.341456317782601</c:v>
                </c:pt>
                <c:pt idx="1734">
                  <c:v>23.291473882946701</c:v>
                </c:pt>
                <c:pt idx="1735">
                  <c:v>23.241628691921399</c:v>
                </c:pt>
                <c:pt idx="1736">
                  <c:v>23.191920367857101</c:v>
                </c:pt>
                <c:pt idx="1737">
                  <c:v>23.142348534939</c:v>
                </c:pt>
                <c:pt idx="1738">
                  <c:v>23.092912818384001</c:v>
                </c:pt>
                <c:pt idx="1739">
                  <c:v>23.0436128444383</c:v>
                </c:pt>
                <c:pt idx="1740">
                  <c:v>22.9944482403743</c:v>
                </c:pt>
                <c:pt idx="1741">
                  <c:v>22.945418634487901</c:v>
                </c:pt>
                <c:pt idx="1742">
                  <c:v>22.8965236560954</c:v>
                </c:pt>
                <c:pt idx="1743">
                  <c:v>22.847762935531399</c:v>
                </c:pt>
                <c:pt idx="1744">
                  <c:v>22.799136104145099</c:v>
                </c:pt>
                <c:pt idx="1745">
                  <c:v>22.750642794298201</c:v>
                </c:pt>
                <c:pt idx="1746">
                  <c:v>22.702282639361702</c:v>
                </c:pt>
                <c:pt idx="1747">
                  <c:v>22.654055273713499</c:v>
                </c:pt>
                <c:pt idx="1748">
                  <c:v>22.6059603327354</c:v>
                </c:pt>
                <c:pt idx="1749">
                  <c:v>22.557997452810199</c:v>
                </c:pt>
                <c:pt idx="1750">
                  <c:v>22.510166271319299</c:v>
                </c:pt>
                <c:pt idx="1751">
                  <c:v>22.4624664266398</c:v>
                </c:pt>
                <c:pt idx="1752">
                  <c:v>22.414897558141799</c:v>
                </c:pt>
                <c:pt idx="1753">
                  <c:v>22.367459306185399</c:v>
                </c:pt>
                <c:pt idx="1754">
                  <c:v>22.320151312118401</c:v>
                </c:pt>
                <c:pt idx="1755">
                  <c:v>22.272973218273499</c:v>
                </c:pt>
                <c:pt idx="1756">
                  <c:v>22.225924667965199</c:v>
                </c:pt>
                <c:pt idx="1757">
                  <c:v>22.1790053054876</c:v>
                </c:pt>
                <c:pt idx="1758">
                  <c:v>22.132214776111599</c:v>
                </c:pt>
                <c:pt idx="1759">
                  <c:v>22.085552726081801</c:v>
                </c:pt>
                <c:pt idx="1760">
                  <c:v>22.039018802614599</c:v>
                </c:pt>
                <c:pt idx="1761">
                  <c:v>21.9926126538946</c:v>
                </c:pt>
                <c:pt idx="1762">
                  <c:v>21.9463339290729</c:v>
                </c:pt>
                <c:pt idx="1763">
                  <c:v>21.900182278263699</c:v>
                </c:pt>
                <c:pt idx="1764">
                  <c:v>21.854157352542</c:v>
                </c:pt>
                <c:pt idx="1765">
                  <c:v>21.808258803940699</c:v>
                </c:pt>
                <c:pt idx="1766">
                  <c:v>21.762486285448599</c:v>
                </c:pt>
                <c:pt idx="1767">
                  <c:v>21.716839451006901</c:v>
                </c:pt>
                <c:pt idx="1768">
                  <c:v>21.671317955507298</c:v>
                </c:pt>
                <c:pt idx="1769">
                  <c:v>21.625921454788902</c:v>
                </c:pt>
                <c:pt idx="1770">
                  <c:v>21.580649605636101</c:v>
                </c:pt>
                <c:pt idx="1771">
                  <c:v>21.5355020657754</c:v>
                </c:pt>
                <c:pt idx="1772">
                  <c:v>21.4904784938734</c:v>
                </c:pt>
                <c:pt idx="1773">
                  <c:v>21.4455785495336</c:v>
                </c:pt>
                <c:pt idx="1774">
                  <c:v>21.400801893294599</c:v>
                </c:pt>
                <c:pt idx="1775">
                  <c:v>21.3561481866268</c:v>
                </c:pt>
                <c:pt idx="1776">
                  <c:v>21.311617091930199</c:v>
                </c:pt>
                <c:pt idx="1777">
                  <c:v>21.267208272531999</c:v>
                </c:pt>
                <c:pt idx="1778">
                  <c:v>21.222921392683599</c:v>
                </c:pt>
                <c:pt idx="1779">
                  <c:v>21.1787561175584</c:v>
                </c:pt>
                <c:pt idx="1780">
                  <c:v>21.134712113249101</c:v>
                </c:pt>
                <c:pt idx="1781">
                  <c:v>21.090789046765501</c:v>
                </c:pt>
                <c:pt idx="1782">
                  <c:v>21.046986586031501</c:v>
                </c:pt>
                <c:pt idx="1783">
                  <c:v>21.003304399883</c:v>
                </c:pt>
                <c:pt idx="1784">
                  <c:v>20.959742158064898</c:v>
                </c:pt>
                <c:pt idx="1785">
                  <c:v>20.916299531229399</c:v>
                </c:pt>
                <c:pt idx="1786">
                  <c:v>20.8729761909327</c:v>
                </c:pt>
                <c:pt idx="1787">
                  <c:v>20.829771809633002</c:v>
                </c:pt>
                <c:pt idx="1788">
                  <c:v>20.7866860606877</c:v>
                </c:pt>
                <c:pt idx="1789">
                  <c:v>20.743718618351402</c:v>
                </c:pt>
                <c:pt idx="1790">
                  <c:v>20.7008691577729</c:v>
                </c:pt>
                <c:pt idx="1791">
                  <c:v>20.658137354992999</c:v>
                </c:pt>
                <c:pt idx="1792">
                  <c:v>20.615522886942301</c:v>
                </c:pt>
                <c:pt idx="1793">
                  <c:v>20.573025431438101</c:v>
                </c:pt>
                <c:pt idx="1794">
                  <c:v>20.530644667182699</c:v>
                </c:pt>
                <c:pt idx="1795">
                  <c:v>20.488380273760502</c:v>
                </c:pt>
                <c:pt idx="1796">
                  <c:v>20.446231931635602</c:v>
                </c:pt>
                <c:pt idx="1797">
                  <c:v>20.4041993221498</c:v>
                </c:pt>
                <c:pt idx="1798">
                  <c:v>20.362282127519499</c:v>
                </c:pt>
                <c:pt idx="1799">
                  <c:v>20.320480030833998</c:v>
                </c:pt>
                <c:pt idx="1800">
                  <c:v>20.2787927160526</c:v>
                </c:pt>
                <c:pt idx="1801">
                  <c:v>20.237219868002501</c:v>
                </c:pt>
                <c:pt idx="1802">
                  <c:v>20.195761172376301</c:v>
                </c:pt>
                <c:pt idx="1803">
                  <c:v>20.154416315729598</c:v>
                </c:pt>
                <c:pt idx="1804">
                  <c:v>20.1131849854786</c:v>
                </c:pt>
                <c:pt idx="1805">
                  <c:v>20.072066869897899</c:v>
                </c:pt>
                <c:pt idx="1806">
                  <c:v>20.031061658118201</c:v>
                </c:pt>
                <c:pt idx="1807">
                  <c:v>19.990169040123401</c:v>
                </c:pt>
                <c:pt idx="1808">
                  <c:v>19.949388706749101</c:v>
                </c:pt>
                <c:pt idx="1809">
                  <c:v>19.908720349679399</c:v>
                </c:pt>
                <c:pt idx="1810">
                  <c:v>19.868163661445401</c:v>
                </c:pt>
                <c:pt idx="1811">
                  <c:v>19.827718335421999</c:v>
                </c:pt>
                <c:pt idx="1812">
                  <c:v>19.7873840658266</c:v>
                </c:pt>
                <c:pt idx="1813">
                  <c:v>19.747160547715598</c:v>
                </c:pt>
                <c:pt idx="1814">
                  <c:v>19.707047476983298</c:v>
                </c:pt>
                <c:pt idx="1815">
                  <c:v>19.6670445503587</c:v>
                </c:pt>
                <c:pt idx="1816">
                  <c:v>19.6271514654036</c:v>
                </c:pt>
                <c:pt idx="1817">
                  <c:v>19.5873679205103</c:v>
                </c:pt>
                <c:pt idx="1818">
                  <c:v>19.547693614899099</c:v>
                </c:pt>
                <c:pt idx="1819">
                  <c:v>19.508128248616501</c:v>
                </c:pt>
                <c:pt idx="1820">
                  <c:v>19.468671522532201</c:v>
                </c:pt>
                <c:pt idx="1821">
                  <c:v>19.4293231383378</c:v>
                </c:pt>
                <c:pt idx="1822">
                  <c:v>19.390082798543499</c:v>
                </c:pt>
                <c:pt idx="1823">
                  <c:v>19.3509502064767</c:v>
                </c:pt>
                <c:pt idx="1824">
                  <c:v>19.311925066279102</c:v>
                </c:pt>
                <c:pt idx="1825">
                  <c:v>19.273007082905199</c:v>
                </c:pt>
                <c:pt idx="1826">
                  <c:v>19.234195962119301</c:v>
                </c:pt>
                <c:pt idx="1827">
                  <c:v>19.195491410493801</c:v>
                </c:pt>
                <c:pt idx="1828">
                  <c:v>19.156893135406701</c:v>
                </c:pt>
                <c:pt idx="1829">
                  <c:v>19.118400845039499</c:v>
                </c:pt>
                <c:pt idx="1830">
                  <c:v>19.0800142483751</c:v>
                </c:pt>
                <c:pt idx="1831">
                  <c:v>19.041733055195401</c:v>
                </c:pt>
                <c:pt idx="1832">
                  <c:v>19.003556976079199</c:v>
                </c:pt>
                <c:pt idx="1833">
                  <c:v>18.9654857224</c:v>
                </c:pt>
                <c:pt idx="1834">
                  <c:v>18.927519006323902</c:v>
                </c:pt>
                <c:pt idx="1835">
                  <c:v>18.889656540807199</c:v>
                </c:pt>
                <c:pt idx="1836">
                  <c:v>18.851898039594499</c:v>
                </c:pt>
                <c:pt idx="1837">
                  <c:v>18.814243217216301</c:v>
                </c:pt>
                <c:pt idx="1838">
                  <c:v>18.776691788987101</c:v>
                </c:pt>
                <c:pt idx="1839">
                  <c:v>18.739243471003</c:v>
                </c:pt>
                <c:pt idx="1840">
                  <c:v>18.701897980139599</c:v>
                </c:pt>
                <c:pt idx="1841">
                  <c:v>18.664655034050199</c:v>
                </c:pt>
                <c:pt idx="1842">
                  <c:v>18.627514351163001</c:v>
                </c:pt>
                <c:pt idx="1843">
                  <c:v>18.590475650679501</c:v>
                </c:pt>
                <c:pt idx="1844">
                  <c:v>18.553538652572399</c:v>
                </c:pt>
                <c:pt idx="1845">
                  <c:v>18.516703077582999</c:v>
                </c:pt>
                <c:pt idx="1846">
                  <c:v>18.4799686472197</c:v>
                </c:pt>
                <c:pt idx="1847">
                  <c:v>18.4433350837554</c:v>
                </c:pt>
                <c:pt idx="1848">
                  <c:v>18.406802110225598</c:v>
                </c:pt>
                <c:pt idx="1849">
                  <c:v>18.370369450426399</c:v>
                </c:pt>
                <c:pt idx="1850">
                  <c:v>18.3340368289123</c:v>
                </c:pt>
                <c:pt idx="1851">
                  <c:v>18.297803970994</c:v>
                </c:pt>
                <c:pt idx="1852">
                  <c:v>18.261670602736601</c:v>
                </c:pt>
                <c:pt idx="1853">
                  <c:v>18.2256364509573</c:v>
                </c:pt>
                <c:pt idx="1854">
                  <c:v>18.189701243223499</c:v>
                </c:pt>
                <c:pt idx="1855">
                  <c:v>18.153864707850602</c:v>
                </c:pt>
                <c:pt idx="1856">
                  <c:v>18.1181265738999</c:v>
                </c:pt>
                <c:pt idx="1857">
                  <c:v>18.082486571176801</c:v>
                </c:pt>
                <c:pt idx="1858">
                  <c:v>18.046944430228599</c:v>
                </c:pt>
                <c:pt idx="1859">
                  <c:v>18.011499882342498</c:v>
                </c:pt>
                <c:pt idx="1860">
                  <c:v>17.976152659543299</c:v>
                </c:pt>
                <c:pt idx="1861">
                  <c:v>17.940902494591999</c:v>
                </c:pt>
                <c:pt idx="1862">
                  <c:v>17.905749120983099</c:v>
                </c:pt>
                <c:pt idx="1863">
                  <c:v>17.870692272943</c:v>
                </c:pt>
                <c:pt idx="1864">
                  <c:v>17.835731685427898</c:v>
                </c:pt>
                <c:pt idx="1865">
                  <c:v>17.8008670941216</c:v>
                </c:pt>
                <c:pt idx="1866">
                  <c:v>17.766098235433802</c:v>
                </c:pt>
                <c:pt idx="1867">
                  <c:v>17.731424846498101</c:v>
                </c:pt>
                <c:pt idx="1868">
                  <c:v>17.696846665169598</c:v>
                </c:pt>
                <c:pt idx="1869">
                  <c:v>17.6623634300235</c:v>
                </c:pt>
                <c:pt idx="1870">
                  <c:v>17.627974880352699</c:v>
                </c:pt>
                <c:pt idx="1871">
                  <c:v>17.593680756165799</c:v>
                </c:pt>
                <c:pt idx="1872">
                  <c:v>17.5594807981856</c:v>
                </c:pt>
                <c:pt idx="1873">
                  <c:v>17.525374747846499</c:v>
                </c:pt>
                <c:pt idx="1874">
                  <c:v>17.4913623472933</c:v>
                </c:pt>
                <c:pt idx="1875">
                  <c:v>17.4574433393785</c:v>
                </c:pt>
                <c:pt idx="1876">
                  <c:v>17.423617467660701</c:v>
                </c:pt>
                <c:pt idx="1877">
                  <c:v>17.389884476402798</c:v>
                </c:pt>
                <c:pt idx="1878">
                  <c:v>17.3562441105699</c:v>
                </c:pt>
                <c:pt idx="1879">
                  <c:v>17.322696115827199</c:v>
                </c:pt>
                <c:pt idx="1880">
                  <c:v>17.289240238538401</c:v>
                </c:pt>
                <c:pt idx="1881">
                  <c:v>17.255876225763799</c:v>
                </c:pt>
                <c:pt idx="1882">
                  <c:v>17.222603825257799</c:v>
                </c:pt>
                <c:pt idx="1883">
                  <c:v>17.189422785468</c:v>
                </c:pt>
                <c:pt idx="1884">
                  <c:v>17.156332855532099</c:v>
                </c:pt>
                <c:pt idx="1885">
                  <c:v>17.1233337852772</c:v>
                </c:pt>
                <c:pt idx="1886">
                  <c:v>17.090425325216899</c:v>
                </c:pt>
                <c:pt idx="1887">
                  <c:v>17.0576072265501</c:v>
                </c:pt>
                <c:pt idx="1888">
                  <c:v>17.0248792411588</c:v>
                </c:pt>
                <c:pt idx="1889">
                  <c:v>16.992241121606298</c:v>
                </c:pt>
                <c:pt idx="1890">
                  <c:v>16.9596926211353</c:v>
                </c:pt>
                <c:pt idx="1891">
                  <c:v>16.927233493666002</c:v>
                </c:pt>
                <c:pt idx="1892">
                  <c:v>16.894863493794499</c:v>
                </c:pt>
                <c:pt idx="1893">
                  <c:v>16.862582376790499</c:v>
                </c:pt>
                <c:pt idx="1894">
                  <c:v>16.830389898595801</c:v>
                </c:pt>
                <c:pt idx="1895">
                  <c:v>16.7982858158224</c:v>
                </c:pt>
                <c:pt idx="1896">
                  <c:v>16.7662698857504</c:v>
                </c:pt>
                <c:pt idx="1897">
                  <c:v>16.734341866326702</c:v>
                </c:pt>
                <c:pt idx="1898">
                  <c:v>16.702501516162499</c:v>
                </c:pt>
                <c:pt idx="1899">
                  <c:v>16.670748594532</c:v>
                </c:pt>
                <c:pt idx="1900">
                  <c:v>16.6390828613705</c:v>
                </c:pt>
                <c:pt idx="1901">
                  <c:v>16.6075040772721</c:v>
                </c:pt>
                <c:pt idx="1902">
                  <c:v>16.5760120034887</c:v>
                </c:pt>
                <c:pt idx="1903">
                  <c:v>16.544606401927599</c:v>
                </c:pt>
                <c:pt idx="1904">
                  <c:v>16.513287035149599</c:v>
                </c:pt>
                <c:pt idx="1905">
                  <c:v>16.482053666368</c:v>
                </c:pt>
                <c:pt idx="1906">
                  <c:v>16.450906059445799</c:v>
                </c:pt>
                <c:pt idx="1907">
                  <c:v>16.419843978894701</c:v>
                </c:pt>
                <c:pt idx="1908">
                  <c:v>16.388867189872801</c:v>
                </c:pt>
                <c:pt idx="1909">
                  <c:v>16.357975458183098</c:v>
                </c:pt>
                <c:pt idx="1910">
                  <c:v>16.3271685502719</c:v>
                </c:pt>
                <c:pt idx="1911">
                  <c:v>16.296446233226501</c:v>
                </c:pt>
                <c:pt idx="1912">
                  <c:v>16.265808274773701</c:v>
                </c:pt>
                <c:pt idx="1913">
                  <c:v>16.2352544432785</c:v>
                </c:pt>
                <c:pt idx="1914">
                  <c:v>16.204784507741401</c:v>
                </c:pt>
                <c:pt idx="1915">
                  <c:v>16.1743982377977</c:v>
                </c:pt>
                <c:pt idx="1916">
                  <c:v>16.1440954037148</c:v>
                </c:pt>
                <c:pt idx="1917">
                  <c:v>16.1138757763913</c:v>
                </c:pt>
                <c:pt idx="1918">
                  <c:v>16.083739127354399</c:v>
                </c:pt>
                <c:pt idx="1919">
                  <c:v>16.0536852287592</c:v>
                </c:pt>
                <c:pt idx="1920">
                  <c:v>16.023713853386099</c:v>
                </c:pt>
                <c:pt idx="1921">
                  <c:v>15.9938247746393</c:v>
                </c:pt>
                <c:pt idx="1922">
                  <c:v>15.9640177665456</c:v>
                </c:pt>
                <c:pt idx="1923">
                  <c:v>15.934292603751899</c:v>
                </c:pt>
                <c:pt idx="1924">
                  <c:v>15.904649061523999</c:v>
                </c:pt>
                <c:pt idx="1925">
                  <c:v>15.8750869157449</c:v>
                </c:pt>
                <c:pt idx="1926">
                  <c:v>15.845605942913</c:v>
                </c:pt>
                <c:pt idx="1927">
                  <c:v>15.816205920140099</c:v>
                </c:pt>
                <c:pt idx="1928">
                  <c:v>15.7868866251504</c:v>
                </c:pt>
                <c:pt idx="1929">
                  <c:v>15.7576478362781</c:v>
                </c:pt>
                <c:pt idx="1930">
                  <c:v>15.7284893324663</c:v>
                </c:pt>
                <c:pt idx="1931">
                  <c:v>15.699410893265</c:v>
                </c:pt>
                <c:pt idx="1932">
                  <c:v>15.6704122988296</c:v>
                </c:pt>
                <c:pt idx="1933">
                  <c:v>15.6414933299189</c:v>
                </c:pt>
                <c:pt idx="1934">
                  <c:v>15.612653767894001</c:v>
                </c:pt>
                <c:pt idx="1935">
                  <c:v>15.5838933947163</c:v>
                </c:pt>
                <c:pt idx="1936">
                  <c:v>15.555211992945599</c:v>
                </c:pt>
                <c:pt idx="1937">
                  <c:v>15.5266093457392</c:v>
                </c:pt>
                <c:pt idx="1938">
                  <c:v>15.498085236849599</c:v>
                </c:pt>
                <c:pt idx="1939">
                  <c:v>15.4696394506229</c:v>
                </c:pt>
                <c:pt idx="1940">
                  <c:v>15.4412717719977</c:v>
                </c:pt>
                <c:pt idx="1941">
                  <c:v>15.412981986502899</c:v>
                </c:pt>
                <c:pt idx="1942">
                  <c:v>15.3847698802564</c:v>
                </c:pt>
                <c:pt idx="1943">
                  <c:v>15.3566352399632</c:v>
                </c:pt>
                <c:pt idx="1944">
                  <c:v>15.3285778529144</c:v>
                </c:pt>
                <c:pt idx="1945">
                  <c:v>15.3005975069846</c:v>
                </c:pt>
                <c:pt idx="1946">
                  <c:v>15.2726939906313</c:v>
                </c:pt>
                <c:pt idx="1947">
                  <c:v>15.244867092892701</c:v>
                </c:pt>
                <c:pt idx="1948">
                  <c:v>15.2171166033862</c:v>
                </c:pt>
                <c:pt idx="1949">
                  <c:v>15.189442312307101</c:v>
                </c:pt>
                <c:pt idx="1950">
                  <c:v>15.161844010426501</c:v>
                </c:pt>
                <c:pt idx="1951">
                  <c:v>15.134321489090301</c:v>
                </c:pt>
                <c:pt idx="1952">
                  <c:v>15.106874540216999</c:v>
                </c:pt>
                <c:pt idx="1953">
                  <c:v>15.0795029562968</c:v>
                </c:pt>
                <c:pt idx="1954">
                  <c:v>15.052206530389499</c:v>
                </c:pt>
                <c:pt idx="1955">
                  <c:v>15.024985056123199</c:v>
                </c:pt>
                <c:pt idx="1956">
                  <c:v>14.9978383276925</c:v>
                </c:pt>
                <c:pt idx="1957">
                  <c:v>14.9707661398573</c:v>
                </c:pt>
                <c:pt idx="1958">
                  <c:v>14.943768287940999</c:v>
                </c:pt>
                <c:pt idx="1959">
                  <c:v>14.916844567828999</c:v>
                </c:pt>
                <c:pt idx="1960">
                  <c:v>14.8899947759671</c:v>
                </c:pt>
                <c:pt idx="1961">
                  <c:v>14.863218709360201</c:v>
                </c:pt>
                <c:pt idx="1962">
                  <c:v>14.8365161655704</c:v>
                </c:pt>
                <c:pt idx="1963">
                  <c:v>14.809886942715799</c:v>
                </c:pt>
                <c:pt idx="1964">
                  <c:v>14.7833308394687</c:v>
                </c:pt>
                <c:pt idx="1965">
                  <c:v>14.756847655054401</c:v>
                </c:pt>
                <c:pt idx="1966">
                  <c:v>14.730437189249299</c:v>
                </c:pt>
                <c:pt idx="1967">
                  <c:v>14.704099242379799</c:v>
                </c:pt>
                <c:pt idx="1968">
                  <c:v>14.677833615320299</c:v>
                </c:pt>
                <c:pt idx="1969">
                  <c:v>14.651640109492201</c:v>
                </c:pt>
                <c:pt idx="1970">
                  <c:v>14.625518526862001</c:v>
                </c:pt>
                <c:pt idx="1971">
                  <c:v>14.599468669940199</c:v>
                </c:pt>
                <c:pt idx="1972">
                  <c:v>14.5734903417792</c:v>
                </c:pt>
                <c:pt idx="1973">
                  <c:v>14.547583345972599</c:v>
                </c:pt>
                <c:pt idx="1974">
                  <c:v>14.521747486653</c:v>
                </c:pt>
                <c:pt idx="1975">
                  <c:v>14.495982568491</c:v>
                </c:pt>
                <c:pt idx="1976">
                  <c:v>14.4702883966934</c:v>
                </c:pt>
                <c:pt idx="1977">
                  <c:v>14.444664777002</c:v>
                </c:pt>
                <c:pt idx="1978">
                  <c:v>14.419111515692</c:v>
                </c:pt>
                <c:pt idx="1979">
                  <c:v>14.3936284195703</c:v>
                </c:pt>
                <c:pt idx="1980">
                  <c:v>14.368215295974601</c:v>
                </c:pt>
                <c:pt idx="1981">
                  <c:v>14.3428719527715</c:v>
                </c:pt>
                <c:pt idx="1982">
                  <c:v>14.317598198355</c:v>
                </c:pt>
                <c:pt idx="1983">
                  <c:v>14.292393841645501</c:v>
                </c:pt>
                <c:pt idx="1984">
                  <c:v>14.267258692087999</c:v>
                </c:pt>
                <c:pt idx="1985">
                  <c:v>14.242192559650499</c:v>
                </c:pt>
                <c:pt idx="1986">
                  <c:v>14.2171952548231</c:v>
                </c:pt>
                <c:pt idx="1987">
                  <c:v>14.192266588616</c:v>
                </c:pt>
                <c:pt idx="1988">
                  <c:v>14.1674063725587</c:v>
                </c:pt>
                <c:pt idx="1989">
                  <c:v>14.1426144186978</c:v>
                </c:pt>
                <c:pt idx="1990">
                  <c:v>14.1178905395962</c:v>
                </c:pt>
                <c:pt idx="1991">
                  <c:v>14.0932345483315</c:v>
                </c:pt>
                <c:pt idx="1992">
                  <c:v>14.0686462584944</c:v>
                </c:pt>
                <c:pt idx="1993">
                  <c:v>14.044125484187701</c:v>
                </c:pt>
                <c:pt idx="1994">
                  <c:v>14.019672040024499</c:v>
                </c:pt>
                <c:pt idx="1995">
                  <c:v>13.9952857411268</c:v>
                </c:pt>
                <c:pt idx="1996">
                  <c:v>13.9709664031244</c:v>
                </c:pt>
                <c:pt idx="1997">
                  <c:v>13.9467138421535</c:v>
                </c:pt>
                <c:pt idx="1998">
                  <c:v>13.9225278748549</c:v>
                </c:pt>
                <c:pt idx="1999">
                  <c:v>13.898408318372899</c:v>
                </c:pt>
                <c:pt idx="2000">
                  <c:v>13.874354990354099</c:v>
                </c:pt>
                <c:pt idx="2001">
                  <c:v>13.850367708945701</c:v>
                </c:pt>
                <c:pt idx="2002">
                  <c:v>13.826446292794</c:v>
                </c:pt>
                <c:pt idx="2003">
                  <c:v>13.802590561043701</c:v>
                </c:pt>
                <c:pt idx="2004">
                  <c:v>13.7788003333359</c:v>
                </c:pt>
                <c:pt idx="2005">
                  <c:v>13.7550754298067</c:v>
                </c:pt>
                <c:pt idx="2006">
                  <c:v>13.7314156710865</c:v>
                </c:pt>
                <c:pt idx="2007">
                  <c:v>13.707820878298</c:v>
                </c:pt>
                <c:pt idx="2008">
                  <c:v>13.684290873055099</c:v>
                </c:pt>
                <c:pt idx="2009">
                  <c:v>13.660825477461501</c:v>
                </c:pt>
                <c:pt idx="2010">
                  <c:v>13.6374245141093</c:v>
                </c:pt>
                <c:pt idx="2011">
                  <c:v>13.6140878060778</c:v>
                </c:pt>
                <c:pt idx="2012">
                  <c:v>13.590815176932299</c:v>
                </c:pt>
                <c:pt idx="2013">
                  <c:v>13.5676064507223</c:v>
                </c:pt>
                <c:pt idx="2014">
                  <c:v>13.544461451980499</c:v>
                </c:pt>
                <c:pt idx="2015">
                  <c:v>13.5213800057213</c:v>
                </c:pt>
                <c:pt idx="2016">
                  <c:v>13.498361937439901</c:v>
                </c:pt>
                <c:pt idx="2017">
                  <c:v>13.475407073110301</c:v>
                </c:pt>
                <c:pt idx="2018">
                  <c:v>13.452515239184599</c:v>
                </c:pt>
                <c:pt idx="2019">
                  <c:v>13.4296862625913</c:v>
                </c:pt>
                <c:pt idx="2020">
                  <c:v>13.406919970734201</c:v>
                </c:pt>
                <c:pt idx="2021">
                  <c:v>13.384216191490999</c:v>
                </c:pt>
                <c:pt idx="2022">
                  <c:v>13.361574753212</c:v>
                </c:pt>
                <c:pt idx="2023">
                  <c:v>13.3389954847187</c:v>
                </c:pt>
                <c:pt idx="2024">
                  <c:v>13.316478215303</c:v>
                </c:pt>
                <c:pt idx="2025">
                  <c:v>13.2940227747252</c:v>
                </c:pt>
                <c:pt idx="2026">
                  <c:v>13.271628993213</c:v>
                </c:pt>
                <c:pt idx="2027">
                  <c:v>13.2492967014607</c:v>
                </c:pt>
                <c:pt idx="2028">
                  <c:v>13.227025730627</c:v>
                </c:pt>
                <c:pt idx="2029">
                  <c:v>13.204815912334499</c:v>
                </c:pt>
                <c:pt idx="2030">
                  <c:v>13.182667078668</c:v>
                </c:pt>
                <c:pt idx="2031">
                  <c:v>13.1605790621735</c:v>
                </c:pt>
                <c:pt idx="2032">
                  <c:v>13.1385516958567</c:v>
                </c:pt>
                <c:pt idx="2033">
                  <c:v>13.1165848131819</c:v>
                </c:pt>
                <c:pt idx="2034">
                  <c:v>13.094678248070499</c:v>
                </c:pt>
                <c:pt idx="2035">
                  <c:v>13.0728318349002</c:v>
                </c:pt>
                <c:pt idx="2036">
                  <c:v>13.051045408503301</c:v>
                </c:pt>
                <c:pt idx="2037">
                  <c:v>13.029318804165699</c:v>
                </c:pt>
                <c:pt idx="2038">
                  <c:v>13.0076518576255</c:v>
                </c:pt>
                <c:pt idx="2039">
                  <c:v>12.986044405071899</c:v>
                </c:pt>
                <c:pt idx="2040">
                  <c:v>12.964496283143999</c:v>
                </c:pt>
                <c:pt idx="2041">
                  <c:v>12.943007328929101</c:v>
                </c:pt>
                <c:pt idx="2042">
                  <c:v>12.921577379962301</c:v>
                </c:pt>
                <c:pt idx="2043">
                  <c:v>12.9002062742245</c:v>
                </c:pt>
                <c:pt idx="2044">
                  <c:v>12.8788938501415</c:v>
                </c:pt>
                <c:pt idx="2045">
                  <c:v>12.8576399465829</c:v>
                </c:pt>
                <c:pt idx="2046">
                  <c:v>12.8364444028606</c:v>
                </c:pt>
                <c:pt idx="2047">
                  <c:v>12.8153070587278</c:v>
                </c:pt>
                <c:pt idx="2048">
                  <c:v>12.7942277543778</c:v>
                </c:pt>
                <c:pt idx="2049">
                  <c:v>12.773206330442401</c:v>
                </c:pt>
                <c:pt idx="2050">
                  <c:v>12.752242627991301</c:v>
                </c:pt>
                <c:pt idx="2051">
                  <c:v>12.731336488530401</c:v>
                </c:pt>
                <c:pt idx="2052">
                  <c:v>12.7104877540011</c:v>
                </c:pt>
                <c:pt idx="2053">
                  <c:v>12.6896962667783</c:v>
                </c:pt>
                <c:pt idx="2054">
                  <c:v>12.6689618696703</c:v>
                </c:pt>
                <c:pt idx="2055">
                  <c:v>12.648284405916501</c:v>
                </c:pt>
                <c:pt idx="2056">
                  <c:v>12.627663719187099</c:v>
                </c:pt>
                <c:pt idx="2057">
                  <c:v>12.6070996535815</c:v>
                </c:pt>
                <c:pt idx="2058">
                  <c:v>12.5865920536269</c:v>
                </c:pt>
                <c:pt idx="2059">
                  <c:v>12.5661407642777</c:v>
                </c:pt>
                <c:pt idx="2060">
                  <c:v>12.545745630914</c:v>
                </c:pt>
                <c:pt idx="2061">
                  <c:v>12.525406499340299</c:v>
                </c:pt>
                <c:pt idx="2062">
                  <c:v>12.5051232157847</c:v>
                </c:pt>
                <c:pt idx="2063">
                  <c:v>12.4848956268974</c:v>
                </c:pt>
                <c:pt idx="2064">
                  <c:v>12.4647235797497</c:v>
                </c:pt>
                <c:pt idx="2065">
                  <c:v>12.444606921832699</c:v>
                </c:pt>
                <c:pt idx="2066">
                  <c:v>12.424545501056601</c:v>
                </c:pt>
                <c:pt idx="2067">
                  <c:v>12.404539165748901</c:v>
                </c:pt>
                <c:pt idx="2068">
                  <c:v>12.384587764653601</c:v>
                </c:pt>
                <c:pt idx="2069">
                  <c:v>12.3646911469303</c:v>
                </c:pt>
                <c:pt idx="2070">
                  <c:v>12.3448491621524</c:v>
                </c:pt>
                <c:pt idx="2071">
                  <c:v>12.325061660306501</c:v>
                </c:pt>
                <c:pt idx="2072">
                  <c:v>12.3053284917913</c:v>
                </c:pt>
                <c:pt idx="2073">
                  <c:v>12.285649507416</c:v>
                </c:pt>
                <c:pt idx="2074">
                  <c:v>12.2660245583996</c:v>
                </c:pt>
                <c:pt idx="2075">
                  <c:v>12.2464534963697</c:v>
                </c:pt>
                <c:pt idx="2076">
                  <c:v>12.2269361733611</c:v>
                </c:pt>
                <c:pt idx="2077">
                  <c:v>12.207472441815</c:v>
                </c:pt>
                <c:pt idx="2078">
                  <c:v>12.1880621545778</c:v>
                </c:pt>
                <c:pt idx="2079">
                  <c:v>12.1687051649</c:v>
                </c:pt>
                <c:pt idx="2080">
                  <c:v>12.1494013264349</c:v>
                </c:pt>
                <c:pt idx="2081">
                  <c:v>12.130150493237799</c:v>
                </c:pt>
                <c:pt idx="2082">
                  <c:v>12.1109525197646</c:v>
                </c:pt>
                <c:pt idx="2083">
                  <c:v>12.091807260870899</c:v>
                </c:pt>
                <c:pt idx="2084">
                  <c:v>12.0727145718109</c:v>
                </c:pt>
                <c:pt idx="2085">
                  <c:v>12.0536743082363</c:v>
                </c:pt>
                <c:pt idx="2086">
                  <c:v>12.0346863261948</c:v>
                </c:pt>
                <c:pt idx="2087">
                  <c:v>12.015750482129899</c:v>
                </c:pt>
                <c:pt idx="2088">
                  <c:v>11.9968666328789</c:v>
                </c:pt>
                <c:pt idx="2089">
                  <c:v>11.9780346356723</c:v>
                </c:pt>
                <c:pt idx="2090">
                  <c:v>11.959254348132699</c:v>
                </c:pt>
                <c:pt idx="2091">
                  <c:v>11.9405256282735</c:v>
                </c:pt>
                <c:pt idx="2092">
                  <c:v>11.921848334498099</c:v>
                </c:pt>
                <c:pt idx="2093">
                  <c:v>11.9032223255986</c:v>
                </c:pt>
                <c:pt idx="2094">
                  <c:v>11.884647460755099</c:v>
                </c:pt>
                <c:pt idx="2095">
                  <c:v>11.8661235995339</c:v>
                </c:pt>
                <c:pt idx="2096">
                  <c:v>11.8476506018874</c:v>
                </c:pt>
                <c:pt idx="2097">
                  <c:v>11.8292283281521</c:v>
                </c:pt>
                <c:pt idx="2098">
                  <c:v>11.810856639048399</c:v>
                </c:pt>
                <c:pt idx="2099">
                  <c:v>11.792535395678801</c:v>
                </c:pt>
                <c:pt idx="2100">
                  <c:v>11.774264459527499</c:v>
                </c:pt>
                <c:pt idx="2101">
                  <c:v>11.7560436924588</c:v>
                </c:pt>
                <c:pt idx="2102">
                  <c:v>11.7378729567163</c:v>
                </c:pt>
                <c:pt idx="2103">
                  <c:v>11.7197521149221</c:v>
                </c:pt>
                <c:pt idx="2104">
                  <c:v>11.701681030075299</c:v>
                </c:pt>
                <c:pt idx="2105">
                  <c:v>11.683659565551199</c:v>
                </c:pt>
                <c:pt idx="2106">
                  <c:v>11.665687585100301</c:v>
                </c:pt>
                <c:pt idx="2107">
                  <c:v>11.6477649528473</c:v>
                </c:pt>
                <c:pt idx="2108">
                  <c:v>11.629891533289801</c:v>
                </c:pt>
                <c:pt idx="2109">
                  <c:v>11.6120671912976</c:v>
                </c:pt>
                <c:pt idx="2110">
                  <c:v>11.5942917921115</c:v>
                </c:pt>
                <c:pt idx="2111">
                  <c:v>11.576565201342399</c:v>
                </c:pt>
                <c:pt idx="2112">
                  <c:v>11.558887284970099</c:v>
                </c:pt>
                <c:pt idx="2113">
                  <c:v>11.5412579093425</c:v>
                </c:pt>
                <c:pt idx="2114">
                  <c:v>11.5236769411745</c:v>
                </c:pt>
                <c:pt idx="2115">
                  <c:v>11.5061442475467</c:v>
                </c:pt>
                <c:pt idx="2116">
                  <c:v>11.488659695905101</c:v>
                </c:pt>
                <c:pt idx="2117">
                  <c:v>11.4712231540594</c:v>
                </c:pt>
                <c:pt idx="2118">
                  <c:v>11.4538344901824</c:v>
                </c:pt>
                <c:pt idx="2119">
                  <c:v>11.4364935728087</c:v>
                </c:pt>
                <c:pt idx="2120">
                  <c:v>11.4192002708341</c:v>
                </c:pt>
                <c:pt idx="2121">
                  <c:v>11.4019544535142</c:v>
                </c:pt>
                <c:pt idx="2122">
                  <c:v>11.3847559904638</c:v>
                </c:pt>
                <c:pt idx="2123">
                  <c:v>11.367604751655501</c:v>
                </c:pt>
                <c:pt idx="2124">
                  <c:v>11.3505006074192</c:v>
                </c:pt>
                <c:pt idx="2125">
                  <c:v>11.333443428440599</c:v>
                </c:pt>
                <c:pt idx="2126">
                  <c:v>11.3164330857606</c:v>
                </c:pt>
                <c:pt idx="2127">
                  <c:v>11.2994694507742</c:v>
                </c:pt>
                <c:pt idx="2128">
                  <c:v>11.2825523952294</c:v>
                </c:pt>
                <c:pt idx="2129">
                  <c:v>11.2656817912266</c:v>
                </c:pt>
                <c:pt idx="2130">
                  <c:v>11.248857511217199</c:v>
                </c:pt>
                <c:pt idx="2131">
                  <c:v>11.2320794280028</c:v>
                </c:pt>
                <c:pt idx="2132">
                  <c:v>11.2153474147346</c:v>
                </c:pt>
                <c:pt idx="2133">
                  <c:v>11.198661344911599</c:v>
                </c:pt>
                <c:pt idx="2134">
                  <c:v>11.1820210923806</c:v>
                </c:pt>
                <c:pt idx="2135">
                  <c:v>11.1654265313345</c:v>
                </c:pt>
                <c:pt idx="2136">
                  <c:v>11.1488775363117</c:v>
                </c:pt>
                <c:pt idx="2137">
                  <c:v>11.1323739821953</c:v>
                </c:pt>
                <c:pt idx="2138">
                  <c:v>11.115915744211801</c:v>
                </c:pt>
                <c:pt idx="2139">
                  <c:v>11.0995026979302</c:v>
                </c:pt>
                <c:pt idx="2140">
                  <c:v>11.083134719261301</c:v>
                </c:pt>
                <c:pt idx="2141">
                  <c:v>11.066811684456599</c:v>
                </c:pt>
                <c:pt idx="2142">
                  <c:v>11.050533470107601</c:v>
                </c:pt>
                <c:pt idx="2143">
                  <c:v>11.034299953144201</c:v>
                </c:pt>
                <c:pt idx="2144">
                  <c:v>11.0181110108346</c:v>
                </c:pt>
                <c:pt idx="2145">
                  <c:v>11.001966520783901</c:v>
                </c:pt>
                <c:pt idx="2146">
                  <c:v>10.985866360933199</c:v>
                </c:pt>
                <c:pt idx="2147">
                  <c:v>10.969810409559001</c:v>
                </c:pt>
                <c:pt idx="2148">
                  <c:v>10.953798545271701</c:v>
                </c:pt>
                <c:pt idx="2149">
                  <c:v>10.9378306470152</c:v>
                </c:pt>
                <c:pt idx="2150">
                  <c:v>10.921906594065799</c:v>
                </c:pt>
                <c:pt idx="2151">
                  <c:v>10.9060262660314</c:v>
                </c:pt>
                <c:pt idx="2152">
                  <c:v>10.8901895428501</c:v>
                </c:pt>
                <c:pt idx="2153">
                  <c:v>10.87439630479</c:v>
                </c:pt>
                <c:pt idx="2154">
                  <c:v>10.858646432447999</c:v>
                </c:pt>
                <c:pt idx="2155">
                  <c:v>10.8429398067486</c:v>
                </c:pt>
                <c:pt idx="2156">
                  <c:v>10.8272763089434</c:v>
                </c:pt>
                <c:pt idx="2157">
                  <c:v>10.8116558206102</c:v>
                </c:pt>
                <c:pt idx="2158">
                  <c:v>10.796078223651699</c:v>
                </c:pt>
                <c:pt idx="2159">
                  <c:v>10.780543400295</c:v>
                </c:pt>
                <c:pt idx="2160">
                  <c:v>10.7650512330908</c:v>
                </c:pt>
                <c:pt idx="2161">
                  <c:v>10.7496016049119</c:v>
                </c:pt>
                <c:pt idx="2162">
                  <c:v>10.7341943989529</c:v>
                </c:pt>
                <c:pt idx="2163">
                  <c:v>10.718829498729299</c:v>
                </c:pt>
                <c:pt idx="2164">
                  <c:v>10.703506788076099</c:v>
                </c:pt>
                <c:pt idx="2165">
                  <c:v>10.6882261511475</c:v>
                </c:pt>
                <c:pt idx="2166">
                  <c:v>10.672987472415899</c:v>
                </c:pt>
                <c:pt idx="2167">
                  <c:v>10.657790636670599</c:v>
                </c:pt>
                <c:pt idx="2168">
                  <c:v>10.6426355290175</c:v>
                </c:pt>
                <c:pt idx="2169">
                  <c:v>10.627522034877799</c:v>
                </c:pt>
                <c:pt idx="2170">
                  <c:v>10.6124500399875</c:v>
                </c:pt>
                <c:pt idx="2171">
                  <c:v>10.5974194303963</c:v>
                </c:pt>
                <c:pt idx="2172">
                  <c:v>10.582430092466801</c:v>
                </c:pt>
                <c:pt idx="2173">
                  <c:v>10.567481912873401</c:v>
                </c:pt>
                <c:pt idx="2174">
                  <c:v>10.552574778601899</c:v>
                </c:pt>
                <c:pt idx="2175">
                  <c:v>10.5377085769485</c:v>
                </c:pt>
                <c:pt idx="2176">
                  <c:v>10.5228831955187</c:v>
                </c:pt>
                <c:pt idx="2177">
                  <c:v>10.5080985222266</c:v>
                </c:pt>
                <c:pt idx="2178">
                  <c:v>10.4933544452942</c:v>
                </c:pt>
                <c:pt idx="2179">
                  <c:v>10.4786508532504</c:v>
                </c:pt>
                <c:pt idx="2180">
                  <c:v>10.46398763493</c:v>
                </c:pt>
                <c:pt idx="2181">
                  <c:v>10.4493646794733</c:v>
                </c:pt>
                <c:pt idx="2182">
                  <c:v>10.4347818763248</c:v>
                </c:pt>
                <c:pt idx="2183">
                  <c:v>10.4202391152327</c:v>
                </c:pt>
                <c:pt idx="2184">
                  <c:v>10.405736286247899</c:v>
                </c:pt>
                <c:pt idx="2185">
                  <c:v>10.391273279723199</c:v>
                </c:pt>
                <c:pt idx="2186">
                  <c:v>10.376849986312401</c:v>
                </c:pt>
                <c:pt idx="2187">
                  <c:v>10.3624662969696</c:v>
                </c:pt>
                <c:pt idx="2188">
                  <c:v>10.3481221029484</c:v>
                </c:pt>
                <c:pt idx="2189">
                  <c:v>10.333817295801</c:v>
                </c:pt>
                <c:pt idx="2190">
                  <c:v>10.319551767377099</c:v>
                </c:pt>
                <c:pt idx="2191">
                  <c:v>10.3053254098238</c:v>
                </c:pt>
                <c:pt idx="2192">
                  <c:v>10.2911381155839</c:v>
                </c:pt>
                <c:pt idx="2193">
                  <c:v>10.276989777396</c:v>
                </c:pt>
                <c:pt idx="2194">
                  <c:v>15.3566823491939</c:v>
                </c:pt>
                <c:pt idx="2195">
                  <c:v>16.157776680903499</c:v>
                </c:pt>
                <c:pt idx="2196">
                  <c:v>16.997893973951602</c:v>
                </c:pt>
                <c:pt idx="2197">
                  <c:v>17.875517446830901</c:v>
                </c:pt>
                <c:pt idx="2198">
                  <c:v>18.789327354902099</c:v>
                </c:pt>
                <c:pt idx="2199">
                  <c:v>19.7381645464624</c:v>
                </c:pt>
                <c:pt idx="2200">
                  <c:v>20.721002838714</c:v>
                </c:pt>
                <c:pt idx="2201">
                  <c:v>21.736927645508299</c:v>
                </c:pt>
                <c:pt idx="2202">
                  <c:v>22.785119147778801</c:v>
                </c:pt>
                <c:pt idx="2203">
                  <c:v>23.8648388362814</c:v>
                </c:pt>
                <c:pt idx="2204">
                  <c:v>24.9754186050531</c:v>
                </c:pt>
                <c:pt idx="2205">
                  <c:v>26.116251806203699</c:v>
                </c:pt>
                <c:pt idx="2206">
                  <c:v>27.286785835051699</c:v>
                </c:pt>
                <c:pt idx="2207">
                  <c:v>28.486515925031</c:v>
                </c:pt>
                <c:pt idx="2208">
                  <c:v>29.714979910251198</c:v>
                </c:pt>
                <c:pt idx="2209">
                  <c:v>30.971753770319701</c:v>
                </c:pt>
                <c:pt idx="2210">
                  <c:v>32.256447813691402</c:v>
                </c:pt>
                <c:pt idx="2211">
                  <c:v>33.568703386832702</c:v>
                </c:pt>
                <c:pt idx="2212">
                  <c:v>34.908190019899898</c:v>
                </c:pt>
                <c:pt idx="2213">
                  <c:v>36.2746029374985</c:v>
                </c:pt>
                <c:pt idx="2214">
                  <c:v>37.667660876884099</c:v>
                </c:pt>
                <c:pt idx="2215">
                  <c:v>39.087104166715903</c:v>
                </c:pt>
                <c:pt idx="2216">
                  <c:v>40.5326930279317</c:v>
                </c:pt>
                <c:pt idx="2217">
                  <c:v>42.012721997292601</c:v>
                </c:pt>
                <c:pt idx="2218">
                  <c:v>43.541055050750302</c:v>
                </c:pt>
                <c:pt idx="2219">
                  <c:v>45.117205156799002</c:v>
                </c:pt>
                <c:pt idx="2220">
                  <c:v>46.741580943871902</c:v>
                </c:pt>
                <c:pt idx="2221">
                  <c:v>48.414535914505102</c:v>
                </c:pt>
                <c:pt idx="2222">
                  <c:v>50.136364156186403</c:v>
                </c:pt>
                <c:pt idx="2223">
                  <c:v>51.907295913621098</c:v>
                </c:pt>
                <c:pt idx="2224">
                  <c:v>53.727493058988699</c:v>
                </c:pt>
                <c:pt idx="2225">
                  <c:v>55.597044478231702</c:v>
                </c:pt>
                <c:pt idx="2226">
                  <c:v>57.515961394022497</c:v>
                </c:pt>
                <c:pt idx="2227">
                  <c:v>59.484172648776301</c:v>
                </c:pt>
                <c:pt idx="2228">
                  <c:v>61.501519973834597</c:v>
                </c:pt>
                <c:pt idx="2229">
                  <c:v>63.5677532737771</c:v>
                </c:pt>
                <c:pt idx="2230">
                  <c:v>65.682525957638902</c:v>
                </c:pt>
                <c:pt idx="2231">
                  <c:v>67.845390351598695</c:v>
                </c:pt>
                <c:pt idx="2232">
                  <c:v>70.055793230428193</c:v>
                </c:pt>
                <c:pt idx="2233">
                  <c:v>72.316397037254205</c:v>
                </c:pt>
                <c:pt idx="2234">
                  <c:v>74.649659976577993</c:v>
                </c:pt>
                <c:pt idx="2235">
                  <c:v>77.061362786945395</c:v>
                </c:pt>
                <c:pt idx="2236">
                  <c:v>79.553212802490705</c:v>
                </c:pt>
                <c:pt idx="2237">
                  <c:v>82.126897805126205</c:v>
                </c:pt>
                <c:pt idx="2238">
                  <c:v>84.783984115435899</c:v>
                </c:pt>
                <c:pt idx="2239">
                  <c:v>87.526024906783206</c:v>
                </c:pt>
                <c:pt idx="2240">
                  <c:v>90.354486067535504</c:v>
                </c:pt>
                <c:pt idx="2241">
                  <c:v>93.270748358968305</c:v>
                </c:pt>
                <c:pt idx="2242">
                  <c:v>96.276096475456697</c:v>
                </c:pt>
                <c:pt idx="2243">
                  <c:v>99.371707620893702</c:v>
                </c:pt>
                <c:pt idx="2244">
                  <c:v>102.55863962980899</c:v>
                </c:pt>
                <c:pt idx="2245">
                  <c:v>105.837818668766</c:v>
                </c:pt>
                <c:pt idx="2246">
                  <c:v>109.21002656124401</c:v>
                </c:pt>
                <c:pt idx="2247">
                  <c:v>112.675887787202</c:v>
                </c:pt>
                <c:pt idx="2248">
                  <c:v>116.235856216911</c:v>
                </c:pt>
                <c:pt idx="2249">
                  <c:v>119.890201647338</c:v>
                </c:pt>
                <c:pt idx="2250">
                  <c:v>123.63899621821</c:v>
                </c:pt>
                <c:pt idx="2251">
                  <c:v>127.482100793905</c:v>
                </c:pt>
                <c:pt idx="2252">
                  <c:v>131.41915140627401</c:v>
                </c:pt>
                <c:pt idx="2253">
                  <c:v>135.44954586232899</c:v>
                </c:pt>
                <c:pt idx="2254">
                  <c:v>139.572430629249</c:v>
                </c:pt>
                <c:pt idx="2255">
                  <c:v>143.78668811728599</c:v>
                </c:pt>
                <c:pt idx="2256">
                  <c:v>148.09092448852101</c:v>
                </c:pt>
                <c:pt idx="2257">
                  <c:v>152.48345812614099</c:v>
                </c:pt>
                <c:pt idx="2258">
                  <c:v>156.96230890449601</c:v>
                </c:pt>
                <c:pt idx="2259">
                  <c:v>161.52518840467201</c:v>
                </c:pt>
                <c:pt idx="2260">
                  <c:v>166.16949122333301</c:v>
                </c:pt>
                <c:pt idx="2261">
                  <c:v>170.89228752411501</c:v>
                </c:pt>
                <c:pt idx="2262">
                  <c:v>175.690316980505</c:v>
                </c:pt>
                <c:pt idx="2263">
                  <c:v>180.55998425695699</c:v>
                </c:pt>
                <c:pt idx="2264">
                  <c:v>185.49735617067699</c:v>
                </c:pt>
                <c:pt idx="2265">
                  <c:v>190.498160669969</c:v>
                </c:pt>
                <c:pt idx="2266">
                  <c:v>195.55778775622599</c:v>
                </c:pt>
                <c:pt idx="2267">
                  <c:v>200.67129246543499</c:v>
                </c:pt>
                <c:pt idx="2268">
                  <c:v>205.83340001142199</c:v>
                </c:pt>
                <c:pt idx="2269">
                  <c:v>211.03851317713099</c:v>
                </c:pt>
                <c:pt idx="2270">
                  <c:v>216.28072202185101</c:v>
                </c:pt>
                <c:pt idx="2271">
                  <c:v>221.55381595184701</c:v>
                </c:pt>
                <c:pt idx="2272">
                  <c:v>226.85129817928399</c:v>
                </c:pt>
                <c:pt idx="2273">
                  <c:v>232.166402569978</c:v>
                </c:pt>
                <c:pt idx="2274">
                  <c:v>237.49211285464901</c:v>
                </c:pt>
                <c:pt idx="2275">
                  <c:v>242.82118415122201</c:v>
                </c:pt>
                <c:pt idx="2276">
                  <c:v>248.146166717825</c:v>
                </c:pt>
                <c:pt idx="2277">
                  <c:v>253.459431827754</c:v>
                </c:pt>
                <c:pt idx="2278">
                  <c:v>258.75319962940603</c:v>
                </c:pt>
                <c:pt idx="2279">
                  <c:v>264.01956882630299</c:v>
                </c:pt>
                <c:pt idx="2280">
                  <c:v>269.25051983258601</c:v>
                </c:pt>
                <c:pt idx="2281">
                  <c:v>274.43804611400901</c:v>
                </c:pt>
                <c:pt idx="2282">
                  <c:v>279.57405840026797</c:v>
                </c:pt>
                <c:pt idx="2283">
                  <c:v>284.65049564178901</c:v>
                </c:pt>
                <c:pt idx="2284">
                  <c:v>289.65934352447101</c:v>
                </c:pt>
                <c:pt idx="2285">
                  <c:v>294.59267024176199</c:v>
                </c:pt>
                <c:pt idx="2286">
                  <c:v>299.44266230116699</c:v>
                </c:pt>
                <c:pt idx="2287">
                  <c:v>304.20166005477398</c:v>
                </c:pt>
                <c:pt idx="2288">
                  <c:v>308.86219264098401</c:v>
                </c:pt>
                <c:pt idx="2289">
                  <c:v>313.41701202675699</c:v>
                </c:pt>
                <c:pt idx="2290">
                  <c:v>317.85912584619302</c:v>
                </c:pt>
                <c:pt idx="2291">
                  <c:v>322.18182874226198</c:v>
                </c:pt>
                <c:pt idx="2292">
                  <c:v>326.378731933761</c:v>
                </c:pt>
                <c:pt idx="2293">
                  <c:v>330.44379074893402</c:v>
                </c:pt>
                <c:pt idx="2294">
                  <c:v>334.37132989029499</c:v>
                </c:pt>
                <c:pt idx="2295">
                  <c:v>338.156066221652</c:v>
                </c:pt>
                <c:pt idx="2296">
                  <c:v>341.79312889772899</c:v>
                </c:pt>
                <c:pt idx="2297">
                  <c:v>345.27807668846702</c:v>
                </c:pt>
                <c:pt idx="2298">
                  <c:v>348.60691238358498</c:v>
                </c:pt>
                <c:pt idx="2299">
                  <c:v>351.77609419771898</c:v>
                </c:pt>
                <c:pt idx="2300">
                  <c:v>354.78254413156299</c:v>
                </c:pt>
                <c:pt idx="2301">
                  <c:v>357.62365327966398</c:v>
                </c:pt>
                <c:pt idx="2302">
                  <c:v>360.29728410987798</c:v>
                </c:pt>
                <c:pt idx="2303">
                  <c:v>362.801769772623</c:v>
                </c:pt>
                <c:pt idx="2304">
                  <c:v>365.13591052941598</c:v>
                </c:pt>
                <c:pt idx="2305">
                  <c:v>367.29896741909999</c:v>
                </c:pt>
                <c:pt idx="2306">
                  <c:v>369.29065330646102</c:v>
                </c:pt>
                <c:pt idx="2307">
                  <c:v>371.11112148116501</c:v>
                </c:pt>
                <c:pt idx="2308">
                  <c:v>372.76095199470302</c:v>
                </c:pt>
                <c:pt idx="2309">
                  <c:v>374.24113593946697</c:v>
                </c:pt>
                <c:pt idx="2310">
                  <c:v>375.55305788677401</c:v>
                </c:pt>
                <c:pt idx="2311">
                  <c:v>376.69847670974502</c:v>
                </c:pt>
                <c:pt idx="2312">
                  <c:v>377.67950502252501</c:v>
                </c:pt>
                <c:pt idx="2313">
                  <c:v>378.49858746937099</c:v>
                </c:pt>
                <c:pt idx="2314">
                  <c:v>379.15847809603298</c:v>
                </c:pt>
                <c:pt idx="2315">
                  <c:v>379.66221703160102</c:v>
                </c:pt>
                <c:pt idx="2316">
                  <c:v>380.013106702127</c:v>
                </c:pt>
                <c:pt idx="2317">
                  <c:v>380.21468778799999</c:v>
                </c:pt>
                <c:pt idx="2318">
                  <c:v>380.270715125621</c:v>
                </c:pt>
                <c:pt idx="2319">
                  <c:v>380.18513374077702</c:v>
                </c:pt>
                <c:pt idx="2320">
                  <c:v>379.962055186621</c:v>
                </c:pt>
                <c:pt idx="2321">
                  <c:v>379.60573434353898</c:v>
                </c:pt>
                <c:pt idx="2322">
                  <c:v>379.12054682198499</c:v>
                </c:pt>
                <c:pt idx="2323">
                  <c:v>378.51085080389402</c:v>
                </c:pt>
                <c:pt idx="2324">
                  <c:v>377.78141610745598</c:v>
                </c:pt>
                <c:pt idx="2325">
                  <c:v>376.93675313098402</c:v>
                </c:pt>
                <c:pt idx="2326">
                  <c:v>375.98151048889201</c:v>
                </c:pt>
                <c:pt idx="2327">
                  <c:v>374.92035734640302</c:v>
                </c:pt>
                <c:pt idx="2328">
                  <c:v>373.757966477629</c:v>
                </c:pt>
                <c:pt idx="2329">
                  <c:v>372.49899845886301</c:v>
                </c:pt>
                <c:pt idx="2330">
                  <c:v>371.14808701471901</c:v>
                </c:pt>
                <c:pt idx="2331">
                  <c:v>369.52346319265502</c:v>
                </c:pt>
                <c:pt idx="2332">
                  <c:v>367.43724785132298</c:v>
                </c:pt>
                <c:pt idx="2333">
                  <c:v>364.91647043088602</c:v>
                </c:pt>
                <c:pt idx="2334">
                  <c:v>361.989975386803</c:v>
                </c:pt>
                <c:pt idx="2335">
                  <c:v>358.68755276083999</c:v>
                </c:pt>
                <c:pt idx="2336">
                  <c:v>355.03954304785498</c:v>
                </c:pt>
                <c:pt idx="2337">
                  <c:v>351.07647085035001</c:v>
                </c:pt>
                <c:pt idx="2338">
                  <c:v>346.82871201581401</c:v>
                </c:pt>
                <c:pt idx="2339">
                  <c:v>342.32619739986001</c:v>
                </c:pt>
                <c:pt idx="2340">
                  <c:v>337.598154961099</c:v>
                </c:pt>
                <c:pt idx="2341">
                  <c:v>332.67289061568403</c:v>
                </c:pt>
                <c:pt idx="2342">
                  <c:v>327.57760718858498</c:v>
                </c:pt>
                <c:pt idx="2343">
                  <c:v>322.33825990758999</c:v>
                </c:pt>
                <c:pt idx="2344">
                  <c:v>316.97944619520399</c:v>
                </c:pt>
                <c:pt idx="2345">
                  <c:v>311.524327013483</c:v>
                </c:pt>
                <c:pt idx="2346">
                  <c:v>305.99457669028197</c:v>
                </c:pt>
                <c:pt idx="2347">
                  <c:v>300.41035798131497</c:v>
                </c:pt>
                <c:pt idx="2348">
                  <c:v>294.79031907672402</c:v>
                </c:pt>
                <c:pt idx="2349">
                  <c:v>289.15160931929501</c:v>
                </c:pt>
                <c:pt idx="2350">
                  <c:v>283.50991054045198</c:v>
                </c:pt>
                <c:pt idx="2351">
                  <c:v>277.88452810179399</c:v>
                </c:pt>
                <c:pt idx="2352">
                  <c:v>272.38272741676701</c:v>
                </c:pt>
                <c:pt idx="2353">
                  <c:v>267.03969688437797</c:v>
                </c:pt>
                <c:pt idx="2354">
                  <c:v>261.85035096266802</c:v>
                </c:pt>
                <c:pt idx="2355">
                  <c:v>256.809733812334</c:v>
                </c:pt>
                <c:pt idx="2356">
                  <c:v>251.91302227632301</c:v>
                </c:pt>
                <c:pt idx="2357">
                  <c:v>247.15552777365801</c:v>
                </c:pt>
                <c:pt idx="2358">
                  <c:v>242.53269726023501</c:v>
                </c:pt>
                <c:pt idx="2359">
                  <c:v>238.04011339162901</c:v>
                </c:pt>
                <c:pt idx="2360">
                  <c:v>233.67349400704899</c:v>
                </c:pt>
                <c:pt idx="2361">
                  <c:v>229.42869103939501</c:v>
                </c:pt>
                <c:pt idx="2362">
                  <c:v>225.30168894363101</c:v>
                </c:pt>
                <c:pt idx="2363">
                  <c:v>221.288602724334</c:v>
                </c:pt>
                <c:pt idx="2364">
                  <c:v>217.38567563320399</c:v>
                </c:pt>
                <c:pt idx="2365">
                  <c:v>213.58927659831201</c:v>
                </c:pt>
                <c:pt idx="2366">
                  <c:v>209.896026317858</c:v>
                </c:pt>
                <c:pt idx="2367">
                  <c:v>206.30229089075701</c:v>
                </c:pt>
                <c:pt idx="2368">
                  <c:v>202.804914787385</c:v>
                </c:pt>
                <c:pt idx="2369">
                  <c:v>199.40074036200701</c:v>
                </c:pt>
                <c:pt idx="2370">
                  <c:v>196.086720418515</c:v>
                </c:pt>
                <c:pt idx="2371">
                  <c:v>192.859914940002</c:v>
                </c:pt>
                <c:pt idx="2372">
                  <c:v>189.71748780421501</c:v>
                </c:pt>
                <c:pt idx="2373">
                  <c:v>186.65670350361199</c:v>
                </c:pt>
                <c:pt idx="2374">
                  <c:v>183.674923885867</c:v>
                </c:pt>
                <c:pt idx="2375">
                  <c:v>180.76960492812699</c:v>
                </c:pt>
                <c:pt idx="2376">
                  <c:v>177.93829355608</c:v>
                </c:pt>
                <c:pt idx="2377">
                  <c:v>175.17862451696701</c:v>
                </c:pt>
                <c:pt idx="2378">
                  <c:v>172.488317313979</c:v>
                </c:pt>
                <c:pt idx="2379">
                  <c:v>169.86517320800399</c:v>
                </c:pt>
                <c:pt idx="2380">
                  <c:v>167.30707229142101</c:v>
                </c:pt>
                <c:pt idx="2381">
                  <c:v>164.81197063754101</c:v>
                </c:pt>
                <c:pt idx="2382">
                  <c:v>162.377897528326</c:v>
                </c:pt>
                <c:pt idx="2383">
                  <c:v>160.00295276222499</c:v>
                </c:pt>
                <c:pt idx="2384">
                  <c:v>157.68530404324099</c:v>
                </c:pt>
                <c:pt idx="2385">
                  <c:v>155.42318445176701</c:v>
                </c:pt>
                <c:pt idx="2386">
                  <c:v>153.21488999720299</c:v>
                </c:pt>
                <c:pt idx="2387">
                  <c:v>151.05877725195299</c:v>
                </c:pt>
                <c:pt idx="2388">
                  <c:v>148.95326106601999</c:v>
                </c:pt>
                <c:pt idx="2389">
                  <c:v>146.89681236115501</c:v>
                </c:pt>
                <c:pt idx="2390">
                  <c:v>144.88795600320901</c:v>
                </c:pt>
                <c:pt idx="2391">
                  <c:v>142.925268751202</c:v>
                </c:pt>
                <c:pt idx="2392">
                  <c:v>141.007377281408</c:v>
                </c:pt>
                <c:pt idx="2393">
                  <c:v>139.13295628465801</c:v>
                </c:pt>
                <c:pt idx="2394">
                  <c:v>137.30072663494201</c:v>
                </c:pt>
                <c:pt idx="2395">
                  <c:v>135.50945362734001</c:v>
                </c:pt>
                <c:pt idx="2396">
                  <c:v>133.75794528324499</c:v>
                </c:pt>
                <c:pt idx="2397">
                  <c:v>132.04505072081099</c:v>
                </c:pt>
                <c:pt idx="2398">
                  <c:v>130.36965858855601</c:v>
                </c:pt>
                <c:pt idx="2399">
                  <c:v>128.73069556002099</c:v>
                </c:pt>
                <c:pt idx="2400">
                  <c:v>127.127124887421</c:v>
                </c:pt>
                <c:pt idx="2401">
                  <c:v>125.557945012239</c:v>
                </c:pt>
                <c:pt idx="2402">
                  <c:v>124.022188230712</c:v>
                </c:pt>
                <c:pt idx="2403">
                  <c:v>122.518919412234</c:v>
                </c:pt>
                <c:pt idx="2404">
                  <c:v>121.047234768709</c:v>
                </c:pt>
                <c:pt idx="2405">
                  <c:v>119.606260672945</c:v>
                </c:pt>
                <c:pt idx="2406">
                  <c:v>118.195152524207</c:v>
                </c:pt>
                <c:pt idx="2407">
                  <c:v>116.813093659136</c:v>
                </c:pt>
                <c:pt idx="2408">
                  <c:v>115.45929430624</c:v>
                </c:pt>
                <c:pt idx="2409">
                  <c:v>114.13303384693999</c:v>
                </c:pt>
                <c:pt idx="2410">
                  <c:v>112.83349005109</c:v>
                </c:pt>
                <c:pt idx="2411">
                  <c:v>111.559987769648</c:v>
                </c:pt>
                <c:pt idx="2412">
                  <c:v>110.311835166289</c:v>
                </c:pt>
                <c:pt idx="2413">
                  <c:v>109.088362664138</c:v>
                </c:pt>
                <c:pt idx="2414">
                  <c:v>107.888922127648</c:v>
                </c:pt>
                <c:pt idx="2415">
                  <c:v>106.71288607719301</c:v>
                </c:pt>
                <c:pt idx="2416">
                  <c:v>105.559646935019</c:v>
                </c:pt>
                <c:pt idx="2417">
                  <c:v>104.428616301267</c:v>
                </c:pt>
                <c:pt idx="2418">
                  <c:v>103.319224258817</c:v>
                </c:pt>
                <c:pt idx="2419">
                  <c:v>102.230918705778</c:v>
                </c:pt>
                <c:pt idx="2420">
                  <c:v>101.16316471445801</c:v>
                </c:pt>
                <c:pt idx="2421">
                  <c:v>100.115443915722</c:v>
                </c:pt>
                <c:pt idx="2422">
                  <c:v>99.087253907686701</c:v>
                </c:pt>
                <c:pt idx="2423">
                  <c:v>98.078107687727893</c:v>
                </c:pt>
                <c:pt idx="2424">
                  <c:v>97.087533106837398</c:v>
                </c:pt>
                <c:pt idx="2425">
                  <c:v>96.115072345395504</c:v>
                </c:pt>
                <c:pt idx="2426">
                  <c:v>95.1602814094623</c:v>
                </c:pt>
                <c:pt idx="2427">
                  <c:v>94.222729646739793</c:v>
                </c:pt>
                <c:pt idx="2428">
                  <c:v>93.301999281377206</c:v>
                </c:pt>
                <c:pt idx="2429">
                  <c:v>92.397684966843102</c:v>
                </c:pt>
                <c:pt idx="2430">
                  <c:v>91.509393356104994</c:v>
                </c:pt>
                <c:pt idx="2431">
                  <c:v>90.636742688399906</c:v>
                </c:pt>
                <c:pt idx="2432">
                  <c:v>89.7793623919097</c:v>
                </c:pt>
                <c:pt idx="2433">
                  <c:v>88.9368927016762</c:v>
                </c:pt>
                <c:pt idx="2434">
                  <c:v>88.108984292128099</c:v>
                </c:pt>
                <c:pt idx="2435">
                  <c:v>87.295297923615706</c:v>
                </c:pt>
                <c:pt idx="2436">
                  <c:v>86.495504102374397</c:v>
                </c:pt>
                <c:pt idx="2437">
                  <c:v>85.709282753362999</c:v>
                </c:pt>
                <c:pt idx="2438">
                  <c:v>84.9363229054469</c:v>
                </c:pt>
                <c:pt idx="2439">
                  <c:v>84.1763223884235</c:v>
                </c:pt>
                <c:pt idx="2440">
                  <c:v>83.428987541398598</c:v>
                </c:pt>
                <c:pt idx="2441">
                  <c:v>82.694032932056899</c:v>
                </c:pt>
                <c:pt idx="2442">
                  <c:v>81.971181086373804</c:v>
                </c:pt>
                <c:pt idx="2443">
                  <c:v>81.260162228353707</c:v>
                </c:pt>
                <c:pt idx="2444">
                  <c:v>80.560714029380904</c:v>
                </c:pt>
                <c:pt idx="2445">
                  <c:v>79.872581366795501</c:v>
                </c:pt>
                <c:pt idx="2446">
                  <c:v>79.195516091325899</c:v>
                </c:pt>
                <c:pt idx="2447">
                  <c:v>78.529276803015094</c:v>
                </c:pt>
                <c:pt idx="2448">
                  <c:v>77.873628635304598</c:v>
                </c:pt>
                <c:pt idx="2449">
                  <c:v>77.228343046949902</c:v>
                </c:pt>
                <c:pt idx="2450">
                  <c:v>76.593197621449306</c:v>
                </c:pt>
                <c:pt idx="2451">
                  <c:v>75.967975873694598</c:v>
                </c:pt>
                <c:pt idx="2452">
                  <c:v>75.352485513146505</c:v>
                </c:pt>
                <c:pt idx="2453">
                  <c:v>74.746485655760694</c:v>
                </c:pt>
                <c:pt idx="2454">
                  <c:v>74.149793722050703</c:v>
                </c:pt>
                <c:pt idx="2455">
                  <c:v>73.562215155831595</c:v>
                </c:pt>
                <c:pt idx="2456">
                  <c:v>72.983560464125105</c:v>
                </c:pt>
                <c:pt idx="2457">
                  <c:v>72.413645061515794</c:v>
                </c:pt>
                <c:pt idx="2458">
                  <c:v>71.852289119960005</c:v>
                </c:pt>
                <c:pt idx="2459">
                  <c:v>71.299317423832306</c:v>
                </c:pt>
                <c:pt idx="2460">
                  <c:v>70.754559230009505</c:v>
                </c:pt>
                <c:pt idx="2461">
                  <c:v>70.217848132798807</c:v>
                </c:pt>
                <c:pt idx="2462">
                  <c:v>69.689021933521502</c:v>
                </c:pt>
                <c:pt idx="2463">
                  <c:v>69.167922514574798</c:v>
                </c:pt>
                <c:pt idx="2464">
                  <c:v>68.654395717802402</c:v>
                </c:pt>
                <c:pt idx="2465">
                  <c:v>68.148291227008002</c:v>
                </c:pt>
                <c:pt idx="2466">
                  <c:v>67.649462454455005</c:v>
                </c:pt>
                <c:pt idx="2467">
                  <c:v>67.157766431202404</c:v>
                </c:pt>
                <c:pt idx="2468">
                  <c:v>66.673063701133898</c:v>
                </c:pt>
                <c:pt idx="2469">
                  <c:v>66.195218218536894</c:v>
                </c:pt>
                <c:pt idx="2470">
                  <c:v>65.724097249105199</c:v>
                </c:pt>
                <c:pt idx="2471">
                  <c:v>65.259571274231803</c:v>
                </c:pt>
                <c:pt idx="2472">
                  <c:v>64.801513898474099</c:v>
                </c:pt>
                <c:pt idx="2473">
                  <c:v>64.349801760072395</c:v>
                </c:pt>
                <c:pt idx="2474">
                  <c:v>63.904314444407802</c:v>
                </c:pt>
                <c:pt idx="2475">
                  <c:v>63.464934400294602</c:v>
                </c:pt>
                <c:pt idx="2476">
                  <c:v>63.031546859001203</c:v>
                </c:pt>
                <c:pt idx="2477">
                  <c:v>62.604039755900402</c:v>
                </c:pt>
                <c:pt idx="2478">
                  <c:v>62.182303654654199</c:v>
                </c:pt>
                <c:pt idx="2479">
                  <c:v>61.766231673841098</c:v>
                </c:pt>
                <c:pt idx="2480">
                  <c:v>61.3557194159375</c:v>
                </c:pt>
                <c:pt idx="2481">
                  <c:v>60.950664898568697</c:v>
                </c:pt>
                <c:pt idx="2482">
                  <c:v>60.550968487948403</c:v>
                </c:pt>
                <c:pt idx="2483">
                  <c:v>60.156532834428198</c:v>
                </c:pt>
                <c:pt idx="2484">
                  <c:v>59.7672628100837</c:v>
                </c:pt>
                <c:pt idx="2485">
                  <c:v>59.383065448261704</c:v>
                </c:pt>
                <c:pt idx="2486">
                  <c:v>59.0038498850233</c:v>
                </c:pt>
                <c:pt idx="2487">
                  <c:v>58.629527302412903</c:v>
                </c:pt>
                <c:pt idx="2488">
                  <c:v>58.260010873491098</c:v>
                </c:pt>
                <c:pt idx="2489">
                  <c:v>57.895215709070499</c:v>
                </c:pt>
                <c:pt idx="2490">
                  <c:v>57.535058806090603</c:v>
                </c:pt>
                <c:pt idx="2491">
                  <c:v>57.179458997582799</c:v>
                </c:pt>
                <c:pt idx="2492">
                  <c:v>56.828336904162903</c:v>
                </c:pt>
                <c:pt idx="2493">
                  <c:v>56.481614887003197</c:v>
                </c:pt>
                <c:pt idx="2494">
                  <c:v>56.130685545935698</c:v>
                </c:pt>
                <c:pt idx="2495">
                  <c:v>56.004778595593201</c:v>
                </c:pt>
                <c:pt idx="2496">
                  <c:v>55.879217365696398</c:v>
                </c:pt>
                <c:pt idx="2497">
                  <c:v>55.754000906952299</c:v>
                </c:pt>
                <c:pt idx="2498">
                  <c:v>55.629128272673903</c:v>
                </c:pt>
                <c:pt idx="2499">
                  <c:v>55.504598518774102</c:v>
                </c:pt>
                <c:pt idx="2500">
                  <c:v>55.380410703757804</c:v>
                </c:pt>
                <c:pt idx="2501">
                  <c:v>55.256563888715498</c:v>
                </c:pt>
                <c:pt idx="2502">
                  <c:v>55.133057137315298</c:v>
                </c:pt>
                <c:pt idx="2503">
                  <c:v>55.0098895157968</c:v>
                </c:pt>
                <c:pt idx="2504">
                  <c:v>54.887060092963097</c:v>
                </c:pt>
                <c:pt idx="2505">
                  <c:v>54.764567940174501</c:v>
                </c:pt>
                <c:pt idx="2506">
                  <c:v>54.642412131341203</c:v>
                </c:pt>
                <c:pt idx="2507">
                  <c:v>54.520591742916203</c:v>
                </c:pt>
                <c:pt idx="2508">
                  <c:v>54.3991058538885</c:v>
                </c:pt>
                <c:pt idx="2509">
                  <c:v>54.277953545775901</c:v>
                </c:pt>
                <c:pt idx="2510">
                  <c:v>54.157133902618298</c:v>
                </c:pt>
                <c:pt idx="2511">
                  <c:v>54.036646010970799</c:v>
                </c:pt>
                <c:pt idx="2512">
                  <c:v>53.916488959896498</c:v>
                </c:pt>
                <c:pt idx="2513">
                  <c:v>53.7966618409597</c:v>
                </c:pt>
                <c:pt idx="2514">
                  <c:v>53.677163748219499</c:v>
                </c:pt>
                <c:pt idx="2515">
                  <c:v>53.557993778222198</c:v>
                </c:pt>
                <c:pt idx="2516">
                  <c:v>53.439151029995003</c:v>
                </c:pt>
                <c:pt idx="2517">
                  <c:v>53.320634605038997</c:v>
                </c:pt>
                <c:pt idx="2518">
                  <c:v>53.202443607322401</c:v>
                </c:pt>
                <c:pt idx="2519">
                  <c:v>53.084577143273798</c:v>
                </c:pt>
                <c:pt idx="2520">
                  <c:v>52.9670343217755</c:v>
                </c:pt>
                <c:pt idx="2521">
                  <c:v>52.849814254156399</c:v>
                </c:pt>
                <c:pt idx="2522">
                  <c:v>52.7329160541859</c:v>
                </c:pt>
                <c:pt idx="2523">
                  <c:v>52.616338838066604</c:v>
                </c:pt>
                <c:pt idx="2524">
                  <c:v>52.500081724427901</c:v>
                </c:pt>
                <c:pt idx="2525">
                  <c:v>52.384143834319303</c:v>
                </c:pt>
                <c:pt idx="2526">
                  <c:v>52.268524291203903</c:v>
                </c:pt>
                <c:pt idx="2527">
                  <c:v>52.153222220951498</c:v>
                </c:pt>
                <c:pt idx="2528">
                  <c:v>52.038236751832102</c:v>
                </c:pt>
                <c:pt idx="2529">
                  <c:v>51.923567014509402</c:v>
                </c:pt>
                <c:pt idx="2530">
                  <c:v>51.809212142034099</c:v>
                </c:pt>
                <c:pt idx="2531">
                  <c:v>51.695171269837601</c:v>
                </c:pt>
                <c:pt idx="2532">
                  <c:v>51.581443535724901</c:v>
                </c:pt>
                <c:pt idx="2533">
                  <c:v>51.468028079868802</c:v>
                </c:pt>
                <c:pt idx="2534">
                  <c:v>51.3549240448028</c:v>
                </c:pt>
                <c:pt idx="2535">
                  <c:v>51.242130575415203</c:v>
                </c:pt>
                <c:pt idx="2536">
                  <c:v>51.129646818941801</c:v>
                </c:pt>
                <c:pt idx="2537">
                  <c:v>51.017471924960397</c:v>
                </c:pt>
                <c:pt idx="2538">
                  <c:v>50.905605045383702</c:v>
                </c:pt>
                <c:pt idx="2539">
                  <c:v>50.794045334453202</c:v>
                </c:pt>
                <c:pt idx="2540">
                  <c:v>50.682791948732699</c:v>
                </c:pt>
                <c:pt idx="2541">
                  <c:v>50.571844047101898</c:v>
                </c:pt>
                <c:pt idx="2542">
                  <c:v>50.461200790750098</c:v>
                </c:pt>
                <c:pt idx="2543">
                  <c:v>50.350861343169797</c:v>
                </c:pt>
                <c:pt idx="2544">
                  <c:v>50.240824870150597</c:v>
                </c:pt>
                <c:pt idx="2545">
                  <c:v>50.131090539772501</c:v>
                </c:pt>
                <c:pt idx="2546">
                  <c:v>50.021657522399899</c:v>
                </c:pt>
                <c:pt idx="2547">
                  <c:v>49.912524990675301</c:v>
                </c:pt>
                <c:pt idx="2548">
                  <c:v>49.803692119512903</c:v>
                </c:pt>
                <c:pt idx="2549">
                  <c:v>49.695158086092398</c:v>
                </c:pt>
                <c:pt idx="2550">
                  <c:v>49.586922069853102</c:v>
                </c:pt>
                <c:pt idx="2551">
                  <c:v>49.478983252487097</c:v>
                </c:pt>
                <c:pt idx="2552">
                  <c:v>49.371340817933699</c:v>
                </c:pt>
                <c:pt idx="2553">
                  <c:v>49.2639939523728</c:v>
                </c:pt>
                <c:pt idx="2554">
                  <c:v>49.156941844218998</c:v>
                </c:pt>
                <c:pt idx="2555">
                  <c:v>49.050183684115403</c:v>
                </c:pt>
                <c:pt idx="2556">
                  <c:v>48.943718664927502</c:v>
                </c:pt>
                <c:pt idx="2557">
                  <c:v>48.837545981736902</c:v>
                </c:pt>
                <c:pt idx="2558">
                  <c:v>48.731664831835502</c:v>
                </c:pt>
                <c:pt idx="2559">
                  <c:v>48.626074414719298</c:v>
                </c:pt>
                <c:pt idx="2560">
                  <c:v>48.520773932082399</c:v>
                </c:pt>
                <c:pt idx="2561">
                  <c:v>48.415762587810804</c:v>
                </c:pt>
                <c:pt idx="2562">
                  <c:v>48.311039587976602</c:v>
                </c:pt>
                <c:pt idx="2563">
                  <c:v>48.2066041408318</c:v>
                </c:pt>
                <c:pt idx="2564">
                  <c:v>48.102455456802602</c:v>
                </c:pt>
                <c:pt idx="2565">
                  <c:v>47.998592748483098</c:v>
                </c:pt>
                <c:pt idx="2566">
                  <c:v>47.895015230629397</c:v>
                </c:pt>
                <c:pt idx="2567">
                  <c:v>47.791722120153999</c:v>
                </c:pt>
                <c:pt idx="2568">
                  <c:v>47.688712636119497</c:v>
                </c:pt>
                <c:pt idx="2569">
                  <c:v>47.585985999732699</c:v>
                </c:pt>
                <c:pt idx="2570">
                  <c:v>47.483541434339202</c:v>
                </c:pt>
                <c:pt idx="2571">
                  <c:v>47.381378165416699</c:v>
                </c:pt>
                <c:pt idx="2572">
                  <c:v>47.2794954205701</c:v>
                </c:pt>
                <c:pt idx="2573">
                  <c:v>47.177892429524803</c:v>
                </c:pt>
                <c:pt idx="2574">
                  <c:v>47.076568424121398</c:v>
                </c:pt>
                <c:pt idx="2575">
                  <c:v>46.975522638309798</c:v>
                </c:pt>
                <c:pt idx="2576">
                  <c:v>46.874754308143103</c:v>
                </c:pt>
                <c:pt idx="2577">
                  <c:v>46.774262671772497</c:v>
                </c:pt>
                <c:pt idx="2578">
                  <c:v>46.674046969440802</c:v>
                </c:pt>
                <c:pt idx="2579">
                  <c:v>46.5741064434769</c:v>
                </c:pt>
                <c:pt idx="2580">
                  <c:v>46.474440338290499</c:v>
                </c:pt>
                <c:pt idx="2581">
                  <c:v>46.375047900365701</c:v>
                </c:pt>
                <c:pt idx="2582">
                  <c:v>46.275928378255699</c:v>
                </c:pt>
                <c:pt idx="2583">
                  <c:v>46.177081022577298</c:v>
                </c:pt>
                <c:pt idx="2584">
                  <c:v>46.078505086004697</c:v>
                </c:pt>
                <c:pt idx="2585">
                  <c:v>45.980199823264201</c:v>
                </c:pt>
                <c:pt idx="2586">
                  <c:v>45.882164491128599</c:v>
                </c:pt>
                <c:pt idx="2587">
                  <c:v>45.784398348411301</c:v>
                </c:pt>
                <c:pt idx="2588">
                  <c:v>45.686900655961203</c:v>
                </c:pt>
                <c:pt idx="2589">
                  <c:v>45.589670676656397</c:v>
                </c:pt>
                <c:pt idx="2590">
                  <c:v>45.492707675399402</c:v>
                </c:pt>
                <c:pt idx="2591">
                  <c:v>45.3960109191108</c:v>
                </c:pt>
                <c:pt idx="2592">
                  <c:v>45.299579676724399</c:v>
                </c:pt>
                <c:pt idx="2593">
                  <c:v>45.203413219181201</c:v>
                </c:pt>
                <c:pt idx="2594">
                  <c:v>45.107510819424199</c:v>
                </c:pt>
                <c:pt idx="2595">
                  <c:v>45.011871752392899</c:v>
                </c:pt>
                <c:pt idx="2596">
                  <c:v>44.916495295017299</c:v>
                </c:pt>
                <c:pt idx="2597">
                  <c:v>44.821380726213199</c:v>
                </c:pt>
                <c:pt idx="2598">
                  <c:v>44.726527326876301</c:v>
                </c:pt>
                <c:pt idx="2599">
                  <c:v>44.631934379876803</c:v>
                </c:pt>
                <c:pt idx="2600">
                  <c:v>44.537601170053897</c:v>
                </c:pt>
                <c:pt idx="2601">
                  <c:v>44.443526984210898</c:v>
                </c:pt>
                <c:pt idx="2602">
                  <c:v>44.349711111109002</c:v>
                </c:pt>
                <c:pt idx="2603">
                  <c:v>44.256152841462502</c:v>
                </c:pt>
                <c:pt idx="2604">
                  <c:v>44.1628514679334</c:v>
                </c:pt>
                <c:pt idx="2605">
                  <c:v>44.0698062851259</c:v>
                </c:pt>
                <c:pt idx="2606">
                  <c:v>43.977016589580899</c:v>
                </c:pt>
                <c:pt idx="2607">
                  <c:v>43.884481679771199</c:v>
                </c:pt>
                <c:pt idx="2608">
                  <c:v>43.792200856095597</c:v>
                </c:pt>
                <c:pt idx="2609">
                  <c:v>43.700173420874101</c:v>
                </c:pt>
                <c:pt idx="2610">
                  <c:v>43.608398678342297</c:v>
                </c:pt>
                <c:pt idx="2611">
                  <c:v>43.516875934646301</c:v>
                </c:pt>
                <c:pt idx="2612">
                  <c:v>43.425604497837398</c:v>
                </c:pt>
                <c:pt idx="2613">
                  <c:v>43.334583677866902</c:v>
                </c:pt>
                <c:pt idx="2614">
                  <c:v>43.243812786580797</c:v>
                </c:pt>
                <c:pt idx="2615">
                  <c:v>43.153291137714803</c:v>
                </c:pt>
                <c:pt idx="2616">
                  <c:v>43.0630180468888</c:v>
                </c:pt>
                <c:pt idx="2617">
                  <c:v>42.972992831601999</c:v>
                </c:pt>
                <c:pt idx="2618">
                  <c:v>42.883214811227703</c:v>
                </c:pt>
                <c:pt idx="2619">
                  <c:v>42.793683307007903</c:v>
                </c:pt>
                <c:pt idx="2620">
                  <c:v>42.704397642048598</c:v>
                </c:pt>
                <c:pt idx="2621">
                  <c:v>42.615357141314199</c:v>
                </c:pt>
                <c:pt idx="2622">
                  <c:v>42.526561131622799</c:v>
                </c:pt>
                <c:pt idx="2623">
                  <c:v>42.438008941641002</c:v>
                </c:pt>
                <c:pt idx="2624">
                  <c:v>42.349699901878601</c:v>
                </c:pt>
                <c:pt idx="2625">
                  <c:v>42.261633344683702</c:v>
                </c:pt>
                <c:pt idx="2626">
                  <c:v>42.173808604237998</c:v>
                </c:pt>
                <c:pt idx="2627">
                  <c:v>42.086225016550998</c:v>
                </c:pt>
                <c:pt idx="2628">
                  <c:v>41.998881919455698</c:v>
                </c:pt>
                <c:pt idx="2629">
                  <c:v>41.911778652603097</c:v>
                </c:pt>
                <c:pt idx="2630">
                  <c:v>41.824914557457703</c:v>
                </c:pt>
                <c:pt idx="2631">
                  <c:v>41.738288977291901</c:v>
                </c:pt>
                <c:pt idx="2632">
                  <c:v>41.651901257181699</c:v>
                </c:pt>
                <c:pt idx="2633">
                  <c:v>41.5657507440011</c:v>
                </c:pt>
                <c:pt idx="2634">
                  <c:v>41.4798367864176</c:v>
                </c:pt>
                <c:pt idx="2635">
                  <c:v>41.394158734887299</c:v>
                </c:pt>
                <c:pt idx="2636">
                  <c:v>41.308715941649702</c:v>
                </c:pt>
                <c:pt idx="2637">
                  <c:v>41.223507760723002</c:v>
                </c:pt>
                <c:pt idx="2638">
                  <c:v>41.138533547899002</c:v>
                </c:pt>
                <c:pt idx="2639">
                  <c:v>41.053792660738601</c:v>
                </c:pt>
                <c:pt idx="2640">
                  <c:v>40.969284458566698</c:v>
                </c:pt>
                <c:pt idx="2641">
                  <c:v>40.885008302467398</c:v>
                </c:pt>
                <c:pt idx="2642">
                  <c:v>40.800963555278997</c:v>
                </c:pt>
                <c:pt idx="2643">
                  <c:v>40.717149581589503</c:v>
                </c:pt>
                <c:pt idx="2644">
                  <c:v>40.633565747731701</c:v>
                </c:pt>
                <c:pt idx="2645">
                  <c:v>40.550211421778101</c:v>
                </c:pt>
                <c:pt idx="2646">
                  <c:v>40.467085973536598</c:v>
                </c:pt>
                <c:pt idx="2647">
                  <c:v>40.3841887745455</c:v>
                </c:pt>
                <c:pt idx="2648">
                  <c:v>40.301519198068497</c:v>
                </c:pt>
                <c:pt idx="2649">
                  <c:v>40.2190766190906</c:v>
                </c:pt>
                <c:pt idx="2650">
                  <c:v>40.1368604143127</c:v>
                </c:pt>
                <c:pt idx="2651">
                  <c:v>40.054869962147301</c:v>
                </c:pt>
                <c:pt idx="2652">
                  <c:v>39.9731046427137</c:v>
                </c:pt>
                <c:pt idx="2653">
                  <c:v>39.891563837833097</c:v>
                </c:pt>
                <c:pt idx="2654">
                  <c:v>39.810246931024402</c:v>
                </c:pt>
                <c:pt idx="2655">
                  <c:v>39.729153307499203</c:v>
                </c:pt>
                <c:pt idx="2656">
                  <c:v>39.648282354156997</c:v>
                </c:pt>
                <c:pt idx="2657">
                  <c:v>39.567633459580897</c:v>
                </c:pt>
                <c:pt idx="2658">
                  <c:v>39.487206014032999</c:v>
                </c:pt>
                <c:pt idx="2659">
                  <c:v>39.406999409449497</c:v>
                </c:pt>
                <c:pt idx="2660">
                  <c:v>39.327013039436203</c:v>
                </c:pt>
                <c:pt idx="2661">
                  <c:v>39.247246299263999</c:v>
                </c:pt>
                <c:pt idx="2662">
                  <c:v>39.167698585864301</c:v>
                </c:pt>
                <c:pt idx="2663">
                  <c:v>39.088369297824599</c:v>
                </c:pt>
                <c:pt idx="2664">
                  <c:v>39.009257835383501</c:v>
                </c:pt>
                <c:pt idx="2665">
                  <c:v>38.930363600426602</c:v>
                </c:pt>
                <c:pt idx="2666">
                  <c:v>38.851685996481699</c:v>
                </c:pt>
                <c:pt idx="2667">
                  <c:v>38.773224428714798</c:v>
                </c:pt>
                <c:pt idx="2668">
                  <c:v>38.6949783039246</c:v>
                </c:pt>
                <c:pt idx="2669">
                  <c:v>38.616947030539301</c:v>
                </c:pt>
                <c:pt idx="2670">
                  <c:v>38.539130018610898</c:v>
                </c:pt>
                <c:pt idx="2671">
                  <c:v>38.461526679811598</c:v>
                </c:pt>
                <c:pt idx="2672">
                  <c:v>38.384136427428999</c:v>
                </c:pt>
                <c:pt idx="2673">
                  <c:v>38.306958676361802</c:v>
                </c:pt>
                <c:pt idx="2674">
                  <c:v>38.229992843115099</c:v>
                </c:pt>
                <c:pt idx="2675">
                  <c:v>38.153238345796403</c:v>
                </c:pt>
                <c:pt idx="2676">
                  <c:v>38.076694604110699</c:v>
                </c:pt>
                <c:pt idx="2677">
                  <c:v>38.000361039356797</c:v>
                </c:pt>
                <c:pt idx="2678">
                  <c:v>37.924237074422201</c:v>
                </c:pt>
                <c:pt idx="2679">
                  <c:v>37.848322133779099</c:v>
                </c:pt>
                <c:pt idx="2680">
                  <c:v>37.772615643480101</c:v>
                </c:pt>
                <c:pt idx="2681">
                  <c:v>37.697117031153802</c:v>
                </c:pt>
                <c:pt idx="2682">
                  <c:v>37.621825726000303</c:v>
                </c:pt>
                <c:pt idx="2683">
                  <c:v>37.5467411587871</c:v>
                </c:pt>
                <c:pt idx="2684">
                  <c:v>37.471862761844697</c:v>
                </c:pt>
                <c:pt idx="2685">
                  <c:v>37.397189969062502</c:v>
                </c:pt>
                <c:pt idx="2686">
                  <c:v>37.322722215883999</c:v>
                </c:pt>
                <c:pt idx="2687">
                  <c:v>37.248458939303198</c:v>
                </c:pt>
                <c:pt idx="2688">
                  <c:v>37.174399577859901</c:v>
                </c:pt>
                <c:pt idx="2689">
                  <c:v>37.100543571635498</c:v>
                </c:pt>
                <c:pt idx="2690">
                  <c:v>37.026890362249098</c:v>
                </c:pt>
                <c:pt idx="2691">
                  <c:v>36.953439392852701</c:v>
                </c:pt>
                <c:pt idx="2692">
                  <c:v>36.8801901081276</c:v>
                </c:pt>
                <c:pt idx="2693">
                  <c:v>36.8071419542797</c:v>
                </c:pt>
                <c:pt idx="2694">
                  <c:v>36.734294379035703</c:v>
                </c:pt>
                <c:pt idx="2695">
                  <c:v>36.661646831638599</c:v>
                </c:pt>
                <c:pt idx="2696">
                  <c:v>36.5891987628438</c:v>
                </c:pt>
                <c:pt idx="2697">
                  <c:v>36.516949624914901</c:v>
                </c:pt>
                <c:pt idx="2698">
                  <c:v>36.444898871619202</c:v>
                </c:pt>
                <c:pt idx="2699">
                  <c:v>36.373045958224303</c:v>
                </c:pt>
                <c:pt idx="2700">
                  <c:v>36.301390341493203</c:v>
                </c:pt>
                <c:pt idx="2701">
                  <c:v>36.229931479680602</c:v>
                </c:pt>
                <c:pt idx="2702">
                  <c:v>36.158668832529003</c:v>
                </c:pt>
                <c:pt idx="2703">
                  <c:v>36.087601861263998</c:v>
                </c:pt>
                <c:pt idx="2704">
                  <c:v>36.0167300285908</c:v>
                </c:pt>
                <c:pt idx="2705">
                  <c:v>35.946052798689898</c:v>
                </c:pt>
                <c:pt idx="2706">
                  <c:v>35.875569637213097</c:v>
                </c:pt>
                <c:pt idx="2707">
                  <c:v>35.8052800112794</c:v>
                </c:pt>
                <c:pt idx="2708">
                  <c:v>35.735183389470897</c:v>
                </c:pt>
                <c:pt idx="2709">
                  <c:v>35.665279241829097</c:v>
                </c:pt>
                <c:pt idx="2710">
                  <c:v>35.595567039850501</c:v>
                </c:pt>
                <c:pt idx="2711">
                  <c:v>35.526046256482999</c:v>
                </c:pt>
                <c:pt idx="2712">
                  <c:v>35.456716366121299</c:v>
                </c:pt>
                <c:pt idx="2713">
                  <c:v>35.387576844603799</c:v>
                </c:pt>
                <c:pt idx="2714">
                  <c:v>35.3186271692079</c:v>
                </c:pt>
                <c:pt idx="2715">
                  <c:v>35.249866818646403</c:v>
                </c:pt>
                <c:pt idx="2716">
                  <c:v>35.181295273063299</c:v>
                </c:pt>
                <c:pt idx="2717">
                  <c:v>35.1129120140304</c:v>
                </c:pt>
                <c:pt idx="2718">
                  <c:v>35.044716524542601</c:v>
                </c:pt>
                <c:pt idx="2719">
                  <c:v>34.976708289014702</c:v>
                </c:pt>
                <c:pt idx="2720">
                  <c:v>34.908886793277098</c:v>
                </c:pt>
                <c:pt idx="2721">
                  <c:v>34.841251524572201</c:v>
                </c:pt>
                <c:pt idx="2722">
                  <c:v>34.77380197155</c:v>
                </c:pt>
                <c:pt idx="2723">
                  <c:v>34.706537624264897</c:v>
                </c:pt>
                <c:pt idx="2724">
                  <c:v>34.6394579741714</c:v>
                </c:pt>
                <c:pt idx="2725">
                  <c:v>34.572562514120399</c:v>
                </c:pt>
                <c:pt idx="2726">
                  <c:v>34.505850738355399</c:v>
                </c:pt>
                <c:pt idx="2727">
                  <c:v>34.439322142508601</c:v>
                </c:pt>
                <c:pt idx="2728">
                  <c:v>34.372976223597099</c:v>
                </c:pt>
                <c:pt idx="2729">
                  <c:v>34.306812480018998</c:v>
                </c:pt>
                <c:pt idx="2730">
                  <c:v>34.240830411549901</c:v>
                </c:pt>
                <c:pt idx="2731">
                  <c:v>34.175029519338899</c:v>
                </c:pt>
                <c:pt idx="2732">
                  <c:v>34.109409305904798</c:v>
                </c:pt>
                <c:pt idx="2733">
                  <c:v>34.043969275132497</c:v>
                </c:pt>
                <c:pt idx="2734">
                  <c:v>33.978708932269001</c:v>
                </c:pt>
                <c:pt idx="2735">
                  <c:v>33.9136277839199</c:v>
                </c:pt>
                <c:pt idx="2736">
                  <c:v>33.848725338045597</c:v>
                </c:pt>
                <c:pt idx="2737">
                  <c:v>33.784001103957699</c:v>
                </c:pt>
                <c:pt idx="2738">
                  <c:v>33.719454592314698</c:v>
                </c:pt>
                <c:pt idx="2739">
                  <c:v>33.655085315119301</c:v>
                </c:pt>
                <c:pt idx="2740">
                  <c:v>33.590892785713798</c:v>
                </c:pt>
                <c:pt idx="2741">
                  <c:v>33.526876518777001</c:v>
                </c:pt>
                <c:pt idx="2742">
                  <c:v>33.463036030320097</c:v>
                </c:pt>
                <c:pt idx="2743">
                  <c:v>33.399370837683399</c:v>
                </c:pt>
                <c:pt idx="2744">
                  <c:v>33.335880459532603</c:v>
                </c:pt>
                <c:pt idx="2745">
                  <c:v>33.272564415854802</c:v>
                </c:pt>
                <c:pt idx="2746">
                  <c:v>33.209422227955301</c:v>
                </c:pt>
                <c:pt idx="2747">
                  <c:v>33.146453418453802</c:v>
                </c:pt>
                <c:pt idx="2748">
                  <c:v>33.083657511280897</c:v>
                </c:pt>
                <c:pt idx="2749">
                  <c:v>33.021034031674297</c:v>
                </c:pt>
                <c:pt idx="2750">
                  <c:v>32.958582506175297</c:v>
                </c:pt>
                <c:pt idx="2751">
                  <c:v>32.8963024626253</c:v>
                </c:pt>
                <c:pt idx="2752">
                  <c:v>32.834193430162202</c:v>
                </c:pt>
                <c:pt idx="2753">
                  <c:v>32.772254939216701</c:v>
                </c:pt>
                <c:pt idx="2754">
                  <c:v>32.710486521509097</c:v>
                </c:pt>
                <c:pt idx="2755">
                  <c:v>32.648887710045102</c:v>
                </c:pt>
                <c:pt idx="2756">
                  <c:v>32.587458039113201</c:v>
                </c:pt>
                <c:pt idx="2757">
                  <c:v>32.526197044280302</c:v>
                </c:pt>
                <c:pt idx="2758">
                  <c:v>32.4651042623886</c:v>
                </c:pt>
                <c:pt idx="2759">
                  <c:v>32.404179231552298</c:v>
                </c:pt>
                <c:pt idx="2760">
                  <c:v>32.343421491153599</c:v>
                </c:pt>
                <c:pt idx="2761">
                  <c:v>32.282830581839697</c:v>
                </c:pt>
                <c:pt idx="2762">
                  <c:v>32.222406045518802</c:v>
                </c:pt>
                <c:pt idx="2763">
                  <c:v>32.162147425357297</c:v>
                </c:pt>
                <c:pt idx="2764">
                  <c:v>32.102054265775799</c:v>
                </c:pt>
                <c:pt idx="2765">
                  <c:v>32.042126112445899</c:v>
                </c:pt>
                <c:pt idx="2766">
                  <c:v>31.982362512286599</c:v>
                </c:pt>
                <c:pt idx="2767">
                  <c:v>31.9227630134612</c:v>
                </c:pt>
                <c:pt idx="2768">
                  <c:v>31.863327165373502</c:v>
                </c:pt>
                <c:pt idx="2769">
                  <c:v>31.8040545186646</c:v>
                </c:pt>
                <c:pt idx="2770">
                  <c:v>31.744944625209499</c:v>
                </c:pt>
                <c:pt idx="2771">
                  <c:v>31.685997038113701</c:v>
                </c:pt>
                <c:pt idx="2772">
                  <c:v>31.6272113117098</c:v>
                </c:pt>
                <c:pt idx="2773">
                  <c:v>31.568587001554</c:v>
                </c:pt>
                <c:pt idx="2774">
                  <c:v>31.510123664423102</c:v>
                </c:pt>
                <c:pt idx="2775">
                  <c:v>31.451820858310601</c:v>
                </c:pt>
                <c:pt idx="2776">
                  <c:v>31.3936781424241</c:v>
                </c:pt>
                <c:pt idx="2777">
                  <c:v>31.3356950771812</c:v>
                </c:pt>
                <c:pt idx="2778">
                  <c:v>31.277871224206699</c:v>
                </c:pt>
                <c:pt idx="2779">
                  <c:v>31.220206146329001</c:v>
                </c:pt>
                <c:pt idx="2780">
                  <c:v>31.162699407577001</c:v>
                </c:pt>
                <c:pt idx="2781">
                  <c:v>31.105350573176601</c:v>
                </c:pt>
                <c:pt idx="2782">
                  <c:v>31.048159209547599</c:v>
                </c:pt>
                <c:pt idx="2783">
                  <c:v>30.991124884300401</c:v>
                </c:pt>
                <c:pt idx="2784">
                  <c:v>30.934247166232499</c:v>
                </c:pt>
                <c:pt idx="2785">
                  <c:v>30.8775256253255</c:v>
                </c:pt>
                <c:pt idx="2786">
                  <c:v>30.820959832741899</c:v>
                </c:pt>
                <c:pt idx="2787">
                  <c:v>30.764549360821501</c:v>
                </c:pt>
                <c:pt idx="2788">
                  <c:v>30.708293783078499</c:v>
                </c:pt>
                <c:pt idx="2789">
                  <c:v>30.652192674198201</c:v>
                </c:pt>
                <c:pt idx="2790">
                  <c:v>30.596245610033598</c:v>
                </c:pt>
                <c:pt idx="2791">
                  <c:v>30.5404521676024</c:v>
                </c:pt>
                <c:pt idx="2792">
                  <c:v>30.4848119250839</c:v>
                </c:pt>
                <c:pt idx="2793">
                  <c:v>30.429324461815401</c:v>
                </c:pt>
                <c:pt idx="2794">
                  <c:v>30.373989358289499</c:v>
                </c:pt>
                <c:pt idx="2795">
                  <c:v>30.3188061961506</c:v>
                </c:pt>
                <c:pt idx="2796">
                  <c:v>30.263774558191699</c:v>
                </c:pt>
                <c:pt idx="2797">
                  <c:v>30.208894028351601</c:v>
                </c:pt>
                <c:pt idx="2798">
                  <c:v>30.154164191711502</c:v>
                </c:pt>
                <c:pt idx="2799">
                  <c:v>30.099584634491801</c:v>
                </c:pt>
                <c:pt idx="2800">
                  <c:v>30.045154944049202</c:v>
                </c:pt>
                <c:pt idx="2801">
                  <c:v>29.9908747088732</c:v>
                </c:pt>
                <c:pt idx="2802">
                  <c:v>29.9367435185837</c:v>
                </c:pt>
                <c:pt idx="2803">
                  <c:v>29.882760963926899</c:v>
                </c:pt>
                <c:pt idx="2804">
                  <c:v>29.8289266367732</c:v>
                </c:pt>
                <c:pt idx="2805">
                  <c:v>29.775240130113399</c:v>
                </c:pt>
                <c:pt idx="2806">
                  <c:v>29.721701038056</c:v>
                </c:pt>
                <c:pt idx="2807">
                  <c:v>29.6683089558238</c:v>
                </c:pt>
                <c:pt idx="2808">
                  <c:v>29.615063479751399</c:v>
                </c:pt>
                <c:pt idx="2809">
                  <c:v>29.561964207281601</c:v>
                </c:pt>
                <c:pt idx="2810">
                  <c:v>29.509010736962502</c:v>
                </c:pt>
                <c:pt idx="2811">
                  <c:v>29.4562026684446</c:v>
                </c:pt>
                <c:pt idx="2812">
                  <c:v>29.4035396024777</c:v>
                </c:pt>
                <c:pt idx="2813">
                  <c:v>29.351021140907999</c:v>
                </c:pt>
                <c:pt idx="2814">
                  <c:v>29.2986468866747</c:v>
                </c:pt>
                <c:pt idx="2815">
                  <c:v>29.246416443807401</c:v>
                </c:pt>
                <c:pt idx="2816">
                  <c:v>29.194329417423099</c:v>
                </c:pt>
                <c:pt idx="2817">
                  <c:v>29.142385413722899</c:v>
                </c:pt>
                <c:pt idx="2818">
                  <c:v>29.090584039989199</c:v>
                </c:pt>
                <c:pt idx="2819">
                  <c:v>29.038924904582998</c:v>
                </c:pt>
                <c:pt idx="2820">
                  <c:v>28.9874076169402</c:v>
                </c:pt>
                <c:pt idx="2821">
                  <c:v>28.9360317875697</c:v>
                </c:pt>
                <c:pt idx="2822">
                  <c:v>28.884797028049501</c:v>
                </c:pt>
                <c:pt idx="2823">
                  <c:v>28.8337029510242</c:v>
                </c:pt>
                <c:pt idx="2824">
                  <c:v>28.782749170202099</c:v>
                </c:pt>
                <c:pt idx="2825">
                  <c:v>28.731935300352198</c:v>
                </c:pt>
                <c:pt idx="2826">
                  <c:v>28.681260957301099</c:v>
                </c:pt>
                <c:pt idx="2827">
                  <c:v>28.630725757930598</c:v>
                </c:pt>
                <c:pt idx="2828">
                  <c:v>28.580329320174201</c:v>
                </c:pt>
                <c:pt idx="2829">
                  <c:v>28.530071263014499</c:v>
                </c:pt>
                <c:pt idx="2830">
                  <c:v>28.4799512064806</c:v>
                </c:pt>
                <c:pt idx="2831">
                  <c:v>28.429968771644699</c:v>
                </c:pt>
                <c:pt idx="2832">
                  <c:v>28.380123580619401</c:v>
                </c:pt>
                <c:pt idx="2833">
                  <c:v>28.330415256555099</c:v>
                </c:pt>
                <c:pt idx="2834">
                  <c:v>28.280843423636899</c:v>
                </c:pt>
                <c:pt idx="2835">
                  <c:v>28.231407707081999</c:v>
                </c:pt>
                <c:pt idx="2836">
                  <c:v>28.182107733136299</c:v>
                </c:pt>
                <c:pt idx="2837">
                  <c:v>28.132943129072299</c:v>
                </c:pt>
                <c:pt idx="2838">
                  <c:v>28.083913523185799</c:v>
                </c:pt>
                <c:pt idx="2839">
                  <c:v>28.035018544793399</c:v>
                </c:pt>
                <c:pt idx="2840">
                  <c:v>27.986257824229401</c:v>
                </c:pt>
                <c:pt idx="2841">
                  <c:v>27.937630992843101</c:v>
                </c:pt>
                <c:pt idx="2842">
                  <c:v>27.8891376829962</c:v>
                </c:pt>
                <c:pt idx="2843">
                  <c:v>27.8407775280597</c:v>
                </c:pt>
                <c:pt idx="2844">
                  <c:v>27.792550162411501</c:v>
                </c:pt>
                <c:pt idx="2845">
                  <c:v>27.744455221433299</c:v>
                </c:pt>
                <c:pt idx="2846">
                  <c:v>27.6964923415082</c:v>
                </c:pt>
                <c:pt idx="2847">
                  <c:v>27.648661160017301</c:v>
                </c:pt>
                <c:pt idx="2848">
                  <c:v>27.600961315337798</c:v>
                </c:pt>
                <c:pt idx="2849">
                  <c:v>27.553392446839801</c:v>
                </c:pt>
                <c:pt idx="2850">
                  <c:v>27.505954194883401</c:v>
                </c:pt>
                <c:pt idx="2851">
                  <c:v>27.4586462008164</c:v>
                </c:pt>
                <c:pt idx="2852">
                  <c:v>27.411468106971501</c:v>
                </c:pt>
                <c:pt idx="2853">
                  <c:v>27.364419556663201</c:v>
                </c:pt>
                <c:pt idx="2854">
                  <c:v>27.317500194185602</c:v>
                </c:pt>
                <c:pt idx="2855">
                  <c:v>27.270709664809502</c:v>
                </c:pt>
                <c:pt idx="2856">
                  <c:v>27.224047614779799</c:v>
                </c:pt>
                <c:pt idx="2857">
                  <c:v>27.177513691312601</c:v>
                </c:pt>
                <c:pt idx="2858">
                  <c:v>27.131107542592598</c:v>
                </c:pt>
                <c:pt idx="2859">
                  <c:v>27.084828817770902</c:v>
                </c:pt>
                <c:pt idx="2860">
                  <c:v>27.038677166961701</c:v>
                </c:pt>
                <c:pt idx="2861">
                  <c:v>26.992652241239899</c:v>
                </c:pt>
                <c:pt idx="2862">
                  <c:v>26.946753692638701</c:v>
                </c:pt>
                <c:pt idx="2863">
                  <c:v>26.900981174146601</c:v>
                </c:pt>
                <c:pt idx="2864">
                  <c:v>26.8553343397049</c:v>
                </c:pt>
                <c:pt idx="2865">
                  <c:v>26.8098128442053</c:v>
                </c:pt>
                <c:pt idx="2866">
                  <c:v>26.7644163434869</c:v>
                </c:pt>
                <c:pt idx="2867">
                  <c:v>26.719144494334099</c:v>
                </c:pt>
                <c:pt idx="2868">
                  <c:v>26.673996954473399</c:v>
                </c:pt>
                <c:pt idx="2869">
                  <c:v>26.628973382571299</c:v>
                </c:pt>
                <c:pt idx="2870">
                  <c:v>26.584073438231599</c:v>
                </c:pt>
                <c:pt idx="2871">
                  <c:v>26.539296781992601</c:v>
                </c:pt>
                <c:pt idx="2872">
                  <c:v>26.494643075324799</c:v>
                </c:pt>
                <c:pt idx="2873">
                  <c:v>26.450111980628201</c:v>
                </c:pt>
                <c:pt idx="2874">
                  <c:v>26.405703161230001</c:v>
                </c:pt>
                <c:pt idx="2875">
                  <c:v>26.361416281381601</c:v>
                </c:pt>
                <c:pt idx="2876">
                  <c:v>26.317251006256299</c:v>
                </c:pt>
                <c:pt idx="2877">
                  <c:v>26.2732070019471</c:v>
                </c:pt>
                <c:pt idx="2878">
                  <c:v>26.229283935463499</c:v>
                </c:pt>
                <c:pt idx="2879">
                  <c:v>26.185481474729499</c:v>
                </c:pt>
                <c:pt idx="2880">
                  <c:v>26.141799288581002</c:v>
                </c:pt>
                <c:pt idx="2881">
                  <c:v>26.0982370467629</c:v>
                </c:pt>
                <c:pt idx="2882">
                  <c:v>26.054794419927401</c:v>
                </c:pt>
                <c:pt idx="2883">
                  <c:v>26.011471079630699</c:v>
                </c:pt>
                <c:pt idx="2884">
                  <c:v>25.968266698331</c:v>
                </c:pt>
                <c:pt idx="2885">
                  <c:v>25.925180949385702</c:v>
                </c:pt>
                <c:pt idx="2886">
                  <c:v>25.8822135070494</c:v>
                </c:pt>
                <c:pt idx="2887">
                  <c:v>25.839364046470902</c:v>
                </c:pt>
                <c:pt idx="2888">
                  <c:v>25.796632243691</c:v>
                </c:pt>
                <c:pt idx="2889">
                  <c:v>25.7540177756403</c:v>
                </c:pt>
                <c:pt idx="2890">
                  <c:v>25.711520320136099</c:v>
                </c:pt>
                <c:pt idx="2891">
                  <c:v>25.669139555880701</c:v>
                </c:pt>
                <c:pt idx="2892">
                  <c:v>25.626875162458401</c:v>
                </c:pt>
                <c:pt idx="2893">
                  <c:v>25.5847268203336</c:v>
                </c:pt>
                <c:pt idx="2894">
                  <c:v>25.542694210847799</c:v>
                </c:pt>
                <c:pt idx="2895">
                  <c:v>25.500777016217501</c:v>
                </c:pt>
                <c:pt idx="2896">
                  <c:v>25.458974919532</c:v>
                </c:pt>
                <c:pt idx="2897">
                  <c:v>25.417287604750602</c:v>
                </c:pt>
                <c:pt idx="2898">
                  <c:v>25.3757147567005</c:v>
                </c:pt>
                <c:pt idx="2899">
                  <c:v>25.334256061074299</c:v>
                </c:pt>
                <c:pt idx="2900">
                  <c:v>25.2929112044276</c:v>
                </c:pt>
                <c:pt idx="2901">
                  <c:v>25.251679874176599</c:v>
                </c:pt>
                <c:pt idx="2902">
                  <c:v>25.210561758595901</c:v>
                </c:pt>
                <c:pt idx="2903">
                  <c:v>25.169556546816199</c:v>
                </c:pt>
                <c:pt idx="2904">
                  <c:v>25.1286639288214</c:v>
                </c:pt>
                <c:pt idx="2905">
                  <c:v>25.087883595447099</c:v>
                </c:pt>
                <c:pt idx="2906">
                  <c:v>25.047215238377401</c:v>
                </c:pt>
                <c:pt idx="2907">
                  <c:v>25.006658550143399</c:v>
                </c:pt>
                <c:pt idx="2908">
                  <c:v>24.966213224120001</c:v>
                </c:pt>
                <c:pt idx="2909">
                  <c:v>24.925878954524599</c:v>
                </c:pt>
                <c:pt idx="2910">
                  <c:v>24.8856554364136</c:v>
                </c:pt>
                <c:pt idx="2911">
                  <c:v>24.8455423656813</c:v>
                </c:pt>
                <c:pt idx="2912">
                  <c:v>24.805539439056702</c:v>
                </c:pt>
                <c:pt idx="2913">
                  <c:v>24.765646354101602</c:v>
                </c:pt>
                <c:pt idx="2914">
                  <c:v>24.725862809208301</c:v>
                </c:pt>
                <c:pt idx="2915">
                  <c:v>24.686188503597101</c:v>
                </c:pt>
                <c:pt idx="2916">
                  <c:v>24.646623137314499</c:v>
                </c:pt>
                <c:pt idx="2917">
                  <c:v>24.6071664112302</c:v>
                </c:pt>
                <c:pt idx="2918">
                  <c:v>24.567818027035798</c:v>
                </c:pt>
                <c:pt idx="2919">
                  <c:v>24.528577687241501</c:v>
                </c:pt>
                <c:pt idx="2920">
                  <c:v>24.489445095174599</c:v>
                </c:pt>
                <c:pt idx="2921">
                  <c:v>24.4504199549771</c:v>
                </c:pt>
                <c:pt idx="2922">
                  <c:v>24.411501971603201</c:v>
                </c:pt>
                <c:pt idx="2923">
                  <c:v>24.3726908508173</c:v>
                </c:pt>
                <c:pt idx="2924">
                  <c:v>24.3339862991918</c:v>
                </c:pt>
                <c:pt idx="2925">
                  <c:v>24.2953880241047</c:v>
                </c:pt>
                <c:pt idx="2926">
                  <c:v>24.256895733737501</c:v>
                </c:pt>
                <c:pt idx="2927">
                  <c:v>24.218509137073099</c:v>
                </c:pt>
                <c:pt idx="2928">
                  <c:v>24.180227943893399</c:v>
                </c:pt>
                <c:pt idx="2929">
                  <c:v>24.142051864777201</c:v>
                </c:pt>
                <c:pt idx="2930">
                  <c:v>24.103980611097999</c:v>
                </c:pt>
                <c:pt idx="2931">
                  <c:v>24.0660138950219</c:v>
                </c:pt>
                <c:pt idx="2932">
                  <c:v>24.028151429505201</c:v>
                </c:pt>
                <c:pt idx="2933">
                  <c:v>23.990392928292401</c:v>
                </c:pt>
                <c:pt idx="2934">
                  <c:v>23.9527381059143</c:v>
                </c:pt>
                <c:pt idx="2935">
                  <c:v>23.915186677685099</c:v>
                </c:pt>
                <c:pt idx="2936">
                  <c:v>23.877738359700999</c:v>
                </c:pt>
                <c:pt idx="2937">
                  <c:v>23.840392868837601</c:v>
                </c:pt>
                <c:pt idx="2938">
                  <c:v>23.803149922748201</c:v>
                </c:pt>
                <c:pt idx="2939">
                  <c:v>23.7660092398609</c:v>
                </c:pt>
                <c:pt idx="2940">
                  <c:v>23.728970539377499</c:v>
                </c:pt>
                <c:pt idx="2941">
                  <c:v>23.692033541270401</c:v>
                </c:pt>
                <c:pt idx="2942">
                  <c:v>23.655197966281001</c:v>
                </c:pt>
                <c:pt idx="2943">
                  <c:v>23.618463535917702</c:v>
                </c:pt>
                <c:pt idx="2944">
                  <c:v>23.581829972453399</c:v>
                </c:pt>
                <c:pt idx="2945">
                  <c:v>23.5452969989236</c:v>
                </c:pt>
                <c:pt idx="2946">
                  <c:v>23.508864339124401</c:v>
                </c:pt>
                <c:pt idx="2947">
                  <c:v>23.472531717610298</c:v>
                </c:pt>
                <c:pt idx="2948">
                  <c:v>23.436298859691998</c:v>
                </c:pt>
                <c:pt idx="2949">
                  <c:v>23.400165491434599</c:v>
                </c:pt>
                <c:pt idx="2950">
                  <c:v>23.364131339655302</c:v>
                </c:pt>
                <c:pt idx="2951">
                  <c:v>23.328196131921501</c:v>
                </c:pt>
                <c:pt idx="2952">
                  <c:v>23.2923595965486</c:v>
                </c:pt>
                <c:pt idx="2953">
                  <c:v>23.256621462597899</c:v>
                </c:pt>
                <c:pt idx="2954">
                  <c:v>23.2209814598748</c:v>
                </c:pt>
                <c:pt idx="2955">
                  <c:v>23.185439318926601</c:v>
                </c:pt>
                <c:pt idx="2956">
                  <c:v>23.1499947710405</c:v>
                </c:pt>
                <c:pt idx="2957">
                  <c:v>23.114647548241301</c:v>
                </c:pt>
                <c:pt idx="2958">
                  <c:v>23.079397383290001</c:v>
                </c:pt>
                <c:pt idx="2959">
                  <c:v>23.044244009681101</c:v>
                </c:pt>
                <c:pt idx="2960">
                  <c:v>23.009187161641002</c:v>
                </c:pt>
                <c:pt idx="2961">
                  <c:v>22.974226574125801</c:v>
                </c:pt>
                <c:pt idx="2962">
                  <c:v>22.939361982819499</c:v>
                </c:pt>
                <c:pt idx="2963">
                  <c:v>22.9045931241318</c:v>
                </c:pt>
                <c:pt idx="2964">
                  <c:v>22.869919735196099</c:v>
                </c:pt>
                <c:pt idx="2965">
                  <c:v>22.8353415538676</c:v>
                </c:pt>
                <c:pt idx="2966">
                  <c:v>22.800858318721499</c:v>
                </c:pt>
                <c:pt idx="2967">
                  <c:v>22.766469769050701</c:v>
                </c:pt>
                <c:pt idx="2968">
                  <c:v>22.732175644863801</c:v>
                </c:pt>
                <c:pt idx="2969">
                  <c:v>22.697975686883499</c:v>
                </c:pt>
                <c:pt idx="2970">
                  <c:v>22.663869636544501</c:v>
                </c:pt>
                <c:pt idx="2971">
                  <c:v>22.629857235991299</c:v>
                </c:pt>
                <c:pt idx="2972">
                  <c:v>22.595938228076498</c:v>
                </c:pt>
                <c:pt idx="2973">
                  <c:v>22.5621123563587</c:v>
                </c:pt>
                <c:pt idx="2974">
                  <c:v>22.5283793651008</c:v>
                </c:pt>
                <c:pt idx="2975">
                  <c:v>22.494738999267899</c:v>
                </c:pt>
                <c:pt idx="2976">
                  <c:v>22.461191004525201</c:v>
                </c:pt>
                <c:pt idx="2977">
                  <c:v>22.427735127236399</c:v>
                </c:pt>
                <c:pt idx="2978">
                  <c:v>22.394371114461801</c:v>
                </c:pt>
                <c:pt idx="2979">
                  <c:v>22.361098713955801</c:v>
                </c:pt>
                <c:pt idx="2980">
                  <c:v>22.327917674165899</c:v>
                </c:pt>
                <c:pt idx="2981">
                  <c:v>22.294827744230101</c:v>
                </c:pt>
                <c:pt idx="2982">
                  <c:v>22.261828673975199</c:v>
                </c:pt>
                <c:pt idx="2983">
                  <c:v>22.2289202139149</c:v>
                </c:pt>
                <c:pt idx="2984">
                  <c:v>22.196102115248099</c:v>
                </c:pt>
                <c:pt idx="2985">
                  <c:v>22.163374129856798</c:v>
                </c:pt>
                <c:pt idx="2986">
                  <c:v>22.1307360103043</c:v>
                </c:pt>
                <c:pt idx="2987">
                  <c:v>22.098187509833298</c:v>
                </c:pt>
                <c:pt idx="2988">
                  <c:v>22.065728382364</c:v>
                </c:pt>
                <c:pt idx="2989">
                  <c:v>22.033358382492501</c:v>
                </c:pt>
                <c:pt idx="2990">
                  <c:v>22.001077265488501</c:v>
                </c:pt>
                <c:pt idx="2991">
                  <c:v>21.968884787293799</c:v>
                </c:pt>
                <c:pt idx="2992">
                  <c:v>21.936780704520299</c:v>
                </c:pt>
                <c:pt idx="2993">
                  <c:v>21.904764774448399</c:v>
                </c:pt>
                <c:pt idx="2994">
                  <c:v>21.8728367550247</c:v>
                </c:pt>
                <c:pt idx="2995">
                  <c:v>21.840996404860501</c:v>
                </c:pt>
                <c:pt idx="2996">
                  <c:v>21.809243483229999</c:v>
                </c:pt>
                <c:pt idx="2997">
                  <c:v>21.777577750068399</c:v>
                </c:pt>
                <c:pt idx="2998">
                  <c:v>21.745998965970099</c:v>
                </c:pt>
                <c:pt idx="2999">
                  <c:v>21.714506892186701</c:v>
                </c:pt>
                <c:pt idx="3000">
                  <c:v>21.683101290625501</c:v>
                </c:pt>
                <c:pt idx="3001">
                  <c:v>21.651781923847601</c:v>
                </c:pt>
                <c:pt idx="3002">
                  <c:v>21.620548555066001</c:v>
                </c:pt>
                <c:pt idx="3003">
                  <c:v>21.589400948143801</c:v>
                </c:pt>
                <c:pt idx="3004">
                  <c:v>21.558338867592699</c:v>
                </c:pt>
                <c:pt idx="3005">
                  <c:v>21.5273620785708</c:v>
                </c:pt>
                <c:pt idx="3006">
                  <c:v>21.4964703468811</c:v>
                </c:pt>
                <c:pt idx="3007">
                  <c:v>21.465663438969901</c:v>
                </c:pt>
                <c:pt idx="3008">
                  <c:v>21.4349411219244</c:v>
                </c:pt>
                <c:pt idx="3009">
                  <c:v>21.404303163471699</c:v>
                </c:pt>
                <c:pt idx="3010">
                  <c:v>21.373749331976502</c:v>
                </c:pt>
                <c:pt idx="3011">
                  <c:v>21.343279396439399</c:v>
                </c:pt>
                <c:pt idx="3012">
                  <c:v>21.312893126495698</c:v>
                </c:pt>
                <c:pt idx="3013">
                  <c:v>21.282590292412799</c:v>
                </c:pt>
                <c:pt idx="3014">
                  <c:v>21.252370665089199</c:v>
                </c:pt>
                <c:pt idx="3015">
                  <c:v>21.222234016052401</c:v>
                </c:pt>
                <c:pt idx="3016">
                  <c:v>21.192180117457202</c:v>
                </c:pt>
                <c:pt idx="3017">
                  <c:v>21.162208742084001</c:v>
                </c:pt>
                <c:pt idx="3018">
                  <c:v>21.132319663337299</c:v>
                </c:pt>
                <c:pt idx="3019">
                  <c:v>21.102512655243601</c:v>
                </c:pt>
                <c:pt idx="3020">
                  <c:v>21.072787492449802</c:v>
                </c:pt>
                <c:pt idx="3021">
                  <c:v>21.043143950221999</c:v>
                </c:pt>
                <c:pt idx="3022">
                  <c:v>21.0135818044429</c:v>
                </c:pt>
                <c:pt idx="3023">
                  <c:v>20.984100831610998</c:v>
                </c:pt>
                <c:pt idx="3024">
                  <c:v>20.954700808838101</c:v>
                </c:pt>
                <c:pt idx="3025">
                  <c:v>20.9253815138484</c:v>
                </c:pt>
                <c:pt idx="3026">
                  <c:v>20.896142724976102</c:v>
                </c:pt>
                <c:pt idx="3027">
                  <c:v>20.866984221164302</c:v>
                </c:pt>
                <c:pt idx="3028">
                  <c:v>20.837905781962998</c:v>
                </c:pt>
                <c:pt idx="3029">
                  <c:v>20.808907187527598</c:v>
                </c:pt>
                <c:pt idx="3030">
                  <c:v>20.7799882186169</c:v>
                </c:pt>
                <c:pt idx="3031">
                  <c:v>20.751148656592001</c:v>
                </c:pt>
                <c:pt idx="3032">
                  <c:v>20.722388283414301</c:v>
                </c:pt>
                <c:pt idx="3033">
                  <c:v>20.6937068816436</c:v>
                </c:pt>
                <c:pt idx="3034">
                  <c:v>20.665104234437202</c:v>
                </c:pt>
                <c:pt idx="3035">
                  <c:v>20.636580125547599</c:v>
                </c:pt>
                <c:pt idx="3036">
                  <c:v>20.608134339320902</c:v>
                </c:pt>
                <c:pt idx="3037">
                  <c:v>20.5797666606957</c:v>
                </c:pt>
                <c:pt idx="3038">
                  <c:v>20.551476875200901</c:v>
                </c:pt>
                <c:pt idx="3039">
                  <c:v>20.523264768954402</c:v>
                </c:pt>
                <c:pt idx="3040">
                  <c:v>20.495130128661199</c:v>
                </c:pt>
                <c:pt idx="3041">
                  <c:v>20.467072741612299</c:v>
                </c:pt>
                <c:pt idx="3042">
                  <c:v>20.4390923956826</c:v>
                </c:pt>
                <c:pt idx="3043">
                  <c:v>20.411188879329298</c:v>
                </c:pt>
                <c:pt idx="3044">
                  <c:v>20.383361981590699</c:v>
                </c:pt>
                <c:pt idx="3045">
                  <c:v>20.355611492084201</c:v>
                </c:pt>
                <c:pt idx="3046">
                  <c:v>20.327937201005099</c:v>
                </c:pt>
                <c:pt idx="3047">
                  <c:v>20.300338899124501</c:v>
                </c:pt>
                <c:pt idx="3048">
                  <c:v>20.272816377788299</c:v>
                </c:pt>
                <c:pt idx="3049">
                  <c:v>20.245369428915001</c:v>
                </c:pt>
                <c:pt idx="3050">
                  <c:v>20.217997844994802</c:v>
                </c:pt>
                <c:pt idx="3051">
                  <c:v>20.1907014190875</c:v>
                </c:pt>
                <c:pt idx="3052">
                  <c:v>20.163479944821201</c:v>
                </c:pt>
                <c:pt idx="3053">
                  <c:v>20.136333216390501</c:v>
                </c:pt>
                <c:pt idx="3054">
                  <c:v>20.109261028555299</c:v>
                </c:pt>
                <c:pt idx="3055">
                  <c:v>20.082263176639</c:v>
                </c:pt>
                <c:pt idx="3056">
                  <c:v>20.055339456526902</c:v>
                </c:pt>
                <c:pt idx="3057">
                  <c:v>20.028489664665099</c:v>
                </c:pt>
                <c:pt idx="3058">
                  <c:v>20.001713598058199</c:v>
                </c:pt>
                <c:pt idx="3059">
                  <c:v>19.9750110542684</c:v>
                </c:pt>
                <c:pt idx="3060">
                  <c:v>19.948381831413801</c:v>
                </c:pt>
                <c:pt idx="3061">
                  <c:v>19.921825728166699</c:v>
                </c:pt>
                <c:pt idx="3062">
                  <c:v>19.895342543752399</c:v>
                </c:pt>
                <c:pt idx="3063">
                  <c:v>19.868932077947299</c:v>
                </c:pt>
                <c:pt idx="3064">
                  <c:v>19.842594131077799</c:v>
                </c:pt>
                <c:pt idx="3065">
                  <c:v>19.816328504018301</c:v>
                </c:pt>
                <c:pt idx="3066">
                  <c:v>19.790134998190201</c:v>
                </c:pt>
                <c:pt idx="3067">
                  <c:v>19.764013415560001</c:v>
                </c:pt>
                <c:pt idx="3068">
                  <c:v>19.737963558638199</c:v>
                </c:pt>
                <c:pt idx="3069">
                  <c:v>19.7119852304772</c:v>
                </c:pt>
                <c:pt idx="3070">
                  <c:v>19.6860782346706</c:v>
                </c:pt>
                <c:pt idx="3071">
                  <c:v>19.660242375351</c:v>
                </c:pt>
                <c:pt idx="3072">
                  <c:v>19.634477457189</c:v>
                </c:pt>
                <c:pt idx="3073">
                  <c:v>19.6087832853914</c:v>
                </c:pt>
                <c:pt idx="3074">
                  <c:v>19.583159665699998</c:v>
                </c:pt>
                <c:pt idx="3075">
                  <c:v>19.55760640439</c:v>
                </c:pt>
                <c:pt idx="3076">
                  <c:v>19.5321233082683</c:v>
                </c:pt>
                <c:pt idx="3077">
                  <c:v>19.506710184672599</c:v>
                </c:pt>
                <c:pt idx="3078">
                  <c:v>19.481366841469502</c:v>
                </c:pt>
                <c:pt idx="3079">
                  <c:v>19.456093087052999</c:v>
                </c:pt>
                <c:pt idx="3080">
                  <c:v>19.430888730343501</c:v>
                </c:pt>
                <c:pt idx="3081">
                  <c:v>19.405753580786001</c:v>
                </c:pt>
                <c:pt idx="3082">
                  <c:v>19.3806874483485</c:v>
                </c:pt>
                <c:pt idx="3083">
                  <c:v>19.355690143521102</c:v>
                </c:pt>
                <c:pt idx="3084">
                  <c:v>19.330761477313999</c:v>
                </c:pt>
                <c:pt idx="3085">
                  <c:v>19.3059012612567</c:v>
                </c:pt>
                <c:pt idx="3086">
                  <c:v>19.281109307395798</c:v>
                </c:pt>
                <c:pt idx="3087">
                  <c:v>19.256385428294202</c:v>
                </c:pt>
                <c:pt idx="3088">
                  <c:v>19.2317294370295</c:v>
                </c:pt>
                <c:pt idx="3089">
                  <c:v>19.207141147192399</c:v>
                </c:pt>
                <c:pt idx="3090">
                  <c:v>19.182620372885701</c:v>
                </c:pt>
                <c:pt idx="3091">
                  <c:v>19.158166928722501</c:v>
                </c:pt>
                <c:pt idx="3092">
                  <c:v>19.133780629824798</c:v>
                </c:pt>
                <c:pt idx="3093">
                  <c:v>19.109461291822399</c:v>
                </c:pt>
                <c:pt idx="3094">
                  <c:v>19.085208730851502</c:v>
                </c:pt>
                <c:pt idx="3095">
                  <c:v>19.061022763552899</c:v>
                </c:pt>
                <c:pt idx="3096">
                  <c:v>19.0369032070709</c:v>
                </c:pt>
                <c:pt idx="3097">
                  <c:v>19.012849879052101</c:v>
                </c:pt>
                <c:pt idx="3098">
                  <c:v>18.9888625976436</c:v>
                </c:pt>
                <c:pt idx="3099">
                  <c:v>18.964941181492001</c:v>
                </c:pt>
                <c:pt idx="3100">
                  <c:v>18.941085449741699</c:v>
                </c:pt>
                <c:pt idx="3101">
                  <c:v>18.9172952220338</c:v>
                </c:pt>
                <c:pt idx="3102">
                  <c:v>18.8935703185047</c:v>
                </c:pt>
                <c:pt idx="3103">
                  <c:v>18.8699105597845</c:v>
                </c:pt>
                <c:pt idx="3104">
                  <c:v>18.846315766996</c:v>
                </c:pt>
                <c:pt idx="3105">
                  <c:v>18.822785761753099</c:v>
                </c:pt>
                <c:pt idx="3106">
                  <c:v>18.799320366159399</c:v>
                </c:pt>
                <c:pt idx="3107">
                  <c:v>18.7759194028073</c:v>
                </c:pt>
                <c:pt idx="3108">
                  <c:v>18.7525826947758</c:v>
                </c:pt>
                <c:pt idx="3109">
                  <c:v>18.729310065630301</c:v>
                </c:pt>
                <c:pt idx="3110">
                  <c:v>18.7061013394203</c:v>
                </c:pt>
                <c:pt idx="3111">
                  <c:v>18.682956340678501</c:v>
                </c:pt>
                <c:pt idx="3112">
                  <c:v>18.6598748944193</c:v>
                </c:pt>
                <c:pt idx="3113">
                  <c:v>18.636856826137901</c:v>
                </c:pt>
                <c:pt idx="3114">
                  <c:v>18.613901961808299</c:v>
                </c:pt>
                <c:pt idx="3115">
                  <c:v>18.591010127882601</c:v>
                </c:pt>
                <c:pt idx="3116">
                  <c:v>18.568181151289298</c:v>
                </c:pt>
                <c:pt idx="3117">
                  <c:v>18.545414859432199</c:v>
                </c:pt>
                <c:pt idx="3118">
                  <c:v>18.522711080189001</c:v>
                </c:pt>
                <c:pt idx="3119">
                  <c:v>18.500069641909999</c:v>
                </c:pt>
                <c:pt idx="3120">
                  <c:v>18.4774903734167</c:v>
                </c:pt>
                <c:pt idx="3121">
                  <c:v>18.454973104000999</c:v>
                </c:pt>
                <c:pt idx="3122">
                  <c:v>18.432517663423202</c:v>
                </c:pt>
                <c:pt idx="3123">
                  <c:v>18.410123881911002</c:v>
                </c:pt>
                <c:pt idx="3124">
                  <c:v>18.387791590158699</c:v>
                </c:pt>
                <c:pt idx="3125">
                  <c:v>18.365520619325</c:v>
                </c:pt>
                <c:pt idx="3126">
                  <c:v>18.343310801032501</c:v>
                </c:pt>
                <c:pt idx="3127">
                  <c:v>18.321161967365999</c:v>
                </c:pt>
                <c:pt idx="3128">
                  <c:v>18.299073950871499</c:v>
                </c:pt>
                <c:pt idx="3129">
                  <c:v>18.2770465845547</c:v>
                </c:pt>
                <c:pt idx="3130">
                  <c:v>18.255079701879801</c:v>
                </c:pt>
                <c:pt idx="3131">
                  <c:v>18.233173136768499</c:v>
                </c:pt>
                <c:pt idx="3132">
                  <c:v>18.211326723598201</c:v>
                </c:pt>
                <c:pt idx="3133">
                  <c:v>18.189540297201301</c:v>
                </c:pt>
                <c:pt idx="3134">
                  <c:v>18.1678136928637</c:v>
                </c:pt>
                <c:pt idx="3135">
                  <c:v>18.146146746323499</c:v>
                </c:pt>
                <c:pt idx="3136">
                  <c:v>18.124539293769899</c:v>
                </c:pt>
                <c:pt idx="3137">
                  <c:v>18.102991171842</c:v>
                </c:pt>
                <c:pt idx="3138">
                  <c:v>18.081502217627101</c:v>
                </c:pt>
                <c:pt idx="3139">
                  <c:v>18.060072268660299</c:v>
                </c:pt>
                <c:pt idx="3140">
                  <c:v>18.0387011629225</c:v>
                </c:pt>
                <c:pt idx="3141">
                  <c:v>18.0173887388395</c:v>
                </c:pt>
                <c:pt idx="3142">
                  <c:v>17.996134835280898</c:v>
                </c:pt>
                <c:pt idx="3143">
                  <c:v>17.974939291558599</c:v>
                </c:pt>
                <c:pt idx="3144">
                  <c:v>17.953801947425799</c:v>
                </c:pt>
                <c:pt idx="3145">
                  <c:v>17.932722643075799</c:v>
                </c:pt>
                <c:pt idx="3146">
                  <c:v>17.911701219140401</c:v>
                </c:pt>
                <c:pt idx="3147">
                  <c:v>17.890737516689299</c:v>
                </c:pt>
                <c:pt idx="3148">
                  <c:v>17.869831377228401</c:v>
                </c:pt>
                <c:pt idx="3149">
                  <c:v>17.848982642698999</c:v>
                </c:pt>
                <c:pt idx="3150">
                  <c:v>17.828191155476301</c:v>
                </c:pt>
                <c:pt idx="3151">
                  <c:v>17.8074567583683</c:v>
                </c:pt>
                <c:pt idx="3152">
                  <c:v>17.786779294614501</c:v>
                </c:pt>
                <c:pt idx="3153">
                  <c:v>17.766158607885099</c:v>
                </c:pt>
                <c:pt idx="3154">
                  <c:v>17.745594542279498</c:v>
                </c:pt>
                <c:pt idx="3155">
                  <c:v>17.7250869423249</c:v>
                </c:pt>
                <c:pt idx="3156">
                  <c:v>17.7046356529757</c:v>
                </c:pt>
                <c:pt idx="3157">
                  <c:v>17.684240519612</c:v>
                </c:pt>
                <c:pt idx="3158">
                  <c:v>17.663901388038301</c:v>
                </c:pt>
                <c:pt idx="3159">
                  <c:v>17.643618104482702</c:v>
                </c:pt>
                <c:pt idx="3160">
                  <c:v>17.6233905155954</c:v>
                </c:pt>
                <c:pt idx="3161">
                  <c:v>17.603218468447601</c:v>
                </c:pt>
                <c:pt idx="3162">
                  <c:v>17.5831018105307</c:v>
                </c:pt>
                <c:pt idx="3163">
                  <c:v>17.563040389754601</c:v>
                </c:pt>
                <c:pt idx="3164">
                  <c:v>17.543034054446899</c:v>
                </c:pt>
                <c:pt idx="3165">
                  <c:v>17.523082653351601</c:v>
                </c:pt>
                <c:pt idx="3166">
                  <c:v>17.5031860356283</c:v>
                </c:pt>
                <c:pt idx="3167">
                  <c:v>17.483344050850299</c:v>
                </c:pt>
                <c:pt idx="3168">
                  <c:v>17.463556549004501</c:v>
                </c:pt>
                <c:pt idx="3169">
                  <c:v>17.443823380489299</c:v>
                </c:pt>
                <c:pt idx="3170">
                  <c:v>17.424144396113999</c:v>
                </c:pt>
                <c:pt idx="3171">
                  <c:v>17.404519447097599</c:v>
                </c:pt>
                <c:pt idx="3172">
                  <c:v>17.384948385067698</c:v>
                </c:pt>
                <c:pt idx="3173">
                  <c:v>17.365431062059098</c:v>
                </c:pt>
                <c:pt idx="3174">
                  <c:v>17.345967330513002</c:v>
                </c:pt>
                <c:pt idx="3175">
                  <c:v>17.326557043275798</c:v>
                </c:pt>
                <c:pt idx="3176">
                  <c:v>17.307200053597999</c:v>
                </c:pt>
                <c:pt idx="3177">
                  <c:v>17.2878962151329</c:v>
                </c:pt>
                <c:pt idx="3178">
                  <c:v>17.268645381935801</c:v>
                </c:pt>
                <c:pt idx="3179">
                  <c:v>17.249447408462601</c:v>
                </c:pt>
                <c:pt idx="3180">
                  <c:v>17.230302149568899</c:v>
                </c:pt>
                <c:pt idx="3181">
                  <c:v>17.211209460508901</c:v>
                </c:pt>
                <c:pt idx="3182">
                  <c:v>17.192169196934302</c:v>
                </c:pt>
                <c:pt idx="3183">
                  <c:v>17.1731812148928</c:v>
                </c:pt>
                <c:pt idx="3184">
                  <c:v>17.154245370827901</c:v>
                </c:pt>
                <c:pt idx="3185">
                  <c:v>17.1353615215769</c:v>
                </c:pt>
                <c:pt idx="3186">
                  <c:v>17.1165295243703</c:v>
                </c:pt>
                <c:pt idx="3187">
                  <c:v>17.097749236830602</c:v>
                </c:pt>
                <c:pt idx="3188">
                  <c:v>17.0790205169715</c:v>
                </c:pt>
                <c:pt idx="3189">
                  <c:v>17.060343223196099</c:v>
                </c:pt>
                <c:pt idx="3190">
                  <c:v>17.0417172142966</c:v>
                </c:pt>
                <c:pt idx="3191">
                  <c:v>17.023142349453099</c:v>
                </c:pt>
                <c:pt idx="3192">
                  <c:v>17.004618488231898</c:v>
                </c:pt>
                <c:pt idx="3193">
                  <c:v>16.9861454905854</c:v>
                </c:pt>
                <c:pt idx="3194">
                  <c:v>16.9677232168501</c:v>
                </c:pt>
                <c:pt idx="3195">
                  <c:v>16.949351527746401</c:v>
                </c:pt>
                <c:pt idx="3196">
                  <c:v>16.931030284376799</c:v>
                </c:pt>
                <c:pt idx="3197">
                  <c:v>16.912759348225499</c:v>
                </c:pt>
                <c:pt idx="3198">
                  <c:v>16.894538581156802</c:v>
                </c:pt>
                <c:pt idx="3199">
                  <c:v>16.8763678454143</c:v>
                </c:pt>
                <c:pt idx="3200">
                  <c:v>16.8582470036201</c:v>
                </c:pt>
                <c:pt idx="3201">
                  <c:v>16.840175918773301</c:v>
                </c:pt>
                <c:pt idx="3202">
                  <c:v>16.822154454249201</c:v>
                </c:pt>
                <c:pt idx="3203">
                  <c:v>16.804182473798299</c:v>
                </c:pt>
                <c:pt idx="3204">
                  <c:v>16.786259841545299</c:v>
                </c:pt>
                <c:pt idx="3205">
                  <c:v>16.768386421987799</c:v>
                </c:pt>
                <c:pt idx="3206">
                  <c:v>16.7505620799956</c:v>
                </c:pt>
                <c:pt idx="3207">
                  <c:v>16.7327866808095</c:v>
                </c:pt>
                <c:pt idx="3208">
                  <c:v>16.715060090040399</c:v>
                </c:pt>
                <c:pt idx="3209">
                  <c:v>16.6973821736681</c:v>
                </c:pt>
                <c:pt idx="3210">
                  <c:v>16.6797527980405</c:v>
                </c:pt>
                <c:pt idx="3211">
                  <c:v>16.662171829872499</c:v>
                </c:pt>
                <c:pt idx="3212">
                  <c:v>16.644639136244699</c:v>
                </c:pt>
                <c:pt idx="3213">
                  <c:v>16.627154584603101</c:v>
                </c:pt>
                <c:pt idx="3214">
                  <c:v>16.6097180427574</c:v>
                </c:pt>
                <c:pt idx="3215">
                  <c:v>16.5923293788804</c:v>
                </c:pt>
                <c:pt idx="3216">
                  <c:v>16.574988461506699</c:v>
                </c:pt>
                <c:pt idx="3217">
                  <c:v>16.557695159532098</c:v>
                </c:pt>
                <c:pt idx="3218">
                  <c:v>16.540449342212199</c:v>
                </c:pt>
                <c:pt idx="3219">
                  <c:v>16.5232508791618</c:v>
                </c:pt>
                <c:pt idx="3220">
                  <c:v>16.506099640353501</c:v>
                </c:pt>
                <c:pt idx="3221">
                  <c:v>16.488995496117202</c:v>
                </c:pt>
                <c:pt idx="3222">
                  <c:v>16.471938317138601</c:v>
                </c:pt>
                <c:pt idx="3223">
                  <c:v>16.454927974458599</c:v>
                </c:pt>
                <c:pt idx="3224">
                  <c:v>16.437964339472099</c:v>
                </c:pt>
                <c:pt idx="3225">
                  <c:v>16.4210472839274</c:v>
                </c:pt>
                <c:pt idx="3226">
                  <c:v>16.4041766799246</c:v>
                </c:pt>
                <c:pt idx="3227">
                  <c:v>16.387352399915201</c:v>
                </c:pt>
                <c:pt idx="3228">
                  <c:v>16.3705743167008</c:v>
                </c:pt>
                <c:pt idx="3229">
                  <c:v>16.3538423034326</c:v>
                </c:pt>
                <c:pt idx="3230">
                  <c:v>16.337156233609601</c:v>
                </c:pt>
                <c:pt idx="3231">
                  <c:v>16.3205159810786</c:v>
                </c:pt>
                <c:pt idx="3232">
                  <c:v>16.303921420032399</c:v>
                </c:pt>
                <c:pt idx="3233">
                  <c:v>16.2873724250097</c:v>
                </c:pt>
                <c:pt idx="3234">
                  <c:v>16.270868870893299</c:v>
                </c:pt>
                <c:pt idx="3235">
                  <c:v>16.254410632909799</c:v>
                </c:pt>
                <c:pt idx="3236">
                  <c:v>16.2379975866282</c:v>
                </c:pt>
                <c:pt idx="3237">
                  <c:v>16.221629607959301</c:v>
                </c:pt>
                <c:pt idx="3238">
                  <c:v>16.205306573154601</c:v>
                </c:pt>
                <c:pt idx="3239">
                  <c:v>16.189028358805601</c:v>
                </c:pt>
                <c:pt idx="3240">
                  <c:v>16.172794841842201</c:v>
                </c:pt>
                <c:pt idx="3241">
                  <c:v>16.1566058995326</c:v>
                </c:pt>
                <c:pt idx="3242">
                  <c:v>16.140461409481901</c:v>
                </c:pt>
                <c:pt idx="3243">
                  <c:v>16.1243612496312</c:v>
                </c:pt>
                <c:pt idx="3244">
                  <c:v>16.108305298257001</c:v>
                </c:pt>
                <c:pt idx="3245">
                  <c:v>16.092293433969701</c:v>
                </c:pt>
                <c:pt idx="3246">
                  <c:v>16.076325535713199</c:v>
                </c:pt>
                <c:pt idx="3247">
                  <c:v>16.060401482763801</c:v>
                </c:pt>
                <c:pt idx="3248">
                  <c:v>16.044521154729299</c:v>
                </c:pt>
                <c:pt idx="3249">
                  <c:v>16.028684431548101</c:v>
                </c:pt>
                <c:pt idx="3250">
                  <c:v>16.012891193487999</c:v>
                </c:pt>
                <c:pt idx="3251">
                  <c:v>15.997141321146</c:v>
                </c:pt>
                <c:pt idx="3252">
                  <c:v>15.9814346954466</c:v>
                </c:pt>
                <c:pt idx="3253">
                  <c:v>15.9657711976414</c:v>
                </c:pt>
                <c:pt idx="3254">
                  <c:v>15.9501507093082</c:v>
                </c:pt>
                <c:pt idx="3255">
                  <c:v>15.9345731123497</c:v>
                </c:pt>
                <c:pt idx="3256">
                  <c:v>15.919038288993001</c:v>
                </c:pt>
                <c:pt idx="3257">
                  <c:v>15.9035461217888</c:v>
                </c:pt>
                <c:pt idx="3258">
                  <c:v>15.888096493609901</c:v>
                </c:pt>
                <c:pt idx="3259">
                  <c:v>15.8726892876509</c:v>
                </c:pt>
                <c:pt idx="3260">
                  <c:v>15.8573243874272</c:v>
                </c:pt>
                <c:pt idx="3261">
                  <c:v>15.8420016767741</c:v>
                </c:pt>
                <c:pt idx="3262">
                  <c:v>15.8267210398455</c:v>
                </c:pt>
                <c:pt idx="3263">
                  <c:v>15.811482361113899</c:v>
                </c:pt>
                <c:pt idx="3264">
                  <c:v>15.796285525368599</c:v>
                </c:pt>
                <c:pt idx="3265">
                  <c:v>15.781130417715501</c:v>
                </c:pt>
                <c:pt idx="3266">
                  <c:v>15.766016923575799</c:v>
                </c:pt>
                <c:pt idx="3267">
                  <c:v>15.750944928685501</c:v>
                </c:pt>
                <c:pt idx="3268">
                  <c:v>15.7359143190943</c:v>
                </c:pt>
                <c:pt idx="3269">
                  <c:v>15.7209249811647</c:v>
                </c:pt>
                <c:pt idx="3270">
                  <c:v>15.7059768015713</c:v>
                </c:pt>
                <c:pt idx="3271">
                  <c:v>15.691069667299899</c:v>
                </c:pt>
                <c:pt idx="3272">
                  <c:v>15.6762034656465</c:v>
                </c:pt>
                <c:pt idx="3273">
                  <c:v>15.6613780842167</c:v>
                </c:pt>
                <c:pt idx="3274">
                  <c:v>15.6465934109246</c:v>
                </c:pt>
                <c:pt idx="3275">
                  <c:v>15.6318493339922</c:v>
                </c:pt>
                <c:pt idx="3276">
                  <c:v>15.6171457419484</c:v>
                </c:pt>
                <c:pt idx="3277">
                  <c:v>15.602482523628</c:v>
                </c:pt>
                <c:pt idx="3278">
                  <c:v>15.5878595681713</c:v>
                </c:pt>
                <c:pt idx="3279">
                  <c:v>15.573276765022801</c:v>
                </c:pt>
                <c:pt idx="3280">
                  <c:v>15.5587340039307</c:v>
                </c:pt>
                <c:pt idx="3281">
                  <c:v>15.544231174945899</c:v>
                </c:pt>
                <c:pt idx="3282">
                  <c:v>15.529768168421199</c:v>
                </c:pt>
                <c:pt idx="3283">
                  <c:v>15.515344875010401</c:v>
                </c:pt>
                <c:pt idx="3284">
                  <c:v>15.500961185667601</c:v>
                </c:pt>
                <c:pt idx="3285">
                  <c:v>15.4866169916464</c:v>
                </c:pt>
                <c:pt idx="3286">
                  <c:v>15.472312184499</c:v>
                </c:pt>
                <c:pt idx="3287">
                  <c:v>15.4580466560751</c:v>
                </c:pt>
                <c:pt idx="3288">
                  <c:v>15.4438202985218</c:v>
                </c:pt>
                <c:pt idx="3289">
                  <c:v>15.4296330042819</c:v>
                </c:pt>
                <c:pt idx="3290">
                  <c:v>15.415484666094001</c:v>
                </c:pt>
                <c:pt idx="3291">
                  <c:v>20.495177237891902</c:v>
                </c:pt>
                <c:pt idx="3292">
                  <c:v>21.296271569601501</c:v>
                </c:pt>
                <c:pt idx="3293">
                  <c:v>22.1363888626496</c:v>
                </c:pt>
                <c:pt idx="3294">
                  <c:v>23.0140123355289</c:v>
                </c:pt>
                <c:pt idx="3295">
                  <c:v>23.927822243600101</c:v>
                </c:pt>
                <c:pt idx="3296">
                  <c:v>24.876659435160398</c:v>
                </c:pt>
                <c:pt idx="3297">
                  <c:v>25.859497727411998</c:v>
                </c:pt>
                <c:pt idx="3298">
                  <c:v>26.875422534206301</c:v>
                </c:pt>
                <c:pt idx="3299">
                  <c:v>27.923614036476799</c:v>
                </c:pt>
                <c:pt idx="3300">
                  <c:v>29.003333724979399</c:v>
                </c:pt>
                <c:pt idx="3301">
                  <c:v>30.113913493751099</c:v>
                </c:pt>
                <c:pt idx="3302">
                  <c:v>31.254746694901701</c:v>
                </c:pt>
                <c:pt idx="3303">
                  <c:v>32.425280723749701</c:v>
                </c:pt>
                <c:pt idx="3304">
                  <c:v>33.625010813728998</c:v>
                </c:pt>
                <c:pt idx="3305">
                  <c:v>34.8534747989492</c:v>
                </c:pt>
                <c:pt idx="3306">
                  <c:v>36.110248659017699</c:v>
                </c:pt>
                <c:pt idx="3307">
                  <c:v>37.3949427023894</c:v>
                </c:pt>
                <c:pt idx="3308">
                  <c:v>38.7071982755307</c:v>
                </c:pt>
                <c:pt idx="3309">
                  <c:v>40.046684908597904</c:v>
                </c:pt>
                <c:pt idx="3310">
                  <c:v>41.413097826196498</c:v>
                </c:pt>
                <c:pt idx="3311">
                  <c:v>42.806155765582098</c:v>
                </c:pt>
                <c:pt idx="3312">
                  <c:v>44.225599055413902</c:v>
                </c:pt>
                <c:pt idx="3313">
                  <c:v>45.671187916629599</c:v>
                </c:pt>
                <c:pt idx="3314">
                  <c:v>47.1512168859906</c:v>
                </c:pt>
                <c:pt idx="3315">
                  <c:v>48.6795499394483</c:v>
                </c:pt>
                <c:pt idx="3316">
                  <c:v>50.255700045497001</c:v>
                </c:pt>
                <c:pt idx="3317">
                  <c:v>51.880075832569901</c:v>
                </c:pt>
                <c:pt idx="3318">
                  <c:v>53.5530308032031</c:v>
                </c:pt>
                <c:pt idx="3319">
                  <c:v>55.274859044884401</c:v>
                </c:pt>
                <c:pt idx="3320">
                  <c:v>57.045790802319097</c:v>
                </c:pt>
                <c:pt idx="3321">
                  <c:v>58.865987947686698</c:v>
                </c:pt>
                <c:pt idx="3322">
                  <c:v>60.7355393669297</c:v>
                </c:pt>
                <c:pt idx="3323">
                  <c:v>62.654456282720503</c:v>
                </c:pt>
                <c:pt idx="3324">
                  <c:v>64.6226675374743</c:v>
                </c:pt>
                <c:pt idx="3325">
                  <c:v>66.640014862532595</c:v>
                </c:pt>
                <c:pt idx="3326">
                  <c:v>68.706248162475006</c:v>
                </c:pt>
                <c:pt idx="3327">
                  <c:v>70.821020846336907</c:v>
                </c:pt>
                <c:pt idx="3328">
                  <c:v>72.983885240296701</c:v>
                </c:pt>
                <c:pt idx="3329">
                  <c:v>75.194288119126199</c:v>
                </c:pt>
                <c:pt idx="3330">
                  <c:v>77.454891925952197</c:v>
                </c:pt>
                <c:pt idx="3331">
                  <c:v>79.788154865275999</c:v>
                </c:pt>
                <c:pt idx="3332">
                  <c:v>82.199857675643401</c:v>
                </c:pt>
                <c:pt idx="3333">
                  <c:v>84.691707691188697</c:v>
                </c:pt>
                <c:pt idx="3334">
                  <c:v>87.265392693824197</c:v>
                </c:pt>
                <c:pt idx="3335">
                  <c:v>89.922479004133905</c:v>
                </c:pt>
                <c:pt idx="3336">
                  <c:v>92.664519795481198</c:v>
                </c:pt>
                <c:pt idx="3337">
                  <c:v>95.492980956233495</c:v>
                </c:pt>
                <c:pt idx="3338">
                  <c:v>98.409243247666296</c:v>
                </c:pt>
                <c:pt idx="3339">
                  <c:v>101.414591364155</c:v>
                </c:pt>
                <c:pt idx="3340">
                  <c:v>104.51020250959201</c:v>
                </c:pt>
                <c:pt idx="3341">
                  <c:v>107.697134518507</c:v>
                </c:pt>
                <c:pt idx="3342">
                  <c:v>110.976313557464</c:v>
                </c:pt>
                <c:pt idx="3343">
                  <c:v>114.348521449942</c:v>
                </c:pt>
                <c:pt idx="3344">
                  <c:v>117.81438267590001</c:v>
                </c:pt>
                <c:pt idx="3345">
                  <c:v>121.37435110560899</c:v>
                </c:pt>
                <c:pt idx="3346">
                  <c:v>125.02869653603599</c:v>
                </c:pt>
                <c:pt idx="3347">
                  <c:v>128.777491106908</c:v>
                </c:pt>
                <c:pt idx="3348">
                  <c:v>132.62059568260301</c:v>
                </c:pt>
                <c:pt idx="3349">
                  <c:v>136.55764629497199</c:v>
                </c:pt>
                <c:pt idx="3350">
                  <c:v>140.58804075102699</c:v>
                </c:pt>
                <c:pt idx="3351">
                  <c:v>144.710925517947</c:v>
                </c:pt>
                <c:pt idx="3352">
                  <c:v>148.925183005984</c:v>
                </c:pt>
                <c:pt idx="3353">
                  <c:v>153.22941937721899</c:v>
                </c:pt>
                <c:pt idx="3354">
                  <c:v>157.62195301483899</c:v>
                </c:pt>
                <c:pt idx="3355">
                  <c:v>162.10080379319399</c:v>
                </c:pt>
                <c:pt idx="3356">
                  <c:v>166.66368329337001</c:v>
                </c:pt>
                <c:pt idx="3357">
                  <c:v>171.30798611203099</c:v>
                </c:pt>
                <c:pt idx="3358">
                  <c:v>176.03078241281301</c:v>
                </c:pt>
                <c:pt idx="3359">
                  <c:v>180.82881186920301</c:v>
                </c:pt>
                <c:pt idx="3360">
                  <c:v>185.698479145655</c:v>
                </c:pt>
                <c:pt idx="3361">
                  <c:v>190.635851059375</c:v>
                </c:pt>
                <c:pt idx="3362">
                  <c:v>195.63665555866601</c:v>
                </c:pt>
                <c:pt idx="3363">
                  <c:v>200.696282644924</c:v>
                </c:pt>
                <c:pt idx="3364">
                  <c:v>205.80978735413299</c:v>
                </c:pt>
                <c:pt idx="3365">
                  <c:v>210.97189490011999</c:v>
                </c:pt>
                <c:pt idx="3366">
                  <c:v>216.177008065829</c:v>
                </c:pt>
                <c:pt idx="3367">
                  <c:v>221.41921691054901</c:v>
                </c:pt>
                <c:pt idx="3368">
                  <c:v>226.69231084054499</c:v>
                </c:pt>
                <c:pt idx="3369">
                  <c:v>231.98979306798199</c:v>
                </c:pt>
                <c:pt idx="3370">
                  <c:v>237.30489745867601</c:v>
                </c:pt>
                <c:pt idx="3371">
                  <c:v>242.63060774334701</c:v>
                </c:pt>
                <c:pt idx="3372">
                  <c:v>247.95967903991999</c:v>
                </c:pt>
                <c:pt idx="3373">
                  <c:v>253.284661606523</c:v>
                </c:pt>
                <c:pt idx="3374">
                  <c:v>258.59792671645198</c:v>
                </c:pt>
                <c:pt idx="3375">
                  <c:v>263.89169451810398</c:v>
                </c:pt>
                <c:pt idx="3376">
                  <c:v>269.15806371500099</c:v>
                </c:pt>
                <c:pt idx="3377">
                  <c:v>274.38901472128401</c:v>
                </c:pt>
                <c:pt idx="3378">
                  <c:v>279.57654100270702</c:v>
                </c:pt>
                <c:pt idx="3379">
                  <c:v>284.71255328896598</c:v>
                </c:pt>
                <c:pt idx="3380">
                  <c:v>289.78899053048701</c:v>
                </c:pt>
                <c:pt idx="3381">
                  <c:v>294.79783841316902</c:v>
                </c:pt>
                <c:pt idx="3382">
                  <c:v>299.73116513046</c:v>
                </c:pt>
                <c:pt idx="3383">
                  <c:v>304.581157189865</c:v>
                </c:pt>
                <c:pt idx="3384">
                  <c:v>309.34015494347199</c:v>
                </c:pt>
                <c:pt idx="3385">
                  <c:v>314.00068752968201</c:v>
                </c:pt>
                <c:pt idx="3386">
                  <c:v>318.555506915455</c:v>
                </c:pt>
                <c:pt idx="3387">
                  <c:v>322.99762073489097</c:v>
                </c:pt>
                <c:pt idx="3388">
                  <c:v>327.32032363095999</c:v>
                </c:pt>
                <c:pt idx="3389">
                  <c:v>331.51722682245901</c:v>
                </c:pt>
                <c:pt idx="3390">
                  <c:v>335.58228563763203</c:v>
                </c:pt>
                <c:pt idx="3391">
                  <c:v>339.50982477899299</c:v>
                </c:pt>
                <c:pt idx="3392">
                  <c:v>343.29456111035</c:v>
                </c:pt>
                <c:pt idx="3393">
                  <c:v>346.931623786427</c:v>
                </c:pt>
                <c:pt idx="3394">
                  <c:v>350.41657157716497</c:v>
                </c:pt>
                <c:pt idx="3395">
                  <c:v>353.74540727228299</c:v>
                </c:pt>
                <c:pt idx="3396">
                  <c:v>356.91458908641698</c:v>
                </c:pt>
                <c:pt idx="3397">
                  <c:v>359.92103902026099</c:v>
                </c:pt>
                <c:pt idx="3398">
                  <c:v>362.76214816836301</c:v>
                </c:pt>
                <c:pt idx="3399">
                  <c:v>365.43577899857598</c:v>
                </c:pt>
                <c:pt idx="3400">
                  <c:v>367.94026466132101</c:v>
                </c:pt>
                <c:pt idx="3401">
                  <c:v>370.27440541811501</c:v>
                </c:pt>
                <c:pt idx="3402">
                  <c:v>372.437462307798</c:v>
                </c:pt>
                <c:pt idx="3403">
                  <c:v>374.42914819515897</c:v>
                </c:pt>
                <c:pt idx="3404">
                  <c:v>376.24961636986302</c:v>
                </c:pt>
                <c:pt idx="3405">
                  <c:v>377.89944688340103</c:v>
                </c:pt>
                <c:pt idx="3406">
                  <c:v>379.37963082816498</c:v>
                </c:pt>
                <c:pt idx="3407">
                  <c:v>380.69155277547202</c:v>
                </c:pt>
                <c:pt idx="3408">
                  <c:v>381.83697159844297</c:v>
                </c:pt>
                <c:pt idx="3409">
                  <c:v>382.81799991122301</c:v>
                </c:pt>
                <c:pt idx="3410">
                  <c:v>383.63708235806899</c:v>
                </c:pt>
                <c:pt idx="3411">
                  <c:v>384.29697298473098</c:v>
                </c:pt>
                <c:pt idx="3412">
                  <c:v>384.80071192029902</c:v>
                </c:pt>
                <c:pt idx="3413">
                  <c:v>385.15160159082501</c:v>
                </c:pt>
                <c:pt idx="3414">
                  <c:v>385.353182676698</c:v>
                </c:pt>
                <c:pt idx="3415">
                  <c:v>385.409210014319</c:v>
                </c:pt>
                <c:pt idx="3416">
                  <c:v>385.32362862947502</c:v>
                </c:pt>
                <c:pt idx="3417">
                  <c:v>385.10055007531901</c:v>
                </c:pt>
                <c:pt idx="3418">
                  <c:v>384.74422923223699</c:v>
                </c:pt>
                <c:pt idx="3419">
                  <c:v>384.25904171068299</c:v>
                </c:pt>
                <c:pt idx="3420">
                  <c:v>383.64934569259202</c:v>
                </c:pt>
                <c:pt idx="3421">
                  <c:v>382.91991099615501</c:v>
                </c:pt>
                <c:pt idx="3422">
                  <c:v>382.07524801968202</c:v>
                </c:pt>
                <c:pt idx="3423">
                  <c:v>381.12000537759002</c:v>
                </c:pt>
                <c:pt idx="3424">
                  <c:v>380.05885223510103</c:v>
                </c:pt>
                <c:pt idx="3425">
                  <c:v>378.896461366327</c:v>
                </c:pt>
                <c:pt idx="3426">
                  <c:v>377.63749334756199</c:v>
                </c:pt>
                <c:pt idx="3427">
                  <c:v>376.28658190341702</c:v>
                </c:pt>
                <c:pt idx="3428">
                  <c:v>374.66195808135302</c:v>
                </c:pt>
                <c:pt idx="3429">
                  <c:v>372.57574274002201</c:v>
                </c:pt>
                <c:pt idx="3430">
                  <c:v>370.05496531958499</c:v>
                </c:pt>
                <c:pt idx="3431">
                  <c:v>367.128470275501</c:v>
                </c:pt>
                <c:pt idx="3432">
                  <c:v>363.826047649538</c:v>
                </c:pt>
                <c:pt idx="3433">
                  <c:v>360.17803793655298</c:v>
                </c:pt>
                <c:pt idx="3434">
                  <c:v>356.21496573904801</c:v>
                </c:pt>
                <c:pt idx="3435">
                  <c:v>351.96720690451201</c:v>
                </c:pt>
                <c:pt idx="3436">
                  <c:v>347.46469228855801</c:v>
                </c:pt>
                <c:pt idx="3437">
                  <c:v>342.736649849797</c:v>
                </c:pt>
                <c:pt idx="3438">
                  <c:v>337.81138550438197</c:v>
                </c:pt>
                <c:pt idx="3439">
                  <c:v>332.71610207728298</c:v>
                </c:pt>
                <c:pt idx="3440">
                  <c:v>327.47675479628799</c:v>
                </c:pt>
                <c:pt idx="3441">
                  <c:v>322.117941083902</c:v>
                </c:pt>
                <c:pt idx="3442">
                  <c:v>316.66282190218101</c:v>
                </c:pt>
                <c:pt idx="3443">
                  <c:v>311.13307157897998</c:v>
                </c:pt>
                <c:pt idx="3444">
                  <c:v>305.54885287001298</c:v>
                </c:pt>
                <c:pt idx="3445">
                  <c:v>299.92881396542202</c:v>
                </c:pt>
                <c:pt idx="3446">
                  <c:v>294.29010420799398</c:v>
                </c:pt>
                <c:pt idx="3447">
                  <c:v>288.64840542914999</c:v>
                </c:pt>
                <c:pt idx="3448">
                  <c:v>283.023022990492</c:v>
                </c:pt>
                <c:pt idx="3449">
                  <c:v>277.52122230546502</c:v>
                </c:pt>
                <c:pt idx="3450">
                  <c:v>272.17819177307598</c:v>
                </c:pt>
                <c:pt idx="3451">
                  <c:v>266.98884585136602</c:v>
                </c:pt>
                <c:pt idx="3452">
                  <c:v>261.94822870103201</c:v>
                </c:pt>
                <c:pt idx="3453">
                  <c:v>257.05151716502098</c:v>
                </c:pt>
                <c:pt idx="3454">
                  <c:v>252.29402266235601</c:v>
                </c:pt>
                <c:pt idx="3455">
                  <c:v>247.67119214893299</c:v>
                </c:pt>
                <c:pt idx="3456">
                  <c:v>243.17860828032701</c:v>
                </c:pt>
                <c:pt idx="3457">
                  <c:v>238.81198889574699</c:v>
                </c:pt>
                <c:pt idx="3458">
                  <c:v>234.56718592809301</c:v>
                </c:pt>
                <c:pt idx="3459">
                  <c:v>230.44018383232901</c:v>
                </c:pt>
                <c:pt idx="3460">
                  <c:v>226.427097613032</c:v>
                </c:pt>
                <c:pt idx="3461">
                  <c:v>222.52417052190199</c:v>
                </c:pt>
                <c:pt idx="3462">
                  <c:v>218.72777148700999</c:v>
                </c:pt>
                <c:pt idx="3463">
                  <c:v>215.03452120655601</c:v>
                </c:pt>
                <c:pt idx="3464">
                  <c:v>211.44078577945501</c:v>
                </c:pt>
                <c:pt idx="3465">
                  <c:v>207.94340967608301</c:v>
                </c:pt>
                <c:pt idx="3466">
                  <c:v>204.53923525070499</c:v>
                </c:pt>
                <c:pt idx="3467">
                  <c:v>201.22521530721301</c:v>
                </c:pt>
                <c:pt idx="3468">
                  <c:v>197.99840982870001</c:v>
                </c:pt>
                <c:pt idx="3469">
                  <c:v>194.85598269291299</c:v>
                </c:pt>
                <c:pt idx="3470">
                  <c:v>191.79519839231</c:v>
                </c:pt>
                <c:pt idx="3471">
                  <c:v>188.81341877456501</c:v>
                </c:pt>
                <c:pt idx="3472">
                  <c:v>185.908099816825</c:v>
                </c:pt>
                <c:pt idx="3473">
                  <c:v>183.076788444778</c:v>
                </c:pt>
                <c:pt idx="3474">
                  <c:v>180.31711940566501</c:v>
                </c:pt>
                <c:pt idx="3475">
                  <c:v>177.626812202677</c:v>
                </c:pt>
                <c:pt idx="3476">
                  <c:v>175.00366809670101</c:v>
                </c:pt>
                <c:pt idx="3477">
                  <c:v>172.44556718011901</c:v>
                </c:pt>
                <c:pt idx="3478">
                  <c:v>169.95046552623899</c:v>
                </c:pt>
                <c:pt idx="3479">
                  <c:v>167.51639241702401</c:v>
                </c:pt>
                <c:pt idx="3480">
                  <c:v>165.141447650923</c:v>
                </c:pt>
                <c:pt idx="3481">
                  <c:v>162.823798931939</c:v>
                </c:pt>
                <c:pt idx="3482">
                  <c:v>160.56167934046499</c:v>
                </c:pt>
                <c:pt idx="3483">
                  <c:v>158.35338488590099</c:v>
                </c:pt>
                <c:pt idx="3484">
                  <c:v>156.19727214065099</c:v>
                </c:pt>
                <c:pt idx="3485">
                  <c:v>154.091755954718</c:v>
                </c:pt>
                <c:pt idx="3486">
                  <c:v>152.03530724985299</c:v>
                </c:pt>
                <c:pt idx="3487">
                  <c:v>150.02645089190699</c:v>
                </c:pt>
                <c:pt idx="3488">
                  <c:v>148.0637636399</c:v>
                </c:pt>
                <c:pt idx="3489">
                  <c:v>146.145872170106</c:v>
                </c:pt>
                <c:pt idx="3490">
                  <c:v>144.27145117335601</c:v>
                </c:pt>
                <c:pt idx="3491">
                  <c:v>142.43922152363999</c:v>
                </c:pt>
                <c:pt idx="3492">
                  <c:v>140.64794851603801</c:v>
                </c:pt>
                <c:pt idx="3493">
                  <c:v>138.896440171943</c:v>
                </c:pt>
                <c:pt idx="3494">
                  <c:v>137.183545609509</c:v>
                </c:pt>
                <c:pt idx="3495">
                  <c:v>135.50815347725401</c:v>
                </c:pt>
                <c:pt idx="3496">
                  <c:v>133.869190448719</c:v>
                </c:pt>
                <c:pt idx="3497">
                  <c:v>132.265619776119</c:v>
                </c:pt>
                <c:pt idx="3498">
                  <c:v>130.69643990093701</c:v>
                </c:pt>
                <c:pt idx="3499">
                  <c:v>129.16068311941001</c:v>
                </c:pt>
                <c:pt idx="3500">
                  <c:v>127.657414300932</c:v>
                </c:pt>
                <c:pt idx="3501">
                  <c:v>126.18572965740699</c:v>
                </c:pt>
                <c:pt idx="3502">
                  <c:v>124.74475556164199</c:v>
                </c:pt>
                <c:pt idx="3503">
                  <c:v>123.33364741290499</c:v>
                </c:pt>
                <c:pt idx="3504">
                  <c:v>121.95158854783401</c:v>
                </c:pt>
                <c:pt idx="3505">
                  <c:v>120.597789194938</c:v>
                </c:pt>
                <c:pt idx="3506">
                  <c:v>119.271528735638</c:v>
                </c:pt>
                <c:pt idx="3507">
                  <c:v>117.971984939788</c:v>
                </c:pt>
                <c:pt idx="3508">
                  <c:v>116.698482658345</c:v>
                </c:pt>
                <c:pt idx="3509">
                  <c:v>115.45033005498701</c:v>
                </c:pt>
                <c:pt idx="3510">
                  <c:v>114.22685755283599</c:v>
                </c:pt>
                <c:pt idx="3511">
                  <c:v>113.02741701634601</c:v>
                </c:pt>
                <c:pt idx="3512">
                  <c:v>111.851380965891</c:v>
                </c:pt>
                <c:pt idx="3513">
                  <c:v>110.69814182371699</c:v>
                </c:pt>
                <c:pt idx="3514">
                  <c:v>109.567111189965</c:v>
                </c:pt>
                <c:pt idx="3515">
                  <c:v>108.45771914751499</c:v>
                </c:pt>
                <c:pt idx="3516">
                  <c:v>107.369413594476</c:v>
                </c:pt>
                <c:pt idx="3517">
                  <c:v>106.301659603156</c:v>
                </c:pt>
                <c:pt idx="3518">
                  <c:v>105.25393880442</c:v>
                </c:pt>
                <c:pt idx="3519">
                  <c:v>104.22574879638501</c:v>
                </c:pt>
                <c:pt idx="3520">
                  <c:v>103.216602576426</c:v>
                </c:pt>
                <c:pt idx="3521">
                  <c:v>102.22602799553501</c:v>
                </c:pt>
                <c:pt idx="3522">
                  <c:v>101.253567234093</c:v>
                </c:pt>
                <c:pt idx="3523">
                  <c:v>100.29877629816001</c:v>
                </c:pt>
                <c:pt idx="3524">
                  <c:v>99.361224535437799</c:v>
                </c:pt>
                <c:pt idx="3525">
                  <c:v>98.440494170075098</c:v>
                </c:pt>
                <c:pt idx="3526">
                  <c:v>97.536179855541107</c:v>
                </c:pt>
                <c:pt idx="3527">
                  <c:v>96.647888244802999</c:v>
                </c:pt>
                <c:pt idx="3528">
                  <c:v>95.775237577097897</c:v>
                </c:pt>
                <c:pt idx="3529">
                  <c:v>94.917857280607706</c:v>
                </c:pt>
                <c:pt idx="3530">
                  <c:v>94.075387590374106</c:v>
                </c:pt>
                <c:pt idx="3531">
                  <c:v>93.247479180826105</c:v>
                </c:pt>
                <c:pt idx="3532">
                  <c:v>92.433792812313698</c:v>
                </c:pt>
                <c:pt idx="3533">
                  <c:v>91.633998991072403</c:v>
                </c:pt>
                <c:pt idx="3534">
                  <c:v>90.847777642061004</c:v>
                </c:pt>
                <c:pt idx="3535">
                  <c:v>90.074817794144906</c:v>
                </c:pt>
                <c:pt idx="3536">
                  <c:v>89.314817277121506</c:v>
                </c:pt>
                <c:pt idx="3537">
                  <c:v>88.567482430096604</c:v>
                </c:pt>
                <c:pt idx="3538">
                  <c:v>87.832527820754805</c:v>
                </c:pt>
                <c:pt idx="3539">
                  <c:v>87.109675975071795</c:v>
                </c:pt>
                <c:pt idx="3540">
                  <c:v>86.398657117051698</c:v>
                </c:pt>
                <c:pt idx="3541">
                  <c:v>85.699208918078895</c:v>
                </c:pt>
                <c:pt idx="3542">
                  <c:v>85.011076255493506</c:v>
                </c:pt>
                <c:pt idx="3543">
                  <c:v>84.334010980023905</c:v>
                </c:pt>
                <c:pt idx="3544">
                  <c:v>83.667771691713099</c:v>
                </c:pt>
                <c:pt idx="3545">
                  <c:v>83.012123524002604</c:v>
                </c:pt>
                <c:pt idx="3546">
                  <c:v>82.366837935647894</c:v>
                </c:pt>
                <c:pt idx="3547">
                  <c:v>81.731692510147298</c:v>
                </c:pt>
                <c:pt idx="3548">
                  <c:v>81.106470762392604</c:v>
                </c:pt>
                <c:pt idx="3549">
                  <c:v>80.490980401844496</c:v>
                </c:pt>
                <c:pt idx="3550">
                  <c:v>79.884980544458699</c:v>
                </c:pt>
                <c:pt idx="3551">
                  <c:v>79.288288610748694</c:v>
                </c:pt>
                <c:pt idx="3552">
                  <c:v>78.7007100445296</c:v>
                </c:pt>
                <c:pt idx="3553">
                  <c:v>78.122055352823097</c:v>
                </c:pt>
                <c:pt idx="3554">
                  <c:v>77.5521399502138</c:v>
                </c:pt>
                <c:pt idx="3555">
                  <c:v>76.990784008657997</c:v>
                </c:pt>
                <c:pt idx="3556">
                  <c:v>76.437812312530298</c:v>
                </c:pt>
                <c:pt idx="3557">
                  <c:v>75.893054118707497</c:v>
                </c:pt>
                <c:pt idx="3558">
                  <c:v>75.356343021496798</c:v>
                </c:pt>
                <c:pt idx="3559">
                  <c:v>74.827516822219494</c:v>
                </c:pt>
                <c:pt idx="3560">
                  <c:v>74.306417403272803</c:v>
                </c:pt>
                <c:pt idx="3561">
                  <c:v>73.792890606500407</c:v>
                </c:pt>
                <c:pt idx="3562">
                  <c:v>73.286786115705993</c:v>
                </c:pt>
                <c:pt idx="3563">
                  <c:v>72.787957343152996</c:v>
                </c:pt>
                <c:pt idx="3564">
                  <c:v>72.296261319900395</c:v>
                </c:pt>
                <c:pt idx="3565">
                  <c:v>71.811558589831904</c:v>
                </c:pt>
                <c:pt idx="3566">
                  <c:v>71.3337131072349</c:v>
                </c:pt>
                <c:pt idx="3567">
                  <c:v>70.862592137803205</c:v>
                </c:pt>
                <c:pt idx="3568">
                  <c:v>70.398066162929794</c:v>
                </c:pt>
                <c:pt idx="3569">
                  <c:v>69.940008787172104</c:v>
                </c:pt>
                <c:pt idx="3570">
                  <c:v>69.488296648770401</c:v>
                </c:pt>
                <c:pt idx="3571">
                  <c:v>69.042809333105794</c:v>
                </c:pt>
                <c:pt idx="3572">
                  <c:v>68.603429288992601</c:v>
                </c:pt>
                <c:pt idx="3573">
                  <c:v>68.170041747699202</c:v>
                </c:pt>
                <c:pt idx="3574">
                  <c:v>67.742534644598393</c:v>
                </c:pt>
                <c:pt idx="3575">
                  <c:v>67.320798543352197</c:v>
                </c:pt>
                <c:pt idx="3576">
                  <c:v>66.904726562539096</c:v>
                </c:pt>
                <c:pt idx="3577">
                  <c:v>66.494214304635506</c:v>
                </c:pt>
                <c:pt idx="3578">
                  <c:v>66.089159787266695</c:v>
                </c:pt>
                <c:pt idx="3579">
                  <c:v>65.689463376646401</c:v>
                </c:pt>
                <c:pt idx="3580">
                  <c:v>65.295027723126196</c:v>
                </c:pt>
                <c:pt idx="3581">
                  <c:v>64.905757698781699</c:v>
                </c:pt>
                <c:pt idx="3582">
                  <c:v>64.521560336959695</c:v>
                </c:pt>
                <c:pt idx="3583">
                  <c:v>64.142344773721305</c:v>
                </c:pt>
                <c:pt idx="3584">
                  <c:v>63.768022191110902</c:v>
                </c:pt>
                <c:pt idx="3585">
                  <c:v>63.398505762189103</c:v>
                </c:pt>
                <c:pt idx="3586">
                  <c:v>63.033710597768497</c:v>
                </c:pt>
                <c:pt idx="3587">
                  <c:v>62.673553694788602</c:v>
                </c:pt>
                <c:pt idx="3588">
                  <c:v>62.317953886280797</c:v>
                </c:pt>
                <c:pt idx="3589">
                  <c:v>61.966831792860901</c:v>
                </c:pt>
                <c:pt idx="3590">
                  <c:v>61.620109775701202</c:v>
                </c:pt>
                <c:pt idx="3591">
                  <c:v>61.269180434633697</c:v>
                </c:pt>
                <c:pt idx="3592">
                  <c:v>61.1432734842912</c:v>
                </c:pt>
                <c:pt idx="3593">
                  <c:v>61.017712254394397</c:v>
                </c:pt>
                <c:pt idx="3594">
                  <c:v>60.892495795650298</c:v>
                </c:pt>
                <c:pt idx="3595">
                  <c:v>60.767623161371901</c:v>
                </c:pt>
                <c:pt idx="3596">
                  <c:v>60.643093407472001</c:v>
                </c:pt>
                <c:pt idx="3597">
                  <c:v>60.518905592455802</c:v>
                </c:pt>
                <c:pt idx="3598">
                  <c:v>60.395058777413503</c:v>
                </c:pt>
                <c:pt idx="3599">
                  <c:v>60.271552026013303</c:v>
                </c:pt>
                <c:pt idx="3600">
                  <c:v>60.148384404494699</c:v>
                </c:pt>
                <c:pt idx="3601">
                  <c:v>60.025554981661003</c:v>
                </c:pt>
                <c:pt idx="3602">
                  <c:v>59.9030628288725</c:v>
                </c:pt>
                <c:pt idx="3603">
                  <c:v>59.780907020039201</c:v>
                </c:pt>
                <c:pt idx="3604">
                  <c:v>59.659086631614201</c:v>
                </c:pt>
                <c:pt idx="3605">
                  <c:v>59.537600742586498</c:v>
                </c:pt>
                <c:pt idx="3606">
                  <c:v>59.416448434473899</c:v>
                </c:pt>
                <c:pt idx="3607">
                  <c:v>59.295628791316297</c:v>
                </c:pt>
                <c:pt idx="3608">
                  <c:v>59.175140899668797</c:v>
                </c:pt>
                <c:pt idx="3609">
                  <c:v>59.054983848594503</c:v>
                </c:pt>
                <c:pt idx="3610">
                  <c:v>58.935156729657699</c:v>
                </c:pt>
                <c:pt idx="3611">
                  <c:v>58.815658636917497</c:v>
                </c:pt>
                <c:pt idx="3612">
                  <c:v>58.696488666920203</c:v>
                </c:pt>
                <c:pt idx="3613">
                  <c:v>58.577645918693001</c:v>
                </c:pt>
                <c:pt idx="3614">
                  <c:v>58.459129493737002</c:v>
                </c:pt>
                <c:pt idx="3615">
                  <c:v>58.340938496020399</c:v>
                </c:pt>
                <c:pt idx="3616">
                  <c:v>58.223072031971803</c:v>
                </c:pt>
                <c:pt idx="3617">
                  <c:v>58.105529210473499</c:v>
                </c:pt>
                <c:pt idx="3618">
                  <c:v>57.988309142854398</c:v>
                </c:pt>
                <c:pt idx="3619">
                  <c:v>57.871410942883898</c:v>
                </c:pt>
                <c:pt idx="3620">
                  <c:v>57.754833726764602</c:v>
                </c:pt>
                <c:pt idx="3621">
                  <c:v>57.638576613125899</c:v>
                </c:pt>
                <c:pt idx="3622">
                  <c:v>57.522638723017302</c:v>
                </c:pt>
                <c:pt idx="3623">
                  <c:v>57.407019179901901</c:v>
                </c:pt>
                <c:pt idx="3624">
                  <c:v>57.291717109649497</c:v>
                </c:pt>
                <c:pt idx="3625">
                  <c:v>57.1767316405301</c:v>
                </c:pt>
                <c:pt idx="3626">
                  <c:v>57.0620619032074</c:v>
                </c:pt>
                <c:pt idx="3627">
                  <c:v>56.947707030732097</c:v>
                </c:pt>
                <c:pt idx="3628">
                  <c:v>56.8336661585356</c:v>
                </c:pt>
                <c:pt idx="3629">
                  <c:v>56.719938424422899</c:v>
                </c:pt>
                <c:pt idx="3630">
                  <c:v>56.6065229685668</c:v>
                </c:pt>
                <c:pt idx="3631">
                  <c:v>56.493418933500799</c:v>
                </c:pt>
                <c:pt idx="3632">
                  <c:v>56.380625464113102</c:v>
                </c:pt>
                <c:pt idx="3633">
                  <c:v>56.268141707639799</c:v>
                </c:pt>
                <c:pt idx="3634">
                  <c:v>56.155966813658402</c:v>
                </c:pt>
                <c:pt idx="3635">
                  <c:v>56.0440999340817</c:v>
                </c:pt>
                <c:pt idx="3636">
                  <c:v>55.9325402231512</c:v>
                </c:pt>
                <c:pt idx="3637">
                  <c:v>55.821286837430698</c:v>
                </c:pt>
                <c:pt idx="3638">
                  <c:v>55.710338935799797</c:v>
                </c:pt>
                <c:pt idx="3639">
                  <c:v>55.599695679448097</c:v>
                </c:pt>
                <c:pt idx="3640">
                  <c:v>55.489356231867802</c:v>
                </c:pt>
                <c:pt idx="3641">
                  <c:v>55.379319758848602</c:v>
                </c:pt>
                <c:pt idx="3642">
                  <c:v>55.269585428470499</c:v>
                </c:pt>
                <c:pt idx="3643">
                  <c:v>55.160152411097897</c:v>
                </c:pt>
                <c:pt idx="3644">
                  <c:v>55.0510198793733</c:v>
                </c:pt>
                <c:pt idx="3645">
                  <c:v>54.942187008210901</c:v>
                </c:pt>
                <c:pt idx="3646">
                  <c:v>54.833652974790397</c:v>
                </c:pt>
                <c:pt idx="3647">
                  <c:v>54.725416958551101</c:v>
                </c:pt>
                <c:pt idx="3648">
                  <c:v>54.617478141185103</c:v>
                </c:pt>
                <c:pt idx="3649">
                  <c:v>54.509835706631698</c:v>
                </c:pt>
                <c:pt idx="3650">
                  <c:v>54.402488841070799</c:v>
                </c:pt>
                <c:pt idx="3651">
                  <c:v>54.295436732916997</c:v>
                </c:pt>
                <c:pt idx="3652">
                  <c:v>54.188678572813402</c:v>
                </c:pt>
                <c:pt idx="3653">
                  <c:v>54.0822135536255</c:v>
                </c:pt>
                <c:pt idx="3654">
                  <c:v>53.9760408704349</c:v>
                </c:pt>
                <c:pt idx="3655">
                  <c:v>53.870159720533501</c:v>
                </c:pt>
                <c:pt idx="3656">
                  <c:v>53.764569303417296</c:v>
                </c:pt>
                <c:pt idx="3657">
                  <c:v>53.659268820780397</c:v>
                </c:pt>
                <c:pt idx="3658">
                  <c:v>53.554257476508802</c:v>
                </c:pt>
                <c:pt idx="3659">
                  <c:v>53.4495344766746</c:v>
                </c:pt>
                <c:pt idx="3660">
                  <c:v>53.345099029529798</c:v>
                </c:pt>
                <c:pt idx="3661">
                  <c:v>53.2409503455006</c:v>
                </c:pt>
                <c:pt idx="3662">
                  <c:v>53.137087637181097</c:v>
                </c:pt>
                <c:pt idx="3663">
                  <c:v>53.033510119327403</c:v>
                </c:pt>
                <c:pt idx="3664">
                  <c:v>52.930217008851997</c:v>
                </c:pt>
                <c:pt idx="3665">
                  <c:v>52.827207524817403</c:v>
                </c:pt>
                <c:pt idx="3666">
                  <c:v>52.724480888430698</c:v>
                </c:pt>
                <c:pt idx="3667">
                  <c:v>52.6220363230372</c:v>
                </c:pt>
                <c:pt idx="3668">
                  <c:v>52.519873054114697</c:v>
                </c:pt>
                <c:pt idx="3669">
                  <c:v>52.417990309268099</c:v>
                </c:pt>
                <c:pt idx="3670">
                  <c:v>52.316387318222802</c:v>
                </c:pt>
                <c:pt idx="3671">
                  <c:v>52.215063312819403</c:v>
                </c:pt>
                <c:pt idx="3672">
                  <c:v>52.114017527007803</c:v>
                </c:pt>
                <c:pt idx="3673">
                  <c:v>52.013249196841102</c:v>
                </c:pt>
                <c:pt idx="3674">
                  <c:v>51.912757560470503</c:v>
                </c:pt>
                <c:pt idx="3675">
                  <c:v>51.8125418581388</c:v>
                </c:pt>
                <c:pt idx="3676">
                  <c:v>51.712601332174899</c:v>
                </c:pt>
                <c:pt idx="3677">
                  <c:v>51.612935226988498</c:v>
                </c:pt>
                <c:pt idx="3678">
                  <c:v>51.513542789063699</c:v>
                </c:pt>
                <c:pt idx="3679">
                  <c:v>51.414423266953698</c:v>
                </c:pt>
                <c:pt idx="3680">
                  <c:v>51.315575911275303</c:v>
                </c:pt>
                <c:pt idx="3681">
                  <c:v>51.216999974702702</c:v>
                </c:pt>
                <c:pt idx="3682">
                  <c:v>51.118694711962199</c:v>
                </c:pt>
                <c:pt idx="3683">
                  <c:v>51.020659379826597</c:v>
                </c:pt>
                <c:pt idx="3684">
                  <c:v>50.922893237109299</c:v>
                </c:pt>
                <c:pt idx="3685">
                  <c:v>50.825395544659202</c:v>
                </c:pt>
                <c:pt idx="3686">
                  <c:v>50.728165565354402</c:v>
                </c:pt>
                <c:pt idx="3687">
                  <c:v>50.6312025640973</c:v>
                </c:pt>
                <c:pt idx="3688">
                  <c:v>50.534505807808799</c:v>
                </c:pt>
                <c:pt idx="3689">
                  <c:v>50.438074565422397</c:v>
                </c:pt>
                <c:pt idx="3690">
                  <c:v>50.341908107879199</c:v>
                </c:pt>
                <c:pt idx="3691">
                  <c:v>50.246005708122198</c:v>
                </c:pt>
                <c:pt idx="3692">
                  <c:v>50.150366641090898</c:v>
                </c:pt>
                <c:pt idx="3693">
                  <c:v>50.054990183715297</c:v>
                </c:pt>
                <c:pt idx="3694">
                  <c:v>49.959875614911198</c:v>
                </c:pt>
                <c:pt idx="3695">
                  <c:v>49.865022215574299</c:v>
                </c:pt>
                <c:pt idx="3696">
                  <c:v>49.770429268574802</c:v>
                </c:pt>
                <c:pt idx="3697">
                  <c:v>49.676096058751902</c:v>
                </c:pt>
                <c:pt idx="3698">
                  <c:v>49.582021872908904</c:v>
                </c:pt>
                <c:pt idx="3699">
                  <c:v>49.488205999806901</c:v>
                </c:pt>
                <c:pt idx="3700">
                  <c:v>49.3946477301605</c:v>
                </c:pt>
                <c:pt idx="3701">
                  <c:v>49.301346356631399</c:v>
                </c:pt>
                <c:pt idx="3702">
                  <c:v>49.208301173823898</c:v>
                </c:pt>
                <c:pt idx="3703">
                  <c:v>49.115511478278897</c:v>
                </c:pt>
                <c:pt idx="3704">
                  <c:v>49.022976568469197</c:v>
                </c:pt>
                <c:pt idx="3705">
                  <c:v>48.930695744793603</c:v>
                </c:pt>
                <c:pt idx="3706">
                  <c:v>48.8386683095721</c:v>
                </c:pt>
                <c:pt idx="3707">
                  <c:v>48.746893567040303</c:v>
                </c:pt>
                <c:pt idx="3708">
                  <c:v>48.655370823344299</c:v>
                </c:pt>
                <c:pt idx="3709">
                  <c:v>48.564099386535403</c:v>
                </c:pt>
                <c:pt idx="3710">
                  <c:v>48.473078566564901</c:v>
                </c:pt>
                <c:pt idx="3711">
                  <c:v>48.382307675278803</c:v>
                </c:pt>
                <c:pt idx="3712">
                  <c:v>48.291786026412801</c:v>
                </c:pt>
                <c:pt idx="3713">
                  <c:v>48.201512935586798</c:v>
                </c:pt>
                <c:pt idx="3714">
                  <c:v>48.111487720299998</c:v>
                </c:pt>
                <c:pt idx="3715">
                  <c:v>48.021709699925701</c:v>
                </c:pt>
                <c:pt idx="3716">
                  <c:v>47.932178195705902</c:v>
                </c:pt>
                <c:pt idx="3717">
                  <c:v>47.842892530746603</c:v>
                </c:pt>
                <c:pt idx="3718">
                  <c:v>47.753852030012197</c:v>
                </c:pt>
                <c:pt idx="3719">
                  <c:v>47.665056020320797</c:v>
                </c:pt>
                <c:pt idx="3720">
                  <c:v>47.576503830339</c:v>
                </c:pt>
                <c:pt idx="3721">
                  <c:v>47.4881947905766</c:v>
                </c:pt>
                <c:pt idx="3722">
                  <c:v>47.4001282333817</c:v>
                </c:pt>
                <c:pt idx="3723">
                  <c:v>47.312303492936003</c:v>
                </c:pt>
                <c:pt idx="3724">
                  <c:v>47.224719905249003</c:v>
                </c:pt>
                <c:pt idx="3725">
                  <c:v>47.137376808153697</c:v>
                </c:pt>
                <c:pt idx="3726">
                  <c:v>47.050273541301102</c:v>
                </c:pt>
                <c:pt idx="3727">
                  <c:v>46.963409446155701</c:v>
                </c:pt>
                <c:pt idx="3728">
                  <c:v>46.8767838659899</c:v>
                </c:pt>
                <c:pt idx="3729">
                  <c:v>46.790396145879697</c:v>
                </c:pt>
                <c:pt idx="3730">
                  <c:v>46.704245632699099</c:v>
                </c:pt>
                <c:pt idx="3731">
                  <c:v>46.618331675115599</c:v>
                </c:pt>
                <c:pt idx="3732">
                  <c:v>46.532653623585297</c:v>
                </c:pt>
                <c:pt idx="3733">
                  <c:v>46.4472108303477</c:v>
                </c:pt>
                <c:pt idx="3734">
                  <c:v>46.362002649421001</c:v>
                </c:pt>
                <c:pt idx="3735">
                  <c:v>46.277028436597</c:v>
                </c:pt>
                <c:pt idx="3736">
                  <c:v>46.1922875494366</c:v>
                </c:pt>
                <c:pt idx="3737">
                  <c:v>46.107779347264703</c:v>
                </c:pt>
                <c:pt idx="3738">
                  <c:v>46.023503191165403</c:v>
                </c:pt>
                <c:pt idx="3739">
                  <c:v>45.939458443977003</c:v>
                </c:pt>
                <c:pt idx="3740">
                  <c:v>45.855644470287501</c:v>
                </c:pt>
                <c:pt idx="3741">
                  <c:v>45.7720606364297</c:v>
                </c:pt>
                <c:pt idx="3742">
                  <c:v>45.6887063104761</c:v>
                </c:pt>
                <c:pt idx="3743">
                  <c:v>45.605580862234604</c:v>
                </c:pt>
                <c:pt idx="3744">
                  <c:v>45.522683663243498</c:v>
                </c:pt>
                <c:pt idx="3745">
                  <c:v>45.440014086766503</c:v>
                </c:pt>
                <c:pt idx="3746">
                  <c:v>45.357571507788599</c:v>
                </c:pt>
                <c:pt idx="3747">
                  <c:v>45.275355303010699</c:v>
                </c:pt>
                <c:pt idx="3748">
                  <c:v>45.193364850845299</c:v>
                </c:pt>
                <c:pt idx="3749">
                  <c:v>45.111599531411699</c:v>
                </c:pt>
                <c:pt idx="3750">
                  <c:v>45.030058726531102</c:v>
                </c:pt>
                <c:pt idx="3751">
                  <c:v>44.9487418197224</c:v>
                </c:pt>
                <c:pt idx="3752">
                  <c:v>44.867648196197202</c:v>
                </c:pt>
                <c:pt idx="3753">
                  <c:v>44.786777242855003</c:v>
                </c:pt>
                <c:pt idx="3754">
                  <c:v>44.706128348278902</c:v>
                </c:pt>
                <c:pt idx="3755">
                  <c:v>44.625700902730998</c:v>
                </c:pt>
                <c:pt idx="3756">
                  <c:v>44.545494298147503</c:v>
                </c:pt>
                <c:pt idx="3757">
                  <c:v>44.465507928134102</c:v>
                </c:pt>
                <c:pt idx="3758">
                  <c:v>44.385741187961997</c:v>
                </c:pt>
                <c:pt idx="3759">
                  <c:v>44.306193474562299</c:v>
                </c:pt>
                <c:pt idx="3760">
                  <c:v>44.226864186522597</c:v>
                </c:pt>
                <c:pt idx="3761">
                  <c:v>44.147752724081499</c:v>
                </c:pt>
                <c:pt idx="3762">
                  <c:v>44.068858489124601</c:v>
                </c:pt>
                <c:pt idx="3763">
                  <c:v>43.990180885179697</c:v>
                </c:pt>
                <c:pt idx="3764">
                  <c:v>43.911719317412803</c:v>
                </c:pt>
                <c:pt idx="3765">
                  <c:v>43.833473192622598</c:v>
                </c:pt>
                <c:pt idx="3766">
                  <c:v>43.755441919237299</c:v>
                </c:pt>
                <c:pt idx="3767">
                  <c:v>43.677624907308903</c:v>
                </c:pt>
                <c:pt idx="3768">
                  <c:v>43.600021568509597</c:v>
                </c:pt>
                <c:pt idx="3769">
                  <c:v>43.522631316126997</c:v>
                </c:pt>
                <c:pt idx="3770">
                  <c:v>43.4454535650598</c:v>
                </c:pt>
                <c:pt idx="3771">
                  <c:v>43.368487731813097</c:v>
                </c:pt>
                <c:pt idx="3772">
                  <c:v>43.291733234494401</c:v>
                </c:pt>
                <c:pt idx="3773">
                  <c:v>43.215189492808697</c:v>
                </c:pt>
                <c:pt idx="3774">
                  <c:v>43.138855928054802</c:v>
                </c:pt>
                <c:pt idx="3775">
                  <c:v>43.0627319631202</c:v>
                </c:pt>
                <c:pt idx="3776">
                  <c:v>42.986817022477098</c:v>
                </c:pt>
                <c:pt idx="3777">
                  <c:v>42.9111105321781</c:v>
                </c:pt>
                <c:pt idx="3778">
                  <c:v>42.8356119198518</c:v>
                </c:pt>
                <c:pt idx="3779">
                  <c:v>42.760320614698301</c:v>
                </c:pt>
                <c:pt idx="3780">
                  <c:v>42.685236047485098</c:v>
                </c:pt>
                <c:pt idx="3781">
                  <c:v>42.610357650542703</c:v>
                </c:pt>
                <c:pt idx="3782">
                  <c:v>42.535684857760501</c:v>
                </c:pt>
                <c:pt idx="3783">
                  <c:v>42.461217104581998</c:v>
                </c:pt>
                <c:pt idx="3784">
                  <c:v>42.386953828001197</c:v>
                </c:pt>
                <c:pt idx="3785">
                  <c:v>42.3128944665579</c:v>
                </c:pt>
                <c:pt idx="3786">
                  <c:v>42.239038460333497</c:v>
                </c:pt>
                <c:pt idx="3787">
                  <c:v>42.165385250947097</c:v>
                </c:pt>
                <c:pt idx="3788">
                  <c:v>42.091934281550699</c:v>
                </c:pt>
                <c:pt idx="3789">
                  <c:v>42.018684996825598</c:v>
                </c:pt>
                <c:pt idx="3790">
                  <c:v>41.945636842977699</c:v>
                </c:pt>
                <c:pt idx="3791">
                  <c:v>41.872789267733701</c:v>
                </c:pt>
                <c:pt idx="3792">
                  <c:v>41.800141720336597</c:v>
                </c:pt>
                <c:pt idx="3793">
                  <c:v>41.727693651541799</c:v>
                </c:pt>
                <c:pt idx="3794">
                  <c:v>41.655444513612899</c:v>
                </c:pt>
                <c:pt idx="3795">
                  <c:v>41.5833937603172</c:v>
                </c:pt>
                <c:pt idx="3796">
                  <c:v>41.511540846922301</c:v>
                </c:pt>
                <c:pt idx="3797">
                  <c:v>41.439885230191202</c:v>
                </c:pt>
                <c:pt idx="3798">
                  <c:v>41.3684263683786</c:v>
                </c:pt>
                <c:pt idx="3799">
                  <c:v>41.297163721227001</c:v>
                </c:pt>
                <c:pt idx="3800">
                  <c:v>41.226096749961997</c:v>
                </c:pt>
                <c:pt idx="3801">
                  <c:v>41.155224917288798</c:v>
                </c:pt>
                <c:pt idx="3802">
                  <c:v>41.084547687387897</c:v>
                </c:pt>
                <c:pt idx="3803">
                  <c:v>41.014064525911103</c:v>
                </c:pt>
                <c:pt idx="3804">
                  <c:v>40.943774899977399</c:v>
                </c:pt>
                <c:pt idx="3805">
                  <c:v>40.873678278168903</c:v>
                </c:pt>
                <c:pt idx="3806">
                  <c:v>40.803774130527103</c:v>
                </c:pt>
                <c:pt idx="3807">
                  <c:v>40.734061928548499</c:v>
                </c:pt>
                <c:pt idx="3808">
                  <c:v>40.664541145180898</c:v>
                </c:pt>
                <c:pt idx="3809">
                  <c:v>40.595211254819297</c:v>
                </c:pt>
                <c:pt idx="3810">
                  <c:v>40.526071733301798</c:v>
                </c:pt>
                <c:pt idx="3811">
                  <c:v>40.457122057905899</c:v>
                </c:pt>
                <c:pt idx="3812">
                  <c:v>40.388361707344401</c:v>
                </c:pt>
                <c:pt idx="3813">
                  <c:v>40.319790161761297</c:v>
                </c:pt>
                <c:pt idx="3814">
                  <c:v>40.251406902728299</c:v>
                </c:pt>
                <c:pt idx="3815">
                  <c:v>40.183211413240599</c:v>
                </c:pt>
                <c:pt idx="3816">
                  <c:v>40.115203177712701</c:v>
                </c:pt>
                <c:pt idx="3817">
                  <c:v>40.047381681975097</c:v>
                </c:pt>
                <c:pt idx="3818">
                  <c:v>39.979746413270099</c:v>
                </c:pt>
                <c:pt idx="3819">
                  <c:v>39.912296860247999</c:v>
                </c:pt>
                <c:pt idx="3820">
                  <c:v>39.845032512962902</c:v>
                </c:pt>
                <c:pt idx="3821">
                  <c:v>39.777952862869398</c:v>
                </c:pt>
                <c:pt idx="3822">
                  <c:v>39.711057402818398</c:v>
                </c:pt>
                <c:pt idx="3823">
                  <c:v>39.644345627053397</c:v>
                </c:pt>
                <c:pt idx="3824">
                  <c:v>39.5778170312066</c:v>
                </c:pt>
                <c:pt idx="3825">
                  <c:v>39.511471112294998</c:v>
                </c:pt>
                <c:pt idx="3826">
                  <c:v>39.445307368717003</c:v>
                </c:pt>
                <c:pt idx="3827">
                  <c:v>39.379325300247899</c:v>
                </c:pt>
                <c:pt idx="3828">
                  <c:v>39.313524408036898</c:v>
                </c:pt>
                <c:pt idx="3829">
                  <c:v>39.247904194602803</c:v>
                </c:pt>
                <c:pt idx="3830">
                  <c:v>39.182464163830502</c:v>
                </c:pt>
                <c:pt idx="3831">
                  <c:v>39.117203820966999</c:v>
                </c:pt>
                <c:pt idx="3832">
                  <c:v>39.052122672617898</c:v>
                </c:pt>
                <c:pt idx="3833">
                  <c:v>38.987220226743602</c:v>
                </c:pt>
                <c:pt idx="3834">
                  <c:v>38.922495992655598</c:v>
                </c:pt>
                <c:pt idx="3835">
                  <c:v>38.857949481012703</c:v>
                </c:pt>
                <c:pt idx="3836">
                  <c:v>38.793580203817299</c:v>
                </c:pt>
                <c:pt idx="3837">
                  <c:v>38.729387674411797</c:v>
                </c:pt>
                <c:pt idx="3838">
                  <c:v>38.665371407475</c:v>
                </c:pt>
                <c:pt idx="3839">
                  <c:v>38.601530919018103</c:v>
                </c:pt>
                <c:pt idx="3840">
                  <c:v>38.537865726381398</c:v>
                </c:pt>
                <c:pt idx="3841">
                  <c:v>38.474375348230602</c:v>
                </c:pt>
                <c:pt idx="3842">
                  <c:v>38.411059304552801</c:v>
                </c:pt>
                <c:pt idx="3843">
                  <c:v>38.347917116653299</c:v>
                </c:pt>
                <c:pt idx="3844">
                  <c:v>38.284948307151801</c:v>
                </c:pt>
                <c:pt idx="3845">
                  <c:v>38.222152399978903</c:v>
                </c:pt>
                <c:pt idx="3846">
                  <c:v>38.159528920372303</c:v>
                </c:pt>
                <c:pt idx="3847">
                  <c:v>38.097077394873303</c:v>
                </c:pt>
                <c:pt idx="3848">
                  <c:v>38.034797351323299</c:v>
                </c:pt>
                <c:pt idx="3849">
                  <c:v>37.9726883188602</c:v>
                </c:pt>
                <c:pt idx="3850">
                  <c:v>37.910749827914699</c:v>
                </c:pt>
                <c:pt idx="3851">
                  <c:v>37.848981410207102</c:v>
                </c:pt>
                <c:pt idx="3852">
                  <c:v>37.7873825987431</c:v>
                </c:pt>
                <c:pt idx="3853">
                  <c:v>37.7259529278112</c:v>
                </c:pt>
                <c:pt idx="3854">
                  <c:v>37.6646919329783</c:v>
                </c:pt>
                <c:pt idx="3855">
                  <c:v>37.603599151086598</c:v>
                </c:pt>
                <c:pt idx="3856">
                  <c:v>37.542674120250297</c:v>
                </c:pt>
                <c:pt idx="3857">
                  <c:v>37.481916379851597</c:v>
                </c:pt>
                <c:pt idx="3858">
                  <c:v>37.421325470537703</c:v>
                </c:pt>
                <c:pt idx="3859">
                  <c:v>37.360900934216801</c:v>
                </c:pt>
                <c:pt idx="3860">
                  <c:v>37.300642314055303</c:v>
                </c:pt>
                <c:pt idx="3861">
                  <c:v>37.240549154473797</c:v>
                </c:pt>
                <c:pt idx="3862">
                  <c:v>37.180621001143898</c:v>
                </c:pt>
                <c:pt idx="3863">
                  <c:v>37.120857400984598</c:v>
                </c:pt>
                <c:pt idx="3864">
                  <c:v>37.061257902159198</c:v>
                </c:pt>
                <c:pt idx="3865">
                  <c:v>37.001822054071503</c:v>
                </c:pt>
                <c:pt idx="3866">
                  <c:v>36.942549407362598</c:v>
                </c:pt>
                <c:pt idx="3867">
                  <c:v>36.883439513907497</c:v>
                </c:pt>
                <c:pt idx="3868">
                  <c:v>36.824491926811703</c:v>
                </c:pt>
                <c:pt idx="3869">
                  <c:v>36.765706200407799</c:v>
                </c:pt>
                <c:pt idx="3870">
                  <c:v>36.707081890251999</c:v>
                </c:pt>
                <c:pt idx="3871">
                  <c:v>36.648618553120997</c:v>
                </c:pt>
                <c:pt idx="3872">
                  <c:v>36.590315747008603</c:v>
                </c:pt>
                <c:pt idx="3873">
                  <c:v>36.532173031122099</c:v>
                </c:pt>
                <c:pt idx="3874">
                  <c:v>36.474189965879198</c:v>
                </c:pt>
                <c:pt idx="3875">
                  <c:v>36.416366112904697</c:v>
                </c:pt>
                <c:pt idx="3876">
                  <c:v>36.358701035027003</c:v>
                </c:pt>
                <c:pt idx="3877">
                  <c:v>36.301194296275</c:v>
                </c:pt>
                <c:pt idx="3878">
                  <c:v>36.243845461874599</c:v>
                </c:pt>
                <c:pt idx="3879">
                  <c:v>36.186654098245597</c:v>
                </c:pt>
                <c:pt idx="3880">
                  <c:v>36.129619772998403</c:v>
                </c:pt>
                <c:pt idx="3881">
                  <c:v>36.072742054930501</c:v>
                </c:pt>
                <c:pt idx="3882">
                  <c:v>36.016020514023502</c:v>
                </c:pt>
                <c:pt idx="3883">
                  <c:v>35.959454721439897</c:v>
                </c:pt>
                <c:pt idx="3884">
                  <c:v>35.903044249519503</c:v>
                </c:pt>
                <c:pt idx="3885">
                  <c:v>35.846788671776501</c:v>
                </c:pt>
                <c:pt idx="3886">
                  <c:v>35.790687562896203</c:v>
                </c:pt>
                <c:pt idx="3887">
                  <c:v>35.734740498731597</c:v>
                </c:pt>
                <c:pt idx="3888">
                  <c:v>35.678947056300402</c:v>
                </c:pt>
                <c:pt idx="3889">
                  <c:v>35.623306813781902</c:v>
                </c:pt>
                <c:pt idx="3890">
                  <c:v>35.567819350513403</c:v>
                </c:pt>
                <c:pt idx="3891">
                  <c:v>35.512484246987498</c:v>
                </c:pt>
                <c:pt idx="3892">
                  <c:v>35.457301084848602</c:v>
                </c:pt>
                <c:pt idx="3893">
                  <c:v>35.402269446889697</c:v>
                </c:pt>
                <c:pt idx="3894">
                  <c:v>35.347388917049599</c:v>
                </c:pt>
                <c:pt idx="3895">
                  <c:v>35.2926590804095</c:v>
                </c:pt>
                <c:pt idx="3896">
                  <c:v>35.238079523189803</c:v>
                </c:pt>
                <c:pt idx="3897">
                  <c:v>35.183649832747101</c:v>
                </c:pt>
                <c:pt idx="3898">
                  <c:v>35.129369597571198</c:v>
                </c:pt>
                <c:pt idx="3899">
                  <c:v>35.075238407281702</c:v>
                </c:pt>
                <c:pt idx="3900">
                  <c:v>35.021255852624897</c:v>
                </c:pt>
                <c:pt idx="3901">
                  <c:v>34.967421525471202</c:v>
                </c:pt>
                <c:pt idx="3902">
                  <c:v>34.913735018811401</c:v>
                </c:pt>
                <c:pt idx="3903">
                  <c:v>34.860195926754002</c:v>
                </c:pt>
                <c:pt idx="3904">
                  <c:v>34.806803844521802</c:v>
                </c:pt>
                <c:pt idx="3905">
                  <c:v>34.753558368449397</c:v>
                </c:pt>
                <c:pt idx="3906">
                  <c:v>34.700459095979603</c:v>
                </c:pt>
                <c:pt idx="3907">
                  <c:v>34.6475056256605</c:v>
                </c:pt>
                <c:pt idx="3908">
                  <c:v>34.594697557142602</c:v>
                </c:pt>
                <c:pt idx="3909">
                  <c:v>34.542034491175698</c:v>
                </c:pt>
                <c:pt idx="3910">
                  <c:v>34.489516029606001</c:v>
                </c:pt>
                <c:pt idx="3911">
                  <c:v>34.437141775372702</c:v>
                </c:pt>
                <c:pt idx="3912">
                  <c:v>34.384911332505403</c:v>
                </c:pt>
                <c:pt idx="3913">
                  <c:v>34.332824306121097</c:v>
                </c:pt>
                <c:pt idx="3914">
                  <c:v>34.280880302420897</c:v>
                </c:pt>
                <c:pt idx="3915">
                  <c:v>34.229078928687201</c:v>
                </c:pt>
                <c:pt idx="3916">
                  <c:v>34.177419793280897</c:v>
                </c:pt>
                <c:pt idx="3917">
                  <c:v>34.125902505638201</c:v>
                </c:pt>
                <c:pt idx="3918">
                  <c:v>34.074526676267702</c:v>
                </c:pt>
                <c:pt idx="3919">
                  <c:v>34.023291916747503</c:v>
                </c:pt>
                <c:pt idx="3920">
                  <c:v>33.972197839722199</c:v>
                </c:pt>
                <c:pt idx="3921">
                  <c:v>33.921244058900101</c:v>
                </c:pt>
                <c:pt idx="3922">
                  <c:v>33.870430189050197</c:v>
                </c:pt>
                <c:pt idx="3923">
                  <c:v>33.819755845999097</c:v>
                </c:pt>
                <c:pt idx="3924">
                  <c:v>33.769220646628597</c:v>
                </c:pt>
                <c:pt idx="3925">
                  <c:v>33.718824208872199</c:v>
                </c:pt>
                <c:pt idx="3926">
                  <c:v>33.668566151712497</c:v>
                </c:pt>
                <c:pt idx="3927">
                  <c:v>33.618446095178598</c:v>
                </c:pt>
                <c:pt idx="3928">
                  <c:v>33.568463660342601</c:v>
                </c:pt>
                <c:pt idx="3929">
                  <c:v>33.518618469317403</c:v>
                </c:pt>
                <c:pt idx="3930">
                  <c:v>33.468910145253098</c:v>
                </c:pt>
                <c:pt idx="3931">
                  <c:v>33.419338312334901</c:v>
                </c:pt>
                <c:pt idx="3932">
                  <c:v>33.369902595779998</c:v>
                </c:pt>
                <c:pt idx="3933">
                  <c:v>33.320602621834297</c:v>
                </c:pt>
                <c:pt idx="3934">
                  <c:v>33.271438017770301</c:v>
                </c:pt>
                <c:pt idx="3935">
                  <c:v>33.222408411883798</c:v>
                </c:pt>
                <c:pt idx="3936">
                  <c:v>33.173513433491401</c:v>
                </c:pt>
                <c:pt idx="3937">
                  <c:v>33.124752712927403</c:v>
                </c:pt>
                <c:pt idx="3938">
                  <c:v>33.076125881541103</c:v>
                </c:pt>
                <c:pt idx="3939">
                  <c:v>33.027632571694099</c:v>
                </c:pt>
                <c:pt idx="3940">
                  <c:v>32.979272416757702</c:v>
                </c:pt>
                <c:pt idx="3941">
                  <c:v>32.9310450511095</c:v>
                </c:pt>
                <c:pt idx="3942">
                  <c:v>32.882950110131297</c:v>
                </c:pt>
                <c:pt idx="3943">
                  <c:v>32.834987230206103</c:v>
                </c:pt>
                <c:pt idx="3944">
                  <c:v>32.787156048715303</c:v>
                </c:pt>
                <c:pt idx="3945">
                  <c:v>32.739456204035797</c:v>
                </c:pt>
                <c:pt idx="3946">
                  <c:v>32.6918873355378</c:v>
                </c:pt>
                <c:pt idx="3947">
                  <c:v>32.644449083581399</c:v>
                </c:pt>
                <c:pt idx="3948">
                  <c:v>32.597141089514402</c:v>
                </c:pt>
                <c:pt idx="3949">
                  <c:v>32.549962995669503</c:v>
                </c:pt>
                <c:pt idx="3950">
                  <c:v>32.502914445361199</c:v>
                </c:pt>
                <c:pt idx="3951">
                  <c:v>32.455995082883597</c:v>
                </c:pt>
                <c:pt idx="3952">
                  <c:v>32.4092045535075</c:v>
                </c:pt>
                <c:pt idx="3953">
                  <c:v>32.362542503477798</c:v>
                </c:pt>
                <c:pt idx="3954">
                  <c:v>32.316008580010497</c:v>
                </c:pt>
                <c:pt idx="3955">
                  <c:v>32.2696024312906</c:v>
                </c:pt>
                <c:pt idx="3956">
                  <c:v>32.223323706468904</c:v>
                </c:pt>
                <c:pt idx="3957">
                  <c:v>32.177172055659703</c:v>
                </c:pt>
                <c:pt idx="3958">
                  <c:v>32.131147129937901</c:v>
                </c:pt>
                <c:pt idx="3959">
                  <c:v>32.0852485813367</c:v>
                </c:pt>
                <c:pt idx="3960">
                  <c:v>32.039476062844599</c:v>
                </c:pt>
                <c:pt idx="3961">
                  <c:v>31.993829228402902</c:v>
                </c:pt>
                <c:pt idx="3962">
                  <c:v>31.948307732903299</c:v>
                </c:pt>
                <c:pt idx="3963">
                  <c:v>31.902911232184898</c:v>
                </c:pt>
                <c:pt idx="3964">
                  <c:v>31.857639383032101</c:v>
                </c:pt>
                <c:pt idx="3965">
                  <c:v>31.812491843171401</c:v>
                </c:pt>
                <c:pt idx="3966">
                  <c:v>31.767468271269301</c:v>
                </c:pt>
                <c:pt idx="3967">
                  <c:v>31.722568326929601</c:v>
                </c:pt>
                <c:pt idx="3968">
                  <c:v>31.677791670690599</c:v>
                </c:pt>
                <c:pt idx="3969">
                  <c:v>31.633137964022801</c:v>
                </c:pt>
                <c:pt idx="3970">
                  <c:v>31.588606869326199</c:v>
                </c:pt>
                <c:pt idx="3971">
                  <c:v>31.544198049927999</c:v>
                </c:pt>
                <c:pt idx="3972">
                  <c:v>31.499911170079599</c:v>
                </c:pt>
                <c:pt idx="3973">
                  <c:v>31.455745894954301</c:v>
                </c:pt>
                <c:pt idx="3974">
                  <c:v>31.411701890645102</c:v>
                </c:pt>
                <c:pt idx="3975">
                  <c:v>31.367778824161501</c:v>
                </c:pt>
                <c:pt idx="3976">
                  <c:v>31.323976363427501</c:v>
                </c:pt>
                <c:pt idx="3977">
                  <c:v>31.280294177279</c:v>
                </c:pt>
                <c:pt idx="3978">
                  <c:v>31.236731935460899</c:v>
                </c:pt>
                <c:pt idx="3979">
                  <c:v>31.193289308625399</c:v>
                </c:pt>
                <c:pt idx="3980">
                  <c:v>31.149965968328701</c:v>
                </c:pt>
                <c:pt idx="3981">
                  <c:v>31.106761587028998</c:v>
                </c:pt>
                <c:pt idx="3982">
                  <c:v>31.0636758380837</c:v>
                </c:pt>
                <c:pt idx="3983">
                  <c:v>31.020708395747398</c:v>
                </c:pt>
                <c:pt idx="3984">
                  <c:v>30.9778589351689</c:v>
                </c:pt>
                <c:pt idx="3985">
                  <c:v>30.935127132388999</c:v>
                </c:pt>
                <c:pt idx="3986">
                  <c:v>30.892512664338199</c:v>
                </c:pt>
                <c:pt idx="3987">
                  <c:v>30.850015208834101</c:v>
                </c:pt>
                <c:pt idx="3988">
                  <c:v>30.807634444578699</c:v>
                </c:pt>
                <c:pt idx="3989">
                  <c:v>30.765370051156399</c:v>
                </c:pt>
                <c:pt idx="3990">
                  <c:v>30.723221709031598</c:v>
                </c:pt>
                <c:pt idx="3991">
                  <c:v>30.681189099545701</c:v>
                </c:pt>
                <c:pt idx="3992">
                  <c:v>30.6392719049155</c:v>
                </c:pt>
                <c:pt idx="3993">
                  <c:v>30.597469808229999</c:v>
                </c:pt>
                <c:pt idx="3994">
                  <c:v>30.5557824934486</c:v>
                </c:pt>
                <c:pt idx="3995">
                  <c:v>30.514209645398498</c:v>
                </c:pt>
                <c:pt idx="3996">
                  <c:v>30.472750949772301</c:v>
                </c:pt>
                <c:pt idx="3997">
                  <c:v>30.431406093125599</c:v>
                </c:pt>
                <c:pt idx="3998">
                  <c:v>30.390174762874601</c:v>
                </c:pt>
                <c:pt idx="3999">
                  <c:v>30.349056647293899</c:v>
                </c:pt>
                <c:pt idx="4000">
                  <c:v>30.308051435514201</c:v>
                </c:pt>
                <c:pt idx="4001">
                  <c:v>30.267158817519402</c:v>
                </c:pt>
                <c:pt idx="4002">
                  <c:v>30.226378484145101</c:v>
                </c:pt>
                <c:pt idx="4003">
                  <c:v>30.185710127075399</c:v>
                </c:pt>
                <c:pt idx="4004">
                  <c:v>30.145153438841302</c:v>
                </c:pt>
                <c:pt idx="4005">
                  <c:v>30.104708112817999</c:v>
                </c:pt>
                <c:pt idx="4006">
                  <c:v>30.064373843222501</c:v>
                </c:pt>
                <c:pt idx="4007">
                  <c:v>30.024150325111599</c:v>
                </c:pt>
                <c:pt idx="4008">
                  <c:v>29.984037254379299</c:v>
                </c:pt>
                <c:pt idx="4009">
                  <c:v>29.9440343277547</c:v>
                </c:pt>
                <c:pt idx="4010">
                  <c:v>29.9041412427996</c:v>
                </c:pt>
                <c:pt idx="4011">
                  <c:v>29.8643576979063</c:v>
                </c:pt>
                <c:pt idx="4012">
                  <c:v>29.8246833922951</c:v>
                </c:pt>
                <c:pt idx="4013">
                  <c:v>29.785118026012402</c:v>
                </c:pt>
                <c:pt idx="4014">
                  <c:v>29.745661299928202</c:v>
                </c:pt>
                <c:pt idx="4015">
                  <c:v>29.7063129157338</c:v>
                </c:pt>
                <c:pt idx="4016">
                  <c:v>29.6670725759395</c:v>
                </c:pt>
                <c:pt idx="4017">
                  <c:v>29.627939983872601</c:v>
                </c:pt>
                <c:pt idx="4018">
                  <c:v>29.588914843675099</c:v>
                </c:pt>
                <c:pt idx="4019">
                  <c:v>29.549996860301199</c:v>
                </c:pt>
                <c:pt idx="4020">
                  <c:v>29.511185739515302</c:v>
                </c:pt>
                <c:pt idx="4021">
                  <c:v>29.472481187889802</c:v>
                </c:pt>
                <c:pt idx="4022">
                  <c:v>29.433882912802702</c:v>
                </c:pt>
                <c:pt idx="4023">
                  <c:v>29.395390622435499</c:v>
                </c:pt>
                <c:pt idx="4024">
                  <c:v>29.357004025771101</c:v>
                </c:pt>
                <c:pt idx="4025">
                  <c:v>29.318722832591401</c:v>
                </c:pt>
                <c:pt idx="4026">
                  <c:v>29.2805467534752</c:v>
                </c:pt>
                <c:pt idx="4027">
                  <c:v>29.242475499796001</c:v>
                </c:pt>
                <c:pt idx="4028">
                  <c:v>29.204508783719898</c:v>
                </c:pt>
                <c:pt idx="4029">
                  <c:v>29.166646318203199</c:v>
                </c:pt>
                <c:pt idx="4030">
                  <c:v>29.1288878169904</c:v>
                </c:pt>
                <c:pt idx="4031">
                  <c:v>29.091232994612302</c:v>
                </c:pt>
                <c:pt idx="4032">
                  <c:v>29.053681566383101</c:v>
                </c:pt>
                <c:pt idx="4033">
                  <c:v>29.016233248399001</c:v>
                </c:pt>
                <c:pt idx="4034">
                  <c:v>28.978887757535599</c:v>
                </c:pt>
                <c:pt idx="4035">
                  <c:v>28.941644811446199</c:v>
                </c:pt>
                <c:pt idx="4036">
                  <c:v>28.904504128558901</c:v>
                </c:pt>
                <c:pt idx="4037">
                  <c:v>28.867465428075501</c:v>
                </c:pt>
                <c:pt idx="4038">
                  <c:v>28.8305284299684</c:v>
                </c:pt>
                <c:pt idx="4039">
                  <c:v>28.793692854979</c:v>
                </c:pt>
                <c:pt idx="4040">
                  <c:v>28.7569584246157</c:v>
                </c:pt>
                <c:pt idx="4041">
                  <c:v>28.720324861151401</c:v>
                </c:pt>
                <c:pt idx="4042">
                  <c:v>28.683791887621599</c:v>
                </c:pt>
                <c:pt idx="4043">
                  <c:v>28.647359227822399</c:v>
                </c:pt>
                <c:pt idx="4044">
                  <c:v>28.6110266063083</c:v>
                </c:pt>
                <c:pt idx="4045">
                  <c:v>28.57479374839</c:v>
                </c:pt>
                <c:pt idx="4046">
                  <c:v>28.538660380132601</c:v>
                </c:pt>
                <c:pt idx="4047">
                  <c:v>28.5026262283533</c:v>
                </c:pt>
                <c:pt idx="4048">
                  <c:v>28.4666910206195</c:v>
                </c:pt>
                <c:pt idx="4049">
                  <c:v>28.430854485246499</c:v>
                </c:pt>
                <c:pt idx="4050">
                  <c:v>28.395116351295901</c:v>
                </c:pt>
                <c:pt idx="4051">
                  <c:v>28.359476348572802</c:v>
                </c:pt>
                <c:pt idx="4052">
                  <c:v>28.3239342076246</c:v>
                </c:pt>
                <c:pt idx="4053">
                  <c:v>28.288489659738499</c:v>
                </c:pt>
                <c:pt idx="4054">
                  <c:v>28.253142436939299</c:v>
                </c:pt>
                <c:pt idx="4055">
                  <c:v>28.217892271987999</c:v>
                </c:pt>
                <c:pt idx="4056">
                  <c:v>28.1827388983791</c:v>
                </c:pt>
                <c:pt idx="4057">
                  <c:v>28.147682050339</c:v>
                </c:pt>
                <c:pt idx="4058">
                  <c:v>28.112721462823799</c:v>
                </c:pt>
                <c:pt idx="4059">
                  <c:v>28.077856871517501</c:v>
                </c:pt>
                <c:pt idx="4060">
                  <c:v>28.043088012829799</c:v>
                </c:pt>
                <c:pt idx="4061">
                  <c:v>28.008414623894101</c:v>
                </c:pt>
                <c:pt idx="4062">
                  <c:v>27.973836442565599</c:v>
                </c:pt>
                <c:pt idx="4063">
                  <c:v>27.939353207419501</c:v>
                </c:pt>
                <c:pt idx="4064">
                  <c:v>27.9049646577486</c:v>
                </c:pt>
                <c:pt idx="4065">
                  <c:v>27.8706705335618</c:v>
                </c:pt>
                <c:pt idx="4066">
                  <c:v>27.836470575581501</c:v>
                </c:pt>
                <c:pt idx="4067">
                  <c:v>27.802364525242499</c:v>
                </c:pt>
                <c:pt idx="4068">
                  <c:v>27.768352124689301</c:v>
                </c:pt>
                <c:pt idx="4069">
                  <c:v>27.7344331167745</c:v>
                </c:pt>
                <c:pt idx="4070">
                  <c:v>27.700607245056698</c:v>
                </c:pt>
                <c:pt idx="4071">
                  <c:v>27.666874253798799</c:v>
                </c:pt>
                <c:pt idx="4072">
                  <c:v>27.633233887965901</c:v>
                </c:pt>
                <c:pt idx="4073">
                  <c:v>27.599685893223199</c:v>
                </c:pt>
                <c:pt idx="4074">
                  <c:v>27.566230015934401</c:v>
                </c:pt>
                <c:pt idx="4075">
                  <c:v>27.5328660031598</c:v>
                </c:pt>
                <c:pt idx="4076">
                  <c:v>27.4995936026538</c:v>
                </c:pt>
                <c:pt idx="4077">
                  <c:v>27.466412562863901</c:v>
                </c:pt>
                <c:pt idx="4078">
                  <c:v>27.4333226329281</c:v>
                </c:pt>
                <c:pt idx="4079">
                  <c:v>27.400323562673201</c:v>
                </c:pt>
                <c:pt idx="4080">
                  <c:v>27.367415102612899</c:v>
                </c:pt>
                <c:pt idx="4081">
                  <c:v>27.334597003946101</c:v>
                </c:pt>
                <c:pt idx="4082">
                  <c:v>27.3018690185548</c:v>
                </c:pt>
                <c:pt idx="4083">
                  <c:v>27.269230899002299</c:v>
                </c:pt>
                <c:pt idx="4084">
                  <c:v>27.2366823985313</c:v>
                </c:pt>
                <c:pt idx="4085">
                  <c:v>27.204223271061998</c:v>
                </c:pt>
                <c:pt idx="4086">
                  <c:v>27.1718532711905</c:v>
                </c:pt>
                <c:pt idx="4087">
                  <c:v>27.139572154186499</c:v>
                </c:pt>
                <c:pt idx="4088">
                  <c:v>27.107379675991801</c:v>
                </c:pt>
                <c:pt idx="4089">
                  <c:v>27.075275593218301</c:v>
                </c:pt>
                <c:pt idx="4090">
                  <c:v>27.043259663146401</c:v>
                </c:pt>
                <c:pt idx="4091">
                  <c:v>27.011331643722599</c:v>
                </c:pt>
                <c:pt idx="4092">
                  <c:v>26.9794912935585</c:v>
                </c:pt>
                <c:pt idx="4093">
                  <c:v>26.947738371928001</c:v>
                </c:pt>
                <c:pt idx="4094">
                  <c:v>26.916072638766401</c:v>
                </c:pt>
                <c:pt idx="4095">
                  <c:v>26.884493854668101</c:v>
                </c:pt>
                <c:pt idx="4096">
                  <c:v>26.8530017808847</c:v>
                </c:pt>
                <c:pt idx="4097">
                  <c:v>26.8215961793235</c:v>
                </c:pt>
                <c:pt idx="4098">
                  <c:v>26.790276812545599</c:v>
                </c:pt>
                <c:pt idx="4099">
                  <c:v>26.759043443764</c:v>
                </c:pt>
                <c:pt idx="4100">
                  <c:v>26.7278958368418</c:v>
                </c:pt>
                <c:pt idx="4101">
                  <c:v>26.696833756290701</c:v>
                </c:pt>
                <c:pt idx="4102">
                  <c:v>26.665856967268802</c:v>
                </c:pt>
                <c:pt idx="4103">
                  <c:v>26.634965235579099</c:v>
                </c:pt>
                <c:pt idx="4104">
                  <c:v>26.6041583276679</c:v>
                </c:pt>
                <c:pt idx="4105">
                  <c:v>26.573436010622402</c:v>
                </c:pt>
                <c:pt idx="4106">
                  <c:v>26.542798052169701</c:v>
                </c:pt>
                <c:pt idx="4107">
                  <c:v>26.5122442206745</c:v>
                </c:pt>
                <c:pt idx="4108">
                  <c:v>26.481774285137401</c:v>
                </c:pt>
                <c:pt idx="4109">
                  <c:v>26.4513880151937</c:v>
                </c:pt>
                <c:pt idx="4110">
                  <c:v>26.421085181110801</c:v>
                </c:pt>
                <c:pt idx="4111">
                  <c:v>26.390865553787201</c:v>
                </c:pt>
                <c:pt idx="4112">
                  <c:v>26.360728904750399</c:v>
                </c:pt>
                <c:pt idx="4113">
                  <c:v>26.3306750061552</c:v>
                </c:pt>
                <c:pt idx="4114">
                  <c:v>26.300703630781999</c:v>
                </c:pt>
                <c:pt idx="4115">
                  <c:v>26.270814552035301</c:v>
                </c:pt>
                <c:pt idx="4116">
                  <c:v>26.241007543941599</c:v>
                </c:pt>
                <c:pt idx="4117">
                  <c:v>26.2112823811478</c:v>
                </c:pt>
                <c:pt idx="4118">
                  <c:v>26.181638838920001</c:v>
                </c:pt>
                <c:pt idx="4119">
                  <c:v>26.152076693140899</c:v>
                </c:pt>
                <c:pt idx="4120">
                  <c:v>26.122595720309</c:v>
                </c:pt>
                <c:pt idx="4121">
                  <c:v>26.0931956975361</c:v>
                </c:pt>
                <c:pt idx="4122">
                  <c:v>26.063876402546299</c:v>
                </c:pt>
                <c:pt idx="4123">
                  <c:v>26.0346376136741</c:v>
                </c:pt>
                <c:pt idx="4124">
                  <c:v>26.0054791098623</c:v>
                </c:pt>
                <c:pt idx="4125">
                  <c:v>25.976400670661</c:v>
                </c:pt>
                <c:pt idx="4126">
                  <c:v>25.9474020762256</c:v>
                </c:pt>
                <c:pt idx="4127">
                  <c:v>25.918483107314898</c:v>
                </c:pt>
                <c:pt idx="4128">
                  <c:v>25.889643545289999</c:v>
                </c:pt>
                <c:pt idx="4129">
                  <c:v>25.860883172112299</c:v>
                </c:pt>
                <c:pt idx="4130">
                  <c:v>25.832201770341602</c:v>
                </c:pt>
                <c:pt idx="4131">
                  <c:v>25.8035991231352</c:v>
                </c:pt>
                <c:pt idx="4132">
                  <c:v>25.775075014245601</c:v>
                </c:pt>
                <c:pt idx="4133">
                  <c:v>25.7466292280189</c:v>
                </c:pt>
                <c:pt idx="4134">
                  <c:v>25.718261549393699</c:v>
                </c:pt>
                <c:pt idx="4135">
                  <c:v>25.6899717638989</c:v>
                </c:pt>
                <c:pt idx="4136">
                  <c:v>25.6617596576524</c:v>
                </c:pt>
                <c:pt idx="4137">
                  <c:v>25.633625017359201</c:v>
                </c:pt>
                <c:pt idx="4138">
                  <c:v>25.605567630310301</c:v>
                </c:pt>
                <c:pt idx="4139">
                  <c:v>25.577587284380598</c:v>
                </c:pt>
                <c:pt idx="4140">
                  <c:v>25.5496837680273</c:v>
                </c:pt>
                <c:pt idx="4141">
                  <c:v>25.521856870288701</c:v>
                </c:pt>
                <c:pt idx="4142">
                  <c:v>25.494106380782199</c:v>
                </c:pt>
                <c:pt idx="4143">
                  <c:v>25.466432089703101</c:v>
                </c:pt>
                <c:pt idx="4144">
                  <c:v>25.438833787822499</c:v>
                </c:pt>
                <c:pt idx="4145">
                  <c:v>25.411311266486202</c:v>
                </c:pt>
                <c:pt idx="4146">
                  <c:v>25.383864317613</c:v>
                </c:pt>
                <c:pt idx="4147">
                  <c:v>25.3564927336928</c:v>
                </c:pt>
                <c:pt idx="4148">
                  <c:v>25.329196307785502</c:v>
                </c:pt>
                <c:pt idx="4149">
                  <c:v>25.3019748335191</c:v>
                </c:pt>
                <c:pt idx="4150">
                  <c:v>25.274828105088499</c:v>
                </c:pt>
                <c:pt idx="4151">
                  <c:v>25.247755917253301</c:v>
                </c:pt>
                <c:pt idx="4152">
                  <c:v>25.220758065337002</c:v>
                </c:pt>
                <c:pt idx="4153">
                  <c:v>25.1938343452249</c:v>
                </c:pt>
                <c:pt idx="4154">
                  <c:v>25.1669845533631</c:v>
                </c:pt>
                <c:pt idx="4155">
                  <c:v>25.140208486756201</c:v>
                </c:pt>
                <c:pt idx="4156">
                  <c:v>25.113505942966398</c:v>
                </c:pt>
                <c:pt idx="4157">
                  <c:v>25.0868767201118</c:v>
                </c:pt>
                <c:pt idx="4158">
                  <c:v>25.060320616864701</c:v>
                </c:pt>
                <c:pt idx="4159">
                  <c:v>25.033837432450401</c:v>
                </c:pt>
                <c:pt idx="4160">
                  <c:v>25.007426966645301</c:v>
                </c:pt>
                <c:pt idx="4161">
                  <c:v>24.981089019775801</c:v>
                </c:pt>
                <c:pt idx="4162">
                  <c:v>24.9548233927163</c:v>
                </c:pt>
                <c:pt idx="4163">
                  <c:v>24.928629886888199</c:v>
                </c:pt>
                <c:pt idx="4164">
                  <c:v>24.902508304257999</c:v>
                </c:pt>
                <c:pt idx="4165">
                  <c:v>24.876458447336201</c:v>
                </c:pt>
                <c:pt idx="4166">
                  <c:v>24.850480119175199</c:v>
                </c:pt>
                <c:pt idx="4167">
                  <c:v>24.824573123368602</c:v>
                </c:pt>
                <c:pt idx="4168">
                  <c:v>24.798737264048999</c:v>
                </c:pt>
                <c:pt idx="4169">
                  <c:v>24.772972345886998</c:v>
                </c:pt>
                <c:pt idx="4170">
                  <c:v>24.747278174089399</c:v>
                </c:pt>
                <c:pt idx="4171">
                  <c:v>24.721654554398</c:v>
                </c:pt>
                <c:pt idx="4172">
                  <c:v>24.696101293087999</c:v>
                </c:pt>
                <c:pt idx="4173">
                  <c:v>24.670618196966299</c:v>
                </c:pt>
                <c:pt idx="4174">
                  <c:v>24.645205073370601</c:v>
                </c:pt>
                <c:pt idx="4175">
                  <c:v>24.6198617301675</c:v>
                </c:pt>
                <c:pt idx="4176">
                  <c:v>24.594587975751001</c:v>
                </c:pt>
                <c:pt idx="4177">
                  <c:v>24.569383619041499</c:v>
                </c:pt>
                <c:pt idx="4178">
                  <c:v>24.544248469484</c:v>
                </c:pt>
                <c:pt idx="4179">
                  <c:v>24.519182337046502</c:v>
                </c:pt>
                <c:pt idx="4180">
                  <c:v>24.4941850322191</c:v>
                </c:pt>
                <c:pt idx="4181">
                  <c:v>24.469256366012001</c:v>
                </c:pt>
                <c:pt idx="4182">
                  <c:v>24.444396149954699</c:v>
                </c:pt>
                <c:pt idx="4183">
                  <c:v>24.4196041960938</c:v>
                </c:pt>
                <c:pt idx="4184">
                  <c:v>24.3948803169922</c:v>
                </c:pt>
                <c:pt idx="4185">
                  <c:v>24.370224325727499</c:v>
                </c:pt>
                <c:pt idx="4186">
                  <c:v>24.345636035890401</c:v>
                </c:pt>
                <c:pt idx="4187">
                  <c:v>24.321115261583699</c:v>
                </c:pt>
                <c:pt idx="4188">
                  <c:v>24.2966618174205</c:v>
                </c:pt>
                <c:pt idx="4189">
                  <c:v>24.2722755185228</c:v>
                </c:pt>
                <c:pt idx="4190">
                  <c:v>24.247956180520401</c:v>
                </c:pt>
                <c:pt idx="4191">
                  <c:v>24.2237036195495</c:v>
                </c:pt>
                <c:pt idx="4192">
                  <c:v>24.199517652250901</c:v>
                </c:pt>
                <c:pt idx="4193">
                  <c:v>24.175398095768902</c:v>
                </c:pt>
                <c:pt idx="4194">
                  <c:v>24.1513447677501</c:v>
                </c:pt>
                <c:pt idx="4195">
                  <c:v>24.127357486341602</c:v>
                </c:pt>
                <c:pt idx="4196">
                  <c:v>24.10343607019</c:v>
                </c:pt>
                <c:pt idx="4197">
                  <c:v>24.079580338439701</c:v>
                </c:pt>
                <c:pt idx="4198">
                  <c:v>24.055790110731799</c:v>
                </c:pt>
                <c:pt idx="4199">
                  <c:v>24.032065207202699</c:v>
                </c:pt>
                <c:pt idx="4200">
                  <c:v>24.008405448482499</c:v>
                </c:pt>
                <c:pt idx="4201">
                  <c:v>23.984810655694002</c:v>
                </c:pt>
                <c:pt idx="4202">
                  <c:v>23.961280650451101</c:v>
                </c:pt>
                <c:pt idx="4203">
                  <c:v>23.937815254857401</c:v>
                </c:pt>
                <c:pt idx="4204">
                  <c:v>23.914414291505199</c:v>
                </c:pt>
                <c:pt idx="4205">
                  <c:v>23.891077583473798</c:v>
                </c:pt>
                <c:pt idx="4206">
                  <c:v>23.8678049543283</c:v>
                </c:pt>
                <c:pt idx="4207">
                  <c:v>23.844596228118299</c:v>
                </c:pt>
                <c:pt idx="4208">
                  <c:v>23.8214512293765</c:v>
                </c:pt>
                <c:pt idx="4209">
                  <c:v>23.798369783117298</c:v>
                </c:pt>
                <c:pt idx="4210">
                  <c:v>23.775351714835899</c:v>
                </c:pt>
                <c:pt idx="4211">
                  <c:v>23.752396850506301</c:v>
                </c:pt>
                <c:pt idx="4212">
                  <c:v>23.7295050165806</c:v>
                </c:pt>
                <c:pt idx="4213">
                  <c:v>23.7066760399873</c:v>
                </c:pt>
                <c:pt idx="4214">
                  <c:v>23.683909748130201</c:v>
                </c:pt>
                <c:pt idx="4215">
                  <c:v>23.661205968887</c:v>
                </c:pt>
                <c:pt idx="4216">
                  <c:v>23.638564530607901</c:v>
                </c:pt>
                <c:pt idx="4217">
                  <c:v>23.615985262114702</c:v>
                </c:pt>
                <c:pt idx="4218">
                  <c:v>23.593467992699001</c:v>
                </c:pt>
                <c:pt idx="4219">
                  <c:v>23.5710125521211</c:v>
                </c:pt>
                <c:pt idx="4220">
                  <c:v>23.548618770609</c:v>
                </c:pt>
                <c:pt idx="4221">
                  <c:v>23.526286478856701</c:v>
                </c:pt>
                <c:pt idx="4222">
                  <c:v>23.504015508022999</c:v>
                </c:pt>
                <c:pt idx="4223">
                  <c:v>23.4818056897305</c:v>
                </c:pt>
                <c:pt idx="4224">
                  <c:v>23.459656856064001</c:v>
                </c:pt>
                <c:pt idx="4225">
                  <c:v>23.437568839569501</c:v>
                </c:pt>
                <c:pt idx="4226">
                  <c:v>23.415541473252699</c:v>
                </c:pt>
                <c:pt idx="4227">
                  <c:v>23.393574590577799</c:v>
                </c:pt>
                <c:pt idx="4228">
                  <c:v>23.371668025466501</c:v>
                </c:pt>
                <c:pt idx="4229">
                  <c:v>23.3498216122962</c:v>
                </c:pt>
                <c:pt idx="4230">
                  <c:v>23.328035185899299</c:v>
                </c:pt>
                <c:pt idx="4231">
                  <c:v>23.306308581561701</c:v>
                </c:pt>
                <c:pt idx="4232">
                  <c:v>23.284641635021501</c:v>
                </c:pt>
                <c:pt idx="4233">
                  <c:v>23.263034182467901</c:v>
                </c:pt>
                <c:pt idx="4234">
                  <c:v>23.241486060540002</c:v>
                </c:pt>
                <c:pt idx="4235">
                  <c:v>23.219997106325099</c:v>
                </c:pt>
                <c:pt idx="4236">
                  <c:v>23.198567157358301</c:v>
                </c:pt>
                <c:pt idx="4237">
                  <c:v>23.177196051620498</c:v>
                </c:pt>
                <c:pt idx="4238">
                  <c:v>23.155883627537499</c:v>
                </c:pt>
                <c:pt idx="4239">
                  <c:v>23.1346297239789</c:v>
                </c:pt>
                <c:pt idx="4240">
                  <c:v>23.113434180256601</c:v>
                </c:pt>
                <c:pt idx="4241">
                  <c:v>23.092296836123801</c:v>
                </c:pt>
                <c:pt idx="4242">
                  <c:v>23.071217531773801</c:v>
                </c:pt>
                <c:pt idx="4243">
                  <c:v>23.050196107838399</c:v>
                </c:pt>
                <c:pt idx="4244">
                  <c:v>23.029232405387202</c:v>
                </c:pt>
                <c:pt idx="4245">
                  <c:v>23.008326265926399</c:v>
                </c:pt>
                <c:pt idx="4246">
                  <c:v>22.987477531397001</c:v>
                </c:pt>
                <c:pt idx="4247">
                  <c:v>22.966686044174299</c:v>
                </c:pt>
                <c:pt idx="4248">
                  <c:v>22.945951647066298</c:v>
                </c:pt>
                <c:pt idx="4249">
                  <c:v>22.925274183312499</c:v>
                </c:pt>
                <c:pt idx="4250">
                  <c:v>22.904653496583101</c:v>
                </c:pt>
                <c:pt idx="4251">
                  <c:v>22.884089430977401</c:v>
                </c:pt>
                <c:pt idx="4252">
                  <c:v>22.863581831022898</c:v>
                </c:pt>
                <c:pt idx="4253">
                  <c:v>22.843130541673698</c:v>
                </c:pt>
                <c:pt idx="4254">
                  <c:v>22.822735408309999</c:v>
                </c:pt>
                <c:pt idx="4255">
                  <c:v>22.8023962767363</c:v>
                </c:pt>
                <c:pt idx="4256">
                  <c:v>22.7821129931807</c:v>
                </c:pt>
                <c:pt idx="4257">
                  <c:v>22.761885404293398</c:v>
                </c:pt>
                <c:pt idx="4258">
                  <c:v>22.741713357145599</c:v>
                </c:pt>
                <c:pt idx="4259">
                  <c:v>22.721596699228702</c:v>
                </c:pt>
                <c:pt idx="4260">
                  <c:v>22.701535278452599</c:v>
                </c:pt>
                <c:pt idx="4261">
                  <c:v>22.681528943144901</c:v>
                </c:pt>
                <c:pt idx="4262">
                  <c:v>22.661577542049599</c:v>
                </c:pt>
                <c:pt idx="4263">
                  <c:v>22.641680924326302</c:v>
                </c:pt>
                <c:pt idx="4264">
                  <c:v>22.621838939548301</c:v>
                </c:pt>
                <c:pt idx="4265">
                  <c:v>22.602051437702499</c:v>
                </c:pt>
                <c:pt idx="4266">
                  <c:v>22.582318269187301</c:v>
                </c:pt>
                <c:pt idx="4267">
                  <c:v>22.562639284812001</c:v>
                </c:pt>
                <c:pt idx="4268">
                  <c:v>22.543014335795601</c:v>
                </c:pt>
                <c:pt idx="4269">
                  <c:v>22.5234432737657</c:v>
                </c:pt>
                <c:pt idx="4270">
                  <c:v>22.5039259507571</c:v>
                </c:pt>
                <c:pt idx="4271">
                  <c:v>22.484462219211</c:v>
                </c:pt>
                <c:pt idx="4272">
                  <c:v>22.4650519319738</c:v>
                </c:pt>
                <c:pt idx="4273">
                  <c:v>22.445694942296001</c:v>
                </c:pt>
                <c:pt idx="4274">
                  <c:v>22.426391103830898</c:v>
                </c:pt>
                <c:pt idx="4275">
                  <c:v>22.4071402706338</c:v>
                </c:pt>
                <c:pt idx="4276">
                  <c:v>22.387942297160599</c:v>
                </c:pt>
                <c:pt idx="4277">
                  <c:v>22.368797038266901</c:v>
                </c:pt>
                <c:pt idx="4278">
                  <c:v>22.349704349206899</c:v>
                </c:pt>
                <c:pt idx="4279">
                  <c:v>22.330664085632201</c:v>
                </c:pt>
                <c:pt idx="4280">
                  <c:v>22.311676103590798</c:v>
                </c:pt>
                <c:pt idx="4281">
                  <c:v>22.2927402595259</c:v>
                </c:pt>
                <c:pt idx="4282">
                  <c:v>22.273856410274899</c:v>
                </c:pt>
                <c:pt idx="4283">
                  <c:v>22.255024413068298</c:v>
                </c:pt>
                <c:pt idx="4284">
                  <c:v>22.2362441255286</c:v>
                </c:pt>
                <c:pt idx="4285">
                  <c:v>22.217515405669399</c:v>
                </c:pt>
                <c:pt idx="4286">
                  <c:v>22.198838111894101</c:v>
                </c:pt>
                <c:pt idx="4287">
                  <c:v>22.180212102994599</c:v>
                </c:pt>
                <c:pt idx="4288">
                  <c:v>22.161637238151101</c:v>
                </c:pt>
                <c:pt idx="4289">
                  <c:v>22.1431133769299</c:v>
                </c:pt>
                <c:pt idx="4290">
                  <c:v>22.124640379283399</c:v>
                </c:pt>
                <c:pt idx="4291">
                  <c:v>22.106218105548098</c:v>
                </c:pt>
                <c:pt idx="4292">
                  <c:v>22.0878464164444</c:v>
                </c:pt>
                <c:pt idx="4293">
                  <c:v>22.069525173074801</c:v>
                </c:pt>
                <c:pt idx="4294">
                  <c:v>22.051254236923501</c:v>
                </c:pt>
                <c:pt idx="4295">
                  <c:v>22.0330334698548</c:v>
                </c:pt>
                <c:pt idx="4296">
                  <c:v>22.014862734112299</c:v>
                </c:pt>
                <c:pt idx="4297">
                  <c:v>21.996741892318099</c:v>
                </c:pt>
                <c:pt idx="4298">
                  <c:v>21.9786708074713</c:v>
                </c:pt>
                <c:pt idx="4299">
                  <c:v>21.9606493429472</c:v>
                </c:pt>
                <c:pt idx="4300">
                  <c:v>21.942677362496301</c:v>
                </c:pt>
                <c:pt idx="4301">
                  <c:v>21.924754730243301</c:v>
                </c:pt>
                <c:pt idx="4302">
                  <c:v>21.906881310685801</c:v>
                </c:pt>
                <c:pt idx="4303">
                  <c:v>21.889056968693598</c:v>
                </c:pt>
                <c:pt idx="4304">
                  <c:v>21.871281569507499</c:v>
                </c:pt>
                <c:pt idx="4305">
                  <c:v>21.853554978738401</c:v>
                </c:pt>
                <c:pt idx="4306">
                  <c:v>21.835877062366102</c:v>
                </c:pt>
                <c:pt idx="4307">
                  <c:v>21.818247686738498</c:v>
                </c:pt>
                <c:pt idx="4308">
                  <c:v>21.800666718570401</c:v>
                </c:pt>
                <c:pt idx="4309">
                  <c:v>21.783134024942701</c:v>
                </c:pt>
                <c:pt idx="4310">
                  <c:v>21.765649473301099</c:v>
                </c:pt>
                <c:pt idx="4311">
                  <c:v>21.748212931455399</c:v>
                </c:pt>
                <c:pt idx="4312">
                  <c:v>21.730824267578399</c:v>
                </c:pt>
                <c:pt idx="4313">
                  <c:v>21.713483350204701</c:v>
                </c:pt>
                <c:pt idx="4314">
                  <c:v>21.696190048230001</c:v>
                </c:pt>
                <c:pt idx="4315">
                  <c:v>21.678944230910201</c:v>
                </c:pt>
                <c:pt idx="4316">
                  <c:v>21.661745767859799</c:v>
                </c:pt>
                <c:pt idx="4317">
                  <c:v>21.644594529051499</c:v>
                </c:pt>
                <c:pt idx="4318">
                  <c:v>21.6274903848152</c:v>
                </c:pt>
                <c:pt idx="4319">
                  <c:v>21.6104332058366</c:v>
                </c:pt>
                <c:pt idx="4320">
                  <c:v>21.593422863156601</c:v>
                </c:pt>
                <c:pt idx="4321">
                  <c:v>21.576459228170101</c:v>
                </c:pt>
                <c:pt idx="4322">
                  <c:v>21.559542172625399</c:v>
                </c:pt>
                <c:pt idx="4323">
                  <c:v>21.542671568622598</c:v>
                </c:pt>
                <c:pt idx="4324">
                  <c:v>21.5258472886131</c:v>
                </c:pt>
                <c:pt idx="4325">
                  <c:v>21.509069205398799</c:v>
                </c:pt>
                <c:pt idx="4326">
                  <c:v>21.492337192130599</c:v>
                </c:pt>
                <c:pt idx="4327">
                  <c:v>21.4756511223076</c:v>
                </c:pt>
                <c:pt idx="4328">
                  <c:v>21.459010869776598</c:v>
                </c:pt>
                <c:pt idx="4329">
                  <c:v>21.442416308730401</c:v>
                </c:pt>
                <c:pt idx="4330">
                  <c:v>21.425867313707698</c:v>
                </c:pt>
                <c:pt idx="4331">
                  <c:v>21.409363759591301</c:v>
                </c:pt>
                <c:pt idx="4332">
                  <c:v>21.392905521607801</c:v>
                </c:pt>
                <c:pt idx="4333">
                  <c:v>21.376492475326099</c:v>
                </c:pt>
                <c:pt idx="4334">
                  <c:v>21.360124496657299</c:v>
                </c:pt>
                <c:pt idx="4335">
                  <c:v>21.3438014618526</c:v>
                </c:pt>
                <c:pt idx="4336">
                  <c:v>21.3275232475035</c:v>
                </c:pt>
                <c:pt idx="4337">
                  <c:v>21.311289730540199</c:v>
                </c:pt>
                <c:pt idx="4338">
                  <c:v>21.295100788230599</c:v>
                </c:pt>
                <c:pt idx="4339">
                  <c:v>21.278956298179899</c:v>
                </c:pt>
                <c:pt idx="4340">
                  <c:v>21.262856138329202</c:v>
                </c:pt>
                <c:pt idx="4341">
                  <c:v>21.246800186954999</c:v>
                </c:pt>
                <c:pt idx="4342">
                  <c:v>21.230788322667699</c:v>
                </c:pt>
                <c:pt idx="4343">
                  <c:v>21.214820424411201</c:v>
                </c:pt>
                <c:pt idx="4344">
                  <c:v>21.1988963714618</c:v>
                </c:pt>
                <c:pt idx="4345">
                  <c:v>21.183016043427301</c:v>
                </c:pt>
                <c:pt idx="4346">
                  <c:v>21.167179320246099</c:v>
                </c:pt>
                <c:pt idx="4347">
                  <c:v>21.151386082186001</c:v>
                </c:pt>
                <c:pt idx="4348">
                  <c:v>21.135636209844002</c:v>
                </c:pt>
                <c:pt idx="4349">
                  <c:v>21.1199295841446</c:v>
                </c:pt>
                <c:pt idx="4350">
                  <c:v>21.1042660863394</c:v>
                </c:pt>
                <c:pt idx="4351">
                  <c:v>21.088645598006099</c:v>
                </c:pt>
                <c:pt idx="4352">
                  <c:v>21.073068001047702</c:v>
                </c:pt>
                <c:pt idx="4353">
                  <c:v>21.057533177690999</c:v>
                </c:pt>
                <c:pt idx="4354">
                  <c:v>21.042041010486798</c:v>
                </c:pt>
                <c:pt idx="4355">
                  <c:v>21.026591382307799</c:v>
                </c:pt>
                <c:pt idx="4356">
                  <c:v>21.011184176348898</c:v>
                </c:pt>
                <c:pt idx="4357">
                  <c:v>20.9958192761252</c:v>
                </c:pt>
                <c:pt idx="4358">
                  <c:v>20.980496565472102</c:v>
                </c:pt>
                <c:pt idx="4359">
                  <c:v>20.9652159285435</c:v>
                </c:pt>
                <c:pt idx="4360">
                  <c:v>20.949977249811901</c:v>
                </c:pt>
                <c:pt idx="4361">
                  <c:v>20.934780414066601</c:v>
                </c:pt>
                <c:pt idx="4362">
                  <c:v>20.919625306413401</c:v>
                </c:pt>
                <c:pt idx="4363">
                  <c:v>20.9045118122738</c:v>
                </c:pt>
                <c:pt idx="4364">
                  <c:v>20.889439817383501</c:v>
                </c:pt>
                <c:pt idx="4365">
                  <c:v>20.874409207792301</c:v>
                </c:pt>
                <c:pt idx="4366">
                  <c:v>20.859419869862698</c:v>
                </c:pt>
                <c:pt idx="4367">
                  <c:v>20.844471690269302</c:v>
                </c:pt>
                <c:pt idx="4368">
                  <c:v>20.829564555997901</c:v>
                </c:pt>
                <c:pt idx="4369">
                  <c:v>20.8146983543445</c:v>
                </c:pt>
                <c:pt idx="4370">
                  <c:v>20.799872972914699</c:v>
                </c:pt>
                <c:pt idx="4371">
                  <c:v>20.785088299622601</c:v>
                </c:pt>
                <c:pt idx="4372">
                  <c:v>20.770344222690198</c:v>
                </c:pt>
                <c:pt idx="4373">
                  <c:v>20.755640630646401</c:v>
                </c:pt>
                <c:pt idx="4374">
                  <c:v>20.740977412326</c:v>
                </c:pt>
                <c:pt idx="4375">
                  <c:v>20.726354456869299</c:v>
                </c:pt>
                <c:pt idx="4376">
                  <c:v>20.711771653720799</c:v>
                </c:pt>
                <c:pt idx="4377">
                  <c:v>20.697228892628701</c:v>
                </c:pt>
                <c:pt idx="4378">
                  <c:v>20.682726063643901</c:v>
                </c:pt>
                <c:pt idx="4379">
                  <c:v>20.668263057119201</c:v>
                </c:pt>
                <c:pt idx="4380">
                  <c:v>20.653839763708401</c:v>
                </c:pt>
                <c:pt idx="4381">
                  <c:v>20.639456074365601</c:v>
                </c:pt>
                <c:pt idx="4382">
                  <c:v>20.625111880344399</c:v>
                </c:pt>
                <c:pt idx="4383">
                  <c:v>20.610807073196899</c:v>
                </c:pt>
                <c:pt idx="4384">
                  <c:v>20.5965415447731</c:v>
                </c:pt>
                <c:pt idx="4385">
                  <c:v>20.582315187219699</c:v>
                </c:pt>
                <c:pt idx="4386">
                  <c:v>20.568127892979899</c:v>
                </c:pt>
                <c:pt idx="4387">
                  <c:v>20.553979554792001</c:v>
                </c:pt>
                <c:pt idx="4388">
                  <c:v>25.6336721265899</c:v>
                </c:pt>
                <c:pt idx="4389">
                  <c:v>26.434766458299499</c:v>
                </c:pt>
                <c:pt idx="4390">
                  <c:v>27.274883751347598</c:v>
                </c:pt>
                <c:pt idx="4391">
                  <c:v>28.152507224226898</c:v>
                </c:pt>
                <c:pt idx="4392">
                  <c:v>29.066317132298099</c:v>
                </c:pt>
                <c:pt idx="4393">
                  <c:v>30.0151543238584</c:v>
                </c:pt>
                <c:pt idx="4394">
                  <c:v>30.99799261611</c:v>
                </c:pt>
                <c:pt idx="4395">
                  <c:v>32.013917422904299</c:v>
                </c:pt>
                <c:pt idx="4396">
                  <c:v>33.062108925174797</c:v>
                </c:pt>
                <c:pt idx="4397">
                  <c:v>34.141828613677397</c:v>
                </c:pt>
                <c:pt idx="4398">
                  <c:v>35.252408382449097</c:v>
                </c:pt>
                <c:pt idx="4399">
                  <c:v>36.393241583599703</c:v>
                </c:pt>
                <c:pt idx="4400">
                  <c:v>37.563775612447699</c:v>
                </c:pt>
                <c:pt idx="4401">
                  <c:v>38.763505702426997</c:v>
                </c:pt>
                <c:pt idx="4402">
                  <c:v>39.991969687647199</c:v>
                </c:pt>
                <c:pt idx="4403">
                  <c:v>41.248743547715698</c:v>
                </c:pt>
                <c:pt idx="4404">
                  <c:v>42.533437591087399</c:v>
                </c:pt>
                <c:pt idx="4405">
                  <c:v>43.845693164228699</c:v>
                </c:pt>
                <c:pt idx="4406">
                  <c:v>45.185179797295902</c:v>
                </c:pt>
                <c:pt idx="4407">
                  <c:v>46.551592714894397</c:v>
                </c:pt>
                <c:pt idx="4408">
                  <c:v>47.944650654280103</c:v>
                </c:pt>
                <c:pt idx="4409">
                  <c:v>49.3640939441119</c:v>
                </c:pt>
                <c:pt idx="4410">
                  <c:v>50.809682805327597</c:v>
                </c:pt>
                <c:pt idx="4411">
                  <c:v>52.289711774688598</c:v>
                </c:pt>
                <c:pt idx="4412">
                  <c:v>53.818044828146299</c:v>
                </c:pt>
                <c:pt idx="4413">
                  <c:v>55.394194934194999</c:v>
                </c:pt>
                <c:pt idx="4414">
                  <c:v>57.0185707212678</c:v>
                </c:pt>
                <c:pt idx="4415">
                  <c:v>58.691525691901099</c:v>
                </c:pt>
                <c:pt idx="4416">
                  <c:v>60.4133539335824</c:v>
                </c:pt>
                <c:pt idx="4417">
                  <c:v>62.184285691017102</c:v>
                </c:pt>
                <c:pt idx="4418">
                  <c:v>64.004482836384696</c:v>
                </c:pt>
                <c:pt idx="4419">
                  <c:v>65.874034255627706</c:v>
                </c:pt>
                <c:pt idx="4420">
                  <c:v>67.792951171418494</c:v>
                </c:pt>
                <c:pt idx="4421">
                  <c:v>69.761162426172305</c:v>
                </c:pt>
                <c:pt idx="4422">
                  <c:v>71.778509751230601</c:v>
                </c:pt>
                <c:pt idx="4423">
                  <c:v>73.844743051172998</c:v>
                </c:pt>
                <c:pt idx="4424">
                  <c:v>75.959515735034898</c:v>
                </c:pt>
                <c:pt idx="4425">
                  <c:v>78.122380128994706</c:v>
                </c:pt>
                <c:pt idx="4426">
                  <c:v>80.332783007824204</c:v>
                </c:pt>
                <c:pt idx="4427">
                  <c:v>82.593386814650202</c:v>
                </c:pt>
                <c:pt idx="4428">
                  <c:v>84.926649753974004</c:v>
                </c:pt>
                <c:pt idx="4429">
                  <c:v>87.338352564341406</c:v>
                </c:pt>
                <c:pt idx="4430">
                  <c:v>89.830202579886702</c:v>
                </c:pt>
                <c:pt idx="4431">
                  <c:v>92.403887582522202</c:v>
                </c:pt>
                <c:pt idx="4432">
                  <c:v>95.060973892831896</c:v>
                </c:pt>
                <c:pt idx="4433">
                  <c:v>97.803014684179203</c:v>
                </c:pt>
                <c:pt idx="4434">
                  <c:v>100.631475844931</c:v>
                </c:pt>
                <c:pt idx="4435">
                  <c:v>103.547738136364</c:v>
                </c:pt>
                <c:pt idx="4436">
                  <c:v>106.55308625285301</c:v>
                </c:pt>
                <c:pt idx="4437">
                  <c:v>109.64869739829</c:v>
                </c:pt>
                <c:pt idx="4438">
                  <c:v>112.835629407205</c:v>
                </c:pt>
                <c:pt idx="4439">
                  <c:v>116.114808446162</c:v>
                </c:pt>
                <c:pt idx="4440">
                  <c:v>119.48701633864</c:v>
                </c:pt>
                <c:pt idx="4441">
                  <c:v>122.952877564598</c:v>
                </c:pt>
                <c:pt idx="4442">
                  <c:v>126.512845994307</c:v>
                </c:pt>
                <c:pt idx="4443">
                  <c:v>130.167191424734</c:v>
                </c:pt>
                <c:pt idx="4444">
                  <c:v>133.91598599560601</c:v>
                </c:pt>
                <c:pt idx="4445">
                  <c:v>137.75909057130099</c:v>
                </c:pt>
                <c:pt idx="4446">
                  <c:v>141.69614118366999</c:v>
                </c:pt>
                <c:pt idx="4447">
                  <c:v>145.726535639725</c:v>
                </c:pt>
                <c:pt idx="4448">
                  <c:v>149.84942040664501</c:v>
                </c:pt>
                <c:pt idx="4449">
                  <c:v>154.063677894682</c:v>
                </c:pt>
                <c:pt idx="4450">
                  <c:v>158.36791426591699</c:v>
                </c:pt>
                <c:pt idx="4451">
                  <c:v>162.760447903537</c:v>
                </c:pt>
                <c:pt idx="4452">
                  <c:v>167.239298681892</c:v>
                </c:pt>
                <c:pt idx="4453">
                  <c:v>171.80217818206799</c:v>
                </c:pt>
                <c:pt idx="4454">
                  <c:v>176.44648100072899</c:v>
                </c:pt>
                <c:pt idx="4455">
                  <c:v>181.16927730151099</c:v>
                </c:pt>
                <c:pt idx="4456">
                  <c:v>185.96730675790101</c:v>
                </c:pt>
                <c:pt idx="4457">
                  <c:v>190.83697403435301</c:v>
                </c:pt>
                <c:pt idx="4458">
                  <c:v>195.77434594807301</c:v>
                </c:pt>
                <c:pt idx="4459">
                  <c:v>200.77515044736401</c:v>
                </c:pt>
                <c:pt idx="4460">
                  <c:v>205.834777533622</c:v>
                </c:pt>
                <c:pt idx="4461">
                  <c:v>210.948282242831</c:v>
                </c:pt>
                <c:pt idx="4462">
                  <c:v>216.110389788818</c:v>
                </c:pt>
                <c:pt idx="4463">
                  <c:v>221.31550295452701</c:v>
                </c:pt>
                <c:pt idx="4464">
                  <c:v>226.55771179924699</c:v>
                </c:pt>
                <c:pt idx="4465">
                  <c:v>231.830805729243</c:v>
                </c:pt>
                <c:pt idx="4466">
                  <c:v>237.12828795668</c:v>
                </c:pt>
                <c:pt idx="4467">
                  <c:v>242.44339234737399</c:v>
                </c:pt>
                <c:pt idx="4468">
                  <c:v>247.76910263204499</c:v>
                </c:pt>
                <c:pt idx="4469">
                  <c:v>253.098173928618</c:v>
                </c:pt>
                <c:pt idx="4470">
                  <c:v>258.42315649522101</c:v>
                </c:pt>
                <c:pt idx="4471">
                  <c:v>263.73642160514999</c:v>
                </c:pt>
                <c:pt idx="4472">
                  <c:v>269.03018940680198</c:v>
                </c:pt>
                <c:pt idx="4473">
                  <c:v>274.296558603699</c:v>
                </c:pt>
                <c:pt idx="4474">
                  <c:v>279.52750960998202</c:v>
                </c:pt>
                <c:pt idx="4475">
                  <c:v>284.71503589140502</c:v>
                </c:pt>
                <c:pt idx="4476">
                  <c:v>289.85104817766398</c:v>
                </c:pt>
                <c:pt idx="4477">
                  <c:v>294.92748541918502</c:v>
                </c:pt>
                <c:pt idx="4478">
                  <c:v>299.93633330186702</c:v>
                </c:pt>
                <c:pt idx="4479">
                  <c:v>304.869660019158</c:v>
                </c:pt>
                <c:pt idx="4480">
                  <c:v>309.719652078563</c:v>
                </c:pt>
                <c:pt idx="4481">
                  <c:v>314.47864983216999</c:v>
                </c:pt>
                <c:pt idx="4482">
                  <c:v>319.13918241838002</c:v>
                </c:pt>
                <c:pt idx="4483">
                  <c:v>323.694001804153</c:v>
                </c:pt>
                <c:pt idx="4484">
                  <c:v>328.13611562358898</c:v>
                </c:pt>
                <c:pt idx="4485">
                  <c:v>332.458818519658</c:v>
                </c:pt>
                <c:pt idx="4486">
                  <c:v>336.65572171115701</c:v>
                </c:pt>
                <c:pt idx="4487">
                  <c:v>340.72078052632997</c:v>
                </c:pt>
                <c:pt idx="4488">
                  <c:v>344.648319667691</c:v>
                </c:pt>
                <c:pt idx="4489">
                  <c:v>348.43305599904801</c:v>
                </c:pt>
                <c:pt idx="4490">
                  <c:v>352.070118675125</c:v>
                </c:pt>
                <c:pt idx="4491">
                  <c:v>355.55506646586298</c:v>
                </c:pt>
                <c:pt idx="4492">
                  <c:v>358.88390216098099</c:v>
                </c:pt>
                <c:pt idx="4493">
                  <c:v>362.05308397511499</c:v>
                </c:pt>
                <c:pt idx="4494">
                  <c:v>365.059533908959</c:v>
                </c:pt>
                <c:pt idx="4495">
                  <c:v>367.90064305705999</c:v>
                </c:pt>
                <c:pt idx="4496">
                  <c:v>370.57427388727399</c:v>
                </c:pt>
                <c:pt idx="4497">
                  <c:v>373.07875955001902</c:v>
                </c:pt>
                <c:pt idx="4498">
                  <c:v>375.41290030681301</c:v>
                </c:pt>
                <c:pt idx="4499">
                  <c:v>377.57595719649601</c:v>
                </c:pt>
                <c:pt idx="4500">
                  <c:v>379.56764308385698</c:v>
                </c:pt>
                <c:pt idx="4501">
                  <c:v>381.38811125856103</c:v>
                </c:pt>
                <c:pt idx="4502">
                  <c:v>383.03794177209897</c:v>
                </c:pt>
                <c:pt idx="4503">
                  <c:v>384.51812571686298</c:v>
                </c:pt>
                <c:pt idx="4504">
                  <c:v>385.83004766417002</c:v>
                </c:pt>
                <c:pt idx="4505">
                  <c:v>386.97546648714098</c:v>
                </c:pt>
                <c:pt idx="4506">
                  <c:v>387.95649479992102</c:v>
                </c:pt>
                <c:pt idx="4507">
                  <c:v>388.775577246767</c:v>
                </c:pt>
                <c:pt idx="4508">
                  <c:v>389.43546787342899</c:v>
                </c:pt>
                <c:pt idx="4509">
                  <c:v>389.93920680899703</c:v>
                </c:pt>
                <c:pt idx="4510">
                  <c:v>390.29009647952302</c:v>
                </c:pt>
                <c:pt idx="4511">
                  <c:v>390.491677565396</c:v>
                </c:pt>
                <c:pt idx="4512">
                  <c:v>390.54770490301701</c:v>
                </c:pt>
                <c:pt idx="4513">
                  <c:v>390.46212351817297</c:v>
                </c:pt>
                <c:pt idx="4514">
                  <c:v>390.23904496401701</c:v>
                </c:pt>
                <c:pt idx="4515">
                  <c:v>389.88272412093499</c:v>
                </c:pt>
                <c:pt idx="4516">
                  <c:v>389.397536599381</c:v>
                </c:pt>
                <c:pt idx="4517">
                  <c:v>388.78784058129003</c:v>
                </c:pt>
                <c:pt idx="4518">
                  <c:v>388.05840588485302</c:v>
                </c:pt>
                <c:pt idx="4519">
                  <c:v>387.21374290838003</c:v>
                </c:pt>
                <c:pt idx="4520">
                  <c:v>386.25850026628802</c:v>
                </c:pt>
                <c:pt idx="4521">
                  <c:v>385.19734712379898</c:v>
                </c:pt>
                <c:pt idx="4522">
                  <c:v>384.03495625502501</c:v>
                </c:pt>
                <c:pt idx="4523">
                  <c:v>382.77598823625902</c:v>
                </c:pt>
                <c:pt idx="4524">
                  <c:v>381.42507679211502</c:v>
                </c:pt>
                <c:pt idx="4525">
                  <c:v>379.80045297005103</c:v>
                </c:pt>
                <c:pt idx="4526">
                  <c:v>377.71423762872001</c:v>
                </c:pt>
                <c:pt idx="4527">
                  <c:v>375.19346020828198</c:v>
                </c:pt>
                <c:pt idx="4528">
                  <c:v>372.26696516419901</c:v>
                </c:pt>
                <c:pt idx="4529">
                  <c:v>368.964542538236</c:v>
                </c:pt>
                <c:pt idx="4530">
                  <c:v>365.31653282525099</c:v>
                </c:pt>
                <c:pt idx="4531">
                  <c:v>361.35346062774602</c:v>
                </c:pt>
                <c:pt idx="4532">
                  <c:v>357.10570179321002</c:v>
                </c:pt>
                <c:pt idx="4533">
                  <c:v>352.60318717725602</c:v>
                </c:pt>
                <c:pt idx="4534">
                  <c:v>347.87514473849501</c:v>
                </c:pt>
                <c:pt idx="4535">
                  <c:v>342.94988039307998</c:v>
                </c:pt>
                <c:pt idx="4536">
                  <c:v>337.85459696598099</c:v>
                </c:pt>
                <c:pt idx="4537">
                  <c:v>332.615249684986</c:v>
                </c:pt>
                <c:pt idx="4538">
                  <c:v>327.2564359726</c:v>
                </c:pt>
                <c:pt idx="4539">
                  <c:v>321.80131679087901</c:v>
                </c:pt>
                <c:pt idx="4540">
                  <c:v>316.27156646767799</c:v>
                </c:pt>
                <c:pt idx="4541">
                  <c:v>310.68734775871098</c:v>
                </c:pt>
                <c:pt idx="4542">
                  <c:v>305.06730885411997</c:v>
                </c:pt>
                <c:pt idx="4543">
                  <c:v>299.42859909669102</c:v>
                </c:pt>
                <c:pt idx="4544">
                  <c:v>293.78690031784799</c:v>
                </c:pt>
                <c:pt idx="4545">
                  <c:v>288.16151787919</c:v>
                </c:pt>
                <c:pt idx="4546">
                  <c:v>282.65971719416302</c:v>
                </c:pt>
                <c:pt idx="4547">
                  <c:v>277.31668666177399</c:v>
                </c:pt>
                <c:pt idx="4548">
                  <c:v>272.12734074006403</c:v>
                </c:pt>
                <c:pt idx="4549">
                  <c:v>267.08672358973001</c:v>
                </c:pt>
                <c:pt idx="4550">
                  <c:v>262.19001205371899</c:v>
                </c:pt>
                <c:pt idx="4551">
                  <c:v>257.43251755105399</c:v>
                </c:pt>
                <c:pt idx="4552">
                  <c:v>252.80968703763099</c:v>
                </c:pt>
                <c:pt idx="4553">
                  <c:v>248.31710316902499</c:v>
                </c:pt>
                <c:pt idx="4554">
                  <c:v>243.950483784445</c:v>
                </c:pt>
                <c:pt idx="4555">
                  <c:v>239.70568081679099</c:v>
                </c:pt>
                <c:pt idx="4556">
                  <c:v>235.57867872102699</c:v>
                </c:pt>
                <c:pt idx="4557">
                  <c:v>231.56559250173001</c:v>
                </c:pt>
                <c:pt idx="4558">
                  <c:v>227.6626654106</c:v>
                </c:pt>
                <c:pt idx="4559">
                  <c:v>223.86626637570799</c:v>
                </c:pt>
                <c:pt idx="4560">
                  <c:v>220.17301609525401</c:v>
                </c:pt>
                <c:pt idx="4561">
                  <c:v>216.57928066815299</c:v>
                </c:pt>
                <c:pt idx="4562">
                  <c:v>213.08190456478101</c:v>
                </c:pt>
                <c:pt idx="4563">
                  <c:v>209.677730139403</c:v>
                </c:pt>
                <c:pt idx="4564">
                  <c:v>206.36371019591101</c:v>
                </c:pt>
                <c:pt idx="4565">
                  <c:v>203.13690471739801</c:v>
                </c:pt>
                <c:pt idx="4566">
                  <c:v>199.99447758161099</c:v>
                </c:pt>
                <c:pt idx="4567">
                  <c:v>196.933693281008</c:v>
                </c:pt>
                <c:pt idx="4568">
                  <c:v>193.95191366326301</c:v>
                </c:pt>
                <c:pt idx="4569">
                  <c:v>191.04659470552301</c:v>
                </c:pt>
                <c:pt idx="4570">
                  <c:v>188.21528333347601</c:v>
                </c:pt>
                <c:pt idx="4571">
                  <c:v>185.45561429436299</c:v>
                </c:pt>
                <c:pt idx="4572">
                  <c:v>182.76530709137501</c:v>
                </c:pt>
                <c:pt idx="4573">
                  <c:v>180.14216298539901</c:v>
                </c:pt>
                <c:pt idx="4574">
                  <c:v>177.58406206881699</c:v>
                </c:pt>
                <c:pt idx="4575">
                  <c:v>175.08896041493699</c:v>
                </c:pt>
                <c:pt idx="4576">
                  <c:v>172.65488730572201</c:v>
                </c:pt>
                <c:pt idx="4577">
                  <c:v>170.279942539621</c:v>
                </c:pt>
                <c:pt idx="4578">
                  <c:v>167.962293820637</c:v>
                </c:pt>
                <c:pt idx="4579">
                  <c:v>165.700174229163</c:v>
                </c:pt>
                <c:pt idx="4580">
                  <c:v>163.491879774599</c:v>
                </c:pt>
                <c:pt idx="4581">
                  <c:v>161.335767029349</c:v>
                </c:pt>
                <c:pt idx="4582">
                  <c:v>159.230250843416</c:v>
                </c:pt>
                <c:pt idx="4583">
                  <c:v>157.173802138551</c:v>
                </c:pt>
                <c:pt idx="4584">
                  <c:v>155.164945780605</c:v>
                </c:pt>
                <c:pt idx="4585">
                  <c:v>153.20225852859801</c:v>
                </c:pt>
                <c:pt idx="4586">
                  <c:v>151.28436705880401</c:v>
                </c:pt>
                <c:pt idx="4587">
                  <c:v>149.40994606205399</c:v>
                </c:pt>
                <c:pt idx="4588">
                  <c:v>147.57771641233799</c:v>
                </c:pt>
                <c:pt idx="4589">
                  <c:v>145.78644340473599</c:v>
                </c:pt>
                <c:pt idx="4590">
                  <c:v>144.034935060641</c:v>
                </c:pt>
                <c:pt idx="4591">
                  <c:v>142.322040498207</c:v>
                </c:pt>
                <c:pt idx="4592">
                  <c:v>140.64664836595199</c:v>
                </c:pt>
                <c:pt idx="4593">
                  <c:v>139.007685337417</c:v>
                </c:pt>
                <c:pt idx="4594">
                  <c:v>137.404114664817</c:v>
                </c:pt>
                <c:pt idx="4595">
                  <c:v>135.83493478963501</c:v>
                </c:pt>
                <c:pt idx="4596">
                  <c:v>134.29917800810799</c:v>
                </c:pt>
                <c:pt idx="4597">
                  <c:v>132.79590918963001</c:v>
                </c:pt>
                <c:pt idx="4598">
                  <c:v>131.324224546105</c:v>
                </c:pt>
                <c:pt idx="4599">
                  <c:v>129.88325045034</c:v>
                </c:pt>
                <c:pt idx="4600">
                  <c:v>128.47214230160299</c:v>
                </c:pt>
                <c:pt idx="4601">
                  <c:v>127.090083436532</c:v>
                </c:pt>
                <c:pt idx="4602">
                  <c:v>125.73628408363599</c:v>
                </c:pt>
                <c:pt idx="4603">
                  <c:v>124.41002362433601</c:v>
                </c:pt>
                <c:pt idx="4604">
                  <c:v>123.11047982848601</c:v>
                </c:pt>
                <c:pt idx="4605">
                  <c:v>121.836977547044</c:v>
                </c:pt>
                <c:pt idx="4606">
                  <c:v>120.588824943685</c:v>
                </c:pt>
                <c:pt idx="4607">
                  <c:v>119.365352441534</c:v>
                </c:pt>
                <c:pt idx="4608">
                  <c:v>118.165911905044</c:v>
                </c:pt>
                <c:pt idx="4609">
                  <c:v>116.989875854589</c:v>
                </c:pt>
                <c:pt idx="4610">
                  <c:v>115.836636712415</c:v>
                </c:pt>
                <c:pt idx="4611">
                  <c:v>114.705606078663</c:v>
                </c:pt>
                <c:pt idx="4612">
                  <c:v>113.596214036213</c:v>
                </c:pt>
                <c:pt idx="4613">
                  <c:v>112.50790848317401</c:v>
                </c:pt>
                <c:pt idx="4614">
                  <c:v>111.440154491854</c:v>
                </c:pt>
                <c:pt idx="4615">
                  <c:v>110.39243369311799</c:v>
                </c:pt>
                <c:pt idx="4616">
                  <c:v>109.364243685083</c:v>
                </c:pt>
                <c:pt idx="4617">
                  <c:v>108.355097465124</c:v>
                </c:pt>
                <c:pt idx="4618">
                  <c:v>107.364522884233</c:v>
                </c:pt>
                <c:pt idx="4619">
                  <c:v>106.392062122791</c:v>
                </c:pt>
                <c:pt idx="4620">
                  <c:v>105.437271186858</c:v>
                </c:pt>
                <c:pt idx="4621">
                  <c:v>104.499719424136</c:v>
                </c:pt>
                <c:pt idx="4622">
                  <c:v>103.578989058773</c:v>
                </c:pt>
                <c:pt idx="4623">
                  <c:v>102.674674744239</c:v>
                </c:pt>
                <c:pt idx="4624">
                  <c:v>101.786383133501</c:v>
                </c:pt>
                <c:pt idx="4625">
                  <c:v>100.913732465796</c:v>
                </c:pt>
                <c:pt idx="4626">
                  <c:v>100.056352169306</c:v>
                </c:pt>
                <c:pt idx="4627">
                  <c:v>99.213882479072097</c:v>
                </c:pt>
                <c:pt idx="4628">
                  <c:v>98.385974069524096</c:v>
                </c:pt>
                <c:pt idx="4629">
                  <c:v>97.572287701011703</c:v>
                </c:pt>
                <c:pt idx="4630">
                  <c:v>96.772493879770394</c:v>
                </c:pt>
                <c:pt idx="4631">
                  <c:v>95.986272530758995</c:v>
                </c:pt>
                <c:pt idx="4632">
                  <c:v>95.213312682842897</c:v>
                </c:pt>
                <c:pt idx="4633">
                  <c:v>94.453312165819497</c:v>
                </c:pt>
                <c:pt idx="4634">
                  <c:v>93.705977318794595</c:v>
                </c:pt>
                <c:pt idx="4635">
                  <c:v>92.971022709452896</c:v>
                </c:pt>
                <c:pt idx="4636">
                  <c:v>92.248170863769801</c:v>
                </c:pt>
                <c:pt idx="4637">
                  <c:v>91.537152005749704</c:v>
                </c:pt>
                <c:pt idx="4638">
                  <c:v>90.837703806776901</c:v>
                </c:pt>
                <c:pt idx="4639">
                  <c:v>90.149571144191498</c:v>
                </c:pt>
                <c:pt idx="4640">
                  <c:v>89.472505868721896</c:v>
                </c:pt>
                <c:pt idx="4641">
                  <c:v>88.806266580411105</c:v>
                </c:pt>
                <c:pt idx="4642">
                  <c:v>88.150618412700595</c:v>
                </c:pt>
                <c:pt idx="4643">
                  <c:v>87.505332824345899</c:v>
                </c:pt>
                <c:pt idx="4644">
                  <c:v>86.870187398845303</c:v>
                </c:pt>
                <c:pt idx="4645">
                  <c:v>86.244965651090595</c:v>
                </c:pt>
                <c:pt idx="4646">
                  <c:v>85.629475290542501</c:v>
                </c:pt>
                <c:pt idx="4647">
                  <c:v>85.023475433156705</c:v>
                </c:pt>
                <c:pt idx="4648">
                  <c:v>84.426783499446699</c:v>
                </c:pt>
                <c:pt idx="4649">
                  <c:v>83.839204933227506</c:v>
                </c:pt>
                <c:pt idx="4650">
                  <c:v>83.260550241521102</c:v>
                </c:pt>
                <c:pt idx="4651">
                  <c:v>82.690634838911805</c:v>
                </c:pt>
                <c:pt idx="4652">
                  <c:v>82.129278897356002</c:v>
                </c:pt>
                <c:pt idx="4653">
                  <c:v>81.576307201228303</c:v>
                </c:pt>
                <c:pt idx="4654">
                  <c:v>81.031549007405502</c:v>
                </c:pt>
                <c:pt idx="4655">
                  <c:v>80.494837910194803</c:v>
                </c:pt>
                <c:pt idx="4656">
                  <c:v>79.966011710917499</c:v>
                </c:pt>
                <c:pt idx="4657">
                  <c:v>79.444912291970795</c:v>
                </c:pt>
                <c:pt idx="4658">
                  <c:v>78.931385495198398</c:v>
                </c:pt>
                <c:pt idx="4659">
                  <c:v>78.425281004403999</c:v>
                </c:pt>
                <c:pt idx="4660">
                  <c:v>77.926452231850902</c:v>
                </c:pt>
                <c:pt idx="4661">
                  <c:v>77.434756208598301</c:v>
                </c:pt>
                <c:pt idx="4662">
                  <c:v>76.950053478529895</c:v>
                </c:pt>
                <c:pt idx="4663">
                  <c:v>76.472207995932905</c:v>
                </c:pt>
                <c:pt idx="4664">
                  <c:v>76.001087026501196</c:v>
                </c:pt>
                <c:pt idx="4665">
                  <c:v>75.5365610516278</c:v>
                </c:pt>
                <c:pt idx="4666">
                  <c:v>75.078503675870095</c:v>
                </c:pt>
                <c:pt idx="4667">
                  <c:v>74.626791537468407</c:v>
                </c:pt>
                <c:pt idx="4668">
                  <c:v>74.181304221803799</c:v>
                </c:pt>
                <c:pt idx="4669">
                  <c:v>73.741924177690606</c:v>
                </c:pt>
                <c:pt idx="4670">
                  <c:v>73.308536636397207</c:v>
                </c:pt>
                <c:pt idx="4671">
                  <c:v>72.881029533296299</c:v>
                </c:pt>
                <c:pt idx="4672">
                  <c:v>72.459293432050202</c:v>
                </c:pt>
                <c:pt idx="4673">
                  <c:v>72.043221451237102</c:v>
                </c:pt>
                <c:pt idx="4674">
                  <c:v>71.632709193333497</c:v>
                </c:pt>
                <c:pt idx="4675">
                  <c:v>71.2276546759647</c:v>
                </c:pt>
                <c:pt idx="4676">
                  <c:v>70.827958265344407</c:v>
                </c:pt>
                <c:pt idx="4677">
                  <c:v>70.433522611824102</c:v>
                </c:pt>
                <c:pt idx="4678">
                  <c:v>70.044252587479704</c:v>
                </c:pt>
                <c:pt idx="4679">
                  <c:v>69.6600552256577</c:v>
                </c:pt>
                <c:pt idx="4680">
                  <c:v>69.280839662419297</c:v>
                </c:pt>
                <c:pt idx="4681">
                  <c:v>68.906517079808907</c:v>
                </c:pt>
                <c:pt idx="4682">
                  <c:v>68.537000650887094</c:v>
                </c:pt>
                <c:pt idx="4683">
                  <c:v>68.172205486466495</c:v>
                </c:pt>
                <c:pt idx="4684">
                  <c:v>67.8120485834866</c:v>
                </c:pt>
                <c:pt idx="4685">
                  <c:v>67.456448774978796</c:v>
                </c:pt>
                <c:pt idx="4686">
                  <c:v>67.105326681558907</c:v>
                </c:pt>
                <c:pt idx="4687">
                  <c:v>66.758604664399201</c:v>
                </c:pt>
                <c:pt idx="4688">
                  <c:v>66.407675323331702</c:v>
                </c:pt>
                <c:pt idx="4689">
                  <c:v>66.281768372989106</c:v>
                </c:pt>
                <c:pt idx="4690">
                  <c:v>66.156207143092402</c:v>
                </c:pt>
                <c:pt idx="4691">
                  <c:v>66.030990684348197</c:v>
                </c:pt>
                <c:pt idx="4692">
                  <c:v>65.906118050069907</c:v>
                </c:pt>
                <c:pt idx="4693">
                  <c:v>65.78158829617</c:v>
                </c:pt>
                <c:pt idx="4694">
                  <c:v>65.6574004811538</c:v>
                </c:pt>
                <c:pt idx="4695">
                  <c:v>65.533553666111501</c:v>
                </c:pt>
                <c:pt idx="4696">
                  <c:v>65.410046914711302</c:v>
                </c:pt>
                <c:pt idx="4697">
                  <c:v>65.286879293192698</c:v>
                </c:pt>
                <c:pt idx="4698">
                  <c:v>65.164049870359094</c:v>
                </c:pt>
                <c:pt idx="4699">
                  <c:v>65.041557717570498</c:v>
                </c:pt>
                <c:pt idx="4700">
                  <c:v>64.9194019087372</c:v>
                </c:pt>
                <c:pt idx="4701">
                  <c:v>64.797581520312207</c:v>
                </c:pt>
                <c:pt idx="4702">
                  <c:v>64.676095631284497</c:v>
                </c:pt>
                <c:pt idx="4703">
                  <c:v>64.554943323171898</c:v>
                </c:pt>
                <c:pt idx="4704">
                  <c:v>64.434123680014295</c:v>
                </c:pt>
                <c:pt idx="4705">
                  <c:v>64.313635788366796</c:v>
                </c:pt>
                <c:pt idx="4706">
                  <c:v>64.193478737292395</c:v>
                </c:pt>
                <c:pt idx="4707">
                  <c:v>64.073651618355697</c:v>
                </c:pt>
                <c:pt idx="4708">
                  <c:v>63.954153525615503</c:v>
                </c:pt>
                <c:pt idx="4709">
                  <c:v>63.834983555618201</c:v>
                </c:pt>
                <c:pt idx="4710">
                  <c:v>63.716140807391</c:v>
                </c:pt>
                <c:pt idx="4711">
                  <c:v>63.597624382434901</c:v>
                </c:pt>
                <c:pt idx="4712">
                  <c:v>63.479433384718298</c:v>
                </c:pt>
                <c:pt idx="4713">
                  <c:v>63.361566920669802</c:v>
                </c:pt>
                <c:pt idx="4714">
                  <c:v>63.244024099171497</c:v>
                </c:pt>
                <c:pt idx="4715">
                  <c:v>63.126804031552403</c:v>
                </c:pt>
                <c:pt idx="4716">
                  <c:v>63.009905831581897</c:v>
                </c:pt>
                <c:pt idx="4717">
                  <c:v>62.8933286154626</c:v>
                </c:pt>
                <c:pt idx="4718">
                  <c:v>62.777071501823897</c:v>
                </c:pt>
                <c:pt idx="4719">
                  <c:v>62.6611336117153</c:v>
                </c:pt>
                <c:pt idx="4720">
                  <c:v>62.5455140685999</c:v>
                </c:pt>
                <c:pt idx="4721">
                  <c:v>62.430211998347502</c:v>
                </c:pt>
                <c:pt idx="4722">
                  <c:v>62.315226529228099</c:v>
                </c:pt>
                <c:pt idx="4723">
                  <c:v>62.200556791905399</c:v>
                </c:pt>
                <c:pt idx="4724">
                  <c:v>62.086201919430103</c:v>
                </c:pt>
                <c:pt idx="4725">
                  <c:v>61.972161047233499</c:v>
                </c:pt>
                <c:pt idx="4726">
                  <c:v>61.858433313120898</c:v>
                </c:pt>
                <c:pt idx="4727">
                  <c:v>61.745017857264799</c:v>
                </c:pt>
                <c:pt idx="4728">
                  <c:v>61.631913822198797</c:v>
                </c:pt>
                <c:pt idx="4729">
                  <c:v>61.5191203528111</c:v>
                </c:pt>
                <c:pt idx="4730">
                  <c:v>61.406636596337798</c:v>
                </c:pt>
                <c:pt idx="4731">
                  <c:v>61.294461702356401</c:v>
                </c:pt>
                <c:pt idx="4732">
                  <c:v>61.182594822779699</c:v>
                </c:pt>
                <c:pt idx="4733">
                  <c:v>61.071035111849199</c:v>
                </c:pt>
                <c:pt idx="4734">
                  <c:v>60.959781726128703</c:v>
                </c:pt>
                <c:pt idx="4735">
                  <c:v>60.848833824497802</c:v>
                </c:pt>
                <c:pt idx="4736">
                  <c:v>60.738190568146003</c:v>
                </c:pt>
                <c:pt idx="4737">
                  <c:v>60.627851120565801</c:v>
                </c:pt>
                <c:pt idx="4738">
                  <c:v>60.517814647546601</c:v>
                </c:pt>
                <c:pt idx="4739">
                  <c:v>60.408080317168498</c:v>
                </c:pt>
                <c:pt idx="4740">
                  <c:v>60.298647299795903</c:v>
                </c:pt>
                <c:pt idx="4741">
                  <c:v>60.189514768071298</c:v>
                </c:pt>
                <c:pt idx="4742">
                  <c:v>60.080681896908899</c:v>
                </c:pt>
                <c:pt idx="4743">
                  <c:v>59.972147863488402</c:v>
                </c:pt>
                <c:pt idx="4744">
                  <c:v>59.863911847249</c:v>
                </c:pt>
                <c:pt idx="4745">
                  <c:v>59.755973029883101</c:v>
                </c:pt>
                <c:pt idx="4746">
                  <c:v>59.648330595329703</c:v>
                </c:pt>
                <c:pt idx="4747">
                  <c:v>59.540983729768797</c:v>
                </c:pt>
                <c:pt idx="4748">
                  <c:v>59.433931621615002</c:v>
                </c:pt>
                <c:pt idx="4749">
                  <c:v>59.3271734615114</c:v>
                </c:pt>
                <c:pt idx="4750">
                  <c:v>59.220708442323499</c:v>
                </c:pt>
                <c:pt idx="4751">
                  <c:v>59.114535759132899</c:v>
                </c:pt>
                <c:pt idx="4752">
                  <c:v>59.008654609231499</c:v>
                </c:pt>
                <c:pt idx="4753">
                  <c:v>58.903064192115302</c:v>
                </c:pt>
                <c:pt idx="4754">
                  <c:v>58.797763709478403</c:v>
                </c:pt>
                <c:pt idx="4755">
                  <c:v>58.6927523652068</c:v>
                </c:pt>
                <c:pt idx="4756">
                  <c:v>58.588029365372599</c:v>
                </c:pt>
                <c:pt idx="4757">
                  <c:v>58.483593918227797</c:v>
                </c:pt>
                <c:pt idx="4758">
                  <c:v>58.379445234198599</c:v>
                </c:pt>
                <c:pt idx="4759">
                  <c:v>58.275582525879003</c:v>
                </c:pt>
                <c:pt idx="4760">
                  <c:v>58.172005008025401</c:v>
                </c:pt>
                <c:pt idx="4761">
                  <c:v>58.068711897550003</c:v>
                </c:pt>
                <c:pt idx="4762">
                  <c:v>57.965702413515402</c:v>
                </c:pt>
                <c:pt idx="4763">
                  <c:v>57.862975777128703</c:v>
                </c:pt>
                <c:pt idx="4764">
                  <c:v>57.760531211735199</c:v>
                </c:pt>
                <c:pt idx="4765">
                  <c:v>57.658367942812703</c:v>
                </c:pt>
                <c:pt idx="4766">
                  <c:v>57.556485197966097</c:v>
                </c:pt>
                <c:pt idx="4767">
                  <c:v>57.4548822069208</c:v>
                </c:pt>
                <c:pt idx="4768">
                  <c:v>57.353558201517401</c:v>
                </c:pt>
                <c:pt idx="4769">
                  <c:v>57.252512415705702</c:v>
                </c:pt>
                <c:pt idx="4770">
                  <c:v>57.1517440855391</c:v>
                </c:pt>
                <c:pt idx="4771">
                  <c:v>57.051252449168501</c:v>
                </c:pt>
                <c:pt idx="4772">
                  <c:v>56.951036746836699</c:v>
                </c:pt>
                <c:pt idx="4773">
                  <c:v>56.851096220872897</c:v>
                </c:pt>
                <c:pt idx="4774">
                  <c:v>56.751430115686503</c:v>
                </c:pt>
                <c:pt idx="4775">
                  <c:v>56.652037677761598</c:v>
                </c:pt>
                <c:pt idx="4776">
                  <c:v>56.552918155651703</c:v>
                </c:pt>
                <c:pt idx="4777">
                  <c:v>56.454070799973302</c:v>
                </c:pt>
                <c:pt idx="4778">
                  <c:v>56.3554948634007</c:v>
                </c:pt>
                <c:pt idx="4779">
                  <c:v>56.257189600660197</c:v>
                </c:pt>
                <c:pt idx="4780">
                  <c:v>56.159154268524503</c:v>
                </c:pt>
                <c:pt idx="4781">
                  <c:v>56.061388125807298</c:v>
                </c:pt>
                <c:pt idx="4782">
                  <c:v>55.9638904333572</c:v>
                </c:pt>
                <c:pt idx="4783">
                  <c:v>55.866660454052401</c:v>
                </c:pt>
                <c:pt idx="4784">
                  <c:v>55.769697452795299</c:v>
                </c:pt>
                <c:pt idx="4785">
                  <c:v>55.673000696506797</c:v>
                </c:pt>
                <c:pt idx="4786">
                  <c:v>55.576569454120303</c:v>
                </c:pt>
                <c:pt idx="4787">
                  <c:v>55.480402996577197</c:v>
                </c:pt>
                <c:pt idx="4788">
                  <c:v>55.384500596820203</c:v>
                </c:pt>
                <c:pt idx="4789">
                  <c:v>55.288861529788797</c:v>
                </c:pt>
                <c:pt idx="4790">
                  <c:v>55.193485072413303</c:v>
                </c:pt>
                <c:pt idx="4791">
                  <c:v>55.098370503609203</c:v>
                </c:pt>
                <c:pt idx="4792">
                  <c:v>55.003517104272298</c:v>
                </c:pt>
                <c:pt idx="4793">
                  <c:v>54.9089241572728</c:v>
                </c:pt>
                <c:pt idx="4794">
                  <c:v>54.814590947449901</c:v>
                </c:pt>
                <c:pt idx="4795">
                  <c:v>54.720516761606902</c:v>
                </c:pt>
                <c:pt idx="4796">
                  <c:v>54.626700888504899</c:v>
                </c:pt>
                <c:pt idx="4797">
                  <c:v>54.533142618858498</c:v>
                </c:pt>
                <c:pt idx="4798">
                  <c:v>54.439841245329397</c:v>
                </c:pt>
                <c:pt idx="4799">
                  <c:v>54.346796062521904</c:v>
                </c:pt>
                <c:pt idx="4800">
                  <c:v>54.254006366976903</c:v>
                </c:pt>
                <c:pt idx="4801">
                  <c:v>54.161471457167202</c:v>
                </c:pt>
                <c:pt idx="4802">
                  <c:v>54.069190633491601</c:v>
                </c:pt>
                <c:pt idx="4803">
                  <c:v>53.977163198270098</c:v>
                </c:pt>
                <c:pt idx="4804">
                  <c:v>53.885388455738301</c:v>
                </c:pt>
                <c:pt idx="4805">
                  <c:v>53.793865712042297</c:v>
                </c:pt>
                <c:pt idx="4806">
                  <c:v>53.702594275233402</c:v>
                </c:pt>
                <c:pt idx="4807">
                  <c:v>53.611573455262899</c:v>
                </c:pt>
                <c:pt idx="4808">
                  <c:v>53.520802563976801</c:v>
                </c:pt>
                <c:pt idx="4809">
                  <c:v>53.430280915110799</c:v>
                </c:pt>
                <c:pt idx="4810">
                  <c:v>53.340007824284797</c:v>
                </c:pt>
                <c:pt idx="4811">
                  <c:v>53.249982608998003</c:v>
                </c:pt>
                <c:pt idx="4812">
                  <c:v>53.160204588623699</c:v>
                </c:pt>
                <c:pt idx="4813">
                  <c:v>53.0706730844039</c:v>
                </c:pt>
                <c:pt idx="4814">
                  <c:v>52.981387419444602</c:v>
                </c:pt>
                <c:pt idx="4815">
                  <c:v>52.892346918710203</c:v>
                </c:pt>
                <c:pt idx="4816">
                  <c:v>52.803550909018803</c:v>
                </c:pt>
                <c:pt idx="4817">
                  <c:v>52.714998719036998</c:v>
                </c:pt>
                <c:pt idx="4818">
                  <c:v>52.626689679274598</c:v>
                </c:pt>
                <c:pt idx="4819">
                  <c:v>52.538623122079699</c:v>
                </c:pt>
                <c:pt idx="4820">
                  <c:v>52.450798381634002</c:v>
                </c:pt>
                <c:pt idx="4821">
                  <c:v>52.363214793947002</c:v>
                </c:pt>
                <c:pt idx="4822">
                  <c:v>52.275871696851702</c:v>
                </c:pt>
                <c:pt idx="4823">
                  <c:v>52.188768429999101</c:v>
                </c:pt>
                <c:pt idx="4824">
                  <c:v>52.1019043348537</c:v>
                </c:pt>
                <c:pt idx="4825">
                  <c:v>52.015278754687898</c:v>
                </c:pt>
                <c:pt idx="4826">
                  <c:v>51.928891034577703</c:v>
                </c:pt>
                <c:pt idx="4827">
                  <c:v>51.842740521397097</c:v>
                </c:pt>
                <c:pt idx="4828">
                  <c:v>51.756826563813597</c:v>
                </c:pt>
                <c:pt idx="4829">
                  <c:v>51.671148512283303</c:v>
                </c:pt>
                <c:pt idx="4830">
                  <c:v>51.585705719045698</c:v>
                </c:pt>
                <c:pt idx="4831">
                  <c:v>51.5004975381189</c:v>
                </c:pt>
                <c:pt idx="4832">
                  <c:v>51.415523325294998</c:v>
                </c:pt>
                <c:pt idx="4833">
                  <c:v>51.330782438134598</c:v>
                </c:pt>
                <c:pt idx="4834">
                  <c:v>51.246274235962701</c:v>
                </c:pt>
                <c:pt idx="4835">
                  <c:v>51.161998079863402</c:v>
                </c:pt>
                <c:pt idx="4836">
                  <c:v>51.077953332675001</c:v>
                </c:pt>
                <c:pt idx="4837">
                  <c:v>50.9941393589855</c:v>
                </c:pt>
                <c:pt idx="4838">
                  <c:v>50.910555525127698</c:v>
                </c:pt>
                <c:pt idx="4839">
                  <c:v>50.827201199174098</c:v>
                </c:pt>
                <c:pt idx="4840">
                  <c:v>50.744075750932602</c:v>
                </c:pt>
                <c:pt idx="4841">
                  <c:v>50.661178551941497</c:v>
                </c:pt>
                <c:pt idx="4842">
                  <c:v>50.578508975464501</c:v>
                </c:pt>
                <c:pt idx="4843">
                  <c:v>50.496066396486597</c:v>
                </c:pt>
                <c:pt idx="4844">
                  <c:v>50.413850191708697</c:v>
                </c:pt>
                <c:pt idx="4845">
                  <c:v>50.331859739543297</c:v>
                </c:pt>
                <c:pt idx="4846">
                  <c:v>50.250094420109697</c:v>
                </c:pt>
                <c:pt idx="4847">
                  <c:v>50.168553615229101</c:v>
                </c:pt>
                <c:pt idx="4848">
                  <c:v>50.087236708420399</c:v>
                </c:pt>
                <c:pt idx="4849">
                  <c:v>50.0061430848952</c:v>
                </c:pt>
                <c:pt idx="4850">
                  <c:v>49.925272131553001</c:v>
                </c:pt>
                <c:pt idx="4851">
                  <c:v>49.844623236976901</c:v>
                </c:pt>
                <c:pt idx="4852">
                  <c:v>49.764195791429003</c:v>
                </c:pt>
                <c:pt idx="4853">
                  <c:v>49.683989186845501</c:v>
                </c:pt>
                <c:pt idx="4854">
                  <c:v>49.6040028168321</c:v>
                </c:pt>
                <c:pt idx="4855">
                  <c:v>49.524236076659903</c:v>
                </c:pt>
                <c:pt idx="4856">
                  <c:v>49.444688363260298</c:v>
                </c:pt>
                <c:pt idx="4857">
                  <c:v>49.365359075220603</c:v>
                </c:pt>
                <c:pt idx="4858">
                  <c:v>49.286247612779498</c:v>
                </c:pt>
                <c:pt idx="4859">
                  <c:v>49.2073533778225</c:v>
                </c:pt>
                <c:pt idx="4860">
                  <c:v>49.128675773877703</c:v>
                </c:pt>
                <c:pt idx="4861">
                  <c:v>49.050214206110702</c:v>
                </c:pt>
                <c:pt idx="4862">
                  <c:v>48.971968081320597</c:v>
                </c:pt>
                <c:pt idx="4863">
                  <c:v>48.893936807935198</c:v>
                </c:pt>
                <c:pt idx="4864">
                  <c:v>48.816119796006802</c:v>
                </c:pt>
                <c:pt idx="4865">
                  <c:v>48.738516457207602</c:v>
                </c:pt>
                <c:pt idx="4866">
                  <c:v>48.661126204825003</c:v>
                </c:pt>
                <c:pt idx="4867">
                  <c:v>48.583948453757799</c:v>
                </c:pt>
                <c:pt idx="4868">
                  <c:v>48.506982620511103</c:v>
                </c:pt>
                <c:pt idx="4869">
                  <c:v>48.4302281231924</c:v>
                </c:pt>
                <c:pt idx="4870">
                  <c:v>48.353684381506703</c:v>
                </c:pt>
                <c:pt idx="4871">
                  <c:v>48.277350816752801</c:v>
                </c:pt>
                <c:pt idx="4872">
                  <c:v>48.201226851818198</c:v>
                </c:pt>
                <c:pt idx="4873">
                  <c:v>48.125311911175103</c:v>
                </c:pt>
                <c:pt idx="4874">
                  <c:v>48.049605420876098</c:v>
                </c:pt>
                <c:pt idx="4875">
                  <c:v>47.974106808549799</c:v>
                </c:pt>
                <c:pt idx="4876">
                  <c:v>47.8988155033963</c:v>
                </c:pt>
                <c:pt idx="4877">
                  <c:v>47.823730936183097</c:v>
                </c:pt>
                <c:pt idx="4878">
                  <c:v>47.748852539240701</c:v>
                </c:pt>
                <c:pt idx="4879">
                  <c:v>47.6741797464584</c:v>
                </c:pt>
                <c:pt idx="4880">
                  <c:v>47.599711993280003</c:v>
                </c:pt>
                <c:pt idx="4881">
                  <c:v>47.525448716699202</c:v>
                </c:pt>
                <c:pt idx="4882">
                  <c:v>47.451389355255898</c:v>
                </c:pt>
                <c:pt idx="4883">
                  <c:v>47.377533349031502</c:v>
                </c:pt>
                <c:pt idx="4884">
                  <c:v>47.303880139645102</c:v>
                </c:pt>
                <c:pt idx="4885">
                  <c:v>47.230429170248698</c:v>
                </c:pt>
                <c:pt idx="4886">
                  <c:v>47.157179885523597</c:v>
                </c:pt>
                <c:pt idx="4887">
                  <c:v>47.084131731675697</c:v>
                </c:pt>
                <c:pt idx="4888">
                  <c:v>47.011284156431699</c:v>
                </c:pt>
                <c:pt idx="4889">
                  <c:v>46.938636609034603</c:v>
                </c:pt>
                <c:pt idx="4890">
                  <c:v>46.866188540239797</c:v>
                </c:pt>
                <c:pt idx="4891">
                  <c:v>46.793939402310897</c:v>
                </c:pt>
                <c:pt idx="4892">
                  <c:v>46.721888649015199</c:v>
                </c:pt>
                <c:pt idx="4893">
                  <c:v>46.6500357356203</c:v>
                </c:pt>
                <c:pt idx="4894">
                  <c:v>46.5783801188892</c:v>
                </c:pt>
                <c:pt idx="4895">
                  <c:v>46.506921257076598</c:v>
                </c:pt>
                <c:pt idx="4896">
                  <c:v>46.435658609924999</c:v>
                </c:pt>
                <c:pt idx="4897">
                  <c:v>46.364591638660002</c:v>
                </c:pt>
                <c:pt idx="4898">
                  <c:v>46.293719805986797</c:v>
                </c:pt>
                <c:pt idx="4899">
                  <c:v>46.223042576085902</c:v>
                </c:pt>
                <c:pt idx="4900">
                  <c:v>46.152559414609101</c:v>
                </c:pt>
                <c:pt idx="4901">
                  <c:v>46.082269788675397</c:v>
                </c:pt>
                <c:pt idx="4902">
                  <c:v>46.012173166866901</c:v>
                </c:pt>
                <c:pt idx="4903">
                  <c:v>45.942269019225101</c:v>
                </c:pt>
                <c:pt idx="4904">
                  <c:v>45.872556817246497</c:v>
                </c:pt>
                <c:pt idx="4905">
                  <c:v>45.803036033878897</c:v>
                </c:pt>
                <c:pt idx="4906">
                  <c:v>45.733706143517303</c:v>
                </c:pt>
                <c:pt idx="4907">
                  <c:v>45.664566621999803</c:v>
                </c:pt>
                <c:pt idx="4908">
                  <c:v>45.595616946603897</c:v>
                </c:pt>
                <c:pt idx="4909">
                  <c:v>45.5268565960424</c:v>
                </c:pt>
                <c:pt idx="4910">
                  <c:v>45.458285050459303</c:v>
                </c:pt>
                <c:pt idx="4911">
                  <c:v>45.389901791426297</c:v>
                </c:pt>
                <c:pt idx="4912">
                  <c:v>45.321706301938598</c:v>
                </c:pt>
                <c:pt idx="4913">
                  <c:v>45.253698066410699</c:v>
                </c:pt>
                <c:pt idx="4914">
                  <c:v>45.185876570673102</c:v>
                </c:pt>
                <c:pt idx="4915">
                  <c:v>45.118241301968098</c:v>
                </c:pt>
                <c:pt idx="4916">
                  <c:v>45.050791748945898</c:v>
                </c:pt>
                <c:pt idx="4917">
                  <c:v>44.983527401660901</c:v>
                </c:pt>
                <c:pt idx="4918">
                  <c:v>44.916447751567397</c:v>
                </c:pt>
                <c:pt idx="4919">
                  <c:v>44.849552291516403</c:v>
                </c:pt>
                <c:pt idx="4920">
                  <c:v>44.782840515751403</c:v>
                </c:pt>
                <c:pt idx="4921">
                  <c:v>44.716311919904598</c:v>
                </c:pt>
                <c:pt idx="4922">
                  <c:v>44.649966000992997</c:v>
                </c:pt>
                <c:pt idx="4923">
                  <c:v>44.583802257415002</c:v>
                </c:pt>
                <c:pt idx="4924">
                  <c:v>44.517820188945898</c:v>
                </c:pt>
                <c:pt idx="4925">
                  <c:v>44.452019296734903</c:v>
                </c:pt>
                <c:pt idx="4926">
                  <c:v>44.386399083300802</c:v>
                </c:pt>
                <c:pt idx="4927">
                  <c:v>44.320959052528501</c:v>
                </c:pt>
                <c:pt idx="4928">
                  <c:v>44.255698709664998</c:v>
                </c:pt>
                <c:pt idx="4929">
                  <c:v>44.190617561315896</c:v>
                </c:pt>
                <c:pt idx="4930">
                  <c:v>44.125715115441601</c:v>
                </c:pt>
                <c:pt idx="4931">
                  <c:v>44.060990881353597</c:v>
                </c:pt>
                <c:pt idx="4932">
                  <c:v>43.996444369710701</c:v>
                </c:pt>
                <c:pt idx="4933">
                  <c:v>43.932075092515298</c:v>
                </c:pt>
                <c:pt idx="4934">
                  <c:v>43.867882563109802</c:v>
                </c:pt>
                <c:pt idx="4935">
                  <c:v>43.803866296172998</c:v>
                </c:pt>
                <c:pt idx="4936">
                  <c:v>43.740025807716101</c:v>
                </c:pt>
                <c:pt idx="4937">
                  <c:v>43.676360615079403</c:v>
                </c:pt>
                <c:pt idx="4938">
                  <c:v>43.6128702369286</c:v>
                </c:pt>
                <c:pt idx="4939">
                  <c:v>43.5495541932507</c:v>
                </c:pt>
                <c:pt idx="4940">
                  <c:v>43.486412005351298</c:v>
                </c:pt>
                <c:pt idx="4941">
                  <c:v>43.423443195849799</c:v>
                </c:pt>
                <c:pt idx="4942">
                  <c:v>43.360647288676901</c:v>
                </c:pt>
                <c:pt idx="4943">
                  <c:v>43.298023809070301</c:v>
                </c:pt>
                <c:pt idx="4944">
                  <c:v>43.235572283571301</c:v>
                </c:pt>
                <c:pt idx="4945">
                  <c:v>43.173292240021297</c:v>
                </c:pt>
                <c:pt idx="4946">
                  <c:v>43.111183207558199</c:v>
                </c:pt>
                <c:pt idx="4947">
                  <c:v>43.049244716612698</c:v>
                </c:pt>
                <c:pt idx="4948">
                  <c:v>42.987476298905101</c:v>
                </c:pt>
                <c:pt idx="4949">
                  <c:v>42.925877487441099</c:v>
                </c:pt>
                <c:pt idx="4950">
                  <c:v>42.864447816509198</c:v>
                </c:pt>
                <c:pt idx="4951">
                  <c:v>42.803186821676199</c:v>
                </c:pt>
                <c:pt idx="4952">
                  <c:v>42.742094039784597</c:v>
                </c:pt>
                <c:pt idx="4953">
                  <c:v>42.681169008948302</c:v>
                </c:pt>
                <c:pt idx="4954">
                  <c:v>42.620411268549603</c:v>
                </c:pt>
                <c:pt idx="4955">
                  <c:v>42.559820359235701</c:v>
                </c:pt>
                <c:pt idx="4956">
                  <c:v>42.499395822914799</c:v>
                </c:pt>
                <c:pt idx="4957">
                  <c:v>42.439137202753301</c:v>
                </c:pt>
                <c:pt idx="4958">
                  <c:v>42.379044043171803</c:v>
                </c:pt>
                <c:pt idx="4959">
                  <c:v>42.319115889841903</c:v>
                </c:pt>
                <c:pt idx="4960">
                  <c:v>42.259352289682603</c:v>
                </c:pt>
                <c:pt idx="4961">
                  <c:v>42.199752790857197</c:v>
                </c:pt>
                <c:pt idx="4962">
                  <c:v>42.140316942769502</c:v>
                </c:pt>
                <c:pt idx="4963">
                  <c:v>42.081044296060597</c:v>
                </c:pt>
                <c:pt idx="4964">
                  <c:v>42.021934402605503</c:v>
                </c:pt>
                <c:pt idx="4965">
                  <c:v>41.962986815509701</c:v>
                </c:pt>
                <c:pt idx="4966">
                  <c:v>41.904201089105797</c:v>
                </c:pt>
                <c:pt idx="4967">
                  <c:v>41.845576778949997</c:v>
                </c:pt>
                <c:pt idx="4968">
                  <c:v>41.787113441819002</c:v>
                </c:pt>
                <c:pt idx="4969">
                  <c:v>41.728810635706601</c:v>
                </c:pt>
                <c:pt idx="4970">
                  <c:v>41.670667919820097</c:v>
                </c:pt>
                <c:pt idx="4971">
                  <c:v>41.612684854577203</c:v>
                </c:pt>
                <c:pt idx="4972">
                  <c:v>41.554861001602703</c:v>
                </c:pt>
                <c:pt idx="4973">
                  <c:v>41.497195923725002</c:v>
                </c:pt>
                <c:pt idx="4974">
                  <c:v>41.439689184972998</c:v>
                </c:pt>
                <c:pt idx="4975">
                  <c:v>41.382340350572598</c:v>
                </c:pt>
                <c:pt idx="4976">
                  <c:v>41.325148986943603</c:v>
                </c:pt>
                <c:pt idx="4977">
                  <c:v>41.268114661696401</c:v>
                </c:pt>
                <c:pt idx="4978">
                  <c:v>41.211236943628499</c:v>
                </c:pt>
                <c:pt idx="4979">
                  <c:v>41.154515402721501</c:v>
                </c:pt>
                <c:pt idx="4980">
                  <c:v>41.097949610137903</c:v>
                </c:pt>
                <c:pt idx="4981">
                  <c:v>41.041539138217502</c:v>
                </c:pt>
                <c:pt idx="4982">
                  <c:v>40.9852835604745</c:v>
                </c:pt>
                <c:pt idx="4983">
                  <c:v>40.929182451594201</c:v>
                </c:pt>
                <c:pt idx="4984">
                  <c:v>40.873235387429602</c:v>
                </c:pt>
                <c:pt idx="4985">
                  <c:v>40.8174419449984</c:v>
                </c:pt>
                <c:pt idx="4986">
                  <c:v>40.7618017024799</c:v>
                </c:pt>
                <c:pt idx="4987">
                  <c:v>40.706314239211402</c:v>
                </c:pt>
                <c:pt idx="4988">
                  <c:v>40.650979135685503</c:v>
                </c:pt>
                <c:pt idx="4989">
                  <c:v>40.595795973546601</c:v>
                </c:pt>
                <c:pt idx="4990">
                  <c:v>40.540764335587703</c:v>
                </c:pt>
                <c:pt idx="4991">
                  <c:v>40.485883805747598</c:v>
                </c:pt>
                <c:pt idx="4992">
                  <c:v>40.431153969107498</c:v>
                </c:pt>
                <c:pt idx="4993">
                  <c:v>40.376574411887802</c:v>
                </c:pt>
                <c:pt idx="4994">
                  <c:v>40.322144721445099</c:v>
                </c:pt>
                <c:pt idx="4995">
                  <c:v>40.267864486269197</c:v>
                </c:pt>
                <c:pt idx="4996">
                  <c:v>40.213733295979701</c:v>
                </c:pt>
                <c:pt idx="4997">
                  <c:v>40.159750741322902</c:v>
                </c:pt>
                <c:pt idx="4998">
                  <c:v>40.105916414169201</c:v>
                </c:pt>
                <c:pt idx="4999">
                  <c:v>40.0522299075094</c:v>
                </c:pt>
                <c:pt idx="5000">
                  <c:v>39.998690815452001</c:v>
                </c:pt>
                <c:pt idx="5001">
                  <c:v>39.945298733219801</c:v>
                </c:pt>
                <c:pt idx="5002">
                  <c:v>39.892053257147403</c:v>
                </c:pt>
                <c:pt idx="5003">
                  <c:v>39.838953984677602</c:v>
                </c:pt>
                <c:pt idx="5004">
                  <c:v>39.786000514358498</c:v>
                </c:pt>
                <c:pt idx="5005">
                  <c:v>39.733192445840601</c:v>
                </c:pt>
                <c:pt idx="5006">
                  <c:v>39.680529379873697</c:v>
                </c:pt>
                <c:pt idx="5007">
                  <c:v>39.628010918304</c:v>
                </c:pt>
                <c:pt idx="5008">
                  <c:v>39.5756366640707</c:v>
                </c:pt>
                <c:pt idx="5009">
                  <c:v>39.523406221203402</c:v>
                </c:pt>
                <c:pt idx="5010">
                  <c:v>39.471319194819102</c:v>
                </c:pt>
                <c:pt idx="5011">
                  <c:v>39.419375191118903</c:v>
                </c:pt>
                <c:pt idx="5012">
                  <c:v>39.3675738173852</c:v>
                </c:pt>
                <c:pt idx="5013">
                  <c:v>39.315914681978903</c:v>
                </c:pt>
                <c:pt idx="5014">
                  <c:v>39.2643973943362</c:v>
                </c:pt>
                <c:pt idx="5015">
                  <c:v>39.2130215649657</c:v>
                </c:pt>
                <c:pt idx="5016">
                  <c:v>39.161786805445502</c:v>
                </c:pt>
                <c:pt idx="5017">
                  <c:v>39.110692728420197</c:v>
                </c:pt>
                <c:pt idx="5018">
                  <c:v>39.059738947598099</c:v>
                </c:pt>
                <c:pt idx="5019">
                  <c:v>39.008925077748202</c:v>
                </c:pt>
                <c:pt idx="5020">
                  <c:v>38.958250734697103</c:v>
                </c:pt>
                <c:pt idx="5021">
                  <c:v>38.907715535326602</c:v>
                </c:pt>
                <c:pt idx="5022">
                  <c:v>38.857319097570198</c:v>
                </c:pt>
                <c:pt idx="5023">
                  <c:v>38.807061040410503</c:v>
                </c:pt>
                <c:pt idx="5024">
                  <c:v>38.756940983876603</c:v>
                </c:pt>
                <c:pt idx="5025">
                  <c:v>38.7069585490406</c:v>
                </c:pt>
                <c:pt idx="5026">
                  <c:v>38.657113358015401</c:v>
                </c:pt>
                <c:pt idx="5027">
                  <c:v>38.607405033951103</c:v>
                </c:pt>
                <c:pt idx="5028">
                  <c:v>38.557833201032899</c:v>
                </c:pt>
                <c:pt idx="5029">
                  <c:v>38.508397484478003</c:v>
                </c:pt>
                <c:pt idx="5030">
                  <c:v>38.459097510532303</c:v>
                </c:pt>
                <c:pt idx="5031">
                  <c:v>38.409932906468299</c:v>
                </c:pt>
                <c:pt idx="5032">
                  <c:v>38.360903300581803</c:v>
                </c:pt>
                <c:pt idx="5033">
                  <c:v>38.312008322189399</c:v>
                </c:pt>
                <c:pt idx="5034">
                  <c:v>38.263247601625402</c:v>
                </c:pt>
                <c:pt idx="5035">
                  <c:v>38.214620770239101</c:v>
                </c:pt>
                <c:pt idx="5036">
                  <c:v>38.166127460392097</c:v>
                </c:pt>
                <c:pt idx="5037">
                  <c:v>38.1177673054557</c:v>
                </c:pt>
                <c:pt idx="5038">
                  <c:v>38.069539939807498</c:v>
                </c:pt>
                <c:pt idx="5039">
                  <c:v>38.021444998829303</c:v>
                </c:pt>
                <c:pt idx="5040">
                  <c:v>37.973482118904101</c:v>
                </c:pt>
                <c:pt idx="5041">
                  <c:v>37.925650937413302</c:v>
                </c:pt>
                <c:pt idx="5042">
                  <c:v>37.877951092733802</c:v>
                </c:pt>
                <c:pt idx="5043">
                  <c:v>37.830382224235798</c:v>
                </c:pt>
                <c:pt idx="5044">
                  <c:v>37.782943972279398</c:v>
                </c:pt>
                <c:pt idx="5045">
                  <c:v>37.7356359782124</c:v>
                </c:pt>
                <c:pt idx="5046">
                  <c:v>37.688457884367502</c:v>
                </c:pt>
                <c:pt idx="5047">
                  <c:v>37.641409334059098</c:v>
                </c:pt>
                <c:pt idx="5048">
                  <c:v>37.594489971581602</c:v>
                </c:pt>
                <c:pt idx="5049">
                  <c:v>37.547699442205499</c:v>
                </c:pt>
                <c:pt idx="5050">
                  <c:v>37.501037392175803</c:v>
                </c:pt>
                <c:pt idx="5051">
                  <c:v>37.454503468708502</c:v>
                </c:pt>
                <c:pt idx="5052">
                  <c:v>37.408097319988599</c:v>
                </c:pt>
                <c:pt idx="5053">
                  <c:v>37.361818595166902</c:v>
                </c:pt>
                <c:pt idx="5054">
                  <c:v>37.315666944357702</c:v>
                </c:pt>
                <c:pt idx="5055">
                  <c:v>37.269642018635899</c:v>
                </c:pt>
                <c:pt idx="5056">
                  <c:v>37.223743470034698</c:v>
                </c:pt>
                <c:pt idx="5057">
                  <c:v>37.177970951542598</c:v>
                </c:pt>
                <c:pt idx="5058">
                  <c:v>37.1323241171009</c:v>
                </c:pt>
                <c:pt idx="5059">
                  <c:v>37.086802621601301</c:v>
                </c:pt>
                <c:pt idx="5060">
                  <c:v>37.041406120882897</c:v>
                </c:pt>
                <c:pt idx="5061">
                  <c:v>36.996134271730099</c:v>
                </c:pt>
                <c:pt idx="5062">
                  <c:v>36.950986731869399</c:v>
                </c:pt>
                <c:pt idx="5063">
                  <c:v>36.9059631599673</c:v>
                </c:pt>
                <c:pt idx="5064">
                  <c:v>36.861063215627603</c:v>
                </c:pt>
                <c:pt idx="5065">
                  <c:v>36.816286559388601</c:v>
                </c:pt>
                <c:pt idx="5066">
                  <c:v>36.7716328527207</c:v>
                </c:pt>
                <c:pt idx="5067">
                  <c:v>36.727101758024197</c:v>
                </c:pt>
                <c:pt idx="5068">
                  <c:v>36.682692938625998</c:v>
                </c:pt>
                <c:pt idx="5069">
                  <c:v>36.638406058777598</c:v>
                </c:pt>
                <c:pt idx="5070">
                  <c:v>36.594240783652303</c:v>
                </c:pt>
                <c:pt idx="5071">
                  <c:v>36.550196779343104</c:v>
                </c:pt>
                <c:pt idx="5072">
                  <c:v>36.506273712859503</c:v>
                </c:pt>
                <c:pt idx="5073">
                  <c:v>36.462471252125503</c:v>
                </c:pt>
                <c:pt idx="5074">
                  <c:v>36.418789065976902</c:v>
                </c:pt>
                <c:pt idx="5075">
                  <c:v>36.375226824158901</c:v>
                </c:pt>
                <c:pt idx="5076">
                  <c:v>36.331784197323401</c:v>
                </c:pt>
                <c:pt idx="5077">
                  <c:v>36.288460857026699</c:v>
                </c:pt>
                <c:pt idx="5078">
                  <c:v>36.245256475726997</c:v>
                </c:pt>
                <c:pt idx="5079">
                  <c:v>36.202170726781702</c:v>
                </c:pt>
                <c:pt idx="5080">
                  <c:v>36.159203284445397</c:v>
                </c:pt>
                <c:pt idx="5081">
                  <c:v>36.116353823866902</c:v>
                </c:pt>
                <c:pt idx="5082">
                  <c:v>36.073622021086997</c:v>
                </c:pt>
                <c:pt idx="5083">
                  <c:v>36.031007553036197</c:v>
                </c:pt>
                <c:pt idx="5084">
                  <c:v>35.9885100975321</c:v>
                </c:pt>
                <c:pt idx="5085">
                  <c:v>35.946129333276701</c:v>
                </c:pt>
                <c:pt idx="5086">
                  <c:v>35.903864939854401</c:v>
                </c:pt>
                <c:pt idx="5087">
                  <c:v>35.861716597729597</c:v>
                </c:pt>
                <c:pt idx="5088">
                  <c:v>35.819683988243703</c:v>
                </c:pt>
                <c:pt idx="5089">
                  <c:v>35.777766793613502</c:v>
                </c:pt>
                <c:pt idx="5090">
                  <c:v>35.735964696928001</c:v>
                </c:pt>
                <c:pt idx="5091">
                  <c:v>35.694277382146602</c:v>
                </c:pt>
                <c:pt idx="5092">
                  <c:v>35.6527045340965</c:v>
                </c:pt>
                <c:pt idx="5093">
                  <c:v>35.611245838470303</c:v>
                </c:pt>
                <c:pt idx="5094">
                  <c:v>35.569900981823601</c:v>
                </c:pt>
                <c:pt idx="5095">
                  <c:v>35.528669651572599</c:v>
                </c:pt>
                <c:pt idx="5096">
                  <c:v>35.487551535991898</c:v>
                </c:pt>
                <c:pt idx="5097">
                  <c:v>35.4465463242122</c:v>
                </c:pt>
                <c:pt idx="5098">
                  <c:v>35.4056537062174</c:v>
                </c:pt>
                <c:pt idx="5099">
                  <c:v>35.3648733728431</c:v>
                </c:pt>
                <c:pt idx="5100">
                  <c:v>35.324205015773401</c:v>
                </c:pt>
                <c:pt idx="5101">
                  <c:v>35.283648327539296</c:v>
                </c:pt>
                <c:pt idx="5102">
                  <c:v>35.243203001516001</c:v>
                </c:pt>
                <c:pt idx="5103">
                  <c:v>35.202868731920503</c:v>
                </c:pt>
                <c:pt idx="5104">
                  <c:v>35.162645213809597</c:v>
                </c:pt>
                <c:pt idx="5105">
                  <c:v>35.122532143077301</c:v>
                </c:pt>
                <c:pt idx="5106">
                  <c:v>35.082529216452699</c:v>
                </c:pt>
                <c:pt idx="5107">
                  <c:v>35.042636131497602</c:v>
                </c:pt>
                <c:pt idx="5108">
                  <c:v>35.002852586604199</c:v>
                </c:pt>
                <c:pt idx="5109">
                  <c:v>34.963178280993098</c:v>
                </c:pt>
                <c:pt idx="5110">
                  <c:v>34.923612914710397</c:v>
                </c:pt>
                <c:pt idx="5111">
                  <c:v>34.8841561886262</c:v>
                </c:pt>
                <c:pt idx="5112">
                  <c:v>34.844807804431802</c:v>
                </c:pt>
                <c:pt idx="5113">
                  <c:v>34.805567464637498</c:v>
                </c:pt>
                <c:pt idx="5114">
                  <c:v>34.766434872570599</c:v>
                </c:pt>
                <c:pt idx="5115">
                  <c:v>34.727409732373097</c:v>
                </c:pt>
                <c:pt idx="5116">
                  <c:v>34.688491748999198</c:v>
                </c:pt>
                <c:pt idx="5117">
                  <c:v>34.649680628213297</c:v>
                </c:pt>
                <c:pt idx="5118">
                  <c:v>34.610976076587797</c:v>
                </c:pt>
                <c:pt idx="5119">
                  <c:v>34.5723778015007</c:v>
                </c:pt>
                <c:pt idx="5120">
                  <c:v>34.533885511133498</c:v>
                </c:pt>
                <c:pt idx="5121">
                  <c:v>34.495498914469103</c:v>
                </c:pt>
                <c:pt idx="5122">
                  <c:v>34.457217721289403</c:v>
                </c:pt>
                <c:pt idx="5123">
                  <c:v>34.419041642173198</c:v>
                </c:pt>
                <c:pt idx="5124">
                  <c:v>34.380970388493999</c:v>
                </c:pt>
                <c:pt idx="5125">
                  <c:v>34.3430036724179</c:v>
                </c:pt>
                <c:pt idx="5126">
                  <c:v>34.305141206901197</c:v>
                </c:pt>
                <c:pt idx="5127">
                  <c:v>34.267382705688398</c:v>
                </c:pt>
                <c:pt idx="5128">
                  <c:v>34.229727883310296</c:v>
                </c:pt>
                <c:pt idx="5129">
                  <c:v>34.192176455081103</c:v>
                </c:pt>
                <c:pt idx="5130">
                  <c:v>34.154728137096903</c:v>
                </c:pt>
                <c:pt idx="5131">
                  <c:v>34.117382646233601</c:v>
                </c:pt>
                <c:pt idx="5132">
                  <c:v>34.080139700144201</c:v>
                </c:pt>
                <c:pt idx="5133">
                  <c:v>34.042999017256903</c:v>
                </c:pt>
                <c:pt idx="5134">
                  <c:v>34.005960316773503</c:v>
                </c:pt>
                <c:pt idx="5135">
                  <c:v>33.969023318666302</c:v>
                </c:pt>
                <c:pt idx="5136">
                  <c:v>33.932187743676998</c:v>
                </c:pt>
                <c:pt idx="5137">
                  <c:v>33.895453313313702</c:v>
                </c:pt>
                <c:pt idx="5138">
                  <c:v>33.858819749849303</c:v>
                </c:pt>
                <c:pt idx="5139">
                  <c:v>33.822286776319601</c:v>
                </c:pt>
                <c:pt idx="5140">
                  <c:v>33.785854116520397</c:v>
                </c:pt>
                <c:pt idx="5141">
                  <c:v>33.749521495006199</c:v>
                </c:pt>
                <c:pt idx="5142">
                  <c:v>33.713288637087999</c:v>
                </c:pt>
                <c:pt idx="5143">
                  <c:v>33.677155268830603</c:v>
                </c:pt>
                <c:pt idx="5144">
                  <c:v>33.641121117051298</c:v>
                </c:pt>
                <c:pt idx="5145">
                  <c:v>33.605185909317498</c:v>
                </c:pt>
                <c:pt idx="5146">
                  <c:v>33.569349373944497</c:v>
                </c:pt>
                <c:pt idx="5147">
                  <c:v>33.533611239993903</c:v>
                </c:pt>
                <c:pt idx="5148">
                  <c:v>33.497971237270797</c:v>
                </c:pt>
                <c:pt idx="5149">
                  <c:v>33.462429096322602</c:v>
                </c:pt>
                <c:pt idx="5150">
                  <c:v>33.426984548436501</c:v>
                </c:pt>
                <c:pt idx="5151">
                  <c:v>33.391637325637298</c:v>
                </c:pt>
                <c:pt idx="5152">
                  <c:v>33.356387160685998</c:v>
                </c:pt>
                <c:pt idx="5153">
                  <c:v>33.321233787077098</c:v>
                </c:pt>
                <c:pt idx="5154">
                  <c:v>33.286176939036999</c:v>
                </c:pt>
                <c:pt idx="5155">
                  <c:v>33.251216351521798</c:v>
                </c:pt>
                <c:pt idx="5156">
                  <c:v>33.216351760215503</c:v>
                </c:pt>
                <c:pt idx="5157">
                  <c:v>33.181582901527797</c:v>
                </c:pt>
                <c:pt idx="5158">
                  <c:v>33.146909512592103</c:v>
                </c:pt>
                <c:pt idx="5159">
                  <c:v>33.112331331263597</c:v>
                </c:pt>
                <c:pt idx="5160">
                  <c:v>33.077848096117499</c:v>
                </c:pt>
                <c:pt idx="5161">
                  <c:v>33.043459546446599</c:v>
                </c:pt>
                <c:pt idx="5162">
                  <c:v>33.009165422259798</c:v>
                </c:pt>
                <c:pt idx="5163">
                  <c:v>32.974965464279499</c:v>
                </c:pt>
                <c:pt idx="5164">
                  <c:v>32.940859413940501</c:v>
                </c:pt>
                <c:pt idx="5165">
                  <c:v>32.906847013387299</c:v>
                </c:pt>
                <c:pt idx="5166">
                  <c:v>32.872928005472502</c:v>
                </c:pt>
                <c:pt idx="5167">
                  <c:v>32.8391021337547</c:v>
                </c:pt>
                <c:pt idx="5168">
                  <c:v>32.805369142496801</c:v>
                </c:pt>
                <c:pt idx="5169">
                  <c:v>32.771728776663899</c:v>
                </c:pt>
                <c:pt idx="5170">
                  <c:v>32.738180781921201</c:v>
                </c:pt>
                <c:pt idx="5171">
                  <c:v>32.7047249046324</c:v>
                </c:pt>
                <c:pt idx="5172">
                  <c:v>32.671360891857802</c:v>
                </c:pt>
                <c:pt idx="5173">
                  <c:v>32.638088491351802</c:v>
                </c:pt>
                <c:pt idx="5174">
                  <c:v>32.6049074515619</c:v>
                </c:pt>
                <c:pt idx="5175">
                  <c:v>32.571817521626102</c:v>
                </c:pt>
                <c:pt idx="5176">
                  <c:v>32.5388184513711</c:v>
                </c:pt>
                <c:pt idx="5177">
                  <c:v>32.505909991310901</c:v>
                </c:pt>
                <c:pt idx="5178">
                  <c:v>32.473091892644099</c:v>
                </c:pt>
                <c:pt idx="5179">
                  <c:v>32.440363907252802</c:v>
                </c:pt>
                <c:pt idx="5180">
                  <c:v>32.407725787700301</c:v>
                </c:pt>
                <c:pt idx="5181">
                  <c:v>32.375177287229299</c:v>
                </c:pt>
                <c:pt idx="5182">
                  <c:v>32.342718159759997</c:v>
                </c:pt>
                <c:pt idx="5183">
                  <c:v>32.310348159888498</c:v>
                </c:pt>
                <c:pt idx="5184">
                  <c:v>32.278067042884501</c:v>
                </c:pt>
                <c:pt idx="5185">
                  <c:v>32.2458745646898</c:v>
                </c:pt>
                <c:pt idx="5186">
                  <c:v>32.213770481916299</c:v>
                </c:pt>
                <c:pt idx="5187">
                  <c:v>32.181754551844399</c:v>
                </c:pt>
                <c:pt idx="5188">
                  <c:v>32.149826532420597</c:v>
                </c:pt>
                <c:pt idx="5189">
                  <c:v>32.117986182256502</c:v>
                </c:pt>
                <c:pt idx="5190">
                  <c:v>32.086233260626003</c:v>
                </c:pt>
                <c:pt idx="5191">
                  <c:v>32.0545675274644</c:v>
                </c:pt>
                <c:pt idx="5192">
                  <c:v>32.022988743366099</c:v>
                </c:pt>
                <c:pt idx="5193">
                  <c:v>31.991496669582698</c:v>
                </c:pt>
                <c:pt idx="5194">
                  <c:v>31.960091068021502</c:v>
                </c:pt>
                <c:pt idx="5195">
                  <c:v>31.928771701243601</c:v>
                </c:pt>
                <c:pt idx="5196">
                  <c:v>31.897538332461998</c:v>
                </c:pt>
                <c:pt idx="5197">
                  <c:v>31.866390725539802</c:v>
                </c:pt>
                <c:pt idx="5198">
                  <c:v>31.8353286449886</c:v>
                </c:pt>
                <c:pt idx="5199">
                  <c:v>31.804351855966701</c:v>
                </c:pt>
                <c:pt idx="5200">
                  <c:v>31.773460124277101</c:v>
                </c:pt>
                <c:pt idx="5201">
                  <c:v>31.742653216365898</c:v>
                </c:pt>
                <c:pt idx="5202">
                  <c:v>31.7119308993204</c:v>
                </c:pt>
                <c:pt idx="5203">
                  <c:v>31.681292940867699</c:v>
                </c:pt>
                <c:pt idx="5204">
                  <c:v>31.650739109372498</c:v>
                </c:pt>
                <c:pt idx="5205">
                  <c:v>31.6202691738354</c:v>
                </c:pt>
                <c:pt idx="5206">
                  <c:v>31.589882903891699</c:v>
                </c:pt>
                <c:pt idx="5207">
                  <c:v>31.559580069808799</c:v>
                </c:pt>
                <c:pt idx="5208">
                  <c:v>31.529360442485199</c:v>
                </c:pt>
                <c:pt idx="5209">
                  <c:v>31.499223793448401</c:v>
                </c:pt>
                <c:pt idx="5210">
                  <c:v>31.469169894853199</c:v>
                </c:pt>
                <c:pt idx="5211">
                  <c:v>31.439198519480001</c:v>
                </c:pt>
                <c:pt idx="5212">
                  <c:v>31.409309440733299</c:v>
                </c:pt>
                <c:pt idx="5213">
                  <c:v>31.379502432639502</c:v>
                </c:pt>
                <c:pt idx="5214">
                  <c:v>31.349777269845799</c:v>
                </c:pt>
                <c:pt idx="5215">
                  <c:v>31.320133727618</c:v>
                </c:pt>
                <c:pt idx="5216">
                  <c:v>31.290571581838901</c:v>
                </c:pt>
                <c:pt idx="5217">
                  <c:v>31.261090609006999</c:v>
                </c:pt>
                <c:pt idx="5218">
                  <c:v>31.231690586234102</c:v>
                </c:pt>
                <c:pt idx="5219">
                  <c:v>31.202371291244301</c:v>
                </c:pt>
                <c:pt idx="5220">
                  <c:v>31.173132502372098</c:v>
                </c:pt>
                <c:pt idx="5221">
                  <c:v>31.143973998560298</c:v>
                </c:pt>
                <c:pt idx="5222">
                  <c:v>31.114895559358999</c:v>
                </c:pt>
                <c:pt idx="5223">
                  <c:v>31.085896964923599</c:v>
                </c:pt>
                <c:pt idx="5224">
                  <c:v>31.0569779960129</c:v>
                </c:pt>
                <c:pt idx="5225">
                  <c:v>31.028138433988001</c:v>
                </c:pt>
                <c:pt idx="5226">
                  <c:v>30.999378060810201</c:v>
                </c:pt>
                <c:pt idx="5227">
                  <c:v>30.9706966590396</c:v>
                </c:pt>
                <c:pt idx="5228">
                  <c:v>30.942094011833198</c:v>
                </c:pt>
                <c:pt idx="5229">
                  <c:v>30.9135699029436</c:v>
                </c:pt>
                <c:pt idx="5230">
                  <c:v>30.885124116716899</c:v>
                </c:pt>
                <c:pt idx="5231">
                  <c:v>30.856756438091701</c:v>
                </c:pt>
                <c:pt idx="5232">
                  <c:v>30.828466652596902</c:v>
                </c:pt>
                <c:pt idx="5233">
                  <c:v>30.800254546350299</c:v>
                </c:pt>
                <c:pt idx="5234">
                  <c:v>30.772119906057199</c:v>
                </c:pt>
                <c:pt idx="5235">
                  <c:v>30.744062519008299</c:v>
                </c:pt>
                <c:pt idx="5236">
                  <c:v>30.7160821730786</c:v>
                </c:pt>
                <c:pt idx="5237">
                  <c:v>30.688178656725299</c:v>
                </c:pt>
                <c:pt idx="5238">
                  <c:v>30.6603517589867</c:v>
                </c:pt>
                <c:pt idx="5239">
                  <c:v>30.632601269480201</c:v>
                </c:pt>
                <c:pt idx="5240">
                  <c:v>30.6049269784011</c:v>
                </c:pt>
                <c:pt idx="5241">
                  <c:v>30.577328676520501</c:v>
                </c:pt>
                <c:pt idx="5242">
                  <c:v>30.5498061551842</c:v>
                </c:pt>
                <c:pt idx="5243">
                  <c:v>30.522359206310998</c:v>
                </c:pt>
                <c:pt idx="5244">
                  <c:v>30.494987622390799</c:v>
                </c:pt>
                <c:pt idx="5245">
                  <c:v>30.4676911964835</c:v>
                </c:pt>
                <c:pt idx="5246">
                  <c:v>30.440469722217099</c:v>
                </c:pt>
                <c:pt idx="5247">
                  <c:v>30.413322993786402</c:v>
                </c:pt>
                <c:pt idx="5248">
                  <c:v>30.386250805951299</c:v>
                </c:pt>
                <c:pt idx="5249">
                  <c:v>30.359252954035</c:v>
                </c:pt>
                <c:pt idx="5250">
                  <c:v>30.332329233922898</c:v>
                </c:pt>
                <c:pt idx="5251">
                  <c:v>30.305479442061099</c:v>
                </c:pt>
                <c:pt idx="5252">
                  <c:v>30.278703375454199</c:v>
                </c:pt>
                <c:pt idx="5253">
                  <c:v>30.2520008316644</c:v>
                </c:pt>
                <c:pt idx="5254">
                  <c:v>30.225371608809699</c:v>
                </c:pt>
                <c:pt idx="5255">
                  <c:v>30.198815505562699</c:v>
                </c:pt>
                <c:pt idx="5256">
                  <c:v>30.172332321148399</c:v>
                </c:pt>
                <c:pt idx="5257">
                  <c:v>30.1459218553433</c:v>
                </c:pt>
                <c:pt idx="5258">
                  <c:v>30.1195839084738</c:v>
                </c:pt>
                <c:pt idx="5259">
                  <c:v>30.093318281414302</c:v>
                </c:pt>
                <c:pt idx="5260">
                  <c:v>30.067124775586201</c:v>
                </c:pt>
                <c:pt idx="5261">
                  <c:v>30.041003192956001</c:v>
                </c:pt>
                <c:pt idx="5262">
                  <c:v>30.0149533360342</c:v>
                </c:pt>
                <c:pt idx="5263">
                  <c:v>29.988975007873201</c:v>
                </c:pt>
                <c:pt idx="5264">
                  <c:v>29.9630680120666</c:v>
                </c:pt>
                <c:pt idx="5265">
                  <c:v>29.937232152747001</c:v>
                </c:pt>
                <c:pt idx="5266">
                  <c:v>29.911467234585</c:v>
                </c:pt>
                <c:pt idx="5267">
                  <c:v>29.885773062787401</c:v>
                </c:pt>
                <c:pt idx="5268">
                  <c:v>29.860149443095999</c:v>
                </c:pt>
                <c:pt idx="5269">
                  <c:v>29.834596181786001</c:v>
                </c:pt>
                <c:pt idx="5270">
                  <c:v>29.809113085664301</c:v>
                </c:pt>
                <c:pt idx="5271">
                  <c:v>29.783699962068599</c:v>
                </c:pt>
                <c:pt idx="5272">
                  <c:v>29.758356618865399</c:v>
                </c:pt>
                <c:pt idx="5273">
                  <c:v>29.733082864448999</c:v>
                </c:pt>
                <c:pt idx="5274">
                  <c:v>29.707878507739501</c:v>
                </c:pt>
                <c:pt idx="5275">
                  <c:v>29.682743358182002</c:v>
                </c:pt>
                <c:pt idx="5276">
                  <c:v>29.6576772257445</c:v>
                </c:pt>
                <c:pt idx="5277">
                  <c:v>29.632679920916999</c:v>
                </c:pt>
                <c:pt idx="5278">
                  <c:v>29.607751254709999</c:v>
                </c:pt>
                <c:pt idx="5279">
                  <c:v>29.582891038652701</c:v>
                </c:pt>
                <c:pt idx="5280">
                  <c:v>29.558099084791699</c:v>
                </c:pt>
                <c:pt idx="5281">
                  <c:v>29.533375205690199</c:v>
                </c:pt>
                <c:pt idx="5282">
                  <c:v>29.508719214425501</c:v>
                </c:pt>
                <c:pt idx="5283">
                  <c:v>29.484130924588399</c:v>
                </c:pt>
                <c:pt idx="5284">
                  <c:v>29.459610150281701</c:v>
                </c:pt>
                <c:pt idx="5285">
                  <c:v>29.435156706118399</c:v>
                </c:pt>
                <c:pt idx="5286">
                  <c:v>29.410770407220799</c:v>
                </c:pt>
                <c:pt idx="5287">
                  <c:v>29.386451069218399</c:v>
                </c:pt>
                <c:pt idx="5288">
                  <c:v>29.362198508247499</c:v>
                </c:pt>
                <c:pt idx="5289">
                  <c:v>29.338012540948899</c:v>
                </c:pt>
                <c:pt idx="5290">
                  <c:v>29.3138929844669</c:v>
                </c:pt>
                <c:pt idx="5291">
                  <c:v>29.289839656448098</c:v>
                </c:pt>
                <c:pt idx="5292">
                  <c:v>29.2658523750396</c:v>
                </c:pt>
                <c:pt idx="5293">
                  <c:v>29.241930958887998</c:v>
                </c:pt>
                <c:pt idx="5294">
                  <c:v>29.2180752271377</c:v>
                </c:pt>
                <c:pt idx="5295">
                  <c:v>29.194284999429801</c:v>
                </c:pt>
                <c:pt idx="5296">
                  <c:v>29.170560095900701</c:v>
                </c:pt>
                <c:pt idx="5297">
                  <c:v>29.146900337180501</c:v>
                </c:pt>
                <c:pt idx="5298">
                  <c:v>29.123305544392</c:v>
                </c:pt>
                <c:pt idx="5299">
                  <c:v>29.0997755391491</c:v>
                </c:pt>
                <c:pt idx="5300">
                  <c:v>29.0763101435554</c:v>
                </c:pt>
                <c:pt idx="5301">
                  <c:v>29.052909180203201</c:v>
                </c:pt>
                <c:pt idx="5302">
                  <c:v>29.0295724721718</c:v>
                </c:pt>
                <c:pt idx="5303">
                  <c:v>29.006299843026301</c:v>
                </c:pt>
                <c:pt idx="5304">
                  <c:v>28.983091116816301</c:v>
                </c:pt>
                <c:pt idx="5305">
                  <c:v>28.959946118074399</c:v>
                </c:pt>
                <c:pt idx="5306">
                  <c:v>28.9368646718153</c:v>
                </c:pt>
                <c:pt idx="5307">
                  <c:v>28.913846603533901</c:v>
                </c:pt>
                <c:pt idx="5308">
                  <c:v>28.890891739204299</c:v>
                </c:pt>
                <c:pt idx="5309">
                  <c:v>28.867999905278602</c:v>
                </c:pt>
                <c:pt idx="5310">
                  <c:v>28.845170928685299</c:v>
                </c:pt>
                <c:pt idx="5311">
                  <c:v>28.8224046368282</c:v>
                </c:pt>
                <c:pt idx="5312">
                  <c:v>28.799700857585002</c:v>
                </c:pt>
                <c:pt idx="5313">
                  <c:v>28.7770594193059</c:v>
                </c:pt>
                <c:pt idx="5314">
                  <c:v>28.7544801508127</c:v>
                </c:pt>
                <c:pt idx="5315">
                  <c:v>28.731962881396999</c:v>
                </c:pt>
                <c:pt idx="5316">
                  <c:v>28.709507440819099</c:v>
                </c:pt>
                <c:pt idx="5317">
                  <c:v>28.687113659306998</c:v>
                </c:pt>
                <c:pt idx="5318">
                  <c:v>28.664781367554699</c:v>
                </c:pt>
                <c:pt idx="5319">
                  <c:v>28.642510396721001</c:v>
                </c:pt>
                <c:pt idx="5320">
                  <c:v>28.620300578428498</c:v>
                </c:pt>
                <c:pt idx="5321">
                  <c:v>28.598151744761999</c:v>
                </c:pt>
                <c:pt idx="5322">
                  <c:v>28.576063728267499</c:v>
                </c:pt>
                <c:pt idx="5323">
                  <c:v>28.5540363619507</c:v>
                </c:pt>
                <c:pt idx="5324">
                  <c:v>28.532069479275801</c:v>
                </c:pt>
                <c:pt idx="5325">
                  <c:v>28.5101629141645</c:v>
                </c:pt>
                <c:pt idx="5326">
                  <c:v>28.488316500994198</c:v>
                </c:pt>
                <c:pt idx="5327">
                  <c:v>28.466530074597301</c:v>
                </c:pt>
                <c:pt idx="5328">
                  <c:v>28.4448034702597</c:v>
                </c:pt>
                <c:pt idx="5329">
                  <c:v>28.423136523719499</c:v>
                </c:pt>
                <c:pt idx="5330">
                  <c:v>28.4015290711659</c:v>
                </c:pt>
                <c:pt idx="5331">
                  <c:v>28.3799809492379</c:v>
                </c:pt>
                <c:pt idx="5332">
                  <c:v>28.358491995023101</c:v>
                </c:pt>
                <c:pt idx="5333">
                  <c:v>28.3370620460563</c:v>
                </c:pt>
                <c:pt idx="5334">
                  <c:v>28.3156909403185</c:v>
                </c:pt>
                <c:pt idx="5335">
                  <c:v>28.294378516235501</c:v>
                </c:pt>
                <c:pt idx="5336">
                  <c:v>28.273124612676899</c:v>
                </c:pt>
                <c:pt idx="5337">
                  <c:v>28.251929068954599</c:v>
                </c:pt>
                <c:pt idx="5338">
                  <c:v>28.230791724821799</c:v>
                </c:pt>
                <c:pt idx="5339">
                  <c:v>28.2097124204717</c:v>
                </c:pt>
                <c:pt idx="5340">
                  <c:v>28.188690996536401</c:v>
                </c:pt>
                <c:pt idx="5341">
                  <c:v>28.1677272940852</c:v>
                </c:pt>
                <c:pt idx="5342">
                  <c:v>28.146821154624401</c:v>
                </c:pt>
                <c:pt idx="5343">
                  <c:v>28.125972420095</c:v>
                </c:pt>
                <c:pt idx="5344">
                  <c:v>28.105180932872301</c:v>
                </c:pt>
                <c:pt idx="5345">
                  <c:v>28.0844465357643</c:v>
                </c:pt>
                <c:pt idx="5346">
                  <c:v>28.063769072010501</c:v>
                </c:pt>
                <c:pt idx="5347">
                  <c:v>28.0431483852811</c:v>
                </c:pt>
                <c:pt idx="5348">
                  <c:v>28.022584319675399</c:v>
                </c:pt>
                <c:pt idx="5349">
                  <c:v>28.0020767197209</c:v>
                </c:pt>
                <c:pt idx="5350">
                  <c:v>27.9816254303717</c:v>
                </c:pt>
                <c:pt idx="5351">
                  <c:v>27.961230297008001</c:v>
                </c:pt>
                <c:pt idx="5352">
                  <c:v>27.940891165434302</c:v>
                </c:pt>
                <c:pt idx="5353">
                  <c:v>27.920607881878698</c:v>
                </c:pt>
                <c:pt idx="5354">
                  <c:v>27.9003802929914</c:v>
                </c:pt>
                <c:pt idx="5355">
                  <c:v>27.880208245843601</c:v>
                </c:pt>
                <c:pt idx="5356">
                  <c:v>27.8600915879267</c:v>
                </c:pt>
                <c:pt idx="5357">
                  <c:v>27.840030167150601</c:v>
                </c:pt>
                <c:pt idx="5358">
                  <c:v>27.820023831842899</c:v>
                </c:pt>
                <c:pt idx="5359">
                  <c:v>27.800072430747601</c:v>
                </c:pt>
                <c:pt idx="5360">
                  <c:v>27.780175813024201</c:v>
                </c:pt>
                <c:pt idx="5361">
                  <c:v>27.760333828246299</c:v>
                </c:pt>
                <c:pt idx="5362">
                  <c:v>27.740546326400501</c:v>
                </c:pt>
                <c:pt idx="5363">
                  <c:v>27.720813157885299</c:v>
                </c:pt>
                <c:pt idx="5364">
                  <c:v>27.701134173509999</c:v>
                </c:pt>
                <c:pt idx="5365">
                  <c:v>27.681509224493599</c:v>
                </c:pt>
                <c:pt idx="5366">
                  <c:v>27.661938162463699</c:v>
                </c:pt>
                <c:pt idx="5367">
                  <c:v>27.642420839455099</c:v>
                </c:pt>
                <c:pt idx="5368">
                  <c:v>27.622957107908999</c:v>
                </c:pt>
                <c:pt idx="5369">
                  <c:v>27.603546820671799</c:v>
                </c:pt>
                <c:pt idx="5370">
                  <c:v>27.584189830993999</c:v>
                </c:pt>
                <c:pt idx="5371">
                  <c:v>27.5648859925289</c:v>
                </c:pt>
                <c:pt idx="5372">
                  <c:v>27.545635159331798</c:v>
                </c:pt>
                <c:pt idx="5373">
                  <c:v>27.526437185858601</c:v>
                </c:pt>
                <c:pt idx="5374">
                  <c:v>27.5072919269649</c:v>
                </c:pt>
                <c:pt idx="5375">
                  <c:v>27.488199237904901</c:v>
                </c:pt>
                <c:pt idx="5376">
                  <c:v>27.469158974330199</c:v>
                </c:pt>
                <c:pt idx="5377">
                  <c:v>27.4501709922888</c:v>
                </c:pt>
                <c:pt idx="5378">
                  <c:v>27.431235148223902</c:v>
                </c:pt>
                <c:pt idx="5379">
                  <c:v>27.412351298972901</c:v>
                </c:pt>
                <c:pt idx="5380">
                  <c:v>27.3935193017663</c:v>
                </c:pt>
                <c:pt idx="5381">
                  <c:v>27.374739014226598</c:v>
                </c:pt>
                <c:pt idx="5382">
                  <c:v>27.356010294367401</c:v>
                </c:pt>
                <c:pt idx="5383">
                  <c:v>27.3373330005921</c:v>
                </c:pt>
                <c:pt idx="5384">
                  <c:v>27.318706991692601</c:v>
                </c:pt>
                <c:pt idx="5385">
                  <c:v>27.3001321268491</c:v>
                </c:pt>
                <c:pt idx="5386">
                  <c:v>27.281608265627899</c:v>
                </c:pt>
                <c:pt idx="5387">
                  <c:v>27.263135267981301</c:v>
                </c:pt>
                <c:pt idx="5388">
                  <c:v>27.2447129942461</c:v>
                </c:pt>
                <c:pt idx="5389">
                  <c:v>27.226341305142402</c:v>
                </c:pt>
                <c:pt idx="5390">
                  <c:v>27.2080200617728</c:v>
                </c:pt>
                <c:pt idx="5391">
                  <c:v>27.1897491256215</c:v>
                </c:pt>
                <c:pt idx="5392">
                  <c:v>27.171528358552699</c:v>
                </c:pt>
                <c:pt idx="5393">
                  <c:v>27.153357622810301</c:v>
                </c:pt>
                <c:pt idx="5394">
                  <c:v>27.135236781016101</c:v>
                </c:pt>
                <c:pt idx="5395">
                  <c:v>27.117165696169302</c:v>
                </c:pt>
                <c:pt idx="5396">
                  <c:v>27.099144231645202</c:v>
                </c:pt>
                <c:pt idx="5397">
                  <c:v>27.0811722511943</c:v>
                </c:pt>
                <c:pt idx="5398">
                  <c:v>27.063249618941299</c:v>
                </c:pt>
                <c:pt idx="5399">
                  <c:v>27.045376199383799</c:v>
                </c:pt>
                <c:pt idx="5400">
                  <c:v>27.0275518573916</c:v>
                </c:pt>
                <c:pt idx="5401">
                  <c:v>27.009776458205501</c:v>
                </c:pt>
                <c:pt idx="5402">
                  <c:v>26.9920498674364</c:v>
                </c:pt>
                <c:pt idx="5403">
                  <c:v>26.9743719510641</c:v>
                </c:pt>
                <c:pt idx="5404">
                  <c:v>26.9567425754365</c:v>
                </c:pt>
                <c:pt idx="5405">
                  <c:v>26.939161607268399</c:v>
                </c:pt>
                <c:pt idx="5406">
                  <c:v>26.921628913640699</c:v>
                </c:pt>
                <c:pt idx="5407">
                  <c:v>26.904144361999101</c:v>
                </c:pt>
                <c:pt idx="5408">
                  <c:v>26.886707820153401</c:v>
                </c:pt>
                <c:pt idx="5409">
                  <c:v>26.869319156276301</c:v>
                </c:pt>
                <c:pt idx="5410">
                  <c:v>26.851978238902699</c:v>
                </c:pt>
                <c:pt idx="5411">
                  <c:v>26.834684936927999</c:v>
                </c:pt>
                <c:pt idx="5412">
                  <c:v>26.817439119608199</c:v>
                </c:pt>
                <c:pt idx="5413">
                  <c:v>26.800240656557801</c:v>
                </c:pt>
                <c:pt idx="5414">
                  <c:v>26.783089417749501</c:v>
                </c:pt>
                <c:pt idx="5415">
                  <c:v>26.765985273513198</c:v>
                </c:pt>
                <c:pt idx="5416">
                  <c:v>26.748928094534602</c:v>
                </c:pt>
                <c:pt idx="5417">
                  <c:v>26.731917751854599</c:v>
                </c:pt>
                <c:pt idx="5418">
                  <c:v>26.7149541168681</c:v>
                </c:pt>
                <c:pt idx="5419">
                  <c:v>26.698037061323401</c:v>
                </c:pt>
                <c:pt idx="5420">
                  <c:v>26.681166457320501</c:v>
                </c:pt>
                <c:pt idx="5421">
                  <c:v>26.664342177311099</c:v>
                </c:pt>
                <c:pt idx="5422">
                  <c:v>26.647564094096801</c:v>
                </c:pt>
                <c:pt idx="5423">
                  <c:v>26.630832080828601</c:v>
                </c:pt>
                <c:pt idx="5424">
                  <c:v>26.614146011005602</c:v>
                </c:pt>
                <c:pt idx="5425">
                  <c:v>26.597505758474501</c:v>
                </c:pt>
                <c:pt idx="5426">
                  <c:v>26.580911197428399</c:v>
                </c:pt>
                <c:pt idx="5427">
                  <c:v>26.5643622024057</c:v>
                </c:pt>
                <c:pt idx="5428">
                  <c:v>26.547858648289299</c:v>
                </c:pt>
                <c:pt idx="5429">
                  <c:v>26.5314004103058</c:v>
                </c:pt>
                <c:pt idx="5430">
                  <c:v>26.514987364024101</c:v>
                </c:pt>
                <c:pt idx="5431">
                  <c:v>26.498619385355301</c:v>
                </c:pt>
                <c:pt idx="5432">
                  <c:v>26.482296350550602</c:v>
                </c:pt>
                <c:pt idx="5433">
                  <c:v>26.466018136201502</c:v>
                </c:pt>
                <c:pt idx="5434">
                  <c:v>26.449784619238098</c:v>
                </c:pt>
                <c:pt idx="5435">
                  <c:v>26.433595676928501</c:v>
                </c:pt>
                <c:pt idx="5436">
                  <c:v>26.417451186877798</c:v>
                </c:pt>
                <c:pt idx="5437">
                  <c:v>26.4013510270272</c:v>
                </c:pt>
                <c:pt idx="5438">
                  <c:v>26.385295075653001</c:v>
                </c:pt>
                <c:pt idx="5439">
                  <c:v>26.369283211365701</c:v>
                </c:pt>
                <c:pt idx="5440">
                  <c:v>26.353315313109199</c:v>
                </c:pt>
                <c:pt idx="5441">
                  <c:v>26.337391260159801</c:v>
                </c:pt>
                <c:pt idx="5442">
                  <c:v>26.3215109321253</c:v>
                </c:pt>
                <c:pt idx="5443">
                  <c:v>26.305674208944101</c:v>
                </c:pt>
                <c:pt idx="5444">
                  <c:v>26.289880970883999</c:v>
                </c:pt>
                <c:pt idx="5445">
                  <c:v>26.274131098542</c:v>
                </c:pt>
                <c:pt idx="5446">
                  <c:v>26.258424472842499</c:v>
                </c:pt>
                <c:pt idx="5447">
                  <c:v>26.242760975037399</c:v>
                </c:pt>
                <c:pt idx="5448">
                  <c:v>26.227140486704101</c:v>
                </c:pt>
                <c:pt idx="5449">
                  <c:v>26.2115628897457</c:v>
                </c:pt>
                <c:pt idx="5450">
                  <c:v>26.196028066389001</c:v>
                </c:pt>
                <c:pt idx="5451">
                  <c:v>26.1805358991848</c:v>
                </c:pt>
                <c:pt idx="5452">
                  <c:v>26.165086271005801</c:v>
                </c:pt>
                <c:pt idx="5453">
                  <c:v>26.1496790650469</c:v>
                </c:pt>
                <c:pt idx="5454">
                  <c:v>26.134314164823198</c:v>
                </c:pt>
                <c:pt idx="5455">
                  <c:v>26.1189914541701</c:v>
                </c:pt>
                <c:pt idx="5456">
                  <c:v>26.103710817241499</c:v>
                </c:pt>
                <c:pt idx="5457">
                  <c:v>26.0884721385099</c:v>
                </c:pt>
                <c:pt idx="5458">
                  <c:v>26.0732753027646</c:v>
                </c:pt>
                <c:pt idx="5459">
                  <c:v>26.0581201951114</c:v>
                </c:pt>
                <c:pt idx="5460">
                  <c:v>26.043006700971802</c:v>
                </c:pt>
                <c:pt idx="5461">
                  <c:v>26.027934706081499</c:v>
                </c:pt>
                <c:pt idx="5462">
                  <c:v>26.012904096490299</c:v>
                </c:pt>
                <c:pt idx="5463">
                  <c:v>25.9979147585607</c:v>
                </c:pt>
                <c:pt idx="5464">
                  <c:v>25.9829665789673</c:v>
                </c:pt>
                <c:pt idx="5465">
                  <c:v>25.9680594446959</c:v>
                </c:pt>
                <c:pt idx="5466">
                  <c:v>25.953193243042499</c:v>
                </c:pt>
                <c:pt idx="5467">
                  <c:v>25.938367861612701</c:v>
                </c:pt>
                <c:pt idx="5468">
                  <c:v>25.923583188320599</c:v>
                </c:pt>
                <c:pt idx="5469">
                  <c:v>25.9088391113882</c:v>
                </c:pt>
                <c:pt idx="5470">
                  <c:v>25.894135519344399</c:v>
                </c:pt>
                <c:pt idx="5471">
                  <c:v>25.879472301023998</c:v>
                </c:pt>
                <c:pt idx="5472">
                  <c:v>25.864849345567301</c:v>
                </c:pt>
                <c:pt idx="5473">
                  <c:v>25.850266542418801</c:v>
                </c:pt>
                <c:pt idx="5474">
                  <c:v>25.835723781326699</c:v>
                </c:pt>
                <c:pt idx="5475">
                  <c:v>25.8212209523419</c:v>
                </c:pt>
                <c:pt idx="5476">
                  <c:v>25.8067579458172</c:v>
                </c:pt>
                <c:pt idx="5477">
                  <c:v>25.792334652406399</c:v>
                </c:pt>
                <c:pt idx="5478">
                  <c:v>25.777950963063599</c:v>
                </c:pt>
                <c:pt idx="5479">
                  <c:v>25.763606769042401</c:v>
                </c:pt>
                <c:pt idx="5480">
                  <c:v>25.749301961894901</c:v>
                </c:pt>
                <c:pt idx="5481">
                  <c:v>25.735036433471102</c:v>
                </c:pt>
                <c:pt idx="5482">
                  <c:v>25.720810075917701</c:v>
                </c:pt>
                <c:pt idx="5483">
                  <c:v>25.7066227816779</c:v>
                </c:pt>
                <c:pt idx="5484">
                  <c:v>25.692474443489999</c:v>
                </c:pt>
              </c:numCache>
            </c:numRef>
          </c:yVal>
          <c:smooth val="0"/>
        </c:ser>
        <c:ser>
          <c:idx val="1"/>
          <c:order val="1"/>
          <c:tx>
            <c:v>Pсн</c:v>
          </c:tx>
          <c:spPr>
            <a:ln w="19050" cap="rnd">
              <a:solidFill>
                <a:schemeClr val="tx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'последействие P'!$B$1:$HBZ$1</c:f>
              <c:numCache>
                <c:formatCode>General</c:formatCode>
                <c:ptCount val="5485"/>
                <c:pt idx="0">
                  <c:v>0</c:v>
                </c:pt>
                <c:pt idx="1">
                  <c:v>1.36983863029828E-2</c:v>
                </c:pt>
                <c:pt idx="2">
                  <c:v>2.7396772605965701E-2</c:v>
                </c:pt>
                <c:pt idx="3">
                  <c:v>4.1095158908948499E-2</c:v>
                </c:pt>
                <c:pt idx="4">
                  <c:v>5.4793545211931402E-2</c:v>
                </c:pt>
                <c:pt idx="5">
                  <c:v>6.8491931514914201E-2</c:v>
                </c:pt>
                <c:pt idx="6">
                  <c:v>8.2190317817897096E-2</c:v>
                </c:pt>
                <c:pt idx="7">
                  <c:v>9.5888704120879895E-2</c:v>
                </c:pt>
                <c:pt idx="8">
                  <c:v>0.109587090423863</c:v>
                </c:pt>
                <c:pt idx="9">
                  <c:v>0.12328547672684601</c:v>
                </c:pt>
                <c:pt idx="10">
                  <c:v>0.13698386302982801</c:v>
                </c:pt>
                <c:pt idx="11">
                  <c:v>0.15068224933281099</c:v>
                </c:pt>
                <c:pt idx="12">
                  <c:v>0.164380635635794</c:v>
                </c:pt>
                <c:pt idx="13">
                  <c:v>0.178079021938777</c:v>
                </c:pt>
                <c:pt idx="14">
                  <c:v>0.19177740824176001</c:v>
                </c:pt>
                <c:pt idx="15">
                  <c:v>0.20547579454474299</c:v>
                </c:pt>
                <c:pt idx="16">
                  <c:v>0.219174180847726</c:v>
                </c:pt>
                <c:pt idx="17">
                  <c:v>0.232872567150708</c:v>
                </c:pt>
                <c:pt idx="18">
                  <c:v>0.24657095345369101</c:v>
                </c:pt>
                <c:pt idx="19">
                  <c:v>0.26026933975667399</c:v>
                </c:pt>
                <c:pt idx="20">
                  <c:v>0.27396772605965702</c:v>
                </c:pt>
                <c:pt idx="21">
                  <c:v>0.28766611236264</c:v>
                </c:pt>
                <c:pt idx="22">
                  <c:v>0.30136449866562298</c:v>
                </c:pt>
                <c:pt idx="23">
                  <c:v>0.31506288496860502</c:v>
                </c:pt>
                <c:pt idx="24">
                  <c:v>0.328761271271588</c:v>
                </c:pt>
                <c:pt idx="25">
                  <c:v>0.34245965757457097</c:v>
                </c:pt>
                <c:pt idx="26">
                  <c:v>0.35615804387755401</c:v>
                </c:pt>
                <c:pt idx="27">
                  <c:v>0.36985643018053699</c:v>
                </c:pt>
                <c:pt idx="28">
                  <c:v>0.38355481648352002</c:v>
                </c:pt>
                <c:pt idx="29">
                  <c:v>0.397253202786503</c:v>
                </c:pt>
                <c:pt idx="30">
                  <c:v>0.41095158908948498</c:v>
                </c:pt>
                <c:pt idx="31">
                  <c:v>0.42464997539246802</c:v>
                </c:pt>
                <c:pt idx="32">
                  <c:v>0.43834836169545099</c:v>
                </c:pt>
                <c:pt idx="33">
                  <c:v>0.45204674799843397</c:v>
                </c:pt>
                <c:pt idx="34">
                  <c:v>0.46574513430141701</c:v>
                </c:pt>
                <c:pt idx="35">
                  <c:v>0.47944352060439999</c:v>
                </c:pt>
                <c:pt idx="36">
                  <c:v>0.49314190690738202</c:v>
                </c:pt>
                <c:pt idx="37">
                  <c:v>0.50684029321036494</c:v>
                </c:pt>
                <c:pt idx="38">
                  <c:v>0.52053867951334798</c:v>
                </c:pt>
                <c:pt idx="39">
                  <c:v>0.53423706581633101</c:v>
                </c:pt>
                <c:pt idx="40">
                  <c:v>0.54793545211931405</c:v>
                </c:pt>
                <c:pt idx="41">
                  <c:v>0.56163383842229697</c:v>
                </c:pt>
                <c:pt idx="42">
                  <c:v>0.57533222472528001</c:v>
                </c:pt>
                <c:pt idx="43">
                  <c:v>0.58903061102826204</c:v>
                </c:pt>
                <c:pt idx="44">
                  <c:v>0.60272899733124496</c:v>
                </c:pt>
                <c:pt idx="45">
                  <c:v>0.616427383634228</c:v>
                </c:pt>
                <c:pt idx="46">
                  <c:v>0.63012576993721103</c:v>
                </c:pt>
                <c:pt idx="47">
                  <c:v>0.64382415624019396</c:v>
                </c:pt>
                <c:pt idx="48">
                  <c:v>0.65752254254317699</c:v>
                </c:pt>
                <c:pt idx="49">
                  <c:v>0.67122092884615903</c:v>
                </c:pt>
                <c:pt idx="50">
                  <c:v>0.68491931514914195</c:v>
                </c:pt>
                <c:pt idx="51">
                  <c:v>0.69861770145212498</c:v>
                </c:pt>
                <c:pt idx="52">
                  <c:v>0.71231608775510802</c:v>
                </c:pt>
                <c:pt idx="53">
                  <c:v>0.72601447405809105</c:v>
                </c:pt>
                <c:pt idx="54">
                  <c:v>0.73971286036107398</c:v>
                </c:pt>
                <c:pt idx="55">
                  <c:v>0.75341124666405701</c:v>
                </c:pt>
                <c:pt idx="56">
                  <c:v>0.76710963296703905</c:v>
                </c:pt>
                <c:pt idx="57">
                  <c:v>0.78080801927002197</c:v>
                </c:pt>
                <c:pt idx="58">
                  <c:v>0.794506405573005</c:v>
                </c:pt>
                <c:pt idx="59">
                  <c:v>0.80820479187598804</c:v>
                </c:pt>
                <c:pt idx="60">
                  <c:v>0.82190317817897096</c:v>
                </c:pt>
                <c:pt idx="61">
                  <c:v>0.835601564481954</c:v>
                </c:pt>
                <c:pt idx="62">
                  <c:v>0.84929995078493603</c:v>
                </c:pt>
                <c:pt idx="63">
                  <c:v>0.86299833708791895</c:v>
                </c:pt>
                <c:pt idx="64">
                  <c:v>0.87669672339090199</c:v>
                </c:pt>
                <c:pt idx="65">
                  <c:v>0.89039510969388502</c:v>
                </c:pt>
                <c:pt idx="66">
                  <c:v>0.90409349599686795</c:v>
                </c:pt>
                <c:pt idx="67">
                  <c:v>0.91779188229985098</c:v>
                </c:pt>
                <c:pt idx="68">
                  <c:v>0.93149026860283402</c:v>
                </c:pt>
                <c:pt idx="69">
                  <c:v>0.94518865490581605</c:v>
                </c:pt>
                <c:pt idx="70">
                  <c:v>0.95888704120879897</c:v>
                </c:pt>
                <c:pt idx="71">
                  <c:v>0.97258542751178201</c:v>
                </c:pt>
                <c:pt idx="72">
                  <c:v>0.98628381381476504</c:v>
                </c:pt>
                <c:pt idx="73">
                  <c:v>0.99998220011774797</c:v>
                </c:pt>
                <c:pt idx="74">
                  <c:v>1.0136805864207299</c:v>
                </c:pt>
                <c:pt idx="75">
                  <c:v>1.0273789727237099</c:v>
                </c:pt>
                <c:pt idx="76">
                  <c:v>1.0410773590267</c:v>
                </c:pt>
                <c:pt idx="77">
                  <c:v>1.05477574532968</c:v>
                </c:pt>
                <c:pt idx="78">
                  <c:v>1.06847413163266</c:v>
                </c:pt>
                <c:pt idx="79">
                  <c:v>1.0821725179356401</c:v>
                </c:pt>
                <c:pt idx="80">
                  <c:v>1.0958709042386301</c:v>
                </c:pt>
                <c:pt idx="81">
                  <c:v>1.1095692905416099</c:v>
                </c:pt>
                <c:pt idx="82">
                  <c:v>1.1232676768445899</c:v>
                </c:pt>
                <c:pt idx="83">
                  <c:v>1.13696606314758</c:v>
                </c:pt>
                <c:pt idx="84">
                  <c:v>1.15066444945056</c:v>
                </c:pt>
                <c:pt idx="85">
                  <c:v>1.16436283575354</c:v>
                </c:pt>
                <c:pt idx="86">
                  <c:v>1.1780612220565201</c:v>
                </c:pt>
                <c:pt idx="87">
                  <c:v>1.1917596083595099</c:v>
                </c:pt>
                <c:pt idx="88">
                  <c:v>1.2054579946624899</c:v>
                </c:pt>
                <c:pt idx="89">
                  <c:v>1.21915638096547</c:v>
                </c:pt>
                <c:pt idx="90">
                  <c:v>1.23285476726846</c:v>
                </c:pt>
                <c:pt idx="91">
                  <c:v>1.24655315357144</c:v>
                </c:pt>
                <c:pt idx="92">
                  <c:v>1.2602515398744201</c:v>
                </c:pt>
                <c:pt idx="93">
                  <c:v>1.2739499261774001</c:v>
                </c:pt>
                <c:pt idx="94">
                  <c:v>1.2876483124803899</c:v>
                </c:pt>
                <c:pt idx="95">
                  <c:v>1.3013466987833699</c:v>
                </c:pt>
                <c:pt idx="96">
                  <c:v>1.31504508508635</c:v>
                </c:pt>
                <c:pt idx="97">
                  <c:v>1.32874347138934</c:v>
                </c:pt>
                <c:pt idx="98">
                  <c:v>1.3424418576923201</c:v>
                </c:pt>
                <c:pt idx="99">
                  <c:v>1.3561402439953001</c:v>
                </c:pt>
                <c:pt idx="100">
                  <c:v>1.3698386302982799</c:v>
                </c:pt>
                <c:pt idx="101">
                  <c:v>1.3835370166012699</c:v>
                </c:pt>
                <c:pt idx="102">
                  <c:v>1.39723540290425</c:v>
                </c:pt>
                <c:pt idx="103">
                  <c:v>1.41093378920723</c:v>
                </c:pt>
                <c:pt idx="104">
                  <c:v>1.42463217551022</c:v>
                </c:pt>
                <c:pt idx="105">
                  <c:v>1.4383305618132001</c:v>
                </c:pt>
                <c:pt idx="106">
                  <c:v>1.4520289481161801</c:v>
                </c:pt>
                <c:pt idx="107">
                  <c:v>1.4657273344191599</c:v>
                </c:pt>
                <c:pt idx="108">
                  <c:v>1.47942572072215</c:v>
                </c:pt>
                <c:pt idx="109">
                  <c:v>1.49312410702513</c:v>
                </c:pt>
                <c:pt idx="110">
                  <c:v>1.50682249332811</c:v>
                </c:pt>
                <c:pt idx="111">
                  <c:v>1.5205208796311001</c:v>
                </c:pt>
                <c:pt idx="112">
                  <c:v>1.5342192659340801</c:v>
                </c:pt>
                <c:pt idx="113">
                  <c:v>1.5479176522370599</c:v>
                </c:pt>
                <c:pt idx="114">
                  <c:v>1.5616160385400399</c:v>
                </c:pt>
                <c:pt idx="115">
                  <c:v>1.57531442484303</c:v>
                </c:pt>
                <c:pt idx="116">
                  <c:v>1.58901281114601</c:v>
                </c:pt>
                <c:pt idx="117">
                  <c:v>1.60271119744899</c:v>
                </c:pt>
                <c:pt idx="118">
                  <c:v>1.6164095837519801</c:v>
                </c:pt>
                <c:pt idx="119">
                  <c:v>1.6301079700549601</c:v>
                </c:pt>
                <c:pt idx="120">
                  <c:v>1.6438063563579399</c:v>
                </c:pt>
                <c:pt idx="121">
                  <c:v>1.65750474266092</c:v>
                </c:pt>
                <c:pt idx="122">
                  <c:v>1.67120312896391</c:v>
                </c:pt>
                <c:pt idx="123">
                  <c:v>1.68490151526689</c:v>
                </c:pt>
                <c:pt idx="124">
                  <c:v>1.6985999015698701</c:v>
                </c:pt>
                <c:pt idx="125">
                  <c:v>1.7122982878728601</c:v>
                </c:pt>
                <c:pt idx="126">
                  <c:v>1.7259966741758399</c:v>
                </c:pt>
                <c:pt idx="127">
                  <c:v>1.7396950604788199</c:v>
                </c:pt>
                <c:pt idx="128">
                  <c:v>1.7533934467818</c:v>
                </c:pt>
                <c:pt idx="129">
                  <c:v>1.76709183308479</c:v>
                </c:pt>
                <c:pt idx="130">
                  <c:v>1.78079021938777</c:v>
                </c:pt>
                <c:pt idx="131">
                  <c:v>1.7944886056907501</c:v>
                </c:pt>
                <c:pt idx="132">
                  <c:v>1.8081869919937399</c:v>
                </c:pt>
                <c:pt idx="133">
                  <c:v>1.8218853782967199</c:v>
                </c:pt>
                <c:pt idx="134">
                  <c:v>1.8355837645997</c:v>
                </c:pt>
                <c:pt idx="135">
                  <c:v>1.84928215090268</c:v>
                </c:pt>
                <c:pt idx="136">
                  <c:v>1.86298053720567</c:v>
                </c:pt>
                <c:pt idx="137">
                  <c:v>1.8766789235086501</c:v>
                </c:pt>
                <c:pt idx="138">
                  <c:v>1.8903773098116301</c:v>
                </c:pt>
                <c:pt idx="139">
                  <c:v>1.9040756961146199</c:v>
                </c:pt>
                <c:pt idx="140">
                  <c:v>1.9177740824175999</c:v>
                </c:pt>
                <c:pt idx="141">
                  <c:v>1.93147246872058</c:v>
                </c:pt>
                <c:pt idx="142">
                  <c:v>1.94517085502356</c:v>
                </c:pt>
                <c:pt idx="143">
                  <c:v>1.95886924132655</c:v>
                </c:pt>
                <c:pt idx="144">
                  <c:v>1.9725676276295301</c:v>
                </c:pt>
                <c:pt idx="145">
                  <c:v>1.9862660139325099</c:v>
                </c:pt>
                <c:pt idx="146">
                  <c:v>1.9999644002354999</c:v>
                </c:pt>
                <c:pt idx="147">
                  <c:v>2.0136627865384802</c:v>
                </c:pt>
                <c:pt idx="148">
                  <c:v>2.0273611728414598</c:v>
                </c:pt>
                <c:pt idx="149">
                  <c:v>2.0410595591444398</c:v>
                </c:pt>
                <c:pt idx="150">
                  <c:v>2.0547579454474301</c:v>
                </c:pt>
                <c:pt idx="151">
                  <c:v>2.0684563317504101</c:v>
                </c:pt>
                <c:pt idx="152">
                  <c:v>2.0821547180533901</c:v>
                </c:pt>
                <c:pt idx="153">
                  <c:v>2.0958531043563799</c:v>
                </c:pt>
                <c:pt idx="154">
                  <c:v>2.10955149065936</c:v>
                </c:pt>
                <c:pt idx="155">
                  <c:v>2.12324987696234</c:v>
                </c:pt>
                <c:pt idx="156">
                  <c:v>2.1369482632653201</c:v>
                </c:pt>
                <c:pt idx="157">
                  <c:v>2.1506466495683099</c:v>
                </c:pt>
                <c:pt idx="158">
                  <c:v>2.1643450358712899</c:v>
                </c:pt>
                <c:pt idx="159">
                  <c:v>2.1780434221742699</c:v>
                </c:pt>
                <c:pt idx="160">
                  <c:v>2.1917418084772602</c:v>
                </c:pt>
                <c:pt idx="161">
                  <c:v>2.2054401947802398</c:v>
                </c:pt>
                <c:pt idx="162">
                  <c:v>2.2191385810832198</c:v>
                </c:pt>
                <c:pt idx="163">
                  <c:v>2.2328369673861999</c:v>
                </c:pt>
                <c:pt idx="164">
                  <c:v>2.2465353536891901</c:v>
                </c:pt>
                <c:pt idx="165">
                  <c:v>2.2602337399921701</c:v>
                </c:pt>
                <c:pt idx="166">
                  <c:v>2.2739321262951502</c:v>
                </c:pt>
                <c:pt idx="167">
                  <c:v>2.28763051259814</c:v>
                </c:pt>
                <c:pt idx="168">
                  <c:v>2.30132889890112</c:v>
                </c:pt>
                <c:pt idx="169">
                  <c:v>2.3150272852041001</c:v>
                </c:pt>
                <c:pt idx="170">
                  <c:v>2.3287256715070801</c:v>
                </c:pt>
                <c:pt idx="171">
                  <c:v>2.3424240578100699</c:v>
                </c:pt>
                <c:pt idx="172">
                  <c:v>2.3561224441130499</c:v>
                </c:pt>
                <c:pt idx="173">
                  <c:v>2.36982083041603</c:v>
                </c:pt>
                <c:pt idx="174">
                  <c:v>2.3835192167190198</c:v>
                </c:pt>
                <c:pt idx="175">
                  <c:v>2.3972176030219998</c:v>
                </c:pt>
                <c:pt idx="176">
                  <c:v>2.4109159893249799</c:v>
                </c:pt>
                <c:pt idx="177">
                  <c:v>2.4246143756279599</c:v>
                </c:pt>
                <c:pt idx="178">
                  <c:v>2.4383127619309501</c:v>
                </c:pt>
                <c:pt idx="179">
                  <c:v>2.4520111482339302</c:v>
                </c:pt>
                <c:pt idx="180">
                  <c:v>2.4657095345369102</c:v>
                </c:pt>
                <c:pt idx="181">
                  <c:v>2.4794079208399</c:v>
                </c:pt>
                <c:pt idx="182">
                  <c:v>2.4931063071428801</c:v>
                </c:pt>
                <c:pt idx="183">
                  <c:v>2.5068046934458601</c:v>
                </c:pt>
                <c:pt idx="184">
                  <c:v>2.5205030797488401</c:v>
                </c:pt>
                <c:pt idx="185">
                  <c:v>2.5342014660518299</c:v>
                </c:pt>
                <c:pt idx="186">
                  <c:v>2.54789985235481</c:v>
                </c:pt>
                <c:pt idx="187">
                  <c:v>2.56159823865779</c:v>
                </c:pt>
                <c:pt idx="188">
                  <c:v>2.5752966249607701</c:v>
                </c:pt>
                <c:pt idx="189">
                  <c:v>2.5889950112637599</c:v>
                </c:pt>
                <c:pt idx="190">
                  <c:v>2.6026933975667399</c:v>
                </c:pt>
                <c:pt idx="191">
                  <c:v>2.6163917838697199</c:v>
                </c:pt>
                <c:pt idx="192">
                  <c:v>2.6300901701727102</c:v>
                </c:pt>
                <c:pt idx="193">
                  <c:v>2.6437885564756902</c:v>
                </c:pt>
                <c:pt idx="194">
                  <c:v>2.6574869427786698</c:v>
                </c:pt>
                <c:pt idx="195">
                  <c:v>2.6711853290816601</c:v>
                </c:pt>
                <c:pt idx="196">
                  <c:v>2.6848837153846401</c:v>
                </c:pt>
                <c:pt idx="197">
                  <c:v>2.6985821016876201</c:v>
                </c:pt>
                <c:pt idx="198">
                  <c:v>2.7122804879906002</c:v>
                </c:pt>
                <c:pt idx="199">
                  <c:v>2.72597887429359</c:v>
                </c:pt>
                <c:pt idx="200">
                  <c:v>2.73967726059657</c:v>
                </c:pt>
                <c:pt idx="201">
                  <c:v>2.7533756468995501</c:v>
                </c:pt>
                <c:pt idx="202">
                  <c:v>2.7670740332025399</c:v>
                </c:pt>
                <c:pt idx="203">
                  <c:v>2.7807724195055199</c:v>
                </c:pt>
                <c:pt idx="204">
                  <c:v>2.7944708058084999</c:v>
                </c:pt>
                <c:pt idx="205">
                  <c:v>2.80816919211148</c:v>
                </c:pt>
                <c:pt idx="206">
                  <c:v>2.8218675784144698</c:v>
                </c:pt>
                <c:pt idx="207">
                  <c:v>2.8355659647174498</c:v>
                </c:pt>
                <c:pt idx="208">
                  <c:v>2.8492643510204299</c:v>
                </c:pt>
                <c:pt idx="209">
                  <c:v>2.8629627373234099</c:v>
                </c:pt>
                <c:pt idx="210">
                  <c:v>2.8766611236264001</c:v>
                </c:pt>
                <c:pt idx="211">
                  <c:v>2.8903595099293802</c:v>
                </c:pt>
                <c:pt idx="212">
                  <c:v>2.9040578962323602</c:v>
                </c:pt>
                <c:pt idx="213">
                  <c:v>2.91775628253535</c:v>
                </c:pt>
                <c:pt idx="214">
                  <c:v>2.9314546688383301</c:v>
                </c:pt>
                <c:pt idx="215">
                  <c:v>2.9451530551413101</c:v>
                </c:pt>
                <c:pt idx="216">
                  <c:v>2.9588514414442901</c:v>
                </c:pt>
                <c:pt idx="217">
                  <c:v>2.9725498277472799</c:v>
                </c:pt>
                <c:pt idx="218">
                  <c:v>2.98624821405026</c:v>
                </c:pt>
                <c:pt idx="219">
                  <c:v>2.99994660035324</c:v>
                </c:pt>
                <c:pt idx="220">
                  <c:v>3.0136449866562298</c:v>
                </c:pt>
                <c:pt idx="221">
                  <c:v>3.0273433729592099</c:v>
                </c:pt>
                <c:pt idx="222">
                  <c:v>3.0410417592621899</c:v>
                </c:pt>
                <c:pt idx="223">
                  <c:v>3.0547401455651699</c:v>
                </c:pt>
                <c:pt idx="224">
                  <c:v>3.0684385318681602</c:v>
                </c:pt>
                <c:pt idx="225">
                  <c:v>3.0821369181711402</c:v>
                </c:pt>
                <c:pt idx="226">
                  <c:v>3.0958353044741198</c:v>
                </c:pt>
                <c:pt idx="227">
                  <c:v>3.1095336907771101</c:v>
                </c:pt>
                <c:pt idx="228">
                  <c:v>3.1232320770800901</c:v>
                </c:pt>
                <c:pt idx="229">
                  <c:v>3.1369304633830701</c:v>
                </c:pt>
                <c:pt idx="230">
                  <c:v>3.1506288496860502</c:v>
                </c:pt>
                <c:pt idx="231">
                  <c:v>3.16432723598904</c:v>
                </c:pt>
                <c:pt idx="232">
                  <c:v>3.17802562229202</c:v>
                </c:pt>
                <c:pt idx="233">
                  <c:v>3.1917240085950001</c:v>
                </c:pt>
                <c:pt idx="234">
                  <c:v>3.2054223948979899</c:v>
                </c:pt>
                <c:pt idx="235">
                  <c:v>3.2191207812009699</c:v>
                </c:pt>
                <c:pt idx="236">
                  <c:v>3.2328191675039499</c:v>
                </c:pt>
                <c:pt idx="237">
                  <c:v>3.24651755380693</c:v>
                </c:pt>
                <c:pt idx="238">
                  <c:v>3.2602159401099202</c:v>
                </c:pt>
                <c:pt idx="239">
                  <c:v>3.2739143264128998</c:v>
                </c:pt>
                <c:pt idx="240">
                  <c:v>3.2876127127158798</c:v>
                </c:pt>
                <c:pt idx="241">
                  <c:v>3.3013110990188701</c:v>
                </c:pt>
                <c:pt idx="242">
                  <c:v>3.3150094853218501</c:v>
                </c:pt>
                <c:pt idx="243">
                  <c:v>3.3287078716248302</c:v>
                </c:pt>
                <c:pt idx="244">
                  <c:v>3.3424062579278102</c:v>
                </c:pt>
                <c:pt idx="245">
                  <c:v>3.3561046442308</c:v>
                </c:pt>
                <c:pt idx="246">
                  <c:v>3.3698030305337801</c:v>
                </c:pt>
                <c:pt idx="247">
                  <c:v>3.3835014168367601</c:v>
                </c:pt>
                <c:pt idx="248">
                  <c:v>3.3971998031397499</c:v>
                </c:pt>
                <c:pt idx="249">
                  <c:v>3.4108981894427299</c:v>
                </c:pt>
                <c:pt idx="250">
                  <c:v>3.42459657574571</c:v>
                </c:pt>
                <c:pt idx="251">
                  <c:v>3.43829496204869</c:v>
                </c:pt>
                <c:pt idx="252">
                  <c:v>3.4519933483516798</c:v>
                </c:pt>
                <c:pt idx="253">
                  <c:v>3.4656917346546599</c:v>
                </c:pt>
                <c:pt idx="254">
                  <c:v>3.4793901209576399</c:v>
                </c:pt>
                <c:pt idx="255">
                  <c:v>3.4930885072606301</c:v>
                </c:pt>
                <c:pt idx="256">
                  <c:v>3.5067868935636102</c:v>
                </c:pt>
                <c:pt idx="257">
                  <c:v>3.5204852798665902</c:v>
                </c:pt>
                <c:pt idx="258">
                  <c:v>3.5341836661695698</c:v>
                </c:pt>
                <c:pt idx="259">
                  <c:v>3.5478820524725601</c:v>
                </c:pt>
                <c:pt idx="260">
                  <c:v>3.5615804387755401</c:v>
                </c:pt>
                <c:pt idx="261">
                  <c:v>3.5752788250785201</c:v>
                </c:pt>
                <c:pt idx="262">
                  <c:v>3.5889772113815099</c:v>
                </c:pt>
                <c:pt idx="263">
                  <c:v>3.60267559768449</c:v>
                </c:pt>
                <c:pt idx="264">
                  <c:v>3.61637398398747</c:v>
                </c:pt>
                <c:pt idx="265">
                  <c:v>3.63007237029045</c:v>
                </c:pt>
                <c:pt idx="266">
                  <c:v>3.6437707565934399</c:v>
                </c:pt>
                <c:pt idx="267">
                  <c:v>3.6574691428964199</c:v>
                </c:pt>
                <c:pt idx="268">
                  <c:v>3.6711675291993999</c:v>
                </c:pt>
                <c:pt idx="269">
                  <c:v>3.6848659155023902</c:v>
                </c:pt>
                <c:pt idx="270">
                  <c:v>3.6985643018053702</c:v>
                </c:pt>
                <c:pt idx="271">
                  <c:v>3.7122626881083498</c:v>
                </c:pt>
                <c:pt idx="272">
                  <c:v>3.7259610744113298</c:v>
                </c:pt>
                <c:pt idx="273">
                  <c:v>3.7396594607143201</c:v>
                </c:pt>
                <c:pt idx="274">
                  <c:v>3.7533578470173001</c:v>
                </c:pt>
                <c:pt idx="275">
                  <c:v>3.7670562333202802</c:v>
                </c:pt>
                <c:pt idx="276">
                  <c:v>3.78075461962327</c:v>
                </c:pt>
                <c:pt idx="277">
                  <c:v>3.79445300592625</c:v>
                </c:pt>
                <c:pt idx="278">
                  <c:v>3.80815139222923</c:v>
                </c:pt>
                <c:pt idx="279">
                  <c:v>3.8218497785322101</c:v>
                </c:pt>
                <c:pt idx="280">
                  <c:v>3.8355481648351999</c:v>
                </c:pt>
                <c:pt idx="281">
                  <c:v>3.8492465511381799</c:v>
                </c:pt>
                <c:pt idx="282">
                  <c:v>3.86294493744116</c:v>
                </c:pt>
                <c:pt idx="283">
                  <c:v>3.8766433237441502</c:v>
                </c:pt>
                <c:pt idx="284">
                  <c:v>3.8903417100471298</c:v>
                </c:pt>
                <c:pt idx="285">
                  <c:v>3.9040400963501098</c:v>
                </c:pt>
                <c:pt idx="286">
                  <c:v>3.9177384826530899</c:v>
                </c:pt>
                <c:pt idx="287">
                  <c:v>3.9314368689560801</c:v>
                </c:pt>
                <c:pt idx="288">
                  <c:v>3.9451352552590602</c:v>
                </c:pt>
                <c:pt idx="289">
                  <c:v>3.9588336415620402</c:v>
                </c:pt>
                <c:pt idx="290">
                  <c:v>3.97253202786503</c:v>
                </c:pt>
                <c:pt idx="291">
                  <c:v>3.98623041416801</c:v>
                </c:pt>
                <c:pt idx="292">
                  <c:v>3.9999288004709901</c:v>
                </c:pt>
                <c:pt idx="293">
                  <c:v>4.0136271867739701</c:v>
                </c:pt>
                <c:pt idx="294">
                  <c:v>4.0273255730769604</c:v>
                </c:pt>
                <c:pt idx="295">
                  <c:v>4.04102395937994</c:v>
                </c:pt>
                <c:pt idx="296">
                  <c:v>4.0547223456829196</c:v>
                </c:pt>
                <c:pt idx="297">
                  <c:v>4.0684207319859098</c:v>
                </c:pt>
                <c:pt idx="298">
                  <c:v>4.0821191182888903</c:v>
                </c:pt>
                <c:pt idx="299">
                  <c:v>4.0958175045918699</c:v>
                </c:pt>
                <c:pt idx="300">
                  <c:v>4.1095158908948504</c:v>
                </c:pt>
                <c:pt idx="301">
                  <c:v>4.1232142771978397</c:v>
                </c:pt>
                <c:pt idx="302">
                  <c:v>4.1369126635008202</c:v>
                </c:pt>
                <c:pt idx="303">
                  <c:v>4.1506110498037998</c:v>
                </c:pt>
                <c:pt idx="304">
                  <c:v>4.1643094361067803</c:v>
                </c:pt>
                <c:pt idx="305">
                  <c:v>4.1780078224097696</c:v>
                </c:pt>
                <c:pt idx="306">
                  <c:v>4.1917062087127501</c:v>
                </c:pt>
                <c:pt idx="307">
                  <c:v>4.2054045950157297</c:v>
                </c:pt>
                <c:pt idx="308">
                  <c:v>4.21910298131872</c:v>
                </c:pt>
                <c:pt idx="309">
                  <c:v>4.2328013676216996</c:v>
                </c:pt>
                <c:pt idx="310">
                  <c:v>4.24649975392468</c:v>
                </c:pt>
                <c:pt idx="311">
                  <c:v>4.2601981402276703</c:v>
                </c:pt>
                <c:pt idx="312">
                  <c:v>4.2738965265306499</c:v>
                </c:pt>
                <c:pt idx="313">
                  <c:v>4.2875949128336304</c:v>
                </c:pt>
                <c:pt idx="314">
                  <c:v>4.30129329913661</c:v>
                </c:pt>
                <c:pt idx="315">
                  <c:v>4.3149916854396002</c:v>
                </c:pt>
                <c:pt idx="316">
                  <c:v>4.3286900717425798</c:v>
                </c:pt>
                <c:pt idx="317">
                  <c:v>4.3423884580455603</c:v>
                </c:pt>
                <c:pt idx="318">
                  <c:v>4.3560868443485496</c:v>
                </c:pt>
                <c:pt idx="319">
                  <c:v>4.3697852306515301</c:v>
                </c:pt>
                <c:pt idx="320">
                  <c:v>4.3834836169545097</c:v>
                </c:pt>
                <c:pt idx="321">
                  <c:v>4.3971820032574902</c:v>
                </c:pt>
                <c:pt idx="322">
                  <c:v>4.4108803895604796</c:v>
                </c:pt>
                <c:pt idx="323">
                  <c:v>4.42457877586346</c:v>
                </c:pt>
                <c:pt idx="324">
                  <c:v>4.4382771621664396</c:v>
                </c:pt>
                <c:pt idx="325">
                  <c:v>4.4519755484694201</c:v>
                </c:pt>
                <c:pt idx="326">
                  <c:v>4.4656739347724104</c:v>
                </c:pt>
                <c:pt idx="327">
                  <c:v>4.47937232107539</c:v>
                </c:pt>
                <c:pt idx="328">
                  <c:v>4.4930707073783704</c:v>
                </c:pt>
                <c:pt idx="329">
                  <c:v>4.5067690936813598</c:v>
                </c:pt>
                <c:pt idx="330">
                  <c:v>4.5204674799843403</c:v>
                </c:pt>
                <c:pt idx="331">
                  <c:v>4.5341658662873199</c:v>
                </c:pt>
                <c:pt idx="332">
                  <c:v>4.5478642525903004</c:v>
                </c:pt>
                <c:pt idx="333">
                  <c:v>4.5615626388932897</c:v>
                </c:pt>
                <c:pt idx="334">
                  <c:v>4.5752610251962702</c:v>
                </c:pt>
                <c:pt idx="335">
                  <c:v>4.5889594114992498</c:v>
                </c:pt>
                <c:pt idx="336">
                  <c:v>4.60265779780224</c:v>
                </c:pt>
                <c:pt idx="337">
                  <c:v>4.6163561841052196</c:v>
                </c:pt>
                <c:pt idx="338">
                  <c:v>4.6300545704082001</c:v>
                </c:pt>
                <c:pt idx="339">
                  <c:v>4.6437529567111904</c:v>
                </c:pt>
                <c:pt idx="340">
                  <c:v>4.65745134301417</c:v>
                </c:pt>
                <c:pt idx="341">
                  <c:v>4.6711497293171496</c:v>
                </c:pt>
                <c:pt idx="342">
                  <c:v>4.68484811562013</c:v>
                </c:pt>
                <c:pt idx="343">
                  <c:v>4.6985465019231203</c:v>
                </c:pt>
                <c:pt idx="344">
                  <c:v>4.7122448882260999</c:v>
                </c:pt>
                <c:pt idx="345">
                  <c:v>4.7259432745290804</c:v>
                </c:pt>
                <c:pt idx="346">
                  <c:v>4.73964166083206</c:v>
                </c:pt>
                <c:pt idx="347">
                  <c:v>4.7533400471350502</c:v>
                </c:pt>
                <c:pt idx="348">
                  <c:v>4.7670384334380298</c:v>
                </c:pt>
                <c:pt idx="349">
                  <c:v>4.7807368197410103</c:v>
                </c:pt>
                <c:pt idx="350">
                  <c:v>4.7944352060439996</c:v>
                </c:pt>
                <c:pt idx="351">
                  <c:v>4.8081335923469801</c:v>
                </c:pt>
                <c:pt idx="352">
                  <c:v>4.8218319786499597</c:v>
                </c:pt>
                <c:pt idx="353">
                  <c:v>4.8355303649529402</c:v>
                </c:pt>
                <c:pt idx="354">
                  <c:v>4.8492287512559296</c:v>
                </c:pt>
                <c:pt idx="355">
                  <c:v>4.86292713755891</c:v>
                </c:pt>
                <c:pt idx="356">
                  <c:v>4.8766255238618896</c:v>
                </c:pt>
                <c:pt idx="357">
                  <c:v>4.8903239101648799</c:v>
                </c:pt>
                <c:pt idx="358">
                  <c:v>4.9040222964678604</c:v>
                </c:pt>
                <c:pt idx="359">
                  <c:v>4.91772068277084</c:v>
                </c:pt>
                <c:pt idx="360">
                  <c:v>4.9314190690738204</c:v>
                </c:pt>
                <c:pt idx="361">
                  <c:v>4.9451174553768098</c:v>
                </c:pt>
                <c:pt idx="362">
                  <c:v>4.9588158416797903</c:v>
                </c:pt>
                <c:pt idx="363">
                  <c:v>4.9725142279827699</c:v>
                </c:pt>
                <c:pt idx="364">
                  <c:v>4.9862126142857601</c:v>
                </c:pt>
                <c:pt idx="365">
                  <c:v>4.9999110005887397</c:v>
                </c:pt>
                <c:pt idx="366">
                  <c:v>5.0136093868917202</c:v>
                </c:pt>
                <c:pt idx="367">
                  <c:v>5.0273077731946998</c:v>
                </c:pt>
                <c:pt idx="368">
                  <c:v>5.04100615949769</c:v>
                </c:pt>
                <c:pt idx="369">
                  <c:v>5.0547045458006696</c:v>
                </c:pt>
                <c:pt idx="370">
                  <c:v>5.0684029321036501</c:v>
                </c:pt>
                <c:pt idx="371">
                  <c:v>5.0821013184066404</c:v>
                </c:pt>
                <c:pt idx="372">
                  <c:v>5.09579970470962</c:v>
                </c:pt>
                <c:pt idx="373">
                  <c:v>5.1094980910126004</c:v>
                </c:pt>
                <c:pt idx="374">
                  <c:v>5.12319647731558</c:v>
                </c:pt>
                <c:pt idx="375">
                  <c:v>5.1368948636185703</c:v>
                </c:pt>
                <c:pt idx="376">
                  <c:v>5.1505932499215499</c:v>
                </c:pt>
                <c:pt idx="377">
                  <c:v>5.1642916362245304</c:v>
                </c:pt>
                <c:pt idx="378">
                  <c:v>5.1779900225275197</c:v>
                </c:pt>
                <c:pt idx="379">
                  <c:v>5.1916884088305002</c:v>
                </c:pt>
                <c:pt idx="380">
                  <c:v>5.2053867951334798</c:v>
                </c:pt>
                <c:pt idx="381">
                  <c:v>5.2190851814364603</c:v>
                </c:pt>
                <c:pt idx="382">
                  <c:v>5.2327835677394496</c:v>
                </c:pt>
                <c:pt idx="383">
                  <c:v>5.2464819540424301</c:v>
                </c:pt>
                <c:pt idx="384">
                  <c:v>5.2601803403454097</c:v>
                </c:pt>
                <c:pt idx="385">
                  <c:v>5.2738787266484</c:v>
                </c:pt>
                <c:pt idx="386">
                  <c:v>5.2875771129513804</c:v>
                </c:pt>
                <c:pt idx="387">
                  <c:v>5.30127549925436</c:v>
                </c:pt>
                <c:pt idx="388">
                  <c:v>5.3149738855573396</c:v>
                </c:pt>
                <c:pt idx="389">
                  <c:v>5.3286722718603299</c:v>
                </c:pt>
                <c:pt idx="390">
                  <c:v>5.3423706581633104</c:v>
                </c:pt>
                <c:pt idx="391">
                  <c:v>5.35606904446629</c:v>
                </c:pt>
                <c:pt idx="392">
                  <c:v>5.3697674307692802</c:v>
                </c:pt>
                <c:pt idx="393">
                  <c:v>5.3834658170722598</c:v>
                </c:pt>
                <c:pt idx="394">
                  <c:v>5.3971642033752403</c:v>
                </c:pt>
                <c:pt idx="395">
                  <c:v>5.4108625896782199</c:v>
                </c:pt>
                <c:pt idx="396">
                  <c:v>5.4245609759812101</c:v>
                </c:pt>
                <c:pt idx="397">
                  <c:v>5.4382593622841897</c:v>
                </c:pt>
                <c:pt idx="398">
                  <c:v>5.4519577485871702</c:v>
                </c:pt>
                <c:pt idx="399">
                  <c:v>5.4656561348901596</c:v>
                </c:pt>
                <c:pt idx="400">
                  <c:v>5.47935452119314</c:v>
                </c:pt>
                <c:pt idx="401">
                  <c:v>5.4930529074961196</c:v>
                </c:pt>
                <c:pt idx="402">
                  <c:v>5.5067512937991001</c:v>
                </c:pt>
                <c:pt idx="403">
                  <c:v>5.5204496801020904</c:v>
                </c:pt>
                <c:pt idx="404">
                  <c:v>5.53414806640507</c:v>
                </c:pt>
                <c:pt idx="405">
                  <c:v>5.5478464527080504</c:v>
                </c:pt>
                <c:pt idx="406">
                  <c:v>5.5615448390110398</c:v>
                </c:pt>
                <c:pt idx="407">
                  <c:v>5.5752432253140203</c:v>
                </c:pt>
                <c:pt idx="408">
                  <c:v>5.5889416116169999</c:v>
                </c:pt>
                <c:pt idx="409">
                  <c:v>5.6026399979199804</c:v>
                </c:pt>
                <c:pt idx="410">
                  <c:v>5.6163383842229697</c:v>
                </c:pt>
                <c:pt idx="411">
                  <c:v>5.6300367705259502</c:v>
                </c:pt>
                <c:pt idx="412">
                  <c:v>5.6437351568289298</c:v>
                </c:pt>
                <c:pt idx="413">
                  <c:v>5.65743354313192</c:v>
                </c:pt>
                <c:pt idx="414">
                  <c:v>5.6711319294348996</c:v>
                </c:pt>
                <c:pt idx="415">
                  <c:v>5.6848303157378801</c:v>
                </c:pt>
                <c:pt idx="416">
                  <c:v>5.6985287020408597</c:v>
                </c:pt>
                <c:pt idx="417">
                  <c:v>5.71222708834385</c:v>
                </c:pt>
                <c:pt idx="418">
                  <c:v>5.7259254746468304</c:v>
                </c:pt>
                <c:pt idx="419">
                  <c:v>5.73962386094981</c:v>
                </c:pt>
                <c:pt idx="420">
                  <c:v>5.7533222472528003</c:v>
                </c:pt>
                <c:pt idx="421">
                  <c:v>5.7670206335557799</c:v>
                </c:pt>
                <c:pt idx="422">
                  <c:v>5.7807190198587604</c:v>
                </c:pt>
                <c:pt idx="423">
                  <c:v>5.7944174061617399</c:v>
                </c:pt>
                <c:pt idx="424">
                  <c:v>5.8081157924647302</c:v>
                </c:pt>
                <c:pt idx="425">
                  <c:v>5.8218141787677098</c:v>
                </c:pt>
                <c:pt idx="426">
                  <c:v>5.8355125650706903</c:v>
                </c:pt>
                <c:pt idx="427">
                  <c:v>5.8492109513736796</c:v>
                </c:pt>
                <c:pt idx="428">
                  <c:v>5.8629093376766601</c:v>
                </c:pt>
                <c:pt idx="429">
                  <c:v>5.8766077239796397</c:v>
                </c:pt>
                <c:pt idx="430">
                  <c:v>5.8903061102826202</c:v>
                </c:pt>
                <c:pt idx="431">
                  <c:v>5.9040044965856104</c:v>
                </c:pt>
                <c:pt idx="432">
                  <c:v>5.91770288288859</c:v>
                </c:pt>
                <c:pt idx="433">
                  <c:v>5.9314012691915696</c:v>
                </c:pt>
                <c:pt idx="434">
                  <c:v>5.9450996554945599</c:v>
                </c:pt>
                <c:pt idx="435">
                  <c:v>5.9587980417975404</c:v>
                </c:pt>
                <c:pt idx="436">
                  <c:v>5.9724964281005199</c:v>
                </c:pt>
                <c:pt idx="437">
                  <c:v>5.9861948144035004</c:v>
                </c:pt>
                <c:pt idx="438">
                  <c:v>5.9998932007064898</c:v>
                </c:pt>
                <c:pt idx="439">
                  <c:v>6.0135915870094703</c:v>
                </c:pt>
                <c:pt idx="440">
                  <c:v>6.0272899733124499</c:v>
                </c:pt>
                <c:pt idx="441">
                  <c:v>6.0409883596154401</c:v>
                </c:pt>
                <c:pt idx="442">
                  <c:v>6.0546867459184197</c:v>
                </c:pt>
                <c:pt idx="443">
                  <c:v>6.0683851322214002</c:v>
                </c:pt>
                <c:pt idx="444">
                  <c:v>6.0820835185243798</c:v>
                </c:pt>
                <c:pt idx="445">
                  <c:v>6.09578190482737</c:v>
                </c:pt>
                <c:pt idx="446">
                  <c:v>6.1094802911303496</c:v>
                </c:pt>
                <c:pt idx="447">
                  <c:v>6.1231786774333301</c:v>
                </c:pt>
                <c:pt idx="448">
                  <c:v>6.1368770637363204</c:v>
                </c:pt>
                <c:pt idx="449">
                  <c:v>6.1505754500393</c:v>
                </c:pt>
                <c:pt idx="450">
                  <c:v>6.1642738363422804</c:v>
                </c:pt>
                <c:pt idx="451">
                  <c:v>6.17797222264526</c:v>
                </c:pt>
                <c:pt idx="452">
                  <c:v>6.1916706089482503</c:v>
                </c:pt>
                <c:pt idx="453">
                  <c:v>6.2053689952512299</c:v>
                </c:pt>
                <c:pt idx="454">
                  <c:v>6.2190673815542103</c:v>
                </c:pt>
                <c:pt idx="455">
                  <c:v>6.2327657678571997</c:v>
                </c:pt>
                <c:pt idx="456">
                  <c:v>6.2464641541601802</c:v>
                </c:pt>
                <c:pt idx="457">
                  <c:v>6.2601625404631598</c:v>
                </c:pt>
                <c:pt idx="458">
                  <c:v>6.2738609267661403</c:v>
                </c:pt>
                <c:pt idx="459">
                  <c:v>6.2875593130691296</c:v>
                </c:pt>
                <c:pt idx="460">
                  <c:v>6.3012576993721101</c:v>
                </c:pt>
                <c:pt idx="461">
                  <c:v>6.3149560856750897</c:v>
                </c:pt>
                <c:pt idx="462">
                  <c:v>6.3286544719780702</c:v>
                </c:pt>
                <c:pt idx="463">
                  <c:v>6.3423528582810604</c:v>
                </c:pt>
                <c:pt idx="464">
                  <c:v>6.35605124458404</c:v>
                </c:pt>
                <c:pt idx="465">
                  <c:v>6.3697496308870196</c:v>
                </c:pt>
                <c:pt idx="466">
                  <c:v>6.3834480171900099</c:v>
                </c:pt>
                <c:pt idx="467">
                  <c:v>6.3971464034929904</c:v>
                </c:pt>
                <c:pt idx="468">
                  <c:v>6.4108447897959699</c:v>
                </c:pt>
                <c:pt idx="469">
                  <c:v>6.4245431760989504</c:v>
                </c:pt>
                <c:pt idx="470">
                  <c:v>6.4382415624019398</c:v>
                </c:pt>
                <c:pt idx="471">
                  <c:v>6.4519399487049203</c:v>
                </c:pt>
                <c:pt idx="472">
                  <c:v>6.4656383350078999</c:v>
                </c:pt>
                <c:pt idx="473">
                  <c:v>6.4793367213108901</c:v>
                </c:pt>
                <c:pt idx="474">
                  <c:v>6.4930351076138697</c:v>
                </c:pt>
                <c:pt idx="475">
                  <c:v>6.5067334939168502</c:v>
                </c:pt>
                <c:pt idx="476">
                  <c:v>6.5204318802198404</c:v>
                </c:pt>
                <c:pt idx="477">
                  <c:v>6.53413026652282</c:v>
                </c:pt>
                <c:pt idx="478">
                  <c:v>6.5478286528257996</c:v>
                </c:pt>
                <c:pt idx="479">
                  <c:v>6.5615270391287801</c:v>
                </c:pt>
                <c:pt idx="480">
                  <c:v>6.5752254254317704</c:v>
                </c:pt>
                <c:pt idx="481">
                  <c:v>6.5889238117347499</c:v>
                </c:pt>
                <c:pt idx="482">
                  <c:v>6.6026221980377304</c:v>
                </c:pt>
                <c:pt idx="483">
                  <c:v>6.61632058434071</c:v>
                </c:pt>
                <c:pt idx="484">
                  <c:v>6.6300189706437003</c:v>
                </c:pt>
                <c:pt idx="485">
                  <c:v>6.6437173569466799</c:v>
                </c:pt>
                <c:pt idx="486">
                  <c:v>6.6574157432496603</c:v>
                </c:pt>
                <c:pt idx="487">
                  <c:v>6.6711141295526497</c:v>
                </c:pt>
                <c:pt idx="488">
                  <c:v>6.6848125158556302</c:v>
                </c:pt>
                <c:pt idx="489">
                  <c:v>6.6985109021586098</c:v>
                </c:pt>
                <c:pt idx="490">
                  <c:v>6.7122092884615903</c:v>
                </c:pt>
                <c:pt idx="491">
                  <c:v>6.7259076747645796</c:v>
                </c:pt>
                <c:pt idx="492">
                  <c:v>6.7396060610675601</c:v>
                </c:pt>
                <c:pt idx="493">
                  <c:v>6.7533044473705397</c:v>
                </c:pt>
                <c:pt idx="494">
                  <c:v>6.7670028336735299</c:v>
                </c:pt>
                <c:pt idx="495">
                  <c:v>6.7807012199765104</c:v>
                </c:pt>
                <c:pt idx="496">
                  <c:v>6.79439960627949</c:v>
                </c:pt>
                <c:pt idx="497">
                  <c:v>6.8080979925824696</c:v>
                </c:pt>
                <c:pt idx="498">
                  <c:v>6.8217963788854599</c:v>
                </c:pt>
                <c:pt idx="499">
                  <c:v>6.8354947651884403</c:v>
                </c:pt>
                <c:pt idx="500">
                  <c:v>6.8491931514914199</c:v>
                </c:pt>
                <c:pt idx="501">
                  <c:v>6.8628915377944102</c:v>
                </c:pt>
                <c:pt idx="502">
                  <c:v>6.8765899240973898</c:v>
                </c:pt>
                <c:pt idx="503">
                  <c:v>6.8902883104003703</c:v>
                </c:pt>
                <c:pt idx="504">
                  <c:v>6.9039866967033499</c:v>
                </c:pt>
                <c:pt idx="505">
                  <c:v>6.9176850830063401</c:v>
                </c:pt>
                <c:pt idx="506">
                  <c:v>6.9313834693093197</c:v>
                </c:pt>
                <c:pt idx="507">
                  <c:v>6.9450818556123002</c:v>
                </c:pt>
                <c:pt idx="508">
                  <c:v>6.9587802419152904</c:v>
                </c:pt>
                <c:pt idx="509">
                  <c:v>6.97247862821827</c:v>
                </c:pt>
                <c:pt idx="510">
                  <c:v>6.9861770145212496</c:v>
                </c:pt>
                <c:pt idx="511">
                  <c:v>6.9998754008242301</c:v>
                </c:pt>
                <c:pt idx="512">
                  <c:v>7.0135737871272203</c:v>
                </c:pt>
                <c:pt idx="513">
                  <c:v>7.0272721734301999</c:v>
                </c:pt>
                <c:pt idx="514">
                  <c:v>7.0409705597331804</c:v>
                </c:pt>
                <c:pt idx="515">
                  <c:v>7.0546689460361698</c:v>
                </c:pt>
                <c:pt idx="516">
                  <c:v>7.0683673323391503</c:v>
                </c:pt>
                <c:pt idx="517">
                  <c:v>7.0820657186421299</c:v>
                </c:pt>
                <c:pt idx="518">
                  <c:v>7.0957641049451103</c:v>
                </c:pt>
                <c:pt idx="519">
                  <c:v>7.1094624912480997</c:v>
                </c:pt>
                <c:pt idx="520">
                  <c:v>7.1231608775510802</c:v>
                </c:pt>
                <c:pt idx="521">
                  <c:v>7.1368592638540598</c:v>
                </c:pt>
                <c:pt idx="522">
                  <c:v>7.15055765015705</c:v>
                </c:pt>
                <c:pt idx="523">
                  <c:v>7.1642560364600296</c:v>
                </c:pt>
                <c:pt idx="524">
                  <c:v>7.1779544227630101</c:v>
                </c:pt>
                <c:pt idx="525">
                  <c:v>7.1916528090659897</c:v>
                </c:pt>
                <c:pt idx="526">
                  <c:v>7.2053511953689799</c:v>
                </c:pt>
                <c:pt idx="527">
                  <c:v>7.2190495816719604</c:v>
                </c:pt>
                <c:pt idx="528">
                  <c:v>7.23274796797494</c:v>
                </c:pt>
                <c:pt idx="529">
                  <c:v>7.2464463542779196</c:v>
                </c:pt>
                <c:pt idx="530">
                  <c:v>7.2601447405809099</c:v>
                </c:pt>
                <c:pt idx="531">
                  <c:v>7.2738431268838903</c:v>
                </c:pt>
                <c:pt idx="532">
                  <c:v>7.2875415131868699</c:v>
                </c:pt>
                <c:pt idx="533">
                  <c:v>7.3012398994898602</c:v>
                </c:pt>
                <c:pt idx="534">
                  <c:v>7.3149382857928398</c:v>
                </c:pt>
                <c:pt idx="535">
                  <c:v>7.3286366720958203</c:v>
                </c:pt>
                <c:pt idx="536">
                  <c:v>7.3423350583988096</c:v>
                </c:pt>
                <c:pt idx="537">
                  <c:v>7.3560334447017901</c:v>
                </c:pt>
                <c:pt idx="538">
                  <c:v>7.3697318310047697</c:v>
                </c:pt>
                <c:pt idx="539">
                  <c:v>7.3834302173077502</c:v>
                </c:pt>
                <c:pt idx="540">
                  <c:v>7.3971286036107404</c:v>
                </c:pt>
                <c:pt idx="541">
                  <c:v>7.41082698991372</c:v>
                </c:pt>
                <c:pt idx="542">
                  <c:v>7.4245253762166996</c:v>
                </c:pt>
                <c:pt idx="543">
                  <c:v>7.4382237625196899</c:v>
                </c:pt>
                <c:pt idx="544">
                  <c:v>7.4519221488226703</c:v>
                </c:pt>
                <c:pt idx="545">
                  <c:v>7.4656205351256499</c:v>
                </c:pt>
                <c:pt idx="546">
                  <c:v>7.4793189214286304</c:v>
                </c:pt>
                <c:pt idx="547">
                  <c:v>7.4930173077316198</c:v>
                </c:pt>
                <c:pt idx="548">
                  <c:v>7.5067156940346003</c:v>
                </c:pt>
                <c:pt idx="549">
                  <c:v>7.5204140803375799</c:v>
                </c:pt>
                <c:pt idx="550">
                  <c:v>7.5341124666405701</c:v>
                </c:pt>
                <c:pt idx="551">
                  <c:v>7.5478108529435497</c:v>
                </c:pt>
                <c:pt idx="552">
                  <c:v>7.5615092392465302</c:v>
                </c:pt>
                <c:pt idx="553">
                  <c:v>7.5752076255495098</c:v>
                </c:pt>
                <c:pt idx="554">
                  <c:v>7.5889060118525</c:v>
                </c:pt>
                <c:pt idx="555">
                  <c:v>7.6026043981554796</c:v>
                </c:pt>
                <c:pt idx="556">
                  <c:v>7.6163027844584601</c:v>
                </c:pt>
                <c:pt idx="557">
                  <c:v>7.6300011707614503</c:v>
                </c:pt>
                <c:pt idx="558">
                  <c:v>7.6436995570644299</c:v>
                </c:pt>
                <c:pt idx="559">
                  <c:v>7.6573979433674104</c:v>
                </c:pt>
                <c:pt idx="560">
                  <c:v>7.67109632967039</c:v>
                </c:pt>
                <c:pt idx="561">
                  <c:v>7.6847947159733803</c:v>
                </c:pt>
                <c:pt idx="562">
                  <c:v>7.6984931022763599</c:v>
                </c:pt>
                <c:pt idx="563">
                  <c:v>7.7121914885793403</c:v>
                </c:pt>
                <c:pt idx="564">
                  <c:v>7.7258898748823199</c:v>
                </c:pt>
                <c:pt idx="565">
                  <c:v>7.7395882611853102</c:v>
                </c:pt>
                <c:pt idx="566">
                  <c:v>7.7532866474882898</c:v>
                </c:pt>
                <c:pt idx="567">
                  <c:v>7.7669850337912703</c:v>
                </c:pt>
                <c:pt idx="568">
                  <c:v>7.7806834200942596</c:v>
                </c:pt>
                <c:pt idx="569">
                  <c:v>7.7943818063972401</c:v>
                </c:pt>
                <c:pt idx="570">
                  <c:v>7.8080801927002197</c:v>
                </c:pt>
                <c:pt idx="571">
                  <c:v>7.8217785790032002</c:v>
                </c:pt>
                <c:pt idx="572">
                  <c:v>7.8354769653061904</c:v>
                </c:pt>
                <c:pt idx="573">
                  <c:v>7.84917535160917</c:v>
                </c:pt>
                <c:pt idx="574">
                  <c:v>7.8628737379121496</c:v>
                </c:pt>
                <c:pt idx="575">
                  <c:v>7.8765721242151399</c:v>
                </c:pt>
                <c:pt idx="576">
                  <c:v>7.8902705105181203</c:v>
                </c:pt>
                <c:pt idx="577">
                  <c:v>7.9039688968210999</c:v>
                </c:pt>
                <c:pt idx="578">
                  <c:v>7.9176672831240804</c:v>
                </c:pt>
                <c:pt idx="579">
                  <c:v>7.9313656694270698</c:v>
                </c:pt>
                <c:pt idx="580">
                  <c:v>7.9450640557300503</c:v>
                </c:pt>
                <c:pt idx="581">
                  <c:v>7.9587624420330298</c:v>
                </c:pt>
                <c:pt idx="582">
                  <c:v>7.9724608283360103</c:v>
                </c:pt>
                <c:pt idx="583">
                  <c:v>7.9861592146389997</c:v>
                </c:pt>
                <c:pt idx="584">
                  <c:v>7.9998576009419802</c:v>
                </c:pt>
                <c:pt idx="585">
                  <c:v>8.0135559872449704</c:v>
                </c:pt>
                <c:pt idx="586">
                  <c:v>8.0272543735479491</c:v>
                </c:pt>
                <c:pt idx="587">
                  <c:v>8.0409527598509296</c:v>
                </c:pt>
                <c:pt idx="588">
                  <c:v>8.0546511461539101</c:v>
                </c:pt>
                <c:pt idx="589">
                  <c:v>8.0683495324568995</c:v>
                </c:pt>
                <c:pt idx="590">
                  <c:v>8.0820479187598799</c:v>
                </c:pt>
                <c:pt idx="591">
                  <c:v>8.0957463050628604</c:v>
                </c:pt>
                <c:pt idx="592">
                  <c:v>8.1094446913658391</c:v>
                </c:pt>
                <c:pt idx="593">
                  <c:v>8.1231430776688303</c:v>
                </c:pt>
                <c:pt idx="594">
                  <c:v>8.1368414639718107</c:v>
                </c:pt>
                <c:pt idx="595">
                  <c:v>8.1505398502747894</c:v>
                </c:pt>
                <c:pt idx="596">
                  <c:v>8.1642382365777806</c:v>
                </c:pt>
                <c:pt idx="597">
                  <c:v>8.1779366228807593</c:v>
                </c:pt>
                <c:pt idx="598">
                  <c:v>8.1916350091837398</c:v>
                </c:pt>
                <c:pt idx="599">
                  <c:v>8.2053333954867291</c:v>
                </c:pt>
                <c:pt idx="600">
                  <c:v>8.2190317817897096</c:v>
                </c:pt>
                <c:pt idx="601">
                  <c:v>8.2327301680926901</c:v>
                </c:pt>
                <c:pt idx="602">
                  <c:v>8.2464285543956706</c:v>
                </c:pt>
                <c:pt idx="603">
                  <c:v>8.2601269406986599</c:v>
                </c:pt>
                <c:pt idx="604">
                  <c:v>8.2738253270016404</c:v>
                </c:pt>
                <c:pt idx="605">
                  <c:v>8.2875237133046191</c:v>
                </c:pt>
                <c:pt idx="606">
                  <c:v>8.3012220996075996</c:v>
                </c:pt>
                <c:pt idx="607">
                  <c:v>8.3149204859105907</c:v>
                </c:pt>
                <c:pt idx="608">
                  <c:v>8.3286188722135694</c:v>
                </c:pt>
                <c:pt idx="609">
                  <c:v>8.3423172585165499</c:v>
                </c:pt>
                <c:pt idx="610">
                  <c:v>8.3560156448195393</c:v>
                </c:pt>
                <c:pt idx="611">
                  <c:v>8.3697140311225198</c:v>
                </c:pt>
                <c:pt idx="612">
                  <c:v>8.3834124174255003</c:v>
                </c:pt>
                <c:pt idx="613">
                  <c:v>8.3971108037284807</c:v>
                </c:pt>
                <c:pt idx="614">
                  <c:v>8.4108091900314701</c:v>
                </c:pt>
                <c:pt idx="615">
                  <c:v>8.4245075763344506</c:v>
                </c:pt>
                <c:pt idx="616">
                  <c:v>8.4382059626374293</c:v>
                </c:pt>
                <c:pt idx="617">
                  <c:v>8.4519043489404204</c:v>
                </c:pt>
                <c:pt idx="618">
                  <c:v>8.4656027352433991</c:v>
                </c:pt>
                <c:pt idx="619">
                  <c:v>8.4793011215463796</c:v>
                </c:pt>
                <c:pt idx="620">
                  <c:v>8.4929995078493601</c:v>
                </c:pt>
                <c:pt idx="621">
                  <c:v>8.5066978941523494</c:v>
                </c:pt>
                <c:pt idx="622">
                  <c:v>8.5203962804553299</c:v>
                </c:pt>
                <c:pt idx="623">
                  <c:v>8.5340946667583104</c:v>
                </c:pt>
                <c:pt idx="624">
                  <c:v>8.5477930530612998</c:v>
                </c:pt>
                <c:pt idx="625">
                  <c:v>8.5614914393642803</c:v>
                </c:pt>
                <c:pt idx="626">
                  <c:v>8.5751898256672607</c:v>
                </c:pt>
                <c:pt idx="627">
                  <c:v>8.5888882119702394</c:v>
                </c:pt>
                <c:pt idx="628">
                  <c:v>8.6025865982732306</c:v>
                </c:pt>
                <c:pt idx="629">
                  <c:v>8.6162849845762093</c:v>
                </c:pt>
                <c:pt idx="630">
                  <c:v>8.6299833708791898</c:v>
                </c:pt>
                <c:pt idx="631">
                  <c:v>8.6436817571821791</c:v>
                </c:pt>
                <c:pt idx="632">
                  <c:v>8.6573801434851596</c:v>
                </c:pt>
                <c:pt idx="633">
                  <c:v>8.6710785297881401</c:v>
                </c:pt>
                <c:pt idx="634">
                  <c:v>8.6847769160911206</c:v>
                </c:pt>
                <c:pt idx="635">
                  <c:v>8.6984753023941099</c:v>
                </c:pt>
                <c:pt idx="636">
                  <c:v>8.7121736886970904</c:v>
                </c:pt>
                <c:pt idx="637">
                  <c:v>8.7258720750000691</c:v>
                </c:pt>
                <c:pt idx="638">
                  <c:v>8.7395704613030496</c:v>
                </c:pt>
                <c:pt idx="639">
                  <c:v>8.7532688476060407</c:v>
                </c:pt>
                <c:pt idx="640">
                  <c:v>8.7669672339090194</c:v>
                </c:pt>
                <c:pt idx="641">
                  <c:v>8.7806656202119999</c:v>
                </c:pt>
                <c:pt idx="642">
                  <c:v>8.7943640065149893</c:v>
                </c:pt>
                <c:pt idx="643">
                  <c:v>8.8080623928179698</c:v>
                </c:pt>
                <c:pt idx="644">
                  <c:v>8.8217607791209502</c:v>
                </c:pt>
                <c:pt idx="645">
                  <c:v>8.8354591654239396</c:v>
                </c:pt>
                <c:pt idx="646">
                  <c:v>8.8491575517269201</c:v>
                </c:pt>
                <c:pt idx="647">
                  <c:v>8.8628559380299006</c:v>
                </c:pt>
                <c:pt idx="648">
                  <c:v>8.8765543243328793</c:v>
                </c:pt>
                <c:pt idx="649">
                  <c:v>8.8902527106358704</c:v>
                </c:pt>
                <c:pt idx="650">
                  <c:v>8.9039510969388491</c:v>
                </c:pt>
                <c:pt idx="651">
                  <c:v>8.9176494832418296</c:v>
                </c:pt>
                <c:pt idx="652">
                  <c:v>8.9313478695448101</c:v>
                </c:pt>
                <c:pt idx="653">
                  <c:v>8.9450462558477994</c:v>
                </c:pt>
                <c:pt idx="654">
                  <c:v>8.9587446421507799</c:v>
                </c:pt>
                <c:pt idx="655">
                  <c:v>8.9724430284537604</c:v>
                </c:pt>
                <c:pt idx="656">
                  <c:v>8.9861414147567498</c:v>
                </c:pt>
                <c:pt idx="657">
                  <c:v>8.9998398010597302</c:v>
                </c:pt>
                <c:pt idx="658">
                  <c:v>9.0135381873627107</c:v>
                </c:pt>
                <c:pt idx="659">
                  <c:v>9.0272365736657001</c:v>
                </c:pt>
                <c:pt idx="660">
                  <c:v>9.0409349599686806</c:v>
                </c:pt>
                <c:pt idx="661">
                  <c:v>9.0546333462716593</c:v>
                </c:pt>
                <c:pt idx="662">
                  <c:v>9.0683317325746398</c:v>
                </c:pt>
                <c:pt idx="663">
                  <c:v>9.0820301188776291</c:v>
                </c:pt>
                <c:pt idx="664">
                  <c:v>9.0957285051806096</c:v>
                </c:pt>
                <c:pt idx="665">
                  <c:v>9.1094268914835901</c:v>
                </c:pt>
                <c:pt idx="666">
                  <c:v>9.1231252777865706</c:v>
                </c:pt>
                <c:pt idx="667">
                  <c:v>9.1368236640895599</c:v>
                </c:pt>
                <c:pt idx="668">
                  <c:v>9.1505220503925404</c:v>
                </c:pt>
                <c:pt idx="669">
                  <c:v>9.1642204366955191</c:v>
                </c:pt>
                <c:pt idx="670">
                  <c:v>9.1779188229985103</c:v>
                </c:pt>
                <c:pt idx="671">
                  <c:v>9.1916172093014907</c:v>
                </c:pt>
                <c:pt idx="672">
                  <c:v>9.2053155956044694</c:v>
                </c:pt>
                <c:pt idx="673">
                  <c:v>9.2190139819074606</c:v>
                </c:pt>
                <c:pt idx="674">
                  <c:v>9.2327123682104393</c:v>
                </c:pt>
                <c:pt idx="675">
                  <c:v>9.2464107545134198</c:v>
                </c:pt>
                <c:pt idx="676">
                  <c:v>9.2601091408164002</c:v>
                </c:pt>
                <c:pt idx="677">
                  <c:v>9.2738075271193896</c:v>
                </c:pt>
                <c:pt idx="678">
                  <c:v>9.2875059134223701</c:v>
                </c:pt>
                <c:pt idx="679">
                  <c:v>9.3012042997253506</c:v>
                </c:pt>
                <c:pt idx="680">
                  <c:v>9.3149026860283293</c:v>
                </c:pt>
                <c:pt idx="681">
                  <c:v>9.3286010723313204</c:v>
                </c:pt>
                <c:pt idx="682">
                  <c:v>9.3422994586342991</c:v>
                </c:pt>
                <c:pt idx="683">
                  <c:v>9.3559978449372796</c:v>
                </c:pt>
                <c:pt idx="684">
                  <c:v>9.3696962312402707</c:v>
                </c:pt>
                <c:pt idx="685">
                  <c:v>9.3833946175432494</c:v>
                </c:pt>
                <c:pt idx="686">
                  <c:v>9.3970930038462299</c:v>
                </c:pt>
                <c:pt idx="687">
                  <c:v>9.4107913901492193</c:v>
                </c:pt>
                <c:pt idx="688">
                  <c:v>9.4244897764521998</c:v>
                </c:pt>
                <c:pt idx="689">
                  <c:v>9.4381881627551802</c:v>
                </c:pt>
                <c:pt idx="690">
                  <c:v>9.4518865490581607</c:v>
                </c:pt>
                <c:pt idx="691">
                  <c:v>9.4655849353611394</c:v>
                </c:pt>
                <c:pt idx="692">
                  <c:v>9.4792833216641306</c:v>
                </c:pt>
                <c:pt idx="693">
                  <c:v>9.4929817079671093</c:v>
                </c:pt>
                <c:pt idx="694">
                  <c:v>9.5066800942701004</c:v>
                </c:pt>
                <c:pt idx="695">
                  <c:v>9.5203784805730791</c:v>
                </c:pt>
                <c:pt idx="696">
                  <c:v>9.5340768668760596</c:v>
                </c:pt>
                <c:pt idx="697">
                  <c:v>9.5477752531790401</c:v>
                </c:pt>
                <c:pt idx="698">
                  <c:v>9.5614736394820294</c:v>
                </c:pt>
                <c:pt idx="699">
                  <c:v>9.5751720257850099</c:v>
                </c:pt>
                <c:pt idx="700">
                  <c:v>9.5888704120879904</c:v>
                </c:pt>
                <c:pt idx="701">
                  <c:v>9.6025687983909709</c:v>
                </c:pt>
                <c:pt idx="702">
                  <c:v>9.6162671846939602</c:v>
                </c:pt>
                <c:pt idx="703">
                  <c:v>9.6299655709969407</c:v>
                </c:pt>
                <c:pt idx="704">
                  <c:v>9.6436639572999194</c:v>
                </c:pt>
                <c:pt idx="705">
                  <c:v>9.6573623436029106</c:v>
                </c:pt>
                <c:pt idx="706">
                  <c:v>9.6710607299058893</c:v>
                </c:pt>
                <c:pt idx="707">
                  <c:v>9.6847591162088698</c:v>
                </c:pt>
                <c:pt idx="708">
                  <c:v>9.6984575025118591</c:v>
                </c:pt>
                <c:pt idx="709">
                  <c:v>9.7121558888148396</c:v>
                </c:pt>
                <c:pt idx="710">
                  <c:v>9.7258542751178201</c:v>
                </c:pt>
                <c:pt idx="711">
                  <c:v>9.7395526614208006</c:v>
                </c:pt>
                <c:pt idx="712">
                  <c:v>9.7532510477237899</c:v>
                </c:pt>
                <c:pt idx="713">
                  <c:v>9.7669494340267704</c:v>
                </c:pt>
                <c:pt idx="714">
                  <c:v>9.7806478203297509</c:v>
                </c:pt>
                <c:pt idx="715">
                  <c:v>9.7943462066327296</c:v>
                </c:pt>
                <c:pt idx="716">
                  <c:v>9.8080445929357207</c:v>
                </c:pt>
                <c:pt idx="717">
                  <c:v>9.8217429792386994</c:v>
                </c:pt>
                <c:pt idx="718">
                  <c:v>9.8354413655416799</c:v>
                </c:pt>
                <c:pt idx="719">
                  <c:v>9.8491397518446693</c:v>
                </c:pt>
                <c:pt idx="720">
                  <c:v>9.8628381381476498</c:v>
                </c:pt>
                <c:pt idx="721">
                  <c:v>9.8765365244506302</c:v>
                </c:pt>
                <c:pt idx="722">
                  <c:v>9.8902349107536107</c:v>
                </c:pt>
                <c:pt idx="723">
                  <c:v>9.9039332970566001</c:v>
                </c:pt>
                <c:pt idx="724">
                  <c:v>9.9176316833595806</c:v>
                </c:pt>
                <c:pt idx="725">
                  <c:v>9.9313300696625593</c:v>
                </c:pt>
                <c:pt idx="726">
                  <c:v>9.9450284559655504</c:v>
                </c:pt>
                <c:pt idx="727">
                  <c:v>9.9587268422685291</c:v>
                </c:pt>
                <c:pt idx="728">
                  <c:v>9.9724252285715096</c:v>
                </c:pt>
                <c:pt idx="729">
                  <c:v>9.9861236148745007</c:v>
                </c:pt>
                <c:pt idx="730">
                  <c:v>9.9998220011774794</c:v>
                </c:pt>
                <c:pt idx="731">
                  <c:v>10.013520387480501</c:v>
                </c:pt>
                <c:pt idx="732">
                  <c:v>10.0272187737834</c:v>
                </c:pt>
                <c:pt idx="733">
                  <c:v>10.0409171600864</c:v>
                </c:pt>
                <c:pt idx="734">
                  <c:v>10.0546155463894</c:v>
                </c:pt>
                <c:pt idx="735">
                  <c:v>10.0683139326924</c:v>
                </c:pt>
                <c:pt idx="736">
                  <c:v>10.0820123189954</c:v>
                </c:pt>
                <c:pt idx="737">
                  <c:v>10.0957107052984</c:v>
                </c:pt>
                <c:pt idx="738">
                  <c:v>10.1094090916013</c:v>
                </c:pt>
                <c:pt idx="739">
                  <c:v>10.1231074779043</c:v>
                </c:pt>
                <c:pt idx="740">
                  <c:v>10.1368058642073</c:v>
                </c:pt>
                <c:pt idx="741">
                  <c:v>10.1505042505103</c:v>
                </c:pt>
                <c:pt idx="742">
                  <c:v>10.1642026368133</c:v>
                </c:pt>
                <c:pt idx="743">
                  <c:v>10.1779010231163</c:v>
                </c:pt>
                <c:pt idx="744">
                  <c:v>10.191599409419201</c:v>
                </c:pt>
                <c:pt idx="745">
                  <c:v>10.205297795722201</c:v>
                </c:pt>
                <c:pt idx="746">
                  <c:v>10.218996182025201</c:v>
                </c:pt>
                <c:pt idx="747">
                  <c:v>10.232694568328199</c:v>
                </c:pt>
                <c:pt idx="748">
                  <c:v>10.246392954631199</c:v>
                </c:pt>
                <c:pt idx="749">
                  <c:v>10.260091340934199</c:v>
                </c:pt>
                <c:pt idx="750">
                  <c:v>10.2737897272371</c:v>
                </c:pt>
                <c:pt idx="751">
                  <c:v>10.2874881135401</c:v>
                </c:pt>
                <c:pt idx="752">
                  <c:v>10.3011864998431</c:v>
                </c:pt>
                <c:pt idx="753">
                  <c:v>10.3148848861461</c:v>
                </c:pt>
                <c:pt idx="754">
                  <c:v>10.3285832724491</c:v>
                </c:pt>
                <c:pt idx="755">
                  <c:v>10.342281658752</c:v>
                </c:pt>
                <c:pt idx="756">
                  <c:v>10.355980045055</c:v>
                </c:pt>
                <c:pt idx="757">
                  <c:v>10.369678431358</c:v>
                </c:pt>
                <c:pt idx="758">
                  <c:v>10.383376817661</c:v>
                </c:pt>
                <c:pt idx="759">
                  <c:v>10.397075203964</c:v>
                </c:pt>
                <c:pt idx="760">
                  <c:v>10.410773590267</c:v>
                </c:pt>
                <c:pt idx="761">
                  <c:v>10.424471976569899</c:v>
                </c:pt>
                <c:pt idx="762">
                  <c:v>10.438170362872899</c:v>
                </c:pt>
                <c:pt idx="763">
                  <c:v>10.451868749175899</c:v>
                </c:pt>
                <c:pt idx="764">
                  <c:v>10.465567135478899</c:v>
                </c:pt>
                <c:pt idx="765">
                  <c:v>10.479265521781899</c:v>
                </c:pt>
                <c:pt idx="766">
                  <c:v>10.492963908084899</c:v>
                </c:pt>
                <c:pt idx="767">
                  <c:v>10.5066622943878</c:v>
                </c:pt>
                <c:pt idx="768">
                  <c:v>10.5203606806908</c:v>
                </c:pt>
                <c:pt idx="769">
                  <c:v>10.5340590669938</c:v>
                </c:pt>
                <c:pt idx="770">
                  <c:v>10.5477574532968</c:v>
                </c:pt>
                <c:pt idx="771">
                  <c:v>10.5614558395998</c:v>
                </c:pt>
                <c:pt idx="772">
                  <c:v>10.5751542259028</c:v>
                </c:pt>
                <c:pt idx="773">
                  <c:v>10.588852612205701</c:v>
                </c:pt>
                <c:pt idx="774">
                  <c:v>10.602550998508701</c:v>
                </c:pt>
                <c:pt idx="775">
                  <c:v>10.616249384811701</c:v>
                </c:pt>
                <c:pt idx="776">
                  <c:v>10.629947771114701</c:v>
                </c:pt>
                <c:pt idx="777">
                  <c:v>10.643646157417701</c:v>
                </c:pt>
                <c:pt idx="778">
                  <c:v>10.657344543720701</c:v>
                </c:pt>
                <c:pt idx="779">
                  <c:v>10.671042930023599</c:v>
                </c:pt>
                <c:pt idx="780">
                  <c:v>10.684741316326599</c:v>
                </c:pt>
                <c:pt idx="781">
                  <c:v>10.698439702629599</c:v>
                </c:pt>
                <c:pt idx="782">
                  <c:v>10.712138088932599</c:v>
                </c:pt>
                <c:pt idx="783">
                  <c:v>10.725836475235599</c:v>
                </c:pt>
                <c:pt idx="784">
                  <c:v>10.739534861538599</c:v>
                </c:pt>
                <c:pt idx="785">
                  <c:v>10.7532332478415</c:v>
                </c:pt>
                <c:pt idx="786">
                  <c:v>10.7669316341445</c:v>
                </c:pt>
                <c:pt idx="787">
                  <c:v>10.7806300204475</c:v>
                </c:pt>
                <c:pt idx="788">
                  <c:v>10.7943284067505</c:v>
                </c:pt>
                <c:pt idx="789">
                  <c:v>10.8080267930535</c:v>
                </c:pt>
                <c:pt idx="790">
                  <c:v>10.821725179356401</c:v>
                </c:pt>
                <c:pt idx="791">
                  <c:v>10.835423565659401</c:v>
                </c:pt>
                <c:pt idx="792">
                  <c:v>10.849121951962401</c:v>
                </c:pt>
                <c:pt idx="793">
                  <c:v>10.862820338265401</c:v>
                </c:pt>
                <c:pt idx="794">
                  <c:v>10.876518724568401</c:v>
                </c:pt>
                <c:pt idx="795">
                  <c:v>10.890217110871401</c:v>
                </c:pt>
                <c:pt idx="796">
                  <c:v>10.9039154971743</c:v>
                </c:pt>
                <c:pt idx="797">
                  <c:v>10.9176138834773</c:v>
                </c:pt>
                <c:pt idx="798">
                  <c:v>10.9313122697803</c:v>
                </c:pt>
                <c:pt idx="799">
                  <c:v>10.9450106560833</c:v>
                </c:pt>
                <c:pt idx="800">
                  <c:v>10.9587090423863</c:v>
                </c:pt>
                <c:pt idx="801">
                  <c:v>10.9724074286893</c:v>
                </c:pt>
                <c:pt idx="802">
                  <c:v>10.9861058149922</c:v>
                </c:pt>
                <c:pt idx="803">
                  <c:v>10.9998042012952</c:v>
                </c:pt>
                <c:pt idx="804">
                  <c:v>11.0135025875982</c:v>
                </c:pt>
                <c:pt idx="805">
                  <c:v>11.0272009739012</c:v>
                </c:pt>
                <c:pt idx="806">
                  <c:v>11.0408993602042</c:v>
                </c:pt>
                <c:pt idx="807">
                  <c:v>11.0545977465072</c:v>
                </c:pt>
                <c:pt idx="808">
                  <c:v>11.068296132810101</c:v>
                </c:pt>
                <c:pt idx="809">
                  <c:v>11.081994519113101</c:v>
                </c:pt>
                <c:pt idx="810">
                  <c:v>11.095692905416101</c:v>
                </c:pt>
                <c:pt idx="811">
                  <c:v>11.109391291719099</c:v>
                </c:pt>
                <c:pt idx="812">
                  <c:v>11.123089678022099</c:v>
                </c:pt>
                <c:pt idx="813">
                  <c:v>11.136788064325099</c:v>
                </c:pt>
                <c:pt idx="814">
                  <c:v>11.150486450628</c:v>
                </c:pt>
                <c:pt idx="815">
                  <c:v>11.164184836931</c:v>
                </c:pt>
                <c:pt idx="816">
                  <c:v>11.177883223234</c:v>
                </c:pt>
                <c:pt idx="817">
                  <c:v>11.191581609537</c:v>
                </c:pt>
                <c:pt idx="818">
                  <c:v>11.20527999584</c:v>
                </c:pt>
                <c:pt idx="819">
                  <c:v>11.218978382143</c:v>
                </c:pt>
                <c:pt idx="820">
                  <c:v>11.2326767684459</c:v>
                </c:pt>
                <c:pt idx="821">
                  <c:v>11.2463751547489</c:v>
                </c:pt>
                <c:pt idx="822">
                  <c:v>11.2600735410519</c:v>
                </c:pt>
                <c:pt idx="823">
                  <c:v>11.2737719273549</c:v>
                </c:pt>
                <c:pt idx="824">
                  <c:v>11.2874703136579</c:v>
                </c:pt>
                <c:pt idx="825">
                  <c:v>11.301168699960799</c:v>
                </c:pt>
                <c:pt idx="826">
                  <c:v>11.314867086263799</c:v>
                </c:pt>
                <c:pt idx="827">
                  <c:v>11.328565472566799</c:v>
                </c:pt>
                <c:pt idx="828">
                  <c:v>11.342263858869799</c:v>
                </c:pt>
                <c:pt idx="829">
                  <c:v>11.355962245172799</c:v>
                </c:pt>
                <c:pt idx="830">
                  <c:v>11.369660631475799</c:v>
                </c:pt>
                <c:pt idx="831">
                  <c:v>11.3833590177787</c:v>
                </c:pt>
                <c:pt idx="832">
                  <c:v>11.3970574040817</c:v>
                </c:pt>
                <c:pt idx="833">
                  <c:v>11.4107557903847</c:v>
                </c:pt>
                <c:pt idx="834">
                  <c:v>11.4244541766877</c:v>
                </c:pt>
                <c:pt idx="835">
                  <c:v>11.4381525629907</c:v>
                </c:pt>
                <c:pt idx="836">
                  <c:v>11.4518509492937</c:v>
                </c:pt>
                <c:pt idx="837">
                  <c:v>11.4655493355966</c:v>
                </c:pt>
                <c:pt idx="838">
                  <c:v>11.479247721899601</c:v>
                </c:pt>
                <c:pt idx="839">
                  <c:v>11.492946108202601</c:v>
                </c:pt>
                <c:pt idx="840">
                  <c:v>11.506644494505601</c:v>
                </c:pt>
                <c:pt idx="841">
                  <c:v>11.520342880808601</c:v>
                </c:pt>
                <c:pt idx="842">
                  <c:v>11.534041267111601</c:v>
                </c:pt>
                <c:pt idx="843">
                  <c:v>11.547739653414499</c:v>
                </c:pt>
                <c:pt idx="844">
                  <c:v>11.561438039717499</c:v>
                </c:pt>
                <c:pt idx="845">
                  <c:v>11.575136426020499</c:v>
                </c:pt>
                <c:pt idx="846">
                  <c:v>11.588834812323499</c:v>
                </c:pt>
                <c:pt idx="847">
                  <c:v>11.602533198626499</c:v>
                </c:pt>
                <c:pt idx="848">
                  <c:v>11.616231584929499</c:v>
                </c:pt>
                <c:pt idx="849">
                  <c:v>11.6299299712324</c:v>
                </c:pt>
                <c:pt idx="850">
                  <c:v>11.6436283575354</c:v>
                </c:pt>
                <c:pt idx="851">
                  <c:v>11.6573267438384</c:v>
                </c:pt>
                <c:pt idx="852">
                  <c:v>11.6710251301414</c:v>
                </c:pt>
                <c:pt idx="853">
                  <c:v>11.6847235164444</c:v>
                </c:pt>
                <c:pt idx="854">
                  <c:v>11.6984219027474</c:v>
                </c:pt>
                <c:pt idx="855">
                  <c:v>11.712120289050301</c:v>
                </c:pt>
                <c:pt idx="856">
                  <c:v>11.725818675353301</c:v>
                </c:pt>
                <c:pt idx="857">
                  <c:v>11.739517061656301</c:v>
                </c:pt>
                <c:pt idx="858">
                  <c:v>11.753215447959301</c:v>
                </c:pt>
                <c:pt idx="859">
                  <c:v>11.766913834262301</c:v>
                </c:pt>
                <c:pt idx="860">
                  <c:v>11.7806122205652</c:v>
                </c:pt>
                <c:pt idx="861">
                  <c:v>11.7943106068682</c:v>
                </c:pt>
                <c:pt idx="862">
                  <c:v>11.8080089931712</c:v>
                </c:pt>
                <c:pt idx="863">
                  <c:v>11.8217073794742</c:v>
                </c:pt>
                <c:pt idx="864">
                  <c:v>11.8354057657772</c:v>
                </c:pt>
                <c:pt idx="865">
                  <c:v>11.8491041520802</c:v>
                </c:pt>
                <c:pt idx="866">
                  <c:v>11.8628025383831</c:v>
                </c:pt>
                <c:pt idx="867">
                  <c:v>11.8765009246861</c:v>
                </c:pt>
                <c:pt idx="868">
                  <c:v>11.8901993109891</c:v>
                </c:pt>
                <c:pt idx="869">
                  <c:v>11.9038976972921</c:v>
                </c:pt>
                <c:pt idx="870">
                  <c:v>11.9175960835951</c:v>
                </c:pt>
                <c:pt idx="871">
                  <c:v>11.9312944698981</c:v>
                </c:pt>
                <c:pt idx="872">
                  <c:v>11.944992856201001</c:v>
                </c:pt>
                <c:pt idx="873">
                  <c:v>11.958691242504001</c:v>
                </c:pt>
                <c:pt idx="874">
                  <c:v>11.972389628807001</c:v>
                </c:pt>
                <c:pt idx="875">
                  <c:v>11.986088015110001</c:v>
                </c:pt>
                <c:pt idx="876">
                  <c:v>11.999786401412999</c:v>
                </c:pt>
                <c:pt idx="877">
                  <c:v>12.013484787715999</c:v>
                </c:pt>
                <c:pt idx="878">
                  <c:v>12.0271831740189</c:v>
                </c:pt>
                <c:pt idx="879">
                  <c:v>12.0408815603219</c:v>
                </c:pt>
                <c:pt idx="880">
                  <c:v>12.0545799466249</c:v>
                </c:pt>
                <c:pt idx="881">
                  <c:v>12.0682783329279</c:v>
                </c:pt>
                <c:pt idx="882">
                  <c:v>12.0819767192309</c:v>
                </c:pt>
                <c:pt idx="883">
                  <c:v>12.0956751055339</c:v>
                </c:pt>
                <c:pt idx="884">
                  <c:v>12.1093734918368</c:v>
                </c:pt>
                <c:pt idx="885">
                  <c:v>12.1230718781398</c:v>
                </c:pt>
                <c:pt idx="886">
                  <c:v>12.1367702644428</c:v>
                </c:pt>
                <c:pt idx="887">
                  <c:v>12.1504686507458</c:v>
                </c:pt>
                <c:pt idx="888">
                  <c:v>12.1641670370488</c:v>
                </c:pt>
                <c:pt idx="889">
                  <c:v>12.177865423351699</c:v>
                </c:pt>
                <c:pt idx="890">
                  <c:v>12.191563809654699</c:v>
                </c:pt>
                <c:pt idx="891">
                  <c:v>12.205262195957699</c:v>
                </c:pt>
                <c:pt idx="892">
                  <c:v>12.218960582260699</c:v>
                </c:pt>
                <c:pt idx="893">
                  <c:v>12.232658968563699</c:v>
                </c:pt>
                <c:pt idx="894">
                  <c:v>12.246357354866699</c:v>
                </c:pt>
                <c:pt idx="895">
                  <c:v>12.2600557411696</c:v>
                </c:pt>
                <c:pt idx="896">
                  <c:v>12.2737541274726</c:v>
                </c:pt>
                <c:pt idx="897">
                  <c:v>12.2874525137756</c:v>
                </c:pt>
                <c:pt idx="898">
                  <c:v>12.3011509000786</c:v>
                </c:pt>
                <c:pt idx="899">
                  <c:v>12.3148492863816</c:v>
                </c:pt>
                <c:pt idx="900">
                  <c:v>12.3285476726846</c:v>
                </c:pt>
                <c:pt idx="901">
                  <c:v>12.3422460589875</c:v>
                </c:pt>
                <c:pt idx="902">
                  <c:v>12.355944445290501</c:v>
                </c:pt>
                <c:pt idx="903">
                  <c:v>12.369642831593501</c:v>
                </c:pt>
                <c:pt idx="904">
                  <c:v>12.383341217896501</c:v>
                </c:pt>
                <c:pt idx="905">
                  <c:v>12.397039604199501</c:v>
                </c:pt>
                <c:pt idx="906">
                  <c:v>12.410737990502501</c:v>
                </c:pt>
                <c:pt idx="907">
                  <c:v>12.424436376805399</c:v>
                </c:pt>
                <c:pt idx="908">
                  <c:v>12.438134763108399</c:v>
                </c:pt>
                <c:pt idx="909">
                  <c:v>12.451833149411399</c:v>
                </c:pt>
                <c:pt idx="910">
                  <c:v>12.465531535714399</c:v>
                </c:pt>
                <c:pt idx="911">
                  <c:v>12.479229922017399</c:v>
                </c:pt>
                <c:pt idx="912">
                  <c:v>12.492928308320399</c:v>
                </c:pt>
                <c:pt idx="913">
                  <c:v>12.5066266946233</c:v>
                </c:pt>
                <c:pt idx="914">
                  <c:v>12.5203250809263</c:v>
                </c:pt>
                <c:pt idx="915">
                  <c:v>12.5340234672293</c:v>
                </c:pt>
                <c:pt idx="916">
                  <c:v>12.5477218535323</c:v>
                </c:pt>
                <c:pt idx="917">
                  <c:v>12.5614202398353</c:v>
                </c:pt>
                <c:pt idx="918">
                  <c:v>12.5751186261383</c:v>
                </c:pt>
                <c:pt idx="919">
                  <c:v>12.588817012441201</c:v>
                </c:pt>
                <c:pt idx="920">
                  <c:v>12.602515398744201</c:v>
                </c:pt>
                <c:pt idx="921">
                  <c:v>12.616213785047201</c:v>
                </c:pt>
                <c:pt idx="922">
                  <c:v>12.629912171350201</c:v>
                </c:pt>
                <c:pt idx="923">
                  <c:v>12.643610557653201</c:v>
                </c:pt>
                <c:pt idx="924">
                  <c:v>12.6573089439561</c:v>
                </c:pt>
                <c:pt idx="925">
                  <c:v>12.6710073302591</c:v>
                </c:pt>
                <c:pt idx="926">
                  <c:v>12.6847057165621</c:v>
                </c:pt>
                <c:pt idx="927">
                  <c:v>12.6984041028651</c:v>
                </c:pt>
                <c:pt idx="928">
                  <c:v>12.7121024891681</c:v>
                </c:pt>
                <c:pt idx="929">
                  <c:v>12.7258008754711</c:v>
                </c:pt>
                <c:pt idx="930">
                  <c:v>12.739499261774</c:v>
                </c:pt>
                <c:pt idx="931">
                  <c:v>12.753197648077</c:v>
                </c:pt>
                <c:pt idx="932">
                  <c:v>12.76689603438</c:v>
                </c:pt>
                <c:pt idx="933">
                  <c:v>12.780594420683</c:v>
                </c:pt>
                <c:pt idx="934">
                  <c:v>12.794292806986</c:v>
                </c:pt>
                <c:pt idx="935">
                  <c:v>12.807991193289</c:v>
                </c:pt>
                <c:pt idx="936">
                  <c:v>12.821689579591901</c:v>
                </c:pt>
                <c:pt idx="937">
                  <c:v>12.835387965894901</c:v>
                </c:pt>
                <c:pt idx="938">
                  <c:v>12.849086352197901</c:v>
                </c:pt>
                <c:pt idx="939">
                  <c:v>12.862784738500901</c:v>
                </c:pt>
                <c:pt idx="940">
                  <c:v>12.876483124803899</c:v>
                </c:pt>
                <c:pt idx="941">
                  <c:v>12.890181511106899</c:v>
                </c:pt>
                <c:pt idx="942">
                  <c:v>12.9038798974098</c:v>
                </c:pt>
                <c:pt idx="943">
                  <c:v>12.9175782837128</c:v>
                </c:pt>
                <c:pt idx="944">
                  <c:v>12.9312766700158</c:v>
                </c:pt>
                <c:pt idx="945">
                  <c:v>12.9449750563188</c:v>
                </c:pt>
                <c:pt idx="946">
                  <c:v>12.9586734426218</c:v>
                </c:pt>
                <c:pt idx="947">
                  <c:v>12.9723718289248</c:v>
                </c:pt>
                <c:pt idx="948">
                  <c:v>12.9860702152277</c:v>
                </c:pt>
                <c:pt idx="949">
                  <c:v>12.9997686015307</c:v>
                </c:pt>
                <c:pt idx="950">
                  <c:v>13.0134669878337</c:v>
                </c:pt>
                <c:pt idx="951">
                  <c:v>13.0271653741367</c:v>
                </c:pt>
                <c:pt idx="952">
                  <c:v>13.0408637604397</c:v>
                </c:pt>
                <c:pt idx="953">
                  <c:v>13.0545621467427</c:v>
                </c:pt>
                <c:pt idx="954">
                  <c:v>13.068260533045599</c:v>
                </c:pt>
                <c:pt idx="955">
                  <c:v>13.081958919348599</c:v>
                </c:pt>
                <c:pt idx="956">
                  <c:v>13.095657305651599</c:v>
                </c:pt>
                <c:pt idx="957">
                  <c:v>13.109355691954599</c:v>
                </c:pt>
                <c:pt idx="958">
                  <c:v>13.123054078257599</c:v>
                </c:pt>
                <c:pt idx="959">
                  <c:v>13.1367524645605</c:v>
                </c:pt>
                <c:pt idx="960">
                  <c:v>13.1504508508635</c:v>
                </c:pt>
                <c:pt idx="961">
                  <c:v>13.1641492371665</c:v>
                </c:pt>
                <c:pt idx="962">
                  <c:v>13.1778476234695</c:v>
                </c:pt>
                <c:pt idx="963">
                  <c:v>13.1915460097725</c:v>
                </c:pt>
                <c:pt idx="964">
                  <c:v>13.2052443960755</c:v>
                </c:pt>
                <c:pt idx="965">
                  <c:v>13.2189427823784</c:v>
                </c:pt>
                <c:pt idx="966">
                  <c:v>13.232641168681401</c:v>
                </c:pt>
                <c:pt idx="967">
                  <c:v>13.246339554984401</c:v>
                </c:pt>
                <c:pt idx="968">
                  <c:v>13.260037941287401</c:v>
                </c:pt>
                <c:pt idx="969">
                  <c:v>13.273736327590401</c:v>
                </c:pt>
                <c:pt idx="970">
                  <c:v>13.287434713893401</c:v>
                </c:pt>
                <c:pt idx="971">
                  <c:v>13.301133100196299</c:v>
                </c:pt>
                <c:pt idx="972">
                  <c:v>13.314831486499299</c:v>
                </c:pt>
                <c:pt idx="973">
                  <c:v>13.328529872802299</c:v>
                </c:pt>
                <c:pt idx="974">
                  <c:v>13.342228259105299</c:v>
                </c:pt>
                <c:pt idx="975">
                  <c:v>13.355926645408299</c:v>
                </c:pt>
                <c:pt idx="976">
                  <c:v>13.369625031711299</c:v>
                </c:pt>
                <c:pt idx="977">
                  <c:v>13.3833234180142</c:v>
                </c:pt>
                <c:pt idx="978">
                  <c:v>13.3970218043172</c:v>
                </c:pt>
                <c:pt idx="979">
                  <c:v>13.4107201906202</c:v>
                </c:pt>
                <c:pt idx="980">
                  <c:v>13.4244185769232</c:v>
                </c:pt>
                <c:pt idx="981">
                  <c:v>13.4381169632262</c:v>
                </c:pt>
                <c:pt idx="982">
                  <c:v>13.4518153495292</c:v>
                </c:pt>
                <c:pt idx="983">
                  <c:v>13.465513735832101</c:v>
                </c:pt>
                <c:pt idx="984">
                  <c:v>13.479212122135101</c:v>
                </c:pt>
                <c:pt idx="985">
                  <c:v>13.492910508438101</c:v>
                </c:pt>
                <c:pt idx="986">
                  <c:v>13.506608894741101</c:v>
                </c:pt>
                <c:pt idx="987">
                  <c:v>13.520307281044101</c:v>
                </c:pt>
                <c:pt idx="988">
                  <c:v>13.534005667347101</c:v>
                </c:pt>
                <c:pt idx="989">
                  <c:v>13.54770405365</c:v>
                </c:pt>
                <c:pt idx="990">
                  <c:v>13.561402439953</c:v>
                </c:pt>
                <c:pt idx="991">
                  <c:v>13.575100826256</c:v>
                </c:pt>
                <c:pt idx="992">
                  <c:v>13.588799212559</c:v>
                </c:pt>
                <c:pt idx="993">
                  <c:v>13.602497598862</c:v>
                </c:pt>
                <c:pt idx="994">
                  <c:v>13.6161959851649</c:v>
                </c:pt>
                <c:pt idx="995">
                  <c:v>13.6298943714679</c:v>
                </c:pt>
                <c:pt idx="996">
                  <c:v>13.6435927577709</c:v>
                </c:pt>
                <c:pt idx="997">
                  <c:v>13.6572911440739</c:v>
                </c:pt>
                <c:pt idx="998">
                  <c:v>13.6709895303769</c:v>
                </c:pt>
                <c:pt idx="999">
                  <c:v>13.6846879166799</c:v>
                </c:pt>
                <c:pt idx="1000">
                  <c:v>13.698386302982801</c:v>
                </c:pt>
                <c:pt idx="1001">
                  <c:v>13.712084689285801</c:v>
                </c:pt>
                <c:pt idx="1002">
                  <c:v>13.725783075588801</c:v>
                </c:pt>
                <c:pt idx="1003">
                  <c:v>13.739481461891801</c:v>
                </c:pt>
                <c:pt idx="1004">
                  <c:v>13.753179848194801</c:v>
                </c:pt>
                <c:pt idx="1005">
                  <c:v>13.766878234497799</c:v>
                </c:pt>
                <c:pt idx="1006">
                  <c:v>13.7805766208007</c:v>
                </c:pt>
                <c:pt idx="1007">
                  <c:v>13.7942750071037</c:v>
                </c:pt>
                <c:pt idx="1008">
                  <c:v>13.8079733934067</c:v>
                </c:pt>
                <c:pt idx="1009">
                  <c:v>13.8216717797097</c:v>
                </c:pt>
                <c:pt idx="1010">
                  <c:v>13.8353701660127</c:v>
                </c:pt>
                <c:pt idx="1011">
                  <c:v>13.8490685523157</c:v>
                </c:pt>
                <c:pt idx="1012">
                  <c:v>13.8627669386186</c:v>
                </c:pt>
                <c:pt idx="1013">
                  <c:v>13.8764653249216</c:v>
                </c:pt>
                <c:pt idx="1014">
                  <c:v>13.8901637112246</c:v>
                </c:pt>
                <c:pt idx="1015">
                  <c:v>13.9038620975276</c:v>
                </c:pt>
                <c:pt idx="1016">
                  <c:v>13.9175604838306</c:v>
                </c:pt>
                <c:pt idx="1017">
                  <c:v>13.9312588701336</c:v>
                </c:pt>
                <c:pt idx="1018">
                  <c:v>13.944957256436499</c:v>
                </c:pt>
                <c:pt idx="1019">
                  <c:v>13.958655642739499</c:v>
                </c:pt>
                <c:pt idx="1020">
                  <c:v>13.972354029042499</c:v>
                </c:pt>
                <c:pt idx="1021">
                  <c:v>13.986052415345499</c:v>
                </c:pt>
                <c:pt idx="1022">
                  <c:v>13.999750801648499</c:v>
                </c:pt>
                <c:pt idx="1023">
                  <c:v>14.0134491879514</c:v>
                </c:pt>
                <c:pt idx="1024">
                  <c:v>14.0271475742544</c:v>
                </c:pt>
                <c:pt idx="1025">
                  <c:v>14.0408459605574</c:v>
                </c:pt>
                <c:pt idx="1026">
                  <c:v>14.0545443468604</c:v>
                </c:pt>
                <c:pt idx="1027">
                  <c:v>14.0682427331634</c:v>
                </c:pt>
                <c:pt idx="1028">
                  <c:v>14.0819411194664</c:v>
                </c:pt>
                <c:pt idx="1029">
                  <c:v>14.0956395057693</c:v>
                </c:pt>
                <c:pt idx="1030">
                  <c:v>14.1093378920723</c:v>
                </c:pt>
                <c:pt idx="1031">
                  <c:v>14.123036278375301</c:v>
                </c:pt>
                <c:pt idx="1032">
                  <c:v>14.136734664678301</c:v>
                </c:pt>
                <c:pt idx="1033">
                  <c:v>14.150433050981301</c:v>
                </c:pt>
                <c:pt idx="1034">
                  <c:v>14.164131437284301</c:v>
                </c:pt>
                <c:pt idx="1035">
                  <c:v>14.177829823587199</c:v>
                </c:pt>
                <c:pt idx="1036">
                  <c:v>14.191528209890199</c:v>
                </c:pt>
                <c:pt idx="1037">
                  <c:v>14.205226596193199</c:v>
                </c:pt>
                <c:pt idx="1038">
                  <c:v>14.218924982496199</c:v>
                </c:pt>
                <c:pt idx="1039">
                  <c:v>14.232623368799199</c:v>
                </c:pt>
                <c:pt idx="1040">
                  <c:v>14.246321755102199</c:v>
                </c:pt>
                <c:pt idx="1041">
                  <c:v>14.2600201414051</c:v>
                </c:pt>
                <c:pt idx="1042">
                  <c:v>14.2737185277081</c:v>
                </c:pt>
                <c:pt idx="1043">
                  <c:v>14.2874169140111</c:v>
                </c:pt>
                <c:pt idx="1044">
                  <c:v>14.3011153003141</c:v>
                </c:pt>
                <c:pt idx="1045">
                  <c:v>14.3148136866171</c:v>
                </c:pt>
                <c:pt idx="1046">
                  <c:v>14.3285120729201</c:v>
                </c:pt>
                <c:pt idx="1047">
                  <c:v>14.342210459223001</c:v>
                </c:pt>
                <c:pt idx="1048">
                  <c:v>14.355908845526001</c:v>
                </c:pt>
                <c:pt idx="1049">
                  <c:v>14.369607231829001</c:v>
                </c:pt>
                <c:pt idx="1050">
                  <c:v>14.383305618132001</c:v>
                </c:pt>
                <c:pt idx="1051">
                  <c:v>14.397004004435001</c:v>
                </c:pt>
                <c:pt idx="1052">
                  <c:v>14.410702390738001</c:v>
                </c:pt>
                <c:pt idx="1053">
                  <c:v>14.4244007770409</c:v>
                </c:pt>
                <c:pt idx="1054">
                  <c:v>14.4380991633439</c:v>
                </c:pt>
                <c:pt idx="1055">
                  <c:v>14.4517975496469</c:v>
                </c:pt>
                <c:pt idx="1056">
                  <c:v>14.4654959359499</c:v>
                </c:pt>
                <c:pt idx="1057">
                  <c:v>14.4791943222529</c:v>
                </c:pt>
                <c:pt idx="1058">
                  <c:v>14.4928927085558</c:v>
                </c:pt>
                <c:pt idx="1059">
                  <c:v>14.5065910948588</c:v>
                </c:pt>
                <c:pt idx="1060">
                  <c:v>14.5202894811618</c:v>
                </c:pt>
                <c:pt idx="1061">
                  <c:v>14.5339878674648</c:v>
                </c:pt>
                <c:pt idx="1062">
                  <c:v>14.5476862537678</c:v>
                </c:pt>
                <c:pt idx="1063">
                  <c:v>14.5613846400708</c:v>
                </c:pt>
                <c:pt idx="1064">
                  <c:v>14.575083026373701</c:v>
                </c:pt>
                <c:pt idx="1065">
                  <c:v>14.588781412676701</c:v>
                </c:pt>
                <c:pt idx="1066">
                  <c:v>14.602479798979701</c:v>
                </c:pt>
                <c:pt idx="1067">
                  <c:v>14.616178185282701</c:v>
                </c:pt>
                <c:pt idx="1068">
                  <c:v>14.629876571585701</c:v>
                </c:pt>
                <c:pt idx="1069">
                  <c:v>14.643574957888699</c:v>
                </c:pt>
                <c:pt idx="1070">
                  <c:v>14.6572733441916</c:v>
                </c:pt>
                <c:pt idx="1071">
                  <c:v>14.6709717304946</c:v>
                </c:pt>
                <c:pt idx="1072">
                  <c:v>14.6846701167976</c:v>
                </c:pt>
                <c:pt idx="1073">
                  <c:v>14.6983685031006</c:v>
                </c:pt>
                <c:pt idx="1074">
                  <c:v>14.7120668894036</c:v>
                </c:pt>
                <c:pt idx="1075">
                  <c:v>14.7257652757066</c:v>
                </c:pt>
                <c:pt idx="1076">
                  <c:v>14.7394636620095</c:v>
                </c:pt>
                <c:pt idx="1077">
                  <c:v>14.7531620483125</c:v>
                </c:pt>
                <c:pt idx="1078">
                  <c:v>14.7668604346155</c:v>
                </c:pt>
                <c:pt idx="1079">
                  <c:v>14.7805588209185</c:v>
                </c:pt>
                <c:pt idx="1080">
                  <c:v>14.7942572072215</c:v>
                </c:pt>
                <c:pt idx="1081">
                  <c:v>14.8079555935245</c:v>
                </c:pt>
                <c:pt idx="1082">
                  <c:v>14.821653979827399</c:v>
                </c:pt>
                <c:pt idx="1083">
                  <c:v>14.835352366130399</c:v>
                </c:pt>
                <c:pt idx="1084">
                  <c:v>14.849050752433399</c:v>
                </c:pt>
                <c:pt idx="1085">
                  <c:v>14.862749138736399</c:v>
                </c:pt>
                <c:pt idx="1086">
                  <c:v>14.876447525039399</c:v>
                </c:pt>
                <c:pt idx="1087">
                  <c:v>14.890145911342399</c:v>
                </c:pt>
                <c:pt idx="1088">
                  <c:v>14.9038442976453</c:v>
                </c:pt>
                <c:pt idx="1089">
                  <c:v>14.9175426839483</c:v>
                </c:pt>
                <c:pt idx="1090">
                  <c:v>14.9312410702513</c:v>
                </c:pt>
                <c:pt idx="1091">
                  <c:v>14.9449394565543</c:v>
                </c:pt>
                <c:pt idx="1092">
                  <c:v>14.9586378428573</c:v>
                </c:pt>
                <c:pt idx="1093">
                  <c:v>14.9723362291602</c:v>
                </c:pt>
                <c:pt idx="1094">
                  <c:v>14.9860346154632</c:v>
                </c:pt>
                <c:pt idx="1095">
                  <c:v>14.999733001766201</c:v>
                </c:pt>
                <c:pt idx="1096">
                  <c:v>15.013431388069201</c:v>
                </c:pt>
                <c:pt idx="1097">
                  <c:v>15.027129774372201</c:v>
                </c:pt>
                <c:pt idx="1098">
                  <c:v>15.040828160675201</c:v>
                </c:pt>
                <c:pt idx="1099">
                  <c:v>15.054526546978099</c:v>
                </c:pt>
                <c:pt idx="1100">
                  <c:v>15.068224933281099</c:v>
                </c:pt>
                <c:pt idx="1101">
                  <c:v>15.081923319584099</c:v>
                </c:pt>
                <c:pt idx="1102">
                  <c:v>15.095621705887099</c:v>
                </c:pt>
                <c:pt idx="1103">
                  <c:v>15.109320092190099</c:v>
                </c:pt>
                <c:pt idx="1104">
                  <c:v>15.123018478493099</c:v>
                </c:pt>
                <c:pt idx="1105">
                  <c:v>15.136716864796</c:v>
                </c:pt>
                <c:pt idx="1106">
                  <c:v>15.150415251099</c:v>
                </c:pt>
                <c:pt idx="1107">
                  <c:v>15.164113637402</c:v>
                </c:pt>
                <c:pt idx="1108">
                  <c:v>15.177812023705</c:v>
                </c:pt>
                <c:pt idx="1109">
                  <c:v>15.191510410008</c:v>
                </c:pt>
                <c:pt idx="1110">
                  <c:v>15.205208796311</c:v>
                </c:pt>
                <c:pt idx="1111">
                  <c:v>15.218907182613901</c:v>
                </c:pt>
                <c:pt idx="1112">
                  <c:v>15.232605568916901</c:v>
                </c:pt>
                <c:pt idx="1113">
                  <c:v>15.246303955219901</c:v>
                </c:pt>
                <c:pt idx="1114">
                  <c:v>15.260002341522901</c:v>
                </c:pt>
                <c:pt idx="1115">
                  <c:v>15.273700727825901</c:v>
                </c:pt>
                <c:pt idx="1116">
                  <c:v>15.287399114128901</c:v>
                </c:pt>
                <c:pt idx="1117">
                  <c:v>15.3010975004318</c:v>
                </c:pt>
                <c:pt idx="1118">
                  <c:v>15.3147958867348</c:v>
                </c:pt>
                <c:pt idx="1119">
                  <c:v>15.3284942730378</c:v>
                </c:pt>
                <c:pt idx="1120">
                  <c:v>15.3421926593408</c:v>
                </c:pt>
                <c:pt idx="1121">
                  <c:v>15.3558910456438</c:v>
                </c:pt>
                <c:pt idx="1122">
                  <c:v>15.3695894319468</c:v>
                </c:pt>
                <c:pt idx="1123">
                  <c:v>15.3832878182497</c:v>
                </c:pt>
                <c:pt idx="1124">
                  <c:v>15.3969862045527</c:v>
                </c:pt>
                <c:pt idx="1125">
                  <c:v>15.4106845908557</c:v>
                </c:pt>
                <c:pt idx="1126">
                  <c:v>15.4243829771587</c:v>
                </c:pt>
                <c:pt idx="1127">
                  <c:v>15.4380813634617</c:v>
                </c:pt>
                <c:pt idx="1128">
                  <c:v>15.451779749764601</c:v>
                </c:pt>
                <c:pt idx="1129">
                  <c:v>15.465478136067601</c:v>
                </c:pt>
                <c:pt idx="1130">
                  <c:v>15.479176522370601</c:v>
                </c:pt>
                <c:pt idx="1131">
                  <c:v>15.492874908673601</c:v>
                </c:pt>
                <c:pt idx="1132">
                  <c:v>15.506573294976601</c:v>
                </c:pt>
                <c:pt idx="1133">
                  <c:v>15.520271681279601</c:v>
                </c:pt>
                <c:pt idx="1134">
                  <c:v>15.5339700675825</c:v>
                </c:pt>
                <c:pt idx="1135">
                  <c:v>15.5476684538855</c:v>
                </c:pt>
                <c:pt idx="1136">
                  <c:v>15.5613668401885</c:v>
                </c:pt>
                <c:pt idx="1137">
                  <c:v>15.5750652264915</c:v>
                </c:pt>
                <c:pt idx="1138">
                  <c:v>15.5887636127945</c:v>
                </c:pt>
                <c:pt idx="1139">
                  <c:v>15.6024619990975</c:v>
                </c:pt>
                <c:pt idx="1140">
                  <c:v>15.6161603854004</c:v>
                </c:pt>
                <c:pt idx="1141">
                  <c:v>15.6298587717034</c:v>
                </c:pt>
                <c:pt idx="1142">
                  <c:v>15.6435571580064</c:v>
                </c:pt>
                <c:pt idx="1143">
                  <c:v>15.6572555443094</c:v>
                </c:pt>
                <c:pt idx="1144">
                  <c:v>15.6709539306124</c:v>
                </c:pt>
                <c:pt idx="1145">
                  <c:v>15.6846523169154</c:v>
                </c:pt>
                <c:pt idx="1146">
                  <c:v>15.698350703218299</c:v>
                </c:pt>
                <c:pt idx="1147">
                  <c:v>15.712049089521299</c:v>
                </c:pt>
                <c:pt idx="1148">
                  <c:v>15.725747475824299</c:v>
                </c:pt>
                <c:pt idx="1149">
                  <c:v>15.739445862127299</c:v>
                </c:pt>
                <c:pt idx="1150">
                  <c:v>15.753144248430299</c:v>
                </c:pt>
                <c:pt idx="1151">
                  <c:v>15.766842634733299</c:v>
                </c:pt>
                <c:pt idx="1152">
                  <c:v>15.7805410210362</c:v>
                </c:pt>
                <c:pt idx="1153">
                  <c:v>15.7942394073392</c:v>
                </c:pt>
                <c:pt idx="1154">
                  <c:v>15.8079377936422</c:v>
                </c:pt>
                <c:pt idx="1155">
                  <c:v>15.8216361799452</c:v>
                </c:pt>
                <c:pt idx="1156">
                  <c:v>15.8353345662482</c:v>
                </c:pt>
                <c:pt idx="1157">
                  <c:v>15.8490329525512</c:v>
                </c:pt>
                <c:pt idx="1158">
                  <c:v>15.8627313388541</c:v>
                </c:pt>
                <c:pt idx="1159">
                  <c:v>15.8764297251571</c:v>
                </c:pt>
                <c:pt idx="1160">
                  <c:v>15.890128111460101</c:v>
                </c:pt>
                <c:pt idx="1161">
                  <c:v>15.903826497763101</c:v>
                </c:pt>
                <c:pt idx="1162">
                  <c:v>15.917524884066101</c:v>
                </c:pt>
                <c:pt idx="1163">
                  <c:v>15.931223270368999</c:v>
                </c:pt>
                <c:pt idx="1164">
                  <c:v>15.944921656671999</c:v>
                </c:pt>
                <c:pt idx="1165">
                  <c:v>15.958620042974999</c:v>
                </c:pt>
                <c:pt idx="1166">
                  <c:v>15.972318429277999</c:v>
                </c:pt>
                <c:pt idx="1167">
                  <c:v>15.986016815580999</c:v>
                </c:pt>
                <c:pt idx="1168">
                  <c:v>15.999715201883999</c:v>
                </c:pt>
                <c:pt idx="1169">
                  <c:v>16.0134135881869</c:v>
                </c:pt>
                <c:pt idx="1170">
                  <c:v>16.027111974489902</c:v>
                </c:pt>
                <c:pt idx="1171">
                  <c:v>16.0408103607929</c:v>
                </c:pt>
                <c:pt idx="1172">
                  <c:v>16.054508747095898</c:v>
                </c:pt>
                <c:pt idx="1173">
                  <c:v>16.0682071333989</c:v>
                </c:pt>
                <c:pt idx="1174">
                  <c:v>16.081905519701898</c:v>
                </c:pt>
                <c:pt idx="1175">
                  <c:v>16.095603906004801</c:v>
                </c:pt>
                <c:pt idx="1176">
                  <c:v>16.109302292307799</c:v>
                </c:pt>
                <c:pt idx="1177">
                  <c:v>16.123000678610801</c:v>
                </c:pt>
                <c:pt idx="1178">
                  <c:v>16.136699064913799</c:v>
                </c:pt>
                <c:pt idx="1179">
                  <c:v>16.150397451216801</c:v>
                </c:pt>
                <c:pt idx="1180">
                  <c:v>16.164095837519799</c:v>
                </c:pt>
                <c:pt idx="1181">
                  <c:v>16.177794223822701</c:v>
                </c:pt>
                <c:pt idx="1182">
                  <c:v>16.1914926101257</c:v>
                </c:pt>
                <c:pt idx="1183">
                  <c:v>16.205190996428701</c:v>
                </c:pt>
                <c:pt idx="1184">
                  <c:v>16.2188893827317</c:v>
                </c:pt>
                <c:pt idx="1185">
                  <c:v>16.232587769034701</c:v>
                </c:pt>
                <c:pt idx="1186">
                  <c:v>16.2462861553377</c:v>
                </c:pt>
                <c:pt idx="1187">
                  <c:v>16.259984541640598</c:v>
                </c:pt>
                <c:pt idx="1188">
                  <c:v>16.2736829279436</c:v>
                </c:pt>
                <c:pt idx="1189">
                  <c:v>16.287381314246598</c:v>
                </c:pt>
                <c:pt idx="1190">
                  <c:v>16.3010797005496</c:v>
                </c:pt>
                <c:pt idx="1191">
                  <c:v>16.314778086852598</c:v>
                </c:pt>
                <c:pt idx="1192">
                  <c:v>16.3284764731556</c:v>
                </c:pt>
                <c:pt idx="1193">
                  <c:v>16.342174859458499</c:v>
                </c:pt>
                <c:pt idx="1194">
                  <c:v>16.355873245761501</c:v>
                </c:pt>
                <c:pt idx="1195">
                  <c:v>16.369571632064499</c:v>
                </c:pt>
                <c:pt idx="1196">
                  <c:v>16.383270018367501</c:v>
                </c:pt>
                <c:pt idx="1197">
                  <c:v>16.396968404670499</c:v>
                </c:pt>
                <c:pt idx="1198">
                  <c:v>16.410666790973401</c:v>
                </c:pt>
                <c:pt idx="1199">
                  <c:v>16.4243651772764</c:v>
                </c:pt>
                <c:pt idx="1200">
                  <c:v>16.438063563579401</c:v>
                </c:pt>
                <c:pt idx="1201">
                  <c:v>16.4517619498824</c:v>
                </c:pt>
                <c:pt idx="1202">
                  <c:v>16.465460336185402</c:v>
                </c:pt>
                <c:pt idx="1203">
                  <c:v>16.4791587224884</c:v>
                </c:pt>
                <c:pt idx="1204">
                  <c:v>16.492857108791299</c:v>
                </c:pt>
                <c:pt idx="1205">
                  <c:v>16.5065554950943</c:v>
                </c:pt>
                <c:pt idx="1206">
                  <c:v>16.520253881397299</c:v>
                </c:pt>
                <c:pt idx="1207">
                  <c:v>16.5339522677003</c:v>
                </c:pt>
                <c:pt idx="1208">
                  <c:v>16.547650654003299</c:v>
                </c:pt>
                <c:pt idx="1209">
                  <c:v>16.5613490403063</c:v>
                </c:pt>
                <c:pt idx="1210">
                  <c:v>16.575047426609199</c:v>
                </c:pt>
                <c:pt idx="1211">
                  <c:v>16.588745812912201</c:v>
                </c:pt>
                <c:pt idx="1212">
                  <c:v>16.602444199215199</c:v>
                </c:pt>
                <c:pt idx="1213">
                  <c:v>16.616142585518201</c:v>
                </c:pt>
                <c:pt idx="1214">
                  <c:v>16.629840971821199</c:v>
                </c:pt>
                <c:pt idx="1215">
                  <c:v>16.643539358124201</c:v>
                </c:pt>
                <c:pt idx="1216">
                  <c:v>16.6572377444271</c:v>
                </c:pt>
                <c:pt idx="1217">
                  <c:v>16.670936130730102</c:v>
                </c:pt>
                <c:pt idx="1218">
                  <c:v>16.6846345170331</c:v>
                </c:pt>
                <c:pt idx="1219">
                  <c:v>16.698332903336102</c:v>
                </c:pt>
                <c:pt idx="1220">
                  <c:v>16.7120312896391</c:v>
                </c:pt>
                <c:pt idx="1221">
                  <c:v>16.725729675942102</c:v>
                </c:pt>
                <c:pt idx="1222">
                  <c:v>16.739428062245</c:v>
                </c:pt>
                <c:pt idx="1223">
                  <c:v>16.753126448547999</c:v>
                </c:pt>
                <c:pt idx="1224">
                  <c:v>16.766824834851001</c:v>
                </c:pt>
                <c:pt idx="1225">
                  <c:v>16.780523221153999</c:v>
                </c:pt>
                <c:pt idx="1226">
                  <c:v>16.794221607457001</c:v>
                </c:pt>
                <c:pt idx="1227">
                  <c:v>16.807919993759899</c:v>
                </c:pt>
                <c:pt idx="1228">
                  <c:v>16.821618380062901</c:v>
                </c:pt>
                <c:pt idx="1229">
                  <c:v>16.835316766365899</c:v>
                </c:pt>
                <c:pt idx="1230">
                  <c:v>16.849015152668901</c:v>
                </c:pt>
                <c:pt idx="1231">
                  <c:v>16.862713538971899</c:v>
                </c:pt>
                <c:pt idx="1232">
                  <c:v>16.876411925274901</c:v>
                </c:pt>
                <c:pt idx="1233">
                  <c:v>16.8901103115778</c:v>
                </c:pt>
                <c:pt idx="1234">
                  <c:v>16.903808697880802</c:v>
                </c:pt>
                <c:pt idx="1235">
                  <c:v>16.9175070841838</c:v>
                </c:pt>
                <c:pt idx="1236">
                  <c:v>16.931205470486798</c:v>
                </c:pt>
                <c:pt idx="1237">
                  <c:v>16.9449038567898</c:v>
                </c:pt>
                <c:pt idx="1238">
                  <c:v>16.958602243092798</c:v>
                </c:pt>
                <c:pt idx="1239">
                  <c:v>16.972300629395701</c:v>
                </c:pt>
                <c:pt idx="1240">
                  <c:v>16.985999015698699</c:v>
                </c:pt>
                <c:pt idx="1241">
                  <c:v>16.999697402001701</c:v>
                </c:pt>
                <c:pt idx="1242">
                  <c:v>17.013395788304699</c:v>
                </c:pt>
                <c:pt idx="1243">
                  <c:v>17.027094174607701</c:v>
                </c:pt>
                <c:pt idx="1244">
                  <c:v>17.040792560910699</c:v>
                </c:pt>
                <c:pt idx="1245">
                  <c:v>17.054490947213601</c:v>
                </c:pt>
                <c:pt idx="1246">
                  <c:v>17.0681893335166</c:v>
                </c:pt>
                <c:pt idx="1247">
                  <c:v>17.081887719819601</c:v>
                </c:pt>
                <c:pt idx="1248">
                  <c:v>17.0955861061226</c:v>
                </c:pt>
                <c:pt idx="1249">
                  <c:v>17.109284492425601</c:v>
                </c:pt>
                <c:pt idx="1250">
                  <c:v>17.1229828787286</c:v>
                </c:pt>
                <c:pt idx="1251">
                  <c:v>17.136681265031498</c:v>
                </c:pt>
                <c:pt idx="1252">
                  <c:v>17.1503796513345</c:v>
                </c:pt>
                <c:pt idx="1253">
                  <c:v>17.164078037637498</c:v>
                </c:pt>
                <c:pt idx="1254">
                  <c:v>17.1777764239405</c:v>
                </c:pt>
                <c:pt idx="1255">
                  <c:v>17.191474810243498</c:v>
                </c:pt>
                <c:pt idx="1256">
                  <c:v>17.2051731965465</c:v>
                </c:pt>
                <c:pt idx="1257">
                  <c:v>17.218871582849399</c:v>
                </c:pt>
                <c:pt idx="1258">
                  <c:v>17.232569969152401</c:v>
                </c:pt>
                <c:pt idx="1259">
                  <c:v>17.246268355455399</c:v>
                </c:pt>
                <c:pt idx="1260">
                  <c:v>17.259966741758401</c:v>
                </c:pt>
                <c:pt idx="1261">
                  <c:v>17.273665128061399</c:v>
                </c:pt>
                <c:pt idx="1262">
                  <c:v>17.287363514364401</c:v>
                </c:pt>
                <c:pt idx="1263">
                  <c:v>17.3010619006673</c:v>
                </c:pt>
                <c:pt idx="1264">
                  <c:v>17.314760286970301</c:v>
                </c:pt>
                <c:pt idx="1265">
                  <c:v>17.3284586732733</c:v>
                </c:pt>
                <c:pt idx="1266">
                  <c:v>17.342157059576301</c:v>
                </c:pt>
                <c:pt idx="1267">
                  <c:v>17.3558554458793</c:v>
                </c:pt>
                <c:pt idx="1268">
                  <c:v>17.369553832182199</c:v>
                </c:pt>
                <c:pt idx="1269">
                  <c:v>17.3832522184852</c:v>
                </c:pt>
                <c:pt idx="1270">
                  <c:v>17.396950604788199</c:v>
                </c:pt>
                <c:pt idx="1271">
                  <c:v>17.4106489910912</c:v>
                </c:pt>
                <c:pt idx="1272">
                  <c:v>17.424347377394199</c:v>
                </c:pt>
                <c:pt idx="1273">
                  <c:v>17.4380457636972</c:v>
                </c:pt>
                <c:pt idx="1274">
                  <c:v>17.451744150000099</c:v>
                </c:pt>
                <c:pt idx="1275">
                  <c:v>17.465442536303101</c:v>
                </c:pt>
                <c:pt idx="1276">
                  <c:v>17.479140922606099</c:v>
                </c:pt>
                <c:pt idx="1277">
                  <c:v>17.492839308909101</c:v>
                </c:pt>
                <c:pt idx="1278">
                  <c:v>17.506537695212099</c:v>
                </c:pt>
                <c:pt idx="1279">
                  <c:v>17.520236081515101</c:v>
                </c:pt>
                <c:pt idx="1280">
                  <c:v>17.533934467818</c:v>
                </c:pt>
                <c:pt idx="1281">
                  <c:v>17.547632854121002</c:v>
                </c:pt>
                <c:pt idx="1282">
                  <c:v>17.561331240424</c:v>
                </c:pt>
                <c:pt idx="1283">
                  <c:v>17.575029626727002</c:v>
                </c:pt>
                <c:pt idx="1284">
                  <c:v>17.58872801303</c:v>
                </c:pt>
                <c:pt idx="1285">
                  <c:v>17.602426399333002</c:v>
                </c:pt>
                <c:pt idx="1286">
                  <c:v>17.6161247856359</c:v>
                </c:pt>
                <c:pt idx="1287">
                  <c:v>17.629823171938899</c:v>
                </c:pt>
                <c:pt idx="1288">
                  <c:v>17.6435215582419</c:v>
                </c:pt>
                <c:pt idx="1289">
                  <c:v>17.657219944544899</c:v>
                </c:pt>
                <c:pt idx="1290">
                  <c:v>17.670918330847901</c:v>
                </c:pt>
                <c:pt idx="1291">
                  <c:v>17.684616717150899</c:v>
                </c:pt>
                <c:pt idx="1292">
                  <c:v>17.698315103453801</c:v>
                </c:pt>
                <c:pt idx="1293">
                  <c:v>17.712013489756799</c:v>
                </c:pt>
                <c:pt idx="1294">
                  <c:v>17.725711876059801</c:v>
                </c:pt>
                <c:pt idx="1295">
                  <c:v>17.739410262362799</c:v>
                </c:pt>
                <c:pt idx="1296">
                  <c:v>17.753108648665801</c:v>
                </c:pt>
                <c:pt idx="1297">
                  <c:v>17.766807034968799</c:v>
                </c:pt>
                <c:pt idx="1298">
                  <c:v>17.780505421271702</c:v>
                </c:pt>
                <c:pt idx="1299">
                  <c:v>17.7942038075747</c:v>
                </c:pt>
                <c:pt idx="1300">
                  <c:v>17.807902193877698</c:v>
                </c:pt>
                <c:pt idx="1301">
                  <c:v>17.8216005801807</c:v>
                </c:pt>
                <c:pt idx="1302">
                  <c:v>17.835298966483698</c:v>
                </c:pt>
                <c:pt idx="1303">
                  <c:v>17.848997352786601</c:v>
                </c:pt>
                <c:pt idx="1304">
                  <c:v>17.862695739089599</c:v>
                </c:pt>
                <c:pt idx="1305">
                  <c:v>17.876394125392601</c:v>
                </c:pt>
                <c:pt idx="1306">
                  <c:v>17.890092511695599</c:v>
                </c:pt>
                <c:pt idx="1307">
                  <c:v>17.903790897998601</c:v>
                </c:pt>
                <c:pt idx="1308">
                  <c:v>17.917489284301599</c:v>
                </c:pt>
                <c:pt idx="1309">
                  <c:v>17.931187670604501</c:v>
                </c:pt>
                <c:pt idx="1310">
                  <c:v>17.944886056907499</c:v>
                </c:pt>
                <c:pt idx="1311">
                  <c:v>17.958584443210501</c:v>
                </c:pt>
                <c:pt idx="1312">
                  <c:v>17.9722828295135</c:v>
                </c:pt>
                <c:pt idx="1313">
                  <c:v>17.985981215816501</c:v>
                </c:pt>
                <c:pt idx="1314">
                  <c:v>17.9996796021195</c:v>
                </c:pt>
                <c:pt idx="1315">
                  <c:v>18.013377988422398</c:v>
                </c:pt>
                <c:pt idx="1316">
                  <c:v>18.0270763747254</c:v>
                </c:pt>
                <c:pt idx="1317">
                  <c:v>18.040774761028398</c:v>
                </c:pt>
                <c:pt idx="1318">
                  <c:v>18.0544731473314</c:v>
                </c:pt>
                <c:pt idx="1319">
                  <c:v>18.068171533634398</c:v>
                </c:pt>
                <c:pt idx="1320">
                  <c:v>18.0818699199374</c:v>
                </c:pt>
                <c:pt idx="1321">
                  <c:v>18.095568306240299</c:v>
                </c:pt>
                <c:pt idx="1322">
                  <c:v>18.109266692543301</c:v>
                </c:pt>
                <c:pt idx="1323">
                  <c:v>18.122965078846299</c:v>
                </c:pt>
                <c:pt idx="1324">
                  <c:v>18.136663465149301</c:v>
                </c:pt>
                <c:pt idx="1325">
                  <c:v>18.150361851452299</c:v>
                </c:pt>
                <c:pt idx="1326">
                  <c:v>18.164060237755301</c:v>
                </c:pt>
                <c:pt idx="1327">
                  <c:v>18.1777586240582</c:v>
                </c:pt>
                <c:pt idx="1328">
                  <c:v>18.191457010361201</c:v>
                </c:pt>
                <c:pt idx="1329">
                  <c:v>18.2051553966642</c:v>
                </c:pt>
                <c:pt idx="1330">
                  <c:v>18.218853782967201</c:v>
                </c:pt>
                <c:pt idx="1331">
                  <c:v>18.2325521692702</c:v>
                </c:pt>
                <c:pt idx="1332">
                  <c:v>18.246250555573098</c:v>
                </c:pt>
                <c:pt idx="1333">
                  <c:v>18.2599489418761</c:v>
                </c:pt>
                <c:pt idx="1334">
                  <c:v>18.273647328179099</c:v>
                </c:pt>
                <c:pt idx="1335">
                  <c:v>18.2873457144821</c:v>
                </c:pt>
                <c:pt idx="1336">
                  <c:v>18.301044100785099</c:v>
                </c:pt>
                <c:pt idx="1337">
                  <c:v>18.3147424870881</c:v>
                </c:pt>
                <c:pt idx="1338">
                  <c:v>18.328440873390999</c:v>
                </c:pt>
                <c:pt idx="1339">
                  <c:v>18.342139259694001</c:v>
                </c:pt>
                <c:pt idx="1340">
                  <c:v>18.355837645996999</c:v>
                </c:pt>
                <c:pt idx="1341">
                  <c:v>18.369536032300001</c:v>
                </c:pt>
                <c:pt idx="1342">
                  <c:v>18.383234418602999</c:v>
                </c:pt>
                <c:pt idx="1343">
                  <c:v>18.396932804906001</c:v>
                </c:pt>
                <c:pt idx="1344">
                  <c:v>18.4106311912089</c:v>
                </c:pt>
                <c:pt idx="1345">
                  <c:v>18.424329577511902</c:v>
                </c:pt>
                <c:pt idx="1346">
                  <c:v>18.4380279638149</c:v>
                </c:pt>
                <c:pt idx="1347">
                  <c:v>18.451726350117902</c:v>
                </c:pt>
                <c:pt idx="1348">
                  <c:v>18.4654247364209</c:v>
                </c:pt>
                <c:pt idx="1349">
                  <c:v>18.479123122723902</c:v>
                </c:pt>
                <c:pt idx="1350">
                  <c:v>18.4928215090268</c:v>
                </c:pt>
                <c:pt idx="1351">
                  <c:v>18.506519895329799</c:v>
                </c:pt>
                <c:pt idx="1352">
                  <c:v>18.5202182816328</c:v>
                </c:pt>
                <c:pt idx="1353">
                  <c:v>18.533916667935799</c:v>
                </c:pt>
                <c:pt idx="1354">
                  <c:v>18.547615054238801</c:v>
                </c:pt>
                <c:pt idx="1355">
                  <c:v>18.561313440541799</c:v>
                </c:pt>
                <c:pt idx="1356">
                  <c:v>18.575011826844701</c:v>
                </c:pt>
                <c:pt idx="1357">
                  <c:v>18.588710213147699</c:v>
                </c:pt>
                <c:pt idx="1358">
                  <c:v>18.602408599450701</c:v>
                </c:pt>
                <c:pt idx="1359">
                  <c:v>18.616106985753699</c:v>
                </c:pt>
                <c:pt idx="1360">
                  <c:v>18.629805372056701</c:v>
                </c:pt>
                <c:pt idx="1361">
                  <c:v>18.643503758359699</c:v>
                </c:pt>
                <c:pt idx="1362">
                  <c:v>18.657202144662602</c:v>
                </c:pt>
                <c:pt idx="1363">
                  <c:v>18.6709005309656</c:v>
                </c:pt>
                <c:pt idx="1364">
                  <c:v>18.684598917268598</c:v>
                </c:pt>
                <c:pt idx="1365">
                  <c:v>18.6982973035716</c:v>
                </c:pt>
                <c:pt idx="1366">
                  <c:v>18.711995689874598</c:v>
                </c:pt>
                <c:pt idx="1367">
                  <c:v>18.7256940761776</c:v>
                </c:pt>
                <c:pt idx="1368">
                  <c:v>18.739392462480499</c:v>
                </c:pt>
                <c:pt idx="1369">
                  <c:v>18.753090848783501</c:v>
                </c:pt>
                <c:pt idx="1370">
                  <c:v>18.766789235086499</c:v>
                </c:pt>
                <c:pt idx="1371">
                  <c:v>18.780487621389501</c:v>
                </c:pt>
                <c:pt idx="1372">
                  <c:v>18.794186007692499</c:v>
                </c:pt>
                <c:pt idx="1373">
                  <c:v>18.807884393995401</c:v>
                </c:pt>
                <c:pt idx="1374">
                  <c:v>18.821582780298399</c:v>
                </c:pt>
                <c:pt idx="1375">
                  <c:v>18.835281166601401</c:v>
                </c:pt>
                <c:pt idx="1376">
                  <c:v>18.8489795529044</c:v>
                </c:pt>
                <c:pt idx="1377">
                  <c:v>18.862677939207401</c:v>
                </c:pt>
                <c:pt idx="1378">
                  <c:v>18.8763763255104</c:v>
                </c:pt>
                <c:pt idx="1379">
                  <c:v>18.890074711813298</c:v>
                </c:pt>
                <c:pt idx="1380">
                  <c:v>18.9037730981163</c:v>
                </c:pt>
                <c:pt idx="1381">
                  <c:v>18.917471484419298</c:v>
                </c:pt>
                <c:pt idx="1382">
                  <c:v>18.9311698707223</c:v>
                </c:pt>
                <c:pt idx="1383">
                  <c:v>18.944868257025298</c:v>
                </c:pt>
                <c:pt idx="1384">
                  <c:v>18.9585666433283</c:v>
                </c:pt>
                <c:pt idx="1385">
                  <c:v>18.972265029631199</c:v>
                </c:pt>
                <c:pt idx="1386">
                  <c:v>18.985963415934201</c:v>
                </c:pt>
                <c:pt idx="1387">
                  <c:v>18.999661802237199</c:v>
                </c:pt>
                <c:pt idx="1388">
                  <c:v>19.013360188540201</c:v>
                </c:pt>
                <c:pt idx="1389">
                  <c:v>19.027058574843199</c:v>
                </c:pt>
                <c:pt idx="1390">
                  <c:v>19.040756961146201</c:v>
                </c:pt>
                <c:pt idx="1391">
                  <c:v>19.0544553474491</c:v>
                </c:pt>
                <c:pt idx="1392">
                  <c:v>19.068153733752101</c:v>
                </c:pt>
                <c:pt idx="1393">
                  <c:v>19.0818521200551</c:v>
                </c:pt>
                <c:pt idx="1394">
                  <c:v>19.095550506358101</c:v>
                </c:pt>
                <c:pt idx="1395">
                  <c:v>19.1092488926611</c:v>
                </c:pt>
                <c:pt idx="1396">
                  <c:v>19.122947278964102</c:v>
                </c:pt>
                <c:pt idx="1397">
                  <c:v>19.136645665267</c:v>
                </c:pt>
                <c:pt idx="1398">
                  <c:v>19.150344051569999</c:v>
                </c:pt>
                <c:pt idx="1399">
                  <c:v>19.164042437873</c:v>
                </c:pt>
                <c:pt idx="1400">
                  <c:v>19.177740824175999</c:v>
                </c:pt>
                <c:pt idx="1401">
                  <c:v>19.191439210479</c:v>
                </c:pt>
                <c:pt idx="1402">
                  <c:v>19.205137596781899</c:v>
                </c:pt>
                <c:pt idx="1403">
                  <c:v>19.218835983084901</c:v>
                </c:pt>
                <c:pt idx="1404">
                  <c:v>19.232534369387899</c:v>
                </c:pt>
                <c:pt idx="1405">
                  <c:v>19.246232755690901</c:v>
                </c:pt>
                <c:pt idx="1406">
                  <c:v>19.259931141993899</c:v>
                </c:pt>
                <c:pt idx="1407">
                  <c:v>19.273629528296901</c:v>
                </c:pt>
                <c:pt idx="1408">
                  <c:v>19.2873279145998</c:v>
                </c:pt>
                <c:pt idx="1409">
                  <c:v>19.301026300902802</c:v>
                </c:pt>
                <c:pt idx="1410">
                  <c:v>19.3147246872058</c:v>
                </c:pt>
                <c:pt idx="1411">
                  <c:v>19.328423073508802</c:v>
                </c:pt>
                <c:pt idx="1412">
                  <c:v>19.3421214598118</c:v>
                </c:pt>
                <c:pt idx="1413">
                  <c:v>19.355819846114802</c:v>
                </c:pt>
                <c:pt idx="1414">
                  <c:v>19.3695182324177</c:v>
                </c:pt>
                <c:pt idx="1415">
                  <c:v>19.383216618720699</c:v>
                </c:pt>
                <c:pt idx="1416">
                  <c:v>19.3969150050237</c:v>
                </c:pt>
                <c:pt idx="1417">
                  <c:v>19.410613391326699</c:v>
                </c:pt>
                <c:pt idx="1418">
                  <c:v>19.424311777629701</c:v>
                </c:pt>
                <c:pt idx="1419">
                  <c:v>19.438010163932699</c:v>
                </c:pt>
                <c:pt idx="1420">
                  <c:v>19.451708550235601</c:v>
                </c:pt>
                <c:pt idx="1421">
                  <c:v>19.465406936538599</c:v>
                </c:pt>
                <c:pt idx="1422">
                  <c:v>19.479105322841601</c:v>
                </c:pt>
                <c:pt idx="1423">
                  <c:v>19.492803709144599</c:v>
                </c:pt>
                <c:pt idx="1424">
                  <c:v>19.506502095447601</c:v>
                </c:pt>
                <c:pt idx="1425">
                  <c:v>19.520200481750599</c:v>
                </c:pt>
                <c:pt idx="1426">
                  <c:v>19.533898868053502</c:v>
                </c:pt>
                <c:pt idx="1427">
                  <c:v>19.5475972543565</c:v>
                </c:pt>
                <c:pt idx="1428">
                  <c:v>19.561295640659502</c:v>
                </c:pt>
                <c:pt idx="1429">
                  <c:v>19.5749940269625</c:v>
                </c:pt>
                <c:pt idx="1430">
                  <c:v>19.588692413265498</c:v>
                </c:pt>
                <c:pt idx="1431">
                  <c:v>19.6023907995685</c:v>
                </c:pt>
                <c:pt idx="1432">
                  <c:v>19.616089185871399</c:v>
                </c:pt>
                <c:pt idx="1433">
                  <c:v>19.629787572174401</c:v>
                </c:pt>
                <c:pt idx="1434">
                  <c:v>19.643485958477399</c:v>
                </c:pt>
                <c:pt idx="1435">
                  <c:v>19.657184344780401</c:v>
                </c:pt>
                <c:pt idx="1436">
                  <c:v>19.670882731083399</c:v>
                </c:pt>
                <c:pt idx="1437">
                  <c:v>19.684581117386401</c:v>
                </c:pt>
                <c:pt idx="1438">
                  <c:v>19.698279503689299</c:v>
                </c:pt>
                <c:pt idx="1439">
                  <c:v>19.711977889992301</c:v>
                </c:pt>
                <c:pt idx="1440">
                  <c:v>19.7256762762953</c:v>
                </c:pt>
                <c:pt idx="1441">
                  <c:v>19.739374662598301</c:v>
                </c:pt>
                <c:pt idx="1442">
                  <c:v>19.7530730489013</c:v>
                </c:pt>
                <c:pt idx="1443">
                  <c:v>19.766771435204198</c:v>
                </c:pt>
                <c:pt idx="1444">
                  <c:v>19.7804698215072</c:v>
                </c:pt>
                <c:pt idx="1445">
                  <c:v>19.794168207810198</c:v>
                </c:pt>
                <c:pt idx="1446">
                  <c:v>19.8078665941132</c:v>
                </c:pt>
                <c:pt idx="1447">
                  <c:v>19.821564980416198</c:v>
                </c:pt>
                <c:pt idx="1448">
                  <c:v>19.8352633667192</c:v>
                </c:pt>
                <c:pt idx="1449">
                  <c:v>19.848961753022099</c:v>
                </c:pt>
                <c:pt idx="1450">
                  <c:v>19.862660139325101</c:v>
                </c:pt>
                <c:pt idx="1451">
                  <c:v>19.876358525628099</c:v>
                </c:pt>
                <c:pt idx="1452">
                  <c:v>19.890056911931101</c:v>
                </c:pt>
                <c:pt idx="1453">
                  <c:v>19.903755298234099</c:v>
                </c:pt>
                <c:pt idx="1454">
                  <c:v>19.917453684537101</c:v>
                </c:pt>
                <c:pt idx="1455">
                  <c:v>19.93115207084</c:v>
                </c:pt>
                <c:pt idx="1456">
                  <c:v>19.944850457143001</c:v>
                </c:pt>
                <c:pt idx="1457">
                  <c:v>19.958548843446</c:v>
                </c:pt>
                <c:pt idx="1458">
                  <c:v>19.972247229749001</c:v>
                </c:pt>
                <c:pt idx="1459">
                  <c:v>19.985945616052</c:v>
                </c:pt>
                <c:pt idx="1460">
                  <c:v>19.999644002355002</c:v>
                </c:pt>
                <c:pt idx="1461">
                  <c:v>20.0133423886579</c:v>
                </c:pt>
                <c:pt idx="1462">
                  <c:v>20.027040774960899</c:v>
                </c:pt>
                <c:pt idx="1463">
                  <c:v>20.0407391612639</c:v>
                </c:pt>
                <c:pt idx="1464">
                  <c:v>20.054437547566899</c:v>
                </c:pt>
                <c:pt idx="1465">
                  <c:v>20.0681359338699</c:v>
                </c:pt>
                <c:pt idx="1466">
                  <c:v>20.081834320172899</c:v>
                </c:pt>
                <c:pt idx="1467">
                  <c:v>20.095532706475801</c:v>
                </c:pt>
                <c:pt idx="1468">
                  <c:v>20.109231092778799</c:v>
                </c:pt>
                <c:pt idx="1469">
                  <c:v>20.122929479081801</c:v>
                </c:pt>
                <c:pt idx="1470">
                  <c:v>20.136627865384799</c:v>
                </c:pt>
                <c:pt idx="1471">
                  <c:v>20.150326251687801</c:v>
                </c:pt>
                <c:pt idx="1472">
                  <c:v>20.1640246379907</c:v>
                </c:pt>
                <c:pt idx="1473">
                  <c:v>20.177723024293702</c:v>
                </c:pt>
                <c:pt idx="1474">
                  <c:v>20.1914214105967</c:v>
                </c:pt>
                <c:pt idx="1475">
                  <c:v>20.205119796899702</c:v>
                </c:pt>
                <c:pt idx="1476">
                  <c:v>20.2188181832027</c:v>
                </c:pt>
                <c:pt idx="1477">
                  <c:v>20.232516569505702</c:v>
                </c:pt>
                <c:pt idx="1478">
                  <c:v>20.2462149558086</c:v>
                </c:pt>
                <c:pt idx="1479">
                  <c:v>20.259913342111599</c:v>
                </c:pt>
                <c:pt idx="1480">
                  <c:v>20.2736117284146</c:v>
                </c:pt>
                <c:pt idx="1481">
                  <c:v>20.287310114717599</c:v>
                </c:pt>
                <c:pt idx="1482">
                  <c:v>20.301008501020601</c:v>
                </c:pt>
                <c:pt idx="1483">
                  <c:v>20.314706887323599</c:v>
                </c:pt>
                <c:pt idx="1484">
                  <c:v>20.328405273626501</c:v>
                </c:pt>
                <c:pt idx="1485">
                  <c:v>20.342103659929499</c:v>
                </c:pt>
                <c:pt idx="1486">
                  <c:v>20.355802046232501</c:v>
                </c:pt>
                <c:pt idx="1487">
                  <c:v>20.369500432535499</c:v>
                </c:pt>
                <c:pt idx="1488">
                  <c:v>20.383198818838501</c:v>
                </c:pt>
                <c:pt idx="1489">
                  <c:v>20.396897205141499</c:v>
                </c:pt>
                <c:pt idx="1490">
                  <c:v>20.410595591444402</c:v>
                </c:pt>
                <c:pt idx="1491">
                  <c:v>20.4242939777474</c:v>
                </c:pt>
                <c:pt idx="1492">
                  <c:v>20.437992364050402</c:v>
                </c:pt>
                <c:pt idx="1493">
                  <c:v>20.4516907503534</c:v>
                </c:pt>
                <c:pt idx="1494">
                  <c:v>20.465389136656398</c:v>
                </c:pt>
                <c:pt idx="1495">
                  <c:v>20.4790875229594</c:v>
                </c:pt>
                <c:pt idx="1496">
                  <c:v>20.492785909262299</c:v>
                </c:pt>
                <c:pt idx="1497">
                  <c:v>20.506484295565301</c:v>
                </c:pt>
                <c:pt idx="1498">
                  <c:v>20.520182681868299</c:v>
                </c:pt>
                <c:pt idx="1499">
                  <c:v>20.533881068171301</c:v>
                </c:pt>
                <c:pt idx="1500">
                  <c:v>20.547579454474299</c:v>
                </c:pt>
                <c:pt idx="1501">
                  <c:v>20.561277840777301</c:v>
                </c:pt>
                <c:pt idx="1502">
                  <c:v>20.574976227080199</c:v>
                </c:pt>
                <c:pt idx="1503">
                  <c:v>20.588674613383201</c:v>
                </c:pt>
                <c:pt idx="1504">
                  <c:v>20.6023729996862</c:v>
                </c:pt>
                <c:pt idx="1505">
                  <c:v>20.616071385989201</c:v>
                </c:pt>
                <c:pt idx="1506">
                  <c:v>20.6297697722922</c:v>
                </c:pt>
                <c:pt idx="1507">
                  <c:v>20.643468158595098</c:v>
                </c:pt>
                <c:pt idx="1508">
                  <c:v>20.6571665448981</c:v>
                </c:pt>
                <c:pt idx="1509">
                  <c:v>20.670864931201098</c:v>
                </c:pt>
                <c:pt idx="1510">
                  <c:v>20.6845633175041</c:v>
                </c:pt>
                <c:pt idx="1511">
                  <c:v>20.698261703807098</c:v>
                </c:pt>
                <c:pt idx="1512">
                  <c:v>20.7119600901101</c:v>
                </c:pt>
                <c:pt idx="1513">
                  <c:v>20.725658476412999</c:v>
                </c:pt>
                <c:pt idx="1514">
                  <c:v>20.739356862716001</c:v>
                </c:pt>
                <c:pt idx="1515">
                  <c:v>20.753055249018999</c:v>
                </c:pt>
                <c:pt idx="1516">
                  <c:v>20.766753635322001</c:v>
                </c:pt>
                <c:pt idx="1517">
                  <c:v>20.780452021624999</c:v>
                </c:pt>
                <c:pt idx="1518">
                  <c:v>20.794150407928001</c:v>
                </c:pt>
                <c:pt idx="1519">
                  <c:v>20.8078487942309</c:v>
                </c:pt>
                <c:pt idx="1520">
                  <c:v>20.821547180533901</c:v>
                </c:pt>
                <c:pt idx="1521">
                  <c:v>20.8352455668369</c:v>
                </c:pt>
                <c:pt idx="1522">
                  <c:v>20.848943953139901</c:v>
                </c:pt>
                <c:pt idx="1523">
                  <c:v>20.8626423394429</c:v>
                </c:pt>
                <c:pt idx="1524">
                  <c:v>20.876340725745901</c:v>
                </c:pt>
                <c:pt idx="1525">
                  <c:v>20.8900391120488</c:v>
                </c:pt>
                <c:pt idx="1526">
                  <c:v>20.903737498351799</c:v>
                </c:pt>
                <c:pt idx="1527">
                  <c:v>20.9174358846548</c:v>
                </c:pt>
                <c:pt idx="1528">
                  <c:v>20.931134270957799</c:v>
                </c:pt>
                <c:pt idx="1529">
                  <c:v>20.9448326572608</c:v>
                </c:pt>
                <c:pt idx="1530">
                  <c:v>20.958531043563799</c:v>
                </c:pt>
                <c:pt idx="1531">
                  <c:v>20.972229429866701</c:v>
                </c:pt>
                <c:pt idx="1532">
                  <c:v>20.985927816169699</c:v>
                </c:pt>
                <c:pt idx="1533">
                  <c:v>20.999626202472701</c:v>
                </c:pt>
                <c:pt idx="1534">
                  <c:v>21.013324588775699</c:v>
                </c:pt>
                <c:pt idx="1535">
                  <c:v>21.027022975078701</c:v>
                </c:pt>
                <c:pt idx="1536">
                  <c:v>21.040721361381699</c:v>
                </c:pt>
                <c:pt idx="1537">
                  <c:v>21.054419747684602</c:v>
                </c:pt>
                <c:pt idx="1538">
                  <c:v>21.0681181339876</c:v>
                </c:pt>
                <c:pt idx="1539">
                  <c:v>21.081816520290602</c:v>
                </c:pt>
                <c:pt idx="1540">
                  <c:v>21.0955149065936</c:v>
                </c:pt>
                <c:pt idx="1541">
                  <c:v>21.109213292896602</c:v>
                </c:pt>
                <c:pt idx="1542">
                  <c:v>21.1229116791996</c:v>
                </c:pt>
                <c:pt idx="1543">
                  <c:v>21.136610065502499</c:v>
                </c:pt>
                <c:pt idx="1544">
                  <c:v>21.1503084518055</c:v>
                </c:pt>
                <c:pt idx="1545">
                  <c:v>21.164006838108499</c:v>
                </c:pt>
                <c:pt idx="1546">
                  <c:v>21.1777052244115</c:v>
                </c:pt>
                <c:pt idx="1547">
                  <c:v>21.191403610714499</c:v>
                </c:pt>
                <c:pt idx="1548">
                  <c:v>21.205101997017401</c:v>
                </c:pt>
                <c:pt idx="1549">
                  <c:v>21.218800383320399</c:v>
                </c:pt>
                <c:pt idx="1550">
                  <c:v>21.232498769623401</c:v>
                </c:pt>
                <c:pt idx="1551">
                  <c:v>21.246197155926399</c:v>
                </c:pt>
                <c:pt idx="1552">
                  <c:v>21.259895542229401</c:v>
                </c:pt>
                <c:pt idx="1553">
                  <c:v>21.273593928532399</c:v>
                </c:pt>
                <c:pt idx="1554">
                  <c:v>21.287292314835302</c:v>
                </c:pt>
                <c:pt idx="1555">
                  <c:v>21.3009907011383</c:v>
                </c:pt>
                <c:pt idx="1556">
                  <c:v>21.314689087441302</c:v>
                </c:pt>
                <c:pt idx="1557">
                  <c:v>21.3283874737443</c:v>
                </c:pt>
                <c:pt idx="1558">
                  <c:v>21.342085860047298</c:v>
                </c:pt>
                <c:pt idx="1559">
                  <c:v>21.3557842463503</c:v>
                </c:pt>
                <c:pt idx="1560">
                  <c:v>21.369482632653199</c:v>
                </c:pt>
                <c:pt idx="1561">
                  <c:v>21.383181018956201</c:v>
                </c:pt>
                <c:pt idx="1562">
                  <c:v>21.396879405259199</c:v>
                </c:pt>
                <c:pt idx="1563">
                  <c:v>21.410577791562201</c:v>
                </c:pt>
                <c:pt idx="1564">
                  <c:v>21.424276177865199</c:v>
                </c:pt>
                <c:pt idx="1565">
                  <c:v>21.437974564168201</c:v>
                </c:pt>
                <c:pt idx="1566">
                  <c:v>21.451672950471099</c:v>
                </c:pt>
                <c:pt idx="1567">
                  <c:v>21.465371336774101</c:v>
                </c:pt>
                <c:pt idx="1568">
                  <c:v>21.479069723077099</c:v>
                </c:pt>
                <c:pt idx="1569">
                  <c:v>21.492768109380101</c:v>
                </c:pt>
                <c:pt idx="1570">
                  <c:v>21.5064664956831</c:v>
                </c:pt>
                <c:pt idx="1571">
                  <c:v>21.520164881985998</c:v>
                </c:pt>
                <c:pt idx="1572">
                  <c:v>21.533863268289</c:v>
                </c:pt>
                <c:pt idx="1573">
                  <c:v>21.547561654591998</c:v>
                </c:pt>
                <c:pt idx="1574">
                  <c:v>21.561260040895</c:v>
                </c:pt>
                <c:pt idx="1575">
                  <c:v>21.574958427197998</c:v>
                </c:pt>
                <c:pt idx="1576">
                  <c:v>21.588656813501</c:v>
                </c:pt>
                <c:pt idx="1577">
                  <c:v>21.602355199803899</c:v>
                </c:pt>
                <c:pt idx="1578">
                  <c:v>21.616053586106901</c:v>
                </c:pt>
                <c:pt idx="1579">
                  <c:v>21.629751972409899</c:v>
                </c:pt>
                <c:pt idx="1580">
                  <c:v>21.643450358712901</c:v>
                </c:pt>
                <c:pt idx="1581">
                  <c:v>21.657148745015899</c:v>
                </c:pt>
                <c:pt idx="1582">
                  <c:v>21.670847131318901</c:v>
                </c:pt>
                <c:pt idx="1583">
                  <c:v>21.6845455176218</c:v>
                </c:pt>
                <c:pt idx="1584">
                  <c:v>21.698243903924801</c:v>
                </c:pt>
                <c:pt idx="1585">
                  <c:v>21.7119422902278</c:v>
                </c:pt>
                <c:pt idx="1586">
                  <c:v>21.725640676530801</c:v>
                </c:pt>
                <c:pt idx="1587">
                  <c:v>21.7393390628338</c:v>
                </c:pt>
                <c:pt idx="1588">
                  <c:v>21.753037449136801</c:v>
                </c:pt>
                <c:pt idx="1589">
                  <c:v>21.7667358354397</c:v>
                </c:pt>
                <c:pt idx="1590">
                  <c:v>21.780434221742698</c:v>
                </c:pt>
                <c:pt idx="1591">
                  <c:v>21.7941326080457</c:v>
                </c:pt>
                <c:pt idx="1592">
                  <c:v>21.807830994348699</c:v>
                </c:pt>
                <c:pt idx="1593">
                  <c:v>21.8215293806517</c:v>
                </c:pt>
                <c:pt idx="1594">
                  <c:v>21.835227766954699</c:v>
                </c:pt>
                <c:pt idx="1595">
                  <c:v>21.848926153257601</c:v>
                </c:pt>
                <c:pt idx="1596">
                  <c:v>21.862624539560599</c:v>
                </c:pt>
                <c:pt idx="1597">
                  <c:v>21.876322925863601</c:v>
                </c:pt>
                <c:pt idx="1598">
                  <c:v>21.890021312166599</c:v>
                </c:pt>
                <c:pt idx="1599">
                  <c:v>21.903719698469601</c:v>
                </c:pt>
                <c:pt idx="1600">
                  <c:v>21.9174180847725</c:v>
                </c:pt>
                <c:pt idx="1601">
                  <c:v>21.931116471075502</c:v>
                </c:pt>
                <c:pt idx="1602">
                  <c:v>21.9448148573785</c:v>
                </c:pt>
                <c:pt idx="1603">
                  <c:v>21.958513243681502</c:v>
                </c:pt>
                <c:pt idx="1604">
                  <c:v>21.9722116299845</c:v>
                </c:pt>
                <c:pt idx="1605">
                  <c:v>21.985910016287502</c:v>
                </c:pt>
                <c:pt idx="1606">
                  <c:v>21.9996084025905</c:v>
                </c:pt>
                <c:pt idx="1607">
                  <c:v>22.013306788893399</c:v>
                </c:pt>
                <c:pt idx="1608">
                  <c:v>22.0270051751964</c:v>
                </c:pt>
                <c:pt idx="1609">
                  <c:v>22.040703561499399</c:v>
                </c:pt>
                <c:pt idx="1610">
                  <c:v>22.0544019478024</c:v>
                </c:pt>
                <c:pt idx="1611">
                  <c:v>22.068100334105399</c:v>
                </c:pt>
                <c:pt idx="1612">
                  <c:v>22.081798720408301</c:v>
                </c:pt>
                <c:pt idx="1613">
                  <c:v>22.095497106711299</c:v>
                </c:pt>
                <c:pt idx="1614">
                  <c:v>22.109195493014301</c:v>
                </c:pt>
                <c:pt idx="1615">
                  <c:v>22.122893879317299</c:v>
                </c:pt>
                <c:pt idx="1616">
                  <c:v>22.136592265620301</c:v>
                </c:pt>
                <c:pt idx="1617">
                  <c:v>22.150290651923299</c:v>
                </c:pt>
                <c:pt idx="1618">
                  <c:v>22.163989038226202</c:v>
                </c:pt>
                <c:pt idx="1619">
                  <c:v>22.1776874245292</c:v>
                </c:pt>
                <c:pt idx="1620">
                  <c:v>22.191385810832202</c:v>
                </c:pt>
                <c:pt idx="1621">
                  <c:v>22.2050841971352</c:v>
                </c:pt>
                <c:pt idx="1622">
                  <c:v>22.218782583438198</c:v>
                </c:pt>
                <c:pt idx="1623">
                  <c:v>22.2324809697412</c:v>
                </c:pt>
                <c:pt idx="1624">
                  <c:v>22.246179356044099</c:v>
                </c:pt>
                <c:pt idx="1625">
                  <c:v>22.259877742347101</c:v>
                </c:pt>
                <c:pt idx="1626">
                  <c:v>22.273576128650099</c:v>
                </c:pt>
                <c:pt idx="1627">
                  <c:v>22.287274514953101</c:v>
                </c:pt>
                <c:pt idx="1628">
                  <c:v>22.300972901256099</c:v>
                </c:pt>
                <c:pt idx="1629">
                  <c:v>22.314671287559101</c:v>
                </c:pt>
                <c:pt idx="1630">
                  <c:v>22.328369673861999</c:v>
                </c:pt>
                <c:pt idx="1631">
                  <c:v>22.342068060165001</c:v>
                </c:pt>
                <c:pt idx="1632">
                  <c:v>22.355766446467999</c:v>
                </c:pt>
                <c:pt idx="1633">
                  <c:v>22.369464832771001</c:v>
                </c:pt>
                <c:pt idx="1634">
                  <c:v>22.383163219074</c:v>
                </c:pt>
                <c:pt idx="1635">
                  <c:v>22.396861605377001</c:v>
                </c:pt>
                <c:pt idx="1636">
                  <c:v>22.4105599916799</c:v>
                </c:pt>
                <c:pt idx="1637">
                  <c:v>22.424258377982898</c:v>
                </c:pt>
                <c:pt idx="1638">
                  <c:v>22.4379567642859</c:v>
                </c:pt>
                <c:pt idx="1639">
                  <c:v>22.451655150588898</c:v>
                </c:pt>
                <c:pt idx="1640">
                  <c:v>22.4653535368919</c:v>
                </c:pt>
                <c:pt idx="1641">
                  <c:v>22.479051923194799</c:v>
                </c:pt>
                <c:pt idx="1642">
                  <c:v>22.492750309497801</c:v>
                </c:pt>
                <c:pt idx="1643">
                  <c:v>22.506448695800799</c:v>
                </c:pt>
                <c:pt idx="1644">
                  <c:v>22.520147082103801</c:v>
                </c:pt>
                <c:pt idx="1645">
                  <c:v>22.533845468406799</c:v>
                </c:pt>
                <c:pt idx="1646">
                  <c:v>22.547543854709801</c:v>
                </c:pt>
                <c:pt idx="1647">
                  <c:v>22.5612422410127</c:v>
                </c:pt>
                <c:pt idx="1648">
                  <c:v>22.574940627315701</c:v>
                </c:pt>
                <c:pt idx="1649">
                  <c:v>22.5886390136187</c:v>
                </c:pt>
                <c:pt idx="1650">
                  <c:v>22.602337399921701</c:v>
                </c:pt>
                <c:pt idx="1651">
                  <c:v>22.6160357862247</c:v>
                </c:pt>
                <c:pt idx="1652">
                  <c:v>22.629734172527701</c:v>
                </c:pt>
                <c:pt idx="1653">
                  <c:v>22.6434325588306</c:v>
                </c:pt>
                <c:pt idx="1654">
                  <c:v>22.657130945133598</c:v>
                </c:pt>
                <c:pt idx="1655">
                  <c:v>22.6708293314366</c:v>
                </c:pt>
                <c:pt idx="1656">
                  <c:v>22.684527717739599</c:v>
                </c:pt>
                <c:pt idx="1657">
                  <c:v>22.6982261040426</c:v>
                </c:pt>
                <c:pt idx="1658">
                  <c:v>22.711924490345599</c:v>
                </c:pt>
                <c:pt idx="1659">
                  <c:v>22.725622876648501</c:v>
                </c:pt>
                <c:pt idx="1660">
                  <c:v>22.739321262951499</c:v>
                </c:pt>
                <c:pt idx="1661">
                  <c:v>22.753019649254501</c:v>
                </c:pt>
                <c:pt idx="1662">
                  <c:v>22.766718035557499</c:v>
                </c:pt>
                <c:pt idx="1663">
                  <c:v>22.780416421860501</c:v>
                </c:pt>
                <c:pt idx="1664">
                  <c:v>22.794114808163499</c:v>
                </c:pt>
                <c:pt idx="1665">
                  <c:v>22.807813194466402</c:v>
                </c:pt>
                <c:pt idx="1666">
                  <c:v>22.8215115807694</c:v>
                </c:pt>
                <c:pt idx="1667">
                  <c:v>22.835209967072402</c:v>
                </c:pt>
                <c:pt idx="1668">
                  <c:v>22.8489083533754</c:v>
                </c:pt>
                <c:pt idx="1669">
                  <c:v>22.862606739678402</c:v>
                </c:pt>
                <c:pt idx="1670">
                  <c:v>22.8763051259814</c:v>
                </c:pt>
                <c:pt idx="1671">
                  <c:v>22.890003512284299</c:v>
                </c:pt>
                <c:pt idx="1672">
                  <c:v>22.9037018985873</c:v>
                </c:pt>
                <c:pt idx="1673">
                  <c:v>22.917400284890299</c:v>
                </c:pt>
                <c:pt idx="1674">
                  <c:v>22.9310986711933</c:v>
                </c:pt>
                <c:pt idx="1675">
                  <c:v>22.944797057496299</c:v>
                </c:pt>
                <c:pt idx="1676">
                  <c:v>22.958495443799301</c:v>
                </c:pt>
                <c:pt idx="1677">
                  <c:v>22.972193830102199</c:v>
                </c:pt>
                <c:pt idx="1678">
                  <c:v>22.985892216405201</c:v>
                </c:pt>
                <c:pt idx="1679">
                  <c:v>22.999590602708199</c:v>
                </c:pt>
                <c:pt idx="1680">
                  <c:v>23.013288989011201</c:v>
                </c:pt>
                <c:pt idx="1681">
                  <c:v>23.026987375314199</c:v>
                </c:pt>
                <c:pt idx="1682">
                  <c:v>23.040685761617102</c:v>
                </c:pt>
                <c:pt idx="1683">
                  <c:v>23.0543841479201</c:v>
                </c:pt>
                <c:pt idx="1684">
                  <c:v>23.068082534223102</c:v>
                </c:pt>
                <c:pt idx="1685">
                  <c:v>23.0817809205261</c:v>
                </c:pt>
                <c:pt idx="1686">
                  <c:v>23.095479306829102</c:v>
                </c:pt>
                <c:pt idx="1687">
                  <c:v>23.1091776931321</c:v>
                </c:pt>
                <c:pt idx="1688">
                  <c:v>23.122876079434999</c:v>
                </c:pt>
                <c:pt idx="1689">
                  <c:v>23.136574465738001</c:v>
                </c:pt>
                <c:pt idx="1690">
                  <c:v>23.150272852040999</c:v>
                </c:pt>
                <c:pt idx="1691">
                  <c:v>23.163971238344001</c:v>
                </c:pt>
                <c:pt idx="1692">
                  <c:v>23.177669624646999</c:v>
                </c:pt>
                <c:pt idx="1693">
                  <c:v>23.191368010950001</c:v>
                </c:pt>
                <c:pt idx="1694">
                  <c:v>23.205066397252899</c:v>
                </c:pt>
                <c:pt idx="1695">
                  <c:v>23.218764783555901</c:v>
                </c:pt>
                <c:pt idx="1696">
                  <c:v>23.232463169858899</c:v>
                </c:pt>
                <c:pt idx="1697">
                  <c:v>23.246161556161901</c:v>
                </c:pt>
                <c:pt idx="1698">
                  <c:v>23.2598599424649</c:v>
                </c:pt>
                <c:pt idx="1699">
                  <c:v>23.273558328767901</c:v>
                </c:pt>
                <c:pt idx="1700">
                  <c:v>23.2872567150708</c:v>
                </c:pt>
                <c:pt idx="1701">
                  <c:v>23.300955101373798</c:v>
                </c:pt>
                <c:pt idx="1702">
                  <c:v>23.3146534876768</c:v>
                </c:pt>
                <c:pt idx="1703">
                  <c:v>23.328351873979798</c:v>
                </c:pt>
                <c:pt idx="1704">
                  <c:v>23.3420502602828</c:v>
                </c:pt>
                <c:pt idx="1705">
                  <c:v>23.355748646585798</c:v>
                </c:pt>
                <c:pt idx="1706">
                  <c:v>23.369447032888701</c:v>
                </c:pt>
                <c:pt idx="1707">
                  <c:v>23.383145419191699</c:v>
                </c:pt>
                <c:pt idx="1708">
                  <c:v>23.396843805494701</c:v>
                </c:pt>
                <c:pt idx="1709">
                  <c:v>23.410542191797699</c:v>
                </c:pt>
                <c:pt idx="1710">
                  <c:v>23.424240578100701</c:v>
                </c:pt>
                <c:pt idx="1711">
                  <c:v>23.4379389644036</c:v>
                </c:pt>
                <c:pt idx="1712">
                  <c:v>23.451637350706601</c:v>
                </c:pt>
                <c:pt idx="1713">
                  <c:v>23.4653357370096</c:v>
                </c:pt>
                <c:pt idx="1714">
                  <c:v>23.479034123312601</c:v>
                </c:pt>
                <c:pt idx="1715">
                  <c:v>23.4927325096156</c:v>
                </c:pt>
                <c:pt idx="1716">
                  <c:v>23.506430895918601</c:v>
                </c:pt>
                <c:pt idx="1717">
                  <c:v>23.5201292822215</c:v>
                </c:pt>
                <c:pt idx="1718">
                  <c:v>23.533827668524498</c:v>
                </c:pt>
                <c:pt idx="1719">
                  <c:v>23.5475260548275</c:v>
                </c:pt>
                <c:pt idx="1720">
                  <c:v>23.561224441130499</c:v>
                </c:pt>
                <c:pt idx="1721">
                  <c:v>23.5749228274335</c:v>
                </c:pt>
                <c:pt idx="1722">
                  <c:v>23.588621213736499</c:v>
                </c:pt>
                <c:pt idx="1723">
                  <c:v>23.602319600039401</c:v>
                </c:pt>
                <c:pt idx="1724">
                  <c:v>23.616017986342399</c:v>
                </c:pt>
                <c:pt idx="1725">
                  <c:v>23.629716372645401</c:v>
                </c:pt>
                <c:pt idx="1726">
                  <c:v>23.643414758948399</c:v>
                </c:pt>
                <c:pt idx="1727">
                  <c:v>23.657113145251401</c:v>
                </c:pt>
                <c:pt idx="1728">
                  <c:v>23.670811531554399</c:v>
                </c:pt>
                <c:pt idx="1729">
                  <c:v>23.684509917857302</c:v>
                </c:pt>
                <c:pt idx="1730">
                  <c:v>23.6982083041603</c:v>
                </c:pt>
                <c:pt idx="1731">
                  <c:v>23.711906690463302</c:v>
                </c:pt>
                <c:pt idx="1732">
                  <c:v>23.7256050767663</c:v>
                </c:pt>
                <c:pt idx="1733">
                  <c:v>23.739303463069302</c:v>
                </c:pt>
                <c:pt idx="1734">
                  <c:v>23.7530018493723</c:v>
                </c:pt>
                <c:pt idx="1735">
                  <c:v>23.766700235675199</c:v>
                </c:pt>
                <c:pt idx="1736">
                  <c:v>23.7803986219782</c:v>
                </c:pt>
                <c:pt idx="1737">
                  <c:v>23.794097008281199</c:v>
                </c:pt>
                <c:pt idx="1738">
                  <c:v>23.8077953945842</c:v>
                </c:pt>
                <c:pt idx="1739">
                  <c:v>23.821493780887199</c:v>
                </c:pt>
                <c:pt idx="1740">
                  <c:v>23.835192167190101</c:v>
                </c:pt>
                <c:pt idx="1741">
                  <c:v>23.848890553493099</c:v>
                </c:pt>
                <c:pt idx="1742">
                  <c:v>23.862588939796101</c:v>
                </c:pt>
                <c:pt idx="1743">
                  <c:v>23.876287326099099</c:v>
                </c:pt>
                <c:pt idx="1744">
                  <c:v>23.889985712402101</c:v>
                </c:pt>
                <c:pt idx="1745">
                  <c:v>23.903684098705099</c:v>
                </c:pt>
                <c:pt idx="1746">
                  <c:v>23.917382485008002</c:v>
                </c:pt>
                <c:pt idx="1747">
                  <c:v>23.931080871311</c:v>
                </c:pt>
                <c:pt idx="1748">
                  <c:v>23.944779257614002</c:v>
                </c:pt>
                <c:pt idx="1749">
                  <c:v>23.958477643917</c:v>
                </c:pt>
                <c:pt idx="1750">
                  <c:v>23.972176030220002</c:v>
                </c:pt>
                <c:pt idx="1751">
                  <c:v>23.985874416523</c:v>
                </c:pt>
                <c:pt idx="1752">
                  <c:v>23.999572802825899</c:v>
                </c:pt>
                <c:pt idx="1753">
                  <c:v>24.013271189128901</c:v>
                </c:pt>
                <c:pt idx="1754">
                  <c:v>24.026969575431899</c:v>
                </c:pt>
                <c:pt idx="1755">
                  <c:v>24.040667961734901</c:v>
                </c:pt>
                <c:pt idx="1756">
                  <c:v>24.054366348037899</c:v>
                </c:pt>
                <c:pt idx="1757">
                  <c:v>24.068064734340901</c:v>
                </c:pt>
                <c:pt idx="1758">
                  <c:v>24.081763120643799</c:v>
                </c:pt>
                <c:pt idx="1759">
                  <c:v>24.095461506946801</c:v>
                </c:pt>
                <c:pt idx="1760">
                  <c:v>24.109159893249799</c:v>
                </c:pt>
                <c:pt idx="1761">
                  <c:v>24.122858279552801</c:v>
                </c:pt>
                <c:pt idx="1762">
                  <c:v>24.1365566658558</c:v>
                </c:pt>
                <c:pt idx="1763">
                  <c:v>24.150255052158801</c:v>
                </c:pt>
                <c:pt idx="1764">
                  <c:v>24.1639534384617</c:v>
                </c:pt>
                <c:pt idx="1765">
                  <c:v>24.177651824764698</c:v>
                </c:pt>
                <c:pt idx="1766">
                  <c:v>24.1913502110677</c:v>
                </c:pt>
                <c:pt idx="1767">
                  <c:v>24.205048597370698</c:v>
                </c:pt>
                <c:pt idx="1768">
                  <c:v>24.2187469836737</c:v>
                </c:pt>
                <c:pt idx="1769">
                  <c:v>24.232445369976698</c:v>
                </c:pt>
                <c:pt idx="1770">
                  <c:v>24.246143756279601</c:v>
                </c:pt>
                <c:pt idx="1771">
                  <c:v>24.259842142582599</c:v>
                </c:pt>
                <c:pt idx="1772">
                  <c:v>24.273540528885601</c:v>
                </c:pt>
                <c:pt idx="1773">
                  <c:v>24.287238915188599</c:v>
                </c:pt>
                <c:pt idx="1774">
                  <c:v>24.300937301491601</c:v>
                </c:pt>
                <c:pt idx="1775">
                  <c:v>24.314635687794599</c:v>
                </c:pt>
                <c:pt idx="1776">
                  <c:v>24.328334074097501</c:v>
                </c:pt>
                <c:pt idx="1777">
                  <c:v>24.3420324604005</c:v>
                </c:pt>
                <c:pt idx="1778">
                  <c:v>24.355730846703501</c:v>
                </c:pt>
                <c:pt idx="1779">
                  <c:v>24.3694292330065</c:v>
                </c:pt>
                <c:pt idx="1780">
                  <c:v>24.383127619309501</c:v>
                </c:pt>
                <c:pt idx="1781">
                  <c:v>24.3968260056124</c:v>
                </c:pt>
                <c:pt idx="1782">
                  <c:v>24.410524391915398</c:v>
                </c:pt>
                <c:pt idx="1783">
                  <c:v>24.4242227782184</c:v>
                </c:pt>
                <c:pt idx="1784">
                  <c:v>24.437921164521399</c:v>
                </c:pt>
                <c:pt idx="1785">
                  <c:v>24.4516195508244</c:v>
                </c:pt>
                <c:pt idx="1786">
                  <c:v>24.465317937127399</c:v>
                </c:pt>
                <c:pt idx="1787">
                  <c:v>24.479016323430301</c:v>
                </c:pt>
                <c:pt idx="1788">
                  <c:v>24.492714709733299</c:v>
                </c:pt>
                <c:pt idx="1789">
                  <c:v>24.506413096036301</c:v>
                </c:pt>
                <c:pt idx="1790">
                  <c:v>24.520111482339299</c:v>
                </c:pt>
                <c:pt idx="1791">
                  <c:v>24.533809868642301</c:v>
                </c:pt>
                <c:pt idx="1792">
                  <c:v>24.547508254945299</c:v>
                </c:pt>
                <c:pt idx="1793">
                  <c:v>24.561206641248202</c:v>
                </c:pt>
                <c:pt idx="1794">
                  <c:v>24.5749050275512</c:v>
                </c:pt>
                <c:pt idx="1795">
                  <c:v>24.588603413854202</c:v>
                </c:pt>
                <c:pt idx="1796">
                  <c:v>24.6023018001572</c:v>
                </c:pt>
                <c:pt idx="1797">
                  <c:v>24.616000186460202</c:v>
                </c:pt>
                <c:pt idx="1798">
                  <c:v>24.6296985727632</c:v>
                </c:pt>
                <c:pt idx="1799">
                  <c:v>24.643396959066099</c:v>
                </c:pt>
                <c:pt idx="1800">
                  <c:v>24.6570953453691</c:v>
                </c:pt>
                <c:pt idx="1801">
                  <c:v>24.670793731672099</c:v>
                </c:pt>
                <c:pt idx="1802">
                  <c:v>24.6844921179751</c:v>
                </c:pt>
                <c:pt idx="1803">
                  <c:v>24.698190504278099</c:v>
                </c:pt>
                <c:pt idx="1804">
                  <c:v>24.7118888905811</c:v>
                </c:pt>
                <c:pt idx="1805">
                  <c:v>24.725587276883999</c:v>
                </c:pt>
                <c:pt idx="1806">
                  <c:v>24.739285663187001</c:v>
                </c:pt>
                <c:pt idx="1807">
                  <c:v>24.752984049489999</c:v>
                </c:pt>
                <c:pt idx="1808">
                  <c:v>24.766682435793001</c:v>
                </c:pt>
                <c:pt idx="1809">
                  <c:v>24.780380822095999</c:v>
                </c:pt>
                <c:pt idx="1810">
                  <c:v>24.794079208399001</c:v>
                </c:pt>
                <c:pt idx="1811">
                  <c:v>24.8077775947019</c:v>
                </c:pt>
                <c:pt idx="1812">
                  <c:v>24.821475981004902</c:v>
                </c:pt>
                <c:pt idx="1813">
                  <c:v>24.8351743673079</c:v>
                </c:pt>
                <c:pt idx="1814">
                  <c:v>24.848872753610902</c:v>
                </c:pt>
                <c:pt idx="1815">
                  <c:v>24.8625711399139</c:v>
                </c:pt>
                <c:pt idx="1816">
                  <c:v>24.876269526216799</c:v>
                </c:pt>
                <c:pt idx="1817">
                  <c:v>24.889967912519801</c:v>
                </c:pt>
                <c:pt idx="1818">
                  <c:v>24.903666298822799</c:v>
                </c:pt>
                <c:pt idx="1819">
                  <c:v>24.917364685125801</c:v>
                </c:pt>
                <c:pt idx="1820">
                  <c:v>24.931063071428799</c:v>
                </c:pt>
                <c:pt idx="1821">
                  <c:v>24.944761457731801</c:v>
                </c:pt>
                <c:pt idx="1822">
                  <c:v>24.958459844034699</c:v>
                </c:pt>
                <c:pt idx="1823">
                  <c:v>24.972158230337701</c:v>
                </c:pt>
                <c:pt idx="1824">
                  <c:v>24.985856616640699</c:v>
                </c:pt>
                <c:pt idx="1825">
                  <c:v>24.999555002943701</c:v>
                </c:pt>
                <c:pt idx="1826">
                  <c:v>25.013253389246699</c:v>
                </c:pt>
                <c:pt idx="1827">
                  <c:v>25.026951775549701</c:v>
                </c:pt>
                <c:pt idx="1828">
                  <c:v>25.0406501618526</c:v>
                </c:pt>
                <c:pt idx="1829">
                  <c:v>25.054348548155598</c:v>
                </c:pt>
                <c:pt idx="1830">
                  <c:v>25.0680469344586</c:v>
                </c:pt>
                <c:pt idx="1831">
                  <c:v>25.081745320761598</c:v>
                </c:pt>
                <c:pt idx="1832">
                  <c:v>25.0954437070646</c:v>
                </c:pt>
                <c:pt idx="1833">
                  <c:v>25.109142093367598</c:v>
                </c:pt>
                <c:pt idx="1834">
                  <c:v>25.122840479670501</c:v>
                </c:pt>
                <c:pt idx="1835">
                  <c:v>25.136538865973499</c:v>
                </c:pt>
                <c:pt idx="1836">
                  <c:v>25.150237252276501</c:v>
                </c:pt>
                <c:pt idx="1837">
                  <c:v>25.163935638579499</c:v>
                </c:pt>
                <c:pt idx="1838">
                  <c:v>25.177634024882501</c:v>
                </c:pt>
                <c:pt idx="1839">
                  <c:v>25.1913324111854</c:v>
                </c:pt>
                <c:pt idx="1840">
                  <c:v>25.205030797488401</c:v>
                </c:pt>
                <c:pt idx="1841">
                  <c:v>25.2187291837914</c:v>
                </c:pt>
                <c:pt idx="1842">
                  <c:v>25.232427570094401</c:v>
                </c:pt>
                <c:pt idx="1843">
                  <c:v>25.2461259563974</c:v>
                </c:pt>
                <c:pt idx="1844">
                  <c:v>25.259824342700401</c:v>
                </c:pt>
                <c:pt idx="1845">
                  <c:v>25.2735227290034</c:v>
                </c:pt>
                <c:pt idx="1846">
                  <c:v>25.287221115306298</c:v>
                </c:pt>
                <c:pt idx="1847">
                  <c:v>25.3009195016093</c:v>
                </c:pt>
                <c:pt idx="1848">
                  <c:v>25.314617887912298</c:v>
                </c:pt>
                <c:pt idx="1849">
                  <c:v>25.3283162742153</c:v>
                </c:pt>
                <c:pt idx="1850">
                  <c:v>25.342014660518299</c:v>
                </c:pt>
                <c:pt idx="1851">
                  <c:v>25.355713046821201</c:v>
                </c:pt>
                <c:pt idx="1852">
                  <c:v>25.369411433124199</c:v>
                </c:pt>
                <c:pt idx="1853">
                  <c:v>25.383109819427201</c:v>
                </c:pt>
                <c:pt idx="1854">
                  <c:v>25.396808205730199</c:v>
                </c:pt>
                <c:pt idx="1855">
                  <c:v>25.410506592033201</c:v>
                </c:pt>
                <c:pt idx="1856">
                  <c:v>25.424204978336199</c:v>
                </c:pt>
                <c:pt idx="1857">
                  <c:v>25.437903364639102</c:v>
                </c:pt>
                <c:pt idx="1858">
                  <c:v>25.4516017509421</c:v>
                </c:pt>
                <c:pt idx="1859">
                  <c:v>25.465300137245102</c:v>
                </c:pt>
                <c:pt idx="1860">
                  <c:v>25.4789985235481</c:v>
                </c:pt>
                <c:pt idx="1861">
                  <c:v>25.492696909851102</c:v>
                </c:pt>
                <c:pt idx="1862">
                  <c:v>25.5063952961541</c:v>
                </c:pt>
                <c:pt idx="1863">
                  <c:v>25.520093682456999</c:v>
                </c:pt>
                <c:pt idx="1864">
                  <c:v>25.53379206876</c:v>
                </c:pt>
                <c:pt idx="1865">
                  <c:v>25.547490455062999</c:v>
                </c:pt>
                <c:pt idx="1866">
                  <c:v>25.561188841366</c:v>
                </c:pt>
                <c:pt idx="1867">
                  <c:v>25.574887227668999</c:v>
                </c:pt>
                <c:pt idx="1868">
                  <c:v>25.588585613972</c:v>
                </c:pt>
                <c:pt idx="1869">
                  <c:v>25.602284000274899</c:v>
                </c:pt>
                <c:pt idx="1870">
                  <c:v>25.615982386577901</c:v>
                </c:pt>
                <c:pt idx="1871">
                  <c:v>25.629680772880899</c:v>
                </c:pt>
                <c:pt idx="1872">
                  <c:v>25.643379159183901</c:v>
                </c:pt>
                <c:pt idx="1873">
                  <c:v>25.657077545486899</c:v>
                </c:pt>
                <c:pt idx="1874">
                  <c:v>25.670775931789901</c:v>
                </c:pt>
                <c:pt idx="1875">
                  <c:v>25.6844743180928</c:v>
                </c:pt>
                <c:pt idx="1876">
                  <c:v>25.698172704395802</c:v>
                </c:pt>
                <c:pt idx="1877">
                  <c:v>25.7118710906988</c:v>
                </c:pt>
                <c:pt idx="1878">
                  <c:v>25.725569477001802</c:v>
                </c:pt>
                <c:pt idx="1879">
                  <c:v>25.7392678633048</c:v>
                </c:pt>
                <c:pt idx="1880">
                  <c:v>25.752966249607699</c:v>
                </c:pt>
                <c:pt idx="1881">
                  <c:v>25.766664635910701</c:v>
                </c:pt>
                <c:pt idx="1882">
                  <c:v>25.780363022213699</c:v>
                </c:pt>
                <c:pt idx="1883">
                  <c:v>25.794061408516701</c:v>
                </c:pt>
                <c:pt idx="1884">
                  <c:v>25.807759794819699</c:v>
                </c:pt>
                <c:pt idx="1885">
                  <c:v>25.821458181122701</c:v>
                </c:pt>
                <c:pt idx="1886">
                  <c:v>25.835156567425599</c:v>
                </c:pt>
                <c:pt idx="1887">
                  <c:v>25.848854953728601</c:v>
                </c:pt>
                <c:pt idx="1888">
                  <c:v>25.862553340031599</c:v>
                </c:pt>
                <c:pt idx="1889">
                  <c:v>25.876251726334601</c:v>
                </c:pt>
                <c:pt idx="1890">
                  <c:v>25.889950112637599</c:v>
                </c:pt>
                <c:pt idx="1891">
                  <c:v>25.903648498940601</c:v>
                </c:pt>
                <c:pt idx="1892">
                  <c:v>25.9173468852435</c:v>
                </c:pt>
                <c:pt idx="1893">
                  <c:v>25.931045271546498</c:v>
                </c:pt>
                <c:pt idx="1894">
                  <c:v>25.9447436578495</c:v>
                </c:pt>
                <c:pt idx="1895">
                  <c:v>25.958442044152498</c:v>
                </c:pt>
                <c:pt idx="1896">
                  <c:v>25.9721404304555</c:v>
                </c:pt>
                <c:pt idx="1897">
                  <c:v>25.985838816758498</c:v>
                </c:pt>
                <c:pt idx="1898">
                  <c:v>25.999537203061401</c:v>
                </c:pt>
                <c:pt idx="1899">
                  <c:v>26.013235589364399</c:v>
                </c:pt>
                <c:pt idx="1900">
                  <c:v>26.026933975667401</c:v>
                </c:pt>
                <c:pt idx="1901">
                  <c:v>26.040632361970399</c:v>
                </c:pt>
                <c:pt idx="1902">
                  <c:v>26.054330748273401</c:v>
                </c:pt>
                <c:pt idx="1903">
                  <c:v>26.068029134576399</c:v>
                </c:pt>
                <c:pt idx="1904">
                  <c:v>26.081727520879301</c:v>
                </c:pt>
                <c:pt idx="1905">
                  <c:v>26.0954259071823</c:v>
                </c:pt>
                <c:pt idx="1906">
                  <c:v>26.109124293485301</c:v>
                </c:pt>
                <c:pt idx="1907">
                  <c:v>26.1228226797883</c:v>
                </c:pt>
                <c:pt idx="1908">
                  <c:v>26.136521066091301</c:v>
                </c:pt>
                <c:pt idx="1909">
                  <c:v>26.1502194523943</c:v>
                </c:pt>
                <c:pt idx="1910">
                  <c:v>26.163917838697198</c:v>
                </c:pt>
                <c:pt idx="1911">
                  <c:v>26.1776162250002</c:v>
                </c:pt>
                <c:pt idx="1912">
                  <c:v>26.191314611303198</c:v>
                </c:pt>
                <c:pt idx="1913">
                  <c:v>26.2050129976062</c:v>
                </c:pt>
                <c:pt idx="1914">
                  <c:v>26.218711383909199</c:v>
                </c:pt>
                <c:pt idx="1915">
                  <c:v>26.2324097702122</c:v>
                </c:pt>
                <c:pt idx="1916">
                  <c:v>26.246108156515099</c:v>
                </c:pt>
                <c:pt idx="1917">
                  <c:v>26.259806542818101</c:v>
                </c:pt>
                <c:pt idx="1918">
                  <c:v>26.273504929121099</c:v>
                </c:pt>
                <c:pt idx="1919">
                  <c:v>26.287203315424101</c:v>
                </c:pt>
                <c:pt idx="1920">
                  <c:v>26.300901701727099</c:v>
                </c:pt>
                <c:pt idx="1921">
                  <c:v>26.314600088030002</c:v>
                </c:pt>
                <c:pt idx="1922">
                  <c:v>26.328298474333</c:v>
                </c:pt>
                <c:pt idx="1923">
                  <c:v>26.341996860636002</c:v>
                </c:pt>
                <c:pt idx="1924">
                  <c:v>26.355695246939</c:v>
                </c:pt>
                <c:pt idx="1925">
                  <c:v>26.369393633242002</c:v>
                </c:pt>
                <c:pt idx="1926">
                  <c:v>26.383092019545</c:v>
                </c:pt>
                <c:pt idx="1927">
                  <c:v>26.396790405847899</c:v>
                </c:pt>
                <c:pt idx="1928">
                  <c:v>26.4104887921509</c:v>
                </c:pt>
                <c:pt idx="1929">
                  <c:v>26.424187178453899</c:v>
                </c:pt>
                <c:pt idx="1930">
                  <c:v>26.4378855647569</c:v>
                </c:pt>
                <c:pt idx="1931">
                  <c:v>26.451583951059899</c:v>
                </c:pt>
                <c:pt idx="1932">
                  <c:v>26.4652823373629</c:v>
                </c:pt>
                <c:pt idx="1933">
                  <c:v>26.478980723665799</c:v>
                </c:pt>
                <c:pt idx="1934">
                  <c:v>26.492679109968801</c:v>
                </c:pt>
                <c:pt idx="1935">
                  <c:v>26.506377496271799</c:v>
                </c:pt>
                <c:pt idx="1936">
                  <c:v>26.520075882574801</c:v>
                </c:pt>
                <c:pt idx="1937">
                  <c:v>26.533774268877799</c:v>
                </c:pt>
                <c:pt idx="1938">
                  <c:v>26.547472655180801</c:v>
                </c:pt>
                <c:pt idx="1939">
                  <c:v>26.5611710414837</c:v>
                </c:pt>
                <c:pt idx="1940">
                  <c:v>26.574869427786702</c:v>
                </c:pt>
                <c:pt idx="1941">
                  <c:v>26.5885678140897</c:v>
                </c:pt>
                <c:pt idx="1942">
                  <c:v>26.602266200392702</c:v>
                </c:pt>
                <c:pt idx="1943">
                  <c:v>26.6159645866957</c:v>
                </c:pt>
                <c:pt idx="1944">
                  <c:v>26.629662972998702</c:v>
                </c:pt>
                <c:pt idx="1945">
                  <c:v>26.643361359301601</c:v>
                </c:pt>
                <c:pt idx="1946">
                  <c:v>26.657059745604599</c:v>
                </c:pt>
                <c:pt idx="1947">
                  <c:v>26.670758131907601</c:v>
                </c:pt>
                <c:pt idx="1948">
                  <c:v>26.684456518210599</c:v>
                </c:pt>
                <c:pt idx="1949">
                  <c:v>26.698154904513601</c:v>
                </c:pt>
                <c:pt idx="1950">
                  <c:v>26.711853290816499</c:v>
                </c:pt>
                <c:pt idx="1951">
                  <c:v>26.725551677119501</c:v>
                </c:pt>
                <c:pt idx="1952">
                  <c:v>26.739250063422499</c:v>
                </c:pt>
                <c:pt idx="1953">
                  <c:v>26.752948449725501</c:v>
                </c:pt>
                <c:pt idx="1954">
                  <c:v>26.766646836028499</c:v>
                </c:pt>
                <c:pt idx="1955">
                  <c:v>26.780345222331501</c:v>
                </c:pt>
                <c:pt idx="1956">
                  <c:v>26.7940436086344</c:v>
                </c:pt>
                <c:pt idx="1957">
                  <c:v>26.807741994937398</c:v>
                </c:pt>
                <c:pt idx="1958">
                  <c:v>26.8214403812404</c:v>
                </c:pt>
                <c:pt idx="1959">
                  <c:v>26.835138767543398</c:v>
                </c:pt>
                <c:pt idx="1960">
                  <c:v>26.8488371538464</c:v>
                </c:pt>
                <c:pt idx="1961">
                  <c:v>26.862535540149398</c:v>
                </c:pt>
                <c:pt idx="1962">
                  <c:v>26.876233926452301</c:v>
                </c:pt>
                <c:pt idx="1963">
                  <c:v>26.889932312755299</c:v>
                </c:pt>
                <c:pt idx="1964">
                  <c:v>26.903630699058301</c:v>
                </c:pt>
                <c:pt idx="1965">
                  <c:v>26.917329085361299</c:v>
                </c:pt>
                <c:pt idx="1966">
                  <c:v>26.931027471664301</c:v>
                </c:pt>
                <c:pt idx="1967">
                  <c:v>26.944725857967299</c:v>
                </c:pt>
                <c:pt idx="1968">
                  <c:v>26.958424244270201</c:v>
                </c:pt>
                <c:pt idx="1969">
                  <c:v>26.9721226305732</c:v>
                </c:pt>
                <c:pt idx="1970">
                  <c:v>26.985821016876201</c:v>
                </c:pt>
                <c:pt idx="1971">
                  <c:v>26.9995194031792</c:v>
                </c:pt>
                <c:pt idx="1972">
                  <c:v>27.013217789482201</c:v>
                </c:pt>
                <c:pt idx="1973">
                  <c:v>27.0269161757852</c:v>
                </c:pt>
                <c:pt idx="1974">
                  <c:v>27.040614562088098</c:v>
                </c:pt>
                <c:pt idx="1975">
                  <c:v>27.0543129483911</c:v>
                </c:pt>
                <c:pt idx="1976">
                  <c:v>27.068011334694098</c:v>
                </c:pt>
                <c:pt idx="1977">
                  <c:v>27.0817097209971</c:v>
                </c:pt>
                <c:pt idx="1978">
                  <c:v>27.095408107300099</c:v>
                </c:pt>
                <c:pt idx="1979">
                  <c:v>27.1091064936031</c:v>
                </c:pt>
                <c:pt idx="1980">
                  <c:v>27.122804879905999</c:v>
                </c:pt>
                <c:pt idx="1981">
                  <c:v>27.136503266209001</c:v>
                </c:pt>
                <c:pt idx="1982">
                  <c:v>27.150201652511999</c:v>
                </c:pt>
                <c:pt idx="1983">
                  <c:v>27.163900038815001</c:v>
                </c:pt>
                <c:pt idx="1984">
                  <c:v>27.177598425117999</c:v>
                </c:pt>
                <c:pt idx="1985">
                  <c:v>27.191296811420901</c:v>
                </c:pt>
                <c:pt idx="1986">
                  <c:v>27.2049951977239</c:v>
                </c:pt>
                <c:pt idx="1987">
                  <c:v>27.218693584026902</c:v>
                </c:pt>
                <c:pt idx="1988">
                  <c:v>27.2323919703299</c:v>
                </c:pt>
                <c:pt idx="1989">
                  <c:v>27.246090356632902</c:v>
                </c:pt>
                <c:pt idx="1990">
                  <c:v>27.2597887429359</c:v>
                </c:pt>
                <c:pt idx="1991">
                  <c:v>27.273487129238799</c:v>
                </c:pt>
                <c:pt idx="1992">
                  <c:v>27.2871855155418</c:v>
                </c:pt>
                <c:pt idx="1993">
                  <c:v>27.300883901844799</c:v>
                </c:pt>
                <c:pt idx="1994">
                  <c:v>27.3145822881478</c:v>
                </c:pt>
                <c:pt idx="1995">
                  <c:v>27.328280674450799</c:v>
                </c:pt>
                <c:pt idx="1996">
                  <c:v>27.3419790607538</c:v>
                </c:pt>
                <c:pt idx="1997">
                  <c:v>27.355677447056699</c:v>
                </c:pt>
                <c:pt idx="1998">
                  <c:v>27.369375833359701</c:v>
                </c:pt>
                <c:pt idx="1999">
                  <c:v>27.383074219662699</c:v>
                </c:pt>
                <c:pt idx="2000">
                  <c:v>27.396772605965701</c:v>
                </c:pt>
                <c:pt idx="2001">
                  <c:v>27.410470992268699</c:v>
                </c:pt>
                <c:pt idx="2002">
                  <c:v>27.424169378571701</c:v>
                </c:pt>
                <c:pt idx="2003">
                  <c:v>27.4378677648746</c:v>
                </c:pt>
                <c:pt idx="2004">
                  <c:v>27.451566151177602</c:v>
                </c:pt>
                <c:pt idx="2005">
                  <c:v>27.4652645374806</c:v>
                </c:pt>
                <c:pt idx="2006">
                  <c:v>27.478962923783602</c:v>
                </c:pt>
                <c:pt idx="2007">
                  <c:v>27.4926613100866</c:v>
                </c:pt>
                <c:pt idx="2008">
                  <c:v>27.506359696389602</c:v>
                </c:pt>
                <c:pt idx="2009">
                  <c:v>27.520058082692501</c:v>
                </c:pt>
                <c:pt idx="2010">
                  <c:v>27.533756468995499</c:v>
                </c:pt>
                <c:pt idx="2011">
                  <c:v>27.547454855298501</c:v>
                </c:pt>
                <c:pt idx="2012">
                  <c:v>27.561153241601499</c:v>
                </c:pt>
                <c:pt idx="2013">
                  <c:v>27.574851627904501</c:v>
                </c:pt>
                <c:pt idx="2014">
                  <c:v>27.588550014207499</c:v>
                </c:pt>
                <c:pt idx="2015">
                  <c:v>27.602248400510401</c:v>
                </c:pt>
                <c:pt idx="2016">
                  <c:v>27.615946786813399</c:v>
                </c:pt>
                <c:pt idx="2017">
                  <c:v>27.629645173116401</c:v>
                </c:pt>
                <c:pt idx="2018">
                  <c:v>27.643343559419399</c:v>
                </c:pt>
                <c:pt idx="2019">
                  <c:v>27.657041945722401</c:v>
                </c:pt>
                <c:pt idx="2020">
                  <c:v>27.6707403320253</c:v>
                </c:pt>
                <c:pt idx="2021">
                  <c:v>27.684438718328298</c:v>
                </c:pt>
                <c:pt idx="2022">
                  <c:v>27.6981371046313</c:v>
                </c:pt>
                <c:pt idx="2023">
                  <c:v>27.711835490934298</c:v>
                </c:pt>
                <c:pt idx="2024">
                  <c:v>27.7255338772373</c:v>
                </c:pt>
                <c:pt idx="2025">
                  <c:v>27.739232263540298</c:v>
                </c:pt>
                <c:pt idx="2026">
                  <c:v>27.752930649843201</c:v>
                </c:pt>
                <c:pt idx="2027">
                  <c:v>27.766629036146199</c:v>
                </c:pt>
                <c:pt idx="2028">
                  <c:v>27.780327422449201</c:v>
                </c:pt>
                <c:pt idx="2029">
                  <c:v>27.794025808752199</c:v>
                </c:pt>
                <c:pt idx="2030">
                  <c:v>27.807724195055201</c:v>
                </c:pt>
                <c:pt idx="2031">
                  <c:v>27.821422581358199</c:v>
                </c:pt>
                <c:pt idx="2032">
                  <c:v>27.835120967661101</c:v>
                </c:pt>
                <c:pt idx="2033">
                  <c:v>27.8488193539641</c:v>
                </c:pt>
                <c:pt idx="2034">
                  <c:v>27.862517740267101</c:v>
                </c:pt>
                <c:pt idx="2035">
                  <c:v>27.8762161265701</c:v>
                </c:pt>
                <c:pt idx="2036">
                  <c:v>27.889914512873101</c:v>
                </c:pt>
                <c:pt idx="2037">
                  <c:v>27.9036128991761</c:v>
                </c:pt>
                <c:pt idx="2038">
                  <c:v>27.917311285478998</c:v>
                </c:pt>
                <c:pt idx="2039">
                  <c:v>27.931009671782</c:v>
                </c:pt>
                <c:pt idx="2040">
                  <c:v>27.944708058084998</c:v>
                </c:pt>
                <c:pt idx="2041">
                  <c:v>27.958406444388</c:v>
                </c:pt>
                <c:pt idx="2042">
                  <c:v>27.972104830690999</c:v>
                </c:pt>
                <c:pt idx="2043">
                  <c:v>27.985803216994</c:v>
                </c:pt>
                <c:pt idx="2044">
                  <c:v>27.999501603296899</c:v>
                </c:pt>
                <c:pt idx="2045">
                  <c:v>28.013199989599901</c:v>
                </c:pt>
                <c:pt idx="2046">
                  <c:v>28.026898375902899</c:v>
                </c:pt>
                <c:pt idx="2047">
                  <c:v>28.040596762205901</c:v>
                </c:pt>
                <c:pt idx="2048">
                  <c:v>28.054295148508899</c:v>
                </c:pt>
                <c:pt idx="2049">
                  <c:v>28.067993534811901</c:v>
                </c:pt>
                <c:pt idx="2050">
                  <c:v>28.0816919211148</c:v>
                </c:pt>
                <c:pt idx="2051">
                  <c:v>28.095390307417802</c:v>
                </c:pt>
                <c:pt idx="2052">
                  <c:v>28.1090886937208</c:v>
                </c:pt>
                <c:pt idx="2053">
                  <c:v>28.122787080023802</c:v>
                </c:pt>
                <c:pt idx="2054">
                  <c:v>28.1364854663268</c:v>
                </c:pt>
                <c:pt idx="2055">
                  <c:v>28.150183852629699</c:v>
                </c:pt>
                <c:pt idx="2056">
                  <c:v>28.1638822389327</c:v>
                </c:pt>
                <c:pt idx="2057">
                  <c:v>28.177580625235699</c:v>
                </c:pt>
                <c:pt idx="2058">
                  <c:v>28.1912790115387</c:v>
                </c:pt>
                <c:pt idx="2059">
                  <c:v>28.204977397841699</c:v>
                </c:pt>
                <c:pt idx="2060">
                  <c:v>28.2186757841447</c:v>
                </c:pt>
                <c:pt idx="2061">
                  <c:v>28.232374170447599</c:v>
                </c:pt>
                <c:pt idx="2062">
                  <c:v>28.246072556750601</c:v>
                </c:pt>
                <c:pt idx="2063">
                  <c:v>28.259770943053599</c:v>
                </c:pt>
                <c:pt idx="2064">
                  <c:v>28.273469329356601</c:v>
                </c:pt>
                <c:pt idx="2065">
                  <c:v>28.287167715659599</c:v>
                </c:pt>
                <c:pt idx="2066">
                  <c:v>28.300866101962601</c:v>
                </c:pt>
                <c:pt idx="2067">
                  <c:v>28.3145644882655</c:v>
                </c:pt>
                <c:pt idx="2068">
                  <c:v>28.328262874568502</c:v>
                </c:pt>
                <c:pt idx="2069">
                  <c:v>28.3419612608715</c:v>
                </c:pt>
                <c:pt idx="2070">
                  <c:v>28.355659647174502</c:v>
                </c:pt>
                <c:pt idx="2071">
                  <c:v>28.3693580334775</c:v>
                </c:pt>
                <c:pt idx="2072">
                  <c:v>28.383056419780502</c:v>
                </c:pt>
                <c:pt idx="2073">
                  <c:v>28.396754806083401</c:v>
                </c:pt>
                <c:pt idx="2074">
                  <c:v>28.410453192386399</c:v>
                </c:pt>
                <c:pt idx="2075">
                  <c:v>28.424151578689401</c:v>
                </c:pt>
                <c:pt idx="2076">
                  <c:v>28.437849964992399</c:v>
                </c:pt>
                <c:pt idx="2077">
                  <c:v>28.451548351295401</c:v>
                </c:pt>
                <c:pt idx="2078">
                  <c:v>28.465246737598399</c:v>
                </c:pt>
                <c:pt idx="2079">
                  <c:v>28.478945123901301</c:v>
                </c:pt>
                <c:pt idx="2080">
                  <c:v>28.492643510204299</c:v>
                </c:pt>
                <c:pt idx="2081">
                  <c:v>28.506341896507301</c:v>
                </c:pt>
                <c:pt idx="2082">
                  <c:v>28.520040282810299</c:v>
                </c:pt>
                <c:pt idx="2083">
                  <c:v>28.533738669113301</c:v>
                </c:pt>
                <c:pt idx="2084">
                  <c:v>28.5474370554163</c:v>
                </c:pt>
                <c:pt idx="2085">
                  <c:v>28.561135441719198</c:v>
                </c:pt>
                <c:pt idx="2086">
                  <c:v>28.5748338280222</c:v>
                </c:pt>
                <c:pt idx="2087">
                  <c:v>28.588532214325198</c:v>
                </c:pt>
                <c:pt idx="2088">
                  <c:v>28.6022306006282</c:v>
                </c:pt>
                <c:pt idx="2089">
                  <c:v>28.615928986931198</c:v>
                </c:pt>
                <c:pt idx="2090">
                  <c:v>28.629627373234101</c:v>
                </c:pt>
                <c:pt idx="2091">
                  <c:v>28.643325759537099</c:v>
                </c:pt>
                <c:pt idx="2092">
                  <c:v>28.657024145840101</c:v>
                </c:pt>
                <c:pt idx="2093">
                  <c:v>28.670722532143099</c:v>
                </c:pt>
                <c:pt idx="2094">
                  <c:v>28.684420918446101</c:v>
                </c:pt>
                <c:pt idx="2095">
                  <c:v>28.698119304749099</c:v>
                </c:pt>
                <c:pt idx="2096">
                  <c:v>28.711817691052001</c:v>
                </c:pt>
                <c:pt idx="2097">
                  <c:v>28.725516077355</c:v>
                </c:pt>
                <c:pt idx="2098">
                  <c:v>28.739214463658001</c:v>
                </c:pt>
                <c:pt idx="2099">
                  <c:v>28.752912849961</c:v>
                </c:pt>
                <c:pt idx="2100">
                  <c:v>28.766611236264001</c:v>
                </c:pt>
                <c:pt idx="2101">
                  <c:v>28.780309622567</c:v>
                </c:pt>
                <c:pt idx="2102">
                  <c:v>28.794008008869898</c:v>
                </c:pt>
                <c:pt idx="2103">
                  <c:v>28.8077063951729</c:v>
                </c:pt>
                <c:pt idx="2104">
                  <c:v>28.821404781475898</c:v>
                </c:pt>
                <c:pt idx="2105">
                  <c:v>28.8351031677789</c:v>
                </c:pt>
                <c:pt idx="2106">
                  <c:v>28.848801554081899</c:v>
                </c:pt>
                <c:pt idx="2107">
                  <c:v>28.8624999403849</c:v>
                </c:pt>
                <c:pt idx="2108">
                  <c:v>28.876198326687799</c:v>
                </c:pt>
                <c:pt idx="2109">
                  <c:v>28.889896712990801</c:v>
                </c:pt>
                <c:pt idx="2110">
                  <c:v>28.903595099293799</c:v>
                </c:pt>
                <c:pt idx="2111">
                  <c:v>28.917293485596801</c:v>
                </c:pt>
                <c:pt idx="2112">
                  <c:v>28.930991871899799</c:v>
                </c:pt>
                <c:pt idx="2113">
                  <c:v>28.944690258202801</c:v>
                </c:pt>
                <c:pt idx="2114">
                  <c:v>28.9583886445057</c:v>
                </c:pt>
                <c:pt idx="2115">
                  <c:v>28.972087030808702</c:v>
                </c:pt>
                <c:pt idx="2116">
                  <c:v>28.9857854171117</c:v>
                </c:pt>
                <c:pt idx="2117">
                  <c:v>28.999483803414702</c:v>
                </c:pt>
                <c:pt idx="2118">
                  <c:v>29.0131821897177</c:v>
                </c:pt>
                <c:pt idx="2119">
                  <c:v>29.026880576020599</c:v>
                </c:pt>
                <c:pt idx="2120">
                  <c:v>29.0405789623236</c:v>
                </c:pt>
                <c:pt idx="2121">
                  <c:v>29.054277348626599</c:v>
                </c:pt>
                <c:pt idx="2122">
                  <c:v>29.0679757349296</c:v>
                </c:pt>
                <c:pt idx="2123">
                  <c:v>29.081674121232599</c:v>
                </c:pt>
                <c:pt idx="2124">
                  <c:v>29.0953725075356</c:v>
                </c:pt>
                <c:pt idx="2125">
                  <c:v>29.109070893838499</c:v>
                </c:pt>
                <c:pt idx="2126">
                  <c:v>29.122769280141501</c:v>
                </c:pt>
                <c:pt idx="2127">
                  <c:v>29.136467666444499</c:v>
                </c:pt>
                <c:pt idx="2128">
                  <c:v>29.150166052747501</c:v>
                </c:pt>
                <c:pt idx="2129">
                  <c:v>29.163864439050499</c:v>
                </c:pt>
                <c:pt idx="2130">
                  <c:v>29.177562825353501</c:v>
                </c:pt>
                <c:pt idx="2131">
                  <c:v>29.1912612116564</c:v>
                </c:pt>
                <c:pt idx="2132">
                  <c:v>29.204959597959402</c:v>
                </c:pt>
                <c:pt idx="2133">
                  <c:v>29.2186579842624</c:v>
                </c:pt>
                <c:pt idx="2134">
                  <c:v>29.232356370565402</c:v>
                </c:pt>
                <c:pt idx="2135">
                  <c:v>29.2460547568684</c:v>
                </c:pt>
                <c:pt idx="2136">
                  <c:v>29.259753143171402</c:v>
                </c:pt>
                <c:pt idx="2137">
                  <c:v>29.273451529474301</c:v>
                </c:pt>
                <c:pt idx="2138">
                  <c:v>29.287149915777299</c:v>
                </c:pt>
                <c:pt idx="2139">
                  <c:v>29.300848302080301</c:v>
                </c:pt>
                <c:pt idx="2140">
                  <c:v>29.314546688383299</c:v>
                </c:pt>
                <c:pt idx="2141">
                  <c:v>29.328245074686301</c:v>
                </c:pt>
                <c:pt idx="2142">
                  <c:v>29.341943460989299</c:v>
                </c:pt>
                <c:pt idx="2143">
                  <c:v>29.355641847292201</c:v>
                </c:pt>
                <c:pt idx="2144">
                  <c:v>29.369340233595199</c:v>
                </c:pt>
                <c:pt idx="2145">
                  <c:v>29.383038619898201</c:v>
                </c:pt>
                <c:pt idx="2146">
                  <c:v>29.396737006201199</c:v>
                </c:pt>
                <c:pt idx="2147">
                  <c:v>29.410435392504201</c:v>
                </c:pt>
                <c:pt idx="2148">
                  <c:v>29.424133778807199</c:v>
                </c:pt>
                <c:pt idx="2149">
                  <c:v>29.437832165110098</c:v>
                </c:pt>
                <c:pt idx="2150">
                  <c:v>29.4515305514131</c:v>
                </c:pt>
                <c:pt idx="2151">
                  <c:v>29.465228937716098</c:v>
                </c:pt>
                <c:pt idx="2152">
                  <c:v>29.4789273240191</c:v>
                </c:pt>
                <c:pt idx="2153">
                  <c:v>29.492625710322098</c:v>
                </c:pt>
                <c:pt idx="2154">
                  <c:v>29.5063240966251</c:v>
                </c:pt>
                <c:pt idx="2155">
                  <c:v>29.520022482927999</c:v>
                </c:pt>
                <c:pt idx="2156">
                  <c:v>29.533720869231001</c:v>
                </c:pt>
                <c:pt idx="2157">
                  <c:v>29.547419255533999</c:v>
                </c:pt>
                <c:pt idx="2158">
                  <c:v>29.561117641837001</c:v>
                </c:pt>
                <c:pt idx="2159">
                  <c:v>29.574816028139999</c:v>
                </c:pt>
                <c:pt idx="2160">
                  <c:v>29.588514414442901</c:v>
                </c:pt>
                <c:pt idx="2161">
                  <c:v>29.6022128007459</c:v>
                </c:pt>
                <c:pt idx="2162">
                  <c:v>29.615911187048901</c:v>
                </c:pt>
                <c:pt idx="2163">
                  <c:v>29.6296095733519</c:v>
                </c:pt>
                <c:pt idx="2164">
                  <c:v>29.643307959654901</c:v>
                </c:pt>
                <c:pt idx="2165">
                  <c:v>29.6570063459579</c:v>
                </c:pt>
                <c:pt idx="2166">
                  <c:v>29.670704732260798</c:v>
                </c:pt>
                <c:pt idx="2167">
                  <c:v>29.6844031185638</c:v>
                </c:pt>
                <c:pt idx="2168">
                  <c:v>29.698101504866798</c:v>
                </c:pt>
                <c:pt idx="2169">
                  <c:v>29.7117998911698</c:v>
                </c:pt>
                <c:pt idx="2170">
                  <c:v>29.725498277472798</c:v>
                </c:pt>
                <c:pt idx="2171">
                  <c:v>29.7391966637758</c:v>
                </c:pt>
                <c:pt idx="2172">
                  <c:v>29.752895050078699</c:v>
                </c:pt>
                <c:pt idx="2173">
                  <c:v>29.766593436381701</c:v>
                </c:pt>
                <c:pt idx="2174">
                  <c:v>29.780291822684699</c:v>
                </c:pt>
                <c:pt idx="2175">
                  <c:v>29.793990208987701</c:v>
                </c:pt>
                <c:pt idx="2176">
                  <c:v>29.807688595290699</c:v>
                </c:pt>
                <c:pt idx="2177">
                  <c:v>29.821386981593701</c:v>
                </c:pt>
                <c:pt idx="2178">
                  <c:v>29.8350853678966</c:v>
                </c:pt>
                <c:pt idx="2179">
                  <c:v>29.848783754199602</c:v>
                </c:pt>
                <c:pt idx="2180">
                  <c:v>29.8624821405026</c:v>
                </c:pt>
                <c:pt idx="2181">
                  <c:v>29.876180526805602</c:v>
                </c:pt>
                <c:pt idx="2182">
                  <c:v>29.8898789131086</c:v>
                </c:pt>
                <c:pt idx="2183">
                  <c:v>29.903577299411602</c:v>
                </c:pt>
                <c:pt idx="2184">
                  <c:v>29.9172756857145</c:v>
                </c:pt>
                <c:pt idx="2185">
                  <c:v>29.930974072017499</c:v>
                </c:pt>
                <c:pt idx="2186">
                  <c:v>29.9446724583205</c:v>
                </c:pt>
                <c:pt idx="2187">
                  <c:v>29.958370844623499</c:v>
                </c:pt>
                <c:pt idx="2188">
                  <c:v>29.9720692309265</c:v>
                </c:pt>
                <c:pt idx="2189">
                  <c:v>29.985767617229399</c:v>
                </c:pt>
                <c:pt idx="2190">
                  <c:v>29.999466003532401</c:v>
                </c:pt>
                <c:pt idx="2191">
                  <c:v>30.013164389835399</c:v>
                </c:pt>
                <c:pt idx="2192">
                  <c:v>30.026862776138401</c:v>
                </c:pt>
                <c:pt idx="2193">
                  <c:v>30.040561162441399</c:v>
                </c:pt>
                <c:pt idx="2194">
                  <c:v>30.054259548744401</c:v>
                </c:pt>
                <c:pt idx="2195">
                  <c:v>30.0679579350473</c:v>
                </c:pt>
                <c:pt idx="2196">
                  <c:v>30.081656321350302</c:v>
                </c:pt>
                <c:pt idx="2197">
                  <c:v>30.0953547076533</c:v>
                </c:pt>
                <c:pt idx="2198">
                  <c:v>30.109053093956302</c:v>
                </c:pt>
                <c:pt idx="2199">
                  <c:v>30.1227514802593</c:v>
                </c:pt>
                <c:pt idx="2200">
                  <c:v>30.136449866562302</c:v>
                </c:pt>
                <c:pt idx="2201">
                  <c:v>30.150148252865201</c:v>
                </c:pt>
                <c:pt idx="2202">
                  <c:v>30.163846639168199</c:v>
                </c:pt>
                <c:pt idx="2203">
                  <c:v>30.177545025471201</c:v>
                </c:pt>
                <c:pt idx="2204">
                  <c:v>30.191243411774199</c:v>
                </c:pt>
                <c:pt idx="2205">
                  <c:v>30.204941798077201</c:v>
                </c:pt>
                <c:pt idx="2206">
                  <c:v>30.218640184380199</c:v>
                </c:pt>
                <c:pt idx="2207">
                  <c:v>30.232338570683101</c:v>
                </c:pt>
                <c:pt idx="2208">
                  <c:v>30.246036956986099</c:v>
                </c:pt>
                <c:pt idx="2209">
                  <c:v>30.259735343289101</c:v>
                </c:pt>
                <c:pt idx="2210">
                  <c:v>30.273433729592099</c:v>
                </c:pt>
                <c:pt idx="2211">
                  <c:v>30.287132115895101</c:v>
                </c:pt>
                <c:pt idx="2212">
                  <c:v>30.300830502198099</c:v>
                </c:pt>
                <c:pt idx="2213">
                  <c:v>30.314528888500998</c:v>
                </c:pt>
                <c:pt idx="2214">
                  <c:v>30.328227274804</c:v>
                </c:pt>
                <c:pt idx="2215">
                  <c:v>30.341925661106998</c:v>
                </c:pt>
                <c:pt idx="2216">
                  <c:v>30.35562404741</c:v>
                </c:pt>
                <c:pt idx="2217">
                  <c:v>30.369322433712998</c:v>
                </c:pt>
                <c:pt idx="2218">
                  <c:v>30.383020820016</c:v>
                </c:pt>
                <c:pt idx="2219">
                  <c:v>30.396719206318899</c:v>
                </c:pt>
                <c:pt idx="2220">
                  <c:v>30.410417592621901</c:v>
                </c:pt>
                <c:pt idx="2221">
                  <c:v>30.424115978924899</c:v>
                </c:pt>
                <c:pt idx="2222">
                  <c:v>30.437814365227901</c:v>
                </c:pt>
                <c:pt idx="2223">
                  <c:v>30.451512751530899</c:v>
                </c:pt>
                <c:pt idx="2224">
                  <c:v>30.465211137833801</c:v>
                </c:pt>
                <c:pt idx="2225">
                  <c:v>30.4789095241368</c:v>
                </c:pt>
                <c:pt idx="2226">
                  <c:v>30.492607910439801</c:v>
                </c:pt>
                <c:pt idx="2227">
                  <c:v>30.5063062967428</c:v>
                </c:pt>
                <c:pt idx="2228">
                  <c:v>30.520004683045801</c:v>
                </c:pt>
                <c:pt idx="2229">
                  <c:v>30.5337030693488</c:v>
                </c:pt>
                <c:pt idx="2230">
                  <c:v>30.547401455651698</c:v>
                </c:pt>
                <c:pt idx="2231">
                  <c:v>30.5610998419547</c:v>
                </c:pt>
                <c:pt idx="2232">
                  <c:v>30.574798228257698</c:v>
                </c:pt>
                <c:pt idx="2233">
                  <c:v>30.5884966145607</c:v>
                </c:pt>
                <c:pt idx="2234">
                  <c:v>30.602195000863698</c:v>
                </c:pt>
                <c:pt idx="2235">
                  <c:v>30.6158933871667</c:v>
                </c:pt>
                <c:pt idx="2236">
                  <c:v>30.629591773469599</c:v>
                </c:pt>
                <c:pt idx="2237">
                  <c:v>30.643290159772601</c:v>
                </c:pt>
                <c:pt idx="2238">
                  <c:v>30.656988546075599</c:v>
                </c:pt>
                <c:pt idx="2239">
                  <c:v>30.670686932378601</c:v>
                </c:pt>
                <c:pt idx="2240">
                  <c:v>30.684385318681599</c:v>
                </c:pt>
                <c:pt idx="2241">
                  <c:v>30.698083704984601</c:v>
                </c:pt>
                <c:pt idx="2242">
                  <c:v>30.7117820912875</c:v>
                </c:pt>
                <c:pt idx="2243">
                  <c:v>30.725480477590501</c:v>
                </c:pt>
                <c:pt idx="2244">
                  <c:v>30.7391788638935</c:v>
                </c:pt>
                <c:pt idx="2245">
                  <c:v>30.752877250196502</c:v>
                </c:pt>
                <c:pt idx="2246">
                  <c:v>30.7665756364995</c:v>
                </c:pt>
                <c:pt idx="2247">
                  <c:v>30.780274022802502</c:v>
                </c:pt>
                <c:pt idx="2248">
                  <c:v>30.7939724091054</c:v>
                </c:pt>
                <c:pt idx="2249">
                  <c:v>30.807670795408399</c:v>
                </c:pt>
                <c:pt idx="2250">
                  <c:v>30.8213691817114</c:v>
                </c:pt>
                <c:pt idx="2251">
                  <c:v>30.835067568014399</c:v>
                </c:pt>
                <c:pt idx="2252">
                  <c:v>30.8487659543174</c:v>
                </c:pt>
                <c:pt idx="2253">
                  <c:v>30.862464340620299</c:v>
                </c:pt>
                <c:pt idx="2254">
                  <c:v>30.876162726923301</c:v>
                </c:pt>
                <c:pt idx="2255">
                  <c:v>30.889861113226299</c:v>
                </c:pt>
                <c:pt idx="2256">
                  <c:v>30.903559499529301</c:v>
                </c:pt>
                <c:pt idx="2257">
                  <c:v>30.917257885832299</c:v>
                </c:pt>
                <c:pt idx="2258">
                  <c:v>30.930956272135301</c:v>
                </c:pt>
                <c:pt idx="2259">
                  <c:v>30.9446546584382</c:v>
                </c:pt>
                <c:pt idx="2260">
                  <c:v>30.958353044741202</c:v>
                </c:pt>
                <c:pt idx="2261">
                  <c:v>30.9720514310442</c:v>
                </c:pt>
                <c:pt idx="2262">
                  <c:v>30.985749817347202</c:v>
                </c:pt>
                <c:pt idx="2263">
                  <c:v>30.9994482036502</c:v>
                </c:pt>
                <c:pt idx="2264">
                  <c:v>31.013146589953202</c:v>
                </c:pt>
                <c:pt idx="2265">
                  <c:v>31.0268449762561</c:v>
                </c:pt>
                <c:pt idx="2266">
                  <c:v>31.040543362559099</c:v>
                </c:pt>
                <c:pt idx="2267">
                  <c:v>31.054241748862101</c:v>
                </c:pt>
                <c:pt idx="2268">
                  <c:v>31.067940135165099</c:v>
                </c:pt>
                <c:pt idx="2269">
                  <c:v>31.081638521468101</c:v>
                </c:pt>
                <c:pt idx="2270">
                  <c:v>31.095336907771099</c:v>
                </c:pt>
                <c:pt idx="2271">
                  <c:v>31.109035294074001</c:v>
                </c:pt>
                <c:pt idx="2272">
                  <c:v>31.122733680376999</c:v>
                </c:pt>
                <c:pt idx="2273">
                  <c:v>31.136432066680001</c:v>
                </c:pt>
                <c:pt idx="2274">
                  <c:v>31.150130452982999</c:v>
                </c:pt>
                <c:pt idx="2275">
                  <c:v>31.163828839286001</c:v>
                </c:pt>
                <c:pt idx="2276">
                  <c:v>31.177527225588999</c:v>
                </c:pt>
                <c:pt idx="2277">
                  <c:v>31.191225611891898</c:v>
                </c:pt>
                <c:pt idx="2278">
                  <c:v>31.2049239981949</c:v>
                </c:pt>
                <c:pt idx="2279">
                  <c:v>31.218622384497898</c:v>
                </c:pt>
                <c:pt idx="2280">
                  <c:v>31.2323207708009</c:v>
                </c:pt>
                <c:pt idx="2281">
                  <c:v>31.246019157103898</c:v>
                </c:pt>
                <c:pt idx="2282">
                  <c:v>31.2597175434069</c:v>
                </c:pt>
                <c:pt idx="2283">
                  <c:v>31.273415929709799</c:v>
                </c:pt>
                <c:pt idx="2284">
                  <c:v>31.287114316012801</c:v>
                </c:pt>
                <c:pt idx="2285">
                  <c:v>31.300812702315799</c:v>
                </c:pt>
                <c:pt idx="2286">
                  <c:v>31.314511088618801</c:v>
                </c:pt>
                <c:pt idx="2287">
                  <c:v>31.328209474921799</c:v>
                </c:pt>
                <c:pt idx="2288">
                  <c:v>31.341907861224701</c:v>
                </c:pt>
                <c:pt idx="2289">
                  <c:v>31.3556062475277</c:v>
                </c:pt>
                <c:pt idx="2290">
                  <c:v>31.369304633830701</c:v>
                </c:pt>
                <c:pt idx="2291">
                  <c:v>31.3830030201337</c:v>
                </c:pt>
                <c:pt idx="2292">
                  <c:v>31.396701406436701</c:v>
                </c:pt>
                <c:pt idx="2293">
                  <c:v>31.4103997927397</c:v>
                </c:pt>
                <c:pt idx="2294">
                  <c:v>31.424098179042598</c:v>
                </c:pt>
                <c:pt idx="2295">
                  <c:v>31.4377965653456</c:v>
                </c:pt>
                <c:pt idx="2296">
                  <c:v>31.451494951648598</c:v>
                </c:pt>
                <c:pt idx="2297">
                  <c:v>31.4651933379516</c:v>
                </c:pt>
                <c:pt idx="2298">
                  <c:v>31.478891724254598</c:v>
                </c:pt>
                <c:pt idx="2299">
                  <c:v>31.4925901105576</c:v>
                </c:pt>
                <c:pt idx="2300">
                  <c:v>31.506288496860499</c:v>
                </c:pt>
                <c:pt idx="2301">
                  <c:v>31.519986883163501</c:v>
                </c:pt>
                <c:pt idx="2302">
                  <c:v>31.533685269466499</c:v>
                </c:pt>
                <c:pt idx="2303">
                  <c:v>31.547383655769501</c:v>
                </c:pt>
                <c:pt idx="2304">
                  <c:v>31.561082042072499</c:v>
                </c:pt>
                <c:pt idx="2305">
                  <c:v>31.574780428375501</c:v>
                </c:pt>
                <c:pt idx="2306">
                  <c:v>31.5884788146784</c:v>
                </c:pt>
                <c:pt idx="2307">
                  <c:v>31.602177200981401</c:v>
                </c:pt>
                <c:pt idx="2308">
                  <c:v>31.6158755872844</c:v>
                </c:pt>
                <c:pt idx="2309">
                  <c:v>31.629573973587402</c:v>
                </c:pt>
                <c:pt idx="2310">
                  <c:v>31.6432723598904</c:v>
                </c:pt>
                <c:pt idx="2311">
                  <c:v>31.656970746193402</c:v>
                </c:pt>
                <c:pt idx="2312">
                  <c:v>31.6706691324963</c:v>
                </c:pt>
                <c:pt idx="2313">
                  <c:v>31.684367518799299</c:v>
                </c:pt>
                <c:pt idx="2314">
                  <c:v>31.6980659051023</c:v>
                </c:pt>
                <c:pt idx="2315">
                  <c:v>31.711764291405299</c:v>
                </c:pt>
                <c:pt idx="2316">
                  <c:v>31.7254626777083</c:v>
                </c:pt>
                <c:pt idx="2317">
                  <c:v>31.739161064011199</c:v>
                </c:pt>
                <c:pt idx="2318">
                  <c:v>31.752859450314201</c:v>
                </c:pt>
                <c:pt idx="2319">
                  <c:v>31.766557836617199</c:v>
                </c:pt>
                <c:pt idx="2320">
                  <c:v>31.780256222920201</c:v>
                </c:pt>
                <c:pt idx="2321">
                  <c:v>31.793954609223199</c:v>
                </c:pt>
                <c:pt idx="2322">
                  <c:v>31.807652995526201</c:v>
                </c:pt>
                <c:pt idx="2323">
                  <c:v>31.821351381829199</c:v>
                </c:pt>
                <c:pt idx="2324">
                  <c:v>31.835049768132102</c:v>
                </c:pt>
                <c:pt idx="2325">
                  <c:v>31.8487481544351</c:v>
                </c:pt>
                <c:pt idx="2326">
                  <c:v>31.862446540738102</c:v>
                </c:pt>
                <c:pt idx="2327">
                  <c:v>31.8761449270411</c:v>
                </c:pt>
                <c:pt idx="2328">
                  <c:v>31.889843313344102</c:v>
                </c:pt>
                <c:pt idx="2329">
                  <c:v>31.9035416996471</c:v>
                </c:pt>
                <c:pt idx="2330">
                  <c:v>31.917240085949999</c:v>
                </c:pt>
                <c:pt idx="2331">
                  <c:v>31.930938472253001</c:v>
                </c:pt>
                <c:pt idx="2332">
                  <c:v>31.944636858555999</c:v>
                </c:pt>
                <c:pt idx="2333">
                  <c:v>31.958335244859001</c:v>
                </c:pt>
                <c:pt idx="2334">
                  <c:v>31.972033631161999</c:v>
                </c:pt>
                <c:pt idx="2335">
                  <c:v>31.985732017464901</c:v>
                </c:pt>
                <c:pt idx="2336">
                  <c:v>31.999430403767899</c:v>
                </c:pt>
                <c:pt idx="2337">
                  <c:v>32.013128790070901</c:v>
                </c:pt>
                <c:pt idx="2338">
                  <c:v>32.026827176373899</c:v>
                </c:pt>
                <c:pt idx="2339">
                  <c:v>32.040525562676898</c:v>
                </c:pt>
                <c:pt idx="2340">
                  <c:v>32.054223948979903</c:v>
                </c:pt>
                <c:pt idx="2341">
                  <c:v>32.067922335282802</c:v>
                </c:pt>
                <c:pt idx="2342">
                  <c:v>32.0816207215858</c:v>
                </c:pt>
                <c:pt idx="2343">
                  <c:v>32.095319107888798</c:v>
                </c:pt>
                <c:pt idx="2344">
                  <c:v>32.109017494191797</c:v>
                </c:pt>
                <c:pt idx="2345">
                  <c:v>32.122715880494802</c:v>
                </c:pt>
                <c:pt idx="2346">
                  <c:v>32.1364142667978</c:v>
                </c:pt>
                <c:pt idx="2347">
                  <c:v>32.150112653100699</c:v>
                </c:pt>
                <c:pt idx="2348">
                  <c:v>32.163811039403697</c:v>
                </c:pt>
                <c:pt idx="2349">
                  <c:v>32.177509425706702</c:v>
                </c:pt>
                <c:pt idx="2350">
                  <c:v>32.191207812009701</c:v>
                </c:pt>
                <c:pt idx="2351">
                  <c:v>32.204906198312699</c:v>
                </c:pt>
                <c:pt idx="2352">
                  <c:v>32.218604584615697</c:v>
                </c:pt>
                <c:pt idx="2353">
                  <c:v>32.232302970918603</c:v>
                </c:pt>
                <c:pt idx="2354">
                  <c:v>32.246001357221601</c:v>
                </c:pt>
                <c:pt idx="2355">
                  <c:v>32.2596997435246</c:v>
                </c:pt>
                <c:pt idx="2356">
                  <c:v>32.273398129827598</c:v>
                </c:pt>
                <c:pt idx="2357">
                  <c:v>32.287096516130603</c:v>
                </c:pt>
                <c:pt idx="2358">
                  <c:v>32.300794902433601</c:v>
                </c:pt>
                <c:pt idx="2359">
                  <c:v>32.3144932887365</c:v>
                </c:pt>
                <c:pt idx="2360">
                  <c:v>32.328191675039498</c:v>
                </c:pt>
                <c:pt idx="2361">
                  <c:v>32.341890061342497</c:v>
                </c:pt>
                <c:pt idx="2362">
                  <c:v>32.355588447645502</c:v>
                </c:pt>
                <c:pt idx="2363">
                  <c:v>32.3692868339485</c:v>
                </c:pt>
                <c:pt idx="2364">
                  <c:v>32.382985220251399</c:v>
                </c:pt>
                <c:pt idx="2365">
                  <c:v>32.396683606554397</c:v>
                </c:pt>
                <c:pt idx="2366">
                  <c:v>32.410381992857403</c:v>
                </c:pt>
                <c:pt idx="2367">
                  <c:v>32.424080379160401</c:v>
                </c:pt>
                <c:pt idx="2368">
                  <c:v>32.437778765463399</c:v>
                </c:pt>
                <c:pt idx="2369">
                  <c:v>32.451477151766397</c:v>
                </c:pt>
                <c:pt idx="2370">
                  <c:v>32.465175538069303</c:v>
                </c:pt>
                <c:pt idx="2371">
                  <c:v>32.478873924372301</c:v>
                </c:pt>
                <c:pt idx="2372">
                  <c:v>32.4925723106753</c:v>
                </c:pt>
                <c:pt idx="2373">
                  <c:v>32.506270696978298</c:v>
                </c:pt>
                <c:pt idx="2374">
                  <c:v>32.519969083281303</c:v>
                </c:pt>
                <c:pt idx="2375">
                  <c:v>32.533667469584302</c:v>
                </c:pt>
                <c:pt idx="2376">
                  <c:v>32.5473658558872</c:v>
                </c:pt>
                <c:pt idx="2377">
                  <c:v>32.561064242190199</c:v>
                </c:pt>
                <c:pt idx="2378">
                  <c:v>32.574762628493197</c:v>
                </c:pt>
                <c:pt idx="2379">
                  <c:v>32.588461014796202</c:v>
                </c:pt>
                <c:pt idx="2380">
                  <c:v>32.6021594010992</c:v>
                </c:pt>
                <c:pt idx="2381">
                  <c:v>32.615857787402199</c:v>
                </c:pt>
                <c:pt idx="2382">
                  <c:v>32.629556173705097</c:v>
                </c:pt>
                <c:pt idx="2383">
                  <c:v>32.643254560008103</c:v>
                </c:pt>
                <c:pt idx="2384">
                  <c:v>32.656952946311101</c:v>
                </c:pt>
                <c:pt idx="2385">
                  <c:v>32.670651332614099</c:v>
                </c:pt>
                <c:pt idx="2386">
                  <c:v>32.684349718917098</c:v>
                </c:pt>
                <c:pt idx="2387">
                  <c:v>32.698048105220003</c:v>
                </c:pt>
                <c:pt idx="2388">
                  <c:v>32.711746491523002</c:v>
                </c:pt>
                <c:pt idx="2389">
                  <c:v>32.725444877826</c:v>
                </c:pt>
                <c:pt idx="2390">
                  <c:v>32.739143264128998</c:v>
                </c:pt>
                <c:pt idx="2391">
                  <c:v>32.752841650432003</c:v>
                </c:pt>
                <c:pt idx="2392">
                  <c:v>32.766540036735002</c:v>
                </c:pt>
                <c:pt idx="2393">
                  <c:v>32.780238423038</c:v>
                </c:pt>
                <c:pt idx="2394">
                  <c:v>32.793936809340899</c:v>
                </c:pt>
                <c:pt idx="2395">
                  <c:v>32.807635195643897</c:v>
                </c:pt>
                <c:pt idx="2396">
                  <c:v>32.821333581946902</c:v>
                </c:pt>
                <c:pt idx="2397">
                  <c:v>32.835031968249901</c:v>
                </c:pt>
                <c:pt idx="2398">
                  <c:v>32.848730354552899</c:v>
                </c:pt>
                <c:pt idx="2399">
                  <c:v>32.862428740855798</c:v>
                </c:pt>
                <c:pt idx="2400">
                  <c:v>32.876127127158803</c:v>
                </c:pt>
                <c:pt idx="2401">
                  <c:v>32.889825513461801</c:v>
                </c:pt>
                <c:pt idx="2402">
                  <c:v>32.903523899764799</c:v>
                </c:pt>
                <c:pt idx="2403">
                  <c:v>32.917222286067798</c:v>
                </c:pt>
                <c:pt idx="2404">
                  <c:v>32.930920672370803</c:v>
                </c:pt>
                <c:pt idx="2405">
                  <c:v>32.944619058673702</c:v>
                </c:pt>
                <c:pt idx="2406">
                  <c:v>32.9583174449767</c:v>
                </c:pt>
                <c:pt idx="2407">
                  <c:v>32.972015831279698</c:v>
                </c:pt>
                <c:pt idx="2408">
                  <c:v>32.985714217582697</c:v>
                </c:pt>
                <c:pt idx="2409">
                  <c:v>32.999412603885702</c:v>
                </c:pt>
                <c:pt idx="2410">
                  <c:v>33.0131109901887</c:v>
                </c:pt>
                <c:pt idx="2411">
                  <c:v>33.026809376491599</c:v>
                </c:pt>
                <c:pt idx="2412">
                  <c:v>33.040507762794597</c:v>
                </c:pt>
                <c:pt idx="2413">
                  <c:v>33.054206149097602</c:v>
                </c:pt>
                <c:pt idx="2414">
                  <c:v>33.067904535400601</c:v>
                </c:pt>
                <c:pt idx="2415">
                  <c:v>33.081602921703599</c:v>
                </c:pt>
                <c:pt idx="2416">
                  <c:v>33.095301308006597</c:v>
                </c:pt>
                <c:pt idx="2417">
                  <c:v>33.108999694309503</c:v>
                </c:pt>
                <c:pt idx="2418">
                  <c:v>33.122698080612501</c:v>
                </c:pt>
                <c:pt idx="2419">
                  <c:v>33.1363964669155</c:v>
                </c:pt>
                <c:pt idx="2420">
                  <c:v>33.150094853218498</c:v>
                </c:pt>
                <c:pt idx="2421">
                  <c:v>33.163793239521503</c:v>
                </c:pt>
                <c:pt idx="2422">
                  <c:v>33.177491625824501</c:v>
                </c:pt>
                <c:pt idx="2423">
                  <c:v>33.1911900121274</c:v>
                </c:pt>
                <c:pt idx="2424">
                  <c:v>33.204888398430398</c:v>
                </c:pt>
                <c:pt idx="2425">
                  <c:v>33.218586784733397</c:v>
                </c:pt>
                <c:pt idx="2426">
                  <c:v>33.232285171036402</c:v>
                </c:pt>
                <c:pt idx="2427">
                  <c:v>33.2459835573394</c:v>
                </c:pt>
                <c:pt idx="2428">
                  <c:v>33.259681943642299</c:v>
                </c:pt>
                <c:pt idx="2429">
                  <c:v>33.273380329945297</c:v>
                </c:pt>
                <c:pt idx="2430">
                  <c:v>33.287078716248303</c:v>
                </c:pt>
                <c:pt idx="2431">
                  <c:v>33.300777102551301</c:v>
                </c:pt>
                <c:pt idx="2432">
                  <c:v>33.314475488854299</c:v>
                </c:pt>
                <c:pt idx="2433">
                  <c:v>33.328173875157297</c:v>
                </c:pt>
                <c:pt idx="2434">
                  <c:v>33.341872261460203</c:v>
                </c:pt>
                <c:pt idx="2435">
                  <c:v>33.355570647763201</c:v>
                </c:pt>
                <c:pt idx="2436">
                  <c:v>33.3692690340662</c:v>
                </c:pt>
                <c:pt idx="2437">
                  <c:v>33.382967420369198</c:v>
                </c:pt>
                <c:pt idx="2438">
                  <c:v>33.396665806672203</c:v>
                </c:pt>
                <c:pt idx="2439">
                  <c:v>33.410364192975202</c:v>
                </c:pt>
                <c:pt idx="2440">
                  <c:v>33.4240625792781</c:v>
                </c:pt>
                <c:pt idx="2441">
                  <c:v>33.437760965581099</c:v>
                </c:pt>
                <c:pt idx="2442">
                  <c:v>33.451459351884097</c:v>
                </c:pt>
                <c:pt idx="2443">
                  <c:v>33.465157738187102</c:v>
                </c:pt>
                <c:pt idx="2444">
                  <c:v>33.4788561244901</c:v>
                </c:pt>
                <c:pt idx="2445">
                  <c:v>33.492554510793099</c:v>
                </c:pt>
                <c:pt idx="2446">
                  <c:v>33.506252897095997</c:v>
                </c:pt>
                <c:pt idx="2447">
                  <c:v>33.519951283399003</c:v>
                </c:pt>
                <c:pt idx="2448">
                  <c:v>33.533649669702001</c:v>
                </c:pt>
                <c:pt idx="2449">
                  <c:v>33.547348056004999</c:v>
                </c:pt>
                <c:pt idx="2450">
                  <c:v>33.561046442307997</c:v>
                </c:pt>
                <c:pt idx="2451">
                  <c:v>33.574744828611003</c:v>
                </c:pt>
                <c:pt idx="2452">
                  <c:v>33.588443214913902</c:v>
                </c:pt>
                <c:pt idx="2453">
                  <c:v>33.6021416012169</c:v>
                </c:pt>
                <c:pt idx="2454">
                  <c:v>33.615839987519898</c:v>
                </c:pt>
                <c:pt idx="2455">
                  <c:v>33.629538373822903</c:v>
                </c:pt>
                <c:pt idx="2456">
                  <c:v>33.643236760125902</c:v>
                </c:pt>
                <c:pt idx="2457">
                  <c:v>33.6569351464289</c:v>
                </c:pt>
                <c:pt idx="2458">
                  <c:v>33.670633532731799</c:v>
                </c:pt>
                <c:pt idx="2459">
                  <c:v>33.684331919034797</c:v>
                </c:pt>
                <c:pt idx="2460">
                  <c:v>33.698030305337802</c:v>
                </c:pt>
                <c:pt idx="2461">
                  <c:v>33.711728691640801</c:v>
                </c:pt>
                <c:pt idx="2462">
                  <c:v>33.725427077943799</c:v>
                </c:pt>
                <c:pt idx="2463">
                  <c:v>33.739125464246698</c:v>
                </c:pt>
                <c:pt idx="2464">
                  <c:v>33.752823850549703</c:v>
                </c:pt>
                <c:pt idx="2465">
                  <c:v>33.766522236852701</c:v>
                </c:pt>
                <c:pt idx="2466">
                  <c:v>33.780220623155699</c:v>
                </c:pt>
                <c:pt idx="2467">
                  <c:v>33.793919009458698</c:v>
                </c:pt>
                <c:pt idx="2468">
                  <c:v>33.807617395761703</c:v>
                </c:pt>
                <c:pt idx="2469">
                  <c:v>33.821315782064602</c:v>
                </c:pt>
                <c:pt idx="2470">
                  <c:v>33.8350141683676</c:v>
                </c:pt>
                <c:pt idx="2471">
                  <c:v>33.848712554670598</c:v>
                </c:pt>
                <c:pt idx="2472">
                  <c:v>33.862410940973596</c:v>
                </c:pt>
                <c:pt idx="2473">
                  <c:v>33.876109327276602</c:v>
                </c:pt>
                <c:pt idx="2474">
                  <c:v>33.8898077135796</c:v>
                </c:pt>
                <c:pt idx="2475">
                  <c:v>33.903506099882499</c:v>
                </c:pt>
                <c:pt idx="2476">
                  <c:v>33.917204486185497</c:v>
                </c:pt>
                <c:pt idx="2477">
                  <c:v>33.930902872488502</c:v>
                </c:pt>
                <c:pt idx="2478">
                  <c:v>33.944601258791501</c:v>
                </c:pt>
                <c:pt idx="2479">
                  <c:v>33.958299645094499</c:v>
                </c:pt>
                <c:pt idx="2480">
                  <c:v>33.971998031397497</c:v>
                </c:pt>
                <c:pt idx="2481">
                  <c:v>33.985696417700403</c:v>
                </c:pt>
                <c:pt idx="2482">
                  <c:v>33.999394804003401</c:v>
                </c:pt>
                <c:pt idx="2483">
                  <c:v>34.0130931903064</c:v>
                </c:pt>
                <c:pt idx="2484">
                  <c:v>34.026791576609398</c:v>
                </c:pt>
                <c:pt idx="2485">
                  <c:v>34.040489962912403</c:v>
                </c:pt>
                <c:pt idx="2486">
                  <c:v>34.054188349215401</c:v>
                </c:pt>
                <c:pt idx="2487">
                  <c:v>34.0678867355183</c:v>
                </c:pt>
                <c:pt idx="2488">
                  <c:v>34.081585121821298</c:v>
                </c:pt>
                <c:pt idx="2489">
                  <c:v>34.095283508124297</c:v>
                </c:pt>
                <c:pt idx="2490">
                  <c:v>34.108981894427302</c:v>
                </c:pt>
                <c:pt idx="2491">
                  <c:v>34.1226802807303</c:v>
                </c:pt>
                <c:pt idx="2492">
                  <c:v>34.136378667033199</c:v>
                </c:pt>
                <c:pt idx="2493">
                  <c:v>34.150077053336197</c:v>
                </c:pt>
                <c:pt idx="2494">
                  <c:v>34.163775439639203</c:v>
                </c:pt>
                <c:pt idx="2495">
                  <c:v>34.177473825942201</c:v>
                </c:pt>
                <c:pt idx="2496">
                  <c:v>34.191172212245199</c:v>
                </c:pt>
                <c:pt idx="2497">
                  <c:v>34.204870598548197</c:v>
                </c:pt>
                <c:pt idx="2498">
                  <c:v>34.218568984851203</c:v>
                </c:pt>
                <c:pt idx="2499">
                  <c:v>34.232267371154101</c:v>
                </c:pt>
                <c:pt idx="2500">
                  <c:v>34.2459657574571</c:v>
                </c:pt>
                <c:pt idx="2501">
                  <c:v>34.259664143760098</c:v>
                </c:pt>
                <c:pt idx="2502">
                  <c:v>34.273362530063103</c:v>
                </c:pt>
                <c:pt idx="2503">
                  <c:v>34.287060916366102</c:v>
                </c:pt>
                <c:pt idx="2504">
                  <c:v>34.300759302669</c:v>
                </c:pt>
                <c:pt idx="2505">
                  <c:v>34.314457688971999</c:v>
                </c:pt>
                <c:pt idx="2506">
                  <c:v>34.328156075274997</c:v>
                </c:pt>
                <c:pt idx="2507">
                  <c:v>34.341854461578002</c:v>
                </c:pt>
                <c:pt idx="2508">
                  <c:v>34.355552847881</c:v>
                </c:pt>
                <c:pt idx="2509">
                  <c:v>34.369251234183999</c:v>
                </c:pt>
                <c:pt idx="2510">
                  <c:v>34.382949620486897</c:v>
                </c:pt>
                <c:pt idx="2511">
                  <c:v>34.396648006789903</c:v>
                </c:pt>
                <c:pt idx="2512">
                  <c:v>34.410346393092901</c:v>
                </c:pt>
                <c:pt idx="2513">
                  <c:v>34.424044779395899</c:v>
                </c:pt>
                <c:pt idx="2514">
                  <c:v>34.437743165698897</c:v>
                </c:pt>
                <c:pt idx="2515">
                  <c:v>34.451441552001903</c:v>
                </c:pt>
                <c:pt idx="2516">
                  <c:v>34.465139938304802</c:v>
                </c:pt>
                <c:pt idx="2517">
                  <c:v>34.4788383246078</c:v>
                </c:pt>
                <c:pt idx="2518">
                  <c:v>34.492536710910798</c:v>
                </c:pt>
                <c:pt idx="2519">
                  <c:v>34.506235097213803</c:v>
                </c:pt>
                <c:pt idx="2520">
                  <c:v>34.519933483516802</c:v>
                </c:pt>
                <c:pt idx="2521">
                  <c:v>34.5336318698198</c:v>
                </c:pt>
                <c:pt idx="2522">
                  <c:v>34.547330256122699</c:v>
                </c:pt>
                <c:pt idx="2523">
                  <c:v>34.561028642425697</c:v>
                </c:pt>
                <c:pt idx="2524">
                  <c:v>34.574727028728702</c:v>
                </c:pt>
                <c:pt idx="2525">
                  <c:v>34.588425415031701</c:v>
                </c:pt>
                <c:pt idx="2526">
                  <c:v>34.602123801334699</c:v>
                </c:pt>
                <c:pt idx="2527">
                  <c:v>34.615822187637697</c:v>
                </c:pt>
                <c:pt idx="2528">
                  <c:v>34.629520573940603</c:v>
                </c:pt>
                <c:pt idx="2529">
                  <c:v>34.643218960243601</c:v>
                </c:pt>
                <c:pt idx="2530">
                  <c:v>34.656917346546599</c:v>
                </c:pt>
                <c:pt idx="2531">
                  <c:v>34.670615732849598</c:v>
                </c:pt>
                <c:pt idx="2532">
                  <c:v>34.684314119152603</c:v>
                </c:pt>
                <c:pt idx="2533">
                  <c:v>34.698012505455502</c:v>
                </c:pt>
                <c:pt idx="2534">
                  <c:v>34.7117108917585</c:v>
                </c:pt>
                <c:pt idx="2535">
                  <c:v>34.725409278061498</c:v>
                </c:pt>
                <c:pt idx="2536">
                  <c:v>34.739107664364496</c:v>
                </c:pt>
                <c:pt idx="2537">
                  <c:v>34.752806050667502</c:v>
                </c:pt>
                <c:pt idx="2538">
                  <c:v>34.7665044369705</c:v>
                </c:pt>
                <c:pt idx="2539">
                  <c:v>34.780202823273399</c:v>
                </c:pt>
                <c:pt idx="2540">
                  <c:v>34.793901209576397</c:v>
                </c:pt>
                <c:pt idx="2541">
                  <c:v>34.807599595879402</c:v>
                </c:pt>
                <c:pt idx="2542">
                  <c:v>34.821297982182401</c:v>
                </c:pt>
                <c:pt idx="2543">
                  <c:v>34.834996368485399</c:v>
                </c:pt>
                <c:pt idx="2544">
                  <c:v>34.848694754788397</c:v>
                </c:pt>
                <c:pt idx="2545">
                  <c:v>34.862393141091303</c:v>
                </c:pt>
                <c:pt idx="2546">
                  <c:v>34.876091527394301</c:v>
                </c:pt>
                <c:pt idx="2547">
                  <c:v>34.8897899136973</c:v>
                </c:pt>
                <c:pt idx="2548">
                  <c:v>34.903488300000298</c:v>
                </c:pt>
                <c:pt idx="2549">
                  <c:v>34.917186686303303</c:v>
                </c:pt>
                <c:pt idx="2550">
                  <c:v>34.930885072606301</c:v>
                </c:pt>
                <c:pt idx="2551">
                  <c:v>34.9445834589092</c:v>
                </c:pt>
                <c:pt idx="2552">
                  <c:v>34.958281845212198</c:v>
                </c:pt>
                <c:pt idx="2553">
                  <c:v>34.971980231515197</c:v>
                </c:pt>
                <c:pt idx="2554">
                  <c:v>34.985678617818202</c:v>
                </c:pt>
                <c:pt idx="2555">
                  <c:v>34.9993770041212</c:v>
                </c:pt>
                <c:pt idx="2556">
                  <c:v>35.013075390424198</c:v>
                </c:pt>
                <c:pt idx="2557">
                  <c:v>35.026773776727097</c:v>
                </c:pt>
                <c:pt idx="2558">
                  <c:v>35.040472163030103</c:v>
                </c:pt>
                <c:pt idx="2559">
                  <c:v>35.054170549333101</c:v>
                </c:pt>
                <c:pt idx="2560">
                  <c:v>35.067868935636099</c:v>
                </c:pt>
                <c:pt idx="2561">
                  <c:v>35.081567321939097</c:v>
                </c:pt>
                <c:pt idx="2562">
                  <c:v>35.095265708242003</c:v>
                </c:pt>
                <c:pt idx="2563">
                  <c:v>35.108964094545001</c:v>
                </c:pt>
                <c:pt idx="2564">
                  <c:v>35.122662480848</c:v>
                </c:pt>
                <c:pt idx="2565">
                  <c:v>35.136360867150998</c:v>
                </c:pt>
                <c:pt idx="2566">
                  <c:v>35.150059253454003</c:v>
                </c:pt>
                <c:pt idx="2567">
                  <c:v>35.163757639757002</c:v>
                </c:pt>
                <c:pt idx="2568">
                  <c:v>35.17745602606</c:v>
                </c:pt>
                <c:pt idx="2569">
                  <c:v>35.191154412362899</c:v>
                </c:pt>
                <c:pt idx="2570">
                  <c:v>35.204852798665897</c:v>
                </c:pt>
                <c:pt idx="2571">
                  <c:v>35.218551184968902</c:v>
                </c:pt>
                <c:pt idx="2572">
                  <c:v>35.2322495712719</c:v>
                </c:pt>
                <c:pt idx="2573">
                  <c:v>35.245947957574899</c:v>
                </c:pt>
                <c:pt idx="2574">
                  <c:v>35.259646343877797</c:v>
                </c:pt>
                <c:pt idx="2575">
                  <c:v>35.273344730180803</c:v>
                </c:pt>
                <c:pt idx="2576">
                  <c:v>35.287043116483801</c:v>
                </c:pt>
                <c:pt idx="2577">
                  <c:v>35.300741502786799</c:v>
                </c:pt>
                <c:pt idx="2578">
                  <c:v>35.314439889089797</c:v>
                </c:pt>
                <c:pt idx="2579">
                  <c:v>35.328138275392803</c:v>
                </c:pt>
                <c:pt idx="2580">
                  <c:v>35.341836661695702</c:v>
                </c:pt>
                <c:pt idx="2581">
                  <c:v>35.3555350479987</c:v>
                </c:pt>
                <c:pt idx="2582">
                  <c:v>35.369233434301698</c:v>
                </c:pt>
                <c:pt idx="2583">
                  <c:v>35.382931820604703</c:v>
                </c:pt>
                <c:pt idx="2584">
                  <c:v>35.396630206907702</c:v>
                </c:pt>
                <c:pt idx="2585">
                  <c:v>35.4103285932107</c:v>
                </c:pt>
                <c:pt idx="2586">
                  <c:v>35.424026979513599</c:v>
                </c:pt>
                <c:pt idx="2587">
                  <c:v>35.437725365816597</c:v>
                </c:pt>
                <c:pt idx="2588">
                  <c:v>35.451423752119602</c:v>
                </c:pt>
                <c:pt idx="2589">
                  <c:v>35.465122138422601</c:v>
                </c:pt>
                <c:pt idx="2590">
                  <c:v>35.478820524725599</c:v>
                </c:pt>
                <c:pt idx="2591">
                  <c:v>35.492518911028597</c:v>
                </c:pt>
                <c:pt idx="2592">
                  <c:v>35.506217297331503</c:v>
                </c:pt>
                <c:pt idx="2593">
                  <c:v>35.519915683634501</c:v>
                </c:pt>
                <c:pt idx="2594">
                  <c:v>35.533614069937499</c:v>
                </c:pt>
                <c:pt idx="2595">
                  <c:v>35.547312456240498</c:v>
                </c:pt>
                <c:pt idx="2596">
                  <c:v>35.561010842543503</c:v>
                </c:pt>
                <c:pt idx="2597">
                  <c:v>35.574709228846501</c:v>
                </c:pt>
                <c:pt idx="2598">
                  <c:v>35.5884076151494</c:v>
                </c:pt>
                <c:pt idx="2599">
                  <c:v>35.602106001452398</c:v>
                </c:pt>
                <c:pt idx="2600">
                  <c:v>35.615804387755396</c:v>
                </c:pt>
                <c:pt idx="2601">
                  <c:v>35.629502774058402</c:v>
                </c:pt>
                <c:pt idx="2602">
                  <c:v>35.6432011603614</c:v>
                </c:pt>
                <c:pt idx="2603">
                  <c:v>35.656899546664299</c:v>
                </c:pt>
                <c:pt idx="2604">
                  <c:v>35.670597932967297</c:v>
                </c:pt>
                <c:pt idx="2605">
                  <c:v>35.684296319270302</c:v>
                </c:pt>
                <c:pt idx="2606">
                  <c:v>35.697994705573301</c:v>
                </c:pt>
                <c:pt idx="2607">
                  <c:v>35.711693091876299</c:v>
                </c:pt>
                <c:pt idx="2608">
                  <c:v>35.725391478179297</c:v>
                </c:pt>
                <c:pt idx="2609">
                  <c:v>35.739089864482203</c:v>
                </c:pt>
                <c:pt idx="2610">
                  <c:v>35.752788250785201</c:v>
                </c:pt>
                <c:pt idx="2611">
                  <c:v>35.7664866370882</c:v>
                </c:pt>
                <c:pt idx="2612">
                  <c:v>35.780185023391198</c:v>
                </c:pt>
                <c:pt idx="2613">
                  <c:v>35.793883409694203</c:v>
                </c:pt>
                <c:pt idx="2614">
                  <c:v>35.807581795997201</c:v>
                </c:pt>
                <c:pt idx="2615">
                  <c:v>35.8212801823001</c:v>
                </c:pt>
                <c:pt idx="2616">
                  <c:v>35.834978568603098</c:v>
                </c:pt>
                <c:pt idx="2617">
                  <c:v>35.848676954906097</c:v>
                </c:pt>
                <c:pt idx="2618">
                  <c:v>35.862375341209102</c:v>
                </c:pt>
                <c:pt idx="2619">
                  <c:v>35.8760737275121</c:v>
                </c:pt>
                <c:pt idx="2620">
                  <c:v>35.889772113815098</c:v>
                </c:pt>
                <c:pt idx="2621">
                  <c:v>35.903470500117997</c:v>
                </c:pt>
                <c:pt idx="2622">
                  <c:v>35.917168886421003</c:v>
                </c:pt>
                <c:pt idx="2623">
                  <c:v>35.930867272724001</c:v>
                </c:pt>
                <c:pt idx="2624">
                  <c:v>35.944565659026999</c:v>
                </c:pt>
                <c:pt idx="2625">
                  <c:v>35.958264045329997</c:v>
                </c:pt>
                <c:pt idx="2626">
                  <c:v>35.971962431632903</c:v>
                </c:pt>
                <c:pt idx="2627">
                  <c:v>35.985660817935901</c:v>
                </c:pt>
                <c:pt idx="2628">
                  <c:v>35.9993592042389</c:v>
                </c:pt>
                <c:pt idx="2629">
                  <c:v>36.013057590541898</c:v>
                </c:pt>
                <c:pt idx="2630">
                  <c:v>36.026755976844903</c:v>
                </c:pt>
                <c:pt idx="2631">
                  <c:v>36.040454363147902</c:v>
                </c:pt>
                <c:pt idx="2632">
                  <c:v>36.0541527494509</c:v>
                </c:pt>
                <c:pt idx="2633">
                  <c:v>36.067851135753799</c:v>
                </c:pt>
                <c:pt idx="2634">
                  <c:v>36.081549522056797</c:v>
                </c:pt>
                <c:pt idx="2635">
                  <c:v>36.095247908359802</c:v>
                </c:pt>
                <c:pt idx="2636">
                  <c:v>36.1089462946628</c:v>
                </c:pt>
                <c:pt idx="2637">
                  <c:v>36.122644680965799</c:v>
                </c:pt>
                <c:pt idx="2638">
                  <c:v>36.136343067268697</c:v>
                </c:pt>
                <c:pt idx="2639">
                  <c:v>36.150041453571703</c:v>
                </c:pt>
                <c:pt idx="2640">
                  <c:v>36.163739839874701</c:v>
                </c:pt>
                <c:pt idx="2641">
                  <c:v>36.177438226177699</c:v>
                </c:pt>
                <c:pt idx="2642">
                  <c:v>36.191136612480697</c:v>
                </c:pt>
                <c:pt idx="2643">
                  <c:v>36.204834998783703</c:v>
                </c:pt>
                <c:pt idx="2644">
                  <c:v>36.218533385086602</c:v>
                </c:pt>
                <c:pt idx="2645">
                  <c:v>36.2322317713896</c:v>
                </c:pt>
                <c:pt idx="2646">
                  <c:v>36.245930157692598</c:v>
                </c:pt>
                <c:pt idx="2647">
                  <c:v>36.259628543995603</c:v>
                </c:pt>
                <c:pt idx="2648">
                  <c:v>36.273326930298602</c:v>
                </c:pt>
                <c:pt idx="2649">
                  <c:v>36.2870253166016</c:v>
                </c:pt>
                <c:pt idx="2650">
                  <c:v>36.300723702904499</c:v>
                </c:pt>
                <c:pt idx="2651">
                  <c:v>36.314422089207497</c:v>
                </c:pt>
                <c:pt idx="2652">
                  <c:v>36.328120475510502</c:v>
                </c:pt>
                <c:pt idx="2653">
                  <c:v>36.341818861813501</c:v>
                </c:pt>
                <c:pt idx="2654">
                  <c:v>36.355517248116499</c:v>
                </c:pt>
                <c:pt idx="2655">
                  <c:v>36.369215634419497</c:v>
                </c:pt>
                <c:pt idx="2656">
                  <c:v>36.382914020722403</c:v>
                </c:pt>
                <c:pt idx="2657">
                  <c:v>36.396612407025401</c:v>
                </c:pt>
                <c:pt idx="2658">
                  <c:v>36.410310793328399</c:v>
                </c:pt>
                <c:pt idx="2659">
                  <c:v>36.424009179631398</c:v>
                </c:pt>
                <c:pt idx="2660">
                  <c:v>36.437707565934403</c:v>
                </c:pt>
                <c:pt idx="2661">
                  <c:v>36.451405952237401</c:v>
                </c:pt>
                <c:pt idx="2662">
                  <c:v>36.4651043385403</c:v>
                </c:pt>
                <c:pt idx="2663">
                  <c:v>36.478802724843298</c:v>
                </c:pt>
                <c:pt idx="2664">
                  <c:v>36.492501111146296</c:v>
                </c:pt>
                <c:pt idx="2665">
                  <c:v>36.506199497449302</c:v>
                </c:pt>
                <c:pt idx="2666">
                  <c:v>36.5198978837523</c:v>
                </c:pt>
                <c:pt idx="2667">
                  <c:v>36.533596270055199</c:v>
                </c:pt>
                <c:pt idx="2668">
                  <c:v>36.547294656358197</c:v>
                </c:pt>
                <c:pt idx="2669">
                  <c:v>36.560993042661202</c:v>
                </c:pt>
                <c:pt idx="2670">
                  <c:v>36.574691428964201</c:v>
                </c:pt>
                <c:pt idx="2671">
                  <c:v>36.588389815267199</c:v>
                </c:pt>
                <c:pt idx="2672">
                  <c:v>36.602088201570197</c:v>
                </c:pt>
                <c:pt idx="2673">
                  <c:v>36.615786587873103</c:v>
                </c:pt>
                <c:pt idx="2674">
                  <c:v>36.629484974176101</c:v>
                </c:pt>
                <c:pt idx="2675">
                  <c:v>36.6431833604791</c:v>
                </c:pt>
                <c:pt idx="2676">
                  <c:v>36.656881746782098</c:v>
                </c:pt>
                <c:pt idx="2677">
                  <c:v>36.670580133085103</c:v>
                </c:pt>
                <c:pt idx="2678">
                  <c:v>36.684278519388101</c:v>
                </c:pt>
                <c:pt idx="2679">
                  <c:v>36.697976905691</c:v>
                </c:pt>
                <c:pt idx="2680">
                  <c:v>36.711675291993998</c:v>
                </c:pt>
                <c:pt idx="2681">
                  <c:v>36.725373678296997</c:v>
                </c:pt>
                <c:pt idx="2682">
                  <c:v>36.739072064600002</c:v>
                </c:pt>
                <c:pt idx="2683">
                  <c:v>36.752770450903</c:v>
                </c:pt>
                <c:pt idx="2684">
                  <c:v>36.766468837205998</c:v>
                </c:pt>
                <c:pt idx="2685">
                  <c:v>36.780167223508897</c:v>
                </c:pt>
                <c:pt idx="2686">
                  <c:v>36.793865609811903</c:v>
                </c:pt>
                <c:pt idx="2687">
                  <c:v>36.807563996114901</c:v>
                </c:pt>
                <c:pt idx="2688">
                  <c:v>36.821262382417899</c:v>
                </c:pt>
                <c:pt idx="2689">
                  <c:v>36.834960768720897</c:v>
                </c:pt>
                <c:pt idx="2690">
                  <c:v>36.848659155023903</c:v>
                </c:pt>
                <c:pt idx="2691">
                  <c:v>36.862357541326801</c:v>
                </c:pt>
                <c:pt idx="2692">
                  <c:v>36.8760559276298</c:v>
                </c:pt>
                <c:pt idx="2693">
                  <c:v>36.889754313932798</c:v>
                </c:pt>
                <c:pt idx="2694">
                  <c:v>36.903452700235803</c:v>
                </c:pt>
                <c:pt idx="2695">
                  <c:v>36.917151086538802</c:v>
                </c:pt>
                <c:pt idx="2696">
                  <c:v>36.9308494728418</c:v>
                </c:pt>
                <c:pt idx="2697">
                  <c:v>36.944547859144699</c:v>
                </c:pt>
                <c:pt idx="2698">
                  <c:v>36.958246245447697</c:v>
                </c:pt>
                <c:pt idx="2699">
                  <c:v>36.971944631750702</c:v>
                </c:pt>
                <c:pt idx="2700">
                  <c:v>36.9856430180537</c:v>
                </c:pt>
                <c:pt idx="2701">
                  <c:v>36.999341404356699</c:v>
                </c:pt>
                <c:pt idx="2702">
                  <c:v>37.013039790659597</c:v>
                </c:pt>
                <c:pt idx="2703">
                  <c:v>37.026738176962603</c:v>
                </c:pt>
                <c:pt idx="2704">
                  <c:v>37.040436563265601</c:v>
                </c:pt>
                <c:pt idx="2705">
                  <c:v>37.054134949568599</c:v>
                </c:pt>
                <c:pt idx="2706">
                  <c:v>37.067833335871597</c:v>
                </c:pt>
                <c:pt idx="2707">
                  <c:v>37.081531722174603</c:v>
                </c:pt>
                <c:pt idx="2708">
                  <c:v>37.095230108477502</c:v>
                </c:pt>
                <c:pt idx="2709">
                  <c:v>37.1089284947805</c:v>
                </c:pt>
                <c:pt idx="2710">
                  <c:v>37.122626881083498</c:v>
                </c:pt>
                <c:pt idx="2711">
                  <c:v>37.136325267386503</c:v>
                </c:pt>
                <c:pt idx="2712">
                  <c:v>37.150023653689502</c:v>
                </c:pt>
                <c:pt idx="2713">
                  <c:v>37.1637220399925</c:v>
                </c:pt>
                <c:pt idx="2714">
                  <c:v>37.177420426295399</c:v>
                </c:pt>
                <c:pt idx="2715">
                  <c:v>37.191118812598397</c:v>
                </c:pt>
                <c:pt idx="2716">
                  <c:v>37.204817198901402</c:v>
                </c:pt>
                <c:pt idx="2717">
                  <c:v>37.218515585204401</c:v>
                </c:pt>
                <c:pt idx="2718">
                  <c:v>37.232213971507399</c:v>
                </c:pt>
                <c:pt idx="2719">
                  <c:v>37.245912357810397</c:v>
                </c:pt>
                <c:pt idx="2720">
                  <c:v>37.259610744113303</c:v>
                </c:pt>
                <c:pt idx="2721">
                  <c:v>37.273309130416301</c:v>
                </c:pt>
                <c:pt idx="2722">
                  <c:v>37.287007516719299</c:v>
                </c:pt>
                <c:pt idx="2723">
                  <c:v>37.300705903022298</c:v>
                </c:pt>
                <c:pt idx="2724">
                  <c:v>37.314404289325303</c:v>
                </c:pt>
                <c:pt idx="2725">
                  <c:v>37.328102675628301</c:v>
                </c:pt>
                <c:pt idx="2726">
                  <c:v>37.3418010619312</c:v>
                </c:pt>
                <c:pt idx="2727">
                  <c:v>37.355499448234198</c:v>
                </c:pt>
                <c:pt idx="2728">
                  <c:v>37.369197834537196</c:v>
                </c:pt>
                <c:pt idx="2729">
                  <c:v>37.382896220840202</c:v>
                </c:pt>
                <c:pt idx="2730">
                  <c:v>37.3965946071432</c:v>
                </c:pt>
                <c:pt idx="2731">
                  <c:v>37.410292993446099</c:v>
                </c:pt>
                <c:pt idx="2732">
                  <c:v>37.423991379749097</c:v>
                </c:pt>
                <c:pt idx="2733">
                  <c:v>37.437689766052102</c:v>
                </c:pt>
                <c:pt idx="2734">
                  <c:v>37.451388152355101</c:v>
                </c:pt>
                <c:pt idx="2735">
                  <c:v>37.465086538658099</c:v>
                </c:pt>
                <c:pt idx="2736">
                  <c:v>37.478784924961097</c:v>
                </c:pt>
                <c:pt idx="2737">
                  <c:v>37.492483311264102</c:v>
                </c:pt>
                <c:pt idx="2738">
                  <c:v>37.506181697567001</c:v>
                </c:pt>
                <c:pt idx="2739">
                  <c:v>37.51988008387</c:v>
                </c:pt>
                <c:pt idx="2740">
                  <c:v>37.533578470172998</c:v>
                </c:pt>
                <c:pt idx="2741">
                  <c:v>37.547276856476003</c:v>
                </c:pt>
                <c:pt idx="2742">
                  <c:v>37.560975242779001</c:v>
                </c:pt>
                <c:pt idx="2743">
                  <c:v>37.5746736290819</c:v>
                </c:pt>
                <c:pt idx="2744">
                  <c:v>37.588372015384898</c:v>
                </c:pt>
                <c:pt idx="2745">
                  <c:v>37.602070401687897</c:v>
                </c:pt>
                <c:pt idx="2746">
                  <c:v>37.615768787990902</c:v>
                </c:pt>
                <c:pt idx="2747">
                  <c:v>37.6294671742939</c:v>
                </c:pt>
                <c:pt idx="2748">
                  <c:v>37.643165560596898</c:v>
                </c:pt>
                <c:pt idx="2749">
                  <c:v>37.656863946899797</c:v>
                </c:pt>
                <c:pt idx="2750">
                  <c:v>37.670562333202803</c:v>
                </c:pt>
                <c:pt idx="2751">
                  <c:v>37.684260719505801</c:v>
                </c:pt>
                <c:pt idx="2752">
                  <c:v>37.697959105808799</c:v>
                </c:pt>
                <c:pt idx="2753">
                  <c:v>37.711657492111797</c:v>
                </c:pt>
                <c:pt idx="2754">
                  <c:v>37.725355878414803</c:v>
                </c:pt>
                <c:pt idx="2755">
                  <c:v>37.739054264717701</c:v>
                </c:pt>
                <c:pt idx="2756">
                  <c:v>37.7527526510207</c:v>
                </c:pt>
                <c:pt idx="2757">
                  <c:v>37.766451037323698</c:v>
                </c:pt>
                <c:pt idx="2758">
                  <c:v>37.780149423626703</c:v>
                </c:pt>
                <c:pt idx="2759">
                  <c:v>37.793847809929701</c:v>
                </c:pt>
                <c:pt idx="2760">
                  <c:v>37.8075461962327</c:v>
                </c:pt>
                <c:pt idx="2761">
                  <c:v>37.821244582535599</c:v>
                </c:pt>
                <c:pt idx="2762">
                  <c:v>37.834942968838597</c:v>
                </c:pt>
                <c:pt idx="2763">
                  <c:v>37.848641355141602</c:v>
                </c:pt>
                <c:pt idx="2764">
                  <c:v>37.8623397414446</c:v>
                </c:pt>
                <c:pt idx="2765">
                  <c:v>37.876038127747599</c:v>
                </c:pt>
                <c:pt idx="2766">
                  <c:v>37.889736514050497</c:v>
                </c:pt>
                <c:pt idx="2767">
                  <c:v>37.903434900353503</c:v>
                </c:pt>
                <c:pt idx="2768">
                  <c:v>37.917133286656501</c:v>
                </c:pt>
                <c:pt idx="2769">
                  <c:v>37.930831672959499</c:v>
                </c:pt>
                <c:pt idx="2770">
                  <c:v>37.944530059262497</c:v>
                </c:pt>
                <c:pt idx="2771">
                  <c:v>37.958228445565503</c:v>
                </c:pt>
                <c:pt idx="2772">
                  <c:v>37.971926831868402</c:v>
                </c:pt>
                <c:pt idx="2773">
                  <c:v>37.9856252181714</c:v>
                </c:pt>
                <c:pt idx="2774">
                  <c:v>37.999323604474398</c:v>
                </c:pt>
                <c:pt idx="2775">
                  <c:v>38.013021990777403</c:v>
                </c:pt>
                <c:pt idx="2776">
                  <c:v>38.026720377080402</c:v>
                </c:pt>
                <c:pt idx="2777">
                  <c:v>38.0404187633834</c:v>
                </c:pt>
                <c:pt idx="2778">
                  <c:v>38.054117149686299</c:v>
                </c:pt>
                <c:pt idx="2779">
                  <c:v>38.067815535989297</c:v>
                </c:pt>
                <c:pt idx="2780">
                  <c:v>38.081513922292302</c:v>
                </c:pt>
                <c:pt idx="2781">
                  <c:v>38.0952123085953</c:v>
                </c:pt>
                <c:pt idx="2782">
                  <c:v>38.108910694898299</c:v>
                </c:pt>
                <c:pt idx="2783">
                  <c:v>38.122609081201297</c:v>
                </c:pt>
                <c:pt idx="2784">
                  <c:v>38.136307467504203</c:v>
                </c:pt>
                <c:pt idx="2785">
                  <c:v>38.150005853807201</c:v>
                </c:pt>
                <c:pt idx="2786">
                  <c:v>38.163704240110199</c:v>
                </c:pt>
                <c:pt idx="2787">
                  <c:v>38.177402626413198</c:v>
                </c:pt>
                <c:pt idx="2788">
                  <c:v>38.191101012716203</c:v>
                </c:pt>
                <c:pt idx="2789">
                  <c:v>38.204799399019201</c:v>
                </c:pt>
                <c:pt idx="2790">
                  <c:v>38.2184977853221</c:v>
                </c:pt>
                <c:pt idx="2791">
                  <c:v>38.232196171625098</c:v>
                </c:pt>
                <c:pt idx="2792">
                  <c:v>38.245894557928096</c:v>
                </c:pt>
                <c:pt idx="2793">
                  <c:v>38.259592944231102</c:v>
                </c:pt>
                <c:pt idx="2794">
                  <c:v>38.2732913305341</c:v>
                </c:pt>
                <c:pt idx="2795">
                  <c:v>38.286989716837098</c:v>
                </c:pt>
                <c:pt idx="2796">
                  <c:v>38.300688103139997</c:v>
                </c:pt>
                <c:pt idx="2797">
                  <c:v>38.314386489443002</c:v>
                </c:pt>
                <c:pt idx="2798">
                  <c:v>38.328084875746001</c:v>
                </c:pt>
                <c:pt idx="2799">
                  <c:v>38.341783262048999</c:v>
                </c:pt>
                <c:pt idx="2800">
                  <c:v>38.355481648351997</c:v>
                </c:pt>
                <c:pt idx="2801">
                  <c:v>38.369180034654903</c:v>
                </c:pt>
                <c:pt idx="2802">
                  <c:v>38.382878420957901</c:v>
                </c:pt>
                <c:pt idx="2803">
                  <c:v>38.396576807260899</c:v>
                </c:pt>
                <c:pt idx="2804">
                  <c:v>38.410275193563898</c:v>
                </c:pt>
                <c:pt idx="2805">
                  <c:v>38.423973579866903</c:v>
                </c:pt>
                <c:pt idx="2806">
                  <c:v>38.437671966169901</c:v>
                </c:pt>
                <c:pt idx="2807">
                  <c:v>38.4513703524729</c:v>
                </c:pt>
                <c:pt idx="2808">
                  <c:v>38.465068738775798</c:v>
                </c:pt>
                <c:pt idx="2809">
                  <c:v>38.478767125078797</c:v>
                </c:pt>
                <c:pt idx="2810">
                  <c:v>38.492465511381802</c:v>
                </c:pt>
                <c:pt idx="2811">
                  <c:v>38.5061638976848</c:v>
                </c:pt>
                <c:pt idx="2812">
                  <c:v>38.519862283987798</c:v>
                </c:pt>
                <c:pt idx="2813">
                  <c:v>38.533560670290697</c:v>
                </c:pt>
                <c:pt idx="2814">
                  <c:v>38.547259056593703</c:v>
                </c:pt>
                <c:pt idx="2815">
                  <c:v>38.560957442896701</c:v>
                </c:pt>
                <c:pt idx="2816">
                  <c:v>38.574655829199699</c:v>
                </c:pt>
                <c:pt idx="2817">
                  <c:v>38.588354215502697</c:v>
                </c:pt>
                <c:pt idx="2818">
                  <c:v>38.602052601805703</c:v>
                </c:pt>
                <c:pt idx="2819">
                  <c:v>38.615750988108601</c:v>
                </c:pt>
                <c:pt idx="2820">
                  <c:v>38.6294493744116</c:v>
                </c:pt>
                <c:pt idx="2821">
                  <c:v>38.643147760714598</c:v>
                </c:pt>
                <c:pt idx="2822">
                  <c:v>38.656846147017603</c:v>
                </c:pt>
                <c:pt idx="2823">
                  <c:v>38.670544533320601</c:v>
                </c:pt>
                <c:pt idx="2824">
                  <c:v>38.6842429196236</c:v>
                </c:pt>
                <c:pt idx="2825">
                  <c:v>38.697941305926499</c:v>
                </c:pt>
                <c:pt idx="2826">
                  <c:v>38.711639692229497</c:v>
                </c:pt>
                <c:pt idx="2827">
                  <c:v>38.725338078532502</c:v>
                </c:pt>
                <c:pt idx="2828">
                  <c:v>38.7390364648355</c:v>
                </c:pt>
                <c:pt idx="2829">
                  <c:v>38.752734851138499</c:v>
                </c:pt>
                <c:pt idx="2830">
                  <c:v>38.766433237441497</c:v>
                </c:pt>
                <c:pt idx="2831">
                  <c:v>38.780131623744403</c:v>
                </c:pt>
                <c:pt idx="2832">
                  <c:v>38.793830010047401</c:v>
                </c:pt>
                <c:pt idx="2833">
                  <c:v>38.807528396350399</c:v>
                </c:pt>
                <c:pt idx="2834">
                  <c:v>38.821226782653397</c:v>
                </c:pt>
                <c:pt idx="2835">
                  <c:v>38.834925168956403</c:v>
                </c:pt>
                <c:pt idx="2836">
                  <c:v>38.848623555259401</c:v>
                </c:pt>
                <c:pt idx="2837">
                  <c:v>38.8623219415623</c:v>
                </c:pt>
                <c:pt idx="2838">
                  <c:v>38.876020327865298</c:v>
                </c:pt>
                <c:pt idx="2839">
                  <c:v>38.889718714168303</c:v>
                </c:pt>
                <c:pt idx="2840">
                  <c:v>38.903417100471302</c:v>
                </c:pt>
                <c:pt idx="2841">
                  <c:v>38.9171154867743</c:v>
                </c:pt>
                <c:pt idx="2842">
                  <c:v>38.930813873077199</c:v>
                </c:pt>
                <c:pt idx="2843">
                  <c:v>38.944512259380197</c:v>
                </c:pt>
                <c:pt idx="2844">
                  <c:v>38.958210645683202</c:v>
                </c:pt>
                <c:pt idx="2845">
                  <c:v>38.9719090319862</c:v>
                </c:pt>
                <c:pt idx="2846">
                  <c:v>38.985607418289199</c:v>
                </c:pt>
                <c:pt idx="2847">
                  <c:v>38.999305804592197</c:v>
                </c:pt>
                <c:pt idx="2848">
                  <c:v>39.013004190895103</c:v>
                </c:pt>
                <c:pt idx="2849">
                  <c:v>39.026702577198101</c:v>
                </c:pt>
                <c:pt idx="2850">
                  <c:v>39.040400963501099</c:v>
                </c:pt>
                <c:pt idx="2851">
                  <c:v>39.054099349804098</c:v>
                </c:pt>
                <c:pt idx="2852">
                  <c:v>39.067797736107103</c:v>
                </c:pt>
                <c:pt idx="2853">
                  <c:v>39.081496122410101</c:v>
                </c:pt>
                <c:pt idx="2854">
                  <c:v>39.095194508713</c:v>
                </c:pt>
                <c:pt idx="2855">
                  <c:v>39.108892895015998</c:v>
                </c:pt>
                <c:pt idx="2856">
                  <c:v>39.122591281319004</c:v>
                </c:pt>
                <c:pt idx="2857">
                  <c:v>39.136289667622002</c:v>
                </c:pt>
                <c:pt idx="2858">
                  <c:v>39.149988053925</c:v>
                </c:pt>
                <c:pt idx="2859">
                  <c:v>39.163686440227998</c:v>
                </c:pt>
                <c:pt idx="2860">
                  <c:v>39.177384826530897</c:v>
                </c:pt>
                <c:pt idx="2861">
                  <c:v>39.191083212833902</c:v>
                </c:pt>
                <c:pt idx="2862">
                  <c:v>39.204781599136901</c:v>
                </c:pt>
                <c:pt idx="2863">
                  <c:v>39.218479985439899</c:v>
                </c:pt>
                <c:pt idx="2864">
                  <c:v>39.232178371742897</c:v>
                </c:pt>
                <c:pt idx="2865">
                  <c:v>39.245876758045803</c:v>
                </c:pt>
                <c:pt idx="2866">
                  <c:v>39.259575144348801</c:v>
                </c:pt>
                <c:pt idx="2867">
                  <c:v>39.273273530651799</c:v>
                </c:pt>
                <c:pt idx="2868">
                  <c:v>39.286971916954798</c:v>
                </c:pt>
                <c:pt idx="2869">
                  <c:v>39.300670303257803</c:v>
                </c:pt>
                <c:pt idx="2870">
                  <c:v>39.314368689560801</c:v>
                </c:pt>
                <c:pt idx="2871">
                  <c:v>39.3280670758638</c:v>
                </c:pt>
                <c:pt idx="2872">
                  <c:v>39.341765462166698</c:v>
                </c:pt>
                <c:pt idx="2873">
                  <c:v>39.355463848469697</c:v>
                </c:pt>
                <c:pt idx="2874">
                  <c:v>39.369162234772702</c:v>
                </c:pt>
                <c:pt idx="2875">
                  <c:v>39.3828606210757</c:v>
                </c:pt>
                <c:pt idx="2876">
                  <c:v>39.396559007378698</c:v>
                </c:pt>
                <c:pt idx="2877">
                  <c:v>39.410257393681597</c:v>
                </c:pt>
                <c:pt idx="2878">
                  <c:v>39.423955779984603</c:v>
                </c:pt>
                <c:pt idx="2879">
                  <c:v>39.437654166287601</c:v>
                </c:pt>
                <c:pt idx="2880">
                  <c:v>39.451352552590599</c:v>
                </c:pt>
                <c:pt idx="2881">
                  <c:v>39.465050938893597</c:v>
                </c:pt>
                <c:pt idx="2882">
                  <c:v>39.478749325196603</c:v>
                </c:pt>
                <c:pt idx="2883">
                  <c:v>39.492447711499501</c:v>
                </c:pt>
                <c:pt idx="2884">
                  <c:v>39.5061460978025</c:v>
                </c:pt>
                <c:pt idx="2885">
                  <c:v>39.519844484105498</c:v>
                </c:pt>
                <c:pt idx="2886">
                  <c:v>39.533542870408503</c:v>
                </c:pt>
                <c:pt idx="2887">
                  <c:v>39.547241256711501</c:v>
                </c:pt>
                <c:pt idx="2888">
                  <c:v>39.5609396430145</c:v>
                </c:pt>
                <c:pt idx="2889">
                  <c:v>39.574638029317398</c:v>
                </c:pt>
                <c:pt idx="2890">
                  <c:v>39.588336415620397</c:v>
                </c:pt>
                <c:pt idx="2891">
                  <c:v>39.602034801923402</c:v>
                </c:pt>
                <c:pt idx="2892">
                  <c:v>39.6157331882264</c:v>
                </c:pt>
                <c:pt idx="2893">
                  <c:v>39.629431574529399</c:v>
                </c:pt>
                <c:pt idx="2894">
                  <c:v>39.643129960832397</c:v>
                </c:pt>
                <c:pt idx="2895">
                  <c:v>39.656828347135303</c:v>
                </c:pt>
                <c:pt idx="2896">
                  <c:v>39.670526733438301</c:v>
                </c:pt>
                <c:pt idx="2897">
                  <c:v>39.684225119741299</c:v>
                </c:pt>
                <c:pt idx="2898">
                  <c:v>39.697923506044297</c:v>
                </c:pt>
                <c:pt idx="2899">
                  <c:v>39.711621892347303</c:v>
                </c:pt>
                <c:pt idx="2900">
                  <c:v>39.725320278650301</c:v>
                </c:pt>
                <c:pt idx="2901">
                  <c:v>39.7390186649532</c:v>
                </c:pt>
                <c:pt idx="2902">
                  <c:v>39.752717051256198</c:v>
                </c:pt>
                <c:pt idx="2903">
                  <c:v>39.766415437559203</c:v>
                </c:pt>
                <c:pt idx="2904">
                  <c:v>39.780113823862202</c:v>
                </c:pt>
                <c:pt idx="2905">
                  <c:v>39.7938122101652</c:v>
                </c:pt>
                <c:pt idx="2906">
                  <c:v>39.807510596468099</c:v>
                </c:pt>
                <c:pt idx="2907">
                  <c:v>39.821208982771097</c:v>
                </c:pt>
                <c:pt idx="2908">
                  <c:v>39.834907369074102</c:v>
                </c:pt>
                <c:pt idx="2909">
                  <c:v>39.8486057553771</c:v>
                </c:pt>
                <c:pt idx="2910">
                  <c:v>39.862304141680099</c:v>
                </c:pt>
                <c:pt idx="2911">
                  <c:v>39.876002527983097</c:v>
                </c:pt>
                <c:pt idx="2912">
                  <c:v>39.889700914286102</c:v>
                </c:pt>
                <c:pt idx="2913">
                  <c:v>39.903399300589001</c:v>
                </c:pt>
                <c:pt idx="2914">
                  <c:v>39.917097686891999</c:v>
                </c:pt>
                <c:pt idx="2915">
                  <c:v>39.930796073194998</c:v>
                </c:pt>
                <c:pt idx="2916">
                  <c:v>39.944494459498003</c:v>
                </c:pt>
                <c:pt idx="2917">
                  <c:v>39.958192845801001</c:v>
                </c:pt>
                <c:pt idx="2918">
                  <c:v>39.9718912321039</c:v>
                </c:pt>
                <c:pt idx="2919">
                  <c:v>39.985589618406898</c:v>
                </c:pt>
                <c:pt idx="2920">
                  <c:v>39.999288004709904</c:v>
                </c:pt>
                <c:pt idx="2921">
                  <c:v>40.012986391012902</c:v>
                </c:pt>
                <c:pt idx="2922">
                  <c:v>40.0266847773159</c:v>
                </c:pt>
                <c:pt idx="2923">
                  <c:v>40.040383163618898</c:v>
                </c:pt>
                <c:pt idx="2924">
                  <c:v>40.054081549921797</c:v>
                </c:pt>
                <c:pt idx="2925">
                  <c:v>40.067779936224802</c:v>
                </c:pt>
                <c:pt idx="2926">
                  <c:v>40.081478322527801</c:v>
                </c:pt>
                <c:pt idx="2927">
                  <c:v>40.095176708830799</c:v>
                </c:pt>
                <c:pt idx="2928">
                  <c:v>40.108875095133797</c:v>
                </c:pt>
                <c:pt idx="2929">
                  <c:v>40.122573481436802</c:v>
                </c:pt>
                <c:pt idx="2930">
                  <c:v>40.136271867739701</c:v>
                </c:pt>
                <c:pt idx="2931">
                  <c:v>40.149970254042699</c:v>
                </c:pt>
                <c:pt idx="2932">
                  <c:v>40.163668640345698</c:v>
                </c:pt>
                <c:pt idx="2933">
                  <c:v>40.177367026648703</c:v>
                </c:pt>
                <c:pt idx="2934">
                  <c:v>40.191065412951701</c:v>
                </c:pt>
                <c:pt idx="2935">
                  <c:v>40.2047637992547</c:v>
                </c:pt>
                <c:pt idx="2936">
                  <c:v>40.218462185557598</c:v>
                </c:pt>
                <c:pt idx="2937">
                  <c:v>40.232160571860597</c:v>
                </c:pt>
                <c:pt idx="2938">
                  <c:v>40.245858958163602</c:v>
                </c:pt>
                <c:pt idx="2939">
                  <c:v>40.2595573444666</c:v>
                </c:pt>
                <c:pt idx="2940">
                  <c:v>40.273255730769598</c:v>
                </c:pt>
                <c:pt idx="2941">
                  <c:v>40.286954117072497</c:v>
                </c:pt>
                <c:pt idx="2942">
                  <c:v>40.300652503375503</c:v>
                </c:pt>
                <c:pt idx="2943">
                  <c:v>40.314350889678501</c:v>
                </c:pt>
                <c:pt idx="2944">
                  <c:v>40.328049275981499</c:v>
                </c:pt>
                <c:pt idx="2945">
                  <c:v>40.341747662284497</c:v>
                </c:pt>
                <c:pt idx="2946">
                  <c:v>40.355446048587503</c:v>
                </c:pt>
                <c:pt idx="2947">
                  <c:v>40.369144434890401</c:v>
                </c:pt>
                <c:pt idx="2948">
                  <c:v>40.3828428211934</c:v>
                </c:pt>
                <c:pt idx="2949">
                  <c:v>40.396541207496398</c:v>
                </c:pt>
                <c:pt idx="2950">
                  <c:v>40.410239593799403</c:v>
                </c:pt>
                <c:pt idx="2951">
                  <c:v>40.423937980102401</c:v>
                </c:pt>
                <c:pt idx="2952">
                  <c:v>40.4376363664054</c:v>
                </c:pt>
                <c:pt idx="2953">
                  <c:v>40.451334752708298</c:v>
                </c:pt>
                <c:pt idx="2954">
                  <c:v>40.465033139011297</c:v>
                </c:pt>
                <c:pt idx="2955">
                  <c:v>40.478731525314302</c:v>
                </c:pt>
                <c:pt idx="2956">
                  <c:v>40.4924299116173</c:v>
                </c:pt>
                <c:pt idx="2957">
                  <c:v>40.506128297920299</c:v>
                </c:pt>
                <c:pt idx="2958">
                  <c:v>40.519826684223297</c:v>
                </c:pt>
                <c:pt idx="2959">
                  <c:v>40.533525070526203</c:v>
                </c:pt>
                <c:pt idx="2960">
                  <c:v>40.547223456829201</c:v>
                </c:pt>
                <c:pt idx="2961">
                  <c:v>40.560921843132199</c:v>
                </c:pt>
                <c:pt idx="2962">
                  <c:v>40.574620229435197</c:v>
                </c:pt>
                <c:pt idx="2963">
                  <c:v>40.588318615738203</c:v>
                </c:pt>
                <c:pt idx="2964">
                  <c:v>40.602017002041201</c:v>
                </c:pt>
                <c:pt idx="2965">
                  <c:v>40.6157153883441</c:v>
                </c:pt>
                <c:pt idx="2966">
                  <c:v>40.629413774647098</c:v>
                </c:pt>
                <c:pt idx="2967">
                  <c:v>40.643112160950103</c:v>
                </c:pt>
                <c:pt idx="2968">
                  <c:v>40.656810547253102</c:v>
                </c:pt>
                <c:pt idx="2969">
                  <c:v>40.6705089335561</c:v>
                </c:pt>
                <c:pt idx="2970">
                  <c:v>40.684207319858999</c:v>
                </c:pt>
                <c:pt idx="2971">
                  <c:v>40.697905706161997</c:v>
                </c:pt>
                <c:pt idx="2972">
                  <c:v>40.711604092465002</c:v>
                </c:pt>
                <c:pt idx="2973">
                  <c:v>40.725302478768</c:v>
                </c:pt>
                <c:pt idx="2974">
                  <c:v>40.739000865070999</c:v>
                </c:pt>
                <c:pt idx="2975">
                  <c:v>40.752699251373997</c:v>
                </c:pt>
                <c:pt idx="2976">
                  <c:v>40.766397637676903</c:v>
                </c:pt>
                <c:pt idx="2977">
                  <c:v>40.780096023979901</c:v>
                </c:pt>
                <c:pt idx="2978">
                  <c:v>40.793794410282899</c:v>
                </c:pt>
                <c:pt idx="2979">
                  <c:v>40.807492796585898</c:v>
                </c:pt>
                <c:pt idx="2980">
                  <c:v>40.821191182888903</c:v>
                </c:pt>
                <c:pt idx="2981">
                  <c:v>40.834889569191901</c:v>
                </c:pt>
                <c:pt idx="2982">
                  <c:v>40.8485879554948</c:v>
                </c:pt>
                <c:pt idx="2983">
                  <c:v>40.862286341797798</c:v>
                </c:pt>
                <c:pt idx="2984">
                  <c:v>40.875984728100804</c:v>
                </c:pt>
                <c:pt idx="2985">
                  <c:v>40.889683114403802</c:v>
                </c:pt>
                <c:pt idx="2986">
                  <c:v>40.9033815007068</c:v>
                </c:pt>
                <c:pt idx="2987">
                  <c:v>40.917079887009798</c:v>
                </c:pt>
                <c:pt idx="2988">
                  <c:v>40.930778273312697</c:v>
                </c:pt>
                <c:pt idx="2989">
                  <c:v>40.944476659615702</c:v>
                </c:pt>
                <c:pt idx="2990">
                  <c:v>40.958175045918701</c:v>
                </c:pt>
                <c:pt idx="2991">
                  <c:v>40.971873432221699</c:v>
                </c:pt>
                <c:pt idx="2992">
                  <c:v>40.985571818524697</c:v>
                </c:pt>
                <c:pt idx="2993">
                  <c:v>40.999270204827702</c:v>
                </c:pt>
                <c:pt idx="2994">
                  <c:v>41.012968591130601</c:v>
                </c:pt>
                <c:pt idx="2995">
                  <c:v>41.026666977433599</c:v>
                </c:pt>
                <c:pt idx="2996">
                  <c:v>41.040365363736598</c:v>
                </c:pt>
                <c:pt idx="2997">
                  <c:v>41.054063750039603</c:v>
                </c:pt>
                <c:pt idx="2998">
                  <c:v>41.067762136342601</c:v>
                </c:pt>
                <c:pt idx="2999">
                  <c:v>41.0814605226456</c:v>
                </c:pt>
                <c:pt idx="3000">
                  <c:v>41.095158908948498</c:v>
                </c:pt>
                <c:pt idx="3001">
                  <c:v>41.108857295251497</c:v>
                </c:pt>
                <c:pt idx="3002">
                  <c:v>41.122555681554502</c:v>
                </c:pt>
                <c:pt idx="3003">
                  <c:v>41.1362540678575</c:v>
                </c:pt>
                <c:pt idx="3004">
                  <c:v>41.149952454160498</c:v>
                </c:pt>
                <c:pt idx="3005">
                  <c:v>41.163650840463397</c:v>
                </c:pt>
                <c:pt idx="3006">
                  <c:v>41.177349226766403</c:v>
                </c:pt>
                <c:pt idx="3007">
                  <c:v>41.191047613069401</c:v>
                </c:pt>
                <c:pt idx="3008">
                  <c:v>41.204745999372399</c:v>
                </c:pt>
                <c:pt idx="3009">
                  <c:v>41.218444385675397</c:v>
                </c:pt>
                <c:pt idx="3010">
                  <c:v>41.232142771978403</c:v>
                </c:pt>
                <c:pt idx="3011">
                  <c:v>41.245841158281301</c:v>
                </c:pt>
                <c:pt idx="3012">
                  <c:v>41.2595395445843</c:v>
                </c:pt>
                <c:pt idx="3013">
                  <c:v>41.273237930887298</c:v>
                </c:pt>
                <c:pt idx="3014">
                  <c:v>41.286936317190303</c:v>
                </c:pt>
                <c:pt idx="3015">
                  <c:v>41.300634703493301</c:v>
                </c:pt>
                <c:pt idx="3016">
                  <c:v>41.3143330897963</c:v>
                </c:pt>
                <c:pt idx="3017">
                  <c:v>41.328031476099198</c:v>
                </c:pt>
                <c:pt idx="3018">
                  <c:v>41.341729862402197</c:v>
                </c:pt>
                <c:pt idx="3019">
                  <c:v>41.355428248705202</c:v>
                </c:pt>
                <c:pt idx="3020">
                  <c:v>41.3691266350082</c:v>
                </c:pt>
                <c:pt idx="3021">
                  <c:v>41.382825021311199</c:v>
                </c:pt>
                <c:pt idx="3022">
                  <c:v>41.396523407614197</c:v>
                </c:pt>
                <c:pt idx="3023">
                  <c:v>41.410221793917103</c:v>
                </c:pt>
                <c:pt idx="3024">
                  <c:v>41.423920180220101</c:v>
                </c:pt>
                <c:pt idx="3025">
                  <c:v>41.437618566523099</c:v>
                </c:pt>
                <c:pt idx="3026">
                  <c:v>41.451316952826097</c:v>
                </c:pt>
                <c:pt idx="3027">
                  <c:v>41.465015339129103</c:v>
                </c:pt>
                <c:pt idx="3028">
                  <c:v>41.478713725432101</c:v>
                </c:pt>
                <c:pt idx="3029">
                  <c:v>41.492412111735</c:v>
                </c:pt>
                <c:pt idx="3030">
                  <c:v>41.506110498037998</c:v>
                </c:pt>
                <c:pt idx="3031">
                  <c:v>41.519808884341003</c:v>
                </c:pt>
                <c:pt idx="3032">
                  <c:v>41.533507270644002</c:v>
                </c:pt>
                <c:pt idx="3033">
                  <c:v>41.547205656947</c:v>
                </c:pt>
                <c:pt idx="3034">
                  <c:v>41.560904043249998</c:v>
                </c:pt>
                <c:pt idx="3035">
                  <c:v>41.574602429552897</c:v>
                </c:pt>
                <c:pt idx="3036">
                  <c:v>41.588300815855902</c:v>
                </c:pt>
                <c:pt idx="3037">
                  <c:v>41.6019992021589</c:v>
                </c:pt>
                <c:pt idx="3038">
                  <c:v>41.615697588461899</c:v>
                </c:pt>
                <c:pt idx="3039">
                  <c:v>41.629395974764897</c:v>
                </c:pt>
                <c:pt idx="3040">
                  <c:v>41.643094361067803</c:v>
                </c:pt>
                <c:pt idx="3041">
                  <c:v>41.656792747370801</c:v>
                </c:pt>
                <c:pt idx="3042">
                  <c:v>41.670491133673799</c:v>
                </c:pt>
                <c:pt idx="3043">
                  <c:v>41.684189519976798</c:v>
                </c:pt>
                <c:pt idx="3044">
                  <c:v>41.697887906279803</c:v>
                </c:pt>
                <c:pt idx="3045">
                  <c:v>41.711586292582801</c:v>
                </c:pt>
                <c:pt idx="3046">
                  <c:v>41.725284678885799</c:v>
                </c:pt>
                <c:pt idx="3047">
                  <c:v>41.738983065188698</c:v>
                </c:pt>
                <c:pt idx="3048">
                  <c:v>41.752681451491704</c:v>
                </c:pt>
                <c:pt idx="3049">
                  <c:v>41.766379837794702</c:v>
                </c:pt>
                <c:pt idx="3050">
                  <c:v>41.7800782240977</c:v>
                </c:pt>
                <c:pt idx="3051">
                  <c:v>41.793776610400698</c:v>
                </c:pt>
                <c:pt idx="3052">
                  <c:v>41.807474996703597</c:v>
                </c:pt>
                <c:pt idx="3053">
                  <c:v>41.821173383006602</c:v>
                </c:pt>
                <c:pt idx="3054">
                  <c:v>41.834871769309601</c:v>
                </c:pt>
                <c:pt idx="3055">
                  <c:v>41.848570155612599</c:v>
                </c:pt>
                <c:pt idx="3056">
                  <c:v>41.862268541915597</c:v>
                </c:pt>
                <c:pt idx="3057">
                  <c:v>41.875966928218602</c:v>
                </c:pt>
                <c:pt idx="3058">
                  <c:v>41.889665314521501</c:v>
                </c:pt>
                <c:pt idx="3059">
                  <c:v>41.903363700824499</c:v>
                </c:pt>
                <c:pt idx="3060">
                  <c:v>41.917062087127498</c:v>
                </c:pt>
                <c:pt idx="3061">
                  <c:v>41.930760473430503</c:v>
                </c:pt>
                <c:pt idx="3062">
                  <c:v>41.944458859733501</c:v>
                </c:pt>
                <c:pt idx="3063">
                  <c:v>41.9581572460365</c:v>
                </c:pt>
                <c:pt idx="3064">
                  <c:v>41.971855632339398</c:v>
                </c:pt>
                <c:pt idx="3065">
                  <c:v>41.985554018642397</c:v>
                </c:pt>
                <c:pt idx="3066">
                  <c:v>41.999252404945402</c:v>
                </c:pt>
                <c:pt idx="3067">
                  <c:v>42.0129507912484</c:v>
                </c:pt>
                <c:pt idx="3068">
                  <c:v>42.026649177551398</c:v>
                </c:pt>
                <c:pt idx="3069">
                  <c:v>42.040347563854397</c:v>
                </c:pt>
                <c:pt idx="3070">
                  <c:v>42.054045950157303</c:v>
                </c:pt>
                <c:pt idx="3071">
                  <c:v>42.067744336460301</c:v>
                </c:pt>
                <c:pt idx="3072">
                  <c:v>42.081442722763299</c:v>
                </c:pt>
                <c:pt idx="3073">
                  <c:v>42.095141109066297</c:v>
                </c:pt>
                <c:pt idx="3074">
                  <c:v>42.108839495369303</c:v>
                </c:pt>
                <c:pt idx="3075">
                  <c:v>42.122537881672301</c:v>
                </c:pt>
                <c:pt idx="3076">
                  <c:v>42.1362362679752</c:v>
                </c:pt>
                <c:pt idx="3077">
                  <c:v>42.149934654278198</c:v>
                </c:pt>
                <c:pt idx="3078">
                  <c:v>42.163633040581203</c:v>
                </c:pt>
                <c:pt idx="3079">
                  <c:v>42.177331426884201</c:v>
                </c:pt>
                <c:pt idx="3080">
                  <c:v>42.1910298131872</c:v>
                </c:pt>
                <c:pt idx="3081">
                  <c:v>42.204728199490098</c:v>
                </c:pt>
                <c:pt idx="3082">
                  <c:v>42.218426585793097</c:v>
                </c:pt>
                <c:pt idx="3083">
                  <c:v>42.232124972096102</c:v>
                </c:pt>
                <c:pt idx="3084">
                  <c:v>42.2458233583991</c:v>
                </c:pt>
                <c:pt idx="3085">
                  <c:v>42.259521744702099</c:v>
                </c:pt>
                <c:pt idx="3086">
                  <c:v>42.273220131005097</c:v>
                </c:pt>
                <c:pt idx="3087">
                  <c:v>42.286918517308003</c:v>
                </c:pt>
                <c:pt idx="3088">
                  <c:v>42.300616903611001</c:v>
                </c:pt>
                <c:pt idx="3089">
                  <c:v>42.314315289913999</c:v>
                </c:pt>
                <c:pt idx="3090">
                  <c:v>42.328013676216997</c:v>
                </c:pt>
                <c:pt idx="3091">
                  <c:v>42.341712062520003</c:v>
                </c:pt>
                <c:pt idx="3092">
                  <c:v>42.355410448823001</c:v>
                </c:pt>
                <c:pt idx="3093">
                  <c:v>42.3691088351259</c:v>
                </c:pt>
                <c:pt idx="3094">
                  <c:v>42.382807221428898</c:v>
                </c:pt>
                <c:pt idx="3095">
                  <c:v>42.396505607731903</c:v>
                </c:pt>
                <c:pt idx="3096">
                  <c:v>42.410203994034902</c:v>
                </c:pt>
                <c:pt idx="3097">
                  <c:v>42.4239023803379</c:v>
                </c:pt>
                <c:pt idx="3098">
                  <c:v>42.437600766640898</c:v>
                </c:pt>
                <c:pt idx="3099">
                  <c:v>42.451299152943797</c:v>
                </c:pt>
                <c:pt idx="3100">
                  <c:v>42.464997539246802</c:v>
                </c:pt>
                <c:pt idx="3101">
                  <c:v>42.4786959255498</c:v>
                </c:pt>
                <c:pt idx="3102">
                  <c:v>42.492394311852799</c:v>
                </c:pt>
                <c:pt idx="3103">
                  <c:v>42.506092698155797</c:v>
                </c:pt>
                <c:pt idx="3104">
                  <c:v>42.519791084458703</c:v>
                </c:pt>
                <c:pt idx="3105">
                  <c:v>42.533489470761701</c:v>
                </c:pt>
                <c:pt idx="3106">
                  <c:v>42.547187857064699</c:v>
                </c:pt>
                <c:pt idx="3107">
                  <c:v>42.560886243367698</c:v>
                </c:pt>
                <c:pt idx="3108">
                  <c:v>42.574584629670703</c:v>
                </c:pt>
                <c:pt idx="3109">
                  <c:v>42.588283015973701</c:v>
                </c:pt>
                <c:pt idx="3110">
                  <c:v>42.601981402276699</c:v>
                </c:pt>
                <c:pt idx="3111">
                  <c:v>42.615679788579598</c:v>
                </c:pt>
                <c:pt idx="3112">
                  <c:v>42.629378174882604</c:v>
                </c:pt>
                <c:pt idx="3113">
                  <c:v>42.643076561185602</c:v>
                </c:pt>
                <c:pt idx="3114">
                  <c:v>42.6567749474886</c:v>
                </c:pt>
                <c:pt idx="3115">
                  <c:v>42.670473333791598</c:v>
                </c:pt>
                <c:pt idx="3116">
                  <c:v>42.684171720094497</c:v>
                </c:pt>
                <c:pt idx="3117">
                  <c:v>42.697870106397502</c:v>
                </c:pt>
                <c:pt idx="3118">
                  <c:v>42.711568492700501</c:v>
                </c:pt>
                <c:pt idx="3119">
                  <c:v>42.725266879003499</c:v>
                </c:pt>
                <c:pt idx="3120">
                  <c:v>42.738965265306497</c:v>
                </c:pt>
                <c:pt idx="3121">
                  <c:v>42.752663651609502</c:v>
                </c:pt>
                <c:pt idx="3122">
                  <c:v>42.766362037912401</c:v>
                </c:pt>
                <c:pt idx="3123">
                  <c:v>42.780060424215399</c:v>
                </c:pt>
                <c:pt idx="3124">
                  <c:v>42.793758810518398</c:v>
                </c:pt>
                <c:pt idx="3125">
                  <c:v>42.807457196821403</c:v>
                </c:pt>
                <c:pt idx="3126">
                  <c:v>42.821155583124401</c:v>
                </c:pt>
                <c:pt idx="3127">
                  <c:v>42.8348539694274</c:v>
                </c:pt>
                <c:pt idx="3128">
                  <c:v>42.848552355730298</c:v>
                </c:pt>
                <c:pt idx="3129">
                  <c:v>42.862250742033297</c:v>
                </c:pt>
                <c:pt idx="3130">
                  <c:v>42.875949128336302</c:v>
                </c:pt>
                <c:pt idx="3131">
                  <c:v>42.8896475146393</c:v>
                </c:pt>
                <c:pt idx="3132">
                  <c:v>42.903345900942298</c:v>
                </c:pt>
                <c:pt idx="3133">
                  <c:v>42.917044287245297</c:v>
                </c:pt>
                <c:pt idx="3134">
                  <c:v>42.930742673548203</c:v>
                </c:pt>
                <c:pt idx="3135">
                  <c:v>42.944441059851201</c:v>
                </c:pt>
                <c:pt idx="3136">
                  <c:v>42.958139446154199</c:v>
                </c:pt>
                <c:pt idx="3137">
                  <c:v>42.971837832457197</c:v>
                </c:pt>
                <c:pt idx="3138">
                  <c:v>42.985536218760203</c:v>
                </c:pt>
                <c:pt idx="3139">
                  <c:v>42.999234605063201</c:v>
                </c:pt>
                <c:pt idx="3140">
                  <c:v>43.0129329913661</c:v>
                </c:pt>
                <c:pt idx="3141">
                  <c:v>43.026631377669098</c:v>
                </c:pt>
                <c:pt idx="3142">
                  <c:v>43.040329763972103</c:v>
                </c:pt>
                <c:pt idx="3143">
                  <c:v>43.054028150275101</c:v>
                </c:pt>
                <c:pt idx="3144">
                  <c:v>43.0677265365781</c:v>
                </c:pt>
                <c:pt idx="3145">
                  <c:v>43.081424922880998</c:v>
                </c:pt>
                <c:pt idx="3146">
                  <c:v>43.095123309183997</c:v>
                </c:pt>
                <c:pt idx="3147">
                  <c:v>43.108821695487002</c:v>
                </c:pt>
                <c:pt idx="3148">
                  <c:v>43.12252008179</c:v>
                </c:pt>
                <c:pt idx="3149">
                  <c:v>43.136218468092999</c:v>
                </c:pt>
                <c:pt idx="3150">
                  <c:v>43.149916854395997</c:v>
                </c:pt>
                <c:pt idx="3151">
                  <c:v>43.163615240699002</c:v>
                </c:pt>
                <c:pt idx="3152">
                  <c:v>43.177313627001901</c:v>
                </c:pt>
                <c:pt idx="3153">
                  <c:v>43.191012013304899</c:v>
                </c:pt>
                <c:pt idx="3154">
                  <c:v>43.204710399607897</c:v>
                </c:pt>
                <c:pt idx="3155">
                  <c:v>43.218408785910903</c:v>
                </c:pt>
                <c:pt idx="3156">
                  <c:v>43.232107172213901</c:v>
                </c:pt>
                <c:pt idx="3157">
                  <c:v>43.2458055585168</c:v>
                </c:pt>
                <c:pt idx="3158">
                  <c:v>43.259503944819798</c:v>
                </c:pt>
                <c:pt idx="3159">
                  <c:v>43.273202331122803</c:v>
                </c:pt>
                <c:pt idx="3160">
                  <c:v>43.286900717425802</c:v>
                </c:pt>
                <c:pt idx="3161">
                  <c:v>43.3005991037288</c:v>
                </c:pt>
                <c:pt idx="3162">
                  <c:v>43.314297490031798</c:v>
                </c:pt>
                <c:pt idx="3163">
                  <c:v>43.327995876334697</c:v>
                </c:pt>
                <c:pt idx="3164">
                  <c:v>43.341694262637702</c:v>
                </c:pt>
                <c:pt idx="3165">
                  <c:v>43.3553926489407</c:v>
                </c:pt>
                <c:pt idx="3166">
                  <c:v>43.369091035243699</c:v>
                </c:pt>
                <c:pt idx="3167">
                  <c:v>43.382789421546697</c:v>
                </c:pt>
                <c:pt idx="3168">
                  <c:v>43.396487807849702</c:v>
                </c:pt>
                <c:pt idx="3169">
                  <c:v>43.410186194152601</c:v>
                </c:pt>
                <c:pt idx="3170">
                  <c:v>43.423884580455599</c:v>
                </c:pt>
                <c:pt idx="3171">
                  <c:v>43.437582966758598</c:v>
                </c:pt>
                <c:pt idx="3172">
                  <c:v>43.451281353061603</c:v>
                </c:pt>
                <c:pt idx="3173">
                  <c:v>43.464979739364601</c:v>
                </c:pt>
                <c:pt idx="3174">
                  <c:v>43.478678125667599</c:v>
                </c:pt>
                <c:pt idx="3175">
                  <c:v>43.492376511970498</c:v>
                </c:pt>
                <c:pt idx="3176">
                  <c:v>43.506074898273503</c:v>
                </c:pt>
                <c:pt idx="3177">
                  <c:v>43.519773284576502</c:v>
                </c:pt>
                <c:pt idx="3178">
                  <c:v>43.5334716708795</c:v>
                </c:pt>
                <c:pt idx="3179">
                  <c:v>43.547170057182498</c:v>
                </c:pt>
                <c:pt idx="3180">
                  <c:v>43.560868443485397</c:v>
                </c:pt>
                <c:pt idx="3181">
                  <c:v>43.574566829788402</c:v>
                </c:pt>
                <c:pt idx="3182">
                  <c:v>43.588265216091401</c:v>
                </c:pt>
                <c:pt idx="3183">
                  <c:v>43.601963602394399</c:v>
                </c:pt>
                <c:pt idx="3184">
                  <c:v>43.615661988697397</c:v>
                </c:pt>
                <c:pt idx="3185">
                  <c:v>43.629360375000402</c:v>
                </c:pt>
                <c:pt idx="3186">
                  <c:v>43.643058761303301</c:v>
                </c:pt>
                <c:pt idx="3187">
                  <c:v>43.656757147606299</c:v>
                </c:pt>
                <c:pt idx="3188">
                  <c:v>43.670455533909298</c:v>
                </c:pt>
                <c:pt idx="3189">
                  <c:v>43.684153920212303</c:v>
                </c:pt>
                <c:pt idx="3190">
                  <c:v>43.697852306515301</c:v>
                </c:pt>
                <c:pt idx="3191">
                  <c:v>43.7115506928183</c:v>
                </c:pt>
                <c:pt idx="3192">
                  <c:v>43.725249079121198</c:v>
                </c:pt>
                <c:pt idx="3193">
                  <c:v>43.738947465424197</c:v>
                </c:pt>
                <c:pt idx="3194">
                  <c:v>43.752645851727202</c:v>
                </c:pt>
                <c:pt idx="3195">
                  <c:v>43.7663442380302</c:v>
                </c:pt>
                <c:pt idx="3196">
                  <c:v>43.780042624333198</c:v>
                </c:pt>
                <c:pt idx="3197">
                  <c:v>43.793741010636197</c:v>
                </c:pt>
                <c:pt idx="3198">
                  <c:v>43.807439396939102</c:v>
                </c:pt>
                <c:pt idx="3199">
                  <c:v>43.821137783242101</c:v>
                </c:pt>
                <c:pt idx="3200">
                  <c:v>43.834836169545099</c:v>
                </c:pt>
                <c:pt idx="3201">
                  <c:v>43.848534555848097</c:v>
                </c:pt>
                <c:pt idx="3202">
                  <c:v>43.862232942151103</c:v>
                </c:pt>
                <c:pt idx="3203">
                  <c:v>43.875931328454101</c:v>
                </c:pt>
                <c:pt idx="3204">
                  <c:v>43.889629714757</c:v>
                </c:pt>
                <c:pt idx="3205">
                  <c:v>43.903328101059998</c:v>
                </c:pt>
                <c:pt idx="3206">
                  <c:v>43.917026487363003</c:v>
                </c:pt>
                <c:pt idx="3207">
                  <c:v>43.930724873666001</c:v>
                </c:pt>
                <c:pt idx="3208">
                  <c:v>43.944423259969</c:v>
                </c:pt>
                <c:pt idx="3209">
                  <c:v>43.958121646271898</c:v>
                </c:pt>
                <c:pt idx="3210">
                  <c:v>43.971820032574897</c:v>
                </c:pt>
                <c:pt idx="3211">
                  <c:v>43.985518418877902</c:v>
                </c:pt>
                <c:pt idx="3212">
                  <c:v>43.9992168051809</c:v>
                </c:pt>
                <c:pt idx="3213">
                  <c:v>44.012915191483899</c:v>
                </c:pt>
                <c:pt idx="3214">
                  <c:v>44.026613577786897</c:v>
                </c:pt>
                <c:pt idx="3215">
                  <c:v>44.040311964089803</c:v>
                </c:pt>
                <c:pt idx="3216">
                  <c:v>44.054010350392801</c:v>
                </c:pt>
                <c:pt idx="3217">
                  <c:v>44.067708736695799</c:v>
                </c:pt>
                <c:pt idx="3218">
                  <c:v>44.081407122998797</c:v>
                </c:pt>
                <c:pt idx="3219">
                  <c:v>44.095105509301803</c:v>
                </c:pt>
                <c:pt idx="3220">
                  <c:v>44.108803895604801</c:v>
                </c:pt>
                <c:pt idx="3221">
                  <c:v>44.1225022819077</c:v>
                </c:pt>
                <c:pt idx="3222">
                  <c:v>44.136200668210698</c:v>
                </c:pt>
                <c:pt idx="3223">
                  <c:v>44.149899054513703</c:v>
                </c:pt>
                <c:pt idx="3224">
                  <c:v>44.163597440816702</c:v>
                </c:pt>
                <c:pt idx="3225">
                  <c:v>44.1772958271197</c:v>
                </c:pt>
                <c:pt idx="3226">
                  <c:v>44.190994213422698</c:v>
                </c:pt>
                <c:pt idx="3227">
                  <c:v>44.204692599725597</c:v>
                </c:pt>
                <c:pt idx="3228">
                  <c:v>44.218390986028602</c:v>
                </c:pt>
                <c:pt idx="3229">
                  <c:v>44.2320893723316</c:v>
                </c:pt>
                <c:pt idx="3230">
                  <c:v>44.245787758634599</c:v>
                </c:pt>
                <c:pt idx="3231">
                  <c:v>44.259486144937597</c:v>
                </c:pt>
                <c:pt idx="3232">
                  <c:v>44.273184531240602</c:v>
                </c:pt>
                <c:pt idx="3233">
                  <c:v>44.286882917543501</c:v>
                </c:pt>
                <c:pt idx="3234">
                  <c:v>44.300581303846499</c:v>
                </c:pt>
                <c:pt idx="3235">
                  <c:v>44.314279690149498</c:v>
                </c:pt>
                <c:pt idx="3236">
                  <c:v>44.327978076452503</c:v>
                </c:pt>
                <c:pt idx="3237">
                  <c:v>44.341676462755501</c:v>
                </c:pt>
                <c:pt idx="3238">
                  <c:v>44.355374849058499</c:v>
                </c:pt>
                <c:pt idx="3239">
                  <c:v>44.369073235361398</c:v>
                </c:pt>
                <c:pt idx="3240">
                  <c:v>44.382771621664403</c:v>
                </c:pt>
                <c:pt idx="3241">
                  <c:v>44.396470007967402</c:v>
                </c:pt>
                <c:pt idx="3242">
                  <c:v>44.4101683942704</c:v>
                </c:pt>
                <c:pt idx="3243">
                  <c:v>44.423866780573398</c:v>
                </c:pt>
                <c:pt idx="3244">
                  <c:v>44.437565166876297</c:v>
                </c:pt>
                <c:pt idx="3245">
                  <c:v>44.451263553179302</c:v>
                </c:pt>
                <c:pt idx="3246">
                  <c:v>44.464961939482301</c:v>
                </c:pt>
                <c:pt idx="3247">
                  <c:v>44.478660325785299</c:v>
                </c:pt>
                <c:pt idx="3248">
                  <c:v>44.492358712088297</c:v>
                </c:pt>
                <c:pt idx="3249">
                  <c:v>44.506057098391302</c:v>
                </c:pt>
                <c:pt idx="3250">
                  <c:v>44.519755484694301</c:v>
                </c:pt>
                <c:pt idx="3251">
                  <c:v>44.533453870997199</c:v>
                </c:pt>
                <c:pt idx="3252">
                  <c:v>44.547152257300198</c:v>
                </c:pt>
                <c:pt idx="3253">
                  <c:v>44.560850643603203</c:v>
                </c:pt>
                <c:pt idx="3254">
                  <c:v>44.574549029906201</c:v>
                </c:pt>
                <c:pt idx="3255">
                  <c:v>44.5882474162092</c:v>
                </c:pt>
                <c:pt idx="3256">
                  <c:v>44.601945802512098</c:v>
                </c:pt>
                <c:pt idx="3257">
                  <c:v>44.615644188815097</c:v>
                </c:pt>
                <c:pt idx="3258">
                  <c:v>44.629342575118102</c:v>
                </c:pt>
                <c:pt idx="3259">
                  <c:v>44.6430409614211</c:v>
                </c:pt>
                <c:pt idx="3260">
                  <c:v>44.656739347724098</c:v>
                </c:pt>
                <c:pt idx="3261">
                  <c:v>44.670437734027097</c:v>
                </c:pt>
                <c:pt idx="3262">
                  <c:v>44.684136120330002</c:v>
                </c:pt>
                <c:pt idx="3263">
                  <c:v>44.697834506633001</c:v>
                </c:pt>
                <c:pt idx="3264">
                  <c:v>44.711532892935999</c:v>
                </c:pt>
                <c:pt idx="3265">
                  <c:v>44.725231279238997</c:v>
                </c:pt>
                <c:pt idx="3266">
                  <c:v>44.738929665542003</c:v>
                </c:pt>
                <c:pt idx="3267">
                  <c:v>44.752628051845001</c:v>
                </c:pt>
                <c:pt idx="3268">
                  <c:v>44.7663264381479</c:v>
                </c:pt>
                <c:pt idx="3269">
                  <c:v>44.780024824450898</c:v>
                </c:pt>
                <c:pt idx="3270">
                  <c:v>44.793723210753903</c:v>
                </c:pt>
                <c:pt idx="3271">
                  <c:v>44.807421597056901</c:v>
                </c:pt>
                <c:pt idx="3272">
                  <c:v>44.8211199833599</c:v>
                </c:pt>
                <c:pt idx="3273">
                  <c:v>44.834818369662898</c:v>
                </c:pt>
                <c:pt idx="3274">
                  <c:v>44.848516755965797</c:v>
                </c:pt>
                <c:pt idx="3275">
                  <c:v>44.862215142268802</c:v>
                </c:pt>
                <c:pt idx="3276">
                  <c:v>44.8759135285718</c:v>
                </c:pt>
                <c:pt idx="3277">
                  <c:v>44.889611914874799</c:v>
                </c:pt>
                <c:pt idx="3278">
                  <c:v>44.903310301177797</c:v>
                </c:pt>
                <c:pt idx="3279">
                  <c:v>44.917008687480703</c:v>
                </c:pt>
                <c:pt idx="3280">
                  <c:v>44.930707073783701</c:v>
                </c:pt>
                <c:pt idx="3281">
                  <c:v>44.944405460086699</c:v>
                </c:pt>
                <c:pt idx="3282">
                  <c:v>44.958103846389697</c:v>
                </c:pt>
                <c:pt idx="3283">
                  <c:v>44.971802232692703</c:v>
                </c:pt>
                <c:pt idx="3284">
                  <c:v>44.985500618995701</c:v>
                </c:pt>
                <c:pt idx="3285">
                  <c:v>44.9991990052986</c:v>
                </c:pt>
                <c:pt idx="3286">
                  <c:v>45.012897391601598</c:v>
                </c:pt>
                <c:pt idx="3287">
                  <c:v>45.026595777904603</c:v>
                </c:pt>
                <c:pt idx="3288">
                  <c:v>45.040294164207602</c:v>
                </c:pt>
                <c:pt idx="3289">
                  <c:v>45.0539925505106</c:v>
                </c:pt>
                <c:pt idx="3290">
                  <c:v>45.067690936813598</c:v>
                </c:pt>
                <c:pt idx="3291">
                  <c:v>45.081389323116497</c:v>
                </c:pt>
                <c:pt idx="3292">
                  <c:v>45.095087709419502</c:v>
                </c:pt>
                <c:pt idx="3293">
                  <c:v>45.1087860957225</c:v>
                </c:pt>
                <c:pt idx="3294">
                  <c:v>45.122484482025499</c:v>
                </c:pt>
                <c:pt idx="3295">
                  <c:v>45.136182868328497</c:v>
                </c:pt>
                <c:pt idx="3296">
                  <c:v>45.149881254631502</c:v>
                </c:pt>
                <c:pt idx="3297">
                  <c:v>45.163579640934401</c:v>
                </c:pt>
                <c:pt idx="3298">
                  <c:v>45.177278027237399</c:v>
                </c:pt>
                <c:pt idx="3299">
                  <c:v>45.190976413540398</c:v>
                </c:pt>
                <c:pt idx="3300">
                  <c:v>45.204674799843403</c:v>
                </c:pt>
                <c:pt idx="3301">
                  <c:v>45.218373186146401</c:v>
                </c:pt>
                <c:pt idx="3302">
                  <c:v>45.232071572449399</c:v>
                </c:pt>
                <c:pt idx="3303">
                  <c:v>45.245769958752298</c:v>
                </c:pt>
                <c:pt idx="3304">
                  <c:v>45.259468345055303</c:v>
                </c:pt>
                <c:pt idx="3305">
                  <c:v>45.273166731358302</c:v>
                </c:pt>
                <c:pt idx="3306">
                  <c:v>45.2868651176613</c:v>
                </c:pt>
                <c:pt idx="3307">
                  <c:v>45.300563503964298</c:v>
                </c:pt>
                <c:pt idx="3308">
                  <c:v>45.314261890267296</c:v>
                </c:pt>
                <c:pt idx="3309">
                  <c:v>45.327960276570202</c:v>
                </c:pt>
                <c:pt idx="3310">
                  <c:v>45.341658662873201</c:v>
                </c:pt>
                <c:pt idx="3311">
                  <c:v>45.355357049176199</c:v>
                </c:pt>
                <c:pt idx="3312">
                  <c:v>45.369055435479197</c:v>
                </c:pt>
                <c:pt idx="3313">
                  <c:v>45.382753821782202</c:v>
                </c:pt>
                <c:pt idx="3314">
                  <c:v>45.396452208085201</c:v>
                </c:pt>
                <c:pt idx="3315">
                  <c:v>45.410150594388099</c:v>
                </c:pt>
                <c:pt idx="3316">
                  <c:v>45.423848980691098</c:v>
                </c:pt>
                <c:pt idx="3317">
                  <c:v>45.437547366994103</c:v>
                </c:pt>
                <c:pt idx="3318">
                  <c:v>45.451245753297101</c:v>
                </c:pt>
                <c:pt idx="3319">
                  <c:v>45.4649441396001</c:v>
                </c:pt>
                <c:pt idx="3320">
                  <c:v>45.478642525902998</c:v>
                </c:pt>
                <c:pt idx="3321">
                  <c:v>45.492340912205997</c:v>
                </c:pt>
                <c:pt idx="3322">
                  <c:v>45.506039298509002</c:v>
                </c:pt>
                <c:pt idx="3323">
                  <c:v>45.519737684812</c:v>
                </c:pt>
                <c:pt idx="3324">
                  <c:v>45.533436071114998</c:v>
                </c:pt>
                <c:pt idx="3325">
                  <c:v>45.547134457417997</c:v>
                </c:pt>
                <c:pt idx="3326">
                  <c:v>45.560832843721002</c:v>
                </c:pt>
                <c:pt idx="3327">
                  <c:v>45.574531230023901</c:v>
                </c:pt>
                <c:pt idx="3328">
                  <c:v>45.588229616326899</c:v>
                </c:pt>
                <c:pt idx="3329">
                  <c:v>45.601928002629897</c:v>
                </c:pt>
                <c:pt idx="3330">
                  <c:v>45.615626388932903</c:v>
                </c:pt>
                <c:pt idx="3331">
                  <c:v>45.629324775235901</c:v>
                </c:pt>
                <c:pt idx="3332">
                  <c:v>45.6430231615388</c:v>
                </c:pt>
                <c:pt idx="3333">
                  <c:v>45.656721547841798</c:v>
                </c:pt>
                <c:pt idx="3334">
                  <c:v>45.670419934144803</c:v>
                </c:pt>
                <c:pt idx="3335">
                  <c:v>45.684118320447801</c:v>
                </c:pt>
                <c:pt idx="3336">
                  <c:v>45.6978167067508</c:v>
                </c:pt>
                <c:pt idx="3337">
                  <c:v>45.711515093053798</c:v>
                </c:pt>
                <c:pt idx="3338">
                  <c:v>45.725213479356697</c:v>
                </c:pt>
                <c:pt idx="3339">
                  <c:v>45.738911865659702</c:v>
                </c:pt>
                <c:pt idx="3340">
                  <c:v>45.7526102519627</c:v>
                </c:pt>
                <c:pt idx="3341">
                  <c:v>45.766308638265699</c:v>
                </c:pt>
                <c:pt idx="3342">
                  <c:v>45.780007024568697</c:v>
                </c:pt>
                <c:pt idx="3343">
                  <c:v>45.793705410871702</c:v>
                </c:pt>
                <c:pt idx="3344">
                  <c:v>45.807403797174601</c:v>
                </c:pt>
                <c:pt idx="3345">
                  <c:v>45.821102183477599</c:v>
                </c:pt>
                <c:pt idx="3346">
                  <c:v>45.834800569780597</c:v>
                </c:pt>
                <c:pt idx="3347">
                  <c:v>45.848498956083603</c:v>
                </c:pt>
                <c:pt idx="3348">
                  <c:v>45.862197342386601</c:v>
                </c:pt>
                <c:pt idx="3349">
                  <c:v>45.875895728689599</c:v>
                </c:pt>
                <c:pt idx="3350">
                  <c:v>45.889594114992498</c:v>
                </c:pt>
                <c:pt idx="3351">
                  <c:v>45.903292501295503</c:v>
                </c:pt>
                <c:pt idx="3352">
                  <c:v>45.916990887598502</c:v>
                </c:pt>
                <c:pt idx="3353">
                  <c:v>45.9306892739015</c:v>
                </c:pt>
                <c:pt idx="3354">
                  <c:v>45.944387660204498</c:v>
                </c:pt>
                <c:pt idx="3355">
                  <c:v>45.958086046507397</c:v>
                </c:pt>
                <c:pt idx="3356">
                  <c:v>45.971784432810402</c:v>
                </c:pt>
                <c:pt idx="3357">
                  <c:v>45.9854828191134</c:v>
                </c:pt>
                <c:pt idx="3358">
                  <c:v>45.999181205416399</c:v>
                </c:pt>
                <c:pt idx="3359">
                  <c:v>46.012879591719397</c:v>
                </c:pt>
                <c:pt idx="3360">
                  <c:v>46.026577978022402</c:v>
                </c:pt>
                <c:pt idx="3361">
                  <c:v>46.040276364325301</c:v>
                </c:pt>
                <c:pt idx="3362">
                  <c:v>46.053974750628299</c:v>
                </c:pt>
                <c:pt idx="3363">
                  <c:v>46.067673136931298</c:v>
                </c:pt>
                <c:pt idx="3364">
                  <c:v>46.081371523234303</c:v>
                </c:pt>
                <c:pt idx="3365">
                  <c:v>46.095069909537301</c:v>
                </c:pt>
                <c:pt idx="3366">
                  <c:v>46.108768295840299</c:v>
                </c:pt>
                <c:pt idx="3367">
                  <c:v>46.122466682143198</c:v>
                </c:pt>
                <c:pt idx="3368">
                  <c:v>46.136165068446203</c:v>
                </c:pt>
                <c:pt idx="3369">
                  <c:v>46.149863454749202</c:v>
                </c:pt>
                <c:pt idx="3370">
                  <c:v>46.1635618410522</c:v>
                </c:pt>
                <c:pt idx="3371">
                  <c:v>46.177260227355198</c:v>
                </c:pt>
                <c:pt idx="3372">
                  <c:v>46.190958613658204</c:v>
                </c:pt>
                <c:pt idx="3373">
                  <c:v>46.204656999961102</c:v>
                </c:pt>
                <c:pt idx="3374">
                  <c:v>46.218355386264101</c:v>
                </c:pt>
                <c:pt idx="3375">
                  <c:v>46.232053772567099</c:v>
                </c:pt>
                <c:pt idx="3376">
                  <c:v>46.245752158870097</c:v>
                </c:pt>
                <c:pt idx="3377">
                  <c:v>46.259450545173102</c:v>
                </c:pt>
                <c:pt idx="3378">
                  <c:v>46.273148931476101</c:v>
                </c:pt>
                <c:pt idx="3379">
                  <c:v>46.286847317778999</c:v>
                </c:pt>
                <c:pt idx="3380">
                  <c:v>46.300545704081998</c:v>
                </c:pt>
                <c:pt idx="3381">
                  <c:v>46.314244090385003</c:v>
                </c:pt>
                <c:pt idx="3382">
                  <c:v>46.327942476688001</c:v>
                </c:pt>
                <c:pt idx="3383">
                  <c:v>46.341640862990999</c:v>
                </c:pt>
                <c:pt idx="3384">
                  <c:v>46.355339249293898</c:v>
                </c:pt>
                <c:pt idx="3385">
                  <c:v>46.369037635596897</c:v>
                </c:pt>
                <c:pt idx="3386">
                  <c:v>46.382736021899902</c:v>
                </c:pt>
                <c:pt idx="3387">
                  <c:v>46.3964344082029</c:v>
                </c:pt>
                <c:pt idx="3388">
                  <c:v>46.410132794505898</c:v>
                </c:pt>
                <c:pt idx="3389">
                  <c:v>46.423831180808897</c:v>
                </c:pt>
                <c:pt idx="3390">
                  <c:v>46.437529567111902</c:v>
                </c:pt>
                <c:pt idx="3391">
                  <c:v>46.451227953414801</c:v>
                </c:pt>
                <c:pt idx="3392">
                  <c:v>46.464926339717799</c:v>
                </c:pt>
                <c:pt idx="3393">
                  <c:v>46.478624726020797</c:v>
                </c:pt>
                <c:pt idx="3394">
                  <c:v>46.492323112323803</c:v>
                </c:pt>
                <c:pt idx="3395">
                  <c:v>46.506021498626801</c:v>
                </c:pt>
                <c:pt idx="3396">
                  <c:v>46.5197198849297</c:v>
                </c:pt>
                <c:pt idx="3397">
                  <c:v>46.533418271232698</c:v>
                </c:pt>
                <c:pt idx="3398">
                  <c:v>46.547116657535703</c:v>
                </c:pt>
                <c:pt idx="3399">
                  <c:v>46.560815043838701</c:v>
                </c:pt>
                <c:pt idx="3400">
                  <c:v>46.5745134301417</c:v>
                </c:pt>
                <c:pt idx="3401">
                  <c:v>46.588211816444698</c:v>
                </c:pt>
                <c:pt idx="3402">
                  <c:v>46.601910202747597</c:v>
                </c:pt>
                <c:pt idx="3403">
                  <c:v>46.615608589050602</c:v>
                </c:pt>
                <c:pt idx="3404">
                  <c:v>46.6293069753536</c:v>
                </c:pt>
                <c:pt idx="3405">
                  <c:v>46.643005361656598</c:v>
                </c:pt>
                <c:pt idx="3406">
                  <c:v>46.656703747959597</c:v>
                </c:pt>
                <c:pt idx="3407">
                  <c:v>46.670402134262602</c:v>
                </c:pt>
                <c:pt idx="3408">
                  <c:v>46.684100520565501</c:v>
                </c:pt>
                <c:pt idx="3409">
                  <c:v>46.697798906868499</c:v>
                </c:pt>
                <c:pt idx="3410">
                  <c:v>46.711497293171497</c:v>
                </c:pt>
                <c:pt idx="3411">
                  <c:v>46.725195679474503</c:v>
                </c:pt>
                <c:pt idx="3412">
                  <c:v>46.738894065777501</c:v>
                </c:pt>
                <c:pt idx="3413">
                  <c:v>46.7525924520804</c:v>
                </c:pt>
                <c:pt idx="3414">
                  <c:v>46.766290838383398</c:v>
                </c:pt>
                <c:pt idx="3415">
                  <c:v>46.779989224686403</c:v>
                </c:pt>
                <c:pt idx="3416">
                  <c:v>46.793687610989402</c:v>
                </c:pt>
                <c:pt idx="3417">
                  <c:v>46.8073859972924</c:v>
                </c:pt>
                <c:pt idx="3418">
                  <c:v>46.821084383595398</c:v>
                </c:pt>
                <c:pt idx="3419">
                  <c:v>46.834782769898403</c:v>
                </c:pt>
                <c:pt idx="3420">
                  <c:v>46.848481156201302</c:v>
                </c:pt>
                <c:pt idx="3421">
                  <c:v>46.8621795425043</c:v>
                </c:pt>
                <c:pt idx="3422">
                  <c:v>46.875877928807299</c:v>
                </c:pt>
                <c:pt idx="3423">
                  <c:v>46.889576315110297</c:v>
                </c:pt>
                <c:pt idx="3424">
                  <c:v>46.903274701413302</c:v>
                </c:pt>
                <c:pt idx="3425">
                  <c:v>46.9169730877163</c:v>
                </c:pt>
                <c:pt idx="3426">
                  <c:v>46.930671474019199</c:v>
                </c:pt>
                <c:pt idx="3427">
                  <c:v>46.944369860322197</c:v>
                </c:pt>
                <c:pt idx="3428">
                  <c:v>46.958068246625203</c:v>
                </c:pt>
                <c:pt idx="3429">
                  <c:v>46.971766632928201</c:v>
                </c:pt>
                <c:pt idx="3430">
                  <c:v>46.985465019231199</c:v>
                </c:pt>
                <c:pt idx="3431">
                  <c:v>46.999163405534098</c:v>
                </c:pt>
                <c:pt idx="3432">
                  <c:v>47.012861791837103</c:v>
                </c:pt>
                <c:pt idx="3433">
                  <c:v>47.026560178140102</c:v>
                </c:pt>
                <c:pt idx="3434">
                  <c:v>47.0402585644431</c:v>
                </c:pt>
                <c:pt idx="3435">
                  <c:v>47.053956950746098</c:v>
                </c:pt>
                <c:pt idx="3436">
                  <c:v>47.067655337049104</c:v>
                </c:pt>
                <c:pt idx="3437">
                  <c:v>47.081353723352002</c:v>
                </c:pt>
                <c:pt idx="3438">
                  <c:v>47.095052109655001</c:v>
                </c:pt>
                <c:pt idx="3439">
                  <c:v>47.108750495957999</c:v>
                </c:pt>
                <c:pt idx="3440">
                  <c:v>47.122448882260997</c:v>
                </c:pt>
                <c:pt idx="3441">
                  <c:v>47.136147268564002</c:v>
                </c:pt>
                <c:pt idx="3442">
                  <c:v>47.149845654867001</c:v>
                </c:pt>
                <c:pt idx="3443">
                  <c:v>47.163544041169899</c:v>
                </c:pt>
                <c:pt idx="3444">
                  <c:v>47.177242427472898</c:v>
                </c:pt>
                <c:pt idx="3445">
                  <c:v>47.190940813775903</c:v>
                </c:pt>
                <c:pt idx="3446">
                  <c:v>47.204639200078901</c:v>
                </c:pt>
                <c:pt idx="3447">
                  <c:v>47.218337586381899</c:v>
                </c:pt>
                <c:pt idx="3448">
                  <c:v>47.232035972684898</c:v>
                </c:pt>
                <c:pt idx="3449">
                  <c:v>47.245734358987796</c:v>
                </c:pt>
                <c:pt idx="3450">
                  <c:v>47.259432745290802</c:v>
                </c:pt>
                <c:pt idx="3451">
                  <c:v>47.2731311315938</c:v>
                </c:pt>
                <c:pt idx="3452">
                  <c:v>47.286829517896798</c:v>
                </c:pt>
                <c:pt idx="3453">
                  <c:v>47.300527904199797</c:v>
                </c:pt>
                <c:pt idx="3454">
                  <c:v>47.314226290502702</c:v>
                </c:pt>
                <c:pt idx="3455">
                  <c:v>47.327924676805701</c:v>
                </c:pt>
                <c:pt idx="3456">
                  <c:v>47.341623063108699</c:v>
                </c:pt>
                <c:pt idx="3457">
                  <c:v>47.355321449411697</c:v>
                </c:pt>
                <c:pt idx="3458">
                  <c:v>47.369019835714703</c:v>
                </c:pt>
                <c:pt idx="3459">
                  <c:v>47.382718222017701</c:v>
                </c:pt>
                <c:pt idx="3460">
                  <c:v>47.3964166083206</c:v>
                </c:pt>
                <c:pt idx="3461">
                  <c:v>47.410114994623598</c:v>
                </c:pt>
                <c:pt idx="3462">
                  <c:v>47.423813380926603</c:v>
                </c:pt>
                <c:pt idx="3463">
                  <c:v>47.437511767229601</c:v>
                </c:pt>
                <c:pt idx="3464">
                  <c:v>47.4512101535326</c:v>
                </c:pt>
                <c:pt idx="3465">
                  <c:v>47.464908539835598</c:v>
                </c:pt>
                <c:pt idx="3466">
                  <c:v>47.478606926138497</c:v>
                </c:pt>
                <c:pt idx="3467">
                  <c:v>47.492305312441502</c:v>
                </c:pt>
                <c:pt idx="3468">
                  <c:v>47.5060036987445</c:v>
                </c:pt>
                <c:pt idx="3469">
                  <c:v>47.519702085047498</c:v>
                </c:pt>
                <c:pt idx="3470">
                  <c:v>47.533400471350497</c:v>
                </c:pt>
                <c:pt idx="3471">
                  <c:v>47.547098857653502</c:v>
                </c:pt>
                <c:pt idx="3472">
                  <c:v>47.560797243956401</c:v>
                </c:pt>
                <c:pt idx="3473">
                  <c:v>47.574495630259399</c:v>
                </c:pt>
                <c:pt idx="3474">
                  <c:v>47.588194016562397</c:v>
                </c:pt>
                <c:pt idx="3475">
                  <c:v>47.601892402865403</c:v>
                </c:pt>
                <c:pt idx="3476">
                  <c:v>47.615590789168401</c:v>
                </c:pt>
                <c:pt idx="3477">
                  <c:v>47.629289175471399</c:v>
                </c:pt>
                <c:pt idx="3478">
                  <c:v>47.642987561774298</c:v>
                </c:pt>
                <c:pt idx="3479">
                  <c:v>47.656685948077303</c:v>
                </c:pt>
                <c:pt idx="3480">
                  <c:v>47.670384334380302</c:v>
                </c:pt>
                <c:pt idx="3481">
                  <c:v>47.6840827206833</c:v>
                </c:pt>
                <c:pt idx="3482">
                  <c:v>47.697781106986298</c:v>
                </c:pt>
                <c:pt idx="3483">
                  <c:v>47.711479493289303</c:v>
                </c:pt>
                <c:pt idx="3484">
                  <c:v>47.725177879592202</c:v>
                </c:pt>
                <c:pt idx="3485">
                  <c:v>47.7388762658952</c:v>
                </c:pt>
                <c:pt idx="3486">
                  <c:v>47.752574652198199</c:v>
                </c:pt>
                <c:pt idx="3487">
                  <c:v>47.766273038501197</c:v>
                </c:pt>
                <c:pt idx="3488">
                  <c:v>47.779971424804202</c:v>
                </c:pt>
                <c:pt idx="3489">
                  <c:v>47.7936698111072</c:v>
                </c:pt>
                <c:pt idx="3490">
                  <c:v>47.807368197410099</c:v>
                </c:pt>
                <c:pt idx="3491">
                  <c:v>47.821066583713097</c:v>
                </c:pt>
                <c:pt idx="3492">
                  <c:v>47.834764970016103</c:v>
                </c:pt>
                <c:pt idx="3493">
                  <c:v>47.848463356319101</c:v>
                </c:pt>
                <c:pt idx="3494">
                  <c:v>47.862161742622099</c:v>
                </c:pt>
                <c:pt idx="3495">
                  <c:v>47.875860128924998</c:v>
                </c:pt>
                <c:pt idx="3496">
                  <c:v>47.889558515228003</c:v>
                </c:pt>
                <c:pt idx="3497">
                  <c:v>47.903256901531002</c:v>
                </c:pt>
                <c:pt idx="3498">
                  <c:v>47.916955287834</c:v>
                </c:pt>
                <c:pt idx="3499">
                  <c:v>47.930653674136998</c:v>
                </c:pt>
                <c:pt idx="3500">
                  <c:v>47.944352060440004</c:v>
                </c:pt>
                <c:pt idx="3501">
                  <c:v>47.958050446742902</c:v>
                </c:pt>
                <c:pt idx="3502">
                  <c:v>47.971748833045901</c:v>
                </c:pt>
                <c:pt idx="3503">
                  <c:v>47.985447219348899</c:v>
                </c:pt>
                <c:pt idx="3504">
                  <c:v>47.999145605651897</c:v>
                </c:pt>
                <c:pt idx="3505">
                  <c:v>48.012843991954902</c:v>
                </c:pt>
                <c:pt idx="3506">
                  <c:v>48.026542378257901</c:v>
                </c:pt>
                <c:pt idx="3507">
                  <c:v>48.040240764560799</c:v>
                </c:pt>
                <c:pt idx="3508">
                  <c:v>48.053939150863798</c:v>
                </c:pt>
                <c:pt idx="3509">
                  <c:v>48.067637537166803</c:v>
                </c:pt>
                <c:pt idx="3510">
                  <c:v>48.081335923469801</c:v>
                </c:pt>
                <c:pt idx="3511">
                  <c:v>48.095034309772799</c:v>
                </c:pt>
                <c:pt idx="3512">
                  <c:v>48.108732696075798</c:v>
                </c:pt>
                <c:pt idx="3513">
                  <c:v>48.122431082378696</c:v>
                </c:pt>
                <c:pt idx="3514">
                  <c:v>48.136129468681702</c:v>
                </c:pt>
                <c:pt idx="3515">
                  <c:v>48.1498278549847</c:v>
                </c:pt>
                <c:pt idx="3516">
                  <c:v>48.163526241287698</c:v>
                </c:pt>
                <c:pt idx="3517">
                  <c:v>48.177224627590697</c:v>
                </c:pt>
                <c:pt idx="3518">
                  <c:v>48.190923013893702</c:v>
                </c:pt>
                <c:pt idx="3519">
                  <c:v>48.204621400196601</c:v>
                </c:pt>
                <c:pt idx="3520">
                  <c:v>48.218319786499599</c:v>
                </c:pt>
                <c:pt idx="3521">
                  <c:v>48.232018172802597</c:v>
                </c:pt>
                <c:pt idx="3522">
                  <c:v>48.245716559105603</c:v>
                </c:pt>
                <c:pt idx="3523">
                  <c:v>48.259414945408601</c:v>
                </c:pt>
                <c:pt idx="3524">
                  <c:v>48.273113331711599</c:v>
                </c:pt>
                <c:pt idx="3525">
                  <c:v>48.286811718014498</c:v>
                </c:pt>
                <c:pt idx="3526">
                  <c:v>48.300510104317503</c:v>
                </c:pt>
                <c:pt idx="3527">
                  <c:v>48.314208490620501</c:v>
                </c:pt>
                <c:pt idx="3528">
                  <c:v>48.3279068769235</c:v>
                </c:pt>
                <c:pt idx="3529">
                  <c:v>48.341605263226498</c:v>
                </c:pt>
                <c:pt idx="3530">
                  <c:v>48.355303649529397</c:v>
                </c:pt>
                <c:pt idx="3531">
                  <c:v>48.369002035832402</c:v>
                </c:pt>
                <c:pt idx="3532">
                  <c:v>48.3827004221354</c:v>
                </c:pt>
                <c:pt idx="3533">
                  <c:v>48.396398808438398</c:v>
                </c:pt>
                <c:pt idx="3534">
                  <c:v>48.410097194741397</c:v>
                </c:pt>
                <c:pt idx="3535">
                  <c:v>48.423795581044402</c:v>
                </c:pt>
                <c:pt idx="3536">
                  <c:v>48.437493967347301</c:v>
                </c:pt>
                <c:pt idx="3537">
                  <c:v>48.451192353650299</c:v>
                </c:pt>
                <c:pt idx="3538">
                  <c:v>48.464890739953297</c:v>
                </c:pt>
                <c:pt idx="3539">
                  <c:v>48.478589126256303</c:v>
                </c:pt>
                <c:pt idx="3540">
                  <c:v>48.492287512559301</c:v>
                </c:pt>
                <c:pt idx="3541">
                  <c:v>48.505985898862299</c:v>
                </c:pt>
                <c:pt idx="3542">
                  <c:v>48.519684285165198</c:v>
                </c:pt>
                <c:pt idx="3543">
                  <c:v>48.533382671468203</c:v>
                </c:pt>
                <c:pt idx="3544">
                  <c:v>48.547081057771202</c:v>
                </c:pt>
                <c:pt idx="3545">
                  <c:v>48.5607794440742</c:v>
                </c:pt>
                <c:pt idx="3546">
                  <c:v>48.574477830377198</c:v>
                </c:pt>
                <c:pt idx="3547">
                  <c:v>48.588176216680203</c:v>
                </c:pt>
                <c:pt idx="3548">
                  <c:v>48.601874602983102</c:v>
                </c:pt>
                <c:pt idx="3549">
                  <c:v>48.6155729892861</c:v>
                </c:pt>
                <c:pt idx="3550">
                  <c:v>48.629271375589099</c:v>
                </c:pt>
                <c:pt idx="3551">
                  <c:v>48.642969761892097</c:v>
                </c:pt>
                <c:pt idx="3552">
                  <c:v>48.656668148195102</c:v>
                </c:pt>
                <c:pt idx="3553">
                  <c:v>48.6703665344981</c:v>
                </c:pt>
                <c:pt idx="3554">
                  <c:v>48.684064920800999</c:v>
                </c:pt>
                <c:pt idx="3555">
                  <c:v>48.697763307103997</c:v>
                </c:pt>
                <c:pt idx="3556">
                  <c:v>48.711461693407003</c:v>
                </c:pt>
                <c:pt idx="3557">
                  <c:v>48.725160079710001</c:v>
                </c:pt>
                <c:pt idx="3558">
                  <c:v>48.738858466012999</c:v>
                </c:pt>
                <c:pt idx="3559">
                  <c:v>48.752556852315898</c:v>
                </c:pt>
                <c:pt idx="3560">
                  <c:v>48.766255238618903</c:v>
                </c:pt>
                <c:pt idx="3561">
                  <c:v>48.779953624921902</c:v>
                </c:pt>
                <c:pt idx="3562">
                  <c:v>48.7936520112249</c:v>
                </c:pt>
                <c:pt idx="3563">
                  <c:v>48.807350397527898</c:v>
                </c:pt>
                <c:pt idx="3564">
                  <c:v>48.821048783830904</c:v>
                </c:pt>
                <c:pt idx="3565">
                  <c:v>48.834747170133902</c:v>
                </c:pt>
                <c:pt idx="3566">
                  <c:v>48.848445556436801</c:v>
                </c:pt>
                <c:pt idx="3567">
                  <c:v>48.862143942739799</c:v>
                </c:pt>
                <c:pt idx="3568">
                  <c:v>48.875842329042797</c:v>
                </c:pt>
                <c:pt idx="3569">
                  <c:v>48.889540715345802</c:v>
                </c:pt>
                <c:pt idx="3570">
                  <c:v>48.903239101648801</c:v>
                </c:pt>
                <c:pt idx="3571">
                  <c:v>48.916937487951699</c:v>
                </c:pt>
                <c:pt idx="3572">
                  <c:v>48.930635874254698</c:v>
                </c:pt>
                <c:pt idx="3573">
                  <c:v>48.944334260557703</c:v>
                </c:pt>
                <c:pt idx="3574">
                  <c:v>48.958032646860701</c:v>
                </c:pt>
                <c:pt idx="3575">
                  <c:v>48.971731033163699</c:v>
                </c:pt>
                <c:pt idx="3576">
                  <c:v>48.985429419466698</c:v>
                </c:pt>
                <c:pt idx="3577">
                  <c:v>48.999127805769596</c:v>
                </c:pt>
                <c:pt idx="3578">
                  <c:v>49.012826192072602</c:v>
                </c:pt>
                <c:pt idx="3579">
                  <c:v>49.0265245783756</c:v>
                </c:pt>
                <c:pt idx="3580">
                  <c:v>49.040222964678598</c:v>
                </c:pt>
                <c:pt idx="3581">
                  <c:v>49.053921350981597</c:v>
                </c:pt>
                <c:pt idx="3582">
                  <c:v>49.067619737284602</c:v>
                </c:pt>
                <c:pt idx="3583">
                  <c:v>49.081318123587501</c:v>
                </c:pt>
                <c:pt idx="3584">
                  <c:v>49.095016509890499</c:v>
                </c:pt>
                <c:pt idx="3585">
                  <c:v>49.108714896193497</c:v>
                </c:pt>
                <c:pt idx="3586">
                  <c:v>49.122413282496503</c:v>
                </c:pt>
                <c:pt idx="3587">
                  <c:v>49.136111668799501</c:v>
                </c:pt>
                <c:pt idx="3588">
                  <c:v>49.1498100551024</c:v>
                </c:pt>
                <c:pt idx="3589">
                  <c:v>49.163508441405398</c:v>
                </c:pt>
                <c:pt idx="3590">
                  <c:v>49.177206827708403</c:v>
                </c:pt>
                <c:pt idx="3591">
                  <c:v>49.190905214011401</c:v>
                </c:pt>
                <c:pt idx="3592">
                  <c:v>49.2046036003144</c:v>
                </c:pt>
                <c:pt idx="3593">
                  <c:v>49.218301986617398</c:v>
                </c:pt>
                <c:pt idx="3594">
                  <c:v>49.232000372920403</c:v>
                </c:pt>
                <c:pt idx="3595">
                  <c:v>49.245698759223302</c:v>
                </c:pt>
                <c:pt idx="3596">
                  <c:v>49.2593971455263</c:v>
                </c:pt>
                <c:pt idx="3597">
                  <c:v>49.273095531829298</c:v>
                </c:pt>
                <c:pt idx="3598">
                  <c:v>49.286793918132297</c:v>
                </c:pt>
                <c:pt idx="3599">
                  <c:v>49.300492304435302</c:v>
                </c:pt>
                <c:pt idx="3600">
                  <c:v>49.314190690738201</c:v>
                </c:pt>
                <c:pt idx="3601">
                  <c:v>49.327889077041199</c:v>
                </c:pt>
                <c:pt idx="3602">
                  <c:v>49.341587463344197</c:v>
                </c:pt>
                <c:pt idx="3603">
                  <c:v>49.355285849647203</c:v>
                </c:pt>
                <c:pt idx="3604">
                  <c:v>49.368984235950201</c:v>
                </c:pt>
                <c:pt idx="3605">
                  <c:v>49.382682622253199</c:v>
                </c:pt>
                <c:pt idx="3606">
                  <c:v>49.396381008556098</c:v>
                </c:pt>
                <c:pt idx="3607">
                  <c:v>49.410079394859103</c:v>
                </c:pt>
                <c:pt idx="3608">
                  <c:v>49.423777781162102</c:v>
                </c:pt>
                <c:pt idx="3609">
                  <c:v>49.4374761674651</c:v>
                </c:pt>
                <c:pt idx="3610">
                  <c:v>49.451174553768098</c:v>
                </c:pt>
                <c:pt idx="3611">
                  <c:v>49.464872940071103</c:v>
                </c:pt>
                <c:pt idx="3612">
                  <c:v>49.478571326374002</c:v>
                </c:pt>
                <c:pt idx="3613">
                  <c:v>49.492269712677</c:v>
                </c:pt>
                <c:pt idx="3614">
                  <c:v>49.505968098979999</c:v>
                </c:pt>
                <c:pt idx="3615">
                  <c:v>49.519666485282997</c:v>
                </c:pt>
                <c:pt idx="3616">
                  <c:v>49.533364871586002</c:v>
                </c:pt>
                <c:pt idx="3617">
                  <c:v>49.547063257889</c:v>
                </c:pt>
                <c:pt idx="3618">
                  <c:v>49.560761644191899</c:v>
                </c:pt>
                <c:pt idx="3619">
                  <c:v>49.574460030494897</c:v>
                </c:pt>
                <c:pt idx="3620">
                  <c:v>49.588158416797903</c:v>
                </c:pt>
                <c:pt idx="3621">
                  <c:v>49.601856803100901</c:v>
                </c:pt>
                <c:pt idx="3622">
                  <c:v>49.615555189403899</c:v>
                </c:pt>
                <c:pt idx="3623">
                  <c:v>49.629253575706898</c:v>
                </c:pt>
                <c:pt idx="3624">
                  <c:v>49.642951962009803</c:v>
                </c:pt>
                <c:pt idx="3625">
                  <c:v>49.656650348312802</c:v>
                </c:pt>
                <c:pt idx="3626">
                  <c:v>49.6703487346158</c:v>
                </c:pt>
                <c:pt idx="3627">
                  <c:v>49.684047120918798</c:v>
                </c:pt>
                <c:pt idx="3628">
                  <c:v>49.697745507221804</c:v>
                </c:pt>
                <c:pt idx="3629">
                  <c:v>49.711443893524702</c:v>
                </c:pt>
                <c:pt idx="3630">
                  <c:v>49.725142279827701</c:v>
                </c:pt>
                <c:pt idx="3631">
                  <c:v>49.738840666130699</c:v>
                </c:pt>
                <c:pt idx="3632">
                  <c:v>49.752539052433697</c:v>
                </c:pt>
                <c:pt idx="3633">
                  <c:v>49.766237438736702</c:v>
                </c:pt>
                <c:pt idx="3634">
                  <c:v>49.779935825039701</c:v>
                </c:pt>
                <c:pt idx="3635">
                  <c:v>49.793634211342599</c:v>
                </c:pt>
                <c:pt idx="3636">
                  <c:v>49.807332597645598</c:v>
                </c:pt>
                <c:pt idx="3637">
                  <c:v>49.821030983948603</c:v>
                </c:pt>
                <c:pt idx="3638">
                  <c:v>49.834729370251601</c:v>
                </c:pt>
                <c:pt idx="3639">
                  <c:v>49.848427756554599</c:v>
                </c:pt>
                <c:pt idx="3640">
                  <c:v>49.862126142857598</c:v>
                </c:pt>
                <c:pt idx="3641">
                  <c:v>49.875824529160496</c:v>
                </c:pt>
                <c:pt idx="3642">
                  <c:v>49.889522915463502</c:v>
                </c:pt>
                <c:pt idx="3643">
                  <c:v>49.9032213017665</c:v>
                </c:pt>
                <c:pt idx="3644">
                  <c:v>49.916919688069498</c:v>
                </c:pt>
                <c:pt idx="3645">
                  <c:v>49.930618074372497</c:v>
                </c:pt>
                <c:pt idx="3646">
                  <c:v>49.944316460675502</c:v>
                </c:pt>
                <c:pt idx="3647">
                  <c:v>49.958014846978401</c:v>
                </c:pt>
                <c:pt idx="3648">
                  <c:v>49.971713233281399</c:v>
                </c:pt>
                <c:pt idx="3649">
                  <c:v>49.985411619584397</c:v>
                </c:pt>
                <c:pt idx="3650">
                  <c:v>49.999110005887403</c:v>
                </c:pt>
                <c:pt idx="3651">
                  <c:v>50.012808392190401</c:v>
                </c:pt>
                <c:pt idx="3652">
                  <c:v>50.0265067784933</c:v>
                </c:pt>
                <c:pt idx="3653">
                  <c:v>50.040205164796298</c:v>
                </c:pt>
                <c:pt idx="3654">
                  <c:v>50.053903551099303</c:v>
                </c:pt>
                <c:pt idx="3655">
                  <c:v>50.067601937402301</c:v>
                </c:pt>
                <c:pt idx="3656">
                  <c:v>50.0813003237053</c:v>
                </c:pt>
                <c:pt idx="3657">
                  <c:v>50.094998710008298</c:v>
                </c:pt>
                <c:pt idx="3658">
                  <c:v>50.108697096311303</c:v>
                </c:pt>
                <c:pt idx="3659">
                  <c:v>50.122395482614202</c:v>
                </c:pt>
                <c:pt idx="3660">
                  <c:v>50.1360938689172</c:v>
                </c:pt>
                <c:pt idx="3661">
                  <c:v>50.149792255220198</c:v>
                </c:pt>
                <c:pt idx="3662">
                  <c:v>50.163490641523197</c:v>
                </c:pt>
                <c:pt idx="3663">
                  <c:v>50.177189027826202</c:v>
                </c:pt>
                <c:pt idx="3664">
                  <c:v>50.1908874141292</c:v>
                </c:pt>
                <c:pt idx="3665">
                  <c:v>50.204585800432099</c:v>
                </c:pt>
                <c:pt idx="3666">
                  <c:v>50.218284186735097</c:v>
                </c:pt>
                <c:pt idx="3667">
                  <c:v>50.231982573038103</c:v>
                </c:pt>
                <c:pt idx="3668">
                  <c:v>50.245680959341101</c:v>
                </c:pt>
                <c:pt idx="3669">
                  <c:v>50.259379345644099</c:v>
                </c:pt>
                <c:pt idx="3670">
                  <c:v>50.273077731946998</c:v>
                </c:pt>
                <c:pt idx="3671">
                  <c:v>50.286776118250003</c:v>
                </c:pt>
                <c:pt idx="3672">
                  <c:v>50.300474504553002</c:v>
                </c:pt>
                <c:pt idx="3673">
                  <c:v>50.314172890856</c:v>
                </c:pt>
                <c:pt idx="3674">
                  <c:v>50.327871277158998</c:v>
                </c:pt>
                <c:pt idx="3675">
                  <c:v>50.341569663462003</c:v>
                </c:pt>
                <c:pt idx="3676">
                  <c:v>50.355268049764902</c:v>
                </c:pt>
                <c:pt idx="3677">
                  <c:v>50.3689664360679</c:v>
                </c:pt>
                <c:pt idx="3678">
                  <c:v>50.382664822370899</c:v>
                </c:pt>
                <c:pt idx="3679">
                  <c:v>50.396363208673897</c:v>
                </c:pt>
                <c:pt idx="3680">
                  <c:v>50.410061594976902</c:v>
                </c:pt>
                <c:pt idx="3681">
                  <c:v>50.4237599812799</c:v>
                </c:pt>
                <c:pt idx="3682">
                  <c:v>50.437458367582799</c:v>
                </c:pt>
                <c:pt idx="3683">
                  <c:v>50.451156753885797</c:v>
                </c:pt>
                <c:pt idx="3684">
                  <c:v>50.464855140188803</c:v>
                </c:pt>
                <c:pt idx="3685">
                  <c:v>50.478553526491801</c:v>
                </c:pt>
                <c:pt idx="3686">
                  <c:v>50.492251912794799</c:v>
                </c:pt>
                <c:pt idx="3687">
                  <c:v>50.505950299097798</c:v>
                </c:pt>
                <c:pt idx="3688">
                  <c:v>50.519648685400703</c:v>
                </c:pt>
                <c:pt idx="3689">
                  <c:v>50.533347071703702</c:v>
                </c:pt>
                <c:pt idx="3690">
                  <c:v>50.5470454580067</c:v>
                </c:pt>
                <c:pt idx="3691">
                  <c:v>50.560743844309698</c:v>
                </c:pt>
                <c:pt idx="3692">
                  <c:v>50.574442230612703</c:v>
                </c:pt>
                <c:pt idx="3693">
                  <c:v>50.588140616915602</c:v>
                </c:pt>
                <c:pt idx="3694">
                  <c:v>50.601839003218601</c:v>
                </c:pt>
                <c:pt idx="3695">
                  <c:v>50.615537389521599</c:v>
                </c:pt>
                <c:pt idx="3696">
                  <c:v>50.629235775824597</c:v>
                </c:pt>
                <c:pt idx="3697">
                  <c:v>50.642934162127602</c:v>
                </c:pt>
                <c:pt idx="3698">
                  <c:v>50.656632548430601</c:v>
                </c:pt>
                <c:pt idx="3699">
                  <c:v>50.670330934733499</c:v>
                </c:pt>
                <c:pt idx="3700">
                  <c:v>50.684029321036498</c:v>
                </c:pt>
                <c:pt idx="3701">
                  <c:v>50.697727707339503</c:v>
                </c:pt>
                <c:pt idx="3702">
                  <c:v>50.711426093642501</c:v>
                </c:pt>
                <c:pt idx="3703">
                  <c:v>50.725124479945499</c:v>
                </c:pt>
                <c:pt idx="3704">
                  <c:v>50.738822866248498</c:v>
                </c:pt>
                <c:pt idx="3705">
                  <c:v>50.752521252551396</c:v>
                </c:pt>
                <c:pt idx="3706">
                  <c:v>50.766219638854402</c:v>
                </c:pt>
                <c:pt idx="3707">
                  <c:v>50.7799180251574</c:v>
                </c:pt>
                <c:pt idx="3708">
                  <c:v>50.793616411460398</c:v>
                </c:pt>
                <c:pt idx="3709">
                  <c:v>50.807314797763397</c:v>
                </c:pt>
                <c:pt idx="3710">
                  <c:v>50.821013184066402</c:v>
                </c:pt>
                <c:pt idx="3711">
                  <c:v>50.834711570369301</c:v>
                </c:pt>
                <c:pt idx="3712">
                  <c:v>50.848409956672299</c:v>
                </c:pt>
                <c:pt idx="3713">
                  <c:v>50.862108342975297</c:v>
                </c:pt>
                <c:pt idx="3714">
                  <c:v>50.875806729278302</c:v>
                </c:pt>
                <c:pt idx="3715">
                  <c:v>50.889505115581301</c:v>
                </c:pt>
                <c:pt idx="3716">
                  <c:v>50.903203501884299</c:v>
                </c:pt>
                <c:pt idx="3717">
                  <c:v>50.916901888187198</c:v>
                </c:pt>
                <c:pt idx="3718">
                  <c:v>50.930600274490203</c:v>
                </c:pt>
                <c:pt idx="3719">
                  <c:v>50.944298660793201</c:v>
                </c:pt>
                <c:pt idx="3720">
                  <c:v>50.9579970470962</c:v>
                </c:pt>
                <c:pt idx="3721">
                  <c:v>50.971695433399198</c:v>
                </c:pt>
                <c:pt idx="3722">
                  <c:v>50.985393819702203</c:v>
                </c:pt>
                <c:pt idx="3723">
                  <c:v>50.999092206005102</c:v>
                </c:pt>
                <c:pt idx="3724">
                  <c:v>51.0127905923081</c:v>
                </c:pt>
                <c:pt idx="3725">
                  <c:v>51.026488978611098</c:v>
                </c:pt>
                <c:pt idx="3726">
                  <c:v>51.040187364914097</c:v>
                </c:pt>
                <c:pt idx="3727">
                  <c:v>51.053885751217102</c:v>
                </c:pt>
                <c:pt idx="3728">
                  <c:v>51.0675841375201</c:v>
                </c:pt>
                <c:pt idx="3729">
                  <c:v>51.081282523822999</c:v>
                </c:pt>
                <c:pt idx="3730">
                  <c:v>51.094980910125997</c:v>
                </c:pt>
                <c:pt idx="3731">
                  <c:v>51.108679296429003</c:v>
                </c:pt>
                <c:pt idx="3732">
                  <c:v>51.122377682732001</c:v>
                </c:pt>
                <c:pt idx="3733">
                  <c:v>51.136076069034999</c:v>
                </c:pt>
                <c:pt idx="3734">
                  <c:v>51.149774455337898</c:v>
                </c:pt>
                <c:pt idx="3735">
                  <c:v>51.163472841640903</c:v>
                </c:pt>
                <c:pt idx="3736">
                  <c:v>51.177171227943901</c:v>
                </c:pt>
                <c:pt idx="3737">
                  <c:v>51.1908696142469</c:v>
                </c:pt>
                <c:pt idx="3738">
                  <c:v>51.204568000549898</c:v>
                </c:pt>
                <c:pt idx="3739">
                  <c:v>51.218266386852903</c:v>
                </c:pt>
                <c:pt idx="3740">
                  <c:v>51.231964773155802</c:v>
                </c:pt>
                <c:pt idx="3741">
                  <c:v>51.2456631594588</c:v>
                </c:pt>
                <c:pt idx="3742">
                  <c:v>51.259361545761799</c:v>
                </c:pt>
                <c:pt idx="3743">
                  <c:v>51.273059932064797</c:v>
                </c:pt>
                <c:pt idx="3744">
                  <c:v>51.286758318367802</c:v>
                </c:pt>
                <c:pt idx="3745">
                  <c:v>51.3004567046708</c:v>
                </c:pt>
                <c:pt idx="3746">
                  <c:v>51.314155090973699</c:v>
                </c:pt>
                <c:pt idx="3747">
                  <c:v>51.327853477276697</c:v>
                </c:pt>
                <c:pt idx="3748">
                  <c:v>51.341551863579703</c:v>
                </c:pt>
                <c:pt idx="3749">
                  <c:v>51.355250249882701</c:v>
                </c:pt>
                <c:pt idx="3750">
                  <c:v>51.368948636185699</c:v>
                </c:pt>
                <c:pt idx="3751">
                  <c:v>51.382647022488698</c:v>
                </c:pt>
                <c:pt idx="3752">
                  <c:v>51.396345408791603</c:v>
                </c:pt>
                <c:pt idx="3753">
                  <c:v>51.410043795094602</c:v>
                </c:pt>
                <c:pt idx="3754">
                  <c:v>51.4237421813976</c:v>
                </c:pt>
                <c:pt idx="3755">
                  <c:v>51.437440567700598</c:v>
                </c:pt>
                <c:pt idx="3756">
                  <c:v>51.451138954003603</c:v>
                </c:pt>
                <c:pt idx="3757">
                  <c:v>51.464837340306602</c:v>
                </c:pt>
                <c:pt idx="3758">
                  <c:v>51.478535726609501</c:v>
                </c:pt>
                <c:pt idx="3759">
                  <c:v>51.492234112912499</c:v>
                </c:pt>
                <c:pt idx="3760">
                  <c:v>51.505932499215497</c:v>
                </c:pt>
                <c:pt idx="3761">
                  <c:v>51.519630885518502</c:v>
                </c:pt>
                <c:pt idx="3762">
                  <c:v>51.533329271821501</c:v>
                </c:pt>
                <c:pt idx="3763">
                  <c:v>51.547027658124499</c:v>
                </c:pt>
                <c:pt idx="3764">
                  <c:v>51.560726044427398</c:v>
                </c:pt>
                <c:pt idx="3765">
                  <c:v>51.574424430730403</c:v>
                </c:pt>
                <c:pt idx="3766">
                  <c:v>51.588122817033401</c:v>
                </c:pt>
                <c:pt idx="3767">
                  <c:v>51.601821203336399</c:v>
                </c:pt>
                <c:pt idx="3768">
                  <c:v>51.615519589639398</c:v>
                </c:pt>
                <c:pt idx="3769">
                  <c:v>51.629217975942296</c:v>
                </c:pt>
                <c:pt idx="3770">
                  <c:v>51.642916362245302</c:v>
                </c:pt>
                <c:pt idx="3771">
                  <c:v>51.6566147485483</c:v>
                </c:pt>
                <c:pt idx="3772">
                  <c:v>51.670313134851298</c:v>
                </c:pt>
                <c:pt idx="3773">
                  <c:v>51.684011521154297</c:v>
                </c:pt>
                <c:pt idx="3774">
                  <c:v>51.697709907457302</c:v>
                </c:pt>
                <c:pt idx="3775">
                  <c:v>51.711408293760201</c:v>
                </c:pt>
                <c:pt idx="3776">
                  <c:v>51.725106680063199</c:v>
                </c:pt>
                <c:pt idx="3777">
                  <c:v>51.738805066366197</c:v>
                </c:pt>
                <c:pt idx="3778">
                  <c:v>51.752503452669202</c:v>
                </c:pt>
                <c:pt idx="3779">
                  <c:v>51.766201838972201</c:v>
                </c:pt>
                <c:pt idx="3780">
                  <c:v>51.779900225275199</c:v>
                </c:pt>
                <c:pt idx="3781">
                  <c:v>51.793598611578098</c:v>
                </c:pt>
                <c:pt idx="3782">
                  <c:v>51.807296997881103</c:v>
                </c:pt>
                <c:pt idx="3783">
                  <c:v>51.820995384184101</c:v>
                </c:pt>
                <c:pt idx="3784">
                  <c:v>51.8346937704871</c:v>
                </c:pt>
                <c:pt idx="3785">
                  <c:v>51.848392156790098</c:v>
                </c:pt>
                <c:pt idx="3786">
                  <c:v>51.862090543093103</c:v>
                </c:pt>
                <c:pt idx="3787">
                  <c:v>51.875788929396002</c:v>
                </c:pt>
                <c:pt idx="3788">
                  <c:v>51.889487315699</c:v>
                </c:pt>
                <c:pt idx="3789">
                  <c:v>51.903185702001998</c:v>
                </c:pt>
                <c:pt idx="3790">
                  <c:v>51.916884088304997</c:v>
                </c:pt>
                <c:pt idx="3791">
                  <c:v>51.930582474608002</c:v>
                </c:pt>
                <c:pt idx="3792">
                  <c:v>51.944280860911</c:v>
                </c:pt>
                <c:pt idx="3793">
                  <c:v>51.957979247213899</c:v>
                </c:pt>
                <c:pt idx="3794">
                  <c:v>51.971677633516897</c:v>
                </c:pt>
                <c:pt idx="3795">
                  <c:v>51.985376019819903</c:v>
                </c:pt>
                <c:pt idx="3796">
                  <c:v>51.999074406122901</c:v>
                </c:pt>
                <c:pt idx="3797">
                  <c:v>52.012772792425899</c:v>
                </c:pt>
                <c:pt idx="3798">
                  <c:v>52.026471178728798</c:v>
                </c:pt>
                <c:pt idx="3799">
                  <c:v>52.040169565031803</c:v>
                </c:pt>
                <c:pt idx="3800">
                  <c:v>52.053867951334801</c:v>
                </c:pt>
                <c:pt idx="3801">
                  <c:v>52.0675663376378</c:v>
                </c:pt>
                <c:pt idx="3802">
                  <c:v>52.081264723940798</c:v>
                </c:pt>
                <c:pt idx="3803">
                  <c:v>52.094963110243803</c:v>
                </c:pt>
                <c:pt idx="3804">
                  <c:v>52.108661496546802</c:v>
                </c:pt>
                <c:pt idx="3805">
                  <c:v>52.1223598828497</c:v>
                </c:pt>
                <c:pt idx="3806">
                  <c:v>52.136058269152699</c:v>
                </c:pt>
                <c:pt idx="3807">
                  <c:v>52.149756655455697</c:v>
                </c:pt>
                <c:pt idx="3808">
                  <c:v>52.163455041758702</c:v>
                </c:pt>
                <c:pt idx="3809">
                  <c:v>52.1771534280617</c:v>
                </c:pt>
                <c:pt idx="3810">
                  <c:v>52.190851814364599</c:v>
                </c:pt>
                <c:pt idx="3811">
                  <c:v>52.204550200667597</c:v>
                </c:pt>
                <c:pt idx="3812">
                  <c:v>52.218248586970603</c:v>
                </c:pt>
                <c:pt idx="3813">
                  <c:v>52.231946973273601</c:v>
                </c:pt>
                <c:pt idx="3814">
                  <c:v>52.245645359576599</c:v>
                </c:pt>
                <c:pt idx="3815">
                  <c:v>52.259343745879598</c:v>
                </c:pt>
                <c:pt idx="3816">
                  <c:v>52.273042132182503</c:v>
                </c:pt>
                <c:pt idx="3817">
                  <c:v>52.286740518485502</c:v>
                </c:pt>
                <c:pt idx="3818">
                  <c:v>52.3004389047885</c:v>
                </c:pt>
                <c:pt idx="3819">
                  <c:v>52.314137291091498</c:v>
                </c:pt>
                <c:pt idx="3820">
                  <c:v>52.327835677394503</c:v>
                </c:pt>
                <c:pt idx="3821">
                  <c:v>52.341534063697502</c:v>
                </c:pt>
                <c:pt idx="3822">
                  <c:v>52.3552324500004</c:v>
                </c:pt>
                <c:pt idx="3823">
                  <c:v>52.368930836303399</c:v>
                </c:pt>
                <c:pt idx="3824">
                  <c:v>52.382629222606397</c:v>
                </c:pt>
                <c:pt idx="3825">
                  <c:v>52.396327608909402</c:v>
                </c:pt>
                <c:pt idx="3826">
                  <c:v>52.410025995212401</c:v>
                </c:pt>
                <c:pt idx="3827">
                  <c:v>52.423724381515299</c:v>
                </c:pt>
                <c:pt idx="3828">
                  <c:v>52.437422767818298</c:v>
                </c:pt>
                <c:pt idx="3829">
                  <c:v>52.451121154121303</c:v>
                </c:pt>
                <c:pt idx="3830">
                  <c:v>52.464819540424301</c:v>
                </c:pt>
                <c:pt idx="3831">
                  <c:v>52.478517926727299</c:v>
                </c:pt>
                <c:pt idx="3832">
                  <c:v>52.492216313030298</c:v>
                </c:pt>
                <c:pt idx="3833">
                  <c:v>52.505914699333303</c:v>
                </c:pt>
                <c:pt idx="3834">
                  <c:v>52.519613085636202</c:v>
                </c:pt>
                <c:pt idx="3835">
                  <c:v>52.5333114719392</c:v>
                </c:pt>
                <c:pt idx="3836">
                  <c:v>52.547009858242198</c:v>
                </c:pt>
                <c:pt idx="3837">
                  <c:v>52.560708244545197</c:v>
                </c:pt>
                <c:pt idx="3838">
                  <c:v>52.574406630848202</c:v>
                </c:pt>
                <c:pt idx="3839">
                  <c:v>52.588105017151101</c:v>
                </c:pt>
                <c:pt idx="3840">
                  <c:v>52.601803403454099</c:v>
                </c:pt>
                <c:pt idx="3841">
                  <c:v>52.615501789757097</c:v>
                </c:pt>
                <c:pt idx="3842">
                  <c:v>52.629200176060102</c:v>
                </c:pt>
                <c:pt idx="3843">
                  <c:v>52.642898562363101</c:v>
                </c:pt>
                <c:pt idx="3844">
                  <c:v>52.656596948666099</c:v>
                </c:pt>
                <c:pt idx="3845">
                  <c:v>52.670295334968998</c:v>
                </c:pt>
                <c:pt idx="3846">
                  <c:v>52.683993721272003</c:v>
                </c:pt>
                <c:pt idx="3847">
                  <c:v>52.697692107575001</c:v>
                </c:pt>
                <c:pt idx="3848">
                  <c:v>52.711390493878</c:v>
                </c:pt>
                <c:pt idx="3849">
                  <c:v>52.725088880180998</c:v>
                </c:pt>
                <c:pt idx="3850">
                  <c:v>52.738787266484003</c:v>
                </c:pt>
                <c:pt idx="3851">
                  <c:v>52.752485652786902</c:v>
                </c:pt>
                <c:pt idx="3852">
                  <c:v>52.7661840390899</c:v>
                </c:pt>
                <c:pt idx="3853">
                  <c:v>52.779882425392898</c:v>
                </c:pt>
                <c:pt idx="3854">
                  <c:v>52.793580811695897</c:v>
                </c:pt>
                <c:pt idx="3855">
                  <c:v>52.807279197998902</c:v>
                </c:pt>
                <c:pt idx="3856">
                  <c:v>52.8209775843019</c:v>
                </c:pt>
                <c:pt idx="3857">
                  <c:v>52.834675970604799</c:v>
                </c:pt>
                <c:pt idx="3858">
                  <c:v>52.848374356907797</c:v>
                </c:pt>
                <c:pt idx="3859">
                  <c:v>52.862072743210803</c:v>
                </c:pt>
                <c:pt idx="3860">
                  <c:v>52.875771129513801</c:v>
                </c:pt>
                <c:pt idx="3861">
                  <c:v>52.889469515816799</c:v>
                </c:pt>
                <c:pt idx="3862">
                  <c:v>52.903167902119797</c:v>
                </c:pt>
                <c:pt idx="3863">
                  <c:v>52.916866288422703</c:v>
                </c:pt>
                <c:pt idx="3864">
                  <c:v>52.930564674725701</c:v>
                </c:pt>
                <c:pt idx="3865">
                  <c:v>52.9442630610287</c:v>
                </c:pt>
                <c:pt idx="3866">
                  <c:v>52.957961447331698</c:v>
                </c:pt>
                <c:pt idx="3867">
                  <c:v>52.971659833634703</c:v>
                </c:pt>
                <c:pt idx="3868">
                  <c:v>52.985358219937602</c:v>
                </c:pt>
                <c:pt idx="3869">
                  <c:v>52.9990566062406</c:v>
                </c:pt>
                <c:pt idx="3870">
                  <c:v>53.012754992543599</c:v>
                </c:pt>
                <c:pt idx="3871">
                  <c:v>53.026453378846597</c:v>
                </c:pt>
                <c:pt idx="3872">
                  <c:v>53.040151765149602</c:v>
                </c:pt>
                <c:pt idx="3873">
                  <c:v>53.0538501514526</c:v>
                </c:pt>
                <c:pt idx="3874">
                  <c:v>53.067548537755499</c:v>
                </c:pt>
                <c:pt idx="3875">
                  <c:v>53.081246924058497</c:v>
                </c:pt>
                <c:pt idx="3876">
                  <c:v>53.094945310361503</c:v>
                </c:pt>
                <c:pt idx="3877">
                  <c:v>53.108643696664501</c:v>
                </c:pt>
                <c:pt idx="3878">
                  <c:v>53.122342082967499</c:v>
                </c:pt>
                <c:pt idx="3879">
                  <c:v>53.136040469270498</c:v>
                </c:pt>
                <c:pt idx="3880">
                  <c:v>53.149738855573403</c:v>
                </c:pt>
                <c:pt idx="3881">
                  <c:v>53.163437241876402</c:v>
                </c:pt>
                <c:pt idx="3882">
                  <c:v>53.1771356281794</c:v>
                </c:pt>
                <c:pt idx="3883">
                  <c:v>53.190834014482398</c:v>
                </c:pt>
                <c:pt idx="3884">
                  <c:v>53.204532400785403</c:v>
                </c:pt>
                <c:pt idx="3885">
                  <c:v>53.218230787088402</c:v>
                </c:pt>
                <c:pt idx="3886">
                  <c:v>53.2319291733913</c:v>
                </c:pt>
                <c:pt idx="3887">
                  <c:v>53.245627559694299</c:v>
                </c:pt>
                <c:pt idx="3888">
                  <c:v>53.259325945997297</c:v>
                </c:pt>
                <c:pt idx="3889">
                  <c:v>53.273024332300302</c:v>
                </c:pt>
                <c:pt idx="3890">
                  <c:v>53.286722718603301</c:v>
                </c:pt>
                <c:pt idx="3891">
                  <c:v>53.300421104906199</c:v>
                </c:pt>
                <c:pt idx="3892">
                  <c:v>53.314119491209198</c:v>
                </c:pt>
                <c:pt idx="3893">
                  <c:v>53.327817877512203</c:v>
                </c:pt>
                <c:pt idx="3894">
                  <c:v>53.341516263815201</c:v>
                </c:pt>
                <c:pt idx="3895">
                  <c:v>53.355214650118199</c:v>
                </c:pt>
                <c:pt idx="3896">
                  <c:v>53.368913036421198</c:v>
                </c:pt>
                <c:pt idx="3897">
                  <c:v>53.382611422724203</c:v>
                </c:pt>
                <c:pt idx="3898">
                  <c:v>53.396309809027102</c:v>
                </c:pt>
                <c:pt idx="3899">
                  <c:v>53.4100081953301</c:v>
                </c:pt>
                <c:pt idx="3900">
                  <c:v>53.423706581633098</c:v>
                </c:pt>
                <c:pt idx="3901">
                  <c:v>53.437404967936097</c:v>
                </c:pt>
                <c:pt idx="3902">
                  <c:v>53.451103354239102</c:v>
                </c:pt>
                <c:pt idx="3903">
                  <c:v>53.4648017405421</c:v>
                </c:pt>
                <c:pt idx="3904">
                  <c:v>53.478500126844999</c:v>
                </c:pt>
                <c:pt idx="3905">
                  <c:v>53.492198513147997</c:v>
                </c:pt>
                <c:pt idx="3906">
                  <c:v>53.505896899451002</c:v>
                </c:pt>
                <c:pt idx="3907">
                  <c:v>53.519595285754001</c:v>
                </c:pt>
                <c:pt idx="3908">
                  <c:v>53.533293672056999</c:v>
                </c:pt>
                <c:pt idx="3909">
                  <c:v>53.546992058359898</c:v>
                </c:pt>
                <c:pt idx="3910">
                  <c:v>53.560690444662903</c:v>
                </c:pt>
                <c:pt idx="3911">
                  <c:v>53.574388830965901</c:v>
                </c:pt>
                <c:pt idx="3912">
                  <c:v>53.5880872172689</c:v>
                </c:pt>
                <c:pt idx="3913">
                  <c:v>53.601785603571898</c:v>
                </c:pt>
                <c:pt idx="3914">
                  <c:v>53.615483989874903</c:v>
                </c:pt>
                <c:pt idx="3915">
                  <c:v>53.629182376177802</c:v>
                </c:pt>
                <c:pt idx="3916">
                  <c:v>53.6428807624808</c:v>
                </c:pt>
                <c:pt idx="3917">
                  <c:v>53.656579148783798</c:v>
                </c:pt>
                <c:pt idx="3918">
                  <c:v>53.670277535086797</c:v>
                </c:pt>
                <c:pt idx="3919">
                  <c:v>53.683975921389802</c:v>
                </c:pt>
                <c:pt idx="3920">
                  <c:v>53.6976743076928</c:v>
                </c:pt>
                <c:pt idx="3921">
                  <c:v>53.711372693995699</c:v>
                </c:pt>
                <c:pt idx="3922">
                  <c:v>53.725071080298697</c:v>
                </c:pt>
                <c:pt idx="3923">
                  <c:v>53.738769466601703</c:v>
                </c:pt>
                <c:pt idx="3924">
                  <c:v>53.752467852904701</c:v>
                </c:pt>
                <c:pt idx="3925">
                  <c:v>53.766166239207699</c:v>
                </c:pt>
                <c:pt idx="3926">
                  <c:v>53.779864625510697</c:v>
                </c:pt>
                <c:pt idx="3927">
                  <c:v>53.793563011813603</c:v>
                </c:pt>
                <c:pt idx="3928">
                  <c:v>53.807261398116601</c:v>
                </c:pt>
                <c:pt idx="3929">
                  <c:v>53.8209597844196</c:v>
                </c:pt>
                <c:pt idx="3930">
                  <c:v>53.834658170722598</c:v>
                </c:pt>
                <c:pt idx="3931">
                  <c:v>53.848356557025603</c:v>
                </c:pt>
                <c:pt idx="3932">
                  <c:v>53.862054943328502</c:v>
                </c:pt>
                <c:pt idx="3933">
                  <c:v>53.8757533296315</c:v>
                </c:pt>
                <c:pt idx="3934">
                  <c:v>53.889451715934499</c:v>
                </c:pt>
                <c:pt idx="3935">
                  <c:v>53.903150102237497</c:v>
                </c:pt>
                <c:pt idx="3936">
                  <c:v>53.916848488540502</c:v>
                </c:pt>
                <c:pt idx="3937">
                  <c:v>53.9305468748435</c:v>
                </c:pt>
                <c:pt idx="3938">
                  <c:v>53.944245261146399</c:v>
                </c:pt>
                <c:pt idx="3939">
                  <c:v>53.957943647449397</c:v>
                </c:pt>
                <c:pt idx="3940">
                  <c:v>53.971642033752403</c:v>
                </c:pt>
                <c:pt idx="3941">
                  <c:v>53.985340420055401</c:v>
                </c:pt>
                <c:pt idx="3942">
                  <c:v>53.999038806358399</c:v>
                </c:pt>
                <c:pt idx="3943">
                  <c:v>54.012737192661398</c:v>
                </c:pt>
                <c:pt idx="3944">
                  <c:v>54.026435578964303</c:v>
                </c:pt>
                <c:pt idx="3945">
                  <c:v>54.040133965267302</c:v>
                </c:pt>
                <c:pt idx="3946">
                  <c:v>54.0538323515703</c:v>
                </c:pt>
                <c:pt idx="3947">
                  <c:v>54.067530737873298</c:v>
                </c:pt>
                <c:pt idx="3948">
                  <c:v>54.081229124176303</c:v>
                </c:pt>
                <c:pt idx="3949">
                  <c:v>54.094927510479302</c:v>
                </c:pt>
                <c:pt idx="3950">
                  <c:v>54.1086258967822</c:v>
                </c:pt>
                <c:pt idx="3951">
                  <c:v>54.122324283085199</c:v>
                </c:pt>
                <c:pt idx="3952">
                  <c:v>54.136022669388197</c:v>
                </c:pt>
                <c:pt idx="3953">
                  <c:v>54.149721055691202</c:v>
                </c:pt>
                <c:pt idx="3954">
                  <c:v>54.163419441994201</c:v>
                </c:pt>
                <c:pt idx="3955">
                  <c:v>54.177117828297199</c:v>
                </c:pt>
                <c:pt idx="3956">
                  <c:v>54.190816214600098</c:v>
                </c:pt>
                <c:pt idx="3957">
                  <c:v>54.204514600903103</c:v>
                </c:pt>
                <c:pt idx="3958">
                  <c:v>54.218212987206101</c:v>
                </c:pt>
                <c:pt idx="3959">
                  <c:v>54.231911373509099</c:v>
                </c:pt>
                <c:pt idx="3960">
                  <c:v>54.245609759812098</c:v>
                </c:pt>
                <c:pt idx="3961">
                  <c:v>54.259308146115103</c:v>
                </c:pt>
                <c:pt idx="3962">
                  <c:v>54.273006532418002</c:v>
                </c:pt>
                <c:pt idx="3963">
                  <c:v>54.286704918721</c:v>
                </c:pt>
                <c:pt idx="3964">
                  <c:v>54.300403305023998</c:v>
                </c:pt>
                <c:pt idx="3965">
                  <c:v>54.314101691326997</c:v>
                </c:pt>
                <c:pt idx="3966">
                  <c:v>54.327800077630002</c:v>
                </c:pt>
                <c:pt idx="3967">
                  <c:v>54.341498463933</c:v>
                </c:pt>
                <c:pt idx="3968">
                  <c:v>54.355196850235899</c:v>
                </c:pt>
                <c:pt idx="3969">
                  <c:v>54.368895236538897</c:v>
                </c:pt>
                <c:pt idx="3970">
                  <c:v>54.382593622841902</c:v>
                </c:pt>
                <c:pt idx="3971">
                  <c:v>54.396292009144901</c:v>
                </c:pt>
                <c:pt idx="3972">
                  <c:v>54.409990395447899</c:v>
                </c:pt>
                <c:pt idx="3973">
                  <c:v>54.423688781750798</c:v>
                </c:pt>
                <c:pt idx="3974">
                  <c:v>54.437387168053803</c:v>
                </c:pt>
                <c:pt idx="3975">
                  <c:v>54.451085554356801</c:v>
                </c:pt>
                <c:pt idx="3976">
                  <c:v>54.4647839406598</c:v>
                </c:pt>
                <c:pt idx="3977">
                  <c:v>54.478482326962798</c:v>
                </c:pt>
                <c:pt idx="3978">
                  <c:v>54.492180713265803</c:v>
                </c:pt>
                <c:pt idx="3979">
                  <c:v>54.505879099568702</c:v>
                </c:pt>
                <c:pt idx="3980">
                  <c:v>54.5195774858717</c:v>
                </c:pt>
                <c:pt idx="3981">
                  <c:v>54.533275872174698</c:v>
                </c:pt>
                <c:pt idx="3982">
                  <c:v>54.546974258477697</c:v>
                </c:pt>
                <c:pt idx="3983">
                  <c:v>54.560672644780702</c:v>
                </c:pt>
                <c:pt idx="3984">
                  <c:v>54.5743710310837</c:v>
                </c:pt>
                <c:pt idx="3985">
                  <c:v>54.588069417386599</c:v>
                </c:pt>
                <c:pt idx="3986">
                  <c:v>54.601767803689597</c:v>
                </c:pt>
                <c:pt idx="3987">
                  <c:v>54.615466189992603</c:v>
                </c:pt>
                <c:pt idx="3988">
                  <c:v>54.629164576295601</c:v>
                </c:pt>
                <c:pt idx="3989">
                  <c:v>54.642862962598599</c:v>
                </c:pt>
                <c:pt idx="3990">
                  <c:v>54.656561348901597</c:v>
                </c:pt>
                <c:pt idx="3991">
                  <c:v>54.670259735204503</c:v>
                </c:pt>
                <c:pt idx="3992">
                  <c:v>54.683958121507501</c:v>
                </c:pt>
                <c:pt idx="3993">
                  <c:v>54.6976565078105</c:v>
                </c:pt>
                <c:pt idx="3994">
                  <c:v>54.711354894113498</c:v>
                </c:pt>
                <c:pt idx="3995">
                  <c:v>54.725053280416503</c:v>
                </c:pt>
                <c:pt idx="3996">
                  <c:v>54.738751666719502</c:v>
                </c:pt>
                <c:pt idx="3997">
                  <c:v>54.7524500530224</c:v>
                </c:pt>
                <c:pt idx="3998">
                  <c:v>54.766148439325399</c:v>
                </c:pt>
                <c:pt idx="3999">
                  <c:v>54.779846825628397</c:v>
                </c:pt>
                <c:pt idx="4000">
                  <c:v>54.793545211931402</c:v>
                </c:pt>
                <c:pt idx="4001">
                  <c:v>54.8072435982344</c:v>
                </c:pt>
                <c:pt idx="4002">
                  <c:v>54.820941984537399</c:v>
                </c:pt>
                <c:pt idx="4003">
                  <c:v>54.834640370840297</c:v>
                </c:pt>
                <c:pt idx="4004">
                  <c:v>54.848338757143303</c:v>
                </c:pt>
                <c:pt idx="4005">
                  <c:v>54.862037143446301</c:v>
                </c:pt>
                <c:pt idx="4006">
                  <c:v>54.875735529749299</c:v>
                </c:pt>
                <c:pt idx="4007">
                  <c:v>54.889433916052297</c:v>
                </c:pt>
                <c:pt idx="4008">
                  <c:v>54.903132302355203</c:v>
                </c:pt>
                <c:pt idx="4009">
                  <c:v>54.916830688658202</c:v>
                </c:pt>
                <c:pt idx="4010">
                  <c:v>54.9305290749612</c:v>
                </c:pt>
                <c:pt idx="4011">
                  <c:v>54.944227461264198</c:v>
                </c:pt>
                <c:pt idx="4012">
                  <c:v>54.957925847567203</c:v>
                </c:pt>
                <c:pt idx="4013">
                  <c:v>54.971624233870202</c:v>
                </c:pt>
                <c:pt idx="4014">
                  <c:v>54.9853226201731</c:v>
                </c:pt>
                <c:pt idx="4015">
                  <c:v>54.999021006476099</c:v>
                </c:pt>
                <c:pt idx="4016">
                  <c:v>55.012719392779097</c:v>
                </c:pt>
                <c:pt idx="4017">
                  <c:v>55.026417779082102</c:v>
                </c:pt>
                <c:pt idx="4018">
                  <c:v>55.040116165385101</c:v>
                </c:pt>
                <c:pt idx="4019">
                  <c:v>55.053814551688099</c:v>
                </c:pt>
                <c:pt idx="4020">
                  <c:v>55.067512937990998</c:v>
                </c:pt>
                <c:pt idx="4021">
                  <c:v>55.081211324294003</c:v>
                </c:pt>
                <c:pt idx="4022">
                  <c:v>55.094909710597001</c:v>
                </c:pt>
                <c:pt idx="4023">
                  <c:v>55.108608096899999</c:v>
                </c:pt>
                <c:pt idx="4024">
                  <c:v>55.122306483202998</c:v>
                </c:pt>
                <c:pt idx="4025">
                  <c:v>55.136004869506003</c:v>
                </c:pt>
                <c:pt idx="4026">
                  <c:v>55.149703255808902</c:v>
                </c:pt>
                <c:pt idx="4027">
                  <c:v>55.1634016421119</c:v>
                </c:pt>
                <c:pt idx="4028">
                  <c:v>55.177100028414898</c:v>
                </c:pt>
                <c:pt idx="4029">
                  <c:v>55.190798414717896</c:v>
                </c:pt>
                <c:pt idx="4030">
                  <c:v>55.204496801020902</c:v>
                </c:pt>
                <c:pt idx="4031">
                  <c:v>55.2181951873239</c:v>
                </c:pt>
                <c:pt idx="4032">
                  <c:v>55.231893573626799</c:v>
                </c:pt>
                <c:pt idx="4033">
                  <c:v>55.245591959929797</c:v>
                </c:pt>
                <c:pt idx="4034">
                  <c:v>55.259290346232802</c:v>
                </c:pt>
                <c:pt idx="4035">
                  <c:v>55.272988732535801</c:v>
                </c:pt>
                <c:pt idx="4036">
                  <c:v>55.286687118838799</c:v>
                </c:pt>
                <c:pt idx="4037">
                  <c:v>55.300385505141698</c:v>
                </c:pt>
                <c:pt idx="4038">
                  <c:v>55.314083891444703</c:v>
                </c:pt>
                <c:pt idx="4039">
                  <c:v>55.327782277747701</c:v>
                </c:pt>
                <c:pt idx="4040">
                  <c:v>55.3414806640507</c:v>
                </c:pt>
                <c:pt idx="4041">
                  <c:v>55.355179050353698</c:v>
                </c:pt>
                <c:pt idx="4042">
                  <c:v>55.368877436656703</c:v>
                </c:pt>
                <c:pt idx="4043">
                  <c:v>55.382575822959701</c:v>
                </c:pt>
                <c:pt idx="4044">
                  <c:v>55.3962742092626</c:v>
                </c:pt>
                <c:pt idx="4045">
                  <c:v>55.409972595565598</c:v>
                </c:pt>
                <c:pt idx="4046">
                  <c:v>55.423670981868597</c:v>
                </c:pt>
                <c:pt idx="4047">
                  <c:v>55.437369368171602</c:v>
                </c:pt>
                <c:pt idx="4048">
                  <c:v>55.4510677544746</c:v>
                </c:pt>
                <c:pt idx="4049">
                  <c:v>55.464766140777499</c:v>
                </c:pt>
                <c:pt idx="4050">
                  <c:v>55.478464527080497</c:v>
                </c:pt>
                <c:pt idx="4051">
                  <c:v>55.492162913383503</c:v>
                </c:pt>
                <c:pt idx="4052">
                  <c:v>55.505861299686501</c:v>
                </c:pt>
                <c:pt idx="4053">
                  <c:v>55.519559685989499</c:v>
                </c:pt>
                <c:pt idx="4054">
                  <c:v>55.533258072292497</c:v>
                </c:pt>
                <c:pt idx="4055">
                  <c:v>55.546956458595403</c:v>
                </c:pt>
                <c:pt idx="4056">
                  <c:v>55.560654844898401</c:v>
                </c:pt>
                <c:pt idx="4057">
                  <c:v>55.5743532312014</c:v>
                </c:pt>
                <c:pt idx="4058">
                  <c:v>55.588051617504398</c:v>
                </c:pt>
                <c:pt idx="4059">
                  <c:v>55.601750003807403</c:v>
                </c:pt>
                <c:pt idx="4060">
                  <c:v>55.615448390110402</c:v>
                </c:pt>
                <c:pt idx="4061">
                  <c:v>55.6291467764133</c:v>
                </c:pt>
                <c:pt idx="4062">
                  <c:v>55.642845162716299</c:v>
                </c:pt>
                <c:pt idx="4063">
                  <c:v>55.656543549019297</c:v>
                </c:pt>
                <c:pt idx="4064">
                  <c:v>55.670241935322302</c:v>
                </c:pt>
                <c:pt idx="4065">
                  <c:v>55.6839403216253</c:v>
                </c:pt>
                <c:pt idx="4066">
                  <c:v>55.697638707928199</c:v>
                </c:pt>
                <c:pt idx="4067">
                  <c:v>55.711337094231197</c:v>
                </c:pt>
                <c:pt idx="4068">
                  <c:v>55.725035480534203</c:v>
                </c:pt>
                <c:pt idx="4069">
                  <c:v>55.738733866837201</c:v>
                </c:pt>
                <c:pt idx="4070">
                  <c:v>55.752432253140199</c:v>
                </c:pt>
                <c:pt idx="4071">
                  <c:v>55.766130639443197</c:v>
                </c:pt>
                <c:pt idx="4072">
                  <c:v>55.779829025746103</c:v>
                </c:pt>
                <c:pt idx="4073">
                  <c:v>55.793527412049102</c:v>
                </c:pt>
                <c:pt idx="4074">
                  <c:v>55.8072257983521</c:v>
                </c:pt>
                <c:pt idx="4075">
                  <c:v>55.820924184655098</c:v>
                </c:pt>
                <c:pt idx="4076">
                  <c:v>55.834622570958103</c:v>
                </c:pt>
                <c:pt idx="4077">
                  <c:v>55.848320957261102</c:v>
                </c:pt>
                <c:pt idx="4078">
                  <c:v>55.862019343564</c:v>
                </c:pt>
                <c:pt idx="4079">
                  <c:v>55.875717729866999</c:v>
                </c:pt>
                <c:pt idx="4080">
                  <c:v>55.889416116169997</c:v>
                </c:pt>
                <c:pt idx="4081">
                  <c:v>55.903114502473002</c:v>
                </c:pt>
                <c:pt idx="4082">
                  <c:v>55.916812888776001</c:v>
                </c:pt>
                <c:pt idx="4083">
                  <c:v>55.930511275078999</c:v>
                </c:pt>
                <c:pt idx="4084">
                  <c:v>55.944209661381898</c:v>
                </c:pt>
                <c:pt idx="4085">
                  <c:v>55.957908047684903</c:v>
                </c:pt>
                <c:pt idx="4086">
                  <c:v>55.971606433987901</c:v>
                </c:pt>
                <c:pt idx="4087">
                  <c:v>55.985304820290899</c:v>
                </c:pt>
                <c:pt idx="4088">
                  <c:v>55.999003206593898</c:v>
                </c:pt>
                <c:pt idx="4089">
                  <c:v>56.012701592896903</c:v>
                </c:pt>
                <c:pt idx="4090">
                  <c:v>56.026399979199802</c:v>
                </c:pt>
                <c:pt idx="4091">
                  <c:v>56.0400983655028</c:v>
                </c:pt>
                <c:pt idx="4092">
                  <c:v>56.053796751805798</c:v>
                </c:pt>
                <c:pt idx="4093">
                  <c:v>56.067495138108796</c:v>
                </c:pt>
                <c:pt idx="4094">
                  <c:v>56.081193524411802</c:v>
                </c:pt>
                <c:pt idx="4095">
                  <c:v>56.0948919107148</c:v>
                </c:pt>
                <c:pt idx="4096">
                  <c:v>56.108590297017699</c:v>
                </c:pt>
                <c:pt idx="4097">
                  <c:v>56.122288683320697</c:v>
                </c:pt>
                <c:pt idx="4098">
                  <c:v>56.135987069623702</c:v>
                </c:pt>
                <c:pt idx="4099">
                  <c:v>56.149685455926701</c:v>
                </c:pt>
                <c:pt idx="4100">
                  <c:v>56.163383842229699</c:v>
                </c:pt>
                <c:pt idx="4101">
                  <c:v>56.177082228532697</c:v>
                </c:pt>
                <c:pt idx="4102">
                  <c:v>56.190780614835603</c:v>
                </c:pt>
                <c:pt idx="4103">
                  <c:v>56.204479001138601</c:v>
                </c:pt>
                <c:pt idx="4104">
                  <c:v>56.2181773874416</c:v>
                </c:pt>
                <c:pt idx="4105">
                  <c:v>56.231875773744598</c:v>
                </c:pt>
                <c:pt idx="4106">
                  <c:v>56.245574160047603</c:v>
                </c:pt>
                <c:pt idx="4107">
                  <c:v>56.259272546350502</c:v>
                </c:pt>
                <c:pt idx="4108">
                  <c:v>56.2729709326535</c:v>
                </c:pt>
                <c:pt idx="4109">
                  <c:v>56.286669318956498</c:v>
                </c:pt>
                <c:pt idx="4110">
                  <c:v>56.300367705259497</c:v>
                </c:pt>
                <c:pt idx="4111">
                  <c:v>56.314066091562502</c:v>
                </c:pt>
                <c:pt idx="4112">
                  <c:v>56.3277644778655</c:v>
                </c:pt>
                <c:pt idx="4113">
                  <c:v>56.341462864168399</c:v>
                </c:pt>
                <c:pt idx="4114">
                  <c:v>56.355161250471397</c:v>
                </c:pt>
                <c:pt idx="4115">
                  <c:v>56.368859636774403</c:v>
                </c:pt>
                <c:pt idx="4116">
                  <c:v>56.382558023077401</c:v>
                </c:pt>
                <c:pt idx="4117">
                  <c:v>56.396256409380399</c:v>
                </c:pt>
                <c:pt idx="4118">
                  <c:v>56.409954795683397</c:v>
                </c:pt>
                <c:pt idx="4119">
                  <c:v>56.423653181986303</c:v>
                </c:pt>
                <c:pt idx="4120">
                  <c:v>56.437351568289301</c:v>
                </c:pt>
                <c:pt idx="4121">
                  <c:v>56.4510499545923</c:v>
                </c:pt>
                <c:pt idx="4122">
                  <c:v>56.464748340895298</c:v>
                </c:pt>
                <c:pt idx="4123">
                  <c:v>56.478446727198303</c:v>
                </c:pt>
                <c:pt idx="4124">
                  <c:v>56.492145113501302</c:v>
                </c:pt>
                <c:pt idx="4125">
                  <c:v>56.5058434998042</c:v>
                </c:pt>
                <c:pt idx="4126">
                  <c:v>56.519541886107199</c:v>
                </c:pt>
                <c:pt idx="4127">
                  <c:v>56.533240272410197</c:v>
                </c:pt>
                <c:pt idx="4128">
                  <c:v>56.546938658713202</c:v>
                </c:pt>
                <c:pt idx="4129">
                  <c:v>56.5606370450162</c:v>
                </c:pt>
                <c:pt idx="4130">
                  <c:v>56.574335431319099</c:v>
                </c:pt>
                <c:pt idx="4131">
                  <c:v>56.588033817622097</c:v>
                </c:pt>
                <c:pt idx="4132">
                  <c:v>56.601732203925103</c:v>
                </c:pt>
                <c:pt idx="4133">
                  <c:v>56.615430590228101</c:v>
                </c:pt>
                <c:pt idx="4134">
                  <c:v>56.629128976531099</c:v>
                </c:pt>
                <c:pt idx="4135">
                  <c:v>56.642827362834097</c:v>
                </c:pt>
                <c:pt idx="4136">
                  <c:v>56.656525749137103</c:v>
                </c:pt>
                <c:pt idx="4137">
                  <c:v>56.670224135440002</c:v>
                </c:pt>
                <c:pt idx="4138">
                  <c:v>56.683922521743</c:v>
                </c:pt>
                <c:pt idx="4139">
                  <c:v>56.697620908045998</c:v>
                </c:pt>
                <c:pt idx="4140">
                  <c:v>56.711319294349003</c:v>
                </c:pt>
                <c:pt idx="4141">
                  <c:v>56.725017680652002</c:v>
                </c:pt>
                <c:pt idx="4142">
                  <c:v>56.738716066955</c:v>
                </c:pt>
                <c:pt idx="4143">
                  <c:v>56.752414453257899</c:v>
                </c:pt>
                <c:pt idx="4144">
                  <c:v>56.766112839560897</c:v>
                </c:pt>
                <c:pt idx="4145">
                  <c:v>56.779811225863902</c:v>
                </c:pt>
                <c:pt idx="4146">
                  <c:v>56.793509612166901</c:v>
                </c:pt>
                <c:pt idx="4147">
                  <c:v>56.807207998469899</c:v>
                </c:pt>
                <c:pt idx="4148">
                  <c:v>56.820906384772798</c:v>
                </c:pt>
                <c:pt idx="4149">
                  <c:v>56.834604771075803</c:v>
                </c:pt>
                <c:pt idx="4150">
                  <c:v>56.848303157378801</c:v>
                </c:pt>
                <c:pt idx="4151">
                  <c:v>56.862001543681799</c:v>
                </c:pt>
                <c:pt idx="4152">
                  <c:v>56.875699929984798</c:v>
                </c:pt>
                <c:pt idx="4153">
                  <c:v>56.889398316287803</c:v>
                </c:pt>
                <c:pt idx="4154">
                  <c:v>56.903096702590702</c:v>
                </c:pt>
                <c:pt idx="4155">
                  <c:v>56.9167950888937</c:v>
                </c:pt>
                <c:pt idx="4156">
                  <c:v>56.930493475196698</c:v>
                </c:pt>
                <c:pt idx="4157">
                  <c:v>56.944191861499696</c:v>
                </c:pt>
                <c:pt idx="4158">
                  <c:v>56.957890247802702</c:v>
                </c:pt>
                <c:pt idx="4159">
                  <c:v>56.9715886341057</c:v>
                </c:pt>
                <c:pt idx="4160">
                  <c:v>56.985287020408599</c:v>
                </c:pt>
                <c:pt idx="4161">
                  <c:v>56.998985406711597</c:v>
                </c:pt>
                <c:pt idx="4162">
                  <c:v>57.012683793014602</c:v>
                </c:pt>
                <c:pt idx="4163">
                  <c:v>57.026382179317601</c:v>
                </c:pt>
                <c:pt idx="4164">
                  <c:v>57.040080565620599</c:v>
                </c:pt>
                <c:pt idx="4165">
                  <c:v>57.053778951923597</c:v>
                </c:pt>
                <c:pt idx="4166">
                  <c:v>57.067477338226503</c:v>
                </c:pt>
                <c:pt idx="4167">
                  <c:v>57.081175724529501</c:v>
                </c:pt>
                <c:pt idx="4168">
                  <c:v>57.0948741108325</c:v>
                </c:pt>
                <c:pt idx="4169">
                  <c:v>57.108572497135498</c:v>
                </c:pt>
                <c:pt idx="4170">
                  <c:v>57.122270883438503</c:v>
                </c:pt>
                <c:pt idx="4171">
                  <c:v>57.135969269741402</c:v>
                </c:pt>
                <c:pt idx="4172">
                  <c:v>57.1496676560444</c:v>
                </c:pt>
                <c:pt idx="4173">
                  <c:v>57.163366042347398</c:v>
                </c:pt>
                <c:pt idx="4174">
                  <c:v>57.177064428650397</c:v>
                </c:pt>
                <c:pt idx="4175">
                  <c:v>57.190762814953402</c:v>
                </c:pt>
                <c:pt idx="4176">
                  <c:v>57.2044612012564</c:v>
                </c:pt>
                <c:pt idx="4177">
                  <c:v>57.218159587559299</c:v>
                </c:pt>
                <c:pt idx="4178">
                  <c:v>57.231857973862297</c:v>
                </c:pt>
                <c:pt idx="4179">
                  <c:v>57.245556360165303</c:v>
                </c:pt>
                <c:pt idx="4180">
                  <c:v>57.259254746468301</c:v>
                </c:pt>
                <c:pt idx="4181">
                  <c:v>57.272953132771299</c:v>
                </c:pt>
                <c:pt idx="4182">
                  <c:v>57.286651519074297</c:v>
                </c:pt>
                <c:pt idx="4183">
                  <c:v>57.300349905377203</c:v>
                </c:pt>
                <c:pt idx="4184">
                  <c:v>57.314048291680201</c:v>
                </c:pt>
                <c:pt idx="4185">
                  <c:v>57.3277466779832</c:v>
                </c:pt>
                <c:pt idx="4186">
                  <c:v>57.341445064286198</c:v>
                </c:pt>
                <c:pt idx="4187">
                  <c:v>57.355143450589203</c:v>
                </c:pt>
                <c:pt idx="4188">
                  <c:v>57.368841836892202</c:v>
                </c:pt>
                <c:pt idx="4189">
                  <c:v>57.3825402231951</c:v>
                </c:pt>
                <c:pt idx="4190">
                  <c:v>57.396238609498099</c:v>
                </c:pt>
                <c:pt idx="4191">
                  <c:v>57.409936995801097</c:v>
                </c:pt>
                <c:pt idx="4192">
                  <c:v>57.423635382104102</c:v>
                </c:pt>
                <c:pt idx="4193">
                  <c:v>57.4373337684071</c:v>
                </c:pt>
                <c:pt idx="4194">
                  <c:v>57.451032154710099</c:v>
                </c:pt>
                <c:pt idx="4195">
                  <c:v>57.464730541012997</c:v>
                </c:pt>
                <c:pt idx="4196">
                  <c:v>57.478428927316003</c:v>
                </c:pt>
                <c:pt idx="4197">
                  <c:v>57.492127313619001</c:v>
                </c:pt>
                <c:pt idx="4198">
                  <c:v>57.505825699921999</c:v>
                </c:pt>
                <c:pt idx="4199">
                  <c:v>57.519524086224997</c:v>
                </c:pt>
                <c:pt idx="4200">
                  <c:v>57.533222472528003</c:v>
                </c:pt>
                <c:pt idx="4201">
                  <c:v>57.546920858830902</c:v>
                </c:pt>
                <c:pt idx="4202">
                  <c:v>57.5606192451339</c:v>
                </c:pt>
                <c:pt idx="4203">
                  <c:v>57.574317631436898</c:v>
                </c:pt>
                <c:pt idx="4204">
                  <c:v>57.588016017739903</c:v>
                </c:pt>
                <c:pt idx="4205">
                  <c:v>57.601714404042902</c:v>
                </c:pt>
                <c:pt idx="4206">
                  <c:v>57.6154127903459</c:v>
                </c:pt>
                <c:pt idx="4207">
                  <c:v>57.629111176648799</c:v>
                </c:pt>
                <c:pt idx="4208">
                  <c:v>57.642809562951797</c:v>
                </c:pt>
                <c:pt idx="4209">
                  <c:v>57.656507949254802</c:v>
                </c:pt>
                <c:pt idx="4210">
                  <c:v>57.670206335557801</c:v>
                </c:pt>
                <c:pt idx="4211">
                  <c:v>57.683904721860799</c:v>
                </c:pt>
                <c:pt idx="4212">
                  <c:v>57.697603108163698</c:v>
                </c:pt>
                <c:pt idx="4213">
                  <c:v>57.711301494466703</c:v>
                </c:pt>
                <c:pt idx="4214">
                  <c:v>57.724999880769701</c:v>
                </c:pt>
                <c:pt idx="4215">
                  <c:v>57.738698267072699</c:v>
                </c:pt>
                <c:pt idx="4216">
                  <c:v>57.752396653375698</c:v>
                </c:pt>
                <c:pt idx="4217">
                  <c:v>57.766095039678703</c:v>
                </c:pt>
                <c:pt idx="4218">
                  <c:v>57.779793425981701</c:v>
                </c:pt>
                <c:pt idx="4219">
                  <c:v>57.7934918122846</c:v>
                </c:pt>
                <c:pt idx="4220">
                  <c:v>57.807190198587598</c:v>
                </c:pt>
                <c:pt idx="4221">
                  <c:v>57.820888584890596</c:v>
                </c:pt>
                <c:pt idx="4222">
                  <c:v>57.834586971193602</c:v>
                </c:pt>
                <c:pt idx="4223">
                  <c:v>57.8482853574966</c:v>
                </c:pt>
                <c:pt idx="4224">
                  <c:v>57.861983743799499</c:v>
                </c:pt>
                <c:pt idx="4225">
                  <c:v>57.875682130102497</c:v>
                </c:pt>
                <c:pt idx="4226">
                  <c:v>57.889380516405502</c:v>
                </c:pt>
                <c:pt idx="4227">
                  <c:v>57.903078902708501</c:v>
                </c:pt>
                <c:pt idx="4228">
                  <c:v>57.916777289011499</c:v>
                </c:pt>
                <c:pt idx="4229">
                  <c:v>57.930475675314497</c:v>
                </c:pt>
                <c:pt idx="4230">
                  <c:v>57.944174061617403</c:v>
                </c:pt>
                <c:pt idx="4231">
                  <c:v>57.957872447920401</c:v>
                </c:pt>
                <c:pt idx="4232">
                  <c:v>57.9715708342234</c:v>
                </c:pt>
                <c:pt idx="4233">
                  <c:v>57.985269220526398</c:v>
                </c:pt>
                <c:pt idx="4234">
                  <c:v>57.998967606829403</c:v>
                </c:pt>
                <c:pt idx="4235">
                  <c:v>58.012665993132401</c:v>
                </c:pt>
                <c:pt idx="4236">
                  <c:v>58.0263643794353</c:v>
                </c:pt>
                <c:pt idx="4237">
                  <c:v>58.040062765738298</c:v>
                </c:pt>
                <c:pt idx="4238">
                  <c:v>58.053761152041297</c:v>
                </c:pt>
                <c:pt idx="4239">
                  <c:v>58.067459538344302</c:v>
                </c:pt>
                <c:pt idx="4240">
                  <c:v>58.0811579246473</c:v>
                </c:pt>
                <c:pt idx="4241">
                  <c:v>58.094856310950199</c:v>
                </c:pt>
                <c:pt idx="4242">
                  <c:v>58.108554697253197</c:v>
                </c:pt>
                <c:pt idx="4243">
                  <c:v>58.122253083556203</c:v>
                </c:pt>
                <c:pt idx="4244">
                  <c:v>58.135951469859201</c:v>
                </c:pt>
                <c:pt idx="4245">
                  <c:v>58.149649856162199</c:v>
                </c:pt>
                <c:pt idx="4246">
                  <c:v>58.163348242465197</c:v>
                </c:pt>
                <c:pt idx="4247">
                  <c:v>58.177046628768103</c:v>
                </c:pt>
                <c:pt idx="4248">
                  <c:v>58.190745015071101</c:v>
                </c:pt>
                <c:pt idx="4249">
                  <c:v>58.2044434013741</c:v>
                </c:pt>
                <c:pt idx="4250">
                  <c:v>58.218141787677098</c:v>
                </c:pt>
                <c:pt idx="4251">
                  <c:v>58.231840173980103</c:v>
                </c:pt>
                <c:pt idx="4252">
                  <c:v>58.245538560283102</c:v>
                </c:pt>
                <c:pt idx="4253">
                  <c:v>58.259236946586</c:v>
                </c:pt>
                <c:pt idx="4254">
                  <c:v>58.272935332888999</c:v>
                </c:pt>
                <c:pt idx="4255">
                  <c:v>58.286633719191997</c:v>
                </c:pt>
                <c:pt idx="4256">
                  <c:v>58.300332105495002</c:v>
                </c:pt>
                <c:pt idx="4257">
                  <c:v>58.314030491798</c:v>
                </c:pt>
                <c:pt idx="4258">
                  <c:v>58.327728878100999</c:v>
                </c:pt>
                <c:pt idx="4259">
                  <c:v>58.341427264403897</c:v>
                </c:pt>
                <c:pt idx="4260">
                  <c:v>58.355125650706903</c:v>
                </c:pt>
                <c:pt idx="4261">
                  <c:v>58.368824037009901</c:v>
                </c:pt>
                <c:pt idx="4262">
                  <c:v>58.382522423312899</c:v>
                </c:pt>
                <c:pt idx="4263">
                  <c:v>58.396220809615897</c:v>
                </c:pt>
                <c:pt idx="4264">
                  <c:v>58.409919195918903</c:v>
                </c:pt>
                <c:pt idx="4265">
                  <c:v>58.423617582221802</c:v>
                </c:pt>
                <c:pt idx="4266">
                  <c:v>58.4373159685248</c:v>
                </c:pt>
                <c:pt idx="4267">
                  <c:v>58.451014354827798</c:v>
                </c:pt>
                <c:pt idx="4268">
                  <c:v>58.464712741130803</c:v>
                </c:pt>
                <c:pt idx="4269">
                  <c:v>58.478411127433802</c:v>
                </c:pt>
                <c:pt idx="4270">
                  <c:v>58.4921095137368</c:v>
                </c:pt>
                <c:pt idx="4271">
                  <c:v>58.505807900039699</c:v>
                </c:pt>
                <c:pt idx="4272">
                  <c:v>58.519506286342697</c:v>
                </c:pt>
                <c:pt idx="4273">
                  <c:v>58.533204672645702</c:v>
                </c:pt>
                <c:pt idx="4274">
                  <c:v>58.546903058948701</c:v>
                </c:pt>
                <c:pt idx="4275">
                  <c:v>58.560601445251699</c:v>
                </c:pt>
                <c:pt idx="4276">
                  <c:v>58.574299831554598</c:v>
                </c:pt>
                <c:pt idx="4277">
                  <c:v>58.587998217857603</c:v>
                </c:pt>
                <c:pt idx="4278">
                  <c:v>58.601696604160601</c:v>
                </c:pt>
                <c:pt idx="4279">
                  <c:v>58.615394990463599</c:v>
                </c:pt>
                <c:pt idx="4280">
                  <c:v>58.629093376766598</c:v>
                </c:pt>
                <c:pt idx="4281">
                  <c:v>58.642791763069603</c:v>
                </c:pt>
                <c:pt idx="4282">
                  <c:v>58.656490149372502</c:v>
                </c:pt>
                <c:pt idx="4283">
                  <c:v>58.6701885356755</c:v>
                </c:pt>
                <c:pt idx="4284">
                  <c:v>58.683886921978498</c:v>
                </c:pt>
                <c:pt idx="4285">
                  <c:v>58.697585308281496</c:v>
                </c:pt>
                <c:pt idx="4286">
                  <c:v>58.711283694584502</c:v>
                </c:pt>
                <c:pt idx="4287">
                  <c:v>58.7249820808875</c:v>
                </c:pt>
                <c:pt idx="4288">
                  <c:v>58.738680467190399</c:v>
                </c:pt>
                <c:pt idx="4289">
                  <c:v>58.752378853493397</c:v>
                </c:pt>
                <c:pt idx="4290">
                  <c:v>58.766077239796402</c:v>
                </c:pt>
                <c:pt idx="4291">
                  <c:v>58.779775626099401</c:v>
                </c:pt>
                <c:pt idx="4292">
                  <c:v>58.793474012402399</c:v>
                </c:pt>
                <c:pt idx="4293">
                  <c:v>58.807172398705397</c:v>
                </c:pt>
                <c:pt idx="4294">
                  <c:v>58.820870785008303</c:v>
                </c:pt>
                <c:pt idx="4295">
                  <c:v>58.834569171311301</c:v>
                </c:pt>
                <c:pt idx="4296">
                  <c:v>58.8482675576143</c:v>
                </c:pt>
                <c:pt idx="4297">
                  <c:v>58.861965943917298</c:v>
                </c:pt>
                <c:pt idx="4298">
                  <c:v>58.875664330220303</c:v>
                </c:pt>
                <c:pt idx="4299">
                  <c:v>58.889362716523301</c:v>
                </c:pt>
                <c:pt idx="4300">
                  <c:v>58.9030611028262</c:v>
                </c:pt>
                <c:pt idx="4301">
                  <c:v>58.916759489129198</c:v>
                </c:pt>
                <c:pt idx="4302">
                  <c:v>58.930457875432197</c:v>
                </c:pt>
                <c:pt idx="4303">
                  <c:v>58.944156261735202</c:v>
                </c:pt>
                <c:pt idx="4304">
                  <c:v>58.9578546480382</c:v>
                </c:pt>
                <c:pt idx="4305">
                  <c:v>58.971553034341099</c:v>
                </c:pt>
                <c:pt idx="4306">
                  <c:v>58.985251420644097</c:v>
                </c:pt>
                <c:pt idx="4307">
                  <c:v>58.998949806947103</c:v>
                </c:pt>
                <c:pt idx="4308">
                  <c:v>59.012648193250101</c:v>
                </c:pt>
                <c:pt idx="4309">
                  <c:v>59.026346579553099</c:v>
                </c:pt>
                <c:pt idx="4310">
                  <c:v>59.040044965856097</c:v>
                </c:pt>
                <c:pt idx="4311">
                  <c:v>59.053743352159003</c:v>
                </c:pt>
                <c:pt idx="4312">
                  <c:v>59.067441738462001</c:v>
                </c:pt>
                <c:pt idx="4313">
                  <c:v>59.081140124765</c:v>
                </c:pt>
                <c:pt idx="4314">
                  <c:v>59.094838511067998</c:v>
                </c:pt>
                <c:pt idx="4315">
                  <c:v>59.108536897371003</c:v>
                </c:pt>
                <c:pt idx="4316">
                  <c:v>59.122235283674001</c:v>
                </c:pt>
                <c:pt idx="4317">
                  <c:v>59.135933669977</c:v>
                </c:pt>
                <c:pt idx="4318">
                  <c:v>59.149632056279899</c:v>
                </c:pt>
                <c:pt idx="4319">
                  <c:v>59.163330442582897</c:v>
                </c:pt>
                <c:pt idx="4320">
                  <c:v>59.177028828885902</c:v>
                </c:pt>
                <c:pt idx="4321">
                  <c:v>59.1907272151889</c:v>
                </c:pt>
                <c:pt idx="4322">
                  <c:v>59.204425601491899</c:v>
                </c:pt>
                <c:pt idx="4323">
                  <c:v>59.218123987794797</c:v>
                </c:pt>
                <c:pt idx="4324">
                  <c:v>59.231822374097803</c:v>
                </c:pt>
                <c:pt idx="4325">
                  <c:v>59.245520760400801</c:v>
                </c:pt>
                <c:pt idx="4326">
                  <c:v>59.259219146703799</c:v>
                </c:pt>
                <c:pt idx="4327">
                  <c:v>59.272917533006797</c:v>
                </c:pt>
                <c:pt idx="4328">
                  <c:v>59.286615919309803</c:v>
                </c:pt>
                <c:pt idx="4329">
                  <c:v>59.300314305612702</c:v>
                </c:pt>
                <c:pt idx="4330">
                  <c:v>59.3140126919157</c:v>
                </c:pt>
                <c:pt idx="4331">
                  <c:v>59.327711078218698</c:v>
                </c:pt>
                <c:pt idx="4332">
                  <c:v>59.341409464521703</c:v>
                </c:pt>
                <c:pt idx="4333">
                  <c:v>59.355107850824702</c:v>
                </c:pt>
                <c:pt idx="4334">
                  <c:v>59.3688062371277</c:v>
                </c:pt>
                <c:pt idx="4335">
                  <c:v>59.382504623430599</c:v>
                </c:pt>
                <c:pt idx="4336">
                  <c:v>59.396203009733597</c:v>
                </c:pt>
                <c:pt idx="4337">
                  <c:v>59.409901396036602</c:v>
                </c:pt>
                <c:pt idx="4338">
                  <c:v>59.4235997823396</c:v>
                </c:pt>
                <c:pt idx="4339">
                  <c:v>59.437298168642599</c:v>
                </c:pt>
                <c:pt idx="4340">
                  <c:v>59.450996554945597</c:v>
                </c:pt>
                <c:pt idx="4341">
                  <c:v>59.464694941248503</c:v>
                </c:pt>
                <c:pt idx="4342">
                  <c:v>59.478393327551501</c:v>
                </c:pt>
                <c:pt idx="4343">
                  <c:v>59.492091713854499</c:v>
                </c:pt>
                <c:pt idx="4344">
                  <c:v>59.505790100157498</c:v>
                </c:pt>
                <c:pt idx="4345">
                  <c:v>59.519488486460503</c:v>
                </c:pt>
                <c:pt idx="4346">
                  <c:v>59.533186872763402</c:v>
                </c:pt>
                <c:pt idx="4347">
                  <c:v>59.5468852590664</c:v>
                </c:pt>
                <c:pt idx="4348">
                  <c:v>59.560583645369398</c:v>
                </c:pt>
                <c:pt idx="4349">
                  <c:v>59.574282031672404</c:v>
                </c:pt>
                <c:pt idx="4350">
                  <c:v>59.587980417975402</c:v>
                </c:pt>
                <c:pt idx="4351">
                  <c:v>59.6016788042784</c:v>
                </c:pt>
                <c:pt idx="4352">
                  <c:v>59.615377190581299</c:v>
                </c:pt>
                <c:pt idx="4353">
                  <c:v>59.629075576884297</c:v>
                </c:pt>
                <c:pt idx="4354">
                  <c:v>59.642773963187302</c:v>
                </c:pt>
                <c:pt idx="4355">
                  <c:v>59.656472349490301</c:v>
                </c:pt>
                <c:pt idx="4356">
                  <c:v>59.670170735793299</c:v>
                </c:pt>
                <c:pt idx="4357">
                  <c:v>59.683869122096297</c:v>
                </c:pt>
                <c:pt idx="4358">
                  <c:v>59.697567508399203</c:v>
                </c:pt>
                <c:pt idx="4359">
                  <c:v>59.711265894702201</c:v>
                </c:pt>
                <c:pt idx="4360">
                  <c:v>59.724964281005199</c:v>
                </c:pt>
                <c:pt idx="4361">
                  <c:v>59.738662667308198</c:v>
                </c:pt>
                <c:pt idx="4362">
                  <c:v>59.752361053611203</c:v>
                </c:pt>
                <c:pt idx="4363">
                  <c:v>59.766059439914201</c:v>
                </c:pt>
                <c:pt idx="4364">
                  <c:v>59.7797578262171</c:v>
                </c:pt>
                <c:pt idx="4365">
                  <c:v>59.793456212520098</c:v>
                </c:pt>
                <c:pt idx="4366">
                  <c:v>59.807154598823097</c:v>
                </c:pt>
                <c:pt idx="4367">
                  <c:v>59.820852985126102</c:v>
                </c:pt>
                <c:pt idx="4368">
                  <c:v>59.8345513714291</c:v>
                </c:pt>
                <c:pt idx="4369">
                  <c:v>59.848249757731999</c:v>
                </c:pt>
                <c:pt idx="4370">
                  <c:v>59.861948144034997</c:v>
                </c:pt>
                <c:pt idx="4371">
                  <c:v>59.875646530338003</c:v>
                </c:pt>
                <c:pt idx="4372">
                  <c:v>59.889344916641001</c:v>
                </c:pt>
                <c:pt idx="4373">
                  <c:v>59.903043302943999</c:v>
                </c:pt>
                <c:pt idx="4374">
                  <c:v>59.916741689246997</c:v>
                </c:pt>
                <c:pt idx="4375">
                  <c:v>59.930440075550003</c:v>
                </c:pt>
                <c:pt idx="4376">
                  <c:v>59.944138461852901</c:v>
                </c:pt>
                <c:pt idx="4377">
                  <c:v>59.9578368481559</c:v>
                </c:pt>
                <c:pt idx="4378">
                  <c:v>59.971535234458898</c:v>
                </c:pt>
                <c:pt idx="4379">
                  <c:v>59.985233620761903</c:v>
                </c:pt>
                <c:pt idx="4380">
                  <c:v>59.998932007064901</c:v>
                </c:pt>
                <c:pt idx="4381">
                  <c:v>60.0126303933679</c:v>
                </c:pt>
                <c:pt idx="4382">
                  <c:v>60.026328779670798</c:v>
                </c:pt>
                <c:pt idx="4383">
                  <c:v>60.040027165973797</c:v>
                </c:pt>
                <c:pt idx="4384">
                  <c:v>60.053725552276802</c:v>
                </c:pt>
                <c:pt idx="4385">
                  <c:v>60.0674239385798</c:v>
                </c:pt>
                <c:pt idx="4386">
                  <c:v>60.081122324882799</c:v>
                </c:pt>
                <c:pt idx="4387">
                  <c:v>60.094820711185697</c:v>
                </c:pt>
                <c:pt idx="4388">
                  <c:v>60.108519097488703</c:v>
                </c:pt>
                <c:pt idx="4389">
                  <c:v>60.122217483791701</c:v>
                </c:pt>
                <c:pt idx="4390">
                  <c:v>60.135915870094699</c:v>
                </c:pt>
                <c:pt idx="4391">
                  <c:v>60.149614256397697</c:v>
                </c:pt>
                <c:pt idx="4392">
                  <c:v>60.163312642700703</c:v>
                </c:pt>
                <c:pt idx="4393">
                  <c:v>60.177011029003602</c:v>
                </c:pt>
                <c:pt idx="4394">
                  <c:v>60.1907094153066</c:v>
                </c:pt>
                <c:pt idx="4395">
                  <c:v>60.204407801609598</c:v>
                </c:pt>
                <c:pt idx="4396">
                  <c:v>60.218106187912603</c:v>
                </c:pt>
                <c:pt idx="4397">
                  <c:v>60.231804574215602</c:v>
                </c:pt>
                <c:pt idx="4398">
                  <c:v>60.2455029605186</c:v>
                </c:pt>
                <c:pt idx="4399">
                  <c:v>60.259201346821499</c:v>
                </c:pt>
                <c:pt idx="4400">
                  <c:v>60.272899733124497</c:v>
                </c:pt>
                <c:pt idx="4401">
                  <c:v>60.286598119427502</c:v>
                </c:pt>
                <c:pt idx="4402">
                  <c:v>60.3002965057305</c:v>
                </c:pt>
                <c:pt idx="4403">
                  <c:v>60.313994892033499</c:v>
                </c:pt>
                <c:pt idx="4404">
                  <c:v>60.327693278336497</c:v>
                </c:pt>
                <c:pt idx="4405">
                  <c:v>60.341391664639403</c:v>
                </c:pt>
                <c:pt idx="4406">
                  <c:v>60.355090050942401</c:v>
                </c:pt>
                <c:pt idx="4407">
                  <c:v>60.368788437245399</c:v>
                </c:pt>
                <c:pt idx="4408">
                  <c:v>60.382486823548398</c:v>
                </c:pt>
                <c:pt idx="4409">
                  <c:v>60.396185209851403</c:v>
                </c:pt>
                <c:pt idx="4410">
                  <c:v>60.409883596154302</c:v>
                </c:pt>
                <c:pt idx="4411">
                  <c:v>60.4235819824573</c:v>
                </c:pt>
                <c:pt idx="4412">
                  <c:v>60.437280368760298</c:v>
                </c:pt>
                <c:pt idx="4413">
                  <c:v>60.450978755063304</c:v>
                </c:pt>
                <c:pt idx="4414">
                  <c:v>60.464677141366302</c:v>
                </c:pt>
                <c:pt idx="4415">
                  <c:v>60.4783755276693</c:v>
                </c:pt>
                <c:pt idx="4416">
                  <c:v>60.492073913972199</c:v>
                </c:pt>
                <c:pt idx="4417">
                  <c:v>60.505772300275197</c:v>
                </c:pt>
                <c:pt idx="4418">
                  <c:v>60.519470686578202</c:v>
                </c:pt>
                <c:pt idx="4419">
                  <c:v>60.533169072881201</c:v>
                </c:pt>
                <c:pt idx="4420">
                  <c:v>60.546867459184199</c:v>
                </c:pt>
                <c:pt idx="4421">
                  <c:v>60.560565845487197</c:v>
                </c:pt>
                <c:pt idx="4422">
                  <c:v>60.574264231790103</c:v>
                </c:pt>
                <c:pt idx="4423">
                  <c:v>60.587962618093101</c:v>
                </c:pt>
                <c:pt idx="4424">
                  <c:v>60.601661004396099</c:v>
                </c:pt>
                <c:pt idx="4425">
                  <c:v>60.615359390699098</c:v>
                </c:pt>
                <c:pt idx="4426">
                  <c:v>60.629057777002103</c:v>
                </c:pt>
                <c:pt idx="4427">
                  <c:v>60.642756163305101</c:v>
                </c:pt>
                <c:pt idx="4428">
                  <c:v>60.656454549608</c:v>
                </c:pt>
                <c:pt idx="4429">
                  <c:v>60.670152935910998</c:v>
                </c:pt>
                <c:pt idx="4430">
                  <c:v>60.683851322213997</c:v>
                </c:pt>
                <c:pt idx="4431">
                  <c:v>60.697549708517002</c:v>
                </c:pt>
                <c:pt idx="4432">
                  <c:v>60.71124809482</c:v>
                </c:pt>
                <c:pt idx="4433">
                  <c:v>60.724946481122998</c:v>
                </c:pt>
                <c:pt idx="4434">
                  <c:v>60.738644867425897</c:v>
                </c:pt>
                <c:pt idx="4435">
                  <c:v>60.752343253728903</c:v>
                </c:pt>
                <c:pt idx="4436">
                  <c:v>60.766041640031901</c:v>
                </c:pt>
                <c:pt idx="4437">
                  <c:v>60.779740026334899</c:v>
                </c:pt>
                <c:pt idx="4438">
                  <c:v>60.793438412637897</c:v>
                </c:pt>
                <c:pt idx="4439">
                  <c:v>60.807136798940803</c:v>
                </c:pt>
                <c:pt idx="4440">
                  <c:v>60.820835185243801</c:v>
                </c:pt>
                <c:pt idx="4441">
                  <c:v>60.8345335715468</c:v>
                </c:pt>
                <c:pt idx="4442">
                  <c:v>60.848231957849798</c:v>
                </c:pt>
                <c:pt idx="4443">
                  <c:v>60.861930344152803</c:v>
                </c:pt>
                <c:pt idx="4444">
                  <c:v>60.875628730455801</c:v>
                </c:pt>
                <c:pt idx="4445">
                  <c:v>60.8893271167588</c:v>
                </c:pt>
                <c:pt idx="4446">
                  <c:v>60.903025503061698</c:v>
                </c:pt>
                <c:pt idx="4447">
                  <c:v>60.916723889364697</c:v>
                </c:pt>
                <c:pt idx="4448">
                  <c:v>60.930422275667702</c:v>
                </c:pt>
                <c:pt idx="4449">
                  <c:v>60.9441206619707</c:v>
                </c:pt>
                <c:pt idx="4450">
                  <c:v>60.957819048273699</c:v>
                </c:pt>
                <c:pt idx="4451">
                  <c:v>60.971517434576597</c:v>
                </c:pt>
                <c:pt idx="4452">
                  <c:v>60.985215820879603</c:v>
                </c:pt>
                <c:pt idx="4453">
                  <c:v>60.998914207182601</c:v>
                </c:pt>
                <c:pt idx="4454">
                  <c:v>61.012612593485599</c:v>
                </c:pt>
                <c:pt idx="4455">
                  <c:v>61.026310979788597</c:v>
                </c:pt>
                <c:pt idx="4456">
                  <c:v>61.040009366091603</c:v>
                </c:pt>
                <c:pt idx="4457">
                  <c:v>61.053707752394502</c:v>
                </c:pt>
                <c:pt idx="4458">
                  <c:v>61.0674061386975</c:v>
                </c:pt>
                <c:pt idx="4459">
                  <c:v>61.081104525000498</c:v>
                </c:pt>
                <c:pt idx="4460">
                  <c:v>61.094802911303503</c:v>
                </c:pt>
                <c:pt idx="4461">
                  <c:v>61.108501297606502</c:v>
                </c:pt>
                <c:pt idx="4462">
                  <c:v>61.1221996839095</c:v>
                </c:pt>
                <c:pt idx="4463">
                  <c:v>61.135898070212399</c:v>
                </c:pt>
                <c:pt idx="4464">
                  <c:v>61.149596456515397</c:v>
                </c:pt>
                <c:pt idx="4465">
                  <c:v>61.163294842818402</c:v>
                </c:pt>
                <c:pt idx="4466">
                  <c:v>61.1769932291214</c:v>
                </c:pt>
                <c:pt idx="4467">
                  <c:v>61.190691615424399</c:v>
                </c:pt>
                <c:pt idx="4468">
                  <c:v>61.204390001727397</c:v>
                </c:pt>
                <c:pt idx="4469">
                  <c:v>61.218088388030303</c:v>
                </c:pt>
                <c:pt idx="4470">
                  <c:v>61.231786774333301</c:v>
                </c:pt>
                <c:pt idx="4471">
                  <c:v>61.245485160636299</c:v>
                </c:pt>
                <c:pt idx="4472">
                  <c:v>61.259183546939298</c:v>
                </c:pt>
                <c:pt idx="4473">
                  <c:v>61.272881933242303</c:v>
                </c:pt>
                <c:pt idx="4474">
                  <c:v>61.286580319545301</c:v>
                </c:pt>
                <c:pt idx="4475">
                  <c:v>61.3002787058482</c:v>
                </c:pt>
                <c:pt idx="4476">
                  <c:v>61.313977092151198</c:v>
                </c:pt>
                <c:pt idx="4477">
                  <c:v>61.327675478454204</c:v>
                </c:pt>
                <c:pt idx="4478">
                  <c:v>61.341373864757202</c:v>
                </c:pt>
                <c:pt idx="4479">
                  <c:v>61.3550722510602</c:v>
                </c:pt>
                <c:pt idx="4480">
                  <c:v>61.368770637363099</c:v>
                </c:pt>
                <c:pt idx="4481">
                  <c:v>61.382469023666097</c:v>
                </c:pt>
                <c:pt idx="4482">
                  <c:v>61.396167409969102</c:v>
                </c:pt>
                <c:pt idx="4483">
                  <c:v>61.409865796272101</c:v>
                </c:pt>
                <c:pt idx="4484">
                  <c:v>61.423564182575099</c:v>
                </c:pt>
                <c:pt idx="4485">
                  <c:v>61.437262568878097</c:v>
                </c:pt>
                <c:pt idx="4486">
                  <c:v>61.450960955181003</c:v>
                </c:pt>
                <c:pt idx="4487">
                  <c:v>61.464659341484001</c:v>
                </c:pt>
                <c:pt idx="4488">
                  <c:v>61.478357727786999</c:v>
                </c:pt>
                <c:pt idx="4489">
                  <c:v>61.492056114089998</c:v>
                </c:pt>
                <c:pt idx="4490">
                  <c:v>61.505754500393003</c:v>
                </c:pt>
                <c:pt idx="4491">
                  <c:v>61.519452886696001</c:v>
                </c:pt>
                <c:pt idx="4492">
                  <c:v>61.5331512729989</c:v>
                </c:pt>
                <c:pt idx="4493">
                  <c:v>61.546849659301898</c:v>
                </c:pt>
                <c:pt idx="4494">
                  <c:v>61.560548045604897</c:v>
                </c:pt>
                <c:pt idx="4495">
                  <c:v>61.574246431907902</c:v>
                </c:pt>
                <c:pt idx="4496">
                  <c:v>61.5879448182109</c:v>
                </c:pt>
                <c:pt idx="4497">
                  <c:v>61.601643204513898</c:v>
                </c:pt>
                <c:pt idx="4498">
                  <c:v>61.615341590816797</c:v>
                </c:pt>
                <c:pt idx="4499">
                  <c:v>61.629039977119803</c:v>
                </c:pt>
                <c:pt idx="4500">
                  <c:v>61.642738363422801</c:v>
                </c:pt>
                <c:pt idx="4501">
                  <c:v>61.656436749725799</c:v>
                </c:pt>
                <c:pt idx="4502">
                  <c:v>61.670135136028797</c:v>
                </c:pt>
                <c:pt idx="4503">
                  <c:v>61.683833522331803</c:v>
                </c:pt>
                <c:pt idx="4504">
                  <c:v>61.697531908634701</c:v>
                </c:pt>
                <c:pt idx="4505">
                  <c:v>61.7112302949377</c:v>
                </c:pt>
                <c:pt idx="4506">
                  <c:v>61.724928681240698</c:v>
                </c:pt>
                <c:pt idx="4507">
                  <c:v>61.738627067543703</c:v>
                </c:pt>
                <c:pt idx="4508">
                  <c:v>61.752325453846701</c:v>
                </c:pt>
                <c:pt idx="4509">
                  <c:v>61.7660238401497</c:v>
                </c:pt>
                <c:pt idx="4510">
                  <c:v>61.779722226452598</c:v>
                </c:pt>
                <c:pt idx="4511">
                  <c:v>61.793420612755597</c:v>
                </c:pt>
                <c:pt idx="4512">
                  <c:v>61.807118999058602</c:v>
                </c:pt>
                <c:pt idx="4513">
                  <c:v>61.8208173853616</c:v>
                </c:pt>
                <c:pt idx="4514">
                  <c:v>61.834515771664599</c:v>
                </c:pt>
                <c:pt idx="4515">
                  <c:v>61.848214157967497</c:v>
                </c:pt>
                <c:pt idx="4516">
                  <c:v>61.861912544270503</c:v>
                </c:pt>
                <c:pt idx="4517">
                  <c:v>61.875610930573501</c:v>
                </c:pt>
                <c:pt idx="4518">
                  <c:v>61.889309316876499</c:v>
                </c:pt>
                <c:pt idx="4519">
                  <c:v>61.903007703179497</c:v>
                </c:pt>
                <c:pt idx="4520">
                  <c:v>61.916706089482503</c:v>
                </c:pt>
                <c:pt idx="4521">
                  <c:v>61.930404475785402</c:v>
                </c:pt>
                <c:pt idx="4522">
                  <c:v>61.9441028620884</c:v>
                </c:pt>
                <c:pt idx="4523">
                  <c:v>61.957801248391398</c:v>
                </c:pt>
                <c:pt idx="4524">
                  <c:v>61.971499634694403</c:v>
                </c:pt>
                <c:pt idx="4525">
                  <c:v>61.985198020997402</c:v>
                </c:pt>
                <c:pt idx="4526">
                  <c:v>61.9988964073004</c:v>
                </c:pt>
                <c:pt idx="4527">
                  <c:v>62.012594793603299</c:v>
                </c:pt>
                <c:pt idx="4528">
                  <c:v>62.026293179906297</c:v>
                </c:pt>
                <c:pt idx="4529">
                  <c:v>62.039991566209302</c:v>
                </c:pt>
                <c:pt idx="4530">
                  <c:v>62.0536899525123</c:v>
                </c:pt>
                <c:pt idx="4531">
                  <c:v>62.067388338815299</c:v>
                </c:pt>
                <c:pt idx="4532">
                  <c:v>62.081086725118297</c:v>
                </c:pt>
                <c:pt idx="4533">
                  <c:v>62.094785111421203</c:v>
                </c:pt>
                <c:pt idx="4534">
                  <c:v>62.108483497724201</c:v>
                </c:pt>
                <c:pt idx="4535">
                  <c:v>62.122181884027199</c:v>
                </c:pt>
                <c:pt idx="4536">
                  <c:v>62.135880270330198</c:v>
                </c:pt>
                <c:pt idx="4537">
                  <c:v>62.149578656633203</c:v>
                </c:pt>
                <c:pt idx="4538">
                  <c:v>62.163277042936201</c:v>
                </c:pt>
                <c:pt idx="4539">
                  <c:v>62.1769754292391</c:v>
                </c:pt>
                <c:pt idx="4540">
                  <c:v>62.190673815542098</c:v>
                </c:pt>
                <c:pt idx="4541">
                  <c:v>62.204372201845104</c:v>
                </c:pt>
                <c:pt idx="4542">
                  <c:v>62.218070588148102</c:v>
                </c:pt>
                <c:pt idx="4543">
                  <c:v>62.2317689744511</c:v>
                </c:pt>
                <c:pt idx="4544">
                  <c:v>62.245467360753999</c:v>
                </c:pt>
                <c:pt idx="4545">
                  <c:v>62.259165747056997</c:v>
                </c:pt>
                <c:pt idx="4546">
                  <c:v>62.272864133360002</c:v>
                </c:pt>
                <c:pt idx="4547">
                  <c:v>62.286562519663001</c:v>
                </c:pt>
                <c:pt idx="4548">
                  <c:v>62.300260905965999</c:v>
                </c:pt>
                <c:pt idx="4549">
                  <c:v>62.313959292268997</c:v>
                </c:pt>
                <c:pt idx="4550">
                  <c:v>62.327657678571903</c:v>
                </c:pt>
                <c:pt idx="4551">
                  <c:v>62.341356064874901</c:v>
                </c:pt>
                <c:pt idx="4552">
                  <c:v>62.355054451177899</c:v>
                </c:pt>
                <c:pt idx="4553">
                  <c:v>62.368752837480898</c:v>
                </c:pt>
                <c:pt idx="4554">
                  <c:v>62.382451223783903</c:v>
                </c:pt>
                <c:pt idx="4555">
                  <c:v>62.396149610086901</c:v>
                </c:pt>
                <c:pt idx="4556">
                  <c:v>62.4098479963898</c:v>
                </c:pt>
                <c:pt idx="4557">
                  <c:v>62.423546382692798</c:v>
                </c:pt>
                <c:pt idx="4558">
                  <c:v>62.437244768995797</c:v>
                </c:pt>
                <c:pt idx="4559">
                  <c:v>62.450943155298802</c:v>
                </c:pt>
                <c:pt idx="4560">
                  <c:v>62.4646415416018</c:v>
                </c:pt>
                <c:pt idx="4561">
                  <c:v>62.478339927904798</c:v>
                </c:pt>
                <c:pt idx="4562">
                  <c:v>62.492038314207697</c:v>
                </c:pt>
                <c:pt idx="4563">
                  <c:v>62.505736700510703</c:v>
                </c:pt>
                <c:pt idx="4564">
                  <c:v>62.519435086813701</c:v>
                </c:pt>
                <c:pt idx="4565">
                  <c:v>62.533133473116699</c:v>
                </c:pt>
                <c:pt idx="4566">
                  <c:v>62.546831859419697</c:v>
                </c:pt>
                <c:pt idx="4567">
                  <c:v>62.560530245722703</c:v>
                </c:pt>
                <c:pt idx="4568">
                  <c:v>62.574228632025601</c:v>
                </c:pt>
                <c:pt idx="4569">
                  <c:v>62.5879270183286</c:v>
                </c:pt>
                <c:pt idx="4570">
                  <c:v>62.601625404631598</c:v>
                </c:pt>
                <c:pt idx="4571">
                  <c:v>62.615323790934603</c:v>
                </c:pt>
                <c:pt idx="4572">
                  <c:v>62.629022177237601</c:v>
                </c:pt>
                <c:pt idx="4573">
                  <c:v>62.6427205635406</c:v>
                </c:pt>
                <c:pt idx="4574">
                  <c:v>62.656418949843498</c:v>
                </c:pt>
                <c:pt idx="4575">
                  <c:v>62.670117336146497</c:v>
                </c:pt>
                <c:pt idx="4576">
                  <c:v>62.683815722449502</c:v>
                </c:pt>
                <c:pt idx="4577">
                  <c:v>62.6975141087525</c:v>
                </c:pt>
                <c:pt idx="4578">
                  <c:v>62.711212495055499</c:v>
                </c:pt>
                <c:pt idx="4579">
                  <c:v>62.724910881358497</c:v>
                </c:pt>
                <c:pt idx="4580">
                  <c:v>62.738609267661403</c:v>
                </c:pt>
                <c:pt idx="4581">
                  <c:v>62.752307653964401</c:v>
                </c:pt>
                <c:pt idx="4582">
                  <c:v>62.766006040267399</c:v>
                </c:pt>
                <c:pt idx="4583">
                  <c:v>62.779704426570397</c:v>
                </c:pt>
                <c:pt idx="4584">
                  <c:v>62.793402812873403</c:v>
                </c:pt>
                <c:pt idx="4585">
                  <c:v>62.807101199176302</c:v>
                </c:pt>
                <c:pt idx="4586">
                  <c:v>62.8207995854793</c:v>
                </c:pt>
                <c:pt idx="4587">
                  <c:v>62.834497971782298</c:v>
                </c:pt>
                <c:pt idx="4588">
                  <c:v>62.848196358085303</c:v>
                </c:pt>
                <c:pt idx="4589">
                  <c:v>62.861894744388302</c:v>
                </c:pt>
                <c:pt idx="4590">
                  <c:v>62.8755931306913</c:v>
                </c:pt>
                <c:pt idx="4591">
                  <c:v>62.889291516994199</c:v>
                </c:pt>
                <c:pt idx="4592">
                  <c:v>62.902989903297197</c:v>
                </c:pt>
                <c:pt idx="4593">
                  <c:v>62.916688289600202</c:v>
                </c:pt>
                <c:pt idx="4594">
                  <c:v>62.9303866759032</c:v>
                </c:pt>
                <c:pt idx="4595">
                  <c:v>62.944085062206199</c:v>
                </c:pt>
                <c:pt idx="4596">
                  <c:v>62.957783448509197</c:v>
                </c:pt>
                <c:pt idx="4597">
                  <c:v>62.971481834812103</c:v>
                </c:pt>
                <c:pt idx="4598">
                  <c:v>62.985180221115101</c:v>
                </c:pt>
                <c:pt idx="4599">
                  <c:v>62.998878607418099</c:v>
                </c:pt>
                <c:pt idx="4600">
                  <c:v>63.012576993721098</c:v>
                </c:pt>
                <c:pt idx="4601">
                  <c:v>63.026275380024103</c:v>
                </c:pt>
                <c:pt idx="4602">
                  <c:v>63.039973766327101</c:v>
                </c:pt>
                <c:pt idx="4603">
                  <c:v>63.05367215263</c:v>
                </c:pt>
                <c:pt idx="4604">
                  <c:v>63.067370538932998</c:v>
                </c:pt>
                <c:pt idx="4605">
                  <c:v>63.081068925236004</c:v>
                </c:pt>
                <c:pt idx="4606">
                  <c:v>63.094767311539002</c:v>
                </c:pt>
                <c:pt idx="4607">
                  <c:v>63.108465697842</c:v>
                </c:pt>
                <c:pt idx="4608">
                  <c:v>63.122164084144899</c:v>
                </c:pt>
                <c:pt idx="4609">
                  <c:v>63.135862470447897</c:v>
                </c:pt>
                <c:pt idx="4610">
                  <c:v>63.149560856750902</c:v>
                </c:pt>
                <c:pt idx="4611">
                  <c:v>63.163259243053901</c:v>
                </c:pt>
                <c:pt idx="4612">
                  <c:v>63.176957629356899</c:v>
                </c:pt>
                <c:pt idx="4613">
                  <c:v>63.190656015659897</c:v>
                </c:pt>
                <c:pt idx="4614">
                  <c:v>63.204354401962803</c:v>
                </c:pt>
                <c:pt idx="4615">
                  <c:v>63.218052788265801</c:v>
                </c:pt>
                <c:pt idx="4616">
                  <c:v>63.231751174568799</c:v>
                </c:pt>
                <c:pt idx="4617">
                  <c:v>63.245449560871798</c:v>
                </c:pt>
                <c:pt idx="4618">
                  <c:v>63.259147947174803</c:v>
                </c:pt>
                <c:pt idx="4619">
                  <c:v>63.272846333477801</c:v>
                </c:pt>
                <c:pt idx="4620">
                  <c:v>63.2865447197808</c:v>
                </c:pt>
                <c:pt idx="4621">
                  <c:v>63.300243106083698</c:v>
                </c:pt>
                <c:pt idx="4622">
                  <c:v>63.313941492386697</c:v>
                </c:pt>
                <c:pt idx="4623">
                  <c:v>63.327639878689702</c:v>
                </c:pt>
                <c:pt idx="4624">
                  <c:v>63.3413382649927</c:v>
                </c:pt>
                <c:pt idx="4625">
                  <c:v>63.355036651295698</c:v>
                </c:pt>
                <c:pt idx="4626">
                  <c:v>63.368735037598597</c:v>
                </c:pt>
                <c:pt idx="4627">
                  <c:v>63.382433423901603</c:v>
                </c:pt>
                <c:pt idx="4628">
                  <c:v>63.396131810204601</c:v>
                </c:pt>
                <c:pt idx="4629">
                  <c:v>63.409830196507599</c:v>
                </c:pt>
                <c:pt idx="4630">
                  <c:v>63.423528582810597</c:v>
                </c:pt>
                <c:pt idx="4631">
                  <c:v>63.437226969113603</c:v>
                </c:pt>
                <c:pt idx="4632">
                  <c:v>63.450925355416501</c:v>
                </c:pt>
                <c:pt idx="4633">
                  <c:v>63.4646237417195</c:v>
                </c:pt>
                <c:pt idx="4634">
                  <c:v>63.478322128022498</c:v>
                </c:pt>
                <c:pt idx="4635">
                  <c:v>63.492020514325503</c:v>
                </c:pt>
                <c:pt idx="4636">
                  <c:v>63.505718900628501</c:v>
                </c:pt>
                <c:pt idx="4637">
                  <c:v>63.5194172869315</c:v>
                </c:pt>
                <c:pt idx="4638">
                  <c:v>63.533115673234398</c:v>
                </c:pt>
                <c:pt idx="4639">
                  <c:v>63.546814059537397</c:v>
                </c:pt>
                <c:pt idx="4640">
                  <c:v>63.560512445840402</c:v>
                </c:pt>
                <c:pt idx="4641">
                  <c:v>63.5742108321434</c:v>
                </c:pt>
                <c:pt idx="4642">
                  <c:v>63.587909218446399</c:v>
                </c:pt>
                <c:pt idx="4643">
                  <c:v>63.601607604749397</c:v>
                </c:pt>
                <c:pt idx="4644">
                  <c:v>63.615305991052303</c:v>
                </c:pt>
                <c:pt idx="4645">
                  <c:v>63.629004377355301</c:v>
                </c:pt>
                <c:pt idx="4646">
                  <c:v>63.642702763658299</c:v>
                </c:pt>
                <c:pt idx="4647">
                  <c:v>63.656401149961297</c:v>
                </c:pt>
                <c:pt idx="4648">
                  <c:v>63.670099536264303</c:v>
                </c:pt>
                <c:pt idx="4649">
                  <c:v>63.683797922567202</c:v>
                </c:pt>
                <c:pt idx="4650">
                  <c:v>63.6974963088702</c:v>
                </c:pt>
                <c:pt idx="4651">
                  <c:v>63.711194695173198</c:v>
                </c:pt>
                <c:pt idx="4652">
                  <c:v>63.724893081476203</c:v>
                </c:pt>
                <c:pt idx="4653">
                  <c:v>63.738591467779202</c:v>
                </c:pt>
                <c:pt idx="4654">
                  <c:v>63.7522898540822</c:v>
                </c:pt>
                <c:pt idx="4655">
                  <c:v>63.765988240385099</c:v>
                </c:pt>
                <c:pt idx="4656">
                  <c:v>63.779686626688097</c:v>
                </c:pt>
                <c:pt idx="4657">
                  <c:v>63.793385012991102</c:v>
                </c:pt>
                <c:pt idx="4658">
                  <c:v>63.8070833992941</c:v>
                </c:pt>
                <c:pt idx="4659">
                  <c:v>63.820781785597099</c:v>
                </c:pt>
                <c:pt idx="4660">
                  <c:v>63.834480171900097</c:v>
                </c:pt>
                <c:pt idx="4661">
                  <c:v>63.848178558203003</c:v>
                </c:pt>
                <c:pt idx="4662">
                  <c:v>63.861876944506001</c:v>
                </c:pt>
                <c:pt idx="4663">
                  <c:v>63.875575330808999</c:v>
                </c:pt>
                <c:pt idx="4664">
                  <c:v>63.889273717111998</c:v>
                </c:pt>
                <c:pt idx="4665">
                  <c:v>63.902972103415003</c:v>
                </c:pt>
                <c:pt idx="4666">
                  <c:v>63.916670489718001</c:v>
                </c:pt>
                <c:pt idx="4667">
                  <c:v>63.9303688760209</c:v>
                </c:pt>
                <c:pt idx="4668">
                  <c:v>63.944067262323898</c:v>
                </c:pt>
                <c:pt idx="4669">
                  <c:v>63.957765648626903</c:v>
                </c:pt>
                <c:pt idx="4670">
                  <c:v>63.971464034929902</c:v>
                </c:pt>
                <c:pt idx="4671">
                  <c:v>63.9851624212329</c:v>
                </c:pt>
                <c:pt idx="4672">
                  <c:v>63.998860807535799</c:v>
                </c:pt>
                <c:pt idx="4673">
                  <c:v>64.012559193838797</c:v>
                </c:pt>
                <c:pt idx="4674">
                  <c:v>64.026257580141802</c:v>
                </c:pt>
                <c:pt idx="4675">
                  <c:v>64.039955966444793</c:v>
                </c:pt>
                <c:pt idx="4676">
                  <c:v>64.053654352747799</c:v>
                </c:pt>
                <c:pt idx="4677">
                  <c:v>64.067352739050804</c:v>
                </c:pt>
                <c:pt idx="4678">
                  <c:v>64.081051125353795</c:v>
                </c:pt>
                <c:pt idx="4679">
                  <c:v>64.094749511656701</c:v>
                </c:pt>
                <c:pt idx="4680">
                  <c:v>64.108447897959707</c:v>
                </c:pt>
                <c:pt idx="4681">
                  <c:v>64.122146284262698</c:v>
                </c:pt>
                <c:pt idx="4682">
                  <c:v>64.135844670565703</c:v>
                </c:pt>
                <c:pt idx="4683">
                  <c:v>64.149543056868694</c:v>
                </c:pt>
                <c:pt idx="4684">
                  <c:v>64.1632414431716</c:v>
                </c:pt>
                <c:pt idx="4685">
                  <c:v>64.176939829474605</c:v>
                </c:pt>
                <c:pt idx="4686">
                  <c:v>64.190638215777597</c:v>
                </c:pt>
                <c:pt idx="4687">
                  <c:v>64.204336602080602</c:v>
                </c:pt>
                <c:pt idx="4688">
                  <c:v>64.218034988383593</c:v>
                </c:pt>
                <c:pt idx="4689">
                  <c:v>64.231733374686598</c:v>
                </c:pt>
                <c:pt idx="4690">
                  <c:v>64.245431760989504</c:v>
                </c:pt>
                <c:pt idx="4691">
                  <c:v>64.259130147292495</c:v>
                </c:pt>
                <c:pt idx="4692">
                  <c:v>64.272828533595501</c:v>
                </c:pt>
                <c:pt idx="4693">
                  <c:v>64.286526919898506</c:v>
                </c:pt>
                <c:pt idx="4694">
                  <c:v>64.300225306201497</c:v>
                </c:pt>
                <c:pt idx="4695">
                  <c:v>64.313923692504503</c:v>
                </c:pt>
                <c:pt idx="4696">
                  <c:v>64.327622078807494</c:v>
                </c:pt>
                <c:pt idx="4697">
                  <c:v>64.3413204651104</c:v>
                </c:pt>
                <c:pt idx="4698">
                  <c:v>64.355018851413405</c:v>
                </c:pt>
                <c:pt idx="4699">
                  <c:v>64.368717237716396</c:v>
                </c:pt>
                <c:pt idx="4700">
                  <c:v>64.382415624019401</c:v>
                </c:pt>
                <c:pt idx="4701">
                  <c:v>64.396114010322407</c:v>
                </c:pt>
                <c:pt idx="4702">
                  <c:v>64.409812396625298</c:v>
                </c:pt>
                <c:pt idx="4703">
                  <c:v>64.423510782928304</c:v>
                </c:pt>
                <c:pt idx="4704">
                  <c:v>64.437209169231295</c:v>
                </c:pt>
                <c:pt idx="4705">
                  <c:v>64.4509075555343</c:v>
                </c:pt>
                <c:pt idx="4706">
                  <c:v>64.464605941837306</c:v>
                </c:pt>
                <c:pt idx="4707">
                  <c:v>64.478304328140297</c:v>
                </c:pt>
                <c:pt idx="4708">
                  <c:v>64.492002714443203</c:v>
                </c:pt>
                <c:pt idx="4709">
                  <c:v>64.505701100746194</c:v>
                </c:pt>
                <c:pt idx="4710">
                  <c:v>64.519399487049199</c:v>
                </c:pt>
                <c:pt idx="4711">
                  <c:v>64.533097873352204</c:v>
                </c:pt>
                <c:pt idx="4712">
                  <c:v>64.546796259655196</c:v>
                </c:pt>
                <c:pt idx="4713">
                  <c:v>64.560494645958102</c:v>
                </c:pt>
                <c:pt idx="4714">
                  <c:v>64.574193032261107</c:v>
                </c:pt>
                <c:pt idx="4715">
                  <c:v>64.587891418564098</c:v>
                </c:pt>
                <c:pt idx="4716">
                  <c:v>64.601589804867103</c:v>
                </c:pt>
                <c:pt idx="4717">
                  <c:v>64.615288191170094</c:v>
                </c:pt>
                <c:pt idx="4718">
                  <c:v>64.6289865774731</c:v>
                </c:pt>
                <c:pt idx="4719">
                  <c:v>64.642684963776006</c:v>
                </c:pt>
                <c:pt idx="4720">
                  <c:v>64.656383350078997</c:v>
                </c:pt>
                <c:pt idx="4721">
                  <c:v>64.670081736382002</c:v>
                </c:pt>
                <c:pt idx="4722">
                  <c:v>64.683780122684993</c:v>
                </c:pt>
                <c:pt idx="4723">
                  <c:v>64.697478508987999</c:v>
                </c:pt>
                <c:pt idx="4724">
                  <c:v>64.711176895291004</c:v>
                </c:pt>
                <c:pt idx="4725">
                  <c:v>64.724875281593896</c:v>
                </c:pt>
                <c:pt idx="4726">
                  <c:v>64.738573667896901</c:v>
                </c:pt>
                <c:pt idx="4727">
                  <c:v>64.752272054199906</c:v>
                </c:pt>
                <c:pt idx="4728">
                  <c:v>64.765970440502898</c:v>
                </c:pt>
                <c:pt idx="4729">
                  <c:v>64.779668826805903</c:v>
                </c:pt>
                <c:pt idx="4730">
                  <c:v>64.793367213108894</c:v>
                </c:pt>
                <c:pt idx="4731">
                  <c:v>64.8070655994118</c:v>
                </c:pt>
                <c:pt idx="4732">
                  <c:v>64.820763985714805</c:v>
                </c:pt>
                <c:pt idx="4733">
                  <c:v>64.834462372017796</c:v>
                </c:pt>
                <c:pt idx="4734">
                  <c:v>64.848160758320802</c:v>
                </c:pt>
                <c:pt idx="4735">
                  <c:v>64.861859144623807</c:v>
                </c:pt>
                <c:pt idx="4736">
                  <c:v>64.875557530926798</c:v>
                </c:pt>
                <c:pt idx="4737">
                  <c:v>64.889255917229704</c:v>
                </c:pt>
                <c:pt idx="4738">
                  <c:v>64.902954303532695</c:v>
                </c:pt>
                <c:pt idx="4739">
                  <c:v>64.916652689835701</c:v>
                </c:pt>
                <c:pt idx="4740">
                  <c:v>64.930351076138706</c:v>
                </c:pt>
                <c:pt idx="4741">
                  <c:v>64.944049462441697</c:v>
                </c:pt>
                <c:pt idx="4742">
                  <c:v>64.957747848744702</c:v>
                </c:pt>
                <c:pt idx="4743">
                  <c:v>64.971446235047594</c:v>
                </c:pt>
                <c:pt idx="4744">
                  <c:v>64.985144621350599</c:v>
                </c:pt>
                <c:pt idx="4745">
                  <c:v>64.998843007653605</c:v>
                </c:pt>
                <c:pt idx="4746">
                  <c:v>65.012541393956596</c:v>
                </c:pt>
                <c:pt idx="4747">
                  <c:v>65.026239780259601</c:v>
                </c:pt>
                <c:pt idx="4748">
                  <c:v>65.039938166562607</c:v>
                </c:pt>
                <c:pt idx="4749">
                  <c:v>65.053636552865498</c:v>
                </c:pt>
                <c:pt idx="4750">
                  <c:v>65.067334939168504</c:v>
                </c:pt>
                <c:pt idx="4751">
                  <c:v>65.081033325471495</c:v>
                </c:pt>
                <c:pt idx="4752">
                  <c:v>65.0947317117745</c:v>
                </c:pt>
                <c:pt idx="4753">
                  <c:v>65.108430098077505</c:v>
                </c:pt>
                <c:pt idx="4754">
                  <c:v>65.122128484380397</c:v>
                </c:pt>
                <c:pt idx="4755">
                  <c:v>65.135826870683402</c:v>
                </c:pt>
                <c:pt idx="4756">
                  <c:v>65.149525256986394</c:v>
                </c:pt>
                <c:pt idx="4757">
                  <c:v>65.163223643289399</c:v>
                </c:pt>
                <c:pt idx="4758">
                  <c:v>65.176922029592404</c:v>
                </c:pt>
                <c:pt idx="4759">
                  <c:v>65.190620415895395</c:v>
                </c:pt>
                <c:pt idx="4760">
                  <c:v>65.204318802198301</c:v>
                </c:pt>
                <c:pt idx="4761">
                  <c:v>65.218017188501307</c:v>
                </c:pt>
                <c:pt idx="4762">
                  <c:v>65.231715574804298</c:v>
                </c:pt>
                <c:pt idx="4763">
                  <c:v>65.245413961107303</c:v>
                </c:pt>
                <c:pt idx="4764">
                  <c:v>65.259112347410294</c:v>
                </c:pt>
                <c:pt idx="4765">
                  <c:v>65.2728107337133</c:v>
                </c:pt>
                <c:pt idx="4766">
                  <c:v>65.286509120016206</c:v>
                </c:pt>
                <c:pt idx="4767">
                  <c:v>65.300207506319197</c:v>
                </c:pt>
                <c:pt idx="4768">
                  <c:v>65.313905892622202</c:v>
                </c:pt>
                <c:pt idx="4769">
                  <c:v>65.327604278925193</c:v>
                </c:pt>
                <c:pt idx="4770">
                  <c:v>65.341302665228199</c:v>
                </c:pt>
                <c:pt idx="4771">
                  <c:v>65.355001051531104</c:v>
                </c:pt>
                <c:pt idx="4772">
                  <c:v>65.368699437834096</c:v>
                </c:pt>
                <c:pt idx="4773">
                  <c:v>65.382397824137101</c:v>
                </c:pt>
                <c:pt idx="4774">
                  <c:v>65.396096210440106</c:v>
                </c:pt>
                <c:pt idx="4775">
                  <c:v>65.409794596743097</c:v>
                </c:pt>
                <c:pt idx="4776">
                  <c:v>65.423492983046103</c:v>
                </c:pt>
                <c:pt idx="4777">
                  <c:v>65.437191369349094</c:v>
                </c:pt>
                <c:pt idx="4778">
                  <c:v>65.450889755652</c:v>
                </c:pt>
                <c:pt idx="4779">
                  <c:v>65.464588141955005</c:v>
                </c:pt>
                <c:pt idx="4780">
                  <c:v>65.478286528257996</c:v>
                </c:pt>
                <c:pt idx="4781">
                  <c:v>65.491984914561002</c:v>
                </c:pt>
                <c:pt idx="4782">
                  <c:v>65.505683300864007</c:v>
                </c:pt>
                <c:pt idx="4783">
                  <c:v>65.519381687166998</c:v>
                </c:pt>
                <c:pt idx="4784">
                  <c:v>65.533080073469904</c:v>
                </c:pt>
                <c:pt idx="4785">
                  <c:v>65.546778459772895</c:v>
                </c:pt>
                <c:pt idx="4786">
                  <c:v>65.5604768460759</c:v>
                </c:pt>
                <c:pt idx="4787">
                  <c:v>65.574175232378906</c:v>
                </c:pt>
                <c:pt idx="4788">
                  <c:v>65.587873618681897</c:v>
                </c:pt>
                <c:pt idx="4789">
                  <c:v>65.601572004984803</c:v>
                </c:pt>
                <c:pt idx="4790">
                  <c:v>65.615270391287794</c:v>
                </c:pt>
                <c:pt idx="4791">
                  <c:v>65.628968777590799</c:v>
                </c:pt>
                <c:pt idx="4792">
                  <c:v>65.642667163893805</c:v>
                </c:pt>
                <c:pt idx="4793">
                  <c:v>65.656365550196796</c:v>
                </c:pt>
                <c:pt idx="4794">
                  <c:v>65.670063936499801</c:v>
                </c:pt>
                <c:pt idx="4795">
                  <c:v>65.683762322802707</c:v>
                </c:pt>
                <c:pt idx="4796">
                  <c:v>65.697460709105698</c:v>
                </c:pt>
                <c:pt idx="4797">
                  <c:v>65.711159095408703</c:v>
                </c:pt>
                <c:pt idx="4798">
                  <c:v>65.724857481711695</c:v>
                </c:pt>
                <c:pt idx="4799">
                  <c:v>65.7385558680147</c:v>
                </c:pt>
                <c:pt idx="4800">
                  <c:v>65.752254254317705</c:v>
                </c:pt>
                <c:pt idx="4801">
                  <c:v>65.765952640620597</c:v>
                </c:pt>
                <c:pt idx="4802">
                  <c:v>65.779651026923602</c:v>
                </c:pt>
                <c:pt idx="4803">
                  <c:v>65.793349413226593</c:v>
                </c:pt>
                <c:pt idx="4804">
                  <c:v>65.807047799529599</c:v>
                </c:pt>
                <c:pt idx="4805">
                  <c:v>65.820746185832604</c:v>
                </c:pt>
                <c:pt idx="4806">
                  <c:v>65.834444572135595</c:v>
                </c:pt>
                <c:pt idx="4807">
                  <c:v>65.848142958438501</c:v>
                </c:pt>
                <c:pt idx="4808">
                  <c:v>65.861841344741507</c:v>
                </c:pt>
                <c:pt idx="4809">
                  <c:v>65.875539731044498</c:v>
                </c:pt>
                <c:pt idx="4810">
                  <c:v>65.889238117347503</c:v>
                </c:pt>
                <c:pt idx="4811">
                  <c:v>65.902936503650494</c:v>
                </c:pt>
                <c:pt idx="4812">
                  <c:v>65.9166348899534</c:v>
                </c:pt>
                <c:pt idx="4813">
                  <c:v>65.930333276256405</c:v>
                </c:pt>
                <c:pt idx="4814">
                  <c:v>65.944031662559397</c:v>
                </c:pt>
                <c:pt idx="4815">
                  <c:v>65.957730048862402</c:v>
                </c:pt>
                <c:pt idx="4816">
                  <c:v>65.971428435165393</c:v>
                </c:pt>
                <c:pt idx="4817">
                  <c:v>65.985126821468398</c:v>
                </c:pt>
                <c:pt idx="4818">
                  <c:v>65.998825207771304</c:v>
                </c:pt>
                <c:pt idx="4819">
                  <c:v>66.012523594074295</c:v>
                </c:pt>
                <c:pt idx="4820">
                  <c:v>66.026221980377301</c:v>
                </c:pt>
                <c:pt idx="4821">
                  <c:v>66.039920366680306</c:v>
                </c:pt>
                <c:pt idx="4822">
                  <c:v>66.053618752983297</c:v>
                </c:pt>
                <c:pt idx="4823">
                  <c:v>66.067317139286303</c:v>
                </c:pt>
                <c:pt idx="4824">
                  <c:v>66.081015525589294</c:v>
                </c:pt>
                <c:pt idx="4825">
                  <c:v>66.0947139118922</c:v>
                </c:pt>
                <c:pt idx="4826">
                  <c:v>66.108412298195205</c:v>
                </c:pt>
                <c:pt idx="4827">
                  <c:v>66.122110684498196</c:v>
                </c:pt>
                <c:pt idx="4828">
                  <c:v>66.135809070801201</c:v>
                </c:pt>
                <c:pt idx="4829">
                  <c:v>66.149507457104207</c:v>
                </c:pt>
                <c:pt idx="4830">
                  <c:v>66.163205843407098</c:v>
                </c:pt>
                <c:pt idx="4831">
                  <c:v>66.176904229710104</c:v>
                </c:pt>
                <c:pt idx="4832">
                  <c:v>66.190602616013095</c:v>
                </c:pt>
                <c:pt idx="4833">
                  <c:v>66.2043010023161</c:v>
                </c:pt>
                <c:pt idx="4834">
                  <c:v>66.217999388619106</c:v>
                </c:pt>
                <c:pt idx="4835">
                  <c:v>66.231697774922097</c:v>
                </c:pt>
                <c:pt idx="4836">
                  <c:v>66.245396161225003</c:v>
                </c:pt>
                <c:pt idx="4837">
                  <c:v>66.259094547527994</c:v>
                </c:pt>
                <c:pt idx="4838">
                  <c:v>66.272792933830999</c:v>
                </c:pt>
                <c:pt idx="4839">
                  <c:v>66.286491320134004</c:v>
                </c:pt>
                <c:pt idx="4840">
                  <c:v>66.300189706436996</c:v>
                </c:pt>
                <c:pt idx="4841">
                  <c:v>66.313888092740001</c:v>
                </c:pt>
                <c:pt idx="4842">
                  <c:v>66.327586479042907</c:v>
                </c:pt>
                <c:pt idx="4843">
                  <c:v>66.341284865345898</c:v>
                </c:pt>
                <c:pt idx="4844">
                  <c:v>66.354983251648903</c:v>
                </c:pt>
                <c:pt idx="4845">
                  <c:v>66.368681637951894</c:v>
                </c:pt>
                <c:pt idx="4846">
                  <c:v>66.3823800242549</c:v>
                </c:pt>
                <c:pt idx="4847">
                  <c:v>66.396078410557806</c:v>
                </c:pt>
                <c:pt idx="4848">
                  <c:v>66.409776796860797</c:v>
                </c:pt>
                <c:pt idx="4849">
                  <c:v>66.423475183163802</c:v>
                </c:pt>
                <c:pt idx="4850">
                  <c:v>66.437173569466793</c:v>
                </c:pt>
                <c:pt idx="4851">
                  <c:v>66.450871955769799</c:v>
                </c:pt>
                <c:pt idx="4852">
                  <c:v>66.464570342072804</c:v>
                </c:pt>
                <c:pt idx="4853">
                  <c:v>66.478268728375696</c:v>
                </c:pt>
                <c:pt idx="4854">
                  <c:v>66.491967114678701</c:v>
                </c:pt>
                <c:pt idx="4855">
                  <c:v>66.505665500981706</c:v>
                </c:pt>
                <c:pt idx="4856">
                  <c:v>66.519363887284698</c:v>
                </c:pt>
                <c:pt idx="4857">
                  <c:v>66.533062273587703</c:v>
                </c:pt>
                <c:pt idx="4858">
                  <c:v>66.546760659890694</c:v>
                </c:pt>
                <c:pt idx="4859">
                  <c:v>66.5604590461936</c:v>
                </c:pt>
                <c:pt idx="4860">
                  <c:v>66.574157432496605</c:v>
                </c:pt>
                <c:pt idx="4861">
                  <c:v>66.587855818799596</c:v>
                </c:pt>
                <c:pt idx="4862">
                  <c:v>66.601554205102602</c:v>
                </c:pt>
                <c:pt idx="4863">
                  <c:v>66.615252591405607</c:v>
                </c:pt>
                <c:pt idx="4864">
                  <c:v>66.628950977708598</c:v>
                </c:pt>
                <c:pt idx="4865">
                  <c:v>66.642649364011504</c:v>
                </c:pt>
                <c:pt idx="4866">
                  <c:v>66.656347750314495</c:v>
                </c:pt>
                <c:pt idx="4867">
                  <c:v>66.670046136617501</c:v>
                </c:pt>
                <c:pt idx="4868">
                  <c:v>66.683744522920506</c:v>
                </c:pt>
                <c:pt idx="4869">
                  <c:v>66.697442909223497</c:v>
                </c:pt>
                <c:pt idx="4870">
                  <c:v>66.711141295526403</c:v>
                </c:pt>
                <c:pt idx="4871">
                  <c:v>66.724839681829394</c:v>
                </c:pt>
                <c:pt idx="4872">
                  <c:v>66.738538068132399</c:v>
                </c:pt>
                <c:pt idx="4873">
                  <c:v>66.752236454435405</c:v>
                </c:pt>
                <c:pt idx="4874">
                  <c:v>66.765934840738396</c:v>
                </c:pt>
                <c:pt idx="4875">
                  <c:v>66.779633227041401</c:v>
                </c:pt>
                <c:pt idx="4876">
                  <c:v>66.793331613344407</c:v>
                </c:pt>
                <c:pt idx="4877">
                  <c:v>66.807029999647298</c:v>
                </c:pt>
                <c:pt idx="4878">
                  <c:v>66.820728385950304</c:v>
                </c:pt>
                <c:pt idx="4879">
                  <c:v>66.834426772253295</c:v>
                </c:pt>
                <c:pt idx="4880">
                  <c:v>66.8481251585563</c:v>
                </c:pt>
                <c:pt idx="4881">
                  <c:v>66.861823544859305</c:v>
                </c:pt>
                <c:pt idx="4882">
                  <c:v>66.875521931162297</c:v>
                </c:pt>
                <c:pt idx="4883">
                  <c:v>66.889220317465202</c:v>
                </c:pt>
                <c:pt idx="4884">
                  <c:v>66.902918703768194</c:v>
                </c:pt>
                <c:pt idx="4885">
                  <c:v>66.916617090071199</c:v>
                </c:pt>
                <c:pt idx="4886">
                  <c:v>66.930315476374204</c:v>
                </c:pt>
                <c:pt idx="4887">
                  <c:v>66.944013862677195</c:v>
                </c:pt>
                <c:pt idx="4888">
                  <c:v>66.957712248980101</c:v>
                </c:pt>
                <c:pt idx="4889">
                  <c:v>66.971410635283107</c:v>
                </c:pt>
                <c:pt idx="4890">
                  <c:v>66.985109021586098</c:v>
                </c:pt>
                <c:pt idx="4891">
                  <c:v>66.998807407889103</c:v>
                </c:pt>
                <c:pt idx="4892">
                  <c:v>67.012505794192094</c:v>
                </c:pt>
                <c:pt idx="4893">
                  <c:v>67.0262041804951</c:v>
                </c:pt>
                <c:pt idx="4894">
                  <c:v>67.039902566798006</c:v>
                </c:pt>
                <c:pt idx="4895">
                  <c:v>67.053600953100997</c:v>
                </c:pt>
                <c:pt idx="4896">
                  <c:v>67.067299339404002</c:v>
                </c:pt>
                <c:pt idx="4897">
                  <c:v>67.080997725706993</c:v>
                </c:pt>
                <c:pt idx="4898">
                  <c:v>67.094696112009999</c:v>
                </c:pt>
                <c:pt idx="4899">
                  <c:v>67.108394498313004</c:v>
                </c:pt>
                <c:pt idx="4900">
                  <c:v>67.122092884615896</c:v>
                </c:pt>
                <c:pt idx="4901">
                  <c:v>67.135791270918901</c:v>
                </c:pt>
                <c:pt idx="4902">
                  <c:v>67.149489657221906</c:v>
                </c:pt>
                <c:pt idx="4903">
                  <c:v>67.163188043524897</c:v>
                </c:pt>
                <c:pt idx="4904">
                  <c:v>67.176886429827903</c:v>
                </c:pt>
                <c:pt idx="4905">
                  <c:v>67.190584816130894</c:v>
                </c:pt>
                <c:pt idx="4906">
                  <c:v>67.2042832024338</c:v>
                </c:pt>
                <c:pt idx="4907">
                  <c:v>67.217981588736805</c:v>
                </c:pt>
                <c:pt idx="4908">
                  <c:v>67.231679975039796</c:v>
                </c:pt>
                <c:pt idx="4909">
                  <c:v>67.245378361342802</c:v>
                </c:pt>
                <c:pt idx="4910">
                  <c:v>67.259076747645807</c:v>
                </c:pt>
                <c:pt idx="4911">
                  <c:v>67.272775133948699</c:v>
                </c:pt>
                <c:pt idx="4912">
                  <c:v>67.286473520251704</c:v>
                </c:pt>
                <c:pt idx="4913">
                  <c:v>67.300171906554695</c:v>
                </c:pt>
                <c:pt idx="4914">
                  <c:v>67.3138702928577</c:v>
                </c:pt>
                <c:pt idx="4915">
                  <c:v>67.327568679160706</c:v>
                </c:pt>
                <c:pt idx="4916">
                  <c:v>67.341267065463697</c:v>
                </c:pt>
                <c:pt idx="4917">
                  <c:v>67.354965451766702</c:v>
                </c:pt>
                <c:pt idx="4918">
                  <c:v>67.368663838069594</c:v>
                </c:pt>
                <c:pt idx="4919">
                  <c:v>67.382362224372599</c:v>
                </c:pt>
                <c:pt idx="4920">
                  <c:v>67.396060610675605</c:v>
                </c:pt>
                <c:pt idx="4921">
                  <c:v>67.409758996978596</c:v>
                </c:pt>
                <c:pt idx="4922">
                  <c:v>67.423457383281601</c:v>
                </c:pt>
                <c:pt idx="4923">
                  <c:v>67.437155769584606</c:v>
                </c:pt>
                <c:pt idx="4924">
                  <c:v>67.450854155887498</c:v>
                </c:pt>
                <c:pt idx="4925">
                  <c:v>67.464552542190503</c:v>
                </c:pt>
                <c:pt idx="4926">
                  <c:v>67.478250928493495</c:v>
                </c:pt>
                <c:pt idx="4927">
                  <c:v>67.4919493147965</c:v>
                </c:pt>
                <c:pt idx="4928">
                  <c:v>67.505647701099505</c:v>
                </c:pt>
                <c:pt idx="4929">
                  <c:v>67.519346087402397</c:v>
                </c:pt>
                <c:pt idx="4930">
                  <c:v>67.533044473705402</c:v>
                </c:pt>
                <c:pt idx="4931">
                  <c:v>67.546742860008393</c:v>
                </c:pt>
                <c:pt idx="4932">
                  <c:v>67.560441246311399</c:v>
                </c:pt>
                <c:pt idx="4933">
                  <c:v>67.574139632614404</c:v>
                </c:pt>
                <c:pt idx="4934">
                  <c:v>67.587838018917395</c:v>
                </c:pt>
                <c:pt idx="4935">
                  <c:v>67.601536405220301</c:v>
                </c:pt>
                <c:pt idx="4936">
                  <c:v>67.615234791523307</c:v>
                </c:pt>
                <c:pt idx="4937">
                  <c:v>67.628933177826298</c:v>
                </c:pt>
                <c:pt idx="4938">
                  <c:v>67.642631564129303</c:v>
                </c:pt>
                <c:pt idx="4939">
                  <c:v>67.656329950432294</c:v>
                </c:pt>
                <c:pt idx="4940">
                  <c:v>67.670028336735299</c:v>
                </c:pt>
                <c:pt idx="4941">
                  <c:v>67.683726723038205</c:v>
                </c:pt>
                <c:pt idx="4942">
                  <c:v>67.697425109341197</c:v>
                </c:pt>
                <c:pt idx="4943">
                  <c:v>67.711123495644202</c:v>
                </c:pt>
                <c:pt idx="4944">
                  <c:v>67.724821881947193</c:v>
                </c:pt>
                <c:pt idx="4945">
                  <c:v>67.738520268250198</c:v>
                </c:pt>
                <c:pt idx="4946">
                  <c:v>67.752218654553104</c:v>
                </c:pt>
                <c:pt idx="4947">
                  <c:v>67.765917040856095</c:v>
                </c:pt>
                <c:pt idx="4948">
                  <c:v>67.779615427159101</c:v>
                </c:pt>
                <c:pt idx="4949">
                  <c:v>67.793313813462106</c:v>
                </c:pt>
                <c:pt idx="4950">
                  <c:v>67.807012199765097</c:v>
                </c:pt>
                <c:pt idx="4951">
                  <c:v>67.820710586068103</c:v>
                </c:pt>
                <c:pt idx="4952">
                  <c:v>67.834408972370994</c:v>
                </c:pt>
                <c:pt idx="4953">
                  <c:v>67.848107358674</c:v>
                </c:pt>
                <c:pt idx="4954">
                  <c:v>67.861805744977005</c:v>
                </c:pt>
                <c:pt idx="4955">
                  <c:v>67.875504131279996</c:v>
                </c:pt>
                <c:pt idx="4956">
                  <c:v>67.889202517583001</c:v>
                </c:pt>
                <c:pt idx="4957">
                  <c:v>67.902900903886007</c:v>
                </c:pt>
                <c:pt idx="4958">
                  <c:v>67.916599290188998</c:v>
                </c:pt>
                <c:pt idx="4959">
                  <c:v>67.930297676491904</c:v>
                </c:pt>
                <c:pt idx="4960">
                  <c:v>67.943996062794895</c:v>
                </c:pt>
                <c:pt idx="4961">
                  <c:v>67.9576944490979</c:v>
                </c:pt>
                <c:pt idx="4962">
                  <c:v>67.971392835400906</c:v>
                </c:pt>
                <c:pt idx="4963">
                  <c:v>67.985091221703897</c:v>
                </c:pt>
                <c:pt idx="4964">
                  <c:v>67.998789608006803</c:v>
                </c:pt>
                <c:pt idx="4965">
                  <c:v>68.012487994309794</c:v>
                </c:pt>
                <c:pt idx="4966">
                  <c:v>68.026186380612799</c:v>
                </c:pt>
                <c:pt idx="4967">
                  <c:v>68.039884766915804</c:v>
                </c:pt>
                <c:pt idx="4968">
                  <c:v>68.053583153218796</c:v>
                </c:pt>
                <c:pt idx="4969">
                  <c:v>68.067281539521801</c:v>
                </c:pt>
                <c:pt idx="4970">
                  <c:v>68.080979925824707</c:v>
                </c:pt>
                <c:pt idx="4971">
                  <c:v>68.094678312127698</c:v>
                </c:pt>
                <c:pt idx="4972">
                  <c:v>68.108376698430703</c:v>
                </c:pt>
                <c:pt idx="4973">
                  <c:v>68.122075084733694</c:v>
                </c:pt>
                <c:pt idx="4974">
                  <c:v>68.1357734710367</c:v>
                </c:pt>
                <c:pt idx="4975">
                  <c:v>68.149471857339705</c:v>
                </c:pt>
                <c:pt idx="4976">
                  <c:v>68.163170243642597</c:v>
                </c:pt>
                <c:pt idx="4977">
                  <c:v>68.176868629945602</c:v>
                </c:pt>
                <c:pt idx="4978">
                  <c:v>68.190567016248593</c:v>
                </c:pt>
                <c:pt idx="4979">
                  <c:v>68.204265402551599</c:v>
                </c:pt>
                <c:pt idx="4980">
                  <c:v>68.217963788854604</c:v>
                </c:pt>
                <c:pt idx="4981">
                  <c:v>68.231662175157595</c:v>
                </c:pt>
                <c:pt idx="4982">
                  <c:v>68.245360561460501</c:v>
                </c:pt>
                <c:pt idx="4983">
                  <c:v>68.259058947763506</c:v>
                </c:pt>
                <c:pt idx="4984">
                  <c:v>68.272757334066497</c:v>
                </c:pt>
                <c:pt idx="4985">
                  <c:v>68.286455720369503</c:v>
                </c:pt>
                <c:pt idx="4986">
                  <c:v>68.300154106672494</c:v>
                </c:pt>
                <c:pt idx="4987">
                  <c:v>68.3138524929754</c:v>
                </c:pt>
                <c:pt idx="4988">
                  <c:v>68.327550879278405</c:v>
                </c:pt>
                <c:pt idx="4989">
                  <c:v>68.341249265581396</c:v>
                </c:pt>
                <c:pt idx="4990">
                  <c:v>68.354947651884402</c:v>
                </c:pt>
                <c:pt idx="4991">
                  <c:v>68.368646038187407</c:v>
                </c:pt>
                <c:pt idx="4992">
                  <c:v>68.382344424490398</c:v>
                </c:pt>
                <c:pt idx="4993">
                  <c:v>68.396042810793304</c:v>
                </c:pt>
                <c:pt idx="4994">
                  <c:v>68.409741197096295</c:v>
                </c:pt>
                <c:pt idx="4995">
                  <c:v>68.423439583399301</c:v>
                </c:pt>
                <c:pt idx="4996">
                  <c:v>68.437137969702306</c:v>
                </c:pt>
                <c:pt idx="4997">
                  <c:v>68.450836356005297</c:v>
                </c:pt>
                <c:pt idx="4998">
                  <c:v>68.464534742308302</c:v>
                </c:pt>
                <c:pt idx="4999">
                  <c:v>68.478233128611294</c:v>
                </c:pt>
                <c:pt idx="5000">
                  <c:v>68.491931514914199</c:v>
                </c:pt>
                <c:pt idx="5001">
                  <c:v>68.505629901217205</c:v>
                </c:pt>
                <c:pt idx="5002">
                  <c:v>68.519328287520196</c:v>
                </c:pt>
                <c:pt idx="5003">
                  <c:v>68.533026673823201</c:v>
                </c:pt>
                <c:pt idx="5004">
                  <c:v>68.546725060126207</c:v>
                </c:pt>
                <c:pt idx="5005">
                  <c:v>68.560423446429098</c:v>
                </c:pt>
                <c:pt idx="5006">
                  <c:v>68.574121832732104</c:v>
                </c:pt>
                <c:pt idx="5007">
                  <c:v>68.587820219035095</c:v>
                </c:pt>
                <c:pt idx="5008">
                  <c:v>68.6015186053381</c:v>
                </c:pt>
                <c:pt idx="5009">
                  <c:v>68.615216991641105</c:v>
                </c:pt>
                <c:pt idx="5010">
                  <c:v>68.628915377944097</c:v>
                </c:pt>
                <c:pt idx="5011">
                  <c:v>68.642613764247002</c:v>
                </c:pt>
                <c:pt idx="5012">
                  <c:v>68.656312150549994</c:v>
                </c:pt>
                <c:pt idx="5013">
                  <c:v>68.670010536852999</c:v>
                </c:pt>
                <c:pt idx="5014">
                  <c:v>68.683708923156004</c:v>
                </c:pt>
                <c:pt idx="5015">
                  <c:v>68.697407309458995</c:v>
                </c:pt>
                <c:pt idx="5016">
                  <c:v>68.711105695762001</c:v>
                </c:pt>
                <c:pt idx="5017">
                  <c:v>68.724804082064907</c:v>
                </c:pt>
                <c:pt idx="5018">
                  <c:v>68.738502468367898</c:v>
                </c:pt>
                <c:pt idx="5019">
                  <c:v>68.752200854670903</c:v>
                </c:pt>
                <c:pt idx="5020">
                  <c:v>68.765899240973894</c:v>
                </c:pt>
                <c:pt idx="5021">
                  <c:v>68.7795976272769</c:v>
                </c:pt>
                <c:pt idx="5022">
                  <c:v>68.793296013579806</c:v>
                </c:pt>
                <c:pt idx="5023">
                  <c:v>68.806994399882797</c:v>
                </c:pt>
                <c:pt idx="5024">
                  <c:v>68.820692786185802</c:v>
                </c:pt>
                <c:pt idx="5025">
                  <c:v>68.834391172488793</c:v>
                </c:pt>
                <c:pt idx="5026">
                  <c:v>68.848089558791798</c:v>
                </c:pt>
                <c:pt idx="5027">
                  <c:v>68.861787945094804</c:v>
                </c:pt>
                <c:pt idx="5028">
                  <c:v>68.875486331397695</c:v>
                </c:pt>
                <c:pt idx="5029">
                  <c:v>68.889184717700701</c:v>
                </c:pt>
                <c:pt idx="5030">
                  <c:v>68.902883104003706</c:v>
                </c:pt>
                <c:pt idx="5031">
                  <c:v>68.916581490306697</c:v>
                </c:pt>
                <c:pt idx="5032">
                  <c:v>68.930279876609703</c:v>
                </c:pt>
                <c:pt idx="5033">
                  <c:v>68.943978262912694</c:v>
                </c:pt>
                <c:pt idx="5034">
                  <c:v>68.9576766492156</c:v>
                </c:pt>
                <c:pt idx="5035">
                  <c:v>68.971375035518605</c:v>
                </c:pt>
                <c:pt idx="5036">
                  <c:v>68.985073421821596</c:v>
                </c:pt>
                <c:pt idx="5037">
                  <c:v>68.998771808124602</c:v>
                </c:pt>
                <c:pt idx="5038">
                  <c:v>69.012470194427607</c:v>
                </c:pt>
                <c:pt idx="5039">
                  <c:v>69.026168580730598</c:v>
                </c:pt>
                <c:pt idx="5040">
                  <c:v>69.039866967033504</c:v>
                </c:pt>
                <c:pt idx="5041">
                  <c:v>69.053565353336495</c:v>
                </c:pt>
                <c:pt idx="5042">
                  <c:v>69.0672637396395</c:v>
                </c:pt>
                <c:pt idx="5043">
                  <c:v>69.080962125942506</c:v>
                </c:pt>
                <c:pt idx="5044">
                  <c:v>69.094660512245497</c:v>
                </c:pt>
                <c:pt idx="5045">
                  <c:v>69.108358898548502</c:v>
                </c:pt>
                <c:pt idx="5046">
                  <c:v>69.122057284851394</c:v>
                </c:pt>
                <c:pt idx="5047">
                  <c:v>69.135755671154399</c:v>
                </c:pt>
                <c:pt idx="5048">
                  <c:v>69.149454057457405</c:v>
                </c:pt>
                <c:pt idx="5049">
                  <c:v>69.163152443760396</c:v>
                </c:pt>
                <c:pt idx="5050">
                  <c:v>69.176850830063401</c:v>
                </c:pt>
                <c:pt idx="5051">
                  <c:v>69.190549216366406</c:v>
                </c:pt>
                <c:pt idx="5052">
                  <c:v>69.204247602669298</c:v>
                </c:pt>
                <c:pt idx="5053">
                  <c:v>69.217945988972303</c:v>
                </c:pt>
                <c:pt idx="5054">
                  <c:v>69.231644375275295</c:v>
                </c:pt>
                <c:pt idx="5055">
                  <c:v>69.2453427615783</c:v>
                </c:pt>
                <c:pt idx="5056">
                  <c:v>69.259041147881305</c:v>
                </c:pt>
                <c:pt idx="5057">
                  <c:v>69.272739534184296</c:v>
                </c:pt>
                <c:pt idx="5058">
                  <c:v>69.286437920487202</c:v>
                </c:pt>
                <c:pt idx="5059">
                  <c:v>69.300136306790193</c:v>
                </c:pt>
                <c:pt idx="5060">
                  <c:v>69.313834693093199</c:v>
                </c:pt>
                <c:pt idx="5061">
                  <c:v>69.327533079396204</c:v>
                </c:pt>
                <c:pt idx="5062">
                  <c:v>69.341231465699195</c:v>
                </c:pt>
                <c:pt idx="5063">
                  <c:v>69.354929852002101</c:v>
                </c:pt>
                <c:pt idx="5064">
                  <c:v>69.368628238305106</c:v>
                </c:pt>
                <c:pt idx="5065">
                  <c:v>69.382326624608098</c:v>
                </c:pt>
                <c:pt idx="5066">
                  <c:v>69.396025010911103</c:v>
                </c:pt>
                <c:pt idx="5067">
                  <c:v>69.409723397214094</c:v>
                </c:pt>
                <c:pt idx="5068">
                  <c:v>69.423421783517099</c:v>
                </c:pt>
                <c:pt idx="5069">
                  <c:v>69.437120169820005</c:v>
                </c:pt>
                <c:pt idx="5070">
                  <c:v>69.450818556122996</c:v>
                </c:pt>
                <c:pt idx="5071">
                  <c:v>69.464516942426002</c:v>
                </c:pt>
                <c:pt idx="5072">
                  <c:v>69.478215328728993</c:v>
                </c:pt>
                <c:pt idx="5073">
                  <c:v>69.491913715031998</c:v>
                </c:pt>
                <c:pt idx="5074">
                  <c:v>69.505612101335004</c:v>
                </c:pt>
                <c:pt idx="5075">
                  <c:v>69.519310487637895</c:v>
                </c:pt>
                <c:pt idx="5076">
                  <c:v>69.533008873940901</c:v>
                </c:pt>
                <c:pt idx="5077">
                  <c:v>69.546707260243906</c:v>
                </c:pt>
                <c:pt idx="5078">
                  <c:v>69.560405646546897</c:v>
                </c:pt>
                <c:pt idx="5079">
                  <c:v>69.574104032849903</c:v>
                </c:pt>
                <c:pt idx="5080">
                  <c:v>69.587802419152894</c:v>
                </c:pt>
                <c:pt idx="5081">
                  <c:v>69.6015008054558</c:v>
                </c:pt>
                <c:pt idx="5082">
                  <c:v>69.615199191758805</c:v>
                </c:pt>
                <c:pt idx="5083">
                  <c:v>69.628897578061796</c:v>
                </c:pt>
                <c:pt idx="5084">
                  <c:v>69.642595964364801</c:v>
                </c:pt>
                <c:pt idx="5085">
                  <c:v>69.656294350667807</c:v>
                </c:pt>
                <c:pt idx="5086">
                  <c:v>69.669992736970798</c:v>
                </c:pt>
                <c:pt idx="5087">
                  <c:v>69.683691123273704</c:v>
                </c:pt>
                <c:pt idx="5088">
                  <c:v>69.697389509576695</c:v>
                </c:pt>
                <c:pt idx="5089">
                  <c:v>69.7110878958797</c:v>
                </c:pt>
                <c:pt idx="5090">
                  <c:v>69.724786282182706</c:v>
                </c:pt>
                <c:pt idx="5091">
                  <c:v>69.738484668485697</c:v>
                </c:pt>
                <c:pt idx="5092">
                  <c:v>69.752183054788603</c:v>
                </c:pt>
                <c:pt idx="5093">
                  <c:v>69.765881441091594</c:v>
                </c:pt>
                <c:pt idx="5094">
                  <c:v>69.779579827394599</c:v>
                </c:pt>
                <c:pt idx="5095">
                  <c:v>69.793278213697604</c:v>
                </c:pt>
                <c:pt idx="5096">
                  <c:v>69.806976600000596</c:v>
                </c:pt>
                <c:pt idx="5097">
                  <c:v>69.820674986303601</c:v>
                </c:pt>
                <c:pt idx="5098">
                  <c:v>69.834373372606507</c:v>
                </c:pt>
                <c:pt idx="5099">
                  <c:v>69.848071758909498</c:v>
                </c:pt>
                <c:pt idx="5100">
                  <c:v>69.861770145212503</c:v>
                </c:pt>
                <c:pt idx="5101">
                  <c:v>69.875468531515494</c:v>
                </c:pt>
                <c:pt idx="5102">
                  <c:v>69.8891669178185</c:v>
                </c:pt>
                <c:pt idx="5103">
                  <c:v>69.902865304121505</c:v>
                </c:pt>
                <c:pt idx="5104">
                  <c:v>69.916563690424397</c:v>
                </c:pt>
                <c:pt idx="5105">
                  <c:v>69.930262076727402</c:v>
                </c:pt>
                <c:pt idx="5106">
                  <c:v>69.943960463030393</c:v>
                </c:pt>
                <c:pt idx="5107">
                  <c:v>69.957658849333399</c:v>
                </c:pt>
                <c:pt idx="5108">
                  <c:v>69.971357235636404</c:v>
                </c:pt>
                <c:pt idx="5109">
                  <c:v>69.985055621939395</c:v>
                </c:pt>
                <c:pt idx="5110">
                  <c:v>69.998754008242301</c:v>
                </c:pt>
                <c:pt idx="5111">
                  <c:v>70.012452394545306</c:v>
                </c:pt>
                <c:pt idx="5112">
                  <c:v>70.026150780848297</c:v>
                </c:pt>
                <c:pt idx="5113">
                  <c:v>70.039849167151303</c:v>
                </c:pt>
                <c:pt idx="5114">
                  <c:v>70.053547553454294</c:v>
                </c:pt>
                <c:pt idx="5115">
                  <c:v>70.067245939757299</c:v>
                </c:pt>
                <c:pt idx="5116">
                  <c:v>70.080944326060205</c:v>
                </c:pt>
                <c:pt idx="5117">
                  <c:v>70.094642712363196</c:v>
                </c:pt>
                <c:pt idx="5118">
                  <c:v>70.108341098666202</c:v>
                </c:pt>
                <c:pt idx="5119">
                  <c:v>70.122039484969207</c:v>
                </c:pt>
                <c:pt idx="5120">
                  <c:v>70.135737871272198</c:v>
                </c:pt>
                <c:pt idx="5121">
                  <c:v>70.149436257575104</c:v>
                </c:pt>
                <c:pt idx="5122">
                  <c:v>70.163134643878095</c:v>
                </c:pt>
                <c:pt idx="5123">
                  <c:v>70.176833030181101</c:v>
                </c:pt>
                <c:pt idx="5124">
                  <c:v>70.190531416484106</c:v>
                </c:pt>
                <c:pt idx="5125">
                  <c:v>70.204229802787097</c:v>
                </c:pt>
                <c:pt idx="5126">
                  <c:v>70.217928189090102</c:v>
                </c:pt>
                <c:pt idx="5127">
                  <c:v>70.231626575393094</c:v>
                </c:pt>
                <c:pt idx="5128">
                  <c:v>70.245324961695999</c:v>
                </c:pt>
                <c:pt idx="5129">
                  <c:v>70.259023347999005</c:v>
                </c:pt>
                <c:pt idx="5130">
                  <c:v>70.272721734301996</c:v>
                </c:pt>
                <c:pt idx="5131">
                  <c:v>70.286420120605001</c:v>
                </c:pt>
                <c:pt idx="5132">
                  <c:v>70.300118506908007</c:v>
                </c:pt>
                <c:pt idx="5133">
                  <c:v>70.313816893210998</c:v>
                </c:pt>
                <c:pt idx="5134">
                  <c:v>70.327515279513904</c:v>
                </c:pt>
                <c:pt idx="5135">
                  <c:v>70.341213665816895</c:v>
                </c:pt>
                <c:pt idx="5136">
                  <c:v>70.3549120521199</c:v>
                </c:pt>
                <c:pt idx="5137">
                  <c:v>70.368610438422905</c:v>
                </c:pt>
                <c:pt idx="5138">
                  <c:v>70.382308824725897</c:v>
                </c:pt>
                <c:pt idx="5139">
                  <c:v>70.396007211028802</c:v>
                </c:pt>
                <c:pt idx="5140">
                  <c:v>70.409705597331794</c:v>
                </c:pt>
                <c:pt idx="5141">
                  <c:v>70.423403983634799</c:v>
                </c:pt>
                <c:pt idx="5142">
                  <c:v>70.437102369937804</c:v>
                </c:pt>
                <c:pt idx="5143">
                  <c:v>70.450800756240795</c:v>
                </c:pt>
                <c:pt idx="5144">
                  <c:v>70.464499142543801</c:v>
                </c:pt>
                <c:pt idx="5145">
                  <c:v>70.478197528846707</c:v>
                </c:pt>
                <c:pt idx="5146">
                  <c:v>70.491895915149698</c:v>
                </c:pt>
                <c:pt idx="5147">
                  <c:v>70.505594301452703</c:v>
                </c:pt>
                <c:pt idx="5148">
                  <c:v>70.519292687755694</c:v>
                </c:pt>
                <c:pt idx="5149">
                  <c:v>70.5329910740587</c:v>
                </c:pt>
                <c:pt idx="5150">
                  <c:v>70.546689460361605</c:v>
                </c:pt>
                <c:pt idx="5151">
                  <c:v>70.560387846664597</c:v>
                </c:pt>
                <c:pt idx="5152">
                  <c:v>70.574086232967602</c:v>
                </c:pt>
                <c:pt idx="5153">
                  <c:v>70.587784619270593</c:v>
                </c:pt>
                <c:pt idx="5154">
                  <c:v>70.601483005573598</c:v>
                </c:pt>
                <c:pt idx="5155">
                  <c:v>70.615181391876604</c:v>
                </c:pt>
                <c:pt idx="5156">
                  <c:v>70.628879778179595</c:v>
                </c:pt>
                <c:pt idx="5157">
                  <c:v>70.642578164482501</c:v>
                </c:pt>
                <c:pt idx="5158">
                  <c:v>70.656276550785506</c:v>
                </c:pt>
                <c:pt idx="5159">
                  <c:v>70.669974937088497</c:v>
                </c:pt>
                <c:pt idx="5160">
                  <c:v>70.683673323391503</c:v>
                </c:pt>
                <c:pt idx="5161">
                  <c:v>70.697371709694494</c:v>
                </c:pt>
                <c:pt idx="5162">
                  <c:v>70.7110700959974</c:v>
                </c:pt>
                <c:pt idx="5163">
                  <c:v>70.724768482300405</c:v>
                </c:pt>
                <c:pt idx="5164">
                  <c:v>70.738466868603396</c:v>
                </c:pt>
                <c:pt idx="5165">
                  <c:v>70.752165254906402</c:v>
                </c:pt>
                <c:pt idx="5166">
                  <c:v>70.765863641209407</c:v>
                </c:pt>
                <c:pt idx="5167">
                  <c:v>70.779562027512398</c:v>
                </c:pt>
                <c:pt idx="5168">
                  <c:v>70.793260413815304</c:v>
                </c:pt>
                <c:pt idx="5169">
                  <c:v>70.806958800118295</c:v>
                </c:pt>
                <c:pt idx="5170">
                  <c:v>70.8206571864213</c:v>
                </c:pt>
                <c:pt idx="5171">
                  <c:v>70.834355572724306</c:v>
                </c:pt>
                <c:pt idx="5172">
                  <c:v>70.848053959027297</c:v>
                </c:pt>
                <c:pt idx="5173">
                  <c:v>70.861752345330302</c:v>
                </c:pt>
                <c:pt idx="5174">
                  <c:v>70.875450731633194</c:v>
                </c:pt>
                <c:pt idx="5175">
                  <c:v>70.889149117936199</c:v>
                </c:pt>
                <c:pt idx="5176">
                  <c:v>70.902847504239205</c:v>
                </c:pt>
                <c:pt idx="5177">
                  <c:v>70.916545890542196</c:v>
                </c:pt>
                <c:pt idx="5178">
                  <c:v>70.930244276845201</c:v>
                </c:pt>
                <c:pt idx="5179">
                  <c:v>70.943942663148206</c:v>
                </c:pt>
                <c:pt idx="5180">
                  <c:v>70.957641049451098</c:v>
                </c:pt>
                <c:pt idx="5181">
                  <c:v>70.971339435754103</c:v>
                </c:pt>
                <c:pt idx="5182">
                  <c:v>70.985037822057095</c:v>
                </c:pt>
                <c:pt idx="5183">
                  <c:v>70.9987362083601</c:v>
                </c:pt>
                <c:pt idx="5184">
                  <c:v>71.012434594663105</c:v>
                </c:pt>
                <c:pt idx="5185">
                  <c:v>71.026132980966096</c:v>
                </c:pt>
                <c:pt idx="5186">
                  <c:v>71.039831367269002</c:v>
                </c:pt>
                <c:pt idx="5187">
                  <c:v>71.053529753571993</c:v>
                </c:pt>
                <c:pt idx="5188">
                  <c:v>71.067228139874999</c:v>
                </c:pt>
                <c:pt idx="5189">
                  <c:v>71.080926526178004</c:v>
                </c:pt>
                <c:pt idx="5190">
                  <c:v>71.094624912480995</c:v>
                </c:pt>
                <c:pt idx="5191">
                  <c:v>71.108323298783901</c:v>
                </c:pt>
                <c:pt idx="5192">
                  <c:v>71.122021685086906</c:v>
                </c:pt>
                <c:pt idx="5193">
                  <c:v>71.135720071389898</c:v>
                </c:pt>
                <c:pt idx="5194">
                  <c:v>71.149418457692903</c:v>
                </c:pt>
                <c:pt idx="5195">
                  <c:v>71.163116843995894</c:v>
                </c:pt>
                <c:pt idx="5196">
                  <c:v>71.176815230298899</c:v>
                </c:pt>
                <c:pt idx="5197">
                  <c:v>71.190513616601805</c:v>
                </c:pt>
                <c:pt idx="5198">
                  <c:v>71.204212002904796</c:v>
                </c:pt>
                <c:pt idx="5199">
                  <c:v>71.217910389207802</c:v>
                </c:pt>
                <c:pt idx="5200">
                  <c:v>71.231608775510793</c:v>
                </c:pt>
                <c:pt idx="5201">
                  <c:v>71.245307161813798</c:v>
                </c:pt>
                <c:pt idx="5202">
                  <c:v>71.259005548116804</c:v>
                </c:pt>
                <c:pt idx="5203">
                  <c:v>71.272703934419695</c:v>
                </c:pt>
                <c:pt idx="5204">
                  <c:v>71.286402320722701</c:v>
                </c:pt>
                <c:pt idx="5205">
                  <c:v>71.300100707025706</c:v>
                </c:pt>
                <c:pt idx="5206">
                  <c:v>71.313799093328697</c:v>
                </c:pt>
                <c:pt idx="5207">
                  <c:v>71.327497479631703</c:v>
                </c:pt>
                <c:pt idx="5208">
                  <c:v>71.341195865934694</c:v>
                </c:pt>
                <c:pt idx="5209">
                  <c:v>71.3548942522376</c:v>
                </c:pt>
                <c:pt idx="5210">
                  <c:v>71.368592638540605</c:v>
                </c:pt>
                <c:pt idx="5211">
                  <c:v>71.382291024843596</c:v>
                </c:pt>
                <c:pt idx="5212">
                  <c:v>71.395989411146601</c:v>
                </c:pt>
                <c:pt idx="5213">
                  <c:v>71.409687797449607</c:v>
                </c:pt>
                <c:pt idx="5214">
                  <c:v>71.423386183752498</c:v>
                </c:pt>
                <c:pt idx="5215">
                  <c:v>71.437084570055504</c:v>
                </c:pt>
                <c:pt idx="5216">
                  <c:v>71.450782956358495</c:v>
                </c:pt>
                <c:pt idx="5217">
                  <c:v>71.4644813426615</c:v>
                </c:pt>
                <c:pt idx="5218">
                  <c:v>71.478179728964506</c:v>
                </c:pt>
                <c:pt idx="5219">
                  <c:v>71.491878115267497</c:v>
                </c:pt>
                <c:pt idx="5220">
                  <c:v>71.505576501570502</c:v>
                </c:pt>
                <c:pt idx="5221">
                  <c:v>71.519274887873394</c:v>
                </c:pt>
                <c:pt idx="5222">
                  <c:v>71.532973274176399</c:v>
                </c:pt>
                <c:pt idx="5223">
                  <c:v>71.546671660479404</c:v>
                </c:pt>
                <c:pt idx="5224">
                  <c:v>71.560370046782396</c:v>
                </c:pt>
                <c:pt idx="5225">
                  <c:v>71.574068433085401</c:v>
                </c:pt>
                <c:pt idx="5226">
                  <c:v>71.587766819388307</c:v>
                </c:pt>
                <c:pt idx="5227">
                  <c:v>71.601465205691298</c:v>
                </c:pt>
                <c:pt idx="5228">
                  <c:v>71.615163591994303</c:v>
                </c:pt>
                <c:pt idx="5229">
                  <c:v>71.628861978297294</c:v>
                </c:pt>
                <c:pt idx="5230">
                  <c:v>71.6425603646003</c:v>
                </c:pt>
                <c:pt idx="5231">
                  <c:v>71.656258750903305</c:v>
                </c:pt>
                <c:pt idx="5232">
                  <c:v>71.669957137206296</c:v>
                </c:pt>
                <c:pt idx="5233">
                  <c:v>71.683655523509202</c:v>
                </c:pt>
                <c:pt idx="5234">
                  <c:v>71.697353909812193</c:v>
                </c:pt>
                <c:pt idx="5235">
                  <c:v>71.711052296115199</c:v>
                </c:pt>
                <c:pt idx="5236">
                  <c:v>71.724750682418204</c:v>
                </c:pt>
                <c:pt idx="5237">
                  <c:v>71.738449068721195</c:v>
                </c:pt>
                <c:pt idx="5238">
                  <c:v>71.752147455024101</c:v>
                </c:pt>
                <c:pt idx="5239">
                  <c:v>71.765845841327106</c:v>
                </c:pt>
                <c:pt idx="5240">
                  <c:v>71.779544227630097</c:v>
                </c:pt>
                <c:pt idx="5241">
                  <c:v>71.793242613933103</c:v>
                </c:pt>
                <c:pt idx="5242">
                  <c:v>71.806941000236094</c:v>
                </c:pt>
                <c:pt idx="5243">
                  <c:v>71.820639386539099</c:v>
                </c:pt>
                <c:pt idx="5244">
                  <c:v>71.834337772842005</c:v>
                </c:pt>
                <c:pt idx="5245">
                  <c:v>71.848036159144996</c:v>
                </c:pt>
                <c:pt idx="5246">
                  <c:v>71.861734545448002</c:v>
                </c:pt>
                <c:pt idx="5247">
                  <c:v>71.875432931751007</c:v>
                </c:pt>
                <c:pt idx="5248">
                  <c:v>71.889131318053998</c:v>
                </c:pt>
                <c:pt idx="5249">
                  <c:v>71.902829704356904</c:v>
                </c:pt>
                <c:pt idx="5250">
                  <c:v>71.916528090659895</c:v>
                </c:pt>
                <c:pt idx="5251">
                  <c:v>71.930226476962901</c:v>
                </c:pt>
                <c:pt idx="5252">
                  <c:v>71.943924863265906</c:v>
                </c:pt>
                <c:pt idx="5253">
                  <c:v>71.957623249568897</c:v>
                </c:pt>
                <c:pt idx="5254">
                  <c:v>71.971321635871902</c:v>
                </c:pt>
                <c:pt idx="5255">
                  <c:v>71.985020022174893</c:v>
                </c:pt>
                <c:pt idx="5256">
                  <c:v>71.998718408477799</c:v>
                </c:pt>
                <c:pt idx="5257">
                  <c:v>72.012416794780805</c:v>
                </c:pt>
                <c:pt idx="5258">
                  <c:v>72.026115181083796</c:v>
                </c:pt>
                <c:pt idx="5259">
                  <c:v>72.039813567386801</c:v>
                </c:pt>
                <c:pt idx="5260">
                  <c:v>72.053511953689807</c:v>
                </c:pt>
                <c:pt idx="5261">
                  <c:v>72.067210339992798</c:v>
                </c:pt>
                <c:pt idx="5262">
                  <c:v>72.080908726295704</c:v>
                </c:pt>
                <c:pt idx="5263">
                  <c:v>72.094607112598695</c:v>
                </c:pt>
                <c:pt idx="5264">
                  <c:v>72.1083054989017</c:v>
                </c:pt>
                <c:pt idx="5265">
                  <c:v>72.122003885204705</c:v>
                </c:pt>
                <c:pt idx="5266">
                  <c:v>72.135702271507697</c:v>
                </c:pt>
                <c:pt idx="5267">
                  <c:v>72.149400657810602</c:v>
                </c:pt>
                <c:pt idx="5268">
                  <c:v>72.163099044113594</c:v>
                </c:pt>
                <c:pt idx="5269">
                  <c:v>72.176797430416599</c:v>
                </c:pt>
                <c:pt idx="5270">
                  <c:v>72.190495816719604</c:v>
                </c:pt>
                <c:pt idx="5271">
                  <c:v>72.204194203022595</c:v>
                </c:pt>
                <c:pt idx="5272">
                  <c:v>72.217892589325601</c:v>
                </c:pt>
                <c:pt idx="5273">
                  <c:v>72.231590975628507</c:v>
                </c:pt>
                <c:pt idx="5274">
                  <c:v>72.245289361931498</c:v>
                </c:pt>
                <c:pt idx="5275">
                  <c:v>72.258987748234503</c:v>
                </c:pt>
                <c:pt idx="5276">
                  <c:v>72.272686134537494</c:v>
                </c:pt>
                <c:pt idx="5277">
                  <c:v>72.2863845208405</c:v>
                </c:pt>
                <c:pt idx="5278">
                  <c:v>72.300082907143505</c:v>
                </c:pt>
                <c:pt idx="5279">
                  <c:v>72.313781293446397</c:v>
                </c:pt>
                <c:pt idx="5280">
                  <c:v>72.327479679749402</c:v>
                </c:pt>
                <c:pt idx="5281">
                  <c:v>72.341178066052393</c:v>
                </c:pt>
                <c:pt idx="5282">
                  <c:v>72.354876452355398</c:v>
                </c:pt>
                <c:pt idx="5283">
                  <c:v>72.368574838658404</c:v>
                </c:pt>
                <c:pt idx="5284">
                  <c:v>72.382273224961395</c:v>
                </c:pt>
                <c:pt idx="5285">
                  <c:v>72.395971611264301</c:v>
                </c:pt>
                <c:pt idx="5286">
                  <c:v>72.409669997567306</c:v>
                </c:pt>
                <c:pt idx="5287">
                  <c:v>72.423368383870297</c:v>
                </c:pt>
                <c:pt idx="5288">
                  <c:v>72.437066770173303</c:v>
                </c:pt>
                <c:pt idx="5289">
                  <c:v>72.450765156476294</c:v>
                </c:pt>
                <c:pt idx="5290">
                  <c:v>72.4644635427792</c:v>
                </c:pt>
                <c:pt idx="5291">
                  <c:v>72.478161929082205</c:v>
                </c:pt>
                <c:pt idx="5292">
                  <c:v>72.491860315385196</c:v>
                </c:pt>
                <c:pt idx="5293">
                  <c:v>72.505558701688201</c:v>
                </c:pt>
                <c:pt idx="5294">
                  <c:v>72.519257087991207</c:v>
                </c:pt>
                <c:pt idx="5295">
                  <c:v>72.532955474294198</c:v>
                </c:pt>
                <c:pt idx="5296">
                  <c:v>72.546653860597104</c:v>
                </c:pt>
                <c:pt idx="5297">
                  <c:v>72.560352246900095</c:v>
                </c:pt>
                <c:pt idx="5298">
                  <c:v>72.5740506332031</c:v>
                </c:pt>
                <c:pt idx="5299">
                  <c:v>72.587749019506106</c:v>
                </c:pt>
                <c:pt idx="5300">
                  <c:v>72.601447405809097</c:v>
                </c:pt>
                <c:pt idx="5301">
                  <c:v>72.615145792112102</c:v>
                </c:pt>
                <c:pt idx="5302">
                  <c:v>72.628844178415093</c:v>
                </c:pt>
                <c:pt idx="5303">
                  <c:v>72.642542564717999</c:v>
                </c:pt>
                <c:pt idx="5304">
                  <c:v>72.656240951021005</c:v>
                </c:pt>
                <c:pt idx="5305">
                  <c:v>72.669939337323996</c:v>
                </c:pt>
                <c:pt idx="5306">
                  <c:v>72.683637723627001</c:v>
                </c:pt>
                <c:pt idx="5307">
                  <c:v>72.697336109930006</c:v>
                </c:pt>
                <c:pt idx="5308">
                  <c:v>72.711034496232898</c:v>
                </c:pt>
                <c:pt idx="5309">
                  <c:v>72.724732882535903</c:v>
                </c:pt>
                <c:pt idx="5310">
                  <c:v>72.738431268838895</c:v>
                </c:pt>
                <c:pt idx="5311">
                  <c:v>72.7521296551419</c:v>
                </c:pt>
                <c:pt idx="5312">
                  <c:v>72.765828041444905</c:v>
                </c:pt>
                <c:pt idx="5313">
                  <c:v>72.779526427747896</c:v>
                </c:pt>
                <c:pt idx="5314">
                  <c:v>72.793224814050802</c:v>
                </c:pt>
                <c:pt idx="5315">
                  <c:v>72.806923200353793</c:v>
                </c:pt>
                <c:pt idx="5316">
                  <c:v>72.820621586656799</c:v>
                </c:pt>
                <c:pt idx="5317">
                  <c:v>72.834319972959804</c:v>
                </c:pt>
                <c:pt idx="5318">
                  <c:v>72.848018359262795</c:v>
                </c:pt>
                <c:pt idx="5319">
                  <c:v>72.861716745565801</c:v>
                </c:pt>
                <c:pt idx="5320">
                  <c:v>72.875415131868706</c:v>
                </c:pt>
                <c:pt idx="5321">
                  <c:v>72.889113518171698</c:v>
                </c:pt>
                <c:pt idx="5322">
                  <c:v>72.902811904474703</c:v>
                </c:pt>
                <c:pt idx="5323">
                  <c:v>72.916510290777694</c:v>
                </c:pt>
                <c:pt idx="5324">
                  <c:v>72.930208677080699</c:v>
                </c:pt>
                <c:pt idx="5325">
                  <c:v>72.943907063383605</c:v>
                </c:pt>
                <c:pt idx="5326">
                  <c:v>72.957605449686596</c:v>
                </c:pt>
                <c:pt idx="5327">
                  <c:v>72.971303835989602</c:v>
                </c:pt>
                <c:pt idx="5328">
                  <c:v>72.985002222292593</c:v>
                </c:pt>
                <c:pt idx="5329">
                  <c:v>72.998700608595598</c:v>
                </c:pt>
                <c:pt idx="5330">
                  <c:v>73.012398994898604</c:v>
                </c:pt>
                <c:pt idx="5331">
                  <c:v>73.026097381201595</c:v>
                </c:pt>
                <c:pt idx="5332">
                  <c:v>73.039795767504501</c:v>
                </c:pt>
                <c:pt idx="5333">
                  <c:v>73.053494153807506</c:v>
                </c:pt>
                <c:pt idx="5334">
                  <c:v>73.067192540110497</c:v>
                </c:pt>
                <c:pt idx="5335">
                  <c:v>73.080890926413502</c:v>
                </c:pt>
                <c:pt idx="5336">
                  <c:v>73.094589312716494</c:v>
                </c:pt>
                <c:pt idx="5337">
                  <c:v>73.108287699019399</c:v>
                </c:pt>
                <c:pt idx="5338">
                  <c:v>73.121986085322405</c:v>
                </c:pt>
                <c:pt idx="5339">
                  <c:v>73.135684471625396</c:v>
                </c:pt>
                <c:pt idx="5340">
                  <c:v>73.149382857928401</c:v>
                </c:pt>
                <c:pt idx="5341">
                  <c:v>73.163081244231407</c:v>
                </c:pt>
                <c:pt idx="5342">
                  <c:v>73.176779630534398</c:v>
                </c:pt>
                <c:pt idx="5343">
                  <c:v>73.190478016837304</c:v>
                </c:pt>
                <c:pt idx="5344">
                  <c:v>73.204176403140295</c:v>
                </c:pt>
                <c:pt idx="5345">
                  <c:v>73.2178747894433</c:v>
                </c:pt>
                <c:pt idx="5346">
                  <c:v>73.231573175746306</c:v>
                </c:pt>
                <c:pt idx="5347">
                  <c:v>73.245271562049297</c:v>
                </c:pt>
                <c:pt idx="5348">
                  <c:v>73.258969948352203</c:v>
                </c:pt>
                <c:pt idx="5349">
                  <c:v>73.272668334655194</c:v>
                </c:pt>
                <c:pt idx="5350">
                  <c:v>73.286366720958199</c:v>
                </c:pt>
                <c:pt idx="5351">
                  <c:v>73.300065107261204</c:v>
                </c:pt>
                <c:pt idx="5352">
                  <c:v>73.313763493564196</c:v>
                </c:pt>
                <c:pt idx="5353">
                  <c:v>73.327461879867201</c:v>
                </c:pt>
                <c:pt idx="5354">
                  <c:v>73.341160266170206</c:v>
                </c:pt>
                <c:pt idx="5355">
                  <c:v>73.354858652473098</c:v>
                </c:pt>
                <c:pt idx="5356">
                  <c:v>73.368557038776103</c:v>
                </c:pt>
                <c:pt idx="5357">
                  <c:v>73.382255425079094</c:v>
                </c:pt>
                <c:pt idx="5358">
                  <c:v>73.3959538113821</c:v>
                </c:pt>
                <c:pt idx="5359">
                  <c:v>73.409652197685105</c:v>
                </c:pt>
                <c:pt idx="5360">
                  <c:v>73.423350583988096</c:v>
                </c:pt>
                <c:pt idx="5361">
                  <c:v>73.437048970291002</c:v>
                </c:pt>
                <c:pt idx="5362">
                  <c:v>73.450747356593993</c:v>
                </c:pt>
                <c:pt idx="5363">
                  <c:v>73.464445742896999</c:v>
                </c:pt>
                <c:pt idx="5364">
                  <c:v>73.478144129200004</c:v>
                </c:pt>
                <c:pt idx="5365">
                  <c:v>73.491842515502995</c:v>
                </c:pt>
                <c:pt idx="5366">
                  <c:v>73.505540901805901</c:v>
                </c:pt>
                <c:pt idx="5367">
                  <c:v>73.519239288108906</c:v>
                </c:pt>
                <c:pt idx="5368">
                  <c:v>73.532937674411897</c:v>
                </c:pt>
                <c:pt idx="5369">
                  <c:v>73.546636060714903</c:v>
                </c:pt>
                <c:pt idx="5370">
                  <c:v>73.560334447017894</c:v>
                </c:pt>
                <c:pt idx="5371">
                  <c:v>73.574032833320899</c:v>
                </c:pt>
                <c:pt idx="5372">
                  <c:v>73.587731219623805</c:v>
                </c:pt>
                <c:pt idx="5373">
                  <c:v>73.601429605926796</c:v>
                </c:pt>
                <c:pt idx="5374">
                  <c:v>73.615127992229802</c:v>
                </c:pt>
                <c:pt idx="5375">
                  <c:v>73.628826378532807</c:v>
                </c:pt>
                <c:pt idx="5376">
                  <c:v>73.642524764835798</c:v>
                </c:pt>
                <c:pt idx="5377">
                  <c:v>73.656223151138803</c:v>
                </c:pt>
                <c:pt idx="5378">
                  <c:v>73.669921537441695</c:v>
                </c:pt>
                <c:pt idx="5379">
                  <c:v>73.6836199237447</c:v>
                </c:pt>
                <c:pt idx="5380">
                  <c:v>73.697318310047706</c:v>
                </c:pt>
                <c:pt idx="5381">
                  <c:v>73.711016696350697</c:v>
                </c:pt>
                <c:pt idx="5382">
                  <c:v>73.724715082653702</c:v>
                </c:pt>
                <c:pt idx="5383">
                  <c:v>73.738413468956693</c:v>
                </c:pt>
                <c:pt idx="5384">
                  <c:v>73.752111855259599</c:v>
                </c:pt>
                <c:pt idx="5385">
                  <c:v>73.765810241562605</c:v>
                </c:pt>
                <c:pt idx="5386">
                  <c:v>73.779508627865596</c:v>
                </c:pt>
                <c:pt idx="5387">
                  <c:v>73.793207014168601</c:v>
                </c:pt>
                <c:pt idx="5388">
                  <c:v>73.806905400471607</c:v>
                </c:pt>
                <c:pt idx="5389">
                  <c:v>73.820603786774498</c:v>
                </c:pt>
                <c:pt idx="5390">
                  <c:v>73.834302173077504</c:v>
                </c:pt>
                <c:pt idx="5391">
                  <c:v>73.848000559380495</c:v>
                </c:pt>
                <c:pt idx="5392">
                  <c:v>73.8616989456835</c:v>
                </c:pt>
                <c:pt idx="5393">
                  <c:v>73.875397331986505</c:v>
                </c:pt>
                <c:pt idx="5394">
                  <c:v>73.889095718289497</c:v>
                </c:pt>
                <c:pt idx="5395">
                  <c:v>73.902794104592502</c:v>
                </c:pt>
                <c:pt idx="5396">
                  <c:v>73.916492490895394</c:v>
                </c:pt>
                <c:pt idx="5397">
                  <c:v>73.930190877198399</c:v>
                </c:pt>
                <c:pt idx="5398">
                  <c:v>73.943889263501404</c:v>
                </c:pt>
                <c:pt idx="5399">
                  <c:v>73.957587649804395</c:v>
                </c:pt>
                <c:pt idx="5400">
                  <c:v>73.971286036107401</c:v>
                </c:pt>
                <c:pt idx="5401">
                  <c:v>73.984984422410307</c:v>
                </c:pt>
                <c:pt idx="5402">
                  <c:v>73.998682808713298</c:v>
                </c:pt>
                <c:pt idx="5403">
                  <c:v>74.012381195016303</c:v>
                </c:pt>
                <c:pt idx="5404">
                  <c:v>74.026079581319294</c:v>
                </c:pt>
                <c:pt idx="5405">
                  <c:v>74.0397779676223</c:v>
                </c:pt>
                <c:pt idx="5406">
                  <c:v>74.053476353925305</c:v>
                </c:pt>
                <c:pt idx="5407">
                  <c:v>74.067174740228197</c:v>
                </c:pt>
                <c:pt idx="5408">
                  <c:v>74.080873126531202</c:v>
                </c:pt>
                <c:pt idx="5409">
                  <c:v>74.094571512834193</c:v>
                </c:pt>
                <c:pt idx="5410">
                  <c:v>74.108269899137198</c:v>
                </c:pt>
                <c:pt idx="5411">
                  <c:v>74.121968285440204</c:v>
                </c:pt>
                <c:pt idx="5412">
                  <c:v>74.135666671743195</c:v>
                </c:pt>
                <c:pt idx="5413">
                  <c:v>74.149365058046101</c:v>
                </c:pt>
                <c:pt idx="5414">
                  <c:v>74.163063444349106</c:v>
                </c:pt>
                <c:pt idx="5415">
                  <c:v>74.176761830652097</c:v>
                </c:pt>
                <c:pt idx="5416">
                  <c:v>74.190460216955103</c:v>
                </c:pt>
                <c:pt idx="5417">
                  <c:v>74.204158603258094</c:v>
                </c:pt>
                <c:pt idx="5418">
                  <c:v>74.217856989561099</c:v>
                </c:pt>
                <c:pt idx="5419">
                  <c:v>74.231555375864005</c:v>
                </c:pt>
                <c:pt idx="5420">
                  <c:v>74.245253762166996</c:v>
                </c:pt>
                <c:pt idx="5421">
                  <c:v>74.258952148470001</c:v>
                </c:pt>
                <c:pt idx="5422">
                  <c:v>74.272650534773007</c:v>
                </c:pt>
                <c:pt idx="5423">
                  <c:v>74.286348921075998</c:v>
                </c:pt>
                <c:pt idx="5424">
                  <c:v>74.300047307378904</c:v>
                </c:pt>
                <c:pt idx="5425">
                  <c:v>74.313745693681895</c:v>
                </c:pt>
                <c:pt idx="5426">
                  <c:v>74.3274440799849</c:v>
                </c:pt>
                <c:pt idx="5427">
                  <c:v>74.341142466287906</c:v>
                </c:pt>
                <c:pt idx="5428">
                  <c:v>74.354840852590897</c:v>
                </c:pt>
                <c:pt idx="5429">
                  <c:v>74.368539238893902</c:v>
                </c:pt>
                <c:pt idx="5430">
                  <c:v>74.382237625196893</c:v>
                </c:pt>
                <c:pt idx="5431">
                  <c:v>74.395936011499799</c:v>
                </c:pt>
                <c:pt idx="5432">
                  <c:v>74.409634397802805</c:v>
                </c:pt>
                <c:pt idx="5433">
                  <c:v>74.423332784105796</c:v>
                </c:pt>
                <c:pt idx="5434">
                  <c:v>74.437031170408801</c:v>
                </c:pt>
                <c:pt idx="5435">
                  <c:v>74.450729556711806</c:v>
                </c:pt>
                <c:pt idx="5436">
                  <c:v>74.464427943014798</c:v>
                </c:pt>
                <c:pt idx="5437">
                  <c:v>74.478126329317703</c:v>
                </c:pt>
                <c:pt idx="5438">
                  <c:v>74.491824715620695</c:v>
                </c:pt>
                <c:pt idx="5439">
                  <c:v>74.5055231019237</c:v>
                </c:pt>
                <c:pt idx="5440">
                  <c:v>74.519221488226705</c:v>
                </c:pt>
                <c:pt idx="5441">
                  <c:v>74.532919874529696</c:v>
                </c:pt>
                <c:pt idx="5442">
                  <c:v>74.546618260832602</c:v>
                </c:pt>
                <c:pt idx="5443">
                  <c:v>74.560316647135593</c:v>
                </c:pt>
                <c:pt idx="5444">
                  <c:v>74.574015033438599</c:v>
                </c:pt>
                <c:pt idx="5445">
                  <c:v>74.587713419741604</c:v>
                </c:pt>
                <c:pt idx="5446">
                  <c:v>74.601411806044595</c:v>
                </c:pt>
                <c:pt idx="5447">
                  <c:v>74.615110192347601</c:v>
                </c:pt>
                <c:pt idx="5448">
                  <c:v>74.628808578650506</c:v>
                </c:pt>
                <c:pt idx="5449">
                  <c:v>74.642506964953498</c:v>
                </c:pt>
                <c:pt idx="5450">
                  <c:v>74.656205351256503</c:v>
                </c:pt>
                <c:pt idx="5451">
                  <c:v>74.669903737559494</c:v>
                </c:pt>
                <c:pt idx="5452">
                  <c:v>74.683602123862499</c:v>
                </c:pt>
                <c:pt idx="5453">
                  <c:v>74.697300510165505</c:v>
                </c:pt>
                <c:pt idx="5454">
                  <c:v>74.710998896468396</c:v>
                </c:pt>
                <c:pt idx="5455">
                  <c:v>74.724697282771402</c:v>
                </c:pt>
                <c:pt idx="5456">
                  <c:v>74.738395669074393</c:v>
                </c:pt>
                <c:pt idx="5457">
                  <c:v>74.752094055377398</c:v>
                </c:pt>
                <c:pt idx="5458">
                  <c:v>74.765792441680404</c:v>
                </c:pt>
                <c:pt idx="5459">
                  <c:v>74.779490827983395</c:v>
                </c:pt>
                <c:pt idx="5460">
                  <c:v>74.793189214286301</c:v>
                </c:pt>
                <c:pt idx="5461">
                  <c:v>74.806887600589306</c:v>
                </c:pt>
                <c:pt idx="5462">
                  <c:v>74.820585986892297</c:v>
                </c:pt>
                <c:pt idx="5463">
                  <c:v>74.834284373195302</c:v>
                </c:pt>
                <c:pt idx="5464">
                  <c:v>74.847982759498294</c:v>
                </c:pt>
                <c:pt idx="5465">
                  <c:v>74.861681145801199</c:v>
                </c:pt>
                <c:pt idx="5466">
                  <c:v>74.875379532104205</c:v>
                </c:pt>
                <c:pt idx="5467">
                  <c:v>74.889077918407196</c:v>
                </c:pt>
                <c:pt idx="5468">
                  <c:v>74.902776304710201</c:v>
                </c:pt>
                <c:pt idx="5469">
                  <c:v>74.916474691013207</c:v>
                </c:pt>
                <c:pt idx="5470">
                  <c:v>74.930173077316198</c:v>
                </c:pt>
                <c:pt idx="5471">
                  <c:v>74.943871463619104</c:v>
                </c:pt>
                <c:pt idx="5472">
                  <c:v>74.957569849922095</c:v>
                </c:pt>
                <c:pt idx="5473">
                  <c:v>74.9712682362251</c:v>
                </c:pt>
                <c:pt idx="5474">
                  <c:v>74.984966622528106</c:v>
                </c:pt>
                <c:pt idx="5475">
                  <c:v>74.998665008831097</c:v>
                </c:pt>
                <c:pt idx="5476">
                  <c:v>75.012363395134102</c:v>
                </c:pt>
                <c:pt idx="5477">
                  <c:v>75.026061781437093</c:v>
                </c:pt>
                <c:pt idx="5478">
                  <c:v>75.039760167739999</c:v>
                </c:pt>
                <c:pt idx="5479">
                  <c:v>75.053458554043004</c:v>
                </c:pt>
                <c:pt idx="5480">
                  <c:v>75.067156940345996</c:v>
                </c:pt>
                <c:pt idx="5481">
                  <c:v>75.080855326649001</c:v>
                </c:pt>
                <c:pt idx="5482">
                  <c:v>75.094553712951907</c:v>
                </c:pt>
                <c:pt idx="5483">
                  <c:v>75.108252099254898</c:v>
                </c:pt>
                <c:pt idx="5484">
                  <c:v>75.121950485557903</c:v>
                </c:pt>
              </c:numCache>
            </c:numRef>
          </c:xVal>
          <c:yVal>
            <c:numRef>
              <c:f>'последействие P'!$B$3:$HBZ$3</c:f>
              <c:numCache>
                <c:formatCode>General</c:formatCode>
                <c:ptCount val="5485"/>
                <c:pt idx="0">
                  <c:v>4.80595615607323</c:v>
                </c:pt>
                <c:pt idx="1">
                  <c:v>5.5638808101064301</c:v>
                </c:pt>
                <c:pt idx="2">
                  <c:v>6.35872554121564</c:v>
                </c:pt>
                <c:pt idx="3">
                  <c:v>7.1890553047953398</c:v>
                </c:pt>
                <c:pt idx="4">
                  <c:v>8.0536214751100701</c:v>
                </c:pt>
                <c:pt idx="5">
                  <c:v>8.9513273652671792</c:v>
                </c:pt>
                <c:pt idx="6">
                  <c:v>9.8812020918000005</c:v>
                </c:pt>
                <c:pt idx="7">
                  <c:v>10.842380354127901</c:v>
                </c:pt>
                <c:pt idx="8">
                  <c:v>11.834086511907699</c:v>
                </c:pt>
                <c:pt idx="9">
                  <c:v>12.8556218529639</c:v>
                </c:pt>
                <c:pt idx="10">
                  <c:v>13.906354274483199</c:v>
                </c:pt>
                <c:pt idx="11">
                  <c:v>14.9857098198488</c:v>
                </c:pt>
                <c:pt idx="12">
                  <c:v>16.093165663351598</c:v>
                </c:pt>
                <c:pt idx="13">
                  <c:v>17.228244239479199</c:v>
                </c:pt>
                <c:pt idx="14">
                  <c:v>18.390508287713399</c:v>
                </c:pt>
                <c:pt idx="15">
                  <c:v>19.579556637434798</c:v>
                </c:pt>
                <c:pt idx="16">
                  <c:v>20.795020596945101</c:v>
                </c:pt>
                <c:pt idx="17">
                  <c:v>22.036560839969599</c:v>
                </c:pt>
                <c:pt idx="18">
                  <c:v>23.303864705149898</c:v>
                </c:pt>
                <c:pt idx="19">
                  <c:v>24.596643840944399</c:v>
                </c:pt>
                <c:pt idx="20">
                  <c:v>25.914632141403299</c:v>
                </c:pt>
                <c:pt idx="21">
                  <c:v>27.257583928453901</c:v>
                </c:pt>
                <c:pt idx="22">
                  <c:v>28.625272344340001</c:v>
                </c:pt>
                <c:pt idx="23">
                  <c:v>30.025544370746999</c:v>
                </c:pt>
                <c:pt idx="24">
                  <c:v>31.471263384554</c:v>
                </c:pt>
                <c:pt idx="25">
                  <c:v>32.961686034977397</c:v>
                </c:pt>
                <c:pt idx="26">
                  <c:v>34.497112257135399</c:v>
                </c:pt>
                <c:pt idx="27">
                  <c:v>36.077782096467203</c:v>
                </c:pt>
                <c:pt idx="28">
                  <c:v>37.703871317203998</c:v>
                </c:pt>
                <c:pt idx="29">
                  <c:v>39.375486903043999</c:v>
                </c:pt>
                <c:pt idx="30">
                  <c:v>41.092662486064903</c:v>
                </c:pt>
                <c:pt idx="31">
                  <c:v>42.855353726451</c:v>
                </c:pt>
                <c:pt idx="32">
                  <c:v>44.6634336684521</c:v>
                </c:pt>
                <c:pt idx="33">
                  <c:v>46.516688100913498</c:v>
                </c:pt>
                <c:pt idx="34">
                  <c:v>48.414810953636099</c:v>
                </c:pt>
                <c:pt idx="35">
                  <c:v>50.357399763763802</c:v>
                </c:pt>
                <c:pt idx="36">
                  <c:v>52.343951249264599</c:v>
                </c:pt>
                <c:pt idx="37">
                  <c:v>54.3738570293321</c:v>
                </c:pt>
                <c:pt idx="38">
                  <c:v>56.446399534153997</c:v>
                </c:pt>
                <c:pt idx="39">
                  <c:v>58.563890489420402</c:v>
                </c:pt>
                <c:pt idx="40">
                  <c:v>60.747330324327898</c:v>
                </c:pt>
                <c:pt idx="41">
                  <c:v>63.001936007698099</c:v>
                </c:pt>
                <c:pt idx="42">
                  <c:v>65.329059043222401</c:v>
                </c:pt>
                <c:pt idx="43">
                  <c:v>67.7300152384679</c:v>
                </c:pt>
                <c:pt idx="44">
                  <c:v>70.205992192668205</c:v>
                </c:pt>
                <c:pt idx="45">
                  <c:v>72.758146321139506</c:v>
                </c:pt>
                <c:pt idx="46">
                  <c:v>75.387535388526203</c:v>
                </c:pt>
                <c:pt idx="47">
                  <c:v>78.095119965110101</c:v>
                </c:pt>
                <c:pt idx="48">
                  <c:v>80.881753163902602</c:v>
                </c:pt>
                <c:pt idx="49">
                  <c:v>83.748170054817606</c:v>
                </c:pt>
                <c:pt idx="50">
                  <c:v>86.694976797820402</c:v>
                </c:pt>
                <c:pt idx="51">
                  <c:v>89.722639543859998</c:v>
                </c:pt>
                <c:pt idx="52">
                  <c:v>92.831473159569697</c:v>
                </c:pt>
                <c:pt idx="53">
                  <c:v>96.021629839014196</c:v>
                </c:pt>
                <c:pt idx="54">
                  <c:v>99.293087673154702</c:v>
                </c:pt>
                <c:pt idx="55">
                  <c:v>102.64563925505399</c:v>
                </c:pt>
                <c:pt idx="56">
                  <c:v>106.078880406039</c:v>
                </c:pt>
                <c:pt idx="57">
                  <c:v>109.592199115005</c:v>
                </c:pt>
                <c:pt idx="58">
                  <c:v>113.184764789537</c:v>
                </c:pt>
                <c:pt idx="59">
                  <c:v>116.855517923565</c:v>
                </c:pt>
                <c:pt idx="60">
                  <c:v>120.60316029152</c:v>
                </c:pt>
                <c:pt idx="61">
                  <c:v>124.426145783446</c:v>
                </c:pt>
                <c:pt idx="62">
                  <c:v>128.32267199889401</c:v>
                </c:pt>
                <c:pt idx="63">
                  <c:v>132.29067271979699</c:v>
                </c:pt>
                <c:pt idx="64">
                  <c:v>136.32781138339101</c:v>
                </c:pt>
                <c:pt idx="65">
                  <c:v>140.43147567583901</c:v>
                </c:pt>
                <c:pt idx="66">
                  <c:v>144.59877336515001</c:v>
                </c:pt>
                <c:pt idx="67">
                  <c:v>148.82652948821899</c:v>
                </c:pt>
                <c:pt idx="68">
                  <c:v>153.11128500137701</c:v>
                </c:pt>
                <c:pt idx="69">
                  <c:v>157.44929699646701</c:v>
                </c:pt>
                <c:pt idx="70">
                  <c:v>161.836540575334</c:v>
                </c:pt>
                <c:pt idx="71">
                  <c:v>166.26871246455599</c:v>
                </c:pt>
                <c:pt idx="72">
                  <c:v>170.74123643944799</c:v>
                </c:pt>
                <c:pt idx="73">
                  <c:v>175.24927061177499</c:v>
                </c:pt>
                <c:pt idx="74">
                  <c:v>179.78771661943699</c:v>
                </c:pt>
                <c:pt idx="75">
                  <c:v>184.35123073872299</c:v>
                </c:pt>
                <c:pt idx="76">
                  <c:v>188.93423692081001</c:v>
                </c:pt>
                <c:pt idx="77">
                  <c:v>193.53094173416699</c:v>
                </c:pt>
                <c:pt idx="78">
                  <c:v>198.135351173787</c:v>
                </c:pt>
                <c:pt idx="79">
                  <c:v>202.74128927682801</c:v>
                </c:pt>
                <c:pt idx="80">
                  <c:v>207.34241846279701</c:v>
                </c:pt>
                <c:pt idx="81">
                  <c:v>211.93226149503599</c:v>
                </c:pt>
                <c:pt idx="82">
                  <c:v>216.50422493940201</c:v>
                </c:pt>
                <c:pt idx="83">
                  <c:v>221.051623975941</c:v>
                </c:pt>
                <c:pt idx="84">
                  <c:v>225.56770840052499</c:v>
                </c:pt>
                <c:pt idx="85">
                  <c:v>230.045689635922</c:v>
                </c:pt>
                <c:pt idx="86">
                  <c:v>234.47873507047601</c:v>
                </c:pt>
                <c:pt idx="87">
                  <c:v>238.86011613647699</c:v>
                </c:pt>
                <c:pt idx="88">
                  <c:v>243.18307687172199</c:v>
                </c:pt>
                <c:pt idx="89">
                  <c:v>247.44095845212101</c:v>
                </c:pt>
                <c:pt idx="90">
                  <c:v>251.62720661641401</c:v>
                </c:pt>
                <c:pt idx="91">
                  <c:v>255.73540023353701</c:v>
                </c:pt>
                <c:pt idx="92">
                  <c:v>259.75927931493999</c:v>
                </c:pt>
                <c:pt idx="93">
                  <c:v>263.69277223820802</c:v>
                </c:pt>
                <c:pt idx="94">
                  <c:v>267.53002195481599</c:v>
                </c:pt>
                <c:pt idx="95">
                  <c:v>271.26541096431401</c:v>
                </c:pt>
                <c:pt idx="96">
                  <c:v>274.89358484959899</c:v>
                </c:pt>
                <c:pt idx="97">
                  <c:v>278.40947418291597</c:v>
                </c:pt>
                <c:pt idx="98">
                  <c:v>281.808314629758</c:v>
                </c:pt>
                <c:pt idx="99">
                  <c:v>285.08566509751103</c:v>
                </c:pt>
                <c:pt idx="100">
                  <c:v>288.23742379721898</c:v>
                </c:pt>
                <c:pt idx="101">
                  <c:v>291.25984210997098</c:v>
                </c:pt>
                <c:pt idx="102">
                  <c:v>294.14953617365302</c:v>
                </c:pt>
                <c:pt idx="103">
                  <c:v>296.90349613081798</c:v>
                </c:pt>
                <c:pt idx="104">
                  <c:v>299.51909300377599</c:v>
                </c:pt>
                <c:pt idx="105">
                  <c:v>301.99408318843098</c:v>
                </c:pt>
                <c:pt idx="106">
                  <c:v>304.32661058315898</c:v>
                </c:pt>
                <c:pt idx="107">
                  <c:v>306.51520639324099</c:v>
                </c:pt>
                <c:pt idx="108">
                  <c:v>308.55878667415402</c:v>
                </c:pt>
                <c:pt idx="109">
                  <c:v>310.45664769848003</c:v>
                </c:pt>
                <c:pt idx="110">
                  <c:v>312.20845925077799</c:v>
                </c:pt>
                <c:pt idx="111">
                  <c:v>313.81425597231703</c:v>
                </c:pt>
                <c:pt idx="112">
                  <c:v>315.27442689288802</c:v>
                </c:pt>
                <c:pt idx="113">
                  <c:v>316.58970329989103</c:v>
                </c:pt>
                <c:pt idx="114">
                  <c:v>317.76114510525298</c:v>
                </c:pt>
                <c:pt idx="115">
                  <c:v>318.79012587872802</c:v>
                </c:pt>
                <c:pt idx="116">
                  <c:v>319.67831672148299</c:v>
                </c:pt>
                <c:pt idx="117">
                  <c:v>320.42766915675901</c:v>
                </c:pt>
                <c:pt idx="118">
                  <c:v>321.04039721497298</c:v>
                </c:pt>
                <c:pt idx="119">
                  <c:v>321.51895888885798</c:v>
                </c:pt>
                <c:pt idx="120">
                  <c:v>321.86603713046702</c:v>
                </c:pt>
                <c:pt idx="121">
                  <c:v>322.08452055614498</c:v>
                </c:pt>
                <c:pt idx="122">
                  <c:v>322.17748401822303</c:v>
                </c:pt>
                <c:pt idx="123">
                  <c:v>322.14816919339899</c:v>
                </c:pt>
                <c:pt idx="124">
                  <c:v>321.99996532774901</c:v>
                </c:pt>
                <c:pt idx="125">
                  <c:v>321.73639026734003</c:v>
                </c:pt>
                <c:pt idx="126">
                  <c:v>321.36107189176602</c:v>
                </c:pt>
                <c:pt idx="127">
                  <c:v>320.87773005571802</c:v>
                </c:pt>
                <c:pt idx="128">
                  <c:v>320.29015913129001</c:v>
                </c:pt>
                <c:pt idx="129">
                  <c:v>319.602117611175</c:v>
                </c:pt>
                <c:pt idx="130">
                  <c:v>318.81767467844298</c:v>
                </c:pt>
                <c:pt idx="131">
                  <c:v>317.94067025873397</c:v>
                </c:pt>
                <c:pt idx="132">
                  <c:v>316.97503676600002</c:v>
                </c:pt>
                <c:pt idx="133">
                  <c:v>315.92470522647699</c:v>
                </c:pt>
                <c:pt idx="134">
                  <c:v>314.79359268957597</c:v>
                </c:pt>
                <c:pt idx="135">
                  <c:v>313.58559055535198</c:v>
                </c:pt>
                <c:pt idx="136">
                  <c:v>312.30455382237699</c:v>
                </c:pt>
                <c:pt idx="137">
                  <c:v>310.790213795044</c:v>
                </c:pt>
                <c:pt idx="138">
                  <c:v>308.87734037537001</c:v>
                </c:pt>
                <c:pt idx="139">
                  <c:v>306.59006883871302</c:v>
                </c:pt>
                <c:pt idx="140">
                  <c:v>303.95403443407298</c:v>
                </c:pt>
                <c:pt idx="141">
                  <c:v>300.99561149631302</c:v>
                </c:pt>
                <c:pt idx="142">
                  <c:v>297.74157152472401</c:v>
                </c:pt>
                <c:pt idx="143">
                  <c:v>294.218767469748</c:v>
                </c:pt>
                <c:pt idx="144">
                  <c:v>290.45384812279599</c:v>
                </c:pt>
                <c:pt idx="145">
                  <c:v>286.47300514854402</c:v>
                </c:pt>
                <c:pt idx="146">
                  <c:v>282.30175405139801</c:v>
                </c:pt>
                <c:pt idx="147">
                  <c:v>277.96474926519397</c:v>
                </c:pt>
                <c:pt idx="148">
                  <c:v>273.48563262032297</c:v>
                </c:pt>
                <c:pt idx="149">
                  <c:v>268.88691368512599</c:v>
                </c:pt>
                <c:pt idx="150">
                  <c:v>264.189879897401</c:v>
                </c:pt>
                <c:pt idx="151">
                  <c:v>259.414533987791</c:v>
                </c:pt>
                <c:pt idx="152">
                  <c:v>254.57955593371901</c:v>
                </c:pt>
                <c:pt idx="153">
                  <c:v>249.70228655119701</c:v>
                </c:pt>
                <c:pt idx="154">
                  <c:v>244.79872981080501</c:v>
                </c:pt>
                <c:pt idx="155">
                  <c:v>239.88357103177299</c:v>
                </c:pt>
                <c:pt idx="156">
                  <c:v>234.970208243722</c:v>
                </c:pt>
                <c:pt idx="157">
                  <c:v>230.07520503156701</c:v>
                </c:pt>
                <c:pt idx="158">
                  <c:v>225.291966036872</c:v>
                </c:pt>
                <c:pt idx="159">
                  <c:v>220.65083807772899</c:v>
                </c:pt>
                <c:pt idx="160">
                  <c:v>216.146990922887</c:v>
                </c:pt>
                <c:pt idx="161">
                  <c:v>211.77573927596401</c:v>
                </c:pt>
                <c:pt idx="162">
                  <c:v>207.53254324216201</c:v>
                </c:pt>
                <c:pt idx="163">
                  <c:v>203.413007941751</c:v>
                </c:pt>
                <c:pt idx="164">
                  <c:v>199.41288240778701</c:v>
                </c:pt>
                <c:pt idx="165">
                  <c:v>195.528057888105</c:v>
                </c:pt>
                <c:pt idx="166">
                  <c:v>191.75456565615201</c:v>
                </c:pt>
                <c:pt idx="167">
                  <c:v>188.088574421522</c:v>
                </c:pt>
                <c:pt idx="168">
                  <c:v>184.526387418913</c:v>
                </c:pt>
                <c:pt idx="169">
                  <c:v>181.064439243556</c:v>
                </c:pt>
                <c:pt idx="170">
                  <c:v>177.699292491714</c:v>
                </c:pt>
                <c:pt idx="171">
                  <c:v>174.42763425662099</c:v>
                </c:pt>
                <c:pt idx="172">
                  <c:v>171.24638534565599</c:v>
                </c:pt>
                <c:pt idx="173">
                  <c:v>168.152255768272</c:v>
                </c:pt>
                <c:pt idx="174">
                  <c:v>165.14238579455201</c:v>
                </c:pt>
                <c:pt idx="175">
                  <c:v>162.213924002543</c:v>
                </c:pt>
                <c:pt idx="176">
                  <c:v>159.36412507721201</c:v>
                </c:pt>
                <c:pt idx="177">
                  <c:v>156.590346147209</c:v>
                </c:pt>
                <c:pt idx="178">
                  <c:v>153.890043170057</c:v>
                </c:pt>
                <c:pt idx="179">
                  <c:v>151.260767378206</c:v>
                </c:pt>
                <c:pt idx="180">
                  <c:v>148.700161796022</c:v>
                </c:pt>
                <c:pt idx="181">
                  <c:v>146.205957835731</c:v>
                </c:pt>
                <c:pt idx="182">
                  <c:v>143.77597197854601</c:v>
                </c:pt>
                <c:pt idx="183">
                  <c:v>141.40810254570599</c:v>
                </c:pt>
                <c:pt idx="184">
                  <c:v>139.10032656284901</c:v>
                </c:pt>
                <c:pt idx="185">
                  <c:v>136.850696720049</c:v>
                </c:pt>
                <c:pt idx="186">
                  <c:v>134.65733842887701</c:v>
                </c:pt>
                <c:pt idx="187">
                  <c:v>132.518446977103</c:v>
                </c:pt>
                <c:pt idx="188">
                  <c:v>130.43228478094099</c:v>
                </c:pt>
                <c:pt idx="189">
                  <c:v>128.39717873421199</c:v>
                </c:pt>
                <c:pt idx="190">
                  <c:v>126.411517653345</c:v>
                </c:pt>
                <c:pt idx="191">
                  <c:v>124.473749816731</c:v>
                </c:pt>
                <c:pt idx="192">
                  <c:v>122.582380596649</c:v>
                </c:pt>
                <c:pt idx="193">
                  <c:v>120.73597018176601</c:v>
                </c:pt>
                <c:pt idx="194">
                  <c:v>118.93313138796501</c:v>
                </c:pt>
                <c:pt idx="195">
                  <c:v>117.17252755516201</c:v>
                </c:pt>
                <c:pt idx="196">
                  <c:v>115.452870527616</c:v>
                </c:pt>
                <c:pt idx="197">
                  <c:v>113.772918715199</c:v>
                </c:pt>
                <c:pt idx="198">
                  <c:v>112.13147523302401</c:v>
                </c:pt>
                <c:pt idx="199">
                  <c:v>110.527386116793</c:v>
                </c:pt>
                <c:pt idx="200">
                  <c:v>108.959538611255</c:v>
                </c:pt>
                <c:pt idx="201">
                  <c:v>107.42685952914201</c:v>
                </c:pt>
                <c:pt idx="202">
                  <c:v>105.928313677994</c:v>
                </c:pt>
                <c:pt idx="203">
                  <c:v>104.462902352317</c:v>
                </c:pt>
                <c:pt idx="204">
                  <c:v>103.029661888562</c:v>
                </c:pt>
                <c:pt idx="205">
                  <c:v>101.627662280461</c:v>
                </c:pt>
                <c:pt idx="206">
                  <c:v>100.256005852332</c:v>
                </c:pt>
                <c:pt idx="207">
                  <c:v>98.913825988004803</c:v>
                </c:pt>
                <c:pt idx="208">
                  <c:v>97.600285913103207</c:v>
                </c:pt>
                <c:pt idx="209">
                  <c:v>96.314577528488101</c:v>
                </c:pt>
                <c:pt idx="210">
                  <c:v>95.055920292721297</c:v>
                </c:pt>
                <c:pt idx="211">
                  <c:v>93.823560151504296</c:v>
                </c:pt>
                <c:pt idx="212">
                  <c:v>92.616768512097195</c:v>
                </c:pt>
                <c:pt idx="213">
                  <c:v>91.434841260810302</c:v>
                </c:pt>
                <c:pt idx="214">
                  <c:v>90.2770978217238</c:v>
                </c:pt>
                <c:pt idx="215">
                  <c:v>89.142917266610695</c:v>
                </c:pt>
                <c:pt idx="216">
                  <c:v>88.031592184313595</c:v>
                </c:pt>
                <c:pt idx="217">
                  <c:v>86.942541412493696</c:v>
                </c:pt>
                <c:pt idx="218">
                  <c:v>85.875169886174206</c:v>
                </c:pt>
                <c:pt idx="219">
                  <c:v>84.828901930109595</c:v>
                </c:pt>
                <c:pt idx="220">
                  <c:v>83.803180530067394</c:v>
                </c:pt>
                <c:pt idx="221">
                  <c:v>82.797466634331002</c:v>
                </c:pt>
                <c:pt idx="222">
                  <c:v>81.811238484107605</c:v>
                </c:pt>
                <c:pt idx="223">
                  <c:v>80.843990971577497</c:v>
                </c:pt>
                <c:pt idx="224">
                  <c:v>79.895235024363899</c:v>
                </c:pt>
                <c:pt idx="225">
                  <c:v>78.964497015284607</c:v>
                </c:pt>
                <c:pt idx="226">
                  <c:v>78.051318196261903</c:v>
                </c:pt>
                <c:pt idx="227">
                  <c:v>77.155254155343997</c:v>
                </c:pt>
                <c:pt idx="228">
                  <c:v>76.275874295823698</c:v>
                </c:pt>
                <c:pt idx="229">
                  <c:v>75.412761336487407</c:v>
                </c:pt>
                <c:pt idx="230">
                  <c:v>74.5655108320761</c:v>
                </c:pt>
                <c:pt idx="231">
                  <c:v>73.733730713076994</c:v>
                </c:pt>
                <c:pt idx="232">
                  <c:v>72.917040843997697</c:v>
                </c:pt>
                <c:pt idx="233">
                  <c:v>72.115072599329594</c:v>
                </c:pt>
                <c:pt idx="234">
                  <c:v>71.327468456424896</c:v>
                </c:pt>
                <c:pt idx="235">
                  <c:v>70.553881604562605</c:v>
                </c:pt>
                <c:pt idx="236">
                  <c:v>69.793975569495899</c:v>
                </c:pt>
                <c:pt idx="237">
                  <c:v>69.047423852818298</c:v>
                </c:pt>
                <c:pt idx="238">
                  <c:v>68.313909585511993</c:v>
                </c:pt>
                <c:pt idx="239">
                  <c:v>67.593125195066705</c:v>
                </c:pt>
                <c:pt idx="240">
                  <c:v>66.8847720855875</c:v>
                </c:pt>
                <c:pt idx="241">
                  <c:v>66.188560330341701</c:v>
                </c:pt>
                <c:pt idx="242">
                  <c:v>65.504208376211494</c:v>
                </c:pt>
                <c:pt idx="243">
                  <c:v>64.831442759547201</c:v>
                </c:pt>
                <c:pt idx="244">
                  <c:v>64.169997832936104</c:v>
                </c:pt>
                <c:pt idx="245">
                  <c:v>63.519615502433503</c:v>
                </c:pt>
                <c:pt idx="246">
                  <c:v>62.880044974805998</c:v>
                </c:pt>
                <c:pt idx="247">
                  <c:v>62.251042514376003</c:v>
                </c:pt>
                <c:pt idx="248">
                  <c:v>61.632371209054298</c:v>
                </c:pt>
                <c:pt idx="249">
                  <c:v>61.0238007451904</c:v>
                </c:pt>
                <c:pt idx="250">
                  <c:v>60.425107190866697</c:v>
                </c:pt>
                <c:pt idx="251">
                  <c:v>59.8360727872833</c:v>
                </c:pt>
                <c:pt idx="252">
                  <c:v>59.256485747911597</c:v>
                </c:pt>
                <c:pt idx="253">
                  <c:v>58.686140065080401</c:v>
                </c:pt>
                <c:pt idx="254">
                  <c:v>58.124835323703998</c:v>
                </c:pt>
                <c:pt idx="255">
                  <c:v>57.572376521854203</c:v>
                </c:pt>
                <c:pt idx="256">
                  <c:v>57.028573897894098</c:v>
                </c:pt>
                <c:pt idx="257">
                  <c:v>56.4932427639148</c:v>
                </c:pt>
                <c:pt idx="258">
                  <c:v>55.966219095487297</c:v>
                </c:pt>
                <c:pt idx="259">
                  <c:v>55.447297392109697</c:v>
                </c:pt>
                <c:pt idx="260">
                  <c:v>54.936321933218501</c:v>
                </c:pt>
                <c:pt idx="261">
                  <c:v>54.433126779390598</c:v>
                </c:pt>
                <c:pt idx="262">
                  <c:v>53.9375503179674</c:v>
                </c:pt>
                <c:pt idx="263">
                  <c:v>53.449435129307197</c:v>
                </c:pt>
                <c:pt idx="264">
                  <c:v>52.9686278577731</c:v>
                </c:pt>
                <c:pt idx="265">
                  <c:v>52.4949790872638</c:v>
                </c:pt>
                <c:pt idx="266">
                  <c:v>52.028343221111299</c:v>
                </c:pt>
                <c:pt idx="267">
                  <c:v>51.568578366175799</c:v>
                </c:pt>
                <c:pt idx="268">
                  <c:v>51.115546220973698</c:v>
                </c:pt>
                <c:pt idx="269">
                  <c:v>50.6691119676778</c:v>
                </c:pt>
                <c:pt idx="270">
                  <c:v>50.229144167847302</c:v>
                </c:pt>
                <c:pt idx="271">
                  <c:v>49.795514661737201</c:v>
                </c:pt>
                <c:pt idx="272">
                  <c:v>49.368098471052001</c:v>
                </c:pt>
                <c:pt idx="273">
                  <c:v>48.9467737050132</c:v>
                </c:pt>
                <c:pt idx="274">
                  <c:v>48.5314214696132</c:v>
                </c:pt>
                <c:pt idx="275">
                  <c:v>48.121925779931303</c:v>
                </c:pt>
                <c:pt idx="276">
                  <c:v>47.718173475403901</c:v>
                </c:pt>
                <c:pt idx="277">
                  <c:v>47.320054137927599</c:v>
                </c:pt>
                <c:pt idx="278">
                  <c:v>46.927460012697601</c:v>
                </c:pt>
                <c:pt idx="279">
                  <c:v>46.540285931674298</c:v>
                </c:pt>
                <c:pt idx="280">
                  <c:v>46.158429239579903</c:v>
                </c:pt>
                <c:pt idx="281">
                  <c:v>45.781789722333798</c:v>
                </c:pt>
                <c:pt idx="282">
                  <c:v>45.410269537835703</c:v>
                </c:pt>
                <c:pt idx="283">
                  <c:v>45.043773149007698</c:v>
                </c:pt>
                <c:pt idx="284">
                  <c:v>44.682207259016202</c:v>
                </c:pt>
                <c:pt idx="285">
                  <c:v>44.325480748590799</c:v>
                </c:pt>
                <c:pt idx="286">
                  <c:v>43.973504615365599</c:v>
                </c:pt>
                <c:pt idx="287">
                  <c:v>43.626191915169002</c:v>
                </c:pt>
                <c:pt idx="288">
                  <c:v>43.2834577051919</c:v>
                </c:pt>
                <c:pt idx="289">
                  <c:v>42.945218988964797</c:v>
                </c:pt>
                <c:pt idx="290">
                  <c:v>42.611394663084397</c:v>
                </c:pt>
                <c:pt idx="291">
                  <c:v>42.281905465618401</c:v>
                </c:pt>
                <c:pt idx="292">
                  <c:v>41.956673926138201</c:v>
                </c:pt>
                <c:pt idx="293">
                  <c:v>41.635624317314601</c:v>
                </c:pt>
                <c:pt idx="294">
                  <c:v>41.318682608025199</c:v>
                </c:pt>
                <c:pt idx="295">
                  <c:v>41.005776417921098</c:v>
                </c:pt>
                <c:pt idx="296">
                  <c:v>40.6968349733948</c:v>
                </c:pt>
                <c:pt idx="297">
                  <c:v>40.391789064911897</c:v>
                </c:pt>
                <c:pt idx="298">
                  <c:v>40.0905710056484</c:v>
                </c:pt>
                <c:pt idx="299">
                  <c:v>39.793114591394598</c:v>
                </c:pt>
                <c:pt idx="300">
                  <c:v>39.492035336106298</c:v>
                </c:pt>
                <c:pt idx="301">
                  <c:v>39.383596492766699</c:v>
                </c:pt>
                <c:pt idx="302">
                  <c:v>39.275455405231298</c:v>
                </c:pt>
                <c:pt idx="303">
                  <c:v>39.167611255910202</c:v>
                </c:pt>
                <c:pt idx="304">
                  <c:v>39.060063229458201</c:v>
                </c:pt>
                <c:pt idx="305">
                  <c:v>38.952810512769197</c:v>
                </c:pt>
                <c:pt idx="306">
                  <c:v>38.845852294969397</c:v>
                </c:pt>
                <c:pt idx="307">
                  <c:v>38.739187767411899</c:v>
                </c:pt>
                <c:pt idx="308">
                  <c:v>38.632816123669997</c:v>
                </c:pt>
                <c:pt idx="309">
                  <c:v>38.526736559531301</c:v>
                </c:pt>
                <c:pt idx="310">
                  <c:v>38.420948272991701</c:v>
                </c:pt>
                <c:pt idx="311">
                  <c:v>38.315450464249302</c:v>
                </c:pt>
                <c:pt idx="312">
                  <c:v>38.210242335698297</c:v>
                </c:pt>
                <c:pt idx="313">
                  <c:v>38.105323091922997</c:v>
                </c:pt>
                <c:pt idx="314">
                  <c:v>38.000691939691798</c:v>
                </c:pt>
                <c:pt idx="315">
                  <c:v>37.896348087951097</c:v>
                </c:pt>
                <c:pt idx="316">
                  <c:v>37.7922907478196</c:v>
                </c:pt>
                <c:pt idx="317">
                  <c:v>37.688519132582002</c:v>
                </c:pt>
                <c:pt idx="318">
                  <c:v>37.585032457683099</c:v>
                </c:pt>
                <c:pt idx="319">
                  <c:v>37.4818299407222</c:v>
                </c:pt>
                <c:pt idx="320">
                  <c:v>37.3789108014468</c:v>
                </c:pt>
                <c:pt idx="321">
                  <c:v>37.276274261746799</c:v>
                </c:pt>
                <c:pt idx="322">
                  <c:v>37.1739195456489</c:v>
                </c:pt>
                <c:pt idx="323">
                  <c:v>37.071845879310303</c:v>
                </c:pt>
                <c:pt idx="324">
                  <c:v>36.970052491013</c:v>
                </c:pt>
                <c:pt idx="325">
                  <c:v>36.868538611158101</c:v>
                </c:pt>
                <c:pt idx="326">
                  <c:v>36.767303472260103</c:v>
                </c:pt>
                <c:pt idx="327">
                  <c:v>36.666346308940497</c:v>
                </c:pt>
                <c:pt idx="328">
                  <c:v>36.565666357922701</c:v>
                </c:pt>
                <c:pt idx="329">
                  <c:v>36.465262858025703</c:v>
                </c:pt>
                <c:pt idx="330">
                  <c:v>36.365135050158997</c:v>
                </c:pt>
                <c:pt idx="331">
                  <c:v>36.265282177315903</c:v>
                </c:pt>
                <c:pt idx="332">
                  <c:v>36.165703484568702</c:v>
                </c:pt>
                <c:pt idx="333">
                  <c:v>36.066398219062499</c:v>
                </c:pt>
                <c:pt idx="334">
                  <c:v>35.967365630009603</c:v>
                </c:pt>
                <c:pt idx="335">
                  <c:v>35.868604968683897</c:v>
                </c:pt>
                <c:pt idx="336">
                  <c:v>35.770115488415101</c:v>
                </c:pt>
                <c:pt idx="337">
                  <c:v>35.671896444583098</c:v>
                </c:pt>
                <c:pt idx="338">
                  <c:v>35.573947094612599</c:v>
                </c:pt>
                <c:pt idx="339">
                  <c:v>35.476266697967198</c:v>
                </c:pt>
                <c:pt idx="340">
                  <c:v>35.378854516143797</c:v>
                </c:pt>
                <c:pt idx="341">
                  <c:v>35.281709812667202</c:v>
                </c:pt>
                <c:pt idx="342">
                  <c:v>35.184831853084397</c:v>
                </c:pt>
                <c:pt idx="343">
                  <c:v>35.088219904959303</c:v>
                </c:pt>
                <c:pt idx="344">
                  <c:v>34.9918732378665</c:v>
                </c:pt>
                <c:pt idx="345">
                  <c:v>34.8957911233868</c:v>
                </c:pt>
                <c:pt idx="346">
                  <c:v>34.799972835100597</c:v>
                </c:pt>
                <c:pt idx="347">
                  <c:v>34.704417648583302</c:v>
                </c:pt>
                <c:pt idx="348">
                  <c:v>34.609124841399201</c:v>
                </c:pt>
                <c:pt idx="349">
                  <c:v>34.514093693096598</c:v>
                </c:pt>
                <c:pt idx="350">
                  <c:v>34.419323485201602</c:v>
                </c:pt>
                <c:pt idx="351">
                  <c:v>34.324813501213598</c:v>
                </c:pt>
                <c:pt idx="352">
                  <c:v>34.2305630265991</c:v>
                </c:pt>
                <c:pt idx="353">
                  <c:v>34.136571348786603</c:v>
                </c:pt>
                <c:pt idx="354">
                  <c:v>34.042837757161401</c:v>
                </c:pt>
                <c:pt idx="355">
                  <c:v>33.949361543059801</c:v>
                </c:pt>
                <c:pt idx="356">
                  <c:v>33.856141999764098</c:v>
                </c:pt>
                <c:pt idx="357">
                  <c:v>33.763178422497099</c:v>
                </c:pt>
                <c:pt idx="358">
                  <c:v>33.6704701084169</c:v>
                </c:pt>
                <c:pt idx="359">
                  <c:v>33.5780163566114</c:v>
                </c:pt>
                <c:pt idx="360">
                  <c:v>33.485816468092999</c:v>
                </c:pt>
                <c:pt idx="361">
                  <c:v>33.393869745793701</c:v>
                </c:pt>
                <c:pt idx="362">
                  <c:v>33.302175494559201</c:v>
                </c:pt>
                <c:pt idx="363">
                  <c:v>33.2107330211442</c:v>
                </c:pt>
                <c:pt idx="364">
                  <c:v>33.119541634207003</c:v>
                </c:pt>
                <c:pt idx="365">
                  <c:v>33.0286006443039</c:v>
                </c:pt>
                <c:pt idx="366">
                  <c:v>32.9379093638846</c:v>
                </c:pt>
                <c:pt idx="367">
                  <c:v>32.847467107286498</c:v>
                </c:pt>
                <c:pt idx="368">
                  <c:v>32.757273190729997</c:v>
                </c:pt>
                <c:pt idx="369">
                  <c:v>32.667326932312797</c:v>
                </c:pt>
                <c:pt idx="370">
                  <c:v>32.577627652004999</c:v>
                </c:pt>
                <c:pt idx="371">
                  <c:v>32.488174671644003</c:v>
                </c:pt>
                <c:pt idx="372">
                  <c:v>32.3989673149295</c:v>
                </c:pt>
                <c:pt idx="373">
                  <c:v>32.310004907417998</c:v>
                </c:pt>
                <c:pt idx="374">
                  <c:v>32.2212867765179</c:v>
                </c:pt>
                <c:pt idx="375">
                  <c:v>32.132812251484602</c:v>
                </c:pt>
                <c:pt idx="376">
                  <c:v>32.044580663415097</c:v>
                </c:pt>
                <c:pt idx="377">
                  <c:v>31.956591345243101</c:v>
                </c:pt>
                <c:pt idx="378">
                  <c:v>31.868843631734201</c:v>
                </c:pt>
                <c:pt idx="379">
                  <c:v>31.781336859480401</c:v>
                </c:pt>
                <c:pt idx="380">
                  <c:v>31.6940703668952</c:v>
                </c:pt>
                <c:pt idx="381">
                  <c:v>31.607043494209101</c:v>
                </c:pt>
                <c:pt idx="382">
                  <c:v>31.520255583463801</c:v>
                </c:pt>
                <c:pt idx="383">
                  <c:v>31.433705978508002</c:v>
                </c:pt>
                <c:pt idx="384">
                  <c:v>31.3473940249918</c:v>
                </c:pt>
                <c:pt idx="385">
                  <c:v>31.261319070362301</c:v>
                </c:pt>
                <c:pt idx="386">
                  <c:v>31.1754804638582</c:v>
                </c:pt>
                <c:pt idx="387">
                  <c:v>31.089877556505101</c:v>
                </c:pt>
                <c:pt idx="388">
                  <c:v>31.004509701110798</c:v>
                </c:pt>
                <c:pt idx="389">
                  <c:v>30.919376252260001</c:v>
                </c:pt>
                <c:pt idx="390">
                  <c:v>30.834476566309601</c:v>
                </c:pt>
                <c:pt idx="391">
                  <c:v>30.7498100013838</c:v>
                </c:pt>
                <c:pt idx="392">
                  <c:v>30.665375917369499</c:v>
                </c:pt>
                <c:pt idx="393">
                  <c:v>30.581173675911099</c:v>
                </c:pt>
                <c:pt idx="394">
                  <c:v>30.497202640405799</c:v>
                </c:pt>
                <c:pt idx="395">
                  <c:v>30.413462175998799</c:v>
                </c:pt>
                <c:pt idx="396">
                  <c:v>30.3299516495787</c:v>
                </c:pt>
                <c:pt idx="397">
                  <c:v>30.246670429772301</c:v>
                </c:pt>
                <c:pt idx="398">
                  <c:v>30.163617886940099</c:v>
                </c:pt>
                <c:pt idx="399">
                  <c:v>30.0807933931717</c:v>
                </c:pt>
                <c:pt idx="400">
                  <c:v>29.9981963222804</c:v>
                </c:pt>
                <c:pt idx="401">
                  <c:v>29.915826049799399</c:v>
                </c:pt>
                <c:pt idx="402">
                  <c:v>29.833681952976299</c:v>
                </c:pt>
                <c:pt idx="403">
                  <c:v>29.751763410768699</c:v>
                </c:pt>
                <c:pt idx="404">
                  <c:v>29.670069803839599</c:v>
                </c:pt>
                <c:pt idx="405">
                  <c:v>29.5886005145525</c:v>
                </c:pt>
                <c:pt idx="406">
                  <c:v>29.507354926966698</c:v>
                </c:pt>
                <c:pt idx="407">
                  <c:v>29.426332426833198</c:v>
                </c:pt>
                <c:pt idx="408">
                  <c:v>29.3455324015892</c:v>
                </c:pt>
                <c:pt idx="409">
                  <c:v>29.264954240354101</c:v>
                </c:pt>
                <c:pt idx="410">
                  <c:v>29.1845973339246</c:v>
                </c:pt>
                <c:pt idx="411">
                  <c:v>29.104461074770299</c:v>
                </c:pt>
                <c:pt idx="412">
                  <c:v>29.0245448570289</c:v>
                </c:pt>
                <c:pt idx="413">
                  <c:v>28.9448480765016</c:v>
                </c:pt>
                <c:pt idx="414">
                  <c:v>28.865370130648898</c:v>
                </c:pt>
                <c:pt idx="415">
                  <c:v>28.786110418585402</c:v>
                </c:pt>
                <c:pt idx="416">
                  <c:v>28.707068341076099</c:v>
                </c:pt>
                <c:pt idx="417">
                  <c:v>28.628243300530901</c:v>
                </c:pt>
                <c:pt idx="418">
                  <c:v>28.549634701001001</c:v>
                </c:pt>
                <c:pt idx="419">
                  <c:v>28.471241948173802</c:v>
                </c:pt>
                <c:pt idx="420">
                  <c:v>28.393064449368602</c:v>
                </c:pt>
                <c:pt idx="421">
                  <c:v>28.3151016135321</c:v>
                </c:pt>
                <c:pt idx="422">
                  <c:v>28.237352851234</c:v>
                </c:pt>
                <c:pt idx="423">
                  <c:v>28.159817574662299</c:v>
                </c:pt>
                <c:pt idx="424">
                  <c:v>28.082495197619401</c:v>
                </c:pt>
                <c:pt idx="425">
                  <c:v>28.005385135516899</c:v>
                </c:pt>
                <c:pt idx="426">
                  <c:v>27.928486805371801</c:v>
                </c:pt>
                <c:pt idx="427">
                  <c:v>27.851799625801799</c:v>
                </c:pt>
                <c:pt idx="428">
                  <c:v>27.775323017021201</c:v>
                </c:pt>
                <c:pt idx="429">
                  <c:v>27.699056400836</c:v>
                </c:pt>
                <c:pt idx="430">
                  <c:v>27.622999200639999</c:v>
                </c:pt>
                <c:pt idx="431">
                  <c:v>27.547150841410101</c:v>
                </c:pt>
                <c:pt idx="432">
                  <c:v>27.4715107497025</c:v>
                </c:pt>
                <c:pt idx="433">
                  <c:v>27.3960783536475</c:v>
                </c:pt>
                <c:pt idx="434">
                  <c:v>27.320853082945899</c:v>
                </c:pt>
                <c:pt idx="435">
                  <c:v>27.245834368864699</c:v>
                </c:pt>
                <c:pt idx="436">
                  <c:v>27.171021644231999</c:v>
                </c:pt>
                <c:pt idx="437">
                  <c:v>27.0964143434337</c:v>
                </c:pt>
                <c:pt idx="438">
                  <c:v>27.0220119024086</c:v>
                </c:pt>
                <c:pt idx="439">
                  <c:v>26.9478137586445</c:v>
                </c:pt>
                <c:pt idx="440">
                  <c:v>26.873819351173399</c:v>
                </c:pt>
                <c:pt idx="441">
                  <c:v>26.800028120568101</c:v>
                </c:pt>
                <c:pt idx="442">
                  <c:v>26.726439508937101</c:v>
                </c:pt>
                <c:pt idx="443">
                  <c:v>26.653052959921101</c:v>
                </c:pt>
                <c:pt idx="444">
                  <c:v>26.579867918688201</c:v>
                </c:pt>
                <c:pt idx="445">
                  <c:v>26.5068838319301</c:v>
                </c:pt>
                <c:pt idx="446">
                  <c:v>26.434100147857801</c:v>
                </c:pt>
                <c:pt idx="447">
                  <c:v>26.361516316197498</c:v>
                </c:pt>
                <c:pt idx="448">
                  <c:v>26.2891317881862</c:v>
                </c:pt>
                <c:pt idx="449">
                  <c:v>26.216946016567899</c:v>
                </c:pt>
                <c:pt idx="450">
                  <c:v>26.144958455589101</c:v>
                </c:pt>
                <c:pt idx="451">
                  <c:v>26.073168560995001</c:v>
                </c:pt>
                <c:pt idx="452">
                  <c:v>26.001575790025001</c:v>
                </c:pt>
                <c:pt idx="453">
                  <c:v>25.930179601409201</c:v>
                </c:pt>
                <c:pt idx="454">
                  <c:v>25.858979455363698</c:v>
                </c:pt>
                <c:pt idx="455">
                  <c:v>25.7879748135867</c:v>
                </c:pt>
                <c:pt idx="456">
                  <c:v>25.7171651392547</c:v>
                </c:pt>
                <c:pt idx="457">
                  <c:v>25.646549897018101</c:v>
                </c:pt>
                <c:pt idx="458">
                  <c:v>25.576128552997201</c:v>
                </c:pt>
                <c:pt idx="459">
                  <c:v>25.5059005747786</c:v>
                </c:pt>
                <c:pt idx="460">
                  <c:v>25.435865431410399</c:v>
                </c:pt>
                <c:pt idx="461">
                  <c:v>25.366022593398899</c:v>
                </c:pt>
                <c:pt idx="462">
                  <c:v>25.2963715327041</c:v>
                </c:pt>
                <c:pt idx="463">
                  <c:v>25.226911722735998</c:v>
                </c:pt>
                <c:pt idx="464">
                  <c:v>25.157642638350701</c:v>
                </c:pt>
                <c:pt idx="465">
                  <c:v>25.088563755846</c:v>
                </c:pt>
                <c:pt idx="466">
                  <c:v>25.019674552957799</c:v>
                </c:pt>
                <c:pt idx="467">
                  <c:v>24.950974508856</c:v>
                </c:pt>
                <c:pt idx="468">
                  <c:v>24.8824631041409</c:v>
                </c:pt>
                <c:pt idx="469">
                  <c:v>24.814139820838498</c:v>
                </c:pt>
                <c:pt idx="470">
                  <c:v>24.746004142397499</c:v>
                </c:pt>
                <c:pt idx="471">
                  <c:v>24.6780555536848</c:v>
                </c:pt>
                <c:pt idx="472">
                  <c:v>24.6102935409818</c:v>
                </c:pt>
                <c:pt idx="473">
                  <c:v>24.542717591980399</c:v>
                </c:pt>
                <c:pt idx="474">
                  <c:v>24.4753271957794</c:v>
                </c:pt>
                <c:pt idx="475">
                  <c:v>24.408121842880199</c:v>
                </c:pt>
                <c:pt idx="476">
                  <c:v>24.341101025183399</c:v>
                </c:pt>
                <c:pt idx="477">
                  <c:v>24.274264235984699</c:v>
                </c:pt>
                <c:pt idx="478">
                  <c:v>24.207610969971299</c:v>
                </c:pt>
                <c:pt idx="479">
                  <c:v>24.1411407232175</c:v>
                </c:pt>
                <c:pt idx="480">
                  <c:v>24.074852993181601</c:v>
                </c:pt>
                <c:pt idx="481">
                  <c:v>24.0087472787019</c:v>
                </c:pt>
                <c:pt idx="482">
                  <c:v>23.942823079992401</c:v>
                </c:pt>
                <c:pt idx="483">
                  <c:v>23.877079898639899</c:v>
                </c:pt>
                <c:pt idx="484">
                  <c:v>23.811517237599499</c:v>
                </c:pt>
                <c:pt idx="485">
                  <c:v>23.746134601191098</c:v>
                </c:pt>
                <c:pt idx="486">
                  <c:v>23.680931495095798</c:v>
                </c:pt>
                <c:pt idx="487">
                  <c:v>23.6159074263518</c:v>
                </c:pt>
                <c:pt idx="488">
                  <c:v>23.551061903351201</c:v>
                </c:pt>
                <c:pt idx="489">
                  <c:v>23.486394435835599</c:v>
                </c:pt>
                <c:pt idx="490">
                  <c:v>23.421904534893201</c:v>
                </c:pt>
                <c:pt idx="491">
                  <c:v>23.357591712954299</c:v>
                </c:pt>
                <c:pt idx="492">
                  <c:v>23.293455483788101</c:v>
                </c:pt>
                <c:pt idx="493">
                  <c:v>23.2294953624992</c:v>
                </c:pt>
                <c:pt idx="494">
                  <c:v>23.165710865523099</c:v>
                </c:pt>
                <c:pt idx="495">
                  <c:v>23.102101510623601</c:v>
                </c:pt>
                <c:pt idx="496">
                  <c:v>23.038666816888401</c:v>
                </c:pt>
                <c:pt idx="497">
                  <c:v>22.975406304725599</c:v>
                </c:pt>
                <c:pt idx="498">
                  <c:v>22.912319495860501</c:v>
                </c:pt>
                <c:pt idx="499">
                  <c:v>22.849405913331399</c:v>
                </c:pt>
                <c:pt idx="500">
                  <c:v>22.786665081486401</c:v>
                </c:pt>
                <c:pt idx="501">
                  <c:v>22.724096525979501</c:v>
                </c:pt>
                <c:pt idx="502">
                  <c:v>22.661699773767499</c:v>
                </c:pt>
                <c:pt idx="503">
                  <c:v>22.599474353105698</c:v>
                </c:pt>
                <c:pt idx="504">
                  <c:v>22.537419793545101</c:v>
                </c:pt>
                <c:pt idx="505">
                  <c:v>22.475535625928199</c:v>
                </c:pt>
                <c:pt idx="506">
                  <c:v>22.413821382385802</c:v>
                </c:pt>
                <c:pt idx="507">
                  <c:v>22.352276596333599</c:v>
                </c:pt>
                <c:pt idx="508">
                  <c:v>22.290900802468201</c:v>
                </c:pt>
                <c:pt idx="509">
                  <c:v>22.2296935367639</c:v>
                </c:pt>
                <c:pt idx="510">
                  <c:v>22.168654336469299</c:v>
                </c:pt>
                <c:pt idx="511">
                  <c:v>22.107782740103499</c:v>
                </c:pt>
                <c:pt idx="512">
                  <c:v>22.047078287452798</c:v>
                </c:pt>
                <c:pt idx="513">
                  <c:v>21.9865405195671</c:v>
                </c:pt>
                <c:pt idx="514">
                  <c:v>21.9261689787566</c:v>
                </c:pt>
                <c:pt idx="515">
                  <c:v>21.865963208588301</c:v>
                </c:pt>
                <c:pt idx="516">
                  <c:v>21.8059227538822</c:v>
                </c:pt>
                <c:pt idx="517">
                  <c:v>21.7460471607085</c:v>
                </c:pt>
                <c:pt idx="518">
                  <c:v>21.686335976383699</c:v>
                </c:pt>
                <c:pt idx="519">
                  <c:v>21.626788749467199</c:v>
                </c:pt>
                <c:pt idx="520">
                  <c:v>21.567405029758</c:v>
                </c:pt>
                <c:pt idx="521">
                  <c:v>21.508184368291499</c:v>
                </c:pt>
                <c:pt idx="522">
                  <c:v>21.449126317335502</c:v>
                </c:pt>
                <c:pt idx="523">
                  <c:v>21.3902304303876</c:v>
                </c:pt>
                <c:pt idx="524">
                  <c:v>21.3314962621712</c:v>
                </c:pt>
                <c:pt idx="525">
                  <c:v>21.272923368632298</c:v>
                </c:pt>
                <c:pt idx="526">
                  <c:v>21.214511306936402</c:v>
                </c:pt>
                <c:pt idx="527">
                  <c:v>21.156259635464899</c:v>
                </c:pt>
                <c:pt idx="528">
                  <c:v>21.0981679138117</c:v>
                </c:pt>
                <c:pt idx="529">
                  <c:v>21.040235702780102</c:v>
                </c:pt>
                <c:pt idx="530">
                  <c:v>20.982462564379301</c:v>
                </c:pt>
                <c:pt idx="531">
                  <c:v>20.924848061821098</c:v>
                </c:pt>
                <c:pt idx="532">
                  <c:v>20.867391759516799</c:v>
                </c:pt>
                <c:pt idx="533">
                  <c:v>20.8100932230737</c:v>
                </c:pt>
                <c:pt idx="534">
                  <c:v>20.7529520192919</c:v>
                </c:pt>
                <c:pt idx="535">
                  <c:v>20.695967716160801</c:v>
                </c:pt>
                <c:pt idx="536">
                  <c:v>20.639139882856298</c:v>
                </c:pt>
                <c:pt idx="537">
                  <c:v>20.582468089737102</c:v>
                </c:pt>
                <c:pt idx="538">
                  <c:v>20.525951908341799</c:v>
                </c:pt>
                <c:pt idx="539">
                  <c:v>20.4695909113852</c:v>
                </c:pt>
                <c:pt idx="540">
                  <c:v>20.413384672755701</c:v>
                </c:pt>
                <c:pt idx="541">
                  <c:v>20.357332767511501</c:v>
                </c:pt>
                <c:pt idx="542">
                  <c:v>20.301434771877599</c:v>
                </c:pt>
                <c:pt idx="543">
                  <c:v>20.2456902632428</c:v>
                </c:pt>
                <c:pt idx="544">
                  <c:v>20.190098820156301</c:v>
                </c:pt>
                <c:pt idx="545">
                  <c:v>20.134660022324301</c:v>
                </c:pt>
                <c:pt idx="546">
                  <c:v>20.079373450607399</c:v>
                </c:pt>
                <c:pt idx="547">
                  <c:v>20.024238687016702</c:v>
                </c:pt>
                <c:pt idx="548">
                  <c:v>19.9692553147115</c:v>
                </c:pt>
                <c:pt idx="549">
                  <c:v>19.9144229179952</c:v>
                </c:pt>
                <c:pt idx="550">
                  <c:v>19.859741082313001</c:v>
                </c:pt>
                <c:pt idx="551">
                  <c:v>19.805209394248301</c:v>
                </c:pt>
                <c:pt idx="552">
                  <c:v>19.750827441519402</c:v>
                </c:pt>
                <c:pt idx="553">
                  <c:v>19.696594812977199</c:v>
                </c:pt>
                <c:pt idx="554">
                  <c:v>19.642511098601101</c:v>
                </c:pt>
                <c:pt idx="555">
                  <c:v>19.5885758894965</c:v>
                </c:pt>
                <c:pt idx="556">
                  <c:v>19.534788777891599</c:v>
                </c:pt>
                <c:pt idx="557">
                  <c:v>19.4811493571342</c:v>
                </c:pt>
                <c:pt idx="558">
                  <c:v>19.427657221688801</c:v>
                </c:pt>
                <c:pt idx="559">
                  <c:v>19.374311967133298</c:v>
                </c:pt>
                <c:pt idx="560">
                  <c:v>19.321113190156101</c:v>
                </c:pt>
                <c:pt idx="561">
                  <c:v>19.268060488553299</c:v>
                </c:pt>
                <c:pt idx="562">
                  <c:v>19.215153461225</c:v>
                </c:pt>
                <c:pt idx="563">
                  <c:v>19.162391708172901</c:v>
                </c:pt>
                <c:pt idx="564">
                  <c:v>19.1097748304969</c:v>
                </c:pt>
                <c:pt idx="565">
                  <c:v>19.057302430392301</c:v>
                </c:pt>
                <c:pt idx="566">
                  <c:v>19.004974111146701</c:v>
                </c:pt>
                <c:pt idx="567">
                  <c:v>18.952789477136999</c:v>
                </c:pt>
                <c:pt idx="568">
                  <c:v>18.900748133826401</c:v>
                </c:pt>
                <c:pt idx="569">
                  <c:v>18.848849687761401</c:v>
                </c:pt>
                <c:pt idx="570">
                  <c:v>18.797093746569001</c:v>
                </c:pt>
                <c:pt idx="571">
                  <c:v>18.7454799189535</c:v>
                </c:pt>
                <c:pt idx="572">
                  <c:v>18.694007814693499</c:v>
                </c:pt>
                <c:pt idx="573">
                  <c:v>18.642677044639299</c:v>
                </c:pt>
                <c:pt idx="574">
                  <c:v>18.591487220709801</c:v>
                </c:pt>
                <c:pt idx="575">
                  <c:v>18.5404379558891</c:v>
                </c:pt>
                <c:pt idx="576">
                  <c:v>18.4895288642245</c:v>
                </c:pt>
                <c:pt idx="577">
                  <c:v>18.438759560822799</c:v>
                </c:pt>
                <c:pt idx="578">
                  <c:v>18.388129661847501</c:v>
                </c:pt>
                <c:pt idx="579">
                  <c:v>18.3376387845164</c:v>
                </c:pt>
                <c:pt idx="580">
                  <c:v>18.287286547098201</c:v>
                </c:pt>
                <c:pt idx="581">
                  <c:v>18.2370725689096</c:v>
                </c:pt>
                <c:pt idx="582">
                  <c:v>18.186996470313002</c:v>
                </c:pt>
                <c:pt idx="583">
                  <c:v>18.137057872712699</c:v>
                </c:pt>
                <c:pt idx="584">
                  <c:v>18.087256398553102</c:v>
                </c:pt>
                <c:pt idx="585">
                  <c:v>18.037591671314999</c:v>
                </c:pt>
                <c:pt idx="586">
                  <c:v>17.988063315512999</c:v>
                </c:pt>
                <c:pt idx="587">
                  <c:v>17.938670956692999</c:v>
                </c:pt>
                <c:pt idx="588">
                  <c:v>17.889414221428801</c:v>
                </c:pt>
                <c:pt idx="589">
                  <c:v>17.8402927373197</c:v>
                </c:pt>
                <c:pt idx="590">
                  <c:v>17.7913061329877</c:v>
                </c:pt>
                <c:pt idx="591">
                  <c:v>17.7424540380743</c:v>
                </c:pt>
                <c:pt idx="592">
                  <c:v>17.6937360832381</c:v>
                </c:pt>
                <c:pt idx="593">
                  <c:v>17.645151900151699</c:v>
                </c:pt>
                <c:pt idx="594">
                  <c:v>17.596701121499201</c:v>
                </c:pt>
                <c:pt idx="595">
                  <c:v>17.548383380973299</c:v>
                </c:pt>
                <c:pt idx="596">
                  <c:v>17.500198313272499</c:v>
                </c:pt>
                <c:pt idx="597">
                  <c:v>17.452145554098198</c:v>
                </c:pt>
                <c:pt idx="598">
                  <c:v>17.4042247401525</c:v>
                </c:pt>
                <c:pt idx="599">
                  <c:v>17.356435509134499</c:v>
                </c:pt>
                <c:pt idx="600">
                  <c:v>17.3087774997386</c:v>
                </c:pt>
                <c:pt idx="601">
                  <c:v>17.261250351651199</c:v>
                </c:pt>
                <c:pt idx="602">
                  <c:v>17.213853705547699</c:v>
                </c:pt>
                <c:pt idx="603">
                  <c:v>17.1665872030907</c:v>
                </c:pt>
                <c:pt idx="604">
                  <c:v>17.119450486926301</c:v>
                </c:pt>
                <c:pt idx="605">
                  <c:v>17.072443200681999</c:v>
                </c:pt>
                <c:pt idx="606">
                  <c:v>17.0255649889639</c:v>
                </c:pt>
                <c:pt idx="607">
                  <c:v>16.978815497353899</c:v>
                </c:pt>
                <c:pt idx="608">
                  <c:v>16.932194372407</c:v>
                </c:pt>
                <c:pt idx="609">
                  <c:v>16.885701261648901</c:v>
                </c:pt>
                <c:pt idx="610">
                  <c:v>16.839335813572902</c:v>
                </c:pt>
                <c:pt idx="611">
                  <c:v>16.793097677637601</c:v>
                </c:pt>
                <c:pt idx="612">
                  <c:v>16.7469865042641</c:v>
                </c:pt>
                <c:pt idx="613">
                  <c:v>16.7010019448336</c:v>
                </c:pt>
                <c:pt idx="614">
                  <c:v>16.655143651684099</c:v>
                </c:pt>
                <c:pt idx="615">
                  <c:v>16.609411278108698</c:v>
                </c:pt>
                <c:pt idx="616">
                  <c:v>16.5638044783522</c:v>
                </c:pt>
                <c:pt idx="617">
                  <c:v>16.518322907608901</c:v>
                </c:pt>
                <c:pt idx="618">
                  <c:v>16.472966222019799</c:v>
                </c:pt>
                <c:pt idx="619">
                  <c:v>16.427734078670198</c:v>
                </c:pt>
                <c:pt idx="620">
                  <c:v>16.382626135587</c:v>
                </c:pt>
                <c:pt idx="621">
                  <c:v>16.337642051735902</c:v>
                </c:pt>
                <c:pt idx="622">
                  <c:v>16.292781487019202</c:v>
                </c:pt>
                <c:pt idx="623">
                  <c:v>16.248044102273099</c:v>
                </c:pt>
                <c:pt idx="624">
                  <c:v>16.203429559265</c:v>
                </c:pt>
                <c:pt idx="625">
                  <c:v>16.158937520690898</c:v>
                </c:pt>
                <c:pt idx="626">
                  <c:v>16.1145676501732</c:v>
                </c:pt>
                <c:pt idx="627">
                  <c:v>16.070319612258</c:v>
                </c:pt>
                <c:pt idx="628">
                  <c:v>16.026193072412099</c:v>
                </c:pt>
                <c:pt idx="629">
                  <c:v>15.9821876970214</c:v>
                </c:pt>
                <c:pt idx="630">
                  <c:v>15.9383031533874</c:v>
                </c:pt>
                <c:pt idx="631">
                  <c:v>15.8945391097254</c:v>
                </c:pt>
                <c:pt idx="632">
                  <c:v>15.8508952351616</c:v>
                </c:pt>
                <c:pt idx="633">
                  <c:v>15.8073711997309</c:v>
                </c:pt>
                <c:pt idx="634">
                  <c:v>15.7639666743741</c:v>
                </c:pt>
                <c:pt idx="635">
                  <c:v>15.720681330935401</c:v>
                </c:pt>
                <c:pt idx="636">
                  <c:v>15.6775148421604</c:v>
                </c:pt>
                <c:pt idx="637">
                  <c:v>15.634466881693101</c:v>
                </c:pt>
                <c:pt idx="638">
                  <c:v>15.591537124073501</c:v>
                </c:pt>
                <c:pt idx="639">
                  <c:v>15.5487252447355</c:v>
                </c:pt>
                <c:pt idx="640">
                  <c:v>15.506030920003999</c:v>
                </c:pt>
                <c:pt idx="641">
                  <c:v>15.4634538270929</c:v>
                </c:pt>
                <c:pt idx="642">
                  <c:v>15.4209936441022</c:v>
                </c:pt>
                <c:pt idx="643">
                  <c:v>15.378650050015899</c:v>
                </c:pt>
                <c:pt idx="644">
                  <c:v>15.3364227246994</c:v>
                </c:pt>
                <c:pt idx="645">
                  <c:v>15.2943113488971</c:v>
                </c:pt>
                <c:pt idx="646">
                  <c:v>15.252315604230199</c:v>
                </c:pt>
                <c:pt idx="647">
                  <c:v>15.210435173194</c:v>
                </c:pt>
                <c:pt idx="648">
                  <c:v>15.168669739155501</c:v>
                </c:pt>
                <c:pt idx="649">
                  <c:v>15.1270189863514</c:v>
                </c:pt>
                <c:pt idx="650">
                  <c:v>15.0854825998852</c:v>
                </c:pt>
                <c:pt idx="651">
                  <c:v>15.0440602657252</c:v>
                </c:pt>
                <c:pt idx="652">
                  <c:v>15.0027516707018</c:v>
                </c:pt>
                <c:pt idx="653">
                  <c:v>14.9615565025056</c:v>
                </c:pt>
                <c:pt idx="654">
                  <c:v>14.9204744496844</c:v>
                </c:pt>
                <c:pt idx="655">
                  <c:v>14.8795052016415</c:v>
                </c:pt>
                <c:pt idx="656">
                  <c:v>14.838648448633</c:v>
                </c:pt>
                <c:pt idx="657">
                  <c:v>14.797903881765301</c:v>
                </c:pt>
                <c:pt idx="658">
                  <c:v>14.7572711929931</c:v>
                </c:pt>
                <c:pt idx="659">
                  <c:v>14.716750075117099</c:v>
                </c:pt>
                <c:pt idx="660">
                  <c:v>14.676340221781301</c:v>
                </c:pt>
                <c:pt idx="661">
                  <c:v>14.636041327471</c:v>
                </c:pt>
                <c:pt idx="662">
                  <c:v>14.595853087510299</c:v>
                </c:pt>
                <c:pt idx="663">
                  <c:v>14.5557751980601</c:v>
                </c:pt>
                <c:pt idx="664">
                  <c:v>14.5158073561153</c:v>
                </c:pt>
                <c:pt idx="665">
                  <c:v>14.4759492595031</c:v>
                </c:pt>
                <c:pt idx="666">
                  <c:v>14.4362006068803</c:v>
                </c:pt>
                <c:pt idx="667">
                  <c:v>14.396561097731</c:v>
                </c:pt>
                <c:pt idx="668">
                  <c:v>14.3570304323647</c:v>
                </c:pt>
                <c:pt idx="669">
                  <c:v>14.317608311913601</c:v>
                </c:pt>
                <c:pt idx="670">
                  <c:v>14.2782944383307</c:v>
                </c:pt>
                <c:pt idx="671">
                  <c:v>14.239088514387401</c:v>
                </c:pt>
                <c:pt idx="672">
                  <c:v>14.199990243670999</c:v>
                </c:pt>
                <c:pt idx="673">
                  <c:v>14.160999330583</c:v>
                </c:pt>
                <c:pt idx="674">
                  <c:v>14.122115480336401</c:v>
                </c:pt>
                <c:pt idx="675">
                  <c:v>14.0833383989537</c:v>
                </c:pt>
                <c:pt idx="676">
                  <c:v>14.044667793264599</c:v>
                </c:pt>
                <c:pt idx="677">
                  <c:v>14.0061033709037</c:v>
                </c:pt>
                <c:pt idx="678">
                  <c:v>13.9676448403086</c:v>
                </c:pt>
                <c:pt idx="679">
                  <c:v>13.9292919107173</c:v>
                </c:pt>
                <c:pt idx="680">
                  <c:v>13.891044292166301</c:v>
                </c:pt>
                <c:pt idx="681">
                  <c:v>13.8529016954882</c:v>
                </c:pt>
                <c:pt idx="682">
                  <c:v>13.8148638323096</c:v>
                </c:pt>
                <c:pt idx="683">
                  <c:v>13.7769304150492</c:v>
                </c:pt>
                <c:pt idx="684">
                  <c:v>13.739101156914799</c:v>
                </c:pt>
                <c:pt idx="685">
                  <c:v>13.701375771902301</c:v>
                </c:pt>
                <c:pt idx="686">
                  <c:v>13.663753974792501</c:v>
                </c:pt>
                <c:pt idx="687">
                  <c:v>13.6262354811496</c:v>
                </c:pt>
                <c:pt idx="688">
                  <c:v>13.588820007318599</c:v>
                </c:pt>
                <c:pt idx="689">
                  <c:v>13.551507270423601</c:v>
                </c:pt>
                <c:pt idx="690">
                  <c:v>13.514296988365301</c:v>
                </c:pt>
                <c:pt idx="691">
                  <c:v>13.477188879819</c:v>
                </c:pt>
                <c:pt idx="692">
                  <c:v>13.4401826642325</c:v>
                </c:pt>
                <c:pt idx="693">
                  <c:v>13.403278061823899</c:v>
                </c:pt>
                <c:pt idx="694">
                  <c:v>13.3664747935797</c:v>
                </c:pt>
                <c:pt idx="695">
                  <c:v>13.329772581252399</c:v>
                </c:pt>
                <c:pt idx="696">
                  <c:v>13.2931711473584</c:v>
                </c:pt>
                <c:pt idx="697">
                  <c:v>13.256670215176401</c:v>
                </c:pt>
                <c:pt idx="698">
                  <c:v>13.2202695087444</c:v>
                </c:pt>
                <c:pt idx="699">
                  <c:v>13.1839687528587</c:v>
                </c:pt>
                <c:pt idx="700">
                  <c:v>13.147767673070801</c:v>
                </c:pt>
                <c:pt idx="701">
                  <c:v>13.111665995686201</c:v>
                </c:pt>
                <c:pt idx="702">
                  <c:v>13.075663447761601</c:v>
                </c:pt>
                <c:pt idx="703">
                  <c:v>13.039759757103299</c:v>
                </c:pt>
                <c:pt idx="704">
                  <c:v>13.003954652265</c:v>
                </c:pt>
                <c:pt idx="705">
                  <c:v>12.9682478625457</c:v>
                </c:pt>
                <c:pt idx="706">
                  <c:v>12.932639117987801</c:v>
                </c:pt>
                <c:pt idx="707">
                  <c:v>12.897128149374799</c:v>
                </c:pt>
                <c:pt idx="708">
                  <c:v>12.861714688229499</c:v>
                </c:pt>
                <c:pt idx="709">
                  <c:v>12.826398466812099</c:v>
                </c:pt>
                <c:pt idx="710">
                  <c:v>12.7911792181176</c:v>
                </c:pt>
                <c:pt idx="711">
                  <c:v>12.7560566758743</c:v>
                </c:pt>
                <c:pt idx="712">
                  <c:v>12.721030574541899</c:v>
                </c:pt>
                <c:pt idx="713">
                  <c:v>12.6861006493088</c:v>
                </c:pt>
                <c:pt idx="714">
                  <c:v>12.651266636090901</c:v>
                </c:pt>
                <c:pt idx="715">
                  <c:v>12.6165282715289</c:v>
                </c:pt>
                <c:pt idx="716">
                  <c:v>12.581885292987</c:v>
                </c:pt>
                <c:pt idx="717">
                  <c:v>12.547337438550199</c:v>
                </c:pt>
                <c:pt idx="718">
                  <c:v>12.5128844470229</c:v>
                </c:pt>
                <c:pt idx="719">
                  <c:v>12.4785260579267</c:v>
                </c:pt>
                <c:pt idx="720">
                  <c:v>12.444262011498401</c:v>
                </c:pt>
                <c:pt idx="721">
                  <c:v>12.410092048688</c:v>
                </c:pt>
                <c:pt idx="722">
                  <c:v>12.3760159111568</c:v>
                </c:pt>
                <c:pt idx="723">
                  <c:v>12.3420333412756</c:v>
                </c:pt>
                <c:pt idx="724">
                  <c:v>12.308144082122601</c:v>
                </c:pt>
                <c:pt idx="725">
                  <c:v>12.274347877481199</c:v>
                </c:pt>
                <c:pt idx="726">
                  <c:v>12.2406444718386</c:v>
                </c:pt>
                <c:pt idx="727">
                  <c:v>12.207033610383601</c:v>
                </c:pt>
                <c:pt idx="728">
                  <c:v>12.173515039004601</c:v>
                </c:pt>
                <c:pt idx="729">
                  <c:v>12.140088504287499</c:v>
                </c:pt>
                <c:pt idx="730">
                  <c:v>12.106753753514599</c:v>
                </c:pt>
                <c:pt idx="731">
                  <c:v>12.073510534661599</c:v>
                </c:pt>
                <c:pt idx="732">
                  <c:v>12.0403585963964</c:v>
                </c:pt>
                <c:pt idx="733">
                  <c:v>12.007297688077101</c:v>
                </c:pt>
                <c:pt idx="734">
                  <c:v>11.97432755975</c:v>
                </c:pt>
                <c:pt idx="735">
                  <c:v>11.9414479621477</c:v>
                </c:pt>
                <c:pt idx="736">
                  <c:v>11.908658646687099</c:v>
                </c:pt>
                <c:pt idx="737">
                  <c:v>11.875959365467899</c:v>
                </c:pt>
                <c:pt idx="738">
                  <c:v>11.8433498712704</c:v>
                </c:pt>
                <c:pt idx="739">
                  <c:v>11.810829917553701</c:v>
                </c:pt>
                <c:pt idx="740">
                  <c:v>11.7783992584539</c:v>
                </c:pt>
                <c:pt idx="741">
                  <c:v>11.746057648782299</c:v>
                </c:pt>
                <c:pt idx="742">
                  <c:v>11.713804844023199</c:v>
                </c:pt>
                <c:pt idx="743">
                  <c:v>11.6816406003325</c:v>
                </c:pt>
                <c:pt idx="744">
                  <c:v>11.649564674535601</c:v>
                </c:pt>
                <c:pt idx="745">
                  <c:v>11.617576824125599</c:v>
                </c:pt>
                <c:pt idx="746">
                  <c:v>11.5856768072615</c:v>
                </c:pt>
                <c:pt idx="747">
                  <c:v>11.553864382766401</c:v>
                </c:pt>
                <c:pt idx="748">
                  <c:v>11.5221393101257</c:v>
                </c:pt>
                <c:pt idx="749">
                  <c:v>11.4905013494849</c:v>
                </c:pt>
                <c:pt idx="750">
                  <c:v>11.4589502616484</c:v>
                </c:pt>
                <c:pt idx="751">
                  <c:v>11.4274858080773</c:v>
                </c:pt>
                <c:pt idx="752">
                  <c:v>11.396107750887699</c:v>
                </c:pt>
                <c:pt idx="753">
                  <c:v>11.364815852849</c:v>
                </c:pt>
                <c:pt idx="754">
                  <c:v>11.333609877381701</c:v>
                </c:pt>
                <c:pt idx="755">
                  <c:v>11.302489588556201</c:v>
                </c:pt>
                <c:pt idx="756">
                  <c:v>11.2714547510906</c:v>
                </c:pt>
                <c:pt idx="757">
                  <c:v>11.240505130349099</c:v>
                </c:pt>
                <c:pt idx="758">
                  <c:v>11.2096404923401</c:v>
                </c:pt>
                <c:pt idx="759">
                  <c:v>11.178860603714501</c:v>
                </c:pt>
                <c:pt idx="760">
                  <c:v>11.148165231764001</c:v>
                </c:pt>
                <c:pt idx="761">
                  <c:v>11.117554144419399</c:v>
                </c:pt>
                <c:pt idx="762">
                  <c:v>11.0870271102484</c:v>
                </c:pt>
                <c:pt idx="763">
                  <c:v>11.0565838984544</c:v>
                </c:pt>
                <c:pt idx="764">
                  <c:v>11.026224278874601</c:v>
                </c:pt>
                <c:pt idx="765">
                  <c:v>10.995948021978</c:v>
                </c:pt>
                <c:pt idx="766">
                  <c:v>10.965754898864001</c:v>
                </c:pt>
                <c:pt idx="767">
                  <c:v>10.935644681260399</c:v>
                </c:pt>
                <c:pt idx="768">
                  <c:v>10.905617141521899</c:v>
                </c:pt>
                <c:pt idx="769">
                  <c:v>10.8756720526282</c:v>
                </c:pt>
                <c:pt idx="770">
                  <c:v>10.8458091881825</c:v>
                </c:pt>
                <c:pt idx="771">
                  <c:v>10.8160283224094</c:v>
                </c:pt>
                <c:pt idx="772">
                  <c:v>10.7863292301538</c:v>
                </c:pt>
                <c:pt idx="773">
                  <c:v>10.756711686878401</c:v>
                </c:pt>
                <c:pt idx="774">
                  <c:v>10.7271754686629</c:v>
                </c:pt>
                <c:pt idx="775">
                  <c:v>10.6977203522015</c:v>
                </c:pt>
                <c:pt idx="776">
                  <c:v>10.6683461148017</c:v>
                </c:pt>
                <c:pt idx="777">
                  <c:v>10.6390525343825</c:v>
                </c:pt>
                <c:pt idx="778">
                  <c:v>10.609839389472601</c:v>
                </c:pt>
                <c:pt idx="779">
                  <c:v>10.580706459209001</c:v>
                </c:pt>
                <c:pt idx="780">
                  <c:v>10.551653523335</c:v>
                </c:pt>
                <c:pt idx="781">
                  <c:v>10.5226803621988</c:v>
                </c:pt>
                <c:pt idx="782">
                  <c:v>10.493786756751501</c:v>
                </c:pt>
                <c:pt idx="783">
                  <c:v>10.464972488546</c:v>
                </c:pt>
                <c:pt idx="784">
                  <c:v>10.4362373397349</c:v>
                </c:pt>
                <c:pt idx="785">
                  <c:v>10.4075810930687</c:v>
                </c:pt>
                <c:pt idx="786">
                  <c:v>10.379003531894901</c:v>
                </c:pt>
                <c:pt idx="787">
                  <c:v>10.3505044401556</c:v>
                </c:pt>
                <c:pt idx="788">
                  <c:v>10.322083602386099</c:v>
                </c:pt>
                <c:pt idx="789">
                  <c:v>10.2937408037136</c:v>
                </c:pt>
                <c:pt idx="790">
                  <c:v>10.2654758298552</c:v>
                </c:pt>
                <c:pt idx="791">
                  <c:v>10.2372884671161</c:v>
                </c:pt>
                <c:pt idx="792">
                  <c:v>10.2091785023888</c:v>
                </c:pt>
                <c:pt idx="793">
                  <c:v>10.1811457231505</c:v>
                </c:pt>
                <c:pt idx="794">
                  <c:v>10.153189917462299</c:v>
                </c:pt>
                <c:pt idx="795">
                  <c:v>10.1253108739668</c:v>
                </c:pt>
                <c:pt idx="796">
                  <c:v>10.097508381887501</c:v>
                </c:pt>
                <c:pt idx="797">
                  <c:v>10.0697822310263</c:v>
                </c:pt>
                <c:pt idx="798">
                  <c:v>10.0421322117624</c:v>
                </c:pt>
                <c:pt idx="799">
                  <c:v>10.0145581150505</c:v>
                </c:pt>
                <c:pt idx="800">
                  <c:v>9.9870597324194001</c:v>
                </c:pt>
                <c:pt idx="801">
                  <c:v>9.9596368559702508</c:v>
                </c:pt>
                <c:pt idx="802">
                  <c:v>9.9322892783750891</c:v>
                </c:pt>
                <c:pt idx="803">
                  <c:v>9.9050167928752799</c:v>
                </c:pt>
                <c:pt idx="804">
                  <c:v>9.8778191932798691</c:v>
                </c:pt>
                <c:pt idx="805">
                  <c:v>9.8506962739640809</c:v>
                </c:pt>
                <c:pt idx="806">
                  <c:v>9.8236478298677401</c:v>
                </c:pt>
                <c:pt idx="807">
                  <c:v>9.7966736564937698</c:v>
                </c:pt>
                <c:pt idx="808">
                  <c:v>9.7697735499065796</c:v>
                </c:pt>
                <c:pt idx="809">
                  <c:v>9.7429473067305601</c:v>
                </c:pt>
                <c:pt idx="810">
                  <c:v>9.71619472414854</c:v>
                </c:pt>
                <c:pt idx="811">
                  <c:v>9.6895155999002505</c:v>
                </c:pt>
                <c:pt idx="812">
                  <c:v>9.6629097322808093</c:v>
                </c:pt>
                <c:pt idx="813">
                  <c:v>9.6363769201391598</c:v>
                </c:pt>
                <c:pt idx="814">
                  <c:v>9.6099169628765999</c:v>
                </c:pt>
                <c:pt idx="815">
                  <c:v>9.5835296604452207</c:v>
                </c:pt>
                <c:pt idx="816">
                  <c:v>9.5572148133464196</c:v>
                </c:pt>
                <c:pt idx="817">
                  <c:v>9.53097222262938</c:v>
                </c:pt>
                <c:pt idx="818">
                  <c:v>9.5048016898895895</c:v>
                </c:pt>
                <c:pt idx="819">
                  <c:v>9.4787030172673106</c:v>
                </c:pt>
                <c:pt idx="820">
                  <c:v>9.4526760074460991</c:v>
                </c:pt>
                <c:pt idx="821">
                  <c:v>9.4267204636513</c:v>
                </c:pt>
                <c:pt idx="822">
                  <c:v>9.4008361896485795</c:v>
                </c:pt>
                <c:pt idx="823">
                  <c:v>9.3750229897424404</c:v>
                </c:pt>
                <c:pt idx="824">
                  <c:v>9.3492806687747194</c:v>
                </c:pt>
                <c:pt idx="825">
                  <c:v>9.3236090321231497</c:v>
                </c:pt>
                <c:pt idx="826">
                  <c:v>9.2980078856998194</c:v>
                </c:pt>
                <c:pt idx="827">
                  <c:v>9.2724770359498105</c:v>
                </c:pt>
                <c:pt idx="828">
                  <c:v>9.2470162898496202</c:v>
                </c:pt>
                <c:pt idx="829">
                  <c:v>9.2216254549058103</c:v>
                </c:pt>
                <c:pt idx="830">
                  <c:v>9.1963043391534498</c:v>
                </c:pt>
                <c:pt idx="831">
                  <c:v>9.1710527511547504</c:v>
                </c:pt>
                <c:pt idx="832">
                  <c:v>9.1458704999975708</c:v>
                </c:pt>
                <c:pt idx="833">
                  <c:v>9.1207573952939605</c:v>
                </c:pt>
                <c:pt idx="834">
                  <c:v>9.0957132471787805</c:v>
                </c:pt>
                <c:pt idx="835">
                  <c:v>9.0707378663082103</c:v>
                </c:pt>
                <c:pt idx="836">
                  <c:v>9.0458310638583299</c:v>
                </c:pt>
                <c:pt idx="837">
                  <c:v>9.0209926515237306</c:v>
                </c:pt>
                <c:pt idx="838">
                  <c:v>8.9962224415160303</c:v>
                </c:pt>
                <c:pt idx="839">
                  <c:v>8.9715202465624895</c:v>
                </c:pt>
                <c:pt idx="840">
                  <c:v>8.9468858799046096</c:v>
                </c:pt>
                <c:pt idx="841">
                  <c:v>8.9223191552966803</c:v>
                </c:pt>
                <c:pt idx="842">
                  <c:v>8.8978198870043901</c:v>
                </c:pt>
                <c:pt idx="843">
                  <c:v>8.8733878898034408</c:v>
                </c:pt>
                <c:pt idx="844">
                  <c:v>8.8490229789781303</c:v>
                </c:pt>
                <c:pt idx="845">
                  <c:v>8.8247249703199309</c:v>
                </c:pt>
                <c:pt idx="846">
                  <c:v>8.8004936801261504</c:v>
                </c:pt>
                <c:pt idx="847">
                  <c:v>8.7763289251985004</c:v>
                </c:pt>
                <c:pt idx="848">
                  <c:v>8.7522305228417405</c:v>
                </c:pt>
                <c:pt idx="849">
                  <c:v>8.7281982908622595</c:v>
                </c:pt>
                <c:pt idx="850">
                  <c:v>8.7042320475667392</c:v>
                </c:pt>
                <c:pt idx="851">
                  <c:v>8.6803316117607601</c:v>
                </c:pt>
                <c:pt idx="852">
                  <c:v>8.6564968027474194</c:v>
                </c:pt>
                <c:pt idx="853">
                  <c:v>8.6327274403260006</c:v>
                </c:pt>
                <c:pt idx="854">
                  <c:v>8.60902334479057</c:v>
                </c:pt>
                <c:pt idx="855">
                  <c:v>8.5853843369286498</c:v>
                </c:pt>
                <c:pt idx="856">
                  <c:v>8.5618102380198593</c:v>
                </c:pt>
                <c:pt idx="857">
                  <c:v>8.5383008698345293</c:v>
                </c:pt>
                <c:pt idx="858">
                  <c:v>8.5148560546323893</c:v>
                </c:pt>
                <c:pt idx="859">
                  <c:v>8.4914756151612494</c:v>
                </c:pt>
                <c:pt idx="860">
                  <c:v>8.4681593746555794</c:v>
                </c:pt>
                <c:pt idx="861">
                  <c:v>8.4449071568352405</c:v>
                </c:pt>
                <c:pt idx="862">
                  <c:v>8.4217187859041296</c:v>
                </c:pt>
                <c:pt idx="863">
                  <c:v>8.3985940865488509</c:v>
                </c:pt>
                <c:pt idx="864">
                  <c:v>8.3755328839373995</c:v>
                </c:pt>
                <c:pt idx="865">
                  <c:v>8.3525350037178097</c:v>
                </c:pt>
                <c:pt idx="866">
                  <c:v>8.3296002720168794</c:v>
                </c:pt>
                <c:pt idx="867">
                  <c:v>8.3067285154388308</c:v>
                </c:pt>
                <c:pt idx="868">
                  <c:v>8.2839195610639909</c:v>
                </c:pt>
                <c:pt idx="869">
                  <c:v>8.2611732364474992</c:v>
                </c:pt>
                <c:pt idx="870">
                  <c:v>8.2384893696180299</c:v>
                </c:pt>
                <c:pt idx="871">
                  <c:v>8.2158677890764302</c:v>
                </c:pt>
                <c:pt idx="872">
                  <c:v>8.1933083237944597</c:v>
                </c:pt>
                <c:pt idx="873">
                  <c:v>8.17081080321352</c:v>
                </c:pt>
                <c:pt idx="874">
                  <c:v>8.1483750572432996</c:v>
                </c:pt>
                <c:pt idx="875">
                  <c:v>8.1260009162605602</c:v>
                </c:pt>
                <c:pt idx="876">
                  <c:v>8.1036882111078103</c:v>
                </c:pt>
                <c:pt idx="877">
                  <c:v>8.0814367730920402</c:v>
                </c:pt>
                <c:pt idx="878">
                  <c:v>8.05924643398345</c:v>
                </c:pt>
                <c:pt idx="879">
                  <c:v>8.0371170260141493</c:v>
                </c:pt>
                <c:pt idx="880">
                  <c:v>8.0150483818769498</c:v>
                </c:pt>
                <c:pt idx="881">
                  <c:v>7.9930403347240198</c:v>
                </c:pt>
                <c:pt idx="882">
                  <c:v>7.9710927181656901</c:v>
                </c:pt>
                <c:pt idx="883">
                  <c:v>7.9492053662691697</c:v>
                </c:pt>
                <c:pt idx="884">
                  <c:v>7.9273781135572898</c:v>
                </c:pt>
                <c:pt idx="885">
                  <c:v>7.9056107950072496</c:v>
                </c:pt>
                <c:pt idx="886">
                  <c:v>7.8839032460493899</c:v>
                </c:pt>
                <c:pt idx="887">
                  <c:v>7.8622553025659103</c:v>
                </c:pt>
                <c:pt idx="888">
                  <c:v>7.8406668008896796</c:v>
                </c:pt>
                <c:pt idx="889">
                  <c:v>7.8191375778029402</c:v>
                </c:pt>
                <c:pt idx="890">
                  <c:v>7.7976674705361404</c:v>
                </c:pt>
                <c:pt idx="891">
                  <c:v>7.7762563167666299</c:v>
                </c:pt>
                <c:pt idx="892">
                  <c:v>7.7549039546174896</c:v>
                </c:pt>
                <c:pt idx="893">
                  <c:v>7.7336102226563002</c:v>
                </c:pt>
                <c:pt idx="894">
                  <c:v>7.7123749598938902</c:v>
                </c:pt>
                <c:pt idx="895">
                  <c:v>7.6911980057831402</c:v>
                </c:pt>
                <c:pt idx="896">
                  <c:v>7.6700792002177796</c:v>
                </c:pt>
                <c:pt idx="897">
                  <c:v>7.6490183835311596</c:v>
                </c:pt>
                <c:pt idx="898">
                  <c:v>7.6280153964950497</c:v>
                </c:pt>
                <c:pt idx="899">
                  <c:v>7.6070700803184197</c:v>
                </c:pt>
                <c:pt idx="900">
                  <c:v>7.5861822766462899</c:v>
                </c:pt>
                <c:pt idx="901">
                  <c:v>7.5653518275584597</c:v>
                </c:pt>
                <c:pt idx="902">
                  <c:v>7.5445785755683801</c:v>
                </c:pt>
                <c:pt idx="903">
                  <c:v>7.5238623636219204</c:v>
                </c:pt>
                <c:pt idx="904">
                  <c:v>7.5032030350961998</c:v>
                </c:pt>
                <c:pt idx="905">
                  <c:v>7.4826004337983996</c:v>
                </c:pt>
                <c:pt idx="906">
                  <c:v>7.4620544039645704</c:v>
                </c:pt>
                <c:pt idx="907">
                  <c:v>7.4415647902585</c:v>
                </c:pt>
                <c:pt idx="908">
                  <c:v>7.42113143777045</c:v>
                </c:pt>
                <c:pt idx="909">
                  <c:v>7.4007541920161</c:v>
                </c:pt>
                <c:pt idx="910">
                  <c:v>7.3804328989352701</c:v>
                </c:pt>
                <c:pt idx="911">
                  <c:v>7.3601674048908396</c:v>
                </c:pt>
                <c:pt idx="912">
                  <c:v>7.3399575566675104</c:v>
                </c:pt>
                <c:pt idx="913">
                  <c:v>7.3198032014707399</c:v>
                </c:pt>
                <c:pt idx="914">
                  <c:v>7.2997041869255002</c:v>
                </c:pt>
                <c:pt idx="915">
                  <c:v>7.2796603610751696</c:v>
                </c:pt>
                <c:pt idx="916">
                  <c:v>7.2596715723803804</c:v>
                </c:pt>
                <c:pt idx="917">
                  <c:v>7.2397376697178597</c:v>
                </c:pt>
                <c:pt idx="918">
                  <c:v>7.2198585023793003</c:v>
                </c:pt>
                <c:pt idx="919">
                  <c:v>7.2000339200702097</c:v>
                </c:pt>
                <c:pt idx="920">
                  <c:v>7.1802637729087904</c:v>
                </c:pt>
                <c:pt idx="921">
                  <c:v>7.1605479114247901</c:v>
                </c:pt>
                <c:pt idx="922">
                  <c:v>7.1408861865583804</c:v>
                </c:pt>
                <c:pt idx="923">
                  <c:v>7.1212784496590196</c:v>
                </c:pt>
                <c:pt idx="924">
                  <c:v>7.10172455248434</c:v>
                </c:pt>
                <c:pt idx="925">
                  <c:v>7.0822243471990403</c:v>
                </c:pt>
                <c:pt idx="926">
                  <c:v>7.0627776863737397</c:v>
                </c:pt>
                <c:pt idx="927">
                  <c:v>7.0433844229838503</c:v>
                </c:pt>
                <c:pt idx="928">
                  <c:v>7.02404441040854</c:v>
                </c:pt>
                <c:pt idx="929">
                  <c:v>7.0047575024295403</c:v>
                </c:pt>
                <c:pt idx="930">
                  <c:v>6.9855235532300703</c:v>
                </c:pt>
                <c:pt idx="931">
                  <c:v>6.9663424173937596</c:v>
                </c:pt>
                <c:pt idx="932">
                  <c:v>6.9472139499035102</c:v>
                </c:pt>
                <c:pt idx="933">
                  <c:v>6.9281380061404398</c:v>
                </c:pt>
                <c:pt idx="934">
                  <c:v>6.9091144418827497</c:v>
                </c:pt>
                <c:pt idx="935">
                  <c:v>6.8901431133046502</c:v>
                </c:pt>
                <c:pt idx="936">
                  <c:v>6.8712238769752796</c:v>
                </c:pt>
                <c:pt idx="937">
                  <c:v>6.85235658985762</c:v>
                </c:pt>
                <c:pt idx="938">
                  <c:v>6.8335411093073999</c:v>
                </c:pt>
                <c:pt idx="939">
                  <c:v>6.8147772930720301</c:v>
                </c:pt>
                <c:pt idx="940">
                  <c:v>6.7960649992895297</c:v>
                </c:pt>
                <c:pt idx="941">
                  <c:v>6.7774040864874303</c:v>
                </c:pt>
                <c:pt idx="942">
                  <c:v>6.7587944135817599</c:v>
                </c:pt>
                <c:pt idx="943">
                  <c:v>6.7402358398759104</c:v>
                </c:pt>
                <c:pt idx="944">
                  <c:v>6.7217282250596</c:v>
                </c:pt>
                <c:pt idx="945">
                  <c:v>6.7032714292078399</c:v>
                </c:pt>
                <c:pt idx="946">
                  <c:v>6.6848653127798299</c:v>
                </c:pt>
                <c:pt idx="947">
                  <c:v>6.66650973661796</c:v>
                </c:pt>
                <c:pt idx="948">
                  <c:v>6.6482045619466899</c:v>
                </c:pt>
                <c:pt idx="949">
                  <c:v>6.6299496503715396</c:v>
                </c:pt>
                <c:pt idx="950">
                  <c:v>6.6117448638780703</c:v>
                </c:pt>
                <c:pt idx="951">
                  <c:v>6.5935900648307699</c:v>
                </c:pt>
                <c:pt idx="952">
                  <c:v>6.5754851159720697</c:v>
                </c:pt>
                <c:pt idx="953">
                  <c:v>6.5574298804212798</c:v>
                </c:pt>
                <c:pt idx="954">
                  <c:v>6.5394242216735901</c:v>
                </c:pt>
                <c:pt idx="955">
                  <c:v>6.5214680035989696</c:v>
                </c:pt>
                <c:pt idx="956">
                  <c:v>6.5035610904411998</c:v>
                </c:pt>
                <c:pt idx="957">
                  <c:v>6.4857033468168499</c:v>
                </c:pt>
                <c:pt idx="958">
                  <c:v>6.4678946377141804</c:v>
                </c:pt>
                <c:pt idx="959">
                  <c:v>6.4501348284922102</c:v>
                </c:pt>
                <c:pt idx="960">
                  <c:v>6.4324237848796404</c:v>
                </c:pt>
                <c:pt idx="961">
                  <c:v>6.4147613729738904</c:v>
                </c:pt>
                <c:pt idx="962">
                  <c:v>6.3971474592400197</c:v>
                </c:pt>
                <c:pt idx="963">
                  <c:v>6.37958191050976</c:v>
                </c:pt>
                <c:pt idx="964">
                  <c:v>6.36206459398052</c:v>
                </c:pt>
                <c:pt idx="965">
                  <c:v>6.3445953772143602</c:v>
                </c:pt>
                <c:pt idx="966">
                  <c:v>6.3271741281369698</c:v>
                </c:pt>
                <c:pt idx="967">
                  <c:v>6.3098007150367197</c:v>
                </c:pt>
                <c:pt idx="968">
                  <c:v>6.2924750065636301</c:v>
                </c:pt>
                <c:pt idx="969">
                  <c:v>6.2751968717283804</c:v>
                </c:pt>
                <c:pt idx="970">
                  <c:v>6.2579661799013504</c:v>
                </c:pt>
                <c:pt idx="971">
                  <c:v>6.2407828008115596</c:v>
                </c:pt>
                <c:pt idx="972">
                  <c:v>6.2236466045457997</c:v>
                </c:pt>
                <c:pt idx="973">
                  <c:v>6.2065574615475203</c:v>
                </c:pt>
                <c:pt idx="974">
                  <c:v>6.1895152426159399</c:v>
                </c:pt>
                <c:pt idx="975">
                  <c:v>6.1725198189050596</c:v>
                </c:pt>
                <c:pt idx="976">
                  <c:v>6.15557106192262</c:v>
                </c:pt>
                <c:pt idx="977">
                  <c:v>6.1386688435292402</c:v>
                </c:pt>
                <c:pt idx="978">
                  <c:v>6.1218130359373504</c:v>
                </c:pt>
                <c:pt idx="979">
                  <c:v>6.1050035117102803</c:v>
                </c:pt>
                <c:pt idx="980">
                  <c:v>6.0882401437612703</c:v>
                </c:pt>
                <c:pt idx="981">
                  <c:v>6.0715228053525196</c:v>
                </c:pt>
                <c:pt idx="982">
                  <c:v>6.0548513700942603</c:v>
                </c:pt>
                <c:pt idx="983">
                  <c:v>6.0382257119437401</c:v>
                </c:pt>
                <c:pt idx="984">
                  <c:v>6.02164570520429</c:v>
                </c:pt>
                <c:pt idx="985">
                  <c:v>6.0051112245244198</c:v>
                </c:pt>
                <c:pt idx="986">
                  <c:v>5.9886221448968104</c:v>
                </c:pt>
                <c:pt idx="987">
                  <c:v>5.9721783416573899</c:v>
                </c:pt>
                <c:pt idx="988">
                  <c:v>5.9557796904844196</c:v>
                </c:pt>
                <c:pt idx="989">
                  <c:v>5.9394260673975001</c:v>
                </c:pt>
                <c:pt idx="990">
                  <c:v>5.9231173487566799</c:v>
                </c:pt>
                <c:pt idx="991">
                  <c:v>5.9068534112614799</c:v>
                </c:pt>
                <c:pt idx="992">
                  <c:v>5.8906341319500299</c:v>
                </c:pt>
                <c:pt idx="993">
                  <c:v>5.8744593881980398</c:v>
                </c:pt>
                <c:pt idx="994">
                  <c:v>5.8583290577179703</c:v>
                </c:pt>
                <c:pt idx="995">
                  <c:v>5.8422430185580403</c:v>
                </c:pt>
                <c:pt idx="996">
                  <c:v>5.8262011491013199</c:v>
                </c:pt>
                <c:pt idx="997">
                  <c:v>5.8102033280648602</c:v>
                </c:pt>
                <c:pt idx="998">
                  <c:v>5.7942494344986901</c:v>
                </c:pt>
                <c:pt idx="999">
                  <c:v>5.7783393477849696</c:v>
                </c:pt>
                <c:pt idx="1000">
                  <c:v>5.76247294763707</c:v>
                </c:pt>
                <c:pt idx="1001">
                  <c:v>5.7466501140986104</c:v>
                </c:pt>
                <c:pt idx="1002">
                  <c:v>5.7308707275426398</c:v>
                </c:pt>
                <c:pt idx="1003">
                  <c:v>5.7151346686706397</c:v>
                </c:pt>
                <c:pt idx="1004">
                  <c:v>5.6994418185117004</c:v>
                </c:pt>
                <c:pt idx="1005">
                  <c:v>5.6837920584215702</c:v>
                </c:pt>
                <c:pt idx="1006">
                  <c:v>5.6681852700817696</c:v>
                </c:pt>
                <c:pt idx="1007">
                  <c:v>5.6526213354987203</c:v>
                </c:pt>
                <c:pt idx="1008">
                  <c:v>5.63710013700282</c:v>
                </c:pt>
                <c:pt idx="1009">
                  <c:v>5.6216215572475896</c:v>
                </c:pt>
                <c:pt idx="1010">
                  <c:v>5.6061854792087402</c:v>
                </c:pt>
                <c:pt idx="1011">
                  <c:v>5.5907917861833196</c:v>
                </c:pt>
                <c:pt idx="1012">
                  <c:v>5.5754403617888304</c:v>
                </c:pt>
                <c:pt idx="1013">
                  <c:v>5.56013108996234</c:v>
                </c:pt>
                <c:pt idx="1014">
                  <c:v>5.5448638549596101</c:v>
                </c:pt>
                <c:pt idx="1015">
                  <c:v>5.5296385413542097</c:v>
                </c:pt>
                <c:pt idx="1016">
                  <c:v>5.5144550340366596</c:v>
                </c:pt>
                <c:pt idx="1017">
                  <c:v>5.4993132182135396</c:v>
                </c:pt>
                <c:pt idx="1018">
                  <c:v>5.4842129794066397</c:v>
                </c:pt>
                <c:pt idx="1019">
                  <c:v>5.4691542034521001</c:v>
                </c:pt>
                <c:pt idx="1020">
                  <c:v>5.4541367764995199</c:v>
                </c:pt>
                <c:pt idx="1021">
                  <c:v>5.4391605850111198</c:v>
                </c:pt>
                <c:pt idx="1022">
                  <c:v>5.4242255157608898</c:v>
                </c:pt>
                <c:pt idx="1023">
                  <c:v>5.4093314558336996</c:v>
                </c:pt>
                <c:pt idx="1024">
                  <c:v>5.3944782926244796</c:v>
                </c:pt>
                <c:pt idx="1025">
                  <c:v>5.3796659138373499</c:v>
                </c:pt>
                <c:pt idx="1026">
                  <c:v>5.3648942074847801</c:v>
                </c:pt>
                <c:pt idx="1027">
                  <c:v>5.3501630618867297</c:v>
                </c:pt>
                <c:pt idx="1028">
                  <c:v>5.3354723656698404</c:v>
                </c:pt>
                <c:pt idx="1029">
                  <c:v>5.3208220077665302</c:v>
                </c:pt>
                <c:pt idx="1030">
                  <c:v>5.3062118774142197</c:v>
                </c:pt>
                <c:pt idx="1031">
                  <c:v>5.2916418641544603</c:v>
                </c:pt>
                <c:pt idx="1032">
                  <c:v>5.2771118578321001</c:v>
                </c:pt>
                <c:pt idx="1033">
                  <c:v>5.2626217485944498</c:v>
                </c:pt>
                <c:pt idx="1034">
                  <c:v>5.24817142689046</c:v>
                </c:pt>
                <c:pt idx="1035">
                  <c:v>5.2337607834699096</c:v>
                </c:pt>
                <c:pt idx="1036">
                  <c:v>5.2193897093825496</c:v>
                </c:pt>
                <c:pt idx="1037">
                  <c:v>5.2050580959772796</c:v>
                </c:pt>
                <c:pt idx="1038">
                  <c:v>5.1907658349013497</c:v>
                </c:pt>
                <c:pt idx="1039">
                  <c:v>5.1765128180995204</c:v>
                </c:pt>
                <c:pt idx="1040">
                  <c:v>5.1622989378132704</c:v>
                </c:pt>
                <c:pt idx="1041">
                  <c:v>5.1481240865799602</c:v>
                </c:pt>
                <c:pt idx="1042">
                  <c:v>5.1339881572320101</c:v>
                </c:pt>
                <c:pt idx="1043">
                  <c:v>5.1198910428961302</c:v>
                </c:pt>
                <c:pt idx="1044">
                  <c:v>5.1058326369924698</c:v>
                </c:pt>
                <c:pt idx="1045">
                  <c:v>5.0918128332338304</c:v>
                </c:pt>
                <c:pt idx="1046">
                  <c:v>5.0778315256248696</c:v>
                </c:pt>
                <c:pt idx="1047">
                  <c:v>5.0638886084612897</c:v>
                </c:pt>
                <c:pt idx="1048">
                  <c:v>5.0499839763290399</c:v>
                </c:pt>
                <c:pt idx="1049">
                  <c:v>5.0361175241035099</c:v>
                </c:pt>
                <c:pt idx="1050">
                  <c:v>5.0222891469487596</c:v>
                </c:pt>
                <c:pt idx="1051">
                  <c:v>5.0084987403166998</c:v>
                </c:pt>
                <c:pt idx="1052">
                  <c:v>4.9947461999463298</c:v>
                </c:pt>
                <c:pt idx="1053">
                  <c:v>4.9810314218628999</c:v>
                </c:pt>
                <c:pt idx="1054">
                  <c:v>4.9673543023772</c:v>
                </c:pt>
                <c:pt idx="1055">
                  <c:v>4.9537147380847104</c:v>
                </c:pt>
                <c:pt idx="1056">
                  <c:v>4.9401126258648498</c:v>
                </c:pt>
                <c:pt idx="1057">
                  <c:v>4.92654786288018</c:v>
                </c:pt>
                <c:pt idx="1058">
                  <c:v>4.9130203465756503</c:v>
                </c:pt>
                <c:pt idx="1059">
                  <c:v>4.8995299746778</c:v>
                </c:pt>
                <c:pt idx="1060">
                  <c:v>4.8860766451940103</c:v>
                </c:pt>
                <c:pt idx="1061">
                  <c:v>4.8726602564117103</c:v>
                </c:pt>
                <c:pt idx="1062">
                  <c:v>4.8592807068975903</c:v>
                </c:pt>
                <c:pt idx="1063">
                  <c:v>4.8459378954969097</c:v>
                </c:pt>
                <c:pt idx="1064">
                  <c:v>4.8326317213326497</c:v>
                </c:pt>
                <c:pt idx="1065">
                  <c:v>4.8193620838047799</c:v>
                </c:pt>
                <c:pt idx="1066">
                  <c:v>4.8061288825895199</c:v>
                </c:pt>
                <c:pt idx="1067">
                  <c:v>4.7929320176385497</c:v>
                </c:pt>
                <c:pt idx="1068">
                  <c:v>4.77977138917828</c:v>
                </c:pt>
                <c:pt idx="1069">
                  <c:v>4.7666468977090704</c:v>
                </c:pt>
                <c:pt idx="1070">
                  <c:v>4.75355844400449</c:v>
                </c:pt>
                <c:pt idx="1071">
                  <c:v>4.7405059291105802</c:v>
                </c:pt>
                <c:pt idx="1072">
                  <c:v>4.7274892543450804</c:v>
                </c:pt>
                <c:pt idx="1073">
                  <c:v>4.7145083212967096</c:v>
                </c:pt>
                <c:pt idx="1074">
                  <c:v>4.7015630318244002</c:v>
                </c:pt>
                <c:pt idx="1075">
                  <c:v>4.6886532880565603</c:v>
                </c:pt>
                <c:pt idx="1076">
                  <c:v>4.6757789923903497</c:v>
                </c:pt>
                <c:pt idx="1077">
                  <c:v>4.6629400474909097</c:v>
                </c:pt>
                <c:pt idx="1078">
                  <c:v>4.6501363562906803</c:v>
                </c:pt>
                <c:pt idx="1079">
                  <c:v>4.6373678219886001</c:v>
                </c:pt>
                <c:pt idx="1080">
                  <c:v>4.6246343480494403</c:v>
                </c:pt>
                <c:pt idx="1081">
                  <c:v>4.6119358382030002</c:v>
                </c:pt>
                <c:pt idx="1082">
                  <c:v>4.5992721964434597</c:v>
                </c:pt>
                <c:pt idx="1083">
                  <c:v>4.5866433270286002</c:v>
                </c:pt>
                <c:pt idx="1084">
                  <c:v>4.5740491344791003</c:v>
                </c:pt>
                <c:pt idx="1085">
                  <c:v>4.5614895235777997</c:v>
                </c:pt>
                <c:pt idx="1086">
                  <c:v>4.5489643993690096</c:v>
                </c:pt>
                <c:pt idx="1087">
                  <c:v>4.5364736671577504</c:v>
                </c:pt>
                <c:pt idx="1088">
                  <c:v>4.5240172325090704</c:v>
                </c:pt>
                <c:pt idx="1089">
                  <c:v>4.51159500124733</c:v>
                </c:pt>
                <c:pt idx="1090">
                  <c:v>4.4992068794554703</c:v>
                </c:pt>
                <c:pt idx="1091">
                  <c:v>4.4868527734742996</c:v>
                </c:pt>
                <c:pt idx="1092">
                  <c:v>4.47453258990185</c:v>
                </c:pt>
                <c:pt idx="1093">
                  <c:v>4.4622462355925503</c:v>
                </c:pt>
                <c:pt idx="1094">
                  <c:v>4.4499936176566504</c:v>
                </c:pt>
                <c:pt idx="1095">
                  <c:v>4.4377746434594298</c:v>
                </c:pt>
                <c:pt idx="1096">
                  <c:v>4.4255892206205303</c:v>
                </c:pt>
                <c:pt idx="1097">
                  <c:v>9.2315453766937701</c:v>
                </c:pt>
                <c:pt idx="1098">
                  <c:v>9.9894700307269595</c:v>
                </c:pt>
                <c:pt idx="1099">
                  <c:v>10.7843147618362</c:v>
                </c:pt>
                <c:pt idx="1100">
                  <c:v>11.614644525415899</c:v>
                </c:pt>
                <c:pt idx="1101">
                  <c:v>12.4792106957306</c:v>
                </c:pt>
                <c:pt idx="1102">
                  <c:v>13.376916585887701</c:v>
                </c:pt>
                <c:pt idx="1103">
                  <c:v>14.306791312420501</c:v>
                </c:pt>
                <c:pt idx="1104">
                  <c:v>15.267969574748401</c:v>
                </c:pt>
                <c:pt idx="1105">
                  <c:v>16.259675732528201</c:v>
                </c:pt>
                <c:pt idx="1106">
                  <c:v>17.281211073584501</c:v>
                </c:pt>
                <c:pt idx="1107">
                  <c:v>18.331943495103801</c:v>
                </c:pt>
                <c:pt idx="1108">
                  <c:v>19.411299040469299</c:v>
                </c:pt>
                <c:pt idx="1109">
                  <c:v>20.5187548839721</c:v>
                </c:pt>
                <c:pt idx="1110">
                  <c:v>21.653833460099701</c:v>
                </c:pt>
                <c:pt idx="1111">
                  <c:v>22.8160975083339</c:v>
                </c:pt>
                <c:pt idx="1112">
                  <c:v>24.0051458580553</c:v>
                </c:pt>
                <c:pt idx="1113">
                  <c:v>25.220609817565698</c:v>
                </c:pt>
                <c:pt idx="1114">
                  <c:v>26.462150060590201</c:v>
                </c:pt>
                <c:pt idx="1115">
                  <c:v>27.7294539257704</c:v>
                </c:pt>
                <c:pt idx="1116">
                  <c:v>29.022233061565</c:v>
                </c:pt>
                <c:pt idx="1117">
                  <c:v>30.340221362023801</c:v>
                </c:pt>
                <c:pt idx="1118">
                  <c:v>31.683173149074399</c:v>
                </c:pt>
                <c:pt idx="1119">
                  <c:v>33.050861564960499</c:v>
                </c:pt>
                <c:pt idx="1120">
                  <c:v>34.451133591367501</c:v>
                </c:pt>
                <c:pt idx="1121">
                  <c:v>35.896852605174502</c:v>
                </c:pt>
                <c:pt idx="1122">
                  <c:v>37.387275255597999</c:v>
                </c:pt>
                <c:pt idx="1123">
                  <c:v>38.922701477755901</c:v>
                </c:pt>
                <c:pt idx="1124">
                  <c:v>40.503371317087698</c:v>
                </c:pt>
                <c:pt idx="1125">
                  <c:v>42.129460537824599</c:v>
                </c:pt>
                <c:pt idx="1126">
                  <c:v>43.8010761236646</c:v>
                </c:pt>
                <c:pt idx="1127">
                  <c:v>45.518251706685497</c:v>
                </c:pt>
                <c:pt idx="1128">
                  <c:v>47.280942947071502</c:v>
                </c:pt>
                <c:pt idx="1129">
                  <c:v>49.089022889072602</c:v>
                </c:pt>
                <c:pt idx="1130">
                  <c:v>50.942277321534</c:v>
                </c:pt>
                <c:pt idx="1131">
                  <c:v>52.840400174256601</c:v>
                </c:pt>
                <c:pt idx="1132">
                  <c:v>54.782988984384303</c:v>
                </c:pt>
                <c:pt idx="1133">
                  <c:v>56.7695404698852</c:v>
                </c:pt>
                <c:pt idx="1134">
                  <c:v>58.799446249952602</c:v>
                </c:pt>
                <c:pt idx="1135">
                  <c:v>60.871988754774499</c:v>
                </c:pt>
                <c:pt idx="1136">
                  <c:v>62.989479710040897</c:v>
                </c:pt>
                <c:pt idx="1137">
                  <c:v>65.1729195449484</c:v>
                </c:pt>
                <c:pt idx="1138">
                  <c:v>67.4275252283187</c:v>
                </c:pt>
                <c:pt idx="1139">
                  <c:v>69.754648263842896</c:v>
                </c:pt>
                <c:pt idx="1140">
                  <c:v>72.155604459088394</c:v>
                </c:pt>
                <c:pt idx="1141">
                  <c:v>74.631581413288799</c:v>
                </c:pt>
                <c:pt idx="1142">
                  <c:v>77.183735541760001</c:v>
                </c:pt>
                <c:pt idx="1143">
                  <c:v>79.813124609146698</c:v>
                </c:pt>
                <c:pt idx="1144">
                  <c:v>82.520709185730595</c:v>
                </c:pt>
                <c:pt idx="1145">
                  <c:v>85.307342384523196</c:v>
                </c:pt>
                <c:pt idx="1146">
                  <c:v>88.173759275438201</c:v>
                </c:pt>
                <c:pt idx="1147">
                  <c:v>91.120566018440897</c:v>
                </c:pt>
                <c:pt idx="1148">
                  <c:v>94.148228764480606</c:v>
                </c:pt>
                <c:pt idx="1149">
                  <c:v>97.257062380190206</c:v>
                </c:pt>
                <c:pt idx="1150">
                  <c:v>100.447219059635</c:v>
                </c:pt>
                <c:pt idx="1151">
                  <c:v>103.718676893775</c:v>
                </c:pt>
                <c:pt idx="1152">
                  <c:v>107.071228475674</c:v>
                </c:pt>
                <c:pt idx="1153">
                  <c:v>110.50446962666</c:v>
                </c:pt>
                <c:pt idx="1154">
                  <c:v>114.017788335625</c:v>
                </c:pt>
                <c:pt idx="1155">
                  <c:v>117.610354010157</c:v>
                </c:pt>
                <c:pt idx="1156">
                  <c:v>121.281107144185</c:v>
                </c:pt>
                <c:pt idx="1157">
                  <c:v>125.028749512141</c:v>
                </c:pt>
                <c:pt idx="1158">
                  <c:v>128.851735004066</c:v>
                </c:pt>
                <c:pt idx="1159">
                  <c:v>132.748261219515</c:v>
                </c:pt>
                <c:pt idx="1160">
                  <c:v>136.71626194041801</c:v>
                </c:pt>
                <c:pt idx="1161">
                  <c:v>140.75340060401101</c:v>
                </c:pt>
                <c:pt idx="1162">
                  <c:v>144.85706489646</c:v>
                </c:pt>
                <c:pt idx="1163">
                  <c:v>149.024362585771</c:v>
                </c:pt>
                <c:pt idx="1164">
                  <c:v>153.25211870883999</c:v>
                </c:pt>
                <c:pt idx="1165">
                  <c:v>157.53687422199701</c:v>
                </c:pt>
                <c:pt idx="1166">
                  <c:v>161.874886217088</c:v>
                </c:pt>
                <c:pt idx="1167">
                  <c:v>166.26212979595499</c:v>
                </c:pt>
                <c:pt idx="1168">
                  <c:v>170.69430168517599</c:v>
                </c:pt>
                <c:pt idx="1169">
                  <c:v>175.16682566006801</c:v>
                </c:pt>
                <c:pt idx="1170">
                  <c:v>179.67485983239601</c:v>
                </c:pt>
                <c:pt idx="1171">
                  <c:v>184.21330584005801</c:v>
                </c:pt>
                <c:pt idx="1172">
                  <c:v>188.77681995934401</c:v>
                </c:pt>
                <c:pt idx="1173">
                  <c:v>193.35982614143001</c:v>
                </c:pt>
                <c:pt idx="1174">
                  <c:v>197.95653095478701</c:v>
                </c:pt>
                <c:pt idx="1175">
                  <c:v>202.56094039440799</c:v>
                </c:pt>
                <c:pt idx="1176">
                  <c:v>207.16687849744901</c:v>
                </c:pt>
                <c:pt idx="1177">
                  <c:v>211.76800768341701</c:v>
                </c:pt>
                <c:pt idx="1178">
                  <c:v>216.35785071565701</c:v>
                </c:pt>
                <c:pt idx="1179">
                  <c:v>220.929814160023</c:v>
                </c:pt>
                <c:pt idx="1180">
                  <c:v>225.47721319656199</c:v>
                </c:pt>
                <c:pt idx="1181">
                  <c:v>229.99329762114499</c:v>
                </c:pt>
                <c:pt idx="1182">
                  <c:v>234.471278856542</c:v>
                </c:pt>
                <c:pt idx="1183">
                  <c:v>238.904324291097</c:v>
                </c:pt>
                <c:pt idx="1184">
                  <c:v>243.28570535709801</c:v>
                </c:pt>
                <c:pt idx="1185">
                  <c:v>247.60866609234299</c:v>
                </c:pt>
                <c:pt idx="1186">
                  <c:v>251.866547672742</c:v>
                </c:pt>
                <c:pt idx="1187">
                  <c:v>256.05279583703498</c:v>
                </c:pt>
                <c:pt idx="1188">
                  <c:v>260.160989454157</c:v>
                </c:pt>
                <c:pt idx="1189">
                  <c:v>264.18486853555999</c:v>
                </c:pt>
                <c:pt idx="1190">
                  <c:v>268.11836145882899</c:v>
                </c:pt>
                <c:pt idx="1191">
                  <c:v>271.95561117543701</c:v>
                </c:pt>
                <c:pt idx="1192">
                  <c:v>275.69100018493498</c:v>
                </c:pt>
                <c:pt idx="1193">
                  <c:v>279.31917407022001</c:v>
                </c:pt>
                <c:pt idx="1194">
                  <c:v>282.83506340353603</c:v>
                </c:pt>
                <c:pt idx="1195">
                  <c:v>286.233903850378</c:v>
                </c:pt>
                <c:pt idx="1196">
                  <c:v>289.51125431813199</c:v>
                </c:pt>
                <c:pt idx="1197">
                  <c:v>292.66301301784</c:v>
                </c:pt>
                <c:pt idx="1198">
                  <c:v>295.68543133059097</c:v>
                </c:pt>
                <c:pt idx="1199">
                  <c:v>298.57512539427398</c:v>
                </c:pt>
                <c:pt idx="1200">
                  <c:v>301.32908535143798</c:v>
                </c:pt>
                <c:pt idx="1201">
                  <c:v>303.94468222439701</c:v>
                </c:pt>
                <c:pt idx="1202">
                  <c:v>306.41967240905097</c:v>
                </c:pt>
                <c:pt idx="1203">
                  <c:v>308.75219980378</c:v>
                </c:pt>
                <c:pt idx="1204">
                  <c:v>310.94079561386098</c:v>
                </c:pt>
                <c:pt idx="1205">
                  <c:v>312.98437589477402</c:v>
                </c:pt>
                <c:pt idx="1206">
                  <c:v>314.88223691910002</c:v>
                </c:pt>
                <c:pt idx="1207">
                  <c:v>316.63404847139901</c:v>
                </c:pt>
                <c:pt idx="1208">
                  <c:v>318.23984519293703</c:v>
                </c:pt>
                <c:pt idx="1209">
                  <c:v>319.70001611350898</c:v>
                </c:pt>
                <c:pt idx="1210">
                  <c:v>321.01529252051199</c:v>
                </c:pt>
                <c:pt idx="1211">
                  <c:v>322.186734325874</c:v>
                </c:pt>
                <c:pt idx="1212">
                  <c:v>323.21571509934898</c:v>
                </c:pt>
                <c:pt idx="1213">
                  <c:v>324.10390594210401</c:v>
                </c:pt>
                <c:pt idx="1214">
                  <c:v>324.85325837737901</c:v>
                </c:pt>
                <c:pt idx="1215">
                  <c:v>325.465986435594</c:v>
                </c:pt>
                <c:pt idx="1216">
                  <c:v>325.944548109479</c:v>
                </c:pt>
                <c:pt idx="1217">
                  <c:v>326.29162635108798</c:v>
                </c:pt>
                <c:pt idx="1218">
                  <c:v>326.510109776766</c:v>
                </c:pt>
                <c:pt idx="1219">
                  <c:v>326.60307323884302</c:v>
                </c:pt>
                <c:pt idx="1220">
                  <c:v>326.57375841401898</c:v>
                </c:pt>
                <c:pt idx="1221">
                  <c:v>326.42555454836997</c:v>
                </c:pt>
                <c:pt idx="1222">
                  <c:v>326.16197948796099</c:v>
                </c:pt>
                <c:pt idx="1223">
                  <c:v>325.78666111238698</c:v>
                </c:pt>
                <c:pt idx="1224">
                  <c:v>325.30331927633898</c:v>
                </c:pt>
                <c:pt idx="1225">
                  <c:v>324.71574835191001</c:v>
                </c:pt>
                <c:pt idx="1226">
                  <c:v>324.027706831795</c:v>
                </c:pt>
                <c:pt idx="1227">
                  <c:v>323.243263899064</c:v>
                </c:pt>
                <c:pt idx="1228">
                  <c:v>322.36625947935499</c:v>
                </c:pt>
                <c:pt idx="1229">
                  <c:v>321.40062598662001</c:v>
                </c:pt>
                <c:pt idx="1230">
                  <c:v>320.35029444709801</c:v>
                </c:pt>
                <c:pt idx="1231">
                  <c:v>319.21918191019699</c:v>
                </c:pt>
                <c:pt idx="1232">
                  <c:v>318.01117977597301</c:v>
                </c:pt>
                <c:pt idx="1233">
                  <c:v>316.73014304299699</c:v>
                </c:pt>
                <c:pt idx="1234">
                  <c:v>315.21580301566399</c:v>
                </c:pt>
                <c:pt idx="1235">
                  <c:v>313.30292959599001</c:v>
                </c:pt>
                <c:pt idx="1236">
                  <c:v>311.01565805933399</c:v>
                </c:pt>
                <c:pt idx="1237">
                  <c:v>308.37962365469298</c:v>
                </c:pt>
                <c:pt idx="1238">
                  <c:v>305.42120071693301</c:v>
                </c:pt>
                <c:pt idx="1239">
                  <c:v>302.16716074534497</c:v>
                </c:pt>
                <c:pt idx="1240">
                  <c:v>298.644356690368</c:v>
                </c:pt>
                <c:pt idx="1241">
                  <c:v>294.87943734341599</c:v>
                </c:pt>
                <c:pt idx="1242">
                  <c:v>290.89859436916402</c:v>
                </c:pt>
                <c:pt idx="1243">
                  <c:v>286.72734327201903</c:v>
                </c:pt>
                <c:pt idx="1244">
                  <c:v>282.39033848581499</c:v>
                </c:pt>
                <c:pt idx="1245">
                  <c:v>277.91122184094399</c:v>
                </c:pt>
                <c:pt idx="1246">
                  <c:v>273.31250290574599</c:v>
                </c:pt>
                <c:pt idx="1247">
                  <c:v>268.615469118021</c:v>
                </c:pt>
                <c:pt idx="1248">
                  <c:v>263.84012320841202</c:v>
                </c:pt>
                <c:pt idx="1249">
                  <c:v>259.005145154339</c:v>
                </c:pt>
                <c:pt idx="1250">
                  <c:v>254.127875771817</c:v>
                </c:pt>
                <c:pt idx="1251">
                  <c:v>249.22431903142601</c:v>
                </c:pt>
                <c:pt idx="1252">
                  <c:v>244.30916025239301</c:v>
                </c:pt>
                <c:pt idx="1253">
                  <c:v>239.395797464342</c:v>
                </c:pt>
                <c:pt idx="1254">
                  <c:v>234.500794252188</c:v>
                </c:pt>
                <c:pt idx="1255">
                  <c:v>229.71755525749199</c:v>
                </c:pt>
                <c:pt idx="1256">
                  <c:v>225.07642729835001</c:v>
                </c:pt>
                <c:pt idx="1257">
                  <c:v>220.57258014350799</c:v>
                </c:pt>
                <c:pt idx="1258">
                  <c:v>216.20132849658401</c:v>
                </c:pt>
                <c:pt idx="1259">
                  <c:v>211.958132462783</c:v>
                </c:pt>
                <c:pt idx="1260">
                  <c:v>207.838597162372</c:v>
                </c:pt>
                <c:pt idx="1261">
                  <c:v>203.838471628408</c:v>
                </c:pt>
                <c:pt idx="1262">
                  <c:v>199.95364710872499</c:v>
                </c:pt>
                <c:pt idx="1263">
                  <c:v>196.18015487677201</c:v>
                </c:pt>
                <c:pt idx="1264">
                  <c:v>192.51416364214299</c:v>
                </c:pt>
                <c:pt idx="1265">
                  <c:v>188.951976639534</c:v>
                </c:pt>
                <c:pt idx="1266">
                  <c:v>185.49002846417599</c:v>
                </c:pt>
                <c:pt idx="1267">
                  <c:v>182.124881712334</c:v>
                </c:pt>
                <c:pt idx="1268">
                  <c:v>178.85322347724201</c:v>
                </c:pt>
                <c:pt idx="1269">
                  <c:v>175.67197456627599</c:v>
                </c:pt>
                <c:pt idx="1270">
                  <c:v>172.577844988892</c:v>
                </c:pt>
                <c:pt idx="1271">
                  <c:v>169.56797501517201</c:v>
                </c:pt>
                <c:pt idx="1272">
                  <c:v>166.63951322316299</c:v>
                </c:pt>
                <c:pt idx="1273">
                  <c:v>163.78971429783201</c:v>
                </c:pt>
                <c:pt idx="1274">
                  <c:v>161.01593536783</c:v>
                </c:pt>
                <c:pt idx="1275">
                  <c:v>158.315632390677</c:v>
                </c:pt>
                <c:pt idx="1276">
                  <c:v>155.68635659882599</c:v>
                </c:pt>
                <c:pt idx="1277">
                  <c:v>153.12575101664299</c:v>
                </c:pt>
                <c:pt idx="1278">
                  <c:v>150.63154705635199</c:v>
                </c:pt>
                <c:pt idx="1279">
                  <c:v>148.201561199167</c:v>
                </c:pt>
                <c:pt idx="1280">
                  <c:v>145.83369176632601</c:v>
                </c:pt>
                <c:pt idx="1281">
                  <c:v>143.525915783469</c:v>
                </c:pt>
                <c:pt idx="1282">
                  <c:v>141.276285940669</c:v>
                </c:pt>
                <c:pt idx="1283">
                  <c:v>139.082927649498</c:v>
                </c:pt>
                <c:pt idx="1284">
                  <c:v>136.94403619772399</c:v>
                </c:pt>
                <c:pt idx="1285">
                  <c:v>134.85787400156099</c:v>
                </c:pt>
                <c:pt idx="1286">
                  <c:v>132.82276795483199</c:v>
                </c:pt>
                <c:pt idx="1287">
                  <c:v>130.83710687396601</c:v>
                </c:pt>
                <c:pt idx="1288">
                  <c:v>128.89933903735201</c:v>
                </c:pt>
                <c:pt idx="1289">
                  <c:v>127.00796981726999</c:v>
                </c:pt>
                <c:pt idx="1290">
                  <c:v>125.161559402386</c:v>
                </c:pt>
                <c:pt idx="1291">
                  <c:v>123.358720608586</c:v>
                </c:pt>
                <c:pt idx="1292">
                  <c:v>121.598116775783</c:v>
                </c:pt>
                <c:pt idx="1293">
                  <c:v>119.878459748236</c:v>
                </c:pt>
                <c:pt idx="1294">
                  <c:v>118.19850793582</c:v>
                </c:pt>
                <c:pt idx="1295">
                  <c:v>116.557064453645</c:v>
                </c:pt>
                <c:pt idx="1296">
                  <c:v>114.952975337414</c:v>
                </c:pt>
                <c:pt idx="1297">
                  <c:v>113.38512783187601</c:v>
                </c:pt>
                <c:pt idx="1298">
                  <c:v>111.852448749763</c:v>
                </c:pt>
                <c:pt idx="1299">
                  <c:v>110.353902898614</c:v>
                </c:pt>
                <c:pt idx="1300">
                  <c:v>108.88849157293799</c:v>
                </c:pt>
                <c:pt idx="1301">
                  <c:v>107.455251109182</c:v>
                </c:pt>
                <c:pt idx="1302">
                  <c:v>106.053251501082</c:v>
                </c:pt>
                <c:pt idx="1303">
                  <c:v>104.681595072953</c:v>
                </c:pt>
                <c:pt idx="1304">
                  <c:v>103.339415208625</c:v>
                </c:pt>
                <c:pt idx="1305">
                  <c:v>102.025875133724</c:v>
                </c:pt>
                <c:pt idx="1306">
                  <c:v>100.74016674910899</c:v>
                </c:pt>
                <c:pt idx="1307">
                  <c:v>99.481509513341805</c:v>
                </c:pt>
                <c:pt idx="1308">
                  <c:v>98.249149372124805</c:v>
                </c:pt>
                <c:pt idx="1309">
                  <c:v>97.042357732717704</c:v>
                </c:pt>
                <c:pt idx="1310">
                  <c:v>95.860430481430896</c:v>
                </c:pt>
                <c:pt idx="1311">
                  <c:v>94.702687042344294</c:v>
                </c:pt>
                <c:pt idx="1312">
                  <c:v>93.568506487231204</c:v>
                </c:pt>
                <c:pt idx="1313">
                  <c:v>92.457181404934104</c:v>
                </c:pt>
                <c:pt idx="1314">
                  <c:v>91.368130633114305</c:v>
                </c:pt>
                <c:pt idx="1315">
                  <c:v>90.3007591067947</c:v>
                </c:pt>
                <c:pt idx="1316">
                  <c:v>89.254491150730203</c:v>
                </c:pt>
                <c:pt idx="1317">
                  <c:v>88.228769750688002</c:v>
                </c:pt>
                <c:pt idx="1318">
                  <c:v>87.223055854951497</c:v>
                </c:pt>
                <c:pt idx="1319">
                  <c:v>86.236827704728199</c:v>
                </c:pt>
                <c:pt idx="1320">
                  <c:v>85.269580192198006</c:v>
                </c:pt>
                <c:pt idx="1321">
                  <c:v>84.320824244984493</c:v>
                </c:pt>
                <c:pt idx="1322">
                  <c:v>83.390086235905102</c:v>
                </c:pt>
                <c:pt idx="1323">
                  <c:v>82.476907416882398</c:v>
                </c:pt>
                <c:pt idx="1324">
                  <c:v>81.580843375964506</c:v>
                </c:pt>
                <c:pt idx="1325">
                  <c:v>80.701463516444306</c:v>
                </c:pt>
                <c:pt idx="1326">
                  <c:v>79.838350557107901</c:v>
                </c:pt>
                <c:pt idx="1327">
                  <c:v>78.991100052696595</c:v>
                </c:pt>
                <c:pt idx="1328">
                  <c:v>78.159319933697503</c:v>
                </c:pt>
                <c:pt idx="1329">
                  <c:v>77.342630064618206</c:v>
                </c:pt>
                <c:pt idx="1330">
                  <c:v>76.540661819950202</c:v>
                </c:pt>
                <c:pt idx="1331">
                  <c:v>75.753057677045504</c:v>
                </c:pt>
                <c:pt idx="1332">
                  <c:v>74.9794708251831</c:v>
                </c:pt>
                <c:pt idx="1333">
                  <c:v>74.219564790116493</c:v>
                </c:pt>
                <c:pt idx="1334">
                  <c:v>73.473013073438807</c:v>
                </c:pt>
                <c:pt idx="1335">
                  <c:v>72.739498806132502</c:v>
                </c:pt>
                <c:pt idx="1336">
                  <c:v>72.018714415687199</c:v>
                </c:pt>
                <c:pt idx="1337">
                  <c:v>71.310361306207994</c:v>
                </c:pt>
                <c:pt idx="1338">
                  <c:v>70.614149550962196</c:v>
                </c:pt>
                <c:pt idx="1339">
                  <c:v>69.929797596832003</c:v>
                </c:pt>
                <c:pt idx="1340">
                  <c:v>69.257031980167696</c:v>
                </c:pt>
                <c:pt idx="1341">
                  <c:v>68.595587053556599</c:v>
                </c:pt>
                <c:pt idx="1342">
                  <c:v>67.945204723054005</c:v>
                </c:pt>
                <c:pt idx="1343">
                  <c:v>67.305634195426606</c:v>
                </c:pt>
                <c:pt idx="1344">
                  <c:v>66.676631734996505</c:v>
                </c:pt>
                <c:pt idx="1345">
                  <c:v>66.057960429674793</c:v>
                </c:pt>
                <c:pt idx="1346">
                  <c:v>65.449389965810994</c:v>
                </c:pt>
                <c:pt idx="1347">
                  <c:v>64.850696411487206</c:v>
                </c:pt>
                <c:pt idx="1348">
                  <c:v>64.261662007903794</c:v>
                </c:pt>
                <c:pt idx="1349">
                  <c:v>63.682074968532099</c:v>
                </c:pt>
                <c:pt idx="1350">
                  <c:v>63.111729285700903</c:v>
                </c:pt>
                <c:pt idx="1351">
                  <c:v>62.5504245443245</c:v>
                </c:pt>
                <c:pt idx="1352">
                  <c:v>61.997965742474697</c:v>
                </c:pt>
                <c:pt idx="1353">
                  <c:v>61.4541631185147</c:v>
                </c:pt>
                <c:pt idx="1354">
                  <c:v>60.918831984535302</c:v>
                </c:pt>
                <c:pt idx="1355">
                  <c:v>60.391808316107799</c:v>
                </c:pt>
                <c:pt idx="1356">
                  <c:v>59.872886612730298</c:v>
                </c:pt>
                <c:pt idx="1357">
                  <c:v>59.361911153839003</c:v>
                </c:pt>
                <c:pt idx="1358">
                  <c:v>58.8587160000111</c:v>
                </c:pt>
                <c:pt idx="1359">
                  <c:v>58.363139538587902</c:v>
                </c:pt>
                <c:pt idx="1360">
                  <c:v>57.875024349927699</c:v>
                </c:pt>
                <c:pt idx="1361">
                  <c:v>57.394217078393702</c:v>
                </c:pt>
                <c:pt idx="1362">
                  <c:v>56.920568307884402</c:v>
                </c:pt>
                <c:pt idx="1363">
                  <c:v>56.453932441731801</c:v>
                </c:pt>
                <c:pt idx="1364">
                  <c:v>55.994167586796401</c:v>
                </c:pt>
                <c:pt idx="1365">
                  <c:v>55.5411354415942</c:v>
                </c:pt>
                <c:pt idx="1366">
                  <c:v>55.094701188298401</c:v>
                </c:pt>
                <c:pt idx="1367">
                  <c:v>54.654733388467797</c:v>
                </c:pt>
                <c:pt idx="1368">
                  <c:v>54.221103882357703</c:v>
                </c:pt>
                <c:pt idx="1369">
                  <c:v>53.793687691672602</c:v>
                </c:pt>
                <c:pt idx="1370">
                  <c:v>53.372362925633702</c:v>
                </c:pt>
                <c:pt idx="1371">
                  <c:v>52.957010690233702</c:v>
                </c:pt>
                <c:pt idx="1372">
                  <c:v>52.547515000551897</c:v>
                </c:pt>
                <c:pt idx="1373">
                  <c:v>52.143762696024403</c:v>
                </c:pt>
                <c:pt idx="1374">
                  <c:v>51.745643358548101</c:v>
                </c:pt>
                <c:pt idx="1375">
                  <c:v>51.353049233318103</c:v>
                </c:pt>
                <c:pt idx="1376">
                  <c:v>50.965875152294899</c:v>
                </c:pt>
                <c:pt idx="1377">
                  <c:v>50.584018460200397</c:v>
                </c:pt>
                <c:pt idx="1378">
                  <c:v>50.207378942954399</c:v>
                </c:pt>
                <c:pt idx="1379">
                  <c:v>49.835858758456197</c:v>
                </c:pt>
                <c:pt idx="1380">
                  <c:v>49.4693623696282</c:v>
                </c:pt>
                <c:pt idx="1381">
                  <c:v>49.107796479636697</c:v>
                </c:pt>
                <c:pt idx="1382">
                  <c:v>48.751069969211301</c:v>
                </c:pt>
                <c:pt idx="1383">
                  <c:v>48.3990938359861</c:v>
                </c:pt>
                <c:pt idx="1384">
                  <c:v>48.051781135789497</c:v>
                </c:pt>
                <c:pt idx="1385">
                  <c:v>47.709046925812402</c:v>
                </c:pt>
                <c:pt idx="1386">
                  <c:v>47.370808209585299</c:v>
                </c:pt>
                <c:pt idx="1387">
                  <c:v>47.036983883704899</c:v>
                </c:pt>
                <c:pt idx="1388">
                  <c:v>46.707494686239002</c:v>
                </c:pt>
                <c:pt idx="1389">
                  <c:v>46.382263146758703</c:v>
                </c:pt>
                <c:pt idx="1390">
                  <c:v>46.061213537935103</c:v>
                </c:pt>
                <c:pt idx="1391">
                  <c:v>45.7442718286458</c:v>
                </c:pt>
                <c:pt idx="1392">
                  <c:v>45.431365638541699</c:v>
                </c:pt>
                <c:pt idx="1393">
                  <c:v>45.122424194015302</c:v>
                </c:pt>
                <c:pt idx="1394">
                  <c:v>44.817378285532399</c:v>
                </c:pt>
                <c:pt idx="1395">
                  <c:v>44.516160226268902</c:v>
                </c:pt>
                <c:pt idx="1396">
                  <c:v>44.2187038120151</c:v>
                </c:pt>
                <c:pt idx="1397">
                  <c:v>43.917624556726899</c:v>
                </c:pt>
                <c:pt idx="1398">
                  <c:v>43.809185713387201</c:v>
                </c:pt>
                <c:pt idx="1399">
                  <c:v>43.7010446258518</c:v>
                </c:pt>
                <c:pt idx="1400">
                  <c:v>43.593200476530697</c:v>
                </c:pt>
                <c:pt idx="1401">
                  <c:v>43.485652450078703</c:v>
                </c:pt>
                <c:pt idx="1402">
                  <c:v>43.378399733389699</c:v>
                </c:pt>
                <c:pt idx="1403">
                  <c:v>43.271441515589999</c:v>
                </c:pt>
                <c:pt idx="1404">
                  <c:v>43.1647769880325</c:v>
                </c:pt>
                <c:pt idx="1405">
                  <c:v>43.058405344290499</c:v>
                </c:pt>
                <c:pt idx="1406">
                  <c:v>42.952325780151803</c:v>
                </c:pt>
                <c:pt idx="1407">
                  <c:v>42.846537493612203</c:v>
                </c:pt>
                <c:pt idx="1408">
                  <c:v>42.741039684869797</c:v>
                </c:pt>
                <c:pt idx="1409">
                  <c:v>42.635831556318799</c:v>
                </c:pt>
                <c:pt idx="1410">
                  <c:v>42.530912312543499</c:v>
                </c:pt>
                <c:pt idx="1411">
                  <c:v>42.4262811603123</c:v>
                </c:pt>
                <c:pt idx="1412">
                  <c:v>42.321937308571698</c:v>
                </c:pt>
                <c:pt idx="1413">
                  <c:v>42.217879968440101</c:v>
                </c:pt>
                <c:pt idx="1414">
                  <c:v>42.114108353202496</c:v>
                </c:pt>
                <c:pt idx="1415">
                  <c:v>42.0106216783036</c:v>
                </c:pt>
                <c:pt idx="1416">
                  <c:v>41.907419161342702</c:v>
                </c:pt>
                <c:pt idx="1417">
                  <c:v>41.804500022067302</c:v>
                </c:pt>
                <c:pt idx="1418">
                  <c:v>41.701863482367401</c:v>
                </c:pt>
                <c:pt idx="1419">
                  <c:v>41.599508766269501</c:v>
                </c:pt>
                <c:pt idx="1420">
                  <c:v>41.497435099930797</c:v>
                </c:pt>
                <c:pt idx="1421">
                  <c:v>41.395641711633502</c:v>
                </c:pt>
                <c:pt idx="1422">
                  <c:v>41.294127831778702</c:v>
                </c:pt>
                <c:pt idx="1423">
                  <c:v>41.192892692880598</c:v>
                </c:pt>
                <c:pt idx="1424">
                  <c:v>41.091935529560999</c:v>
                </c:pt>
                <c:pt idx="1425">
                  <c:v>40.991255578543203</c:v>
                </c:pt>
                <c:pt idx="1426">
                  <c:v>40.890852078646297</c:v>
                </c:pt>
                <c:pt idx="1427">
                  <c:v>40.790724270779499</c:v>
                </c:pt>
                <c:pt idx="1428">
                  <c:v>40.690871397936398</c:v>
                </c:pt>
                <c:pt idx="1429">
                  <c:v>40.591292705189304</c:v>
                </c:pt>
                <c:pt idx="1430">
                  <c:v>40.491987439683101</c:v>
                </c:pt>
                <c:pt idx="1431">
                  <c:v>40.392954850630197</c:v>
                </c:pt>
                <c:pt idx="1432">
                  <c:v>40.294194189304399</c:v>
                </c:pt>
                <c:pt idx="1433">
                  <c:v>40.195704709035603</c:v>
                </c:pt>
                <c:pt idx="1434">
                  <c:v>40.0974856652036</c:v>
                </c:pt>
                <c:pt idx="1435">
                  <c:v>39.999536315233101</c:v>
                </c:pt>
                <c:pt idx="1436">
                  <c:v>39.9018559185877</c:v>
                </c:pt>
                <c:pt idx="1437">
                  <c:v>39.804443736764298</c:v>
                </c:pt>
                <c:pt idx="1438">
                  <c:v>39.707299033287697</c:v>
                </c:pt>
                <c:pt idx="1439">
                  <c:v>39.610421073704998</c:v>
                </c:pt>
                <c:pt idx="1440">
                  <c:v>39.513809125579797</c:v>
                </c:pt>
                <c:pt idx="1441">
                  <c:v>39.417462458487101</c:v>
                </c:pt>
                <c:pt idx="1442">
                  <c:v>39.321380344007302</c:v>
                </c:pt>
                <c:pt idx="1443">
                  <c:v>39.225562055721099</c:v>
                </c:pt>
                <c:pt idx="1444">
                  <c:v>39.130006869203797</c:v>
                </c:pt>
                <c:pt idx="1445">
                  <c:v>39.034714062019802</c:v>
                </c:pt>
                <c:pt idx="1446">
                  <c:v>38.9396829137171</c:v>
                </c:pt>
                <c:pt idx="1447">
                  <c:v>38.844912705822203</c:v>
                </c:pt>
                <c:pt idx="1448">
                  <c:v>38.750402721834199</c:v>
                </c:pt>
                <c:pt idx="1449">
                  <c:v>38.656152247219701</c:v>
                </c:pt>
                <c:pt idx="1450">
                  <c:v>38.562160569407197</c:v>
                </c:pt>
                <c:pt idx="1451">
                  <c:v>38.468426977781903</c:v>
                </c:pt>
                <c:pt idx="1452">
                  <c:v>38.374950763680303</c:v>
                </c:pt>
                <c:pt idx="1453">
                  <c:v>38.2817312203846</c:v>
                </c:pt>
                <c:pt idx="1454">
                  <c:v>38.1887676431176</c:v>
                </c:pt>
                <c:pt idx="1455">
                  <c:v>38.096059329037402</c:v>
                </c:pt>
                <c:pt idx="1456">
                  <c:v>38.003605577231902</c:v>
                </c:pt>
                <c:pt idx="1457">
                  <c:v>37.9114056887136</c:v>
                </c:pt>
                <c:pt idx="1458">
                  <c:v>37.819458966414203</c:v>
                </c:pt>
                <c:pt idx="1459">
                  <c:v>37.727764715179703</c:v>
                </c:pt>
                <c:pt idx="1460">
                  <c:v>37.636322241764802</c:v>
                </c:pt>
                <c:pt idx="1461">
                  <c:v>37.545130854827498</c:v>
                </c:pt>
                <c:pt idx="1462">
                  <c:v>37.454189864924402</c:v>
                </c:pt>
                <c:pt idx="1463">
                  <c:v>37.363498584505102</c:v>
                </c:pt>
                <c:pt idx="1464">
                  <c:v>37.273056327907099</c:v>
                </c:pt>
                <c:pt idx="1465">
                  <c:v>37.182862411350499</c:v>
                </c:pt>
                <c:pt idx="1466">
                  <c:v>37.092916152933299</c:v>
                </c:pt>
                <c:pt idx="1467">
                  <c:v>37.003216872625501</c:v>
                </c:pt>
                <c:pt idx="1468">
                  <c:v>36.913763892264598</c:v>
                </c:pt>
                <c:pt idx="1469">
                  <c:v>36.824556535550101</c:v>
                </c:pt>
                <c:pt idx="1470">
                  <c:v>36.7355941280385</c:v>
                </c:pt>
                <c:pt idx="1471">
                  <c:v>36.646875997138402</c:v>
                </c:pt>
                <c:pt idx="1472">
                  <c:v>36.558401472105103</c:v>
                </c:pt>
                <c:pt idx="1473">
                  <c:v>36.470169884035599</c:v>
                </c:pt>
                <c:pt idx="1474">
                  <c:v>36.382180565863699</c:v>
                </c:pt>
                <c:pt idx="1475">
                  <c:v>36.294432852354802</c:v>
                </c:pt>
                <c:pt idx="1476">
                  <c:v>36.206926080100899</c:v>
                </c:pt>
                <c:pt idx="1477">
                  <c:v>36.119659587515798</c:v>
                </c:pt>
                <c:pt idx="1478">
                  <c:v>36.032632714829603</c:v>
                </c:pt>
                <c:pt idx="1479">
                  <c:v>35.945844804084302</c:v>
                </c:pt>
                <c:pt idx="1480">
                  <c:v>35.859295199128503</c:v>
                </c:pt>
                <c:pt idx="1481">
                  <c:v>35.772983245612402</c:v>
                </c:pt>
                <c:pt idx="1482">
                  <c:v>35.686908290982799</c:v>
                </c:pt>
                <c:pt idx="1483">
                  <c:v>35.601069684478702</c:v>
                </c:pt>
                <c:pt idx="1484">
                  <c:v>35.515466777125702</c:v>
                </c:pt>
                <c:pt idx="1485">
                  <c:v>35.4300989217314</c:v>
                </c:pt>
                <c:pt idx="1486">
                  <c:v>35.344965472880503</c:v>
                </c:pt>
                <c:pt idx="1487">
                  <c:v>35.260065786930099</c:v>
                </c:pt>
                <c:pt idx="1488">
                  <c:v>35.175399222004302</c:v>
                </c:pt>
                <c:pt idx="1489">
                  <c:v>35.090965137989997</c:v>
                </c:pt>
                <c:pt idx="1490">
                  <c:v>35.006762896531598</c:v>
                </c:pt>
                <c:pt idx="1491">
                  <c:v>34.922791861026298</c:v>
                </c:pt>
                <c:pt idx="1492">
                  <c:v>34.839051396619297</c:v>
                </c:pt>
                <c:pt idx="1493">
                  <c:v>34.755540870199198</c:v>
                </c:pt>
                <c:pt idx="1494">
                  <c:v>34.672259650392803</c:v>
                </c:pt>
                <c:pt idx="1495">
                  <c:v>34.589207107560703</c:v>
                </c:pt>
                <c:pt idx="1496">
                  <c:v>34.506382613792198</c:v>
                </c:pt>
                <c:pt idx="1497">
                  <c:v>34.423785542901001</c:v>
                </c:pt>
                <c:pt idx="1498">
                  <c:v>34.341415270420001</c:v>
                </c:pt>
                <c:pt idx="1499">
                  <c:v>34.2592711735969</c:v>
                </c:pt>
                <c:pt idx="1500">
                  <c:v>34.177352631389297</c:v>
                </c:pt>
                <c:pt idx="1501">
                  <c:v>34.095659024460097</c:v>
                </c:pt>
                <c:pt idx="1502">
                  <c:v>34.014189735172998</c:v>
                </c:pt>
                <c:pt idx="1503">
                  <c:v>33.9329441475873</c:v>
                </c:pt>
                <c:pt idx="1504">
                  <c:v>33.8519216474537</c:v>
                </c:pt>
                <c:pt idx="1505">
                  <c:v>33.771121622209698</c:v>
                </c:pt>
                <c:pt idx="1506">
                  <c:v>33.690543460974602</c:v>
                </c:pt>
                <c:pt idx="1507">
                  <c:v>33.610186554545201</c:v>
                </c:pt>
                <c:pt idx="1508">
                  <c:v>33.5300502953909</c:v>
                </c:pt>
                <c:pt idx="1509">
                  <c:v>33.450134077649402</c:v>
                </c:pt>
                <c:pt idx="1510">
                  <c:v>33.370437297122201</c:v>
                </c:pt>
                <c:pt idx="1511">
                  <c:v>33.2909593512694</c:v>
                </c:pt>
                <c:pt idx="1512">
                  <c:v>33.211699639206003</c:v>
                </c:pt>
                <c:pt idx="1513">
                  <c:v>33.132657561696597</c:v>
                </c:pt>
                <c:pt idx="1514">
                  <c:v>33.053832521151399</c:v>
                </c:pt>
                <c:pt idx="1515">
                  <c:v>32.975223921621598</c:v>
                </c:pt>
                <c:pt idx="1516">
                  <c:v>32.8968311687944</c:v>
                </c:pt>
                <c:pt idx="1517">
                  <c:v>32.818653669989096</c:v>
                </c:pt>
                <c:pt idx="1518">
                  <c:v>32.740690834152602</c:v>
                </c:pt>
                <c:pt idx="1519">
                  <c:v>32.662942071854502</c:v>
                </c:pt>
                <c:pt idx="1520">
                  <c:v>32.5854067952829</c:v>
                </c:pt>
                <c:pt idx="1521">
                  <c:v>32.508084418239903</c:v>
                </c:pt>
                <c:pt idx="1522">
                  <c:v>32.430974356137398</c:v>
                </c:pt>
                <c:pt idx="1523">
                  <c:v>32.354076025992299</c:v>
                </c:pt>
                <c:pt idx="1524">
                  <c:v>32.277388846422397</c:v>
                </c:pt>
                <c:pt idx="1525">
                  <c:v>32.200912237641703</c:v>
                </c:pt>
                <c:pt idx="1526">
                  <c:v>32.124645621456501</c:v>
                </c:pt>
                <c:pt idx="1527">
                  <c:v>32.048588421260497</c:v>
                </c:pt>
                <c:pt idx="1528">
                  <c:v>31.972740062030699</c:v>
                </c:pt>
                <c:pt idx="1529">
                  <c:v>31.897099970323001</c:v>
                </c:pt>
                <c:pt idx="1530">
                  <c:v>31.821667574268002</c:v>
                </c:pt>
                <c:pt idx="1531">
                  <c:v>31.7464423035665</c:v>
                </c:pt>
                <c:pt idx="1532">
                  <c:v>31.671423589485201</c:v>
                </c:pt>
                <c:pt idx="1533">
                  <c:v>31.596610864852501</c:v>
                </c:pt>
                <c:pt idx="1534">
                  <c:v>31.522003564054199</c:v>
                </c:pt>
                <c:pt idx="1535">
                  <c:v>31.447601123029202</c:v>
                </c:pt>
                <c:pt idx="1536">
                  <c:v>31.373402979264998</c:v>
                </c:pt>
                <c:pt idx="1537">
                  <c:v>31.299408571794</c:v>
                </c:pt>
                <c:pt idx="1538">
                  <c:v>31.225617341188599</c:v>
                </c:pt>
                <c:pt idx="1539">
                  <c:v>31.152028729557699</c:v>
                </c:pt>
                <c:pt idx="1540">
                  <c:v>31.0786421805416</c:v>
                </c:pt>
                <c:pt idx="1541">
                  <c:v>31.0054571393087</c:v>
                </c:pt>
                <c:pt idx="1542">
                  <c:v>30.932473052550598</c:v>
                </c:pt>
                <c:pt idx="1543">
                  <c:v>30.859689368478399</c:v>
                </c:pt>
                <c:pt idx="1544">
                  <c:v>30.7871055368181</c:v>
                </c:pt>
                <c:pt idx="1545">
                  <c:v>30.714721008806801</c:v>
                </c:pt>
                <c:pt idx="1546">
                  <c:v>30.6425352371885</c:v>
                </c:pt>
                <c:pt idx="1547">
                  <c:v>30.570547676209699</c:v>
                </c:pt>
                <c:pt idx="1548">
                  <c:v>30.498757781615499</c:v>
                </c:pt>
                <c:pt idx="1549">
                  <c:v>30.427165010645599</c:v>
                </c:pt>
                <c:pt idx="1550">
                  <c:v>30.355768822029699</c:v>
                </c:pt>
                <c:pt idx="1551">
                  <c:v>30.2845686759842</c:v>
                </c:pt>
                <c:pt idx="1552">
                  <c:v>30.213564034207199</c:v>
                </c:pt>
                <c:pt idx="1553">
                  <c:v>30.142754359875202</c:v>
                </c:pt>
                <c:pt idx="1554">
                  <c:v>30.072139117638599</c:v>
                </c:pt>
                <c:pt idx="1555">
                  <c:v>30.001717773617798</c:v>
                </c:pt>
                <c:pt idx="1556">
                  <c:v>29.931489795399099</c:v>
                </c:pt>
                <c:pt idx="1557">
                  <c:v>29.861454652031</c:v>
                </c:pt>
                <c:pt idx="1558">
                  <c:v>29.791611814019401</c:v>
                </c:pt>
                <c:pt idx="1559">
                  <c:v>29.721960753324598</c:v>
                </c:pt>
                <c:pt idx="1560">
                  <c:v>29.6525009433566</c:v>
                </c:pt>
                <c:pt idx="1561">
                  <c:v>29.5832318589712</c:v>
                </c:pt>
                <c:pt idx="1562">
                  <c:v>29.514152976466502</c:v>
                </c:pt>
                <c:pt idx="1563">
                  <c:v>29.445263773578301</c:v>
                </c:pt>
                <c:pt idx="1564">
                  <c:v>29.376563729476601</c:v>
                </c:pt>
                <c:pt idx="1565">
                  <c:v>29.308052324761402</c:v>
                </c:pt>
                <c:pt idx="1566">
                  <c:v>29.2397290414591</c:v>
                </c:pt>
                <c:pt idx="1567">
                  <c:v>29.171593363018101</c:v>
                </c:pt>
                <c:pt idx="1568">
                  <c:v>29.103644774305401</c:v>
                </c:pt>
                <c:pt idx="1569">
                  <c:v>29.035882761602402</c:v>
                </c:pt>
                <c:pt idx="1570">
                  <c:v>28.968306812601</c:v>
                </c:pt>
                <c:pt idx="1571">
                  <c:v>28.900916416399902</c:v>
                </c:pt>
                <c:pt idx="1572">
                  <c:v>28.833711063500701</c:v>
                </c:pt>
                <c:pt idx="1573">
                  <c:v>28.7666902458039</c:v>
                </c:pt>
                <c:pt idx="1574">
                  <c:v>28.6998534566053</c:v>
                </c:pt>
                <c:pt idx="1575">
                  <c:v>28.633200190591801</c:v>
                </c:pt>
                <c:pt idx="1576">
                  <c:v>28.566729943837998</c:v>
                </c:pt>
                <c:pt idx="1577">
                  <c:v>28.500442213802199</c:v>
                </c:pt>
                <c:pt idx="1578">
                  <c:v>28.434336499322399</c:v>
                </c:pt>
                <c:pt idx="1579">
                  <c:v>28.368412300612999</c:v>
                </c:pt>
                <c:pt idx="1580">
                  <c:v>28.3026691192605</c:v>
                </c:pt>
                <c:pt idx="1581">
                  <c:v>28.237106458220101</c:v>
                </c:pt>
                <c:pt idx="1582">
                  <c:v>28.1717238218117</c:v>
                </c:pt>
                <c:pt idx="1583">
                  <c:v>28.1065207157163</c:v>
                </c:pt>
                <c:pt idx="1584">
                  <c:v>28.041496646972401</c:v>
                </c:pt>
                <c:pt idx="1585">
                  <c:v>27.976651123971699</c:v>
                </c:pt>
                <c:pt idx="1586">
                  <c:v>27.911983656456201</c:v>
                </c:pt>
                <c:pt idx="1587">
                  <c:v>27.8474937555137</c:v>
                </c:pt>
                <c:pt idx="1588">
                  <c:v>27.783180933574801</c:v>
                </c:pt>
                <c:pt idx="1589">
                  <c:v>27.719044704408699</c:v>
                </c:pt>
                <c:pt idx="1590">
                  <c:v>27.655084583119699</c:v>
                </c:pt>
                <c:pt idx="1591">
                  <c:v>27.591300086143701</c:v>
                </c:pt>
                <c:pt idx="1592">
                  <c:v>27.5276907312441</c:v>
                </c:pt>
                <c:pt idx="1593">
                  <c:v>27.4642560375089</c:v>
                </c:pt>
                <c:pt idx="1594">
                  <c:v>27.400995525346101</c:v>
                </c:pt>
                <c:pt idx="1595">
                  <c:v>27.337908716481</c:v>
                </c:pt>
                <c:pt idx="1596">
                  <c:v>27.274995133951901</c:v>
                </c:pt>
                <c:pt idx="1597">
                  <c:v>27.212254302106899</c:v>
                </c:pt>
                <c:pt idx="1598">
                  <c:v>27.149685746600099</c:v>
                </c:pt>
                <c:pt idx="1599">
                  <c:v>27.087288994388</c:v>
                </c:pt>
                <c:pt idx="1600">
                  <c:v>27.0250635737263</c:v>
                </c:pt>
                <c:pt idx="1601">
                  <c:v>26.9630090141656</c:v>
                </c:pt>
                <c:pt idx="1602">
                  <c:v>26.901124846548701</c:v>
                </c:pt>
                <c:pt idx="1603">
                  <c:v>26.839410603006399</c:v>
                </c:pt>
                <c:pt idx="1604">
                  <c:v>26.777865816954101</c:v>
                </c:pt>
                <c:pt idx="1605">
                  <c:v>26.716490023088699</c:v>
                </c:pt>
                <c:pt idx="1606">
                  <c:v>26.655282757384501</c:v>
                </c:pt>
                <c:pt idx="1607">
                  <c:v>26.5942435570899</c:v>
                </c:pt>
                <c:pt idx="1608">
                  <c:v>26.5333719607241</c:v>
                </c:pt>
                <c:pt idx="1609">
                  <c:v>26.4726675080733</c:v>
                </c:pt>
                <c:pt idx="1610">
                  <c:v>26.412129740187599</c:v>
                </c:pt>
                <c:pt idx="1611">
                  <c:v>26.351758199377201</c:v>
                </c:pt>
                <c:pt idx="1612">
                  <c:v>26.291552429208799</c:v>
                </c:pt>
                <c:pt idx="1613">
                  <c:v>26.231511974502801</c:v>
                </c:pt>
                <c:pt idx="1614">
                  <c:v>26.171636381329101</c:v>
                </c:pt>
                <c:pt idx="1615">
                  <c:v>26.111925197004201</c:v>
                </c:pt>
                <c:pt idx="1616">
                  <c:v>26.052377970087701</c:v>
                </c:pt>
                <c:pt idx="1617">
                  <c:v>25.992994250378601</c:v>
                </c:pt>
                <c:pt idx="1618">
                  <c:v>25.933773588912</c:v>
                </c:pt>
                <c:pt idx="1619">
                  <c:v>25.874715537956</c:v>
                </c:pt>
                <c:pt idx="1620">
                  <c:v>25.815819651008098</c:v>
                </c:pt>
                <c:pt idx="1621">
                  <c:v>25.757085482791702</c:v>
                </c:pt>
                <c:pt idx="1622">
                  <c:v>25.6985125892528</c:v>
                </c:pt>
                <c:pt idx="1623">
                  <c:v>25.640100527556999</c:v>
                </c:pt>
                <c:pt idx="1624">
                  <c:v>25.5818488560855</c:v>
                </c:pt>
                <c:pt idx="1625">
                  <c:v>25.523757134432302</c:v>
                </c:pt>
                <c:pt idx="1626">
                  <c:v>25.4658249234006</c:v>
                </c:pt>
                <c:pt idx="1627">
                  <c:v>25.408051784999799</c:v>
                </c:pt>
                <c:pt idx="1628">
                  <c:v>25.3504372824416</c:v>
                </c:pt>
                <c:pt idx="1629">
                  <c:v>25.292980980137401</c:v>
                </c:pt>
                <c:pt idx="1630">
                  <c:v>25.235682443694301</c:v>
                </c:pt>
                <c:pt idx="1631">
                  <c:v>25.178541239912398</c:v>
                </c:pt>
                <c:pt idx="1632">
                  <c:v>25.1215569367813</c:v>
                </c:pt>
                <c:pt idx="1633">
                  <c:v>25.0647291034768</c:v>
                </c:pt>
                <c:pt idx="1634">
                  <c:v>25.0080573103577</c:v>
                </c:pt>
                <c:pt idx="1635">
                  <c:v>24.951541128962301</c:v>
                </c:pt>
                <c:pt idx="1636">
                  <c:v>24.895180132005802</c:v>
                </c:pt>
                <c:pt idx="1637">
                  <c:v>24.838973893376199</c:v>
                </c:pt>
                <c:pt idx="1638">
                  <c:v>24.782921988131999</c:v>
                </c:pt>
                <c:pt idx="1639">
                  <c:v>24.7270239924982</c:v>
                </c:pt>
                <c:pt idx="1640">
                  <c:v>24.671279483863401</c:v>
                </c:pt>
                <c:pt idx="1641">
                  <c:v>24.615688040776799</c:v>
                </c:pt>
                <c:pt idx="1642">
                  <c:v>24.560249242944899</c:v>
                </c:pt>
                <c:pt idx="1643">
                  <c:v>24.504962671227901</c:v>
                </c:pt>
                <c:pt idx="1644">
                  <c:v>24.4498279076373</c:v>
                </c:pt>
                <c:pt idx="1645">
                  <c:v>24.394844535331998</c:v>
                </c:pt>
                <c:pt idx="1646">
                  <c:v>24.340012138615698</c:v>
                </c:pt>
                <c:pt idx="1647">
                  <c:v>24.285330302933598</c:v>
                </c:pt>
                <c:pt idx="1648">
                  <c:v>24.230798614868799</c:v>
                </c:pt>
                <c:pt idx="1649">
                  <c:v>24.176416662139999</c:v>
                </c:pt>
                <c:pt idx="1650">
                  <c:v>24.122184033597801</c:v>
                </c:pt>
                <c:pt idx="1651">
                  <c:v>24.0681003192216</c:v>
                </c:pt>
                <c:pt idx="1652">
                  <c:v>24.014165110116998</c:v>
                </c:pt>
                <c:pt idx="1653">
                  <c:v>23.960377998512101</c:v>
                </c:pt>
                <c:pt idx="1654">
                  <c:v>23.906738577754702</c:v>
                </c:pt>
                <c:pt idx="1655">
                  <c:v>23.853246442309299</c:v>
                </c:pt>
                <c:pt idx="1656">
                  <c:v>23.7999011877538</c:v>
                </c:pt>
                <c:pt idx="1657">
                  <c:v>23.746702410776699</c:v>
                </c:pt>
                <c:pt idx="1658">
                  <c:v>23.693649709173801</c:v>
                </c:pt>
                <c:pt idx="1659">
                  <c:v>23.640742681845499</c:v>
                </c:pt>
                <c:pt idx="1660">
                  <c:v>23.587980928793399</c:v>
                </c:pt>
                <c:pt idx="1661">
                  <c:v>23.535364051117401</c:v>
                </c:pt>
                <c:pt idx="1662">
                  <c:v>23.4828916510128</c:v>
                </c:pt>
                <c:pt idx="1663">
                  <c:v>23.4305633317672</c:v>
                </c:pt>
                <c:pt idx="1664">
                  <c:v>23.378378697757501</c:v>
                </c:pt>
                <c:pt idx="1665">
                  <c:v>23.326337354446899</c:v>
                </c:pt>
                <c:pt idx="1666">
                  <c:v>23.274438908381999</c:v>
                </c:pt>
                <c:pt idx="1667">
                  <c:v>23.222682967189499</c:v>
                </c:pt>
                <c:pt idx="1668">
                  <c:v>23.171069139574001</c:v>
                </c:pt>
                <c:pt idx="1669">
                  <c:v>23.119597035314001</c:v>
                </c:pt>
                <c:pt idx="1670">
                  <c:v>23.068266265259901</c:v>
                </c:pt>
                <c:pt idx="1671">
                  <c:v>23.0170764413303</c:v>
                </c:pt>
                <c:pt idx="1672">
                  <c:v>22.966027176509701</c:v>
                </c:pt>
                <c:pt idx="1673">
                  <c:v>22.915118084845101</c:v>
                </c:pt>
                <c:pt idx="1674">
                  <c:v>22.864348781443301</c:v>
                </c:pt>
                <c:pt idx="1675">
                  <c:v>22.813718882468098</c:v>
                </c:pt>
                <c:pt idx="1676">
                  <c:v>22.763228005137002</c:v>
                </c:pt>
                <c:pt idx="1677">
                  <c:v>22.7128757677187</c:v>
                </c:pt>
                <c:pt idx="1678">
                  <c:v>22.662661789530201</c:v>
                </c:pt>
                <c:pt idx="1679">
                  <c:v>22.6125856909335</c:v>
                </c:pt>
                <c:pt idx="1680">
                  <c:v>22.5626470933333</c:v>
                </c:pt>
                <c:pt idx="1681">
                  <c:v>22.512845619173699</c:v>
                </c:pt>
                <c:pt idx="1682">
                  <c:v>22.463180891935501</c:v>
                </c:pt>
                <c:pt idx="1683">
                  <c:v>22.413652536133501</c:v>
                </c:pt>
                <c:pt idx="1684">
                  <c:v>22.364260177313501</c:v>
                </c:pt>
                <c:pt idx="1685">
                  <c:v>22.315003442049299</c:v>
                </c:pt>
                <c:pt idx="1686">
                  <c:v>22.265881957940302</c:v>
                </c:pt>
                <c:pt idx="1687">
                  <c:v>22.216895353608301</c:v>
                </c:pt>
                <c:pt idx="1688">
                  <c:v>22.168043258694802</c:v>
                </c:pt>
                <c:pt idx="1689">
                  <c:v>22.119325303858599</c:v>
                </c:pt>
                <c:pt idx="1690">
                  <c:v>22.070741120772201</c:v>
                </c:pt>
                <c:pt idx="1691">
                  <c:v>22.0222903421197</c:v>
                </c:pt>
                <c:pt idx="1692">
                  <c:v>21.9739726015938</c:v>
                </c:pt>
                <c:pt idx="1693">
                  <c:v>21.925787533893001</c:v>
                </c:pt>
                <c:pt idx="1694">
                  <c:v>21.8777347747188</c:v>
                </c:pt>
                <c:pt idx="1695">
                  <c:v>21.829813960772999</c:v>
                </c:pt>
                <c:pt idx="1696">
                  <c:v>21.782024729755101</c:v>
                </c:pt>
                <c:pt idx="1697">
                  <c:v>21.734366720359201</c:v>
                </c:pt>
                <c:pt idx="1698">
                  <c:v>21.686839572271701</c:v>
                </c:pt>
                <c:pt idx="1699">
                  <c:v>21.6394429261683</c:v>
                </c:pt>
                <c:pt idx="1700">
                  <c:v>21.592176423711201</c:v>
                </c:pt>
                <c:pt idx="1701">
                  <c:v>21.545039707546799</c:v>
                </c:pt>
                <c:pt idx="1702">
                  <c:v>21.498032421302501</c:v>
                </c:pt>
                <c:pt idx="1703">
                  <c:v>21.451154209584502</c:v>
                </c:pt>
                <c:pt idx="1704">
                  <c:v>21.404404717974401</c:v>
                </c:pt>
                <c:pt idx="1705">
                  <c:v>21.357783593027602</c:v>
                </c:pt>
                <c:pt idx="1706">
                  <c:v>21.311290482269399</c:v>
                </c:pt>
                <c:pt idx="1707">
                  <c:v>21.2649250341934</c:v>
                </c:pt>
                <c:pt idx="1708">
                  <c:v>21.218686898258099</c:v>
                </c:pt>
                <c:pt idx="1709">
                  <c:v>21.172575724884702</c:v>
                </c:pt>
                <c:pt idx="1710">
                  <c:v>21.126591165454101</c:v>
                </c:pt>
                <c:pt idx="1711">
                  <c:v>21.080732872304701</c:v>
                </c:pt>
                <c:pt idx="1712">
                  <c:v>21.0350004987292</c:v>
                </c:pt>
                <c:pt idx="1713">
                  <c:v>20.989393698972702</c:v>
                </c:pt>
                <c:pt idx="1714">
                  <c:v>20.9439121282294</c:v>
                </c:pt>
                <c:pt idx="1715">
                  <c:v>20.898555442640301</c:v>
                </c:pt>
                <c:pt idx="1716">
                  <c:v>20.8533232992908</c:v>
                </c:pt>
                <c:pt idx="1717">
                  <c:v>20.808215356207501</c:v>
                </c:pt>
                <c:pt idx="1718">
                  <c:v>20.7632312723564</c:v>
                </c:pt>
                <c:pt idx="1719">
                  <c:v>20.718370707639799</c:v>
                </c:pt>
                <c:pt idx="1720">
                  <c:v>20.6736333228937</c:v>
                </c:pt>
                <c:pt idx="1721">
                  <c:v>20.629018779885499</c:v>
                </c:pt>
                <c:pt idx="1722">
                  <c:v>20.5845267413114</c:v>
                </c:pt>
                <c:pt idx="1723">
                  <c:v>20.540156870793801</c:v>
                </c:pt>
                <c:pt idx="1724">
                  <c:v>20.495908832878499</c:v>
                </c:pt>
                <c:pt idx="1725">
                  <c:v>20.4517822930327</c:v>
                </c:pt>
                <c:pt idx="1726">
                  <c:v>20.4077769176419</c:v>
                </c:pt>
                <c:pt idx="1727">
                  <c:v>20.3638923740079</c:v>
                </c:pt>
                <c:pt idx="1728">
                  <c:v>20.320128330345899</c:v>
                </c:pt>
                <c:pt idx="1729">
                  <c:v>20.276484455782199</c:v>
                </c:pt>
                <c:pt idx="1730">
                  <c:v>20.2329604203515</c:v>
                </c:pt>
                <c:pt idx="1731">
                  <c:v>20.189555894994601</c:v>
                </c:pt>
                <c:pt idx="1732">
                  <c:v>20.146270551556</c:v>
                </c:pt>
                <c:pt idx="1733">
                  <c:v>20.103104062781</c:v>
                </c:pt>
                <c:pt idx="1734">
                  <c:v>20.060056102313599</c:v>
                </c:pt>
                <c:pt idx="1735">
                  <c:v>20.017126344693999</c:v>
                </c:pt>
                <c:pt idx="1736">
                  <c:v>19.974314465355999</c:v>
                </c:pt>
                <c:pt idx="1737">
                  <c:v>19.931620140624599</c:v>
                </c:pt>
                <c:pt idx="1738">
                  <c:v>19.8890430477134</c:v>
                </c:pt>
                <c:pt idx="1739">
                  <c:v>19.846582864722699</c:v>
                </c:pt>
                <c:pt idx="1740">
                  <c:v>19.804239270636401</c:v>
                </c:pt>
                <c:pt idx="1741">
                  <c:v>19.762011945319902</c:v>
                </c:pt>
                <c:pt idx="1742">
                  <c:v>19.719900569517598</c:v>
                </c:pt>
                <c:pt idx="1743">
                  <c:v>19.6779048248507</c:v>
                </c:pt>
                <c:pt idx="1744">
                  <c:v>19.636024393814498</c:v>
                </c:pt>
                <c:pt idx="1745">
                  <c:v>19.594258959776099</c:v>
                </c:pt>
                <c:pt idx="1746">
                  <c:v>19.552608206972</c:v>
                </c:pt>
                <c:pt idx="1747">
                  <c:v>19.511071820505801</c:v>
                </c:pt>
                <c:pt idx="1748">
                  <c:v>19.469649486345698</c:v>
                </c:pt>
                <c:pt idx="1749">
                  <c:v>19.428340891322399</c:v>
                </c:pt>
                <c:pt idx="1750">
                  <c:v>19.3871457231261</c:v>
                </c:pt>
                <c:pt idx="1751">
                  <c:v>19.3460636703049</c:v>
                </c:pt>
                <c:pt idx="1752">
                  <c:v>19.305094422262101</c:v>
                </c:pt>
                <c:pt idx="1753">
                  <c:v>19.2642376692535</c:v>
                </c:pt>
                <c:pt idx="1754">
                  <c:v>19.223493102385799</c:v>
                </c:pt>
                <c:pt idx="1755">
                  <c:v>19.1828604136137</c:v>
                </c:pt>
                <c:pt idx="1756">
                  <c:v>19.142339295737699</c:v>
                </c:pt>
                <c:pt idx="1757">
                  <c:v>19.1019294424019</c:v>
                </c:pt>
                <c:pt idx="1758">
                  <c:v>19.0616305480915</c:v>
                </c:pt>
                <c:pt idx="1759">
                  <c:v>19.021442308130901</c:v>
                </c:pt>
                <c:pt idx="1760">
                  <c:v>18.981364418680599</c:v>
                </c:pt>
                <c:pt idx="1761">
                  <c:v>18.941396576735901</c:v>
                </c:pt>
                <c:pt idx="1762">
                  <c:v>18.901538480123701</c:v>
                </c:pt>
                <c:pt idx="1763">
                  <c:v>18.8617898275008</c:v>
                </c:pt>
                <c:pt idx="1764">
                  <c:v>18.8221503183515</c:v>
                </c:pt>
                <c:pt idx="1765">
                  <c:v>18.782619652985201</c:v>
                </c:pt>
                <c:pt idx="1766">
                  <c:v>18.743197532534101</c:v>
                </c:pt>
                <c:pt idx="1767">
                  <c:v>18.703883658951298</c:v>
                </c:pt>
                <c:pt idx="1768">
                  <c:v>18.664677735007899</c:v>
                </c:pt>
                <c:pt idx="1769">
                  <c:v>18.625579464291501</c:v>
                </c:pt>
                <c:pt idx="1770">
                  <c:v>18.586588551203501</c:v>
                </c:pt>
                <c:pt idx="1771">
                  <c:v>18.547704700956899</c:v>
                </c:pt>
                <c:pt idx="1772">
                  <c:v>18.508927619574202</c:v>
                </c:pt>
                <c:pt idx="1773">
                  <c:v>18.470257013885099</c:v>
                </c:pt>
                <c:pt idx="1774">
                  <c:v>18.4316925915242</c:v>
                </c:pt>
                <c:pt idx="1775">
                  <c:v>18.3932340609291</c:v>
                </c:pt>
                <c:pt idx="1776">
                  <c:v>18.354881131337901</c:v>
                </c:pt>
                <c:pt idx="1777">
                  <c:v>18.316633512786801</c:v>
                </c:pt>
                <c:pt idx="1778">
                  <c:v>18.278490916108701</c:v>
                </c:pt>
                <c:pt idx="1779">
                  <c:v>18.240453052930199</c:v>
                </c:pt>
                <c:pt idx="1780">
                  <c:v>18.202519635669699</c:v>
                </c:pt>
                <c:pt idx="1781">
                  <c:v>18.164690377535401</c:v>
                </c:pt>
                <c:pt idx="1782">
                  <c:v>18.1269649925229</c:v>
                </c:pt>
                <c:pt idx="1783">
                  <c:v>18.0893431954131</c:v>
                </c:pt>
                <c:pt idx="1784">
                  <c:v>18.051824701770101</c:v>
                </c:pt>
                <c:pt idx="1785">
                  <c:v>18.014409227939201</c:v>
                </c:pt>
                <c:pt idx="1786">
                  <c:v>17.9770964910442</c:v>
                </c:pt>
                <c:pt idx="1787">
                  <c:v>17.939886208985801</c:v>
                </c:pt>
                <c:pt idx="1788">
                  <c:v>17.902778100439502</c:v>
                </c:pt>
                <c:pt idx="1789">
                  <c:v>17.865771884853</c:v>
                </c:pt>
                <c:pt idx="1790">
                  <c:v>17.828867282444499</c:v>
                </c:pt>
                <c:pt idx="1791">
                  <c:v>17.792064014200299</c:v>
                </c:pt>
                <c:pt idx="1792">
                  <c:v>17.755361801872901</c:v>
                </c:pt>
                <c:pt idx="1793">
                  <c:v>17.718760367979002</c:v>
                </c:pt>
                <c:pt idx="1794">
                  <c:v>17.682259435796901</c:v>
                </c:pt>
                <c:pt idx="1795">
                  <c:v>17.645858729364999</c:v>
                </c:pt>
                <c:pt idx="1796">
                  <c:v>17.609557973479198</c:v>
                </c:pt>
                <c:pt idx="1797">
                  <c:v>17.5733568936914</c:v>
                </c:pt>
                <c:pt idx="1798">
                  <c:v>17.5372552163068</c:v>
                </c:pt>
                <c:pt idx="1799">
                  <c:v>17.501252668382101</c:v>
                </c:pt>
                <c:pt idx="1800">
                  <c:v>17.465348977723899</c:v>
                </c:pt>
                <c:pt idx="1801">
                  <c:v>17.4295438728855</c:v>
                </c:pt>
                <c:pt idx="1802">
                  <c:v>17.393837083166201</c:v>
                </c:pt>
                <c:pt idx="1803">
                  <c:v>17.358228338608299</c:v>
                </c:pt>
                <c:pt idx="1804">
                  <c:v>17.322717369995299</c:v>
                </c:pt>
                <c:pt idx="1805">
                  <c:v>17.287303908850099</c:v>
                </c:pt>
                <c:pt idx="1806">
                  <c:v>17.251987687432599</c:v>
                </c:pt>
                <c:pt idx="1807">
                  <c:v>17.2167684387381</c:v>
                </c:pt>
                <c:pt idx="1808">
                  <c:v>17.181645896494899</c:v>
                </c:pt>
                <c:pt idx="1809">
                  <c:v>17.146619795162401</c:v>
                </c:pt>
                <c:pt idx="1810">
                  <c:v>17.1116898699294</c:v>
                </c:pt>
                <c:pt idx="1811">
                  <c:v>17.076855856711401</c:v>
                </c:pt>
                <c:pt idx="1812">
                  <c:v>17.042117492149401</c:v>
                </c:pt>
                <c:pt idx="1813">
                  <c:v>17.007474513607502</c:v>
                </c:pt>
                <c:pt idx="1814">
                  <c:v>16.9729266591707</c:v>
                </c:pt>
                <c:pt idx="1815">
                  <c:v>16.9384736676435</c:v>
                </c:pt>
                <c:pt idx="1816">
                  <c:v>16.904115278547302</c:v>
                </c:pt>
                <c:pt idx="1817">
                  <c:v>16.869851232118901</c:v>
                </c:pt>
                <c:pt idx="1818">
                  <c:v>16.835681269308498</c:v>
                </c:pt>
                <c:pt idx="1819">
                  <c:v>16.8016051317774</c:v>
                </c:pt>
                <c:pt idx="1820">
                  <c:v>16.7676225618962</c:v>
                </c:pt>
                <c:pt idx="1821">
                  <c:v>16.733733302743101</c:v>
                </c:pt>
                <c:pt idx="1822">
                  <c:v>16.699937098101699</c:v>
                </c:pt>
                <c:pt idx="1823">
                  <c:v>16.666233692459201</c:v>
                </c:pt>
                <c:pt idx="1824">
                  <c:v>16.632622831004198</c:v>
                </c:pt>
                <c:pt idx="1825">
                  <c:v>16.599104259625101</c:v>
                </c:pt>
                <c:pt idx="1826">
                  <c:v>16.565677724908099</c:v>
                </c:pt>
                <c:pt idx="1827">
                  <c:v>16.532342974135101</c:v>
                </c:pt>
                <c:pt idx="1828">
                  <c:v>16.499099755282099</c:v>
                </c:pt>
                <c:pt idx="1829">
                  <c:v>16.4659478170169</c:v>
                </c:pt>
                <c:pt idx="1830">
                  <c:v>16.4328869086977</c:v>
                </c:pt>
                <c:pt idx="1831">
                  <c:v>16.399916780370599</c:v>
                </c:pt>
                <c:pt idx="1832">
                  <c:v>16.3670371827682</c:v>
                </c:pt>
                <c:pt idx="1833">
                  <c:v>16.334247867307599</c:v>
                </c:pt>
                <c:pt idx="1834">
                  <c:v>16.301548586088401</c:v>
                </c:pt>
                <c:pt idx="1835">
                  <c:v>16.2689390918909</c:v>
                </c:pt>
                <c:pt idx="1836">
                  <c:v>16.236419138174199</c:v>
                </c:pt>
                <c:pt idx="1837">
                  <c:v>16.2039884790745</c:v>
                </c:pt>
                <c:pt idx="1838">
                  <c:v>16.171646869402799</c:v>
                </c:pt>
                <c:pt idx="1839">
                  <c:v>16.1393940646437</c:v>
                </c:pt>
                <c:pt idx="1840">
                  <c:v>16.107229820952998</c:v>
                </c:pt>
                <c:pt idx="1841">
                  <c:v>16.075153895156099</c:v>
                </c:pt>
                <c:pt idx="1842">
                  <c:v>16.043166044746101</c:v>
                </c:pt>
                <c:pt idx="1843">
                  <c:v>16.011266027882101</c:v>
                </c:pt>
                <c:pt idx="1844">
                  <c:v>15.979453603387</c:v>
                </c:pt>
                <c:pt idx="1845">
                  <c:v>15.9477285307462</c:v>
                </c:pt>
                <c:pt idx="1846">
                  <c:v>15.9160905701054</c:v>
                </c:pt>
                <c:pt idx="1847">
                  <c:v>15.884539482268901</c:v>
                </c:pt>
                <c:pt idx="1848">
                  <c:v>15.8530750286978</c:v>
                </c:pt>
                <c:pt idx="1849">
                  <c:v>15.821696971508301</c:v>
                </c:pt>
                <c:pt idx="1850">
                  <c:v>15.790405073469501</c:v>
                </c:pt>
                <c:pt idx="1851">
                  <c:v>15.7591990980023</c:v>
                </c:pt>
                <c:pt idx="1852">
                  <c:v>15.7280788091768</c:v>
                </c:pt>
                <c:pt idx="1853">
                  <c:v>15.697043971711199</c:v>
                </c:pt>
                <c:pt idx="1854">
                  <c:v>15.666094350969599</c:v>
                </c:pt>
                <c:pt idx="1855">
                  <c:v>15.6352297129606</c:v>
                </c:pt>
                <c:pt idx="1856">
                  <c:v>15.604449824334999</c:v>
                </c:pt>
                <c:pt idx="1857">
                  <c:v>15.5737544523846</c:v>
                </c:pt>
                <c:pt idx="1858">
                  <c:v>15.543143365039899</c:v>
                </c:pt>
                <c:pt idx="1859">
                  <c:v>15.5126163308689</c:v>
                </c:pt>
                <c:pt idx="1860">
                  <c:v>15.482173119075</c:v>
                </c:pt>
                <c:pt idx="1861">
                  <c:v>15.4518134994952</c:v>
                </c:pt>
                <c:pt idx="1862">
                  <c:v>15.4215372425986</c:v>
                </c:pt>
                <c:pt idx="1863">
                  <c:v>15.3913441194846</c:v>
                </c:pt>
                <c:pt idx="1864">
                  <c:v>15.361233901881</c:v>
                </c:pt>
                <c:pt idx="1865">
                  <c:v>15.331206362142501</c:v>
                </c:pt>
                <c:pt idx="1866">
                  <c:v>15.3012612732488</c:v>
                </c:pt>
                <c:pt idx="1867">
                  <c:v>15.271398408803</c:v>
                </c:pt>
                <c:pt idx="1868">
                  <c:v>15.241617543029999</c:v>
                </c:pt>
                <c:pt idx="1869">
                  <c:v>15.2119184507743</c:v>
                </c:pt>
                <c:pt idx="1870">
                  <c:v>15.182300907499</c:v>
                </c:pt>
                <c:pt idx="1871">
                  <c:v>15.1527646892834</c:v>
                </c:pt>
                <c:pt idx="1872">
                  <c:v>15.123309572822</c:v>
                </c:pt>
                <c:pt idx="1873">
                  <c:v>15.0939353354222</c:v>
                </c:pt>
                <c:pt idx="1874">
                  <c:v>15.064641755003001</c:v>
                </c:pt>
                <c:pt idx="1875">
                  <c:v>15.035428610093099</c:v>
                </c:pt>
                <c:pt idx="1876">
                  <c:v>15.0062956798296</c:v>
                </c:pt>
                <c:pt idx="1877">
                  <c:v>14.9772427439556</c:v>
                </c:pt>
                <c:pt idx="1878">
                  <c:v>14.9482695828193</c:v>
                </c:pt>
                <c:pt idx="1879">
                  <c:v>14.9193759773721</c:v>
                </c:pt>
                <c:pt idx="1880">
                  <c:v>14.890561709166599</c:v>
                </c:pt>
                <c:pt idx="1881">
                  <c:v>14.8618265603554</c:v>
                </c:pt>
                <c:pt idx="1882">
                  <c:v>14.833170313689299</c:v>
                </c:pt>
                <c:pt idx="1883">
                  <c:v>14.804592752515401</c:v>
                </c:pt>
                <c:pt idx="1884">
                  <c:v>14.7760936607761</c:v>
                </c:pt>
                <c:pt idx="1885">
                  <c:v>14.747672823006701</c:v>
                </c:pt>
                <c:pt idx="1886">
                  <c:v>14.7193300243342</c:v>
                </c:pt>
                <c:pt idx="1887">
                  <c:v>14.6910650504757</c:v>
                </c:pt>
                <c:pt idx="1888">
                  <c:v>14.6628776877367</c:v>
                </c:pt>
                <c:pt idx="1889">
                  <c:v>14.634767723009301</c:v>
                </c:pt>
                <c:pt idx="1890">
                  <c:v>14.6067349437711</c:v>
                </c:pt>
                <c:pt idx="1891">
                  <c:v>14.578779138082799</c:v>
                </c:pt>
                <c:pt idx="1892">
                  <c:v>14.5509000945874</c:v>
                </c:pt>
                <c:pt idx="1893">
                  <c:v>14.5230976025081</c:v>
                </c:pt>
                <c:pt idx="1894">
                  <c:v>14.4953714516469</c:v>
                </c:pt>
                <c:pt idx="1895">
                  <c:v>14.467721432383</c:v>
                </c:pt>
                <c:pt idx="1896">
                  <c:v>14.440147335671099</c:v>
                </c:pt>
                <c:pt idx="1897">
                  <c:v>14.4126489530399</c:v>
                </c:pt>
                <c:pt idx="1898">
                  <c:v>14.385226076590801</c:v>
                </c:pt>
                <c:pt idx="1899">
                  <c:v>14.3578784989956</c:v>
                </c:pt>
                <c:pt idx="1900">
                  <c:v>14.3306060134958</c:v>
                </c:pt>
                <c:pt idx="1901">
                  <c:v>14.303408413900399</c:v>
                </c:pt>
                <c:pt idx="1902">
                  <c:v>14.2762854945846</c:v>
                </c:pt>
                <c:pt idx="1903">
                  <c:v>14.249237050488301</c:v>
                </c:pt>
                <c:pt idx="1904">
                  <c:v>14.2222628771143</c:v>
                </c:pt>
                <c:pt idx="1905">
                  <c:v>14.195362770527099</c:v>
                </c:pt>
                <c:pt idx="1906">
                  <c:v>14.168536527351099</c:v>
                </c:pt>
                <c:pt idx="1907">
                  <c:v>14.141783944769101</c:v>
                </c:pt>
                <c:pt idx="1908">
                  <c:v>14.1151048205208</c:v>
                </c:pt>
                <c:pt idx="1909">
                  <c:v>14.0884989529013</c:v>
                </c:pt>
                <c:pt idx="1910">
                  <c:v>14.061966140759701</c:v>
                </c:pt>
                <c:pt idx="1911">
                  <c:v>14.0355061834971</c:v>
                </c:pt>
                <c:pt idx="1912">
                  <c:v>14.009118881065801</c:v>
                </c:pt>
                <c:pt idx="1913">
                  <c:v>13.982804033967</c:v>
                </c:pt>
                <c:pt idx="1914">
                  <c:v>13.9565614432499</c:v>
                </c:pt>
                <c:pt idx="1915">
                  <c:v>13.9303909105101</c:v>
                </c:pt>
                <c:pt idx="1916">
                  <c:v>13.9042922378878</c:v>
                </c:pt>
                <c:pt idx="1917">
                  <c:v>13.878265228066599</c:v>
                </c:pt>
                <c:pt idx="1918">
                  <c:v>13.8523096842718</c:v>
                </c:pt>
                <c:pt idx="1919">
                  <c:v>13.826425410269101</c:v>
                </c:pt>
                <c:pt idx="1920">
                  <c:v>13.800612210362999</c:v>
                </c:pt>
                <c:pt idx="1921">
                  <c:v>13.774869889395299</c:v>
                </c:pt>
                <c:pt idx="1922">
                  <c:v>13.7491982527437</c:v>
                </c:pt>
                <c:pt idx="1923">
                  <c:v>13.723597106320399</c:v>
                </c:pt>
                <c:pt idx="1924">
                  <c:v>13.6980662565703</c:v>
                </c:pt>
                <c:pt idx="1925">
                  <c:v>13.6726055104702</c:v>
                </c:pt>
                <c:pt idx="1926">
                  <c:v>13.6472146755263</c:v>
                </c:pt>
                <c:pt idx="1927">
                  <c:v>13.621893559774</c:v>
                </c:pt>
                <c:pt idx="1928">
                  <c:v>13.5966419717753</c:v>
                </c:pt>
                <c:pt idx="1929">
                  <c:v>13.571459720618099</c:v>
                </c:pt>
                <c:pt idx="1930">
                  <c:v>13.5463466159145</c:v>
                </c:pt>
                <c:pt idx="1931">
                  <c:v>13.5213024677993</c:v>
                </c:pt>
                <c:pt idx="1932">
                  <c:v>13.4963270869287</c:v>
                </c:pt>
                <c:pt idx="1933">
                  <c:v>13.471420284478899</c:v>
                </c:pt>
                <c:pt idx="1934">
                  <c:v>13.4465818721443</c:v>
                </c:pt>
                <c:pt idx="1935">
                  <c:v>13.4218116621366</c:v>
                </c:pt>
                <c:pt idx="1936">
                  <c:v>13.397109467183</c:v>
                </c:pt>
                <c:pt idx="1937">
                  <c:v>13.372475100525101</c:v>
                </c:pt>
                <c:pt idx="1938">
                  <c:v>13.3479083759172</c:v>
                </c:pt>
                <c:pt idx="1939">
                  <c:v>13.323409107624901</c:v>
                </c:pt>
                <c:pt idx="1940">
                  <c:v>13.298977110424</c:v>
                </c:pt>
                <c:pt idx="1941">
                  <c:v>13.2746121995987</c:v>
                </c:pt>
                <c:pt idx="1942">
                  <c:v>13.2503141909405</c:v>
                </c:pt>
                <c:pt idx="1943">
                  <c:v>13.2260829007467</c:v>
                </c:pt>
                <c:pt idx="1944">
                  <c:v>13.201918145819</c:v>
                </c:pt>
                <c:pt idx="1945">
                  <c:v>13.177819743462299</c:v>
                </c:pt>
                <c:pt idx="1946">
                  <c:v>13.1537875114828</c:v>
                </c:pt>
                <c:pt idx="1947">
                  <c:v>13.1298212681873</c:v>
                </c:pt>
                <c:pt idx="1948">
                  <c:v>13.105920832381299</c:v>
                </c:pt>
                <c:pt idx="1949">
                  <c:v>13.082086023367999</c:v>
                </c:pt>
                <c:pt idx="1950">
                  <c:v>13.058316660946501</c:v>
                </c:pt>
                <c:pt idx="1951">
                  <c:v>13.0346125654111</c:v>
                </c:pt>
                <c:pt idx="1952">
                  <c:v>13.0109735575492</c:v>
                </c:pt>
                <c:pt idx="1953">
                  <c:v>12.9873994586404</c:v>
                </c:pt>
                <c:pt idx="1954">
                  <c:v>12.9638900904551</c:v>
                </c:pt>
                <c:pt idx="1955">
                  <c:v>12.9404452752529</c:v>
                </c:pt>
                <c:pt idx="1956">
                  <c:v>12.917064835781799</c:v>
                </c:pt>
                <c:pt idx="1957">
                  <c:v>12.893748595276101</c:v>
                </c:pt>
                <c:pt idx="1958">
                  <c:v>12.870496377455799</c:v>
                </c:pt>
                <c:pt idx="1959">
                  <c:v>12.847308006524701</c:v>
                </c:pt>
                <c:pt idx="1960">
                  <c:v>12.824183307169401</c:v>
                </c:pt>
                <c:pt idx="1961">
                  <c:v>12.8011221045579</c:v>
                </c:pt>
                <c:pt idx="1962">
                  <c:v>12.778124224338301</c:v>
                </c:pt>
                <c:pt idx="1963">
                  <c:v>12.755189492637401</c:v>
                </c:pt>
                <c:pt idx="1964">
                  <c:v>12.7323177360594</c:v>
                </c:pt>
                <c:pt idx="1965">
                  <c:v>12.7095087816845</c:v>
                </c:pt>
                <c:pt idx="1966">
                  <c:v>12.686762457067999</c:v>
                </c:pt>
                <c:pt idx="1967">
                  <c:v>12.664078590238599</c:v>
                </c:pt>
                <c:pt idx="1968">
                  <c:v>12.641457009697</c:v>
                </c:pt>
                <c:pt idx="1969">
                  <c:v>12.618897544415001</c:v>
                </c:pt>
                <c:pt idx="1970">
                  <c:v>12.5964000238341</c:v>
                </c:pt>
                <c:pt idx="1971">
                  <c:v>12.5739642778638</c:v>
                </c:pt>
                <c:pt idx="1972">
                  <c:v>12.551590136881099</c:v>
                </c:pt>
                <c:pt idx="1973">
                  <c:v>12.5292774317283</c:v>
                </c:pt>
                <c:pt idx="1974">
                  <c:v>12.507025993712601</c:v>
                </c:pt>
                <c:pt idx="1975">
                  <c:v>12.484835654604</c:v>
                </c:pt>
                <c:pt idx="1976">
                  <c:v>12.462706246634699</c:v>
                </c:pt>
                <c:pt idx="1977">
                  <c:v>12.4406376024975</c:v>
                </c:pt>
                <c:pt idx="1978">
                  <c:v>12.4186295553446</c:v>
                </c:pt>
                <c:pt idx="1979">
                  <c:v>12.3966819387862</c:v>
                </c:pt>
                <c:pt idx="1980">
                  <c:v>12.374794586889699</c:v>
                </c:pt>
                <c:pt idx="1981">
                  <c:v>12.3529673341778</c:v>
                </c:pt>
                <c:pt idx="1982">
                  <c:v>12.3312000156278</c:v>
                </c:pt>
                <c:pt idx="1983">
                  <c:v>12.3094924666699</c:v>
                </c:pt>
                <c:pt idx="1984">
                  <c:v>12.287844523186401</c:v>
                </c:pt>
                <c:pt idx="1985">
                  <c:v>12.2662560215102</c:v>
                </c:pt>
                <c:pt idx="1986">
                  <c:v>12.2447267984235</c:v>
                </c:pt>
                <c:pt idx="1987">
                  <c:v>12.223256691156701</c:v>
                </c:pt>
                <c:pt idx="1988">
                  <c:v>12.2018455373872</c:v>
                </c:pt>
                <c:pt idx="1989">
                  <c:v>12.180493175238</c:v>
                </c:pt>
                <c:pt idx="1990">
                  <c:v>12.159199443276799</c:v>
                </c:pt>
                <c:pt idx="1991">
                  <c:v>12.1379641805144</c:v>
                </c:pt>
                <c:pt idx="1992">
                  <c:v>12.1167872264037</c:v>
                </c:pt>
                <c:pt idx="1993">
                  <c:v>12.095668420838299</c:v>
                </c:pt>
                <c:pt idx="1994">
                  <c:v>12.0746076041517</c:v>
                </c:pt>
                <c:pt idx="1995">
                  <c:v>12.053604617115599</c:v>
                </c:pt>
                <c:pt idx="1996">
                  <c:v>12.032659300939001</c:v>
                </c:pt>
                <c:pt idx="1997">
                  <c:v>12.0117714972668</c:v>
                </c:pt>
                <c:pt idx="1998">
                  <c:v>11.990941048179</c:v>
                </c:pt>
                <c:pt idx="1999">
                  <c:v>11.9701677961889</c:v>
                </c:pt>
                <c:pt idx="2000">
                  <c:v>11.9494515842425</c:v>
                </c:pt>
                <c:pt idx="2001">
                  <c:v>11.928792255716701</c:v>
                </c:pt>
                <c:pt idx="2002">
                  <c:v>11.9081896544189</c:v>
                </c:pt>
                <c:pt idx="2003">
                  <c:v>11.887643624585101</c:v>
                </c:pt>
                <c:pt idx="2004">
                  <c:v>11.867154010879</c:v>
                </c:pt>
                <c:pt idx="2005">
                  <c:v>11.846720658391</c:v>
                </c:pt>
                <c:pt idx="2006">
                  <c:v>11.8263434126366</c:v>
                </c:pt>
                <c:pt idx="2007">
                  <c:v>11.8060221195558</c:v>
                </c:pt>
                <c:pt idx="2008">
                  <c:v>11.7857566255114</c:v>
                </c:pt>
                <c:pt idx="2009">
                  <c:v>11.765546777288</c:v>
                </c:pt>
                <c:pt idx="2010">
                  <c:v>11.7453924220913</c:v>
                </c:pt>
                <c:pt idx="2011">
                  <c:v>11.725293407545999</c:v>
                </c:pt>
                <c:pt idx="2012">
                  <c:v>11.7052495816957</c:v>
                </c:pt>
                <c:pt idx="2013">
                  <c:v>11.6852607930009</c:v>
                </c:pt>
                <c:pt idx="2014">
                  <c:v>11.665326890338401</c:v>
                </c:pt>
                <c:pt idx="2015">
                  <c:v>11.645447722999799</c:v>
                </c:pt>
                <c:pt idx="2016">
                  <c:v>11.625623140690699</c:v>
                </c:pt>
                <c:pt idx="2017">
                  <c:v>11.6058529935293</c:v>
                </c:pt>
                <c:pt idx="2018">
                  <c:v>11.5861371320453</c:v>
                </c:pt>
                <c:pt idx="2019">
                  <c:v>11.566475407178901</c:v>
                </c:pt>
                <c:pt idx="2020">
                  <c:v>11.5468676702796</c:v>
                </c:pt>
                <c:pt idx="2021">
                  <c:v>11.5273137731049</c:v>
                </c:pt>
                <c:pt idx="2022">
                  <c:v>11.5078135678196</c:v>
                </c:pt>
                <c:pt idx="2023">
                  <c:v>11.488366906994299</c:v>
                </c:pt>
                <c:pt idx="2024">
                  <c:v>11.4689736436044</c:v>
                </c:pt>
                <c:pt idx="2025">
                  <c:v>11.4496336310291</c:v>
                </c:pt>
                <c:pt idx="2026">
                  <c:v>11.4303467230501</c:v>
                </c:pt>
                <c:pt idx="2027">
                  <c:v>11.411112773850601</c:v>
                </c:pt>
                <c:pt idx="2028">
                  <c:v>11.391931638014301</c:v>
                </c:pt>
                <c:pt idx="2029">
                  <c:v>11.372803170524</c:v>
                </c:pt>
                <c:pt idx="2030">
                  <c:v>11.353727226761</c:v>
                </c:pt>
                <c:pt idx="2031">
                  <c:v>11.3347036625033</c:v>
                </c:pt>
                <c:pt idx="2032">
                  <c:v>11.315732333925199</c:v>
                </c:pt>
                <c:pt idx="2033">
                  <c:v>11.2968130975958</c:v>
                </c:pt>
                <c:pt idx="2034">
                  <c:v>11.277945810478201</c:v>
                </c:pt>
                <c:pt idx="2035">
                  <c:v>11.259130329927901</c:v>
                </c:pt>
                <c:pt idx="2036">
                  <c:v>11.240366513692599</c:v>
                </c:pt>
                <c:pt idx="2037">
                  <c:v>11.2216542199101</c:v>
                </c:pt>
                <c:pt idx="2038">
                  <c:v>11.202993307108001</c:v>
                </c:pt>
                <c:pt idx="2039">
                  <c:v>11.1843836342023</c:v>
                </c:pt>
                <c:pt idx="2040">
                  <c:v>11.165825060496401</c:v>
                </c:pt>
                <c:pt idx="2041">
                  <c:v>11.1473174456801</c:v>
                </c:pt>
                <c:pt idx="2042">
                  <c:v>11.1288606498284</c:v>
                </c:pt>
                <c:pt idx="2043">
                  <c:v>11.1104545334004</c:v>
                </c:pt>
                <c:pt idx="2044">
                  <c:v>11.0920989572385</c:v>
                </c:pt>
                <c:pt idx="2045">
                  <c:v>11.073793782567201</c:v>
                </c:pt>
                <c:pt idx="2046">
                  <c:v>11.0555388709921</c:v>
                </c:pt>
                <c:pt idx="2047">
                  <c:v>11.0373340844986</c:v>
                </c:pt>
                <c:pt idx="2048">
                  <c:v>11.019179285451299</c:v>
                </c:pt>
                <c:pt idx="2049">
                  <c:v>11.0010743365926</c:v>
                </c:pt>
                <c:pt idx="2050">
                  <c:v>10.983019101041799</c:v>
                </c:pt>
                <c:pt idx="2051">
                  <c:v>10.965013442294101</c:v>
                </c:pt>
                <c:pt idx="2052">
                  <c:v>10.947057224219501</c:v>
                </c:pt>
                <c:pt idx="2053">
                  <c:v>10.929150311061701</c:v>
                </c:pt>
                <c:pt idx="2054">
                  <c:v>10.9112925674374</c:v>
                </c:pt>
                <c:pt idx="2055">
                  <c:v>10.893483858334699</c:v>
                </c:pt>
                <c:pt idx="2056">
                  <c:v>10.8757240491127</c:v>
                </c:pt>
                <c:pt idx="2057">
                  <c:v>10.858013005500201</c:v>
                </c:pt>
                <c:pt idx="2058">
                  <c:v>10.840350593594399</c:v>
                </c:pt>
                <c:pt idx="2059">
                  <c:v>10.822736679860601</c:v>
                </c:pt>
                <c:pt idx="2060">
                  <c:v>10.805171131130299</c:v>
                </c:pt>
                <c:pt idx="2061">
                  <c:v>10.7876538146011</c:v>
                </c:pt>
                <c:pt idx="2062">
                  <c:v>10.7701845978349</c:v>
                </c:pt>
                <c:pt idx="2063">
                  <c:v>10.752763348757499</c:v>
                </c:pt>
                <c:pt idx="2064">
                  <c:v>10.735389935657301</c:v>
                </c:pt>
                <c:pt idx="2065">
                  <c:v>10.7180642271842</c:v>
                </c:pt>
                <c:pt idx="2066">
                  <c:v>10.700786092348901</c:v>
                </c:pt>
                <c:pt idx="2067">
                  <c:v>10.6835554005219</c:v>
                </c:pt>
                <c:pt idx="2068">
                  <c:v>10.6663720214321</c:v>
                </c:pt>
                <c:pt idx="2069">
                  <c:v>10.649235825166301</c:v>
                </c:pt>
                <c:pt idx="2070">
                  <c:v>10.6321466821681</c:v>
                </c:pt>
                <c:pt idx="2071">
                  <c:v>10.6151044632365</c:v>
                </c:pt>
                <c:pt idx="2072">
                  <c:v>10.5981090395256</c:v>
                </c:pt>
                <c:pt idx="2073">
                  <c:v>10.5811602825432</c:v>
                </c:pt>
                <c:pt idx="2074">
                  <c:v>10.564258064149801</c:v>
                </c:pt>
                <c:pt idx="2075">
                  <c:v>10.5474022565579</c:v>
                </c:pt>
                <c:pt idx="2076">
                  <c:v>10.530592732330801</c:v>
                </c:pt>
                <c:pt idx="2077">
                  <c:v>10.513829364381801</c:v>
                </c:pt>
                <c:pt idx="2078">
                  <c:v>10.497112025973101</c:v>
                </c:pt>
                <c:pt idx="2079">
                  <c:v>10.480440590714799</c:v>
                </c:pt>
                <c:pt idx="2080">
                  <c:v>10.463814932564301</c:v>
                </c:pt>
                <c:pt idx="2081">
                  <c:v>10.4472349258248</c:v>
                </c:pt>
                <c:pt idx="2082">
                  <c:v>10.430700445145</c:v>
                </c:pt>
                <c:pt idx="2083">
                  <c:v>10.4142113655173</c:v>
                </c:pt>
                <c:pt idx="2084">
                  <c:v>10.397767562277901</c:v>
                </c:pt>
                <c:pt idx="2085">
                  <c:v>10.381368911105</c:v>
                </c:pt>
                <c:pt idx="2086">
                  <c:v>10.365015288018</c:v>
                </c:pt>
                <c:pt idx="2087">
                  <c:v>10.3487065693772</c:v>
                </c:pt>
                <c:pt idx="2088">
                  <c:v>10.332442631882</c:v>
                </c:pt>
                <c:pt idx="2089">
                  <c:v>10.316223352570599</c:v>
                </c:pt>
                <c:pt idx="2090">
                  <c:v>10.300048608818599</c:v>
                </c:pt>
                <c:pt idx="2091">
                  <c:v>10.283918278338501</c:v>
                </c:pt>
                <c:pt idx="2092">
                  <c:v>10.267832239178601</c:v>
                </c:pt>
                <c:pt idx="2093">
                  <c:v>10.251790369721901</c:v>
                </c:pt>
                <c:pt idx="2094">
                  <c:v>10.235792548685399</c:v>
                </c:pt>
                <c:pt idx="2095">
                  <c:v>10.219838655119201</c:v>
                </c:pt>
                <c:pt idx="2096">
                  <c:v>10.2039285684055</c:v>
                </c:pt>
                <c:pt idx="2097">
                  <c:v>10.1880621682576</c:v>
                </c:pt>
                <c:pt idx="2098">
                  <c:v>10.1722393347191</c:v>
                </c:pt>
                <c:pt idx="2099">
                  <c:v>10.156459948163199</c:v>
                </c:pt>
                <c:pt idx="2100">
                  <c:v>10.1407238892912</c:v>
                </c:pt>
                <c:pt idx="2101">
                  <c:v>10.1250310391322</c:v>
                </c:pt>
                <c:pt idx="2102">
                  <c:v>10.1093812790421</c:v>
                </c:pt>
                <c:pt idx="2103">
                  <c:v>10.0937744907023</c:v>
                </c:pt>
                <c:pt idx="2104">
                  <c:v>10.0782105561193</c:v>
                </c:pt>
                <c:pt idx="2105">
                  <c:v>10.0626893576234</c:v>
                </c:pt>
                <c:pt idx="2106">
                  <c:v>10.0472107778681</c:v>
                </c:pt>
                <c:pt idx="2107">
                  <c:v>10.031774699829301</c:v>
                </c:pt>
                <c:pt idx="2108">
                  <c:v>10.016381006803901</c:v>
                </c:pt>
                <c:pt idx="2109">
                  <c:v>10.0010295824094</c:v>
                </c:pt>
                <c:pt idx="2110">
                  <c:v>9.9857203105828791</c:v>
                </c:pt>
                <c:pt idx="2111">
                  <c:v>9.9704530755801493</c:v>
                </c:pt>
                <c:pt idx="2112">
                  <c:v>9.9552277619747507</c:v>
                </c:pt>
                <c:pt idx="2113">
                  <c:v>9.9400442546571899</c:v>
                </c:pt>
                <c:pt idx="2114">
                  <c:v>9.9249024388340708</c:v>
                </c:pt>
                <c:pt idx="2115">
                  <c:v>9.9098022000271708</c:v>
                </c:pt>
                <c:pt idx="2116">
                  <c:v>9.8947434240726295</c:v>
                </c:pt>
                <c:pt idx="2117">
                  <c:v>9.8797259971200493</c:v>
                </c:pt>
                <c:pt idx="2118">
                  <c:v>9.8647498056316607</c:v>
                </c:pt>
                <c:pt idx="2119">
                  <c:v>9.8498147363814308</c:v>
                </c:pt>
                <c:pt idx="2120">
                  <c:v>9.8349206764542405</c:v>
                </c:pt>
                <c:pt idx="2121">
                  <c:v>9.8200675132450197</c:v>
                </c:pt>
                <c:pt idx="2122">
                  <c:v>9.8052551344578909</c:v>
                </c:pt>
                <c:pt idx="2123">
                  <c:v>9.7904834281053095</c:v>
                </c:pt>
                <c:pt idx="2124">
                  <c:v>9.7757522825072698</c:v>
                </c:pt>
                <c:pt idx="2125">
                  <c:v>9.7610615862903707</c:v>
                </c:pt>
                <c:pt idx="2126">
                  <c:v>9.7464112283870605</c:v>
                </c:pt>
                <c:pt idx="2127">
                  <c:v>9.7318010980347598</c:v>
                </c:pt>
                <c:pt idx="2128">
                  <c:v>9.7172310847749994</c:v>
                </c:pt>
                <c:pt idx="2129">
                  <c:v>9.7027010784526304</c:v>
                </c:pt>
                <c:pt idx="2130">
                  <c:v>9.68821096921498</c:v>
                </c:pt>
                <c:pt idx="2131">
                  <c:v>9.6737606475109992</c:v>
                </c:pt>
                <c:pt idx="2132">
                  <c:v>9.6593500040904505</c:v>
                </c:pt>
                <c:pt idx="2133">
                  <c:v>9.6449789300030808</c:v>
                </c:pt>
                <c:pt idx="2134">
                  <c:v>9.6306473165978108</c:v>
                </c:pt>
                <c:pt idx="2135">
                  <c:v>9.6163550555218809</c:v>
                </c:pt>
                <c:pt idx="2136">
                  <c:v>9.6021020387200604</c:v>
                </c:pt>
                <c:pt idx="2137">
                  <c:v>9.5878881584338096</c:v>
                </c:pt>
                <c:pt idx="2138">
                  <c:v>9.5737133072004905</c:v>
                </c:pt>
                <c:pt idx="2139">
                  <c:v>9.5595773778525501</c:v>
                </c:pt>
                <c:pt idx="2140">
                  <c:v>9.5454802635166605</c:v>
                </c:pt>
                <c:pt idx="2141">
                  <c:v>9.5314218576129992</c:v>
                </c:pt>
                <c:pt idx="2142">
                  <c:v>9.5174020538543704</c:v>
                </c:pt>
                <c:pt idx="2143">
                  <c:v>9.5034207462453999</c:v>
                </c:pt>
                <c:pt idx="2144">
                  <c:v>9.4894778290818298</c:v>
                </c:pt>
                <c:pt idx="2145">
                  <c:v>9.4755731969495702</c:v>
                </c:pt>
                <c:pt idx="2146">
                  <c:v>9.4617067447240402</c:v>
                </c:pt>
                <c:pt idx="2147">
                  <c:v>9.4478783675693006</c:v>
                </c:pt>
                <c:pt idx="2148">
                  <c:v>9.4340879609372408</c:v>
                </c:pt>
                <c:pt idx="2149">
                  <c:v>9.4203354205668592</c:v>
                </c:pt>
                <c:pt idx="2150">
                  <c:v>9.4066206424834409</c:v>
                </c:pt>
                <c:pt idx="2151">
                  <c:v>9.39294352299774</c:v>
                </c:pt>
                <c:pt idx="2152">
                  <c:v>9.3793039587052505</c:v>
                </c:pt>
                <c:pt idx="2153">
                  <c:v>9.3657018464853792</c:v>
                </c:pt>
                <c:pt idx="2154">
                  <c:v>9.3521370835007094</c:v>
                </c:pt>
                <c:pt idx="2155">
                  <c:v>9.3386095671961797</c:v>
                </c:pt>
                <c:pt idx="2156">
                  <c:v>9.3251191952983401</c:v>
                </c:pt>
                <c:pt idx="2157">
                  <c:v>9.3116658658145504</c:v>
                </c:pt>
                <c:pt idx="2158">
                  <c:v>9.2982494770322397</c:v>
                </c:pt>
                <c:pt idx="2159">
                  <c:v>9.2848699275181303</c:v>
                </c:pt>
                <c:pt idx="2160">
                  <c:v>9.2715271161174506</c:v>
                </c:pt>
                <c:pt idx="2161">
                  <c:v>9.25822094195318</c:v>
                </c:pt>
                <c:pt idx="2162">
                  <c:v>9.2449513044253102</c:v>
                </c:pt>
                <c:pt idx="2163">
                  <c:v>9.2317181032100493</c:v>
                </c:pt>
                <c:pt idx="2164">
                  <c:v>9.2185212382590898</c:v>
                </c:pt>
                <c:pt idx="2165">
                  <c:v>9.2053606097988094</c:v>
                </c:pt>
                <c:pt idx="2166">
                  <c:v>9.1922361183295997</c:v>
                </c:pt>
                <c:pt idx="2167">
                  <c:v>9.1791476646250203</c:v>
                </c:pt>
                <c:pt idx="2168">
                  <c:v>9.1660951497311096</c:v>
                </c:pt>
                <c:pt idx="2169">
                  <c:v>9.1530784749656195</c:v>
                </c:pt>
                <c:pt idx="2170">
                  <c:v>9.1400975419172497</c:v>
                </c:pt>
                <c:pt idx="2171">
                  <c:v>9.1271522524449296</c:v>
                </c:pt>
                <c:pt idx="2172">
                  <c:v>9.1142425086770906</c:v>
                </c:pt>
                <c:pt idx="2173">
                  <c:v>9.1013682130108808</c:v>
                </c:pt>
                <c:pt idx="2174">
                  <c:v>9.0885292681114507</c:v>
                </c:pt>
                <c:pt idx="2175">
                  <c:v>9.0757255769112195</c:v>
                </c:pt>
                <c:pt idx="2176">
                  <c:v>9.0629570426091401</c:v>
                </c:pt>
                <c:pt idx="2177">
                  <c:v>9.0502235686699706</c:v>
                </c:pt>
                <c:pt idx="2178">
                  <c:v>9.0375250588235296</c:v>
                </c:pt>
                <c:pt idx="2179">
                  <c:v>9.02486141706399</c:v>
                </c:pt>
                <c:pt idx="2180">
                  <c:v>9.0122325476491394</c:v>
                </c:pt>
                <c:pt idx="2181">
                  <c:v>8.9996383550996395</c:v>
                </c:pt>
                <c:pt idx="2182">
                  <c:v>8.9870787441983406</c:v>
                </c:pt>
                <c:pt idx="2183">
                  <c:v>8.9745536199895497</c:v>
                </c:pt>
                <c:pt idx="2184">
                  <c:v>8.9620628877782895</c:v>
                </c:pt>
                <c:pt idx="2185">
                  <c:v>8.9496064531296096</c:v>
                </c:pt>
                <c:pt idx="2186">
                  <c:v>8.9371842218678701</c:v>
                </c:pt>
                <c:pt idx="2187">
                  <c:v>8.9247961000759997</c:v>
                </c:pt>
                <c:pt idx="2188">
                  <c:v>8.9124419940948396</c:v>
                </c:pt>
                <c:pt idx="2189">
                  <c:v>8.9001218105223803</c:v>
                </c:pt>
                <c:pt idx="2190">
                  <c:v>8.8878354562130806</c:v>
                </c:pt>
                <c:pt idx="2191">
                  <c:v>8.8755828382771806</c:v>
                </c:pt>
                <c:pt idx="2192">
                  <c:v>8.8633638640799592</c:v>
                </c:pt>
                <c:pt idx="2193">
                  <c:v>8.8511784412410695</c:v>
                </c:pt>
                <c:pt idx="2194">
                  <c:v>13.6571345973143</c:v>
                </c:pt>
                <c:pt idx="2195">
                  <c:v>14.4150592513475</c:v>
                </c:pt>
                <c:pt idx="2196">
                  <c:v>15.2099039824567</c:v>
                </c:pt>
                <c:pt idx="2197">
                  <c:v>16.0402337460364</c:v>
                </c:pt>
                <c:pt idx="2198">
                  <c:v>16.904799916351099</c:v>
                </c:pt>
                <c:pt idx="2199">
                  <c:v>17.8025058065083</c:v>
                </c:pt>
                <c:pt idx="2200">
                  <c:v>18.732380533041098</c:v>
                </c:pt>
                <c:pt idx="2201">
                  <c:v>19.693558795368901</c:v>
                </c:pt>
                <c:pt idx="2202">
                  <c:v>20.685264953148799</c:v>
                </c:pt>
                <c:pt idx="2203">
                  <c:v>21.706800294204999</c:v>
                </c:pt>
                <c:pt idx="2204">
                  <c:v>22.757532715724299</c:v>
                </c:pt>
                <c:pt idx="2205">
                  <c:v>23.8368882610899</c:v>
                </c:pt>
                <c:pt idx="2206">
                  <c:v>24.944344104592599</c:v>
                </c:pt>
                <c:pt idx="2207">
                  <c:v>26.079422680720299</c:v>
                </c:pt>
                <c:pt idx="2208">
                  <c:v>27.241686728954399</c:v>
                </c:pt>
                <c:pt idx="2209">
                  <c:v>28.430735078675902</c:v>
                </c:pt>
                <c:pt idx="2210">
                  <c:v>29.6461990381862</c:v>
                </c:pt>
                <c:pt idx="2211">
                  <c:v>30.887739281210699</c:v>
                </c:pt>
                <c:pt idx="2212">
                  <c:v>32.155043146390902</c:v>
                </c:pt>
                <c:pt idx="2213">
                  <c:v>33.447822282185498</c:v>
                </c:pt>
                <c:pt idx="2214">
                  <c:v>34.765810582644299</c:v>
                </c:pt>
                <c:pt idx="2215">
                  <c:v>36.108762369695</c:v>
                </c:pt>
                <c:pt idx="2216">
                  <c:v>37.476450785581001</c:v>
                </c:pt>
                <c:pt idx="2217">
                  <c:v>38.876722811988003</c:v>
                </c:pt>
                <c:pt idx="2218">
                  <c:v>40.322441825795103</c:v>
                </c:pt>
                <c:pt idx="2219">
                  <c:v>41.8128644762185</c:v>
                </c:pt>
                <c:pt idx="2220">
                  <c:v>43.348290698376502</c:v>
                </c:pt>
                <c:pt idx="2221">
                  <c:v>44.9289605377082</c:v>
                </c:pt>
                <c:pt idx="2222">
                  <c:v>46.555049758445101</c:v>
                </c:pt>
                <c:pt idx="2223">
                  <c:v>48.226665344285102</c:v>
                </c:pt>
                <c:pt idx="2224">
                  <c:v>49.943840927305999</c:v>
                </c:pt>
                <c:pt idx="2225">
                  <c:v>51.706532167692103</c:v>
                </c:pt>
                <c:pt idx="2226">
                  <c:v>53.514612109693203</c:v>
                </c:pt>
                <c:pt idx="2227">
                  <c:v>55.367866542154502</c:v>
                </c:pt>
                <c:pt idx="2228">
                  <c:v>57.265989394877103</c:v>
                </c:pt>
                <c:pt idx="2229">
                  <c:v>59.208578205004898</c:v>
                </c:pt>
                <c:pt idx="2230">
                  <c:v>61.195129690505702</c:v>
                </c:pt>
                <c:pt idx="2231">
                  <c:v>63.225035470573097</c:v>
                </c:pt>
                <c:pt idx="2232">
                  <c:v>65.2975779753951</c:v>
                </c:pt>
                <c:pt idx="2233">
                  <c:v>67.415068930661405</c:v>
                </c:pt>
                <c:pt idx="2234">
                  <c:v>69.598508765568894</c:v>
                </c:pt>
                <c:pt idx="2235">
                  <c:v>71.853114448939195</c:v>
                </c:pt>
                <c:pt idx="2236">
                  <c:v>74.180237484463404</c:v>
                </c:pt>
                <c:pt idx="2237">
                  <c:v>76.581193679708903</c:v>
                </c:pt>
                <c:pt idx="2238">
                  <c:v>79.057170633909294</c:v>
                </c:pt>
                <c:pt idx="2239">
                  <c:v>81.609324762380595</c:v>
                </c:pt>
                <c:pt idx="2240">
                  <c:v>84.238713829767306</c:v>
                </c:pt>
                <c:pt idx="2241">
                  <c:v>86.946298406351104</c:v>
                </c:pt>
                <c:pt idx="2242">
                  <c:v>89.732931605143705</c:v>
                </c:pt>
                <c:pt idx="2243">
                  <c:v>92.599348496058695</c:v>
                </c:pt>
                <c:pt idx="2244">
                  <c:v>95.546155239061406</c:v>
                </c:pt>
                <c:pt idx="2245">
                  <c:v>98.573817985101101</c:v>
                </c:pt>
                <c:pt idx="2246">
                  <c:v>101.682651600811</c:v>
                </c:pt>
                <c:pt idx="2247">
                  <c:v>104.872808280255</c:v>
                </c:pt>
                <c:pt idx="2248">
                  <c:v>108.144266114396</c:v>
                </c:pt>
                <c:pt idx="2249">
                  <c:v>111.496817696295</c:v>
                </c:pt>
                <c:pt idx="2250">
                  <c:v>114.93005884727999</c:v>
                </c:pt>
                <c:pt idx="2251">
                  <c:v>118.44337755624601</c:v>
                </c:pt>
                <c:pt idx="2252">
                  <c:v>122.035943230778</c:v>
                </c:pt>
                <c:pt idx="2253">
                  <c:v>125.70669636480601</c:v>
                </c:pt>
                <c:pt idx="2254">
                  <c:v>129.45433873276201</c:v>
                </c:pt>
                <c:pt idx="2255">
                  <c:v>133.27732422468699</c:v>
                </c:pt>
                <c:pt idx="2256">
                  <c:v>137.173850440135</c:v>
                </c:pt>
                <c:pt idx="2257">
                  <c:v>141.141851161039</c:v>
                </c:pt>
                <c:pt idx="2258">
                  <c:v>145.178989824632</c:v>
                </c:pt>
                <c:pt idx="2259">
                  <c:v>149.28265411708</c:v>
                </c:pt>
                <c:pt idx="2260">
                  <c:v>153.449951806391</c:v>
                </c:pt>
                <c:pt idx="2261">
                  <c:v>157.67770792946001</c:v>
                </c:pt>
                <c:pt idx="2262">
                  <c:v>161.962463442618</c:v>
                </c:pt>
                <c:pt idx="2263">
                  <c:v>166.300475437708</c:v>
                </c:pt>
                <c:pt idx="2264">
                  <c:v>170.68771901657499</c:v>
                </c:pt>
                <c:pt idx="2265">
                  <c:v>175.11989090579701</c:v>
                </c:pt>
                <c:pt idx="2266">
                  <c:v>179.59241488068901</c:v>
                </c:pt>
                <c:pt idx="2267">
                  <c:v>184.10044905301601</c:v>
                </c:pt>
                <c:pt idx="2268">
                  <c:v>188.63889506067801</c:v>
                </c:pt>
                <c:pt idx="2269">
                  <c:v>193.20240917996401</c:v>
                </c:pt>
                <c:pt idx="2270">
                  <c:v>197.785415362051</c:v>
                </c:pt>
                <c:pt idx="2271">
                  <c:v>202.38212017540801</c:v>
                </c:pt>
                <c:pt idx="2272">
                  <c:v>206.98652961502799</c:v>
                </c:pt>
                <c:pt idx="2273">
                  <c:v>211.592467718069</c:v>
                </c:pt>
                <c:pt idx="2274">
                  <c:v>216.193596904038</c:v>
                </c:pt>
                <c:pt idx="2275">
                  <c:v>220.78343993627701</c:v>
                </c:pt>
                <c:pt idx="2276">
                  <c:v>225.355403380643</c:v>
                </c:pt>
                <c:pt idx="2277">
                  <c:v>229.90280241718199</c:v>
                </c:pt>
                <c:pt idx="2278">
                  <c:v>234.41888684176601</c:v>
                </c:pt>
                <c:pt idx="2279">
                  <c:v>238.89686807716299</c:v>
                </c:pt>
                <c:pt idx="2280">
                  <c:v>243.329913511717</c:v>
                </c:pt>
                <c:pt idx="2281">
                  <c:v>247.71129457771801</c:v>
                </c:pt>
                <c:pt idx="2282">
                  <c:v>252.03425531296301</c:v>
                </c:pt>
                <c:pt idx="2283">
                  <c:v>256.292136893362</c:v>
                </c:pt>
                <c:pt idx="2284">
                  <c:v>260.47838505765498</c:v>
                </c:pt>
                <c:pt idx="2285">
                  <c:v>264.58657867477802</c:v>
                </c:pt>
                <c:pt idx="2286">
                  <c:v>268.61045775618101</c:v>
                </c:pt>
                <c:pt idx="2287">
                  <c:v>272.54395067944898</c:v>
                </c:pt>
                <c:pt idx="2288">
                  <c:v>276.38120039605701</c:v>
                </c:pt>
                <c:pt idx="2289">
                  <c:v>280.11658940555498</c:v>
                </c:pt>
                <c:pt idx="2290">
                  <c:v>283.74476329084001</c:v>
                </c:pt>
                <c:pt idx="2291">
                  <c:v>287.26065262415699</c:v>
                </c:pt>
                <c:pt idx="2292">
                  <c:v>290.65949307099902</c:v>
                </c:pt>
                <c:pt idx="2293">
                  <c:v>293.93684353875199</c:v>
                </c:pt>
                <c:pt idx="2294">
                  <c:v>297.08860223846</c:v>
                </c:pt>
                <c:pt idx="2295">
                  <c:v>300.11102055121199</c:v>
                </c:pt>
                <c:pt idx="2296">
                  <c:v>303.00071461489398</c:v>
                </c:pt>
                <c:pt idx="2297">
                  <c:v>305.754674572059</c:v>
                </c:pt>
                <c:pt idx="2298">
                  <c:v>308.37027144501701</c:v>
                </c:pt>
                <c:pt idx="2299">
                  <c:v>310.845261629672</c:v>
                </c:pt>
                <c:pt idx="2300">
                  <c:v>313.1777890244</c:v>
                </c:pt>
                <c:pt idx="2301">
                  <c:v>315.36638483448201</c:v>
                </c:pt>
                <c:pt idx="2302">
                  <c:v>317.40996511539498</c:v>
                </c:pt>
                <c:pt idx="2303">
                  <c:v>319.30782613972099</c:v>
                </c:pt>
                <c:pt idx="2304">
                  <c:v>321.05963769201901</c:v>
                </c:pt>
                <c:pt idx="2305">
                  <c:v>322.66543441355799</c:v>
                </c:pt>
                <c:pt idx="2306">
                  <c:v>324.12560533412898</c:v>
                </c:pt>
                <c:pt idx="2307">
                  <c:v>325.44088174113199</c:v>
                </c:pt>
                <c:pt idx="2308">
                  <c:v>326.612323546494</c:v>
                </c:pt>
                <c:pt idx="2309">
                  <c:v>327.64130431996898</c:v>
                </c:pt>
                <c:pt idx="2310">
                  <c:v>328.52949516272503</c:v>
                </c:pt>
                <c:pt idx="2311">
                  <c:v>329.27884759800003</c:v>
                </c:pt>
                <c:pt idx="2312">
                  <c:v>329.891575656214</c:v>
                </c:pt>
                <c:pt idx="2313">
                  <c:v>330.370137330099</c:v>
                </c:pt>
                <c:pt idx="2314">
                  <c:v>330.71721557170798</c:v>
                </c:pt>
                <c:pt idx="2315">
                  <c:v>330.93569899738702</c:v>
                </c:pt>
                <c:pt idx="2316">
                  <c:v>331.02866245946399</c:v>
                </c:pt>
                <c:pt idx="2317">
                  <c:v>330.99934763464</c:v>
                </c:pt>
                <c:pt idx="2318">
                  <c:v>330.85114376899003</c:v>
                </c:pt>
                <c:pt idx="2319">
                  <c:v>330.58756870858099</c:v>
                </c:pt>
                <c:pt idx="2320">
                  <c:v>330.21225033300698</c:v>
                </c:pt>
                <c:pt idx="2321">
                  <c:v>329.72890849695898</c:v>
                </c:pt>
                <c:pt idx="2322">
                  <c:v>329.14133757253097</c:v>
                </c:pt>
                <c:pt idx="2323">
                  <c:v>328.45329605241602</c:v>
                </c:pt>
                <c:pt idx="2324">
                  <c:v>327.668853119684</c:v>
                </c:pt>
                <c:pt idx="2325">
                  <c:v>326.79184869997601</c:v>
                </c:pt>
                <c:pt idx="2326">
                  <c:v>325.82621520724098</c:v>
                </c:pt>
                <c:pt idx="2327">
                  <c:v>324.77588366771801</c:v>
                </c:pt>
                <c:pt idx="2328">
                  <c:v>323.64477113081699</c:v>
                </c:pt>
                <c:pt idx="2329">
                  <c:v>322.436768996593</c:v>
                </c:pt>
                <c:pt idx="2330">
                  <c:v>321.15573226361801</c:v>
                </c:pt>
                <c:pt idx="2331">
                  <c:v>319.64139223628501</c:v>
                </c:pt>
                <c:pt idx="2332">
                  <c:v>317.72851881661097</c:v>
                </c:pt>
                <c:pt idx="2333">
                  <c:v>315.44124727995398</c:v>
                </c:pt>
                <c:pt idx="2334">
                  <c:v>312.805212875314</c:v>
                </c:pt>
                <c:pt idx="2335">
                  <c:v>309.84678993755398</c:v>
                </c:pt>
                <c:pt idx="2336">
                  <c:v>306.59274996596503</c:v>
                </c:pt>
                <c:pt idx="2337">
                  <c:v>303.06994591098902</c:v>
                </c:pt>
                <c:pt idx="2338">
                  <c:v>299.30502656403701</c:v>
                </c:pt>
                <c:pt idx="2339">
                  <c:v>295.32418358978498</c:v>
                </c:pt>
                <c:pt idx="2340">
                  <c:v>291.15293249263902</c:v>
                </c:pt>
                <c:pt idx="2341">
                  <c:v>286.81592770643499</c:v>
                </c:pt>
                <c:pt idx="2342">
                  <c:v>282.33681106156399</c:v>
                </c:pt>
                <c:pt idx="2343">
                  <c:v>277.73809212636701</c:v>
                </c:pt>
                <c:pt idx="2344">
                  <c:v>273.04105833864202</c:v>
                </c:pt>
                <c:pt idx="2345">
                  <c:v>268.26571242903202</c:v>
                </c:pt>
                <c:pt idx="2346">
                  <c:v>263.43073437496002</c:v>
                </c:pt>
                <c:pt idx="2347">
                  <c:v>258.55346499243802</c:v>
                </c:pt>
                <c:pt idx="2348">
                  <c:v>253.649908252047</c:v>
                </c:pt>
                <c:pt idx="2349">
                  <c:v>248.73474947301401</c:v>
                </c:pt>
                <c:pt idx="2350">
                  <c:v>243.82138668496299</c:v>
                </c:pt>
                <c:pt idx="2351">
                  <c:v>238.926383472808</c:v>
                </c:pt>
                <c:pt idx="2352">
                  <c:v>234.14314447811299</c:v>
                </c:pt>
                <c:pt idx="2353">
                  <c:v>229.50201651897001</c:v>
                </c:pt>
                <c:pt idx="2354">
                  <c:v>224.99816936412799</c:v>
                </c:pt>
                <c:pt idx="2355">
                  <c:v>220.626917717205</c:v>
                </c:pt>
                <c:pt idx="2356">
                  <c:v>216.383721683403</c:v>
                </c:pt>
                <c:pt idx="2357">
                  <c:v>212.26418638299299</c:v>
                </c:pt>
                <c:pt idx="2358">
                  <c:v>208.264060849028</c:v>
                </c:pt>
                <c:pt idx="2359">
                  <c:v>204.37923632934601</c:v>
                </c:pt>
                <c:pt idx="2360">
                  <c:v>200.605744097393</c:v>
                </c:pt>
                <c:pt idx="2361">
                  <c:v>196.93975286276299</c:v>
                </c:pt>
                <c:pt idx="2362">
                  <c:v>193.37756586015399</c:v>
                </c:pt>
                <c:pt idx="2363">
                  <c:v>189.91561768479701</c:v>
                </c:pt>
                <c:pt idx="2364">
                  <c:v>186.55047093295499</c:v>
                </c:pt>
                <c:pt idx="2365">
                  <c:v>183.27881269786201</c:v>
                </c:pt>
                <c:pt idx="2366">
                  <c:v>180.09756378689701</c:v>
                </c:pt>
                <c:pt idx="2367">
                  <c:v>177.00343420951299</c:v>
                </c:pt>
                <c:pt idx="2368">
                  <c:v>173.993564235793</c:v>
                </c:pt>
                <c:pt idx="2369">
                  <c:v>171.06510244378401</c:v>
                </c:pt>
                <c:pt idx="2370">
                  <c:v>168.215303518453</c:v>
                </c:pt>
                <c:pt idx="2371">
                  <c:v>165.44152458844999</c:v>
                </c:pt>
                <c:pt idx="2372">
                  <c:v>162.74122161129799</c:v>
                </c:pt>
                <c:pt idx="2373">
                  <c:v>160.11194581944699</c:v>
                </c:pt>
                <c:pt idx="2374">
                  <c:v>157.55134023726299</c:v>
                </c:pt>
                <c:pt idx="2375">
                  <c:v>155.05713627697199</c:v>
                </c:pt>
                <c:pt idx="2376">
                  <c:v>152.627150419787</c:v>
                </c:pt>
                <c:pt idx="2377">
                  <c:v>150.259280986947</c:v>
                </c:pt>
                <c:pt idx="2378">
                  <c:v>147.95150500409</c:v>
                </c:pt>
                <c:pt idx="2379">
                  <c:v>145.70187516128999</c:v>
                </c:pt>
                <c:pt idx="2380">
                  <c:v>143.508516870118</c:v>
                </c:pt>
                <c:pt idx="2381">
                  <c:v>141.36962541834399</c:v>
                </c:pt>
                <c:pt idx="2382">
                  <c:v>139.28346322218201</c:v>
                </c:pt>
                <c:pt idx="2383">
                  <c:v>137.24835717545301</c:v>
                </c:pt>
                <c:pt idx="2384">
                  <c:v>135.262696094586</c:v>
                </c:pt>
                <c:pt idx="2385">
                  <c:v>133.324928257972</c:v>
                </c:pt>
                <c:pt idx="2386">
                  <c:v>131.43355903789001</c:v>
                </c:pt>
                <c:pt idx="2387">
                  <c:v>129.58714862300701</c:v>
                </c:pt>
                <c:pt idx="2388">
                  <c:v>127.78430982920599</c:v>
                </c:pt>
                <c:pt idx="2389">
                  <c:v>126.023705996403</c:v>
                </c:pt>
                <c:pt idx="2390">
                  <c:v>124.304048968857</c:v>
                </c:pt>
                <c:pt idx="2391">
                  <c:v>122.62409715644</c:v>
                </c:pt>
                <c:pt idx="2392">
                  <c:v>120.98265367426499</c:v>
                </c:pt>
                <c:pt idx="2393">
                  <c:v>119.378564558034</c:v>
                </c:pt>
                <c:pt idx="2394">
                  <c:v>117.810717052496</c:v>
                </c:pt>
                <c:pt idx="2395">
                  <c:v>116.278037970383</c:v>
                </c:pt>
                <c:pt idx="2396">
                  <c:v>114.779492119235</c:v>
                </c:pt>
                <c:pt idx="2397">
                  <c:v>113.31408079355801</c:v>
                </c:pt>
                <c:pt idx="2398">
                  <c:v>111.88084032980299</c:v>
                </c:pt>
                <c:pt idx="2399">
                  <c:v>110.478840721702</c:v>
                </c:pt>
                <c:pt idx="2400">
                  <c:v>109.107184293573</c:v>
                </c:pt>
                <c:pt idx="2401">
                  <c:v>107.76500442924601</c:v>
                </c:pt>
                <c:pt idx="2402">
                  <c:v>106.451464354344</c:v>
                </c:pt>
                <c:pt idx="2403">
                  <c:v>105.16575596972901</c:v>
                </c:pt>
                <c:pt idx="2404">
                  <c:v>103.907098733962</c:v>
                </c:pt>
                <c:pt idx="2405">
                  <c:v>102.674738592745</c:v>
                </c:pt>
                <c:pt idx="2406">
                  <c:v>101.467946953338</c:v>
                </c:pt>
                <c:pt idx="2407">
                  <c:v>100.28601970205099</c:v>
                </c:pt>
                <c:pt idx="2408">
                  <c:v>99.128276262964903</c:v>
                </c:pt>
                <c:pt idx="2409">
                  <c:v>97.994095707851699</c:v>
                </c:pt>
                <c:pt idx="2410">
                  <c:v>96.882770625554599</c:v>
                </c:pt>
                <c:pt idx="2411">
                  <c:v>95.7937198537348</c:v>
                </c:pt>
                <c:pt idx="2412">
                  <c:v>94.726348327415195</c:v>
                </c:pt>
                <c:pt idx="2413">
                  <c:v>93.680080371350698</c:v>
                </c:pt>
                <c:pt idx="2414">
                  <c:v>92.654358971308497</c:v>
                </c:pt>
                <c:pt idx="2415">
                  <c:v>91.648645075572006</c:v>
                </c:pt>
                <c:pt idx="2416">
                  <c:v>90.662416925348694</c:v>
                </c:pt>
                <c:pt idx="2417">
                  <c:v>89.695169412818501</c:v>
                </c:pt>
                <c:pt idx="2418">
                  <c:v>88.746413465605002</c:v>
                </c:pt>
                <c:pt idx="2419">
                  <c:v>87.815675456525696</c:v>
                </c:pt>
                <c:pt idx="2420">
                  <c:v>86.902496637502907</c:v>
                </c:pt>
                <c:pt idx="2421">
                  <c:v>86.0064325965851</c:v>
                </c:pt>
                <c:pt idx="2422">
                  <c:v>85.127052737064801</c:v>
                </c:pt>
                <c:pt idx="2423">
                  <c:v>84.263939777728396</c:v>
                </c:pt>
                <c:pt idx="2424">
                  <c:v>83.416689273317203</c:v>
                </c:pt>
                <c:pt idx="2425">
                  <c:v>82.584909154318098</c:v>
                </c:pt>
                <c:pt idx="2426">
                  <c:v>81.7682192852387</c:v>
                </c:pt>
                <c:pt idx="2427">
                  <c:v>80.966251040570697</c:v>
                </c:pt>
                <c:pt idx="2428">
                  <c:v>80.178646897665999</c:v>
                </c:pt>
                <c:pt idx="2429">
                  <c:v>79.405060045803594</c:v>
                </c:pt>
                <c:pt idx="2430">
                  <c:v>78.645154010737002</c:v>
                </c:pt>
                <c:pt idx="2431">
                  <c:v>77.898602294059401</c:v>
                </c:pt>
                <c:pt idx="2432">
                  <c:v>77.165088026753097</c:v>
                </c:pt>
                <c:pt idx="2433">
                  <c:v>76.444303636307794</c:v>
                </c:pt>
                <c:pt idx="2434">
                  <c:v>75.735950526828503</c:v>
                </c:pt>
                <c:pt idx="2435">
                  <c:v>75.039738771582705</c:v>
                </c:pt>
                <c:pt idx="2436">
                  <c:v>74.355386817452597</c:v>
                </c:pt>
                <c:pt idx="2437">
                  <c:v>73.682621200788205</c:v>
                </c:pt>
                <c:pt idx="2438">
                  <c:v>73.021176274177193</c:v>
                </c:pt>
                <c:pt idx="2439">
                  <c:v>72.370793943674599</c:v>
                </c:pt>
                <c:pt idx="2440">
                  <c:v>71.731223416047101</c:v>
                </c:pt>
                <c:pt idx="2441">
                  <c:v>71.102220955617099</c:v>
                </c:pt>
                <c:pt idx="2442">
                  <c:v>70.483549650295402</c:v>
                </c:pt>
                <c:pt idx="2443">
                  <c:v>69.874979186431503</c:v>
                </c:pt>
                <c:pt idx="2444">
                  <c:v>69.2762856321078</c:v>
                </c:pt>
                <c:pt idx="2445">
                  <c:v>68.687251228524403</c:v>
                </c:pt>
                <c:pt idx="2446">
                  <c:v>68.1076641891527</c:v>
                </c:pt>
                <c:pt idx="2447">
                  <c:v>67.537318506321398</c:v>
                </c:pt>
                <c:pt idx="2448">
                  <c:v>66.976013764945094</c:v>
                </c:pt>
                <c:pt idx="2449">
                  <c:v>66.423554963095299</c:v>
                </c:pt>
                <c:pt idx="2450">
                  <c:v>65.879752339135194</c:v>
                </c:pt>
                <c:pt idx="2451">
                  <c:v>65.344421205155896</c:v>
                </c:pt>
                <c:pt idx="2452">
                  <c:v>64.817397536728393</c:v>
                </c:pt>
                <c:pt idx="2453">
                  <c:v>64.298475833350807</c:v>
                </c:pt>
                <c:pt idx="2454">
                  <c:v>63.787500374459597</c:v>
                </c:pt>
                <c:pt idx="2455">
                  <c:v>63.284305220631701</c:v>
                </c:pt>
                <c:pt idx="2456">
                  <c:v>62.788728759208503</c:v>
                </c:pt>
                <c:pt idx="2457">
                  <c:v>62.3006135705483</c:v>
                </c:pt>
                <c:pt idx="2458">
                  <c:v>61.819806299014203</c:v>
                </c:pt>
                <c:pt idx="2459">
                  <c:v>61.346157528504897</c:v>
                </c:pt>
                <c:pt idx="2460">
                  <c:v>60.879521662352303</c:v>
                </c:pt>
                <c:pt idx="2461">
                  <c:v>60.419756807416903</c:v>
                </c:pt>
                <c:pt idx="2462">
                  <c:v>59.966724662214702</c:v>
                </c:pt>
                <c:pt idx="2463">
                  <c:v>59.520290408918903</c:v>
                </c:pt>
                <c:pt idx="2464">
                  <c:v>59.080322609088398</c:v>
                </c:pt>
                <c:pt idx="2465">
                  <c:v>58.646693102978197</c:v>
                </c:pt>
                <c:pt idx="2466">
                  <c:v>58.219276912293097</c:v>
                </c:pt>
                <c:pt idx="2467">
                  <c:v>57.797952146254197</c:v>
                </c:pt>
                <c:pt idx="2468">
                  <c:v>57.382599910854303</c:v>
                </c:pt>
                <c:pt idx="2469">
                  <c:v>56.973104221172399</c:v>
                </c:pt>
                <c:pt idx="2470">
                  <c:v>56.569351916644898</c:v>
                </c:pt>
                <c:pt idx="2471">
                  <c:v>56.171232579168702</c:v>
                </c:pt>
                <c:pt idx="2472">
                  <c:v>55.778638453938697</c:v>
                </c:pt>
                <c:pt idx="2473">
                  <c:v>55.391464372915401</c:v>
                </c:pt>
                <c:pt idx="2474">
                  <c:v>55.009607680820999</c:v>
                </c:pt>
                <c:pt idx="2475">
                  <c:v>54.632968163574901</c:v>
                </c:pt>
                <c:pt idx="2476">
                  <c:v>54.261447979076799</c:v>
                </c:pt>
                <c:pt idx="2477">
                  <c:v>53.894951590248802</c:v>
                </c:pt>
                <c:pt idx="2478">
                  <c:v>53.533385700257298</c:v>
                </c:pt>
                <c:pt idx="2479">
                  <c:v>53.176659189831803</c:v>
                </c:pt>
                <c:pt idx="2480">
                  <c:v>52.824683056606602</c:v>
                </c:pt>
                <c:pt idx="2481">
                  <c:v>52.477370356410098</c:v>
                </c:pt>
                <c:pt idx="2482">
                  <c:v>52.134636146432896</c:v>
                </c:pt>
                <c:pt idx="2483">
                  <c:v>51.796397430205801</c:v>
                </c:pt>
                <c:pt idx="2484">
                  <c:v>51.4625731043255</c:v>
                </c:pt>
                <c:pt idx="2485">
                  <c:v>51.133083906859497</c:v>
                </c:pt>
                <c:pt idx="2486">
                  <c:v>50.807852367379297</c:v>
                </c:pt>
                <c:pt idx="2487">
                  <c:v>50.486802758555697</c:v>
                </c:pt>
                <c:pt idx="2488">
                  <c:v>50.169861049266302</c:v>
                </c:pt>
                <c:pt idx="2489">
                  <c:v>49.856954859162201</c:v>
                </c:pt>
                <c:pt idx="2490">
                  <c:v>49.548013414635797</c:v>
                </c:pt>
                <c:pt idx="2491">
                  <c:v>49.242967506153001</c:v>
                </c:pt>
                <c:pt idx="2492">
                  <c:v>48.941749446889503</c:v>
                </c:pt>
                <c:pt idx="2493">
                  <c:v>48.644293032635602</c:v>
                </c:pt>
                <c:pt idx="2494">
                  <c:v>48.343213777347401</c:v>
                </c:pt>
                <c:pt idx="2495">
                  <c:v>48.234774934007703</c:v>
                </c:pt>
                <c:pt idx="2496">
                  <c:v>48.126633846472302</c:v>
                </c:pt>
                <c:pt idx="2497">
                  <c:v>48.018789697151199</c:v>
                </c:pt>
                <c:pt idx="2498">
                  <c:v>47.911241670699297</c:v>
                </c:pt>
                <c:pt idx="2499">
                  <c:v>47.803988954010201</c:v>
                </c:pt>
                <c:pt idx="2500">
                  <c:v>47.6970307362105</c:v>
                </c:pt>
                <c:pt idx="2501">
                  <c:v>47.590366208653002</c:v>
                </c:pt>
                <c:pt idx="2502">
                  <c:v>47.4839945649111</c:v>
                </c:pt>
                <c:pt idx="2503">
                  <c:v>47.377915000772298</c:v>
                </c:pt>
                <c:pt idx="2504">
                  <c:v>47.272126714232698</c:v>
                </c:pt>
                <c:pt idx="2505">
                  <c:v>47.166628905490299</c:v>
                </c:pt>
                <c:pt idx="2506">
                  <c:v>47.0614207769394</c:v>
                </c:pt>
                <c:pt idx="2507">
                  <c:v>46.956501533164101</c:v>
                </c:pt>
                <c:pt idx="2508">
                  <c:v>46.851870380932802</c:v>
                </c:pt>
                <c:pt idx="2509">
                  <c:v>46.7475265291922</c:v>
                </c:pt>
                <c:pt idx="2510">
                  <c:v>46.643469189060703</c:v>
                </c:pt>
                <c:pt idx="2511">
                  <c:v>46.539697573822998</c:v>
                </c:pt>
                <c:pt idx="2512">
                  <c:v>46.436210898924202</c:v>
                </c:pt>
                <c:pt idx="2513">
                  <c:v>46.333008381963303</c:v>
                </c:pt>
                <c:pt idx="2514">
                  <c:v>46.230089242687797</c:v>
                </c:pt>
                <c:pt idx="2515">
                  <c:v>46.127452702987902</c:v>
                </c:pt>
                <c:pt idx="2516">
                  <c:v>46.025097986890003</c:v>
                </c:pt>
                <c:pt idx="2517">
                  <c:v>45.923024320551299</c:v>
                </c:pt>
                <c:pt idx="2518">
                  <c:v>45.821230932253997</c:v>
                </c:pt>
                <c:pt idx="2519">
                  <c:v>45.719717052399197</c:v>
                </c:pt>
                <c:pt idx="2520">
                  <c:v>45.6184819135011</c:v>
                </c:pt>
                <c:pt idx="2521">
                  <c:v>45.517524750181501</c:v>
                </c:pt>
                <c:pt idx="2522">
                  <c:v>45.416844799163698</c:v>
                </c:pt>
                <c:pt idx="2523">
                  <c:v>45.316441299266799</c:v>
                </c:pt>
                <c:pt idx="2524">
                  <c:v>45.216313491400001</c:v>
                </c:pt>
                <c:pt idx="2525">
                  <c:v>45.116460618556999</c:v>
                </c:pt>
                <c:pt idx="2526">
                  <c:v>45.016881925809798</c:v>
                </c:pt>
                <c:pt idx="2527">
                  <c:v>44.917576660303602</c:v>
                </c:pt>
                <c:pt idx="2528">
                  <c:v>44.818544071250699</c:v>
                </c:pt>
                <c:pt idx="2529">
                  <c:v>44.719783409925</c:v>
                </c:pt>
                <c:pt idx="2530">
                  <c:v>44.621293929656098</c:v>
                </c:pt>
                <c:pt idx="2531">
                  <c:v>44.523074885824201</c:v>
                </c:pt>
                <c:pt idx="2532">
                  <c:v>44.425125535853702</c:v>
                </c:pt>
                <c:pt idx="2533">
                  <c:v>44.327445139208301</c:v>
                </c:pt>
                <c:pt idx="2534">
                  <c:v>44.2300329573848</c:v>
                </c:pt>
                <c:pt idx="2535">
                  <c:v>44.132888253908199</c:v>
                </c:pt>
                <c:pt idx="2536">
                  <c:v>44.0360102943255</c:v>
                </c:pt>
                <c:pt idx="2537">
                  <c:v>43.939398346200299</c:v>
                </c:pt>
                <c:pt idx="2538">
                  <c:v>43.843051679107603</c:v>
                </c:pt>
                <c:pt idx="2539">
                  <c:v>43.746969564627904</c:v>
                </c:pt>
                <c:pt idx="2540">
                  <c:v>43.6511512763417</c:v>
                </c:pt>
                <c:pt idx="2541">
                  <c:v>43.555596089824398</c:v>
                </c:pt>
                <c:pt idx="2542">
                  <c:v>43.460303282640297</c:v>
                </c:pt>
                <c:pt idx="2543">
                  <c:v>43.365272134337602</c:v>
                </c:pt>
                <c:pt idx="2544">
                  <c:v>43.270501926442698</c:v>
                </c:pt>
                <c:pt idx="2545">
                  <c:v>43.175991942454701</c:v>
                </c:pt>
                <c:pt idx="2546">
                  <c:v>43.081741467840203</c:v>
                </c:pt>
                <c:pt idx="2547">
                  <c:v>42.987749790027699</c:v>
                </c:pt>
                <c:pt idx="2548">
                  <c:v>42.894016198402497</c:v>
                </c:pt>
                <c:pt idx="2549">
                  <c:v>42.800539984300798</c:v>
                </c:pt>
                <c:pt idx="2550">
                  <c:v>42.707320441005102</c:v>
                </c:pt>
                <c:pt idx="2551">
                  <c:v>42.614356863738202</c:v>
                </c:pt>
                <c:pt idx="2552">
                  <c:v>42.521648549658003</c:v>
                </c:pt>
                <c:pt idx="2553">
                  <c:v>42.429194797852404</c:v>
                </c:pt>
                <c:pt idx="2554">
                  <c:v>42.336994909334102</c:v>
                </c:pt>
                <c:pt idx="2555">
                  <c:v>42.245048187034797</c:v>
                </c:pt>
                <c:pt idx="2556">
                  <c:v>42.153353935800297</c:v>
                </c:pt>
                <c:pt idx="2557">
                  <c:v>42.061911462385297</c:v>
                </c:pt>
                <c:pt idx="2558">
                  <c:v>41.970720075448</c:v>
                </c:pt>
                <c:pt idx="2559">
                  <c:v>41.879779085544897</c:v>
                </c:pt>
                <c:pt idx="2560">
                  <c:v>41.789087805125597</c:v>
                </c:pt>
                <c:pt idx="2561">
                  <c:v>41.698645548527601</c:v>
                </c:pt>
                <c:pt idx="2562">
                  <c:v>41.6084516319711</c:v>
                </c:pt>
                <c:pt idx="2563">
                  <c:v>41.518505373553801</c:v>
                </c:pt>
                <c:pt idx="2564">
                  <c:v>41.428806093246003</c:v>
                </c:pt>
                <c:pt idx="2565">
                  <c:v>41.3393531128851</c:v>
                </c:pt>
                <c:pt idx="2566">
                  <c:v>41.250145756170603</c:v>
                </c:pt>
                <c:pt idx="2567">
                  <c:v>41.161183348659101</c:v>
                </c:pt>
                <c:pt idx="2568">
                  <c:v>41.072465217759003</c:v>
                </c:pt>
                <c:pt idx="2569">
                  <c:v>40.983990692725598</c:v>
                </c:pt>
                <c:pt idx="2570">
                  <c:v>40.895759104656101</c:v>
                </c:pt>
                <c:pt idx="2571">
                  <c:v>40.807769786484201</c:v>
                </c:pt>
                <c:pt idx="2572">
                  <c:v>40.720022072975297</c:v>
                </c:pt>
                <c:pt idx="2573">
                  <c:v>40.632515300721401</c:v>
                </c:pt>
                <c:pt idx="2574">
                  <c:v>40.5452488081363</c:v>
                </c:pt>
                <c:pt idx="2575">
                  <c:v>40.458221935450098</c:v>
                </c:pt>
                <c:pt idx="2576">
                  <c:v>40.371434024704897</c:v>
                </c:pt>
                <c:pt idx="2577">
                  <c:v>40.284884419748998</c:v>
                </c:pt>
                <c:pt idx="2578">
                  <c:v>40.198572466232903</c:v>
                </c:pt>
                <c:pt idx="2579">
                  <c:v>40.112497511603401</c:v>
                </c:pt>
                <c:pt idx="2580">
                  <c:v>40.026658905099197</c:v>
                </c:pt>
                <c:pt idx="2581">
                  <c:v>39.941055997746197</c:v>
                </c:pt>
                <c:pt idx="2582">
                  <c:v>39.855688142351902</c:v>
                </c:pt>
                <c:pt idx="2583">
                  <c:v>39.770554693501097</c:v>
                </c:pt>
                <c:pt idx="2584">
                  <c:v>39.685655007550601</c:v>
                </c:pt>
                <c:pt idx="2585">
                  <c:v>39.600988442624903</c:v>
                </c:pt>
                <c:pt idx="2586">
                  <c:v>39.516554358610598</c:v>
                </c:pt>
                <c:pt idx="2587">
                  <c:v>39.432352117152099</c:v>
                </c:pt>
                <c:pt idx="2588">
                  <c:v>39.348381081646799</c:v>
                </c:pt>
                <c:pt idx="2589">
                  <c:v>39.264640617239898</c:v>
                </c:pt>
                <c:pt idx="2590">
                  <c:v>39.181130090819799</c:v>
                </c:pt>
                <c:pt idx="2591">
                  <c:v>39.097848871013397</c:v>
                </c:pt>
                <c:pt idx="2592">
                  <c:v>39.014796328181198</c:v>
                </c:pt>
                <c:pt idx="2593">
                  <c:v>38.9319718344127</c:v>
                </c:pt>
                <c:pt idx="2594">
                  <c:v>38.849374763521503</c:v>
                </c:pt>
                <c:pt idx="2595">
                  <c:v>38.767004491040503</c:v>
                </c:pt>
                <c:pt idx="2596">
                  <c:v>38.684860394217402</c:v>
                </c:pt>
                <c:pt idx="2597">
                  <c:v>38.602941852009799</c:v>
                </c:pt>
                <c:pt idx="2598">
                  <c:v>38.521248245080699</c:v>
                </c:pt>
                <c:pt idx="2599">
                  <c:v>38.4397789557935</c:v>
                </c:pt>
                <c:pt idx="2600">
                  <c:v>38.358533368207802</c:v>
                </c:pt>
                <c:pt idx="2601">
                  <c:v>38.277510868074302</c:v>
                </c:pt>
                <c:pt idx="2602">
                  <c:v>38.196710842830299</c:v>
                </c:pt>
                <c:pt idx="2603">
                  <c:v>38.116132681595197</c:v>
                </c:pt>
                <c:pt idx="2604">
                  <c:v>38.035775775165703</c:v>
                </c:pt>
                <c:pt idx="2605">
                  <c:v>37.955639516011402</c:v>
                </c:pt>
                <c:pt idx="2606">
                  <c:v>37.875723298270003</c:v>
                </c:pt>
                <c:pt idx="2607">
                  <c:v>37.796026517742703</c:v>
                </c:pt>
                <c:pt idx="2608">
                  <c:v>37.716548571890002</c:v>
                </c:pt>
                <c:pt idx="2609">
                  <c:v>37.637288859826498</c:v>
                </c:pt>
                <c:pt idx="2610">
                  <c:v>37.558246782317099</c:v>
                </c:pt>
                <c:pt idx="2611">
                  <c:v>37.479421741772001</c:v>
                </c:pt>
                <c:pt idx="2612">
                  <c:v>37.4008131422421</c:v>
                </c:pt>
                <c:pt idx="2613">
                  <c:v>37.322420389414901</c:v>
                </c:pt>
                <c:pt idx="2614">
                  <c:v>37.244242890609698</c:v>
                </c:pt>
                <c:pt idx="2615">
                  <c:v>37.166280054773203</c:v>
                </c:pt>
                <c:pt idx="2616">
                  <c:v>37.088531292474997</c:v>
                </c:pt>
                <c:pt idx="2617">
                  <c:v>37.010996015903402</c:v>
                </c:pt>
                <c:pt idx="2618">
                  <c:v>36.933673638860398</c:v>
                </c:pt>
                <c:pt idx="2619">
                  <c:v>36.8565635767579</c:v>
                </c:pt>
                <c:pt idx="2620">
                  <c:v>36.779665246612801</c:v>
                </c:pt>
                <c:pt idx="2621">
                  <c:v>36.702978067042899</c:v>
                </c:pt>
                <c:pt idx="2622">
                  <c:v>36.626501458262297</c:v>
                </c:pt>
                <c:pt idx="2623">
                  <c:v>36.550234842077103</c:v>
                </c:pt>
                <c:pt idx="2624">
                  <c:v>36.474177641880999</c:v>
                </c:pt>
                <c:pt idx="2625">
                  <c:v>36.398329282651197</c:v>
                </c:pt>
                <c:pt idx="2626">
                  <c:v>36.3226891909435</c:v>
                </c:pt>
                <c:pt idx="2627">
                  <c:v>36.2472567948885</c:v>
                </c:pt>
                <c:pt idx="2628">
                  <c:v>36.172031524186998</c:v>
                </c:pt>
                <c:pt idx="2629">
                  <c:v>36.097012810105703</c:v>
                </c:pt>
                <c:pt idx="2630">
                  <c:v>36.022200085473003</c:v>
                </c:pt>
                <c:pt idx="2631">
                  <c:v>35.947592784674796</c:v>
                </c:pt>
                <c:pt idx="2632">
                  <c:v>35.873190343649703</c:v>
                </c:pt>
                <c:pt idx="2633">
                  <c:v>35.798992199885497</c:v>
                </c:pt>
                <c:pt idx="2634">
                  <c:v>35.724997792414499</c:v>
                </c:pt>
                <c:pt idx="2635">
                  <c:v>35.651206561809197</c:v>
                </c:pt>
                <c:pt idx="2636">
                  <c:v>35.577617950178201</c:v>
                </c:pt>
                <c:pt idx="2637">
                  <c:v>35.504231401162102</c:v>
                </c:pt>
                <c:pt idx="2638">
                  <c:v>35.431046359929198</c:v>
                </c:pt>
                <c:pt idx="2639">
                  <c:v>35.3580622731711</c:v>
                </c:pt>
                <c:pt idx="2640">
                  <c:v>35.285278589098901</c:v>
                </c:pt>
                <c:pt idx="2641">
                  <c:v>35.212694757438598</c:v>
                </c:pt>
                <c:pt idx="2642">
                  <c:v>35.1403102294273</c:v>
                </c:pt>
                <c:pt idx="2643">
                  <c:v>35.068124457808999</c:v>
                </c:pt>
                <c:pt idx="2644">
                  <c:v>34.996136896830201</c:v>
                </c:pt>
                <c:pt idx="2645">
                  <c:v>34.924347002235997</c:v>
                </c:pt>
                <c:pt idx="2646">
                  <c:v>34.852754231266097</c:v>
                </c:pt>
                <c:pt idx="2647">
                  <c:v>34.781358042650297</c:v>
                </c:pt>
                <c:pt idx="2648">
                  <c:v>34.710157896604699</c:v>
                </c:pt>
                <c:pt idx="2649">
                  <c:v>34.639153254827697</c:v>
                </c:pt>
                <c:pt idx="2650">
                  <c:v>34.5683435804957</c:v>
                </c:pt>
                <c:pt idx="2651">
                  <c:v>34.497728338259101</c:v>
                </c:pt>
                <c:pt idx="2652">
                  <c:v>34.4273069942383</c:v>
                </c:pt>
                <c:pt idx="2653">
                  <c:v>34.357079016019703</c:v>
                </c:pt>
                <c:pt idx="2654">
                  <c:v>34.287043872651502</c:v>
                </c:pt>
                <c:pt idx="2655">
                  <c:v>34.217201034639999</c:v>
                </c:pt>
                <c:pt idx="2656">
                  <c:v>34.147549973945203</c:v>
                </c:pt>
                <c:pt idx="2657">
                  <c:v>34.078090163977102</c:v>
                </c:pt>
                <c:pt idx="2658">
                  <c:v>34.008821079591797</c:v>
                </c:pt>
                <c:pt idx="2659">
                  <c:v>33.939742197087099</c:v>
                </c:pt>
                <c:pt idx="2660">
                  <c:v>33.870852994198799</c:v>
                </c:pt>
                <c:pt idx="2661">
                  <c:v>33.802152950097103</c:v>
                </c:pt>
                <c:pt idx="2662">
                  <c:v>33.7336415453819</c:v>
                </c:pt>
                <c:pt idx="2663">
                  <c:v>33.665318262079602</c:v>
                </c:pt>
                <c:pt idx="2664">
                  <c:v>33.597182583638599</c:v>
                </c:pt>
                <c:pt idx="2665">
                  <c:v>33.529233994925903</c:v>
                </c:pt>
                <c:pt idx="2666">
                  <c:v>33.461471982222903</c:v>
                </c:pt>
                <c:pt idx="2667">
                  <c:v>33.393896033221502</c:v>
                </c:pt>
                <c:pt idx="2668">
                  <c:v>33.326505637020396</c:v>
                </c:pt>
                <c:pt idx="2669">
                  <c:v>33.259300284121203</c:v>
                </c:pt>
                <c:pt idx="2670">
                  <c:v>33.192279466424502</c:v>
                </c:pt>
                <c:pt idx="2671">
                  <c:v>33.125442677225799</c:v>
                </c:pt>
                <c:pt idx="2672">
                  <c:v>33.058789411212302</c:v>
                </c:pt>
                <c:pt idx="2673">
                  <c:v>32.9923191644585</c:v>
                </c:pt>
                <c:pt idx="2674">
                  <c:v>32.926031434422697</c:v>
                </c:pt>
                <c:pt idx="2675">
                  <c:v>32.8599257199429</c:v>
                </c:pt>
                <c:pt idx="2676">
                  <c:v>32.794001521233497</c:v>
                </c:pt>
                <c:pt idx="2677">
                  <c:v>32.728258339881002</c:v>
                </c:pt>
                <c:pt idx="2678">
                  <c:v>32.662695678840599</c:v>
                </c:pt>
                <c:pt idx="2679">
                  <c:v>32.597313042432198</c:v>
                </c:pt>
                <c:pt idx="2680">
                  <c:v>32.532109936336902</c:v>
                </c:pt>
                <c:pt idx="2681">
                  <c:v>32.4670858675929</c:v>
                </c:pt>
                <c:pt idx="2682">
                  <c:v>32.402240344592201</c:v>
                </c:pt>
                <c:pt idx="2683">
                  <c:v>32.337572877076703</c:v>
                </c:pt>
                <c:pt idx="2684">
                  <c:v>32.273082976134198</c:v>
                </c:pt>
                <c:pt idx="2685">
                  <c:v>32.2087701541953</c:v>
                </c:pt>
                <c:pt idx="2686">
                  <c:v>32.144633925029197</c:v>
                </c:pt>
                <c:pt idx="2687">
                  <c:v>32.080673803740197</c:v>
                </c:pt>
                <c:pt idx="2688">
                  <c:v>32.016889306764199</c:v>
                </c:pt>
                <c:pt idx="2689">
                  <c:v>31.953279951864701</c:v>
                </c:pt>
                <c:pt idx="2690">
                  <c:v>31.889845258129402</c:v>
                </c:pt>
                <c:pt idx="2691">
                  <c:v>31.826584745966699</c:v>
                </c:pt>
                <c:pt idx="2692">
                  <c:v>31.763497937101601</c:v>
                </c:pt>
                <c:pt idx="2693">
                  <c:v>31.700584354572499</c:v>
                </c:pt>
                <c:pt idx="2694">
                  <c:v>31.637843522727401</c:v>
                </c:pt>
                <c:pt idx="2695">
                  <c:v>31.575274967220601</c:v>
                </c:pt>
                <c:pt idx="2696">
                  <c:v>31.512878215008602</c:v>
                </c:pt>
                <c:pt idx="2697">
                  <c:v>31.450652794346801</c:v>
                </c:pt>
                <c:pt idx="2698">
                  <c:v>31.388598234786201</c:v>
                </c:pt>
                <c:pt idx="2699">
                  <c:v>31.326714067169299</c:v>
                </c:pt>
                <c:pt idx="2700">
                  <c:v>31.264999823626901</c:v>
                </c:pt>
                <c:pt idx="2701">
                  <c:v>31.203455037574699</c:v>
                </c:pt>
                <c:pt idx="2702">
                  <c:v>31.142079243709301</c:v>
                </c:pt>
                <c:pt idx="2703">
                  <c:v>31.080871978005</c:v>
                </c:pt>
                <c:pt idx="2704">
                  <c:v>31.019832777710398</c:v>
                </c:pt>
                <c:pt idx="2705">
                  <c:v>30.958961181344598</c:v>
                </c:pt>
                <c:pt idx="2706">
                  <c:v>30.898256728693902</c:v>
                </c:pt>
                <c:pt idx="2707">
                  <c:v>30.8377189608082</c:v>
                </c:pt>
                <c:pt idx="2708">
                  <c:v>30.7773474199977</c:v>
                </c:pt>
                <c:pt idx="2709">
                  <c:v>30.717141649829301</c:v>
                </c:pt>
                <c:pt idx="2710">
                  <c:v>30.6571011951233</c:v>
                </c:pt>
                <c:pt idx="2711">
                  <c:v>30.597225601949599</c:v>
                </c:pt>
                <c:pt idx="2712">
                  <c:v>30.537514417624799</c:v>
                </c:pt>
                <c:pt idx="2713">
                  <c:v>30.477967190708299</c:v>
                </c:pt>
                <c:pt idx="2714">
                  <c:v>30.418583470999099</c:v>
                </c:pt>
                <c:pt idx="2715">
                  <c:v>30.359362809532499</c:v>
                </c:pt>
                <c:pt idx="2716">
                  <c:v>30.300304758576601</c:v>
                </c:pt>
                <c:pt idx="2717">
                  <c:v>30.2414088716287</c:v>
                </c:pt>
                <c:pt idx="2718">
                  <c:v>30.1826747034122</c:v>
                </c:pt>
                <c:pt idx="2719">
                  <c:v>30.124101809873402</c:v>
                </c:pt>
                <c:pt idx="2720">
                  <c:v>30.065689748177501</c:v>
                </c:pt>
                <c:pt idx="2721">
                  <c:v>30.007438076705998</c:v>
                </c:pt>
                <c:pt idx="2722">
                  <c:v>29.9493463550528</c:v>
                </c:pt>
                <c:pt idx="2723">
                  <c:v>29.891414144021201</c:v>
                </c:pt>
                <c:pt idx="2724">
                  <c:v>29.833641005620301</c:v>
                </c:pt>
                <c:pt idx="2725">
                  <c:v>29.776026503062202</c:v>
                </c:pt>
                <c:pt idx="2726">
                  <c:v>29.718570200757899</c:v>
                </c:pt>
                <c:pt idx="2727">
                  <c:v>29.6612716643148</c:v>
                </c:pt>
                <c:pt idx="2728">
                  <c:v>29.6041304605329</c:v>
                </c:pt>
                <c:pt idx="2729">
                  <c:v>29.547146157401901</c:v>
                </c:pt>
                <c:pt idx="2730">
                  <c:v>29.490318324097402</c:v>
                </c:pt>
                <c:pt idx="2731">
                  <c:v>29.433646530978201</c:v>
                </c:pt>
                <c:pt idx="2732">
                  <c:v>29.377130349582899</c:v>
                </c:pt>
                <c:pt idx="2733">
                  <c:v>29.3207693526263</c:v>
                </c:pt>
                <c:pt idx="2734">
                  <c:v>29.2645631139968</c:v>
                </c:pt>
                <c:pt idx="2735">
                  <c:v>29.208511208752501</c:v>
                </c:pt>
                <c:pt idx="2736">
                  <c:v>29.152613213118698</c:v>
                </c:pt>
                <c:pt idx="2737">
                  <c:v>29.096868704483899</c:v>
                </c:pt>
                <c:pt idx="2738">
                  <c:v>29.041277261397401</c:v>
                </c:pt>
                <c:pt idx="2739">
                  <c:v>28.985838463565401</c:v>
                </c:pt>
                <c:pt idx="2740">
                  <c:v>28.930551891848399</c:v>
                </c:pt>
                <c:pt idx="2741">
                  <c:v>28.875417128257801</c:v>
                </c:pt>
                <c:pt idx="2742">
                  <c:v>28.8204337559525</c:v>
                </c:pt>
                <c:pt idx="2743">
                  <c:v>28.7656013592363</c:v>
                </c:pt>
                <c:pt idx="2744">
                  <c:v>28.7109195235541</c:v>
                </c:pt>
                <c:pt idx="2745">
                  <c:v>28.656387835489301</c:v>
                </c:pt>
                <c:pt idx="2746">
                  <c:v>28.602005882760501</c:v>
                </c:pt>
                <c:pt idx="2747">
                  <c:v>28.547773254218299</c:v>
                </c:pt>
                <c:pt idx="2748">
                  <c:v>28.493689539842201</c:v>
                </c:pt>
                <c:pt idx="2749">
                  <c:v>28.4397543307376</c:v>
                </c:pt>
                <c:pt idx="2750">
                  <c:v>28.385967219132699</c:v>
                </c:pt>
                <c:pt idx="2751">
                  <c:v>28.332327798375299</c:v>
                </c:pt>
                <c:pt idx="2752">
                  <c:v>28.278835662929801</c:v>
                </c:pt>
                <c:pt idx="2753">
                  <c:v>28.225490408374299</c:v>
                </c:pt>
                <c:pt idx="2754">
                  <c:v>28.172291631397201</c:v>
                </c:pt>
                <c:pt idx="2755">
                  <c:v>28.119238929794399</c:v>
                </c:pt>
                <c:pt idx="2756">
                  <c:v>28.0663319024661</c:v>
                </c:pt>
                <c:pt idx="2757">
                  <c:v>28.013570149413901</c:v>
                </c:pt>
                <c:pt idx="2758">
                  <c:v>27.9609532717379</c:v>
                </c:pt>
                <c:pt idx="2759">
                  <c:v>27.908480871633401</c:v>
                </c:pt>
                <c:pt idx="2760">
                  <c:v>27.856152552387801</c:v>
                </c:pt>
                <c:pt idx="2761">
                  <c:v>27.803967918378099</c:v>
                </c:pt>
                <c:pt idx="2762">
                  <c:v>27.7519265750675</c:v>
                </c:pt>
                <c:pt idx="2763">
                  <c:v>27.700028129002501</c:v>
                </c:pt>
                <c:pt idx="2764">
                  <c:v>27.6482721878101</c:v>
                </c:pt>
                <c:pt idx="2765">
                  <c:v>27.5966583601945</c:v>
                </c:pt>
                <c:pt idx="2766">
                  <c:v>27.545186255934599</c:v>
                </c:pt>
                <c:pt idx="2767">
                  <c:v>27.493855485880399</c:v>
                </c:pt>
                <c:pt idx="2768">
                  <c:v>27.442665661950802</c:v>
                </c:pt>
                <c:pt idx="2769">
                  <c:v>27.3916163971302</c:v>
                </c:pt>
                <c:pt idx="2770">
                  <c:v>27.3407073054656</c:v>
                </c:pt>
                <c:pt idx="2771">
                  <c:v>27.289938002063799</c:v>
                </c:pt>
                <c:pt idx="2772">
                  <c:v>27.2393081030886</c:v>
                </c:pt>
                <c:pt idx="2773">
                  <c:v>27.1888172257575</c:v>
                </c:pt>
                <c:pt idx="2774">
                  <c:v>27.138464988339301</c:v>
                </c:pt>
                <c:pt idx="2775">
                  <c:v>27.088251010150699</c:v>
                </c:pt>
                <c:pt idx="2776">
                  <c:v>27.038174911554002</c:v>
                </c:pt>
                <c:pt idx="2777">
                  <c:v>26.988236313953799</c:v>
                </c:pt>
                <c:pt idx="2778">
                  <c:v>26.938434839794201</c:v>
                </c:pt>
                <c:pt idx="2779">
                  <c:v>26.888770112555999</c:v>
                </c:pt>
                <c:pt idx="2780">
                  <c:v>26.839241756754099</c:v>
                </c:pt>
                <c:pt idx="2781">
                  <c:v>26.789849397933999</c:v>
                </c:pt>
                <c:pt idx="2782">
                  <c:v>26.740592662669801</c:v>
                </c:pt>
                <c:pt idx="2783">
                  <c:v>26.6914711785608</c:v>
                </c:pt>
                <c:pt idx="2784">
                  <c:v>26.642484574228799</c:v>
                </c:pt>
                <c:pt idx="2785">
                  <c:v>26.593632479315399</c:v>
                </c:pt>
                <c:pt idx="2786">
                  <c:v>26.5449145244791</c:v>
                </c:pt>
                <c:pt idx="2787">
                  <c:v>26.496330341392699</c:v>
                </c:pt>
                <c:pt idx="2788">
                  <c:v>26.447879562740301</c:v>
                </c:pt>
                <c:pt idx="2789">
                  <c:v>26.399561822214402</c:v>
                </c:pt>
                <c:pt idx="2790">
                  <c:v>26.351376754513499</c:v>
                </c:pt>
                <c:pt idx="2791">
                  <c:v>26.303323995339301</c:v>
                </c:pt>
                <c:pt idx="2792">
                  <c:v>26.2554031813935</c:v>
                </c:pt>
                <c:pt idx="2793">
                  <c:v>26.207613950375599</c:v>
                </c:pt>
                <c:pt idx="2794">
                  <c:v>26.1599559409797</c:v>
                </c:pt>
                <c:pt idx="2795">
                  <c:v>26.112428792892199</c:v>
                </c:pt>
                <c:pt idx="2796">
                  <c:v>26.065032146788798</c:v>
                </c:pt>
                <c:pt idx="2797">
                  <c:v>26.017765644331799</c:v>
                </c:pt>
                <c:pt idx="2798">
                  <c:v>25.970628928167301</c:v>
                </c:pt>
                <c:pt idx="2799">
                  <c:v>25.923621641923098</c:v>
                </c:pt>
                <c:pt idx="2800">
                  <c:v>25.876743430205</c:v>
                </c:pt>
                <c:pt idx="2801">
                  <c:v>25.829993938594999</c:v>
                </c:pt>
                <c:pt idx="2802">
                  <c:v>25.7833728136481</c:v>
                </c:pt>
                <c:pt idx="2803">
                  <c:v>25.73687970289</c:v>
                </c:pt>
                <c:pt idx="2804">
                  <c:v>25.690514254813898</c:v>
                </c:pt>
                <c:pt idx="2805">
                  <c:v>25.6442761188787</c:v>
                </c:pt>
                <c:pt idx="2806">
                  <c:v>25.5981649455052</c:v>
                </c:pt>
                <c:pt idx="2807">
                  <c:v>25.5521803860746</c:v>
                </c:pt>
                <c:pt idx="2808">
                  <c:v>25.506322092925199</c:v>
                </c:pt>
                <c:pt idx="2809">
                  <c:v>25.460589719349802</c:v>
                </c:pt>
                <c:pt idx="2810">
                  <c:v>25.414982919593299</c:v>
                </c:pt>
                <c:pt idx="2811">
                  <c:v>25.369501348849901</c:v>
                </c:pt>
                <c:pt idx="2812">
                  <c:v>25.324144663260899</c:v>
                </c:pt>
                <c:pt idx="2813">
                  <c:v>25.278912519911302</c:v>
                </c:pt>
                <c:pt idx="2814">
                  <c:v>25.233804576828</c:v>
                </c:pt>
                <c:pt idx="2815">
                  <c:v>25.188820492977001</c:v>
                </c:pt>
                <c:pt idx="2816">
                  <c:v>25.143959928260301</c:v>
                </c:pt>
                <c:pt idx="2817">
                  <c:v>25.099222543514198</c:v>
                </c:pt>
                <c:pt idx="2818">
                  <c:v>25.054608000506001</c:v>
                </c:pt>
                <c:pt idx="2819">
                  <c:v>25.010115961932001</c:v>
                </c:pt>
                <c:pt idx="2820">
                  <c:v>24.965746091414299</c:v>
                </c:pt>
                <c:pt idx="2821">
                  <c:v>24.921498053499</c:v>
                </c:pt>
                <c:pt idx="2822">
                  <c:v>24.877371513653198</c:v>
                </c:pt>
                <c:pt idx="2823">
                  <c:v>24.833366138262399</c:v>
                </c:pt>
                <c:pt idx="2824">
                  <c:v>24.789481594628398</c:v>
                </c:pt>
                <c:pt idx="2825">
                  <c:v>24.7457175509664</c:v>
                </c:pt>
                <c:pt idx="2826">
                  <c:v>24.702073676402701</c:v>
                </c:pt>
                <c:pt idx="2827">
                  <c:v>24.658549640972002</c:v>
                </c:pt>
                <c:pt idx="2828">
                  <c:v>24.615145115615199</c:v>
                </c:pt>
                <c:pt idx="2829">
                  <c:v>24.571859772176499</c:v>
                </c:pt>
                <c:pt idx="2830">
                  <c:v>24.528693283401498</c:v>
                </c:pt>
                <c:pt idx="2831">
                  <c:v>24.485645322934101</c:v>
                </c:pt>
                <c:pt idx="2832">
                  <c:v>24.4427155653146</c:v>
                </c:pt>
                <c:pt idx="2833">
                  <c:v>24.399903685976501</c:v>
                </c:pt>
                <c:pt idx="2834">
                  <c:v>24.357209361245101</c:v>
                </c:pt>
                <c:pt idx="2835">
                  <c:v>24.314632268334002</c:v>
                </c:pt>
                <c:pt idx="2836">
                  <c:v>24.2721720853433</c:v>
                </c:pt>
                <c:pt idx="2837">
                  <c:v>24.229828491256999</c:v>
                </c:pt>
                <c:pt idx="2838">
                  <c:v>24.1876011659404</c:v>
                </c:pt>
                <c:pt idx="2839">
                  <c:v>24.1454897901382</c:v>
                </c:pt>
                <c:pt idx="2840">
                  <c:v>24.103494045471301</c:v>
                </c:pt>
                <c:pt idx="2841">
                  <c:v>24.061613614435</c:v>
                </c:pt>
                <c:pt idx="2842">
                  <c:v>24.0198481803966</c:v>
                </c:pt>
                <c:pt idx="2843">
                  <c:v>23.978197427592502</c:v>
                </c:pt>
                <c:pt idx="2844">
                  <c:v>23.9366610411263</c:v>
                </c:pt>
                <c:pt idx="2845">
                  <c:v>23.8952387069663</c:v>
                </c:pt>
                <c:pt idx="2846">
                  <c:v>23.853930111942901</c:v>
                </c:pt>
                <c:pt idx="2847">
                  <c:v>23.812734943746602</c:v>
                </c:pt>
                <c:pt idx="2848">
                  <c:v>23.771652890925498</c:v>
                </c:pt>
                <c:pt idx="2849">
                  <c:v>23.7306836428826</c:v>
                </c:pt>
                <c:pt idx="2850">
                  <c:v>23.689826889873999</c:v>
                </c:pt>
                <c:pt idx="2851">
                  <c:v>23.649082323006301</c:v>
                </c:pt>
                <c:pt idx="2852">
                  <c:v>23.608449634234201</c:v>
                </c:pt>
                <c:pt idx="2853">
                  <c:v>23.567928516358201</c:v>
                </c:pt>
                <c:pt idx="2854">
                  <c:v>23.527518663022398</c:v>
                </c:pt>
                <c:pt idx="2855">
                  <c:v>23.487219768712102</c:v>
                </c:pt>
                <c:pt idx="2856">
                  <c:v>23.447031528751399</c:v>
                </c:pt>
                <c:pt idx="2857">
                  <c:v>23.4069536393012</c:v>
                </c:pt>
                <c:pt idx="2858">
                  <c:v>23.366985797356399</c:v>
                </c:pt>
                <c:pt idx="2859">
                  <c:v>23.3271277007442</c:v>
                </c:pt>
                <c:pt idx="2860">
                  <c:v>23.287379048121402</c:v>
                </c:pt>
                <c:pt idx="2861">
                  <c:v>23.247739538972102</c:v>
                </c:pt>
                <c:pt idx="2862">
                  <c:v>23.208208873605699</c:v>
                </c:pt>
                <c:pt idx="2863">
                  <c:v>23.168786753154698</c:v>
                </c:pt>
                <c:pt idx="2864">
                  <c:v>23.1294728795718</c:v>
                </c:pt>
                <c:pt idx="2865">
                  <c:v>23.090266955628401</c:v>
                </c:pt>
                <c:pt idx="2866">
                  <c:v>23.051168684912099</c:v>
                </c:pt>
                <c:pt idx="2867">
                  <c:v>23.012177771824099</c:v>
                </c:pt>
                <c:pt idx="2868">
                  <c:v>22.9732939215775</c:v>
                </c:pt>
                <c:pt idx="2869">
                  <c:v>22.934516840194799</c:v>
                </c:pt>
                <c:pt idx="2870">
                  <c:v>22.895846234505601</c:v>
                </c:pt>
                <c:pt idx="2871">
                  <c:v>22.857281812144802</c:v>
                </c:pt>
                <c:pt idx="2872">
                  <c:v>22.818823281549701</c:v>
                </c:pt>
                <c:pt idx="2873">
                  <c:v>22.7804703519584</c:v>
                </c:pt>
                <c:pt idx="2874">
                  <c:v>22.742222733407399</c:v>
                </c:pt>
                <c:pt idx="2875">
                  <c:v>22.704080136729299</c:v>
                </c:pt>
                <c:pt idx="2876">
                  <c:v>22.666042273550701</c:v>
                </c:pt>
                <c:pt idx="2877">
                  <c:v>22.628108856290201</c:v>
                </c:pt>
                <c:pt idx="2878">
                  <c:v>22.590279598155899</c:v>
                </c:pt>
                <c:pt idx="2879">
                  <c:v>22.552554213143399</c:v>
                </c:pt>
                <c:pt idx="2880">
                  <c:v>22.514932416033599</c:v>
                </c:pt>
                <c:pt idx="2881">
                  <c:v>22.477413922390699</c:v>
                </c:pt>
                <c:pt idx="2882">
                  <c:v>22.439998448559699</c:v>
                </c:pt>
                <c:pt idx="2883">
                  <c:v>22.402685711664699</c:v>
                </c:pt>
                <c:pt idx="2884">
                  <c:v>22.365475429606398</c:v>
                </c:pt>
                <c:pt idx="2885">
                  <c:v>22.328367321060099</c:v>
                </c:pt>
                <c:pt idx="2886">
                  <c:v>22.291361105473499</c:v>
                </c:pt>
                <c:pt idx="2887">
                  <c:v>22.254456503065001</c:v>
                </c:pt>
                <c:pt idx="2888">
                  <c:v>22.217653234820801</c:v>
                </c:pt>
                <c:pt idx="2889">
                  <c:v>22.180951022493499</c:v>
                </c:pt>
                <c:pt idx="2890">
                  <c:v>22.1443495885995</c:v>
                </c:pt>
                <c:pt idx="2891">
                  <c:v>22.107848656417399</c:v>
                </c:pt>
                <c:pt idx="2892">
                  <c:v>22.071447949985501</c:v>
                </c:pt>
                <c:pt idx="2893">
                  <c:v>22.0351471940998</c:v>
                </c:pt>
                <c:pt idx="2894">
                  <c:v>21.998946114311899</c:v>
                </c:pt>
                <c:pt idx="2895">
                  <c:v>21.962844436927298</c:v>
                </c:pt>
                <c:pt idx="2896">
                  <c:v>21.926841889002699</c:v>
                </c:pt>
                <c:pt idx="2897">
                  <c:v>21.890938198344401</c:v>
                </c:pt>
                <c:pt idx="2898">
                  <c:v>21.855133093506101</c:v>
                </c:pt>
                <c:pt idx="2899">
                  <c:v>21.819426303786798</c:v>
                </c:pt>
                <c:pt idx="2900">
                  <c:v>21.783817559228801</c:v>
                </c:pt>
                <c:pt idx="2901">
                  <c:v>21.748306590615801</c:v>
                </c:pt>
                <c:pt idx="2902">
                  <c:v>21.712893129470601</c:v>
                </c:pt>
                <c:pt idx="2903">
                  <c:v>21.677576908053101</c:v>
                </c:pt>
                <c:pt idx="2904">
                  <c:v>21.642357659358598</c:v>
                </c:pt>
                <c:pt idx="2905">
                  <c:v>21.607235117115401</c:v>
                </c:pt>
                <c:pt idx="2906">
                  <c:v>21.572209015782999</c:v>
                </c:pt>
                <c:pt idx="2907">
                  <c:v>21.537279090549902</c:v>
                </c:pt>
                <c:pt idx="2908">
                  <c:v>21.502445077331899</c:v>
                </c:pt>
                <c:pt idx="2909">
                  <c:v>21.467706712769999</c:v>
                </c:pt>
                <c:pt idx="2910">
                  <c:v>21.433063734228</c:v>
                </c:pt>
                <c:pt idx="2911">
                  <c:v>21.398515879791201</c:v>
                </c:pt>
                <c:pt idx="2912">
                  <c:v>21.364062888264002</c:v>
                </c:pt>
                <c:pt idx="2913">
                  <c:v>21.3297044991678</c:v>
                </c:pt>
                <c:pt idx="2914">
                  <c:v>21.295440452739498</c:v>
                </c:pt>
                <c:pt idx="2915">
                  <c:v>21.2612704899291</c:v>
                </c:pt>
                <c:pt idx="2916">
                  <c:v>21.227194352397898</c:v>
                </c:pt>
                <c:pt idx="2917">
                  <c:v>21.193211782516698</c:v>
                </c:pt>
                <c:pt idx="2918">
                  <c:v>21.159322523363599</c:v>
                </c:pt>
                <c:pt idx="2919">
                  <c:v>21.125526318722301</c:v>
                </c:pt>
                <c:pt idx="2920">
                  <c:v>21.091822913079699</c:v>
                </c:pt>
                <c:pt idx="2921">
                  <c:v>21.0582120516247</c:v>
                </c:pt>
                <c:pt idx="2922">
                  <c:v>21.024693480245599</c:v>
                </c:pt>
                <c:pt idx="2923">
                  <c:v>20.991266945528601</c:v>
                </c:pt>
                <c:pt idx="2924">
                  <c:v>20.9579321947556</c:v>
                </c:pt>
                <c:pt idx="2925">
                  <c:v>20.924688975902601</c:v>
                </c:pt>
                <c:pt idx="2926">
                  <c:v>20.891537037637502</c:v>
                </c:pt>
                <c:pt idx="2927">
                  <c:v>20.858476129318198</c:v>
                </c:pt>
                <c:pt idx="2928">
                  <c:v>20.825506000991101</c:v>
                </c:pt>
                <c:pt idx="2929">
                  <c:v>20.792626403388699</c:v>
                </c:pt>
                <c:pt idx="2930">
                  <c:v>20.759837087928101</c:v>
                </c:pt>
                <c:pt idx="2931">
                  <c:v>20.727137806708999</c:v>
                </c:pt>
                <c:pt idx="2932">
                  <c:v>20.694528312511501</c:v>
                </c:pt>
                <c:pt idx="2933">
                  <c:v>20.6620083587948</c:v>
                </c:pt>
                <c:pt idx="2934">
                  <c:v>20.629577699695002</c:v>
                </c:pt>
                <c:pt idx="2935">
                  <c:v>20.597236090023401</c:v>
                </c:pt>
                <c:pt idx="2936">
                  <c:v>20.564983285264301</c:v>
                </c:pt>
                <c:pt idx="2937">
                  <c:v>20.5328190415735</c:v>
                </c:pt>
                <c:pt idx="2938">
                  <c:v>20.500743115776601</c:v>
                </c:pt>
                <c:pt idx="2939">
                  <c:v>20.4687552653666</c:v>
                </c:pt>
                <c:pt idx="2940">
                  <c:v>20.436855248502599</c:v>
                </c:pt>
                <c:pt idx="2941">
                  <c:v>20.405042824007499</c:v>
                </c:pt>
                <c:pt idx="2942">
                  <c:v>20.373317751366699</c:v>
                </c:pt>
                <c:pt idx="2943">
                  <c:v>20.341679790725902</c:v>
                </c:pt>
                <c:pt idx="2944">
                  <c:v>20.310128702889401</c:v>
                </c:pt>
                <c:pt idx="2945">
                  <c:v>20.2786642493184</c:v>
                </c:pt>
                <c:pt idx="2946">
                  <c:v>20.247286192128801</c:v>
                </c:pt>
                <c:pt idx="2947">
                  <c:v>20.215994294090098</c:v>
                </c:pt>
                <c:pt idx="2948">
                  <c:v>20.1847883186228</c:v>
                </c:pt>
                <c:pt idx="2949">
                  <c:v>20.153668029797299</c:v>
                </c:pt>
                <c:pt idx="2950">
                  <c:v>20.122633192331701</c:v>
                </c:pt>
                <c:pt idx="2951">
                  <c:v>20.091683571590199</c:v>
                </c:pt>
                <c:pt idx="2952">
                  <c:v>20.0608189335811</c:v>
                </c:pt>
                <c:pt idx="2953">
                  <c:v>20.030039044955501</c:v>
                </c:pt>
                <c:pt idx="2954">
                  <c:v>19.9993436730051</c:v>
                </c:pt>
                <c:pt idx="2955">
                  <c:v>19.968732585660401</c:v>
                </c:pt>
                <c:pt idx="2956">
                  <c:v>19.938205551489499</c:v>
                </c:pt>
                <c:pt idx="2957">
                  <c:v>19.907762339695498</c:v>
                </c:pt>
                <c:pt idx="2958">
                  <c:v>19.8774027201157</c:v>
                </c:pt>
                <c:pt idx="2959">
                  <c:v>19.847126463219102</c:v>
                </c:pt>
                <c:pt idx="2960">
                  <c:v>19.816933340105098</c:v>
                </c:pt>
                <c:pt idx="2961">
                  <c:v>19.786823122501499</c:v>
                </c:pt>
                <c:pt idx="2962">
                  <c:v>19.756795582763001</c:v>
                </c:pt>
                <c:pt idx="2963">
                  <c:v>19.7268504938693</c:v>
                </c:pt>
                <c:pt idx="2964">
                  <c:v>19.696987629423599</c:v>
                </c:pt>
                <c:pt idx="2965">
                  <c:v>19.667206763650501</c:v>
                </c:pt>
                <c:pt idx="2966">
                  <c:v>19.6375076713948</c:v>
                </c:pt>
                <c:pt idx="2967">
                  <c:v>19.6078901281195</c:v>
                </c:pt>
                <c:pt idx="2968">
                  <c:v>19.5783539099039</c:v>
                </c:pt>
                <c:pt idx="2969">
                  <c:v>19.5488987934425</c:v>
                </c:pt>
                <c:pt idx="2970">
                  <c:v>19.5195245560427</c:v>
                </c:pt>
                <c:pt idx="2971">
                  <c:v>19.490230975623501</c:v>
                </c:pt>
                <c:pt idx="2972">
                  <c:v>19.461017830713701</c:v>
                </c:pt>
                <c:pt idx="2973">
                  <c:v>19.4318849004501</c:v>
                </c:pt>
                <c:pt idx="2974">
                  <c:v>19.402831964576102</c:v>
                </c:pt>
                <c:pt idx="2975">
                  <c:v>19.373858803439798</c:v>
                </c:pt>
                <c:pt idx="2976">
                  <c:v>19.3449651979926</c:v>
                </c:pt>
                <c:pt idx="2977">
                  <c:v>19.316150929787099</c:v>
                </c:pt>
                <c:pt idx="2978">
                  <c:v>19.287415780975898</c:v>
                </c:pt>
                <c:pt idx="2979">
                  <c:v>19.258759534309799</c:v>
                </c:pt>
                <c:pt idx="2980">
                  <c:v>19.230181973135998</c:v>
                </c:pt>
                <c:pt idx="2981">
                  <c:v>19.2016828813966</c:v>
                </c:pt>
                <c:pt idx="2982">
                  <c:v>19.173262043627201</c:v>
                </c:pt>
                <c:pt idx="2983">
                  <c:v>19.1449192449547</c:v>
                </c:pt>
                <c:pt idx="2984">
                  <c:v>19.116654271096198</c:v>
                </c:pt>
                <c:pt idx="2985">
                  <c:v>19.088466908357201</c:v>
                </c:pt>
                <c:pt idx="2986">
                  <c:v>19.060356943629898</c:v>
                </c:pt>
                <c:pt idx="2987">
                  <c:v>19.0323241643916</c:v>
                </c:pt>
                <c:pt idx="2988">
                  <c:v>19.004368358703299</c:v>
                </c:pt>
                <c:pt idx="2989">
                  <c:v>18.9764893152079</c:v>
                </c:pt>
                <c:pt idx="2990">
                  <c:v>18.9486868231286</c:v>
                </c:pt>
                <c:pt idx="2991">
                  <c:v>18.920960672267402</c:v>
                </c:pt>
                <c:pt idx="2992">
                  <c:v>18.8933106530035</c:v>
                </c:pt>
                <c:pt idx="2993">
                  <c:v>18.865736556291601</c:v>
                </c:pt>
                <c:pt idx="2994">
                  <c:v>18.8382381736605</c:v>
                </c:pt>
                <c:pt idx="2995">
                  <c:v>18.810815297211299</c:v>
                </c:pt>
                <c:pt idx="2996">
                  <c:v>18.783467719616201</c:v>
                </c:pt>
                <c:pt idx="2997">
                  <c:v>18.756195234116401</c:v>
                </c:pt>
                <c:pt idx="2998">
                  <c:v>18.728997634520901</c:v>
                </c:pt>
                <c:pt idx="2999">
                  <c:v>18.701874715205101</c:v>
                </c:pt>
                <c:pt idx="3000">
                  <c:v>18.674826271108799</c:v>
                </c:pt>
                <c:pt idx="3001">
                  <c:v>18.647852097734798</c:v>
                </c:pt>
                <c:pt idx="3002">
                  <c:v>18.620951991147699</c:v>
                </c:pt>
                <c:pt idx="3003">
                  <c:v>18.594125747971599</c:v>
                </c:pt>
                <c:pt idx="3004">
                  <c:v>18.567373165389601</c:v>
                </c:pt>
                <c:pt idx="3005">
                  <c:v>18.5406940411413</c:v>
                </c:pt>
                <c:pt idx="3006">
                  <c:v>18.514088173521898</c:v>
                </c:pt>
                <c:pt idx="3007">
                  <c:v>18.487555361380199</c:v>
                </c:pt>
                <c:pt idx="3008">
                  <c:v>18.4610954041177</c:v>
                </c:pt>
                <c:pt idx="3009">
                  <c:v>18.434708101686301</c:v>
                </c:pt>
                <c:pt idx="3010">
                  <c:v>18.408393254587502</c:v>
                </c:pt>
                <c:pt idx="3011">
                  <c:v>18.382150663870501</c:v>
                </c:pt>
                <c:pt idx="3012">
                  <c:v>18.3559801311307</c:v>
                </c:pt>
                <c:pt idx="3013">
                  <c:v>18.3298814585084</c:v>
                </c:pt>
                <c:pt idx="3014">
                  <c:v>18.303854448687201</c:v>
                </c:pt>
                <c:pt idx="3015">
                  <c:v>18.2778989048924</c:v>
                </c:pt>
                <c:pt idx="3016">
                  <c:v>18.2520146308897</c:v>
                </c:pt>
                <c:pt idx="3017">
                  <c:v>18.226201430983501</c:v>
                </c:pt>
                <c:pt idx="3018">
                  <c:v>18.2004591100158</c:v>
                </c:pt>
                <c:pt idx="3019">
                  <c:v>18.174787473364201</c:v>
                </c:pt>
                <c:pt idx="3020">
                  <c:v>18.1491863269409</c:v>
                </c:pt>
                <c:pt idx="3021">
                  <c:v>18.123655477190901</c:v>
                </c:pt>
                <c:pt idx="3022">
                  <c:v>18.0981947310907</c:v>
                </c:pt>
                <c:pt idx="3023">
                  <c:v>18.072803896146901</c:v>
                </c:pt>
                <c:pt idx="3024">
                  <c:v>18.0474827803945</c:v>
                </c:pt>
                <c:pt idx="3025">
                  <c:v>18.0222311923958</c:v>
                </c:pt>
                <c:pt idx="3026">
                  <c:v>17.997048941238599</c:v>
                </c:pt>
                <c:pt idx="3027">
                  <c:v>17.971935836535</c:v>
                </c:pt>
                <c:pt idx="3028">
                  <c:v>17.9468916884198</c:v>
                </c:pt>
                <c:pt idx="3029">
                  <c:v>17.921916307549299</c:v>
                </c:pt>
                <c:pt idx="3030">
                  <c:v>17.897009505099401</c:v>
                </c:pt>
                <c:pt idx="3031">
                  <c:v>17.872171092764798</c:v>
                </c:pt>
                <c:pt idx="3032">
                  <c:v>17.8474008827571</c:v>
                </c:pt>
                <c:pt idx="3033">
                  <c:v>17.822698687803602</c:v>
                </c:pt>
                <c:pt idx="3034">
                  <c:v>17.798064321145699</c:v>
                </c:pt>
                <c:pt idx="3035">
                  <c:v>17.773497596537801</c:v>
                </c:pt>
                <c:pt idx="3036">
                  <c:v>17.748998328245499</c:v>
                </c:pt>
                <c:pt idx="3037">
                  <c:v>17.7245663310445</c:v>
                </c:pt>
                <c:pt idx="3038">
                  <c:v>17.700201420219202</c:v>
                </c:pt>
                <c:pt idx="3039">
                  <c:v>17.675903411560999</c:v>
                </c:pt>
                <c:pt idx="3040">
                  <c:v>17.651672121367199</c:v>
                </c:pt>
                <c:pt idx="3041">
                  <c:v>17.627507366439598</c:v>
                </c:pt>
                <c:pt idx="3042">
                  <c:v>17.603408964082799</c:v>
                </c:pt>
                <c:pt idx="3043">
                  <c:v>17.579376732103299</c:v>
                </c:pt>
                <c:pt idx="3044">
                  <c:v>17.555410488807802</c:v>
                </c:pt>
                <c:pt idx="3045">
                  <c:v>17.531510053001799</c:v>
                </c:pt>
                <c:pt idx="3046">
                  <c:v>17.507675243988501</c:v>
                </c:pt>
                <c:pt idx="3047">
                  <c:v>17.4839058815671</c:v>
                </c:pt>
                <c:pt idx="3048">
                  <c:v>17.4602017860316</c:v>
                </c:pt>
                <c:pt idx="3049">
                  <c:v>17.436562778169701</c:v>
                </c:pt>
                <c:pt idx="3050">
                  <c:v>17.412988679260899</c:v>
                </c:pt>
                <c:pt idx="3051">
                  <c:v>17.389479311075601</c:v>
                </c:pt>
                <c:pt idx="3052">
                  <c:v>17.3660344958735</c:v>
                </c:pt>
                <c:pt idx="3053">
                  <c:v>17.342654056402299</c:v>
                </c:pt>
                <c:pt idx="3054">
                  <c:v>17.319337815896699</c:v>
                </c:pt>
                <c:pt idx="3055">
                  <c:v>17.296085598076299</c:v>
                </c:pt>
                <c:pt idx="3056">
                  <c:v>17.272897227145201</c:v>
                </c:pt>
                <c:pt idx="3057">
                  <c:v>17.249772527789901</c:v>
                </c:pt>
                <c:pt idx="3058">
                  <c:v>17.226711325178499</c:v>
                </c:pt>
                <c:pt idx="3059">
                  <c:v>17.2037134449589</c:v>
                </c:pt>
                <c:pt idx="3060">
                  <c:v>17.180778713258</c:v>
                </c:pt>
                <c:pt idx="3061">
                  <c:v>17.157906956679899</c:v>
                </c:pt>
                <c:pt idx="3062">
                  <c:v>17.135098002305099</c:v>
                </c:pt>
                <c:pt idx="3063">
                  <c:v>17.112351677688601</c:v>
                </c:pt>
                <c:pt idx="3064">
                  <c:v>17.089667810859101</c:v>
                </c:pt>
                <c:pt idx="3065">
                  <c:v>17.067046230317501</c:v>
                </c:pt>
                <c:pt idx="3066">
                  <c:v>17.044486765035501</c:v>
                </c:pt>
                <c:pt idx="3067">
                  <c:v>17.021989244454598</c:v>
                </c:pt>
                <c:pt idx="3068">
                  <c:v>16.999553498484399</c:v>
                </c:pt>
                <c:pt idx="3069">
                  <c:v>16.977179357501601</c:v>
                </c:pt>
                <c:pt idx="3070">
                  <c:v>16.954866652348901</c:v>
                </c:pt>
                <c:pt idx="3071">
                  <c:v>16.932615214333101</c:v>
                </c:pt>
                <c:pt idx="3072">
                  <c:v>16.9104248752245</c:v>
                </c:pt>
                <c:pt idx="3073">
                  <c:v>16.888295467255201</c:v>
                </c:pt>
                <c:pt idx="3074">
                  <c:v>16.866226823118001</c:v>
                </c:pt>
                <c:pt idx="3075">
                  <c:v>16.8442187759651</c:v>
                </c:pt>
                <c:pt idx="3076">
                  <c:v>16.8222711594068</c:v>
                </c:pt>
                <c:pt idx="3077">
                  <c:v>16.800383807510201</c:v>
                </c:pt>
                <c:pt idx="3078">
                  <c:v>16.778556554798399</c:v>
                </c:pt>
                <c:pt idx="3079">
                  <c:v>16.756789236248299</c:v>
                </c:pt>
                <c:pt idx="3080">
                  <c:v>16.735081687290499</c:v>
                </c:pt>
                <c:pt idx="3081">
                  <c:v>16.713433743806998</c:v>
                </c:pt>
                <c:pt idx="3082">
                  <c:v>16.6918452421308</c:v>
                </c:pt>
                <c:pt idx="3083">
                  <c:v>16.670316019044002</c:v>
                </c:pt>
                <c:pt idx="3084">
                  <c:v>16.648845911777201</c:v>
                </c:pt>
                <c:pt idx="3085">
                  <c:v>16.627434758007698</c:v>
                </c:pt>
                <c:pt idx="3086">
                  <c:v>16.6060823958586</c:v>
                </c:pt>
                <c:pt idx="3087">
                  <c:v>16.584788663897399</c:v>
                </c:pt>
                <c:pt idx="3088">
                  <c:v>16.563553401135</c:v>
                </c:pt>
                <c:pt idx="3089">
                  <c:v>16.5423764470242</c:v>
                </c:pt>
                <c:pt idx="3090">
                  <c:v>16.521257641458899</c:v>
                </c:pt>
                <c:pt idx="3091">
                  <c:v>16.5001968247722</c:v>
                </c:pt>
                <c:pt idx="3092">
                  <c:v>16.479193837736101</c:v>
                </c:pt>
                <c:pt idx="3093">
                  <c:v>16.458248521559501</c:v>
                </c:pt>
                <c:pt idx="3094">
                  <c:v>16.437360717887401</c:v>
                </c:pt>
                <c:pt idx="3095">
                  <c:v>16.416530268799502</c:v>
                </c:pt>
                <c:pt idx="3096">
                  <c:v>16.395757016809501</c:v>
                </c:pt>
                <c:pt idx="3097">
                  <c:v>16.375040804863001</c:v>
                </c:pt>
                <c:pt idx="3098">
                  <c:v>16.354381476337299</c:v>
                </c:pt>
                <c:pt idx="3099">
                  <c:v>16.333778875039499</c:v>
                </c:pt>
                <c:pt idx="3100">
                  <c:v>16.313232845205601</c:v>
                </c:pt>
                <c:pt idx="3101">
                  <c:v>16.2927432314996</c:v>
                </c:pt>
                <c:pt idx="3102">
                  <c:v>16.272309879011502</c:v>
                </c:pt>
                <c:pt idx="3103">
                  <c:v>16.251932633257201</c:v>
                </c:pt>
                <c:pt idx="3104">
                  <c:v>16.2316113401763</c:v>
                </c:pt>
                <c:pt idx="3105">
                  <c:v>16.211345846131898</c:v>
                </c:pt>
                <c:pt idx="3106">
                  <c:v>16.191135997908599</c:v>
                </c:pt>
                <c:pt idx="3107">
                  <c:v>16.170981642711801</c:v>
                </c:pt>
                <c:pt idx="3108">
                  <c:v>16.150882628166599</c:v>
                </c:pt>
                <c:pt idx="3109">
                  <c:v>16.130838802316202</c:v>
                </c:pt>
                <c:pt idx="3110">
                  <c:v>16.110850013621501</c:v>
                </c:pt>
                <c:pt idx="3111">
                  <c:v>16.090916110958901</c:v>
                </c:pt>
                <c:pt idx="3112">
                  <c:v>16.071036943620399</c:v>
                </c:pt>
                <c:pt idx="3113">
                  <c:v>16.0512123613113</c:v>
                </c:pt>
                <c:pt idx="3114">
                  <c:v>16.031442214149902</c:v>
                </c:pt>
                <c:pt idx="3115">
                  <c:v>16.011726352665899</c:v>
                </c:pt>
                <c:pt idx="3116">
                  <c:v>15.992064627799399</c:v>
                </c:pt>
                <c:pt idx="3117">
                  <c:v>15.9724568909001</c:v>
                </c:pt>
                <c:pt idx="3118">
                  <c:v>15.952902993725401</c:v>
                </c:pt>
                <c:pt idx="3119">
                  <c:v>15.9334027884401</c:v>
                </c:pt>
                <c:pt idx="3120">
                  <c:v>15.913956127614799</c:v>
                </c:pt>
                <c:pt idx="3121">
                  <c:v>15.8945628642249</c:v>
                </c:pt>
                <c:pt idx="3122">
                  <c:v>15.8752228516496</c:v>
                </c:pt>
                <c:pt idx="3123">
                  <c:v>15.8559359436706</c:v>
                </c:pt>
                <c:pt idx="3124">
                  <c:v>15.836701994471101</c:v>
                </c:pt>
                <c:pt idx="3125">
                  <c:v>15.817520858634801</c:v>
                </c:pt>
                <c:pt idx="3126">
                  <c:v>15.798392391144599</c:v>
                </c:pt>
                <c:pt idx="3127">
                  <c:v>15.7793164473815</c:v>
                </c:pt>
                <c:pt idx="3128">
                  <c:v>15.7602928831238</c:v>
                </c:pt>
                <c:pt idx="3129">
                  <c:v>15.741321554545699</c:v>
                </c:pt>
                <c:pt idx="3130">
                  <c:v>15.7224023182163</c:v>
                </c:pt>
                <c:pt idx="3131">
                  <c:v>15.703535031098699</c:v>
                </c:pt>
                <c:pt idx="3132">
                  <c:v>15.6847195505485</c:v>
                </c:pt>
                <c:pt idx="3133">
                  <c:v>15.6659557343131</c:v>
                </c:pt>
                <c:pt idx="3134">
                  <c:v>15.6472434405306</c:v>
                </c:pt>
                <c:pt idx="3135">
                  <c:v>15.628582527728501</c:v>
                </c:pt>
                <c:pt idx="3136">
                  <c:v>15.6099728548228</c:v>
                </c:pt>
                <c:pt idx="3137">
                  <c:v>15.591414281117</c:v>
                </c:pt>
                <c:pt idx="3138">
                  <c:v>15.5729066663007</c:v>
                </c:pt>
                <c:pt idx="3139">
                  <c:v>15.5544498704489</c:v>
                </c:pt>
                <c:pt idx="3140">
                  <c:v>15.5360437540209</c:v>
                </c:pt>
                <c:pt idx="3141">
                  <c:v>15.517688177859</c:v>
                </c:pt>
                <c:pt idx="3142">
                  <c:v>15.4993830031878</c:v>
                </c:pt>
                <c:pt idx="3143">
                  <c:v>15.4811280916126</c:v>
                </c:pt>
                <c:pt idx="3144">
                  <c:v>15.4629233051191</c:v>
                </c:pt>
                <c:pt idx="3145">
                  <c:v>15.444768506071799</c:v>
                </c:pt>
                <c:pt idx="3146">
                  <c:v>15.4266635572131</c:v>
                </c:pt>
                <c:pt idx="3147">
                  <c:v>15.408608321662401</c:v>
                </c:pt>
                <c:pt idx="3148">
                  <c:v>15.3906026629147</c:v>
                </c:pt>
                <c:pt idx="3149">
                  <c:v>15.372646444840001</c:v>
                </c:pt>
                <c:pt idx="3150">
                  <c:v>15.3547395316823</c:v>
                </c:pt>
                <c:pt idx="3151">
                  <c:v>15.3368817880579</c:v>
                </c:pt>
                <c:pt idx="3152">
                  <c:v>15.319073078955199</c:v>
                </c:pt>
                <c:pt idx="3153">
                  <c:v>15.301313269733299</c:v>
                </c:pt>
                <c:pt idx="3154">
                  <c:v>15.283602226120699</c:v>
                </c:pt>
                <c:pt idx="3155">
                  <c:v>15.265939814215001</c:v>
                </c:pt>
                <c:pt idx="3156">
                  <c:v>15.248325900481101</c:v>
                </c:pt>
                <c:pt idx="3157">
                  <c:v>15.230760351750799</c:v>
                </c:pt>
                <c:pt idx="3158">
                  <c:v>15.2132430352216</c:v>
                </c:pt>
                <c:pt idx="3159">
                  <c:v>15.1957738184554</c:v>
                </c:pt>
                <c:pt idx="3160">
                  <c:v>15.178352569377999</c:v>
                </c:pt>
                <c:pt idx="3161">
                  <c:v>15.160979156277801</c:v>
                </c:pt>
                <c:pt idx="3162">
                  <c:v>15.1436534478047</c:v>
                </c:pt>
                <c:pt idx="3163">
                  <c:v>15.1263753129695</c:v>
                </c:pt>
                <c:pt idx="3164">
                  <c:v>15.1091446211424</c:v>
                </c:pt>
                <c:pt idx="3165">
                  <c:v>15.0919612420526</c:v>
                </c:pt>
                <c:pt idx="3166">
                  <c:v>15.0748250457869</c:v>
                </c:pt>
                <c:pt idx="3167">
                  <c:v>15.0577359027886</c:v>
                </c:pt>
                <c:pt idx="3168">
                  <c:v>15.040693683857</c:v>
                </c:pt>
                <c:pt idx="3169">
                  <c:v>15.0236982601461</c:v>
                </c:pt>
                <c:pt idx="3170">
                  <c:v>15.0067495031637</c:v>
                </c:pt>
                <c:pt idx="3171">
                  <c:v>14.989847284770301</c:v>
                </c:pt>
                <c:pt idx="3172">
                  <c:v>14.9729914771784</c:v>
                </c:pt>
                <c:pt idx="3173">
                  <c:v>14.956181952951299</c:v>
                </c:pt>
                <c:pt idx="3174">
                  <c:v>14.939418585002301</c:v>
                </c:pt>
                <c:pt idx="3175">
                  <c:v>14.922701246593601</c:v>
                </c:pt>
                <c:pt idx="3176">
                  <c:v>14.9060298113353</c:v>
                </c:pt>
                <c:pt idx="3177">
                  <c:v>14.889404153184801</c:v>
                </c:pt>
                <c:pt idx="3178">
                  <c:v>14.872824146445399</c:v>
                </c:pt>
                <c:pt idx="3179">
                  <c:v>14.8562896657655</c:v>
                </c:pt>
                <c:pt idx="3180">
                  <c:v>14.839800586137899</c:v>
                </c:pt>
                <c:pt idx="3181">
                  <c:v>14.8233567828985</c:v>
                </c:pt>
                <c:pt idx="3182">
                  <c:v>14.8069581317255</c:v>
                </c:pt>
                <c:pt idx="3183">
                  <c:v>14.7906045086386</c:v>
                </c:pt>
                <c:pt idx="3184">
                  <c:v>14.7742957899977</c:v>
                </c:pt>
                <c:pt idx="3185">
                  <c:v>14.758031852502601</c:v>
                </c:pt>
                <c:pt idx="3186">
                  <c:v>14.741812573191099</c:v>
                </c:pt>
                <c:pt idx="3187">
                  <c:v>14.725637829439099</c:v>
                </c:pt>
                <c:pt idx="3188">
                  <c:v>14.709507498959001</c:v>
                </c:pt>
                <c:pt idx="3189">
                  <c:v>14.693421459799101</c:v>
                </c:pt>
                <c:pt idx="3190">
                  <c:v>14.677379590342399</c:v>
                </c:pt>
                <c:pt idx="3191">
                  <c:v>14.661381769305899</c:v>
                </c:pt>
                <c:pt idx="3192">
                  <c:v>14.6454278757398</c:v>
                </c:pt>
                <c:pt idx="3193">
                  <c:v>14.629517789026</c:v>
                </c:pt>
                <c:pt idx="3194">
                  <c:v>14.6136513888781</c:v>
                </c:pt>
                <c:pt idx="3195">
                  <c:v>14.597828555339699</c:v>
                </c:pt>
                <c:pt idx="3196">
                  <c:v>14.582049168783699</c:v>
                </c:pt>
                <c:pt idx="3197">
                  <c:v>14.5663131099117</c:v>
                </c:pt>
                <c:pt idx="3198">
                  <c:v>14.550620259752799</c:v>
                </c:pt>
                <c:pt idx="3199">
                  <c:v>14.534970499662601</c:v>
                </c:pt>
                <c:pt idx="3200">
                  <c:v>14.5193637113228</c:v>
                </c:pt>
                <c:pt idx="3201">
                  <c:v>14.5037997767398</c:v>
                </c:pt>
                <c:pt idx="3202">
                  <c:v>14.4882785782439</c:v>
                </c:pt>
                <c:pt idx="3203">
                  <c:v>14.4727999984887</c:v>
                </c:pt>
                <c:pt idx="3204">
                  <c:v>14.457363920449801</c:v>
                </c:pt>
                <c:pt idx="3205">
                  <c:v>14.441970227424401</c:v>
                </c:pt>
                <c:pt idx="3206">
                  <c:v>14.4266188030299</c:v>
                </c:pt>
                <c:pt idx="3207">
                  <c:v>14.411309531203401</c:v>
                </c:pt>
                <c:pt idx="3208">
                  <c:v>14.396042296200701</c:v>
                </c:pt>
                <c:pt idx="3209">
                  <c:v>14.380816982595301</c:v>
                </c:pt>
                <c:pt idx="3210">
                  <c:v>14.365633475277701</c:v>
                </c:pt>
                <c:pt idx="3211">
                  <c:v>14.350491659454599</c:v>
                </c:pt>
                <c:pt idx="3212">
                  <c:v>14.335391420647699</c:v>
                </c:pt>
                <c:pt idx="3213">
                  <c:v>14.320332644693201</c:v>
                </c:pt>
                <c:pt idx="3214">
                  <c:v>14.305315217740601</c:v>
                </c:pt>
                <c:pt idx="3215">
                  <c:v>14.2903390262522</c:v>
                </c:pt>
                <c:pt idx="3216">
                  <c:v>14.275403957002</c:v>
                </c:pt>
                <c:pt idx="3217">
                  <c:v>14.260509897074799</c:v>
                </c:pt>
                <c:pt idx="3218">
                  <c:v>14.2456567338656</c:v>
                </c:pt>
                <c:pt idx="3219">
                  <c:v>14.2308443550784</c:v>
                </c:pt>
                <c:pt idx="3220">
                  <c:v>14.216072648725801</c:v>
                </c:pt>
                <c:pt idx="3221">
                  <c:v>14.2013415031278</c:v>
                </c:pt>
                <c:pt idx="3222">
                  <c:v>14.186650806910899</c:v>
                </c:pt>
                <c:pt idx="3223">
                  <c:v>14.1720004490076</c:v>
                </c:pt>
                <c:pt idx="3224">
                  <c:v>14.157390318655301</c:v>
                </c:pt>
                <c:pt idx="3225">
                  <c:v>14.1428203053955</c:v>
                </c:pt>
                <c:pt idx="3226">
                  <c:v>14.1282902990732</c:v>
                </c:pt>
                <c:pt idx="3227">
                  <c:v>14.1138001898355</c:v>
                </c:pt>
                <c:pt idx="3228">
                  <c:v>14.099349868131499</c:v>
                </c:pt>
                <c:pt idx="3229">
                  <c:v>14.084939224711</c:v>
                </c:pt>
                <c:pt idx="3230">
                  <c:v>14.0705681506236</c:v>
                </c:pt>
                <c:pt idx="3231">
                  <c:v>14.0562365372183</c:v>
                </c:pt>
                <c:pt idx="3232">
                  <c:v>14.0419442761424</c:v>
                </c:pt>
                <c:pt idx="3233">
                  <c:v>14.0276912593406</c:v>
                </c:pt>
                <c:pt idx="3234">
                  <c:v>14.013477379054301</c:v>
                </c:pt>
                <c:pt idx="3235">
                  <c:v>13.999302527820999</c:v>
                </c:pt>
                <c:pt idx="3236">
                  <c:v>13.9851665984731</c:v>
                </c:pt>
                <c:pt idx="3237">
                  <c:v>13.9710694841372</c:v>
                </c:pt>
                <c:pt idx="3238">
                  <c:v>13.957011078233499</c:v>
                </c:pt>
                <c:pt idx="3239">
                  <c:v>13.942991274474901</c:v>
                </c:pt>
                <c:pt idx="3240">
                  <c:v>13.9290099668659</c:v>
                </c:pt>
                <c:pt idx="3241">
                  <c:v>13.915067049702399</c:v>
                </c:pt>
                <c:pt idx="3242">
                  <c:v>13.901162417570101</c:v>
                </c:pt>
                <c:pt idx="3243">
                  <c:v>13.887295965344601</c:v>
                </c:pt>
                <c:pt idx="3244">
                  <c:v>13.873467588189801</c:v>
                </c:pt>
                <c:pt idx="3245">
                  <c:v>13.859677181557799</c:v>
                </c:pt>
                <c:pt idx="3246">
                  <c:v>13.8459246411874</c:v>
                </c:pt>
                <c:pt idx="3247">
                  <c:v>13.832209863104</c:v>
                </c:pt>
                <c:pt idx="3248">
                  <c:v>13.818532743618301</c:v>
                </c:pt>
                <c:pt idx="3249">
                  <c:v>13.8048931793258</c:v>
                </c:pt>
                <c:pt idx="3250">
                  <c:v>13.791291067105901</c:v>
                </c:pt>
                <c:pt idx="3251">
                  <c:v>13.777726304121201</c:v>
                </c:pt>
                <c:pt idx="3252">
                  <c:v>13.764198787816699</c:v>
                </c:pt>
                <c:pt idx="3253">
                  <c:v>13.750708415918901</c:v>
                </c:pt>
                <c:pt idx="3254">
                  <c:v>13.7372550864351</c:v>
                </c:pt>
                <c:pt idx="3255">
                  <c:v>13.7238386976528</c:v>
                </c:pt>
                <c:pt idx="3256">
                  <c:v>13.7104591481387</c:v>
                </c:pt>
                <c:pt idx="3257">
                  <c:v>13.697116336738</c:v>
                </c:pt>
                <c:pt idx="3258">
                  <c:v>13.6838101625737</c:v>
                </c:pt>
                <c:pt idx="3259">
                  <c:v>13.6705405250458</c:v>
                </c:pt>
                <c:pt idx="3260">
                  <c:v>13.657307323830601</c:v>
                </c:pt>
                <c:pt idx="3261">
                  <c:v>13.644110458879601</c:v>
                </c:pt>
                <c:pt idx="3262">
                  <c:v>13.6309498304194</c:v>
                </c:pt>
                <c:pt idx="3263">
                  <c:v>13.6178253389501</c:v>
                </c:pt>
                <c:pt idx="3264">
                  <c:v>13.6047368852456</c:v>
                </c:pt>
                <c:pt idx="3265">
                  <c:v>13.591684370351601</c:v>
                </c:pt>
                <c:pt idx="3266">
                  <c:v>13.5786676955862</c:v>
                </c:pt>
                <c:pt idx="3267">
                  <c:v>13.565686762537799</c:v>
                </c:pt>
                <c:pt idx="3268">
                  <c:v>13.552741473065501</c:v>
                </c:pt>
                <c:pt idx="3269">
                  <c:v>13.5398317292976</c:v>
                </c:pt>
                <c:pt idx="3270">
                  <c:v>13.5269574336314</c:v>
                </c:pt>
                <c:pt idx="3271">
                  <c:v>13.514118488732001</c:v>
                </c:pt>
                <c:pt idx="3272">
                  <c:v>13.5013147975318</c:v>
                </c:pt>
                <c:pt idx="3273">
                  <c:v>13.488546263229701</c:v>
                </c:pt>
                <c:pt idx="3274">
                  <c:v>13.475812789290501</c:v>
                </c:pt>
                <c:pt idx="3275">
                  <c:v>13.463114279444101</c:v>
                </c:pt>
                <c:pt idx="3276">
                  <c:v>13.450450637684501</c:v>
                </c:pt>
                <c:pt idx="3277">
                  <c:v>13.4378217682697</c:v>
                </c:pt>
                <c:pt idx="3278">
                  <c:v>13.4252275757202</c:v>
                </c:pt>
                <c:pt idx="3279">
                  <c:v>13.412667964818899</c:v>
                </c:pt>
                <c:pt idx="3280">
                  <c:v>13.4001428406101</c:v>
                </c:pt>
                <c:pt idx="3281">
                  <c:v>13.3876521083988</c:v>
                </c:pt>
                <c:pt idx="3282">
                  <c:v>13.375195673750101</c:v>
                </c:pt>
                <c:pt idx="3283">
                  <c:v>13.3627734424884</c:v>
                </c:pt>
                <c:pt idx="3284">
                  <c:v>13.3503853206965</c:v>
                </c:pt>
                <c:pt idx="3285">
                  <c:v>13.3380312147154</c:v>
                </c:pt>
                <c:pt idx="3286">
                  <c:v>13.3257110311429</c:v>
                </c:pt>
                <c:pt idx="3287">
                  <c:v>13.3134246768336</c:v>
                </c:pt>
                <c:pt idx="3288">
                  <c:v>13.3011720588977</c:v>
                </c:pt>
                <c:pt idx="3289">
                  <c:v>13.2889530847005</c:v>
                </c:pt>
                <c:pt idx="3290">
                  <c:v>13.2767676618616</c:v>
                </c:pt>
                <c:pt idx="3291">
                  <c:v>18.082723817934799</c:v>
                </c:pt>
                <c:pt idx="3292">
                  <c:v>18.840648471967999</c:v>
                </c:pt>
                <c:pt idx="3293">
                  <c:v>19.6354932030772</c:v>
                </c:pt>
                <c:pt idx="3294">
                  <c:v>20.465822966656901</c:v>
                </c:pt>
                <c:pt idx="3295">
                  <c:v>21.3303891369717</c:v>
                </c:pt>
                <c:pt idx="3296">
                  <c:v>22.228095027128798</c:v>
                </c:pt>
                <c:pt idx="3297">
                  <c:v>23.1579697536616</c:v>
                </c:pt>
                <c:pt idx="3298">
                  <c:v>24.119148015989499</c:v>
                </c:pt>
                <c:pt idx="3299">
                  <c:v>25.110854173769301</c:v>
                </c:pt>
                <c:pt idx="3300">
                  <c:v>26.132389514825501</c:v>
                </c:pt>
                <c:pt idx="3301">
                  <c:v>27.183121936344801</c:v>
                </c:pt>
                <c:pt idx="3302">
                  <c:v>28.262477481710398</c:v>
                </c:pt>
                <c:pt idx="3303">
                  <c:v>29.3699333252132</c:v>
                </c:pt>
                <c:pt idx="3304">
                  <c:v>30.505011901340801</c:v>
                </c:pt>
                <c:pt idx="3305">
                  <c:v>31.667275949575</c:v>
                </c:pt>
                <c:pt idx="3306">
                  <c:v>32.856324299296404</c:v>
                </c:pt>
                <c:pt idx="3307">
                  <c:v>34.071788258806698</c:v>
                </c:pt>
                <c:pt idx="3308">
                  <c:v>35.313328501831201</c:v>
                </c:pt>
                <c:pt idx="3309">
                  <c:v>36.580632367011503</c:v>
                </c:pt>
                <c:pt idx="3310">
                  <c:v>37.873411502806</c:v>
                </c:pt>
                <c:pt idx="3311">
                  <c:v>39.1913998032649</c:v>
                </c:pt>
                <c:pt idx="3312">
                  <c:v>40.534351590315502</c:v>
                </c:pt>
                <c:pt idx="3313">
                  <c:v>41.902040006201602</c:v>
                </c:pt>
                <c:pt idx="3314">
                  <c:v>43.302312032608597</c:v>
                </c:pt>
                <c:pt idx="3315">
                  <c:v>44.748031046415598</c:v>
                </c:pt>
                <c:pt idx="3316">
                  <c:v>46.238453696839002</c:v>
                </c:pt>
                <c:pt idx="3317">
                  <c:v>47.773879918996997</c:v>
                </c:pt>
                <c:pt idx="3318">
                  <c:v>49.354549758328801</c:v>
                </c:pt>
                <c:pt idx="3319">
                  <c:v>50.980638979065603</c:v>
                </c:pt>
                <c:pt idx="3320">
                  <c:v>52.652254564905597</c:v>
                </c:pt>
                <c:pt idx="3321">
                  <c:v>54.3694301479266</c:v>
                </c:pt>
                <c:pt idx="3322">
                  <c:v>56.132121388312598</c:v>
                </c:pt>
                <c:pt idx="3323">
                  <c:v>57.940201330313698</c:v>
                </c:pt>
                <c:pt idx="3324">
                  <c:v>59.793455762775103</c:v>
                </c:pt>
                <c:pt idx="3325">
                  <c:v>61.691578615497697</c:v>
                </c:pt>
                <c:pt idx="3326">
                  <c:v>63.6341674256254</c:v>
                </c:pt>
                <c:pt idx="3327">
                  <c:v>65.620718911126204</c:v>
                </c:pt>
                <c:pt idx="3328">
                  <c:v>67.650624691193698</c:v>
                </c:pt>
                <c:pt idx="3329">
                  <c:v>69.723167196015595</c:v>
                </c:pt>
                <c:pt idx="3330">
                  <c:v>71.840658151282</c:v>
                </c:pt>
                <c:pt idx="3331">
                  <c:v>74.024097986189503</c:v>
                </c:pt>
                <c:pt idx="3332">
                  <c:v>76.278703669559704</c:v>
                </c:pt>
                <c:pt idx="3333">
                  <c:v>78.605826705083999</c:v>
                </c:pt>
                <c:pt idx="3334">
                  <c:v>81.006782900329497</c:v>
                </c:pt>
                <c:pt idx="3335">
                  <c:v>83.482759854529803</c:v>
                </c:pt>
                <c:pt idx="3336">
                  <c:v>86.034913983001104</c:v>
                </c:pt>
                <c:pt idx="3337">
                  <c:v>88.664303050387801</c:v>
                </c:pt>
                <c:pt idx="3338">
                  <c:v>91.371887626971699</c:v>
                </c:pt>
                <c:pt idx="3339">
                  <c:v>94.158520825764199</c:v>
                </c:pt>
                <c:pt idx="3340">
                  <c:v>97.024937716679204</c:v>
                </c:pt>
                <c:pt idx="3341">
                  <c:v>99.971744459682</c:v>
                </c:pt>
                <c:pt idx="3342">
                  <c:v>102.99940720572199</c:v>
                </c:pt>
                <c:pt idx="3343">
                  <c:v>106.108240821431</c:v>
                </c:pt>
                <c:pt idx="3344">
                  <c:v>109.29839750087601</c:v>
                </c:pt>
                <c:pt idx="3345">
                  <c:v>112.569855335016</c:v>
                </c:pt>
                <c:pt idx="3346">
                  <c:v>115.92240691691499</c:v>
                </c:pt>
                <c:pt idx="3347">
                  <c:v>119.355648067901</c:v>
                </c:pt>
                <c:pt idx="3348">
                  <c:v>122.868966776866</c:v>
                </c:pt>
                <c:pt idx="3349">
                  <c:v>126.461532451398</c:v>
                </c:pt>
                <c:pt idx="3350">
                  <c:v>130.13228558542599</c:v>
                </c:pt>
                <c:pt idx="3351">
                  <c:v>133.87992795338201</c:v>
                </c:pt>
                <c:pt idx="3352">
                  <c:v>137.70291344530699</c:v>
                </c:pt>
                <c:pt idx="3353">
                  <c:v>141.59943966075599</c:v>
                </c:pt>
                <c:pt idx="3354">
                  <c:v>145.567440381659</c:v>
                </c:pt>
                <c:pt idx="3355">
                  <c:v>149.604579045252</c:v>
                </c:pt>
                <c:pt idx="3356">
                  <c:v>153.70824333770099</c:v>
                </c:pt>
                <c:pt idx="3357">
                  <c:v>157.87554102701199</c:v>
                </c:pt>
                <c:pt idx="3358">
                  <c:v>162.103297150081</c:v>
                </c:pt>
                <c:pt idx="3359">
                  <c:v>166.388052663238</c:v>
                </c:pt>
                <c:pt idx="3360">
                  <c:v>170.72606465832899</c:v>
                </c:pt>
                <c:pt idx="3361">
                  <c:v>175.11330823719601</c:v>
                </c:pt>
                <c:pt idx="3362">
                  <c:v>179.545480126418</c:v>
                </c:pt>
                <c:pt idx="3363">
                  <c:v>184.018004101309</c:v>
                </c:pt>
                <c:pt idx="3364">
                  <c:v>188.526038273637</c:v>
                </c:pt>
                <c:pt idx="3365">
                  <c:v>193.064484281299</c:v>
                </c:pt>
                <c:pt idx="3366">
                  <c:v>197.627998400585</c:v>
                </c:pt>
                <c:pt idx="3367">
                  <c:v>202.21100458267099</c:v>
                </c:pt>
                <c:pt idx="3368">
                  <c:v>206.807709396028</c:v>
                </c:pt>
                <c:pt idx="3369">
                  <c:v>211.41211883564901</c:v>
                </c:pt>
                <c:pt idx="3370">
                  <c:v>216.01805693868999</c:v>
                </c:pt>
                <c:pt idx="3371">
                  <c:v>220.619186124658</c:v>
                </c:pt>
                <c:pt idx="3372">
                  <c:v>225.209029156898</c:v>
                </c:pt>
                <c:pt idx="3373">
                  <c:v>229.78099260126399</c:v>
                </c:pt>
                <c:pt idx="3374">
                  <c:v>234.32839163780301</c:v>
                </c:pt>
                <c:pt idx="3375">
                  <c:v>238.84447606238601</c:v>
                </c:pt>
                <c:pt idx="3376">
                  <c:v>243.32245729778299</c:v>
                </c:pt>
                <c:pt idx="3377">
                  <c:v>247.75550273233799</c:v>
                </c:pt>
                <c:pt idx="3378">
                  <c:v>252.136883798339</c:v>
                </c:pt>
                <c:pt idx="3379">
                  <c:v>256.45984453358398</c:v>
                </c:pt>
                <c:pt idx="3380">
                  <c:v>260.71772611398302</c:v>
                </c:pt>
                <c:pt idx="3381">
                  <c:v>264.903974278276</c:v>
                </c:pt>
                <c:pt idx="3382">
                  <c:v>269.01216789539802</c:v>
                </c:pt>
                <c:pt idx="3383">
                  <c:v>273.036046976801</c:v>
                </c:pt>
                <c:pt idx="3384">
                  <c:v>276.96953990007</c:v>
                </c:pt>
                <c:pt idx="3385">
                  <c:v>280.80678961667797</c:v>
                </c:pt>
                <c:pt idx="3386">
                  <c:v>284.542178626176</c:v>
                </c:pt>
                <c:pt idx="3387">
                  <c:v>288.17035251146098</c:v>
                </c:pt>
                <c:pt idx="3388">
                  <c:v>291.68624184477699</c:v>
                </c:pt>
                <c:pt idx="3389">
                  <c:v>295.08508229161998</c:v>
                </c:pt>
                <c:pt idx="3390">
                  <c:v>298.36243275937301</c:v>
                </c:pt>
                <c:pt idx="3391">
                  <c:v>301.51419145908102</c:v>
                </c:pt>
                <c:pt idx="3392">
                  <c:v>304.53660977183199</c:v>
                </c:pt>
                <c:pt idx="3393">
                  <c:v>307.426303835515</c:v>
                </c:pt>
                <c:pt idx="3394">
                  <c:v>310.180263792679</c:v>
                </c:pt>
                <c:pt idx="3395">
                  <c:v>312.79586066563797</c:v>
                </c:pt>
                <c:pt idx="3396">
                  <c:v>315.27085085029302</c:v>
                </c:pt>
                <c:pt idx="3397">
                  <c:v>317.60337824502102</c:v>
                </c:pt>
                <c:pt idx="3398">
                  <c:v>319.791974055102</c:v>
                </c:pt>
                <c:pt idx="3399">
                  <c:v>321.83555433601498</c:v>
                </c:pt>
                <c:pt idx="3400">
                  <c:v>323.73341536034201</c:v>
                </c:pt>
                <c:pt idx="3401">
                  <c:v>325.48522691263997</c:v>
                </c:pt>
                <c:pt idx="3402">
                  <c:v>327.09102363417901</c:v>
                </c:pt>
                <c:pt idx="3403">
                  <c:v>328.55119455475</c:v>
                </c:pt>
                <c:pt idx="3404">
                  <c:v>329.86647096175301</c:v>
                </c:pt>
                <c:pt idx="3405">
                  <c:v>331.03791276711502</c:v>
                </c:pt>
                <c:pt idx="3406">
                  <c:v>332.06689354059</c:v>
                </c:pt>
                <c:pt idx="3407">
                  <c:v>332.95508438334502</c:v>
                </c:pt>
                <c:pt idx="3408">
                  <c:v>333.70443681862002</c:v>
                </c:pt>
                <c:pt idx="3409">
                  <c:v>334.31716487683502</c:v>
                </c:pt>
                <c:pt idx="3410">
                  <c:v>334.79572655072002</c:v>
                </c:pt>
                <c:pt idx="3411">
                  <c:v>335.142804792329</c:v>
                </c:pt>
                <c:pt idx="3412">
                  <c:v>335.36128821800702</c:v>
                </c:pt>
                <c:pt idx="3413">
                  <c:v>335.45425168008398</c:v>
                </c:pt>
                <c:pt idx="3414">
                  <c:v>335.42493685526</c:v>
                </c:pt>
                <c:pt idx="3415">
                  <c:v>335.27673298961099</c:v>
                </c:pt>
                <c:pt idx="3416">
                  <c:v>335.01315792920201</c:v>
                </c:pt>
                <c:pt idx="3417">
                  <c:v>334.637839553628</c:v>
                </c:pt>
                <c:pt idx="3418">
                  <c:v>334.15449771758</c:v>
                </c:pt>
                <c:pt idx="3419">
                  <c:v>333.56692679315103</c:v>
                </c:pt>
                <c:pt idx="3420">
                  <c:v>332.87888527303602</c:v>
                </c:pt>
                <c:pt idx="3421">
                  <c:v>332.09444234030502</c:v>
                </c:pt>
                <c:pt idx="3422">
                  <c:v>331.21743792059601</c:v>
                </c:pt>
                <c:pt idx="3423">
                  <c:v>330.25180442786098</c:v>
                </c:pt>
                <c:pt idx="3424">
                  <c:v>329.20147288833903</c:v>
                </c:pt>
                <c:pt idx="3425">
                  <c:v>328.07036035143801</c:v>
                </c:pt>
                <c:pt idx="3426">
                  <c:v>326.86235821721402</c:v>
                </c:pt>
                <c:pt idx="3427">
                  <c:v>325.581321484238</c:v>
                </c:pt>
                <c:pt idx="3428">
                  <c:v>324.06698145690501</c:v>
                </c:pt>
                <c:pt idx="3429">
                  <c:v>322.15410803723103</c:v>
                </c:pt>
                <c:pt idx="3430">
                  <c:v>319.866836500575</c:v>
                </c:pt>
                <c:pt idx="3431">
                  <c:v>317.230802095934</c:v>
                </c:pt>
                <c:pt idx="3432">
                  <c:v>314.27237915817398</c:v>
                </c:pt>
                <c:pt idx="3433">
                  <c:v>311.01833918658599</c:v>
                </c:pt>
                <c:pt idx="3434">
                  <c:v>307.49553513160902</c:v>
                </c:pt>
                <c:pt idx="3435">
                  <c:v>303.730615784657</c:v>
                </c:pt>
                <c:pt idx="3436">
                  <c:v>299.74977281040498</c:v>
                </c:pt>
                <c:pt idx="3437">
                  <c:v>295.57852171325999</c:v>
                </c:pt>
                <c:pt idx="3438">
                  <c:v>291.24151692705601</c:v>
                </c:pt>
                <c:pt idx="3439">
                  <c:v>286.76240028218501</c:v>
                </c:pt>
                <c:pt idx="3440">
                  <c:v>282.16368134698803</c:v>
                </c:pt>
                <c:pt idx="3441">
                  <c:v>277.46664755926201</c:v>
                </c:pt>
                <c:pt idx="3442">
                  <c:v>272.69130164965298</c:v>
                </c:pt>
                <c:pt idx="3443">
                  <c:v>267.85632359558002</c:v>
                </c:pt>
                <c:pt idx="3444">
                  <c:v>262.97905421305802</c:v>
                </c:pt>
                <c:pt idx="3445">
                  <c:v>258.075497472667</c:v>
                </c:pt>
                <c:pt idx="3446">
                  <c:v>253.160338693634</c:v>
                </c:pt>
                <c:pt idx="3447">
                  <c:v>248.24697590558301</c:v>
                </c:pt>
                <c:pt idx="3448">
                  <c:v>243.35197269342899</c:v>
                </c:pt>
                <c:pt idx="3449">
                  <c:v>238.56873369873301</c:v>
                </c:pt>
                <c:pt idx="3450">
                  <c:v>233.927605739591</c:v>
                </c:pt>
                <c:pt idx="3451">
                  <c:v>229.42375858474901</c:v>
                </c:pt>
                <c:pt idx="3452">
                  <c:v>225.052506937825</c:v>
                </c:pt>
                <c:pt idx="3453">
                  <c:v>220.80931090402399</c:v>
                </c:pt>
                <c:pt idx="3454">
                  <c:v>216.68977560361299</c:v>
                </c:pt>
                <c:pt idx="3455">
                  <c:v>212.68965006964899</c:v>
                </c:pt>
                <c:pt idx="3456">
                  <c:v>208.80482554996701</c:v>
                </c:pt>
                <c:pt idx="3457">
                  <c:v>205.031333318013</c:v>
                </c:pt>
                <c:pt idx="3458">
                  <c:v>201.36534208338401</c:v>
                </c:pt>
                <c:pt idx="3459">
                  <c:v>197.80315508077501</c:v>
                </c:pt>
                <c:pt idx="3460">
                  <c:v>194.34120690541701</c:v>
                </c:pt>
                <c:pt idx="3461">
                  <c:v>190.97606015357499</c:v>
                </c:pt>
                <c:pt idx="3462">
                  <c:v>187.704401918483</c:v>
                </c:pt>
                <c:pt idx="3463">
                  <c:v>184.52315300751701</c:v>
                </c:pt>
                <c:pt idx="3464">
                  <c:v>181.42902343013401</c:v>
                </c:pt>
                <c:pt idx="3465">
                  <c:v>178.419153456413</c:v>
                </c:pt>
                <c:pt idx="3466">
                  <c:v>175.49069166440401</c:v>
                </c:pt>
                <c:pt idx="3467">
                  <c:v>172.640892739073</c:v>
                </c:pt>
                <c:pt idx="3468">
                  <c:v>169.86711380907099</c:v>
                </c:pt>
                <c:pt idx="3469">
                  <c:v>167.16681083191901</c:v>
                </c:pt>
                <c:pt idx="3470">
                  <c:v>164.53753504006701</c:v>
                </c:pt>
                <c:pt idx="3471">
                  <c:v>161.97692945788401</c:v>
                </c:pt>
                <c:pt idx="3472">
                  <c:v>159.48272549759301</c:v>
                </c:pt>
                <c:pt idx="3473">
                  <c:v>157.05273964040799</c:v>
                </c:pt>
                <c:pt idx="3474">
                  <c:v>154.684870207567</c:v>
                </c:pt>
                <c:pt idx="3475">
                  <c:v>152.37709422470999</c:v>
                </c:pt>
                <c:pt idx="3476">
                  <c:v>150.12746438190999</c:v>
                </c:pt>
                <c:pt idx="3477">
                  <c:v>147.93410609073899</c:v>
                </c:pt>
                <c:pt idx="3478">
                  <c:v>145.79521463896501</c:v>
                </c:pt>
                <c:pt idx="3479">
                  <c:v>143.709052442802</c:v>
                </c:pt>
                <c:pt idx="3480">
                  <c:v>141.67394639607301</c:v>
                </c:pt>
                <c:pt idx="3481">
                  <c:v>139.688285315207</c:v>
                </c:pt>
                <c:pt idx="3482">
                  <c:v>137.750517478593</c:v>
                </c:pt>
                <c:pt idx="3483">
                  <c:v>135.859148258511</c:v>
                </c:pt>
                <c:pt idx="3484">
                  <c:v>134.01273784362701</c:v>
                </c:pt>
                <c:pt idx="3485">
                  <c:v>132.20989904982699</c:v>
                </c:pt>
                <c:pt idx="3486">
                  <c:v>130.449295217024</c:v>
                </c:pt>
                <c:pt idx="3487">
                  <c:v>128.72963818947699</c:v>
                </c:pt>
                <c:pt idx="3488">
                  <c:v>127.04968637706099</c:v>
                </c:pt>
                <c:pt idx="3489">
                  <c:v>125.408242894886</c:v>
                </c:pt>
                <c:pt idx="3490">
                  <c:v>123.80415377865501</c:v>
                </c:pt>
                <c:pt idx="3491">
                  <c:v>122.23630627311699</c:v>
                </c:pt>
                <c:pt idx="3492">
                  <c:v>120.703627191004</c:v>
                </c:pt>
                <c:pt idx="3493">
                  <c:v>119.205081339855</c:v>
                </c:pt>
                <c:pt idx="3494">
                  <c:v>117.739670014179</c:v>
                </c:pt>
                <c:pt idx="3495">
                  <c:v>116.306429550423</c:v>
                </c:pt>
                <c:pt idx="3496">
                  <c:v>114.90442994232301</c:v>
                </c:pt>
                <c:pt idx="3497">
                  <c:v>113.53277351419401</c:v>
                </c:pt>
                <c:pt idx="3498">
                  <c:v>112.190593649866</c:v>
                </c:pt>
                <c:pt idx="3499">
                  <c:v>110.877053574965</c:v>
                </c:pt>
                <c:pt idx="3500">
                  <c:v>109.59134519035</c:v>
                </c:pt>
                <c:pt idx="3501">
                  <c:v>108.33268795458299</c:v>
                </c:pt>
                <c:pt idx="3502">
                  <c:v>107.10032781336599</c:v>
                </c:pt>
                <c:pt idx="3503">
                  <c:v>105.89353617395901</c:v>
                </c:pt>
                <c:pt idx="3504">
                  <c:v>104.711608922672</c:v>
                </c:pt>
                <c:pt idx="3505">
                  <c:v>103.553865483585</c:v>
                </c:pt>
                <c:pt idx="3506">
                  <c:v>102.41968492847199</c:v>
                </c:pt>
                <c:pt idx="3507">
                  <c:v>101.30835984617499</c:v>
                </c:pt>
                <c:pt idx="3508">
                  <c:v>100.219309074355</c:v>
                </c:pt>
                <c:pt idx="3509">
                  <c:v>99.151937548035804</c:v>
                </c:pt>
                <c:pt idx="3510">
                  <c:v>98.105669591971306</c:v>
                </c:pt>
                <c:pt idx="3511">
                  <c:v>97.079948191929006</c:v>
                </c:pt>
                <c:pt idx="3512">
                  <c:v>96.0742342961926</c:v>
                </c:pt>
                <c:pt idx="3513">
                  <c:v>95.088006145969203</c:v>
                </c:pt>
                <c:pt idx="3514">
                  <c:v>94.120758633439095</c:v>
                </c:pt>
                <c:pt idx="3515">
                  <c:v>93.172002686225497</c:v>
                </c:pt>
                <c:pt idx="3516">
                  <c:v>92.241264677146205</c:v>
                </c:pt>
                <c:pt idx="3517">
                  <c:v>91.328085858123501</c:v>
                </c:pt>
                <c:pt idx="3518">
                  <c:v>90.432021817205595</c:v>
                </c:pt>
                <c:pt idx="3519">
                  <c:v>89.552641957685395</c:v>
                </c:pt>
                <c:pt idx="3520">
                  <c:v>88.689528998348905</c:v>
                </c:pt>
                <c:pt idx="3521">
                  <c:v>87.842278493937698</c:v>
                </c:pt>
                <c:pt idx="3522">
                  <c:v>87.010498374938607</c:v>
                </c:pt>
                <c:pt idx="3523">
                  <c:v>86.193808505859295</c:v>
                </c:pt>
                <c:pt idx="3524">
                  <c:v>85.391840261191206</c:v>
                </c:pt>
                <c:pt idx="3525">
                  <c:v>84.604236118286593</c:v>
                </c:pt>
                <c:pt idx="3526">
                  <c:v>83.830649266424203</c:v>
                </c:pt>
                <c:pt idx="3527">
                  <c:v>83.070743231357497</c:v>
                </c:pt>
                <c:pt idx="3528">
                  <c:v>82.324191514679896</c:v>
                </c:pt>
                <c:pt idx="3529">
                  <c:v>81.590677247373605</c:v>
                </c:pt>
                <c:pt idx="3530">
                  <c:v>80.869892856928303</c:v>
                </c:pt>
                <c:pt idx="3531">
                  <c:v>80.161539747449098</c:v>
                </c:pt>
                <c:pt idx="3532">
                  <c:v>79.465327992203299</c:v>
                </c:pt>
                <c:pt idx="3533">
                  <c:v>78.780976038073106</c:v>
                </c:pt>
                <c:pt idx="3534">
                  <c:v>78.108210421408799</c:v>
                </c:pt>
                <c:pt idx="3535">
                  <c:v>77.446765494797702</c:v>
                </c:pt>
                <c:pt idx="3536">
                  <c:v>76.796383164295094</c:v>
                </c:pt>
                <c:pt idx="3537">
                  <c:v>76.156812636667695</c:v>
                </c:pt>
                <c:pt idx="3538">
                  <c:v>75.527810176237594</c:v>
                </c:pt>
                <c:pt idx="3539">
                  <c:v>74.909138870915896</c:v>
                </c:pt>
                <c:pt idx="3540">
                  <c:v>74.300568407051998</c:v>
                </c:pt>
                <c:pt idx="3541">
                  <c:v>73.701874852728295</c:v>
                </c:pt>
                <c:pt idx="3542">
                  <c:v>73.112840449144898</c:v>
                </c:pt>
                <c:pt idx="3543">
                  <c:v>72.533253409773195</c:v>
                </c:pt>
                <c:pt idx="3544">
                  <c:v>71.962907726942007</c:v>
                </c:pt>
                <c:pt idx="3545">
                  <c:v>71.401602985565603</c:v>
                </c:pt>
                <c:pt idx="3546">
                  <c:v>70.849144183715794</c:v>
                </c:pt>
                <c:pt idx="3547">
                  <c:v>70.305341559755703</c:v>
                </c:pt>
                <c:pt idx="3548">
                  <c:v>69.770010425776405</c:v>
                </c:pt>
                <c:pt idx="3549">
                  <c:v>69.242986757348902</c:v>
                </c:pt>
                <c:pt idx="3550">
                  <c:v>68.724065053971302</c:v>
                </c:pt>
                <c:pt idx="3551">
                  <c:v>68.213089595080106</c:v>
                </c:pt>
                <c:pt idx="3552">
                  <c:v>67.709894441252203</c:v>
                </c:pt>
                <c:pt idx="3553">
                  <c:v>67.214317979829005</c:v>
                </c:pt>
                <c:pt idx="3554">
                  <c:v>66.726202791168802</c:v>
                </c:pt>
                <c:pt idx="3555">
                  <c:v>66.245395519634698</c:v>
                </c:pt>
                <c:pt idx="3556">
                  <c:v>65.771746749125398</c:v>
                </c:pt>
                <c:pt idx="3557">
                  <c:v>65.305110882972897</c:v>
                </c:pt>
                <c:pt idx="3558">
                  <c:v>64.845346028037397</c:v>
                </c:pt>
                <c:pt idx="3559">
                  <c:v>64.392313882835296</c:v>
                </c:pt>
                <c:pt idx="3560">
                  <c:v>63.945879629539398</c:v>
                </c:pt>
                <c:pt idx="3561">
                  <c:v>63.5059118297089</c:v>
                </c:pt>
                <c:pt idx="3562">
                  <c:v>63.072282323598799</c:v>
                </c:pt>
                <c:pt idx="3563">
                  <c:v>62.644866132913599</c:v>
                </c:pt>
                <c:pt idx="3564">
                  <c:v>62.223541366874798</c:v>
                </c:pt>
                <c:pt idx="3565">
                  <c:v>61.808189131474798</c:v>
                </c:pt>
                <c:pt idx="3566">
                  <c:v>61.398693441792901</c:v>
                </c:pt>
                <c:pt idx="3567">
                  <c:v>60.994941137265499</c:v>
                </c:pt>
                <c:pt idx="3568">
                  <c:v>60.596821799789197</c:v>
                </c:pt>
                <c:pt idx="3569">
                  <c:v>60.204227674559199</c:v>
                </c:pt>
                <c:pt idx="3570">
                  <c:v>59.817053593535903</c:v>
                </c:pt>
                <c:pt idx="3571">
                  <c:v>59.4351969014415</c:v>
                </c:pt>
                <c:pt idx="3572">
                  <c:v>59.058557384195403</c:v>
                </c:pt>
                <c:pt idx="3573">
                  <c:v>58.687037199697301</c:v>
                </c:pt>
                <c:pt idx="3574">
                  <c:v>58.320540810869304</c:v>
                </c:pt>
                <c:pt idx="3575">
                  <c:v>57.9589749208778</c:v>
                </c:pt>
                <c:pt idx="3576">
                  <c:v>57.602248410452397</c:v>
                </c:pt>
                <c:pt idx="3577">
                  <c:v>57.250272277227197</c:v>
                </c:pt>
                <c:pt idx="3578">
                  <c:v>56.9029595770306</c:v>
                </c:pt>
                <c:pt idx="3579">
                  <c:v>56.560225367053498</c:v>
                </c:pt>
                <c:pt idx="3580">
                  <c:v>56.221986650826402</c:v>
                </c:pt>
                <c:pt idx="3581">
                  <c:v>55.888162324946002</c:v>
                </c:pt>
                <c:pt idx="3582">
                  <c:v>55.558673127479999</c:v>
                </c:pt>
                <c:pt idx="3583">
                  <c:v>55.233441587999799</c:v>
                </c:pt>
                <c:pt idx="3584">
                  <c:v>54.912391979176199</c:v>
                </c:pt>
                <c:pt idx="3585">
                  <c:v>54.595450269886797</c:v>
                </c:pt>
                <c:pt idx="3586">
                  <c:v>54.282544079782703</c:v>
                </c:pt>
                <c:pt idx="3587">
                  <c:v>53.973602635256398</c:v>
                </c:pt>
                <c:pt idx="3588">
                  <c:v>53.668556726773502</c:v>
                </c:pt>
                <c:pt idx="3589">
                  <c:v>53.367338667509998</c:v>
                </c:pt>
                <c:pt idx="3590">
                  <c:v>53.069882253256203</c:v>
                </c:pt>
                <c:pt idx="3591">
                  <c:v>52.768802997967903</c:v>
                </c:pt>
                <c:pt idx="3592">
                  <c:v>52.660364154628297</c:v>
                </c:pt>
                <c:pt idx="3593">
                  <c:v>52.552223067092903</c:v>
                </c:pt>
                <c:pt idx="3594">
                  <c:v>52.4443789177718</c:v>
                </c:pt>
                <c:pt idx="3595">
                  <c:v>52.336830891319799</c:v>
                </c:pt>
                <c:pt idx="3596">
                  <c:v>52.229578174630802</c:v>
                </c:pt>
                <c:pt idx="3597">
                  <c:v>52.122619956831002</c:v>
                </c:pt>
                <c:pt idx="3598">
                  <c:v>52.015955429273497</c:v>
                </c:pt>
                <c:pt idx="3599">
                  <c:v>51.909583785531602</c:v>
                </c:pt>
                <c:pt idx="3600">
                  <c:v>51.803504221392899</c:v>
                </c:pt>
                <c:pt idx="3601">
                  <c:v>51.697715934853299</c:v>
                </c:pt>
                <c:pt idx="3602">
                  <c:v>51.5922181261109</c:v>
                </c:pt>
                <c:pt idx="3603">
                  <c:v>51.487009997559902</c:v>
                </c:pt>
                <c:pt idx="3604">
                  <c:v>51.382090753784603</c:v>
                </c:pt>
                <c:pt idx="3605">
                  <c:v>51.277459601553403</c:v>
                </c:pt>
                <c:pt idx="3606">
                  <c:v>51.173115749812702</c:v>
                </c:pt>
                <c:pt idx="3607">
                  <c:v>51.069058409681197</c:v>
                </c:pt>
                <c:pt idx="3608">
                  <c:v>50.9652867944436</c:v>
                </c:pt>
                <c:pt idx="3609">
                  <c:v>50.861800119544696</c:v>
                </c:pt>
                <c:pt idx="3610">
                  <c:v>50.758597602583798</c:v>
                </c:pt>
                <c:pt idx="3611">
                  <c:v>50.655678463308398</c:v>
                </c:pt>
                <c:pt idx="3612">
                  <c:v>50.553041923608397</c:v>
                </c:pt>
                <c:pt idx="3613">
                  <c:v>50.450687207510498</c:v>
                </c:pt>
                <c:pt idx="3614">
                  <c:v>50.3486135411719</c:v>
                </c:pt>
                <c:pt idx="3615">
                  <c:v>50.246820152874598</c:v>
                </c:pt>
                <c:pt idx="3616">
                  <c:v>50.145306273019699</c:v>
                </c:pt>
                <c:pt idx="3617">
                  <c:v>50.044071134121701</c:v>
                </c:pt>
                <c:pt idx="3618">
                  <c:v>49.943113970802102</c:v>
                </c:pt>
                <c:pt idx="3619">
                  <c:v>49.842434019784299</c:v>
                </c:pt>
                <c:pt idx="3620">
                  <c:v>49.742030519887301</c:v>
                </c:pt>
                <c:pt idx="3621">
                  <c:v>49.641902712020602</c:v>
                </c:pt>
                <c:pt idx="3622">
                  <c:v>49.542049839177501</c:v>
                </c:pt>
                <c:pt idx="3623">
                  <c:v>49.4424711464303</c:v>
                </c:pt>
                <c:pt idx="3624">
                  <c:v>49.343165880924097</c:v>
                </c:pt>
                <c:pt idx="3625">
                  <c:v>49.244133291871201</c:v>
                </c:pt>
                <c:pt idx="3626">
                  <c:v>49.145372630545502</c:v>
                </c:pt>
                <c:pt idx="3627">
                  <c:v>49.046883150276699</c:v>
                </c:pt>
                <c:pt idx="3628">
                  <c:v>48.948664106444703</c:v>
                </c:pt>
                <c:pt idx="3629">
                  <c:v>48.850714756474197</c:v>
                </c:pt>
                <c:pt idx="3630">
                  <c:v>48.753034359828803</c:v>
                </c:pt>
                <c:pt idx="3631">
                  <c:v>48.655622178005402</c:v>
                </c:pt>
                <c:pt idx="3632">
                  <c:v>48.5584774745288</c:v>
                </c:pt>
                <c:pt idx="3633">
                  <c:v>48.461599514946002</c:v>
                </c:pt>
                <c:pt idx="3634">
                  <c:v>48.364987566820901</c:v>
                </c:pt>
                <c:pt idx="3635">
                  <c:v>48.268640899728098</c:v>
                </c:pt>
                <c:pt idx="3636">
                  <c:v>48.172558785248398</c:v>
                </c:pt>
                <c:pt idx="3637">
                  <c:v>48.076740496962202</c:v>
                </c:pt>
                <c:pt idx="3638">
                  <c:v>47.9811853104449</c:v>
                </c:pt>
                <c:pt idx="3639">
                  <c:v>47.885892503260798</c:v>
                </c:pt>
                <c:pt idx="3640">
                  <c:v>47.790861354958203</c:v>
                </c:pt>
                <c:pt idx="3641">
                  <c:v>47.696091147063299</c:v>
                </c:pt>
                <c:pt idx="3642">
                  <c:v>47.601581163075302</c:v>
                </c:pt>
                <c:pt idx="3643">
                  <c:v>47.507330688460698</c:v>
                </c:pt>
                <c:pt idx="3644">
                  <c:v>47.413339010648301</c:v>
                </c:pt>
                <c:pt idx="3645">
                  <c:v>47.319605419022999</c:v>
                </c:pt>
                <c:pt idx="3646">
                  <c:v>47.226129204921399</c:v>
                </c:pt>
                <c:pt idx="3647">
                  <c:v>47.132909661625703</c:v>
                </c:pt>
                <c:pt idx="3648">
                  <c:v>47.039946084358697</c:v>
                </c:pt>
                <c:pt idx="3649">
                  <c:v>46.947237770278498</c:v>
                </c:pt>
                <c:pt idx="3650">
                  <c:v>46.854784018472998</c:v>
                </c:pt>
                <c:pt idx="3651">
                  <c:v>46.762584129954597</c:v>
                </c:pt>
                <c:pt idx="3652">
                  <c:v>46.670637407655299</c:v>
                </c:pt>
                <c:pt idx="3653">
                  <c:v>46.578943156420799</c:v>
                </c:pt>
                <c:pt idx="3654">
                  <c:v>46.487500683005898</c:v>
                </c:pt>
                <c:pt idx="3655">
                  <c:v>46.396309296068601</c:v>
                </c:pt>
                <c:pt idx="3656">
                  <c:v>46.305368306165498</c:v>
                </c:pt>
                <c:pt idx="3657">
                  <c:v>46.214677025746198</c:v>
                </c:pt>
                <c:pt idx="3658">
                  <c:v>46.124234769148103</c:v>
                </c:pt>
                <c:pt idx="3659">
                  <c:v>46.034040852591602</c:v>
                </c:pt>
                <c:pt idx="3660">
                  <c:v>45.944094594174402</c:v>
                </c:pt>
                <c:pt idx="3661">
                  <c:v>45.854395313866597</c:v>
                </c:pt>
                <c:pt idx="3662">
                  <c:v>45.764942333505601</c:v>
                </c:pt>
                <c:pt idx="3663">
                  <c:v>45.675734976791098</c:v>
                </c:pt>
                <c:pt idx="3664">
                  <c:v>45.586772569279603</c:v>
                </c:pt>
                <c:pt idx="3665">
                  <c:v>45.498054438379498</c:v>
                </c:pt>
                <c:pt idx="3666">
                  <c:v>45.409579913346199</c:v>
                </c:pt>
                <c:pt idx="3667">
                  <c:v>45.321348325276702</c:v>
                </c:pt>
                <c:pt idx="3668">
                  <c:v>45.233359007104703</c:v>
                </c:pt>
                <c:pt idx="3669">
                  <c:v>45.145611293595799</c:v>
                </c:pt>
                <c:pt idx="3670">
                  <c:v>45.058104521342003</c:v>
                </c:pt>
                <c:pt idx="3671">
                  <c:v>44.970838028756802</c:v>
                </c:pt>
                <c:pt idx="3672">
                  <c:v>44.883811156070699</c:v>
                </c:pt>
                <c:pt idx="3673">
                  <c:v>44.797023245325398</c:v>
                </c:pt>
                <c:pt idx="3674">
                  <c:v>44.710473640369599</c:v>
                </c:pt>
                <c:pt idx="3675">
                  <c:v>44.624161686853398</c:v>
                </c:pt>
                <c:pt idx="3676">
                  <c:v>44.538086732223903</c:v>
                </c:pt>
                <c:pt idx="3677">
                  <c:v>44.452248125719798</c:v>
                </c:pt>
                <c:pt idx="3678">
                  <c:v>44.366645218366799</c:v>
                </c:pt>
                <c:pt idx="3679">
                  <c:v>44.281277362972503</c:v>
                </c:pt>
                <c:pt idx="3680">
                  <c:v>44.196143914121599</c:v>
                </c:pt>
                <c:pt idx="3681">
                  <c:v>44.111244228171202</c:v>
                </c:pt>
                <c:pt idx="3682">
                  <c:v>44.026577663245398</c:v>
                </c:pt>
                <c:pt idx="3683">
                  <c:v>43.9421435792311</c:v>
                </c:pt>
                <c:pt idx="3684">
                  <c:v>43.857941337772701</c:v>
                </c:pt>
                <c:pt idx="3685">
                  <c:v>43.773970302267401</c:v>
                </c:pt>
                <c:pt idx="3686">
                  <c:v>43.6902298378604</c:v>
                </c:pt>
                <c:pt idx="3687">
                  <c:v>43.606719311440301</c:v>
                </c:pt>
                <c:pt idx="3688">
                  <c:v>43.523438091633899</c:v>
                </c:pt>
                <c:pt idx="3689">
                  <c:v>43.4403855488018</c:v>
                </c:pt>
                <c:pt idx="3690">
                  <c:v>43.357561055033301</c:v>
                </c:pt>
                <c:pt idx="3691">
                  <c:v>43.274963984141998</c:v>
                </c:pt>
                <c:pt idx="3692">
                  <c:v>43.192593711660997</c:v>
                </c:pt>
                <c:pt idx="3693">
                  <c:v>43.110449614837897</c:v>
                </c:pt>
                <c:pt idx="3694">
                  <c:v>43.028531072630301</c:v>
                </c:pt>
                <c:pt idx="3695">
                  <c:v>42.946837465701201</c:v>
                </c:pt>
                <c:pt idx="3696">
                  <c:v>42.865368176414101</c:v>
                </c:pt>
                <c:pt idx="3697">
                  <c:v>42.784122588828303</c:v>
                </c:pt>
                <c:pt idx="3698">
                  <c:v>42.703100088694796</c:v>
                </c:pt>
                <c:pt idx="3699">
                  <c:v>42.622300063450801</c:v>
                </c:pt>
                <c:pt idx="3700">
                  <c:v>42.541721902215698</c:v>
                </c:pt>
                <c:pt idx="3701">
                  <c:v>42.461364995786198</c:v>
                </c:pt>
                <c:pt idx="3702">
                  <c:v>42.381228736631897</c:v>
                </c:pt>
                <c:pt idx="3703">
                  <c:v>42.301312518890498</c:v>
                </c:pt>
                <c:pt idx="3704">
                  <c:v>42.221615738363198</c:v>
                </c:pt>
                <c:pt idx="3705">
                  <c:v>42.142137792510503</c:v>
                </c:pt>
                <c:pt idx="3706">
                  <c:v>42.062878080447</c:v>
                </c:pt>
                <c:pt idx="3707">
                  <c:v>41.9838360029377</c:v>
                </c:pt>
                <c:pt idx="3708">
                  <c:v>41.905010962392502</c:v>
                </c:pt>
                <c:pt idx="3709">
                  <c:v>41.826402362862602</c:v>
                </c:pt>
                <c:pt idx="3710">
                  <c:v>41.748009610035403</c:v>
                </c:pt>
                <c:pt idx="3711">
                  <c:v>41.6698321112302</c:v>
                </c:pt>
                <c:pt idx="3712">
                  <c:v>41.591869275393698</c:v>
                </c:pt>
                <c:pt idx="3713">
                  <c:v>41.514120513095598</c:v>
                </c:pt>
                <c:pt idx="3714">
                  <c:v>41.436585236523896</c:v>
                </c:pt>
                <c:pt idx="3715">
                  <c:v>41.359262859480999</c:v>
                </c:pt>
                <c:pt idx="3716">
                  <c:v>41.282152797378501</c:v>
                </c:pt>
                <c:pt idx="3717">
                  <c:v>41.205254467233402</c:v>
                </c:pt>
                <c:pt idx="3718">
                  <c:v>41.128567287663401</c:v>
                </c:pt>
                <c:pt idx="3719">
                  <c:v>41.052090678882799</c:v>
                </c:pt>
                <c:pt idx="3720">
                  <c:v>40.975824062697598</c:v>
                </c:pt>
                <c:pt idx="3721">
                  <c:v>40.8997668625016</c:v>
                </c:pt>
                <c:pt idx="3722">
                  <c:v>40.823918503271699</c:v>
                </c:pt>
                <c:pt idx="3723">
                  <c:v>40.748278411564101</c:v>
                </c:pt>
                <c:pt idx="3724">
                  <c:v>40.672846015509101</c:v>
                </c:pt>
                <c:pt idx="3725">
                  <c:v>40.5976207448076</c:v>
                </c:pt>
                <c:pt idx="3726">
                  <c:v>40.522602030726297</c:v>
                </c:pt>
                <c:pt idx="3727">
                  <c:v>40.447789306093597</c:v>
                </c:pt>
                <c:pt idx="3728">
                  <c:v>40.373182005295298</c:v>
                </c:pt>
                <c:pt idx="3729">
                  <c:v>40.298779564270198</c:v>
                </c:pt>
                <c:pt idx="3730">
                  <c:v>40.224581420506098</c:v>
                </c:pt>
                <c:pt idx="3731">
                  <c:v>40.150587013035</c:v>
                </c:pt>
                <c:pt idx="3732">
                  <c:v>40.076795782429699</c:v>
                </c:pt>
                <c:pt idx="3733">
                  <c:v>40.003207170798703</c:v>
                </c:pt>
                <c:pt idx="3734">
                  <c:v>39.929820621782703</c:v>
                </c:pt>
                <c:pt idx="3735">
                  <c:v>39.856635580549799</c:v>
                </c:pt>
                <c:pt idx="3736">
                  <c:v>39.783651493791702</c:v>
                </c:pt>
                <c:pt idx="3737">
                  <c:v>39.710867809719403</c:v>
                </c:pt>
                <c:pt idx="3738">
                  <c:v>39.6382839780591</c:v>
                </c:pt>
                <c:pt idx="3739">
                  <c:v>39.565899450047901</c:v>
                </c:pt>
                <c:pt idx="3740">
                  <c:v>39.493713678429501</c:v>
                </c:pt>
                <c:pt idx="3741">
                  <c:v>39.421726117450703</c:v>
                </c:pt>
                <c:pt idx="3742">
                  <c:v>39.349936222856599</c:v>
                </c:pt>
                <c:pt idx="3743">
                  <c:v>39.278343451886599</c:v>
                </c:pt>
                <c:pt idx="3744">
                  <c:v>39.206947263270798</c:v>
                </c:pt>
                <c:pt idx="3745">
                  <c:v>39.1357471172253</c:v>
                </c:pt>
                <c:pt idx="3746">
                  <c:v>39.064742475448298</c:v>
                </c:pt>
                <c:pt idx="3747">
                  <c:v>38.993932801116301</c:v>
                </c:pt>
                <c:pt idx="3748">
                  <c:v>38.923317558879702</c:v>
                </c:pt>
                <c:pt idx="3749">
                  <c:v>38.852896214858902</c:v>
                </c:pt>
                <c:pt idx="3750">
                  <c:v>38.782668236640198</c:v>
                </c:pt>
                <c:pt idx="3751">
                  <c:v>38.712633093271997</c:v>
                </c:pt>
                <c:pt idx="3752">
                  <c:v>38.6427902552605</c:v>
                </c:pt>
                <c:pt idx="3753">
                  <c:v>38.573139194565698</c:v>
                </c:pt>
                <c:pt idx="3754">
                  <c:v>38.503679384597703</c:v>
                </c:pt>
                <c:pt idx="3755">
                  <c:v>38.434410300212299</c:v>
                </c:pt>
                <c:pt idx="3756">
                  <c:v>38.365331417707601</c:v>
                </c:pt>
                <c:pt idx="3757">
                  <c:v>38.2964422148194</c:v>
                </c:pt>
                <c:pt idx="3758">
                  <c:v>38.227742170717598</c:v>
                </c:pt>
                <c:pt idx="3759">
                  <c:v>38.159230766002501</c:v>
                </c:pt>
                <c:pt idx="3760">
                  <c:v>38.090907482700104</c:v>
                </c:pt>
                <c:pt idx="3761">
                  <c:v>38.0227718042592</c:v>
                </c:pt>
                <c:pt idx="3762">
                  <c:v>37.954823215546398</c:v>
                </c:pt>
                <c:pt idx="3763">
                  <c:v>37.887061202843398</c:v>
                </c:pt>
                <c:pt idx="3764">
                  <c:v>37.819485253841997</c:v>
                </c:pt>
                <c:pt idx="3765">
                  <c:v>37.752094857640998</c:v>
                </c:pt>
                <c:pt idx="3766">
                  <c:v>37.684889504741797</c:v>
                </c:pt>
                <c:pt idx="3767">
                  <c:v>37.617868687044997</c:v>
                </c:pt>
                <c:pt idx="3768">
                  <c:v>37.5510318978464</c:v>
                </c:pt>
                <c:pt idx="3769">
                  <c:v>37.484378631832897</c:v>
                </c:pt>
                <c:pt idx="3770">
                  <c:v>37.417908385079102</c:v>
                </c:pt>
                <c:pt idx="3771">
                  <c:v>37.351620655043199</c:v>
                </c:pt>
                <c:pt idx="3772">
                  <c:v>37.285514940563502</c:v>
                </c:pt>
                <c:pt idx="3773">
                  <c:v>37.219590741853999</c:v>
                </c:pt>
                <c:pt idx="3774">
                  <c:v>37.153847560501603</c:v>
                </c:pt>
                <c:pt idx="3775">
                  <c:v>37.088284899461101</c:v>
                </c:pt>
                <c:pt idx="3776">
                  <c:v>37.0229022630527</c:v>
                </c:pt>
                <c:pt idx="3777">
                  <c:v>36.957699156957403</c:v>
                </c:pt>
                <c:pt idx="3778">
                  <c:v>36.892675088213402</c:v>
                </c:pt>
                <c:pt idx="3779">
                  <c:v>36.827829565212802</c:v>
                </c:pt>
                <c:pt idx="3780">
                  <c:v>36.763162097697197</c:v>
                </c:pt>
                <c:pt idx="3781">
                  <c:v>36.698672196754799</c:v>
                </c:pt>
                <c:pt idx="3782">
                  <c:v>36.634359374815901</c:v>
                </c:pt>
                <c:pt idx="3783">
                  <c:v>36.570223145649699</c:v>
                </c:pt>
                <c:pt idx="3784">
                  <c:v>36.506263024360798</c:v>
                </c:pt>
                <c:pt idx="3785">
                  <c:v>36.442478527384701</c:v>
                </c:pt>
                <c:pt idx="3786">
                  <c:v>36.378869172485203</c:v>
                </c:pt>
                <c:pt idx="3787">
                  <c:v>36.315434478749999</c:v>
                </c:pt>
                <c:pt idx="3788">
                  <c:v>36.2521739665872</c:v>
                </c:pt>
                <c:pt idx="3789">
                  <c:v>36.189087157722099</c:v>
                </c:pt>
                <c:pt idx="3790">
                  <c:v>36.126173575193</c:v>
                </c:pt>
                <c:pt idx="3791">
                  <c:v>36.063432743348002</c:v>
                </c:pt>
                <c:pt idx="3792">
                  <c:v>36.000864187841103</c:v>
                </c:pt>
                <c:pt idx="3793">
                  <c:v>35.9384674356291</c:v>
                </c:pt>
                <c:pt idx="3794">
                  <c:v>35.876242014967403</c:v>
                </c:pt>
                <c:pt idx="3795">
                  <c:v>35.814187455406703</c:v>
                </c:pt>
                <c:pt idx="3796">
                  <c:v>35.7523032877898</c:v>
                </c:pt>
                <c:pt idx="3797">
                  <c:v>35.690589044247403</c:v>
                </c:pt>
                <c:pt idx="3798">
                  <c:v>35.629044258195201</c:v>
                </c:pt>
                <c:pt idx="3799">
                  <c:v>35.567668464329799</c:v>
                </c:pt>
                <c:pt idx="3800">
                  <c:v>35.506461198625502</c:v>
                </c:pt>
                <c:pt idx="3801">
                  <c:v>35.4454219983309</c:v>
                </c:pt>
                <c:pt idx="3802">
                  <c:v>35.3845504019651</c:v>
                </c:pt>
                <c:pt idx="3803">
                  <c:v>35.323845949314403</c:v>
                </c:pt>
                <c:pt idx="3804">
                  <c:v>35.263308181428698</c:v>
                </c:pt>
                <c:pt idx="3805">
                  <c:v>35.202936640618198</c:v>
                </c:pt>
                <c:pt idx="3806">
                  <c:v>35.142730870449903</c:v>
                </c:pt>
                <c:pt idx="3807">
                  <c:v>35.082690415743798</c:v>
                </c:pt>
                <c:pt idx="3808">
                  <c:v>35.022814822570098</c:v>
                </c:pt>
                <c:pt idx="3809">
                  <c:v>34.9631036382453</c:v>
                </c:pt>
                <c:pt idx="3810">
                  <c:v>34.9035564113288</c:v>
                </c:pt>
                <c:pt idx="3811">
                  <c:v>34.844172691619598</c:v>
                </c:pt>
                <c:pt idx="3812">
                  <c:v>34.7849520301531</c:v>
                </c:pt>
                <c:pt idx="3813">
                  <c:v>34.725893979197103</c:v>
                </c:pt>
                <c:pt idx="3814">
                  <c:v>34.666998092249202</c:v>
                </c:pt>
                <c:pt idx="3815">
                  <c:v>34.608263924032798</c:v>
                </c:pt>
                <c:pt idx="3816">
                  <c:v>34.549691030493904</c:v>
                </c:pt>
                <c:pt idx="3817">
                  <c:v>34.491278968797999</c:v>
                </c:pt>
                <c:pt idx="3818">
                  <c:v>34.433027297326497</c:v>
                </c:pt>
                <c:pt idx="3819">
                  <c:v>34.374935575673298</c:v>
                </c:pt>
                <c:pt idx="3820">
                  <c:v>34.3170033646417</c:v>
                </c:pt>
                <c:pt idx="3821">
                  <c:v>34.259230226240902</c:v>
                </c:pt>
                <c:pt idx="3822">
                  <c:v>34.2016157236827</c:v>
                </c:pt>
                <c:pt idx="3823">
                  <c:v>34.144159421378397</c:v>
                </c:pt>
                <c:pt idx="3824">
                  <c:v>34.086860884935298</c:v>
                </c:pt>
                <c:pt idx="3825">
                  <c:v>34.029719681153502</c:v>
                </c:pt>
                <c:pt idx="3826">
                  <c:v>33.972735378022399</c:v>
                </c:pt>
                <c:pt idx="3827">
                  <c:v>33.915907544717903</c:v>
                </c:pt>
                <c:pt idx="3828">
                  <c:v>33.859235751598703</c:v>
                </c:pt>
                <c:pt idx="3829">
                  <c:v>33.802719570203401</c:v>
                </c:pt>
                <c:pt idx="3830">
                  <c:v>33.746358573246802</c:v>
                </c:pt>
                <c:pt idx="3831">
                  <c:v>33.690152334617302</c:v>
                </c:pt>
                <c:pt idx="3832">
                  <c:v>33.634100429373099</c:v>
                </c:pt>
                <c:pt idx="3833">
                  <c:v>33.5782024337392</c:v>
                </c:pt>
                <c:pt idx="3834">
                  <c:v>33.522457925104497</c:v>
                </c:pt>
                <c:pt idx="3835">
                  <c:v>33.466866482017899</c:v>
                </c:pt>
                <c:pt idx="3836">
                  <c:v>33.411427684185902</c:v>
                </c:pt>
                <c:pt idx="3837">
                  <c:v>33.356141112468997</c:v>
                </c:pt>
                <c:pt idx="3838">
                  <c:v>33.301006348878303</c:v>
                </c:pt>
                <c:pt idx="3839">
                  <c:v>33.246022976573101</c:v>
                </c:pt>
                <c:pt idx="3840">
                  <c:v>33.191190579856801</c:v>
                </c:pt>
                <c:pt idx="3841">
                  <c:v>33.136508744174598</c:v>
                </c:pt>
                <c:pt idx="3842">
                  <c:v>33.081977056109899</c:v>
                </c:pt>
                <c:pt idx="3843">
                  <c:v>33.027595103381103</c:v>
                </c:pt>
                <c:pt idx="3844">
                  <c:v>32.973362474838801</c:v>
                </c:pt>
                <c:pt idx="3845">
                  <c:v>32.919278760462703</c:v>
                </c:pt>
                <c:pt idx="3846">
                  <c:v>32.865343551358102</c:v>
                </c:pt>
                <c:pt idx="3847">
                  <c:v>32.811556439753197</c:v>
                </c:pt>
                <c:pt idx="3848">
                  <c:v>32.757917018995798</c:v>
                </c:pt>
                <c:pt idx="3849">
                  <c:v>32.704424883550402</c:v>
                </c:pt>
                <c:pt idx="3850">
                  <c:v>32.6510796289949</c:v>
                </c:pt>
                <c:pt idx="3851">
                  <c:v>32.597880852017703</c:v>
                </c:pt>
                <c:pt idx="3852">
                  <c:v>32.544828150414901</c:v>
                </c:pt>
                <c:pt idx="3853">
                  <c:v>32.491921123086598</c:v>
                </c:pt>
                <c:pt idx="3854">
                  <c:v>32.439159370034503</c:v>
                </c:pt>
                <c:pt idx="3855">
                  <c:v>32.386542492358501</c:v>
                </c:pt>
                <c:pt idx="3856">
                  <c:v>32.334070092253903</c:v>
                </c:pt>
                <c:pt idx="3857">
                  <c:v>32.281741773008299</c:v>
                </c:pt>
                <c:pt idx="3858">
                  <c:v>32.229557138998601</c:v>
                </c:pt>
                <c:pt idx="3859">
                  <c:v>32.177515795688002</c:v>
                </c:pt>
                <c:pt idx="3860">
                  <c:v>32.125617349622999</c:v>
                </c:pt>
                <c:pt idx="3861">
                  <c:v>32.073861408430602</c:v>
                </c:pt>
                <c:pt idx="3862">
                  <c:v>32.022247580815097</c:v>
                </c:pt>
                <c:pt idx="3863">
                  <c:v>31.970775476555101</c:v>
                </c:pt>
                <c:pt idx="3864">
                  <c:v>31.919444706500901</c:v>
                </c:pt>
                <c:pt idx="3865">
                  <c:v>31.868254882571399</c:v>
                </c:pt>
                <c:pt idx="3866">
                  <c:v>31.817205617750702</c:v>
                </c:pt>
                <c:pt idx="3867">
                  <c:v>31.766296526086101</c:v>
                </c:pt>
                <c:pt idx="3868">
                  <c:v>31.7155272226844</c:v>
                </c:pt>
                <c:pt idx="3869">
                  <c:v>31.664897323709098</c:v>
                </c:pt>
                <c:pt idx="3870">
                  <c:v>31.614406446377998</c:v>
                </c:pt>
                <c:pt idx="3871">
                  <c:v>31.564054208959799</c:v>
                </c:pt>
                <c:pt idx="3872">
                  <c:v>31.513840230771201</c:v>
                </c:pt>
                <c:pt idx="3873">
                  <c:v>31.4637641321746</c:v>
                </c:pt>
                <c:pt idx="3874">
                  <c:v>31.4138255345744</c:v>
                </c:pt>
                <c:pt idx="3875">
                  <c:v>31.3640240604147</c:v>
                </c:pt>
                <c:pt idx="3876">
                  <c:v>31.314359333176601</c:v>
                </c:pt>
                <c:pt idx="3877">
                  <c:v>31.264830977374601</c:v>
                </c:pt>
                <c:pt idx="3878">
                  <c:v>31.2154386185546</c:v>
                </c:pt>
                <c:pt idx="3879">
                  <c:v>31.166181883290399</c:v>
                </c:pt>
                <c:pt idx="3880">
                  <c:v>31.117060399181302</c:v>
                </c:pt>
                <c:pt idx="3881">
                  <c:v>31.068073794849301</c:v>
                </c:pt>
                <c:pt idx="3882">
                  <c:v>31.019221699935901</c:v>
                </c:pt>
                <c:pt idx="3883">
                  <c:v>30.970503745099698</c:v>
                </c:pt>
                <c:pt idx="3884">
                  <c:v>30.921919562013301</c:v>
                </c:pt>
                <c:pt idx="3885">
                  <c:v>30.873468783360799</c:v>
                </c:pt>
                <c:pt idx="3886">
                  <c:v>30.8251510428349</c:v>
                </c:pt>
                <c:pt idx="3887">
                  <c:v>30.7769659751341</c:v>
                </c:pt>
                <c:pt idx="3888">
                  <c:v>30.7289132159598</c:v>
                </c:pt>
                <c:pt idx="3889">
                  <c:v>30.680992402014098</c:v>
                </c:pt>
                <c:pt idx="3890">
                  <c:v>30.633203170996101</c:v>
                </c:pt>
                <c:pt idx="3891">
                  <c:v>30.585545161600201</c:v>
                </c:pt>
                <c:pt idx="3892">
                  <c:v>30.538018013512801</c:v>
                </c:pt>
                <c:pt idx="3893">
                  <c:v>30.4906213674093</c:v>
                </c:pt>
                <c:pt idx="3894">
                  <c:v>30.443354864952301</c:v>
                </c:pt>
                <c:pt idx="3895">
                  <c:v>30.396218148787899</c:v>
                </c:pt>
                <c:pt idx="3896">
                  <c:v>30.3492108625436</c:v>
                </c:pt>
                <c:pt idx="3897">
                  <c:v>30.302332650825502</c:v>
                </c:pt>
                <c:pt idx="3898">
                  <c:v>30.255583159215501</c:v>
                </c:pt>
                <c:pt idx="3899">
                  <c:v>30.208962034268598</c:v>
                </c:pt>
                <c:pt idx="3900">
                  <c:v>30.162468923510499</c:v>
                </c:pt>
                <c:pt idx="3901">
                  <c:v>30.1161034754345</c:v>
                </c:pt>
                <c:pt idx="3902">
                  <c:v>30.069865339499199</c:v>
                </c:pt>
                <c:pt idx="3903">
                  <c:v>30.023754166125801</c:v>
                </c:pt>
                <c:pt idx="3904">
                  <c:v>29.977769606695201</c:v>
                </c:pt>
                <c:pt idx="3905">
                  <c:v>29.931911313545701</c:v>
                </c:pt>
                <c:pt idx="3906">
                  <c:v>29.8861789399703</c:v>
                </c:pt>
                <c:pt idx="3907">
                  <c:v>29.840572140213801</c:v>
                </c:pt>
                <c:pt idx="3908">
                  <c:v>29.795090569470499</c:v>
                </c:pt>
                <c:pt idx="3909">
                  <c:v>29.749733883881401</c:v>
                </c:pt>
                <c:pt idx="3910">
                  <c:v>29.7045017405318</c:v>
                </c:pt>
                <c:pt idx="3911">
                  <c:v>29.659393797448601</c:v>
                </c:pt>
                <c:pt idx="3912">
                  <c:v>29.6144097135975</c:v>
                </c:pt>
                <c:pt idx="3913">
                  <c:v>29.5695491488808</c:v>
                </c:pt>
                <c:pt idx="3914">
                  <c:v>29.5248117641347</c:v>
                </c:pt>
                <c:pt idx="3915">
                  <c:v>29.480197221126598</c:v>
                </c:pt>
                <c:pt idx="3916">
                  <c:v>29.4357051825525</c:v>
                </c:pt>
                <c:pt idx="3917">
                  <c:v>29.391335312034901</c:v>
                </c:pt>
                <c:pt idx="3918">
                  <c:v>29.347087274119598</c:v>
                </c:pt>
                <c:pt idx="3919">
                  <c:v>29.3029607342737</c:v>
                </c:pt>
                <c:pt idx="3920">
                  <c:v>29.258955358883</c:v>
                </c:pt>
                <c:pt idx="3921">
                  <c:v>29.215070815249</c:v>
                </c:pt>
                <c:pt idx="3922">
                  <c:v>29.171306771586998</c:v>
                </c:pt>
                <c:pt idx="3923">
                  <c:v>29.1276628970232</c:v>
                </c:pt>
                <c:pt idx="3924">
                  <c:v>29.0841388615925</c:v>
                </c:pt>
                <c:pt idx="3925">
                  <c:v>29.040734336235701</c:v>
                </c:pt>
                <c:pt idx="3926">
                  <c:v>28.9974489927971</c:v>
                </c:pt>
                <c:pt idx="3927">
                  <c:v>28.954282504022</c:v>
                </c:pt>
                <c:pt idx="3928">
                  <c:v>28.911234543554698</c:v>
                </c:pt>
                <c:pt idx="3929">
                  <c:v>28.868304785935099</c:v>
                </c:pt>
                <c:pt idx="3930">
                  <c:v>28.825492906597098</c:v>
                </c:pt>
                <c:pt idx="3931">
                  <c:v>28.782798581865599</c:v>
                </c:pt>
                <c:pt idx="3932">
                  <c:v>28.7402214889545</c:v>
                </c:pt>
                <c:pt idx="3933">
                  <c:v>28.697761305963802</c:v>
                </c:pt>
                <c:pt idx="3934">
                  <c:v>28.655417711877501</c:v>
                </c:pt>
                <c:pt idx="3935">
                  <c:v>28.613190386561001</c:v>
                </c:pt>
                <c:pt idx="3936">
                  <c:v>28.571079010758702</c:v>
                </c:pt>
                <c:pt idx="3937">
                  <c:v>28.529083266091799</c:v>
                </c:pt>
                <c:pt idx="3938">
                  <c:v>28.487202835055601</c:v>
                </c:pt>
                <c:pt idx="3939">
                  <c:v>28.445437401017099</c:v>
                </c:pt>
                <c:pt idx="3940">
                  <c:v>28.403786648213</c:v>
                </c:pt>
                <c:pt idx="3941">
                  <c:v>28.362250261746802</c:v>
                </c:pt>
                <c:pt idx="3942">
                  <c:v>28.320827927586802</c:v>
                </c:pt>
                <c:pt idx="3943">
                  <c:v>28.2795193325634</c:v>
                </c:pt>
                <c:pt idx="3944">
                  <c:v>28.238324164367199</c:v>
                </c:pt>
                <c:pt idx="3945">
                  <c:v>28.197242111546</c:v>
                </c:pt>
                <c:pt idx="3946">
                  <c:v>28.156272863503101</c:v>
                </c:pt>
                <c:pt idx="3947">
                  <c:v>28.1154161104946</c:v>
                </c:pt>
                <c:pt idx="3948">
                  <c:v>28.074671543626899</c:v>
                </c:pt>
                <c:pt idx="3949">
                  <c:v>28.0340388548547</c:v>
                </c:pt>
                <c:pt idx="3950">
                  <c:v>27.993517736978699</c:v>
                </c:pt>
                <c:pt idx="3951">
                  <c:v>27.9531078836429</c:v>
                </c:pt>
                <c:pt idx="3952">
                  <c:v>27.9128089893326</c:v>
                </c:pt>
                <c:pt idx="3953">
                  <c:v>27.872620749371901</c:v>
                </c:pt>
                <c:pt idx="3954">
                  <c:v>27.832542859921698</c:v>
                </c:pt>
                <c:pt idx="3955">
                  <c:v>27.792575017976901</c:v>
                </c:pt>
                <c:pt idx="3956">
                  <c:v>27.752716921364701</c:v>
                </c:pt>
                <c:pt idx="3957">
                  <c:v>27.7129682687419</c:v>
                </c:pt>
                <c:pt idx="3958">
                  <c:v>27.6733287595926</c:v>
                </c:pt>
                <c:pt idx="3959">
                  <c:v>27.6337980942263</c:v>
                </c:pt>
                <c:pt idx="3960">
                  <c:v>27.5943759737752</c:v>
                </c:pt>
                <c:pt idx="3961">
                  <c:v>27.555062100192298</c:v>
                </c:pt>
                <c:pt idx="3962">
                  <c:v>27.515856176248999</c:v>
                </c:pt>
                <c:pt idx="3963">
                  <c:v>27.476757905532601</c:v>
                </c:pt>
                <c:pt idx="3964">
                  <c:v>27.437766992444601</c:v>
                </c:pt>
                <c:pt idx="3965">
                  <c:v>27.398883142197999</c:v>
                </c:pt>
                <c:pt idx="3966">
                  <c:v>27.360106060815301</c:v>
                </c:pt>
                <c:pt idx="3967">
                  <c:v>27.321435455126199</c:v>
                </c:pt>
                <c:pt idx="3968">
                  <c:v>27.2828710327653</c:v>
                </c:pt>
                <c:pt idx="3969">
                  <c:v>27.244412502170199</c:v>
                </c:pt>
                <c:pt idx="3970">
                  <c:v>27.206059572578901</c:v>
                </c:pt>
                <c:pt idx="3971">
                  <c:v>27.167811954027901</c:v>
                </c:pt>
                <c:pt idx="3972">
                  <c:v>27.129669357349801</c:v>
                </c:pt>
                <c:pt idx="3973">
                  <c:v>27.091631494171299</c:v>
                </c:pt>
                <c:pt idx="3974">
                  <c:v>27.053698076910798</c:v>
                </c:pt>
                <c:pt idx="3975">
                  <c:v>27.015868818776401</c:v>
                </c:pt>
                <c:pt idx="3976">
                  <c:v>26.978143433763901</c:v>
                </c:pt>
                <c:pt idx="3977">
                  <c:v>26.9405216366541</c:v>
                </c:pt>
                <c:pt idx="3978">
                  <c:v>26.903003143011201</c:v>
                </c:pt>
                <c:pt idx="3979">
                  <c:v>26.865587669180201</c:v>
                </c:pt>
                <c:pt idx="3980">
                  <c:v>26.828274932285201</c:v>
                </c:pt>
                <c:pt idx="3981">
                  <c:v>26.7910646502269</c:v>
                </c:pt>
                <c:pt idx="3982">
                  <c:v>26.753956541680601</c:v>
                </c:pt>
                <c:pt idx="3983">
                  <c:v>26.7169503260941</c:v>
                </c:pt>
                <c:pt idx="3984">
                  <c:v>26.680045723685499</c:v>
                </c:pt>
                <c:pt idx="3985">
                  <c:v>26.6432424554413</c:v>
                </c:pt>
                <c:pt idx="3986">
                  <c:v>26.606540243114001</c:v>
                </c:pt>
                <c:pt idx="3987">
                  <c:v>26.569938809220002</c:v>
                </c:pt>
                <c:pt idx="3988">
                  <c:v>26.533437877038001</c:v>
                </c:pt>
                <c:pt idx="3989">
                  <c:v>26.497037170605999</c:v>
                </c:pt>
                <c:pt idx="3990">
                  <c:v>26.460736414720301</c:v>
                </c:pt>
                <c:pt idx="3991">
                  <c:v>26.4245353349325</c:v>
                </c:pt>
                <c:pt idx="3992">
                  <c:v>26.3884336575478</c:v>
                </c:pt>
                <c:pt idx="3993">
                  <c:v>26.3524311096232</c:v>
                </c:pt>
                <c:pt idx="3994">
                  <c:v>26.316527418964899</c:v>
                </c:pt>
                <c:pt idx="3995">
                  <c:v>26.280722314126599</c:v>
                </c:pt>
                <c:pt idx="3996">
                  <c:v>26.2450155244073</c:v>
                </c:pt>
                <c:pt idx="3997">
                  <c:v>26.209406779849399</c:v>
                </c:pt>
                <c:pt idx="3998">
                  <c:v>26.173895811236399</c:v>
                </c:pt>
                <c:pt idx="3999">
                  <c:v>26.138482350091099</c:v>
                </c:pt>
                <c:pt idx="4000">
                  <c:v>26.103166128673699</c:v>
                </c:pt>
                <c:pt idx="4001">
                  <c:v>26.0679468799792</c:v>
                </c:pt>
                <c:pt idx="4002">
                  <c:v>26.032824337735899</c:v>
                </c:pt>
                <c:pt idx="4003">
                  <c:v>25.997798236403501</c:v>
                </c:pt>
                <c:pt idx="4004">
                  <c:v>25.9628683111704</c:v>
                </c:pt>
                <c:pt idx="4005">
                  <c:v>25.9280342979525</c:v>
                </c:pt>
                <c:pt idx="4006">
                  <c:v>25.893295933390501</c:v>
                </c:pt>
                <c:pt idx="4007">
                  <c:v>25.858652954848601</c:v>
                </c:pt>
                <c:pt idx="4008">
                  <c:v>25.824105100411799</c:v>
                </c:pt>
                <c:pt idx="4009">
                  <c:v>25.7896521088845</c:v>
                </c:pt>
                <c:pt idx="4010">
                  <c:v>25.755293719788298</c:v>
                </c:pt>
                <c:pt idx="4011">
                  <c:v>25.72102967336</c:v>
                </c:pt>
                <c:pt idx="4012">
                  <c:v>25.686859710549601</c:v>
                </c:pt>
                <c:pt idx="4013">
                  <c:v>25.6527835730184</c:v>
                </c:pt>
                <c:pt idx="4014">
                  <c:v>25.6188010031373</c:v>
                </c:pt>
                <c:pt idx="4015">
                  <c:v>25.5849117439842</c:v>
                </c:pt>
                <c:pt idx="4016">
                  <c:v>25.551115539342799</c:v>
                </c:pt>
                <c:pt idx="4017">
                  <c:v>25.517412133700301</c:v>
                </c:pt>
                <c:pt idx="4018">
                  <c:v>25.483801272245199</c:v>
                </c:pt>
                <c:pt idx="4019">
                  <c:v>25.4502827008662</c:v>
                </c:pt>
                <c:pt idx="4020">
                  <c:v>25.416856166149199</c:v>
                </c:pt>
                <c:pt idx="4021">
                  <c:v>25.383521415376201</c:v>
                </c:pt>
                <c:pt idx="4022">
                  <c:v>25.350278196523199</c:v>
                </c:pt>
                <c:pt idx="4023">
                  <c:v>25.317126258258</c:v>
                </c:pt>
                <c:pt idx="4024">
                  <c:v>25.2840653499388</c:v>
                </c:pt>
                <c:pt idx="4025">
                  <c:v>25.2510952216116</c:v>
                </c:pt>
                <c:pt idx="4026">
                  <c:v>25.2182156240093</c:v>
                </c:pt>
                <c:pt idx="4027">
                  <c:v>25.185426308548699</c:v>
                </c:pt>
                <c:pt idx="4028">
                  <c:v>25.152727027329501</c:v>
                </c:pt>
                <c:pt idx="4029">
                  <c:v>25.120117533131999</c:v>
                </c:pt>
                <c:pt idx="4030">
                  <c:v>25.087597579415299</c:v>
                </c:pt>
                <c:pt idx="4031">
                  <c:v>25.0551669203155</c:v>
                </c:pt>
                <c:pt idx="4032">
                  <c:v>25.022825310643899</c:v>
                </c:pt>
                <c:pt idx="4033">
                  <c:v>24.990572505884799</c:v>
                </c:pt>
                <c:pt idx="4034">
                  <c:v>24.958408262194101</c:v>
                </c:pt>
                <c:pt idx="4035">
                  <c:v>24.926332336397198</c:v>
                </c:pt>
                <c:pt idx="4036">
                  <c:v>24.894344485987201</c:v>
                </c:pt>
                <c:pt idx="4037">
                  <c:v>24.862444469123101</c:v>
                </c:pt>
                <c:pt idx="4038">
                  <c:v>24.8306320446281</c:v>
                </c:pt>
                <c:pt idx="4039">
                  <c:v>24.7989069719873</c:v>
                </c:pt>
                <c:pt idx="4040">
                  <c:v>24.767269011346499</c:v>
                </c:pt>
                <c:pt idx="4041">
                  <c:v>24.735717923509998</c:v>
                </c:pt>
                <c:pt idx="4042">
                  <c:v>24.704253469938902</c:v>
                </c:pt>
                <c:pt idx="4043">
                  <c:v>24.672875412749299</c:v>
                </c:pt>
                <c:pt idx="4044">
                  <c:v>24.6415835147106</c:v>
                </c:pt>
                <c:pt idx="4045">
                  <c:v>24.610377539243299</c:v>
                </c:pt>
                <c:pt idx="4046">
                  <c:v>24.5792572504178</c:v>
                </c:pt>
                <c:pt idx="4047">
                  <c:v>24.5482224129522</c:v>
                </c:pt>
                <c:pt idx="4048">
                  <c:v>24.517272792210701</c:v>
                </c:pt>
                <c:pt idx="4049">
                  <c:v>24.486408154201701</c:v>
                </c:pt>
                <c:pt idx="4050">
                  <c:v>24.455628265576099</c:v>
                </c:pt>
                <c:pt idx="4051">
                  <c:v>24.424932893625598</c:v>
                </c:pt>
                <c:pt idx="4052">
                  <c:v>24.394321806280999</c:v>
                </c:pt>
                <c:pt idx="4053">
                  <c:v>24.363794772110001</c:v>
                </c:pt>
                <c:pt idx="4054">
                  <c:v>24.333351560316</c:v>
                </c:pt>
                <c:pt idx="4055">
                  <c:v>24.302991940736199</c:v>
                </c:pt>
                <c:pt idx="4056">
                  <c:v>24.272715683839699</c:v>
                </c:pt>
                <c:pt idx="4057">
                  <c:v>24.2425225607256</c:v>
                </c:pt>
                <c:pt idx="4058">
                  <c:v>24.212412343122001</c:v>
                </c:pt>
                <c:pt idx="4059">
                  <c:v>24.182384803383499</c:v>
                </c:pt>
                <c:pt idx="4060">
                  <c:v>24.152439714489802</c:v>
                </c:pt>
                <c:pt idx="4061">
                  <c:v>24.122576850044101</c:v>
                </c:pt>
                <c:pt idx="4062">
                  <c:v>24.092795984271</c:v>
                </c:pt>
                <c:pt idx="4063">
                  <c:v>24.063096892015398</c:v>
                </c:pt>
                <c:pt idx="4064">
                  <c:v>24.033479348739998</c:v>
                </c:pt>
                <c:pt idx="4065">
                  <c:v>24.003943130524501</c:v>
                </c:pt>
                <c:pt idx="4066">
                  <c:v>23.974488014063098</c:v>
                </c:pt>
                <c:pt idx="4067">
                  <c:v>23.945113776663302</c:v>
                </c:pt>
                <c:pt idx="4068">
                  <c:v>23.915820196244098</c:v>
                </c:pt>
                <c:pt idx="4069">
                  <c:v>23.886607051334199</c:v>
                </c:pt>
                <c:pt idx="4070">
                  <c:v>23.857474121070599</c:v>
                </c:pt>
                <c:pt idx="4071">
                  <c:v>23.8284211851966</c:v>
                </c:pt>
                <c:pt idx="4072">
                  <c:v>23.7994480240604</c:v>
                </c:pt>
                <c:pt idx="4073">
                  <c:v>23.770554418613099</c:v>
                </c:pt>
                <c:pt idx="4074">
                  <c:v>23.741740150407601</c:v>
                </c:pt>
                <c:pt idx="4075">
                  <c:v>23.7130050015965</c:v>
                </c:pt>
                <c:pt idx="4076">
                  <c:v>23.684348754930301</c:v>
                </c:pt>
                <c:pt idx="4077">
                  <c:v>23.6557711937565</c:v>
                </c:pt>
                <c:pt idx="4078">
                  <c:v>23.627272102017201</c:v>
                </c:pt>
                <c:pt idx="4079">
                  <c:v>23.598851264247699</c:v>
                </c:pt>
                <c:pt idx="4080">
                  <c:v>23.570508465575202</c:v>
                </c:pt>
                <c:pt idx="4081">
                  <c:v>23.5422434917168</c:v>
                </c:pt>
                <c:pt idx="4082">
                  <c:v>23.514056128977799</c:v>
                </c:pt>
                <c:pt idx="4083">
                  <c:v>23.4859461642504</c:v>
                </c:pt>
                <c:pt idx="4084">
                  <c:v>23.457913385012102</c:v>
                </c:pt>
                <c:pt idx="4085">
                  <c:v>23.429957579323901</c:v>
                </c:pt>
                <c:pt idx="4086">
                  <c:v>23.402078535828402</c:v>
                </c:pt>
                <c:pt idx="4087">
                  <c:v>23.374276043749099</c:v>
                </c:pt>
                <c:pt idx="4088">
                  <c:v>23.346549892888</c:v>
                </c:pt>
                <c:pt idx="4089">
                  <c:v>23.318899873624002</c:v>
                </c:pt>
                <c:pt idx="4090">
                  <c:v>23.2913257769121</c:v>
                </c:pt>
                <c:pt idx="4091">
                  <c:v>23.263827394281002</c:v>
                </c:pt>
                <c:pt idx="4092">
                  <c:v>23.2364045178319</c:v>
                </c:pt>
                <c:pt idx="4093">
                  <c:v>23.2090569402367</c:v>
                </c:pt>
                <c:pt idx="4094">
                  <c:v>23.181784454736899</c:v>
                </c:pt>
                <c:pt idx="4095">
                  <c:v>23.154586855141499</c:v>
                </c:pt>
                <c:pt idx="4096">
                  <c:v>23.127463935825698</c:v>
                </c:pt>
                <c:pt idx="4097">
                  <c:v>23.100415491729301</c:v>
                </c:pt>
                <c:pt idx="4098">
                  <c:v>23.0734413183554</c:v>
                </c:pt>
                <c:pt idx="4099">
                  <c:v>23.046541211768201</c:v>
                </c:pt>
                <c:pt idx="4100">
                  <c:v>23.019714968592201</c:v>
                </c:pt>
                <c:pt idx="4101">
                  <c:v>22.992962386010099</c:v>
                </c:pt>
                <c:pt idx="4102">
                  <c:v>22.966283261761902</c:v>
                </c:pt>
                <c:pt idx="4103">
                  <c:v>22.9396773941424</c:v>
                </c:pt>
                <c:pt idx="4104">
                  <c:v>22.9131445820008</c:v>
                </c:pt>
                <c:pt idx="4105">
                  <c:v>22.886684624738201</c:v>
                </c:pt>
                <c:pt idx="4106">
                  <c:v>22.860297322306799</c:v>
                </c:pt>
                <c:pt idx="4107">
                  <c:v>22.833982475208</c:v>
                </c:pt>
                <c:pt idx="4108">
                  <c:v>22.807739884490999</c:v>
                </c:pt>
                <c:pt idx="4109">
                  <c:v>22.781569351751202</c:v>
                </c:pt>
                <c:pt idx="4110">
                  <c:v>22.755470679128901</c:v>
                </c:pt>
                <c:pt idx="4111">
                  <c:v>22.729443669307699</c:v>
                </c:pt>
                <c:pt idx="4112">
                  <c:v>22.703488125512902</c:v>
                </c:pt>
                <c:pt idx="4113">
                  <c:v>22.677603851510199</c:v>
                </c:pt>
                <c:pt idx="4114">
                  <c:v>22.651790651603999</c:v>
                </c:pt>
                <c:pt idx="4115">
                  <c:v>22.626048330636301</c:v>
                </c:pt>
                <c:pt idx="4116">
                  <c:v>22.600376693984799</c:v>
                </c:pt>
                <c:pt idx="4117">
                  <c:v>22.574775547561401</c:v>
                </c:pt>
                <c:pt idx="4118">
                  <c:v>22.5492446978114</c:v>
                </c:pt>
                <c:pt idx="4119">
                  <c:v>22.523783951711199</c:v>
                </c:pt>
                <c:pt idx="4120">
                  <c:v>22.498393116767399</c:v>
                </c:pt>
                <c:pt idx="4121">
                  <c:v>22.473072001015101</c:v>
                </c:pt>
                <c:pt idx="4122">
                  <c:v>22.447820413016402</c:v>
                </c:pt>
                <c:pt idx="4123">
                  <c:v>22.422638161859201</c:v>
                </c:pt>
                <c:pt idx="4124">
                  <c:v>22.397525057155601</c:v>
                </c:pt>
                <c:pt idx="4125">
                  <c:v>22.372480909040402</c:v>
                </c:pt>
                <c:pt idx="4126">
                  <c:v>22.347505528169801</c:v>
                </c:pt>
                <c:pt idx="4127">
                  <c:v>22.322598725719899</c:v>
                </c:pt>
                <c:pt idx="4128">
                  <c:v>22.2977603133853</c:v>
                </c:pt>
                <c:pt idx="4129">
                  <c:v>22.272990103377602</c:v>
                </c:pt>
                <c:pt idx="4130">
                  <c:v>22.2482879084241</c:v>
                </c:pt>
                <c:pt idx="4131">
                  <c:v>22.2236535417662</c:v>
                </c:pt>
                <c:pt idx="4132">
                  <c:v>22.1990868171583</c:v>
                </c:pt>
                <c:pt idx="4133">
                  <c:v>22.174587548866</c:v>
                </c:pt>
                <c:pt idx="4134">
                  <c:v>22.150155551665101</c:v>
                </c:pt>
                <c:pt idx="4135">
                  <c:v>22.1257906408397</c:v>
                </c:pt>
                <c:pt idx="4136">
                  <c:v>22.1014926321815</c:v>
                </c:pt>
                <c:pt idx="4137">
                  <c:v>22.0772613419878</c:v>
                </c:pt>
                <c:pt idx="4138">
                  <c:v>22.0530965870601</c:v>
                </c:pt>
                <c:pt idx="4139">
                  <c:v>22.028998184703301</c:v>
                </c:pt>
                <c:pt idx="4140">
                  <c:v>22.0049659527239</c:v>
                </c:pt>
                <c:pt idx="4141">
                  <c:v>21.9809997094283</c:v>
                </c:pt>
                <c:pt idx="4142">
                  <c:v>21.957099273622401</c:v>
                </c:pt>
                <c:pt idx="4143">
                  <c:v>21.933264464609</c:v>
                </c:pt>
                <c:pt idx="4144">
                  <c:v>21.909495102187599</c:v>
                </c:pt>
                <c:pt idx="4145">
                  <c:v>21.885791006652202</c:v>
                </c:pt>
                <c:pt idx="4146">
                  <c:v>21.862151998790299</c:v>
                </c:pt>
                <c:pt idx="4147">
                  <c:v>21.8385778998815</c:v>
                </c:pt>
                <c:pt idx="4148">
                  <c:v>21.815068531696099</c:v>
                </c:pt>
                <c:pt idx="4149">
                  <c:v>21.791623716494001</c:v>
                </c:pt>
                <c:pt idx="4150">
                  <c:v>21.768243277022901</c:v>
                </c:pt>
                <c:pt idx="4151">
                  <c:v>21.7449270365172</c:v>
                </c:pt>
                <c:pt idx="4152">
                  <c:v>21.721674818696801</c:v>
                </c:pt>
                <c:pt idx="4153">
                  <c:v>21.698486447765699</c:v>
                </c:pt>
                <c:pt idx="4154">
                  <c:v>21.675361748410499</c:v>
                </c:pt>
                <c:pt idx="4155">
                  <c:v>21.652300545799001</c:v>
                </c:pt>
                <c:pt idx="4156">
                  <c:v>21.629302665579399</c:v>
                </c:pt>
                <c:pt idx="4157">
                  <c:v>21.606367933878499</c:v>
                </c:pt>
                <c:pt idx="4158">
                  <c:v>21.5834961773004</c:v>
                </c:pt>
                <c:pt idx="4159">
                  <c:v>21.560687222925601</c:v>
                </c:pt>
                <c:pt idx="4160">
                  <c:v>21.537940898309099</c:v>
                </c:pt>
                <c:pt idx="4161">
                  <c:v>21.515257031479599</c:v>
                </c:pt>
                <c:pt idx="4162">
                  <c:v>21.492635450938</c:v>
                </c:pt>
                <c:pt idx="4163">
                  <c:v>21.470075985656099</c:v>
                </c:pt>
                <c:pt idx="4164">
                  <c:v>21.4475784650751</c:v>
                </c:pt>
                <c:pt idx="4165">
                  <c:v>21.425142719104901</c:v>
                </c:pt>
                <c:pt idx="4166">
                  <c:v>21.402768578122199</c:v>
                </c:pt>
                <c:pt idx="4167">
                  <c:v>21.380455872969399</c:v>
                </c:pt>
                <c:pt idx="4168">
                  <c:v>21.358204434953699</c:v>
                </c:pt>
                <c:pt idx="4169">
                  <c:v>21.336014095845101</c:v>
                </c:pt>
                <c:pt idx="4170">
                  <c:v>21.313884687875799</c:v>
                </c:pt>
                <c:pt idx="4171">
                  <c:v>21.291816043738599</c:v>
                </c:pt>
                <c:pt idx="4172">
                  <c:v>21.269807996585602</c:v>
                </c:pt>
                <c:pt idx="4173">
                  <c:v>21.247860380027301</c:v>
                </c:pt>
                <c:pt idx="4174">
                  <c:v>21.225973028130799</c:v>
                </c:pt>
                <c:pt idx="4175">
                  <c:v>21.204145775418901</c:v>
                </c:pt>
                <c:pt idx="4176">
                  <c:v>21.1823784568689</c:v>
                </c:pt>
                <c:pt idx="4177">
                  <c:v>21.160670907911001</c:v>
                </c:pt>
                <c:pt idx="4178">
                  <c:v>21.1390229644275</c:v>
                </c:pt>
                <c:pt idx="4179">
                  <c:v>21.117434462751302</c:v>
                </c:pt>
                <c:pt idx="4180">
                  <c:v>21.0959052396645</c:v>
                </c:pt>
                <c:pt idx="4181">
                  <c:v>21.074435132397699</c:v>
                </c:pt>
                <c:pt idx="4182">
                  <c:v>21.0530239786282</c:v>
                </c:pt>
                <c:pt idx="4183">
                  <c:v>21.031671616479102</c:v>
                </c:pt>
                <c:pt idx="4184">
                  <c:v>21.010377884517901</c:v>
                </c:pt>
                <c:pt idx="4185">
                  <c:v>20.989142621755501</c:v>
                </c:pt>
                <c:pt idx="4186">
                  <c:v>20.967965667644702</c:v>
                </c:pt>
                <c:pt idx="4187">
                  <c:v>20.946846862079401</c:v>
                </c:pt>
                <c:pt idx="4188">
                  <c:v>20.925786045392801</c:v>
                </c:pt>
                <c:pt idx="4189">
                  <c:v>20.904783058356699</c:v>
                </c:pt>
                <c:pt idx="4190">
                  <c:v>20.883837742179999</c:v>
                </c:pt>
                <c:pt idx="4191">
                  <c:v>20.862949938507899</c:v>
                </c:pt>
                <c:pt idx="4192">
                  <c:v>20.842119489420099</c:v>
                </c:pt>
                <c:pt idx="4193">
                  <c:v>20.821346237429999</c:v>
                </c:pt>
                <c:pt idx="4194">
                  <c:v>20.8006300254835</c:v>
                </c:pt>
                <c:pt idx="4195">
                  <c:v>20.7799706969578</c:v>
                </c:pt>
                <c:pt idx="4196">
                  <c:v>20.759368095660001</c:v>
                </c:pt>
                <c:pt idx="4197">
                  <c:v>20.738822065826199</c:v>
                </c:pt>
                <c:pt idx="4198">
                  <c:v>20.718332452120102</c:v>
                </c:pt>
                <c:pt idx="4199">
                  <c:v>20.6978990996321</c:v>
                </c:pt>
                <c:pt idx="4200">
                  <c:v>20.6775218538777</c:v>
                </c:pt>
                <c:pt idx="4201">
                  <c:v>20.657200560796898</c:v>
                </c:pt>
                <c:pt idx="4202">
                  <c:v>20.6369350667524</c:v>
                </c:pt>
                <c:pt idx="4203">
                  <c:v>20.616725218529101</c:v>
                </c:pt>
                <c:pt idx="4204">
                  <c:v>20.5965708633323</c:v>
                </c:pt>
                <c:pt idx="4205">
                  <c:v>20.576471848787101</c:v>
                </c:pt>
                <c:pt idx="4206">
                  <c:v>20.556428022936799</c:v>
                </c:pt>
                <c:pt idx="4207">
                  <c:v>20.536439234242</c:v>
                </c:pt>
                <c:pt idx="4208">
                  <c:v>20.516505331579499</c:v>
                </c:pt>
                <c:pt idx="4209">
                  <c:v>20.496626164240901</c:v>
                </c:pt>
                <c:pt idx="4210">
                  <c:v>20.476801581931799</c:v>
                </c:pt>
                <c:pt idx="4211">
                  <c:v>20.4570314347704</c:v>
                </c:pt>
                <c:pt idx="4212">
                  <c:v>20.437315573286401</c:v>
                </c:pt>
                <c:pt idx="4213">
                  <c:v>20.417653848419999</c:v>
                </c:pt>
                <c:pt idx="4214">
                  <c:v>20.3980461115206</c:v>
                </c:pt>
                <c:pt idx="4215">
                  <c:v>20.378492214345901</c:v>
                </c:pt>
                <c:pt idx="4216">
                  <c:v>20.3589920090607</c:v>
                </c:pt>
                <c:pt idx="4217">
                  <c:v>20.339545348235301</c:v>
                </c:pt>
                <c:pt idx="4218">
                  <c:v>20.3201520848455</c:v>
                </c:pt>
                <c:pt idx="4219">
                  <c:v>20.300812072270102</c:v>
                </c:pt>
                <c:pt idx="4220">
                  <c:v>20.2815251642911</c:v>
                </c:pt>
                <c:pt idx="4221">
                  <c:v>20.2622912150917</c:v>
                </c:pt>
                <c:pt idx="4222">
                  <c:v>20.243110079255398</c:v>
                </c:pt>
                <c:pt idx="4223">
                  <c:v>20.223981611765101</c:v>
                </c:pt>
                <c:pt idx="4224">
                  <c:v>20.204905668001999</c:v>
                </c:pt>
                <c:pt idx="4225">
                  <c:v>20.185882103744401</c:v>
                </c:pt>
                <c:pt idx="4226">
                  <c:v>20.166910775166301</c:v>
                </c:pt>
                <c:pt idx="4227">
                  <c:v>20.147991538836902</c:v>
                </c:pt>
                <c:pt idx="4228">
                  <c:v>20.129124251719201</c:v>
                </c:pt>
                <c:pt idx="4229">
                  <c:v>20.110308771168999</c:v>
                </c:pt>
                <c:pt idx="4230">
                  <c:v>20.0915449549336</c:v>
                </c:pt>
                <c:pt idx="4231">
                  <c:v>20.0728326611511</c:v>
                </c:pt>
                <c:pt idx="4232">
                  <c:v>20.054171748348999</c:v>
                </c:pt>
                <c:pt idx="4233">
                  <c:v>20.035562075443401</c:v>
                </c:pt>
                <c:pt idx="4234">
                  <c:v>20.017003501737499</c:v>
                </c:pt>
                <c:pt idx="4235">
                  <c:v>19.998495886921202</c:v>
                </c:pt>
                <c:pt idx="4236">
                  <c:v>19.980039091069401</c:v>
                </c:pt>
                <c:pt idx="4237">
                  <c:v>19.9616329746414</c:v>
                </c:pt>
                <c:pt idx="4238">
                  <c:v>19.943277398479601</c:v>
                </c:pt>
                <c:pt idx="4239">
                  <c:v>19.9249722238083</c:v>
                </c:pt>
                <c:pt idx="4240">
                  <c:v>19.906717312233098</c:v>
                </c:pt>
                <c:pt idx="4241">
                  <c:v>19.888512525739699</c:v>
                </c:pt>
                <c:pt idx="4242">
                  <c:v>19.870357726692401</c:v>
                </c:pt>
                <c:pt idx="4243">
                  <c:v>19.852252777833701</c:v>
                </c:pt>
                <c:pt idx="4244">
                  <c:v>19.834197542282901</c:v>
                </c:pt>
                <c:pt idx="4245">
                  <c:v>19.8161918835352</c:v>
                </c:pt>
                <c:pt idx="4246">
                  <c:v>19.798235665460599</c:v>
                </c:pt>
                <c:pt idx="4247">
                  <c:v>19.7803287523028</c:v>
                </c:pt>
                <c:pt idx="4248">
                  <c:v>19.762471008678499</c:v>
                </c:pt>
                <c:pt idx="4249">
                  <c:v>19.744662299575801</c:v>
                </c:pt>
                <c:pt idx="4250">
                  <c:v>19.726902490353801</c:v>
                </c:pt>
                <c:pt idx="4251">
                  <c:v>19.709191446741201</c:v>
                </c:pt>
                <c:pt idx="4252">
                  <c:v>19.691529034835501</c:v>
                </c:pt>
                <c:pt idx="4253">
                  <c:v>19.673915121101601</c:v>
                </c:pt>
                <c:pt idx="4254">
                  <c:v>19.656349572371401</c:v>
                </c:pt>
                <c:pt idx="4255">
                  <c:v>19.6388322558421</c:v>
                </c:pt>
                <c:pt idx="4256">
                  <c:v>19.621363039076002</c:v>
                </c:pt>
                <c:pt idx="4257">
                  <c:v>19.603941789998601</c:v>
                </c:pt>
                <c:pt idx="4258">
                  <c:v>19.586568376898299</c:v>
                </c:pt>
                <c:pt idx="4259">
                  <c:v>19.569242668425201</c:v>
                </c:pt>
                <c:pt idx="4260">
                  <c:v>19.551964533589999</c:v>
                </c:pt>
                <c:pt idx="4261">
                  <c:v>19.534733841763</c:v>
                </c:pt>
                <c:pt idx="4262">
                  <c:v>19.517550462673199</c:v>
                </c:pt>
                <c:pt idx="4263">
                  <c:v>19.5004142664074</c:v>
                </c:pt>
                <c:pt idx="4264">
                  <c:v>19.483325123409099</c:v>
                </c:pt>
                <c:pt idx="4265">
                  <c:v>19.466282904477499</c:v>
                </c:pt>
                <c:pt idx="4266">
                  <c:v>19.449287480766699</c:v>
                </c:pt>
                <c:pt idx="4267">
                  <c:v>19.432338723784198</c:v>
                </c:pt>
                <c:pt idx="4268">
                  <c:v>19.415436505390801</c:v>
                </c:pt>
                <c:pt idx="4269">
                  <c:v>19.398580697799002</c:v>
                </c:pt>
                <c:pt idx="4270">
                  <c:v>19.381771173571899</c:v>
                </c:pt>
                <c:pt idx="4271">
                  <c:v>19.365007805622898</c:v>
                </c:pt>
                <c:pt idx="4272">
                  <c:v>19.348290467214099</c:v>
                </c:pt>
                <c:pt idx="4273">
                  <c:v>19.331619031955899</c:v>
                </c:pt>
                <c:pt idx="4274">
                  <c:v>19.314993373805301</c:v>
                </c:pt>
                <c:pt idx="4275">
                  <c:v>19.298413367065901</c:v>
                </c:pt>
                <c:pt idx="4276">
                  <c:v>19.281878886386</c:v>
                </c:pt>
                <c:pt idx="4277">
                  <c:v>19.2653898067584</c:v>
                </c:pt>
                <c:pt idx="4278">
                  <c:v>19.248946003518999</c:v>
                </c:pt>
                <c:pt idx="4279">
                  <c:v>19.232547352346</c:v>
                </c:pt>
                <c:pt idx="4280">
                  <c:v>19.2161937292591</c:v>
                </c:pt>
                <c:pt idx="4281">
                  <c:v>19.199885010618299</c:v>
                </c:pt>
                <c:pt idx="4282">
                  <c:v>19.183621073123099</c:v>
                </c:pt>
                <c:pt idx="4283">
                  <c:v>19.167401793811599</c:v>
                </c:pt>
                <c:pt idx="4284">
                  <c:v>19.1512270500596</c:v>
                </c:pt>
                <c:pt idx="4285">
                  <c:v>19.1350967195796</c:v>
                </c:pt>
                <c:pt idx="4286">
                  <c:v>19.119010680419599</c:v>
                </c:pt>
                <c:pt idx="4287">
                  <c:v>19.102968810962899</c:v>
                </c:pt>
                <c:pt idx="4288">
                  <c:v>19.086970989926499</c:v>
                </c:pt>
                <c:pt idx="4289">
                  <c:v>19.071017096360301</c:v>
                </c:pt>
                <c:pt idx="4290">
                  <c:v>19.055107009646601</c:v>
                </c:pt>
                <c:pt idx="4291">
                  <c:v>19.039240609498702</c:v>
                </c:pt>
                <c:pt idx="4292">
                  <c:v>19.023417775960201</c:v>
                </c:pt>
                <c:pt idx="4293">
                  <c:v>19.0076383894042</c:v>
                </c:pt>
                <c:pt idx="4294">
                  <c:v>18.991902330532199</c:v>
                </c:pt>
                <c:pt idx="4295">
                  <c:v>18.976209480373299</c:v>
                </c:pt>
                <c:pt idx="4296">
                  <c:v>18.9605597202832</c:v>
                </c:pt>
                <c:pt idx="4297">
                  <c:v>18.944952931943401</c:v>
                </c:pt>
                <c:pt idx="4298">
                  <c:v>18.929388997360299</c:v>
                </c:pt>
                <c:pt idx="4299">
                  <c:v>18.913867798864398</c:v>
                </c:pt>
                <c:pt idx="4300">
                  <c:v>18.898389219109198</c:v>
                </c:pt>
                <c:pt idx="4301">
                  <c:v>18.882953141070299</c:v>
                </c:pt>
                <c:pt idx="4302">
                  <c:v>18.867559448044901</c:v>
                </c:pt>
                <c:pt idx="4303">
                  <c:v>18.852208023650402</c:v>
                </c:pt>
                <c:pt idx="4304">
                  <c:v>18.836898751823899</c:v>
                </c:pt>
                <c:pt idx="4305">
                  <c:v>18.821631516821199</c:v>
                </c:pt>
                <c:pt idx="4306">
                  <c:v>18.806406203215801</c:v>
                </c:pt>
                <c:pt idx="4307">
                  <c:v>18.791222695898298</c:v>
                </c:pt>
                <c:pt idx="4308">
                  <c:v>18.776080880075099</c:v>
                </c:pt>
                <c:pt idx="4309">
                  <c:v>18.760980641268201</c:v>
                </c:pt>
                <c:pt idx="4310">
                  <c:v>18.745921865313701</c:v>
                </c:pt>
                <c:pt idx="4311">
                  <c:v>18.730904438361101</c:v>
                </c:pt>
                <c:pt idx="4312">
                  <c:v>18.7159282468727</c:v>
                </c:pt>
                <c:pt idx="4313">
                  <c:v>18.7009931776225</c:v>
                </c:pt>
                <c:pt idx="4314">
                  <c:v>18.686099117695299</c:v>
                </c:pt>
                <c:pt idx="4315">
                  <c:v>18.6712459544861</c:v>
                </c:pt>
                <c:pt idx="4316">
                  <c:v>18.656433575699001</c:v>
                </c:pt>
                <c:pt idx="4317">
                  <c:v>18.6416618693464</c:v>
                </c:pt>
                <c:pt idx="4318">
                  <c:v>18.626930723748298</c:v>
                </c:pt>
                <c:pt idx="4319">
                  <c:v>18.612240027531399</c:v>
                </c:pt>
                <c:pt idx="4320">
                  <c:v>18.5975896696281</c:v>
                </c:pt>
                <c:pt idx="4321">
                  <c:v>18.582979539275801</c:v>
                </c:pt>
                <c:pt idx="4322">
                  <c:v>18.568409526016101</c:v>
                </c:pt>
                <c:pt idx="4323">
                  <c:v>18.553879519693702</c:v>
                </c:pt>
                <c:pt idx="4324">
                  <c:v>18.539389410456099</c:v>
                </c:pt>
                <c:pt idx="4325">
                  <c:v>18.524939088752099</c:v>
                </c:pt>
                <c:pt idx="4326">
                  <c:v>18.510528445331499</c:v>
                </c:pt>
                <c:pt idx="4327">
                  <c:v>18.496157371244198</c:v>
                </c:pt>
                <c:pt idx="4328">
                  <c:v>18.481825757838902</c:v>
                </c:pt>
                <c:pt idx="4329">
                  <c:v>18.467533496763</c:v>
                </c:pt>
                <c:pt idx="4330">
                  <c:v>18.453280479961101</c:v>
                </c:pt>
                <c:pt idx="4331">
                  <c:v>18.439066599674899</c:v>
                </c:pt>
                <c:pt idx="4332">
                  <c:v>18.424891748441599</c:v>
                </c:pt>
                <c:pt idx="4333">
                  <c:v>18.410755819093598</c:v>
                </c:pt>
                <c:pt idx="4334">
                  <c:v>18.396658704757701</c:v>
                </c:pt>
                <c:pt idx="4335">
                  <c:v>18.382600298854101</c:v>
                </c:pt>
                <c:pt idx="4336">
                  <c:v>18.368580495095401</c:v>
                </c:pt>
                <c:pt idx="4337">
                  <c:v>18.3545991874865</c:v>
                </c:pt>
                <c:pt idx="4338">
                  <c:v>18.340656270322899</c:v>
                </c:pt>
                <c:pt idx="4339">
                  <c:v>18.326751638190601</c:v>
                </c:pt>
                <c:pt idx="4340">
                  <c:v>18.312885185965101</c:v>
                </c:pt>
                <c:pt idx="4341">
                  <c:v>18.299056808810398</c:v>
                </c:pt>
                <c:pt idx="4342">
                  <c:v>18.285266402178301</c:v>
                </c:pt>
                <c:pt idx="4343">
                  <c:v>18.2715138618079</c:v>
                </c:pt>
                <c:pt idx="4344">
                  <c:v>18.2577990837245</c:v>
                </c:pt>
                <c:pt idx="4345">
                  <c:v>18.244121964238801</c:v>
                </c:pt>
                <c:pt idx="4346">
                  <c:v>18.2304823999463</c:v>
                </c:pt>
                <c:pt idx="4347">
                  <c:v>18.2168802877265</c:v>
                </c:pt>
                <c:pt idx="4348">
                  <c:v>18.2033155247418</c:v>
                </c:pt>
                <c:pt idx="4349">
                  <c:v>18.189788008437301</c:v>
                </c:pt>
                <c:pt idx="4350">
                  <c:v>18.176297636539399</c:v>
                </c:pt>
                <c:pt idx="4351">
                  <c:v>18.1628443070556</c:v>
                </c:pt>
                <c:pt idx="4352">
                  <c:v>18.1494279182733</c:v>
                </c:pt>
                <c:pt idx="4353">
                  <c:v>18.136048368759202</c:v>
                </c:pt>
                <c:pt idx="4354">
                  <c:v>18.122705557358501</c:v>
                </c:pt>
                <c:pt idx="4355">
                  <c:v>18.109399383194301</c:v>
                </c:pt>
                <c:pt idx="4356">
                  <c:v>18.096129745666399</c:v>
                </c:pt>
                <c:pt idx="4357">
                  <c:v>18.082896544451099</c:v>
                </c:pt>
                <c:pt idx="4358">
                  <c:v>18.0696996795002</c:v>
                </c:pt>
                <c:pt idx="4359">
                  <c:v>18.056539051039898</c:v>
                </c:pt>
                <c:pt idx="4360">
                  <c:v>18.043414559570699</c:v>
                </c:pt>
                <c:pt idx="4361">
                  <c:v>18.030326105866099</c:v>
                </c:pt>
                <c:pt idx="4362">
                  <c:v>18.017273590972199</c:v>
                </c:pt>
                <c:pt idx="4363">
                  <c:v>18.0042569162067</c:v>
                </c:pt>
                <c:pt idx="4364">
                  <c:v>17.9912759831583</c:v>
                </c:pt>
                <c:pt idx="4365">
                  <c:v>17.978330693686001</c:v>
                </c:pt>
                <c:pt idx="4366">
                  <c:v>17.965420949918201</c:v>
                </c:pt>
                <c:pt idx="4367">
                  <c:v>17.952546654252</c:v>
                </c:pt>
                <c:pt idx="4368">
                  <c:v>17.939707709352501</c:v>
                </c:pt>
                <c:pt idx="4369">
                  <c:v>17.9269040181523</c:v>
                </c:pt>
                <c:pt idx="4370">
                  <c:v>17.914135483850199</c:v>
                </c:pt>
                <c:pt idx="4371">
                  <c:v>17.901402009910999</c:v>
                </c:pt>
                <c:pt idx="4372">
                  <c:v>17.888703500064601</c:v>
                </c:pt>
                <c:pt idx="4373">
                  <c:v>17.876039858305099</c:v>
                </c:pt>
                <c:pt idx="4374">
                  <c:v>17.863410988890202</c:v>
                </c:pt>
                <c:pt idx="4375">
                  <c:v>17.850816796340698</c:v>
                </c:pt>
                <c:pt idx="4376">
                  <c:v>17.838257185439399</c:v>
                </c:pt>
                <c:pt idx="4377">
                  <c:v>17.8257320612306</c:v>
                </c:pt>
                <c:pt idx="4378">
                  <c:v>17.813241329019402</c:v>
                </c:pt>
                <c:pt idx="4379">
                  <c:v>17.8007848943707</c:v>
                </c:pt>
                <c:pt idx="4380">
                  <c:v>17.788362663108899</c:v>
                </c:pt>
                <c:pt idx="4381">
                  <c:v>17.775974541317101</c:v>
                </c:pt>
                <c:pt idx="4382">
                  <c:v>17.763620435335898</c:v>
                </c:pt>
                <c:pt idx="4383">
                  <c:v>17.751300251763499</c:v>
                </c:pt>
                <c:pt idx="4384">
                  <c:v>17.7390138974542</c:v>
                </c:pt>
                <c:pt idx="4385">
                  <c:v>17.7267612795183</c:v>
                </c:pt>
                <c:pt idx="4386">
                  <c:v>17.714542305321</c:v>
                </c:pt>
                <c:pt idx="4387">
                  <c:v>17.7023568824821</c:v>
                </c:pt>
                <c:pt idx="4388">
                  <c:v>22.5083130385554</c:v>
                </c:pt>
                <c:pt idx="4389">
                  <c:v>23.2662376925886</c:v>
                </c:pt>
                <c:pt idx="4390">
                  <c:v>24.061082423697801</c:v>
                </c:pt>
                <c:pt idx="4391">
                  <c:v>24.891412187277499</c:v>
                </c:pt>
                <c:pt idx="4392">
                  <c:v>25.755978357592198</c:v>
                </c:pt>
                <c:pt idx="4393">
                  <c:v>26.6536842477493</c:v>
                </c:pt>
                <c:pt idx="4394">
                  <c:v>27.583558974282099</c:v>
                </c:pt>
                <c:pt idx="4395">
                  <c:v>28.544737236610001</c:v>
                </c:pt>
                <c:pt idx="4396">
                  <c:v>29.536443394389799</c:v>
                </c:pt>
                <c:pt idx="4397">
                  <c:v>30.557978735446099</c:v>
                </c:pt>
                <c:pt idx="4398">
                  <c:v>31.608711156965398</c:v>
                </c:pt>
                <c:pt idx="4399">
                  <c:v>32.6880667023309</c:v>
                </c:pt>
                <c:pt idx="4400">
                  <c:v>33.795522545833698</c:v>
                </c:pt>
                <c:pt idx="4401">
                  <c:v>34.930601121961303</c:v>
                </c:pt>
                <c:pt idx="4402">
                  <c:v>36.092865170195502</c:v>
                </c:pt>
                <c:pt idx="4403">
                  <c:v>37.281913519916898</c:v>
                </c:pt>
                <c:pt idx="4404">
                  <c:v>38.4973774794273</c:v>
                </c:pt>
                <c:pt idx="4405">
                  <c:v>39.738917722451802</c:v>
                </c:pt>
                <c:pt idx="4406">
                  <c:v>41.006221587631998</c:v>
                </c:pt>
                <c:pt idx="4407">
                  <c:v>42.299000723426602</c:v>
                </c:pt>
                <c:pt idx="4408">
                  <c:v>43.616989023885402</c:v>
                </c:pt>
                <c:pt idx="4409">
                  <c:v>44.959940810935997</c:v>
                </c:pt>
                <c:pt idx="4410">
                  <c:v>46.327629226822097</c:v>
                </c:pt>
                <c:pt idx="4411">
                  <c:v>47.727901253229099</c:v>
                </c:pt>
                <c:pt idx="4412">
                  <c:v>49.1736202670361</c:v>
                </c:pt>
                <c:pt idx="4413">
                  <c:v>50.664042917459597</c:v>
                </c:pt>
                <c:pt idx="4414">
                  <c:v>52.199469139617499</c:v>
                </c:pt>
                <c:pt idx="4415">
                  <c:v>53.780138978949303</c:v>
                </c:pt>
                <c:pt idx="4416">
                  <c:v>55.406228199686197</c:v>
                </c:pt>
                <c:pt idx="4417">
                  <c:v>57.077843785526198</c:v>
                </c:pt>
                <c:pt idx="4418">
                  <c:v>58.795019368547102</c:v>
                </c:pt>
                <c:pt idx="4419">
                  <c:v>60.5577106089331</c:v>
                </c:pt>
                <c:pt idx="4420">
                  <c:v>62.3657905509342</c:v>
                </c:pt>
                <c:pt idx="4421">
                  <c:v>64.219044983395605</c:v>
                </c:pt>
                <c:pt idx="4422">
                  <c:v>66.117167836118199</c:v>
                </c:pt>
                <c:pt idx="4423">
                  <c:v>68.059756646245901</c:v>
                </c:pt>
                <c:pt idx="4424">
                  <c:v>70.046308131746798</c:v>
                </c:pt>
                <c:pt idx="4425">
                  <c:v>72.076213911814193</c:v>
                </c:pt>
                <c:pt idx="4426">
                  <c:v>74.148756416636104</c:v>
                </c:pt>
                <c:pt idx="4427">
                  <c:v>76.266247371902494</c:v>
                </c:pt>
                <c:pt idx="4428">
                  <c:v>78.449687206809998</c:v>
                </c:pt>
                <c:pt idx="4429">
                  <c:v>80.704292890180298</c:v>
                </c:pt>
                <c:pt idx="4430">
                  <c:v>83.031415925704493</c:v>
                </c:pt>
                <c:pt idx="4431">
                  <c:v>85.432372120950006</c:v>
                </c:pt>
                <c:pt idx="4432">
                  <c:v>87.908349075150397</c:v>
                </c:pt>
                <c:pt idx="4433">
                  <c:v>90.460503203621599</c:v>
                </c:pt>
                <c:pt idx="4434">
                  <c:v>93.089892271008395</c:v>
                </c:pt>
                <c:pt idx="4435">
                  <c:v>95.797476847592193</c:v>
                </c:pt>
                <c:pt idx="4436">
                  <c:v>98.584110046384794</c:v>
                </c:pt>
                <c:pt idx="4437">
                  <c:v>101.4505269373</c:v>
                </c:pt>
                <c:pt idx="4438">
                  <c:v>104.39733368030301</c:v>
                </c:pt>
                <c:pt idx="4439">
                  <c:v>107.42499642634201</c:v>
                </c:pt>
                <c:pt idx="4440">
                  <c:v>110.533830042052</c:v>
                </c:pt>
                <c:pt idx="4441">
                  <c:v>113.723986721496</c:v>
                </c:pt>
                <c:pt idx="4442">
                  <c:v>116.99544455563699</c:v>
                </c:pt>
                <c:pt idx="4443">
                  <c:v>120.347996137536</c:v>
                </c:pt>
                <c:pt idx="4444">
                  <c:v>123.781237288521</c:v>
                </c:pt>
                <c:pt idx="4445">
                  <c:v>127.294555997487</c:v>
                </c:pt>
                <c:pt idx="4446">
                  <c:v>130.88712167201899</c:v>
                </c:pt>
                <c:pt idx="4447">
                  <c:v>134.55787480604701</c:v>
                </c:pt>
                <c:pt idx="4448">
                  <c:v>138.305517174003</c:v>
                </c:pt>
                <c:pt idx="4449">
                  <c:v>142.12850266592801</c:v>
                </c:pt>
                <c:pt idx="4450">
                  <c:v>146.02502888137599</c:v>
                </c:pt>
                <c:pt idx="4451">
                  <c:v>149.99302960227999</c:v>
                </c:pt>
                <c:pt idx="4452">
                  <c:v>154.03016826587299</c:v>
                </c:pt>
                <c:pt idx="4453">
                  <c:v>158.13383255832099</c:v>
                </c:pt>
                <c:pt idx="4454">
                  <c:v>162.30113024763199</c:v>
                </c:pt>
                <c:pt idx="4455">
                  <c:v>166.528886370701</c:v>
                </c:pt>
                <c:pt idx="4456">
                  <c:v>170.81364188385899</c:v>
                </c:pt>
                <c:pt idx="4457">
                  <c:v>175.15165387894899</c:v>
                </c:pt>
                <c:pt idx="4458">
                  <c:v>179.53889745781601</c:v>
                </c:pt>
                <c:pt idx="4459">
                  <c:v>183.971069347038</c:v>
                </c:pt>
                <c:pt idx="4460">
                  <c:v>188.44359332193</c:v>
                </c:pt>
                <c:pt idx="4461">
                  <c:v>192.951627494257</c:v>
                </c:pt>
                <c:pt idx="4462">
                  <c:v>197.490073501919</c:v>
                </c:pt>
                <c:pt idx="4463">
                  <c:v>202.053587621205</c:v>
                </c:pt>
                <c:pt idx="4464">
                  <c:v>206.63659380329199</c:v>
                </c:pt>
                <c:pt idx="4465">
                  <c:v>211.23329861664899</c:v>
                </c:pt>
                <c:pt idx="4466">
                  <c:v>215.83770805626901</c:v>
                </c:pt>
                <c:pt idx="4467">
                  <c:v>220.44364615930999</c:v>
                </c:pt>
                <c:pt idx="4468">
                  <c:v>225.04477534527899</c:v>
                </c:pt>
                <c:pt idx="4469">
                  <c:v>229.63461837751899</c:v>
                </c:pt>
                <c:pt idx="4470">
                  <c:v>234.20658182188399</c:v>
                </c:pt>
                <c:pt idx="4471">
                  <c:v>238.753980858424</c:v>
                </c:pt>
                <c:pt idx="4472">
                  <c:v>243.270065283007</c:v>
                </c:pt>
                <c:pt idx="4473">
                  <c:v>247.74804651840401</c:v>
                </c:pt>
                <c:pt idx="4474">
                  <c:v>252.18109195295801</c:v>
                </c:pt>
                <c:pt idx="4475">
                  <c:v>256.562473018959</c:v>
                </c:pt>
                <c:pt idx="4476">
                  <c:v>260.885433754205</c:v>
                </c:pt>
                <c:pt idx="4477">
                  <c:v>265.14331533460302</c:v>
                </c:pt>
                <c:pt idx="4478">
                  <c:v>269.32956349889599</c:v>
                </c:pt>
                <c:pt idx="4479">
                  <c:v>273.43775711601899</c:v>
                </c:pt>
                <c:pt idx="4480">
                  <c:v>277.46163619742202</c:v>
                </c:pt>
                <c:pt idx="4481">
                  <c:v>281.39512912069</c:v>
                </c:pt>
                <c:pt idx="4482">
                  <c:v>285.23237883729797</c:v>
                </c:pt>
                <c:pt idx="4483">
                  <c:v>288.96776784679599</c:v>
                </c:pt>
                <c:pt idx="4484">
                  <c:v>292.59594173208097</c:v>
                </c:pt>
                <c:pt idx="4485">
                  <c:v>296.11183106539801</c:v>
                </c:pt>
                <c:pt idx="4486">
                  <c:v>299.51067151223998</c:v>
                </c:pt>
                <c:pt idx="4487">
                  <c:v>302.788021979993</c:v>
                </c:pt>
                <c:pt idx="4488">
                  <c:v>305.93978067970102</c:v>
                </c:pt>
                <c:pt idx="4489">
                  <c:v>308.96219899245301</c:v>
                </c:pt>
                <c:pt idx="4490">
                  <c:v>311.851893056135</c:v>
                </c:pt>
                <c:pt idx="4491">
                  <c:v>314.60585301330002</c:v>
                </c:pt>
                <c:pt idx="4492">
                  <c:v>317.22144988625797</c:v>
                </c:pt>
                <c:pt idx="4493">
                  <c:v>319.69644007091301</c:v>
                </c:pt>
                <c:pt idx="4494">
                  <c:v>322.02896746564102</c:v>
                </c:pt>
                <c:pt idx="4495">
                  <c:v>324.21756327572302</c:v>
                </c:pt>
                <c:pt idx="4496">
                  <c:v>326.261143556636</c:v>
                </c:pt>
                <c:pt idx="4497">
                  <c:v>328.15900458096201</c:v>
                </c:pt>
                <c:pt idx="4498">
                  <c:v>329.91081613326003</c:v>
                </c:pt>
                <c:pt idx="4499">
                  <c:v>331.51661285479901</c:v>
                </c:pt>
                <c:pt idx="4500">
                  <c:v>332.97678377537</c:v>
                </c:pt>
                <c:pt idx="4501">
                  <c:v>334.29206018237397</c:v>
                </c:pt>
                <c:pt idx="4502">
                  <c:v>335.46350198773501</c:v>
                </c:pt>
                <c:pt idx="4503">
                  <c:v>336.49248276121</c:v>
                </c:pt>
                <c:pt idx="4504">
                  <c:v>337.38067360396599</c:v>
                </c:pt>
                <c:pt idx="4505">
                  <c:v>338.13002603924099</c:v>
                </c:pt>
                <c:pt idx="4506">
                  <c:v>338.74275409745502</c:v>
                </c:pt>
                <c:pt idx="4507">
                  <c:v>339.22131577134002</c:v>
                </c:pt>
                <c:pt idx="4508">
                  <c:v>339.568394012949</c:v>
                </c:pt>
                <c:pt idx="4509">
                  <c:v>339.78687743862798</c:v>
                </c:pt>
                <c:pt idx="4510">
                  <c:v>339.87984090070501</c:v>
                </c:pt>
                <c:pt idx="4511">
                  <c:v>339.85052607588102</c:v>
                </c:pt>
                <c:pt idx="4512">
                  <c:v>339.70232221023099</c:v>
                </c:pt>
                <c:pt idx="4513">
                  <c:v>339.43874714982201</c:v>
                </c:pt>
                <c:pt idx="4514">
                  <c:v>339.063428774248</c:v>
                </c:pt>
                <c:pt idx="4515">
                  <c:v>338.5800869382</c:v>
                </c:pt>
                <c:pt idx="4516">
                  <c:v>337.99251601377199</c:v>
                </c:pt>
                <c:pt idx="4517">
                  <c:v>337.30447449365698</c:v>
                </c:pt>
                <c:pt idx="4518">
                  <c:v>336.52003156092502</c:v>
                </c:pt>
                <c:pt idx="4519">
                  <c:v>335.64302714121698</c:v>
                </c:pt>
                <c:pt idx="4520">
                  <c:v>334.677393648482</c:v>
                </c:pt>
                <c:pt idx="4521">
                  <c:v>333.62706210895902</c:v>
                </c:pt>
                <c:pt idx="4522">
                  <c:v>332.49594957205801</c:v>
                </c:pt>
                <c:pt idx="4523">
                  <c:v>331.28794743783402</c:v>
                </c:pt>
                <c:pt idx="4524">
                  <c:v>330.00691070485902</c:v>
                </c:pt>
                <c:pt idx="4525">
                  <c:v>328.49257067752598</c:v>
                </c:pt>
                <c:pt idx="4526">
                  <c:v>326.57969725785199</c:v>
                </c:pt>
                <c:pt idx="4527">
                  <c:v>324.292425721195</c:v>
                </c:pt>
                <c:pt idx="4528">
                  <c:v>321.65639131655502</c:v>
                </c:pt>
                <c:pt idx="4529">
                  <c:v>318.697968378795</c:v>
                </c:pt>
                <c:pt idx="4530">
                  <c:v>315.44392840720599</c:v>
                </c:pt>
                <c:pt idx="4531">
                  <c:v>311.92112435222998</c:v>
                </c:pt>
                <c:pt idx="4532">
                  <c:v>308.15620500527803</c:v>
                </c:pt>
                <c:pt idx="4533">
                  <c:v>304.175362031026</c:v>
                </c:pt>
                <c:pt idx="4534">
                  <c:v>300.00411093387999</c:v>
                </c:pt>
                <c:pt idx="4535">
                  <c:v>295.66710614767601</c:v>
                </c:pt>
                <c:pt idx="4536">
                  <c:v>291.18798950280501</c:v>
                </c:pt>
                <c:pt idx="4537">
                  <c:v>286.58927056760803</c:v>
                </c:pt>
                <c:pt idx="4538">
                  <c:v>281.89223677988298</c:v>
                </c:pt>
                <c:pt idx="4539">
                  <c:v>277.11689087027298</c:v>
                </c:pt>
                <c:pt idx="4540">
                  <c:v>272.28191281620099</c:v>
                </c:pt>
                <c:pt idx="4541">
                  <c:v>267.40464343367898</c:v>
                </c:pt>
                <c:pt idx="4542">
                  <c:v>262.50108669328802</c:v>
                </c:pt>
                <c:pt idx="4543">
                  <c:v>257.58592791425502</c:v>
                </c:pt>
                <c:pt idx="4544">
                  <c:v>252.67256512620401</c:v>
                </c:pt>
                <c:pt idx="4545">
                  <c:v>247.77756191404899</c:v>
                </c:pt>
                <c:pt idx="4546">
                  <c:v>242.994322919354</c:v>
                </c:pt>
                <c:pt idx="4547">
                  <c:v>238.353194960211</c:v>
                </c:pt>
                <c:pt idx="4548">
                  <c:v>233.84934780536901</c:v>
                </c:pt>
                <c:pt idx="4549">
                  <c:v>229.47809615844599</c:v>
                </c:pt>
                <c:pt idx="4550">
                  <c:v>225.23490012464401</c:v>
                </c:pt>
                <c:pt idx="4551">
                  <c:v>221.11536482423401</c:v>
                </c:pt>
                <c:pt idx="4552">
                  <c:v>217.11523929026899</c:v>
                </c:pt>
                <c:pt idx="4553">
                  <c:v>213.230414770587</c:v>
                </c:pt>
                <c:pt idx="4554">
                  <c:v>209.45692253863399</c:v>
                </c:pt>
                <c:pt idx="4555">
                  <c:v>205.790931304004</c:v>
                </c:pt>
                <c:pt idx="4556">
                  <c:v>202.22874430139501</c:v>
                </c:pt>
                <c:pt idx="4557">
                  <c:v>198.766796126038</c:v>
                </c:pt>
                <c:pt idx="4558">
                  <c:v>195.40164937419601</c:v>
                </c:pt>
                <c:pt idx="4559">
                  <c:v>192.129991139103</c:v>
                </c:pt>
                <c:pt idx="4560">
                  <c:v>188.948742228138</c:v>
                </c:pt>
                <c:pt idx="4561">
                  <c:v>185.85461265075401</c:v>
                </c:pt>
                <c:pt idx="4562">
                  <c:v>182.84474267703399</c:v>
                </c:pt>
                <c:pt idx="4563">
                  <c:v>179.916280885025</c:v>
                </c:pt>
                <c:pt idx="4564">
                  <c:v>177.06648195969399</c:v>
                </c:pt>
                <c:pt idx="4565">
                  <c:v>174.29270302969101</c:v>
                </c:pt>
                <c:pt idx="4566">
                  <c:v>171.59240005253901</c:v>
                </c:pt>
                <c:pt idx="4567">
                  <c:v>168.96312426068801</c:v>
                </c:pt>
                <c:pt idx="4568">
                  <c:v>166.40251867850401</c:v>
                </c:pt>
                <c:pt idx="4569">
                  <c:v>163.908314718214</c:v>
                </c:pt>
                <c:pt idx="4570">
                  <c:v>161.47832886102799</c:v>
                </c:pt>
                <c:pt idx="4571">
                  <c:v>159.11045942818799</c:v>
                </c:pt>
                <c:pt idx="4572">
                  <c:v>156.80268344533101</c:v>
                </c:pt>
                <c:pt idx="4573">
                  <c:v>154.55305360253101</c:v>
                </c:pt>
                <c:pt idx="4574">
                  <c:v>152.35969531135899</c:v>
                </c:pt>
                <c:pt idx="4575">
                  <c:v>150.220803859586</c:v>
                </c:pt>
                <c:pt idx="4576">
                  <c:v>148.134641663423</c:v>
                </c:pt>
                <c:pt idx="4577">
                  <c:v>146.099535616694</c:v>
                </c:pt>
                <c:pt idx="4578">
                  <c:v>144.11387453582699</c:v>
                </c:pt>
                <c:pt idx="4579">
                  <c:v>142.17610669921299</c:v>
                </c:pt>
                <c:pt idx="4580">
                  <c:v>140.284737479131</c:v>
                </c:pt>
                <c:pt idx="4581">
                  <c:v>138.438327064248</c:v>
                </c:pt>
                <c:pt idx="4582">
                  <c:v>136.63548827044701</c:v>
                </c:pt>
                <c:pt idx="4583">
                  <c:v>134.874884437644</c:v>
                </c:pt>
                <c:pt idx="4584">
                  <c:v>133.15522741009801</c:v>
                </c:pt>
                <c:pt idx="4585">
                  <c:v>131.47527559768099</c:v>
                </c:pt>
                <c:pt idx="4586">
                  <c:v>129.833832115506</c:v>
                </c:pt>
                <c:pt idx="4587">
                  <c:v>128.229742999275</c:v>
                </c:pt>
                <c:pt idx="4588">
                  <c:v>126.661895493738</c:v>
                </c:pt>
                <c:pt idx="4589">
                  <c:v>125.129216411624</c:v>
                </c:pt>
                <c:pt idx="4590">
                  <c:v>123.63067056047601</c:v>
                </c:pt>
                <c:pt idx="4591">
                  <c:v>122.165259234799</c:v>
                </c:pt>
                <c:pt idx="4592">
                  <c:v>120.732018771044</c:v>
                </c:pt>
                <c:pt idx="4593">
                  <c:v>119.330019162943</c:v>
                </c:pt>
                <c:pt idx="4594">
                  <c:v>117.958362734814</c:v>
                </c:pt>
                <c:pt idx="4595">
                  <c:v>116.61618287048699</c:v>
                </c:pt>
                <c:pt idx="4596">
                  <c:v>115.302642795585</c:v>
                </c:pt>
                <c:pt idx="4597">
                  <c:v>114.01693441096999</c:v>
                </c:pt>
                <c:pt idx="4598">
                  <c:v>112.75827717520301</c:v>
                </c:pt>
                <c:pt idx="4599">
                  <c:v>111.525917033986</c:v>
                </c:pt>
                <c:pt idx="4600">
                  <c:v>110.319125394579</c:v>
                </c:pt>
                <c:pt idx="4601">
                  <c:v>109.137198143292</c:v>
                </c:pt>
                <c:pt idx="4602">
                  <c:v>107.97945470420601</c:v>
                </c:pt>
                <c:pt idx="4603">
                  <c:v>106.845274149093</c:v>
                </c:pt>
                <c:pt idx="4604">
                  <c:v>105.733949066796</c:v>
                </c:pt>
                <c:pt idx="4605">
                  <c:v>104.644898294976</c:v>
                </c:pt>
                <c:pt idx="4606">
                  <c:v>103.577526768656</c:v>
                </c:pt>
                <c:pt idx="4607">
                  <c:v>102.531258812592</c:v>
                </c:pt>
                <c:pt idx="4608">
                  <c:v>101.50553741255</c:v>
                </c:pt>
                <c:pt idx="4609">
                  <c:v>100.499823516813</c:v>
                </c:pt>
                <c:pt idx="4610">
                  <c:v>99.513595366589797</c:v>
                </c:pt>
                <c:pt idx="4611">
                  <c:v>98.546347854059604</c:v>
                </c:pt>
                <c:pt idx="4612">
                  <c:v>97.597591906846105</c:v>
                </c:pt>
                <c:pt idx="4613">
                  <c:v>96.6668538977667</c:v>
                </c:pt>
                <c:pt idx="4614">
                  <c:v>95.753675078743996</c:v>
                </c:pt>
                <c:pt idx="4615">
                  <c:v>94.857611037826203</c:v>
                </c:pt>
                <c:pt idx="4616">
                  <c:v>93.978231178305904</c:v>
                </c:pt>
                <c:pt idx="4617">
                  <c:v>93.115118218969499</c:v>
                </c:pt>
                <c:pt idx="4618">
                  <c:v>92.267867714558307</c:v>
                </c:pt>
                <c:pt idx="4619">
                  <c:v>91.436087595559201</c:v>
                </c:pt>
                <c:pt idx="4620">
                  <c:v>90.619397726479804</c:v>
                </c:pt>
                <c:pt idx="4621">
                  <c:v>89.8174294818118</c:v>
                </c:pt>
                <c:pt idx="4622">
                  <c:v>89.029825338907102</c:v>
                </c:pt>
                <c:pt idx="4623">
                  <c:v>88.256238487044698</c:v>
                </c:pt>
                <c:pt idx="4624">
                  <c:v>87.496332451978006</c:v>
                </c:pt>
                <c:pt idx="4625">
                  <c:v>86.749780735300405</c:v>
                </c:pt>
                <c:pt idx="4626">
                  <c:v>86.0162664679941</c:v>
                </c:pt>
                <c:pt idx="4627">
                  <c:v>85.295482077548797</c:v>
                </c:pt>
                <c:pt idx="4628">
                  <c:v>84.587128968069607</c:v>
                </c:pt>
                <c:pt idx="4629">
                  <c:v>83.890917212823794</c:v>
                </c:pt>
                <c:pt idx="4630">
                  <c:v>83.206565258693701</c:v>
                </c:pt>
                <c:pt idx="4631">
                  <c:v>82.533799642029294</c:v>
                </c:pt>
                <c:pt idx="4632">
                  <c:v>81.872354715418297</c:v>
                </c:pt>
                <c:pt idx="4633">
                  <c:v>81.221972384915603</c:v>
                </c:pt>
                <c:pt idx="4634">
                  <c:v>80.582401857288204</c:v>
                </c:pt>
                <c:pt idx="4635">
                  <c:v>79.953399396858103</c:v>
                </c:pt>
                <c:pt idx="4636">
                  <c:v>79.334728091536405</c:v>
                </c:pt>
                <c:pt idx="4637">
                  <c:v>78.726157627672606</c:v>
                </c:pt>
                <c:pt idx="4638">
                  <c:v>78.127464073348804</c:v>
                </c:pt>
                <c:pt idx="4639">
                  <c:v>77.538429669765407</c:v>
                </c:pt>
                <c:pt idx="4640">
                  <c:v>76.958842630393704</c:v>
                </c:pt>
                <c:pt idx="4641">
                  <c:v>76.388496947562501</c:v>
                </c:pt>
                <c:pt idx="4642">
                  <c:v>75.827192206186197</c:v>
                </c:pt>
                <c:pt idx="4643">
                  <c:v>75.274733404336303</c:v>
                </c:pt>
                <c:pt idx="4644">
                  <c:v>74.730930780376298</c:v>
                </c:pt>
                <c:pt idx="4645">
                  <c:v>74.1955996463969</c:v>
                </c:pt>
                <c:pt idx="4646">
                  <c:v>73.668575977969496</c:v>
                </c:pt>
                <c:pt idx="4647">
                  <c:v>73.149654274591896</c:v>
                </c:pt>
                <c:pt idx="4648">
                  <c:v>72.638678815700601</c:v>
                </c:pt>
                <c:pt idx="4649">
                  <c:v>72.135483661872698</c:v>
                </c:pt>
                <c:pt idx="4650">
                  <c:v>71.639907200449599</c:v>
                </c:pt>
                <c:pt idx="4651">
                  <c:v>71.151792011789297</c:v>
                </c:pt>
                <c:pt idx="4652">
                  <c:v>70.670984740255307</c:v>
                </c:pt>
                <c:pt idx="4653">
                  <c:v>70.197335969746007</c:v>
                </c:pt>
                <c:pt idx="4654">
                  <c:v>69.730700103593406</c:v>
                </c:pt>
                <c:pt idx="4655">
                  <c:v>69.270935248657906</c:v>
                </c:pt>
                <c:pt idx="4656">
                  <c:v>68.817903103455805</c:v>
                </c:pt>
                <c:pt idx="4657">
                  <c:v>68.371468850159999</c:v>
                </c:pt>
                <c:pt idx="4658">
                  <c:v>67.931501050329402</c:v>
                </c:pt>
                <c:pt idx="4659">
                  <c:v>67.497871544219294</c:v>
                </c:pt>
                <c:pt idx="4660">
                  <c:v>67.0704553535342</c:v>
                </c:pt>
                <c:pt idx="4661">
                  <c:v>66.649130587495307</c:v>
                </c:pt>
                <c:pt idx="4662">
                  <c:v>66.2337783520953</c:v>
                </c:pt>
                <c:pt idx="4663">
                  <c:v>65.824282662413495</c:v>
                </c:pt>
                <c:pt idx="4664">
                  <c:v>65.420530357885994</c:v>
                </c:pt>
                <c:pt idx="4665">
                  <c:v>65.022411020409706</c:v>
                </c:pt>
                <c:pt idx="4666">
                  <c:v>64.629816895179701</c:v>
                </c:pt>
                <c:pt idx="4667">
                  <c:v>64.242642814156497</c:v>
                </c:pt>
                <c:pt idx="4668">
                  <c:v>63.860786122062002</c:v>
                </c:pt>
                <c:pt idx="4669">
                  <c:v>63.484146604815997</c:v>
                </c:pt>
                <c:pt idx="4670">
                  <c:v>63.112626420317802</c:v>
                </c:pt>
                <c:pt idx="4671">
                  <c:v>62.746130031489798</c:v>
                </c:pt>
                <c:pt idx="4672">
                  <c:v>62.384564141498302</c:v>
                </c:pt>
                <c:pt idx="4673">
                  <c:v>62.027837631072899</c:v>
                </c:pt>
                <c:pt idx="4674">
                  <c:v>61.675861497847698</c:v>
                </c:pt>
                <c:pt idx="4675">
                  <c:v>61.328548797651102</c:v>
                </c:pt>
                <c:pt idx="4676">
                  <c:v>60.985814587674</c:v>
                </c:pt>
                <c:pt idx="4677">
                  <c:v>60.647575871446897</c:v>
                </c:pt>
                <c:pt idx="4678">
                  <c:v>60.313751545566603</c:v>
                </c:pt>
                <c:pt idx="4679">
                  <c:v>59.9842623481006</c:v>
                </c:pt>
                <c:pt idx="4680">
                  <c:v>59.659030808620301</c:v>
                </c:pt>
                <c:pt idx="4681">
                  <c:v>59.337981199796701</c:v>
                </c:pt>
                <c:pt idx="4682">
                  <c:v>59.021039490507398</c:v>
                </c:pt>
                <c:pt idx="4683">
                  <c:v>58.708133300403297</c:v>
                </c:pt>
                <c:pt idx="4684">
                  <c:v>58.3991918558769</c:v>
                </c:pt>
                <c:pt idx="4685">
                  <c:v>58.094145947393997</c:v>
                </c:pt>
                <c:pt idx="4686">
                  <c:v>57.7929278881305</c:v>
                </c:pt>
                <c:pt idx="4687">
                  <c:v>57.495471473876698</c:v>
                </c:pt>
                <c:pt idx="4688">
                  <c:v>57.194392218588497</c:v>
                </c:pt>
                <c:pt idx="4689">
                  <c:v>57.085953375248799</c:v>
                </c:pt>
                <c:pt idx="4690">
                  <c:v>56.977812287713398</c:v>
                </c:pt>
                <c:pt idx="4691">
                  <c:v>56.869968138392302</c:v>
                </c:pt>
                <c:pt idx="4692">
                  <c:v>56.762420111940401</c:v>
                </c:pt>
                <c:pt idx="4693">
                  <c:v>56.655167395251297</c:v>
                </c:pt>
                <c:pt idx="4694">
                  <c:v>56.548209177451596</c:v>
                </c:pt>
                <c:pt idx="4695">
                  <c:v>56.441544649894098</c:v>
                </c:pt>
                <c:pt idx="4696">
                  <c:v>56.335173006152097</c:v>
                </c:pt>
                <c:pt idx="4697">
                  <c:v>56.229093442013401</c:v>
                </c:pt>
                <c:pt idx="4698">
                  <c:v>56.123305155473801</c:v>
                </c:pt>
                <c:pt idx="4699">
                  <c:v>56.017807346731402</c:v>
                </c:pt>
                <c:pt idx="4700">
                  <c:v>55.912599218180397</c:v>
                </c:pt>
                <c:pt idx="4701">
                  <c:v>55.807679974405097</c:v>
                </c:pt>
                <c:pt idx="4702">
                  <c:v>55.703048822173898</c:v>
                </c:pt>
                <c:pt idx="4703">
                  <c:v>55.598704970433303</c:v>
                </c:pt>
                <c:pt idx="4704">
                  <c:v>55.494647630301699</c:v>
                </c:pt>
                <c:pt idx="4705">
                  <c:v>55.390876015064102</c:v>
                </c:pt>
                <c:pt idx="4706">
                  <c:v>55.287389340165198</c:v>
                </c:pt>
                <c:pt idx="4707">
                  <c:v>55.1841868232043</c:v>
                </c:pt>
                <c:pt idx="4708">
                  <c:v>55.0812676839289</c:v>
                </c:pt>
                <c:pt idx="4709">
                  <c:v>54.978631144228999</c:v>
                </c:pt>
                <c:pt idx="4710">
                  <c:v>54.876276428131099</c:v>
                </c:pt>
                <c:pt idx="4711">
                  <c:v>54.774202761792402</c:v>
                </c:pt>
                <c:pt idx="4712">
                  <c:v>54.6724093734951</c:v>
                </c:pt>
                <c:pt idx="4713">
                  <c:v>54.5708954936403</c:v>
                </c:pt>
                <c:pt idx="4714">
                  <c:v>54.469660354742203</c:v>
                </c:pt>
                <c:pt idx="4715">
                  <c:v>54.368703191422597</c:v>
                </c:pt>
                <c:pt idx="4716">
                  <c:v>54.268023240404801</c:v>
                </c:pt>
                <c:pt idx="4717">
                  <c:v>54.167619740507902</c:v>
                </c:pt>
                <c:pt idx="4718">
                  <c:v>54.067491932641097</c:v>
                </c:pt>
                <c:pt idx="4719">
                  <c:v>53.967639059798003</c:v>
                </c:pt>
                <c:pt idx="4720">
                  <c:v>53.868060367050902</c:v>
                </c:pt>
                <c:pt idx="4721">
                  <c:v>53.768755101544699</c:v>
                </c:pt>
                <c:pt idx="4722">
                  <c:v>53.669722512491802</c:v>
                </c:pt>
                <c:pt idx="4723">
                  <c:v>53.570961851165997</c:v>
                </c:pt>
                <c:pt idx="4724">
                  <c:v>53.472472370897201</c:v>
                </c:pt>
                <c:pt idx="4725">
                  <c:v>53.374253327065198</c:v>
                </c:pt>
                <c:pt idx="4726">
                  <c:v>53.276303977094699</c:v>
                </c:pt>
                <c:pt idx="4727">
                  <c:v>53.178623580449297</c:v>
                </c:pt>
                <c:pt idx="4728">
                  <c:v>53.081211398625904</c:v>
                </c:pt>
                <c:pt idx="4729">
                  <c:v>52.984066695149302</c:v>
                </c:pt>
                <c:pt idx="4730">
                  <c:v>52.887188735566603</c:v>
                </c:pt>
                <c:pt idx="4731">
                  <c:v>52.790576787441402</c:v>
                </c:pt>
                <c:pt idx="4732">
                  <c:v>52.694230120348699</c:v>
                </c:pt>
                <c:pt idx="4733">
                  <c:v>52.5981480058689</c:v>
                </c:pt>
                <c:pt idx="4734">
                  <c:v>52.502329717582697</c:v>
                </c:pt>
                <c:pt idx="4735">
                  <c:v>52.406774531065402</c:v>
                </c:pt>
                <c:pt idx="4736">
                  <c:v>52.3114817238814</c:v>
                </c:pt>
                <c:pt idx="4737">
                  <c:v>52.216450575578698</c:v>
                </c:pt>
                <c:pt idx="4738">
                  <c:v>52.121680367683801</c:v>
                </c:pt>
                <c:pt idx="4739">
                  <c:v>52.027170383695797</c:v>
                </c:pt>
                <c:pt idx="4740">
                  <c:v>51.932919909081299</c:v>
                </c:pt>
                <c:pt idx="4741">
                  <c:v>51.838928231268802</c:v>
                </c:pt>
                <c:pt idx="4742">
                  <c:v>51.745194639643501</c:v>
                </c:pt>
                <c:pt idx="4743">
                  <c:v>51.651718425541901</c:v>
                </c:pt>
                <c:pt idx="4744">
                  <c:v>51.558498882246198</c:v>
                </c:pt>
                <c:pt idx="4745">
                  <c:v>51.465535304979198</c:v>
                </c:pt>
                <c:pt idx="4746">
                  <c:v>51.372826990899</c:v>
                </c:pt>
                <c:pt idx="4747">
                  <c:v>51.2803732390935</c:v>
                </c:pt>
                <c:pt idx="4748">
                  <c:v>51.188173350575198</c:v>
                </c:pt>
                <c:pt idx="4749">
                  <c:v>51.096226628275801</c:v>
                </c:pt>
                <c:pt idx="4750">
                  <c:v>51.0045323770414</c:v>
                </c:pt>
                <c:pt idx="4751">
                  <c:v>50.9130899036264</c:v>
                </c:pt>
                <c:pt idx="4752">
                  <c:v>50.821898516689103</c:v>
                </c:pt>
                <c:pt idx="4753">
                  <c:v>50.730957526786</c:v>
                </c:pt>
                <c:pt idx="4754">
                  <c:v>50.6402662463667</c:v>
                </c:pt>
                <c:pt idx="4755">
                  <c:v>50.549823989768697</c:v>
                </c:pt>
                <c:pt idx="4756">
                  <c:v>50.459630073212097</c:v>
                </c:pt>
                <c:pt idx="4757">
                  <c:v>50.369683814794897</c:v>
                </c:pt>
                <c:pt idx="4758">
                  <c:v>50.279984534487099</c:v>
                </c:pt>
                <c:pt idx="4759">
                  <c:v>50.190531554126203</c:v>
                </c:pt>
                <c:pt idx="4760">
                  <c:v>50.101324197411699</c:v>
                </c:pt>
                <c:pt idx="4761">
                  <c:v>50.012361789900098</c:v>
                </c:pt>
                <c:pt idx="4762">
                  <c:v>49.923643659</c:v>
                </c:pt>
                <c:pt idx="4763">
                  <c:v>49.835169133966701</c:v>
                </c:pt>
                <c:pt idx="4764">
                  <c:v>49.746937545897197</c:v>
                </c:pt>
                <c:pt idx="4765">
                  <c:v>49.658948227725297</c:v>
                </c:pt>
                <c:pt idx="4766">
                  <c:v>49.5712005142164</c:v>
                </c:pt>
                <c:pt idx="4767">
                  <c:v>49.483693741962497</c:v>
                </c:pt>
                <c:pt idx="4768">
                  <c:v>49.396427249377403</c:v>
                </c:pt>
                <c:pt idx="4769">
                  <c:v>49.309400376691201</c:v>
                </c:pt>
                <c:pt idx="4770">
                  <c:v>49.222612465946</c:v>
                </c:pt>
                <c:pt idx="4771">
                  <c:v>49.136062860990101</c:v>
                </c:pt>
                <c:pt idx="4772">
                  <c:v>49.049750907473999</c:v>
                </c:pt>
                <c:pt idx="4773">
                  <c:v>48.963675952844397</c:v>
                </c:pt>
                <c:pt idx="4774">
                  <c:v>48.8778373463403</c:v>
                </c:pt>
                <c:pt idx="4775">
                  <c:v>48.7922344389873</c:v>
                </c:pt>
                <c:pt idx="4776">
                  <c:v>48.706866583592998</c:v>
                </c:pt>
                <c:pt idx="4777">
                  <c:v>48.621733134742101</c:v>
                </c:pt>
                <c:pt idx="4778">
                  <c:v>48.536833448791697</c:v>
                </c:pt>
                <c:pt idx="4779">
                  <c:v>48.4521668838659</c:v>
                </c:pt>
                <c:pt idx="4780">
                  <c:v>48.367732799851602</c:v>
                </c:pt>
                <c:pt idx="4781">
                  <c:v>48.283530558393203</c:v>
                </c:pt>
                <c:pt idx="4782">
                  <c:v>48.199559522887903</c:v>
                </c:pt>
                <c:pt idx="4783">
                  <c:v>48.115819058480902</c:v>
                </c:pt>
                <c:pt idx="4784">
                  <c:v>48.032308532060803</c:v>
                </c:pt>
                <c:pt idx="4785">
                  <c:v>47.949027312254401</c:v>
                </c:pt>
                <c:pt idx="4786">
                  <c:v>47.865974769422301</c:v>
                </c:pt>
                <c:pt idx="4787">
                  <c:v>47.783150275653803</c:v>
                </c:pt>
                <c:pt idx="4788">
                  <c:v>47.700553204762599</c:v>
                </c:pt>
                <c:pt idx="4789">
                  <c:v>47.618182932281599</c:v>
                </c:pt>
                <c:pt idx="4790">
                  <c:v>47.536038835458498</c:v>
                </c:pt>
                <c:pt idx="4791">
                  <c:v>47.454120293250902</c:v>
                </c:pt>
                <c:pt idx="4792">
                  <c:v>47.372426686321703</c:v>
                </c:pt>
                <c:pt idx="4793">
                  <c:v>47.290957397034603</c:v>
                </c:pt>
                <c:pt idx="4794">
                  <c:v>47.209711809448898</c:v>
                </c:pt>
                <c:pt idx="4795">
                  <c:v>47.128689309315298</c:v>
                </c:pt>
                <c:pt idx="4796">
                  <c:v>47.047889284071303</c:v>
                </c:pt>
                <c:pt idx="4797">
                  <c:v>46.9673111228362</c:v>
                </c:pt>
                <c:pt idx="4798">
                  <c:v>46.886954216406799</c:v>
                </c:pt>
                <c:pt idx="4799">
                  <c:v>46.806817957252498</c:v>
                </c:pt>
                <c:pt idx="4800">
                  <c:v>46.726901739511099</c:v>
                </c:pt>
                <c:pt idx="4801">
                  <c:v>46.647204958983799</c:v>
                </c:pt>
                <c:pt idx="4802">
                  <c:v>46.567727013130998</c:v>
                </c:pt>
                <c:pt idx="4803">
                  <c:v>46.488467301067601</c:v>
                </c:pt>
                <c:pt idx="4804">
                  <c:v>46.409425223558202</c:v>
                </c:pt>
                <c:pt idx="4805">
                  <c:v>46.330600183013097</c:v>
                </c:pt>
                <c:pt idx="4806">
                  <c:v>46.251991583483203</c:v>
                </c:pt>
                <c:pt idx="4807">
                  <c:v>46.173598830655997</c:v>
                </c:pt>
                <c:pt idx="4808">
                  <c:v>46.095421331850801</c:v>
                </c:pt>
                <c:pt idx="4809">
                  <c:v>46.017458496014299</c:v>
                </c:pt>
                <c:pt idx="4810">
                  <c:v>45.9397097337161</c:v>
                </c:pt>
                <c:pt idx="4811">
                  <c:v>45.862174457144498</c:v>
                </c:pt>
                <c:pt idx="4812">
                  <c:v>45.784852080101501</c:v>
                </c:pt>
                <c:pt idx="4813">
                  <c:v>45.707742017999003</c:v>
                </c:pt>
                <c:pt idx="4814">
                  <c:v>45.630843687853897</c:v>
                </c:pt>
                <c:pt idx="4815">
                  <c:v>45.554156508284002</c:v>
                </c:pt>
                <c:pt idx="4816">
                  <c:v>45.4776798995034</c:v>
                </c:pt>
                <c:pt idx="4817">
                  <c:v>45.401413283318099</c:v>
                </c:pt>
                <c:pt idx="4818">
                  <c:v>45.325356083122102</c:v>
                </c:pt>
                <c:pt idx="4819">
                  <c:v>45.2495077238923</c:v>
                </c:pt>
                <c:pt idx="4820">
                  <c:v>45.173867632184603</c:v>
                </c:pt>
                <c:pt idx="4821">
                  <c:v>45.098435236129603</c:v>
                </c:pt>
                <c:pt idx="4822">
                  <c:v>45.023209965428101</c:v>
                </c:pt>
                <c:pt idx="4823">
                  <c:v>44.948191251346799</c:v>
                </c:pt>
                <c:pt idx="4824">
                  <c:v>44.873378526714099</c:v>
                </c:pt>
                <c:pt idx="4825">
                  <c:v>44.7987712259158</c:v>
                </c:pt>
                <c:pt idx="4826">
                  <c:v>44.7243687848908</c:v>
                </c:pt>
                <c:pt idx="4827">
                  <c:v>44.6501706411266</c:v>
                </c:pt>
                <c:pt idx="4828">
                  <c:v>44.576176233655602</c:v>
                </c:pt>
                <c:pt idx="4829">
                  <c:v>44.5023850030502</c:v>
                </c:pt>
                <c:pt idx="4830">
                  <c:v>44.428796391419297</c:v>
                </c:pt>
                <c:pt idx="4831">
                  <c:v>44.355409842403198</c:v>
                </c:pt>
                <c:pt idx="4832">
                  <c:v>44.282224801170301</c:v>
                </c:pt>
                <c:pt idx="4833">
                  <c:v>44.209240714412203</c:v>
                </c:pt>
                <c:pt idx="4834">
                  <c:v>44.136457030339997</c:v>
                </c:pt>
                <c:pt idx="4835">
                  <c:v>44.063873198679701</c:v>
                </c:pt>
                <c:pt idx="4836">
                  <c:v>43.991488670668403</c:v>
                </c:pt>
                <c:pt idx="4837">
                  <c:v>43.919302899050102</c:v>
                </c:pt>
                <c:pt idx="4838">
                  <c:v>43.847315338071297</c:v>
                </c:pt>
                <c:pt idx="4839">
                  <c:v>43.7755254434771</c:v>
                </c:pt>
                <c:pt idx="4840">
                  <c:v>43.7039326725072</c:v>
                </c:pt>
                <c:pt idx="4841">
                  <c:v>43.6325364838913</c:v>
                </c:pt>
                <c:pt idx="4842">
                  <c:v>43.561336337845802</c:v>
                </c:pt>
                <c:pt idx="4843">
                  <c:v>43.4903316960688</c:v>
                </c:pt>
                <c:pt idx="4844">
                  <c:v>43.419522021736803</c:v>
                </c:pt>
                <c:pt idx="4845">
                  <c:v>43.348906779500197</c:v>
                </c:pt>
                <c:pt idx="4846">
                  <c:v>43.278485435479404</c:v>
                </c:pt>
                <c:pt idx="4847">
                  <c:v>43.2082574572607</c:v>
                </c:pt>
                <c:pt idx="4848">
                  <c:v>43.138222313892598</c:v>
                </c:pt>
                <c:pt idx="4849">
                  <c:v>43.068379475881002</c:v>
                </c:pt>
                <c:pt idx="4850">
                  <c:v>42.9987284151862</c:v>
                </c:pt>
                <c:pt idx="4851">
                  <c:v>42.929268605218198</c:v>
                </c:pt>
                <c:pt idx="4852">
                  <c:v>42.859999520832901</c:v>
                </c:pt>
                <c:pt idx="4853">
                  <c:v>42.790920638328103</c:v>
                </c:pt>
                <c:pt idx="4854">
                  <c:v>42.722031435439902</c:v>
                </c:pt>
                <c:pt idx="4855">
                  <c:v>42.653331391338199</c:v>
                </c:pt>
                <c:pt idx="4856">
                  <c:v>42.584819986623003</c:v>
                </c:pt>
                <c:pt idx="4857">
                  <c:v>42.516496703320598</c:v>
                </c:pt>
                <c:pt idx="4858">
                  <c:v>42.448361024879702</c:v>
                </c:pt>
                <c:pt idx="4859">
                  <c:v>42.380412436166999</c:v>
                </c:pt>
                <c:pt idx="4860">
                  <c:v>42.312650423464</c:v>
                </c:pt>
                <c:pt idx="4861">
                  <c:v>42.245074474462598</c:v>
                </c:pt>
                <c:pt idx="4862">
                  <c:v>42.1776840782615</c:v>
                </c:pt>
                <c:pt idx="4863">
                  <c:v>42.110478725362299</c:v>
                </c:pt>
                <c:pt idx="4864">
                  <c:v>42.043457907665498</c:v>
                </c:pt>
                <c:pt idx="4865">
                  <c:v>41.976621118466902</c:v>
                </c:pt>
                <c:pt idx="4866">
                  <c:v>41.909967852453399</c:v>
                </c:pt>
                <c:pt idx="4867">
                  <c:v>41.843497605699604</c:v>
                </c:pt>
                <c:pt idx="4868">
                  <c:v>41.7772098756638</c:v>
                </c:pt>
                <c:pt idx="4869">
                  <c:v>41.711104161183997</c:v>
                </c:pt>
                <c:pt idx="4870">
                  <c:v>41.6451799624746</c:v>
                </c:pt>
                <c:pt idx="4871">
                  <c:v>41.579436781122098</c:v>
                </c:pt>
                <c:pt idx="4872">
                  <c:v>41.513874120081702</c:v>
                </c:pt>
                <c:pt idx="4873">
                  <c:v>41.448491483673301</c:v>
                </c:pt>
                <c:pt idx="4874">
                  <c:v>41.383288377577898</c:v>
                </c:pt>
                <c:pt idx="4875">
                  <c:v>41.318264308834003</c:v>
                </c:pt>
                <c:pt idx="4876">
                  <c:v>41.253418785833297</c:v>
                </c:pt>
                <c:pt idx="4877">
                  <c:v>41.188751318317799</c:v>
                </c:pt>
                <c:pt idx="4878">
                  <c:v>41.124261417375301</c:v>
                </c:pt>
                <c:pt idx="4879">
                  <c:v>41.059948595436403</c:v>
                </c:pt>
                <c:pt idx="4880">
                  <c:v>40.9958123662703</c:v>
                </c:pt>
                <c:pt idx="4881">
                  <c:v>40.9318522449813</c:v>
                </c:pt>
                <c:pt idx="4882">
                  <c:v>40.868067748005302</c:v>
                </c:pt>
                <c:pt idx="4883">
                  <c:v>40.804458393105698</c:v>
                </c:pt>
                <c:pt idx="4884">
                  <c:v>40.741023699370501</c:v>
                </c:pt>
                <c:pt idx="4885">
                  <c:v>40.677763187207702</c:v>
                </c:pt>
                <c:pt idx="4886">
                  <c:v>40.614676378342601</c:v>
                </c:pt>
                <c:pt idx="4887">
                  <c:v>40.551762795813502</c:v>
                </c:pt>
                <c:pt idx="4888">
                  <c:v>40.489021963968497</c:v>
                </c:pt>
                <c:pt idx="4889">
                  <c:v>40.426453408461697</c:v>
                </c:pt>
                <c:pt idx="4890">
                  <c:v>40.364056656249602</c:v>
                </c:pt>
                <c:pt idx="4891">
                  <c:v>40.301831235587898</c:v>
                </c:pt>
                <c:pt idx="4892">
                  <c:v>40.239776676027198</c:v>
                </c:pt>
                <c:pt idx="4893">
                  <c:v>40.177892508410302</c:v>
                </c:pt>
                <c:pt idx="4894">
                  <c:v>40.116178264867997</c:v>
                </c:pt>
                <c:pt idx="4895">
                  <c:v>40.054633478815703</c:v>
                </c:pt>
                <c:pt idx="4896">
                  <c:v>39.993257684950301</c:v>
                </c:pt>
                <c:pt idx="4897">
                  <c:v>39.932050419246103</c:v>
                </c:pt>
                <c:pt idx="4898">
                  <c:v>39.871011218951502</c:v>
                </c:pt>
                <c:pt idx="4899">
                  <c:v>39.810139622585702</c:v>
                </c:pt>
                <c:pt idx="4900">
                  <c:v>39.749435169934898</c:v>
                </c:pt>
                <c:pt idx="4901">
                  <c:v>39.6888974020493</c:v>
                </c:pt>
                <c:pt idx="4902">
                  <c:v>39.628525861238799</c:v>
                </c:pt>
                <c:pt idx="4903">
                  <c:v>39.568320091070397</c:v>
                </c:pt>
                <c:pt idx="4904">
                  <c:v>39.508279636364399</c:v>
                </c:pt>
                <c:pt idx="4905">
                  <c:v>39.448404043190699</c:v>
                </c:pt>
                <c:pt idx="4906">
                  <c:v>39.388692858865802</c:v>
                </c:pt>
                <c:pt idx="4907">
                  <c:v>39.329145631949302</c:v>
                </c:pt>
                <c:pt idx="4908">
                  <c:v>39.269761912240199</c:v>
                </c:pt>
                <c:pt idx="4909">
                  <c:v>39.210541250773602</c:v>
                </c:pt>
                <c:pt idx="4910">
                  <c:v>39.151483199817598</c:v>
                </c:pt>
                <c:pt idx="4911">
                  <c:v>39.092587312869703</c:v>
                </c:pt>
                <c:pt idx="4912">
                  <c:v>39.0338531446533</c:v>
                </c:pt>
                <c:pt idx="4913">
                  <c:v>38.975280251114398</c:v>
                </c:pt>
                <c:pt idx="4914">
                  <c:v>38.916868189418601</c:v>
                </c:pt>
                <c:pt idx="4915">
                  <c:v>38.858616517947098</c:v>
                </c:pt>
                <c:pt idx="4916">
                  <c:v>38.800524796293899</c:v>
                </c:pt>
                <c:pt idx="4917">
                  <c:v>38.742592585262202</c:v>
                </c:pt>
                <c:pt idx="4918">
                  <c:v>38.684819446861397</c:v>
                </c:pt>
                <c:pt idx="4919">
                  <c:v>38.627204944303202</c:v>
                </c:pt>
                <c:pt idx="4920">
                  <c:v>38.569748641998999</c:v>
                </c:pt>
                <c:pt idx="4921">
                  <c:v>38.512450105555899</c:v>
                </c:pt>
                <c:pt idx="4922">
                  <c:v>38.455308901774004</c:v>
                </c:pt>
                <c:pt idx="4923">
                  <c:v>38.398324598642901</c:v>
                </c:pt>
                <c:pt idx="4924">
                  <c:v>38.341496765338398</c:v>
                </c:pt>
                <c:pt idx="4925">
                  <c:v>38.284824972219297</c:v>
                </c:pt>
                <c:pt idx="4926">
                  <c:v>38.228308790823903</c:v>
                </c:pt>
                <c:pt idx="4927">
                  <c:v>38.171947793867403</c:v>
                </c:pt>
                <c:pt idx="4928">
                  <c:v>38.115741555237797</c:v>
                </c:pt>
                <c:pt idx="4929">
                  <c:v>38.059689649993601</c:v>
                </c:pt>
                <c:pt idx="4930">
                  <c:v>38.003791654359802</c:v>
                </c:pt>
                <c:pt idx="4931">
                  <c:v>37.948047145724999</c:v>
                </c:pt>
                <c:pt idx="4932">
                  <c:v>37.892455702638401</c:v>
                </c:pt>
                <c:pt idx="4933">
                  <c:v>37.837016904806497</c:v>
                </c:pt>
                <c:pt idx="4934">
                  <c:v>37.781730333089499</c:v>
                </c:pt>
                <c:pt idx="4935">
                  <c:v>37.726595569498897</c:v>
                </c:pt>
                <c:pt idx="4936">
                  <c:v>37.671612197193603</c:v>
                </c:pt>
                <c:pt idx="4937">
                  <c:v>37.616779800477403</c:v>
                </c:pt>
                <c:pt idx="4938">
                  <c:v>37.5620979647952</c:v>
                </c:pt>
                <c:pt idx="4939">
                  <c:v>37.507566276730401</c:v>
                </c:pt>
                <c:pt idx="4940">
                  <c:v>37.453184324001597</c:v>
                </c:pt>
                <c:pt idx="4941">
                  <c:v>37.398951695459402</c:v>
                </c:pt>
                <c:pt idx="4942">
                  <c:v>37.344867981083198</c:v>
                </c:pt>
                <c:pt idx="4943">
                  <c:v>37.290932771978603</c:v>
                </c:pt>
                <c:pt idx="4944">
                  <c:v>37.237145660373699</c:v>
                </c:pt>
                <c:pt idx="4945">
                  <c:v>37.1835062396163</c:v>
                </c:pt>
                <c:pt idx="4946">
                  <c:v>37.130014104170897</c:v>
                </c:pt>
                <c:pt idx="4947">
                  <c:v>37.076668849615402</c:v>
                </c:pt>
                <c:pt idx="4948">
                  <c:v>37.023470072638297</c:v>
                </c:pt>
                <c:pt idx="4949">
                  <c:v>36.970417371035403</c:v>
                </c:pt>
                <c:pt idx="4950">
                  <c:v>36.9175103437071</c:v>
                </c:pt>
                <c:pt idx="4951">
                  <c:v>36.864748590654997</c:v>
                </c:pt>
                <c:pt idx="4952">
                  <c:v>36.812131712979003</c:v>
                </c:pt>
                <c:pt idx="4953">
                  <c:v>36.759659312874398</c:v>
                </c:pt>
                <c:pt idx="4954">
                  <c:v>36.707330993628801</c:v>
                </c:pt>
                <c:pt idx="4955">
                  <c:v>36.655146359619103</c:v>
                </c:pt>
                <c:pt idx="4956">
                  <c:v>36.603105016308497</c:v>
                </c:pt>
                <c:pt idx="4957">
                  <c:v>36.5512065702436</c:v>
                </c:pt>
                <c:pt idx="4958">
                  <c:v>36.499450629051097</c:v>
                </c:pt>
                <c:pt idx="4959">
                  <c:v>36.447836801435599</c:v>
                </c:pt>
                <c:pt idx="4960">
                  <c:v>36.396364697175599</c:v>
                </c:pt>
                <c:pt idx="4961">
                  <c:v>36.345033927121499</c:v>
                </c:pt>
                <c:pt idx="4962">
                  <c:v>36.293844103191901</c:v>
                </c:pt>
                <c:pt idx="4963">
                  <c:v>36.242794838371303</c:v>
                </c:pt>
                <c:pt idx="4964">
                  <c:v>36.191885746706703</c:v>
                </c:pt>
                <c:pt idx="4965">
                  <c:v>36.141116443304902</c:v>
                </c:pt>
                <c:pt idx="4966">
                  <c:v>36.0904865443297</c:v>
                </c:pt>
                <c:pt idx="4967">
                  <c:v>36.0399956669986</c:v>
                </c:pt>
                <c:pt idx="4968">
                  <c:v>35.989643429580298</c:v>
                </c:pt>
                <c:pt idx="4969">
                  <c:v>35.939429451391803</c:v>
                </c:pt>
                <c:pt idx="4970">
                  <c:v>35.889353352795098</c:v>
                </c:pt>
                <c:pt idx="4971">
                  <c:v>35.839414755194902</c:v>
                </c:pt>
                <c:pt idx="4972">
                  <c:v>35.789613281035301</c:v>
                </c:pt>
                <c:pt idx="4973">
                  <c:v>35.739948553797099</c:v>
                </c:pt>
                <c:pt idx="4974">
                  <c:v>35.690420197995202</c:v>
                </c:pt>
                <c:pt idx="4975">
                  <c:v>35.641027839175102</c:v>
                </c:pt>
                <c:pt idx="4976">
                  <c:v>35.591771103910901</c:v>
                </c:pt>
                <c:pt idx="4977">
                  <c:v>35.5426496198019</c:v>
                </c:pt>
                <c:pt idx="4978">
                  <c:v>35.493663015469899</c:v>
                </c:pt>
                <c:pt idx="4979">
                  <c:v>35.444810920556399</c:v>
                </c:pt>
                <c:pt idx="4980">
                  <c:v>35.3960929657202</c:v>
                </c:pt>
                <c:pt idx="4981">
                  <c:v>35.347508782633803</c:v>
                </c:pt>
                <c:pt idx="4982">
                  <c:v>35.299058003981301</c:v>
                </c:pt>
                <c:pt idx="4983">
                  <c:v>35.250740263455398</c:v>
                </c:pt>
                <c:pt idx="4984">
                  <c:v>35.202555195754599</c:v>
                </c:pt>
                <c:pt idx="4985">
                  <c:v>35.154502436580401</c:v>
                </c:pt>
                <c:pt idx="4986">
                  <c:v>35.1065816226346</c:v>
                </c:pt>
                <c:pt idx="4987">
                  <c:v>35.058792391616699</c:v>
                </c:pt>
                <c:pt idx="4988">
                  <c:v>35.011134382220803</c:v>
                </c:pt>
                <c:pt idx="4989">
                  <c:v>34.963607234133299</c:v>
                </c:pt>
                <c:pt idx="4990">
                  <c:v>34.916210588029898</c:v>
                </c:pt>
                <c:pt idx="4991">
                  <c:v>34.868944085572799</c:v>
                </c:pt>
                <c:pt idx="4992">
                  <c:v>34.821807369408397</c:v>
                </c:pt>
                <c:pt idx="4993">
                  <c:v>34.774800083164202</c:v>
                </c:pt>
                <c:pt idx="4994">
                  <c:v>34.7279218714461</c:v>
                </c:pt>
                <c:pt idx="4995">
                  <c:v>34.681172379835999</c:v>
                </c:pt>
                <c:pt idx="4996">
                  <c:v>34.634551254889203</c:v>
                </c:pt>
                <c:pt idx="4997">
                  <c:v>34.588058144130997</c:v>
                </c:pt>
                <c:pt idx="4998">
                  <c:v>34.541692696055001</c:v>
                </c:pt>
                <c:pt idx="4999">
                  <c:v>34.495454560119697</c:v>
                </c:pt>
                <c:pt idx="5000">
                  <c:v>34.4493433867463</c:v>
                </c:pt>
                <c:pt idx="5001">
                  <c:v>34.403358827315699</c:v>
                </c:pt>
                <c:pt idx="5002">
                  <c:v>34.357500534166299</c:v>
                </c:pt>
                <c:pt idx="5003">
                  <c:v>34.311768160590901</c:v>
                </c:pt>
                <c:pt idx="5004">
                  <c:v>34.266161360834303</c:v>
                </c:pt>
                <c:pt idx="5005">
                  <c:v>34.220679790090998</c:v>
                </c:pt>
                <c:pt idx="5006">
                  <c:v>34.175323104501899</c:v>
                </c:pt>
                <c:pt idx="5007">
                  <c:v>34.130090961152398</c:v>
                </c:pt>
                <c:pt idx="5008">
                  <c:v>34.084983018069103</c:v>
                </c:pt>
                <c:pt idx="5009">
                  <c:v>34.039998934217998</c:v>
                </c:pt>
                <c:pt idx="5010">
                  <c:v>33.995138369501397</c:v>
                </c:pt>
                <c:pt idx="5011">
                  <c:v>33.950400984755298</c:v>
                </c:pt>
                <c:pt idx="5012">
                  <c:v>33.905786441747097</c:v>
                </c:pt>
                <c:pt idx="5013">
                  <c:v>33.861294403172998</c:v>
                </c:pt>
                <c:pt idx="5014">
                  <c:v>33.816924532655399</c:v>
                </c:pt>
                <c:pt idx="5015">
                  <c:v>33.772676494740097</c:v>
                </c:pt>
                <c:pt idx="5016">
                  <c:v>33.728549954894298</c:v>
                </c:pt>
                <c:pt idx="5017">
                  <c:v>33.684544579503502</c:v>
                </c:pt>
                <c:pt idx="5018">
                  <c:v>33.640660035869502</c:v>
                </c:pt>
                <c:pt idx="5019">
                  <c:v>33.5968959922075</c:v>
                </c:pt>
                <c:pt idx="5020">
                  <c:v>33.553252117643801</c:v>
                </c:pt>
                <c:pt idx="5021">
                  <c:v>33.509728082213101</c:v>
                </c:pt>
                <c:pt idx="5022">
                  <c:v>33.466323556856203</c:v>
                </c:pt>
                <c:pt idx="5023">
                  <c:v>33.423038213417598</c:v>
                </c:pt>
                <c:pt idx="5024">
                  <c:v>33.379871724642598</c:v>
                </c:pt>
                <c:pt idx="5025">
                  <c:v>33.3368237641752</c:v>
                </c:pt>
                <c:pt idx="5026">
                  <c:v>33.293894006555597</c:v>
                </c:pt>
                <c:pt idx="5027">
                  <c:v>33.2510821272176</c:v>
                </c:pt>
                <c:pt idx="5028">
                  <c:v>33.2083878024862</c:v>
                </c:pt>
                <c:pt idx="5029">
                  <c:v>33.165810709575098</c:v>
                </c:pt>
                <c:pt idx="5030">
                  <c:v>33.123350526584296</c:v>
                </c:pt>
                <c:pt idx="5031">
                  <c:v>33.081006932497999</c:v>
                </c:pt>
                <c:pt idx="5032">
                  <c:v>33.038779607181503</c:v>
                </c:pt>
                <c:pt idx="5033">
                  <c:v>32.996668231379303</c:v>
                </c:pt>
                <c:pt idx="5034">
                  <c:v>32.954672486712397</c:v>
                </c:pt>
                <c:pt idx="5035">
                  <c:v>32.9127920556761</c:v>
                </c:pt>
                <c:pt idx="5036">
                  <c:v>32.871026621637697</c:v>
                </c:pt>
                <c:pt idx="5037">
                  <c:v>32.829375868833601</c:v>
                </c:pt>
                <c:pt idx="5038">
                  <c:v>32.787839482367403</c:v>
                </c:pt>
                <c:pt idx="5039">
                  <c:v>32.7464171482073</c:v>
                </c:pt>
                <c:pt idx="5040">
                  <c:v>32.705108553183997</c:v>
                </c:pt>
                <c:pt idx="5041">
                  <c:v>32.663913384987701</c:v>
                </c:pt>
                <c:pt idx="5042">
                  <c:v>32.622831332166498</c:v>
                </c:pt>
                <c:pt idx="5043">
                  <c:v>32.581862084123699</c:v>
                </c:pt>
                <c:pt idx="5044">
                  <c:v>32.541005331115102</c:v>
                </c:pt>
                <c:pt idx="5045">
                  <c:v>32.5002607642474</c:v>
                </c:pt>
                <c:pt idx="5046">
                  <c:v>32.459628075475301</c:v>
                </c:pt>
                <c:pt idx="5047">
                  <c:v>32.419106957599297</c:v>
                </c:pt>
                <c:pt idx="5048">
                  <c:v>32.378697104263502</c:v>
                </c:pt>
                <c:pt idx="5049">
                  <c:v>32.338398209953098</c:v>
                </c:pt>
                <c:pt idx="5050">
                  <c:v>32.298209969992499</c:v>
                </c:pt>
                <c:pt idx="5051">
                  <c:v>32.258132080542197</c:v>
                </c:pt>
                <c:pt idx="5052">
                  <c:v>32.218164238597502</c:v>
                </c:pt>
                <c:pt idx="5053">
                  <c:v>32.178306141985303</c:v>
                </c:pt>
                <c:pt idx="5054">
                  <c:v>32.138557489362398</c:v>
                </c:pt>
                <c:pt idx="5055">
                  <c:v>32.098917980213102</c:v>
                </c:pt>
                <c:pt idx="5056">
                  <c:v>32.059387314846802</c:v>
                </c:pt>
                <c:pt idx="5057">
                  <c:v>32.019965194395702</c:v>
                </c:pt>
                <c:pt idx="5058">
                  <c:v>31.9806513208129</c:v>
                </c:pt>
                <c:pt idx="5059">
                  <c:v>31.941445396869501</c:v>
                </c:pt>
                <c:pt idx="5060">
                  <c:v>31.902347126153099</c:v>
                </c:pt>
                <c:pt idx="5061">
                  <c:v>31.863356213065099</c:v>
                </c:pt>
                <c:pt idx="5062">
                  <c:v>31.824472362818501</c:v>
                </c:pt>
                <c:pt idx="5063">
                  <c:v>31.7856952814358</c:v>
                </c:pt>
                <c:pt idx="5064">
                  <c:v>31.747024675746701</c:v>
                </c:pt>
                <c:pt idx="5065">
                  <c:v>31.708460253385901</c:v>
                </c:pt>
                <c:pt idx="5066">
                  <c:v>31.670001722790701</c:v>
                </c:pt>
                <c:pt idx="5067">
                  <c:v>31.631648793199499</c:v>
                </c:pt>
                <c:pt idx="5068">
                  <c:v>31.593401174648399</c:v>
                </c:pt>
                <c:pt idx="5069">
                  <c:v>31.555258577970299</c:v>
                </c:pt>
                <c:pt idx="5070">
                  <c:v>31.517220714791801</c:v>
                </c:pt>
                <c:pt idx="5071">
                  <c:v>31.4792872975313</c:v>
                </c:pt>
                <c:pt idx="5072">
                  <c:v>31.441458039396998</c:v>
                </c:pt>
                <c:pt idx="5073">
                  <c:v>31.403732654384498</c:v>
                </c:pt>
                <c:pt idx="5074">
                  <c:v>31.366110857274698</c:v>
                </c:pt>
                <c:pt idx="5075">
                  <c:v>31.328592363631699</c:v>
                </c:pt>
                <c:pt idx="5076">
                  <c:v>31.291176889800798</c:v>
                </c:pt>
                <c:pt idx="5077">
                  <c:v>31.253864152905798</c:v>
                </c:pt>
                <c:pt idx="5078">
                  <c:v>31.216653870847399</c:v>
                </c:pt>
                <c:pt idx="5079">
                  <c:v>31.1795457623011</c:v>
                </c:pt>
                <c:pt idx="5080">
                  <c:v>31.142539546714598</c:v>
                </c:pt>
                <c:pt idx="5081">
                  <c:v>31.1056349443061</c:v>
                </c:pt>
                <c:pt idx="5082">
                  <c:v>31.068831676061901</c:v>
                </c:pt>
                <c:pt idx="5083">
                  <c:v>31.032129463734499</c:v>
                </c:pt>
                <c:pt idx="5084">
                  <c:v>30.9955280298406</c:v>
                </c:pt>
                <c:pt idx="5085">
                  <c:v>30.959027097658499</c:v>
                </c:pt>
                <c:pt idx="5086">
                  <c:v>30.922626391226601</c:v>
                </c:pt>
                <c:pt idx="5087">
                  <c:v>30.8863256353408</c:v>
                </c:pt>
                <c:pt idx="5088">
                  <c:v>30.850124555552998</c:v>
                </c:pt>
                <c:pt idx="5089">
                  <c:v>30.814022878168402</c:v>
                </c:pt>
                <c:pt idx="5090">
                  <c:v>30.778020330243798</c:v>
                </c:pt>
                <c:pt idx="5091">
                  <c:v>30.7421166395855</c:v>
                </c:pt>
                <c:pt idx="5092">
                  <c:v>30.706311534747101</c:v>
                </c:pt>
                <c:pt idx="5093">
                  <c:v>30.670604745027902</c:v>
                </c:pt>
                <c:pt idx="5094">
                  <c:v>30.634996000469901</c:v>
                </c:pt>
                <c:pt idx="5095">
                  <c:v>30.599485031856901</c:v>
                </c:pt>
                <c:pt idx="5096">
                  <c:v>30.5640715707117</c:v>
                </c:pt>
                <c:pt idx="5097">
                  <c:v>30.528755349294201</c:v>
                </c:pt>
                <c:pt idx="5098">
                  <c:v>30.493536100599702</c:v>
                </c:pt>
                <c:pt idx="5099">
                  <c:v>30.458413558356501</c:v>
                </c:pt>
                <c:pt idx="5100">
                  <c:v>30.423387457023999</c:v>
                </c:pt>
                <c:pt idx="5101">
                  <c:v>30.388457531791001</c:v>
                </c:pt>
                <c:pt idx="5102">
                  <c:v>30.353623518572999</c:v>
                </c:pt>
                <c:pt idx="5103">
                  <c:v>30.318885154010999</c:v>
                </c:pt>
                <c:pt idx="5104">
                  <c:v>30.2842421754691</c:v>
                </c:pt>
                <c:pt idx="5105">
                  <c:v>30.249694321032301</c:v>
                </c:pt>
                <c:pt idx="5106">
                  <c:v>30.215241329505101</c:v>
                </c:pt>
                <c:pt idx="5107">
                  <c:v>30.1808829404089</c:v>
                </c:pt>
                <c:pt idx="5108">
                  <c:v>30.146618893980499</c:v>
                </c:pt>
                <c:pt idx="5109">
                  <c:v>30.1124489311701</c:v>
                </c:pt>
                <c:pt idx="5110">
                  <c:v>30.078372793639002</c:v>
                </c:pt>
                <c:pt idx="5111">
                  <c:v>30.044390223757802</c:v>
                </c:pt>
                <c:pt idx="5112">
                  <c:v>30.010500964604699</c:v>
                </c:pt>
                <c:pt idx="5113">
                  <c:v>29.976704759963301</c:v>
                </c:pt>
                <c:pt idx="5114">
                  <c:v>29.943001354320799</c:v>
                </c:pt>
                <c:pt idx="5115">
                  <c:v>29.9093904928658</c:v>
                </c:pt>
                <c:pt idx="5116">
                  <c:v>29.875871921486699</c:v>
                </c:pt>
                <c:pt idx="5117">
                  <c:v>29.8424453867697</c:v>
                </c:pt>
                <c:pt idx="5118">
                  <c:v>29.809110635996699</c:v>
                </c:pt>
                <c:pt idx="5119">
                  <c:v>29.775867417143701</c:v>
                </c:pt>
                <c:pt idx="5120">
                  <c:v>29.742715478878502</c:v>
                </c:pt>
                <c:pt idx="5121">
                  <c:v>29.709654570559302</c:v>
                </c:pt>
                <c:pt idx="5122">
                  <c:v>29.676684442232201</c:v>
                </c:pt>
                <c:pt idx="5123">
                  <c:v>29.643804844629798</c:v>
                </c:pt>
                <c:pt idx="5124">
                  <c:v>29.611015529169201</c:v>
                </c:pt>
                <c:pt idx="5125">
                  <c:v>29.578316247949999</c:v>
                </c:pt>
                <c:pt idx="5126">
                  <c:v>29.545706753752501</c:v>
                </c:pt>
                <c:pt idx="5127">
                  <c:v>29.5131868000358</c:v>
                </c:pt>
                <c:pt idx="5128">
                  <c:v>29.480756140936101</c:v>
                </c:pt>
                <c:pt idx="5129">
                  <c:v>29.448414531264401</c:v>
                </c:pt>
                <c:pt idx="5130">
                  <c:v>29.416161726505301</c:v>
                </c:pt>
                <c:pt idx="5131">
                  <c:v>29.3839974828146</c:v>
                </c:pt>
                <c:pt idx="5132">
                  <c:v>29.3519215570177</c:v>
                </c:pt>
                <c:pt idx="5133">
                  <c:v>29.319933706607699</c:v>
                </c:pt>
                <c:pt idx="5134">
                  <c:v>29.288033689743699</c:v>
                </c:pt>
                <c:pt idx="5135">
                  <c:v>29.256221265248598</c:v>
                </c:pt>
                <c:pt idx="5136">
                  <c:v>29.224496192607798</c:v>
                </c:pt>
                <c:pt idx="5137">
                  <c:v>29.192858231967001</c:v>
                </c:pt>
                <c:pt idx="5138">
                  <c:v>29.1613071441305</c:v>
                </c:pt>
                <c:pt idx="5139">
                  <c:v>29.1298426905594</c:v>
                </c:pt>
                <c:pt idx="5140">
                  <c:v>29.0984646333699</c:v>
                </c:pt>
                <c:pt idx="5141">
                  <c:v>29.067172735331098</c:v>
                </c:pt>
                <c:pt idx="5142">
                  <c:v>29.0359667598639</c:v>
                </c:pt>
                <c:pt idx="5143">
                  <c:v>29.004846471038402</c:v>
                </c:pt>
                <c:pt idx="5144">
                  <c:v>28.973811633572801</c:v>
                </c:pt>
                <c:pt idx="5145">
                  <c:v>28.942862012831199</c:v>
                </c:pt>
                <c:pt idx="5146">
                  <c:v>28.911997374822199</c:v>
                </c:pt>
                <c:pt idx="5147">
                  <c:v>28.881217486196601</c:v>
                </c:pt>
                <c:pt idx="5148">
                  <c:v>28.8505221142462</c:v>
                </c:pt>
                <c:pt idx="5149">
                  <c:v>28.819911026901501</c:v>
                </c:pt>
                <c:pt idx="5150">
                  <c:v>28.7893839927305</c:v>
                </c:pt>
                <c:pt idx="5151">
                  <c:v>28.758940780936602</c:v>
                </c:pt>
                <c:pt idx="5152">
                  <c:v>28.7285811613568</c:v>
                </c:pt>
                <c:pt idx="5153">
                  <c:v>28.698304904460201</c:v>
                </c:pt>
                <c:pt idx="5154">
                  <c:v>28.668111781346202</c:v>
                </c:pt>
                <c:pt idx="5155">
                  <c:v>28.638001563742598</c:v>
                </c:pt>
                <c:pt idx="5156">
                  <c:v>28.6079740240041</c:v>
                </c:pt>
                <c:pt idx="5157">
                  <c:v>28.5780289351104</c:v>
                </c:pt>
                <c:pt idx="5158">
                  <c:v>28.5481660706646</c:v>
                </c:pt>
                <c:pt idx="5159">
                  <c:v>28.518385204891601</c:v>
                </c:pt>
                <c:pt idx="5160">
                  <c:v>28.4886861126359</c:v>
                </c:pt>
                <c:pt idx="5161">
                  <c:v>28.4590685693606</c:v>
                </c:pt>
                <c:pt idx="5162">
                  <c:v>28.429532351144999</c:v>
                </c:pt>
                <c:pt idx="5163">
                  <c:v>28.4000772346836</c:v>
                </c:pt>
                <c:pt idx="5164">
                  <c:v>28.3707029972838</c:v>
                </c:pt>
                <c:pt idx="5165">
                  <c:v>28.3414094168646</c:v>
                </c:pt>
                <c:pt idx="5166">
                  <c:v>28.312196271954701</c:v>
                </c:pt>
                <c:pt idx="5167">
                  <c:v>28.2830633416912</c:v>
                </c:pt>
                <c:pt idx="5168">
                  <c:v>28.254010405817201</c:v>
                </c:pt>
                <c:pt idx="5169">
                  <c:v>28.225037244680902</c:v>
                </c:pt>
                <c:pt idx="5170">
                  <c:v>28.1961436392337</c:v>
                </c:pt>
                <c:pt idx="5171">
                  <c:v>28.167329371028199</c:v>
                </c:pt>
                <c:pt idx="5172">
                  <c:v>28.138594222217002</c:v>
                </c:pt>
                <c:pt idx="5173">
                  <c:v>28.109937975550899</c:v>
                </c:pt>
                <c:pt idx="5174">
                  <c:v>28.081360414377102</c:v>
                </c:pt>
                <c:pt idx="5175">
                  <c:v>28.0528613226377</c:v>
                </c:pt>
                <c:pt idx="5176">
                  <c:v>28.0244404848683</c:v>
                </c:pt>
                <c:pt idx="5177">
                  <c:v>27.9960976861958</c:v>
                </c:pt>
                <c:pt idx="5178">
                  <c:v>27.967832712337302</c:v>
                </c:pt>
                <c:pt idx="5179">
                  <c:v>27.939645349598301</c:v>
                </c:pt>
                <c:pt idx="5180">
                  <c:v>27.911535384871001</c:v>
                </c:pt>
                <c:pt idx="5181">
                  <c:v>27.8835026056327</c:v>
                </c:pt>
                <c:pt idx="5182">
                  <c:v>27.855546799944399</c:v>
                </c:pt>
                <c:pt idx="5183">
                  <c:v>27.827667756448999</c:v>
                </c:pt>
                <c:pt idx="5184">
                  <c:v>27.7998652643697</c:v>
                </c:pt>
                <c:pt idx="5185">
                  <c:v>27.772139113508501</c:v>
                </c:pt>
                <c:pt idx="5186">
                  <c:v>27.744489094244599</c:v>
                </c:pt>
                <c:pt idx="5187">
                  <c:v>27.716914997532701</c:v>
                </c:pt>
                <c:pt idx="5188">
                  <c:v>27.6894166149015</c:v>
                </c:pt>
                <c:pt idx="5189">
                  <c:v>27.661993738452399</c:v>
                </c:pt>
                <c:pt idx="5190">
                  <c:v>27.634646160857201</c:v>
                </c:pt>
                <c:pt idx="5191">
                  <c:v>27.607373675357401</c:v>
                </c:pt>
                <c:pt idx="5192">
                  <c:v>27.580176075762001</c:v>
                </c:pt>
                <c:pt idx="5193">
                  <c:v>27.5530531564462</c:v>
                </c:pt>
                <c:pt idx="5194">
                  <c:v>27.526004712349899</c:v>
                </c:pt>
                <c:pt idx="5195">
                  <c:v>27.499030538975902</c:v>
                </c:pt>
                <c:pt idx="5196">
                  <c:v>27.472130432388699</c:v>
                </c:pt>
                <c:pt idx="5197">
                  <c:v>27.445304189212699</c:v>
                </c:pt>
                <c:pt idx="5198">
                  <c:v>27.4185516066307</c:v>
                </c:pt>
                <c:pt idx="5199">
                  <c:v>27.3918724823824</c:v>
                </c:pt>
                <c:pt idx="5200">
                  <c:v>27.365266614762898</c:v>
                </c:pt>
                <c:pt idx="5201">
                  <c:v>27.338733802621299</c:v>
                </c:pt>
                <c:pt idx="5202">
                  <c:v>27.3122738453587</c:v>
                </c:pt>
                <c:pt idx="5203">
                  <c:v>27.2858865429274</c:v>
                </c:pt>
                <c:pt idx="5204">
                  <c:v>27.259571695828601</c:v>
                </c:pt>
                <c:pt idx="5205">
                  <c:v>27.233329105111501</c:v>
                </c:pt>
                <c:pt idx="5206">
                  <c:v>27.2071585723717</c:v>
                </c:pt>
                <c:pt idx="5207">
                  <c:v>27.181059899749499</c:v>
                </c:pt>
                <c:pt idx="5208">
                  <c:v>27.155032889928201</c:v>
                </c:pt>
                <c:pt idx="5209">
                  <c:v>27.1290773461334</c:v>
                </c:pt>
                <c:pt idx="5210">
                  <c:v>27.103193072130701</c:v>
                </c:pt>
                <c:pt idx="5211">
                  <c:v>27.077379872224601</c:v>
                </c:pt>
                <c:pt idx="5212">
                  <c:v>27.051637551256899</c:v>
                </c:pt>
                <c:pt idx="5213">
                  <c:v>27.025965914605301</c:v>
                </c:pt>
                <c:pt idx="5214">
                  <c:v>27.000364768181999</c:v>
                </c:pt>
                <c:pt idx="5215">
                  <c:v>26.974833918431901</c:v>
                </c:pt>
                <c:pt idx="5216">
                  <c:v>26.9493731723318</c:v>
                </c:pt>
                <c:pt idx="5217">
                  <c:v>26.923982337387901</c:v>
                </c:pt>
                <c:pt idx="5218">
                  <c:v>26.898661221635599</c:v>
                </c:pt>
                <c:pt idx="5219">
                  <c:v>26.8734096336369</c:v>
                </c:pt>
                <c:pt idx="5220">
                  <c:v>26.848227382479699</c:v>
                </c:pt>
                <c:pt idx="5221">
                  <c:v>26.823114277776099</c:v>
                </c:pt>
                <c:pt idx="5222">
                  <c:v>26.7980701296609</c:v>
                </c:pt>
                <c:pt idx="5223">
                  <c:v>26.773094748790299</c:v>
                </c:pt>
                <c:pt idx="5224">
                  <c:v>26.748187946340501</c:v>
                </c:pt>
                <c:pt idx="5225">
                  <c:v>26.723349534005902</c:v>
                </c:pt>
                <c:pt idx="5226">
                  <c:v>26.698579323998199</c:v>
                </c:pt>
                <c:pt idx="5227">
                  <c:v>26.673877129044602</c:v>
                </c:pt>
                <c:pt idx="5228">
                  <c:v>26.649242762386798</c:v>
                </c:pt>
                <c:pt idx="5229">
                  <c:v>26.624676037778801</c:v>
                </c:pt>
                <c:pt idx="5230">
                  <c:v>26.600176769486499</c:v>
                </c:pt>
                <c:pt idx="5231">
                  <c:v>26.575744772285599</c:v>
                </c:pt>
                <c:pt idx="5232">
                  <c:v>26.551379861460301</c:v>
                </c:pt>
                <c:pt idx="5233">
                  <c:v>26.527081852802102</c:v>
                </c:pt>
                <c:pt idx="5234">
                  <c:v>26.502850562608302</c:v>
                </c:pt>
                <c:pt idx="5235">
                  <c:v>26.478685807680598</c:v>
                </c:pt>
                <c:pt idx="5236">
                  <c:v>26.454587405323899</c:v>
                </c:pt>
                <c:pt idx="5237">
                  <c:v>26.430555173344398</c:v>
                </c:pt>
                <c:pt idx="5238">
                  <c:v>26.406588930048901</c:v>
                </c:pt>
                <c:pt idx="5239">
                  <c:v>26.382688494242899</c:v>
                </c:pt>
                <c:pt idx="5240">
                  <c:v>26.358853685229601</c:v>
                </c:pt>
                <c:pt idx="5241">
                  <c:v>26.3350843228081</c:v>
                </c:pt>
                <c:pt idx="5242">
                  <c:v>26.3113802272727</c:v>
                </c:pt>
                <c:pt idx="5243">
                  <c:v>26.287741219410801</c:v>
                </c:pt>
                <c:pt idx="5244">
                  <c:v>26.264167120502002</c:v>
                </c:pt>
                <c:pt idx="5245">
                  <c:v>26.2406577523167</c:v>
                </c:pt>
                <c:pt idx="5246">
                  <c:v>26.2172129371145</c:v>
                </c:pt>
                <c:pt idx="5247">
                  <c:v>26.193832497643399</c:v>
                </c:pt>
                <c:pt idx="5248">
                  <c:v>26.170516257137699</c:v>
                </c:pt>
                <c:pt idx="5249">
                  <c:v>26.147264039317399</c:v>
                </c:pt>
                <c:pt idx="5250">
                  <c:v>26.1240756683863</c:v>
                </c:pt>
                <c:pt idx="5251">
                  <c:v>26.100950969031</c:v>
                </c:pt>
                <c:pt idx="5252">
                  <c:v>26.077889766419499</c:v>
                </c:pt>
                <c:pt idx="5253">
                  <c:v>26.0548918862</c:v>
                </c:pt>
                <c:pt idx="5254">
                  <c:v>26.031957154499</c:v>
                </c:pt>
                <c:pt idx="5255">
                  <c:v>26.009085397921002</c:v>
                </c:pt>
                <c:pt idx="5256">
                  <c:v>25.9862764435461</c:v>
                </c:pt>
                <c:pt idx="5257">
                  <c:v>25.963530118929601</c:v>
                </c:pt>
                <c:pt idx="5258">
                  <c:v>25.940846252100201</c:v>
                </c:pt>
                <c:pt idx="5259">
                  <c:v>25.918224671558601</c:v>
                </c:pt>
                <c:pt idx="5260">
                  <c:v>25.8956652062766</c:v>
                </c:pt>
                <c:pt idx="5261">
                  <c:v>25.873167685695702</c:v>
                </c:pt>
                <c:pt idx="5262">
                  <c:v>25.850731939725399</c:v>
                </c:pt>
                <c:pt idx="5263">
                  <c:v>25.828357798742701</c:v>
                </c:pt>
                <c:pt idx="5264">
                  <c:v>25.806045093590001</c:v>
                </c:pt>
                <c:pt idx="5265">
                  <c:v>25.7837936555742</c:v>
                </c:pt>
                <c:pt idx="5266">
                  <c:v>25.7616033164656</c:v>
                </c:pt>
                <c:pt idx="5267">
                  <c:v>25.739473908496301</c:v>
                </c:pt>
                <c:pt idx="5268">
                  <c:v>25.717405264359101</c:v>
                </c:pt>
                <c:pt idx="5269">
                  <c:v>25.6953972172062</c:v>
                </c:pt>
                <c:pt idx="5270">
                  <c:v>25.6734496006478</c:v>
                </c:pt>
                <c:pt idx="5271">
                  <c:v>25.651562248751301</c:v>
                </c:pt>
                <c:pt idx="5272">
                  <c:v>25.629734996039399</c:v>
                </c:pt>
                <c:pt idx="5273">
                  <c:v>25.607967677489398</c:v>
                </c:pt>
                <c:pt idx="5274">
                  <c:v>25.586260128531499</c:v>
                </c:pt>
                <c:pt idx="5275">
                  <c:v>25.564612185047999</c:v>
                </c:pt>
                <c:pt idx="5276">
                  <c:v>25.5430236833718</c:v>
                </c:pt>
                <c:pt idx="5277">
                  <c:v>25.521494460285101</c:v>
                </c:pt>
                <c:pt idx="5278">
                  <c:v>25.500024353018301</c:v>
                </c:pt>
                <c:pt idx="5279">
                  <c:v>25.478613199248802</c:v>
                </c:pt>
                <c:pt idx="5280">
                  <c:v>25.4572608370996</c:v>
                </c:pt>
                <c:pt idx="5281">
                  <c:v>25.435967105138399</c:v>
                </c:pt>
                <c:pt idx="5282">
                  <c:v>25.414731842376</c:v>
                </c:pt>
                <c:pt idx="5283">
                  <c:v>25.393554888265299</c:v>
                </c:pt>
                <c:pt idx="5284">
                  <c:v>25.372436082699899</c:v>
                </c:pt>
                <c:pt idx="5285">
                  <c:v>25.351375266013299</c:v>
                </c:pt>
                <c:pt idx="5286">
                  <c:v>25.330372278977201</c:v>
                </c:pt>
                <c:pt idx="5287">
                  <c:v>25.3094269628006</c:v>
                </c:pt>
                <c:pt idx="5288">
                  <c:v>25.288539159128401</c:v>
                </c:pt>
                <c:pt idx="5289">
                  <c:v>25.267708710040601</c:v>
                </c:pt>
                <c:pt idx="5290">
                  <c:v>25.246935458050501</c:v>
                </c:pt>
                <c:pt idx="5291">
                  <c:v>25.226219246104101</c:v>
                </c:pt>
                <c:pt idx="5292">
                  <c:v>25.205559917578299</c:v>
                </c:pt>
                <c:pt idx="5293">
                  <c:v>25.184957316280499</c:v>
                </c:pt>
                <c:pt idx="5294">
                  <c:v>25.1644112864467</c:v>
                </c:pt>
                <c:pt idx="5295">
                  <c:v>25.1439216727406</c:v>
                </c:pt>
                <c:pt idx="5296">
                  <c:v>25.123488320252601</c:v>
                </c:pt>
                <c:pt idx="5297">
                  <c:v>25.103111074498202</c:v>
                </c:pt>
                <c:pt idx="5298">
                  <c:v>25.0827897814174</c:v>
                </c:pt>
                <c:pt idx="5299">
                  <c:v>25.062524287373002</c:v>
                </c:pt>
                <c:pt idx="5300">
                  <c:v>25.042314439149699</c:v>
                </c:pt>
                <c:pt idx="5301">
                  <c:v>25.022160083952901</c:v>
                </c:pt>
                <c:pt idx="5302">
                  <c:v>25.002061069407599</c:v>
                </c:pt>
                <c:pt idx="5303">
                  <c:v>24.982017243557301</c:v>
                </c:pt>
                <c:pt idx="5304">
                  <c:v>24.962028454862502</c:v>
                </c:pt>
                <c:pt idx="5305">
                  <c:v>24.9420945522</c:v>
                </c:pt>
                <c:pt idx="5306">
                  <c:v>24.922215384861399</c:v>
                </c:pt>
                <c:pt idx="5307">
                  <c:v>24.9023908025524</c:v>
                </c:pt>
                <c:pt idx="5308">
                  <c:v>24.882620655390902</c:v>
                </c:pt>
                <c:pt idx="5309">
                  <c:v>24.8629047939069</c:v>
                </c:pt>
                <c:pt idx="5310">
                  <c:v>24.843243069040501</c:v>
                </c:pt>
                <c:pt idx="5311">
                  <c:v>24.823635332141201</c:v>
                </c:pt>
                <c:pt idx="5312">
                  <c:v>24.804081434966498</c:v>
                </c:pt>
                <c:pt idx="5313">
                  <c:v>24.784581229681201</c:v>
                </c:pt>
                <c:pt idx="5314">
                  <c:v>24.765134568855899</c:v>
                </c:pt>
                <c:pt idx="5315">
                  <c:v>24.745741305466002</c:v>
                </c:pt>
                <c:pt idx="5316">
                  <c:v>24.726401292890699</c:v>
                </c:pt>
                <c:pt idx="5317">
                  <c:v>24.707114384911701</c:v>
                </c:pt>
                <c:pt idx="5318">
                  <c:v>24.687880435712199</c:v>
                </c:pt>
                <c:pt idx="5319">
                  <c:v>24.6686992998759</c:v>
                </c:pt>
                <c:pt idx="5320">
                  <c:v>24.649570832385599</c:v>
                </c:pt>
                <c:pt idx="5321">
                  <c:v>24.6304948886226</c:v>
                </c:pt>
                <c:pt idx="5322">
                  <c:v>24.611471324364899</c:v>
                </c:pt>
                <c:pt idx="5323">
                  <c:v>24.592499995786799</c:v>
                </c:pt>
                <c:pt idx="5324">
                  <c:v>24.5735807594574</c:v>
                </c:pt>
                <c:pt idx="5325">
                  <c:v>24.554713472339799</c:v>
                </c:pt>
                <c:pt idx="5326">
                  <c:v>24.535897991789501</c:v>
                </c:pt>
                <c:pt idx="5327">
                  <c:v>24.517134175554201</c:v>
                </c:pt>
                <c:pt idx="5328">
                  <c:v>24.498421881771701</c:v>
                </c:pt>
                <c:pt idx="5329">
                  <c:v>24.4797609689696</c:v>
                </c:pt>
                <c:pt idx="5330">
                  <c:v>24.4611512960639</c:v>
                </c:pt>
                <c:pt idx="5331">
                  <c:v>24.442592722358</c:v>
                </c:pt>
                <c:pt idx="5332">
                  <c:v>24.4240851075417</c:v>
                </c:pt>
                <c:pt idx="5333">
                  <c:v>24.405628311689998</c:v>
                </c:pt>
                <c:pt idx="5334">
                  <c:v>24.387222195262002</c:v>
                </c:pt>
                <c:pt idx="5335">
                  <c:v>24.3688666191001</c:v>
                </c:pt>
                <c:pt idx="5336">
                  <c:v>24.350561444428799</c:v>
                </c:pt>
                <c:pt idx="5337">
                  <c:v>24.3323065328537</c:v>
                </c:pt>
                <c:pt idx="5338">
                  <c:v>24.314101746360201</c:v>
                </c:pt>
                <c:pt idx="5339">
                  <c:v>24.295946947312899</c:v>
                </c:pt>
                <c:pt idx="5340">
                  <c:v>24.2778419984542</c:v>
                </c:pt>
                <c:pt idx="5341">
                  <c:v>24.259786762903399</c:v>
                </c:pt>
                <c:pt idx="5342">
                  <c:v>24.241781104155699</c:v>
                </c:pt>
                <c:pt idx="5343">
                  <c:v>24.223824886081101</c:v>
                </c:pt>
                <c:pt idx="5344">
                  <c:v>24.205917972923299</c:v>
                </c:pt>
                <c:pt idx="5345">
                  <c:v>24.188060229299001</c:v>
                </c:pt>
                <c:pt idx="5346">
                  <c:v>24.170251520196299</c:v>
                </c:pt>
                <c:pt idx="5347">
                  <c:v>24.152491710974299</c:v>
                </c:pt>
                <c:pt idx="5348">
                  <c:v>24.134780667361799</c:v>
                </c:pt>
                <c:pt idx="5349">
                  <c:v>24.117118255455999</c:v>
                </c:pt>
                <c:pt idx="5350">
                  <c:v>24.099504341722199</c:v>
                </c:pt>
                <c:pt idx="5351">
                  <c:v>24.081938792991899</c:v>
                </c:pt>
                <c:pt idx="5352">
                  <c:v>24.064421476462702</c:v>
                </c:pt>
                <c:pt idx="5353">
                  <c:v>24.0469522596965</c:v>
                </c:pt>
                <c:pt idx="5354">
                  <c:v>24.029531010619099</c:v>
                </c:pt>
                <c:pt idx="5355">
                  <c:v>24.0121575975189</c:v>
                </c:pt>
                <c:pt idx="5356">
                  <c:v>23.994831889045798</c:v>
                </c:pt>
                <c:pt idx="5357">
                  <c:v>23.977553754210501</c:v>
                </c:pt>
                <c:pt idx="5358">
                  <c:v>23.960323062383502</c:v>
                </c:pt>
                <c:pt idx="5359">
                  <c:v>23.943139683293701</c:v>
                </c:pt>
                <c:pt idx="5360">
                  <c:v>23.926003487027899</c:v>
                </c:pt>
                <c:pt idx="5361">
                  <c:v>23.9089143440297</c:v>
                </c:pt>
                <c:pt idx="5362">
                  <c:v>23.8918721250981</c:v>
                </c:pt>
                <c:pt idx="5363">
                  <c:v>23.874876701387201</c:v>
                </c:pt>
                <c:pt idx="5364">
                  <c:v>23.8579279444048</c:v>
                </c:pt>
                <c:pt idx="5365">
                  <c:v>23.841025726011399</c:v>
                </c:pt>
                <c:pt idx="5366">
                  <c:v>23.8241699184195</c:v>
                </c:pt>
                <c:pt idx="5367">
                  <c:v>23.807360394192401</c:v>
                </c:pt>
                <c:pt idx="5368">
                  <c:v>23.7905970262434</c:v>
                </c:pt>
                <c:pt idx="5369">
                  <c:v>23.7738796878347</c:v>
                </c:pt>
                <c:pt idx="5370">
                  <c:v>23.757208252576401</c:v>
                </c:pt>
                <c:pt idx="5371">
                  <c:v>23.740582594425899</c:v>
                </c:pt>
                <c:pt idx="5372">
                  <c:v>23.7240025876864</c:v>
                </c:pt>
                <c:pt idx="5373">
                  <c:v>23.707468107006601</c:v>
                </c:pt>
                <c:pt idx="5374">
                  <c:v>23.690979027378901</c:v>
                </c:pt>
                <c:pt idx="5375">
                  <c:v>23.6745352241395</c:v>
                </c:pt>
                <c:pt idx="5376">
                  <c:v>23.658136572966601</c:v>
                </c:pt>
                <c:pt idx="5377">
                  <c:v>23.641782949879602</c:v>
                </c:pt>
                <c:pt idx="5378">
                  <c:v>23.625474231238801</c:v>
                </c:pt>
                <c:pt idx="5379">
                  <c:v>23.609210293743601</c:v>
                </c:pt>
                <c:pt idx="5380">
                  <c:v>23.592991014432201</c:v>
                </c:pt>
                <c:pt idx="5381">
                  <c:v>23.576816270680201</c:v>
                </c:pt>
                <c:pt idx="5382">
                  <c:v>23.560685940200099</c:v>
                </c:pt>
                <c:pt idx="5383">
                  <c:v>23.544599901040201</c:v>
                </c:pt>
                <c:pt idx="5384">
                  <c:v>23.528558031583501</c:v>
                </c:pt>
                <c:pt idx="5385">
                  <c:v>23.512560210547001</c:v>
                </c:pt>
                <c:pt idx="5386">
                  <c:v>23.496606316980799</c:v>
                </c:pt>
                <c:pt idx="5387">
                  <c:v>23.4806962302671</c:v>
                </c:pt>
                <c:pt idx="5388">
                  <c:v>23.4648298301192</c:v>
                </c:pt>
                <c:pt idx="5389">
                  <c:v>23.449006996580799</c:v>
                </c:pt>
                <c:pt idx="5390">
                  <c:v>23.433227610024801</c:v>
                </c:pt>
                <c:pt idx="5391">
                  <c:v>23.4174915511528</c:v>
                </c:pt>
                <c:pt idx="5392">
                  <c:v>23.401798700993801</c:v>
                </c:pt>
                <c:pt idx="5393">
                  <c:v>23.386148940903698</c:v>
                </c:pt>
                <c:pt idx="5394">
                  <c:v>23.3705421525639</c:v>
                </c:pt>
                <c:pt idx="5395">
                  <c:v>23.3549782179809</c:v>
                </c:pt>
                <c:pt idx="5396">
                  <c:v>23.339457019485</c:v>
                </c:pt>
                <c:pt idx="5397">
                  <c:v>23.3239784397297</c:v>
                </c:pt>
                <c:pt idx="5398">
                  <c:v>23.3085423616909</c:v>
                </c:pt>
                <c:pt idx="5399">
                  <c:v>23.293148668665498</c:v>
                </c:pt>
                <c:pt idx="5400">
                  <c:v>23.277797244270999</c:v>
                </c:pt>
                <c:pt idx="5401">
                  <c:v>23.2624879724445</c:v>
                </c:pt>
                <c:pt idx="5402">
                  <c:v>23.247220737441801</c:v>
                </c:pt>
                <c:pt idx="5403">
                  <c:v>23.231995423836398</c:v>
                </c:pt>
                <c:pt idx="5404">
                  <c:v>23.2168119165188</c:v>
                </c:pt>
                <c:pt idx="5405">
                  <c:v>23.201670100695701</c:v>
                </c:pt>
                <c:pt idx="5406">
                  <c:v>23.186569861888799</c:v>
                </c:pt>
                <c:pt idx="5407">
                  <c:v>23.171511085934199</c:v>
                </c:pt>
                <c:pt idx="5408">
                  <c:v>23.156493658981699</c:v>
                </c:pt>
                <c:pt idx="5409">
                  <c:v>23.141517467493301</c:v>
                </c:pt>
                <c:pt idx="5410">
                  <c:v>23.126582398242999</c:v>
                </c:pt>
                <c:pt idx="5411">
                  <c:v>23.111688338315801</c:v>
                </c:pt>
                <c:pt idx="5412">
                  <c:v>23.096835175106602</c:v>
                </c:pt>
                <c:pt idx="5413">
                  <c:v>23.082022796319499</c:v>
                </c:pt>
                <c:pt idx="5414">
                  <c:v>23.067251089966899</c:v>
                </c:pt>
                <c:pt idx="5415">
                  <c:v>23.0525199443689</c:v>
                </c:pt>
                <c:pt idx="5416">
                  <c:v>23.037829248152001</c:v>
                </c:pt>
                <c:pt idx="5417">
                  <c:v>23.023178890248701</c:v>
                </c:pt>
                <c:pt idx="5418">
                  <c:v>23.008568759896399</c:v>
                </c:pt>
                <c:pt idx="5419">
                  <c:v>22.993998746636599</c:v>
                </c:pt>
                <c:pt idx="5420">
                  <c:v>22.9794687403142</c:v>
                </c:pt>
                <c:pt idx="5421">
                  <c:v>22.964978631076601</c:v>
                </c:pt>
                <c:pt idx="5422">
                  <c:v>22.950528309372601</c:v>
                </c:pt>
                <c:pt idx="5423">
                  <c:v>22.9361176659521</c:v>
                </c:pt>
                <c:pt idx="5424">
                  <c:v>22.9217465918647</c:v>
                </c:pt>
                <c:pt idx="5425">
                  <c:v>22.9074149784594</c:v>
                </c:pt>
                <c:pt idx="5426">
                  <c:v>22.893122717383498</c:v>
                </c:pt>
                <c:pt idx="5427">
                  <c:v>22.878869700581699</c:v>
                </c:pt>
                <c:pt idx="5428">
                  <c:v>22.8646558202954</c:v>
                </c:pt>
                <c:pt idx="5429">
                  <c:v>22.850480969062101</c:v>
                </c:pt>
                <c:pt idx="5430">
                  <c:v>22.8363450397142</c:v>
                </c:pt>
                <c:pt idx="5431">
                  <c:v>22.822247925378299</c:v>
                </c:pt>
                <c:pt idx="5432">
                  <c:v>22.808189519474599</c:v>
                </c:pt>
                <c:pt idx="5433">
                  <c:v>22.794169715715999</c:v>
                </c:pt>
                <c:pt idx="5434">
                  <c:v>22.780188408107001</c:v>
                </c:pt>
                <c:pt idx="5435">
                  <c:v>22.766245490943401</c:v>
                </c:pt>
                <c:pt idx="5436">
                  <c:v>22.752340858811198</c:v>
                </c:pt>
                <c:pt idx="5437">
                  <c:v>22.738474406585599</c:v>
                </c:pt>
                <c:pt idx="5438">
                  <c:v>22.7246460294309</c:v>
                </c:pt>
                <c:pt idx="5439">
                  <c:v>22.7108556227988</c:v>
                </c:pt>
                <c:pt idx="5440">
                  <c:v>22.697103082428502</c:v>
                </c:pt>
                <c:pt idx="5441">
                  <c:v>22.683388304345002</c:v>
                </c:pt>
                <c:pt idx="5442">
                  <c:v>22.669711184859299</c:v>
                </c:pt>
                <c:pt idx="5443">
                  <c:v>22.656071620566902</c:v>
                </c:pt>
                <c:pt idx="5444">
                  <c:v>22.642469508346998</c:v>
                </c:pt>
                <c:pt idx="5445">
                  <c:v>22.628904745362298</c:v>
                </c:pt>
                <c:pt idx="5446">
                  <c:v>22.615377229057799</c:v>
                </c:pt>
                <c:pt idx="5447">
                  <c:v>22.601886857159901</c:v>
                </c:pt>
                <c:pt idx="5448">
                  <c:v>22.588433527676202</c:v>
                </c:pt>
                <c:pt idx="5449">
                  <c:v>22.575017138893799</c:v>
                </c:pt>
                <c:pt idx="5450">
                  <c:v>22.5616375893797</c:v>
                </c:pt>
                <c:pt idx="5451">
                  <c:v>22.548294777979098</c:v>
                </c:pt>
                <c:pt idx="5452">
                  <c:v>22.534988603814799</c:v>
                </c:pt>
                <c:pt idx="5453">
                  <c:v>22.521718966286901</c:v>
                </c:pt>
                <c:pt idx="5454">
                  <c:v>22.508485765071701</c:v>
                </c:pt>
                <c:pt idx="5455">
                  <c:v>22.495288900120698</c:v>
                </c:pt>
                <c:pt idx="5456">
                  <c:v>22.4821282716604</c:v>
                </c:pt>
                <c:pt idx="5457">
                  <c:v>22.469003780191201</c:v>
                </c:pt>
                <c:pt idx="5458">
                  <c:v>22.4559153264866</c:v>
                </c:pt>
                <c:pt idx="5459">
                  <c:v>22.4428628115927</c:v>
                </c:pt>
                <c:pt idx="5460">
                  <c:v>22.429846136827202</c:v>
                </c:pt>
                <c:pt idx="5461">
                  <c:v>22.416865203778901</c:v>
                </c:pt>
                <c:pt idx="5462">
                  <c:v>22.403919914306499</c:v>
                </c:pt>
                <c:pt idx="5463">
                  <c:v>22.391010170538699</c:v>
                </c:pt>
                <c:pt idx="5464">
                  <c:v>22.378135874872498</c:v>
                </c:pt>
                <c:pt idx="5465">
                  <c:v>22.365296929973098</c:v>
                </c:pt>
                <c:pt idx="5466">
                  <c:v>22.352493238772801</c:v>
                </c:pt>
                <c:pt idx="5467">
                  <c:v>22.339724704470701</c:v>
                </c:pt>
                <c:pt idx="5468">
                  <c:v>22.326991230531601</c:v>
                </c:pt>
                <c:pt idx="5469">
                  <c:v>22.314292720685099</c:v>
                </c:pt>
                <c:pt idx="5470">
                  <c:v>22.3016290789256</c:v>
                </c:pt>
                <c:pt idx="5471">
                  <c:v>22.2890002095107</c:v>
                </c:pt>
                <c:pt idx="5472">
                  <c:v>22.2764060169612</c:v>
                </c:pt>
                <c:pt idx="5473">
                  <c:v>22.263846406059901</c:v>
                </c:pt>
                <c:pt idx="5474">
                  <c:v>22.251321281851101</c:v>
                </c:pt>
                <c:pt idx="5475">
                  <c:v>22.2388305496399</c:v>
                </c:pt>
                <c:pt idx="5476">
                  <c:v>22.226374114991199</c:v>
                </c:pt>
                <c:pt idx="5477">
                  <c:v>22.2139518837295</c:v>
                </c:pt>
                <c:pt idx="5478">
                  <c:v>22.201563761937599</c:v>
                </c:pt>
                <c:pt idx="5479">
                  <c:v>22.1892096559564</c:v>
                </c:pt>
                <c:pt idx="5480">
                  <c:v>22.176889472384001</c:v>
                </c:pt>
                <c:pt idx="5481">
                  <c:v>22.164603118074702</c:v>
                </c:pt>
                <c:pt idx="5482">
                  <c:v>22.152350500138802</c:v>
                </c:pt>
                <c:pt idx="5483">
                  <c:v>22.140131525941602</c:v>
                </c:pt>
                <c:pt idx="5484">
                  <c:v>22.127946103102701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8871184"/>
        <c:axId val="538861936"/>
      </c:scatterChart>
      <c:valAx>
        <c:axId val="538871184"/>
        <c:scaling>
          <c:orientation val="minMax"/>
          <c:max val="75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8911235370803462"/>
              <c:y val="0.914956315289648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61936"/>
        <c:crosses val="autoZero"/>
        <c:crossBetween val="midCat"/>
      </c:valAx>
      <c:valAx>
        <c:axId val="538861936"/>
        <c:scaling>
          <c:orientation val="minMax"/>
          <c:max val="420"/>
          <c:min val="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p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МПа</a:t>
                </a:r>
              </a:p>
            </c:rich>
          </c:tx>
          <c:layout>
            <c:manualLayout>
              <c:xMode val="edge"/>
              <c:yMode val="edge"/>
              <c:x val="1.3665015550234201E-2"/>
              <c:y val="1.1460113179722418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71184"/>
        <c:crosses val="autoZero"/>
        <c:crossBetween val="midCat"/>
        <c:majorUnit val="60"/>
      </c:valAx>
      <c:spPr>
        <a:noFill/>
        <a:ln>
          <a:solidFill>
            <a:schemeClr val="tx1"/>
          </a:solidFill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1561445966514459"/>
          <c:y val="0.18634335596508245"/>
          <c:w val="0.82446164383561649"/>
          <c:h val="0.63565955383123185"/>
        </c:manualLayout>
      </c:layout>
      <c:scatterChart>
        <c:scatterStyle val="lineMarker"/>
        <c:varyColors val="0"/>
        <c:ser>
          <c:idx val="0"/>
          <c:order val="0"/>
          <c:tx>
            <c:strRef>
              <c:f>'xy5'!$A$3</c:f>
              <c:strCache>
                <c:ptCount val="1"/>
                <c:pt idx="0">
                  <c:v>Без учёта колебаний</c:v>
                </c:pt>
              </c:strCache>
            </c:strRef>
          </c:tx>
          <c:spPr>
            <a:ln w="50800" cap="rnd">
              <a:solidFill>
                <a:sysClr val="windowText" lastClr="000000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'xy5'!$B$2:$PZ$2</c:f>
              <c:numCache>
                <c:formatCode>General</c:formatCode>
                <c:ptCount val="441"/>
                <c:pt idx="0">
                  <c:v>0</c:v>
                </c:pt>
                <c:pt idx="1">
                  <c:v>25.4346715768792</c:v>
                </c:pt>
                <c:pt idx="2">
                  <c:v>50.672124656385201</c:v>
                </c:pt>
                <c:pt idx="3">
                  <c:v>75.714869867271204</c:v>
                </c:pt>
                <c:pt idx="4">
                  <c:v>100.56536136320101</c:v>
                </c:pt>
                <c:pt idx="5">
                  <c:v>125.226016293733</c:v>
                </c:pt>
                <c:pt idx="6">
                  <c:v>149.699215303253</c:v>
                </c:pt>
                <c:pt idx="7">
                  <c:v>173.98730303086199</c:v>
                </c:pt>
                <c:pt idx="8">
                  <c:v>198.09258861061599</c:v>
                </c:pt>
                <c:pt idx="9">
                  <c:v>222.01734617153801</c:v>
                </c:pt>
                <c:pt idx="10">
                  <c:v>245.76381533686799</c:v>
                </c:pt>
                <c:pt idx="11">
                  <c:v>269.33420172204899</c:v>
                </c:pt>
                <c:pt idx="12">
                  <c:v>292.73067743101001</c:v>
                </c:pt>
                <c:pt idx="13">
                  <c:v>315.95538155031102</c:v>
                </c:pt>
                <c:pt idx="14">
                  <c:v>339.01042064075898</c:v>
                </c:pt>
                <c:pt idx="15">
                  <c:v>361.89786922614599</c:v>
                </c:pt>
                <c:pt idx="16">
                  <c:v>384.61977027877998</c:v>
                </c:pt>
                <c:pt idx="17">
                  <c:v>407.17813570149798</c:v>
                </c:pt>
                <c:pt idx="18">
                  <c:v>429.574946805899</c:v>
                </c:pt>
                <c:pt idx="19">
                  <c:v>451.81215478654099</c:v>
                </c:pt>
                <c:pt idx="20">
                  <c:v>473.89168119087299</c:v>
                </c:pt>
                <c:pt idx="21">
                  <c:v>495.81541838470298</c:v>
                </c:pt>
                <c:pt idx="22">
                  <c:v>517.58523001301103</c:v>
                </c:pt>
                <c:pt idx="23">
                  <c:v>539.20295145594605</c:v>
                </c:pt>
                <c:pt idx="24">
                  <c:v>560.670390279853</c:v>
                </c:pt>
                <c:pt idx="25">
                  <c:v>581.98932668320595</c:v>
                </c:pt>
                <c:pt idx="26">
                  <c:v>603.16150684683203</c:v>
                </c:pt>
                <c:pt idx="27">
                  <c:v>624.18854466638697</c:v>
                </c:pt>
                <c:pt idx="28">
                  <c:v>645.07196088329499</c:v>
                </c:pt>
                <c:pt idx="29">
                  <c:v>665.81325775201299</c:v>
                </c:pt>
                <c:pt idx="30">
                  <c:v>686.41392099261702</c:v>
                </c:pt>
                <c:pt idx="31">
                  <c:v>706.87541986114002</c:v>
                </c:pt>
                <c:pt idx="32">
                  <c:v>727.19920722655502</c:v>
                </c:pt>
                <c:pt idx="33">
                  <c:v>747.38671965400499</c:v>
                </c:pt>
                <c:pt idx="34">
                  <c:v>767.43937749384997</c:v>
                </c:pt>
                <c:pt idx="35">
                  <c:v>787.35858497618403</c:v>
                </c:pt>
                <c:pt idx="36">
                  <c:v>807.14573031041698</c:v>
                </c:pt>
                <c:pt idx="37">
                  <c:v>826.80218578961296</c:v>
                </c:pt>
                <c:pt idx="38">
                  <c:v>846.32930789920204</c:v>
                </c:pt>
                <c:pt idx="39">
                  <c:v>865.72843742979398</c:v>
                </c:pt>
                <c:pt idx="40">
                  <c:v>885.00089959374304</c:v>
                </c:pt>
                <c:pt idx="41">
                  <c:v>904.14800414520198</c:v>
                </c:pt>
                <c:pt idx="42">
                  <c:v>923.17104550337501</c:v>
                </c:pt>
                <c:pt idx="43">
                  <c:v>942.07130287869404</c:v>
                </c:pt>
                <c:pt idx="44">
                  <c:v>960.85004040168099</c:v>
                </c:pt>
                <c:pt idx="45">
                  <c:v>979.50850725424596</c:v>
                </c:pt>
                <c:pt idx="46">
                  <c:v>998.04793780318903</c:v>
                </c:pt>
                <c:pt idx="47">
                  <c:v>1016.4695517356899</c:v>
                </c:pt>
                <c:pt idx="48">
                  <c:v>1034.7745541965601</c:v>
                </c:pt>
                <c:pt idx="49">
                  <c:v>1052.96413592712</c:v>
                </c:pt>
                <c:pt idx="50">
                  <c:v>1071.0394734054</c:v>
                </c:pt>
                <c:pt idx="51">
                  <c:v>1089.00172898762</c:v>
                </c:pt>
                <c:pt idx="52">
                  <c:v>1106.8520510506701</c:v>
                </c:pt>
                <c:pt idx="53">
                  <c:v>1124.59157413549</c:v>
                </c:pt>
                <c:pt idx="54">
                  <c:v>1142.22141909115</c:v>
                </c:pt>
                <c:pt idx="55">
                  <c:v>1159.7426932195999</c:v>
                </c:pt>
                <c:pt idx="56">
                  <c:v>1177.1564904207601</c:v>
                </c:pt>
                <c:pt idx="57">
                  <c:v>1194.4638913379999</c:v>
                </c:pt>
                <c:pt idx="58">
                  <c:v>1211.6659635038</c:v>
                </c:pt>
                <c:pt idx="59">
                  <c:v>1228.76376148551</c:v>
                </c:pt>
                <c:pt idx="60">
                  <c:v>1245.75832709835</c:v>
                </c:pt>
                <c:pt idx="61">
                  <c:v>1262.6506686094001</c:v>
                </c:pt>
                <c:pt idx="62">
                  <c:v>1279.4417286369701</c:v>
                </c:pt>
                <c:pt idx="63">
                  <c:v>1296.13243137005</c:v>
                </c:pt>
                <c:pt idx="64">
                  <c:v>1312.7236922293</c:v>
                </c:pt>
                <c:pt idx="65">
                  <c:v>1329.2164178937801</c:v>
                </c:pt>
                <c:pt idx="66">
                  <c:v>1345.61150633082</c:v>
                </c:pt>
                <c:pt idx="67">
                  <c:v>1361.9098468285699</c:v>
                </c:pt>
                <c:pt idx="68">
                  <c:v>1378.11232003128</c:v>
                </c:pt>
                <c:pt idx="69">
                  <c:v>1394.2197979770001</c:v>
                </c:pt>
                <c:pt idx="70">
                  <c:v>1410.2331441377801</c:v>
                </c:pt>
                <c:pt idx="71">
                  <c:v>1426.1532134619699</c:v>
                </c:pt>
                <c:pt idx="72">
                  <c:v>1441.9808524186799</c:v>
                </c:pt>
                <c:pt idx="73">
                  <c:v>1457.7168990442599</c:v>
                </c:pt>
                <c:pt idx="74">
                  <c:v>1473.3621829905601</c:v>
                </c:pt>
                <c:pt idx="75">
                  <c:v>1488.9175255749999</c:v>
                </c:pt>
                <c:pt idx="76">
                  <c:v>1504.38373983219</c:v>
                </c:pt>
                <c:pt idx="77">
                  <c:v>1519.76163056718</c:v>
                </c:pt>
                <c:pt idx="78">
                  <c:v>1535.0519944100499</c:v>
                </c:pt>
                <c:pt idx="79">
                  <c:v>1550.25561987182</c:v>
                </c:pt>
                <c:pt idx="80">
                  <c:v>1565.37328740166</c:v>
                </c:pt>
                <c:pt idx="81">
                  <c:v>1580.4057694451501</c:v>
                </c:pt>
                <c:pt idx="82">
                  <c:v>1595.35383050365</c:v>
                </c:pt>
                <c:pt idx="83">
                  <c:v>1610.21822721786</c:v>
                </c:pt>
                <c:pt idx="84">
                  <c:v>1624.9996972204999</c:v>
                </c:pt>
                <c:pt idx="85">
                  <c:v>1639.6989463994601</c:v>
                </c:pt>
                <c:pt idx="86">
                  <c:v>1654.3166719492399</c:v>
                </c:pt>
                <c:pt idx="87">
                  <c:v>1668.85356487648</c:v>
                </c:pt>
                <c:pt idx="88">
                  <c:v>1683.31031001936</c:v>
                </c:pt>
                <c:pt idx="89">
                  <c:v>1697.68758606866</c:v>
                </c:pt>
                <c:pt idx="90">
                  <c:v>1711.98606559051</c:v>
                </c:pt>
                <c:pt idx="91">
                  <c:v>1726.2064150506901</c:v>
                </c:pt>
                <c:pt idx="92">
                  <c:v>1740.34929484035</c:v>
                </c:pt>
                <c:pt idx="93">
                  <c:v>1754.4153593031999</c:v>
                </c:pt>
                <c:pt idx="94">
                  <c:v>1768.4052567639999</c:v>
                </c:pt>
                <c:pt idx="95">
                  <c:v>1782.31962955833</c:v>
                </c:pt>
                <c:pt idx="96">
                  <c:v>1796.15911406345</c:v>
                </c:pt>
                <c:pt idx="97">
                  <c:v>1809.92434073041</c:v>
                </c:pt>
                <c:pt idx="98">
                  <c:v>1823.6159341170801</c:v>
                </c:pt>
                <c:pt idx="99">
                  <c:v>1837.2345129222799</c:v>
                </c:pt>
                <c:pt idx="100">
                  <c:v>1850.7806900207599</c:v>
                </c:pt>
                <c:pt idx="101">
                  <c:v>1864.2550724990499</c:v>
                </c:pt>
                <c:pt idx="102">
                  <c:v>1877.6582616921801</c:v>
                </c:pt>
                <c:pt idx="103">
                  <c:v>1890.99085322113</c:v>
                </c:pt>
                <c:pt idx="104">
                  <c:v>1904.2534370309299</c:v>
                </c:pt>
                <c:pt idx="105">
                  <c:v>1917.4465974294999</c:v>
                </c:pt>
                <c:pt idx="106">
                  <c:v>1930.5709131270601</c:v>
                </c:pt>
                <c:pt idx="107">
                  <c:v>1943.6269572761</c:v>
                </c:pt>
                <c:pt idx="108">
                  <c:v>1956.61529751186</c:v>
                </c:pt>
                <c:pt idx="109">
                  <c:v>1969.5364959933199</c:v>
                </c:pt>
                <c:pt idx="110">
                  <c:v>1982.39110944457</c:v>
                </c:pt>
                <c:pt idx="111">
                  <c:v>1995.1796891966401</c:v>
                </c:pt>
                <c:pt idx="112">
                  <c:v>2007.9027820582101</c:v>
                </c:pt>
                <c:pt idx="113">
                  <c:v>2020.56094326178</c:v>
                </c:pt>
                <c:pt idx="114">
                  <c:v>2033.15473360845</c:v>
                </c:pt>
                <c:pt idx="115">
                  <c:v>2045.68470821602</c:v>
                </c:pt>
                <c:pt idx="116">
                  <c:v>2058.1514160852098</c:v>
                </c:pt>
                <c:pt idx="117">
                  <c:v>2070.5554001712799</c:v>
                </c:pt>
                <c:pt idx="118">
                  <c:v>2082.89719745518</c:v>
                </c:pt>
                <c:pt idx="119">
                  <c:v>2095.1773390138901</c:v>
                </c:pt>
                <c:pt idx="120">
                  <c:v>2107.39635009024</c:v>
                </c:pt>
                <c:pt idx="121">
                  <c:v>2119.5547501619999</c:v>
                </c:pt>
                <c:pt idx="122">
                  <c:v>2131.6530530103901</c:v>
                </c:pt>
                <c:pt idx="123">
                  <c:v>2143.6917667878201</c:v>
                </c:pt>
                <c:pt idx="124">
                  <c:v>2155.67139408509</c:v>
                </c:pt>
                <c:pt idx="125">
                  <c:v>2167.5924319978699</c:v>
                </c:pt>
                <c:pt idx="126">
                  <c:v>2179.4553721924399</c:v>
                </c:pt>
                <c:pt idx="127">
                  <c:v>2191.26070097091</c:v>
                </c:pt>
                <c:pt idx="128">
                  <c:v>2203.0088993355998</c:v>
                </c:pt>
                <c:pt idx="129">
                  <c:v>2214.70044305289</c:v>
                </c:pt>
                <c:pt idx="130">
                  <c:v>2226.3358027162899</c:v>
                </c:pt>
                <c:pt idx="131">
                  <c:v>2237.9154438089199</c:v>
                </c:pt>
                <c:pt idx="132">
                  <c:v>2249.43982676521</c:v>
                </c:pt>
                <c:pt idx="133">
                  <c:v>2260.9094070320298</c:v>
                </c:pt>
                <c:pt idx="134">
                  <c:v>2272.32463512913</c:v>
                </c:pt>
                <c:pt idx="135">
                  <c:v>2283.68595670881</c:v>
                </c:pt>
                <c:pt idx="136">
                  <c:v>2294.9938126150601</c:v>
                </c:pt>
                <c:pt idx="137">
                  <c:v>2306.24863894194</c:v>
                </c:pt>
                <c:pt idx="138">
                  <c:v>2317.4508670913301</c:v>
                </c:pt>
                <c:pt idx="139">
                  <c:v>2328.6009238299998</c:v>
                </c:pt>
                <c:pt idx="140">
                  <c:v>2339.6992313460501</c:v>
                </c:pt>
                <c:pt idx="141">
                  <c:v>2350.7462073046399</c:v>
                </c:pt>
                <c:pt idx="142">
                  <c:v>2361.74226490315</c:v>
                </c:pt>
                <c:pt idx="143">
                  <c:v>2372.6878129256102</c:v>
                </c:pt>
                <c:pt idx="144">
                  <c:v>2383.58325579654</c:v>
                </c:pt>
                <c:pt idx="145">
                  <c:v>2394.4289936341002</c:v>
                </c:pt>
                <c:pt idx="146">
                  <c:v>2405.2254223026698</c:v>
                </c:pt>
                <c:pt idx="147">
                  <c:v>2415.97293346472</c:v>
                </c:pt>
                <c:pt idx="148">
                  <c:v>2426.6719146321202</c:v>
                </c:pt>
                <c:pt idx="149">
                  <c:v>2437.3227492167998</c:v>
                </c:pt>
                <c:pt idx="150">
                  <c:v>2447.9258165807601</c:v>
                </c:pt>
                <c:pt idx="151">
                  <c:v>2458.4814920855401</c:v>
                </c:pt>
                <c:pt idx="152">
                  <c:v>2468.9901471409898</c:v>
                </c:pt>
                <c:pt idx="153">
                  <c:v>2479.45214925356</c:v>
                </c:pt>
                <c:pt idx="154">
                  <c:v>2489.8678620738201</c:v>
                </c:pt>
                <c:pt idx="155">
                  <c:v>2500.2376454435798</c:v>
                </c:pt>
                <c:pt idx="156">
                  <c:v>2510.5618554422899</c:v>
                </c:pt>
                <c:pt idx="157">
                  <c:v>2520.8408444328602</c:v>
                </c:pt>
                <c:pt idx="158">
                  <c:v>2531.07496110703</c:v>
                </c:pt>
                <c:pt idx="159">
                  <c:v>2541.2645523995502</c:v>
                </c:pt>
                <c:pt idx="160">
                  <c:v>2551.40999908297</c:v>
                </c:pt>
                <c:pt idx="161">
                  <c:v>2561.5117164756298</c:v>
                </c:pt>
                <c:pt idx="162">
                  <c:v>2571.57011618049</c:v>
                </c:pt>
                <c:pt idx="163">
                  <c:v>2581.5856036884902</c:v>
                </c:pt>
                <c:pt idx="164">
                  <c:v>2591.5585785022599</c:v>
                </c:pt>
                <c:pt idx="165">
                  <c:v>2601.4894342566899</c:v>
                </c:pt>
                <c:pt idx="166">
                  <c:v>2611.3785588364099</c:v>
                </c:pt>
                <c:pt idx="167">
                  <c:v>2621.2263344902399</c:v>
                </c:pt>
                <c:pt idx="168">
                  <c:v>2631.0331379428399</c:v>
                </c:pt>
                <c:pt idx="169">
                  <c:v>2640.7993405034699</c:v>
                </c:pt>
                <c:pt idx="170">
                  <c:v>2650.5253081721198</c:v>
                </c:pt>
                <c:pt idx="171">
                  <c:v>2660.2114017428698</c:v>
                </c:pt>
                <c:pt idx="172">
                  <c:v>2669.8579769048401</c:v>
                </c:pt>
                <c:pt idx="173">
                  <c:v>2679.4653843405899</c:v>
                </c:pt>
                <c:pt idx="174">
                  <c:v>2689.0339698221001</c:v>
                </c:pt>
                <c:pt idx="175">
                  <c:v>2698.5640743044301</c:v>
                </c:pt>
                <c:pt idx="176">
                  <c:v>2708.0560340171501</c:v>
                </c:pt>
                <c:pt idx="177">
                  <c:v>2717.51018055349</c:v>
                </c:pt>
                <c:pt idx="178">
                  <c:v>2726.9268409574502</c:v>
                </c:pt>
                <c:pt idx="179">
                  <c:v>2736.30633780878</c:v>
                </c:pt>
                <c:pt idx="180">
                  <c:v>2745.6489933205598</c:v>
                </c:pt>
                <c:pt idx="181">
                  <c:v>2754.9552102069201</c:v>
                </c:pt>
                <c:pt idx="182">
                  <c:v>2764.2254778606002</c:v>
                </c:pt>
                <c:pt idx="183">
                  <c:v>2773.4602809770799</c:v>
                </c:pt>
                <c:pt idx="184">
                  <c:v>2782.6600934962098</c:v>
                </c:pt>
                <c:pt idx="185">
                  <c:v>2791.8253789321898</c:v>
                </c:pt>
                <c:pt idx="186">
                  <c:v>2800.95659069061</c:v>
                </c:pt>
                <c:pt idx="187">
                  <c:v>2810.0541723731499</c:v>
                </c:pt>
                <c:pt idx="188">
                  <c:v>2819.1185580706501</c:v>
                </c:pt>
                <c:pt idx="189">
                  <c:v>2828.1501726449401</c:v>
                </c:pt>
                <c:pt idx="190">
                  <c:v>2837.1494320000902</c:v>
                </c:pt>
                <c:pt idx="191">
                  <c:v>2846.1167433434398</c:v>
                </c:pt>
                <c:pt idx="192">
                  <c:v>2855.05250543699</c:v>
                </c:pt>
                <c:pt idx="193">
                  <c:v>2863.9571088394</c:v>
                </c:pt>
                <c:pt idx="194">
                  <c:v>2872.8309361393499</c:v>
                </c:pt>
                <c:pt idx="195">
                  <c:v>2881.6743621802102</c:v>
                </c:pt>
                <c:pt idx="196">
                  <c:v>2890.4877542767999</c:v>
                </c:pt>
                <c:pt idx="197">
                  <c:v>2899.2714724243201</c:v>
                </c:pt>
                <c:pt idx="198">
                  <c:v>2908.0258694999302</c:v>
                </c:pt>
                <c:pt idx="199">
                  <c:v>2916.7512914571998</c:v>
                </c:pt>
                <c:pt idx="200">
                  <c:v>2925.44807751386</c:v>
                </c:pt>
                <c:pt idx="201">
                  <c:v>2934.11656033296</c:v>
                </c:pt>
                <c:pt idx="202">
                  <c:v>2942.7570661978698</c:v>
                </c:pt>
                <c:pt idx="203">
                  <c:v>2951.3699151813198</c:v>
                </c:pt>
                <c:pt idx="204">
                  <c:v>2959.9554213086999</c:v>
                </c:pt>
                <c:pt idx="205">
                  <c:v>2968.51389271588</c:v>
                </c:pt>
                <c:pt idx="206">
                  <c:v>2977.04563180181</c:v>
                </c:pt>
                <c:pt idx="207">
                  <c:v>2985.5509353759999</c:v>
                </c:pt>
                <c:pt idx="208">
                  <c:v>2994.0301302965099</c:v>
                </c:pt>
                <c:pt idx="209">
                  <c:v>3002.4836822571901</c:v>
                </c:pt>
                <c:pt idx="210">
                  <c:v>3010.9120824925199</c:v>
                </c:pt>
                <c:pt idx="211">
                  <c:v>3019.31580838931</c:v>
                </c:pt>
                <c:pt idx="212">
                  <c:v>3027.69532401677</c:v>
                </c:pt>
                <c:pt idx="213">
                  <c:v>3036.0510806306702</c:v>
                </c:pt>
                <c:pt idx="214">
                  <c:v>3044.3835171534001</c:v>
                </c:pt>
                <c:pt idx="215">
                  <c:v>3052.6930606310402</c:v>
                </c:pt>
                <c:pt idx="216">
                  <c:v>3060.9801266690101</c:v>
                </c:pt>
                <c:pt idx="217">
                  <c:v>3069.24511984739</c:v>
                </c:pt>
                <c:pt idx="218">
                  <c:v>3077.48843411707</c:v>
                </c:pt>
                <c:pt idx="219">
                  <c:v>3085.71045317781</c:v>
                </c:pt>
                <c:pt idx="220">
                  <c:v>3093.9115508392301</c:v>
                </c:pt>
                <c:pt idx="221">
                  <c:v>3102.09209136563</c:v>
                </c:pt>
                <c:pt idx="222">
                  <c:v>3110.25242980551</c:v>
                </c:pt>
                <c:pt idx="223">
                  <c:v>3118.39291230667</c:v>
                </c:pt>
                <c:pt idx="224">
                  <c:v>3126.5138764175499</c:v>
                </c:pt>
                <c:pt idx="225">
                  <c:v>3134.61565137566</c:v>
                </c:pt>
                <c:pt idx="226">
                  <c:v>3142.6985583836299</c:v>
                </c:pt>
                <c:pt idx="227">
                  <c:v>3150.7629108737001</c:v>
                </c:pt>
                <c:pt idx="228">
                  <c:v>3158.8090147610201</c:v>
                </c:pt>
                <c:pt idx="229">
                  <c:v>3166.8371686865298</c:v>
                </c:pt>
                <c:pt idx="230">
                  <c:v>3174.8476642498199</c:v>
                </c:pt>
                <c:pt idx="231">
                  <c:v>3182.8407862324798</c:v>
                </c:pt>
                <c:pt idx="232">
                  <c:v>3190.8168128125199</c:v>
                </c:pt>
                <c:pt idx="233">
                  <c:v>3198.77601577008</c:v>
                </c:pt>
                <c:pt idx="234">
                  <c:v>3206.7186606850901</c:v>
                </c:pt>
                <c:pt idx="235">
                  <c:v>3214.6450071271001</c:v>
                </c:pt>
                <c:pt idx="236">
                  <c:v>3222.5553088377501</c:v>
                </c:pt>
                <c:pt idx="237">
                  <c:v>3230.4498139061002</c:v>
                </c:pt>
                <c:pt idx="238">
                  <c:v>3238.3287649373901</c:v>
                </c:pt>
                <c:pt idx="239">
                  <c:v>3246.1923992152201</c:v>
                </c:pt>
                <c:pt idx="240">
                  <c:v>3254.0409488577202</c:v>
                </c:pt>
                <c:pt idx="241">
                  <c:v>3261.8746409678902</c:v>
                </c:pt>
                <c:pt idx="242">
                  <c:v>3269.6936977782898</c:v>
                </c:pt>
                <c:pt idx="243">
                  <c:v>3277.4983367904701</c:v>
                </c:pt>
                <c:pt idx="244">
                  <c:v>3285.2887709092902</c:v>
                </c:pt>
                <c:pt idx="245">
                  <c:v>3293.06520857241</c:v>
                </c:pt>
                <c:pt idx="246">
                  <c:v>3300.8278538751001</c:v>
                </c:pt>
                <c:pt idx="247">
                  <c:v>3308.57690669056</c:v>
                </c:pt>
                <c:pt idx="248">
                  <c:v>3316.31256278614</c:v>
                </c:pt>
                <c:pt idx="249">
                  <c:v>3324.03501393531</c:v>
                </c:pt>
                <c:pt idx="250">
                  <c:v>3331.74444802581</c:v>
                </c:pt>
                <c:pt idx="251">
                  <c:v>3339.4410491641202</c:v>
                </c:pt>
                <c:pt idx="252">
                  <c:v>3347.12499777625</c:v>
                </c:pt>
                <c:pt idx="253">
                  <c:v>3354.7964707051401</c:v>
                </c:pt>
                <c:pt idx="254">
                  <c:v>3362.4556413048199</c:v>
                </c:pt>
                <c:pt idx="255">
                  <c:v>3370.1026795313501</c:v>
                </c:pt>
                <c:pt idx="256">
                  <c:v>3377.73774899716</c:v>
                </c:pt>
                <c:pt idx="257">
                  <c:v>3385.3609574188599</c:v>
                </c:pt>
                <c:pt idx="258">
                  <c:v>3392.9723641178998</c:v>
                </c:pt>
                <c:pt idx="259">
                  <c:v>3400.5720256125301</c:v>
                </c:pt>
                <c:pt idx="260">
                  <c:v>3408.1599979453999</c:v>
                </c:pt>
                <c:pt idx="261">
                  <c:v>3415.7363366890399</c:v>
                </c:pt>
                <c:pt idx="262">
                  <c:v>3423.3010969511802</c:v>
                </c:pt>
                <c:pt idx="263">
                  <c:v>3430.8543333800199</c:v>
                </c:pt>
                <c:pt idx="264">
                  <c:v>3438.3961001694402</c:v>
                </c:pt>
                <c:pt idx="265">
                  <c:v>3445.9264510640901</c:v>
                </c:pt>
                <c:pt idx="266">
                  <c:v>3453.4454393644601</c:v>
                </c:pt>
                <c:pt idx="267">
                  <c:v>3460.9531179318401</c:v>
                </c:pt>
                <c:pt idx="268">
                  <c:v>3468.4495391932101</c:v>
                </c:pt>
                <c:pt idx="269">
                  <c:v>3475.9347551460901</c:v>
                </c:pt>
                <c:pt idx="270">
                  <c:v>3483.4088173632599</c:v>
                </c:pt>
                <c:pt idx="271">
                  <c:v>3490.8717769975201</c:v>
                </c:pt>
                <c:pt idx="272">
                  <c:v>3498.3236847862299</c:v>
                </c:pt>
                <c:pt idx="273">
                  <c:v>3505.7645910559399</c:v>
                </c:pt>
                <c:pt idx="274">
                  <c:v>3513.1945457268498</c:v>
                </c:pt>
                <c:pt idx="275">
                  <c:v>3520.6135983172499</c:v>
                </c:pt>
                <c:pt idx="276">
                  <c:v>3528.0217979478998</c:v>
                </c:pt>
                <c:pt idx="277">
                  <c:v>3535.4191933463198</c:v>
                </c:pt>
                <c:pt idx="278">
                  <c:v>3542.8058328510501</c:v>
                </c:pt>
                <c:pt idx="279">
                  <c:v>3550.18176441584</c:v>
                </c:pt>
                <c:pt idx="280">
                  <c:v>3557.5470356137998</c:v>
                </c:pt>
                <c:pt idx="281">
                  <c:v>3564.90169364142</c:v>
                </c:pt>
                <c:pt idx="282">
                  <c:v>3572.2457853226501</c:v>
                </c:pt>
                <c:pt idx="283">
                  <c:v>3579.5793571128402</c:v>
                </c:pt>
                <c:pt idx="284">
                  <c:v>3586.90245510263</c:v>
                </c:pt>
                <c:pt idx="285">
                  <c:v>3594.2151250218399</c:v>
                </c:pt>
                <c:pt idx="286">
                  <c:v>3601.51741224326</c:v>
                </c:pt>
                <c:pt idx="287">
                  <c:v>3608.8093617863801</c:v>
                </c:pt>
                <c:pt idx="288">
                  <c:v>3616.0910183211399</c:v>
                </c:pt>
                <c:pt idx="289">
                  <c:v>3623.3624261715299</c:v>
                </c:pt>
                <c:pt idx="290">
                  <c:v>3630.6236293192201</c:v>
                </c:pt>
                <c:pt idx="291">
                  <c:v>3637.8746714071199</c:v>
                </c:pt>
                <c:pt idx="292">
                  <c:v>3645.11559574287</c:v>
                </c:pt>
                <c:pt idx="293">
                  <c:v>3652.3464453023098</c:v>
                </c:pt>
                <c:pt idx="294">
                  <c:v>3659.56726273289</c:v>
                </c:pt>
                <c:pt idx="295">
                  <c:v>3666.7780903570301</c:v>
                </c:pt>
                <c:pt idx="296">
                  <c:v>3673.9789701754898</c:v>
                </c:pt>
                <c:pt idx="297">
                  <c:v>3681.16994387057</c:v>
                </c:pt>
                <c:pt idx="298">
                  <c:v>3688.3510528094198</c:v>
                </c:pt>
                <c:pt idx="299">
                  <c:v>3695.5223380472098</c:v>
                </c:pt>
                <c:pt idx="300">
                  <c:v>3702.68384033028</c:v>
                </c:pt>
                <c:pt idx="301">
                  <c:v>3709.8356000992499</c:v>
                </c:pt>
                <c:pt idx="302">
                  <c:v>3716.9776574921102</c:v>
                </c:pt>
                <c:pt idx="303">
                  <c:v>3724.1100523472301</c:v>
                </c:pt>
                <c:pt idx="304">
                  <c:v>3731.23282420636</c:v>
                </c:pt>
                <c:pt idx="305">
                  <c:v>3738.3460123176201</c:v>
                </c:pt>
                <c:pt idx="306">
                  <c:v>3745.4496556383501</c:v>
                </c:pt>
                <c:pt idx="307">
                  <c:v>3752.5437928380502</c:v>
                </c:pt>
                <c:pt idx="308">
                  <c:v>3759.6284623012002</c:v>
                </c:pt>
                <c:pt idx="309">
                  <c:v>3766.7037021300598</c:v>
                </c:pt>
                <c:pt idx="310">
                  <c:v>3773.76955014745</c:v>
                </c:pt>
                <c:pt idx="311">
                  <c:v>3780.8260438994898</c:v>
                </c:pt>
                <c:pt idx="312">
                  <c:v>3787.8732206583099</c:v>
                </c:pt>
                <c:pt idx="313">
                  <c:v>3794.91111742467</c:v>
                </c:pt>
                <c:pt idx="314">
                  <c:v>3801.93977093067</c:v>
                </c:pt>
                <c:pt idx="315">
                  <c:v>3808.9592176422998</c:v>
                </c:pt>
                <c:pt idx="316">
                  <c:v>3815.9694937620102</c:v>
                </c:pt>
                <c:pt idx="317">
                  <c:v>3822.9706352312901</c:v>
                </c:pt>
                <c:pt idx="318">
                  <c:v>3829.9626777331</c:v>
                </c:pt>
                <c:pt idx="319">
                  <c:v>3836.94565669444</c:v>
                </c:pt>
                <c:pt idx="320">
                  <c:v>3843.9196072887098</c:v>
                </c:pt>
                <c:pt idx="321">
                  <c:v>3850.88456443818</c:v>
                </c:pt>
                <c:pt idx="322">
                  <c:v>3857.84056281634</c:v>
                </c:pt>
                <c:pt idx="323">
                  <c:v>3864.7876368502898</c:v>
                </c:pt>
                <c:pt idx="324">
                  <c:v>3871.7258207230402</c:v>
                </c:pt>
                <c:pt idx="325">
                  <c:v>3878.6551483757999</c:v>
                </c:pt>
                <c:pt idx="326">
                  <c:v>3885.5756535102901</c:v>
                </c:pt>
                <c:pt idx="327">
                  <c:v>3892.48736959095</c:v>
                </c:pt>
                <c:pt idx="328">
                  <c:v>3899.3903298471801</c:v>
                </c:pt>
                <c:pt idx="329">
                  <c:v>3906.2845672755002</c:v>
                </c:pt>
                <c:pt idx="330">
                  <c:v>3913.1701146417399</c:v>
                </c:pt>
                <c:pt idx="331">
                  <c:v>3920.04700448318</c:v>
                </c:pt>
                <c:pt idx="332">
                  <c:v>3926.9152691106301</c:v>
                </c:pt>
                <c:pt idx="333">
                  <c:v>3933.7749406105499</c:v>
                </c:pt>
                <c:pt idx="334">
                  <c:v>3940.6260508471</c:v>
                </c:pt>
                <c:pt idx="335">
                  <c:v>3947.4686314641699</c:v>
                </c:pt>
                <c:pt idx="336">
                  <c:v>3954.3027138874299</c:v>
                </c:pt>
                <c:pt idx="337">
                  <c:v>3961.12832932625</c:v>
                </c:pt>
                <c:pt idx="338">
                  <c:v>3967.9455087757401</c:v>
                </c:pt>
                <c:pt idx="339">
                  <c:v>3974.7542830186499</c:v>
                </c:pt>
                <c:pt idx="340">
                  <c:v>3981.5546826273198</c:v>
                </c:pt>
                <c:pt idx="341">
                  <c:v>3988.3467379655399</c:v>
                </c:pt>
                <c:pt idx="342">
                  <c:v>3995.1304791904599</c:v>
                </c:pt>
                <c:pt idx="343">
                  <c:v>4001.9059362544499</c:v>
                </c:pt>
                <c:pt idx="344">
                  <c:v>4008.67313890688</c:v>
                </c:pt>
                <c:pt idx="345">
                  <c:v>4015.4321166960099</c:v>
                </c:pt>
                <c:pt idx="346">
                  <c:v>4022.1828989707101</c:v>
                </c:pt>
                <c:pt idx="347">
                  <c:v>4028.9255129780399</c:v>
                </c:pt>
                <c:pt idx="348">
                  <c:v>4035.65997879923</c:v>
                </c:pt>
                <c:pt idx="349">
                  <c:v>4042.3863147449601</c:v>
                </c:pt>
                <c:pt idx="350">
                  <c:v>4049.1045390514901</c:v>
                </c:pt>
                <c:pt idx="351">
                  <c:v>4055.8146698810401</c:v>
                </c:pt>
                <c:pt idx="352">
                  <c:v>4062.5167253221598</c:v>
                </c:pt>
                <c:pt idx="353">
                  <c:v>4069.2107233901302</c:v>
                </c:pt>
                <c:pt idx="354">
                  <c:v>4075.8966820272899</c:v>
                </c:pt>
                <c:pt idx="355">
                  <c:v>4082.57461910348</c:v>
                </c:pt>
                <c:pt idx="356">
                  <c:v>4089.2445524163099</c:v>
                </c:pt>
                <c:pt idx="357">
                  <c:v>4095.90649969165</c:v>
                </c:pt>
                <c:pt idx="358">
                  <c:v>4102.5604785838796</c:v>
                </c:pt>
                <c:pt idx="359">
                  <c:v>4109.2065066763298</c:v>
                </c:pt>
                <c:pt idx="360">
                  <c:v>4115.8446014816</c:v>
                </c:pt>
                <c:pt idx="361">
                  <c:v>4122.4747804419303</c:v>
                </c:pt>
                <c:pt idx="362">
                  <c:v>4129.09706092955</c:v>
                </c:pt>
                <c:pt idx="363">
                  <c:v>4135.7114602470501</c:v>
                </c:pt>
                <c:pt idx="364">
                  <c:v>4142.3179956277099</c:v>
                </c:pt>
                <c:pt idx="365">
                  <c:v>4148.91668423586</c:v>
                </c:pt>
                <c:pt idx="366">
                  <c:v>4155.5075431672203</c:v>
                </c:pt>
                <c:pt idx="367">
                  <c:v>4162.0905894492598</c:v>
                </c:pt>
                <c:pt idx="368">
                  <c:v>4168.6658400414999</c:v>
                </c:pt>
                <c:pt idx="369">
                  <c:v>4175.2333118359202</c:v>
                </c:pt>
                <c:pt idx="370">
                  <c:v>4181.7930216572204</c:v>
                </c:pt>
                <c:pt idx="371">
                  <c:v>4188.3449862632297</c:v>
                </c:pt>
                <c:pt idx="372">
                  <c:v>4194.8892223451603</c:v>
                </c:pt>
                <c:pt idx="373">
                  <c:v>4201.4257465280098</c:v>
                </c:pt>
                <c:pt idx="374">
                  <c:v>4207.9545753708699</c:v>
                </c:pt>
                <c:pt idx="375">
                  <c:v>4214.4757253672396</c:v>
                </c:pt>
                <c:pt idx="376">
                  <c:v>4220.9892129453301</c:v>
                </c:pt>
                <c:pt idx="377">
                  <c:v>4227.4950544684598</c:v>
                </c:pt>
                <c:pt idx="378">
                  <c:v>4233.9932662353103</c:v>
                </c:pt>
                <c:pt idx="379">
                  <c:v>4240.4838644802603</c:v>
                </c:pt>
                <c:pt idx="380">
                  <c:v>4246.9668653737099</c:v>
                </c:pt>
                <c:pt idx="381">
                  <c:v>4253.44228502241</c:v>
                </c:pt>
                <c:pt idx="382">
                  <c:v>4259.91013946976</c:v>
                </c:pt>
                <c:pt idx="383">
                  <c:v>4266.3704446961001</c:v>
                </c:pt>
                <c:pt idx="384">
                  <c:v>4272.8232166190601</c:v>
                </c:pt>
                <c:pt idx="385">
                  <c:v>4279.2684710938402</c:v>
                </c:pt>
                <c:pt idx="386">
                  <c:v>4285.7062239135303</c:v>
                </c:pt>
                <c:pt idx="387">
                  <c:v>4292.1364908094001</c:v>
                </c:pt>
                <c:pt idx="388">
                  <c:v>4298.5592874512004</c:v>
                </c:pt>
                <c:pt idx="389">
                  <c:v>4304.9746294474999</c:v>
                </c:pt>
                <c:pt idx="390">
                  <c:v>4311.3825323459396</c:v>
                </c:pt>
                <c:pt idx="391">
                  <c:v>4317.7830116335299</c:v>
                </c:pt>
                <c:pt idx="392">
                  <c:v>4324.1760827369899</c:v>
                </c:pt>
                <c:pt idx="393">
                  <c:v>4330.5617610229801</c:v>
                </c:pt>
                <c:pt idx="394">
                  <c:v>4336.9400617984602</c:v>
                </c:pt>
                <c:pt idx="395">
                  <c:v>4343.3110003109095</c:v>
                </c:pt>
                <c:pt idx="396">
                  <c:v>4349.6745917486596</c:v>
                </c:pt>
                <c:pt idx="397">
                  <c:v>4356.0308512411802</c:v>
                </c:pt>
                <c:pt idx="398">
                  <c:v>4362.3797938593398</c:v>
                </c:pt>
                <c:pt idx="399">
                  <c:v>4368.7214346156898</c:v>
                </c:pt>
                <c:pt idx="400">
                  <c:v>4375.0557884647797</c:v>
                </c:pt>
                <c:pt idx="401">
                  <c:v>4381.3828703033796</c:v>
                </c:pt>
                <c:pt idx="402">
                  <c:v>4387.7026949708297</c:v>
                </c:pt>
                <c:pt idx="403">
                  <c:v>4394.0152772492402</c:v>
                </c:pt>
                <c:pt idx="404">
                  <c:v>4400.3206318638104</c:v>
                </c:pt>
                <c:pt idx="405">
                  <c:v>4406.6187734831201</c:v>
                </c:pt>
                <c:pt idx="406">
                  <c:v>4412.9097167193304</c:v>
                </c:pt>
                <c:pt idx="407">
                  <c:v>4419.1934761285102</c:v>
                </c:pt>
                <c:pt idx="408">
                  <c:v>4425.4700662108999</c:v>
                </c:pt>
                <c:pt idx="409">
                  <c:v>4431.7395014111598</c:v>
                </c:pt>
                <c:pt idx="410">
                  <c:v>4438.0017961186304</c:v>
                </c:pt>
                <c:pt idx="411">
                  <c:v>4444.2569646676102</c:v>
                </c:pt>
                <c:pt idx="412">
                  <c:v>4450.5050213376198</c:v>
                </c:pt>
                <c:pt idx="413">
                  <c:v>4456.7459803536503</c:v>
                </c:pt>
                <c:pt idx="414">
                  <c:v>4462.9798558864204</c:v>
                </c:pt>
                <c:pt idx="415">
                  <c:v>4469.2066620526402</c:v>
                </c:pt>
                <c:pt idx="416">
                  <c:v>4475.4264129152698</c:v>
                </c:pt>
                <c:pt idx="417">
                  <c:v>4481.6391224837598</c:v>
                </c:pt>
                <c:pt idx="418">
                  <c:v>4487.8448047143102</c:v>
                </c:pt>
                <c:pt idx="419">
                  <c:v>4494.0434735101398</c:v>
                </c:pt>
                <c:pt idx="420">
                  <c:v>4500.23514272169</c:v>
                </c:pt>
                <c:pt idx="421">
                  <c:v>4506.4198261469301</c:v>
                </c:pt>
                <c:pt idx="422">
                  <c:v>4512.5975375315402</c:v>
                </c:pt>
                <c:pt idx="423">
                  <c:v>4518.76829056923</c:v>
                </c:pt>
                <c:pt idx="424">
                  <c:v>4524.9320989019097</c:v>
                </c:pt>
                <c:pt idx="425">
                  <c:v>4531.0889761199696</c:v>
                </c:pt>
                <c:pt idx="426">
                  <c:v>4537.2389357625398</c:v>
                </c:pt>
                <c:pt idx="427">
                  <c:v>4543.3819913176703</c:v>
                </c:pt>
                <c:pt idx="428">
                  <c:v>4549.5181562226298</c:v>
                </c:pt>
                <c:pt idx="429">
                  <c:v>4555.6474438641199</c:v>
                </c:pt>
                <c:pt idx="430">
                  <c:v>4561.7698675784904</c:v>
                </c:pt>
                <c:pt idx="431">
                  <c:v>4567.8854406519904</c:v>
                </c:pt>
                <c:pt idx="432">
                  <c:v>4573.9941763210099</c:v>
                </c:pt>
                <c:pt idx="433">
                  <c:v>4580.0960877723101</c:v>
                </c:pt>
                <c:pt idx="434">
                  <c:v>4586.1911881432197</c:v>
                </c:pt>
                <c:pt idx="435">
                  <c:v>4592.2794905218998</c:v>
                </c:pt>
                <c:pt idx="436">
                  <c:v>4598.3610079475702</c:v>
                </c:pt>
                <c:pt idx="437">
                  <c:v>4604.4357534107203</c:v>
                </c:pt>
                <c:pt idx="438">
                  <c:v>4610.5037398533204</c:v>
                </c:pt>
                <c:pt idx="439">
                  <c:v>4616.5649801690897</c:v>
                </c:pt>
                <c:pt idx="440">
                  <c:v>4622.6194872036704</c:v>
                </c:pt>
              </c:numCache>
            </c:numRef>
          </c:xVal>
          <c:yVal>
            <c:numRef>
              <c:f>'xy5'!$B$3:$PZ$3</c:f>
              <c:numCache>
                <c:formatCode>General</c:formatCode>
                <c:ptCount val="441"/>
                <c:pt idx="0">
                  <c:v>0.20917378259437999</c:v>
                </c:pt>
                <c:pt idx="1">
                  <c:v>2.43136105731526</c:v>
                </c:pt>
                <c:pt idx="2">
                  <c:v>4.6302092028016002</c:v>
                </c:pt>
                <c:pt idx="3">
                  <c:v>6.8059845794966503</c:v>
                </c:pt>
                <c:pt idx="4">
                  <c:v>8.9589477879002306</c:v>
                </c:pt>
                <c:pt idx="5">
                  <c:v>11.0893553848365</c:v>
                </c:pt>
                <c:pt idx="6">
                  <c:v>13.197459941118399</c:v>
                </c:pt>
                <c:pt idx="7">
                  <c:v>15.283510099153901</c:v>
                </c:pt>
                <c:pt idx="8">
                  <c:v>17.347750630434799</c:v>
                </c:pt>
                <c:pt idx="9">
                  <c:v>19.3904224928493</c:v>
                </c:pt>
                <c:pt idx="10">
                  <c:v>21.411762887768798</c:v>
                </c:pt>
                <c:pt idx="11">
                  <c:v>23.412005316859702</c:v>
                </c:pt>
                <c:pt idx="12">
                  <c:v>25.391379638575302</c:v>
                </c:pt>
                <c:pt idx="13">
                  <c:v>27.350112124289701</c:v>
                </c:pt>
                <c:pt idx="14">
                  <c:v>29.288425514033399</c:v>
                </c:pt>
                <c:pt idx="15">
                  <c:v>31.2065390718003</c:v>
                </c:pt>
                <c:pt idx="16">
                  <c:v>33.104668640391601</c:v>
                </c:pt>
                <c:pt idx="17">
                  <c:v>34.9830266957714</c:v>
                </c:pt>
                <c:pt idx="18">
                  <c:v>36.841822400907098</c:v>
                </c:pt>
                <c:pt idx="19">
                  <c:v>38.681261659072497</c:v>
                </c:pt>
                <c:pt idx="20">
                  <c:v>40.501547166592204</c:v>
                </c:pt>
                <c:pt idx="21">
                  <c:v>42.302878465010103</c:v>
                </c:pt>
                <c:pt idx="22">
                  <c:v>44.085451992665099</c:v>
                </c:pt>
                <c:pt idx="23">
                  <c:v>45.849461135659197</c:v>
                </c:pt>
                <c:pt idx="24">
                  <c:v>47.595096278206697</c:v>
                </c:pt>
                <c:pt idx="25">
                  <c:v>49.322544852352699</c:v>
                </c:pt>
                <c:pt idx="26">
                  <c:v>51.031990815099498</c:v>
                </c:pt>
                <c:pt idx="27">
                  <c:v>52.723606752046898</c:v>
                </c:pt>
                <c:pt idx="28">
                  <c:v>54.397557113198097</c:v>
                </c:pt>
                <c:pt idx="29">
                  <c:v>56.054004267032497</c:v>
                </c:pt>
                <c:pt idx="30">
                  <c:v>57.693108664687799</c:v>
                </c:pt>
                <c:pt idx="31">
                  <c:v>59.315028852119298</c:v>
                </c:pt>
                <c:pt idx="32">
                  <c:v>60.9199214828542</c:v>
                </c:pt>
                <c:pt idx="33">
                  <c:v>62.507941331298298</c:v>
                </c:pt>
                <c:pt idx="34">
                  <c:v>64.079241306555801</c:v>
                </c:pt>
                <c:pt idx="35">
                  <c:v>65.633972466720707</c:v>
                </c:pt>
                <c:pt idx="36">
                  <c:v>67.172284033605095</c:v>
                </c:pt>
                <c:pt idx="37">
                  <c:v>68.694323407867302</c:v>
                </c:pt>
                <c:pt idx="38">
                  <c:v>70.200236184506196</c:v>
                </c:pt>
                <c:pt idx="39">
                  <c:v>71.690166168690297</c:v>
                </c:pt>
                <c:pt idx="40">
                  <c:v>73.164255391889498</c:v>
                </c:pt>
                <c:pt idx="41">
                  <c:v>74.622644128281394</c:v>
                </c:pt>
                <c:pt idx="42">
                  <c:v>76.065470911403494</c:v>
                </c:pt>
                <c:pt idx="43">
                  <c:v>77.492872551025499</c:v>
                </c:pt>
                <c:pt idx="44">
                  <c:v>78.904984150216194</c:v>
                </c:pt>
                <c:pt idx="45">
                  <c:v>80.301939122581203</c:v>
                </c:pt>
                <c:pt idx="46">
                  <c:v>81.683869209647895</c:v>
                </c:pt>
                <c:pt idx="47">
                  <c:v>83.0509044983785</c:v>
                </c:pt>
                <c:pt idx="48">
                  <c:v>84.4031734387884</c:v>
                </c:pt>
                <c:pt idx="49">
                  <c:v>85.740802861651503</c:v>
                </c:pt>
                <c:pt idx="50">
                  <c:v>87.063917996274796</c:v>
                </c:pt>
                <c:pt idx="51">
                  <c:v>88.372642488324402</c:v>
                </c:pt>
                <c:pt idx="52">
                  <c:v>89.667098417686901</c:v>
                </c:pt>
                <c:pt idx="53">
                  <c:v>90.947406316350495</c:v>
                </c:pt>
                <c:pt idx="54">
                  <c:v>92.213685186291798</c:v>
                </c:pt>
                <c:pt idx="55">
                  <c:v>93.466052517354797</c:v>
                </c:pt>
                <c:pt idx="56">
                  <c:v>94.704624305108197</c:v>
                </c:pt>
                <c:pt idx="57">
                  <c:v>95.929515068670597</c:v>
                </c:pt>
                <c:pt idx="58">
                  <c:v>97.140837868490806</c:v>
                </c:pt>
                <c:pt idx="59">
                  <c:v>98.338704324073703</c:v>
                </c:pt>
                <c:pt idx="60">
                  <c:v>99.523224636318105</c:v>
                </c:pt>
                <c:pt idx="61">
                  <c:v>100.69450615252499</c:v>
                </c:pt>
                <c:pt idx="62">
                  <c:v>101.85265117180001</c:v>
                </c:pt>
                <c:pt idx="63">
                  <c:v>102.99776025892599</c:v>
                </c:pt>
                <c:pt idx="64">
                  <c:v>104.129932922029</c:v>
                </c:pt>
                <c:pt idx="65">
                  <c:v>105.249267618644</c:v>
                </c:pt>
                <c:pt idx="66">
                  <c:v>106.355861762036</c:v>
                </c:pt>
                <c:pt idx="67">
                  <c:v>107.44981172774401</c:v>
                </c:pt>
                <c:pt idx="68">
                  <c:v>108.53121286034801</c:v>
                </c:pt>
                <c:pt idx="69">
                  <c:v>109.60015948043799</c:v>
                </c:pt>
                <c:pt idx="70">
                  <c:v>110.65674489177</c:v>
                </c:pt>
                <c:pt idx="71">
                  <c:v>111.701061388599</c:v>
                </c:pt>
                <c:pt idx="72">
                  <c:v>112.733200263174</c:v>
                </c:pt>
                <c:pt idx="73">
                  <c:v>113.75325181337899</c:v>
                </c:pt>
                <c:pt idx="74">
                  <c:v>114.76130535052</c:v>
                </c:pt>
                <c:pt idx="75">
                  <c:v>115.75744920723</c:v>
                </c:pt>
                <c:pt idx="76">
                  <c:v>116.741770745496</c:v>
                </c:pt>
                <c:pt idx="77">
                  <c:v>117.714356364788</c:v>
                </c:pt>
                <c:pt idx="78">
                  <c:v>118.67529151028199</c:v>
                </c:pt>
                <c:pt idx="79">
                  <c:v>119.624660681176</c:v>
                </c:pt>
                <c:pt idx="80">
                  <c:v>120.562547439073</c:v>
                </c:pt>
                <c:pt idx="81">
                  <c:v>121.489034416439</c:v>
                </c:pt>
                <c:pt idx="82">
                  <c:v>122.404203325119</c:v>
                </c:pt>
                <c:pt idx="83">
                  <c:v>123.3081349663</c:v>
                </c:pt>
                <c:pt idx="84">
                  <c:v>124.200908561795</c:v>
                </c:pt>
                <c:pt idx="85">
                  <c:v>125.082601002978</c:v>
                </c:pt>
                <c:pt idx="86">
                  <c:v>125.95328826434999</c:v>
                </c:pt>
                <c:pt idx="87">
                  <c:v>126.813045559481</c:v>
                </c:pt>
                <c:pt idx="88">
                  <c:v>127.66194734560899</c:v>
                </c:pt>
                <c:pt idx="89">
                  <c:v>128.50006732835499</c:v>
                </c:pt>
                <c:pt idx="90">
                  <c:v>129.32747846657699</c:v>
                </c:pt>
                <c:pt idx="91">
                  <c:v>130.144252977338</c:v>
                </c:pt>
                <c:pt idx="92">
                  <c:v>130.95046234097401</c:v>
                </c:pt>
                <c:pt idx="93">
                  <c:v>131.74617730628299</c:v>
                </c:pt>
                <c:pt idx="94">
                  <c:v>132.531467895784</c:v>
                </c:pt>
                <c:pt idx="95">
                  <c:v>133.30640341108901</c:v>
                </c:pt>
                <c:pt idx="96">
                  <c:v>134.071052438332</c:v>
                </c:pt>
                <c:pt idx="97">
                  <c:v>134.825482853691</c:v>
                </c:pt>
                <c:pt idx="98">
                  <c:v>135.569761828965</c:v>
                </c:pt>
                <c:pt idx="99">
                  <c:v>136.30395583721801</c:v>
                </c:pt>
                <c:pt idx="100">
                  <c:v>137.02813065847999</c:v>
                </c:pt>
                <c:pt idx="101">
                  <c:v>137.74235138549599</c:v>
                </c:pt>
                <c:pt idx="102">
                  <c:v>138.44668242952201</c:v>
                </c:pt>
                <c:pt idx="103">
                  <c:v>139.14118752616</c:v>
                </c:pt>
                <c:pt idx="104">
                  <c:v>139.82592974122699</c:v>
                </c:pt>
                <c:pt idx="105">
                  <c:v>140.50097147665801</c:v>
                </c:pt>
                <c:pt idx="106">
                  <c:v>141.16637447643501</c:v>
                </c:pt>
                <c:pt idx="107">
                  <c:v>141.82219983253199</c:v>
                </c:pt>
                <c:pt idx="108">
                  <c:v>142.46850799088699</c:v>
                </c:pt>
                <c:pt idx="109">
                  <c:v>143.105358757381</c:v>
                </c:pt>
                <c:pt idx="110">
                  <c:v>143.73281130383</c:v>
                </c:pt>
                <c:pt idx="111">
                  <c:v>144.35092417398201</c:v>
                </c:pt>
                <c:pt idx="112">
                  <c:v>144.959755329073</c:v>
                </c:pt>
                <c:pt idx="113">
                  <c:v>145.559362765922</c:v>
                </c:pt>
                <c:pt idx="114">
                  <c:v>146.14980436926999</c:v>
                </c:pt>
                <c:pt idx="115">
                  <c:v>146.73113737360401</c:v>
                </c:pt>
                <c:pt idx="116">
                  <c:v>147.30341834738701</c:v>
                </c:pt>
                <c:pt idx="117">
                  <c:v>147.86670320145799</c:v>
                </c:pt>
                <c:pt idx="118">
                  <c:v>148.421047197348</c:v>
                </c:pt>
                <c:pt idx="119">
                  <c:v>148.96650495550401</c:v>
                </c:pt>
                <c:pt idx="120">
                  <c:v>149.503130463426</c:v>
                </c:pt>
                <c:pt idx="121">
                  <c:v>150.030977083713</c:v>
                </c:pt>
                <c:pt idx="122">
                  <c:v>150.55009756201599</c:v>
                </c:pt>
                <c:pt idx="123">
                  <c:v>151.06054403490899</c:v>
                </c:pt>
                <c:pt idx="124">
                  <c:v>151.56236803766399</c:v>
                </c:pt>
                <c:pt idx="125">
                  <c:v>152.05562051193499</c:v>
                </c:pt>
                <c:pt idx="126">
                  <c:v>152.54035181336599</c:v>
                </c:pt>
                <c:pt idx="127">
                  <c:v>153.016611719091</c:v>
                </c:pt>
                <c:pt idx="128">
                  <c:v>153.484449435161</c:v>
                </c:pt>
                <c:pt idx="129">
                  <c:v>153.94391360387499</c:v>
                </c:pt>
                <c:pt idx="130">
                  <c:v>154.39505231102601</c:v>
                </c:pt>
                <c:pt idx="131">
                  <c:v>154.837913093059</c:v>
                </c:pt>
                <c:pt idx="132">
                  <c:v>155.272542944138</c:v>
                </c:pt>
                <c:pt idx="133">
                  <c:v>155.69898832313601</c:v>
                </c:pt>
                <c:pt idx="134">
                  <c:v>156.117295160532</c:v>
                </c:pt>
                <c:pt idx="135">
                  <c:v>156.527508865219</c:v>
                </c:pt>
                <c:pt idx="136">
                  <c:v>156.929674331238</c:v>
                </c:pt>
                <c:pt idx="137">
                  <c:v>157.32383594442001</c:v>
                </c:pt>
                <c:pt idx="138">
                  <c:v>157.710037588945</c:v>
                </c:pt>
                <c:pt idx="139">
                  <c:v>158.088322653821</c:v>
                </c:pt>
                <c:pt idx="140">
                  <c:v>158.458734039277</c:v>
                </c:pt>
                <c:pt idx="141">
                  <c:v>158.821314163078</c:v>
                </c:pt>
                <c:pt idx="142">
                  <c:v>159.17610496675701</c:v>
                </c:pt>
                <c:pt idx="143">
                  <c:v>159.523147921766</c:v>
                </c:pt>
                <c:pt idx="144">
                  <c:v>159.86248403555101</c:v>
                </c:pt>
                <c:pt idx="145">
                  <c:v>160.19415385754201</c:v>
                </c:pt>
                <c:pt idx="146">
                  <c:v>160.51819748507199</c:v>
                </c:pt>
                <c:pt idx="147">
                  <c:v>160.83465456921499</c:v>
                </c:pt>
                <c:pt idx="148">
                  <c:v>161.14356432054601</c:v>
                </c:pt>
                <c:pt idx="149">
                  <c:v>161.444965514828</c:v>
                </c:pt>
                <c:pt idx="150">
                  <c:v>161.738896498625</c:v>
                </c:pt>
                <c:pt idx="151">
                  <c:v>162.025395194834</c:v>
                </c:pt>
                <c:pt idx="152">
                  <c:v>162.304499108155</c:v>
                </c:pt>
                <c:pt idx="153">
                  <c:v>162.57624533047601</c:v>
                </c:pt>
                <c:pt idx="154">
                  <c:v>162.840670546197</c:v>
                </c:pt>
                <c:pt idx="155">
                  <c:v>163.09781103747201</c:v>
                </c:pt>
                <c:pt idx="156">
                  <c:v>163.347702689394</c:v>
                </c:pt>
                <c:pt idx="157">
                  <c:v>163.59038099509499</c:v>
                </c:pt>
                <c:pt idx="158">
                  <c:v>163.82588106079299</c:v>
                </c:pt>
                <c:pt idx="159">
                  <c:v>164.05423765237799</c:v>
                </c:pt>
                <c:pt idx="160">
                  <c:v>164.27548597833899</c:v>
                </c:pt>
                <c:pt idx="161">
                  <c:v>164.48966165179499</c:v>
                </c:pt>
                <c:pt idx="162">
                  <c:v>164.696799820547</c:v>
                </c:pt>
                <c:pt idx="163">
                  <c:v>164.89693512083099</c:v>
                </c:pt>
                <c:pt idx="164">
                  <c:v>165.09010168766201</c:v>
                </c:pt>
                <c:pt idx="165">
                  <c:v>165.27633316490599</c:v>
                </c:pt>
                <c:pt idx="166">
                  <c:v>165.45566271510199</c:v>
                </c:pt>
                <c:pt idx="167">
                  <c:v>165.628123029032</c:v>
                </c:pt>
                <c:pt idx="168">
                  <c:v>165.79374633505401</c:v>
                </c:pt>
                <c:pt idx="169">
                  <c:v>165.952564408196</c:v>
                </c:pt>
                <c:pt idx="170">
                  <c:v>166.104608579027</c:v>
                </c:pt>
                <c:pt idx="171">
                  <c:v>166.24990974230701</c:v>
                </c:pt>
                <c:pt idx="172">
                  <c:v>166.38849836542801</c:v>
                </c:pt>
                <c:pt idx="173">
                  <c:v>166.52040449664199</c:v>
                </c:pt>
                <c:pt idx="174">
                  <c:v>166.64565777309201</c:v>
                </c:pt>
                <c:pt idx="175">
                  <c:v>166.76428742864999</c:v>
                </c:pt>
                <c:pt idx="176">
                  <c:v>166.876322301561</c:v>
                </c:pt>
                <c:pt idx="177">
                  <c:v>166.981790841909</c:v>
                </c:pt>
                <c:pt idx="178">
                  <c:v>167.08072111890499</c:v>
                </c:pt>
                <c:pt idx="179">
                  <c:v>167.17314082799501</c:v>
                </c:pt>
                <c:pt idx="180">
                  <c:v>167.25907733409099</c:v>
                </c:pt>
                <c:pt idx="181">
                  <c:v>167.33855837498501</c:v>
                </c:pt>
                <c:pt idx="182">
                  <c:v>167.41161197772399</c:v>
                </c:pt>
                <c:pt idx="183">
                  <c:v>167.47826558246001</c:v>
                </c:pt>
                <c:pt idx="184">
                  <c:v>167.53854600288099</c:v>
                </c:pt>
                <c:pt idx="185">
                  <c:v>167.59247944556699</c:v>
                </c:pt>
                <c:pt idx="186">
                  <c:v>167.640091528596</c:v>
                </c:pt>
                <c:pt idx="187">
                  <c:v>167.68140729941501</c:v>
                </c:pt>
                <c:pt idx="188">
                  <c:v>167.71645125204</c:v>
                </c:pt>
                <c:pt idx="189">
                  <c:v>167.74524734358499</c:v>
                </c:pt>
                <c:pt idx="190">
                  <c:v>167.76781901018001</c:v>
                </c:pt>
                <c:pt idx="191">
                  <c:v>167.784189182278</c:v>
                </c:pt>
                <c:pt idx="192">
                  <c:v>167.79438029940999</c:v>
                </c:pt>
                <c:pt idx="193">
                  <c:v>167.798414324379</c:v>
                </c:pt>
                <c:pt idx="194">
                  <c:v>167.79631275694601</c:v>
                </c:pt>
                <c:pt idx="195">
                  <c:v>167.788096647017</c:v>
                </c:pt>
                <c:pt idx="196">
                  <c:v>167.77378660735101</c:v>
                </c:pt>
                <c:pt idx="197">
                  <c:v>167.753402825823</c:v>
                </c:pt>
                <c:pt idx="198">
                  <c:v>167.726965077242</c:v>
                </c:pt>
                <c:pt idx="199">
                  <c:v>167.694492734764</c:v>
                </c:pt>
                <c:pt idx="200">
                  <c:v>167.65600478090099</c:v>
                </c:pt>
                <c:pt idx="201">
                  <c:v>167.61151981814999</c:v>
                </c:pt>
                <c:pt idx="202">
                  <c:v>167.56105607925701</c:v>
                </c:pt>
                <c:pt idx="203">
                  <c:v>167.50463143713401</c:v>
                </c:pt>
                <c:pt idx="204">
                  <c:v>167.44226341443499</c:v>
                </c:pt>
                <c:pt idx="205">
                  <c:v>167.37396919281801</c:v>
                </c:pt>
                <c:pt idx="206">
                  <c:v>167.29976562189299</c:v>
                </c:pt>
                <c:pt idx="207">
                  <c:v>167.219669227873</c:v>
                </c:pt>
                <c:pt idx="208">
                  <c:v>167.133695861967</c:v>
                </c:pt>
                <c:pt idx="209">
                  <c:v>167.04185950312399</c:v>
                </c:pt>
                <c:pt idx="210">
                  <c:v>166.94417323923599</c:v>
                </c:pt>
                <c:pt idx="211">
                  <c:v>166.84064966439101</c:v>
                </c:pt>
                <c:pt idx="212">
                  <c:v>166.731300898575</c:v>
                </c:pt>
                <c:pt idx="213">
                  <c:v>166.616138606433</c:v>
                </c:pt>
                <c:pt idx="214">
                  <c:v>166.49517401511201</c:v>
                </c:pt>
                <c:pt idx="215">
                  <c:v>166.368417931262</c:v>
                </c:pt>
                <c:pt idx="216">
                  <c:v>166.23588075721901</c:v>
                </c:pt>
                <c:pt idx="217">
                  <c:v>166.09757250644799</c:v>
                </c:pt>
                <c:pt idx="218">
                  <c:v>165.95350281825699</c:v>
                </c:pt>
                <c:pt idx="219">
                  <c:v>165.803680971847</c:v>
                </c:pt>
                <c:pt idx="220">
                  <c:v>165.64811589971299</c:v>
                </c:pt>
                <c:pt idx="221">
                  <c:v>165.486816200455</c:v>
                </c:pt>
                <c:pt idx="222">
                  <c:v>165.31979015101001</c:v>
                </c:pt>
                <c:pt idx="223">
                  <c:v>165.14704571834801</c:v>
                </c:pt>
                <c:pt idx="224">
                  <c:v>164.96859057065899</c:v>
                </c:pt>
                <c:pt idx="225">
                  <c:v>164.784432088052</c:v>
                </c:pt>
                <c:pt idx="226">
                  <c:v>164.59457737280201</c:v>
                </c:pt>
                <c:pt idx="227">
                  <c:v>164.39903325915799</c:v>
                </c:pt>
                <c:pt idx="228">
                  <c:v>164.19780632273799</c:v>
                </c:pt>
                <c:pt idx="229">
                  <c:v>163.99090288953801</c:v>
                </c:pt>
                <c:pt idx="230">
                  <c:v>163.77832904456</c:v>
                </c:pt>
                <c:pt idx="231">
                  <c:v>163.56009064010101</c:v>
                </c:pt>
                <c:pt idx="232">
                  <c:v>163.33619330368899</c:v>
                </c:pt>
                <c:pt idx="233">
                  <c:v>163.10664244571601</c:v>
                </c:pt>
                <c:pt idx="234">
                  <c:v>162.87144326675801</c:v>
                </c:pt>
                <c:pt idx="235">
                  <c:v>162.63060076460701</c:v>
                </c:pt>
                <c:pt idx="236">
                  <c:v>162.384119741028</c:v>
                </c:pt>
                <c:pt idx="237">
                  <c:v>162.132004808261</c:v>
                </c:pt>
                <c:pt idx="238">
                  <c:v>161.874260395259</c:v>
                </c:pt>
                <c:pt idx="239">
                  <c:v>161.610890753701</c:v>
                </c:pt>
                <c:pt idx="240">
                  <c:v>161.34189996377199</c:v>
                </c:pt>
                <c:pt idx="241">
                  <c:v>161.067291939722</c:v>
                </c:pt>
                <c:pt idx="242">
                  <c:v>160.78707043523099</c:v>
                </c:pt>
                <c:pt idx="243">
                  <c:v>160.50123904856</c:v>
                </c:pt>
                <c:pt idx="244">
                  <c:v>160.20980122752499</c:v>
                </c:pt>
                <c:pt idx="245">
                  <c:v>159.912760274287</c:v>
                </c:pt>
                <c:pt idx="246">
                  <c:v>159.61011934996901</c:v>
                </c:pt>
                <c:pt idx="247">
                  <c:v>159.30188147910599</c:v>
                </c:pt>
                <c:pt idx="248">
                  <c:v>158.98804955394399</c:v>
                </c:pt>
                <c:pt idx="249">
                  <c:v>158.668626338579</c:v>
                </c:pt>
                <c:pt idx="250">
                  <c:v>158.343614472958</c:v>
                </c:pt>
                <c:pt idx="251">
                  <c:v>158.01301647674001</c:v>
                </c:pt>
                <c:pt idx="252">
                  <c:v>157.67683475301999</c:v>
                </c:pt>
                <c:pt idx="253">
                  <c:v>157.33507159193499</c:v>
                </c:pt>
                <c:pt idx="254">
                  <c:v>156.98772917413899</c:v>
                </c:pt>
                <c:pt idx="255">
                  <c:v>156.63480957416701</c:v>
                </c:pt>
                <c:pt idx="256">
                  <c:v>156.27631490673801</c:v>
                </c:pt>
                <c:pt idx="257">
                  <c:v>155.91224969501201</c:v>
                </c:pt>
                <c:pt idx="258">
                  <c:v>155.54262062463101</c:v>
                </c:pt>
                <c:pt idx="259">
                  <c:v>155.16743443639601</c:v>
                </c:pt>
                <c:pt idx="260">
                  <c:v>154.78669781826201</c:v>
                </c:pt>
                <c:pt idx="261">
                  <c:v>154.40041740598099</c:v>
                </c:pt>
                <c:pt idx="262">
                  <c:v>154.008599783737</c:v>
                </c:pt>
                <c:pt idx="263">
                  <c:v>153.61125148476799</c:v>
                </c:pt>
                <c:pt idx="264">
                  <c:v>153.208378991985</c:v>
                </c:pt>
                <c:pt idx="265">
                  <c:v>152.79998873857201</c:v>
                </c:pt>
                <c:pt idx="266">
                  <c:v>152.386087108591</c:v>
                </c:pt>
                <c:pt idx="267">
                  <c:v>151.96668043756699</c:v>
                </c:pt>
                <c:pt idx="268">
                  <c:v>151.541775013072</c:v>
                </c:pt>
                <c:pt idx="269">
                  <c:v>151.11137707529201</c:v>
                </c:pt>
                <c:pt idx="270">
                  <c:v>150.67549281759901</c:v>
                </c:pt>
                <c:pt idx="271">
                  <c:v>150.23412838710399</c:v>
                </c:pt>
                <c:pt idx="272">
                  <c:v>149.78728988520501</c:v>
                </c:pt>
                <c:pt idx="273">
                  <c:v>149.33498336813</c:v>
                </c:pt>
                <c:pt idx="274">
                  <c:v>148.87721484746999</c:v>
                </c:pt>
                <c:pt idx="275">
                  <c:v>148.41399029070601</c:v>
                </c:pt>
                <c:pt idx="276">
                  <c:v>147.94531562172699</c:v>
                </c:pt>
                <c:pt idx="277">
                  <c:v>147.471196721345</c:v>
                </c:pt>
                <c:pt idx="278">
                  <c:v>146.99163942779299</c:v>
                </c:pt>
                <c:pt idx="279">
                  <c:v>146.50664953723199</c:v>
                </c:pt>
                <c:pt idx="280">
                  <c:v>146.01623280423399</c:v>
                </c:pt>
                <c:pt idx="281">
                  <c:v>145.52039494227299</c:v>
                </c:pt>
                <c:pt idx="282">
                  <c:v>145.019141624198</c:v>
                </c:pt>
                <c:pt idx="283">
                  <c:v>144.512478482707</c:v>
                </c:pt>
                <c:pt idx="284">
                  <c:v>144.00041111081401</c:v>
                </c:pt>
                <c:pt idx="285">
                  <c:v>143.48294506230101</c:v>
                </c:pt>
                <c:pt idx="286">
                  <c:v>142.96008585217999</c:v>
                </c:pt>
                <c:pt idx="287">
                  <c:v>142.43183895713301</c:v>
                </c:pt>
                <c:pt idx="288">
                  <c:v>141.898209815954</c:v>
                </c:pt>
                <c:pt idx="289">
                  <c:v>141.359203829986</c:v>
                </c:pt>
                <c:pt idx="290">
                  <c:v>140.81482636355099</c:v>
                </c:pt>
                <c:pt idx="291">
                  <c:v>140.26508274436699</c:v>
                </c:pt>
                <c:pt idx="292">
                  <c:v>139.70997826397499</c:v>
                </c:pt>
                <c:pt idx="293">
                  <c:v>139.149518178145</c:v>
                </c:pt>
                <c:pt idx="294">
                  <c:v>138.58370770728601</c:v>
                </c:pt>
                <c:pt idx="295">
                  <c:v>138.01255203684599</c:v>
                </c:pt>
                <c:pt idx="296">
                  <c:v>137.436056317713</c:v>
                </c:pt>
                <c:pt idx="297">
                  <c:v>136.854225666601</c:v>
                </c:pt>
                <c:pt idx="298">
                  <c:v>136.26706516643799</c:v>
                </c:pt>
                <c:pt idx="299">
                  <c:v>135.674579866752</c:v>
                </c:pt>
                <c:pt idx="300">
                  <c:v>135.07677478404099</c:v>
                </c:pt>
                <c:pt idx="301">
                  <c:v>134.473654902151</c:v>
                </c:pt>
                <c:pt idx="302">
                  <c:v>133.865225172636</c:v>
                </c:pt>
                <c:pt idx="303">
                  <c:v>133.25149051513</c:v>
                </c:pt>
                <c:pt idx="304">
                  <c:v>132.63245581769601</c:v>
                </c:pt>
                <c:pt idx="305">
                  <c:v>132.00812593718501</c:v>
                </c:pt>
                <c:pt idx="306">
                  <c:v>131.37850569958101</c:v>
                </c:pt>
                <c:pt idx="307">
                  <c:v>130.74359990035001</c:v>
                </c:pt>
                <c:pt idx="308">
                  <c:v>130.10341330477601</c:v>
                </c:pt>
                <c:pt idx="309">
                  <c:v>129.45795064830099</c:v>
                </c:pt>
                <c:pt idx="310">
                  <c:v>128.80721663685401</c:v>
                </c:pt>
                <c:pt idx="311">
                  <c:v>128.15121594718099</c:v>
                </c:pt>
                <c:pt idx="312">
                  <c:v>127.48995322716399</c:v>
                </c:pt>
                <c:pt idx="313">
                  <c:v>126.82343309615</c:v>
                </c:pt>
                <c:pt idx="314">
                  <c:v>126.151660145256</c:v>
                </c:pt>
                <c:pt idx="315">
                  <c:v>125.474638937691</c:v>
                </c:pt>
                <c:pt idx="316">
                  <c:v>124.792374009056</c:v>
                </c:pt>
                <c:pt idx="317">
                  <c:v>124.10486986765299</c:v>
                </c:pt>
                <c:pt idx="318">
                  <c:v>123.41213099478701</c:v>
                </c:pt>
                <c:pt idx="319">
                  <c:v>122.714161845059</c:v>
                </c:pt>
                <c:pt idx="320">
                  <c:v>122.01096684666101</c:v>
                </c:pt>
                <c:pt idx="321">
                  <c:v>121.30255040167</c:v>
                </c:pt>
                <c:pt idx="322">
                  <c:v>120.588916886329</c:v>
                </c:pt>
                <c:pt idx="323">
                  <c:v>119.87007065133299</c:v>
                </c:pt>
                <c:pt idx="324">
                  <c:v>119.14601602211</c:v>
                </c:pt>
                <c:pt idx="325">
                  <c:v>118.41675729909301</c:v>
                </c:pt>
                <c:pt idx="326">
                  <c:v>117.682298758</c:v>
                </c:pt>
                <c:pt idx="327">
                  <c:v>116.942644650099</c:v>
                </c:pt>
                <c:pt idx="328">
                  <c:v>116.197799202475</c:v>
                </c:pt>
                <c:pt idx="329">
                  <c:v>115.447766618297</c:v>
                </c:pt>
                <c:pt idx="330">
                  <c:v>114.692551077077</c:v>
                </c:pt>
                <c:pt idx="331">
                  <c:v>113.932156734925</c:v>
                </c:pt>
                <c:pt idx="332">
                  <c:v>113.16658772480901</c:v>
                </c:pt>
                <c:pt idx="333">
                  <c:v>112.395848156802</c:v>
                </c:pt>
                <c:pt idx="334">
                  <c:v>111.619942118333</c:v>
                </c:pt>
                <c:pt idx="335">
                  <c:v>110.838873674434</c:v>
                </c:pt>
                <c:pt idx="336">
                  <c:v>110.052646867981</c:v>
                </c:pt>
                <c:pt idx="337">
                  <c:v>109.261265719935</c:v>
                </c:pt>
                <c:pt idx="338">
                  <c:v>108.46473422958</c:v>
                </c:pt>
                <c:pt idx="339">
                  <c:v>107.66305637475701</c:v>
                </c:pt>
                <c:pt idx="340">
                  <c:v>106.85623611210001</c:v>
                </c:pt>
                <c:pt idx="341">
                  <c:v>106.04427737725899</c:v>
                </c:pt>
                <c:pt idx="342">
                  <c:v>105.227184085133</c:v>
                </c:pt>
                <c:pt idx="343">
                  <c:v>104.40496013009199</c:v>
                </c:pt>
                <c:pt idx="344">
                  <c:v>103.577609386199</c:v>
                </c:pt>
                <c:pt idx="345">
                  <c:v>102.745135707431</c:v>
                </c:pt>
                <c:pt idx="346">
                  <c:v>101.907542927894</c:v>
                </c:pt>
                <c:pt idx="347">
                  <c:v>101.064835100007</c:v>
                </c:pt>
                <c:pt idx="348">
                  <c:v>100.217017134431</c:v>
                </c:pt>
                <c:pt idx="349">
                  <c:v>99.364094137174305</c:v>
                </c:pt>
                <c:pt idx="350">
                  <c:v>98.506071199298901</c:v>
                </c:pt>
                <c:pt idx="351">
                  <c:v>97.642953397013699</c:v>
                </c:pt>
                <c:pt idx="352">
                  <c:v>96.774745791771096</c:v>
                </c:pt>
                <c:pt idx="353">
                  <c:v>95.901453430361698</c:v>
                </c:pt>
                <c:pt idx="354">
                  <c:v>95.023081345008606</c:v>
                </c:pt>
                <c:pt idx="355">
                  <c:v>94.139634553460695</c:v>
                </c:pt>
                <c:pt idx="356">
                  <c:v>93.251118059086096</c:v>
                </c:pt>
                <c:pt idx="357">
                  <c:v>92.357536850964706</c:v>
                </c:pt>
                <c:pt idx="358">
                  <c:v>91.458895903979894</c:v>
                </c:pt>
                <c:pt idx="359">
                  <c:v>90.555200178910198</c:v>
                </c:pt>
                <c:pt idx="360">
                  <c:v>89.646454622519897</c:v>
                </c:pt>
                <c:pt idx="361">
                  <c:v>88.732664167649901</c:v>
                </c:pt>
                <c:pt idx="362">
                  <c:v>87.813833733306893</c:v>
                </c:pt>
                <c:pt idx="363">
                  <c:v>86.889968224752707</c:v>
                </c:pt>
                <c:pt idx="364">
                  <c:v>85.961072533593494</c:v>
                </c:pt>
                <c:pt idx="365">
                  <c:v>85.027151537867397</c:v>
                </c:pt>
                <c:pt idx="366">
                  <c:v>84.088210102132606</c:v>
                </c:pt>
                <c:pt idx="367">
                  <c:v>83.144253077554197</c:v>
                </c:pt>
                <c:pt idx="368">
                  <c:v>82.195285301991007</c:v>
                </c:pt>
                <c:pt idx="369">
                  <c:v>81.241311600081303</c:v>
                </c:pt>
                <c:pt idx="370">
                  <c:v>80.2823367833291</c:v>
                </c:pt>
                <c:pt idx="371">
                  <c:v>79.318365650188696</c:v>
                </c:pt>
                <c:pt idx="372">
                  <c:v>78.349402986149499</c:v>
                </c:pt>
                <c:pt idx="373">
                  <c:v>77.375453563820102</c:v>
                </c:pt>
                <c:pt idx="374">
                  <c:v>76.396522143011694</c:v>
                </c:pt>
                <c:pt idx="375">
                  <c:v>75.412613470821597</c:v>
                </c:pt>
                <c:pt idx="376">
                  <c:v>74.423732281715502</c:v>
                </c:pt>
                <c:pt idx="377">
                  <c:v>73.429883297609905</c:v>
                </c:pt>
                <c:pt idx="378">
                  <c:v>72.431071227953396</c:v>
                </c:pt>
                <c:pt idx="379">
                  <c:v>71.427300769808596</c:v>
                </c:pt>
                <c:pt idx="380">
                  <c:v>70.418576607931897</c:v>
                </c:pt>
                <c:pt idx="381">
                  <c:v>69.404903414854402</c:v>
                </c:pt>
                <c:pt idx="382">
                  <c:v>68.386285850961599</c:v>
                </c:pt>
                <c:pt idx="383">
                  <c:v>67.362728564572507</c:v>
                </c:pt>
                <c:pt idx="384">
                  <c:v>66.334236192018693</c:v>
                </c:pt>
                <c:pt idx="385">
                  <c:v>65.300813357722504</c:v>
                </c:pt>
                <c:pt idx="386">
                  <c:v>64.262464674275606</c:v>
                </c:pt>
                <c:pt idx="387">
                  <c:v>63.219194742515498</c:v>
                </c:pt>
                <c:pt idx="388">
                  <c:v>62.171008151603502</c:v>
                </c:pt>
                <c:pt idx="389">
                  <c:v>61.117909479101002</c:v>
                </c:pt>
                <c:pt idx="390">
                  <c:v>60.059903291045501</c:v>
                </c:pt>
                <c:pt idx="391">
                  <c:v>58.996994142026701</c:v>
                </c:pt>
                <c:pt idx="392">
                  <c:v>57.929186575261603</c:v>
                </c:pt>
                <c:pt idx="393">
                  <c:v>56.856485122669397</c:v>
                </c:pt>
                <c:pt idx="394">
                  <c:v>55.7788943049461</c:v>
                </c:pt>
                <c:pt idx="395">
                  <c:v>54.696418631638302</c:v>
                </c:pt>
                <c:pt idx="396">
                  <c:v>53.609062601217197</c:v>
                </c:pt>
                <c:pt idx="397">
                  <c:v>52.516830701151299</c:v>
                </c:pt>
                <c:pt idx="398">
                  <c:v>51.419727407979799</c:v>
                </c:pt>
                <c:pt idx="399">
                  <c:v>50.317757187384302</c:v>
                </c:pt>
                <c:pt idx="400">
                  <c:v>49.210924494261299</c:v>
                </c:pt>
                <c:pt idx="401">
                  <c:v>48.099233772793603</c:v>
                </c:pt>
                <c:pt idx="402">
                  <c:v>46.982689456521499</c:v>
                </c:pt>
                <c:pt idx="403">
                  <c:v>45.861295968413202</c:v>
                </c:pt>
                <c:pt idx="404">
                  <c:v>44.735057720935899</c:v>
                </c:pt>
                <c:pt idx="405">
                  <c:v>43.603979116125103</c:v>
                </c:pt>
                <c:pt idx="406">
                  <c:v>42.468064545654499</c:v>
                </c:pt>
                <c:pt idx="407">
                  <c:v>41.327318390904999</c:v>
                </c:pt>
                <c:pt idx="408">
                  <c:v>40.181745023033798</c:v>
                </c:pt>
                <c:pt idx="409">
                  <c:v>39.031348803042697</c:v>
                </c:pt>
                <c:pt idx="410">
                  <c:v>37.876134081845898</c:v>
                </c:pt>
                <c:pt idx="411">
                  <c:v>36.716105200338099</c:v>
                </c:pt>
                <c:pt idx="412">
                  <c:v>35.551266489461298</c:v>
                </c:pt>
                <c:pt idx="413">
                  <c:v>34.381622270272203</c:v>
                </c:pt>
                <c:pt idx="414">
                  <c:v>33.207176854008402</c:v>
                </c:pt>
                <c:pt idx="415">
                  <c:v>32.027934542155002</c:v>
                </c:pt>
                <c:pt idx="416">
                  <c:v>30.8438996265096</c:v>
                </c:pt>
                <c:pt idx="417">
                  <c:v>29.655076389248698</c:v>
                </c:pt>
                <c:pt idx="418">
                  <c:v>28.4614691029923</c:v>
                </c:pt>
                <c:pt idx="419">
                  <c:v>27.263082030868599</c:v>
                </c:pt>
                <c:pt idx="420">
                  <c:v>26.059919426578801</c:v>
                </c:pt>
                <c:pt idx="421">
                  <c:v>24.8519855344605</c:v>
                </c:pt>
                <c:pt idx="422">
                  <c:v>23.639284589551799</c:v>
                </c:pt>
                <c:pt idx="423">
                  <c:v>22.421820817654702</c:v>
                </c:pt>
                <c:pt idx="424">
                  <c:v>21.199598435397899</c:v>
                </c:pt>
                <c:pt idx="425">
                  <c:v>19.972621650299299</c:v>
                </c:pt>
                <c:pt idx="426">
                  <c:v>18.740894660828602</c:v>
                </c:pt>
                <c:pt idx="427">
                  <c:v>17.504421656469301</c:v>
                </c:pt>
                <c:pt idx="428">
                  <c:v>16.263206817779999</c:v>
                </c:pt>
                <c:pt idx="429">
                  <c:v>15.017254316455899</c:v>
                </c:pt>
                <c:pt idx="430">
                  <c:v>13.7665683153899</c:v>
                </c:pt>
                <c:pt idx="431">
                  <c:v>12.5111529687328</c:v>
                </c:pt>
                <c:pt idx="432">
                  <c:v>11.251012421954201</c:v>
                </c:pt>
                <c:pt idx="433">
                  <c:v>9.9861508119021298</c:v>
                </c:pt>
                <c:pt idx="434">
                  <c:v>8.7165722668624497</c:v>
                </c:pt>
                <c:pt idx="435">
                  <c:v>7.4422809066188496</c:v>
                </c:pt>
                <c:pt idx="436">
                  <c:v>6.1632808425113801</c:v>
                </c:pt>
                <c:pt idx="437">
                  <c:v>4.8795761774953297</c:v>
                </c:pt>
                <c:pt idx="438">
                  <c:v>3.5911710061995801</c:v>
                </c:pt>
                <c:pt idx="439">
                  <c:v>2.2980694149846901</c:v>
                </c:pt>
                <c:pt idx="440">
                  <c:v>1.0002754820006701</c:v>
                </c:pt>
              </c:numCache>
            </c:numRef>
          </c:yVal>
          <c:smooth val="0"/>
        </c:ser>
        <c:ser>
          <c:idx val="1"/>
          <c:order val="1"/>
          <c:tx>
            <c:v>Выстрел 1</c:v>
          </c:tx>
          <c:spPr>
            <a:ln w="12700" cap="rnd">
              <a:solidFill>
                <a:sysClr val="windowText" lastClr="000000"/>
              </a:solidFill>
              <a:round/>
            </a:ln>
            <a:effectLst/>
          </c:spPr>
          <c:marker>
            <c:symbol val="none"/>
          </c:marker>
          <c:xVal>
            <c:numRef>
              <c:f>xyz5!$B$2:$PW$2</c:f>
              <c:numCache>
                <c:formatCode>General</c:formatCode>
                <c:ptCount val="438"/>
                <c:pt idx="0">
                  <c:v>0</c:v>
                </c:pt>
                <c:pt idx="1">
                  <c:v>25.443981346476601</c:v>
                </c:pt>
                <c:pt idx="2">
                  <c:v>50.694329462072297</c:v>
                </c:pt>
                <c:pt idx="3">
                  <c:v>75.753460549681805</c:v>
                </c:pt>
                <c:pt idx="4">
                  <c:v>100.623734787381</c:v>
                </c:pt>
                <c:pt idx="5">
                  <c:v>125.307477604949</c:v>
                </c:pt>
                <c:pt idx="6">
                  <c:v>149.80698013729801</c:v>
                </c:pt>
                <c:pt idx="7">
                  <c:v>174.124499679096</c:v>
                </c:pt>
                <c:pt idx="8">
                  <c:v>198.262260140043</c:v>
                </c:pt>
                <c:pt idx="9">
                  <c:v>222.22245250026401</c:v>
                </c:pt>
                <c:pt idx="10">
                  <c:v>246.00723526533801</c:v>
                </c:pt>
                <c:pt idx="11">
                  <c:v>269.61873492050302</c:v>
                </c:pt>
                <c:pt idx="12">
                  <c:v>293.05904638363802</c:v>
                </c:pt>
                <c:pt idx="13">
                  <c:v>316.33023345659899</c:v>
                </c:pt>
                <c:pt idx="14">
                  <c:v>339.43432927459401</c:v>
                </c:pt>
                <c:pt idx="15">
                  <c:v>362.37333675322299</c:v>
                </c:pt>
                <c:pt idx="16">
                  <c:v>385.149229032905</c:v>
                </c:pt>
                <c:pt idx="17">
                  <c:v>407.763949920409</c:v>
                </c:pt>
                <c:pt idx="18">
                  <c:v>430.21941432721297</c:v>
                </c:pt>
                <c:pt idx="19">
                  <c:v>452.51750870448001</c:v>
                </c:pt>
                <c:pt idx="20">
                  <c:v>474.66009147442003</c:v>
                </c:pt>
                <c:pt idx="21">
                  <c:v>496.64899345784403</c:v>
                </c:pt>
                <c:pt idx="22">
                  <c:v>518.48601829774395</c:v>
                </c:pt>
                <c:pt idx="23">
                  <c:v>540.17294287872596</c:v>
                </c:pt>
                <c:pt idx="24">
                  <c:v>561.71151774215502</c:v>
                </c:pt>
                <c:pt idx="25">
                  <c:v>583.10346749689302</c:v>
                </c:pt>
                <c:pt idx="26">
                  <c:v>604.35049133465202</c:v>
                </c:pt>
                <c:pt idx="27">
                  <c:v>625.454218711262</c:v>
                </c:pt>
                <c:pt idx="28">
                  <c:v>646.416140439738</c:v>
                </c:pt>
                <c:pt idx="29">
                  <c:v>667.23771020868799</c:v>
                </c:pt>
                <c:pt idx="30">
                  <c:v>687.92036614765004</c:v>
                </c:pt>
                <c:pt idx="31">
                  <c:v>708.46553088533699</c:v>
                </c:pt>
                <c:pt idx="32">
                  <c:v>728.87461161424005</c:v>
                </c:pt>
                <c:pt idx="33">
                  <c:v>749.149000161196</c:v>
                </c:pt>
                <c:pt idx="34">
                  <c:v>769.290073063568</c:v>
                </c:pt>
                <c:pt idx="35">
                  <c:v>789.29919165067497</c:v>
                </c:pt>
                <c:pt idx="36">
                  <c:v>809.17770213014001</c:v>
                </c:pt>
                <c:pt idx="37">
                  <c:v>828.926935678836</c:v>
                </c:pt>
                <c:pt idx="38">
                  <c:v>848.54820853811202</c:v>
                </c:pt>
                <c:pt idx="39">
                  <c:v>868.04282211300801</c:v>
                </c:pt>
                <c:pt idx="40">
                  <c:v>887.41206307517803</c:v>
                </c:pt>
                <c:pt idx="41">
                  <c:v>906.65720346924297</c:v>
                </c:pt>
                <c:pt idx="42">
                  <c:v>925.77950082231996</c:v>
                </c:pt>
                <c:pt idx="43">
                  <c:v>944.78019825647402</c:v>
                </c:pt>
                <c:pt idx="44">
                  <c:v>963.66052460386004</c:v>
                </c:pt>
                <c:pt idx="45">
                  <c:v>982.42169452433802</c:v>
                </c:pt>
                <c:pt idx="46">
                  <c:v>1001.06490862532</c:v>
                </c:pt>
                <c:pt idx="47">
                  <c:v>1019.59135358366</c:v>
                </c:pt>
                <c:pt idx="48">
                  <c:v>1038.00220226943</c:v>
                </c:pt>
                <c:pt idx="49">
                  <c:v>1056.2986138712699</c:v>
                </c:pt>
                <c:pt idx="50">
                  <c:v>1074.4817340233601</c:v>
                </c:pt>
                <c:pt idx="51">
                  <c:v>1092.5526949335101</c:v>
                </c:pt>
                <c:pt idx="52">
                  <c:v>1110.51261551264</c:v>
                </c:pt>
                <c:pt idx="53">
                  <c:v>1128.3626015050299</c:v>
                </c:pt>
                <c:pt idx="54">
                  <c:v>1146.10374561961</c:v>
                </c:pt>
                <c:pt idx="55">
                  <c:v>1163.7371276618601</c:v>
                </c:pt>
                <c:pt idx="56">
                  <c:v>1181.2638146663601</c:v>
                </c:pt>
                <c:pt idx="57">
                  <c:v>1198.68486102975</c:v>
                </c:pt>
                <c:pt idx="58">
                  <c:v>1216.0013086440999</c:v>
                </c:pt>
                <c:pt idx="59">
                  <c:v>1233.2141870304899</c:v>
                </c:pt>
                <c:pt idx="60">
                  <c:v>1250.3245134727099</c:v>
                </c:pt>
                <c:pt idx="61">
                  <c:v>1267.3332931510199</c:v>
                </c:pt>
                <c:pt idx="62">
                  <c:v>1284.24150522381</c:v>
                </c:pt>
                <c:pt idx="63">
                  <c:v>1301.0500636495301</c:v>
                </c:pt>
                <c:pt idx="64">
                  <c:v>1317.75986036785</c:v>
                </c:pt>
                <c:pt idx="65">
                  <c:v>1334.37177905504</c:v>
                </c:pt>
                <c:pt idx="66">
                  <c:v>1350.88669514702</c:v>
                </c:pt>
                <c:pt idx="67">
                  <c:v>1367.3054758651999</c:v>
                </c:pt>
                <c:pt idx="68">
                  <c:v>1383.6289802449101</c:v>
                </c:pt>
                <c:pt idx="69">
                  <c:v>1399.8580591663299</c:v>
                </c:pt>
                <c:pt idx="70">
                  <c:v>1415.9935553877699</c:v>
                </c:pt>
                <c:pt idx="71">
                  <c:v>1432.0363035811599</c:v>
                </c:pt>
                <c:pt idx="72">
                  <c:v>1447.98713036965</c:v>
                </c:pt>
                <c:pt idx="73">
                  <c:v>1463.84685436723</c:v>
                </c:pt>
                <c:pt idx="74">
                  <c:v>1479.61628622015</c:v>
                </c:pt>
                <c:pt idx="75">
                  <c:v>1495.2962286501499</c:v>
                </c:pt>
                <c:pt idx="76">
                  <c:v>1510.88747649935</c:v>
                </c:pt>
                <c:pt idx="77">
                  <c:v>1526.3908167766399</c:v>
                </c:pt>
                <c:pt idx="78">
                  <c:v>1541.80702870561</c:v>
                </c:pt>
                <c:pt idx="79">
                  <c:v>1557.13688377375</c:v>
                </c:pt>
                <c:pt idx="80">
                  <c:v>1572.38114578299</c:v>
                </c:pt>
                <c:pt idx="81">
                  <c:v>1587.5405709013801</c:v>
                </c:pt>
                <c:pt idx="82">
                  <c:v>1602.61590771593</c:v>
                </c:pt>
                <c:pt idx="83">
                  <c:v>1617.60789728635</c:v>
                </c:pt>
                <c:pt idx="84">
                  <c:v>1632.5172731999</c:v>
                </c:pt>
                <c:pt idx="85">
                  <c:v>1647.3447600029101</c:v>
                </c:pt>
                <c:pt idx="86">
                  <c:v>1662.09105249702</c:v>
                </c:pt>
                <c:pt idx="87">
                  <c:v>1676.7568264998899</c:v>
                </c:pt>
                <c:pt idx="88">
                  <c:v>1691.34275196472</c:v>
                </c:pt>
                <c:pt idx="89">
                  <c:v>1705.8494930120901</c:v>
                </c:pt>
                <c:pt idx="90">
                  <c:v>1720.2777079478501</c:v>
                </c:pt>
                <c:pt idx="91">
                  <c:v>1734.6280492825899</c:v>
                </c:pt>
                <c:pt idx="92">
                  <c:v>1748.90116375259</c:v>
                </c:pt>
                <c:pt idx="93">
                  <c:v>1763.0976923421699</c:v>
                </c:pt>
                <c:pt idx="94">
                  <c:v>1777.2182703074</c:v>
                </c:pt>
                <c:pt idx="95">
                  <c:v>1791.26352720109</c:v>
                </c:pt>
                <c:pt idx="96">
                  <c:v>1805.23408689898</c:v>
                </c:pt>
                <c:pt idx="97">
                  <c:v>1819.1305676270599</c:v>
                </c:pt>
                <c:pt idx="98">
                  <c:v>1832.95358198999</c:v>
                </c:pt>
                <c:pt idx="99">
                  <c:v>1846.7037370005601</c:v>
                </c:pt>
                <c:pt idx="100">
                  <c:v>1860.3816341100301</c:v>
                </c:pt>
                <c:pt idx="101">
                  <c:v>1873.98786923949</c:v>
                </c:pt>
                <c:pt idx="102">
                  <c:v>1887.5230328119901</c:v>
                </c:pt>
                <c:pt idx="103">
                  <c:v>1900.9877097854901</c:v>
                </c:pt>
                <c:pt idx="104">
                  <c:v>1914.3824796865599</c:v>
                </c:pt>
                <c:pt idx="105">
                  <c:v>1927.7079166448</c:v>
                </c:pt>
                <c:pt idx="106">
                  <c:v>1940.9645894278999</c:v>
                </c:pt>
                <c:pt idx="107">
                  <c:v>1954.1530614772901</c:v>
                </c:pt>
                <c:pt idx="108">
                  <c:v>1967.2738909443799</c:v>
                </c:pt>
                <c:pt idx="109">
                  <c:v>1980.32763072731</c:v>
                </c:pt>
                <c:pt idx="110">
                  <c:v>1993.31482850822</c:v>
                </c:pt>
                <c:pt idx="111">
                  <c:v>2006.2360267909</c:v>
                </c:pt>
                <c:pt idx="112">
                  <c:v>2019.0917629389101</c:v>
                </c:pt>
                <c:pt idx="113">
                  <c:v>2031.8825692140199</c:v>
                </c:pt>
                <c:pt idx="114">
                  <c:v>2044.6089735478299</c:v>
                </c:pt>
                <c:pt idx="115">
                  <c:v>2057.2715116454101</c:v>
                </c:pt>
                <c:pt idx="116">
                  <c:v>2069.8707251897799</c:v>
                </c:pt>
                <c:pt idx="117">
                  <c:v>2082.40715058758</c:v>
                </c:pt>
                <c:pt idx="118">
                  <c:v>2094.8813184481</c:v>
                </c:pt>
                <c:pt idx="119">
                  <c:v>2107.2937536496502</c:v>
                </c:pt>
                <c:pt idx="120">
                  <c:v>2119.6449754054902</c:v>
                </c:pt>
                <c:pt idx="121">
                  <c:v>2131.9354973291302</c:v>
                </c:pt>
                <c:pt idx="122">
                  <c:v>2144.16582749907</c:v>
                </c:pt>
                <c:pt idx="123">
                  <c:v>2156.3364685229299</c:v>
                </c:pt>
                <c:pt idx="124">
                  <c:v>2168.44791760105</c:v>
                </c:pt>
                <c:pt idx="125">
                  <c:v>2180.5006665894198</c:v>
                </c:pt>
                <c:pt idx="126">
                  <c:v>2192.4952020620799</c:v>
                </c:pt>
                <c:pt idx="127">
                  <c:v>2204.4320053728902</c:v>
                </c:pt>
                <c:pt idx="128">
                  <c:v>2216.3115527166801</c:v>
                </c:pt>
                <c:pt idx="129">
                  <c:v>2228.13431518984</c:v>
                </c:pt>
                <c:pt idx="130">
                  <c:v>2239.90075885028</c:v>
                </c:pt>
                <c:pt idx="131">
                  <c:v>2251.6113447767402</c:v>
                </c:pt>
                <c:pt idx="132">
                  <c:v>2263.2665291275898</c:v>
                </c:pt>
                <c:pt idx="133">
                  <c:v>2274.8667631989201</c:v>
                </c:pt>
                <c:pt idx="134">
                  <c:v>2286.4124934820802</c:v>
                </c:pt>
                <c:pt idx="135">
                  <c:v>2297.9041617205999</c:v>
                </c:pt>
                <c:pt idx="136">
                  <c:v>2309.34220496646</c:v>
                </c:pt>
                <c:pt idx="137">
                  <c:v>2320.7270556358299</c:v>
                </c:pt>
                <c:pt idx="138">
                  <c:v>2332.0591415641602</c:v>
                </c:pt>
                <c:pt idx="139">
                  <c:v>2343.3388860606101</c:v>
                </c:pt>
                <c:pt idx="140">
                  <c:v>2354.5667079620198</c:v>
                </c:pt>
                <c:pt idx="141">
                  <c:v>2365.7430216861198</c:v>
                </c:pt>
                <c:pt idx="142">
                  <c:v>2376.86823728425</c:v>
                </c:pt>
                <c:pt idx="143">
                  <c:v>2387.9427604934699</c:v>
                </c:pt>
                <c:pt idx="144">
                  <c:v>2398.96699278799</c:v>
                </c:pt>
                <c:pt idx="145">
                  <c:v>2409.9413314301401</c:v>
                </c:pt>
                <c:pt idx="146">
                  <c:v>2420.8661695206902</c:v>
                </c:pt>
                <c:pt idx="147">
                  <c:v>2431.7418960485302</c:v>
                </c:pt>
                <c:pt idx="148">
                  <c:v>2442.5688959398899</c:v>
                </c:pt>
                <c:pt idx="149">
                  <c:v>2453.3475501068901</c:v>
                </c:pt>
                <c:pt idx="150">
                  <c:v>2464.07823549556</c:v>
                </c:pt>
                <c:pt idx="151">
                  <c:v>2474.76132513328</c:v>
                </c:pt>
                <c:pt idx="152">
                  <c:v>2485.3971881756502</c:v>
                </c:pt>
                <c:pt idx="153">
                  <c:v>2495.98618995283</c:v>
                </c:pt>
                <c:pt idx="154">
                  <c:v>2506.5286920152798</c:v>
                </c:pt>
                <c:pt idx="155">
                  <c:v>2517.0250521789799</c:v>
                </c:pt>
                <c:pt idx="156">
                  <c:v>2527.4756245701001</c:v>
                </c:pt>
                <c:pt idx="157">
                  <c:v>2537.8807596691399</c:v>
                </c:pt>
                <c:pt idx="158">
                  <c:v>2548.2408043544701</c:v>
                </c:pt>
                <c:pt idx="159">
                  <c:v>2558.5561019454399</c:v>
                </c:pt>
                <c:pt idx="160">
                  <c:v>2568.8269922448599</c:v>
                </c:pt>
                <c:pt idx="161">
                  <c:v>2579.05381158103</c:v>
                </c:pt>
                <c:pt idx="162">
                  <c:v>2589.2368959072701</c:v>
                </c:pt>
                <c:pt idx="163">
                  <c:v>2599.3766227896199</c:v>
                </c:pt>
                <c:pt idx="164">
                  <c:v>2609.4733946203901</c:v>
                </c:pt>
                <c:pt idx="165">
                  <c:v>2619.52760851635</c:v>
                </c:pt>
                <c:pt idx="166">
                  <c:v>2629.5396558038801</c:v>
                </c:pt>
                <c:pt idx="167">
                  <c:v>2639.5099221340502</c:v>
                </c:pt>
                <c:pt idx="168">
                  <c:v>2649.4387875948</c:v>
                </c:pt>
                <c:pt idx="169">
                  <c:v>2659.3266268203602</c:v>
                </c:pt>
                <c:pt idx="170">
                  <c:v>2669.1738090978802</c:v>
                </c:pt>
                <c:pt idx="171">
                  <c:v>2678.9806984714401</c:v>
                </c:pt>
                <c:pt idx="172">
                  <c:v>2688.7476538434698</c:v>
                </c:pt>
                <c:pt idx="173">
                  <c:v>2698.4750290737602</c:v>
                </c:pt>
                <c:pt idx="174">
                  <c:v>2708.16317307593</c:v>
                </c:pt>
                <c:pt idx="175">
                  <c:v>2717.8124299116498</c:v>
                </c:pt>
                <c:pt idx="176">
                  <c:v>2727.4231388825701</c:v>
                </c:pt>
                <c:pt idx="177">
                  <c:v>2736.9956346200102</c:v>
                </c:pt>
                <c:pt idx="178">
                  <c:v>2746.5302471724899</c:v>
                </c:pt>
                <c:pt idx="179">
                  <c:v>2756.02730209127</c:v>
                </c:pt>
                <c:pt idx="180">
                  <c:v>2765.4871205137702</c:v>
                </c:pt>
                <c:pt idx="181">
                  <c:v>2774.9100192450501</c:v>
                </c:pt>
                <c:pt idx="182">
                  <c:v>2784.2963108374502</c:v>
                </c:pt>
                <c:pt idx="183">
                  <c:v>2793.6463042006399</c:v>
                </c:pt>
                <c:pt idx="184">
                  <c:v>2802.9603626216099</c:v>
                </c:pt>
                <c:pt idx="185">
                  <c:v>2812.2389567199598</c:v>
                </c:pt>
                <c:pt idx="186">
                  <c:v>2821.4825575332002</c:v>
                </c:pt>
                <c:pt idx="187">
                  <c:v>2830.6916258000801</c:v>
                </c:pt>
                <c:pt idx="188">
                  <c:v>2839.8666122718901</c:v>
                </c:pt>
                <c:pt idx="189">
                  <c:v>2849.0079580117299</c:v>
                </c:pt>
                <c:pt idx="190">
                  <c:v>2858.1160946824202</c:v>
                </c:pt>
                <c:pt idx="191">
                  <c:v>2867.1914448234202</c:v>
                </c:pt>
                <c:pt idx="192">
                  <c:v>2876.2344221174199</c:v>
                </c:pt>
                <c:pt idx="193">
                  <c:v>2885.2454316469698</c:v>
                </c:pt>
                <c:pt idx="194">
                  <c:v>2894.2248701416001</c:v>
                </c:pt>
                <c:pt idx="195">
                  <c:v>2903.1731262159001</c:v>
                </c:pt>
                <c:pt idx="196">
                  <c:v>2912.0905805990001</c:v>
                </c:pt>
                <c:pt idx="197">
                  <c:v>2920.9776063556801</c:v>
                </c:pt>
                <c:pt idx="198">
                  <c:v>2929.8345690996598</c:v>
                </c:pt>
                <c:pt idx="199">
                  <c:v>2938.6618271992102</c:v>
                </c:pt>
                <c:pt idx="200">
                  <c:v>2947.4597319756799</c:v>
                </c:pt>
                <c:pt idx="201">
                  <c:v>2956.2286278949</c:v>
                </c:pt>
                <c:pt idx="202">
                  <c:v>2964.9688527521198</c:v>
                </c:pt>
                <c:pt idx="203">
                  <c:v>2973.68073785045</c:v>
                </c:pt>
                <c:pt idx="204">
                  <c:v>2982.36460817333</c:v>
                </c:pt>
                <c:pt idx="205">
                  <c:v>2991.0207825510101</c:v>
                </c:pt>
                <c:pt idx="206">
                  <c:v>2999.6495738215699</c:v>
                </c:pt>
                <c:pt idx="207">
                  <c:v>3008.2512889865102</c:v>
                </c:pt>
                <c:pt idx="208">
                  <c:v>3016.8262293611201</c:v>
                </c:pt>
                <c:pt idx="209">
                  <c:v>3025.3746907199902</c:v>
                </c:pt>
                <c:pt idx="210">
                  <c:v>3033.89696343778</c:v>
                </c:pt>
                <c:pt idx="211">
                  <c:v>3042.3933344178599</c:v>
                </c:pt>
                <c:pt idx="212">
                  <c:v>3050.8641614762701</c:v>
                </c:pt>
                <c:pt idx="213">
                  <c:v>3059.3099178493799</c:v>
                </c:pt>
                <c:pt idx="214">
                  <c:v>3067.7310743727198</c:v>
                </c:pt>
                <c:pt idx="215">
                  <c:v>3076.1280888666802</c:v>
                </c:pt>
                <c:pt idx="216">
                  <c:v>3084.50140662484</c:v>
                </c:pt>
                <c:pt idx="217">
                  <c:v>3092.8514608791102</c:v>
                </c:pt>
                <c:pt idx="218">
                  <c:v>3101.17867324289</c:v>
                </c:pt>
                <c:pt idx="219">
                  <c:v>3109.4834541335799</c:v>
                </c:pt>
                <c:pt idx="220">
                  <c:v>3117.7662031755199</c:v>
                </c:pt>
                <c:pt idx="221">
                  <c:v>3126.02730958454</c:v>
                </c:pt>
                <c:pt idx="222">
                  <c:v>3134.2671525350602</c:v>
                </c:pt>
                <c:pt idx="223">
                  <c:v>3142.4861015107799</c:v>
                </c:pt>
                <c:pt idx="224">
                  <c:v>3150.6845166397502</c:v>
                </c:pt>
                <c:pt idx="225">
                  <c:v>3158.8627490147401</c:v>
                </c:pt>
                <c:pt idx="226">
                  <c:v>3167.02114099965</c:v>
                </c:pt>
                <c:pt idx="227">
                  <c:v>3175.1600265226998</c:v>
                </c:pt>
                <c:pt idx="228">
                  <c:v>3183.27973135714</c:v>
                </c:pt>
                <c:pt idx="229">
                  <c:v>3191.3805733899799</c:v>
                </c:pt>
                <c:pt idx="230">
                  <c:v>3199.4628628795599</c:v>
                </c:pt>
                <c:pt idx="231">
                  <c:v>3207.5269027023401</c:v>
                </c:pt>
                <c:pt idx="232">
                  <c:v>3215.5729885896098</c:v>
                </c:pt>
                <c:pt idx="233">
                  <c:v>3223.60140935442</c:v>
                </c:pt>
                <c:pt idx="234">
                  <c:v>3231.6124471095</c:v>
                </c:pt>
                <c:pt idx="235">
                  <c:v>3239.6063774762601</c:v>
                </c:pt>
                <c:pt idx="236">
                  <c:v>3247.5834697856699</c:v>
                </c:pt>
                <c:pt idx="237">
                  <c:v>3255.5439872710599</c:v>
                </c:pt>
                <c:pt idx="238">
                  <c:v>3263.4881872535402</c:v>
                </c:pt>
                <c:pt idx="239">
                  <c:v>3271.41632132015</c:v>
                </c:pt>
                <c:pt idx="240">
                  <c:v>3279.3286354951902</c:v>
                </c:pt>
                <c:pt idx="241">
                  <c:v>3287.2253704050499</c:v>
                </c:pt>
                <c:pt idx="242">
                  <c:v>3295.1067614367998</c:v>
                </c:pt>
                <c:pt idx="243">
                  <c:v>3302.9730388908902</c:v>
                </c:pt>
                <c:pt idx="244">
                  <c:v>3310.8244281280599</c:v>
                </c:pt>
                <c:pt idx="245">
                  <c:v>3318.6611497110198</c:v>
                </c:pt>
                <c:pt idx="246">
                  <c:v>3326.4834195407798</c:v>
                </c:pt>
                <c:pt idx="247">
                  <c:v>3334.29144898819</c:v>
                </c:pt>
                <c:pt idx="248">
                  <c:v>3342.0854450205902</c:v>
                </c:pt>
                <c:pt idx="249">
                  <c:v>3349.8656103241401</c:v>
                </c:pt>
                <c:pt idx="250">
                  <c:v>3357.6321434216402</c:v>
                </c:pt>
                <c:pt idx="251">
                  <c:v>3365.3852387862898</c:v>
                </c:pt>
                <c:pt idx="252">
                  <c:v>3373.1250869515502</c:v>
                </c:pt>
                <c:pt idx="253">
                  <c:v>3380.8518746170598</c:v>
                </c:pt>
                <c:pt idx="254">
                  <c:v>3388.5657847510502</c:v>
                </c:pt>
                <c:pt idx="255">
                  <c:v>3396.2669966892099</c:v>
                </c:pt>
                <c:pt idx="256">
                  <c:v>3403.9556862301902</c:v>
                </c:pt>
                <c:pt idx="257">
                  <c:v>3411.6320257279699</c:v>
                </c:pt>
                <c:pt idx="258">
                  <c:v>3419.2961841811102</c:v>
                </c:pt>
                <c:pt idx="259">
                  <c:v>3426.9483273190199</c:v>
                </c:pt>
                <c:pt idx="260">
                  <c:v>3434.5886176854401</c:v>
                </c:pt>
                <c:pt idx="261">
                  <c:v>3442.2171972443698</c:v>
                </c:pt>
                <c:pt idx="262">
                  <c:v>3449.8341381811401</c:v>
                </c:pt>
                <c:pt idx="263">
                  <c:v>3457.4394953669498</c:v>
                </c:pt>
                <c:pt idx="264">
                  <c:v>3465.0333232184498</c:v>
                </c:pt>
                <c:pt idx="265">
                  <c:v>3472.6156757028202</c:v>
                </c:pt>
                <c:pt idx="266">
                  <c:v>3480.1866063428301</c:v>
                </c:pt>
                <c:pt idx="267">
                  <c:v>3487.74616822178</c:v>
                </c:pt>
                <c:pt idx="268">
                  <c:v>3495.2944139884198</c:v>
                </c:pt>
                <c:pt idx="269">
                  <c:v>3502.83139586169</c:v>
                </c:pt>
                <c:pt idx="270">
                  <c:v>3510.3571656355798</c:v>
                </c:pt>
                <c:pt idx="271">
                  <c:v>3517.8717746837201</c:v>
                </c:pt>
                <c:pt idx="272">
                  <c:v>3525.3752739640499</c:v>
                </c:pt>
                <c:pt idx="273">
                  <c:v>3532.8677140233299</c:v>
                </c:pt>
                <c:pt idx="274">
                  <c:v>3540.34914500167</c:v>
                </c:pt>
                <c:pt idx="275">
                  <c:v>3547.8196166369198</c:v>
                </c:pt>
                <c:pt idx="276">
                  <c:v>3555.2791782690601</c:v>
                </c:pt>
                <c:pt idx="277">
                  <c:v>3562.7278788444701</c:v>
                </c:pt>
                <c:pt idx="278">
                  <c:v>3570.16576692018</c:v>
                </c:pt>
                <c:pt idx="279">
                  <c:v>3577.5928906680901</c:v>
                </c:pt>
                <c:pt idx="280">
                  <c:v>3585.0092978790399</c:v>
                </c:pt>
                <c:pt idx="281">
                  <c:v>3592.4150359669202</c:v>
                </c:pt>
                <c:pt idx="282">
                  <c:v>3599.8101519726501</c:v>
                </c:pt>
                <c:pt idx="283">
                  <c:v>3607.19469256815</c:v>
                </c:pt>
                <c:pt idx="284">
                  <c:v>3614.5687040602702</c:v>
                </c:pt>
                <c:pt idx="285">
                  <c:v>3621.9322323945999</c:v>
                </c:pt>
                <c:pt idx="286">
                  <c:v>3629.2853231592899</c:v>
                </c:pt>
                <c:pt idx="287">
                  <c:v>3636.62802158878</c:v>
                </c:pt>
                <c:pt idx="288">
                  <c:v>3643.9603725675402</c:v>
                </c:pt>
                <c:pt idx="289">
                  <c:v>3651.28242063364</c:v>
                </c:pt>
                <c:pt idx="290">
                  <c:v>3658.5942099824301</c:v>
                </c:pt>
                <c:pt idx="291">
                  <c:v>3665.8957844700399</c:v>
                </c:pt>
                <c:pt idx="292">
                  <c:v>3673.1871876168798</c:v>
                </c:pt>
                <c:pt idx="293">
                  <c:v>3680.4684626111398</c:v>
                </c:pt>
                <c:pt idx="294">
                  <c:v>3687.7396523121602</c:v>
                </c:pt>
                <c:pt idx="295">
                  <c:v>3695.0007992537899</c:v>
                </c:pt>
                <c:pt idx="296">
                  <c:v>3702.2519456477498</c:v>
                </c:pt>
                <c:pt idx="297">
                  <c:v>3709.4931333868699</c:v>
                </c:pt>
                <c:pt idx="298">
                  <c:v>3716.7244040483502</c:v>
                </c:pt>
                <c:pt idx="299">
                  <c:v>3723.9457988969398</c:v>
                </c:pt>
                <c:pt idx="300">
                  <c:v>3731.1573588880901</c:v>
                </c:pt>
                <c:pt idx="301">
                  <c:v>3738.3591246710598</c:v>
                </c:pt>
                <c:pt idx="302">
                  <c:v>3745.5511365920001</c:v>
                </c:pt>
                <c:pt idx="303">
                  <c:v>3752.7334346969701</c:v>
                </c:pt>
                <c:pt idx="304">
                  <c:v>3759.90605873493</c:v>
                </c:pt>
                <c:pt idx="305">
                  <c:v>3767.0690481606898</c:v>
                </c:pt>
                <c:pt idx="306">
                  <c:v>3774.2224421378601</c:v>
                </c:pt>
                <c:pt idx="307">
                  <c:v>3781.3662795416699</c:v>
                </c:pt>
                <c:pt idx="308">
                  <c:v>3788.5005989618498</c:v>
                </c:pt>
                <c:pt idx="309">
                  <c:v>3795.62543870543</c:v>
                </c:pt>
                <c:pt idx="310">
                  <c:v>3802.7408367995099</c:v>
                </c:pt>
                <c:pt idx="311">
                  <c:v>3809.8468309939899</c:v>
                </c:pt>
                <c:pt idx="312">
                  <c:v>3816.94345876426</c:v>
                </c:pt>
                <c:pt idx="313">
                  <c:v>3824.0307573138898</c:v>
                </c:pt>
                <c:pt idx="314">
                  <c:v>3831.1087635772501</c:v>
                </c:pt>
                <c:pt idx="315">
                  <c:v>3838.17751422212</c:v>
                </c:pt>
                <c:pt idx="316">
                  <c:v>3845.2370456522299</c:v>
                </c:pt>
                <c:pt idx="317">
                  <c:v>3852.2873940098498</c:v>
                </c:pt>
                <c:pt idx="318">
                  <c:v>3859.32859517823</c:v>
                </c:pt>
                <c:pt idx="319">
                  <c:v>3866.3606847841202</c:v>
                </c:pt>
                <c:pt idx="320">
                  <c:v>3873.3836982002199</c:v>
                </c:pt>
                <c:pt idx="321">
                  <c:v>3880.3976705475502</c:v>
                </c:pt>
                <c:pt idx="322">
                  <c:v>3887.4026366978601</c:v>
                </c:pt>
                <c:pt idx="323">
                  <c:v>3894.3986312760098</c:v>
                </c:pt>
                <c:pt idx="324">
                  <c:v>3901.3856886622302</c:v>
                </c:pt>
                <c:pt idx="325">
                  <c:v>3908.3638429945099</c:v>
                </c:pt>
                <c:pt idx="326">
                  <c:v>3915.3331281707701</c:v>
                </c:pt>
                <c:pt idx="327">
                  <c:v>3922.2935778512001</c:v>
                </c:pt>
                <c:pt idx="328">
                  <c:v>3929.24522546039</c:v>
                </c:pt>
                <c:pt idx="329">
                  <c:v>3936.1881041895899</c:v>
                </c:pt>
                <c:pt idx="330">
                  <c:v>3943.1222469988402</c:v>
                </c:pt>
                <c:pt idx="331">
                  <c:v>3950.0476866190802</c:v>
                </c:pt>
                <c:pt idx="332">
                  <c:v>3956.96445555434</c:v>
                </c:pt>
                <c:pt idx="333">
                  <c:v>3963.8725860837499</c:v>
                </c:pt>
                <c:pt idx="334">
                  <c:v>3970.7721102636401</c:v>
                </c:pt>
                <c:pt idx="335">
                  <c:v>3977.66305992958</c:v>
                </c:pt>
                <c:pt idx="336">
                  <c:v>3984.5454666983801</c:v>
                </c:pt>
                <c:pt idx="337">
                  <c:v>3991.41936197009</c:v>
                </c:pt>
                <c:pt idx="338">
                  <c:v>3998.2847769299501</c:v>
                </c:pt>
                <c:pt idx="339">
                  <c:v>4005.14174255036</c:v>
                </c:pt>
                <c:pt idx="340">
                  <c:v>4011.9902895927999</c:v>
                </c:pt>
                <c:pt idx="341">
                  <c:v>4018.8304486097099</c:v>
                </c:pt>
                <c:pt idx="342">
                  <c:v>4025.6622499463601</c:v>
                </c:pt>
                <c:pt idx="343">
                  <c:v>4032.48572374276</c:v>
                </c:pt>
                <c:pt idx="344">
                  <c:v>4039.3008999354101</c:v>
                </c:pt>
                <c:pt idx="345">
                  <c:v>4046.1078082591998</c:v>
                </c:pt>
                <c:pt idx="346">
                  <c:v>4052.90647824914</c:v>
                </c:pt>
                <c:pt idx="347">
                  <c:v>4059.6969392421702</c:v>
                </c:pt>
                <c:pt idx="348">
                  <c:v>4066.4792203788702</c:v>
                </c:pt>
                <c:pt idx="349">
                  <c:v>4073.25335060525</c:v>
                </c:pt>
                <c:pt idx="350">
                  <c:v>4080.0193586743999</c:v>
                </c:pt>
                <c:pt idx="351">
                  <c:v>4086.7772731482301</c:v>
                </c:pt>
                <c:pt idx="352">
                  <c:v>4093.5271223991099</c:v>
                </c:pt>
                <c:pt idx="353">
                  <c:v>4100.2689342165904</c:v>
                </c:pt>
                <c:pt idx="354">
                  <c:v>4107.0027303689403</c:v>
                </c:pt>
                <c:pt idx="355">
                  <c:v>4113.7285286567603</c:v>
                </c:pt>
                <c:pt idx="356">
                  <c:v>4120.4463467325804</c:v>
                </c:pt>
                <c:pt idx="357">
                  <c:v>4127.1562021785803</c:v>
                </c:pt>
                <c:pt idx="358">
                  <c:v>4133.8581125069704</c:v>
                </c:pt>
                <c:pt idx="359">
                  <c:v>4140.5520951603303</c:v>
                </c:pt>
                <c:pt idx="360">
                  <c:v>4147.2381675119896</c:v>
                </c:pt>
                <c:pt idx="361">
                  <c:v>4153.9163468663201</c:v>
                </c:pt>
                <c:pt idx="362">
                  <c:v>4160.5866504591204</c:v>
                </c:pt>
                <c:pt idx="363">
                  <c:v>4167.2490954579698</c:v>
                </c:pt>
                <c:pt idx="364">
                  <c:v>4173.9036989625001</c:v>
                </c:pt>
                <c:pt idx="365">
                  <c:v>4180.5504780048104</c:v>
                </c:pt>
                <c:pt idx="366">
                  <c:v>4187.18944954976</c:v>
                </c:pt>
                <c:pt idx="367">
                  <c:v>4193.8206304953201</c:v>
                </c:pt>
                <c:pt idx="368">
                  <c:v>4200.4440376728799</c:v>
                </c:pt>
                <c:pt idx="369">
                  <c:v>4207.0596878476199</c:v>
                </c:pt>
                <c:pt idx="370">
                  <c:v>4213.6675977187797</c:v>
                </c:pt>
                <c:pt idx="371">
                  <c:v>4220.2677839200596</c:v>
                </c:pt>
                <c:pt idx="372">
                  <c:v>4226.8602630198502</c:v>
                </c:pt>
                <c:pt idx="373">
                  <c:v>4233.4450515216504</c:v>
                </c:pt>
                <c:pt idx="374">
                  <c:v>4240.0221658643104</c:v>
                </c:pt>
                <c:pt idx="375">
                  <c:v>4246.5916224223902</c:v>
                </c:pt>
                <c:pt idx="376">
                  <c:v>4253.1534375064603</c:v>
                </c:pt>
                <c:pt idx="377">
                  <c:v>4259.7076273634302</c:v>
                </c:pt>
                <c:pt idx="378">
                  <c:v>4266.2542081768297</c:v>
                </c:pt>
                <c:pt idx="379">
                  <c:v>4272.7931960671503</c:v>
                </c:pt>
                <c:pt idx="380">
                  <c:v>4279.3246070921296</c:v>
                </c:pt>
                <c:pt idx="381">
                  <c:v>4285.8484572470898</c:v>
                </c:pt>
                <c:pt idx="382">
                  <c:v>4292.3647624651903</c:v>
                </c:pt>
                <c:pt idx="383">
                  <c:v>4298.8735386177696</c:v>
                </c:pt>
                <c:pt idx="384">
                  <c:v>4305.3748015146602</c:v>
                </c:pt>
                <c:pt idx="385">
                  <c:v>4311.8685669044098</c:v>
                </c:pt>
                <c:pt idx="386">
                  <c:v>4318.3548504746796</c:v>
                </c:pt>
                <c:pt idx="387">
                  <c:v>4324.8336678524602</c:v>
                </c:pt>
                <c:pt idx="388">
                  <c:v>4331.3050346044101</c:v>
                </c:pt>
                <c:pt idx="389">
                  <c:v>4337.7689662371204</c:v>
                </c:pt>
                <c:pt idx="390">
                  <c:v>4344.2254781974098</c:v>
                </c:pt>
                <c:pt idx="391">
                  <c:v>4350.6745858726299</c:v>
                </c:pt>
                <c:pt idx="392">
                  <c:v>4357.1163045909398</c:v>
                </c:pt>
                <c:pt idx="393">
                  <c:v>4363.5506496215903</c:v>
                </c:pt>
                <c:pt idx="394">
                  <c:v>4369.9776361751801</c:v>
                </c:pt>
                <c:pt idx="395">
                  <c:v>4376.3972794039901</c:v>
                </c:pt>
                <c:pt idx="396">
                  <c:v>4382.8095944022298</c:v>
                </c:pt>
                <c:pt idx="397">
                  <c:v>4389.2145962063196</c:v>
                </c:pt>
                <c:pt idx="398">
                  <c:v>4395.6122997951597</c:v>
                </c:pt>
                <c:pt idx="399">
                  <c:v>4402.0027200904296</c:v>
                </c:pt>
                <c:pt idx="400">
                  <c:v>4408.3858719568098</c:v>
                </c:pt>
                <c:pt idx="401">
                  <c:v>4414.7617702023199</c:v>
                </c:pt>
                <c:pt idx="402">
                  <c:v>4421.1304295785403</c:v>
                </c:pt>
                <c:pt idx="403">
                  <c:v>4427.4918647809</c:v>
                </c:pt>
                <c:pt idx="404">
                  <c:v>4433.8460904489302</c:v>
                </c:pt>
                <c:pt idx="405">
                  <c:v>4440.1931211665396</c:v>
                </c:pt>
                <c:pt idx="406">
                  <c:v>4446.5329714622803</c:v>
                </c:pt>
                <c:pt idx="407">
                  <c:v>4452.8656558095799</c:v>
                </c:pt>
                <c:pt idx="408">
                  <c:v>4459.19118862705</c:v>
                </c:pt>
                <c:pt idx="409">
                  <c:v>4465.5095842787196</c:v>
                </c:pt>
                <c:pt idx="410">
                  <c:v>4471.82085707427</c:v>
                </c:pt>
                <c:pt idx="411">
                  <c:v>4478.1250212693403</c:v>
                </c:pt>
                <c:pt idx="412">
                  <c:v>4484.4220910657295</c:v>
                </c:pt>
                <c:pt idx="413">
                  <c:v>4490.71208061169</c:v>
                </c:pt>
                <c:pt idx="414">
                  <c:v>4496.9950040021404</c:v>
                </c:pt>
                <c:pt idx="415">
                  <c:v>4503.2708752789704</c:v>
                </c:pt>
                <c:pt idx="416">
                  <c:v>4509.5397084312299</c:v>
                </c:pt>
                <c:pt idx="417">
                  <c:v>4515.8015173954</c:v>
                </c:pt>
                <c:pt idx="418">
                  <c:v>4522.0563160556603</c:v>
                </c:pt>
                <c:pt idx="419">
                  <c:v>4528.3041182440902</c:v>
                </c:pt>
                <c:pt idx="420">
                  <c:v>4534.5449377409404</c:v>
                </c:pt>
                <c:pt idx="421">
                  <c:v>4540.7787882748798</c:v>
                </c:pt>
                <c:pt idx="422">
                  <c:v>4547.0056835231899</c:v>
                </c:pt>
                <c:pt idx="423">
                  <c:v>4553.2256371120802</c:v>
                </c:pt>
                <c:pt idx="424">
                  <c:v>4559.4386626168398</c:v>
                </c:pt>
                <c:pt idx="425">
                  <c:v>4565.6447735621396</c:v>
                </c:pt>
                <c:pt idx="426">
                  <c:v>4571.8439834222199</c:v>
                </c:pt>
                <c:pt idx="427">
                  <c:v>4578.03630562117</c:v>
                </c:pt>
                <c:pt idx="428">
                  <c:v>4584.2217535331001</c:v>
                </c:pt>
                <c:pt idx="429">
                  <c:v>4590.4003404824398</c:v>
                </c:pt>
                <c:pt idx="430">
                  <c:v>4596.5720797441099</c:v>
                </c:pt>
                <c:pt idx="431">
                  <c:v>4602.7369845437797</c:v>
                </c:pt>
                <c:pt idx="432">
                  <c:v>4608.8950680580901</c:v>
                </c:pt>
                <c:pt idx="433">
                  <c:v>4615.0463434148596</c:v>
                </c:pt>
                <c:pt idx="434">
                  <c:v>4621.1908236933496</c:v>
                </c:pt>
                <c:pt idx="435">
                  <c:v>4627.3285219244399</c:v>
                </c:pt>
                <c:pt idx="436">
                  <c:v>4633.4594510908701</c:v>
                </c:pt>
                <c:pt idx="437">
                  <c:v>4639.5836241274701</c:v>
                </c:pt>
              </c:numCache>
            </c:numRef>
          </c:xVal>
          <c:yVal>
            <c:numRef>
              <c:f>xyz5!$B$3:$PW$3</c:f>
              <c:numCache>
                <c:formatCode>General</c:formatCode>
                <c:ptCount val="438"/>
                <c:pt idx="0">
                  <c:v>0.20561982063581299</c:v>
                </c:pt>
                <c:pt idx="1">
                  <c:v>2.3905176689521501</c:v>
                </c:pt>
                <c:pt idx="2">
                  <c:v>4.5526794488323397</c:v>
                </c:pt>
                <c:pt idx="3">
                  <c:v>6.6923587943766796</c:v>
                </c:pt>
                <c:pt idx="4">
                  <c:v>8.8098037356128494</c:v>
                </c:pt>
                <c:pt idx="5">
                  <c:v>10.905258539809401</c:v>
                </c:pt>
                <c:pt idx="6">
                  <c:v>12.9789637635786</c:v>
                </c:pt>
                <c:pt idx="7">
                  <c:v>15.031156304957699</c:v>
                </c:pt>
                <c:pt idx="8">
                  <c:v>17.062069455413098</c:v>
                </c:pt>
                <c:pt idx="9">
                  <c:v>19.0719329517174</c:v>
                </c:pt>
                <c:pt idx="10">
                  <c:v>21.060973027652</c:v>
                </c:pt>
                <c:pt idx="11">
                  <c:v>23.0294124654923</c:v>
                </c:pt>
                <c:pt idx="12">
                  <c:v>24.977470647234501</c:v>
                </c:pt>
                <c:pt idx="13">
                  <c:v>26.905363605528301</c:v>
                </c:pt>
                <c:pt idx="14">
                  <c:v>28.813304074280602</c:v>
                </c:pt>
                <c:pt idx="15">
                  <c:v>30.701501538899901</c:v>
                </c:pt>
                <c:pt idx="16">
                  <c:v>32.5701622861517</c:v>
                </c:pt>
                <c:pt idx="17">
                  <c:v>34.419489453600903</c:v>
                </c:pt>
                <c:pt idx="18">
                  <c:v>36.249683078615398</c:v>
                </c:pt>
                <c:pt idx="19">
                  <c:v>38.060940146911499</c:v>
                </c:pt>
                <c:pt idx="20">
                  <c:v>39.8534546406202</c:v>
                </c:pt>
                <c:pt idx="21">
                  <c:v>41.627417585857998</c:v>
                </c:pt>
                <c:pt idx="22">
                  <c:v>43.383017099786798</c:v>
                </c:pt>
                <c:pt idx="23">
                  <c:v>45.120438437147797</c:v>
                </c:pt>
                <c:pt idx="24">
                  <c:v>46.8398640362593</c:v>
                </c:pt>
                <c:pt idx="25">
                  <c:v>48.541473564465399</c:v>
                </c:pt>
                <c:pt idx="26">
                  <c:v>50.225443971663502</c:v>
                </c:pt>
                <c:pt idx="27">
                  <c:v>51.891946002284698</c:v>
                </c:pt>
                <c:pt idx="28">
                  <c:v>53.541138807167499</c:v>
                </c:pt>
                <c:pt idx="29">
                  <c:v>55.173178027889698</c:v>
                </c:pt>
                <c:pt idx="30">
                  <c:v>56.788217512128497</c:v>
                </c:pt>
                <c:pt idx="31">
                  <c:v>58.386409324284799</c:v>
                </c:pt>
                <c:pt idx="32">
                  <c:v>59.967903756672001</c:v>
                </c:pt>
                <c:pt idx="33">
                  <c:v>61.532849341230701</c:v>
                </c:pt>
                <c:pt idx="34">
                  <c:v>63.081392861730897</c:v>
                </c:pt>
                <c:pt idx="35">
                  <c:v>64.613679366428798</c:v>
                </c:pt>
                <c:pt idx="36">
                  <c:v>66.1298521811417</c:v>
                </c:pt>
                <c:pt idx="37">
                  <c:v>67.630052922709893</c:v>
                </c:pt>
                <c:pt idx="38">
                  <c:v>69.114421512814999</c:v>
                </c:pt>
                <c:pt idx="39">
                  <c:v>70.583096192124103</c:v>
                </c:pt>
                <c:pt idx="40">
                  <c:v>72.036213534731701</c:v>
                </c:pt>
                <c:pt idx="41">
                  <c:v>73.473908462873794</c:v>
                </c:pt>
                <c:pt idx="42">
                  <c:v>74.896314261886701</c:v>
                </c:pt>
                <c:pt idx="43">
                  <c:v>76.303562595387703</c:v>
                </c:pt>
                <c:pt idx="44">
                  <c:v>77.695783520653094</c:v>
                </c:pt>
                <c:pt idx="45">
                  <c:v>79.073105504172503</c:v>
                </c:pt>
                <c:pt idx="46">
                  <c:v>80.435655437357894</c:v>
                </c:pt>
                <c:pt idx="47">
                  <c:v>81.783558652388095</c:v>
                </c:pt>
                <c:pt idx="48">
                  <c:v>83.116938938168204</c:v>
                </c:pt>
                <c:pt idx="49">
                  <c:v>84.435918556388302</c:v>
                </c:pt>
                <c:pt idx="50">
                  <c:v>85.740618257662106</c:v>
                </c:pt>
                <c:pt idx="51">
                  <c:v>87.031157297731795</c:v>
                </c:pt>
                <c:pt idx="52">
                  <c:v>88.307653453720903</c:v>
                </c:pt>
                <c:pt idx="53">
                  <c:v>89.570223040423997</c:v>
                </c:pt>
                <c:pt idx="54">
                  <c:v>90.818980926616803</c:v>
                </c:pt>
                <c:pt idx="55">
                  <c:v>92.054040551375806</c:v>
                </c:pt>
                <c:pt idx="56">
                  <c:v>93.275513940394205</c:v>
                </c:pt>
                <c:pt idx="57">
                  <c:v>94.483511722282302</c:v>
                </c:pt>
                <c:pt idx="58">
                  <c:v>95.678143144843503</c:v>
                </c:pt>
                <c:pt idx="59">
                  <c:v>96.859516091313395</c:v>
                </c:pt>
                <c:pt idx="60">
                  <c:v>98.027737096554205</c:v>
                </c:pt>
                <c:pt idx="61">
                  <c:v>99.182911363193298</c:v>
                </c:pt>
                <c:pt idx="62">
                  <c:v>100.32514182838599</c:v>
                </c:pt>
                <c:pt idx="63">
                  <c:v>101.45452654391001</c:v>
                </c:pt>
                <c:pt idx="64">
                  <c:v>102.571161632984</c:v>
                </c:pt>
                <c:pt idx="65">
                  <c:v>103.675142228368</c:v>
                </c:pt>
                <c:pt idx="66">
                  <c:v>104.766562477855</c:v>
                </c:pt>
                <c:pt idx="67">
                  <c:v>105.845515549995</c:v>
                </c:pt>
                <c:pt idx="68">
                  <c:v>106.91209364002199</c:v>
                </c:pt>
                <c:pt idx="69">
                  <c:v>107.966387975998</c:v>
                </c:pt>
                <c:pt idx="70">
                  <c:v>109.00848882513201</c:v>
                </c:pt>
                <c:pt idx="71">
                  <c:v>110.038485500276</c:v>
                </c:pt>
                <c:pt idx="72">
                  <c:v>111.05646636659399</c:v>
                </c:pt>
                <c:pt idx="73">
                  <c:v>112.06251884836399</c:v>
                </c:pt>
                <c:pt idx="74">
                  <c:v>113.05672943594099</c:v>
                </c:pt>
                <c:pt idx="75">
                  <c:v>114.039183692834</c:v>
                </c:pt>
                <c:pt idx="76">
                  <c:v>115.009966262909</c:v>
                </c:pt>
                <c:pt idx="77">
                  <c:v>115.969160877701</c:v>
                </c:pt>
                <c:pt idx="78">
                  <c:v>116.916850363823</c:v>
                </c:pt>
                <c:pt idx="79">
                  <c:v>117.853116650473</c:v>
                </c:pt>
                <c:pt idx="80">
                  <c:v>118.77804077701499</c:v>
                </c:pt>
                <c:pt idx="81">
                  <c:v>119.69170290063801</c:v>
                </c:pt>
                <c:pt idx="82">
                  <c:v>120.59418230408301</c:v>
                </c:pt>
                <c:pt idx="83">
                  <c:v>121.485557403423</c:v>
                </c:pt>
                <c:pt idx="84">
                  <c:v>122.365905755901</c:v>
                </c:pt>
                <c:pt idx="85">
                  <c:v>123.235303972761</c:v>
                </c:pt>
                <c:pt idx="86">
                  <c:v>124.093826517205</c:v>
                </c:pt>
                <c:pt idx="87">
                  <c:v>124.941546357696</c:v>
                </c:pt>
                <c:pt idx="88">
                  <c:v>125.778535745152</c:v>
                </c:pt>
                <c:pt idx="89">
                  <c:v>126.60486621801201</c:v>
                </c:pt>
                <c:pt idx="90">
                  <c:v>127.42060860650599</c:v>
                </c:pt>
                <c:pt idx="91">
                  <c:v>128.22583303704499</c:v>
                </c:pt>
                <c:pt idx="92">
                  <c:v>129.02060893672001</c:v>
                </c:pt>
                <c:pt idx="93">
                  <c:v>129.805005037906</c:v>
                </c:pt>
                <c:pt idx="94">
                  <c:v>130.579089382967</c:v>
                </c:pt>
                <c:pt idx="95">
                  <c:v>131.34292932904401</c:v>
                </c:pt>
                <c:pt idx="96">
                  <c:v>132.096591552935</c:v>
                </c:pt>
                <c:pt idx="97">
                  <c:v>132.84014205604501</c:v>
                </c:pt>
                <c:pt idx="98">
                  <c:v>133.573646169417</c:v>
                </c:pt>
                <c:pt idx="99">
                  <c:v>134.297168558815</c:v>
                </c:pt>
                <c:pt idx="100">
                  <c:v>135.01077322988601</c:v>
                </c:pt>
                <c:pt idx="101">
                  <c:v>135.71452353335999</c:v>
                </c:pt>
                <c:pt idx="102">
                  <c:v>136.40848217031001</c:v>
                </c:pt>
                <c:pt idx="103">
                  <c:v>137.092711197456</c:v>
                </c:pt>
                <c:pt idx="104">
                  <c:v>137.76727203250701</c:v>
                </c:pt>
                <c:pt idx="105">
                  <c:v>138.432225459541</c:v>
                </c:pt>
                <c:pt idx="106">
                  <c:v>139.08763163441299</c:v>
                </c:pt>
                <c:pt idx="107">
                  <c:v>139.73355009020099</c:v>
                </c:pt>
                <c:pt idx="108">
                  <c:v>140.37003974266099</c:v>
                </c:pt>
                <c:pt idx="109">
                  <c:v>140.99715889571399</c:v>
                </c:pt>
                <c:pt idx="110">
                  <c:v>141.61496524694499</c:v>
                </c:pt>
                <c:pt idx="111">
                  <c:v>142.223515893111</c:v>
                </c:pt>
                <c:pt idx="112">
                  <c:v>142.82286733566701</c:v>
                </c:pt>
                <c:pt idx="113">
                  <c:v>143.413075486292</c:v>
                </c:pt>
                <c:pt idx="114">
                  <c:v>143.994195705789</c:v>
                </c:pt>
                <c:pt idx="115">
                  <c:v>144.56628335548001</c:v>
                </c:pt>
                <c:pt idx="116">
                  <c:v>145.129393704438</c:v>
                </c:pt>
                <c:pt idx="117">
                  <c:v>145.68358141556899</c:v>
                </c:pt>
                <c:pt idx="118">
                  <c:v>146.228900526524</c:v>
                </c:pt>
                <c:pt idx="119">
                  <c:v>146.765404457443</c:v>
                </c:pt>
                <c:pt idx="120">
                  <c:v>147.29314601860801</c:v>
                </c:pt>
                <c:pt idx="121">
                  <c:v>147.81217741802601</c:v>
                </c:pt>
                <c:pt idx="122">
                  <c:v>148.322550268924</c:v>
                </c:pt>
                <c:pt idx="123">
                  <c:v>148.82431559717099</c:v>
                </c:pt>
                <c:pt idx="124">
                  <c:v>149.31752384861099</c:v>
                </c:pt>
                <c:pt idx="125">
                  <c:v>149.80222489632001</c:v>
                </c:pt>
                <c:pt idx="126">
                  <c:v>150.278468047785</c:v>
                </c:pt>
                <c:pt idx="127">
                  <c:v>150.746302051996</c:v>
                </c:pt>
                <c:pt idx="128">
                  <c:v>151.205775106461</c:v>
                </c:pt>
                <c:pt idx="129">
                  <c:v>151.656934864146</c:v>
                </c:pt>
                <c:pt idx="130">
                  <c:v>152.09982844032001</c:v>
                </c:pt>
                <c:pt idx="131">
                  <c:v>152.534502419343</c:v>
                </c:pt>
                <c:pt idx="132">
                  <c:v>152.961002861352</c:v>
                </c:pt>
                <c:pt idx="133">
                  <c:v>153.379375308882</c:v>
                </c:pt>
                <c:pt idx="134">
                  <c:v>153.78966479340801</c:v>
                </c:pt>
                <c:pt idx="135">
                  <c:v>154.19191584180001</c:v>
                </c:pt>
                <c:pt idx="136">
                  <c:v>154.58617248271099</c:v>
                </c:pt>
                <c:pt idx="137">
                  <c:v>154.972478252879</c:v>
                </c:pt>
                <c:pt idx="138">
                  <c:v>155.35087620335801</c:v>
                </c:pt>
                <c:pt idx="139">
                  <c:v>155.72140890567101</c:v>
                </c:pt>
                <c:pt idx="140">
                  <c:v>156.08411845788601</c:v>
                </c:pt>
                <c:pt idx="141">
                  <c:v>156.43904649062</c:v>
                </c:pt>
                <c:pt idx="142">
                  <c:v>156.78623417296399</c:v>
                </c:pt>
                <c:pt idx="143">
                  <c:v>157.12572221833801</c:v>
                </c:pt>
                <c:pt idx="144">
                  <c:v>157.45755089027199</c:v>
                </c:pt>
                <c:pt idx="145">
                  <c:v>157.78176000811001</c:v>
                </c:pt>
                <c:pt idx="146">
                  <c:v>158.09838895265099</c:v>
                </c:pt>
                <c:pt idx="147">
                  <c:v>158.40747667170501</c:v>
                </c:pt>
                <c:pt idx="148">
                  <c:v>158.70906168559199</c:v>
                </c:pt>
                <c:pt idx="149">
                  <c:v>159.00318209256301</c:v>
                </c:pt>
                <c:pt idx="150">
                  <c:v>159.289875574153</c:v>
                </c:pt>
                <c:pt idx="151">
                  <c:v>159.56917940046199</c:v>
                </c:pt>
                <c:pt idx="152">
                  <c:v>159.84113043537701</c:v>
                </c:pt>
                <c:pt idx="153">
                  <c:v>160.10576514171601</c:v>
                </c:pt>
                <c:pt idx="154">
                  <c:v>160.363119586312</c:v>
                </c:pt>
                <c:pt idx="155">
                  <c:v>160.61322944502501</c:v>
                </c:pt>
                <c:pt idx="156">
                  <c:v>160.856130007698</c:v>
                </c:pt>
                <c:pt idx="157">
                  <c:v>161.091856183038</c:v>
                </c:pt>
                <c:pt idx="158">
                  <c:v>161.32044250343799</c:v>
                </c:pt>
                <c:pt idx="159">
                  <c:v>161.54192312973601</c:v>
                </c:pt>
                <c:pt idx="160">
                  <c:v>161.75633185591201</c:v>
                </c:pt>
                <c:pt idx="161">
                  <c:v>161.96370211371601</c:v>
                </c:pt>
                <c:pt idx="162">
                  <c:v>162.16406703693801</c:v>
                </c:pt>
                <c:pt idx="163">
                  <c:v>162.357460269679</c:v>
                </c:pt>
                <c:pt idx="164">
                  <c:v>162.543915584118</c:v>
                </c:pt>
                <c:pt idx="165">
                  <c:v>162.72346627967701</c:v>
                </c:pt>
                <c:pt idx="166">
                  <c:v>162.89614518017299</c:v>
                </c:pt>
                <c:pt idx="167">
                  <c:v>163.061984643248</c:v>
                </c:pt>
                <c:pt idx="168">
                  <c:v>163.221016569581</c:v>
                </c:pt>
                <c:pt idx="169">
                  <c:v>163.37327241185099</c:v>
                </c:pt>
                <c:pt idx="170">
                  <c:v>163.518783183491</c:v>
                </c:pt>
                <c:pt idx="171">
                  <c:v>163.65757946722101</c:v>
                </c:pt>
                <c:pt idx="172">
                  <c:v>163.789691423368</c:v>
                </c:pt>
                <c:pt idx="173">
                  <c:v>163.91514879799101</c:v>
                </c:pt>
                <c:pt idx="174">
                  <c:v>164.03398093079599</c:v>
                </c:pt>
                <c:pt idx="175">
                  <c:v>164.146216762872</c:v>
                </c:pt>
                <c:pt idx="176">
                  <c:v>164.25188484423299</c:v>
                </c:pt>
                <c:pt idx="177">
                  <c:v>164.35101334118301</c:v>
                </c:pt>
                <c:pt idx="178">
                  <c:v>164.44363004350399</c:v>
                </c:pt>
                <c:pt idx="179">
                  <c:v>164.52976237147499</c:v>
                </c:pt>
                <c:pt idx="180">
                  <c:v>164.609437382724</c:v>
                </c:pt>
                <c:pt idx="181">
                  <c:v>164.682681778919</c:v>
                </c:pt>
                <c:pt idx="182">
                  <c:v>164.74952191230901</c:v>
                </c:pt>
                <c:pt idx="183">
                  <c:v>164.80998379553401</c:v>
                </c:pt>
                <c:pt idx="184">
                  <c:v>164.86409344782601</c:v>
                </c:pt>
                <c:pt idx="185">
                  <c:v>164.91187710068201</c:v>
                </c:pt>
                <c:pt idx="186">
                  <c:v>164.953360461031</c:v>
                </c:pt>
                <c:pt idx="187">
                  <c:v>164.98856865677899</c:v>
                </c:pt>
                <c:pt idx="188">
                  <c:v>165.01752625444101</c:v>
                </c:pt>
                <c:pt idx="189">
                  <c:v>165.040257276104</c:v>
                </c:pt>
                <c:pt idx="190">
                  <c:v>165.05678521572901</c:v>
                </c:pt>
                <c:pt idx="191">
                  <c:v>165.067133054848</c:v>
                </c:pt>
                <c:pt idx="192">
                  <c:v>165.07132327765899</c:v>
                </c:pt>
                <c:pt idx="193">
                  <c:v>165.069377885569</c:v>
                </c:pt>
                <c:pt idx="194">
                  <c:v>165.06131841119199</c:v>
                </c:pt>
                <c:pt idx="195">
                  <c:v>165.04716593183801</c:v>
                </c:pt>
                <c:pt idx="196">
                  <c:v>165.02694108251001</c:v>
                </c:pt>
                <c:pt idx="197">
                  <c:v>165.00066406843001</c:v>
                </c:pt>
                <c:pt idx="198">
                  <c:v>164.96835467712401</c:v>
                </c:pt>
                <c:pt idx="199">
                  <c:v>164.93003229006499</c:v>
                </c:pt>
                <c:pt idx="200">
                  <c:v>164.885715893922</c:v>
                </c:pt>
                <c:pt idx="201">
                  <c:v>164.83542409140199</c:v>
                </c:pt>
                <c:pt idx="202">
                  <c:v>164.77917511172299</c:v>
                </c:pt>
                <c:pt idx="203">
                  <c:v>164.71698682072801</c:v>
                </c:pt>
                <c:pt idx="204">
                  <c:v>164.64887673064601</c:v>
                </c:pt>
                <c:pt idx="205">
                  <c:v>164.574862009529</c:v>
                </c:pt>
                <c:pt idx="206">
                  <c:v>164.494959490371</c:v>
                </c:pt>
                <c:pt idx="207">
                  <c:v>164.40918567991801</c:v>
                </c:pt>
                <c:pt idx="208">
                  <c:v>164.31755676719101</c:v>
                </c:pt>
                <c:pt idx="209">
                  <c:v>164.22008863172701</c:v>
                </c:pt>
                <c:pt idx="210">
                  <c:v>164.11679685154499</c:v>
                </c:pt>
                <c:pt idx="211">
                  <c:v>164.00769668759801</c:v>
                </c:pt>
                <c:pt idx="212">
                  <c:v>163.89280208957101</c:v>
                </c:pt>
                <c:pt idx="213">
                  <c:v>163.772124952778</c:v>
                </c:pt>
                <c:pt idx="214">
                  <c:v>163.64567658099301</c:v>
                </c:pt>
                <c:pt idx="215">
                  <c:v>163.51346784562801</c:v>
                </c:pt>
                <c:pt idx="216">
                  <c:v>163.37550920273199</c:v>
                </c:pt>
                <c:pt idx="217">
                  <c:v>163.23181070918599</c:v>
                </c:pt>
                <c:pt idx="218">
                  <c:v>163.082382038117</c:v>
                </c:pt>
                <c:pt idx="219">
                  <c:v>162.927232493601</c:v>
                </c:pt>
                <c:pt idx="220">
                  <c:v>162.76637102467799</c:v>
                </c:pt>
                <c:pt idx="221">
                  <c:v>162.59980623872801</c:v>
                </c:pt>
                <c:pt idx="222">
                  <c:v>162.42754641423099</c:v>
                </c:pt>
                <c:pt idx="223">
                  <c:v>162.249599512961</c:v>
                </c:pt>
                <c:pt idx="224">
                  <c:v>162.06597319163001</c:v>
                </c:pt>
                <c:pt idx="225">
                  <c:v>161.87667481302299</c:v>
                </c:pt>
                <c:pt idx="226">
                  <c:v>161.681711456644</c:v>
                </c:pt>
                <c:pt idx="227">
                  <c:v>161.48108992889601</c:v>
                </c:pt>
                <c:pt idx="228">
                  <c:v>161.27481677283501</c:v>
                </c:pt>
                <c:pt idx="229">
                  <c:v>161.06289827750101</c:v>
                </c:pt>
                <c:pt idx="230">
                  <c:v>160.845340486857</c:v>
                </c:pt>
                <c:pt idx="231">
                  <c:v>160.62214920836001</c:v>
                </c:pt>
                <c:pt idx="232">
                  <c:v>160.39333002117101</c:v>
                </c:pt>
                <c:pt idx="233">
                  <c:v>160.15888828403499</c:v>
                </c:pt>
                <c:pt idx="234">
                  <c:v>159.91882914283499</c:v>
                </c:pt>
                <c:pt idx="235">
                  <c:v>159.67315753784899</c:v>
                </c:pt>
                <c:pt idx="236">
                  <c:v>159.42187821071099</c:v>
                </c:pt>
                <c:pt idx="237">
                  <c:v>159.1649957111</c:v>
                </c:pt>
                <c:pt idx="238">
                  <c:v>158.902514403168</c:v>
                </c:pt>
                <c:pt idx="239">
                  <c:v>158.634438471713</c:v>
                </c:pt>
                <c:pt idx="240">
                  <c:v>158.36077192812101</c:v>
                </c:pt>
                <c:pt idx="241">
                  <c:v>158.08151861607999</c:v>
                </c:pt>
                <c:pt idx="242">
                  <c:v>157.79668221706601</c:v>
                </c:pt>
                <c:pt idx="243">
                  <c:v>157.50626625564499</c:v>
                </c:pt>
                <c:pt idx="244">
                  <c:v>157.21027410455301</c:v>
                </c:pt>
                <c:pt idx="245">
                  <c:v>156.90870898960799</c:v>
                </c:pt>
                <c:pt idx="246">
                  <c:v>156.601573994429</c:v>
                </c:pt>
                <c:pt idx="247">
                  <c:v>156.28887206499201</c:v>
                </c:pt>
                <c:pt idx="248">
                  <c:v>155.970606014016</c:v>
                </c:pt>
                <c:pt idx="249">
                  <c:v>155.64677852519401</c:v>
                </c:pt>
                <c:pt idx="250">
                  <c:v>155.31739215727501</c:v>
                </c:pt>
                <c:pt idx="251">
                  <c:v>154.98244934799899</c:v>
                </c:pt>
                <c:pt idx="252">
                  <c:v>154.6419524179</c:v>
                </c:pt>
                <c:pt idx="253">
                  <c:v>154.295903573972</c:v>
                </c:pt>
                <c:pt idx="254">
                  <c:v>153.94430491320901</c:v>
                </c:pt>
                <c:pt idx="255">
                  <c:v>153.58715842602899</c:v>
                </c:pt>
                <c:pt idx="256">
                  <c:v>153.22446599957601</c:v>
                </c:pt>
                <c:pt idx="257">
                  <c:v>152.85622942091399</c:v>
                </c:pt>
                <c:pt idx="258">
                  <c:v>152.48245038011501</c:v>
                </c:pt>
                <c:pt idx="259">
                  <c:v>152.10313047324399</c:v>
                </c:pt>
                <c:pt idx="260">
                  <c:v>151.718271205245</c:v>
                </c:pt>
                <c:pt idx="261">
                  <c:v>151.327874886909</c:v>
                </c:pt>
                <c:pt idx="262">
                  <c:v>150.93194721398999</c:v>
                </c:pt>
                <c:pt idx="263">
                  <c:v>150.53049468057</c:v>
                </c:pt>
                <c:pt idx="264">
                  <c:v>150.12352373069001</c:v>
                </c:pt>
                <c:pt idx="265">
                  <c:v>149.71104075895099</c:v>
                </c:pt>
                <c:pt idx="266">
                  <c:v>149.29305211110699</c:v>
                </c:pt>
                <c:pt idx="267">
                  <c:v>148.869564084648</c:v>
                </c:pt>
                <c:pt idx="268">
                  <c:v>148.44058292937299</c:v>
                </c:pt>
                <c:pt idx="269">
                  <c:v>148.006114847959</c:v>
                </c:pt>
                <c:pt idx="270">
                  <c:v>147.56616599651801</c:v>
                </c:pt>
                <c:pt idx="271">
                  <c:v>147.120742485151</c:v>
                </c:pt>
                <c:pt idx="272">
                  <c:v>146.66985037848701</c:v>
                </c:pt>
                <c:pt idx="273">
                  <c:v>146.213495696222</c:v>
                </c:pt>
                <c:pt idx="274">
                  <c:v>145.75168441364599</c:v>
                </c:pt>
                <c:pt idx="275">
                  <c:v>145.28442246216599</c:v>
                </c:pt>
                <c:pt idx="276">
                  <c:v>144.811715729817</c:v>
                </c:pt>
                <c:pt idx="277">
                  <c:v>144.333570061768</c:v>
                </c:pt>
                <c:pt idx="278">
                  <c:v>143.84999126082801</c:v>
                </c:pt>
                <c:pt idx="279">
                  <c:v>143.36098508793199</c:v>
                </c:pt>
                <c:pt idx="280">
                  <c:v>142.86655726263001</c:v>
                </c:pt>
                <c:pt idx="281">
                  <c:v>142.366713463568</c:v>
                </c:pt>
                <c:pt idx="282">
                  <c:v>141.861459328959</c:v>
                </c:pt>
                <c:pt idx="283">
                  <c:v>141.350800457052</c:v>
                </c:pt>
                <c:pt idx="284">
                  <c:v>140.834742406591</c:v>
                </c:pt>
                <c:pt idx="285">
                  <c:v>140.313290697269</c:v>
                </c:pt>
                <c:pt idx="286">
                  <c:v>139.78645081017899</c:v>
                </c:pt>
                <c:pt idx="287">
                  <c:v>139.254228188252</c:v>
                </c:pt>
                <c:pt idx="288">
                  <c:v>138.716628236698</c:v>
                </c:pt>
                <c:pt idx="289">
                  <c:v>138.17365632343601</c:v>
                </c:pt>
                <c:pt idx="290">
                  <c:v>137.62531777951401</c:v>
                </c:pt>
                <c:pt idx="291">
                  <c:v>137.07161789953699</c:v>
                </c:pt>
                <c:pt idx="292">
                  <c:v>136.51256194207201</c:v>
                </c:pt>
                <c:pt idx="293">
                  <c:v>135.948155130065</c:v>
                </c:pt>
                <c:pt idx="294">
                  <c:v>135.37840265123799</c:v>
                </c:pt>
                <c:pt idx="295">
                  <c:v>134.80330965849001</c:v>
                </c:pt>
                <c:pt idx="296">
                  <c:v>134.22288127028901</c:v>
                </c:pt>
                <c:pt idx="297">
                  <c:v>133.63712257105999</c:v>
                </c:pt>
                <c:pt idx="298">
                  <c:v>133.04603861157</c:v>
                </c:pt>
                <c:pt idx="299">
                  <c:v>132.44963440930201</c:v>
                </c:pt>
                <c:pt idx="300">
                  <c:v>131.84791494882899</c:v>
                </c:pt>
                <c:pt idx="301">
                  <c:v>131.24088518218699</c:v>
                </c:pt>
                <c:pt idx="302">
                  <c:v>130.62855002923399</c:v>
                </c:pt>
                <c:pt idx="303">
                  <c:v>130.01091437800801</c:v>
                </c:pt>
                <c:pt idx="304">
                  <c:v>129.387983085088</c:v>
                </c:pt>
                <c:pt idx="305">
                  <c:v>128.75976097593599</c:v>
                </c:pt>
                <c:pt idx="306">
                  <c:v>128.126252845252</c:v>
                </c:pt>
                <c:pt idx="307">
                  <c:v>127.48746345730601</c:v>
                </c:pt>
                <c:pt idx="308">
                  <c:v>126.84339754628201</c:v>
                </c:pt>
                <c:pt idx="309">
                  <c:v>126.19405981660699</c:v>
                </c:pt>
                <c:pt idx="310">
                  <c:v>125.539454943283</c:v>
                </c:pt>
                <c:pt idx="311">
                  <c:v>124.87958757221099</c:v>
                </c:pt>
                <c:pt idx="312">
                  <c:v>124.214462320509</c:v>
                </c:pt>
                <c:pt idx="313">
                  <c:v>123.544083776832</c:v>
                </c:pt>
                <c:pt idx="314">
                  <c:v>122.868456501686</c:v>
                </c:pt>
                <c:pt idx="315">
                  <c:v>122.18758502773299</c:v>
                </c:pt>
                <c:pt idx="316">
                  <c:v>121.50147386010001</c:v>
                </c:pt>
                <c:pt idx="317">
                  <c:v>120.810127476679</c:v>
                </c:pt>
                <c:pt idx="318">
                  <c:v>120.113550328427</c:v>
                </c:pt>
                <c:pt idx="319">
                  <c:v>119.411746839659</c:v>
                </c:pt>
                <c:pt idx="320">
                  <c:v>118.704721408339</c:v>
                </c:pt>
                <c:pt idx="321">
                  <c:v>117.99247840636799</c:v>
                </c:pt>
                <c:pt idx="322">
                  <c:v>117.275022179868</c:v>
                </c:pt>
                <c:pt idx="323">
                  <c:v>116.552357049462</c:v>
                </c:pt>
                <c:pt idx="324">
                  <c:v>115.824487310553</c:v>
                </c:pt>
                <c:pt idx="325">
                  <c:v>115.09141723359799</c:v>
                </c:pt>
                <c:pt idx="326">
                  <c:v>114.35315106437599</c:v>
                </c:pt>
                <c:pt idx="327">
                  <c:v>113.60969302426</c:v>
                </c:pt>
                <c:pt idx="328">
                  <c:v>112.861047310478</c:v>
                </c:pt>
                <c:pt idx="329">
                  <c:v>112.10721809637499</c:v>
                </c:pt>
                <c:pt idx="330">
                  <c:v>111.348209531675</c:v>
                </c:pt>
                <c:pt idx="331">
                  <c:v>110.584025742732</c:v>
                </c:pt>
                <c:pt idx="332">
                  <c:v>109.814670832782</c:v>
                </c:pt>
                <c:pt idx="333">
                  <c:v>109.0401488822</c:v>
                </c:pt>
                <c:pt idx="334">
                  <c:v>108.260463948736</c:v>
                </c:pt>
                <c:pt idx="335">
                  <c:v>107.47562006776801</c:v>
                </c:pt>
                <c:pt idx="336">
                  <c:v>106.685621252538</c:v>
                </c:pt>
                <c:pt idx="337">
                  <c:v>105.89047149439099</c:v>
                </c:pt>
                <c:pt idx="338">
                  <c:v>105.09017476301101</c:v>
                </c:pt>
                <c:pt idx="339">
                  <c:v>104.28473500665601</c:v>
                </c:pt>
                <c:pt idx="340">
                  <c:v>103.47415615238501</c:v>
                </c:pt>
                <c:pt idx="341">
                  <c:v>102.65844210628801</c:v>
                </c:pt>
                <c:pt idx="342">
                  <c:v>101.83759675370899</c:v>
                </c:pt>
                <c:pt idx="343">
                  <c:v>101.011623959472</c:v>
                </c:pt>
                <c:pt idx="344">
                  <c:v>100.180527568096</c:v>
                </c:pt>
                <c:pt idx="345">
                  <c:v>99.3443114040181</c:v>
                </c:pt>
                <c:pt idx="346">
                  <c:v>98.502979271805799</c:v>
                </c:pt>
                <c:pt idx="347">
                  <c:v>97.656534956370294</c:v>
                </c:pt>
                <c:pt idx="348">
                  <c:v>96.804982223176907</c:v>
                </c:pt>
                <c:pt idx="349">
                  <c:v>95.9483248184536</c:v>
                </c:pt>
                <c:pt idx="350">
                  <c:v>95.0865664693968</c:v>
                </c:pt>
                <c:pt idx="351">
                  <c:v>94.219710884375004</c:v>
                </c:pt>
                <c:pt idx="352">
                  <c:v>93.347761753130101</c:v>
                </c:pt>
                <c:pt idx="353">
                  <c:v>92.470722798452798</c:v>
                </c:pt>
                <c:pt idx="354">
                  <c:v>91.588598488296299</c:v>
                </c:pt>
                <c:pt idx="355">
                  <c:v>90.701393780052101</c:v>
                </c:pt>
                <c:pt idx="356">
                  <c:v>89.809113626880603</c:v>
                </c:pt>
                <c:pt idx="357">
                  <c:v>88.911762967743698</c:v>
                </c:pt>
                <c:pt idx="358">
                  <c:v>88.009346727495299</c:v>
                </c:pt>
                <c:pt idx="359">
                  <c:v>87.101869816969497</c:v>
                </c:pt>
                <c:pt idx="360">
                  <c:v>86.1893371330696</c:v>
                </c:pt>
                <c:pt idx="361">
                  <c:v>85.271753558855593</c:v>
                </c:pt>
                <c:pt idx="362">
                  <c:v>84.349123963632394</c:v>
                </c:pt>
                <c:pt idx="363">
                  <c:v>83.421453203035796</c:v>
                </c:pt>
                <c:pt idx="364">
                  <c:v>82.488746119119497</c:v>
                </c:pt>
                <c:pt idx="365">
                  <c:v>81.551007540441006</c:v>
                </c:pt>
                <c:pt idx="366">
                  <c:v>80.608242282146506</c:v>
                </c:pt>
                <c:pt idx="367">
                  <c:v>79.660455146056506</c:v>
                </c:pt>
                <c:pt idx="368">
                  <c:v>78.707650920749501</c:v>
                </c:pt>
                <c:pt idx="369">
                  <c:v>77.749834381646394</c:v>
                </c:pt>
                <c:pt idx="370">
                  <c:v>76.787010291093694</c:v>
                </c:pt>
                <c:pt idx="371">
                  <c:v>75.819183398446199</c:v>
                </c:pt>
                <c:pt idx="372">
                  <c:v>74.846358440149999</c:v>
                </c:pt>
                <c:pt idx="373">
                  <c:v>73.868540139824006</c:v>
                </c:pt>
                <c:pt idx="374">
                  <c:v>72.885733208341307</c:v>
                </c:pt>
                <c:pt idx="375">
                  <c:v>71.897942343910501</c:v>
                </c:pt>
                <c:pt idx="376">
                  <c:v>70.905172232156303</c:v>
                </c:pt>
                <c:pt idx="377">
                  <c:v>69.907427546199202</c:v>
                </c:pt>
                <c:pt idx="378">
                  <c:v>68.904712946735401</c:v>
                </c:pt>
                <c:pt idx="379">
                  <c:v>67.897033082115598</c:v>
                </c:pt>
                <c:pt idx="380">
                  <c:v>66.884392588424205</c:v>
                </c:pt>
                <c:pt idx="381">
                  <c:v>65.866796089556999</c:v>
                </c:pt>
                <c:pt idx="382">
                  <c:v>64.844248197299507</c:v>
                </c:pt>
                <c:pt idx="383">
                  <c:v>63.816753511403803</c:v>
                </c:pt>
                <c:pt idx="384">
                  <c:v>62.784316619665603</c:v>
                </c:pt>
                <c:pt idx="385">
                  <c:v>61.746942098000901</c:v>
                </c:pt>
                <c:pt idx="386">
                  <c:v>60.704634510521799</c:v>
                </c:pt>
                <c:pt idx="387">
                  <c:v>59.657398409612</c:v>
                </c:pt>
                <c:pt idx="388">
                  <c:v>58.605238336002003</c:v>
                </c:pt>
                <c:pt idx="389">
                  <c:v>57.5481588188443</c:v>
                </c:pt>
                <c:pt idx="390">
                  <c:v>56.486164375786799</c:v>
                </c:pt>
                <c:pt idx="391">
                  <c:v>55.4192595130474</c:v>
                </c:pt>
                <c:pt idx="392">
                  <c:v>54.347448725487403</c:v>
                </c:pt>
                <c:pt idx="393">
                  <c:v>53.270736496684002</c:v>
                </c:pt>
                <c:pt idx="394">
                  <c:v>52.189127299003601</c:v>
                </c:pt>
                <c:pt idx="395">
                  <c:v>51.102625593673601</c:v>
                </c:pt>
                <c:pt idx="396">
                  <c:v>50.011235830854403</c:v>
                </c:pt>
                <c:pt idx="397">
                  <c:v>48.9149624497107</c:v>
                </c:pt>
                <c:pt idx="398">
                  <c:v>47.8138098784828</c:v>
                </c:pt>
                <c:pt idx="399">
                  <c:v>46.7077825345565</c:v>
                </c:pt>
                <c:pt idx="400">
                  <c:v>45.5968848245342</c:v>
                </c:pt>
                <c:pt idx="401">
                  <c:v>44.481121144304304</c:v>
                </c:pt>
                <c:pt idx="402">
                  <c:v>43.360495879110502</c:v>
                </c:pt>
                <c:pt idx="403">
                  <c:v>42.235013403621103</c:v>
                </c:pt>
                <c:pt idx="404">
                  <c:v>41.104678081997498</c:v>
                </c:pt>
                <c:pt idx="405">
                  <c:v>39.969494267962602</c:v>
                </c:pt>
                <c:pt idx="406">
                  <c:v>38.829466304868802</c:v>
                </c:pt>
                <c:pt idx="407">
                  <c:v>37.684598525764997</c:v>
                </c:pt>
                <c:pt idx="408">
                  <c:v>36.534895253464498</c:v>
                </c:pt>
                <c:pt idx="409">
                  <c:v>35.3803608006112</c:v>
                </c:pt>
                <c:pt idx="410">
                  <c:v>34.220999469746403</c:v>
                </c:pt>
                <c:pt idx="411">
                  <c:v>33.056815553374499</c:v>
                </c:pt>
                <c:pt idx="412">
                  <c:v>31.887813334028799</c:v>
                </c:pt>
                <c:pt idx="413">
                  <c:v>30.713997084337201</c:v>
                </c:pt>
                <c:pt idx="414">
                  <c:v>29.535371067086398</c:v>
                </c:pt>
                <c:pt idx="415">
                  <c:v>28.351939535287499</c:v>
                </c:pt>
                <c:pt idx="416">
                  <c:v>27.1637067322389</c:v>
                </c:pt>
                <c:pt idx="417">
                  <c:v>25.970676891591602</c:v>
                </c:pt>
                <c:pt idx="418">
                  <c:v>24.772854237412101</c:v>
                </c:pt>
                <c:pt idx="419">
                  <c:v>23.5702429842454</c:v>
                </c:pt>
                <c:pt idx="420">
                  <c:v>22.362847337178302</c:v>
                </c:pt>
                <c:pt idx="421">
                  <c:v>21.150671491901601</c:v>
                </c:pt>
                <c:pt idx="422">
                  <c:v>19.933719634772501</c:v>
                </c:pt>
                <c:pt idx="423">
                  <c:v>18.7119959428762</c:v>
                </c:pt>
                <c:pt idx="424">
                  <c:v>17.4855045840877</c:v>
                </c:pt>
                <c:pt idx="425">
                  <c:v>16.254249717132801</c:v>
                </c:pt>
                <c:pt idx="426">
                  <c:v>15.0182354916489</c:v>
                </c:pt>
                <c:pt idx="427">
                  <c:v>13.7774660482456</c:v>
                </c:pt>
                <c:pt idx="428">
                  <c:v>12.5319455185648</c:v>
                </c:pt>
                <c:pt idx="429">
                  <c:v>11.2816780253409</c:v>
                </c:pt>
                <c:pt idx="430">
                  <c:v>10.0266676824596</c:v>
                </c:pt>
                <c:pt idx="431">
                  <c:v>8.7669185950180193</c:v>
                </c:pt>
                <c:pt idx="432">
                  <c:v>7.5024348593829302</c:v>
                </c:pt>
                <c:pt idx="433">
                  <c:v>6.2332205632497297</c:v>
                </c:pt>
                <c:pt idx="434">
                  <c:v>4.9592797857003097</c:v>
                </c:pt>
                <c:pt idx="435">
                  <c:v>3.6806165972615199</c:v>
                </c:pt>
                <c:pt idx="436">
                  <c:v>2.3972350599625201</c:v>
                </c:pt>
                <c:pt idx="437">
                  <c:v>1.1091392273921501</c:v>
                </c:pt>
              </c:numCache>
            </c:numRef>
          </c:yVal>
          <c:smooth val="0"/>
        </c:ser>
        <c:ser>
          <c:idx val="2"/>
          <c:order val="2"/>
          <c:tx>
            <c:v>Выстрел 2</c:v>
          </c:tx>
          <c:spPr>
            <a:ln w="12700" cap="rnd">
              <a:solidFill>
                <a:sysClr val="windowText" lastClr="000000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xyz5!$B$5:$PW$5</c:f>
              <c:numCache>
                <c:formatCode>General</c:formatCode>
                <c:ptCount val="438"/>
                <c:pt idx="0">
                  <c:v>0</c:v>
                </c:pt>
                <c:pt idx="1">
                  <c:v>25.4451776918878</c:v>
                </c:pt>
                <c:pt idx="2">
                  <c:v>50.696707318149201</c:v>
                </c:pt>
                <c:pt idx="3">
                  <c:v>75.7570057598125</c:v>
                </c:pt>
                <c:pt idx="4">
                  <c:v>100.62843338950699</c:v>
                </c:pt>
                <c:pt idx="5">
                  <c:v>125.31331582941699</c:v>
                </c:pt>
                <c:pt idx="6">
                  <c:v>149.81394440467599</c:v>
                </c:pt>
                <c:pt idx="7">
                  <c:v>174.13257659798001</c:v>
                </c:pt>
                <c:pt idx="8">
                  <c:v>198.27143650483501</c:v>
                </c:pt>
                <c:pt idx="9">
                  <c:v>222.23271528894</c:v>
                </c:pt>
                <c:pt idx="10">
                  <c:v>246.018571637202</c:v>
                </c:pt>
                <c:pt idx="11">
                  <c:v>269.63113221393201</c:v>
                </c:pt>
                <c:pt idx="12">
                  <c:v>293.07249211381901</c:v>
                </c:pt>
                <c:pt idx="13">
                  <c:v>316.34471531327102</c:v>
                </c:pt>
                <c:pt idx="14">
                  <c:v>339.449835119775</c:v>
                </c:pt>
                <c:pt idx="15">
                  <c:v>362.38985461894902</c:v>
                </c:pt>
                <c:pt idx="16">
                  <c:v>385.16674711897201</c:v>
                </c:pt>
                <c:pt idx="17">
                  <c:v>407.782456592112</c:v>
                </c:pt>
                <c:pt idx="18">
                  <c:v>430.23889811309999</c:v>
                </c:pt>
                <c:pt idx="19">
                  <c:v>452.53795829411303</c:v>
                </c:pt>
                <c:pt idx="20">
                  <c:v>474.68149571614498</c:v>
                </c:pt>
                <c:pt idx="21">
                  <c:v>496.67134135657398</c:v>
                </c:pt>
                <c:pt idx="22">
                  <c:v>518.50929901275401</c:v>
                </c:pt>
                <c:pt idx="23">
                  <c:v>540.19714572146404</c:v>
                </c:pt>
                <c:pt idx="24">
                  <c:v>561.73663217407</c:v>
                </c:pt>
                <c:pt idx="25">
                  <c:v>583.12948312727497</c:v>
                </c:pt>
                <c:pt idx="26">
                  <c:v>604.37739787905002</c:v>
                </c:pt>
                <c:pt idx="27">
                  <c:v>625.48200643702296</c:v>
                </c:pt>
                <c:pt idx="28">
                  <c:v>646.44480043152998</c:v>
                </c:pt>
                <c:pt idx="29">
                  <c:v>667.26723363946803</c:v>
                </c:pt>
                <c:pt idx="30">
                  <c:v>687.950744278554</c:v>
                </c:pt>
                <c:pt idx="31">
                  <c:v>708.49675506552501</c:v>
                </c:pt>
                <c:pt idx="32">
                  <c:v>728.90667328069503</c:v>
                </c:pt>
                <c:pt idx="33">
                  <c:v>749.18189083848597</c:v>
                </c:pt>
                <c:pt idx="34">
                  <c:v>769.32378436356805</c:v>
                </c:pt>
                <c:pt idx="35">
                  <c:v>789.33371527225097</c:v>
                </c:pt>
                <c:pt idx="36">
                  <c:v>809.21302985880504</c:v>
                </c:pt>
                <c:pt idx="37">
                  <c:v>828.96305938636897</c:v>
                </c:pt>
                <c:pt idx="38">
                  <c:v>848.58512018214799</c:v>
                </c:pt>
                <c:pt idx="39">
                  <c:v>868.08051373659896</c:v>
                </c:pt>
                <c:pt idx="40">
                  <c:v>887.45052680633296</c:v>
                </c:pt>
                <c:pt idx="41">
                  <c:v>906.696431520435</c:v>
                </c:pt>
                <c:pt idx="42">
                  <c:v>925.819485489974</c:v>
                </c:pt>
                <c:pt idx="43">
                  <c:v>944.82093192043601</c:v>
                </c:pt>
                <c:pt idx="44">
                  <c:v>963.70199972684395</c:v>
                </c:pt>
                <c:pt idx="45">
                  <c:v>982.46390365135005</c:v>
                </c:pt>
                <c:pt idx="46">
                  <c:v>1001.10784438307</c:v>
                </c:pt>
                <c:pt idx="47">
                  <c:v>1019.63500867996</c:v>
                </c:pt>
                <c:pt idx="48">
                  <c:v>1038.0465694925699</c:v>
                </c:pt>
                <c:pt idx="49">
                  <c:v>1056.3436860894001</c:v>
                </c:pt>
                <c:pt idx="50">
                  <c:v>1074.5275041837999</c:v>
                </c:pt>
                <c:pt idx="51">
                  <c:v>1092.5991560621501</c:v>
                </c:pt>
                <c:pt idx="52">
                  <c:v>1110.5597607132199</c:v>
                </c:pt>
                <c:pt idx="53">
                  <c:v>1128.4104239585199</c:v>
                </c:pt>
                <c:pt idx="54">
                  <c:v>1146.1522385834701</c:v>
                </c:pt>
                <c:pt idx="55">
                  <c:v>1163.78628446939</c:v>
                </c:pt>
                <c:pt idx="56">
                  <c:v>1181.3136287259599</c:v>
                </c:pt>
                <c:pt idx="57">
                  <c:v>1198.7353258242499</c:v>
                </c:pt>
                <c:pt idx="58">
                  <c:v>1216.0524177300499</c:v>
                </c:pt>
                <c:pt idx="59">
                  <c:v>1233.26593403741</c:v>
                </c:pt>
                <c:pt idx="60">
                  <c:v>1250.37689210241</c:v>
                </c:pt>
                <c:pt idx="61">
                  <c:v>1267.3862971768799</c:v>
                </c:pt>
                <c:pt idx="62">
                  <c:v>1284.2951287957301</c:v>
                </c:pt>
                <c:pt idx="63">
                  <c:v>1301.1043011508</c:v>
                </c:pt>
                <c:pt idx="64">
                  <c:v>1317.8147062309299</c:v>
                </c:pt>
                <c:pt idx="65">
                  <c:v>1334.42722776151</c:v>
                </c:pt>
                <c:pt idx="66">
                  <c:v>1350.9427412274899</c:v>
                </c:pt>
                <c:pt idx="67">
                  <c:v>1367.3621138992301</c:v>
                </c:pt>
                <c:pt idx="68">
                  <c:v>1383.6862048609</c:v>
                </c:pt>
                <c:pt idx="69">
                  <c:v>1399.9158650413699</c:v>
                </c:pt>
                <c:pt idx="70">
                  <c:v>1416.0519372475001</c:v>
                </c:pt>
                <c:pt idx="71">
                  <c:v>1432.09525619961</c:v>
                </c:pt>
                <c:pt idx="72">
                  <c:v>1448.0466485690999</c:v>
                </c:pt>
                <c:pt idx="73">
                  <c:v>1463.90693301796</c:v>
                </c:pt>
                <c:pt idx="74">
                  <c:v>1479.67692024028</c:v>
                </c:pt>
                <c:pt idx="75">
                  <c:v>1495.3574130054101</c:v>
                </c:pt>
                <c:pt idx="76">
                  <c:v>1510.9492062028601</c:v>
                </c:pt>
                <c:pt idx="77">
                  <c:v>1526.4530868887</c:v>
                </c:pt>
                <c:pt idx="78">
                  <c:v>1541.8698343333899</c:v>
                </c:pt>
                <c:pt idx="79">
                  <c:v>1557.2002200711099</c:v>
                </c:pt>
                <c:pt idx="80">
                  <c:v>1572.4450079501501</c:v>
                </c:pt>
                <c:pt idx="81">
                  <c:v>1587.6049541847001</c:v>
                </c:pt>
                <c:pt idx="82">
                  <c:v>1602.68080740758</c:v>
                </c:pt>
                <c:pt idx="83">
                  <c:v>1617.67330872407</c:v>
                </c:pt>
                <c:pt idx="84">
                  <c:v>1632.5831917666801</c:v>
                </c:pt>
                <c:pt idx="85">
                  <c:v>1647.41118114715</c:v>
                </c:pt>
                <c:pt idx="86">
                  <c:v>1662.1579718763101</c:v>
                </c:pt>
                <c:pt idx="87">
                  <c:v>1676.82423983732</c:v>
                </c:pt>
                <c:pt idx="88">
                  <c:v>1691.41065501911</c:v>
                </c:pt>
                <c:pt idx="89">
                  <c:v>1705.9178815779101</c:v>
                </c:pt>
                <c:pt idx="90">
                  <c:v>1720.3465778551399</c:v>
                </c:pt>
                <c:pt idx="91">
                  <c:v>1734.6973963968701</c:v>
                </c:pt>
                <c:pt idx="92">
                  <c:v>1748.97098397476</c:v>
                </c:pt>
                <c:pt idx="93">
                  <c:v>1763.1679816083899</c:v>
                </c:pt>
                <c:pt idx="94">
                  <c:v>1777.2890245889801</c:v>
                </c:pt>
                <c:pt idx="95">
                  <c:v>1791.3347425043501</c:v>
                </c:pt>
                <c:pt idx="96">
                  <c:v>1805.3057592651301</c:v>
                </c:pt>
                <c:pt idx="97">
                  <c:v>1819.2026931320299</c:v>
                </c:pt>
                <c:pt idx="98">
                  <c:v>1833.0261567443099</c:v>
                </c:pt>
                <c:pt idx="99">
                  <c:v>1846.77675714917</c:v>
                </c:pt>
                <c:pt idx="100">
                  <c:v>1860.4550958321199</c:v>
                </c:pt>
                <c:pt idx="101">
                  <c:v>1874.06176874835</c:v>
                </c:pt>
                <c:pt idx="102">
                  <c:v>1887.59736635481</c:v>
                </c:pt>
                <c:pt idx="103">
                  <c:v>1901.06247364316</c:v>
                </c:pt>
                <c:pt idx="104">
                  <c:v>1914.45767017354</c:v>
                </c:pt>
                <c:pt idx="105">
                  <c:v>1927.7835301088701</c:v>
                </c:pt>
                <c:pt idx="106">
                  <c:v>1941.0406222499901</c:v>
                </c:pt>
                <c:pt idx="107">
                  <c:v>1954.2295100712599</c:v>
                </c:pt>
                <c:pt idx="108">
                  <c:v>1967.35075175682</c:v>
                </c:pt>
                <c:pt idx="109">
                  <c:v>1980.4049002373599</c:v>
                </c:pt>
                <c:pt idx="110">
                  <c:v>1993.39250322729</c:v>
                </c:pt>
                <c:pt idx="111">
                  <c:v>2006.3141032625199</c:v>
                </c:pt>
                <c:pt idx="112">
                  <c:v>2019.17023773847</c:v>
                </c:pt>
                <c:pt idx="113">
                  <c:v>2031.96143894856</c:v>
                </c:pt>
                <c:pt idx="114">
                  <c:v>2044.68823484158</c:v>
                </c:pt>
                <c:pt idx="115">
                  <c:v>2057.3511610394698</c:v>
                </c:pt>
                <c:pt idx="116">
                  <c:v>2069.9507592411901</c:v>
                </c:pt>
                <c:pt idx="117">
                  <c:v>2082.4875658895799</c:v>
                </c:pt>
                <c:pt idx="118">
                  <c:v>2094.9621116296798</c:v>
                </c:pt>
                <c:pt idx="119">
                  <c:v>2107.3749213752199</c:v>
                </c:pt>
                <c:pt idx="120">
                  <c:v>2119.7265143744498</c:v>
                </c:pt>
                <c:pt idx="121">
                  <c:v>2132.0174042754902</c:v>
                </c:pt>
                <c:pt idx="122">
                  <c:v>2144.2480991910502</c:v>
                </c:pt>
                <c:pt idx="123">
                  <c:v>2156.4191017626099</c:v>
                </c:pt>
                <c:pt idx="124">
                  <c:v>2168.53090922398</c:v>
                </c:pt>
                <c:pt idx="125">
                  <c:v>2180.5840134642199</c:v>
                </c:pt>
                <c:pt idx="126">
                  <c:v>2192.5789010900999</c:v>
                </c:pt>
                <c:pt idx="127">
                  <c:v>2204.51605348783</c:v>
                </c:pt>
                <c:pt idx="128">
                  <c:v>2216.3959468842099</c:v>
                </c:pt>
                <c:pt idx="129">
                  <c:v>2228.2190524072698</c:v>
                </c:pt>
                <c:pt idx="130">
                  <c:v>2239.9858361461702</c:v>
                </c:pt>
                <c:pt idx="131">
                  <c:v>2251.6967592105598</c:v>
                </c:pt>
                <c:pt idx="132">
                  <c:v>2263.35227778936</c:v>
                </c:pt>
                <c:pt idx="133">
                  <c:v>2274.95284320886</c:v>
                </c:pt>
                <c:pt idx="134">
                  <c:v>2286.4989019902901</c:v>
                </c:pt>
                <c:pt idx="135">
                  <c:v>2297.9908959066702</c:v>
                </c:pt>
                <c:pt idx="136">
                  <c:v>2309.4292620391798</c:v>
                </c:pt>
                <c:pt idx="137">
                  <c:v>2320.8144328328299</c:v>
                </c:pt>
                <c:pt idx="138">
                  <c:v>2332.1468361515599</c:v>
                </c:pt>
                <c:pt idx="139">
                  <c:v>2343.4268953327401</c:v>
                </c:pt>
                <c:pt idx="140">
                  <c:v>2354.6550292410502</c:v>
                </c:pt>
                <c:pt idx="141">
                  <c:v>2365.83165232177</c:v>
                </c:pt>
                <c:pt idx="142">
                  <c:v>2376.9571746534498</c:v>
                </c:pt>
                <c:pt idx="143">
                  <c:v>2388.0320020000399</c:v>
                </c:pt>
                <c:pt idx="144">
                  <c:v>2399.0565358623699</c:v>
                </c:pt>
                <c:pt idx="145">
                  <c:v>2410.0311735290402</c:v>
                </c:pt>
                <c:pt idx="146">
                  <c:v>2420.9563081267802</c:v>
                </c:pt>
                <c:pt idx="147">
                  <c:v>2431.8323286701798</c:v>
                </c:pt>
                <c:pt idx="148">
                  <c:v>2442.65962011083</c:v>
                </c:pt>
                <c:pt idx="149">
                  <c:v>2453.4385633859602</c:v>
                </c:pt>
                <c:pt idx="150">
                  <c:v>2464.1695354663598</c:v>
                </c:pt>
                <c:pt idx="151">
                  <c:v>2474.85290940394</c:v>
                </c:pt>
                <c:pt idx="152">
                  <c:v>2485.4890543785</c:v>
                </c:pt>
                <c:pt idx="153">
                  <c:v>2496.0783357441401</c:v>
                </c:pt>
                <c:pt idx="154">
                  <c:v>2506.62111507499</c:v>
                </c:pt>
                <c:pt idx="155">
                  <c:v>2517.1177502104101</c:v>
                </c:pt>
                <c:pt idx="156">
                  <c:v>2527.5685952996801</c:v>
                </c:pt>
                <c:pt idx="157">
                  <c:v>2537.9740008461299</c:v>
                </c:pt>
                <c:pt idx="158">
                  <c:v>2548.33431375073</c:v>
                </c:pt>
                <c:pt idx="159">
                  <c:v>2558.6498773551102</c:v>
                </c:pt>
                <c:pt idx="160">
                  <c:v>2568.9210314841498</c:v>
                </c:pt>
                <c:pt idx="161">
                  <c:v>2579.1481124879601</c:v>
                </c:pt>
                <c:pt idx="162">
                  <c:v>2589.3314562985502</c:v>
                </c:pt>
                <c:pt idx="163">
                  <c:v>2599.4714401587298</c:v>
                </c:pt>
                <c:pt idx="164">
                  <c:v>2609.5684664355799</c:v>
                </c:pt>
                <c:pt idx="165">
                  <c:v>2619.6229322819499</c:v>
                </c:pt>
                <c:pt idx="166">
                  <c:v>2629.63522905952</c:v>
                </c:pt>
                <c:pt idx="167">
                  <c:v>2639.6057424539999</c:v>
                </c:pt>
                <c:pt idx="168">
                  <c:v>2649.5348525873301</c:v>
                </c:pt>
                <c:pt idx="169">
                  <c:v>2659.4229341270302</c:v>
                </c:pt>
                <c:pt idx="170">
                  <c:v>2669.2703563929099</c:v>
                </c:pt>
                <c:pt idx="171">
                  <c:v>2679.0774834610902</c:v>
                </c:pt>
                <c:pt idx="172">
                  <c:v>2688.8446742654601</c:v>
                </c:pt>
                <c:pt idx="173">
                  <c:v>2698.5722826965998</c:v>
                </c:pt>
                <c:pt idx="174">
                  <c:v>2708.2606576984099</c:v>
                </c:pt>
                <c:pt idx="175">
                  <c:v>2717.91014336225</c:v>
                </c:pt>
                <c:pt idx="176">
                  <c:v>2727.5210790188798</c:v>
                </c:pt>
                <c:pt idx="177">
                  <c:v>2737.09379932821</c:v>
                </c:pt>
                <c:pt idx="178">
                  <c:v>2746.6286343668298</c:v>
                </c:pt>
                <c:pt idx="179">
                  <c:v>2756.1259097135498</c:v>
                </c:pt>
                <c:pt idx="180">
                  <c:v>2765.5859465328199</c:v>
                </c:pt>
                <c:pt idx="181">
                  <c:v>2775.0090616562702</c:v>
                </c:pt>
                <c:pt idx="182">
                  <c:v>2784.39556766228</c:v>
                </c:pt>
                <c:pt idx="183">
                  <c:v>2793.7457733858801</c:v>
                </c:pt>
                <c:pt idx="184">
                  <c:v>2803.06004133448</c:v>
                </c:pt>
                <c:pt idx="185">
                  <c:v>2812.3388420472502</c:v>
                </c:pt>
                <c:pt idx="186">
                  <c:v>2821.5826466244898</c:v>
                </c:pt>
                <c:pt idx="187">
                  <c:v>2830.7919158658401</c:v>
                </c:pt>
                <c:pt idx="188">
                  <c:v>2839.9671005816499</c:v>
                </c:pt>
                <c:pt idx="189">
                  <c:v>2849.1086418923201</c:v>
                </c:pt>
                <c:pt idx="190">
                  <c:v>2858.2169715162599</c:v>
                </c:pt>
                <c:pt idx="191">
                  <c:v>2867.2925120469199</c:v>
                </c:pt>
                <c:pt idx="192">
                  <c:v>2876.3356772194102</c:v>
                </c:pt>
                <c:pt idx="193">
                  <c:v>2885.3468721671602</c:v>
                </c:pt>
                <c:pt idx="194">
                  <c:v>2894.3264936691498</c:v>
                </c:pt>
                <c:pt idx="195">
                  <c:v>2903.27493038803</c:v>
                </c:pt>
                <c:pt idx="196">
                  <c:v>2912.1925630996002</c:v>
                </c:pt>
                <c:pt idx="197">
                  <c:v>2921.07976491406</c:v>
                </c:pt>
                <c:pt idx="198">
                  <c:v>2929.93690148923</c:v>
                </c:pt>
                <c:pt idx="199">
                  <c:v>2938.7643312363498</c:v>
                </c:pt>
                <c:pt idx="200">
                  <c:v>2947.5624055184799</c:v>
                </c:pt>
                <c:pt idx="201">
                  <c:v>2956.3314688421101</c:v>
                </c:pt>
                <c:pt idx="202">
                  <c:v>2965.0718590420101</c:v>
                </c:pt>
                <c:pt idx="203">
                  <c:v>2973.7839074598</c:v>
                </c:pt>
                <c:pt idx="204">
                  <c:v>2982.46793911636</c:v>
                </c:pt>
                <c:pt idx="205">
                  <c:v>2991.12427287845</c:v>
                </c:pt>
                <c:pt idx="206">
                  <c:v>2999.7532216196901</c:v>
                </c:pt>
                <c:pt idx="207">
                  <c:v>3008.35509237618</c:v>
                </c:pt>
                <c:pt idx="208">
                  <c:v>3016.9301864969498</c:v>
                </c:pt>
                <c:pt idx="209">
                  <c:v>3025.47879978949</c:v>
                </c:pt>
                <c:pt idx="210">
                  <c:v>3034.0012226604799</c:v>
                </c:pt>
                <c:pt idx="211">
                  <c:v>3042.49774192939</c:v>
                </c:pt>
                <c:pt idx="212">
                  <c:v>3050.9687145206999</c:v>
                </c:pt>
                <c:pt idx="213">
                  <c:v>3059.4146135849201</c:v>
                </c:pt>
                <c:pt idx="214">
                  <c:v>3067.8359100355701</c:v>
                </c:pt>
                <c:pt idx="215">
                  <c:v>3076.23306176804</c:v>
                </c:pt>
                <c:pt idx="216">
                  <c:v>3084.6065141481499</c:v>
                </c:pt>
                <c:pt idx="217">
                  <c:v>3092.9567004773398</c:v>
                </c:pt>
                <c:pt idx="218">
                  <c:v>3101.2840424360002</c:v>
                </c:pt>
                <c:pt idx="219">
                  <c:v>3109.58895050608</c:v>
                </c:pt>
                <c:pt idx="220">
                  <c:v>3117.87182437417</c:v>
                </c:pt>
                <c:pt idx="221">
                  <c:v>3126.1330533160899</c:v>
                </c:pt>
                <c:pt idx="222">
                  <c:v>3134.3730165642</c:v>
                </c:pt>
                <c:pt idx="223">
                  <c:v>3142.5920836580399</c:v>
                </c:pt>
                <c:pt idx="224">
                  <c:v>3150.7906147796498</c:v>
                </c:pt>
                <c:pt idx="225">
                  <c:v>3158.9689610738701</c:v>
                </c:pt>
                <c:pt idx="226">
                  <c:v>3167.12746495496</c:v>
                </c:pt>
                <c:pt idx="227">
                  <c:v>3175.26646039978</c:v>
                </c:pt>
                <c:pt idx="228">
                  <c:v>3183.3862732286002</c:v>
                </c:pt>
                <c:pt idx="229">
                  <c:v>3191.4872213739</c:v>
                </c:pt>
                <c:pt idx="230">
                  <c:v>3199.5696151380198</c:v>
                </c:pt>
                <c:pt idx="231">
                  <c:v>3207.6337574399799</c:v>
                </c:pt>
                <c:pt idx="232">
                  <c:v>3215.67994405227</c:v>
                </c:pt>
                <c:pt idx="233">
                  <c:v>3223.7084638278202</c:v>
                </c:pt>
                <c:pt idx="234">
                  <c:v>3231.71959891799</c:v>
                </c:pt>
                <c:pt idx="235">
                  <c:v>3239.7136249816099</c:v>
                </c:pt>
                <c:pt idx="236">
                  <c:v>3247.6908113859099</c:v>
                </c:pt>
                <c:pt idx="237">
                  <c:v>3255.6514213993701</c:v>
                </c:pt>
                <c:pt idx="238">
                  <c:v>3263.59571237717</c:v>
                </c:pt>
                <c:pt idx="239">
                  <c:v>3271.5239359394</c:v>
                </c:pt>
                <c:pt idx="240">
                  <c:v>3279.43633814241</c:v>
                </c:pt>
                <c:pt idx="241">
                  <c:v>3287.3331596437001</c:v>
                </c:pt>
                <c:pt idx="242">
                  <c:v>3295.21463586052</c:v>
                </c:pt>
                <c:pt idx="243">
                  <c:v>3303.0809971225999</c:v>
                </c:pt>
                <c:pt idx="244">
                  <c:v>3310.93246881917</c:v>
                </c:pt>
                <c:pt idx="245">
                  <c:v>3318.7692715405501</c:v>
                </c:pt>
                <c:pt idx="246">
                  <c:v>3326.5916212145999</c:v>
                </c:pt>
                <c:pt idx="247">
                  <c:v>3334.3997292382401</c:v>
                </c:pt>
                <c:pt idx="248">
                  <c:v>3342.1938026041698</c:v>
                </c:pt>
                <c:pt idx="249">
                  <c:v>3349.9740440231899</c:v>
                </c:pt>
                <c:pt idx="250">
                  <c:v>3357.74065204205</c:v>
                </c:pt>
                <c:pt idx="251">
                  <c:v>3365.4938211572799</c:v>
                </c:pt>
                <c:pt idx="252">
                  <c:v>3373.2337419249602</c:v>
                </c:pt>
                <c:pt idx="253">
                  <c:v>3380.9606010668099</c:v>
                </c:pt>
                <c:pt idx="254">
                  <c:v>3388.6745815725199</c:v>
                </c:pt>
                <c:pt idx="255">
                  <c:v>3396.3758627986399</c:v>
                </c:pt>
                <c:pt idx="256">
                  <c:v>3404.0646205641901</c:v>
                </c:pt>
                <c:pt idx="257">
                  <c:v>3411.7410272429202</c:v>
                </c:pt>
                <c:pt idx="258">
                  <c:v>3419.4052518526801</c:v>
                </c:pt>
                <c:pt idx="259">
                  <c:v>3427.0574601416502</c:v>
                </c:pt>
                <c:pt idx="260">
                  <c:v>3434.6978146718898</c:v>
                </c:pt>
                <c:pt idx="261">
                  <c:v>3442.3264577898899</c:v>
                </c:pt>
                <c:pt idx="262">
                  <c:v>3449.9434619006902</c:v>
                </c:pt>
                <c:pt idx="263">
                  <c:v>3457.5488818782101</c:v>
                </c:pt>
                <c:pt idx="264">
                  <c:v>3465.1427721417799</c:v>
                </c:pt>
                <c:pt idx="265">
                  <c:v>3472.7251866612701</c:v>
                </c:pt>
                <c:pt idx="266">
                  <c:v>3480.2961789620699</c:v>
                </c:pt>
                <c:pt idx="267">
                  <c:v>3487.8558021300901</c:v>
                </c:pt>
                <c:pt idx="268">
                  <c:v>3495.40410881663</c:v>
                </c:pt>
                <c:pt idx="269">
                  <c:v>3502.9411512432198</c:v>
                </c:pt>
                <c:pt idx="270">
                  <c:v>3510.4669812063298</c:v>
                </c:pt>
                <c:pt idx="271">
                  <c:v>3517.9816500821098</c:v>
                </c:pt>
                <c:pt idx="272">
                  <c:v>3525.4852088309599</c:v>
                </c:pt>
                <c:pt idx="273">
                  <c:v>3532.9777080020799</c:v>
                </c:pt>
                <c:pt idx="274">
                  <c:v>3540.4591977379901</c:v>
                </c:pt>
                <c:pt idx="275">
                  <c:v>3547.9297277789401</c:v>
                </c:pt>
                <c:pt idx="276">
                  <c:v>3555.38934746726</c:v>
                </c:pt>
                <c:pt idx="277">
                  <c:v>3562.8381057516699</c:v>
                </c:pt>
                <c:pt idx="278">
                  <c:v>3570.2760511915299</c:v>
                </c:pt>
                <c:pt idx="279">
                  <c:v>3577.7032319610098</c:v>
                </c:pt>
                <c:pt idx="280">
                  <c:v>3585.11969585323</c:v>
                </c:pt>
                <c:pt idx="281">
                  <c:v>3592.5254902843099</c:v>
                </c:pt>
                <c:pt idx="282">
                  <c:v>3599.9206622974002</c:v>
                </c:pt>
                <c:pt idx="283">
                  <c:v>3607.3052585666201</c:v>
                </c:pt>
                <c:pt idx="284">
                  <c:v>3614.6793254009799</c:v>
                </c:pt>
                <c:pt idx="285">
                  <c:v>3622.0429087482198</c:v>
                </c:pt>
                <c:pt idx="286">
                  <c:v>3629.3960541986298</c:v>
                </c:pt>
                <c:pt idx="287">
                  <c:v>3636.7388069887602</c:v>
                </c:pt>
                <c:pt idx="288">
                  <c:v>3644.0712120051498</c:v>
                </c:pt>
                <c:pt idx="289">
                  <c:v>3651.3933137879499</c:v>
                </c:pt>
                <c:pt idx="290">
                  <c:v>3658.70515653454</c:v>
                </c:pt>
                <c:pt idx="291">
                  <c:v>3666.00678410308</c:v>
                </c:pt>
                <c:pt idx="292">
                  <c:v>3673.2982400159999</c:v>
                </c:pt>
                <c:pt idx="293">
                  <c:v>3680.5795674634501</c:v>
                </c:pt>
                <c:pt idx="294">
                  <c:v>3687.8508093067298</c:v>
                </c:pt>
                <c:pt idx="295">
                  <c:v>3695.1120080816499</c:v>
                </c:pt>
                <c:pt idx="296">
                  <c:v>3702.3632060018399</c:v>
                </c:pt>
                <c:pt idx="297">
                  <c:v>3709.6044449620399</c:v>
                </c:pt>
                <c:pt idx="298">
                  <c:v>3716.83576654135</c:v>
                </c:pt>
                <c:pt idx="299">
                  <c:v>3724.0572120063698</c:v>
                </c:pt>
                <c:pt idx="300">
                  <c:v>3731.2688223144</c:v>
                </c:pt>
                <c:pt idx="301">
                  <c:v>3738.4706381165402</c:v>
                </c:pt>
                <c:pt idx="302">
                  <c:v>3745.66269976075</c:v>
                </c:pt>
                <c:pt idx="303">
                  <c:v>3752.8450472948798</c:v>
                </c:pt>
                <c:pt idx="304">
                  <c:v>3760.0177204696802</c:v>
                </c:pt>
                <c:pt idx="305">
                  <c:v>3767.1807587417202</c:v>
                </c:pt>
                <c:pt idx="306">
                  <c:v>3774.3342012763301</c:v>
                </c:pt>
                <c:pt idx="307">
                  <c:v>3781.4780869504998</c:v>
                </c:pt>
                <c:pt idx="308">
                  <c:v>3788.6124543556498</c:v>
                </c:pt>
                <c:pt idx="309">
                  <c:v>3795.73734180052</c:v>
                </c:pt>
                <c:pt idx="310">
                  <c:v>3802.8527873138701</c:v>
                </c:pt>
                <c:pt idx="311">
                  <c:v>3809.9588286472699</c:v>
                </c:pt>
                <c:pt idx="312">
                  <c:v>3817.0555032777702</c:v>
                </c:pt>
                <c:pt idx="313">
                  <c:v>3824.14284841055</c:v>
                </c:pt>
                <c:pt idx="314">
                  <c:v>3831.2209009816102</c:v>
                </c:pt>
                <c:pt idx="315">
                  <c:v>3838.2896976603201</c:v>
                </c:pt>
                <c:pt idx="316">
                  <c:v>3845.3492748519998</c:v>
                </c:pt>
                <c:pt idx="317">
                  <c:v>3852.3996687004901</c:v>
                </c:pt>
                <c:pt idx="318">
                  <c:v>3859.4409150906099</c:v>
                </c:pt>
                <c:pt idx="319">
                  <c:v>3866.47304965064</c:v>
                </c:pt>
                <c:pt idx="320">
                  <c:v>3873.4961077548001</c:v>
                </c:pt>
                <c:pt idx="321">
                  <c:v>3880.5101245256301</c:v>
                </c:pt>
                <c:pt idx="322">
                  <c:v>3887.5151348363902</c:v>
                </c:pt>
                <c:pt idx="323">
                  <c:v>3894.5111733133999</c:v>
                </c:pt>
                <c:pt idx="324">
                  <c:v>3901.4982743383898</c:v>
                </c:pt>
                <c:pt idx="325">
                  <c:v>3908.4764720507901</c:v>
                </c:pt>
                <c:pt idx="326">
                  <c:v>3915.4458003499799</c:v>
                </c:pt>
                <c:pt idx="327">
                  <c:v>3922.40629289757</c:v>
                </c:pt>
                <c:pt idx="328">
                  <c:v>3929.3579831195798</c:v>
                </c:pt>
                <c:pt idx="329">
                  <c:v>3936.3009042086601</c:v>
                </c:pt>
                <c:pt idx="330">
                  <c:v>3943.2350891262299</c:v>
                </c:pt>
                <c:pt idx="331">
                  <c:v>3950.1605706046398</c:v>
                </c:pt>
                <c:pt idx="332">
                  <c:v>3957.07738114927</c:v>
                </c:pt>
                <c:pt idx="333">
                  <c:v>3963.9855530406098</c:v>
                </c:pt>
                <c:pt idx="334">
                  <c:v>3970.8851183363499</c:v>
                </c:pt>
                <c:pt idx="335">
                  <c:v>3977.77610887337</c:v>
                </c:pt>
                <c:pt idx="336">
                  <c:v>3984.6585562698101</c:v>
                </c:pt>
                <c:pt idx="337">
                  <c:v>3991.5324919270201</c:v>
                </c:pt>
                <c:pt idx="338">
                  <c:v>3998.3979470315599</c:v>
                </c:pt>
                <c:pt idx="339">
                  <c:v>4005.2549525571098</c:v>
                </c:pt>
                <c:pt idx="340">
                  <c:v>4012.1035392664198</c:v>
                </c:pt>
                <c:pt idx="341">
                  <c:v>4018.9437377131899</c:v>
                </c:pt>
                <c:pt idx="342">
                  <c:v>4025.7755782439499</c:v>
                </c:pt>
                <c:pt idx="343">
                  <c:v>4032.59909099994</c:v>
                </c:pt>
                <c:pt idx="344">
                  <c:v>4039.41430591892</c:v>
                </c:pt>
                <c:pt idx="345">
                  <c:v>4046.2212527369702</c:v>
                </c:pt>
                <c:pt idx="346">
                  <c:v>4053.0199609903402</c:v>
                </c:pt>
                <c:pt idx="347">
                  <c:v>4059.81046001713</c:v>
                </c:pt>
                <c:pt idx="348">
                  <c:v>4066.5927789591501</c:v>
                </c:pt>
                <c:pt idx="349">
                  <c:v>4073.36694676357</c:v>
                </c:pt>
                <c:pt idx="350">
                  <c:v>4080.13299218465</c:v>
                </c:pt>
                <c:pt idx="351">
                  <c:v>4086.89094378546</c:v>
                </c:pt>
                <c:pt idx="352">
                  <c:v>4093.6408299395398</c:v>
                </c:pt>
                <c:pt idx="353">
                  <c:v>4100.3826784434996</c:v>
                </c:pt>
                <c:pt idx="354">
                  <c:v>4107.1165111150303</c:v>
                </c:pt>
                <c:pt idx="355">
                  <c:v>4113.84234576373</c:v>
                </c:pt>
                <c:pt idx="356">
                  <c:v>4120.5602000425097</c:v>
                </c:pt>
                <c:pt idx="357">
                  <c:v>4127.2700915340101</c:v>
                </c:pt>
                <c:pt idx="358">
                  <c:v>4133.9720377508702</c:v>
                </c:pt>
                <c:pt idx="359">
                  <c:v>4140.6660561361005</c:v>
                </c:pt>
                <c:pt idx="360">
                  <c:v>4147.3521640634299</c:v>
                </c:pt>
                <c:pt idx="361">
                  <c:v>4154.0303788376796</c:v>
                </c:pt>
                <c:pt idx="362">
                  <c:v>4160.7007176950801</c:v>
                </c:pt>
                <c:pt idx="363">
                  <c:v>4167.3631978035901</c:v>
                </c:pt>
                <c:pt idx="364">
                  <c:v>4174.0178362632996</c:v>
                </c:pt>
                <c:pt idx="365">
                  <c:v>4180.6646501067098</c:v>
                </c:pt>
                <c:pt idx="366">
                  <c:v>4187.3036562991001</c:v>
                </c:pt>
                <c:pt idx="367">
                  <c:v>4193.9348717388402</c:v>
                </c:pt>
                <c:pt idx="368">
                  <c:v>4200.5583132577603</c:v>
                </c:pt>
                <c:pt idx="369">
                  <c:v>4207.1739976214203</c:v>
                </c:pt>
                <c:pt idx="370">
                  <c:v>4213.7819415294998</c:v>
                </c:pt>
                <c:pt idx="371">
                  <c:v>4220.3821616160803</c:v>
                </c:pt>
                <c:pt idx="372">
                  <c:v>4226.9746744499698</c:v>
                </c:pt>
                <c:pt idx="373">
                  <c:v>4233.5594965350701</c:v>
                </c:pt>
                <c:pt idx="374">
                  <c:v>4240.1366443106299</c:v>
                </c:pt>
                <c:pt idx="375">
                  <c:v>4246.7061341516201</c:v>
                </c:pt>
                <c:pt idx="376">
                  <c:v>4253.2679823689996</c:v>
                </c:pt>
                <c:pt idx="377">
                  <c:v>4259.82220521008</c:v>
                </c:pt>
                <c:pt idx="378">
                  <c:v>4266.3688188587903</c:v>
                </c:pt>
                <c:pt idx="379">
                  <c:v>4272.9078394360004</c:v>
                </c:pt>
                <c:pt idx="380">
                  <c:v>4279.4392829998696</c:v>
                </c:pt>
                <c:pt idx="381">
                  <c:v>4285.9631655460798</c:v>
                </c:pt>
                <c:pt idx="382">
                  <c:v>4292.4795030082096</c:v>
                </c:pt>
                <c:pt idx="383">
                  <c:v>4298.9883112579701</c:v>
                </c:pt>
                <c:pt idx="384">
                  <c:v>4305.4896061055697</c:v>
                </c:pt>
                <c:pt idx="385">
                  <c:v>4311.9834032999597</c:v>
                </c:pt>
                <c:pt idx="386">
                  <c:v>4318.4697185291798</c:v>
                </c:pt>
                <c:pt idx="387">
                  <c:v>4324.9485674205998</c:v>
                </c:pt>
                <c:pt idx="388">
                  <c:v>4331.4199655412604</c:v>
                </c:pt>
                <c:pt idx="389">
                  <c:v>4337.8839283981297</c:v>
                </c:pt>
                <c:pt idx="390">
                  <c:v>4344.3404714384096</c:v>
                </c:pt>
                <c:pt idx="391">
                  <c:v>4350.7896100498301</c:v>
                </c:pt>
                <c:pt idx="392">
                  <c:v>4357.2313595609103</c:v>
                </c:pt>
                <c:pt idx="393">
                  <c:v>4363.6657352412803</c:v>
                </c:pt>
                <c:pt idx="394">
                  <c:v>4370.09275230192</c:v>
                </c:pt>
                <c:pt idx="395">
                  <c:v>4376.5124258954802</c:v>
                </c:pt>
                <c:pt idx="396">
                  <c:v>4382.9247711165299</c:v>
                </c:pt>
                <c:pt idx="397">
                  <c:v>4389.3298030018595</c:v>
                </c:pt>
                <c:pt idx="398">
                  <c:v>4395.7275365307396</c:v>
                </c:pt>
                <c:pt idx="399">
                  <c:v>4402.1179866251896</c:v>
                </c:pt>
                <c:pt idx="400">
                  <c:v>4408.5011681503001</c:v>
                </c:pt>
                <c:pt idx="401">
                  <c:v>4414.8770959144204</c:v>
                </c:pt>
                <c:pt idx="402">
                  <c:v>4421.2457846694997</c:v>
                </c:pt>
                <c:pt idx="403">
                  <c:v>4427.60724911132</c:v>
                </c:pt>
                <c:pt idx="404">
                  <c:v>4433.9615038797801</c:v>
                </c:pt>
                <c:pt idx="405">
                  <c:v>4440.3085635591397</c:v>
                </c:pt>
                <c:pt idx="406">
                  <c:v>4446.6484426782899</c:v>
                </c:pt>
                <c:pt idx="407">
                  <c:v>4452.9811557110497</c:v>
                </c:pt>
                <c:pt idx="408">
                  <c:v>4459.3067170763597</c:v>
                </c:pt>
                <c:pt idx="409">
                  <c:v>4465.6251411385902</c:v>
                </c:pt>
                <c:pt idx="410">
                  <c:v>4471.9364422077897</c:v>
                </c:pt>
                <c:pt idx="411">
                  <c:v>4478.2406345399404</c:v>
                </c:pt>
                <c:pt idx="412">
                  <c:v>4484.5377323371904</c:v>
                </c:pt>
                <c:pt idx="413">
                  <c:v>4490.8277497481304</c:v>
                </c:pt>
                <c:pt idx="414">
                  <c:v>4497.1107008680401</c:v>
                </c:pt>
                <c:pt idx="415">
                  <c:v>4503.3865997391404</c:v>
                </c:pt>
                <c:pt idx="416">
                  <c:v>4509.6554603508102</c:v>
                </c:pt>
                <c:pt idx="417">
                  <c:v>4515.9172966399001</c:v>
                </c:pt>
                <c:pt idx="418">
                  <c:v>4522.1721224908997</c:v>
                </c:pt>
                <c:pt idx="419">
                  <c:v>4528.4199517362504</c:v>
                </c:pt>
                <c:pt idx="420">
                  <c:v>4534.6607981565303</c:v>
                </c:pt>
                <c:pt idx="421">
                  <c:v>4540.8946754807303</c:v>
                </c:pt>
                <c:pt idx="422">
                  <c:v>4547.1215973865001</c:v>
                </c:pt>
                <c:pt idx="423">
                  <c:v>4553.3415775003496</c:v>
                </c:pt>
                <c:pt idx="424">
                  <c:v>4559.5546293979196</c:v>
                </c:pt>
                <c:pt idx="425">
                  <c:v>4565.7607666041904</c:v>
                </c:pt>
                <c:pt idx="426">
                  <c:v>4571.9600025937598</c:v>
                </c:pt>
                <c:pt idx="427">
                  <c:v>4578.1523507910197</c:v>
                </c:pt>
                <c:pt idx="428">
                  <c:v>4584.3378245704298</c:v>
                </c:pt>
                <c:pt idx="429">
                  <c:v>4590.5164372567297</c:v>
                </c:pt>
                <c:pt idx="430">
                  <c:v>4596.6882021251804</c:v>
                </c:pt>
                <c:pt idx="431">
                  <c:v>4602.8531324017504</c:v>
                </c:pt>
                <c:pt idx="432">
                  <c:v>4609.0112412634298</c:v>
                </c:pt>
                <c:pt idx="433">
                  <c:v>4615.1625418383401</c:v>
                </c:pt>
                <c:pt idx="434">
                  <c:v>4621.3070472060699</c:v>
                </c:pt>
                <c:pt idx="435">
                  <c:v>4627.4447703978103</c:v>
                </c:pt>
                <c:pt idx="436">
                  <c:v>4633.57572439663</c:v>
                </c:pt>
                <c:pt idx="437">
                  <c:v>4639.69992213768</c:v>
                </c:pt>
              </c:numCache>
            </c:numRef>
          </c:xVal>
          <c:yVal>
            <c:numRef>
              <c:f>xyz5!$B$6:$PW$6</c:f>
              <c:numCache>
                <c:formatCode>General</c:formatCode>
                <c:ptCount val="438"/>
                <c:pt idx="0">
                  <c:v>0.205571885265527</c:v>
                </c:pt>
                <c:pt idx="1">
                  <c:v>2.3900587472176098</c:v>
                </c:pt>
                <c:pt idx="2">
                  <c:v>4.55181217707052</c:v>
                </c:pt>
                <c:pt idx="3">
                  <c:v>6.6910858196377099</c:v>
                </c:pt>
                <c:pt idx="4">
                  <c:v>8.8081276752316704</c:v>
                </c:pt>
                <c:pt idx="5">
                  <c:v>10.9031819819006</c:v>
                </c:pt>
                <c:pt idx="6">
                  <c:v>12.9764892675199</c:v>
                </c:pt>
                <c:pt idx="7">
                  <c:v>15.0282864018618</c:v>
                </c:pt>
                <c:pt idx="8">
                  <c:v>17.0588066485887</c:v>
                </c:pt>
                <c:pt idx="9">
                  <c:v>19.0682797171199</c:v>
                </c:pt>
                <c:pt idx="10">
                  <c:v>21.056931814323601</c:v>
                </c:pt>
                <c:pt idx="11">
                  <c:v>23.024985695992399</c:v>
                </c:pt>
                <c:pt idx="12">
                  <c:v>24.972660718060201</c:v>
                </c:pt>
                <c:pt idx="13">
                  <c:v>26.900172887526001</c:v>
                </c:pt>
                <c:pt idx="14">
                  <c:v>28.807734913047799</c:v>
                </c:pt>
                <c:pt idx="15">
                  <c:v>30.695556255178801</c:v>
                </c:pt>
                <c:pt idx="16">
                  <c:v>32.563843176214</c:v>
                </c:pt>
                <c:pt idx="17">
                  <c:v>34.412798789624297</c:v>
                </c:pt>
                <c:pt idx="18">
                  <c:v>36.242623109052097</c:v>
                </c:pt>
                <c:pt idx="19">
                  <c:v>38.053513096848903</c:v>
                </c:pt>
                <c:pt idx="20">
                  <c:v>39.845662712133702</c:v>
                </c:pt>
                <c:pt idx="21">
                  <c:v>41.619262958356998</c:v>
                </c:pt>
                <c:pt idx="22">
                  <c:v>43.3745019303528</c:v>
                </c:pt>
                <c:pt idx="23">
                  <c:v>45.111564860866103</c:v>
                </c:pt>
                <c:pt idx="24">
                  <c:v>46.830634166543703</c:v>
                </c:pt>
                <c:pt idx="25">
                  <c:v>48.531889493376298</c:v>
                </c:pt>
                <c:pt idx="26">
                  <c:v>50.215507767097897</c:v>
                </c:pt>
                <c:pt idx="27">
                  <c:v>51.881659744511801</c:v>
                </c:pt>
                <c:pt idx="28">
                  <c:v>53.530504612382998</c:v>
                </c:pt>
                <c:pt idx="29">
                  <c:v>55.162197991223998</c:v>
                </c:pt>
                <c:pt idx="30">
                  <c:v>56.776893707942101</c:v>
                </c:pt>
                <c:pt idx="31">
                  <c:v>58.374743806459001</c:v>
                </c:pt>
                <c:pt idx="32">
                  <c:v>59.955898558893502</c:v>
                </c:pt>
                <c:pt idx="33">
                  <c:v>61.520506477271603</c:v>
                </c:pt>
                <c:pt idx="34">
                  <c:v>63.068714325723597</c:v>
                </c:pt>
                <c:pt idx="35">
                  <c:v>64.600667133135701</c:v>
                </c:pt>
                <c:pt idx="36">
                  <c:v>66.116508206220104</c:v>
                </c:pt>
                <c:pt idx="37">
                  <c:v>67.616379142972605</c:v>
                </c:pt>
                <c:pt idx="38">
                  <c:v>69.100419846485806</c:v>
                </c:pt>
                <c:pt idx="39">
                  <c:v>70.568768539088495</c:v>
                </c:pt>
                <c:pt idx="40">
                  <c:v>72.021561776783997</c:v>
                </c:pt>
                <c:pt idx="41">
                  <c:v>73.458934463959395</c:v>
                </c:pt>
                <c:pt idx="42">
                  <c:v>74.881019868339905</c:v>
                </c:pt>
                <c:pt idx="43">
                  <c:v>76.287949636165493</c:v>
                </c:pt>
                <c:pt idx="44">
                  <c:v>77.679853807565195</c:v>
                </c:pt>
                <c:pt idx="45">
                  <c:v>79.056860832107105</c:v>
                </c:pt>
                <c:pt idx="46">
                  <c:v>80.419097584503604</c:v>
                </c:pt>
                <c:pt idx="47">
                  <c:v>81.766689380451794</c:v>
                </c:pt>
                <c:pt idx="48">
                  <c:v>83.099759992589597</c:v>
                </c:pt>
                <c:pt idx="49">
                  <c:v>84.418431666550603</c:v>
                </c:pt>
                <c:pt idx="50">
                  <c:v>85.722825137099093</c:v>
                </c:pt>
                <c:pt idx="51">
                  <c:v>87.013059644331307</c:v>
                </c:pt>
                <c:pt idx="52">
                  <c:v>88.289252949925299</c:v>
                </c:pt>
                <c:pt idx="53">
                  <c:v>89.551521353426594</c:v>
                </c:pt>
                <c:pt idx="54">
                  <c:v>90.799979708555895</c:v>
                </c:pt>
                <c:pt idx="55">
                  <c:v>92.034741439524595</c:v>
                </c:pt>
                <c:pt idx="56">
                  <c:v>93.255918557347997</c:v>
                </c:pt>
                <c:pt idx="57">
                  <c:v>94.463621676142793</c:v>
                </c:pt>
                <c:pt idx="58">
                  <c:v>95.657960029399703</c:v>
                </c:pt>
                <c:pt idx="59">
                  <c:v>96.839041486219998</c:v>
                </c:pt>
                <c:pt idx="60">
                  <c:v>98.006972567506494</c:v>
                </c:pt>
                <c:pt idx="61">
                  <c:v>99.161858462100795</c:v>
                </c:pt>
                <c:pt idx="62">
                  <c:v>100.30380211448499</c:v>
                </c:pt>
                <c:pt idx="63">
                  <c:v>101.432901575212</c:v>
                </c:pt>
                <c:pt idx="64">
                  <c:v>102.54925295419601</c:v>
                </c:pt>
                <c:pt idx="65">
                  <c:v>103.652951371046</c:v>
                </c:pt>
                <c:pt idx="66">
                  <c:v>104.744090960555</c:v>
                </c:pt>
                <c:pt idx="67">
                  <c:v>105.822764878417</c:v>
                </c:pt>
                <c:pt idx="68">
                  <c:v>106.889065307164</c:v>
                </c:pt>
                <c:pt idx="69">
                  <c:v>107.943083462294</c:v>
                </c:pt>
                <c:pt idx="70">
                  <c:v>108.984909598597</c:v>
                </c:pt>
                <c:pt idx="71">
                  <c:v>110.014633016649</c:v>
                </c:pt>
                <c:pt idx="72">
                  <c:v>111.03234206947</c:v>
                </c:pt>
                <c:pt idx="73">
                  <c:v>112.038124169336</c:v>
                </c:pt>
                <c:pt idx="74">
                  <c:v>113.032065794734</c:v>
                </c:pt>
                <c:pt idx="75">
                  <c:v>114.014252497434</c:v>
                </c:pt>
                <c:pt idx="76">
                  <c:v>114.984768909698</c:v>
                </c:pt>
                <c:pt idx="77">
                  <c:v>115.94369875158399</c:v>
                </c:pt>
                <c:pt idx="78">
                  <c:v>116.891124838358</c:v>
                </c:pt>
                <c:pt idx="79">
                  <c:v>117.827129087993</c:v>
                </c:pt>
                <c:pt idx="80">
                  <c:v>118.751792528754</c:v>
                </c:pt>
                <c:pt idx="81">
                  <c:v>119.665195306852</c:v>
                </c:pt>
                <c:pt idx="82">
                  <c:v>120.567416694171</c:v>
                </c:pt>
                <c:pt idx="83">
                  <c:v>121.458535096047</c:v>
                </c:pt>
                <c:pt idx="84">
                  <c:v>122.338628059104</c:v>
                </c:pt>
                <c:pt idx="85">
                  <c:v>123.207772185309</c:v>
                </c:pt>
                <c:pt idx="86">
                  <c:v>124.06604193753</c:v>
                </c:pt>
                <c:pt idx="87">
                  <c:v>124.91351027579501</c:v>
                </c:pt>
                <c:pt idx="88">
                  <c:v>125.750249440944</c:v>
                </c:pt>
                <c:pt idx="89">
                  <c:v>126.576330961442</c:v>
                </c:pt>
                <c:pt idx="90">
                  <c:v>127.391825657648</c:v>
                </c:pt>
                <c:pt idx="91">
                  <c:v>128.19680364620001</c:v>
                </c:pt>
                <c:pt idx="92">
                  <c:v>128.99133434451701</c:v>
                </c:pt>
                <c:pt idx="93">
                  <c:v>129.77548647540399</c:v>
                </c:pt>
                <c:pt idx="94">
                  <c:v>130.549328071746</c:v>
                </c:pt>
                <c:pt idx="95">
                  <c:v>131.312926481305</c:v>
                </c:pt>
                <c:pt idx="96">
                  <c:v>132.06634837159501</c:v>
                </c:pt>
                <c:pt idx="97">
                  <c:v>132.80965973482901</c:v>
                </c:pt>
                <c:pt idx="98">
                  <c:v>133.542925892949</c:v>
                </c:pt>
                <c:pt idx="99">
                  <c:v>134.266211502716</c:v>
                </c:pt>
                <c:pt idx="100">
                  <c:v>134.97958056085699</c:v>
                </c:pt>
                <c:pt idx="101">
                  <c:v>135.68309640927501</c:v>
                </c:pt>
                <c:pt idx="102">
                  <c:v>136.37682174030499</c:v>
                </c:pt>
                <c:pt idx="103">
                  <c:v>137.06081860201499</c:v>
                </c:pt>
                <c:pt idx="104">
                  <c:v>137.73514840354699</c:v>
                </c:pt>
                <c:pt idx="105">
                  <c:v>138.39987192049901</c:v>
                </c:pt>
                <c:pt idx="106">
                  <c:v>139.05504930033101</c:v>
                </c:pt>
                <c:pt idx="107">
                  <c:v>139.700740067807</c:v>
                </c:pt>
                <c:pt idx="108">
                  <c:v>140.337003130451</c:v>
                </c:pt>
                <c:pt idx="109">
                  <c:v>140.963896784036</c:v>
                </c:pt>
                <c:pt idx="110">
                  <c:v>141.581478718076</c:v>
                </c:pt>
                <c:pt idx="111">
                  <c:v>142.189806021339</c:v>
                </c:pt>
                <c:pt idx="112">
                  <c:v>142.788935187368</c:v>
                </c:pt>
                <c:pt idx="113">
                  <c:v>143.378922120006</c:v>
                </c:pt>
                <c:pt idx="114">
                  <c:v>143.95982217163899</c:v>
                </c:pt>
                <c:pt idx="115">
                  <c:v>144.531690690472</c:v>
                </c:pt>
                <c:pt idx="116">
                  <c:v>145.09458293689201</c:v>
                </c:pt>
                <c:pt idx="117">
                  <c:v>145.64855356613401</c:v>
                </c:pt>
                <c:pt idx="118">
                  <c:v>146.19365660826</c:v>
                </c:pt>
                <c:pt idx="119">
                  <c:v>146.72994547589201</c:v>
                </c:pt>
                <c:pt idx="120">
                  <c:v>147.25747297187399</c:v>
                </c:pt>
                <c:pt idx="121">
                  <c:v>147.77629129685101</c:v>
                </c:pt>
                <c:pt idx="122">
                  <c:v>148.28645205676199</c:v>
                </c:pt>
                <c:pt idx="123">
                  <c:v>148.788006270262</c:v>
                </c:pt>
                <c:pt idx="124">
                  <c:v>149.281004376054</c:v>
                </c:pt>
                <c:pt idx="125">
                  <c:v>149.76549624014501</c:v>
                </c:pt>
                <c:pt idx="126">
                  <c:v>150.24153116302301</c:v>
                </c:pt>
                <c:pt idx="127">
                  <c:v>150.709157886751</c:v>
                </c:pt>
                <c:pt idx="128">
                  <c:v>151.16842460197901</c:v>
                </c:pt>
                <c:pt idx="129">
                  <c:v>151.619378954881</c:v>
                </c:pt>
                <c:pt idx="130">
                  <c:v>152.06206805400601</c:v>
                </c:pt>
                <c:pt idx="131">
                  <c:v>152.496538477055</c:v>
                </c:pt>
                <c:pt idx="132">
                  <c:v>152.92283627757701</c:v>
                </c:pt>
                <c:pt idx="133">
                  <c:v>153.34100699158401</c:v>
                </c:pt>
                <c:pt idx="134">
                  <c:v>153.75109564408999</c:v>
                </c:pt>
                <c:pt idx="135">
                  <c:v>154.15314675556701</c:v>
                </c:pt>
                <c:pt idx="136">
                  <c:v>154.54720434833499</c:v>
                </c:pt>
                <c:pt idx="137">
                  <c:v>154.933311952861</c:v>
                </c:pt>
                <c:pt idx="138">
                  <c:v>155.31151261398901</c:v>
                </c:pt>
                <c:pt idx="139">
                  <c:v>155.68184889709099</c:v>
                </c:pt>
                <c:pt idx="140">
                  <c:v>156.04436289414701</c:v>
                </c:pt>
                <c:pt idx="141">
                  <c:v>156.39909622974099</c:v>
                </c:pt>
                <c:pt idx="142">
                  <c:v>156.74609006699299</c:v>
                </c:pt>
                <c:pt idx="143">
                  <c:v>157.08538511340799</c:v>
                </c:pt>
                <c:pt idx="144">
                  <c:v>157.41702162665899</c:v>
                </c:pt>
                <c:pt idx="145">
                  <c:v>157.74103942029001</c:v>
                </c:pt>
                <c:pt idx="146">
                  <c:v>158.05747786935299</c:v>
                </c:pt>
                <c:pt idx="147">
                  <c:v>158.36637591596801</c:v>
                </c:pt>
                <c:pt idx="148">
                  <c:v>158.667772074819</c:v>
                </c:pt>
                <c:pt idx="149">
                  <c:v>158.96170443857599</c:v>
                </c:pt>
                <c:pt idx="150">
                  <c:v>159.248210683243</c:v>
                </c:pt>
                <c:pt idx="151">
                  <c:v>159.527328073446</c:v>
                </c:pt>
                <c:pt idx="152">
                  <c:v>159.799093467646</c:v>
                </c:pt>
                <c:pt idx="153">
                  <c:v>160.06354332328701</c:v>
                </c:pt>
                <c:pt idx="154">
                  <c:v>160.320713701881</c:v>
                </c:pt>
                <c:pt idx="155">
                  <c:v>160.57064027401501</c:v>
                </c:pt>
                <c:pt idx="156">
                  <c:v>160.81335832430901</c:v>
                </c:pt>
                <c:pt idx="157">
                  <c:v>161.048902756296</c:v>
                </c:pt>
                <c:pt idx="158">
                  <c:v>161.277308097244</c:v>
                </c:pt>
                <c:pt idx="159">
                  <c:v>161.49860850291401</c:v>
                </c:pt>
                <c:pt idx="160">
                  <c:v>161.712837762253</c:v>
                </c:pt>
                <c:pt idx="161">
                  <c:v>161.920029302031</c:v>
                </c:pt>
                <c:pt idx="162">
                  <c:v>162.12021625020799</c:v>
                </c:pt>
                <c:pt idx="163">
                  <c:v>162.313432238492</c:v>
                </c:pt>
                <c:pt idx="164">
                  <c:v>162.499711032189</c:v>
                </c:pt>
                <c:pt idx="165">
                  <c:v>162.67908592513299</c:v>
                </c:pt>
                <c:pt idx="166">
                  <c:v>162.85158973561499</c:v>
                </c:pt>
                <c:pt idx="167">
                  <c:v>163.01725481582201</c:v>
                </c:pt>
                <c:pt idx="168">
                  <c:v>163.176113061038</c:v>
                </c:pt>
                <c:pt idx="169">
                  <c:v>163.32819591861499</c:v>
                </c:pt>
                <c:pt idx="170">
                  <c:v>163.47353439672199</c:v>
                </c:pt>
                <c:pt idx="171">
                  <c:v>163.612159072872</c:v>
                </c:pt>
                <c:pt idx="172">
                  <c:v>163.74410010225299</c:v>
                </c:pt>
                <c:pt idx="173">
                  <c:v>163.86938722583801</c:v>
                </c:pt>
                <c:pt idx="174">
                  <c:v>163.98804977831199</c:v>
                </c:pt>
                <c:pt idx="175">
                  <c:v>164.10011669579799</c:v>
                </c:pt>
                <c:pt idx="176">
                  <c:v>164.20561652340299</c:v>
                </c:pt>
                <c:pt idx="177">
                  <c:v>164.30457742258</c:v>
                </c:pt>
                <c:pt idx="178">
                  <c:v>164.39702717831599</c:v>
                </c:pt>
                <c:pt idx="179">
                  <c:v>164.48299320614899</c:v>
                </c:pt>
                <c:pt idx="180">
                  <c:v>164.562502559021</c:v>
                </c:pt>
                <c:pt idx="181">
                  <c:v>164.63558193396699</c:v>
                </c:pt>
                <c:pt idx="182">
                  <c:v>164.702257678655</c:v>
                </c:pt>
                <c:pt idx="183">
                  <c:v>164.76255580055999</c:v>
                </c:pt>
                <c:pt idx="184">
                  <c:v>164.81650230854399</c:v>
                </c:pt>
                <c:pt idx="185">
                  <c:v>164.86412342663201</c:v>
                </c:pt>
                <c:pt idx="186">
                  <c:v>164.90544485515599</c:v>
                </c:pt>
                <c:pt idx="187">
                  <c:v>164.94049171553999</c:v>
                </c:pt>
                <c:pt idx="188">
                  <c:v>164.969288567928</c:v>
                </c:pt>
                <c:pt idx="189">
                  <c:v>164.991859428147</c:v>
                </c:pt>
                <c:pt idx="190">
                  <c:v>165.00822778400499</c:v>
                </c:pt>
                <c:pt idx="191">
                  <c:v>165.018416610983</c:v>
                </c:pt>
                <c:pt idx="192">
                  <c:v>165.02244838733401</c:v>
                </c:pt>
                <c:pt idx="193">
                  <c:v>165.02034510861901</c:v>
                </c:pt>
                <c:pt idx="194">
                  <c:v>165.012128301703</c:v>
                </c:pt>
                <c:pt idx="195">
                  <c:v>164.99781903824299</c:v>
                </c:pt>
                <c:pt idx="196">
                  <c:v>164.977437947684</c:v>
                </c:pt>
                <c:pt idx="197">
                  <c:v>164.951005229781</c:v>
                </c:pt>
                <c:pt idx="198">
                  <c:v>164.918540666681</c:v>
                </c:pt>
                <c:pt idx="199">
                  <c:v>164.88006363456901</c:v>
                </c:pt>
                <c:pt idx="200">
                  <c:v>164.83559311491101</c:v>
                </c:pt>
                <c:pt idx="201">
                  <c:v>164.78514770529401</c:v>
                </c:pt>
                <c:pt idx="202">
                  <c:v>164.72874562989901</c:v>
                </c:pt>
                <c:pt idx="203">
                  <c:v>164.66640474961099</c:v>
                </c:pt>
                <c:pt idx="204">
                  <c:v>164.598142571784</c:v>
                </c:pt>
                <c:pt idx="205">
                  <c:v>164.52397625966799</c:v>
                </c:pt>
                <c:pt idx="206">
                  <c:v>164.44392264153299</c:v>
                </c:pt>
                <c:pt idx="207">
                  <c:v>164.35799821947501</c:v>
                </c:pt>
                <c:pt idx="208">
                  <c:v>164.26621917793599</c:v>
                </c:pt>
                <c:pt idx="209">
                  <c:v>164.168601391945</c:v>
                </c:pt>
                <c:pt idx="210">
                  <c:v>164.065160435086</c:v>
                </c:pt>
                <c:pt idx="211">
                  <c:v>163.95591156541499</c:v>
                </c:pt>
                <c:pt idx="212">
                  <c:v>163.84086873925301</c:v>
                </c:pt>
                <c:pt idx="213">
                  <c:v>163.72004384653999</c:v>
                </c:pt>
                <c:pt idx="214">
                  <c:v>163.593448183541</c:v>
                </c:pt>
                <c:pt idx="215">
                  <c:v>163.461092614336</c:v>
                </c:pt>
                <c:pt idx="216">
                  <c:v>163.32298758781801</c:v>
                </c:pt>
                <c:pt idx="217">
                  <c:v>163.17914315387401</c:v>
                </c:pt>
                <c:pt idx="218">
                  <c:v>163.02956897880301</c:v>
                </c:pt>
                <c:pt idx="219">
                  <c:v>162.87427436000701</c:v>
                </c:pt>
                <c:pt idx="220">
                  <c:v>162.71326824000599</c:v>
                </c:pt>
                <c:pt idx="221">
                  <c:v>162.546559219805</c:v>
                </c:pt>
                <c:pt idx="222">
                  <c:v>162.374155571654</c:v>
                </c:pt>
                <c:pt idx="223">
                  <c:v>162.19606525123501</c:v>
                </c:pt>
                <c:pt idx="224">
                  <c:v>162.01229590930399</c:v>
                </c:pt>
                <c:pt idx="225">
                  <c:v>161.82285490281899</c:v>
                </c:pt>
                <c:pt idx="226">
                  <c:v>161.627749305583</c:v>
                </c:pt>
                <c:pt idx="227">
                  <c:v>161.42698591842401</c:v>
                </c:pt>
                <c:pt idx="228">
                  <c:v>161.220571278942</c:v>
                </c:pt>
                <c:pt idx="229">
                  <c:v>161.00851167083499</c:v>
                </c:pt>
                <c:pt idx="230">
                  <c:v>160.79081313284101</c:v>
                </c:pt>
                <c:pt idx="231">
                  <c:v>160.567481467297</c:v>
                </c:pt>
                <c:pt idx="232">
                  <c:v>160.33852224835499</c:v>
                </c:pt>
                <c:pt idx="233">
                  <c:v>160.10394082985201</c:v>
                </c:pt>
                <c:pt idx="234">
                  <c:v>159.86374235286701</c:v>
                </c:pt>
                <c:pt idx="235">
                  <c:v>159.61793175296901</c:v>
                </c:pt>
                <c:pt idx="236">
                  <c:v>159.366513767181</c:v>
                </c:pt>
                <c:pt idx="237">
                  <c:v>159.10949294066199</c:v>
                </c:pt>
                <c:pt idx="238">
                  <c:v>158.846873633136</c:v>
                </c:pt>
                <c:pt idx="239">
                  <c:v>158.57866002506</c:v>
                </c:pt>
                <c:pt idx="240">
                  <c:v>158.30485612356799</c:v>
                </c:pt>
                <c:pt idx="241">
                  <c:v>158.02546576817301</c:v>
                </c:pt>
                <c:pt idx="242">
                  <c:v>157.740492636266</c:v>
                </c:pt>
                <c:pt idx="243">
                  <c:v>157.449940248399</c:v>
                </c:pt>
                <c:pt idx="244">
                  <c:v>157.153811973378</c:v>
                </c:pt>
                <c:pt idx="245">
                  <c:v>156.85211103316001</c:v>
                </c:pt>
                <c:pt idx="246">
                  <c:v>156.54484050758401</c:v>
                </c:pt>
                <c:pt idx="247">
                  <c:v>156.23200333891</c:v>
                </c:pt>
                <c:pt idx="248">
                  <c:v>155.91360233621501</c:v>
                </c:pt>
                <c:pt idx="249">
                  <c:v>155.58964017961799</c:v>
                </c:pt>
                <c:pt idx="250">
                  <c:v>155.260119424359</c:v>
                </c:pt>
                <c:pt idx="251">
                  <c:v>154.92504250473399</c:v>
                </c:pt>
                <c:pt idx="252">
                  <c:v>154.58441173789899</c:v>
                </c:pt>
                <c:pt idx="253">
                  <c:v>154.238229327526</c:v>
                </c:pt>
                <c:pt idx="254">
                  <c:v>153.88649736735201</c:v>
                </c:pt>
                <c:pt idx="255">
                  <c:v>153.529217844595</c:v>
                </c:pt>
                <c:pt idx="256">
                  <c:v>153.16639264325701</c:v>
                </c:pt>
                <c:pt idx="257">
                  <c:v>152.79802354731601</c:v>
                </c:pt>
                <c:pt idx="258">
                  <c:v>152.424112243812</c:v>
                </c:pt>
                <c:pt idx="259">
                  <c:v>152.04466032583201</c:v>
                </c:pt>
                <c:pt idx="260">
                  <c:v>151.659669295393</c:v>
                </c:pt>
                <c:pt idx="261">
                  <c:v>151.26914144210801</c:v>
                </c:pt>
                <c:pt idx="262">
                  <c:v>150.87308244966701</c:v>
                </c:pt>
                <c:pt idx="263">
                  <c:v>150.47149881132</c:v>
                </c:pt>
                <c:pt idx="264">
                  <c:v>150.06439697028</c:v>
                </c:pt>
                <c:pt idx="265">
                  <c:v>149.651783320329</c:v>
                </c:pt>
                <c:pt idx="266">
                  <c:v>149.23366420640801</c:v>
                </c:pt>
                <c:pt idx="267">
                  <c:v>148.81004592519801</c:v>
                </c:pt>
                <c:pt idx="268">
                  <c:v>148.38093472569599</c:v>
                </c:pt>
                <c:pt idx="269">
                  <c:v>147.94633680978299</c:v>
                </c:pt>
                <c:pt idx="270">
                  <c:v>147.50625833278301</c:v>
                </c:pt>
                <c:pt idx="271">
                  <c:v>147.060705404011</c:v>
                </c:pt>
                <c:pt idx="272">
                  <c:v>146.60968408731799</c:v>
                </c:pt>
                <c:pt idx="273">
                  <c:v>146.15320040162899</c:v>
                </c:pt>
                <c:pt idx="274">
                  <c:v>145.69126032146599</c:v>
                </c:pt>
                <c:pt idx="275">
                  <c:v>145.22386977747601</c:v>
                </c:pt>
                <c:pt idx="276">
                  <c:v>144.75103465693601</c:v>
                </c:pt>
                <c:pt idx="277">
                  <c:v>144.27276080426901</c:v>
                </c:pt>
                <c:pt idx="278">
                  <c:v>143.789054021537</c:v>
                </c:pt>
                <c:pt idx="279">
                  <c:v>143.29992006893599</c:v>
                </c:pt>
                <c:pt idx="280">
                  <c:v>142.80536466528301</c:v>
                </c:pt>
                <c:pt idx="281">
                  <c:v>142.305393488497</c:v>
                </c:pt>
                <c:pt idx="282">
                  <c:v>141.80001217606599</c:v>
                </c:pt>
                <c:pt idx="283">
                  <c:v>141.289226325523</c:v>
                </c:pt>
                <c:pt idx="284">
                  <c:v>140.773041494898</c:v>
                </c:pt>
                <c:pt idx="285">
                  <c:v>140.25146320317899</c:v>
                </c:pt>
                <c:pt idx="286">
                  <c:v>139.72449693075399</c:v>
                </c:pt>
                <c:pt idx="287">
                  <c:v>139.19214811985901</c:v>
                </c:pt>
                <c:pt idx="288">
                  <c:v>138.65442217501101</c:v>
                </c:pt>
                <c:pt idx="289">
                  <c:v>138.111324463442</c:v>
                </c:pt>
                <c:pt idx="290">
                  <c:v>137.562860315519</c:v>
                </c:pt>
                <c:pt idx="291">
                  <c:v>137.00903502516701</c:v>
                </c:pt>
                <c:pt idx="292">
                  <c:v>136.44985385028301</c:v>
                </c:pt>
                <c:pt idx="293">
                  <c:v>135.88532201314499</c:v>
                </c:pt>
                <c:pt idx="294">
                  <c:v>135.31544470081101</c:v>
                </c:pt>
                <c:pt idx="295">
                  <c:v>134.74022706552199</c:v>
                </c:pt>
                <c:pt idx="296">
                  <c:v>134.15967422509399</c:v>
                </c:pt>
                <c:pt idx="297">
                  <c:v>133.57379126330201</c:v>
                </c:pt>
                <c:pt idx="298">
                  <c:v>132.98258323026801</c:v>
                </c:pt>
                <c:pt idx="299">
                  <c:v>132.386055142835</c:v>
                </c:pt>
                <c:pt idx="300">
                  <c:v>131.78421198494399</c:v>
                </c:pt>
                <c:pt idx="301">
                  <c:v>131.17705870799699</c:v>
                </c:pt>
                <c:pt idx="302">
                  <c:v>130.564600231225</c:v>
                </c:pt>
                <c:pt idx="303">
                  <c:v>129.946841442048</c:v>
                </c:pt>
                <c:pt idx="304">
                  <c:v>129.32378719642301</c:v>
                </c:pt>
                <c:pt idx="305">
                  <c:v>128.69544231920301</c:v>
                </c:pt>
                <c:pt idx="306">
                  <c:v>128.061811604475</c:v>
                </c:pt>
                <c:pt idx="307">
                  <c:v>127.42289981590601</c:v>
                </c:pt>
                <c:pt idx="308">
                  <c:v>126.778711687079</c:v>
                </c:pt>
                <c:pt idx="309">
                  <c:v>126.129251921826</c:v>
                </c:pt>
                <c:pt idx="310">
                  <c:v>125.47452519455599</c:v>
                </c:pt>
                <c:pt idx="311">
                  <c:v>124.81453615058</c:v>
                </c:pt>
                <c:pt idx="312">
                  <c:v>124.14928940643399</c:v>
                </c:pt>
                <c:pt idx="313">
                  <c:v>123.478789550193</c:v>
                </c:pt>
                <c:pt idx="314">
                  <c:v>122.803041141785</c:v>
                </c:pt>
                <c:pt idx="315">
                  <c:v>122.12204871330199</c:v>
                </c:pt>
                <c:pt idx="316">
                  <c:v>121.435816769301</c:v>
                </c:pt>
                <c:pt idx="317">
                  <c:v>120.744349787112</c:v>
                </c:pt>
                <c:pt idx="318">
                  <c:v>120.04765221712999</c:v>
                </c:pt>
                <c:pt idx="319">
                  <c:v>119.345728483112</c:v>
                </c:pt>
                <c:pt idx="320">
                  <c:v>118.638582982472</c:v>
                </c:pt>
                <c:pt idx="321">
                  <c:v>117.926220086559</c:v>
                </c:pt>
                <c:pt idx="322">
                  <c:v>117.208644140952</c:v>
                </c:pt>
                <c:pt idx="323">
                  <c:v>116.48585946573201</c:v>
                </c:pt>
                <c:pt idx="324">
                  <c:v>115.757870355763</c:v>
                </c:pt>
                <c:pt idx="325">
                  <c:v>115.024681080969</c:v>
                </c:pt>
                <c:pt idx="326">
                  <c:v>114.286295886597</c:v>
                </c:pt>
                <c:pt idx="327">
                  <c:v>113.542718993493</c:v>
                </c:pt>
                <c:pt idx="328">
                  <c:v>112.79395459836201</c:v>
                </c:pt>
                <c:pt idx="329">
                  <c:v>112.040006874029</c:v>
                </c:pt>
                <c:pt idx="330">
                  <c:v>111.280879969701</c:v>
                </c:pt>
                <c:pt idx="331">
                  <c:v>110.516578011218</c:v>
                </c:pt>
                <c:pt idx="332">
                  <c:v>109.74710510130799</c:v>
                </c:pt>
                <c:pt idx="333">
                  <c:v>108.972465319839</c:v>
                </c:pt>
                <c:pt idx="334">
                  <c:v>108.192662724058</c:v>
                </c:pt>
                <c:pt idx="335">
                  <c:v>107.40770134884301</c:v>
                </c:pt>
                <c:pt idx="336">
                  <c:v>106.61758520694001</c:v>
                </c:pt>
                <c:pt idx="337">
                  <c:v>105.82231828920099</c:v>
                </c:pt>
                <c:pt idx="338">
                  <c:v>105.02190456482199</c:v>
                </c:pt>
                <c:pt idx="339">
                  <c:v>104.21634798157299</c:v>
                </c:pt>
                <c:pt idx="340">
                  <c:v>103.405652466029</c:v>
                </c:pt>
                <c:pt idx="341">
                  <c:v>102.589821923801</c:v>
                </c:pt>
                <c:pt idx="342">
                  <c:v>101.768860239757</c:v>
                </c:pt>
                <c:pt idx="343">
                  <c:v>100.942771278244</c:v>
                </c:pt>
                <c:pt idx="344">
                  <c:v>100.111558883315</c:v>
                </c:pt>
                <c:pt idx="345">
                  <c:v>99.275226878936394</c:v>
                </c:pt>
                <c:pt idx="346">
                  <c:v>98.433779069212406</c:v>
                </c:pt>
                <c:pt idx="347">
                  <c:v>97.587219238592297</c:v>
                </c:pt>
                <c:pt idx="348">
                  <c:v>96.735551152083204</c:v>
                </c:pt>
                <c:pt idx="349">
                  <c:v>95.878778555457799</c:v>
                </c:pt>
                <c:pt idx="350">
                  <c:v>95.016905175459996</c:v>
                </c:pt>
                <c:pt idx="351">
                  <c:v>94.149934720008702</c:v>
                </c:pt>
                <c:pt idx="352">
                  <c:v>93.277870878399497</c:v>
                </c:pt>
                <c:pt idx="353">
                  <c:v>92.400717372210593</c:v>
                </c:pt>
                <c:pt idx="354">
                  <c:v>91.518478662743604</c:v>
                </c:pt>
                <c:pt idx="355">
                  <c:v>90.631159706041402</c:v>
                </c:pt>
                <c:pt idx="356">
                  <c:v>89.738765455024406</c:v>
                </c:pt>
                <c:pt idx="357">
                  <c:v>88.841300848416296</c:v>
                </c:pt>
                <c:pt idx="358">
                  <c:v>87.938770810832807</c:v>
                </c:pt>
                <c:pt idx="359">
                  <c:v>87.031180252871707</c:v>
                </c:pt>
                <c:pt idx="360">
                  <c:v>86.118534071200401</c:v>
                </c:pt>
                <c:pt idx="361">
                  <c:v>85.200837148644595</c:v>
                </c:pt>
                <c:pt idx="362">
                  <c:v>84.278094354275098</c:v>
                </c:pt>
                <c:pt idx="363">
                  <c:v>83.350310543495297</c:v>
                </c:pt>
                <c:pt idx="364">
                  <c:v>82.417490558127099</c:v>
                </c:pt>
                <c:pt idx="365">
                  <c:v>81.479639226497099</c:v>
                </c:pt>
                <c:pt idx="366">
                  <c:v>80.536761363522004</c:v>
                </c:pt>
                <c:pt idx="367">
                  <c:v>79.5888617707934</c:v>
                </c:pt>
                <c:pt idx="368">
                  <c:v>78.635945236661897</c:v>
                </c:pt>
                <c:pt idx="369">
                  <c:v>77.678016536321707</c:v>
                </c:pt>
                <c:pt idx="370">
                  <c:v>76.715080431893099</c:v>
                </c:pt>
                <c:pt idx="371">
                  <c:v>75.747141672506203</c:v>
                </c:pt>
                <c:pt idx="372">
                  <c:v>74.774204994382998</c:v>
                </c:pt>
                <c:pt idx="373">
                  <c:v>73.796275120919205</c:v>
                </c:pt>
                <c:pt idx="374">
                  <c:v>72.813356762765906</c:v>
                </c:pt>
                <c:pt idx="375">
                  <c:v>71.825454617910495</c:v>
                </c:pt>
                <c:pt idx="376">
                  <c:v>70.832573371757206</c:v>
                </c:pt>
                <c:pt idx="377">
                  <c:v>69.834717697207296</c:v>
                </c:pt>
                <c:pt idx="378">
                  <c:v>68.831892254738406</c:v>
                </c:pt>
                <c:pt idx="379">
                  <c:v>67.824101692483794</c:v>
                </c:pt>
                <c:pt idx="380">
                  <c:v>66.811350646311197</c:v>
                </c:pt>
                <c:pt idx="381">
                  <c:v>65.793643739900702</c:v>
                </c:pt>
                <c:pt idx="382">
                  <c:v>64.770985584822895</c:v>
                </c:pt>
                <c:pt idx="383">
                  <c:v>63.743380780616</c:v>
                </c:pt>
                <c:pt idx="384">
                  <c:v>62.710833914862697</c:v>
                </c:pt>
                <c:pt idx="385">
                  <c:v>61.673349563266797</c:v>
                </c:pt>
                <c:pt idx="386">
                  <c:v>60.630932289729003</c:v>
                </c:pt>
                <c:pt idx="387">
                  <c:v>59.583586646422802</c:v>
                </c:pt>
                <c:pt idx="388">
                  <c:v>58.531317173869198</c:v>
                </c:pt>
                <c:pt idx="389">
                  <c:v>57.474128401011797</c:v>
                </c:pt>
                <c:pt idx="390">
                  <c:v>56.412024845290901</c:v>
                </c:pt>
                <c:pt idx="391">
                  <c:v>55.345011012717499</c:v>
                </c:pt>
                <c:pt idx="392">
                  <c:v>54.273091397946601</c:v>
                </c:pt>
                <c:pt idx="393">
                  <c:v>53.196270484350499</c:v>
                </c:pt>
                <c:pt idx="394">
                  <c:v>52.114552744091</c:v>
                </c:pt>
                <c:pt idx="395">
                  <c:v>51.027942638192101</c:v>
                </c:pt>
                <c:pt idx="396">
                  <c:v>49.936444616611503</c:v>
                </c:pt>
                <c:pt idx="397">
                  <c:v>48.840063118312003</c:v>
                </c:pt>
                <c:pt idx="398">
                  <c:v>47.738802571332897</c:v>
                </c:pt>
                <c:pt idx="399">
                  <c:v>46.632667392859901</c:v>
                </c:pt>
                <c:pt idx="400">
                  <c:v>45.521661989296</c:v>
                </c:pt>
                <c:pt idx="401">
                  <c:v>44.405790756331101</c:v>
                </c:pt>
                <c:pt idx="402">
                  <c:v>43.285058079011101</c:v>
                </c:pt>
                <c:pt idx="403">
                  <c:v>42.159468331807503</c:v>
                </c:pt>
                <c:pt idx="404">
                  <c:v>41.029025878685601</c:v>
                </c:pt>
                <c:pt idx="405">
                  <c:v>39.893735073172898</c:v>
                </c:pt>
                <c:pt idx="406">
                  <c:v>38.753600258427397</c:v>
                </c:pt>
                <c:pt idx="407">
                  <c:v>37.608625767304403</c:v>
                </c:pt>
                <c:pt idx="408">
                  <c:v>36.4588159224243</c:v>
                </c:pt>
                <c:pt idx="409">
                  <c:v>35.304175036238803</c:v>
                </c:pt>
                <c:pt idx="410">
                  <c:v>34.144707411097897</c:v>
                </c:pt>
                <c:pt idx="411">
                  <c:v>32.980417339315601</c:v>
                </c:pt>
                <c:pt idx="412">
                  <c:v>31.811309103235399</c:v>
                </c:pt>
                <c:pt idx="413">
                  <c:v>30.637386975296099</c:v>
                </c:pt>
                <c:pt idx="414">
                  <c:v>29.458655218096499</c:v>
                </c:pt>
                <c:pt idx="415">
                  <c:v>28.275118084459901</c:v>
                </c:pt>
                <c:pt idx="416">
                  <c:v>27.0867798174983</c:v>
                </c:pt>
                <c:pt idx="417">
                  <c:v>25.893644650676801</c:v>
                </c:pt>
                <c:pt idx="418">
                  <c:v>24.6957168078767</c:v>
                </c:pt>
                <c:pt idx="419">
                  <c:v>23.4930005034586</c:v>
                </c:pt>
                <c:pt idx="420">
                  <c:v>22.2854999423256</c:v>
                </c:pt>
                <c:pt idx="421">
                  <c:v>21.0732193199858</c:v>
                </c:pt>
                <c:pt idx="422">
                  <c:v>19.856162822614099</c:v>
                </c:pt>
                <c:pt idx="423">
                  <c:v>18.634334627114399</c:v>
                </c:pt>
                <c:pt idx="424">
                  <c:v>17.407738901180998</c:v>
                </c:pt>
                <c:pt idx="425">
                  <c:v>16.176379803359701</c:v>
                </c:pt>
                <c:pt idx="426">
                  <c:v>14.9402614831089</c:v>
                </c:pt>
                <c:pt idx="427">
                  <c:v>13.699388080859499</c:v>
                </c:pt>
                <c:pt idx="428">
                  <c:v>12.453763728075799</c:v>
                </c:pt>
                <c:pt idx="429">
                  <c:v>11.203392547315101</c:v>
                </c:pt>
                <c:pt idx="430">
                  <c:v>9.9482786522868398</c:v>
                </c:pt>
                <c:pt idx="431">
                  <c:v>8.6884261479124891</c:v>
                </c:pt>
                <c:pt idx="432">
                  <c:v>7.4238391303839704</c:v>
                </c:pt>
                <c:pt idx="433">
                  <c:v>6.1545216872225001</c:v>
                </c:pt>
                <c:pt idx="434">
                  <c:v>4.8804778973364904</c:v>
                </c:pt>
                <c:pt idx="435">
                  <c:v>3.6017118310800198</c:v>
                </c:pt>
                <c:pt idx="436">
                  <c:v>2.3182275503101502</c:v>
                </c:pt>
                <c:pt idx="437">
                  <c:v>1.03002910844435</c:v>
                </c:pt>
              </c:numCache>
            </c:numRef>
          </c:yVal>
          <c:smooth val="0"/>
        </c:ser>
        <c:ser>
          <c:idx val="3"/>
          <c:order val="3"/>
          <c:tx>
            <c:v>Выстрел 3</c:v>
          </c:tx>
          <c:spPr>
            <a:ln w="12700" cap="rnd">
              <a:solidFill>
                <a:sysClr val="windowText" lastClr="000000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xyz5!$B$8:$PW$8</c:f>
              <c:numCache>
                <c:formatCode>General</c:formatCode>
                <c:ptCount val="438"/>
                <c:pt idx="0">
                  <c:v>0</c:v>
                </c:pt>
                <c:pt idx="1">
                  <c:v>25.4475045739831</c:v>
                </c:pt>
                <c:pt idx="2">
                  <c:v>50.701332006881699</c:v>
                </c:pt>
                <c:pt idx="3">
                  <c:v>75.763900532873194</c:v>
                </c:pt>
                <c:pt idx="4">
                  <c:v>100.637570916819</c:v>
                </c:pt>
                <c:pt idx="5">
                  <c:v>125.324669168464</c:v>
                </c:pt>
                <c:pt idx="6">
                  <c:v>149.827486995805</c:v>
                </c:pt>
                <c:pt idx="7">
                  <c:v>174.148282259659</c:v>
                </c:pt>
                <c:pt idx="8">
                  <c:v>198.289279428903</c:v>
                </c:pt>
                <c:pt idx="9">
                  <c:v>222.25267003583099</c:v>
                </c:pt>
                <c:pt idx="10">
                  <c:v>246.04061313116</c:v>
                </c:pt>
                <c:pt idx="11">
                  <c:v>269.65523573822901</c:v>
                </c:pt>
                <c:pt idx="12">
                  <c:v>293.09863330596102</c:v>
                </c:pt>
                <c:pt idx="13">
                  <c:v>316.37287016021901</c:v>
                </c:pt>
                <c:pt idx="14">
                  <c:v>339.47997995317201</c:v>
                </c:pt>
                <c:pt idx="15">
                  <c:v>362.42196611036098</c:v>
                </c:pt>
                <c:pt idx="16">
                  <c:v>385.20080227514302</c:v>
                </c:pt>
                <c:pt idx="17">
                  <c:v>407.81843275024897</c:v>
                </c:pt>
                <c:pt idx="18">
                  <c:v>430.27677293617501</c:v>
                </c:pt>
                <c:pt idx="19">
                  <c:v>452.577709766194</c:v>
                </c:pt>
                <c:pt idx="20">
                  <c:v>474.723102137757</c:v>
                </c:pt>
                <c:pt idx="21">
                  <c:v>496.71478134009698</c:v>
                </c:pt>
                <c:pt idx="22">
                  <c:v>518.55455147785199</c:v>
                </c:pt>
                <c:pt idx="23">
                  <c:v>540.24418989054902</c:v>
                </c:pt>
                <c:pt idx="24">
                  <c:v>561.78544756781105</c:v>
                </c:pt>
                <c:pt idx="25">
                  <c:v>583.18004956014795</c:v>
                </c:pt>
                <c:pt idx="26">
                  <c:v>604.42969538455202</c:v>
                </c:pt>
                <c:pt idx="27">
                  <c:v>625.53601620223503</c:v>
                </c:pt>
                <c:pt idx="28">
                  <c:v>646.50050520466505</c:v>
                </c:pt>
                <c:pt idx="29">
                  <c:v>667.32461634432195</c:v>
                </c:pt>
                <c:pt idx="30">
                  <c:v>688.009788014126</c:v>
                </c:pt>
                <c:pt idx="31">
                  <c:v>708.55744310555997</c:v>
                </c:pt>
                <c:pt idx="32">
                  <c:v>728.96898907314505</c:v>
                </c:pt>
                <c:pt idx="33">
                  <c:v>749.24581800489796</c:v>
                </c:pt>
                <c:pt idx="34">
                  <c:v>769.38930669839999</c:v>
                </c:pt>
                <c:pt idx="35">
                  <c:v>789.40081674212502</c:v>
                </c:pt>
                <c:pt idx="36">
                  <c:v>809.28169460169295</c:v>
                </c:pt>
                <c:pt idx="37">
                  <c:v>829.03327171072499</c:v>
                </c:pt>
                <c:pt idx="38">
                  <c:v>848.656864565982</c:v>
                </c:pt>
                <c:pt idx="39">
                  <c:v>868.15377482650797</c:v>
                </c:pt>
                <c:pt idx="40">
                  <c:v>887.52528941646801</c:v>
                </c:pt>
                <c:pt idx="41">
                  <c:v>906.77268063144402</c:v>
                </c:pt>
                <c:pt idx="42">
                  <c:v>925.89720624788697</c:v>
                </c:pt>
                <c:pt idx="43">
                  <c:v>944.90010963552004</c:v>
                </c:pt>
                <c:pt idx="44">
                  <c:v>963.78261987241899</c:v>
                </c:pt>
                <c:pt idx="45">
                  <c:v>982.54595186257404</c:v>
                </c:pt>
                <c:pt idx="46">
                  <c:v>1001.19130645569</c:v>
                </c:pt>
                <c:pt idx="47">
                  <c:v>1019.71987056905</c:v>
                </c:pt>
                <c:pt idx="48">
                  <c:v>1038.1328173112099</c:v>
                </c:pt>
                <c:pt idx="49">
                  <c:v>1056.4313061073799</c:v>
                </c:pt>
                <c:pt idx="50">
                  <c:v>1074.6164828262399</c:v>
                </c:pt>
                <c:pt idx="51">
                  <c:v>1092.6894799081899</c:v>
                </c:pt>
                <c:pt idx="52">
                  <c:v>1110.65141649459</c:v>
                </c:pt>
                <c:pt idx="53">
                  <c:v>1128.5033985581499</c:v>
                </c:pt>
                <c:pt idx="54">
                  <c:v>1146.24651903412</c:v>
                </c:pt>
                <c:pt idx="55">
                  <c:v>1163.8818579521801</c:v>
                </c:pt>
                <c:pt idx="56">
                  <c:v>1181.4104825689799</c:v>
                </c:pt>
                <c:pt idx="57">
                  <c:v>1198.8334475011</c:v>
                </c:pt>
                <c:pt idx="58">
                  <c:v>1216.1517948583901</c:v>
                </c:pt>
                <c:pt idx="59">
                  <c:v>1233.3665543775201</c:v>
                </c:pt>
                <c:pt idx="60">
                  <c:v>1250.47874355571</c:v>
                </c:pt>
                <c:pt idx="61">
                  <c:v>1267.4893677845</c:v>
                </c:pt>
                <c:pt idx="62">
                  <c:v>1284.3994071561499</c:v>
                </c:pt>
                <c:pt idx="63">
                  <c:v>1301.20977652082</c:v>
                </c:pt>
                <c:pt idx="64">
                  <c:v>1317.9213679627601</c:v>
                </c:pt>
                <c:pt idx="65">
                  <c:v>1334.5350653026201</c:v>
                </c:pt>
                <c:pt idx="66">
                  <c:v>1351.0517441204599</c:v>
                </c:pt>
                <c:pt idx="67">
                  <c:v>1367.47227178146</c:v>
                </c:pt>
                <c:pt idx="68">
                  <c:v>1383.79750746439</c:v>
                </c:pt>
                <c:pt idx="69">
                  <c:v>1400.0283021924399</c:v>
                </c:pt>
                <c:pt idx="70">
                  <c:v>1416.16549886648</c:v>
                </c:pt>
                <c:pt idx="71">
                  <c:v>1432.20993230046</c:v>
                </c:pt>
                <c:pt idx="72">
                  <c:v>1448.16242925905</c:v>
                </c:pt>
                <c:pt idx="73">
                  <c:v>1464.02380849715</c:v>
                </c:pt>
                <c:pt idx="74">
                  <c:v>1479.7948808013</c:v>
                </c:pt>
                <c:pt idx="75">
                  <c:v>1495.4764490328801</c:v>
                </c:pt>
                <c:pt idx="76">
                  <c:v>1511.0693081729501</c:v>
                </c:pt>
                <c:pt idx="77">
                  <c:v>1526.57424536864</c:v>
                </c:pt>
                <c:pt idx="78">
                  <c:v>1541.9920399810301</c:v>
                </c:pt>
                <c:pt idx="79">
                  <c:v>1557.32346363431</c:v>
                </c:pt>
                <c:pt idx="80">
                  <c:v>1572.56928026632</c:v>
                </c:pt>
                <c:pt idx="81">
                  <c:v>1587.7302461801901</c:v>
                </c:pt>
                <c:pt idx="82">
                  <c:v>1602.8071100971699</c:v>
                </c:pt>
                <c:pt idx="83">
                  <c:v>1617.8006132103401</c:v>
                </c:pt>
                <c:pt idx="84">
                  <c:v>1632.71148923945</c:v>
                </c:pt>
                <c:pt idx="85">
                  <c:v>1647.54046292412</c:v>
                </c:pt>
                <c:pt idx="86">
                  <c:v>1662.2882296922301</c:v>
                </c:pt>
                <c:pt idx="87">
                  <c:v>1676.9554655552899</c:v>
                </c:pt>
                <c:pt idx="88">
                  <c:v>1691.5428405706</c:v>
                </c:pt>
                <c:pt idx="89">
                  <c:v>1706.05101896262</c:v>
                </c:pt>
                <c:pt idx="90">
                  <c:v>1720.4806591408601</c:v>
                </c:pt>
                <c:pt idx="91">
                  <c:v>1734.8324137192601</c:v>
                </c:pt>
                <c:pt idx="92">
                  <c:v>1749.1069295371601</c:v>
                </c:pt>
                <c:pt idx="93">
                  <c:v>1763.30484768159</c:v>
                </c:pt>
                <c:pt idx="94">
                  <c:v>1777.4268035109801</c:v>
                </c:pt>
                <c:pt idx="95">
                  <c:v>1791.4734266801199</c:v>
                </c:pt>
                <c:pt idx="96">
                  <c:v>1805.4453411662801</c:v>
                </c:pt>
                <c:pt idx="97">
                  <c:v>1819.3431652966101</c:v>
                </c:pt>
                <c:pt idx="98">
                  <c:v>1833.16751177642</c:v>
                </c:pt>
                <c:pt idx="99">
                  <c:v>1846.91898771871</c:v>
                </c:pt>
                <c:pt idx="100">
                  <c:v>1860.59819467445</c:v>
                </c:pt>
                <c:pt idx="101">
                  <c:v>1874.2057286639299</c:v>
                </c:pt>
                <c:pt idx="102">
                  <c:v>1887.74218020886</c:v>
                </c:pt>
                <c:pt idx="103">
                  <c:v>1901.2081343653399</c:v>
                </c:pt>
                <c:pt idx="104">
                  <c:v>1914.60417075751</c:v>
                </c:pt>
                <c:pt idx="105">
                  <c:v>1927.9308636119799</c:v>
                </c:pt>
                <c:pt idx="106">
                  <c:v>1941.18878179284</c:v>
                </c:pt>
                <c:pt idx="107">
                  <c:v>1954.37848883736</c:v>
                </c:pt>
                <c:pt idx="108">
                  <c:v>1967.50054299214</c:v>
                </c:pt>
                <c:pt idx="109">
                  <c:v>1980.5554972499399</c:v>
                </c:pt>
                <c:pt idx="110">
                  <c:v>1993.5438993868499</c:v>
                </c:pt>
                <c:pt idx="111">
                  <c:v>2006.4662919999801</c:v>
                </c:pt>
                <c:pt idx="112">
                  <c:v>2019.32321254558</c:v>
                </c:pt>
                <c:pt idx="113">
                  <c:v>2032.1151933774399</c:v>
                </c:pt>
                <c:pt idx="114">
                  <c:v>2044.8427624754299</c:v>
                </c:pt>
                <c:pt idx="115">
                  <c:v>2057.5064552890599</c:v>
                </c:pt>
                <c:pt idx="116">
                  <c:v>2070.1068135456699</c:v>
                </c:pt>
                <c:pt idx="117">
                  <c:v>2082.6443737575</c:v>
                </c:pt>
                <c:pt idx="118">
                  <c:v>2095.1196666382398</c:v>
                </c:pt>
                <c:pt idx="119">
                  <c:v>2107.5332171694799</c:v>
                </c:pt>
                <c:pt idx="120">
                  <c:v>2119.8855446665898</c:v>
                </c:pt>
                <c:pt idx="121">
                  <c:v>2132.1771628440501</c:v>
                </c:pt>
                <c:pt idx="122">
                  <c:v>2144.4085798801998</c:v>
                </c:pt>
                <c:pt idx="123">
                  <c:v>2156.5802984813699</c:v>
                </c:pt>
                <c:pt idx="124">
                  <c:v>2168.6928159455101</c:v>
                </c:pt>
                <c:pt idx="125">
                  <c:v>2180.7466242251198</c:v>
                </c:pt>
                <c:pt idx="126">
                  <c:v>2192.7422099896398</c:v>
                </c:pt>
                <c:pt idx="127">
                  <c:v>2204.68005468725</c:v>
                </c:pt>
                <c:pt idx="128">
                  <c:v>2216.5606346060399</c:v>
                </c:pt>
                <c:pt idx="129">
                  <c:v>2228.3844209345898</c:v>
                </c:pt>
                <c:pt idx="130">
                  <c:v>2240.1518798219399</c:v>
                </c:pt>
                <c:pt idx="131">
                  <c:v>2251.8634724369199</c:v>
                </c:pt>
                <c:pt idx="132">
                  <c:v>2263.5196550269702</c:v>
                </c:pt>
                <c:pt idx="133">
                  <c:v>2275.1208789761999</c:v>
                </c:pt>
                <c:pt idx="134">
                  <c:v>2286.66759086299</c:v>
                </c:pt>
                <c:pt idx="135">
                  <c:v>2298.1602325168601</c:v>
                </c:pt>
                <c:pt idx="136">
                  <c:v>2309.5992410748499</c:v>
                </c:pt>
                <c:pt idx="137">
                  <c:v>2320.98504903715</c:v>
                </c:pt>
                <c:pt idx="138">
                  <c:v>2332.3180843222699</c:v>
                </c:pt>
                <c:pt idx="139">
                  <c:v>2343.5987703215001</c:v>
                </c:pt>
                <c:pt idx="140">
                  <c:v>2354.8275259528</c:v>
                </c:pt>
                <c:pt idx="141">
                  <c:v>2366.0047657141299</c:v>
                </c:pt>
                <c:pt idx="142">
                  <c:v>2377.1308997361102</c:v>
                </c:pt>
                <c:pt idx="143">
                  <c:v>2388.20633383413</c:v>
                </c:pt>
                <c:pt idx="144">
                  <c:v>2399.2314695598702</c:v>
                </c:pt>
                <c:pt idx="145">
                  <c:v>2410.2067042521899</c:v>
                </c:pt>
                <c:pt idx="146">
                  <c:v>2421.1324310875002</c:v>
                </c:pt>
                <c:pt idx="147">
                  <c:v>2432.0090391294598</c:v>
                </c:pt>
                <c:pt idx="148">
                  <c:v>2442.8369133781798</c:v>
                </c:pt>
                <c:pt idx="149">
                  <c:v>2453.6164348188299</c:v>
                </c:pt>
                <c:pt idx="150">
                  <c:v>2464.3479804695899</c:v>
                </c:pt>
                <c:pt idx="151">
                  <c:v>2475.0319234291901</c:v>
                </c:pt>
                <c:pt idx="152">
                  <c:v>2485.66863292372</c:v>
                </c:pt>
                <c:pt idx="153">
                  <c:v>2496.2584743530201</c:v>
                </c:pt>
                <c:pt idx="154">
                  <c:v>2506.8018093363899</c:v>
                </c:pt>
                <c:pt idx="155">
                  <c:v>2517.2989957578998</c:v>
                </c:pt>
                <c:pt idx="156">
                  <c:v>2527.7503878109501</c:v>
                </c:pt>
                <c:pt idx="157">
                  <c:v>2538.1563360425098</c:v>
                </c:pt>
                <c:pt idx="158">
                  <c:v>2548.5171873966601</c:v>
                </c:pt>
                <c:pt idx="159">
                  <c:v>2558.83328525765</c:v>
                </c:pt>
                <c:pt idx="160">
                  <c:v>2569.10496949248</c:v>
                </c:pt>
                <c:pt idx="161">
                  <c:v>2579.33257649287</c:v>
                </c:pt>
                <c:pt idx="162">
                  <c:v>2589.5164421437598</c:v>
                </c:pt>
                <c:pt idx="163">
                  <c:v>2599.6569430191298</c:v>
                </c:pt>
                <c:pt idx="164">
                  <c:v>2609.75448143017</c:v>
                </c:pt>
                <c:pt idx="165">
                  <c:v>2619.8094545999402</c:v>
                </c:pt>
                <c:pt idx="166">
                  <c:v>2629.8222539590001</c:v>
                </c:pt>
                <c:pt idx="167">
                  <c:v>2639.79326526055</c:v>
                </c:pt>
                <c:pt idx="168">
                  <c:v>2649.7228686926901</c:v>
                </c:pt>
                <c:pt idx="169">
                  <c:v>2659.6114389878499</c:v>
                </c:pt>
                <c:pt idx="170">
                  <c:v>2669.4593455294498</c:v>
                </c:pt>
                <c:pt idx="171">
                  <c:v>2679.2669524560301</c:v>
                </c:pt>
                <c:pt idx="172">
                  <c:v>2689.0346187626601</c:v>
                </c:pt>
                <c:pt idx="173">
                  <c:v>2698.7626983999899</c:v>
                </c:pt>
                <c:pt idx="174">
                  <c:v>2708.4515403708101</c:v>
                </c:pt>
                <c:pt idx="175">
                  <c:v>2718.1014888242698</c:v>
                </c:pt>
                <c:pt idx="176">
                  <c:v>2727.7128831478499</c:v>
                </c:pt>
                <c:pt idx="177">
                  <c:v>2737.2860580571</c:v>
                </c:pt>
                <c:pt idx="178">
                  <c:v>2746.8213436832302</c:v>
                </c:pt>
                <c:pt idx="179">
                  <c:v>2756.3190656586398</c:v>
                </c:pt>
                <c:pt idx="180">
                  <c:v>2765.7795452004302</c:v>
                </c:pt>
                <c:pt idx="181">
                  <c:v>2775.20309919186</c:v>
                </c:pt>
                <c:pt idx="182">
                  <c:v>2784.59004026205</c:v>
                </c:pt>
                <c:pt idx="183">
                  <c:v>2793.9406770881401</c:v>
                </c:pt>
                <c:pt idx="184">
                  <c:v>2803.2553705584701</c:v>
                </c:pt>
                <c:pt idx="185">
                  <c:v>2812.5345910405099</c:v>
                </c:pt>
                <c:pt idx="186">
                  <c:v>2821.7788097595899</c:v>
                </c:pt>
                <c:pt idx="187">
                  <c:v>2830.98848763659</c:v>
                </c:pt>
                <c:pt idx="188">
                  <c:v>2840.1640755994099</c:v>
                </c:pt>
                <c:pt idx="189">
                  <c:v>2849.3060148825498</c:v>
                </c:pt>
                <c:pt idx="190">
                  <c:v>2858.41473731515</c:v>
                </c:pt>
                <c:pt idx="191">
                  <c:v>2867.4906655980999</c:v>
                </c:pt>
                <c:pt idx="192">
                  <c:v>2876.5342135708702</c:v>
                </c:pt>
                <c:pt idx="193">
                  <c:v>2885.5457864682098</c:v>
                </c:pt>
                <c:pt idx="194">
                  <c:v>2894.5257811675601</c:v>
                </c:pt>
                <c:pt idx="195">
                  <c:v>2903.4745864272099</c:v>
                </c:pt>
                <c:pt idx="196">
                  <c:v>2912.3925831159399</c:v>
                </c:pt>
                <c:pt idx="197">
                  <c:v>2921.2801444342899</c:v>
                </c:pt>
                <c:pt idx="198">
                  <c:v>2930.1376361279699</c:v>
                </c:pt>
                <c:pt idx="199">
                  <c:v>2938.9654166936698</c:v>
                </c:pt>
                <c:pt idx="200">
                  <c:v>2947.76383757757</c:v>
                </c:pt>
                <c:pt idx="201">
                  <c:v>2956.5332433670501</c:v>
                </c:pt>
                <c:pt idx="202">
                  <c:v>2965.2739719756</c:v>
                </c:pt>
                <c:pt idx="203">
                  <c:v>2973.9863548214298</c:v>
                </c:pt>
                <c:pt idx="204">
                  <c:v>2982.67071700002</c:v>
                </c:pt>
                <c:pt idx="205">
                  <c:v>2991.3273774507902</c:v>
                </c:pt>
                <c:pt idx="206">
                  <c:v>2999.9566491180799</c:v>
                </c:pt>
                <c:pt idx="207">
                  <c:v>3008.55883910693</c:v>
                </c:pt>
                <c:pt idx="208">
                  <c:v>3017.1342488335099</c:v>
                </c:pt>
                <c:pt idx="209">
                  <c:v>3025.6831741707501</c:v>
                </c:pt>
                <c:pt idx="210">
                  <c:v>3034.20590558912</c:v>
                </c:pt>
                <c:pt idx="211">
                  <c:v>3042.70272972985</c:v>
                </c:pt>
                <c:pt idx="212">
                  <c:v>3051.1740016520598</c:v>
                </c:pt>
                <c:pt idx="213">
                  <c:v>3059.6201943218898</c:v>
                </c:pt>
                <c:pt idx="214">
                  <c:v>3068.0417788107202</c:v>
                </c:pt>
                <c:pt idx="215">
                  <c:v>3076.4392131658301</c:v>
                </c:pt>
                <c:pt idx="216">
                  <c:v>3084.8129428992202</c:v>
                </c:pt>
                <c:pt idx="217">
                  <c:v>3093.1634014531301</c:v>
                </c:pt>
                <c:pt idx="218">
                  <c:v>3101.49101064361</c:v>
                </c:pt>
                <c:pt idx="219">
                  <c:v>3109.7961810833199</c:v>
                </c:pt>
                <c:pt idx="220">
                  <c:v>3118.07931258489</c:v>
                </c:pt>
                <c:pt idx="221">
                  <c:v>3126.3407945457302</c:v>
                </c:pt>
                <c:pt idx="222">
                  <c:v>3134.5810063154699</c:v>
                </c:pt>
                <c:pt idx="223">
                  <c:v>3142.8003175468898</c:v>
                </c:pt>
                <c:pt idx="224">
                  <c:v>3150.99908853132</c:v>
                </c:pt>
                <c:pt idx="225">
                  <c:v>3159.1776705192001</c:v>
                </c:pt>
                <c:pt idx="226">
                  <c:v>3167.3364060268</c:v>
                </c:pt>
                <c:pt idx="227">
                  <c:v>3175.4756291295698</c:v>
                </c:pt>
                <c:pt idx="228">
                  <c:v>3183.5956657431002</c:v>
                </c:pt>
                <c:pt idx="229">
                  <c:v>3191.6968338920701</c:v>
                </c:pt>
                <c:pt idx="230">
                  <c:v>3199.7794439680201</c:v>
                </c:pt>
                <c:pt idx="231">
                  <c:v>3207.8437989762701</c:v>
                </c:pt>
                <c:pt idx="232">
                  <c:v>3215.89019477286</c:v>
                </c:pt>
                <c:pt idx="233">
                  <c:v>3223.91892029164</c:v>
                </c:pt>
                <c:pt idx="234">
                  <c:v>3231.9302577623198</c:v>
                </c:pt>
                <c:pt idx="235">
                  <c:v>3239.92448291966</c:v>
                </c:pt>
                <c:pt idx="236">
                  <c:v>3247.9018652044601</c:v>
                </c:pt>
                <c:pt idx="237">
                  <c:v>3255.86266795654</c:v>
                </c:pt>
                <c:pt idx="238">
                  <c:v>3263.80714860024</c:v>
                </c:pt>
                <c:pt idx="239">
                  <c:v>3271.7355588227301</c:v>
                </c:pt>
                <c:pt idx="240">
                  <c:v>3279.6481447454298</c:v>
                </c:pt>
                <c:pt idx="241">
                  <c:v>3287.5451470890098</c:v>
                </c:pt>
                <c:pt idx="242">
                  <c:v>3295.4268013320302</c:v>
                </c:pt>
                <c:pt idx="243">
                  <c:v>3303.2933378637399</c:v>
                </c:pt>
                <c:pt idx="244">
                  <c:v>3311.1449821311498</c:v>
                </c:pt>
                <c:pt idx="245">
                  <c:v>3318.9819547807301</c:v>
                </c:pt>
                <c:pt idx="246">
                  <c:v>3326.8044717949201</c:v>
                </c:pt>
                <c:pt idx="247">
                  <c:v>3334.6127446236201</c:v>
                </c:pt>
                <c:pt idx="248">
                  <c:v>3342.4069803110901</c:v>
                </c:pt>
                <c:pt idx="249">
                  <c:v>3350.1873816182101</c:v>
                </c:pt>
                <c:pt idx="250">
                  <c:v>3357.95414714047</c:v>
                </c:pt>
                <c:pt idx="251">
                  <c:v>3365.7074714217702</c:v>
                </c:pt>
                <c:pt idx="252">
                  <c:v>3373.4475450643299</c:v>
                </c:pt>
                <c:pt idx="253">
                  <c:v>3381.1745548347199</c:v>
                </c:pt>
                <c:pt idx="254">
                  <c:v>3388.8886837662999</c:v>
                </c:pt>
                <c:pt idx="255">
                  <c:v>3396.59011125814</c:v>
                </c:pt>
                <c:pt idx="256">
                  <c:v>3404.2790131706302</c:v>
                </c:pt>
                <c:pt idx="257">
                  <c:v>3411.95556191786</c:v>
                </c:pt>
                <c:pt idx="258">
                  <c:v>3419.6199265569198</c:v>
                </c:pt>
                <c:pt idx="259">
                  <c:v>3427.2722728742801</c:v>
                </c:pt>
                <c:pt idx="260">
                  <c:v>3434.91276346926</c:v>
                </c:pt>
                <c:pt idx="261">
                  <c:v>3442.5415412709099</c:v>
                </c:pt>
                <c:pt idx="262">
                  <c:v>3450.1586793612601</c:v>
                </c:pt>
                <c:pt idx="263">
                  <c:v>3457.7642326196001</c:v>
                </c:pt>
                <c:pt idx="264">
                  <c:v>3465.3582554705799</c:v>
                </c:pt>
                <c:pt idx="265">
                  <c:v>3472.94080188931</c:v>
                </c:pt>
                <c:pt idx="266">
                  <c:v>3480.5119254063902</c:v>
                </c:pt>
                <c:pt idx="267">
                  <c:v>3488.0716791128598</c:v>
                </c:pt>
                <c:pt idx="268">
                  <c:v>3495.62011566512</c:v>
                </c:pt>
                <c:pt idx="269">
                  <c:v>3503.15728728972</c:v>
                </c:pt>
                <c:pt idx="270">
                  <c:v>3510.6832457881001</c:v>
                </c:pt>
                <c:pt idx="271">
                  <c:v>3518.1980425413399</c:v>
                </c:pt>
                <c:pt idx="272">
                  <c:v>3525.7017285146899</c:v>
                </c:pt>
                <c:pt idx="273">
                  <c:v>3533.1943542621798</c:v>
                </c:pt>
                <c:pt idx="274">
                  <c:v>3540.6759699310801</c:v>
                </c:pt>
                <c:pt idx="275">
                  <c:v>3548.1466252663599</c:v>
                </c:pt>
                <c:pt idx="276">
                  <c:v>3555.60636961501</c:v>
                </c:pt>
                <c:pt idx="277">
                  <c:v>3563.0552519303501</c:v>
                </c:pt>
                <c:pt idx="278">
                  <c:v>3570.4933207763202</c:v>
                </c:pt>
                <c:pt idx="279">
                  <c:v>3577.9206243315898</c:v>
                </c:pt>
                <c:pt idx="280">
                  <c:v>3585.33721039375</c:v>
                </c:pt>
                <c:pt idx="281">
                  <c:v>3592.74312638334</c:v>
                </c:pt>
                <c:pt idx="282">
                  <c:v>3600.1384193478798</c:v>
                </c:pt>
                <c:pt idx="283">
                  <c:v>3607.5231359658201</c:v>
                </c:pt>
                <c:pt idx="284">
                  <c:v>3614.8973225504501</c:v>
                </c:pt>
                <c:pt idx="285">
                  <c:v>3622.26102505376</c:v>
                </c:pt>
                <c:pt idx="286">
                  <c:v>3629.6142890702099</c:v>
                </c:pt>
                <c:pt idx="287">
                  <c:v>3636.95715984052</c:v>
                </c:pt>
                <c:pt idx="288">
                  <c:v>3644.2896822553198</c:v>
                </c:pt>
                <c:pt idx="289">
                  <c:v>3651.6119008588398</c:v>
                </c:pt>
                <c:pt idx="290">
                  <c:v>3658.9238598524798</c:v>
                </c:pt>
                <c:pt idx="291">
                  <c:v>3666.2256030983799</c:v>
                </c:pt>
                <c:pt idx="292">
                  <c:v>3673.5171741229101</c:v>
                </c:pt>
                <c:pt idx="293">
                  <c:v>3680.7986161201302</c:v>
                </c:pt>
                <c:pt idx="294">
                  <c:v>3688.0699719551899</c:v>
                </c:pt>
                <c:pt idx="295">
                  <c:v>3695.3312841677398</c:v>
                </c:pt>
                <c:pt idx="296">
                  <c:v>3702.5825949751902</c:v>
                </c:pt>
                <c:pt idx="297">
                  <c:v>3709.8239462760398</c:v>
                </c:pt>
                <c:pt idx="298">
                  <c:v>3717.0553796530598</c:v>
                </c:pt>
                <c:pt idx="299">
                  <c:v>3724.2769363765601</c:v>
                </c:pt>
                <c:pt idx="300">
                  <c:v>3731.4886574074599</c:v>
                </c:pt>
                <c:pt idx="301">
                  <c:v>3738.6905834004801</c:v>
                </c:pt>
                <c:pt idx="302">
                  <c:v>3745.8827547071101</c:v>
                </c:pt>
                <c:pt idx="303">
                  <c:v>3753.0652113787701</c:v>
                </c:pt>
                <c:pt idx="304">
                  <c:v>3760.2379931696701</c:v>
                </c:pt>
                <c:pt idx="305">
                  <c:v>3767.4011395398602</c:v>
                </c:pt>
                <c:pt idx="306">
                  <c:v>3774.55468965811</c:v>
                </c:pt>
                <c:pt idx="307">
                  <c:v>3781.6986824047699</c:v>
                </c:pt>
                <c:pt idx="308">
                  <c:v>3788.8331563746501</c:v>
                </c:pt>
                <c:pt idx="309">
                  <c:v>3795.9581498798102</c:v>
                </c:pt>
                <c:pt idx="310">
                  <c:v>3803.07370095231</c:v>
                </c:pt>
                <c:pt idx="311">
                  <c:v>3810.1798473469798</c:v>
                </c:pt>
                <c:pt idx="312">
                  <c:v>3817.27662654409</c:v>
                </c:pt>
                <c:pt idx="313">
                  <c:v>3824.3640757520502</c:v>
                </c:pt>
                <c:pt idx="314">
                  <c:v>3831.4422319100099</c:v>
                </c:pt>
                <c:pt idx="315">
                  <c:v>3838.5111316905</c:v>
                </c:pt>
                <c:pt idx="316">
                  <c:v>3845.5708115019502</c:v>
                </c:pt>
                <c:pt idx="317">
                  <c:v>3852.6213074912698</c:v>
                </c:pt>
                <c:pt idx="318">
                  <c:v>3859.6626555463299</c:v>
                </c:pt>
                <c:pt idx="319">
                  <c:v>3866.6948912984599</c:v>
                </c:pt>
                <c:pt idx="320">
                  <c:v>3873.7180501248499</c:v>
                </c:pt>
                <c:pt idx="321">
                  <c:v>3880.7321671510299</c:v>
                </c:pt>
                <c:pt idx="322">
                  <c:v>3887.7372772531899</c:v>
                </c:pt>
                <c:pt idx="323">
                  <c:v>3894.7334150605702</c:v>
                </c:pt>
                <c:pt idx="324">
                  <c:v>3901.7206149577901</c:v>
                </c:pt>
                <c:pt idx="325">
                  <c:v>3908.69891108712</c:v>
                </c:pt>
                <c:pt idx="326">
                  <c:v>3915.6683373507899</c:v>
                </c:pt>
                <c:pt idx="327">
                  <c:v>3922.62892741321</c:v>
                </c:pt>
                <c:pt idx="328">
                  <c:v>3929.5807147032001</c:v>
                </c:pt>
                <c:pt idx="329">
                  <c:v>3936.5237324161399</c:v>
                </c:pt>
                <c:pt idx="330">
                  <c:v>3943.45801351621</c:v>
                </c:pt>
                <c:pt idx="331">
                  <c:v>3950.38359073845</c:v>
                </c:pt>
                <c:pt idx="332">
                  <c:v>3957.3004965909199</c:v>
                </c:pt>
                <c:pt idx="333">
                  <c:v>3964.2087633567699</c:v>
                </c:pt>
                <c:pt idx="334">
                  <c:v>3971.1084230963202</c:v>
                </c:pt>
                <c:pt idx="335">
                  <c:v>3977.99950764908</c:v>
                </c:pt>
                <c:pt idx="336">
                  <c:v>3984.8820486357599</c:v>
                </c:pt>
                <c:pt idx="337">
                  <c:v>3991.7560774602798</c:v>
                </c:pt>
                <c:pt idx="338">
                  <c:v>3998.62162531174</c:v>
                </c:pt>
                <c:pt idx="339">
                  <c:v>4005.4787231663299</c:v>
                </c:pt>
                <c:pt idx="340">
                  <c:v>4012.32740178931</c:v>
                </c:pt>
                <c:pt idx="341">
                  <c:v>4019.16769173684</c:v>
                </c:pt>
                <c:pt idx="342">
                  <c:v>4025.99962335792</c:v>
                </c:pt>
                <c:pt idx="343">
                  <c:v>4032.8232267961998</c:v>
                </c:pt>
                <c:pt idx="344">
                  <c:v>4039.63853199186</c:v>
                </c:pt>
                <c:pt idx="345">
                  <c:v>4046.4455686833799</c:v>
                </c:pt>
                <c:pt idx="346">
                  <c:v>4053.2443664093498</c:v>
                </c:pt>
                <c:pt idx="347">
                  <c:v>4060.0349545102499</c:v>
                </c:pt>
                <c:pt idx="348">
                  <c:v>4066.8173621301798</c:v>
                </c:pt>
                <c:pt idx="349">
                  <c:v>4073.5916182186502</c:v>
                </c:pt>
                <c:pt idx="350">
                  <c:v>4080.3577515321799</c:v>
                </c:pt>
                <c:pt idx="351">
                  <c:v>4087.11579063613</c:v>
                </c:pt>
                <c:pt idx="352">
                  <c:v>4093.8657639062699</c:v>
                </c:pt>
                <c:pt idx="353">
                  <c:v>4100.6076991534701</c:v>
                </c:pt>
                <c:pt idx="354">
                  <c:v>4107.3416182953897</c:v>
                </c:pt>
                <c:pt idx="355">
                  <c:v>4114.0675391596296</c:v>
                </c:pt>
                <c:pt idx="356">
                  <c:v>4120.7854793999804</c:v>
                </c:pt>
                <c:pt idx="357">
                  <c:v>4127.4954565998596</c:v>
                </c:pt>
                <c:pt idx="358">
                  <c:v>4134.19748827273</c:v>
                </c:pt>
                <c:pt idx="359">
                  <c:v>4140.8915918623998</c:v>
                </c:pt>
                <c:pt idx="360">
                  <c:v>4147.5777847434301</c:v>
                </c:pt>
                <c:pt idx="361">
                  <c:v>4154.2560842214198</c:v>
                </c:pt>
                <c:pt idx="362">
                  <c:v>4160.9265075333997</c:v>
                </c:pt>
                <c:pt idx="363">
                  <c:v>4167.5890718481296</c:v>
                </c:pt>
                <c:pt idx="364">
                  <c:v>4174.2437942664801</c:v>
                </c:pt>
                <c:pt idx="365">
                  <c:v>4180.8906918217399</c:v>
                </c:pt>
                <c:pt idx="366">
                  <c:v>4187.5297814799796</c:v>
                </c:pt>
                <c:pt idx="367">
                  <c:v>4194.1610801403403</c:v>
                </c:pt>
                <c:pt idx="368">
                  <c:v>4200.7846046354398</c:v>
                </c:pt>
                <c:pt idx="369">
                  <c:v>4207.4003717316</c:v>
                </c:pt>
                <c:pt idx="370">
                  <c:v>4214.0083981292701</c:v>
                </c:pt>
                <c:pt idx="371">
                  <c:v>4220.60870046329</c:v>
                </c:pt>
                <c:pt idx="372">
                  <c:v>4227.2012953032599</c:v>
                </c:pt>
                <c:pt idx="373">
                  <c:v>4233.7861991538002</c:v>
                </c:pt>
                <c:pt idx="374">
                  <c:v>4240.3634284549498</c:v>
                </c:pt>
                <c:pt idx="375">
                  <c:v>4246.9329995824</c:v>
                </c:pt>
                <c:pt idx="376">
                  <c:v>4253.4949288478902</c:v>
                </c:pt>
                <c:pt idx="377">
                  <c:v>4260.0492324994502</c:v>
                </c:pt>
                <c:pt idx="378">
                  <c:v>4266.5959267217604</c:v>
                </c:pt>
                <c:pt idx="379">
                  <c:v>4273.1350276364501</c:v>
                </c:pt>
                <c:pt idx="380">
                  <c:v>4279.66655130239</c:v>
                </c:pt>
                <c:pt idx="381">
                  <c:v>4286.1905137160002</c:v>
                </c:pt>
                <c:pt idx="382">
                  <c:v>4292.7069308115797</c:v>
                </c:pt>
                <c:pt idx="383">
                  <c:v>4299.2158184615901</c:v>
                </c:pt>
                <c:pt idx="384">
                  <c:v>4305.71719247694</c:v>
                </c:pt>
                <c:pt idx="385">
                  <c:v>4312.2110686073202</c:v>
                </c:pt>
                <c:pt idx="386">
                  <c:v>4318.6974625414596</c:v>
                </c:pt>
                <c:pt idx="387">
                  <c:v>4325.1763899074704</c:v>
                </c:pt>
                <c:pt idx="388">
                  <c:v>4331.6478662730797</c:v>
                </c:pt>
                <c:pt idx="389">
                  <c:v>4338.1119071459798</c:v>
                </c:pt>
                <c:pt idx="390">
                  <c:v>4344.5685279740701</c:v>
                </c:pt>
                <c:pt idx="391">
                  <c:v>4351.0177441457799</c:v>
                </c:pt>
                <c:pt idx="392">
                  <c:v>4357.4595709903397</c:v>
                </c:pt>
                <c:pt idx="393">
                  <c:v>4363.8940237780498</c:v>
                </c:pt>
                <c:pt idx="394">
                  <c:v>4370.3211177206103</c:v>
                </c:pt>
                <c:pt idx="395">
                  <c:v>4376.7408679713399</c:v>
                </c:pt>
                <c:pt idx="396">
                  <c:v>4383.1532896255003</c:v>
                </c:pt>
                <c:pt idx="397">
                  <c:v>4389.5583977205697</c:v>
                </c:pt>
                <c:pt idx="398">
                  <c:v>4395.9562072364897</c:v>
                </c:pt>
                <c:pt idx="399">
                  <c:v>4402.3467330959802</c:v>
                </c:pt>
                <c:pt idx="400">
                  <c:v>4408.7299901647802</c:v>
                </c:pt>
                <c:pt idx="401">
                  <c:v>4415.1059932519202</c:v>
                </c:pt>
                <c:pt idx="402">
                  <c:v>4421.4747571100197</c:v>
                </c:pt>
                <c:pt idx="403">
                  <c:v>4427.8362964355201</c:v>
                </c:pt>
                <c:pt idx="404">
                  <c:v>4434.1906258689896</c:v>
                </c:pt>
                <c:pt idx="405">
                  <c:v>4440.5377599953499</c:v>
                </c:pt>
                <c:pt idx="406">
                  <c:v>4446.8777133441499</c:v>
                </c:pt>
                <c:pt idx="407">
                  <c:v>4453.2105003898596</c:v>
                </c:pt>
                <c:pt idx="408">
                  <c:v>4459.5361355520699</c:v>
                </c:pt>
                <c:pt idx="409">
                  <c:v>4465.8546331958096</c:v>
                </c:pt>
                <c:pt idx="410">
                  <c:v>4472.1660076317603</c:v>
                </c:pt>
                <c:pt idx="411">
                  <c:v>4478.4702731165598</c:v>
                </c:pt>
                <c:pt idx="412">
                  <c:v>4484.7674438529903</c:v>
                </c:pt>
                <c:pt idx="413">
                  <c:v>4491.0575339902798</c:v>
                </c:pt>
                <c:pt idx="414">
                  <c:v>4497.3405576243504</c:v>
                </c:pt>
                <c:pt idx="415">
                  <c:v>4503.6165287980502</c:v>
                </c:pt>
                <c:pt idx="416">
                  <c:v>4509.8854615013997</c:v>
                </c:pt>
                <c:pt idx="417">
                  <c:v>4516.1473696718604</c:v>
                </c:pt>
                <c:pt idx="418">
                  <c:v>4522.4022671945704</c:v>
                </c:pt>
                <c:pt idx="419">
                  <c:v>4528.6501679025696</c:v>
                </c:pt>
                <c:pt idx="420">
                  <c:v>4534.89108557707</c:v>
                </c:pt>
                <c:pt idx="421">
                  <c:v>4541.1250339476801</c:v>
                </c:pt>
                <c:pt idx="422">
                  <c:v>4547.3520266926498</c:v>
                </c:pt>
                <c:pt idx="423">
                  <c:v>4553.5720774391202</c:v>
                </c:pt>
                <c:pt idx="424">
                  <c:v>4559.7851997633297</c:v>
                </c:pt>
                <c:pt idx="425">
                  <c:v>4565.9914071908797</c:v>
                </c:pt>
                <c:pt idx="426">
                  <c:v>4572.1907131969601</c:v>
                </c:pt>
                <c:pt idx="427">
                  <c:v>4578.3831312065804</c:v>
                </c:pt>
                <c:pt idx="428">
                  <c:v>4584.5686745947796</c:v>
                </c:pt>
                <c:pt idx="429">
                  <c:v>4590.7473566869003</c:v>
                </c:pt>
                <c:pt idx="430">
                  <c:v>4596.9191907588001</c:v>
                </c:pt>
                <c:pt idx="431">
                  <c:v>4603.0841900370597</c:v>
                </c:pt>
                <c:pt idx="432">
                  <c:v>4609.2423676992303</c:v>
                </c:pt>
                <c:pt idx="433">
                  <c:v>4615.3937368740499</c:v>
                </c:pt>
                <c:pt idx="434">
                  <c:v>4621.5383106416602</c:v>
                </c:pt>
                <c:pt idx="435">
                  <c:v>4627.6761020338599</c:v>
                </c:pt>
                <c:pt idx="436">
                  <c:v>4633.8071240342897</c:v>
                </c:pt>
                <c:pt idx="437">
                  <c:v>4639.93138957867</c:v>
                </c:pt>
              </c:numCache>
            </c:numRef>
          </c:xVal>
          <c:yVal>
            <c:numRef>
              <c:f>xyz5!$B$9:$PW$9</c:f>
              <c:numCache>
                <c:formatCode>General</c:formatCode>
                <c:ptCount val="438"/>
                <c:pt idx="0">
                  <c:v>0.205529956261402</c:v>
                </c:pt>
                <c:pt idx="1">
                  <c:v>2.3897673571999798</c:v>
                </c:pt>
                <c:pt idx="2">
                  <c:v>4.5512722500921603</c:v>
                </c:pt>
                <c:pt idx="3">
                  <c:v>6.6902983557589399</c:v>
                </c:pt>
                <c:pt idx="4">
                  <c:v>8.8070936689473296</c:v>
                </c:pt>
                <c:pt idx="5">
                  <c:v>10.901902422304399</c:v>
                </c:pt>
                <c:pt idx="6">
                  <c:v>12.974965138457501</c:v>
                </c:pt>
                <c:pt idx="7">
                  <c:v>15.026518682073</c:v>
                </c:pt>
                <c:pt idx="8">
                  <c:v>17.056796311839999</c:v>
                </c:pt>
                <c:pt idx="9">
                  <c:v>19.066027732327399</c:v>
                </c:pt>
                <c:pt idx="10">
                  <c:v>21.0544391456672</c:v>
                </c:pt>
                <c:pt idx="11">
                  <c:v>23.022253303021799</c:v>
                </c:pt>
                <c:pt idx="12">
                  <c:v>24.969689555793099</c:v>
                </c:pt>
                <c:pt idx="13">
                  <c:v>26.8969639065389</c:v>
                </c:pt>
                <c:pt idx="14">
                  <c:v>28.804289059560698</c:v>
                </c:pt>
                <c:pt idx="15">
                  <c:v>30.6918744711326</c:v>
                </c:pt>
                <c:pt idx="16">
                  <c:v>32.559926399342899</c:v>
                </c:pt>
                <c:pt idx="17">
                  <c:v>34.408647953522298</c:v>
                </c:pt>
                <c:pt idx="18">
                  <c:v>36.238239143234097</c:v>
                </c:pt>
                <c:pt idx="19">
                  <c:v>38.048896926807402</c:v>
                </c:pt>
                <c:pt idx="20">
                  <c:v>39.840815259391</c:v>
                </c:pt>
                <c:pt idx="21">
                  <c:v>41.614185140513101</c:v>
                </c:pt>
                <c:pt idx="22">
                  <c:v>43.369194661129498</c:v>
                </c:pt>
                <c:pt idx="23">
                  <c:v>45.106029050147498</c:v>
                </c:pt>
                <c:pt idx="24">
                  <c:v>46.824870720413301</c:v>
                </c:pt>
                <c:pt idx="25">
                  <c:v>48.525899314151197</c:v>
                </c:pt>
                <c:pt idx="26">
                  <c:v>50.209291747794303</c:v>
                </c:pt>
                <c:pt idx="27">
                  <c:v>51.875218843749202</c:v>
                </c:pt>
                <c:pt idx="28">
                  <c:v>53.523839888560701</c:v>
                </c:pt>
                <c:pt idx="29">
                  <c:v>55.155310493465699</c:v>
                </c:pt>
                <c:pt idx="30">
                  <c:v>56.769784476319401</c:v>
                </c:pt>
                <c:pt idx="31">
                  <c:v>58.367413872206299</c:v>
                </c:pt>
                <c:pt idx="32">
                  <c:v>59.9483489446148</c:v>
                </c:pt>
                <c:pt idx="33">
                  <c:v>61.512738197138198</c:v>
                </c:pt>
                <c:pt idx="34">
                  <c:v>63.060728385665399</c:v>
                </c:pt>
                <c:pt idx="35">
                  <c:v>64.592464531023694</c:v>
                </c:pt>
                <c:pt idx="36">
                  <c:v>66.1080899320431</c:v>
                </c:pt>
                <c:pt idx="37">
                  <c:v>67.607746179005701</c:v>
                </c:pt>
                <c:pt idx="38">
                  <c:v>69.091573167453404</c:v>
                </c:pt>
                <c:pt idx="39">
                  <c:v>70.559709112320405</c:v>
                </c:pt>
                <c:pt idx="40">
                  <c:v>72.012290562365706</c:v>
                </c:pt>
                <c:pt idx="41">
                  <c:v>73.449452414876404</c:v>
                </c:pt>
                <c:pt idx="42">
                  <c:v>74.871327930616701</c:v>
                </c:pt>
                <c:pt idx="43">
                  <c:v>76.278048748999197</c:v>
                </c:pt>
                <c:pt idx="44">
                  <c:v>77.669744903453605</c:v>
                </c:pt>
                <c:pt idx="45">
                  <c:v>79.0465448369727</c:v>
                </c:pt>
                <c:pt idx="46">
                  <c:v>80.408575417812301</c:v>
                </c:pt>
                <c:pt idx="47">
                  <c:v>81.755961955327095</c:v>
                </c:pt>
                <c:pt idx="48">
                  <c:v>83.088828215923201</c:v>
                </c:pt>
                <c:pt idx="49">
                  <c:v>84.407296439107796</c:v>
                </c:pt>
                <c:pt idx="50">
                  <c:v>85.711487353621393</c:v>
                </c:pt>
                <c:pt idx="51">
                  <c:v>87.001520193634505</c:v>
                </c:pt>
                <c:pt idx="52">
                  <c:v>88.277512714994103</c:v>
                </c:pt>
                <c:pt idx="53">
                  <c:v>89.539581211506203</c:v>
                </c:pt>
                <c:pt idx="54">
                  <c:v>90.787840531239596</c:v>
                </c:pt>
                <c:pt idx="55">
                  <c:v>92.022404092838897</c:v>
                </c:pt>
                <c:pt idx="56">
                  <c:v>93.243383901834406</c:v>
                </c:pt>
                <c:pt idx="57">
                  <c:v>94.450890566936707</c:v>
                </c:pt>
                <c:pt idx="58">
                  <c:v>95.645033316306595</c:v>
                </c:pt>
                <c:pt idx="59">
                  <c:v>96.825920013788902</c:v>
                </c:pt>
                <c:pt idx="60">
                  <c:v>97.993657175101106</c:v>
                </c:pt>
                <c:pt idx="61">
                  <c:v>99.148349983968401</c:v>
                </c:pt>
                <c:pt idx="62">
                  <c:v>100.29010140836201</c:v>
                </c:pt>
                <c:pt idx="63">
                  <c:v>101.41900952996301</c:v>
                </c:pt>
                <c:pt idx="64">
                  <c:v>102.53517045199899</c:v>
                </c:pt>
                <c:pt idx="65">
                  <c:v>103.63867928750599</c:v>
                </c:pt>
                <c:pt idx="66">
                  <c:v>104.729630164816</c:v>
                </c:pt>
                <c:pt idx="67">
                  <c:v>105.80811623327401</c:v>
                </c:pt>
                <c:pt idx="68">
                  <c:v>106.874229669161</c:v>
                </c:pt>
                <c:pt idx="69">
                  <c:v>107.928061681834</c:v>
                </c:pt>
                <c:pt idx="70">
                  <c:v>108.96970252003401</c:v>
                </c:pt>
                <c:pt idx="71">
                  <c:v>109.99924147838701</c:v>
                </c:pt>
                <c:pt idx="72">
                  <c:v>111.016766904056</c:v>
                </c:pt>
                <c:pt idx="73">
                  <c:v>112.022366203552</c:v>
                </c:pt>
                <c:pt idx="74">
                  <c:v>113.01612584967999</c:v>
                </c:pt>
                <c:pt idx="75">
                  <c:v>113.998131388616</c:v>
                </c:pt>
                <c:pt idx="76">
                  <c:v>114.968467447111</c:v>
                </c:pt>
                <c:pt idx="77">
                  <c:v>115.927217739791</c:v>
                </c:pt>
                <c:pt idx="78">
                  <c:v>116.87446507656701</c:v>
                </c:pt>
                <c:pt idx="79">
                  <c:v>117.810291370134</c:v>
                </c:pt>
                <c:pt idx="80">
                  <c:v>118.734777643551</c:v>
                </c:pt>
                <c:pt idx="81">
                  <c:v>119.648004037897</c:v>
                </c:pt>
                <c:pt idx="82">
                  <c:v>120.550049819991</c:v>
                </c:pt>
                <c:pt idx="83">
                  <c:v>121.440993390171</c:v>
                </c:pt>
                <c:pt idx="84">
                  <c:v>122.320912290129</c:v>
                </c:pt>
                <c:pt idx="85">
                  <c:v>123.189883119401</c:v>
                </c:pt>
                <c:pt idx="86">
                  <c:v>124.047980355733</c:v>
                </c:pt>
                <c:pt idx="87">
                  <c:v>124.89527695731</c:v>
                </c:pt>
                <c:pt idx="88">
                  <c:v>125.73184515969901</c:v>
                </c:pt>
                <c:pt idx="89">
                  <c:v>126.557756486164</c:v>
                </c:pt>
                <c:pt idx="90">
                  <c:v>127.373081751936</c:v>
                </c:pt>
                <c:pt idx="91">
                  <c:v>128.17789106859701</c:v>
                </c:pt>
                <c:pt idx="92">
                  <c:v>128.97225384857899</c:v>
                </c:pt>
                <c:pt idx="93">
                  <c:v>129.756238809763</c:v>
                </c:pt>
                <c:pt idx="94">
                  <c:v>130.529913980179</c:v>
                </c:pt>
                <c:pt idx="95">
                  <c:v>131.29334670279701</c:v>
                </c:pt>
                <c:pt idx="96">
                  <c:v>132.04660364039901</c:v>
                </c:pt>
                <c:pt idx="97">
                  <c:v>132.78975078052699</c:v>
                </c:pt>
                <c:pt idx="98">
                  <c:v>133.52285344051299</c:v>
                </c:pt>
                <c:pt idx="99">
                  <c:v>134.24597627256</c:v>
                </c:pt>
                <c:pt idx="100">
                  <c:v>134.95918326889901</c:v>
                </c:pt>
                <c:pt idx="101">
                  <c:v>135.66253776698801</c:v>
                </c:pt>
                <c:pt idx="102">
                  <c:v>136.35610245477099</c:v>
                </c:pt>
                <c:pt idx="103">
                  <c:v>137.039939375975</c:v>
                </c:pt>
                <c:pt idx="104">
                  <c:v>137.71410993545501</c:v>
                </c:pt>
                <c:pt idx="105">
                  <c:v>138.37867490456901</c:v>
                </c:pt>
                <c:pt idx="106">
                  <c:v>139.03369442658601</c:v>
                </c:pt>
                <c:pt idx="107">
                  <c:v>139.67922802212601</c:v>
                </c:pt>
                <c:pt idx="108">
                  <c:v>140.315334594615</c:v>
                </c:pt>
                <c:pt idx="109">
                  <c:v>140.94207243577199</c:v>
                </c:pt>
                <c:pt idx="110">
                  <c:v>141.559499231102</c:v>
                </c:pt>
                <c:pt idx="111">
                  <c:v>142.167672065408</c:v>
                </c:pt>
                <c:pt idx="112">
                  <c:v>142.76664742830701</c:v>
                </c:pt>
                <c:pt idx="113">
                  <c:v>143.35648121976001</c:v>
                </c:pt>
                <c:pt idx="114">
                  <c:v>143.937228786985</c:v>
                </c:pt>
                <c:pt idx="115">
                  <c:v>144.50894546367499</c:v>
                </c:pt>
                <c:pt idx="116">
                  <c:v>145.07168650482799</c:v>
                </c:pt>
                <c:pt idx="117">
                  <c:v>145.625506562222</c:v>
                </c:pt>
                <c:pt idx="118">
                  <c:v>146.170459662485</c:v>
                </c:pt>
                <c:pt idx="119">
                  <c:v>146.70659921483801</c:v>
                </c:pt>
                <c:pt idx="120">
                  <c:v>147.23397801875001</c:v>
                </c:pt>
                <c:pt idx="121">
                  <c:v>147.752648271515</c:v>
                </c:pt>
                <c:pt idx="122">
                  <c:v>148.26266157575199</c:v>
                </c:pt>
                <c:pt idx="123">
                  <c:v>148.76406894681699</c:v>
                </c:pt>
                <c:pt idx="124">
                  <c:v>149.256920820141</c:v>
                </c:pt>
                <c:pt idx="125">
                  <c:v>149.74126705848599</c:v>
                </c:pt>
                <c:pt idx="126">
                  <c:v>150.217156959119</c:v>
                </c:pt>
                <c:pt idx="127">
                  <c:v>150.684639260903</c:v>
                </c:pt>
                <c:pt idx="128">
                  <c:v>151.14376215131699</c:v>
                </c:pt>
                <c:pt idx="129">
                  <c:v>151.59457327338299</c:v>
                </c:pt>
                <c:pt idx="130">
                  <c:v>152.03711973252399</c:v>
                </c:pt>
                <c:pt idx="131">
                  <c:v>152.47144810333899</c:v>
                </c:pt>
                <c:pt idx="132">
                  <c:v>152.89760443629501</c:v>
                </c:pt>
                <c:pt idx="133">
                  <c:v>153.31563426434499</c:v>
                </c:pt>
                <c:pt idx="134">
                  <c:v>153.72558260946499</c:v>
                </c:pt>
                <c:pt idx="135">
                  <c:v>154.12749398911501</c:v>
                </c:pt>
                <c:pt idx="136">
                  <c:v>154.52141242261999</c:v>
                </c:pt>
                <c:pt idx="137">
                  <c:v>154.90738143747501</c:v>
                </c:pt>
                <c:pt idx="138">
                  <c:v>155.285444075572</c:v>
                </c:pt>
                <c:pt idx="139">
                  <c:v>155.65564289935401</c:v>
                </c:pt>
                <c:pt idx="140">
                  <c:v>156.01801999789001</c:v>
                </c:pt>
                <c:pt idx="141">
                  <c:v>156.37261699287399</c:v>
                </c:pt>
                <c:pt idx="142">
                  <c:v>156.71947504455801</c:v>
                </c:pt>
                <c:pt idx="143">
                  <c:v>157.05863485759599</c:v>
                </c:pt>
                <c:pt idx="144">
                  <c:v>157.39013668683</c:v>
                </c:pt>
                <c:pt idx="145">
                  <c:v>157.714020342992</c:v>
                </c:pt>
                <c:pt idx="146">
                  <c:v>158.03032519834301</c:v>
                </c:pt>
                <c:pt idx="147">
                  <c:v>158.33909019223</c:v>
                </c:pt>
                <c:pt idx="148">
                  <c:v>158.64035383658401</c:v>
                </c:pt>
                <c:pt idx="149">
                  <c:v>158.934154221337</c:v>
                </c:pt>
                <c:pt idx="150">
                  <c:v>159.22052901977699</c:v>
                </c:pt>
                <c:pt idx="151">
                  <c:v>159.49951549382899</c:v>
                </c:pt>
                <c:pt idx="152">
                  <c:v>159.771150499275</c:v>
                </c:pt>
                <c:pt idx="153">
                  <c:v>160.035470490894</c:v>
                </c:pt>
                <c:pt idx="154">
                  <c:v>160.292511527551</c:v>
                </c:pt>
                <c:pt idx="155">
                  <c:v>160.54230927720801</c:v>
                </c:pt>
                <c:pt idx="156">
                  <c:v>160.78489902187201</c:v>
                </c:pt>
                <c:pt idx="157">
                  <c:v>161.02031566248201</c:v>
                </c:pt>
                <c:pt idx="158">
                  <c:v>161.24859372373001</c:v>
                </c:pt>
                <c:pt idx="159">
                  <c:v>161.469767358816</c:v>
                </c:pt>
                <c:pt idx="160">
                  <c:v>161.68387035414401</c:v>
                </c:pt>
                <c:pt idx="161">
                  <c:v>161.89093613395801</c:v>
                </c:pt>
                <c:pt idx="162">
                  <c:v>162.090997821949</c:v>
                </c:pt>
                <c:pt idx="163">
                  <c:v>162.284089033036</c:v>
                </c:pt>
                <c:pt idx="164">
                  <c:v>162.470243527669</c:v>
                </c:pt>
                <c:pt idx="165">
                  <c:v>162.649494597341</c:v>
                </c:pt>
                <c:pt idx="166">
                  <c:v>162.82187505800999</c:v>
                </c:pt>
                <c:pt idx="167">
                  <c:v>162.98741725953201</c:v>
                </c:pt>
                <c:pt idx="168">
                  <c:v>163.146153094867</c:v>
                </c:pt>
                <c:pt idx="169">
                  <c:v>163.29811400904899</c:v>
                </c:pt>
                <c:pt idx="170">
                  <c:v>163.44333100793301</c:v>
                </c:pt>
                <c:pt idx="171">
                  <c:v>163.58183466673199</c:v>
                </c:pt>
                <c:pt idx="172">
                  <c:v>163.713655138332</c:v>
                </c:pt>
                <c:pt idx="173">
                  <c:v>163.83882216141899</c:v>
                </c:pt>
                <c:pt idx="174">
                  <c:v>163.95736506839501</c:v>
                </c:pt>
                <c:pt idx="175">
                  <c:v>164.06931279311101</c:v>
                </c:pt>
                <c:pt idx="176">
                  <c:v>164.17469387840799</c:v>
                </c:pt>
                <c:pt idx="177">
                  <c:v>164.27353648348401</c:v>
                </c:pt>
                <c:pt idx="178">
                  <c:v>164.365868391079</c:v>
                </c:pt>
                <c:pt idx="179">
                  <c:v>164.451717014493</c:v>
                </c:pt>
                <c:pt idx="180">
                  <c:v>164.531109404441</c:v>
                </c:pt>
                <c:pt idx="181">
                  <c:v>164.60407225573999</c:v>
                </c:pt>
                <c:pt idx="182">
                  <c:v>164.67063191385</c:v>
                </c:pt>
                <c:pt idx="183">
                  <c:v>164.730814382744</c:v>
                </c:pt>
                <c:pt idx="184">
                  <c:v>164.78464565833301</c:v>
                </c:pt>
                <c:pt idx="185">
                  <c:v>164.832151960224</c:v>
                </c:pt>
                <c:pt idx="186">
                  <c:v>164.873358986158</c:v>
                </c:pt>
                <c:pt idx="187">
                  <c:v>164.90829185496301</c:v>
                </c:pt>
                <c:pt idx="188">
                  <c:v>164.93697512418899</c:v>
                </c:pt>
                <c:pt idx="189">
                  <c:v>164.959432807063</c:v>
                </c:pt>
                <c:pt idx="190">
                  <c:v>164.97568838880099</c:v>
                </c:pt>
                <c:pt idx="191">
                  <c:v>164.98576484229301</c:v>
                </c:pt>
                <c:pt idx="192">
                  <c:v>164.989684643206</c:v>
                </c:pt>
                <c:pt idx="193">
                  <c:v>164.98746978451899</c:v>
                </c:pt>
                <c:pt idx="194">
                  <c:v>164.97914179052501</c:v>
                </c:pt>
                <c:pt idx="195">
                  <c:v>164.96472173031901</c:v>
                </c:pt>
                <c:pt idx="196">
                  <c:v>164.94423023078801</c:v>
                </c:pt>
                <c:pt idx="197">
                  <c:v>164.91768748914501</c:v>
                </c:pt>
                <c:pt idx="198">
                  <c:v>164.88511328500201</c:v>
                </c:pt>
                <c:pt idx="199">
                  <c:v>164.846526992024</c:v>
                </c:pt>
                <c:pt idx="200">
                  <c:v>164.80194758916599</c:v>
                </c:pt>
                <c:pt idx="201">
                  <c:v>164.75139367152201</c:v>
                </c:pt>
                <c:pt idx="202">
                  <c:v>164.694883460792</c:v>
                </c:pt>
                <c:pt idx="203">
                  <c:v>164.63243481539399</c:v>
                </c:pt>
                <c:pt idx="204">
                  <c:v>164.56406524023001</c:v>
                </c:pt>
                <c:pt idx="205">
                  <c:v>164.48979189611401</c:v>
                </c:pt>
                <c:pt idx="206">
                  <c:v>164.40963160889601</c:v>
                </c:pt>
                <c:pt idx="207">
                  <c:v>164.323600878268</c:v>
                </c:pt>
                <c:pt idx="208">
                  <c:v>164.231715886285</c:v>
                </c:pt>
                <c:pt idx="209">
                  <c:v>164.13399250560499</c:v>
                </c:pt>
                <c:pt idx="210">
                  <c:v>164.03044630745799</c:v>
                </c:pt>
                <c:pt idx="211">
                  <c:v>163.921092550688</c:v>
                </c:pt>
                <c:pt idx="212">
                  <c:v>163.80594521407099</c:v>
                </c:pt>
                <c:pt idx="213">
                  <c:v>163.68501618769599</c:v>
                </c:pt>
                <c:pt idx="214">
                  <c:v>163.55831676347199</c:v>
                </c:pt>
                <c:pt idx="215">
                  <c:v>163.42585780117699</c:v>
                </c:pt>
                <c:pt idx="216">
                  <c:v>163.28764974546601</c:v>
                </c:pt>
                <c:pt idx="217">
                  <c:v>163.14370264204501</c:v>
                </c:pt>
                <c:pt idx="218">
                  <c:v>162.994026153091</c:v>
                </c:pt>
                <c:pt idx="219">
                  <c:v>162.83862957194299</c:v>
                </c:pt>
                <c:pt idx="220">
                  <c:v>162.67752183711801</c:v>
                </c:pt>
                <c:pt idx="221">
                  <c:v>162.51071154567299</c:v>
                </c:pt>
                <c:pt idx="222">
                  <c:v>162.33820696597101</c:v>
                </c:pt>
                <c:pt idx="223">
                  <c:v>162.16001604986101</c:v>
                </c:pt>
                <c:pt idx="224">
                  <c:v>161.976146444324</c:v>
                </c:pt>
                <c:pt idx="225">
                  <c:v>161.786605502599</c:v>
                </c:pt>
                <c:pt idx="226">
                  <c:v>161.59140029482299</c:v>
                </c:pt>
                <c:pt idx="227">
                  <c:v>161.390537618217</c:v>
                </c:pt>
                <c:pt idx="228">
                  <c:v>161.18402400682299</c:v>
                </c:pt>
                <c:pt idx="229">
                  <c:v>160.97186574083699</c:v>
                </c:pt>
                <c:pt idx="230">
                  <c:v>160.754068855545</c:v>
                </c:pt>
                <c:pt idx="231">
                  <c:v>160.530639149888</c:v>
                </c:pt>
                <c:pt idx="232">
                  <c:v>160.30158219466799</c:v>
                </c:pt>
                <c:pt idx="233">
                  <c:v>160.066903340425</c:v>
                </c:pt>
                <c:pt idx="234">
                  <c:v>159.82660772499</c:v>
                </c:pt>
                <c:pt idx="235">
                  <c:v>159.580700280732</c:v>
                </c:pt>
                <c:pt idx="236">
                  <c:v>159.329185741522</c:v>
                </c:pt>
                <c:pt idx="237">
                  <c:v>159.07206864941699</c:v>
                </c:pt>
                <c:pt idx="238">
                  <c:v>158.80935336107899</c:v>
                </c:pt>
                <c:pt idx="239">
                  <c:v>158.54104405395799</c:v>
                </c:pt>
                <c:pt idx="240">
                  <c:v>158.267144732215</c:v>
                </c:pt>
                <c:pt idx="241">
                  <c:v>157.987659232444</c:v>
                </c:pt>
                <c:pt idx="242">
                  <c:v>157.70259122915499</c:v>
                </c:pt>
                <c:pt idx="243">
                  <c:v>157.41194424006201</c:v>
                </c:pt>
                <c:pt idx="244">
                  <c:v>157.115721631176</c:v>
                </c:pt>
                <c:pt idx="245">
                  <c:v>156.81392662170401</c:v>
                </c:pt>
                <c:pt idx="246">
                  <c:v>156.50656228876699</c:v>
                </c:pt>
                <c:pt idx="247">
                  <c:v>156.193631571955</c:v>
                </c:pt>
                <c:pt idx="248">
                  <c:v>155.87513727771</c:v>
                </c:pt>
                <c:pt idx="249">
                  <c:v>155.551082083556</c:v>
                </c:pt>
                <c:pt idx="250">
                  <c:v>155.22146854217499</c:v>
                </c:pt>
                <c:pt idx="251">
                  <c:v>154.886299085345</c:v>
                </c:pt>
                <c:pt idx="252">
                  <c:v>154.545576027734</c:v>
                </c:pt>
                <c:pt idx="253">
                  <c:v>154.19930157057101</c:v>
                </c:pt>
                <c:pt idx="254">
                  <c:v>153.84747780517901</c:v>
                </c:pt>
                <c:pt idx="255">
                  <c:v>153.49010671639701</c:v>
                </c:pt>
                <c:pt idx="256">
                  <c:v>153.12719018588399</c:v>
                </c:pt>
                <c:pt idx="257">
                  <c:v>152.75872999530901</c:v>
                </c:pt>
                <c:pt idx="258">
                  <c:v>152.38472782943501</c:v>
                </c:pt>
                <c:pt idx="259">
                  <c:v>152.00518527910199</c:v>
                </c:pt>
                <c:pt idx="260">
                  <c:v>151.62010384411599</c:v>
                </c:pt>
                <c:pt idx="261">
                  <c:v>151.22948578418399</c:v>
                </c:pt>
                <c:pt idx="262">
                  <c:v>150.833336748379</c:v>
                </c:pt>
                <c:pt idx="263">
                  <c:v>150.43166322947101</c:v>
                </c:pt>
                <c:pt idx="264">
                  <c:v>150.0244716702</c:v>
                </c:pt>
                <c:pt idx="265">
                  <c:v>149.61176846387499</c:v>
                </c:pt>
                <c:pt idx="266">
                  <c:v>149.19355995496301</c:v>
                </c:pt>
                <c:pt idx="267">
                  <c:v>148.769852439679</c:v>
                </c:pt>
                <c:pt idx="268">
                  <c:v>148.340652166551</c:v>
                </c:pt>
                <c:pt idx="269">
                  <c:v>147.90596533699801</c:v>
                </c:pt>
                <c:pt idx="270">
                  <c:v>147.46579810588</c:v>
                </c:pt>
                <c:pt idx="271">
                  <c:v>147.02015658205099</c:v>
                </c:pt>
                <c:pt idx="272">
                  <c:v>146.56904682890701</c:v>
                </c:pt>
                <c:pt idx="273">
                  <c:v>146.11247486491499</c:v>
                </c:pt>
                <c:pt idx="274">
                  <c:v>145.65044666414499</c:v>
                </c:pt>
                <c:pt idx="275">
                  <c:v>145.18296815679099</c:v>
                </c:pt>
                <c:pt idx="276">
                  <c:v>144.71004522968201</c:v>
                </c:pt>
                <c:pt idx="277">
                  <c:v>144.23168372679399</c:v>
                </c:pt>
                <c:pt idx="278">
                  <c:v>143.74788944974301</c:v>
                </c:pt>
                <c:pt idx="279">
                  <c:v>143.258668158284</c:v>
                </c:pt>
                <c:pt idx="280">
                  <c:v>142.764025570793</c:v>
                </c:pt>
                <c:pt idx="281">
                  <c:v>142.26396736474999</c:v>
                </c:pt>
                <c:pt idx="282">
                  <c:v>141.758499177207</c:v>
                </c:pt>
                <c:pt idx="283">
                  <c:v>141.24762660526301</c:v>
                </c:pt>
                <c:pt idx="284">
                  <c:v>140.73135520651701</c:v>
                </c:pt>
                <c:pt idx="285">
                  <c:v>140.20969049952399</c:v>
                </c:pt>
                <c:pt idx="286">
                  <c:v>139.68263796424799</c:v>
                </c:pt>
                <c:pt idx="287">
                  <c:v>139.150203042497</c:v>
                </c:pt>
                <c:pt idx="288">
                  <c:v>138.61239113836501</c:v>
                </c:pt>
                <c:pt idx="289">
                  <c:v>138.06920761866201</c:v>
                </c:pt>
                <c:pt idx="290">
                  <c:v>137.52065781333599</c:v>
                </c:pt>
                <c:pt idx="291">
                  <c:v>136.96674701589501</c:v>
                </c:pt>
                <c:pt idx="292">
                  <c:v>136.40748048382099</c:v>
                </c:pt>
                <c:pt idx="293">
                  <c:v>135.842863438976</c:v>
                </c:pt>
                <c:pt idx="294">
                  <c:v>135.27290106800999</c:v>
                </c:pt>
                <c:pt idx="295">
                  <c:v>134.697598522753</c:v>
                </c:pt>
                <c:pt idx="296">
                  <c:v>134.11696092061399</c:v>
                </c:pt>
                <c:pt idx="297">
                  <c:v>133.53099334496301</c:v>
                </c:pt>
                <c:pt idx="298">
                  <c:v>132.93970084551901</c:v>
                </c:pt>
                <c:pt idx="299">
                  <c:v>132.343088438725</c:v>
                </c:pt>
                <c:pt idx="300">
                  <c:v>131.741161108119</c:v>
                </c:pt>
                <c:pt idx="301">
                  <c:v>131.13392380471001</c:v>
                </c:pt>
                <c:pt idx="302">
                  <c:v>130.521381447332</c:v>
                </c:pt>
                <c:pt idx="303">
                  <c:v>129.90353892300999</c:v>
                </c:pt>
                <c:pt idx="304">
                  <c:v>129.28040108731301</c:v>
                </c:pt>
                <c:pt idx="305">
                  <c:v>128.65197276470201</c:v>
                </c:pt>
                <c:pt idx="306">
                  <c:v>128.018258748878</c:v>
                </c:pt>
                <c:pt idx="307">
                  <c:v>127.379263803123</c:v>
                </c:pt>
                <c:pt idx="308">
                  <c:v>126.73499266063401</c:v>
                </c:pt>
                <c:pt idx="309">
                  <c:v>126.08545002486299</c:v>
                </c:pt>
                <c:pt idx="310">
                  <c:v>125.430640569839</c:v>
                </c:pt>
                <c:pt idx="311">
                  <c:v>124.77056894049601</c:v>
                </c:pt>
                <c:pt idx="312">
                  <c:v>124.10523975299201</c:v>
                </c:pt>
                <c:pt idx="313">
                  <c:v>123.43465759502899</c:v>
                </c:pt>
                <c:pt idx="314">
                  <c:v>122.758827026163</c:v>
                </c:pt>
                <c:pt idx="315">
                  <c:v>122.077752578114</c:v>
                </c:pt>
                <c:pt idx="316">
                  <c:v>121.391438755073</c:v>
                </c:pt>
                <c:pt idx="317">
                  <c:v>120.699890034001</c:v>
                </c:pt>
                <c:pt idx="318">
                  <c:v>120.003110864928</c:v>
                </c:pt>
                <c:pt idx="319">
                  <c:v>119.30110567125099</c:v>
                </c:pt>
                <c:pt idx="320">
                  <c:v>118.593878850019</c:v>
                </c:pt>
                <c:pt idx="321">
                  <c:v>117.881434772224</c:v>
                </c:pt>
                <c:pt idx="322">
                  <c:v>117.163777783086</c:v>
                </c:pt>
                <c:pt idx="323">
                  <c:v>116.44091220233101</c:v>
                </c:pt>
                <c:pt idx="324">
                  <c:v>115.712842324468</c:v>
                </c:pt>
                <c:pt idx="325">
                  <c:v>114.979572419069</c:v>
                </c:pt>
                <c:pt idx="326">
                  <c:v>114.241106731031</c:v>
                </c:pt>
                <c:pt idx="327">
                  <c:v>113.49744948084999</c:v>
                </c:pt>
                <c:pt idx="328">
                  <c:v>112.748604864885</c:v>
                </c:pt>
                <c:pt idx="329">
                  <c:v>111.994577055615</c:v>
                </c:pt>
                <c:pt idx="330">
                  <c:v>111.235370201903</c:v>
                </c:pt>
                <c:pt idx="331">
                  <c:v>110.470988429248</c:v>
                </c:pt>
                <c:pt idx="332">
                  <c:v>109.701435840038</c:v>
                </c:pt>
                <c:pt idx="333">
                  <c:v>108.9267165138</c:v>
                </c:pt>
                <c:pt idx="334">
                  <c:v>108.146834507447</c:v>
                </c:pt>
                <c:pt idx="335">
                  <c:v>107.361793855521</c:v>
                </c:pt>
                <c:pt idx="336">
                  <c:v>106.57159857043401</c:v>
                </c:pt>
                <c:pt idx="337">
                  <c:v>105.77625264270699</c:v>
                </c:pt>
                <c:pt idx="338">
                  <c:v>104.975760041204</c:v>
                </c:pt>
                <c:pt idx="339">
                  <c:v>104.170124713368</c:v>
                </c:pt>
                <c:pt idx="340">
                  <c:v>103.359350585447</c:v>
                </c:pt>
                <c:pt idx="341">
                  <c:v>102.543441562727</c:v>
                </c:pt>
                <c:pt idx="342">
                  <c:v>101.72240152975</c:v>
                </c:pt>
                <c:pt idx="343">
                  <c:v>100.896234350545</c:v>
                </c:pt>
                <c:pt idx="344">
                  <c:v>100.06494386884</c:v>
                </c:pt>
                <c:pt idx="345">
                  <c:v>99.228533908286593</c:v>
                </c:pt>
                <c:pt idx="346">
                  <c:v>98.387008272669107</c:v>
                </c:pt>
                <c:pt idx="347">
                  <c:v>97.540370746121795</c:v>
                </c:pt>
                <c:pt idx="348">
                  <c:v>96.688625093337805</c:v>
                </c:pt>
                <c:pt idx="349">
                  <c:v>95.831775059777101</c:v>
                </c:pt>
                <c:pt idx="350">
                  <c:v>94.969824371872505</c:v>
                </c:pt>
                <c:pt idx="351">
                  <c:v>94.102776737233498</c:v>
                </c:pt>
                <c:pt idx="352">
                  <c:v>93.230635844847598</c:v>
                </c:pt>
                <c:pt idx="353">
                  <c:v>92.353405414422198</c:v>
                </c:pt>
                <c:pt idx="354">
                  <c:v>91.471089894239597</c:v>
                </c:pt>
                <c:pt idx="355">
                  <c:v>90.583694237961097</c:v>
                </c:pt>
                <c:pt idx="356">
                  <c:v>89.691223398366205</c:v>
                </c:pt>
                <c:pt idx="357">
                  <c:v>88.793682314037696</c:v>
                </c:pt>
                <c:pt idx="358">
                  <c:v>87.891075909451502</c:v>
                </c:pt>
                <c:pt idx="359">
                  <c:v>86.983409095065397</c:v>
                </c:pt>
                <c:pt idx="360">
                  <c:v>86.070686767407594</c:v>
                </c:pt>
                <c:pt idx="361">
                  <c:v>85.152913809164801</c:v>
                </c:pt>
                <c:pt idx="362">
                  <c:v>84.230095089269398</c:v>
                </c:pt>
                <c:pt idx="363">
                  <c:v>83.302235462986602</c:v>
                </c:pt>
                <c:pt idx="364">
                  <c:v>82.3693397720006</c:v>
                </c:pt>
                <c:pt idx="365">
                  <c:v>81.431412844501097</c:v>
                </c:pt>
                <c:pt idx="366">
                  <c:v>80.488459495267605</c:v>
                </c:pt>
                <c:pt idx="367">
                  <c:v>79.540484525755403</c:v>
                </c:pt>
                <c:pt idx="368">
                  <c:v>78.587492724179199</c:v>
                </c:pt>
                <c:pt idx="369">
                  <c:v>77.629488865597295</c:v>
                </c:pt>
                <c:pt idx="370">
                  <c:v>76.666477711995199</c:v>
                </c:pt>
                <c:pt idx="371">
                  <c:v>75.698464012367893</c:v>
                </c:pt>
                <c:pt idx="372">
                  <c:v>74.725452502803094</c:v>
                </c:pt>
                <c:pt idx="373">
                  <c:v>73.747447906562499</c:v>
                </c:pt>
                <c:pt idx="374">
                  <c:v>72.764454934163595</c:v>
                </c:pt>
                <c:pt idx="375">
                  <c:v>71.776478283460605</c:v>
                </c:pt>
                <c:pt idx="376">
                  <c:v>70.783522639724893</c:v>
                </c:pt>
                <c:pt idx="377">
                  <c:v>69.785592675725496</c:v>
                </c:pt>
                <c:pt idx="378">
                  <c:v>68.782693051807797</c:v>
                </c:pt>
                <c:pt idx="379">
                  <c:v>67.774828415973602</c:v>
                </c:pt>
                <c:pt idx="380">
                  <c:v>66.762003403959497</c:v>
                </c:pt>
                <c:pt idx="381">
                  <c:v>65.744222639314501</c:v>
                </c:pt>
                <c:pt idx="382">
                  <c:v>64.721490733478902</c:v>
                </c:pt>
                <c:pt idx="383">
                  <c:v>63.693812285860801</c:v>
                </c:pt>
                <c:pt idx="384">
                  <c:v>62.661191883913297</c:v>
                </c:pt>
                <c:pt idx="385">
                  <c:v>61.623634103210897</c:v>
                </c:pt>
                <c:pt idx="386">
                  <c:v>60.581143507525297</c:v>
                </c:pt>
                <c:pt idx="387">
                  <c:v>59.533724648901497</c:v>
                </c:pt>
                <c:pt idx="388">
                  <c:v>58.481382067732397</c:v>
                </c:pt>
                <c:pt idx="389">
                  <c:v>57.424120292833699</c:v>
                </c:pt>
                <c:pt idx="390">
                  <c:v>56.361943841518503</c:v>
                </c:pt>
                <c:pt idx="391">
                  <c:v>55.294857219670703</c:v>
                </c:pt>
                <c:pt idx="392">
                  <c:v>54.222864921818697</c:v>
                </c:pt>
                <c:pt idx="393">
                  <c:v>53.145971431208302</c:v>
                </c:pt>
                <c:pt idx="394">
                  <c:v>52.0641812198756</c:v>
                </c:pt>
                <c:pt idx="395">
                  <c:v>50.9774987487191</c:v>
                </c:pt>
                <c:pt idx="396">
                  <c:v>49.885928467571098</c:v>
                </c:pt>
                <c:pt idx="397">
                  <c:v>48.789474815269998</c:v>
                </c:pt>
                <c:pt idx="398">
                  <c:v>47.688142219730203</c:v>
                </c:pt>
                <c:pt idx="399">
                  <c:v>46.581935098013702</c:v>
                </c:pt>
                <c:pt idx="400">
                  <c:v>45.470857856399597</c:v>
                </c:pt>
                <c:pt idx="401">
                  <c:v>44.354914890454403</c:v>
                </c:pt>
                <c:pt idx="402">
                  <c:v>43.234110585101199</c:v>
                </c:pt>
                <c:pt idx="403">
                  <c:v>42.108449314688698</c:v>
                </c:pt>
                <c:pt idx="404">
                  <c:v>40.977935443059998</c:v>
                </c:pt>
                <c:pt idx="405">
                  <c:v>39.842573323620798</c:v>
                </c:pt>
                <c:pt idx="406">
                  <c:v>38.7023672994073</c:v>
                </c:pt>
                <c:pt idx="407">
                  <c:v>37.557321703153697</c:v>
                </c:pt>
                <c:pt idx="408">
                  <c:v>36.407440857359497</c:v>
                </c:pt>
                <c:pt idx="409">
                  <c:v>35.252729074355997</c:v>
                </c:pt>
                <c:pt idx="410">
                  <c:v>34.093190656372897</c:v>
                </c:pt>
                <c:pt idx="411">
                  <c:v>32.928829895604402</c:v>
                </c:pt>
                <c:pt idx="412">
                  <c:v>31.759651074274601</c:v>
                </c:pt>
                <c:pt idx="413">
                  <c:v>30.585658464703201</c:v>
                </c:pt>
                <c:pt idx="414">
                  <c:v>29.406856329370001</c:v>
                </c:pt>
                <c:pt idx="415">
                  <c:v>28.223248920980101</c:v>
                </c:pt>
                <c:pt idx="416">
                  <c:v>27.034840482527301</c:v>
                </c:pt>
                <c:pt idx="417">
                  <c:v>25.841635247358901</c:v>
                </c:pt>
                <c:pt idx="418">
                  <c:v>24.643637439238798</c:v>
                </c:pt>
                <c:pt idx="419">
                  <c:v>23.440851272410502</c:v>
                </c:pt>
                <c:pt idx="420">
                  <c:v>22.2332809516605</c:v>
                </c:pt>
                <c:pt idx="421">
                  <c:v>21.0209306723801</c:v>
                </c:pt>
                <c:pt idx="422">
                  <c:v>19.803804620628501</c:v>
                </c:pt>
                <c:pt idx="423">
                  <c:v>18.5819069731936</c:v>
                </c:pt>
                <c:pt idx="424">
                  <c:v>17.355241897654398</c:v>
                </c:pt>
                <c:pt idx="425">
                  <c:v>16.1238135524416</c:v>
                </c:pt>
                <c:pt idx="426">
                  <c:v>14.887626086898599</c:v>
                </c:pt>
                <c:pt idx="427">
                  <c:v>13.6466836413422</c:v>
                </c:pt>
                <c:pt idx="428">
                  <c:v>12.4009903471224</c:v>
                </c:pt>
                <c:pt idx="429">
                  <c:v>11.150550326682501</c:v>
                </c:pt>
                <c:pt idx="430">
                  <c:v>9.8953676936187893</c:v>
                </c:pt>
                <c:pt idx="431">
                  <c:v>8.6354465527393796</c:v>
                </c:pt>
                <c:pt idx="432">
                  <c:v>7.3707910001234103</c:v>
                </c:pt>
                <c:pt idx="433">
                  <c:v>6.1014051231795596</c:v>
                </c:pt>
                <c:pt idx="434">
                  <c:v>4.82729300070402</c:v>
                </c:pt>
                <c:pt idx="435">
                  <c:v>3.548458702939</c:v>
                </c:pt>
                <c:pt idx="436">
                  <c:v>2.2649062916299698</c:v>
                </c:pt>
                <c:pt idx="437">
                  <c:v>0.97663982008311601</c:v>
                </c:pt>
              </c:numCache>
            </c:numRef>
          </c:yVal>
          <c:smooth val="0"/>
        </c:ser>
        <c:ser>
          <c:idx val="4"/>
          <c:order val="4"/>
          <c:tx>
            <c:v>Выстрел 4</c:v>
          </c:tx>
          <c:spPr>
            <a:ln w="12700" cap="rnd">
              <a:solidFill>
                <a:sysClr val="windowText" lastClr="000000"/>
              </a:solidFill>
              <a:prstDash val="dashDot"/>
              <a:round/>
            </a:ln>
            <a:effectLst/>
          </c:spPr>
          <c:marker>
            <c:symbol val="none"/>
          </c:marker>
          <c:xVal>
            <c:numRef>
              <c:f>xyz5!$B$11:$PW$11</c:f>
              <c:numCache>
                <c:formatCode>General</c:formatCode>
                <c:ptCount val="438"/>
                <c:pt idx="0">
                  <c:v>0</c:v>
                </c:pt>
                <c:pt idx="1">
                  <c:v>25.449873662279799</c:v>
                </c:pt>
                <c:pt idx="2">
                  <c:v>50.706040371491397</c:v>
                </c:pt>
                <c:pt idx="3">
                  <c:v>75.770919771847204</c:v>
                </c:pt>
                <c:pt idx="4">
                  <c:v>100.646873040613</c:v>
                </c:pt>
                <c:pt idx="5">
                  <c:v>125.336226594732</c:v>
                </c:pt>
                <c:pt idx="6">
                  <c:v>149.841272544161</c:v>
                </c:pt>
                <c:pt idx="7">
                  <c:v>174.16426914643</c:v>
                </c:pt>
                <c:pt idx="8">
                  <c:v>198.30744126186801</c:v>
                </c:pt>
                <c:pt idx="9">
                  <c:v>222.27298080895699</c:v>
                </c:pt>
                <c:pt idx="10">
                  <c:v>246.06304721933901</c:v>
                </c:pt>
                <c:pt idx="11">
                  <c:v>269.67976789202299</c:v>
                </c:pt>
                <c:pt idx="12">
                  <c:v>293.12523864635898</c:v>
                </c:pt>
                <c:pt idx="13">
                  <c:v>316.40152417341</c:v>
                </c:pt>
                <c:pt idx="14">
                  <c:v>339.51065848533801</c:v>
                </c:pt>
                <c:pt idx="15">
                  <c:v>362.45464536249801</c:v>
                </c:pt>
                <c:pt idx="16">
                  <c:v>385.23545879790902</c:v>
                </c:pt>
                <c:pt idx="17">
                  <c:v>407.85504343884003</c:v>
                </c:pt>
                <c:pt idx="18">
                  <c:v>430.31531502524399</c:v>
                </c:pt>
                <c:pt idx="19">
                  <c:v>452.61816082479902</c:v>
                </c:pt>
                <c:pt idx="20">
                  <c:v>474.765440064355</c:v>
                </c:pt>
                <c:pt idx="21">
                  <c:v>496.75898435757699</c:v>
                </c:pt>
                <c:pt idx="22">
                  <c:v>518.60059812861698</c:v>
                </c:pt>
                <c:pt idx="23">
                  <c:v>540.292059031642</c:v>
                </c:pt>
                <c:pt idx="24">
                  <c:v>561.83511836608602</c:v>
                </c:pt>
                <c:pt idx="25">
                  <c:v>583.23150148749698</c:v>
                </c:pt>
                <c:pt idx="26">
                  <c:v>604.482908213256</c:v>
                </c:pt>
                <c:pt idx="27">
                  <c:v>625.59097141027598</c:v>
                </c:pt>
                <c:pt idx="28">
                  <c:v>646.55718530563001</c:v>
                </c:pt>
                <c:pt idx="29">
                  <c:v>667.38300403426103</c:v>
                </c:pt>
                <c:pt idx="30">
                  <c:v>688.069866171022</c:v>
                </c:pt>
                <c:pt idx="31">
                  <c:v>708.61919478870902</c:v>
                </c:pt>
                <c:pt idx="32">
                  <c:v>729.03239752247202</c:v>
                </c:pt>
                <c:pt idx="33">
                  <c:v>749.31086664018699</c:v>
                </c:pt>
                <c:pt idx="34">
                  <c:v>769.45597911846698</c:v>
                </c:pt>
                <c:pt idx="35">
                  <c:v>789.46909672392405</c:v>
                </c:pt>
                <c:pt idx="36">
                  <c:v>809.35156609935996</c:v>
                </c:pt>
                <c:pt idx="37">
                  <c:v>829.10471885457105</c:v>
                </c:pt>
                <c:pt idx="38">
                  <c:v>848.72987166143002</c:v>
                </c:pt>
                <c:pt idx="39">
                  <c:v>868.22832635298096</c:v>
                </c:pt>
                <c:pt idx="40">
                  <c:v>887.60137002624106</c:v>
                </c:pt>
                <c:pt idx="41">
                  <c:v>906.85027514843796</c:v>
                </c:pt>
                <c:pt idx="42">
                  <c:v>925.97629966644001</c:v>
                </c:pt>
                <c:pt idx="43">
                  <c:v>944.98068711911003</c:v>
                </c:pt>
                <c:pt idx="44">
                  <c:v>963.86466675236295</c:v>
                </c:pt>
                <c:pt idx="45">
                  <c:v>982.62945363668996</c:v>
                </c:pt>
                <c:pt idx="46">
                  <c:v>1001.27624878694</c:v>
                </c:pt>
                <c:pt idx="47">
                  <c:v>1019.80623928414</c:v>
                </c:pt>
                <c:pt idx="48">
                  <c:v>1038.2205983991801</c:v>
                </c:pt>
                <c:pt idx="49">
                  <c:v>1056.52048571817</c:v>
                </c:pt>
                <c:pt idx="50">
                  <c:v>1074.7070472692801</c:v>
                </c:pt>
                <c:pt idx="51">
                  <c:v>1092.78141565084</c:v>
                </c:pt>
                <c:pt idx="52">
                  <c:v>1110.74471016076</c:v>
                </c:pt>
                <c:pt idx="53">
                  <c:v>1128.59803692674</c:v>
                </c:pt>
                <c:pt idx="54">
                  <c:v>1146.34248903752</c:v>
                </c:pt>
                <c:pt idx="55">
                  <c:v>1163.9791466747699</c:v>
                </c:pt>
                <c:pt idx="56">
                  <c:v>1181.5090772456001</c:v>
                </c:pt>
                <c:pt idx="57">
                  <c:v>1198.93333551551</c:v>
                </c:pt>
                <c:pt idx="58">
                  <c:v>1216.2529637417299</c:v>
                </c:pt>
                <c:pt idx="59">
                  <c:v>1233.46899180679</c:v>
                </c:pt>
                <c:pt idx="60">
                  <c:v>1250.58243735221</c:v>
                </c:pt>
                <c:pt idx="61">
                  <c:v>1267.5943059122801</c:v>
                </c:pt>
                <c:pt idx="62">
                  <c:v>1284.50557813296</c:v>
                </c:pt>
                <c:pt idx="63">
                  <c:v>1301.3171695753099</c:v>
                </c:pt>
                <c:pt idx="64">
                  <c:v>1318.0299724205499</c:v>
                </c:pt>
                <c:pt idx="65">
                  <c:v>1334.6448705861101</c:v>
                </c:pt>
                <c:pt idx="66">
                  <c:v>1351.16273974859</c:v>
                </c:pt>
                <c:pt idx="67">
                  <c:v>1367.5844473694799</c:v>
                </c:pt>
                <c:pt idx="68">
                  <c:v>1383.9108527235501</c:v>
                </c:pt>
                <c:pt idx="69">
                  <c:v>1400.1428069296401</c:v>
                </c:pt>
                <c:pt idx="70">
                  <c:v>1416.2811529839501</c:v>
                </c:pt>
                <c:pt idx="71">
                  <c:v>1432.3267257953801</c:v>
                </c:pt>
                <c:pt idx="72">
                  <c:v>1448.28035222311</c:v>
                </c:pt>
                <c:pt idx="73">
                  <c:v>1464.14285111615</c:v>
                </c:pt>
                <c:pt idx="74">
                  <c:v>1479.91503335469</c:v>
                </c:pt>
                <c:pt idx="75">
                  <c:v>1495.5977018932799</c:v>
                </c:pt>
                <c:pt idx="76">
                  <c:v>1511.1916518056601</c:v>
                </c:pt>
                <c:pt idx="77">
                  <c:v>1526.69767033113</c:v>
                </c:pt>
                <c:pt idx="78">
                  <c:v>1542.11653692236</c:v>
                </c:pt>
                <c:pt idx="79">
                  <c:v>1557.44902329465</c:v>
                </c:pt>
                <c:pt idx="80">
                  <c:v>1572.69589347635</c:v>
                </c:pt>
                <c:pt idx="81">
                  <c:v>1587.8579038605201</c:v>
                </c:pt>
                <c:pt idx="82">
                  <c:v>1602.93580325772</c:v>
                </c:pt>
                <c:pt idx="83">
                  <c:v>1617.9303329498</c:v>
                </c:pt>
                <c:pt idx="84">
                  <c:v>1632.8422267445901</c:v>
                </c:pt>
                <c:pt idx="85">
                  <c:v>1647.6722095124901</c:v>
                </c:pt>
                <c:pt idx="86">
                  <c:v>1662.4209771159999</c:v>
                </c:pt>
                <c:pt idx="87">
                  <c:v>1677.0892056981299</c:v>
                </c:pt>
                <c:pt idx="88">
                  <c:v>1691.6775653847999</c:v>
                </c:pt>
                <c:pt idx="89">
                  <c:v>1706.1867204689399</c:v>
                </c:pt>
                <c:pt idx="90">
                  <c:v>1720.6173294283301</c:v>
                </c:pt>
                <c:pt idx="91">
                  <c:v>1734.9700449449999</c:v>
                </c:pt>
                <c:pt idx="92">
                  <c:v>1749.2455139261299</c:v>
                </c:pt>
                <c:pt idx="93">
                  <c:v>1763.4443775263901</c:v>
                </c:pt>
                <c:pt idx="94">
                  <c:v>1777.5672711715799</c:v>
                </c:pt>
                <c:pt idx="95">
                  <c:v>1791.61482458358</c:v>
                </c:pt>
                <c:pt idx="96">
                  <c:v>1805.5876618064999</c:v>
                </c:pt>
                <c:pt idx="97">
                  <c:v>1819.4864012339999</c:v>
                </c:pt>
                <c:pt idx="98">
                  <c:v>1833.3116556376201</c:v>
                </c:pt>
                <c:pt idx="99">
                  <c:v>1847.0640321962401</c:v>
                </c:pt>
                <c:pt idx="100">
                  <c:v>1860.7441325263901</c:v>
                </c:pt>
                <c:pt idx="101">
                  <c:v>1874.35255271356</c:v>
                </c:pt>
                <c:pt idx="102">
                  <c:v>1887.88988334433</c:v>
                </c:pt>
                <c:pt idx="103">
                  <c:v>1901.35670953926</c:v>
                </c:pt>
                <c:pt idx="104">
                  <c:v>1914.7536109866301</c:v>
                </c:pt>
                <c:pt idx="105">
                  <c:v>1928.0811619767401</c:v>
                </c:pt>
                <c:pt idx="106">
                  <c:v>1941.3399314370299</c:v>
                </c:pt>
                <c:pt idx="107">
                  <c:v>1954.53048296768</c:v>
                </c:pt>
                <c:pt idx="108">
                  <c:v>1967.6533748778199</c:v>
                </c:pt>
                <c:pt idx="109">
                  <c:v>1980.7091602223099</c:v>
                </c:pt>
                <c:pt idx="110">
                  <c:v>1993.69838683891</c:v>
                </c:pt>
                <c:pt idx="111">
                  <c:v>2006.6215973860001</c:v>
                </c:pt>
                <c:pt idx="112">
                  <c:v>2019.4793293806399</c:v>
                </c:pt>
                <c:pt idx="113">
                  <c:v>2032.272115237</c:v>
                </c:pt>
                <c:pt idx="114">
                  <c:v>2045.0004829643899</c:v>
                </c:pt>
                <c:pt idx="115">
                  <c:v>2057.6649678264998</c:v>
                </c:pt>
                <c:pt idx="116">
                  <c:v>2070.2661115770902</c:v>
                </c:pt>
                <c:pt idx="117">
                  <c:v>2082.8044507981899</c:v>
                </c:pt>
                <c:pt idx="118">
                  <c:v>2095.2805162724899</c:v>
                </c:pt>
                <c:pt idx="119">
                  <c:v>2107.6948330497898</c:v>
                </c:pt>
                <c:pt idx="120">
                  <c:v>2120.04792051294</c:v>
                </c:pt>
                <c:pt idx="121">
                  <c:v>2132.3402924431002</c:v>
                </c:pt>
                <c:pt idx="122">
                  <c:v>2144.57245708453</c:v>
                </c:pt>
                <c:pt idx="123">
                  <c:v>2156.7449172087599</c:v>
                </c:pt>
                <c:pt idx="124">
                  <c:v>2168.85817017816</c:v>
                </c:pt>
                <c:pt idx="125">
                  <c:v>2180.9127080089302</c:v>
                </c:pt>
                <c:pt idx="126">
                  <c:v>2192.9090174334701</c:v>
                </c:pt>
                <c:pt idx="127">
                  <c:v>2204.8475799622001</c:v>
                </c:pt>
                <c:pt idx="128">
                  <c:v>2216.7288719447301</c:v>
                </c:pt>
                <c:pt idx="129">
                  <c:v>2228.5533646304598</c:v>
                </c:pt>
                <c:pt idx="130">
                  <c:v>2240.32152422851</c:v>
                </c:pt>
                <c:pt idx="131">
                  <c:v>2252.0338119671401</c:v>
                </c:pt>
                <c:pt idx="132">
                  <c:v>2263.6906841524901</c:v>
                </c:pt>
                <c:pt idx="133">
                  <c:v>2275.29259222671</c:v>
                </c:pt>
                <c:pt idx="134">
                  <c:v>2286.8399828255301</c:v>
                </c:pt>
                <c:pt idx="135">
                  <c:v>2298.33329783517</c:v>
                </c:pt>
                <c:pt idx="136">
                  <c:v>2309.7729744486701</c:v>
                </c:pt>
                <c:pt idx="137">
                  <c:v>2321.15944522162</c:v>
                </c:pt>
                <c:pt idx="138">
                  <c:v>2332.4931381272299</c:v>
                </c:pt>
                <c:pt idx="139">
                  <c:v>2343.7744766108699</c:v>
                </c:pt>
                <c:pt idx="140">
                  <c:v>2355.0038796439499</c:v>
                </c:pt>
                <c:pt idx="141">
                  <c:v>2366.1817617772399</c:v>
                </c:pt>
                <c:pt idx="142">
                  <c:v>2377.3085331935499</c:v>
                </c:pt>
                <c:pt idx="143">
                  <c:v>2388.3845997598601</c:v>
                </c:pt>
                <c:pt idx="144">
                  <c:v>2399.41036307881</c:v>
                </c:pt>
                <c:pt idx="145">
                  <c:v>2410.3862205396499</c:v>
                </c:pt>
                <c:pt idx="146">
                  <c:v>2421.3125653685502</c:v>
                </c:pt>
                <c:pt idx="147">
                  <c:v>2432.1897866783702</c:v>
                </c:pt>
                <c:pt idx="148">
                  <c:v>2443.0182695178501</c:v>
                </c:pt>
                <c:pt idx="149">
                  <c:v>2453.7983949201698</c:v>
                </c:pt>
                <c:pt idx="150">
                  <c:v>2464.5305399510098</c:v>
                </c:pt>
                <c:pt idx="151">
                  <c:v>2475.21507775598</c:v>
                </c:pt>
                <c:pt idx="152">
                  <c:v>2485.8523776075499</c:v>
                </c:pt>
                <c:pt idx="153">
                  <c:v>2496.4428049513699</c:v>
                </c:pt>
                <c:pt idx="154">
                  <c:v>2506.986721452</c:v>
                </c:pt>
                <c:pt idx="155">
                  <c:v>2517.4844850382401</c:v>
                </c:pt>
                <c:pt idx="156">
                  <c:v>2527.9364499477201</c:v>
                </c:pt>
                <c:pt idx="157">
                  <c:v>2538.3429667710702</c:v>
                </c:pt>
                <c:pt idx="158">
                  <c:v>2548.7043824955499</c:v>
                </c:pt>
                <c:pt idx="159">
                  <c:v>2559.0210405480798</c:v>
                </c:pt>
                <c:pt idx="160">
                  <c:v>2569.2932808378</c:v>
                </c:pt>
                <c:pt idx="161">
                  <c:v>2579.5214397980899</c:v>
                </c:pt>
                <c:pt idx="162">
                  <c:v>2589.7058532606402</c:v>
                </c:pt>
                <c:pt idx="163">
                  <c:v>2599.84689708014</c:v>
                </c:pt>
                <c:pt idx="164">
                  <c:v>2609.94497350436</c:v>
                </c:pt>
                <c:pt idx="165">
                  <c:v>2620.0004798280502</c:v>
                </c:pt>
                <c:pt idx="166">
                  <c:v>2630.0138075520099</c:v>
                </c:pt>
                <c:pt idx="167">
                  <c:v>2639.9853424983098</c:v>
                </c:pt>
                <c:pt idx="168">
                  <c:v>2649.9154649225502</c:v>
                </c:pt>
                <c:pt idx="169">
                  <c:v>2659.8045496233399</c:v>
                </c:pt>
                <c:pt idx="170">
                  <c:v>2669.6529660490301</c:v>
                </c:pt>
                <c:pt idx="171">
                  <c:v>2679.46107840176</c:v>
                </c:pt>
                <c:pt idx="172">
                  <c:v>2689.2292457390599</c:v>
                </c:pt>
                <c:pt idx="173">
                  <c:v>2698.9578220727799</c:v>
                </c:pt>
                <c:pt idx="174">
                  <c:v>2708.64715646577</c:v>
                </c:pt>
                <c:pt idx="175">
                  <c:v>2718.2975931260999</c:v>
                </c:pt>
                <c:pt idx="176">
                  <c:v>2727.9094714990601</c:v>
                </c:pt>
                <c:pt idx="177">
                  <c:v>2737.4831263569199</c:v>
                </c:pt>
                <c:pt idx="178">
                  <c:v>2747.0188878865602</c:v>
                </c:pt>
                <c:pt idx="179">
                  <c:v>2756.51708177503</c:v>
                </c:pt>
                <c:pt idx="180">
                  <c:v>2765.97802929303</c:v>
                </c:pt>
                <c:pt idx="181">
                  <c:v>2775.4020473764799</c:v>
                </c:pt>
                <c:pt idx="182">
                  <c:v>2784.7894487061699</c:v>
                </c:pt>
                <c:pt idx="183">
                  <c:v>2794.1405417863798</c:v>
                </c:pt>
                <c:pt idx="184">
                  <c:v>2803.4556857591301</c:v>
                </c:pt>
                <c:pt idx="185">
                  <c:v>2812.7353508025399</c:v>
                </c:pt>
                <c:pt idx="186">
                  <c:v>2821.9800082720099</c:v>
                </c:pt>
                <c:pt idx="187">
                  <c:v>2831.1901192145601</c:v>
                </c:pt>
                <c:pt idx="188">
                  <c:v>2840.3661346804502</c:v>
                </c:pt>
                <c:pt idx="189">
                  <c:v>2849.5084960228601</c:v>
                </c:pt>
                <c:pt idx="190">
                  <c:v>2858.61763518613</c:v>
                </c:pt>
                <c:pt idx="191">
                  <c:v>2867.6939749829698</c:v>
                </c:pt>
                <c:pt idx="192">
                  <c:v>2876.7379293613899</c:v>
                </c:pt>
                <c:pt idx="193">
                  <c:v>2885.74990366161</c:v>
                </c:pt>
                <c:pt idx="194">
                  <c:v>2894.7302948634701</c:v>
                </c:pt>
                <c:pt idx="195">
                  <c:v>2903.6794918247801</c:v>
                </c:pt>
                <c:pt idx="196">
                  <c:v>2912.59787551103</c:v>
                </c:pt>
                <c:pt idx="197">
                  <c:v>2921.4858192167899</c:v>
                </c:pt>
                <c:pt idx="198">
                  <c:v>2930.34368877919</c:v>
                </c:pt>
                <c:pt idx="199">
                  <c:v>2939.17184278381</c:v>
                </c:pt>
                <c:pt idx="200">
                  <c:v>2947.9706327633298</c:v>
                </c:pt>
                <c:pt idx="201">
                  <c:v>2956.7404033892599</c:v>
                </c:pt>
                <c:pt idx="202">
                  <c:v>2965.4814926569702</c:v>
                </c:pt>
                <c:pt idx="203">
                  <c:v>2974.1942320644098</c:v>
                </c:pt>
                <c:pt idx="204">
                  <c:v>2982.87894678464</c:v>
                </c:pt>
                <c:pt idx="205">
                  <c:v>2991.53595583264</c:v>
                </c:pt>
                <c:pt idx="206">
                  <c:v>3000.1655722263499</c:v>
                </c:pt>
                <c:pt idx="207">
                  <c:v>3008.76810314251</c:v>
                </c:pt>
                <c:pt idx="208">
                  <c:v>3017.34385006716</c:v>
                </c:pt>
                <c:pt idx="209">
                  <c:v>3025.8931089412999</c:v>
                </c:pt>
                <c:pt idx="210">
                  <c:v>3034.4161703017598</c:v>
                </c:pt>
                <c:pt idx="211">
                  <c:v>3042.9133205939802</c:v>
                </c:pt>
                <c:pt idx="212">
                  <c:v>3051.38491285288</c:v>
                </c:pt>
                <c:pt idx="213">
                  <c:v>3059.8314198404601</c:v>
                </c:pt>
                <c:pt idx="214">
                  <c:v>3068.2533127947099</c:v>
                </c:pt>
                <c:pt idx="215">
                  <c:v>3076.65104992324</c:v>
                </c:pt>
                <c:pt idx="216">
                  <c:v>3085.0250768924102</c:v>
                </c:pt>
                <c:pt idx="217">
                  <c:v>3093.37582729311</c:v>
                </c:pt>
                <c:pt idx="218">
                  <c:v>3101.7037230846199</c:v>
                </c:pt>
                <c:pt idx="219">
                  <c:v>3110.0091750176698</c:v>
                </c:pt>
                <c:pt idx="220">
                  <c:v>3118.292583038</c:v>
                </c:pt>
                <c:pt idx="221">
                  <c:v>3126.5543366714101</c:v>
                </c:pt>
                <c:pt idx="222">
                  <c:v>3134.7948153914399</c:v>
                </c:pt>
                <c:pt idx="223">
                  <c:v>3143.01438897047</c:v>
                </c:pt>
                <c:pt idx="224">
                  <c:v>3151.2134178153001</c:v>
                </c:pt>
                <c:pt idx="225">
                  <c:v>3159.3922532879601</c:v>
                </c:pt>
                <c:pt idx="226">
                  <c:v>3167.5512380124801</c:v>
                </c:pt>
                <c:pt idx="227">
                  <c:v>3175.6907061685301</c:v>
                </c:pt>
                <c:pt idx="228">
                  <c:v>3183.8109837724601</c:v>
                </c:pt>
                <c:pt idx="229">
                  <c:v>3191.9123889463799</c:v>
                </c:pt>
                <c:pt idx="230">
                  <c:v>3199.9952321761202</c:v>
                </c:pt>
                <c:pt idx="231">
                  <c:v>3208.0598165582601</c:v>
                </c:pt>
                <c:pt idx="232">
                  <c:v>3216.1064380371699</c:v>
                </c:pt>
                <c:pt idx="233">
                  <c:v>3224.1353856322698</c:v>
                </c:pt>
                <c:pt idx="234">
                  <c:v>3232.1469416561399</c:v>
                </c:pt>
                <c:pt idx="235">
                  <c:v>3240.1413819238501</c:v>
                </c:pt>
                <c:pt idx="236">
                  <c:v>3248.1189759540198</c:v>
                </c:pt>
                <c:pt idx="237">
                  <c:v>3256.0799871619502</c:v>
                </c:pt>
                <c:pt idx="238">
                  <c:v>3264.0246730451499</c:v>
                </c:pt>
                <c:pt idx="239">
                  <c:v>3271.9532853617702</c:v>
                </c:pt>
                <c:pt idx="240">
                  <c:v>3279.8660703021301</c:v>
                </c:pt>
                <c:pt idx="241">
                  <c:v>3287.7632686537399</c:v>
                </c:pt>
                <c:pt idx="242">
                  <c:v>3295.6451159600501</c:v>
                </c:pt>
                <c:pt idx="243">
                  <c:v>3303.5118426733302</c:v>
                </c:pt>
                <c:pt idx="244">
                  <c:v>3311.3636743018101</c:v>
                </c:pt>
                <c:pt idx="245">
                  <c:v>3319.2008315514099</c:v>
                </c:pt>
                <c:pt idx="246">
                  <c:v>3327.0235304623302</c:v>
                </c:pt>
                <c:pt idx="247">
                  <c:v>3334.8319825406702</c:v>
                </c:pt>
                <c:pt idx="248">
                  <c:v>3342.6263948852702</c:v>
                </c:pt>
                <c:pt idx="249">
                  <c:v>3350.4069703100899</c:v>
                </c:pt>
                <c:pt idx="250">
                  <c:v>3358.1739074622701</c:v>
                </c:pt>
                <c:pt idx="251">
                  <c:v>3365.9274009359401</c:v>
                </c:pt>
                <c:pt idx="252">
                  <c:v>3373.6676413822001</c:v>
                </c:pt>
                <c:pt idx="253">
                  <c:v>3381.3948156152001</c:v>
                </c:pt>
                <c:pt idx="254">
                  <c:v>3389.1091067145899</c:v>
                </c:pt>
                <c:pt idx="255">
                  <c:v>3396.8106941245401</c:v>
                </c:pt>
                <c:pt idx="256">
                  <c:v>3404.49975374935</c:v>
                </c:pt>
                <c:pt idx="257">
                  <c:v>3412.1764580458798</c:v>
                </c:pt>
                <c:pt idx="258">
                  <c:v>3419.8409761129001</c:v>
                </c:pt>
                <c:pt idx="259">
                  <c:v>3427.4934737774502</c:v>
                </c:pt>
                <c:pt idx="260">
                  <c:v>3435.1341136784499</c:v>
                </c:pt>
                <c:pt idx="261">
                  <c:v>3442.7630393185</c:v>
                </c:pt>
                <c:pt idx="262">
                  <c:v>3450.38032457176</c:v>
                </c:pt>
                <c:pt idx="263">
                  <c:v>3457.9860243230701</c:v>
                </c:pt>
                <c:pt idx="264">
                  <c:v>3465.58019300258</c:v>
                </c:pt>
                <c:pt idx="265">
                  <c:v>3473.1628845908299</c:v>
                </c:pt>
                <c:pt idx="266">
                  <c:v>3480.7341526237901</c:v>
                </c:pt>
                <c:pt idx="267">
                  <c:v>3488.2940501978201</c:v>
                </c:pt>
                <c:pt idx="268">
                  <c:v>3495.8426299745702</c:v>
                </c:pt>
                <c:pt idx="269">
                  <c:v>3503.37994418577</c:v>
                </c:pt>
                <c:pt idx="270">
                  <c:v>3510.9060446380199</c:v>
                </c:pt>
                <c:pt idx="271">
                  <c:v>3518.42098271746</c:v>
                </c:pt>
                <c:pt idx="272">
                  <c:v>3525.9248093943902</c:v>
                </c:pt>
                <c:pt idx="273">
                  <c:v>3533.4175752277902</c:v>
                </c:pt>
                <c:pt idx="274">
                  <c:v>3540.8993303698699</c:v>
                </c:pt>
                <c:pt idx="275">
                  <c:v>3548.3701245704401</c:v>
                </c:pt>
                <c:pt idx="276">
                  <c:v>3555.8300071813201</c:v>
                </c:pt>
                <c:pt idx="277">
                  <c:v>3563.27902716058</c:v>
                </c:pt>
                <c:pt idx="278">
                  <c:v>3570.7172330768699</c:v>
                </c:pt>
                <c:pt idx="279">
                  <c:v>3578.1446731135302</c:v>
                </c:pt>
                <c:pt idx="280">
                  <c:v>3585.5613950727402</c:v>
                </c:pt>
                <c:pt idx="281">
                  <c:v>3592.96744637962</c:v>
                </c:pt>
                <c:pt idx="282">
                  <c:v>3600.36287408618</c:v>
                </c:pt>
                <c:pt idx="283">
                  <c:v>3607.7477248753498</c:v>
                </c:pt>
                <c:pt idx="284">
                  <c:v>3615.1220450648402</c:v>
                </c:pt>
                <c:pt idx="285">
                  <c:v>3622.4858806109901</c:v>
                </c:pt>
                <c:pt idx="286">
                  <c:v>3629.83927711261</c:v>
                </c:pt>
                <c:pt idx="287">
                  <c:v>3637.18227981468</c:v>
                </c:pt>
                <c:pt idx="288">
                  <c:v>3644.5149336120799</c:v>
                </c:pt>
                <c:pt idx="289">
                  <c:v>3651.8372830532298</c:v>
                </c:pt>
                <c:pt idx="290">
                  <c:v>3659.1493723436702</c:v>
                </c:pt>
                <c:pt idx="291">
                  <c:v>3666.45124534966</c:v>
                </c:pt>
                <c:pt idx="292">
                  <c:v>3673.7429456016098</c:v>
                </c:pt>
                <c:pt idx="293">
                  <c:v>3681.0245162976198</c:v>
                </c:pt>
                <c:pt idx="294">
                  <c:v>3688.2960003068201</c:v>
                </c:pt>
                <c:pt idx="295">
                  <c:v>3695.5574401727899</c:v>
                </c:pt>
                <c:pt idx="296">
                  <c:v>3702.8088781168399</c:v>
                </c:pt>
                <c:pt idx="297">
                  <c:v>3710.0503560413399</c:v>
                </c:pt>
                <c:pt idx="298">
                  <c:v>3717.2819155328898</c:v>
                </c:pt>
                <c:pt idx="299">
                  <c:v>3724.5035978655601</c:v>
                </c:pt>
                <c:pt idx="300">
                  <c:v>3731.7154440040399</c:v>
                </c:pt>
                <c:pt idx="301">
                  <c:v>3738.9174946067201</c:v>
                </c:pt>
                <c:pt idx="302">
                  <c:v>3746.10979002881</c:v>
                </c:pt>
                <c:pt idx="303">
                  <c:v>3753.29237032533</c:v>
                </c:pt>
                <c:pt idx="304">
                  <c:v>3760.4652752541001</c:v>
                </c:pt>
                <c:pt idx="305">
                  <c:v>3767.6285442787398</c:v>
                </c:pt>
                <c:pt idx="306">
                  <c:v>3774.7822165715302</c:v>
                </c:pt>
                <c:pt idx="307">
                  <c:v>3781.9263310163301</c:v>
                </c:pt>
                <c:pt idx="308">
                  <c:v>3789.0609262113899</c:v>
                </c:pt>
                <c:pt idx="309">
                  <c:v>3796.1860404722102</c:v>
                </c:pt>
                <c:pt idx="310">
                  <c:v>3803.30171183424</c:v>
                </c:pt>
                <c:pt idx="311">
                  <c:v>3810.4079780556699</c:v>
                </c:pt>
                <c:pt idx="312">
                  <c:v>3817.5048766200898</c:v>
                </c:pt>
                <c:pt idx="313">
                  <c:v>3824.5924447391999</c:v>
                </c:pt>
                <c:pt idx="314">
                  <c:v>3831.6707193554298</c:v>
                </c:pt>
                <c:pt idx="315">
                  <c:v>3838.7397371445199</c:v>
                </c:pt>
                <c:pt idx="316">
                  <c:v>3845.7995345181098</c:v>
                </c:pt>
                <c:pt idx="317">
                  <c:v>3852.85014762628</c:v>
                </c:pt>
                <c:pt idx="318">
                  <c:v>3859.8916123600402</c:v>
                </c:pt>
                <c:pt idx="319">
                  <c:v>3866.9239643538199</c:v>
                </c:pt>
                <c:pt idx="320">
                  <c:v>3873.9472389879102</c:v>
                </c:pt>
                <c:pt idx="321">
                  <c:v>3880.96147139087</c:v>
                </c:pt>
                <c:pt idx="322">
                  <c:v>3887.9666964419198</c:v>
                </c:pt>
                <c:pt idx="323">
                  <c:v>3894.96294877329</c:v>
                </c:pt>
                <c:pt idx="324">
                  <c:v>3901.9502627725701</c:v>
                </c:pt>
                <c:pt idx="325">
                  <c:v>3908.9286725849702</c:v>
                </c:pt>
                <c:pt idx="326">
                  <c:v>3915.89821211563</c:v>
                </c:pt>
                <c:pt idx="327">
                  <c:v>3922.8589150318398</c:v>
                </c:pt>
                <c:pt idx="328">
                  <c:v>3929.8108147652702</c:v>
                </c:pt>
                <c:pt idx="329">
                  <c:v>3936.7539445141501</c:v>
                </c:pt>
                <c:pt idx="330">
                  <c:v>3943.6883372454299</c:v>
                </c:pt>
                <c:pt idx="331">
                  <c:v>3950.6140256969702</c:v>
                </c:pt>
                <c:pt idx="332">
                  <c:v>3957.5310423795499</c:v>
                </c:pt>
                <c:pt idx="333">
                  <c:v>3964.4394195790801</c:v>
                </c:pt>
                <c:pt idx="334">
                  <c:v>3971.3391893585499</c:v>
                </c:pt>
                <c:pt idx="335">
                  <c:v>3978.2303835601601</c:v>
                </c:pt>
                <c:pt idx="336">
                  <c:v>3985.1130338072799</c:v>
                </c:pt>
                <c:pt idx="337">
                  <c:v>3991.9871715064601</c:v>
                </c:pt>
                <c:pt idx="338">
                  <c:v>3998.85282784939</c:v>
                </c:pt>
                <c:pt idx="339">
                  <c:v>4005.7100338148698</c:v>
                </c:pt>
                <c:pt idx="340">
                  <c:v>4012.5588201706901</c:v>
                </c:pt>
                <c:pt idx="341">
                  <c:v>4019.3992174755699</c:v>
                </c:pt>
                <c:pt idx="342">
                  <c:v>4026.2312560810101</c:v>
                </c:pt>
                <c:pt idx="343">
                  <c:v>4033.0549661331702</c:v>
                </c:pt>
                <c:pt idx="344">
                  <c:v>4039.8703775746799</c:v>
                </c:pt>
                <c:pt idx="345">
                  <c:v>4046.6775201464702</c:v>
                </c:pt>
                <c:pt idx="346">
                  <c:v>4053.4764233895598</c:v>
                </c:pt>
                <c:pt idx="347">
                  <c:v>4060.2671166468399</c:v>
                </c:pt>
                <c:pt idx="348">
                  <c:v>4067.0496290647902</c:v>
                </c:pt>
                <c:pt idx="349">
                  <c:v>4073.8239895952702</c:v>
                </c:pt>
                <c:pt idx="350">
                  <c:v>4080.5902269971598</c:v>
                </c:pt>
                <c:pt idx="351">
                  <c:v>4087.3483698381401</c:v>
                </c:pt>
                <c:pt idx="352">
                  <c:v>4094.0984464962598</c:v>
                </c:pt>
                <c:pt idx="353">
                  <c:v>4100.8404847974098</c:v>
                </c:pt>
                <c:pt idx="354">
                  <c:v>4107.5745067647003</c:v>
                </c:pt>
                <c:pt idx="355">
                  <c:v>4114.30053024479</c:v>
                </c:pt>
                <c:pt idx="356">
                  <c:v>4121.0185728922497</c:v>
                </c:pt>
                <c:pt idx="357">
                  <c:v>4127.72865229132</c:v>
                </c:pt>
                <c:pt idx="358">
                  <c:v>4134.4307859562696</c:v>
                </c:pt>
                <c:pt idx="359">
                  <c:v>4141.1249913317097</c:v>
                </c:pt>
                <c:pt idx="360">
                  <c:v>4147.811285793</c:v>
                </c:pt>
                <c:pt idx="361">
                  <c:v>4154.4896866465197</c:v>
                </c:pt>
                <c:pt idx="362">
                  <c:v>4161.1602111300999</c:v>
                </c:pt>
                <c:pt idx="363">
                  <c:v>4167.82287641328</c:v>
                </c:pt>
                <c:pt idx="364">
                  <c:v>4174.47769959773</c:v>
                </c:pt>
                <c:pt idx="365">
                  <c:v>4181.1246977174997</c:v>
                </c:pt>
                <c:pt idx="366">
                  <c:v>4187.7638877394302</c:v>
                </c:pt>
                <c:pt idx="367">
                  <c:v>4194.3952865634601</c:v>
                </c:pt>
                <c:pt idx="368">
                  <c:v>4201.0189110229303</c:v>
                </c:pt>
                <c:pt idx="369">
                  <c:v>4207.6347778849704</c:v>
                </c:pt>
                <c:pt idx="370">
                  <c:v>4214.2429038507598</c:v>
                </c:pt>
                <c:pt idx="371">
                  <c:v>4220.8433055559099</c:v>
                </c:pt>
                <c:pt idx="372">
                  <c:v>4227.43599957075</c:v>
                </c:pt>
                <c:pt idx="373">
                  <c:v>4234.0210024006801</c:v>
                </c:pt>
                <c:pt idx="374">
                  <c:v>4240.5983304864603</c:v>
                </c:pt>
                <c:pt idx="375">
                  <c:v>4247.1680002045396</c:v>
                </c:pt>
                <c:pt idx="376">
                  <c:v>4253.7300278673802</c:v>
                </c:pt>
                <c:pt idx="377">
                  <c:v>4260.2844297237498</c:v>
                </c:pt>
                <c:pt idx="378">
                  <c:v>4266.8312219590698</c:v>
                </c:pt>
                <c:pt idx="379">
                  <c:v>4273.37042069568</c:v>
                </c:pt>
                <c:pt idx="380">
                  <c:v>4279.9020419931703</c:v>
                </c:pt>
                <c:pt idx="381">
                  <c:v>4286.4261018487095</c:v>
                </c:pt>
                <c:pt idx="382">
                  <c:v>4292.9426161972797</c:v>
                </c:pt>
                <c:pt idx="383">
                  <c:v>4299.4516009120798</c:v>
                </c:pt>
                <c:pt idx="384">
                  <c:v>4305.9530718047199</c:v>
                </c:pt>
                <c:pt idx="385">
                  <c:v>4312.44704462559</c:v>
                </c:pt>
                <c:pt idx="386">
                  <c:v>4318.9335350641304</c:v>
                </c:pt>
                <c:pt idx="387">
                  <c:v>4325.4125587491499</c:v>
                </c:pt>
                <c:pt idx="388">
                  <c:v>4331.8841312490804</c:v>
                </c:pt>
                <c:pt idx="389">
                  <c:v>4338.34826807228</c:v>
                </c:pt>
                <c:pt idx="390">
                  <c:v>4344.8049846673703</c:v>
                </c:pt>
                <c:pt idx="391">
                  <c:v>4351.2542964234499</c:v>
                </c:pt>
                <c:pt idx="392">
                  <c:v>4357.6962186704304</c:v>
                </c:pt>
                <c:pt idx="393">
                  <c:v>4364.1307666793</c:v>
                </c:pt>
                <c:pt idx="394">
                  <c:v>4370.5579556624198</c:v>
                </c:pt>
                <c:pt idx="395">
                  <c:v>4376.9778007737996</c:v>
                </c:pt>
                <c:pt idx="396">
                  <c:v>4383.3903171093698</c:v>
                </c:pt>
                <c:pt idx="397">
                  <c:v>4389.7955197072597</c:v>
                </c:pt>
                <c:pt idx="398">
                  <c:v>4396.1934235481003</c:v>
                </c:pt>
                <c:pt idx="399">
                  <c:v>4402.58404355524</c:v>
                </c:pt>
                <c:pt idx="400">
                  <c:v>4408.9673945950899</c:v>
                </c:pt>
                <c:pt idx="401">
                  <c:v>4415.3434914773497</c:v>
                </c:pt>
                <c:pt idx="402">
                  <c:v>4421.7123489552696</c:v>
                </c:pt>
                <c:pt idx="403">
                  <c:v>4428.07398172595</c:v>
                </c:pt>
                <c:pt idx="404">
                  <c:v>4434.4284044306096</c:v>
                </c:pt>
                <c:pt idx="405">
                  <c:v>4440.7756316547902</c:v>
                </c:pt>
                <c:pt idx="406">
                  <c:v>4447.1156779287103</c:v>
                </c:pt>
                <c:pt idx="407">
                  <c:v>4453.4485577274399</c:v>
                </c:pt>
                <c:pt idx="408">
                  <c:v>4459.7742854712396</c:v>
                </c:pt>
                <c:pt idx="409">
                  <c:v>4466.0928755257401</c:v>
                </c:pt>
                <c:pt idx="410">
                  <c:v>4472.4043422022796</c:v>
                </c:pt>
                <c:pt idx="411">
                  <c:v>4478.70869975809</c:v>
                </c:pt>
                <c:pt idx="412">
                  <c:v>4485.0059623965899</c:v>
                </c:pt>
                <c:pt idx="413">
                  <c:v>4491.2961442676296</c:v>
                </c:pt>
                <c:pt idx="414">
                  <c:v>4497.5792594677396</c:v>
                </c:pt>
                <c:pt idx="415">
                  <c:v>4503.8553220403801</c:v>
                </c:pt>
                <c:pt idx="416">
                  <c:v>4510.1243459761899</c:v>
                </c:pt>
                <c:pt idx="417">
                  <c:v>4516.38634521324</c:v>
                </c:pt>
                <c:pt idx="418">
                  <c:v>4522.6413336372498</c:v>
                </c:pt>
                <c:pt idx="419">
                  <c:v>4528.8893250818901</c:v>
                </c:pt>
                <c:pt idx="420">
                  <c:v>4535.1303333289497</c:v>
                </c:pt>
                <c:pt idx="421">
                  <c:v>4541.3643721086501</c:v>
                </c:pt>
                <c:pt idx="422">
                  <c:v>4547.5914550998395</c:v>
                </c:pt>
                <c:pt idx="423">
                  <c:v>4553.8115959302304</c:v>
                </c:pt>
                <c:pt idx="424">
                  <c:v>4560.0248081766504</c:v>
                </c:pt>
                <c:pt idx="425">
                  <c:v>4566.2311053653002</c:v>
                </c:pt>
                <c:pt idx="426">
                  <c:v>4572.4305009719501</c:v>
                </c:pt>
                <c:pt idx="427">
                  <c:v>4578.6230084221697</c:v>
                </c:pt>
                <c:pt idx="428">
                  <c:v>4584.8086410916003</c:v>
                </c:pt>
                <c:pt idx="429">
                  <c:v>4590.98741230616</c:v>
                </c:pt>
                <c:pt idx="430">
                  <c:v>4597.1593353422604</c:v>
                </c:pt>
                <c:pt idx="431">
                  <c:v>4603.3244234270596</c:v>
                </c:pt>
                <c:pt idx="432">
                  <c:v>4609.4826897386802</c:v>
                </c:pt>
                <c:pt idx="433">
                  <c:v>4615.6341474064202</c:v>
                </c:pt>
                <c:pt idx="434">
                  <c:v>4621.77880951099</c:v>
                </c:pt>
                <c:pt idx="435">
                  <c:v>4627.91668908473</c:v>
                </c:pt>
                <c:pt idx="436">
                  <c:v>4634.0477991118596</c:v>
                </c:pt>
                <c:pt idx="437">
                  <c:v>4640.1721525286503</c:v>
                </c:pt>
              </c:numCache>
            </c:numRef>
          </c:xVal>
          <c:yVal>
            <c:numRef>
              <c:f>xyz5!$B$12:$PW$12</c:f>
              <c:numCache>
                <c:formatCode>General</c:formatCode>
                <c:ptCount val="438"/>
                <c:pt idx="0">
                  <c:v>0.205535787153386</c:v>
                </c:pt>
                <c:pt idx="1">
                  <c:v>2.3900393330597498</c:v>
                </c:pt>
                <c:pt idx="2">
                  <c:v>4.5518073353423603</c:v>
                </c:pt>
                <c:pt idx="3">
                  <c:v>6.6910936444371698</c:v>
                </c:pt>
                <c:pt idx="4">
                  <c:v>8.8081462988321206</c:v>
                </c:pt>
                <c:pt idx="5">
                  <c:v>10.9032095743275</c:v>
                </c:pt>
                <c:pt idx="6">
                  <c:v>12.9765240361153</c:v>
                </c:pt>
                <c:pt idx="7">
                  <c:v>15.0283265908378</c:v>
                </c:pt>
                <c:pt idx="8">
                  <c:v>17.0588505385718</c:v>
                </c:pt>
                <c:pt idx="9">
                  <c:v>19.068325624686398</c:v>
                </c:pt>
                <c:pt idx="10">
                  <c:v>21.056978091528499</c:v>
                </c:pt>
                <c:pt idx="11">
                  <c:v>23.025030729891299</c:v>
                </c:pt>
                <c:pt idx="12">
                  <c:v>24.9727029302272</c:v>
                </c:pt>
                <c:pt idx="13">
                  <c:v>26.900210733566102</c:v>
                </c:pt>
                <c:pt idx="14">
                  <c:v>28.807766882107199</c:v>
                </c:pt>
                <c:pt idx="15">
                  <c:v>30.695580869451899</c:v>
                </c:pt>
                <c:pt idx="16">
                  <c:v>32.5638589904488</c:v>
                </c:pt>
                <c:pt idx="17">
                  <c:v>34.412804390626903</c:v>
                </c:pt>
                <c:pt idx="18">
                  <c:v>36.242617115190797</c:v>
                </c:pt>
                <c:pt idx="19">
                  <c:v>38.0534941575579</c:v>
                </c:pt>
                <c:pt idx="20">
                  <c:v>39.8456295074187</c:v>
                </c:pt>
                <c:pt idx="21">
                  <c:v>41.619214198300902</c:v>
                </c:pt>
                <c:pt idx="22">
                  <c:v>43.374436354623903</c:v>
                </c:pt>
                <c:pt idx="23">
                  <c:v>45.1114812382284</c:v>
                </c:pt>
                <c:pt idx="24">
                  <c:v>46.830531294369401</c:v>
                </c:pt>
                <c:pt idx="25">
                  <c:v>48.531766197161701</c:v>
                </c:pt>
                <c:pt idx="26">
                  <c:v>50.215362894422597</c:v>
                </c:pt>
                <c:pt idx="27">
                  <c:v>51.881492350697002</c:v>
                </c:pt>
                <c:pt idx="28">
                  <c:v>53.530313940781703</c:v>
                </c:pt>
                <c:pt idx="29">
                  <c:v>55.161983296455801</c:v>
                </c:pt>
                <c:pt idx="30">
                  <c:v>56.776654256012598</c:v>
                </c:pt>
                <c:pt idx="31">
                  <c:v>58.3744788748619</c:v>
                </c:pt>
                <c:pt idx="32">
                  <c:v>59.955607436699097</c:v>
                </c:pt>
                <c:pt idx="33">
                  <c:v>61.520188465199098</c:v>
                </c:pt>
                <c:pt idx="34">
                  <c:v>63.0683687362013</c:v>
                </c:pt>
                <c:pt idx="35">
                  <c:v>64.600293290346798</c:v>
                </c:pt>
                <c:pt idx="36">
                  <c:v>66.116105446137396</c:v>
                </c:pt>
                <c:pt idx="37">
                  <c:v>67.615946813380802</c:v>
                </c:pt>
                <c:pt idx="38">
                  <c:v>69.099957306993204</c:v>
                </c:pt>
                <c:pt idx="39">
                  <c:v>70.568275161128298</c:v>
                </c:pt>
                <c:pt idx="40">
                  <c:v>72.021036943605793</c:v>
                </c:pt>
                <c:pt idx="41">
                  <c:v>73.458377570611404</c:v>
                </c:pt>
                <c:pt idx="42">
                  <c:v>74.880430321642706</c:v>
                </c:pt>
                <c:pt idx="43">
                  <c:v>76.2873268546779</c:v>
                </c:pt>
                <c:pt idx="44">
                  <c:v>77.679197221541699</c:v>
                </c:pt>
                <c:pt idx="45">
                  <c:v>79.056169883449002</c:v>
                </c:pt>
                <c:pt idx="46">
                  <c:v>80.4183717267031</c:v>
                </c:pt>
                <c:pt idx="47">
                  <c:v>81.765928078529797</c:v>
                </c:pt>
                <c:pt idx="48">
                  <c:v>83.098962723027697</c:v>
                </c:pt>
                <c:pt idx="49">
                  <c:v>84.417597917217705</c:v>
                </c:pt>
                <c:pt idx="50">
                  <c:v>85.721954407173101</c:v>
                </c:pt>
                <c:pt idx="51">
                  <c:v>87.012151444215505</c:v>
                </c:pt>
                <c:pt idx="52">
                  <c:v>88.288306801161198</c:v>
                </c:pt>
                <c:pt idx="53">
                  <c:v>89.550536788602201</c:v>
                </c:pt>
                <c:pt idx="54">
                  <c:v>90.7989562712104</c:v>
                </c:pt>
                <c:pt idx="55">
                  <c:v>92.033678684049704</c:v>
                </c:pt>
                <c:pt idx="56">
                  <c:v>93.2548160488859</c:v>
                </c:pt>
                <c:pt idx="57">
                  <c:v>94.462478990481699</c:v>
                </c:pt>
                <c:pt idx="58">
                  <c:v>95.656776752866406</c:v>
                </c:pt>
                <c:pt idx="59">
                  <c:v>96.8378172155698</c:v>
                </c:pt>
                <c:pt idx="60">
                  <c:v>98.005706909811906</c:v>
                </c:pt>
                <c:pt idx="61">
                  <c:v>99.160551034637507</c:v>
                </c:pt>
                <c:pt idx="62">
                  <c:v>100.30245260097</c:v>
                </c:pt>
                <c:pt idx="63">
                  <c:v>101.43150974356</c:v>
                </c:pt>
                <c:pt idx="64">
                  <c:v>102.547818576982</c:v>
                </c:pt>
                <c:pt idx="65">
                  <c:v>103.651474225562</c:v>
                </c:pt>
                <c:pt idx="66">
                  <c:v>104.74257082886599</c:v>
                </c:pt>
                <c:pt idx="67">
                  <c:v>105.82120154741099</c:v>
                </c:pt>
                <c:pt idx="68">
                  <c:v>106.887458568591</c:v>
                </c:pt>
                <c:pt idx="69">
                  <c:v>107.94143311280401</c:v>
                </c:pt>
                <c:pt idx="70">
                  <c:v>108.983215439771</c:v>
                </c:pt>
                <c:pt idx="71">
                  <c:v>110.012894855022</c:v>
                </c:pt>
                <c:pt idx="72">
                  <c:v>111.03055971655699</c:v>
                </c:pt>
                <c:pt idx="73">
                  <c:v>112.036297441646</c:v>
                </c:pt>
                <c:pt idx="74">
                  <c:v>113.03019451377899</c:v>
                </c:pt>
                <c:pt idx="75">
                  <c:v>114.01233648974301</c:v>
                </c:pt>
                <c:pt idx="76">
                  <c:v>114.982808006814</c:v>
                </c:pt>
                <c:pt idx="77">
                  <c:v>115.941692790068</c:v>
                </c:pt>
                <c:pt idx="78">
                  <c:v>116.889073659784</c:v>
                </c:pt>
                <c:pt idx="79">
                  <c:v>117.82503253893999</c:v>
                </c:pt>
                <c:pt idx="80">
                  <c:v>118.749650460797</c:v>
                </c:pt>
                <c:pt idx="81">
                  <c:v>119.66300757654901</c:v>
                </c:pt>
                <c:pt idx="82">
                  <c:v>120.56518316304501</c:v>
                </c:pt>
                <c:pt idx="83">
                  <c:v>121.456255630569</c:v>
                </c:pt>
                <c:pt idx="84">
                  <c:v>122.336302530667</c:v>
                </c:pt>
                <c:pt idx="85">
                  <c:v>123.205400475171</c:v>
                </c:pt>
                <c:pt idx="86">
                  <c:v>124.063623971686</c:v>
                </c:pt>
                <c:pt idx="87">
                  <c:v>124.911045990305</c:v>
                </c:pt>
                <c:pt idx="88">
                  <c:v>125.74773877477899</c:v>
                </c:pt>
                <c:pt idx="89">
                  <c:v>126.57377385651201</c:v>
                </c:pt>
                <c:pt idx="90">
                  <c:v>127.38922205882901</c:v>
                </c:pt>
                <c:pt idx="91">
                  <c:v>128.19415350135901</c:v>
                </c:pt>
                <c:pt idx="92">
                  <c:v>128.98863760453099</c:v>
                </c:pt>
                <c:pt idx="93">
                  <c:v>129.77274309417601</c:v>
                </c:pt>
                <c:pt idx="94">
                  <c:v>130.54653800622299</c:v>
                </c:pt>
                <c:pt idx="95">
                  <c:v>131.31008969148701</c:v>
                </c:pt>
                <c:pt idx="96">
                  <c:v>132.06346482054099</c:v>
                </c:pt>
                <c:pt idx="97">
                  <c:v>132.806729388669</c:v>
                </c:pt>
                <c:pt idx="98">
                  <c:v>133.53994872088501</c:v>
                </c:pt>
                <c:pt idx="99">
                  <c:v>134.26318747702101</c:v>
                </c:pt>
                <c:pt idx="100">
                  <c:v>134.97650965687799</c:v>
                </c:pt>
                <c:pt idx="101">
                  <c:v>135.67997860542701</c:v>
                </c:pt>
                <c:pt idx="102">
                  <c:v>136.37365701806999</c:v>
                </c:pt>
                <c:pt idx="103">
                  <c:v>137.057606945929</c:v>
                </c:pt>
                <c:pt idx="104">
                  <c:v>137.731889801199</c:v>
                </c:pt>
                <c:pt idx="105">
                  <c:v>138.39656636251399</c:v>
                </c:pt>
                <c:pt idx="106">
                  <c:v>139.05169678036199</c:v>
                </c:pt>
                <c:pt idx="107">
                  <c:v>139.69734058252001</c:v>
                </c:pt>
                <c:pt idx="108">
                  <c:v>140.33355667951099</c:v>
                </c:pt>
                <c:pt idx="109">
                  <c:v>140.96040337008901</c:v>
                </c:pt>
                <c:pt idx="110">
                  <c:v>141.57793834673399</c:v>
                </c:pt>
                <c:pt idx="111">
                  <c:v>142.18621870115899</c:v>
                </c:pt>
                <c:pt idx="112">
                  <c:v>142.785300929833</c:v>
                </c:pt>
                <c:pt idx="113">
                  <c:v>143.37524093950501</c:v>
                </c:pt>
                <c:pt idx="114">
                  <c:v>143.95609408273501</c:v>
                </c:pt>
                <c:pt idx="115">
                  <c:v>144.52791568883401</c:v>
                </c:pt>
                <c:pt idx="116">
                  <c:v>145.09076101819099</c:v>
                </c:pt>
                <c:pt idx="117">
                  <c:v>145.644684729906</c:v>
                </c:pt>
                <c:pt idx="118">
                  <c:v>146.189740857842</c:v>
                </c:pt>
                <c:pt idx="119">
                  <c:v>146.725982818364</c:v>
                </c:pt>
                <c:pt idx="120">
                  <c:v>147.253463417999</c:v>
                </c:pt>
                <c:pt idx="121">
                  <c:v>147.77223486101099</c:v>
                </c:pt>
                <c:pt idx="122">
                  <c:v>148.28234875690299</c:v>
                </c:pt>
                <c:pt idx="123">
                  <c:v>148.783856127831</c:v>
                </c:pt>
                <c:pt idx="124">
                  <c:v>149.27680741594199</c:v>
                </c:pt>
                <c:pt idx="125">
                  <c:v>149.76125249063</c:v>
                </c:pt>
                <c:pt idx="126">
                  <c:v>150.23724065571</c:v>
                </c:pt>
                <c:pt idx="127">
                  <c:v>150.70482065651501</c:v>
                </c:pt>
                <c:pt idx="128">
                  <c:v>151.16404068691099</c:v>
                </c:pt>
                <c:pt idx="129">
                  <c:v>151.61494839622901</c:v>
                </c:pt>
                <c:pt idx="130">
                  <c:v>152.05759089612101</c:v>
                </c:pt>
                <c:pt idx="131">
                  <c:v>152.492014767336</c:v>
                </c:pt>
                <c:pt idx="132">
                  <c:v>152.918266066418</c:v>
                </c:pt>
                <c:pt idx="133">
                  <c:v>153.336390332316</c:v>
                </c:pt>
                <c:pt idx="134">
                  <c:v>153.746432592932</c:v>
                </c:pt>
                <c:pt idx="135">
                  <c:v>154.14843737157301</c:v>
                </c:pt>
                <c:pt idx="136">
                  <c:v>154.54244869333999</c:v>
                </c:pt>
                <c:pt idx="137">
                  <c:v>154.928510091432</c:v>
                </c:pt>
                <c:pt idx="138">
                  <c:v>155.306664613371</c:v>
                </c:pt>
                <c:pt idx="139">
                  <c:v>155.67695482716201</c:v>
                </c:pt>
                <c:pt idx="140">
                  <c:v>156.03942282736301</c:v>
                </c:pt>
                <c:pt idx="141">
                  <c:v>156.394110241091</c:v>
                </c:pt>
                <c:pt idx="142">
                  <c:v>156.74105823394899</c:v>
                </c:pt>
                <c:pt idx="143">
                  <c:v>157.08030751587901</c:v>
                </c:pt>
                <c:pt idx="144">
                  <c:v>157.411898346941</c:v>
                </c:pt>
                <c:pt idx="145">
                  <c:v>157.73587054302101</c:v>
                </c:pt>
                <c:pt idx="146">
                  <c:v>158.052263481468</c:v>
                </c:pt>
                <c:pt idx="147">
                  <c:v>158.36111610665299</c:v>
                </c:pt>
                <c:pt idx="148">
                  <c:v>158.66246693546901</c:v>
                </c:pt>
                <c:pt idx="149">
                  <c:v>158.95635406274499</c:v>
                </c:pt>
                <c:pt idx="150">
                  <c:v>159.24281516660699</c:v>
                </c:pt>
                <c:pt idx="151">
                  <c:v>159.52188751375499</c:v>
                </c:pt>
                <c:pt idx="152">
                  <c:v>159.79360796468501</c:v>
                </c:pt>
                <c:pt idx="153">
                  <c:v>160.05801297883599</c:v>
                </c:pt>
                <c:pt idx="154">
                  <c:v>160.31513861966801</c:v>
                </c:pt>
                <c:pt idx="155">
                  <c:v>160.56502055968201</c:v>
                </c:pt>
                <c:pt idx="156">
                  <c:v>160.80769408536801</c:v>
                </c:pt>
                <c:pt idx="157">
                  <c:v>161.04319410209101</c:v>
                </c:pt>
                <c:pt idx="158">
                  <c:v>161.27155513891401</c:v>
                </c:pt>
                <c:pt idx="159">
                  <c:v>161.49281135335099</c:v>
                </c:pt>
                <c:pt idx="160">
                  <c:v>161.706996536069</c:v>
                </c:pt>
                <c:pt idx="161">
                  <c:v>161.91414411551699</c:v>
                </c:pt>
                <c:pt idx="162">
                  <c:v>162.11428721772299</c:v>
                </c:pt>
                <c:pt idx="163">
                  <c:v>162.30745944739601</c:v>
                </c:pt>
                <c:pt idx="164">
                  <c:v>162.493694568091</c:v>
                </c:pt>
                <c:pt idx="165">
                  <c:v>162.67302587699299</c:v>
                </c:pt>
                <c:pt idx="166">
                  <c:v>162.84548619563699</c:v>
                </c:pt>
                <c:pt idx="167">
                  <c:v>163.01110787934701</c:v>
                </c:pt>
                <c:pt idx="168">
                  <c:v>163.16992282644199</c:v>
                </c:pt>
                <c:pt idx="169">
                  <c:v>163.321962487207</c:v>
                </c:pt>
                <c:pt idx="170">
                  <c:v>163.46725787264899</c:v>
                </c:pt>
                <c:pt idx="171">
                  <c:v>163.60583956303</c:v>
                </c:pt>
                <c:pt idx="172">
                  <c:v>163.73773771618701</c:v>
                </c:pt>
                <c:pt idx="173">
                  <c:v>163.86298207566301</c:v>
                </c:pt>
                <c:pt idx="174">
                  <c:v>163.98160197862299</c:v>
                </c:pt>
                <c:pt idx="175">
                  <c:v>164.09362636358799</c:v>
                </c:pt>
                <c:pt idx="176">
                  <c:v>164.19908377798501</c:v>
                </c:pt>
                <c:pt idx="177">
                  <c:v>164.29800238550499</c:v>
                </c:pt>
                <c:pt idx="178">
                  <c:v>164.39040997330201</c:v>
                </c:pt>
                <c:pt idx="179">
                  <c:v>164.47633395900399</c:v>
                </c:pt>
                <c:pt idx="180">
                  <c:v>164.55580139757501</c:v>
                </c:pt>
                <c:pt idx="181">
                  <c:v>164.628838988003</c:v>
                </c:pt>
                <c:pt idx="182">
                  <c:v>164.69547307983899</c:v>
                </c:pt>
                <c:pt idx="183">
                  <c:v>164.75572967967599</c:v>
                </c:pt>
                <c:pt idx="184">
                  <c:v>164.80963477698899</c:v>
                </c:pt>
                <c:pt idx="185">
                  <c:v>164.85721459645001</c:v>
                </c:pt>
                <c:pt idx="186">
                  <c:v>164.89849484285301</c:v>
                </c:pt>
                <c:pt idx="187">
                  <c:v>164.93350064185901</c:v>
                </c:pt>
                <c:pt idx="188">
                  <c:v>164.962256557644</c:v>
                </c:pt>
                <c:pt idx="189">
                  <c:v>164.98478660986001</c:v>
                </c:pt>
                <c:pt idx="190">
                  <c:v>165.001114289951</c:v>
                </c:pt>
                <c:pt idx="191">
                  <c:v>165.011262576853</c:v>
                </c:pt>
                <c:pt idx="192">
                  <c:v>165.015253952097</c:v>
                </c:pt>
                <c:pt idx="193">
                  <c:v>165.01311041435699</c:v>
                </c:pt>
                <c:pt idx="194">
                  <c:v>165.004853493453</c:v>
                </c:pt>
                <c:pt idx="195">
                  <c:v>164.990504263845</c:v>
                </c:pt>
                <c:pt idx="196">
                  <c:v>164.97008335763499</c:v>
                </c:pt>
                <c:pt idx="197">
                  <c:v>164.94361097709799</c:v>
                </c:pt>
                <c:pt idx="198">
                  <c:v>164.91110690676899</c:v>
                </c:pt>
                <c:pt idx="199">
                  <c:v>164.87259052509501</c:v>
                </c:pt>
                <c:pt idx="200">
                  <c:v>164.82808081568299</c:v>
                </c:pt>
                <c:pt idx="201">
                  <c:v>164.777596378146</c:v>
                </c:pt>
                <c:pt idx="202">
                  <c:v>164.72115543858101</c:v>
                </c:pt>
                <c:pt idx="203">
                  <c:v>164.65877585968499</c:v>
                </c:pt>
                <c:pt idx="204">
                  <c:v>164.59047515051901</c:v>
                </c:pt>
                <c:pt idx="205">
                  <c:v>164.51627047594999</c:v>
                </c:pt>
                <c:pt idx="206">
                  <c:v>164.43617866576801</c:v>
                </c:pt>
                <c:pt idx="207">
                  <c:v>164.350216223502</c:v>
                </c:pt>
                <c:pt idx="208">
                  <c:v>164.25839933494299</c:v>
                </c:pt>
                <c:pt idx="209">
                  <c:v>164.16074387638901</c:v>
                </c:pt>
                <c:pt idx="210">
                  <c:v>164.05726542261499</c:v>
                </c:pt>
                <c:pt idx="211">
                  <c:v>163.947979239331</c:v>
                </c:pt>
                <c:pt idx="212">
                  <c:v>163.83289933712999</c:v>
                </c:pt>
                <c:pt idx="213">
                  <c:v>163.71203761628701</c:v>
                </c:pt>
                <c:pt idx="214">
                  <c:v>163.58540537396499</c:v>
                </c:pt>
                <c:pt idx="215">
                  <c:v>163.453013474996</c:v>
                </c:pt>
                <c:pt idx="216">
                  <c:v>163.31487236887801</c:v>
                </c:pt>
                <c:pt idx="217">
                  <c:v>163.17099210597701</c:v>
                </c:pt>
                <c:pt idx="218">
                  <c:v>163.02138235294299</c:v>
                </c:pt>
                <c:pt idx="219">
                  <c:v>162.86605240742099</c:v>
                </c:pt>
                <c:pt idx="220">
                  <c:v>162.705011212063</c:v>
                </c:pt>
                <c:pt idx="221">
                  <c:v>162.538267367906</c:v>
                </c:pt>
                <c:pt idx="222">
                  <c:v>162.36582914714299</c:v>
                </c:pt>
                <c:pt idx="223">
                  <c:v>162.187704505309</c:v>
                </c:pt>
                <c:pt idx="224">
                  <c:v>162.00390109293301</c:v>
                </c:pt>
                <c:pt idx="225">
                  <c:v>161.814426266673</c:v>
                </c:pt>
                <c:pt idx="226">
                  <c:v>161.61928709995999</c:v>
                </c:pt>
                <c:pt idx="227">
                  <c:v>161.41849039318501</c:v>
                </c:pt>
                <c:pt idx="228">
                  <c:v>161.21204268344999</c:v>
                </c:pt>
                <c:pt idx="229">
                  <c:v>160.99995025389899</c:v>
                </c:pt>
                <c:pt idx="230">
                  <c:v>160.782219142662</c:v>
                </c:pt>
                <c:pt idx="231">
                  <c:v>160.558855151421</c:v>
                </c:pt>
                <c:pt idx="232">
                  <c:v>160.32986385362599</c:v>
                </c:pt>
                <c:pt idx="233">
                  <c:v>160.09525060236899</c:v>
                </c:pt>
                <c:pt idx="234">
                  <c:v>159.85502053794599</c:v>
                </c:pt>
                <c:pt idx="235">
                  <c:v>159.60917859510599</c:v>
                </c:pt>
                <c:pt idx="236">
                  <c:v>159.357729510018</c:v>
                </c:pt>
                <c:pt idx="237">
                  <c:v>159.10067782695501</c:v>
                </c:pt>
                <c:pt idx="238">
                  <c:v>158.83802790472799</c:v>
                </c:pt>
                <c:pt idx="239">
                  <c:v>158.56978392285299</c:v>
                </c:pt>
                <c:pt idx="240">
                  <c:v>158.29594988749599</c:v>
                </c:pt>
                <c:pt idx="241">
                  <c:v>158.01652963718399</c:v>
                </c:pt>
                <c:pt idx="242">
                  <c:v>157.731526848296</c:v>
                </c:pt>
                <c:pt idx="243">
                  <c:v>157.44094504035601</c:v>
                </c:pt>
                <c:pt idx="244">
                  <c:v>157.14478758112301</c:v>
                </c:pt>
                <c:pt idx="245">
                  <c:v>156.84305769149199</c:v>
                </c:pt>
                <c:pt idx="246">
                  <c:v>156.535758450223</c:v>
                </c:pt>
                <c:pt idx="247">
                  <c:v>156.22289279848599</c:v>
                </c:pt>
                <c:pt idx="248">
                  <c:v>155.90446354425401</c:v>
                </c:pt>
                <c:pt idx="249">
                  <c:v>155.580473366532</c:v>
                </c:pt>
                <c:pt idx="250">
                  <c:v>155.250924819435</c:v>
                </c:pt>
                <c:pt idx="251">
                  <c:v>154.91582033612701</c:v>
                </c:pt>
                <c:pt idx="252">
                  <c:v>154.57516223262201</c:v>
                </c:pt>
                <c:pt idx="253">
                  <c:v>154.228952711445</c:v>
                </c:pt>
                <c:pt idx="254">
                  <c:v>153.87719386517901</c:v>
                </c:pt>
                <c:pt idx="255">
                  <c:v>153.519887679882</c:v>
                </c:pt>
                <c:pt idx="256">
                  <c:v>153.157036038391</c:v>
                </c:pt>
                <c:pt idx="257">
                  <c:v>152.788640723518</c:v>
                </c:pt>
                <c:pt idx="258">
                  <c:v>152.41470342113101</c:v>
                </c:pt>
                <c:pt idx="259">
                  <c:v>152.03522572314299</c:v>
                </c:pt>
                <c:pt idx="260">
                  <c:v>151.65020913039601</c:v>
                </c:pt>
                <c:pt idx="261">
                  <c:v>151.2596558761</c:v>
                </c:pt>
                <c:pt idx="262">
                  <c:v>150.86357157032299</c:v>
                </c:pt>
                <c:pt idx="263">
                  <c:v>150.461962706431</c:v>
                </c:pt>
                <c:pt idx="264">
                  <c:v>150.05483572775</c:v>
                </c:pt>
                <c:pt idx="265">
                  <c:v>149.642197028167</c:v>
                </c:pt>
                <c:pt idx="266">
                  <c:v>149.22405295272401</c:v>
                </c:pt>
                <c:pt idx="267">
                  <c:v>148.80040979819799</c:v>
                </c:pt>
                <c:pt idx="268">
                  <c:v>148.37127381368001</c:v>
                </c:pt>
                <c:pt idx="269">
                  <c:v>147.93665120113801</c:v>
                </c:pt>
                <c:pt idx="270">
                  <c:v>147.49654811597799</c:v>
                </c:pt>
                <c:pt idx="271">
                  <c:v>147.05097066759399</c:v>
                </c:pt>
                <c:pt idx="272">
                  <c:v>146.599924919914</c:v>
                </c:pt>
                <c:pt idx="273">
                  <c:v>146.14341689193</c:v>
                </c:pt>
                <c:pt idx="274">
                  <c:v>145.68145255823401</c:v>
                </c:pt>
                <c:pt idx="275">
                  <c:v>145.21403784953301</c:v>
                </c:pt>
                <c:pt idx="276">
                  <c:v>144.741178653166</c:v>
                </c:pt>
                <c:pt idx="277">
                  <c:v>144.26288081360701</c:v>
                </c:pt>
                <c:pt idx="278">
                  <c:v>143.77915013297101</c:v>
                </c:pt>
                <c:pt idx="279">
                  <c:v>143.289992371502</c:v>
                </c:pt>
                <c:pt idx="280">
                  <c:v>142.79541324806101</c:v>
                </c:pt>
                <c:pt idx="281">
                  <c:v>142.295418440606</c:v>
                </c:pt>
                <c:pt idx="282">
                  <c:v>141.790013586665</c:v>
                </c:pt>
                <c:pt idx="283">
                  <c:v>141.27920428380199</c:v>
                </c:pt>
                <c:pt idx="284">
                  <c:v>140.76299609007901</c:v>
                </c:pt>
                <c:pt idx="285">
                  <c:v>140.24139452450899</c:v>
                </c:pt>
                <c:pt idx="286">
                  <c:v>139.71440506750599</c:v>
                </c:pt>
                <c:pt idx="287">
                  <c:v>139.18203316132599</c:v>
                </c:pt>
                <c:pt idx="288">
                  <c:v>138.64428421050599</c:v>
                </c:pt>
                <c:pt idx="289">
                  <c:v>138.10116358228899</c:v>
                </c:pt>
                <c:pt idx="290">
                  <c:v>137.55267660705599</c:v>
                </c:pt>
                <c:pt idx="291">
                  <c:v>136.99882857874101</c:v>
                </c:pt>
                <c:pt idx="292">
                  <c:v>136.43962475524799</c:v>
                </c:pt>
                <c:pt idx="293">
                  <c:v>135.87507035885599</c:v>
                </c:pt>
                <c:pt idx="294">
                  <c:v>135.30517057662499</c:v>
                </c:pt>
                <c:pt idx="295">
                  <c:v>134.72993056079599</c:v>
                </c:pt>
                <c:pt idx="296">
                  <c:v>134.14935542917701</c:v>
                </c:pt>
                <c:pt idx="297">
                  <c:v>133.56345026553899</c:v>
                </c:pt>
                <c:pt idx="298">
                  <c:v>132.97222011999199</c:v>
                </c:pt>
                <c:pt idx="299">
                  <c:v>132.375670009369</c:v>
                </c:pt>
                <c:pt idx="300">
                  <c:v>131.77380491759499</c:v>
                </c:pt>
                <c:pt idx="301">
                  <c:v>131.16662979605599</c:v>
                </c:pt>
                <c:pt idx="302">
                  <c:v>130.55414956396501</c:v>
                </c:pt>
                <c:pt idx="303">
                  <c:v>129.936369108718</c:v>
                </c:pt>
                <c:pt idx="304">
                  <c:v>129.31329328625</c:v>
                </c:pt>
                <c:pt idx="305">
                  <c:v>128.68492692138801</c:v>
                </c:pt>
                <c:pt idx="306">
                  <c:v>128.05127480819201</c:v>
                </c:pt>
                <c:pt idx="307">
                  <c:v>127.41234171029799</c:v>
                </c:pt>
                <c:pt idx="308">
                  <c:v>126.768132361258</c:v>
                </c:pt>
                <c:pt idx="309">
                  <c:v>126.11865146486799</c:v>
                </c:pt>
                <c:pt idx="310">
                  <c:v>125.463903695502</c:v>
                </c:pt>
                <c:pt idx="311">
                  <c:v>124.803893698435</c:v>
                </c:pt>
                <c:pt idx="312">
                  <c:v>124.13862609016</c:v>
                </c:pt>
                <c:pt idx="313">
                  <c:v>123.468105458712</c:v>
                </c:pt>
                <c:pt idx="314">
                  <c:v>122.79233636397601</c:v>
                </c:pt>
                <c:pt idx="315">
                  <c:v>122.11132333799701</c:v>
                </c:pt>
                <c:pt idx="316">
                  <c:v>121.425070885287</c:v>
                </c:pt>
                <c:pt idx="317">
                  <c:v>120.733583483125</c:v>
                </c:pt>
                <c:pt idx="318">
                  <c:v>120.036865581858</c:v>
                </c:pt>
                <c:pt idx="319">
                  <c:v>119.33492160519</c:v>
                </c:pt>
                <c:pt idx="320">
                  <c:v>118.62775595047999</c:v>
                </c:pt>
                <c:pt idx="321">
                  <c:v>117.91537298902399</c:v>
                </c:pt>
                <c:pt idx="322">
                  <c:v>117.197777066342</c:v>
                </c:pt>
                <c:pt idx="323">
                  <c:v>116.47497250245701</c:v>
                </c:pt>
                <c:pt idx="324">
                  <c:v>115.746963592176</c:v>
                </c:pt>
                <c:pt idx="325">
                  <c:v>115.013754605358</c:v>
                </c:pt>
                <c:pt idx="326">
                  <c:v>114.27534978719</c:v>
                </c:pt>
                <c:pt idx="327">
                  <c:v>113.53175335845199</c:v>
                </c:pt>
                <c:pt idx="328">
                  <c:v>112.782969515785</c:v>
                </c:pt>
                <c:pt idx="329">
                  <c:v>112.029002431946</c:v>
                </c:pt>
                <c:pt idx="330">
                  <c:v>111.26985625607399</c:v>
                </c:pt>
                <c:pt idx="331">
                  <c:v>110.50553511394099</c:v>
                </c:pt>
                <c:pt idx="332">
                  <c:v>109.73604310820301</c:v>
                </c:pt>
                <c:pt idx="333">
                  <c:v>108.961384318656</c:v>
                </c:pt>
                <c:pt idx="334">
                  <c:v>108.18156280247401</c:v>
                </c:pt>
                <c:pt idx="335">
                  <c:v>107.39658259446099</c:v>
                </c:pt>
                <c:pt idx="336">
                  <c:v>106.606447707288</c:v>
                </c:pt>
                <c:pt idx="337">
                  <c:v>105.81116213172901</c:v>
                </c:pt>
                <c:pt idx="338">
                  <c:v>105.010729836902</c:v>
                </c:pt>
                <c:pt idx="339">
                  <c:v>104.2051547705</c:v>
                </c:pt>
                <c:pt idx="340">
                  <c:v>103.394440859017</c:v>
                </c:pt>
                <c:pt idx="341">
                  <c:v>102.578592007983</c:v>
                </c:pt>
                <c:pt idx="342">
                  <c:v>101.757612102183</c:v>
                </c:pt>
                <c:pt idx="343">
                  <c:v>100.931505005883</c:v>
                </c:pt>
                <c:pt idx="344">
                  <c:v>100.10027456304999</c:v>
                </c:pt>
                <c:pt idx="345">
                  <c:v>99.263924597567296</c:v>
                </c:pt>
                <c:pt idx="346">
                  <c:v>98.422458913451393</c:v>
                </c:pt>
                <c:pt idx="347">
                  <c:v>97.5758812950655</c:v>
                </c:pt>
                <c:pt idx="348">
                  <c:v>96.724195507328801</c:v>
                </c:pt>
                <c:pt idx="349">
                  <c:v>95.867405295925195</c:v>
                </c:pt>
                <c:pt idx="350">
                  <c:v>95.005514387509095</c:v>
                </c:pt>
                <c:pt idx="351">
                  <c:v>94.138526489908998</c:v>
                </c:pt>
                <c:pt idx="352">
                  <c:v>93.266445292329195</c:v>
                </c:pt>
                <c:pt idx="353">
                  <c:v>92.389274513031097</c:v>
                </c:pt>
                <c:pt idx="354">
                  <c:v>91.507018586951801</c:v>
                </c:pt>
                <c:pt idx="355">
                  <c:v>90.619682465554206</c:v>
                </c:pt>
                <c:pt idx="356">
                  <c:v>89.727271101781795</c:v>
                </c:pt>
                <c:pt idx="357">
                  <c:v>88.829789434380402</c:v>
                </c:pt>
                <c:pt idx="358">
                  <c:v>87.927242387987803</c:v>
                </c:pt>
                <c:pt idx="359">
                  <c:v>87.019634873222898</c:v>
                </c:pt>
                <c:pt idx="360">
                  <c:v>86.106971786773698</c:v>
                </c:pt>
                <c:pt idx="361">
                  <c:v>85.189258011486004</c:v>
                </c:pt>
                <c:pt idx="362">
                  <c:v>84.266498416450005</c:v>
                </c:pt>
                <c:pt idx="363">
                  <c:v>83.338697857087894</c:v>
                </c:pt>
                <c:pt idx="364">
                  <c:v>82.405861175240005</c:v>
                </c:pt>
                <c:pt idx="365">
                  <c:v>81.467993199250699</c:v>
                </c:pt>
                <c:pt idx="366">
                  <c:v>80.525098744053594</c:v>
                </c:pt>
                <c:pt idx="367">
                  <c:v>79.577182611257001</c:v>
                </c:pt>
                <c:pt idx="368">
                  <c:v>78.624249589227702</c:v>
                </c:pt>
                <c:pt idx="369">
                  <c:v>77.666304453175101</c:v>
                </c:pt>
                <c:pt idx="370">
                  <c:v>76.703351965234702</c:v>
                </c:pt>
                <c:pt idx="371">
                  <c:v>75.735396874550901</c:v>
                </c:pt>
                <c:pt idx="372">
                  <c:v>74.762443917359306</c:v>
                </c:pt>
                <c:pt idx="373">
                  <c:v>73.784497817069195</c:v>
                </c:pt>
                <c:pt idx="374">
                  <c:v>72.801563284344198</c:v>
                </c:pt>
                <c:pt idx="375">
                  <c:v>71.8136450171842</c:v>
                </c:pt>
                <c:pt idx="376">
                  <c:v>70.820747701005004</c:v>
                </c:pt>
                <c:pt idx="377">
                  <c:v>69.822876008718893</c:v>
                </c:pt>
                <c:pt idx="378">
                  <c:v>68.820034600814296</c:v>
                </c:pt>
                <c:pt idx="379">
                  <c:v>67.8122281254347</c:v>
                </c:pt>
                <c:pt idx="380">
                  <c:v>66.799461218457495</c:v>
                </c:pt>
                <c:pt idx="381">
                  <c:v>65.781738503571702</c:v>
                </c:pt>
                <c:pt idx="382">
                  <c:v>64.759064592356594</c:v>
                </c:pt>
                <c:pt idx="383">
                  <c:v>63.731444084358401</c:v>
                </c:pt>
                <c:pt idx="384">
                  <c:v>62.698881567167703</c:v>
                </c:pt>
                <c:pt idx="385">
                  <c:v>61.661381616495198</c:v>
                </c:pt>
                <c:pt idx="386">
                  <c:v>60.618948796248297</c:v>
                </c:pt>
                <c:pt idx="387">
                  <c:v>59.571587658606603</c:v>
                </c:pt>
                <c:pt idx="388">
                  <c:v>58.519302744096798</c:v>
                </c:pt>
                <c:pt idx="389">
                  <c:v>57.462098581667597</c:v>
                </c:pt>
                <c:pt idx="390">
                  <c:v>56.399979688764098</c:v>
                </c:pt>
                <c:pt idx="391">
                  <c:v>55.332950571401497</c:v>
                </c:pt>
                <c:pt idx="392">
                  <c:v>54.261015724238597</c:v>
                </c:pt>
                <c:pt idx="393">
                  <c:v>53.184179630650803</c:v>
                </c:pt>
                <c:pt idx="394">
                  <c:v>52.102446762802899</c:v>
                </c:pt>
                <c:pt idx="395">
                  <c:v>51.015821581721099</c:v>
                </c:pt>
                <c:pt idx="396">
                  <c:v>49.9243085373651</c:v>
                </c:pt>
                <c:pt idx="397">
                  <c:v>48.827912068699199</c:v>
                </c:pt>
                <c:pt idx="398">
                  <c:v>47.726636603763701</c:v>
                </c:pt>
                <c:pt idx="399">
                  <c:v>46.620486559744698</c:v>
                </c:pt>
                <c:pt idx="400">
                  <c:v>45.509466343045297</c:v>
                </c:pt>
                <c:pt idx="401">
                  <c:v>44.393580349355197</c:v>
                </c:pt>
                <c:pt idx="402">
                  <c:v>43.272832963719402</c:v>
                </c:pt>
                <c:pt idx="403">
                  <c:v>42.147228560608198</c:v>
                </c:pt>
                <c:pt idx="404">
                  <c:v>41.016771503985197</c:v>
                </c:pt>
                <c:pt idx="405">
                  <c:v>39.881466147376003</c:v>
                </c:pt>
                <c:pt idx="406">
                  <c:v>38.741316833935898</c:v>
                </c:pt>
                <c:pt idx="407">
                  <c:v>37.596327896517302</c:v>
                </c:pt>
                <c:pt idx="408">
                  <c:v>36.446503657737203</c:v>
                </c:pt>
                <c:pt idx="409">
                  <c:v>35.291848430043601</c:v>
                </c:pt>
                <c:pt idx="410">
                  <c:v>34.132366515782302</c:v>
                </c:pt>
                <c:pt idx="411">
                  <c:v>32.968062207262498</c:v>
                </c:pt>
                <c:pt idx="412">
                  <c:v>31.798939786822899</c:v>
                </c:pt>
                <c:pt idx="413">
                  <c:v>30.625003526896801</c:v>
                </c:pt>
                <c:pt idx="414">
                  <c:v>29.4462576900771</c:v>
                </c:pt>
                <c:pt idx="415">
                  <c:v>28.2627065291809</c:v>
                </c:pt>
                <c:pt idx="416">
                  <c:v>27.0743542873137</c:v>
                </c:pt>
                <c:pt idx="417">
                  <c:v>25.881205197933301</c:v>
                </c:pt>
                <c:pt idx="418">
                  <c:v>24.683263484913599</c:v>
                </c:pt>
                <c:pt idx="419">
                  <c:v>23.480533362607499</c:v>
                </c:pt>
                <c:pt idx="420">
                  <c:v>22.273019035909901</c:v>
                </c:pt>
                <c:pt idx="421">
                  <c:v>21.060724700320101</c:v>
                </c:pt>
                <c:pt idx="422">
                  <c:v>19.843654542004199</c:v>
                </c:pt>
                <c:pt idx="423">
                  <c:v>18.621812737856601</c:v>
                </c:pt>
                <c:pt idx="424">
                  <c:v>17.395203455561798</c:v>
                </c:pt>
                <c:pt idx="425">
                  <c:v>16.1638308536557</c:v>
                </c:pt>
                <c:pt idx="426">
                  <c:v>14.927699081585899</c:v>
                </c:pt>
                <c:pt idx="427">
                  <c:v>13.6868122797726</c:v>
                </c:pt>
                <c:pt idx="428">
                  <c:v>12.4411745796689</c:v>
                </c:pt>
                <c:pt idx="429">
                  <c:v>11.1907901038202</c:v>
                </c:pt>
                <c:pt idx="430">
                  <c:v>9.9356629659241698</c:v>
                </c:pt>
                <c:pt idx="431">
                  <c:v>8.6757972708898894</c:v>
                </c:pt>
                <c:pt idx="432">
                  <c:v>7.4111971148965496</c:v>
                </c:pt>
                <c:pt idx="433">
                  <c:v>6.1418665854523002</c:v>
                </c:pt>
                <c:pt idx="434">
                  <c:v>4.8678097614521096</c:v>
                </c:pt>
                <c:pt idx="435">
                  <c:v>3.5890307132362902</c:v>
                </c:pt>
                <c:pt idx="436">
                  <c:v>2.3055335026477599</c:v>
                </c:pt>
                <c:pt idx="437">
                  <c:v>1.0173221830894801</c:v>
                </c:pt>
              </c:numCache>
            </c:numRef>
          </c:yVal>
          <c:smooth val="0"/>
        </c:ser>
        <c:ser>
          <c:idx val="5"/>
          <c:order val="5"/>
          <c:tx>
            <c:v>Выстрел 5</c:v>
          </c:tx>
          <c:spPr>
            <a:ln w="12700" cap="rnd">
              <a:solidFill>
                <a:sysClr val="windowText" lastClr="000000"/>
              </a:solidFill>
              <a:prstDash val="lgDash"/>
              <a:round/>
            </a:ln>
            <a:effectLst/>
          </c:spPr>
          <c:marker>
            <c:symbol val="none"/>
          </c:marker>
          <c:xVal>
            <c:numRef>
              <c:f>xyz5!$B$14:$PW$14</c:f>
              <c:numCache>
                <c:formatCode>General</c:formatCode>
                <c:ptCount val="438"/>
                <c:pt idx="0">
                  <c:v>0</c:v>
                </c:pt>
                <c:pt idx="1">
                  <c:v>25.452124444774</c:v>
                </c:pt>
                <c:pt idx="2">
                  <c:v>50.710514435857</c:v>
                </c:pt>
                <c:pt idx="3">
                  <c:v>75.777590830948398</c:v>
                </c:pt>
                <c:pt idx="4">
                  <c:v>100.65571514755401</c:v>
                </c:pt>
                <c:pt idx="5">
                  <c:v>125.347214139717</c:v>
                </c:pt>
                <c:pt idx="6">
                  <c:v>149.85438025127601</c:v>
                </c:pt>
                <c:pt idx="7">
                  <c:v>174.17947207036201</c:v>
                </c:pt>
                <c:pt idx="8">
                  <c:v>198.324714784555</c:v>
                </c:pt>
                <c:pt idx="9">
                  <c:v>222.29230063618999</c:v>
                </c:pt>
                <c:pt idx="10">
                  <c:v>246.084389377316</c:v>
                </c:pt>
                <c:pt idx="11">
                  <c:v>269.70310872386102</c:v>
                </c:pt>
                <c:pt idx="12">
                  <c:v>293.15055480857001</c:v>
                </c:pt>
                <c:pt idx="13">
                  <c:v>316.42879263235102</c:v>
                </c:pt>
                <c:pt idx="14">
                  <c:v>339.53985651363399</c:v>
                </c:pt>
                <c:pt idx="15">
                  <c:v>362.48575053544602</c:v>
                </c:pt>
                <c:pt idx="16">
                  <c:v>385.26844898986798</c:v>
                </c:pt>
                <c:pt idx="17">
                  <c:v>407.88989681961198</c:v>
                </c:pt>
                <c:pt idx="18">
                  <c:v>430.35201005644399</c:v>
                </c:pt>
                <c:pt idx="19">
                  <c:v>452.65667625622598</c:v>
                </c:pt>
                <c:pt idx="20">
                  <c:v>474.80575493036702</c:v>
                </c:pt>
                <c:pt idx="21">
                  <c:v>496.80107797346199</c:v>
                </c:pt>
                <c:pt idx="22">
                  <c:v>518.64445008697601</c:v>
                </c:pt>
                <c:pt idx="23">
                  <c:v>540.33764919878195</c:v>
                </c:pt>
                <c:pt idx="24">
                  <c:v>561.88242687842899</c:v>
                </c:pt>
                <c:pt idx="25">
                  <c:v>583.28050874799396</c:v>
                </c:pt>
                <c:pt idx="26">
                  <c:v>604.53359488789397</c:v>
                </c:pt>
                <c:pt idx="27">
                  <c:v>625.64331965161296</c:v>
                </c:pt>
                <c:pt idx="28">
                  <c:v>646.61117816786702</c:v>
                </c:pt>
                <c:pt idx="29">
                  <c:v>667.438624730524</c:v>
                </c:pt>
                <c:pt idx="30">
                  <c:v>688.12709807345402</c:v>
                </c:pt>
                <c:pt idx="31">
                  <c:v>708.67802142847302</c:v>
                </c:pt>
                <c:pt idx="32">
                  <c:v>729.09280258965498</c:v>
                </c:pt>
                <c:pt idx="33">
                  <c:v>749.37283398363604</c:v>
                </c:pt>
                <c:pt idx="34">
                  <c:v>769.51949274553101</c:v>
                </c:pt>
                <c:pt idx="35">
                  <c:v>789.53414080012703</c:v>
                </c:pt>
                <c:pt idx="36">
                  <c:v>809.41812494800399</c:v>
                </c:pt>
                <c:pt idx="37">
                  <c:v>829.17277695626603</c:v>
                </c:pt>
                <c:pt idx="38">
                  <c:v>848.79941365356797</c:v>
                </c:pt>
                <c:pt idx="39">
                  <c:v>868.29933702914104</c:v>
                </c:pt>
                <c:pt idx="40">
                  <c:v>887.67383433554403</c:v>
                </c:pt>
                <c:pt idx="41">
                  <c:v>906.92417819484604</c:v>
                </c:pt>
                <c:pt idx="42">
                  <c:v>926.05162670800598</c:v>
                </c:pt>
                <c:pt idx="43">
                  <c:v>945.05742356718099</c:v>
                </c:pt>
                <c:pt idx="44">
                  <c:v>963.942798170738</c:v>
                </c:pt>
                <c:pt idx="45">
                  <c:v>982.70896574073504</c:v>
                </c:pt>
                <c:pt idx="46">
                  <c:v>1001.35712744267</c:v>
                </c:pt>
                <c:pt idx="47">
                  <c:v>1019.88847050725</c:v>
                </c:pt>
                <c:pt idx="48">
                  <c:v>1038.30416835408</c:v>
                </c:pt>
                <c:pt idx="49">
                  <c:v>1056.6053807169501</c:v>
                </c:pt>
                <c:pt idx="50">
                  <c:v>1074.7932537706299</c:v>
                </c:pt>
                <c:pt idx="51">
                  <c:v>1092.8689202590299</c:v>
                </c:pt>
                <c:pt idx="52">
                  <c:v>1110.8334996244801</c:v>
                </c:pt>
                <c:pt idx="53">
                  <c:v>1128.68809813802</c:v>
                </c:pt>
                <c:pt idx="54">
                  <c:v>1146.43380903057</c:v>
                </c:pt>
                <c:pt idx="55">
                  <c:v>1164.0717126248101</c:v>
                </c:pt>
                <c:pt idx="56">
                  <c:v>1181.6028764676801</c:v>
                </c:pt>
                <c:pt idx="57">
                  <c:v>1199.0283554633199</c:v>
                </c:pt>
                <c:pt idx="58">
                  <c:v>1216.34919200638</c:v>
                </c:pt>
                <c:pt idx="59">
                  <c:v>1233.5664161156001</c:v>
                </c:pt>
                <c:pt idx="60">
                  <c:v>1250.6810455674699</c:v>
                </c:pt>
                <c:pt idx="61">
                  <c:v>1267.6940860300101</c:v>
                </c:pt>
                <c:pt idx="62">
                  <c:v>1284.60651863252</c:v>
                </c:pt>
                <c:pt idx="63">
                  <c:v>1301.41925955192</c:v>
                </c:pt>
                <c:pt idx="64">
                  <c:v>1318.13320106234</c:v>
                </c:pt>
                <c:pt idx="65">
                  <c:v>1334.74922717407</c:v>
                </c:pt>
                <c:pt idx="66">
                  <c:v>1351.2682136565099</c:v>
                </c:pt>
                <c:pt idx="67">
                  <c:v>1367.6910280638399</c:v>
                </c:pt>
                <c:pt idx="68">
                  <c:v>1384.01852976336</c:v>
                </c:pt>
                <c:pt idx="69">
                  <c:v>1400.2515699662999</c:v>
                </c:pt>
                <c:pt idx="70">
                  <c:v>1416.3909917609799</c:v>
                </c:pt>
                <c:pt idx="71">
                  <c:v>1432.43763014824</c:v>
                </c:pt>
                <c:pt idx="72">
                  <c:v>1448.3923120789</c:v>
                </c:pt>
                <c:pt idx="73">
                  <c:v>1464.2558564932899</c:v>
                </c:pt>
                <c:pt idx="74">
                  <c:v>1480.0290743626299</c:v>
                </c:pt>
                <c:pt idx="75">
                  <c:v>1495.7127687321299</c:v>
                </c:pt>
                <c:pt idx="76">
                  <c:v>1511.30773476582</c:v>
                </c:pt>
                <c:pt idx="77">
                  <c:v>1526.8147597928901</c:v>
                </c:pt>
                <c:pt idx="78">
                  <c:v>1542.2346233555099</c:v>
                </c:pt>
                <c:pt idx="79">
                  <c:v>1557.5680972579901</c:v>
                </c:pt>
                <c:pt idx="80">
                  <c:v>1572.81594561727</c:v>
                </c:pt>
                <c:pt idx="81">
                  <c:v>1587.9789249145299</c:v>
                </c:pt>
                <c:pt idx="82">
                  <c:v>1603.05778404793</c:v>
                </c:pt>
                <c:pt idx="83">
                  <c:v>1618.0532643864301</c:v>
                </c:pt>
                <c:pt idx="84">
                  <c:v>1632.9660998244501</c:v>
                </c:pt>
                <c:pt idx="85">
                  <c:v>1647.79701535447</c:v>
                </c:pt>
                <c:pt idx="86">
                  <c:v>1662.54670721362</c:v>
                </c:pt>
                <c:pt idx="87">
                  <c:v>1677.21585166656</c:v>
                </c:pt>
                <c:pt idx="88">
                  <c:v>1691.8051189084399</c:v>
                </c:pt>
                <c:pt idx="89">
                  <c:v>1706.3151733013201</c:v>
                </c:pt>
                <c:pt idx="90">
                  <c:v>1720.74667339196</c:v>
                </c:pt>
                <c:pt idx="91">
                  <c:v>1735.10027193122</c:v>
                </c:pt>
                <c:pt idx="92">
                  <c:v>1749.37661589494</c:v>
                </c:pt>
                <c:pt idx="93">
                  <c:v>1763.57634650625</c:v>
                </c:pt>
                <c:pt idx="94">
                  <c:v>1777.70009925918</c:v>
                </c:pt>
                <c:pt idx="95">
                  <c:v>1791.7485039436399</c:v>
                </c:pt>
                <c:pt idx="96">
                  <c:v>1805.7221846714999</c:v>
                </c:pt>
                <c:pt idx="97">
                  <c:v>1819.6217599039301</c:v>
                </c:pt>
                <c:pt idx="98">
                  <c:v>1833.4478424796901</c:v>
                </c:pt>
                <c:pt idx="99">
                  <c:v>1847.2010396445901</c:v>
                </c:pt>
                <c:pt idx="100">
                  <c:v>1860.8819530818</c:v>
                </c:pt>
                <c:pt idx="101">
                  <c:v>1874.4911789431301</c:v>
                </c:pt>
                <c:pt idx="102">
                  <c:v>1888.0293078811101</c:v>
                </c:pt>
                <c:pt idx="103">
                  <c:v>1901.49692508198</c:v>
                </c:pt>
                <c:pt idx="104">
                  <c:v>1914.89461029927</c:v>
                </c:pt>
                <c:pt idx="105">
                  <c:v>1928.22293788825</c:v>
                </c:pt>
                <c:pt idx="106">
                  <c:v>1941.4824768408801</c:v>
                </c:pt>
                <c:pt idx="107">
                  <c:v>1954.67379082153</c:v>
                </c:pt>
                <c:pt idx="108">
                  <c:v>1967.79743820313</c:v>
                </c:pt>
                <c:pt idx="109">
                  <c:v>1980.8539721039101</c:v>
                </c:pt>
                <c:pt idx="110">
                  <c:v>1993.8439404246301</c:v>
                </c:pt>
                <c:pt idx="111">
                  <c:v>2006.76788588624</c:v>
                </c:pt>
                <c:pt idx="112">
                  <c:v>2019.62634606796</c:v>
                </c:pt>
                <c:pt idx="113">
                  <c:v>2032.41985344572</c:v>
                </c:pt>
                <c:pt idx="114">
                  <c:v>2045.14893606551</c:v>
                </c:pt>
                <c:pt idx="115">
                  <c:v>2057.8141290544199</c:v>
                </c:pt>
                <c:pt idx="116">
                  <c:v>2070.4159742011302</c:v>
                </c:pt>
                <c:pt idx="117">
                  <c:v>2082.9550081575298</c:v>
                </c:pt>
                <c:pt idx="118">
                  <c:v>2095.43176177544</c:v>
                </c:pt>
                <c:pt idx="119">
                  <c:v>2107.8467601730399</c:v>
                </c:pt>
                <c:pt idx="120">
                  <c:v>2120.2005228007902</c:v>
                </c:pt>
                <c:pt idx="121">
                  <c:v>2132.49356350676</c:v>
                </c:pt>
                <c:pt idx="122">
                  <c:v>2144.72639060141</c:v>
                </c:pt>
                <c:pt idx="123">
                  <c:v>2156.8995069216899</c:v>
                </c:pt>
                <c:pt idx="124">
                  <c:v>2169.0134098947401</c:v>
                </c:pt>
                <c:pt idx="125">
                  <c:v>2181.0685916007501</c:v>
                </c:pt>
                <c:pt idx="126">
                  <c:v>2193.0655388354699</c:v>
                </c:pt>
                <c:pt idx="127">
                  <c:v>2205.0047331719402</c:v>
                </c:pt>
                <c:pt idx="128">
                  <c:v>2216.8866510216899</c:v>
                </c:pt>
                <c:pt idx="129">
                  <c:v>2228.7117636953499</c:v>
                </c:pt>
                <c:pt idx="130">
                  <c:v>2240.4805374626098</c:v>
                </c:pt>
                <c:pt idx="131">
                  <c:v>2252.1934336116201</c:v>
                </c:pt>
                <c:pt idx="132">
                  <c:v>2263.8509085077098</c:v>
                </c:pt>
                <c:pt idx="133">
                  <c:v>2275.4534136516099</c:v>
                </c:pt>
                <c:pt idx="134">
                  <c:v>2287.0013957369101</c:v>
                </c:pt>
                <c:pt idx="135">
                  <c:v>2298.4952967070999</c:v>
                </c:pt>
                <c:pt idx="136">
                  <c:v>2309.9355538117902</c:v>
                </c:pt>
                <c:pt idx="137">
                  <c:v>2321.3225996625301</c:v>
                </c:pt>
                <c:pt idx="138">
                  <c:v>2332.6568622878599</c:v>
                </c:pt>
                <c:pt idx="139">
                  <c:v>2343.9387651878301</c:v>
                </c:pt>
                <c:pt idx="140">
                  <c:v>2355.1687273879502</c:v>
                </c:pt>
                <c:pt idx="141">
                  <c:v>2366.3471634924199</c:v>
                </c:pt>
                <c:pt idx="142">
                  <c:v>2377.4744837369299</c:v>
                </c:pt>
                <c:pt idx="143">
                  <c:v>2388.5510940406998</c:v>
                </c:pt>
                <c:pt idx="144">
                  <c:v>2399.57739605802</c:v>
                </c:pt>
                <c:pt idx="145">
                  <c:v>2410.5537872292002</c:v>
                </c:pt>
                <c:pt idx="146">
                  <c:v>2421.48066083091</c:v>
                </c:pt>
                <c:pt idx="147">
                  <c:v>2432.35840602591</c:v>
                </c:pt>
                <c:pt idx="148">
                  <c:v>2443.1874079122699</c:v>
                </c:pt>
                <c:pt idx="149">
                  <c:v>2453.9680475719301</c:v>
                </c:pt>
                <c:pt idx="150">
                  <c:v>2464.7007021187901</c:v>
                </c:pt>
                <c:pt idx="151">
                  <c:v>2475.3857447461201</c:v>
                </c:pt>
                <c:pt idx="152">
                  <c:v>2486.0235447734899</c:v>
                </c:pt>
                <c:pt idx="153">
                  <c:v>2496.6144676931199</c:v>
                </c:pt>
                <c:pt idx="154">
                  <c:v>2507.1588752156299</c:v>
                </c:pt>
                <c:pt idx="155">
                  <c:v>2517.6571253153002</c:v>
                </c:pt>
                <c:pt idx="156">
                  <c:v>2528.10957227474</c:v>
                </c:pt>
                <c:pt idx="157">
                  <c:v>2538.5165667290798</c:v>
                </c:pt>
                <c:pt idx="158">
                  <c:v>2548.87845570951</c:v>
                </c:pt>
                <c:pt idx="159">
                  <c:v>2559.1955826864</c:v>
                </c:pt>
                <c:pt idx="160">
                  <c:v>2569.46828761185</c:v>
                </c:pt>
                <c:pt idx="161">
                  <c:v>2579.6969069616898</c:v>
                </c:pt>
                <c:pt idx="162">
                  <c:v>2589.8817765380099</c:v>
                </c:pt>
                <c:pt idx="163">
                  <c:v>2600.0232716618002</c:v>
                </c:pt>
                <c:pt idx="164">
                  <c:v>2610.1217945460899</c:v>
                </c:pt>
                <c:pt idx="165">
                  <c:v>2620.17774255321</c:v>
                </c:pt>
                <c:pt idx="166">
                  <c:v>2630.1915072502302</c:v>
                </c:pt>
                <c:pt idx="167">
                  <c:v>2640.16347452422</c:v>
                </c:pt>
                <c:pt idx="168">
                  <c:v>2650.0940246945001</c:v>
                </c:pt>
                <c:pt idx="169">
                  <c:v>2659.9835326221901</c:v>
                </c:pt>
                <c:pt idx="170">
                  <c:v>2669.8323678169299</c:v>
                </c:pt>
                <c:pt idx="171">
                  <c:v>2679.6408945410399</c:v>
                </c:pt>
                <c:pt idx="172">
                  <c:v>2689.4094719110399</c:v>
                </c:pt>
                <c:pt idx="173">
                  <c:v>2699.1384539966898</c:v>
                </c:pt>
                <c:pt idx="174">
                  <c:v>2708.82818991766</c:v>
                </c:pt>
                <c:pt idx="175">
                  <c:v>2718.4790239377799</c:v>
                </c:pt>
                <c:pt idx="176">
                  <c:v>2728.0912955570702</c:v>
                </c:pt>
                <c:pt idx="177">
                  <c:v>2737.6653396015299</c:v>
                </c:pt>
                <c:pt idx="178">
                  <c:v>2747.2014863107902</c:v>
                </c:pt>
                <c:pt idx="179">
                  <c:v>2756.7000614236599</c:v>
                </c:pt>
                <c:pt idx="180">
                  <c:v>2766.16138626171</c:v>
                </c:pt>
                <c:pt idx="181">
                  <c:v>2775.5857778107602</c:v>
                </c:pt>
                <c:pt idx="182">
                  <c:v>2784.97354880065</c:v>
                </c:pt>
                <c:pt idx="183">
                  <c:v>2794.3250076188201</c:v>
                </c:pt>
                <c:pt idx="184">
                  <c:v>2803.64051213124</c:v>
                </c:pt>
                <c:pt idx="185">
                  <c:v>2812.9205323931901</c:v>
                </c:pt>
                <c:pt idx="186">
                  <c:v>2822.1655398728999</c:v>
                </c:pt>
                <c:pt idx="187">
                  <c:v>2831.3759957267598</c:v>
                </c:pt>
                <c:pt idx="188">
                  <c:v>2840.5523511111601</c:v>
                </c:pt>
                <c:pt idx="189">
                  <c:v>2849.6950474822302</c:v>
                </c:pt>
                <c:pt idx="190">
                  <c:v>2858.80451688422</c:v>
                </c:pt>
                <c:pt idx="191">
                  <c:v>2867.8811822268199</c:v>
                </c:pt>
                <c:pt idx="192">
                  <c:v>2876.92545755224</c:v>
                </c:pt>
                <c:pt idx="193">
                  <c:v>2885.93774829213</c:v>
                </c:pt>
                <c:pt idx="194">
                  <c:v>2894.9184515151801</c:v>
                </c:pt>
                <c:pt idx="195">
                  <c:v>2903.8679561655299</c:v>
                </c:pt>
                <c:pt idx="196">
                  <c:v>2912.7866432925898</c:v>
                </c:pt>
                <c:pt idx="197">
                  <c:v>2921.6748862724899</c:v>
                </c:pt>
                <c:pt idx="198">
                  <c:v>2930.53305102166</c:v>
                </c:pt>
                <c:pt idx="199">
                  <c:v>2939.36149620281</c:v>
                </c:pt>
                <c:pt idx="200">
                  <c:v>2948.16057342367</c:v>
                </c:pt>
                <c:pt idx="201">
                  <c:v>2956.9306274287401</c:v>
                </c:pt>
                <c:pt idx="202">
                  <c:v>2965.67199628446</c:v>
                </c:pt>
                <c:pt idx="203">
                  <c:v>2974.3850115579098</c:v>
                </c:pt>
                <c:pt idx="204">
                  <c:v>2983.06999848951</c:v>
                </c:pt>
                <c:pt idx="205">
                  <c:v>2991.7272761597901</c:v>
                </c:pt>
                <c:pt idx="206">
                  <c:v>3000.3571576505701</c:v>
                </c:pt>
                <c:pt idx="207">
                  <c:v>3008.9599502008</c:v>
                </c:pt>
                <c:pt idx="208">
                  <c:v>3017.5359553571302</c:v>
                </c:pt>
                <c:pt idx="209">
                  <c:v>3026.08546911965</c:v>
                </c:pt>
                <c:pt idx="210">
                  <c:v>3034.6087820827802</c:v>
                </c:pt>
                <c:pt idx="211">
                  <c:v>3043.1061805621398</c:v>
                </c:pt>
                <c:pt idx="212">
                  <c:v>3051.5780161596299</c:v>
                </c:pt>
                <c:pt idx="213">
                  <c:v>3060.0247615080898</c:v>
                </c:pt>
                <c:pt idx="214">
                  <c:v>3068.4468879807901</c:v>
                </c:pt>
                <c:pt idx="215">
                  <c:v>3076.8448539154901</c:v>
                </c:pt>
                <c:pt idx="216">
                  <c:v>3085.2191051037798</c:v>
                </c:pt>
                <c:pt idx="217">
                  <c:v>3093.5700752571302</c:v>
                </c:pt>
                <c:pt idx="218">
                  <c:v>3101.8981864509301</c:v>
                </c:pt>
                <c:pt idx="219">
                  <c:v>3110.20384954779</c:v>
                </c:pt>
                <c:pt idx="220">
                  <c:v>3118.4874646012699</c:v>
                </c:pt>
                <c:pt idx="221">
                  <c:v>3126.7494212411402</c:v>
                </c:pt>
                <c:pt idx="222">
                  <c:v>3134.9900990412102</c:v>
                </c:pt>
                <c:pt idx="223">
                  <c:v>3143.2098678706102</c:v>
                </c:pt>
                <c:pt idx="224">
                  <c:v>3151.40908822952</c:v>
                </c:pt>
                <c:pt idx="225">
                  <c:v>3159.58811157012</c:v>
                </c:pt>
                <c:pt idx="226">
                  <c:v>3167.7472806035298</c:v>
                </c:pt>
                <c:pt idx="227">
                  <c:v>3175.8869295935501</c:v>
                </c:pt>
                <c:pt idx="228">
                  <c:v>3184.00738463783</c:v>
                </c:pt>
                <c:pt idx="229">
                  <c:v>3192.1089639370898</c:v>
                </c:pt>
                <c:pt idx="230">
                  <c:v>3200.1919780531498</c:v>
                </c:pt>
                <c:pt idx="231">
                  <c:v>3208.2567301561498</c:v>
                </c:pt>
                <c:pt idx="232">
                  <c:v>3216.3035162616002</c:v>
                </c:pt>
                <c:pt idx="233">
                  <c:v>3224.3326254577801</c:v>
                </c:pt>
                <c:pt idx="234">
                  <c:v>3232.3443401239301</c:v>
                </c:pt>
                <c:pt idx="235">
                  <c:v>3240.3389361396898</c:v>
                </c:pt>
                <c:pt idx="236">
                  <c:v>3248.3166830862501</c:v>
                </c:pt>
                <c:pt idx="237">
                  <c:v>3256.2778444394698</c:v>
                </c:pt>
                <c:pt idx="238">
                  <c:v>3264.2226777556398</c:v>
                </c:pt>
                <c:pt idx="239">
                  <c:v>3272.1514348498299</c:v>
                </c:pt>
                <c:pt idx="240">
                  <c:v>3280.0643619675802</c:v>
                </c:pt>
                <c:pt idx="241">
                  <c:v>3287.9616999499599</c:v>
                </c:pt>
                <c:pt idx="242">
                  <c:v>3295.8436843923801</c:v>
                </c:pt>
                <c:pt idx="243">
                  <c:v>3303.7105457975299</c:v>
                </c:pt>
                <c:pt idx="244">
                  <c:v>3311.5625097225802</c:v>
                </c:pt>
                <c:pt idx="245">
                  <c:v>3319.39979692098</c:v>
                </c:pt>
                <c:pt idx="246">
                  <c:v>3327.2226234790701</c:v>
                </c:pt>
                <c:pt idx="247">
                  <c:v>3335.0312009477502</c:v>
                </c:pt>
                <c:pt idx="248">
                  <c:v>3342.82573646941</c:v>
                </c:pt>
                <c:pt idx="249">
                  <c:v>3350.6064329003302</c:v>
                </c:pt>
                <c:pt idx="250">
                  <c:v>3358.3734889287598</c:v>
                </c:pt>
                <c:pt idx="251">
                  <c:v>3366.1270991888</c:v>
                </c:pt>
                <c:pt idx="252">
                  <c:v>3373.8674543704301</c:v>
                </c:pt>
                <c:pt idx="253">
                  <c:v>3381.5947413255799</c:v>
                </c:pt>
                <c:pt idx="254">
                  <c:v>3389.3091431706898</c:v>
                </c:pt>
                <c:pt idx="255">
                  <c:v>3397.0108393856999</c:v>
                </c:pt>
                <c:pt idx="256">
                  <c:v>3404.7000059097099</c:v>
                </c:pt>
                <c:pt idx="257">
                  <c:v>3412.3768152334601</c:v>
                </c:pt>
                <c:pt idx="258">
                  <c:v>3420.0414364886901</c:v>
                </c:pt>
                <c:pt idx="259">
                  <c:v>3427.69403553457</c:v>
                </c:pt>
                <c:pt idx="260">
                  <c:v>3435.3347750412699</c:v>
                </c:pt>
                <c:pt idx="261">
                  <c:v>3442.9637989202602</c:v>
                </c:pt>
                <c:pt idx="262">
                  <c:v>3450.5811816078599</c:v>
                </c:pt>
                <c:pt idx="263">
                  <c:v>3458.1869779938802</c:v>
                </c:pt>
                <c:pt idx="264">
                  <c:v>3465.7812425133402</c:v>
                </c:pt>
                <c:pt idx="265">
                  <c:v>3473.3640291516199</c:v>
                </c:pt>
                <c:pt idx="266">
                  <c:v>3480.93539144949</c:v>
                </c:pt>
                <c:pt idx="267">
                  <c:v>3488.4953825080402</c:v>
                </c:pt>
                <c:pt idx="268">
                  <c:v>3496.0440549935902</c:v>
                </c:pt>
                <c:pt idx="269">
                  <c:v>3503.5814611425299</c:v>
                </c:pt>
                <c:pt idx="270">
                  <c:v>3511.1076527660398</c:v>
                </c:pt>
                <c:pt idx="271">
                  <c:v>3518.6226812547902</c:v>
                </c:pt>
                <c:pt idx="272">
                  <c:v>3526.1265975835599</c:v>
                </c:pt>
                <c:pt idx="273">
                  <c:v>3533.6194523158101</c:v>
                </c:pt>
                <c:pt idx="274">
                  <c:v>3541.1012956081199</c:v>
                </c:pt>
                <c:pt idx="275">
                  <c:v>3548.5721772146599</c:v>
                </c:pt>
                <c:pt idx="276">
                  <c:v>3556.0321464915401</c:v>
                </c:pt>
                <c:pt idx="277">
                  <c:v>3563.48125240113</c:v>
                </c:pt>
                <c:pt idx="278">
                  <c:v>3570.9195435162701</c:v>
                </c:pt>
                <c:pt idx="279">
                  <c:v>3578.34706802447</c:v>
                </c:pt>
                <c:pt idx="280">
                  <c:v>3585.7638737320699</c:v>
                </c:pt>
                <c:pt idx="281">
                  <c:v>3593.1700080682499</c:v>
                </c:pt>
                <c:pt idx="282">
                  <c:v>3600.5655180890899</c:v>
                </c:pt>
                <c:pt idx="283">
                  <c:v>3607.95045048152</c:v>
                </c:pt>
                <c:pt idx="284">
                  <c:v>3615.3248515672199</c:v>
                </c:pt>
                <c:pt idx="285">
                  <c:v>3622.6887673064598</c:v>
                </c:pt>
                <c:pt idx="286">
                  <c:v>3630.0422433019298</c:v>
                </c:pt>
                <c:pt idx="287">
                  <c:v>3637.3853248024602</c:v>
                </c:pt>
                <c:pt idx="288">
                  <c:v>3644.7180567067599</c:v>
                </c:pt>
                <c:pt idx="289">
                  <c:v>3652.0404835669901</c:v>
                </c:pt>
                <c:pt idx="290">
                  <c:v>3659.3526495924598</c:v>
                </c:pt>
                <c:pt idx="291">
                  <c:v>3666.6545986531</c:v>
                </c:pt>
                <c:pt idx="292">
                  <c:v>3673.9463742829998</c:v>
                </c:pt>
                <c:pt idx="293">
                  <c:v>3681.2280196838901</c:v>
                </c:pt>
                <c:pt idx="294">
                  <c:v>3688.4995777284798</c:v>
                </c:pt>
                <c:pt idx="295">
                  <c:v>3695.7610909639102</c:v>
                </c:pt>
                <c:pt idx="296">
                  <c:v>3703.0126016150198</c:v>
                </c:pt>
                <c:pt idx="297">
                  <c:v>3710.2541515876401</c:v>
                </c:pt>
                <c:pt idx="298">
                  <c:v>3717.4857824718601</c:v>
                </c:pt>
                <c:pt idx="299">
                  <c:v>3724.7075355451502</c:v>
                </c:pt>
                <c:pt idx="300">
                  <c:v>3731.91945177559</c:v>
                </c:pt>
                <c:pt idx="301">
                  <c:v>3739.12157182494</c:v>
                </c:pt>
                <c:pt idx="302">
                  <c:v>3746.3139360517098</c:v>
                </c:pt>
                <c:pt idx="303">
                  <c:v>3753.4965845142201</c:v>
                </c:pt>
                <c:pt idx="304">
                  <c:v>3760.6695569735698</c:v>
                </c:pt>
                <c:pt idx="305">
                  <c:v>3767.8328928965798</c:v>
                </c:pt>
                <c:pt idx="306">
                  <c:v>3774.9866314587498</c:v>
                </c:pt>
                <c:pt idx="307">
                  <c:v>3782.1308115471102</c:v>
                </c:pt>
                <c:pt idx="308">
                  <c:v>3789.2654717630498</c:v>
                </c:pt>
                <c:pt idx="309">
                  <c:v>3796.39065042517</c:v>
                </c:pt>
                <c:pt idx="310">
                  <c:v>3803.50638557201</c:v>
                </c:pt>
                <c:pt idx="311">
                  <c:v>3810.61271496479</c:v>
                </c:pt>
                <c:pt idx="312">
                  <c:v>3817.70967609017</c:v>
                </c:pt>
                <c:pt idx="313">
                  <c:v>3824.7973061628099</c:v>
                </c:pt>
                <c:pt idx="314">
                  <c:v>3831.87564212813</c:v>
                </c:pt>
                <c:pt idx="315">
                  <c:v>3838.9447206648001</c:v>
                </c:pt>
                <c:pt idx="316">
                  <c:v>3846.0045781873901</c:v>
                </c:pt>
                <c:pt idx="317">
                  <c:v>3853.0552508488499</c:v>
                </c:pt>
                <c:pt idx="318">
                  <c:v>3860.0967745430698</c:v>
                </c:pt>
                <c:pt idx="319">
                  <c:v>3867.12918490731</c:v>
                </c:pt>
                <c:pt idx="320">
                  <c:v>3874.15251732467</c:v>
                </c:pt>
                <c:pt idx="321">
                  <c:v>3881.1668069264902</c:v>
                </c:pt>
                <c:pt idx="322">
                  <c:v>3888.1720885947602</c:v>
                </c:pt>
                <c:pt idx="323">
                  <c:v>3895.16839696446</c:v>
                </c:pt>
                <c:pt idx="324">
                  <c:v>3902.1557664258598</c:v>
                </c:pt>
                <c:pt idx="325">
                  <c:v>3909.13423112689</c:v>
                </c:pt>
                <c:pt idx="326">
                  <c:v>3916.1038249753301</c:v>
                </c:pt>
                <c:pt idx="327">
                  <c:v>3923.0645816411202</c:v>
                </c:pt>
                <c:pt idx="328">
                  <c:v>3930.0165345585501</c:v>
                </c:pt>
                <c:pt idx="329">
                  <c:v>3936.9597169284398</c:v>
                </c:pt>
                <c:pt idx="330">
                  <c:v>3943.89416172033</c:v>
                </c:pt>
                <c:pt idx="331">
                  <c:v>3950.8199016745998</c:v>
                </c:pt>
                <c:pt idx="332">
                  <c:v>3957.7369693045698</c:v>
                </c:pt>
                <c:pt idx="333">
                  <c:v>3964.6453968986598</c:v>
                </c:pt>
                <c:pt idx="334">
                  <c:v>3971.5452165223401</c:v>
                </c:pt>
                <c:pt idx="335">
                  <c:v>3978.4364600202698</c:v>
                </c:pt>
                <c:pt idx="336">
                  <c:v>3985.3191590182601</c:v>
                </c:pt>
                <c:pt idx="337">
                  <c:v>3992.1933449252801</c:v>
                </c:pt>
                <c:pt idx="338">
                  <c:v>3999.0590489354299</c:v>
                </c:pt>
                <c:pt idx="339">
                  <c:v>4005.9163020298802</c:v>
                </c:pt>
                <c:pt idx="340">
                  <c:v>4012.7651349787802</c:v>
                </c:pt>
                <c:pt idx="341">
                  <c:v>4019.6055783431798</c:v>
                </c:pt>
                <c:pt idx="342">
                  <c:v>4026.4376624769202</c:v>
                </c:pt>
                <c:pt idx="343">
                  <c:v>4033.2614175284398</c:v>
                </c:pt>
                <c:pt idx="344">
                  <c:v>4040.0768734426501</c:v>
                </c:pt>
                <c:pt idx="345">
                  <c:v>4046.8840599627601</c:v>
                </c:pt>
                <c:pt idx="346">
                  <c:v>4053.6830066320199</c:v>
                </c:pt>
                <c:pt idx="347">
                  <c:v>4060.4737427955301</c:v>
                </c:pt>
                <c:pt idx="348">
                  <c:v>4067.2562976020099</c:v>
                </c:pt>
                <c:pt idx="349">
                  <c:v>4074.03070000547</c:v>
                </c:pt>
                <c:pt idx="350">
                  <c:v>4080.7969787669899</c:v>
                </c:pt>
                <c:pt idx="351">
                  <c:v>4087.55516245636</c:v>
                </c:pt>
                <c:pt idx="352">
                  <c:v>4094.3052794538098</c:v>
                </c:pt>
                <c:pt idx="353">
                  <c:v>4101.0473575975702</c:v>
                </c:pt>
                <c:pt idx="354">
                  <c:v>4107.78141899616</c:v>
                </c:pt>
                <c:pt idx="355">
                  <c:v>4114.5074815117996</c:v>
                </c:pt>
                <c:pt idx="356">
                  <c:v>4121.2255627999002</c:v>
                </c:pt>
                <c:pt idx="357">
                  <c:v>4127.9356804455601</c:v>
                </c:pt>
                <c:pt idx="358">
                  <c:v>4134.6378519639002</c:v>
                </c:pt>
                <c:pt idx="359">
                  <c:v>4141.3320948003702</c:v>
                </c:pt>
                <c:pt idx="360">
                  <c:v>4148.0184263311603</c:v>
                </c:pt>
                <c:pt idx="361">
                  <c:v>4154.6968638635299</c:v>
                </c:pt>
                <c:pt idx="362">
                  <c:v>4161.3674246360997</c:v>
                </c:pt>
                <c:pt idx="363">
                  <c:v>4168.0301258192803</c:v>
                </c:pt>
                <c:pt idx="364">
                  <c:v>4174.6849845155402</c:v>
                </c:pt>
                <c:pt idx="365">
                  <c:v>4181.3320177597898</c:v>
                </c:pt>
                <c:pt idx="366">
                  <c:v>4187.9712425196803</c:v>
                </c:pt>
                <c:pt idx="367">
                  <c:v>4194.60267569597</c:v>
                </c:pt>
                <c:pt idx="368">
                  <c:v>4201.2263341228299</c:v>
                </c:pt>
                <c:pt idx="369">
                  <c:v>4207.8422345681902</c:v>
                </c:pt>
                <c:pt idx="370">
                  <c:v>4214.4503937340696</c:v>
                </c:pt>
                <c:pt idx="371">
                  <c:v>4221.0508282568699</c:v>
                </c:pt>
                <c:pt idx="372">
                  <c:v>4227.6435547077499</c:v>
                </c:pt>
                <c:pt idx="373">
                  <c:v>4234.2285895928899</c:v>
                </c:pt>
                <c:pt idx="374">
                  <c:v>4240.8059493538804</c:v>
                </c:pt>
                <c:pt idx="375">
                  <c:v>4247.3756503679597</c:v>
                </c:pt>
                <c:pt idx="376">
                  <c:v>4253.9377089483796</c:v>
                </c:pt>
                <c:pt idx="377">
                  <c:v>4260.49214134473</c:v>
                </c:pt>
                <c:pt idx="378">
                  <c:v>4267.0389637431999</c:v>
                </c:pt>
                <c:pt idx="379">
                  <c:v>4273.5781922669403</c:v>
                </c:pt>
                <c:pt idx="380">
                  <c:v>4280.1098429763197</c:v>
                </c:pt>
                <c:pt idx="381">
                  <c:v>4286.6339318692799</c:v>
                </c:pt>
                <c:pt idx="382">
                  <c:v>4293.1504748816296</c:v>
                </c:pt>
                <c:pt idx="383">
                  <c:v>4299.6594878872902</c:v>
                </c:pt>
                <c:pt idx="384">
                  <c:v>4306.1609866986901</c:v>
                </c:pt>
                <c:pt idx="385">
                  <c:v>4312.6549870669896</c:v>
                </c:pt>
                <c:pt idx="386">
                  <c:v>4319.1415046824004</c:v>
                </c:pt>
                <c:pt idx="387">
                  <c:v>4325.6205551744897</c:v>
                </c:pt>
                <c:pt idx="388">
                  <c:v>4332.0921541124699</c:v>
                </c:pt>
                <c:pt idx="389">
                  <c:v>4338.5563170054702</c:v>
                </c:pt>
                <c:pt idx="390">
                  <c:v>4345.0130593028698</c:v>
                </c:pt>
                <c:pt idx="391">
                  <c:v>4351.4623963945196</c:v>
                </c:pt>
                <c:pt idx="392">
                  <c:v>4357.9043436110896</c:v>
                </c:pt>
                <c:pt idx="393">
                  <c:v>4364.3389162243502</c:v>
                </c:pt>
                <c:pt idx="394">
                  <c:v>4370.7661294474001</c:v>
                </c:pt>
                <c:pt idx="395">
                  <c:v>4377.1859984349903</c:v>
                </c:pt>
                <c:pt idx="396">
                  <c:v>4383.5985382838098</c:v>
                </c:pt>
                <c:pt idx="397">
                  <c:v>4390.00376403275</c:v>
                </c:pt>
                <c:pt idx="398">
                  <c:v>4396.4016906631496</c:v>
                </c:pt>
                <c:pt idx="399">
                  <c:v>4402.7923330991398</c:v>
                </c:pt>
                <c:pt idx="400">
                  <c:v>4409.1757062078404</c:v>
                </c:pt>
                <c:pt idx="401">
                  <c:v>4415.5518247997097</c:v>
                </c:pt>
                <c:pt idx="402">
                  <c:v>4421.9207036287198</c:v>
                </c:pt>
                <c:pt idx="403">
                  <c:v>4428.2823573927199</c:v>
                </c:pt>
                <c:pt idx="404">
                  <c:v>4434.6368007336396</c:v>
                </c:pt>
                <c:pt idx="405">
                  <c:v>4440.9840482377604</c:v>
                </c:pt>
                <c:pt idx="406">
                  <c:v>4447.32411443603</c:v>
                </c:pt>
                <c:pt idx="407">
                  <c:v>4453.6570138042398</c:v>
                </c:pt>
                <c:pt idx="408">
                  <c:v>4459.9827607633697</c:v>
                </c:pt>
                <c:pt idx="409">
                  <c:v>4466.3013696797798</c:v>
                </c:pt>
                <c:pt idx="410">
                  <c:v>4472.6128548655097</c:v>
                </c:pt>
                <c:pt idx="411">
                  <c:v>4478.9172305785096</c:v>
                </c:pt>
                <c:pt idx="412">
                  <c:v>4485.2145110229303</c:v>
                </c:pt>
                <c:pt idx="413">
                  <c:v>4491.5047103493198</c:v>
                </c:pt>
                <c:pt idx="414">
                  <c:v>4497.7878426549096</c:v>
                </c:pt>
                <c:pt idx="415">
                  <c:v>4504.0639219838804</c:v>
                </c:pt>
                <c:pt idx="416">
                  <c:v>4510.3329623275704</c:v>
                </c:pt>
                <c:pt idx="417">
                  <c:v>4516.5949776247498</c:v>
                </c:pt>
                <c:pt idx="418">
                  <c:v>4522.8499817618504</c:v>
                </c:pt>
                <c:pt idx="419">
                  <c:v>4529.0979885732204</c:v>
                </c:pt>
                <c:pt idx="420">
                  <c:v>4535.3390118413699</c:v>
                </c:pt>
                <c:pt idx="421">
                  <c:v>4541.5730652971997</c:v>
                </c:pt>
                <c:pt idx="422">
                  <c:v>4547.8001626202404</c:v>
                </c:pt>
                <c:pt idx="423">
                  <c:v>4554.0203174389098</c:v>
                </c:pt>
                <c:pt idx="424">
                  <c:v>4560.2335433307398</c:v>
                </c:pt>
                <c:pt idx="425">
                  <c:v>4566.4398538225896</c:v>
                </c:pt>
                <c:pt idx="426">
                  <c:v>4572.6392623909096</c:v>
                </c:pt>
                <c:pt idx="427">
                  <c:v>4578.8317824619799</c:v>
                </c:pt>
                <c:pt idx="428">
                  <c:v>4585.01742741211</c:v>
                </c:pt>
                <c:pt idx="429">
                  <c:v>4591.1962105678804</c:v>
                </c:pt>
                <c:pt idx="430">
                  <c:v>4597.3681452064002</c:v>
                </c:pt>
                <c:pt idx="431">
                  <c:v>4603.5332445554996</c:v>
                </c:pt>
                <c:pt idx="432">
                  <c:v>4609.6915217939504</c:v>
                </c:pt>
                <c:pt idx="433">
                  <c:v>4615.8429900517403</c:v>
                </c:pt>
                <c:pt idx="434">
                  <c:v>4621.9876624102499</c:v>
                </c:pt>
                <c:pt idx="435">
                  <c:v>4628.1255519024899</c:v>
                </c:pt>
                <c:pt idx="436">
                  <c:v>4634.2566715133298</c:v>
                </c:pt>
                <c:pt idx="437">
                  <c:v>4640.3810341797098</c:v>
                </c:pt>
              </c:numCache>
            </c:numRef>
          </c:xVal>
          <c:yVal>
            <c:numRef>
              <c:f>xyz5!$B$15:$PW$15</c:f>
              <c:numCache>
                <c:formatCode>General</c:formatCode>
                <c:ptCount val="438"/>
                <c:pt idx="0">
                  <c:v>0.205350022582659</c:v>
                </c:pt>
                <c:pt idx="1">
                  <c:v>2.3880551345926602</c:v>
                </c:pt>
                <c:pt idx="2">
                  <c:v>4.5480375032919698</c:v>
                </c:pt>
                <c:pt idx="3">
                  <c:v>6.6855508961587597</c:v>
                </c:pt>
                <c:pt idx="4">
                  <c:v>8.8008431983414805</c:v>
                </c:pt>
                <c:pt idx="5">
                  <c:v>10.8941585347212</c:v>
                </c:pt>
                <c:pt idx="6">
                  <c:v>12.965737321947699</c:v>
                </c:pt>
                <c:pt idx="7">
                  <c:v>15.0158163204565</c:v>
                </c:pt>
                <c:pt idx="8">
                  <c:v>17.044628686411102</c:v>
                </c:pt>
                <c:pt idx="9">
                  <c:v>19.052404023520001</c:v>
                </c:pt>
                <c:pt idx="10">
                  <c:v>21.039368434682199</c:v>
                </c:pt>
                <c:pt idx="11">
                  <c:v>23.005744573416301</c:v>
                </c:pt>
                <c:pt idx="12">
                  <c:v>24.951751695034201</c:v>
                </c:pt>
                <c:pt idx="13">
                  <c:v>26.877605707522001</c:v>
                </c:pt>
                <c:pt idx="14">
                  <c:v>28.783519222094</c:v>
                </c:pt>
                <c:pt idx="15">
                  <c:v>30.6697016033884</c:v>
                </c:pt>
                <c:pt idx="16">
                  <c:v>32.5363590192771</c:v>
                </c:pt>
                <c:pt idx="17">
                  <c:v>34.383694490262798</c:v>
                </c:pt>
                <c:pt idx="18">
                  <c:v>36.211907938439303</c:v>
                </c:pt>
                <c:pt idx="19">
                  <c:v>38.021196235995298</c:v>
                </c:pt>
                <c:pt idx="20">
                  <c:v>39.8117532532398</c:v>
                </c:pt>
                <c:pt idx="21">
                  <c:v>41.583769906134798</c:v>
                </c:pt>
                <c:pt idx="22">
                  <c:v>43.3374342033161</c:v>
                </c:pt>
                <c:pt idx="23">
                  <c:v>45.072931292591903</c:v>
                </c:pt>
                <c:pt idx="24">
                  <c:v>46.790443506904502</c:v>
                </c:pt>
                <c:pt idx="25">
                  <c:v>48.490150409745297</c:v>
                </c:pt>
                <c:pt idx="26">
                  <c:v>50.172228839972398</c:v>
                </c:pt>
                <c:pt idx="27">
                  <c:v>51.8368497548961</c:v>
                </c:pt>
                <c:pt idx="28">
                  <c:v>53.484172486235998</c:v>
                </c:pt>
                <c:pt idx="29">
                  <c:v>55.114352567033499</c:v>
                </c:pt>
                <c:pt idx="30">
                  <c:v>56.727543738055097</c:v>
                </c:pt>
                <c:pt idx="31">
                  <c:v>58.323897958382602</c:v>
                </c:pt>
                <c:pt idx="32">
                  <c:v>59.903565416567602</c:v>
                </c:pt>
                <c:pt idx="33">
                  <c:v>61.466694542313299</c:v>
                </c:pt>
                <c:pt idx="34">
                  <c:v>63.0134320186447</c:v>
                </c:pt>
                <c:pt idx="35">
                  <c:v>64.543922794534097</c:v>
                </c:pt>
                <c:pt idx="36">
                  <c:v>66.058310097945395</c:v>
                </c:pt>
                <c:pt idx="37">
                  <c:v>67.556735449266597</c:v>
                </c:pt>
                <c:pt idx="38">
                  <c:v>69.039338675098705</c:v>
                </c:pt>
                <c:pt idx="39">
                  <c:v>70.506257922372498</c:v>
                </c:pt>
                <c:pt idx="40">
                  <c:v>71.957629672762593</c:v>
                </c:pt>
                <c:pt idx="41">
                  <c:v>73.3935887573749</c:v>
                </c:pt>
                <c:pt idx="42">
                  <c:v>74.814268371679503</c:v>
                </c:pt>
                <c:pt idx="43">
                  <c:v>76.219800090666098</c:v>
                </c:pt>
                <c:pt idx="44">
                  <c:v>77.610313884197197</c:v>
                </c:pt>
                <c:pt idx="45">
                  <c:v>78.985938132538905</c:v>
                </c:pt>
                <c:pt idx="46">
                  <c:v>80.346799642045994</c:v>
                </c:pt>
                <c:pt idx="47">
                  <c:v>81.693023660984096</c:v>
                </c:pt>
                <c:pt idx="48">
                  <c:v>83.024733895466696</c:v>
                </c:pt>
                <c:pt idx="49">
                  <c:v>84.342052525492306</c:v>
                </c:pt>
                <c:pt idx="50">
                  <c:v>85.645100221062606</c:v>
                </c:pt>
                <c:pt idx="51">
                  <c:v>86.933996158365503</c:v>
                </c:pt>
                <c:pt idx="52">
                  <c:v>88.208858036009701</c:v>
                </c:pt>
                <c:pt idx="53">
                  <c:v>89.469802091293502</c:v>
                </c:pt>
                <c:pt idx="54">
                  <c:v>90.716943116497205</c:v>
                </c:pt>
                <c:pt idx="55">
                  <c:v>91.950394475183003</c:v>
                </c:pt>
                <c:pt idx="56">
                  <c:v>93.170268118493794</c:v>
                </c:pt>
                <c:pt idx="57">
                  <c:v>94.376674601435795</c:v>
                </c:pt>
                <c:pt idx="58">
                  <c:v>95.569723099137605</c:v>
                </c:pt>
                <c:pt idx="59">
                  <c:v>96.749521423071997</c:v>
                </c:pt>
                <c:pt idx="60">
                  <c:v>97.916176037234806</c:v>
                </c:pt>
                <c:pt idx="61">
                  <c:v>99.069792074268506</c:v>
                </c:pt>
                <c:pt idx="62">
                  <c:v>100.210472504173</c:v>
                </c:pt>
                <c:pt idx="63">
                  <c:v>101.33831543451601</c:v>
                </c:pt>
                <c:pt idx="64">
                  <c:v>102.453416919056</c:v>
                </c:pt>
                <c:pt idx="65">
                  <c:v>103.55587202193399</c:v>
                </c:pt>
                <c:pt idx="66">
                  <c:v>104.645774823149</c:v>
                </c:pt>
                <c:pt idx="67">
                  <c:v>105.723218424268</c:v>
                </c:pt>
                <c:pt idx="68">
                  <c:v>106.788294954346</c:v>
                </c:pt>
                <c:pt idx="69">
                  <c:v>107.84109557604801</c:v>
                </c:pt>
                <c:pt idx="70">
                  <c:v>108.881710491958</c:v>
                </c:pt>
                <c:pt idx="71">
                  <c:v>109.91022895107101</c:v>
                </c:pt>
                <c:pt idx="72">
                  <c:v>110.926739255432</c:v>
                </c:pt>
                <c:pt idx="73">
                  <c:v>111.931328766947</c:v>
                </c:pt>
                <c:pt idx="74">
                  <c:v>112.92408391431699</c:v>
                </c:pt>
                <c:pt idx="75">
                  <c:v>113.905090200112</c:v>
                </c:pt>
                <c:pt idx="76">
                  <c:v>114.87443220796</c:v>
                </c:pt>
                <c:pt idx="77">
                  <c:v>115.832193609851</c:v>
                </c:pt>
                <c:pt idx="78">
                  <c:v>116.778457173532</c:v>
                </c:pt>
                <c:pt idx="79">
                  <c:v>117.713304770005</c:v>
                </c:pt>
                <c:pt idx="80">
                  <c:v>118.636817381094</c:v>
                </c:pt>
                <c:pt idx="81">
                  <c:v>119.549075107101</c:v>
                </c:pt>
                <c:pt idx="82">
                  <c:v>120.45015717451599</c:v>
                </c:pt>
                <c:pt idx="83">
                  <c:v>121.340141943791</c:v>
                </c:pt>
                <c:pt idx="84">
                  <c:v>122.21910691716801</c:v>
                </c:pt>
                <c:pt idx="85">
                  <c:v>123.087128659912</c:v>
                </c:pt>
                <c:pt idx="86">
                  <c:v>123.944281649964</c:v>
                </c:pt>
                <c:pt idx="87">
                  <c:v>124.790638814365</c:v>
                </c:pt>
                <c:pt idx="88">
                  <c:v>125.626272351195</c:v>
                </c:pt>
                <c:pt idx="89">
                  <c:v>126.451253746617</c:v>
                </c:pt>
                <c:pt idx="90">
                  <c:v>127.26565377914</c:v>
                </c:pt>
                <c:pt idx="91">
                  <c:v>128.069542524002</c:v>
                </c:pt>
                <c:pt idx="92">
                  <c:v>128.862989357663</c:v>
                </c:pt>
                <c:pt idx="93">
                  <c:v>129.64606296239799</c:v>
                </c:pt>
                <c:pt idx="94">
                  <c:v>130.418831330996</c:v>
                </c:pt>
                <c:pt idx="95">
                  <c:v>131.181361771545</c:v>
                </c:pt>
                <c:pt idx="96">
                  <c:v>131.933720912296</c:v>
                </c:pt>
                <c:pt idx="97">
                  <c:v>132.675974706614</c:v>
                </c:pt>
                <c:pt idx="98">
                  <c:v>133.40818843799499</c:v>
                </c:pt>
                <c:pt idx="99">
                  <c:v>134.13042672515101</c:v>
                </c:pt>
                <c:pt idx="100">
                  <c:v>134.842753527159</c:v>
                </c:pt>
                <c:pt idx="101">
                  <c:v>135.54523214865301</c:v>
                </c:pt>
                <c:pt idx="102">
                  <c:v>136.23792524508499</c:v>
                </c:pt>
                <c:pt idx="103">
                  <c:v>136.920894828016</c:v>
                </c:pt>
                <c:pt idx="104">
                  <c:v>137.594202270452</c:v>
                </c:pt>
                <c:pt idx="105">
                  <c:v>138.257908312224</c:v>
                </c:pt>
                <c:pt idx="106">
                  <c:v>138.91207306538399</c:v>
                </c:pt>
                <c:pt idx="107">
                  <c:v>139.556756019646</c:v>
                </c:pt>
                <c:pt idx="108">
                  <c:v>140.192016047837</c:v>
                </c:pt>
                <c:pt idx="109">
                  <c:v>140.81791141138001</c:v>
                </c:pt>
                <c:pt idx="110">
                  <c:v>141.43449976577901</c:v>
                </c:pt>
                <c:pt idx="111">
                  <c:v>142.04183816613499</c:v>
                </c:pt>
                <c:pt idx="112">
                  <c:v>142.639983072653</c:v>
                </c:pt>
                <c:pt idx="113">
                  <c:v>143.22899035617101</c:v>
                </c:pt>
                <c:pt idx="114">
                  <c:v>143.80891533251599</c:v>
                </c:pt>
                <c:pt idx="115">
                  <c:v>144.37981328586699</c:v>
                </c:pt>
                <c:pt idx="116">
                  <c:v>144.94173943884201</c:v>
                </c:pt>
                <c:pt idx="117">
                  <c:v>145.494748414734</c:v>
                </c:pt>
                <c:pt idx="118">
                  <c:v>146.038894211979</c:v>
                </c:pt>
                <c:pt idx="119">
                  <c:v>146.574230211892</c:v>
                </c:pt>
                <c:pt idx="120">
                  <c:v>147.10080918631999</c:v>
                </c:pt>
                <c:pt idx="121">
                  <c:v>147.61868330521699</c:v>
                </c:pt>
                <c:pt idx="122">
                  <c:v>148.12790414413601</c:v>
                </c:pt>
                <c:pt idx="123">
                  <c:v>148.62852269164301</c:v>
                </c:pt>
                <c:pt idx="124">
                  <c:v>149.120589356647</c:v>
                </c:pt>
                <c:pt idx="125">
                  <c:v>149.604153975656</c:v>
                </c:pt>
                <c:pt idx="126">
                  <c:v>150.079265819944</c:v>
                </c:pt>
                <c:pt idx="127">
                  <c:v>150.54597360264401</c:v>
                </c:pt>
                <c:pt idx="128">
                  <c:v>151.00432548575901</c:v>
                </c:pt>
                <c:pt idx="129">
                  <c:v>151.45436908708999</c:v>
                </c:pt>
                <c:pt idx="130">
                  <c:v>151.89615148709001</c:v>
                </c:pt>
                <c:pt idx="131">
                  <c:v>152.32971923563201</c:v>
                </c:pt>
                <c:pt idx="132">
                  <c:v>152.755118358705</c:v>
                </c:pt>
                <c:pt idx="133">
                  <c:v>153.17239436502399</c:v>
                </c:pt>
                <c:pt idx="134">
                  <c:v>153.581592252566</c:v>
                </c:pt>
                <c:pt idx="135">
                  <c:v>153.98275651502601</c:v>
                </c:pt>
                <c:pt idx="136">
                  <c:v>154.37593114819799</c:v>
                </c:pt>
                <c:pt idx="137">
                  <c:v>154.761159656275</c:v>
                </c:pt>
                <c:pt idx="138">
                  <c:v>155.13848505807499</c:v>
                </c:pt>
                <c:pt idx="139">
                  <c:v>155.50794989318899</c:v>
                </c:pt>
                <c:pt idx="140">
                  <c:v>155.86959622805901</c:v>
                </c:pt>
                <c:pt idx="141">
                  <c:v>156.22346566197001</c:v>
                </c:pt>
                <c:pt idx="142">
                  <c:v>156.56959933297799</c:v>
                </c:pt>
                <c:pt idx="143">
                  <c:v>156.908037923759</c:v>
                </c:pt>
                <c:pt idx="144">
                  <c:v>157.23882166738699</c:v>
                </c:pt>
                <c:pt idx="145">
                  <c:v>157.56199035303601</c:v>
                </c:pt>
                <c:pt idx="146">
                  <c:v>157.87758333161</c:v>
                </c:pt>
                <c:pt idx="147">
                  <c:v>158.18563952131001</c:v>
                </c:pt>
                <c:pt idx="148">
                  <c:v>158.48619741311799</c:v>
                </c:pt>
                <c:pt idx="149">
                  <c:v>158.77929507621701</c:v>
                </c:pt>
                <c:pt idx="150">
                  <c:v>159.06497016334299</c:v>
                </c:pt>
                <c:pt idx="151">
                  <c:v>159.34325991606499</c:v>
                </c:pt>
                <c:pt idx="152">
                  <c:v>159.61420116999599</c:v>
                </c:pt>
                <c:pt idx="153">
                  <c:v>159.87783035994499</c:v>
                </c:pt>
                <c:pt idx="154">
                  <c:v>160.13418352498601</c:v>
                </c:pt>
                <c:pt idx="155">
                  <c:v>160.38329631347901</c:v>
                </c:pt>
                <c:pt idx="156">
                  <c:v>160.625203988013</c:v>
                </c:pt>
                <c:pt idx="157">
                  <c:v>160.859941430292</c:v>
                </c:pt>
                <c:pt idx="158">
                  <c:v>161.087543145947</c:v>
                </c:pt>
                <c:pt idx="159">
                  <c:v>161.30804326929899</c:v>
                </c:pt>
                <c:pt idx="160">
                  <c:v>161.521475568048</c:v>
                </c:pt>
                <c:pt idx="161">
                  <c:v>161.72787344790299</c:v>
                </c:pt>
                <c:pt idx="162">
                  <c:v>161.927270010776</c:v>
                </c:pt>
                <c:pt idx="163">
                  <c:v>162.11969882461699</c:v>
                </c:pt>
                <c:pt idx="164">
                  <c:v>162.30519362420699</c:v>
                </c:pt>
                <c:pt idx="165">
                  <c:v>162.48378768029599</c:v>
                </c:pt>
                <c:pt idx="166">
                  <c:v>162.655513788344</c:v>
                </c:pt>
                <c:pt idx="167">
                  <c:v>162.820404277953</c:v>
                </c:pt>
                <c:pt idx="168">
                  <c:v>162.978491022068</c:v>
                </c:pt>
                <c:pt idx="169">
                  <c:v>163.12980544594001</c:v>
                </c:pt>
                <c:pt idx="170">
                  <c:v>163.27437853587901</c:v>
                </c:pt>
                <c:pt idx="171">
                  <c:v>163.41224084777201</c:v>
                </c:pt>
                <c:pt idx="172">
                  <c:v>163.54342251541399</c:v>
                </c:pt>
                <c:pt idx="173">
                  <c:v>163.66795325861301</c:v>
                </c:pt>
                <c:pt idx="174">
                  <c:v>163.78586239111499</c:v>
                </c:pt>
                <c:pt idx="175">
                  <c:v>163.89717882832801</c:v>
                </c:pt>
                <c:pt idx="176">
                  <c:v>164.001931094865</c:v>
                </c:pt>
                <c:pt idx="177">
                  <c:v>164.100147331899</c:v>
                </c:pt>
                <c:pt idx="178">
                  <c:v>164.19185530435601</c:v>
                </c:pt>
                <c:pt idx="179">
                  <c:v>164.27708240792001</c:v>
                </c:pt>
                <c:pt idx="180">
                  <c:v>164.355855675892</c:v>
                </c:pt>
                <c:pt idx="181">
                  <c:v>164.42820178587101</c:v>
                </c:pt>
                <c:pt idx="182">
                  <c:v>164.49414706629301</c:v>
                </c:pt>
                <c:pt idx="183">
                  <c:v>164.55371750187501</c:v>
                </c:pt>
                <c:pt idx="184">
                  <c:v>164.60693904960601</c:v>
                </c:pt>
                <c:pt idx="185">
                  <c:v>164.65383790129201</c:v>
                </c:pt>
                <c:pt idx="186">
                  <c:v>164.694439730206</c:v>
                </c:pt>
                <c:pt idx="187">
                  <c:v>164.72876963112401</c:v>
                </c:pt>
                <c:pt idx="188">
                  <c:v>164.756852137956</c:v>
                </c:pt>
                <c:pt idx="189">
                  <c:v>164.77871124069301</c:v>
                </c:pt>
                <c:pt idx="190">
                  <c:v>164.79437040170501</c:v>
                </c:pt>
                <c:pt idx="191">
                  <c:v>164.80385257142399</c:v>
                </c:pt>
                <c:pt idx="192">
                  <c:v>164.807180203435</c:v>
                </c:pt>
                <c:pt idx="193">
                  <c:v>164.80437526900201</c:v>
                </c:pt>
                <c:pt idx="194">
                  <c:v>164.795459271065</c:v>
                </c:pt>
                <c:pt idx="195">
                  <c:v>164.78045325771799</c:v>
                </c:pt>
                <c:pt idx="196">
                  <c:v>164.759377835192</c:v>
                </c:pt>
                <c:pt idx="197">
                  <c:v>164.73225318038101</c:v>
                </c:pt>
                <c:pt idx="198">
                  <c:v>164.699099052912</c:v>
                </c:pt>
                <c:pt idx="199">
                  <c:v>164.659934806786</c:v>
                </c:pt>
                <c:pt idx="200">
                  <c:v>164.614779401612</c:v>
                </c:pt>
                <c:pt idx="201">
                  <c:v>164.56365141344699</c:v>
                </c:pt>
                <c:pt idx="202">
                  <c:v>164.50656904525701</c:v>
                </c:pt>
                <c:pt idx="203">
                  <c:v>164.44355013702801</c:v>
                </c:pt>
                <c:pt idx="204">
                  <c:v>164.37461217551399</c:v>
                </c:pt>
                <c:pt idx="205">
                  <c:v>164.29977230367399</c:v>
                </c:pt>
                <c:pt idx="206">
                  <c:v>164.219047329776</c:v>
                </c:pt>
                <c:pt idx="207">
                  <c:v>164.132453736206</c:v>
                </c:pt>
                <c:pt idx="208">
                  <c:v>164.04000768798201</c:v>
                </c:pt>
                <c:pt idx="209">
                  <c:v>163.941725040987</c:v>
                </c:pt>
                <c:pt idx="210">
                  <c:v>163.83762134993199</c:v>
                </c:pt>
                <c:pt idx="211">
                  <c:v>163.72771186316501</c:v>
                </c:pt>
                <c:pt idx="212">
                  <c:v>163.612010586514</c:v>
                </c:pt>
                <c:pt idx="213">
                  <c:v>163.490529390419</c:v>
                </c:pt>
                <c:pt idx="214">
                  <c:v>163.363279538787</c:v>
                </c:pt>
                <c:pt idx="215">
                  <c:v>163.23027186405699</c:v>
                </c:pt>
                <c:pt idx="216">
                  <c:v>163.091516784178</c:v>
                </c:pt>
                <c:pt idx="217">
                  <c:v>162.94702431877201</c:v>
                </c:pt>
                <c:pt idx="218">
                  <c:v>162.79680410453199</c:v>
                </c:pt>
                <c:pt idx="219">
                  <c:v>162.64086540989601</c:v>
                </c:pt>
                <c:pt idx="220">
                  <c:v>162.47921714904101</c:v>
                </c:pt>
                <c:pt idx="221">
                  <c:v>162.311867895235</c:v>
                </c:pt>
                <c:pt idx="222">
                  <c:v>162.138825893578</c:v>
                </c:pt>
                <c:pt idx="223">
                  <c:v>161.96009907317699</c:v>
                </c:pt>
                <c:pt idx="224">
                  <c:v>161.77569505876801</c:v>
                </c:pt>
                <c:pt idx="225">
                  <c:v>161.58562118183099</c:v>
                </c:pt>
                <c:pt idx="226">
                  <c:v>161.389884491217</c:v>
                </c:pt>
                <c:pt idx="227">
                  <c:v>161.18849176331699</c:v>
                </c:pt>
                <c:pt idx="228">
                  <c:v>160.98144951178901</c:v>
                </c:pt>
                <c:pt idx="229">
                  <c:v>160.76876399687799</c:v>
                </c:pt>
                <c:pt idx="230">
                  <c:v>160.55044123433899</c:v>
                </c:pt>
                <c:pt idx="231">
                  <c:v>160.326487003989</c:v>
                </c:pt>
                <c:pt idx="232">
                  <c:v>160.09690685790699</c:v>
                </c:pt>
                <c:pt idx="233">
                  <c:v>159.86170612829301</c:v>
                </c:pt>
                <c:pt idx="234">
                  <c:v>159.62088993501499</c:v>
                </c:pt>
                <c:pt idx="235">
                  <c:v>159.37446319284399</c:v>
                </c:pt>
                <c:pt idx="236">
                  <c:v>159.122430618409</c:v>
                </c:pt>
                <c:pt idx="237">
                  <c:v>158.864796736871</c:v>
                </c:pt>
                <c:pt idx="238">
                  <c:v>158.60156588833701</c:v>
                </c:pt>
                <c:pt idx="239">
                  <c:v>158.332742234021</c:v>
                </c:pt>
                <c:pt idx="240">
                  <c:v>158.058329762178</c:v>
                </c:pt>
                <c:pt idx="241">
                  <c:v>157.77833229380099</c:v>
                </c:pt>
                <c:pt idx="242">
                  <c:v>157.49275348810201</c:v>
                </c:pt>
                <c:pt idx="243">
                  <c:v>157.20159684779699</c:v>
                </c:pt>
                <c:pt idx="244">
                  <c:v>156.90486572418399</c:v>
                </c:pt>
                <c:pt idx="245">
                  <c:v>156.602563322035</c:v>
                </c:pt>
                <c:pt idx="246">
                  <c:v>156.294692704315</c:v>
                </c:pt>
                <c:pt idx="247">
                  <c:v>155.98125679672199</c:v>
                </c:pt>
                <c:pt idx="248">
                  <c:v>155.66225839206601</c:v>
                </c:pt>
                <c:pt idx="249">
                  <c:v>155.33770015449301</c:v>
                </c:pt>
                <c:pt idx="250">
                  <c:v>155.007584623555</c:v>
                </c:pt>
                <c:pt idx="251">
                  <c:v>154.67191421813999</c:v>
                </c:pt>
                <c:pt idx="252">
                  <c:v>154.330691240265</c:v>
                </c:pt>
                <c:pt idx="253">
                  <c:v>153.98391787873399</c:v>
                </c:pt>
                <c:pt idx="254">
                  <c:v>153.63159621267201</c:v>
                </c:pt>
                <c:pt idx="255">
                  <c:v>153.27372821494001</c:v>
                </c:pt>
                <c:pt idx="256">
                  <c:v>152.91031575543099</c:v>
                </c:pt>
                <c:pt idx="257">
                  <c:v>152.54136060425699</c:v>
                </c:pt>
                <c:pt idx="258">
                  <c:v>152.16686443482999</c:v>
                </c:pt>
                <c:pt idx="259">
                  <c:v>151.78682882684001</c:v>
                </c:pt>
                <c:pt idx="260">
                  <c:v>151.40125526913201</c:v>
                </c:pt>
                <c:pt idx="261">
                  <c:v>151.01014596493201</c:v>
                </c:pt>
                <c:pt idx="262">
                  <c:v>150.613506491029</c:v>
                </c:pt>
                <c:pt idx="263">
                  <c:v>150.211343337095</c:v>
                </c:pt>
                <c:pt idx="264">
                  <c:v>149.80366294279099</c:v>
                </c:pt>
                <c:pt idx="265">
                  <c:v>149.390471698369</c:v>
                </c:pt>
                <c:pt idx="266">
                  <c:v>148.97177594526499</c:v>
                </c:pt>
                <c:pt idx="267">
                  <c:v>148.54758197668301</c:v>
                </c:pt>
                <c:pt idx="268">
                  <c:v>148.11789603816499</c:v>
                </c:pt>
                <c:pt idx="269">
                  <c:v>147.68272432816201</c:v>
                </c:pt>
                <c:pt idx="270">
                  <c:v>147.24207299859199</c:v>
                </c:pt>
                <c:pt idx="271">
                  <c:v>146.795948155389</c:v>
                </c:pt>
                <c:pt idx="272">
                  <c:v>146.34435585904501</c:v>
                </c:pt>
                <c:pt idx="273">
                  <c:v>145.88730212515199</c:v>
                </c:pt>
                <c:pt idx="274">
                  <c:v>145.42479292492001</c:v>
                </c:pt>
                <c:pt idx="275">
                  <c:v>144.95683418570701</c:v>
                </c:pt>
                <c:pt idx="276">
                  <c:v>144.48343179152801</c:v>
                </c:pt>
                <c:pt idx="277">
                  <c:v>144.00459158356099</c:v>
                </c:pt>
                <c:pt idx="278">
                  <c:v>143.52031936064901</c:v>
                </c:pt>
                <c:pt idx="279">
                  <c:v>143.030620879792</c:v>
                </c:pt>
                <c:pt idx="280">
                  <c:v>142.53550185663099</c:v>
                </c:pt>
                <c:pt idx="281">
                  <c:v>142.034967965931</c:v>
                </c:pt>
                <c:pt idx="282">
                  <c:v>141.52902484205001</c:v>
                </c:pt>
                <c:pt idx="283">
                  <c:v>141.01767807941101</c:v>
                </c:pt>
                <c:pt idx="284">
                  <c:v>140.50093323295599</c:v>
                </c:pt>
                <c:pt idx="285">
                  <c:v>139.97879581860499</c:v>
                </c:pt>
                <c:pt idx="286">
                  <c:v>139.451271313701</c:v>
                </c:pt>
                <c:pt idx="287">
                  <c:v>138.91836515745501</c:v>
                </c:pt>
                <c:pt idx="288">
                  <c:v>138.38008275137901</c:v>
                </c:pt>
                <c:pt idx="289">
                  <c:v>137.83642945972099</c:v>
                </c:pt>
                <c:pt idx="290">
                  <c:v>137.287410609885</c:v>
                </c:pt>
                <c:pt idx="291">
                  <c:v>136.733031492853</c:v>
                </c:pt>
                <c:pt idx="292">
                  <c:v>136.17329736359801</c:v>
                </c:pt>
                <c:pt idx="293">
                  <c:v>135.608213441495</c:v>
                </c:pt>
                <c:pt idx="294">
                  <c:v>135.03778491071799</c:v>
                </c:pt>
                <c:pt idx="295">
                  <c:v>134.462016920645</c:v>
                </c:pt>
                <c:pt idx="296">
                  <c:v>133.88091458624601</c:v>
                </c:pt>
                <c:pt idx="297">
                  <c:v>133.294482988471</c:v>
                </c:pt>
                <c:pt idx="298">
                  <c:v>132.70272717463399</c:v>
                </c:pt>
                <c:pt idx="299">
                  <c:v>132.10565215879299</c:v>
                </c:pt>
                <c:pt idx="300">
                  <c:v>131.50326292211801</c:v>
                </c:pt>
                <c:pt idx="301">
                  <c:v>130.89556441325999</c:v>
                </c:pt>
                <c:pt idx="302">
                  <c:v>130.28256154872099</c:v>
                </c:pt>
                <c:pt idx="303">
                  <c:v>129.66425921320399</c:v>
                </c:pt>
                <c:pt idx="304">
                  <c:v>129.040662259973</c:v>
                </c:pt>
                <c:pt idx="305">
                  <c:v>128.411775511201</c:v>
                </c:pt>
                <c:pt idx="306">
                  <c:v>127.777603758317</c:v>
                </c:pt>
                <c:pt idx="307">
                  <c:v>127.138151762346</c:v>
                </c:pt>
                <c:pt idx="308">
                  <c:v>126.493424254245</c:v>
                </c:pt>
                <c:pt idx="309">
                  <c:v>125.84342593524001</c:v>
                </c:pt>
                <c:pt idx="310">
                  <c:v>125.18816147715</c:v>
                </c:pt>
                <c:pt idx="311">
                  <c:v>124.527635522713</c:v>
                </c:pt>
                <c:pt idx="312">
                  <c:v>123.861852685908</c:v>
                </c:pt>
                <c:pt idx="313">
                  <c:v>123.190817552273</c:v>
                </c:pt>
                <c:pt idx="314">
                  <c:v>122.514534679213</c:v>
                </c:pt>
                <c:pt idx="315">
                  <c:v>121.83300859631299</c:v>
                </c:pt>
                <c:pt idx="316">
                  <c:v>121.146243805642</c:v>
                </c:pt>
                <c:pt idx="317">
                  <c:v>120.45424478205599</c:v>
                </c:pt>
                <c:pt idx="318">
                  <c:v>119.75701597349401</c:v>
                </c:pt>
                <c:pt idx="319">
                  <c:v>119.054561801273</c:v>
                </c:pt>
                <c:pt idx="320">
                  <c:v>118.346886660379</c:v>
                </c:pt>
                <c:pt idx="321">
                  <c:v>117.63399491975601</c:v>
                </c:pt>
                <c:pt idx="322">
                  <c:v>116.915890922586</c:v>
                </c:pt>
                <c:pt idx="323">
                  <c:v>116.19257898657401</c:v>
                </c:pt>
                <c:pt idx="324">
                  <c:v>115.464063404222</c:v>
                </c:pt>
                <c:pt idx="325">
                  <c:v>114.73034844310401</c:v>
                </c:pt>
                <c:pt idx="326">
                  <c:v>113.991438346138</c:v>
                </c:pt>
                <c:pt idx="327">
                  <c:v>113.24733733185199</c:v>
                </c:pt>
                <c:pt idx="328">
                  <c:v>112.49804959464799</c:v>
                </c:pt>
                <c:pt idx="329">
                  <c:v>111.743579305064</c:v>
                </c:pt>
                <c:pt idx="330">
                  <c:v>110.983930610035</c:v>
                </c:pt>
                <c:pt idx="331">
                  <c:v>110.21910763314401</c:v>
                </c:pt>
                <c:pt idx="332">
                  <c:v>109.44911447487399</c:v>
                </c:pt>
                <c:pt idx="333">
                  <c:v>108.67395521286301</c:v>
                </c:pt>
                <c:pt idx="334">
                  <c:v>107.89363390214599</c:v>
                </c:pt>
                <c:pt idx="335">
                  <c:v>107.108154575398</c:v>
                </c:pt>
                <c:pt idx="336">
                  <c:v>106.317521243179</c:v>
                </c:pt>
                <c:pt idx="337">
                  <c:v>105.52173789416899</c:v>
                </c:pt>
                <c:pt idx="338">
                  <c:v>104.720808495402</c:v>
                </c:pt>
                <c:pt idx="339">
                  <c:v>103.91473699250599</c:v>
                </c:pt>
                <c:pt idx="340">
                  <c:v>103.103527309923</c:v>
                </c:pt>
                <c:pt idx="341">
                  <c:v>102.287183351146</c:v>
                </c:pt>
                <c:pt idx="342">
                  <c:v>101.465708998937</c:v>
                </c:pt>
                <c:pt idx="343">
                  <c:v>100.639108115555</c:v>
                </c:pt>
                <c:pt idx="344">
                  <c:v>99.807384542969501</c:v>
                </c:pt>
                <c:pt idx="345">
                  <c:v>98.970542103085705</c:v>
                </c:pt>
                <c:pt idx="346">
                  <c:v>98.128584597953704</c:v>
                </c:pt>
                <c:pt idx="347">
                  <c:v>97.281515809983901</c:v>
                </c:pt>
                <c:pt idx="348">
                  <c:v>96.429339502156793</c:v>
                </c:pt>
                <c:pt idx="349">
                  <c:v>95.572059418231106</c:v>
                </c:pt>
                <c:pt idx="350">
                  <c:v>94.709679282949395</c:v>
                </c:pt>
                <c:pt idx="351">
                  <c:v>93.842202802241999</c:v>
                </c:pt>
                <c:pt idx="352">
                  <c:v>92.9696336634278</c:v>
                </c:pt>
                <c:pt idx="353">
                  <c:v>92.091975581585004</c:v>
                </c:pt>
                <c:pt idx="354">
                  <c:v>91.209232979326103</c:v>
                </c:pt>
                <c:pt idx="355">
                  <c:v>90.321410805133198</c:v>
                </c:pt>
                <c:pt idx="356">
                  <c:v>89.4285140108923</c:v>
                </c:pt>
                <c:pt idx="357">
                  <c:v>88.530547534297199</c:v>
                </c:pt>
                <c:pt idx="358">
                  <c:v>87.627516298938005</c:v>
                </c:pt>
                <c:pt idx="359">
                  <c:v>86.719425214390697</c:v>
                </c:pt>
                <c:pt idx="360">
                  <c:v>85.806279176305296</c:v>
                </c:pt>
                <c:pt idx="361">
                  <c:v>84.888083066494104</c:v>
                </c:pt>
                <c:pt idx="362">
                  <c:v>83.964841753018803</c:v>
                </c:pt>
                <c:pt idx="363">
                  <c:v>83.036560090277305</c:v>
                </c:pt>
                <c:pt idx="364">
                  <c:v>82.103242919090604</c:v>
                </c:pt>
                <c:pt idx="365">
                  <c:v>81.164895066788105</c:v>
                </c:pt>
                <c:pt idx="366">
                  <c:v>80.221521347293503</c:v>
                </c:pt>
                <c:pt idx="367">
                  <c:v>79.273126561209196</c:v>
                </c:pt>
                <c:pt idx="368">
                  <c:v>78.319715495900894</c:v>
                </c:pt>
                <c:pt idx="369">
                  <c:v>77.361292925581296</c:v>
                </c:pt>
                <c:pt idx="370">
                  <c:v>76.397863611393902</c:v>
                </c:pt>
                <c:pt idx="371">
                  <c:v>75.429432301495396</c:v>
                </c:pt>
                <c:pt idx="372">
                  <c:v>74.456003731138296</c:v>
                </c:pt>
                <c:pt idx="373">
                  <c:v>73.477582622752806</c:v>
                </c:pt>
                <c:pt idx="374">
                  <c:v>72.494173686028603</c:v>
                </c:pt>
                <c:pt idx="375">
                  <c:v>71.505781617995197</c:v>
                </c:pt>
                <c:pt idx="376">
                  <c:v>70.512411103102806</c:v>
                </c:pt>
                <c:pt idx="377">
                  <c:v>69.514066813302804</c:v>
                </c:pt>
                <c:pt idx="378">
                  <c:v>68.510753408126305</c:v>
                </c:pt>
                <c:pt idx="379">
                  <c:v>67.502475534764201</c:v>
                </c:pt>
                <c:pt idx="380">
                  <c:v>66.489237828145306</c:v>
                </c:pt>
                <c:pt idx="381">
                  <c:v>65.471044911014801</c:v>
                </c:pt>
                <c:pt idx="382">
                  <c:v>64.447901394011794</c:v>
                </c:pt>
                <c:pt idx="383">
                  <c:v>63.419811875747101</c:v>
                </c:pt>
                <c:pt idx="384">
                  <c:v>62.386780942879398</c:v>
                </c:pt>
                <c:pt idx="385">
                  <c:v>61.3488131701924</c:v>
                </c:pt>
                <c:pt idx="386">
                  <c:v>60.305913120669999</c:v>
                </c:pt>
                <c:pt idx="387">
                  <c:v>59.258085345573001</c:v>
                </c:pt>
                <c:pt idx="388">
                  <c:v>58.205334384512902</c:v>
                </c:pt>
                <c:pt idx="389">
                  <c:v>57.147664765527701</c:v>
                </c:pt>
                <c:pt idx="390">
                  <c:v>56.0850810051557</c:v>
                </c:pt>
                <c:pt idx="391">
                  <c:v>55.017587608509203</c:v>
                </c:pt>
                <c:pt idx="392">
                  <c:v>53.945189069348302</c:v>
                </c:pt>
                <c:pt idx="393">
                  <c:v>52.867889870153697</c:v>
                </c:pt>
                <c:pt idx="394">
                  <c:v>51.785694482199503</c:v>
                </c:pt>
                <c:pt idx="395">
                  <c:v>50.6986073656253</c:v>
                </c:pt>
                <c:pt idx="396">
                  <c:v>49.606632969507601</c:v>
                </c:pt>
                <c:pt idx="397">
                  <c:v>48.509775731932201</c:v>
                </c:pt>
                <c:pt idx="398">
                  <c:v>47.408040080063998</c:v>
                </c:pt>
                <c:pt idx="399">
                  <c:v>46.301430430218403</c:v>
                </c:pt>
                <c:pt idx="400">
                  <c:v>45.1899511879313</c:v>
                </c:pt>
                <c:pt idx="401">
                  <c:v>44.073606748028702</c:v>
                </c:pt>
                <c:pt idx="402">
                  <c:v>42.952401494696304</c:v>
                </c:pt>
                <c:pt idx="403">
                  <c:v>41.826339801548698</c:v>
                </c:pt>
                <c:pt idx="404">
                  <c:v>40.6954260316976</c:v>
                </c:pt>
                <c:pt idx="405">
                  <c:v>39.559664537820503</c:v>
                </c:pt>
                <c:pt idx="406">
                  <c:v>38.419059662228101</c:v>
                </c:pt>
                <c:pt idx="407">
                  <c:v>37.273615736932499</c:v>
                </c:pt>
                <c:pt idx="408">
                  <c:v>36.123337083713601</c:v>
                </c:pt>
                <c:pt idx="409">
                  <c:v>34.968228014186202</c:v>
                </c:pt>
                <c:pt idx="410">
                  <c:v>33.808292829866701</c:v>
                </c:pt>
                <c:pt idx="411">
                  <c:v>32.643535822238398</c:v>
                </c:pt>
                <c:pt idx="412">
                  <c:v>31.473961272817899</c:v>
                </c:pt>
                <c:pt idx="413">
                  <c:v>30.2995734532198</c:v>
                </c:pt>
                <c:pt idx="414">
                  <c:v>29.1203766252221</c:v>
                </c:pt>
                <c:pt idx="415">
                  <c:v>27.9363750408308</c:v>
                </c:pt>
                <c:pt idx="416">
                  <c:v>26.7475729423433</c:v>
                </c:pt>
                <c:pt idx="417">
                  <c:v>25.553974562413501</c:v>
                </c:pt>
                <c:pt idx="418">
                  <c:v>24.3555841241145</c:v>
                </c:pt>
                <c:pt idx="419">
                  <c:v>23.152405841002199</c:v>
                </c:pt>
                <c:pt idx="420">
                  <c:v>21.9444439171778</c:v>
                </c:pt>
                <c:pt idx="421">
                  <c:v>20.7317025473507</c:v>
                </c:pt>
                <c:pt idx="422">
                  <c:v>19.5141859169001</c:v>
                </c:pt>
                <c:pt idx="423">
                  <c:v>18.291898201937599</c:v>
                </c:pt>
                <c:pt idx="424">
                  <c:v>17.064843569367799</c:v>
                </c:pt>
                <c:pt idx="425">
                  <c:v>15.8330261769503</c:v>
                </c:pt>
                <c:pt idx="426">
                  <c:v>14.5964501733599</c:v>
                </c:pt>
                <c:pt idx="427">
                  <c:v>13.3551196982474</c:v>
                </c:pt>
                <c:pt idx="428">
                  <c:v>12.1090388822996</c:v>
                </c:pt>
                <c:pt idx="429">
                  <c:v>10.858211847299501</c:v>
                </c:pt>
                <c:pt idx="430">
                  <c:v>9.6026427061852608</c:v>
                </c:pt>
                <c:pt idx="431">
                  <c:v>8.3423355631098897</c:v>
                </c:pt>
                <c:pt idx="432">
                  <c:v>7.0772945134999103</c:v>
                </c:pt>
                <c:pt idx="433">
                  <c:v>5.8075236441140596</c:v>
                </c:pt>
                <c:pt idx="434">
                  <c:v>4.5330270331011704</c:v>
                </c:pt>
                <c:pt idx="435">
                  <c:v>3.2538087500586999</c:v>
                </c:pt>
                <c:pt idx="436">
                  <c:v>1.9698728560899701</c:v>
                </c:pt>
                <c:pt idx="437">
                  <c:v>0.68122340386157199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08944"/>
        <c:axId val="626422000"/>
      </c:scatterChart>
      <c:valAx>
        <c:axId val="626408944"/>
        <c:scaling>
          <c:orientation val="minMax"/>
          <c:max val="2000"/>
          <c:min val="0"/>
        </c:scaling>
        <c:delete val="0"/>
        <c:axPos val="b"/>
        <c:majorGridlines>
          <c:spPr>
            <a:ln w="3175" cap="flat" cmpd="sng" algn="ctr">
              <a:solidFill>
                <a:sysClr val="windowText" lastClr="000000">
                  <a:lumMod val="65000"/>
                  <a:lumOff val="35000"/>
                </a:sys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 i="1"/>
                  <a:t>x</a:t>
                </a:r>
                <a:r>
                  <a:rPr lang="en-US" sz="1200"/>
                  <a:t>,</a:t>
                </a:r>
                <a:r>
                  <a:rPr lang="en-US" sz="1200" baseline="0"/>
                  <a:t> </a:t>
                </a:r>
                <a:r>
                  <a:rPr lang="ru-RU" sz="1200" baseline="0"/>
                  <a:t>м</a:t>
                </a:r>
                <a:endParaRPr lang="ru-RU" sz="1200"/>
              </a:p>
            </c:rich>
          </c:tx>
          <c:layout>
            <c:manualLayout>
              <c:xMode val="edge"/>
              <c:yMode val="edge"/>
              <c:x val="0.94530700152207003"/>
              <c:y val="0.7806687143011099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low"/>
        <c:spPr>
          <a:noFill/>
          <a:ln w="9525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22000"/>
        <c:crosses val="autoZero"/>
        <c:crossBetween val="midCat"/>
      </c:valAx>
      <c:valAx>
        <c:axId val="626422000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ysClr val="windowText" lastClr="000000">
                  <a:lumMod val="65000"/>
                  <a:lumOff val="35000"/>
                </a:sys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solidFill>
                      <a:sysClr val="windowText" lastClr="000000"/>
                    </a:solidFill>
                  </a:rPr>
                  <a:t>y, </a:t>
                </a:r>
                <a:r>
                  <a:rPr lang="ru-RU" sz="1200">
                    <a:solidFill>
                      <a:sysClr val="windowText" lastClr="000000"/>
                    </a:solidFill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9.7202435312024354E-2"/>
              <c:y val="0.1127300894492941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08944"/>
        <c:crosses val="autoZero"/>
        <c:crossBetween val="midCat"/>
        <c:majorUnit val="50"/>
      </c:valAx>
      <c:spPr>
        <a:noFill/>
        <a:ln>
          <a:solidFill>
            <a:sysClr val="windowText" lastClr="000000"/>
          </a:solidFill>
        </a:ln>
        <a:effectLst/>
      </c:spPr>
    </c:plotArea>
    <c:legend>
      <c:legendPos val="t"/>
      <c:layout>
        <c:manualLayout>
          <c:xMode val="edge"/>
          <c:yMode val="edge"/>
          <c:x val="7.6743790605391771E-2"/>
          <c:y val="8.0935075423264405E-3"/>
          <c:w val="0.92325620939460817"/>
          <c:h val="0.1259672378489061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/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3846286149162862"/>
          <c:y val="0.12592601573445414"/>
          <c:w val="0.80741232876712332"/>
          <c:h val="0.70394681538958936"/>
        </c:manualLayout>
      </c:layout>
      <c:scatterChart>
        <c:scatterStyle val="lineMarker"/>
        <c:varyColors val="0"/>
        <c:ser>
          <c:idx val="0"/>
          <c:order val="0"/>
          <c:tx>
            <c:v>Без учёта колебаний</c:v>
          </c:tx>
          <c:spPr>
            <a:ln w="50800" cap="rnd">
              <a:solidFill>
                <a:sysClr val="windowText" lastClr="000000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'влияние угла на баллистику'!$B$2:$CPX$2</c:f>
              <c:numCache>
                <c:formatCode>General</c:formatCode>
                <c:ptCount val="2467"/>
                <c:pt idx="0">
                  <c:v>0</c:v>
                </c:pt>
                <c:pt idx="1">
                  <c:v>20.136826403810499</c:v>
                </c:pt>
                <c:pt idx="2">
                  <c:v>40.241575078264901</c:v>
                </c:pt>
                <c:pt idx="3">
                  <c:v>60.314374456899102</c:v>
                </c:pt>
                <c:pt idx="4">
                  <c:v>80.355352211358195</c:v>
                </c:pt>
                <c:pt idx="5">
                  <c:v>100.364635257179</c:v>
                </c:pt>
                <c:pt idx="6">
                  <c:v>120.342349759521</c:v>
                </c:pt>
                <c:pt idx="7">
                  <c:v>140.28862113884699</c:v>
                </c:pt>
                <c:pt idx="8">
                  <c:v>160.20357407655001</c:v>
                </c:pt>
                <c:pt idx="9">
                  <c:v>180.08733252053099</c:v>
                </c:pt>
                <c:pt idx="10">
                  <c:v>199.94001969072701</c:v>
                </c:pt>
                <c:pt idx="11">
                  <c:v>219.761758084588</c:v>
                </c:pt>
                <c:pt idx="12">
                  <c:v>239.552669482509</c:v>
                </c:pt>
                <c:pt idx="13">
                  <c:v>259.31287495320402</c:v>
                </c:pt>
                <c:pt idx="14">
                  <c:v>279.04249485904597</c:v>
                </c:pt>
                <c:pt idx="15">
                  <c:v>298.74164886134298</c:v>
                </c:pt>
                <c:pt idx="16">
                  <c:v>318.41045592558299</c:v>
                </c:pt>
                <c:pt idx="17">
                  <c:v>338.04903432662002</c:v>
                </c:pt>
                <c:pt idx="18">
                  <c:v>357.65750165381797</c:v>
                </c:pt>
                <c:pt idx="19">
                  <c:v>377.23597481615298</c:v>
                </c:pt>
                <c:pt idx="20">
                  <c:v>396.78457004726499</c:v>
                </c:pt>
                <c:pt idx="21">
                  <c:v>416.303402910464</c:v>
                </c:pt>
                <c:pt idx="22">
                  <c:v>435.79258830369798</c:v>
                </c:pt>
                <c:pt idx="23">
                  <c:v>455.25224046447102</c:v>
                </c:pt>
                <c:pt idx="24">
                  <c:v>474.68247297472101</c:v>
                </c:pt>
                <c:pt idx="25">
                  <c:v>494.083398765651</c:v>
                </c:pt>
                <c:pt idx="26">
                  <c:v>513.455130122524</c:v>
                </c:pt>
                <c:pt idx="27">
                  <c:v>532.79777868940903</c:v>
                </c:pt>
                <c:pt idx="28">
                  <c:v>552.11145547388799</c:v>
                </c:pt>
                <c:pt idx="29">
                  <c:v>571.39627085172197</c:v>
                </c:pt>
                <c:pt idx="30">
                  <c:v>590.65233457147895</c:v>
                </c:pt>
                <c:pt idx="31">
                  <c:v>609.87975575911196</c:v>
                </c:pt>
                <c:pt idx="32">
                  <c:v>629.07864292250804</c:v>
                </c:pt>
                <c:pt idx="33">
                  <c:v>648.24910395599102</c:v>
                </c:pt>
                <c:pt idx="34">
                  <c:v>667.39124614478499</c:v>
                </c:pt>
                <c:pt idx="35">
                  <c:v>686.50517616944398</c:v>
                </c:pt>
                <c:pt idx="36">
                  <c:v>705.59100011023304</c:v>
                </c:pt>
                <c:pt idx="37">
                  <c:v>724.64882345148499</c:v>
                </c:pt>
                <c:pt idx="38">
                  <c:v>743.67875108590704</c:v>
                </c:pt>
                <c:pt idx="39">
                  <c:v>762.68088731885405</c:v>
                </c:pt>
                <c:pt idx="40">
                  <c:v>781.65533587256903</c:v>
                </c:pt>
                <c:pt idx="41">
                  <c:v>800.60219989038205</c:v>
                </c:pt>
                <c:pt idx="42">
                  <c:v>819.52158194087201</c:v>
                </c:pt>
                <c:pt idx="43">
                  <c:v>838.41358402199603</c:v>
                </c:pt>
                <c:pt idx="44">
                  <c:v>857.27830756518199</c:v>
                </c:pt>
                <c:pt idx="45">
                  <c:v>876.115853439386</c:v>
                </c:pt>
                <c:pt idx="46">
                  <c:v>894.92632195511305</c:v>
                </c:pt>
                <c:pt idx="47">
                  <c:v>913.70981286840401</c:v>
                </c:pt>
                <c:pt idx="48">
                  <c:v>932.46642538479</c:v>
                </c:pt>
                <c:pt idx="49">
                  <c:v>951.19625816321297</c:v>
                </c:pt>
                <c:pt idx="50">
                  <c:v>969.89940931990895</c:v>
                </c:pt>
                <c:pt idx="51">
                  <c:v>988.57597643226097</c:v>
                </c:pt>
                <c:pt idx="52">
                  <c:v>1007.22605654262</c:v>
                </c:pt>
                <c:pt idx="53">
                  <c:v>1025.84974616209</c:v>
                </c:pt>
                <c:pt idx="54">
                  <c:v>1044.4471412742801</c:v>
                </c:pt>
                <c:pt idx="55">
                  <c:v>1063.01833733904</c:v>
                </c:pt>
                <c:pt idx="56">
                  <c:v>1081.5634292961399</c:v>
                </c:pt>
                <c:pt idx="57">
                  <c:v>1100.0825115689199</c:v>
                </c:pt>
                <c:pt idx="58">
                  <c:v>1118.5756780679301</c:v>
                </c:pt>
                <c:pt idx="59">
                  <c:v>1137.0430221945601</c:v>
                </c:pt>
                <c:pt idx="60">
                  <c:v>1155.4846368445301</c:v>
                </c:pt>
                <c:pt idx="61">
                  <c:v>1173.9006130632799</c:v>
                </c:pt>
                <c:pt idx="62">
                  <c:v>1192.29103692378</c:v>
                </c:pt>
                <c:pt idx="63">
                  <c:v>1210.6559930589899</c:v>
                </c:pt>
                <c:pt idx="64">
                  <c:v>1228.99556570089</c:v>
                </c:pt>
                <c:pt idx="65">
                  <c:v>1247.3098386828101</c:v>
                </c:pt>
                <c:pt idx="66">
                  <c:v>1265.5988954417101</c:v>
                </c:pt>
                <c:pt idx="67">
                  <c:v>1283.8628190204499</c:v>
                </c:pt>
                <c:pt idx="68">
                  <c:v>1302.1016920700199</c:v>
                </c:pt>
                <c:pt idx="69">
                  <c:v>1320.3155968518099</c:v>
                </c:pt>
                <c:pt idx="70">
                  <c:v>1338.5046152397999</c:v>
                </c:pt>
                <c:pt idx="71">
                  <c:v>1356.6688287228201</c:v>
                </c:pt>
                <c:pt idx="72">
                  <c:v>1374.80831840668</c:v>
                </c:pt>
                <c:pt idx="73">
                  <c:v>1392.9231650164199</c:v>
                </c:pt>
                <c:pt idx="74">
                  <c:v>1411.01344889845</c:v>
                </c:pt>
                <c:pt idx="75">
                  <c:v>1429.0792500226901</c:v>
                </c:pt>
                <c:pt idx="76">
                  <c:v>1447.1206479847499</c:v>
                </c:pt>
                <c:pt idx="77">
                  <c:v>1465.1377220080401</c:v>
                </c:pt>
                <c:pt idx="78">
                  <c:v>1483.13055094588</c:v>
                </c:pt>
                <c:pt idx="79">
                  <c:v>1501.09921328362</c:v>
                </c:pt>
                <c:pt idx="80">
                  <c:v>1519.04378714073</c:v>
                </c:pt>
                <c:pt idx="81">
                  <c:v>1536.96435027285</c:v>
                </c:pt>
                <c:pt idx="82">
                  <c:v>1554.86098007389</c:v>
                </c:pt>
                <c:pt idx="83">
                  <c:v>1572.73375357808</c:v>
                </c:pt>
                <c:pt idx="84">
                  <c:v>1590.58274746197</c:v>
                </c:pt>
                <c:pt idx="85">
                  <c:v>1608.4080380465</c:v>
                </c:pt>
                <c:pt idx="86">
                  <c:v>1626.20970129899</c:v>
                </c:pt>
                <c:pt idx="87">
                  <c:v>1643.98781283516</c:v>
                </c:pt>
                <c:pt idx="88">
                  <c:v>1661.7424479210799</c:v>
                </c:pt>
                <c:pt idx="89">
                  <c:v>1679.4736814752</c:v>
                </c:pt>
                <c:pt idx="90">
                  <c:v>1697.18158807026</c:v>
                </c:pt>
                <c:pt idx="91">
                  <c:v>1714.86624193529</c:v>
                </c:pt>
                <c:pt idx="92">
                  <c:v>1732.5277169575099</c:v>
                </c:pt>
                <c:pt idx="93">
                  <c:v>1750.1660866842799</c:v>
                </c:pt>
                <c:pt idx="94">
                  <c:v>1767.78142432502</c:v>
                </c:pt>
                <c:pt idx="95">
                  <c:v>1785.3738027530801</c:v>
                </c:pt>
                <c:pt idx="96">
                  <c:v>1802.9432945076601</c:v>
                </c:pt>
                <c:pt idx="97">
                  <c:v>1820.4899717956901</c:v>
                </c:pt>
                <c:pt idx="98">
                  <c:v>1838.01390649369</c:v>
                </c:pt>
                <c:pt idx="99">
                  <c:v>1855.51517014962</c:v>
                </c:pt>
                <c:pt idx="100">
                  <c:v>1872.9938339847299</c:v>
                </c:pt>
                <c:pt idx="101">
                  <c:v>1890.4499688953999</c:v>
                </c:pt>
                <c:pt idx="102">
                  <c:v>1907.88364545493</c:v>
                </c:pt>
                <c:pt idx="103">
                  <c:v>1925.29493391541</c:v>
                </c:pt>
                <c:pt idx="104">
                  <c:v>1942.68390420946</c:v>
                </c:pt>
                <c:pt idx="105">
                  <c:v>1960.05062595204</c:v>
                </c:pt>
                <c:pt idx="106">
                  <c:v>1977.39516844223</c:v>
                </c:pt>
                <c:pt idx="107">
                  <c:v>1994.71760066499</c:v>
                </c:pt>
                <c:pt idx="108">
                  <c:v>2012.01799129291</c:v>
                </c:pt>
                <c:pt idx="109">
                  <c:v>2029.2964086879599</c:v>
                </c:pt>
                <c:pt idx="110">
                  <c:v>2046.55292090322</c:v>
                </c:pt>
                <c:pt idx="111">
                  <c:v>2063.7875956845901</c:v>
                </c:pt>
                <c:pt idx="112">
                  <c:v>2081.0005004725299</c:v>
                </c:pt>
                <c:pt idx="113">
                  <c:v>2098.1917024037198</c:v>
                </c:pt>
                <c:pt idx="114">
                  <c:v>2115.3612683127799</c:v>
                </c:pt>
                <c:pt idx="115">
                  <c:v>2132.5092647339202</c:v>
                </c:pt>
                <c:pt idx="116">
                  <c:v>2149.6357579026399</c:v>
                </c:pt>
                <c:pt idx="117">
                  <c:v>2166.7408137573598</c:v>
                </c:pt>
                <c:pt idx="118">
                  <c:v>2183.8244979411002</c:v>
                </c:pt>
                <c:pt idx="119">
                  <c:v>2200.8868758030599</c:v>
                </c:pt>
                <c:pt idx="120">
                  <c:v>2217.9280124003099</c:v>
                </c:pt>
                <c:pt idx="121">
                  <c:v>2234.9479724993698</c:v>
                </c:pt>
                <c:pt idx="122">
                  <c:v>2251.9468205777998</c:v>
                </c:pt>
                <c:pt idx="123">
                  <c:v>2268.9246208258501</c:v>
                </c:pt>
                <c:pt idx="124">
                  <c:v>2285.8814371479998</c:v>
                </c:pt>
                <c:pt idx="125">
                  <c:v>2302.8173331645598</c:v>
                </c:pt>
                <c:pt idx="126">
                  <c:v>2319.7323722132101</c:v>
                </c:pt>
                <c:pt idx="127">
                  <c:v>2336.6266173505701</c:v>
                </c:pt>
                <c:pt idx="128">
                  <c:v>2353.50013135378</c:v>
                </c:pt>
                <c:pt idx="129">
                  <c:v>2370.3529767219802</c:v>
                </c:pt>
                <c:pt idx="130">
                  <c:v>2387.18521567787</c:v>
                </c:pt>
                <c:pt idx="131">
                  <c:v>2403.99691016922</c:v>
                </c:pt>
                <c:pt idx="132">
                  <c:v>2420.7881218703801</c:v>
                </c:pt>
                <c:pt idx="133">
                  <c:v>2437.5589121837702</c:v>
                </c:pt>
                <c:pt idx="134">
                  <c:v>2454.3093422413899</c:v>
                </c:pt>
                <c:pt idx="135">
                  <c:v>2471.03947290629</c:v>
                </c:pt>
                <c:pt idx="136">
                  <c:v>2487.7493647740098</c:v>
                </c:pt>
                <c:pt idx="137">
                  <c:v>2504.4390781740999</c:v>
                </c:pt>
                <c:pt idx="138">
                  <c:v>2521.10867317152</c:v>
                </c:pt>
                <c:pt idx="139">
                  <c:v>2537.75820956813</c:v>
                </c:pt>
                <c:pt idx="140">
                  <c:v>2554.3877469040699</c:v>
                </c:pt>
                <c:pt idx="141">
                  <c:v>2570.9973444592301</c:v>
                </c:pt>
                <c:pt idx="142">
                  <c:v>2587.5870612546601</c:v>
                </c:pt>
                <c:pt idx="143">
                  <c:v>2604.1569560539401</c:v>
                </c:pt>
                <c:pt idx="144">
                  <c:v>2620.7070873646298</c:v>
                </c:pt>
                <c:pt idx="145">
                  <c:v>2637.2375134396498</c:v>
                </c:pt>
                <c:pt idx="146">
                  <c:v>2653.7482922785998</c:v>
                </c:pt>
                <c:pt idx="147">
                  <c:v>2670.2394816292399</c:v>
                </c:pt>
                <c:pt idx="148">
                  <c:v>2686.71113898876</c:v>
                </c:pt>
                <c:pt idx="149">
                  <c:v>2703.16332160517</c:v>
                </c:pt>
                <c:pt idx="150">
                  <c:v>2719.5960864786698</c:v>
                </c:pt>
                <c:pt idx="151">
                  <c:v>2736.0094903629602</c:v>
                </c:pt>
                <c:pt idx="152">
                  <c:v>2752.4035897665699</c:v>
                </c:pt>
                <c:pt idx="153">
                  <c:v>2768.77844095419</c:v>
                </c:pt>
                <c:pt idx="154">
                  <c:v>2785.1340999480099</c:v>
                </c:pt>
                <c:pt idx="155">
                  <c:v>2801.4706225289601</c:v>
                </c:pt>
                <c:pt idx="156">
                  <c:v>2817.7880642380801</c:v>
                </c:pt>
                <c:pt idx="157">
                  <c:v>2834.0864803777699</c:v>
                </c:pt>
                <c:pt idx="158">
                  <c:v>2850.3659260130698</c:v>
                </c:pt>
                <c:pt idx="159">
                  <c:v>2866.6264559729598</c:v>
                </c:pt>
                <c:pt idx="160">
                  <c:v>2882.86812485159</c:v>
                </c:pt>
                <c:pt idx="161">
                  <c:v>2899.0909870095802</c:v>
                </c:pt>
                <c:pt idx="162">
                  <c:v>2915.2950965752302</c:v>
                </c:pt>
                <c:pt idx="163">
                  <c:v>2931.4805074457699</c:v>
                </c:pt>
                <c:pt idx="164">
                  <c:v>2947.64727328864</c:v>
                </c:pt>
                <c:pt idx="165">
                  <c:v>2963.79544754265</c:v>
                </c:pt>
                <c:pt idx="166">
                  <c:v>2979.9250834192499</c:v>
                </c:pt>
                <c:pt idx="167">
                  <c:v>2996.0362339037001</c:v>
                </c:pt>
                <c:pt idx="168">
                  <c:v>3012.12895175632</c:v>
                </c:pt>
                <c:pt idx="169">
                  <c:v>3028.2032895136499</c:v>
                </c:pt>
                <c:pt idx="170">
                  <c:v>3044.25929948967</c:v>
                </c:pt>
                <c:pt idx="171">
                  <c:v>3060.2970337769498</c:v>
                </c:pt>
                <c:pt idx="172">
                  <c:v>3076.3165442478398</c:v>
                </c:pt>
                <c:pt idx="173">
                  <c:v>3092.3178825556602</c:v>
                </c:pt>
                <c:pt idx="174">
                  <c:v>3108.30110013581</c:v>
                </c:pt>
                <c:pt idx="175">
                  <c:v>3124.26624820697</c:v>
                </c:pt>
                <c:pt idx="176">
                  <c:v>3140.2133777722202</c:v>
                </c:pt>
                <c:pt idx="177">
                  <c:v>3156.1425396201998</c:v>
                </c:pt>
                <c:pt idx="178">
                  <c:v>3172.05378432622</c:v>
                </c:pt>
                <c:pt idx="179">
                  <c:v>3187.9471622534002</c:v>
                </c:pt>
                <c:pt idx="180">
                  <c:v>3203.8227235537702</c:v>
                </c:pt>
                <c:pt idx="181">
                  <c:v>3219.6805181694099</c:v>
                </c:pt>
                <c:pt idx="182">
                  <c:v>3235.52059583353</c:v>
                </c:pt>
                <c:pt idx="183">
                  <c:v>3251.34300607157</c:v>
                </c:pt>
                <c:pt idx="184">
                  <c:v>3267.1477982023298</c:v>
                </c:pt>
                <c:pt idx="185">
                  <c:v>3282.9350213389798</c:v>
                </c:pt>
                <c:pt idx="186">
                  <c:v>3298.7047243902002</c:v>
                </c:pt>
                <c:pt idx="187">
                  <c:v>3314.4569560612399</c:v>
                </c:pt>
                <c:pt idx="188">
                  <c:v>3330.1917648549502</c:v>
                </c:pt>
                <c:pt idx="189">
                  <c:v>3345.9091990728698</c:v>
                </c:pt>
                <c:pt idx="190">
                  <c:v>3361.6093068163</c:v>
                </c:pt>
                <c:pt idx="191">
                  <c:v>3377.2921359872798</c:v>
                </c:pt>
                <c:pt idx="192">
                  <c:v>3392.9577342897001</c:v>
                </c:pt>
                <c:pt idx="193">
                  <c:v>3408.6061492302902</c:v>
                </c:pt>
                <c:pt idx="194">
                  <c:v>3424.2374281196398</c:v>
                </c:pt>
                <c:pt idx="195">
                  <c:v>3439.8516180732599</c:v>
                </c:pt>
                <c:pt idx="196">
                  <c:v>3455.4487660125501</c:v>
                </c:pt>
                <c:pt idx="197">
                  <c:v>3471.0289186658401</c:v>
                </c:pt>
                <c:pt idx="198">
                  <c:v>3486.5921225693801</c:v>
                </c:pt>
                <c:pt idx="199">
                  <c:v>3502.1384240683201</c:v>
                </c:pt>
                <c:pt idx="200">
                  <c:v>3517.66786931771</c:v>
                </c:pt>
                <c:pt idx="201">
                  <c:v>3533.1805042835099</c:v>
                </c:pt>
                <c:pt idx="202">
                  <c:v>3548.6763747435198</c:v>
                </c:pt>
                <c:pt idx="203">
                  <c:v>3564.1555262883799</c:v>
                </c:pt>
                <c:pt idx="204">
                  <c:v>3579.6180043225199</c:v>
                </c:pt>
                <c:pt idx="205">
                  <c:v>3595.0638540651398</c:v>
                </c:pt>
                <c:pt idx="206">
                  <c:v>3610.4931205511498</c:v>
                </c:pt>
                <c:pt idx="207">
                  <c:v>3625.9058486321001</c:v>
                </c:pt>
                <c:pt idx="208">
                  <c:v>3641.3020829771699</c:v>
                </c:pt>
                <c:pt idx="209">
                  <c:v>3656.6818680740598</c:v>
                </c:pt>
                <c:pt idx="210">
                  <c:v>3672.0452482299502</c:v>
                </c:pt>
                <c:pt idx="211">
                  <c:v>3687.3922675723802</c:v>
                </c:pt>
                <c:pt idx="212">
                  <c:v>3702.7229700502498</c:v>
                </c:pt>
                <c:pt idx="213">
                  <c:v>3718.0373994346501</c:v>
                </c:pt>
                <c:pt idx="214">
                  <c:v>3733.3355993198202</c:v>
                </c:pt>
                <c:pt idx="215">
                  <c:v>3748.61761312403</c:v>
                </c:pt>
                <c:pt idx="216">
                  <c:v>3763.8834840905001</c:v>
                </c:pt>
                <c:pt idx="217">
                  <c:v>3779.13325528825</c:v>
                </c:pt>
                <c:pt idx="218">
                  <c:v>3794.3669696130401</c:v>
                </c:pt>
                <c:pt idx="219">
                  <c:v>3809.5846697882198</c:v>
                </c:pt>
                <c:pt idx="220">
                  <c:v>3824.7863983655898</c:v>
                </c:pt>
                <c:pt idx="221">
                  <c:v>3839.9721977263098</c:v>
                </c:pt>
                <c:pt idx="222">
                  <c:v>3855.1421100817502</c:v>
                </c:pt>
                <c:pt idx="223">
                  <c:v>3870.2961774743399</c:v>
                </c:pt>
                <c:pt idx="224">
                  <c:v>3885.43444177843</c:v>
                </c:pt>
                <c:pt idx="225">
                  <c:v>3900.5569447011399</c:v>
                </c:pt>
                <c:pt idx="226">
                  <c:v>3915.6637277832201</c:v>
                </c:pt>
                <c:pt idx="227">
                  <c:v>3930.7548323998699</c:v>
                </c:pt>
                <c:pt idx="228">
                  <c:v>3945.8302997615801</c:v>
                </c:pt>
                <c:pt idx="229">
                  <c:v>3960.89017091496</c:v>
                </c:pt>
                <c:pt idx="230">
                  <c:v>3975.9344867435898</c:v>
                </c:pt>
                <c:pt idx="231">
                  <c:v>3990.9632879687701</c:v>
                </c:pt>
                <c:pt idx="232">
                  <c:v>4005.97661515044</c:v>
                </c:pt>
                <c:pt idx="233">
                  <c:v>4020.9745086878802</c:v>
                </c:pt>
                <c:pt idx="234">
                  <c:v>4035.9570088206101</c:v>
                </c:pt>
                <c:pt idx="235">
                  <c:v>4050.9241556291099</c:v>
                </c:pt>
                <c:pt idx="236">
                  <c:v>4065.87598903568</c:v>
                </c:pt>
                <c:pt idx="237">
                  <c:v>4080.8125488052101</c:v>
                </c:pt>
                <c:pt idx="238">
                  <c:v>4095.7338745459301</c:v>
                </c:pt>
                <c:pt idx="239">
                  <c:v>4110.6400057102601</c:v>
                </c:pt>
                <c:pt idx="240">
                  <c:v>4125.5309815955297</c:v>
                </c:pt>
                <c:pt idx="241">
                  <c:v>4140.4068412829401</c:v>
                </c:pt>
                <c:pt idx="242">
                  <c:v>4155.2676225839896</c:v>
                </c:pt>
                <c:pt idx="243">
                  <c:v>4170.1133621296503</c:v>
                </c:pt>
                <c:pt idx="244">
                  <c:v>4184.9440963658199</c:v>
                </c:pt>
                <c:pt idx="245">
                  <c:v>4199.75986160906</c:v>
                </c:pt>
                <c:pt idx="246">
                  <c:v>4214.5606940471298</c:v>
                </c:pt>
                <c:pt idx="247">
                  <c:v>4229.3466297395098</c:v>
                </c:pt>
                <c:pt idx="248">
                  <c:v>4244.1177046180101</c:v>
                </c:pt>
                <c:pt idx="249">
                  <c:v>4258.8739544872597</c:v>
                </c:pt>
                <c:pt idx="250">
                  <c:v>4273.6154150252696</c:v>
                </c:pt>
                <c:pt idx="251">
                  <c:v>4288.3421217839796</c:v>
                </c:pt>
                <c:pt idx="252">
                  <c:v>4303.0541101897497</c:v>
                </c:pt>
                <c:pt idx="253">
                  <c:v>4317.7514155439803</c:v>
                </c:pt>
                <c:pt idx="254">
                  <c:v>4332.4340730235599</c:v>
                </c:pt>
                <c:pt idx="255">
                  <c:v>4347.1021176814302</c:v>
                </c:pt>
                <c:pt idx="256">
                  <c:v>4361.7555844470999</c:v>
                </c:pt>
                <c:pt idx="257">
                  <c:v>4376.3945081271904</c:v>
                </c:pt>
                <c:pt idx="258">
                  <c:v>4391.0189234059399</c:v>
                </c:pt>
                <c:pt idx="259">
                  <c:v>4405.6288648457303</c:v>
                </c:pt>
                <c:pt idx="260">
                  <c:v>4420.2243668875999</c:v>
                </c:pt>
                <c:pt idx="261">
                  <c:v>4434.8054638517397</c:v>
                </c:pt>
                <c:pt idx="262">
                  <c:v>4449.3721899380398</c:v>
                </c:pt>
                <c:pt idx="263">
                  <c:v>4463.9245792265901</c:v>
                </c:pt>
                <c:pt idx="264">
                  <c:v>4478.4626656781502</c:v>
                </c:pt>
                <c:pt idx="265">
                  <c:v>4492.9864831347304</c:v>
                </c:pt>
                <c:pt idx="266">
                  <c:v>4507.4960653199896</c:v>
                </c:pt>
                <c:pt idx="267">
                  <c:v>4521.9914458398498</c:v>
                </c:pt>
                <c:pt idx="268">
                  <c:v>4536.4726581829</c:v>
                </c:pt>
                <c:pt idx="269">
                  <c:v>4550.93973572094</c:v>
                </c:pt>
                <c:pt idx="270">
                  <c:v>4565.3927117094599</c:v>
                </c:pt>
                <c:pt idx="271">
                  <c:v>4579.8316192881402</c:v>
                </c:pt>
                <c:pt idx="272">
                  <c:v>4594.2564914813202</c:v>
                </c:pt>
                <c:pt idx="273">
                  <c:v>4608.6673611985298</c:v>
                </c:pt>
                <c:pt idx="274">
                  <c:v>4623.0642612348902</c:v>
                </c:pt>
                <c:pt idx="275">
                  <c:v>4637.4472242716902</c:v>
                </c:pt>
                <c:pt idx="276">
                  <c:v>4651.8162828768</c:v>
                </c:pt>
                <c:pt idx="277">
                  <c:v>4666.1714695051896</c:v>
                </c:pt>
                <c:pt idx="278">
                  <c:v>4680.5128164993603</c:v>
                </c:pt>
                <c:pt idx="279">
                  <c:v>4694.8403560898496</c:v>
                </c:pt>
                <c:pt idx="280">
                  <c:v>4709.1541203957104</c:v>
                </c:pt>
                <c:pt idx="281">
                  <c:v>4723.4541414249397</c:v>
                </c:pt>
                <c:pt idx="282">
                  <c:v>4737.7404510749802</c:v>
                </c:pt>
                <c:pt idx="283">
                  <c:v>4752.0130811331701</c:v>
                </c:pt>
                <c:pt idx="284">
                  <c:v>4766.2720632771998</c:v>
                </c:pt>
                <c:pt idx="285">
                  <c:v>4780.5174290756004</c:v>
                </c:pt>
                <c:pt idx="286">
                  <c:v>4794.7492099881601</c:v>
                </c:pt>
                <c:pt idx="287">
                  <c:v>4808.9674373663902</c:v>
                </c:pt>
                <c:pt idx="288">
                  <c:v>4823.1721424540001</c:v>
                </c:pt>
                <c:pt idx="289">
                  <c:v>4837.36335638735</c:v>
                </c:pt>
                <c:pt idx="290">
                  <c:v>4851.5411101958498</c:v>
                </c:pt>
                <c:pt idx="291">
                  <c:v>4865.7054348024603</c:v>
                </c:pt>
                <c:pt idx="292">
                  <c:v>4879.8563610241299</c:v>
                </c:pt>
                <c:pt idx="293">
                  <c:v>4893.9939195722</c:v>
                </c:pt>
                <c:pt idx="294">
                  <c:v>4908.1181410528998</c:v>
                </c:pt>
                <c:pt idx="295">
                  <c:v>4922.2290559677203</c:v>
                </c:pt>
                <c:pt idx="296">
                  <c:v>4936.32669471392</c:v>
                </c:pt>
                <c:pt idx="297">
                  <c:v>4950.4110875849201</c:v>
                </c:pt>
                <c:pt idx="298">
                  <c:v>4964.4822647707197</c:v>
                </c:pt>
                <c:pt idx="299">
                  <c:v>4978.5402563583903</c:v>
                </c:pt>
                <c:pt idx="300">
                  <c:v>4992.5850923324097</c:v>
                </c:pt>
                <c:pt idx="301">
                  <c:v>5006.6168025752004</c:v>
                </c:pt>
                <c:pt idx="302">
                  <c:v>5020.6354168674397</c:v>
                </c:pt>
                <c:pt idx="303">
                  <c:v>5034.6409648885901</c:v>
                </c:pt>
                <c:pt idx="304">
                  <c:v>5048.6334762172301</c:v>
                </c:pt>
                <c:pt idx="305">
                  <c:v>5062.6129803315198</c:v>
                </c:pt>
                <c:pt idx="306">
                  <c:v>5076.5795066096098</c:v>
                </c:pt>
                <c:pt idx="307">
                  <c:v>5090.5330843300499</c:v>
                </c:pt>
                <c:pt idx="308">
                  <c:v>5104.4737426722004</c:v>
                </c:pt>
                <c:pt idx="309">
                  <c:v>5118.4015107166797</c:v>
                </c:pt>
                <c:pt idx="310">
                  <c:v>5132.3164174456797</c:v>
                </c:pt>
                <c:pt idx="311">
                  <c:v>5146.2184917434997</c:v>
                </c:pt>
                <c:pt idx="312">
                  <c:v>5160.1077623968304</c:v>
                </c:pt>
                <c:pt idx="313">
                  <c:v>5173.98425809523</c:v>
                </c:pt>
                <c:pt idx="314">
                  <c:v>5187.8480074315303</c:v>
                </c:pt>
                <c:pt idx="315">
                  <c:v>5201.6990389021703</c:v>
                </c:pt>
                <c:pt idx="316">
                  <c:v>5215.53738090766</c:v>
                </c:pt>
                <c:pt idx="317">
                  <c:v>5229.3630617529498</c:v>
                </c:pt>
                <c:pt idx="318">
                  <c:v>5243.1761096478203</c:v>
                </c:pt>
                <c:pt idx="319">
                  <c:v>5256.9765527072695</c:v>
                </c:pt>
                <c:pt idx="320">
                  <c:v>5270.7644189519297</c:v>
                </c:pt>
                <c:pt idx="321">
                  <c:v>5284.5397363084403</c:v>
                </c:pt>
                <c:pt idx="322">
                  <c:v>5298.3025326098004</c:v>
                </c:pt>
                <c:pt idx="323">
                  <c:v>5312.0528355958104</c:v>
                </c:pt>
                <c:pt idx="324">
                  <c:v>5325.7906729134202</c:v>
                </c:pt>
                <c:pt idx="325">
                  <c:v>5339.5160721171296</c:v>
                </c:pt>
                <c:pt idx="326">
                  <c:v>5353.2290606693396</c:v>
                </c:pt>
                <c:pt idx="327">
                  <c:v>5366.9296659407501</c:v>
                </c:pt>
                <c:pt idx="328">
                  <c:v>5380.6179152107397</c:v>
                </c:pt>
                <c:pt idx="329">
                  <c:v>5394.2938356677296</c:v>
                </c:pt>
                <c:pt idx="330">
                  <c:v>5407.9574544095403</c:v>
                </c:pt>
                <c:pt idx="331">
                  <c:v>5421.60879844379</c:v>
                </c:pt>
                <c:pt idx="332">
                  <c:v>5435.2478946882602</c:v>
                </c:pt>
                <c:pt idx="333">
                  <c:v>5448.8747699712403</c:v>
                </c:pt>
                <c:pt idx="334">
                  <c:v>5462.48945103192</c:v>
                </c:pt>
                <c:pt idx="335">
                  <c:v>5476.0919645207196</c:v>
                </c:pt>
                <c:pt idx="336">
                  <c:v>5489.6823369996901</c:v>
                </c:pt>
                <c:pt idx="337">
                  <c:v>5503.2605949428298</c:v>
                </c:pt>
                <c:pt idx="338">
                  <c:v>5516.8267647364901</c:v>
                </c:pt>
                <c:pt idx="339">
                  <c:v>5530.3808726797097</c:v>
                </c:pt>
                <c:pt idx="340">
                  <c:v>5543.9229449845398</c:v>
                </c:pt>
                <c:pt idx="341">
                  <c:v>5557.4530077764603</c:v>
                </c:pt>
                <c:pt idx="342">
                  <c:v>5570.9710870946701</c:v>
                </c:pt>
                <c:pt idx="343">
                  <c:v>5584.4772088924801</c:v>
                </c:pt>
                <c:pt idx="344">
                  <c:v>5597.9713990376404</c:v>
                </c:pt>
                <c:pt idx="345">
                  <c:v>5611.4536833126804</c:v>
                </c:pt>
                <c:pt idx="346">
                  <c:v>5624.9240874153002</c:v>
                </c:pt>
                <c:pt idx="347">
                  <c:v>5638.3826369586304</c:v>
                </c:pt>
                <c:pt idx="348">
                  <c:v>5651.8293574716699</c:v>
                </c:pt>
                <c:pt idx="349">
                  <c:v>5665.2642743995402</c:v>
                </c:pt>
                <c:pt idx="350">
                  <c:v>5678.6874131038903</c:v>
                </c:pt>
                <c:pt idx="351">
                  <c:v>5692.0987988631796</c:v>
                </c:pt>
                <c:pt idx="352">
                  <c:v>5705.4984568730797</c:v>
                </c:pt>
                <c:pt idx="353">
                  <c:v>5718.8864122467203</c:v>
                </c:pt>
                <c:pt idx="354">
                  <c:v>5732.2626900151199</c:v>
                </c:pt>
                <c:pt idx="355">
                  <c:v>5745.6273151274199</c:v>
                </c:pt>
                <c:pt idx="356">
                  <c:v>5758.98031245129</c:v>
                </c:pt>
                <c:pt idx="357">
                  <c:v>5772.3217067732203</c:v>
                </c:pt>
                <c:pt idx="358">
                  <c:v>5785.6515227988502</c:v>
                </c:pt>
                <c:pt idx="359">
                  <c:v>5798.9697851533001</c:v>
                </c:pt>
                <c:pt idx="360">
                  <c:v>5812.2765183815</c:v>
                </c:pt>
                <c:pt idx="361">
                  <c:v>5825.5717469484798</c:v>
                </c:pt>
                <c:pt idx="362">
                  <c:v>5838.8554952397299</c:v>
                </c:pt>
                <c:pt idx="363">
                  <c:v>5852.1277875614896</c:v>
                </c:pt>
                <c:pt idx="364">
                  <c:v>5865.3886481411</c:v>
                </c:pt>
                <c:pt idx="365">
                  <c:v>5878.6381011272797</c:v>
                </c:pt>
                <c:pt idx="366">
                  <c:v>5891.8761705904399</c:v>
                </c:pt>
                <c:pt idx="367">
                  <c:v>5905.1028805230499</c:v>
                </c:pt>
                <c:pt idx="368">
                  <c:v>5918.31825483988</c:v>
                </c:pt>
                <c:pt idx="369">
                  <c:v>5931.5223173783697</c:v>
                </c:pt>
                <c:pt idx="370">
                  <c:v>5944.71509189888</c:v>
                </c:pt>
                <c:pt idx="371">
                  <c:v>5957.8966020850503</c:v>
                </c:pt>
                <c:pt idx="372">
                  <c:v>5971.0668715333204</c:v>
                </c:pt>
                <c:pt idx="373">
                  <c:v>5984.2259234241801</c:v>
                </c:pt>
                <c:pt idx="374">
                  <c:v>5997.3737803709901</c:v>
                </c:pt>
                <c:pt idx="375">
                  <c:v>6010.5104648782499</c:v>
                </c:pt>
                <c:pt idx="376">
                  <c:v>6023.6359993823799</c:v>
                </c:pt>
                <c:pt idx="377">
                  <c:v>6036.7504062519502</c:v>
                </c:pt>
                <c:pt idx="378">
                  <c:v>6049.85370778792</c:v>
                </c:pt>
                <c:pt idx="379">
                  <c:v>6062.9459262238797</c:v>
                </c:pt>
                <c:pt idx="380">
                  <c:v>6076.0270837262897</c:v>
                </c:pt>
                <c:pt idx="381">
                  <c:v>6089.0972023947597</c:v>
                </c:pt>
                <c:pt idx="382">
                  <c:v>6102.1563042622101</c:v>
                </c:pt>
                <c:pt idx="383">
                  <c:v>6115.2044112952099</c:v>
                </c:pt>
                <c:pt idx="384">
                  <c:v>6128.2415453941303</c:v>
                </c:pt>
                <c:pt idx="385">
                  <c:v>6141.2677283934299</c:v>
                </c:pt>
                <c:pt idx="386">
                  <c:v>6154.2829820618599</c:v>
                </c:pt>
                <c:pt idx="387">
                  <c:v>6167.2873281027396</c:v>
                </c:pt>
                <c:pt idx="388">
                  <c:v>6180.2807881541603</c:v>
                </c:pt>
                <c:pt idx="389">
                  <c:v>6193.2633837892099</c:v>
                </c:pt>
                <c:pt idx="390">
                  <c:v>6206.2351365162403</c:v>
                </c:pt>
                <c:pt idx="391">
                  <c:v>6219.1960677790803</c:v>
                </c:pt>
                <c:pt idx="392">
                  <c:v>6232.1461989572499</c:v>
                </c:pt>
                <c:pt idx="393">
                  <c:v>6245.08555136623</c:v>
                </c:pt>
                <c:pt idx="394">
                  <c:v>6258.0141462576403</c:v>
                </c:pt>
                <c:pt idx="395">
                  <c:v>6270.9320048195304</c:v>
                </c:pt>
                <c:pt idx="396">
                  <c:v>6283.8391481765402</c:v>
                </c:pt>
                <c:pt idx="397">
                  <c:v>6296.7355973901704</c:v>
                </c:pt>
                <c:pt idx="398">
                  <c:v>6309.6213734590101</c:v>
                </c:pt>
                <c:pt idx="399">
                  <c:v>6322.4964973189099</c:v>
                </c:pt>
                <c:pt idx="400">
                  <c:v>6335.3609898432796</c:v>
                </c:pt>
                <c:pt idx="401">
                  <c:v>6348.21487184325</c:v>
                </c:pt>
                <c:pt idx="402">
                  <c:v>6361.0581640679302</c:v>
                </c:pt>
                <c:pt idx="403">
                  <c:v>6373.8908872046204</c:v>
                </c:pt>
                <c:pt idx="404">
                  <c:v>6386.7130618789997</c:v>
                </c:pt>
                <c:pt idx="405">
                  <c:v>6399.5247086554</c:v>
                </c:pt>
                <c:pt idx="406">
                  <c:v>6412.3258480369896</c:v>
                </c:pt>
                <c:pt idx="407">
                  <c:v>6425.1165004660197</c:v>
                </c:pt>
                <c:pt idx="408">
                  <c:v>6437.8966863239702</c:v>
                </c:pt>
                <c:pt idx="409">
                  <c:v>6450.6664259318704</c:v>
                </c:pt>
                <c:pt idx="410">
                  <c:v>6463.4257395504101</c:v>
                </c:pt>
                <c:pt idx="411">
                  <c:v>6476.1746473802496</c:v>
                </c:pt>
                <c:pt idx="412">
                  <c:v>6488.91316956215</c:v>
                </c:pt>
                <c:pt idx="413">
                  <c:v>6501.6413261772304</c:v>
                </c:pt>
                <c:pt idx="414">
                  <c:v>6514.3591372471801</c:v>
                </c:pt>
                <c:pt idx="415">
                  <c:v>6527.06662273444</c:v>
                </c:pt>
                <c:pt idx="416">
                  <c:v>6539.7638025424603</c:v>
                </c:pt>
                <c:pt idx="417">
                  <c:v>6552.4506965158398</c:v>
                </c:pt>
                <c:pt idx="418">
                  <c:v>6565.1273244406202</c:v>
                </c:pt>
                <c:pt idx="419">
                  <c:v>6577.7937060444101</c:v>
                </c:pt>
                <c:pt idx="420">
                  <c:v>6590.4498609966504</c:v>
                </c:pt>
                <c:pt idx="421">
                  <c:v>6603.0958089087999</c:v>
                </c:pt>
                <c:pt idx="422">
                  <c:v>6615.7315693345199</c:v>
                </c:pt>
                <c:pt idx="423">
                  <c:v>6628.3571617699199</c:v>
                </c:pt>
                <c:pt idx="424">
                  <c:v>6640.9726056537202</c:v>
                </c:pt>
                <c:pt idx="425">
                  <c:v>6653.5779203674902</c:v>
                </c:pt>
                <c:pt idx="426">
                  <c:v>6666.1731252358104</c:v>
                </c:pt>
                <c:pt idx="427">
                  <c:v>6678.7582395265099</c:v>
                </c:pt>
                <c:pt idx="428">
                  <c:v>6691.3332824508598</c:v>
                </c:pt>
                <c:pt idx="429">
                  <c:v>6703.8982731637398</c:v>
                </c:pt>
                <c:pt idx="430">
                  <c:v>6716.4532307638701</c:v>
                </c:pt>
                <c:pt idx="431">
                  <c:v>6728.9981742940199</c:v>
                </c:pt>
                <c:pt idx="432">
                  <c:v>6741.5331227411498</c:v>
                </c:pt>
                <c:pt idx="433">
                  <c:v>6754.0580950366702</c:v>
                </c:pt>
                <c:pt idx="434">
                  <c:v>6766.5731100565899</c:v>
                </c:pt>
                <c:pt idx="435">
                  <c:v>6779.0781866217303</c:v>
                </c:pt>
                <c:pt idx="436">
                  <c:v>6791.5733434979402</c:v>
                </c:pt>
                <c:pt idx="437">
                  <c:v>6804.0585993962304</c:v>
                </c:pt>
                <c:pt idx="438">
                  <c:v>6816.5339729730404</c:v>
                </c:pt>
                <c:pt idx="439">
                  <c:v>6828.9994828303497</c:v>
                </c:pt>
                <c:pt idx="440">
                  <c:v>6841.4551475159396</c:v>
                </c:pt>
                <c:pt idx="441">
                  <c:v>6853.9009855235499</c:v>
                </c:pt>
                <c:pt idx="442">
                  <c:v>6866.3370152930502</c:v>
                </c:pt>
                <c:pt idx="443">
                  <c:v>6878.7632552106897</c:v>
                </c:pt>
                <c:pt idx="444">
                  <c:v>6891.1797236091898</c:v>
                </c:pt>
                <c:pt idx="445">
                  <c:v>6903.5864387680404</c:v>
                </c:pt>
                <c:pt idx="446">
                  <c:v>6915.98341891359</c:v>
                </c:pt>
                <c:pt idx="447">
                  <c:v>6928.3706822192898</c:v>
                </c:pt>
                <c:pt idx="448">
                  <c:v>6940.7482468058597</c:v>
                </c:pt>
                <c:pt idx="449">
                  <c:v>6953.1161307414804</c:v>
                </c:pt>
                <c:pt idx="450">
                  <c:v>6965.4743520419397</c:v>
                </c:pt>
                <c:pt idx="451">
                  <c:v>6977.8229286708902</c:v>
                </c:pt>
                <c:pt idx="452">
                  <c:v>6990.1618785399396</c:v>
                </c:pt>
                <c:pt idx="453">
                  <c:v>7002.49121950892</c:v>
                </c:pt>
                <c:pt idx="454">
                  <c:v>7014.8109693859797</c:v>
                </c:pt>
                <c:pt idx="455">
                  <c:v>7027.1211459278502</c:v>
                </c:pt>
                <c:pt idx="456">
                  <c:v>7039.4217668399597</c:v>
                </c:pt>
                <c:pt idx="457">
                  <c:v>7051.7128497766298</c:v>
                </c:pt>
                <c:pt idx="458">
                  <c:v>7063.9944123412797</c:v>
                </c:pt>
                <c:pt idx="459">
                  <c:v>7076.2664720865796</c:v>
                </c:pt>
                <c:pt idx="460">
                  <c:v>7088.5290465145899</c:v>
                </c:pt>
                <c:pt idx="461">
                  <c:v>7100.7821530770298</c:v>
                </c:pt>
                <c:pt idx="462">
                  <c:v>7113.0258091753503</c:v>
                </c:pt>
                <c:pt idx="463">
                  <c:v>7125.2600321609798</c:v>
                </c:pt>
                <c:pt idx="464">
                  <c:v>7137.4848393354696</c:v>
                </c:pt>
                <c:pt idx="465">
                  <c:v>7149.70024795066</c:v>
                </c:pt>
                <c:pt idx="466">
                  <c:v>7161.9062752088703</c:v>
                </c:pt>
                <c:pt idx="467">
                  <c:v>7174.1029382630504</c:v>
                </c:pt>
                <c:pt idx="468">
                  <c:v>7186.2902542169704</c:v>
                </c:pt>
                <c:pt idx="469">
                  <c:v>7198.4682401253804</c:v>
                </c:pt>
                <c:pt idx="470">
                  <c:v>7210.6369129941604</c:v>
                </c:pt>
                <c:pt idx="471">
                  <c:v>7222.7962897805501</c:v>
                </c:pt>
                <c:pt idx="472">
                  <c:v>7234.94638739323</c:v>
                </c:pt>
                <c:pt idx="473">
                  <c:v>7247.0872226925603</c:v>
                </c:pt>
                <c:pt idx="474">
                  <c:v>7259.2188124907098</c:v>
                </c:pt>
                <c:pt idx="475">
                  <c:v>7271.3411735518503</c:v>
                </c:pt>
                <c:pt idx="476">
                  <c:v>7283.4543225922798</c:v>
                </c:pt>
                <c:pt idx="477">
                  <c:v>7295.5582762806198</c:v>
                </c:pt>
                <c:pt idx="478">
                  <c:v>7307.6530512379804</c:v>
                </c:pt>
                <c:pt idx="479">
                  <c:v>7319.7386640381001</c:v>
                </c:pt>
                <c:pt idx="480">
                  <c:v>7331.8151312075197</c:v>
                </c:pt>
                <c:pt idx="481">
                  <c:v>7343.8824692257604</c:v>
                </c:pt>
                <c:pt idx="482">
                  <c:v>7355.9406945254595</c:v>
                </c:pt>
                <c:pt idx="483">
                  <c:v>7367.9898234925404</c:v>
                </c:pt>
                <c:pt idx="484">
                  <c:v>7380.0298724663799</c:v>
                </c:pt>
                <c:pt idx="485">
                  <c:v>7392.0608577399598</c:v>
                </c:pt>
                <c:pt idx="486">
                  <c:v>7404.0827955600298</c:v>
                </c:pt>
                <c:pt idx="487">
                  <c:v>7416.0957021272598</c:v>
                </c:pt>
                <c:pt idx="488">
                  <c:v>7428.0995935963902</c:v>
                </c:pt>
                <c:pt idx="489">
                  <c:v>7440.0944860764102</c:v>
                </c:pt>
                <c:pt idx="490">
                  <c:v>7452.08039563071</c:v>
                </c:pt>
                <c:pt idx="491">
                  <c:v>7464.05733827721</c:v>
                </c:pt>
                <c:pt idx="492">
                  <c:v>7476.0253299885499</c:v>
                </c:pt>
                <c:pt idx="493">
                  <c:v>7487.9843866922201</c:v>
                </c:pt>
                <c:pt idx="494">
                  <c:v>7499.9345242707104</c:v>
                </c:pt>
                <c:pt idx="495">
                  <c:v>7511.8757585617104</c:v>
                </c:pt>
                <c:pt idx="496">
                  <c:v>7523.80810535818</c:v>
                </c:pt>
                <c:pt idx="497">
                  <c:v>7535.7315804085902</c:v>
                </c:pt>
                <c:pt idx="498">
                  <c:v>7547.6461994170104</c:v>
                </c:pt>
                <c:pt idx="499">
                  <c:v>7559.5519780432896</c:v>
                </c:pt>
                <c:pt idx="500">
                  <c:v>7571.44893190318</c:v>
                </c:pt>
                <c:pt idx="501">
                  <c:v>7583.3370765685304</c:v>
                </c:pt>
                <c:pt idx="502">
                  <c:v>7595.2164275673904</c:v>
                </c:pt>
                <c:pt idx="503">
                  <c:v>7607.0870003841801</c:v>
                </c:pt>
                <c:pt idx="504">
                  <c:v>7618.9488104598304</c:v>
                </c:pt>
                <c:pt idx="505">
                  <c:v>7630.8018731919501</c:v>
                </c:pt>
                <c:pt idx="506">
                  <c:v>7642.6462039349299</c:v>
                </c:pt>
                <c:pt idx="507">
                  <c:v>7654.4818180001603</c:v>
                </c:pt>
                <c:pt idx="508">
                  <c:v>7666.3087306560701</c:v>
                </c:pt>
                <c:pt idx="509">
                  <c:v>7678.1269571283801</c:v>
                </c:pt>
                <c:pt idx="510">
                  <c:v>7689.9365126001903</c:v>
                </c:pt>
                <c:pt idx="511">
                  <c:v>7701.73741221211</c:v>
                </c:pt>
                <c:pt idx="512">
                  <c:v>7713.5296710624498</c:v>
                </c:pt>
                <c:pt idx="513">
                  <c:v>7725.3133042073296</c:v>
                </c:pt>
                <c:pt idx="514">
                  <c:v>7737.0883266608198</c:v>
                </c:pt>
                <c:pt idx="515">
                  <c:v>7748.8547533951096</c:v>
                </c:pt>
                <c:pt idx="516">
                  <c:v>7760.6125993406104</c:v>
                </c:pt>
                <c:pt idx="517">
                  <c:v>7772.3618793861397</c:v>
                </c:pt>
                <c:pt idx="518">
                  <c:v>7784.1026083790002</c:v>
                </c:pt>
                <c:pt idx="519">
                  <c:v>7795.8348011252001</c:v>
                </c:pt>
                <c:pt idx="520">
                  <c:v>7807.5584723895099</c:v>
                </c:pt>
                <c:pt idx="521">
                  <c:v>7819.2736368956503</c:v>
                </c:pt>
                <c:pt idx="522">
                  <c:v>7830.98030932642</c:v>
                </c:pt>
                <c:pt idx="523">
                  <c:v>7842.6785043238397</c:v>
                </c:pt>
                <c:pt idx="524">
                  <c:v>7854.3682364892502</c:v>
                </c:pt>
                <c:pt idx="525">
                  <c:v>7866.0495203834898</c:v>
                </c:pt>
                <c:pt idx="526">
                  <c:v>7877.7223705270299</c:v>
                </c:pt>
                <c:pt idx="527">
                  <c:v>7889.38680140008</c:v>
                </c:pt>
                <c:pt idx="528">
                  <c:v>7901.0428274427404</c:v>
                </c:pt>
                <c:pt idx="529">
                  <c:v>7912.6904630551298</c:v>
                </c:pt>
                <c:pt idx="530">
                  <c:v>7924.3297225975402</c:v>
                </c:pt>
                <c:pt idx="531">
                  <c:v>7935.9606203905296</c:v>
                </c:pt>
                <c:pt idx="532">
                  <c:v>7947.5831707150801</c:v>
                </c:pt>
                <c:pt idx="533">
                  <c:v>7959.1973878127401</c:v>
                </c:pt>
                <c:pt idx="534">
                  <c:v>7970.8032858857296</c:v>
                </c:pt>
                <c:pt idx="535">
                  <c:v>7982.4008790970802</c:v>
                </c:pt>
                <c:pt idx="536">
                  <c:v>7993.9901815707699</c:v>
                </c:pt>
                <c:pt idx="537">
                  <c:v>8005.5712073918603</c:v>
                </c:pt>
                <c:pt idx="538">
                  <c:v>8017.1439706065903</c:v>
                </c:pt>
                <c:pt idx="539">
                  <c:v>8028.7084852225398</c:v>
                </c:pt>
                <c:pt idx="540">
                  <c:v>8040.2647652087699</c:v>
                </c:pt>
                <c:pt idx="541">
                  <c:v>8051.8128244958998</c:v>
                </c:pt>
                <c:pt idx="542">
                  <c:v>8063.3526769762602</c:v>
                </c:pt>
                <c:pt idx="543">
                  <c:v>8074.8843365040502</c:v>
                </c:pt>
                <c:pt idx="544">
                  <c:v>8086.4078168954102</c:v>
                </c:pt>
                <c:pt idx="545">
                  <c:v>8097.92313192858</c:v>
                </c:pt>
                <c:pt idx="546">
                  <c:v>8109.4302953459401</c:v>
                </c:pt>
                <c:pt idx="547">
                  <c:v>8120.92932102537</c:v>
                </c:pt>
                <c:pt idx="548">
                  <c:v>8132.4202231366999</c:v>
                </c:pt>
                <c:pt idx="549">
                  <c:v>8143.9030158398</c:v>
                </c:pt>
                <c:pt idx="550">
                  <c:v>8155.3777132535997</c:v>
                </c:pt>
                <c:pt idx="551">
                  <c:v>8166.8443294562903</c:v>
                </c:pt>
                <c:pt idx="552">
                  <c:v>8178.3028784854196</c:v>
                </c:pt>
                <c:pt idx="553">
                  <c:v>8189.75337433805</c:v>
                </c:pt>
                <c:pt idx="554">
                  <c:v>8201.1958309709098</c:v>
                </c:pt>
                <c:pt idx="555">
                  <c:v>8212.6302623005304</c:v>
                </c:pt>
                <c:pt idx="556">
                  <c:v>8224.0566822033907</c:v>
                </c:pt>
                <c:pt idx="557">
                  <c:v>8235.4751045160501</c:v>
                </c:pt>
                <c:pt idx="558">
                  <c:v>8246.8855430353196</c:v>
                </c:pt>
                <c:pt idx="559">
                  <c:v>8258.2880115183707</c:v>
                </c:pt>
                <c:pt idx="560">
                  <c:v>8269.68252368289</c:v>
                </c:pt>
                <c:pt idx="561">
                  <c:v>8281.0690932071902</c:v>
                </c:pt>
                <c:pt idx="562">
                  <c:v>8292.4477337304197</c:v>
                </c:pt>
                <c:pt idx="563">
                  <c:v>8303.8184588526292</c:v>
                </c:pt>
                <c:pt idx="564">
                  <c:v>8315.1812821349304</c:v>
                </c:pt>
                <c:pt idx="565">
                  <c:v>8326.5362170996705</c:v>
                </c:pt>
                <c:pt idx="566">
                  <c:v>8337.8832772304995</c:v>
                </c:pt>
                <c:pt idx="567">
                  <c:v>8349.2224759725596</c:v>
                </c:pt>
                <c:pt idx="568">
                  <c:v>8360.5538267326192</c:v>
                </c:pt>
                <c:pt idx="569">
                  <c:v>8371.8773428791792</c:v>
                </c:pt>
                <c:pt idx="570">
                  <c:v>8383.1930377426306</c:v>
                </c:pt>
                <c:pt idx="571">
                  <c:v>8394.5009246153695</c:v>
                </c:pt>
                <c:pt idx="572">
                  <c:v>8405.8010167519496</c:v>
                </c:pt>
                <c:pt idx="573">
                  <c:v>8417.0933273692008</c:v>
                </c:pt>
                <c:pt idx="574">
                  <c:v>8428.3778696463596</c:v>
                </c:pt>
                <c:pt idx="575">
                  <c:v>8439.6546567252299</c:v>
                </c:pt>
                <c:pt idx="576">
                  <c:v>8450.9237017102696</c:v>
                </c:pt>
                <c:pt idx="577">
                  <c:v>8462.1850176687494</c:v>
                </c:pt>
                <c:pt idx="578">
                  <c:v>8473.4386176308708</c:v>
                </c:pt>
                <c:pt idx="579">
                  <c:v>8484.6845145899206</c:v>
                </c:pt>
                <c:pt idx="580">
                  <c:v>8495.9227215023402</c:v>
                </c:pt>
                <c:pt idx="581">
                  <c:v>8507.1532512879294</c:v>
                </c:pt>
                <c:pt idx="582">
                  <c:v>8518.3761168299097</c:v>
                </c:pt>
                <c:pt idx="583">
                  <c:v>8529.5913309751104</c:v>
                </c:pt>
                <c:pt idx="584">
                  <c:v>8540.7989065340298</c:v>
                </c:pt>
                <c:pt idx="585">
                  <c:v>8551.9988562809995</c:v>
                </c:pt>
                <c:pt idx="586">
                  <c:v>8563.1911929543294</c:v>
                </c:pt>
                <c:pt idx="587">
                  <c:v>8574.3759292563791</c:v>
                </c:pt>
                <c:pt idx="588">
                  <c:v>8585.5530778537395</c:v>
                </c:pt>
                <c:pt idx="589">
                  <c:v>8596.7226513772803</c:v>
                </c:pt>
                <c:pt idx="590">
                  <c:v>8607.8846624223697</c:v>
                </c:pt>
                <c:pt idx="591">
                  <c:v>8619.0391235489205</c:v>
                </c:pt>
                <c:pt idx="592">
                  <c:v>8630.1860472815497</c:v>
                </c:pt>
                <c:pt idx="593">
                  <c:v>8641.3254461096894</c:v>
                </c:pt>
                <c:pt idx="594">
                  <c:v>8652.4573324877092</c:v>
                </c:pt>
                <c:pt idx="595">
                  <c:v>8663.5817188350302</c:v>
                </c:pt>
                <c:pt idx="596">
                  <c:v>8674.6986175362508</c:v>
                </c:pt>
                <c:pt idx="597">
                  <c:v>8685.8080409412705</c:v>
                </c:pt>
                <c:pt idx="598">
                  <c:v>8696.9100013654097</c:v>
                </c:pt>
                <c:pt idx="599">
                  <c:v>8708.0045110895098</c:v>
                </c:pt>
                <c:pt idx="600">
                  <c:v>8719.0915823600808</c:v>
                </c:pt>
                <c:pt idx="601">
                  <c:v>8730.17122738939</c:v>
                </c:pt>
                <c:pt idx="602">
                  <c:v>8741.2434583556005</c:v>
                </c:pt>
                <c:pt idx="603">
                  <c:v>8752.3082874028696</c:v>
                </c:pt>
                <c:pt idx="604">
                  <c:v>8763.3657266414793</c:v>
                </c:pt>
                <c:pt idx="605">
                  <c:v>8774.4157881479605</c:v>
                </c:pt>
                <c:pt idx="606">
                  <c:v>8785.4584839651707</c:v>
                </c:pt>
                <c:pt idx="607">
                  <c:v>8796.4938261024399</c:v>
                </c:pt>
                <c:pt idx="608">
                  <c:v>8807.5218265356998</c:v>
                </c:pt>
                <c:pt idx="609">
                  <c:v>8818.5424972075307</c:v>
                </c:pt>
                <c:pt idx="610">
                  <c:v>8829.5558500273492</c:v>
                </c:pt>
                <c:pt idx="611">
                  <c:v>8840.5618968715098</c:v>
                </c:pt>
                <c:pt idx="612">
                  <c:v>8851.5606495833508</c:v>
                </c:pt>
                <c:pt idx="613">
                  <c:v>8862.5521199733703</c:v>
                </c:pt>
                <c:pt idx="614">
                  <c:v>8873.5363198193409</c:v>
                </c:pt>
                <c:pt idx="615">
                  <c:v>8884.5132608663607</c:v>
                </c:pt>
                <c:pt idx="616">
                  <c:v>8895.48295482705</c:v>
                </c:pt>
                <c:pt idx="617">
                  <c:v>8906.4454133815798</c:v>
                </c:pt>
                <c:pt idx="618">
                  <c:v>8917.4006481778197</c:v>
                </c:pt>
                <c:pt idx="619">
                  <c:v>8928.3486708314394</c:v>
                </c:pt>
                <c:pt idx="620">
                  <c:v>8939.2894929260492</c:v>
                </c:pt>
                <c:pt idx="621">
                  <c:v>8950.2231260132303</c:v>
                </c:pt>
                <c:pt idx="622">
                  <c:v>8961.1495816127299</c:v>
                </c:pt>
                <c:pt idx="623">
                  <c:v>8972.0688712125102</c:v>
                </c:pt>
                <c:pt idx="624">
                  <c:v>8982.9810062688903</c:v>
                </c:pt>
                <c:pt idx="625">
                  <c:v>8993.8859982066006</c:v>
                </c:pt>
                <c:pt idx="626">
                  <c:v>9004.7838584189703</c:v>
                </c:pt>
                <c:pt idx="627">
                  <c:v>9015.6745982679495</c:v>
                </c:pt>
                <c:pt idx="628">
                  <c:v>9026.5582290842794</c:v>
                </c:pt>
                <c:pt idx="629">
                  <c:v>9037.4347621675497</c:v>
                </c:pt>
                <c:pt idx="630">
                  <c:v>9048.3042087863105</c:v>
                </c:pt>
                <c:pt idx="631">
                  <c:v>9059.1665801782201</c:v>
                </c:pt>
                <c:pt idx="632">
                  <c:v>9070.0218875500796</c:v>
                </c:pt>
                <c:pt idx="633">
                  <c:v>9080.8701420780108</c:v>
                </c:pt>
                <c:pt idx="634">
                  <c:v>9091.7113549074693</c:v>
                </c:pt>
                <c:pt idx="635">
                  <c:v>9102.5455371534408</c:v>
                </c:pt>
                <c:pt idx="636">
                  <c:v>9113.3726999004593</c:v>
                </c:pt>
                <c:pt idx="637">
                  <c:v>9124.1928542027799</c:v>
                </c:pt>
                <c:pt idx="638">
                  <c:v>9135.0060110844097</c:v>
                </c:pt>
                <c:pt idx="639">
                  <c:v>9145.8121815392806</c:v>
                </c:pt>
                <c:pt idx="640">
                  <c:v>9156.6113765312894</c:v>
                </c:pt>
                <c:pt idx="641">
                  <c:v>9167.4036069944195</c:v>
                </c:pt>
                <c:pt idx="642">
                  <c:v>9178.1888838328505</c:v>
                </c:pt>
                <c:pt idx="643">
                  <c:v>9188.9672179210302</c:v>
                </c:pt>
                <c:pt idx="644">
                  <c:v>9199.7386201038098</c:v>
                </c:pt>
                <c:pt idx="645">
                  <c:v>9210.5031011965093</c:v>
                </c:pt>
                <c:pt idx="646">
                  <c:v>9221.2606719850301</c:v>
                </c:pt>
                <c:pt idx="647">
                  <c:v>9232.0113432259295</c:v>
                </c:pt>
                <c:pt idx="648">
                  <c:v>9242.7551256465704</c:v>
                </c:pt>
                <c:pt idx="649">
                  <c:v>9253.4920299451496</c:v>
                </c:pt>
                <c:pt idx="650">
                  <c:v>9264.2220667908405</c:v>
                </c:pt>
                <c:pt idx="651">
                  <c:v>9274.9452468238906</c:v>
                </c:pt>
                <c:pt idx="652">
                  <c:v>9285.6615806556601</c:v>
                </c:pt>
                <c:pt idx="653">
                  <c:v>9296.3710788688004</c:v>
                </c:pt>
                <c:pt idx="654">
                  <c:v>9307.0737520172806</c:v>
                </c:pt>
                <c:pt idx="655">
                  <c:v>9317.7696106264993</c:v>
                </c:pt>
                <c:pt idx="656">
                  <c:v>9328.4586651934096</c:v>
                </c:pt>
                <c:pt idx="657">
                  <c:v>9339.1409261865501</c:v>
                </c:pt>
                <c:pt idx="658">
                  <c:v>9349.8164040462107</c:v>
                </c:pt>
                <c:pt idx="659">
                  <c:v>9360.4851091844594</c:v>
                </c:pt>
                <c:pt idx="660">
                  <c:v>9371.1470519852792</c:v>
                </c:pt>
                <c:pt idx="661">
                  <c:v>9381.8022428046497</c:v>
                </c:pt>
                <c:pt idx="662">
                  <c:v>9392.4506919706</c:v>
                </c:pt>
                <c:pt idx="663">
                  <c:v>9403.0924097833595</c:v>
                </c:pt>
                <c:pt idx="664">
                  <c:v>9413.7274065154106</c:v>
                </c:pt>
                <c:pt idx="665">
                  <c:v>9424.3556924115892</c:v>
                </c:pt>
                <c:pt idx="666">
                  <c:v>9434.9772776891696</c:v>
                </c:pt>
                <c:pt idx="667">
                  <c:v>9445.5921725379594</c:v>
                </c:pt>
                <c:pt idx="668">
                  <c:v>9456.2003871203906</c:v>
                </c:pt>
                <c:pt idx="669">
                  <c:v>9466.8019315715792</c:v>
                </c:pt>
                <c:pt idx="670">
                  <c:v>9477.3968159994802</c:v>
                </c:pt>
                <c:pt idx="671">
                  <c:v>9487.9850504848891</c:v>
                </c:pt>
                <c:pt idx="672">
                  <c:v>9498.5666450816207</c:v>
                </c:pt>
                <c:pt idx="673">
                  <c:v>9509.14160981649</c:v>
                </c:pt>
                <c:pt idx="674">
                  <c:v>9519.7099546895097</c:v>
                </c:pt>
                <c:pt idx="675">
                  <c:v>9530.2716896739003</c:v>
                </c:pt>
                <c:pt idx="676">
                  <c:v>9540.8268247161996</c:v>
                </c:pt>
                <c:pt idx="677">
                  <c:v>9551.3753697363609</c:v>
                </c:pt>
                <c:pt idx="678">
                  <c:v>9561.9173346278003</c:v>
                </c:pt>
                <c:pt idx="679">
                  <c:v>9572.4527292575403</c:v>
                </c:pt>
                <c:pt idx="680">
                  <c:v>9582.9815634662591</c:v>
                </c:pt>
                <c:pt idx="681">
                  <c:v>9593.5038470683594</c:v>
                </c:pt>
                <c:pt idx="682">
                  <c:v>9604.0195898520706</c:v>
                </c:pt>
                <c:pt idx="683">
                  <c:v>9614.5288015795395</c:v>
                </c:pt>
                <c:pt idx="684">
                  <c:v>9625.0314919869306</c:v>
                </c:pt>
                <c:pt idx="685">
                  <c:v>9635.5276707844405</c:v>
                </c:pt>
                <c:pt idx="686">
                  <c:v>9646.0173476564596</c:v>
                </c:pt>
                <c:pt idx="687">
                  <c:v>9656.5005322615907</c:v>
                </c:pt>
                <c:pt idx="688">
                  <c:v>9666.9772342328106</c:v>
                </c:pt>
                <c:pt idx="689">
                  <c:v>9677.4474631774392</c:v>
                </c:pt>
                <c:pt idx="690">
                  <c:v>9687.9112286773397</c:v>
                </c:pt>
                <c:pt idx="691">
                  <c:v>9698.3685402889005</c:v>
                </c:pt>
                <c:pt idx="692">
                  <c:v>9708.8194075431693</c:v>
                </c:pt>
                <c:pt idx="693">
                  <c:v>9719.2638399459393</c:v>
                </c:pt>
                <c:pt idx="694">
                  <c:v>9729.7018469777995</c:v>
                </c:pt>
                <c:pt idx="695">
                  <c:v>9740.1334380942299</c:v>
                </c:pt>
                <c:pt idx="696">
                  <c:v>9750.5586227256699</c:v>
                </c:pt>
                <c:pt idx="697">
                  <c:v>9760.97741027763</c:v>
                </c:pt>
                <c:pt idx="698">
                  <c:v>9771.3898101307095</c:v>
                </c:pt>
                <c:pt idx="699">
                  <c:v>9781.7958316407403</c:v>
                </c:pt>
                <c:pt idx="700">
                  <c:v>9792.1954841388306</c:v>
                </c:pt>
                <c:pt idx="701">
                  <c:v>9802.5887769314395</c:v>
                </c:pt>
                <c:pt idx="702">
                  <c:v>9812.9757193004807</c:v>
                </c:pt>
                <c:pt idx="703">
                  <c:v>9823.3563205033606</c:v>
                </c:pt>
                <c:pt idx="704">
                  <c:v>9833.7305897731003</c:v>
                </c:pt>
                <c:pt idx="705">
                  <c:v>9844.09853631837</c:v>
                </c:pt>
                <c:pt idx="706">
                  <c:v>9854.46016932358</c:v>
                </c:pt>
                <c:pt idx="707">
                  <c:v>9864.81549794899</c:v>
                </c:pt>
                <c:pt idx="708">
                  <c:v>9875.1645313307399</c:v>
                </c:pt>
                <c:pt idx="709">
                  <c:v>9885.5072785809298</c:v>
                </c:pt>
                <c:pt idx="710">
                  <c:v>9895.84374878772</c:v>
                </c:pt>
                <c:pt idx="711">
                  <c:v>9906.1739510153893</c:v>
                </c:pt>
                <c:pt idx="712">
                  <c:v>9916.4978943044007</c:v>
                </c:pt>
                <c:pt idx="713">
                  <c:v>9926.81558767151</c:v>
                </c:pt>
                <c:pt idx="714">
                  <c:v>9937.12704010979</c:v>
                </c:pt>
                <c:pt idx="715">
                  <c:v>9947.4322605887501</c:v>
                </c:pt>
                <c:pt idx="716">
                  <c:v>9957.7312580543803</c:v>
                </c:pt>
                <c:pt idx="717">
                  <c:v>9968.0240414292493</c:v>
                </c:pt>
                <c:pt idx="718">
                  <c:v>9978.31061961255</c:v>
                </c:pt>
                <c:pt idx="719">
                  <c:v>9988.5910014801702</c:v>
                </c:pt>
                <c:pt idx="720">
                  <c:v>9998.8651958848095</c:v>
                </c:pt>
                <c:pt idx="721">
                  <c:v>10009.133211656001</c:v>
                </c:pt>
                <c:pt idx="722">
                  <c:v>10019.395057600201</c:v>
                </c:pt>
                <c:pt idx="723">
                  <c:v>10029.6507425008</c:v>
                </c:pt>
                <c:pt idx="724">
                  <c:v>10039.9002751185</c:v>
                </c:pt>
                <c:pt idx="725">
                  <c:v>10050.1436641908</c:v>
                </c:pt>
                <c:pt idx="726">
                  <c:v>10060.3809184326</c:v>
                </c:pt>
                <c:pt idx="727">
                  <c:v>10070.6120465361</c:v>
                </c:pt>
                <c:pt idx="728">
                  <c:v>10080.8370571707</c:v>
                </c:pt>
                <c:pt idx="729">
                  <c:v>10091.055958983399</c:v>
                </c:pt>
                <c:pt idx="730">
                  <c:v>10101.268760598599</c:v>
                </c:pt>
                <c:pt idx="731">
                  <c:v>10111.475470618099</c:v>
                </c:pt>
                <c:pt idx="732">
                  <c:v>10121.676097621699</c:v>
                </c:pt>
                <c:pt idx="733">
                  <c:v>10131.8706501666</c:v>
                </c:pt>
                <c:pt idx="734">
                  <c:v>10142.0591367877</c:v>
                </c:pt>
                <c:pt idx="735">
                  <c:v>10152.2415659981</c:v>
                </c:pt>
                <c:pt idx="736">
                  <c:v>10162.4179462883</c:v>
                </c:pt>
                <c:pt idx="737">
                  <c:v>10172.5882861273</c:v>
                </c:pt>
                <c:pt idx="738">
                  <c:v>10182.752593961601</c:v>
                </c:pt>
                <c:pt idx="739">
                  <c:v>10192.9108782162</c:v>
                </c:pt>
                <c:pt idx="740">
                  <c:v>10203.0631472942</c:v>
                </c:pt>
                <c:pt idx="741">
                  <c:v>10213.209409576601</c:v>
                </c:pt>
                <c:pt idx="742">
                  <c:v>10223.349673423199</c:v>
                </c:pt>
                <c:pt idx="743">
                  <c:v>10233.483947171801</c:v>
                </c:pt>
                <c:pt idx="744">
                  <c:v>10243.6122391388</c:v>
                </c:pt>
                <c:pt idx="745">
                  <c:v>10253.734557619</c:v>
                </c:pt>
                <c:pt idx="746">
                  <c:v>10263.8509108859</c:v>
                </c:pt>
                <c:pt idx="747">
                  <c:v>10273.961307191399</c:v>
                </c:pt>
                <c:pt idx="748">
                  <c:v>10284.065754766199</c:v>
                </c:pt>
                <c:pt idx="749">
                  <c:v>10294.1642618199</c:v>
                </c:pt>
                <c:pt idx="750">
                  <c:v>10304.256836540801</c:v>
                </c:pt>
                <c:pt idx="751">
                  <c:v>10314.343487096001</c:v>
                </c:pt>
                <c:pt idx="752">
                  <c:v>10324.4242216316</c:v>
                </c:pt>
                <c:pt idx="753">
                  <c:v>10334.499048272801</c:v>
                </c:pt>
                <c:pt idx="754">
                  <c:v>10344.5679751238</c:v>
                </c:pt>
                <c:pt idx="755">
                  <c:v>10354.6310102679</c:v>
                </c:pt>
                <c:pt idx="756">
                  <c:v>10364.688161767701</c:v>
                </c:pt>
                <c:pt idx="757">
                  <c:v>10374.739437664901</c:v>
                </c:pt>
                <c:pt idx="758">
                  <c:v>10384.784845980799</c:v>
                </c:pt>
                <c:pt idx="759">
                  <c:v>10394.824394715701</c:v>
                </c:pt>
                <c:pt idx="760">
                  <c:v>10404.858091849699</c:v>
                </c:pt>
                <c:pt idx="761">
                  <c:v>10414.885945342199</c:v>
                </c:pt>
                <c:pt idx="762">
                  <c:v>10424.9079631323</c:v>
                </c:pt>
                <c:pt idx="763">
                  <c:v>10434.9241531385</c:v>
                </c:pt>
                <c:pt idx="764">
                  <c:v>10444.934523259401</c:v>
                </c:pt>
                <c:pt idx="765">
                  <c:v>10454.939081372901</c:v>
                </c:pt>
                <c:pt idx="766">
                  <c:v>10464.937835337099</c:v>
                </c:pt>
                <c:pt idx="767">
                  <c:v>10474.9307929896</c:v>
                </c:pt>
                <c:pt idx="768">
                  <c:v>10484.9179621483</c:v>
                </c:pt>
                <c:pt idx="769">
                  <c:v>10494.8993506108</c:v>
                </c:pt>
                <c:pt idx="770">
                  <c:v>10504.874966154999</c:v>
                </c:pt>
                <c:pt idx="771">
                  <c:v>10514.8448165386</c:v>
                </c:pt>
                <c:pt idx="772">
                  <c:v>10524.808909499799</c:v>
                </c:pt>
                <c:pt idx="773">
                  <c:v>10534.767252756799</c:v>
                </c:pt>
                <c:pt idx="774">
                  <c:v>10544.719854008101</c:v>
                </c:pt>
                <c:pt idx="775">
                  <c:v>10554.666720932801</c:v>
                </c:pt>
                <c:pt idx="776">
                  <c:v>10564.607861190099</c:v>
                </c:pt>
                <c:pt idx="777">
                  <c:v>10574.5432824197</c:v>
                </c:pt>
                <c:pt idx="778">
                  <c:v>10584.472992242099</c:v>
                </c:pt>
                <c:pt idx="779">
                  <c:v>10594.3969982579</c:v>
                </c:pt>
                <c:pt idx="780">
                  <c:v>10604.315308048799</c:v>
                </c:pt>
                <c:pt idx="781">
                  <c:v>10614.227929176999</c:v>
                </c:pt>
                <c:pt idx="782">
                  <c:v>10624.1348691853</c:v>
                </c:pt>
                <c:pt idx="783">
                  <c:v>10634.0361355975</c:v>
                </c:pt>
                <c:pt idx="784">
                  <c:v>10643.931735918201</c:v>
                </c:pt>
                <c:pt idx="785">
                  <c:v>10653.821677632999</c:v>
                </c:pt>
                <c:pt idx="786">
                  <c:v>10663.7059682082</c:v>
                </c:pt>
                <c:pt idx="787">
                  <c:v>10673.5846150915</c:v>
                </c:pt>
                <c:pt idx="788">
                  <c:v>10683.4576257115</c:v>
                </c:pt>
                <c:pt idx="789">
                  <c:v>10693.325007477801</c:v>
                </c:pt>
                <c:pt idx="790">
                  <c:v>10703.186767781401</c:v>
                </c:pt>
                <c:pt idx="791">
                  <c:v>10713.042913994501</c:v>
                </c:pt>
                <c:pt idx="792">
                  <c:v>10722.8934534705</c:v>
                </c:pt>
                <c:pt idx="793">
                  <c:v>10732.7383935444</c:v>
                </c:pt>
                <c:pt idx="794">
                  <c:v>10742.577741532299</c:v>
                </c:pt>
                <c:pt idx="795">
                  <c:v>10752.411504731899</c:v>
                </c:pt>
                <c:pt idx="796">
                  <c:v>10762.239690422601</c:v>
                </c:pt>
                <c:pt idx="797">
                  <c:v>10772.062305865</c:v>
                </c:pt>
                <c:pt idx="798">
                  <c:v>10781.8793583018</c:v>
                </c:pt>
                <c:pt idx="799">
                  <c:v>10791.6908549568</c:v>
                </c:pt>
                <c:pt idx="800">
                  <c:v>10801.4968030361</c:v>
                </c:pt>
                <c:pt idx="801">
                  <c:v>10811.2972097272</c:v>
                </c:pt>
                <c:pt idx="802">
                  <c:v>10821.092082199601</c:v>
                </c:pt>
                <c:pt idx="803">
                  <c:v>10830.8814276046</c:v>
                </c:pt>
                <c:pt idx="804">
                  <c:v>10840.6652530756</c:v>
                </c:pt>
                <c:pt idx="805">
                  <c:v>10850.443565727899</c:v>
                </c:pt>
                <c:pt idx="806">
                  <c:v>10860.216372658801</c:v>
                </c:pt>
                <c:pt idx="807">
                  <c:v>10869.9836809477</c:v>
                </c:pt>
                <c:pt idx="808">
                  <c:v>10879.7454976563</c:v>
                </c:pt>
                <c:pt idx="809">
                  <c:v>10889.501829828299</c:v>
                </c:pt>
                <c:pt idx="810">
                  <c:v>10899.2526844898</c:v>
                </c:pt>
                <c:pt idx="811">
                  <c:v>10908.9980686491</c:v>
                </c:pt>
                <c:pt idx="812">
                  <c:v>10918.737989297</c:v>
                </c:pt>
                <c:pt idx="813">
                  <c:v>10928.472453406501</c:v>
                </c:pt>
                <c:pt idx="814">
                  <c:v>10938.201467933101</c:v>
                </c:pt>
                <c:pt idx="815">
                  <c:v>10947.9250398151</c:v>
                </c:pt>
                <c:pt idx="816">
                  <c:v>10957.6431759729</c:v>
                </c:pt>
                <c:pt idx="817">
                  <c:v>10967.3558833099</c:v>
                </c:pt>
                <c:pt idx="818">
                  <c:v>10977.0631687118</c:v>
                </c:pt>
                <c:pt idx="819">
                  <c:v>10986.765039047301</c:v>
                </c:pt>
                <c:pt idx="820">
                  <c:v>10996.4615011677</c:v>
                </c:pt>
                <c:pt idx="821">
                  <c:v>11006.1525619071</c:v>
                </c:pt>
                <c:pt idx="822">
                  <c:v>11015.838228082501</c:v>
                </c:pt>
                <c:pt idx="823">
                  <c:v>11025.5185064939</c:v>
                </c:pt>
                <c:pt idx="824">
                  <c:v>11035.193403924</c:v>
                </c:pt>
                <c:pt idx="825">
                  <c:v>11044.8629271387</c:v>
                </c:pt>
                <c:pt idx="826">
                  <c:v>11054.5270828868</c:v>
                </c:pt>
                <c:pt idx="827">
                  <c:v>11064.1858779004</c:v>
                </c:pt>
                <c:pt idx="828">
                  <c:v>11073.839318894399</c:v>
                </c:pt>
                <c:pt idx="829">
                  <c:v>11083.4874125673</c:v>
                </c:pt>
                <c:pt idx="830">
                  <c:v>11093.1301656005</c:v>
                </c:pt>
                <c:pt idx="831">
                  <c:v>11102.767584658901</c:v>
                </c:pt>
                <c:pt idx="832">
                  <c:v>11112.3996763906</c:v>
                </c:pt>
                <c:pt idx="833">
                  <c:v>11122.026447427001</c:v>
                </c:pt>
                <c:pt idx="834">
                  <c:v>11131.647904383201</c:v>
                </c:pt>
                <c:pt idx="835">
                  <c:v>11141.2640538576</c:v>
                </c:pt>
                <c:pt idx="836">
                  <c:v>11150.874902432</c:v>
                </c:pt>
                <c:pt idx="837">
                  <c:v>11160.480456671999</c:v>
                </c:pt>
                <c:pt idx="838">
                  <c:v>11170.080723126601</c:v>
                </c:pt>
                <c:pt idx="839">
                  <c:v>11179.675708328699</c:v>
                </c:pt>
                <c:pt idx="840">
                  <c:v>11189.265418794599</c:v>
                </c:pt>
                <c:pt idx="841">
                  <c:v>11198.849861024501</c:v>
                </c:pt>
                <c:pt idx="842">
                  <c:v>11208.429041502501</c:v>
                </c:pt>
                <c:pt idx="843">
                  <c:v>11218.0029666963</c:v>
                </c:pt>
                <c:pt idx="844">
                  <c:v>11227.571643057699</c:v>
                </c:pt>
                <c:pt idx="845">
                  <c:v>11237.1350770223</c:v>
                </c:pt>
                <c:pt idx="846">
                  <c:v>11246.6932750096</c:v>
                </c:pt>
                <c:pt idx="847">
                  <c:v>11256.2462434233</c:v>
                </c:pt>
                <c:pt idx="848">
                  <c:v>11265.793988651099</c:v>
                </c:pt>
                <c:pt idx="849">
                  <c:v>11275.336517064699</c:v>
                </c:pt>
                <c:pt idx="850">
                  <c:v>11284.8738350201</c:v>
                </c:pt>
                <c:pt idx="851">
                  <c:v>11294.4059488574</c:v>
                </c:pt>
                <c:pt idx="852">
                  <c:v>11303.9328649009</c:v>
                </c:pt>
                <c:pt idx="853">
                  <c:v>11313.454589459299</c:v>
                </c:pt>
                <c:pt idx="854">
                  <c:v>11322.9711288255</c:v>
                </c:pt>
                <c:pt idx="855">
                  <c:v>11332.4824893282</c:v>
                </c:pt>
                <c:pt idx="856">
                  <c:v>11341.9886780588</c:v>
                </c:pt>
                <c:pt idx="857">
                  <c:v>11351.4897026292</c:v>
                </c:pt>
                <c:pt idx="858">
                  <c:v>11360.9855706422</c:v>
                </c:pt>
                <c:pt idx="859">
                  <c:v>11370.476289677499</c:v>
                </c:pt>
                <c:pt idx="860">
                  <c:v>11379.961867292101</c:v>
                </c:pt>
                <c:pt idx="861">
                  <c:v>11389.4423110199</c:v>
                </c:pt>
                <c:pt idx="862">
                  <c:v>11398.917628372301</c:v>
                </c:pt>
                <c:pt idx="863">
                  <c:v>11408.387826837799</c:v>
                </c:pt>
                <c:pt idx="864">
                  <c:v>11417.8529138826</c:v>
                </c:pt>
                <c:pt idx="865">
                  <c:v>11427.3128969502</c:v>
                </c:pt>
                <c:pt idx="866">
                  <c:v>11436.767783461801</c:v>
                </c:pt>
                <c:pt idx="867">
                  <c:v>11446.217580816099</c:v>
                </c:pt>
                <c:pt idx="868">
                  <c:v>11455.662296389601</c:v>
                </c:pt>
                <c:pt idx="869">
                  <c:v>11465.1019375369</c:v>
                </c:pt>
                <c:pt idx="870">
                  <c:v>11474.5365115901</c:v>
                </c:pt>
                <c:pt idx="871">
                  <c:v>11483.966025859399</c:v>
                </c:pt>
                <c:pt idx="872">
                  <c:v>11493.3904876333</c:v>
                </c:pt>
                <c:pt idx="873">
                  <c:v>11502.809904178101</c:v>
                </c:pt>
                <c:pt idx="874">
                  <c:v>11512.2242827384</c:v>
                </c:pt>
                <c:pt idx="875">
                  <c:v>11521.633630537401</c:v>
                </c:pt>
                <c:pt idx="876">
                  <c:v>11531.0379547761</c:v>
                </c:pt>
                <c:pt idx="877">
                  <c:v>11540.437262634499</c:v>
                </c:pt>
                <c:pt idx="878">
                  <c:v>11549.831561270799</c:v>
                </c:pt>
                <c:pt idx="879">
                  <c:v>11559.2208578219</c:v>
                </c:pt>
                <c:pt idx="880">
                  <c:v>11568.6051594032</c:v>
                </c:pt>
                <c:pt idx="881">
                  <c:v>11577.9844731092</c:v>
                </c:pt>
                <c:pt idx="882">
                  <c:v>11587.358806013001</c:v>
                </c:pt>
                <c:pt idx="883">
                  <c:v>11596.7281651665</c:v>
                </c:pt>
                <c:pt idx="884">
                  <c:v>11606.092557600699</c:v>
                </c:pt>
                <c:pt idx="885">
                  <c:v>11615.451990325701</c:v>
                </c:pt>
                <c:pt idx="886">
                  <c:v>11624.806470330601</c:v>
                </c:pt>
                <c:pt idx="887">
                  <c:v>11634.1560045838</c:v>
                </c:pt>
                <c:pt idx="888">
                  <c:v>11643.500600032799</c:v>
                </c:pt>
                <c:pt idx="889">
                  <c:v>11652.840263604499</c:v>
                </c:pt>
                <c:pt idx="890">
                  <c:v>11662.1750022054</c:v>
                </c:pt>
                <c:pt idx="891">
                  <c:v>11671.504822721199</c:v>
                </c:pt>
                <c:pt idx="892">
                  <c:v>11680.829732017301</c:v>
                </c:pt>
                <c:pt idx="893">
                  <c:v>11690.1497369388</c:v>
                </c:pt>
                <c:pt idx="894">
                  <c:v>11699.4648443101</c:v>
                </c:pt>
                <c:pt idx="895">
                  <c:v>11708.775060935899</c:v>
                </c:pt>
                <c:pt idx="896">
                  <c:v>11718.080393600399</c:v>
                </c:pt>
                <c:pt idx="897">
                  <c:v>11727.3808490678</c:v>
                </c:pt>
                <c:pt idx="898">
                  <c:v>11736.676434082199</c:v>
                </c:pt>
                <c:pt idx="899">
                  <c:v>11745.9671553678</c:v>
                </c:pt>
                <c:pt idx="900">
                  <c:v>11755.253019629001</c:v>
                </c:pt>
                <c:pt idx="901">
                  <c:v>11764.534033550101</c:v>
                </c:pt>
                <c:pt idx="902">
                  <c:v>11773.8102037959</c:v>
                </c:pt>
                <c:pt idx="903">
                  <c:v>11783.0815370115</c:v>
                </c:pt>
                <c:pt idx="904">
                  <c:v>11792.3480398222</c:v>
                </c:pt>
                <c:pt idx="905">
                  <c:v>11801.609718834001</c:v>
                </c:pt>
                <c:pt idx="906">
                  <c:v>11810.866580633199</c:v>
                </c:pt>
                <c:pt idx="907">
                  <c:v>11820.1186317868</c:v>
                </c:pt>
                <c:pt idx="908">
                  <c:v>11829.3658788424</c:v>
                </c:pt>
                <c:pt idx="909">
                  <c:v>11838.608328328201</c:v>
                </c:pt>
                <c:pt idx="910">
                  <c:v>11847.8459867535</c:v>
                </c:pt>
                <c:pt idx="911">
                  <c:v>11857.078860608201</c:v>
                </c:pt>
                <c:pt idx="912">
                  <c:v>11866.3069563631</c:v>
                </c:pt>
                <c:pt idx="913">
                  <c:v>11875.5302804701</c:v>
                </c:pt>
                <c:pt idx="914">
                  <c:v>11884.748839362001</c:v>
                </c:pt>
                <c:pt idx="915">
                  <c:v>11893.9626394528</c:v>
                </c:pt>
                <c:pt idx="916">
                  <c:v>11903.171687137699</c:v>
                </c:pt>
                <c:pt idx="917">
                  <c:v>11912.375988792999</c:v>
                </c:pt>
                <c:pt idx="918">
                  <c:v>11921.575550776501</c:v>
                </c:pt>
                <c:pt idx="919">
                  <c:v>11930.7703794271</c:v>
                </c:pt>
                <c:pt idx="920">
                  <c:v>11939.9604810653</c:v>
                </c:pt>
                <c:pt idx="921">
                  <c:v>11949.1458619931</c:v>
                </c:pt>
                <c:pt idx="922">
                  <c:v>11958.326528493801</c:v>
                </c:pt>
                <c:pt idx="923">
                  <c:v>11967.5024868327</c:v>
                </c:pt>
                <c:pt idx="924">
                  <c:v>11976.6737432564</c:v>
                </c:pt>
                <c:pt idx="925">
                  <c:v>11985.8403039935</c:v>
                </c:pt>
                <c:pt idx="926">
                  <c:v>11995.0021752542</c:v>
                </c:pt>
                <c:pt idx="927">
                  <c:v>12004.159363230599</c:v>
                </c:pt>
                <c:pt idx="928">
                  <c:v>12013.3118740969</c:v>
                </c:pt>
                <c:pt idx="929">
                  <c:v>12022.459714009001</c:v>
                </c:pt>
                <c:pt idx="930">
                  <c:v>12031.602889104901</c:v>
                </c:pt>
                <c:pt idx="931">
                  <c:v>12040.741405504799</c:v>
                </c:pt>
                <c:pt idx="932">
                  <c:v>12049.875269311</c:v>
                </c:pt>
                <c:pt idx="933">
                  <c:v>12059.004486608101</c:v>
                </c:pt>
                <c:pt idx="934">
                  <c:v>12068.1290634627</c:v>
                </c:pt>
                <c:pt idx="935">
                  <c:v>12077.249005924001</c:v>
                </c:pt>
                <c:pt idx="936">
                  <c:v>12086.3643200235</c:v>
                </c:pt>
                <c:pt idx="937">
                  <c:v>12095.475011775099</c:v>
                </c:pt>
                <c:pt idx="938">
                  <c:v>12104.5810871754</c:v>
                </c:pt>
                <c:pt idx="939">
                  <c:v>12113.682552203099</c:v>
                </c:pt>
                <c:pt idx="940">
                  <c:v>12122.7794128201</c:v>
                </c:pt>
                <c:pt idx="941">
                  <c:v>12131.8716749706</c:v>
                </c:pt>
                <c:pt idx="942">
                  <c:v>12140.959344581701</c:v>
                </c:pt>
                <c:pt idx="943">
                  <c:v>12150.042427563099</c:v>
                </c:pt>
                <c:pt idx="944">
                  <c:v>12159.120929807599</c:v>
                </c:pt>
                <c:pt idx="945">
                  <c:v>12168.1948571907</c:v>
                </c:pt>
                <c:pt idx="946">
                  <c:v>12177.2642155709</c:v>
                </c:pt>
                <c:pt idx="947">
                  <c:v>12186.329010789799</c:v>
                </c:pt>
                <c:pt idx="948">
                  <c:v>12195.3892486721</c:v>
                </c:pt>
                <c:pt idx="949">
                  <c:v>12204.4449350254</c:v>
                </c:pt>
                <c:pt idx="950">
                  <c:v>12213.4960756407</c:v>
                </c:pt>
                <c:pt idx="951">
                  <c:v>12222.5426762921</c:v>
                </c:pt>
                <c:pt idx="952">
                  <c:v>12231.584742737101</c:v>
                </c:pt>
                <c:pt idx="953">
                  <c:v>12240.6222807165</c:v>
                </c:pt>
                <c:pt idx="954">
                  <c:v>12249.655295954401</c:v>
                </c:pt>
                <c:pt idx="955">
                  <c:v>12258.6837941586</c:v>
                </c:pt>
                <c:pt idx="956">
                  <c:v>12267.707781020001</c:v>
                </c:pt>
                <c:pt idx="957">
                  <c:v>12276.727262213501</c:v>
                </c:pt>
                <c:pt idx="958">
                  <c:v>12285.742243397401</c:v>
                </c:pt>
                <c:pt idx="959">
                  <c:v>12294.7527302135</c:v>
                </c:pt>
                <c:pt idx="960">
                  <c:v>12303.758728287699</c:v>
                </c:pt>
                <c:pt idx="961">
                  <c:v>12312.760243229301</c:v>
                </c:pt>
                <c:pt idx="962">
                  <c:v>12321.7572806317</c:v>
                </c:pt>
                <c:pt idx="963">
                  <c:v>12330.749846072</c:v>
                </c:pt>
                <c:pt idx="964">
                  <c:v>12339.737945111299</c:v>
                </c:pt>
                <c:pt idx="965">
                  <c:v>12348.7215832946</c:v>
                </c:pt>
                <c:pt idx="966">
                  <c:v>12357.7007661511</c:v>
                </c:pt>
                <c:pt idx="967">
                  <c:v>12366.6754991938</c:v>
                </c:pt>
                <c:pt idx="968">
                  <c:v>12375.645787920101</c:v>
                </c:pt>
                <c:pt idx="969">
                  <c:v>12384.6116378114</c:v>
                </c:pt>
                <c:pt idx="970">
                  <c:v>12393.573054333499</c:v>
                </c:pt>
                <c:pt idx="971">
                  <c:v>12402.5300429363</c:v>
                </c:pt>
                <c:pt idx="972">
                  <c:v>12411.482609054199</c:v>
                </c:pt>
                <c:pt idx="973">
                  <c:v>12420.4307581058</c:v>
                </c:pt>
                <c:pt idx="974">
                  <c:v>12429.374495494199</c:v>
                </c:pt>
                <c:pt idx="975">
                  <c:v>12438.3138266071</c:v>
                </c:pt>
                <c:pt idx="976">
                  <c:v>12447.2487568166</c:v>
                </c:pt>
                <c:pt idx="977">
                  <c:v>12456.1792914794</c:v>
                </c:pt>
                <c:pt idx="978">
                  <c:v>12465.105435936801</c:v>
                </c:pt>
                <c:pt idx="979">
                  <c:v>12474.0271955149</c:v>
                </c:pt>
                <c:pt idx="980">
                  <c:v>12482.9445755243</c:v>
                </c:pt>
                <c:pt idx="981">
                  <c:v>12491.8575812606</c:v>
                </c:pt>
                <c:pt idx="982">
                  <c:v>12500.766218004101</c:v>
                </c:pt>
                <c:pt idx="983">
                  <c:v>12509.670491020001</c:v>
                </c:pt>
                <c:pt idx="984">
                  <c:v>12518.570405558399</c:v>
                </c:pt>
                <c:pt idx="985">
                  <c:v>12527.465966854301</c:v>
                </c:pt>
                <c:pt idx="986">
                  <c:v>12536.357180127799</c:v>
                </c:pt>
                <c:pt idx="987">
                  <c:v>12545.2440505841</c:v>
                </c:pt>
                <c:pt idx="988">
                  <c:v>12554.126583413299</c:v>
                </c:pt>
                <c:pt idx="989">
                  <c:v>12563.004783790901</c:v>
                </c:pt>
                <c:pt idx="990">
                  <c:v>12571.878656877399</c:v>
                </c:pt>
                <c:pt idx="991">
                  <c:v>12580.7482078186</c:v>
                </c:pt>
                <c:pt idx="992">
                  <c:v>12589.6134417457</c:v>
                </c:pt>
                <c:pt idx="993">
                  <c:v>12598.4743637751</c:v>
                </c:pt>
                <c:pt idx="994">
                  <c:v>12607.3309790085</c:v>
                </c:pt>
                <c:pt idx="995">
                  <c:v>12616.1832925332</c:v>
                </c:pt>
                <c:pt idx="996">
                  <c:v>12625.031309422</c:v>
                </c:pt>
                <c:pt idx="997">
                  <c:v>12633.875034733001</c:v>
                </c:pt>
                <c:pt idx="998">
                  <c:v>12642.714473509999</c:v>
                </c:pt>
                <c:pt idx="999">
                  <c:v>12651.5496307823</c:v>
                </c:pt>
                <c:pt idx="1000">
                  <c:v>12660.380511565099</c:v>
                </c:pt>
                <c:pt idx="1001">
                  <c:v>12669.207120859</c:v>
                </c:pt>
                <c:pt idx="1002">
                  <c:v>12678.0294636505</c:v>
                </c:pt>
                <c:pt idx="1003">
                  <c:v>12686.8475449118</c:v>
                </c:pt>
                <c:pt idx="1004">
                  <c:v>12695.661369600901</c:v>
                </c:pt>
                <c:pt idx="1005">
                  <c:v>12704.470942661799</c:v>
                </c:pt>
                <c:pt idx="1006">
                  <c:v>12713.2762690243</c:v>
                </c:pt>
                <c:pt idx="1007">
                  <c:v>12722.077353716601</c:v>
                </c:pt>
                <c:pt idx="1008">
                  <c:v>12730.8742034266</c:v>
                </c:pt>
                <c:pt idx="1009">
                  <c:v>12739.666825939899</c:v>
                </c:pt>
                <c:pt idx="1010">
                  <c:v>12748.455229035701</c:v>
                </c:pt>
                <c:pt idx="1011">
                  <c:v>12757.2394204631</c:v>
                </c:pt>
                <c:pt idx="1012">
                  <c:v>12766.019407940599</c:v>
                </c:pt>
                <c:pt idx="1013">
                  <c:v>12774.795199156901</c:v>
                </c:pt>
                <c:pt idx="1014">
                  <c:v>12783.566801770499</c:v>
                </c:pt>
                <c:pt idx="1015">
                  <c:v>12792.3342234102</c:v>
                </c:pt>
                <c:pt idx="1016">
                  <c:v>12801.097471675001</c:v>
                </c:pt>
                <c:pt idx="1017">
                  <c:v>12809.8565541344</c:v>
                </c:pt>
                <c:pt idx="1018">
                  <c:v>12818.611478328399</c:v>
                </c:pt>
                <c:pt idx="1019">
                  <c:v>12827.362251767699</c:v>
                </c:pt>
                <c:pt idx="1020">
                  <c:v>12836.108881934</c:v>
                </c:pt>
                <c:pt idx="1021">
                  <c:v>12844.851376279699</c:v>
                </c:pt>
                <c:pt idx="1022">
                  <c:v>12853.5897422284</c:v>
                </c:pt>
                <c:pt idx="1023">
                  <c:v>12862.323987174999</c:v>
                </c:pt>
                <c:pt idx="1024">
                  <c:v>12871.054118485699</c:v>
                </c:pt>
                <c:pt idx="1025">
                  <c:v>12879.780143498199</c:v>
                </c:pt>
                <c:pt idx="1026">
                  <c:v>12888.502069521601</c:v>
                </c:pt>
                <c:pt idx="1027">
                  <c:v>12897.219903837</c:v>
                </c:pt>
                <c:pt idx="1028">
                  <c:v>12905.933653697301</c:v>
                </c:pt>
                <c:pt idx="1029">
                  <c:v>12914.643326327299</c:v>
                </c:pt>
                <c:pt idx="1030">
                  <c:v>12923.348928923901</c:v>
                </c:pt>
                <c:pt idx="1031">
                  <c:v>12932.0504686563</c:v>
                </c:pt>
                <c:pt idx="1032">
                  <c:v>12940.747952666001</c:v>
                </c:pt>
                <c:pt idx="1033">
                  <c:v>12949.4413880671</c:v>
                </c:pt>
                <c:pt idx="1034">
                  <c:v>12958.1307819461</c:v>
                </c:pt>
                <c:pt idx="1035">
                  <c:v>12966.8161413624</c:v>
                </c:pt>
                <c:pt idx="1036">
                  <c:v>12975.497473348099</c:v>
                </c:pt>
                <c:pt idx="1037">
                  <c:v>12984.1747849083</c:v>
                </c:pt>
                <c:pt idx="1038">
                  <c:v>12992.848083021299</c:v>
                </c:pt>
                <c:pt idx="1039">
                  <c:v>13001.517374638301</c:v>
                </c:pt>
                <c:pt idx="1040">
                  <c:v>13010.182666684101</c:v>
                </c:pt>
                <c:pt idx="1041">
                  <c:v>13018.8439660569</c:v>
                </c:pt>
                <c:pt idx="1042">
                  <c:v>13027.501279628201</c:v>
                </c:pt>
                <c:pt idx="1043">
                  <c:v>13036.1546142434</c:v>
                </c:pt>
                <c:pt idx="1044">
                  <c:v>13044.8039767216</c:v>
                </c:pt>
                <c:pt idx="1045">
                  <c:v>13053.449373855799</c:v>
                </c:pt>
                <c:pt idx="1046">
                  <c:v>13062.090812413</c:v>
                </c:pt>
                <c:pt idx="1047">
                  <c:v>13070.7282991342</c:v>
                </c:pt>
                <c:pt idx="1048">
                  <c:v>13079.3618407347</c:v>
                </c:pt>
                <c:pt idx="1049">
                  <c:v>13087.991443904401</c:v>
                </c:pt>
                <c:pt idx="1050">
                  <c:v>13096.617115307101</c:v>
                </c:pt>
                <c:pt idx="1051">
                  <c:v>13105.2388615817</c:v>
                </c:pt>
                <c:pt idx="1052">
                  <c:v>13113.856689341401</c:v>
                </c:pt>
                <c:pt idx="1053">
                  <c:v>13122.4706051743</c:v>
                </c:pt>
                <c:pt idx="1054">
                  <c:v>13131.080615643399</c:v>
                </c:pt>
                <c:pt idx="1055">
                  <c:v>13139.6867272868</c:v>
                </c:pt>
                <c:pt idx="1056">
                  <c:v>13148.2889466173</c:v>
                </c:pt>
                <c:pt idx="1057">
                  <c:v>13156.887280123499</c:v>
                </c:pt>
                <c:pt idx="1058">
                  <c:v>13165.4817342687</c:v>
                </c:pt>
                <c:pt idx="1059">
                  <c:v>13174.072315492</c:v>
                </c:pt>
                <c:pt idx="1060">
                  <c:v>13182.659030208</c:v>
                </c:pt>
                <c:pt idx="1061">
                  <c:v>13191.241884806799</c:v>
                </c:pt>
                <c:pt idx="1062">
                  <c:v>13199.820885654201</c:v>
                </c:pt>
                <c:pt idx="1063">
                  <c:v>13208.3960390919</c:v>
                </c:pt>
                <c:pt idx="1064">
                  <c:v>13216.967351437601</c:v>
                </c:pt>
                <c:pt idx="1065">
                  <c:v>13225.534828984901</c:v>
                </c:pt>
                <c:pt idx="1066">
                  <c:v>13234.0984780036</c:v>
                </c:pt>
                <c:pt idx="1067">
                  <c:v>13242.6583047398</c:v>
                </c:pt>
                <c:pt idx="1068">
                  <c:v>13251.2143154157</c:v>
                </c:pt>
                <c:pt idx="1069">
                  <c:v>13259.7665162302</c:v>
                </c:pt>
                <c:pt idx="1070">
                  <c:v>13268.314913358699</c:v>
                </c:pt>
                <c:pt idx="1071">
                  <c:v>13276.8595129529</c:v>
                </c:pt>
                <c:pt idx="1072">
                  <c:v>13285.4003211417</c:v>
                </c:pt>
                <c:pt idx="1073">
                  <c:v>13293.937344030601</c:v>
                </c:pt>
                <c:pt idx="1074">
                  <c:v>13302.470587701901</c:v>
                </c:pt>
                <c:pt idx="1075">
                  <c:v>13311.000058215001</c:v>
                </c:pt>
                <c:pt idx="1076">
                  <c:v>13319.525761606699</c:v>
                </c:pt>
                <c:pt idx="1077">
                  <c:v>13328.047703890499</c:v>
                </c:pt>
                <c:pt idx="1078">
                  <c:v>13336.5658910576</c:v>
                </c:pt>
                <c:pt idx="1079">
                  <c:v>13345.0803290764</c:v>
                </c:pt>
                <c:pt idx="1080">
                  <c:v>13353.591023892899</c:v>
                </c:pt>
                <c:pt idx="1081">
                  <c:v>13362.097981430599</c:v>
                </c:pt>
                <c:pt idx="1082">
                  <c:v>13370.6012075906</c:v>
                </c:pt>
                <c:pt idx="1083">
                  <c:v>13379.100708251999</c:v>
                </c:pt>
                <c:pt idx="1084">
                  <c:v>13387.5964892716</c:v>
                </c:pt>
                <c:pt idx="1085">
                  <c:v>13396.088556484199</c:v>
                </c:pt>
                <c:pt idx="1086">
                  <c:v>13404.576915702401</c:v>
                </c:pt>
                <c:pt idx="1087">
                  <c:v>13413.061572717401</c:v>
                </c:pt>
                <c:pt idx="1088">
                  <c:v>13421.542533298199</c:v>
                </c:pt>
                <c:pt idx="1089">
                  <c:v>13430.019803192299</c:v>
                </c:pt>
                <c:pt idx="1090">
                  <c:v>13438.4933881255</c:v>
                </c:pt>
                <c:pt idx="1091">
                  <c:v>13446.9632938022</c:v>
                </c:pt>
                <c:pt idx="1092">
                  <c:v>13455.4295259053</c:v>
                </c:pt>
                <c:pt idx="1093">
                  <c:v>13463.8920900963</c:v>
                </c:pt>
                <c:pt idx="1094">
                  <c:v>13472.350992015599</c:v>
                </c:pt>
                <c:pt idx="1095">
                  <c:v>13480.806237282201</c:v>
                </c:pt>
                <c:pt idx="1096">
                  <c:v>13489.2578314943</c:v>
                </c:pt>
                <c:pt idx="1097">
                  <c:v>13497.7057802287</c:v>
                </c:pt>
                <c:pt idx="1098">
                  <c:v>13506.150089041799</c:v>
                </c:pt>
                <c:pt idx="1099">
                  <c:v>13514.590763468699</c:v>
                </c:pt>
                <c:pt idx="1100">
                  <c:v>13523.027809024101</c:v>
                </c:pt>
                <c:pt idx="1101">
                  <c:v>13531.4612312017</c:v>
                </c:pt>
                <c:pt idx="1102">
                  <c:v>13539.8910354749</c:v>
                </c:pt>
                <c:pt idx="1103">
                  <c:v>13548.3172272965</c:v>
                </c:pt>
                <c:pt idx="1104">
                  <c:v>13556.7398120989</c:v>
                </c:pt>
                <c:pt idx="1105">
                  <c:v>13565.158795294101</c:v>
                </c:pt>
                <c:pt idx="1106">
                  <c:v>13573.5741822738</c:v>
                </c:pt>
                <c:pt idx="1107">
                  <c:v>13581.985978409701</c:v>
                </c:pt>
                <c:pt idx="1108">
                  <c:v>13590.394189053301</c:v>
                </c:pt>
                <c:pt idx="1109">
                  <c:v>13598.798819536099</c:v>
                </c:pt>
                <c:pt idx="1110">
                  <c:v>13607.199875169699</c:v>
                </c:pt>
                <c:pt idx="1111">
                  <c:v>13615.5973612457</c:v>
                </c:pt>
                <c:pt idx="1112">
                  <c:v>13623.991283036001</c:v>
                </c:pt>
                <c:pt idx="1113">
                  <c:v>13632.381645792901</c:v>
                </c:pt>
                <c:pt idx="1114">
                  <c:v>13640.768454749001</c:v>
                </c:pt>
                <c:pt idx="1115">
                  <c:v>13649.151715117399</c:v>
                </c:pt>
                <c:pt idx="1116">
                  <c:v>13657.5314320915</c:v>
                </c:pt>
                <c:pt idx="1117">
                  <c:v>13665.907610845599</c:v>
                </c:pt>
                <c:pt idx="1118">
                  <c:v>13674.280256534499</c:v>
                </c:pt>
                <c:pt idx="1119">
                  <c:v>13682.6493742939</c:v>
                </c:pt>
                <c:pt idx="1120">
                  <c:v>13691.014969240199</c:v>
                </c:pt>
                <c:pt idx="1121">
                  <c:v>13699.377046470699</c:v>
                </c:pt>
                <c:pt idx="1122">
                  <c:v>13707.735611063899</c:v>
                </c:pt>
                <c:pt idx="1123">
                  <c:v>13716.090668079099</c:v>
                </c:pt>
                <c:pt idx="1124">
                  <c:v>13724.4422225568</c:v>
                </c:pt>
                <c:pt idx="1125">
                  <c:v>13732.7902795188</c:v>
                </c:pt>
                <c:pt idx="1126">
                  <c:v>13741.134843968101</c:v>
                </c:pt>
                <c:pt idx="1127">
                  <c:v>13749.475920888999</c:v>
                </c:pt>
                <c:pt idx="1128">
                  <c:v>13757.8135152472</c:v>
                </c:pt>
                <c:pt idx="1129">
                  <c:v>13766.147631990099</c:v>
                </c:pt>
                <c:pt idx="1130">
                  <c:v>13774.4782760465</c:v>
                </c:pt>
                <c:pt idx="1131">
                  <c:v>13782.8054523269</c:v>
                </c:pt>
                <c:pt idx="1132">
                  <c:v>13791.1291657233</c:v>
                </c:pt>
                <c:pt idx="1133">
                  <c:v>13799.449421109701</c:v>
                </c:pt>
                <c:pt idx="1134">
                  <c:v>13807.766223342</c:v>
                </c:pt>
                <c:pt idx="1135">
                  <c:v>13816.0795772577</c:v>
                </c:pt>
                <c:pt idx="1136">
                  <c:v>13824.389487676601</c:v>
                </c:pt>
                <c:pt idx="1137">
                  <c:v>13832.6959594005</c:v>
                </c:pt>
                <c:pt idx="1138">
                  <c:v>13840.998997213001</c:v>
                </c:pt>
                <c:pt idx="1139">
                  <c:v>13849.2986058803</c:v>
                </c:pt>
                <c:pt idx="1140">
                  <c:v>13857.594790150701</c:v>
                </c:pt>
                <c:pt idx="1141">
                  <c:v>13865.8875547548</c:v>
                </c:pt>
                <c:pt idx="1142">
                  <c:v>13874.1769044055</c:v>
                </c:pt>
                <c:pt idx="1143">
                  <c:v>13882.462843798399</c:v>
                </c:pt>
                <c:pt idx="1144">
                  <c:v>13890.7453776113</c:v>
                </c:pt>
                <c:pt idx="1145">
                  <c:v>13899.0245105049</c:v>
                </c:pt>
                <c:pt idx="1146">
                  <c:v>13907.300247122401</c:v>
                </c:pt>
                <c:pt idx="1147">
                  <c:v>13915.5725920897</c:v>
                </c:pt>
                <c:pt idx="1148">
                  <c:v>13923.841550015501</c:v>
                </c:pt>
                <c:pt idx="1149">
                  <c:v>13932.1071254915</c:v>
                </c:pt>
                <c:pt idx="1150">
                  <c:v>13940.369323092</c:v>
                </c:pt>
                <c:pt idx="1151">
                  <c:v>13948.6281473746</c:v>
                </c:pt>
                <c:pt idx="1152">
                  <c:v>13956.8836028797</c:v>
                </c:pt>
                <c:pt idx="1153">
                  <c:v>13965.135694131</c:v>
                </c:pt>
                <c:pt idx="1154">
                  <c:v>13973.3844256352</c:v>
                </c:pt>
                <c:pt idx="1155">
                  <c:v>13981.6298018823</c:v>
                </c:pt>
                <c:pt idx="1156">
                  <c:v>13989.8718273456</c:v>
                </c:pt>
                <c:pt idx="1157">
                  <c:v>13998.1105064818</c:v>
                </c:pt>
                <c:pt idx="1158">
                  <c:v>14006.3458437309</c:v>
                </c:pt>
                <c:pt idx="1159">
                  <c:v>14014.577843516399</c:v>
                </c:pt>
                <c:pt idx="1160">
                  <c:v>14022.8065102455</c:v>
                </c:pt>
                <c:pt idx="1161">
                  <c:v>14031.031848308699</c:v>
                </c:pt>
                <c:pt idx="1162">
                  <c:v>14039.253862080501</c:v>
                </c:pt>
                <c:pt idx="1163">
                  <c:v>14047.472555918799</c:v>
                </c:pt>
                <c:pt idx="1164">
                  <c:v>14055.6879341656</c:v>
                </c:pt>
                <c:pt idx="1165">
                  <c:v>14063.9000011464</c:v>
                </c:pt>
                <c:pt idx="1166">
                  <c:v>14072.108761170901</c:v>
                </c:pt>
                <c:pt idx="1167">
                  <c:v>14080.3142185325</c:v>
                </c:pt>
                <c:pt idx="1168">
                  <c:v>14088.5163775088</c:v>
                </c:pt>
                <c:pt idx="1169">
                  <c:v>14096.715242361401</c:v>
                </c:pt>
                <c:pt idx="1170">
                  <c:v>14104.9108173361</c:v>
                </c:pt>
                <c:pt idx="1171">
                  <c:v>14113.1031066628</c:v>
                </c:pt>
                <c:pt idx="1172">
                  <c:v>14121.292114555699</c:v>
                </c:pt>
                <c:pt idx="1173">
                  <c:v>14129.4778452132</c:v>
                </c:pt>
                <c:pt idx="1174">
                  <c:v>14137.6603028182</c:v>
                </c:pt>
                <c:pt idx="1175">
                  <c:v>14145.839491537999</c:v>
                </c:pt>
                <c:pt idx="1176">
                  <c:v>14154.0154155243</c:v>
                </c:pt>
                <c:pt idx="1177">
                  <c:v>14162.188078913399</c:v>
                </c:pt>
                <c:pt idx="1178">
                  <c:v>14170.3574858262</c:v>
                </c:pt>
                <c:pt idx="1179">
                  <c:v>14178.523640367999</c:v>
                </c:pt>
                <c:pt idx="1180">
                  <c:v>14186.6865466293</c:v>
                </c:pt>
                <c:pt idx="1181">
                  <c:v>14194.846208684799</c:v>
                </c:pt>
                <c:pt idx="1182">
                  <c:v>14203.002630594399</c:v>
                </c:pt>
                <c:pt idx="1183">
                  <c:v>14211.155816402599</c:v>
                </c:pt>
                <c:pt idx="1184">
                  <c:v>14219.305770139001</c:v>
                </c:pt>
                <c:pt idx="1185">
                  <c:v>14227.452495818199</c:v>
                </c:pt>
                <c:pt idx="1186">
                  <c:v>14235.595997439499</c:v>
                </c:pt>
                <c:pt idx="1187">
                  <c:v>14243.736278987801</c:v>
                </c:pt>
                <c:pt idx="1188">
                  <c:v>14251.873344432601</c:v>
                </c:pt>
                <c:pt idx="1189">
                  <c:v>14260.007197728801</c:v>
                </c:pt>
                <c:pt idx="1190">
                  <c:v>14268.137842816799</c:v>
                </c:pt>
                <c:pt idx="1191">
                  <c:v>14276.2652836218</c:v>
                </c:pt>
                <c:pt idx="1192">
                  <c:v>14284.389524054601</c:v>
                </c:pt>
                <c:pt idx="1193">
                  <c:v>14292.510568011599</c:v>
                </c:pt>
                <c:pt idx="1194">
                  <c:v>14300.628419374099</c:v>
                </c:pt>
                <c:pt idx="1195">
                  <c:v>14308.7430820095</c:v>
                </c:pt>
                <c:pt idx="1196">
                  <c:v>14316.8545597703</c:v>
                </c:pt>
                <c:pt idx="1197">
                  <c:v>14324.9628564947</c:v>
                </c:pt>
                <c:pt idx="1198">
                  <c:v>14333.0679760067</c:v>
                </c:pt>
                <c:pt idx="1199">
                  <c:v>14341.169922116</c:v>
                </c:pt>
                <c:pt idx="1200">
                  <c:v>14349.2686986177</c:v>
                </c:pt>
                <c:pt idx="1201">
                  <c:v>14357.3643092931</c:v>
                </c:pt>
                <c:pt idx="1202">
                  <c:v>14365.4567579093</c:v>
                </c:pt>
                <c:pt idx="1203">
                  <c:v>14373.546048218899</c:v>
                </c:pt>
                <c:pt idx="1204">
                  <c:v>14381.632183960999</c:v>
                </c:pt>
                <c:pt idx="1205">
                  <c:v>14389.715168860301</c:v>
                </c:pt>
                <c:pt idx="1206">
                  <c:v>14397.795006627701</c:v>
                </c:pt>
                <c:pt idx="1207">
                  <c:v>14405.871700960201</c:v>
                </c:pt>
                <c:pt idx="1208">
                  <c:v>14413.945255540901</c:v>
                </c:pt>
                <c:pt idx="1209">
                  <c:v>14422.015674039099</c:v>
                </c:pt>
                <c:pt idx="1210">
                  <c:v>14430.0829601103</c:v>
                </c:pt>
                <c:pt idx="1211">
                  <c:v>14438.1471173963</c:v>
                </c:pt>
                <c:pt idx="1212">
                  <c:v>14446.208149525401</c:v>
                </c:pt>
                <c:pt idx="1213">
                  <c:v>14454.266060111901</c:v>
                </c:pt>
                <c:pt idx="1214">
                  <c:v>14462.320852757</c:v>
                </c:pt>
                <c:pt idx="1215">
                  <c:v>14470.3725310479</c:v>
                </c:pt>
                <c:pt idx="1216">
                  <c:v>14478.4210985588</c:v>
                </c:pt>
                <c:pt idx="1217">
                  <c:v>14486.466558849999</c:v>
                </c:pt>
                <c:pt idx="1218">
                  <c:v>14494.508915468699</c:v>
                </c:pt>
                <c:pt idx="1219">
                  <c:v>14502.5481719486</c:v>
                </c:pt>
                <c:pt idx="1220">
                  <c:v>14510.5843318103</c:v>
                </c:pt>
                <c:pt idx="1221">
                  <c:v>14518.617398561</c:v>
                </c:pt>
                <c:pt idx="1222">
                  <c:v>14526.6473756947</c:v>
                </c:pt>
                <c:pt idx="1223">
                  <c:v>14534.6742666922</c:v>
                </c:pt>
                <c:pt idx="1224">
                  <c:v>14542.698075021401</c:v>
                </c:pt>
                <c:pt idx="1225">
                  <c:v>14550.718804136801</c:v>
                </c:pt>
                <c:pt idx="1226">
                  <c:v>14558.7364574802</c:v>
                </c:pt>
                <c:pt idx="1227">
                  <c:v>14566.751038480101</c:v>
                </c:pt>
                <c:pt idx="1228">
                  <c:v>14574.762550552399</c:v>
                </c:pt>
                <c:pt idx="1229">
                  <c:v>14582.7709970997</c:v>
                </c:pt>
                <c:pt idx="1230">
                  <c:v>14590.7763815121</c:v>
                </c:pt>
                <c:pt idx="1231">
                  <c:v>14598.778707166801</c:v>
                </c:pt>
                <c:pt idx="1232">
                  <c:v>14606.777977428101</c:v>
                </c:pt>
                <c:pt idx="1233">
                  <c:v>14614.7741956477</c:v>
                </c:pt>
                <c:pt idx="1234">
                  <c:v>14622.7673651645</c:v>
                </c:pt>
                <c:pt idx="1235">
                  <c:v>14630.757489305</c:v>
                </c:pt>
                <c:pt idx="1236">
                  <c:v>14638.7445713829</c:v>
                </c:pt>
                <c:pt idx="1237">
                  <c:v>14646.728614699299</c:v>
                </c:pt>
                <c:pt idx="1238">
                  <c:v>14654.709622543</c:v>
                </c:pt>
                <c:pt idx="1239">
                  <c:v>14662.687598190099</c:v>
                </c:pt>
                <c:pt idx="1240">
                  <c:v>14670.6625449002</c:v>
                </c:pt>
                <c:pt idx="1241">
                  <c:v>14678.634466585099</c:v>
                </c:pt>
                <c:pt idx="1242">
                  <c:v>14686.603368824201</c:v>
                </c:pt>
                <c:pt idx="1243">
                  <c:v>14694.5692574145</c:v>
                </c:pt>
                <c:pt idx="1244">
                  <c:v>14702.532138124199</c:v>
                </c:pt>
                <c:pt idx="1245">
                  <c:v>14710.4920166928</c:v>
                </c:pt>
                <c:pt idx="1246">
                  <c:v>14718.4488988311</c:v>
                </c:pt>
                <c:pt idx="1247">
                  <c:v>14726.4027902216</c:v>
                </c:pt>
                <c:pt idx="1248">
                  <c:v>14734.353696518199</c:v>
                </c:pt>
                <c:pt idx="1249">
                  <c:v>14742.301623346901</c:v>
                </c:pt>
                <c:pt idx="1250">
                  <c:v>14750.246576305501</c:v>
                </c:pt>
                <c:pt idx="1251">
                  <c:v>14758.188560963899</c:v>
                </c:pt>
                <c:pt idx="1252">
                  <c:v>14766.127582864099</c:v>
                </c:pt>
                <c:pt idx="1253">
                  <c:v>14774.063647520699</c:v>
                </c:pt>
                <c:pt idx="1254">
                  <c:v>14781.996760420599</c:v>
                </c:pt>
                <c:pt idx="1255">
                  <c:v>14789.9269270232</c:v>
                </c:pt>
                <c:pt idx="1256">
                  <c:v>14797.854152760799</c:v>
                </c:pt>
                <c:pt idx="1257">
                  <c:v>14805.7784430385</c:v>
                </c:pt>
                <c:pt idx="1258">
                  <c:v>14813.6998032344</c:v>
                </c:pt>
                <c:pt idx="1259">
                  <c:v>14821.618238699601</c:v>
                </c:pt>
                <c:pt idx="1260">
                  <c:v>14829.533754758701</c:v>
                </c:pt>
                <c:pt idx="1261">
                  <c:v>14837.446356709301</c:v>
                </c:pt>
                <c:pt idx="1262">
                  <c:v>14845.3560498228</c:v>
                </c:pt>
                <c:pt idx="1263">
                  <c:v>14853.262839344099</c:v>
                </c:pt>
                <c:pt idx="1264">
                  <c:v>14861.166730491601</c:v>
                </c:pt>
                <c:pt idx="1265">
                  <c:v>14869.067728458</c:v>
                </c:pt>
                <c:pt idx="1266">
                  <c:v>14876.9658384097</c:v>
                </c:pt>
                <c:pt idx="1267">
                  <c:v>14884.861065487001</c:v>
                </c:pt>
                <c:pt idx="1268">
                  <c:v>14892.7534148049</c:v>
                </c:pt>
                <c:pt idx="1269">
                  <c:v>14900.6428914524</c:v>
                </c:pt>
                <c:pt idx="1270">
                  <c:v>14908.529500492899</c:v>
                </c:pt>
                <c:pt idx="1271">
                  <c:v>14916.413246964499</c:v>
                </c:pt>
                <c:pt idx="1272">
                  <c:v>14924.2941358801</c:v>
                </c:pt>
                <c:pt idx="1273">
                  <c:v>14932.1721722271</c:v>
                </c:pt>
                <c:pt idx="1274">
                  <c:v>14940.047360968099</c:v>
                </c:pt>
                <c:pt idx="1275">
                  <c:v>14947.919707040501</c:v>
                </c:pt>
                <c:pt idx="1276">
                  <c:v>14955.789215356899</c:v>
                </c:pt>
                <c:pt idx="1277">
                  <c:v>14963.655890805299</c:v>
                </c:pt>
                <c:pt idx="1278">
                  <c:v>14971.5197382489</c:v>
                </c:pt>
                <c:pt idx="1279">
                  <c:v>14979.3807625264</c:v>
                </c:pt>
                <c:pt idx="1280">
                  <c:v>14987.2389684521</c:v>
                </c:pt>
                <c:pt idx="1281">
                  <c:v>14995.0943608161</c:v>
                </c:pt>
                <c:pt idx="1282">
                  <c:v>15002.946944384101</c:v>
                </c:pt>
                <c:pt idx="1283">
                  <c:v>15010.7967238978</c:v>
                </c:pt>
                <c:pt idx="1284">
                  <c:v>15018.643704075101</c:v>
                </c:pt>
                <c:pt idx="1285">
                  <c:v>15026.4878896098</c:v>
                </c:pt>
                <c:pt idx="1286">
                  <c:v>15034.3292851719</c:v>
                </c:pt>
                <c:pt idx="1287">
                  <c:v>15042.167895408</c:v>
                </c:pt>
                <c:pt idx="1288">
                  <c:v>15050.003724941</c:v>
                </c:pt>
                <c:pt idx="1289">
                  <c:v>15057.8367783703</c:v>
                </c:pt>
                <c:pt idx="1290">
                  <c:v>15065.6670602719</c:v>
                </c:pt>
                <c:pt idx="1291">
                  <c:v>15073.4945751989</c:v>
                </c:pt>
                <c:pt idx="1292">
                  <c:v>15081.3193276809</c:v>
                </c:pt>
                <c:pt idx="1293">
                  <c:v>15089.141322224599</c:v>
                </c:pt>
                <c:pt idx="1294">
                  <c:v>15096.9605633138</c:v>
                </c:pt>
                <c:pt idx="1295">
                  <c:v>15104.7770554093</c:v>
                </c:pt>
                <c:pt idx="1296">
                  <c:v>15112.5908029495</c:v>
                </c:pt>
                <c:pt idx="1297">
                  <c:v>15120.4018103498</c:v>
                </c:pt>
                <c:pt idx="1298">
                  <c:v>15128.210082003199</c:v>
                </c:pt>
                <c:pt idx="1299">
                  <c:v>15136.0156222804</c:v>
                </c:pt>
                <c:pt idx="1300">
                  <c:v>15143.8184355297</c:v>
                </c:pt>
                <c:pt idx="1301">
                  <c:v>15151.6185260769</c:v>
                </c:pt>
                <c:pt idx="1302">
                  <c:v>15159.4158982261</c:v>
                </c:pt>
                <c:pt idx="1303">
                  <c:v>15167.2105562589</c:v>
                </c:pt>
                <c:pt idx="1304">
                  <c:v>15175.002504435401</c:v>
                </c:pt>
                <c:pt idx="1305">
                  <c:v>15182.7917469934</c:v>
                </c:pt>
                <c:pt idx="1306">
                  <c:v>15190.5782881493</c:v>
                </c:pt>
                <c:pt idx="1307">
                  <c:v>15198.3621320976</c:v>
                </c:pt>
                <c:pt idx="1308">
                  <c:v>15206.143283011301</c:v>
                </c:pt>
                <c:pt idx="1309">
                  <c:v>15213.9217450419</c:v>
                </c:pt>
                <c:pt idx="1310">
                  <c:v>15221.697522319701</c:v>
                </c:pt>
                <c:pt idx="1311">
                  <c:v>15229.470618953301</c:v>
                </c:pt>
                <c:pt idx="1312">
                  <c:v>15237.241039030499</c:v>
                </c:pt>
                <c:pt idx="1313">
                  <c:v>15245.0087866177</c:v>
                </c:pt>
                <c:pt idx="1314">
                  <c:v>15252.7738657605</c:v>
                </c:pt>
                <c:pt idx="1315">
                  <c:v>15260.5362804833</c:v>
                </c:pt>
                <c:pt idx="1316">
                  <c:v>15268.296034789901</c:v>
                </c:pt>
                <c:pt idx="1317">
                  <c:v>15276.053132663201</c:v>
                </c:pt>
                <c:pt idx="1318">
                  <c:v>15283.8075780655</c:v>
                </c:pt>
                <c:pt idx="1319">
                  <c:v>15291.559374938501</c:v>
                </c:pt>
                <c:pt idx="1320">
                  <c:v>15299.3085272033</c:v>
                </c:pt>
                <c:pt idx="1321">
                  <c:v>15307.0550387607</c:v>
                </c:pt>
                <c:pt idx="1322">
                  <c:v>15314.7989134912</c:v>
                </c:pt>
                <c:pt idx="1323">
                  <c:v>15322.540155254999</c:v>
                </c:pt>
                <c:pt idx="1324">
                  <c:v>15330.278767892099</c:v>
                </c:pt>
                <c:pt idx="1325">
                  <c:v>15338.014755222501</c:v>
                </c:pt>
                <c:pt idx="1326">
                  <c:v>15345.748121046299</c:v>
                </c:pt>
                <c:pt idx="1327">
                  <c:v>15353.478869143501</c:v>
                </c:pt>
                <c:pt idx="1328">
                  <c:v>15361.2070032744</c:v>
                </c:pt>
                <c:pt idx="1329">
                  <c:v>15368.932527179601</c:v>
                </c:pt>
                <c:pt idx="1330">
                  <c:v>15376.655444579899</c:v>
                </c:pt>
                <c:pt idx="1331">
                  <c:v>15384.375759176601</c:v>
                </c:pt>
                <c:pt idx="1332">
                  <c:v>15392.0934746516</c:v>
                </c:pt>
                <c:pt idx="1333">
                  <c:v>15399.8085946674</c:v>
                </c:pt>
                <c:pt idx="1334">
                  <c:v>15407.521122866799</c:v>
                </c:pt>
                <c:pt idx="1335">
                  <c:v>15415.231062874</c:v>
                </c:pt>
                <c:pt idx="1336">
                  <c:v>15422.938418293301</c:v>
                </c:pt>
                <c:pt idx="1337">
                  <c:v>15430.6431927105</c:v>
                </c:pt>
                <c:pt idx="1338">
                  <c:v>15438.3453896921</c:v>
                </c:pt>
                <c:pt idx="1339">
                  <c:v>15446.0450127858</c:v>
                </c:pt>
                <c:pt idx="1340">
                  <c:v>15453.7420655201</c:v>
                </c:pt>
                <c:pt idx="1341">
                  <c:v>15461.436551405301</c:v>
                </c:pt>
                <c:pt idx="1342">
                  <c:v>15469.1284739324</c:v>
                </c:pt>
                <c:pt idx="1343">
                  <c:v>15476.817836574201</c:v>
                </c:pt>
                <c:pt idx="1344">
                  <c:v>15484.504642784699</c:v>
                </c:pt>
                <c:pt idx="1345">
                  <c:v>15492.188895999599</c:v>
                </c:pt>
                <c:pt idx="1346">
                  <c:v>15499.870599636</c:v>
                </c:pt>
                <c:pt idx="1347">
                  <c:v>15507.5497570929</c:v>
                </c:pt>
                <c:pt idx="1348">
                  <c:v>15515.226371750899</c:v>
                </c:pt>
                <c:pt idx="1349">
                  <c:v>15522.9004469724</c:v>
                </c:pt>
                <c:pt idx="1350">
                  <c:v>15530.571986101801</c:v>
                </c:pt>
                <c:pt idx="1351">
                  <c:v>15538.2409924653</c:v>
                </c:pt>
                <c:pt idx="1352">
                  <c:v>15545.907469371399</c:v>
                </c:pt>
                <c:pt idx="1353">
                  <c:v>15553.5714201104</c:v>
                </c:pt>
                <c:pt idx="1354">
                  <c:v>15561.2328479551</c:v>
                </c:pt>
                <c:pt idx="1355">
                  <c:v>15568.891756160299</c:v>
                </c:pt>
                <c:pt idx="1356">
                  <c:v>15576.5481479631</c:v>
                </c:pt>
                <c:pt idx="1357">
                  <c:v>15584.2020265834</c:v>
                </c:pt>
                <c:pt idx="1358">
                  <c:v>15591.853395222999</c:v>
                </c:pt>
                <c:pt idx="1359">
                  <c:v>15599.502257066701</c:v>
                </c:pt>
                <c:pt idx="1360">
                  <c:v>15607.1486152817</c:v>
                </c:pt>
                <c:pt idx="1361">
                  <c:v>15614.7924730177</c:v>
                </c:pt>
                <c:pt idx="1362">
                  <c:v>15622.4338334076</c:v>
                </c:pt>
                <c:pt idx="1363">
                  <c:v>15630.072699566699</c:v>
                </c:pt>
                <c:pt idx="1364">
                  <c:v>15637.7090745933</c:v>
                </c:pt>
                <c:pt idx="1365">
                  <c:v>15645.3429615688</c:v>
                </c:pt>
                <c:pt idx="1366">
                  <c:v>15652.9743635574</c:v>
                </c:pt>
                <c:pt idx="1367">
                  <c:v>15660.603283606501</c:v>
                </c:pt>
                <c:pt idx="1368">
                  <c:v>15668.229724746499</c:v>
                </c:pt>
                <c:pt idx="1369">
                  <c:v>15675.8536899912</c:v>
                </c:pt>
                <c:pt idx="1370">
                  <c:v>15683.475182337699</c:v>
                </c:pt>
                <c:pt idx="1371">
                  <c:v>15691.094204766199</c:v>
                </c:pt>
                <c:pt idx="1372">
                  <c:v>15698.710760240599</c:v>
                </c:pt>
                <c:pt idx="1373">
                  <c:v>15706.324851707899</c:v>
                </c:pt>
                <c:pt idx="1374">
                  <c:v>15713.9364820991</c:v>
                </c:pt>
                <c:pt idx="1375">
                  <c:v>15721.5456543285</c:v>
                </c:pt>
                <c:pt idx="1376">
                  <c:v>15729.1523712941</c:v>
                </c:pt>
                <c:pt idx="1377">
                  <c:v>15736.7566358776</c:v>
                </c:pt>
                <c:pt idx="1378">
                  <c:v>15744.358450944699</c:v>
                </c:pt>
                <c:pt idx="1379">
                  <c:v>15751.9578193448</c:v>
                </c:pt>
                <c:pt idx="1380">
                  <c:v>15759.5547439111</c:v>
                </c:pt>
                <c:pt idx="1381">
                  <c:v>15767.149227460999</c:v>
                </c:pt>
                <c:pt idx="1382">
                  <c:v>15774.7412727958</c:v>
                </c:pt>
                <c:pt idx="1383">
                  <c:v>15782.330882701101</c:v>
                </c:pt>
                <c:pt idx="1384">
                  <c:v>15789.9180599463</c:v>
                </c:pt>
                <c:pt idx="1385">
                  <c:v>15797.5028072853</c:v>
                </c:pt>
                <c:pt idx="1386">
                  <c:v>15805.085127456299</c:v>
                </c:pt>
                <c:pt idx="1387">
                  <c:v>15812.6650231817</c:v>
                </c:pt>
                <c:pt idx="1388">
                  <c:v>15820.242497168399</c:v>
                </c:pt>
                <c:pt idx="1389">
                  <c:v>15827.817552107699</c:v>
                </c:pt>
                <c:pt idx="1390">
                  <c:v>15835.3901906756</c:v>
                </c:pt>
                <c:pt idx="1391">
                  <c:v>15842.9604155323</c:v>
                </c:pt>
                <c:pt idx="1392">
                  <c:v>15850.528229323099</c:v>
                </c:pt>
                <c:pt idx="1393">
                  <c:v>15858.0936346776</c:v>
                </c:pt>
                <c:pt idx="1394">
                  <c:v>15865.6566342105</c:v>
                </c:pt>
                <c:pt idx="1395">
                  <c:v>15873.217230521001</c:v>
                </c:pt>
                <c:pt idx="1396">
                  <c:v>15880.775426193401</c:v>
                </c:pt>
                <c:pt idx="1397">
                  <c:v>15888.3312237969</c:v>
                </c:pt>
                <c:pt idx="1398">
                  <c:v>15895.884625885499</c:v>
                </c:pt>
                <c:pt idx="1399">
                  <c:v>15903.435634998499</c:v>
                </c:pt>
                <c:pt idx="1400">
                  <c:v>15910.984253660199</c:v>
                </c:pt>
                <c:pt idx="1401">
                  <c:v>15918.5304843799</c:v>
                </c:pt>
                <c:pt idx="1402">
                  <c:v>15926.0743296523</c:v>
                </c:pt>
                <c:pt idx="1403">
                  <c:v>15933.6157919573</c:v>
                </c:pt>
                <c:pt idx="1404">
                  <c:v>15941.154873760201</c:v>
                </c:pt>
                <c:pt idx="1405">
                  <c:v>15948.691577511499</c:v>
                </c:pt>
                <c:pt idx="1406">
                  <c:v>15956.225905647299</c:v>
                </c:pt>
                <c:pt idx="1407">
                  <c:v>15963.757860588999</c:v>
                </c:pt>
                <c:pt idx="1408">
                  <c:v>15971.287444743901</c:v>
                </c:pt>
                <c:pt idx="1409">
                  <c:v>15978.8146605044</c:v>
                </c:pt>
                <c:pt idx="1410">
                  <c:v>15986.339510248899</c:v>
                </c:pt>
                <c:pt idx="1411">
                  <c:v>15993.8619963414</c:v>
                </c:pt>
                <c:pt idx="1412">
                  <c:v>16001.382121131601</c:v>
                </c:pt>
                <c:pt idx="1413">
                  <c:v>16008.899886955</c:v>
                </c:pt>
                <c:pt idx="1414">
                  <c:v>16016.4152961331</c:v>
                </c:pt>
                <c:pt idx="1415">
                  <c:v>16023.928350973199</c:v>
                </c:pt>
                <c:pt idx="1416">
                  <c:v>16031.439053768499</c:v>
                </c:pt>
                <c:pt idx="1417">
                  <c:v>16038.947406798399</c:v>
                </c:pt>
                <c:pt idx="1418">
                  <c:v>16046.453412328099</c:v>
                </c:pt>
                <c:pt idx="1419">
                  <c:v>16053.957072609201</c:v>
                </c:pt>
                <c:pt idx="1420">
                  <c:v>16061.458389879201</c:v>
                </c:pt>
                <c:pt idx="1421">
                  <c:v>16068.957366361999</c:v>
                </c:pt>
                <c:pt idx="1422">
                  <c:v>16076.4540042678</c:v>
                </c:pt>
                <c:pt idx="1423">
                  <c:v>16083.948305792899</c:v>
                </c:pt>
                <c:pt idx="1424">
                  <c:v>16091.440273120101</c:v>
                </c:pt>
                <c:pt idx="1425">
                  <c:v>16098.929908418701</c:v>
                </c:pt>
                <c:pt idx="1426">
                  <c:v>16106.417213844299</c:v>
                </c:pt>
                <c:pt idx="1427">
                  <c:v>16113.9021915391</c:v>
                </c:pt>
                <c:pt idx="1428">
                  <c:v>16121.3848436319</c:v>
                </c:pt>
                <c:pt idx="1429">
                  <c:v>16128.865172238</c:v>
                </c:pt>
                <c:pt idx="1430">
                  <c:v>16136.3431794595</c:v>
                </c:pt>
                <c:pt idx="1431">
                  <c:v>16143.8188673851</c:v>
                </c:pt>
                <c:pt idx="1432">
                  <c:v>16151.2922380903</c:v>
                </c:pt>
                <c:pt idx="1433">
                  <c:v>16158.763293637399</c:v>
                </c:pt>
                <c:pt idx="1434">
                  <c:v>16166.2320360755</c:v>
                </c:pt>
                <c:pt idx="1435">
                  <c:v>16173.6984674408</c:v>
                </c:pt>
                <c:pt idx="1436">
                  <c:v>16181.162589756201</c:v>
                </c:pt>
                <c:pt idx="1437">
                  <c:v>16188.6244050316</c:v>
                </c:pt>
                <c:pt idx="1438">
                  <c:v>16196.0839152643</c:v>
                </c:pt>
                <c:pt idx="1439">
                  <c:v>16203.541122438201</c:v>
                </c:pt>
                <c:pt idx="1440">
                  <c:v>16210.9960285246</c:v>
                </c:pt>
                <c:pt idx="1441">
                  <c:v>16218.448635482</c:v>
                </c:pt>
                <c:pt idx="1442">
                  <c:v>16225.898945256</c:v>
                </c:pt>
                <c:pt idx="1443">
                  <c:v>16233.346959779599</c:v>
                </c:pt>
                <c:pt idx="1444">
                  <c:v>16240.792680973</c:v>
                </c:pt>
                <c:pt idx="1445">
                  <c:v>16248.236110743799</c:v>
                </c:pt>
                <c:pt idx="1446">
                  <c:v>16255.677250987001</c:v>
                </c:pt>
                <c:pt idx="1447">
                  <c:v>16263.1161035852</c:v>
                </c:pt>
                <c:pt idx="1448">
                  <c:v>16270.5526704082</c:v>
                </c:pt>
                <c:pt idx="1449">
                  <c:v>16277.986953313601</c:v>
                </c:pt>
                <c:pt idx="1450">
                  <c:v>16285.4189541465</c:v>
                </c:pt>
                <c:pt idx="1451">
                  <c:v>16292.8486747396</c:v>
                </c:pt>
                <c:pt idx="1452">
                  <c:v>16300.276116913299</c:v>
                </c:pt>
                <c:pt idx="1453">
                  <c:v>16307.7012824757</c:v>
                </c:pt>
                <c:pt idx="1454">
                  <c:v>16315.124173222601</c:v>
                </c:pt>
                <c:pt idx="1455">
                  <c:v>16322.5447909378</c:v>
                </c:pt>
                <c:pt idx="1456">
                  <c:v>16329.9631373927</c:v>
                </c:pt>
                <c:pt idx="1457">
                  <c:v>16337.3792143467</c:v>
                </c:pt>
                <c:pt idx="1458">
                  <c:v>16344.793023547199</c:v>
                </c:pt>
                <c:pt idx="1459">
                  <c:v>16352.204566729501</c:v>
                </c:pt>
                <c:pt idx="1460">
                  <c:v>16359.613845616899</c:v>
                </c:pt>
                <c:pt idx="1461">
                  <c:v>16367.020861920801</c:v>
                </c:pt>
                <c:pt idx="1462">
                  <c:v>16374.425617340599</c:v>
                </c:pt>
                <c:pt idx="1463">
                  <c:v>16381.828113564001</c:v>
                </c:pt>
                <c:pt idx="1464">
                  <c:v>16389.228352266698</c:v>
                </c:pt>
                <c:pt idx="1465">
                  <c:v>16396.6263351128</c:v>
                </c:pt>
                <c:pt idx="1466">
                  <c:v>16404.022063754601</c:v>
                </c:pt>
                <c:pt idx="1467">
                  <c:v>16411.415539832698</c:v>
                </c:pt>
                <c:pt idx="1468">
                  <c:v>16418.806764976001</c:v>
                </c:pt>
                <c:pt idx="1469">
                  <c:v>16426.195740801701</c:v>
                </c:pt>
                <c:pt idx="1470">
                  <c:v>16433.5824689158</c:v>
                </c:pt>
                <c:pt idx="1471">
                  <c:v>16440.966950912301</c:v>
                </c:pt>
                <c:pt idx="1472">
                  <c:v>16448.349188374101</c:v>
                </c:pt>
                <c:pt idx="1473">
                  <c:v>16455.729182872299</c:v>
                </c:pt>
                <c:pt idx="1474">
                  <c:v>16463.106935966902</c:v>
                </c:pt>
                <c:pt idx="1475">
                  <c:v>16470.482449206302</c:v>
                </c:pt>
                <c:pt idx="1476">
                  <c:v>16477.855724127701</c:v>
                </c:pt>
                <c:pt idx="1477">
                  <c:v>16485.226762256902</c:v>
                </c:pt>
                <c:pt idx="1478">
                  <c:v>16492.595565108499</c:v>
                </c:pt>
                <c:pt idx="1479">
                  <c:v>16499.962134185898</c:v>
                </c:pt>
                <c:pt idx="1480">
                  <c:v>16507.326470981301</c:v>
                </c:pt>
                <c:pt idx="1481">
                  <c:v>16514.688576975801</c:v>
                </c:pt>
                <c:pt idx="1482">
                  <c:v>16522.048453639301</c:v>
                </c:pt>
                <c:pt idx="1483">
                  <c:v>16529.406102430701</c:v>
                </c:pt>
                <c:pt idx="1484">
                  <c:v>16536.761524797799</c:v>
                </c:pt>
                <c:pt idx="1485">
                  <c:v>16544.114722177699</c:v>
                </c:pt>
                <c:pt idx="1486">
                  <c:v>16551.465695996099</c:v>
                </c:pt>
                <c:pt idx="1487">
                  <c:v>16558.814447667999</c:v>
                </c:pt>
                <c:pt idx="1488">
                  <c:v>16566.1609785978</c:v>
                </c:pt>
                <c:pt idx="1489">
                  <c:v>16573.505290178498</c:v>
                </c:pt>
                <c:pt idx="1490">
                  <c:v>16580.8473837928</c:v>
                </c:pt>
                <c:pt idx="1491">
                  <c:v>16588.187260812301</c:v>
                </c:pt>
                <c:pt idx="1492">
                  <c:v>16595.524922598201</c:v>
                </c:pt>
                <c:pt idx="1493">
                  <c:v>16602.860370500599</c:v>
                </c:pt>
                <c:pt idx="1494">
                  <c:v>16610.1936058592</c:v>
                </c:pt>
                <c:pt idx="1495">
                  <c:v>16617.524630003099</c:v>
                </c:pt>
                <c:pt idx="1496">
                  <c:v>16624.853444250799</c:v>
                </c:pt>
                <c:pt idx="1497">
                  <c:v>16632.180049910101</c:v>
                </c:pt>
                <c:pt idx="1498">
                  <c:v>16639.504448278502</c:v>
                </c:pt>
                <c:pt idx="1499">
                  <c:v>16646.826640642899</c:v>
                </c:pt>
                <c:pt idx="1500">
                  <c:v>16654.146628279701</c:v>
                </c:pt>
                <c:pt idx="1501">
                  <c:v>16661.464412455101</c:v>
                </c:pt>
                <c:pt idx="1502">
                  <c:v>16668.7799944248</c:v>
                </c:pt>
                <c:pt idx="1503">
                  <c:v>16676.093375434099</c:v>
                </c:pt>
                <c:pt idx="1504">
                  <c:v>16683.4045567182</c:v>
                </c:pt>
                <c:pt idx="1505">
                  <c:v>16690.713539501801</c:v>
                </c:pt>
                <c:pt idx="1506">
                  <c:v>16698.020324999601</c:v>
                </c:pt>
                <c:pt idx="1507">
                  <c:v>16705.324914415902</c:v>
                </c:pt>
                <c:pt idx="1508">
                  <c:v>16712.627308945001</c:v>
                </c:pt>
                <c:pt idx="1509">
                  <c:v>16719.927509771001</c:v>
                </c:pt>
                <c:pt idx="1510">
                  <c:v>16727.2255180678</c:v>
                </c:pt>
                <c:pt idx="1511">
                  <c:v>16734.521334999601</c:v>
                </c:pt>
                <c:pt idx="1512">
                  <c:v>16741.814961720102</c:v>
                </c:pt>
                <c:pt idx="1513">
                  <c:v>16749.106399373399</c:v>
                </c:pt>
                <c:pt idx="1514">
                  <c:v>16756.395649093502</c:v>
                </c:pt>
                <c:pt idx="1515">
                  <c:v>16763.682712004302</c:v>
                </c:pt>
                <c:pt idx="1516">
                  <c:v>16770.967589220199</c:v>
                </c:pt>
                <c:pt idx="1517">
                  <c:v>16778.250281845299</c:v>
                </c:pt>
                <c:pt idx="1518">
                  <c:v>16785.530790974299</c:v>
                </c:pt>
                <c:pt idx="1519">
                  <c:v>16792.809117691799</c:v>
                </c:pt>
                <c:pt idx="1520">
                  <c:v>16800.085263072699</c:v>
                </c:pt>
                <c:pt idx="1521">
                  <c:v>16807.359228182399</c:v>
                </c:pt>
                <c:pt idx="1522">
                  <c:v>16814.631014076302</c:v>
                </c:pt>
                <c:pt idx="1523">
                  <c:v>16821.9006218002</c:v>
                </c:pt>
                <c:pt idx="1524">
                  <c:v>16829.1680523906</c:v>
                </c:pt>
                <c:pt idx="1525">
                  <c:v>16836.4333068739</c:v>
                </c:pt>
                <c:pt idx="1526">
                  <c:v>16843.696386267398</c:v>
                </c:pt>
                <c:pt idx="1527">
                  <c:v>16850.957291578499</c:v>
                </c:pt>
                <c:pt idx="1528">
                  <c:v>16858.2160238053</c:v>
                </c:pt>
                <c:pt idx="1529">
                  <c:v>16865.472583936498</c:v>
                </c:pt>
                <c:pt idx="1530">
                  <c:v>16872.726972951099</c:v>
                </c:pt>
                <c:pt idx="1531">
                  <c:v>16879.9791918189</c:v>
                </c:pt>
                <c:pt idx="1532">
                  <c:v>16887.229241500299</c:v>
                </c:pt>
                <c:pt idx="1533">
                  <c:v>16894.477122946399</c:v>
                </c:pt>
                <c:pt idx="1534">
                  <c:v>16901.722837098801</c:v>
                </c:pt>
                <c:pt idx="1535">
                  <c:v>16908.966384890002</c:v>
                </c:pt>
                <c:pt idx="1536">
                  <c:v>16916.207767243301</c:v>
                </c:pt>
                <c:pt idx="1537">
                  <c:v>16923.446985072602</c:v>
                </c:pt>
                <c:pt idx="1538">
                  <c:v>16930.684039282602</c:v>
                </c:pt>
                <c:pt idx="1539">
                  <c:v>16937.918930769101</c:v>
                </c:pt>
                <c:pt idx="1540">
                  <c:v>16945.151660418502</c:v>
                </c:pt>
                <c:pt idx="1541">
                  <c:v>16952.382229108302</c:v>
                </c:pt>
                <c:pt idx="1542">
                  <c:v>16959.610637706799</c:v>
                </c:pt>
                <c:pt idx="1543">
                  <c:v>16966.836887073401</c:v>
                </c:pt>
                <c:pt idx="1544">
                  <c:v>16974.060978058202</c:v>
                </c:pt>
                <c:pt idx="1545">
                  <c:v>16981.2829115028</c:v>
                </c:pt>
                <c:pt idx="1546">
                  <c:v>16988.502688239401</c:v>
                </c:pt>
                <c:pt idx="1547">
                  <c:v>16995.720309091601</c:v>
                </c:pt>
                <c:pt idx="1548">
                  <c:v>17002.935774873898</c:v>
                </c:pt>
                <c:pt idx="1549">
                  <c:v>17010.149086392099</c:v>
                </c:pt>
                <c:pt idx="1550">
                  <c:v>17017.360244443102</c:v>
                </c:pt>
                <c:pt idx="1551">
                  <c:v>17024.5692498149</c:v>
                </c:pt>
                <c:pt idx="1552">
                  <c:v>17031.776103287</c:v>
                </c:pt>
                <c:pt idx="1553">
                  <c:v>17038.980805629901</c:v>
                </c:pt>
                <c:pt idx="1554">
                  <c:v>17046.183357605401</c:v>
                </c:pt>
                <c:pt idx="1555">
                  <c:v>17053.383759967001</c:v>
                </c:pt>
                <c:pt idx="1556">
                  <c:v>17060.582013458901</c:v>
                </c:pt>
                <c:pt idx="1557">
                  <c:v>17067.778118817299</c:v>
                </c:pt>
                <c:pt idx="1558">
                  <c:v>17074.9720767695</c:v>
                </c:pt>
                <c:pt idx="1559">
                  <c:v>17082.163888034102</c:v>
                </c:pt>
                <c:pt idx="1560">
                  <c:v>17089.353553321402</c:v>
                </c:pt>
                <c:pt idx="1561">
                  <c:v>17096.541073333199</c:v>
                </c:pt>
                <c:pt idx="1562">
                  <c:v>17103.7264487627</c:v>
                </c:pt>
                <c:pt idx="1563">
                  <c:v>17110.909680294699</c:v>
                </c:pt>
                <c:pt idx="1564">
                  <c:v>17118.0907686055</c:v>
                </c:pt>
                <c:pt idx="1565">
                  <c:v>17125.269714362999</c:v>
                </c:pt>
                <c:pt idx="1566">
                  <c:v>17132.446518227</c:v>
                </c:pt>
                <c:pt idx="1567">
                  <c:v>17139.621180848499</c:v>
                </c:pt>
                <c:pt idx="1568">
                  <c:v>17146.7937028706</c:v>
                </c:pt>
                <c:pt idx="1569">
                  <c:v>17153.9640849278</c:v>
                </c:pt>
                <c:pt idx="1570">
                  <c:v>17161.132327646599</c:v>
                </c:pt>
                <c:pt idx="1571">
                  <c:v>17168.298431645198</c:v>
                </c:pt>
                <c:pt idx="1572">
                  <c:v>17175.4623975334</c:v>
                </c:pt>
                <c:pt idx="1573">
                  <c:v>17182.624225913001</c:v>
                </c:pt>
                <c:pt idx="1574">
                  <c:v>17189.783917377601</c:v>
                </c:pt>
                <c:pt idx="1575">
                  <c:v>17196.941472512801</c:v>
                </c:pt>
                <c:pt idx="1576">
                  <c:v>17204.096891895901</c:v>
                </c:pt>
                <c:pt idx="1577">
                  <c:v>17211.2501760962</c:v>
                </c:pt>
                <c:pt idx="1578">
                  <c:v>17218.401325675</c:v>
                </c:pt>
                <c:pt idx="1579">
                  <c:v>17225.550341185601</c:v>
                </c:pt>
                <c:pt idx="1580">
                  <c:v>17232.697223173302</c:v>
                </c:pt>
                <c:pt idx="1581">
                  <c:v>17239.8419721754</c:v>
                </c:pt>
                <c:pt idx="1582">
                  <c:v>17246.984588721101</c:v>
                </c:pt>
                <c:pt idx="1583">
                  <c:v>17254.125073332099</c:v>
                </c:pt>
                <c:pt idx="1584">
                  <c:v>17261.2634265218</c:v>
                </c:pt>
                <c:pt idx="1585">
                  <c:v>17268.399648795999</c:v>
                </c:pt>
                <c:pt idx="1586">
                  <c:v>17275.533740652601</c:v>
                </c:pt>
                <c:pt idx="1587">
                  <c:v>17282.665702581598</c:v>
                </c:pt>
                <c:pt idx="1588">
                  <c:v>17289.795535065401</c:v>
                </c:pt>
                <c:pt idx="1589">
                  <c:v>17296.923238578402</c:v>
                </c:pt>
                <c:pt idx="1590">
                  <c:v>17304.0488135876</c:v>
                </c:pt>
                <c:pt idx="1591">
                  <c:v>17311.172260551899</c:v>
                </c:pt>
                <c:pt idx="1592">
                  <c:v>17318.2935799228</c:v>
                </c:pt>
                <c:pt idx="1593">
                  <c:v>17325.412772144198</c:v>
                </c:pt>
                <c:pt idx="1594">
                  <c:v>17332.529837652099</c:v>
                </c:pt>
                <c:pt idx="1595">
                  <c:v>17339.6447768752</c:v>
                </c:pt>
                <c:pt idx="1596">
                  <c:v>17346.757590234301</c:v>
                </c:pt>
                <c:pt idx="1597">
                  <c:v>17353.868278142902</c:v>
                </c:pt>
                <c:pt idx="1598">
                  <c:v>17360.976841006999</c:v>
                </c:pt>
                <c:pt idx="1599">
                  <c:v>17368.0832792248</c:v>
                </c:pt>
                <c:pt idx="1600">
                  <c:v>17375.187593187398</c:v>
                </c:pt>
                <c:pt idx="1601">
                  <c:v>17382.289783278098</c:v>
                </c:pt>
                <c:pt idx="1602">
                  <c:v>17389.3898498731</c:v>
                </c:pt>
                <c:pt idx="1603">
                  <c:v>17396.487793340999</c:v>
                </c:pt>
                <c:pt idx="1604">
                  <c:v>17403.583614043</c:v>
                </c:pt>
                <c:pt idx="1605">
                  <c:v>17410.6773123331</c:v>
                </c:pt>
                <c:pt idx="1606">
                  <c:v>17417.768888557799</c:v>
                </c:pt>
                <c:pt idx="1607">
                  <c:v>17424.858343056501</c:v>
                </c:pt>
                <c:pt idx="1608">
                  <c:v>17431.945676161002</c:v>
                </c:pt>
                <c:pt idx="1609">
                  <c:v>17439.030888196299</c:v>
                </c:pt>
                <c:pt idx="1610">
                  <c:v>17446.1139794798</c:v>
                </c:pt>
                <c:pt idx="1611">
                  <c:v>17453.194950321798</c:v>
                </c:pt>
                <c:pt idx="1612">
                  <c:v>17460.2738010254</c:v>
                </c:pt>
                <c:pt idx="1613">
                  <c:v>17467.350531886699</c:v>
                </c:pt>
                <c:pt idx="1614">
                  <c:v>17474.425143194501</c:v>
                </c:pt>
                <c:pt idx="1615">
                  <c:v>17481.4976352304</c:v>
                </c:pt>
                <c:pt idx="1616">
                  <c:v>17488.568008269202</c:v>
                </c:pt>
                <c:pt idx="1617">
                  <c:v>17495.6362625785</c:v>
                </c:pt>
                <c:pt idx="1618">
                  <c:v>17502.702398418802</c:v>
                </c:pt>
                <c:pt idx="1619">
                  <c:v>17509.766416043502</c:v>
                </c:pt>
                <c:pt idx="1620">
                  <c:v>17516.8283156994</c:v>
                </c:pt>
                <c:pt idx="1621">
                  <c:v>17523.888097625801</c:v>
                </c:pt>
                <c:pt idx="1622">
                  <c:v>17530.945762055599</c:v>
                </c:pt>
                <c:pt idx="1623">
                  <c:v>17538.001309214302</c:v>
                </c:pt>
                <c:pt idx="1624">
                  <c:v>17545.0547393208</c:v>
                </c:pt>
                <c:pt idx="1625">
                  <c:v>17552.1060525871</c:v>
                </c:pt>
                <c:pt idx="1626">
                  <c:v>17559.155249218202</c:v>
                </c:pt>
                <c:pt idx="1627">
                  <c:v>17566.202329412299</c:v>
                </c:pt>
                <c:pt idx="1628">
                  <c:v>17573.247293361001</c:v>
                </c:pt>
                <c:pt idx="1629">
                  <c:v>17580.290141248901</c:v>
                </c:pt>
                <c:pt idx="1630">
                  <c:v>17587.330873253901</c:v>
                </c:pt>
                <c:pt idx="1631">
                  <c:v>17594.369489547302</c:v>
                </c:pt>
                <c:pt idx="1632">
                  <c:v>17601.405990293399</c:v>
                </c:pt>
                <c:pt idx="1633">
                  <c:v>17608.440375650101</c:v>
                </c:pt>
                <c:pt idx="1634">
                  <c:v>17615.472645768499</c:v>
                </c:pt>
                <c:pt idx="1635">
                  <c:v>17622.502800793001</c:v>
                </c:pt>
                <c:pt idx="1636">
                  <c:v>17629.530840861498</c:v>
                </c:pt>
                <c:pt idx="1637">
                  <c:v>17636.556766105299</c:v>
                </c:pt>
                <c:pt idx="1638">
                  <c:v>17643.580576648899</c:v>
                </c:pt>
                <c:pt idx="1639">
                  <c:v>17650.602272610598</c:v>
                </c:pt>
                <c:pt idx="1640">
                  <c:v>17657.621854101799</c:v>
                </c:pt>
                <c:pt idx="1641">
                  <c:v>17664.639321227802</c:v>
                </c:pt>
                <c:pt idx="1642">
                  <c:v>17671.654674087</c:v>
                </c:pt>
                <c:pt idx="1643">
                  <c:v>17678.667912771602</c:v>
                </c:pt>
                <c:pt idx="1644">
                  <c:v>17685.679037367201</c:v>
                </c:pt>
                <c:pt idx="1645">
                  <c:v>17692.688047953201</c:v>
                </c:pt>
                <c:pt idx="1646">
                  <c:v>17699.694944602299</c:v>
                </c:pt>
                <c:pt idx="1647">
                  <c:v>17706.699727381099</c:v>
                </c:pt>
                <c:pt idx="1648">
                  <c:v>17713.702396349701</c:v>
                </c:pt>
                <c:pt idx="1649">
                  <c:v>17720.702951561801</c:v>
                </c:pt>
                <c:pt idx="1650">
                  <c:v>17727.701393064999</c:v>
                </c:pt>
                <c:pt idx="1651">
                  <c:v>17734.697720900502</c:v>
                </c:pt>
                <c:pt idx="1652">
                  <c:v>17741.691935103201</c:v>
                </c:pt>
                <c:pt idx="1653">
                  <c:v>17748.684035701699</c:v>
                </c:pt>
                <c:pt idx="1654">
                  <c:v>17755.6740227185</c:v>
                </c:pt>
                <c:pt idx="1655">
                  <c:v>17762.661896169899</c:v>
                </c:pt>
                <c:pt idx="1656">
                  <c:v>17769.647656066001</c:v>
                </c:pt>
                <c:pt idx="1657">
                  <c:v>17776.6313024105</c:v>
                </c:pt>
                <c:pt idx="1658">
                  <c:v>17783.612835201398</c:v>
                </c:pt>
                <c:pt idx="1659">
                  <c:v>17790.592254430299</c:v>
                </c:pt>
                <c:pt idx="1660">
                  <c:v>17797.5695600828</c:v>
                </c:pt>
                <c:pt idx="1661">
                  <c:v>17804.544752138201</c:v>
                </c:pt>
                <c:pt idx="1662">
                  <c:v>17811.517830570101</c:v>
                </c:pt>
                <c:pt idx="1663">
                  <c:v>17818.488795345798</c:v>
                </c:pt>
                <c:pt idx="1664">
                  <c:v>17825.457646426799</c:v>
                </c:pt>
                <c:pt idx="1665">
                  <c:v>17832.424383768499</c:v>
                </c:pt>
                <c:pt idx="1666">
                  <c:v>17839.389007320198</c:v>
                </c:pt>
                <c:pt idx="1667">
                  <c:v>17846.351517025501</c:v>
                </c:pt>
                <c:pt idx="1668">
                  <c:v>17853.3119128219</c:v>
                </c:pt>
                <c:pt idx="1669">
                  <c:v>17860.2701946411</c:v>
                </c:pt>
                <c:pt idx="1670">
                  <c:v>17867.226362408699</c:v>
                </c:pt>
                <c:pt idx="1671">
                  <c:v>17874.180416044801</c:v>
                </c:pt>
                <c:pt idx="1672">
                  <c:v>17881.132355463498</c:v>
                </c:pt>
                <c:pt idx="1673">
                  <c:v>17888.082180572801</c:v>
                </c:pt>
                <c:pt idx="1674">
                  <c:v>17895.0298912752</c:v>
                </c:pt>
                <c:pt idx="1675">
                  <c:v>17901.975487467502</c:v>
                </c:pt>
                <c:pt idx="1676">
                  <c:v>17908.9189690405</c:v>
                </c:pt>
                <c:pt idx="1677">
                  <c:v>17915.860335879301</c:v>
                </c:pt>
                <c:pt idx="1678">
                  <c:v>17922.799587863399</c:v>
                </c:pt>
                <c:pt idx="1679">
                  <c:v>17929.736724866401</c:v>
                </c:pt>
                <c:pt idx="1680">
                  <c:v>17936.671746756499</c:v>
                </c:pt>
                <c:pt idx="1681">
                  <c:v>17943.604653396102</c:v>
                </c:pt>
                <c:pt idx="1682">
                  <c:v>17950.535444641799</c:v>
                </c:pt>
                <c:pt idx="1683">
                  <c:v>17957.464120344801</c:v>
                </c:pt>
                <c:pt idx="1684">
                  <c:v>17964.390680350702</c:v>
                </c:pt>
                <c:pt idx="1685">
                  <c:v>17971.315124499401</c:v>
                </c:pt>
                <c:pt idx="1686">
                  <c:v>17978.237452625301</c:v>
                </c:pt>
                <c:pt idx="1687">
                  <c:v>17985.157664557199</c:v>
                </c:pt>
                <c:pt idx="1688">
                  <c:v>17992.075760118601</c:v>
                </c:pt>
                <c:pt idx="1689">
                  <c:v>17998.991739127199</c:v>
                </c:pt>
                <c:pt idx="1690">
                  <c:v>18005.905601395501</c:v>
                </c:pt>
                <c:pt idx="1691">
                  <c:v>18012.817346730299</c:v>
                </c:pt>
                <c:pt idx="1692">
                  <c:v>18019.726974933001</c:v>
                </c:pt>
                <c:pt idx="1693">
                  <c:v>18026.634485799899</c:v>
                </c:pt>
                <c:pt idx="1694">
                  <c:v>18033.539879121501</c:v>
                </c:pt>
                <c:pt idx="1695">
                  <c:v>18040.443154682998</c:v>
                </c:pt>
                <c:pt idx="1696">
                  <c:v>18047.3443122645</c:v>
                </c:pt>
                <c:pt idx="1697">
                  <c:v>18054.243351640402</c:v>
                </c:pt>
                <c:pt idx="1698">
                  <c:v>18061.140272580102</c:v>
                </c:pt>
                <c:pt idx="1699">
                  <c:v>18068.035074847499</c:v>
                </c:pt>
                <c:pt idx="1700">
                  <c:v>18074.927758201298</c:v>
                </c:pt>
                <c:pt idx="1701">
                  <c:v>18081.818322394902</c:v>
                </c:pt>
                <c:pt idx="1702">
                  <c:v>18088.7067671765</c:v>
                </c:pt>
                <c:pt idx="1703">
                  <c:v>18095.593092289</c:v>
                </c:pt>
                <c:pt idx="1704">
                  <c:v>18102.477297470199</c:v>
                </c:pt>
                <c:pt idx="1705">
                  <c:v>18109.3593824526</c:v>
                </c:pt>
                <c:pt idx="1706">
                  <c:v>18116.239346963699</c:v>
                </c:pt>
                <c:pt idx="1707">
                  <c:v>18123.117190725799</c:v>
                </c:pt>
                <c:pt idx="1708">
                  <c:v>18129.992913455899</c:v>
                </c:pt>
                <c:pt idx="1709">
                  <c:v>18136.866514866098</c:v>
                </c:pt>
                <c:pt idx="1710">
                  <c:v>18143.737994663399</c:v>
                </c:pt>
                <c:pt idx="1711">
                  <c:v>18150.607352549501</c:v>
                </c:pt>
                <c:pt idx="1712">
                  <c:v>18157.474588221401</c:v>
                </c:pt>
                <c:pt idx="1713">
                  <c:v>18164.3397013709</c:v>
                </c:pt>
                <c:pt idx="1714">
                  <c:v>18171.202691684699</c:v>
                </c:pt>
                <c:pt idx="1715">
                  <c:v>18178.063558844598</c:v>
                </c:pt>
                <c:pt idx="1716">
                  <c:v>18184.922302527499</c:v>
                </c:pt>
                <c:pt idx="1717">
                  <c:v>18191.778922405199</c:v>
                </c:pt>
                <c:pt idx="1718">
                  <c:v>18198.6334181446</c:v>
                </c:pt>
                <c:pt idx="1719">
                  <c:v>18205.4857894079</c:v>
                </c:pt>
                <c:pt idx="1720">
                  <c:v>18212.336035852099</c:v>
                </c:pt>
                <c:pt idx="1721">
                  <c:v>18219.184157129399</c:v>
                </c:pt>
                <c:pt idx="1722">
                  <c:v>18226.030152887299</c:v>
                </c:pt>
                <c:pt idx="1723">
                  <c:v>18232.874022768301</c:v>
                </c:pt>
                <c:pt idx="1724">
                  <c:v>18239.7157664101</c:v>
                </c:pt>
                <c:pt idx="1725">
                  <c:v>18246.555383445699</c:v>
                </c:pt>
                <c:pt idx="1726">
                  <c:v>18253.392873503199</c:v>
                </c:pt>
                <c:pt idx="1727">
                  <c:v>18260.228236206</c:v>
                </c:pt>
                <c:pt idx="1728">
                  <c:v>18267.061471172699</c:v>
                </c:pt>
                <c:pt idx="1729">
                  <c:v>18273.892578017101</c:v>
                </c:pt>
                <c:pt idx="1730">
                  <c:v>18280.721556348599</c:v>
                </c:pt>
                <c:pt idx="1731">
                  <c:v>18287.548405771598</c:v>
                </c:pt>
                <c:pt idx="1732">
                  <c:v>18294.373125885901</c:v>
                </c:pt>
                <c:pt idx="1733">
                  <c:v>18301.195716286598</c:v>
                </c:pt>
                <c:pt idx="1734">
                  <c:v>18308.016176564401</c:v>
                </c:pt>
                <c:pt idx="1735">
                  <c:v>18314.8345063052</c:v>
                </c:pt>
                <c:pt idx="1736">
                  <c:v>18321.6507050902</c:v>
                </c:pt>
                <c:pt idx="1737">
                  <c:v>18328.464772496201</c:v>
                </c:pt>
                <c:pt idx="1738">
                  <c:v>18335.276708095502</c:v>
                </c:pt>
                <c:pt idx="1739">
                  <c:v>18342.086511455502</c:v>
                </c:pt>
                <c:pt idx="1740">
                  <c:v>18348.8941821394</c:v>
                </c:pt>
                <c:pt idx="1741">
                  <c:v>18355.699719705899</c:v>
                </c:pt>
                <c:pt idx="1742">
                  <c:v>18362.503123708899</c:v>
                </c:pt>
                <c:pt idx="1743">
                  <c:v>18369.304393698301</c:v>
                </c:pt>
                <c:pt idx="1744">
                  <c:v>18376.103529218999</c:v>
                </c:pt>
                <c:pt idx="1745">
                  <c:v>18382.900529811999</c:v>
                </c:pt>
                <c:pt idx="1746">
                  <c:v>18389.695395013499</c:v>
                </c:pt>
                <c:pt idx="1747">
                  <c:v>18396.488124355401</c:v>
                </c:pt>
                <c:pt idx="1748">
                  <c:v>18403.278717365301</c:v>
                </c:pt>
                <c:pt idx="1749">
                  <c:v>18410.0671735664</c:v>
                </c:pt>
                <c:pt idx="1750">
                  <c:v>18416.853492477501</c:v>
                </c:pt>
                <c:pt idx="1751">
                  <c:v>18423.637673613201</c:v>
                </c:pt>
                <c:pt idx="1752">
                  <c:v>18430.419716483499</c:v>
                </c:pt>
                <c:pt idx="1753">
                  <c:v>18437.1996205945</c:v>
                </c:pt>
                <c:pt idx="1754">
                  <c:v>18443.977385447801</c:v>
                </c:pt>
                <c:pt idx="1755">
                  <c:v>18450.7530105408</c:v>
                </c:pt>
                <c:pt idx="1756">
                  <c:v>18457.526495366499</c:v>
                </c:pt>
                <c:pt idx="1757">
                  <c:v>18464.297839414001</c:v>
                </c:pt>
                <c:pt idx="1758">
                  <c:v>18471.067042167899</c:v>
                </c:pt>
                <c:pt idx="1759">
                  <c:v>18477.834103108798</c:v>
                </c:pt>
                <c:pt idx="1760">
                  <c:v>18484.599021712998</c:v>
                </c:pt>
                <c:pt idx="1761">
                  <c:v>18491.361797452701</c:v>
                </c:pt>
                <c:pt idx="1762">
                  <c:v>18498.122429796102</c:v>
                </c:pt>
                <c:pt idx="1763">
                  <c:v>18504.880918207102</c:v>
                </c:pt>
                <c:pt idx="1764">
                  <c:v>18511.637262145501</c:v>
                </c:pt>
                <c:pt idx="1765">
                  <c:v>18518.3914610672</c:v>
                </c:pt>
                <c:pt idx="1766">
                  <c:v>18525.1435144239</c:v>
                </c:pt>
                <c:pt idx="1767">
                  <c:v>18531.893421663299</c:v>
                </c:pt>
                <c:pt idx="1768">
                  <c:v>18538.641182228901</c:v>
                </c:pt>
                <c:pt idx="1769">
                  <c:v>18545.3867955606</c:v>
                </c:pt>
                <c:pt idx="1770">
                  <c:v>18552.130261093898</c:v>
                </c:pt>
                <c:pt idx="1771">
                  <c:v>18558.8715782605</c:v>
                </c:pt>
                <c:pt idx="1772">
                  <c:v>18565.610746488099</c:v>
                </c:pt>
                <c:pt idx="1773">
                  <c:v>18572.347765200499</c:v>
                </c:pt>
                <c:pt idx="1774">
                  <c:v>18579.082633817601</c:v>
                </c:pt>
                <c:pt idx="1775">
                  <c:v>18585.815351755398</c:v>
                </c:pt>
                <c:pt idx="1776">
                  <c:v>18592.5459184258</c:v>
                </c:pt>
                <c:pt idx="1777">
                  <c:v>18599.274333237001</c:v>
                </c:pt>
                <c:pt idx="1778">
                  <c:v>18606.000595593501</c:v>
                </c:pt>
                <c:pt idx="1779">
                  <c:v>18612.724704895802</c:v>
                </c:pt>
                <c:pt idx="1780">
                  <c:v>18619.446660540401</c:v>
                </c:pt>
                <c:pt idx="1781">
                  <c:v>18626.1664619203</c:v>
                </c:pt>
                <c:pt idx="1782">
                  <c:v>18632.8841084245</c:v>
                </c:pt>
                <c:pt idx="1783">
                  <c:v>18639.599599438501</c:v>
                </c:pt>
                <c:pt idx="1784">
                  <c:v>18646.312934343699</c:v>
                </c:pt>
                <c:pt idx="1785">
                  <c:v>18653.024112518098</c:v>
                </c:pt>
                <c:pt idx="1786">
                  <c:v>18659.7331333357</c:v>
                </c:pt>
                <c:pt idx="1787">
                  <c:v>18666.439996166999</c:v>
                </c:pt>
                <c:pt idx="1788">
                  <c:v>18673.1447003787</c:v>
                </c:pt>
                <c:pt idx="1789">
                  <c:v>18679.8472453338</c:v>
                </c:pt>
                <c:pt idx="1790">
                  <c:v>18686.547630391899</c:v>
                </c:pt>
                <c:pt idx="1791">
                  <c:v>18693.245854908699</c:v>
                </c:pt>
                <c:pt idx="1792">
                  <c:v>18699.941918236302</c:v>
                </c:pt>
                <c:pt idx="1793">
                  <c:v>18706.635819723499</c:v>
                </c:pt>
                <c:pt idx="1794">
                  <c:v>18713.327558714998</c:v>
                </c:pt>
                <c:pt idx="1795">
                  <c:v>18720.017134552501</c:v>
                </c:pt>
                <c:pt idx="1796">
                  <c:v>18726.704546573699</c:v>
                </c:pt>
                <c:pt idx="1797">
                  <c:v>18733.3897941131</c:v>
                </c:pt>
                <c:pt idx="1798">
                  <c:v>18740.072876501399</c:v>
                </c:pt>
                <c:pt idx="1799">
                  <c:v>18746.753793066098</c:v>
                </c:pt>
                <c:pt idx="1800">
                  <c:v>18753.432543130901</c:v>
                </c:pt>
                <c:pt idx="1801">
                  <c:v>18760.109126016301</c:v>
                </c:pt>
                <c:pt idx="1802">
                  <c:v>18766.783541039302</c:v>
                </c:pt>
                <c:pt idx="1803">
                  <c:v>18773.455787513201</c:v>
                </c:pt>
                <c:pt idx="1804">
                  <c:v>18780.125864748301</c:v>
                </c:pt>
                <c:pt idx="1805">
                  <c:v>18786.793772051202</c:v>
                </c:pt>
                <c:pt idx="1806">
                  <c:v>18793.459508725398</c:v>
                </c:pt>
                <c:pt idx="1807">
                  <c:v>18800.123074070601</c:v>
                </c:pt>
                <c:pt idx="1808">
                  <c:v>18806.784467383601</c:v>
                </c:pt>
                <c:pt idx="1809">
                  <c:v>18813.443687957701</c:v>
                </c:pt>
                <c:pt idx="1810">
                  <c:v>18820.100735082699</c:v>
                </c:pt>
                <c:pt idx="1811">
                  <c:v>18826.755608045401</c:v>
                </c:pt>
                <c:pt idx="1812">
                  <c:v>18833.4083061292</c:v>
                </c:pt>
                <c:pt idx="1813">
                  <c:v>18840.058828614099</c:v>
                </c:pt>
                <c:pt idx="1814">
                  <c:v>18846.707174777101</c:v>
                </c:pt>
                <c:pt idx="1815">
                  <c:v>18853.3533438917</c:v>
                </c:pt>
                <c:pt idx="1816">
                  <c:v>18859.997335228501</c:v>
                </c:pt>
                <c:pt idx="1817">
                  <c:v>18866.639148054601</c:v>
                </c:pt>
                <c:pt idx="1818">
                  <c:v>18873.278781634101</c:v>
                </c:pt>
                <c:pt idx="1819">
                  <c:v>18879.9162352278</c:v>
                </c:pt>
                <c:pt idx="1820">
                  <c:v>18886.5515080935</c:v>
                </c:pt>
                <c:pt idx="1821">
                  <c:v>18893.184599485699</c:v>
                </c:pt>
                <c:pt idx="1822">
                  <c:v>18899.815508656</c:v>
                </c:pt>
                <c:pt idx="1823">
                  <c:v>18906.444234852701</c:v>
                </c:pt>
                <c:pt idx="1824">
                  <c:v>18913.070777321002</c:v>
                </c:pt>
                <c:pt idx="1825">
                  <c:v>18919.6951353033</c:v>
                </c:pt>
                <c:pt idx="1826">
                  <c:v>18926.3173080386</c:v>
                </c:pt>
                <c:pt idx="1827">
                  <c:v>18932.937294763102</c:v>
                </c:pt>
                <c:pt idx="1828">
                  <c:v>18939.555094709802</c:v>
                </c:pt>
                <c:pt idx="1829">
                  <c:v>18946.1707071089</c:v>
                </c:pt>
                <c:pt idx="1830">
                  <c:v>18952.784131187502</c:v>
                </c:pt>
                <c:pt idx="1831">
                  <c:v>18959.395366169701</c:v>
                </c:pt>
                <c:pt idx="1832">
                  <c:v>18966.004411276699</c:v>
                </c:pt>
                <c:pt idx="1833">
                  <c:v>18972.611265726799</c:v>
                </c:pt>
                <c:pt idx="1834">
                  <c:v>18979.215928735201</c:v>
                </c:pt>
                <c:pt idx="1835">
                  <c:v>18985.818399514301</c:v>
                </c:pt>
                <c:pt idx="1836">
                  <c:v>18992.418677273701</c:v>
                </c:pt>
                <c:pt idx="1837">
                  <c:v>18999.016761219998</c:v>
                </c:pt>
                <c:pt idx="1838">
                  <c:v>19005.612650557101</c:v>
                </c:pt>
                <c:pt idx="1839">
                  <c:v>19012.206344485701</c:v>
                </c:pt>
                <c:pt idx="1840">
                  <c:v>19018.797842204101</c:v>
                </c:pt>
                <c:pt idx="1841">
                  <c:v>19025.387142907399</c:v>
                </c:pt>
                <c:pt idx="1842">
                  <c:v>19031.9742457883</c:v>
                </c:pt>
                <c:pt idx="1843">
                  <c:v>19038.559150036501</c:v>
                </c:pt>
                <c:pt idx="1844">
                  <c:v>19045.141854838799</c:v>
                </c:pt>
                <c:pt idx="1845">
                  <c:v>19051.722359379499</c:v>
                </c:pt>
                <c:pt idx="1846">
                  <c:v>19058.30066284</c:v>
                </c:pt>
                <c:pt idx="1847">
                  <c:v>19064.8767643992</c:v>
                </c:pt>
                <c:pt idx="1848">
                  <c:v>19071.450663233001</c:v>
                </c:pt>
                <c:pt idx="1849">
                  <c:v>19078.022358514801</c:v>
                </c:pt>
                <c:pt idx="1850">
                  <c:v>19084.591849415399</c:v>
                </c:pt>
                <c:pt idx="1851">
                  <c:v>19091.159135102698</c:v>
                </c:pt>
                <c:pt idx="1852">
                  <c:v>19097.724214742098</c:v>
                </c:pt>
                <c:pt idx="1853">
                  <c:v>19104.287087496599</c:v>
                </c:pt>
                <c:pt idx="1854">
                  <c:v>19110.847752526101</c:v>
                </c:pt>
                <c:pt idx="1855">
                  <c:v>19117.406208988301</c:v>
                </c:pt>
                <c:pt idx="1856">
                  <c:v>19123.962456038302</c:v>
                </c:pt>
                <c:pt idx="1857">
                  <c:v>19130.516492828399</c:v>
                </c:pt>
                <c:pt idx="1858">
                  <c:v>19137.0683185085</c:v>
                </c:pt>
                <c:pt idx="1859">
                  <c:v>19143.617932226101</c:v>
                </c:pt>
                <c:pt idx="1860">
                  <c:v>19150.1653331259</c:v>
                </c:pt>
                <c:pt idx="1861">
                  <c:v>19156.710520350502</c:v>
                </c:pt>
                <c:pt idx="1862">
                  <c:v>19163.253493039501</c:v>
                </c:pt>
                <c:pt idx="1863">
                  <c:v>19169.794250330498</c:v>
                </c:pt>
                <c:pt idx="1864">
                  <c:v>19176.3327913584</c:v>
                </c:pt>
                <c:pt idx="1865">
                  <c:v>19182.869115255799</c:v>
                </c:pt>
                <c:pt idx="1866">
                  <c:v>19189.403221152701</c:v>
                </c:pt>
                <c:pt idx="1867">
                  <c:v>19195.9351081768</c:v>
                </c:pt>
                <c:pt idx="1868">
                  <c:v>19202.464775453602</c:v>
                </c:pt>
                <c:pt idx="1869">
                  <c:v>19208.9922221058</c:v>
                </c:pt>
                <c:pt idx="1870">
                  <c:v>19215.517447254198</c:v>
                </c:pt>
                <c:pt idx="1871">
                  <c:v>19222.040450016801</c:v>
                </c:pt>
                <c:pt idx="1872">
                  <c:v>19228.5612295098</c:v>
                </c:pt>
                <c:pt idx="1873">
                  <c:v>19235.079784846599</c:v>
                </c:pt>
                <c:pt idx="1874">
                  <c:v>19241.5961151386</c:v>
                </c:pt>
                <c:pt idx="1875">
                  <c:v>19248.110219494702</c:v>
                </c:pt>
                <c:pt idx="1876">
                  <c:v>19254.622097021798</c:v>
                </c:pt>
                <c:pt idx="1877">
                  <c:v>19261.131746824401</c:v>
                </c:pt>
                <c:pt idx="1878">
                  <c:v>19267.639168004702</c:v>
                </c:pt>
                <c:pt idx="1879">
                  <c:v>19274.144359662801</c:v>
                </c:pt>
                <c:pt idx="1880">
                  <c:v>19280.6473208965</c:v>
                </c:pt>
                <c:pt idx="1881">
                  <c:v>19287.148050801599</c:v>
                </c:pt>
                <c:pt idx="1882">
                  <c:v>19293.646548471399</c:v>
                </c:pt>
                <c:pt idx="1883">
                  <c:v>19300.142812997299</c:v>
                </c:pt>
                <c:pt idx="1884">
                  <c:v>19306.636843468499</c:v>
                </c:pt>
                <c:pt idx="1885">
                  <c:v>19313.128638972099</c:v>
                </c:pt>
                <c:pt idx="1886">
                  <c:v>19319.618198593002</c:v>
                </c:pt>
                <c:pt idx="1887">
                  <c:v>19326.105521414</c:v>
                </c:pt>
                <c:pt idx="1888">
                  <c:v>19332.5906065159</c:v>
                </c:pt>
                <c:pt idx="1889">
                  <c:v>19339.0734529773</c:v>
                </c:pt>
                <c:pt idx="1890">
                  <c:v>19345.554059875099</c:v>
                </c:pt>
                <c:pt idx="1891">
                  <c:v>19352.0324262836</c:v>
                </c:pt>
                <c:pt idx="1892">
                  <c:v>19358.508551275601</c:v>
                </c:pt>
                <c:pt idx="1893">
                  <c:v>19364.982433921501</c:v>
                </c:pt>
                <c:pt idx="1894">
                  <c:v>19371.454073289999</c:v>
                </c:pt>
                <c:pt idx="1895">
                  <c:v>19377.923468447701</c:v>
                </c:pt>
                <c:pt idx="1896">
                  <c:v>19384.390618459202</c:v>
                </c:pt>
                <c:pt idx="1897">
                  <c:v>19390.855522387199</c:v>
                </c:pt>
                <c:pt idx="1898">
                  <c:v>19397.318179292401</c:v>
                </c:pt>
                <c:pt idx="1899">
                  <c:v>19403.778588233799</c:v>
                </c:pt>
                <c:pt idx="1900">
                  <c:v>19410.2367482681</c:v>
                </c:pt>
                <c:pt idx="1901">
                  <c:v>19416.6926584506</c:v>
                </c:pt>
                <c:pt idx="1902">
                  <c:v>19423.146317834398</c:v>
                </c:pt>
                <c:pt idx="1903">
                  <c:v>19429.5977254707</c:v>
                </c:pt>
                <c:pt idx="1904">
                  <c:v>19436.0468804091</c:v>
                </c:pt>
                <c:pt idx="1905">
                  <c:v>19442.493781697201</c:v>
                </c:pt>
                <c:pt idx="1906">
                  <c:v>19448.938428380901</c:v>
                </c:pt>
                <c:pt idx="1907">
                  <c:v>19455.3808195042</c:v>
                </c:pt>
                <c:pt idx="1908">
                  <c:v>19461.820954109298</c:v>
                </c:pt>
                <c:pt idx="1909">
                  <c:v>19468.258831236799</c:v>
                </c:pt>
                <c:pt idx="1910">
                  <c:v>19474.6944499253</c:v>
                </c:pt>
                <c:pt idx="1911">
                  <c:v>19481.127809211899</c:v>
                </c:pt>
                <c:pt idx="1912">
                  <c:v>19487.558908131799</c:v>
                </c:pt>
                <c:pt idx="1913">
                  <c:v>19493.987745718601</c:v>
                </c:pt>
                <c:pt idx="1914">
                  <c:v>19500.414321004198</c:v>
                </c:pt>
                <c:pt idx="1915">
                  <c:v>19506.838633018699</c:v>
                </c:pt>
                <c:pt idx="1916">
                  <c:v>19513.260680790601</c:v>
                </c:pt>
                <c:pt idx="1917">
                  <c:v>19519.6804633469</c:v>
                </c:pt>
                <c:pt idx="1918">
                  <c:v>19526.0979797127</c:v>
                </c:pt>
                <c:pt idx="1919">
                  <c:v>19532.513228911699</c:v>
                </c:pt>
                <c:pt idx="1920">
                  <c:v>19538.926209965801</c:v>
                </c:pt>
                <c:pt idx="1921">
                  <c:v>19545.3369218956</c:v>
                </c:pt>
                <c:pt idx="1922">
                  <c:v>19551.7453637197</c:v>
                </c:pt>
                <c:pt idx="1923">
                  <c:v>19558.151534455501</c:v>
                </c:pt>
                <c:pt idx="1924">
                  <c:v>19564.555433118599</c:v>
                </c:pt>
                <c:pt idx="1925">
                  <c:v>19570.957058723401</c:v>
                </c:pt>
                <c:pt idx="1926">
                  <c:v>19577.356410282398</c:v>
                </c:pt>
                <c:pt idx="1927">
                  <c:v>19583.7534868068</c:v>
                </c:pt>
                <c:pt idx="1928">
                  <c:v>19590.1482873063</c:v>
                </c:pt>
                <c:pt idx="1929">
                  <c:v>19596.540810789</c:v>
                </c:pt>
                <c:pt idx="1930">
                  <c:v>19602.931056261699</c:v>
                </c:pt>
                <c:pt idx="1931">
                  <c:v>19609.3190227298</c:v>
                </c:pt>
                <c:pt idx="1932">
                  <c:v>19615.704709197002</c:v>
                </c:pt>
                <c:pt idx="1933">
                  <c:v>19622.088114665701</c:v>
                </c:pt>
                <c:pt idx="1934">
                  <c:v>19628.469238137099</c:v>
                </c:pt>
                <c:pt idx="1935">
                  <c:v>19634.848078610699</c:v>
                </c:pt>
                <c:pt idx="1936">
                  <c:v>19641.2246350848</c:v>
                </c:pt>
                <c:pt idx="1937">
                  <c:v>19647.598906556399</c:v>
                </c:pt>
                <c:pt idx="1938">
                  <c:v>19653.970892020901</c:v>
                </c:pt>
                <c:pt idx="1939">
                  <c:v>19660.340590472599</c:v>
                </c:pt>
                <c:pt idx="1940">
                  <c:v>19666.708000904498</c:v>
                </c:pt>
                <c:pt idx="1941">
                  <c:v>19673.073122308098</c:v>
                </c:pt>
                <c:pt idx="1942">
                  <c:v>19679.435953673699</c:v>
                </c:pt>
                <c:pt idx="1943">
                  <c:v>19685.7964939905</c:v>
                </c:pt>
                <c:pt idx="1944">
                  <c:v>19692.154742246101</c:v>
                </c:pt>
                <c:pt idx="1945">
                  <c:v>19698.5106974271</c:v>
                </c:pt>
                <c:pt idx="1946">
                  <c:v>19704.8643585188</c:v>
                </c:pt>
                <c:pt idx="1947">
                  <c:v>19711.215724505299</c:v>
                </c:pt>
                <c:pt idx="1948">
                  <c:v>19717.5647943695</c:v>
                </c:pt>
                <c:pt idx="1949">
                  <c:v>19723.911567093099</c:v>
                </c:pt>
                <c:pt idx="1950">
                  <c:v>19730.256041656499</c:v>
                </c:pt>
                <c:pt idx="1951">
                  <c:v>19736.598217039202</c:v>
                </c:pt>
                <c:pt idx="1952">
                  <c:v>19742.938092219301</c:v>
                </c:pt>
                <c:pt idx="1953">
                  <c:v>19749.275666173999</c:v>
                </c:pt>
                <c:pt idx="1954">
                  <c:v>19755.610937879101</c:v>
                </c:pt>
                <c:pt idx="1955">
                  <c:v>19761.9439063096</c:v>
                </c:pt>
                <c:pt idx="1956">
                  <c:v>19768.274570439102</c:v>
                </c:pt>
                <c:pt idx="1957">
                  <c:v>19774.6029292405</c:v>
                </c:pt>
                <c:pt idx="1958">
                  <c:v>19780.9289816852</c:v>
                </c:pt>
                <c:pt idx="1959">
                  <c:v>19787.2527267439</c:v>
                </c:pt>
                <c:pt idx="1960">
                  <c:v>19793.5741633861</c:v>
                </c:pt>
                <c:pt idx="1961">
                  <c:v>19799.893290580399</c:v>
                </c:pt>
                <c:pt idx="1962">
                  <c:v>19806.2101072941</c:v>
                </c:pt>
                <c:pt idx="1963">
                  <c:v>19812.524612493999</c:v>
                </c:pt>
                <c:pt idx="1964">
                  <c:v>19818.836805145402</c:v>
                </c:pt>
                <c:pt idx="1965">
                  <c:v>19825.146684212901</c:v>
                </c:pt>
                <c:pt idx="1966">
                  <c:v>19831.4542486602</c:v>
                </c:pt>
                <c:pt idx="1967">
                  <c:v>19837.759497449999</c:v>
                </c:pt>
                <c:pt idx="1968">
                  <c:v>19844.062429544101</c:v>
                </c:pt>
                <c:pt idx="1969">
                  <c:v>19850.363043903199</c:v>
                </c:pt>
                <c:pt idx="1970">
                  <c:v>19856.661339487298</c:v>
                </c:pt>
                <c:pt idx="1971">
                  <c:v>19862.957315255499</c:v>
                </c:pt>
                <c:pt idx="1972">
                  <c:v>19869.250970165998</c:v>
                </c:pt>
                <c:pt idx="1973">
                  <c:v>19875.5423031762</c:v>
                </c:pt>
                <c:pt idx="1974">
                  <c:v>19881.831313242601</c:v>
                </c:pt>
                <c:pt idx="1975">
                  <c:v>19888.117999320799</c:v>
                </c:pt>
                <c:pt idx="1976">
                  <c:v>19894.402360365701</c:v>
                </c:pt>
                <c:pt idx="1977">
                  <c:v>19900.684395331398</c:v>
                </c:pt>
                <c:pt idx="1978">
                  <c:v>19906.964103171202</c:v>
                </c:pt>
                <c:pt idx="1979">
                  <c:v>19913.241482837599</c:v>
                </c:pt>
                <c:pt idx="1980">
                  <c:v>19919.516533282302</c:v>
                </c:pt>
                <c:pt idx="1981">
                  <c:v>19925.7892534563</c:v>
                </c:pt>
                <c:pt idx="1982">
                  <c:v>19932.05964231</c:v>
                </c:pt>
                <c:pt idx="1983">
                  <c:v>19938.3276987928</c:v>
                </c:pt>
                <c:pt idx="1984">
                  <c:v>19944.5934218537</c:v>
                </c:pt>
                <c:pt idx="1985">
                  <c:v>19950.8568104408</c:v>
                </c:pt>
                <c:pt idx="1986">
                  <c:v>19957.117863501699</c:v>
                </c:pt>
                <c:pt idx="1987">
                  <c:v>19963.376579983</c:v>
                </c:pt>
                <c:pt idx="1988">
                  <c:v>19969.632958831</c:v>
                </c:pt>
                <c:pt idx="1989">
                  <c:v>19975.8869989913</c:v>
                </c:pt>
                <c:pt idx="1990">
                  <c:v>19982.138699408701</c:v>
                </c:pt>
                <c:pt idx="1991">
                  <c:v>19988.3880590275</c:v>
                </c:pt>
                <c:pt idx="1992">
                  <c:v>19994.635076791601</c:v>
                </c:pt>
                <c:pt idx="1993">
                  <c:v>20000.879751643901</c:v>
                </c:pt>
                <c:pt idx="1994">
                  <c:v>20007.122082527101</c:v>
                </c:pt>
                <c:pt idx="1995">
                  <c:v>20013.362068383201</c:v>
                </c:pt>
                <c:pt idx="1996">
                  <c:v>20019.599708153601</c:v>
                </c:pt>
                <c:pt idx="1997">
                  <c:v>20025.8350007792</c:v>
                </c:pt>
                <c:pt idx="1998">
                  <c:v>20032.067945200601</c:v>
                </c:pt>
                <c:pt idx="1999">
                  <c:v>20038.2985403575</c:v>
                </c:pt>
                <c:pt idx="2000">
                  <c:v>20044.526785189501</c:v>
                </c:pt>
                <c:pt idx="2001">
                  <c:v>20050.752678635399</c:v>
                </c:pt>
                <c:pt idx="2002">
                  <c:v>20056.976219633802</c:v>
                </c:pt>
                <c:pt idx="2003">
                  <c:v>20063.197407122701</c:v>
                </c:pt>
                <c:pt idx="2004">
                  <c:v>20069.4162400397</c:v>
                </c:pt>
                <c:pt idx="2005">
                  <c:v>20075.6327173219</c:v>
                </c:pt>
                <c:pt idx="2006">
                  <c:v>20081.846837906302</c:v>
                </c:pt>
                <c:pt idx="2007">
                  <c:v>20088.058600729099</c:v>
                </c:pt>
                <c:pt idx="2008">
                  <c:v>20094.268004726298</c:v>
                </c:pt>
                <c:pt idx="2009">
                  <c:v>20100.475048833501</c:v>
                </c:pt>
                <c:pt idx="2010">
                  <c:v>20106.6797319861</c:v>
                </c:pt>
                <c:pt idx="2011">
                  <c:v>20112.882053118901</c:v>
                </c:pt>
                <c:pt idx="2012">
                  <c:v>20119.082011166502</c:v>
                </c:pt>
                <c:pt idx="2013">
                  <c:v>20125.279605063301</c:v>
                </c:pt>
                <c:pt idx="2014">
                  <c:v>20131.474833743101</c:v>
                </c:pt>
                <c:pt idx="2015">
                  <c:v>20137.667696139699</c:v>
                </c:pt>
                <c:pt idx="2016">
                  <c:v>20143.858191186398</c:v>
                </c:pt>
                <c:pt idx="2017">
                  <c:v>20150.046317816501</c:v>
                </c:pt>
                <c:pt idx="2018">
                  <c:v>20156.2320749627</c:v>
                </c:pt>
                <c:pt idx="2019">
                  <c:v>20162.415461557699</c:v>
                </c:pt>
                <c:pt idx="2020">
                  <c:v>20168.596476534</c:v>
                </c:pt>
                <c:pt idx="2021">
                  <c:v>20174.775118823702</c:v>
                </c:pt>
                <c:pt idx="2022">
                  <c:v>20180.951387358899</c:v>
                </c:pt>
                <c:pt idx="2023">
                  <c:v>20187.1252810714</c:v>
                </c:pt>
                <c:pt idx="2024">
                  <c:v>20193.296798892701</c:v>
                </c:pt>
                <c:pt idx="2025">
                  <c:v>20199.465939754398</c:v>
                </c:pt>
                <c:pt idx="2026">
                  <c:v>20205.6327025879</c:v>
                </c:pt>
                <c:pt idx="2027">
                  <c:v>20211.797086324299</c:v>
                </c:pt>
                <c:pt idx="2028">
                  <c:v>20217.959089894601</c:v>
                </c:pt>
                <c:pt idx="2029">
                  <c:v>20224.118712229902</c:v>
                </c:pt>
                <c:pt idx="2030">
                  <c:v>20230.275952261101</c:v>
                </c:pt>
                <c:pt idx="2031">
                  <c:v>20236.430808918802</c:v>
                </c:pt>
                <c:pt idx="2032">
                  <c:v>20242.5832811338</c:v>
                </c:pt>
                <c:pt idx="2033">
                  <c:v>20248.733367836699</c:v>
                </c:pt>
                <c:pt idx="2034">
                  <c:v>20254.881067958198</c:v>
                </c:pt>
                <c:pt idx="2035">
                  <c:v>20261.026380428801</c:v>
                </c:pt>
                <c:pt idx="2036">
                  <c:v>20267.169304178999</c:v>
                </c:pt>
                <c:pt idx="2037">
                  <c:v>20273.309838139401</c:v>
                </c:pt>
                <c:pt idx="2038">
                  <c:v>20279.447981240599</c:v>
                </c:pt>
                <c:pt idx="2039">
                  <c:v>20285.583732413001</c:v>
                </c:pt>
                <c:pt idx="2040">
                  <c:v>20291.717090587299</c:v>
                </c:pt>
                <c:pt idx="2041">
                  <c:v>20297.848054694001</c:v>
                </c:pt>
                <c:pt idx="2042">
                  <c:v>20303.976623663901</c:v>
                </c:pt>
                <c:pt idx="2043">
                  <c:v>20310.102796427698</c:v>
                </c:pt>
                <c:pt idx="2044">
                  <c:v>20316.226571916301</c:v>
                </c:pt>
                <c:pt idx="2045">
                  <c:v>20322.3479490604</c:v>
                </c:pt>
                <c:pt idx="2046">
                  <c:v>20328.466926791301</c:v>
                </c:pt>
                <c:pt idx="2047">
                  <c:v>20334.5835040399</c:v>
                </c:pt>
                <c:pt idx="2048">
                  <c:v>20340.697679737601</c:v>
                </c:pt>
                <c:pt idx="2049">
                  <c:v>20346.8094528158</c:v>
                </c:pt>
                <c:pt idx="2050">
                  <c:v>20352.918822206</c:v>
                </c:pt>
                <c:pt idx="2051">
                  <c:v>20359.02578684</c:v>
                </c:pt>
                <c:pt idx="2052">
                  <c:v>20365.130345649599</c:v>
                </c:pt>
                <c:pt idx="2053">
                  <c:v>20371.2324975669</c:v>
                </c:pt>
                <c:pt idx="2054">
                  <c:v>20377.332241524298</c:v>
                </c:pt>
                <c:pt idx="2055">
                  <c:v>20383.429576454299</c:v>
                </c:pt>
                <c:pt idx="2056">
                  <c:v>20389.524501289499</c:v>
                </c:pt>
                <c:pt idx="2057">
                  <c:v>20395.617014963002</c:v>
                </c:pt>
                <c:pt idx="2058">
                  <c:v>20401.707116408001</c:v>
                </c:pt>
                <c:pt idx="2059">
                  <c:v>20407.794804558001</c:v>
                </c:pt>
                <c:pt idx="2060">
                  <c:v>20413.8800783468</c:v>
                </c:pt>
                <c:pt idx="2061">
                  <c:v>20419.962936708402</c:v>
                </c:pt>
                <c:pt idx="2062">
                  <c:v>20426.043378577098</c:v>
                </c:pt>
                <c:pt idx="2063">
                  <c:v>20432.121402887798</c:v>
                </c:pt>
                <c:pt idx="2064">
                  <c:v>20438.1970085752</c:v>
                </c:pt>
                <c:pt idx="2065">
                  <c:v>20444.2701945749</c:v>
                </c:pt>
                <c:pt idx="2066">
                  <c:v>20450.340959822399</c:v>
                </c:pt>
                <c:pt idx="2067">
                  <c:v>20456.4093032538</c:v>
                </c:pt>
                <c:pt idx="2068">
                  <c:v>20462.475223805501</c:v>
                </c:pt>
                <c:pt idx="2069">
                  <c:v>20468.538720414399</c:v>
                </c:pt>
                <c:pt idx="2070">
                  <c:v>20474.599792017601</c:v>
                </c:pt>
                <c:pt idx="2071">
                  <c:v>20480.6584375526</c:v>
                </c:pt>
                <c:pt idx="2072">
                  <c:v>20486.714655957701</c:v>
                </c:pt>
                <c:pt idx="2073">
                  <c:v>20492.7684461711</c:v>
                </c:pt>
                <c:pt idx="2074">
                  <c:v>20498.819807131898</c:v>
                </c:pt>
                <c:pt idx="2075">
                  <c:v>20504.868737779299</c:v>
                </c:pt>
                <c:pt idx="2076">
                  <c:v>20510.915237053301</c:v>
                </c:pt>
                <c:pt idx="2077">
                  <c:v>20516.959303894</c:v>
                </c:pt>
                <c:pt idx="2078">
                  <c:v>20523.000937242399</c:v>
                </c:pt>
                <c:pt idx="2079">
                  <c:v>20529.040136039599</c:v>
                </c:pt>
                <c:pt idx="2080">
                  <c:v>20535.076899227599</c:v>
                </c:pt>
                <c:pt idx="2081">
                  <c:v>20541.1112257487</c:v>
                </c:pt>
                <c:pt idx="2082">
                  <c:v>20547.143114545801</c:v>
                </c:pt>
                <c:pt idx="2083">
                  <c:v>20553.172564562199</c:v>
                </c:pt>
                <c:pt idx="2084">
                  <c:v>20559.199574742099</c:v>
                </c:pt>
                <c:pt idx="2085">
                  <c:v>20565.2241440299</c:v>
                </c:pt>
                <c:pt idx="2086">
                  <c:v>20571.246271370801</c:v>
                </c:pt>
                <c:pt idx="2087">
                  <c:v>20577.265955710602</c:v>
                </c:pt>
                <c:pt idx="2088">
                  <c:v>20583.2831959957</c:v>
                </c:pt>
                <c:pt idx="2089">
                  <c:v>20589.297991172902</c:v>
                </c:pt>
                <c:pt idx="2090">
                  <c:v>20595.310340190099</c:v>
                </c:pt>
                <c:pt idx="2091">
                  <c:v>20601.320241995301</c:v>
                </c:pt>
                <c:pt idx="2092">
                  <c:v>20607.3276955375</c:v>
                </c:pt>
                <c:pt idx="2093">
                  <c:v>20613.332699766299</c:v>
                </c:pt>
                <c:pt idx="2094">
                  <c:v>20619.335253632002</c:v>
                </c:pt>
                <c:pt idx="2095">
                  <c:v>20625.335356085401</c:v>
                </c:pt>
                <c:pt idx="2096">
                  <c:v>20631.333006078301</c:v>
                </c:pt>
                <c:pt idx="2097">
                  <c:v>20637.328202563</c:v>
                </c:pt>
                <c:pt idx="2098">
                  <c:v>20643.3209444926</c:v>
                </c:pt>
                <c:pt idx="2099">
                  <c:v>20649.311230820898</c:v>
                </c:pt>
                <c:pt idx="2100">
                  <c:v>20655.299060502399</c:v>
                </c:pt>
                <c:pt idx="2101">
                  <c:v>20661.284432492499</c:v>
                </c:pt>
                <c:pt idx="2102">
                  <c:v>20667.267345747299</c:v>
                </c:pt>
                <c:pt idx="2103">
                  <c:v>20673.247799223602</c:v>
                </c:pt>
                <c:pt idx="2104">
                  <c:v>20679.2257918791</c:v>
                </c:pt>
                <c:pt idx="2105">
                  <c:v>20685.201322672299</c:v>
                </c:pt>
                <c:pt idx="2106">
                  <c:v>20691.174390562399</c:v>
                </c:pt>
                <c:pt idx="2107">
                  <c:v>20697.144994509501</c:v>
                </c:pt>
                <c:pt idx="2108">
                  <c:v>20703.113133474599</c:v>
                </c:pt>
                <c:pt idx="2109">
                  <c:v>20709.078806419398</c:v>
                </c:pt>
                <c:pt idx="2110">
                  <c:v>20715.0420123066</c:v>
                </c:pt>
                <c:pt idx="2111">
                  <c:v>20721.002750099698</c:v>
                </c:pt>
                <c:pt idx="2112">
                  <c:v>20726.961018762999</c:v>
                </c:pt>
                <c:pt idx="2113">
                  <c:v>20732.916817262001</c:v>
                </c:pt>
                <c:pt idx="2114">
                  <c:v>20738.870144562599</c:v>
                </c:pt>
                <c:pt idx="2115">
                  <c:v>20744.820999632098</c:v>
                </c:pt>
                <c:pt idx="2116">
                  <c:v>20750.769381438498</c:v>
                </c:pt>
                <c:pt idx="2117">
                  <c:v>20756.7152889506</c:v>
                </c:pt>
                <c:pt idx="2118">
                  <c:v>20762.658721138501</c:v>
                </c:pt>
                <c:pt idx="2119">
                  <c:v>20768.599676972899</c:v>
                </c:pt>
                <c:pt idx="2120">
                  <c:v>20774.5381554257</c:v>
                </c:pt>
                <c:pt idx="2121">
                  <c:v>20780.474155469699</c:v>
                </c:pt>
                <c:pt idx="2122">
                  <c:v>20786.407676078601</c:v>
                </c:pt>
                <c:pt idx="2123">
                  <c:v>20792.338716227299</c:v>
                </c:pt>
                <c:pt idx="2124">
                  <c:v>20798.267274891601</c:v>
                </c:pt>
                <c:pt idx="2125">
                  <c:v>20804.193351048201</c:v>
                </c:pt>
                <c:pt idx="2126">
                  <c:v>20810.116943675101</c:v>
                </c:pt>
                <c:pt idx="2127">
                  <c:v>20816.038051751199</c:v>
                </c:pt>
                <c:pt idx="2128">
                  <c:v>20821.9566742563</c:v>
                </c:pt>
                <c:pt idx="2129">
                  <c:v>20827.872810171499</c:v>
                </c:pt>
                <c:pt idx="2130">
                  <c:v>20833.786458478899</c:v>
                </c:pt>
                <c:pt idx="2131">
                  <c:v>20839.697618161699</c:v>
                </c:pt>
                <c:pt idx="2132">
                  <c:v>20845.606288204101</c:v>
                </c:pt>
                <c:pt idx="2133">
                  <c:v>20851.512467591601</c:v>
                </c:pt>
                <c:pt idx="2134">
                  <c:v>20857.4161553105</c:v>
                </c:pt>
                <c:pt idx="2135">
                  <c:v>20863.3173503486</c:v>
                </c:pt>
                <c:pt idx="2136">
                  <c:v>20869.2160516945</c:v>
                </c:pt>
                <c:pt idx="2137">
                  <c:v>20875.1122583383</c:v>
                </c:pt>
                <c:pt idx="2138">
                  <c:v>20881.0059692709</c:v>
                </c:pt>
                <c:pt idx="2139">
                  <c:v>20886.897183484602</c:v>
                </c:pt>
                <c:pt idx="2140">
                  <c:v>20892.785899972801</c:v>
                </c:pt>
                <c:pt idx="2141">
                  <c:v>20898.672117730101</c:v>
                </c:pt>
                <c:pt idx="2142">
                  <c:v>20904.555835752399</c:v>
                </c:pt>
                <c:pt idx="2143">
                  <c:v>20910.437053036501</c:v>
                </c:pt>
                <c:pt idx="2144">
                  <c:v>20916.315768580898</c:v>
                </c:pt>
                <c:pt idx="2145">
                  <c:v>20922.191981384902</c:v>
                </c:pt>
                <c:pt idx="2146">
                  <c:v>20928.065690449199</c:v>
                </c:pt>
                <c:pt idx="2147">
                  <c:v>20933.936894775899</c:v>
                </c:pt>
                <c:pt idx="2148">
                  <c:v>20939.805593368099</c:v>
                </c:pt>
                <c:pt idx="2149">
                  <c:v>20945.671785230301</c:v>
                </c:pt>
                <c:pt idx="2150">
                  <c:v>20951.5354693683</c:v>
                </c:pt>
                <c:pt idx="2151">
                  <c:v>20957.3966447891</c:v>
                </c:pt>
                <c:pt idx="2152">
                  <c:v>20963.255310501201</c:v>
                </c:pt>
                <c:pt idx="2153">
                  <c:v>20969.111465514201</c:v>
                </c:pt>
                <c:pt idx="2154">
                  <c:v>20974.965108839198</c:v>
                </c:pt>
                <c:pt idx="2155">
                  <c:v>20980.816239488398</c:v>
                </c:pt>
                <c:pt idx="2156">
                  <c:v>20986.664856475501</c:v>
                </c:pt>
                <c:pt idx="2157">
                  <c:v>20992.510958815601</c:v>
                </c:pt>
                <c:pt idx="2158">
                  <c:v>20998.354545524999</c:v>
                </c:pt>
                <c:pt idx="2159">
                  <c:v>21004.195615621498</c:v>
                </c:pt>
                <c:pt idx="2160">
                  <c:v>21010.034168124301</c:v>
                </c:pt>
                <c:pt idx="2161">
                  <c:v>21015.870202053899</c:v>
                </c:pt>
                <c:pt idx="2162">
                  <c:v>21021.703716432199</c:v>
                </c:pt>
                <c:pt idx="2163">
                  <c:v>21027.534710282602</c:v>
                </c:pt>
                <c:pt idx="2164">
                  <c:v>21033.363182629899</c:v>
                </c:pt>
                <c:pt idx="2165">
                  <c:v>21039.1891325002</c:v>
                </c:pt>
                <c:pt idx="2166">
                  <c:v>21045.0125589212</c:v>
                </c:pt>
                <c:pt idx="2167">
                  <c:v>21050.833460921898</c:v>
                </c:pt>
                <c:pt idx="2168">
                  <c:v>21056.651837533002</c:v>
                </c:pt>
                <c:pt idx="2169">
                  <c:v>21062.467687786499</c:v>
                </c:pt>
                <c:pt idx="2170">
                  <c:v>21068.2810107158</c:v>
                </c:pt>
                <c:pt idx="2171">
                  <c:v>21074.0918053559</c:v>
                </c:pt>
                <c:pt idx="2172">
                  <c:v>21079.900070743399</c:v>
                </c:pt>
                <c:pt idx="2173">
                  <c:v>21085.705805916099</c:v>
                </c:pt>
                <c:pt idx="2174">
                  <c:v>21091.509009913701</c:v>
                </c:pt>
                <c:pt idx="2175">
                  <c:v>21097.3096817771</c:v>
                </c:pt>
                <c:pt idx="2176">
                  <c:v>21103.107820548899</c:v>
                </c:pt>
                <c:pt idx="2177">
                  <c:v>21108.9034252733</c:v>
                </c:pt>
                <c:pt idx="2178">
                  <c:v>21114.6964949959</c:v>
                </c:pt>
                <c:pt idx="2179">
                  <c:v>21120.487028764001</c:v>
                </c:pt>
                <c:pt idx="2180">
                  <c:v>21126.275025626299</c:v>
                </c:pt>
                <c:pt idx="2181">
                  <c:v>21132.060484633199</c:v>
                </c:pt>
                <c:pt idx="2182">
                  <c:v>21137.8434048368</c:v>
                </c:pt>
                <c:pt idx="2183">
                  <c:v>21143.623785290602</c:v>
                </c:pt>
                <c:pt idx="2184">
                  <c:v>21149.401625049799</c:v>
                </c:pt>
                <c:pt idx="2185">
                  <c:v>21155.176923171199</c:v>
                </c:pt>
                <c:pt idx="2186">
                  <c:v>21160.949678713299</c:v>
                </c:pt>
                <c:pt idx="2187">
                  <c:v>21166.7198907362</c:v>
                </c:pt>
                <c:pt idx="2188">
                  <c:v>21172.4875583016</c:v>
                </c:pt>
                <c:pt idx="2189">
                  <c:v>21178.2526804728</c:v>
                </c:pt>
                <c:pt idx="2190">
                  <c:v>21184.015256314899</c:v>
                </c:pt>
                <c:pt idx="2191">
                  <c:v>21189.775284894698</c:v>
                </c:pt>
                <c:pt idx="2192">
                  <c:v>21195.532765280601</c:v>
                </c:pt>
                <c:pt idx="2193">
                  <c:v>21201.2876965426</c:v>
                </c:pt>
                <c:pt idx="2194">
                  <c:v>21207.040077752601</c:v>
                </c:pt>
                <c:pt idx="2195">
                  <c:v>21212.789907983999</c:v>
                </c:pt>
                <c:pt idx="2196">
                  <c:v>21218.537186312202</c:v>
                </c:pt>
                <c:pt idx="2197">
                  <c:v>21224.281911814</c:v>
                </c:pt>
                <c:pt idx="2198">
                  <c:v>21230.024083568202</c:v>
                </c:pt>
                <c:pt idx="2199">
                  <c:v>21235.7637006552</c:v>
                </c:pt>
                <c:pt idx="2200">
                  <c:v>21241.5007621572</c:v>
                </c:pt>
                <c:pt idx="2201">
                  <c:v>21247.235267158201</c:v>
                </c:pt>
                <c:pt idx="2202">
                  <c:v>21252.967214743901</c:v>
                </c:pt>
                <c:pt idx="2203">
                  <c:v>21258.696604001801</c:v>
                </c:pt>
                <c:pt idx="2204">
                  <c:v>21264.423434021199</c:v>
                </c:pt>
                <c:pt idx="2205">
                  <c:v>21270.147703893199</c:v>
                </c:pt>
                <c:pt idx="2206">
                  <c:v>21275.869412710799</c:v>
                </c:pt>
                <c:pt idx="2207">
                  <c:v>21281.588559568601</c:v>
                </c:pt>
                <c:pt idx="2208">
                  <c:v>21287.305143563201</c:v>
                </c:pt>
                <c:pt idx="2209">
                  <c:v>21293.019163793</c:v>
                </c:pt>
                <c:pt idx="2210">
                  <c:v>21298.730619358201</c:v>
                </c:pt>
                <c:pt idx="2211">
                  <c:v>21304.439509360898</c:v>
                </c:pt>
                <c:pt idx="2212">
                  <c:v>21310.145832905</c:v>
                </c:pt>
                <c:pt idx="2213">
                  <c:v>21315.8495890962</c:v>
                </c:pt>
                <c:pt idx="2214">
                  <c:v>21321.550777042299</c:v>
                </c:pt>
                <c:pt idx="2215">
                  <c:v>21327.249395852901</c:v>
                </c:pt>
                <c:pt idx="2216">
                  <c:v>21332.945444639299</c:v>
                </c:pt>
                <c:pt idx="2217">
                  <c:v>21338.6389225149</c:v>
                </c:pt>
                <c:pt idx="2218">
                  <c:v>21344.329828594899</c:v>
                </c:pt>
                <c:pt idx="2219">
                  <c:v>21350.018161996599</c:v>
                </c:pt>
                <c:pt idx="2220">
                  <c:v>21355.703921838998</c:v>
                </c:pt>
                <c:pt idx="2221">
                  <c:v>21361.387107243201</c:v>
                </c:pt>
                <c:pt idx="2222">
                  <c:v>21367.067717332</c:v>
                </c:pt>
                <c:pt idx="2223">
                  <c:v>21372.745751230501</c:v>
                </c:pt>
                <c:pt idx="2224">
                  <c:v>21378.421208065502</c:v>
                </c:pt>
                <c:pt idx="2225">
                  <c:v>21384.094086965801</c:v>
                </c:pt>
                <c:pt idx="2226">
                  <c:v>21389.7643870623</c:v>
                </c:pt>
                <c:pt idx="2227">
                  <c:v>21395.432107487701</c:v>
                </c:pt>
                <c:pt idx="2228">
                  <c:v>21401.097247376802</c:v>
                </c:pt>
                <c:pt idx="2229">
                  <c:v>21406.759805866499</c:v>
                </c:pt>
                <c:pt idx="2230">
                  <c:v>21412.4197820954</c:v>
                </c:pt>
                <c:pt idx="2231">
                  <c:v>21418.077175204398</c:v>
                </c:pt>
                <c:pt idx="2232">
                  <c:v>21423.731984336398</c:v>
                </c:pt>
                <c:pt idx="2233">
                  <c:v>21429.3842086361</c:v>
                </c:pt>
                <c:pt idx="2234">
                  <c:v>21435.033847250401</c:v>
                </c:pt>
                <c:pt idx="2235">
                  <c:v>21440.680899328301</c:v>
                </c:pt>
                <c:pt idx="2236">
                  <c:v>21446.325364020799</c:v>
                </c:pt>
                <c:pt idx="2237">
                  <c:v>21451.967240480899</c:v>
                </c:pt>
                <c:pt idx="2238">
                  <c:v>21457.6065278637</c:v>
                </c:pt>
                <c:pt idx="2239">
                  <c:v>21463.243225326401</c:v>
                </c:pt>
                <c:pt idx="2240">
                  <c:v>21468.8773320283</c:v>
                </c:pt>
                <c:pt idx="2241">
                  <c:v>21474.508847130699</c:v>
                </c:pt>
                <c:pt idx="2242">
                  <c:v>21480.1377697971</c:v>
                </c:pt>
                <c:pt idx="2243">
                  <c:v>21485.764099192998</c:v>
                </c:pt>
                <c:pt idx="2244">
                  <c:v>21491.387834486199</c:v>
                </c:pt>
                <c:pt idx="2245">
                  <c:v>21497.008974846402</c:v>
                </c:pt>
                <c:pt idx="2246">
                  <c:v>21502.627519445599</c:v>
                </c:pt>
                <c:pt idx="2247">
                  <c:v>21508.2434674578</c:v>
                </c:pt>
                <c:pt idx="2248">
                  <c:v>21513.856818059299</c:v>
                </c:pt>
                <c:pt idx="2249">
                  <c:v>21519.4675704283</c:v>
                </c:pt>
                <c:pt idx="2250">
                  <c:v>21525.0757237455</c:v>
                </c:pt>
                <c:pt idx="2251">
                  <c:v>21530.681277193398</c:v>
                </c:pt>
                <c:pt idx="2252">
                  <c:v>21536.284229957</c:v>
                </c:pt>
                <c:pt idx="2253">
                  <c:v>21541.884581223301</c:v>
                </c:pt>
                <c:pt idx="2254">
                  <c:v>21547.4823301816</c:v>
                </c:pt>
                <c:pt idx="2255">
                  <c:v>21553.0774760231</c:v>
                </c:pt>
                <c:pt idx="2256">
                  <c:v>21558.6700179416</c:v>
                </c:pt>
                <c:pt idx="2257">
                  <c:v>21564.2599551329</c:v>
                </c:pt>
                <c:pt idx="2258">
                  <c:v>21569.847286795</c:v>
                </c:pt>
                <c:pt idx="2259">
                  <c:v>21575.4320121282</c:v>
                </c:pt>
                <c:pt idx="2260">
                  <c:v>21581.014130334999</c:v>
                </c:pt>
                <c:pt idx="2261">
                  <c:v>21586.593640620202</c:v>
                </c:pt>
                <c:pt idx="2262">
                  <c:v>21592.170542190601</c:v>
                </c:pt>
                <c:pt idx="2263">
                  <c:v>21597.744834255602</c:v>
                </c:pt>
                <c:pt idx="2264">
                  <c:v>21603.3165160266</c:v>
                </c:pt>
                <c:pt idx="2265">
                  <c:v>21608.885586717399</c:v>
                </c:pt>
                <c:pt idx="2266">
                  <c:v>21614.452045544</c:v>
                </c:pt>
                <c:pt idx="2267">
                  <c:v>21620.015891724699</c:v>
                </c:pt>
                <c:pt idx="2268">
                  <c:v>21625.5771244801</c:v>
                </c:pt>
                <c:pt idx="2269">
                  <c:v>21631.135743033199</c:v>
                </c:pt>
                <c:pt idx="2270">
                  <c:v>21636.691746609002</c:v>
                </c:pt>
                <c:pt idx="2271">
                  <c:v>21642.245134435099</c:v>
                </c:pt>
                <c:pt idx="2272">
                  <c:v>21647.795905741201</c:v>
                </c:pt>
                <c:pt idx="2273">
                  <c:v>21653.344059759602</c:v>
                </c:pt>
                <c:pt idx="2274">
                  <c:v>21658.889595724599</c:v>
                </c:pt>
                <c:pt idx="2275">
                  <c:v>21664.432512873002</c:v>
                </c:pt>
                <c:pt idx="2276">
                  <c:v>21669.972810444</c:v>
                </c:pt>
                <c:pt idx="2277">
                  <c:v>21675.510487678999</c:v>
                </c:pt>
                <c:pt idx="2278">
                  <c:v>21681.045543821801</c:v>
                </c:pt>
                <c:pt idx="2279">
                  <c:v>21686.577978118599</c:v>
                </c:pt>
                <c:pt idx="2280">
                  <c:v>21692.107789818001</c:v>
                </c:pt>
                <c:pt idx="2281">
                  <c:v>21697.6349781709</c:v>
                </c:pt>
                <c:pt idx="2282">
                  <c:v>21703.159542430501</c:v>
                </c:pt>
                <c:pt idx="2283">
                  <c:v>21708.681481852502</c:v>
                </c:pt>
                <c:pt idx="2284">
                  <c:v>21714.200795695098</c:v>
                </c:pt>
                <c:pt idx="2285">
                  <c:v>21719.717483218701</c:v>
                </c:pt>
                <c:pt idx="2286">
                  <c:v>21725.231543686099</c:v>
                </c:pt>
                <c:pt idx="2287">
                  <c:v>21730.742976362599</c:v>
                </c:pt>
                <c:pt idx="2288">
                  <c:v>21736.251780515999</c:v>
                </c:pt>
                <c:pt idx="2289">
                  <c:v>21741.757955416299</c:v>
                </c:pt>
                <c:pt idx="2290">
                  <c:v>21747.261500336099</c:v>
                </c:pt>
                <c:pt idx="2291">
                  <c:v>21752.762414550401</c:v>
                </c:pt>
                <c:pt idx="2292">
                  <c:v>21758.2606973365</c:v>
                </c:pt>
                <c:pt idx="2293">
                  <c:v>21763.7563479745</c:v>
                </c:pt>
                <c:pt idx="2294">
                  <c:v>21769.249365746498</c:v>
                </c:pt>
                <c:pt idx="2295">
                  <c:v>21774.739749937398</c:v>
                </c:pt>
                <c:pt idx="2296">
                  <c:v>21780.227499834498</c:v>
                </c:pt>
                <c:pt idx="2297">
                  <c:v>21785.712614727399</c:v>
                </c:pt>
                <c:pt idx="2298">
                  <c:v>21791.1950939083</c:v>
                </c:pt>
                <c:pt idx="2299">
                  <c:v>21796.674936671901</c:v>
                </c:pt>
                <c:pt idx="2300">
                  <c:v>21802.152142315401</c:v>
                </c:pt>
                <c:pt idx="2301">
                  <c:v>21807.6267101384</c:v>
                </c:pt>
                <c:pt idx="2302">
                  <c:v>21813.0986394432</c:v>
                </c:pt>
                <c:pt idx="2303">
                  <c:v>21818.5679295343</c:v>
                </c:pt>
                <c:pt idx="2304">
                  <c:v>21824.034579718998</c:v>
                </c:pt>
                <c:pt idx="2305">
                  <c:v>21829.498589306899</c:v>
                </c:pt>
                <c:pt idx="2306">
                  <c:v>21834.959957610201</c:v>
                </c:pt>
                <c:pt idx="2307">
                  <c:v>21840.418683943801</c:v>
                </c:pt>
                <c:pt idx="2308">
                  <c:v>21845.874767624799</c:v>
                </c:pt>
                <c:pt idx="2309">
                  <c:v>21851.328207973202</c:v>
                </c:pt>
                <c:pt idx="2310">
                  <c:v>21856.779004311298</c:v>
                </c:pt>
                <c:pt idx="2311">
                  <c:v>21862.227155963901</c:v>
                </c:pt>
                <c:pt idx="2312">
                  <c:v>21867.672662258701</c:v>
                </c:pt>
                <c:pt idx="2313">
                  <c:v>21873.115522525499</c:v>
                </c:pt>
                <c:pt idx="2314">
                  <c:v>21878.5557360971</c:v>
                </c:pt>
                <c:pt idx="2315">
                  <c:v>21883.993302308601</c:v>
                </c:pt>
                <c:pt idx="2316">
                  <c:v>21889.428220497699</c:v>
                </c:pt>
                <c:pt idx="2317">
                  <c:v>21894.860490004801</c:v>
                </c:pt>
                <c:pt idx="2318">
                  <c:v>21900.2901101729</c:v>
                </c:pt>
                <c:pt idx="2319">
                  <c:v>21905.7170803474</c:v>
                </c:pt>
                <c:pt idx="2320">
                  <c:v>21911.141399876498</c:v>
                </c:pt>
                <c:pt idx="2321">
                  <c:v>21916.5630681109</c:v>
                </c:pt>
                <c:pt idx="2322">
                  <c:v>21921.982084404</c:v>
                </c:pt>
                <c:pt idx="2323">
                  <c:v>21927.3984481117</c:v>
                </c:pt>
                <c:pt idx="2324">
                  <c:v>21932.8121585925</c:v>
                </c:pt>
                <c:pt idx="2325">
                  <c:v>21938.223215207701</c:v>
                </c:pt>
                <c:pt idx="2326">
                  <c:v>21943.631617321102</c:v>
                </c:pt>
                <c:pt idx="2327">
                  <c:v>21949.037364299202</c:v>
                </c:pt>
                <c:pt idx="2328">
                  <c:v>21954.4404555111</c:v>
                </c:pt>
                <c:pt idx="2329">
                  <c:v>21959.840890328502</c:v>
                </c:pt>
                <c:pt idx="2330">
                  <c:v>21965.238668125799</c:v>
                </c:pt>
                <c:pt idx="2331">
                  <c:v>21970.633788280102</c:v>
                </c:pt>
                <c:pt idx="2332">
                  <c:v>21976.0262501711</c:v>
                </c:pt>
                <c:pt idx="2333">
                  <c:v>21981.4160531813</c:v>
                </c:pt>
                <c:pt idx="2334">
                  <c:v>21986.8031966956</c:v>
                </c:pt>
                <c:pt idx="2335">
                  <c:v>21992.187680101801</c:v>
                </c:pt>
                <c:pt idx="2336">
                  <c:v>21997.5695027902</c:v>
                </c:pt>
                <c:pt idx="2337">
                  <c:v>22002.948664153999</c:v>
                </c:pt>
                <c:pt idx="2338">
                  <c:v>22008.325163589001</c:v>
                </c:pt>
                <c:pt idx="2339">
                  <c:v>22013.6990004937</c:v>
                </c:pt>
                <c:pt idx="2340">
                  <c:v>22019.0701742692</c:v>
                </c:pt>
                <c:pt idx="2341">
                  <c:v>22024.438684319299</c:v>
                </c:pt>
                <c:pt idx="2342">
                  <c:v>22029.8045300507</c:v>
                </c:pt>
                <c:pt idx="2343">
                  <c:v>22035.167710872702</c:v>
                </c:pt>
                <c:pt idx="2344">
                  <c:v>22040.528226197301</c:v>
                </c:pt>
                <c:pt idx="2345">
                  <c:v>22045.886075439299</c:v>
                </c:pt>
                <c:pt idx="2346">
                  <c:v>22051.241258016002</c:v>
                </c:pt>
                <c:pt idx="2347">
                  <c:v>22056.5937733477</c:v>
                </c:pt>
                <c:pt idx="2348">
                  <c:v>22061.943620857201</c:v>
                </c:pt>
                <c:pt idx="2349">
                  <c:v>22067.2907999704</c:v>
                </c:pt>
                <c:pt idx="2350">
                  <c:v>22072.6353101155</c:v>
                </c:pt>
                <c:pt idx="2351">
                  <c:v>22077.9771507238</c:v>
                </c:pt>
                <c:pt idx="2352">
                  <c:v>22083.3163212291</c:v>
                </c:pt>
                <c:pt idx="2353">
                  <c:v>22088.652821068099</c:v>
                </c:pt>
                <c:pt idx="2354">
                  <c:v>22093.986649680301</c:v>
                </c:pt>
                <c:pt idx="2355">
                  <c:v>22099.317806507701</c:v>
                </c:pt>
                <c:pt idx="2356">
                  <c:v>22104.646290995399</c:v>
                </c:pt>
                <c:pt idx="2357">
                  <c:v>22109.9721025912</c:v>
                </c:pt>
                <c:pt idx="2358">
                  <c:v>22115.295240745399</c:v>
                </c:pt>
                <c:pt idx="2359">
                  <c:v>22120.615704911499</c:v>
                </c:pt>
                <c:pt idx="2360">
                  <c:v>22125.933494545399</c:v>
                </c:pt>
                <c:pt idx="2361">
                  <c:v>22131.2486091061</c:v>
                </c:pt>
                <c:pt idx="2362">
                  <c:v>22136.5610480551</c:v>
                </c:pt>
                <c:pt idx="2363">
                  <c:v>22141.870810856999</c:v>
                </c:pt>
                <c:pt idx="2364">
                  <c:v>22147.177896978999</c:v>
                </c:pt>
                <c:pt idx="2365">
                  <c:v>22152.482305891201</c:v>
                </c:pt>
                <c:pt idx="2366">
                  <c:v>22157.784037066402</c:v>
                </c:pt>
                <c:pt idx="2367">
                  <c:v>22163.083089980199</c:v>
                </c:pt>
                <c:pt idx="2368">
                  <c:v>22168.379464111302</c:v>
                </c:pt>
                <c:pt idx="2369">
                  <c:v>22173.673158940899</c:v>
                </c:pt>
                <c:pt idx="2370">
                  <c:v>22178.964173953202</c:v>
                </c:pt>
                <c:pt idx="2371">
                  <c:v>22184.252508635102</c:v>
                </c:pt>
                <c:pt idx="2372">
                  <c:v>22189.538162476401</c:v>
                </c:pt>
                <c:pt idx="2373">
                  <c:v>22194.821134969799</c:v>
                </c:pt>
                <c:pt idx="2374">
                  <c:v>22200.101425610701</c:v>
                </c:pt>
                <c:pt idx="2375">
                  <c:v>22205.379033897399</c:v>
                </c:pt>
                <c:pt idx="2376">
                  <c:v>22210.653959331201</c:v>
                </c:pt>
                <c:pt idx="2377">
                  <c:v>22215.926201415899</c:v>
                </c:pt>
                <c:pt idx="2378">
                  <c:v>22221.1957596586</c:v>
                </c:pt>
                <c:pt idx="2379">
                  <c:v>22226.462633568801</c:v>
                </c:pt>
                <c:pt idx="2380">
                  <c:v>22231.726822659199</c:v>
                </c:pt>
                <c:pt idx="2381">
                  <c:v>22236.988326445298</c:v>
                </c:pt>
                <c:pt idx="2382">
                  <c:v>22242.247144445199</c:v>
                </c:pt>
                <c:pt idx="2383">
                  <c:v>22247.503276180301</c:v>
                </c:pt>
                <c:pt idx="2384">
                  <c:v>22252.756721174399</c:v>
                </c:pt>
                <c:pt idx="2385">
                  <c:v>22258.0074789547</c:v>
                </c:pt>
                <c:pt idx="2386">
                  <c:v>22263.2555490509</c:v>
                </c:pt>
                <c:pt idx="2387">
                  <c:v>22268.5009309956</c:v>
                </c:pt>
                <c:pt idx="2388">
                  <c:v>22273.743624324499</c:v>
                </c:pt>
                <c:pt idx="2389">
                  <c:v>22278.983628575999</c:v>
                </c:pt>
                <c:pt idx="2390">
                  <c:v>22284.220943291399</c:v>
                </c:pt>
                <c:pt idx="2391">
                  <c:v>22289.455568015099</c:v>
                </c:pt>
                <c:pt idx="2392">
                  <c:v>22294.687502294099</c:v>
                </c:pt>
                <c:pt idx="2393">
                  <c:v>22299.916745678602</c:v>
                </c:pt>
                <c:pt idx="2394">
                  <c:v>22305.143297721399</c:v>
                </c:pt>
                <c:pt idx="2395">
                  <c:v>22310.3671579785</c:v>
                </c:pt>
                <c:pt idx="2396">
                  <c:v>22315.588326008601</c:v>
                </c:pt>
                <c:pt idx="2397">
                  <c:v>22320.806801373401</c:v>
                </c:pt>
                <c:pt idx="2398">
                  <c:v>22326.022583637499</c:v>
                </c:pt>
                <c:pt idx="2399">
                  <c:v>22331.235672368501</c:v>
                </c:pt>
                <c:pt idx="2400">
                  <c:v>22336.446067136701</c:v>
                </c:pt>
                <c:pt idx="2401">
                  <c:v>22341.653767515701</c:v>
                </c:pt>
                <c:pt idx="2402">
                  <c:v>22346.858773081502</c:v>
                </c:pt>
                <c:pt idx="2403">
                  <c:v>22352.061083413599</c:v>
                </c:pt>
                <c:pt idx="2404">
                  <c:v>22357.260698094</c:v>
                </c:pt>
                <c:pt idx="2405">
                  <c:v>22362.457616707801</c:v>
                </c:pt>
                <c:pt idx="2406">
                  <c:v>22367.6518388431</c:v>
                </c:pt>
                <c:pt idx="2407">
                  <c:v>22372.843364090899</c:v>
                </c:pt>
                <c:pt idx="2408">
                  <c:v>22378.032192045099</c:v>
                </c:pt>
                <c:pt idx="2409">
                  <c:v>22383.2183223026</c:v>
                </c:pt>
                <c:pt idx="2410">
                  <c:v>22388.401754463099</c:v>
                </c:pt>
                <c:pt idx="2411">
                  <c:v>22393.582488129501</c:v>
                </c:pt>
                <c:pt idx="2412">
                  <c:v>22398.7605229074</c:v>
                </c:pt>
                <c:pt idx="2413">
                  <c:v>22403.935858405599</c:v>
                </c:pt>
                <c:pt idx="2414">
                  <c:v>22409.108494235599</c:v>
                </c:pt>
                <c:pt idx="2415">
                  <c:v>22414.2784300122</c:v>
                </c:pt>
                <c:pt idx="2416">
                  <c:v>22419.4456653528</c:v>
                </c:pt>
                <c:pt idx="2417">
                  <c:v>22424.610199878</c:v>
                </c:pt>
                <c:pt idx="2418">
                  <c:v>22429.772033211299</c:v>
                </c:pt>
                <c:pt idx="2419">
                  <c:v>22434.931164979102</c:v>
                </c:pt>
                <c:pt idx="2420">
                  <c:v>22440.087594810899</c:v>
                </c:pt>
                <c:pt idx="2421">
                  <c:v>22445.241322339101</c:v>
                </c:pt>
                <c:pt idx="2422">
                  <c:v>22450.3923471991</c:v>
                </c:pt>
                <c:pt idx="2423">
                  <c:v>22455.540669029298</c:v>
                </c:pt>
                <c:pt idx="2424">
                  <c:v>22460.686287471101</c:v>
                </c:pt>
                <c:pt idx="2425">
                  <c:v>22465.829202168701</c:v>
                </c:pt>
                <c:pt idx="2426">
                  <c:v>22470.969412769398</c:v>
                </c:pt>
                <c:pt idx="2427">
                  <c:v>22476.106918923801</c:v>
                </c:pt>
                <c:pt idx="2428">
                  <c:v>22481.241720284899</c:v>
                </c:pt>
                <c:pt idx="2429">
                  <c:v>22486.373816509102</c:v>
                </c:pt>
                <c:pt idx="2430">
                  <c:v>22491.503207255701</c:v>
                </c:pt>
                <c:pt idx="2431">
                  <c:v>22496.629892187</c:v>
                </c:pt>
                <c:pt idx="2432">
                  <c:v>22501.753870968201</c:v>
                </c:pt>
                <c:pt idx="2433">
                  <c:v>22506.875143267702</c:v>
                </c:pt>
                <c:pt idx="2434">
                  <c:v>22511.993708756701</c:v>
                </c:pt>
                <c:pt idx="2435">
                  <c:v>22517.109567109499</c:v>
                </c:pt>
                <c:pt idx="2436">
                  <c:v>22522.222718003501</c:v>
                </c:pt>
                <c:pt idx="2437">
                  <c:v>22527.3331611188</c:v>
                </c:pt>
                <c:pt idx="2438">
                  <c:v>22532.4408961388</c:v>
                </c:pt>
                <c:pt idx="2439">
                  <c:v>22537.5459227498</c:v>
                </c:pt>
                <c:pt idx="2440">
                  <c:v>22542.6482406412</c:v>
                </c:pt>
                <c:pt idx="2441">
                  <c:v>22547.7478495053</c:v>
                </c:pt>
                <c:pt idx="2442">
                  <c:v>22552.8447490375</c:v>
                </c:pt>
                <c:pt idx="2443">
                  <c:v>22557.938938936</c:v>
                </c:pt>
                <c:pt idx="2444">
                  <c:v>22563.030418902399</c:v>
                </c:pt>
                <c:pt idx="2445">
                  <c:v>22568.119188641002</c:v>
                </c:pt>
                <c:pt idx="2446">
                  <c:v>22573.2052478593</c:v>
                </c:pt>
                <c:pt idx="2447">
                  <c:v>22578.288596267801</c:v>
                </c:pt>
                <c:pt idx="2448">
                  <c:v>22583.3692335798</c:v>
                </c:pt>
                <c:pt idx="2449">
                  <c:v>22588.447159511899</c:v>
                </c:pt>
                <c:pt idx="2450">
                  <c:v>22593.5223737837</c:v>
                </c:pt>
                <c:pt idx="2451">
                  <c:v>22598.594876117801</c:v>
                </c:pt>
                <c:pt idx="2452">
                  <c:v>22603.664666239602</c:v>
                </c:pt>
                <c:pt idx="2453">
                  <c:v>22608.731743877801</c:v>
                </c:pt>
                <c:pt idx="2454">
                  <c:v>22613.7961087642</c:v>
                </c:pt>
                <c:pt idx="2455">
                  <c:v>22618.8577606334</c:v>
                </c:pt>
                <c:pt idx="2456">
                  <c:v>22623.916699222998</c:v>
                </c:pt>
                <c:pt idx="2457">
                  <c:v>22628.972924274</c:v>
                </c:pt>
                <c:pt idx="2458">
                  <c:v>22634.026435529999</c:v>
                </c:pt>
                <c:pt idx="2459">
                  <c:v>22639.077232738</c:v>
                </c:pt>
                <c:pt idx="2460">
                  <c:v>22644.125315647801</c:v>
                </c:pt>
                <c:pt idx="2461">
                  <c:v>22649.170684012199</c:v>
                </c:pt>
                <c:pt idx="2462">
                  <c:v>22654.2133375874</c:v>
                </c:pt>
                <c:pt idx="2463">
                  <c:v>22659.253276132298</c:v>
                </c:pt>
                <c:pt idx="2464">
                  <c:v>22664.2904994089</c:v>
                </c:pt>
                <c:pt idx="2465">
                  <c:v>22669.325007182299</c:v>
                </c:pt>
                <c:pt idx="2466">
                  <c:v>22674.356799220699</c:v>
                </c:pt>
              </c:numCache>
            </c:numRef>
          </c:xVal>
          <c:yVal>
            <c:numRef>
              <c:f>'влияние угла на баллистику'!$B$3:$CPX$3</c:f>
              <c:numCache>
                <c:formatCode>General</c:formatCode>
                <c:ptCount val="2467"/>
                <c:pt idx="0">
                  <c:v>3.7810000000000001</c:v>
                </c:pt>
                <c:pt idx="1">
                  <c:v>15.4039376645896</c:v>
                </c:pt>
                <c:pt idx="2">
                  <c:v>27.002232784838402</c:v>
                </c:pt>
                <c:pt idx="3">
                  <c:v>38.575969217765703</c:v>
                </c:pt>
                <c:pt idx="4">
                  <c:v>50.1252303183104</c:v>
                </c:pt>
                <c:pt idx="5">
                  <c:v>61.650098943162199</c:v>
                </c:pt>
                <c:pt idx="6">
                  <c:v>73.1506574545582</c:v>
                </c:pt>
                <c:pt idx="7">
                  <c:v>84.626987724046103</c:v>
                </c:pt>
                <c:pt idx="8">
                  <c:v>96.079171136211599</c:v>
                </c:pt>
                <c:pt idx="9">
                  <c:v>107.507288592374</c:v>
                </c:pt>
                <c:pt idx="10">
                  <c:v>118.911420514247</c:v>
                </c:pt>
                <c:pt idx="11">
                  <c:v>130.29164684756799</c:v>
                </c:pt>
                <c:pt idx="12">
                  <c:v>141.64804706569399</c:v>
                </c:pt>
                <c:pt idx="13">
                  <c:v>152.98070017316201</c:v>
                </c:pt>
                <c:pt idx="14">
                  <c:v>164.289684709227</c:v>
                </c:pt>
                <c:pt idx="15">
                  <c:v>175.575078751353</c:v>
                </c:pt>
                <c:pt idx="16">
                  <c:v>186.836959918692</c:v>
                </c:pt>
                <c:pt idx="17">
                  <c:v>198.075405375511</c:v>
                </c:pt>
                <c:pt idx="18">
                  <c:v>209.290491834606</c:v>
                </c:pt>
                <c:pt idx="19">
                  <c:v>220.48229556067599</c:v>
                </c:pt>
                <c:pt idx="20">
                  <c:v>231.65089237366999</c:v>
                </c:pt>
                <c:pt idx="21">
                  <c:v>242.7963576521</c:v>
                </c:pt>
                <c:pt idx="22">
                  <c:v>253.91876633633399</c:v>
                </c:pt>
                <c:pt idx="23">
                  <c:v>265.01819293184798</c:v>
                </c:pt>
                <c:pt idx="24">
                  <c:v>276.09471151245901</c:v>
                </c:pt>
                <c:pt idx="25">
                  <c:v>287.14839572352201</c:v>
                </c:pt>
                <c:pt idx="26">
                  <c:v>298.17931878510598</c:v>
                </c:pt>
                <c:pt idx="27">
                  <c:v>309.18755349513401</c:v>
                </c:pt>
                <c:pt idx="28">
                  <c:v>320.17317223249898</c:v>
                </c:pt>
                <c:pt idx="29">
                  <c:v>331.13624696015802</c:v>
                </c:pt>
                <c:pt idx="30">
                  <c:v>342.07684922818601</c:v>
                </c:pt>
                <c:pt idx="31">
                  <c:v>352.99505017681702</c:v>
                </c:pt>
                <c:pt idx="32">
                  <c:v>363.890920539447</c:v>
                </c:pt>
                <c:pt idx="33">
                  <c:v>374.76453064561798</c:v>
                </c:pt>
                <c:pt idx="34">
                  <c:v>385.61595042397403</c:v>
                </c:pt>
                <c:pt idx="35">
                  <c:v>396.44524940518698</c:v>
                </c:pt>
                <c:pt idx="36">
                  <c:v>407.25249672486399</c:v>
                </c:pt>
                <c:pt idx="37">
                  <c:v>418.03776112642498</c:v>
                </c:pt>
                <c:pt idx="38">
                  <c:v>428.80111096395598</c:v>
                </c:pt>
                <c:pt idx="39">
                  <c:v>439.542614205034</c:v>
                </c:pt>
                <c:pt idx="40">
                  <c:v>450.26233843353799</c:v>
                </c:pt>
                <c:pt idx="41">
                  <c:v>460.96035085242301</c:v>
                </c:pt>
                <c:pt idx="42">
                  <c:v>471.63671828647603</c:v>
                </c:pt>
                <c:pt idx="43">
                  <c:v>482.29150718504798</c:v>
                </c:pt>
                <c:pt idx="44">
                  <c:v>492.92478362476498</c:v>
                </c:pt>
                <c:pt idx="45">
                  <c:v>503.53661331220599</c:v>
                </c:pt>
                <c:pt idx="46">
                  <c:v>514.12706158656897</c:v>
                </c:pt>
                <c:pt idx="47">
                  <c:v>524.69619342230897</c:v>
                </c:pt>
                <c:pt idx="48">
                  <c:v>535.24407343175005</c:v>
                </c:pt>
                <c:pt idx="49">
                  <c:v>545.77076586768203</c:v>
                </c:pt>
                <c:pt idx="50">
                  <c:v>556.27633462592996</c:v>
                </c:pt>
                <c:pt idx="51">
                  <c:v>566.76084324790202</c:v>
                </c:pt>
                <c:pt idx="52">
                  <c:v>577.22435492311502</c:v>
                </c:pt>
                <c:pt idx="53">
                  <c:v>587.66693249170498</c:v>
                </c:pt>
                <c:pt idx="54">
                  <c:v>598.08863844690404</c:v>
                </c:pt>
                <c:pt idx="55">
                  <c:v>608.48953493750696</c:v>
                </c:pt>
                <c:pt idx="56">
                  <c:v>618.86968377031098</c:v>
                </c:pt>
                <c:pt idx="57">
                  <c:v>629.22914641253794</c:v>
                </c:pt>
                <c:pt idx="58">
                  <c:v>639.56798399423405</c:v>
                </c:pt>
                <c:pt idx="59">
                  <c:v>649.88625731064701</c:v>
                </c:pt>
                <c:pt idx="60">
                  <c:v>660.18402682458395</c:v>
                </c:pt>
                <c:pt idx="61">
                  <c:v>670.46135191634903</c:v>
                </c:pt>
                <c:pt idx="62">
                  <c:v>680.71828914335504</c:v>
                </c:pt>
                <c:pt idx="63">
                  <c:v>690.95489421438401</c:v>
                </c:pt>
                <c:pt idx="64">
                  <c:v>701.17122257009203</c:v>
                </c:pt>
                <c:pt idx="65">
                  <c:v>711.36732938456601</c:v>
                </c:pt>
                <c:pt idx="66">
                  <c:v>721.54326956686896</c:v>
                </c:pt>
                <c:pt idx="67">
                  <c:v>731.699097762581</c:v>
                </c:pt>
                <c:pt idx="68">
                  <c:v>741.83486835532005</c:v>
                </c:pt>
                <c:pt idx="69">
                  <c:v>751.95063546826702</c:v>
                </c:pt>
                <c:pt idx="70">
                  <c:v>762.046452965669</c:v>
                </c:pt>
                <c:pt idx="71">
                  <c:v>772.12237445434198</c:v>
                </c:pt>
                <c:pt idx="72">
                  <c:v>782.17845328515398</c:v>
                </c:pt>
                <c:pt idx="73">
                  <c:v>792.21474255451301</c:v>
                </c:pt>
                <c:pt idx="74">
                  <c:v>802.23129510583101</c:v>
                </c:pt>
                <c:pt idx="75">
                  <c:v>812.22816353098801</c:v>
                </c:pt>
                <c:pt idx="76">
                  <c:v>822.20540017178598</c:v>
                </c:pt>
                <c:pt idx="77">
                  <c:v>832.16305712138603</c:v>
                </c:pt>
                <c:pt idx="78">
                  <c:v>842.10118622575101</c:v>
                </c:pt>
                <c:pt idx="79">
                  <c:v>852.01983908506202</c:v>
                </c:pt>
                <c:pt idx="80">
                  <c:v>861.91906705513804</c:v>
                </c:pt>
                <c:pt idx="81">
                  <c:v>871.79892124884304</c:v>
                </c:pt>
                <c:pt idx="82">
                  <c:v>881.65945253748305</c:v>
                </c:pt>
                <c:pt idx="83">
                  <c:v>891.50071155219598</c:v>
                </c:pt>
                <c:pt idx="84">
                  <c:v>901.32274868533</c:v>
                </c:pt>
                <c:pt idx="85">
                  <c:v>911.12561409181797</c:v>
                </c:pt>
                <c:pt idx="86">
                  <c:v>920.90935769053897</c:v>
                </c:pt>
                <c:pt idx="87">
                  <c:v>930.67402916567096</c:v>
                </c:pt>
                <c:pt idx="88">
                  <c:v>940.41967796803999</c:v>
                </c:pt>
                <c:pt idx="89">
                  <c:v>950.14635331645502</c:v>
                </c:pt>
                <c:pt idx="90">
                  <c:v>959.85410419903599</c:v>
                </c:pt>
                <c:pt idx="91">
                  <c:v>969.54297937453498</c:v>
                </c:pt>
                <c:pt idx="92">
                  <c:v>979.21302737365102</c:v>
                </c:pt>
                <c:pt idx="93">
                  <c:v>988.86429650032801</c:v>
                </c:pt>
                <c:pt idx="94">
                  <c:v>998.49683483305398</c:v>
                </c:pt>
                <c:pt idx="95">
                  <c:v>1008.11069022615</c:v>
                </c:pt>
                <c:pt idx="96">
                  <c:v>1017.70591031104</c:v>
                </c:pt>
                <c:pt idx="97">
                  <c:v>1027.2825424975299</c:v>
                </c:pt>
                <c:pt idx="98">
                  <c:v>1036.84063397507</c:v>
                </c:pt>
                <c:pt idx="99">
                  <c:v>1046.3802317140201</c:v>
                </c:pt>
                <c:pt idx="100">
                  <c:v>1055.90138246686</c:v>
                </c:pt>
                <c:pt idx="101">
                  <c:v>1065.4041327694699</c:v>
                </c:pt>
                <c:pt idx="102">
                  <c:v>1074.8885289423299</c:v>
                </c:pt>
                <c:pt idx="103">
                  <c:v>1084.35461709177</c:v>
                </c:pt>
                <c:pt idx="104">
                  <c:v>1093.8024431111801</c:v>
                </c:pt>
                <c:pt idx="105">
                  <c:v>1103.23205268219</c:v>
                </c:pt>
                <c:pt idx="106">
                  <c:v>1112.64349127591</c:v>
                </c:pt>
                <c:pt idx="107">
                  <c:v>1122.0368041540701</c:v>
                </c:pt>
                <c:pt idx="108">
                  <c:v>1131.41203637029</c:v>
                </c:pt>
                <c:pt idx="109">
                  <c:v>1140.76923277115</c:v>
                </c:pt>
                <c:pt idx="110">
                  <c:v>1150.10843799745</c:v>
                </c:pt>
                <c:pt idx="111">
                  <c:v>1159.4296964853299</c:v>
                </c:pt>
                <c:pt idx="112">
                  <c:v>1168.7330524674201</c:v>
                </c:pt>
                <c:pt idx="113">
                  <c:v>1178.0185499740301</c:v>
                </c:pt>
                <c:pt idx="114">
                  <c:v>1187.2862328342201</c:v>
                </c:pt>
                <c:pt idx="115">
                  <c:v>1196.53614467699</c:v>
                </c:pt>
                <c:pt idx="116">
                  <c:v>1205.76832893241</c:v>
                </c:pt>
                <c:pt idx="117">
                  <c:v>1214.9828288327001</c:v>
                </c:pt>
                <c:pt idx="118">
                  <c:v>1224.1796874133499</c:v>
                </c:pt>
                <c:pt idx="119">
                  <c:v>1233.3589475142501</c:v>
                </c:pt>
                <c:pt idx="120">
                  <c:v>1242.5206517807601</c:v>
                </c:pt>
                <c:pt idx="121">
                  <c:v>1251.6648426648401</c:v>
                </c:pt>
                <c:pt idx="122">
                  <c:v>1260.79156242608</c:v>
                </c:pt>
                <c:pt idx="123">
                  <c:v>1269.90085313281</c:v>
                </c:pt>
                <c:pt idx="124">
                  <c:v>1278.99275666316</c:v>
                </c:pt>
                <c:pt idx="125">
                  <c:v>1288.06731470614</c:v>
                </c:pt>
                <c:pt idx="126">
                  <c:v>1297.1245687626899</c:v>
                </c:pt>
                <c:pt idx="127">
                  <c:v>1306.1645601466901</c:v>
                </c:pt>
                <c:pt idx="128">
                  <c:v>1315.1873299860599</c:v>
                </c:pt>
                <c:pt idx="129">
                  <c:v>1324.1929192237801</c:v>
                </c:pt>
                <c:pt idx="130">
                  <c:v>1333.18136861891</c:v>
                </c:pt>
                <c:pt idx="131">
                  <c:v>1342.1527187475899</c:v>
                </c:pt>
                <c:pt idx="132">
                  <c:v>1351.10701000413</c:v>
                </c:pt>
                <c:pt idx="133">
                  <c:v>1360.04428260194</c:v>
                </c:pt>
                <c:pt idx="134">
                  <c:v>1368.9645765745699</c:v>
                </c:pt>
                <c:pt idx="135">
                  <c:v>1377.8679317767301</c:v>
                </c:pt>
                <c:pt idx="136">
                  <c:v>1386.75438788525</c:v>
                </c:pt>
                <c:pt idx="137">
                  <c:v>1395.6239844000499</c:v>
                </c:pt>
                <c:pt idx="138">
                  <c:v>1404.4767606451701</c:v>
                </c:pt>
                <c:pt idx="139">
                  <c:v>1413.3127557697101</c:v>
                </c:pt>
                <c:pt idx="140">
                  <c:v>1422.1320087488</c:v>
                </c:pt>
                <c:pt idx="141">
                  <c:v>1430.93455838456</c:v>
                </c:pt>
                <c:pt idx="142">
                  <c:v>1439.7204433070499</c:v>
                </c:pt>
                <c:pt idx="143">
                  <c:v>1448.48970197525</c:v>
                </c:pt>
                <c:pt idx="144">
                  <c:v>1457.24237267796</c:v>
                </c:pt>
                <c:pt idx="145">
                  <c:v>1465.97849353476</c:v>
                </c:pt>
                <c:pt idx="146">
                  <c:v>1474.69810249693</c:v>
                </c:pt>
                <c:pt idx="147">
                  <c:v>1483.4012373483999</c:v>
                </c:pt>
                <c:pt idx="148">
                  <c:v>1492.0879357066201</c:v>
                </c:pt>
                <c:pt idx="149">
                  <c:v>1500.75823502353</c:v>
                </c:pt>
                <c:pt idx="150">
                  <c:v>1509.41217258642</c:v>
                </c:pt>
                <c:pt idx="151">
                  <c:v>1518.0497855188801</c:v>
                </c:pt>
                <c:pt idx="152">
                  <c:v>1526.67111078163</c:v>
                </c:pt>
                <c:pt idx="153">
                  <c:v>1535.2761851734899</c:v>
                </c:pt>
                <c:pt idx="154">
                  <c:v>1543.86504533218</c:v>
                </c:pt>
                <c:pt idx="155">
                  <c:v>1552.4377277352901</c:v>
                </c:pt>
                <c:pt idx="156">
                  <c:v>1560.99426870107</c:v>
                </c:pt>
                <c:pt idx="157">
                  <c:v>1569.5347043893601</c:v>
                </c:pt>
                <c:pt idx="158">
                  <c:v>1578.0590708023999</c:v>
                </c:pt>
                <c:pt idx="159">
                  <c:v>1586.56740378574</c:v>
                </c:pt>
                <c:pt idx="160">
                  <c:v>1595.05973902906</c:v>
                </c:pt>
                <c:pt idx="161">
                  <c:v>1603.53611206703</c:v>
                </c:pt>
                <c:pt idx="162">
                  <c:v>1611.9965582801301</c:v>
                </c:pt>
                <c:pt idx="163">
                  <c:v>1620.4411128955201</c:v>
                </c:pt>
                <c:pt idx="164">
                  <c:v>1628.8698109878401</c:v>
                </c:pt>
                <c:pt idx="165">
                  <c:v>1637.2826874800501</c:v>
                </c:pt>
                <c:pt idx="166">
                  <c:v>1645.67977714426</c:v>
                </c:pt>
                <c:pt idx="167">
                  <c:v>1654.0611146025201</c:v>
                </c:pt>
                <c:pt idx="168">
                  <c:v>1662.4267343276499</c:v>
                </c:pt>
                <c:pt idx="169">
                  <c:v>1670.77667064405</c:v>
                </c:pt>
                <c:pt idx="170">
                  <c:v>1679.1109577284701</c:v>
                </c:pt>
                <c:pt idx="171">
                  <c:v>1687.42962961085</c:v>
                </c:pt>
                <c:pt idx="172">
                  <c:v>1695.73272017507</c:v>
                </c:pt>
                <c:pt idx="173">
                  <c:v>1704.0202631597599</c:v>
                </c:pt>
                <c:pt idx="174">
                  <c:v>1712.29229215905</c:v>
                </c:pt>
                <c:pt idx="175">
                  <c:v>1720.5488406234099</c:v>
                </c:pt>
                <c:pt idx="176">
                  <c:v>1728.7899418603299</c:v>
                </c:pt>
                <c:pt idx="177">
                  <c:v>1737.0156290351599</c:v>
                </c:pt>
                <c:pt idx="178">
                  <c:v>1745.2259351718601</c:v>
                </c:pt>
                <c:pt idx="179">
                  <c:v>1753.42089315371</c:v>
                </c:pt>
                <c:pt idx="180">
                  <c:v>1761.6005357241199</c:v>
                </c:pt>
                <c:pt idx="181">
                  <c:v>1769.76489548732</c:v>
                </c:pt>
                <c:pt idx="182">
                  <c:v>1777.91400490918</c:v>
                </c:pt>
                <c:pt idx="183">
                  <c:v>1786.04789631786</c:v>
                </c:pt>
                <c:pt idx="184">
                  <c:v>1794.1666019045999</c:v>
                </c:pt>
                <c:pt idx="185">
                  <c:v>1802.27015372444</c:v>
                </c:pt>
                <c:pt idx="186">
                  <c:v>1810.35858369692</c:v>
                </c:pt>
                <c:pt idx="187">
                  <c:v>1818.43192360685</c:v>
                </c:pt>
                <c:pt idx="188">
                  <c:v>1826.4902051049601</c:v>
                </c:pt>
                <c:pt idx="189">
                  <c:v>1834.5334597086601</c:v>
                </c:pt>
                <c:pt idx="190">
                  <c:v>1842.56171880272</c:v>
                </c:pt>
                <c:pt idx="191">
                  <c:v>1850.57501364001</c:v>
                </c:pt>
                <c:pt idx="192">
                  <c:v>1858.57337534213</c:v>
                </c:pt>
                <c:pt idx="193">
                  <c:v>1866.5568349001901</c:v>
                </c:pt>
                <c:pt idx="194">
                  <c:v>1874.52542317541</c:v>
                </c:pt>
                <c:pt idx="195">
                  <c:v>1882.47917089988</c:v>
                </c:pt>
                <c:pt idx="196">
                  <c:v>1890.4181086772001</c:v>
                </c:pt>
                <c:pt idx="197">
                  <c:v>1898.34226698315</c:v>
                </c:pt>
                <c:pt idx="198">
                  <c:v>1906.2516761664101</c:v>
                </c:pt>
                <c:pt idx="199">
                  <c:v>1914.14636644917</c:v>
                </c:pt>
                <c:pt idx="200">
                  <c:v>1922.0263679278501</c:v>
                </c:pt>
                <c:pt idx="201">
                  <c:v>1929.89171057369</c:v>
                </c:pt>
                <c:pt idx="202">
                  <c:v>1937.7424242334801</c:v>
                </c:pt>
                <c:pt idx="203">
                  <c:v>1945.57853863018</c:v>
                </c:pt>
                <c:pt idx="204">
                  <c:v>1953.40008336356</c:v>
                </c:pt>
                <c:pt idx="205">
                  <c:v>1961.2070879108301</c:v>
                </c:pt>
                <c:pt idx="206">
                  <c:v>1968.9995816273499</c:v>
                </c:pt>
                <c:pt idx="207">
                  <c:v>1976.7775937471799</c:v>
                </c:pt>
                <c:pt idx="208">
                  <c:v>1984.54115338376</c:v>
                </c:pt>
                <c:pt idx="209">
                  <c:v>1992.2902895305399</c:v>
                </c:pt>
                <c:pt idx="210">
                  <c:v>2000.02503106159</c:v>
                </c:pt>
                <c:pt idx="211">
                  <c:v>2007.7454067322201</c:v>
                </c:pt>
                <c:pt idx="212">
                  <c:v>2015.4514451796099</c:v>
                </c:pt>
                <c:pt idx="213">
                  <c:v>2023.1431749234</c:v>
                </c:pt>
                <c:pt idx="214">
                  <c:v>2030.8206243663401</c:v>
                </c:pt>
                <c:pt idx="215">
                  <c:v>2038.48382179485</c:v>
                </c:pt>
                <c:pt idx="216">
                  <c:v>2046.1327953796599</c:v>
                </c:pt>
                <c:pt idx="217">
                  <c:v>2053.7675731763702</c:v>
                </c:pt>
                <c:pt idx="218">
                  <c:v>2061.3881831261001</c:v>
                </c:pt>
                <c:pt idx="219">
                  <c:v>2068.9946530560201</c:v>
                </c:pt>
                <c:pt idx="220">
                  <c:v>2076.5870106799798</c:v>
                </c:pt>
                <c:pt idx="221">
                  <c:v>2084.1652835990699</c:v>
                </c:pt>
                <c:pt idx="222">
                  <c:v>2091.7294993022401</c:v>
                </c:pt>
                <c:pt idx="223">
                  <c:v>2099.2796851667999</c:v>
                </c:pt>
                <c:pt idx="224">
                  <c:v>2106.8158684590899</c:v>
                </c:pt>
                <c:pt idx="225">
                  <c:v>2114.3380763349801</c:v>
                </c:pt>
                <c:pt idx="226">
                  <c:v>2121.8463358404601</c:v>
                </c:pt>
                <c:pt idx="227">
                  <c:v>2129.3406739122001</c:v>
                </c:pt>
                <c:pt idx="228">
                  <c:v>2136.8211173781101</c:v>
                </c:pt>
                <c:pt idx="229">
                  <c:v>2144.2876929579302</c:v>
                </c:pt>
                <c:pt idx="230">
                  <c:v>2151.7404272637</c:v>
                </c:pt>
                <c:pt idx="231">
                  <c:v>2159.1793468004098</c:v>
                </c:pt>
                <c:pt idx="232">
                  <c:v>2166.6044779664799</c:v>
                </c:pt>
                <c:pt idx="233">
                  <c:v>2174.0158470543101</c:v>
                </c:pt>
                <c:pt idx="234">
                  <c:v>2181.4134802508502</c:v>
                </c:pt>
                <c:pt idx="235">
                  <c:v>2188.7974036381202</c:v>
                </c:pt>
                <c:pt idx="236">
                  <c:v>2196.1676431937299</c:v>
                </c:pt>
                <c:pt idx="237">
                  <c:v>2203.5242247914298</c:v>
                </c:pt>
                <c:pt idx="238">
                  <c:v>2210.86717420164</c:v>
                </c:pt>
                <c:pt idx="239">
                  <c:v>2218.1965170919302</c:v>
                </c:pt>
                <c:pt idx="240">
                  <c:v>2225.51227902763</c:v>
                </c:pt>
                <c:pt idx="241">
                  <c:v>2232.8144854419002</c:v>
                </c:pt>
                <c:pt idx="242">
                  <c:v>2240.1031611191402</c:v>
                </c:pt>
                <c:pt idx="243">
                  <c:v>2247.3783302399802</c:v>
                </c:pt>
                <c:pt idx="244">
                  <c:v>2254.6400168704599</c:v>
                </c:pt>
                <c:pt idx="245">
                  <c:v>2261.8882449894199</c:v>
                </c:pt>
                <c:pt idx="246">
                  <c:v>2269.12303848893</c:v>
                </c:pt>
                <c:pt idx="247">
                  <c:v>2276.3444211746701</c:v>
                </c:pt>
                <c:pt idx="248">
                  <c:v>2283.5524167662902</c:v>
                </c:pt>
                <c:pt idx="249">
                  <c:v>2290.7470488978101</c:v>
                </c:pt>
                <c:pt idx="250">
                  <c:v>2297.9283411179499</c:v>
                </c:pt>
                <c:pt idx="251">
                  <c:v>2305.09631689056</c:v>
                </c:pt>
                <c:pt idx="252">
                  <c:v>2312.2509995949599</c:v>
                </c:pt>
                <c:pt idx="253">
                  <c:v>2319.3924125263102</c:v>
                </c:pt>
                <c:pt idx="254">
                  <c:v>2326.5205788959802</c:v>
                </c:pt>
                <c:pt idx="255">
                  <c:v>2333.63552183193</c:v>
                </c:pt>
                <c:pt idx="256">
                  <c:v>2340.73726437904</c:v>
                </c:pt>
                <c:pt idx="257">
                  <c:v>2347.8258294995198</c:v>
                </c:pt>
                <c:pt idx="258">
                  <c:v>2354.9012400732399</c:v>
                </c:pt>
                <c:pt idx="259">
                  <c:v>2361.9635188980701</c:v>
                </c:pt>
                <c:pt idx="260">
                  <c:v>2369.0126886903099</c:v>
                </c:pt>
                <c:pt idx="261">
                  <c:v>2376.0487720849501</c:v>
                </c:pt>
                <c:pt idx="262">
                  <c:v>2383.0717916361</c:v>
                </c:pt>
                <c:pt idx="263">
                  <c:v>2390.08176981731</c:v>
                </c:pt>
                <c:pt idx="264">
                  <c:v>2397.07872902193</c:v>
                </c:pt>
                <c:pt idx="265">
                  <c:v>2404.0626915634298</c:v>
                </c:pt>
                <c:pt idx="266">
                  <c:v>2411.0336796758102</c:v>
                </c:pt>
                <c:pt idx="267">
                  <c:v>2417.9917155138801</c:v>
                </c:pt>
                <c:pt idx="268">
                  <c:v>2424.9368211536398</c:v>
                </c:pt>
                <c:pt idx="269">
                  <c:v>2431.8690185926098</c:v>
                </c:pt>
                <c:pt idx="270">
                  <c:v>2438.7883297501699</c:v>
                </c:pt>
                <c:pt idx="271">
                  <c:v>2445.6947764679298</c:v>
                </c:pt>
                <c:pt idx="272">
                  <c:v>2452.5883805100102</c:v>
                </c:pt>
                <c:pt idx="273">
                  <c:v>2459.4691635634199</c:v>
                </c:pt>
                <c:pt idx="274">
                  <c:v>2466.3371472383801</c:v>
                </c:pt>
                <c:pt idx="275">
                  <c:v>2473.1923530686599</c:v>
                </c:pt>
                <c:pt idx="276">
                  <c:v>2480.0348025119001</c:v>
                </c:pt>
                <c:pt idx="277">
                  <c:v>2486.86451694995</c:v>
                </c:pt>
                <c:pt idx="278">
                  <c:v>2493.6815176891801</c:v>
                </c:pt>
                <c:pt idx="279">
                  <c:v>2500.48582596083</c:v>
                </c:pt>
                <c:pt idx="280">
                  <c:v>2507.27746292133</c:v>
                </c:pt>
                <c:pt idx="281">
                  <c:v>2514.0564496525999</c:v>
                </c:pt>
                <c:pt idx="282">
                  <c:v>2520.8228071623998</c:v>
                </c:pt>
                <c:pt idx="283">
                  <c:v>2527.5765563846398</c:v>
                </c:pt>
                <c:pt idx="284">
                  <c:v>2534.31771817969</c:v>
                </c:pt>
                <c:pt idx="285">
                  <c:v>2541.0463133347198</c:v>
                </c:pt>
                <c:pt idx="286">
                  <c:v>2547.7623625639899</c:v>
                </c:pt>
                <c:pt idx="287">
                  <c:v>2554.4658865091701</c:v>
                </c:pt>
                <c:pt idx="288">
                  <c:v>2561.15690573966</c:v>
                </c:pt>
                <c:pt idx="289">
                  <c:v>2567.83544075292</c:v>
                </c:pt>
                <c:pt idx="290">
                  <c:v>2574.50151197473</c:v>
                </c:pt>
                <c:pt idx="291">
                  <c:v>2581.1551397595399</c:v>
                </c:pt>
                <c:pt idx="292">
                  <c:v>2587.7963443907502</c:v>
                </c:pt>
                <c:pt idx="293">
                  <c:v>2594.4251460810601</c:v>
                </c:pt>
                <c:pt idx="294">
                  <c:v>2601.0415649727101</c:v>
                </c:pt>
                <c:pt idx="295">
                  <c:v>2607.6456211378199</c:v>
                </c:pt>
                <c:pt idx="296">
                  <c:v>2614.2373345787</c:v>
                </c:pt>
                <c:pt idx="297">
                  <c:v>2620.8167252281301</c:v>
                </c:pt>
                <c:pt idx="298">
                  <c:v>2627.3838129496498</c:v>
                </c:pt>
                <c:pt idx="299">
                  <c:v>2633.93861753788</c:v>
                </c:pt>
                <c:pt idx="300">
                  <c:v>2640.4811587188101</c:v>
                </c:pt>
                <c:pt idx="301">
                  <c:v>2647.01145615007</c:v>
                </c:pt>
                <c:pt idx="302">
                  <c:v>2653.5295294212601</c:v>
                </c:pt>
                <c:pt idx="303">
                  <c:v>2660.03539805422</c:v>
                </c:pt>
                <c:pt idx="304">
                  <c:v>2666.5290815032899</c:v>
                </c:pt>
                <c:pt idx="305">
                  <c:v>2673.0105991556802</c:v>
                </c:pt>
                <c:pt idx="306">
                  <c:v>2679.4799703316799</c:v>
                </c:pt>
                <c:pt idx="307">
                  <c:v>2685.9372142849502</c:v>
                </c:pt>
                <c:pt idx="308">
                  <c:v>2692.3823502028699</c:v>
                </c:pt>
                <c:pt idx="309">
                  <c:v>2698.8153972067398</c:v>
                </c:pt>
                <c:pt idx="310">
                  <c:v>2705.23637435212</c:v>
                </c:pt>
                <c:pt idx="311">
                  <c:v>2711.6453006290899</c:v>
                </c:pt>
                <c:pt idx="312">
                  <c:v>2718.0421949625302</c:v>
                </c:pt>
                <c:pt idx="313">
                  <c:v>2724.4270762123801</c:v>
                </c:pt>
                <c:pt idx="314">
                  <c:v>2730.7999631739399</c:v>
                </c:pt>
                <c:pt idx="315">
                  <c:v>2737.16087457814</c:v>
                </c:pt>
                <c:pt idx="316">
                  <c:v>2743.5098290918099</c:v>
                </c:pt>
                <c:pt idx="317">
                  <c:v>2749.8468453179598</c:v>
                </c:pt>
                <c:pt idx="318">
                  <c:v>2756.1719417960198</c:v>
                </c:pt>
                <c:pt idx="319">
                  <c:v>2762.4851370021502</c:v>
                </c:pt>
                <c:pt idx="320">
                  <c:v>2768.7864493494799</c:v>
                </c:pt>
                <c:pt idx="321">
                  <c:v>2775.0758971884102</c:v>
                </c:pt>
                <c:pt idx="322">
                  <c:v>2781.35349880682</c:v>
                </c:pt>
                <c:pt idx="323">
                  <c:v>2787.6192724303901</c:v>
                </c:pt>
                <c:pt idx="324">
                  <c:v>2793.8732362228402</c:v>
                </c:pt>
                <c:pt idx="325">
                  <c:v>2800.1154082861799</c:v>
                </c:pt>
                <c:pt idx="326">
                  <c:v>2806.3458066610001</c:v>
                </c:pt>
                <c:pt idx="327">
                  <c:v>2812.56444932669</c:v>
                </c:pt>
                <c:pt idx="328">
                  <c:v>2818.77135420176</c:v>
                </c:pt>
                <c:pt idx="329">
                  <c:v>2824.9665391440099</c:v>
                </c:pt>
                <c:pt idx="330">
                  <c:v>2831.1500219508598</c:v>
                </c:pt>
                <c:pt idx="331">
                  <c:v>2837.3218203595802</c:v>
                </c:pt>
                <c:pt idx="332">
                  <c:v>2843.4819520475398</c:v>
                </c:pt>
                <c:pt idx="333">
                  <c:v>2849.63043463245</c:v>
                </c:pt>
                <c:pt idx="334">
                  <c:v>2855.7672856726299</c:v>
                </c:pt>
                <c:pt idx="335">
                  <c:v>2861.89252266727</c:v>
                </c:pt>
                <c:pt idx="336">
                  <c:v>2868.0061630566402</c:v>
                </c:pt>
                <c:pt idx="337">
                  <c:v>2874.1082242223802</c:v>
                </c:pt>
                <c:pt idx="338">
                  <c:v>2880.1987234877101</c:v>
                </c:pt>
                <c:pt idx="339">
                  <c:v>2886.2776781176899</c:v>
                </c:pt>
                <c:pt idx="340">
                  <c:v>2892.3451053194799</c:v>
                </c:pt>
                <c:pt idx="341">
                  <c:v>2898.40102224255</c:v>
                </c:pt>
                <c:pt idx="342">
                  <c:v>2904.4454459789599</c:v>
                </c:pt>
                <c:pt idx="343">
                  <c:v>2910.4783935635701</c:v>
                </c:pt>
                <c:pt idx="344">
                  <c:v>2916.49988197427</c:v>
                </c:pt>
                <c:pt idx="345">
                  <c:v>2922.50992813226</c:v>
                </c:pt>
                <c:pt idx="346">
                  <c:v>2928.5085489022599</c:v>
                </c:pt>
                <c:pt idx="347">
                  <c:v>2934.4957610927399</c:v>
                </c:pt>
                <c:pt idx="348">
                  <c:v>2940.47158145618</c:v>
                </c:pt>
                <c:pt idx="349">
                  <c:v>2946.43602668926</c:v>
                </c:pt>
                <c:pt idx="350">
                  <c:v>2952.3891134331602</c:v>
                </c:pt>
                <c:pt idx="351">
                  <c:v>2958.33085827371</c:v>
                </c:pt>
                <c:pt idx="352">
                  <c:v>2964.2612777416898</c:v>
                </c:pt>
                <c:pt idx="353">
                  <c:v>2970.1803883130301</c:v>
                </c:pt>
                <c:pt idx="354">
                  <c:v>2976.0882064090201</c:v>
                </c:pt>
                <c:pt idx="355">
                  <c:v>2981.98474839657</c:v>
                </c:pt>
                <c:pt idx="356">
                  <c:v>2987.8700305884299</c:v>
                </c:pt>
                <c:pt idx="357">
                  <c:v>2993.7440692433902</c:v>
                </c:pt>
                <c:pt idx="358">
                  <c:v>2999.60688056654</c:v>
                </c:pt>
                <c:pt idx="359">
                  <c:v>3005.4584807094602</c:v>
                </c:pt>
                <c:pt idx="360">
                  <c:v>3011.2988857704499</c:v>
                </c:pt>
                <c:pt idx="361">
                  <c:v>3017.1281117947701</c:v>
                </c:pt>
                <c:pt idx="362">
                  <c:v>3022.9461747748501</c:v>
                </c:pt>
                <c:pt idx="363">
                  <c:v>3028.7530906504899</c:v>
                </c:pt>
                <c:pt idx="364">
                  <c:v>3034.5488753090999</c:v>
                </c:pt>
                <c:pt idx="365">
                  <c:v>3040.3335445859002</c:v>
                </c:pt>
                <c:pt idx="366">
                  <c:v>3046.1071142641699</c:v>
                </c:pt>
                <c:pt idx="367">
                  <c:v>3051.8696000754098</c:v>
                </c:pt>
                <c:pt idx="368">
                  <c:v>3057.6210176996001</c:v>
                </c:pt>
                <c:pt idx="369">
                  <c:v>3063.3613827653799</c:v>
                </c:pt>
                <c:pt idx="370">
                  <c:v>3069.0907108502902</c:v>
                </c:pt>
                <c:pt idx="371">
                  <c:v>3074.8090174809599</c:v>
                </c:pt>
                <c:pt idx="372">
                  <c:v>3080.5163181286598</c:v>
                </c:pt>
                <c:pt idx="373">
                  <c:v>3086.21262806708</c:v>
                </c:pt>
                <c:pt idx="374">
                  <c:v>3091.8979623073201</c:v>
                </c:pt>
                <c:pt idx="375">
                  <c:v>3097.57233579682</c:v>
                </c:pt>
                <c:pt idx="376">
                  <c:v>3103.2357634370201</c:v>
                </c:pt>
                <c:pt idx="377">
                  <c:v>3108.88826008358</c:v>
                </c:pt>
                <c:pt idx="378">
                  <c:v>3114.5298405465601</c:v>
                </c:pt>
                <c:pt idx="379">
                  <c:v>3120.1605195905199</c:v>
                </c:pt>
                <c:pt idx="380">
                  <c:v>3125.78031193478</c:v>
                </c:pt>
                <c:pt idx="381">
                  <c:v>3131.3892322535298</c:v>
                </c:pt>
                <c:pt idx="382">
                  <c:v>3136.9872951760299</c:v>
                </c:pt>
                <c:pt idx="383">
                  <c:v>3142.5745152867498</c:v>
                </c:pt>
                <c:pt idx="384">
                  <c:v>3148.15090712559</c:v>
                </c:pt>
                <c:pt idx="385">
                  <c:v>3153.7164851879702</c:v>
                </c:pt>
                <c:pt idx="386">
                  <c:v>3159.2712639250699</c:v>
                </c:pt>
                <c:pt idx="387">
                  <c:v>3164.8152577439701</c:v>
                </c:pt>
                <c:pt idx="388">
                  <c:v>3170.3484810077698</c:v>
                </c:pt>
                <c:pt idx="389">
                  <c:v>3175.8709480358498</c:v>
                </c:pt>
                <c:pt idx="390">
                  <c:v>3181.3826731039499</c:v>
                </c:pt>
                <c:pt idx="391">
                  <c:v>3186.8836704443502</c:v>
                </c:pt>
                <c:pt idx="392">
                  <c:v>3192.3739542460899</c:v>
                </c:pt>
                <c:pt idx="393">
                  <c:v>3197.8535386550402</c:v>
                </c:pt>
                <c:pt idx="394">
                  <c:v>3203.3224377741499</c:v>
                </c:pt>
                <c:pt idx="395">
                  <c:v>3208.7806656635398</c:v>
                </c:pt>
                <c:pt idx="396">
                  <c:v>3214.2282363406998</c:v>
                </c:pt>
                <c:pt idx="397">
                  <c:v>3219.6651637806499</c:v>
                </c:pt>
                <c:pt idx="398">
                  <c:v>3225.0914619160699</c:v>
                </c:pt>
                <c:pt idx="399">
                  <c:v>3230.5071446375</c:v>
                </c:pt>
                <c:pt idx="400">
                  <c:v>3235.91222579345</c:v>
                </c:pt>
                <c:pt idx="401">
                  <c:v>3241.3067191905898</c:v>
                </c:pt>
                <c:pt idx="402">
                  <c:v>3246.6906385938901</c:v>
                </c:pt>
                <c:pt idx="403">
                  <c:v>3252.0639977268102</c:v>
                </c:pt>
                <c:pt idx="404">
                  <c:v>3257.4268102714</c:v>
                </c:pt>
                <c:pt idx="405">
                  <c:v>3262.7790898684898</c:v>
                </c:pt>
                <c:pt idx="406">
                  <c:v>3268.1208501178298</c:v>
                </c:pt>
                <c:pt idx="407">
                  <c:v>3273.4521045782599</c:v>
                </c:pt>
                <c:pt idx="408">
                  <c:v>3278.7728667678398</c:v>
                </c:pt>
                <c:pt idx="409">
                  <c:v>3284.08315016402</c:v>
                </c:pt>
                <c:pt idx="410">
                  <c:v>3289.3829682037799</c:v>
                </c:pt>
                <c:pt idx="411">
                  <c:v>3294.67233428379</c:v>
                </c:pt>
                <c:pt idx="412">
                  <c:v>3299.9512617605501</c:v>
                </c:pt>
                <c:pt idx="413">
                  <c:v>3305.2197639505298</c:v>
                </c:pt>
                <c:pt idx="414">
                  <c:v>3310.4778541303699</c:v>
                </c:pt>
                <c:pt idx="415">
                  <c:v>3315.72554553695</c:v>
                </c:pt>
                <c:pt idx="416">
                  <c:v>3320.9628513676098</c:v>
                </c:pt>
                <c:pt idx="417">
                  <c:v>3326.1897847802402</c:v>
                </c:pt>
                <c:pt idx="418">
                  <c:v>3331.40635889347</c:v>
                </c:pt>
                <c:pt idx="419">
                  <c:v>3336.61258678679</c:v>
                </c:pt>
                <c:pt idx="420">
                  <c:v>3341.8084815007001</c:v>
                </c:pt>
                <c:pt idx="421">
                  <c:v>3346.99405603687</c:v>
                </c:pt>
                <c:pt idx="422">
                  <c:v>3352.16932335824</c:v>
                </c:pt>
                <c:pt idx="423">
                  <c:v>3357.3342963892401</c:v>
                </c:pt>
                <c:pt idx="424">
                  <c:v>3362.4889880158498</c:v>
                </c:pt>
                <c:pt idx="425">
                  <c:v>3367.6334110858002</c:v>
                </c:pt>
                <c:pt idx="426">
                  <c:v>3372.76757840868</c:v>
                </c:pt>
                <c:pt idx="427">
                  <c:v>3377.8915027560902</c:v>
                </c:pt>
                <c:pt idx="428">
                  <c:v>3383.0051968618</c:v>
                </c:pt>
                <c:pt idx="429">
                  <c:v>3388.1086734218602</c:v>
                </c:pt>
                <c:pt idx="430">
                  <c:v>3393.20194509475</c:v>
                </c:pt>
                <c:pt idx="431">
                  <c:v>3398.2850245015302</c:v>
                </c:pt>
                <c:pt idx="432">
                  <c:v>3403.3579242259698</c:v>
                </c:pt>
                <c:pt idx="433">
                  <c:v>3408.4206568146701</c:v>
                </c:pt>
                <c:pt idx="434">
                  <c:v>3413.4732347772301</c:v>
                </c:pt>
                <c:pt idx="435">
                  <c:v>3418.5156705863701</c:v>
                </c:pt>
                <c:pt idx="436">
                  <c:v>3423.54797667806</c:v>
                </c:pt>
                <c:pt idx="437">
                  <c:v>3428.5701654516702</c:v>
                </c:pt>
                <c:pt idx="438">
                  <c:v>3433.58224927008</c:v>
                </c:pt>
                <c:pt idx="439">
                  <c:v>3438.5842404598502</c:v>
                </c:pt>
                <c:pt idx="440">
                  <c:v>3443.5761513113298</c:v>
                </c:pt>
                <c:pt idx="441">
                  <c:v>3448.5579940788002</c:v>
                </c:pt>
                <c:pt idx="442">
                  <c:v>3453.5297809806002</c:v>
                </c:pt>
                <c:pt idx="443">
                  <c:v>3458.4915241992499</c:v>
                </c:pt>
                <c:pt idx="444">
                  <c:v>3463.4432358816098</c:v>
                </c:pt>
                <c:pt idx="445">
                  <c:v>3468.3849281389998</c:v>
                </c:pt>
                <c:pt idx="446">
                  <c:v>3473.3166130473201</c:v>
                </c:pt>
                <c:pt idx="447">
                  <c:v>3478.2383026471798</c:v>
                </c:pt>
                <c:pt idx="448">
                  <c:v>3483.1500089440401</c:v>
                </c:pt>
                <c:pt idx="449">
                  <c:v>3488.0517439083501</c:v>
                </c:pt>
                <c:pt idx="450">
                  <c:v>3492.9435194756402</c:v>
                </c:pt>
                <c:pt idx="451">
                  <c:v>3497.8253475467</c:v>
                </c:pt>
                <c:pt idx="452">
                  <c:v>3502.6972399876399</c:v>
                </c:pt>
                <c:pt idx="453">
                  <c:v>3507.5592086300999</c:v>
                </c:pt>
                <c:pt idx="454">
                  <c:v>3512.4112652713102</c:v>
                </c:pt>
                <c:pt idx="455">
                  <c:v>3517.2534216742301</c:v>
                </c:pt>
                <c:pt idx="456">
                  <c:v>3522.0856895677098</c:v>
                </c:pt>
                <c:pt idx="457">
                  <c:v>3526.9080806465599</c:v>
                </c:pt>
                <c:pt idx="458">
                  <c:v>3531.7206065717201</c:v>
                </c:pt>
                <c:pt idx="459">
                  <c:v>3536.52327897037</c:v>
                </c:pt>
                <c:pt idx="460">
                  <c:v>3541.3161094360398</c:v>
                </c:pt>
                <c:pt idx="461">
                  <c:v>3546.09910952874</c:v>
                </c:pt>
                <c:pt idx="462">
                  <c:v>3550.8722907751098</c:v>
                </c:pt>
                <c:pt idx="463">
                  <c:v>3555.6356646684999</c:v>
                </c:pt>
                <c:pt idx="464">
                  <c:v>3560.3892426691</c:v>
                </c:pt>
                <c:pt idx="465">
                  <c:v>3565.1330362040799</c:v>
                </c:pt>
                <c:pt idx="466">
                  <c:v>3569.8670566677201</c:v>
                </c:pt>
                <c:pt idx="467">
                  <c:v>3574.59131542147</c:v>
                </c:pt>
                <c:pt idx="468">
                  <c:v>3579.30582379413</c:v>
                </c:pt>
                <c:pt idx="469">
                  <c:v>3584.01059308197</c:v>
                </c:pt>
                <c:pt idx="470">
                  <c:v>3588.7056345487999</c:v>
                </c:pt>
                <c:pt idx="471">
                  <c:v>3593.3909594261099</c:v>
                </c:pt>
                <c:pt idx="472">
                  <c:v>3598.0665789132099</c:v>
                </c:pt>
                <c:pt idx="473">
                  <c:v>3602.7325041773402</c:v>
                </c:pt>
                <c:pt idx="474">
                  <c:v>3607.3887463537499</c:v>
                </c:pt>
                <c:pt idx="475">
                  <c:v>3612.03531654585</c:v>
                </c:pt>
                <c:pt idx="476">
                  <c:v>3616.6722258253199</c:v>
                </c:pt>
                <c:pt idx="477">
                  <c:v>3621.2994852322399</c:v>
                </c:pt>
                <c:pt idx="478">
                  <c:v>3625.9171057751601</c:v>
                </c:pt>
                <c:pt idx="479">
                  <c:v>3630.5250984312702</c:v>
                </c:pt>
                <c:pt idx="480">
                  <c:v>3635.12347414646</c:v>
                </c:pt>
                <c:pt idx="481">
                  <c:v>3639.71224383547</c:v>
                </c:pt>
                <c:pt idx="482">
                  <c:v>3644.2914183820099</c:v>
                </c:pt>
                <c:pt idx="483">
                  <c:v>3648.8610086388198</c:v>
                </c:pt>
                <c:pt idx="484">
                  <c:v>3653.42102542784</c:v>
                </c:pt>
                <c:pt idx="485">
                  <c:v>3657.9714795403002</c:v>
                </c:pt>
                <c:pt idx="486">
                  <c:v>3662.5123817368299</c:v>
                </c:pt>
                <c:pt idx="487">
                  <c:v>3667.0437427475399</c:v>
                </c:pt>
                <c:pt idx="488">
                  <c:v>3671.5655732721998</c:v>
                </c:pt>
                <c:pt idx="489">
                  <c:v>3676.0778839802902</c:v>
                </c:pt>
                <c:pt idx="490">
                  <c:v>3680.58068551114</c:v>
                </c:pt>
                <c:pt idx="491">
                  <c:v>3685.0739884740101</c:v>
                </c:pt>
                <c:pt idx="492">
                  <c:v>3689.5578034482201</c:v>
                </c:pt>
                <c:pt idx="493">
                  <c:v>3694.03214098328</c:v>
                </c:pt>
                <c:pt idx="494">
                  <c:v>3698.4970115989399</c:v>
                </c:pt>
                <c:pt idx="495">
                  <c:v>3702.95242578535</c:v>
                </c:pt>
                <c:pt idx="496">
                  <c:v>3707.3983940031399</c:v>
                </c:pt>
                <c:pt idx="497">
                  <c:v>3711.8349266835198</c:v>
                </c:pt>
                <c:pt idx="498">
                  <c:v>3716.2620342284199</c:v>
                </c:pt>
                <c:pt idx="499">
                  <c:v>3720.6797270105499</c:v>
                </c:pt>
                <c:pt idx="500">
                  <c:v>3725.0880153735602</c:v>
                </c:pt>
                <c:pt idx="501">
                  <c:v>3729.4869096320699</c:v>
                </c:pt>
                <c:pt idx="502">
                  <c:v>3733.8764200718601</c:v>
                </c:pt>
                <c:pt idx="503">
                  <c:v>3738.2565569499002</c:v>
                </c:pt>
                <c:pt idx="504">
                  <c:v>3742.6273304944998</c:v>
                </c:pt>
                <c:pt idx="505">
                  <c:v>3746.9887509054001</c:v>
                </c:pt>
                <c:pt idx="506">
                  <c:v>3751.3408283538502</c:v>
                </c:pt>
                <c:pt idx="507">
                  <c:v>3755.6835729827499</c:v>
                </c:pt>
                <c:pt idx="508">
                  <c:v>3760.0169949067199</c:v>
                </c:pt>
                <c:pt idx="509">
                  <c:v>3764.3411042122402</c:v>
                </c:pt>
                <c:pt idx="510">
                  <c:v>3768.6559109576901</c:v>
                </c:pt>
                <c:pt idx="511">
                  <c:v>3772.9614251735202</c:v>
                </c:pt>
                <c:pt idx="512">
                  <c:v>3777.2576568622899</c:v>
                </c:pt>
                <c:pt idx="513">
                  <c:v>3781.5446159988001</c:v>
                </c:pt>
                <c:pt idx="514">
                  <c:v>3785.8223125302102</c:v>
                </c:pt>
                <c:pt idx="515">
                  <c:v>3790.0907563760802</c:v>
                </c:pt>
                <c:pt idx="516">
                  <c:v>3794.3499574285302</c:v>
                </c:pt>
                <c:pt idx="517">
                  <c:v>3798.5999255522802</c:v>
                </c:pt>
                <c:pt idx="518">
                  <c:v>3802.8406705848101</c:v>
                </c:pt>
                <c:pt idx="519">
                  <c:v>3807.0722023364101</c:v>
                </c:pt>
                <c:pt idx="520">
                  <c:v>3811.2945305902899</c:v>
                </c:pt>
                <c:pt idx="521">
                  <c:v>3815.5076651026902</c:v>
                </c:pt>
                <c:pt idx="522">
                  <c:v>3819.7116156029601</c:v>
                </c:pt>
                <c:pt idx="523">
                  <c:v>3823.9063917936501</c:v>
                </c:pt>
                <c:pt idx="524">
                  <c:v>3828.09200335063</c:v>
                </c:pt>
                <c:pt idx="525">
                  <c:v>3832.2684599231802</c:v>
                </c:pt>
                <c:pt idx="526">
                  <c:v>3836.4357711340499</c:v>
                </c:pt>
                <c:pt idx="527">
                  <c:v>3840.59394657959</c:v>
                </c:pt>
                <c:pt idx="528">
                  <c:v>3844.7429958298599</c:v>
                </c:pt>
                <c:pt idx="529">
                  <c:v>3848.8829284286599</c:v>
                </c:pt>
                <c:pt idx="530">
                  <c:v>3853.0137538936701</c:v>
                </c:pt>
                <c:pt idx="531">
                  <c:v>3857.1354817165602</c:v>
                </c:pt>
                <c:pt idx="532">
                  <c:v>3861.2481213630299</c:v>
                </c:pt>
                <c:pt idx="533">
                  <c:v>3865.3516822729298</c:v>
                </c:pt>
                <c:pt idx="534">
                  <c:v>3869.44617386037</c:v>
                </c:pt>
                <c:pt idx="535">
                  <c:v>3873.53160551376</c:v>
                </c:pt>
                <c:pt idx="536">
                  <c:v>3877.60798659595</c:v>
                </c:pt>
                <c:pt idx="537">
                  <c:v>3881.67532644431</c:v>
                </c:pt>
                <c:pt idx="538">
                  <c:v>3885.7336343707998</c:v>
                </c:pt>
                <c:pt idx="539">
                  <c:v>3889.7829196620801</c:v>
                </c:pt>
                <c:pt idx="540">
                  <c:v>3893.8231915796</c:v>
                </c:pt>
                <c:pt idx="541">
                  <c:v>3897.8544593596498</c:v>
                </c:pt>
                <c:pt idx="542">
                  <c:v>3901.87673221352</c:v>
                </c:pt>
                <c:pt idx="543">
                  <c:v>3905.8900193275199</c:v>
                </c:pt>
                <c:pt idx="544">
                  <c:v>3909.8943298631202</c:v>
                </c:pt>
                <c:pt idx="545">
                  <c:v>3913.8896729569901</c:v>
                </c:pt>
                <c:pt idx="546">
                  <c:v>3917.87605772181</c:v>
                </c:pt>
                <c:pt idx="547">
                  <c:v>3921.8534933055298</c:v>
                </c:pt>
                <c:pt idx="548">
                  <c:v>3925.8219889453298</c:v>
                </c:pt>
                <c:pt idx="549">
                  <c:v>3929.7815538629002</c:v>
                </c:pt>
                <c:pt idx="550">
                  <c:v>3933.7321972537402</c:v>
                </c:pt>
                <c:pt idx="551">
                  <c:v>3937.67392828734</c:v>
                </c:pt>
                <c:pt idx="552">
                  <c:v>3941.60675610719</c:v>
                </c:pt>
                <c:pt idx="553">
                  <c:v>3945.53068983092</c:v>
                </c:pt>
                <c:pt idx="554">
                  <c:v>3949.4457385504002</c:v>
                </c:pt>
                <c:pt idx="555">
                  <c:v>3953.3519113318098</c:v>
                </c:pt>
                <c:pt idx="556">
                  <c:v>3957.2492172157899</c:v>
                </c:pt>
                <c:pt idx="557">
                  <c:v>3961.1376652174699</c:v>
                </c:pt>
                <c:pt idx="558">
                  <c:v>3965.0172643266101</c:v>
                </c:pt>
                <c:pt idx="559">
                  <c:v>3968.8880235076699</c:v>
                </c:pt>
                <c:pt idx="560">
                  <c:v>3972.7499516999401</c:v>
                </c:pt>
                <c:pt idx="561">
                  <c:v>3976.6030578176001</c:v>
                </c:pt>
                <c:pt idx="562">
                  <c:v>3980.4473507498201</c:v>
                </c:pt>
                <c:pt idx="563">
                  <c:v>3984.2828393608802</c:v>
                </c:pt>
                <c:pt idx="564">
                  <c:v>3988.1095324902099</c:v>
                </c:pt>
                <c:pt idx="565">
                  <c:v>3991.9274389525499</c:v>
                </c:pt>
                <c:pt idx="566">
                  <c:v>3995.7365675380001</c:v>
                </c:pt>
                <c:pt idx="567">
                  <c:v>3999.5369270121</c:v>
                </c:pt>
                <c:pt idx="568">
                  <c:v>4003.3285261159799</c:v>
                </c:pt>
                <c:pt idx="569">
                  <c:v>4007.1113735663898</c:v>
                </c:pt>
                <c:pt idx="570">
                  <c:v>4010.8854780558099</c:v>
                </c:pt>
                <c:pt idx="571">
                  <c:v>4014.6508482525701</c:v>
                </c:pt>
                <c:pt idx="572">
                  <c:v>4018.4074928008899</c:v>
                </c:pt>
                <c:pt idx="573">
                  <c:v>4022.1554203210098</c:v>
                </c:pt>
                <c:pt idx="574">
                  <c:v>4025.89463940927</c:v>
                </c:pt>
                <c:pt idx="575">
                  <c:v>4029.62515863819</c:v>
                </c:pt>
                <c:pt idx="576">
                  <c:v>4033.3469865565498</c:v>
                </c:pt>
                <c:pt idx="577">
                  <c:v>4037.0601316894999</c:v>
                </c:pt>
                <c:pt idx="578">
                  <c:v>4040.7646025386498</c:v>
                </c:pt>
                <c:pt idx="579">
                  <c:v>4044.4604075821399</c:v>
                </c:pt>
                <c:pt idx="580">
                  <c:v>4048.1475552747302</c:v>
                </c:pt>
                <c:pt idx="581">
                  <c:v>4051.82605404788</c:v>
                </c:pt>
                <c:pt idx="582">
                  <c:v>4055.4959123098802</c:v>
                </c:pt>
                <c:pt idx="583">
                  <c:v>4059.1571384458598</c:v>
                </c:pt>
                <c:pt idx="584">
                  <c:v>4062.8097408179601</c:v>
                </c:pt>
                <c:pt idx="585">
                  <c:v>4066.4537277653399</c:v>
                </c:pt>
                <c:pt idx="586">
                  <c:v>4070.0891076043299</c:v>
                </c:pt>
                <c:pt idx="587">
                  <c:v>4073.7158886284501</c:v>
                </c:pt>
                <c:pt idx="588">
                  <c:v>4077.3340791085602</c:v>
                </c:pt>
                <c:pt idx="589">
                  <c:v>4080.9436872929</c:v>
                </c:pt>
                <c:pt idx="590">
                  <c:v>4084.5447214071701</c:v>
                </c:pt>
                <c:pt idx="591">
                  <c:v>4088.1371896546498</c:v>
                </c:pt>
                <c:pt idx="592">
                  <c:v>4091.7211002162398</c:v>
                </c:pt>
                <c:pt idx="593">
                  <c:v>4095.2964612505998</c:v>
                </c:pt>
                <c:pt idx="594">
                  <c:v>4098.8632808941502</c:v>
                </c:pt>
                <c:pt idx="595">
                  <c:v>4102.4215672612299</c:v>
                </c:pt>
                <c:pt idx="596">
                  <c:v>4105.9713284441304</c:v>
                </c:pt>
                <c:pt idx="597">
                  <c:v>4109.5125725132102</c:v>
                </c:pt>
                <c:pt idx="598">
                  <c:v>4113.0453075169398</c:v>
                </c:pt>
                <c:pt idx="599">
                  <c:v>4116.5695414820202</c:v>
                </c:pt>
                <c:pt idx="600">
                  <c:v>4120.0852824134199</c:v>
                </c:pt>
                <c:pt idx="601">
                  <c:v>4123.5925382944997</c:v>
                </c:pt>
                <c:pt idx="602">
                  <c:v>4127.0913170870699</c:v>
                </c:pt>
                <c:pt idx="603">
                  <c:v>4130.5816267314503</c:v>
                </c:pt>
                <c:pt idx="604">
                  <c:v>4134.0634751465896</c:v>
                </c:pt>
                <c:pt idx="605">
                  <c:v>4137.5368702301103</c:v>
                </c:pt>
                <c:pt idx="606">
                  <c:v>4141.0018198584203</c:v>
                </c:pt>
                <c:pt idx="607">
                  <c:v>4144.4583318867299</c:v>
                </c:pt>
                <c:pt idx="608">
                  <c:v>4147.9064141492099</c:v>
                </c:pt>
                <c:pt idx="609">
                  <c:v>4151.3460744590102</c:v>
                </c:pt>
                <c:pt idx="610">
                  <c:v>4154.7773206083602</c:v>
                </c:pt>
                <c:pt idx="611">
                  <c:v>4158.2001603686203</c:v>
                </c:pt>
                <c:pt idx="612">
                  <c:v>4161.6146014904198</c:v>
                </c:pt>
                <c:pt idx="613">
                  <c:v>4165.0206517036304</c:v>
                </c:pt>
                <c:pt idx="614">
                  <c:v>4168.4183187175604</c:v>
                </c:pt>
                <c:pt idx="615">
                  <c:v>4171.8076102209297</c:v>
                </c:pt>
                <c:pt idx="616">
                  <c:v>4175.1885338820102</c:v>
                </c:pt>
                <c:pt idx="617">
                  <c:v>4178.56109734865</c:v>
                </c:pt>
                <c:pt idx="618">
                  <c:v>4181.9253082484101</c:v>
                </c:pt>
                <c:pt idx="619">
                  <c:v>4185.2811741885798</c:v>
                </c:pt>
                <c:pt idx="620">
                  <c:v>4188.6287027562703</c:v>
                </c:pt>
                <c:pt idx="621">
                  <c:v>4191.9679015185002</c:v>
                </c:pt>
                <c:pt idx="622">
                  <c:v>4195.2987780222502</c:v>
                </c:pt>
                <c:pt idx="623">
                  <c:v>4198.6213397945503</c:v>
                </c:pt>
                <c:pt idx="624">
                  <c:v>4201.9355943425398</c:v>
                </c:pt>
                <c:pt idx="625">
                  <c:v>4205.2415491535503</c:v>
                </c:pt>
                <c:pt idx="626">
                  <c:v>4208.5392116951898</c:v>
                </c:pt>
                <c:pt idx="627">
                  <c:v>4211.8285894153596</c:v>
                </c:pt>
                <c:pt idx="628">
                  <c:v>4215.1096897424004</c:v>
                </c:pt>
                <c:pt idx="629">
                  <c:v>4218.3825200850997</c:v>
                </c:pt>
                <c:pt idx="630">
                  <c:v>4221.64708783281</c:v>
                </c:pt>
                <c:pt idx="631">
                  <c:v>4224.9034003554898</c:v>
                </c:pt>
                <c:pt idx="632">
                  <c:v>4228.1514650037698</c:v>
                </c:pt>
                <c:pt idx="633">
                  <c:v>4231.3912891090704</c:v>
                </c:pt>
                <c:pt idx="634">
                  <c:v>4234.6228799835899</c:v>
                </c:pt>
                <c:pt idx="635">
                  <c:v>4237.8462449204599</c:v>
                </c:pt>
                <c:pt idx="636">
                  <c:v>4241.0613911937498</c:v>
                </c:pt>
                <c:pt idx="637">
                  <c:v>4244.26832605857</c:v>
                </c:pt>
                <c:pt idx="638">
                  <c:v>4247.4670567511303</c:v>
                </c:pt>
                <c:pt idx="639">
                  <c:v>4250.6575904888005</c:v>
                </c:pt>
                <c:pt idx="640">
                  <c:v>4253.8399344701902</c:v>
                </c:pt>
                <c:pt idx="641">
                  <c:v>4257.0140958752199</c:v>
                </c:pt>
                <c:pt idx="642">
                  <c:v>4260.18008186517</c:v>
                </c:pt>
                <c:pt idx="643">
                  <c:v>4263.3378995827698</c:v>
                </c:pt>
                <c:pt idx="644">
                  <c:v>4266.4875561522304</c:v>
                </c:pt>
                <c:pt idx="645">
                  <c:v>4269.6290586793502</c:v>
                </c:pt>
                <c:pt idx="646">
                  <c:v>4272.7624142515697</c:v>
                </c:pt>
                <c:pt idx="647">
                  <c:v>4275.8876299380199</c:v>
                </c:pt>
                <c:pt idx="648">
                  <c:v>4279.0047127896096</c:v>
                </c:pt>
                <c:pt idx="649">
                  <c:v>4282.1136698390601</c:v>
                </c:pt>
                <c:pt idx="650">
                  <c:v>4285.2145081010203</c:v>
                </c:pt>
                <c:pt idx="651">
                  <c:v>4288.3072345720802</c:v>
                </c:pt>
                <c:pt idx="652">
                  <c:v>4291.39185623088</c:v>
                </c:pt>
                <c:pt idx="653">
                  <c:v>4294.4683800381299</c:v>
                </c:pt>
                <c:pt idx="654">
                  <c:v>4297.5368129367098</c:v>
                </c:pt>
                <c:pt idx="655">
                  <c:v>4300.5971618517196</c:v>
                </c:pt>
                <c:pt idx="656">
                  <c:v>4303.6494336905398</c:v>
                </c:pt>
                <c:pt idx="657">
                  <c:v>4306.6936353429101</c:v>
                </c:pt>
                <c:pt idx="658">
                  <c:v>4309.7297736809496</c:v>
                </c:pt>
                <c:pt idx="659">
                  <c:v>4312.75785555929</c:v>
                </c:pt>
                <c:pt idx="660">
                  <c:v>4315.7778878150802</c:v>
                </c:pt>
                <c:pt idx="661">
                  <c:v>4318.7898772680701</c:v>
                </c:pt>
                <c:pt idx="662">
                  <c:v>4321.7938307206596</c:v>
                </c:pt>
                <c:pt idx="663">
                  <c:v>4324.7897549579902</c:v>
                </c:pt>
                <c:pt idx="664">
                  <c:v>4327.7776567479696</c:v>
                </c:pt>
                <c:pt idx="665">
                  <c:v>4330.7575428413602</c:v>
                </c:pt>
                <c:pt idx="666">
                  <c:v>4333.7294199718299</c:v>
                </c:pt>
                <c:pt idx="667">
                  <c:v>4336.6932948560197</c:v>
                </c:pt>
                <c:pt idx="668">
                  <c:v>4339.6491741935797</c:v>
                </c:pt>
                <c:pt idx="669">
                  <c:v>4342.5970646672704</c:v>
                </c:pt>
                <c:pt idx="670">
                  <c:v>4345.5369729429804</c:v>
                </c:pt>
                <c:pt idx="671">
                  <c:v>4348.4689056698298</c:v>
                </c:pt>
                <c:pt idx="672">
                  <c:v>4351.3928694801898</c:v>
                </c:pt>
                <c:pt idx="673">
                  <c:v>4354.3088709897502</c:v>
                </c:pt>
                <c:pt idx="674">
                  <c:v>4357.2169167976099</c:v>
                </c:pt>
                <c:pt idx="675">
                  <c:v>4360.1170134862996</c:v>
                </c:pt>
                <c:pt idx="676">
                  <c:v>4363.0091676218599</c:v>
                </c:pt>
                <c:pt idx="677">
                  <c:v>4365.8933857538996</c:v>
                </c:pt>
                <c:pt idx="678">
                  <c:v>4368.7696744156201</c:v>
                </c:pt>
                <c:pt idx="679">
                  <c:v>4371.6380401239403</c:v>
                </c:pt>
                <c:pt idx="680">
                  <c:v>4374.4984893794799</c:v>
                </c:pt>
                <c:pt idx="681">
                  <c:v>4377.3510286666797</c:v>
                </c:pt>
                <c:pt idx="682">
                  <c:v>4380.1956644538304</c:v>
                </c:pt>
                <c:pt idx="683">
                  <c:v>4383.0324031931104</c:v>
                </c:pt>
                <c:pt idx="684">
                  <c:v>4385.8612513206799</c:v>
                </c:pt>
                <c:pt idx="685">
                  <c:v>4388.6822152567302</c:v>
                </c:pt>
                <c:pt idx="686">
                  <c:v>4391.4953014055</c:v>
                </c:pt>
                <c:pt idx="687">
                  <c:v>4394.3005161554001</c:v>
                </c:pt>
                <c:pt idx="688">
                  <c:v>4397.097865879</c:v>
                </c:pt>
                <c:pt idx="689">
                  <c:v>4399.8873569331499</c:v>
                </c:pt>
                <c:pt idx="690">
                  <c:v>4402.6689956589598</c:v>
                </c:pt>
                <c:pt idx="691">
                  <c:v>4405.4427883819299</c:v>
                </c:pt>
                <c:pt idx="692">
                  <c:v>4408.2087414119696</c:v>
                </c:pt>
                <c:pt idx="693">
                  <c:v>4410.9668610434401</c:v>
                </c:pt>
                <c:pt idx="694">
                  <c:v>4413.7171535552498</c:v>
                </c:pt>
                <c:pt idx="695">
                  <c:v>4416.4596252108604</c:v>
                </c:pt>
                <c:pt idx="696">
                  <c:v>4419.1942822583796</c:v>
                </c:pt>
                <c:pt idx="697">
                  <c:v>4421.9211309305801</c:v>
                </c:pt>
                <c:pt idx="698">
                  <c:v>4424.6401774450096</c:v>
                </c:pt>
                <c:pt idx="699">
                  <c:v>4427.3514280039699</c:v>
                </c:pt>
                <c:pt idx="700">
                  <c:v>4430.0548887946397</c:v>
                </c:pt>
                <c:pt idx="701">
                  <c:v>4432.7505659890703</c:v>
                </c:pt>
                <c:pt idx="702">
                  <c:v>4435.4384657442997</c:v>
                </c:pt>
                <c:pt idx="703">
                  <c:v>4438.1185942023403</c:v>
                </c:pt>
                <c:pt idx="704">
                  <c:v>4440.7909574902696</c:v>
                </c:pt>
                <c:pt idx="705">
                  <c:v>4443.4555617202795</c:v>
                </c:pt>
                <c:pt idx="706">
                  <c:v>4446.1124129897398</c:v>
                </c:pt>
                <c:pt idx="707">
                  <c:v>4448.7615173812101</c:v>
                </c:pt>
                <c:pt idx="708">
                  <c:v>4451.4028809625197</c:v>
                </c:pt>
                <c:pt idx="709">
                  <c:v>4454.0365097868398</c:v>
                </c:pt>
                <c:pt idx="710">
                  <c:v>4456.6624098926804</c:v>
                </c:pt>
                <c:pt idx="711">
                  <c:v>4459.2805873039797</c:v>
                </c:pt>
                <c:pt idx="712">
                  <c:v>4461.8910480301802</c:v>
                </c:pt>
                <c:pt idx="713">
                  <c:v>4464.4937980661998</c:v>
                </c:pt>
                <c:pt idx="714">
                  <c:v>4467.0888433925702</c:v>
                </c:pt>
                <c:pt idx="715">
                  <c:v>4469.6761899754101</c:v>
                </c:pt>
                <c:pt idx="716">
                  <c:v>4472.2558437665302</c:v>
                </c:pt>
                <c:pt idx="717">
                  <c:v>4474.8278107034903</c:v>
                </c:pt>
                <c:pt idx="718">
                  <c:v>4477.3920967095701</c:v>
                </c:pt>
                <c:pt idx="719">
                  <c:v>4479.9487076939204</c:v>
                </c:pt>
                <c:pt idx="720">
                  <c:v>4482.4976495515502</c:v>
                </c:pt>
                <c:pt idx="721">
                  <c:v>4485.0389281633697</c:v>
                </c:pt>
                <c:pt idx="722">
                  <c:v>4487.5725493963</c:v>
                </c:pt>
                <c:pt idx="723">
                  <c:v>4490.0985191032596</c:v>
                </c:pt>
                <c:pt idx="724">
                  <c:v>4492.61684312323</c:v>
                </c:pt>
                <c:pt idx="725">
                  <c:v>4495.12752728133</c:v>
                </c:pt>
                <c:pt idx="726">
                  <c:v>4497.6305773888198</c:v>
                </c:pt>
                <c:pt idx="727">
                  <c:v>4500.1259992432097</c:v>
                </c:pt>
                <c:pt idx="728">
                  <c:v>4502.6137986282301</c:v>
                </c:pt>
                <c:pt idx="729">
                  <c:v>4505.0939813139703</c:v>
                </c:pt>
                <c:pt idx="730">
                  <c:v>4507.5665530568303</c:v>
                </c:pt>
                <c:pt idx="731">
                  <c:v>4510.03151959964</c:v>
                </c:pt>
                <c:pt idx="732">
                  <c:v>4512.4888866716901</c:v>
                </c:pt>
                <c:pt idx="733">
                  <c:v>4514.9386599887503</c:v>
                </c:pt>
                <c:pt idx="734">
                  <c:v>4517.3808452531503</c:v>
                </c:pt>
                <c:pt idx="735">
                  <c:v>4519.8154481538104</c:v>
                </c:pt>
                <c:pt idx="736">
                  <c:v>4522.2424743662896</c:v>
                </c:pt>
                <c:pt idx="737">
                  <c:v>4524.6619295528399</c:v>
                </c:pt>
                <c:pt idx="738">
                  <c:v>4527.0738193624502</c:v>
                </c:pt>
                <c:pt idx="739">
                  <c:v>4529.47814943086</c:v>
                </c:pt>
                <c:pt idx="740">
                  <c:v>4531.87492538066</c:v>
                </c:pt>
                <c:pt idx="741">
                  <c:v>4534.2641528213198</c:v>
                </c:pt>
                <c:pt idx="742">
                  <c:v>4536.6458373491996</c:v>
                </c:pt>
                <c:pt idx="743">
                  <c:v>4539.01998454763</c:v>
                </c:pt>
                <c:pt idx="744">
                  <c:v>4541.3865999869704</c:v>
                </c:pt>
                <c:pt idx="745">
                  <c:v>4543.74568922459</c:v>
                </c:pt>
                <c:pt idx="746">
                  <c:v>4546.0972578049896</c:v>
                </c:pt>
                <c:pt idx="747">
                  <c:v>4548.4413112598004</c:v>
                </c:pt>
                <c:pt idx="748">
                  <c:v>4550.77785510784</c:v>
                </c:pt>
                <c:pt idx="749">
                  <c:v>4553.1068948551501</c:v>
                </c:pt>
                <c:pt idx="750">
                  <c:v>4555.4284359950598</c:v>
                </c:pt>
                <c:pt idx="751">
                  <c:v>4557.7424840082203</c:v>
                </c:pt>
                <c:pt idx="752">
                  <c:v>4560.0490443626204</c:v>
                </c:pt>
                <c:pt idx="753">
                  <c:v>4562.3481225136702</c:v>
                </c:pt>
                <c:pt idx="754">
                  <c:v>4564.6397239042399</c:v>
                </c:pt>
                <c:pt idx="755">
                  <c:v>4566.9238539646904</c:v>
                </c:pt>
                <c:pt idx="756">
                  <c:v>4569.2005181128998</c:v>
                </c:pt>
                <c:pt idx="757">
                  <c:v>4571.4697217543398</c:v>
                </c:pt>
                <c:pt idx="758">
                  <c:v>4573.7314702821204</c:v>
                </c:pt>
                <c:pt idx="759">
                  <c:v>4575.9857690769904</c:v>
                </c:pt>
                <c:pt idx="760">
                  <c:v>4578.2326235074097</c:v>
                </c:pt>
                <c:pt idx="761">
                  <c:v>4580.4720389296099</c:v>
                </c:pt>
                <c:pt idx="762">
                  <c:v>4582.7040206876</c:v>
                </c:pt>
                <c:pt idx="763">
                  <c:v>4584.9285741132298</c:v>
                </c:pt>
                <c:pt idx="764">
                  <c:v>4587.1457045262196</c:v>
                </c:pt>
                <c:pt idx="765">
                  <c:v>4589.3554172342101</c:v>
                </c:pt>
                <c:pt idx="766">
                  <c:v>4591.5577175328199</c:v>
                </c:pt>
                <c:pt idx="767">
                  <c:v>4593.7526107056401</c:v>
                </c:pt>
                <c:pt idx="768">
                  <c:v>4595.9401020243204</c:v>
                </c:pt>
                <c:pt idx="769">
                  <c:v>4598.1201967486204</c:v>
                </c:pt>
                <c:pt idx="770">
                  <c:v>4600.2929001263701</c:v>
                </c:pt>
                <c:pt idx="771">
                  <c:v>4602.4582173936196</c:v>
                </c:pt>
                <c:pt idx="772">
                  <c:v>4604.6161537746002</c:v>
                </c:pt>
                <c:pt idx="773">
                  <c:v>4606.7667144817997</c:v>
                </c:pt>
                <c:pt idx="774">
                  <c:v>4608.9099047159898</c:v>
                </c:pt>
                <c:pt idx="775">
                  <c:v>4611.0457296662698</c:v>
                </c:pt>
                <c:pt idx="776">
                  <c:v>4613.1741945101203</c:v>
                </c:pt>
                <c:pt idx="777">
                  <c:v>4615.2953044134201</c:v>
                </c:pt>
                <c:pt idx="778">
                  <c:v>4617.4090645304996</c:v>
                </c:pt>
                <c:pt idx="779">
                  <c:v>4619.5154800041901</c:v>
                </c:pt>
                <c:pt idx="780">
                  <c:v>4621.6145559658398</c:v>
                </c:pt>
                <c:pt idx="781">
                  <c:v>4623.7062975353701</c:v>
                </c:pt>
                <c:pt idx="782">
                  <c:v>4625.7907098213</c:v>
                </c:pt>
                <c:pt idx="783">
                  <c:v>4627.8677979208096</c:v>
                </c:pt>
                <c:pt idx="784">
                  <c:v>4629.9375669197698</c:v>
                </c:pt>
                <c:pt idx="785">
                  <c:v>4632.0000218927498</c:v>
                </c:pt>
                <c:pt idx="786">
                  <c:v>4634.0551679031096</c:v>
                </c:pt>
                <c:pt idx="787">
                  <c:v>4636.1030100030002</c:v>
                </c:pt>
                <c:pt idx="788">
                  <c:v>4638.1435532334199</c:v>
                </c:pt>
                <c:pt idx="789">
                  <c:v>4640.1768026242398</c:v>
                </c:pt>
                <c:pt idx="790">
                  <c:v>4642.2027631942501</c:v>
                </c:pt>
                <c:pt idx="791">
                  <c:v>4644.2214399512004</c:v>
                </c:pt>
                <c:pt idx="792">
                  <c:v>4646.2328378918301</c:v>
                </c:pt>
                <c:pt idx="793">
                  <c:v>4648.2369620019099</c:v>
                </c:pt>
                <c:pt idx="794">
                  <c:v>4650.2338172562904</c:v>
                </c:pt>
                <c:pt idx="795">
                  <c:v>4652.2234086189201</c:v>
                </c:pt>
                <c:pt idx="796">
                  <c:v>4654.2057410428797</c:v>
                </c:pt>
                <c:pt idx="797">
                  <c:v>4656.1808194704599</c:v>
                </c:pt>
                <c:pt idx="798">
                  <c:v>4658.1486488331502</c:v>
                </c:pt>
                <c:pt idx="799">
                  <c:v>4660.1092340516998</c:v>
                </c:pt>
                <c:pt idx="800">
                  <c:v>4662.0625800361604</c:v>
                </c:pt>
                <c:pt idx="801">
                  <c:v>4664.00869168589</c:v>
                </c:pt>
                <c:pt idx="802">
                  <c:v>4665.9475738896399</c:v>
                </c:pt>
                <c:pt idx="803">
                  <c:v>4667.8792315255496</c:v>
                </c:pt>
                <c:pt idx="804">
                  <c:v>4669.8036694612001</c:v>
                </c:pt>
                <c:pt idx="805">
                  <c:v>4671.7208925536497</c:v>
                </c:pt>
                <c:pt idx="806">
                  <c:v>4673.6309056494702</c:v>
                </c:pt>
                <c:pt idx="807">
                  <c:v>4675.5337135847803</c:v>
                </c:pt>
                <c:pt idx="808">
                  <c:v>4677.4293211852701</c:v>
                </c:pt>
                <c:pt idx="809">
                  <c:v>4679.3177332662699</c:v>
                </c:pt>
                <c:pt idx="810">
                  <c:v>4681.1989546327404</c:v>
                </c:pt>
                <c:pt idx="811">
                  <c:v>4683.0729900793604</c:v>
                </c:pt>
                <c:pt idx="812">
                  <c:v>4684.9398443905202</c:v>
                </c:pt>
                <c:pt idx="813">
                  <c:v>4686.7995223403695</c:v>
                </c:pt>
                <c:pt idx="814">
                  <c:v>4688.6520286928599</c:v>
                </c:pt>
                <c:pt idx="815">
                  <c:v>4690.4973682017699</c:v>
                </c:pt>
                <c:pt idx="816">
                  <c:v>4692.3355456107402</c:v>
                </c:pt>
                <c:pt idx="817">
                  <c:v>4694.1665656533196</c:v>
                </c:pt>
                <c:pt idx="818">
                  <c:v>4695.9904330529998</c:v>
                </c:pt>
                <c:pt idx="819">
                  <c:v>4697.8071525232299</c:v>
                </c:pt>
                <c:pt idx="820">
                  <c:v>4699.6167287674698</c:v>
                </c:pt>
                <c:pt idx="821">
                  <c:v>4701.4191664792197</c:v>
                </c:pt>
                <c:pt idx="822">
                  <c:v>4703.2144703420399</c:v>
                </c:pt>
                <c:pt idx="823">
                  <c:v>4705.00264502962</c:v>
                </c:pt>
                <c:pt idx="824">
                  <c:v>4706.7836952057696</c:v>
                </c:pt>
                <c:pt idx="825">
                  <c:v>4708.5576255244796</c:v>
                </c:pt>
                <c:pt idx="826">
                  <c:v>4710.32444062997</c:v>
                </c:pt>
                <c:pt idx="827">
                  <c:v>4712.0841451566803</c:v>
                </c:pt>
                <c:pt idx="828">
                  <c:v>4713.83674372932</c:v>
                </c:pt>
                <c:pt idx="829">
                  <c:v>4715.58224096293</c:v>
                </c:pt>
                <c:pt idx="830">
                  <c:v>4717.3206414628803</c:v>
                </c:pt>
                <c:pt idx="831">
                  <c:v>4719.0519498249196</c:v>
                </c:pt>
                <c:pt idx="832">
                  <c:v>4720.7761706352203</c:v>
                </c:pt>
                <c:pt idx="833">
                  <c:v>4722.4933084703498</c:v>
                </c:pt>
                <c:pt idx="834">
                  <c:v>4724.2033678974103</c:v>
                </c:pt>
                <c:pt idx="835">
                  <c:v>4725.9063534739698</c:v>
                </c:pt>
                <c:pt idx="836">
                  <c:v>4727.6022697481503</c:v>
                </c:pt>
                <c:pt idx="837">
                  <c:v>4729.2911212586496</c:v>
                </c:pt>
                <c:pt idx="838">
                  <c:v>4730.9729125347503</c:v>
                </c:pt>
                <c:pt idx="839">
                  <c:v>4732.6476480964002</c:v>
                </c:pt>
                <c:pt idx="840">
                  <c:v>4734.3153324542</c:v>
                </c:pt>
                <c:pt idx="841">
                  <c:v>4735.9759701094499</c:v>
                </c:pt>
                <c:pt idx="842">
                  <c:v>4737.6295655541899</c:v>
                </c:pt>
                <c:pt idx="843">
                  <c:v>4739.2761232712201</c:v>
                </c:pt>
                <c:pt idx="844">
                  <c:v>4740.9156477341403</c:v>
                </c:pt>
                <c:pt idx="845">
                  <c:v>4742.5481434073699</c:v>
                </c:pt>
                <c:pt idx="846">
                  <c:v>4744.1736147461997</c:v>
                </c:pt>
                <c:pt idx="847">
                  <c:v>4745.7920661968201</c:v>
                </c:pt>
                <c:pt idx="848">
                  <c:v>4747.40350219631</c:v>
                </c:pt>
                <c:pt idx="849">
                  <c:v>4749.00792717272</c:v>
                </c:pt>
                <c:pt idx="850">
                  <c:v>4750.6053455451101</c:v>
                </c:pt>
                <c:pt idx="851">
                  <c:v>4752.1957617235103</c:v>
                </c:pt>
                <c:pt idx="852">
                  <c:v>4753.7791801090298</c:v>
                </c:pt>
                <c:pt idx="853">
                  <c:v>4755.3556050938496</c:v>
                </c:pt>
                <c:pt idx="854">
                  <c:v>4756.9250410612503</c:v>
                </c:pt>
                <c:pt idx="855">
                  <c:v>4758.4874923940797</c:v>
                </c:pt>
                <c:pt idx="856">
                  <c:v>4760.0429635937899</c:v>
                </c:pt>
                <c:pt idx="857">
                  <c:v>4761.5914592396402</c:v>
                </c:pt>
                <c:pt idx="858">
                  <c:v>4763.1329839013897</c:v>
                </c:pt>
                <c:pt idx="859">
                  <c:v>4764.6675421370501</c:v>
                </c:pt>
                <c:pt idx="860">
                  <c:v>4766.1951384929598</c:v>
                </c:pt>
                <c:pt idx="861">
                  <c:v>4767.7157775038004</c:v>
                </c:pt>
                <c:pt idx="862">
                  <c:v>4769.2294636926899</c:v>
                </c:pt>
                <c:pt idx="863">
                  <c:v>4770.7362015711997</c:v>
                </c:pt>
                <c:pt idx="864">
                  <c:v>4772.2359956394203</c:v>
                </c:pt>
                <c:pt idx="865">
                  <c:v>4773.72885038597</c:v>
                </c:pt>
                <c:pt idx="866">
                  <c:v>4775.2147702881102</c:v>
                </c:pt>
                <c:pt idx="867">
                  <c:v>4776.6937598117402</c:v>
                </c:pt>
                <c:pt idx="868">
                  <c:v>4778.1658234114502</c:v>
                </c:pt>
                <c:pt idx="869">
                  <c:v>4779.6309655305904</c:v>
                </c:pt>
                <c:pt idx="870">
                  <c:v>4781.0891906013203</c:v>
                </c:pt>
                <c:pt idx="871">
                  <c:v>4782.54050304461</c:v>
                </c:pt>
                <c:pt idx="872">
                  <c:v>4783.98490727035</c:v>
                </c:pt>
                <c:pt idx="873">
                  <c:v>4785.4224076773398</c:v>
                </c:pt>
                <c:pt idx="874">
                  <c:v>4786.8530086533901</c:v>
                </c:pt>
                <c:pt idx="875">
                  <c:v>4788.2767145752996</c:v>
                </c:pt>
                <c:pt idx="876">
                  <c:v>4789.6935298089902</c:v>
                </c:pt>
                <c:pt idx="877">
                  <c:v>4791.10345870946</c:v>
                </c:pt>
                <c:pt idx="878">
                  <c:v>4792.5065056208896</c:v>
                </c:pt>
                <c:pt idx="879">
                  <c:v>4793.9026748766901</c:v>
                </c:pt>
                <c:pt idx="880">
                  <c:v>4795.2919707994797</c:v>
                </c:pt>
                <c:pt idx="881">
                  <c:v>4796.6743977012202</c:v>
                </c:pt>
                <c:pt idx="882">
                  <c:v>4798.0499598832002</c:v>
                </c:pt>
                <c:pt idx="883">
                  <c:v>4799.4186616360903</c:v>
                </c:pt>
                <c:pt idx="884">
                  <c:v>4800.7805072400197</c:v>
                </c:pt>
                <c:pt idx="885">
                  <c:v>4802.1355009645704</c:v>
                </c:pt>
                <c:pt idx="886">
                  <c:v>4803.4836470688497</c:v>
                </c:pt>
                <c:pt idx="887">
                  <c:v>4804.8249498015302</c:v>
                </c:pt>
                <c:pt idx="888">
                  <c:v>4806.1594134009201</c:v>
                </c:pt>
                <c:pt idx="889">
                  <c:v>4807.4870420949301</c:v>
                </c:pt>
                <c:pt idx="890">
                  <c:v>4808.8078401011999</c:v>
                </c:pt>
                <c:pt idx="891">
                  <c:v>4810.1218116271102</c:v>
                </c:pt>
                <c:pt idx="892">
                  <c:v>4811.42896086979</c:v>
                </c:pt>
                <c:pt idx="893">
                  <c:v>4812.7292920162299</c:v>
                </c:pt>
                <c:pt idx="894">
                  <c:v>4814.0228092432499</c:v>
                </c:pt>
                <c:pt idx="895">
                  <c:v>4815.3095167176098</c:v>
                </c:pt>
                <c:pt idx="896">
                  <c:v>4816.5894185960096</c:v>
                </c:pt>
                <c:pt idx="897">
                  <c:v>4817.8625190251096</c:v>
                </c:pt>
                <c:pt idx="898">
                  <c:v>4819.1288221416498</c:v>
                </c:pt>
                <c:pt idx="899">
                  <c:v>4820.3883320724199</c:v>
                </c:pt>
                <c:pt idx="900">
                  <c:v>4821.6410529343202</c:v>
                </c:pt>
                <c:pt idx="901">
                  <c:v>4822.8869888344298</c:v>
                </c:pt>
                <c:pt idx="902">
                  <c:v>4824.1261438700003</c:v>
                </c:pt>
                <c:pt idx="903">
                  <c:v>4825.3585221285302</c:v>
                </c:pt>
                <c:pt idx="904">
                  <c:v>4826.58412768782</c:v>
                </c:pt>
                <c:pt idx="905">
                  <c:v>4827.8029646159503</c:v>
                </c:pt>
                <c:pt idx="906">
                  <c:v>4829.0150369713801</c:v>
                </c:pt>
                <c:pt idx="907">
                  <c:v>4830.22034880298</c:v>
                </c:pt>
                <c:pt idx="908">
                  <c:v>4831.4189041500404</c:v>
                </c:pt>
                <c:pt idx="909">
                  <c:v>4832.6107070423504</c:v>
                </c:pt>
                <c:pt idx="910">
                  <c:v>4833.7957615001897</c:v>
                </c:pt>
                <c:pt idx="911">
                  <c:v>4834.9740715344196</c:v>
                </c:pt>
                <c:pt idx="912">
                  <c:v>4836.1456411464897</c:v>
                </c:pt>
                <c:pt idx="913">
                  <c:v>4837.3104743285003</c:v>
                </c:pt>
                <c:pt idx="914">
                  <c:v>4838.4685750631998</c:v>
                </c:pt>
                <c:pt idx="915">
                  <c:v>4839.6199473240804</c:v>
                </c:pt>
                <c:pt idx="916">
                  <c:v>4840.7645950753504</c:v>
                </c:pt>
                <c:pt idx="917">
                  <c:v>4841.9025222720502</c:v>
                </c:pt>
                <c:pt idx="918">
                  <c:v>4843.0337328600299</c:v>
                </c:pt>
                <c:pt idx="919">
                  <c:v>4844.15823077599</c:v>
                </c:pt>
                <c:pt idx="920">
                  <c:v>4845.2760199475597</c:v>
                </c:pt>
                <c:pt idx="921">
                  <c:v>4846.3871042933197</c:v>
                </c:pt>
                <c:pt idx="922">
                  <c:v>4847.4914877227902</c:v>
                </c:pt>
                <c:pt idx="923">
                  <c:v>4848.5891741365604</c:v>
                </c:pt>
                <c:pt idx="924">
                  <c:v>4849.6801674262297</c:v>
                </c:pt>
                <c:pt idx="925">
                  <c:v>4850.7644714745102</c:v>
                </c:pt>
                <c:pt idx="926">
                  <c:v>4851.8420901552599</c:v>
                </c:pt>
                <c:pt idx="927">
                  <c:v>4852.9130273334604</c:v>
                </c:pt>
                <c:pt idx="928">
                  <c:v>4853.9772868653399</c:v>
                </c:pt>
                <c:pt idx="929">
                  <c:v>4855.0348725983304</c:v>
                </c:pt>
                <c:pt idx="930">
                  <c:v>4856.0857883711797</c:v>
                </c:pt>
                <c:pt idx="931">
                  <c:v>4857.1300380139</c:v>
                </c:pt>
                <c:pt idx="932">
                  <c:v>4858.16762534789</c:v>
                </c:pt>
                <c:pt idx="933">
                  <c:v>4859.1985541859003</c:v>
                </c:pt>
                <c:pt idx="934">
                  <c:v>4860.2228283321401</c:v>
                </c:pt>
                <c:pt idx="935">
                  <c:v>4861.24045158224</c:v>
                </c:pt>
                <c:pt idx="936">
                  <c:v>4862.2514277233304</c:v>
                </c:pt>
                <c:pt idx="937">
                  <c:v>4863.2557605340799</c:v>
                </c:pt>
                <c:pt idx="938">
                  <c:v>4864.2534537846896</c:v>
                </c:pt>
                <c:pt idx="939">
                  <c:v>4865.2445112369996</c:v>
                </c:pt>
                <c:pt idx="940">
                  <c:v>4866.2289366444402</c:v>
                </c:pt>
                <c:pt idx="941">
                  <c:v>4867.2067337521403</c:v>
                </c:pt>
                <c:pt idx="942">
                  <c:v>4868.1779062968999</c:v>
                </c:pt>
                <c:pt idx="943">
                  <c:v>4869.1424580072699</c:v>
                </c:pt>
                <c:pt idx="944">
                  <c:v>4870.1003926035801</c:v>
                </c:pt>
                <c:pt idx="945">
                  <c:v>4871.0517137979396</c:v>
                </c:pt>
                <c:pt idx="946">
                  <c:v>4871.99642529431</c:v>
                </c:pt>
                <c:pt idx="947">
                  <c:v>4872.9345307885296</c:v>
                </c:pt>
                <c:pt idx="948">
                  <c:v>4873.8660339683302</c:v>
                </c:pt>
                <c:pt idx="949">
                  <c:v>4874.7909385133898</c:v>
                </c:pt>
                <c:pt idx="950">
                  <c:v>4875.7092480953497</c:v>
                </c:pt>
                <c:pt idx="951">
                  <c:v>4876.62096637787</c:v>
                </c:pt>
                <c:pt idx="952">
                  <c:v>4877.5260970166401</c:v>
                </c:pt>
                <c:pt idx="953">
                  <c:v>4878.4246436594203</c:v>
                </c:pt>
                <c:pt idx="954">
                  <c:v>4879.3166099460896</c:v>
                </c:pt>
                <c:pt idx="955">
                  <c:v>4880.2019995086603</c:v>
                </c:pt>
                <c:pt idx="956">
                  <c:v>4881.0808159712897</c:v>
                </c:pt>
                <c:pt idx="957">
                  <c:v>4881.9530629503797</c:v>
                </c:pt>
                <c:pt idx="958">
                  <c:v>4882.8187440545398</c:v>
                </c:pt>
                <c:pt idx="959">
                  <c:v>4883.6778628846596</c:v>
                </c:pt>
                <c:pt idx="960">
                  <c:v>4884.5304230339198</c:v>
                </c:pt>
                <c:pt idx="961">
                  <c:v>4885.3764280878404</c:v>
                </c:pt>
                <c:pt idx="962">
                  <c:v>4886.21588162432</c:v>
                </c:pt>
                <c:pt idx="963">
                  <c:v>4887.04878721361</c:v>
                </c:pt>
                <c:pt idx="964">
                  <c:v>4887.8751484184404</c:v>
                </c:pt>
                <c:pt idx="965">
                  <c:v>4888.6949687939696</c:v>
                </c:pt>
                <c:pt idx="966">
                  <c:v>4889.5082518878598</c:v>
                </c:pt>
                <c:pt idx="967">
                  <c:v>4890.3150012402803</c:v>
                </c:pt>
                <c:pt idx="968">
                  <c:v>4891.1152203839702</c:v>
                </c:pt>
                <c:pt idx="969">
                  <c:v>4891.9089128442401</c:v>
                </c:pt>
                <c:pt idx="970">
                  <c:v>4892.6960821390303</c:v>
                </c:pt>
                <c:pt idx="971">
                  <c:v>4893.4767317789301</c:v>
                </c:pt>
                <c:pt idx="972">
                  <c:v>4894.2508652671804</c:v>
                </c:pt>
                <c:pt idx="973">
                  <c:v>4895.0184860997397</c:v>
                </c:pt>
                <c:pt idx="974">
                  <c:v>4895.7795977653304</c:v>
                </c:pt>
                <c:pt idx="975">
                  <c:v>4896.5342037454002</c:v>
                </c:pt>
                <c:pt idx="976">
                  <c:v>4897.2823075142396</c:v>
                </c:pt>
                <c:pt idx="977">
                  <c:v>4898.0239125389298</c:v>
                </c:pt>
                <c:pt idx="978">
                  <c:v>4898.7590222794297</c:v>
                </c:pt>
                <c:pt idx="979">
                  <c:v>4899.4876401885904</c:v>
                </c:pt>
                <c:pt idx="980">
                  <c:v>4900.2097697121699</c:v>
                </c:pt>
                <c:pt idx="981">
                  <c:v>4900.9254142888803</c:v>
                </c:pt>
                <c:pt idx="982">
                  <c:v>4901.6345773504199</c:v>
                </c:pt>
                <c:pt idx="983">
                  <c:v>4902.33726232148</c:v>
                </c:pt>
                <c:pt idx="984">
                  <c:v>4903.0334726197898</c:v>
                </c:pt>
                <c:pt idx="985">
                  <c:v>4903.7232116561399</c:v>
                </c:pt>
                <c:pt idx="986">
                  <c:v>4904.4064828344399</c:v>
                </c:pt>
                <c:pt idx="987">
                  <c:v>4905.0832895516996</c:v>
                </c:pt>
                <c:pt idx="988">
                  <c:v>4905.7536351980898</c:v>
                </c:pt>
                <c:pt idx="989">
                  <c:v>4906.4175231569598</c:v>
                </c:pt>
                <c:pt idx="990">
                  <c:v>4907.0749568048705</c:v>
                </c:pt>
                <c:pt idx="991">
                  <c:v>4907.7259395116198</c:v>
                </c:pt>
                <c:pt idx="992">
                  <c:v>4908.37047464028</c:v>
                </c:pt>
                <c:pt idx="993">
                  <c:v>4909.0085655472003</c:v>
                </c:pt>
                <c:pt idx="994">
                  <c:v>4909.6402155820697</c:v>
                </c:pt>
                <c:pt idx="995">
                  <c:v>4910.2654280879397</c:v>
                </c:pt>
                <c:pt idx="996">
                  <c:v>4910.8842064012097</c:v>
                </c:pt>
                <c:pt idx="997">
                  <c:v>4911.4965538517099</c:v>
                </c:pt>
                <c:pt idx="998">
                  <c:v>4912.1024737627104</c:v>
                </c:pt>
                <c:pt idx="999">
                  <c:v>4912.7019694509099</c:v>
                </c:pt>
                <c:pt idx="1000">
                  <c:v>4913.2950442265401</c:v>
                </c:pt>
                <c:pt idx="1001">
                  <c:v>4913.8817013933303</c:v>
                </c:pt>
                <c:pt idx="1002">
                  <c:v>4914.46194424855</c:v>
                </c:pt>
                <c:pt idx="1003">
                  <c:v>4915.0357760830502</c:v>
                </c:pt>
                <c:pt idx="1004">
                  <c:v>4915.60320018129</c:v>
                </c:pt>
                <c:pt idx="1005">
                  <c:v>4916.1642198213403</c:v>
                </c:pt>
                <c:pt idx="1006">
                  <c:v>4916.71883827493</c:v>
                </c:pt>
                <c:pt idx="1007">
                  <c:v>4917.2670588144501</c:v>
                </c:pt>
                <c:pt idx="1008">
                  <c:v>4917.8088848093203</c:v>
                </c:pt>
                <c:pt idx="1009">
                  <c:v>4918.34431968852</c:v>
                </c:pt>
                <c:pt idx="1010">
                  <c:v>4918.8733668712302</c:v>
                </c:pt>
                <c:pt idx="1011">
                  <c:v>4919.3960297653903</c:v>
                </c:pt>
                <c:pt idx="1012">
                  <c:v>4919.91231176772</c:v>
                </c:pt>
                <c:pt idx="1013">
                  <c:v>4920.4222162638098</c:v>
                </c:pt>
                <c:pt idx="1014">
                  <c:v>4920.9257466281797</c:v>
                </c:pt>
                <c:pt idx="1015">
                  <c:v>4921.4229062243503</c:v>
                </c:pt>
                <c:pt idx="1016">
                  <c:v>4921.91369840487</c:v>
                </c:pt>
                <c:pt idx="1017">
                  <c:v>4922.3981265114198</c:v>
                </c:pt>
                <c:pt idx="1018">
                  <c:v>4922.8761938748503</c:v>
                </c:pt>
                <c:pt idx="1019">
                  <c:v>4923.34790381522</c:v>
                </c:pt>
                <c:pt idx="1020">
                  <c:v>4923.81325964192</c:v>
                </c:pt>
                <c:pt idx="1021">
                  <c:v>4924.2722646536704</c:v>
                </c:pt>
                <c:pt idx="1022">
                  <c:v>4924.72492213859</c:v>
                </c:pt>
                <c:pt idx="1023">
                  <c:v>4925.1712353743096</c:v>
                </c:pt>
                <c:pt idx="1024">
                  <c:v>4925.6112076279496</c:v>
                </c:pt>
                <c:pt idx="1025">
                  <c:v>4926.0448421562296</c:v>
                </c:pt>
                <c:pt idx="1026">
                  <c:v>4926.47214220553</c:v>
                </c:pt>
                <c:pt idx="1027">
                  <c:v>4926.8931110119102</c:v>
                </c:pt>
                <c:pt idx="1028">
                  <c:v>4927.3077518012196</c:v>
                </c:pt>
                <c:pt idx="1029">
                  <c:v>4927.7160677890897</c:v>
                </c:pt>
                <c:pt idx="1030">
                  <c:v>4928.1180621810499</c:v>
                </c:pt>
                <c:pt idx="1031">
                  <c:v>4928.5137381725499</c:v>
                </c:pt>
                <c:pt idx="1032">
                  <c:v>4928.9030989490402</c:v>
                </c:pt>
                <c:pt idx="1033">
                  <c:v>4929.2861476859998</c:v>
                </c:pt>
                <c:pt idx="1034">
                  <c:v>4929.6628875490096</c:v>
                </c:pt>
                <c:pt idx="1035">
                  <c:v>4930.0333216937997</c:v>
                </c:pt>
                <c:pt idx="1036">
                  <c:v>4930.3974532663196</c:v>
                </c:pt>
                <c:pt idx="1037">
                  <c:v>4930.7552854027699</c:v>
                </c:pt>
                <c:pt idx="1038">
                  <c:v>4931.1068212296605</c:v>
                </c:pt>
                <c:pt idx="1039">
                  <c:v>4931.4520638638896</c:v>
                </c:pt>
                <c:pt idx="1040">
                  <c:v>4931.7910164127697</c:v>
                </c:pt>
                <c:pt idx="1041">
                  <c:v>4932.1236819740898</c:v>
                </c:pt>
                <c:pt idx="1042">
                  <c:v>4932.4500636361699</c:v>
                </c:pt>
                <c:pt idx="1043">
                  <c:v>4932.7701644779199</c:v>
                </c:pt>
                <c:pt idx="1044">
                  <c:v>4933.0839875688698</c:v>
                </c:pt>
                <c:pt idx="1045">
                  <c:v>4933.3915359692601</c:v>
                </c:pt>
                <c:pt idx="1046">
                  <c:v>4933.6928127300498</c:v>
                </c:pt>
                <c:pt idx="1047">
                  <c:v>4933.9878208929904</c:v>
                </c:pt>
                <c:pt idx="1048">
                  <c:v>4934.27656349069</c:v>
                </c:pt>
                <c:pt idx="1049">
                  <c:v>4934.5590435466402</c:v>
                </c:pt>
                <c:pt idx="1050">
                  <c:v>4934.8352640752701</c:v>
                </c:pt>
                <c:pt idx="1051">
                  <c:v>4935.1052280820204</c:v>
                </c:pt>
                <c:pt idx="1052">
                  <c:v>4935.3689385633597</c:v>
                </c:pt>
                <c:pt idx="1053">
                  <c:v>4935.6263985068599</c:v>
                </c:pt>
                <c:pt idx="1054">
                  <c:v>4935.8776108912498</c:v>
                </c:pt>
                <c:pt idx="1055">
                  <c:v>4936.1225786864197</c:v>
                </c:pt>
                <c:pt idx="1056">
                  <c:v>4936.3613048535399</c:v>
                </c:pt>
                <c:pt idx="1057">
                  <c:v>4936.5937923450401</c:v>
                </c:pt>
                <c:pt idx="1058">
                  <c:v>4936.8200441047002</c:v>
                </c:pt>
                <c:pt idx="1059">
                  <c:v>4937.0400630677104</c:v>
                </c:pt>
                <c:pt idx="1060">
                  <c:v>4937.2538521606803</c:v>
                </c:pt>
                <c:pt idx="1061">
                  <c:v>4937.4614143016897</c:v>
                </c:pt>
                <c:pt idx="1062">
                  <c:v>4937.6627524003698</c:v>
                </c:pt>
                <c:pt idx="1063">
                  <c:v>4937.8578693579402</c:v>
                </c:pt>
                <c:pt idx="1064">
                  <c:v>4938.04676806722</c:v>
                </c:pt>
                <c:pt idx="1065">
                  <c:v>4938.2294514127198</c:v>
                </c:pt>
                <c:pt idx="1066">
                  <c:v>4938.4059222706801</c:v>
                </c:pt>
                <c:pt idx="1067">
                  <c:v>4938.5761835090798</c:v>
                </c:pt>
                <c:pt idx="1068">
                  <c:v>4938.7402379877203</c:v>
                </c:pt>
                <c:pt idx="1069">
                  <c:v>4938.8980885582896</c:v>
                </c:pt>
                <c:pt idx="1070">
                  <c:v>4939.0497380643301</c:v>
                </c:pt>
                <c:pt idx="1071">
                  <c:v>4939.1951893413798</c:v>
                </c:pt>
                <c:pt idx="1072">
                  <c:v>4939.3344452169504</c:v>
                </c:pt>
                <c:pt idx="1073">
                  <c:v>4939.4675085105901</c:v>
                </c:pt>
                <c:pt idx="1074">
                  <c:v>4939.5943820339398</c:v>
                </c:pt>
                <c:pt idx="1075">
                  <c:v>4939.71506859076</c:v>
                </c:pt>
                <c:pt idx="1076">
                  <c:v>4939.829570977</c:v>
                </c:pt>
                <c:pt idx="1077">
                  <c:v>4939.9378919808096</c:v>
                </c:pt>
                <c:pt idx="1078">
                  <c:v>4940.0400343826004</c:v>
                </c:pt>
                <c:pt idx="1079">
                  <c:v>4940.1360009551099</c:v>
                </c:pt>
                <c:pt idx="1080">
                  <c:v>4940.2257944633902</c:v>
                </c:pt>
                <c:pt idx="1081">
                  <c:v>4940.3094176649001</c:v>
                </c:pt>
                <c:pt idx="1082">
                  <c:v>4940.3868733095496</c:v>
                </c:pt>
                <c:pt idx="1083">
                  <c:v>4940.4581641396899</c:v>
                </c:pt>
                <c:pt idx="1084">
                  <c:v>4940.5232928902196</c:v>
                </c:pt>
                <c:pt idx="1085">
                  <c:v>4940.5822622885898</c:v>
                </c:pt>
                <c:pt idx="1086">
                  <c:v>4940.6350750548399</c:v>
                </c:pt>
                <c:pt idx="1087">
                  <c:v>4940.6817339016698</c:v>
                </c:pt>
                <c:pt idx="1088">
                  <c:v>4940.7222415344704</c:v>
                </c:pt>
                <c:pt idx="1089">
                  <c:v>4940.7566006513398</c:v>
                </c:pt>
                <c:pt idx="1090">
                  <c:v>4940.7848139431699</c:v>
                </c:pt>
                <c:pt idx="1091">
                  <c:v>4940.8068840936303</c:v>
                </c:pt>
                <c:pt idx="1092">
                  <c:v>4940.8228137792803</c:v>
                </c:pt>
                <c:pt idx="1093">
                  <c:v>4940.8326056695396</c:v>
                </c:pt>
                <c:pt idx="1094">
                  <c:v>4940.8362624267702</c:v>
                </c:pt>
                <c:pt idx="1095">
                  <c:v>4940.8337867063001</c:v>
                </c:pt>
                <c:pt idx="1096">
                  <c:v>4940.8251811564796</c:v>
                </c:pt>
                <c:pt idx="1097">
                  <c:v>4940.8104484187097</c:v>
                </c:pt>
                <c:pt idx="1098">
                  <c:v>4940.78959112746</c:v>
                </c:pt>
                <c:pt idx="1099">
                  <c:v>4940.7626119103597</c:v>
                </c:pt>
                <c:pt idx="1100">
                  <c:v>4940.7295133881798</c:v>
                </c:pt>
                <c:pt idx="1101">
                  <c:v>4940.6902981749299</c:v>
                </c:pt>
                <c:pt idx="1102">
                  <c:v>4940.6449688778403</c:v>
                </c:pt>
                <c:pt idx="1103">
                  <c:v>4940.59352809744</c:v>
                </c:pt>
                <c:pt idx="1104">
                  <c:v>4940.5359784275697</c:v>
                </c:pt>
                <c:pt idx="1105">
                  <c:v>4940.47232245545</c:v>
                </c:pt>
                <c:pt idx="1106">
                  <c:v>4940.4025627616802</c:v>
                </c:pt>
                <c:pt idx="1107">
                  <c:v>4940.3267019203204</c:v>
                </c:pt>
                <c:pt idx="1108">
                  <c:v>4940.2447424988904</c:v>
                </c:pt>
                <c:pt idx="1109">
                  <c:v>4940.1566870584302</c:v>
                </c:pt>
                <c:pt idx="1110">
                  <c:v>4940.0625381535201</c:v>
                </c:pt>
                <c:pt idx="1111">
                  <c:v>4939.9622983323397</c:v>
                </c:pt>
                <c:pt idx="1112">
                  <c:v>4939.8559701366803</c:v>
                </c:pt>
                <c:pt idx="1113">
                  <c:v>4939.7435561020002</c:v>
                </c:pt>
                <c:pt idx="1114">
                  <c:v>4939.6250587574596</c:v>
                </c:pt>
                <c:pt idx="1115">
                  <c:v>4939.5004806259603</c:v>
                </c:pt>
                <c:pt idx="1116">
                  <c:v>4939.3698242241398</c:v>
                </c:pt>
                <c:pt idx="1117">
                  <c:v>4939.23309206248</c:v>
                </c:pt>
                <c:pt idx="1118">
                  <c:v>4939.0902866452798</c:v>
                </c:pt>
                <c:pt idx="1119">
                  <c:v>4938.9414104707203</c:v>
                </c:pt>
                <c:pt idx="1120">
                  <c:v>4938.7864660308996</c:v>
                </c:pt>
                <c:pt idx="1121">
                  <c:v>4938.6254558118799</c:v>
                </c:pt>
                <c:pt idx="1122">
                  <c:v>4938.4583822936702</c:v>
                </c:pt>
                <c:pt idx="1123">
                  <c:v>4938.2852479503299</c:v>
                </c:pt>
                <c:pt idx="1124">
                  <c:v>4938.1060552499503</c:v>
                </c:pt>
                <c:pt idx="1125">
                  <c:v>4937.9208066547199</c:v>
                </c:pt>
                <c:pt idx="1126">
                  <c:v>4937.7295046209601</c:v>
                </c:pt>
                <c:pt idx="1127">
                  <c:v>4937.53215159912</c:v>
                </c:pt>
                <c:pt idx="1128">
                  <c:v>4937.3287500338702</c:v>
                </c:pt>
                <c:pt idx="1129">
                  <c:v>4937.1193023640899</c:v>
                </c:pt>
                <c:pt idx="1130">
                  <c:v>4936.9038110229203</c:v>
                </c:pt>
                <c:pt idx="1131">
                  <c:v>4936.68227843779</c:v>
                </c:pt>
                <c:pt idx="1132">
                  <c:v>4936.4547070304698</c:v>
                </c:pt>
                <c:pt idx="1133">
                  <c:v>4936.2210992170603</c:v>
                </c:pt>
                <c:pt idx="1134">
                  <c:v>4935.9814574080801</c:v>
                </c:pt>
                <c:pt idx="1135">
                  <c:v>4935.7357840084696</c:v>
                </c:pt>
                <c:pt idx="1136">
                  <c:v>4935.4840814176196</c:v>
                </c:pt>
                <c:pt idx="1137">
                  <c:v>4935.22635202942</c:v>
                </c:pt>
                <c:pt idx="1138">
                  <c:v>4934.9625982322696</c:v>
                </c:pt>
                <c:pt idx="1139">
                  <c:v>4934.6928224091298</c:v>
                </c:pt>
                <c:pt idx="1140">
                  <c:v>4934.41702693757</c:v>
                </c:pt>
                <c:pt idx="1141">
                  <c:v>4934.1352141897496</c:v>
                </c:pt>
                <c:pt idx="1142">
                  <c:v>4933.8473865325104</c:v>
                </c:pt>
                <c:pt idx="1143">
                  <c:v>4933.55354632735</c:v>
                </c:pt>
                <c:pt idx="1144">
                  <c:v>4933.2536959304998</c:v>
                </c:pt>
                <c:pt idx="1145">
                  <c:v>4932.9478376929301</c:v>
                </c:pt>
                <c:pt idx="1146">
                  <c:v>4932.6359739603904</c:v>
                </c:pt>
                <c:pt idx="1147">
                  <c:v>4932.3181070734599</c:v>
                </c:pt>
                <c:pt idx="1148">
                  <c:v>4931.9942393675301</c:v>
                </c:pt>
                <c:pt idx="1149">
                  <c:v>4931.66437317288</c:v>
                </c:pt>
                <c:pt idx="1150">
                  <c:v>4931.3285108146902</c:v>
                </c:pt>
                <c:pt idx="1151">
                  <c:v>4930.9866546130797</c:v>
                </c:pt>
                <c:pt idx="1152">
                  <c:v>4930.6388068831202</c:v>
                </c:pt>
                <c:pt idx="1153">
                  <c:v>4930.2849699348899</c:v>
                </c:pt>
                <c:pt idx="1154">
                  <c:v>4929.9251460734804</c:v>
                </c:pt>
                <c:pt idx="1155">
                  <c:v>4929.5593375990602</c:v>
                </c:pt>
                <c:pt idx="1156">
                  <c:v>4929.1875468068602</c:v>
                </c:pt>
                <c:pt idx="1157">
                  <c:v>4928.8097759872298</c:v>
                </c:pt>
                <c:pt idx="1158">
                  <c:v>4928.4260274256703</c:v>
                </c:pt>
                <c:pt idx="1159">
                  <c:v>4928.0363034028596</c:v>
                </c:pt>
                <c:pt idx="1160">
                  <c:v>4927.64060619467</c:v>
                </c:pt>
                <c:pt idx="1161">
                  <c:v>4927.2389380722198</c:v>
                </c:pt>
                <c:pt idx="1162">
                  <c:v>4926.8313013018796</c:v>
                </c:pt>
                <c:pt idx="1163">
                  <c:v>4926.4176981453102</c:v>
                </c:pt>
                <c:pt idx="1164">
                  <c:v>4925.9981308594997</c:v>
                </c:pt>
                <c:pt idx="1165">
                  <c:v>4925.5726016967801</c:v>
                </c:pt>
                <c:pt idx="1166">
                  <c:v>4925.1411129048802</c:v>
                </c:pt>
                <c:pt idx="1167">
                  <c:v>4924.7036667269003</c:v>
                </c:pt>
                <c:pt idx="1168">
                  <c:v>4924.2602654013999</c:v>
                </c:pt>
                <c:pt idx="1169">
                  <c:v>4923.8109111623999</c:v>
                </c:pt>
                <c:pt idx="1170">
                  <c:v>4923.35560623941</c:v>
                </c:pt>
                <c:pt idx="1171">
                  <c:v>4922.89435285746</c:v>
                </c:pt>
                <c:pt idx="1172">
                  <c:v>4922.4271532371204</c:v>
                </c:pt>
                <c:pt idx="1173">
                  <c:v>4921.9540095945604</c:v>
                </c:pt>
                <c:pt idx="1174">
                  <c:v>4921.4749241415102</c:v>
                </c:pt>
                <c:pt idx="1175">
                  <c:v>4920.9898990853799</c:v>
                </c:pt>
                <c:pt idx="1176">
                  <c:v>4920.4989366292002</c:v>
                </c:pt>
                <c:pt idx="1177">
                  <c:v>4920.0020389717001</c:v>
                </c:pt>
                <c:pt idx="1178">
                  <c:v>4919.4992083073303</c:v>
                </c:pt>
                <c:pt idx="1179">
                  <c:v>4918.9904468262603</c:v>
                </c:pt>
                <c:pt idx="1180">
                  <c:v>4918.4757567144497</c:v>
                </c:pt>
                <c:pt idx="1181">
                  <c:v>4917.9551401536401</c:v>
                </c:pt>
                <c:pt idx="1182">
                  <c:v>4917.4285993213898</c:v>
                </c:pt>
                <c:pt idx="1183">
                  <c:v>4916.8961363911103</c:v>
                </c:pt>
                <c:pt idx="1184">
                  <c:v>4916.3577535320801</c:v>
                </c:pt>
                <c:pt idx="1185">
                  <c:v>4915.8134529094896</c:v>
                </c:pt>
                <c:pt idx="1186">
                  <c:v>4915.26323668445</c:v>
                </c:pt>
                <c:pt idx="1187">
                  <c:v>4914.70710701402</c:v>
                </c:pt>
                <c:pt idx="1188">
                  <c:v>4914.1450660512401</c:v>
                </c:pt>
                <c:pt idx="1189">
                  <c:v>4913.5771159451497</c:v>
                </c:pt>
                <c:pt idx="1190">
                  <c:v>4913.0032588408303</c:v>
                </c:pt>
                <c:pt idx="1191">
                  <c:v>4912.4234968794099</c:v>
                </c:pt>
                <c:pt idx="1192">
                  <c:v>4911.8378321980999</c:v>
                </c:pt>
                <c:pt idx="1193">
                  <c:v>4911.2462669302304</c:v>
                </c:pt>
                <c:pt idx="1194">
                  <c:v>4910.6488032052503</c:v>
                </c:pt>
                <c:pt idx="1195">
                  <c:v>4910.0454431487597</c:v>
                </c:pt>
                <c:pt idx="1196">
                  <c:v>4909.4361888825697</c:v>
                </c:pt>
                <c:pt idx="1197">
                  <c:v>4908.8210425246698</c:v>
                </c:pt>
                <c:pt idx="1198">
                  <c:v>4908.2000061893004</c:v>
                </c:pt>
                <c:pt idx="1199">
                  <c:v>4907.5730819869495</c:v>
                </c:pt>
                <c:pt idx="1200">
                  <c:v>4906.9402720243997</c:v>
                </c:pt>
                <c:pt idx="1201">
                  <c:v>4906.3015784047302</c:v>
                </c:pt>
                <c:pt idx="1202">
                  <c:v>4905.6570032273603</c:v>
                </c:pt>
                <c:pt idx="1203">
                  <c:v>4905.0065485880596</c:v>
                </c:pt>
                <c:pt idx="1204">
                  <c:v>4904.3502165789896</c:v>
                </c:pt>
                <c:pt idx="1205">
                  <c:v>4903.6880092887004</c:v>
                </c:pt>
                <c:pt idx="1206">
                  <c:v>4903.0199288021804</c:v>
                </c:pt>
                <c:pt idx="1207">
                  <c:v>4902.34597720088</c:v>
                </c:pt>
                <c:pt idx="1208">
                  <c:v>4901.6661565627201</c:v>
                </c:pt>
                <c:pt idx="1209">
                  <c:v>4900.9804689620996</c:v>
                </c:pt>
                <c:pt idx="1210">
                  <c:v>4900.28891646999</c:v>
                </c:pt>
                <c:pt idx="1211">
                  <c:v>4899.59150115388</c:v>
                </c:pt>
                <c:pt idx="1212">
                  <c:v>4898.8882250778297</c:v>
                </c:pt>
                <c:pt idx="1213">
                  <c:v>4898.1790903025003</c:v>
                </c:pt>
                <c:pt idx="1214">
                  <c:v>4897.4640988851797</c:v>
                </c:pt>
                <c:pt idx="1215">
                  <c:v>4896.7432528797999</c:v>
                </c:pt>
                <c:pt idx="1216">
                  <c:v>4896.0165543369403</c:v>
                </c:pt>
                <c:pt idx="1217">
                  <c:v>4895.2840053038799</c:v>
                </c:pt>
                <c:pt idx="1218">
                  <c:v>4894.5456078246198</c:v>
                </c:pt>
                <c:pt idx="1219">
                  <c:v>4893.8013639398796</c:v>
                </c:pt>
                <c:pt idx="1220">
                  <c:v>4893.0512756871503</c:v>
                </c:pt>
                <c:pt idx="1221">
                  <c:v>4892.2953451006897</c:v>
                </c:pt>
                <c:pt idx="1222">
                  <c:v>4891.5335742115703</c:v>
                </c:pt>
                <c:pt idx="1223">
                  <c:v>4890.7659650476799</c:v>
                </c:pt>
                <c:pt idx="1224">
                  <c:v>4889.9925196337699</c:v>
                </c:pt>
                <c:pt idx="1225">
                  <c:v>4889.2132399914399</c:v>
                </c:pt>
                <c:pt idx="1226">
                  <c:v>4888.4281281391904</c:v>
                </c:pt>
                <c:pt idx="1227">
                  <c:v>4887.6371860924601</c:v>
                </c:pt>
                <c:pt idx="1228">
                  <c:v>4886.8404158635904</c:v>
                </c:pt>
                <c:pt idx="1229">
                  <c:v>4886.0378194619097</c:v>
                </c:pt>
                <c:pt idx="1230">
                  <c:v>4885.2293988936999</c:v>
                </c:pt>
                <c:pt idx="1231">
                  <c:v>4884.4151561622703</c:v>
                </c:pt>
                <c:pt idx="1232">
                  <c:v>4883.5950932679498</c:v>
                </c:pt>
                <c:pt idx="1233">
                  <c:v>4882.7692122080898</c:v>
                </c:pt>
                <c:pt idx="1234">
                  <c:v>4881.9375149771404</c:v>
                </c:pt>
                <c:pt idx="1235">
                  <c:v>4881.1000035666402</c:v>
                </c:pt>
                <c:pt idx="1236">
                  <c:v>4880.2566799652104</c:v>
                </c:pt>
                <c:pt idx="1237">
                  <c:v>4879.4075461586299</c:v>
                </c:pt>
                <c:pt idx="1238">
                  <c:v>4878.5526041298199</c:v>
                </c:pt>
                <c:pt idx="1239">
                  <c:v>4877.6918558588804</c:v>
                </c:pt>
                <c:pt idx="1240">
                  <c:v>4876.8253033235796</c:v>
                </c:pt>
                <c:pt idx="1241">
                  <c:v>4875.9529484261802</c:v>
                </c:pt>
                <c:pt idx="1242">
                  <c:v>4875.0747928808296</c:v>
                </c:pt>
                <c:pt idx="1243">
                  <c:v>4874.1908383699802</c:v>
                </c:pt>
                <c:pt idx="1244">
                  <c:v>4873.3010865712904</c:v>
                </c:pt>
                <c:pt idx="1245">
                  <c:v>4872.4055391576103</c:v>
                </c:pt>
                <c:pt idx="1246">
                  <c:v>4871.5041977970404</c:v>
                </c:pt>
                <c:pt idx="1247">
                  <c:v>4870.5970641530103</c:v>
                </c:pt>
                <c:pt idx="1248">
                  <c:v>4869.6841398842698</c:v>
                </c:pt>
                <c:pt idx="1249">
                  <c:v>4868.7654266449699</c:v>
                </c:pt>
                <c:pt idx="1250">
                  <c:v>4867.8409260847302</c:v>
                </c:pt>
                <c:pt idx="1251">
                  <c:v>4866.9106398485901</c:v>
                </c:pt>
                <c:pt idx="1252">
                  <c:v>4865.9745695771599</c:v>
                </c:pt>
                <c:pt idx="1253">
                  <c:v>4865.0327169065804</c:v>
                </c:pt>
                <c:pt idx="1254">
                  <c:v>4864.0850834686398</c:v>
                </c:pt>
                <c:pt idx="1255">
                  <c:v>4863.1316708907398</c:v>
                </c:pt>
                <c:pt idx="1256">
                  <c:v>4862.1724807960099</c:v>
                </c:pt>
                <c:pt idx="1257">
                  <c:v>4861.20751480328</c:v>
                </c:pt>
                <c:pt idx="1258">
                  <c:v>4860.2367745271804</c:v>
                </c:pt>
                <c:pt idx="1259">
                  <c:v>4859.2602615781598</c:v>
                </c:pt>
                <c:pt idx="1260">
                  <c:v>4858.2779775625204</c:v>
                </c:pt>
                <c:pt idx="1261">
                  <c:v>4857.28992408247</c:v>
                </c:pt>
                <c:pt idx="1262">
                  <c:v>4856.2961027361498</c:v>
                </c:pt>
                <c:pt idx="1263">
                  <c:v>4855.2965151177104</c:v>
                </c:pt>
                <c:pt idx="1264">
                  <c:v>4854.2911628172897</c:v>
                </c:pt>
                <c:pt idx="1265">
                  <c:v>4853.2800474211299</c:v>
                </c:pt>
                <c:pt idx="1266">
                  <c:v>4852.26317051154</c:v>
                </c:pt>
                <c:pt idx="1267">
                  <c:v>4851.2405336669899</c:v>
                </c:pt>
                <c:pt idx="1268">
                  <c:v>4850.2121384621396</c:v>
                </c:pt>
                <c:pt idx="1269">
                  <c:v>4849.1779864678601</c:v>
                </c:pt>
                <c:pt idx="1270">
                  <c:v>4848.1380792513</c:v>
                </c:pt>
                <c:pt idx="1271">
                  <c:v>4847.0924183758898</c:v>
                </c:pt>
                <c:pt idx="1272">
                  <c:v>4846.0410054014201</c:v>
                </c:pt>
                <c:pt idx="1273">
                  <c:v>4844.98384188404</c:v>
                </c:pt>
                <c:pt idx="1274">
                  <c:v>4843.9209293763297</c:v>
                </c:pt>
                <c:pt idx="1275">
                  <c:v>4842.8522694273197</c:v>
                </c:pt>
                <c:pt idx="1276">
                  <c:v>4841.7778635825298</c:v>
                </c:pt>
                <c:pt idx="1277">
                  <c:v>4840.6977133840201</c:v>
                </c:pt>
                <c:pt idx="1278">
                  <c:v>4839.61182037041</c:v>
                </c:pt>
                <c:pt idx="1279">
                  <c:v>4838.5201860769303</c:v>
                </c:pt>
                <c:pt idx="1280">
                  <c:v>4837.4228120354501</c:v>
                </c:pt>
                <c:pt idx="1281">
                  <c:v>4836.3196997745299</c:v>
                </c:pt>
                <c:pt idx="1282">
                  <c:v>4835.2108508194196</c:v>
                </c:pt>
                <c:pt idx="1283">
                  <c:v>4834.0962666921396</c:v>
                </c:pt>
                <c:pt idx="1284">
                  <c:v>4832.9759489115104</c:v>
                </c:pt>
                <c:pt idx="1285">
                  <c:v>4831.8498989931704</c:v>
                </c:pt>
                <c:pt idx="1286">
                  <c:v>4830.7181184495903</c:v>
                </c:pt>
                <c:pt idx="1287">
                  <c:v>4829.5806087901801</c:v>
                </c:pt>
                <c:pt idx="1288">
                  <c:v>4828.4373715212696</c:v>
                </c:pt>
                <c:pt idx="1289">
                  <c:v>4827.2884081461298</c:v>
                </c:pt>
                <c:pt idx="1290">
                  <c:v>4826.1337201650704</c:v>
                </c:pt>
                <c:pt idx="1291">
                  <c:v>4824.9733090754198</c:v>
                </c:pt>
                <c:pt idx="1292">
                  <c:v>4823.8071763715898</c:v>
                </c:pt>
                <c:pt idx="1293">
                  <c:v>4822.6353235450897</c:v>
                </c:pt>
                <c:pt idx="1294">
                  <c:v>4821.4577520845696</c:v>
                </c:pt>
                <c:pt idx="1295">
                  <c:v>4820.2744634758701</c:v>
                </c:pt>
                <c:pt idx="1296">
                  <c:v>4819.0854592020296</c:v>
                </c:pt>
                <c:pt idx="1297">
                  <c:v>4817.8907407433398</c:v>
                </c:pt>
                <c:pt idx="1298">
                  <c:v>4816.6903095773496</c:v>
                </c:pt>
                <c:pt idx="1299">
                  <c:v>4815.48416717895</c:v>
                </c:pt>
                <c:pt idx="1300">
                  <c:v>4814.2723150203601</c:v>
                </c:pt>
                <c:pt idx="1301">
                  <c:v>4813.0547545711697</c:v>
                </c:pt>
                <c:pt idx="1302">
                  <c:v>4811.8314872984001</c:v>
                </c:pt>
                <c:pt idx="1303">
                  <c:v>4810.6025146665097</c:v>
                </c:pt>
                <c:pt idx="1304">
                  <c:v>4809.3678381374102</c:v>
                </c:pt>
                <c:pt idx="1305">
                  <c:v>4808.1274591705596</c:v>
                </c:pt>
                <c:pt idx="1306">
                  <c:v>4806.8813792229403</c:v>
                </c:pt>
                <c:pt idx="1307">
                  <c:v>4805.6295997491097</c:v>
                </c:pt>
                <c:pt idx="1308">
                  <c:v>4804.37212220123</c:v>
                </c:pt>
                <c:pt idx="1309">
                  <c:v>4803.1089480291002</c:v>
                </c:pt>
                <c:pt idx="1310">
                  <c:v>4801.8400786801903</c:v>
                </c:pt>
                <c:pt idx="1311">
                  <c:v>4800.5655155996801</c:v>
                </c:pt>
                <c:pt idx="1312">
                  <c:v>4799.2852602304802</c:v>
                </c:pt>
                <c:pt idx="1313">
                  <c:v>4797.9993140132501</c:v>
                </c:pt>
                <c:pt idx="1314">
                  <c:v>4796.7076783864704</c:v>
                </c:pt>
                <c:pt idx="1315">
                  <c:v>4795.4103547864197</c:v>
                </c:pt>
                <c:pt idx="1316">
                  <c:v>4794.1073446472501</c:v>
                </c:pt>
                <c:pt idx="1317">
                  <c:v>4792.7986494010001</c:v>
                </c:pt>
                <c:pt idx="1318">
                  <c:v>4791.4842704776302</c:v>
                </c:pt>
                <c:pt idx="1319">
                  <c:v>4790.1642093050395</c:v>
                </c:pt>
                <c:pt idx="1320">
                  <c:v>4788.8384673091196</c:v>
                </c:pt>
                <c:pt idx="1321">
                  <c:v>4787.5070459137496</c:v>
                </c:pt>
                <c:pt idx="1322">
                  <c:v>4786.1699465408801</c:v>
                </c:pt>
                <c:pt idx="1323">
                  <c:v>4784.8271706104897</c:v>
                </c:pt>
                <c:pt idx="1324">
                  <c:v>4783.4787195406898</c:v>
                </c:pt>
                <c:pt idx="1325">
                  <c:v>4782.12459474771</c:v>
                </c:pt>
                <c:pt idx="1326">
                  <c:v>4780.7647976459202</c:v>
                </c:pt>
                <c:pt idx="1327">
                  <c:v>4779.3993296479002</c:v>
                </c:pt>
                <c:pt idx="1328">
                  <c:v>4778.02819216444</c:v>
                </c:pt>
                <c:pt idx="1329">
                  <c:v>4776.6513866045498</c:v>
                </c:pt>
                <c:pt idx="1330">
                  <c:v>4775.2689143755597</c:v>
                </c:pt>
                <c:pt idx="1331">
                  <c:v>4773.8807768830502</c:v>
                </c:pt>
                <c:pt idx="1332">
                  <c:v>4772.4869755309601</c:v>
                </c:pt>
                <c:pt idx="1333">
                  <c:v>4771.0875117216001</c:v>
                </c:pt>
                <c:pt idx="1334">
                  <c:v>4769.6823868556303</c:v>
                </c:pt>
                <c:pt idx="1335">
                  <c:v>4768.27160233216</c:v>
                </c:pt>
                <c:pt idx="1336">
                  <c:v>4766.8551595487197</c:v>
                </c:pt>
                <c:pt idx="1337">
                  <c:v>4765.4330599013201</c:v>
                </c:pt>
                <c:pt idx="1338">
                  <c:v>4764.0053047844603</c:v>
                </c:pt>
                <c:pt idx="1339">
                  <c:v>4762.5718955911898</c:v>
                </c:pt>
                <c:pt idx="1340">
                  <c:v>4761.1328337130799</c:v>
                </c:pt>
                <c:pt idx="1341">
                  <c:v>4759.6881205403097</c:v>
                </c:pt>
                <c:pt idx="1342">
                  <c:v>4758.2377574616603</c:v>
                </c:pt>
                <c:pt idx="1343">
                  <c:v>4756.7817458645204</c:v>
                </c:pt>
                <c:pt idx="1344">
                  <c:v>4755.32008713498</c:v>
                </c:pt>
                <c:pt idx="1345">
                  <c:v>4753.8527826578002</c:v>
                </c:pt>
                <c:pt idx="1346">
                  <c:v>4752.3798338164497</c:v>
                </c:pt>
                <c:pt idx="1347">
                  <c:v>4750.9012419931496</c:v>
                </c:pt>
                <c:pt idx="1348">
                  <c:v>4749.4170085688902</c:v>
                </c:pt>
                <c:pt idx="1349">
                  <c:v>4747.9271349234596</c:v>
                </c:pt>
                <c:pt idx="1350">
                  <c:v>4746.4316224354498</c:v>
                </c:pt>
                <c:pt idx="1351">
                  <c:v>4744.9304724823096</c:v>
                </c:pt>
                <c:pt idx="1352">
                  <c:v>4743.4236864403701</c:v>
                </c:pt>
                <c:pt idx="1353">
                  <c:v>4741.9112656848602</c:v>
                </c:pt>
                <c:pt idx="1354">
                  <c:v>4740.3932115899097</c:v>
                </c:pt>
                <c:pt idx="1355">
                  <c:v>4738.8695255286202</c:v>
                </c:pt>
                <c:pt idx="1356">
                  <c:v>4737.34020887306</c:v>
                </c:pt>
                <c:pt idx="1357">
                  <c:v>4735.8052629943204</c:v>
                </c:pt>
                <c:pt idx="1358">
                  <c:v>4734.2646892624798</c:v>
                </c:pt>
                <c:pt idx="1359">
                  <c:v>4732.7184890466997</c:v>
                </c:pt>
                <c:pt idx="1360">
                  <c:v>4731.1666637152102</c:v>
                </c:pt>
                <c:pt idx="1361">
                  <c:v>4729.6092146353203</c:v>
                </c:pt>
                <c:pt idx="1362">
                  <c:v>4728.0461431735102</c:v>
                </c:pt>
                <c:pt idx="1363">
                  <c:v>4726.4774506953599</c:v>
                </c:pt>
                <c:pt idx="1364">
                  <c:v>4724.9031385656699</c:v>
                </c:pt>
                <c:pt idx="1365">
                  <c:v>4723.3232081484102</c:v>
                </c:pt>
                <c:pt idx="1366">
                  <c:v>4721.7376608067798</c:v>
                </c:pt>
                <c:pt idx="1367">
                  <c:v>4720.1464979032398</c:v>
                </c:pt>
                <c:pt idx="1368">
                  <c:v>4718.5497207995204</c:v>
                </c:pt>
                <c:pt idx="1369">
                  <c:v>4716.9473308566303</c:v>
                </c:pt>
                <c:pt idx="1370">
                  <c:v>4715.3393294349098</c:v>
                </c:pt>
                <c:pt idx="1371">
                  <c:v>4713.7257178940599</c:v>
                </c:pt>
                <c:pt idx="1372">
                  <c:v>4712.1064975931204</c:v>
                </c:pt>
                <c:pt idx="1373">
                  <c:v>4710.4816698905397</c:v>
                </c:pt>
                <c:pt idx="1374">
                  <c:v>4708.8512361441799</c:v>
                </c:pt>
                <c:pt idx="1375">
                  <c:v>4707.2151977113499</c:v>
                </c:pt>
                <c:pt idx="1376">
                  <c:v>4705.5735559487903</c:v>
                </c:pt>
                <c:pt idx="1377">
                  <c:v>4703.9263122127604</c:v>
                </c:pt>
                <c:pt idx="1378">
                  <c:v>4702.2734678590105</c:v>
                </c:pt>
                <c:pt idx="1379">
                  <c:v>4700.6150242428303</c:v>
                </c:pt>
                <c:pt idx="1380">
                  <c:v>4698.9509827190504</c:v>
                </c:pt>
                <c:pt idx="1381">
                  <c:v>4697.2813446420896</c:v>
                </c:pt>
                <c:pt idx="1382">
                  <c:v>4695.6061113659598</c:v>
                </c:pt>
                <c:pt idx="1383">
                  <c:v>4693.9252842443002</c:v>
                </c:pt>
                <c:pt idx="1384">
                  <c:v>4692.2388646303898</c:v>
                </c:pt>
                <c:pt idx="1385">
                  <c:v>4690.5468538771902</c:v>
                </c:pt>
                <c:pt idx="1386">
                  <c:v>4688.8492533373101</c:v>
                </c:pt>
                <c:pt idx="1387">
                  <c:v>4687.1460643631199</c:v>
                </c:pt>
                <c:pt idx="1388">
                  <c:v>4685.4372883066999</c:v>
                </c:pt>
                <c:pt idx="1389">
                  <c:v>4683.7229265198803</c:v>
                </c:pt>
                <c:pt idx="1390">
                  <c:v>4682.0029803542802</c:v>
                </c:pt>
                <c:pt idx="1391">
                  <c:v>4680.2774511613097</c:v>
                </c:pt>
                <c:pt idx="1392">
                  <c:v>4678.5463402922096</c:v>
                </c:pt>
                <c:pt idx="1393">
                  <c:v>4676.8096490980497</c:v>
                </c:pt>
                <c:pt idx="1394">
                  <c:v>4675.0673789297798</c:v>
                </c:pt>
                <c:pt idx="1395">
                  <c:v>4673.3195311382196</c:v>
                </c:pt>
                <c:pt idx="1396">
                  <c:v>4671.5661070741098</c:v>
                </c:pt>
                <c:pt idx="1397">
                  <c:v>4669.80710808811</c:v>
                </c:pt>
                <c:pt idx="1398">
                  <c:v>4668.0425355308298</c:v>
                </c:pt>
                <c:pt idx="1399">
                  <c:v>4666.2723907528498</c:v>
                </c:pt>
                <c:pt idx="1400">
                  <c:v>4664.4966751047496</c:v>
                </c:pt>
                <c:pt idx="1401">
                  <c:v>4662.7153899371197</c:v>
                </c:pt>
                <c:pt idx="1402">
                  <c:v>4660.9285366005697</c:v>
                </c:pt>
                <c:pt idx="1403">
                  <c:v>4659.1361164457703</c:v>
                </c:pt>
                <c:pt idx="1404">
                  <c:v>4657.3381308234802</c:v>
                </c:pt>
                <c:pt idx="1405">
                  <c:v>4655.5345810845502</c:v>
                </c:pt>
                <c:pt idx="1406">
                  <c:v>4653.7254685799098</c:v>
                </c:pt>
                <c:pt idx="1407">
                  <c:v>4651.91079466068</c:v>
                </c:pt>
                <c:pt idx="1408">
                  <c:v>4650.0905606781098</c:v>
                </c:pt>
                <c:pt idx="1409">
                  <c:v>4648.26476798362</c:v>
                </c:pt>
                <c:pt idx="1410">
                  <c:v>4646.4334179288398</c:v>
                </c:pt>
                <c:pt idx="1411">
                  <c:v>4644.5965118656104</c:v>
                </c:pt>
                <c:pt idx="1412">
                  <c:v>4642.7540511460102</c:v>
                </c:pt>
                <c:pt idx="1413">
                  <c:v>4640.9060371223704</c:v>
                </c:pt>
                <c:pt idx="1414">
                  <c:v>4639.0524711473099</c:v>
                </c:pt>
                <c:pt idx="1415">
                  <c:v>4637.1933545737302</c:v>
                </c:pt>
                <c:pt idx="1416">
                  <c:v>4635.3286887548602</c:v>
                </c:pt>
                <c:pt idx="1417">
                  <c:v>4633.45847504425</c:v>
                </c:pt>
                <c:pt idx="1418">
                  <c:v>4631.5827147958298</c:v>
                </c:pt>
                <c:pt idx="1419">
                  <c:v>4629.70140936388</c:v>
                </c:pt>
                <c:pt idx="1420">
                  <c:v>4627.8145601030801</c:v>
                </c:pt>
                <c:pt idx="1421">
                  <c:v>4625.92216836853</c:v>
                </c:pt>
                <c:pt idx="1422">
                  <c:v>4624.0242355157598</c:v>
                </c:pt>
                <c:pt idx="1423">
                  <c:v>4622.1207629007404</c:v>
                </c:pt>
                <c:pt idx="1424">
                  <c:v>4620.2117518799196</c:v>
                </c:pt>
                <c:pt idx="1425">
                  <c:v>4618.2972038102498</c:v>
                </c:pt>
                <c:pt idx="1426">
                  <c:v>4616.3771200491601</c:v>
                </c:pt>
                <c:pt idx="1427">
                  <c:v>4614.4515019546297</c:v>
                </c:pt>
                <c:pt idx="1428">
                  <c:v>4612.5203508851801</c:v>
                </c:pt>
                <c:pt idx="1429">
                  <c:v>4610.5836681998899</c:v>
                </c:pt>
                <c:pt idx="1430">
                  <c:v>4608.6414552584201</c:v>
                </c:pt>
                <c:pt idx="1431">
                  <c:v>4606.6937134210502</c:v>
                </c:pt>
                <c:pt idx="1432">
                  <c:v>4604.7404440486498</c:v>
                </c:pt>
                <c:pt idx="1433">
                  <c:v>4602.7816485027497</c:v>
                </c:pt>
                <c:pt idx="1434">
                  <c:v>4600.8173281455302</c:v>
                </c:pt>
                <c:pt idx="1435">
                  <c:v>4598.8474843398399</c:v>
                </c:pt>
                <c:pt idx="1436">
                  <c:v>4596.8721184492297</c:v>
                </c:pt>
                <c:pt idx="1437">
                  <c:v>4594.8912318379598</c:v>
                </c:pt>
                <c:pt idx="1438">
                  <c:v>4592.904825871</c:v>
                </c:pt>
                <c:pt idx="1439">
                  <c:v>4590.9129019141001</c:v>
                </c:pt>
                <c:pt idx="1440">
                  <c:v>4588.9154613337496</c:v>
                </c:pt>
                <c:pt idx="1441">
                  <c:v>4586.9125054972101</c:v>
                </c:pt>
                <c:pt idx="1442">
                  <c:v>4584.9040357725899</c:v>
                </c:pt>
                <c:pt idx="1443">
                  <c:v>4582.8900535287503</c:v>
                </c:pt>
                <c:pt idx="1444">
                  <c:v>4580.8705601354404</c:v>
                </c:pt>
                <c:pt idx="1445">
                  <c:v>4578.8455569632397</c:v>
                </c:pt>
                <c:pt idx="1446">
                  <c:v>4576.8150453835897</c:v>
                </c:pt>
                <c:pt idx="1447">
                  <c:v>4574.7790267688297</c:v>
                </c:pt>
                <c:pt idx="1448">
                  <c:v>4572.7375024922003</c:v>
                </c:pt>
                <c:pt idx="1449">
                  <c:v>4570.6904739278698</c:v>
                </c:pt>
                <c:pt idx="1450">
                  <c:v>4568.6379424509396</c:v>
                </c:pt>
                <c:pt idx="1451">
                  <c:v>4566.5799094374597</c:v>
                </c:pt>
                <c:pt idx="1452">
                  <c:v>4564.5163762644597</c:v>
                </c:pt>
                <c:pt idx="1453">
                  <c:v>4562.4473443099696</c:v>
                </c:pt>
                <c:pt idx="1454">
                  <c:v>4560.3728149529998</c:v>
                </c:pt>
                <c:pt idx="1455">
                  <c:v>4558.2927895736002</c:v>
                </c:pt>
                <c:pt idx="1456">
                  <c:v>4556.2072695528695</c:v>
                </c:pt>
                <c:pt idx="1457">
                  <c:v>4554.1162562729296</c:v>
                </c:pt>
                <c:pt idx="1458">
                  <c:v>4552.01975111702</c:v>
                </c:pt>
                <c:pt idx="1459">
                  <c:v>4549.9177554694397</c:v>
                </c:pt>
                <c:pt idx="1460">
                  <c:v>4547.8102707156004</c:v>
                </c:pt>
                <c:pt idx="1461">
                  <c:v>4545.6972982420302</c:v>
                </c:pt>
                <c:pt idx="1462">
                  <c:v>4543.5788394364199</c:v>
                </c:pt>
                <c:pt idx="1463">
                  <c:v>4541.4548956875697</c:v>
                </c:pt>
                <c:pt idx="1464">
                  <c:v>4539.3254683855102</c:v>
                </c:pt>
                <c:pt idx="1465">
                  <c:v>4537.1905589214002</c:v>
                </c:pt>
                <c:pt idx="1466">
                  <c:v>4535.0501686876496</c:v>
                </c:pt>
                <c:pt idx="1467">
                  <c:v>4532.9042990778698</c:v>
                </c:pt>
                <c:pt idx="1468">
                  <c:v>4530.7529514868902</c:v>
                </c:pt>
                <c:pt idx="1469">
                  <c:v>4528.5961273108096</c:v>
                </c:pt>
                <c:pt idx="1470">
                  <c:v>4526.4338279470003</c:v>
                </c:pt>
                <c:pt idx="1471">
                  <c:v>4524.2660547940995</c:v>
                </c:pt>
                <c:pt idx="1472">
                  <c:v>4522.0928092520498</c:v>
                </c:pt>
                <c:pt idx="1473">
                  <c:v>4519.9140927221297</c:v>
                </c:pt>
                <c:pt idx="1474">
                  <c:v>4517.7299066068999</c:v>
                </c:pt>
                <c:pt idx="1475">
                  <c:v>4515.5402523103103</c:v>
                </c:pt>
                <c:pt idx="1476">
                  <c:v>4513.3451312376401</c:v>
                </c:pt>
                <c:pt idx="1477">
                  <c:v>4511.1445447955803</c:v>
                </c:pt>
                <c:pt idx="1478">
                  <c:v>4508.9384943921796</c:v>
                </c:pt>
                <c:pt idx="1479">
                  <c:v>4506.7269814369001</c:v>
                </c:pt>
                <c:pt idx="1480">
                  <c:v>4504.5100073406402</c:v>
                </c:pt>
                <c:pt idx="1481">
                  <c:v>4502.2875735157304</c:v>
                </c:pt>
                <c:pt idx="1482">
                  <c:v>4500.0596813759303</c:v>
                </c:pt>
                <c:pt idx="1483">
                  <c:v>4497.8263323365099</c:v>
                </c:pt>
                <c:pt idx="1484">
                  <c:v>4495.5875278141802</c:v>
                </c:pt>
                <c:pt idx="1485">
                  <c:v>4493.3432692271799</c:v>
                </c:pt>
                <c:pt idx="1486">
                  <c:v>4491.0935579952302</c:v>
                </c:pt>
                <c:pt idx="1487">
                  <c:v>4488.8383955396002</c:v>
                </c:pt>
                <c:pt idx="1488">
                  <c:v>4486.5777832831</c:v>
                </c:pt>
                <c:pt idx="1489">
                  <c:v>4484.3117226500899</c:v>
                </c:pt>
                <c:pt idx="1490">
                  <c:v>4482.0402150665004</c:v>
                </c:pt>
                <c:pt idx="1491">
                  <c:v>4479.7632619598398</c:v>
                </c:pt>
                <c:pt idx="1492">
                  <c:v>4477.4808647592399</c:v>
                </c:pt>
                <c:pt idx="1493">
                  <c:v>4475.1930248954104</c:v>
                </c:pt>
                <c:pt idx="1494">
                  <c:v>4472.89974380074</c:v>
                </c:pt>
                <c:pt idx="1495">
                  <c:v>4470.6010229091999</c:v>
                </c:pt>
                <c:pt idx="1496">
                  <c:v>4468.2968636564801</c:v>
                </c:pt>
                <c:pt idx="1497">
                  <c:v>4465.9872674798899</c:v>
                </c:pt>
                <c:pt idx="1498">
                  <c:v>4463.6722358184497</c:v>
                </c:pt>
                <c:pt idx="1499">
                  <c:v>4461.3517701128903</c:v>
                </c:pt>
                <c:pt idx="1500">
                  <c:v>4459.0258718056302</c:v>
                </c:pt>
                <c:pt idx="1501">
                  <c:v>4456.6945423408297</c:v>
                </c:pt>
                <c:pt idx="1502">
                  <c:v>4454.3577831643997</c:v>
                </c:pt>
                <c:pt idx="1503">
                  <c:v>4452.0155957239804</c:v>
                </c:pt>
                <c:pt idx="1504">
                  <c:v>4449.6679814689996</c:v>
                </c:pt>
                <c:pt idx="1505">
                  <c:v>4447.31494185069</c:v>
                </c:pt>
                <c:pt idx="1506">
                  <c:v>4444.9564783220203</c:v>
                </c:pt>
                <c:pt idx="1507">
                  <c:v>4442.59259233784</c:v>
                </c:pt>
                <c:pt idx="1508">
                  <c:v>4440.2232853547803</c:v>
                </c:pt>
                <c:pt idx="1509">
                  <c:v>4437.8485588313097</c:v>
                </c:pt>
                <c:pt idx="1510">
                  <c:v>4435.4684142277802</c:v>
                </c:pt>
                <c:pt idx="1511">
                  <c:v>4433.08285300637</c:v>
                </c:pt>
                <c:pt idx="1512">
                  <c:v>4430.6918766311601</c:v>
                </c:pt>
                <c:pt idx="1513">
                  <c:v>4428.2954865681204</c:v>
                </c:pt>
                <c:pt idx="1514">
                  <c:v>4425.8936842851199</c:v>
                </c:pt>
                <c:pt idx="1515">
                  <c:v>4423.4864712519502</c:v>
                </c:pt>
                <c:pt idx="1516">
                  <c:v>4421.0738489403302</c:v>
                </c:pt>
                <c:pt idx="1517">
                  <c:v>4418.6558188239296</c:v>
                </c:pt>
                <c:pt idx="1518">
                  <c:v>4416.2323823783699</c:v>
                </c:pt>
                <c:pt idx="1519">
                  <c:v>4413.8035410812499</c:v>
                </c:pt>
                <c:pt idx="1520">
                  <c:v>4411.3692964121401</c:v>
                </c:pt>
                <c:pt idx="1521">
                  <c:v>4408.9296498526201</c:v>
                </c:pt>
                <c:pt idx="1522">
                  <c:v>4406.4846028862703</c:v>
                </c:pt>
                <c:pt idx="1523">
                  <c:v>4404.0341569987104</c:v>
                </c:pt>
                <c:pt idx="1524">
                  <c:v>4401.5783136775799</c:v>
                </c:pt>
                <c:pt idx="1525">
                  <c:v>4399.1170744125702</c:v>
                </c:pt>
                <c:pt idx="1526">
                  <c:v>4396.65044069542</c:v>
                </c:pt>
                <c:pt idx="1527">
                  <c:v>4394.1784140199798</c:v>
                </c:pt>
                <c:pt idx="1528">
                  <c:v>4391.70099588214</c:v>
                </c:pt>
                <c:pt idx="1529">
                  <c:v>4389.2181877799203</c:v>
                </c:pt>
                <c:pt idx="1530">
                  <c:v>4386.7299912134404</c:v>
                </c:pt>
                <c:pt idx="1531">
                  <c:v>4384.2364076849499</c:v>
                </c:pt>
                <c:pt idx="1532">
                  <c:v>4381.7374386988204</c:v>
                </c:pt>
                <c:pt idx="1533">
                  <c:v>4379.2330857615898</c:v>
                </c:pt>
                <c:pt idx="1534">
                  <c:v>4376.7233503819398</c:v>
                </c:pt>
                <c:pt idx="1535">
                  <c:v>4374.2082340707302</c:v>
                </c:pt>
                <c:pt idx="1536">
                  <c:v>4371.6877383410201</c:v>
                </c:pt>
                <c:pt idx="1537">
                  <c:v>4369.1618647080504</c:v>
                </c:pt>
                <c:pt idx="1538">
                  <c:v>4366.6306146892703</c:v>
                </c:pt>
                <c:pt idx="1539">
                  <c:v>4364.0939898043598</c:v>
                </c:pt>
                <c:pt idx="1540">
                  <c:v>4361.5519915752202</c:v>
                </c:pt>
                <c:pt idx="1541">
                  <c:v>4359.0046215260099</c:v>
                </c:pt>
                <c:pt idx="1542">
                  <c:v>4356.4518811831404</c:v>
                </c:pt>
                <c:pt idx="1543">
                  <c:v>4353.8937720752801</c:v>
                </c:pt>
                <c:pt idx="1544">
                  <c:v>4351.3302957334099</c:v>
                </c:pt>
                <c:pt idx="1545">
                  <c:v>4348.7614536907704</c:v>
                </c:pt>
                <c:pt idx="1546">
                  <c:v>4346.1872474829097</c:v>
                </c:pt>
                <c:pt idx="1547">
                  <c:v>4343.6076786477197</c:v>
                </c:pt>
                <c:pt idx="1548">
                  <c:v>4341.0227487253896</c:v>
                </c:pt>
                <c:pt idx="1549">
                  <c:v>4338.4324592584599</c:v>
                </c:pt>
                <c:pt idx="1550">
                  <c:v>4335.8368117918299</c:v>
                </c:pt>
                <c:pt idx="1551">
                  <c:v>4333.2358078727402</c:v>
                </c:pt>
                <c:pt idx="1552">
                  <c:v>4330.6294490508199</c:v>
                </c:pt>
                <c:pt idx="1553">
                  <c:v>4328.0177368780796</c:v>
                </c:pt>
                <c:pt idx="1554">
                  <c:v>4325.4006729089197</c:v>
                </c:pt>
                <c:pt idx="1555">
                  <c:v>4322.7782587001702</c:v>
                </c:pt>
                <c:pt idx="1556">
                  <c:v>4320.15049581106</c:v>
                </c:pt>
                <c:pt idx="1557">
                  <c:v>4317.5173858032404</c:v>
                </c:pt>
                <c:pt idx="1558">
                  <c:v>4314.8789302408304</c:v>
                </c:pt>
                <c:pt idx="1559">
                  <c:v>4312.2351306903802</c:v>
                </c:pt>
                <c:pt idx="1560">
                  <c:v>4309.5859887208999</c:v>
                </c:pt>
                <c:pt idx="1561">
                  <c:v>4306.9315059039</c:v>
                </c:pt>
                <c:pt idx="1562">
                  <c:v>4304.2716838133501</c:v>
                </c:pt>
                <c:pt idx="1563">
                  <c:v>4301.6065240257303</c:v>
                </c:pt>
                <c:pt idx="1564">
                  <c:v>4298.9360281200197</c:v>
                </c:pt>
                <c:pt idx="1565">
                  <c:v>4296.2601976777196</c:v>
                </c:pt>
                <c:pt idx="1566">
                  <c:v>4293.5790342828504</c:v>
                </c:pt>
                <c:pt idx="1567">
                  <c:v>4290.8925395219903</c:v>
                </c:pt>
                <c:pt idx="1568">
                  <c:v>4288.2007149842602</c:v>
                </c:pt>
                <c:pt idx="1569">
                  <c:v>4285.5035622613304</c:v>
                </c:pt>
                <c:pt idx="1570">
                  <c:v>4282.8010829474497</c:v>
                </c:pt>
                <c:pt idx="1571">
                  <c:v>4280.0932786394596</c:v>
                </c:pt>
                <c:pt idx="1572">
                  <c:v>4277.3801509367804</c:v>
                </c:pt>
                <c:pt idx="1573">
                  <c:v>4274.6617014414296</c:v>
                </c:pt>
                <c:pt idx="1574">
                  <c:v>4271.9379317580497</c:v>
                </c:pt>
                <c:pt idx="1575">
                  <c:v>4269.2088434939096</c:v>
                </c:pt>
                <c:pt idx="1576">
                  <c:v>4266.4744382588997</c:v>
                </c:pt>
                <c:pt idx="1577">
                  <c:v>4263.7347176655703</c:v>
                </c:pt>
                <c:pt idx="1578">
                  <c:v>4260.9896833291205</c:v>
                </c:pt>
                <c:pt idx="1579">
                  <c:v>4258.2393368673902</c:v>
                </c:pt>
                <c:pt idx="1580">
                  <c:v>4255.4836799009299</c:v>
                </c:pt>
                <c:pt idx="1581">
                  <c:v>4252.7227140529703</c:v>
                </c:pt>
                <c:pt idx="1582">
                  <c:v>4249.9564409493996</c:v>
                </c:pt>
                <c:pt idx="1583">
                  <c:v>4247.18486221885</c:v>
                </c:pt>
                <c:pt idx="1584">
                  <c:v>4244.4079794926502</c:v>
                </c:pt>
                <c:pt idx="1585">
                  <c:v>4241.6257944048803</c:v>
                </c:pt>
                <c:pt idx="1586">
                  <c:v>4238.8383085923097</c:v>
                </c:pt>
                <c:pt idx="1587">
                  <c:v>4236.0455236944799</c:v>
                </c:pt>
                <c:pt idx="1588">
                  <c:v>4233.2474413537002</c:v>
                </c:pt>
                <c:pt idx="1589">
                  <c:v>4230.4440632150099</c:v>
                </c:pt>
                <c:pt idx="1590">
                  <c:v>4227.6353909262498</c:v>
                </c:pt>
                <c:pt idx="1591">
                  <c:v>4224.8214261380299</c:v>
                </c:pt>
                <c:pt idx="1592">
                  <c:v>4222.0021705037598</c:v>
                </c:pt>
                <c:pt idx="1593">
                  <c:v>4219.1776256796402</c:v>
                </c:pt>
                <c:pt idx="1594">
                  <c:v>4216.3477933247004</c:v>
                </c:pt>
                <c:pt idx="1595">
                  <c:v>4213.5126751007801</c:v>
                </c:pt>
                <c:pt idx="1596">
                  <c:v>4210.6722726725602</c:v>
                </c:pt>
                <c:pt idx="1597">
                  <c:v>4207.8265877075501</c:v>
                </c:pt>
                <c:pt idx="1598">
                  <c:v>4204.9756218761104</c:v>
                </c:pt>
                <c:pt idx="1599">
                  <c:v>4202.1193768514804</c:v>
                </c:pt>
                <c:pt idx="1600">
                  <c:v>4199.2578543097297</c:v>
                </c:pt>
                <c:pt idx="1601">
                  <c:v>4196.3910559298502</c:v>
                </c:pt>
                <c:pt idx="1602">
                  <c:v>4193.5189833936802</c:v>
                </c:pt>
                <c:pt idx="1603">
                  <c:v>4190.6416383859896</c:v>
                </c:pt>
                <c:pt idx="1604">
                  <c:v>4187.7590225944195</c:v>
                </c:pt>
                <c:pt idx="1605">
                  <c:v>4184.8711377095597</c:v>
                </c:pt>
                <c:pt idx="1606">
                  <c:v>4181.97798542489</c:v>
                </c:pt>
                <c:pt idx="1607">
                  <c:v>4179.0795674368401</c:v>
                </c:pt>
                <c:pt idx="1608">
                  <c:v>4176.1758854447899</c:v>
                </c:pt>
                <c:pt idx="1609">
                  <c:v>4173.2669411510396</c:v>
                </c:pt>
                <c:pt idx="1610">
                  <c:v>4170.3527362608802</c:v>
                </c:pt>
                <c:pt idx="1611">
                  <c:v>4167.4332724825599</c:v>
                </c:pt>
                <c:pt idx="1612">
                  <c:v>4164.5085515272904</c:v>
                </c:pt>
                <c:pt idx="1613">
                  <c:v>4161.5785751092799</c:v>
                </c:pt>
                <c:pt idx="1614">
                  <c:v>4158.6433449457199</c:v>
                </c:pt>
                <c:pt idx="1615">
                  <c:v>4155.7028627568297</c:v>
                </c:pt>
                <c:pt idx="1616">
                  <c:v>4152.7571302658198</c:v>
                </c:pt>
                <c:pt idx="1617">
                  <c:v>4149.8061491989101</c:v>
                </c:pt>
                <c:pt idx="1618">
                  <c:v>4146.8499212853703</c:v>
                </c:pt>
                <c:pt idx="1619">
                  <c:v>4143.8884482575004</c:v>
                </c:pt>
                <c:pt idx="1620">
                  <c:v>4140.9217318506398</c:v>
                </c:pt>
                <c:pt idx="1621">
                  <c:v>4137.9497738031896</c:v>
                </c:pt>
                <c:pt idx="1622">
                  <c:v>4134.9725758566001</c:v>
                </c:pt>
                <c:pt idx="1623">
                  <c:v>4131.9901397554004</c:v>
                </c:pt>
                <c:pt idx="1624">
                  <c:v>4129.0024672472</c:v>
                </c:pt>
                <c:pt idx="1625">
                  <c:v>4126.0095600826899</c:v>
                </c:pt>
                <c:pt idx="1626">
                  <c:v>4123.0114200156504</c:v>
                </c:pt>
                <c:pt idx="1627">
                  <c:v>4120.0080488029798</c:v>
                </c:pt>
                <c:pt idx="1628">
                  <c:v>4116.9994482046804</c:v>
                </c:pt>
                <c:pt idx="1629">
                  <c:v>4113.9856199838596</c:v>
                </c:pt>
                <c:pt idx="1630">
                  <c:v>4110.9665659067796</c:v>
                </c:pt>
                <c:pt idx="1631">
                  <c:v>4107.9422877427996</c:v>
                </c:pt>
                <c:pt idx="1632">
                  <c:v>4104.9127872644704</c:v>
                </c:pt>
                <c:pt idx="1633">
                  <c:v>4101.8780662474501</c:v>
                </c:pt>
                <c:pt idx="1634">
                  <c:v>4098.8381264705704</c:v>
                </c:pt>
                <c:pt idx="1635">
                  <c:v>4095.7929697158402</c:v>
                </c:pt>
                <c:pt idx="1636">
                  <c:v>4092.7425977684302</c:v>
                </c:pt>
                <c:pt idx="1637">
                  <c:v>4089.6870124166899</c:v>
                </c:pt>
                <c:pt idx="1638">
                  <c:v>4086.6262154521701</c:v>
                </c:pt>
                <c:pt idx="1639">
                  <c:v>4083.5602086696099</c:v>
                </c:pt>
                <c:pt idx="1640">
                  <c:v>4080.4889938669598</c:v>
                </c:pt>
                <c:pt idx="1641">
                  <c:v>4077.4125728453801</c:v>
                </c:pt>
                <c:pt idx="1642">
                  <c:v>4074.3309474092498</c:v>
                </c:pt>
                <c:pt idx="1643">
                  <c:v>4071.2441193661598</c:v>
                </c:pt>
                <c:pt idx="1644">
                  <c:v>4068.1520905269699</c:v>
                </c:pt>
                <c:pt idx="1645">
                  <c:v>4065.0548627057501</c:v>
                </c:pt>
                <c:pt idx="1646">
                  <c:v>4061.95243771984</c:v>
                </c:pt>
                <c:pt idx="1647">
                  <c:v>4058.84481738983</c:v>
                </c:pt>
                <c:pt idx="1648">
                  <c:v>4055.7320035395701</c:v>
                </c:pt>
                <c:pt idx="1649">
                  <c:v>4052.6139979961799</c:v>
                </c:pt>
                <c:pt idx="1650">
                  <c:v>4049.49080259007</c:v>
                </c:pt>
                <c:pt idx="1651">
                  <c:v>4046.3624191549202</c:v>
                </c:pt>
                <c:pt idx="1652">
                  <c:v>4043.2288495277198</c:v>
                </c:pt>
                <c:pt idx="1653">
                  <c:v>4040.09009554874</c:v>
                </c:pt>
                <c:pt idx="1654">
                  <c:v>4036.9461590615701</c:v>
                </c:pt>
                <c:pt idx="1655">
                  <c:v>4033.7970419131202</c:v>
                </c:pt>
                <c:pt idx="1656">
                  <c:v>4030.6427459535998</c:v>
                </c:pt>
                <c:pt idx="1657">
                  <c:v>4027.4832730365702</c:v>
                </c:pt>
                <c:pt idx="1658">
                  <c:v>4024.3186250189001</c:v>
                </c:pt>
                <c:pt idx="1659">
                  <c:v>4021.1488037608201</c:v>
                </c:pt>
                <c:pt idx="1660">
                  <c:v>4017.9738111259098</c:v>
                </c:pt>
                <c:pt idx="1661">
                  <c:v>4014.79364898109</c:v>
                </c:pt>
                <c:pt idx="1662">
                  <c:v>4011.60831919666</c:v>
                </c:pt>
                <c:pt idx="1663">
                  <c:v>4008.4178236462499</c:v>
                </c:pt>
                <c:pt idx="1664">
                  <c:v>4005.2221642069198</c:v>
                </c:pt>
                <c:pt idx="1665">
                  <c:v>4002.0213427590702</c:v>
                </c:pt>
                <c:pt idx="1666">
                  <c:v>3998.8153611865</c:v>
                </c:pt>
                <c:pt idx="1667">
                  <c:v>3995.6042213764099</c:v>
                </c:pt>
                <c:pt idx="1668">
                  <c:v>3992.3879252193901</c:v>
                </c:pt>
                <c:pt idx="1669">
                  <c:v>3989.1664746094498</c:v>
                </c:pt>
                <c:pt idx="1670">
                  <c:v>3985.9398714439899</c:v>
                </c:pt>
                <c:pt idx="1671">
                  <c:v>3982.7081176238598</c:v>
                </c:pt>
                <c:pt idx="1672">
                  <c:v>3979.4712150533301</c:v>
                </c:pt>
                <c:pt idx="1673">
                  <c:v>3976.2291656400798</c:v>
                </c:pt>
                <c:pt idx="1674">
                  <c:v>3972.9819712952399</c:v>
                </c:pt>
                <c:pt idx="1675">
                  <c:v>3969.7296339333998</c:v>
                </c:pt>
                <c:pt idx="1676">
                  <c:v>3966.4721554725902</c:v>
                </c:pt>
                <c:pt idx="1677">
                  <c:v>3963.2095378342901</c:v>
                </c:pt>
                <c:pt idx="1678">
                  <c:v>3959.9417829434401</c:v>
                </c:pt>
                <c:pt idx="1679">
                  <c:v>3956.6688927284699</c:v>
                </c:pt>
                <c:pt idx="1680">
                  <c:v>3953.39086912128</c:v>
                </c:pt>
                <c:pt idx="1681">
                  <c:v>3950.1077140572202</c:v>
                </c:pt>
                <c:pt idx="1682">
                  <c:v>3946.8194294751702</c:v>
                </c:pt>
                <c:pt idx="1683">
                  <c:v>3943.5260173174802</c:v>
                </c:pt>
                <c:pt idx="1684">
                  <c:v>3940.22747952999</c:v>
                </c:pt>
                <c:pt idx="1685">
                  <c:v>3936.92381806207</c:v>
                </c:pt>
                <c:pt idx="1686">
                  <c:v>3933.6150348665801</c:v>
                </c:pt>
                <c:pt idx="1687">
                  <c:v>3930.3011318999002</c:v>
                </c:pt>
                <c:pt idx="1688">
                  <c:v>3926.9821111219399</c:v>
                </c:pt>
                <c:pt idx="1689">
                  <c:v>3923.65797449612</c:v>
                </c:pt>
                <c:pt idx="1690">
                  <c:v>3920.3287239894098</c:v>
                </c:pt>
                <c:pt idx="1691">
                  <c:v>3916.99436157231</c:v>
                </c:pt>
                <c:pt idx="1692">
                  <c:v>3913.6548892188598</c:v>
                </c:pt>
                <c:pt idx="1693">
                  <c:v>3910.3103089066399</c:v>
                </c:pt>
                <c:pt idx="1694">
                  <c:v>3906.9606226168198</c:v>
                </c:pt>
                <c:pt idx="1695">
                  <c:v>3903.6058323340899</c:v>
                </c:pt>
                <c:pt idx="1696">
                  <c:v>3900.2459400467301</c:v>
                </c:pt>
                <c:pt idx="1697">
                  <c:v>3896.8809477465802</c:v>
                </c:pt>
                <c:pt idx="1698">
                  <c:v>3893.5108574290498</c:v>
                </c:pt>
                <c:pt idx="1699">
                  <c:v>3890.13567109315</c:v>
                </c:pt>
                <c:pt idx="1700">
                  <c:v>3886.7553907414499</c:v>
                </c:pt>
                <c:pt idx="1701">
                  <c:v>3883.3700183801302</c:v>
                </c:pt>
                <c:pt idx="1702">
                  <c:v>3879.97955601896</c:v>
                </c:pt>
                <c:pt idx="1703">
                  <c:v>3876.58400567132</c:v>
                </c:pt>
                <c:pt idx="1704">
                  <c:v>3873.1833693541798</c:v>
                </c:pt>
                <c:pt idx="1705">
                  <c:v>3869.7776490881201</c:v>
                </c:pt>
                <c:pt idx="1706">
                  <c:v>3866.3668468973601</c:v>
                </c:pt>
                <c:pt idx="1707">
                  <c:v>3862.9509648097201</c:v>
                </c:pt>
                <c:pt idx="1708">
                  <c:v>3859.5300048566501</c:v>
                </c:pt>
                <c:pt idx="1709">
                  <c:v>3856.10396907324</c:v>
                </c:pt>
                <c:pt idx="1710">
                  <c:v>3852.6728594981901</c:v>
                </c:pt>
                <c:pt idx="1711">
                  <c:v>3849.2366781738701</c:v>
                </c:pt>
                <c:pt idx="1712">
                  <c:v>3845.79542714628</c:v>
                </c:pt>
                <c:pt idx="1713">
                  <c:v>3842.34910846506</c:v>
                </c:pt>
                <c:pt idx="1714">
                  <c:v>3838.89772418353</c:v>
                </c:pt>
                <c:pt idx="1715">
                  <c:v>3835.4412763586502</c:v>
                </c:pt>
                <c:pt idx="1716">
                  <c:v>3831.9797670510402</c:v>
                </c:pt>
                <c:pt idx="1717">
                  <c:v>3828.5131983249998</c:v>
                </c:pt>
                <c:pt idx="1718">
                  <c:v>3825.04157224849</c:v>
                </c:pt>
                <c:pt idx="1719">
                  <c:v>3821.5648908931598</c:v>
                </c:pt>
                <c:pt idx="1720">
                  <c:v>3818.0831563343199</c:v>
                </c:pt>
                <c:pt idx="1721">
                  <c:v>3814.5963706509801</c:v>
                </c:pt>
                <c:pt idx="1722">
                  <c:v>3811.1045359258501</c:v>
                </c:pt>
                <c:pt idx="1723">
                  <c:v>3807.6076542453002</c:v>
                </c:pt>
                <c:pt idx="1724">
                  <c:v>3804.1057276994302</c:v>
                </c:pt>
                <c:pt idx="1725">
                  <c:v>3800.5987583820302</c:v>
                </c:pt>
                <c:pt idx="1726">
                  <c:v>3797.0867483906</c:v>
                </c:pt>
                <c:pt idx="1727">
                  <c:v>3793.5696998263302</c:v>
                </c:pt>
                <c:pt idx="1728">
                  <c:v>3790.0476147941399</c:v>
                </c:pt>
                <c:pt idx="1729">
                  <c:v>3786.5204954026799</c:v>
                </c:pt>
                <c:pt idx="1730">
                  <c:v>3782.9883437643098</c:v>
                </c:pt>
                <c:pt idx="1731">
                  <c:v>3779.4511619950999</c:v>
                </c:pt>
                <c:pt idx="1732">
                  <c:v>3775.9089522148802</c:v>
                </c:pt>
                <c:pt idx="1733">
                  <c:v>3772.3617165471901</c:v>
                </c:pt>
                <c:pt idx="1734">
                  <c:v>3768.8094571193201</c:v>
                </c:pt>
                <c:pt idx="1735">
                  <c:v>3765.2521760622999</c:v>
                </c:pt>
                <c:pt idx="1736">
                  <c:v>3761.68987551089</c:v>
                </c:pt>
                <c:pt idx="1737">
                  <c:v>3758.12255760363</c:v>
                </c:pt>
                <c:pt idx="1738">
                  <c:v>3754.5502244827699</c:v>
                </c:pt>
                <c:pt idx="1739">
                  <c:v>3750.9728782943598</c:v>
                </c:pt>
                <c:pt idx="1740">
                  <c:v>3747.3905211881702</c:v>
                </c:pt>
                <c:pt idx="1741">
                  <c:v>3743.8031553177598</c:v>
                </c:pt>
                <c:pt idx="1742">
                  <c:v>3740.2107828404501</c:v>
                </c:pt>
                <c:pt idx="1743">
                  <c:v>3736.6134059173201</c:v>
                </c:pt>
                <c:pt idx="1744">
                  <c:v>3733.01102671324</c:v>
                </c:pt>
                <c:pt idx="1745">
                  <c:v>3729.4036473968299</c:v>
                </c:pt>
                <c:pt idx="1746">
                  <c:v>3725.7912701405198</c:v>
                </c:pt>
                <c:pt idx="1747">
                  <c:v>3722.1738971205</c:v>
                </c:pt>
                <c:pt idx="1748">
                  <c:v>3718.5515305167701</c:v>
                </c:pt>
                <c:pt idx="1749">
                  <c:v>3714.9241725130901</c:v>
                </c:pt>
                <c:pt idx="1750">
                  <c:v>3711.2918252970298</c:v>
                </c:pt>
                <c:pt idx="1751">
                  <c:v>3707.65449105997</c:v>
                </c:pt>
                <c:pt idx="1752">
                  <c:v>3704.0121719970498</c:v>
                </c:pt>
                <c:pt idx="1753">
                  <c:v>3700.3648703072399</c:v>
                </c:pt>
                <c:pt idx="1754">
                  <c:v>3696.7125881933198</c:v>
                </c:pt>
                <c:pt idx="1755">
                  <c:v>3693.05532786186</c:v>
                </c:pt>
                <c:pt idx="1756">
                  <c:v>3689.39309152325</c:v>
                </c:pt>
                <c:pt idx="1757">
                  <c:v>3685.7258813916901</c:v>
                </c:pt>
                <c:pt idx="1758">
                  <c:v>3682.0536996852002</c:v>
                </c:pt>
                <c:pt idx="1759">
                  <c:v>3678.3765486256102</c:v>
                </c:pt>
                <c:pt idx="1760">
                  <c:v>3674.6944304385802</c:v>
                </c:pt>
                <c:pt idx="1761">
                  <c:v>3671.0073473535999</c:v>
                </c:pt>
                <c:pt idx="1762">
                  <c:v>3667.3153016039801</c:v>
                </c:pt>
                <c:pt idx="1763">
                  <c:v>3663.6182954268602</c:v>
                </c:pt>
                <c:pt idx="1764">
                  <c:v>3659.9163310632098</c:v>
                </c:pt>
                <c:pt idx="1765">
                  <c:v>3656.20941075784</c:v>
                </c:pt>
                <c:pt idx="1766">
                  <c:v>3652.4975367594002</c:v>
                </c:pt>
                <c:pt idx="1767">
                  <c:v>3648.7807113203799</c:v>
                </c:pt>
                <c:pt idx="1768">
                  <c:v>3645.0589366970999</c:v>
                </c:pt>
                <c:pt idx="1769">
                  <c:v>3641.33221514973</c:v>
                </c:pt>
                <c:pt idx="1770">
                  <c:v>3637.6005489423001</c:v>
                </c:pt>
                <c:pt idx="1771">
                  <c:v>3633.8639403426801</c:v>
                </c:pt>
                <c:pt idx="1772">
                  <c:v>3630.1223916225999</c:v>
                </c:pt>
                <c:pt idx="1773">
                  <c:v>3626.37590505762</c:v>
                </c:pt>
                <c:pt idx="1774">
                  <c:v>3622.62448292718</c:v>
                </c:pt>
                <c:pt idx="1775">
                  <c:v>3618.86812751457</c:v>
                </c:pt>
                <c:pt idx="1776">
                  <c:v>3615.10684110694</c:v>
                </c:pt>
                <c:pt idx="1777">
                  <c:v>3611.3406259953199</c:v>
                </c:pt>
                <c:pt idx="1778">
                  <c:v>3607.5694844745699</c:v>
                </c:pt>
                <c:pt idx="1779">
                  <c:v>3603.7934188434401</c:v>
                </c:pt>
                <c:pt idx="1780">
                  <c:v>3600.0124314045502</c:v>
                </c:pt>
                <c:pt idx="1781">
                  <c:v>3596.22652446437</c:v>
                </c:pt>
                <c:pt idx="1782">
                  <c:v>3592.4357003332798</c:v>
                </c:pt>
                <c:pt idx="1783">
                  <c:v>3588.6399613254898</c:v>
                </c:pt>
                <c:pt idx="1784">
                  <c:v>3584.8393097591202</c:v>
                </c:pt>
                <c:pt idx="1785">
                  <c:v>3581.0337479561399</c:v>
                </c:pt>
                <c:pt idx="1786">
                  <c:v>3577.2232782424298</c:v>
                </c:pt>
                <c:pt idx="1787">
                  <c:v>3573.4079029477198</c:v>
                </c:pt>
                <c:pt idx="1788">
                  <c:v>3569.5876244056499</c:v>
                </c:pt>
                <c:pt idx="1789">
                  <c:v>3565.7624449537202</c:v>
                </c:pt>
                <c:pt idx="1790">
                  <c:v>3561.9323669333398</c:v>
                </c:pt>
                <c:pt idx="1791">
                  <c:v>3558.09739268978</c:v>
                </c:pt>
                <c:pt idx="1792">
                  <c:v>3554.2575245722301</c:v>
                </c:pt>
                <c:pt idx="1793">
                  <c:v>3550.4127649337402</c:v>
                </c:pt>
                <c:pt idx="1794">
                  <c:v>3546.5631161312599</c:v>
                </c:pt>
                <c:pt idx="1795">
                  <c:v>3542.7085805256602</c:v>
                </c:pt>
                <c:pt idx="1796">
                  <c:v>3538.84916048166</c:v>
                </c:pt>
                <c:pt idx="1797">
                  <c:v>3534.98485836791</c:v>
                </c:pt>
                <c:pt idx="1798">
                  <c:v>3531.1156765569399</c:v>
                </c:pt>
                <c:pt idx="1799">
                  <c:v>3527.2416174251798</c:v>
                </c:pt>
                <c:pt idx="1800">
                  <c:v>3523.3626833529602</c:v>
                </c:pt>
                <c:pt idx="1801">
                  <c:v>3519.47887672451</c:v>
                </c:pt>
                <c:pt idx="1802">
                  <c:v>3515.5901999279699</c:v>
                </c:pt>
                <c:pt idx="1803">
                  <c:v>3511.6966553553698</c:v>
                </c:pt>
                <c:pt idx="1804">
                  <c:v>3507.7982454026501</c:v>
                </c:pt>
                <c:pt idx="1805">
                  <c:v>3503.8949724696499</c:v>
                </c:pt>
                <c:pt idx="1806">
                  <c:v>3499.9868389601002</c:v>
                </c:pt>
                <c:pt idx="1807">
                  <c:v>3496.0738472816802</c:v>
                </c:pt>
                <c:pt idx="1808">
                  <c:v>3492.1559998459302</c:v>
                </c:pt>
                <c:pt idx="1809">
                  <c:v>3488.2332990683199</c:v>
                </c:pt>
                <c:pt idx="1810">
                  <c:v>3484.3057473682302</c:v>
                </c:pt>
                <c:pt idx="1811">
                  <c:v>3480.3733471689302</c:v>
                </c:pt>
                <c:pt idx="1812">
                  <c:v>3476.4361008976298</c:v>
                </c:pt>
                <c:pt idx="1813">
                  <c:v>3472.4940109854101</c:v>
                </c:pt>
                <c:pt idx="1814">
                  <c:v>3468.54707986731</c:v>
                </c:pt>
                <c:pt idx="1815">
                  <c:v>3464.59530998223</c:v>
                </c:pt>
                <c:pt idx="1816">
                  <c:v>3460.6387037730301</c:v>
                </c:pt>
                <c:pt idx="1817">
                  <c:v>3456.6772636864398</c:v>
                </c:pt>
                <c:pt idx="1818">
                  <c:v>3452.7109921731198</c:v>
                </c:pt>
                <c:pt idx="1819">
                  <c:v>3448.73989168766</c:v>
                </c:pt>
                <c:pt idx="1820">
                  <c:v>3444.76396468853</c:v>
                </c:pt>
                <c:pt idx="1821">
                  <c:v>3440.7832136381398</c:v>
                </c:pt>
                <c:pt idx="1822">
                  <c:v>3436.79764100281</c:v>
                </c:pt>
                <c:pt idx="1823">
                  <c:v>3432.8072492527599</c:v>
                </c:pt>
                <c:pt idx="1824">
                  <c:v>3428.8120408621398</c:v>
                </c:pt>
                <c:pt idx="1825">
                  <c:v>3424.81201830899</c:v>
                </c:pt>
                <c:pt idx="1826">
                  <c:v>3420.8071840753</c:v>
                </c:pt>
                <c:pt idx="1827">
                  <c:v>3416.79754064696</c:v>
                </c:pt>
                <c:pt idx="1828">
                  <c:v>3412.7830905137498</c:v>
                </c:pt>
                <c:pt idx="1829">
                  <c:v>3408.7638361693998</c:v>
                </c:pt>
                <c:pt idx="1830">
                  <c:v>3404.7397801115299</c:v>
                </c:pt>
                <c:pt idx="1831">
                  <c:v>3400.7109248417</c:v>
                </c:pt>
                <c:pt idx="1832">
                  <c:v>3396.67727286535</c:v>
                </c:pt>
                <c:pt idx="1833">
                  <c:v>3392.6388266918698</c:v>
                </c:pt>
                <c:pt idx="1834">
                  <c:v>3388.5955888345302</c:v>
                </c:pt>
                <c:pt idx="1835">
                  <c:v>3384.5475618105302</c:v>
                </c:pt>
                <c:pt idx="1836">
                  <c:v>3380.4947481409999</c:v>
                </c:pt>
                <c:pt idx="1837">
                  <c:v>3376.4371503509401</c:v>
                </c:pt>
                <c:pt idx="1838">
                  <c:v>3372.3747709693098</c:v>
                </c:pt>
                <c:pt idx="1839">
                  <c:v>3368.3076125289499</c:v>
                </c:pt>
                <c:pt idx="1840">
                  <c:v>3364.2356775666099</c:v>
                </c:pt>
                <c:pt idx="1841">
                  <c:v>3360.15896862299</c:v>
                </c:pt>
                <c:pt idx="1842">
                  <c:v>3356.0774882426499</c:v>
                </c:pt>
                <c:pt idx="1843">
                  <c:v>3351.9912389740798</c:v>
                </c:pt>
                <c:pt idx="1844">
                  <c:v>3347.9002233697001</c:v>
                </c:pt>
                <c:pt idx="1845">
                  <c:v>3343.8044439858099</c:v>
                </c:pt>
                <c:pt idx="1846">
                  <c:v>3339.70390338263</c:v>
                </c:pt>
                <c:pt idx="1847">
                  <c:v>3335.59860412428</c:v>
                </c:pt>
                <c:pt idx="1848">
                  <c:v>3331.4885487788001</c:v>
                </c:pt>
                <c:pt idx="1849">
                  <c:v>3327.37373991812</c:v>
                </c:pt>
                <c:pt idx="1850">
                  <c:v>3323.2541801180901</c:v>
                </c:pt>
                <c:pt idx="1851">
                  <c:v>3319.1298719584402</c:v>
                </c:pt>
                <c:pt idx="1852">
                  <c:v>3315.0008180228401</c:v>
                </c:pt>
                <c:pt idx="1853">
                  <c:v>3310.8670208988201</c:v>
                </c:pt>
                <c:pt idx="1854">
                  <c:v>3306.7284831778402</c:v>
                </c:pt>
                <c:pt idx="1855">
                  <c:v>3302.5852074552499</c:v>
                </c:pt>
                <c:pt idx="1856">
                  <c:v>3298.4371963302901</c:v>
                </c:pt>
                <c:pt idx="1857">
                  <c:v>3294.2844524061202</c:v>
                </c:pt>
                <c:pt idx="1858">
                  <c:v>3290.1269782897798</c:v>
                </c:pt>
                <c:pt idx="1859">
                  <c:v>3285.96477659219</c:v>
                </c:pt>
                <c:pt idx="1860">
                  <c:v>3281.7978499282099</c:v>
                </c:pt>
                <c:pt idx="1861">
                  <c:v>3277.6262009165398</c:v>
                </c:pt>
                <c:pt idx="1862">
                  <c:v>3273.4498321798001</c:v>
                </c:pt>
                <c:pt idx="1863">
                  <c:v>3269.26874634449</c:v>
                </c:pt>
                <c:pt idx="1864">
                  <c:v>3265.08294604102</c:v>
                </c:pt>
                <c:pt idx="1865">
                  <c:v>3260.8924339036498</c:v>
                </c:pt>
                <c:pt idx="1866">
                  <c:v>3256.6972125705602</c:v>
                </c:pt>
                <c:pt idx="1867">
                  <c:v>3252.49728468378</c:v>
                </c:pt>
                <c:pt idx="1868">
                  <c:v>3248.2926528892599</c:v>
                </c:pt>
                <c:pt idx="1869">
                  <c:v>3244.08331983679</c:v>
                </c:pt>
                <c:pt idx="1870">
                  <c:v>3239.8692881800698</c:v>
                </c:pt>
                <c:pt idx="1871">
                  <c:v>3235.6505605766702</c:v>
                </c:pt>
                <c:pt idx="1872">
                  <c:v>3231.4271396880299</c:v>
                </c:pt>
                <c:pt idx="1873">
                  <c:v>3227.1990281794601</c:v>
                </c:pt>
                <c:pt idx="1874">
                  <c:v>3222.96622872015</c:v>
                </c:pt>
                <c:pt idx="1875">
                  <c:v>3218.7287439831498</c:v>
                </c:pt>
                <c:pt idx="1876">
                  <c:v>3214.4865766454</c:v>
                </c:pt>
                <c:pt idx="1877">
                  <c:v>3210.2397293876702</c:v>
                </c:pt>
                <c:pt idx="1878">
                  <c:v>3205.9882048946401</c:v>
                </c:pt>
                <c:pt idx="1879">
                  <c:v>3201.7320058547998</c:v>
                </c:pt>
                <c:pt idx="1880">
                  <c:v>3197.47113496055</c:v>
                </c:pt>
                <c:pt idx="1881">
                  <c:v>3193.20559490811</c:v>
                </c:pt>
                <c:pt idx="1882">
                  <c:v>3188.93538839758</c:v>
                </c:pt>
                <c:pt idx="1883">
                  <c:v>3184.66051813289</c:v>
                </c:pt>
                <c:pt idx="1884">
                  <c:v>3180.38098682185</c:v>
                </c:pt>
                <c:pt idx="1885">
                  <c:v>3176.0967971760901</c:v>
                </c:pt>
                <c:pt idx="1886">
                  <c:v>3171.8079519111102</c:v>
                </c:pt>
                <c:pt idx="1887">
                  <c:v>3167.5144537462402</c:v>
                </c:pt>
                <c:pt idx="1888">
                  <c:v>3163.21630540467</c:v>
                </c:pt>
                <c:pt idx="1889">
                  <c:v>3158.91350961339</c:v>
                </c:pt>
                <c:pt idx="1890">
                  <c:v>3154.6060691032799</c:v>
                </c:pt>
                <c:pt idx="1891">
                  <c:v>3150.2939866090101</c:v>
                </c:pt>
                <c:pt idx="1892">
                  <c:v>3145.9772648691101</c:v>
                </c:pt>
                <c:pt idx="1893">
                  <c:v>3141.6559066259301</c:v>
                </c:pt>
                <c:pt idx="1894">
                  <c:v>3137.32991462563</c:v>
                </c:pt>
                <c:pt idx="1895">
                  <c:v>3132.99929161824</c:v>
                </c:pt>
                <c:pt idx="1896">
                  <c:v>3128.6640403575502</c:v>
                </c:pt>
                <c:pt idx="1897">
                  <c:v>3124.3241636012299</c:v>
                </c:pt>
                <c:pt idx="1898">
                  <c:v>3119.97966411071</c:v>
                </c:pt>
                <c:pt idx="1899">
                  <c:v>3115.6305446512802</c:v>
                </c:pt>
                <c:pt idx="1900">
                  <c:v>3111.2768079920202</c:v>
                </c:pt>
                <c:pt idx="1901">
                  <c:v>3106.9184569058002</c:v>
                </c:pt>
                <c:pt idx="1902">
                  <c:v>3102.5554941693299</c:v>
                </c:pt>
                <c:pt idx="1903">
                  <c:v>3098.1879225630901</c:v>
                </c:pt>
                <c:pt idx="1904">
                  <c:v>3093.8157448713901</c:v>
                </c:pt>
                <c:pt idx="1905">
                  <c:v>3089.4389638823</c:v>
                </c:pt>
                <c:pt idx="1906">
                  <c:v>3085.0575823877102</c:v>
                </c:pt>
                <c:pt idx="1907">
                  <c:v>3080.6716031832898</c:v>
                </c:pt>
                <c:pt idx="1908">
                  <c:v>3076.2810290684902</c:v>
                </c:pt>
                <c:pt idx="1909">
                  <c:v>3071.88586284654</c:v>
                </c:pt>
                <c:pt idx="1910">
                  <c:v>3067.4861073244801</c:v>
                </c:pt>
                <c:pt idx="1911">
                  <c:v>3063.0817653130898</c:v>
                </c:pt>
                <c:pt idx="1912">
                  <c:v>3058.67283962694</c:v>
                </c:pt>
                <c:pt idx="1913">
                  <c:v>3054.2593330843702</c:v>
                </c:pt>
                <c:pt idx="1914">
                  <c:v>3049.84124850748</c:v>
                </c:pt>
                <c:pt idx="1915">
                  <c:v>3045.4185887221402</c:v>
                </c:pt>
                <c:pt idx="1916">
                  <c:v>3040.99135655797</c:v>
                </c:pt>
                <c:pt idx="1917">
                  <c:v>3036.5595548483502</c:v>
                </c:pt>
                <c:pt idx="1918">
                  <c:v>3032.12318643043</c:v>
                </c:pt>
                <c:pt idx="1919">
                  <c:v>3027.6822541450701</c:v>
                </c:pt>
                <c:pt idx="1920">
                  <c:v>3023.23676083691</c:v>
                </c:pt>
                <c:pt idx="1921">
                  <c:v>3018.78670935432</c:v>
                </c:pt>
                <c:pt idx="1922">
                  <c:v>3014.3321025494101</c:v>
                </c:pt>
                <c:pt idx="1923">
                  <c:v>3009.8729432780101</c:v>
                </c:pt>
                <c:pt idx="1924">
                  <c:v>3005.4092343996899</c:v>
                </c:pt>
                <c:pt idx="1925">
                  <c:v>3000.9409787777599</c:v>
                </c:pt>
                <c:pt idx="1926">
                  <c:v>2996.4681792792398</c:v>
                </c:pt>
                <c:pt idx="1927">
                  <c:v>2991.9908387748501</c:v>
                </c:pt>
                <c:pt idx="1928">
                  <c:v>2987.50896013907</c:v>
                </c:pt>
                <c:pt idx="1929">
                  <c:v>2983.0225462500398</c:v>
                </c:pt>
                <c:pt idx="1930">
                  <c:v>2978.5315999896402</c:v>
                </c:pt>
                <c:pt idx="1931">
                  <c:v>2974.0361242434501</c:v>
                </c:pt>
                <c:pt idx="1932">
                  <c:v>2969.53612190074</c:v>
                </c:pt>
                <c:pt idx="1933">
                  <c:v>2965.0315958544602</c:v>
                </c:pt>
                <c:pt idx="1934">
                  <c:v>2960.5225490012899</c:v>
                </c:pt>
                <c:pt idx="1935">
                  <c:v>2956.00898424156</c:v>
                </c:pt>
                <c:pt idx="1936">
                  <c:v>2951.4909044792898</c:v>
                </c:pt>
                <c:pt idx="1937">
                  <c:v>2946.9683126221998</c:v>
                </c:pt>
                <c:pt idx="1938">
                  <c:v>2942.4412115816499</c:v>
                </c:pt>
                <c:pt idx="1939">
                  <c:v>2937.9096042726901</c:v>
                </c:pt>
                <c:pt idx="1940">
                  <c:v>2933.3734936140299</c:v>
                </c:pt>
                <c:pt idx="1941">
                  <c:v>2928.83288252804</c:v>
                </c:pt>
                <c:pt idx="1942">
                  <c:v>2924.28777394075</c:v>
                </c:pt>
                <c:pt idx="1943">
                  <c:v>2919.7381707818099</c:v>
                </c:pt>
                <c:pt idx="1944">
                  <c:v>2915.18407598458</c:v>
                </c:pt>
                <c:pt idx="1945">
                  <c:v>2910.625492486</c:v>
                </c:pt>
                <c:pt idx="1946">
                  <c:v>2906.06242322667</c:v>
                </c:pt>
                <c:pt idx="1947">
                  <c:v>2901.49487115084</c:v>
                </c:pt>
                <c:pt idx="1948">
                  <c:v>2896.9228392063701</c:v>
                </c:pt>
                <c:pt idx="1949">
                  <c:v>2892.3463303447402</c:v>
                </c:pt>
                <c:pt idx="1950">
                  <c:v>2887.76534752105</c:v>
                </c:pt>
                <c:pt idx="1951">
                  <c:v>2883.1798936940299</c:v>
                </c:pt>
                <c:pt idx="1952">
                  <c:v>2878.5899718260098</c:v>
                </c:pt>
                <c:pt idx="1953">
                  <c:v>2873.99558488291</c:v>
                </c:pt>
                <c:pt idx="1954">
                  <c:v>2869.3967358342702</c:v>
                </c:pt>
                <c:pt idx="1955">
                  <c:v>2864.7934276532001</c:v>
                </c:pt>
                <c:pt idx="1956">
                  <c:v>2860.1856633164398</c:v>
                </c:pt>
                <c:pt idx="1957">
                  <c:v>2855.5734458042598</c:v>
                </c:pt>
                <c:pt idx="1958">
                  <c:v>2850.9567781005599</c:v>
                </c:pt>
                <c:pt idx="1959">
                  <c:v>2846.33566319279</c:v>
                </c:pt>
                <c:pt idx="1960">
                  <c:v>2841.7101040719599</c:v>
                </c:pt>
                <c:pt idx="1961">
                  <c:v>2837.0801037326501</c:v>
                </c:pt>
                <c:pt idx="1962">
                  <c:v>2832.4456651730202</c:v>
                </c:pt>
                <c:pt idx="1963">
                  <c:v>2827.8067913947598</c:v>
                </c:pt>
                <c:pt idx="1964">
                  <c:v>2823.1634854031099</c:v>
                </c:pt>
                <c:pt idx="1965">
                  <c:v>2818.5157502068701</c:v>
                </c:pt>
                <c:pt idx="1966">
                  <c:v>2813.8635888183499</c:v>
                </c:pt>
                <c:pt idx="1967">
                  <c:v>2809.2070042534101</c:v>
                </c:pt>
                <c:pt idx="1968">
                  <c:v>2804.54599953143</c:v>
                </c:pt>
                <c:pt idx="1969">
                  <c:v>2799.8805776753302</c:v>
                </c:pt>
                <c:pt idx="1970">
                  <c:v>2795.2107417115099</c:v>
                </c:pt>
                <c:pt idx="1971">
                  <c:v>2790.5364946699201</c:v>
                </c:pt>
                <c:pt idx="1972">
                  <c:v>2785.85783958398</c:v>
                </c:pt>
                <c:pt idx="1973">
                  <c:v>2781.17477949063</c:v>
                </c:pt>
                <c:pt idx="1974">
                  <c:v>2776.4873174302902</c:v>
                </c:pt>
                <c:pt idx="1975">
                  <c:v>2771.7954564468801</c:v>
                </c:pt>
                <c:pt idx="1976">
                  <c:v>2767.0991995877998</c:v>
                </c:pt>
                <c:pt idx="1977">
                  <c:v>2762.39854990392</c:v>
                </c:pt>
                <c:pt idx="1978">
                  <c:v>2757.6935104495801</c:v>
                </c:pt>
                <c:pt idx="1979">
                  <c:v>2752.9840842825902</c:v>
                </c:pt>
                <c:pt idx="1980">
                  <c:v>2748.2702744642202</c:v>
                </c:pt>
                <c:pt idx="1981">
                  <c:v>2743.5520840591798</c:v>
                </c:pt>
                <c:pt idx="1982">
                  <c:v>2738.82951613565</c:v>
                </c:pt>
                <c:pt idx="1983">
                  <c:v>2734.1025737652199</c:v>
                </c:pt>
                <c:pt idx="1984">
                  <c:v>2729.3712600229401</c:v>
                </c:pt>
                <c:pt idx="1985">
                  <c:v>2724.6355779872802</c:v>
                </c:pt>
                <c:pt idx="1986">
                  <c:v>2719.8955307401502</c:v>
                </c:pt>
                <c:pt idx="1987">
                  <c:v>2715.15112136683</c:v>
                </c:pt>
                <c:pt idx="1988">
                  <c:v>2710.40235295606</c:v>
                </c:pt>
                <c:pt idx="1989">
                  <c:v>2705.6492285999698</c:v>
                </c:pt>
                <c:pt idx="1990">
                  <c:v>2700.8917513940801</c:v>
                </c:pt>
                <c:pt idx="1991">
                  <c:v>2696.1299244372999</c:v>
                </c:pt>
                <c:pt idx="1992">
                  <c:v>2691.3637508319298</c:v>
                </c:pt>
                <c:pt idx="1993">
                  <c:v>2686.5932336836599</c:v>
                </c:pt>
                <c:pt idx="1994">
                  <c:v>2681.8183761015498</c:v>
                </c:pt>
                <c:pt idx="1995">
                  <c:v>2677.0391811979998</c:v>
                </c:pt>
                <c:pt idx="1996">
                  <c:v>2672.2556520888102</c:v>
                </c:pt>
                <c:pt idx="1997">
                  <c:v>2667.4677918931202</c:v>
                </c:pt>
                <c:pt idx="1998">
                  <c:v>2662.6756037333898</c:v>
                </c:pt>
                <c:pt idx="1999">
                  <c:v>2657.8790907354601</c:v>
                </c:pt>
                <c:pt idx="2000">
                  <c:v>2653.0782560284902</c:v>
                </c:pt>
                <c:pt idx="2001">
                  <c:v>2648.2731027449599</c:v>
                </c:pt>
                <c:pt idx="2002">
                  <c:v>2643.4636340206698</c:v>
                </c:pt>
                <c:pt idx="2003">
                  <c:v>2638.6498529947598</c:v>
                </c:pt>
                <c:pt idx="2004">
                  <c:v>2633.8317628096502</c:v>
                </c:pt>
                <c:pt idx="2005">
                  <c:v>2629.0093666110702</c:v>
                </c:pt>
                <c:pt idx="2006">
                  <c:v>2624.1826675480402</c:v>
                </c:pt>
                <c:pt idx="2007">
                  <c:v>2619.3516687728802</c:v>
                </c:pt>
                <c:pt idx="2008">
                  <c:v>2614.5163734411899</c:v>
                </c:pt>
                <c:pt idx="2009">
                  <c:v>2609.6767847118199</c:v>
                </c:pt>
                <c:pt idx="2010">
                  <c:v>2604.83290574692</c:v>
                </c:pt>
                <c:pt idx="2011">
                  <c:v>2599.9847397118701</c:v>
                </c:pt>
                <c:pt idx="2012">
                  <c:v>2595.1322897753298</c:v>
                </c:pt>
                <c:pt idx="2013">
                  <c:v>2590.2755591092</c:v>
                </c:pt>
                <c:pt idx="2014">
                  <c:v>2585.4145508885899</c:v>
                </c:pt>
                <c:pt idx="2015">
                  <c:v>2580.5492682918798</c:v>
                </c:pt>
                <c:pt idx="2016">
                  <c:v>2575.6797145006699</c:v>
                </c:pt>
                <c:pt idx="2017">
                  <c:v>2570.8058926997501</c:v>
                </c:pt>
                <c:pt idx="2018">
                  <c:v>2565.9278060771398</c:v>
                </c:pt>
                <c:pt idx="2019">
                  <c:v>2561.0454578240801</c:v>
                </c:pt>
                <c:pt idx="2020">
                  <c:v>2556.1588511349701</c:v>
                </c:pt>
                <c:pt idx="2021">
                  <c:v>2551.2679892074302</c:v>
                </c:pt>
                <c:pt idx="2022">
                  <c:v>2546.3728752422398</c:v>
                </c:pt>
                <c:pt idx="2023">
                  <c:v>2541.4735124433801</c:v>
                </c:pt>
                <c:pt idx="2024">
                  <c:v>2536.5699040179702</c:v>
                </c:pt>
                <c:pt idx="2025">
                  <c:v>2531.6620531763001</c:v>
                </c:pt>
                <c:pt idx="2026">
                  <c:v>2526.7499631318301</c:v>
                </c:pt>
                <c:pt idx="2027">
                  <c:v>2521.8336371011301</c:v>
                </c:pt>
                <c:pt idx="2028">
                  <c:v>2516.91307830393</c:v>
                </c:pt>
                <c:pt idx="2029">
                  <c:v>2511.9882899631002</c:v>
                </c:pt>
                <c:pt idx="2030">
                  <c:v>2507.0592753046099</c:v>
                </c:pt>
                <c:pt idx="2031">
                  <c:v>2502.1260375575598</c:v>
                </c:pt>
                <c:pt idx="2032">
                  <c:v>2497.1885799541401</c:v>
                </c:pt>
                <c:pt idx="2033">
                  <c:v>2492.2469057296598</c:v>
                </c:pt>
                <c:pt idx="2034">
                  <c:v>2487.30101812252</c:v>
                </c:pt>
                <c:pt idx="2035">
                  <c:v>2482.3509203741801</c:v>
                </c:pt>
                <c:pt idx="2036">
                  <c:v>2477.3966157292102</c:v>
                </c:pt>
                <c:pt idx="2037">
                  <c:v>2472.43810743522</c:v>
                </c:pt>
                <c:pt idx="2038">
                  <c:v>2467.4753987429099</c:v>
                </c:pt>
                <c:pt idx="2039">
                  <c:v>2462.5084929060099</c:v>
                </c:pt>
                <c:pt idx="2040">
                  <c:v>2457.5373931813001</c:v>
                </c:pt>
                <c:pt idx="2041">
                  <c:v>2452.56210282861</c:v>
                </c:pt>
                <c:pt idx="2042">
                  <c:v>2447.5826251107801</c:v>
                </c:pt>
                <c:pt idx="2043">
                  <c:v>2442.5989632936898</c:v>
                </c:pt>
                <c:pt idx="2044">
                  <c:v>2437.6111206462201</c:v>
                </c:pt>
                <c:pt idx="2045">
                  <c:v>2432.6191004402699</c:v>
                </c:pt>
                <c:pt idx="2046">
                  <c:v>2427.62290595072</c:v>
                </c:pt>
                <c:pt idx="2047">
                  <c:v>2422.6225404554598</c:v>
                </c:pt>
                <c:pt idx="2048">
                  <c:v>2417.61800723534</c:v>
                </c:pt>
                <c:pt idx="2049">
                  <c:v>2412.6093095741999</c:v>
                </c:pt>
                <c:pt idx="2050">
                  <c:v>2407.5964507588401</c:v>
                </c:pt>
                <c:pt idx="2051">
                  <c:v>2402.5794340790098</c:v>
                </c:pt>
                <c:pt idx="2052">
                  <c:v>2397.5582628274301</c:v>
                </c:pt>
                <c:pt idx="2053">
                  <c:v>2392.5329402997299</c:v>
                </c:pt>
                <c:pt idx="2054">
                  <c:v>2387.5034697944998</c:v>
                </c:pt>
                <c:pt idx="2055">
                  <c:v>2382.4698546132399</c:v>
                </c:pt>
                <c:pt idx="2056">
                  <c:v>2377.4320980603702</c:v>
                </c:pt>
                <c:pt idx="2057">
                  <c:v>2372.3902034432199</c:v>
                </c:pt>
                <c:pt idx="2058">
                  <c:v>2367.34417407201</c:v>
                </c:pt>
                <c:pt idx="2059">
                  <c:v>2362.2940132598501</c:v>
                </c:pt>
                <c:pt idx="2060">
                  <c:v>2357.2397243227601</c:v>
                </c:pt>
                <c:pt idx="2061">
                  <c:v>2352.18131057958</c:v>
                </c:pt>
                <c:pt idx="2062">
                  <c:v>2347.1187753520799</c:v>
                </c:pt>
                <c:pt idx="2063">
                  <c:v>2342.0521219648299</c:v>
                </c:pt>
                <c:pt idx="2064">
                  <c:v>2336.9813537452901</c:v>
                </c:pt>
                <c:pt idx="2065">
                  <c:v>2331.90647402373</c:v>
                </c:pt>
                <c:pt idx="2066">
                  <c:v>2326.8274861332702</c:v>
                </c:pt>
                <c:pt idx="2067">
                  <c:v>2321.7443934098401</c:v>
                </c:pt>
                <c:pt idx="2068">
                  <c:v>2316.6571991921901</c:v>
                </c:pt>
                <c:pt idx="2069">
                  <c:v>2311.5659068218802</c:v>
                </c:pt>
                <c:pt idx="2070">
                  <c:v>2306.4705196432501</c:v>
                </c:pt>
                <c:pt idx="2071">
                  <c:v>2301.37104100345</c:v>
                </c:pt>
                <c:pt idx="2072">
                  <c:v>2296.26747425239</c:v>
                </c:pt>
                <c:pt idx="2073">
                  <c:v>2291.1598227427498</c:v>
                </c:pt>
                <c:pt idx="2074">
                  <c:v>2286.0480898299902</c:v>
                </c:pt>
                <c:pt idx="2075">
                  <c:v>2280.9322788722998</c:v>
                </c:pt>
                <c:pt idx="2076">
                  <c:v>2275.8123932306198</c:v>
                </c:pt>
                <c:pt idx="2077">
                  <c:v>2270.6884362686401</c:v>
                </c:pt>
                <c:pt idx="2078">
                  <c:v>2265.5604113527602</c:v>
                </c:pt>
                <c:pt idx="2079">
                  <c:v>2260.42832185209</c:v>
                </c:pt>
                <c:pt idx="2080">
                  <c:v>2255.2921711384702</c:v>
                </c:pt>
                <c:pt idx="2081">
                  <c:v>2250.1519625864098</c:v>
                </c:pt>
                <c:pt idx="2082">
                  <c:v>2245.0076995731401</c:v>
                </c:pt>
                <c:pt idx="2083">
                  <c:v>2239.8593854785399</c:v>
                </c:pt>
                <c:pt idx="2084">
                  <c:v>2234.7070236851901</c:v>
                </c:pt>
                <c:pt idx="2085">
                  <c:v>2229.5506175783198</c:v>
                </c:pt>
                <c:pt idx="2086">
                  <c:v>2224.3901705457902</c:v>
                </c:pt>
                <c:pt idx="2087">
                  <c:v>2219.2256859781401</c:v>
                </c:pt>
                <c:pt idx="2088">
                  <c:v>2214.0571672685401</c:v>
                </c:pt>
                <c:pt idx="2089">
                  <c:v>2208.8846178127601</c:v>
                </c:pt>
                <c:pt idx="2090">
                  <c:v>2203.7080410091999</c:v>
                </c:pt>
                <c:pt idx="2091">
                  <c:v>2198.5274402588698</c:v>
                </c:pt>
                <c:pt idx="2092">
                  <c:v>2193.3428189653901</c:v>
                </c:pt>
                <c:pt idx="2093">
                  <c:v>2188.1541805349302</c:v>
                </c:pt>
                <c:pt idx="2094">
                  <c:v>2182.9615283762801</c:v>
                </c:pt>
                <c:pt idx="2095">
                  <c:v>2177.76486590077</c:v>
                </c:pt>
                <c:pt idx="2096">
                  <c:v>2172.5641965223099</c:v>
                </c:pt>
                <c:pt idx="2097">
                  <c:v>2167.3595236573501</c:v>
                </c:pt>
                <c:pt idx="2098">
                  <c:v>2162.15085072487</c:v>
                </c:pt>
                <c:pt idx="2099">
                  <c:v>2156.93818114642</c:v>
                </c:pt>
                <c:pt idx="2100">
                  <c:v>2151.7215183460298</c:v>
                </c:pt>
                <c:pt idx="2101">
                  <c:v>2146.5008657502599</c:v>
                </c:pt>
                <c:pt idx="2102">
                  <c:v>2141.2762267881699</c:v>
                </c:pt>
                <c:pt idx="2103">
                  <c:v>2136.0476048913301</c:v>
                </c:pt>
                <c:pt idx="2104">
                  <c:v>2130.8150034937598</c:v>
                </c:pt>
                <c:pt idx="2105">
                  <c:v>2125.5784260319901</c:v>
                </c:pt>
                <c:pt idx="2106">
                  <c:v>2120.3378759449802</c:v>
                </c:pt>
                <c:pt idx="2107">
                  <c:v>2115.0933566741901</c:v>
                </c:pt>
                <c:pt idx="2108">
                  <c:v>2109.8448716634698</c:v>
                </c:pt>
                <c:pt idx="2109">
                  <c:v>2104.5924243591398</c:v>
                </c:pt>
                <c:pt idx="2110">
                  <c:v>2099.33601820995</c:v>
                </c:pt>
                <c:pt idx="2111">
                  <c:v>2094.0756566670502</c:v>
                </c:pt>
                <c:pt idx="2112">
                  <c:v>2088.8113431840002</c:v>
                </c:pt>
                <c:pt idx="2113">
                  <c:v>2083.5430812167501</c:v>
                </c:pt>
                <c:pt idx="2114">
                  <c:v>2078.27087422365</c:v>
                </c:pt>
                <c:pt idx="2115">
                  <c:v>2072.99472566542</c:v>
                </c:pt>
                <c:pt idx="2116">
                  <c:v>2067.7146390051498</c:v>
                </c:pt>
                <c:pt idx="2117">
                  <c:v>2062.4306177082699</c:v>
                </c:pt>
                <c:pt idx="2118">
                  <c:v>2057.1426652425798</c:v>
                </c:pt>
                <c:pt idx="2119">
                  <c:v>2051.8507850782098</c:v>
                </c:pt>
                <c:pt idx="2120">
                  <c:v>2046.5549806876099</c:v>
                </c:pt>
                <c:pt idx="2121">
                  <c:v>2041.25525554554</c:v>
                </c:pt>
                <c:pt idx="2122">
                  <c:v>2035.9516131291</c:v>
                </c:pt>
                <c:pt idx="2123">
                  <c:v>2030.64405691764</c:v>
                </c:pt>
                <c:pt idx="2124">
                  <c:v>2025.3325903928301</c:v>
                </c:pt>
                <c:pt idx="2125">
                  <c:v>2020.0172170386099</c:v>
                </c:pt>
                <c:pt idx="2126">
                  <c:v>2014.6979403411799</c:v>
                </c:pt>
                <c:pt idx="2127">
                  <c:v>2009.3747637890001</c:v>
                </c:pt>
                <c:pt idx="2128">
                  <c:v>2004.0476908727801</c:v>
                </c:pt>
                <c:pt idx="2129">
                  <c:v>1998.71672508547</c:v>
                </c:pt>
                <c:pt idx="2130">
                  <c:v>1993.3818699222199</c:v>
                </c:pt>
                <c:pt idx="2131">
                  <c:v>1988.04312888042</c:v>
                </c:pt>
                <c:pt idx="2132">
                  <c:v>1982.70050545967</c:v>
                </c:pt>
                <c:pt idx="2133">
                  <c:v>1977.3540031617399</c:v>
                </c:pt>
                <c:pt idx="2134">
                  <c:v>1972.0036254906099</c:v>
                </c:pt>
                <c:pt idx="2135">
                  <c:v>1966.6493759524201</c:v>
                </c:pt>
                <c:pt idx="2136">
                  <c:v>1961.2912580554701</c:v>
                </c:pt>
                <c:pt idx="2137">
                  <c:v>1955.92927531024</c:v>
                </c:pt>
                <c:pt idx="2138">
                  <c:v>1950.56343122932</c:v>
                </c:pt>
                <c:pt idx="2139">
                  <c:v>1945.19372932745</c:v>
                </c:pt>
                <c:pt idx="2140">
                  <c:v>1939.8201731214899</c:v>
                </c:pt>
                <c:pt idx="2141">
                  <c:v>1934.4427661304301</c:v>
                </c:pt>
                <c:pt idx="2142">
                  <c:v>1929.0615118753201</c:v>
                </c:pt>
                <c:pt idx="2143">
                  <c:v>1923.6764138793501</c:v>
                </c:pt>
                <c:pt idx="2144">
                  <c:v>1918.28747566776</c:v>
                </c:pt>
                <c:pt idx="2145">
                  <c:v>1912.8947007678601</c:v>
                </c:pt>
                <c:pt idx="2146">
                  <c:v>1907.4980927090401</c:v>
                </c:pt>
                <c:pt idx="2147">
                  <c:v>1902.0976550227299</c:v>
                </c:pt>
                <c:pt idx="2148">
                  <c:v>1896.6933912423799</c:v>
                </c:pt>
                <c:pt idx="2149">
                  <c:v>1891.2853049035</c:v>
                </c:pt>
                <c:pt idx="2150">
                  <c:v>1885.87339954359</c:v>
                </c:pt>
                <c:pt idx="2151">
                  <c:v>1880.4576787021799</c:v>
                </c:pt>
                <c:pt idx="2152">
                  <c:v>1875.0381459207899</c:v>
                </c:pt>
                <c:pt idx="2153">
                  <c:v>1869.6148047429199</c:v>
                </c:pt>
                <c:pt idx="2154">
                  <c:v>1864.18765871403</c:v>
                </c:pt>
                <c:pt idx="2155">
                  <c:v>1858.7567113815801</c:v>
                </c:pt>
                <c:pt idx="2156">
                  <c:v>1853.32196629497</c:v>
                </c:pt>
                <c:pt idx="2157">
                  <c:v>1847.8834270055199</c:v>
                </c:pt>
                <c:pt idx="2158">
                  <c:v>1842.4410970665101</c:v>
                </c:pt>
                <c:pt idx="2159">
                  <c:v>1836.9949800331301</c:v>
                </c:pt>
                <c:pt idx="2160">
                  <c:v>1831.5450794624901</c:v>
                </c:pt>
                <c:pt idx="2161">
                  <c:v>1826.09139891359</c:v>
                </c:pt>
                <c:pt idx="2162">
                  <c:v>1820.63394194733</c:v>
                </c:pt>
                <c:pt idx="2163">
                  <c:v>1815.1727121264601</c:v>
                </c:pt>
                <c:pt idx="2164">
                  <c:v>1809.7077130156399</c:v>
                </c:pt>
                <c:pt idx="2165">
                  <c:v>1804.23894818136</c:v>
                </c:pt>
                <c:pt idx="2166">
                  <c:v>1798.76642119196</c:v>
                </c:pt>
                <c:pt idx="2167">
                  <c:v>1793.2901356176101</c:v>
                </c:pt>
                <c:pt idx="2168">
                  <c:v>1787.8100950303201</c:v>
                </c:pt>
                <c:pt idx="2169">
                  <c:v>1782.3263030039</c:v>
                </c:pt>
                <c:pt idx="2170">
                  <c:v>1776.8387631139601</c:v>
                </c:pt>
                <c:pt idx="2171">
                  <c:v>1771.34747893791</c:v>
                </c:pt>
                <c:pt idx="2172">
                  <c:v>1765.8524540549499</c:v>
                </c:pt>
                <c:pt idx="2173">
                  <c:v>1760.3536920460199</c:v>
                </c:pt>
                <c:pt idx="2174">
                  <c:v>1754.85119649385</c:v>
                </c:pt>
                <c:pt idx="2175">
                  <c:v>1749.3449709828899</c:v>
                </c:pt>
                <c:pt idx="2176">
                  <c:v>1743.8350190993399</c:v>
                </c:pt>
                <c:pt idx="2177">
                  <c:v>1738.32134443113</c:v>
                </c:pt>
                <c:pt idx="2178">
                  <c:v>1732.8039505678901</c:v>
                </c:pt>
                <c:pt idx="2179">
                  <c:v>1727.28284110098</c:v>
                </c:pt>
                <c:pt idx="2180">
                  <c:v>1721.7580196234101</c:v>
                </c:pt>
                <c:pt idx="2181">
                  <c:v>1716.22948972991</c:v>
                </c:pt>
                <c:pt idx="2182">
                  <c:v>1710.69725501686</c:v>
                </c:pt>
                <c:pt idx="2183">
                  <c:v>1705.16131908231</c:v>
                </c:pt>
                <c:pt idx="2184">
                  <c:v>1699.6216855259399</c:v>
                </c:pt>
                <c:pt idx="2185">
                  <c:v>1694.0783579490801</c:v>
                </c:pt>
                <c:pt idx="2186">
                  <c:v>1688.5313399546801</c:v>
                </c:pt>
                <c:pt idx="2187">
                  <c:v>1682.9806351473201</c:v>
                </c:pt>
                <c:pt idx="2188">
                  <c:v>1677.4262471331499</c:v>
                </c:pt>
                <c:pt idx="2189">
                  <c:v>1671.86817951995</c:v>
                </c:pt>
                <c:pt idx="2190">
                  <c:v>1666.3064359170601</c:v>
                </c:pt>
                <c:pt idx="2191">
                  <c:v>1660.7410199353701</c:v>
                </c:pt>
                <c:pt idx="2192">
                  <c:v>1655.1719351873701</c:v>
                </c:pt>
                <c:pt idx="2193">
                  <c:v>1649.59918528707</c:v>
                </c:pt>
                <c:pt idx="2194">
                  <c:v>1644.02277385003</c:v>
                </c:pt>
                <c:pt idx="2195">
                  <c:v>1638.44270449331</c:v>
                </c:pt>
                <c:pt idx="2196">
                  <c:v>1632.8589808355</c:v>
                </c:pt>
                <c:pt idx="2197">
                  <c:v>1627.2716064967001</c:v>
                </c:pt>
                <c:pt idx="2198">
                  <c:v>1621.6805850984899</c:v>
                </c:pt>
                <c:pt idx="2199">
                  <c:v>1616.0859202639199</c:v>
                </c:pt>
                <c:pt idx="2200">
                  <c:v>1610.4876156175201</c:v>
                </c:pt>
                <c:pt idx="2201">
                  <c:v>1604.8856747852799</c:v>
                </c:pt>
                <c:pt idx="2202">
                  <c:v>1599.28010139462</c:v>
                </c:pt>
                <c:pt idx="2203">
                  <c:v>1593.6708990744</c:v>
                </c:pt>
                <c:pt idx="2204">
                  <c:v>1588.0580714549101</c:v>
                </c:pt>
                <c:pt idx="2205">
                  <c:v>1582.44162216785</c:v>
                </c:pt>
                <c:pt idx="2206">
                  <c:v>1576.8215548462999</c:v>
                </c:pt>
                <c:pt idx="2207">
                  <c:v>1571.19787312474</c:v>
                </c:pt>
                <c:pt idx="2208">
                  <c:v>1565.5705806390499</c:v>
                </c:pt>
                <c:pt idx="2209">
                  <c:v>1559.93968102643</c:v>
                </c:pt>
                <c:pt idx="2210">
                  <c:v>1554.3051779254599</c:v>
                </c:pt>
                <c:pt idx="2211">
                  <c:v>1548.6670749760699</c:v>
                </c:pt>
                <c:pt idx="2212">
                  <c:v>1543.0253758194999</c:v>
                </c:pt>
                <c:pt idx="2213">
                  <c:v>1537.3800840983199</c:v>
                </c:pt>
                <c:pt idx="2214">
                  <c:v>1531.7312034564</c:v>
                </c:pt>
                <c:pt idx="2215">
                  <c:v>1526.07873753892</c:v>
                </c:pt>
                <c:pt idx="2216">
                  <c:v>1520.4226899923401</c:v>
                </c:pt>
                <c:pt idx="2217">
                  <c:v>1514.76306446438</c:v>
                </c:pt>
                <c:pt idx="2218">
                  <c:v>1509.09986460404</c:v>
                </c:pt>
                <c:pt idx="2219">
                  <c:v>1503.43309406155</c:v>
                </c:pt>
                <c:pt idx="2220">
                  <c:v>1497.7627564884001</c:v>
                </c:pt>
                <c:pt idx="2221">
                  <c:v>1492.0888555372901</c:v>
                </c:pt>
                <c:pt idx="2222">
                  <c:v>1486.41139486215</c:v>
                </c:pt>
                <c:pt idx="2223">
                  <c:v>1480.7303781180899</c:v>
                </c:pt>
                <c:pt idx="2224">
                  <c:v>1475.0458089614499</c:v>
                </c:pt>
                <c:pt idx="2225">
                  <c:v>1469.35769104971</c:v>
                </c:pt>
                <c:pt idx="2226">
                  <c:v>1463.6660280415399</c:v>
                </c:pt>
                <c:pt idx="2227">
                  <c:v>1457.9708235967801</c:v>
                </c:pt>
                <c:pt idx="2228">
                  <c:v>1452.2720813763799</c:v>
                </c:pt>
                <c:pt idx="2229">
                  <c:v>1446.5698050424601</c:v>
                </c:pt>
                <c:pt idx="2230">
                  <c:v>1440.8639982582299</c:v>
                </c:pt>
                <c:pt idx="2231">
                  <c:v>1435.1546646880499</c:v>
                </c:pt>
                <c:pt idx="2232">
                  <c:v>1429.44180799734</c:v>
                </c:pt>
                <c:pt idx="2233">
                  <c:v>1423.72543185264</c:v>
                </c:pt>
                <c:pt idx="2234">
                  <c:v>1418.00553992153</c:v>
                </c:pt>
                <c:pt idx="2235">
                  <c:v>1412.2821358726901</c:v>
                </c:pt>
                <c:pt idx="2236">
                  <c:v>1406.5552233758399</c:v>
                </c:pt>
                <c:pt idx="2237">
                  <c:v>1400.82480610173</c:v>
                </c:pt>
                <c:pt idx="2238">
                  <c:v>1395.09088772214</c:v>
                </c:pt>
                <c:pt idx="2239">
                  <c:v>1389.3534719099</c:v>
                </c:pt>
                <c:pt idx="2240">
                  <c:v>1383.6125623388</c:v>
                </c:pt>
                <c:pt idx="2241">
                  <c:v>1377.8681626836401</c:v>
                </c:pt>
                <c:pt idx="2242">
                  <c:v>1372.12027662023</c:v>
                </c:pt>
                <c:pt idx="2243">
                  <c:v>1366.3689078253101</c:v>
                </c:pt>
                <c:pt idx="2244">
                  <c:v>1360.61405997661</c:v>
                </c:pt>
                <c:pt idx="2245">
                  <c:v>1354.8557367527801</c:v>
                </c:pt>
                <c:pt idx="2246">
                  <c:v>1349.0939418334201</c:v>
                </c:pt>
                <c:pt idx="2247">
                  <c:v>1343.3286788990699</c:v>
                </c:pt>
                <c:pt idx="2248">
                  <c:v>1337.5599516311499</c:v>
                </c:pt>
                <c:pt idx="2249">
                  <c:v>1331.787763712</c:v>
                </c:pt>
                <c:pt idx="2250">
                  <c:v>1326.0121188248399</c:v>
                </c:pt>
                <c:pt idx="2251">
                  <c:v>1320.2330206537799</c:v>
                </c:pt>
                <c:pt idx="2252">
                  <c:v>1314.4504728837701</c:v>
                </c:pt>
                <c:pt idx="2253">
                  <c:v>1308.66447920065</c:v>
                </c:pt>
                <c:pt idx="2254">
                  <c:v>1302.8750432910599</c:v>
                </c:pt>
                <c:pt idx="2255">
                  <c:v>1297.0821688425001</c:v>
                </c:pt>
                <c:pt idx="2256">
                  <c:v>1291.2858595432799</c:v>
                </c:pt>
                <c:pt idx="2257">
                  <c:v>1285.48611908251</c:v>
                </c:pt>
                <c:pt idx="2258">
                  <c:v>1279.68295115009</c:v>
                </c:pt>
                <c:pt idx="2259">
                  <c:v>1273.8763594367299</c:v>
                </c:pt>
                <c:pt idx="2260">
                  <c:v>1268.06634763387</c:v>
                </c:pt>
                <c:pt idx="2261">
                  <c:v>1262.2529194337401</c:v>
                </c:pt>
                <c:pt idx="2262">
                  <c:v>1256.43607852931</c:v>
                </c:pt>
                <c:pt idx="2263">
                  <c:v>1250.61582861428</c:v>
                </c:pt>
                <c:pt idx="2264">
                  <c:v>1244.7921733830799</c:v>
                </c:pt>
                <c:pt idx="2265">
                  <c:v>1238.9651165308401</c:v>
                </c:pt>
                <c:pt idx="2266">
                  <c:v>1233.1346617534</c:v>
                </c:pt>
                <c:pt idx="2267">
                  <c:v>1227.3008127472799</c:v>
                </c:pt>
                <c:pt idx="2268">
                  <c:v>1221.4635732096899</c:v>
                </c:pt>
                <c:pt idx="2269">
                  <c:v>1215.6229468385</c:v>
                </c:pt>
                <c:pt idx="2270">
                  <c:v>1209.77893733222</c:v>
                </c:pt>
                <c:pt idx="2271">
                  <c:v>1203.93154839002</c:v>
                </c:pt>
                <c:pt idx="2272">
                  <c:v>1198.0807837116699</c:v>
                </c:pt>
                <c:pt idx="2273">
                  <c:v>1192.2266469976</c:v>
                </c:pt>
                <c:pt idx="2274">
                  <c:v>1186.3691419488</c:v>
                </c:pt>
                <c:pt idx="2275">
                  <c:v>1180.5082722668801</c:v>
                </c:pt>
                <c:pt idx="2276">
                  <c:v>1174.6440416540399</c:v>
                </c:pt>
                <c:pt idx="2277">
                  <c:v>1168.77645381301</c:v>
                </c:pt>
                <c:pt idx="2278">
                  <c:v>1162.9055124471299</c:v>
                </c:pt>
                <c:pt idx="2279">
                  <c:v>1157.03122126025</c:v>
                </c:pt>
                <c:pt idx="2280">
                  <c:v>1151.15358395675</c:v>
                </c:pt>
                <c:pt idx="2281">
                  <c:v>1145.27260424157</c:v>
                </c:pt>
                <c:pt idx="2282">
                  <c:v>1139.38828582013</c:v>
                </c:pt>
                <c:pt idx="2283">
                  <c:v>1133.50063239835</c:v>
                </c:pt>
                <c:pt idx="2284">
                  <c:v>1127.6096476826499</c:v>
                </c:pt>
                <c:pt idx="2285">
                  <c:v>1121.7153353799099</c:v>
                </c:pt>
                <c:pt idx="2286">
                  <c:v>1115.8176991974899</c:v>
                </c:pt>
                <c:pt idx="2287">
                  <c:v>1109.9167428431899</c:v>
                </c:pt>
                <c:pt idx="2288">
                  <c:v>1104.01247002526</c:v>
                </c:pt>
                <c:pt idx="2289">
                  <c:v>1098.10488445236</c:v>
                </c:pt>
                <c:pt idx="2290">
                  <c:v>1092.19398983358</c:v>
                </c:pt>
                <c:pt idx="2291">
                  <c:v>1086.2797898784099</c:v>
                </c:pt>
                <c:pt idx="2292">
                  <c:v>1080.36228829673</c:v>
                </c:pt>
                <c:pt idx="2293">
                  <c:v>1074.44148879882</c:v>
                </c:pt>
                <c:pt idx="2294">
                  <c:v>1068.5173950952901</c:v>
                </c:pt>
                <c:pt idx="2295">
                  <c:v>1062.59001089714</c:v>
                </c:pt>
                <c:pt idx="2296">
                  <c:v>1056.65933991571</c:v>
                </c:pt>
                <c:pt idx="2297">
                  <c:v>1050.72538586266</c:v>
                </c:pt>
                <c:pt idx="2298">
                  <c:v>1044.7881524499701</c:v>
                </c:pt>
                <c:pt idx="2299">
                  <c:v>1038.84764338996</c:v>
                </c:pt>
                <c:pt idx="2300">
                  <c:v>1032.9038623951999</c:v>
                </c:pt>
                <c:pt idx="2301">
                  <c:v>1026.9568131786</c:v>
                </c:pt>
                <c:pt idx="2302">
                  <c:v>1021.00649945329</c:v>
                </c:pt>
                <c:pt idx="2303">
                  <c:v>1015.0529249327</c:v>
                </c:pt>
                <c:pt idx="2304">
                  <c:v>1009.0960933305</c:v>
                </c:pt>
                <c:pt idx="2305">
                  <c:v>1003.1360083606</c:v>
                </c:pt>
                <c:pt idx="2306">
                  <c:v>997.172673737124</c:v>
                </c:pt>
                <c:pt idx="2307">
                  <c:v>991.20609317442802</c:v>
                </c:pt>
                <c:pt idx="2308">
                  <c:v>985.236270387064</c:v>
                </c:pt>
                <c:pt idx="2309">
                  <c:v>979.26320908977505</c:v>
                </c:pt>
                <c:pt idx="2310">
                  <c:v>973.28691299748505</c:v>
                </c:pt>
                <c:pt idx="2311">
                  <c:v>967.30738582528602</c:v>
                </c:pt>
                <c:pt idx="2312">
                  <c:v>961.32463128842801</c:v>
                </c:pt>
                <c:pt idx="2313">
                  <c:v>955.33865310229805</c:v>
                </c:pt>
                <c:pt idx="2314">
                  <c:v>949.34945498242496</c:v>
                </c:pt>
                <c:pt idx="2315">
                  <c:v>943.35704064445497</c:v>
                </c:pt>
                <c:pt idx="2316">
                  <c:v>937.36141380413903</c:v>
                </c:pt>
                <c:pt idx="2317">
                  <c:v>931.36257817733099</c:v>
                </c:pt>
                <c:pt idx="2318">
                  <c:v>925.36053747996903</c:v>
                </c:pt>
                <c:pt idx="2319">
                  <c:v>919.35529542806501</c:v>
                </c:pt>
                <c:pt idx="2320">
                  <c:v>913.34685573769002</c:v>
                </c:pt>
                <c:pt idx="2321">
                  <c:v>907.33522212496803</c:v>
                </c:pt>
                <c:pt idx="2322">
                  <c:v>901.32039830606197</c:v>
                </c:pt>
                <c:pt idx="2323">
                  <c:v>895.30238799716301</c:v>
                </c:pt>
                <c:pt idx="2324">
                  <c:v>889.28119491447103</c:v>
                </c:pt>
                <c:pt idx="2325">
                  <c:v>883.25682277419503</c:v>
                </c:pt>
                <c:pt idx="2326">
                  <c:v>877.229275292534</c:v>
                </c:pt>
                <c:pt idx="2327">
                  <c:v>871.19855618566896</c:v>
                </c:pt>
                <c:pt idx="2328">
                  <c:v>865.16466916974503</c:v>
                </c:pt>
                <c:pt idx="2329">
                  <c:v>859.12761796086602</c:v>
                </c:pt>
                <c:pt idx="2330">
                  <c:v>853.08740627508098</c:v>
                </c:pt>
                <c:pt idx="2331">
                  <c:v>847.04403782837403</c:v>
                </c:pt>
                <c:pt idx="2332">
                  <c:v>840.99751633664403</c:v>
                </c:pt>
                <c:pt idx="2333">
                  <c:v>834.94784551570797</c:v>
                </c:pt>
                <c:pt idx="2334">
                  <c:v>828.89502908127702</c:v>
                </c:pt>
                <c:pt idx="2335">
                  <c:v>822.83907074894603</c:v>
                </c:pt>
                <c:pt idx="2336">
                  <c:v>816.77997423418901</c:v>
                </c:pt>
                <c:pt idx="2337">
                  <c:v>810.71774325234196</c:v>
                </c:pt>
                <c:pt idx="2338">
                  <c:v>804.65238151859501</c:v>
                </c:pt>
                <c:pt idx="2339">
                  <c:v>798.58389274797003</c:v>
                </c:pt>
                <c:pt idx="2340">
                  <c:v>792.51228065532598</c:v>
                </c:pt>
                <c:pt idx="2341">
                  <c:v>786.43754895533402</c:v>
                </c:pt>
                <c:pt idx="2342">
                  <c:v>780.35970136247397</c:v>
                </c:pt>
                <c:pt idx="2343">
                  <c:v>774.27874159101304</c:v>
                </c:pt>
                <c:pt idx="2344">
                  <c:v>768.19467335500497</c:v>
                </c:pt>
                <c:pt idx="2345">
                  <c:v>762.10750036827301</c:v>
                </c:pt>
                <c:pt idx="2346">
                  <c:v>756.0172263444</c:v>
                </c:pt>
                <c:pt idx="2347">
                  <c:v>749.92385499671298</c:v>
                </c:pt>
                <c:pt idx="2348">
                  <c:v>743.82739003827601</c:v>
                </c:pt>
                <c:pt idx="2349">
                  <c:v>737.72783518187998</c:v>
                </c:pt>
                <c:pt idx="2350">
                  <c:v>731.62519414002202</c:v>
                </c:pt>
                <c:pt idx="2351">
                  <c:v>725.51947062490501</c:v>
                </c:pt>
                <c:pt idx="2352">
                  <c:v>719.41066834842104</c:v>
                </c:pt>
                <c:pt idx="2353">
                  <c:v>713.29879102213999</c:v>
                </c:pt>
                <c:pt idx="2354">
                  <c:v>707.18384235729502</c:v>
                </c:pt>
                <c:pt idx="2355">
                  <c:v>701.06582606477605</c:v>
                </c:pt>
                <c:pt idx="2356">
                  <c:v>694.94474585511796</c:v>
                </c:pt>
                <c:pt idx="2357">
                  <c:v>688.820605438489</c:v>
                </c:pt>
                <c:pt idx="2358">
                  <c:v>682.69340852466905</c:v>
                </c:pt>
                <c:pt idx="2359">
                  <c:v>676.56315882305705</c:v>
                </c:pt>
                <c:pt idx="2360">
                  <c:v>670.42986004264503</c:v>
                </c:pt>
                <c:pt idx="2361">
                  <c:v>664.29351589201201</c:v>
                </c:pt>
                <c:pt idx="2362">
                  <c:v>658.15413007930795</c:v>
                </c:pt>
                <c:pt idx="2363">
                  <c:v>652.01170631225204</c:v>
                </c:pt>
                <c:pt idx="2364">
                  <c:v>645.86624829811205</c:v>
                </c:pt>
                <c:pt idx="2365">
                  <c:v>639.717759743697</c:v>
                </c:pt>
                <c:pt idx="2366">
                  <c:v>633.56624435534297</c:v>
                </c:pt>
                <c:pt idx="2367">
                  <c:v>627.41170583890505</c:v>
                </c:pt>
                <c:pt idx="2368">
                  <c:v>621.25414789974695</c:v>
                </c:pt>
                <c:pt idx="2369">
                  <c:v>615.09357424272196</c:v>
                </c:pt>
                <c:pt idx="2370">
                  <c:v>608.92998857217106</c:v>
                </c:pt>
                <c:pt idx="2371">
                  <c:v>602.76339459190604</c:v>
                </c:pt>
                <c:pt idx="2372">
                  <c:v>596.59379600520197</c:v>
                </c:pt>
                <c:pt idx="2373">
                  <c:v>590.42119651477799</c:v>
                </c:pt>
                <c:pt idx="2374">
                  <c:v>584.24559982279698</c:v>
                </c:pt>
                <c:pt idx="2375">
                  <c:v>578.06700963084597</c:v>
                </c:pt>
                <c:pt idx="2376">
                  <c:v>571.88542963992995</c:v>
                </c:pt>
                <c:pt idx="2377">
                  <c:v>565.70086355045305</c:v>
                </c:pt>
                <c:pt idx="2378">
                  <c:v>559.51331506221902</c:v>
                </c:pt>
                <c:pt idx="2379">
                  <c:v>553.32278787440896</c:v>
                </c:pt>
                <c:pt idx="2380">
                  <c:v>547.12928568558004</c:v>
                </c:pt>
                <c:pt idx="2381">
                  <c:v>540.93281219364098</c:v>
                </c:pt>
                <c:pt idx="2382">
                  <c:v>534.73337109585395</c:v>
                </c:pt>
                <c:pt idx="2383">
                  <c:v>528.53096608881901</c:v>
                </c:pt>
                <c:pt idx="2384">
                  <c:v>522.32560086846001</c:v>
                </c:pt>
                <c:pt idx="2385">
                  <c:v>516.11727913001403</c:v>
                </c:pt>
                <c:pt idx="2386">
                  <c:v>509.906004568024</c:v>
                </c:pt>
                <c:pt idx="2387">
                  <c:v>503.69178087632702</c:v>
                </c:pt>
                <c:pt idx="2388">
                  <c:v>497.47461174803499</c:v>
                </c:pt>
                <c:pt idx="2389">
                  <c:v>491.254500875536</c:v>
                </c:pt>
                <c:pt idx="2390">
                  <c:v>485.03145195047603</c:v>
                </c:pt>
                <c:pt idx="2391">
                  <c:v>478.80546866374902</c:v>
                </c:pt>
                <c:pt idx="2392">
                  <c:v>472.57655470548201</c:v>
                </c:pt>
                <c:pt idx="2393">
                  <c:v>466.34471376503097</c:v>
                </c:pt>
                <c:pt idx="2394">
                  <c:v>460.109949530969</c:v>
                </c:pt>
                <c:pt idx="2395">
                  <c:v>453.87226569107003</c:v>
                </c:pt>
                <c:pt idx="2396">
                  <c:v>447.63166593229801</c:v>
                </c:pt>
                <c:pt idx="2397">
                  <c:v>441.38815394080302</c:v>
                </c:pt>
                <c:pt idx="2398">
                  <c:v>435.14173340190501</c:v>
                </c:pt>
                <c:pt idx="2399">
                  <c:v>428.89240800008298</c:v>
                </c:pt>
                <c:pt idx="2400">
                  <c:v>422.64018141896202</c:v>
                </c:pt>
                <c:pt idx="2401">
                  <c:v>416.38505734130899</c:v>
                </c:pt>
                <c:pt idx="2402">
                  <c:v>410.12703944901898</c:v>
                </c:pt>
                <c:pt idx="2403">
                  <c:v>403.86613142309398</c:v>
                </c:pt>
                <c:pt idx="2404">
                  <c:v>397.60233694365098</c:v>
                </c:pt>
                <c:pt idx="2405">
                  <c:v>391.33565968989598</c:v>
                </c:pt>
                <c:pt idx="2406">
                  <c:v>385.066103340121</c:v>
                </c:pt>
                <c:pt idx="2407">
                  <c:v>378.79367157168502</c:v>
                </c:pt>
                <c:pt idx="2408">
                  <c:v>372.51836806101397</c:v>
                </c:pt>
                <c:pt idx="2409">
                  <c:v>366.24019648358302</c:v>
                </c:pt>
                <c:pt idx="2410">
                  <c:v>359.95916051390799</c:v>
                </c:pt>
                <c:pt idx="2411">
                  <c:v>353.67526382553001</c:v>
                </c:pt>
                <c:pt idx="2412">
                  <c:v>347.38851009101</c:v>
                </c:pt>
                <c:pt idx="2413">
                  <c:v>341.09890298191999</c:v>
                </c:pt>
                <c:pt idx="2414">
                  <c:v>334.80644616882603</c:v>
                </c:pt>
                <c:pt idx="2415">
                  <c:v>328.51114332127798</c:v>
                </c:pt>
                <c:pt idx="2416">
                  <c:v>322.21299810780198</c:v>
                </c:pt>
                <c:pt idx="2417">
                  <c:v>315.91201419589299</c:v>
                </c:pt>
                <c:pt idx="2418">
                  <c:v>309.60819525199599</c:v>
                </c:pt>
                <c:pt idx="2419">
                  <c:v>303.30154494149701</c:v>
                </c:pt>
                <c:pt idx="2420">
                  <c:v>296.99206692871797</c:v>
                </c:pt>
                <c:pt idx="2421">
                  <c:v>290.67976487690402</c:v>
                </c:pt>
                <c:pt idx="2422">
                  <c:v>284.36464244820598</c:v>
                </c:pt>
                <c:pt idx="2423">
                  <c:v>278.04670330367998</c:v>
                </c:pt>
                <c:pt idx="2424">
                  <c:v>271.72595110327001</c:v>
                </c:pt>
                <c:pt idx="2425">
                  <c:v>265.40238950580402</c:v>
                </c:pt>
                <c:pt idx="2426">
                  <c:v>259.07602216896902</c:v>
                </c:pt>
                <c:pt idx="2427">
                  <c:v>252.746852749319</c:v>
                </c:pt>
                <c:pt idx="2428">
                  <c:v>246.41488490225299</c:v>
                </c:pt>
                <c:pt idx="2429">
                  <c:v>240.080122282009</c:v>
                </c:pt>
                <c:pt idx="2430">
                  <c:v>233.74256854164599</c:v>
                </c:pt>
                <c:pt idx="2431">
                  <c:v>227.402227333045</c:v>
                </c:pt>
                <c:pt idx="2432">
                  <c:v>221.05910230689301</c:v>
                </c:pt>
                <c:pt idx="2433">
                  <c:v>214.71319711267</c:v>
                </c:pt>
                <c:pt idx="2434">
                  <c:v>208.36451539863799</c:v>
                </c:pt>
                <c:pt idx="2435">
                  <c:v>202.013060811841</c:v>
                </c:pt>
                <c:pt idx="2436">
                  <c:v>195.658836998081</c:v>
                </c:pt>
                <c:pt idx="2437">
                  <c:v>189.30184760191801</c:v>
                </c:pt>
                <c:pt idx="2438">
                  <c:v>182.94209626665099</c:v>
                </c:pt>
                <c:pt idx="2439">
                  <c:v>176.57958663431501</c:v>
                </c:pt>
                <c:pt idx="2440">
                  <c:v>170.21432234567101</c:v>
                </c:pt>
                <c:pt idx="2441">
                  <c:v>163.84630704018201</c:v>
                </c:pt>
                <c:pt idx="2442">
                  <c:v>157.47554435602501</c:v>
                </c:pt>
                <c:pt idx="2443">
                  <c:v>151.10203793006201</c:v>
                </c:pt>
                <c:pt idx="2444">
                  <c:v>144.72579139784199</c:v>
                </c:pt>
                <c:pt idx="2445">
                  <c:v>138.346808393576</c:v>
                </c:pt>
                <c:pt idx="2446">
                  <c:v>131.96509255014601</c:v>
                </c:pt>
                <c:pt idx="2447">
                  <c:v>125.580647499082</c:v>
                </c:pt>
                <c:pt idx="2448">
                  <c:v>119.19347687055399</c:v>
                </c:pt>
                <c:pt idx="2449">
                  <c:v>112.80358429336199</c:v>
                </c:pt>
                <c:pt idx="2450">
                  <c:v>106.410973394927</c:v>
                </c:pt>
                <c:pt idx="2451">
                  <c:v>100.015647801283</c:v>
                </c:pt>
                <c:pt idx="2452">
                  <c:v>93.617611137063307</c:v>
                </c:pt>
                <c:pt idx="2453">
                  <c:v>87.216867025488099</c:v>
                </c:pt>
                <c:pt idx="2454">
                  <c:v>80.813419088362195</c:v>
                </c:pt>
                <c:pt idx="2455">
                  <c:v>74.407270946060905</c:v>
                </c:pt>
                <c:pt idx="2456">
                  <c:v>67.998426217514506</c:v>
                </c:pt>
                <c:pt idx="2457">
                  <c:v>61.586888520208603</c:v>
                </c:pt>
                <c:pt idx="2458">
                  <c:v>55.172661470167597</c:v>
                </c:pt>
                <c:pt idx="2459">
                  <c:v>48.7557486819478</c:v>
                </c:pt>
                <c:pt idx="2460">
                  <c:v>42.336153768620598</c:v>
                </c:pt>
                <c:pt idx="2461">
                  <c:v>35.913880341773201</c:v>
                </c:pt>
                <c:pt idx="2462">
                  <c:v>29.488932011491499</c:v>
                </c:pt>
                <c:pt idx="2463">
                  <c:v>23.061312386354</c:v>
                </c:pt>
                <c:pt idx="2464">
                  <c:v>16.631025073414499</c:v>
                </c:pt>
                <c:pt idx="2465">
                  <c:v>10.198073678203199</c:v>
                </c:pt>
                <c:pt idx="2466">
                  <c:v>3.7624618047096998</c:v>
                </c:pt>
              </c:numCache>
            </c:numRef>
          </c:yVal>
          <c:smooth val="0"/>
        </c:ser>
        <c:ser>
          <c:idx val="1"/>
          <c:order val="1"/>
          <c:tx>
            <c:v>С учётом колебаний</c:v>
          </c:tx>
          <c:spPr>
            <a:ln w="12700" cap="rnd">
              <a:solidFill>
                <a:sysClr val="windowText" lastClr="000000"/>
              </a:solidFill>
              <a:prstDash val="solid"/>
              <a:round/>
            </a:ln>
            <a:effectLst/>
          </c:spPr>
          <c:marker>
            <c:symbol val="none"/>
          </c:marker>
          <c:xVal>
            <c:numRef>
              <c:f>'влияние угла на баллистику'!$B$4:$CPX$4</c:f>
              <c:numCache>
                <c:formatCode>General</c:formatCode>
                <c:ptCount val="2467"/>
                <c:pt idx="0">
                  <c:v>0</c:v>
                </c:pt>
                <c:pt idx="1">
                  <c:v>20.189388466301502</c:v>
                </c:pt>
                <c:pt idx="2">
                  <c:v>40.346562140090001</c:v>
                </c:pt>
                <c:pt idx="3">
                  <c:v>60.471649923124502</c:v>
                </c:pt>
                <c:pt idx="4">
                  <c:v>80.564779953023006</c:v>
                </c:pt>
                <c:pt idx="5">
                  <c:v>100.62607960905601</c:v>
                </c:pt>
                <c:pt idx="6">
                  <c:v>120.65567551788899</c:v>
                </c:pt>
                <c:pt idx="7">
                  <c:v>140.65369355927399</c:v>
                </c:pt>
                <c:pt idx="8">
                  <c:v>160.620258871684</c:v>
                </c:pt>
                <c:pt idx="9">
                  <c:v>180.55549585790999</c:v>
                </c:pt>
                <c:pt idx="10">
                  <c:v>200.45952819059099</c:v>
                </c:pt>
                <c:pt idx="11">
                  <c:v>220.332478817707</c:v>
                </c:pt>
                <c:pt idx="12">
                  <c:v>240.17446996801999</c:v>
                </c:pt>
                <c:pt idx="13">
                  <c:v>259.98562315646001</c:v>
                </c:pt>
                <c:pt idx="14">
                  <c:v>279.76605918947502</c:v>
                </c:pt>
                <c:pt idx="15">
                  <c:v>299.51589817031902</c:v>
                </c:pt>
                <c:pt idx="16">
                  <c:v>319.23525950430599</c:v>
                </c:pt>
                <c:pt idx="17">
                  <c:v>338.92426190400602</c:v>
                </c:pt>
                <c:pt idx="18">
                  <c:v>358.58302339440598</c:v>
                </c:pt>
                <c:pt idx="19">
                  <c:v>378.21166131801402</c:v>
                </c:pt>
                <c:pt idx="20">
                  <c:v>397.810292339927</c:v>
                </c:pt>
                <c:pt idx="21">
                  <c:v>417.37903245284798</c:v>
                </c:pt>
                <c:pt idx="22">
                  <c:v>436.91799698206103</c:v>
                </c:pt>
                <c:pt idx="23">
                  <c:v>456.42730059036302</c:v>
                </c:pt>
                <c:pt idx="24">
                  <c:v>475.90705728295001</c:v>
                </c:pt>
                <c:pt idx="25">
                  <c:v>495.35738041226</c:v>
                </c:pt>
                <c:pt idx="26">
                  <c:v>514.77838268278003</c:v>
                </c:pt>
                <c:pt idx="27">
                  <c:v>534.17017615579698</c:v>
                </c:pt>
                <c:pt idx="28">
                  <c:v>553.53287225412305</c:v>
                </c:pt>
                <c:pt idx="29">
                  <c:v>572.86658176676599</c:v>
                </c:pt>
                <c:pt idx="30">
                  <c:v>592.17141485356899</c:v>
                </c:pt>
                <c:pt idx="31">
                  <c:v>611.44748104979999</c:v>
                </c:pt>
                <c:pt idx="32">
                  <c:v>630.69488927071097</c:v>
                </c:pt>
                <c:pt idx="33">
                  <c:v>649.91374781604702</c:v>
                </c:pt>
                <c:pt idx="34">
                  <c:v>669.10416437452898</c:v>
                </c:pt>
                <c:pt idx="35">
                  <c:v>688.26624602828201</c:v>
                </c:pt>
                <c:pt idx="36">
                  <c:v>707.40009925723598</c:v>
                </c:pt>
                <c:pt idx="37">
                  <c:v>726.50582994348804</c:v>
                </c:pt>
                <c:pt idx="38">
                  <c:v>745.58354337561696</c:v>
                </c:pt>
                <c:pt idx="39">
                  <c:v>764.63334425297603</c:v>
                </c:pt>
                <c:pt idx="40">
                  <c:v>783.65533668992998</c:v>
                </c:pt>
                <c:pt idx="41">
                  <c:v>802.64962422007397</c:v>
                </c:pt>
                <c:pt idx="42">
                  <c:v>821.61630980040195</c:v>
                </c:pt>
                <c:pt idx="43">
                  <c:v>840.55549581544699</c:v>
                </c:pt>
                <c:pt idx="44">
                  <c:v>859.46728408137994</c:v>
                </c:pt>
                <c:pt idx="45">
                  <c:v>878.35177585008103</c:v>
                </c:pt>
                <c:pt idx="46">
                  <c:v>897.20907181316704</c:v>
                </c:pt>
                <c:pt idx="47">
                  <c:v>916.03927210599295</c:v>
                </c:pt>
                <c:pt idx="48">
                  <c:v>934.84247631160997</c:v>
                </c:pt>
                <c:pt idx="49">
                  <c:v>953.618783464697</c:v>
                </c:pt>
                <c:pt idx="50">
                  <c:v>972.368292055457</c:v>
                </c:pt>
                <c:pt idx="51">
                  <c:v>991.09110003347701</c:v>
                </c:pt>
                <c:pt idx="52">
                  <c:v>1009.78730481156</c:v>
                </c:pt>
                <c:pt idx="53">
                  <c:v>1028.4570032695101</c:v>
                </c:pt>
                <c:pt idx="54">
                  <c:v>1047.1002917579101</c:v>
                </c:pt>
                <c:pt idx="55">
                  <c:v>1065.7172661018601</c:v>
                </c:pt>
                <c:pt idx="56">
                  <c:v>1084.3080216046501</c:v>
                </c:pt>
                <c:pt idx="57">
                  <c:v>1102.87265305146</c:v>
                </c:pt>
                <c:pt idx="58">
                  <c:v>1121.41125471297</c:v>
                </c:pt>
                <c:pt idx="59">
                  <c:v>1139.9239203489799</c:v>
                </c:pt>
                <c:pt idx="60">
                  <c:v>1158.4107432119999</c:v>
                </c:pt>
                <c:pt idx="61">
                  <c:v>1176.8718160507699</c:v>
                </c:pt>
                <c:pt idx="62">
                  <c:v>1195.3072304974201</c:v>
                </c:pt>
                <c:pt idx="63">
                  <c:v>1213.71707335871</c:v>
                </c:pt>
                <c:pt idx="64">
                  <c:v>1232.1014291126901</c:v>
                </c:pt>
                <c:pt idx="65">
                  <c:v>1250.46038183818</c:v>
                </c:pt>
                <c:pt idx="66">
                  <c:v>1268.79401521709</c:v>
                </c:pt>
                <c:pt idx="67">
                  <c:v>1287.10241253664</c:v>
                </c:pt>
                <c:pt idx="68">
                  <c:v>1305.38565669164</c:v>
                </c:pt>
                <c:pt idx="69">
                  <c:v>1323.6438301867099</c:v>
                </c:pt>
                <c:pt idx="70">
                  <c:v>1341.8770151385099</c:v>
                </c:pt>
                <c:pt idx="71">
                  <c:v>1360.0852932779501</c:v>
                </c:pt>
                <c:pt idx="72">
                  <c:v>1378.26874595239</c:v>
                </c:pt>
                <c:pt idx="73">
                  <c:v>1396.4274541278</c:v>
                </c:pt>
                <c:pt idx="74">
                  <c:v>1414.56149839096</c:v>
                </c:pt>
                <c:pt idx="75">
                  <c:v>1432.6709589515999</c:v>
                </c:pt>
                <c:pt idx="76">
                  <c:v>1450.75591564452</c:v>
                </c:pt>
                <c:pt idx="77">
                  <c:v>1468.81644793176</c:v>
                </c:pt>
                <c:pt idx="78">
                  <c:v>1486.8526349046799</c:v>
                </c:pt>
                <c:pt idx="79">
                  <c:v>1504.8645552860901</c:v>
                </c:pt>
                <c:pt idx="80">
                  <c:v>1522.8522874323301</c:v>
                </c:pt>
                <c:pt idx="81">
                  <c:v>1540.8159093353199</c:v>
                </c:pt>
                <c:pt idx="82">
                  <c:v>1558.75549862466</c:v>
                </c:pt>
                <c:pt idx="83">
                  <c:v>1576.6711325696599</c:v>
                </c:pt>
                <c:pt idx="84">
                  <c:v>1594.5628880813999</c:v>
                </c:pt>
                <c:pt idx="85">
                  <c:v>1612.4308417147199</c:v>
                </c:pt>
                <c:pt idx="86">
                  <c:v>1630.2750696702601</c:v>
                </c:pt>
                <c:pt idx="87">
                  <c:v>1648.0956477964401</c:v>
                </c:pt>
                <c:pt idx="88">
                  <c:v>1665.89265159149</c:v>
                </c:pt>
                <c:pt idx="89">
                  <c:v>1683.66615620535</c:v>
                </c:pt>
                <c:pt idx="90">
                  <c:v>1701.4162364417</c:v>
                </c:pt>
                <c:pt idx="91">
                  <c:v>1719.14296675991</c:v>
                </c:pt>
                <c:pt idx="92">
                  <c:v>1736.84642127691</c:v>
                </c:pt>
                <c:pt idx="93">
                  <c:v>1754.5266737692</c:v>
                </c:pt>
                <c:pt idx="94">
                  <c:v>1772.1837976746999</c:v>
                </c:pt>
                <c:pt idx="95">
                  <c:v>1789.8178660947101</c:v>
                </c:pt>
                <c:pt idx="96">
                  <c:v>1807.42895179574</c:v>
                </c:pt>
                <c:pt idx="97">
                  <c:v>1825.0171272114401</c:v>
                </c:pt>
                <c:pt idx="98">
                  <c:v>1842.5824644444399</c:v>
                </c:pt>
                <c:pt idx="99">
                  <c:v>1860.1250352682</c:v>
                </c:pt>
                <c:pt idx="100">
                  <c:v>1877.64491112888</c:v>
                </c:pt>
                <c:pt idx="101">
                  <c:v>1895.1421631471501</c:v>
                </c:pt>
                <c:pt idx="102">
                  <c:v>1912.61686212003</c:v>
                </c:pt>
                <c:pt idx="103">
                  <c:v>1930.06907852267</c:v>
                </c:pt>
                <c:pt idx="104">
                  <c:v>1947.49888251019</c:v>
                </c:pt>
                <c:pt idx="105">
                  <c:v>1964.9063439194199</c:v>
                </c:pt>
                <c:pt idx="106">
                  <c:v>1982.2915322707199</c:v>
                </c:pt>
                <c:pt idx="107">
                  <c:v>1999.65451676971</c:v>
                </c:pt>
                <c:pt idx="108">
                  <c:v>2016.99536630904</c:v>
                </c:pt>
                <c:pt idx="109">
                  <c:v>2034.3141494701299</c:v>
                </c:pt>
                <c:pt idx="110">
                  <c:v>2051.6109345249101</c:v>
                </c:pt>
                <c:pt idx="111">
                  <c:v>2068.8857894375401</c:v>
                </c:pt>
                <c:pt idx="112">
                  <c:v>2086.1387818660901</c:v>
                </c:pt>
                <c:pt idx="113">
                  <c:v>2103.3699791642698</c:v>
                </c:pt>
                <c:pt idx="114">
                  <c:v>2120.5794483831401</c:v>
                </c:pt>
                <c:pt idx="115">
                  <c:v>2137.7672562727298</c:v>
                </c:pt>
                <c:pt idx="116">
                  <c:v>2154.9334692837601</c:v>
                </c:pt>
                <c:pt idx="117">
                  <c:v>2172.0781535692499</c:v>
                </c:pt>
                <c:pt idx="118">
                  <c:v>2189.2013749862099</c:v>
                </c:pt>
                <c:pt idx="119">
                  <c:v>2206.30319909728</c:v>
                </c:pt>
                <c:pt idx="120">
                  <c:v>2223.3836911723001</c:v>
                </c:pt>
                <c:pt idx="121">
                  <c:v>2240.4429161899802</c:v>
                </c:pt>
                <c:pt idx="122">
                  <c:v>2257.4809388395001</c:v>
                </c:pt>
                <c:pt idx="123">
                  <c:v>2274.4978235220801</c:v>
                </c:pt>
                <c:pt idx="124">
                  <c:v>2291.4936343526001</c:v>
                </c:pt>
                <c:pt idx="125">
                  <c:v>2308.4684351611299</c:v>
                </c:pt>
                <c:pt idx="126">
                  <c:v>2325.4222894945701</c:v>
                </c:pt>
                <c:pt idx="127">
                  <c:v>2342.3552606181102</c:v>
                </c:pt>
                <c:pt idx="128">
                  <c:v>2359.2674115168702</c:v>
                </c:pt>
                <c:pt idx="129">
                  <c:v>2376.1588048973899</c:v>
                </c:pt>
                <c:pt idx="130">
                  <c:v>2393.0295031891401</c:v>
                </c:pt>
                <c:pt idx="131">
                  <c:v>2409.87956854609</c:v>
                </c:pt>
                <c:pt idx="132">
                  <c:v>2426.7090628481901</c:v>
                </c:pt>
                <c:pt idx="133">
                  <c:v>2443.5180477028498</c:v>
                </c:pt>
                <c:pt idx="134">
                  <c:v>2460.30658444647</c:v>
                </c:pt>
                <c:pt idx="135">
                  <c:v>2477.07473414591</c:v>
                </c:pt>
                <c:pt idx="136">
                  <c:v>2493.8225575999199</c:v>
                </c:pt>
                <c:pt idx="137">
                  <c:v>2510.5501153406699</c:v>
                </c:pt>
                <c:pt idx="138">
                  <c:v>2527.2574676351501</c:v>
                </c:pt>
                <c:pt idx="139">
                  <c:v>2543.94467448664</c:v>
                </c:pt>
                <c:pt idx="140">
                  <c:v>2560.61179563614</c:v>
                </c:pt>
                <c:pt idx="141">
                  <c:v>2577.2588905637899</c:v>
                </c:pt>
                <c:pt idx="142">
                  <c:v>2593.8860184903001</c:v>
                </c:pt>
                <c:pt idx="143">
                  <c:v>2610.4932383783398</c:v>
                </c:pt>
                <c:pt idx="144">
                  <c:v>2627.0806089339499</c:v>
                </c:pt>
                <c:pt idx="145">
                  <c:v>2643.64818860794</c:v>
                </c:pt>
                <c:pt idx="146">
                  <c:v>2660.1960355972701</c:v>
                </c:pt>
                <c:pt idx="147">
                  <c:v>2676.7242078463901</c:v>
                </c:pt>
                <c:pt idx="148">
                  <c:v>2693.2327630486602</c:v>
                </c:pt>
                <c:pt idx="149">
                  <c:v>2709.72175864767</c:v>
                </c:pt>
                <c:pt idx="150">
                  <c:v>2726.1912518385998</c:v>
                </c:pt>
                <c:pt idx="151">
                  <c:v>2742.64129956954</c:v>
                </c:pt>
                <c:pt idx="152">
                  <c:v>2759.0719585428801</c:v>
                </c:pt>
                <c:pt idx="153">
                  <c:v>2775.48328521654</c:v>
                </c:pt>
                <c:pt idx="154">
                  <c:v>2791.87533580539</c:v>
                </c:pt>
                <c:pt idx="155">
                  <c:v>2808.2481662824598</c:v>
                </c:pt>
                <c:pt idx="156">
                  <c:v>2824.60183238031</c:v>
                </c:pt>
                <c:pt idx="157">
                  <c:v>2840.9363895923002</c:v>
                </c:pt>
                <c:pt idx="158">
                  <c:v>2857.25189317384</c:v>
                </c:pt>
                <c:pt idx="159">
                  <c:v>2873.5483981437201</c:v>
                </c:pt>
                <c:pt idx="160">
                  <c:v>2889.8259592853301</c:v>
                </c:pt>
                <c:pt idx="161">
                  <c:v>2906.0846311479499</c:v>
                </c:pt>
                <c:pt idx="162">
                  <c:v>2922.3244680479902</c:v>
                </c:pt>
                <c:pt idx="163">
                  <c:v>2938.5455240702199</c:v>
                </c:pt>
                <c:pt idx="164">
                  <c:v>2954.74785306903</c:v>
                </c:pt>
                <c:pt idx="165">
                  <c:v>2970.9315086696602</c:v>
                </c:pt>
                <c:pt idx="166">
                  <c:v>2987.09654426938</c:v>
                </c:pt>
                <c:pt idx="167">
                  <c:v>3003.2430130387602</c:v>
                </c:pt>
                <c:pt idx="168">
                  <c:v>3019.37096792281</c:v>
                </c:pt>
                <c:pt idx="169">
                  <c:v>3035.4804616422698</c:v>
                </c:pt>
                <c:pt idx="170">
                  <c:v>3051.5715466946899</c:v>
                </c:pt>
                <c:pt idx="171">
                  <c:v>3067.6442753557099</c:v>
                </c:pt>
                <c:pt idx="172">
                  <c:v>3083.6986996801802</c:v>
                </c:pt>
                <c:pt idx="173">
                  <c:v>3099.7348715033399</c:v>
                </c:pt>
                <c:pt idx="174">
                  <c:v>3115.7528424420002</c:v>
                </c:pt>
                <c:pt idx="175">
                  <c:v>3131.7526638956701</c:v>
                </c:pt>
                <c:pt idx="176">
                  <c:v>3147.7343870477198</c:v>
                </c:pt>
                <c:pt idx="177">
                  <c:v>3163.6980628665301</c:v>
                </c:pt>
                <c:pt idx="178">
                  <c:v>3179.6437421066098</c:v>
                </c:pt>
                <c:pt idx="179">
                  <c:v>3195.57147530971</c:v>
                </c:pt>
                <c:pt idx="180">
                  <c:v>3211.48131280599</c:v>
                </c:pt>
                <c:pt idx="181">
                  <c:v>3227.3733047150699</c:v>
                </c:pt>
                <c:pt idx="182">
                  <c:v>3243.24750094719</c:v>
                </c:pt>
                <c:pt idx="183">
                  <c:v>3259.1039512042798</c:v>
                </c:pt>
                <c:pt idx="184">
                  <c:v>3274.9427049810602</c:v>
                </c:pt>
                <c:pt idx="185">
                  <c:v>3290.7638115661198</c:v>
                </c:pt>
                <c:pt idx="186">
                  <c:v>3306.5673200430101</c:v>
                </c:pt>
                <c:pt idx="187">
                  <c:v>3322.3532792913002</c:v>
                </c:pt>
                <c:pt idx="188">
                  <c:v>3338.1217379876598</c:v>
                </c:pt>
                <c:pt idx="189">
                  <c:v>3353.8727446069001</c:v>
                </c:pt>
                <c:pt idx="190">
                  <c:v>3369.60634742305</c:v>
                </c:pt>
                <c:pt idx="191">
                  <c:v>3385.32259451037</c:v>
                </c:pt>
                <c:pt idx="192">
                  <c:v>3401.0215337444201</c:v>
                </c:pt>
                <c:pt idx="193">
                  <c:v>3416.7032128031001</c:v>
                </c:pt>
                <c:pt idx="194">
                  <c:v>3432.3676791676398</c:v>
                </c:pt>
                <c:pt idx="195">
                  <c:v>3448.0149801236598</c:v>
                </c:pt>
                <c:pt idx="196">
                  <c:v>3463.64516276215</c:v>
                </c:pt>
                <c:pt idx="197">
                  <c:v>3479.2582739805098</c:v>
                </c:pt>
                <c:pt idx="198">
                  <c:v>3494.8543604835399</c:v>
                </c:pt>
                <c:pt idx="199">
                  <c:v>3510.4334687844198</c:v>
                </c:pt>
                <c:pt idx="200">
                  <c:v>3525.99564520575</c:v>
                </c:pt>
                <c:pt idx="201">
                  <c:v>3541.54093588047</c:v>
                </c:pt>
                <c:pt idx="202">
                  <c:v>3557.0693867528698</c:v>
                </c:pt>
                <c:pt idx="203">
                  <c:v>3572.5810435795802</c:v>
                </c:pt>
                <c:pt idx="204">
                  <c:v>3588.0759519305202</c:v>
                </c:pt>
                <c:pt idx="205">
                  <c:v>3603.5541571898402</c:v>
                </c:pt>
                <c:pt idx="206">
                  <c:v>3619.0157045568999</c:v>
                </c:pt>
                <c:pt idx="207">
                  <c:v>3634.46063904723</c:v>
                </c:pt>
                <c:pt idx="208">
                  <c:v>3649.88900549345</c:v>
                </c:pt>
                <c:pt idx="209">
                  <c:v>3665.3008485461901</c:v>
                </c:pt>
                <c:pt idx="210">
                  <c:v>3680.6962126751</c:v>
                </c:pt>
                <c:pt idx="211">
                  <c:v>3696.07514216966</c:v>
                </c:pt>
                <c:pt idx="212">
                  <c:v>3711.4376811402299</c:v>
                </c:pt>
                <c:pt idx="213">
                  <c:v>3726.7838735188402</c:v>
                </c:pt>
                <c:pt idx="214">
                  <c:v>3742.1137630602102</c:v>
                </c:pt>
                <c:pt idx="215">
                  <c:v>3757.4273933425702</c:v>
                </c:pt>
                <c:pt idx="216">
                  <c:v>3772.7248077686099</c:v>
                </c:pt>
                <c:pt idx="217">
                  <c:v>3788.0060495663502</c:v>
                </c:pt>
                <c:pt idx="218">
                  <c:v>3803.27116179004</c:v>
                </c:pt>
                <c:pt idx="219">
                  <c:v>3818.5201873210299</c:v>
                </c:pt>
                <c:pt idx="220">
                  <c:v>3833.7531688686699</c:v>
                </c:pt>
                <c:pt idx="221">
                  <c:v>3848.9701489711401</c:v>
                </c:pt>
                <c:pt idx="222">
                  <c:v>3864.1711699963898</c:v>
                </c:pt>
                <c:pt idx="223">
                  <c:v>3879.35627414291</c:v>
                </c:pt>
                <c:pt idx="224">
                  <c:v>3894.52550344065</c:v>
                </c:pt>
                <c:pt idx="225">
                  <c:v>3909.6788997518702</c:v>
                </c:pt>
                <c:pt idx="226">
                  <c:v>3924.8165047719499</c:v>
                </c:pt>
                <c:pt idx="227">
                  <c:v>3939.9383600302599</c:v>
                </c:pt>
                <c:pt idx="228">
                  <c:v>3955.0445068909999</c:v>
                </c:pt>
                <c:pt idx="229">
                  <c:v>3970.1349865540001</c:v>
                </c:pt>
                <c:pt idx="230">
                  <c:v>3985.2098400555701</c:v>
                </c:pt>
                <c:pt idx="231">
                  <c:v>4000.26910826934</c:v>
                </c:pt>
                <c:pt idx="232">
                  <c:v>4015.3128319070302</c:v>
                </c:pt>
                <c:pt idx="233">
                  <c:v>4030.3410515193</c:v>
                </c:pt>
                <c:pt idx="234">
                  <c:v>4045.35380749654</c:v>
                </c:pt>
                <c:pt idx="235">
                  <c:v>4060.3511400696698</c:v>
                </c:pt>
                <c:pt idx="236">
                  <c:v>4075.3330893109501</c:v>
                </c:pt>
                <c:pt idx="237">
                  <c:v>4090.29969513477</c:v>
                </c:pt>
                <c:pt idx="238">
                  <c:v>4105.2509972984199</c:v>
                </c:pt>
                <c:pt idx="239">
                  <c:v>4120.1870354028897</c:v>
                </c:pt>
                <c:pt idx="240">
                  <c:v>4135.1078488936701</c:v>
                </c:pt>
                <c:pt idx="241">
                  <c:v>4150.0134770614604</c:v>
                </c:pt>
                <c:pt idx="242">
                  <c:v>4164.9039590495704</c:v>
                </c:pt>
                <c:pt idx="243">
                  <c:v>4179.7793332321698</c:v>
                </c:pt>
                <c:pt idx="244">
                  <c:v>4194.6396363376498</c:v>
                </c:pt>
                <c:pt idx="245">
                  <c:v>4209.4849047977496</c:v>
                </c:pt>
                <c:pt idx="246">
                  <c:v>4224.3151749152303</c:v>
                </c:pt>
                <c:pt idx="247">
                  <c:v>4239.1304828643997</c:v>
                </c:pt>
                <c:pt idx="248">
                  <c:v>4253.9308646916297</c:v>
                </c:pt>
                <c:pt idx="249">
                  <c:v>4268.7163563159602</c:v>
                </c:pt>
                <c:pt idx="250">
                  <c:v>4283.4869935295701</c:v>
                </c:pt>
                <c:pt idx="251">
                  <c:v>4298.2428119983797</c:v>
                </c:pt>
                <c:pt idx="252">
                  <c:v>4312.9838472625497</c:v>
                </c:pt>
                <c:pt idx="253">
                  <c:v>4327.7101347370099</c:v>
                </c:pt>
                <c:pt idx="254">
                  <c:v>4342.42170971203</c:v>
                </c:pt>
                <c:pt idx="255">
                  <c:v>4357.1186073536901</c:v>
                </c:pt>
                <c:pt idx="256">
                  <c:v>4371.8008627044701</c:v>
                </c:pt>
                <c:pt idx="257">
                  <c:v>4386.4685106837196</c:v>
                </c:pt>
                <c:pt idx="258">
                  <c:v>4401.1215860882103</c:v>
                </c:pt>
                <c:pt idx="259">
                  <c:v>4415.7601235926304</c:v>
                </c:pt>
                <c:pt idx="260">
                  <c:v>4430.3841577501498</c:v>
                </c:pt>
                <c:pt idx="261">
                  <c:v>4444.9937229928801</c:v>
                </c:pt>
                <c:pt idx="262">
                  <c:v>4459.5888536323901</c:v>
                </c:pt>
                <c:pt idx="263">
                  <c:v>4474.16958386027</c:v>
                </c:pt>
                <c:pt idx="264">
                  <c:v>4488.7359477485697</c:v>
                </c:pt>
                <c:pt idx="265">
                  <c:v>4503.28797925036</c:v>
                </c:pt>
                <c:pt idx="266">
                  <c:v>4517.8257122001696</c:v>
                </c:pt>
                <c:pt idx="267">
                  <c:v>4532.3491803145698</c:v>
                </c:pt>
                <c:pt idx="268">
                  <c:v>4546.8584171926004</c:v>
                </c:pt>
                <c:pt idx="269">
                  <c:v>4561.3534563163003</c:v>
                </c:pt>
                <c:pt idx="270">
                  <c:v>4575.83433105117</c:v>
                </c:pt>
                <c:pt idx="271">
                  <c:v>4590.3010746467298</c:v>
                </c:pt>
                <c:pt idx="272">
                  <c:v>4604.7537202369103</c:v>
                </c:pt>
                <c:pt idx="273">
                  <c:v>4619.1923008406202</c:v>
                </c:pt>
                <c:pt idx="274">
                  <c:v>4633.6168493621999</c:v>
                </c:pt>
                <c:pt idx="275">
                  <c:v>4648.0273985919002</c:v>
                </c:pt>
                <c:pt idx="276">
                  <c:v>4662.4239812063597</c:v>
                </c:pt>
                <c:pt idx="277">
                  <c:v>4676.8066297690802</c:v>
                </c:pt>
                <c:pt idx="278">
                  <c:v>4691.1753767309301</c:v>
                </c:pt>
                <c:pt idx="279">
                  <c:v>4705.5302544305696</c:v>
                </c:pt>
                <c:pt idx="280">
                  <c:v>4719.8712950949803</c:v>
                </c:pt>
                <c:pt idx="281">
                  <c:v>4734.1985308398798</c:v>
                </c:pt>
                <c:pt idx="282">
                  <c:v>4748.5119936701903</c:v>
                </c:pt>
                <c:pt idx="283">
                  <c:v>4762.8117154805605</c:v>
                </c:pt>
                <c:pt idx="284">
                  <c:v>4777.0977280557499</c:v>
                </c:pt>
                <c:pt idx="285">
                  <c:v>4791.3700630711601</c:v>
                </c:pt>
                <c:pt idx="286">
                  <c:v>4805.6287520932401</c:v>
                </c:pt>
                <c:pt idx="287">
                  <c:v>4819.8738265799502</c:v>
                </c:pt>
                <c:pt idx="288">
                  <c:v>4834.1053178812399</c:v>
                </c:pt>
                <c:pt idx="289">
                  <c:v>4848.32325723949</c:v>
                </c:pt>
                <c:pt idx="290">
                  <c:v>4862.5276757899301</c:v>
                </c:pt>
                <c:pt idx="291">
                  <c:v>4876.7186045611297</c:v>
                </c:pt>
                <c:pt idx="292">
                  <c:v>4890.8960744754304</c:v>
                </c:pt>
                <c:pt idx="293">
                  <c:v>4905.0601163493602</c:v>
                </c:pt>
                <c:pt idx="294">
                  <c:v>4919.2107608941196</c:v>
                </c:pt>
                <c:pt idx="295">
                  <c:v>4933.3480387159698</c:v>
                </c:pt>
                <c:pt idx="296">
                  <c:v>4947.47198031672</c:v>
                </c:pt>
                <c:pt idx="297">
                  <c:v>4961.5826160941397</c:v>
                </c:pt>
                <c:pt idx="298">
                  <c:v>4975.6799763423596</c:v>
                </c:pt>
                <c:pt idx="299">
                  <c:v>4989.7640912523702</c:v>
                </c:pt>
                <c:pt idx="300">
                  <c:v>5003.8349909123799</c:v>
                </c:pt>
                <c:pt idx="301">
                  <c:v>5017.8927053082998</c:v>
                </c:pt>
                <c:pt idx="302">
                  <c:v>5031.9372643241304</c:v>
                </c:pt>
                <c:pt idx="303">
                  <c:v>5045.9686977423898</c:v>
                </c:pt>
                <c:pt idx="304">
                  <c:v>5059.9870352445496</c:v>
                </c:pt>
                <c:pt idx="305">
                  <c:v>5073.99230641143</c:v>
                </c:pt>
                <c:pt idx="306">
                  <c:v>5087.9845407236598</c:v>
                </c:pt>
                <c:pt idx="307">
                  <c:v>5101.9637675620297</c:v>
                </c:pt>
                <c:pt idx="308">
                  <c:v>5115.9300162079398</c:v>
                </c:pt>
                <c:pt idx="309">
                  <c:v>5129.8833158438301</c:v>
                </c:pt>
                <c:pt idx="310">
                  <c:v>5143.8236955535504</c:v>
                </c:pt>
                <c:pt idx="311">
                  <c:v>5157.7511843227903</c:v>
                </c:pt>
                <c:pt idx="312">
                  <c:v>5171.6658110394601</c:v>
                </c:pt>
                <c:pt idx="313">
                  <c:v>5185.5676044941301</c:v>
                </c:pt>
                <c:pt idx="314">
                  <c:v>5199.4565933803997</c:v>
                </c:pt>
                <c:pt idx="315">
                  <c:v>5213.3328062953196</c:v>
                </c:pt>
                <c:pt idx="316">
                  <c:v>5227.1962717397801</c:v>
                </c:pt>
                <c:pt idx="317">
                  <c:v>5241.0470181188903</c:v>
                </c:pt>
                <c:pt idx="318">
                  <c:v>5254.8850737424</c:v>
                </c:pt>
                <c:pt idx="319">
                  <c:v>5268.7104668250904</c:v>
                </c:pt>
                <c:pt idx="320">
                  <c:v>5282.5232254871298</c:v>
                </c:pt>
                <c:pt idx="321">
                  <c:v>5296.3233777544901</c:v>
                </c:pt>
                <c:pt idx="322">
                  <c:v>5310.1109515593298</c:v>
                </c:pt>
                <c:pt idx="323">
                  <c:v>5323.8859747404003</c:v>
                </c:pt>
                <c:pt idx="324">
                  <c:v>5337.6484750433701</c:v>
                </c:pt>
                <c:pt idx="325">
                  <c:v>5351.39848012125</c:v>
                </c:pt>
                <c:pt idx="326">
                  <c:v>5365.13601753479</c:v>
                </c:pt>
                <c:pt idx="327">
                  <c:v>5378.8611147527899</c:v>
                </c:pt>
                <c:pt idx="328">
                  <c:v>5392.5737991525502</c:v>
                </c:pt>
                <c:pt idx="329">
                  <c:v>5406.2740980201897</c:v>
                </c:pt>
                <c:pt idx="330">
                  <c:v>5419.9620385510498</c:v>
                </c:pt>
                <c:pt idx="331">
                  <c:v>5433.6376478500397</c:v>
                </c:pt>
                <c:pt idx="332">
                  <c:v>5447.3009529320498</c:v>
                </c:pt>
                <c:pt idx="333">
                  <c:v>5460.9519807222496</c:v>
                </c:pt>
                <c:pt idx="334">
                  <c:v>5474.5907580565299</c:v>
                </c:pt>
                <c:pt idx="335">
                  <c:v>5488.2173116818103</c:v>
                </c:pt>
                <c:pt idx="336">
                  <c:v>5501.83166825641</c:v>
                </c:pt>
                <c:pt idx="337">
                  <c:v>5515.43385435044</c:v>
                </c:pt>
                <c:pt idx="338">
                  <c:v>5529.0238964461296</c:v>
                </c:pt>
                <c:pt idx="339">
                  <c:v>5542.60182093819</c:v>
                </c:pt>
                <c:pt idx="340">
                  <c:v>5556.1676541341703</c:v>
                </c:pt>
                <c:pt idx="341">
                  <c:v>5569.72142225481</c:v>
                </c:pt>
                <c:pt idx="342">
                  <c:v>5583.2631514344203</c:v>
                </c:pt>
                <c:pt idx="343">
                  <c:v>5596.7928677211803</c:v>
                </c:pt>
                <c:pt idx="344">
                  <c:v>5610.3105970775296</c:v>
                </c:pt>
                <c:pt idx="345">
                  <c:v>5623.8163653804904</c:v>
                </c:pt>
                <c:pt idx="346">
                  <c:v>5637.3101984220102</c:v>
                </c:pt>
                <c:pt idx="347">
                  <c:v>5650.7921219093496</c:v>
                </c:pt>
                <c:pt idx="348">
                  <c:v>5664.2621614653699</c:v>
                </c:pt>
                <c:pt idx="349">
                  <c:v>5677.7203426288997</c:v>
                </c:pt>
                <c:pt idx="350">
                  <c:v>5691.1666908550596</c:v>
                </c:pt>
                <c:pt idx="351">
                  <c:v>5704.6012315156404</c:v>
                </c:pt>
                <c:pt idx="352">
                  <c:v>5718.0239898993696</c:v>
                </c:pt>
                <c:pt idx="353">
                  <c:v>5731.4349912123098</c:v>
                </c:pt>
                <c:pt idx="354">
                  <c:v>5744.83426057816</c:v>
                </c:pt>
                <c:pt idx="355">
                  <c:v>5758.2218230385997</c:v>
                </c:pt>
                <c:pt idx="356">
                  <c:v>5771.5977035535998</c:v>
                </c:pt>
                <c:pt idx="357">
                  <c:v>5784.9619270017602</c:v>
                </c:pt>
                <c:pt idx="358">
                  <c:v>5798.3145181806603</c:v>
                </c:pt>
                <c:pt idx="359">
                  <c:v>5811.6555018071504</c:v>
                </c:pt>
                <c:pt idx="360">
                  <c:v>5824.98490251768</c:v>
                </c:pt>
                <c:pt idx="361">
                  <c:v>5838.3027448686298</c:v>
                </c:pt>
                <c:pt idx="362">
                  <c:v>5851.6090533366396</c:v>
                </c:pt>
                <c:pt idx="363">
                  <c:v>5864.9038523189201</c:v>
                </c:pt>
                <c:pt idx="364">
                  <c:v>5878.1871661335499</c:v>
                </c:pt>
                <c:pt idx="365">
                  <c:v>5891.4590190198196</c:v>
                </c:pt>
                <c:pt idx="366">
                  <c:v>5904.7194351385397</c:v>
                </c:pt>
                <c:pt idx="367">
                  <c:v>5917.9684385723504</c:v>
                </c:pt>
                <c:pt idx="368">
                  <c:v>5931.2060533260301</c:v>
                </c:pt>
                <c:pt idx="369">
                  <c:v>5944.4323033268001</c:v>
                </c:pt>
                <c:pt idx="370">
                  <c:v>5957.6472124246702</c:v>
                </c:pt>
                <c:pt idx="371">
                  <c:v>5970.8508043926804</c:v>
                </c:pt>
                <c:pt idx="372">
                  <c:v>5984.0431029272904</c:v>
                </c:pt>
                <c:pt idx="373">
                  <c:v>5997.2241316485797</c:v>
                </c:pt>
                <c:pt idx="374">
                  <c:v>6010.3939139213498</c:v>
                </c:pt>
                <c:pt idx="375">
                  <c:v>6023.55247245802</c:v>
                </c:pt>
                <c:pt idx="376">
                  <c:v>6036.6998297725904</c:v>
                </c:pt>
                <c:pt idx="377">
                  <c:v>6049.8360083110701</c:v>
                </c:pt>
                <c:pt idx="378">
                  <c:v>6062.96103045175</c:v>
                </c:pt>
                <c:pt idx="379">
                  <c:v>6076.0749185054601</c:v>
                </c:pt>
                <c:pt idx="380">
                  <c:v>6089.1776947157796</c:v>
                </c:pt>
                <c:pt idx="381">
                  <c:v>6102.2693812592897</c:v>
                </c:pt>
                <c:pt idx="382">
                  <c:v>6115.3500002458404</c:v>
                </c:pt>
                <c:pt idx="383">
                  <c:v>6128.4195737187301</c:v>
                </c:pt>
                <c:pt idx="384">
                  <c:v>6141.4781236550198</c:v>
                </c:pt>
                <c:pt idx="385">
                  <c:v>6154.52567196569</c:v>
                </c:pt>
                <c:pt idx="386">
                  <c:v>6167.5622404959404</c:v>
                </c:pt>
                <c:pt idx="387">
                  <c:v>6180.5878510254097</c:v>
                </c:pt>
                <c:pt idx="388">
                  <c:v>6193.6025252683903</c:v>
                </c:pt>
                <c:pt idx="389">
                  <c:v>6206.6062848740603</c:v>
                </c:pt>
                <c:pt idx="390">
                  <c:v>6219.5991514267598</c:v>
                </c:pt>
                <c:pt idx="391">
                  <c:v>6232.5811464461704</c:v>
                </c:pt>
                <c:pt idx="392">
                  <c:v>6245.5522913875702</c:v>
                </c:pt>
                <c:pt idx="393">
                  <c:v>6258.5126076420702</c:v>
                </c:pt>
                <c:pt idx="394">
                  <c:v>6271.4621165368299</c:v>
                </c:pt>
                <c:pt idx="395">
                  <c:v>6284.4008393352897</c:v>
                </c:pt>
                <c:pt idx="396">
                  <c:v>6297.3287972373901</c:v>
                </c:pt>
                <c:pt idx="397">
                  <c:v>6310.2460113798197</c:v>
                </c:pt>
                <c:pt idx="398">
                  <c:v>6323.1525028362203</c:v>
                </c:pt>
                <c:pt idx="399">
                  <c:v>6336.04829261742</c:v>
                </c:pt>
                <c:pt idx="400">
                  <c:v>6348.9334016716402</c:v>
                </c:pt>
                <c:pt idx="401">
                  <c:v>6361.8078508847702</c:v>
                </c:pt>
                <c:pt idx="402">
                  <c:v>6374.6716610804997</c:v>
                </c:pt>
                <c:pt idx="403">
                  <c:v>6387.52485302064</c:v>
                </c:pt>
                <c:pt idx="404">
                  <c:v>6400.3674474052596</c:v>
                </c:pt>
                <c:pt idx="405">
                  <c:v>6413.1994648729597</c:v>
                </c:pt>
                <c:pt idx="406">
                  <c:v>6426.0209260010697</c:v>
                </c:pt>
                <c:pt idx="407">
                  <c:v>6438.8318513058603</c:v>
                </c:pt>
                <c:pt idx="408">
                  <c:v>6451.6322612427703</c:v>
                </c:pt>
                <c:pt idx="409">
                  <c:v>6464.42217620662</c:v>
                </c:pt>
                <c:pt idx="410">
                  <c:v>6477.20161653182</c:v>
                </c:pt>
                <c:pt idx="411">
                  <c:v>6489.9706024926099</c:v>
                </c:pt>
                <c:pt idx="412">
                  <c:v>6502.7291543032197</c:v>
                </c:pt>
                <c:pt idx="413">
                  <c:v>6515.4772921181402</c:v>
                </c:pt>
                <c:pt idx="414">
                  <c:v>6528.2150360323003</c:v>
                </c:pt>
                <c:pt idx="415">
                  <c:v>6540.9424060812798</c:v>
                </c:pt>
                <c:pt idx="416">
                  <c:v>6553.6594222415297</c:v>
                </c:pt>
                <c:pt idx="417">
                  <c:v>6566.36610443059</c:v>
                </c:pt>
                <c:pt idx="418">
                  <c:v>6579.0624725072703</c:v>
                </c:pt>
                <c:pt idx="419">
                  <c:v>6591.7485462718696</c:v>
                </c:pt>
                <c:pt idx="420">
                  <c:v>6604.4243454663902</c:v>
                </c:pt>
                <c:pt idx="421">
                  <c:v>6617.0898897747402</c:v>
                </c:pt>
                <c:pt idx="422">
                  <c:v>6629.7451988229404</c:v>
                </c:pt>
                <c:pt idx="423">
                  <c:v>6642.3902921792996</c:v>
                </c:pt>
                <c:pt idx="424">
                  <c:v>6655.0251893546802</c:v>
                </c:pt>
                <c:pt idx="425">
                  <c:v>6667.6499098026397</c:v>
                </c:pt>
                <c:pt idx="426">
                  <c:v>6680.26447291965</c:v>
                </c:pt>
                <c:pt idx="427">
                  <c:v>6692.8688980453098</c:v>
                </c:pt>
                <c:pt idx="428">
                  <c:v>6705.4632044625596</c:v>
                </c:pt>
                <c:pt idx="429">
                  <c:v>6718.0474113978398</c:v>
                </c:pt>
                <c:pt idx="430">
                  <c:v>6730.6215380212898</c:v>
                </c:pt>
                <c:pt idx="431">
                  <c:v>6743.1856034470202</c:v>
                </c:pt>
                <c:pt idx="432">
                  <c:v>6755.7396267331997</c:v>
                </c:pt>
                <c:pt idx="433">
                  <c:v>6768.2836268823403</c:v>
                </c:pt>
                <c:pt idx="434">
                  <c:v>6780.8176228414404</c:v>
                </c:pt>
                <c:pt idx="435">
                  <c:v>6793.3416335022002</c:v>
                </c:pt>
                <c:pt idx="436">
                  <c:v>6805.85567770123</c:v>
                </c:pt>
                <c:pt idx="437">
                  <c:v>6818.3597742202101</c:v>
                </c:pt>
                <c:pt idx="438">
                  <c:v>6830.8539417860902</c:v>
                </c:pt>
                <c:pt idx="439">
                  <c:v>6843.3381990713197</c:v>
                </c:pt>
                <c:pt idx="440">
                  <c:v>6855.8125646939798</c:v>
                </c:pt>
                <c:pt idx="441">
                  <c:v>6868.2770572180198</c:v>
                </c:pt>
                <c:pt idx="442">
                  <c:v>6880.7316951534103</c:v>
                </c:pt>
                <c:pt idx="443">
                  <c:v>6893.1764969563701</c:v>
                </c:pt>
                <c:pt idx="444">
                  <c:v>6905.6114810295203</c:v>
                </c:pt>
                <c:pt idx="445">
                  <c:v>6918.0366657221002</c:v>
                </c:pt>
                <c:pt idx="446">
                  <c:v>6930.4520693301201</c:v>
                </c:pt>
                <c:pt idx="447">
                  <c:v>6942.8577100965704</c:v>
                </c:pt>
                <c:pt idx="448">
                  <c:v>6955.2536062115996</c:v>
                </c:pt>
                <c:pt idx="449">
                  <c:v>6967.6397758127096</c:v>
                </c:pt>
                <c:pt idx="450">
                  <c:v>6980.0162369849204</c:v>
                </c:pt>
                <c:pt idx="451">
                  <c:v>6992.38300776096</c:v>
                </c:pt>
                <c:pt idx="452">
                  <c:v>7004.7401061214496</c:v>
                </c:pt>
                <c:pt idx="453">
                  <c:v>7017.0875499950898</c:v>
                </c:pt>
                <c:pt idx="454">
                  <c:v>7029.4253572588104</c:v>
                </c:pt>
                <c:pt idx="455">
                  <c:v>7041.753545738</c:v>
                </c:pt>
                <c:pt idx="456">
                  <c:v>7054.0721332066496</c:v>
                </c:pt>
                <c:pt idx="457">
                  <c:v>7066.3811373875196</c:v>
                </c:pt>
                <c:pt idx="458">
                  <c:v>7078.6805759523704</c:v>
                </c:pt>
                <c:pt idx="459">
                  <c:v>7090.9704665220897</c:v>
                </c:pt>
                <c:pt idx="460">
                  <c:v>7103.2508266668701</c:v>
                </c:pt>
                <c:pt idx="461">
                  <c:v>7115.5216739064199</c:v>
                </c:pt>
                <c:pt idx="462">
                  <c:v>7127.7830257101195</c:v>
                </c:pt>
                <c:pt idx="463">
                  <c:v>7140.03489949718</c:v>
                </c:pt>
                <c:pt idx="464">
                  <c:v>7152.2773126368302</c:v>
                </c:pt>
                <c:pt idx="465">
                  <c:v>7164.5102824485002</c:v>
                </c:pt>
                <c:pt idx="466">
                  <c:v>7176.7338262019603</c:v>
                </c:pt>
                <c:pt idx="467">
                  <c:v>7188.9479611175402</c:v>
                </c:pt>
                <c:pt idx="468">
                  <c:v>7201.15270436626</c:v>
                </c:pt>
                <c:pt idx="469">
                  <c:v>7213.3480730700103</c:v>
                </c:pt>
                <c:pt idx="470">
                  <c:v>7225.5340843017302</c:v>
                </c:pt>
                <c:pt idx="471">
                  <c:v>7237.7107550855599</c:v>
                </c:pt>
                <c:pt idx="472">
                  <c:v>7249.8781023970396</c:v>
                </c:pt>
                <c:pt idx="473">
                  <c:v>7262.03614316324</c:v>
                </c:pt>
                <c:pt idx="474">
                  <c:v>7274.1848942629404</c:v>
                </c:pt>
                <c:pt idx="475">
                  <c:v>7286.3243725268203</c:v>
                </c:pt>
                <c:pt idx="476">
                  <c:v>7298.45459473757</c:v>
                </c:pt>
                <c:pt idx="477">
                  <c:v>7310.5755776301303</c:v>
                </c:pt>
                <c:pt idx="478">
                  <c:v>7322.6873378917799</c:v>
                </c:pt>
                <c:pt idx="479">
                  <c:v>7334.78989216235</c:v>
                </c:pt>
                <c:pt idx="480">
                  <c:v>7346.8832570343702</c:v>
                </c:pt>
                <c:pt idx="481">
                  <c:v>7358.9674490532198</c:v>
                </c:pt>
                <c:pt idx="482">
                  <c:v>7371.0424847173099</c:v>
                </c:pt>
                <c:pt idx="483">
                  <c:v>7383.1083804782402</c:v>
                </c:pt>
                <c:pt idx="484">
                  <c:v>7395.1651527409404</c:v>
                </c:pt>
                <c:pt idx="485">
                  <c:v>7407.2128178638404</c:v>
                </c:pt>
                <c:pt idx="486">
                  <c:v>7419.2513921590398</c:v>
                </c:pt>
                <c:pt idx="487">
                  <c:v>7431.2808918924602</c:v>
                </c:pt>
                <c:pt idx="488">
                  <c:v>7443.3013332840001</c:v>
                </c:pt>
                <c:pt idx="489">
                  <c:v>7455.3127325076703</c:v>
                </c:pt>
                <c:pt idx="490">
                  <c:v>7467.3151056918005</c:v>
                </c:pt>
                <c:pt idx="491">
                  <c:v>7479.3084689191501</c:v>
                </c:pt>
                <c:pt idx="492">
                  <c:v>7491.2928382270802</c:v>
                </c:pt>
                <c:pt idx="493">
                  <c:v>7503.2682296077101</c:v>
                </c:pt>
                <c:pt idx="494">
                  <c:v>7515.2346590080697</c:v>
                </c:pt>
                <c:pt idx="495">
                  <c:v>7527.1921423302501</c:v>
                </c:pt>
                <c:pt idx="496">
                  <c:v>7539.1406954315498</c:v>
                </c:pt>
                <c:pt idx="497">
                  <c:v>7551.0803341246401</c:v>
                </c:pt>
                <c:pt idx="498">
                  <c:v>7563.0110741777198</c:v>
                </c:pt>
                <c:pt idx="499">
                  <c:v>7574.93293131464</c:v>
                </c:pt>
                <c:pt idx="500">
                  <c:v>7586.8459212150901</c:v>
                </c:pt>
                <c:pt idx="501">
                  <c:v>7598.7500595146903</c:v>
                </c:pt>
                <c:pt idx="502">
                  <c:v>7610.6453618052301</c:v>
                </c:pt>
                <c:pt idx="503">
                  <c:v>7622.5318436347397</c:v>
                </c:pt>
                <c:pt idx="504">
                  <c:v>7634.4095205076501</c:v>
                </c:pt>
                <c:pt idx="505">
                  <c:v>7646.27840788498</c:v>
                </c:pt>
                <c:pt idx="506">
                  <c:v>7658.1385211844499</c:v>
                </c:pt>
                <c:pt idx="507">
                  <c:v>7669.9898757806104</c:v>
                </c:pt>
                <c:pt idx="508">
                  <c:v>7681.8324870050501</c:v>
                </c:pt>
                <c:pt idx="509">
                  <c:v>7693.6663701464704</c:v>
                </c:pt>
                <c:pt idx="510">
                  <c:v>7705.4915404508802</c:v>
                </c:pt>
                <c:pt idx="511">
                  <c:v>7717.3080131217203</c:v>
                </c:pt>
                <c:pt idx="512">
                  <c:v>7729.1158033199899</c:v>
                </c:pt>
                <c:pt idx="513">
                  <c:v>7740.9149261644397</c:v>
                </c:pt>
                <c:pt idx="514">
                  <c:v>7752.7053967316497</c:v>
                </c:pt>
                <c:pt idx="515">
                  <c:v>7764.4872300562101</c:v>
                </c:pt>
                <c:pt idx="516">
                  <c:v>7776.2604411308803</c:v>
                </c:pt>
                <c:pt idx="517">
                  <c:v>7788.0250449066698</c:v>
                </c:pt>
                <c:pt idx="518">
                  <c:v>7799.7810562930199</c:v>
                </c:pt>
                <c:pt idx="519">
                  <c:v>7811.5284901579598</c:v>
                </c:pt>
                <c:pt idx="520">
                  <c:v>7823.2673613281804</c:v>
                </c:pt>
                <c:pt idx="521">
                  <c:v>7834.9976845892497</c:v>
                </c:pt>
                <c:pt idx="522">
                  <c:v>7846.7194746856903</c:v>
                </c:pt>
                <c:pt idx="523">
                  <c:v>7858.4327463211503</c:v>
                </c:pt>
                <c:pt idx="524">
                  <c:v>7870.1375141585304</c:v>
                </c:pt>
                <c:pt idx="525">
                  <c:v>7881.8337928201199</c:v>
                </c:pt>
                <c:pt idx="526">
                  <c:v>7893.5215968877101</c:v>
                </c:pt>
                <c:pt idx="527">
                  <c:v>7905.2009409027896</c:v>
                </c:pt>
                <c:pt idx="528">
                  <c:v>7916.8718393666004</c:v>
                </c:pt>
                <c:pt idx="529">
                  <c:v>7928.5343067403401</c:v>
                </c:pt>
                <c:pt idx="530">
                  <c:v>7940.1883574452504</c:v>
                </c:pt>
                <c:pt idx="531">
                  <c:v>7951.83400586277</c:v>
                </c:pt>
                <c:pt idx="532">
                  <c:v>7963.47126633467</c:v>
                </c:pt>
                <c:pt idx="533">
                  <c:v>7975.10015316317</c:v>
                </c:pt>
                <c:pt idx="534">
                  <c:v>7986.7206806110798</c:v>
                </c:pt>
                <c:pt idx="535">
                  <c:v>7998.3328629019397</c:v>
                </c:pt>
                <c:pt idx="536">
                  <c:v>8009.9367142201099</c:v>
                </c:pt>
                <c:pt idx="537">
                  <c:v>8021.5322487109797</c:v>
                </c:pt>
                <c:pt idx="538">
                  <c:v>8033.1194804809902</c:v>
                </c:pt>
                <c:pt idx="539">
                  <c:v>8044.6984235978598</c:v>
                </c:pt>
                <c:pt idx="540">
                  <c:v>8056.2690920906698</c:v>
                </c:pt>
                <c:pt idx="541">
                  <c:v>8067.8314999499698</c:v>
                </c:pt>
                <c:pt idx="542">
                  <c:v>8079.3856611279498</c:v>
                </c:pt>
                <c:pt idx="543">
                  <c:v>8090.9315895385498</c:v>
                </c:pt>
                <c:pt idx="544">
                  <c:v>8102.4692990575804</c:v>
                </c:pt>
                <c:pt idx="545">
                  <c:v>8113.9988035228398</c:v>
                </c:pt>
                <c:pt idx="546">
                  <c:v>8125.5201167342702</c:v>
                </c:pt>
                <c:pt idx="547">
                  <c:v>8137.0332524540599</c:v>
                </c:pt>
                <c:pt idx="548">
                  <c:v>8148.5382245228902</c:v>
                </c:pt>
                <c:pt idx="549">
                  <c:v>8160.0350470910898</c:v>
                </c:pt>
                <c:pt idx="550">
                  <c:v>8171.5237343426097</c:v>
                </c:pt>
                <c:pt idx="551">
                  <c:v>8183.0043004205099</c:v>
                </c:pt>
                <c:pt idx="552">
                  <c:v>8194.4767594271198</c:v>
                </c:pt>
                <c:pt idx="553">
                  <c:v>8205.9411254241095</c:v>
                </c:pt>
                <c:pt idx="554">
                  <c:v>8217.3974124327306</c:v>
                </c:pt>
                <c:pt idx="555">
                  <c:v>8228.8456344338992</c:v>
                </c:pt>
                <c:pt idx="556">
                  <c:v>8240.2858053683503</c:v>
                </c:pt>
                <c:pt idx="557">
                  <c:v>8251.7179391367899</c:v>
                </c:pt>
                <c:pt idx="558">
                  <c:v>8263.1420496000101</c:v>
                </c:pt>
                <c:pt idx="559">
                  <c:v>8274.5581505790906</c:v>
                </c:pt>
                <c:pt idx="560">
                  <c:v>8285.9662558554701</c:v>
                </c:pt>
                <c:pt idx="561">
                  <c:v>8297.3663791711097</c:v>
                </c:pt>
                <c:pt idx="562">
                  <c:v>8308.7585342286693</c:v>
                </c:pt>
                <c:pt idx="563">
                  <c:v>8320.1427346915898</c:v>
                </c:pt>
                <c:pt idx="564">
                  <c:v>8331.5189941842691</c:v>
                </c:pt>
                <c:pt idx="565">
                  <c:v>8342.8873262921898</c:v>
                </c:pt>
                <c:pt idx="566">
                  <c:v>8354.2477445620607</c:v>
                </c:pt>
                <c:pt idx="567">
                  <c:v>8365.60026250193</c:v>
                </c:pt>
                <c:pt idx="568">
                  <c:v>8376.9448935813398</c:v>
                </c:pt>
                <c:pt idx="569">
                  <c:v>8388.2816512314894</c:v>
                </c:pt>
                <c:pt idx="570">
                  <c:v>8399.6105488452995</c:v>
                </c:pt>
                <c:pt idx="571">
                  <c:v>8410.9315997776303</c:v>
                </c:pt>
                <c:pt idx="572">
                  <c:v>8422.2448173453395</c:v>
                </c:pt>
                <c:pt idx="573">
                  <c:v>8433.5502148274609</c:v>
                </c:pt>
                <c:pt idx="574">
                  <c:v>8444.8478054653096</c:v>
                </c:pt>
                <c:pt idx="575">
                  <c:v>8456.1376024626697</c:v>
                </c:pt>
                <c:pt idx="576">
                  <c:v>8467.4196189858503</c:v>
                </c:pt>
                <c:pt idx="577">
                  <c:v>8478.6938681638403</c:v>
                </c:pt>
                <c:pt idx="578">
                  <c:v>8489.9603630884903</c:v>
                </c:pt>
                <c:pt idx="579">
                  <c:v>8501.2191168145491</c:v>
                </c:pt>
                <c:pt idx="580">
                  <c:v>8512.4701423598908</c:v>
                </c:pt>
                <c:pt idx="581">
                  <c:v>8523.7134527055696</c:v>
                </c:pt>
                <c:pt idx="582">
                  <c:v>8534.9490607959906</c:v>
                </c:pt>
                <c:pt idx="583">
                  <c:v>8546.1769795389991</c:v>
                </c:pt>
                <c:pt idx="584">
                  <c:v>8557.3972218060499</c:v>
                </c:pt>
                <c:pt idx="585">
                  <c:v>8568.6098004323103</c:v>
                </c:pt>
                <c:pt idx="586">
                  <c:v>8579.8147282167902</c:v>
                </c:pt>
                <c:pt idx="587">
                  <c:v>8591.0120179224396</c:v>
                </c:pt>
                <c:pt idx="588">
                  <c:v>8602.2016822763399</c:v>
                </c:pt>
                <c:pt idx="589">
                  <c:v>8613.3837339697602</c:v>
                </c:pt>
                <c:pt idx="590">
                  <c:v>8624.5581856583194</c:v>
                </c:pt>
                <c:pt idx="591">
                  <c:v>8635.7250499620895</c:v>
                </c:pt>
                <c:pt idx="592">
                  <c:v>8646.8843394657397</c:v>
                </c:pt>
                <c:pt idx="593">
                  <c:v>8658.0360667186505</c:v>
                </c:pt>
                <c:pt idx="594">
                  <c:v>8669.1802442349908</c:v>
                </c:pt>
                <c:pt idx="595">
                  <c:v>8680.3168844939391</c:v>
                </c:pt>
                <c:pt idx="596">
                  <c:v>8691.4459999396895</c:v>
                </c:pt>
                <c:pt idx="597">
                  <c:v>8702.5676029816495</c:v>
                </c:pt>
                <c:pt idx="598">
                  <c:v>8713.6817059945406</c:v>
                </c:pt>
                <c:pt idx="599">
                  <c:v>8724.7883213184996</c:v>
                </c:pt>
                <c:pt idx="600">
                  <c:v>8735.8874612592099</c:v>
                </c:pt>
                <c:pt idx="601">
                  <c:v>8746.9791380880306</c:v>
                </c:pt>
                <c:pt idx="602">
                  <c:v>8758.0633640421001</c:v>
                </c:pt>
                <c:pt idx="603">
                  <c:v>8769.14015132444</c:v>
                </c:pt>
                <c:pt idx="604">
                  <c:v>8780.2095121041002</c:v>
                </c:pt>
                <c:pt idx="605">
                  <c:v>8791.2714585162594</c:v>
                </c:pt>
                <c:pt idx="606">
                  <c:v>8802.3260026623393</c:v>
                </c:pt>
                <c:pt idx="607">
                  <c:v>8813.3731566101396</c:v>
                </c:pt>
                <c:pt idx="608">
                  <c:v>8824.4129323938996</c:v>
                </c:pt>
                <c:pt idx="609">
                  <c:v>8835.4453420144891</c:v>
                </c:pt>
                <c:pt idx="610">
                  <c:v>8846.4703974394506</c:v>
                </c:pt>
                <c:pt idx="611">
                  <c:v>8857.4881106031498</c:v>
                </c:pt>
                <c:pt idx="612">
                  <c:v>8868.4984934069107</c:v>
                </c:pt>
                <c:pt idx="613">
                  <c:v>8879.5015577190607</c:v>
                </c:pt>
                <c:pt idx="614">
                  <c:v>8890.4973153750907</c:v>
                </c:pt>
                <c:pt idx="615">
                  <c:v>8901.48577817775</c:v>
                </c:pt>
                <c:pt idx="616">
                  <c:v>8912.4669578971807</c:v>
                </c:pt>
                <c:pt idx="617">
                  <c:v>8923.4408662709993</c:v>
                </c:pt>
                <c:pt idx="618">
                  <c:v>8934.40751500441</c:v>
                </c:pt>
                <c:pt idx="619">
                  <c:v>8945.3669157703407</c:v>
                </c:pt>
                <c:pt idx="620">
                  <c:v>8956.3190802094996</c:v>
                </c:pt>
                <c:pt idx="621">
                  <c:v>8967.2640199305406</c:v>
                </c:pt>
                <c:pt idx="622">
                  <c:v>8978.2017465101399</c:v>
                </c:pt>
                <c:pt idx="623">
                  <c:v>8989.1322714931193</c:v>
                </c:pt>
                <c:pt idx="624">
                  <c:v>9000.0556063925196</c:v>
                </c:pt>
                <c:pt idx="625">
                  <c:v>9010.97176268976</c:v>
                </c:pt>
                <c:pt idx="626">
                  <c:v>9021.8807518346894</c:v>
                </c:pt>
                <c:pt idx="627">
                  <c:v>9032.7825852457408</c:v>
                </c:pt>
                <c:pt idx="628">
                  <c:v>9043.6772743099991</c:v>
                </c:pt>
                <c:pt idx="629">
                  <c:v>9054.5648303833204</c:v>
                </c:pt>
                <c:pt idx="630">
                  <c:v>9065.44526479046</c:v>
                </c:pt>
                <c:pt idx="631">
                  <c:v>9076.3185888251191</c:v>
                </c:pt>
                <c:pt idx="632">
                  <c:v>9087.1848137501092</c:v>
                </c:pt>
                <c:pt idx="633">
                  <c:v>9098.0439507974097</c:v>
                </c:pt>
                <c:pt idx="634">
                  <c:v>9108.8960111683009</c:v>
                </c:pt>
                <c:pt idx="635">
                  <c:v>9119.7410060334496</c:v>
                </c:pt>
                <c:pt idx="636">
                  <c:v>9130.5789465330108</c:v>
                </c:pt>
                <c:pt idx="637">
                  <c:v>9141.4098437767498</c:v>
                </c:pt>
                <c:pt idx="638">
                  <c:v>9152.23370884412</c:v>
                </c:pt>
                <c:pt idx="639">
                  <c:v>9163.0505527843598</c:v>
                </c:pt>
                <c:pt idx="640">
                  <c:v>9173.8603866166104</c:v>
                </c:pt>
                <c:pt idx="641">
                  <c:v>9184.66322133002</c:v>
                </c:pt>
                <c:pt idx="642">
                  <c:v>9195.4590678838194</c:v>
                </c:pt>
                <c:pt idx="643">
                  <c:v>9206.2479372074304</c:v>
                </c:pt>
                <c:pt idx="644">
                  <c:v>9217.0298402005901</c:v>
                </c:pt>
                <c:pt idx="645">
                  <c:v>9227.8047877333902</c:v>
                </c:pt>
                <c:pt idx="646">
                  <c:v>9238.5727906464399</c:v>
                </c:pt>
                <c:pt idx="647">
                  <c:v>9249.3338597509191</c:v>
                </c:pt>
                <c:pt idx="648">
                  <c:v>9260.0880058287003</c:v>
                </c:pt>
                <c:pt idx="649">
                  <c:v>9270.8352396324208</c:v>
                </c:pt>
                <c:pt idx="650">
                  <c:v>9281.5755718855999</c:v>
                </c:pt>
                <c:pt idx="651">
                  <c:v>9292.3090132827292</c:v>
                </c:pt>
                <c:pt idx="652">
                  <c:v>9303.0355744893805</c:v>
                </c:pt>
                <c:pt idx="653">
                  <c:v>9313.7552661422396</c:v>
                </c:pt>
                <c:pt idx="654">
                  <c:v>9324.4680988492892</c:v>
                </c:pt>
                <c:pt idx="655">
                  <c:v>9335.1740831898696</c:v>
                </c:pt>
                <c:pt idx="656">
                  <c:v>9345.8732297147199</c:v>
                </c:pt>
                <c:pt idx="657">
                  <c:v>9356.5655489461496</c:v>
                </c:pt>
                <c:pt idx="658">
                  <c:v>9367.2510513780708</c:v>
                </c:pt>
                <c:pt idx="659">
                  <c:v>9377.9297474761606</c:v>
                </c:pt>
                <c:pt idx="660">
                  <c:v>9388.6016476778495</c:v>
                </c:pt>
                <c:pt idx="661">
                  <c:v>9399.2667623925408</c:v>
                </c:pt>
                <c:pt idx="662">
                  <c:v>9409.9251020015708</c:v>
                </c:pt>
                <c:pt idx="663">
                  <c:v>9420.5766768584108</c:v>
                </c:pt>
                <c:pt idx="664">
                  <c:v>9431.2214972886904</c:v>
                </c:pt>
                <c:pt idx="665">
                  <c:v>9441.8595735903</c:v>
                </c:pt>
                <c:pt idx="666">
                  <c:v>9452.4909160335101</c:v>
                </c:pt>
                <c:pt idx="667">
                  <c:v>9463.11553486103</c:v>
                </c:pt>
                <c:pt idx="668">
                  <c:v>9473.7334402881097</c:v>
                </c:pt>
                <c:pt idx="669">
                  <c:v>9484.3446425026104</c:v>
                </c:pt>
                <c:pt idx="670">
                  <c:v>9494.9491516651397</c:v>
                </c:pt>
                <c:pt idx="671">
                  <c:v>9505.5469779090708</c:v>
                </c:pt>
                <c:pt idx="672">
                  <c:v>9516.1381313406891</c:v>
                </c:pt>
                <c:pt idx="673">
                  <c:v>9526.7226220392604</c:v>
                </c:pt>
                <c:pt idx="674">
                  <c:v>9537.3004600571094</c:v>
                </c:pt>
                <c:pt idx="675">
                  <c:v>9547.8716554197308</c:v>
                </c:pt>
                <c:pt idx="676">
                  <c:v>9558.4362181258202</c:v>
                </c:pt>
                <c:pt idx="677">
                  <c:v>9568.9941581474304</c:v>
                </c:pt>
                <c:pt idx="678">
                  <c:v>9579.5454854300096</c:v>
                </c:pt>
                <c:pt idx="679">
                  <c:v>9590.0902098925108</c:v>
                </c:pt>
                <c:pt idx="680">
                  <c:v>9600.6283414274694</c:v>
                </c:pt>
                <c:pt idx="681">
                  <c:v>9611.1598899010605</c:v>
                </c:pt>
                <c:pt idx="682">
                  <c:v>9621.68486515324</c:v>
                </c:pt>
                <c:pt idx="683">
                  <c:v>9632.2032769977795</c:v>
                </c:pt>
                <c:pt idx="684">
                  <c:v>9642.7151352223791</c:v>
                </c:pt>
                <c:pt idx="685">
                  <c:v>9653.2204495887308</c:v>
                </c:pt>
                <c:pt idx="686">
                  <c:v>9663.7192298326008</c:v>
                </c:pt>
                <c:pt idx="687">
                  <c:v>9674.2114856639491</c:v>
                </c:pt>
                <c:pt idx="688">
                  <c:v>9684.6972267669607</c:v>
                </c:pt>
                <c:pt idx="689">
                  <c:v>9695.1764628001602</c:v>
                </c:pt>
                <c:pt idx="690">
                  <c:v>9705.6492033964805</c:v>
                </c:pt>
                <c:pt idx="691">
                  <c:v>9716.1154581633291</c:v>
                </c:pt>
                <c:pt idx="692">
                  <c:v>9726.5752366827292</c:v>
                </c:pt>
                <c:pt idx="693">
                  <c:v>9737.0285485113309</c:v>
                </c:pt>
                <c:pt idx="694">
                  <c:v>9747.4754031805205</c:v>
                </c:pt>
                <c:pt idx="695">
                  <c:v>9757.9158101965004</c:v>
                </c:pt>
                <c:pt idx="696">
                  <c:v>9768.3497790403708</c:v>
                </c:pt>
                <c:pt idx="697">
                  <c:v>9778.7773191682008</c:v>
                </c:pt>
                <c:pt idx="698">
                  <c:v>9789.1984400111305</c:v>
                </c:pt>
                <c:pt idx="699">
                  <c:v>9799.6131509753905</c:v>
                </c:pt>
                <c:pt idx="700">
                  <c:v>9810.0214614424694</c:v>
                </c:pt>
                <c:pt idx="701">
                  <c:v>9820.4233807691307</c:v>
                </c:pt>
                <c:pt idx="702">
                  <c:v>9830.8189182874594</c:v>
                </c:pt>
                <c:pt idx="703">
                  <c:v>9841.2080833050604</c:v>
                </c:pt>
                <c:pt idx="704">
                  <c:v>9851.5908851050008</c:v>
                </c:pt>
                <c:pt idx="705">
                  <c:v>9861.9673329459602</c:v>
                </c:pt>
                <c:pt idx="706">
                  <c:v>9872.3374360623002</c:v>
                </c:pt>
                <c:pt idx="707">
                  <c:v>9882.7012036641299</c:v>
                </c:pt>
                <c:pt idx="708">
                  <c:v>9893.0586449373804</c:v>
                </c:pt>
                <c:pt idx="709">
                  <c:v>9903.4097690438703</c:v>
                </c:pt>
                <c:pt idx="710">
                  <c:v>9913.75458512144</c:v>
                </c:pt>
                <c:pt idx="711">
                  <c:v>9924.0931022839395</c:v>
                </c:pt>
                <c:pt idx="712">
                  <c:v>9934.4253296213501</c:v>
                </c:pt>
                <c:pt idx="713">
                  <c:v>9944.7512761998896</c:v>
                </c:pt>
                <c:pt idx="714">
                  <c:v>9955.0709510620109</c:v>
                </c:pt>
                <c:pt idx="715">
                  <c:v>9965.3843632265198</c:v>
                </c:pt>
                <c:pt idx="716">
                  <c:v>9975.6915216886791</c:v>
                </c:pt>
                <c:pt idx="717">
                  <c:v>9985.9924354202194</c:v>
                </c:pt>
                <c:pt idx="718">
                  <c:v>9996.2871133694407</c:v>
                </c:pt>
                <c:pt idx="719">
                  <c:v>10006.5755644613</c:v>
                </c:pt>
                <c:pt idx="720">
                  <c:v>10016.8577975974</c:v>
                </c:pt>
                <c:pt idx="721">
                  <c:v>10027.1338216563</c:v>
                </c:pt>
                <c:pt idx="722">
                  <c:v>10037.403645493299</c:v>
                </c:pt>
                <c:pt idx="723">
                  <c:v>10047.6672779405</c:v>
                </c:pt>
                <c:pt idx="724">
                  <c:v>10057.9247278073</c:v>
                </c:pt>
                <c:pt idx="725">
                  <c:v>10068.1760038799</c:v>
                </c:pt>
                <c:pt idx="726">
                  <c:v>10078.421114921801</c:v>
                </c:pt>
                <c:pt idx="727">
                  <c:v>10088.6600696737</c:v>
                </c:pt>
                <c:pt idx="728">
                  <c:v>10098.892876853401</c:v>
                </c:pt>
                <c:pt idx="729">
                  <c:v>10109.1195451564</c:v>
                </c:pt>
                <c:pt idx="730">
                  <c:v>10119.3400832553</c:v>
                </c:pt>
                <c:pt idx="731">
                  <c:v>10129.554499800501</c:v>
                </c:pt>
                <c:pt idx="732">
                  <c:v>10139.7628034195</c:v>
                </c:pt>
                <c:pt idx="733">
                  <c:v>10149.9650027179</c:v>
                </c:pt>
                <c:pt idx="734">
                  <c:v>10160.1611062788</c:v>
                </c:pt>
                <c:pt idx="735">
                  <c:v>10170.351122663</c:v>
                </c:pt>
                <c:pt idx="736">
                  <c:v>10180.5350604093</c:v>
                </c:pt>
                <c:pt idx="737">
                  <c:v>10190.7129280343</c:v>
                </c:pt>
                <c:pt idx="738">
                  <c:v>10200.884734032499</c:v>
                </c:pt>
                <c:pt idx="739">
                  <c:v>10211.0504868767</c:v>
                </c:pt>
                <c:pt idx="740">
                  <c:v>10221.2101950175</c:v>
                </c:pt>
                <c:pt idx="741">
                  <c:v>10231.363866883699</c:v>
                </c:pt>
                <c:pt idx="742">
                  <c:v>10241.511510882699</c:v>
                </c:pt>
                <c:pt idx="743">
                  <c:v>10251.6531353998</c:v>
                </c:pt>
                <c:pt idx="744">
                  <c:v>10261.788748798799</c:v>
                </c:pt>
                <c:pt idx="745">
                  <c:v>10271.918359421899</c:v>
                </c:pt>
                <c:pt idx="746">
                  <c:v>10282.04197559</c:v>
                </c:pt>
                <c:pt idx="747">
                  <c:v>10292.159605602301</c:v>
                </c:pt>
                <c:pt idx="748">
                  <c:v>10302.2712577368</c:v>
                </c:pt>
                <c:pt idx="749">
                  <c:v>10312.3769402501</c:v>
                </c:pt>
                <c:pt idx="750">
                  <c:v>10322.476661377699</c:v>
                </c:pt>
                <c:pt idx="751">
                  <c:v>10332.5704293337</c:v>
                </c:pt>
                <c:pt idx="752">
                  <c:v>10342.658252311199</c:v>
                </c:pt>
                <c:pt idx="753">
                  <c:v>10352.740138482501</c:v>
                </c:pt>
                <c:pt idx="754">
                  <c:v>10362.8160959984</c:v>
                </c:pt>
                <c:pt idx="755">
                  <c:v>10372.886132989201</c:v>
                </c:pt>
                <c:pt idx="756">
                  <c:v>10382.9502575642</c:v>
                </c:pt>
                <c:pt idx="757">
                  <c:v>10393.0084778119</c:v>
                </c:pt>
                <c:pt idx="758">
                  <c:v>10403.0608018001</c:v>
                </c:pt>
                <c:pt idx="759">
                  <c:v>10413.107237575799</c:v>
                </c:pt>
                <c:pt idx="760">
                  <c:v>10423.147793165601</c:v>
                </c:pt>
                <c:pt idx="761">
                  <c:v>10433.182476575401</c:v>
                </c:pt>
                <c:pt idx="762">
                  <c:v>10443.211295790599</c:v>
                </c:pt>
                <c:pt idx="763">
                  <c:v>10453.2342587764</c:v>
                </c:pt>
                <c:pt idx="764">
                  <c:v>10463.2513734773</c:v>
                </c:pt>
                <c:pt idx="765">
                  <c:v>10473.262647817801</c:v>
                </c:pt>
                <c:pt idx="766">
                  <c:v>10483.2680897019</c:v>
                </c:pt>
                <c:pt idx="767">
                  <c:v>10493.2677070136</c:v>
                </c:pt>
                <c:pt idx="768">
                  <c:v>10503.2615076168</c:v>
                </c:pt>
                <c:pt idx="769">
                  <c:v>10513.249499355101</c:v>
                </c:pt>
                <c:pt idx="770">
                  <c:v>10523.2316900524</c:v>
                </c:pt>
                <c:pt idx="771">
                  <c:v>10533.208087512499</c:v>
                </c:pt>
                <c:pt idx="772">
                  <c:v>10543.1786995193</c:v>
                </c:pt>
                <c:pt idx="773">
                  <c:v>10553.143533836799</c:v>
                </c:pt>
                <c:pt idx="774">
                  <c:v>10563.1025982095</c:v>
                </c:pt>
                <c:pt idx="775">
                  <c:v>10573.0559003619</c:v>
                </c:pt>
                <c:pt idx="776">
                  <c:v>10583.003447999199</c:v>
                </c:pt>
                <c:pt idx="777">
                  <c:v>10592.9452488065</c:v>
                </c:pt>
                <c:pt idx="778">
                  <c:v>10602.8813104498</c:v>
                </c:pt>
                <c:pt idx="779">
                  <c:v>10612.811640575601</c:v>
                </c:pt>
                <c:pt idx="780">
                  <c:v>10622.7362468106</c:v>
                </c:pt>
                <c:pt idx="781">
                  <c:v>10632.6551367627</c:v>
                </c:pt>
                <c:pt idx="782">
                  <c:v>10642.568318019899</c:v>
                </c:pt>
                <c:pt idx="783">
                  <c:v>10652.475798151499</c:v>
                </c:pt>
                <c:pt idx="784">
                  <c:v>10662.377584707199</c:v>
                </c:pt>
                <c:pt idx="785">
                  <c:v>10672.2736852178</c:v>
                </c:pt>
                <c:pt idx="786">
                  <c:v>10682.1641071949</c:v>
                </c:pt>
                <c:pt idx="787">
                  <c:v>10692.0488581312</c:v>
                </c:pt>
                <c:pt idx="788">
                  <c:v>10701.9279455003</c:v>
                </c:pt>
                <c:pt idx="789">
                  <c:v>10711.801376756999</c:v>
                </c:pt>
                <c:pt idx="790">
                  <c:v>10721.6691593371</c:v>
                </c:pt>
                <c:pt idx="791">
                  <c:v>10731.5313006577</c:v>
                </c:pt>
                <c:pt idx="792">
                  <c:v>10741.387808117201</c:v>
                </c:pt>
                <c:pt idx="793">
                  <c:v>10751.2386890953</c:v>
                </c:pt>
                <c:pt idx="794">
                  <c:v>10761.0839509529</c:v>
                </c:pt>
                <c:pt idx="795">
                  <c:v>10770.9236010325</c:v>
                </c:pt>
                <c:pt idx="796">
                  <c:v>10780.757646657899</c:v>
                </c:pt>
                <c:pt idx="797">
                  <c:v>10790.5860951347</c:v>
                </c:pt>
                <c:pt idx="798">
                  <c:v>10800.4089537498</c:v>
                </c:pt>
                <c:pt idx="799">
                  <c:v>10810.226229771901</c:v>
                </c:pt>
                <c:pt idx="800">
                  <c:v>10820.037930451201</c:v>
                </c:pt>
                <c:pt idx="801">
                  <c:v>10829.8440630199</c:v>
                </c:pt>
                <c:pt idx="802">
                  <c:v>10839.6446346917</c:v>
                </c:pt>
                <c:pt idx="803">
                  <c:v>10849.439652662501</c:v>
                </c:pt>
                <c:pt idx="804">
                  <c:v>10859.229124109799</c:v>
                </c:pt>
                <c:pt idx="805">
                  <c:v>10869.0130561931</c:v>
                </c:pt>
                <c:pt idx="806">
                  <c:v>10878.791456053999</c:v>
                </c:pt>
                <c:pt idx="807">
                  <c:v>10888.564330816</c:v>
                </c:pt>
                <c:pt idx="808">
                  <c:v>10898.331687585</c:v>
                </c:pt>
                <c:pt idx="809">
                  <c:v>10908.0935334487</c:v>
                </c:pt>
                <c:pt idx="810">
                  <c:v>10917.849875477101</c:v>
                </c:pt>
                <c:pt idx="811">
                  <c:v>10927.600720722699</c:v>
                </c:pt>
                <c:pt idx="812">
                  <c:v>10937.346076220099</c:v>
                </c:pt>
                <c:pt idx="813">
                  <c:v>10947.0859489861</c:v>
                </c:pt>
                <c:pt idx="814">
                  <c:v>10956.8203460204</c:v>
                </c:pt>
                <c:pt idx="815">
                  <c:v>10966.5492743046</c:v>
                </c:pt>
                <c:pt idx="816">
                  <c:v>10976.272740803201</c:v>
                </c:pt>
                <c:pt idx="817">
                  <c:v>10985.9907524631</c:v>
                </c:pt>
                <c:pt idx="818">
                  <c:v>10995.7033162138</c:v>
                </c:pt>
                <c:pt idx="819">
                  <c:v>11005.4104389677</c:v>
                </c:pt>
                <c:pt idx="820">
                  <c:v>11015.112127619401</c:v>
                </c:pt>
                <c:pt idx="821">
                  <c:v>11024.808389046801</c:v>
                </c:pt>
                <c:pt idx="822">
                  <c:v>11034.499230110399</c:v>
                </c:pt>
                <c:pt idx="823">
                  <c:v>11044.184657653301</c:v>
                </c:pt>
                <c:pt idx="824">
                  <c:v>11053.864678501999</c:v>
                </c:pt>
                <c:pt idx="825">
                  <c:v>11063.539299465499</c:v>
                </c:pt>
                <c:pt idx="826">
                  <c:v>11073.208527336201</c:v>
                </c:pt>
                <c:pt idx="827">
                  <c:v>11082.8723688891</c:v>
                </c:pt>
                <c:pt idx="828">
                  <c:v>11092.530830882801</c:v>
                </c:pt>
                <c:pt idx="829">
                  <c:v>11102.1839200586</c:v>
                </c:pt>
                <c:pt idx="830">
                  <c:v>11111.8316431412</c:v>
                </c:pt>
                <c:pt idx="831">
                  <c:v>11121.4740068387</c:v>
                </c:pt>
                <c:pt idx="832">
                  <c:v>11131.1110178421</c:v>
                </c:pt>
                <c:pt idx="833">
                  <c:v>11140.742682826</c:v>
                </c:pt>
                <c:pt idx="834">
                  <c:v>11150.369008448501</c:v>
                </c:pt>
                <c:pt idx="835">
                  <c:v>11159.9900013508</c:v>
                </c:pt>
                <c:pt idx="836">
                  <c:v>11169.605668157699</c:v>
                </c:pt>
                <c:pt idx="837">
                  <c:v>11179.216015477699</c:v>
                </c:pt>
                <c:pt idx="838">
                  <c:v>11188.821049902601</c:v>
                </c:pt>
                <c:pt idx="839">
                  <c:v>11198.4207780081</c:v>
                </c:pt>
                <c:pt idx="840">
                  <c:v>11208.0152063532</c:v>
                </c:pt>
                <c:pt idx="841">
                  <c:v>11217.604341480999</c:v>
                </c:pt>
                <c:pt idx="842">
                  <c:v>11227.188189918101</c:v>
                </c:pt>
                <c:pt idx="843">
                  <c:v>11236.766758174899</c:v>
                </c:pt>
                <c:pt idx="844">
                  <c:v>11246.3400527457</c:v>
                </c:pt>
                <c:pt idx="845">
                  <c:v>11255.9080801087</c:v>
                </c:pt>
                <c:pt idx="846">
                  <c:v>11265.470846726101</c:v>
                </c:pt>
                <c:pt idx="847">
                  <c:v>11275.028359043999</c:v>
                </c:pt>
                <c:pt idx="848">
                  <c:v>11284.5806234924</c:v>
                </c:pt>
                <c:pt idx="849">
                  <c:v>11294.1276464855</c:v>
                </c:pt>
                <c:pt idx="850">
                  <c:v>11303.669434421699</c:v>
                </c:pt>
                <c:pt idx="851">
                  <c:v>11313.205993683399</c:v>
                </c:pt>
                <c:pt idx="852">
                  <c:v>11322.737330637199</c:v>
                </c:pt>
                <c:pt idx="853">
                  <c:v>11332.2634516341</c:v>
                </c:pt>
                <c:pt idx="854">
                  <c:v>11341.784363009099</c:v>
                </c:pt>
                <c:pt idx="855">
                  <c:v>11351.3000710819</c:v>
                </c:pt>
                <c:pt idx="856">
                  <c:v>11360.810582222701</c:v>
                </c:pt>
                <c:pt idx="857">
                  <c:v>11370.315903639001</c:v>
                </c:pt>
                <c:pt idx="858">
                  <c:v>11379.816042987501</c:v>
                </c:pt>
                <c:pt idx="859">
                  <c:v>11389.311007901801</c:v>
                </c:pt>
                <c:pt idx="860">
                  <c:v>11398.8008059928</c:v>
                </c:pt>
                <c:pt idx="861">
                  <c:v>11408.285444848199</c:v>
                </c:pt>
                <c:pt idx="862">
                  <c:v>11417.7649320329</c:v>
                </c:pt>
                <c:pt idx="863">
                  <c:v>11427.239275088999</c:v>
                </c:pt>
                <c:pt idx="864">
                  <c:v>11436.708481536099</c:v>
                </c:pt>
                <c:pt idx="865">
                  <c:v>11446.1725588709</c:v>
                </c:pt>
                <c:pt idx="866">
                  <c:v>11455.6315145678</c:v>
                </c:pt>
                <c:pt idx="867">
                  <c:v>11465.0853560788</c:v>
                </c:pt>
                <c:pt idx="868">
                  <c:v>11474.5340908333</c:v>
                </c:pt>
                <c:pt idx="869">
                  <c:v>11483.9777262386</c:v>
                </c:pt>
                <c:pt idx="870">
                  <c:v>11493.416269679799</c:v>
                </c:pt>
                <c:pt idx="871">
                  <c:v>11502.849728519799</c:v>
                </c:pt>
                <c:pt idx="872">
                  <c:v>11512.2781100996</c:v>
                </c:pt>
                <c:pt idx="873">
                  <c:v>11521.701421738</c:v>
                </c:pt>
                <c:pt idx="874">
                  <c:v>11531.119670732</c:v>
                </c:pt>
                <c:pt idx="875">
                  <c:v>11540.532864357099</c:v>
                </c:pt>
                <c:pt idx="876">
                  <c:v>11549.941009866599</c:v>
                </c:pt>
                <c:pt idx="877">
                  <c:v>11559.3441144924</c:v>
                </c:pt>
                <c:pt idx="878">
                  <c:v>11568.7421854447</c:v>
                </c:pt>
                <c:pt idx="879">
                  <c:v>11578.135229912499</c:v>
                </c:pt>
                <c:pt idx="880">
                  <c:v>11587.523255062901</c:v>
                </c:pt>
                <c:pt idx="881">
                  <c:v>11596.906268042099</c:v>
                </c:pt>
                <c:pt idx="882">
                  <c:v>11606.2842759748</c:v>
                </c:pt>
                <c:pt idx="883">
                  <c:v>11615.6572859644</c:v>
                </c:pt>
                <c:pt idx="884">
                  <c:v>11625.025305093401</c:v>
                </c:pt>
                <c:pt idx="885">
                  <c:v>11634.3883404231</c:v>
                </c:pt>
                <c:pt idx="886">
                  <c:v>11643.746398994001</c:v>
                </c:pt>
                <c:pt idx="887">
                  <c:v>11653.099487825501</c:v>
                </c:pt>
                <c:pt idx="888">
                  <c:v>11662.4476139163</c:v>
                </c:pt>
                <c:pt idx="889">
                  <c:v>11671.7907842442</c:v>
                </c:pt>
                <c:pt idx="890">
                  <c:v>11681.129005766399</c:v>
                </c:pt>
                <c:pt idx="891">
                  <c:v>11690.4622854196</c:v>
                </c:pt>
                <c:pt idx="892">
                  <c:v>11699.7906301198</c:v>
                </c:pt>
                <c:pt idx="893">
                  <c:v>11709.114046762599</c:v>
                </c:pt>
                <c:pt idx="894">
                  <c:v>11718.4325422232</c:v>
                </c:pt>
                <c:pt idx="895">
                  <c:v>11727.746123356401</c:v>
                </c:pt>
                <c:pt idx="896">
                  <c:v>11737.054796996799</c:v>
                </c:pt>
                <c:pt idx="897">
                  <c:v>11746.3585699589</c:v>
                </c:pt>
                <c:pt idx="898">
                  <c:v>11755.657449037</c:v>
                </c:pt>
                <c:pt idx="899">
                  <c:v>11764.9514410052</c:v>
                </c:pt>
                <c:pt idx="900">
                  <c:v>11774.240552617999</c:v>
                </c:pt>
                <c:pt idx="901">
                  <c:v>11783.524790609599</c:v>
                </c:pt>
                <c:pt idx="902">
                  <c:v>11792.804161694599</c:v>
                </c:pt>
                <c:pt idx="903">
                  <c:v>11802.078672567801</c:v>
                </c:pt>
                <c:pt idx="904">
                  <c:v>11811.3483299041</c:v>
                </c:pt>
                <c:pt idx="905">
                  <c:v>11820.613140359001</c:v>
                </c:pt>
                <c:pt idx="906">
                  <c:v>11829.8731105684</c:v>
                </c:pt>
                <c:pt idx="907">
                  <c:v>11839.128247148699</c:v>
                </c:pt>
                <c:pt idx="908">
                  <c:v>11848.3785566966</c:v>
                </c:pt>
                <c:pt idx="909">
                  <c:v>11857.6240457897</c:v>
                </c:pt>
                <c:pt idx="910">
                  <c:v>11866.864720986399</c:v>
                </c:pt>
                <c:pt idx="911">
                  <c:v>11876.1005888255</c:v>
                </c:pt>
                <c:pt idx="912">
                  <c:v>11885.3316558269</c:v>
                </c:pt>
                <c:pt idx="913">
                  <c:v>11894.5579284914</c:v>
                </c:pt>
                <c:pt idx="914">
                  <c:v>11903.779413300599</c:v>
                </c:pt>
                <c:pt idx="915">
                  <c:v>11912.9961167172</c:v>
                </c:pt>
                <c:pt idx="916">
                  <c:v>11922.208045185</c:v>
                </c:pt>
                <c:pt idx="917">
                  <c:v>11931.415205129</c:v>
                </c:pt>
                <c:pt idx="918">
                  <c:v>11940.617602955301</c:v>
                </c:pt>
                <c:pt idx="919">
                  <c:v>11949.815245051401</c:v>
                </c:pt>
                <c:pt idx="920">
                  <c:v>11959.008137785901</c:v>
                </c:pt>
                <c:pt idx="921">
                  <c:v>11968.1962875093</c:v>
                </c:pt>
                <c:pt idx="922">
                  <c:v>11977.379700553</c:v>
                </c:pt>
                <c:pt idx="923">
                  <c:v>11986.5583832302</c:v>
                </c:pt>
                <c:pt idx="924">
                  <c:v>11995.732341835799</c:v>
                </c:pt>
                <c:pt idx="925">
                  <c:v>12004.9015826462</c:v>
                </c:pt>
                <c:pt idx="926">
                  <c:v>12014.066111919399</c:v>
                </c:pt>
                <c:pt idx="927">
                  <c:v>12023.2259358955</c:v>
                </c:pt>
                <c:pt idx="928">
                  <c:v>12032.3810607962</c:v>
                </c:pt>
                <c:pt idx="929">
                  <c:v>12041.531492825099</c:v>
                </c:pt>
                <c:pt idx="930">
                  <c:v>12050.6772381679</c:v>
                </c:pt>
                <c:pt idx="931">
                  <c:v>12059.8183029922</c:v>
                </c:pt>
                <c:pt idx="932">
                  <c:v>12068.9546934477</c:v>
                </c:pt>
                <c:pt idx="933">
                  <c:v>12078.086415666299</c:v>
                </c:pt>
                <c:pt idx="934">
                  <c:v>12087.213475762001</c:v>
                </c:pt>
                <c:pt idx="935">
                  <c:v>12096.3358798311</c:v>
                </c:pt>
                <c:pt idx="936">
                  <c:v>12105.4536339522</c:v>
                </c:pt>
                <c:pt idx="937">
                  <c:v>12114.566744186401</c:v>
                </c:pt>
                <c:pt idx="938">
                  <c:v>12123.675216576999</c:v>
                </c:pt>
                <c:pt idx="939">
                  <c:v>12132.779057150099</c:v>
                </c:pt>
                <c:pt idx="940">
                  <c:v>12141.8782719139</c:v>
                </c:pt>
                <c:pt idx="941">
                  <c:v>12150.9728668598</c:v>
                </c:pt>
                <c:pt idx="942">
                  <c:v>12160.062847961201</c:v>
                </c:pt>
                <c:pt idx="943">
                  <c:v>12169.148221174801</c:v>
                </c:pt>
                <c:pt idx="944">
                  <c:v>12178.228992439799</c:v>
                </c:pt>
                <c:pt idx="945">
                  <c:v>12187.3051676781</c:v>
                </c:pt>
                <c:pt idx="946">
                  <c:v>12196.3767527948</c:v>
                </c:pt>
                <c:pt idx="947">
                  <c:v>12205.443753677901</c:v>
                </c:pt>
                <c:pt idx="948">
                  <c:v>12214.506176198</c:v>
                </c:pt>
                <c:pt idx="949">
                  <c:v>12223.5640262094</c:v>
                </c:pt>
                <c:pt idx="950">
                  <c:v>12232.617309548899</c:v>
                </c:pt>
                <c:pt idx="951">
                  <c:v>12241.666032036899</c:v>
                </c:pt>
                <c:pt idx="952">
                  <c:v>12250.7101994769</c:v>
                </c:pt>
                <c:pt idx="953">
                  <c:v>12259.7498176554</c:v>
                </c:pt>
                <c:pt idx="954">
                  <c:v>12268.784892342799</c:v>
                </c:pt>
                <c:pt idx="955">
                  <c:v>12277.815429292301</c:v>
                </c:pt>
                <c:pt idx="956">
                  <c:v>12286.8414342408</c:v>
                </c:pt>
                <c:pt idx="957">
                  <c:v>12295.8629129089</c:v>
                </c:pt>
                <c:pt idx="958">
                  <c:v>12304.879871000399</c:v>
                </c:pt>
                <c:pt idx="959">
                  <c:v>12313.8923142028</c:v>
                </c:pt>
                <c:pt idx="960">
                  <c:v>12322.900248187299</c:v>
                </c:pt>
                <c:pt idx="961">
                  <c:v>12331.9036786088</c:v>
                </c:pt>
                <c:pt idx="962">
                  <c:v>12340.902611105999</c:v>
                </c:pt>
                <c:pt idx="963">
                  <c:v>12349.897051301399</c:v>
                </c:pt>
                <c:pt idx="964">
                  <c:v>12358.8870048012</c:v>
                </c:pt>
                <c:pt idx="965">
                  <c:v>12367.8724771956</c:v>
                </c:pt>
                <c:pt idx="966">
                  <c:v>12376.853474059</c:v>
                </c:pt>
                <c:pt idx="967">
                  <c:v>12385.8300009495</c:v>
                </c:pt>
                <c:pt idx="968">
                  <c:v>12394.802063409301</c:v>
                </c:pt>
                <c:pt idx="969">
                  <c:v>12403.769666964899</c:v>
                </c:pt>
                <c:pt idx="970">
                  <c:v>12412.7328171269</c:v>
                </c:pt>
                <c:pt idx="971">
                  <c:v>12421.69151939</c:v>
                </c:pt>
                <c:pt idx="972">
                  <c:v>12430.6457792334</c:v>
                </c:pt>
                <c:pt idx="973">
                  <c:v>12439.5956021203</c:v>
                </c:pt>
                <c:pt idx="974">
                  <c:v>12448.5409934986</c:v>
                </c:pt>
                <c:pt idx="975">
                  <c:v>12457.481958800399</c:v>
                </c:pt>
                <c:pt idx="976">
                  <c:v>12466.418503442401</c:v>
                </c:pt>
                <c:pt idx="977">
                  <c:v>12475.350632825701</c:v>
                </c:pt>
                <c:pt idx="978">
                  <c:v>12484.278352336099</c:v>
                </c:pt>
                <c:pt idx="979">
                  <c:v>12493.201667343799</c:v>
                </c:pt>
                <c:pt idx="980">
                  <c:v>12502.120583204</c:v>
                </c:pt>
                <c:pt idx="981">
                  <c:v>12511.0351052562</c:v>
                </c:pt>
                <c:pt idx="982">
                  <c:v>12519.945238825099</c:v>
                </c:pt>
                <c:pt idx="983">
                  <c:v>12528.8509892199</c:v>
                </c:pt>
                <c:pt idx="984">
                  <c:v>12537.7523617347</c:v>
                </c:pt>
                <c:pt idx="985">
                  <c:v>12546.649361648701</c:v>
                </c:pt>
                <c:pt idx="986">
                  <c:v>12555.541994225699</c:v>
                </c:pt>
                <c:pt idx="987">
                  <c:v>12564.4302647149</c:v>
                </c:pt>
                <c:pt idx="988">
                  <c:v>12573.3141783502</c:v>
                </c:pt>
                <c:pt idx="989">
                  <c:v>12582.1937403508</c:v>
                </c:pt>
                <c:pt idx="990">
                  <c:v>12591.068955921</c:v>
                </c:pt>
                <c:pt idx="991">
                  <c:v>12599.9398302502</c:v>
                </c:pt>
                <c:pt idx="992">
                  <c:v>12608.8063685132</c:v>
                </c:pt>
                <c:pt idx="993">
                  <c:v>12617.66857587</c:v>
                </c:pt>
                <c:pt idx="994">
                  <c:v>12626.526457465799</c:v>
                </c:pt>
                <c:pt idx="995">
                  <c:v>12635.3800184312</c:v>
                </c:pt>
                <c:pt idx="996">
                  <c:v>12644.2292638825</c:v>
                </c:pt>
                <c:pt idx="997">
                  <c:v>12653.0741989211</c:v>
                </c:pt>
                <c:pt idx="998">
                  <c:v>12661.914828634101</c:v>
                </c:pt>
                <c:pt idx="999">
                  <c:v>12670.751158094101</c:v>
                </c:pt>
                <c:pt idx="1000">
                  <c:v>12679.5831923593</c:v>
                </c:pt>
                <c:pt idx="1001">
                  <c:v>12688.4109364735</c:v>
                </c:pt>
                <c:pt idx="1002">
                  <c:v>12697.234395466299</c:v>
                </c:pt>
                <c:pt idx="1003">
                  <c:v>12706.0535743528</c:v>
                </c:pt>
                <c:pt idx="1004">
                  <c:v>12714.8684781341</c:v>
                </c:pt>
                <c:pt idx="1005">
                  <c:v>12723.679111797001</c:v>
                </c:pt>
                <c:pt idx="1006">
                  <c:v>12732.485480314301</c:v>
                </c:pt>
                <c:pt idx="1007">
                  <c:v>12741.2875886445</c:v>
                </c:pt>
                <c:pt idx="1008">
                  <c:v>12750.085441991299</c:v>
                </c:pt>
                <c:pt idx="1009">
                  <c:v>12758.879047401901</c:v>
                </c:pt>
                <c:pt idx="1010">
                  <c:v>12767.668412721399</c:v>
                </c:pt>
                <c:pt idx="1011">
                  <c:v>12776.4535457644</c:v>
                </c:pt>
                <c:pt idx="1012">
                  <c:v>12785.234454315299</c:v>
                </c:pt>
                <c:pt idx="1013">
                  <c:v>12794.011146127699</c:v>
                </c:pt>
                <c:pt idx="1014">
                  <c:v>12802.783628925299</c:v>
                </c:pt>
                <c:pt idx="1015">
                  <c:v>12811.5519104019</c:v>
                </c:pt>
                <c:pt idx="1016">
                  <c:v>12820.3159982211</c:v>
                </c:pt>
                <c:pt idx="1017">
                  <c:v>12829.0759000168</c:v>
                </c:pt>
                <c:pt idx="1018">
                  <c:v>12837.8316233933</c:v>
                </c:pt>
                <c:pt idx="1019">
                  <c:v>12846.5831759255</c:v>
                </c:pt>
                <c:pt idx="1020">
                  <c:v>12855.3305651588</c:v>
                </c:pt>
                <c:pt idx="1021">
                  <c:v>12864.073798609301</c:v>
                </c:pt>
                <c:pt idx="1022">
                  <c:v>12872.8128837642</c:v>
                </c:pt>
                <c:pt idx="1023">
                  <c:v>12881.5478280814</c:v>
                </c:pt>
                <c:pt idx="1024">
                  <c:v>12890.278638990399</c:v>
                </c:pt>
                <c:pt idx="1025">
                  <c:v>12899.005323891601</c:v>
                </c:pt>
                <c:pt idx="1026">
                  <c:v>12907.727890156901</c:v>
                </c:pt>
                <c:pt idx="1027">
                  <c:v>12916.4463451299</c:v>
                </c:pt>
                <c:pt idx="1028">
                  <c:v>12925.1606961257</c:v>
                </c:pt>
                <c:pt idx="1029">
                  <c:v>12933.870950431299</c:v>
                </c:pt>
                <c:pt idx="1030">
                  <c:v>12942.577115305399</c:v>
                </c:pt>
                <c:pt idx="1031">
                  <c:v>12951.2791979791</c:v>
                </c:pt>
                <c:pt idx="1032">
                  <c:v>12959.977205655399</c:v>
                </c:pt>
                <c:pt idx="1033">
                  <c:v>12968.671145509599</c:v>
                </c:pt>
                <c:pt idx="1034">
                  <c:v>12977.3610246895</c:v>
                </c:pt>
                <c:pt idx="1035">
                  <c:v>12986.046850315501</c:v>
                </c:pt>
                <c:pt idx="1036">
                  <c:v>12994.7286294805</c:v>
                </c:pt>
                <c:pt idx="1037">
                  <c:v>13003.4063692501</c:v>
                </c:pt>
                <c:pt idx="1038">
                  <c:v>13012.0800766632</c:v>
                </c:pt>
                <c:pt idx="1039">
                  <c:v>13020.749758731199</c:v>
                </c:pt>
                <c:pt idx="1040">
                  <c:v>13029.4154224391</c:v>
                </c:pt>
                <c:pt idx="1041">
                  <c:v>13038.0770747447</c:v>
                </c:pt>
                <c:pt idx="1042">
                  <c:v>13046.7347225796</c:v>
                </c:pt>
                <c:pt idx="1043">
                  <c:v>13055.3883728486</c:v>
                </c:pt>
                <c:pt idx="1044">
                  <c:v>13064.0380324301</c:v>
                </c:pt>
                <c:pt idx="1045">
                  <c:v>13072.683708176401</c:v>
                </c:pt>
                <c:pt idx="1046">
                  <c:v>13081.3254069135</c:v>
                </c:pt>
                <c:pt idx="1047">
                  <c:v>13089.9631354413</c:v>
                </c:pt>
                <c:pt idx="1048">
                  <c:v>13098.596900533899</c:v>
                </c:pt>
                <c:pt idx="1049">
                  <c:v>13107.226708939401</c:v>
                </c:pt>
                <c:pt idx="1050">
                  <c:v>13115.8525673804</c:v>
                </c:pt>
                <c:pt idx="1051">
                  <c:v>13124.4744825536</c:v>
                </c:pt>
                <c:pt idx="1052">
                  <c:v>13133.0924611304</c:v>
                </c:pt>
                <c:pt idx="1053">
                  <c:v>13141.706509756799</c:v>
                </c:pt>
                <c:pt idx="1054">
                  <c:v>13150.316635053499</c:v>
                </c:pt>
                <c:pt idx="1055">
                  <c:v>13158.922843615899</c:v>
                </c:pt>
                <c:pt idx="1056">
                  <c:v>13167.5251420146</c:v>
                </c:pt>
                <c:pt idx="1057">
                  <c:v>13176.123536794899</c:v>
                </c:pt>
                <c:pt idx="1058">
                  <c:v>13184.718034477501</c:v>
                </c:pt>
                <c:pt idx="1059">
                  <c:v>13193.3086415583</c:v>
                </c:pt>
                <c:pt idx="1060">
                  <c:v>13201.8953645086</c:v>
                </c:pt>
                <c:pt idx="1061">
                  <c:v>13210.478209774999</c:v>
                </c:pt>
                <c:pt idx="1062">
                  <c:v>13219.0571837798</c:v>
                </c:pt>
                <c:pt idx="1063">
                  <c:v>13227.632292921</c:v>
                </c:pt>
                <c:pt idx="1064">
                  <c:v>13236.203543572399</c:v>
                </c:pt>
                <c:pt idx="1065">
                  <c:v>13244.7709420834</c:v>
                </c:pt>
                <c:pt idx="1066">
                  <c:v>13253.3344947797</c:v>
                </c:pt>
                <c:pt idx="1067">
                  <c:v>13261.894207963</c:v>
                </c:pt>
                <c:pt idx="1068">
                  <c:v>13270.450087911</c:v>
                </c:pt>
                <c:pt idx="1069">
                  <c:v>13279.002140877999</c:v>
                </c:pt>
                <c:pt idx="1070">
                  <c:v>13287.5503730945</c:v>
                </c:pt>
                <c:pt idx="1071">
                  <c:v>13296.0947907673</c:v>
                </c:pt>
                <c:pt idx="1072">
                  <c:v>13304.6354000801</c:v>
                </c:pt>
                <c:pt idx="1073">
                  <c:v>13313.1722071932</c:v>
                </c:pt>
                <c:pt idx="1074">
                  <c:v>13321.7052182435</c:v>
                </c:pt>
                <c:pt idx="1075">
                  <c:v>13330.2344393449</c:v>
                </c:pt>
                <c:pt idx="1076">
                  <c:v>13338.759876588299</c:v>
                </c:pt>
                <c:pt idx="1077">
                  <c:v>13347.281536041601</c:v>
                </c:pt>
                <c:pt idx="1078">
                  <c:v>13355.799423749801</c:v>
                </c:pt>
                <c:pt idx="1079">
                  <c:v>13364.3135457353</c:v>
                </c:pt>
                <c:pt idx="1080">
                  <c:v>13372.823907997799</c:v>
                </c:pt>
                <c:pt idx="1081">
                  <c:v>13381.330516514399</c:v>
                </c:pt>
                <c:pt idx="1082">
                  <c:v>13389.8333772397</c:v>
                </c:pt>
                <c:pt idx="1083">
                  <c:v>13398.332496105901</c:v>
                </c:pt>
                <c:pt idx="1084">
                  <c:v>13406.8278790232</c:v>
                </c:pt>
                <c:pt idx="1085">
                  <c:v>13415.3195318792</c:v>
                </c:pt>
                <c:pt idx="1086">
                  <c:v>13423.8074605396</c:v>
                </c:pt>
                <c:pt idx="1087">
                  <c:v>13432.291670848201</c:v>
                </c:pt>
                <c:pt idx="1088">
                  <c:v>13440.7721686268</c:v>
                </c:pt>
                <c:pt idx="1089">
                  <c:v>13449.2489596751</c:v>
                </c:pt>
                <c:pt idx="1090">
                  <c:v>13457.722049771501</c:v>
                </c:pt>
                <c:pt idx="1091">
                  <c:v>13466.1914446726</c:v>
                </c:pt>
                <c:pt idx="1092">
                  <c:v>13474.6571501132</c:v>
                </c:pt>
                <c:pt idx="1093">
                  <c:v>13483.1191718068</c:v>
                </c:pt>
                <c:pt idx="1094">
                  <c:v>13491.577515445701</c:v>
                </c:pt>
                <c:pt idx="1095">
                  <c:v>13500.0321867005</c:v>
                </c:pt>
                <c:pt idx="1096">
                  <c:v>13508.483191220999</c:v>
                </c:pt>
                <c:pt idx="1097">
                  <c:v>13516.930534635499</c:v>
                </c:pt>
                <c:pt idx="1098">
                  <c:v>13525.3742225515</c:v>
                </c:pt>
                <c:pt idx="1099">
                  <c:v>13533.8142605554</c:v>
                </c:pt>
                <c:pt idx="1100">
                  <c:v>13542.250654212799</c:v>
                </c:pt>
                <c:pt idx="1101">
                  <c:v>13550.683409068601</c:v>
                </c:pt>
                <c:pt idx="1102">
                  <c:v>13559.1125306467</c:v>
                </c:pt>
                <c:pt idx="1103">
                  <c:v>13567.5380244506</c:v>
                </c:pt>
                <c:pt idx="1104">
                  <c:v>13575.9598959633</c:v>
                </c:pt>
                <c:pt idx="1105">
                  <c:v>13584.378150647201</c:v>
                </c:pt>
                <c:pt idx="1106">
                  <c:v>13592.7927939443</c:v>
                </c:pt>
                <c:pt idx="1107">
                  <c:v>13601.2038312764</c:v>
                </c:pt>
                <c:pt idx="1108">
                  <c:v>13609.611268045101</c:v>
                </c:pt>
                <c:pt idx="1109">
                  <c:v>13618.0151096317</c:v>
                </c:pt>
                <c:pt idx="1110">
                  <c:v>13626.4153613976</c:v>
                </c:pt>
                <c:pt idx="1111">
                  <c:v>13634.8120286843</c:v>
                </c:pt>
                <c:pt idx="1112">
                  <c:v>13643.205116813</c:v>
                </c:pt>
                <c:pt idx="1113">
                  <c:v>13651.5946310856</c:v>
                </c:pt>
                <c:pt idx="1114">
                  <c:v>13659.980576783901</c:v>
                </c:pt>
                <c:pt idx="1115">
                  <c:v>13668.362959170199</c:v>
                </c:pt>
                <c:pt idx="1116">
                  <c:v>13676.741783486999</c:v>
                </c:pt>
                <c:pt idx="1117">
                  <c:v>13685.1170549576</c:v>
                </c:pt>
                <c:pt idx="1118">
                  <c:v>13693.488778785701</c:v>
                </c:pt>
                <c:pt idx="1119">
                  <c:v>13701.856960155499</c:v>
                </c:pt>
                <c:pt idx="1120">
                  <c:v>13710.2216042322</c:v>
                </c:pt>
                <c:pt idx="1121">
                  <c:v>13718.5827161616</c:v>
                </c:pt>
                <c:pt idx="1122">
                  <c:v>13726.940301070499</c:v>
                </c:pt>
                <c:pt idx="1123">
                  <c:v>13735.2943640665</c:v>
                </c:pt>
                <c:pt idx="1124">
                  <c:v>13743.644910238199</c:v>
                </c:pt>
                <c:pt idx="1125">
                  <c:v>13751.9919446555</c:v>
                </c:pt>
                <c:pt idx="1126">
                  <c:v>13760.335472369299</c:v>
                </c:pt>
                <c:pt idx="1127">
                  <c:v>13768.6754984118</c:v>
                </c:pt>
                <c:pt idx="1128">
                  <c:v>13777.0120277965</c:v>
                </c:pt>
                <c:pt idx="1129">
                  <c:v>13785.3450655181</c:v>
                </c:pt>
                <c:pt idx="1130">
                  <c:v>13793.674616553</c:v>
                </c:pt>
                <c:pt idx="1131">
                  <c:v>13802.0006858591</c:v>
                </c:pt>
                <c:pt idx="1132">
                  <c:v>13810.323278375799</c:v>
                </c:pt>
                <c:pt idx="1133">
                  <c:v>13818.6423990242</c:v>
                </c:pt>
                <c:pt idx="1134">
                  <c:v>13826.958052707099</c:v>
                </c:pt>
                <c:pt idx="1135">
                  <c:v>13835.2702443091</c:v>
                </c:pt>
                <c:pt idx="1136">
                  <c:v>13843.5789786968</c:v>
                </c:pt>
                <c:pt idx="1137">
                  <c:v>13851.8842607186</c:v>
                </c:pt>
                <c:pt idx="1138">
                  <c:v>13860.186095204999</c:v>
                </c:pt>
                <c:pt idx="1139">
                  <c:v>13868.4844869686</c:v>
                </c:pt>
                <c:pt idx="1140">
                  <c:v>13876.779440804001</c:v>
                </c:pt>
                <c:pt idx="1141">
                  <c:v>13885.0709614882</c:v>
                </c:pt>
                <c:pt idx="1142">
                  <c:v>13893.359053780299</c:v>
                </c:pt>
                <c:pt idx="1143">
                  <c:v>13901.643722422101</c:v>
                </c:pt>
                <c:pt idx="1144">
                  <c:v>13909.9249721373</c:v>
                </c:pt>
                <c:pt idx="1145">
                  <c:v>13918.2028076325</c:v>
                </c:pt>
                <c:pt idx="1146">
                  <c:v>13926.477233596799</c:v>
                </c:pt>
                <c:pt idx="1147">
                  <c:v>13934.748254701601</c:v>
                </c:pt>
                <c:pt idx="1148">
                  <c:v>13943.015875601501</c:v>
                </c:pt>
                <c:pt idx="1149">
                  <c:v>13951.2801009333</c:v>
                </c:pt>
                <c:pt idx="1150">
                  <c:v>13959.5409353171</c:v>
                </c:pt>
                <c:pt idx="1151">
                  <c:v>13967.798383355601</c:v>
                </c:pt>
                <c:pt idx="1152">
                  <c:v>13976.052449634401</c:v>
                </c:pt>
                <c:pt idx="1153">
                  <c:v>13984.3031387223</c:v>
                </c:pt>
                <c:pt idx="1154">
                  <c:v>13992.550455171</c:v>
                </c:pt>
                <c:pt idx="1155">
                  <c:v>14000.7944035154</c:v>
                </c:pt>
                <c:pt idx="1156">
                  <c:v>14009.034988273699</c:v>
                </c:pt>
                <c:pt idx="1157">
                  <c:v>14017.272213947201</c:v>
                </c:pt>
                <c:pt idx="1158">
                  <c:v>14025.506085020599</c:v>
                </c:pt>
                <c:pt idx="1159">
                  <c:v>14033.7366059619</c:v>
                </c:pt>
                <c:pt idx="1160">
                  <c:v>14041.963781222599</c:v>
                </c:pt>
                <c:pt idx="1161">
                  <c:v>14050.187615237701</c:v>
                </c:pt>
                <c:pt idx="1162">
                  <c:v>14058.408112425799</c:v>
                </c:pt>
                <c:pt idx="1163">
                  <c:v>14066.6252771891</c:v>
                </c:pt>
                <c:pt idx="1164">
                  <c:v>14074.8391139134</c:v>
                </c:pt>
                <c:pt idx="1165">
                  <c:v>14083.049626968401</c:v>
                </c:pt>
                <c:pt idx="1166">
                  <c:v>14091.2568207075</c:v>
                </c:pt>
                <c:pt idx="1167">
                  <c:v>14099.460699468</c:v>
                </c:pt>
                <c:pt idx="1168">
                  <c:v>14107.6612675711</c:v>
                </c:pt>
                <c:pt idx="1169">
                  <c:v>14115.8585293219</c:v>
                </c:pt>
                <c:pt idx="1170">
                  <c:v>14124.0524890098</c:v>
                </c:pt>
                <c:pt idx="1171">
                  <c:v>14132.2431509081</c:v>
                </c:pt>
                <c:pt idx="1172">
                  <c:v>14140.430519274199</c:v>
                </c:pt>
                <c:pt idx="1173">
                  <c:v>14148.614598349899</c:v>
                </c:pt>
                <c:pt idx="1174">
                  <c:v>14156.7953923611</c:v>
                </c:pt>
                <c:pt idx="1175">
                  <c:v>14164.9729055181</c:v>
                </c:pt>
                <c:pt idx="1176">
                  <c:v>14173.1471420157</c:v>
                </c:pt>
                <c:pt idx="1177">
                  <c:v>14181.318106033001</c:v>
                </c:pt>
                <c:pt idx="1178">
                  <c:v>14189.485801733599</c:v>
                </c:pt>
                <c:pt idx="1179">
                  <c:v>14197.6502332657</c:v>
                </c:pt>
                <c:pt idx="1180">
                  <c:v>14205.811404762</c:v>
                </c:pt>
                <c:pt idx="1181">
                  <c:v>14213.9693203401</c:v>
                </c:pt>
                <c:pt idx="1182">
                  <c:v>14222.1239841022</c:v>
                </c:pt>
                <c:pt idx="1183">
                  <c:v>14230.2754001352</c:v>
                </c:pt>
                <c:pt idx="1184">
                  <c:v>14238.423572510799</c:v>
                </c:pt>
                <c:pt idx="1185">
                  <c:v>14246.568505285801</c:v>
                </c:pt>
                <c:pt idx="1186">
                  <c:v>14254.710202501799</c:v>
                </c:pt>
                <c:pt idx="1187">
                  <c:v>14262.848668185299</c:v>
                </c:pt>
                <c:pt idx="1188">
                  <c:v>14270.983906348099</c:v>
                </c:pt>
                <c:pt idx="1189">
                  <c:v>14279.1159209868</c:v>
                </c:pt>
                <c:pt idx="1190">
                  <c:v>14287.2447160834</c:v>
                </c:pt>
                <c:pt idx="1191">
                  <c:v>14295.3702956049</c:v>
                </c:pt>
                <c:pt idx="1192">
                  <c:v>14303.492663503799</c:v>
                </c:pt>
                <c:pt idx="1193">
                  <c:v>14311.6118237176</c:v>
                </c:pt>
                <c:pt idx="1194">
                  <c:v>14319.7277801695</c:v>
                </c:pt>
                <c:pt idx="1195">
                  <c:v>14327.840536767901</c:v>
                </c:pt>
                <c:pt idx="1196">
                  <c:v>14335.9500974066</c:v>
                </c:pt>
                <c:pt idx="1197">
                  <c:v>14344.056465965101</c:v>
                </c:pt>
                <c:pt idx="1198">
                  <c:v>14352.159646308401</c:v>
                </c:pt>
                <c:pt idx="1199">
                  <c:v>14360.259642287099</c:v>
                </c:pt>
                <c:pt idx="1200">
                  <c:v>14368.3564577375</c:v>
                </c:pt>
                <c:pt idx="1201">
                  <c:v>14376.4500964815</c:v>
                </c:pt>
                <c:pt idx="1202">
                  <c:v>14384.5405623269</c:v>
                </c:pt>
                <c:pt idx="1203">
                  <c:v>14392.627859067299</c:v>
                </c:pt>
                <c:pt idx="1204">
                  <c:v>14400.711990482099</c:v>
                </c:pt>
                <c:pt idx="1205">
                  <c:v>14408.792960336699</c:v>
                </c:pt>
                <c:pt idx="1206">
                  <c:v>14416.870772382401</c:v>
                </c:pt>
                <c:pt idx="1207">
                  <c:v>14424.9454303566</c:v>
                </c:pt>
                <c:pt idx="1208">
                  <c:v>14433.0169379826</c:v>
                </c:pt>
                <c:pt idx="1209">
                  <c:v>14441.08529897</c:v>
                </c:pt>
                <c:pt idx="1210">
                  <c:v>14449.150517014399</c:v>
                </c:pt>
                <c:pt idx="1211">
                  <c:v>14457.212595797801</c:v>
                </c:pt>
                <c:pt idx="1212">
                  <c:v>14465.2715389881</c:v>
                </c:pt>
                <c:pt idx="1213">
                  <c:v>14473.327350240001</c:v>
                </c:pt>
                <c:pt idx="1214">
                  <c:v>14481.3800331942</c:v>
                </c:pt>
                <c:pt idx="1215">
                  <c:v>14489.429591477699</c:v>
                </c:pt>
                <c:pt idx="1216">
                  <c:v>14497.476028704399</c:v>
                </c:pt>
                <c:pt idx="1217">
                  <c:v>14505.519348474199</c:v>
                </c:pt>
                <c:pt idx="1218">
                  <c:v>14513.5595543739</c:v>
                </c:pt>
                <c:pt idx="1219">
                  <c:v>14521.5966499766</c:v>
                </c:pt>
                <c:pt idx="1220">
                  <c:v>14529.6306388423</c:v>
                </c:pt>
                <c:pt idx="1221">
                  <c:v>14537.6615245174</c:v>
                </c:pt>
                <c:pt idx="1222">
                  <c:v>14545.689310535199</c:v>
                </c:pt>
                <c:pt idx="1223">
                  <c:v>14553.714000415701</c:v>
                </c:pt>
                <c:pt idx="1224">
                  <c:v>14561.7355976658</c:v>
                </c:pt>
                <c:pt idx="1225">
                  <c:v>14569.7541057791</c:v>
                </c:pt>
                <c:pt idx="1226">
                  <c:v>14577.7695282361</c:v>
                </c:pt>
                <c:pt idx="1227">
                  <c:v>14585.7818685045</c:v>
                </c:pt>
                <c:pt idx="1228">
                  <c:v>14593.7911300387</c:v>
                </c:pt>
                <c:pt idx="1229">
                  <c:v>14601.797316280299</c:v>
                </c:pt>
                <c:pt idx="1230">
                  <c:v>14609.8004306578</c:v>
                </c:pt>
                <c:pt idx="1231">
                  <c:v>14617.800476587099</c:v>
                </c:pt>
                <c:pt idx="1232">
                  <c:v>14625.797457470901</c:v>
                </c:pt>
                <c:pt idx="1233">
                  <c:v>14633.791376699401</c:v>
                </c:pt>
                <c:pt idx="1234">
                  <c:v>14641.782237649901</c:v>
                </c:pt>
                <c:pt idx="1235">
                  <c:v>14649.7700436871</c:v>
                </c:pt>
                <c:pt idx="1236">
                  <c:v>14657.7547981629</c:v>
                </c:pt>
                <c:pt idx="1237">
                  <c:v>14665.7365044167</c:v>
                </c:pt>
                <c:pt idx="1238">
                  <c:v>14673.7151657753</c:v>
                </c:pt>
                <c:pt idx="1239">
                  <c:v>14681.690785552701</c:v>
                </c:pt>
                <c:pt idx="1240">
                  <c:v>14689.6633670509</c:v>
                </c:pt>
                <c:pt idx="1241">
                  <c:v>14697.632913559</c:v>
                </c:pt>
                <c:pt idx="1242">
                  <c:v>14705.5994289544</c:v>
                </c:pt>
                <c:pt idx="1243">
                  <c:v>14713.562918755</c:v>
                </c:pt>
                <c:pt idx="1244">
                  <c:v>14721.523388784501</c:v>
                </c:pt>
                <c:pt idx="1245">
                  <c:v>14729.480844837701</c:v>
                </c:pt>
                <c:pt idx="1246">
                  <c:v>14737.4352926805</c:v>
                </c:pt>
                <c:pt idx="1247">
                  <c:v>14745.3867380502</c:v>
                </c:pt>
                <c:pt idx="1248">
                  <c:v>14753.3351866555</c:v>
                </c:pt>
                <c:pt idx="1249">
                  <c:v>14761.280644176701</c:v>
                </c:pt>
                <c:pt idx="1250">
                  <c:v>14769.223116265801</c:v>
                </c:pt>
                <c:pt idx="1251">
                  <c:v>14777.1626085467</c:v>
                </c:pt>
                <c:pt idx="1252">
                  <c:v>14785.0991266153</c:v>
                </c:pt>
                <c:pt idx="1253">
                  <c:v>14793.0326760395</c:v>
                </c:pt>
                <c:pt idx="1254">
                  <c:v>14800.963262359701</c:v>
                </c:pt>
                <c:pt idx="1255">
                  <c:v>14808.8908910883</c:v>
                </c:pt>
                <c:pt idx="1256">
                  <c:v>14816.815567710601</c:v>
                </c:pt>
                <c:pt idx="1257">
                  <c:v>14824.7372976844</c:v>
                </c:pt>
                <c:pt idx="1258">
                  <c:v>14832.6560864402</c:v>
                </c:pt>
                <c:pt idx="1259">
                  <c:v>14840.5719393814</c:v>
                </c:pt>
                <c:pt idx="1260">
                  <c:v>14848.484861884501</c:v>
                </c:pt>
                <c:pt idx="1261">
                  <c:v>14856.3948592992</c:v>
                </c:pt>
                <c:pt idx="1262">
                  <c:v>14864.301936948499</c:v>
                </c:pt>
                <c:pt idx="1263">
                  <c:v>14872.2061001285</c:v>
                </c:pt>
                <c:pt idx="1264">
                  <c:v>14880.107354109099</c:v>
                </c:pt>
                <c:pt idx="1265">
                  <c:v>14888.005704133901</c:v>
                </c:pt>
                <c:pt idx="1266">
                  <c:v>14895.901155420101</c:v>
                </c:pt>
                <c:pt idx="1267">
                  <c:v>14903.793713158801</c:v>
                </c:pt>
                <c:pt idx="1268">
                  <c:v>14911.683382515201</c:v>
                </c:pt>
                <c:pt idx="1269">
                  <c:v>14919.570168628499</c:v>
                </c:pt>
                <c:pt idx="1270">
                  <c:v>14927.454076612399</c:v>
                </c:pt>
                <c:pt idx="1271">
                  <c:v>14935.335111554799</c:v>
                </c:pt>
                <c:pt idx="1272">
                  <c:v>14943.213278518</c:v>
                </c:pt>
                <c:pt idx="1273">
                  <c:v>14951.088582539</c:v>
                </c:pt>
                <c:pt idx="1274">
                  <c:v>14958.961028629499</c:v>
                </c:pt>
                <c:pt idx="1275">
                  <c:v>14966.8306217761</c:v>
                </c:pt>
                <c:pt idx="1276">
                  <c:v>14974.6973669404</c:v>
                </c:pt>
                <c:pt idx="1277">
                  <c:v>14982.5612690588</c:v>
                </c:pt>
                <c:pt idx="1278">
                  <c:v>14990.4223330431</c:v>
                </c:pt>
                <c:pt idx="1279">
                  <c:v>14998.280563780199</c:v>
                </c:pt>
                <c:pt idx="1280">
                  <c:v>15006.135966132701</c:v>
                </c:pt>
                <c:pt idx="1281">
                  <c:v>15013.9885449385</c:v>
                </c:pt>
                <c:pt idx="1282">
                  <c:v>15021.838305011101</c:v>
                </c:pt>
                <c:pt idx="1283">
                  <c:v>15029.685251139699</c:v>
                </c:pt>
                <c:pt idx="1284">
                  <c:v>15037.529388089601</c:v>
                </c:pt>
                <c:pt idx="1285">
                  <c:v>15045.370720601801</c:v>
                </c:pt>
                <c:pt idx="1286">
                  <c:v>15053.209253393299</c:v>
                </c:pt>
                <c:pt idx="1287">
                  <c:v>15061.0449911575</c:v>
                </c:pt>
                <c:pt idx="1288">
                  <c:v>15068.877938563901</c:v>
                </c:pt>
                <c:pt idx="1289">
                  <c:v>15076.7081002584</c:v>
                </c:pt>
                <c:pt idx="1290">
                  <c:v>15084.5354808635</c:v>
                </c:pt>
                <c:pt idx="1291">
                  <c:v>15092.3600849781</c:v>
                </c:pt>
                <c:pt idx="1292">
                  <c:v>15100.181917178001</c:v>
                </c:pt>
                <c:pt idx="1293">
                  <c:v>15108.000982015399</c:v>
                </c:pt>
                <c:pt idx="1294">
                  <c:v>15115.8172840198</c:v>
                </c:pt>
                <c:pt idx="1295">
                  <c:v>15123.6308276976</c:v>
                </c:pt>
                <c:pt idx="1296">
                  <c:v>15131.4416175322</c:v>
                </c:pt>
                <c:pt idx="1297">
                  <c:v>15139.249657984201</c:v>
                </c:pt>
                <c:pt idx="1298">
                  <c:v>15147.054953491501</c:v>
                </c:pt>
                <c:pt idx="1299">
                  <c:v>15154.8575084695</c:v>
                </c:pt>
                <c:pt idx="1300">
                  <c:v>15162.657327310901</c:v>
                </c:pt>
                <c:pt idx="1301">
                  <c:v>15170.4544143863</c:v>
                </c:pt>
                <c:pt idx="1302">
                  <c:v>15178.248774043601</c:v>
                </c:pt>
                <c:pt idx="1303">
                  <c:v>15186.040410608801</c:v>
                </c:pt>
                <c:pt idx="1304">
                  <c:v>15193.8293283856</c:v>
                </c:pt>
                <c:pt idx="1305">
                  <c:v>15201.6155316558</c:v>
                </c:pt>
                <c:pt idx="1306">
                  <c:v>15209.3990246792</c:v>
                </c:pt>
                <c:pt idx="1307">
                  <c:v>15217.179811693701</c:v>
                </c:pt>
                <c:pt idx="1308">
                  <c:v>15224.957896915699</c:v>
                </c:pt>
                <c:pt idx="1309">
                  <c:v>15232.7332845398</c:v>
                </c:pt>
                <c:pt idx="1310">
                  <c:v>15240.5059787389</c:v>
                </c:pt>
                <c:pt idx="1311">
                  <c:v>15248.2759836647</c:v>
                </c:pt>
                <c:pt idx="1312">
                  <c:v>15256.043303447401</c:v>
                </c:pt>
                <c:pt idx="1313">
                  <c:v>15263.807942195999</c:v>
                </c:pt>
                <c:pt idx="1314">
                  <c:v>15271.569903998199</c:v>
                </c:pt>
                <c:pt idx="1315">
                  <c:v>15279.329192920701</c:v>
                </c:pt>
                <c:pt idx="1316">
                  <c:v>15287.0858130093</c:v>
                </c:pt>
                <c:pt idx="1317">
                  <c:v>15294.839768288501</c:v>
                </c:pt>
                <c:pt idx="1318">
                  <c:v>15302.5910627625</c:v>
                </c:pt>
                <c:pt idx="1319">
                  <c:v>15310.339700414301</c:v>
                </c:pt>
                <c:pt idx="1320">
                  <c:v>15318.085685206601</c:v>
                </c:pt>
                <c:pt idx="1321">
                  <c:v>15325.829021081199</c:v>
                </c:pt>
                <c:pt idx="1322">
                  <c:v>15333.569711959801</c:v>
                </c:pt>
                <c:pt idx="1323">
                  <c:v>15341.307761743299</c:v>
                </c:pt>
                <c:pt idx="1324">
                  <c:v>15349.043174312699</c:v>
                </c:pt>
                <c:pt idx="1325">
                  <c:v>15356.7759535285</c:v>
                </c:pt>
                <c:pt idx="1326">
                  <c:v>15364.506103231201</c:v>
                </c:pt>
                <c:pt idx="1327">
                  <c:v>15372.233627241199</c:v>
                </c:pt>
                <c:pt idx="1328">
                  <c:v>15379.958529358901</c:v>
                </c:pt>
                <c:pt idx="1329">
                  <c:v>15387.680813364899</c:v>
                </c:pt>
                <c:pt idx="1330">
                  <c:v>15395.400483019899</c:v>
                </c:pt>
                <c:pt idx="1331">
                  <c:v>15403.117542065</c:v>
                </c:pt>
                <c:pt idx="1332">
                  <c:v>15410.8319942216</c:v>
                </c:pt>
                <c:pt idx="1333">
                  <c:v>15418.543843191501</c:v>
                </c:pt>
                <c:pt idx="1334">
                  <c:v>15426.2530926571</c:v>
                </c:pt>
                <c:pt idx="1335">
                  <c:v>15433.9597462814</c:v>
                </c:pt>
                <c:pt idx="1336">
                  <c:v>15441.663807708101</c:v>
                </c:pt>
                <c:pt idx="1337">
                  <c:v>15449.3652805615</c:v>
                </c:pt>
                <c:pt idx="1338">
                  <c:v>15457.064168446899</c:v>
                </c:pt>
                <c:pt idx="1339">
                  <c:v>15464.760474950701</c:v>
                </c:pt>
                <c:pt idx="1340">
                  <c:v>15472.4542036398</c:v>
                </c:pt>
                <c:pt idx="1341">
                  <c:v>15480.1453580628</c:v>
                </c:pt>
                <c:pt idx="1342">
                  <c:v>15487.833941748901</c:v>
                </c:pt>
                <c:pt idx="1343">
                  <c:v>15495.519958208801</c:v>
                </c:pt>
                <c:pt idx="1344">
                  <c:v>15503.2034109346</c:v>
                </c:pt>
                <c:pt idx="1345">
                  <c:v>15510.8843033995</c:v>
                </c:pt>
                <c:pt idx="1346">
                  <c:v>15518.5626390585</c:v>
                </c:pt>
                <c:pt idx="1347">
                  <c:v>15526.2384213479</c:v>
                </c:pt>
                <c:pt idx="1348">
                  <c:v>15533.9116536857</c:v>
                </c:pt>
                <c:pt idx="1349">
                  <c:v>15541.582339471501</c:v>
                </c:pt>
                <c:pt idx="1350">
                  <c:v>15549.2504820867</c:v>
                </c:pt>
                <c:pt idx="1351">
                  <c:v>15556.916084894699</c:v>
                </c:pt>
                <c:pt idx="1352">
                  <c:v>15564.579151240499</c:v>
                </c:pt>
                <c:pt idx="1353">
                  <c:v>15572.239684451401</c:v>
                </c:pt>
                <c:pt idx="1354">
                  <c:v>15579.897687836399</c:v>
                </c:pt>
                <c:pt idx="1355">
                  <c:v>15587.553164687</c:v>
                </c:pt>
                <c:pt idx="1356">
                  <c:v>15595.206118276599</c:v>
                </c:pt>
                <c:pt idx="1357">
                  <c:v>15602.856551861099</c:v>
                </c:pt>
                <c:pt idx="1358">
                  <c:v>15610.5044686785</c:v>
                </c:pt>
                <c:pt idx="1359">
                  <c:v>15618.149871949299</c:v>
                </c:pt>
                <c:pt idx="1360">
                  <c:v>15625.7927648766</c:v>
                </c:pt>
                <c:pt idx="1361">
                  <c:v>15633.4331506458</c:v>
                </c:pt>
                <c:pt idx="1362">
                  <c:v>15641.0710324252</c:v>
                </c:pt>
                <c:pt idx="1363">
                  <c:v>15648.7064133657</c:v>
                </c:pt>
                <c:pt idx="1364">
                  <c:v>15656.3392966007</c:v>
                </c:pt>
                <c:pt idx="1365">
                  <c:v>15663.9696852467</c:v>
                </c:pt>
                <c:pt idx="1366">
                  <c:v>15671.597582402999</c:v>
                </c:pt>
                <c:pt idx="1367">
                  <c:v>15679.222991152001</c:v>
                </c:pt>
                <c:pt idx="1368">
                  <c:v>15686.8459145587</c:v>
                </c:pt>
                <c:pt idx="1369">
                  <c:v>15694.466355671801</c:v>
                </c:pt>
                <c:pt idx="1370">
                  <c:v>15702.0843175226</c:v>
                </c:pt>
                <c:pt idx="1371">
                  <c:v>15709.699803125901</c:v>
                </c:pt>
                <c:pt idx="1372">
                  <c:v>15717.3128154798</c:v>
                </c:pt>
                <c:pt idx="1373">
                  <c:v>15724.9233575656</c:v>
                </c:pt>
                <c:pt idx="1374">
                  <c:v>15732.5314323483</c:v>
                </c:pt>
                <c:pt idx="1375">
                  <c:v>15740.137042775899</c:v>
                </c:pt>
                <c:pt idx="1376">
                  <c:v>15747.7401917805</c:v>
                </c:pt>
                <c:pt idx="1377">
                  <c:v>15755.3408822774</c:v>
                </c:pt>
                <c:pt idx="1378">
                  <c:v>15762.939117165801</c:v>
                </c:pt>
                <c:pt idx="1379">
                  <c:v>15770.534899328501</c:v>
                </c:pt>
                <c:pt idx="1380">
                  <c:v>15778.128231632199</c:v>
                </c:pt>
                <c:pt idx="1381">
                  <c:v>15785.719116927399</c:v>
                </c:pt>
                <c:pt idx="1382">
                  <c:v>15793.3075580485</c:v>
                </c:pt>
                <c:pt idx="1383">
                  <c:v>15800.893557813901</c:v>
                </c:pt>
                <c:pt idx="1384">
                  <c:v>15808.4771190263</c:v>
                </c:pt>
                <c:pt idx="1385">
                  <c:v>15816.058244472</c:v>
                </c:pt>
                <c:pt idx="1386">
                  <c:v>15823.636936921899</c:v>
                </c:pt>
                <c:pt idx="1387">
                  <c:v>15831.213199131</c:v>
                </c:pt>
                <c:pt idx="1388">
                  <c:v>15838.7870338385</c:v>
                </c:pt>
                <c:pt idx="1389">
                  <c:v>15846.3584437681</c:v>
                </c:pt>
                <c:pt idx="1390">
                  <c:v>15853.927431627701</c:v>
                </c:pt>
                <c:pt idx="1391">
                  <c:v>15861.49400011</c:v>
                </c:pt>
                <c:pt idx="1392">
                  <c:v>15869.058151891901</c:v>
                </c:pt>
                <c:pt idx="1393">
                  <c:v>15876.619889635</c:v>
                </c:pt>
                <c:pt idx="1394">
                  <c:v>15884.1792159856</c:v>
                </c:pt>
                <c:pt idx="1395">
                  <c:v>15891.736133574601</c:v>
                </c:pt>
                <c:pt idx="1396">
                  <c:v>15899.2906450179</c:v>
                </c:pt>
                <c:pt idx="1397">
                  <c:v>15906.8427529159</c:v>
                </c:pt>
                <c:pt idx="1398">
                  <c:v>15914.392459854</c:v>
                </c:pt>
                <c:pt idx="1399">
                  <c:v>15921.939768402601</c:v>
                </c:pt>
                <c:pt idx="1400">
                  <c:v>15929.484681117099</c:v>
                </c:pt>
                <c:pt idx="1401">
                  <c:v>15937.027200537799</c:v>
                </c:pt>
                <c:pt idx="1402">
                  <c:v>15944.5673291903</c:v>
                </c:pt>
                <c:pt idx="1403">
                  <c:v>15952.105069585101</c:v>
                </c:pt>
                <c:pt idx="1404">
                  <c:v>15959.6404242181</c:v>
                </c:pt>
                <c:pt idx="1405">
                  <c:v>15967.1733955705</c:v>
                </c:pt>
                <c:pt idx="1406">
                  <c:v>15974.7039861086</c:v>
                </c:pt>
                <c:pt idx="1407">
                  <c:v>15982.232198284401</c:v>
                </c:pt>
                <c:pt idx="1408">
                  <c:v>15989.7580345351</c:v>
                </c:pt>
                <c:pt idx="1409">
                  <c:v>15997.2814972835</c:v>
                </c:pt>
                <c:pt idx="1410">
                  <c:v>16004.8025889377</c:v>
                </c:pt>
                <c:pt idx="1411">
                  <c:v>16012.321311891799</c:v>
                </c:pt>
                <c:pt idx="1412">
                  <c:v>16019.837668525201</c:v>
                </c:pt>
                <c:pt idx="1413">
                  <c:v>16027.3516612031</c:v>
                </c:pt>
                <c:pt idx="1414">
                  <c:v>16034.863292276599</c:v>
                </c:pt>
                <c:pt idx="1415">
                  <c:v>16042.3725640824</c:v>
                </c:pt>
                <c:pt idx="1416">
                  <c:v>16049.8794789432</c:v>
                </c:pt>
                <c:pt idx="1417">
                  <c:v>16057.3840391675</c:v>
                </c:pt>
                <c:pt idx="1418">
                  <c:v>16064.886247049801</c:v>
                </c:pt>
                <c:pt idx="1419">
                  <c:v>16072.3861048707</c:v>
                </c:pt>
                <c:pt idx="1420">
                  <c:v>16079.8836148967</c:v>
                </c:pt>
                <c:pt idx="1421">
                  <c:v>16087.3787793806</c:v>
                </c:pt>
                <c:pt idx="1422">
                  <c:v>16094.8716005612</c:v>
                </c:pt>
                <c:pt idx="1423">
                  <c:v>16102.362080663601</c:v>
                </c:pt>
                <c:pt idx="1424">
                  <c:v>16109.8502218992</c:v>
                </c:pt>
                <c:pt idx="1425">
                  <c:v>16117.3360264656</c:v>
                </c:pt>
                <c:pt idx="1426">
                  <c:v>16124.819496546899</c:v>
                </c:pt>
                <c:pt idx="1427">
                  <c:v>16132.3006343135</c:v>
                </c:pt>
                <c:pt idx="1428">
                  <c:v>16139.779441922399</c:v>
                </c:pt>
                <c:pt idx="1429">
                  <c:v>16147.2559215169</c:v>
                </c:pt>
                <c:pt idx="1430">
                  <c:v>16154.7300752271</c:v>
                </c:pt>
                <c:pt idx="1431">
                  <c:v>16162.201905169701</c:v>
                </c:pt>
                <c:pt idx="1432">
                  <c:v>16169.671413447701</c:v>
                </c:pt>
                <c:pt idx="1433">
                  <c:v>16177.138602151301</c:v>
                </c:pt>
                <c:pt idx="1434">
                  <c:v>16184.6034733572</c:v>
                </c:pt>
                <c:pt idx="1435">
                  <c:v>16192.0660291288</c:v>
                </c:pt>
                <c:pt idx="1436">
                  <c:v>16199.526271516699</c:v>
                </c:pt>
                <c:pt idx="1437">
                  <c:v>16206.984202558</c:v>
                </c:pt>
                <c:pt idx="1438">
                  <c:v>16214.439824277</c:v>
                </c:pt>
                <c:pt idx="1439">
                  <c:v>16221.893138685</c:v>
                </c:pt>
                <c:pt idx="1440">
                  <c:v>16229.344147780101</c:v>
                </c:pt>
                <c:pt idx="1441">
                  <c:v>16236.7928535478</c:v>
                </c:pt>
                <c:pt idx="1442">
                  <c:v>16244.2392579605</c:v>
                </c:pt>
                <c:pt idx="1443">
                  <c:v>16251.683362977899</c:v>
                </c:pt>
                <c:pt idx="1444">
                  <c:v>16259.1251705468</c:v>
                </c:pt>
                <c:pt idx="1445">
                  <c:v>16266.5646826014</c:v>
                </c:pt>
                <c:pt idx="1446">
                  <c:v>16274.0019010632</c:v>
                </c:pt>
                <c:pt idx="1447">
                  <c:v>16281.436827841</c:v>
                </c:pt>
                <c:pt idx="1448">
                  <c:v>16288.869464830999</c:v>
                </c:pt>
                <c:pt idx="1449">
                  <c:v>16296.299813916799</c:v>
                </c:pt>
                <c:pt idx="1450">
                  <c:v>16303.7278769697</c:v>
                </c:pt>
                <c:pt idx="1451">
                  <c:v>16311.1536558483</c:v>
                </c:pt>
                <c:pt idx="1452">
                  <c:v>16318.577152398901</c:v>
                </c:pt>
                <c:pt idx="1453">
                  <c:v>16325.998368455501</c:v>
                </c:pt>
                <c:pt idx="1454">
                  <c:v>16333.417305839601</c:v>
                </c:pt>
                <c:pt idx="1455">
                  <c:v>16340.8339663605</c:v>
                </c:pt>
                <c:pt idx="1456">
                  <c:v>16348.2483518152</c:v>
                </c:pt>
                <c:pt idx="1457">
                  <c:v>16355.660463988601</c:v>
                </c:pt>
                <c:pt idx="1458">
                  <c:v>16363.0703046533</c:v>
                </c:pt>
                <c:pt idx="1459">
                  <c:v>16370.477875570001</c:v>
                </c:pt>
                <c:pt idx="1460">
                  <c:v>16377.883178487</c:v>
                </c:pt>
                <c:pt idx="1461">
                  <c:v>16385.286215141001</c:v>
                </c:pt>
                <c:pt idx="1462">
                  <c:v>16392.6869872563</c:v>
                </c:pt>
                <c:pt idx="1463">
                  <c:v>16400.085496545398</c:v>
                </c:pt>
                <c:pt idx="1464">
                  <c:v>16407.481744709101</c:v>
                </c:pt>
                <c:pt idx="1465">
                  <c:v>16414.875733436002</c:v>
                </c:pt>
                <c:pt idx="1466">
                  <c:v>16422.267464403099</c:v>
                </c:pt>
                <c:pt idx="1467">
                  <c:v>16429.656939275399</c:v>
                </c:pt>
                <c:pt idx="1468">
                  <c:v>16437.0441597065</c:v>
                </c:pt>
                <c:pt idx="1469">
                  <c:v>16444.429127338099</c:v>
                </c:pt>
                <c:pt idx="1470">
                  <c:v>16451.8118438001</c:v>
                </c:pt>
                <c:pt idx="1471">
                  <c:v>16459.192310711001</c:v>
                </c:pt>
                <c:pt idx="1472">
                  <c:v>16466.570529677701</c:v>
                </c:pt>
                <c:pt idx="1473">
                  <c:v>16473.946502295399</c:v>
                </c:pt>
                <c:pt idx="1474">
                  <c:v>16481.3202301481</c:v>
                </c:pt>
                <c:pt idx="1475">
                  <c:v>16488.691714807999</c:v>
                </c:pt>
                <c:pt idx="1476">
                  <c:v>16496.060957836002</c:v>
                </c:pt>
                <c:pt idx="1477">
                  <c:v>16503.427960781799</c:v>
                </c:pt>
                <c:pt idx="1478">
                  <c:v>16510.792725183499</c:v>
                </c:pt>
                <c:pt idx="1479">
                  <c:v>16518.1552525681</c:v>
                </c:pt>
                <c:pt idx="1480">
                  <c:v>16525.5155444513</c:v>
                </c:pt>
                <c:pt idx="1481">
                  <c:v>16532.873602337299</c:v>
                </c:pt>
                <c:pt idx="1482">
                  <c:v>16540.2294277195</c:v>
                </c:pt>
                <c:pt idx="1483">
                  <c:v>16547.583022080002</c:v>
                </c:pt>
                <c:pt idx="1484">
                  <c:v>16554.934386889799</c:v>
                </c:pt>
                <c:pt idx="1485">
                  <c:v>16562.283523608701</c:v>
                </c:pt>
                <c:pt idx="1486">
                  <c:v>16569.630433685699</c:v>
                </c:pt>
                <c:pt idx="1487">
                  <c:v>16576.975118558599</c:v>
                </c:pt>
                <c:pt idx="1488">
                  <c:v>16584.317579654398</c:v>
                </c:pt>
                <c:pt idx="1489">
                  <c:v>16591.6578183891</c:v>
                </c:pt>
                <c:pt idx="1490">
                  <c:v>16598.9958361678</c:v>
                </c:pt>
                <c:pt idx="1491">
                  <c:v>16606.331634384798</c:v>
                </c:pt>
                <c:pt idx="1492">
                  <c:v>16613.665214423501</c:v>
                </c:pt>
                <c:pt idx="1493">
                  <c:v>16620.996577656701</c:v>
                </c:pt>
                <c:pt idx="1494">
                  <c:v>16628.325725446401</c:v>
                </c:pt>
                <c:pt idx="1495">
                  <c:v>16635.6526591437</c:v>
                </c:pt>
                <c:pt idx="1496">
                  <c:v>16642.9773800894</c:v>
                </c:pt>
                <c:pt idx="1497">
                  <c:v>16650.299889613401</c:v>
                </c:pt>
                <c:pt idx="1498">
                  <c:v>16657.620189034998</c:v>
                </c:pt>
                <c:pt idx="1499">
                  <c:v>16664.938279663202</c:v>
                </c:pt>
                <c:pt idx="1500">
                  <c:v>16672.2541627961</c:v>
                </c:pt>
                <c:pt idx="1501">
                  <c:v>16679.5678397218</c:v>
                </c:pt>
                <c:pt idx="1502">
                  <c:v>16686.879311717501</c:v>
                </c:pt>
                <c:pt idx="1503">
                  <c:v>16694.188580050301</c:v>
                </c:pt>
                <c:pt idx="1504">
                  <c:v>16701.495645976702</c:v>
                </c:pt>
                <c:pt idx="1505">
                  <c:v>16708.800510743</c:v>
                </c:pt>
                <c:pt idx="1506">
                  <c:v>16716.1031755851</c:v>
                </c:pt>
                <c:pt idx="1507">
                  <c:v>16723.403641728801</c:v>
                </c:pt>
                <c:pt idx="1508">
                  <c:v>16730.7019103895</c:v>
                </c:pt>
                <c:pt idx="1509">
                  <c:v>16737.9979827723</c:v>
                </c:pt>
                <c:pt idx="1510">
                  <c:v>16745.291860072499</c:v>
                </c:pt>
                <c:pt idx="1511">
                  <c:v>16752.583543474899</c:v>
                </c:pt>
                <c:pt idx="1512">
                  <c:v>16759.8730341544</c:v>
                </c:pt>
                <c:pt idx="1513">
                  <c:v>16767.1603332757</c:v>
                </c:pt>
                <c:pt idx="1514">
                  <c:v>16774.445441993601</c:v>
                </c:pt>
                <c:pt idx="1515">
                  <c:v>16781.728361452901</c:v>
                </c:pt>
                <c:pt idx="1516">
                  <c:v>16789.009092788201</c:v>
                </c:pt>
                <c:pt idx="1517">
                  <c:v>16796.2876371245</c:v>
                </c:pt>
                <c:pt idx="1518">
                  <c:v>16803.5639955767</c:v>
                </c:pt>
                <c:pt idx="1519">
                  <c:v>16810.838169249899</c:v>
                </c:pt>
                <c:pt idx="1520">
                  <c:v>16818.110159239401</c:v>
                </c:pt>
                <c:pt idx="1521">
                  <c:v>16825.3799666306</c:v>
                </c:pt>
                <c:pt idx="1522">
                  <c:v>16832.647592499099</c:v>
                </c:pt>
                <c:pt idx="1523">
                  <c:v>16839.913037910999</c:v>
                </c:pt>
                <c:pt idx="1524">
                  <c:v>16847.176303922501</c:v>
                </c:pt>
                <c:pt idx="1525">
                  <c:v>16854.437391580199</c:v>
                </c:pt>
                <c:pt idx="1526">
                  <c:v>16861.696301921002</c:v>
                </c:pt>
                <c:pt idx="1527">
                  <c:v>16868.953035972299</c:v>
                </c:pt>
                <c:pt idx="1528">
                  <c:v>16876.207594751799</c:v>
                </c:pt>
                <c:pt idx="1529">
                  <c:v>16883.4599792679</c:v>
                </c:pt>
                <c:pt idx="1530">
                  <c:v>16890.710190519101</c:v>
                </c:pt>
                <c:pt idx="1531">
                  <c:v>16897.958229494801</c:v>
                </c:pt>
                <c:pt idx="1532">
                  <c:v>16905.204097174799</c:v>
                </c:pt>
                <c:pt idx="1533">
                  <c:v>16912.447794529398</c:v>
                </c:pt>
                <c:pt idx="1534">
                  <c:v>16919.689322519702</c:v>
                </c:pt>
                <c:pt idx="1535">
                  <c:v>16926.928682097299</c:v>
                </c:pt>
                <c:pt idx="1536">
                  <c:v>16934.1658742045</c:v>
                </c:pt>
                <c:pt idx="1537">
                  <c:v>16941.4008997745</c:v>
                </c:pt>
                <c:pt idx="1538">
                  <c:v>16948.633759731001</c:v>
                </c:pt>
                <c:pt idx="1539">
                  <c:v>16955.864454988499</c:v>
                </c:pt>
                <c:pt idx="1540">
                  <c:v>16963.092986452499</c:v>
                </c:pt>
                <c:pt idx="1541">
                  <c:v>16970.319355019099</c:v>
                </c:pt>
                <c:pt idx="1542">
                  <c:v>16977.5435615754</c:v>
                </c:pt>
                <c:pt idx="1543">
                  <c:v>16984.765606999401</c:v>
                </c:pt>
                <c:pt idx="1544">
                  <c:v>16991.985492160002</c:v>
                </c:pt>
                <c:pt idx="1545">
                  <c:v>16999.203217916998</c:v>
                </c:pt>
                <c:pt idx="1546">
                  <c:v>17006.418785121099</c:v>
                </c:pt>
                <c:pt idx="1547">
                  <c:v>17013.632194614402</c:v>
                </c:pt>
                <c:pt idx="1548">
                  <c:v>17020.843447229599</c:v>
                </c:pt>
                <c:pt idx="1549">
                  <c:v>17028.052543790702</c:v>
                </c:pt>
                <c:pt idx="1550">
                  <c:v>17035.259485112801</c:v>
                </c:pt>
                <c:pt idx="1551">
                  <c:v>17042.464272002198</c:v>
                </c:pt>
                <c:pt idx="1552">
                  <c:v>17049.666905255999</c:v>
                </c:pt>
                <c:pt idx="1553">
                  <c:v>17056.867385663001</c:v>
                </c:pt>
                <c:pt idx="1554">
                  <c:v>17064.065714002802</c:v>
                </c:pt>
                <c:pt idx="1555">
                  <c:v>17071.261891046601</c:v>
                </c:pt>
                <c:pt idx="1556">
                  <c:v>17078.455917556599</c:v>
                </c:pt>
                <c:pt idx="1557">
                  <c:v>17085.647794286499</c:v>
                </c:pt>
                <c:pt idx="1558">
                  <c:v>17092.837521981099</c:v>
                </c:pt>
                <c:pt idx="1559">
                  <c:v>17100.025101376901</c:v>
                </c:pt>
                <c:pt idx="1560">
                  <c:v>17107.210533201502</c:v>
                </c:pt>
                <c:pt idx="1561">
                  <c:v>17114.393818174001</c:v>
                </c:pt>
                <c:pt idx="1562">
                  <c:v>17121.574957005101</c:v>
                </c:pt>
                <c:pt idx="1563">
                  <c:v>17128.753950396898</c:v>
                </c:pt>
                <c:pt idx="1564">
                  <c:v>17135.930799042799</c:v>
                </c:pt>
                <c:pt idx="1565">
                  <c:v>17143.1055036281</c:v>
                </c:pt>
                <c:pt idx="1566">
                  <c:v>17150.278064829399</c:v>
                </c:pt>
                <c:pt idx="1567">
                  <c:v>17157.4484833149</c:v>
                </c:pt>
                <c:pt idx="1568">
                  <c:v>17164.616759744498</c:v>
                </c:pt>
                <c:pt idx="1569">
                  <c:v>17171.782894769902</c:v>
                </c:pt>
                <c:pt idx="1570">
                  <c:v>17178.9468890342</c:v>
                </c:pt>
                <c:pt idx="1571">
                  <c:v>17186.108743172201</c:v>
                </c:pt>
                <c:pt idx="1572">
                  <c:v>17193.2684578107</c:v>
                </c:pt>
                <c:pt idx="1573">
                  <c:v>17200.426033568099</c:v>
                </c:pt>
                <c:pt idx="1574">
                  <c:v>17207.581471054498</c:v>
                </c:pt>
                <c:pt idx="1575">
                  <c:v>17214.734770871899</c:v>
                </c:pt>
                <c:pt idx="1576">
                  <c:v>17221.885933614201</c:v>
                </c:pt>
                <c:pt idx="1577">
                  <c:v>17229.034959867098</c:v>
                </c:pt>
                <c:pt idx="1578">
                  <c:v>17236.181850208101</c:v>
                </c:pt>
                <c:pt idx="1579">
                  <c:v>17243.326605206799</c:v>
                </c:pt>
                <c:pt idx="1580">
                  <c:v>17250.469225424698</c:v>
                </c:pt>
                <c:pt idx="1581">
                  <c:v>17257.609711415102</c:v>
                </c:pt>
                <c:pt idx="1582">
                  <c:v>17264.7480637236</c:v>
                </c:pt>
                <c:pt idx="1583">
                  <c:v>17271.884282887499</c:v>
                </c:pt>
                <c:pt idx="1584">
                  <c:v>17279.018369436399</c:v>
                </c:pt>
                <c:pt idx="1585">
                  <c:v>17286.150323891801</c:v>
                </c:pt>
                <c:pt idx="1586">
                  <c:v>17293.280146767502</c:v>
                </c:pt>
                <c:pt idx="1587">
                  <c:v>17300.407838569299</c:v>
                </c:pt>
                <c:pt idx="1588">
                  <c:v>17307.5333997952</c:v>
                </c:pt>
                <c:pt idx="1589">
                  <c:v>17314.656830935401</c:v>
                </c:pt>
                <c:pt idx="1590">
                  <c:v>17321.778132472198</c:v>
                </c:pt>
                <c:pt idx="1591">
                  <c:v>17328.8973048802</c:v>
                </c:pt>
                <c:pt idx="1592">
                  <c:v>17336.0143486263</c:v>
                </c:pt>
                <c:pt idx="1593">
                  <c:v>17343.1292641697</c:v>
                </c:pt>
                <c:pt idx="1594">
                  <c:v>17350.242051961799</c:v>
                </c:pt>
                <c:pt idx="1595">
                  <c:v>17357.3527124465</c:v>
                </c:pt>
                <c:pt idx="1596">
                  <c:v>17364.461246059898</c:v>
                </c:pt>
                <c:pt idx="1597">
                  <c:v>17371.567653230599</c:v>
                </c:pt>
                <c:pt idx="1598">
                  <c:v>17378.671934379599</c:v>
                </c:pt>
                <c:pt idx="1599">
                  <c:v>17385.774089920302</c:v>
                </c:pt>
                <c:pt idx="1600">
                  <c:v>17392.874120258501</c:v>
                </c:pt>
                <c:pt idx="1601">
                  <c:v>17399.9720257927</c:v>
                </c:pt>
                <c:pt idx="1602">
                  <c:v>17407.067806913601</c:v>
                </c:pt>
                <c:pt idx="1603">
                  <c:v>17414.161464004799</c:v>
                </c:pt>
                <c:pt idx="1604">
                  <c:v>17421.2529974422</c:v>
                </c:pt>
                <c:pt idx="1605">
                  <c:v>17428.3424075945</c:v>
                </c:pt>
                <c:pt idx="1606">
                  <c:v>17435.429694822698</c:v>
                </c:pt>
                <c:pt idx="1607">
                  <c:v>17442.5148594807</c:v>
                </c:pt>
                <c:pt idx="1608">
                  <c:v>17449.597901915</c:v>
                </c:pt>
                <c:pt idx="1609">
                  <c:v>17456.678822464899</c:v>
                </c:pt>
                <c:pt idx="1610">
                  <c:v>17463.757621461998</c:v>
                </c:pt>
                <c:pt idx="1611">
                  <c:v>17470.834299231199</c:v>
                </c:pt>
                <c:pt idx="1612">
                  <c:v>17477.908856089802</c:v>
                </c:pt>
                <c:pt idx="1613">
                  <c:v>17484.9812923479</c:v>
                </c:pt>
                <c:pt idx="1614">
                  <c:v>17492.0516083086</c:v>
                </c:pt>
                <c:pt idx="1615">
                  <c:v>17499.119804267601</c:v>
                </c:pt>
                <c:pt idx="1616">
                  <c:v>17506.1858805136</c:v>
                </c:pt>
                <c:pt idx="1617">
                  <c:v>17513.2498373282</c:v>
                </c:pt>
                <c:pt idx="1618">
                  <c:v>17520.311674985802</c:v>
                </c:pt>
                <c:pt idx="1619">
                  <c:v>17527.371393753801</c:v>
                </c:pt>
                <c:pt idx="1620">
                  <c:v>17534.428993892499</c:v>
                </c:pt>
                <c:pt idx="1621">
                  <c:v>17541.484475655299</c:v>
                </c:pt>
                <c:pt idx="1622">
                  <c:v>17548.537839288401</c:v>
                </c:pt>
                <c:pt idx="1623">
                  <c:v>17555.589085031301</c:v>
                </c:pt>
                <c:pt idx="1624">
                  <c:v>17562.638213116199</c:v>
                </c:pt>
                <c:pt idx="1625">
                  <c:v>17569.6852237686</c:v>
                </c:pt>
                <c:pt idx="1626">
                  <c:v>17576.730117207098</c:v>
                </c:pt>
                <c:pt idx="1627">
                  <c:v>17583.7728936434</c:v>
                </c:pt>
                <c:pt idx="1628">
                  <c:v>17590.8135532821</c:v>
                </c:pt>
                <c:pt idx="1629">
                  <c:v>17597.8520963214</c:v>
                </c:pt>
                <c:pt idx="1630">
                  <c:v>17604.8885229523</c:v>
                </c:pt>
                <c:pt idx="1631">
                  <c:v>17611.9228333592</c:v>
                </c:pt>
                <c:pt idx="1632">
                  <c:v>17618.9550277198</c:v>
                </c:pt>
                <c:pt idx="1633">
                  <c:v>17625.985106204698</c:v>
                </c:pt>
                <c:pt idx="1634">
                  <c:v>17633.0130689783</c:v>
                </c:pt>
                <c:pt idx="1635">
                  <c:v>17640.038916197798</c:v>
                </c:pt>
                <c:pt idx="1636">
                  <c:v>17647.0626480141</c:v>
                </c:pt>
                <c:pt idx="1637">
                  <c:v>17654.0842645712</c:v>
                </c:pt>
                <c:pt idx="1638">
                  <c:v>17661.103766006701</c:v>
                </c:pt>
                <c:pt idx="1639">
                  <c:v>17668.121152451298</c:v>
                </c:pt>
                <c:pt idx="1640">
                  <c:v>17675.136424029399</c:v>
                </c:pt>
                <c:pt idx="1641">
                  <c:v>17682.149580858699</c:v>
                </c:pt>
                <c:pt idx="1642">
                  <c:v>17689.1606230502</c:v>
                </c:pt>
                <c:pt idx="1643">
                  <c:v>17696.169550708699</c:v>
                </c:pt>
                <c:pt idx="1644">
                  <c:v>17703.176363932402</c:v>
                </c:pt>
                <c:pt idx="1645">
                  <c:v>17710.181062812899</c:v>
                </c:pt>
                <c:pt idx="1646">
                  <c:v>17717.183647435399</c:v>
                </c:pt>
                <c:pt idx="1647">
                  <c:v>17724.1841178787</c:v>
                </c:pt>
                <c:pt idx="1648">
                  <c:v>17731.1824742153</c:v>
                </c:pt>
                <c:pt idx="1649">
                  <c:v>17738.178716511</c:v>
                </c:pt>
                <c:pt idx="1650">
                  <c:v>17745.172844825702</c:v>
                </c:pt>
                <c:pt idx="1651">
                  <c:v>17752.164859212498</c:v>
                </c:pt>
                <c:pt idx="1652">
                  <c:v>17759.154759718502</c:v>
                </c:pt>
                <c:pt idx="1653">
                  <c:v>17766.142546384399</c:v>
                </c:pt>
                <c:pt idx="1654">
                  <c:v>17773.128219244401</c:v>
                </c:pt>
                <c:pt idx="1655">
                  <c:v>17780.1117783269</c:v>
                </c:pt>
                <c:pt idx="1656">
                  <c:v>17787.093223653701</c:v>
                </c:pt>
                <c:pt idx="1657">
                  <c:v>17794.072555240498</c:v>
                </c:pt>
                <c:pt idx="1658">
                  <c:v>17801.049773096802</c:v>
                </c:pt>
                <c:pt idx="1659">
                  <c:v>17808.0248772261</c:v>
                </c:pt>
                <c:pt idx="1660">
                  <c:v>17814.9978676254</c:v>
                </c:pt>
                <c:pt idx="1661">
                  <c:v>17821.968744285899</c:v>
                </c:pt>
                <c:pt idx="1662">
                  <c:v>17828.937507192601</c:v>
                </c:pt>
                <c:pt idx="1663">
                  <c:v>17835.904156324301</c:v>
                </c:pt>
                <c:pt idx="1664">
                  <c:v>17842.868691653901</c:v>
                </c:pt>
                <c:pt idx="1665">
                  <c:v>17849.831113148201</c:v>
                </c:pt>
                <c:pt idx="1666">
                  <c:v>17856.791420767899</c:v>
                </c:pt>
                <c:pt idx="1667">
                  <c:v>17863.749614467899</c:v>
                </c:pt>
                <c:pt idx="1668">
                  <c:v>17870.7056941968</c:v>
                </c:pt>
                <c:pt idx="1669">
                  <c:v>17877.659659897701</c:v>
                </c:pt>
                <c:pt idx="1670">
                  <c:v>17884.611511507301</c:v>
                </c:pt>
                <c:pt idx="1671">
                  <c:v>17891.561248956601</c:v>
                </c:pt>
                <c:pt idx="1672">
                  <c:v>17898.5088721709</c:v>
                </c:pt>
                <c:pt idx="1673">
                  <c:v>17905.454381069201</c:v>
                </c:pt>
                <c:pt idx="1674">
                  <c:v>17912.397775565001</c:v>
                </c:pt>
                <c:pt idx="1675">
                  <c:v>17919.339055565899</c:v>
                </c:pt>
                <c:pt idx="1676">
                  <c:v>17926.278220973501</c:v>
                </c:pt>
                <c:pt idx="1677">
                  <c:v>17933.215271683799</c:v>
                </c:pt>
                <c:pt idx="1678">
                  <c:v>17940.150207587099</c:v>
                </c:pt>
                <c:pt idx="1679">
                  <c:v>17947.083028567598</c:v>
                </c:pt>
                <c:pt idx="1680">
                  <c:v>17954.0137345043</c:v>
                </c:pt>
                <c:pt idx="1681">
                  <c:v>17960.942325269902</c:v>
                </c:pt>
                <c:pt idx="1682">
                  <c:v>17967.8688007319</c:v>
                </c:pt>
                <c:pt idx="1683">
                  <c:v>17974.793160751899</c:v>
                </c:pt>
                <c:pt idx="1684">
                  <c:v>17981.715405186002</c:v>
                </c:pt>
                <c:pt idx="1685">
                  <c:v>17988.635533884401</c:v>
                </c:pt>
                <c:pt idx="1686">
                  <c:v>17995.553546691899</c:v>
                </c:pt>
                <c:pt idx="1687">
                  <c:v>18002.469443447801</c:v>
                </c:pt>
                <c:pt idx="1688">
                  <c:v>18009.3832239857</c:v>
                </c:pt>
                <c:pt idx="1689">
                  <c:v>18016.294888133601</c:v>
                </c:pt>
                <c:pt idx="1690">
                  <c:v>18023.204435714099</c:v>
                </c:pt>
                <c:pt idx="1691">
                  <c:v>18030.111866544201</c:v>
                </c:pt>
                <c:pt idx="1692">
                  <c:v>18037.0171804356</c:v>
                </c:pt>
                <c:pt idx="1693">
                  <c:v>18043.920377194201</c:v>
                </c:pt>
                <c:pt idx="1694">
                  <c:v>18050.821456620801</c:v>
                </c:pt>
                <c:pt idx="1695">
                  <c:v>18057.720418510598</c:v>
                </c:pt>
                <c:pt idx="1696">
                  <c:v>18064.617262653501</c:v>
                </c:pt>
                <c:pt idx="1697">
                  <c:v>18071.511988833801</c:v>
                </c:pt>
                <c:pt idx="1698">
                  <c:v>18078.404596830602</c:v>
                </c:pt>
                <c:pt idx="1699">
                  <c:v>18085.295086417798</c:v>
                </c:pt>
                <c:pt idx="1700">
                  <c:v>18092.183457363601</c:v>
                </c:pt>
                <c:pt idx="1701">
                  <c:v>18099.069709431202</c:v>
                </c:pt>
                <c:pt idx="1702">
                  <c:v>18105.9538423784</c:v>
                </c:pt>
                <c:pt idx="1703">
                  <c:v>18112.835855957801</c:v>
                </c:pt>
                <c:pt idx="1704">
                  <c:v>18119.715749916599</c:v>
                </c:pt>
                <c:pt idx="1705">
                  <c:v>18126.5935239969</c:v>
                </c:pt>
                <c:pt idx="1706">
                  <c:v>18133.4691779356</c:v>
                </c:pt>
                <c:pt idx="1707">
                  <c:v>18140.3427114644</c:v>
                </c:pt>
                <c:pt idx="1708">
                  <c:v>18147.214124309801</c:v>
                </c:pt>
                <c:pt idx="1709">
                  <c:v>18154.083416193</c:v>
                </c:pt>
                <c:pt idx="1710">
                  <c:v>18160.950586830499</c:v>
                </c:pt>
                <c:pt idx="1711">
                  <c:v>18167.815635933199</c:v>
                </c:pt>
                <c:pt idx="1712">
                  <c:v>18174.678563207301</c:v>
                </c:pt>
                <c:pt idx="1713">
                  <c:v>18181.539368353599</c:v>
                </c:pt>
                <c:pt idx="1714">
                  <c:v>18188.398051068001</c:v>
                </c:pt>
                <c:pt idx="1715">
                  <c:v>18195.254611041499</c:v>
                </c:pt>
                <c:pt idx="1716">
                  <c:v>18202.109047959901</c:v>
                </c:pt>
                <c:pt idx="1717">
                  <c:v>18208.961361503902</c:v>
                </c:pt>
                <c:pt idx="1718">
                  <c:v>18215.811551349601</c:v>
                </c:pt>
                <c:pt idx="1719">
                  <c:v>18222.659617167799</c:v>
                </c:pt>
                <c:pt idx="1720">
                  <c:v>18229.5055586245</c:v>
                </c:pt>
                <c:pt idx="1721">
                  <c:v>18236.349375380702</c:v>
                </c:pt>
                <c:pt idx="1722">
                  <c:v>18243.191067092699</c:v>
                </c:pt>
                <c:pt idx="1723">
                  <c:v>18250.030633411599</c:v>
                </c:pt>
                <c:pt idx="1724">
                  <c:v>18256.868073983998</c:v>
                </c:pt>
                <c:pt idx="1725">
                  <c:v>18263.7033884513</c:v>
                </c:pt>
                <c:pt idx="1726">
                  <c:v>18270.5365764503</c:v>
                </c:pt>
                <c:pt idx="1727">
                  <c:v>18277.367637612999</c:v>
                </c:pt>
                <c:pt idx="1728">
                  <c:v>18284.196571566499</c:v>
                </c:pt>
                <c:pt idx="1729">
                  <c:v>18291.023377933201</c:v>
                </c:pt>
                <c:pt idx="1730">
                  <c:v>18297.848056330698</c:v>
                </c:pt>
                <c:pt idx="1731">
                  <c:v>18304.670606371801</c:v>
                </c:pt>
                <c:pt idx="1732">
                  <c:v>18311.491027664899</c:v>
                </c:pt>
                <c:pt idx="1733">
                  <c:v>18318.309319813299</c:v>
                </c:pt>
                <c:pt idx="1734">
                  <c:v>18325.1254824159</c:v>
                </c:pt>
                <c:pt idx="1735">
                  <c:v>18331.939515066799</c:v>
                </c:pt>
                <c:pt idx="1736">
                  <c:v>18338.751417355601</c:v>
                </c:pt>
                <c:pt idx="1737">
                  <c:v>18345.561188867101</c:v>
                </c:pt>
                <c:pt idx="1738">
                  <c:v>18352.3688291816</c:v>
                </c:pt>
                <c:pt idx="1739">
                  <c:v>18359.1743378748</c:v>
                </c:pt>
                <c:pt idx="1740">
                  <c:v>18365.9777145179</c:v>
                </c:pt>
                <c:pt idx="1741">
                  <c:v>18372.7789586775</c:v>
                </c:pt>
                <c:pt idx="1742">
                  <c:v>18379.578069915598</c:v>
                </c:pt>
                <c:pt idx="1743">
                  <c:v>18386.375047789701</c:v>
                </c:pt>
                <c:pt idx="1744">
                  <c:v>18393.1698918529</c:v>
                </c:pt>
                <c:pt idx="1745">
                  <c:v>18399.9626016539</c:v>
                </c:pt>
                <c:pt idx="1746">
                  <c:v>18406.7531767367</c:v>
                </c:pt>
                <c:pt idx="1747">
                  <c:v>18413.541616641</c:v>
                </c:pt>
                <c:pt idx="1748">
                  <c:v>18420.327920902098</c:v>
                </c:pt>
                <c:pt idx="1749">
                  <c:v>18427.112089050901</c:v>
                </c:pt>
                <c:pt idx="1750">
                  <c:v>18433.894120613801</c:v>
                </c:pt>
                <c:pt idx="1751">
                  <c:v>18440.674015113</c:v>
                </c:pt>
                <c:pt idx="1752">
                  <c:v>18447.451772066201</c:v>
                </c:pt>
                <c:pt idx="1753">
                  <c:v>18454.227390986802</c:v>
                </c:pt>
                <c:pt idx="1754">
                  <c:v>18461.000871384102</c:v>
                </c:pt>
                <c:pt idx="1755">
                  <c:v>18467.772212762698</c:v>
                </c:pt>
                <c:pt idx="1756">
                  <c:v>18474.5414146234</c:v>
                </c:pt>
                <c:pt idx="1757">
                  <c:v>18481.308476462302</c:v>
                </c:pt>
                <c:pt idx="1758">
                  <c:v>18488.073397771601</c:v>
                </c:pt>
                <c:pt idx="1759">
                  <c:v>18494.836178039001</c:v>
                </c:pt>
                <c:pt idx="1760">
                  <c:v>18501.596816748301</c:v>
                </c:pt>
                <c:pt idx="1761">
                  <c:v>18508.355313378801</c:v>
                </c:pt>
                <c:pt idx="1762">
                  <c:v>18515.111667405901</c:v>
                </c:pt>
                <c:pt idx="1763">
                  <c:v>18521.865878300501</c:v>
                </c:pt>
                <c:pt idx="1764">
                  <c:v>18528.617945529899</c:v>
                </c:pt>
                <c:pt idx="1765">
                  <c:v>18535.367868556699</c:v>
                </c:pt>
                <c:pt idx="1766">
                  <c:v>18542.115646839899</c:v>
                </c:pt>
                <c:pt idx="1767">
                  <c:v>18548.861279834</c:v>
                </c:pt>
                <c:pt idx="1768">
                  <c:v>18555.604766989702</c:v>
                </c:pt>
                <c:pt idx="1769">
                  <c:v>18562.346107753699</c:v>
                </c:pt>
                <c:pt idx="1770">
                  <c:v>18569.085301568401</c:v>
                </c:pt>
                <c:pt idx="1771">
                  <c:v>18575.822347872399</c:v>
                </c:pt>
                <c:pt idx="1772">
                  <c:v>18582.557246100299</c:v>
                </c:pt>
                <c:pt idx="1773">
                  <c:v>18589.2899956826</c:v>
                </c:pt>
                <c:pt idx="1774">
                  <c:v>18596.020596046001</c:v>
                </c:pt>
                <c:pt idx="1775">
                  <c:v>18602.7490466132</c:v>
                </c:pt>
                <c:pt idx="1776">
                  <c:v>18609.475346802799</c:v>
                </c:pt>
                <c:pt idx="1777">
                  <c:v>18616.1994960298</c:v>
                </c:pt>
                <c:pt idx="1778">
                  <c:v>18622.9214937051</c:v>
                </c:pt>
                <c:pt idx="1779">
                  <c:v>18629.641339235801</c:v>
                </c:pt>
                <c:pt idx="1780">
                  <c:v>18636.359032025201</c:v>
                </c:pt>
                <c:pt idx="1781">
                  <c:v>18643.074571472502</c:v>
                </c:pt>
                <c:pt idx="1782">
                  <c:v>18649.7879569736</c:v>
                </c:pt>
                <c:pt idx="1783">
                  <c:v>18656.499187919999</c:v>
                </c:pt>
                <c:pt idx="1784">
                  <c:v>18663.2082636997</c:v>
                </c:pt>
                <c:pt idx="1785">
                  <c:v>18669.9151836971</c:v>
                </c:pt>
                <c:pt idx="1786">
                  <c:v>18676.619947292598</c:v>
                </c:pt>
                <c:pt idx="1787">
                  <c:v>18683.322553862999</c:v>
                </c:pt>
                <c:pt idx="1788">
                  <c:v>18690.023002781101</c:v>
                </c:pt>
                <c:pt idx="1789">
                  <c:v>18696.7212934165</c:v>
                </c:pt>
                <c:pt idx="1790">
                  <c:v>18703.417425134601</c:v>
                </c:pt>
                <c:pt idx="1791">
                  <c:v>18710.111397297602</c:v>
                </c:pt>
                <c:pt idx="1792">
                  <c:v>18716.8032092637</c:v>
                </c:pt>
                <c:pt idx="1793">
                  <c:v>18723.4928603876</c:v>
                </c:pt>
                <c:pt idx="1794">
                  <c:v>18730.180350020499</c:v>
                </c:pt>
                <c:pt idx="1795">
                  <c:v>18736.865677509701</c:v>
                </c:pt>
                <c:pt idx="1796">
                  <c:v>18743.548842199201</c:v>
                </c:pt>
                <c:pt idx="1797">
                  <c:v>18750.229843429399</c:v>
                </c:pt>
                <c:pt idx="1798">
                  <c:v>18756.908680536999</c:v>
                </c:pt>
                <c:pt idx="1799">
                  <c:v>18763.585352855302</c:v>
                </c:pt>
                <c:pt idx="1800">
                  <c:v>18770.2598597141</c:v>
                </c:pt>
                <c:pt idx="1801">
                  <c:v>18776.932200439602</c:v>
                </c:pt>
                <c:pt idx="1802">
                  <c:v>18783.602374354599</c:v>
                </c:pt>
                <c:pt idx="1803">
                  <c:v>18790.2703807785</c:v>
                </c:pt>
                <c:pt idx="1804">
                  <c:v>18796.936219027</c:v>
                </c:pt>
                <c:pt idx="1805">
                  <c:v>18803.599888412598</c:v>
                </c:pt>
                <c:pt idx="1806">
                  <c:v>18810.261388244398</c:v>
                </c:pt>
                <c:pt idx="1807">
                  <c:v>18816.920717828001</c:v>
                </c:pt>
                <c:pt idx="1808">
                  <c:v>18823.577876465701</c:v>
                </c:pt>
                <c:pt idx="1809">
                  <c:v>18830.232863456298</c:v>
                </c:pt>
                <c:pt idx="1810">
                  <c:v>18836.885678095401</c:v>
                </c:pt>
                <c:pt idx="1811">
                  <c:v>18843.536319675201</c:v>
                </c:pt>
                <c:pt idx="1812">
                  <c:v>18850.184787484599</c:v>
                </c:pt>
                <c:pt idx="1813">
                  <c:v>18856.831080809199</c:v>
                </c:pt>
                <c:pt idx="1814">
                  <c:v>18863.475198931501</c:v>
                </c:pt>
                <c:pt idx="1815">
                  <c:v>18870.1171411303</c:v>
                </c:pt>
                <c:pt idx="1816">
                  <c:v>18876.756906681701</c:v>
                </c:pt>
                <c:pt idx="1817">
                  <c:v>18883.394494857999</c:v>
                </c:pt>
                <c:pt idx="1818">
                  <c:v>18890.029904928899</c:v>
                </c:pt>
                <c:pt idx="1819">
                  <c:v>18896.663136160299</c:v>
                </c:pt>
                <c:pt idx="1820">
                  <c:v>18903.294187815402</c:v>
                </c:pt>
                <c:pt idx="1821">
                  <c:v>18909.923059154</c:v>
                </c:pt>
                <c:pt idx="1822">
                  <c:v>18916.549749432699</c:v>
                </c:pt>
                <c:pt idx="1823">
                  <c:v>18923.174257905201</c:v>
                </c:pt>
                <c:pt idx="1824">
                  <c:v>18929.796583821801</c:v>
                </c:pt>
                <c:pt idx="1825">
                  <c:v>18936.4167264301</c:v>
                </c:pt>
                <c:pt idx="1826">
                  <c:v>18943.0346849741</c:v>
                </c:pt>
                <c:pt idx="1827">
                  <c:v>18949.650458695101</c:v>
                </c:pt>
                <c:pt idx="1828">
                  <c:v>18956.2640468313</c:v>
                </c:pt>
                <c:pt idx="1829">
                  <c:v>18962.8754486178</c:v>
                </c:pt>
                <c:pt idx="1830">
                  <c:v>18969.484663286599</c:v>
                </c:pt>
                <c:pt idx="1831">
                  <c:v>18976.091690067002</c:v>
                </c:pt>
                <c:pt idx="1832">
                  <c:v>18982.696528184999</c:v>
                </c:pt>
                <c:pt idx="1833">
                  <c:v>18989.299176863798</c:v>
                </c:pt>
                <c:pt idx="1834">
                  <c:v>18995.8996353236</c:v>
                </c:pt>
                <c:pt idx="1835">
                  <c:v>19002.497902781601</c:v>
                </c:pt>
                <c:pt idx="1836">
                  <c:v>19009.093978452202</c:v>
                </c:pt>
                <c:pt idx="1837">
                  <c:v>19015.6878615469</c:v>
                </c:pt>
                <c:pt idx="1838">
                  <c:v>19022.2795512741</c:v>
                </c:pt>
                <c:pt idx="1839">
                  <c:v>19028.8690468397</c:v>
                </c:pt>
                <c:pt idx="1840">
                  <c:v>19035.456347446299</c:v>
                </c:pt>
                <c:pt idx="1841">
                  <c:v>19042.041452294099</c:v>
                </c:pt>
                <c:pt idx="1842">
                  <c:v>19048.624360580099</c:v>
                </c:pt>
                <c:pt idx="1843">
                  <c:v>19055.205071498702</c:v>
                </c:pt>
                <c:pt idx="1844">
                  <c:v>19061.783584241599</c:v>
                </c:pt>
                <c:pt idx="1845">
                  <c:v>19068.359897997401</c:v>
                </c:pt>
                <c:pt idx="1846">
                  <c:v>19074.9340119523</c:v>
                </c:pt>
                <c:pt idx="1847">
                  <c:v>19081.505925289501</c:v>
                </c:pt>
                <c:pt idx="1848">
                  <c:v>19088.075637189599</c:v>
                </c:pt>
                <c:pt idx="1849">
                  <c:v>19094.6431468304</c:v>
                </c:pt>
                <c:pt idx="1850">
                  <c:v>19101.208453387098</c:v>
                </c:pt>
                <c:pt idx="1851">
                  <c:v>19107.771556032301</c:v>
                </c:pt>
                <c:pt idx="1852">
                  <c:v>19114.3324539356</c:v>
                </c:pt>
                <c:pt idx="1853">
                  <c:v>19120.891146264301</c:v>
                </c:pt>
                <c:pt idx="1854">
                  <c:v>19127.447632182899</c:v>
                </c:pt>
                <c:pt idx="1855">
                  <c:v>19134.001910853302</c:v>
                </c:pt>
                <c:pt idx="1856">
                  <c:v>19140.553981434899</c:v>
                </c:pt>
                <c:pt idx="1857">
                  <c:v>19147.1038430843</c:v>
                </c:pt>
                <c:pt idx="1858">
                  <c:v>19153.651494955899</c:v>
                </c:pt>
                <c:pt idx="1859">
                  <c:v>19160.196936200999</c:v>
                </c:pt>
                <c:pt idx="1860">
                  <c:v>19166.740165969</c:v>
                </c:pt>
                <c:pt idx="1861">
                  <c:v>19173.281183406201</c:v>
                </c:pt>
                <c:pt idx="1862">
                  <c:v>19179.819987656701</c:v>
                </c:pt>
                <c:pt idx="1863">
                  <c:v>19186.3565778622</c:v>
                </c:pt>
                <c:pt idx="1864">
                  <c:v>19192.890953161601</c:v>
                </c:pt>
                <c:pt idx="1865">
                  <c:v>19199.4231126917</c:v>
                </c:pt>
                <c:pt idx="1866">
                  <c:v>19205.953055586499</c:v>
                </c:pt>
                <c:pt idx="1867">
                  <c:v>19212.480780977901</c:v>
                </c:pt>
                <c:pt idx="1868">
                  <c:v>19219.006287995198</c:v>
                </c:pt>
                <c:pt idx="1869">
                  <c:v>19225.5295757653</c:v>
                </c:pt>
                <c:pt idx="1870">
                  <c:v>19232.0506434128</c:v>
                </c:pt>
                <c:pt idx="1871">
                  <c:v>19238.569490059901</c:v>
                </c:pt>
                <c:pt idx="1872">
                  <c:v>19245.086114826401</c:v>
                </c:pt>
                <c:pt idx="1873">
                  <c:v>19251.600516829902</c:v>
                </c:pt>
                <c:pt idx="1874">
                  <c:v>19258.112695185599</c:v>
                </c:pt>
                <c:pt idx="1875">
                  <c:v>19264.622649006302</c:v>
                </c:pt>
                <c:pt idx="1876">
                  <c:v>19271.130377402598</c:v>
                </c:pt>
                <c:pt idx="1877">
                  <c:v>19277.635879482899</c:v>
                </c:pt>
                <c:pt idx="1878">
                  <c:v>19284.139154353201</c:v>
                </c:pt>
                <c:pt idx="1879">
                  <c:v>19290.6402011174</c:v>
                </c:pt>
                <c:pt idx="1880">
                  <c:v>19297.1390188771</c:v>
                </c:pt>
                <c:pt idx="1881">
                  <c:v>19303.635606731699</c:v>
                </c:pt>
                <c:pt idx="1882">
                  <c:v>19310.1299637784</c:v>
                </c:pt>
                <c:pt idx="1883">
                  <c:v>19316.622089112101</c:v>
                </c:pt>
                <c:pt idx="1884">
                  <c:v>19323.111981825699</c:v>
                </c:pt>
                <c:pt idx="1885">
                  <c:v>19329.5996410101</c:v>
                </c:pt>
                <c:pt idx="1886">
                  <c:v>19336.085065753599</c:v>
                </c:pt>
                <c:pt idx="1887">
                  <c:v>19342.5682551428</c:v>
                </c:pt>
                <c:pt idx="1888">
                  <c:v>19349.049208262</c:v>
                </c:pt>
                <c:pt idx="1889">
                  <c:v>19355.5279241934</c:v>
                </c:pt>
                <c:pt idx="1890">
                  <c:v>19362.004402017301</c:v>
                </c:pt>
                <c:pt idx="1891">
                  <c:v>19368.4786408117</c:v>
                </c:pt>
                <c:pt idx="1892">
                  <c:v>19374.950639652801</c:v>
                </c:pt>
                <c:pt idx="1893">
                  <c:v>19381.420397614598</c:v>
                </c:pt>
                <c:pt idx="1894">
                  <c:v>19387.887913769198</c:v>
                </c:pt>
                <c:pt idx="1895">
                  <c:v>19394.353187186502</c:v>
                </c:pt>
                <c:pt idx="1896">
                  <c:v>19400.8162169346</c:v>
                </c:pt>
                <c:pt idx="1897">
                  <c:v>19407.2770020797</c:v>
                </c:pt>
                <c:pt idx="1898">
                  <c:v>19413.735541685801</c:v>
                </c:pt>
                <c:pt idx="1899">
                  <c:v>19420.191834815301</c:v>
                </c:pt>
                <c:pt idx="1900">
                  <c:v>19426.645880528202</c:v>
                </c:pt>
                <c:pt idx="1901">
                  <c:v>19433.097677883099</c:v>
                </c:pt>
                <c:pt idx="1902">
                  <c:v>19439.547225936501</c:v>
                </c:pt>
                <c:pt idx="1903">
                  <c:v>19445.9945237428</c:v>
                </c:pt>
                <c:pt idx="1904">
                  <c:v>19452.439570354902</c:v>
                </c:pt>
                <c:pt idx="1905">
                  <c:v>19458.882364823599</c:v>
                </c:pt>
                <c:pt idx="1906">
                  <c:v>19465.3229061981</c:v>
                </c:pt>
                <c:pt idx="1907">
                  <c:v>19471.761193525501</c:v>
                </c:pt>
                <c:pt idx="1908">
                  <c:v>19478.197225851301</c:v>
                </c:pt>
                <c:pt idx="1909">
                  <c:v>19484.631002219201</c:v>
                </c:pt>
                <c:pt idx="1910">
                  <c:v>19491.062521671</c:v>
                </c:pt>
                <c:pt idx="1911">
                  <c:v>19497.491783246802</c:v>
                </c:pt>
                <c:pt idx="1912">
                  <c:v>19503.918785985199</c:v>
                </c:pt>
                <c:pt idx="1913">
                  <c:v>19510.3435289226</c:v>
                </c:pt>
                <c:pt idx="1914">
                  <c:v>19516.7660110941</c:v>
                </c:pt>
                <c:pt idx="1915">
                  <c:v>19523.1862315328</c:v>
                </c:pt>
                <c:pt idx="1916">
                  <c:v>19529.604189270402</c:v>
                </c:pt>
                <c:pt idx="1917">
                  <c:v>19536.019883336801</c:v>
                </c:pt>
                <c:pt idx="1918">
                  <c:v>19542.433312760098</c:v>
                </c:pt>
                <c:pt idx="1919">
                  <c:v>19548.844476567101</c:v>
                </c:pt>
                <c:pt idx="1920">
                  <c:v>19555.2533737825</c:v>
                </c:pt>
                <c:pt idx="1921">
                  <c:v>19561.660003429901</c:v>
                </c:pt>
                <c:pt idx="1922">
                  <c:v>19568.064364531001</c:v>
                </c:pt>
                <c:pt idx="1923">
                  <c:v>19574.466456106002</c:v>
                </c:pt>
                <c:pt idx="1924">
                  <c:v>19580.8662771735</c:v>
                </c:pt>
                <c:pt idx="1925">
                  <c:v>19587.263826750499</c:v>
                </c:pt>
                <c:pt idx="1926">
                  <c:v>19593.6591038527</c:v>
                </c:pt>
                <c:pt idx="1927">
                  <c:v>19600.052107494001</c:v>
                </c:pt>
                <c:pt idx="1928">
                  <c:v>19606.4428366869</c:v>
                </c:pt>
                <c:pt idx="1929">
                  <c:v>19612.8312904425</c:v>
                </c:pt>
                <c:pt idx="1930">
                  <c:v>19619.217467770301</c:v>
                </c:pt>
                <c:pt idx="1931">
                  <c:v>19625.601367678399</c:v>
                </c:pt>
                <c:pt idx="1932">
                  <c:v>19631.982989173401</c:v>
                </c:pt>
                <c:pt idx="1933">
                  <c:v>19638.3623312604</c:v>
                </c:pt>
                <c:pt idx="1934">
                  <c:v>19644.739392943298</c:v>
                </c:pt>
                <c:pt idx="1935">
                  <c:v>19651.114173224501</c:v>
                </c:pt>
                <c:pt idx="1936">
                  <c:v>19657.486671104802</c:v>
                </c:pt>
                <c:pt idx="1937">
                  <c:v>19663.856885583999</c:v>
                </c:pt>
                <c:pt idx="1938">
                  <c:v>19670.2248156602</c:v>
                </c:pt>
                <c:pt idx="1939">
                  <c:v>19676.590460330299</c:v>
                </c:pt>
                <c:pt idx="1940">
                  <c:v>19682.9538185899</c:v>
                </c:pt>
                <c:pt idx="1941">
                  <c:v>19689.314889433299</c:v>
                </c:pt>
                <c:pt idx="1942">
                  <c:v>19695.673671853401</c:v>
                </c:pt>
                <c:pt idx="1943">
                  <c:v>19702.030164841701</c:v>
                </c:pt>
                <c:pt idx="1944">
                  <c:v>19708.3843673888</c:v>
                </c:pt>
                <c:pt idx="1945">
                  <c:v>19714.7362784836</c:v>
                </c:pt>
                <c:pt idx="1946">
                  <c:v>19721.085897114201</c:v>
                </c:pt>
                <c:pt idx="1947">
                  <c:v>19727.433222266998</c:v>
                </c:pt>
                <c:pt idx="1948">
                  <c:v>19733.778252927499</c:v>
                </c:pt>
                <c:pt idx="1949">
                  <c:v>19740.1209880799</c:v>
                </c:pt>
                <c:pt idx="1950">
                  <c:v>19746.461426707301</c:v>
                </c:pt>
                <c:pt idx="1951">
                  <c:v>19752.7995677914</c:v>
                </c:pt>
                <c:pt idx="1952">
                  <c:v>19759.135410313102</c:v>
                </c:pt>
                <c:pt idx="1953">
                  <c:v>19765.4689532517</c:v>
                </c:pt>
                <c:pt idx="1954">
                  <c:v>19771.8001955857</c:v>
                </c:pt>
                <c:pt idx="1955">
                  <c:v>19778.129136292398</c:v>
                </c:pt>
                <c:pt idx="1956">
                  <c:v>19784.455774348</c:v>
                </c:pt>
                <c:pt idx="1957">
                  <c:v>19790.7801087275</c:v>
                </c:pt>
                <c:pt idx="1958">
                  <c:v>19797.102138405</c:v>
                </c:pt>
                <c:pt idx="1959">
                  <c:v>19803.4218623534</c:v>
                </c:pt>
                <c:pt idx="1960">
                  <c:v>19809.739279544599</c:v>
                </c:pt>
                <c:pt idx="1961">
                  <c:v>19816.054388949498</c:v>
                </c:pt>
                <c:pt idx="1962">
                  <c:v>19822.367189537999</c:v>
                </c:pt>
                <c:pt idx="1963">
                  <c:v>19828.677680278801</c:v>
                </c:pt>
                <c:pt idx="1964">
                  <c:v>19834.985860140001</c:v>
                </c:pt>
                <c:pt idx="1965">
                  <c:v>19841.291728088199</c:v>
                </c:pt>
                <c:pt idx="1966">
                  <c:v>19847.595283089398</c:v>
                </c:pt>
                <c:pt idx="1967">
                  <c:v>19853.896524108601</c:v>
                </c:pt>
                <c:pt idx="1968">
                  <c:v>19860.195450109899</c:v>
                </c:pt>
                <c:pt idx="1969">
                  <c:v>19866.4920600562</c:v>
                </c:pt>
                <c:pt idx="1970">
                  <c:v>19872.786352909901</c:v>
                </c:pt>
                <c:pt idx="1971">
                  <c:v>19879.0783276322</c:v>
                </c:pt>
                <c:pt idx="1972">
                  <c:v>19885.3679831835</c:v>
                </c:pt>
                <c:pt idx="1973">
                  <c:v>19891.655318523401</c:v>
                </c:pt>
                <c:pt idx="1974">
                  <c:v>19897.9403326106</c:v>
                </c:pt>
                <c:pt idx="1975">
                  <c:v>19904.223024403</c:v>
                </c:pt>
                <c:pt idx="1976">
                  <c:v>19910.503392857499</c:v>
                </c:pt>
                <c:pt idx="1977">
                  <c:v>19916.781436930502</c:v>
                </c:pt>
                <c:pt idx="1978">
                  <c:v>19923.057155577299</c:v>
                </c:pt>
                <c:pt idx="1979">
                  <c:v>19929.330547752699</c:v>
                </c:pt>
                <c:pt idx="1980">
                  <c:v>19935.601612410399</c:v>
                </c:pt>
                <c:pt idx="1981">
                  <c:v>19941.870348503599</c:v>
                </c:pt>
                <c:pt idx="1982">
                  <c:v>19948.1367549848</c:v>
                </c:pt>
                <c:pt idx="1983">
                  <c:v>19954.4008308054</c:v>
                </c:pt>
                <c:pt idx="1984">
                  <c:v>19960.6625749165</c:v>
                </c:pt>
                <c:pt idx="1985">
                  <c:v>19966.9219862684</c:v>
                </c:pt>
                <c:pt idx="1986">
                  <c:v>19973.179063810501</c:v>
                </c:pt>
                <c:pt idx="1987">
                  <c:v>19979.433806491699</c:v>
                </c:pt>
                <c:pt idx="1988">
                  <c:v>19985.6862132602</c:v>
                </c:pt>
                <c:pt idx="1989">
                  <c:v>19991.9362830637</c:v>
                </c:pt>
                <c:pt idx="1990">
                  <c:v>19998.184014849001</c:v>
                </c:pt>
                <c:pt idx="1991">
                  <c:v>20004.4294075625</c:v>
                </c:pt>
                <c:pt idx="1992">
                  <c:v>20010.672460149901</c:v>
                </c:pt>
                <c:pt idx="1993">
                  <c:v>20016.913171556302</c:v>
                </c:pt>
                <c:pt idx="1994">
                  <c:v>20023.151540726201</c:v>
                </c:pt>
                <c:pt idx="1995">
                  <c:v>20029.387566603498</c:v>
                </c:pt>
                <c:pt idx="1996">
                  <c:v>20035.6212481318</c:v>
                </c:pt>
                <c:pt idx="1997">
                  <c:v>20041.852584253898</c:v>
                </c:pt>
                <c:pt idx="1998">
                  <c:v>20048.081573912201</c:v>
                </c:pt>
                <c:pt idx="1999">
                  <c:v>20054.308216048499</c:v>
                </c:pt>
                <c:pt idx="2000">
                  <c:v>20060.532509604102</c:v>
                </c:pt>
                <c:pt idx="2001">
                  <c:v>20066.754453519901</c:v>
                </c:pt>
                <c:pt idx="2002">
                  <c:v>20072.974046736399</c:v>
                </c:pt>
                <c:pt idx="2003">
                  <c:v>20079.1912881934</c:v>
                </c:pt>
                <c:pt idx="2004">
                  <c:v>20085.406176830402</c:v>
                </c:pt>
                <c:pt idx="2005">
                  <c:v>20091.6187115865</c:v>
                </c:pt>
                <c:pt idx="2006">
                  <c:v>20097.828891400299</c:v>
                </c:pt>
                <c:pt idx="2007">
                  <c:v>20104.036715210099</c:v>
                </c:pt>
                <c:pt idx="2008">
                  <c:v>20110.242181953599</c:v>
                </c:pt>
                <c:pt idx="2009">
                  <c:v>20116.445290568499</c:v>
                </c:pt>
                <c:pt idx="2010">
                  <c:v>20122.646039991701</c:v>
                </c:pt>
                <c:pt idx="2011">
                  <c:v>20128.844429159901</c:v>
                </c:pt>
                <c:pt idx="2012">
                  <c:v>20135.0404570098</c:v>
                </c:pt>
                <c:pt idx="2013">
                  <c:v>20141.234122477199</c:v>
                </c:pt>
                <c:pt idx="2014">
                  <c:v>20147.425424497898</c:v>
                </c:pt>
                <c:pt idx="2015">
                  <c:v>20153.614362007502</c:v>
                </c:pt>
                <c:pt idx="2016">
                  <c:v>20159.8009339411</c:v>
                </c:pt>
                <c:pt idx="2017">
                  <c:v>20165.9851392337</c:v>
                </c:pt>
                <c:pt idx="2018">
                  <c:v>20172.166976819801</c:v>
                </c:pt>
                <c:pt idx="2019">
                  <c:v>20178.346445633899</c:v>
                </c:pt>
                <c:pt idx="2020">
                  <c:v>20184.523544610201</c:v>
                </c:pt>
                <c:pt idx="2021">
                  <c:v>20190.698272682599</c:v>
                </c:pt>
                <c:pt idx="2022">
                  <c:v>20196.8706287848</c:v>
                </c:pt>
                <c:pt idx="2023">
                  <c:v>20203.0406118504</c:v>
                </c:pt>
                <c:pt idx="2024">
                  <c:v>20209.208220812801</c:v>
                </c:pt>
                <c:pt idx="2025">
                  <c:v>20215.373454605098</c:v>
                </c:pt>
                <c:pt idx="2026">
                  <c:v>20221.536312160399</c:v>
                </c:pt>
                <c:pt idx="2027">
                  <c:v>20227.6967924116</c:v>
                </c:pt>
                <c:pt idx="2028">
                  <c:v>20233.854894291399</c:v>
                </c:pt>
                <c:pt idx="2029">
                  <c:v>20240.010616732601</c:v>
                </c:pt>
                <c:pt idx="2030">
                  <c:v>20246.163958667599</c:v>
                </c:pt>
                <c:pt idx="2031">
                  <c:v>20252.314919028799</c:v>
                </c:pt>
                <c:pt idx="2032">
                  <c:v>20258.463496748798</c:v>
                </c:pt>
                <c:pt idx="2033">
                  <c:v>20264.609690759698</c:v>
                </c:pt>
                <c:pt idx="2034">
                  <c:v>20270.7534999938</c:v>
                </c:pt>
                <c:pt idx="2035">
                  <c:v>20276.894923383399</c:v>
                </c:pt>
                <c:pt idx="2036">
                  <c:v>20283.033959860601</c:v>
                </c:pt>
                <c:pt idx="2037">
                  <c:v>20289.170608357599</c:v>
                </c:pt>
                <c:pt idx="2038">
                  <c:v>20295.304867806601</c:v>
                </c:pt>
                <c:pt idx="2039">
                  <c:v>20301.4367371396</c:v>
                </c:pt>
                <c:pt idx="2040">
                  <c:v>20307.566215289102</c:v>
                </c:pt>
                <c:pt idx="2041">
                  <c:v>20313.693301186999</c:v>
                </c:pt>
                <c:pt idx="2042">
                  <c:v>20319.817993765901</c:v>
                </c:pt>
                <c:pt idx="2043">
                  <c:v>20325.940291957901</c:v>
                </c:pt>
                <c:pt idx="2044">
                  <c:v>20332.060194695601</c:v>
                </c:pt>
                <c:pt idx="2045">
                  <c:v>20338.177700911299</c:v>
                </c:pt>
                <c:pt idx="2046">
                  <c:v>20344.292809537801</c:v>
                </c:pt>
                <c:pt idx="2047">
                  <c:v>20350.405519507702</c:v>
                </c:pt>
                <c:pt idx="2048">
                  <c:v>20356.515829753898</c:v>
                </c:pt>
                <c:pt idx="2049">
                  <c:v>20362.623739209299</c:v>
                </c:pt>
                <c:pt idx="2050">
                  <c:v>20368.729246807001</c:v>
                </c:pt>
                <c:pt idx="2051">
                  <c:v>20374.8323514804</c:v>
                </c:pt>
                <c:pt idx="2052">
                  <c:v>20380.933052162902</c:v>
                </c:pt>
                <c:pt idx="2053">
                  <c:v>20387.031347788001</c:v>
                </c:pt>
                <c:pt idx="2054">
                  <c:v>20393.127237289798</c:v>
                </c:pt>
                <c:pt idx="2055">
                  <c:v>20399.220719602101</c:v>
                </c:pt>
                <c:pt idx="2056">
                  <c:v>20405.311793659301</c:v>
                </c:pt>
                <c:pt idx="2057">
                  <c:v>20411.400458395899</c:v>
                </c:pt>
                <c:pt idx="2058">
                  <c:v>20417.486712746701</c:v>
                </c:pt>
                <c:pt idx="2059">
                  <c:v>20423.5705556465</c:v>
                </c:pt>
                <c:pt idx="2060">
                  <c:v>20429.6519860308</c:v>
                </c:pt>
                <c:pt idx="2061">
                  <c:v>20435.731002835</c:v>
                </c:pt>
                <c:pt idx="2062">
                  <c:v>20441.807604995101</c:v>
                </c:pt>
                <c:pt idx="2063">
                  <c:v>20447.881791447198</c:v>
                </c:pt>
                <c:pt idx="2064">
                  <c:v>20453.953561127801</c:v>
                </c:pt>
                <c:pt idx="2065">
                  <c:v>20460.022912973702</c:v>
                </c:pt>
                <c:pt idx="2066">
                  <c:v>20466.089845922201</c:v>
                </c:pt>
                <c:pt idx="2067">
                  <c:v>20472.1543589106</c:v>
                </c:pt>
                <c:pt idx="2068">
                  <c:v>20478.216450876898</c:v>
                </c:pt>
                <c:pt idx="2069">
                  <c:v>20484.276120759401</c:v>
                </c:pt>
                <c:pt idx="2070">
                  <c:v>20490.333367496802</c:v>
                </c:pt>
                <c:pt idx="2071">
                  <c:v>20496.388190028101</c:v>
                </c:pt>
                <c:pt idx="2072">
                  <c:v>20502.4405872928</c:v>
                </c:pt>
                <c:pt idx="2073">
                  <c:v>20508.490558230798</c:v>
                </c:pt>
                <c:pt idx="2074">
                  <c:v>20514.5381017826</c:v>
                </c:pt>
                <c:pt idx="2075">
                  <c:v>20520.583216888801</c:v>
                </c:pt>
                <c:pt idx="2076">
                  <c:v>20526.625902490701</c:v>
                </c:pt>
                <c:pt idx="2077">
                  <c:v>20532.666157530199</c:v>
                </c:pt>
                <c:pt idx="2078">
                  <c:v>20538.7039809495</c:v>
                </c:pt>
                <c:pt idx="2079">
                  <c:v>20544.739371691201</c:v>
                </c:pt>
                <c:pt idx="2080">
                  <c:v>20550.7723286988</c:v>
                </c:pt>
                <c:pt idx="2081">
                  <c:v>20556.802850915799</c:v>
                </c:pt>
                <c:pt idx="2082">
                  <c:v>20562.830937286701</c:v>
                </c:pt>
                <c:pt idx="2083">
                  <c:v>20568.856586756301</c:v>
                </c:pt>
                <c:pt idx="2084">
                  <c:v>20574.879798270002</c:v>
                </c:pt>
                <c:pt idx="2085">
                  <c:v>20580.900570773902</c:v>
                </c:pt>
                <c:pt idx="2086">
                  <c:v>20586.918903214399</c:v>
                </c:pt>
                <c:pt idx="2087">
                  <c:v>20592.9347945388</c:v>
                </c:pt>
                <c:pt idx="2088">
                  <c:v>20598.948243694798</c:v>
                </c:pt>
                <c:pt idx="2089">
                  <c:v>20604.959249630901</c:v>
                </c:pt>
                <c:pt idx="2090">
                  <c:v>20610.967811295901</c:v>
                </c:pt>
                <c:pt idx="2091">
                  <c:v>20616.973927639701</c:v>
                </c:pt>
                <c:pt idx="2092">
                  <c:v>20622.977597612498</c:v>
                </c:pt>
                <c:pt idx="2093">
                  <c:v>20628.978820165299</c:v>
                </c:pt>
                <c:pt idx="2094">
                  <c:v>20634.9775942497</c:v>
                </c:pt>
                <c:pt idx="2095">
                  <c:v>20640.973918818101</c:v>
                </c:pt>
                <c:pt idx="2096">
                  <c:v>20646.9677928235</c:v>
                </c:pt>
                <c:pt idx="2097">
                  <c:v>20652.9592152197</c:v>
                </c:pt>
                <c:pt idx="2098">
                  <c:v>20658.9481849611</c:v>
                </c:pt>
                <c:pt idx="2099">
                  <c:v>20664.934701002901</c:v>
                </c:pt>
                <c:pt idx="2100">
                  <c:v>20670.918762301098</c:v>
                </c:pt>
                <c:pt idx="2101">
                  <c:v>20676.900367812399</c:v>
                </c:pt>
                <c:pt idx="2102">
                  <c:v>20682.879516494198</c:v>
                </c:pt>
                <c:pt idx="2103">
                  <c:v>20688.856207304802</c:v>
                </c:pt>
                <c:pt idx="2104">
                  <c:v>20694.830439203299</c:v>
                </c:pt>
                <c:pt idx="2105">
                  <c:v>20700.802211149301</c:v>
                </c:pt>
                <c:pt idx="2106">
                  <c:v>20706.7715221037</c:v>
                </c:pt>
                <c:pt idx="2107">
                  <c:v>20712.738371027801</c:v>
                </c:pt>
                <c:pt idx="2108">
                  <c:v>20718.702756883999</c:v>
                </c:pt>
                <c:pt idx="2109">
                  <c:v>20724.664678635301</c:v>
                </c:pt>
                <c:pt idx="2110">
                  <c:v>20730.6241352459</c:v>
                </c:pt>
                <c:pt idx="2111">
                  <c:v>20736.581125680601</c:v>
                </c:pt>
                <c:pt idx="2112">
                  <c:v>20742.535648905101</c:v>
                </c:pt>
                <c:pt idx="2113">
                  <c:v>20748.487703886101</c:v>
                </c:pt>
                <c:pt idx="2114">
                  <c:v>20754.4372895911</c:v>
                </c:pt>
                <c:pt idx="2115">
                  <c:v>20760.384404988501</c:v>
                </c:pt>
                <c:pt idx="2116">
                  <c:v>20766.329049047799</c:v>
                </c:pt>
                <c:pt idx="2117">
                  <c:v>20772.2712207392</c:v>
                </c:pt>
                <c:pt idx="2118">
                  <c:v>20778.210919034002</c:v>
                </c:pt>
                <c:pt idx="2119">
                  <c:v>20784.1481429044</c:v>
                </c:pt>
                <c:pt idx="2120">
                  <c:v>20790.0828913236</c:v>
                </c:pt>
                <c:pt idx="2121">
                  <c:v>20796.0151632657</c:v>
                </c:pt>
                <c:pt idx="2122">
                  <c:v>20801.944957705899</c:v>
                </c:pt>
                <c:pt idx="2123">
                  <c:v>20807.872273620302</c:v>
                </c:pt>
                <c:pt idx="2124">
                  <c:v>20813.797109986001</c:v>
                </c:pt>
                <c:pt idx="2125">
                  <c:v>20819.7194657812</c:v>
                </c:pt>
                <c:pt idx="2126">
                  <c:v>20825.639339985199</c:v>
                </c:pt>
                <c:pt idx="2127">
                  <c:v>20831.556731578101</c:v>
                </c:pt>
                <c:pt idx="2128">
                  <c:v>20837.471639541302</c:v>
                </c:pt>
                <c:pt idx="2129">
                  <c:v>20843.384062857102</c:v>
                </c:pt>
                <c:pt idx="2130">
                  <c:v>20849.294000508999</c:v>
                </c:pt>
                <c:pt idx="2131">
                  <c:v>20855.2014514814</c:v>
                </c:pt>
                <c:pt idx="2132">
                  <c:v>20861.106414760001</c:v>
                </c:pt>
                <c:pt idx="2133">
                  <c:v>20867.008889331501</c:v>
                </c:pt>
                <c:pt idx="2134">
                  <c:v>20872.9088741837</c:v>
                </c:pt>
                <c:pt idx="2135">
                  <c:v>20878.806368305701</c:v>
                </c:pt>
                <c:pt idx="2136">
                  <c:v>20884.701370687399</c:v>
                </c:pt>
                <c:pt idx="2137">
                  <c:v>20890.593880320099</c:v>
                </c:pt>
                <c:pt idx="2138">
                  <c:v>20896.483896196401</c:v>
                </c:pt>
                <c:pt idx="2139">
                  <c:v>20902.371417309601</c:v>
                </c:pt>
                <c:pt idx="2140">
                  <c:v>20908.256442654601</c:v>
                </c:pt>
                <c:pt idx="2141">
                  <c:v>20914.138971227399</c:v>
                </c:pt>
                <c:pt idx="2142">
                  <c:v>20920.019002025001</c:v>
                </c:pt>
                <c:pt idx="2143">
                  <c:v>20925.896534045802</c:v>
                </c:pt>
                <c:pt idx="2144">
                  <c:v>20931.771566289499</c:v>
                </c:pt>
                <c:pt idx="2145">
                  <c:v>20937.6440977567</c:v>
                </c:pt>
                <c:pt idx="2146">
                  <c:v>20943.5141274497</c:v>
                </c:pt>
                <c:pt idx="2147">
                  <c:v>20949.3816543715</c:v>
                </c:pt>
                <c:pt idx="2148">
                  <c:v>20955.246677526899</c:v>
                </c:pt>
                <c:pt idx="2149">
                  <c:v>20961.109195921701</c:v>
                </c:pt>
                <c:pt idx="2150">
                  <c:v>20966.969208562899</c:v>
                </c:pt>
                <c:pt idx="2151">
                  <c:v>20972.826714458999</c:v>
                </c:pt>
                <c:pt idx="2152">
                  <c:v>20978.6817126196</c:v>
                </c:pt>
                <c:pt idx="2153">
                  <c:v>20984.5342020559</c:v>
                </c:pt>
                <c:pt idx="2154">
                  <c:v>20990.3841817801</c:v>
                </c:pt>
                <c:pt idx="2155">
                  <c:v>20996.231650805999</c:v>
                </c:pt>
                <c:pt idx="2156">
                  <c:v>21002.076608148502</c:v>
                </c:pt>
                <c:pt idx="2157">
                  <c:v>21007.919052824102</c:v>
                </c:pt>
                <c:pt idx="2158">
                  <c:v>21013.758983850301</c:v>
                </c:pt>
                <c:pt idx="2159">
                  <c:v>21019.596400246501</c:v>
                </c:pt>
                <c:pt idx="2160">
                  <c:v>21025.431301033001</c:v>
                </c:pt>
                <c:pt idx="2161">
                  <c:v>21031.263685231799</c:v>
                </c:pt>
                <c:pt idx="2162">
                  <c:v>21037.093551866099</c:v>
                </c:pt>
                <c:pt idx="2163">
                  <c:v>21042.920899960602</c:v>
                </c:pt>
                <c:pt idx="2164">
                  <c:v>21048.745728541398</c:v>
                </c:pt>
                <c:pt idx="2165">
                  <c:v>21054.568036636101</c:v>
                </c:pt>
                <c:pt idx="2166">
                  <c:v>21060.387823273701</c:v>
                </c:pt>
                <c:pt idx="2167">
                  <c:v>21066.205087484501</c:v>
                </c:pt>
                <c:pt idx="2168">
                  <c:v>21072.019828300599</c:v>
                </c:pt>
                <c:pt idx="2169">
                  <c:v>21077.832044755301</c:v>
                </c:pt>
                <c:pt idx="2170">
                  <c:v>21083.641735883401</c:v>
                </c:pt>
                <c:pt idx="2171">
                  <c:v>21089.448900721301</c:v>
                </c:pt>
                <c:pt idx="2172">
                  <c:v>21095.253538306799</c:v>
                </c:pt>
                <c:pt idx="2173">
                  <c:v>21101.055647679299</c:v>
                </c:pt>
                <c:pt idx="2174">
                  <c:v>21106.8552278795</c:v>
                </c:pt>
                <c:pt idx="2175">
                  <c:v>21112.652277950001</c:v>
                </c:pt>
                <c:pt idx="2176">
                  <c:v>21118.446796934699</c:v>
                </c:pt>
                <c:pt idx="2177">
                  <c:v>21124.238783878998</c:v>
                </c:pt>
                <c:pt idx="2178">
                  <c:v>21130.028237829902</c:v>
                </c:pt>
                <c:pt idx="2179">
                  <c:v>21135.815157836099</c:v>
                </c:pt>
                <c:pt idx="2180">
                  <c:v>21141.599542947701</c:v>
                </c:pt>
                <c:pt idx="2181">
                  <c:v>21147.381392216401</c:v>
                </c:pt>
                <c:pt idx="2182">
                  <c:v>21153.160704695802</c:v>
                </c:pt>
                <c:pt idx="2183">
                  <c:v>21158.937479440599</c:v>
                </c:pt>
                <c:pt idx="2184">
                  <c:v>21164.711715507401</c:v>
                </c:pt>
                <c:pt idx="2185">
                  <c:v>21170.483411954501</c:v>
                </c:pt>
                <c:pt idx="2186">
                  <c:v>21176.252567841701</c:v>
                </c:pt>
                <c:pt idx="2187">
                  <c:v>21182.019182230299</c:v>
                </c:pt>
                <c:pt idx="2188">
                  <c:v>21187.7832541836</c:v>
                </c:pt>
                <c:pt idx="2189">
                  <c:v>21193.544782766199</c:v>
                </c:pt>
                <c:pt idx="2190">
                  <c:v>21199.303767044599</c:v>
                </c:pt>
                <c:pt idx="2191">
                  <c:v>21205.060206086899</c:v>
                </c:pt>
                <c:pt idx="2192">
                  <c:v>21210.814098963001</c:v>
                </c:pt>
                <c:pt idx="2193">
                  <c:v>21216.565444744199</c:v>
                </c:pt>
                <c:pt idx="2194">
                  <c:v>21222.3142425037</c:v>
                </c:pt>
                <c:pt idx="2195">
                  <c:v>21228.060491316501</c:v>
                </c:pt>
                <c:pt idx="2196">
                  <c:v>21233.804190259201</c:v>
                </c:pt>
                <c:pt idx="2197">
                  <c:v>21239.545338410098</c:v>
                </c:pt>
                <c:pt idx="2198">
                  <c:v>21245.2839348493</c:v>
                </c:pt>
                <c:pt idx="2199">
                  <c:v>21251.019978658602</c:v>
                </c:pt>
                <c:pt idx="2200">
                  <c:v>21256.753468921699</c:v>
                </c:pt>
                <c:pt idx="2201">
                  <c:v>21262.484404723898</c:v>
                </c:pt>
                <c:pt idx="2202">
                  <c:v>21268.2127851523</c:v>
                </c:pt>
                <c:pt idx="2203">
                  <c:v>21273.938609295801</c:v>
                </c:pt>
                <c:pt idx="2204">
                  <c:v>21279.6618762451</c:v>
                </c:pt>
                <c:pt idx="2205">
                  <c:v>21285.382585092801</c:v>
                </c:pt>
                <c:pt idx="2206">
                  <c:v>21291.100734933101</c:v>
                </c:pt>
                <c:pt idx="2207">
                  <c:v>21296.8163248622</c:v>
                </c:pt>
                <c:pt idx="2208">
                  <c:v>21302.529353978</c:v>
                </c:pt>
                <c:pt idx="2209">
                  <c:v>21308.239821380299</c:v>
                </c:pt>
                <c:pt idx="2210">
                  <c:v>21313.947726170802</c:v>
                </c:pt>
                <c:pt idx="2211">
                  <c:v>21319.653067452899</c:v>
                </c:pt>
                <c:pt idx="2212">
                  <c:v>21325.355844332</c:v>
                </c:pt>
                <c:pt idx="2213">
                  <c:v>21331.0560559152</c:v>
                </c:pt>
                <c:pt idx="2214">
                  <c:v>21336.7537013117</c:v>
                </c:pt>
                <c:pt idx="2215">
                  <c:v>21342.448779632501</c:v>
                </c:pt>
                <c:pt idx="2216">
                  <c:v>21348.141289990301</c:v>
                </c:pt>
                <c:pt idx="2217">
                  <c:v>21353.8312315</c:v>
                </c:pt>
                <c:pt idx="2218">
                  <c:v>21359.518603278299</c:v>
                </c:pt>
                <c:pt idx="2219">
                  <c:v>21365.203404443699</c:v>
                </c:pt>
                <c:pt idx="2220">
                  <c:v>21370.885634116701</c:v>
                </c:pt>
                <c:pt idx="2221">
                  <c:v>21376.565291419902</c:v>
                </c:pt>
                <c:pt idx="2222">
                  <c:v>21382.242375477599</c:v>
                </c:pt>
                <c:pt idx="2223">
                  <c:v>21387.9168854161</c:v>
                </c:pt>
                <c:pt idx="2224">
                  <c:v>21393.588820363901</c:v>
                </c:pt>
                <c:pt idx="2225">
                  <c:v>21399.258179451099</c:v>
                </c:pt>
                <c:pt idx="2226">
                  <c:v>21404.92496181</c:v>
                </c:pt>
                <c:pt idx="2227">
                  <c:v>21410.5891665749</c:v>
                </c:pt>
                <c:pt idx="2228">
                  <c:v>21416.2507928819</c:v>
                </c:pt>
                <c:pt idx="2229">
                  <c:v>21421.909839869299</c:v>
                </c:pt>
                <c:pt idx="2230">
                  <c:v>21427.5663066774</c:v>
                </c:pt>
                <c:pt idx="2231">
                  <c:v>21433.220192448302</c:v>
                </c:pt>
                <c:pt idx="2232">
                  <c:v>21438.871496326399</c:v>
                </c:pt>
                <c:pt idx="2233">
                  <c:v>21444.520217458001</c:v>
                </c:pt>
                <c:pt idx="2234">
                  <c:v>21450.166354991401</c:v>
                </c:pt>
                <c:pt idx="2235">
                  <c:v>21455.809908076899</c:v>
                </c:pt>
                <c:pt idx="2236">
                  <c:v>21461.450875867198</c:v>
                </c:pt>
                <c:pt idx="2237">
                  <c:v>21467.089257516502</c:v>
                </c:pt>
                <c:pt idx="2238">
                  <c:v>21472.725052181599</c:v>
                </c:pt>
                <c:pt idx="2239">
                  <c:v>21478.358259021101</c:v>
                </c:pt>
                <c:pt idx="2240">
                  <c:v>21483.988877195701</c:v>
                </c:pt>
                <c:pt idx="2241">
                  <c:v>21489.616905868301</c:v>
                </c:pt>
                <c:pt idx="2242">
                  <c:v>21495.2423442037</c:v>
                </c:pt>
                <c:pt idx="2243">
                  <c:v>21500.865191369099</c:v>
                </c:pt>
                <c:pt idx="2244">
                  <c:v>21506.485446533599</c:v>
                </c:pt>
                <c:pt idx="2245">
                  <c:v>21512.103108868399</c:v>
                </c:pt>
                <c:pt idx="2246">
                  <c:v>21517.7181775471</c:v>
                </c:pt>
                <c:pt idx="2247">
                  <c:v>21523.330651745</c:v>
                </c:pt>
                <c:pt idx="2248">
                  <c:v>21528.94053064</c:v>
                </c:pt>
                <c:pt idx="2249">
                  <c:v>21534.5478134119</c:v>
                </c:pt>
                <c:pt idx="2250">
                  <c:v>21540.1524992427</c:v>
                </c:pt>
                <c:pt idx="2251">
                  <c:v>21545.7545873165</c:v>
                </c:pt>
                <c:pt idx="2252">
                  <c:v>21551.3540768198</c:v>
                </c:pt>
                <c:pt idx="2253">
                  <c:v>21556.950966941</c:v>
                </c:pt>
                <c:pt idx="2254">
                  <c:v>21562.545256870999</c:v>
                </c:pt>
                <c:pt idx="2255">
                  <c:v>21568.1369458025</c:v>
                </c:pt>
                <c:pt idx="2256">
                  <c:v>21573.726032930699</c:v>
                </c:pt>
                <c:pt idx="2257">
                  <c:v>21579.312517453101</c:v>
                </c:pt>
                <c:pt idx="2258">
                  <c:v>21584.896398568999</c:v>
                </c:pt>
                <c:pt idx="2259">
                  <c:v>21590.477675480299</c:v>
                </c:pt>
                <c:pt idx="2260">
                  <c:v>21596.056347391099</c:v>
                </c:pt>
                <c:pt idx="2261">
                  <c:v>21601.632413507501</c:v>
                </c:pt>
                <c:pt idx="2262">
                  <c:v>21607.2058730381</c:v>
                </c:pt>
                <c:pt idx="2263">
                  <c:v>21612.7767251937</c:v>
                </c:pt>
                <c:pt idx="2264">
                  <c:v>21618.344969187099</c:v>
                </c:pt>
                <c:pt idx="2265">
                  <c:v>21623.910604233799</c:v>
                </c:pt>
                <c:pt idx="2266">
                  <c:v>21629.473629551299</c:v>
                </c:pt>
                <c:pt idx="2267">
                  <c:v>21635.034044359301</c:v>
                </c:pt>
                <c:pt idx="2268">
                  <c:v>21640.5918478801</c:v>
                </c:pt>
                <c:pt idx="2269">
                  <c:v>21646.147039338099</c:v>
                </c:pt>
                <c:pt idx="2270">
                  <c:v>21651.699617959901</c:v>
                </c:pt>
                <c:pt idx="2271">
                  <c:v>21657.249582974699</c:v>
                </c:pt>
                <c:pt idx="2272">
                  <c:v>21662.796933613601</c:v>
                </c:pt>
                <c:pt idx="2273">
                  <c:v>21668.341669110501</c:v>
                </c:pt>
                <c:pt idx="2274">
                  <c:v>21673.8837887013</c:v>
                </c:pt>
                <c:pt idx="2275">
                  <c:v>21679.4232916244</c:v>
                </c:pt>
                <c:pt idx="2276">
                  <c:v>21684.960177120302</c:v>
                </c:pt>
                <c:pt idx="2277">
                  <c:v>21690.494444432199</c:v>
                </c:pt>
                <c:pt idx="2278">
                  <c:v>21696.026092805299</c:v>
                </c:pt>
                <c:pt idx="2279">
                  <c:v>21701.555121487501</c:v>
                </c:pt>
                <c:pt idx="2280">
                  <c:v>21707.081529728901</c:v>
                </c:pt>
                <c:pt idx="2281">
                  <c:v>21712.605316781901</c:v>
                </c:pt>
                <c:pt idx="2282">
                  <c:v>21718.126481901301</c:v>
                </c:pt>
                <c:pt idx="2283">
                  <c:v>21723.645024344401</c:v>
                </c:pt>
                <c:pt idx="2284">
                  <c:v>21729.160943370902</c:v>
                </c:pt>
                <c:pt idx="2285">
                  <c:v>21734.674238242798</c:v>
                </c:pt>
                <c:pt idx="2286">
                  <c:v>21740.184908224499</c:v>
                </c:pt>
                <c:pt idx="2287">
                  <c:v>21745.692952582998</c:v>
                </c:pt>
                <c:pt idx="2288">
                  <c:v>21751.198370587299</c:v>
                </c:pt>
                <c:pt idx="2289">
                  <c:v>21756.701161509402</c:v>
                </c:pt>
                <c:pt idx="2290">
                  <c:v>21762.201324623202</c:v>
                </c:pt>
                <c:pt idx="2291">
                  <c:v>21767.698859205299</c:v>
                </c:pt>
                <c:pt idx="2292">
                  <c:v>21773.193764534899</c:v>
                </c:pt>
                <c:pt idx="2293">
                  <c:v>21778.6860398932</c:v>
                </c:pt>
                <c:pt idx="2294">
                  <c:v>21784.175684564299</c:v>
                </c:pt>
                <c:pt idx="2295">
                  <c:v>21789.662697834399</c:v>
                </c:pt>
                <c:pt idx="2296">
                  <c:v>21795.147078992501</c:v>
                </c:pt>
                <c:pt idx="2297">
                  <c:v>21800.6288273299</c:v>
                </c:pt>
                <c:pt idx="2298">
                  <c:v>21806.107942140301</c:v>
                </c:pt>
                <c:pt idx="2299">
                  <c:v>21811.58442272</c:v>
                </c:pt>
                <c:pt idx="2300">
                  <c:v>21817.0582683678</c:v>
                </c:pt>
                <c:pt idx="2301">
                  <c:v>21822.529478384899</c:v>
                </c:pt>
                <c:pt idx="2302">
                  <c:v>21827.9980520752</c:v>
                </c:pt>
                <c:pt idx="2303">
                  <c:v>21833.463988744799</c:v>
                </c:pt>
                <c:pt idx="2304">
                  <c:v>21838.9272877027</c:v>
                </c:pt>
                <c:pt idx="2305">
                  <c:v>21844.387948259999</c:v>
                </c:pt>
                <c:pt idx="2306">
                  <c:v>21849.845969730599</c:v>
                </c:pt>
                <c:pt idx="2307">
                  <c:v>21855.301351430899</c:v>
                </c:pt>
                <c:pt idx="2308">
                  <c:v>21860.754092679799</c:v>
                </c:pt>
                <c:pt idx="2309">
                  <c:v>21866.204192798701</c:v>
                </c:pt>
                <c:pt idx="2310">
                  <c:v>21871.651651111599</c:v>
                </c:pt>
                <c:pt idx="2311">
                  <c:v>21877.096466945099</c:v>
                </c:pt>
                <c:pt idx="2312">
                  <c:v>21882.538639628201</c:v>
                </c:pt>
                <c:pt idx="2313">
                  <c:v>21887.978168492598</c:v>
                </c:pt>
                <c:pt idx="2314">
                  <c:v>21893.415052872599</c:v>
                </c:pt>
                <c:pt idx="2315">
                  <c:v>21898.8492921049</c:v>
                </c:pt>
                <c:pt idx="2316">
                  <c:v>21904.2808855289</c:v>
                </c:pt>
                <c:pt idx="2317">
                  <c:v>21909.7098324867</c:v>
                </c:pt>
                <c:pt idx="2318">
                  <c:v>21915.136132322801</c:v>
                </c:pt>
                <c:pt idx="2319">
                  <c:v>21920.559784384299</c:v>
                </c:pt>
                <c:pt idx="2320">
                  <c:v>21925.980788020999</c:v>
                </c:pt>
                <c:pt idx="2321">
                  <c:v>21931.399142585298</c:v>
                </c:pt>
                <c:pt idx="2322">
                  <c:v>21936.814847432201</c:v>
                </c:pt>
                <c:pt idx="2323">
                  <c:v>21942.227901919199</c:v>
                </c:pt>
                <c:pt idx="2324">
                  <c:v>21947.638305406501</c:v>
                </c:pt>
                <c:pt idx="2325">
                  <c:v>21953.046057257099</c:v>
                </c:pt>
                <c:pt idx="2326">
                  <c:v>21958.4511568364</c:v>
                </c:pt>
                <c:pt idx="2327">
                  <c:v>21963.853603512602</c:v>
                </c:pt>
                <c:pt idx="2328">
                  <c:v>21969.253396656299</c:v>
                </c:pt>
                <c:pt idx="2329">
                  <c:v>21974.650535641002</c:v>
                </c:pt>
                <c:pt idx="2330">
                  <c:v>21980.045019842699</c:v>
                </c:pt>
                <c:pt idx="2331">
                  <c:v>21985.436848640202</c:v>
                </c:pt>
                <c:pt idx="2332">
                  <c:v>21990.826021414799</c:v>
                </c:pt>
                <c:pt idx="2333">
                  <c:v>21996.2125375506</c:v>
                </c:pt>
                <c:pt idx="2334">
                  <c:v>22001.596396434299</c:v>
                </c:pt>
                <c:pt idx="2335">
                  <c:v>22006.977597455199</c:v>
                </c:pt>
                <c:pt idx="2336">
                  <c:v>22012.356140005599</c:v>
                </c:pt>
                <c:pt idx="2337">
                  <c:v>22017.732023479999</c:v>
                </c:pt>
                <c:pt idx="2338">
                  <c:v>22023.105247275998</c:v>
                </c:pt>
                <c:pt idx="2339">
                  <c:v>22028.4758107938</c:v>
                </c:pt>
                <c:pt idx="2340">
                  <c:v>22033.843713435999</c:v>
                </c:pt>
                <c:pt idx="2341">
                  <c:v>22039.208954608399</c:v>
                </c:pt>
                <c:pt idx="2342">
                  <c:v>22044.571533719201</c:v>
                </c:pt>
                <c:pt idx="2343">
                  <c:v>22049.9314501792</c:v>
                </c:pt>
                <c:pt idx="2344">
                  <c:v>22055.288703402399</c:v>
                </c:pt>
                <c:pt idx="2345">
                  <c:v>22060.6432928049</c:v>
                </c:pt>
                <c:pt idx="2346">
                  <c:v>22065.995217806001</c:v>
                </c:pt>
                <c:pt idx="2347">
                  <c:v>22071.344477827599</c:v>
                </c:pt>
                <c:pt idx="2348">
                  <c:v>22076.691072294201</c:v>
                </c:pt>
                <c:pt idx="2349">
                  <c:v>22082.035000633201</c:v>
                </c:pt>
                <c:pt idx="2350">
                  <c:v>22087.376262274702</c:v>
                </c:pt>
                <c:pt idx="2351">
                  <c:v>22092.714856651499</c:v>
                </c:pt>
                <c:pt idx="2352">
                  <c:v>22098.0507831992</c:v>
                </c:pt>
                <c:pt idx="2353">
                  <c:v>22103.384041356199</c:v>
                </c:pt>
                <c:pt idx="2354">
                  <c:v>22108.714630563602</c:v>
                </c:pt>
                <c:pt idx="2355">
                  <c:v>22114.042550265302</c:v>
                </c:pt>
                <c:pt idx="2356">
                  <c:v>22119.367799907799</c:v>
                </c:pt>
                <c:pt idx="2357">
                  <c:v>22124.690378940701</c:v>
                </c:pt>
                <c:pt idx="2358">
                  <c:v>22130.010286816101</c:v>
                </c:pt>
                <c:pt idx="2359">
                  <c:v>22135.327522988999</c:v>
                </c:pt>
                <c:pt idx="2360">
                  <c:v>22140.6420869172</c:v>
                </c:pt>
                <c:pt idx="2361">
                  <c:v>22145.953978061199</c:v>
                </c:pt>
                <c:pt idx="2362">
                  <c:v>22151.263195884399</c:v>
                </c:pt>
                <c:pt idx="2363">
                  <c:v>22156.569739852901</c:v>
                </c:pt>
                <c:pt idx="2364">
                  <c:v>22161.873609435701</c:v>
                </c:pt>
                <c:pt idx="2365">
                  <c:v>22167.174804104601</c:v>
                </c:pt>
                <c:pt idx="2366">
                  <c:v>22172.473323334001</c:v>
                </c:pt>
                <c:pt idx="2367">
                  <c:v>22177.769166601502</c:v>
                </c:pt>
                <c:pt idx="2368">
                  <c:v>22183.062333386999</c:v>
                </c:pt>
                <c:pt idx="2369">
                  <c:v>22188.352823173798</c:v>
                </c:pt>
                <c:pt idx="2370">
                  <c:v>22193.6406354477</c:v>
                </c:pt>
                <c:pt idx="2371">
                  <c:v>22198.925769697202</c:v>
                </c:pt>
                <c:pt idx="2372">
                  <c:v>22204.208225413899</c:v>
                </c:pt>
                <c:pt idx="2373">
                  <c:v>22209.488002092199</c:v>
                </c:pt>
                <c:pt idx="2374">
                  <c:v>22214.765099229298</c:v>
                </c:pt>
                <c:pt idx="2375">
                  <c:v>22220.039516325</c:v>
                </c:pt>
                <c:pt idx="2376">
                  <c:v>22225.311252882399</c:v>
                </c:pt>
                <c:pt idx="2377">
                  <c:v>22230.580308406999</c:v>
                </c:pt>
                <c:pt idx="2378">
                  <c:v>22235.846682407599</c:v>
                </c:pt>
                <c:pt idx="2379">
                  <c:v>22241.110374395499</c:v>
                </c:pt>
                <c:pt idx="2380">
                  <c:v>22246.371383885002</c:v>
                </c:pt>
                <c:pt idx="2381">
                  <c:v>22251.629710393201</c:v>
                </c:pt>
                <c:pt idx="2382">
                  <c:v>22256.885353440201</c:v>
                </c:pt>
                <c:pt idx="2383">
                  <c:v>22262.138312548901</c:v>
                </c:pt>
                <c:pt idx="2384">
                  <c:v>22267.388587244899</c:v>
                </c:pt>
                <c:pt idx="2385">
                  <c:v>22272.636177057</c:v>
                </c:pt>
                <c:pt idx="2386">
                  <c:v>22277.881081516702</c:v>
                </c:pt>
                <c:pt idx="2387">
                  <c:v>22283.123300158299</c:v>
                </c:pt>
                <c:pt idx="2388">
                  <c:v>22288.3628325192</c:v>
                </c:pt>
                <c:pt idx="2389">
                  <c:v>22293.599678139399</c:v>
                </c:pt>
                <c:pt idx="2390">
                  <c:v>22298.8338365622</c:v>
                </c:pt>
                <c:pt idx="2391">
                  <c:v>22304.0653073334</c:v>
                </c:pt>
                <c:pt idx="2392">
                  <c:v>22309.294090002</c:v>
                </c:pt>
                <c:pt idx="2393">
                  <c:v>22314.520184119599</c:v>
                </c:pt>
                <c:pt idx="2394">
                  <c:v>22319.743589240901</c:v>
                </c:pt>
                <c:pt idx="2395">
                  <c:v>22324.964304923498</c:v>
                </c:pt>
                <c:pt idx="2396">
                  <c:v>22330.182330727999</c:v>
                </c:pt>
                <c:pt idx="2397">
                  <c:v>22335.397666217599</c:v>
                </c:pt>
                <c:pt idx="2398">
                  <c:v>22340.6103109588</c:v>
                </c:pt>
                <c:pt idx="2399">
                  <c:v>22345.820264520698</c:v>
                </c:pt>
                <c:pt idx="2400">
                  <c:v>22351.027526475598</c:v>
                </c:pt>
                <c:pt idx="2401">
                  <c:v>22356.232096398398</c:v>
                </c:pt>
                <c:pt idx="2402">
                  <c:v>22361.433973867199</c:v>
                </c:pt>
                <c:pt idx="2403">
                  <c:v>22366.633158462999</c:v>
                </c:pt>
                <c:pt idx="2404">
                  <c:v>22371.829649769501</c:v>
                </c:pt>
                <c:pt idx="2405">
                  <c:v>22377.0234473737</c:v>
                </c:pt>
                <c:pt idx="2406">
                  <c:v>22382.214550865301</c:v>
                </c:pt>
                <c:pt idx="2407">
                  <c:v>22387.402959836902</c:v>
                </c:pt>
                <c:pt idx="2408">
                  <c:v>22392.588673884198</c:v>
                </c:pt>
                <c:pt idx="2409">
                  <c:v>22397.771692605798</c:v>
                </c:pt>
                <c:pt idx="2410">
                  <c:v>22402.952015603099</c:v>
                </c:pt>
                <c:pt idx="2411">
                  <c:v>22408.129642480701</c:v>
                </c:pt>
                <c:pt idx="2412">
                  <c:v>22413.304572845998</c:v>
                </c:pt>
                <c:pt idx="2413">
                  <c:v>22418.476806309402</c:v>
                </c:pt>
                <c:pt idx="2414">
                  <c:v>22423.646342484299</c:v>
                </c:pt>
                <c:pt idx="2415">
                  <c:v>22428.813180986799</c:v>
                </c:pt>
                <c:pt idx="2416">
                  <c:v>22433.9773214364</c:v>
                </c:pt>
                <c:pt idx="2417">
                  <c:v>22439.138763455099</c:v>
                </c:pt>
                <c:pt idx="2418">
                  <c:v>22444.297506668401</c:v>
                </c:pt>
                <c:pt idx="2419">
                  <c:v>22449.453550704198</c:v>
                </c:pt>
                <c:pt idx="2420">
                  <c:v>22454.6068951938</c:v>
                </c:pt>
                <c:pt idx="2421">
                  <c:v>22459.757539771199</c:v>
                </c:pt>
                <c:pt idx="2422">
                  <c:v>22464.905484073599</c:v>
                </c:pt>
                <c:pt idx="2423">
                  <c:v>22470.050727741</c:v>
                </c:pt>
                <c:pt idx="2424">
                  <c:v>22475.193270416599</c:v>
                </c:pt>
                <c:pt idx="2425">
                  <c:v>22480.3331117462</c:v>
                </c:pt>
                <c:pt idx="2426">
                  <c:v>22485.470251379</c:v>
                </c:pt>
                <c:pt idx="2427">
                  <c:v>22490.604688966901</c:v>
                </c:pt>
                <c:pt idx="2428">
                  <c:v>22495.736424164999</c:v>
                </c:pt>
                <c:pt idx="2429">
                  <c:v>22500.8654566312</c:v>
                </c:pt>
                <c:pt idx="2430">
                  <c:v>22505.9917860266</c:v>
                </c:pt>
                <c:pt idx="2431">
                  <c:v>22511.115412014999</c:v>
                </c:pt>
                <c:pt idx="2432">
                  <c:v>22516.2363342635</c:v>
                </c:pt>
                <c:pt idx="2433">
                  <c:v>22521.354552442099</c:v>
                </c:pt>
                <c:pt idx="2434">
                  <c:v>22526.470066223599</c:v>
                </c:pt>
                <c:pt idx="2435">
                  <c:v>22531.582875284101</c:v>
                </c:pt>
                <c:pt idx="2436">
                  <c:v>22536.692979302599</c:v>
                </c:pt>
                <c:pt idx="2437">
                  <c:v>22541.800377961001</c:v>
                </c:pt>
                <c:pt idx="2438">
                  <c:v>22546.905070944402</c:v>
                </c:pt>
                <c:pt idx="2439">
                  <c:v>22552.007057940598</c:v>
                </c:pt>
                <c:pt idx="2440">
                  <c:v>22557.106338640901</c:v>
                </c:pt>
                <c:pt idx="2441">
                  <c:v>22562.202912739001</c:v>
                </c:pt>
                <c:pt idx="2442">
                  <c:v>22567.2967799322</c:v>
                </c:pt>
                <c:pt idx="2443">
                  <c:v>22572.387939920402</c:v>
                </c:pt>
                <c:pt idx="2444">
                  <c:v>22577.476392406701</c:v>
                </c:pt>
                <c:pt idx="2445">
                  <c:v>22582.5621370972</c:v>
                </c:pt>
                <c:pt idx="2446">
                  <c:v>22587.645173700999</c:v>
                </c:pt>
                <c:pt idx="2447">
                  <c:v>22592.725501930199</c:v>
                </c:pt>
                <c:pt idx="2448">
                  <c:v>22597.803121500001</c:v>
                </c:pt>
                <c:pt idx="2449">
                  <c:v>22602.878032128599</c:v>
                </c:pt>
                <c:pt idx="2450">
                  <c:v>22607.9502335371</c:v>
                </c:pt>
                <c:pt idx="2451">
                  <c:v>22613.019725449802</c:v>
                </c:pt>
                <c:pt idx="2452">
                  <c:v>22618.0865075939</c:v>
                </c:pt>
                <c:pt idx="2453">
                  <c:v>22623.150579699799</c:v>
                </c:pt>
                <c:pt idx="2454">
                  <c:v>22628.211941500598</c:v>
                </c:pt>
                <c:pt idx="2455">
                  <c:v>22633.270592732901</c:v>
                </c:pt>
                <c:pt idx="2456">
                  <c:v>22638.3265331359</c:v>
                </c:pt>
                <c:pt idx="2457">
                  <c:v>22643.379762452099</c:v>
                </c:pt>
                <c:pt idx="2458">
                  <c:v>22648.430280426899</c:v>
                </c:pt>
                <c:pt idx="2459">
                  <c:v>22653.478086808798</c:v>
                </c:pt>
                <c:pt idx="2460">
                  <c:v>22658.523181349399</c:v>
                </c:pt>
                <c:pt idx="2461">
                  <c:v>22663.5655638032</c:v>
                </c:pt>
                <c:pt idx="2462">
                  <c:v>22668.605233927799</c:v>
                </c:pt>
                <c:pt idx="2463">
                  <c:v>22673.642191483799</c:v>
                </c:pt>
                <c:pt idx="2464">
                  <c:v>22678.676436234899</c:v>
                </c:pt>
                <c:pt idx="2465">
                  <c:v>22683.707967948001</c:v>
                </c:pt>
                <c:pt idx="2466">
                  <c:v>22688.736786392601</c:v>
                </c:pt>
              </c:numCache>
            </c:numRef>
          </c:xVal>
          <c:yVal>
            <c:numRef>
              <c:f>'влияние угла на баллистику'!$B$5:$CPX$5</c:f>
              <c:numCache>
                <c:formatCode>General</c:formatCode>
                <c:ptCount val="2467"/>
                <c:pt idx="0">
                  <c:v>3.7690608370592602</c:v>
                </c:pt>
                <c:pt idx="1">
                  <c:v>15.361286178016901</c:v>
                </c:pt>
                <c:pt idx="2">
                  <c:v>26.9288794297359</c:v>
                </c:pt>
                <c:pt idx="3">
                  <c:v>38.471924438169999</c:v>
                </c:pt>
                <c:pt idx="4">
                  <c:v>49.990504547717599</c:v>
                </c:pt>
                <c:pt idx="5">
                  <c:v>61.484702605045001</c:v>
                </c:pt>
                <c:pt idx="6">
                  <c:v>72.954600962875404</c:v>
                </c:pt>
                <c:pt idx="7">
                  <c:v>84.400281483743996</c:v>
                </c:pt>
                <c:pt idx="8">
                  <c:v>95.821825543718106</c:v>
                </c:pt>
                <c:pt idx="9">
                  <c:v>107.219314036085</c:v>
                </c:pt>
                <c:pt idx="10">
                  <c:v>118.592827375006</c:v>
                </c:pt>
                <c:pt idx="11">
                  <c:v>129.94244549913799</c:v>
                </c:pt>
                <c:pt idx="12">
                  <c:v>141.26824787522</c:v>
                </c:pt>
                <c:pt idx="13">
                  <c:v>152.57031350163501</c:v>
                </c:pt>
                <c:pt idx="14">
                  <c:v>163.84872091192599</c:v>
                </c:pt>
                <c:pt idx="15">
                  <c:v>175.10354817829801</c:v>
                </c:pt>
                <c:pt idx="16">
                  <c:v>186.33487291507399</c:v>
                </c:pt>
                <c:pt idx="17">
                  <c:v>197.54277228212899</c:v>
                </c:pt>
                <c:pt idx="18">
                  <c:v>208.727322988287</c:v>
                </c:pt>
                <c:pt idx="19">
                  <c:v>219.888601294696</c:v>
                </c:pt>
                <c:pt idx="20">
                  <c:v>231.026683018162</c:v>
                </c:pt>
                <c:pt idx="21">
                  <c:v>242.141643534465</c:v>
                </c:pt>
                <c:pt idx="22">
                  <c:v>253.233557781634</c:v>
                </c:pt>
                <c:pt idx="23">
                  <c:v>264.30250026320499</c:v>
                </c:pt>
                <c:pt idx="24">
                  <c:v>275.34854505143898</c:v>
                </c:pt>
                <c:pt idx="25">
                  <c:v>286.37176579051902</c:v>
                </c:pt>
                <c:pt idx="26">
                  <c:v>297.37223569971599</c:v>
                </c:pt>
                <c:pt idx="27">
                  <c:v>308.350027576527</c:v>
                </c:pt>
                <c:pt idx="28">
                  <c:v>319.30521379978398</c:v>
                </c:pt>
                <c:pt idx="29">
                  <c:v>330.23786633273897</c:v>
                </c:pt>
                <c:pt idx="30">
                  <c:v>341.14805672612198</c:v>
                </c:pt>
                <c:pt idx="31">
                  <c:v>352.03585612116399</c:v>
                </c:pt>
                <c:pt idx="32">
                  <c:v>362.901335252607</c:v>
                </c:pt>
                <c:pt idx="33">
                  <c:v>373.74456445167499</c:v>
                </c:pt>
                <c:pt idx="34">
                  <c:v>384.56561364902598</c:v>
                </c:pt>
                <c:pt idx="35">
                  <c:v>395.364552377677</c:v>
                </c:pt>
                <c:pt idx="36">
                  <c:v>406.141449775902</c:v>
                </c:pt>
                <c:pt idx="37">
                  <c:v>416.89637459010697</c:v>
                </c:pt>
                <c:pt idx="38">
                  <c:v>427.629395177677</c:v>
                </c:pt>
                <c:pt idx="39">
                  <c:v>438.340579509799</c:v>
                </c:pt>
                <c:pt idx="40">
                  <c:v>449.02999517426503</c:v>
                </c:pt>
                <c:pt idx="41">
                  <c:v>459.697709378242</c:v>
                </c:pt>
                <c:pt idx="42">
                  <c:v>470.34378895102702</c:v>
                </c:pt>
                <c:pt idx="43">
                  <c:v>480.96830034677203</c:v>
                </c:pt>
                <c:pt idx="44">
                  <c:v>491.57130964718903</c:v>
                </c:pt>
                <c:pt idx="45">
                  <c:v>502.15288256422701</c:v>
                </c:pt>
                <c:pt idx="46">
                  <c:v>512.713084442732</c:v>
                </c:pt>
                <c:pt idx="47">
                  <c:v>523.25198026307999</c:v>
                </c:pt>
                <c:pt idx="48">
                  <c:v>533.76963464378798</c:v>
                </c:pt>
                <c:pt idx="49">
                  <c:v>544.26611184410501</c:v>
                </c:pt>
                <c:pt idx="50">
                  <c:v>554.74147576657504</c:v>
                </c:pt>
                <c:pt idx="51">
                  <c:v>565.19578995958602</c:v>
                </c:pt>
                <c:pt idx="52">
                  <c:v>575.62911761988801</c:v>
                </c:pt>
                <c:pt idx="53">
                  <c:v>586.04152159509897</c:v>
                </c:pt>
                <c:pt idx="54">
                  <c:v>596.43306438618401</c:v>
                </c:pt>
                <c:pt idx="55">
                  <c:v>606.80380814991202</c:v>
                </c:pt>
                <c:pt idx="56">
                  <c:v>617.15381470129296</c:v>
                </c:pt>
                <c:pt idx="57">
                  <c:v>627.48314551599799</c:v>
                </c:pt>
                <c:pt idx="58">
                  <c:v>637.79186173275696</c:v>
                </c:pt>
                <c:pt idx="59">
                  <c:v>648.08002415572798</c:v>
                </c:pt>
                <c:pt idx="60">
                  <c:v>658.34769325686102</c:v>
                </c:pt>
                <c:pt idx="61">
                  <c:v>668.59492917822899</c:v>
                </c:pt>
                <c:pt idx="62">
                  <c:v>678.82179139205095</c:v>
                </c:pt>
                <c:pt idx="63">
                  <c:v>689.02833664261402</c:v>
                </c:pt>
                <c:pt idx="64">
                  <c:v>699.21462033585101</c:v>
                </c:pt>
                <c:pt idx="65">
                  <c:v>709.38069761177496</c:v>
                </c:pt>
                <c:pt idx="66">
                  <c:v>719.526623346017</c:v>
                </c:pt>
                <c:pt idx="67">
                  <c:v>729.65245215135303</c:v>
                </c:pt>
                <c:pt idx="68">
                  <c:v>739.75823837922906</c:v>
                </c:pt>
                <c:pt idx="69">
                  <c:v>749.844036121268</c:v>
                </c:pt>
                <c:pt idx="70">
                  <c:v>759.90989921077403</c:v>
                </c:pt>
                <c:pt idx="71">
                  <c:v>769.95588122421998</c:v>
                </c:pt>
                <c:pt idx="72">
                  <c:v>779.98203548273295</c:v>
                </c:pt>
                <c:pt idx="73">
                  <c:v>789.98841505356802</c:v>
                </c:pt>
                <c:pt idx="74">
                  <c:v>799.97507275157</c:v>
                </c:pt>
                <c:pt idx="75">
                  <c:v>809.94206114062797</c:v>
                </c:pt>
                <c:pt idx="76">
                  <c:v>819.889432535124</c:v>
                </c:pt>
                <c:pt idx="77">
                  <c:v>829.81723900136603</c:v>
                </c:pt>
                <c:pt idx="78">
                  <c:v>839.72553235901705</c:v>
                </c:pt>
                <c:pt idx="79">
                  <c:v>849.61436418251196</c:v>
                </c:pt>
                <c:pt idx="80">
                  <c:v>859.48378580247197</c:v>
                </c:pt>
                <c:pt idx="81">
                  <c:v>869.33384830709701</c:v>
                </c:pt>
                <c:pt idx="82">
                  <c:v>879.16460254356696</c:v>
                </c:pt>
                <c:pt idx="83">
                  <c:v>888.97609911941595</c:v>
                </c:pt>
                <c:pt idx="84">
                  <c:v>898.76838840391395</c:v>
                </c:pt>
                <c:pt idx="85">
                  <c:v>908.54152052942698</c:v>
                </c:pt>
                <c:pt idx="86">
                  <c:v>918.29554539277797</c:v>
                </c:pt>
                <c:pt idx="87">
                  <c:v>928.03051265659201</c:v>
                </c:pt>
                <c:pt idx="88">
                  <c:v>937.74647175064001</c:v>
                </c:pt>
                <c:pt idx="89">
                  <c:v>947.44347187316896</c:v>
                </c:pt>
                <c:pt idx="90">
                  <c:v>957.12156199222204</c:v>
                </c:pt>
                <c:pt idx="91">
                  <c:v>966.78079084695605</c:v>
                </c:pt>
                <c:pt idx="92">
                  <c:v>976.42120694895004</c:v>
                </c:pt>
                <c:pt idx="93">
                  <c:v>986.04285858349897</c:v>
                </c:pt>
                <c:pt idx="94">
                  <c:v>995.64579381090698</c:v>
                </c:pt>
                <c:pt idx="95">
                  <c:v>1005.23006046777</c:v>
                </c:pt>
                <c:pt idx="96">
                  <c:v>1014.79570616824</c:v>
                </c:pt>
                <c:pt idx="97">
                  <c:v>1024.34277830531</c:v>
                </c:pt>
                <c:pt idx="98">
                  <c:v>1033.8713240520401</c:v>
                </c:pt>
                <c:pt idx="99">
                  <c:v>1043.38139036286</c:v>
                </c:pt>
                <c:pt idx="100">
                  <c:v>1052.8730239747499</c:v>
                </c:pt>
                <c:pt idx="101">
                  <c:v>1062.3462714085199</c:v>
                </c:pt>
                <c:pt idx="102">
                  <c:v>1071.8011789699899</c:v>
                </c:pt>
                <c:pt idx="103">
                  <c:v>1081.23779275128</c:v>
                </c:pt>
                <c:pt idx="104">
                  <c:v>1090.6561586319499</c:v>
                </c:pt>
                <c:pt idx="105">
                  <c:v>1100.05632228023</c:v>
                </c:pt>
                <c:pt idx="106">
                  <c:v>1109.4383291542299</c:v>
                </c:pt>
                <c:pt idx="107">
                  <c:v>1118.80222450311</c:v>
                </c:pt>
                <c:pt idx="108">
                  <c:v>1128.14805336825</c:v>
                </c:pt>
                <c:pt idx="109">
                  <c:v>1137.47586058446</c:v>
                </c:pt>
                <c:pt idx="110">
                  <c:v>1146.7856907811199</c:v>
                </c:pt>
                <c:pt idx="111">
                  <c:v>1156.0775883833101</c:v>
                </c:pt>
                <c:pt idx="112">
                  <c:v>1165.35159761303</c:v>
                </c:pt>
                <c:pt idx="113">
                  <c:v>1174.6077624903</c:v>
                </c:pt>
                <c:pt idx="114">
                  <c:v>1183.8461268342701</c:v>
                </c:pt>
                <c:pt idx="115">
                  <c:v>1193.0667342644199</c:v>
                </c:pt>
                <c:pt idx="116">
                  <c:v>1202.26962820161</c:v>
                </c:pt>
                <c:pt idx="117">
                  <c:v>1211.45485186925</c:v>
                </c:pt>
                <c:pt idx="118">
                  <c:v>1220.6224482943801</c:v>
                </c:pt>
                <c:pt idx="119">
                  <c:v>1229.77246030877</c:v>
                </c:pt>
                <c:pt idx="120">
                  <c:v>1238.90493055001</c:v>
                </c:pt>
                <c:pt idx="121">
                  <c:v>1248.0199014626401</c:v>
                </c:pt>
                <c:pt idx="122">
                  <c:v>1257.11741529915</c:v>
                </c:pt>
                <c:pt idx="123">
                  <c:v>1266.1975141211301</c:v>
                </c:pt>
                <c:pt idx="124">
                  <c:v>1275.26023980031</c:v>
                </c:pt>
                <c:pt idx="125">
                  <c:v>1284.3056340195899</c:v>
                </c:pt>
                <c:pt idx="126">
                  <c:v>1293.3337382741299</c:v>
                </c:pt>
                <c:pt idx="127">
                  <c:v>1302.3445938724101</c:v>
                </c:pt>
                <c:pt idx="128">
                  <c:v>1311.3382419371901</c:v>
                </c:pt>
                <c:pt idx="129">
                  <c:v>1320.31472340665</c:v>
                </c:pt>
                <c:pt idx="130">
                  <c:v>1329.27407903534</c:v>
                </c:pt>
                <c:pt idx="131">
                  <c:v>1338.21634939522</c:v>
                </c:pt>
                <c:pt idx="132">
                  <c:v>1347.1415748766799</c:v>
                </c:pt>
                <c:pt idx="133">
                  <c:v>1356.0497956895499</c:v>
                </c:pt>
                <c:pt idx="134">
                  <c:v>1364.9410518641</c:v>
                </c:pt>
                <c:pt idx="135">
                  <c:v>1373.81538325202</c:v>
                </c:pt>
                <c:pt idx="136">
                  <c:v>1382.6728295274299</c:v>
                </c:pt>
                <c:pt idx="137">
                  <c:v>1391.51343018783</c:v>
                </c:pt>
                <c:pt idx="138">
                  <c:v>1400.33722455512</c:v>
                </c:pt>
                <c:pt idx="139">
                  <c:v>1409.1442517765399</c:v>
                </c:pt>
                <c:pt idx="140">
                  <c:v>1417.9345508256299</c:v>
                </c:pt>
                <c:pt idx="141">
                  <c:v>1426.7081605031999</c:v>
                </c:pt>
                <c:pt idx="142">
                  <c:v>1435.4651194383</c:v>
                </c:pt>
                <c:pt idx="143">
                  <c:v>1444.2054660891099</c:v>
                </c:pt>
                <c:pt idx="144">
                  <c:v>1452.92923874394</c:v>
                </c:pt>
                <c:pt idx="145">
                  <c:v>1461.63647552213</c:v>
                </c:pt>
                <c:pt idx="146">
                  <c:v>1470.327214375</c:v>
                </c:pt>
                <c:pt idx="147">
                  <c:v>1479.0014930867201</c:v>
                </c:pt>
                <c:pt idx="148">
                  <c:v>1487.6593492753</c:v>
                </c:pt>
                <c:pt idx="149">
                  <c:v>1496.3008203934601</c:v>
                </c:pt>
                <c:pt idx="150">
                  <c:v>1504.92594372951</c:v>
                </c:pt>
                <c:pt idx="151">
                  <c:v>1513.5347564083199</c:v>
                </c:pt>
                <c:pt idx="152">
                  <c:v>1522.12729539215</c:v>
                </c:pt>
                <c:pt idx="153">
                  <c:v>1530.7035974815501</c:v>
                </c:pt>
                <c:pt idx="154">
                  <c:v>1539.26369931627</c:v>
                </c:pt>
                <c:pt idx="155">
                  <c:v>1547.8076373761201</c:v>
                </c:pt>
                <c:pt idx="156">
                  <c:v>1556.3354479818099</c:v>
                </c:pt>
                <c:pt idx="157">
                  <c:v>1564.8471672958699</c:v>
                </c:pt>
                <c:pt idx="158">
                  <c:v>1573.3428313234999</c:v>
                </c:pt>
                <c:pt idx="159">
                  <c:v>1581.82247591337</c:v>
                </c:pt>
                <c:pt idx="160">
                  <c:v>1590.2861367585499</c:v>
                </c:pt>
                <c:pt idx="161">
                  <c:v>1598.73384939729</c:v>
                </c:pt>
                <c:pt idx="162">
                  <c:v>1607.16564921388</c:v>
                </c:pt>
                <c:pt idx="163">
                  <c:v>1615.5815714395201</c:v>
                </c:pt>
                <c:pt idx="164">
                  <c:v>1623.9816511530701</c:v>
                </c:pt>
                <c:pt idx="165">
                  <c:v>1632.36592328197</c:v>
                </c:pt>
                <c:pt idx="166">
                  <c:v>1640.73442260296</c:v>
                </c:pt>
                <c:pt idx="167">
                  <c:v>1649.08718374296</c:v>
                </c:pt>
                <c:pt idx="168">
                  <c:v>1657.42424117988</c:v>
                </c:pt>
                <c:pt idx="169">
                  <c:v>1665.7456292433701</c:v>
                </c:pt>
                <c:pt idx="170">
                  <c:v>1674.0513821156601</c:v>
                </c:pt>
                <c:pt idx="171">
                  <c:v>1682.34153383235</c:v>
                </c:pt>
                <c:pt idx="172">
                  <c:v>1690.61611828319</c:v>
                </c:pt>
                <c:pt idx="173">
                  <c:v>1698.8751692128501</c:v>
                </c:pt>
                <c:pt idx="174">
                  <c:v>1707.11872022174</c:v>
                </c:pt>
                <c:pt idx="175">
                  <c:v>1715.34680476673</c:v>
                </c:pt>
                <c:pt idx="176">
                  <c:v>1723.55945616195</c:v>
                </c:pt>
                <c:pt idx="177">
                  <c:v>1731.75670757957</c:v>
                </c:pt>
                <c:pt idx="178">
                  <c:v>1739.9385920505199</c:v>
                </c:pt>
                <c:pt idx="179">
                  <c:v>1748.1051424652701</c:v>
                </c:pt>
                <c:pt idx="180">
                  <c:v>1756.25639157455</c:v>
                </c:pt>
                <c:pt idx="181">
                  <c:v>1764.39237199016</c:v>
                </c:pt>
                <c:pt idx="182">
                  <c:v>1772.51311618564</c:v>
                </c:pt>
                <c:pt idx="183">
                  <c:v>1780.6186564970401</c:v>
                </c:pt>
                <c:pt idx="184">
                  <c:v>1788.70902512364</c:v>
                </c:pt>
                <c:pt idx="185">
                  <c:v>1796.78425412871</c:v>
                </c:pt>
                <c:pt idx="186">
                  <c:v>1804.8443754401601</c:v>
                </c:pt>
                <c:pt idx="187">
                  <c:v>1812.88942085135</c:v>
                </c:pt>
                <c:pt idx="188">
                  <c:v>1820.91942202173</c:v>
                </c:pt>
                <c:pt idx="189">
                  <c:v>1828.9344104775901</c:v>
                </c:pt>
                <c:pt idx="190">
                  <c:v>1836.9344176127299</c:v>
                </c:pt>
                <c:pt idx="191">
                  <c:v>1844.9194746892099</c:v>
                </c:pt>
                <c:pt idx="192">
                  <c:v>1852.8896128379999</c:v>
                </c:pt>
                <c:pt idx="193">
                  <c:v>1860.8448630596999</c:v>
                </c:pt>
                <c:pt idx="194">
                  <c:v>1868.7852562252001</c:v>
                </c:pt>
                <c:pt idx="195">
                  <c:v>1876.71082307641</c:v>
                </c:pt>
                <c:pt idx="196">
                  <c:v>1884.62159422687</c:v>
                </c:pt>
                <c:pt idx="197">
                  <c:v>1892.5176001625</c:v>
                </c:pt>
                <c:pt idx="198">
                  <c:v>1900.3988712422299</c:v>
                </c:pt>
                <c:pt idx="199">
                  <c:v>1908.26543769865</c:v>
                </c:pt>
                <c:pt idx="200">
                  <c:v>1916.1173296387201</c:v>
                </c:pt>
                <c:pt idx="201">
                  <c:v>1923.9545770443999</c:v>
                </c:pt>
                <c:pt idx="202">
                  <c:v>1931.7772097733</c:v>
                </c:pt>
                <c:pt idx="203">
                  <c:v>1939.5852575593401</c:v>
                </c:pt>
                <c:pt idx="204">
                  <c:v>1947.3787500133999</c:v>
                </c:pt>
                <c:pt idx="205">
                  <c:v>1955.1577166239599</c:v>
                </c:pt>
                <c:pt idx="206">
                  <c:v>1962.9221867577401</c:v>
                </c:pt>
                <c:pt idx="207">
                  <c:v>1970.6721896603101</c:v>
                </c:pt>
                <c:pt idx="208">
                  <c:v>1978.4077544567799</c:v>
                </c:pt>
                <c:pt idx="209">
                  <c:v>1986.12891015236</c:v>
                </c:pt>
                <c:pt idx="210">
                  <c:v>1993.8356856330299</c:v>
                </c:pt>
                <c:pt idx="211">
                  <c:v>2001.5281096661299</c:v>
                </c:pt>
                <c:pt idx="212">
                  <c:v>2009.2062109010001</c:v>
                </c:pt>
                <c:pt idx="213">
                  <c:v>2016.8700178695799</c:v>
                </c:pt>
                <c:pt idx="214">
                  <c:v>2024.51955898701</c:v>
                </c:pt>
                <c:pt idx="215">
                  <c:v>2032.1548625522601</c:v>
                </c:pt>
                <c:pt idx="216">
                  <c:v>2039.7759567487001</c:v>
                </c:pt>
                <c:pt idx="217">
                  <c:v>2047.3828696447099</c:v>
                </c:pt>
                <c:pt idx="218">
                  <c:v>2054.9756291942999</c:v>
                </c:pt>
                <c:pt idx="219">
                  <c:v>2062.55426323764</c:v>
                </c:pt>
                <c:pt idx="220">
                  <c:v>2070.1187995017199</c:v>
                </c:pt>
                <c:pt idx="221">
                  <c:v>2077.6692656008699</c:v>
                </c:pt>
                <c:pt idx="222">
                  <c:v>2085.2056890373601</c:v>
                </c:pt>
                <c:pt idx="223">
                  <c:v>2092.7280972020098</c:v>
                </c:pt>
                <c:pt idx="224">
                  <c:v>2100.2365173747098</c:v>
                </c:pt>
                <c:pt idx="225">
                  <c:v>2107.7309767250199</c:v>
                </c:pt>
                <c:pt idx="226">
                  <c:v>2115.2115023127199</c:v>
                </c:pt>
                <c:pt idx="227">
                  <c:v>2122.6781210883901</c:v>
                </c:pt>
                <c:pt idx="228">
                  <c:v>2130.13085989396</c:v>
                </c:pt>
                <c:pt idx="229">
                  <c:v>2137.56974546325</c:v>
                </c:pt>
                <c:pt idx="230">
                  <c:v>2144.9948044225598</c:v>
                </c:pt>
                <c:pt idx="231">
                  <c:v>2152.4060632911701</c:v>
                </c:pt>
                <c:pt idx="232">
                  <c:v>2159.8035484819302</c:v>
                </c:pt>
                <c:pt idx="233">
                  <c:v>2167.1872863017802</c:v>
                </c:pt>
                <c:pt idx="234">
                  <c:v>2174.5573029522802</c:v>
                </c:pt>
                <c:pt idx="235">
                  <c:v>2181.9136245301702</c:v>
                </c:pt>
                <c:pt idx="236">
                  <c:v>2189.2562770278801</c:v>
                </c:pt>
                <c:pt idx="237">
                  <c:v>2196.5852863340901</c:v>
                </c:pt>
                <c:pt idx="238">
                  <c:v>2203.9006782342099</c:v>
                </c:pt>
                <c:pt idx="239">
                  <c:v>2211.2024784109399</c:v>
                </c:pt>
                <c:pt idx="240">
                  <c:v>2218.4907124448</c:v>
                </c:pt>
                <c:pt idx="241">
                  <c:v>2225.7654058145799</c:v>
                </c:pt>
                <c:pt idx="242">
                  <c:v>2233.0265839011499</c:v>
                </c:pt>
                <c:pt idx="243">
                  <c:v>2240.2742716841999</c:v>
                </c:pt>
                <c:pt idx="244">
                  <c:v>2247.5084933154999</c:v>
                </c:pt>
                <c:pt idx="245">
                  <c:v>2254.7292727782301</c:v>
                </c:pt>
                <c:pt idx="246">
                  <c:v>2261.93663396898</c:v>
                </c:pt>
                <c:pt idx="247">
                  <c:v>2269.1306006981299</c:v>
                </c:pt>
                <c:pt idx="248">
                  <c:v>2276.3111966902102</c:v>
                </c:pt>
                <c:pt idx="249">
                  <c:v>2283.47844558425</c:v>
                </c:pt>
                <c:pt idx="250">
                  <c:v>2290.63237093423</c:v>
                </c:pt>
                <c:pt idx="251">
                  <c:v>2297.7729962093799</c:v>
                </c:pt>
                <c:pt idx="252">
                  <c:v>2304.9003447945602</c:v>
                </c:pt>
                <c:pt idx="253">
                  <c:v>2312.0144399906699</c:v>
                </c:pt>
                <c:pt idx="254">
                  <c:v>2319.1153050149801</c:v>
                </c:pt>
                <c:pt idx="255">
                  <c:v>2326.2029630014899</c:v>
                </c:pt>
                <c:pt idx="256">
                  <c:v>2333.2774370013199</c:v>
                </c:pt>
                <c:pt idx="257">
                  <c:v>2340.3387499830501</c:v>
                </c:pt>
                <c:pt idx="258">
                  <c:v>2347.3869248330998</c:v>
                </c:pt>
                <c:pt idx="259">
                  <c:v>2354.42198435606</c:v>
                </c:pt>
                <c:pt idx="260">
                  <c:v>2361.44395127505</c:v>
                </c:pt>
                <c:pt idx="261">
                  <c:v>2368.4528482321102</c:v>
                </c:pt>
                <c:pt idx="262">
                  <c:v>2375.4486977885199</c:v>
                </c:pt>
                <c:pt idx="263">
                  <c:v>2382.43152242515</c:v>
                </c:pt>
                <c:pt idx="264">
                  <c:v>2389.40134454281</c:v>
                </c:pt>
                <c:pt idx="265">
                  <c:v>2396.3581864626299</c:v>
                </c:pt>
                <c:pt idx="266">
                  <c:v>2403.3020704263599</c:v>
                </c:pt>
                <c:pt idx="267">
                  <c:v>2410.2330185967498</c:v>
                </c:pt>
                <c:pt idx="268">
                  <c:v>2417.1510530578598</c:v>
                </c:pt>
                <c:pt idx="269">
                  <c:v>2424.0561958154299</c:v>
                </c:pt>
                <c:pt idx="270">
                  <c:v>2430.9484687972199</c:v>
                </c:pt>
                <c:pt idx="271">
                  <c:v>2437.8278938533199</c:v>
                </c:pt>
                <c:pt idx="272">
                  <c:v>2444.6944927565</c:v>
                </c:pt>
                <c:pt idx="273">
                  <c:v>2451.54828720255</c:v>
                </c:pt>
                <c:pt idx="274">
                  <c:v>2458.38929881064</c:v>
                </c:pt>
                <c:pt idx="275">
                  <c:v>2465.2175491235698</c:v>
                </c:pt>
                <c:pt idx="276">
                  <c:v>2472.0330596081899</c:v>
                </c:pt>
                <c:pt idx="277">
                  <c:v>2478.83585165567</c:v>
                </c:pt>
                <c:pt idx="278">
                  <c:v>2485.6259465818698</c:v>
                </c:pt>
                <c:pt idx="279">
                  <c:v>2492.4033656276201</c:v>
                </c:pt>
                <c:pt idx="280">
                  <c:v>2499.16812995907</c:v>
                </c:pt>
                <c:pt idx="281">
                  <c:v>2505.9202606680101</c:v>
                </c:pt>
                <c:pt idx="282">
                  <c:v>2512.6597787721798</c:v>
                </c:pt>
                <c:pt idx="283">
                  <c:v>2519.3867052156302</c:v>
                </c:pt>
                <c:pt idx="284">
                  <c:v>2526.1010608689598</c:v>
                </c:pt>
                <c:pt idx="285">
                  <c:v>2532.8028665297102</c:v>
                </c:pt>
                <c:pt idx="286">
                  <c:v>2539.4921429226301</c:v>
                </c:pt>
                <c:pt idx="287">
                  <c:v>2546.1689107000202</c:v>
                </c:pt>
                <c:pt idx="288">
                  <c:v>2552.8331904420202</c:v>
                </c:pt>
                <c:pt idx="289">
                  <c:v>2559.4850026569402</c:v>
                </c:pt>
                <c:pt idx="290">
                  <c:v>2566.1243677815601</c:v>
                </c:pt>
                <c:pt idx="291">
                  <c:v>2572.7513061814102</c:v>
                </c:pt>
                <c:pt idx="292">
                  <c:v>2579.36583815114</c:v>
                </c:pt>
                <c:pt idx="293">
                  <c:v>2585.9679839147502</c:v>
                </c:pt>
                <c:pt idx="294">
                  <c:v>2592.55776362595</c:v>
                </c:pt>
                <c:pt idx="295">
                  <c:v>2599.13519736843</c:v>
                </c:pt>
                <c:pt idx="296">
                  <c:v>2605.7003051561801</c:v>
                </c:pt>
                <c:pt idx="297">
                  <c:v>2612.2531069337601</c:v>
                </c:pt>
                <c:pt idx="298">
                  <c:v>2618.7936225766298</c:v>
                </c:pt>
                <c:pt idx="299">
                  <c:v>2625.32187189142</c:v>
                </c:pt>
                <c:pt idx="300">
                  <c:v>2631.8378746162398</c:v>
                </c:pt>
                <c:pt idx="301">
                  <c:v>2638.3416504209699</c:v>
                </c:pt>
                <c:pt idx="302">
                  <c:v>2644.83321890754</c:v>
                </c:pt>
                <c:pt idx="303">
                  <c:v>2651.3125996102299</c:v>
                </c:pt>
                <c:pt idx="304">
                  <c:v>2657.7798119959598</c:v>
                </c:pt>
                <c:pt idx="305">
                  <c:v>2664.23487546458</c:v>
                </c:pt>
                <c:pt idx="306">
                  <c:v>2670.6778093491398</c:v>
                </c:pt>
                <c:pt idx="307">
                  <c:v>2677.1086329161999</c:v>
                </c:pt>
                <c:pt idx="308">
                  <c:v>2683.5273653660602</c:v>
                </c:pt>
                <c:pt idx="309">
                  <c:v>2689.9340258331399</c:v>
                </c:pt>
                <c:pt idx="310">
                  <c:v>2696.3286333861402</c:v>
                </c:pt>
                <c:pt idx="311">
                  <c:v>2702.7112070284102</c:v>
                </c:pt>
                <c:pt idx="312">
                  <c:v>2709.0817656981999</c:v>
                </c:pt>
                <c:pt idx="313">
                  <c:v>2715.44032826893</c:v>
                </c:pt>
                <c:pt idx="314">
                  <c:v>2721.7869135494502</c:v>
                </c:pt>
                <c:pt idx="315">
                  <c:v>2728.12154028436</c:v>
                </c:pt>
                <c:pt idx="316">
                  <c:v>2734.4442271542298</c:v>
                </c:pt>
                <c:pt idx="317">
                  <c:v>2740.7549927759201</c:v>
                </c:pt>
                <c:pt idx="318">
                  <c:v>2747.0538557028099</c:v>
                </c:pt>
                <c:pt idx="319">
                  <c:v>2753.3408344250802</c:v>
                </c:pt>
                <c:pt idx="320">
                  <c:v>2759.61594737001</c:v>
                </c:pt>
                <c:pt idx="321">
                  <c:v>2765.8792129021899</c:v>
                </c:pt>
                <c:pt idx="322">
                  <c:v>2772.1306493238199</c:v>
                </c:pt>
                <c:pt idx="323">
                  <c:v>2778.3702748749702</c:v>
                </c:pt>
                <c:pt idx="324">
                  <c:v>2784.5981077338502</c:v>
                </c:pt>
                <c:pt idx="325">
                  <c:v>2790.8141660170299</c:v>
                </c:pt>
                <c:pt idx="326">
                  <c:v>2797.0184677797702</c:v>
                </c:pt>
                <c:pt idx="327">
                  <c:v>2803.2110310162202</c:v>
                </c:pt>
                <c:pt idx="328">
                  <c:v>2809.3918736596702</c:v>
                </c:pt>
                <c:pt idx="329">
                  <c:v>2815.5610135828802</c:v>
                </c:pt>
                <c:pt idx="330">
                  <c:v>2821.7184685982502</c:v>
                </c:pt>
                <c:pt idx="331">
                  <c:v>2827.8642564581401</c:v>
                </c:pt>
                <c:pt idx="332">
                  <c:v>2833.9983948550598</c:v>
                </c:pt>
                <c:pt idx="333">
                  <c:v>2840.1209014219899</c:v>
                </c:pt>
                <c:pt idx="334">
                  <c:v>2846.2317937325802</c:v>
                </c:pt>
                <c:pt idx="335">
                  <c:v>2852.3310893014</c:v>
                </c:pt>
                <c:pt idx="336">
                  <c:v>2858.4188055842201</c:v>
                </c:pt>
                <c:pt idx="337">
                  <c:v>2864.4949599782399</c:v>
                </c:pt>
                <c:pt idx="338">
                  <c:v>2870.5595698223301</c:v>
                </c:pt>
                <c:pt idx="339">
                  <c:v>2876.6126523972598</c:v>
                </c:pt>
                <c:pt idx="340">
                  <c:v>2882.6542249259901</c:v>
                </c:pt>
                <c:pt idx="341">
                  <c:v>2888.6843045738601</c:v>
                </c:pt>
                <c:pt idx="342">
                  <c:v>2894.70290844888</c:v>
                </c:pt>
                <c:pt idx="343">
                  <c:v>2900.7100536019202</c:v>
                </c:pt>
                <c:pt idx="344">
                  <c:v>2906.7057570269799</c:v>
                </c:pt>
                <c:pt idx="345">
                  <c:v>2912.6900356614201</c:v>
                </c:pt>
                <c:pt idx="346">
                  <c:v>2918.6629063862001</c:v>
                </c:pt>
                <c:pt idx="347">
                  <c:v>2924.6243860261102</c:v>
                </c:pt>
                <c:pt idx="348">
                  <c:v>2930.5744913499898</c:v>
                </c:pt>
                <c:pt idx="349">
                  <c:v>2936.5132390710201</c:v>
                </c:pt>
                <c:pt idx="350">
                  <c:v>2942.4406458468502</c:v>
                </c:pt>
                <c:pt idx="351">
                  <c:v>2948.3567282799499</c:v>
                </c:pt>
                <c:pt idx="352">
                  <c:v>2954.26150291773</c:v>
                </c:pt>
                <c:pt idx="353">
                  <c:v>2960.15498625287</c:v>
                </c:pt>
                <c:pt idx="354">
                  <c:v>2966.0371947234498</c:v>
                </c:pt>
                <c:pt idx="355">
                  <c:v>2971.9081447132498</c:v>
                </c:pt>
                <c:pt idx="356">
                  <c:v>2977.76785255194</c:v>
                </c:pt>
                <c:pt idx="357">
                  <c:v>2983.61633451532</c:v>
                </c:pt>
                <c:pt idx="358">
                  <c:v>2989.4536068255402</c:v>
                </c:pt>
                <c:pt idx="359">
                  <c:v>2995.27968565129</c:v>
                </c:pt>
                <c:pt idx="360">
                  <c:v>3001.0945871080798</c:v>
                </c:pt>
                <c:pt idx="361">
                  <c:v>3006.8983272584201</c:v>
                </c:pt>
                <c:pt idx="362">
                  <c:v>3012.69092211204</c:v>
                </c:pt>
                <c:pt idx="363">
                  <c:v>3018.4723876261401</c:v>
                </c:pt>
                <c:pt idx="364">
                  <c:v>3024.2427397055599</c:v>
                </c:pt>
                <c:pt idx="365">
                  <c:v>3030.0019942030299</c:v>
                </c:pt>
                <c:pt idx="366">
                  <c:v>3035.7501669193798</c:v>
                </c:pt>
                <c:pt idx="367">
                  <c:v>3041.4872736037401</c:v>
                </c:pt>
                <c:pt idx="368">
                  <c:v>3047.21332995376</c:v>
                </c:pt>
                <c:pt idx="369">
                  <c:v>3052.9283516158298</c:v>
                </c:pt>
                <c:pt idx="370">
                  <c:v>3058.6323541852898</c:v>
                </c:pt>
                <c:pt idx="371">
                  <c:v>3064.3253532066201</c:v>
                </c:pt>
                <c:pt idx="372">
                  <c:v>3070.0073641736799</c:v>
                </c:pt>
                <c:pt idx="373">
                  <c:v>3075.6784025298998</c:v>
                </c:pt>
                <c:pt idx="374">
                  <c:v>3081.3384835912898</c:v>
                </c:pt>
                <c:pt idx="375">
                  <c:v>3086.9876223760298</c:v>
                </c:pt>
                <c:pt idx="376">
                  <c:v>3092.6258338002799</c:v>
                </c:pt>
                <c:pt idx="377">
                  <c:v>3098.25313273448</c:v>
                </c:pt>
                <c:pt idx="378">
                  <c:v>3103.8695340035401</c:v>
                </c:pt>
                <c:pt idx="379">
                  <c:v>3109.4750523869998</c:v>
                </c:pt>
                <c:pt idx="380">
                  <c:v>3115.0697026191801</c:v>
                </c:pt>
                <c:pt idx="381">
                  <c:v>3120.6534993894002</c:v>
                </c:pt>
                <c:pt idx="382">
                  <c:v>3126.2264573420798</c:v>
                </c:pt>
                <c:pt idx="383">
                  <c:v>3131.7885910769701</c:v>
                </c:pt>
                <c:pt idx="384">
                  <c:v>3137.3399151492899</c:v>
                </c:pt>
                <c:pt idx="385">
                  <c:v>3142.88044406988</c:v>
                </c:pt>
                <c:pt idx="386">
                  <c:v>3148.41019230541</c:v>
                </c:pt>
                <c:pt idx="387">
                  <c:v>3153.9291742785099</c:v>
                </c:pt>
                <c:pt idx="388">
                  <c:v>3159.43740436794</c:v>
                </c:pt>
                <c:pt idx="389">
                  <c:v>3164.93489690877</c:v>
                </c:pt>
                <c:pt idx="390">
                  <c:v>3170.4216661925202</c:v>
                </c:pt>
                <c:pt idx="391">
                  <c:v>3175.8977264673499</c:v>
                </c:pt>
                <c:pt idx="392">
                  <c:v>3181.3630919381999</c:v>
                </c:pt>
                <c:pt idx="393">
                  <c:v>3186.8177767669599</c:v>
                </c:pt>
                <c:pt idx="394">
                  <c:v>3192.2617950726199</c:v>
                </c:pt>
                <c:pt idx="395">
                  <c:v>3197.6951609314601</c:v>
                </c:pt>
                <c:pt idx="396">
                  <c:v>3203.11788837718</c:v>
                </c:pt>
                <c:pt idx="397">
                  <c:v>3208.5299914010502</c:v>
                </c:pt>
                <c:pt idx="398">
                  <c:v>3213.9314839521298</c:v>
                </c:pt>
                <c:pt idx="399">
                  <c:v>3219.32237993733</c:v>
                </c:pt>
                <c:pt idx="400">
                  <c:v>3224.70269322167</c:v>
                </c:pt>
                <c:pt idx="401">
                  <c:v>3230.0724376283501</c:v>
                </c:pt>
                <c:pt idx="402">
                  <c:v>3235.4316269389701</c:v>
                </c:pt>
                <c:pt idx="403">
                  <c:v>3240.7802748936501</c:v>
                </c:pt>
                <c:pt idx="404">
                  <c:v>3246.1183951911698</c:v>
                </c:pt>
                <c:pt idx="405">
                  <c:v>3251.4460014891802</c:v>
                </c:pt>
                <c:pt idx="406">
                  <c:v>3256.7631074043102</c:v>
                </c:pt>
                <c:pt idx="407">
                  <c:v>3262.0697265123099</c:v>
                </c:pt>
                <c:pt idx="408">
                  <c:v>3267.3658723482399</c:v>
                </c:pt>
                <c:pt idx="409">
                  <c:v>3272.6515584066201</c:v>
                </c:pt>
                <c:pt idx="410">
                  <c:v>3277.9267981415401</c:v>
                </c:pt>
                <c:pt idx="411">
                  <c:v>3283.1916049668498</c:v>
                </c:pt>
                <c:pt idx="412">
                  <c:v>3288.4459922562901</c:v>
                </c:pt>
                <c:pt idx="413">
                  <c:v>3293.6899733436398</c:v>
                </c:pt>
                <c:pt idx="414">
                  <c:v>3298.9235615228799</c:v>
                </c:pt>
                <c:pt idx="415">
                  <c:v>3304.1467700483299</c:v>
                </c:pt>
                <c:pt idx="416">
                  <c:v>3309.35961213479</c:v>
                </c:pt>
                <c:pt idx="417">
                  <c:v>3314.5621009577098</c:v>
                </c:pt>
                <c:pt idx="418">
                  <c:v>3319.7542496532901</c:v>
                </c:pt>
                <c:pt idx="419">
                  <c:v>3324.9360713186902</c:v>
                </c:pt>
                <c:pt idx="420">
                  <c:v>3330.1075790121099</c:v>
                </c:pt>
                <c:pt idx="421">
                  <c:v>3335.26878575297</c:v>
                </c:pt>
                <c:pt idx="422">
                  <c:v>3340.4197045220599</c:v>
                </c:pt>
                <c:pt idx="423">
                  <c:v>3345.5603482616598</c:v>
                </c:pt>
                <c:pt idx="424">
                  <c:v>3350.6907298757001</c:v>
                </c:pt>
                <c:pt idx="425">
                  <c:v>3355.8108622298701</c:v>
                </c:pt>
                <c:pt idx="426">
                  <c:v>3360.9207581518199</c:v>
                </c:pt>
                <c:pt idx="427">
                  <c:v>3366.0204304312401</c:v>
                </c:pt>
                <c:pt idx="428">
                  <c:v>3371.10989182004</c:v>
                </c:pt>
                <c:pt idx="429">
                  <c:v>3376.1891550324599</c:v>
                </c:pt>
                <c:pt idx="430">
                  <c:v>3381.2582327452501</c:v>
                </c:pt>
                <c:pt idx="431">
                  <c:v>3386.3171375977499</c:v>
                </c:pt>
                <c:pt idx="432">
                  <c:v>3391.3658821920899</c:v>
                </c:pt>
                <c:pt idx="433">
                  <c:v>3396.4044790932799</c:v>
                </c:pt>
                <c:pt idx="434">
                  <c:v>3401.4329408293702</c:v>
                </c:pt>
                <c:pt idx="435">
                  <c:v>3406.4512798915798</c:v>
                </c:pt>
                <c:pt idx="436">
                  <c:v>3411.4595087344501</c:v>
                </c:pt>
                <c:pt idx="437">
                  <c:v>3416.4576397759201</c:v>
                </c:pt>
                <c:pt idx="438">
                  <c:v>3421.4456853975598</c:v>
                </c:pt>
                <c:pt idx="439">
                  <c:v>3426.4236579446101</c:v>
                </c:pt>
                <c:pt idx="440">
                  <c:v>3431.39156972618</c:v>
                </c:pt>
                <c:pt idx="441">
                  <c:v>3436.3494330153198</c:v>
                </c:pt>
                <c:pt idx="442">
                  <c:v>3441.2972600492299</c:v>
                </c:pt>
                <c:pt idx="443">
                  <c:v>3446.2350630293199</c:v>
                </c:pt>
                <c:pt idx="444">
                  <c:v>3451.16285412139</c:v>
                </c:pt>
                <c:pt idx="445">
                  <c:v>3456.0806454557401</c:v>
                </c:pt>
                <c:pt idx="446">
                  <c:v>3460.9884491272801</c:v>
                </c:pt>
                <c:pt idx="447">
                  <c:v>3465.8862771957101</c:v>
                </c:pt>
                <c:pt idx="448">
                  <c:v>3470.7741416856102</c:v>
                </c:pt>
                <c:pt idx="449">
                  <c:v>3475.6520545865801</c:v>
                </c:pt>
                <c:pt idx="450">
                  <c:v>3480.5200278533598</c:v>
                </c:pt>
                <c:pt idx="451">
                  <c:v>3485.3780734059801</c:v>
                </c:pt>
                <c:pt idx="452">
                  <c:v>3490.2262031298701</c:v>
                </c:pt>
                <c:pt idx="453">
                  <c:v>3495.06442887597</c:v>
                </c:pt>
                <c:pt idx="454">
                  <c:v>3499.89276246091</c:v>
                </c:pt>
                <c:pt idx="455">
                  <c:v>3504.7112156670701</c:v>
                </c:pt>
                <c:pt idx="456">
                  <c:v>3509.5198002427501</c:v>
                </c:pt>
                <c:pt idx="457">
                  <c:v>3514.31852790227</c:v>
                </c:pt>
                <c:pt idx="458">
                  <c:v>3519.1074103261199</c:v>
                </c:pt>
                <c:pt idx="459">
                  <c:v>3523.88645916106</c:v>
                </c:pt>
                <c:pt idx="460">
                  <c:v>3528.65568602025</c:v>
                </c:pt>
                <c:pt idx="461">
                  <c:v>3533.41510248336</c:v>
                </c:pt>
                <c:pt idx="462">
                  <c:v>3538.16472009674</c:v>
                </c:pt>
                <c:pt idx="463">
                  <c:v>3542.9045503734701</c:v>
                </c:pt>
                <c:pt idx="464">
                  <c:v>3547.6346047935499</c:v>
                </c:pt>
                <c:pt idx="465">
                  <c:v>3552.3548948039602</c:v>
                </c:pt>
                <c:pt idx="466">
                  <c:v>3557.0654318188299</c:v>
                </c:pt>
                <c:pt idx="467">
                  <c:v>3561.7662272195198</c:v>
                </c:pt>
                <c:pt idx="468">
                  <c:v>3566.4572923547798</c:v>
                </c:pt>
                <c:pt idx="469">
                  <c:v>3571.13863854083</c:v>
                </c:pt>
                <c:pt idx="470">
                  <c:v>3575.8102770614901</c:v>
                </c:pt>
                <c:pt idx="471">
                  <c:v>3580.47221916832</c:v>
                </c:pt>
                <c:pt idx="472">
                  <c:v>3585.1244760807099</c:v>
                </c:pt>
                <c:pt idx="473">
                  <c:v>3589.7670589859999</c:v>
                </c:pt>
                <c:pt idx="474">
                  <c:v>3594.3999790396101</c:v>
                </c:pt>
                <c:pt idx="475">
                  <c:v>3599.0232473651399</c:v>
                </c:pt>
                <c:pt idx="476">
                  <c:v>3603.6368750545098</c:v>
                </c:pt>
                <c:pt idx="477">
                  <c:v>3608.2408731680398</c:v>
                </c:pt>
                <c:pt idx="478">
                  <c:v>3612.8352527345901</c:v>
                </c:pt>
                <c:pt idx="479">
                  <c:v>3617.4200247516701</c:v>
                </c:pt>
                <c:pt idx="480">
                  <c:v>3621.9952001855399</c:v>
                </c:pt>
                <c:pt idx="481">
                  <c:v>3626.56078997134</c:v>
                </c:pt>
                <c:pt idx="482">
                  <c:v>3631.1168050132001</c:v>
                </c:pt>
                <c:pt idx="483">
                  <c:v>3635.6632561843298</c:v>
                </c:pt>
                <c:pt idx="484">
                  <c:v>3640.2001543271899</c:v>
                </c:pt>
                <c:pt idx="485">
                  <c:v>3644.72751025351</c:v>
                </c:pt>
                <c:pt idx="486">
                  <c:v>3649.2453347444698</c:v>
                </c:pt>
                <c:pt idx="487">
                  <c:v>3653.7536385508201</c:v>
                </c:pt>
                <c:pt idx="488">
                  <c:v>3658.2524323929201</c:v>
                </c:pt>
                <c:pt idx="489">
                  <c:v>3662.74172696092</c:v>
                </c:pt>
                <c:pt idx="490">
                  <c:v>3667.2215329148198</c:v>
                </c:pt>
                <c:pt idx="491">
                  <c:v>3671.6918608846099</c:v>
                </c:pt>
                <c:pt idx="492">
                  <c:v>3676.1527214703701</c:v>
                </c:pt>
                <c:pt idx="493">
                  <c:v>3680.6041252423802</c:v>
                </c:pt>
                <c:pt idx="494">
                  <c:v>3685.0460827411898</c:v>
                </c:pt>
                <c:pt idx="495">
                  <c:v>3689.4786044777902</c:v>
                </c:pt>
                <c:pt idx="496">
                  <c:v>3693.9017009336899</c:v>
                </c:pt>
                <c:pt idx="497">
                  <c:v>3698.3153825609902</c:v>
                </c:pt>
                <c:pt idx="498">
                  <c:v>3702.71965978254</c:v>
                </c:pt>
                <c:pt idx="499">
                  <c:v>3707.1145429920198</c:v>
                </c:pt>
                <c:pt idx="500">
                  <c:v>3711.5000425540402</c:v>
                </c:pt>
                <c:pt idx="501">
                  <c:v>3715.87616880426</c:v>
                </c:pt>
                <c:pt idx="502">
                  <c:v>3720.2429320494698</c:v>
                </c:pt>
                <c:pt idx="503">
                  <c:v>3724.60034256772</c:v>
                </c:pt>
                <c:pt idx="504">
                  <c:v>3728.9484106084201</c:v>
                </c:pt>
                <c:pt idx="505">
                  <c:v>3733.2871463924098</c:v>
                </c:pt>
                <c:pt idx="506">
                  <c:v>3737.6165601121002</c:v>
                </c:pt>
                <c:pt idx="507">
                  <c:v>3741.9366619315701</c:v>
                </c:pt>
                <c:pt idx="508">
                  <c:v>3746.2474619866398</c:v>
                </c:pt>
                <c:pt idx="509">
                  <c:v>3750.5489703849998</c:v>
                </c:pt>
                <c:pt idx="510">
                  <c:v>3754.84119720629</c:v>
                </c:pt>
                <c:pt idx="511">
                  <c:v>3759.1241525022501</c:v>
                </c:pt>
                <c:pt idx="512">
                  <c:v>3763.3978462967202</c:v>
                </c:pt>
                <c:pt idx="513">
                  <c:v>3767.6622885858601</c:v>
                </c:pt>
                <c:pt idx="514">
                  <c:v>3771.9174893381501</c:v>
                </c:pt>
                <c:pt idx="515">
                  <c:v>3776.16345849455</c:v>
                </c:pt>
                <c:pt idx="516">
                  <c:v>3780.4002059685699</c:v>
                </c:pt>
                <c:pt idx="517">
                  <c:v>3784.6277416463599</c:v>
                </c:pt>
                <c:pt idx="518">
                  <c:v>3788.8460753868599</c:v>
                </c:pt>
                <c:pt idx="519">
                  <c:v>3793.0552170218202</c:v>
                </c:pt>
                <c:pt idx="520">
                  <c:v>3797.25517635596</c:v>
                </c:pt>
                <c:pt idx="521">
                  <c:v>3801.4459631670202</c:v>
                </c:pt>
                <c:pt idx="522">
                  <c:v>3805.62758720591</c:v>
                </c:pt>
                <c:pt idx="523">
                  <c:v>3809.8000581967499</c:v>
                </c:pt>
                <c:pt idx="524">
                  <c:v>3813.9633858369998</c:v>
                </c:pt>
                <c:pt idx="525">
                  <c:v>3818.1175797975302</c:v>
                </c:pt>
                <c:pt idx="526">
                  <c:v>3822.2626497227502</c:v>
                </c:pt>
                <c:pt idx="527">
                  <c:v>3826.39860523066</c:v>
                </c:pt>
                <c:pt idx="528">
                  <c:v>3830.5254559129799</c:v>
                </c:pt>
                <c:pt idx="529">
                  <c:v>3834.6432113352298</c:v>
                </c:pt>
                <c:pt idx="530">
                  <c:v>3838.7518810368001</c:v>
                </c:pt>
                <c:pt idx="531">
                  <c:v>3842.8514745311099</c:v>
                </c:pt>
                <c:pt idx="532">
                  <c:v>3846.9420013056101</c:v>
                </c:pt>
                <c:pt idx="533">
                  <c:v>3851.02347082194</c:v>
                </c:pt>
                <c:pt idx="534">
                  <c:v>3855.0958925160098</c:v>
                </c:pt>
                <c:pt idx="535">
                  <c:v>3859.1592757980502</c:v>
                </c:pt>
                <c:pt idx="536">
                  <c:v>3863.21363005278</c:v>
                </c:pt>
                <c:pt idx="537">
                  <c:v>3867.2589646394099</c:v>
                </c:pt>
                <c:pt idx="538">
                  <c:v>3871.2952888917898</c:v>
                </c:pt>
                <c:pt idx="539">
                  <c:v>3875.3226121184798</c:v>
                </c:pt>
                <c:pt idx="540">
                  <c:v>3879.3409436028401</c:v>
                </c:pt>
                <c:pt idx="541">
                  <c:v>3883.3502926031301</c:v>
                </c:pt>
                <c:pt idx="542">
                  <c:v>3887.3506683525802</c:v>
                </c:pt>
                <c:pt idx="543">
                  <c:v>3891.3420800594899</c:v>
                </c:pt>
                <c:pt idx="544">
                  <c:v>3895.3245369073202</c:v>
                </c:pt>
                <c:pt idx="545">
                  <c:v>3899.2980480547599</c:v>
                </c:pt>
                <c:pt idx="546">
                  <c:v>3903.2626226358502</c:v>
                </c:pt>
                <c:pt idx="547">
                  <c:v>3907.2182697600401</c:v>
                </c:pt>
                <c:pt idx="548">
                  <c:v>3911.1649985521699</c:v>
                </c:pt>
                <c:pt idx="549">
                  <c:v>3915.10281823168</c:v>
                </c:pt>
                <c:pt idx="550">
                  <c:v>3919.0317380175702</c:v>
                </c:pt>
                <c:pt idx="551">
                  <c:v>3922.9517671027602</c:v>
                </c:pt>
                <c:pt idx="552">
                  <c:v>3926.8629146542298</c:v>
                </c:pt>
                <c:pt idx="553">
                  <c:v>3930.7651898130898</c:v>
                </c:pt>
                <c:pt idx="554">
                  <c:v>3934.6586016946799</c:v>
                </c:pt>
                <c:pt idx="555">
                  <c:v>3938.5431593887001</c:v>
                </c:pt>
                <c:pt idx="556">
                  <c:v>3942.4188719592498</c:v>
                </c:pt>
                <c:pt idx="557">
                  <c:v>3946.2857484449801</c:v>
                </c:pt>
                <c:pt idx="558">
                  <c:v>3950.1437978591398</c:v>
                </c:pt>
                <c:pt idx="559">
                  <c:v>3953.9930291897099</c:v>
                </c:pt>
                <c:pt idx="560">
                  <c:v>3957.8334513995001</c:v>
                </c:pt>
                <c:pt idx="561">
                  <c:v>3961.6650734261798</c:v>
                </c:pt>
                <c:pt idx="562">
                  <c:v>3965.4879041824802</c:v>
                </c:pt>
                <c:pt idx="563">
                  <c:v>3969.3019525561699</c:v>
                </c:pt>
                <c:pt idx="564">
                  <c:v>3973.1072274102398</c:v>
                </c:pt>
                <c:pt idx="565">
                  <c:v>3976.9037375829598</c:v>
                </c:pt>
                <c:pt idx="566">
                  <c:v>3980.6914918879502</c:v>
                </c:pt>
                <c:pt idx="567">
                  <c:v>3984.4704991143299</c:v>
                </c:pt>
                <c:pt idx="568">
                  <c:v>3988.2407680267402</c:v>
                </c:pt>
                <c:pt idx="569">
                  <c:v>3992.0023073655002</c:v>
                </c:pt>
                <c:pt idx="570">
                  <c:v>3995.7551258466401</c:v>
                </c:pt>
                <c:pt idx="571">
                  <c:v>3999.4992321620498</c:v>
                </c:pt>
                <c:pt idx="572">
                  <c:v>4003.2346349795198</c:v>
                </c:pt>
                <c:pt idx="573">
                  <c:v>4006.96134294285</c:v>
                </c:pt>
                <c:pt idx="574">
                  <c:v>4010.6793646719402</c:v>
                </c:pt>
                <c:pt idx="575">
                  <c:v>4014.38870876288</c:v>
                </c:pt>
                <c:pt idx="576">
                  <c:v>4018.0893837880399</c:v>
                </c:pt>
                <c:pt idx="577">
                  <c:v>4021.7813982961502</c:v>
                </c:pt>
                <c:pt idx="578">
                  <c:v>4025.4647608123801</c:v>
                </c:pt>
                <c:pt idx="579">
                  <c:v>4029.1394798384699</c:v>
                </c:pt>
                <c:pt idx="580">
                  <c:v>4032.8055638527599</c:v>
                </c:pt>
                <c:pt idx="581">
                  <c:v>4036.4630213103001</c:v>
                </c:pt>
                <c:pt idx="582">
                  <c:v>4040.11186064297</c:v>
                </c:pt>
                <c:pt idx="583">
                  <c:v>4043.7520902595102</c:v>
                </c:pt>
                <c:pt idx="584">
                  <c:v>4047.38371854563</c:v>
                </c:pt>
                <c:pt idx="585">
                  <c:v>4051.0067538641101</c:v>
                </c:pt>
                <c:pt idx="586">
                  <c:v>4054.62120455486</c:v>
                </c:pt>
                <c:pt idx="587">
                  <c:v>4058.22707893503</c:v>
                </c:pt>
                <c:pt idx="588">
                  <c:v>4061.8243852990699</c:v>
                </c:pt>
                <c:pt idx="589">
                  <c:v>4065.41313191882</c:v>
                </c:pt>
                <c:pt idx="590">
                  <c:v>4068.9933270435999</c:v>
                </c:pt>
                <c:pt idx="591">
                  <c:v>4072.56497890029</c:v>
                </c:pt>
                <c:pt idx="592">
                  <c:v>4076.1280956934202</c:v>
                </c:pt>
                <c:pt idx="593">
                  <c:v>4079.6826856052398</c:v>
                </c:pt>
                <c:pt idx="594">
                  <c:v>4083.2287567958101</c:v>
                </c:pt>
                <c:pt idx="595">
                  <c:v>4086.7663174030599</c:v>
                </c:pt>
                <c:pt idx="596">
                  <c:v>4090.2953755429298</c:v>
                </c:pt>
                <c:pt idx="597">
                  <c:v>4093.8159393093802</c:v>
                </c:pt>
                <c:pt idx="598">
                  <c:v>4097.3280167744997</c:v>
                </c:pt>
                <c:pt idx="599">
                  <c:v>4100.8316159885999</c:v>
                </c:pt>
                <c:pt idx="600">
                  <c:v>4104.3267449802997</c:v>
                </c:pt>
                <c:pt idx="601">
                  <c:v>4107.8134117565696</c:v>
                </c:pt>
                <c:pt idx="602">
                  <c:v>4111.2916243028403</c:v>
                </c:pt>
                <c:pt idx="603">
                  <c:v>4114.7613905830603</c:v>
                </c:pt>
                <c:pt idx="604">
                  <c:v>4118.2227185397996</c:v>
                </c:pt>
                <c:pt idx="605">
                  <c:v>4121.6756160943196</c:v>
                </c:pt>
                <c:pt idx="606">
                  <c:v>4125.1200911466303</c:v>
                </c:pt>
                <c:pt idx="607">
                  <c:v>4128.5561515755999</c:v>
                </c:pt>
                <c:pt idx="608">
                  <c:v>4131.9838052390096</c:v>
                </c:pt>
                <c:pt idx="609">
                  <c:v>4135.4030599736398</c:v>
                </c:pt>
                <c:pt idx="610">
                  <c:v>4138.8139235953404</c:v>
                </c:pt>
                <c:pt idx="611">
                  <c:v>4142.2164038991104</c:v>
                </c:pt>
                <c:pt idx="612">
                  <c:v>4145.6105086591997</c:v>
                </c:pt>
                <c:pt idx="613">
                  <c:v>4148.9962456291196</c:v>
                </c:pt>
                <c:pt idx="614">
                  <c:v>4152.3736225417897</c:v>
                </c:pt>
                <c:pt idx="615">
                  <c:v>4155.7426471095796</c:v>
                </c:pt>
                <c:pt idx="616">
                  <c:v>4159.1033270243697</c:v>
                </c:pt>
                <c:pt idx="617">
                  <c:v>4162.4556699576497</c:v>
                </c:pt>
                <c:pt idx="618">
                  <c:v>4165.79968356059</c:v>
                </c:pt>
                <c:pt idx="619">
                  <c:v>4169.1353754641204</c:v>
                </c:pt>
                <c:pt idx="620">
                  <c:v>4172.46275327897</c:v>
                </c:pt>
                <c:pt idx="621">
                  <c:v>4175.7818245957897</c:v>
                </c:pt>
                <c:pt idx="622">
                  <c:v>4179.0925969851696</c:v>
                </c:pt>
                <c:pt idx="623">
                  <c:v>4182.3950779977804</c:v>
                </c:pt>
                <c:pt idx="624">
                  <c:v>4185.68927516438</c:v>
                </c:pt>
                <c:pt idx="625">
                  <c:v>4188.9751959959203</c:v>
                </c:pt>
                <c:pt idx="626">
                  <c:v>4192.2528479836201</c:v>
                </c:pt>
                <c:pt idx="627">
                  <c:v>4195.5222385990201</c:v>
                </c:pt>
                <c:pt idx="628">
                  <c:v>4198.7833752940596</c:v>
                </c:pt>
                <c:pt idx="629">
                  <c:v>4202.0362655011604</c:v>
                </c:pt>
                <c:pt idx="630">
                  <c:v>4205.28091663328</c:v>
                </c:pt>
                <c:pt idx="631">
                  <c:v>4208.5173360839899</c:v>
                </c:pt>
                <c:pt idx="632">
                  <c:v>4211.7455312275597</c:v>
                </c:pt>
                <c:pt idx="633">
                  <c:v>4214.9655094189802</c:v>
                </c:pt>
                <c:pt idx="634">
                  <c:v>4218.1772779940902</c:v>
                </c:pt>
                <c:pt idx="635">
                  <c:v>4221.38084426961</c:v>
                </c:pt>
                <c:pt idx="636">
                  <c:v>4224.5762155432303</c:v>
                </c:pt>
                <c:pt idx="637">
                  <c:v>4227.7633990936602</c:v>
                </c:pt>
                <c:pt idx="638">
                  <c:v>4230.9424021807099</c:v>
                </c:pt>
                <c:pt idx="639">
                  <c:v>4234.1132320453598</c:v>
                </c:pt>
                <c:pt idx="640">
                  <c:v>4237.2758959098201</c:v>
                </c:pt>
                <c:pt idx="641">
                  <c:v>4240.4304009775997</c:v>
                </c:pt>
                <c:pt idx="642">
                  <c:v>4243.5767544335704</c:v>
                </c:pt>
                <c:pt idx="643">
                  <c:v>4246.7149634440602</c:v>
                </c:pt>
                <c:pt idx="644">
                  <c:v>4249.8450351568799</c:v>
                </c:pt>
                <c:pt idx="645">
                  <c:v>4252.9669767014002</c:v>
                </c:pt>
                <c:pt idx="646">
                  <c:v>4256.08079518865</c:v>
                </c:pt>
                <c:pt idx="647">
                  <c:v>4259.1864977113501</c:v>
                </c:pt>
                <c:pt idx="648">
                  <c:v>4262.2840913439804</c:v>
                </c:pt>
                <c:pt idx="649">
                  <c:v>4265.3735831428603</c:v>
                </c:pt>
                <c:pt idx="650">
                  <c:v>4268.4549801461899</c:v>
                </c:pt>
                <c:pt idx="651">
                  <c:v>4271.5282893741496</c:v>
                </c:pt>
                <c:pt idx="652">
                  <c:v>4274.5935178289401</c:v>
                </c:pt>
                <c:pt idx="653">
                  <c:v>4277.6506724948504</c:v>
                </c:pt>
                <c:pt idx="654">
                  <c:v>4280.6997603383097</c:v>
                </c:pt>
                <c:pt idx="655">
                  <c:v>4283.7407883079904</c:v>
                </c:pt>
                <c:pt idx="656">
                  <c:v>4286.7737633348197</c:v>
                </c:pt>
                <c:pt idx="657">
                  <c:v>4289.7986923320896</c:v>
                </c:pt>
                <c:pt idx="658">
                  <c:v>4292.8155821954997</c:v>
                </c:pt>
                <c:pt idx="659">
                  <c:v>4295.8244398032102</c:v>
                </c:pt>
                <c:pt idx="660">
                  <c:v>4298.8252720159098</c:v>
                </c:pt>
                <c:pt idx="661">
                  <c:v>4301.8180856768904</c:v>
                </c:pt>
                <c:pt idx="662">
                  <c:v>4304.8028876120998</c:v>
                </c:pt>
                <c:pt idx="663">
                  <c:v>4307.7796846302099</c:v>
                </c:pt>
                <c:pt idx="664">
                  <c:v>4310.7484835226596</c:v>
                </c:pt>
                <c:pt idx="665">
                  <c:v>4313.7092910637502</c:v>
                </c:pt>
                <c:pt idx="666">
                  <c:v>4316.6621140106599</c:v>
                </c:pt>
                <c:pt idx="667">
                  <c:v>4319.6069591035503</c:v>
                </c:pt>
                <c:pt idx="668">
                  <c:v>4322.5438330655998</c:v>
                </c:pt>
                <c:pt idx="669">
                  <c:v>4325.4727426030604</c:v>
                </c:pt>
                <c:pt idx="670">
                  <c:v>4328.3936944053503</c:v>
                </c:pt>
                <c:pt idx="671">
                  <c:v>4331.3066951450901</c:v>
                </c:pt>
                <c:pt idx="672">
                  <c:v>4334.2117514781403</c:v>
                </c:pt>
                <c:pt idx="673">
                  <c:v>4337.1088700436903</c:v>
                </c:pt>
                <c:pt idx="674">
                  <c:v>4339.9980574643496</c:v>
                </c:pt>
                <c:pt idx="675">
                  <c:v>4342.87932034611</c:v>
                </c:pt>
                <c:pt idx="676">
                  <c:v>4345.75266527852</c:v>
                </c:pt>
                <c:pt idx="677">
                  <c:v>4348.6180988346396</c:v>
                </c:pt>
                <c:pt idx="678">
                  <c:v>4351.4756275711698</c:v>
                </c:pt>
                <c:pt idx="679">
                  <c:v>4354.3252580284898</c:v>
                </c:pt>
                <c:pt idx="680">
                  <c:v>4357.1669967306998</c:v>
                </c:pt>
                <c:pt idx="681">
                  <c:v>4360.0008501856801</c:v>
                </c:pt>
                <c:pt idx="682">
                  <c:v>4362.82682488518</c:v>
                </c:pt>
                <c:pt idx="683">
                  <c:v>4365.6449273048502</c:v>
                </c:pt>
                <c:pt idx="684">
                  <c:v>4368.4551639042802</c:v>
                </c:pt>
                <c:pt idx="685">
                  <c:v>4371.2575411271</c:v>
                </c:pt>
                <c:pt idx="686">
                  <c:v>4374.0520654009997</c:v>
                </c:pt>
                <c:pt idx="687">
                  <c:v>4376.8387431378096</c:v>
                </c:pt>
                <c:pt idx="688">
                  <c:v>4379.6175807335403</c:v>
                </c:pt>
                <c:pt idx="689">
                  <c:v>4382.3885845684499</c:v>
                </c:pt>
                <c:pt idx="690">
                  <c:v>4385.1517610070796</c:v>
                </c:pt>
                <c:pt idx="691">
                  <c:v>4387.9071163983299</c:v>
                </c:pt>
                <c:pt idx="692">
                  <c:v>4390.6546570755199</c:v>
                </c:pt>
                <c:pt idx="693">
                  <c:v>4393.3943893564201</c:v>
                </c:pt>
                <c:pt idx="694">
                  <c:v>4396.1263195433203</c:v>
                </c:pt>
                <c:pt idx="695">
                  <c:v>4398.8504539230898</c:v>
                </c:pt>
                <c:pt idx="696">
                  <c:v>4401.5667987672005</c:v>
                </c:pt>
                <c:pt idx="697">
                  <c:v>4404.2753603318197</c:v>
                </c:pt>
                <c:pt idx="698">
                  <c:v>4406.9761448578602</c:v>
                </c:pt>
                <c:pt idx="699">
                  <c:v>4409.6691585709996</c:v>
                </c:pt>
                <c:pt idx="700">
                  <c:v>4412.3544076817798</c:v>
                </c:pt>
                <c:pt idx="701">
                  <c:v>4415.0318983856096</c:v>
                </c:pt>
                <c:pt idx="702">
                  <c:v>4417.7016368628501</c:v>
                </c:pt>
                <c:pt idx="703">
                  <c:v>4420.3636292788997</c:v>
                </c:pt>
                <c:pt idx="704">
                  <c:v>4423.0178817841497</c:v>
                </c:pt>
                <c:pt idx="705">
                  <c:v>4425.6644005141297</c:v>
                </c:pt>
                <c:pt idx="706">
                  <c:v>4428.3031915895399</c:v>
                </c:pt>
                <c:pt idx="707">
                  <c:v>4430.9342611162501</c:v>
                </c:pt>
                <c:pt idx="708">
                  <c:v>4433.5576151854202</c:v>
                </c:pt>
                <c:pt idx="709">
                  <c:v>4436.1732598735198</c:v>
                </c:pt>
                <c:pt idx="710">
                  <c:v>4438.7812012423601</c:v>
                </c:pt>
                <c:pt idx="711">
                  <c:v>4441.3814453391897</c:v>
                </c:pt>
                <c:pt idx="712">
                  <c:v>4443.9739981967105</c:v>
                </c:pt>
                <c:pt idx="713">
                  <c:v>4446.5588658331399</c:v>
                </c:pt>
                <c:pt idx="714">
                  <c:v>4449.1360542522898</c:v>
                </c:pt>
                <c:pt idx="715">
                  <c:v>4451.7055694435403</c:v>
                </c:pt>
                <c:pt idx="716">
                  <c:v>4454.2674173819896</c:v>
                </c:pt>
                <c:pt idx="717">
                  <c:v>4456.8216040284096</c:v>
                </c:pt>
                <c:pt idx="718">
                  <c:v>4459.3681353293596</c:v>
                </c:pt>
                <c:pt idx="719">
                  <c:v>4461.9070172172296</c:v>
                </c:pt>
                <c:pt idx="720">
                  <c:v>4464.4382556102501</c:v>
                </c:pt>
                <c:pt idx="721">
                  <c:v>4466.9618564125904</c:v>
                </c:pt>
                <c:pt idx="722">
                  <c:v>4469.4778255143601</c:v>
                </c:pt>
                <c:pt idx="723">
                  <c:v>4471.98616879171</c:v>
                </c:pt>
                <c:pt idx="724">
                  <c:v>4474.4868921068201</c:v>
                </c:pt>
                <c:pt idx="725">
                  <c:v>4476.9800013080103</c:v>
                </c:pt>
                <c:pt idx="726">
                  <c:v>4479.4655022297602</c:v>
                </c:pt>
                <c:pt idx="727">
                  <c:v>4481.9434006927304</c:v>
                </c:pt>
                <c:pt idx="728">
                  <c:v>4484.4137025038499</c:v>
                </c:pt>
                <c:pt idx="729">
                  <c:v>4486.8764134563698</c:v>
                </c:pt>
                <c:pt idx="730">
                  <c:v>4489.3315393298599</c:v>
                </c:pt>
                <c:pt idx="731">
                  <c:v>4491.7790858903099</c:v>
                </c:pt>
                <c:pt idx="732">
                  <c:v>4494.2190588901503</c:v>
                </c:pt>
                <c:pt idx="733">
                  <c:v>4496.6514640682999</c:v>
                </c:pt>
                <c:pt idx="734">
                  <c:v>4499.0763071502097</c:v>
                </c:pt>
                <c:pt idx="735">
                  <c:v>4501.4935938479503</c:v>
                </c:pt>
                <c:pt idx="736">
                  <c:v>4503.9033298601798</c:v>
                </c:pt>
                <c:pt idx="737">
                  <c:v>4506.3055208722699</c:v>
                </c:pt>
                <c:pt idx="738">
                  <c:v>4508.7001725562905</c:v>
                </c:pt>
                <c:pt idx="739">
                  <c:v>4511.0872905711003</c:v>
                </c:pt>
                <c:pt idx="740">
                  <c:v>4513.4668805623796</c:v>
                </c:pt>
                <c:pt idx="741">
                  <c:v>4515.83894816266</c:v>
                </c:pt>
                <c:pt idx="742">
                  <c:v>4518.20349899138</c:v>
                </c:pt>
                <c:pt idx="743">
                  <c:v>4520.5605386549296</c:v>
                </c:pt>
                <c:pt idx="744">
                  <c:v>4522.9100727467203</c:v>
                </c:pt>
                <c:pt idx="745">
                  <c:v>4525.2521068471797</c:v>
                </c:pt>
                <c:pt idx="746">
                  <c:v>4527.5866465238396</c:v>
                </c:pt>
                <c:pt idx="747">
                  <c:v>4529.9136973313498</c:v>
                </c:pt>
                <c:pt idx="748">
                  <c:v>4532.2332648115598</c:v>
                </c:pt>
                <c:pt idx="749">
                  <c:v>4534.5453544935399</c:v>
                </c:pt>
                <c:pt idx="750">
                  <c:v>4536.8499718936</c:v>
                </c:pt>
                <c:pt idx="751">
                  <c:v>4539.14712251538</c:v>
                </c:pt>
                <c:pt idx="752">
                  <c:v>4541.4368118498796</c:v>
                </c:pt>
                <c:pt idx="753">
                  <c:v>4543.7190453754802</c:v>
                </c:pt>
                <c:pt idx="754">
                  <c:v>4545.9938285580201</c:v>
                </c:pt>
                <c:pt idx="755">
                  <c:v>4548.2611668508098</c:v>
                </c:pt>
                <c:pt idx="756">
                  <c:v>4550.5210656946902</c:v>
                </c:pt>
                <c:pt idx="757">
                  <c:v>4552.7735305180704</c:v>
                </c:pt>
                <c:pt idx="758">
                  <c:v>4555.0185667369997</c:v>
                </c:pt>
                <c:pt idx="759">
                  <c:v>4557.2561797551498</c:v>
                </c:pt>
                <c:pt idx="760">
                  <c:v>4559.4863749638998</c:v>
                </c:pt>
                <c:pt idx="761">
                  <c:v>4561.7091577423898</c:v>
                </c:pt>
                <c:pt idx="762">
                  <c:v>4563.9245334575198</c:v>
                </c:pt>
                <c:pt idx="763">
                  <c:v>4566.1325074640199</c:v>
                </c:pt>
                <c:pt idx="764">
                  <c:v>4568.3330851045102</c:v>
                </c:pt>
                <c:pt idx="765">
                  <c:v>4570.5262717095002</c:v>
                </c:pt>
                <c:pt idx="766">
                  <c:v>4572.7120725974401</c:v>
                </c:pt>
                <c:pt idx="767">
                  <c:v>4574.8904930748104</c:v>
                </c:pt>
                <c:pt idx="768">
                  <c:v>4577.0615384360899</c:v>
                </c:pt>
                <c:pt idx="769">
                  <c:v>4579.2252139638404</c:v>
                </c:pt>
                <c:pt idx="770">
                  <c:v>4581.38152492876</c:v>
                </c:pt>
                <c:pt idx="771">
                  <c:v>4583.5304765896799</c:v>
                </c:pt>
                <c:pt idx="772">
                  <c:v>4585.6720741936497</c:v>
                </c:pt>
                <c:pt idx="773">
                  <c:v>4587.80632297594</c:v>
                </c:pt>
                <c:pt idx="774">
                  <c:v>4589.93322816011</c:v>
                </c:pt>
                <c:pt idx="775">
                  <c:v>4592.0527949580501</c:v>
                </c:pt>
                <c:pt idx="776">
                  <c:v>4594.1650285699798</c:v>
                </c:pt>
                <c:pt idx="777">
                  <c:v>4596.26993418454</c:v>
                </c:pt>
                <c:pt idx="778">
                  <c:v>4598.3675169788203</c:v>
                </c:pt>
                <c:pt idx="779">
                  <c:v>4600.4577821183602</c:v>
                </c:pt>
                <c:pt idx="780">
                  <c:v>4602.54073475724</c:v>
                </c:pt>
                <c:pt idx="781">
                  <c:v>4604.6163800381</c:v>
                </c:pt>
                <c:pt idx="782">
                  <c:v>4606.6847230921703</c:v>
                </c:pt>
                <c:pt idx="783">
                  <c:v>4608.7457690393103</c:v>
                </c:pt>
                <c:pt idx="784">
                  <c:v>4610.7995229880598</c:v>
                </c:pt>
                <c:pt idx="785">
                  <c:v>4612.8459900357002</c:v>
                </c:pt>
                <c:pt idx="786">
                  <c:v>4614.8851752682203</c:v>
                </c:pt>
                <c:pt idx="787">
                  <c:v>4616.9170837604397</c:v>
                </c:pt>
                <c:pt idx="788">
                  <c:v>4618.9417205759801</c:v>
                </c:pt>
                <c:pt idx="789">
                  <c:v>4620.9590907673601</c:v>
                </c:pt>
                <c:pt idx="790">
                  <c:v>4622.9691993759798</c:v>
                </c:pt>
                <c:pt idx="791">
                  <c:v>4624.9720514321998</c:v>
                </c:pt>
                <c:pt idx="792">
                  <c:v>4626.9676519553605</c:v>
                </c:pt>
                <c:pt idx="793">
                  <c:v>4628.9560059538198</c:v>
                </c:pt>
                <c:pt idx="794">
                  <c:v>4630.9371184249903</c:v>
                </c:pt>
                <c:pt idx="795">
                  <c:v>4632.9109943554004</c:v>
                </c:pt>
                <c:pt idx="796">
                  <c:v>4634.8776387206899</c:v>
                </c:pt>
                <c:pt idx="797">
                  <c:v>4636.8370564856796</c:v>
                </c:pt>
                <c:pt idx="798">
                  <c:v>4638.7892526043997</c:v>
                </c:pt>
                <c:pt idx="799">
                  <c:v>4640.7342320201096</c:v>
                </c:pt>
                <c:pt idx="800">
                  <c:v>4642.6719996653701</c:v>
                </c:pt>
                <c:pt idx="801">
                  <c:v>4644.60256046206</c:v>
                </c:pt>
                <c:pt idx="802">
                  <c:v>4646.5259193213997</c:v>
                </c:pt>
                <c:pt idx="803">
                  <c:v>4648.4420811440104</c:v>
                </c:pt>
                <c:pt idx="804">
                  <c:v>4650.3510508199397</c:v>
                </c:pt>
                <c:pt idx="805">
                  <c:v>4652.2528332286902</c:v>
                </c:pt>
                <c:pt idx="806">
                  <c:v>4654.14743323927</c:v>
                </c:pt>
                <c:pt idx="807">
                  <c:v>4656.0348557102398</c:v>
                </c:pt>
                <c:pt idx="808">
                  <c:v>4657.9151054897102</c:v>
                </c:pt>
                <c:pt idx="809">
                  <c:v>4659.78818741541</c:v>
                </c:pt>
                <c:pt idx="810">
                  <c:v>4661.6541063147097</c:v>
                </c:pt>
                <c:pt idx="811">
                  <c:v>4663.5128670046597</c:v>
                </c:pt>
                <c:pt idx="812">
                  <c:v>4665.3644742920096</c:v>
                </c:pt>
                <c:pt idx="813">
                  <c:v>4667.2089329732798</c:v>
                </c:pt>
                <c:pt idx="814">
                  <c:v>4669.0462478347799</c:v>
                </c:pt>
                <c:pt idx="815">
                  <c:v>4670.8764236526004</c:v>
                </c:pt>
                <c:pt idx="816">
                  <c:v>4672.6994651927298</c:v>
                </c:pt>
                <c:pt idx="817">
                  <c:v>4674.5153772110098</c:v>
                </c:pt>
                <c:pt idx="818">
                  <c:v>4676.32416445324</c:v>
                </c:pt>
                <c:pt idx="819">
                  <c:v>4678.1258316551603</c:v>
                </c:pt>
                <c:pt idx="820">
                  <c:v>4679.9203835424896</c:v>
                </c:pt>
                <c:pt idx="821">
                  <c:v>4681.7078248309999</c:v>
                </c:pt>
                <c:pt idx="822">
                  <c:v>4683.4881602265004</c:v>
                </c:pt>
                <c:pt idx="823">
                  <c:v>4685.2613944249197</c:v>
                </c:pt>
                <c:pt idx="824">
                  <c:v>4687.0275321122999</c:v>
                </c:pt>
                <c:pt idx="825">
                  <c:v>4688.78657796483</c:v>
                </c:pt>
                <c:pt idx="826">
                  <c:v>4690.53853664894</c:v>
                </c:pt>
                <c:pt idx="827">
                  <c:v>4692.2834128212398</c:v>
                </c:pt>
                <c:pt idx="828">
                  <c:v>4694.0212111286301</c:v>
                </c:pt>
                <c:pt idx="829">
                  <c:v>4695.7519362083103</c:v>
                </c:pt>
                <c:pt idx="830">
                  <c:v>4697.4755926877997</c:v>
                </c:pt>
                <c:pt idx="831">
                  <c:v>4699.1921851849802</c:v>
                </c:pt>
                <c:pt idx="832">
                  <c:v>4700.9017183081396</c:v>
                </c:pt>
                <c:pt idx="833">
                  <c:v>4702.6041966559796</c:v>
                </c:pt>
                <c:pt idx="834">
                  <c:v>4704.2996248176596</c:v>
                </c:pt>
                <c:pt idx="835">
                  <c:v>4705.98800737287</c:v>
                </c:pt>
                <c:pt idx="836">
                  <c:v>4707.6693488917799</c:v>
                </c:pt>
                <c:pt idx="837">
                  <c:v>4709.3436539351596</c:v>
                </c:pt>
                <c:pt idx="838">
                  <c:v>4711.0109270543298</c:v>
                </c:pt>
                <c:pt idx="839">
                  <c:v>4712.6711727912698</c:v>
                </c:pt>
                <c:pt idx="840">
                  <c:v>4714.32439567859</c:v>
                </c:pt>
                <c:pt idx="841">
                  <c:v>4715.9706002396097</c:v>
                </c:pt>
                <c:pt idx="842">
                  <c:v>4717.6097909883401</c:v>
                </c:pt>
                <c:pt idx="843">
                  <c:v>4719.2419724295796</c:v>
                </c:pt>
                <c:pt idx="844">
                  <c:v>4720.8671490588804</c:v>
                </c:pt>
                <c:pt idx="845">
                  <c:v>4722.4853253626197</c:v>
                </c:pt>
                <c:pt idx="846">
                  <c:v>4724.09650581801</c:v>
                </c:pt>
                <c:pt idx="847">
                  <c:v>4725.7006948931703</c:v>
                </c:pt>
                <c:pt idx="848">
                  <c:v>4727.2978970471004</c:v>
                </c:pt>
                <c:pt idx="849">
                  <c:v>4728.8881167297404</c:v>
                </c:pt>
                <c:pt idx="850">
                  <c:v>4730.4713583820103</c:v>
                </c:pt>
                <c:pt idx="851">
                  <c:v>4732.0476264358404</c:v>
                </c:pt>
                <c:pt idx="852">
                  <c:v>4733.6169253141697</c:v>
                </c:pt>
                <c:pt idx="853">
                  <c:v>4735.17925943102</c:v>
                </c:pt>
                <c:pt idx="854">
                  <c:v>4736.7346331914996</c:v>
                </c:pt>
                <c:pt idx="855">
                  <c:v>4738.2830509918404</c:v>
                </c:pt>
                <c:pt idx="856">
                  <c:v>4739.8245172301904</c:v>
                </c:pt>
                <c:pt idx="857">
                  <c:v>4741.3590364335396</c:v>
                </c:pt>
                <c:pt idx="858">
                  <c:v>4742.8866131938703</c:v>
                </c:pt>
                <c:pt idx="859">
                  <c:v>4744.4072520914497</c:v>
                </c:pt>
                <c:pt idx="860">
                  <c:v>4745.9209576947796</c:v>
                </c:pt>
                <c:pt idx="861">
                  <c:v>4747.4277345607297</c:v>
                </c:pt>
                <c:pt idx="862">
                  <c:v>4748.9275872345497</c:v>
                </c:pt>
                <c:pt idx="863">
                  <c:v>4750.4205202498997</c:v>
                </c:pt>
                <c:pt idx="864">
                  <c:v>4751.9065381289402</c:v>
                </c:pt>
                <c:pt idx="865">
                  <c:v>4753.3856453823601</c:v>
                </c:pt>
                <c:pt idx="866">
                  <c:v>4754.8578465094197</c:v>
                </c:pt>
                <c:pt idx="867">
                  <c:v>4756.3231459979997</c:v>
                </c:pt>
                <c:pt idx="868">
                  <c:v>4757.7815483246704</c:v>
                </c:pt>
                <c:pt idx="869">
                  <c:v>4759.2330579546897</c:v>
                </c:pt>
                <c:pt idx="870">
                  <c:v>4760.6776793421204</c:v>
                </c:pt>
                <c:pt idx="871">
                  <c:v>4762.1154169298097</c:v>
                </c:pt>
                <c:pt idx="872">
                  <c:v>4763.5462751494697</c:v>
                </c:pt>
                <c:pt idx="873">
                  <c:v>4764.9702584217403</c:v>
                </c:pt>
                <c:pt idx="874">
                  <c:v>4766.3873711561801</c:v>
                </c:pt>
                <c:pt idx="875">
                  <c:v>4767.7976177513801</c:v>
                </c:pt>
                <c:pt idx="876">
                  <c:v>4769.2010025949503</c:v>
                </c:pt>
                <c:pt idx="877">
                  <c:v>4770.5975300636101</c:v>
                </c:pt>
                <c:pt idx="878">
                  <c:v>4771.9872045231996</c:v>
                </c:pt>
                <c:pt idx="879">
                  <c:v>4773.3700303287596</c:v>
                </c:pt>
                <c:pt idx="880">
                  <c:v>4774.7460118245399</c:v>
                </c:pt>
                <c:pt idx="881">
                  <c:v>4776.1151533440598</c:v>
                </c:pt>
                <c:pt idx="882">
                  <c:v>4777.4774592101703</c:v>
                </c:pt>
                <c:pt idx="883">
                  <c:v>4778.8329337350697</c:v>
                </c:pt>
                <c:pt idx="884">
                  <c:v>4780.1815812203704</c:v>
                </c:pt>
                <c:pt idx="885">
                  <c:v>4781.5234059571203</c:v>
                </c:pt>
                <c:pt idx="886">
                  <c:v>4782.8584122258799</c:v>
                </c:pt>
                <c:pt idx="887">
                  <c:v>4784.1866042967304</c:v>
                </c:pt>
                <c:pt idx="888">
                  <c:v>4785.5079864293302</c:v>
                </c:pt>
                <c:pt idx="889">
                  <c:v>4786.8225628729797</c:v>
                </c:pt>
                <c:pt idx="890">
                  <c:v>4788.1303378666198</c:v>
                </c:pt>
                <c:pt idx="891">
                  <c:v>4789.4313156389399</c:v>
                </c:pt>
                <c:pt idx="892">
                  <c:v>4790.7255004083299</c:v>
                </c:pt>
                <c:pt idx="893">
                  <c:v>4792.0128963830102</c:v>
                </c:pt>
                <c:pt idx="894">
                  <c:v>4793.29350776104</c:v>
                </c:pt>
                <c:pt idx="895">
                  <c:v>4794.5673387303304</c:v>
                </c:pt>
                <c:pt idx="896">
                  <c:v>4795.83439346873</c:v>
                </c:pt>
                <c:pt idx="897">
                  <c:v>4797.09467614406</c:v>
                </c:pt>
                <c:pt idx="898">
                  <c:v>4798.3481909141301</c:v>
                </c:pt>
                <c:pt idx="899">
                  <c:v>4799.59494192681</c:v>
                </c:pt>
                <c:pt idx="900">
                  <c:v>4800.8349333200404</c:v>
                </c:pt>
                <c:pt idx="901">
                  <c:v>4802.0681692218996</c:v>
                </c:pt>
                <c:pt idx="902">
                  <c:v>4803.2946537506496</c:v>
                </c:pt>
                <c:pt idx="903">
                  <c:v>4804.5143910147299</c:v>
                </c:pt>
                <c:pt idx="904">
                  <c:v>4805.7273851128602</c:v>
                </c:pt>
                <c:pt idx="905">
                  <c:v>4806.9336401340397</c:v>
                </c:pt>
                <c:pt idx="906">
                  <c:v>4808.1331601576003</c:v>
                </c:pt>
                <c:pt idx="907">
                  <c:v>4809.3259492532497</c:v>
                </c:pt>
                <c:pt idx="908">
                  <c:v>4810.5120114810898</c:v>
                </c:pt>
                <c:pt idx="909">
                  <c:v>4811.6913508916896</c:v>
                </c:pt>
                <c:pt idx="910">
                  <c:v>4812.8639715261197</c:v>
                </c:pt>
                <c:pt idx="911">
                  <c:v>4814.0298774159601</c:v>
                </c:pt>
                <c:pt idx="912">
                  <c:v>4815.18907258336</c:v>
                </c:pt>
                <c:pt idx="913">
                  <c:v>4816.3415610411002</c:v>
                </c:pt>
                <c:pt idx="914">
                  <c:v>4817.48734679258</c:v>
                </c:pt>
                <c:pt idx="915">
                  <c:v>4818.6264338318997</c:v>
                </c:pt>
                <c:pt idx="916">
                  <c:v>4819.7588261438896</c:v>
                </c:pt>
                <c:pt idx="917">
                  <c:v>4820.8845277041301</c:v>
                </c:pt>
                <c:pt idx="918">
                  <c:v>4822.0035424790103</c:v>
                </c:pt>
                <c:pt idx="919">
                  <c:v>4823.11587442576</c:v>
                </c:pt>
                <c:pt idx="920">
                  <c:v>4824.2215274924802</c:v>
                </c:pt>
                <c:pt idx="921">
                  <c:v>4825.3205056181996</c:v>
                </c:pt>
                <c:pt idx="922">
                  <c:v>4826.4128127328704</c:v>
                </c:pt>
                <c:pt idx="923">
                  <c:v>4827.4984527574798</c:v>
                </c:pt>
                <c:pt idx="924">
                  <c:v>4828.5774296039999</c:v>
                </c:pt>
                <c:pt idx="925">
                  <c:v>4829.6497471755001</c:v>
                </c:pt>
                <c:pt idx="926">
                  <c:v>4830.7154093661202</c:v>
                </c:pt>
                <c:pt idx="927">
                  <c:v>4831.7744200611696</c:v>
                </c:pt>
                <c:pt idx="928">
                  <c:v>4832.8267831371104</c:v>
                </c:pt>
                <c:pt idx="929">
                  <c:v>4833.8725024616197</c:v>
                </c:pt>
                <c:pt idx="930">
                  <c:v>4834.9115818936398</c:v>
                </c:pt>
                <c:pt idx="931">
                  <c:v>4835.9440252833801</c:v>
                </c:pt>
                <c:pt idx="932">
                  <c:v>4836.9698364723699</c:v>
                </c:pt>
                <c:pt idx="933">
                  <c:v>4837.9890192935</c:v>
                </c:pt>
                <c:pt idx="934">
                  <c:v>4839.0015775710499</c:v>
                </c:pt>
                <c:pt idx="935">
                  <c:v>4840.0075151207402</c:v>
                </c:pt>
                <c:pt idx="936">
                  <c:v>4841.0068357497303</c:v>
                </c:pt>
                <c:pt idx="937">
                  <c:v>4841.9995432567002</c:v>
                </c:pt>
                <c:pt idx="938">
                  <c:v>4842.9856414318501</c:v>
                </c:pt>
                <c:pt idx="939">
                  <c:v>4843.9651340569599</c:v>
                </c:pt>
                <c:pt idx="940">
                  <c:v>4844.9380249054102</c:v>
                </c:pt>
                <c:pt idx="941">
                  <c:v>4845.9043177422</c:v>
                </c:pt>
                <c:pt idx="942">
                  <c:v>4846.8640163240298</c:v>
                </c:pt>
                <c:pt idx="943">
                  <c:v>4847.8171243992902</c:v>
                </c:pt>
                <c:pt idx="944">
                  <c:v>4848.7636457081298</c:v>
                </c:pt>
                <c:pt idx="945">
                  <c:v>4849.7035839824503</c:v>
                </c:pt>
                <c:pt idx="946">
                  <c:v>4850.6369429459801</c:v>
                </c:pt>
                <c:pt idx="947">
                  <c:v>4851.5637263142798</c:v>
                </c:pt>
                <c:pt idx="948">
                  <c:v>4852.4839377948101</c:v>
                </c:pt>
                <c:pt idx="949">
                  <c:v>4853.3975810869197</c:v>
                </c:pt>
                <c:pt idx="950">
                  <c:v>4854.3046598819101</c:v>
                </c:pt>
                <c:pt idx="951">
                  <c:v>4855.2051778630603</c:v>
                </c:pt>
                <c:pt idx="952">
                  <c:v>4856.0991387056602</c:v>
                </c:pt>
                <c:pt idx="953">
                  <c:v>4856.9865460770598</c:v>
                </c:pt>
                <c:pt idx="954">
                  <c:v>4857.8674036366601</c:v>
                </c:pt>
                <c:pt idx="955">
                  <c:v>4858.7417150359897</c:v>
                </c:pt>
                <c:pt idx="956">
                  <c:v>4859.6094839187199</c:v>
                </c:pt>
                <c:pt idx="957">
                  <c:v>4860.4707139206903</c:v>
                </c:pt>
                <c:pt idx="958">
                  <c:v>4861.3254086699499</c:v>
                </c:pt>
                <c:pt idx="959">
                  <c:v>4862.1735717867996</c:v>
                </c:pt>
                <c:pt idx="960">
                  <c:v>4863.0152068838097</c:v>
                </c:pt>
                <c:pt idx="961">
                  <c:v>4863.8503175658298</c:v>
                </c:pt>
                <c:pt idx="962">
                  <c:v>4864.6789074300896</c:v>
                </c:pt>
                <c:pt idx="963">
                  <c:v>4865.5009800661501</c:v>
                </c:pt>
                <c:pt idx="964">
                  <c:v>4866.3165390559998</c:v>
                </c:pt>
                <c:pt idx="965">
                  <c:v>4867.1255879740302</c:v>
                </c:pt>
                <c:pt idx="966">
                  <c:v>4867.9281303871303</c:v>
                </c:pt>
                <c:pt idx="967">
                  <c:v>4868.7241698546604</c:v>
                </c:pt>
                <c:pt idx="968">
                  <c:v>4869.5137099285002</c:v>
                </c:pt>
                <c:pt idx="969">
                  <c:v>4870.2967541531198</c:v>
                </c:pt>
                <c:pt idx="970">
                  <c:v>4871.0733060655502</c:v>
                </c:pt>
                <c:pt idx="971">
                  <c:v>4871.8433691954297</c:v>
                </c:pt>
                <c:pt idx="972">
                  <c:v>4872.60694706509</c:v>
                </c:pt>
                <c:pt idx="973">
                  <c:v>4873.3640431895001</c:v>
                </c:pt>
                <c:pt idx="974">
                  <c:v>4874.1146610763599</c:v>
                </c:pt>
                <c:pt idx="975">
                  <c:v>4874.8588042260999</c:v>
                </c:pt>
                <c:pt idx="976">
                  <c:v>4875.5964761319401</c:v>
                </c:pt>
                <c:pt idx="977">
                  <c:v>4876.32768027988</c:v>
                </c:pt>
                <c:pt idx="978">
                  <c:v>4877.0524201487697</c:v>
                </c:pt>
                <c:pt idx="979">
                  <c:v>4877.7706992103003</c:v>
                </c:pt>
                <c:pt idx="980">
                  <c:v>4878.4825209290602</c:v>
                </c:pt>
                <c:pt idx="981">
                  <c:v>4879.1878887625699</c:v>
                </c:pt>
                <c:pt idx="982">
                  <c:v>4879.8868061612902</c:v>
                </c:pt>
                <c:pt idx="983">
                  <c:v>4880.5792765686701</c:v>
                </c:pt>
                <c:pt idx="984">
                  <c:v>4881.2653034211498</c:v>
                </c:pt>
                <c:pt idx="985">
                  <c:v>4881.9448901482301</c:v>
                </c:pt>
                <c:pt idx="986">
                  <c:v>4882.6180401724596</c:v>
                </c:pt>
                <c:pt idx="987">
                  <c:v>4883.2847569094802</c:v>
                </c:pt>
                <c:pt idx="988">
                  <c:v>4883.9450437680898</c:v>
                </c:pt>
                <c:pt idx="989">
                  <c:v>4884.5989041502098</c:v>
                </c:pt>
                <c:pt idx="990">
                  <c:v>4885.2463414509502</c:v>
                </c:pt>
                <c:pt idx="991">
                  <c:v>4885.88735905864</c:v>
                </c:pt>
                <c:pt idx="992">
                  <c:v>4886.5219603548403</c:v>
                </c:pt>
                <c:pt idx="993">
                  <c:v>4887.1501487143796</c:v>
                </c:pt>
                <c:pt idx="994">
                  <c:v>4887.7719275053796</c:v>
                </c:pt>
                <c:pt idx="995">
                  <c:v>4888.38730008931</c:v>
                </c:pt>
                <c:pt idx="996">
                  <c:v>4888.9962698209602</c:v>
                </c:pt>
                <c:pt idx="997">
                  <c:v>4889.5988400485203</c:v>
                </c:pt>
                <c:pt idx="998">
                  <c:v>4890.1950141135703</c:v>
                </c:pt>
                <c:pt idx="999">
                  <c:v>4890.78479535114</c:v>
                </c:pt>
                <c:pt idx="1000">
                  <c:v>4891.3681870897199</c:v>
                </c:pt>
                <c:pt idx="1001">
                  <c:v>4891.9451926512902</c:v>
                </c:pt>
                <c:pt idx="1002">
                  <c:v>4892.5158153513403</c:v>
                </c:pt>
                <c:pt idx="1003">
                  <c:v>4893.0800584989101</c:v>
                </c:pt>
                <c:pt idx="1004">
                  <c:v>4893.6379253966297</c:v>
                </c:pt>
                <c:pt idx="1005">
                  <c:v>4894.1894193407097</c:v>
                </c:pt>
                <c:pt idx="1006">
                  <c:v>4894.7345436209698</c:v>
                </c:pt>
                <c:pt idx="1007">
                  <c:v>4895.2733015209196</c:v>
                </c:pt>
                <c:pt idx="1008">
                  <c:v>4895.8056963332701</c:v>
                </c:pt>
                <c:pt idx="1009">
                  <c:v>4896.3317314548403</c:v>
                </c:pt>
                <c:pt idx="1010">
                  <c:v>4896.8514103213602</c:v>
                </c:pt>
                <c:pt idx="1011">
                  <c:v>4897.36473635725</c:v>
                </c:pt>
                <c:pt idx="1012">
                  <c:v>4897.8717129756997</c:v>
                </c:pt>
                <c:pt idx="1013">
                  <c:v>4898.3723435787197</c:v>
                </c:pt>
                <c:pt idx="1014">
                  <c:v>4898.86663155717</c:v>
                </c:pt>
                <c:pt idx="1015">
                  <c:v>4899.3545802908902</c:v>
                </c:pt>
                <c:pt idx="1016">
                  <c:v>4899.8361931486997</c:v>
                </c:pt>
                <c:pt idx="1017">
                  <c:v>4900.3114734884903</c:v>
                </c:pt>
                <c:pt idx="1018">
                  <c:v>4900.7804246572896</c:v>
                </c:pt>
                <c:pt idx="1019">
                  <c:v>4901.2430499912798</c:v>
                </c:pt>
                <c:pt idx="1020">
                  <c:v>4901.6993528159401</c:v>
                </c:pt>
                <c:pt idx="1021">
                  <c:v>4902.1493364460002</c:v>
                </c:pt>
                <c:pt idx="1022">
                  <c:v>4902.59300418559</c:v>
                </c:pt>
                <c:pt idx="1023">
                  <c:v>4903.0303593282597</c:v>
                </c:pt>
                <c:pt idx="1024">
                  <c:v>4903.4614051570397</c:v>
                </c:pt>
                <c:pt idx="1025">
                  <c:v>4903.8861449445003</c:v>
                </c:pt>
                <c:pt idx="1026">
                  <c:v>4904.3045819527997</c:v>
                </c:pt>
                <c:pt idx="1027">
                  <c:v>4904.7167194337899</c:v>
                </c:pt>
                <c:pt idx="1028">
                  <c:v>4905.122560629</c:v>
                </c:pt>
                <c:pt idx="1029">
                  <c:v>4905.5221087697601</c:v>
                </c:pt>
                <c:pt idx="1030">
                  <c:v>4905.9153670772002</c:v>
                </c:pt>
                <c:pt idx="1031">
                  <c:v>4906.3023387623698</c:v>
                </c:pt>
                <c:pt idx="1032">
                  <c:v>4906.6830270262299</c:v>
                </c:pt>
                <c:pt idx="1033">
                  <c:v>4907.0574350597499</c:v>
                </c:pt>
                <c:pt idx="1034">
                  <c:v>4907.4255660439703</c:v>
                </c:pt>
                <c:pt idx="1035">
                  <c:v>4907.78742315002</c:v>
                </c:pt>
                <c:pt idx="1036">
                  <c:v>4908.1430095391997</c:v>
                </c:pt>
                <c:pt idx="1037">
                  <c:v>4908.4923283630196</c:v>
                </c:pt>
                <c:pt idx="1038">
                  <c:v>4908.83538276327</c:v>
                </c:pt>
                <c:pt idx="1039">
                  <c:v>4909.1721758720696</c:v>
                </c:pt>
                <c:pt idx="1040">
                  <c:v>4909.5027108119102</c:v>
                </c:pt>
                <c:pt idx="1041">
                  <c:v>4909.8269906957303</c:v>
                </c:pt>
                <c:pt idx="1042">
                  <c:v>4910.1450186269403</c:v>
                </c:pt>
                <c:pt idx="1043">
                  <c:v>4910.4567976995004</c:v>
                </c:pt>
                <c:pt idx="1044">
                  <c:v>4910.7623309979599</c:v>
                </c:pt>
                <c:pt idx="1045">
                  <c:v>4911.0616215975197</c:v>
                </c:pt>
                <c:pt idx="1046">
                  <c:v>4911.3546725640699</c:v>
                </c:pt>
                <c:pt idx="1047">
                  <c:v>4911.6414869542396</c:v>
                </c:pt>
                <c:pt idx="1048">
                  <c:v>4911.9220678154898</c:v>
                </c:pt>
                <c:pt idx="1049">
                  <c:v>4912.1964181860903</c:v>
                </c:pt>
                <c:pt idx="1050">
                  <c:v>4912.4645410952398</c:v>
                </c:pt>
                <c:pt idx="1051">
                  <c:v>4912.7264395631</c:v>
                </c:pt>
                <c:pt idx="1052">
                  <c:v>4912.9821166008096</c:v>
                </c:pt>
                <c:pt idx="1053">
                  <c:v>4913.2315752105696</c:v>
                </c:pt>
                <c:pt idx="1054">
                  <c:v>4913.47481838569</c:v>
                </c:pt>
                <c:pt idx="1055">
                  <c:v>4913.7118491106203</c:v>
                </c:pt>
                <c:pt idx="1056">
                  <c:v>4913.9426703610397</c:v>
                </c:pt>
                <c:pt idx="1057">
                  <c:v>4914.1672851038302</c:v>
                </c:pt>
                <c:pt idx="1058">
                  <c:v>4914.3856962972304</c:v>
                </c:pt>
                <c:pt idx="1059">
                  <c:v>4914.59790689078</c:v>
                </c:pt>
                <c:pt idx="1060">
                  <c:v>4914.8039198254301</c:v>
                </c:pt>
                <c:pt idx="1061">
                  <c:v>4915.0037380335998</c:v>
                </c:pt>
                <c:pt idx="1062">
                  <c:v>4915.1973644391501</c:v>
                </c:pt>
                <c:pt idx="1063">
                  <c:v>4915.3848019575398</c:v>
                </c:pt>
                <c:pt idx="1064">
                  <c:v>4915.5660534957597</c:v>
                </c:pt>
                <c:pt idx="1065">
                  <c:v>4915.7411219524702</c:v>
                </c:pt>
                <c:pt idx="1066">
                  <c:v>4915.910010218</c:v>
                </c:pt>
                <c:pt idx="1067">
                  <c:v>4916.0727211744097</c:v>
                </c:pt>
                <c:pt idx="1068">
                  <c:v>4916.2292576955197</c:v>
                </c:pt>
                <c:pt idx="1069">
                  <c:v>4916.3796226469804</c:v>
                </c:pt>
                <c:pt idx="1070">
                  <c:v>4916.5238188863004</c:v>
                </c:pt>
                <c:pt idx="1071">
                  <c:v>4916.6618492629004</c:v>
                </c:pt>
                <c:pt idx="1072">
                  <c:v>4916.79371661816</c:v>
                </c:pt>
                <c:pt idx="1073">
                  <c:v>4916.9194237854599</c:v>
                </c:pt>
                <c:pt idx="1074">
                  <c:v>4917.0389735902199</c:v>
                </c:pt>
                <c:pt idx="1075">
                  <c:v>4917.1523688499501</c:v>
                </c:pt>
                <c:pt idx="1076">
                  <c:v>4917.2596123742996</c:v>
                </c:pt>
                <c:pt idx="1077">
                  <c:v>4917.3607069650898</c:v>
                </c:pt>
                <c:pt idx="1078">
                  <c:v>4917.4556554163701</c:v>
                </c:pt>
                <c:pt idx="1079">
                  <c:v>4917.5444605144503</c:v>
                </c:pt>
                <c:pt idx="1080">
                  <c:v>4917.6271250379395</c:v>
                </c:pt>
                <c:pt idx="1081">
                  <c:v>4917.7036517578299</c:v>
                </c:pt>
                <c:pt idx="1082">
                  <c:v>4917.77404343747</c:v>
                </c:pt>
                <c:pt idx="1083">
                  <c:v>4917.8383028326798</c:v>
                </c:pt>
                <c:pt idx="1084">
                  <c:v>4917.8964326917303</c:v>
                </c:pt>
                <c:pt idx="1085">
                  <c:v>4917.9484357554502</c:v>
                </c:pt>
                <c:pt idx="1086">
                  <c:v>4917.9943147572003</c:v>
                </c:pt>
                <c:pt idx="1087">
                  <c:v>4918.03407242296</c:v>
                </c:pt>
                <c:pt idx="1088">
                  <c:v>4918.0677114713499</c:v>
                </c:pt>
                <c:pt idx="1089">
                  <c:v>4918.0952346137101</c:v>
                </c:pt>
                <c:pt idx="1090">
                  <c:v>4918.1166445540703</c:v>
                </c:pt>
                <c:pt idx="1091">
                  <c:v>4918.1319439892504</c:v>
                </c:pt>
                <c:pt idx="1092">
                  <c:v>4918.1411356089002</c:v>
                </c:pt>
                <c:pt idx="1093">
                  <c:v>4918.1442220954996</c:v>
                </c:pt>
                <c:pt idx="1094">
                  <c:v>4918.14120612442</c:v>
                </c:pt>
                <c:pt idx="1095">
                  <c:v>4918.1320903639999</c:v>
                </c:pt>
                <c:pt idx="1096">
                  <c:v>4918.1168774754997</c:v>
                </c:pt>
                <c:pt idx="1097">
                  <c:v>4918.0955701132498</c:v>
                </c:pt>
                <c:pt idx="1098">
                  <c:v>4918.06817092459</c:v>
                </c:pt>
                <c:pt idx="1099">
                  <c:v>4918.0346825499801</c:v>
                </c:pt>
                <c:pt idx="1100">
                  <c:v>4917.99510762301</c:v>
                </c:pt>
                <c:pt idx="1101">
                  <c:v>4917.9494487704096</c:v>
                </c:pt>
                <c:pt idx="1102">
                  <c:v>4917.8977086121604</c:v>
                </c:pt>
                <c:pt idx="1103">
                  <c:v>4917.8398897614798</c:v>
                </c:pt>
                <c:pt idx="1104">
                  <c:v>4917.7759948248504</c:v>
                </c:pt>
                <c:pt idx="1105">
                  <c:v>4917.7060264021202</c:v>
                </c:pt>
                <c:pt idx="1106">
                  <c:v>4917.6299870864596</c:v>
                </c:pt>
                <c:pt idx="1107">
                  <c:v>4917.5478794644596</c:v>
                </c:pt>
                <c:pt idx="1108">
                  <c:v>4917.4597061161703</c:v>
                </c:pt>
                <c:pt idx="1109">
                  <c:v>4917.3654696150697</c:v>
                </c:pt>
                <c:pt idx="1110">
                  <c:v>4917.2651725282003</c:v>
                </c:pt>
                <c:pt idx="1111">
                  <c:v>4917.1588174161298</c:v>
                </c:pt>
                <c:pt idx="1112">
                  <c:v>4917.0464068330102</c:v>
                </c:pt>
                <c:pt idx="1113">
                  <c:v>4916.9279433266302</c:v>
                </c:pt>
                <c:pt idx="1114">
                  <c:v>4916.8034294384397</c:v>
                </c:pt>
                <c:pt idx="1115">
                  <c:v>4916.6728677035699</c:v>
                </c:pt>
                <c:pt idx="1116">
                  <c:v>4916.5362606509198</c:v>
                </c:pt>
                <c:pt idx="1117">
                  <c:v>4916.3936108031203</c:v>
                </c:pt>
                <c:pt idx="1118">
                  <c:v>4916.2449206766396</c:v>
                </c:pt>
                <c:pt idx="1119">
                  <c:v>4916.0901927817604</c:v>
                </c:pt>
                <c:pt idx="1120">
                  <c:v>4915.9294296226599</c:v>
                </c:pt>
                <c:pt idx="1121">
                  <c:v>4915.7626336974399</c:v>
                </c:pt>
                <c:pt idx="1122">
                  <c:v>4915.5898074981196</c:v>
                </c:pt>
                <c:pt idx="1123">
                  <c:v>4915.41095351073</c:v>
                </c:pt>
                <c:pt idx="1124">
                  <c:v>4915.2260742152903</c:v>
                </c:pt>
                <c:pt idx="1125">
                  <c:v>4915.0351720858998</c:v>
                </c:pt>
                <c:pt idx="1126">
                  <c:v>4914.8382495907399</c:v>
                </c:pt>
                <c:pt idx="1127">
                  <c:v>4914.6353091921001</c:v>
                </c:pt>
                <c:pt idx="1128">
                  <c:v>4914.42635334644</c:v>
                </c:pt>
                <c:pt idx="1129">
                  <c:v>4914.2113845043896</c:v>
                </c:pt>
                <c:pt idx="1130">
                  <c:v>4913.9904051108397</c:v>
                </c:pt>
                <c:pt idx="1131">
                  <c:v>4913.7634176048996</c:v>
                </c:pt>
                <c:pt idx="1132">
                  <c:v>4913.5304244199897</c:v>
                </c:pt>
                <c:pt idx="1133">
                  <c:v>4913.2914279838496</c:v>
                </c:pt>
                <c:pt idx="1134">
                  <c:v>4913.0464307185803</c:v>
                </c:pt>
                <c:pt idx="1135">
                  <c:v>4912.7954350406699</c:v>
                </c:pt>
                <c:pt idx="1136">
                  <c:v>4912.5384433610398</c:v>
                </c:pt>
                <c:pt idx="1137">
                  <c:v>4912.2754580850496</c:v>
                </c:pt>
                <c:pt idx="1138">
                  <c:v>4912.0064816125796</c:v>
                </c:pt>
                <c:pt idx="1139">
                  <c:v>4911.7315163379799</c:v>
                </c:pt>
                <c:pt idx="1140">
                  <c:v>4911.4505646502203</c:v>
                </c:pt>
                <c:pt idx="1141">
                  <c:v>4911.1636289327998</c:v>
                </c:pt>
                <c:pt idx="1142">
                  <c:v>4910.8707115638699</c:v>
                </c:pt>
                <c:pt idx="1143">
                  <c:v>4910.5718149162203</c:v>
                </c:pt>
                <c:pt idx="1144">
                  <c:v>4910.2669413573303</c:v>
                </c:pt>
                <c:pt idx="1145">
                  <c:v>4909.9560932493796</c:v>
                </c:pt>
                <c:pt idx="1146">
                  <c:v>4909.6392729493</c:v>
                </c:pt>
                <c:pt idx="1147">
                  <c:v>4909.3164828088202</c:v>
                </c:pt>
                <c:pt idx="1148">
                  <c:v>4908.9877251744301</c:v>
                </c:pt>
                <c:pt idx="1149">
                  <c:v>4908.6530023875102</c:v>
                </c:pt>
                <c:pt idx="1150">
                  <c:v>4908.3123167842796</c:v>
                </c:pt>
                <c:pt idx="1151">
                  <c:v>4907.9656706958503</c:v>
                </c:pt>
                <c:pt idx="1152">
                  <c:v>4907.6130664482998</c:v>
                </c:pt>
                <c:pt idx="1153">
                  <c:v>4907.2545063626403</c:v>
                </c:pt>
                <c:pt idx="1154">
                  <c:v>4906.88999275487</c:v>
                </c:pt>
                <c:pt idx="1155">
                  <c:v>4906.5195279360396</c:v>
                </c:pt>
                <c:pt idx="1156">
                  <c:v>4906.1431142122301</c:v>
                </c:pt>
                <c:pt idx="1157">
                  <c:v>4905.7607538845996</c:v>
                </c:pt>
                <c:pt idx="1158">
                  <c:v>4905.3724492494302</c:v>
                </c:pt>
                <c:pt idx="1159">
                  <c:v>4904.9782025981503</c:v>
                </c:pt>
                <c:pt idx="1160">
                  <c:v>4904.5780162173396</c:v>
                </c:pt>
                <c:pt idx="1161">
                  <c:v>4904.1718923888002</c:v>
                </c:pt>
                <c:pt idx="1162">
                  <c:v>4903.7598333895403</c:v>
                </c:pt>
                <c:pt idx="1163">
                  <c:v>4903.3418414918497</c:v>
                </c:pt>
                <c:pt idx="1164">
                  <c:v>4902.9179189632996</c:v>
                </c:pt>
                <c:pt idx="1165">
                  <c:v>4902.4880680667702</c:v>
                </c:pt>
                <c:pt idx="1166">
                  <c:v>4902.0522910604795</c:v>
                </c:pt>
                <c:pt idx="1167">
                  <c:v>4901.61059019805</c:v>
                </c:pt>
                <c:pt idx="1168">
                  <c:v>4901.16296772848</c:v>
                </c:pt>
                <c:pt idx="1169">
                  <c:v>4900.7094258961997</c:v>
                </c:pt>
                <c:pt idx="1170">
                  <c:v>4900.24996694112</c:v>
                </c:pt>
                <c:pt idx="1171">
                  <c:v>4899.7845930986196</c:v>
                </c:pt>
                <c:pt idx="1172">
                  <c:v>4899.3133065995798</c:v>
                </c:pt>
                <c:pt idx="1173">
                  <c:v>4898.8361096704703</c:v>
                </c:pt>
                <c:pt idx="1174">
                  <c:v>4898.35300453328</c:v>
                </c:pt>
                <c:pt idx="1175">
                  <c:v>4897.86399340564</c:v>
                </c:pt>
                <c:pt idx="1176">
                  <c:v>4897.3690785007702</c:v>
                </c:pt>
                <c:pt idx="1177">
                  <c:v>4896.8682620275704</c:v>
                </c:pt>
                <c:pt idx="1178">
                  <c:v>4896.3615461906102</c:v>
                </c:pt>
                <c:pt idx="1179">
                  <c:v>4895.8489331901601</c:v>
                </c:pt>
                <c:pt idx="1180">
                  <c:v>4895.3304252222497</c:v>
                </c:pt>
                <c:pt idx="1181">
                  <c:v>4894.8060244786402</c:v>
                </c:pt>
                <c:pt idx="1182">
                  <c:v>4894.2757331469002</c:v>
                </c:pt>
                <c:pt idx="1183">
                  <c:v>4893.7395534104098</c:v>
                </c:pt>
                <c:pt idx="1184">
                  <c:v>4893.1974874483803</c:v>
                </c:pt>
                <c:pt idx="1185">
                  <c:v>4892.6495374359101</c:v>
                </c:pt>
                <c:pt idx="1186">
                  <c:v>4892.0957055439903</c:v>
                </c:pt>
                <c:pt idx="1187">
                  <c:v>4891.5359939395003</c:v>
                </c:pt>
                <c:pt idx="1188">
                  <c:v>4890.9704047853202</c:v>
                </c:pt>
                <c:pt idx="1189">
                  <c:v>4890.3989402402503</c:v>
                </c:pt>
                <c:pt idx="1190">
                  <c:v>4889.8216024591202</c:v>
                </c:pt>
                <c:pt idx="1191">
                  <c:v>4889.2383935927901</c:v>
                </c:pt>
                <c:pt idx="1192">
                  <c:v>4888.6493157881396</c:v>
                </c:pt>
                <c:pt idx="1193">
                  <c:v>4888.0543711881501</c:v>
                </c:pt>
                <c:pt idx="1194">
                  <c:v>4887.4535619319004</c:v>
                </c:pt>
                <c:pt idx="1195">
                  <c:v>4886.8468901545803</c:v>
                </c:pt>
                <c:pt idx="1196">
                  <c:v>4886.2343579875496</c:v>
                </c:pt>
                <c:pt idx="1197">
                  <c:v>4885.6159675583403</c:v>
                </c:pt>
                <c:pt idx="1198">
                  <c:v>4884.9917209906798</c:v>
                </c:pt>
                <c:pt idx="1199">
                  <c:v>4884.3616204045302</c:v>
                </c:pt>
                <c:pt idx="1200">
                  <c:v>4883.7256679161101</c:v>
                </c:pt>
                <c:pt idx="1201">
                  <c:v>4883.0838656378901</c:v>
                </c:pt>
                <c:pt idx="1202">
                  <c:v>4882.4362156786701</c:v>
                </c:pt>
                <c:pt idx="1203">
                  <c:v>4881.7827201435603</c:v>
                </c:pt>
                <c:pt idx="1204">
                  <c:v>4881.1233811340398</c:v>
                </c:pt>
                <c:pt idx="1205">
                  <c:v>4880.4582007479303</c:v>
                </c:pt>
                <c:pt idx="1206">
                  <c:v>4879.7871810794704</c:v>
                </c:pt>
                <c:pt idx="1207">
                  <c:v>4879.1103242193303</c:v>
                </c:pt>
                <c:pt idx="1208">
                  <c:v>4878.4276322546002</c:v>
                </c:pt>
                <c:pt idx="1209">
                  <c:v>4877.7391072688797</c:v>
                </c:pt>
                <c:pt idx="1210">
                  <c:v>4877.0447513422296</c:v>
                </c:pt>
                <c:pt idx="1211">
                  <c:v>4876.34456655124</c:v>
                </c:pt>
                <c:pt idx="1212">
                  <c:v>4875.6385549690503</c:v>
                </c:pt>
                <c:pt idx="1213">
                  <c:v>4874.9267186653497</c:v>
                </c:pt>
                <c:pt idx="1214">
                  <c:v>4874.2090597064398</c:v>
                </c:pt>
                <c:pt idx="1215">
                  <c:v>4873.4855801551903</c:v>
                </c:pt>
                <c:pt idx="1216">
                  <c:v>4872.7562820711701</c:v>
                </c:pt>
                <c:pt idx="1217">
                  <c:v>4872.0211675105502</c:v>
                </c:pt>
                <c:pt idx="1218">
                  <c:v>4871.2802385262003</c:v>
                </c:pt>
                <c:pt idx="1219">
                  <c:v>4870.5334971677203</c:v>
                </c:pt>
                <c:pt idx="1220">
                  <c:v>4869.7809454814096</c:v>
                </c:pt>
                <c:pt idx="1221">
                  <c:v>4869.0225855103199</c:v>
                </c:pt>
                <c:pt idx="1222">
                  <c:v>4868.2584192942804</c:v>
                </c:pt>
                <c:pt idx="1223">
                  <c:v>4867.4884488699199</c:v>
                </c:pt>
                <c:pt idx="1224">
                  <c:v>4866.7126762706803</c:v>
                </c:pt>
                <c:pt idx="1225">
                  <c:v>4865.9311035268402</c:v>
                </c:pt>
                <c:pt idx="1226">
                  <c:v>4865.1437326655596</c:v>
                </c:pt>
                <c:pt idx="1227">
                  <c:v>4864.3505657108599</c:v>
                </c:pt>
                <c:pt idx="1228">
                  <c:v>4863.5516046836801</c:v>
                </c:pt>
                <c:pt idx="1229">
                  <c:v>4862.7468516018998</c:v>
                </c:pt>
                <c:pt idx="1230">
                  <c:v>4861.9363084803199</c:v>
                </c:pt>
                <c:pt idx="1231">
                  <c:v>4861.1199773307499</c:v>
                </c:pt>
                <c:pt idx="1232">
                  <c:v>4860.2978601619698</c:v>
                </c:pt>
                <c:pt idx="1233">
                  <c:v>4859.4699589797801</c:v>
                </c:pt>
                <c:pt idx="1234">
                  <c:v>4858.6362757870302</c:v>
                </c:pt>
                <c:pt idx="1235">
                  <c:v>4857.7968125836096</c:v>
                </c:pt>
                <c:pt idx="1236">
                  <c:v>4856.9515713665196</c:v>
                </c:pt>
                <c:pt idx="1237">
                  <c:v>4856.10055412984</c:v>
                </c:pt>
                <c:pt idx="1238">
                  <c:v>4855.2437628647704</c:v>
                </c:pt>
                <c:pt idx="1239">
                  <c:v>4854.3811995596798</c:v>
                </c:pt>
                <c:pt idx="1240">
                  <c:v>4853.5128662000798</c:v>
                </c:pt>
                <c:pt idx="1241">
                  <c:v>4852.6387647686897</c:v>
                </c:pt>
                <c:pt idx="1242">
                  <c:v>4851.7588971783998</c:v>
                </c:pt>
                <c:pt idx="1243">
                  <c:v>4850.8732651533401</c:v>
                </c:pt>
                <c:pt idx="1244">
                  <c:v>4849.9818703756</c:v>
                </c:pt>
                <c:pt idx="1245">
                  <c:v>4849.0847145225098</c:v>
                </c:pt>
                <c:pt idx="1246">
                  <c:v>4848.1817992666201</c:v>
                </c:pt>
                <c:pt idx="1247">
                  <c:v>4847.2731262757598</c:v>
                </c:pt>
                <c:pt idx="1248">
                  <c:v>4846.3586972130897</c:v>
                </c:pt>
                <c:pt idx="1249">
                  <c:v>4845.4385137371501</c:v>
                </c:pt>
                <c:pt idx="1250">
                  <c:v>4844.5125775018796</c:v>
                </c:pt>
                <c:pt idx="1251">
                  <c:v>4843.5808901566998</c:v>
                </c:pt>
                <c:pt idx="1252">
                  <c:v>4842.6434533465099</c:v>
                </c:pt>
                <c:pt idx="1253">
                  <c:v>4841.7002687117601</c:v>
                </c:pt>
                <c:pt idx="1254">
                  <c:v>4840.7513378885196</c:v>
                </c:pt>
                <c:pt idx="1255">
                  <c:v>4839.79666250844</c:v>
                </c:pt>
                <c:pt idx="1256">
                  <c:v>4838.8362441988902</c:v>
                </c:pt>
                <c:pt idx="1257">
                  <c:v>4837.8700845829399</c:v>
                </c:pt>
                <c:pt idx="1258">
                  <c:v>4836.8981852794204</c:v>
                </c:pt>
                <c:pt idx="1259">
                  <c:v>4835.9205479029297</c:v>
                </c:pt>
                <c:pt idx="1260">
                  <c:v>4834.9371740639699</c:v>
                </c:pt>
                <c:pt idx="1261">
                  <c:v>4833.9480653688797</c:v>
                </c:pt>
                <c:pt idx="1262">
                  <c:v>4832.9532234199396</c:v>
                </c:pt>
                <c:pt idx="1263">
                  <c:v>4831.95264981539</c:v>
                </c:pt>
                <c:pt idx="1264">
                  <c:v>4830.9463461494797</c:v>
                </c:pt>
                <c:pt idx="1265">
                  <c:v>4829.9343140125002</c:v>
                </c:pt>
                <c:pt idx="1266">
                  <c:v>4828.9165549908303</c:v>
                </c:pt>
                <c:pt idx="1267">
                  <c:v>4827.8930706669798</c:v>
                </c:pt>
                <c:pt idx="1268">
                  <c:v>4826.8638626196198</c:v>
                </c:pt>
                <c:pt idx="1269">
                  <c:v>4825.8289324236302</c:v>
                </c:pt>
                <c:pt idx="1270">
                  <c:v>4824.7882816501296</c:v>
                </c:pt>
                <c:pt idx="1271">
                  <c:v>4823.7419118665202</c:v>
                </c:pt>
                <c:pt idx="1272">
                  <c:v>4822.6898246365399</c:v>
                </c:pt>
                <c:pt idx="1273">
                  <c:v>4821.6320215202804</c:v>
                </c:pt>
                <c:pt idx="1274">
                  <c:v>4820.5685040742101</c:v>
                </c:pt>
                <c:pt idx="1275">
                  <c:v>4819.4992738512901</c:v>
                </c:pt>
                <c:pt idx="1276">
                  <c:v>4818.4243324009003</c:v>
                </c:pt>
                <c:pt idx="1277">
                  <c:v>4817.3436812689597</c:v>
                </c:pt>
                <c:pt idx="1278">
                  <c:v>4816.2573219979504</c:v>
                </c:pt>
                <c:pt idx="1279">
                  <c:v>4815.1652561269302</c:v>
                </c:pt>
                <c:pt idx="1280">
                  <c:v>4814.0674851915801</c:v>
                </c:pt>
                <c:pt idx="1281">
                  <c:v>4812.9640107242403</c:v>
                </c:pt>
                <c:pt idx="1282">
                  <c:v>4811.8548342539698</c:v>
                </c:pt>
                <c:pt idx="1283">
                  <c:v>4810.7399573065404</c:v>
                </c:pt>
                <c:pt idx="1284">
                  <c:v>4809.61938140453</c:v>
                </c:pt>
                <c:pt idx="1285">
                  <c:v>4808.4931080672904</c:v>
                </c:pt>
                <c:pt idx="1286">
                  <c:v>4807.3611388110303</c:v>
                </c:pt>
                <c:pt idx="1287">
                  <c:v>4806.2234751488604</c:v>
                </c:pt>
                <c:pt idx="1288">
                  <c:v>4805.0801185907803</c:v>
                </c:pt>
                <c:pt idx="1289">
                  <c:v>4803.93107064376</c:v>
                </c:pt>
                <c:pt idx="1290">
                  <c:v>4802.7763328117499</c:v>
                </c:pt>
                <c:pt idx="1291">
                  <c:v>4801.6159065957099</c:v>
                </c:pt>
                <c:pt idx="1292">
                  <c:v>4800.4497934936899</c:v>
                </c:pt>
                <c:pt idx="1293">
                  <c:v>4799.2779950007998</c:v>
                </c:pt>
                <c:pt idx="1294">
                  <c:v>4798.1005126092996</c:v>
                </c:pt>
                <c:pt idx="1295">
                  <c:v>4796.9173478086104</c:v>
                </c:pt>
                <c:pt idx="1296">
                  <c:v>4795.7285020853196</c:v>
                </c:pt>
                <c:pt idx="1297">
                  <c:v>4794.5339769232696</c:v>
                </c:pt>
                <c:pt idx="1298">
                  <c:v>4793.3337738035798</c:v>
                </c:pt>
                <c:pt idx="1299">
                  <c:v>4792.1278942046301</c:v>
                </c:pt>
                <c:pt idx="1300">
                  <c:v>4790.9163396021604</c:v>
                </c:pt>
                <c:pt idx="1301">
                  <c:v>4789.6991114692701</c:v>
                </c:pt>
                <c:pt idx="1302">
                  <c:v>4788.4762112764301</c:v>
                </c:pt>
                <c:pt idx="1303">
                  <c:v>4787.2476404915897</c:v>
                </c:pt>
                <c:pt idx="1304">
                  <c:v>4786.0134005801101</c:v>
                </c:pt>
                <c:pt idx="1305">
                  <c:v>4784.77349300488</c:v>
                </c:pt>
                <c:pt idx="1306">
                  <c:v>4783.5279192263097</c:v>
                </c:pt>
                <c:pt idx="1307">
                  <c:v>4782.27668070237</c:v>
                </c:pt>
                <c:pt idx="1308">
                  <c:v>4781.0197788886198</c:v>
                </c:pt>
                <c:pt idx="1309">
                  <c:v>4779.75721523825</c:v>
                </c:pt>
                <c:pt idx="1310">
                  <c:v>4778.4889912020999</c:v>
                </c:pt>
                <c:pt idx="1311">
                  <c:v>4777.2151082287101</c:v>
                </c:pt>
                <c:pt idx="1312">
                  <c:v>4775.9355677643298</c:v>
                </c:pt>
                <c:pt idx="1313">
                  <c:v>4774.6503712529602</c:v>
                </c:pt>
                <c:pt idx="1314">
                  <c:v>4773.3595201363896</c:v>
                </c:pt>
                <c:pt idx="1315">
                  <c:v>4772.0630158542199</c:v>
                </c:pt>
                <c:pt idx="1316">
                  <c:v>4770.7608598439001</c:v>
                </c:pt>
                <c:pt idx="1317">
                  <c:v>4769.4530535407403</c:v>
                </c:pt>
                <c:pt idx="1318">
                  <c:v>4768.1395983779703</c:v>
                </c:pt>
                <c:pt idx="1319">
                  <c:v>4766.8204957867601</c:v>
                </c:pt>
                <c:pt idx="1320">
                  <c:v>4765.4957471962298</c:v>
                </c:pt>
                <c:pt idx="1321">
                  <c:v>4764.1653540335101</c:v>
                </c:pt>
                <c:pt idx="1322">
                  <c:v>4762.8293177237601</c:v>
                </c:pt>
                <c:pt idx="1323">
                  <c:v>4761.48763969018</c:v>
                </c:pt>
                <c:pt idx="1324">
                  <c:v>4760.1403213540698</c:v>
                </c:pt>
                <c:pt idx="1325">
                  <c:v>4758.7873641348497</c:v>
                </c:pt>
                <c:pt idx="1326">
                  <c:v>4757.4287694500699</c:v>
                </c:pt>
                <c:pt idx="1327">
                  <c:v>4756.06453871546</c:v>
                </c:pt>
                <c:pt idx="1328">
                  <c:v>4754.6946733449704</c:v>
                </c:pt>
                <c:pt idx="1329">
                  <c:v>4753.3191747507699</c:v>
                </c:pt>
                <c:pt idx="1330">
                  <c:v>4751.9380443432801</c:v>
                </c:pt>
                <c:pt idx="1331">
                  <c:v>4750.5512835312302</c:v>
                </c:pt>
                <c:pt idx="1332">
                  <c:v>4749.1588937216602</c:v>
                </c:pt>
                <c:pt idx="1333">
                  <c:v>4747.7608763199696</c:v>
                </c:pt>
                <c:pt idx="1334">
                  <c:v>4746.3572327299098</c:v>
                </c:pt>
                <c:pt idx="1335">
                  <c:v>4744.9479643536697</c:v>
                </c:pt>
                <c:pt idx="1336">
                  <c:v>4743.5330725918402</c:v>
                </c:pt>
                <c:pt idx="1337">
                  <c:v>4742.1125588434898</c:v>
                </c:pt>
                <c:pt idx="1338">
                  <c:v>4740.6864245061597</c:v>
                </c:pt>
                <c:pt idx="1339">
                  <c:v>4739.2546709759299</c:v>
                </c:pt>
                <c:pt idx="1340">
                  <c:v>4737.8172996474104</c:v>
                </c:pt>
                <c:pt idx="1341">
                  <c:v>4736.3743119137698</c:v>
                </c:pt>
                <c:pt idx="1342">
                  <c:v>4734.9257091668096</c:v>
                </c:pt>
                <c:pt idx="1343">
                  <c:v>4733.4714927969098</c:v>
                </c:pt>
                <c:pt idx="1344">
                  <c:v>4732.0116641931399</c:v>
                </c:pt>
                <c:pt idx="1345">
                  <c:v>4730.5462247432297</c:v>
                </c:pt>
                <c:pt idx="1346">
                  <c:v>4729.0751758336301</c:v>
                </c:pt>
                <c:pt idx="1347">
                  <c:v>4727.5985188495097</c:v>
                </c:pt>
                <c:pt idx="1348">
                  <c:v>4726.1162551748002</c:v>
                </c:pt>
                <c:pt idx="1349">
                  <c:v>4724.6283861922102</c:v>
                </c:pt>
                <c:pt idx="1350">
                  <c:v>4723.1349132832902</c:v>
                </c:pt>
                <c:pt idx="1351">
                  <c:v>4721.6358378284003</c:v>
                </c:pt>
                <c:pt idx="1352">
                  <c:v>4720.1311612067702</c:v>
                </c:pt>
                <c:pt idx="1353">
                  <c:v>4718.6208847965199</c:v>
                </c:pt>
                <c:pt idx="1354">
                  <c:v>4717.1050099746899</c:v>
                </c:pt>
                <c:pt idx="1355">
                  <c:v>4715.5835381172601</c:v>
                </c:pt>
                <c:pt idx="1356">
                  <c:v>4714.0564705991801</c:v>
                </c:pt>
                <c:pt idx="1357">
                  <c:v>4712.5238087943799</c:v>
                </c:pt>
                <c:pt idx="1358">
                  <c:v>4710.9855540758199</c:v>
                </c:pt>
                <c:pt idx="1359">
                  <c:v>4709.4417078154902</c:v>
                </c:pt>
                <c:pt idx="1360">
                  <c:v>4707.8922713844704</c:v>
                </c:pt>
                <c:pt idx="1361">
                  <c:v>4706.3372461529198</c:v>
                </c:pt>
                <c:pt idx="1362">
                  <c:v>4704.7766334901098</c:v>
                </c:pt>
                <c:pt idx="1363">
                  <c:v>4703.2104347644699</c:v>
                </c:pt>
                <c:pt idx="1364">
                  <c:v>4701.63865134358</c:v>
                </c:pt>
                <c:pt idx="1365">
                  <c:v>4700.0612845942196</c:v>
                </c:pt>
                <c:pt idx="1366">
                  <c:v>4698.4783358823897</c:v>
                </c:pt>
                <c:pt idx="1367">
                  <c:v>4696.8898065733301</c:v>
                </c:pt>
                <c:pt idx="1368">
                  <c:v>4695.2956980315403</c:v>
                </c:pt>
                <c:pt idx="1369">
                  <c:v>4693.6960116208102</c:v>
                </c:pt>
                <c:pt idx="1370">
                  <c:v>4692.0907487042496</c:v>
                </c:pt>
                <c:pt idx="1371">
                  <c:v>4690.4799106442897</c:v>
                </c:pt>
                <c:pt idx="1372">
                  <c:v>4688.8634988027497</c:v>
                </c:pt>
                <c:pt idx="1373">
                  <c:v>4687.2415145408004</c:v>
                </c:pt>
                <c:pt idx="1374">
                  <c:v>4685.6139592190502</c:v>
                </c:pt>
                <c:pt idx="1375">
                  <c:v>4683.9808341975104</c:v>
                </c:pt>
                <c:pt idx="1376">
                  <c:v>4682.3421408356699</c:v>
                </c:pt>
                <c:pt idx="1377">
                  <c:v>4680.6978804925002</c:v>
                </c:pt>
                <c:pt idx="1378">
                  <c:v>4679.04805452644</c:v>
                </c:pt>
                <c:pt idx="1379">
                  <c:v>4677.3926642955003</c:v>
                </c:pt>
                <c:pt idx="1380">
                  <c:v>4675.7317111572002</c:v>
                </c:pt>
                <c:pt idx="1381">
                  <c:v>4674.0651964686404</c:v>
                </c:pt>
                <c:pt idx="1382">
                  <c:v>4672.3931215865296</c:v>
                </c:pt>
                <c:pt idx="1383">
                  <c:v>4670.7154878671699</c:v>
                </c:pt>
                <c:pt idx="1384">
                  <c:v>4669.0322966665199</c:v>
                </c:pt>
                <c:pt idx="1385">
                  <c:v>4667.3435493401803</c:v>
                </c:pt>
                <c:pt idx="1386">
                  <c:v>4665.6492472434702</c:v>
                </c:pt>
                <c:pt idx="1387">
                  <c:v>4663.9493917313703</c:v>
                </c:pt>
                <c:pt idx="1388">
                  <c:v>4662.2439841586202</c:v>
                </c:pt>
                <c:pt idx="1389">
                  <c:v>4660.5330258796903</c:v>
                </c:pt>
                <c:pt idx="1390">
                  <c:v>4658.8165182488501</c:v>
                </c:pt>
                <c:pt idx="1391">
                  <c:v>4657.0944626201199</c:v>
                </c:pt>
                <c:pt idx="1392">
                  <c:v>4655.3668603473798</c:v>
                </c:pt>
                <c:pt idx="1393">
                  <c:v>4653.6337127843199</c:v>
                </c:pt>
                <c:pt idx="1394">
                  <c:v>4651.8950212844902</c:v>
                </c:pt>
                <c:pt idx="1395">
                  <c:v>4650.1507872013499</c:v>
                </c:pt>
                <c:pt idx="1396">
                  <c:v>4648.4010118882197</c:v>
                </c:pt>
                <c:pt idx="1397">
                  <c:v>4646.6456966983696</c:v>
                </c:pt>
                <c:pt idx="1398">
                  <c:v>4644.8848429850104</c:v>
                </c:pt>
                <c:pt idx="1399">
                  <c:v>4643.1184521013201</c:v>
                </c:pt>
                <c:pt idx="1400">
                  <c:v>4641.3465254004504</c:v>
                </c:pt>
                <c:pt idx="1401">
                  <c:v>4639.5690642355703</c:v>
                </c:pt>
                <c:pt idx="1402">
                  <c:v>4637.7860699598796</c:v>
                </c:pt>
                <c:pt idx="1403">
                  <c:v>4635.99754392664</c:v>
                </c:pt>
                <c:pt idx="1404">
                  <c:v>4634.2034874891497</c:v>
                </c:pt>
                <c:pt idx="1405">
                  <c:v>4632.4039020008304</c:v>
                </c:pt>
                <c:pt idx="1406">
                  <c:v>4630.5987888151903</c:v>
                </c:pt>
                <c:pt idx="1407">
                  <c:v>4628.7881492859096</c:v>
                </c:pt>
                <c:pt idx="1408">
                  <c:v>4626.9719847667702</c:v>
                </c:pt>
                <c:pt idx="1409">
                  <c:v>4625.1502966117596</c:v>
                </c:pt>
                <c:pt idx="1410">
                  <c:v>4623.3230861750499</c:v>
                </c:pt>
                <c:pt idx="1411">
                  <c:v>4621.4903548110296</c:v>
                </c:pt>
                <c:pt idx="1412">
                  <c:v>4619.6521038743203</c:v>
                </c:pt>
                <c:pt idx="1413">
                  <c:v>4617.8083347197799</c:v>
                </c:pt>
                <c:pt idx="1414">
                  <c:v>4615.9590487025698</c:v>
                </c:pt>
                <c:pt idx="1415">
                  <c:v>4614.1042471781302</c:v>
                </c:pt>
                <c:pt idx="1416">
                  <c:v>4612.2439315022002</c:v>
                </c:pt>
                <c:pt idx="1417">
                  <c:v>4610.3781030308701</c:v>
                </c:pt>
                <c:pt idx="1418">
                  <c:v>4608.5067631205802</c:v>
                </c:pt>
                <c:pt idx="1419">
                  <c:v>4606.6299131281403</c:v>
                </c:pt>
                <c:pt idx="1420">
                  <c:v>4604.7475544107401</c:v>
                </c:pt>
                <c:pt idx="1421">
                  <c:v>4602.8596883259997</c:v>
                </c:pt>
                <c:pt idx="1422">
                  <c:v>4600.9663162319503</c:v>
                </c:pt>
                <c:pt idx="1423">
                  <c:v>4599.0674394870803</c:v>
                </c:pt>
                <c:pt idx="1424">
                  <c:v>4597.1630594503504</c:v>
                </c:pt>
                <c:pt idx="1425">
                  <c:v>4595.2531774812096</c:v>
                </c:pt>
                <c:pt idx="1426">
                  <c:v>4593.3377949395899</c:v>
                </c:pt>
                <c:pt idx="1427">
                  <c:v>4591.4169131859699</c:v>
                </c:pt>
                <c:pt idx="1428">
                  <c:v>4589.4905335813801</c:v>
                </c:pt>
                <c:pt idx="1429">
                  <c:v>4587.5586574873896</c:v>
                </c:pt>
                <c:pt idx="1430">
                  <c:v>4585.6212862661596</c:v>
                </c:pt>
                <c:pt idx="1431">
                  <c:v>4583.6784212804496</c:v>
                </c:pt>
                <c:pt idx="1432">
                  <c:v>4581.7300638936304</c:v>
                </c:pt>
                <c:pt idx="1433">
                  <c:v>4579.7762154697302</c:v>
                </c:pt>
                <c:pt idx="1434">
                  <c:v>4577.8168773734096</c:v>
                </c:pt>
                <c:pt idx="1435">
                  <c:v>4575.8520509700202</c:v>
                </c:pt>
                <c:pt idx="1436">
                  <c:v>4573.8817376255802</c:v>
                </c:pt>
                <c:pt idx="1437">
                  <c:v>4571.9059387068401</c:v>
                </c:pt>
                <c:pt idx="1438">
                  <c:v>4569.9246555812697</c:v>
                </c:pt>
                <c:pt idx="1439">
                  <c:v>4567.9378896170801</c:v>
                </c:pt>
                <c:pt idx="1440">
                  <c:v>4565.9456421832501</c:v>
                </c:pt>
                <c:pt idx="1441">
                  <c:v>4563.9479146495496</c:v>
                </c:pt>
                <c:pt idx="1442">
                  <c:v>4561.9447083865298</c:v>
                </c:pt>
                <c:pt idx="1443">
                  <c:v>4559.9360247655704</c:v>
                </c:pt>
                <c:pt idx="1444">
                  <c:v>4557.9218651588699</c:v>
                </c:pt>
                <c:pt idx="1445">
                  <c:v>4555.9022309395104</c:v>
                </c:pt>
                <c:pt idx="1446">
                  <c:v>4553.8771234814003</c:v>
                </c:pt>
                <c:pt idx="1447">
                  <c:v>4551.8465441593598</c:v>
                </c:pt>
                <c:pt idx="1448">
                  <c:v>4549.8104943491298</c:v>
                </c:pt>
                <c:pt idx="1449">
                  <c:v>4547.7689754273297</c:v>
                </c:pt>
                <c:pt idx="1450">
                  <c:v>4545.7219887715601</c:v>
                </c:pt>
                <c:pt idx="1451">
                  <c:v>4543.6695357603403</c:v>
                </c:pt>
                <c:pt idx="1452">
                  <c:v>4541.6116177731901</c:v>
                </c:pt>
                <c:pt idx="1453">
                  <c:v>4539.5482361906097</c:v>
                </c:pt>
                <c:pt idx="1454">
                  <c:v>4537.4793923940997</c:v>
                </c:pt>
                <c:pt idx="1455">
                  <c:v>4535.4050877662003</c:v>
                </c:pt>
                <c:pt idx="1456">
                  <c:v>4533.3253236904702</c:v>
                </c:pt>
                <c:pt idx="1457">
                  <c:v>4531.2401015515397</c:v>
                </c:pt>
                <c:pt idx="1458">
                  <c:v>4529.1494227351104</c:v>
                </c:pt>
                <c:pt idx="1459">
                  <c:v>4527.0532886279798</c:v>
                </c:pt>
                <c:pt idx="1460">
                  <c:v>4524.9517006180304</c:v>
                </c:pt>
                <c:pt idx="1461">
                  <c:v>4522.8446600943098</c:v>
                </c:pt>
                <c:pt idx="1462">
                  <c:v>4520.7321684469598</c:v>
                </c:pt>
                <c:pt idx="1463">
                  <c:v>4518.6142270672999</c:v>
                </c:pt>
                <c:pt idx="1464">
                  <c:v>4516.4908373478402</c:v>
                </c:pt>
                <c:pt idx="1465">
                  <c:v>4514.3620006822302</c:v>
                </c:pt>
                <c:pt idx="1466">
                  <c:v>4512.2277184653703</c:v>
                </c:pt>
                <c:pt idx="1467">
                  <c:v>4510.0879920933703</c:v>
                </c:pt>
                <c:pt idx="1468">
                  <c:v>4507.9428229635696</c:v>
                </c:pt>
                <c:pt idx="1469">
                  <c:v>4505.7922124745501</c:v>
                </c:pt>
                <c:pt idx="1470">
                  <c:v>4503.6361620261896</c:v>
                </c:pt>
                <c:pt idx="1471">
                  <c:v>4501.4746730196402</c:v>
                </c:pt>
                <c:pt idx="1472">
                  <c:v>4499.3077468573401</c:v>
                </c:pt>
                <c:pt idx="1473">
                  <c:v>4497.1353849430598</c:v>
                </c:pt>
                <c:pt idx="1474">
                  <c:v>4494.9575886819002</c:v>
                </c:pt>
                <c:pt idx="1475">
                  <c:v>4492.7743594803096</c:v>
                </c:pt>
                <c:pt idx="1476">
                  <c:v>4490.5856987460902</c:v>
                </c:pt>
                <c:pt idx="1477">
                  <c:v>4488.3916078884204</c:v>
                </c:pt>
                <c:pt idx="1478">
                  <c:v>4486.1920883179</c:v>
                </c:pt>
                <c:pt idx="1479">
                  <c:v>4483.9871414465097</c:v>
                </c:pt>
                <c:pt idx="1480">
                  <c:v>4481.7767686876596</c:v>
                </c:pt>
                <c:pt idx="1481">
                  <c:v>4479.5609714562197</c:v>
                </c:pt>
                <c:pt idx="1482">
                  <c:v>4477.3397511684798</c:v>
                </c:pt>
                <c:pt idx="1483">
                  <c:v>4475.1131092422402</c:v>
                </c:pt>
                <c:pt idx="1484">
                  <c:v>4472.8810470967501</c:v>
                </c:pt>
                <c:pt idx="1485">
                  <c:v>4470.6435661527903</c:v>
                </c:pt>
                <c:pt idx="1486">
                  <c:v>4468.4006678326195</c:v>
                </c:pt>
                <c:pt idx="1487">
                  <c:v>4466.15235356008</c:v>
                </c:pt>
                <c:pt idx="1488">
                  <c:v>4463.8986247604998</c:v>
                </c:pt>
                <c:pt idx="1489">
                  <c:v>4461.6394828607999</c:v>
                </c:pt>
                <c:pt idx="1490">
                  <c:v>4459.37492928949</c:v>
                </c:pt>
                <c:pt idx="1491">
                  <c:v>4457.1049654766202</c:v>
                </c:pt>
                <c:pt idx="1492">
                  <c:v>4454.8295928539001</c:v>
                </c:pt>
                <c:pt idx="1493">
                  <c:v>4452.5488128546103</c:v>
                </c:pt>
                <c:pt idx="1494">
                  <c:v>4450.2626269136999</c:v>
                </c:pt>
                <c:pt idx="1495">
                  <c:v>4447.9710364677403</c:v>
                </c:pt>
                <c:pt idx="1496">
                  <c:v>4445.67404295498</c:v>
                </c:pt>
                <c:pt idx="1497">
                  <c:v>4443.3716478153301</c:v>
                </c:pt>
                <c:pt idx="1498">
                  <c:v>4441.0638524904098</c:v>
                </c:pt>
                <c:pt idx="1499">
                  <c:v>4438.7506584235098</c:v>
                </c:pt>
                <c:pt idx="1500">
                  <c:v>4436.4320670596899</c:v>
                </c:pt>
                <c:pt idx="1501">
                  <c:v>4434.1080798456996</c:v>
                </c:pt>
                <c:pt idx="1502">
                  <c:v>4431.7786982300504</c:v>
                </c:pt>
                <c:pt idx="1503">
                  <c:v>4429.4439236630096</c:v>
                </c:pt>
                <c:pt idx="1504">
                  <c:v>4427.1037575966302</c:v>
                </c:pt>
                <c:pt idx="1505">
                  <c:v>4424.7582014847403</c:v>
                </c:pt>
                <c:pt idx="1506">
                  <c:v>4422.4072567829799</c:v>
                </c:pt>
                <c:pt idx="1507">
                  <c:v>4420.0509249487905</c:v>
                </c:pt>
                <c:pt idx="1508">
                  <c:v>4417.68920744147</c:v>
                </c:pt>
                <c:pt idx="1509">
                  <c:v>4415.3221057221399</c:v>
                </c:pt>
                <c:pt idx="1510">
                  <c:v>4412.9496212537797</c:v>
                </c:pt>
                <c:pt idx="1511">
                  <c:v>4410.5717555012397</c:v>
                </c:pt>
                <c:pt idx="1512">
                  <c:v>4408.1885099312503</c:v>
                </c:pt>
                <c:pt idx="1513">
                  <c:v>4405.7998860124599</c:v>
                </c:pt>
                <c:pt idx="1514">
                  <c:v>4403.4058852154103</c:v>
                </c:pt>
                <c:pt idx="1515">
                  <c:v>4401.0065090125699</c:v>
                </c:pt>
                <c:pt idx="1516">
                  <c:v>4398.6017588783398</c:v>
                </c:pt>
                <c:pt idx="1517">
                  <c:v>4396.1916362890897</c:v>
                </c:pt>
                <c:pt idx="1518">
                  <c:v>4393.7761427231299</c:v>
                </c:pt>
                <c:pt idx="1519">
                  <c:v>4391.3552796607701</c:v>
                </c:pt>
                <c:pt idx="1520">
                  <c:v>4388.9290485842903</c:v>
                </c:pt>
                <c:pt idx="1521">
                  <c:v>4386.4974509779804</c:v>
                </c:pt>
                <c:pt idx="1522">
                  <c:v>4384.0604883281603</c:v>
                </c:pt>
                <c:pt idx="1523">
                  <c:v>4381.6181621231599</c:v>
                </c:pt>
                <c:pt idx="1524">
                  <c:v>4379.1704738533699</c:v>
                </c:pt>
                <c:pt idx="1525">
                  <c:v>4376.7174250112103</c:v>
                </c:pt>
                <c:pt idx="1526">
                  <c:v>4374.2590170911899</c:v>
                </c:pt>
                <c:pt idx="1527">
                  <c:v>4371.7952515898896</c:v>
                </c:pt>
                <c:pt idx="1528">
                  <c:v>4369.3261300059903</c:v>
                </c:pt>
                <c:pt idx="1529">
                  <c:v>4366.85165384027</c:v>
                </c:pt>
                <c:pt idx="1530">
                  <c:v>4364.3718245956297</c:v>
                </c:pt>
                <c:pt idx="1531">
                  <c:v>4361.8866437771003</c:v>
                </c:pt>
                <c:pt idx="1532">
                  <c:v>4359.39611289185</c:v>
                </c:pt>
                <c:pt idx="1533">
                  <c:v>4356.9002334492097</c:v>
                </c:pt>
                <c:pt idx="1534">
                  <c:v>4354.3990069606798</c:v>
                </c:pt>
                <c:pt idx="1535">
                  <c:v>4351.8924349399404</c:v>
                </c:pt>
                <c:pt idx="1536">
                  <c:v>4349.3805189028599</c:v>
                </c:pt>
                <c:pt idx="1537">
                  <c:v>4346.8632603675096</c:v>
                </c:pt>
                <c:pt idx="1538">
                  <c:v>4344.34066085418</c:v>
                </c:pt>
                <c:pt idx="1539">
                  <c:v>4341.8127218853997</c:v>
                </c:pt>
                <c:pt idx="1540">
                  <c:v>4339.2794449859402</c:v>
                </c:pt>
                <c:pt idx="1541">
                  <c:v>4336.7408316827896</c:v>
                </c:pt>
                <c:pt idx="1542">
                  <c:v>4334.1968835052603</c:v>
                </c:pt>
                <c:pt idx="1543">
                  <c:v>4331.6476019848897</c:v>
                </c:pt>
                <c:pt idx="1544">
                  <c:v>4329.0929886555396</c:v>
                </c:pt>
                <c:pt idx="1545">
                  <c:v>4326.5330450533502</c:v>
                </c:pt>
                <c:pt idx="1546">
                  <c:v>4323.96777271678</c:v>
                </c:pt>
                <c:pt idx="1547">
                  <c:v>4321.3971731866304</c:v>
                </c:pt>
                <c:pt idx="1548">
                  <c:v>4318.8212480060101</c:v>
                </c:pt>
                <c:pt idx="1549">
                  <c:v>4316.2399987203898</c:v>
                </c:pt>
                <c:pt idx="1550">
                  <c:v>4313.6534268776104</c:v>
                </c:pt>
                <c:pt idx="1551">
                  <c:v>4311.06153402786</c:v>
                </c:pt>
                <c:pt idx="1552">
                  <c:v>4308.4643217237299</c:v>
                </c:pt>
                <c:pt idx="1553">
                  <c:v>4305.8617915201903</c:v>
                </c:pt>
                <c:pt idx="1554">
                  <c:v>4303.25394497463</c:v>
                </c:pt>
                <c:pt idx="1555">
                  <c:v>4300.6407836468397</c:v>
                </c:pt>
                <c:pt idx="1556">
                  <c:v>4298.0223090990603</c:v>
                </c:pt>
                <c:pt idx="1557">
                  <c:v>4295.39852289595</c:v>
                </c:pt>
                <c:pt idx="1558">
                  <c:v>4292.7694266046301</c:v>
                </c:pt>
                <c:pt idx="1559">
                  <c:v>4290.1350217946801</c:v>
                </c:pt>
                <c:pt idx="1560">
                  <c:v>4287.4953100381399</c:v>
                </c:pt>
                <c:pt idx="1561">
                  <c:v>4284.8502929095603</c:v>
                </c:pt>
                <c:pt idx="1562">
                  <c:v>4282.1999719859696</c:v>
                </c:pt>
                <c:pt idx="1563">
                  <c:v>4279.5443488469</c:v>
                </c:pt>
                <c:pt idx="1564">
                  <c:v>4276.8834250744103</c:v>
                </c:pt>
                <c:pt idx="1565">
                  <c:v>4274.2172022530704</c:v>
                </c:pt>
                <c:pt idx="1566">
                  <c:v>4271.5456819700203</c:v>
                </c:pt>
                <c:pt idx="1567">
                  <c:v>4268.8688658149204</c:v>
                </c:pt>
                <c:pt idx="1568">
                  <c:v>4266.1867553800002</c:v>
                </c:pt>
                <c:pt idx="1569">
                  <c:v>4263.4993522600598</c:v>
                </c:pt>
                <c:pt idx="1570">
                  <c:v>4260.8066580524801</c:v>
                </c:pt>
                <c:pt idx="1571">
                  <c:v>4258.1086743572496</c:v>
                </c:pt>
                <c:pt idx="1572">
                  <c:v>4255.4054027769298</c:v>
                </c:pt>
                <c:pt idx="1573">
                  <c:v>4252.6968449167298</c:v>
                </c:pt>
                <c:pt idx="1574">
                  <c:v>4249.9830023844497</c:v>
                </c:pt>
                <c:pt idx="1575">
                  <c:v>4247.2638767905501</c:v>
                </c:pt>
                <c:pt idx="1576">
                  <c:v>4244.5394697481097</c:v>
                </c:pt>
                <c:pt idx="1577">
                  <c:v>4241.8097828729096</c:v>
                </c:pt>
                <c:pt idx="1578">
                  <c:v>4239.0748177833302</c:v>
                </c:pt>
                <c:pt idx="1579">
                  <c:v>4236.3345761004803</c:v>
                </c:pt>
                <c:pt idx="1580">
                  <c:v>4233.5890594481498</c:v>
                </c:pt>
                <c:pt idx="1581">
                  <c:v>4230.83826945278</c:v>
                </c:pt>
                <c:pt idx="1582">
                  <c:v>4228.0822077435796</c:v>
                </c:pt>
                <c:pt idx="1583">
                  <c:v>4225.3208759524296</c:v>
                </c:pt>
                <c:pt idx="1584">
                  <c:v>4222.5542757139501</c:v>
                </c:pt>
                <c:pt idx="1585">
                  <c:v>4219.78240866551</c:v>
                </c:pt>
                <c:pt idx="1586">
                  <c:v>4217.0052764472002</c:v>
                </c:pt>
                <c:pt idx="1587">
                  <c:v>4214.2228807019001</c:v>
                </c:pt>
                <c:pt idx="1588">
                  <c:v>4211.4352230752302</c:v>
                </c:pt>
                <c:pt idx="1589">
                  <c:v>4208.6423052155897</c:v>
                </c:pt>
                <c:pt idx="1590">
                  <c:v>4205.8441287741598</c:v>
                </c:pt>
                <c:pt idx="1591">
                  <c:v>4203.0406954049404</c:v>
                </c:pt>
                <c:pt idx="1592">
                  <c:v>4200.2320067647197</c:v>
                </c:pt>
                <c:pt idx="1593">
                  <c:v>4197.41806451309</c:v>
                </c:pt>
                <c:pt idx="1594">
                  <c:v>4194.5988703125004</c:v>
                </c:pt>
                <c:pt idx="1595">
                  <c:v>4191.77442582819</c:v>
                </c:pt>
                <c:pt idx="1596">
                  <c:v>4188.9447327282796</c:v>
                </c:pt>
                <c:pt idx="1597">
                  <c:v>4186.1097926837301</c:v>
                </c:pt>
                <c:pt idx="1598">
                  <c:v>4183.2696073683501</c:v>
                </c:pt>
                <c:pt idx="1599">
                  <c:v>4180.4241784588503</c:v>
                </c:pt>
                <c:pt idx="1600">
                  <c:v>4177.5735076347901</c:v>
                </c:pt>
                <c:pt idx="1601">
                  <c:v>4174.71759657865</c:v>
                </c:pt>
                <c:pt idx="1602">
                  <c:v>4171.8564469757803</c:v>
                </c:pt>
                <c:pt idx="1603">
                  <c:v>4168.9900605144703</c:v>
                </c:pt>
                <c:pt idx="1604">
                  <c:v>4166.1184388859001</c:v>
                </c:pt>
                <c:pt idx="1605">
                  <c:v>4163.24158378419</c:v>
                </c:pt>
                <c:pt idx="1606">
                  <c:v>4160.3594969063997</c:v>
                </c:pt>
                <c:pt idx="1607">
                  <c:v>4157.4721799525296</c:v>
                </c:pt>
                <c:pt idx="1608">
                  <c:v>4154.5796346255302</c:v>
                </c:pt>
                <c:pt idx="1609">
                  <c:v>4151.6818626313298</c:v>
                </c:pt>
                <c:pt idx="1610">
                  <c:v>4148.7788656788098</c:v>
                </c:pt>
                <c:pt idx="1611">
                  <c:v>4145.8706454798603</c:v>
                </c:pt>
                <c:pt idx="1612">
                  <c:v>4142.9572037493099</c:v>
                </c:pt>
                <c:pt idx="1613">
                  <c:v>4140.0385422050504</c:v>
                </c:pt>
                <c:pt idx="1614">
                  <c:v>4137.1146625679403</c:v>
                </c:pt>
                <c:pt idx="1615">
                  <c:v>4134.1855665618496</c:v>
                </c:pt>
                <c:pt idx="1616">
                  <c:v>4131.2512559137103</c:v>
                </c:pt>
                <c:pt idx="1617">
                  <c:v>4128.3117323534598</c:v>
                </c:pt>
                <c:pt idx="1618">
                  <c:v>4125.36699761407</c:v>
                </c:pt>
                <c:pt idx="1619">
                  <c:v>4122.4170534315899</c:v>
                </c:pt>
                <c:pt idx="1620">
                  <c:v>4119.4619015451099</c:v>
                </c:pt>
                <c:pt idx="1621">
                  <c:v>4116.5015436967997</c:v>
                </c:pt>
                <c:pt idx="1622">
                  <c:v>4113.5359816318796</c:v>
                </c:pt>
                <c:pt idx="1623">
                  <c:v>4110.5652170986896</c:v>
                </c:pt>
                <c:pt idx="1624">
                  <c:v>4107.5892518486298</c:v>
                </c:pt>
                <c:pt idx="1625">
                  <c:v>4104.6080876362303</c:v>
                </c:pt>
                <c:pt idx="1626">
                  <c:v>4101.6217262191103</c:v>
                </c:pt>
                <c:pt idx="1627">
                  <c:v>4098.6301693580099</c:v>
                </c:pt>
                <c:pt idx="1628">
                  <c:v>4095.6334188167998</c:v>
                </c:pt>
                <c:pt idx="1629">
                  <c:v>4092.63147636248</c:v>
                </c:pt>
                <c:pt idx="1630">
                  <c:v>4089.6243437652001</c:v>
                </c:pt>
                <c:pt idx="1631">
                  <c:v>4086.6120227982501</c:v>
                </c:pt>
                <c:pt idx="1632">
                  <c:v>4083.59451523807</c:v>
                </c:pt>
                <c:pt idx="1633">
                  <c:v>4080.5718228643</c:v>
                </c:pt>
                <c:pt idx="1634">
                  <c:v>4077.5439474597101</c:v>
                </c:pt>
                <c:pt idx="1635">
                  <c:v>4074.5108908102802</c:v>
                </c:pt>
                <c:pt idx="1636">
                  <c:v>4071.47265470517</c:v>
                </c:pt>
                <c:pt idx="1637">
                  <c:v>4068.4292409367299</c:v>
                </c:pt>
                <c:pt idx="1638">
                  <c:v>4065.3806513005402</c:v>
                </c:pt>
                <c:pt idx="1639">
                  <c:v>4062.3268875953599</c:v>
                </c:pt>
                <c:pt idx="1640">
                  <c:v>4059.2679516231901</c:v>
                </c:pt>
                <c:pt idx="1641">
                  <c:v>4056.2038451892599</c:v>
                </c:pt>
                <c:pt idx="1642">
                  <c:v>4053.13457010202</c:v>
                </c:pt>
                <c:pt idx="1643">
                  <c:v>4050.0601281731701</c:v>
                </c:pt>
                <c:pt idx="1644">
                  <c:v>4046.9805212176798</c:v>
                </c:pt>
                <c:pt idx="1645">
                  <c:v>4043.8957510537398</c:v>
                </c:pt>
                <c:pt idx="1646">
                  <c:v>4040.8058195028202</c:v>
                </c:pt>
                <c:pt idx="1647">
                  <c:v>4037.7107283896898</c:v>
                </c:pt>
                <c:pt idx="1648">
                  <c:v>4034.6104795423698</c:v>
                </c:pt>
                <c:pt idx="1649">
                  <c:v>4031.50507479216</c:v>
                </c:pt>
                <c:pt idx="1650">
                  <c:v>4028.39451597369</c:v>
                </c:pt>
                <c:pt idx="1651">
                  <c:v>4025.2788049248602</c:v>
                </c:pt>
                <c:pt idx="1652">
                  <c:v>4022.15794348688</c:v>
                </c:pt>
                <c:pt idx="1653">
                  <c:v>4019.03193350431</c:v>
                </c:pt>
                <c:pt idx="1654">
                  <c:v>4015.9007768249899</c:v>
                </c:pt>
                <c:pt idx="1655">
                  <c:v>4012.76447530011</c:v>
                </c:pt>
                <c:pt idx="1656">
                  <c:v>4009.6230307842002</c:v>
                </c:pt>
                <c:pt idx="1657">
                  <c:v>4006.4764451351398</c:v>
                </c:pt>
                <c:pt idx="1658">
                  <c:v>4003.3247202141301</c:v>
                </c:pt>
                <c:pt idx="1659">
                  <c:v>4000.16785788576</c:v>
                </c:pt>
                <c:pt idx="1660">
                  <c:v>3997.00586001797</c:v>
                </c:pt>
                <c:pt idx="1661">
                  <c:v>3993.8387284820801</c:v>
                </c:pt>
                <c:pt idx="1662">
                  <c:v>3990.6664651527799</c:v>
                </c:pt>
                <c:pt idx="1663">
                  <c:v>3987.48907190814</c:v>
                </c:pt>
                <c:pt idx="1664">
                  <c:v>3984.3065506296398</c:v>
                </c:pt>
                <c:pt idx="1665">
                  <c:v>3981.1189032021398</c:v>
                </c:pt>
                <c:pt idx="1666">
                  <c:v>3977.9261315139202</c:v>
                </c:pt>
                <c:pt idx="1667">
                  <c:v>3974.7282374566598</c:v>
                </c:pt>
                <c:pt idx="1668">
                  <c:v>3971.5252229254602</c:v>
                </c:pt>
                <c:pt idx="1669">
                  <c:v>3968.31708981885</c:v>
                </c:pt>
                <c:pt idx="1670">
                  <c:v>3965.1038400387802</c:v>
                </c:pt>
                <c:pt idx="1671">
                  <c:v>3961.8854754906502</c:v>
                </c:pt>
                <c:pt idx="1672">
                  <c:v>3958.6619980832902</c:v>
                </c:pt>
                <c:pt idx="1673">
                  <c:v>3955.4334097289902</c:v>
                </c:pt>
                <c:pt idx="1674">
                  <c:v>3952.1997123434899</c:v>
                </c:pt>
                <c:pt idx="1675">
                  <c:v>3948.9609078459998</c:v>
                </c:pt>
                <c:pt idx="1676">
                  <c:v>3945.7169981592001</c:v>
                </c:pt>
                <c:pt idx="1677">
                  <c:v>3942.4679852092199</c:v>
                </c:pt>
                <c:pt idx="1678">
                  <c:v>3939.2138709257001</c:v>
                </c:pt>
                <c:pt idx="1679">
                  <c:v>3935.9546572417598</c:v>
                </c:pt>
                <c:pt idx="1680">
                  <c:v>3932.6903460939998</c:v>
                </c:pt>
                <c:pt idx="1681">
                  <c:v>3929.42093942253</c:v>
                </c:pt>
                <c:pt idx="1682">
                  <c:v>3926.1464391709501</c:v>
                </c:pt>
                <c:pt idx="1683">
                  <c:v>3922.8668472864001</c:v>
                </c:pt>
                <c:pt idx="1684">
                  <c:v>3919.5821657195202</c:v>
                </c:pt>
                <c:pt idx="1685">
                  <c:v>3916.2923964244501</c:v>
                </c:pt>
                <c:pt idx="1686">
                  <c:v>3912.9975413589</c:v>
                </c:pt>
                <c:pt idx="1687">
                  <c:v>3909.6976024840801</c:v>
                </c:pt>
                <c:pt idx="1688">
                  <c:v>3906.39258176475</c:v>
                </c:pt>
                <c:pt idx="1689">
                  <c:v>3903.08248116922</c:v>
                </c:pt>
                <c:pt idx="1690">
                  <c:v>3899.7673026693601</c:v>
                </c:pt>
                <c:pt idx="1691">
                  <c:v>3896.44704824057</c:v>
                </c:pt>
                <c:pt idx="1692">
                  <c:v>3893.1217198618301</c:v>
                </c:pt>
                <c:pt idx="1693">
                  <c:v>3889.7913195156798</c:v>
                </c:pt>
                <c:pt idx="1694">
                  <c:v>3886.4558491882299</c:v>
                </c:pt>
                <c:pt idx="1695">
                  <c:v>3883.1153108691901</c:v>
                </c:pt>
                <c:pt idx="1696">
                  <c:v>3879.76970655183</c:v>
                </c:pt>
                <c:pt idx="1697">
                  <c:v>3876.4190382330098</c:v>
                </c:pt>
                <c:pt idx="1698">
                  <c:v>3873.0633079131999</c:v>
                </c:pt>
                <c:pt idx="1699">
                  <c:v>3869.70251759645</c:v>
                </c:pt>
                <c:pt idx="1700">
                  <c:v>3866.3366692904301</c:v>
                </c:pt>
                <c:pt idx="1701">
                  <c:v>3862.96576500641</c:v>
                </c:pt>
                <c:pt idx="1702">
                  <c:v>3859.5898067592898</c:v>
                </c:pt>
                <c:pt idx="1703">
                  <c:v>3856.2087965675601</c:v>
                </c:pt>
                <c:pt idx="1704">
                  <c:v>3852.82273645337</c:v>
                </c:pt>
                <c:pt idx="1705">
                  <c:v>3849.4316284424799</c:v>
                </c:pt>
                <c:pt idx="1706">
                  <c:v>3846.0354745642799</c:v>
                </c:pt>
                <c:pt idx="1707">
                  <c:v>3842.6342768518098</c:v>
                </c:pt>
                <c:pt idx="1708">
                  <c:v>3839.2280373417698</c:v>
                </c:pt>
                <c:pt idx="1709">
                  <c:v>3835.8167580744698</c:v>
                </c:pt>
                <c:pt idx="1710">
                  <c:v>3832.4004410939101</c:v>
                </c:pt>
                <c:pt idx="1711">
                  <c:v>3828.9790884477402</c:v>
                </c:pt>
                <c:pt idx="1712">
                  <c:v>3825.5527021872499</c:v>
                </c:pt>
                <c:pt idx="1713">
                  <c:v>3822.1212843674498</c:v>
                </c:pt>
                <c:pt idx="1714">
                  <c:v>3818.6848370469602</c:v>
                </c:pt>
                <c:pt idx="1715">
                  <c:v>3815.2433622881299</c:v>
                </c:pt>
                <c:pt idx="1716">
                  <c:v>3811.7968621569698</c:v>
                </c:pt>
                <c:pt idx="1717">
                  <c:v>3808.3453387231698</c:v>
                </c:pt>
                <c:pt idx="1718">
                  <c:v>3804.8887940601298</c:v>
                </c:pt>
                <c:pt idx="1719">
                  <c:v>3801.4272302449299</c:v>
                </c:pt>
                <c:pt idx="1720">
                  <c:v>3797.9606493583601</c:v>
                </c:pt>
                <c:pt idx="1721">
                  <c:v>3794.4890534849101</c:v>
                </c:pt>
                <c:pt idx="1722">
                  <c:v>3791.0124447127801</c:v>
                </c:pt>
                <c:pt idx="1723">
                  <c:v>3787.5308251338702</c:v>
                </c:pt>
                <c:pt idx="1724">
                  <c:v>3784.0441968438299</c:v>
                </c:pt>
                <c:pt idx="1725">
                  <c:v>3780.55256194201</c:v>
                </c:pt>
                <c:pt idx="1726">
                  <c:v>3777.0559225314701</c:v>
                </c:pt>
                <c:pt idx="1727">
                  <c:v>3773.55428071903</c:v>
                </c:pt>
                <c:pt idx="1728">
                  <c:v>3770.04763861523</c:v>
                </c:pt>
                <c:pt idx="1729">
                  <c:v>3766.5359983343501</c:v>
                </c:pt>
                <c:pt idx="1730">
                  <c:v>3763.0193619944098</c:v>
                </c:pt>
                <c:pt idx="1731">
                  <c:v>3759.4977317171702</c:v>
                </c:pt>
                <c:pt idx="1732">
                  <c:v>3755.9711096281599</c:v>
                </c:pt>
                <c:pt idx="1733">
                  <c:v>3752.4394978566402</c:v>
                </c:pt>
                <c:pt idx="1734">
                  <c:v>3748.9028985356399</c:v>
                </c:pt>
                <c:pt idx="1735">
                  <c:v>3745.36131380194</c:v>
                </c:pt>
                <c:pt idx="1736">
                  <c:v>3741.8147457961099</c:v>
                </c:pt>
                <c:pt idx="1737">
                  <c:v>3738.2631966624699</c:v>
                </c:pt>
                <c:pt idx="1738">
                  <c:v>3734.70666854911</c:v>
                </c:pt>
                <c:pt idx="1739">
                  <c:v>3731.14516360789</c:v>
                </c:pt>
                <c:pt idx="1740">
                  <c:v>3727.5786839944899</c:v>
                </c:pt>
                <c:pt idx="1741">
                  <c:v>3724.0072318683101</c:v>
                </c:pt>
                <c:pt idx="1742">
                  <c:v>3720.4308093925902</c:v>
                </c:pt>
                <c:pt idx="1743">
                  <c:v>3716.8494187343399</c:v>
                </c:pt>
                <c:pt idx="1744">
                  <c:v>3713.2630620643599</c:v>
                </c:pt>
                <c:pt idx="1745">
                  <c:v>3709.6717415572498</c:v>
                </c:pt>
                <c:pt idx="1746">
                  <c:v>3706.0754593914198</c:v>
                </c:pt>
                <c:pt idx="1747">
                  <c:v>3702.4742177490598</c:v>
                </c:pt>
                <c:pt idx="1748">
                  <c:v>3698.8680188161902</c:v>
                </c:pt>
                <c:pt idx="1749">
                  <c:v>3695.2568647826301</c:v>
                </c:pt>
                <c:pt idx="1750">
                  <c:v>3691.6407578420199</c:v>
                </c:pt>
                <c:pt idx="1751">
                  <c:v>3688.01970019181</c:v>
                </c:pt>
                <c:pt idx="1752">
                  <c:v>3684.3936940332601</c:v>
                </c:pt>
                <c:pt idx="1753">
                  <c:v>3680.7627415714701</c:v>
                </c:pt>
                <c:pt idx="1754">
                  <c:v>3677.1268450153598</c:v>
                </c:pt>
                <c:pt idx="1755">
                  <c:v>3673.4860065776802</c:v>
                </c:pt>
                <c:pt idx="1756">
                  <c:v>3669.84022847501</c:v>
                </c:pt>
                <c:pt idx="1757">
                  <c:v>3666.18951292775</c:v>
                </c:pt>
                <c:pt idx="1758">
                  <c:v>3662.53386216016</c:v>
                </c:pt>
                <c:pt idx="1759">
                  <c:v>3658.87327840033</c:v>
                </c:pt>
                <c:pt idx="1760">
                  <c:v>3655.2077638802002</c:v>
                </c:pt>
                <c:pt idx="1761">
                  <c:v>3651.53732083553</c:v>
                </c:pt>
                <c:pt idx="1762">
                  <c:v>3647.86195150596</c:v>
                </c:pt>
                <c:pt idx="1763">
                  <c:v>3644.1816581349699</c:v>
                </c:pt>
                <c:pt idx="1764">
                  <c:v>3640.4964429698798</c:v>
                </c:pt>
                <c:pt idx="1765">
                  <c:v>3636.8063082618901</c:v>
                </c:pt>
                <c:pt idx="1766">
                  <c:v>3633.1112562660401</c:v>
                </c:pt>
                <c:pt idx="1767">
                  <c:v>3629.41128924123</c:v>
                </c:pt>
                <c:pt idx="1768">
                  <c:v>3625.7064094502398</c:v>
                </c:pt>
                <c:pt idx="1769">
                  <c:v>3621.9966191597</c:v>
                </c:pt>
                <c:pt idx="1770">
                  <c:v>3618.28192064013</c:v>
                </c:pt>
                <c:pt idx="1771">
                  <c:v>3614.56231616589</c:v>
                </c:pt>
                <c:pt idx="1772">
                  <c:v>3610.8378080152302</c:v>
                </c:pt>
                <c:pt idx="1773">
                  <c:v>3607.10839847027</c:v>
                </c:pt>
                <c:pt idx="1774">
                  <c:v>3603.3740898170299</c:v>
                </c:pt>
                <c:pt idx="1775">
                  <c:v>3599.6348843453702</c:v>
                </c:pt>
                <c:pt idx="1776">
                  <c:v>3595.8907843490601</c:v>
                </c:pt>
                <c:pt idx="1777">
                  <c:v>3592.1417921257498</c:v>
                </c:pt>
                <c:pt idx="1778">
                  <c:v>3588.3879099769701</c:v>
                </c:pt>
                <c:pt idx="1779">
                  <c:v>3584.6291402081301</c:v>
                </c:pt>
                <c:pt idx="1780">
                  <c:v>3580.8654851285501</c:v>
                </c:pt>
                <c:pt idx="1781">
                  <c:v>3577.0969470514301</c:v>
                </c:pt>
                <c:pt idx="1782">
                  <c:v>3573.3235282938599</c:v>
                </c:pt>
                <c:pt idx="1783">
                  <c:v>3569.5452311768299</c:v>
                </c:pt>
                <c:pt idx="1784">
                  <c:v>3565.7620580252401</c:v>
                </c:pt>
                <c:pt idx="1785">
                  <c:v>3561.9740111678602</c:v>
                </c:pt>
                <c:pt idx="1786">
                  <c:v>3558.1810929373901</c:v>
                </c:pt>
                <c:pt idx="1787">
                  <c:v>3554.3833056704102</c:v>
                </c:pt>
                <c:pt idx="1788">
                  <c:v>3550.5806517074102</c:v>
                </c:pt>
                <c:pt idx="1789">
                  <c:v>3546.77313339281</c:v>
                </c:pt>
                <c:pt idx="1790">
                  <c:v>3542.9607530748899</c:v>
                </c:pt>
                <c:pt idx="1791">
                  <c:v>3539.1435131058802</c:v>
                </c:pt>
                <c:pt idx="1792">
                  <c:v>3535.32141584191</c:v>
                </c:pt>
                <c:pt idx="1793">
                  <c:v>3531.49446364301</c:v>
                </c:pt>
                <c:pt idx="1794">
                  <c:v>3527.6626588731201</c:v>
                </c:pt>
                <c:pt idx="1795">
                  <c:v>3523.8260039001202</c:v>
                </c:pt>
                <c:pt idx="1796">
                  <c:v>3519.9845010957802</c:v>
                </c:pt>
                <c:pt idx="1797">
                  <c:v>3516.1381528358102</c:v>
                </c:pt>
                <c:pt idx="1798">
                  <c:v>3512.2869614997999</c:v>
                </c:pt>
                <c:pt idx="1799">
                  <c:v>3508.4309294713098</c:v>
                </c:pt>
                <c:pt idx="1800">
                  <c:v>3504.5700591377799</c:v>
                </c:pt>
                <c:pt idx="1801">
                  <c:v>3500.7043528906001</c:v>
                </c:pt>
                <c:pt idx="1802">
                  <c:v>3496.8338131250598</c:v>
                </c:pt>
                <c:pt idx="1803">
                  <c:v>3492.95844224037</c:v>
                </c:pt>
                <c:pt idx="1804">
                  <c:v>3489.0782426397</c:v>
                </c:pt>
                <c:pt idx="1805">
                  <c:v>3485.1932167301202</c:v>
                </c:pt>
                <c:pt idx="1806">
                  <c:v>3481.3033669226102</c:v>
                </c:pt>
                <c:pt idx="1807">
                  <c:v>3477.4086956321198</c:v>
                </c:pt>
                <c:pt idx="1808">
                  <c:v>3473.5092052774999</c:v>
                </c:pt>
                <c:pt idx="1809">
                  <c:v>3469.60489828153</c:v>
                </c:pt>
                <c:pt idx="1810">
                  <c:v>3465.69577707093</c:v>
                </c:pt>
                <c:pt idx="1811">
                  <c:v>3461.7818440763399</c:v>
                </c:pt>
                <c:pt idx="1812">
                  <c:v>3457.8631017323301</c:v>
                </c:pt>
                <c:pt idx="1813">
                  <c:v>3453.93955247742</c:v>
                </c:pt>
                <c:pt idx="1814">
                  <c:v>3450.0111987540499</c:v>
                </c:pt>
                <c:pt idx="1815">
                  <c:v>3446.0780430085902</c:v>
                </c:pt>
                <c:pt idx="1816">
                  <c:v>3442.1400876913399</c:v>
                </c:pt>
                <c:pt idx="1817">
                  <c:v>3438.1973352565501</c:v>
                </c:pt>
                <c:pt idx="1818">
                  <c:v>3434.2497881623899</c:v>
                </c:pt>
                <c:pt idx="1819">
                  <c:v>3430.2974488709701</c:v>
                </c:pt>
                <c:pt idx="1820">
                  <c:v>3426.3403198483402</c:v>
                </c:pt>
                <c:pt idx="1821">
                  <c:v>3422.3784035644699</c:v>
                </c:pt>
                <c:pt idx="1822">
                  <c:v>3418.4117024932798</c:v>
                </c:pt>
                <c:pt idx="1823">
                  <c:v>3414.4402191126301</c:v>
                </c:pt>
                <c:pt idx="1824">
                  <c:v>3410.4639559042898</c:v>
                </c:pt>
                <c:pt idx="1825">
                  <c:v>3406.4829153539899</c:v>
                </c:pt>
                <c:pt idx="1826">
                  <c:v>3402.4970999513898</c:v>
                </c:pt>
                <c:pt idx="1827">
                  <c:v>3398.5065121900998</c:v>
                </c:pt>
                <c:pt idx="1828">
                  <c:v>3394.51115456763</c:v>
                </c:pt>
                <c:pt idx="1829">
                  <c:v>3390.5110295854502</c:v>
                </c:pt>
                <c:pt idx="1830">
                  <c:v>3386.5061397489799</c:v>
                </c:pt>
                <c:pt idx="1831">
                  <c:v>3382.49648756755</c:v>
                </c:pt>
                <c:pt idx="1832">
                  <c:v>3378.4820755544301</c:v>
                </c:pt>
                <c:pt idx="1833">
                  <c:v>3374.46290622684</c:v>
                </c:pt>
                <c:pt idx="1834">
                  <c:v>3370.4389821059299</c:v>
                </c:pt>
                <c:pt idx="1835">
                  <c:v>3366.4103057167799</c:v>
                </c:pt>
                <c:pt idx="1836">
                  <c:v>3362.3768795884098</c:v>
                </c:pt>
                <c:pt idx="1837">
                  <c:v>3358.3387062537699</c:v>
                </c:pt>
                <c:pt idx="1838">
                  <c:v>3354.2957882497399</c:v>
                </c:pt>
                <c:pt idx="1839">
                  <c:v>3350.2481281171499</c:v>
                </c:pt>
                <c:pt idx="1840">
                  <c:v>3346.1957284007399</c:v>
                </c:pt>
                <c:pt idx="1841">
                  <c:v>3342.13859164921</c:v>
                </c:pt>
                <c:pt idx="1842">
                  <c:v>3338.0767204151798</c:v>
                </c:pt>
                <c:pt idx="1843">
                  <c:v>3334.0101172551799</c:v>
                </c:pt>
                <c:pt idx="1844">
                  <c:v>3329.9387847297098</c:v>
                </c:pt>
                <c:pt idx="1845">
                  <c:v>3325.8627254031699</c:v>
                </c:pt>
                <c:pt idx="1846">
                  <c:v>3321.7819418439099</c:v>
                </c:pt>
                <c:pt idx="1847">
                  <c:v>3317.6964366242</c:v>
                </c:pt>
                <c:pt idx="1848">
                  <c:v>3313.60621232022</c:v>
                </c:pt>
                <c:pt idx="1849">
                  <c:v>3309.5112715121199</c:v>
                </c:pt>
                <c:pt idx="1850">
                  <c:v>3305.4116167839302</c:v>
                </c:pt>
                <c:pt idx="1851">
                  <c:v>3301.3072507236402</c:v>
                </c:pt>
                <c:pt idx="1852">
                  <c:v>3297.1981759231398</c:v>
                </c:pt>
                <c:pt idx="1853">
                  <c:v>3293.0843949782602</c:v>
                </c:pt>
                <c:pt idx="1854">
                  <c:v>3288.9659104887501</c:v>
                </c:pt>
                <c:pt idx="1855">
                  <c:v>3284.8427250582699</c:v>
                </c:pt>
                <c:pt idx="1856">
                  <c:v>3280.7148412944198</c:v>
                </c:pt>
                <c:pt idx="1857">
                  <c:v>3276.5822618087</c:v>
                </c:pt>
                <c:pt idx="1858">
                  <c:v>3272.4449892165298</c:v>
                </c:pt>
                <c:pt idx="1859">
                  <c:v>3268.3030261372701</c:v>
                </c:pt>
                <c:pt idx="1860">
                  <c:v>3264.1563751941499</c:v>
                </c:pt>
                <c:pt idx="1861">
                  <c:v>3260.0050390143701</c:v>
                </c:pt>
                <c:pt idx="1862">
                  <c:v>3255.84902022899</c:v>
                </c:pt>
                <c:pt idx="1863">
                  <c:v>3251.6883214730201</c:v>
                </c:pt>
                <c:pt idx="1864">
                  <c:v>3247.5229453853499</c:v>
                </c:pt>
                <c:pt idx="1865">
                  <c:v>3243.35289460882</c:v>
                </c:pt>
                <c:pt idx="1866">
                  <c:v>3239.1781717901199</c:v>
                </c:pt>
                <c:pt idx="1867">
                  <c:v>3234.9987795799002</c:v>
                </c:pt>
                <c:pt idx="1868">
                  <c:v>3230.8147206326698</c:v>
                </c:pt>
                <c:pt idx="1869">
                  <c:v>3226.62599760687</c:v>
                </c:pt>
                <c:pt idx="1870">
                  <c:v>3222.4326131648399</c:v>
                </c:pt>
                <c:pt idx="1871">
                  <c:v>3218.2345699727898</c:v>
                </c:pt>
                <c:pt idx="1872">
                  <c:v>3214.0318707008701</c:v>
                </c:pt>
                <c:pt idx="1873">
                  <c:v>3209.8245180230801</c:v>
                </c:pt>
                <c:pt idx="1874">
                  <c:v>3205.6125146173499</c:v>
                </c:pt>
                <c:pt idx="1875">
                  <c:v>3201.39586316548</c:v>
                </c:pt>
                <c:pt idx="1876">
                  <c:v>3197.1745663531701</c:v>
                </c:pt>
                <c:pt idx="1877">
                  <c:v>3192.9486268700002</c:v>
                </c:pt>
                <c:pt idx="1878">
                  <c:v>3188.7180474094398</c:v>
                </c:pt>
                <c:pt idx="1879">
                  <c:v>3184.4828306688401</c:v>
                </c:pt>
                <c:pt idx="1880">
                  <c:v>3180.2429793494398</c:v>
                </c:pt>
                <c:pt idx="1881">
                  <c:v>3175.99849615635</c:v>
                </c:pt>
                <c:pt idx="1882">
                  <c:v>3171.7493837985598</c:v>
                </c:pt>
                <c:pt idx="1883">
                  <c:v>3167.4956449889301</c:v>
                </c:pt>
                <c:pt idx="1884">
                  <c:v>3163.23728244421</c:v>
                </c:pt>
                <c:pt idx="1885">
                  <c:v>3158.9742988849898</c:v>
                </c:pt>
                <c:pt idx="1886">
                  <c:v>3154.70669703576</c:v>
                </c:pt>
                <c:pt idx="1887">
                  <c:v>3150.4344796248602</c:v>
                </c:pt>
                <c:pt idx="1888">
                  <c:v>3146.15764938449</c:v>
                </c:pt>
                <c:pt idx="1889">
                  <c:v>3141.8762090507098</c:v>
                </c:pt>
                <c:pt idx="1890">
                  <c:v>3137.5901613634601</c:v>
                </c:pt>
                <c:pt idx="1891">
                  <c:v>3133.2995090665099</c:v>
                </c:pt>
                <c:pt idx="1892">
                  <c:v>3129.0042549074901</c:v>
                </c:pt>
                <c:pt idx="1893">
                  <c:v>3124.70440163789</c:v>
                </c:pt>
                <c:pt idx="1894">
                  <c:v>3120.3999520130501</c:v>
                </c:pt>
                <c:pt idx="1895">
                  <c:v>3116.09090879213</c:v>
                </c:pt>
                <c:pt idx="1896">
                  <c:v>3111.77727473816</c:v>
                </c:pt>
                <c:pt idx="1897">
                  <c:v>3107.45905261799</c:v>
                </c:pt>
                <c:pt idx="1898">
                  <c:v>3103.13624520233</c:v>
                </c:pt>
                <c:pt idx="1899">
                  <c:v>3098.80885526571</c:v>
                </c:pt>
                <c:pt idx="1900">
                  <c:v>3094.47688558648</c:v>
                </c:pt>
                <c:pt idx="1901">
                  <c:v>3090.1403389468401</c:v>
                </c:pt>
                <c:pt idx="1902">
                  <c:v>3085.79921813281</c:v>
                </c:pt>
                <c:pt idx="1903">
                  <c:v>3081.4535259342301</c:v>
                </c:pt>
                <c:pt idx="1904">
                  <c:v>3077.1032651447499</c:v>
                </c:pt>
                <c:pt idx="1905">
                  <c:v>3072.74843856184</c:v>
                </c:pt>
                <c:pt idx="1906">
                  <c:v>3068.3890489868099</c:v>
                </c:pt>
                <c:pt idx="1907">
                  <c:v>3064.0250992247502</c:v>
                </c:pt>
                <c:pt idx="1908">
                  <c:v>3059.6565920845601</c:v>
                </c:pt>
                <c:pt idx="1909">
                  <c:v>3055.2835303789502</c:v>
                </c:pt>
                <c:pt idx="1910">
                  <c:v>3050.9059169244301</c:v>
                </c:pt>
                <c:pt idx="1911">
                  <c:v>3046.5237545413202</c:v>
                </c:pt>
                <c:pt idx="1912">
                  <c:v>3042.13704605371</c:v>
                </c:pt>
                <c:pt idx="1913">
                  <c:v>3037.7457942894898</c:v>
                </c:pt>
                <c:pt idx="1914">
                  <c:v>3033.3500020803499</c:v>
                </c:pt>
                <c:pt idx="1915">
                  <c:v>3028.94967226174</c:v>
                </c:pt>
                <c:pt idx="1916">
                  <c:v>3024.5448076729099</c:v>
                </c:pt>
                <c:pt idx="1917">
                  <c:v>3020.1354111568799</c:v>
                </c:pt>
                <c:pt idx="1918">
                  <c:v>3015.7214855604502</c:v>
                </c:pt>
                <c:pt idx="1919">
                  <c:v>3011.3030337341602</c:v>
                </c:pt>
                <c:pt idx="1920">
                  <c:v>3006.8800585323502</c:v>
                </c:pt>
                <c:pt idx="1921">
                  <c:v>3002.45256281312</c:v>
                </c:pt>
                <c:pt idx="1922">
                  <c:v>2998.0205494382999</c:v>
                </c:pt>
                <c:pt idx="1923">
                  <c:v>2993.5840212735102</c:v>
                </c:pt>
                <c:pt idx="1924">
                  <c:v>2989.1429811880898</c:v>
                </c:pt>
                <c:pt idx="1925">
                  <c:v>2984.6974320551399</c:v>
                </c:pt>
                <c:pt idx="1926">
                  <c:v>2980.2473767515098</c:v>
                </c:pt>
                <c:pt idx="1927">
                  <c:v>2975.79281815779</c:v>
                </c:pt>
                <c:pt idx="1928">
                  <c:v>2971.3337591582799</c:v>
                </c:pt>
                <c:pt idx="1929">
                  <c:v>2966.8702026410501</c:v>
                </c:pt>
                <c:pt idx="1930">
                  <c:v>2962.4021514978499</c:v>
                </c:pt>
                <c:pt idx="1931">
                  <c:v>2957.9296086242002</c:v>
                </c:pt>
                <c:pt idx="1932">
                  <c:v>2953.4525769193101</c:v>
                </c:pt>
                <c:pt idx="1933">
                  <c:v>2948.9710592861202</c:v>
                </c:pt>
                <c:pt idx="1934">
                  <c:v>2944.48505863126</c:v>
                </c:pt>
                <c:pt idx="1935">
                  <c:v>2939.9945778650899</c:v>
                </c:pt>
                <c:pt idx="1936">
                  <c:v>2935.49961990167</c:v>
                </c:pt>
                <c:pt idx="1937">
                  <c:v>2931.0001876587298</c:v>
                </c:pt>
                <c:pt idx="1938">
                  <c:v>2926.49628405773</c:v>
                </c:pt>
                <c:pt idx="1939">
                  <c:v>2921.9879120237902</c:v>
                </c:pt>
                <c:pt idx="1940">
                  <c:v>2917.4750744857301</c:v>
                </c:pt>
                <c:pt idx="1941">
                  <c:v>2912.9577743760601</c:v>
                </c:pt>
                <c:pt idx="1942">
                  <c:v>2908.43601463094</c:v>
                </c:pt>
                <c:pt idx="1943">
                  <c:v>2903.90979819021</c:v>
                </c:pt>
                <c:pt idx="1944">
                  <c:v>2899.3791279973998</c:v>
                </c:pt>
                <c:pt idx="1945">
                  <c:v>2894.84400699967</c:v>
                </c:pt>
                <c:pt idx="1946">
                  <c:v>2890.3044381478398</c:v>
                </c:pt>
                <c:pt idx="1947">
                  <c:v>2885.7604243964201</c:v>
                </c:pt>
                <c:pt idx="1948">
                  <c:v>2881.2119687035201</c:v>
                </c:pt>
                <c:pt idx="1949">
                  <c:v>2876.6590740309298</c:v>
                </c:pt>
                <c:pt idx="1950">
                  <c:v>2872.1017433440402</c:v>
                </c:pt>
                <c:pt idx="1951">
                  <c:v>2867.53997961192</c:v>
                </c:pt>
                <c:pt idx="1952">
                  <c:v>2862.9737858072299</c:v>
                </c:pt>
                <c:pt idx="1953">
                  <c:v>2858.4031649062799</c:v>
                </c:pt>
                <c:pt idx="1954">
                  <c:v>2853.8281198889799</c:v>
                </c:pt>
                <c:pt idx="1955">
                  <c:v>2849.24865373887</c:v>
                </c:pt>
                <c:pt idx="1956">
                  <c:v>2844.6647694430799</c:v>
                </c:pt>
                <c:pt idx="1957">
                  <c:v>2840.0764699923602</c:v>
                </c:pt>
                <c:pt idx="1958">
                  <c:v>2835.4837583810499</c:v>
                </c:pt>
                <c:pt idx="1959">
                  <c:v>2830.8866376071001</c:v>
                </c:pt>
                <c:pt idx="1960">
                  <c:v>2826.28511067202</c:v>
                </c:pt>
                <c:pt idx="1961">
                  <c:v>2821.6791805809298</c:v>
                </c:pt>
                <c:pt idx="1962">
                  <c:v>2817.0688503425099</c:v>
                </c:pt>
                <c:pt idx="1963">
                  <c:v>2812.4541229690199</c:v>
                </c:pt>
                <c:pt idx="1964">
                  <c:v>2807.83500147629</c:v>
                </c:pt>
                <c:pt idx="1965">
                  <c:v>2803.21148888371</c:v>
                </c:pt>
                <c:pt idx="1966">
                  <c:v>2798.5835882142301</c:v>
                </c:pt>
                <c:pt idx="1967">
                  <c:v>2793.9513024943399</c:v>
                </c:pt>
                <c:pt idx="1968">
                  <c:v>2789.3146347540901</c:v>
                </c:pt>
                <c:pt idx="1969">
                  <c:v>2784.6735880270498</c:v>
                </c:pt>
                <c:pt idx="1970">
                  <c:v>2780.0281653503598</c:v>
                </c:pt>
                <c:pt idx="1971">
                  <c:v>2775.37836976465</c:v>
                </c:pt>
                <c:pt idx="1972">
                  <c:v>2770.7242043141</c:v>
                </c:pt>
                <c:pt idx="1973">
                  <c:v>2766.0656720463999</c:v>
                </c:pt>
                <c:pt idx="1974">
                  <c:v>2761.4027760127401</c:v>
                </c:pt>
                <c:pt idx="1975">
                  <c:v>2756.7355192678501</c:v>
                </c:pt>
                <c:pt idx="1976">
                  <c:v>2752.06390486993</c:v>
                </c:pt>
                <c:pt idx="1977">
                  <c:v>2747.3879358806798</c:v>
                </c:pt>
                <c:pt idx="1978">
                  <c:v>2742.7076153653002</c:v>
                </c:pt>
                <c:pt idx="1979">
                  <c:v>2738.0229463924602</c:v>
                </c:pt>
                <c:pt idx="1980">
                  <c:v>2733.3339320343298</c:v>
                </c:pt>
                <c:pt idx="1981">
                  <c:v>2728.6405753665199</c:v>
                </c:pt>
                <c:pt idx="1982">
                  <c:v>2723.9428794681398</c:v>
                </c:pt>
                <c:pt idx="1983">
                  <c:v>2719.24084742173</c:v>
                </c:pt>
                <c:pt idx="1984">
                  <c:v>2714.5344823133</c:v>
                </c:pt>
                <c:pt idx="1985">
                  <c:v>2709.8237872323002</c:v>
                </c:pt>
                <c:pt idx="1986">
                  <c:v>2705.1087652716401</c:v>
                </c:pt>
                <c:pt idx="1987">
                  <c:v>2700.3894195276298</c:v>
                </c:pt>
                <c:pt idx="1988">
                  <c:v>2695.6657531000501</c:v>
                </c:pt>
                <c:pt idx="1989">
                  <c:v>2690.9377690920701</c:v>
                </c:pt>
                <c:pt idx="1990">
                  <c:v>2686.2054706102899</c:v>
                </c:pt>
                <c:pt idx="1991">
                  <c:v>2681.4688607647399</c:v>
                </c:pt>
                <c:pt idx="1992">
                  <c:v>2676.7279426688101</c:v>
                </c:pt>
                <c:pt idx="1993">
                  <c:v>2671.9827194393201</c:v>
                </c:pt>
                <c:pt idx="1994">
                  <c:v>2667.2331941964899</c:v>
                </c:pt>
                <c:pt idx="1995">
                  <c:v>2662.4793700638902</c:v>
                </c:pt>
                <c:pt idx="1996">
                  <c:v>2657.7212501684899</c:v>
                </c:pt>
                <c:pt idx="1997">
                  <c:v>2652.95883764064</c:v>
                </c:pt>
                <c:pt idx="1998">
                  <c:v>2648.1921356140401</c:v>
                </c:pt>
                <c:pt idx="1999">
                  <c:v>2643.4211472257598</c:v>
                </c:pt>
                <c:pt idx="2000">
                  <c:v>2638.6458756162201</c:v>
                </c:pt>
                <c:pt idx="2001">
                  <c:v>2633.86632392917</c:v>
                </c:pt>
                <c:pt idx="2002">
                  <c:v>2629.0824953117299</c:v>
                </c:pt>
                <c:pt idx="2003">
                  <c:v>2624.2943929143198</c:v>
                </c:pt>
                <c:pt idx="2004">
                  <c:v>2619.50201989071</c:v>
                </c:pt>
                <c:pt idx="2005">
                  <c:v>2614.7053793979799</c:v>
                </c:pt>
                <c:pt idx="2006">
                  <c:v>2609.9044745965198</c:v>
                </c:pt>
                <c:pt idx="2007">
                  <c:v>2605.0993086500298</c:v>
                </c:pt>
                <c:pt idx="2008">
                  <c:v>2600.2898847255101</c:v>
                </c:pt>
                <c:pt idx="2009">
                  <c:v>2595.47620599324</c:v>
                </c:pt>
                <c:pt idx="2010">
                  <c:v>2590.6582756267999</c:v>
                </c:pt>
                <c:pt idx="2011">
                  <c:v>2585.8360968030502</c:v>
                </c:pt>
                <c:pt idx="2012">
                  <c:v>2581.0096727021</c:v>
                </c:pt>
                <c:pt idx="2013">
                  <c:v>2576.1790065073401</c:v>
                </c:pt>
                <c:pt idx="2014">
                  <c:v>2571.3441014054101</c:v>
                </c:pt>
                <c:pt idx="2015">
                  <c:v>2566.50496058621</c:v>
                </c:pt>
                <c:pt idx="2016">
                  <c:v>2561.6615872428702</c:v>
                </c:pt>
                <c:pt idx="2017">
                  <c:v>2556.8139845717601</c:v>
                </c:pt>
                <c:pt idx="2018">
                  <c:v>2551.96215577249</c:v>
                </c:pt>
                <c:pt idx="2019">
                  <c:v>2547.1061040478698</c:v>
                </c:pt>
                <c:pt idx="2020">
                  <c:v>2542.24583260394</c:v>
                </c:pt>
                <c:pt idx="2021">
                  <c:v>2537.3813446499298</c:v>
                </c:pt>
                <c:pt idx="2022">
                  <c:v>2532.5126433983</c:v>
                </c:pt>
                <c:pt idx="2023">
                  <c:v>2527.6397320646702</c:v>
                </c:pt>
                <c:pt idx="2024">
                  <c:v>2522.7626138678502</c:v>
                </c:pt>
                <c:pt idx="2025">
                  <c:v>2517.8812920298501</c:v>
                </c:pt>
                <c:pt idx="2026">
                  <c:v>2512.99576977582</c:v>
                </c:pt>
                <c:pt idx="2027">
                  <c:v>2508.10605033409</c:v>
                </c:pt>
                <c:pt idx="2028">
                  <c:v>2503.2121369361398</c:v>
                </c:pt>
                <c:pt idx="2029">
                  <c:v>2498.3140328166</c:v>
                </c:pt>
                <c:pt idx="2030">
                  <c:v>2493.41174121323</c:v>
                </c:pt>
                <c:pt idx="2031">
                  <c:v>2488.50526536694</c:v>
                </c:pt>
                <c:pt idx="2032">
                  <c:v>2483.5946085217402</c:v>
                </c:pt>
                <c:pt idx="2033">
                  <c:v>2478.67977392478</c:v>
                </c:pt>
                <c:pt idx="2034">
                  <c:v>2473.7607648263102</c:v>
                </c:pt>
                <c:pt idx="2035">
                  <c:v>2468.8375844796701</c:v>
                </c:pt>
                <c:pt idx="2036">
                  <c:v>2463.9102361413202</c:v>
                </c:pt>
                <c:pt idx="2037">
                  <c:v>2458.9787230707698</c:v>
                </c:pt>
                <c:pt idx="2038">
                  <c:v>2454.0430485306301</c:v>
                </c:pt>
                <c:pt idx="2039">
                  <c:v>2449.1032157865998</c:v>
                </c:pt>
                <c:pt idx="2040">
                  <c:v>2444.1592281073899</c:v>
                </c:pt>
                <c:pt idx="2041">
                  <c:v>2439.21108876481</c:v>
                </c:pt>
                <c:pt idx="2042">
                  <c:v>2434.2588010336899</c:v>
                </c:pt>
                <c:pt idx="2043">
                  <c:v>2429.3023681919199</c:v>
                </c:pt>
                <c:pt idx="2044">
                  <c:v>2424.3417935204002</c:v>
                </c:pt>
                <c:pt idx="2045">
                  <c:v>2419.3770803030602</c:v>
                </c:pt>
                <c:pt idx="2046">
                  <c:v>2414.4082318268502</c:v>
                </c:pt>
                <c:pt idx="2047">
                  <c:v>2409.4352513817298</c:v>
                </c:pt>
                <c:pt idx="2048">
                  <c:v>2404.4581422606202</c:v>
                </c:pt>
                <c:pt idx="2049">
                  <c:v>2399.4769077594901</c:v>
                </c:pt>
                <c:pt idx="2050">
                  <c:v>2394.4915511772401</c:v>
                </c:pt>
                <c:pt idx="2051">
                  <c:v>2389.5020758157798</c:v>
                </c:pt>
                <c:pt idx="2052">
                  <c:v>2384.50848497995</c:v>
                </c:pt>
                <c:pt idx="2053">
                  <c:v>2379.5107819775699</c:v>
                </c:pt>
                <c:pt idx="2054">
                  <c:v>2374.5089701194202</c:v>
                </c:pt>
                <c:pt idx="2055">
                  <c:v>2369.5030527191998</c:v>
                </c:pt>
                <c:pt idx="2056">
                  <c:v>2364.4930330935299</c:v>
                </c:pt>
                <c:pt idx="2057">
                  <c:v>2359.4789145619902</c:v>
                </c:pt>
                <c:pt idx="2058">
                  <c:v>2354.4607004470399</c:v>
                </c:pt>
                <c:pt idx="2059">
                  <c:v>2349.4383940740699</c:v>
                </c:pt>
                <c:pt idx="2060">
                  <c:v>2344.4119987713598</c:v>
                </c:pt>
                <c:pt idx="2061">
                  <c:v>2339.3815178700702</c:v>
                </c:pt>
                <c:pt idx="2062">
                  <c:v>2334.34695470427</c:v>
                </c:pt>
                <c:pt idx="2063">
                  <c:v>2329.30831261087</c:v>
                </c:pt>
                <c:pt idx="2064">
                  <c:v>2324.26559492965</c:v>
                </c:pt>
                <c:pt idx="2065">
                  <c:v>2319.2188050032701</c:v>
                </c:pt>
                <c:pt idx="2066">
                  <c:v>2314.1679461772101</c:v>
                </c:pt>
                <c:pt idx="2067">
                  <c:v>2309.1130217997902</c:v>
                </c:pt>
                <c:pt idx="2068">
                  <c:v>2304.0540352221801</c:v>
                </c:pt>
                <c:pt idx="2069">
                  <c:v>2298.9909897983498</c:v>
                </c:pt>
                <c:pt idx="2070">
                  <c:v>2293.92388888509</c:v>
                </c:pt>
                <c:pt idx="2071">
                  <c:v>2288.8527358419901</c:v>
                </c:pt>
                <c:pt idx="2072">
                  <c:v>2283.7775340314402</c:v>
                </c:pt>
                <c:pt idx="2073">
                  <c:v>2278.6982868186001</c:v>
                </c:pt>
                <c:pt idx="2074">
                  <c:v>2273.6149975714402</c:v>
                </c:pt>
                <c:pt idx="2075">
                  <c:v>2268.5276696606502</c:v>
                </c:pt>
                <c:pt idx="2076">
                  <c:v>2263.4363064597201</c:v>
                </c:pt>
                <c:pt idx="2077">
                  <c:v>2258.3409113448702</c:v>
                </c:pt>
                <c:pt idx="2078">
                  <c:v>2253.2414876950602</c:v>
                </c:pt>
                <c:pt idx="2079">
                  <c:v>2248.1380388919902</c:v>
                </c:pt>
                <c:pt idx="2080">
                  <c:v>2243.03056832008</c:v>
                </c:pt>
                <c:pt idx="2081">
                  <c:v>2237.9190793664502</c:v>
                </c:pt>
                <c:pt idx="2082">
                  <c:v>2232.80357542096</c:v>
                </c:pt>
                <c:pt idx="2083">
                  <c:v>2227.68405987612</c:v>
                </c:pt>
                <c:pt idx="2084">
                  <c:v>2222.56053612716</c:v>
                </c:pt>
                <c:pt idx="2085">
                  <c:v>2217.4330075719699</c:v>
                </c:pt>
                <c:pt idx="2086">
                  <c:v>2212.3014776111099</c:v>
                </c:pt>
                <c:pt idx="2087">
                  <c:v>2207.1659496478201</c:v>
                </c:pt>
                <c:pt idx="2088">
                  <c:v>2202.0264270879502</c:v>
                </c:pt>
                <c:pt idx="2089">
                  <c:v>2196.88291334002</c:v>
                </c:pt>
                <c:pt idx="2090">
                  <c:v>2191.7354118151802</c:v>
                </c:pt>
                <c:pt idx="2091">
                  <c:v>2186.5839259271802</c:v>
                </c:pt>
                <c:pt idx="2092">
                  <c:v>2181.4284590923999</c:v>
                </c:pt>
                <c:pt idx="2093">
                  <c:v>2176.2690147298199</c:v>
                </c:pt>
                <c:pt idx="2094">
                  <c:v>2171.1055962610199</c:v>
                </c:pt>
                <c:pt idx="2095">
                  <c:v>2165.93820711015</c:v>
                </c:pt>
                <c:pt idx="2096">
                  <c:v>2160.7668507039398</c:v>
                </c:pt>
                <c:pt idx="2097">
                  <c:v>2155.59153047168</c:v>
                </c:pt>
                <c:pt idx="2098">
                  <c:v>2150.4122498452298</c:v>
                </c:pt>
                <c:pt idx="2099">
                  <c:v>2145.2290122589902</c:v>
                </c:pt>
                <c:pt idx="2100">
                  <c:v>2140.04182114989</c:v>
                </c:pt>
                <c:pt idx="2101">
                  <c:v>2134.8506799573802</c:v>
                </c:pt>
                <c:pt idx="2102">
                  <c:v>2129.6555921234599</c:v>
                </c:pt>
                <c:pt idx="2103">
                  <c:v>2124.4565610926002</c:v>
                </c:pt>
                <c:pt idx="2104">
                  <c:v>2119.25359031178</c:v>
                </c:pt>
                <c:pt idx="2105">
                  <c:v>2114.0466832304901</c:v>
                </c:pt>
                <c:pt idx="2106">
                  <c:v>2108.8358433006701</c:v>
                </c:pt>
                <c:pt idx="2107">
                  <c:v>2103.6210739767398</c:v>
                </c:pt>
                <c:pt idx="2108">
                  <c:v>2098.4023787155802</c:v>
                </c:pt>
                <c:pt idx="2109">
                  <c:v>2093.1797609765199</c:v>
                </c:pt>
                <c:pt idx="2110">
                  <c:v>2087.9532242213299</c:v>
                </c:pt>
                <c:pt idx="2111">
                  <c:v>2082.7227719142102</c:v>
                </c:pt>
                <c:pt idx="2112">
                  <c:v>2077.4884075217701</c:v>
                </c:pt>
                <c:pt idx="2113">
                  <c:v>2072.2501345130399</c:v>
                </c:pt>
                <c:pt idx="2114">
                  <c:v>2067.00795635946</c:v>
                </c:pt>
                <c:pt idx="2115">
                  <c:v>2061.7618765348402</c:v>
                </c:pt>
                <c:pt idx="2116">
                  <c:v>2056.5118985153799</c:v>
                </c:pt>
                <c:pt idx="2117">
                  <c:v>2051.2580257796599</c:v>
                </c:pt>
                <c:pt idx="2118">
                  <c:v>2046.00026180859</c:v>
                </c:pt>
                <c:pt idx="2119">
                  <c:v>2040.7386100854801</c:v>
                </c:pt>
                <c:pt idx="2120">
                  <c:v>2035.4730740959301</c:v>
                </c:pt>
                <c:pt idx="2121">
                  <c:v>2030.2036573278999</c:v>
                </c:pt>
                <c:pt idx="2122">
                  <c:v>2024.9303632716701</c:v>
                </c:pt>
                <c:pt idx="2123">
                  <c:v>2019.6531954198099</c:v>
                </c:pt>
                <c:pt idx="2124">
                  <c:v>2014.37215726721</c:v>
                </c:pt>
                <c:pt idx="2125">
                  <c:v>2009.08725231105</c:v>
                </c:pt>
                <c:pt idx="2126">
                  <c:v>2003.79848405078</c:v>
                </c:pt>
                <c:pt idx="2127">
                  <c:v>1998.50585598813</c:v>
                </c:pt>
                <c:pt idx="2128">
                  <c:v>1993.2093716270699</c:v>
                </c:pt>
                <c:pt idx="2129">
                  <c:v>1987.9090344738499</c:v>
                </c:pt>
                <c:pt idx="2130">
                  <c:v>1982.60484803693</c:v>
                </c:pt>
                <c:pt idx="2131">
                  <c:v>1977.2968158270101</c:v>
                </c:pt>
                <c:pt idx="2132">
                  <c:v>1971.98494135702</c:v>
                </c:pt>
                <c:pt idx="2133">
                  <c:v>1966.6692281420901</c:v>
                </c:pt>
                <c:pt idx="2134">
                  <c:v>1961.3496796995501</c:v>
                </c:pt>
                <c:pt idx="2135">
                  <c:v>1956.0262995488899</c:v>
                </c:pt>
                <c:pt idx="2136">
                  <c:v>1950.6990912118299</c:v>
                </c:pt>
                <c:pt idx="2137">
                  <c:v>1945.3680582122199</c:v>
                </c:pt>
                <c:pt idx="2138">
                  <c:v>1940.03320407608</c:v>
                </c:pt>
                <c:pt idx="2139">
                  <c:v>1934.6945323315599</c:v>
                </c:pt>
                <c:pt idx="2140">
                  <c:v>1929.35204650898</c:v>
                </c:pt>
                <c:pt idx="2141">
                  <c:v>1924.00575014074</c:v>
                </c:pt>
                <c:pt idx="2142">
                  <c:v>1918.65564676139</c:v>
                </c:pt>
                <c:pt idx="2143">
                  <c:v>1913.30173990758</c:v>
                </c:pt>
                <c:pt idx="2144">
                  <c:v>1907.9440331180399</c:v>
                </c:pt>
                <c:pt idx="2145">
                  <c:v>1902.58252993359</c:v>
                </c:pt>
                <c:pt idx="2146">
                  <c:v>1897.21723389713</c:v>
                </c:pt>
                <c:pt idx="2147">
                  <c:v>1891.8481485536099</c:v>
                </c:pt>
                <c:pt idx="2148">
                  <c:v>1886.47527745004</c:v>
                </c:pt>
                <c:pt idx="2149">
                  <c:v>1881.0986241354601</c:v>
                </c:pt>
                <c:pt idx="2150">
                  <c:v>1875.7181921609699</c:v>
                </c:pt>
                <c:pt idx="2151">
                  <c:v>1870.3339850796599</c:v>
                </c:pt>
                <c:pt idx="2152">
                  <c:v>1864.94600644663</c:v>
                </c:pt>
                <c:pt idx="2153">
                  <c:v>1859.554259819</c:v>
                </c:pt>
                <c:pt idx="2154">
                  <c:v>1854.15874875585</c:v>
                </c:pt>
                <c:pt idx="2155">
                  <c:v>1848.7594768182701</c:v>
                </c:pt>
                <c:pt idx="2156">
                  <c:v>1843.3564475692999</c:v>
                </c:pt>
                <c:pt idx="2157">
                  <c:v>1837.94966457392</c:v>
                </c:pt>
                <c:pt idx="2158">
                  <c:v>1832.5391313990699</c:v>
                </c:pt>
                <c:pt idx="2159">
                  <c:v>1827.12485161364</c:v>
                </c:pt>
                <c:pt idx="2160">
                  <c:v>1821.7068287884099</c:v>
                </c:pt>
                <c:pt idx="2161">
                  <c:v>1816.2850664961099</c:v>
                </c:pt>
                <c:pt idx="2162">
                  <c:v>1810.8595683113299</c:v>
                </c:pt>
                <c:pt idx="2163">
                  <c:v>1805.4303378105801</c:v>
                </c:pt>
                <c:pt idx="2164">
                  <c:v>1799.99737857225</c:v>
                </c:pt>
                <c:pt idx="2165">
                  <c:v>1794.56069417659</c:v>
                </c:pt>
                <c:pt idx="2166">
                  <c:v>1789.12028820571</c:v>
                </c:pt>
                <c:pt idx="2167">
                  <c:v>1783.6761642435599</c:v>
                </c:pt>
                <c:pt idx="2168">
                  <c:v>1778.2283258759401</c:v>
                </c:pt>
                <c:pt idx="2169">
                  <c:v>1772.7767766904699</c:v>
                </c:pt>
                <c:pt idx="2170">
                  <c:v>1767.32152027658</c:v>
                </c:pt>
                <c:pt idx="2171">
                  <c:v>1761.8625602255199</c:v>
                </c:pt>
                <c:pt idx="2172">
                  <c:v>1756.39990013031</c:v>
                </c:pt>
                <c:pt idx="2173">
                  <c:v>1750.9335435857599</c:v>
                </c:pt>
                <c:pt idx="2174">
                  <c:v>1745.4634941884599</c:v>
                </c:pt>
                <c:pt idx="2175">
                  <c:v>1739.98975553676</c:v>
                </c:pt>
                <c:pt idx="2176">
                  <c:v>1734.5123312307301</c:v>
                </c:pt>
                <c:pt idx="2177">
                  <c:v>1729.03122487221</c:v>
                </c:pt>
                <c:pt idx="2178">
                  <c:v>1723.54644006475</c:v>
                </c:pt>
                <c:pt idx="2179">
                  <c:v>1718.05798041363</c:v>
                </c:pt>
                <c:pt idx="2180">
                  <c:v>1712.5658495258201</c:v>
                </c:pt>
                <c:pt idx="2181">
                  <c:v>1707.07005100999</c:v>
                </c:pt>
                <c:pt idx="2182">
                  <c:v>1701.57058847648</c:v>
                </c:pt>
                <c:pt idx="2183">
                  <c:v>1696.06746553731</c:v>
                </c:pt>
                <c:pt idx="2184">
                  <c:v>1690.5606858061701</c:v>
                </c:pt>
                <c:pt idx="2185">
                  <c:v>1685.05025289839</c:v>
                </c:pt>
                <c:pt idx="2186">
                  <c:v>1679.53617043092</c:v>
                </c:pt>
                <c:pt idx="2187">
                  <c:v>1674.01844202237</c:v>
                </c:pt>
                <c:pt idx="2188">
                  <c:v>1668.4970712929301</c:v>
                </c:pt>
                <c:pt idx="2189">
                  <c:v>1662.9720618644201</c:v>
                </c:pt>
                <c:pt idx="2190">
                  <c:v>1657.4434173602499</c:v>
                </c:pt>
                <c:pt idx="2191">
                  <c:v>1651.91114140538</c:v>
                </c:pt>
                <c:pt idx="2192">
                  <c:v>1646.3752376263899</c:v>
                </c:pt>
                <c:pt idx="2193">
                  <c:v>1640.8357096513701</c:v>
                </c:pt>
                <c:pt idx="2194">
                  <c:v>1635.29256111</c:v>
                </c:pt>
                <c:pt idx="2195">
                  <c:v>1629.7457956334599</c:v>
                </c:pt>
                <c:pt idx="2196">
                  <c:v>1624.1954168544801</c:v>
                </c:pt>
                <c:pt idx="2197">
                  <c:v>1618.6414284072901</c:v>
                </c:pt>
                <c:pt idx="2198">
                  <c:v>1613.0838339276199</c:v>
                </c:pt>
                <c:pt idx="2199">
                  <c:v>1607.52263705271</c:v>
                </c:pt>
                <c:pt idx="2200">
                  <c:v>1601.9578414212599</c:v>
                </c:pt>
                <c:pt idx="2201">
                  <c:v>1596.38945067344</c:v>
                </c:pt>
                <c:pt idx="2202">
                  <c:v>1590.8174684508799</c:v>
                </c:pt>
                <c:pt idx="2203">
                  <c:v>1585.24189839667</c:v>
                </c:pt>
                <c:pt idx="2204">
                  <c:v>1579.6627441553001</c:v>
                </c:pt>
                <c:pt idx="2205">
                  <c:v>1574.08000937271</c:v>
                </c:pt>
                <c:pt idx="2206">
                  <c:v>1568.4936976962499</c:v>
                </c:pt>
                <c:pt idx="2207">
                  <c:v>1562.9038127746501</c:v>
                </c:pt>
                <c:pt idx="2208">
                  <c:v>1557.31035825804</c:v>
                </c:pt>
                <c:pt idx="2209">
                  <c:v>1551.7133377979501</c:v>
                </c:pt>
                <c:pt idx="2210">
                  <c:v>1546.1127550472199</c:v>
                </c:pt>
                <c:pt idx="2211">
                  <c:v>1540.5086136601001</c:v>
                </c:pt>
                <c:pt idx="2212">
                  <c:v>1534.9009172921501</c:v>
                </c:pt>
                <c:pt idx="2213">
                  <c:v>1529.2896696002699</c:v>
                </c:pt>
                <c:pt idx="2214">
                  <c:v>1523.6748742426701</c:v>
                </c:pt>
                <c:pt idx="2215">
                  <c:v>1518.05653487889</c:v>
                </c:pt>
                <c:pt idx="2216">
                  <c:v>1512.4346551697399</c:v>
                </c:pt>
                <c:pt idx="2217">
                  <c:v>1506.8092387773299</c:v>
                </c:pt>
                <c:pt idx="2218">
                  <c:v>1501.1802893650399</c:v>
                </c:pt>
                <c:pt idx="2219">
                  <c:v>1495.5478105975101</c:v>
                </c:pt>
                <c:pt idx="2220">
                  <c:v>1489.91180614063</c:v>
                </c:pt>
                <c:pt idx="2221">
                  <c:v>1484.2722796615401</c:v>
                </c:pt>
                <c:pt idx="2222">
                  <c:v>1478.6292348285799</c:v>
                </c:pt>
                <c:pt idx="2223">
                  <c:v>1472.98267531133</c:v>
                </c:pt>
                <c:pt idx="2224">
                  <c:v>1467.3326047805599</c:v>
                </c:pt>
                <c:pt idx="2225">
                  <c:v>1461.6790269082501</c:v>
                </c:pt>
                <c:pt idx="2226">
                  <c:v>1456.02194536753</c:v>
                </c:pt>
                <c:pt idx="2227">
                  <c:v>1450.3613638327299</c:v>
                </c:pt>
                <c:pt idx="2228">
                  <c:v>1444.69728597932</c:v>
                </c:pt>
                <c:pt idx="2229">
                  <c:v>1439.02971548391</c:v>
                </c:pt>
                <c:pt idx="2230">
                  <c:v>1433.35865602426</c:v>
                </c:pt>
                <c:pt idx="2231">
                  <c:v>1427.6841112792399</c:v>
                </c:pt>
                <c:pt idx="2232">
                  <c:v>1422.00608492885</c:v>
                </c:pt>
                <c:pt idx="2233">
                  <c:v>1416.3245806541599</c:v>
                </c:pt>
                <c:pt idx="2234">
                  <c:v>1410.63960213735</c:v>
                </c:pt>
                <c:pt idx="2235">
                  <c:v>1404.9511530616601</c:v>
                </c:pt>
                <c:pt idx="2236">
                  <c:v>1399.2592371114099</c:v>
                </c:pt>
                <c:pt idx="2237">
                  <c:v>1393.56385797196</c:v>
                </c:pt>
                <c:pt idx="2238">
                  <c:v>1387.8650193297101</c:v>
                </c:pt>
                <c:pt idx="2239">
                  <c:v>1382.1627248720999</c:v>
                </c:pt>
                <c:pt idx="2240">
                  <c:v>1376.4569782875701</c:v>
                </c:pt>
                <c:pt idx="2241">
                  <c:v>1370.74778326559</c:v>
                </c:pt>
                <c:pt idx="2242">
                  <c:v>1365.0351434966001</c:v>
                </c:pt>
                <c:pt idx="2243">
                  <c:v>1359.31906267203</c:v>
                </c:pt>
                <c:pt idx="2244">
                  <c:v>1353.5995444842899</c:v>
                </c:pt>
                <c:pt idx="2245">
                  <c:v>1347.8765926267299</c:v>
                </c:pt>
                <c:pt idx="2246">
                  <c:v>1342.1502107936601</c:v>
                </c:pt>
                <c:pt idx="2247">
                  <c:v>1336.42040268033</c:v>
                </c:pt>
                <c:pt idx="2248">
                  <c:v>1330.68717198289</c:v>
                </c:pt>
                <c:pt idx="2249">
                  <c:v>1324.9505223984299</c:v>
                </c:pt>
                <c:pt idx="2250">
                  <c:v>1319.2104576249301</c:v>
                </c:pt>
                <c:pt idx="2251">
                  <c:v>1313.46698136124</c:v>
                </c:pt>
                <c:pt idx="2252">
                  <c:v>1307.7200973071001</c:v>
                </c:pt>
                <c:pt idx="2253">
                  <c:v>1301.9698091631301</c:v>
                </c:pt>
                <c:pt idx="2254">
                  <c:v>1296.2161206307801</c:v>
                </c:pt>
                <c:pt idx="2255">
                  <c:v>1290.45903541236</c:v>
                </c:pt>
                <c:pt idx="2256">
                  <c:v>1284.69855721098</c:v>
                </c:pt>
                <c:pt idx="2257">
                  <c:v>1278.93468973059</c:v>
                </c:pt>
                <c:pt idx="2258">
                  <c:v>1273.1674366759501</c:v>
                </c:pt>
                <c:pt idx="2259">
                  <c:v>1267.3968017525999</c:v>
                </c:pt>
                <c:pt idx="2260">
                  <c:v>1261.6227886668601</c:v>
                </c:pt>
                <c:pt idx="2261">
                  <c:v>1255.84540112584</c:v>
                </c:pt>
                <c:pt idx="2262">
                  <c:v>1250.0646428374</c:v>
                </c:pt>
                <c:pt idx="2263">
                  <c:v>1244.28051751012</c:v>
                </c:pt>
                <c:pt idx="2264">
                  <c:v>1238.4930288533501</c:v>
                </c:pt>
                <c:pt idx="2265">
                  <c:v>1232.7021805771501</c:v>
                </c:pt>
                <c:pt idx="2266">
                  <c:v>1226.9079763923</c:v>
                </c:pt>
                <c:pt idx="2267">
                  <c:v>1221.11042001026</c:v>
                </c:pt>
                <c:pt idx="2268">
                  <c:v>1215.3095151431901</c:v>
                </c:pt>
                <c:pt idx="2269">
                  <c:v>1209.5052655039201</c:v>
                </c:pt>
                <c:pt idx="2270">
                  <c:v>1203.6976748059501</c:v>
                </c:pt>
                <c:pt idx="2271">
                  <c:v>1197.88674676344</c:v>
                </c:pt>
                <c:pt idx="2272">
                  <c:v>1192.0724850911799</c:v>
                </c:pt>
                <c:pt idx="2273">
                  <c:v>1186.25489350457</c:v>
                </c:pt>
                <c:pt idx="2274">
                  <c:v>1180.4339757196699</c:v>
                </c:pt>
                <c:pt idx="2275">
                  <c:v>1174.6097354531</c:v>
                </c:pt>
                <c:pt idx="2276">
                  <c:v>1168.7821764221101</c:v>
                </c:pt>
                <c:pt idx="2277">
                  <c:v>1162.9513023444999</c:v>
                </c:pt>
                <c:pt idx="2278">
                  <c:v>1157.1171169386701</c:v>
                </c:pt>
                <c:pt idx="2279">
                  <c:v>1151.2796239235499</c:v>
                </c:pt>
                <c:pt idx="2280">
                  <c:v>1145.43882701863</c:v>
                </c:pt>
                <c:pt idx="2281">
                  <c:v>1139.5947299439399</c:v>
                </c:pt>
                <c:pt idx="2282">
                  <c:v>1133.74733642001</c:v>
                </c:pt>
                <c:pt idx="2283">
                  <c:v>1127.8966501678999</c:v>
                </c:pt>
                <c:pt idx="2284">
                  <c:v>1122.04267490916</c:v>
                </c:pt>
                <c:pt idx="2285">
                  <c:v>1116.18541436584</c:v>
                </c:pt>
                <c:pt idx="2286">
                  <c:v>1110.3248722604401</c:v>
                </c:pt>
                <c:pt idx="2287">
                  <c:v>1104.4610523159399</c:v>
                </c:pt>
                <c:pt idx="2288">
                  <c:v>1098.5939582557701</c:v>
                </c:pt>
                <c:pt idx="2289">
                  <c:v>1092.7235938038</c:v>
                </c:pt>
                <c:pt idx="2290">
                  <c:v>1086.84996268431</c:v>
                </c:pt>
                <c:pt idx="2291">
                  <c:v>1080.97306862203</c:v>
                </c:pt>
                <c:pt idx="2292">
                  <c:v>1075.09291534207</c:v>
                </c:pt>
                <c:pt idx="2293">
                  <c:v>1069.20950656992</c:v>
                </c:pt>
                <c:pt idx="2294">
                  <c:v>1063.3228460314899</c:v>
                </c:pt>
                <c:pt idx="2295">
                  <c:v>1057.43293745301</c:v>
                </c:pt>
                <c:pt idx="2296">
                  <c:v>1051.5397845611201</c:v>
                </c:pt>
                <c:pt idx="2297">
                  <c:v>1045.64339108275</c:v>
                </c:pt>
                <c:pt idx="2298">
                  <c:v>1039.7437607452</c:v>
                </c:pt>
                <c:pt idx="2299">
                  <c:v>1033.8408972760801</c:v>
                </c:pt>
                <c:pt idx="2300">
                  <c:v>1027.93480440331</c:v>
                </c:pt>
                <c:pt idx="2301">
                  <c:v>1022.02548585511</c:v>
                </c:pt>
                <c:pt idx="2302">
                  <c:v>1016.11294535998</c:v>
                </c:pt>
                <c:pt idx="2303">
                  <c:v>1010.1971866466999</c:v>
                </c:pt>
                <c:pt idx="2304">
                  <c:v>1004.2782134443</c:v>
                </c:pt>
                <c:pt idx="2305">
                  <c:v>998.356029482086</c:v>
                </c:pt>
                <c:pt idx="2306">
                  <c:v>992.43063848957399</c:v>
                </c:pt>
                <c:pt idx="2307">
                  <c:v>986.50204419652198</c:v>
                </c:pt>
                <c:pt idx="2308">
                  <c:v>980.57025033290302</c:v>
                </c:pt>
                <c:pt idx="2309">
                  <c:v>974.63526062888798</c:v>
                </c:pt>
                <c:pt idx="2310">
                  <c:v>968.69707881484305</c:v>
                </c:pt>
                <c:pt idx="2311">
                  <c:v>962.75570862131303</c:v>
                </c:pt>
                <c:pt idx="2312">
                  <c:v>956.81115377901301</c:v>
                </c:pt>
                <c:pt idx="2313">
                  <c:v>950.86341801880906</c:v>
                </c:pt>
                <c:pt idx="2314">
                  <c:v>944.91250507171696</c:v>
                </c:pt>
                <c:pt idx="2315">
                  <c:v>938.95841866888304</c:v>
                </c:pt>
                <c:pt idx="2316">
                  <c:v>933.00116254157399</c:v>
                </c:pt>
                <c:pt idx="2317">
                  <c:v>927.04074042116702</c:v>
                </c:pt>
                <c:pt idx="2318">
                  <c:v>921.07715603913596</c:v>
                </c:pt>
                <c:pt idx="2319">
                  <c:v>915.11041312704299</c:v>
                </c:pt>
                <c:pt idx="2320">
                  <c:v>909.14051541651895</c:v>
                </c:pt>
                <c:pt idx="2321">
                  <c:v>903.16746663926199</c:v>
                </c:pt>
                <c:pt idx="2322">
                  <c:v>897.19127052701799</c:v>
                </c:pt>
                <c:pt idx="2323">
                  <c:v>891.21193081157696</c:v>
                </c:pt>
                <c:pt idx="2324">
                  <c:v>885.229451224748</c:v>
                </c:pt>
                <c:pt idx="2325">
                  <c:v>879.24383549836102</c:v>
                </c:pt>
                <c:pt idx="2326">
                  <c:v>873.25508736424797</c:v>
                </c:pt>
                <c:pt idx="2327">
                  <c:v>867.26321055423705</c:v>
                </c:pt>
                <c:pt idx="2328">
                  <c:v>861.26820880012804</c:v>
                </c:pt>
                <c:pt idx="2329">
                  <c:v>855.270085833699</c:v>
                </c:pt>
                <c:pt idx="2330">
                  <c:v>849.268845386679</c:v>
                </c:pt>
                <c:pt idx="2331">
                  <c:v>843.26449119074698</c:v>
                </c:pt>
                <c:pt idx="2332">
                  <c:v>837.25702697751001</c:v>
                </c:pt>
                <c:pt idx="2333">
                  <c:v>831.24645647850298</c:v>
                </c:pt>
                <c:pt idx="2334">
                  <c:v>825.23278342516903</c:v>
                </c:pt>
                <c:pt idx="2335">
                  <c:v>819.216011548849</c:v>
                </c:pt>
                <c:pt idx="2336">
                  <c:v>813.19614458077103</c:v>
                </c:pt>
                <c:pt idx="2337">
                  <c:v>807.173186252042</c:v>
                </c:pt>
                <c:pt idx="2338">
                  <c:v>801.14714029363302</c:v>
                </c:pt>
                <c:pt idx="2339">
                  <c:v>795.11801043635899</c:v>
                </c:pt>
                <c:pt idx="2340">
                  <c:v>789.08580041088703</c:v>
                </c:pt>
                <c:pt idx="2341">
                  <c:v>783.05051394770601</c:v>
                </c:pt>
                <c:pt idx="2342">
                  <c:v>777.01215477712799</c:v>
                </c:pt>
                <c:pt idx="2343">
                  <c:v>770.97072662926405</c:v>
                </c:pt>
                <c:pt idx="2344">
                  <c:v>764.92623323402597</c:v>
                </c:pt>
                <c:pt idx="2345">
                  <c:v>758.87867832110601</c:v>
                </c:pt>
                <c:pt idx="2346">
                  <c:v>752.82806561997097</c:v>
                </c:pt>
                <c:pt idx="2347">
                  <c:v>746.77439885983904</c:v>
                </c:pt>
                <c:pt idx="2348">
                  <c:v>740.71768176968601</c:v>
                </c:pt>
                <c:pt idx="2349">
                  <c:v>734.65791807822097</c:v>
                </c:pt>
                <c:pt idx="2350">
                  <c:v>728.59511151387699</c:v>
                </c:pt>
                <c:pt idx="2351">
                  <c:v>722.52926580480198</c:v>
                </c:pt>
                <c:pt idx="2352">
                  <c:v>716.46038467884796</c:v>
                </c:pt>
                <c:pt idx="2353">
                  <c:v>710.38847186355702</c:v>
                </c:pt>
                <c:pt idx="2354">
                  <c:v>704.31353108614599</c:v>
                </c:pt>
                <c:pt idx="2355">
                  <c:v>698.23556607350599</c:v>
                </c:pt>
                <c:pt idx="2356">
                  <c:v>692.15458055218198</c:v>
                </c:pt>
                <c:pt idx="2357">
                  <c:v>686.07057824836397</c:v>
                </c:pt>
                <c:pt idx="2358">
                  <c:v>679.98356288787295</c:v>
                </c:pt>
                <c:pt idx="2359">
                  <c:v>673.89353819615701</c:v>
                </c:pt>
                <c:pt idx="2360">
                  <c:v>667.80050789827101</c:v>
                </c:pt>
                <c:pt idx="2361">
                  <c:v>661.70447571887303</c:v>
                </c:pt>
                <c:pt idx="2362">
                  <c:v>655.60544538220302</c:v>
                </c:pt>
                <c:pt idx="2363">
                  <c:v>649.50342061208198</c:v>
                </c:pt>
                <c:pt idx="2364">
                  <c:v>643.39840513189495</c:v>
                </c:pt>
                <c:pt idx="2365">
                  <c:v>637.29040266458298</c:v>
                </c:pt>
                <c:pt idx="2366">
                  <c:v>631.17941693262298</c:v>
                </c:pt>
                <c:pt idx="2367">
                  <c:v>625.06545165803004</c:v>
                </c:pt>
                <c:pt idx="2368">
                  <c:v>618.94851056233597</c:v>
                </c:pt>
                <c:pt idx="2369">
                  <c:v>612.82859736657997</c:v>
                </c:pt>
                <c:pt idx="2370">
                  <c:v>606.70571579129899</c:v>
                </c:pt>
                <c:pt idx="2371">
                  <c:v>600.579869556517</c:v>
                </c:pt>
                <c:pt idx="2372">
                  <c:v>594.451062381734</c:v>
                </c:pt>
                <c:pt idx="2373">
                  <c:v>588.31929798590704</c:v>
                </c:pt>
                <c:pt idx="2374">
                  <c:v>582.18458008745097</c:v>
                </c:pt>
                <c:pt idx="2375">
                  <c:v>576.04691240421801</c:v>
                </c:pt>
                <c:pt idx="2376">
                  <c:v>569.90629865349501</c:v>
                </c:pt>
                <c:pt idx="2377">
                  <c:v>563.76274255197802</c:v>
                </c:pt>
                <c:pt idx="2378">
                  <c:v>557.61624781577802</c:v>
                </c:pt>
                <c:pt idx="2379">
                  <c:v>551.46681816039904</c:v>
                </c:pt>
                <c:pt idx="2380">
                  <c:v>545.31445730073199</c:v>
                </c:pt>
                <c:pt idx="2381">
                  <c:v>539.15916895103499</c:v>
                </c:pt>
                <c:pt idx="2382">
                  <c:v>533.00095682493395</c:v>
                </c:pt>
                <c:pt idx="2383">
                  <c:v>526.83982463540497</c:v>
                </c:pt>
                <c:pt idx="2384">
                  <c:v>520.67577609476496</c:v>
                </c:pt>
                <c:pt idx="2385">
                  <c:v>514.50881491465498</c:v>
                </c:pt>
                <c:pt idx="2386">
                  <c:v>508.33894480603999</c:v>
                </c:pt>
                <c:pt idx="2387">
                  <c:v>502.16616947918999</c:v>
                </c:pt>
                <c:pt idx="2388">
                  <c:v>495.99049264366499</c:v>
                </c:pt>
                <c:pt idx="2389">
                  <c:v>489.81191800831601</c:v>
                </c:pt>
                <c:pt idx="2390">
                  <c:v>483.63044928126601</c:v>
                </c:pt>
                <c:pt idx="2391">
                  <c:v>477.4460901699</c:v>
                </c:pt>
                <c:pt idx="2392">
                  <c:v>471.258844380852</c:v>
                </c:pt>
                <c:pt idx="2393">
                  <c:v>465.06871561999901</c:v>
                </c:pt>
                <c:pt idx="2394">
                  <c:v>458.87570759244602</c:v>
                </c:pt>
                <c:pt idx="2395">
                  <c:v>452.67982400251998</c:v>
                </c:pt>
                <c:pt idx="2396">
                  <c:v>446.48106855374903</c:v>
                </c:pt>
                <c:pt idx="2397">
                  <c:v>440.27944494885998</c:v>
                </c:pt>
                <c:pt idx="2398">
                  <c:v>434.07495688976798</c:v>
                </c:pt>
                <c:pt idx="2399">
                  <c:v>427.86760807756201</c:v>
                </c:pt>
                <c:pt idx="2400">
                  <c:v>421.65740221248899</c:v>
                </c:pt>
                <c:pt idx="2401">
                  <c:v>415.44434299395402</c:v>
                </c:pt>
                <c:pt idx="2402">
                  <c:v>409.22843412050503</c:v>
                </c:pt>
                <c:pt idx="2403">
                  <c:v>403.00967928981498</c:v>
                </c:pt>
                <c:pt idx="2404">
                  <c:v>396.78808219868102</c:v>
                </c:pt>
                <c:pt idx="2405">
                  <c:v>390.56364654300899</c:v>
                </c:pt>
                <c:pt idx="2406">
                  <c:v>384.33637601780401</c:v>
                </c:pt>
                <c:pt idx="2407">
                  <c:v>378.10627431715602</c:v>
                </c:pt>
                <c:pt idx="2408">
                  <c:v>371.87334513423201</c:v>
                </c:pt>
                <c:pt idx="2409">
                  <c:v>365.637592161268</c:v>
                </c:pt>
                <c:pt idx="2410">
                  <c:v>359.399019089555</c:v>
                </c:pt>
                <c:pt idx="2411">
                  <c:v>353.15762960942197</c:v>
                </c:pt>
                <c:pt idx="2412">
                  <c:v>346.913427410238</c:v>
                </c:pt>
                <c:pt idx="2413">
                  <c:v>340.666416180395</c:v>
                </c:pt>
                <c:pt idx="2414">
                  <c:v>334.41659960729498</c:v>
                </c:pt>
                <c:pt idx="2415">
                  <c:v>328.16398137734001</c:v>
                </c:pt>
                <c:pt idx="2416">
                  <c:v>321.90856517592601</c:v>
                </c:pt>
                <c:pt idx="2417">
                  <c:v>315.650354687429</c:v>
                </c:pt>
                <c:pt idx="2418">
                  <c:v>309.38935359519502</c:v>
                </c:pt>
                <c:pt idx="2419">
                  <c:v>303.12556558152397</c:v>
                </c:pt>
                <c:pt idx="2420">
                  <c:v>296.85899432767002</c:v>
                </c:pt>
                <c:pt idx="2421">
                  <c:v>290.58964351382502</c:v>
                </c:pt>
                <c:pt idx="2422">
                  <c:v>284.31751681910202</c:v>
                </c:pt>
                <c:pt idx="2423">
                  <c:v>278.04261792153602</c:v>
                </c:pt>
                <c:pt idx="2424">
                  <c:v>271.764950498068</c:v>
                </c:pt>
                <c:pt idx="2425">
                  <c:v>265.48451822453399</c:v>
                </c:pt>
                <c:pt idx="2426">
                  <c:v>259.20132477565102</c:v>
                </c:pt>
                <c:pt idx="2427">
                  <c:v>252.91537382501599</c:v>
                </c:pt>
                <c:pt idx="2428">
                  <c:v>246.626669045087</c:v>
                </c:pt>
                <c:pt idx="2429">
                  <c:v>240.33521410718001</c:v>
                </c:pt>
                <c:pt idx="2430">
                  <c:v>234.04101268144601</c:v>
                </c:pt>
                <c:pt idx="2431">
                  <c:v>227.74406843687501</c:v>
                </c:pt>
                <c:pt idx="2432">
                  <c:v>221.44438504127999</c:v>
                </c:pt>
                <c:pt idx="2433">
                  <c:v>215.14196616128399</c:v>
                </c:pt>
                <c:pt idx="2434">
                  <c:v>208.83681546230801</c:v>
                </c:pt>
                <c:pt idx="2435">
                  <c:v>202.52893660857001</c:v>
                </c:pt>
                <c:pt idx="2436">
                  <c:v>196.218333263067</c:v>
                </c:pt>
                <c:pt idx="2437">
                  <c:v>189.905009087568</c:v>
                </c:pt>
                <c:pt idx="2438">
                  <c:v>183.58896774259699</c:v>
                </c:pt>
                <c:pt idx="2439">
                  <c:v>177.27021288743401</c:v>
                </c:pt>
                <c:pt idx="2440">
                  <c:v>170.94874818009899</c:v>
                </c:pt>
                <c:pt idx="2441">
                  <c:v>164.624577277333</c:v>
                </c:pt>
                <c:pt idx="2442">
                  <c:v>158.29770383460701</c:v>
                </c:pt>
                <c:pt idx="2443">
                  <c:v>151.968131506096</c:v>
                </c:pt>
                <c:pt idx="2444">
                  <c:v>145.635863944676</c:v>
                </c:pt>
                <c:pt idx="2445">
                  <c:v>139.300904801906</c:v>
                </c:pt>
                <c:pt idx="2446">
                  <c:v>132.96325772803101</c:v>
                </c:pt>
                <c:pt idx="2447">
                  <c:v>126.622926371962</c:v>
                </c:pt>
                <c:pt idx="2448">
                  <c:v>120.279914381268</c:v>
                </c:pt>
                <c:pt idx="2449">
                  <c:v>113.934225402164</c:v>
                </c:pt>
                <c:pt idx="2450">
                  <c:v>107.58586307950701</c:v>
                </c:pt>
                <c:pt idx="2451">
                  <c:v>101.234831056781</c:v>
                </c:pt>
                <c:pt idx="2452">
                  <c:v>94.881132976089106</c:v>
                </c:pt>
                <c:pt idx="2453">
                  <c:v>88.524772478138004</c:v>
                </c:pt>
                <c:pt idx="2454">
                  <c:v>82.165753202237994</c:v>
                </c:pt>
                <c:pt idx="2455">
                  <c:v>75.804078786286993</c:v>
                </c:pt>
                <c:pt idx="2456">
                  <c:v>69.439752866756294</c:v>
                </c:pt>
                <c:pt idx="2457">
                  <c:v>63.072779078690601</c:v>
                </c:pt>
                <c:pt idx="2458">
                  <c:v>56.703161055691297</c:v>
                </c:pt>
                <c:pt idx="2459">
                  <c:v>50.330902429910097</c:v>
                </c:pt>
                <c:pt idx="2460">
                  <c:v>43.956006832032003</c:v>
                </c:pt>
                <c:pt idx="2461">
                  <c:v>37.578477891276101</c:v>
                </c:pt>
                <c:pt idx="2462">
                  <c:v>31.198319235378602</c:v>
                </c:pt>
                <c:pt idx="2463">
                  <c:v>24.815534490586899</c:v>
                </c:pt>
                <c:pt idx="2464">
                  <c:v>18.430127281642001</c:v>
                </c:pt>
                <c:pt idx="2465">
                  <c:v>12.042101231780199</c:v>
                </c:pt>
                <c:pt idx="2466">
                  <c:v>5.6514599627156397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26352"/>
        <c:axId val="626418736"/>
      </c:scatterChart>
      <c:valAx>
        <c:axId val="626426352"/>
        <c:scaling>
          <c:orientation val="minMax"/>
          <c:min val="0"/>
        </c:scaling>
        <c:delete val="0"/>
        <c:axPos val="b"/>
        <c:majorGridlines>
          <c:spPr>
            <a:ln w="3175" cap="flat" cmpd="sng" algn="ctr">
              <a:solidFill>
                <a:sysClr val="windowText" lastClr="000000">
                  <a:lumMod val="65000"/>
                  <a:lumOff val="35000"/>
                </a:sys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 i="1"/>
                  <a:t>x</a:t>
                </a:r>
                <a:r>
                  <a:rPr lang="en-US" sz="1200"/>
                  <a:t>,</a:t>
                </a:r>
                <a:r>
                  <a:rPr lang="en-US" sz="1200" baseline="0"/>
                  <a:t> </a:t>
                </a:r>
                <a:r>
                  <a:rPr lang="ru-RU" sz="1200" baseline="0"/>
                  <a:t>м</a:t>
                </a:r>
                <a:endParaRPr lang="ru-RU" sz="1200"/>
              </a:p>
            </c:rich>
          </c:tx>
          <c:layout>
            <c:manualLayout>
              <c:xMode val="edge"/>
              <c:yMode val="edge"/>
              <c:x val="0.95108188736681898"/>
              <c:y val="0.80222545532923795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low"/>
        <c:spPr>
          <a:noFill/>
          <a:ln w="9525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18736"/>
        <c:crosses val="autoZero"/>
        <c:crossBetween val="midCat"/>
      </c:valAx>
      <c:valAx>
        <c:axId val="626418736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ysClr val="windowText" lastClr="000000">
                  <a:lumMod val="65000"/>
                  <a:lumOff val="35000"/>
                </a:sys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 i="1"/>
                  <a:t>y</a:t>
                </a:r>
                <a:r>
                  <a:rPr lang="en-US" sz="1200"/>
                  <a:t>, </a:t>
                </a:r>
                <a:r>
                  <a:rPr lang="ru-RU" sz="1200"/>
                  <a:t>м</a:t>
                </a:r>
              </a:p>
            </c:rich>
          </c:tx>
          <c:layout>
            <c:manualLayout>
              <c:xMode val="edge"/>
              <c:yMode val="edge"/>
              <c:x val="0.11791476407914764"/>
              <c:y val="5.8569350145489814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26352"/>
        <c:crosses val="autoZero"/>
        <c:crossBetween val="midCat"/>
      </c:valAx>
      <c:spPr>
        <a:noFill/>
        <a:ln>
          <a:solidFill>
            <a:sysClr val="windowText" lastClr="000000"/>
          </a:solidFill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/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1561445966514459"/>
          <c:y val="0.13265694444444445"/>
          <c:w val="0.69117816638253704"/>
          <c:h val="0.68934618055555552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ysClr val="window" lastClr="FFFFFF"/>
              </a:solidFill>
              <a:ln w="25400">
                <a:solidFill>
                  <a:sysClr val="windowText" lastClr="000000"/>
                </a:solidFill>
              </a:ln>
              <a:effectLst/>
            </c:spPr>
          </c:marker>
          <c:xVal>
            <c:numRef>
              <c:f>xyz5!$G$21:$G$25</c:f>
              <c:numCache>
                <c:formatCode>General</c:formatCode>
                <c:ptCount val="5"/>
                <c:pt idx="0">
                  <c:v>-3.37767400147303E-2</c:v>
                </c:pt>
                <c:pt idx="1">
                  <c:v>0.10543143313161001</c:v>
                </c:pt>
                <c:pt idx="2">
                  <c:v>0.21633408190825301</c:v>
                </c:pt>
                <c:pt idx="3">
                  <c:v>0.17501361436012</c:v>
                </c:pt>
                <c:pt idx="4">
                  <c:v>9.9697381141850297E-2</c:v>
                </c:pt>
              </c:numCache>
            </c:numRef>
          </c:xVal>
          <c:yVal>
            <c:numRef>
              <c:f>xyz5!$F$21:$F$25</c:f>
              <c:numCache>
                <c:formatCode>General</c:formatCode>
                <c:ptCount val="5"/>
                <c:pt idx="0">
                  <c:v>142.223515893111</c:v>
                </c:pt>
                <c:pt idx="1">
                  <c:v>142.189806021339</c:v>
                </c:pt>
                <c:pt idx="2">
                  <c:v>142.167672065408</c:v>
                </c:pt>
                <c:pt idx="3">
                  <c:v>142.18621870115899</c:v>
                </c:pt>
                <c:pt idx="4">
                  <c:v>142.04183816613499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26896"/>
        <c:axId val="626419280"/>
      </c:scatterChart>
      <c:valAx>
        <c:axId val="626426896"/>
        <c:scaling>
          <c:orientation val="minMax"/>
          <c:max val="1"/>
          <c:min val="-1"/>
        </c:scaling>
        <c:delete val="0"/>
        <c:axPos val="b"/>
        <c:majorGridlines>
          <c:spPr>
            <a:ln w="3175" cap="flat" cmpd="sng" algn="ctr">
              <a:solidFill>
                <a:sysClr val="windowText" lastClr="000000">
                  <a:lumMod val="65000"/>
                  <a:lumOff val="35000"/>
                </a:sys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 i="1"/>
                  <a:t>z</a:t>
                </a:r>
                <a:r>
                  <a:rPr lang="en-US" sz="1200"/>
                  <a:t>,</a:t>
                </a:r>
                <a:r>
                  <a:rPr lang="en-US" sz="1200" baseline="0"/>
                  <a:t> </a:t>
                </a:r>
                <a:r>
                  <a:rPr lang="ru-RU" sz="1200" baseline="0"/>
                  <a:t>м</a:t>
                </a:r>
                <a:endParaRPr lang="ru-RU" sz="1200"/>
              </a:p>
            </c:rich>
          </c:tx>
          <c:layout>
            <c:manualLayout>
              <c:xMode val="edge"/>
              <c:yMode val="edge"/>
              <c:x val="0.88302951727061085"/>
              <c:y val="0.7718493055555555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low"/>
        <c:spPr>
          <a:noFill/>
          <a:ln w="9525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19280"/>
        <c:crossesAt val="-1.5"/>
        <c:crossBetween val="midCat"/>
      </c:valAx>
      <c:valAx>
        <c:axId val="626419280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ysClr val="windowText" lastClr="000000">
                  <a:lumMod val="65000"/>
                  <a:lumOff val="35000"/>
                </a:sys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solidFill>
                      <a:sysClr val="windowText" lastClr="000000"/>
                    </a:solidFill>
                  </a:rPr>
                  <a:t>y, </a:t>
                </a:r>
                <a:r>
                  <a:rPr lang="ru-RU" sz="1200">
                    <a:solidFill>
                      <a:sysClr val="windowText" lastClr="000000"/>
                    </a:solidFill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0.12327597759791561"/>
              <c:y val="3.3573263888888885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26896"/>
        <c:crossesAt val="-1"/>
        <c:crossBetween val="midCat"/>
        <c:majorUnit val="5.000000000000001E-2"/>
      </c:valAx>
      <c:spPr>
        <a:noFill/>
        <a:ln>
          <a:solidFill>
            <a:sysClr val="windowText" lastClr="000000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/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  <c:userShapes r:id="rId5"/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11561445966514459"/>
          <c:y val="0.13265694444444445"/>
          <c:w val="0.69117816638253704"/>
          <c:h val="0.68934618055555552"/>
        </c:manualLayout>
      </c:layout>
      <c:scatterChart>
        <c:scatterStyle val="lineMarker"/>
        <c:varyColors val="0"/>
        <c:ser>
          <c:idx val="0"/>
          <c:order val="0"/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ysClr val="window" lastClr="FFFFFF"/>
              </a:solidFill>
              <a:ln w="25400">
                <a:solidFill>
                  <a:sysClr val="windowText" lastClr="000000"/>
                </a:solidFill>
              </a:ln>
              <a:effectLst/>
            </c:spPr>
          </c:marker>
          <c:xVal>
            <c:numRef>
              <c:f>xyz15!$O$52:$O$66</c:f>
              <c:numCache>
                <c:formatCode>General</c:formatCode>
                <c:ptCount val="15"/>
                <c:pt idx="0">
                  <c:v>-3.3883255967328399E-2</c:v>
                </c:pt>
                <c:pt idx="1">
                  <c:v>0.105262920900368</c:v>
                </c:pt>
                <c:pt idx="2">
                  <c:v>0.21485927447922101</c:v>
                </c:pt>
                <c:pt idx="3">
                  <c:v>0.172805930889327</c:v>
                </c:pt>
                <c:pt idx="4">
                  <c:v>9.7768895657158406E-2</c:v>
                </c:pt>
                <c:pt idx="5">
                  <c:v>0.13723340010633001</c:v>
                </c:pt>
                <c:pt idx="6">
                  <c:v>0.28156103648960601</c:v>
                </c:pt>
                <c:pt idx="7">
                  <c:v>0.379048076389222</c:v>
                </c:pt>
                <c:pt idx="8">
                  <c:v>0.31626832106091002</c:v>
                </c:pt>
                <c:pt idx="9">
                  <c:v>0.15855592042416999</c:v>
                </c:pt>
                <c:pt idx="10">
                  <c:v>8.3137183110919194E-2</c:v>
                </c:pt>
                <c:pt idx="11">
                  <c:v>0.178811404444431</c:v>
                </c:pt>
                <c:pt idx="12">
                  <c:v>0.34927535379469798</c:v>
                </c:pt>
                <c:pt idx="13">
                  <c:v>0.42913963959295998</c:v>
                </c:pt>
                <c:pt idx="14">
                  <c:v>0.36661221199508398</c:v>
                </c:pt>
              </c:numCache>
            </c:numRef>
          </c:xVal>
          <c:yVal>
            <c:numRef>
              <c:f>xyz15!$N$52:$N$66</c:f>
              <c:numCache>
                <c:formatCode>General</c:formatCode>
                <c:ptCount val="15"/>
                <c:pt idx="0">
                  <c:v>142.223490726596</c:v>
                </c:pt>
                <c:pt idx="1">
                  <c:v>142.192611966714</c:v>
                </c:pt>
                <c:pt idx="2">
                  <c:v>142.17609495353199</c:v>
                </c:pt>
                <c:pt idx="3">
                  <c:v>142.20124807774201</c:v>
                </c:pt>
                <c:pt idx="4">
                  <c:v>142.064085926475</c:v>
                </c:pt>
                <c:pt idx="5">
                  <c:v>141.53826622742901</c:v>
                </c:pt>
                <c:pt idx="6">
                  <c:v>140.78385915329599</c:v>
                </c:pt>
                <c:pt idx="7">
                  <c:v>140.310477930377</c:v>
                </c:pt>
                <c:pt idx="8">
                  <c:v>140.43236947615799</c:v>
                </c:pt>
                <c:pt idx="9">
                  <c:v>140.89705625728701</c:v>
                </c:pt>
                <c:pt idx="10">
                  <c:v>141.15168982066399</c:v>
                </c:pt>
                <c:pt idx="11">
                  <c:v>140.89757242688</c:v>
                </c:pt>
                <c:pt idx="12">
                  <c:v>140.30357708829101</c:v>
                </c:pt>
                <c:pt idx="13">
                  <c:v>139.745425663373</c:v>
                </c:pt>
                <c:pt idx="14">
                  <c:v>139.451607563209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26411120"/>
        <c:axId val="626423088"/>
      </c:scatterChart>
      <c:valAx>
        <c:axId val="626411120"/>
        <c:scaling>
          <c:orientation val="minMax"/>
          <c:max val="1"/>
          <c:min val="-1"/>
        </c:scaling>
        <c:delete val="0"/>
        <c:axPos val="b"/>
        <c:majorGridlines>
          <c:spPr>
            <a:ln w="3175" cap="flat" cmpd="sng" algn="ctr">
              <a:solidFill>
                <a:sysClr val="windowText" lastClr="000000">
                  <a:lumMod val="65000"/>
                  <a:lumOff val="35000"/>
                </a:sys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 i="1"/>
                  <a:t>z</a:t>
                </a:r>
                <a:r>
                  <a:rPr lang="en-US" sz="1200"/>
                  <a:t>,</a:t>
                </a:r>
                <a:r>
                  <a:rPr lang="en-US" sz="1200" baseline="0"/>
                  <a:t> </a:t>
                </a:r>
                <a:r>
                  <a:rPr lang="ru-RU" sz="1200" baseline="0"/>
                  <a:t>м</a:t>
                </a:r>
                <a:endParaRPr lang="ru-RU" sz="1200"/>
              </a:p>
            </c:rich>
          </c:tx>
          <c:layout>
            <c:manualLayout>
              <c:xMode val="edge"/>
              <c:yMode val="edge"/>
              <c:x val="0.82240561185928074"/>
              <c:y val="0.7806687500000000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low"/>
        <c:spPr>
          <a:noFill/>
          <a:ln w="9525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chemeClr val="tx1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23088"/>
        <c:crossesAt val="-1.5"/>
        <c:crossBetween val="midCat"/>
      </c:valAx>
      <c:valAx>
        <c:axId val="626423088"/>
        <c:scaling>
          <c:orientation val="minMax"/>
        </c:scaling>
        <c:delete val="0"/>
        <c:axPos val="l"/>
        <c:majorGridlines>
          <c:spPr>
            <a:ln w="3175" cap="flat" cmpd="sng" algn="ctr">
              <a:solidFill>
                <a:sysClr val="windowText" lastClr="000000">
                  <a:lumMod val="65000"/>
                  <a:lumOff val="35000"/>
                </a:sys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400" b="0" i="0" u="none" strike="noStrike" kern="1200" baseline="0">
                    <a:solidFill>
                      <a:schemeClr val="tx1"/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 sz="1200">
                    <a:solidFill>
                      <a:sysClr val="windowText" lastClr="000000"/>
                    </a:solidFill>
                  </a:rPr>
                  <a:t>y, </a:t>
                </a:r>
                <a:r>
                  <a:rPr lang="ru-RU" sz="1200">
                    <a:solidFill>
                      <a:sysClr val="windowText" lastClr="000000"/>
                    </a:solidFill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8.2859938785089751E-2"/>
              <c:y val="3.798298611111111E-2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400" b="0" i="0" u="none" strike="noStrike" kern="1200" baseline="0">
                  <a:solidFill>
                    <a:schemeClr val="tx1"/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ysClr val="windowText" lastClr="000000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2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626411120"/>
        <c:crossesAt val="-1"/>
        <c:crossBetween val="midCat"/>
      </c:valAx>
      <c:spPr>
        <a:noFill/>
        <a:ln>
          <a:solidFill>
            <a:sysClr val="windowText" lastClr="000000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ysClr val="window" lastClr="FFFFFF"/>
      </a:solidFill>
      <a:round/>
    </a:ln>
    <a:effectLst/>
  </c:spPr>
  <c:txPr>
    <a:bodyPr/>
    <a:lstStyle/>
    <a:p>
      <a:pPr>
        <a:defRPr/>
      </a:pPr>
      <a:endParaRPr lang="ru-RU"/>
    </a:p>
  </c:txPr>
  <c:externalData r:id="rId4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76987075186390852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Pкн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последействие!$B$1:$TW$1</c:f>
              <c:numCache>
                <c:formatCode>General</c:formatCode>
                <c:ptCount val="542"/>
                <c:pt idx="0">
                  <c:v>0</c:v>
                </c:pt>
                <c:pt idx="1">
                  <c:v>5.55077857720227E-2</c:v>
                </c:pt>
                <c:pt idx="2">
                  <c:v>0.111015571544045</c:v>
                </c:pt>
                <c:pt idx="3">
                  <c:v>0.16652335731606799</c:v>
                </c:pt>
                <c:pt idx="4">
                  <c:v>0.22203114308809099</c:v>
                </c:pt>
                <c:pt idx="5">
                  <c:v>0.277538928860113</c:v>
                </c:pt>
                <c:pt idx="6">
                  <c:v>0.33304671463213598</c:v>
                </c:pt>
                <c:pt idx="7">
                  <c:v>0.38855450040415901</c:v>
                </c:pt>
                <c:pt idx="8">
                  <c:v>0.44406228617618099</c:v>
                </c:pt>
                <c:pt idx="9">
                  <c:v>0.49957007194820402</c:v>
                </c:pt>
                <c:pt idx="10">
                  <c:v>0.555077857720227</c:v>
                </c:pt>
                <c:pt idx="11">
                  <c:v>0.61058564349224898</c:v>
                </c:pt>
                <c:pt idx="12">
                  <c:v>0.66609342926427195</c:v>
                </c:pt>
                <c:pt idx="13">
                  <c:v>0.72160121503629504</c:v>
                </c:pt>
                <c:pt idx="14">
                  <c:v>0.77710900080831702</c:v>
                </c:pt>
                <c:pt idx="15">
                  <c:v>0.83261678658034</c:v>
                </c:pt>
                <c:pt idx="16">
                  <c:v>0.88812457235236297</c:v>
                </c:pt>
                <c:pt idx="17">
                  <c:v>0.94363235812438495</c:v>
                </c:pt>
                <c:pt idx="18">
                  <c:v>0.99914014389640804</c:v>
                </c:pt>
                <c:pt idx="19">
                  <c:v>1.0546479296684299</c:v>
                </c:pt>
                <c:pt idx="20">
                  <c:v>1.11015571544045</c:v>
                </c:pt>
                <c:pt idx="21">
                  <c:v>1.1656635012124801</c:v>
                </c:pt>
                <c:pt idx="22">
                  <c:v>1.2211712869844999</c:v>
                </c:pt>
                <c:pt idx="23">
                  <c:v>1.27667907275652</c:v>
                </c:pt>
                <c:pt idx="24">
                  <c:v>1.3321868585285399</c:v>
                </c:pt>
                <c:pt idx="25">
                  <c:v>1.38769464430057</c:v>
                </c:pt>
                <c:pt idx="26">
                  <c:v>1.4432024300725901</c:v>
                </c:pt>
                <c:pt idx="27">
                  <c:v>1.4987102158446099</c:v>
                </c:pt>
                <c:pt idx="28">
                  <c:v>1.55421800161663</c:v>
                </c:pt>
                <c:pt idx="29">
                  <c:v>1.6097257873886599</c:v>
                </c:pt>
                <c:pt idx="30">
                  <c:v>1.66523357316068</c:v>
                </c:pt>
                <c:pt idx="31">
                  <c:v>1.7207413589327001</c:v>
                </c:pt>
                <c:pt idx="32">
                  <c:v>1.7762491447047299</c:v>
                </c:pt>
                <c:pt idx="33">
                  <c:v>1.83175693047675</c:v>
                </c:pt>
                <c:pt idx="34">
                  <c:v>1.8872647162487699</c:v>
                </c:pt>
                <c:pt idx="35">
                  <c:v>1.94277250202079</c:v>
                </c:pt>
                <c:pt idx="36">
                  <c:v>1.9982802877928201</c:v>
                </c:pt>
                <c:pt idx="37">
                  <c:v>2.0537880735648399</c:v>
                </c:pt>
                <c:pt idx="38">
                  <c:v>2.1092958593368598</c:v>
                </c:pt>
                <c:pt idx="39">
                  <c:v>2.1648036451088801</c:v>
                </c:pt>
                <c:pt idx="40">
                  <c:v>2.2203114308809102</c:v>
                </c:pt>
                <c:pt idx="41">
                  <c:v>2.2758192166529301</c:v>
                </c:pt>
                <c:pt idx="42">
                  <c:v>2.3313270024249499</c:v>
                </c:pt>
                <c:pt idx="43">
                  <c:v>2.3868347881969698</c:v>
                </c:pt>
                <c:pt idx="44">
                  <c:v>2.4423425739689999</c:v>
                </c:pt>
                <c:pt idx="45">
                  <c:v>2.4978503597410202</c:v>
                </c:pt>
                <c:pt idx="46">
                  <c:v>2.5533581455130401</c:v>
                </c:pt>
                <c:pt idx="47">
                  <c:v>2.6088659312850702</c:v>
                </c:pt>
                <c:pt idx="48">
                  <c:v>2.66437371705709</c:v>
                </c:pt>
                <c:pt idx="49">
                  <c:v>2.7198815028291099</c:v>
                </c:pt>
                <c:pt idx="50">
                  <c:v>2.7753892886011302</c:v>
                </c:pt>
                <c:pt idx="51">
                  <c:v>2.8308970743731598</c:v>
                </c:pt>
                <c:pt idx="52">
                  <c:v>2.8864048601451802</c:v>
                </c:pt>
                <c:pt idx="53">
                  <c:v>2.9419126459172</c:v>
                </c:pt>
                <c:pt idx="54">
                  <c:v>2.9974204316892199</c:v>
                </c:pt>
                <c:pt idx="55">
                  <c:v>3.05292821746125</c:v>
                </c:pt>
                <c:pt idx="56">
                  <c:v>3.1084360032332699</c:v>
                </c:pt>
                <c:pt idx="57">
                  <c:v>3.1639437890052902</c:v>
                </c:pt>
                <c:pt idx="58">
                  <c:v>3.21945157477731</c:v>
                </c:pt>
                <c:pt idx="59">
                  <c:v>3.2749593605493401</c:v>
                </c:pt>
                <c:pt idx="60">
                  <c:v>3.33046714632136</c:v>
                </c:pt>
                <c:pt idx="61">
                  <c:v>3.3859749320933799</c:v>
                </c:pt>
                <c:pt idx="62">
                  <c:v>3.4414827178654099</c:v>
                </c:pt>
                <c:pt idx="63">
                  <c:v>3.4969905036374298</c:v>
                </c:pt>
                <c:pt idx="64">
                  <c:v>3.5524982894094501</c:v>
                </c:pt>
                <c:pt idx="65">
                  <c:v>3.60800607518147</c:v>
                </c:pt>
                <c:pt idx="66">
                  <c:v>3.6635138609535001</c:v>
                </c:pt>
                <c:pt idx="67">
                  <c:v>3.7190216467255199</c:v>
                </c:pt>
                <c:pt idx="68">
                  <c:v>3.7745294324975398</c:v>
                </c:pt>
                <c:pt idx="69">
                  <c:v>3.8300372182695601</c:v>
                </c:pt>
                <c:pt idx="70">
                  <c:v>3.8855450040415902</c:v>
                </c:pt>
                <c:pt idx="71">
                  <c:v>3.9410527898136101</c:v>
                </c:pt>
                <c:pt idx="72">
                  <c:v>3.9965605755856299</c:v>
                </c:pt>
                <c:pt idx="73">
                  <c:v>4.0520683613576498</c:v>
                </c:pt>
                <c:pt idx="74">
                  <c:v>4.1075761471296799</c:v>
                </c:pt>
                <c:pt idx="75">
                  <c:v>4.1630839329017002</c:v>
                </c:pt>
                <c:pt idx="76">
                  <c:v>4.2185917186737196</c:v>
                </c:pt>
                <c:pt idx="77">
                  <c:v>4.2740995044457497</c:v>
                </c:pt>
                <c:pt idx="78">
                  <c:v>4.32960729021777</c:v>
                </c:pt>
                <c:pt idx="79">
                  <c:v>4.3851150759897903</c:v>
                </c:pt>
                <c:pt idx="80">
                  <c:v>4.4406228617618098</c:v>
                </c:pt>
                <c:pt idx="81">
                  <c:v>4.4961306475338398</c:v>
                </c:pt>
                <c:pt idx="82">
                  <c:v>4.5516384333058602</c:v>
                </c:pt>
                <c:pt idx="83">
                  <c:v>4.6071462190778796</c:v>
                </c:pt>
                <c:pt idx="84">
                  <c:v>4.6626540048498999</c:v>
                </c:pt>
                <c:pt idx="85">
                  <c:v>4.71816179062193</c:v>
                </c:pt>
                <c:pt idx="86">
                  <c:v>4.7736695763939503</c:v>
                </c:pt>
                <c:pt idx="87">
                  <c:v>4.8291773621659697</c:v>
                </c:pt>
                <c:pt idx="88">
                  <c:v>4.8846851479379998</c:v>
                </c:pt>
                <c:pt idx="89">
                  <c:v>4.9401929337100201</c:v>
                </c:pt>
                <c:pt idx="90">
                  <c:v>4.9957007194820404</c:v>
                </c:pt>
                <c:pt idx="91">
                  <c:v>5.0512085052540598</c:v>
                </c:pt>
                <c:pt idx="92">
                  <c:v>5.1067162910260802</c:v>
                </c:pt>
                <c:pt idx="93">
                  <c:v>5.1622240767981102</c:v>
                </c:pt>
                <c:pt idx="94">
                  <c:v>5.2177318625701297</c:v>
                </c:pt>
                <c:pt idx="95">
                  <c:v>5.27323964834215</c:v>
                </c:pt>
                <c:pt idx="96">
                  <c:v>5.3287474341141801</c:v>
                </c:pt>
                <c:pt idx="97">
                  <c:v>5.3842552198862004</c:v>
                </c:pt>
                <c:pt idx="98">
                  <c:v>5.4397630056582198</c:v>
                </c:pt>
                <c:pt idx="99">
                  <c:v>5.4952707914302401</c:v>
                </c:pt>
                <c:pt idx="100">
                  <c:v>5.5507785772022702</c:v>
                </c:pt>
                <c:pt idx="101">
                  <c:v>5.6062863629742896</c:v>
                </c:pt>
                <c:pt idx="102">
                  <c:v>5.6617941487463099</c:v>
                </c:pt>
                <c:pt idx="103">
                  <c:v>5.7173019345183302</c:v>
                </c:pt>
                <c:pt idx="104">
                  <c:v>5.7728097202903603</c:v>
                </c:pt>
                <c:pt idx="105">
                  <c:v>5.8283175060623797</c:v>
                </c:pt>
                <c:pt idx="106">
                  <c:v>5.8838252918344001</c:v>
                </c:pt>
                <c:pt idx="107">
                  <c:v>5.9393330776064301</c:v>
                </c:pt>
                <c:pt idx="108">
                  <c:v>5.9948408633784496</c:v>
                </c:pt>
                <c:pt idx="109">
                  <c:v>6.0503486491504699</c:v>
                </c:pt>
                <c:pt idx="110">
                  <c:v>6.1058564349224902</c:v>
                </c:pt>
                <c:pt idx="111">
                  <c:v>6.1613642206945203</c:v>
                </c:pt>
                <c:pt idx="112">
                  <c:v>6.2168720064665397</c:v>
                </c:pt>
                <c:pt idx="113">
                  <c:v>6.27237979223856</c:v>
                </c:pt>
                <c:pt idx="114">
                  <c:v>6.3278875780105803</c:v>
                </c:pt>
                <c:pt idx="115">
                  <c:v>6.3833953637826104</c:v>
                </c:pt>
                <c:pt idx="116">
                  <c:v>6.4389031495546298</c:v>
                </c:pt>
                <c:pt idx="117">
                  <c:v>6.4944109353266501</c:v>
                </c:pt>
                <c:pt idx="118">
                  <c:v>6.5499187210986696</c:v>
                </c:pt>
                <c:pt idx="119">
                  <c:v>6.6054265068706997</c:v>
                </c:pt>
                <c:pt idx="120">
                  <c:v>6.66093429264272</c:v>
                </c:pt>
                <c:pt idx="121">
                  <c:v>6.7164420784147403</c:v>
                </c:pt>
                <c:pt idx="122">
                  <c:v>6.7719498641867704</c:v>
                </c:pt>
                <c:pt idx="123">
                  <c:v>6.8274576499587898</c:v>
                </c:pt>
                <c:pt idx="124">
                  <c:v>6.8829654357308101</c:v>
                </c:pt>
                <c:pt idx="125">
                  <c:v>6.9384732215028304</c:v>
                </c:pt>
                <c:pt idx="126">
                  <c:v>6.9939810072748596</c:v>
                </c:pt>
                <c:pt idx="127">
                  <c:v>7.0494887930468799</c:v>
                </c:pt>
                <c:pt idx="128">
                  <c:v>7.1049965788189002</c:v>
                </c:pt>
                <c:pt idx="129">
                  <c:v>7.1605043645909197</c:v>
                </c:pt>
                <c:pt idx="130">
                  <c:v>7.2160121503629497</c:v>
                </c:pt>
                <c:pt idx="131">
                  <c:v>7.2715199361349701</c:v>
                </c:pt>
                <c:pt idx="132">
                  <c:v>7.3270277219069904</c:v>
                </c:pt>
                <c:pt idx="133">
                  <c:v>7.3825355076790196</c:v>
                </c:pt>
                <c:pt idx="134">
                  <c:v>7.4380432934510399</c:v>
                </c:pt>
                <c:pt idx="135">
                  <c:v>7.4935510792230602</c:v>
                </c:pt>
                <c:pt idx="136">
                  <c:v>7.5490588649950796</c:v>
                </c:pt>
                <c:pt idx="137">
                  <c:v>7.6045666507671097</c:v>
                </c:pt>
                <c:pt idx="138">
                  <c:v>7.66007443653913</c:v>
                </c:pt>
                <c:pt idx="139">
                  <c:v>7.7155822223111503</c:v>
                </c:pt>
                <c:pt idx="140">
                  <c:v>7.7710900080831697</c:v>
                </c:pt>
                <c:pt idx="141">
                  <c:v>7.8265977938551998</c:v>
                </c:pt>
                <c:pt idx="142">
                  <c:v>7.8821055796272201</c:v>
                </c:pt>
                <c:pt idx="143">
                  <c:v>7.9376133653992396</c:v>
                </c:pt>
                <c:pt idx="144">
                  <c:v>7.9931211511712599</c:v>
                </c:pt>
                <c:pt idx="145">
                  <c:v>8.04862893694329</c:v>
                </c:pt>
                <c:pt idx="146">
                  <c:v>8.1041367227153103</c:v>
                </c:pt>
                <c:pt idx="147">
                  <c:v>8.1596445084873306</c:v>
                </c:pt>
                <c:pt idx="148">
                  <c:v>8.2151522942593491</c:v>
                </c:pt>
                <c:pt idx="149">
                  <c:v>8.2706600800313801</c:v>
                </c:pt>
                <c:pt idx="150">
                  <c:v>8.3261678658034004</c:v>
                </c:pt>
                <c:pt idx="151">
                  <c:v>8.3816756515754207</c:v>
                </c:pt>
                <c:pt idx="152">
                  <c:v>8.4371834373474499</c:v>
                </c:pt>
                <c:pt idx="153">
                  <c:v>8.4926912231194702</c:v>
                </c:pt>
                <c:pt idx="154">
                  <c:v>8.5481990088914905</c:v>
                </c:pt>
                <c:pt idx="155">
                  <c:v>8.6037067946635108</c:v>
                </c:pt>
                <c:pt idx="156">
                  <c:v>8.65921458043554</c:v>
                </c:pt>
                <c:pt idx="157">
                  <c:v>8.7147223662075604</c:v>
                </c:pt>
                <c:pt idx="158">
                  <c:v>8.7702301519795807</c:v>
                </c:pt>
                <c:pt idx="159">
                  <c:v>8.8257379377515992</c:v>
                </c:pt>
                <c:pt idx="160">
                  <c:v>8.8812457235236302</c:v>
                </c:pt>
                <c:pt idx="161">
                  <c:v>8.9367535092956505</c:v>
                </c:pt>
                <c:pt idx="162">
                  <c:v>8.9922612950676708</c:v>
                </c:pt>
                <c:pt idx="163">
                  <c:v>9.0477690808396893</c:v>
                </c:pt>
                <c:pt idx="164">
                  <c:v>9.1032768666117203</c:v>
                </c:pt>
                <c:pt idx="165">
                  <c:v>9.1587846523837406</c:v>
                </c:pt>
                <c:pt idx="166">
                  <c:v>9.2142924381557592</c:v>
                </c:pt>
                <c:pt idx="167">
                  <c:v>9.2698002239277901</c:v>
                </c:pt>
                <c:pt idx="168">
                  <c:v>9.3253080096998104</c:v>
                </c:pt>
                <c:pt idx="169">
                  <c:v>9.3808157954718308</c:v>
                </c:pt>
                <c:pt idx="170">
                  <c:v>9.4363235812438493</c:v>
                </c:pt>
                <c:pt idx="171">
                  <c:v>9.4918313670158696</c:v>
                </c:pt>
                <c:pt idx="172">
                  <c:v>9.5473391527879006</c:v>
                </c:pt>
                <c:pt idx="173">
                  <c:v>9.6028469385599209</c:v>
                </c:pt>
                <c:pt idx="174">
                  <c:v>9.6583547243319394</c:v>
                </c:pt>
                <c:pt idx="175">
                  <c:v>9.7138625101039704</c:v>
                </c:pt>
                <c:pt idx="176">
                  <c:v>9.7693702958759907</c:v>
                </c:pt>
                <c:pt idx="177">
                  <c:v>9.8248780816480092</c:v>
                </c:pt>
                <c:pt idx="178">
                  <c:v>9.8803858674200296</c:v>
                </c:pt>
                <c:pt idx="179">
                  <c:v>9.9358936531920605</c:v>
                </c:pt>
                <c:pt idx="180">
                  <c:v>9.9914014389640808</c:v>
                </c:pt>
                <c:pt idx="181">
                  <c:v>10.046909224736099</c:v>
                </c:pt>
                <c:pt idx="182">
                  <c:v>10.1024170105081</c:v>
                </c:pt>
                <c:pt idx="183">
                  <c:v>10.157924796280099</c:v>
                </c:pt>
                <c:pt idx="184">
                  <c:v>10.213432582052199</c:v>
                </c:pt>
                <c:pt idx="185">
                  <c:v>10.2689403678242</c:v>
                </c:pt>
                <c:pt idx="186">
                  <c:v>10.324448153596199</c:v>
                </c:pt>
                <c:pt idx="187">
                  <c:v>10.3799559393682</c:v>
                </c:pt>
                <c:pt idx="188">
                  <c:v>10.4354637251403</c:v>
                </c:pt>
                <c:pt idx="189">
                  <c:v>10.490971510912299</c:v>
                </c:pt>
                <c:pt idx="190">
                  <c:v>10.5464792966843</c:v>
                </c:pt>
                <c:pt idx="191">
                  <c:v>10.601987082456301</c:v>
                </c:pt>
                <c:pt idx="192">
                  <c:v>10.657494868228399</c:v>
                </c:pt>
                <c:pt idx="193">
                  <c:v>10.7130026540004</c:v>
                </c:pt>
                <c:pt idx="194">
                  <c:v>10.768510439772401</c:v>
                </c:pt>
                <c:pt idx="195">
                  <c:v>10.8240182255444</c:v>
                </c:pt>
                <c:pt idx="196">
                  <c:v>10.879526011316401</c:v>
                </c:pt>
                <c:pt idx="197">
                  <c:v>10.935033797088501</c:v>
                </c:pt>
                <c:pt idx="198">
                  <c:v>10.9905415828605</c:v>
                </c:pt>
                <c:pt idx="199">
                  <c:v>11.046049368632501</c:v>
                </c:pt>
                <c:pt idx="200">
                  <c:v>11.1015571544045</c:v>
                </c:pt>
                <c:pt idx="201">
                  <c:v>11.1570649401766</c:v>
                </c:pt>
                <c:pt idx="202">
                  <c:v>11.212572725948601</c:v>
                </c:pt>
                <c:pt idx="203">
                  <c:v>11.2680805117206</c:v>
                </c:pt>
                <c:pt idx="204">
                  <c:v>11.3235882974926</c:v>
                </c:pt>
                <c:pt idx="205">
                  <c:v>11.379096083264599</c:v>
                </c:pt>
                <c:pt idx="206">
                  <c:v>11.4346038690367</c:v>
                </c:pt>
                <c:pt idx="207">
                  <c:v>11.4901116548087</c:v>
                </c:pt>
                <c:pt idx="208">
                  <c:v>11.545619440580699</c:v>
                </c:pt>
                <c:pt idx="209">
                  <c:v>11.6011272263527</c:v>
                </c:pt>
                <c:pt idx="210">
                  <c:v>11.6566350121248</c:v>
                </c:pt>
                <c:pt idx="211">
                  <c:v>11.712142797896799</c:v>
                </c:pt>
                <c:pt idx="212">
                  <c:v>11.7676505836688</c:v>
                </c:pt>
                <c:pt idx="213">
                  <c:v>11.823158369440799</c:v>
                </c:pt>
                <c:pt idx="214">
                  <c:v>11.878666155212899</c:v>
                </c:pt>
                <c:pt idx="215">
                  <c:v>11.9341739409849</c:v>
                </c:pt>
                <c:pt idx="216">
                  <c:v>11.989681726756899</c:v>
                </c:pt>
                <c:pt idx="217">
                  <c:v>12.0451895125289</c:v>
                </c:pt>
                <c:pt idx="218">
                  <c:v>12.100697298300901</c:v>
                </c:pt>
                <c:pt idx="219">
                  <c:v>12.156205084072999</c:v>
                </c:pt>
                <c:pt idx="220">
                  <c:v>12.211712869845</c:v>
                </c:pt>
                <c:pt idx="221">
                  <c:v>12.267220655617001</c:v>
                </c:pt>
                <c:pt idx="222">
                  <c:v>12.322728441389</c:v>
                </c:pt>
                <c:pt idx="223">
                  <c:v>12.3782362271611</c:v>
                </c:pt>
                <c:pt idx="224">
                  <c:v>12.433744012933101</c:v>
                </c:pt>
                <c:pt idx="225">
                  <c:v>12.4892517987051</c:v>
                </c:pt>
                <c:pt idx="226">
                  <c:v>12.5447595844771</c:v>
                </c:pt>
                <c:pt idx="227">
                  <c:v>12.600267370249099</c:v>
                </c:pt>
                <c:pt idx="228">
                  <c:v>12.6557751560212</c:v>
                </c:pt>
                <c:pt idx="229">
                  <c:v>12.711282941793201</c:v>
                </c:pt>
                <c:pt idx="230">
                  <c:v>12.7667907275652</c:v>
                </c:pt>
                <c:pt idx="231">
                  <c:v>12.8222985133372</c:v>
                </c:pt>
                <c:pt idx="232">
                  <c:v>12.877806299109301</c:v>
                </c:pt>
                <c:pt idx="233">
                  <c:v>12.9333140848813</c:v>
                </c:pt>
                <c:pt idx="234">
                  <c:v>12.9888218706533</c:v>
                </c:pt>
                <c:pt idx="235">
                  <c:v>13.044329656425299</c:v>
                </c:pt>
                <c:pt idx="236">
                  <c:v>13.0998374421973</c:v>
                </c:pt>
                <c:pt idx="237">
                  <c:v>13.1553452279694</c:v>
                </c:pt>
                <c:pt idx="238">
                  <c:v>13.210853013741399</c:v>
                </c:pt>
                <c:pt idx="239">
                  <c:v>13.2663607995134</c:v>
                </c:pt>
                <c:pt idx="240">
                  <c:v>13.321868585285401</c:v>
                </c:pt>
                <c:pt idx="241">
                  <c:v>13.377376371057499</c:v>
                </c:pt>
                <c:pt idx="242">
                  <c:v>13.4328841568295</c:v>
                </c:pt>
                <c:pt idx="243">
                  <c:v>13.488391942601501</c:v>
                </c:pt>
                <c:pt idx="244">
                  <c:v>13.5438997283735</c:v>
                </c:pt>
                <c:pt idx="245">
                  <c:v>13.5994075141456</c:v>
                </c:pt>
                <c:pt idx="246">
                  <c:v>13.654915299917599</c:v>
                </c:pt>
                <c:pt idx="247">
                  <c:v>13.7104230856896</c:v>
                </c:pt>
                <c:pt idx="248">
                  <c:v>13.765930871461601</c:v>
                </c:pt>
                <c:pt idx="249">
                  <c:v>13.8214386572336</c:v>
                </c:pt>
                <c:pt idx="250">
                  <c:v>13.8769464430057</c:v>
                </c:pt>
                <c:pt idx="251">
                  <c:v>13.932454228777701</c:v>
                </c:pt>
                <c:pt idx="252">
                  <c:v>13.9879620145497</c:v>
                </c:pt>
                <c:pt idx="253">
                  <c:v>14.0434698003217</c:v>
                </c:pt>
                <c:pt idx="254">
                  <c:v>14.098977586093801</c:v>
                </c:pt>
                <c:pt idx="255">
                  <c:v>14.1544853718658</c:v>
                </c:pt>
                <c:pt idx="256">
                  <c:v>14.2099931576378</c:v>
                </c:pt>
                <c:pt idx="257">
                  <c:v>14.265500943409799</c:v>
                </c:pt>
                <c:pt idx="258">
                  <c:v>14.3210087291818</c:v>
                </c:pt>
                <c:pt idx="259">
                  <c:v>14.3765165149539</c:v>
                </c:pt>
                <c:pt idx="260">
                  <c:v>14.432024300725899</c:v>
                </c:pt>
                <c:pt idx="261">
                  <c:v>14.4875320864979</c:v>
                </c:pt>
                <c:pt idx="262">
                  <c:v>14.543039872269899</c:v>
                </c:pt>
                <c:pt idx="263">
                  <c:v>14.598547658041999</c:v>
                </c:pt>
                <c:pt idx="264">
                  <c:v>14.654055443814</c:v>
                </c:pt>
                <c:pt idx="265">
                  <c:v>14.709563229585999</c:v>
                </c:pt>
                <c:pt idx="266">
                  <c:v>14.765071015358</c:v>
                </c:pt>
                <c:pt idx="267">
                  <c:v>14.8205788011301</c:v>
                </c:pt>
                <c:pt idx="268">
                  <c:v>14.876086586902099</c:v>
                </c:pt>
                <c:pt idx="269">
                  <c:v>14.9315943726741</c:v>
                </c:pt>
                <c:pt idx="270">
                  <c:v>14.987102158446101</c:v>
                </c:pt>
                <c:pt idx="271">
                  <c:v>15.0426099442181</c:v>
                </c:pt>
                <c:pt idx="272">
                  <c:v>15.0981177299902</c:v>
                </c:pt>
                <c:pt idx="273">
                  <c:v>15.153625515762201</c:v>
                </c:pt>
                <c:pt idx="274">
                  <c:v>15.2091333015342</c:v>
                </c:pt>
                <c:pt idx="275">
                  <c:v>15.264641087306201</c:v>
                </c:pt>
                <c:pt idx="276">
                  <c:v>15.320148873078301</c:v>
                </c:pt>
                <c:pt idx="277">
                  <c:v>15.3756566588503</c:v>
                </c:pt>
                <c:pt idx="278">
                  <c:v>15.431164444622301</c:v>
                </c:pt>
                <c:pt idx="279">
                  <c:v>15.4866722303943</c:v>
                </c:pt>
                <c:pt idx="280">
                  <c:v>15.5421800161663</c:v>
                </c:pt>
                <c:pt idx="281">
                  <c:v>15.597687801938401</c:v>
                </c:pt>
                <c:pt idx="282">
                  <c:v>15.6531955877104</c:v>
                </c:pt>
                <c:pt idx="283">
                  <c:v>15.7087033734824</c:v>
                </c:pt>
                <c:pt idx="284">
                  <c:v>15.764211159254399</c:v>
                </c:pt>
                <c:pt idx="285">
                  <c:v>15.8197189450265</c:v>
                </c:pt>
                <c:pt idx="286">
                  <c:v>15.8752267307985</c:v>
                </c:pt>
                <c:pt idx="287">
                  <c:v>15.930734516570499</c:v>
                </c:pt>
                <c:pt idx="288">
                  <c:v>15.9862423023425</c:v>
                </c:pt>
                <c:pt idx="289">
                  <c:v>16.0417500881146</c:v>
                </c:pt>
                <c:pt idx="290">
                  <c:v>16.097257873886601</c:v>
                </c:pt>
                <c:pt idx="291">
                  <c:v>16.152765659658598</c:v>
                </c:pt>
                <c:pt idx="292">
                  <c:v>16.208273445430599</c:v>
                </c:pt>
                <c:pt idx="293">
                  <c:v>16.2637812312026</c:v>
                </c:pt>
                <c:pt idx="294">
                  <c:v>16.3192890169747</c:v>
                </c:pt>
                <c:pt idx="295">
                  <c:v>16.374796802746701</c:v>
                </c:pt>
                <c:pt idx="296">
                  <c:v>16.430304588518698</c:v>
                </c:pt>
                <c:pt idx="297">
                  <c:v>16.485812374290699</c:v>
                </c:pt>
                <c:pt idx="298">
                  <c:v>16.541320160062799</c:v>
                </c:pt>
                <c:pt idx="299">
                  <c:v>16.5968279458348</c:v>
                </c:pt>
                <c:pt idx="300">
                  <c:v>16.652335731606801</c:v>
                </c:pt>
                <c:pt idx="301">
                  <c:v>16.707843517378802</c:v>
                </c:pt>
                <c:pt idx="302">
                  <c:v>16.763351303150799</c:v>
                </c:pt>
                <c:pt idx="303">
                  <c:v>16.818859088922899</c:v>
                </c:pt>
                <c:pt idx="304">
                  <c:v>16.8743668746949</c:v>
                </c:pt>
                <c:pt idx="305">
                  <c:v>16.929874660466901</c:v>
                </c:pt>
                <c:pt idx="306">
                  <c:v>16.985382446238901</c:v>
                </c:pt>
                <c:pt idx="307">
                  <c:v>17.040890232011002</c:v>
                </c:pt>
                <c:pt idx="308">
                  <c:v>17.096398017782999</c:v>
                </c:pt>
                <c:pt idx="309">
                  <c:v>17.151905803555</c:v>
                </c:pt>
                <c:pt idx="310">
                  <c:v>17.207413589327</c:v>
                </c:pt>
                <c:pt idx="311">
                  <c:v>17.262921375099101</c:v>
                </c:pt>
                <c:pt idx="312">
                  <c:v>17.318429160871101</c:v>
                </c:pt>
                <c:pt idx="313">
                  <c:v>17.373936946643099</c:v>
                </c:pt>
                <c:pt idx="314">
                  <c:v>17.429444732415099</c:v>
                </c:pt>
                <c:pt idx="315">
                  <c:v>17.4849525181871</c:v>
                </c:pt>
                <c:pt idx="316">
                  <c:v>17.5404603039592</c:v>
                </c:pt>
                <c:pt idx="317">
                  <c:v>17.595968089731201</c:v>
                </c:pt>
                <c:pt idx="318">
                  <c:v>17.651475875503198</c:v>
                </c:pt>
                <c:pt idx="319">
                  <c:v>17.706983661275199</c:v>
                </c:pt>
                <c:pt idx="320">
                  <c:v>17.762491447047299</c:v>
                </c:pt>
                <c:pt idx="321">
                  <c:v>17.8179992328193</c:v>
                </c:pt>
                <c:pt idx="322">
                  <c:v>17.873507018591301</c:v>
                </c:pt>
                <c:pt idx="323">
                  <c:v>17.929014804363302</c:v>
                </c:pt>
                <c:pt idx="324">
                  <c:v>17.984522590135299</c:v>
                </c:pt>
                <c:pt idx="325">
                  <c:v>18.040030375907399</c:v>
                </c:pt>
                <c:pt idx="326">
                  <c:v>18.0955381616794</c:v>
                </c:pt>
                <c:pt idx="327">
                  <c:v>18.151045947451401</c:v>
                </c:pt>
                <c:pt idx="328">
                  <c:v>18.206553733223402</c:v>
                </c:pt>
                <c:pt idx="329">
                  <c:v>18.262061518995498</c:v>
                </c:pt>
                <c:pt idx="330">
                  <c:v>18.317569304767499</c:v>
                </c:pt>
                <c:pt idx="331">
                  <c:v>18.3730770905395</c:v>
                </c:pt>
                <c:pt idx="332">
                  <c:v>18.428584876311501</c:v>
                </c:pt>
                <c:pt idx="333">
                  <c:v>18.484092662083501</c:v>
                </c:pt>
                <c:pt idx="334">
                  <c:v>18.539600447855602</c:v>
                </c:pt>
                <c:pt idx="335">
                  <c:v>18.595108233627599</c:v>
                </c:pt>
                <c:pt idx="336">
                  <c:v>18.6506160193996</c:v>
                </c:pt>
                <c:pt idx="337">
                  <c:v>18.7061238051716</c:v>
                </c:pt>
                <c:pt idx="338">
                  <c:v>18.761631590943701</c:v>
                </c:pt>
                <c:pt idx="339">
                  <c:v>18.817139376715701</c:v>
                </c:pt>
                <c:pt idx="340">
                  <c:v>18.872647162487699</c:v>
                </c:pt>
                <c:pt idx="341">
                  <c:v>18.928154948259699</c:v>
                </c:pt>
                <c:pt idx="342">
                  <c:v>18.9836627340318</c:v>
                </c:pt>
                <c:pt idx="343">
                  <c:v>19.0391705198038</c:v>
                </c:pt>
                <c:pt idx="344">
                  <c:v>19.094678305575801</c:v>
                </c:pt>
                <c:pt idx="345">
                  <c:v>19.150186091347798</c:v>
                </c:pt>
                <c:pt idx="346">
                  <c:v>19.205693877119799</c:v>
                </c:pt>
                <c:pt idx="347">
                  <c:v>19.261201662891899</c:v>
                </c:pt>
                <c:pt idx="348">
                  <c:v>19.3167094486639</c:v>
                </c:pt>
                <c:pt idx="349">
                  <c:v>19.372217234435901</c:v>
                </c:pt>
                <c:pt idx="350">
                  <c:v>19.427725020207902</c:v>
                </c:pt>
                <c:pt idx="351">
                  <c:v>19.483232805979998</c:v>
                </c:pt>
                <c:pt idx="352">
                  <c:v>19.538740591751999</c:v>
                </c:pt>
                <c:pt idx="353">
                  <c:v>19.594248377524</c:v>
                </c:pt>
                <c:pt idx="354">
                  <c:v>19.649756163296001</c:v>
                </c:pt>
                <c:pt idx="355">
                  <c:v>19.705263949068001</c:v>
                </c:pt>
                <c:pt idx="356">
                  <c:v>19.760771734840102</c:v>
                </c:pt>
                <c:pt idx="357">
                  <c:v>19.816279520612099</c:v>
                </c:pt>
                <c:pt idx="358">
                  <c:v>19.8717873063841</c:v>
                </c:pt>
                <c:pt idx="359">
                  <c:v>19.927295092156101</c:v>
                </c:pt>
                <c:pt idx="360">
                  <c:v>19.982802877928201</c:v>
                </c:pt>
                <c:pt idx="361">
                  <c:v>20.038310663700202</c:v>
                </c:pt>
                <c:pt idx="362">
                  <c:v>20.093818449472199</c:v>
                </c:pt>
                <c:pt idx="363">
                  <c:v>20.1493262352442</c:v>
                </c:pt>
                <c:pt idx="364">
                  <c:v>20.2048340210163</c:v>
                </c:pt>
                <c:pt idx="365">
                  <c:v>20.260341806788301</c:v>
                </c:pt>
                <c:pt idx="366">
                  <c:v>20.315849592560301</c:v>
                </c:pt>
                <c:pt idx="367">
                  <c:v>20.371357378332299</c:v>
                </c:pt>
                <c:pt idx="368">
                  <c:v>20.426865164104299</c:v>
                </c:pt>
                <c:pt idx="369">
                  <c:v>20.4823729498764</c:v>
                </c:pt>
                <c:pt idx="370">
                  <c:v>20.5378807356484</c:v>
                </c:pt>
                <c:pt idx="371">
                  <c:v>20.593388521420401</c:v>
                </c:pt>
                <c:pt idx="372">
                  <c:v>20.648896307192398</c:v>
                </c:pt>
                <c:pt idx="373">
                  <c:v>20.704404092964499</c:v>
                </c:pt>
                <c:pt idx="374">
                  <c:v>20.759911878736499</c:v>
                </c:pt>
                <c:pt idx="375">
                  <c:v>20.8154196645085</c:v>
                </c:pt>
                <c:pt idx="376">
                  <c:v>20.870927450280501</c:v>
                </c:pt>
                <c:pt idx="377">
                  <c:v>20.926435236052502</c:v>
                </c:pt>
                <c:pt idx="378">
                  <c:v>20.981943021824598</c:v>
                </c:pt>
                <c:pt idx="379">
                  <c:v>21.037450807596599</c:v>
                </c:pt>
                <c:pt idx="380">
                  <c:v>21.0929585933686</c:v>
                </c:pt>
                <c:pt idx="381">
                  <c:v>21.148466379140601</c:v>
                </c:pt>
                <c:pt idx="382">
                  <c:v>21.203974164912701</c:v>
                </c:pt>
                <c:pt idx="383">
                  <c:v>21.259481950684702</c:v>
                </c:pt>
                <c:pt idx="384">
                  <c:v>21.314989736456699</c:v>
                </c:pt>
                <c:pt idx="385">
                  <c:v>21.3704975222287</c:v>
                </c:pt>
                <c:pt idx="386">
                  <c:v>21.4260053080007</c:v>
                </c:pt>
                <c:pt idx="387">
                  <c:v>21.481513093772801</c:v>
                </c:pt>
                <c:pt idx="388">
                  <c:v>21.537020879544801</c:v>
                </c:pt>
                <c:pt idx="389">
                  <c:v>21.592528665316799</c:v>
                </c:pt>
                <c:pt idx="390">
                  <c:v>21.648036451088799</c:v>
                </c:pt>
                <c:pt idx="391">
                  <c:v>21.7035442368609</c:v>
                </c:pt>
                <c:pt idx="392">
                  <c:v>21.759052022632901</c:v>
                </c:pt>
                <c:pt idx="393">
                  <c:v>21.814559808404901</c:v>
                </c:pt>
                <c:pt idx="394">
                  <c:v>21.870067594176898</c:v>
                </c:pt>
                <c:pt idx="395">
                  <c:v>21.925575379948999</c:v>
                </c:pt>
                <c:pt idx="396">
                  <c:v>21.981083165721</c:v>
                </c:pt>
                <c:pt idx="397">
                  <c:v>22.036590951493</c:v>
                </c:pt>
                <c:pt idx="398">
                  <c:v>22.092098737265001</c:v>
                </c:pt>
                <c:pt idx="399">
                  <c:v>22.147606523036998</c:v>
                </c:pt>
                <c:pt idx="400">
                  <c:v>22.203114308809099</c:v>
                </c:pt>
                <c:pt idx="401">
                  <c:v>22.258622094581099</c:v>
                </c:pt>
                <c:pt idx="402">
                  <c:v>22.3141298803531</c:v>
                </c:pt>
                <c:pt idx="403">
                  <c:v>22.369637666125101</c:v>
                </c:pt>
                <c:pt idx="404">
                  <c:v>22.425145451897201</c:v>
                </c:pt>
                <c:pt idx="405">
                  <c:v>22.480653237669198</c:v>
                </c:pt>
                <c:pt idx="406">
                  <c:v>22.536161023441199</c:v>
                </c:pt>
                <c:pt idx="407">
                  <c:v>22.5916688092132</c:v>
                </c:pt>
                <c:pt idx="408">
                  <c:v>22.647176594985201</c:v>
                </c:pt>
                <c:pt idx="409">
                  <c:v>22.702684380757301</c:v>
                </c:pt>
                <c:pt idx="410">
                  <c:v>22.758192166529302</c:v>
                </c:pt>
                <c:pt idx="411">
                  <c:v>22.813699952301299</c:v>
                </c:pt>
                <c:pt idx="412">
                  <c:v>22.8692077380733</c:v>
                </c:pt>
                <c:pt idx="413">
                  <c:v>22.9247155238454</c:v>
                </c:pt>
                <c:pt idx="414">
                  <c:v>22.980223309617401</c:v>
                </c:pt>
                <c:pt idx="415">
                  <c:v>23.035731095389401</c:v>
                </c:pt>
                <c:pt idx="416">
                  <c:v>23.091238881161399</c:v>
                </c:pt>
                <c:pt idx="417">
                  <c:v>23.146746666933499</c:v>
                </c:pt>
                <c:pt idx="418">
                  <c:v>23.2022544527055</c:v>
                </c:pt>
                <c:pt idx="419">
                  <c:v>23.2577622384775</c:v>
                </c:pt>
                <c:pt idx="420">
                  <c:v>23.313270024249501</c:v>
                </c:pt>
                <c:pt idx="421">
                  <c:v>23.368777810021498</c:v>
                </c:pt>
                <c:pt idx="422">
                  <c:v>23.424285595793599</c:v>
                </c:pt>
                <c:pt idx="423">
                  <c:v>23.479793381565599</c:v>
                </c:pt>
                <c:pt idx="424">
                  <c:v>23.5353011673376</c:v>
                </c:pt>
                <c:pt idx="425">
                  <c:v>23.590808953109601</c:v>
                </c:pt>
                <c:pt idx="426">
                  <c:v>23.646316738881701</c:v>
                </c:pt>
                <c:pt idx="427">
                  <c:v>23.701824524653698</c:v>
                </c:pt>
                <c:pt idx="428">
                  <c:v>23.757332310425699</c:v>
                </c:pt>
                <c:pt idx="429">
                  <c:v>23.8128400961977</c:v>
                </c:pt>
                <c:pt idx="430">
                  <c:v>23.868347881969701</c:v>
                </c:pt>
                <c:pt idx="431">
                  <c:v>23.923855667741801</c:v>
                </c:pt>
                <c:pt idx="432">
                  <c:v>23.979363453513798</c:v>
                </c:pt>
                <c:pt idx="433">
                  <c:v>24.034871239285799</c:v>
                </c:pt>
                <c:pt idx="434">
                  <c:v>24.0903790250578</c:v>
                </c:pt>
                <c:pt idx="435">
                  <c:v>24.1458868108299</c:v>
                </c:pt>
                <c:pt idx="436">
                  <c:v>24.201394596601901</c:v>
                </c:pt>
                <c:pt idx="437">
                  <c:v>24.256902382373902</c:v>
                </c:pt>
                <c:pt idx="438">
                  <c:v>24.312410168145899</c:v>
                </c:pt>
                <c:pt idx="439">
                  <c:v>24.3679179539179</c:v>
                </c:pt>
                <c:pt idx="440">
                  <c:v>24.42342573969</c:v>
                </c:pt>
                <c:pt idx="441">
                  <c:v>24.478933525462001</c:v>
                </c:pt>
                <c:pt idx="442">
                  <c:v>24.534441311234001</c:v>
                </c:pt>
                <c:pt idx="443">
                  <c:v>24.589949097005999</c:v>
                </c:pt>
                <c:pt idx="444">
                  <c:v>24.645456882778099</c:v>
                </c:pt>
                <c:pt idx="445">
                  <c:v>24.7009646685501</c:v>
                </c:pt>
                <c:pt idx="446">
                  <c:v>24.7564724543221</c:v>
                </c:pt>
                <c:pt idx="447">
                  <c:v>24.811980240094101</c:v>
                </c:pt>
                <c:pt idx="448">
                  <c:v>24.867488025866201</c:v>
                </c:pt>
                <c:pt idx="449">
                  <c:v>24.922995811638199</c:v>
                </c:pt>
                <c:pt idx="450">
                  <c:v>24.978503597410199</c:v>
                </c:pt>
                <c:pt idx="451">
                  <c:v>25.0340113831822</c:v>
                </c:pt>
                <c:pt idx="452">
                  <c:v>25.089519168954201</c:v>
                </c:pt>
                <c:pt idx="453">
                  <c:v>25.145026954726301</c:v>
                </c:pt>
                <c:pt idx="454">
                  <c:v>25.200534740498298</c:v>
                </c:pt>
                <c:pt idx="455">
                  <c:v>25.256042526270299</c:v>
                </c:pt>
                <c:pt idx="456">
                  <c:v>25.3115503120423</c:v>
                </c:pt>
                <c:pt idx="457">
                  <c:v>25.3670580978144</c:v>
                </c:pt>
                <c:pt idx="458">
                  <c:v>25.422565883586401</c:v>
                </c:pt>
                <c:pt idx="459">
                  <c:v>25.478073669358398</c:v>
                </c:pt>
                <c:pt idx="460">
                  <c:v>25.533581455130399</c:v>
                </c:pt>
                <c:pt idx="461">
                  <c:v>25.589089240902499</c:v>
                </c:pt>
                <c:pt idx="462">
                  <c:v>25.6445970266745</c:v>
                </c:pt>
                <c:pt idx="463">
                  <c:v>25.700104812446501</c:v>
                </c:pt>
                <c:pt idx="464">
                  <c:v>25.755612598218502</c:v>
                </c:pt>
                <c:pt idx="465">
                  <c:v>25.811120383990499</c:v>
                </c:pt>
                <c:pt idx="466">
                  <c:v>25.866628169762599</c:v>
                </c:pt>
                <c:pt idx="467">
                  <c:v>25.9221359555346</c:v>
                </c:pt>
                <c:pt idx="468">
                  <c:v>25.977643741306601</c:v>
                </c:pt>
                <c:pt idx="469">
                  <c:v>26.033151527078601</c:v>
                </c:pt>
                <c:pt idx="470">
                  <c:v>26.088659312850702</c:v>
                </c:pt>
                <c:pt idx="471">
                  <c:v>26.144167098622699</c:v>
                </c:pt>
                <c:pt idx="472">
                  <c:v>26.1996748843947</c:v>
                </c:pt>
                <c:pt idx="473">
                  <c:v>26.2551826701667</c:v>
                </c:pt>
                <c:pt idx="474">
                  <c:v>26.310690455938701</c:v>
                </c:pt>
                <c:pt idx="475">
                  <c:v>26.366198241710801</c:v>
                </c:pt>
                <c:pt idx="476">
                  <c:v>26.421706027482799</c:v>
                </c:pt>
                <c:pt idx="477">
                  <c:v>26.477213813254799</c:v>
                </c:pt>
                <c:pt idx="478">
                  <c:v>26.5327215990268</c:v>
                </c:pt>
                <c:pt idx="479">
                  <c:v>26.5882293847989</c:v>
                </c:pt>
                <c:pt idx="480">
                  <c:v>26.643737170570901</c:v>
                </c:pt>
                <c:pt idx="481">
                  <c:v>26.699244956342898</c:v>
                </c:pt>
                <c:pt idx="482">
                  <c:v>26.754752742114899</c:v>
                </c:pt>
                <c:pt idx="483">
                  <c:v>26.810260527886999</c:v>
                </c:pt>
                <c:pt idx="484">
                  <c:v>26.865768313659</c:v>
                </c:pt>
                <c:pt idx="485">
                  <c:v>26.921276099431001</c:v>
                </c:pt>
                <c:pt idx="486">
                  <c:v>26.976783885203002</c:v>
                </c:pt>
                <c:pt idx="487">
                  <c:v>27.032291670974999</c:v>
                </c:pt>
                <c:pt idx="488">
                  <c:v>27.087799456747099</c:v>
                </c:pt>
                <c:pt idx="489">
                  <c:v>27.1433072425191</c:v>
                </c:pt>
                <c:pt idx="490">
                  <c:v>27.198815028291101</c:v>
                </c:pt>
                <c:pt idx="491">
                  <c:v>27.254322814063102</c:v>
                </c:pt>
                <c:pt idx="492">
                  <c:v>27.309830599835198</c:v>
                </c:pt>
                <c:pt idx="493">
                  <c:v>27.365338385607199</c:v>
                </c:pt>
                <c:pt idx="494">
                  <c:v>27.4208461713792</c:v>
                </c:pt>
                <c:pt idx="495">
                  <c:v>27.476353957151201</c:v>
                </c:pt>
                <c:pt idx="496">
                  <c:v>27.531861742923201</c:v>
                </c:pt>
                <c:pt idx="497">
                  <c:v>27.587369528695302</c:v>
                </c:pt>
                <c:pt idx="498">
                  <c:v>27.642877314467299</c:v>
                </c:pt>
                <c:pt idx="499">
                  <c:v>27.6983851002393</c:v>
                </c:pt>
                <c:pt idx="500">
                  <c:v>27.7538928860113</c:v>
                </c:pt>
                <c:pt idx="501">
                  <c:v>27.809400671783401</c:v>
                </c:pt>
                <c:pt idx="502">
                  <c:v>27.864908457555401</c:v>
                </c:pt>
                <c:pt idx="503">
                  <c:v>27.920416243327399</c:v>
                </c:pt>
                <c:pt idx="504">
                  <c:v>27.975924029099399</c:v>
                </c:pt>
                <c:pt idx="505">
                  <c:v>28.0314318148714</c:v>
                </c:pt>
                <c:pt idx="506">
                  <c:v>28.0869396006435</c:v>
                </c:pt>
                <c:pt idx="507">
                  <c:v>28.142447386415501</c:v>
                </c:pt>
                <c:pt idx="508">
                  <c:v>28.197955172187498</c:v>
                </c:pt>
                <c:pt idx="509">
                  <c:v>28.253462957959499</c:v>
                </c:pt>
                <c:pt idx="510">
                  <c:v>28.308970743731599</c:v>
                </c:pt>
                <c:pt idx="511">
                  <c:v>28.3644785295036</c:v>
                </c:pt>
                <c:pt idx="512">
                  <c:v>28.419986315275601</c:v>
                </c:pt>
                <c:pt idx="513">
                  <c:v>28.475494101047602</c:v>
                </c:pt>
                <c:pt idx="514">
                  <c:v>28.531001886819698</c:v>
                </c:pt>
                <c:pt idx="515">
                  <c:v>28.586509672591699</c:v>
                </c:pt>
                <c:pt idx="516">
                  <c:v>28.6420174583637</c:v>
                </c:pt>
                <c:pt idx="517">
                  <c:v>28.697525244135701</c:v>
                </c:pt>
                <c:pt idx="518">
                  <c:v>28.753033029907701</c:v>
                </c:pt>
                <c:pt idx="519">
                  <c:v>28.808540815679802</c:v>
                </c:pt>
                <c:pt idx="520">
                  <c:v>28.864048601451799</c:v>
                </c:pt>
                <c:pt idx="521">
                  <c:v>28.9195563872238</c:v>
                </c:pt>
                <c:pt idx="522">
                  <c:v>28.975064172995801</c:v>
                </c:pt>
                <c:pt idx="523">
                  <c:v>29.030571958767901</c:v>
                </c:pt>
                <c:pt idx="524">
                  <c:v>29.086079744539902</c:v>
                </c:pt>
                <c:pt idx="525">
                  <c:v>29.141587530311899</c:v>
                </c:pt>
                <c:pt idx="526">
                  <c:v>29.1970953160839</c:v>
                </c:pt>
                <c:pt idx="527">
                  <c:v>29.2526031018559</c:v>
                </c:pt>
                <c:pt idx="528">
                  <c:v>29.308110887628001</c:v>
                </c:pt>
                <c:pt idx="529">
                  <c:v>29.363618673400001</c:v>
                </c:pt>
                <c:pt idx="530">
                  <c:v>29.419126459171999</c:v>
                </c:pt>
                <c:pt idx="531">
                  <c:v>29.474634244943999</c:v>
                </c:pt>
                <c:pt idx="532">
                  <c:v>29.5301420307161</c:v>
                </c:pt>
                <c:pt idx="533">
                  <c:v>29.5856498164881</c:v>
                </c:pt>
                <c:pt idx="534">
                  <c:v>29.641157602260101</c:v>
                </c:pt>
                <c:pt idx="535">
                  <c:v>29.696665388032098</c:v>
                </c:pt>
                <c:pt idx="536">
                  <c:v>29.752173173804199</c:v>
                </c:pt>
                <c:pt idx="537">
                  <c:v>29.807680959576199</c:v>
                </c:pt>
                <c:pt idx="538">
                  <c:v>29.8631887453482</c:v>
                </c:pt>
                <c:pt idx="539">
                  <c:v>29.918696531120201</c:v>
                </c:pt>
                <c:pt idx="540">
                  <c:v>29.974204316892202</c:v>
                </c:pt>
                <c:pt idx="541">
                  <c:v>30.029712102664298</c:v>
                </c:pt>
              </c:numCache>
            </c:numRef>
          </c:xVal>
          <c:yVal>
            <c:numRef>
              <c:f>последействие!$B$4:$TW$4</c:f>
              <c:numCache>
                <c:formatCode>General</c:formatCode>
                <c:ptCount val="542"/>
                <c:pt idx="0">
                  <c:v>5.1272050218065903</c:v>
                </c:pt>
                <c:pt idx="1">
                  <c:v>5.6591074514473201</c:v>
                </c:pt>
                <c:pt idx="2">
                  <c:v>6.2086038918403004</c:v>
                </c:pt>
                <c:pt idx="3">
                  <c:v>6.7752175441822402</c:v>
                </c:pt>
                <c:pt idx="4">
                  <c:v>7.3585158129712003</c:v>
                </c:pt>
                <c:pt idx="5">
                  <c:v>7.9581043436302998</c:v>
                </c:pt>
                <c:pt idx="6">
                  <c:v>8.5736221312300707</c:v>
                </c:pt>
                <c:pt idx="7">
                  <c:v>9.2047374650013403</c:v>
                </c:pt>
                <c:pt idx="8">
                  <c:v>9.8511445335868206</c:v>
                </c:pt>
                <c:pt idx="9">
                  <c:v>10.512560558807399</c:v>
                </c:pt>
                <c:pt idx="10">
                  <c:v>11.1887233566892</c:v>
                </c:pt>
                <c:pt idx="11">
                  <c:v>11.8793892472418</c:v>
                </c:pt>
                <c:pt idx="12">
                  <c:v>12.5843312514221</c:v>
                </c:pt>
                <c:pt idx="13">
                  <c:v>13.3033375265021</c:v>
                </c:pt>
                <c:pt idx="14">
                  <c:v>14.0362100008188</c:v>
                </c:pt>
                <c:pt idx="15">
                  <c:v>14.782763176418401</c:v>
                </c:pt>
                <c:pt idx="16">
                  <c:v>15.5428080486772</c:v>
                </c:pt>
                <c:pt idx="17">
                  <c:v>16.316260505827799</c:v>
                </c:pt>
                <c:pt idx="18">
                  <c:v>17.102901580619701</c:v>
                </c:pt>
                <c:pt idx="19">
                  <c:v>17.902586739577998</c:v>
                </c:pt>
                <c:pt idx="20">
                  <c:v>18.7151797926463</c:v>
                </c:pt>
                <c:pt idx="21">
                  <c:v>19.540552298899801</c:v>
                </c:pt>
                <c:pt idx="22">
                  <c:v>20.378583030978302</c:v>
                </c:pt>
                <c:pt idx="23">
                  <c:v>21.229157491003999</c:v>
                </c:pt>
                <c:pt idx="24">
                  <c:v>22.092167471814101</c:v>
                </c:pt>
                <c:pt idx="25">
                  <c:v>22.967510658215101</c:v>
                </c:pt>
                <c:pt idx="26">
                  <c:v>23.855090263704099</c:v>
                </c:pt>
                <c:pt idx="27">
                  <c:v>24.754814698720999</c:v>
                </c:pt>
                <c:pt idx="28">
                  <c:v>25.666597267013199</c:v>
                </c:pt>
                <c:pt idx="29">
                  <c:v>26.590355887142699</c:v>
                </c:pt>
                <c:pt idx="30">
                  <c:v>27.526012836532999</c:v>
                </c:pt>
                <c:pt idx="31">
                  <c:v>28.473494515782299</c:v>
                </c:pt>
                <c:pt idx="32">
                  <c:v>29.432704904641799</c:v>
                </c:pt>
                <c:pt idx="33">
                  <c:v>30.403674052026901</c:v>
                </c:pt>
                <c:pt idx="34">
                  <c:v>31.388406649116298</c:v>
                </c:pt>
                <c:pt idx="35">
                  <c:v>32.394662331307202</c:v>
                </c:pt>
                <c:pt idx="36">
                  <c:v>33.423092868216997</c:v>
                </c:pt>
                <c:pt idx="37">
                  <c:v>34.472596920258901</c:v>
                </c:pt>
                <c:pt idx="38">
                  <c:v>35.543141102636099</c:v>
                </c:pt>
                <c:pt idx="39">
                  <c:v>36.634775369017703</c:v>
                </c:pt>
                <c:pt idx="40">
                  <c:v>37.747533825783798</c:v>
                </c:pt>
                <c:pt idx="41">
                  <c:v>38.881434016194497</c:v>
                </c:pt>
                <c:pt idx="42">
                  <c:v>40.036476201715402</c:v>
                </c:pt>
                <c:pt idx="43">
                  <c:v>41.2126426426832</c:v>
                </c:pt>
                <c:pt idx="44">
                  <c:v>42.409896880653598</c:v>
                </c:pt>
                <c:pt idx="45">
                  <c:v>43.6281830249455</c:v>
                </c:pt>
                <c:pt idx="46">
                  <c:v>44.867425046053</c:v>
                </c:pt>
                <c:pt idx="47">
                  <c:v>46.127526078763502</c:v>
                </c:pt>
                <c:pt idx="48">
                  <c:v>47.408298139518301</c:v>
                </c:pt>
                <c:pt idx="49">
                  <c:v>48.709816418558397</c:v>
                </c:pt>
                <c:pt idx="50">
                  <c:v>50.031770048104697</c:v>
                </c:pt>
                <c:pt idx="51">
                  <c:v>51.373971894583498</c:v>
                </c:pt>
                <c:pt idx="52">
                  <c:v>52.7362107516783</c:v>
                </c:pt>
                <c:pt idx="53">
                  <c:v>54.1182507702461</c:v>
                </c:pt>
                <c:pt idx="54">
                  <c:v>55.519830921909403</c:v>
                </c:pt>
                <c:pt idx="55">
                  <c:v>56.940664500197201</c:v>
                </c:pt>
                <c:pt idx="56">
                  <c:v>58.380438663172598</c:v>
                </c:pt>
                <c:pt idx="57">
                  <c:v>59.838814021535697</c:v>
                </c:pt>
                <c:pt idx="58">
                  <c:v>61.315424276217001</c:v>
                </c:pt>
                <c:pt idx="59">
                  <c:v>62.814723796564898</c:v>
                </c:pt>
                <c:pt idx="60">
                  <c:v>64.344649529251598</c:v>
                </c:pt>
                <c:pt idx="61">
                  <c:v>65.905703948015002</c:v>
                </c:pt>
                <c:pt idx="62">
                  <c:v>67.498136172324095</c:v>
                </c:pt>
                <c:pt idx="63">
                  <c:v>69.122174922996706</c:v>
                </c:pt>
                <c:pt idx="64">
                  <c:v>70.777883089982097</c:v>
                </c:pt>
                <c:pt idx="65">
                  <c:v>72.465852067303601</c:v>
                </c:pt>
                <c:pt idx="66">
                  <c:v>74.185979789816599</c:v>
                </c:pt>
                <c:pt idx="67">
                  <c:v>75.938400413552799</c:v>
                </c:pt>
                <c:pt idx="68">
                  <c:v>77.723221313416502</c:v>
                </c:pt>
                <c:pt idx="69">
                  <c:v>79.540521813472594</c:v>
                </c:pt>
                <c:pt idx="70">
                  <c:v>81.390351929764805</c:v>
                </c:pt>
                <c:pt idx="71">
                  <c:v>83.272731131161805</c:v>
                </c:pt>
                <c:pt idx="72">
                  <c:v>85.187647124004499</c:v>
                </c:pt>
                <c:pt idx="73">
                  <c:v>87.135054666587806</c:v>
                </c:pt>
                <c:pt idx="74">
                  <c:v>89.114874419750805</c:v>
                </c:pt>
                <c:pt idx="75">
                  <c:v>91.126991840059404</c:v>
                </c:pt>
                <c:pt idx="76">
                  <c:v>93.171256122260004</c:v>
                </c:pt>
                <c:pt idx="77">
                  <c:v>95.247479197832305</c:v>
                </c:pt>
                <c:pt idx="78">
                  <c:v>97.355434796596896</c:v>
                </c:pt>
                <c:pt idx="79">
                  <c:v>99.494566282652997</c:v>
                </c:pt>
                <c:pt idx="80">
                  <c:v>101.665268846432</c:v>
                </c:pt>
                <c:pt idx="81">
                  <c:v>103.86678515476</c:v>
                </c:pt>
                <c:pt idx="82">
                  <c:v>106.09872780734401</c:v>
                </c:pt>
                <c:pt idx="83">
                  <c:v>108.360667696009</c:v>
                </c:pt>
                <c:pt idx="84">
                  <c:v>110.652133594082</c:v>
                </c:pt>
                <c:pt idx="85">
                  <c:v>112.972611857373</c:v>
                </c:pt>
                <c:pt idx="86">
                  <c:v>115.321546243028</c:v>
                </c:pt>
                <c:pt idx="87">
                  <c:v>117.698337852189</c:v>
                </c:pt>
                <c:pt idx="88">
                  <c:v>120.102345201966</c:v>
                </c:pt>
                <c:pt idx="89">
                  <c:v>122.532884431827</c:v>
                </c:pt>
                <c:pt idx="90">
                  <c:v>124.989229648956</c:v>
                </c:pt>
                <c:pt idx="91">
                  <c:v>127.47061341656099</c:v>
                </c:pt>
                <c:pt idx="92">
                  <c:v>129.97622738850899</c:v>
                </c:pt>
                <c:pt idx="93">
                  <c:v>132.50522309294399</c:v>
                </c:pt>
                <c:pt idx="94">
                  <c:v>135.05671286683599</c:v>
                </c:pt>
                <c:pt idx="95">
                  <c:v>137.62955548897099</c:v>
                </c:pt>
                <c:pt idx="96">
                  <c:v>140.223302381243</c:v>
                </c:pt>
                <c:pt idx="97">
                  <c:v>142.83664960768201</c:v>
                </c:pt>
                <c:pt idx="98">
                  <c:v>145.46856476154099</c:v>
                </c:pt>
                <c:pt idx="99">
                  <c:v>148.11798321737001</c:v>
                </c:pt>
                <c:pt idx="100">
                  <c:v>150.78380996805899</c:v>
                </c:pt>
                <c:pt idx="101">
                  <c:v>153.46492160253101</c:v>
                </c:pt>
                <c:pt idx="102">
                  <c:v>156.160168418925</c:v>
                </c:pt>
                <c:pt idx="103">
                  <c:v>158.86837666723201</c:v>
                </c:pt>
                <c:pt idx="104">
                  <c:v>161.58835091441699</c:v>
                </c:pt>
                <c:pt idx="105">
                  <c:v>164.318876524194</c:v>
                </c:pt>
                <c:pt idx="106">
                  <c:v>167.05872224279301</c:v>
                </c:pt>
                <c:pt idx="107">
                  <c:v>169.80664288126201</c:v>
                </c:pt>
                <c:pt idx="108">
                  <c:v>172.561382084109</c:v>
                </c:pt>
                <c:pt idx="109">
                  <c:v>175.321675173432</c:v>
                </c:pt>
                <c:pt idx="110">
                  <c:v>178.086252057069</c:v>
                </c:pt>
                <c:pt idx="111">
                  <c:v>180.853787476522</c:v>
                </c:pt>
                <c:pt idx="112">
                  <c:v>183.633311542527</c:v>
                </c:pt>
                <c:pt idx="113">
                  <c:v>186.446010642761</c:v>
                </c:pt>
                <c:pt idx="114">
                  <c:v>189.29461769525801</c:v>
                </c:pt>
                <c:pt idx="115">
                  <c:v>192.18168820660799</c:v>
                </c:pt>
                <c:pt idx="116">
                  <c:v>195.10995806023499</c:v>
                </c:pt>
                <c:pt idx="117">
                  <c:v>198.08234975562999</c:v>
                </c:pt>
                <c:pt idx="118">
                  <c:v>201.10197915494101</c:v>
                </c:pt>
                <c:pt idx="119">
                  <c:v>204.15879511483101</c:v>
                </c:pt>
                <c:pt idx="120">
                  <c:v>207.221147526344</c:v>
                </c:pt>
                <c:pt idx="121">
                  <c:v>210.28563507092699</c:v>
                </c:pt>
                <c:pt idx="122">
                  <c:v>213.35065604752299</c:v>
                </c:pt>
                <c:pt idx="123">
                  <c:v>216.41458398025199</c:v>
                </c:pt>
                <c:pt idx="124">
                  <c:v>219.47576979873301</c:v>
                </c:pt>
                <c:pt idx="125">
                  <c:v>222.532544110164</c:v>
                </c:pt>
                <c:pt idx="126">
                  <c:v>225.58321955803601</c:v>
                </c:pt>
                <c:pt idx="127">
                  <c:v>228.62621558511501</c:v>
                </c:pt>
                <c:pt idx="128">
                  <c:v>231.65955124357001</c:v>
                </c:pt>
                <c:pt idx="129">
                  <c:v>234.68163033421899</c:v>
                </c:pt>
                <c:pt idx="130">
                  <c:v>237.690718675005</c:v>
                </c:pt>
                <c:pt idx="131">
                  <c:v>240.68507704255299</c:v>
                </c:pt>
                <c:pt idx="132">
                  <c:v>243.66296392014701</c:v>
                </c:pt>
                <c:pt idx="133">
                  <c:v>246.62263828478501</c:v>
                </c:pt>
                <c:pt idx="134">
                  <c:v>249.56236242514601</c:v>
                </c:pt>
                <c:pt idx="135">
                  <c:v>252.48040478204001</c:v>
                </c:pt>
                <c:pt idx="136">
                  <c:v>255.37504280271301</c:v>
                </c:pt>
                <c:pt idx="137">
                  <c:v>258.24456580019603</c:v>
                </c:pt>
                <c:pt idx="138">
                  <c:v>261.08727780875199</c:v>
                </c:pt>
                <c:pt idx="139">
                  <c:v>263.90150042636498</c:v>
                </c:pt>
                <c:pt idx="140">
                  <c:v>266.68557563521398</c:v>
                </c:pt>
                <c:pt idx="141">
                  <c:v>269.43786859101101</c:v>
                </c:pt>
                <c:pt idx="142">
                  <c:v>272.15677037217898</c:v>
                </c:pt>
                <c:pt idx="143">
                  <c:v>274.84120797180998</c:v>
                </c:pt>
                <c:pt idx="144">
                  <c:v>277.48849670389501</c:v>
                </c:pt>
                <c:pt idx="145">
                  <c:v>280.09773841321999</c:v>
                </c:pt>
                <c:pt idx="146">
                  <c:v>282.66745463626597</c:v>
                </c:pt>
                <c:pt idx="147">
                  <c:v>285.19620570240602</c:v>
                </c:pt>
                <c:pt idx="148">
                  <c:v>287.68259305890501</c:v>
                </c:pt>
                <c:pt idx="149">
                  <c:v>290.12526149747299</c:v>
                </c:pt>
                <c:pt idx="150">
                  <c:v>292.52290127531501</c:v>
                </c:pt>
                <c:pt idx="151">
                  <c:v>294.87425012412098</c:v>
                </c:pt>
                <c:pt idx="152">
                  <c:v>297.17809514088401</c:v>
                </c:pt>
                <c:pt idx="153">
                  <c:v>299.43327455494301</c:v>
                </c:pt>
                <c:pt idx="154">
                  <c:v>301.63867936622</c:v>
                </c:pt>
                <c:pt idx="155">
                  <c:v>303.79325485012902</c:v>
                </c:pt>
                <c:pt idx="156">
                  <c:v>305.89600192527001</c:v>
                </c:pt>
                <c:pt idx="157">
                  <c:v>307.94597838059002</c:v>
                </c:pt>
                <c:pt idx="158">
                  <c:v>309.94332006483597</c:v>
                </c:pt>
                <c:pt idx="159">
                  <c:v>311.88496975120103</c:v>
                </c:pt>
                <c:pt idx="160">
                  <c:v>313.77136727598798</c:v>
                </c:pt>
                <c:pt idx="161">
                  <c:v>315.60180794015997</c:v>
                </c:pt>
                <c:pt idx="162">
                  <c:v>317.37564787801898</c:v>
                </c:pt>
                <c:pt idx="163">
                  <c:v>319.09230440397999</c:v>
                </c:pt>
                <c:pt idx="164">
                  <c:v>320.751256213121</c:v>
                </c:pt>
                <c:pt idx="165">
                  <c:v>322.35204343716401</c:v>
                </c:pt>
                <c:pt idx="166">
                  <c:v>323.89426755810598</c:v>
                </c:pt>
                <c:pt idx="167">
                  <c:v>325.377591182272</c:v>
                </c:pt>
                <c:pt idx="168">
                  <c:v>326.80173767808299</c:v>
                </c:pt>
                <c:pt idx="169">
                  <c:v>328.16649068134001</c:v>
                </c:pt>
                <c:pt idx="170">
                  <c:v>329.47169347227202</c:v>
                </c:pt>
                <c:pt idx="171">
                  <c:v>330.71724822903599</c:v>
                </c:pt>
                <c:pt idx="172">
                  <c:v>331.90311516275699</c:v>
                </c:pt>
                <c:pt idx="173">
                  <c:v>333.02931153954199</c:v>
                </c:pt>
                <c:pt idx="174">
                  <c:v>334.09708957200502</c:v>
                </c:pt>
                <c:pt idx="175">
                  <c:v>335.10399520738702</c:v>
                </c:pt>
                <c:pt idx="176">
                  <c:v>336.05161379626298</c:v>
                </c:pt>
                <c:pt idx="177">
                  <c:v>336.94017956770199</c:v>
                </c:pt>
                <c:pt idx="178">
                  <c:v>337.76997741074001</c:v>
                </c:pt>
                <c:pt idx="179">
                  <c:v>338.54134134637002</c:v>
                </c:pt>
                <c:pt idx="180">
                  <c:v>339.254652931473</c:v>
                </c:pt>
                <c:pt idx="181">
                  <c:v>339.91033960159899</c:v>
                </c:pt>
                <c:pt idx="182">
                  <c:v>340.43727893224798</c:v>
                </c:pt>
                <c:pt idx="183">
                  <c:v>340.66425540590001</c:v>
                </c:pt>
                <c:pt idx="184">
                  <c:v>340.58755906494901</c:v>
                </c:pt>
                <c:pt idx="185">
                  <c:v>340.21375609253698</c:v>
                </c:pt>
                <c:pt idx="186">
                  <c:v>339.55047967031999</c:v>
                </c:pt>
                <c:pt idx="187">
                  <c:v>338.60633778069001</c:v>
                </c:pt>
                <c:pt idx="188">
                  <c:v>337.39081554850299</c:v>
                </c:pt>
                <c:pt idx="189">
                  <c:v>335.91417376666999</c:v>
                </c:pt>
                <c:pt idx="190">
                  <c:v>334.19232617923097</c:v>
                </c:pt>
                <c:pt idx="191">
                  <c:v>332.22572319757103</c:v>
                </c:pt>
                <c:pt idx="192">
                  <c:v>330.03248165614201</c:v>
                </c:pt>
                <c:pt idx="193">
                  <c:v>327.62493331076701</c:v>
                </c:pt>
                <c:pt idx="194">
                  <c:v>325.01567276697699</c:v>
                </c:pt>
                <c:pt idx="195">
                  <c:v>322.217463551761</c:v>
                </c:pt>
                <c:pt idx="196">
                  <c:v>319.243149314248</c:v>
                </c:pt>
                <c:pt idx="197">
                  <c:v>316.10557083835101</c:v>
                </c:pt>
                <c:pt idx="198">
                  <c:v>312.81748938897198</c:v>
                </c:pt>
                <c:pt idx="199">
                  <c:v>309.39151675871898</c:v>
                </c:pt>
                <c:pt idx="200">
                  <c:v>305.84005223744799</c:v>
                </c:pt>
                <c:pt idx="201">
                  <c:v>302.17522659454499</c:v>
                </c:pt>
                <c:pt idx="202">
                  <c:v>298.40885304553399</c:v>
                </c:pt>
                <c:pt idx="203">
                  <c:v>294.55238507127598</c:v>
                </c:pt>
                <c:pt idx="204">
                  <c:v>290.61688086925898</c:v>
                </c:pt>
                <c:pt idx="205">
                  <c:v>286.61297411739503</c:v>
                </c:pt>
                <c:pt idx="206">
                  <c:v>282.56636062590599</c:v>
                </c:pt>
                <c:pt idx="207">
                  <c:v>278.57734878726501</c:v>
                </c:pt>
                <c:pt idx="208">
                  <c:v>274.65922430919898</c:v>
                </c:pt>
                <c:pt idx="209">
                  <c:v>270.81096997317502</c:v>
                </c:pt>
                <c:pt idx="210">
                  <c:v>267.03154956953699</c:v>
                </c:pt>
                <c:pt idx="211">
                  <c:v>263.319911440667</c:v>
                </c:pt>
                <c:pt idx="212">
                  <c:v>259.67499173394299</c:v>
                </c:pt>
                <c:pt idx="213">
                  <c:v>256.09571738318903</c:v>
                </c:pt>
                <c:pt idx="214">
                  <c:v>252.581008836503</c:v>
                </c:pt>
                <c:pt idx="215">
                  <c:v>249.1297825474</c:v>
                </c:pt>
                <c:pt idx="216">
                  <c:v>245.74095324539101</c:v>
                </c:pt>
                <c:pt idx="217">
                  <c:v>242.41343600121499</c:v>
                </c:pt>
                <c:pt idx="218">
                  <c:v>239.14614810110501</c:v>
                </c:pt>
                <c:pt idx="219">
                  <c:v>235.938010743684</c:v>
                </c:pt>
                <c:pt idx="220">
                  <c:v>232.78795057223999</c:v>
                </c:pt>
                <c:pt idx="221">
                  <c:v>229.694901054409</c:v>
                </c:pt>
                <c:pt idx="222">
                  <c:v>226.656531945853</c:v>
                </c:pt>
                <c:pt idx="223">
                  <c:v>223.67456127806599</c:v>
                </c:pt>
                <c:pt idx="224">
                  <c:v>220.74644657191101</c:v>
                </c:pt>
                <c:pt idx="225">
                  <c:v>217.87115982912201</c:v>
                </c:pt>
                <c:pt idx="226">
                  <c:v>215.04768486774</c:v>
                </c:pt>
                <c:pt idx="227">
                  <c:v>212.275017997931</c:v>
                </c:pt>
                <c:pt idx="228">
                  <c:v>209.552168610698</c:v>
                </c:pt>
                <c:pt idx="229">
                  <c:v>206.878159686489</c:v>
                </c:pt>
                <c:pt idx="230">
                  <c:v>204.252028230256</c:v>
                </c:pt>
                <c:pt idx="231">
                  <c:v>201.67282563902501</c:v>
                </c:pt>
                <c:pt idx="232">
                  <c:v>199.13961800764901</c:v>
                </c:pt>
                <c:pt idx="233">
                  <c:v>196.651486377997</c:v>
                </c:pt>
                <c:pt idx="234">
                  <c:v>194.20752693643101</c:v>
                </c:pt>
                <c:pt idx="235">
                  <c:v>191.80685116413301</c:v>
                </c:pt>
                <c:pt idx="236">
                  <c:v>189.44858594444199</c:v>
                </c:pt>
                <c:pt idx="237">
                  <c:v>187.13073430984599</c:v>
                </c:pt>
                <c:pt idx="238">
                  <c:v>184.854903608927</c:v>
                </c:pt>
                <c:pt idx="239">
                  <c:v>182.618950674964</c:v>
                </c:pt>
                <c:pt idx="240">
                  <c:v>180.422064512459</c:v>
                </c:pt>
                <c:pt idx="241">
                  <c:v>178.263449545881</c:v>
                </c:pt>
                <c:pt idx="242">
                  <c:v>176.142325540857</c:v>
                </c:pt>
                <c:pt idx="243">
                  <c:v>174.05792750420801</c:v>
                </c:pt>
                <c:pt idx="244">
                  <c:v>172.009505565061</c:v>
                </c:pt>
                <c:pt idx="245">
                  <c:v>169.99632483909201</c:v>
                </c:pt>
                <c:pt idx="246">
                  <c:v>168.01766527777301</c:v>
                </c:pt>
                <c:pt idx="247">
                  <c:v>166.072821504383</c:v>
                </c:pt>
                <c:pt idx="248">
                  <c:v>164.16110263837001</c:v>
                </c:pt>
                <c:pt idx="249">
                  <c:v>162.281832109519</c:v>
                </c:pt>
                <c:pt idx="250">
                  <c:v>160.434347463302</c:v>
                </c:pt>
                <c:pt idx="251">
                  <c:v>158.618000158607</c:v>
                </c:pt>
                <c:pt idx="252">
                  <c:v>156.83215535900899</c:v>
                </c:pt>
                <c:pt idx="253">
                  <c:v>155.075339686576</c:v>
                </c:pt>
                <c:pt idx="254">
                  <c:v>153.34877263669199</c:v>
                </c:pt>
                <c:pt idx="255">
                  <c:v>151.650879026204</c:v>
                </c:pt>
                <c:pt idx="256">
                  <c:v>149.98107679760901</c:v>
                </c:pt>
                <c:pt idx="257">
                  <c:v>148.33879648729001</c:v>
                </c:pt>
                <c:pt idx="258">
                  <c:v>146.72348099672999</c:v>
                </c:pt>
                <c:pt idx="259">
                  <c:v>145.13458536284</c:v>
                </c:pt>
                <c:pt idx="260">
                  <c:v>143.57157652794501</c:v>
                </c:pt>
                <c:pt idx="261">
                  <c:v>142.03393310990401</c:v>
                </c:pt>
                <c:pt idx="262">
                  <c:v>140.52114517280299</c:v>
                </c:pt>
                <c:pt idx="263">
                  <c:v>139.03271399861001</c:v>
                </c:pt>
                <c:pt idx="264">
                  <c:v>137.56815186014501</c:v>
                </c:pt>
                <c:pt idx="265">
                  <c:v>136.12698179568099</c:v>
                </c:pt>
                <c:pt idx="266">
                  <c:v>134.708737385446</c:v>
                </c:pt>
                <c:pt idx="267">
                  <c:v>133.31296253029501</c:v>
                </c:pt>
                <c:pt idx="268">
                  <c:v>131.93921123275501</c:v>
                </c:pt>
                <c:pt idx="269">
                  <c:v>130.58640769769201</c:v>
                </c:pt>
                <c:pt idx="270">
                  <c:v>129.25549425969399</c:v>
                </c:pt>
                <c:pt idx="271">
                  <c:v>127.945321593567</c:v>
                </c:pt>
                <c:pt idx="272">
                  <c:v>126.655482076665</c:v>
                </c:pt>
                <c:pt idx="273">
                  <c:v>125.38557713198701</c:v>
                </c:pt>
                <c:pt idx="274">
                  <c:v>124.13521702686199</c:v>
                </c:pt>
                <c:pt idx="275">
                  <c:v>122.90402067493601</c:v>
                </c:pt>
                <c:pt idx="276">
                  <c:v>121.691615441526</c:v>
                </c:pt>
                <c:pt idx="277">
                  <c:v>120.497636952381</c:v>
                </c:pt>
                <c:pt idx="278">
                  <c:v>119.32172890589401</c:v>
                </c:pt>
                <c:pt idx="279">
                  <c:v>118.16354288879801</c:v>
                </c:pt>
                <c:pt idx="280">
                  <c:v>117.022738195353</c:v>
                </c:pt>
                <c:pt idx="281">
                  <c:v>115.898981650038</c:v>
                </c:pt>
                <c:pt idx="282">
                  <c:v>114.79194743374499</c:v>
                </c:pt>
                <c:pt idx="283">
                  <c:v>113.701316913483</c:v>
                </c:pt>
                <c:pt idx="284">
                  <c:v>112.626778475557</c:v>
                </c:pt>
                <c:pt idx="285">
                  <c:v>111.56754171751599</c:v>
                </c:pt>
                <c:pt idx="286">
                  <c:v>110.524345278038</c:v>
                </c:pt>
                <c:pt idx="287">
                  <c:v>109.496344299806</c:v>
                </c:pt>
                <c:pt idx="288">
                  <c:v>108.48325371906</c:v>
                </c:pt>
                <c:pt idx="289">
                  <c:v>107.484794706568</c:v>
                </c:pt>
                <c:pt idx="290">
                  <c:v>106.500694521247</c:v>
                </c:pt>
                <c:pt idx="291">
                  <c:v>105.530686367039</c:v>
                </c:pt>
                <c:pt idx="292">
                  <c:v>104.574509253022</c:v>
                </c:pt>
                <c:pt idx="293">
                  <c:v>103.631907856692</c:v>
                </c:pt>
                <c:pt idx="294">
                  <c:v>102.702632390375</c:v>
                </c:pt>
                <c:pt idx="295">
                  <c:v>101.786438470714</c:v>
                </c:pt>
                <c:pt idx="296">
                  <c:v>100.88308699118799</c:v>
                </c:pt>
                <c:pt idx="297">
                  <c:v>99.992343997605801</c:v>
                </c:pt>
                <c:pt idx="298">
                  <c:v>99.113980566519402</c:v>
                </c:pt>
                <c:pt idx="299">
                  <c:v>98.2477726865081</c:v>
                </c:pt>
                <c:pt idx="300">
                  <c:v>97.268577767095294</c:v>
                </c:pt>
                <c:pt idx="301">
                  <c:v>96.931143774941006</c:v>
                </c:pt>
                <c:pt idx="302">
                  <c:v>96.594880373553707</c:v>
                </c:pt>
                <c:pt idx="303">
                  <c:v>96.259783502042296</c:v>
                </c:pt>
                <c:pt idx="304">
                  <c:v>95.925849113603107</c:v>
                </c:pt>
                <c:pt idx="305">
                  <c:v>95.593073175471204</c:v>
                </c:pt>
                <c:pt idx="306">
                  <c:v>95.2614516688718</c:v>
                </c:pt>
                <c:pt idx="307">
                  <c:v>94.930980588971593</c:v>
                </c:pt>
                <c:pt idx="308">
                  <c:v>94.601655944830497</c:v>
                </c:pt>
                <c:pt idx="309">
                  <c:v>94.273473759353195</c:v>
                </c:pt>
                <c:pt idx="310">
                  <c:v>93.946430069241401</c:v>
                </c:pt>
                <c:pt idx="311">
                  <c:v>93.620520924945893</c:v>
                </c:pt>
                <c:pt idx="312">
                  <c:v>93.295742390618798</c:v>
                </c:pt>
                <c:pt idx="313">
                  <c:v>92.972090544066205</c:v>
                </c:pt>
                <c:pt idx="314">
                  <c:v>92.649561476700399</c:v>
                </c:pt>
                <c:pt idx="315">
                  <c:v>92.328151293493093</c:v>
                </c:pt>
                <c:pt idx="316">
                  <c:v>92.007856112928295</c:v>
                </c:pt>
                <c:pt idx="317">
                  <c:v>91.688672066955206</c:v>
                </c:pt>
                <c:pt idx="318">
                  <c:v>91.370595300941801</c:v>
                </c:pt>
                <c:pt idx="319">
                  <c:v>91.053621973627997</c:v>
                </c:pt>
                <c:pt idx="320">
                  <c:v>90.737748257079502</c:v>
                </c:pt>
                <c:pt idx="321">
                  <c:v>90.422970336641598</c:v>
                </c:pt>
                <c:pt idx="322">
                  <c:v>90.109284410892698</c:v>
                </c:pt>
                <c:pt idx="323">
                  <c:v>89.796686691599007</c:v>
                </c:pt>
                <c:pt idx="324">
                  <c:v>89.485173403668199</c:v>
                </c:pt>
                <c:pt idx="325">
                  <c:v>89.174740785104305</c:v>
                </c:pt>
                <c:pt idx="326">
                  <c:v>88.865385086961993</c:v>
                </c:pt>
                <c:pt idx="327">
                  <c:v>88.557102573301407</c:v>
                </c:pt>
                <c:pt idx="328">
                  <c:v>88.249889521143103</c:v>
                </c:pt>
                <c:pt idx="329">
                  <c:v>87.943742220422806</c:v>
                </c:pt>
                <c:pt idx="330">
                  <c:v>87.638656973946894</c:v>
                </c:pt>
                <c:pt idx="331">
                  <c:v>87.334630097347898</c:v>
                </c:pt>
                <c:pt idx="332">
                  <c:v>87.031657919039304</c:v>
                </c:pt>
                <c:pt idx="333">
                  <c:v>86.729736780172104</c:v>
                </c:pt>
                <c:pt idx="334">
                  <c:v>86.428863034589995</c:v>
                </c:pt>
                <c:pt idx="335">
                  <c:v>86.129033048785601</c:v>
                </c:pt>
                <c:pt idx="336">
                  <c:v>85.830243201856504</c:v>
                </c:pt>
                <c:pt idx="337">
                  <c:v>85.532489885461402</c:v>
                </c:pt>
                <c:pt idx="338">
                  <c:v>85.235769503776993</c:v>
                </c:pt>
                <c:pt idx="339">
                  <c:v>84.940078473453994</c:v>
                </c:pt>
                <c:pt idx="340">
                  <c:v>84.645413223574096</c:v>
                </c:pt>
                <c:pt idx="341">
                  <c:v>84.351770195607003</c:v>
                </c:pt>
                <c:pt idx="342">
                  <c:v>84.059145843367105</c:v>
                </c:pt>
                <c:pt idx="343">
                  <c:v>83.767536632971002</c:v>
                </c:pt>
                <c:pt idx="344">
                  <c:v>83.476939042794697</c:v>
                </c:pt>
                <c:pt idx="345">
                  <c:v>83.1873495634308</c:v>
                </c:pt>
                <c:pt idx="346">
                  <c:v>82.898764697646698</c:v>
                </c:pt>
                <c:pt idx="347">
                  <c:v>82.611180960341798</c:v>
                </c:pt>
                <c:pt idx="348">
                  <c:v>82.324594878505806</c:v>
                </c:pt>
                <c:pt idx="349">
                  <c:v>82.039002991176503</c:v>
                </c:pt>
                <c:pt idx="350">
                  <c:v>81.754401849398107</c:v>
                </c:pt>
                <c:pt idx="351">
                  <c:v>81.470788016179696</c:v>
                </c:pt>
                <c:pt idx="352">
                  <c:v>81.188158066453397</c:v>
                </c:pt>
                <c:pt idx="353">
                  <c:v>80.9065085870334</c:v>
                </c:pt>
                <c:pt idx="354">
                  <c:v>80.625836176574595</c:v>
                </c:pt>
                <c:pt idx="355">
                  <c:v>80.346137445531298</c:v>
                </c:pt>
                <c:pt idx="356">
                  <c:v>80.0674090161165</c:v>
                </c:pt>
                <c:pt idx="357">
                  <c:v>79.789647522261305</c:v>
                </c:pt>
                <c:pt idx="358">
                  <c:v>79.512849609573706</c:v>
                </c:pt>
                <c:pt idx="359">
                  <c:v>79.237011935298497</c:v>
                </c:pt>
                <c:pt idx="360">
                  <c:v>78.962131168276997</c:v>
                </c:pt>
                <c:pt idx="361">
                  <c:v>78.688203988906494</c:v>
                </c:pt>
                <c:pt idx="362">
                  <c:v>78.4152270891001</c:v>
                </c:pt>
                <c:pt idx="363">
                  <c:v>78.143197172247397</c:v>
                </c:pt>
                <c:pt idx="364">
                  <c:v>77.872110953173902</c:v>
                </c:pt>
                <c:pt idx="365">
                  <c:v>77.601965158101905</c:v>
                </c:pt>
                <c:pt idx="366">
                  <c:v>77.332756524610602</c:v>
                </c:pt>
                <c:pt idx="367">
                  <c:v>77.064481801596997</c:v>
                </c:pt>
                <c:pt idx="368">
                  <c:v>76.797137749236299</c:v>
                </c:pt>
                <c:pt idx="369">
                  <c:v>76.530721138942994</c:v>
                </c:pt>
                <c:pt idx="370">
                  <c:v>76.265228753332096</c:v>
                </c:pt>
                <c:pt idx="371">
                  <c:v>76.000657386179796</c:v>
                </c:pt>
                <c:pt idx="372">
                  <c:v>75.737003842384993</c:v>
                </c:pt>
                <c:pt idx="373">
                  <c:v>75.474264937930798</c:v>
                </c:pt>
                <c:pt idx="374">
                  <c:v>75.212437499845905</c:v>
                </c:pt>
                <c:pt idx="375">
                  <c:v>74.951518366166397</c:v>
                </c:pt>
                <c:pt idx="376">
                  <c:v>74.691504385897403</c:v>
                </c:pt>
                <c:pt idx="377">
                  <c:v>74.432392418975297</c:v>
                </c:pt>
                <c:pt idx="378">
                  <c:v>74.1741793362295</c:v>
                </c:pt>
                <c:pt idx="379">
                  <c:v>73.916862019345103</c:v>
                </c:pt>
                <c:pt idx="380">
                  <c:v>73.660437360824503</c:v>
                </c:pt>
                <c:pt idx="381">
                  <c:v>73.404902263950603</c:v>
                </c:pt>
                <c:pt idx="382">
                  <c:v>73.150253642749107</c:v>
                </c:pt>
                <c:pt idx="383">
                  <c:v>72.896488421951105</c:v>
                </c:pt>
                <c:pt idx="384">
                  <c:v>72.643603536956107</c:v>
                </c:pt>
                <c:pt idx="385">
                  <c:v>72.391595933795301</c:v>
                </c:pt>
                <c:pt idx="386">
                  <c:v>72.140462569093899</c:v>
                </c:pt>
                <c:pt idx="387">
                  <c:v>71.890200410035305</c:v>
                </c:pt>
                <c:pt idx="388">
                  <c:v>71.640806434323906</c:v>
                </c:pt>
                <c:pt idx="389">
                  <c:v>71.392277630148598</c:v>
                </c:pt>
                <c:pt idx="390">
                  <c:v>71.144610996146596</c:v>
                </c:pt>
                <c:pt idx="391">
                  <c:v>70.897803541367296</c:v>
                </c:pt>
                <c:pt idx="392">
                  <c:v>70.651852285235904</c:v>
                </c:pt>
                <c:pt idx="393">
                  <c:v>70.406754257517306</c:v>
                </c:pt>
                <c:pt idx="394">
                  <c:v>70.162506498280706</c:v>
                </c:pt>
                <c:pt idx="395">
                  <c:v>69.919106057863402</c:v>
                </c:pt>
                <c:pt idx="396">
                  <c:v>69.676549996835604</c:v>
                </c:pt>
                <c:pt idx="397">
                  <c:v>69.434835385964305</c:v>
                </c:pt>
                <c:pt idx="398">
                  <c:v>69.193959306178598</c:v>
                </c:pt>
                <c:pt idx="399">
                  <c:v>68.953918848534002</c:v>
                </c:pt>
                <c:pt idx="400">
                  <c:v>68.714711114177504</c:v>
                </c:pt>
                <c:pt idx="401">
                  <c:v>68.476333214312405</c:v>
                </c:pt>
                <c:pt idx="402">
                  <c:v>68.238782270163497</c:v>
                </c:pt>
                <c:pt idx="403">
                  <c:v>68.002055412942298</c:v>
                </c:pt>
                <c:pt idx="404">
                  <c:v>67.766149783812693</c:v>
                </c:pt>
                <c:pt idx="405">
                  <c:v>67.531062533855803</c:v>
                </c:pt>
                <c:pt idx="406">
                  <c:v>67.296790824036194</c:v>
                </c:pt>
                <c:pt idx="407">
                  <c:v>67.063331825166998</c:v>
                </c:pt>
                <c:pt idx="408">
                  <c:v>66.830682717876499</c:v>
                </c:pt>
                <c:pt idx="409">
                  <c:v>66.598840692573205</c:v>
                </c:pt>
                <c:pt idx="410">
                  <c:v>66.367802949412606</c:v>
                </c:pt>
                <c:pt idx="411">
                  <c:v>66.1375666982632</c:v>
                </c:pt>
                <c:pt idx="412">
                  <c:v>65.908129158672494</c:v>
                </c:pt>
                <c:pt idx="413">
                  <c:v>65.679487559833802</c:v>
                </c:pt>
                <c:pt idx="414">
                  <c:v>65.451639140552601</c:v>
                </c:pt>
                <c:pt idx="415">
                  <c:v>65.224581149213094</c:v>
                </c:pt>
                <c:pt idx="416">
                  <c:v>64.998310843745301</c:v>
                </c:pt>
                <c:pt idx="417">
                  <c:v>64.772825491591703</c:v>
                </c:pt>
                <c:pt idx="418">
                  <c:v>64.548122369674203</c:v>
                </c:pt>
                <c:pt idx="419">
                  <c:v>64.324198764361299</c:v>
                </c:pt>
                <c:pt idx="420">
                  <c:v>64.101051971435396</c:v>
                </c:pt>
                <c:pt idx="421">
                  <c:v>63.878679296060199</c:v>
                </c:pt>
                <c:pt idx="422">
                  <c:v>63.657078052747799</c:v>
                </c:pt>
                <c:pt idx="423">
                  <c:v>63.436245565326701</c:v>
                </c:pt>
                <c:pt idx="424">
                  <c:v>63.2161791669092</c:v>
                </c:pt>
                <c:pt idx="425">
                  <c:v>62.9968761998594</c:v>
                </c:pt>
                <c:pt idx="426">
                  <c:v>62.778334015760997</c:v>
                </c:pt>
                <c:pt idx="427">
                  <c:v>62.560549975385101</c:v>
                </c:pt>
                <c:pt idx="428">
                  <c:v>62.343521448658699</c:v>
                </c:pt>
                <c:pt idx="429">
                  <c:v>62.127245814632701</c:v>
                </c:pt>
                <c:pt idx="430">
                  <c:v>61.9117204614505</c:v>
                </c:pt>
                <c:pt idx="431">
                  <c:v>61.696942786316001</c:v>
                </c:pt>
                <c:pt idx="432">
                  <c:v>61.482910195462701</c:v>
                </c:pt>
                <c:pt idx="433">
                  <c:v>61.269620104122097</c:v>
                </c:pt>
                <c:pt idx="434">
                  <c:v>61.057069936492198</c:v>
                </c:pt>
                <c:pt idx="435">
                  <c:v>60.8452571257071</c:v>
                </c:pt>
                <c:pt idx="436">
                  <c:v>60.634179113805402</c:v>
                </c:pt>
                <c:pt idx="437">
                  <c:v>60.4238333516995</c:v>
                </c:pt>
                <c:pt idx="438">
                  <c:v>60.214217299144998</c:v>
                </c:pt>
                <c:pt idx="439">
                  <c:v>60.005328424709603</c:v>
                </c:pt>
                <c:pt idx="440">
                  <c:v>59.797164205742902</c:v>
                </c:pt>
                <c:pt idx="441">
                  <c:v>59.589722128345997</c:v>
                </c:pt>
                <c:pt idx="442">
                  <c:v>59.3829996873406</c:v>
                </c:pt>
                <c:pt idx="443">
                  <c:v>59.1769943862394</c:v>
                </c:pt>
                <c:pt idx="444">
                  <c:v>58.9717037372154</c:v>
                </c:pt>
                <c:pt idx="445">
                  <c:v>58.767125261072401</c:v>
                </c:pt>
                <c:pt idx="446">
                  <c:v>58.563256487214502</c:v>
                </c:pt>
                <c:pt idx="447">
                  <c:v>58.360094953616702</c:v>
                </c:pt>
                <c:pt idx="448">
                  <c:v>58.1576382067949</c:v>
                </c:pt>
                <c:pt idx="449">
                  <c:v>57.955883801776501</c:v>
                </c:pt>
                <c:pt idx="450">
                  <c:v>57.754829302070597</c:v>
                </c:pt>
                <c:pt idx="451">
                  <c:v>57.554472279638802</c:v>
                </c:pt>
                <c:pt idx="452">
                  <c:v>57.354810314865802</c:v>
                </c:pt>
                <c:pt idx="453">
                  <c:v>57.155840996530102</c:v>
                </c:pt>
                <c:pt idx="454">
                  <c:v>56.957561921775103</c:v>
                </c:pt>
                <c:pt idx="455">
                  <c:v>56.759970696079698</c:v>
                </c:pt>
                <c:pt idx="456">
                  <c:v>56.563064933230002</c:v>
                </c:pt>
                <c:pt idx="457">
                  <c:v>56.366842255289598</c:v>
                </c:pt>
                <c:pt idx="458">
                  <c:v>56.1713002925719</c:v>
                </c:pt>
                <c:pt idx="459">
                  <c:v>55.9764366836107</c:v>
                </c:pt>
                <c:pt idx="460">
                  <c:v>55.782249075131901</c:v>
                </c:pt>
                <c:pt idx="461">
                  <c:v>55.588735122025298</c:v>
                </c:pt>
                <c:pt idx="462">
                  <c:v>55.395892487315898</c:v>
                </c:pt>
                <c:pt idx="463">
                  <c:v>55.203718842136198</c:v>
                </c:pt>
                <c:pt idx="464">
                  <c:v>55.012211865697502</c:v>
                </c:pt>
                <c:pt idx="465">
                  <c:v>54.821369245262296</c:v>
                </c:pt>
                <c:pt idx="466">
                  <c:v>54.631188676115997</c:v>
                </c:pt>
                <c:pt idx="467">
                  <c:v>54.4416678615395</c:v>
                </c:pt>
                <c:pt idx="468">
                  <c:v>54.252804512781097</c:v>
                </c:pt>
                <c:pt idx="469">
                  <c:v>54.064596349029003</c:v>
                </c:pt>
                <c:pt idx="470">
                  <c:v>53.877041097384001</c:v>
                </c:pt>
                <c:pt idx="471">
                  <c:v>53.6901364928313</c:v>
                </c:pt>
                <c:pt idx="472">
                  <c:v>53.503880278214197</c:v>
                </c:pt>
                <c:pt idx="473">
                  <c:v>53.318270204206001</c:v>
                </c:pt>
                <c:pt idx="474">
                  <c:v>53.133304029283103</c:v>
                </c:pt>
                <c:pt idx="475">
                  <c:v>52.948979519698099</c:v>
                </c:pt>
                <c:pt idx="476">
                  <c:v>52.765294449452597</c:v>
                </c:pt>
                <c:pt idx="477">
                  <c:v>52.582246600270402</c:v>
                </c:pt>
                <c:pt idx="478">
                  <c:v>52.399833761570697</c:v>
                </c:pt>
                <c:pt idx="479">
                  <c:v>52.218053730441603</c:v>
                </c:pt>
                <c:pt idx="480">
                  <c:v>52.036904311613</c:v>
                </c:pt>
                <c:pt idx="481">
                  <c:v>51.856383317430598</c:v>
                </c:pt>
                <c:pt idx="482">
                  <c:v>51.676488567829303</c:v>
                </c:pt>
                <c:pt idx="483">
                  <c:v>51.4972178903067</c:v>
                </c:pt>
                <c:pt idx="484">
                  <c:v>51.318569119897298</c:v>
                </c:pt>
                <c:pt idx="485">
                  <c:v>51.140540099145703</c:v>
                </c:pt>
                <c:pt idx="486">
                  <c:v>50.963128678081198</c:v>
                </c:pt>
                <c:pt idx="487">
                  <c:v>50.786332714191403</c:v>
                </c:pt>
                <c:pt idx="488">
                  <c:v>50.6101500723966</c:v>
                </c:pt>
                <c:pt idx="489">
                  <c:v>50.434578625023903</c:v>
                </c:pt>
                <c:pt idx="490">
                  <c:v>50.259616251781203</c:v>
                </c:pt>
                <c:pt idx="491">
                  <c:v>50.085260839732399</c:v>
                </c:pt>
                <c:pt idx="492">
                  <c:v>49.911510283270999</c:v>
                </c:pt>
                <c:pt idx="493">
                  <c:v>49.738362484095198</c:v>
                </c:pt>
                <c:pt idx="494">
                  <c:v>49.565815351182302</c:v>
                </c:pt>
                <c:pt idx="495">
                  <c:v>49.393866800763597</c:v>
                </c:pt>
                <c:pt idx="496">
                  <c:v>49.222514756299397</c:v>
                </c:pt>
                <c:pt idx="497">
                  <c:v>49.051757148453298</c:v>
                </c:pt>
                <c:pt idx="498">
                  <c:v>48.8815919150681</c:v>
                </c:pt>
                <c:pt idx="499">
                  <c:v>48.712017001139998</c:v>
                </c:pt>
                <c:pt idx="500">
                  <c:v>48.543030358794503</c:v>
                </c:pt>
                <c:pt idx="501">
                  <c:v>48.374629947261198</c:v>
                </c:pt>
                <c:pt idx="502">
                  <c:v>48.206813732849398</c:v>
                </c:pt>
                <c:pt idx="503">
                  <c:v>48.039579688923503</c:v>
                </c:pt>
                <c:pt idx="504">
                  <c:v>47.872925795878302</c:v>
                </c:pt>
                <c:pt idx="505">
                  <c:v>47.706850041115104</c:v>
                </c:pt>
                <c:pt idx="506">
                  <c:v>47.541350419017</c:v>
                </c:pt>
                <c:pt idx="507">
                  <c:v>47.3764249309245</c:v>
                </c:pt>
                <c:pt idx="508">
                  <c:v>47.212071585112</c:v>
                </c:pt>
                <c:pt idx="509">
                  <c:v>47.048288396763297</c:v>
                </c:pt>
                <c:pt idx="510">
                  <c:v>46.8850733879476</c:v>
                </c:pt>
                <c:pt idx="511">
                  <c:v>46.722424587595697</c:v>
                </c:pt>
                <c:pt idx="512">
                  <c:v>46.560340031476599</c:v>
                </c:pt>
                <c:pt idx="513">
                  <c:v>46.398817762172897</c:v>
                </c:pt>
                <c:pt idx="514">
                  <c:v>46.237855829057899</c:v>
                </c:pt>
                <c:pt idx="515">
                  <c:v>46.077452288271999</c:v>
                </c:pt>
                <c:pt idx="516">
                  <c:v>45.917605202698603</c:v>
                </c:pt>
                <c:pt idx="517">
                  <c:v>45.7583126419416</c:v>
                </c:pt>
                <c:pt idx="518">
                  <c:v>45.5995726823013</c:v>
                </c:pt>
                <c:pt idx="519">
                  <c:v>45.441383406751697</c:v>
                </c:pt>
                <c:pt idx="520">
                  <c:v>45.283742904916899</c:v>
                </c:pt>
                <c:pt idx="521">
                  <c:v>45.126649273048599</c:v>
                </c:pt>
                <c:pt idx="522">
                  <c:v>44.970100614002597</c:v>
                </c:pt>
                <c:pt idx="523">
                  <c:v>44.814095037215999</c:v>
                </c:pt>
                <c:pt idx="524">
                  <c:v>44.658630658684601</c:v>
                </c:pt>
                <c:pt idx="525">
                  <c:v>44.503705600940002</c:v>
                </c:pt>
                <c:pt idx="526">
                  <c:v>44.349317993026702</c:v>
                </c:pt>
                <c:pt idx="527">
                  <c:v>44.195465970480001</c:v>
                </c:pt>
                <c:pt idx="528">
                  <c:v>44.042147675302999</c:v>
                </c:pt>
                <c:pt idx="529">
                  <c:v>43.8893612559445</c:v>
                </c:pt>
                <c:pt idx="530">
                  <c:v>43.7371048672765</c:v>
                </c:pt>
                <c:pt idx="531">
                  <c:v>43.585376670571698</c:v>
                </c:pt>
                <c:pt idx="532">
                  <c:v>43.434174833481798</c:v>
                </c:pt>
                <c:pt idx="533">
                  <c:v>43.283497530015097</c:v>
                </c:pt>
                <c:pt idx="534">
                  <c:v>43.133342940514197</c:v>
                </c:pt>
                <c:pt idx="535">
                  <c:v>42.983709251634401</c:v>
                </c:pt>
                <c:pt idx="536">
                  <c:v>42.834594656321698</c:v>
                </c:pt>
                <c:pt idx="537">
                  <c:v>42.685997353790903</c:v>
                </c:pt>
                <c:pt idx="538">
                  <c:v>42.5379155495039</c:v>
                </c:pt>
                <c:pt idx="539">
                  <c:v>42.390347455148103</c:v>
                </c:pt>
                <c:pt idx="540">
                  <c:v>42.2432912886145</c:v>
                </c:pt>
                <c:pt idx="541">
                  <c:v>42.096745273976701</c:v>
                </c:pt>
              </c:numCache>
            </c:numRef>
          </c:yVal>
          <c:smooth val="0"/>
        </c:ser>
        <c:ser>
          <c:idx val="1"/>
          <c:order val="1"/>
          <c:tx>
            <c:v>Pсн</c:v>
          </c:tx>
          <c:spPr>
            <a:ln w="19050" cap="rnd">
              <a:solidFill>
                <a:schemeClr val="tx1"/>
              </a:solidFill>
              <a:prstDash val="dash"/>
              <a:round/>
            </a:ln>
            <a:effectLst/>
          </c:spPr>
          <c:marker>
            <c:symbol val="none"/>
          </c:marker>
          <c:xVal>
            <c:numRef>
              <c:f>последействие!$B$1:$TW$1</c:f>
              <c:numCache>
                <c:formatCode>General</c:formatCode>
                <c:ptCount val="542"/>
                <c:pt idx="0">
                  <c:v>0</c:v>
                </c:pt>
                <c:pt idx="1">
                  <c:v>5.55077857720227E-2</c:v>
                </c:pt>
                <c:pt idx="2">
                  <c:v>0.111015571544045</c:v>
                </c:pt>
                <c:pt idx="3">
                  <c:v>0.16652335731606799</c:v>
                </c:pt>
                <c:pt idx="4">
                  <c:v>0.22203114308809099</c:v>
                </c:pt>
                <c:pt idx="5">
                  <c:v>0.277538928860113</c:v>
                </c:pt>
                <c:pt idx="6">
                  <c:v>0.33304671463213598</c:v>
                </c:pt>
                <c:pt idx="7">
                  <c:v>0.38855450040415901</c:v>
                </c:pt>
                <c:pt idx="8">
                  <c:v>0.44406228617618099</c:v>
                </c:pt>
                <c:pt idx="9">
                  <c:v>0.49957007194820402</c:v>
                </c:pt>
                <c:pt idx="10">
                  <c:v>0.555077857720227</c:v>
                </c:pt>
                <c:pt idx="11">
                  <c:v>0.61058564349224898</c:v>
                </c:pt>
                <c:pt idx="12">
                  <c:v>0.66609342926427195</c:v>
                </c:pt>
                <c:pt idx="13">
                  <c:v>0.72160121503629504</c:v>
                </c:pt>
                <c:pt idx="14">
                  <c:v>0.77710900080831702</c:v>
                </c:pt>
                <c:pt idx="15">
                  <c:v>0.83261678658034</c:v>
                </c:pt>
                <c:pt idx="16">
                  <c:v>0.88812457235236297</c:v>
                </c:pt>
                <c:pt idx="17">
                  <c:v>0.94363235812438495</c:v>
                </c:pt>
                <c:pt idx="18">
                  <c:v>0.99914014389640804</c:v>
                </c:pt>
                <c:pt idx="19">
                  <c:v>1.0546479296684299</c:v>
                </c:pt>
                <c:pt idx="20">
                  <c:v>1.11015571544045</c:v>
                </c:pt>
                <c:pt idx="21">
                  <c:v>1.1656635012124801</c:v>
                </c:pt>
                <c:pt idx="22">
                  <c:v>1.2211712869844999</c:v>
                </c:pt>
                <c:pt idx="23">
                  <c:v>1.27667907275652</c:v>
                </c:pt>
                <c:pt idx="24">
                  <c:v>1.3321868585285399</c:v>
                </c:pt>
                <c:pt idx="25">
                  <c:v>1.38769464430057</c:v>
                </c:pt>
                <c:pt idx="26">
                  <c:v>1.4432024300725901</c:v>
                </c:pt>
                <c:pt idx="27">
                  <c:v>1.4987102158446099</c:v>
                </c:pt>
                <c:pt idx="28">
                  <c:v>1.55421800161663</c:v>
                </c:pt>
                <c:pt idx="29">
                  <c:v>1.6097257873886599</c:v>
                </c:pt>
                <c:pt idx="30">
                  <c:v>1.66523357316068</c:v>
                </c:pt>
                <c:pt idx="31">
                  <c:v>1.7207413589327001</c:v>
                </c:pt>
                <c:pt idx="32">
                  <c:v>1.7762491447047299</c:v>
                </c:pt>
                <c:pt idx="33">
                  <c:v>1.83175693047675</c:v>
                </c:pt>
                <c:pt idx="34">
                  <c:v>1.8872647162487699</c:v>
                </c:pt>
                <c:pt idx="35">
                  <c:v>1.94277250202079</c:v>
                </c:pt>
                <c:pt idx="36">
                  <c:v>1.9982802877928201</c:v>
                </c:pt>
                <c:pt idx="37">
                  <c:v>2.0537880735648399</c:v>
                </c:pt>
                <c:pt idx="38">
                  <c:v>2.1092958593368598</c:v>
                </c:pt>
                <c:pt idx="39">
                  <c:v>2.1648036451088801</c:v>
                </c:pt>
                <c:pt idx="40">
                  <c:v>2.2203114308809102</c:v>
                </c:pt>
                <c:pt idx="41">
                  <c:v>2.2758192166529301</c:v>
                </c:pt>
                <c:pt idx="42">
                  <c:v>2.3313270024249499</c:v>
                </c:pt>
                <c:pt idx="43">
                  <c:v>2.3868347881969698</c:v>
                </c:pt>
                <c:pt idx="44">
                  <c:v>2.4423425739689999</c:v>
                </c:pt>
                <c:pt idx="45">
                  <c:v>2.4978503597410202</c:v>
                </c:pt>
                <c:pt idx="46">
                  <c:v>2.5533581455130401</c:v>
                </c:pt>
                <c:pt idx="47">
                  <c:v>2.6088659312850702</c:v>
                </c:pt>
                <c:pt idx="48">
                  <c:v>2.66437371705709</c:v>
                </c:pt>
                <c:pt idx="49">
                  <c:v>2.7198815028291099</c:v>
                </c:pt>
                <c:pt idx="50">
                  <c:v>2.7753892886011302</c:v>
                </c:pt>
                <c:pt idx="51">
                  <c:v>2.8308970743731598</c:v>
                </c:pt>
                <c:pt idx="52">
                  <c:v>2.8864048601451802</c:v>
                </c:pt>
                <c:pt idx="53">
                  <c:v>2.9419126459172</c:v>
                </c:pt>
                <c:pt idx="54">
                  <c:v>2.9974204316892199</c:v>
                </c:pt>
                <c:pt idx="55">
                  <c:v>3.05292821746125</c:v>
                </c:pt>
                <c:pt idx="56">
                  <c:v>3.1084360032332699</c:v>
                </c:pt>
                <c:pt idx="57">
                  <c:v>3.1639437890052902</c:v>
                </c:pt>
                <c:pt idx="58">
                  <c:v>3.21945157477731</c:v>
                </c:pt>
                <c:pt idx="59">
                  <c:v>3.2749593605493401</c:v>
                </c:pt>
                <c:pt idx="60">
                  <c:v>3.33046714632136</c:v>
                </c:pt>
                <c:pt idx="61">
                  <c:v>3.3859749320933799</c:v>
                </c:pt>
                <c:pt idx="62">
                  <c:v>3.4414827178654099</c:v>
                </c:pt>
                <c:pt idx="63">
                  <c:v>3.4969905036374298</c:v>
                </c:pt>
                <c:pt idx="64">
                  <c:v>3.5524982894094501</c:v>
                </c:pt>
                <c:pt idx="65">
                  <c:v>3.60800607518147</c:v>
                </c:pt>
                <c:pt idx="66">
                  <c:v>3.6635138609535001</c:v>
                </c:pt>
                <c:pt idx="67">
                  <c:v>3.7190216467255199</c:v>
                </c:pt>
                <c:pt idx="68">
                  <c:v>3.7745294324975398</c:v>
                </c:pt>
                <c:pt idx="69">
                  <c:v>3.8300372182695601</c:v>
                </c:pt>
                <c:pt idx="70">
                  <c:v>3.8855450040415902</c:v>
                </c:pt>
                <c:pt idx="71">
                  <c:v>3.9410527898136101</c:v>
                </c:pt>
                <c:pt idx="72">
                  <c:v>3.9965605755856299</c:v>
                </c:pt>
                <c:pt idx="73">
                  <c:v>4.0520683613576498</c:v>
                </c:pt>
                <c:pt idx="74">
                  <c:v>4.1075761471296799</c:v>
                </c:pt>
                <c:pt idx="75">
                  <c:v>4.1630839329017002</c:v>
                </c:pt>
                <c:pt idx="76">
                  <c:v>4.2185917186737196</c:v>
                </c:pt>
                <c:pt idx="77">
                  <c:v>4.2740995044457497</c:v>
                </c:pt>
                <c:pt idx="78">
                  <c:v>4.32960729021777</c:v>
                </c:pt>
                <c:pt idx="79">
                  <c:v>4.3851150759897903</c:v>
                </c:pt>
                <c:pt idx="80">
                  <c:v>4.4406228617618098</c:v>
                </c:pt>
                <c:pt idx="81">
                  <c:v>4.4961306475338398</c:v>
                </c:pt>
                <c:pt idx="82">
                  <c:v>4.5516384333058602</c:v>
                </c:pt>
                <c:pt idx="83">
                  <c:v>4.6071462190778796</c:v>
                </c:pt>
                <c:pt idx="84">
                  <c:v>4.6626540048498999</c:v>
                </c:pt>
                <c:pt idx="85">
                  <c:v>4.71816179062193</c:v>
                </c:pt>
                <c:pt idx="86">
                  <c:v>4.7736695763939503</c:v>
                </c:pt>
                <c:pt idx="87">
                  <c:v>4.8291773621659697</c:v>
                </c:pt>
                <c:pt idx="88">
                  <c:v>4.8846851479379998</c:v>
                </c:pt>
                <c:pt idx="89">
                  <c:v>4.9401929337100201</c:v>
                </c:pt>
                <c:pt idx="90">
                  <c:v>4.9957007194820404</c:v>
                </c:pt>
                <c:pt idx="91">
                  <c:v>5.0512085052540598</c:v>
                </c:pt>
                <c:pt idx="92">
                  <c:v>5.1067162910260802</c:v>
                </c:pt>
                <c:pt idx="93">
                  <c:v>5.1622240767981102</c:v>
                </c:pt>
                <c:pt idx="94">
                  <c:v>5.2177318625701297</c:v>
                </c:pt>
                <c:pt idx="95">
                  <c:v>5.27323964834215</c:v>
                </c:pt>
                <c:pt idx="96">
                  <c:v>5.3287474341141801</c:v>
                </c:pt>
                <c:pt idx="97">
                  <c:v>5.3842552198862004</c:v>
                </c:pt>
                <c:pt idx="98">
                  <c:v>5.4397630056582198</c:v>
                </c:pt>
                <c:pt idx="99">
                  <c:v>5.4952707914302401</c:v>
                </c:pt>
                <c:pt idx="100">
                  <c:v>5.5507785772022702</c:v>
                </c:pt>
                <c:pt idx="101">
                  <c:v>5.6062863629742896</c:v>
                </c:pt>
                <c:pt idx="102">
                  <c:v>5.6617941487463099</c:v>
                </c:pt>
                <c:pt idx="103">
                  <c:v>5.7173019345183302</c:v>
                </c:pt>
                <c:pt idx="104">
                  <c:v>5.7728097202903603</c:v>
                </c:pt>
                <c:pt idx="105">
                  <c:v>5.8283175060623797</c:v>
                </c:pt>
                <c:pt idx="106">
                  <c:v>5.8838252918344001</c:v>
                </c:pt>
                <c:pt idx="107">
                  <c:v>5.9393330776064301</c:v>
                </c:pt>
                <c:pt idx="108">
                  <c:v>5.9948408633784496</c:v>
                </c:pt>
                <c:pt idx="109">
                  <c:v>6.0503486491504699</c:v>
                </c:pt>
                <c:pt idx="110">
                  <c:v>6.1058564349224902</c:v>
                </c:pt>
                <c:pt idx="111">
                  <c:v>6.1613642206945203</c:v>
                </c:pt>
                <c:pt idx="112">
                  <c:v>6.2168720064665397</c:v>
                </c:pt>
                <c:pt idx="113">
                  <c:v>6.27237979223856</c:v>
                </c:pt>
                <c:pt idx="114">
                  <c:v>6.3278875780105803</c:v>
                </c:pt>
                <c:pt idx="115">
                  <c:v>6.3833953637826104</c:v>
                </c:pt>
                <c:pt idx="116">
                  <c:v>6.4389031495546298</c:v>
                </c:pt>
                <c:pt idx="117">
                  <c:v>6.4944109353266501</c:v>
                </c:pt>
                <c:pt idx="118">
                  <c:v>6.5499187210986696</c:v>
                </c:pt>
                <c:pt idx="119">
                  <c:v>6.6054265068706997</c:v>
                </c:pt>
                <c:pt idx="120">
                  <c:v>6.66093429264272</c:v>
                </c:pt>
                <c:pt idx="121">
                  <c:v>6.7164420784147403</c:v>
                </c:pt>
                <c:pt idx="122">
                  <c:v>6.7719498641867704</c:v>
                </c:pt>
                <c:pt idx="123">
                  <c:v>6.8274576499587898</c:v>
                </c:pt>
                <c:pt idx="124">
                  <c:v>6.8829654357308101</c:v>
                </c:pt>
                <c:pt idx="125">
                  <c:v>6.9384732215028304</c:v>
                </c:pt>
                <c:pt idx="126">
                  <c:v>6.9939810072748596</c:v>
                </c:pt>
                <c:pt idx="127">
                  <c:v>7.0494887930468799</c:v>
                </c:pt>
                <c:pt idx="128">
                  <c:v>7.1049965788189002</c:v>
                </c:pt>
                <c:pt idx="129">
                  <c:v>7.1605043645909197</c:v>
                </c:pt>
                <c:pt idx="130">
                  <c:v>7.2160121503629497</c:v>
                </c:pt>
                <c:pt idx="131">
                  <c:v>7.2715199361349701</c:v>
                </c:pt>
                <c:pt idx="132">
                  <c:v>7.3270277219069904</c:v>
                </c:pt>
                <c:pt idx="133">
                  <c:v>7.3825355076790196</c:v>
                </c:pt>
                <c:pt idx="134">
                  <c:v>7.4380432934510399</c:v>
                </c:pt>
                <c:pt idx="135">
                  <c:v>7.4935510792230602</c:v>
                </c:pt>
                <c:pt idx="136">
                  <c:v>7.5490588649950796</c:v>
                </c:pt>
                <c:pt idx="137">
                  <c:v>7.6045666507671097</c:v>
                </c:pt>
                <c:pt idx="138">
                  <c:v>7.66007443653913</c:v>
                </c:pt>
                <c:pt idx="139">
                  <c:v>7.7155822223111503</c:v>
                </c:pt>
                <c:pt idx="140">
                  <c:v>7.7710900080831697</c:v>
                </c:pt>
                <c:pt idx="141">
                  <c:v>7.8265977938551998</c:v>
                </c:pt>
                <c:pt idx="142">
                  <c:v>7.8821055796272201</c:v>
                </c:pt>
                <c:pt idx="143">
                  <c:v>7.9376133653992396</c:v>
                </c:pt>
                <c:pt idx="144">
                  <c:v>7.9931211511712599</c:v>
                </c:pt>
                <c:pt idx="145">
                  <c:v>8.04862893694329</c:v>
                </c:pt>
                <c:pt idx="146">
                  <c:v>8.1041367227153103</c:v>
                </c:pt>
                <c:pt idx="147">
                  <c:v>8.1596445084873306</c:v>
                </c:pt>
                <c:pt idx="148">
                  <c:v>8.2151522942593491</c:v>
                </c:pt>
                <c:pt idx="149">
                  <c:v>8.2706600800313801</c:v>
                </c:pt>
                <c:pt idx="150">
                  <c:v>8.3261678658034004</c:v>
                </c:pt>
                <c:pt idx="151">
                  <c:v>8.3816756515754207</c:v>
                </c:pt>
                <c:pt idx="152">
                  <c:v>8.4371834373474499</c:v>
                </c:pt>
                <c:pt idx="153">
                  <c:v>8.4926912231194702</c:v>
                </c:pt>
                <c:pt idx="154">
                  <c:v>8.5481990088914905</c:v>
                </c:pt>
                <c:pt idx="155">
                  <c:v>8.6037067946635108</c:v>
                </c:pt>
                <c:pt idx="156">
                  <c:v>8.65921458043554</c:v>
                </c:pt>
                <c:pt idx="157">
                  <c:v>8.7147223662075604</c:v>
                </c:pt>
                <c:pt idx="158">
                  <c:v>8.7702301519795807</c:v>
                </c:pt>
                <c:pt idx="159">
                  <c:v>8.8257379377515992</c:v>
                </c:pt>
                <c:pt idx="160">
                  <c:v>8.8812457235236302</c:v>
                </c:pt>
                <c:pt idx="161">
                  <c:v>8.9367535092956505</c:v>
                </c:pt>
                <c:pt idx="162">
                  <c:v>8.9922612950676708</c:v>
                </c:pt>
                <c:pt idx="163">
                  <c:v>9.0477690808396893</c:v>
                </c:pt>
                <c:pt idx="164">
                  <c:v>9.1032768666117203</c:v>
                </c:pt>
                <c:pt idx="165">
                  <c:v>9.1587846523837406</c:v>
                </c:pt>
                <c:pt idx="166">
                  <c:v>9.2142924381557592</c:v>
                </c:pt>
                <c:pt idx="167">
                  <c:v>9.2698002239277901</c:v>
                </c:pt>
                <c:pt idx="168">
                  <c:v>9.3253080096998104</c:v>
                </c:pt>
                <c:pt idx="169">
                  <c:v>9.3808157954718308</c:v>
                </c:pt>
                <c:pt idx="170">
                  <c:v>9.4363235812438493</c:v>
                </c:pt>
                <c:pt idx="171">
                  <c:v>9.4918313670158696</c:v>
                </c:pt>
                <c:pt idx="172">
                  <c:v>9.5473391527879006</c:v>
                </c:pt>
                <c:pt idx="173">
                  <c:v>9.6028469385599209</c:v>
                </c:pt>
                <c:pt idx="174">
                  <c:v>9.6583547243319394</c:v>
                </c:pt>
                <c:pt idx="175">
                  <c:v>9.7138625101039704</c:v>
                </c:pt>
                <c:pt idx="176">
                  <c:v>9.7693702958759907</c:v>
                </c:pt>
                <c:pt idx="177">
                  <c:v>9.8248780816480092</c:v>
                </c:pt>
                <c:pt idx="178">
                  <c:v>9.8803858674200296</c:v>
                </c:pt>
                <c:pt idx="179">
                  <c:v>9.9358936531920605</c:v>
                </c:pt>
                <c:pt idx="180">
                  <c:v>9.9914014389640808</c:v>
                </c:pt>
                <c:pt idx="181">
                  <c:v>10.046909224736099</c:v>
                </c:pt>
                <c:pt idx="182">
                  <c:v>10.1024170105081</c:v>
                </c:pt>
                <c:pt idx="183">
                  <c:v>10.157924796280099</c:v>
                </c:pt>
                <c:pt idx="184">
                  <c:v>10.213432582052199</c:v>
                </c:pt>
                <c:pt idx="185">
                  <c:v>10.2689403678242</c:v>
                </c:pt>
                <c:pt idx="186">
                  <c:v>10.324448153596199</c:v>
                </c:pt>
                <c:pt idx="187">
                  <c:v>10.3799559393682</c:v>
                </c:pt>
                <c:pt idx="188">
                  <c:v>10.4354637251403</c:v>
                </c:pt>
                <c:pt idx="189">
                  <c:v>10.490971510912299</c:v>
                </c:pt>
                <c:pt idx="190">
                  <c:v>10.5464792966843</c:v>
                </c:pt>
                <c:pt idx="191">
                  <c:v>10.601987082456301</c:v>
                </c:pt>
                <c:pt idx="192">
                  <c:v>10.657494868228399</c:v>
                </c:pt>
                <c:pt idx="193">
                  <c:v>10.7130026540004</c:v>
                </c:pt>
                <c:pt idx="194">
                  <c:v>10.768510439772401</c:v>
                </c:pt>
                <c:pt idx="195">
                  <c:v>10.8240182255444</c:v>
                </c:pt>
                <c:pt idx="196">
                  <c:v>10.879526011316401</c:v>
                </c:pt>
                <c:pt idx="197">
                  <c:v>10.935033797088501</c:v>
                </c:pt>
                <c:pt idx="198">
                  <c:v>10.9905415828605</c:v>
                </c:pt>
                <c:pt idx="199">
                  <c:v>11.046049368632501</c:v>
                </c:pt>
                <c:pt idx="200">
                  <c:v>11.1015571544045</c:v>
                </c:pt>
                <c:pt idx="201">
                  <c:v>11.1570649401766</c:v>
                </c:pt>
                <c:pt idx="202">
                  <c:v>11.212572725948601</c:v>
                </c:pt>
                <c:pt idx="203">
                  <c:v>11.2680805117206</c:v>
                </c:pt>
                <c:pt idx="204">
                  <c:v>11.3235882974926</c:v>
                </c:pt>
                <c:pt idx="205">
                  <c:v>11.379096083264599</c:v>
                </c:pt>
                <c:pt idx="206">
                  <c:v>11.4346038690367</c:v>
                </c:pt>
                <c:pt idx="207">
                  <c:v>11.4901116548087</c:v>
                </c:pt>
                <c:pt idx="208">
                  <c:v>11.545619440580699</c:v>
                </c:pt>
                <c:pt idx="209">
                  <c:v>11.6011272263527</c:v>
                </c:pt>
                <c:pt idx="210">
                  <c:v>11.6566350121248</c:v>
                </c:pt>
                <c:pt idx="211">
                  <c:v>11.712142797896799</c:v>
                </c:pt>
                <c:pt idx="212">
                  <c:v>11.7676505836688</c:v>
                </c:pt>
                <c:pt idx="213">
                  <c:v>11.823158369440799</c:v>
                </c:pt>
                <c:pt idx="214">
                  <c:v>11.878666155212899</c:v>
                </c:pt>
                <c:pt idx="215">
                  <c:v>11.9341739409849</c:v>
                </c:pt>
                <c:pt idx="216">
                  <c:v>11.989681726756899</c:v>
                </c:pt>
                <c:pt idx="217">
                  <c:v>12.0451895125289</c:v>
                </c:pt>
                <c:pt idx="218">
                  <c:v>12.100697298300901</c:v>
                </c:pt>
                <c:pt idx="219">
                  <c:v>12.156205084072999</c:v>
                </c:pt>
                <c:pt idx="220">
                  <c:v>12.211712869845</c:v>
                </c:pt>
                <c:pt idx="221">
                  <c:v>12.267220655617001</c:v>
                </c:pt>
                <c:pt idx="222">
                  <c:v>12.322728441389</c:v>
                </c:pt>
                <c:pt idx="223">
                  <c:v>12.3782362271611</c:v>
                </c:pt>
                <c:pt idx="224">
                  <c:v>12.433744012933101</c:v>
                </c:pt>
                <c:pt idx="225">
                  <c:v>12.4892517987051</c:v>
                </c:pt>
                <c:pt idx="226">
                  <c:v>12.5447595844771</c:v>
                </c:pt>
                <c:pt idx="227">
                  <c:v>12.600267370249099</c:v>
                </c:pt>
                <c:pt idx="228">
                  <c:v>12.6557751560212</c:v>
                </c:pt>
                <c:pt idx="229">
                  <c:v>12.711282941793201</c:v>
                </c:pt>
                <c:pt idx="230">
                  <c:v>12.7667907275652</c:v>
                </c:pt>
                <c:pt idx="231">
                  <c:v>12.8222985133372</c:v>
                </c:pt>
                <c:pt idx="232">
                  <c:v>12.877806299109301</c:v>
                </c:pt>
                <c:pt idx="233">
                  <c:v>12.9333140848813</c:v>
                </c:pt>
                <c:pt idx="234">
                  <c:v>12.9888218706533</c:v>
                </c:pt>
                <c:pt idx="235">
                  <c:v>13.044329656425299</c:v>
                </c:pt>
                <c:pt idx="236">
                  <c:v>13.0998374421973</c:v>
                </c:pt>
                <c:pt idx="237">
                  <c:v>13.1553452279694</c:v>
                </c:pt>
                <c:pt idx="238">
                  <c:v>13.210853013741399</c:v>
                </c:pt>
                <c:pt idx="239">
                  <c:v>13.2663607995134</c:v>
                </c:pt>
                <c:pt idx="240">
                  <c:v>13.321868585285401</c:v>
                </c:pt>
                <c:pt idx="241">
                  <c:v>13.377376371057499</c:v>
                </c:pt>
                <c:pt idx="242">
                  <c:v>13.4328841568295</c:v>
                </c:pt>
                <c:pt idx="243">
                  <c:v>13.488391942601501</c:v>
                </c:pt>
                <c:pt idx="244">
                  <c:v>13.5438997283735</c:v>
                </c:pt>
                <c:pt idx="245">
                  <c:v>13.5994075141456</c:v>
                </c:pt>
                <c:pt idx="246">
                  <c:v>13.654915299917599</c:v>
                </c:pt>
                <c:pt idx="247">
                  <c:v>13.7104230856896</c:v>
                </c:pt>
                <c:pt idx="248">
                  <c:v>13.765930871461601</c:v>
                </c:pt>
                <c:pt idx="249">
                  <c:v>13.8214386572336</c:v>
                </c:pt>
                <c:pt idx="250">
                  <c:v>13.8769464430057</c:v>
                </c:pt>
                <c:pt idx="251">
                  <c:v>13.932454228777701</c:v>
                </c:pt>
                <c:pt idx="252">
                  <c:v>13.9879620145497</c:v>
                </c:pt>
                <c:pt idx="253">
                  <c:v>14.0434698003217</c:v>
                </c:pt>
                <c:pt idx="254">
                  <c:v>14.098977586093801</c:v>
                </c:pt>
                <c:pt idx="255">
                  <c:v>14.1544853718658</c:v>
                </c:pt>
                <c:pt idx="256">
                  <c:v>14.2099931576378</c:v>
                </c:pt>
                <c:pt idx="257">
                  <c:v>14.265500943409799</c:v>
                </c:pt>
                <c:pt idx="258">
                  <c:v>14.3210087291818</c:v>
                </c:pt>
                <c:pt idx="259">
                  <c:v>14.3765165149539</c:v>
                </c:pt>
                <c:pt idx="260">
                  <c:v>14.432024300725899</c:v>
                </c:pt>
                <c:pt idx="261">
                  <c:v>14.4875320864979</c:v>
                </c:pt>
                <c:pt idx="262">
                  <c:v>14.543039872269899</c:v>
                </c:pt>
                <c:pt idx="263">
                  <c:v>14.598547658041999</c:v>
                </c:pt>
                <c:pt idx="264">
                  <c:v>14.654055443814</c:v>
                </c:pt>
                <c:pt idx="265">
                  <c:v>14.709563229585999</c:v>
                </c:pt>
                <c:pt idx="266">
                  <c:v>14.765071015358</c:v>
                </c:pt>
                <c:pt idx="267">
                  <c:v>14.8205788011301</c:v>
                </c:pt>
                <c:pt idx="268">
                  <c:v>14.876086586902099</c:v>
                </c:pt>
                <c:pt idx="269">
                  <c:v>14.9315943726741</c:v>
                </c:pt>
                <c:pt idx="270">
                  <c:v>14.987102158446101</c:v>
                </c:pt>
                <c:pt idx="271">
                  <c:v>15.0426099442181</c:v>
                </c:pt>
                <c:pt idx="272">
                  <c:v>15.0981177299902</c:v>
                </c:pt>
                <c:pt idx="273">
                  <c:v>15.153625515762201</c:v>
                </c:pt>
                <c:pt idx="274">
                  <c:v>15.2091333015342</c:v>
                </c:pt>
                <c:pt idx="275">
                  <c:v>15.264641087306201</c:v>
                </c:pt>
                <c:pt idx="276">
                  <c:v>15.320148873078301</c:v>
                </c:pt>
                <c:pt idx="277">
                  <c:v>15.3756566588503</c:v>
                </c:pt>
                <c:pt idx="278">
                  <c:v>15.431164444622301</c:v>
                </c:pt>
                <c:pt idx="279">
                  <c:v>15.4866722303943</c:v>
                </c:pt>
                <c:pt idx="280">
                  <c:v>15.5421800161663</c:v>
                </c:pt>
                <c:pt idx="281">
                  <c:v>15.597687801938401</c:v>
                </c:pt>
                <c:pt idx="282">
                  <c:v>15.6531955877104</c:v>
                </c:pt>
                <c:pt idx="283">
                  <c:v>15.7087033734824</c:v>
                </c:pt>
                <c:pt idx="284">
                  <c:v>15.764211159254399</c:v>
                </c:pt>
                <c:pt idx="285">
                  <c:v>15.8197189450265</c:v>
                </c:pt>
                <c:pt idx="286">
                  <c:v>15.8752267307985</c:v>
                </c:pt>
                <c:pt idx="287">
                  <c:v>15.930734516570499</c:v>
                </c:pt>
                <c:pt idx="288">
                  <c:v>15.9862423023425</c:v>
                </c:pt>
                <c:pt idx="289">
                  <c:v>16.0417500881146</c:v>
                </c:pt>
                <c:pt idx="290">
                  <c:v>16.097257873886601</c:v>
                </c:pt>
                <c:pt idx="291">
                  <c:v>16.152765659658598</c:v>
                </c:pt>
                <c:pt idx="292">
                  <c:v>16.208273445430599</c:v>
                </c:pt>
                <c:pt idx="293">
                  <c:v>16.2637812312026</c:v>
                </c:pt>
                <c:pt idx="294">
                  <c:v>16.3192890169747</c:v>
                </c:pt>
                <c:pt idx="295">
                  <c:v>16.374796802746701</c:v>
                </c:pt>
                <c:pt idx="296">
                  <c:v>16.430304588518698</c:v>
                </c:pt>
                <c:pt idx="297">
                  <c:v>16.485812374290699</c:v>
                </c:pt>
                <c:pt idx="298">
                  <c:v>16.541320160062799</c:v>
                </c:pt>
                <c:pt idx="299">
                  <c:v>16.5968279458348</c:v>
                </c:pt>
                <c:pt idx="300">
                  <c:v>16.652335731606801</c:v>
                </c:pt>
                <c:pt idx="301">
                  <c:v>16.707843517378802</c:v>
                </c:pt>
                <c:pt idx="302">
                  <c:v>16.763351303150799</c:v>
                </c:pt>
                <c:pt idx="303">
                  <c:v>16.818859088922899</c:v>
                </c:pt>
                <c:pt idx="304">
                  <c:v>16.8743668746949</c:v>
                </c:pt>
                <c:pt idx="305">
                  <c:v>16.929874660466901</c:v>
                </c:pt>
                <c:pt idx="306">
                  <c:v>16.985382446238901</c:v>
                </c:pt>
                <c:pt idx="307">
                  <c:v>17.040890232011002</c:v>
                </c:pt>
                <c:pt idx="308">
                  <c:v>17.096398017782999</c:v>
                </c:pt>
                <c:pt idx="309">
                  <c:v>17.151905803555</c:v>
                </c:pt>
                <c:pt idx="310">
                  <c:v>17.207413589327</c:v>
                </c:pt>
                <c:pt idx="311">
                  <c:v>17.262921375099101</c:v>
                </c:pt>
                <c:pt idx="312">
                  <c:v>17.318429160871101</c:v>
                </c:pt>
                <c:pt idx="313">
                  <c:v>17.373936946643099</c:v>
                </c:pt>
                <c:pt idx="314">
                  <c:v>17.429444732415099</c:v>
                </c:pt>
                <c:pt idx="315">
                  <c:v>17.4849525181871</c:v>
                </c:pt>
                <c:pt idx="316">
                  <c:v>17.5404603039592</c:v>
                </c:pt>
                <c:pt idx="317">
                  <c:v>17.595968089731201</c:v>
                </c:pt>
                <c:pt idx="318">
                  <c:v>17.651475875503198</c:v>
                </c:pt>
                <c:pt idx="319">
                  <c:v>17.706983661275199</c:v>
                </c:pt>
                <c:pt idx="320">
                  <c:v>17.762491447047299</c:v>
                </c:pt>
                <c:pt idx="321">
                  <c:v>17.8179992328193</c:v>
                </c:pt>
                <c:pt idx="322">
                  <c:v>17.873507018591301</c:v>
                </c:pt>
                <c:pt idx="323">
                  <c:v>17.929014804363302</c:v>
                </c:pt>
                <c:pt idx="324">
                  <c:v>17.984522590135299</c:v>
                </c:pt>
                <c:pt idx="325">
                  <c:v>18.040030375907399</c:v>
                </c:pt>
                <c:pt idx="326">
                  <c:v>18.0955381616794</c:v>
                </c:pt>
                <c:pt idx="327">
                  <c:v>18.151045947451401</c:v>
                </c:pt>
                <c:pt idx="328">
                  <c:v>18.206553733223402</c:v>
                </c:pt>
                <c:pt idx="329">
                  <c:v>18.262061518995498</c:v>
                </c:pt>
                <c:pt idx="330">
                  <c:v>18.317569304767499</c:v>
                </c:pt>
                <c:pt idx="331">
                  <c:v>18.3730770905395</c:v>
                </c:pt>
                <c:pt idx="332">
                  <c:v>18.428584876311501</c:v>
                </c:pt>
                <c:pt idx="333">
                  <c:v>18.484092662083501</c:v>
                </c:pt>
                <c:pt idx="334">
                  <c:v>18.539600447855602</c:v>
                </c:pt>
                <c:pt idx="335">
                  <c:v>18.595108233627599</c:v>
                </c:pt>
                <c:pt idx="336">
                  <c:v>18.6506160193996</c:v>
                </c:pt>
                <c:pt idx="337">
                  <c:v>18.7061238051716</c:v>
                </c:pt>
                <c:pt idx="338">
                  <c:v>18.761631590943701</c:v>
                </c:pt>
                <c:pt idx="339">
                  <c:v>18.817139376715701</c:v>
                </c:pt>
                <c:pt idx="340">
                  <c:v>18.872647162487699</c:v>
                </c:pt>
                <c:pt idx="341">
                  <c:v>18.928154948259699</c:v>
                </c:pt>
                <c:pt idx="342">
                  <c:v>18.9836627340318</c:v>
                </c:pt>
                <c:pt idx="343">
                  <c:v>19.0391705198038</c:v>
                </c:pt>
                <c:pt idx="344">
                  <c:v>19.094678305575801</c:v>
                </c:pt>
                <c:pt idx="345">
                  <c:v>19.150186091347798</c:v>
                </c:pt>
                <c:pt idx="346">
                  <c:v>19.205693877119799</c:v>
                </c:pt>
                <c:pt idx="347">
                  <c:v>19.261201662891899</c:v>
                </c:pt>
                <c:pt idx="348">
                  <c:v>19.3167094486639</c:v>
                </c:pt>
                <c:pt idx="349">
                  <c:v>19.372217234435901</c:v>
                </c:pt>
                <c:pt idx="350">
                  <c:v>19.427725020207902</c:v>
                </c:pt>
                <c:pt idx="351">
                  <c:v>19.483232805979998</c:v>
                </c:pt>
                <c:pt idx="352">
                  <c:v>19.538740591751999</c:v>
                </c:pt>
                <c:pt idx="353">
                  <c:v>19.594248377524</c:v>
                </c:pt>
                <c:pt idx="354">
                  <c:v>19.649756163296001</c:v>
                </c:pt>
                <c:pt idx="355">
                  <c:v>19.705263949068001</c:v>
                </c:pt>
                <c:pt idx="356">
                  <c:v>19.760771734840102</c:v>
                </c:pt>
                <c:pt idx="357">
                  <c:v>19.816279520612099</c:v>
                </c:pt>
                <c:pt idx="358">
                  <c:v>19.8717873063841</c:v>
                </c:pt>
                <c:pt idx="359">
                  <c:v>19.927295092156101</c:v>
                </c:pt>
                <c:pt idx="360">
                  <c:v>19.982802877928201</c:v>
                </c:pt>
                <c:pt idx="361">
                  <c:v>20.038310663700202</c:v>
                </c:pt>
                <c:pt idx="362">
                  <c:v>20.093818449472199</c:v>
                </c:pt>
                <c:pt idx="363">
                  <c:v>20.1493262352442</c:v>
                </c:pt>
                <c:pt idx="364">
                  <c:v>20.2048340210163</c:v>
                </c:pt>
                <c:pt idx="365">
                  <c:v>20.260341806788301</c:v>
                </c:pt>
                <c:pt idx="366">
                  <c:v>20.315849592560301</c:v>
                </c:pt>
                <c:pt idx="367">
                  <c:v>20.371357378332299</c:v>
                </c:pt>
                <c:pt idx="368">
                  <c:v>20.426865164104299</c:v>
                </c:pt>
                <c:pt idx="369">
                  <c:v>20.4823729498764</c:v>
                </c:pt>
                <c:pt idx="370">
                  <c:v>20.5378807356484</c:v>
                </c:pt>
                <c:pt idx="371">
                  <c:v>20.593388521420401</c:v>
                </c:pt>
                <c:pt idx="372">
                  <c:v>20.648896307192398</c:v>
                </c:pt>
                <c:pt idx="373">
                  <c:v>20.704404092964499</c:v>
                </c:pt>
                <c:pt idx="374">
                  <c:v>20.759911878736499</c:v>
                </c:pt>
                <c:pt idx="375">
                  <c:v>20.8154196645085</c:v>
                </c:pt>
                <c:pt idx="376">
                  <c:v>20.870927450280501</c:v>
                </c:pt>
                <c:pt idx="377">
                  <c:v>20.926435236052502</c:v>
                </c:pt>
                <c:pt idx="378">
                  <c:v>20.981943021824598</c:v>
                </c:pt>
                <c:pt idx="379">
                  <c:v>21.037450807596599</c:v>
                </c:pt>
                <c:pt idx="380">
                  <c:v>21.0929585933686</c:v>
                </c:pt>
                <c:pt idx="381">
                  <c:v>21.148466379140601</c:v>
                </c:pt>
                <c:pt idx="382">
                  <c:v>21.203974164912701</c:v>
                </c:pt>
                <c:pt idx="383">
                  <c:v>21.259481950684702</c:v>
                </c:pt>
                <c:pt idx="384">
                  <c:v>21.314989736456699</c:v>
                </c:pt>
                <c:pt idx="385">
                  <c:v>21.3704975222287</c:v>
                </c:pt>
                <c:pt idx="386">
                  <c:v>21.4260053080007</c:v>
                </c:pt>
                <c:pt idx="387">
                  <c:v>21.481513093772801</c:v>
                </c:pt>
                <c:pt idx="388">
                  <c:v>21.537020879544801</c:v>
                </c:pt>
                <c:pt idx="389">
                  <c:v>21.592528665316799</c:v>
                </c:pt>
                <c:pt idx="390">
                  <c:v>21.648036451088799</c:v>
                </c:pt>
                <c:pt idx="391">
                  <c:v>21.7035442368609</c:v>
                </c:pt>
                <c:pt idx="392">
                  <c:v>21.759052022632901</c:v>
                </c:pt>
                <c:pt idx="393">
                  <c:v>21.814559808404901</c:v>
                </c:pt>
                <c:pt idx="394">
                  <c:v>21.870067594176898</c:v>
                </c:pt>
                <c:pt idx="395">
                  <c:v>21.925575379948999</c:v>
                </c:pt>
                <c:pt idx="396">
                  <c:v>21.981083165721</c:v>
                </c:pt>
                <c:pt idx="397">
                  <c:v>22.036590951493</c:v>
                </c:pt>
                <c:pt idx="398">
                  <c:v>22.092098737265001</c:v>
                </c:pt>
                <c:pt idx="399">
                  <c:v>22.147606523036998</c:v>
                </c:pt>
                <c:pt idx="400">
                  <c:v>22.203114308809099</c:v>
                </c:pt>
                <c:pt idx="401">
                  <c:v>22.258622094581099</c:v>
                </c:pt>
                <c:pt idx="402">
                  <c:v>22.3141298803531</c:v>
                </c:pt>
                <c:pt idx="403">
                  <c:v>22.369637666125101</c:v>
                </c:pt>
                <c:pt idx="404">
                  <c:v>22.425145451897201</c:v>
                </c:pt>
                <c:pt idx="405">
                  <c:v>22.480653237669198</c:v>
                </c:pt>
                <c:pt idx="406">
                  <c:v>22.536161023441199</c:v>
                </c:pt>
                <c:pt idx="407">
                  <c:v>22.5916688092132</c:v>
                </c:pt>
                <c:pt idx="408">
                  <c:v>22.647176594985201</c:v>
                </c:pt>
                <c:pt idx="409">
                  <c:v>22.702684380757301</c:v>
                </c:pt>
                <c:pt idx="410">
                  <c:v>22.758192166529302</c:v>
                </c:pt>
                <c:pt idx="411">
                  <c:v>22.813699952301299</c:v>
                </c:pt>
                <c:pt idx="412">
                  <c:v>22.8692077380733</c:v>
                </c:pt>
                <c:pt idx="413">
                  <c:v>22.9247155238454</c:v>
                </c:pt>
                <c:pt idx="414">
                  <c:v>22.980223309617401</c:v>
                </c:pt>
                <c:pt idx="415">
                  <c:v>23.035731095389401</c:v>
                </c:pt>
                <c:pt idx="416">
                  <c:v>23.091238881161399</c:v>
                </c:pt>
                <c:pt idx="417">
                  <c:v>23.146746666933499</c:v>
                </c:pt>
                <c:pt idx="418">
                  <c:v>23.2022544527055</c:v>
                </c:pt>
                <c:pt idx="419">
                  <c:v>23.2577622384775</c:v>
                </c:pt>
                <c:pt idx="420">
                  <c:v>23.313270024249501</c:v>
                </c:pt>
                <c:pt idx="421">
                  <c:v>23.368777810021498</c:v>
                </c:pt>
                <c:pt idx="422">
                  <c:v>23.424285595793599</c:v>
                </c:pt>
                <c:pt idx="423">
                  <c:v>23.479793381565599</c:v>
                </c:pt>
                <c:pt idx="424">
                  <c:v>23.5353011673376</c:v>
                </c:pt>
                <c:pt idx="425">
                  <c:v>23.590808953109601</c:v>
                </c:pt>
                <c:pt idx="426">
                  <c:v>23.646316738881701</c:v>
                </c:pt>
                <c:pt idx="427">
                  <c:v>23.701824524653698</c:v>
                </c:pt>
                <c:pt idx="428">
                  <c:v>23.757332310425699</c:v>
                </c:pt>
                <c:pt idx="429">
                  <c:v>23.8128400961977</c:v>
                </c:pt>
                <c:pt idx="430">
                  <c:v>23.868347881969701</c:v>
                </c:pt>
                <c:pt idx="431">
                  <c:v>23.923855667741801</c:v>
                </c:pt>
                <c:pt idx="432">
                  <c:v>23.979363453513798</c:v>
                </c:pt>
                <c:pt idx="433">
                  <c:v>24.034871239285799</c:v>
                </c:pt>
                <c:pt idx="434">
                  <c:v>24.0903790250578</c:v>
                </c:pt>
                <c:pt idx="435">
                  <c:v>24.1458868108299</c:v>
                </c:pt>
                <c:pt idx="436">
                  <c:v>24.201394596601901</c:v>
                </c:pt>
                <c:pt idx="437">
                  <c:v>24.256902382373902</c:v>
                </c:pt>
                <c:pt idx="438">
                  <c:v>24.312410168145899</c:v>
                </c:pt>
                <c:pt idx="439">
                  <c:v>24.3679179539179</c:v>
                </c:pt>
                <c:pt idx="440">
                  <c:v>24.42342573969</c:v>
                </c:pt>
                <c:pt idx="441">
                  <c:v>24.478933525462001</c:v>
                </c:pt>
                <c:pt idx="442">
                  <c:v>24.534441311234001</c:v>
                </c:pt>
                <c:pt idx="443">
                  <c:v>24.589949097005999</c:v>
                </c:pt>
                <c:pt idx="444">
                  <c:v>24.645456882778099</c:v>
                </c:pt>
                <c:pt idx="445">
                  <c:v>24.7009646685501</c:v>
                </c:pt>
                <c:pt idx="446">
                  <c:v>24.7564724543221</c:v>
                </c:pt>
                <c:pt idx="447">
                  <c:v>24.811980240094101</c:v>
                </c:pt>
                <c:pt idx="448">
                  <c:v>24.867488025866201</c:v>
                </c:pt>
                <c:pt idx="449">
                  <c:v>24.922995811638199</c:v>
                </c:pt>
                <c:pt idx="450">
                  <c:v>24.978503597410199</c:v>
                </c:pt>
                <c:pt idx="451">
                  <c:v>25.0340113831822</c:v>
                </c:pt>
                <c:pt idx="452">
                  <c:v>25.089519168954201</c:v>
                </c:pt>
                <c:pt idx="453">
                  <c:v>25.145026954726301</c:v>
                </c:pt>
                <c:pt idx="454">
                  <c:v>25.200534740498298</c:v>
                </c:pt>
                <c:pt idx="455">
                  <c:v>25.256042526270299</c:v>
                </c:pt>
                <c:pt idx="456">
                  <c:v>25.3115503120423</c:v>
                </c:pt>
                <c:pt idx="457">
                  <c:v>25.3670580978144</c:v>
                </c:pt>
                <c:pt idx="458">
                  <c:v>25.422565883586401</c:v>
                </c:pt>
                <c:pt idx="459">
                  <c:v>25.478073669358398</c:v>
                </c:pt>
                <c:pt idx="460">
                  <c:v>25.533581455130399</c:v>
                </c:pt>
                <c:pt idx="461">
                  <c:v>25.589089240902499</c:v>
                </c:pt>
                <c:pt idx="462">
                  <c:v>25.6445970266745</c:v>
                </c:pt>
                <c:pt idx="463">
                  <c:v>25.700104812446501</c:v>
                </c:pt>
                <c:pt idx="464">
                  <c:v>25.755612598218502</c:v>
                </c:pt>
                <c:pt idx="465">
                  <c:v>25.811120383990499</c:v>
                </c:pt>
                <c:pt idx="466">
                  <c:v>25.866628169762599</c:v>
                </c:pt>
                <c:pt idx="467">
                  <c:v>25.9221359555346</c:v>
                </c:pt>
                <c:pt idx="468">
                  <c:v>25.977643741306601</c:v>
                </c:pt>
                <c:pt idx="469">
                  <c:v>26.033151527078601</c:v>
                </c:pt>
                <c:pt idx="470">
                  <c:v>26.088659312850702</c:v>
                </c:pt>
                <c:pt idx="471">
                  <c:v>26.144167098622699</c:v>
                </c:pt>
                <c:pt idx="472">
                  <c:v>26.1996748843947</c:v>
                </c:pt>
                <c:pt idx="473">
                  <c:v>26.2551826701667</c:v>
                </c:pt>
                <c:pt idx="474">
                  <c:v>26.310690455938701</c:v>
                </c:pt>
                <c:pt idx="475">
                  <c:v>26.366198241710801</c:v>
                </c:pt>
                <c:pt idx="476">
                  <c:v>26.421706027482799</c:v>
                </c:pt>
                <c:pt idx="477">
                  <c:v>26.477213813254799</c:v>
                </c:pt>
                <c:pt idx="478">
                  <c:v>26.5327215990268</c:v>
                </c:pt>
                <c:pt idx="479">
                  <c:v>26.5882293847989</c:v>
                </c:pt>
                <c:pt idx="480">
                  <c:v>26.643737170570901</c:v>
                </c:pt>
                <c:pt idx="481">
                  <c:v>26.699244956342898</c:v>
                </c:pt>
                <c:pt idx="482">
                  <c:v>26.754752742114899</c:v>
                </c:pt>
                <c:pt idx="483">
                  <c:v>26.810260527886999</c:v>
                </c:pt>
                <c:pt idx="484">
                  <c:v>26.865768313659</c:v>
                </c:pt>
                <c:pt idx="485">
                  <c:v>26.921276099431001</c:v>
                </c:pt>
                <c:pt idx="486">
                  <c:v>26.976783885203002</c:v>
                </c:pt>
                <c:pt idx="487">
                  <c:v>27.032291670974999</c:v>
                </c:pt>
                <c:pt idx="488">
                  <c:v>27.087799456747099</c:v>
                </c:pt>
                <c:pt idx="489">
                  <c:v>27.1433072425191</c:v>
                </c:pt>
                <c:pt idx="490">
                  <c:v>27.198815028291101</c:v>
                </c:pt>
                <c:pt idx="491">
                  <c:v>27.254322814063102</c:v>
                </c:pt>
                <c:pt idx="492">
                  <c:v>27.309830599835198</c:v>
                </c:pt>
                <c:pt idx="493">
                  <c:v>27.365338385607199</c:v>
                </c:pt>
                <c:pt idx="494">
                  <c:v>27.4208461713792</c:v>
                </c:pt>
                <c:pt idx="495">
                  <c:v>27.476353957151201</c:v>
                </c:pt>
                <c:pt idx="496">
                  <c:v>27.531861742923201</c:v>
                </c:pt>
                <c:pt idx="497">
                  <c:v>27.587369528695302</c:v>
                </c:pt>
                <c:pt idx="498">
                  <c:v>27.642877314467299</c:v>
                </c:pt>
                <c:pt idx="499">
                  <c:v>27.6983851002393</c:v>
                </c:pt>
                <c:pt idx="500">
                  <c:v>27.7538928860113</c:v>
                </c:pt>
                <c:pt idx="501">
                  <c:v>27.809400671783401</c:v>
                </c:pt>
                <c:pt idx="502">
                  <c:v>27.864908457555401</c:v>
                </c:pt>
                <c:pt idx="503">
                  <c:v>27.920416243327399</c:v>
                </c:pt>
                <c:pt idx="504">
                  <c:v>27.975924029099399</c:v>
                </c:pt>
                <c:pt idx="505">
                  <c:v>28.0314318148714</c:v>
                </c:pt>
                <c:pt idx="506">
                  <c:v>28.0869396006435</c:v>
                </c:pt>
                <c:pt idx="507">
                  <c:v>28.142447386415501</c:v>
                </c:pt>
                <c:pt idx="508">
                  <c:v>28.197955172187498</c:v>
                </c:pt>
                <c:pt idx="509">
                  <c:v>28.253462957959499</c:v>
                </c:pt>
                <c:pt idx="510">
                  <c:v>28.308970743731599</c:v>
                </c:pt>
                <c:pt idx="511">
                  <c:v>28.3644785295036</c:v>
                </c:pt>
                <c:pt idx="512">
                  <c:v>28.419986315275601</c:v>
                </c:pt>
                <c:pt idx="513">
                  <c:v>28.475494101047602</c:v>
                </c:pt>
                <c:pt idx="514">
                  <c:v>28.531001886819698</c:v>
                </c:pt>
                <c:pt idx="515">
                  <c:v>28.586509672591699</c:v>
                </c:pt>
                <c:pt idx="516">
                  <c:v>28.6420174583637</c:v>
                </c:pt>
                <c:pt idx="517">
                  <c:v>28.697525244135701</c:v>
                </c:pt>
                <c:pt idx="518">
                  <c:v>28.753033029907701</c:v>
                </c:pt>
                <c:pt idx="519">
                  <c:v>28.808540815679802</c:v>
                </c:pt>
                <c:pt idx="520">
                  <c:v>28.864048601451799</c:v>
                </c:pt>
                <c:pt idx="521">
                  <c:v>28.9195563872238</c:v>
                </c:pt>
                <c:pt idx="522">
                  <c:v>28.975064172995801</c:v>
                </c:pt>
                <c:pt idx="523">
                  <c:v>29.030571958767901</c:v>
                </c:pt>
                <c:pt idx="524">
                  <c:v>29.086079744539902</c:v>
                </c:pt>
                <c:pt idx="525">
                  <c:v>29.141587530311899</c:v>
                </c:pt>
                <c:pt idx="526">
                  <c:v>29.1970953160839</c:v>
                </c:pt>
                <c:pt idx="527">
                  <c:v>29.2526031018559</c:v>
                </c:pt>
                <c:pt idx="528">
                  <c:v>29.308110887628001</c:v>
                </c:pt>
                <c:pt idx="529">
                  <c:v>29.363618673400001</c:v>
                </c:pt>
                <c:pt idx="530">
                  <c:v>29.419126459171999</c:v>
                </c:pt>
                <c:pt idx="531">
                  <c:v>29.474634244943999</c:v>
                </c:pt>
                <c:pt idx="532">
                  <c:v>29.5301420307161</c:v>
                </c:pt>
                <c:pt idx="533">
                  <c:v>29.5856498164881</c:v>
                </c:pt>
                <c:pt idx="534">
                  <c:v>29.641157602260101</c:v>
                </c:pt>
                <c:pt idx="535">
                  <c:v>29.696665388032098</c:v>
                </c:pt>
                <c:pt idx="536">
                  <c:v>29.752173173804199</c:v>
                </c:pt>
                <c:pt idx="537">
                  <c:v>29.807680959576199</c:v>
                </c:pt>
                <c:pt idx="538">
                  <c:v>29.8631887453482</c:v>
                </c:pt>
                <c:pt idx="539">
                  <c:v>29.918696531120201</c:v>
                </c:pt>
                <c:pt idx="540">
                  <c:v>29.974204316892202</c:v>
                </c:pt>
                <c:pt idx="541">
                  <c:v>30.029712102664298</c:v>
                </c:pt>
              </c:numCache>
            </c:numRef>
          </c:xVal>
          <c:yVal>
            <c:numRef>
              <c:f>последействие!$B$3:$TW$3</c:f>
              <c:numCache>
                <c:formatCode>General</c:formatCode>
                <c:ptCount val="542"/>
                <c:pt idx="0">
                  <c:v>4.6931367724189501</c:v>
                </c:pt>
                <c:pt idx="1">
                  <c:v>5.18000843861308</c:v>
                </c:pt>
                <c:pt idx="2">
                  <c:v>5.6829846097927801</c:v>
                </c:pt>
                <c:pt idx="3">
                  <c:v>6.20162885285517</c:v>
                </c:pt>
                <c:pt idx="4">
                  <c:v>6.7355451957552299</c:v>
                </c:pt>
                <c:pt idx="5">
                  <c:v>7.2843726699031901</c:v>
                </c:pt>
                <c:pt idx="6">
                  <c:v>7.8477808329816003</c:v>
                </c:pt>
                <c:pt idx="7">
                  <c:v>8.4254660567949795</c:v>
                </c:pt>
                <c:pt idx="8">
                  <c:v>9.0171484199202006</c:v>
                </c:pt>
                <c:pt idx="9">
                  <c:v>9.6225690841276705</c:v>
                </c:pt>
                <c:pt idx="10">
                  <c:v>10.2414880618912</c:v>
                </c:pt>
                <c:pt idx="11">
                  <c:v>10.8736823031243</c:v>
                </c:pt>
                <c:pt idx="12">
                  <c:v>11.5189440447887</c:v>
                </c:pt>
                <c:pt idx="13">
                  <c:v>12.1770793787234</c:v>
                </c:pt>
                <c:pt idx="14">
                  <c:v>12.847907001976401</c:v>
                </c:pt>
                <c:pt idx="15">
                  <c:v>13.5312571208171</c:v>
                </c:pt>
                <c:pt idx="16">
                  <c:v>14.2269567317193</c:v>
                </c:pt>
                <c:pt idx="17">
                  <c:v>14.9349288438024</c:v>
                </c:pt>
                <c:pt idx="18">
                  <c:v>15.654973027543599</c:v>
                </c:pt>
                <c:pt idx="19">
                  <c:v>16.386956985646101</c:v>
                </c:pt>
                <c:pt idx="20">
                  <c:v>17.130756057878902</c:v>
                </c:pt>
                <c:pt idx="21">
                  <c:v>17.8862526771026</c:v>
                </c:pt>
                <c:pt idx="22">
                  <c:v>18.6533358790435</c:v>
                </c:pt>
                <c:pt idx="23">
                  <c:v>19.431900859193401</c:v>
                </c:pt>
                <c:pt idx="24">
                  <c:v>20.2218485711882</c:v>
                </c:pt>
                <c:pt idx="25">
                  <c:v>21.0230853618202</c:v>
                </c:pt>
                <c:pt idx="26">
                  <c:v>21.835522638514501</c:v>
                </c:pt>
                <c:pt idx="27">
                  <c:v>22.6590765656663</c:v>
                </c:pt>
                <c:pt idx="28">
                  <c:v>23.4936677867124</c:v>
                </c:pt>
                <c:pt idx="29">
                  <c:v>24.339221169214099</c:v>
                </c:pt>
                <c:pt idx="30">
                  <c:v>25.195665570574501</c:v>
                </c:pt>
                <c:pt idx="31">
                  <c:v>26.062933622303699</c:v>
                </c:pt>
                <c:pt idx="32">
                  <c:v>26.940937433209701</c:v>
                </c:pt>
                <c:pt idx="33">
                  <c:v>27.8297045082723</c:v>
                </c:pt>
                <c:pt idx="34">
                  <c:v>28.7310698218777</c:v>
                </c:pt>
                <c:pt idx="35">
                  <c:v>29.6521360800945</c:v>
                </c:pt>
                <c:pt idx="36">
                  <c:v>30.593461390424601</c:v>
                </c:pt>
                <c:pt idx="37">
                  <c:v>31.5539033107178</c:v>
                </c:pt>
                <c:pt idx="38">
                  <c:v>32.5334023664753</c:v>
                </c:pt>
                <c:pt idx="39">
                  <c:v>33.5319846438368</c:v>
                </c:pt>
                <c:pt idx="40">
                  <c:v>34.549660611989601</c:v>
                </c:pt>
                <c:pt idx="41">
                  <c:v>35.5864244361237</c:v>
                </c:pt>
                <c:pt idx="42">
                  <c:v>36.642253288816804</c:v>
                </c:pt>
                <c:pt idx="43">
                  <c:v>37.717106662038603</c:v>
                </c:pt>
                <c:pt idx="44">
                  <c:v>38.810925682120903</c:v>
                </c:pt>
                <c:pt idx="45">
                  <c:v>39.923632430206801</c:v>
                </c:pt>
                <c:pt idx="46">
                  <c:v>41.055129270845001</c:v>
                </c:pt>
                <c:pt idx="47">
                  <c:v>42.205298191557503</c:v>
                </c:pt>
                <c:pt idx="48">
                  <c:v>43.373938085873903</c:v>
                </c:pt>
                <c:pt idx="49">
                  <c:v>44.561080678329702</c:v>
                </c:pt>
                <c:pt idx="50">
                  <c:v>45.766411242393701</c:v>
                </c:pt>
                <c:pt idx="51">
                  <c:v>46.989723728098603</c:v>
                </c:pt>
                <c:pt idx="52">
                  <c:v>48.2307886725144</c:v>
                </c:pt>
                <c:pt idx="53">
                  <c:v>49.489352673182502</c:v>
                </c:pt>
                <c:pt idx="54">
                  <c:v>50.765137896247502</c:v>
                </c:pt>
                <c:pt idx="55">
                  <c:v>52.0578416230926</c:v>
                </c:pt>
                <c:pt idx="56">
                  <c:v>53.367135839345899</c:v>
                </c:pt>
                <c:pt idx="57">
                  <c:v>54.692666870164402</c:v>
                </c:pt>
                <c:pt idx="58">
                  <c:v>56.034055065724203</c:v>
                </c:pt>
                <c:pt idx="59">
                  <c:v>57.395329688217103</c:v>
                </c:pt>
                <c:pt idx="60">
                  <c:v>58.783702702420001</c:v>
                </c:pt>
                <c:pt idx="61">
                  <c:v>60.199581137117399</c:v>
                </c:pt>
                <c:pt idx="62">
                  <c:v>61.643138053488599</c:v>
                </c:pt>
                <c:pt idx="63">
                  <c:v>63.114525651571</c:v>
                </c:pt>
                <c:pt idx="64">
                  <c:v>64.613747621513994</c:v>
                </c:pt>
                <c:pt idx="65">
                  <c:v>66.141268144464902</c:v>
                </c:pt>
                <c:pt idx="66">
                  <c:v>67.696939404298007</c:v>
                </c:pt>
                <c:pt idx="67">
                  <c:v>69.280817950409997</c:v>
                </c:pt>
                <c:pt idx="68">
                  <c:v>70.892933495863105</c:v>
                </c:pt>
                <c:pt idx="69">
                  <c:v>72.5332877431035</c:v>
                </c:pt>
                <c:pt idx="70">
                  <c:v>74.201853226962598</c:v>
                </c:pt>
                <c:pt idx="71">
                  <c:v>75.898572180417105</c:v>
                </c:pt>
                <c:pt idx="72">
                  <c:v>77.623355428834103</c:v>
                </c:pt>
                <c:pt idx="73">
                  <c:v>79.376081318667005</c:v>
                </c:pt>
                <c:pt idx="74">
                  <c:v>81.156594686782299</c:v>
                </c:pt>
                <c:pt idx="75">
                  <c:v>82.964705876782006</c:v>
                </c:pt>
                <c:pt idx="76">
                  <c:v>84.800189808854597</c:v>
                </c:pt>
                <c:pt idx="77">
                  <c:v>86.662785109807899</c:v>
                </c:pt>
                <c:pt idx="78">
                  <c:v>88.5521933100338</c:v>
                </c:pt>
                <c:pt idx="79">
                  <c:v>90.467834161908399</c:v>
                </c:pt>
                <c:pt idx="80">
                  <c:v>92.409920144969007</c:v>
                </c:pt>
                <c:pt idx="81">
                  <c:v>94.377691186908606</c:v>
                </c:pt>
                <c:pt idx="82">
                  <c:v>96.370693549761</c:v>
                </c:pt>
                <c:pt idx="83">
                  <c:v>98.388433620726204</c:v>
                </c:pt>
                <c:pt idx="84">
                  <c:v>100.43037765417</c:v>
                </c:pt>
                <c:pt idx="85">
                  <c:v>102.495951626788</c:v>
                </c:pt>
                <c:pt idx="86">
                  <c:v>104.58454121173401</c:v>
                </c:pt>
                <c:pt idx="87">
                  <c:v>106.69549187716299</c:v>
                </c:pt>
                <c:pt idx="88">
                  <c:v>108.828109114176</c:v>
                </c:pt>
                <c:pt idx="89">
                  <c:v>110.981658798727</c:v>
                </c:pt>
                <c:pt idx="90">
                  <c:v>113.155367691458</c:v>
                </c:pt>
                <c:pt idx="91">
                  <c:v>115.348424078861</c:v>
                </c:pt>
                <c:pt idx="92">
                  <c:v>117.55997855851</c:v>
                </c:pt>
                <c:pt idx="93">
                  <c:v>119.789144970389</c:v>
                </c:pt>
                <c:pt idx="94">
                  <c:v>122.035001475614</c:v>
                </c:pt>
                <c:pt idx="95">
                  <c:v>124.29643775248501</c:v>
                </c:pt>
                <c:pt idx="96">
                  <c:v>126.57283398445701</c:v>
                </c:pt>
                <c:pt idx="97">
                  <c:v>128.86294631704601</c:v>
                </c:pt>
                <c:pt idx="98">
                  <c:v>131.16572360807601</c:v>
                </c:pt>
                <c:pt idx="99">
                  <c:v>133.480086654725</c:v>
                </c:pt>
                <c:pt idx="100">
                  <c:v>135.804930139188</c:v>
                </c:pt>
                <c:pt idx="101">
                  <c:v>138.13912470672599</c:v>
                </c:pt>
                <c:pt idx="102">
                  <c:v>140.48151917032499</c:v>
                </c:pt>
                <c:pt idx="103">
                  <c:v>142.83094283531599</c:v>
                </c:pt>
                <c:pt idx="104">
                  <c:v>145.18620793640599</c:v>
                </c:pt>
                <c:pt idx="105">
                  <c:v>147.546112178746</c:v>
                </c:pt>
                <c:pt idx="106">
                  <c:v>149.90944137387399</c:v>
                </c:pt>
                <c:pt idx="107">
                  <c:v>152.27497216061599</c:v>
                </c:pt>
                <c:pt idx="108">
                  <c:v>154.64147480034501</c:v>
                </c:pt>
                <c:pt idx="109">
                  <c:v>157.00771603537601</c:v>
                </c:pt>
                <c:pt idx="110">
                  <c:v>159.37246199876699</c:v>
                </c:pt>
                <c:pt idx="111">
                  <c:v>161.73450466589</c:v>
                </c:pt>
                <c:pt idx="112">
                  <c:v>164.09962745456301</c:v>
                </c:pt>
                <c:pt idx="113">
                  <c:v>166.48225775170201</c:v>
                </c:pt>
                <c:pt idx="114">
                  <c:v>168.88393032599501</c:v>
                </c:pt>
                <c:pt idx="115">
                  <c:v>171.30602963399599</c:v>
                </c:pt>
                <c:pt idx="116">
                  <c:v>173.750031695518</c:v>
                </c:pt>
                <c:pt idx="117">
                  <c:v>176.217501115712</c:v>
                </c:pt>
                <c:pt idx="118">
                  <c:v>178.710087292471</c:v>
                </c:pt>
                <c:pt idx="119">
                  <c:v>181.220979190728</c:v>
                </c:pt>
                <c:pt idx="120">
                  <c:v>183.729585414767</c:v>
                </c:pt>
                <c:pt idx="121">
                  <c:v>186.23341823493101</c:v>
                </c:pt>
                <c:pt idx="122">
                  <c:v>188.731148209427</c:v>
                </c:pt>
                <c:pt idx="123">
                  <c:v>191.22143741020301</c:v>
                </c:pt>
                <c:pt idx="124">
                  <c:v>193.702941314545</c:v>
                </c:pt>
                <c:pt idx="125">
                  <c:v>196.17431072896599</c:v>
                </c:pt>
                <c:pt idx="126">
                  <c:v>198.63419374051</c:v>
                </c:pt>
                <c:pt idx="127">
                  <c:v>201.081419255979</c:v>
                </c:pt>
                <c:pt idx="128">
                  <c:v>203.51423164467599</c:v>
                </c:pt>
                <c:pt idx="129">
                  <c:v>205.93149548399199</c:v>
                </c:pt>
                <c:pt idx="130">
                  <c:v>208.33186792248199</c:v>
                </c:pt>
                <c:pt idx="131">
                  <c:v>210.71401340769199</c:v>
                </c:pt>
                <c:pt idx="132">
                  <c:v>213.07660569412499</c:v>
                </c:pt>
                <c:pt idx="133">
                  <c:v>215.41832984210299</c:v>
                </c:pt>
                <c:pt idx="134">
                  <c:v>217.73788420222499</c:v>
                </c:pt>
                <c:pt idx="135">
                  <c:v>220.03398238013099</c:v>
                </c:pt>
                <c:pt idx="136">
                  <c:v>222.30535517636301</c:v>
                </c:pt>
                <c:pt idx="137">
                  <c:v>224.55075249615101</c:v>
                </c:pt>
                <c:pt idx="138">
                  <c:v>226.768945224037</c:v>
                </c:pt>
                <c:pt idx="139">
                  <c:v>228.95872705836899</c:v>
                </c:pt>
                <c:pt idx="140">
                  <c:v>231.11891630079299</c:v>
                </c:pt>
                <c:pt idx="141">
                  <c:v>233.24835759602001</c:v>
                </c:pt>
                <c:pt idx="142">
                  <c:v>235.34592361729699</c:v>
                </c:pt>
                <c:pt idx="143">
                  <c:v>237.410989216937</c:v>
                </c:pt>
                <c:pt idx="144">
                  <c:v>239.44142635184801</c:v>
                </c:pt>
                <c:pt idx="145">
                  <c:v>241.43678257386301</c:v>
                </c:pt>
                <c:pt idx="146">
                  <c:v>243.39605865596801</c:v>
                </c:pt>
                <c:pt idx="147">
                  <c:v>245.31829088414301</c:v>
                </c:pt>
                <c:pt idx="148">
                  <c:v>247.202552330072</c:v>
                </c:pt>
                <c:pt idx="149">
                  <c:v>249.04795404303999</c:v>
                </c:pt>
                <c:pt idx="150">
                  <c:v>250.853646158207</c:v>
                </c:pt>
                <c:pt idx="151">
                  <c:v>252.61881891874799</c:v>
                </c:pt>
                <c:pt idx="152">
                  <c:v>254.34270360962401</c:v>
                </c:pt>
                <c:pt idx="153">
                  <c:v>256.02457340105201</c:v>
                </c:pt>
                <c:pt idx="154">
                  <c:v>257.66374410005699</c:v>
                </c:pt>
                <c:pt idx="155">
                  <c:v>259.25957480880902</c:v>
                </c:pt>
                <c:pt idx="156">
                  <c:v>260.81146848873402</c:v>
                </c:pt>
                <c:pt idx="157">
                  <c:v>262.31887242976399</c:v>
                </c:pt>
                <c:pt idx="158">
                  <c:v>263.78212951600102</c:v>
                </c:pt>
                <c:pt idx="159">
                  <c:v>265.19891182199501</c:v>
                </c:pt>
                <c:pt idx="160">
                  <c:v>266.56981195988601</c:v>
                </c:pt>
                <c:pt idx="161">
                  <c:v>267.89445781428799</c:v>
                </c:pt>
                <c:pt idx="162">
                  <c:v>269.17252252128702</c:v>
                </c:pt>
                <c:pt idx="163">
                  <c:v>270.403724371122</c:v>
                </c:pt>
                <c:pt idx="164">
                  <c:v>271.58782662044098</c:v>
                </c:pt>
                <c:pt idx="165">
                  <c:v>272.72463721599098</c:v>
                </c:pt>
                <c:pt idx="166">
                  <c:v>273.81400843190801</c:v>
                </c:pt>
                <c:pt idx="167">
                  <c:v>274.855836423016</c:v>
                </c:pt>
                <c:pt idx="168">
                  <c:v>275.85006069684903</c:v>
                </c:pt>
                <c:pt idx="169">
                  <c:v>276.79666350728297</c:v>
                </c:pt>
                <c:pt idx="170">
                  <c:v>277.69566917294702</c:v>
                </c:pt>
                <c:pt idx="171">
                  <c:v>278.54714332376801</c:v>
                </c:pt>
                <c:pt idx="172">
                  <c:v>279.35119207917199</c:v>
                </c:pt>
                <c:pt idx="173">
                  <c:v>280.10796116166</c:v>
                </c:pt>
                <c:pt idx="174">
                  <c:v>280.81856400941501</c:v>
                </c:pt>
                <c:pt idx="175">
                  <c:v>281.48118609507497</c:v>
                </c:pt>
                <c:pt idx="176">
                  <c:v>282.097195032358</c:v>
                </c:pt>
                <c:pt idx="177">
                  <c:v>282.66688533024899</c:v>
                </c:pt>
                <c:pt idx="178">
                  <c:v>283.19058582209902</c:v>
                </c:pt>
                <c:pt idx="179">
                  <c:v>283.66865847545</c:v>
                </c:pt>
                <c:pt idx="180">
                  <c:v>284.10149716625602</c:v>
                </c:pt>
                <c:pt idx="181">
                  <c:v>284.48952642179802</c:v>
                </c:pt>
                <c:pt idx="182">
                  <c:v>284.77177994298199</c:v>
                </c:pt>
                <c:pt idx="183">
                  <c:v>284.80168560824097</c:v>
                </c:pt>
                <c:pt idx="184">
                  <c:v>284.57660664058199</c:v>
                </c:pt>
                <c:pt idx="185">
                  <c:v>284.10268599210502</c:v>
                </c:pt>
                <c:pt idx="186">
                  <c:v>283.38693656163099</c:v>
                </c:pt>
                <c:pt idx="187">
                  <c:v>282.43716030417698</c:v>
                </c:pt>
                <c:pt idx="188">
                  <c:v>281.26186321531901</c:v>
                </c:pt>
                <c:pt idx="189">
                  <c:v>279.870167591273</c:v>
                </c:pt>
                <c:pt idx="190">
                  <c:v>278.27582577278503</c:v>
                </c:pt>
                <c:pt idx="191">
                  <c:v>276.47981348179297</c:v>
                </c:pt>
                <c:pt idx="192">
                  <c:v>274.49765049457</c:v>
                </c:pt>
                <c:pt idx="193">
                  <c:v>272.340041974305</c:v>
                </c:pt>
                <c:pt idx="194">
                  <c:v>270.01787332729702</c:v>
                </c:pt>
                <c:pt idx="195">
                  <c:v>267.54213158098401</c:v>
                </c:pt>
                <c:pt idx="196">
                  <c:v>264.92383144322901</c:v>
                </c:pt>
                <c:pt idx="197">
                  <c:v>262.17394657832102</c:v>
                </c:pt>
                <c:pt idx="198">
                  <c:v>259.30334649738597</c:v>
                </c:pt>
                <c:pt idx="199">
                  <c:v>256.32273932992803</c:v>
                </c:pt>
                <c:pt idx="200">
                  <c:v>253.242620621637</c:v>
                </c:pt>
                <c:pt idx="201">
                  <c:v>250.07322819316099</c:v>
                </c:pt>
                <c:pt idx="202">
                  <c:v>246.82450299670899</c:v>
                </c:pt>
                <c:pt idx="203">
                  <c:v>243.50605582266499</c:v>
                </c:pt>
                <c:pt idx="204">
                  <c:v>240.12713963643799</c:v>
                </c:pt>
                <c:pt idx="205">
                  <c:v>236.696627245271</c:v>
                </c:pt>
                <c:pt idx="206">
                  <c:v>233.23600402717801</c:v>
                </c:pt>
                <c:pt idx="207">
                  <c:v>229.83031788881601</c:v>
                </c:pt>
                <c:pt idx="208">
                  <c:v>226.4903322195</c:v>
                </c:pt>
                <c:pt idx="209">
                  <c:v>223.21485911287601</c:v>
                </c:pt>
                <c:pt idx="210">
                  <c:v>220.00270794139999</c:v>
                </c:pt>
                <c:pt idx="211">
                  <c:v>216.85268814590501</c:v>
                </c:pt>
                <c:pt idx="212">
                  <c:v>213.76361174350299</c:v>
                </c:pt>
                <c:pt idx="213">
                  <c:v>210.73429557543901</c:v>
                </c:pt>
                <c:pt idx="214">
                  <c:v>207.76356331524499</c:v>
                </c:pt>
                <c:pt idx="215">
                  <c:v>204.850247256221</c:v>
                </c:pt>
                <c:pt idx="216">
                  <c:v>201.99318989610501</c:v>
                </c:pt>
                <c:pt idx="217">
                  <c:v>199.191245335551</c:v>
                </c:pt>
                <c:pt idx="218">
                  <c:v>196.443280505937</c:v>
                </c:pt>
                <c:pt idx="219">
                  <c:v>193.74817624094899</c:v>
                </c:pt>
                <c:pt idx="220">
                  <c:v>191.10482820535199</c:v>
                </c:pt>
                <c:pt idx="221">
                  <c:v>188.512147693396</c:v>
                </c:pt>
                <c:pt idx="222">
                  <c:v>185.96793822151699</c:v>
                </c:pt>
                <c:pt idx="223">
                  <c:v>183.47359252534901</c:v>
                </c:pt>
                <c:pt idx="224">
                  <c:v>181.02674040654099</c:v>
                </c:pt>
                <c:pt idx="225">
                  <c:v>178.62636162937699</c:v>
                </c:pt>
                <c:pt idx="226">
                  <c:v>176.27145400380201</c:v>
                </c:pt>
                <c:pt idx="227">
                  <c:v>173.961033614315</c:v>
                </c:pt>
                <c:pt idx="228">
                  <c:v>171.69413498311599</c:v>
                </c:pt>
                <c:pt idx="229">
                  <c:v>169.469811174032</c:v>
                </c:pt>
                <c:pt idx="230">
                  <c:v>167.28713384324601</c:v>
                </c:pt>
                <c:pt idx="231">
                  <c:v>165.14519324231</c:v>
                </c:pt>
                <c:pt idx="232">
                  <c:v>163.04309817851501</c:v>
                </c:pt>
                <c:pt idx="233">
                  <c:v>160.97997593723699</c:v>
                </c:pt>
                <c:pt idx="234">
                  <c:v>158.95497217048199</c:v>
                </c:pt>
                <c:pt idx="235">
                  <c:v>156.967250755507</c:v>
                </c:pt>
                <c:pt idx="236">
                  <c:v>155.01599362704701</c:v>
                </c:pt>
                <c:pt idx="237">
                  <c:v>153.099424597965</c:v>
                </c:pt>
                <c:pt idx="238">
                  <c:v>151.21886081340401</c:v>
                </c:pt>
                <c:pt idx="239">
                  <c:v>149.372407518275</c:v>
                </c:pt>
                <c:pt idx="240">
                  <c:v>147.55931696861899</c:v>
                </c:pt>
                <c:pt idx="241">
                  <c:v>145.778858342852</c:v>
                </c:pt>
                <c:pt idx="242">
                  <c:v>144.03031747382099</c:v>
                </c:pt>
                <c:pt idx="243">
                  <c:v>142.31299657181</c:v>
                </c:pt>
                <c:pt idx="244">
                  <c:v>140.626213940095</c:v>
                </c:pt>
                <c:pt idx="245">
                  <c:v>138.96930368456799</c:v>
                </c:pt>
                <c:pt idx="246">
                  <c:v>137.34161541872001</c:v>
                </c:pt>
                <c:pt idx="247">
                  <c:v>135.74251396522999</c:v>
                </c:pt>
                <c:pt idx="248">
                  <c:v>134.171379055203</c:v>
                </c:pt>
                <c:pt idx="249">
                  <c:v>132.627605026053</c:v>
                </c:pt>
                <c:pt idx="250">
                  <c:v>131.11060051888799</c:v>
                </c:pt>
                <c:pt idx="251">
                  <c:v>129.619788176166</c:v>
                </c:pt>
                <c:pt idx="252">
                  <c:v>128.15460434032701</c:v>
                </c:pt>
                <c:pt idx="253">
                  <c:v>126.713784548606</c:v>
                </c:pt>
                <c:pt idx="254">
                  <c:v>125.298324220159</c:v>
                </c:pt>
                <c:pt idx="255">
                  <c:v>123.906876542405</c:v>
                </c:pt>
                <c:pt idx="256">
                  <c:v>122.538929823655</c:v>
                </c:pt>
                <c:pt idx="257">
                  <c:v>121.19398459483401</c:v>
                </c:pt>
                <c:pt idx="258">
                  <c:v>119.871553324601</c:v>
                </c:pt>
                <c:pt idx="259">
                  <c:v>118.571160138458</c:v>
                </c:pt>
                <c:pt idx="260">
                  <c:v>117.29234054208101</c:v>
                </c:pt>
                <c:pt idx="261">
                  <c:v>116.034641149067</c:v>
                </c:pt>
                <c:pt idx="262">
                  <c:v>114.797619413278</c:v>
                </c:pt>
                <c:pt idx="263">
                  <c:v>113.580843365897</c:v>
                </c:pt>
                <c:pt idx="264">
                  <c:v>112.383891357322</c:v>
                </c:pt>
                <c:pt idx="265">
                  <c:v>111.206351803979</c:v>
                </c:pt>
                <c:pt idx="266">
                  <c:v>110.04782294011299</c:v>
                </c:pt>
                <c:pt idx="267">
                  <c:v>108.907912574617</c:v>
                </c:pt>
                <c:pt idx="268">
                  <c:v>107.78623785290399</c:v>
                </c:pt>
                <c:pt idx="269">
                  <c:v>106.681896146955</c:v>
                </c:pt>
                <c:pt idx="270">
                  <c:v>105.595654554662</c:v>
                </c:pt>
                <c:pt idx="271">
                  <c:v>104.526550965788</c:v>
                </c:pt>
                <c:pt idx="272">
                  <c:v>103.474237686951</c:v>
                </c:pt>
                <c:pt idx="273">
                  <c:v>102.438375243417</c:v>
                </c:pt>
                <c:pt idx="274">
                  <c:v>101.418632171236</c:v>
                </c:pt>
                <c:pt idx="275">
                  <c:v>100.414684814271</c:v>
                </c:pt>
                <c:pt idx="276">
                  <c:v>99.426217126075798</c:v>
                </c:pt>
                <c:pt idx="277">
                  <c:v>98.452920476556599</c:v>
                </c:pt>
                <c:pt idx="278">
                  <c:v>97.494493463339793</c:v>
                </c:pt>
                <c:pt idx="279">
                  <c:v>96.550641727789198</c:v>
                </c:pt>
                <c:pt idx="280">
                  <c:v>95.621077775587693</c:v>
                </c:pt>
                <c:pt idx="281">
                  <c:v>94.705520801807594</c:v>
                </c:pt>
                <c:pt idx="282">
                  <c:v>93.803696520390403</c:v>
                </c:pt>
                <c:pt idx="283">
                  <c:v>92.915336997952394</c:v>
                </c:pt>
                <c:pt idx="284">
                  <c:v>92.040180491832004</c:v>
                </c:pt>
                <c:pt idx="285">
                  <c:v>91.1775732024104</c:v>
                </c:pt>
                <c:pt idx="286">
                  <c:v>90.328115236247996</c:v>
                </c:pt>
                <c:pt idx="287">
                  <c:v>89.491108731131902</c:v>
                </c:pt>
                <c:pt idx="288">
                  <c:v>88.666315232687097</c:v>
                </c:pt>
                <c:pt idx="289">
                  <c:v>87.853501726049302</c:v>
                </c:pt>
                <c:pt idx="290">
                  <c:v>87.052440497627202</c:v>
                </c:pt>
                <c:pt idx="291">
                  <c:v>86.262909000494602</c:v>
                </c:pt>
                <c:pt idx="292">
                  <c:v>85.484689723335606</c:v>
                </c:pt>
                <c:pt idx="293">
                  <c:v>84.717570062857106</c:v>
                </c:pt>
                <c:pt idx="294">
                  <c:v>83.961342199581907</c:v>
                </c:pt>
                <c:pt idx="295">
                  <c:v>83.215802976939997</c:v>
                </c:pt>
                <c:pt idx="296">
                  <c:v>82.480753783579601</c:v>
                </c:pt>
                <c:pt idx="297">
                  <c:v>81.756000438812094</c:v>
                </c:pt>
                <c:pt idx="298">
                  <c:v>81.041353081115204</c:v>
                </c:pt>
                <c:pt idx="299">
                  <c:v>80.336626059614503</c:v>
                </c:pt>
                <c:pt idx="300">
                  <c:v>79.540009062700094</c:v>
                </c:pt>
                <c:pt idx="301">
                  <c:v>79.264077169686502</c:v>
                </c:pt>
                <c:pt idx="302">
                  <c:v>78.989102510780299</c:v>
                </c:pt>
                <c:pt idx="303">
                  <c:v>78.715081765244904</c:v>
                </c:pt>
                <c:pt idx="304">
                  <c:v>78.442011623863806</c:v>
                </c:pt>
                <c:pt idx="305">
                  <c:v>78.169888788900195</c:v>
                </c:pt>
                <c:pt idx="306">
                  <c:v>77.898709974057695</c:v>
                </c:pt>
                <c:pt idx="307">
                  <c:v>77.628471904440204</c:v>
                </c:pt>
                <c:pt idx="308">
                  <c:v>77.359171316512601</c:v>
                </c:pt>
                <c:pt idx="309">
                  <c:v>77.090804958061398</c:v>
                </c:pt>
                <c:pt idx="310">
                  <c:v>76.823369588155202</c:v>
                </c:pt>
                <c:pt idx="311">
                  <c:v>76.556861977105797</c:v>
                </c:pt>
                <c:pt idx="312">
                  <c:v>76.291278906429099</c:v>
                </c:pt>
                <c:pt idx="313">
                  <c:v>76.026617168806098</c:v>
                </c:pt>
                <c:pt idx="314">
                  <c:v>75.762873568044398</c:v>
                </c:pt>
                <c:pt idx="315">
                  <c:v>75.500044919039496</c:v>
                </c:pt>
                <c:pt idx="316">
                  <c:v>75.238128047736396</c:v>
                </c:pt>
                <c:pt idx="317">
                  <c:v>74.977119791090999</c:v>
                </c:pt>
                <c:pt idx="318">
                  <c:v>74.717016997032204</c:v>
                </c:pt>
                <c:pt idx="319">
                  <c:v>74.457816524423905</c:v>
                </c:pt>
                <c:pt idx="320">
                  <c:v>74.199515243026596</c:v>
                </c:pt>
                <c:pt idx="321">
                  <c:v>73.942110033460096</c:v>
                </c:pt>
                <c:pt idx="322">
                  <c:v>73.685597787165605</c:v>
                </c:pt>
                <c:pt idx="323">
                  <c:v>73.4299754063682</c:v>
                </c:pt>
                <c:pt idx="324">
                  <c:v>73.175239804039407</c:v>
                </c:pt>
                <c:pt idx="325">
                  <c:v>72.921387903859994</c:v>
                </c:pt>
                <c:pt idx="326">
                  <c:v>72.668416640182699</c:v>
                </c:pt>
                <c:pt idx="327">
                  <c:v>72.416322957995305</c:v>
                </c:pt>
                <c:pt idx="328">
                  <c:v>72.165103812883899</c:v>
                </c:pt>
                <c:pt idx="329">
                  <c:v>71.914756170995702</c:v>
                </c:pt>
                <c:pt idx="330">
                  <c:v>71.665277009002693</c:v>
                </c:pt>
                <c:pt idx="331">
                  <c:v>71.416663314065204</c:v>
                </c:pt>
                <c:pt idx="332">
                  <c:v>71.168912083795206</c:v>
                </c:pt>
                <c:pt idx="333">
                  <c:v>70.922020326220405</c:v>
                </c:pt>
                <c:pt idx="334">
                  <c:v>70.675985059747902</c:v>
                </c:pt>
                <c:pt idx="335">
                  <c:v>70.430803313128195</c:v>
                </c:pt>
                <c:pt idx="336">
                  <c:v>70.1864721254193</c:v>
                </c:pt>
                <c:pt idx="337">
                  <c:v>69.942988545951195</c:v>
                </c:pt>
                <c:pt idx="338">
                  <c:v>69.700349634289694</c:v>
                </c:pt>
                <c:pt idx="339">
                  <c:v>69.458552460201602</c:v>
                </c:pt>
                <c:pt idx="340">
                  <c:v>69.217594103618794</c:v>
                </c:pt>
                <c:pt idx="341">
                  <c:v>68.977471654603093</c:v>
                </c:pt>
                <c:pt idx="342">
                  <c:v>68.738182213311404</c:v>
                </c:pt>
                <c:pt idx="343">
                  <c:v>68.499722889960296</c:v>
                </c:pt>
                <c:pt idx="344">
                  <c:v>68.2620908047912</c:v>
                </c:pt>
                <c:pt idx="345">
                  <c:v>68.025283088035806</c:v>
                </c:pt>
                <c:pt idx="346">
                  <c:v>67.789296879881505</c:v>
                </c:pt>
                <c:pt idx="347">
                  <c:v>67.554129330436197</c:v>
                </c:pt>
                <c:pt idx="348">
                  <c:v>67.319777599694703</c:v>
                </c:pt>
                <c:pt idx="349">
                  <c:v>67.086238857504</c:v>
                </c:pt>
                <c:pt idx="350">
                  <c:v>66.853510283529104</c:v>
                </c:pt>
                <c:pt idx="351">
                  <c:v>66.621589067218906</c:v>
                </c:pt>
                <c:pt idx="352">
                  <c:v>66.390472407772705</c:v>
                </c:pt>
                <c:pt idx="353">
                  <c:v>66.160157514105705</c:v>
                </c:pt>
                <c:pt idx="354">
                  <c:v>65.930641604815804</c:v>
                </c:pt>
                <c:pt idx="355">
                  <c:v>65.701921908149899</c:v>
                </c:pt>
                <c:pt idx="356">
                  <c:v>65.473995661970406</c:v>
                </c:pt>
                <c:pt idx="357">
                  <c:v>65.246860113721496</c:v>
                </c:pt>
                <c:pt idx="358">
                  <c:v>65.020512520396693</c:v>
                </c:pt>
                <c:pt idx="359">
                  <c:v>64.794950148504995</c:v>
                </c:pt>
                <c:pt idx="360">
                  <c:v>64.570170274038205</c:v>
                </c:pt>
                <c:pt idx="361">
                  <c:v>64.346170182437902</c:v>
                </c:pt>
                <c:pt idx="362">
                  <c:v>64.122947168563002</c:v>
                </c:pt>
                <c:pt idx="363">
                  <c:v>63.9004985366564</c:v>
                </c:pt>
                <c:pt idx="364">
                  <c:v>63.6788216003131</c:v>
                </c:pt>
                <c:pt idx="365">
                  <c:v>63.457913682447497</c:v>
                </c:pt>
                <c:pt idx="366">
                  <c:v>63.237772115260903</c:v>
                </c:pt>
                <c:pt idx="367">
                  <c:v>63.018394240209702</c:v>
                </c:pt>
                <c:pt idx="368">
                  <c:v>62.799777407972798</c:v>
                </c:pt>
                <c:pt idx="369">
                  <c:v>62.581918978419999</c:v>
                </c:pt>
                <c:pt idx="370">
                  <c:v>62.364816320579799</c:v>
                </c:pt>
                <c:pt idx="371">
                  <c:v>62.148466812608099</c:v>
                </c:pt>
                <c:pt idx="372">
                  <c:v>61.932867841755801</c:v>
                </c:pt>
                <c:pt idx="373">
                  <c:v>61.718016804337999</c:v>
                </c:pt>
                <c:pt idx="374">
                  <c:v>61.503911105702201</c:v>
                </c:pt>
                <c:pt idx="375">
                  <c:v>61.290548160196799</c:v>
                </c:pt>
                <c:pt idx="376">
                  <c:v>61.077925391140397</c:v>
                </c:pt>
                <c:pt idx="377">
                  <c:v>60.866040230789899</c:v>
                </c:pt>
                <c:pt idx="378">
                  <c:v>60.654890120310498</c:v>
                </c:pt>
                <c:pt idx="379">
                  <c:v>60.444472509743697</c:v>
                </c:pt>
                <c:pt idx="380">
                  <c:v>60.234784857977402</c:v>
                </c:pt>
                <c:pt idx="381">
                  <c:v>60.025824632714802</c:v>
                </c:pt>
                <c:pt idx="382">
                  <c:v>59.8175893104438</c:v>
                </c:pt>
                <c:pt idx="383">
                  <c:v>59.610076376406703</c:v>
                </c:pt>
                <c:pt idx="384">
                  <c:v>59.4032833245695</c:v>
                </c:pt>
                <c:pt idx="385">
                  <c:v>59.197207657592202</c:v>
                </c:pt>
                <c:pt idx="386">
                  <c:v>58.9918468867982</c:v>
                </c:pt>
                <c:pt idx="387">
                  <c:v>58.787198532144203</c:v>
                </c:pt>
                <c:pt idx="388">
                  <c:v>58.583260122190602</c:v>
                </c:pt>
                <c:pt idx="389">
                  <c:v>58.380029194071298</c:v>
                </c:pt>
                <c:pt idx="390">
                  <c:v>58.177503293464298</c:v>
                </c:pt>
                <c:pt idx="391">
                  <c:v>57.9756799745617</c:v>
                </c:pt>
                <c:pt idx="392">
                  <c:v>57.7745568000406</c:v>
                </c:pt>
                <c:pt idx="393">
                  <c:v>57.574131341033002</c:v>
                </c:pt>
                <c:pt idx="394">
                  <c:v>57.374401177097198</c:v>
                </c:pt>
                <c:pt idx="395">
                  <c:v>57.175363896188102</c:v>
                </c:pt>
                <c:pt idx="396">
                  <c:v>56.977017094628401</c:v>
                </c:pt>
                <c:pt idx="397">
                  <c:v>56.779358377079099</c:v>
                </c:pt>
                <c:pt idx="398">
                  <c:v>56.582385356511097</c:v>
                </c:pt>
                <c:pt idx="399">
                  <c:v>56.386095654175897</c:v>
                </c:pt>
                <c:pt idx="400">
                  <c:v>56.1904868995775</c:v>
                </c:pt>
                <c:pt idx="401">
                  <c:v>55.9955567304429</c:v>
                </c:pt>
                <c:pt idx="402">
                  <c:v>55.801302792694301</c:v>
                </c:pt>
                <c:pt idx="403">
                  <c:v>55.607722740420499</c:v>
                </c:pt>
                <c:pt idx="404">
                  <c:v>55.414814235848397</c:v>
                </c:pt>
                <c:pt idx="405">
                  <c:v>55.222574949314598</c:v>
                </c:pt>
                <c:pt idx="406">
                  <c:v>55.031002559238097</c:v>
                </c:pt>
                <c:pt idx="407">
                  <c:v>54.840094752091098</c:v>
                </c:pt>
                <c:pt idx="408">
                  <c:v>54.649849222372097</c:v>
                </c:pt>
                <c:pt idx="409">
                  <c:v>54.460263672577199</c:v>
                </c:pt>
                <c:pt idx="410">
                  <c:v>54.271335813173103</c:v>
                </c:pt>
                <c:pt idx="411">
                  <c:v>54.083063362569</c:v>
                </c:pt>
                <c:pt idx="412">
                  <c:v>53.8954440470891</c:v>
                </c:pt>
                <c:pt idx="413">
                  <c:v>53.708475600945199</c:v>
                </c:pt>
                <c:pt idx="414">
                  <c:v>53.522155766209401</c:v>
                </c:pt>
                <c:pt idx="415">
                  <c:v>53.336482292786698</c:v>
                </c:pt>
                <c:pt idx="416">
                  <c:v>53.151452938387997</c:v>
                </c:pt>
                <c:pt idx="417">
                  <c:v>52.967065468502902</c:v>
                </c:pt>
                <c:pt idx="418">
                  <c:v>52.783317656372503</c:v>
                </c:pt>
                <c:pt idx="419">
                  <c:v>52.600207282962998</c:v>
                </c:pt>
                <c:pt idx="420">
                  <c:v>52.417732136938596</c:v>
                </c:pt>
                <c:pt idx="421">
                  <c:v>52.235890014634798</c:v>
                </c:pt>
                <c:pt idx="422">
                  <c:v>52.054678720031703</c:v>
                </c:pt>
                <c:pt idx="423">
                  <c:v>51.874096064727802</c:v>
                </c:pt>
                <c:pt idx="424">
                  <c:v>51.6941398679134</c:v>
                </c:pt>
                <c:pt idx="425">
                  <c:v>51.514807956343901</c:v>
                </c:pt>
                <c:pt idx="426">
                  <c:v>51.336098164314301</c:v>
                </c:pt>
                <c:pt idx="427">
                  <c:v>51.158008333632402</c:v>
                </c:pt>
                <c:pt idx="428">
                  <c:v>50.980536313592999</c:v>
                </c:pt>
                <c:pt idx="429">
                  <c:v>50.803679960952003</c:v>
                </c:pt>
                <c:pt idx="430">
                  <c:v>50.627437139900302</c:v>
                </c:pt>
                <c:pt idx="431">
                  <c:v>50.451805722038301</c:v>
                </c:pt>
                <c:pt idx="432">
                  <c:v>50.276783586349801</c:v>
                </c:pt>
                <c:pt idx="433">
                  <c:v>50.102368619176701</c:v>
                </c:pt>
                <c:pt idx="434">
                  <c:v>49.9285587141934</c:v>
                </c:pt>
                <c:pt idx="435">
                  <c:v>49.755351772381402</c:v>
                </c:pt>
                <c:pt idx="436">
                  <c:v>49.582745702003699</c:v>
                </c:pt>
                <c:pt idx="437">
                  <c:v>49.410738418580102</c:v>
                </c:pt>
                <c:pt idx="438">
                  <c:v>49.239327844861201</c:v>
                </c:pt>
                <c:pt idx="439">
                  <c:v>49.068511910804197</c:v>
                </c:pt>
                <c:pt idx="440">
                  <c:v>48.898288553547097</c:v>
                </c:pt>
                <c:pt idx="441">
                  <c:v>48.728655717384399</c:v>
                </c:pt>
                <c:pt idx="442">
                  <c:v>48.559611353742099</c:v>
                </c:pt>
                <c:pt idx="443">
                  <c:v>48.391153421152701</c:v>
                </c:pt>
                <c:pt idx="444">
                  <c:v>48.223279885230802</c:v>
                </c:pt>
                <c:pt idx="445">
                  <c:v>48.055988718648599</c:v>
                </c:pt>
                <c:pt idx="446">
                  <c:v>47.8892779011112</c:v>
                </c:pt>
                <c:pt idx="447">
                  <c:v>47.723145419332198</c:v>
                </c:pt>
                <c:pt idx="448">
                  <c:v>47.557589267009597</c:v>
                </c:pt>
                <c:pt idx="449">
                  <c:v>47.392607444801499</c:v>
                </c:pt>
                <c:pt idx="450">
                  <c:v>47.228197960301898</c:v>
                </c:pt>
                <c:pt idx="451">
                  <c:v>47.064358828016402</c:v>
                </c:pt>
                <c:pt idx="452">
                  <c:v>46.901088069338797</c:v>
                </c:pt>
                <c:pt idx="453">
                  <c:v>46.738383712526797</c:v>
                </c:pt>
                <c:pt idx="454">
                  <c:v>46.576243792678</c:v>
                </c:pt>
                <c:pt idx="455">
                  <c:v>46.414666351706799</c:v>
                </c:pt>
                <c:pt idx="456">
                  <c:v>46.253649438320103</c:v>
                </c:pt>
                <c:pt idx="457">
                  <c:v>46.093191107994301</c:v>
                </c:pt>
                <c:pt idx="458">
                  <c:v>45.933289422951198</c:v>
                </c:pt>
                <c:pt idx="459">
                  <c:v>45.773942452135202</c:v>
                </c:pt>
                <c:pt idx="460">
                  <c:v>45.615148271189597</c:v>
                </c:pt>
                <c:pt idx="461">
                  <c:v>45.456904962433498</c:v>
                </c:pt>
                <c:pt idx="462">
                  <c:v>45.299210614838699</c:v>
                </c:pt>
                <c:pt idx="463">
                  <c:v>45.1420633240065</c:v>
                </c:pt>
                <c:pt idx="464">
                  <c:v>44.985461192144598</c:v>
                </c:pt>
                <c:pt idx="465">
                  <c:v>44.829402328044402</c:v>
                </c:pt>
                <c:pt idx="466">
                  <c:v>44.673884847058197</c:v>
                </c:pt>
                <c:pt idx="467">
                  <c:v>44.518906871076297</c:v>
                </c:pt>
                <c:pt idx="468">
                  <c:v>44.364466528504202</c:v>
                </c:pt>
                <c:pt idx="469">
                  <c:v>44.210561954240099</c:v>
                </c:pt>
                <c:pt idx="470">
                  <c:v>44.057191289652799</c:v>
                </c:pt>
                <c:pt idx="471">
                  <c:v>43.904352682558397</c:v>
                </c:pt>
                <c:pt idx="472">
                  <c:v>43.7520442871987</c:v>
                </c:pt>
                <c:pt idx="473">
                  <c:v>43.600264264218502</c:v>
                </c:pt>
                <c:pt idx="474">
                  <c:v>43.449010780643398</c:v>
                </c:pt>
                <c:pt idx="475">
                  <c:v>43.298282009858099</c:v>
                </c:pt>
                <c:pt idx="476">
                  <c:v>43.1480761315837</c:v>
                </c:pt>
                <c:pt idx="477">
                  <c:v>42.998391331856098</c:v>
                </c:pt>
                <c:pt idx="478">
                  <c:v>42.849225803003897</c:v>
                </c:pt>
                <c:pt idx="479">
                  <c:v>42.700577743627001</c:v>
                </c:pt>
                <c:pt idx="480">
                  <c:v>42.552445358574303</c:v>
                </c:pt>
                <c:pt idx="481">
                  <c:v>42.4048268589221</c:v>
                </c:pt>
                <c:pt idx="482">
                  <c:v>42.257720461953099</c:v>
                </c:pt>
                <c:pt idx="483">
                  <c:v>42.111124391133998</c:v>
                </c:pt>
                <c:pt idx="484">
                  <c:v>41.965036876094601</c:v>
                </c:pt>
                <c:pt idx="485">
                  <c:v>41.819456152606399</c:v>
                </c:pt>
                <c:pt idx="486">
                  <c:v>41.674380462560997</c:v>
                </c:pt>
                <c:pt idx="487">
                  <c:v>41.529808053949097</c:v>
                </c:pt>
                <c:pt idx="488">
                  <c:v>41.3857371808393</c:v>
                </c:pt>
                <c:pt idx="489">
                  <c:v>41.242166103357199</c:v>
                </c:pt>
                <c:pt idx="490">
                  <c:v>41.099093087663697</c:v>
                </c:pt>
                <c:pt idx="491">
                  <c:v>40.956516405935098</c:v>
                </c:pt>
                <c:pt idx="492">
                  <c:v>40.8144343363414</c:v>
                </c:pt>
                <c:pt idx="493">
                  <c:v>40.672845163025698</c:v>
                </c:pt>
                <c:pt idx="494">
                  <c:v>40.531747176083897</c:v>
                </c:pt>
                <c:pt idx="495">
                  <c:v>40.391138671543303</c:v>
                </c:pt>
                <c:pt idx="496">
                  <c:v>40.251017951342902</c:v>
                </c:pt>
                <c:pt idx="497">
                  <c:v>40.111383323311998</c:v>
                </c:pt>
                <c:pt idx="498">
                  <c:v>39.9722331011506</c:v>
                </c:pt>
                <c:pt idx="499">
                  <c:v>39.8335656044083</c:v>
                </c:pt>
                <c:pt idx="500">
                  <c:v>39.695379158464497</c:v>
                </c:pt>
                <c:pt idx="501">
                  <c:v>39.557672094508099</c:v>
                </c:pt>
                <c:pt idx="502">
                  <c:v>39.4204427495172</c:v>
                </c:pt>
                <c:pt idx="503">
                  <c:v>39.283689466238798</c:v>
                </c:pt>
                <c:pt idx="504">
                  <c:v>39.147410593169603</c:v>
                </c:pt>
                <c:pt idx="505">
                  <c:v>39.011604484535198</c:v>
                </c:pt>
                <c:pt idx="506">
                  <c:v>38.876269500270404</c:v>
                </c:pt>
                <c:pt idx="507">
                  <c:v>38.741404006000003</c:v>
                </c:pt>
                <c:pt idx="508">
                  <c:v>38.607006373018102</c:v>
                </c:pt>
                <c:pt idx="509">
                  <c:v>38.473074978269302</c:v>
                </c:pt>
                <c:pt idx="510">
                  <c:v>38.339608204328698</c:v>
                </c:pt>
                <c:pt idx="511">
                  <c:v>38.206604439382097</c:v>
                </c:pt>
                <c:pt idx="512">
                  <c:v>38.074062077207202</c:v>
                </c:pt>
                <c:pt idx="513">
                  <c:v>37.941979517153698</c:v>
                </c:pt>
                <c:pt idx="514">
                  <c:v>37.810355164123997</c:v>
                </c:pt>
                <c:pt idx="515">
                  <c:v>37.679187428554201</c:v>
                </c:pt>
                <c:pt idx="516">
                  <c:v>37.548474726394701</c:v>
                </c:pt>
                <c:pt idx="517">
                  <c:v>37.418215479091103</c:v>
                </c:pt>
                <c:pt idx="518">
                  <c:v>37.288408113565197</c:v>
                </c:pt>
                <c:pt idx="519">
                  <c:v>37.1590510621958</c:v>
                </c:pt>
                <c:pt idx="520">
                  <c:v>37.030142762800203</c:v>
                </c:pt>
                <c:pt idx="521">
                  <c:v>36.901681658614898</c:v>
                </c:pt>
                <c:pt idx="522">
                  <c:v>36.773666198276899</c:v>
                </c:pt>
                <c:pt idx="523">
                  <c:v>36.646094835805201</c:v>
                </c:pt>
                <c:pt idx="524">
                  <c:v>36.518966030581801</c:v>
                </c:pt>
                <c:pt idx="525">
                  <c:v>36.392278247333302</c:v>
                </c:pt>
                <c:pt idx="526">
                  <c:v>36.266029956112298</c:v>
                </c:pt>
                <c:pt idx="527">
                  <c:v>36.140219632278999</c:v>
                </c:pt>
                <c:pt idx="528">
                  <c:v>36.0148457564827</c:v>
                </c:pt>
                <c:pt idx="529">
                  <c:v>35.889906814643403</c:v>
                </c:pt>
                <c:pt idx="530">
                  <c:v>35.7654012979337</c:v>
                </c:pt>
                <c:pt idx="531">
                  <c:v>35.6413277027603</c:v>
                </c:pt>
                <c:pt idx="532">
                  <c:v>35.517684530746202</c:v>
                </c:pt>
                <c:pt idx="533">
                  <c:v>35.394470288712299</c:v>
                </c:pt>
                <c:pt idx="534">
                  <c:v>35.271683488659498</c:v>
                </c:pt>
                <c:pt idx="535">
                  <c:v>35.149322647750701</c:v>
                </c:pt>
                <c:pt idx="536">
                  <c:v>35.027386288293002</c:v>
                </c:pt>
                <c:pt idx="537">
                  <c:v>34.9058729377196</c:v>
                </c:pt>
                <c:pt idx="538">
                  <c:v>34.784781128572199</c:v>
                </c:pt>
                <c:pt idx="539">
                  <c:v>34.664109398483397</c:v>
                </c:pt>
                <c:pt idx="540">
                  <c:v>34.543856290158899</c:v>
                </c:pt>
                <c:pt idx="541">
                  <c:v>34.424020351359502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8870096"/>
        <c:axId val="538864112"/>
      </c:scatterChart>
      <c:valAx>
        <c:axId val="538870096"/>
        <c:scaling>
          <c:orientation val="minMax"/>
          <c:max val="30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8911235370803462"/>
              <c:y val="0.914956315289648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64112"/>
        <c:crosses val="autoZero"/>
        <c:crossBetween val="midCat"/>
      </c:valAx>
      <c:valAx>
        <c:axId val="538864112"/>
        <c:scaling>
          <c:orientation val="minMax"/>
          <c:max val="420"/>
          <c:min val="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p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МПа</a:t>
                </a:r>
              </a:p>
            </c:rich>
          </c:tx>
          <c:layout>
            <c:manualLayout>
              <c:xMode val="edge"/>
              <c:yMode val="edge"/>
              <c:x val="1.1527121375995826E-2"/>
              <c:y val="1.1460113179722418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70096"/>
        <c:crosses val="autoZero"/>
        <c:crossBetween val="midCat"/>
        <c:majorUnit val="60"/>
      </c:valAx>
      <c:spPr>
        <a:noFill/>
        <a:ln>
          <a:solidFill>
            <a:schemeClr val="tx1"/>
          </a:solidFill>
        </a:ln>
        <a:effectLst/>
      </c:spPr>
    </c:plotArea>
    <c:legend>
      <c:legendPos val="t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chemeClr val="tx1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390220680215422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T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'последействие T'!$B$1:$HBZ$1</c:f>
              <c:numCache>
                <c:formatCode>General</c:formatCode>
                <c:ptCount val="5485"/>
                <c:pt idx="0">
                  <c:v>0</c:v>
                </c:pt>
                <c:pt idx="1">
                  <c:v>1.36983863029828E-2</c:v>
                </c:pt>
                <c:pt idx="2">
                  <c:v>2.7396772605965701E-2</c:v>
                </c:pt>
                <c:pt idx="3">
                  <c:v>4.1095158908948499E-2</c:v>
                </c:pt>
                <c:pt idx="4">
                  <c:v>5.4793545211931402E-2</c:v>
                </c:pt>
                <c:pt idx="5">
                  <c:v>6.8491931514914201E-2</c:v>
                </c:pt>
                <c:pt idx="6">
                  <c:v>8.2190317817897096E-2</c:v>
                </c:pt>
                <c:pt idx="7">
                  <c:v>9.5888704120879895E-2</c:v>
                </c:pt>
                <c:pt idx="8">
                  <c:v>0.109587090423863</c:v>
                </c:pt>
                <c:pt idx="9">
                  <c:v>0.12328547672684601</c:v>
                </c:pt>
                <c:pt idx="10">
                  <c:v>0.13698386302982801</c:v>
                </c:pt>
                <c:pt idx="11">
                  <c:v>0.15068224933281099</c:v>
                </c:pt>
                <c:pt idx="12">
                  <c:v>0.164380635635794</c:v>
                </c:pt>
                <c:pt idx="13">
                  <c:v>0.178079021938777</c:v>
                </c:pt>
                <c:pt idx="14">
                  <c:v>0.19177740824176001</c:v>
                </c:pt>
                <c:pt idx="15">
                  <c:v>0.20547579454474299</c:v>
                </c:pt>
                <c:pt idx="16">
                  <c:v>0.219174180847726</c:v>
                </c:pt>
                <c:pt idx="17">
                  <c:v>0.232872567150708</c:v>
                </c:pt>
                <c:pt idx="18">
                  <c:v>0.24657095345369101</c:v>
                </c:pt>
                <c:pt idx="19">
                  <c:v>0.26026933975667399</c:v>
                </c:pt>
                <c:pt idx="20">
                  <c:v>0.27396772605965702</c:v>
                </c:pt>
                <c:pt idx="21">
                  <c:v>0.28766611236264</c:v>
                </c:pt>
                <c:pt idx="22">
                  <c:v>0.30136449866562298</c:v>
                </c:pt>
                <c:pt idx="23">
                  <c:v>0.31506288496860502</c:v>
                </c:pt>
                <c:pt idx="24">
                  <c:v>0.328761271271588</c:v>
                </c:pt>
                <c:pt idx="25">
                  <c:v>0.34245965757457097</c:v>
                </c:pt>
                <c:pt idx="26">
                  <c:v>0.35615804387755401</c:v>
                </c:pt>
                <c:pt idx="27">
                  <c:v>0.36985643018053699</c:v>
                </c:pt>
                <c:pt idx="28">
                  <c:v>0.38355481648352002</c:v>
                </c:pt>
                <c:pt idx="29">
                  <c:v>0.397253202786503</c:v>
                </c:pt>
                <c:pt idx="30">
                  <c:v>0.41095158908948498</c:v>
                </c:pt>
                <c:pt idx="31">
                  <c:v>0.42464997539246802</c:v>
                </c:pt>
                <c:pt idx="32">
                  <c:v>0.43834836169545099</c:v>
                </c:pt>
                <c:pt idx="33">
                  <c:v>0.45204674799843397</c:v>
                </c:pt>
                <c:pt idx="34">
                  <c:v>0.46574513430141701</c:v>
                </c:pt>
                <c:pt idx="35">
                  <c:v>0.47944352060439999</c:v>
                </c:pt>
                <c:pt idx="36">
                  <c:v>0.49314190690738202</c:v>
                </c:pt>
                <c:pt idx="37">
                  <c:v>0.50684029321036494</c:v>
                </c:pt>
                <c:pt idx="38">
                  <c:v>0.52053867951334798</c:v>
                </c:pt>
                <c:pt idx="39">
                  <c:v>0.53423706581633101</c:v>
                </c:pt>
                <c:pt idx="40">
                  <c:v>0.54793545211931405</c:v>
                </c:pt>
                <c:pt idx="41">
                  <c:v>0.56163383842229697</c:v>
                </c:pt>
                <c:pt idx="42">
                  <c:v>0.57533222472528001</c:v>
                </c:pt>
                <c:pt idx="43">
                  <c:v>0.58903061102826204</c:v>
                </c:pt>
                <c:pt idx="44">
                  <c:v>0.60272899733124496</c:v>
                </c:pt>
                <c:pt idx="45">
                  <c:v>0.616427383634228</c:v>
                </c:pt>
                <c:pt idx="46">
                  <c:v>0.63012576993721103</c:v>
                </c:pt>
                <c:pt idx="47">
                  <c:v>0.64382415624019396</c:v>
                </c:pt>
                <c:pt idx="48">
                  <c:v>0.65752254254317699</c:v>
                </c:pt>
                <c:pt idx="49">
                  <c:v>0.67122092884615903</c:v>
                </c:pt>
                <c:pt idx="50">
                  <c:v>0.68491931514914195</c:v>
                </c:pt>
                <c:pt idx="51">
                  <c:v>0.69861770145212498</c:v>
                </c:pt>
                <c:pt idx="52">
                  <c:v>0.71231608775510802</c:v>
                </c:pt>
                <c:pt idx="53">
                  <c:v>0.72601447405809105</c:v>
                </c:pt>
                <c:pt idx="54">
                  <c:v>0.73971286036107398</c:v>
                </c:pt>
                <c:pt idx="55">
                  <c:v>0.75341124666405701</c:v>
                </c:pt>
                <c:pt idx="56">
                  <c:v>0.76710963296703905</c:v>
                </c:pt>
                <c:pt idx="57">
                  <c:v>0.78080801927002197</c:v>
                </c:pt>
                <c:pt idx="58">
                  <c:v>0.794506405573005</c:v>
                </c:pt>
                <c:pt idx="59">
                  <c:v>0.80820479187598804</c:v>
                </c:pt>
                <c:pt idx="60">
                  <c:v>0.82190317817897096</c:v>
                </c:pt>
                <c:pt idx="61">
                  <c:v>0.835601564481954</c:v>
                </c:pt>
                <c:pt idx="62">
                  <c:v>0.84929995078493603</c:v>
                </c:pt>
                <c:pt idx="63">
                  <c:v>0.86299833708791895</c:v>
                </c:pt>
                <c:pt idx="64">
                  <c:v>0.87669672339090199</c:v>
                </c:pt>
                <c:pt idx="65">
                  <c:v>0.89039510969388502</c:v>
                </c:pt>
                <c:pt idx="66">
                  <c:v>0.90409349599686795</c:v>
                </c:pt>
                <c:pt idx="67">
                  <c:v>0.91779188229985098</c:v>
                </c:pt>
                <c:pt idx="68">
                  <c:v>0.93149026860283402</c:v>
                </c:pt>
                <c:pt idx="69">
                  <c:v>0.94518865490581605</c:v>
                </c:pt>
                <c:pt idx="70">
                  <c:v>0.95888704120879897</c:v>
                </c:pt>
                <c:pt idx="71">
                  <c:v>0.97258542751178201</c:v>
                </c:pt>
                <c:pt idx="72">
                  <c:v>0.98628381381476504</c:v>
                </c:pt>
                <c:pt idx="73">
                  <c:v>0.99998220011774797</c:v>
                </c:pt>
                <c:pt idx="74">
                  <c:v>1.0136805864207299</c:v>
                </c:pt>
                <c:pt idx="75">
                  <c:v>1.0273789727237099</c:v>
                </c:pt>
                <c:pt idx="76">
                  <c:v>1.0410773590267</c:v>
                </c:pt>
                <c:pt idx="77">
                  <c:v>1.05477574532968</c:v>
                </c:pt>
                <c:pt idx="78">
                  <c:v>1.06847413163266</c:v>
                </c:pt>
                <c:pt idx="79">
                  <c:v>1.0821725179356401</c:v>
                </c:pt>
                <c:pt idx="80">
                  <c:v>1.0958709042386301</c:v>
                </c:pt>
                <c:pt idx="81">
                  <c:v>1.1095692905416099</c:v>
                </c:pt>
                <c:pt idx="82">
                  <c:v>1.1232676768445899</c:v>
                </c:pt>
                <c:pt idx="83">
                  <c:v>1.13696606314758</c:v>
                </c:pt>
                <c:pt idx="84">
                  <c:v>1.15066444945056</c:v>
                </c:pt>
                <c:pt idx="85">
                  <c:v>1.16436283575354</c:v>
                </c:pt>
                <c:pt idx="86">
                  <c:v>1.1780612220565201</c:v>
                </c:pt>
                <c:pt idx="87">
                  <c:v>1.1917596083595099</c:v>
                </c:pt>
                <c:pt idx="88">
                  <c:v>1.2054579946624899</c:v>
                </c:pt>
                <c:pt idx="89">
                  <c:v>1.21915638096547</c:v>
                </c:pt>
                <c:pt idx="90">
                  <c:v>1.23285476726846</c:v>
                </c:pt>
                <c:pt idx="91">
                  <c:v>1.24655315357144</c:v>
                </c:pt>
                <c:pt idx="92">
                  <c:v>1.2602515398744201</c:v>
                </c:pt>
                <c:pt idx="93">
                  <c:v>1.2739499261774001</c:v>
                </c:pt>
                <c:pt idx="94">
                  <c:v>1.2876483124803899</c:v>
                </c:pt>
                <c:pt idx="95">
                  <c:v>1.3013466987833699</c:v>
                </c:pt>
                <c:pt idx="96">
                  <c:v>1.31504508508635</c:v>
                </c:pt>
                <c:pt idx="97">
                  <c:v>1.32874347138934</c:v>
                </c:pt>
                <c:pt idx="98">
                  <c:v>1.3424418576923201</c:v>
                </c:pt>
                <c:pt idx="99">
                  <c:v>1.3561402439953001</c:v>
                </c:pt>
                <c:pt idx="100">
                  <c:v>1.3698386302982799</c:v>
                </c:pt>
                <c:pt idx="101">
                  <c:v>1.3835370166012699</c:v>
                </c:pt>
                <c:pt idx="102">
                  <c:v>1.39723540290425</c:v>
                </c:pt>
                <c:pt idx="103">
                  <c:v>1.41093378920723</c:v>
                </c:pt>
                <c:pt idx="104">
                  <c:v>1.42463217551022</c:v>
                </c:pt>
                <c:pt idx="105">
                  <c:v>1.4383305618132001</c:v>
                </c:pt>
                <c:pt idx="106">
                  <c:v>1.4520289481161801</c:v>
                </c:pt>
                <c:pt idx="107">
                  <c:v>1.4657273344191599</c:v>
                </c:pt>
                <c:pt idx="108">
                  <c:v>1.47942572072215</c:v>
                </c:pt>
                <c:pt idx="109">
                  <c:v>1.49312410702513</c:v>
                </c:pt>
                <c:pt idx="110">
                  <c:v>1.50682249332811</c:v>
                </c:pt>
                <c:pt idx="111">
                  <c:v>1.5205208796311001</c:v>
                </c:pt>
                <c:pt idx="112">
                  <c:v>1.5342192659340801</c:v>
                </c:pt>
                <c:pt idx="113">
                  <c:v>1.5479176522370599</c:v>
                </c:pt>
                <c:pt idx="114">
                  <c:v>1.5616160385400399</c:v>
                </c:pt>
                <c:pt idx="115">
                  <c:v>1.57531442484303</c:v>
                </c:pt>
                <c:pt idx="116">
                  <c:v>1.58901281114601</c:v>
                </c:pt>
                <c:pt idx="117">
                  <c:v>1.60271119744899</c:v>
                </c:pt>
                <c:pt idx="118">
                  <c:v>1.6164095837519801</c:v>
                </c:pt>
                <c:pt idx="119">
                  <c:v>1.6301079700549601</c:v>
                </c:pt>
                <c:pt idx="120">
                  <c:v>1.6438063563579399</c:v>
                </c:pt>
                <c:pt idx="121">
                  <c:v>1.65750474266092</c:v>
                </c:pt>
                <c:pt idx="122">
                  <c:v>1.67120312896391</c:v>
                </c:pt>
                <c:pt idx="123">
                  <c:v>1.68490151526689</c:v>
                </c:pt>
                <c:pt idx="124">
                  <c:v>1.6985999015698701</c:v>
                </c:pt>
                <c:pt idx="125">
                  <c:v>1.7122982878728601</c:v>
                </c:pt>
                <c:pt idx="126">
                  <c:v>1.7259966741758399</c:v>
                </c:pt>
                <c:pt idx="127">
                  <c:v>1.7396950604788199</c:v>
                </c:pt>
                <c:pt idx="128">
                  <c:v>1.7533934467818</c:v>
                </c:pt>
                <c:pt idx="129">
                  <c:v>1.76709183308479</c:v>
                </c:pt>
                <c:pt idx="130">
                  <c:v>1.78079021938777</c:v>
                </c:pt>
                <c:pt idx="131">
                  <c:v>1.7944886056907501</c:v>
                </c:pt>
                <c:pt idx="132">
                  <c:v>1.8081869919937399</c:v>
                </c:pt>
                <c:pt idx="133">
                  <c:v>1.8218853782967199</c:v>
                </c:pt>
                <c:pt idx="134">
                  <c:v>1.8355837645997</c:v>
                </c:pt>
                <c:pt idx="135">
                  <c:v>1.84928215090268</c:v>
                </c:pt>
                <c:pt idx="136">
                  <c:v>1.86298053720567</c:v>
                </c:pt>
                <c:pt idx="137">
                  <c:v>1.8766789235086501</c:v>
                </c:pt>
                <c:pt idx="138">
                  <c:v>1.8903773098116301</c:v>
                </c:pt>
                <c:pt idx="139">
                  <c:v>1.9040756961146199</c:v>
                </c:pt>
                <c:pt idx="140">
                  <c:v>1.9177740824175999</c:v>
                </c:pt>
                <c:pt idx="141">
                  <c:v>1.93147246872058</c:v>
                </c:pt>
                <c:pt idx="142">
                  <c:v>1.94517085502356</c:v>
                </c:pt>
                <c:pt idx="143">
                  <c:v>1.95886924132655</c:v>
                </c:pt>
                <c:pt idx="144">
                  <c:v>1.9725676276295301</c:v>
                </c:pt>
                <c:pt idx="145">
                  <c:v>1.9862660139325099</c:v>
                </c:pt>
                <c:pt idx="146">
                  <c:v>1.9999644002354999</c:v>
                </c:pt>
                <c:pt idx="147">
                  <c:v>2.0136627865384802</c:v>
                </c:pt>
                <c:pt idx="148">
                  <c:v>2.0273611728414598</c:v>
                </c:pt>
                <c:pt idx="149">
                  <c:v>2.0410595591444398</c:v>
                </c:pt>
                <c:pt idx="150">
                  <c:v>2.0547579454474301</c:v>
                </c:pt>
                <c:pt idx="151">
                  <c:v>2.0684563317504101</c:v>
                </c:pt>
                <c:pt idx="152">
                  <c:v>2.0821547180533901</c:v>
                </c:pt>
                <c:pt idx="153">
                  <c:v>2.0958531043563799</c:v>
                </c:pt>
                <c:pt idx="154">
                  <c:v>2.10955149065936</c:v>
                </c:pt>
                <c:pt idx="155">
                  <c:v>2.12324987696234</c:v>
                </c:pt>
                <c:pt idx="156">
                  <c:v>2.1369482632653201</c:v>
                </c:pt>
                <c:pt idx="157">
                  <c:v>2.1506466495683099</c:v>
                </c:pt>
                <c:pt idx="158">
                  <c:v>2.1643450358712899</c:v>
                </c:pt>
                <c:pt idx="159">
                  <c:v>2.1780434221742699</c:v>
                </c:pt>
                <c:pt idx="160">
                  <c:v>2.1917418084772602</c:v>
                </c:pt>
                <c:pt idx="161">
                  <c:v>2.2054401947802398</c:v>
                </c:pt>
                <c:pt idx="162">
                  <c:v>2.2191385810832198</c:v>
                </c:pt>
                <c:pt idx="163">
                  <c:v>2.2328369673861999</c:v>
                </c:pt>
                <c:pt idx="164">
                  <c:v>2.2465353536891901</c:v>
                </c:pt>
                <c:pt idx="165">
                  <c:v>2.2602337399921701</c:v>
                </c:pt>
                <c:pt idx="166">
                  <c:v>2.2739321262951502</c:v>
                </c:pt>
                <c:pt idx="167">
                  <c:v>2.28763051259814</c:v>
                </c:pt>
                <c:pt idx="168">
                  <c:v>2.30132889890112</c:v>
                </c:pt>
                <c:pt idx="169">
                  <c:v>2.3150272852041001</c:v>
                </c:pt>
                <c:pt idx="170">
                  <c:v>2.3287256715070801</c:v>
                </c:pt>
                <c:pt idx="171">
                  <c:v>2.3424240578100699</c:v>
                </c:pt>
                <c:pt idx="172">
                  <c:v>2.3561224441130499</c:v>
                </c:pt>
                <c:pt idx="173">
                  <c:v>2.36982083041603</c:v>
                </c:pt>
                <c:pt idx="174">
                  <c:v>2.3835192167190198</c:v>
                </c:pt>
                <c:pt idx="175">
                  <c:v>2.3972176030219998</c:v>
                </c:pt>
                <c:pt idx="176">
                  <c:v>2.4109159893249799</c:v>
                </c:pt>
                <c:pt idx="177">
                  <c:v>2.4246143756279599</c:v>
                </c:pt>
                <c:pt idx="178">
                  <c:v>2.4383127619309501</c:v>
                </c:pt>
                <c:pt idx="179">
                  <c:v>2.4520111482339302</c:v>
                </c:pt>
                <c:pt idx="180">
                  <c:v>2.4657095345369102</c:v>
                </c:pt>
                <c:pt idx="181">
                  <c:v>2.4794079208399</c:v>
                </c:pt>
                <c:pt idx="182">
                  <c:v>2.4931063071428801</c:v>
                </c:pt>
                <c:pt idx="183">
                  <c:v>2.5068046934458601</c:v>
                </c:pt>
                <c:pt idx="184">
                  <c:v>2.5205030797488401</c:v>
                </c:pt>
                <c:pt idx="185">
                  <c:v>2.5342014660518299</c:v>
                </c:pt>
                <c:pt idx="186">
                  <c:v>2.54789985235481</c:v>
                </c:pt>
                <c:pt idx="187">
                  <c:v>2.56159823865779</c:v>
                </c:pt>
                <c:pt idx="188">
                  <c:v>2.5752966249607701</c:v>
                </c:pt>
                <c:pt idx="189">
                  <c:v>2.5889950112637599</c:v>
                </c:pt>
                <c:pt idx="190">
                  <c:v>2.6026933975667399</c:v>
                </c:pt>
                <c:pt idx="191">
                  <c:v>2.6163917838697199</c:v>
                </c:pt>
                <c:pt idx="192">
                  <c:v>2.6300901701727102</c:v>
                </c:pt>
                <c:pt idx="193">
                  <c:v>2.6437885564756902</c:v>
                </c:pt>
                <c:pt idx="194">
                  <c:v>2.6574869427786698</c:v>
                </c:pt>
                <c:pt idx="195">
                  <c:v>2.6711853290816601</c:v>
                </c:pt>
                <c:pt idx="196">
                  <c:v>2.6848837153846401</c:v>
                </c:pt>
                <c:pt idx="197">
                  <c:v>2.6985821016876201</c:v>
                </c:pt>
                <c:pt idx="198">
                  <c:v>2.7122804879906002</c:v>
                </c:pt>
                <c:pt idx="199">
                  <c:v>2.72597887429359</c:v>
                </c:pt>
                <c:pt idx="200">
                  <c:v>2.73967726059657</c:v>
                </c:pt>
                <c:pt idx="201">
                  <c:v>2.7533756468995501</c:v>
                </c:pt>
                <c:pt idx="202">
                  <c:v>2.7670740332025399</c:v>
                </c:pt>
                <c:pt idx="203">
                  <c:v>2.7807724195055199</c:v>
                </c:pt>
                <c:pt idx="204">
                  <c:v>2.7944708058084999</c:v>
                </c:pt>
                <c:pt idx="205">
                  <c:v>2.80816919211148</c:v>
                </c:pt>
                <c:pt idx="206">
                  <c:v>2.8218675784144698</c:v>
                </c:pt>
                <c:pt idx="207">
                  <c:v>2.8355659647174498</c:v>
                </c:pt>
                <c:pt idx="208">
                  <c:v>2.8492643510204299</c:v>
                </c:pt>
                <c:pt idx="209">
                  <c:v>2.8629627373234099</c:v>
                </c:pt>
                <c:pt idx="210">
                  <c:v>2.8766611236264001</c:v>
                </c:pt>
                <c:pt idx="211">
                  <c:v>2.8903595099293802</c:v>
                </c:pt>
                <c:pt idx="212">
                  <c:v>2.9040578962323602</c:v>
                </c:pt>
                <c:pt idx="213">
                  <c:v>2.91775628253535</c:v>
                </c:pt>
                <c:pt idx="214">
                  <c:v>2.9314546688383301</c:v>
                </c:pt>
                <c:pt idx="215">
                  <c:v>2.9451530551413101</c:v>
                </c:pt>
                <c:pt idx="216">
                  <c:v>2.9588514414442901</c:v>
                </c:pt>
                <c:pt idx="217">
                  <c:v>2.9725498277472799</c:v>
                </c:pt>
                <c:pt idx="218">
                  <c:v>2.98624821405026</c:v>
                </c:pt>
                <c:pt idx="219">
                  <c:v>2.99994660035324</c:v>
                </c:pt>
                <c:pt idx="220">
                  <c:v>3.0136449866562298</c:v>
                </c:pt>
                <c:pt idx="221">
                  <c:v>3.0273433729592099</c:v>
                </c:pt>
                <c:pt idx="222">
                  <c:v>3.0410417592621899</c:v>
                </c:pt>
                <c:pt idx="223">
                  <c:v>3.0547401455651699</c:v>
                </c:pt>
                <c:pt idx="224">
                  <c:v>3.0684385318681602</c:v>
                </c:pt>
                <c:pt idx="225">
                  <c:v>3.0821369181711402</c:v>
                </c:pt>
                <c:pt idx="226">
                  <c:v>3.0958353044741198</c:v>
                </c:pt>
                <c:pt idx="227">
                  <c:v>3.1095336907771101</c:v>
                </c:pt>
                <c:pt idx="228">
                  <c:v>3.1232320770800901</c:v>
                </c:pt>
                <c:pt idx="229">
                  <c:v>3.1369304633830701</c:v>
                </c:pt>
                <c:pt idx="230">
                  <c:v>3.1506288496860502</c:v>
                </c:pt>
                <c:pt idx="231">
                  <c:v>3.16432723598904</c:v>
                </c:pt>
                <c:pt idx="232">
                  <c:v>3.17802562229202</c:v>
                </c:pt>
                <c:pt idx="233">
                  <c:v>3.1917240085950001</c:v>
                </c:pt>
                <c:pt idx="234">
                  <c:v>3.2054223948979899</c:v>
                </c:pt>
                <c:pt idx="235">
                  <c:v>3.2191207812009699</c:v>
                </c:pt>
                <c:pt idx="236">
                  <c:v>3.2328191675039499</c:v>
                </c:pt>
                <c:pt idx="237">
                  <c:v>3.24651755380693</c:v>
                </c:pt>
                <c:pt idx="238">
                  <c:v>3.2602159401099202</c:v>
                </c:pt>
                <c:pt idx="239">
                  <c:v>3.2739143264128998</c:v>
                </c:pt>
                <c:pt idx="240">
                  <c:v>3.2876127127158798</c:v>
                </c:pt>
                <c:pt idx="241">
                  <c:v>3.3013110990188701</c:v>
                </c:pt>
                <c:pt idx="242">
                  <c:v>3.3150094853218501</c:v>
                </c:pt>
                <c:pt idx="243">
                  <c:v>3.3287078716248302</c:v>
                </c:pt>
                <c:pt idx="244">
                  <c:v>3.3424062579278102</c:v>
                </c:pt>
                <c:pt idx="245">
                  <c:v>3.3561046442308</c:v>
                </c:pt>
                <c:pt idx="246">
                  <c:v>3.3698030305337801</c:v>
                </c:pt>
                <c:pt idx="247">
                  <c:v>3.3835014168367601</c:v>
                </c:pt>
                <c:pt idx="248">
                  <c:v>3.3971998031397499</c:v>
                </c:pt>
                <c:pt idx="249">
                  <c:v>3.4108981894427299</c:v>
                </c:pt>
                <c:pt idx="250">
                  <c:v>3.42459657574571</c:v>
                </c:pt>
                <c:pt idx="251">
                  <c:v>3.43829496204869</c:v>
                </c:pt>
                <c:pt idx="252">
                  <c:v>3.4519933483516798</c:v>
                </c:pt>
                <c:pt idx="253">
                  <c:v>3.4656917346546599</c:v>
                </c:pt>
                <c:pt idx="254">
                  <c:v>3.4793901209576399</c:v>
                </c:pt>
                <c:pt idx="255">
                  <c:v>3.4930885072606301</c:v>
                </c:pt>
                <c:pt idx="256">
                  <c:v>3.5067868935636102</c:v>
                </c:pt>
                <c:pt idx="257">
                  <c:v>3.5204852798665902</c:v>
                </c:pt>
                <c:pt idx="258">
                  <c:v>3.5341836661695698</c:v>
                </c:pt>
                <c:pt idx="259">
                  <c:v>3.5478820524725601</c:v>
                </c:pt>
                <c:pt idx="260">
                  <c:v>3.5615804387755401</c:v>
                </c:pt>
                <c:pt idx="261">
                  <c:v>3.5752788250785201</c:v>
                </c:pt>
                <c:pt idx="262">
                  <c:v>3.5889772113815099</c:v>
                </c:pt>
                <c:pt idx="263">
                  <c:v>3.60267559768449</c:v>
                </c:pt>
                <c:pt idx="264">
                  <c:v>3.61637398398747</c:v>
                </c:pt>
                <c:pt idx="265">
                  <c:v>3.63007237029045</c:v>
                </c:pt>
                <c:pt idx="266">
                  <c:v>3.6437707565934399</c:v>
                </c:pt>
                <c:pt idx="267">
                  <c:v>3.6574691428964199</c:v>
                </c:pt>
                <c:pt idx="268">
                  <c:v>3.6711675291993999</c:v>
                </c:pt>
                <c:pt idx="269">
                  <c:v>3.6848659155023902</c:v>
                </c:pt>
                <c:pt idx="270">
                  <c:v>3.6985643018053702</c:v>
                </c:pt>
                <c:pt idx="271">
                  <c:v>3.7122626881083498</c:v>
                </c:pt>
                <c:pt idx="272">
                  <c:v>3.7259610744113298</c:v>
                </c:pt>
                <c:pt idx="273">
                  <c:v>3.7396594607143201</c:v>
                </c:pt>
                <c:pt idx="274">
                  <c:v>3.7533578470173001</c:v>
                </c:pt>
                <c:pt idx="275">
                  <c:v>3.7670562333202802</c:v>
                </c:pt>
                <c:pt idx="276">
                  <c:v>3.78075461962327</c:v>
                </c:pt>
                <c:pt idx="277">
                  <c:v>3.79445300592625</c:v>
                </c:pt>
                <c:pt idx="278">
                  <c:v>3.80815139222923</c:v>
                </c:pt>
                <c:pt idx="279">
                  <c:v>3.8218497785322101</c:v>
                </c:pt>
                <c:pt idx="280">
                  <c:v>3.8355481648351999</c:v>
                </c:pt>
                <c:pt idx="281">
                  <c:v>3.8492465511381799</c:v>
                </c:pt>
                <c:pt idx="282">
                  <c:v>3.86294493744116</c:v>
                </c:pt>
                <c:pt idx="283">
                  <c:v>3.8766433237441502</c:v>
                </c:pt>
                <c:pt idx="284">
                  <c:v>3.8903417100471298</c:v>
                </c:pt>
                <c:pt idx="285">
                  <c:v>3.9040400963501098</c:v>
                </c:pt>
                <c:pt idx="286">
                  <c:v>3.9177384826530899</c:v>
                </c:pt>
                <c:pt idx="287">
                  <c:v>3.9314368689560801</c:v>
                </c:pt>
                <c:pt idx="288">
                  <c:v>3.9451352552590602</c:v>
                </c:pt>
                <c:pt idx="289">
                  <c:v>3.9588336415620402</c:v>
                </c:pt>
                <c:pt idx="290">
                  <c:v>3.97253202786503</c:v>
                </c:pt>
                <c:pt idx="291">
                  <c:v>3.98623041416801</c:v>
                </c:pt>
                <c:pt idx="292">
                  <c:v>3.9999288004709901</c:v>
                </c:pt>
                <c:pt idx="293">
                  <c:v>4.0136271867739701</c:v>
                </c:pt>
                <c:pt idx="294">
                  <c:v>4.0273255730769604</c:v>
                </c:pt>
                <c:pt idx="295">
                  <c:v>4.04102395937994</c:v>
                </c:pt>
                <c:pt idx="296">
                  <c:v>4.0547223456829196</c:v>
                </c:pt>
                <c:pt idx="297">
                  <c:v>4.0684207319859098</c:v>
                </c:pt>
                <c:pt idx="298">
                  <c:v>4.0821191182888903</c:v>
                </c:pt>
                <c:pt idx="299">
                  <c:v>4.0958175045918699</c:v>
                </c:pt>
                <c:pt idx="300">
                  <c:v>4.1095158908948504</c:v>
                </c:pt>
                <c:pt idx="301">
                  <c:v>4.1232142771978397</c:v>
                </c:pt>
                <c:pt idx="302">
                  <c:v>4.1369126635008202</c:v>
                </c:pt>
                <c:pt idx="303">
                  <c:v>4.1506110498037998</c:v>
                </c:pt>
                <c:pt idx="304">
                  <c:v>4.1643094361067803</c:v>
                </c:pt>
                <c:pt idx="305">
                  <c:v>4.1780078224097696</c:v>
                </c:pt>
                <c:pt idx="306">
                  <c:v>4.1917062087127501</c:v>
                </c:pt>
                <c:pt idx="307">
                  <c:v>4.2054045950157297</c:v>
                </c:pt>
                <c:pt idx="308">
                  <c:v>4.21910298131872</c:v>
                </c:pt>
                <c:pt idx="309">
                  <c:v>4.2328013676216996</c:v>
                </c:pt>
                <c:pt idx="310">
                  <c:v>4.24649975392468</c:v>
                </c:pt>
                <c:pt idx="311">
                  <c:v>4.2601981402276703</c:v>
                </c:pt>
                <c:pt idx="312">
                  <c:v>4.2738965265306499</c:v>
                </c:pt>
                <c:pt idx="313">
                  <c:v>4.2875949128336304</c:v>
                </c:pt>
                <c:pt idx="314">
                  <c:v>4.30129329913661</c:v>
                </c:pt>
                <c:pt idx="315">
                  <c:v>4.3149916854396002</c:v>
                </c:pt>
                <c:pt idx="316">
                  <c:v>4.3286900717425798</c:v>
                </c:pt>
                <c:pt idx="317">
                  <c:v>4.3423884580455603</c:v>
                </c:pt>
                <c:pt idx="318">
                  <c:v>4.3560868443485496</c:v>
                </c:pt>
                <c:pt idx="319">
                  <c:v>4.3697852306515301</c:v>
                </c:pt>
                <c:pt idx="320">
                  <c:v>4.3834836169545097</c:v>
                </c:pt>
                <c:pt idx="321">
                  <c:v>4.3971820032574902</c:v>
                </c:pt>
                <c:pt idx="322">
                  <c:v>4.4108803895604796</c:v>
                </c:pt>
                <c:pt idx="323">
                  <c:v>4.42457877586346</c:v>
                </c:pt>
                <c:pt idx="324">
                  <c:v>4.4382771621664396</c:v>
                </c:pt>
                <c:pt idx="325">
                  <c:v>4.4519755484694201</c:v>
                </c:pt>
                <c:pt idx="326">
                  <c:v>4.4656739347724104</c:v>
                </c:pt>
                <c:pt idx="327">
                  <c:v>4.47937232107539</c:v>
                </c:pt>
                <c:pt idx="328">
                  <c:v>4.4930707073783704</c:v>
                </c:pt>
                <c:pt idx="329">
                  <c:v>4.5067690936813598</c:v>
                </c:pt>
                <c:pt idx="330">
                  <c:v>4.5204674799843403</c:v>
                </c:pt>
                <c:pt idx="331">
                  <c:v>4.5341658662873199</c:v>
                </c:pt>
                <c:pt idx="332">
                  <c:v>4.5478642525903004</c:v>
                </c:pt>
                <c:pt idx="333">
                  <c:v>4.5615626388932897</c:v>
                </c:pt>
                <c:pt idx="334">
                  <c:v>4.5752610251962702</c:v>
                </c:pt>
                <c:pt idx="335">
                  <c:v>4.5889594114992498</c:v>
                </c:pt>
                <c:pt idx="336">
                  <c:v>4.60265779780224</c:v>
                </c:pt>
                <c:pt idx="337">
                  <c:v>4.6163561841052196</c:v>
                </c:pt>
                <c:pt idx="338">
                  <c:v>4.6300545704082001</c:v>
                </c:pt>
                <c:pt idx="339">
                  <c:v>4.6437529567111904</c:v>
                </c:pt>
                <c:pt idx="340">
                  <c:v>4.65745134301417</c:v>
                </c:pt>
                <c:pt idx="341">
                  <c:v>4.6711497293171496</c:v>
                </c:pt>
                <c:pt idx="342">
                  <c:v>4.68484811562013</c:v>
                </c:pt>
                <c:pt idx="343">
                  <c:v>4.6985465019231203</c:v>
                </c:pt>
                <c:pt idx="344">
                  <c:v>4.7122448882260999</c:v>
                </c:pt>
                <c:pt idx="345">
                  <c:v>4.7259432745290804</c:v>
                </c:pt>
                <c:pt idx="346">
                  <c:v>4.73964166083206</c:v>
                </c:pt>
                <c:pt idx="347">
                  <c:v>4.7533400471350502</c:v>
                </c:pt>
                <c:pt idx="348">
                  <c:v>4.7670384334380298</c:v>
                </c:pt>
                <c:pt idx="349">
                  <c:v>4.7807368197410103</c:v>
                </c:pt>
                <c:pt idx="350">
                  <c:v>4.7944352060439996</c:v>
                </c:pt>
                <c:pt idx="351">
                  <c:v>4.8081335923469801</c:v>
                </c:pt>
                <c:pt idx="352">
                  <c:v>4.8218319786499597</c:v>
                </c:pt>
                <c:pt idx="353">
                  <c:v>4.8355303649529402</c:v>
                </c:pt>
                <c:pt idx="354">
                  <c:v>4.8492287512559296</c:v>
                </c:pt>
                <c:pt idx="355">
                  <c:v>4.86292713755891</c:v>
                </c:pt>
                <c:pt idx="356">
                  <c:v>4.8766255238618896</c:v>
                </c:pt>
                <c:pt idx="357">
                  <c:v>4.8903239101648799</c:v>
                </c:pt>
                <c:pt idx="358">
                  <c:v>4.9040222964678604</c:v>
                </c:pt>
                <c:pt idx="359">
                  <c:v>4.91772068277084</c:v>
                </c:pt>
                <c:pt idx="360">
                  <c:v>4.9314190690738204</c:v>
                </c:pt>
                <c:pt idx="361">
                  <c:v>4.9451174553768098</c:v>
                </c:pt>
                <c:pt idx="362">
                  <c:v>4.9588158416797903</c:v>
                </c:pt>
                <c:pt idx="363">
                  <c:v>4.9725142279827699</c:v>
                </c:pt>
                <c:pt idx="364">
                  <c:v>4.9862126142857601</c:v>
                </c:pt>
                <c:pt idx="365">
                  <c:v>4.9999110005887397</c:v>
                </c:pt>
                <c:pt idx="366">
                  <c:v>5.0136093868917202</c:v>
                </c:pt>
                <c:pt idx="367">
                  <c:v>5.0273077731946998</c:v>
                </c:pt>
                <c:pt idx="368">
                  <c:v>5.04100615949769</c:v>
                </c:pt>
                <c:pt idx="369">
                  <c:v>5.0547045458006696</c:v>
                </c:pt>
                <c:pt idx="370">
                  <c:v>5.0684029321036501</c:v>
                </c:pt>
                <c:pt idx="371">
                  <c:v>5.0821013184066404</c:v>
                </c:pt>
                <c:pt idx="372">
                  <c:v>5.09579970470962</c:v>
                </c:pt>
                <c:pt idx="373">
                  <c:v>5.1094980910126004</c:v>
                </c:pt>
                <c:pt idx="374">
                  <c:v>5.12319647731558</c:v>
                </c:pt>
                <c:pt idx="375">
                  <c:v>5.1368948636185703</c:v>
                </c:pt>
                <c:pt idx="376">
                  <c:v>5.1505932499215499</c:v>
                </c:pt>
                <c:pt idx="377">
                  <c:v>5.1642916362245304</c:v>
                </c:pt>
                <c:pt idx="378">
                  <c:v>5.1779900225275197</c:v>
                </c:pt>
                <c:pt idx="379">
                  <c:v>5.1916884088305002</c:v>
                </c:pt>
                <c:pt idx="380">
                  <c:v>5.2053867951334798</c:v>
                </c:pt>
                <c:pt idx="381">
                  <c:v>5.2190851814364603</c:v>
                </c:pt>
                <c:pt idx="382">
                  <c:v>5.2327835677394496</c:v>
                </c:pt>
                <c:pt idx="383">
                  <c:v>5.2464819540424301</c:v>
                </c:pt>
                <c:pt idx="384">
                  <c:v>5.2601803403454097</c:v>
                </c:pt>
                <c:pt idx="385">
                  <c:v>5.2738787266484</c:v>
                </c:pt>
                <c:pt idx="386">
                  <c:v>5.2875771129513804</c:v>
                </c:pt>
                <c:pt idx="387">
                  <c:v>5.30127549925436</c:v>
                </c:pt>
                <c:pt idx="388">
                  <c:v>5.3149738855573396</c:v>
                </c:pt>
                <c:pt idx="389">
                  <c:v>5.3286722718603299</c:v>
                </c:pt>
                <c:pt idx="390">
                  <c:v>5.3423706581633104</c:v>
                </c:pt>
                <c:pt idx="391">
                  <c:v>5.35606904446629</c:v>
                </c:pt>
                <c:pt idx="392">
                  <c:v>5.3697674307692802</c:v>
                </c:pt>
                <c:pt idx="393">
                  <c:v>5.3834658170722598</c:v>
                </c:pt>
                <c:pt idx="394">
                  <c:v>5.3971642033752403</c:v>
                </c:pt>
                <c:pt idx="395">
                  <c:v>5.4108625896782199</c:v>
                </c:pt>
                <c:pt idx="396">
                  <c:v>5.4245609759812101</c:v>
                </c:pt>
                <c:pt idx="397">
                  <c:v>5.4382593622841897</c:v>
                </c:pt>
                <c:pt idx="398">
                  <c:v>5.4519577485871702</c:v>
                </c:pt>
                <c:pt idx="399">
                  <c:v>5.4656561348901596</c:v>
                </c:pt>
                <c:pt idx="400">
                  <c:v>5.47935452119314</c:v>
                </c:pt>
                <c:pt idx="401">
                  <c:v>5.4930529074961196</c:v>
                </c:pt>
                <c:pt idx="402">
                  <c:v>5.5067512937991001</c:v>
                </c:pt>
                <c:pt idx="403">
                  <c:v>5.5204496801020904</c:v>
                </c:pt>
                <c:pt idx="404">
                  <c:v>5.53414806640507</c:v>
                </c:pt>
                <c:pt idx="405">
                  <c:v>5.5478464527080504</c:v>
                </c:pt>
                <c:pt idx="406">
                  <c:v>5.5615448390110398</c:v>
                </c:pt>
                <c:pt idx="407">
                  <c:v>5.5752432253140203</c:v>
                </c:pt>
                <c:pt idx="408">
                  <c:v>5.5889416116169999</c:v>
                </c:pt>
                <c:pt idx="409">
                  <c:v>5.6026399979199804</c:v>
                </c:pt>
                <c:pt idx="410">
                  <c:v>5.6163383842229697</c:v>
                </c:pt>
                <c:pt idx="411">
                  <c:v>5.6300367705259502</c:v>
                </c:pt>
                <c:pt idx="412">
                  <c:v>5.6437351568289298</c:v>
                </c:pt>
                <c:pt idx="413">
                  <c:v>5.65743354313192</c:v>
                </c:pt>
                <c:pt idx="414">
                  <c:v>5.6711319294348996</c:v>
                </c:pt>
                <c:pt idx="415">
                  <c:v>5.6848303157378801</c:v>
                </c:pt>
                <c:pt idx="416">
                  <c:v>5.6985287020408597</c:v>
                </c:pt>
                <c:pt idx="417">
                  <c:v>5.71222708834385</c:v>
                </c:pt>
                <c:pt idx="418">
                  <c:v>5.7259254746468304</c:v>
                </c:pt>
                <c:pt idx="419">
                  <c:v>5.73962386094981</c:v>
                </c:pt>
                <c:pt idx="420">
                  <c:v>5.7533222472528003</c:v>
                </c:pt>
                <c:pt idx="421">
                  <c:v>5.7670206335557799</c:v>
                </c:pt>
                <c:pt idx="422">
                  <c:v>5.7807190198587604</c:v>
                </c:pt>
                <c:pt idx="423">
                  <c:v>5.7944174061617399</c:v>
                </c:pt>
                <c:pt idx="424">
                  <c:v>5.8081157924647302</c:v>
                </c:pt>
                <c:pt idx="425">
                  <c:v>5.8218141787677098</c:v>
                </c:pt>
                <c:pt idx="426">
                  <c:v>5.8355125650706903</c:v>
                </c:pt>
                <c:pt idx="427">
                  <c:v>5.8492109513736796</c:v>
                </c:pt>
                <c:pt idx="428">
                  <c:v>5.8629093376766601</c:v>
                </c:pt>
                <c:pt idx="429">
                  <c:v>5.8766077239796397</c:v>
                </c:pt>
                <c:pt idx="430">
                  <c:v>5.8903061102826202</c:v>
                </c:pt>
                <c:pt idx="431">
                  <c:v>5.9040044965856104</c:v>
                </c:pt>
                <c:pt idx="432">
                  <c:v>5.91770288288859</c:v>
                </c:pt>
                <c:pt idx="433">
                  <c:v>5.9314012691915696</c:v>
                </c:pt>
                <c:pt idx="434">
                  <c:v>5.9450996554945599</c:v>
                </c:pt>
                <c:pt idx="435">
                  <c:v>5.9587980417975404</c:v>
                </c:pt>
                <c:pt idx="436">
                  <c:v>5.9724964281005199</c:v>
                </c:pt>
                <c:pt idx="437">
                  <c:v>5.9861948144035004</c:v>
                </c:pt>
                <c:pt idx="438">
                  <c:v>5.9998932007064898</c:v>
                </c:pt>
                <c:pt idx="439">
                  <c:v>6.0135915870094703</c:v>
                </c:pt>
                <c:pt idx="440">
                  <c:v>6.0272899733124499</c:v>
                </c:pt>
                <c:pt idx="441">
                  <c:v>6.0409883596154401</c:v>
                </c:pt>
                <c:pt idx="442">
                  <c:v>6.0546867459184197</c:v>
                </c:pt>
                <c:pt idx="443">
                  <c:v>6.0683851322214002</c:v>
                </c:pt>
                <c:pt idx="444">
                  <c:v>6.0820835185243798</c:v>
                </c:pt>
                <c:pt idx="445">
                  <c:v>6.09578190482737</c:v>
                </c:pt>
                <c:pt idx="446">
                  <c:v>6.1094802911303496</c:v>
                </c:pt>
                <c:pt idx="447">
                  <c:v>6.1231786774333301</c:v>
                </c:pt>
                <c:pt idx="448">
                  <c:v>6.1368770637363204</c:v>
                </c:pt>
                <c:pt idx="449">
                  <c:v>6.1505754500393</c:v>
                </c:pt>
                <c:pt idx="450">
                  <c:v>6.1642738363422804</c:v>
                </c:pt>
                <c:pt idx="451">
                  <c:v>6.17797222264526</c:v>
                </c:pt>
                <c:pt idx="452">
                  <c:v>6.1916706089482503</c:v>
                </c:pt>
                <c:pt idx="453">
                  <c:v>6.2053689952512299</c:v>
                </c:pt>
                <c:pt idx="454">
                  <c:v>6.2190673815542103</c:v>
                </c:pt>
                <c:pt idx="455">
                  <c:v>6.2327657678571997</c:v>
                </c:pt>
                <c:pt idx="456">
                  <c:v>6.2464641541601802</c:v>
                </c:pt>
                <c:pt idx="457">
                  <c:v>6.2601625404631598</c:v>
                </c:pt>
                <c:pt idx="458">
                  <c:v>6.2738609267661403</c:v>
                </c:pt>
                <c:pt idx="459">
                  <c:v>6.2875593130691296</c:v>
                </c:pt>
                <c:pt idx="460">
                  <c:v>6.3012576993721101</c:v>
                </c:pt>
                <c:pt idx="461">
                  <c:v>6.3149560856750897</c:v>
                </c:pt>
                <c:pt idx="462">
                  <c:v>6.3286544719780702</c:v>
                </c:pt>
                <c:pt idx="463">
                  <c:v>6.3423528582810604</c:v>
                </c:pt>
                <c:pt idx="464">
                  <c:v>6.35605124458404</c:v>
                </c:pt>
                <c:pt idx="465">
                  <c:v>6.3697496308870196</c:v>
                </c:pt>
                <c:pt idx="466">
                  <c:v>6.3834480171900099</c:v>
                </c:pt>
                <c:pt idx="467">
                  <c:v>6.3971464034929904</c:v>
                </c:pt>
                <c:pt idx="468">
                  <c:v>6.4108447897959699</c:v>
                </c:pt>
                <c:pt idx="469">
                  <c:v>6.4245431760989504</c:v>
                </c:pt>
                <c:pt idx="470">
                  <c:v>6.4382415624019398</c:v>
                </c:pt>
                <c:pt idx="471">
                  <c:v>6.4519399487049203</c:v>
                </c:pt>
                <c:pt idx="472">
                  <c:v>6.4656383350078999</c:v>
                </c:pt>
                <c:pt idx="473">
                  <c:v>6.4793367213108901</c:v>
                </c:pt>
                <c:pt idx="474">
                  <c:v>6.4930351076138697</c:v>
                </c:pt>
                <c:pt idx="475">
                  <c:v>6.5067334939168502</c:v>
                </c:pt>
                <c:pt idx="476">
                  <c:v>6.5204318802198404</c:v>
                </c:pt>
                <c:pt idx="477">
                  <c:v>6.53413026652282</c:v>
                </c:pt>
                <c:pt idx="478">
                  <c:v>6.5478286528257996</c:v>
                </c:pt>
                <c:pt idx="479">
                  <c:v>6.5615270391287801</c:v>
                </c:pt>
                <c:pt idx="480">
                  <c:v>6.5752254254317704</c:v>
                </c:pt>
                <c:pt idx="481">
                  <c:v>6.5889238117347499</c:v>
                </c:pt>
                <c:pt idx="482">
                  <c:v>6.6026221980377304</c:v>
                </c:pt>
                <c:pt idx="483">
                  <c:v>6.61632058434071</c:v>
                </c:pt>
                <c:pt idx="484">
                  <c:v>6.6300189706437003</c:v>
                </c:pt>
                <c:pt idx="485">
                  <c:v>6.6437173569466799</c:v>
                </c:pt>
                <c:pt idx="486">
                  <c:v>6.6574157432496603</c:v>
                </c:pt>
                <c:pt idx="487">
                  <c:v>6.6711141295526497</c:v>
                </c:pt>
                <c:pt idx="488">
                  <c:v>6.6848125158556302</c:v>
                </c:pt>
                <c:pt idx="489">
                  <c:v>6.6985109021586098</c:v>
                </c:pt>
                <c:pt idx="490">
                  <c:v>6.7122092884615903</c:v>
                </c:pt>
                <c:pt idx="491">
                  <c:v>6.7259076747645796</c:v>
                </c:pt>
                <c:pt idx="492">
                  <c:v>6.7396060610675601</c:v>
                </c:pt>
                <c:pt idx="493">
                  <c:v>6.7533044473705397</c:v>
                </c:pt>
                <c:pt idx="494">
                  <c:v>6.7670028336735299</c:v>
                </c:pt>
                <c:pt idx="495">
                  <c:v>6.7807012199765104</c:v>
                </c:pt>
                <c:pt idx="496">
                  <c:v>6.79439960627949</c:v>
                </c:pt>
                <c:pt idx="497">
                  <c:v>6.8080979925824696</c:v>
                </c:pt>
                <c:pt idx="498">
                  <c:v>6.8217963788854599</c:v>
                </c:pt>
                <c:pt idx="499">
                  <c:v>6.8354947651884403</c:v>
                </c:pt>
                <c:pt idx="500">
                  <c:v>6.8491931514914199</c:v>
                </c:pt>
                <c:pt idx="501">
                  <c:v>6.8628915377944102</c:v>
                </c:pt>
                <c:pt idx="502">
                  <c:v>6.8765899240973898</c:v>
                </c:pt>
                <c:pt idx="503">
                  <c:v>6.8902883104003703</c:v>
                </c:pt>
                <c:pt idx="504">
                  <c:v>6.9039866967033499</c:v>
                </c:pt>
                <c:pt idx="505">
                  <c:v>6.9176850830063401</c:v>
                </c:pt>
                <c:pt idx="506">
                  <c:v>6.9313834693093197</c:v>
                </c:pt>
                <c:pt idx="507">
                  <c:v>6.9450818556123002</c:v>
                </c:pt>
                <c:pt idx="508">
                  <c:v>6.9587802419152904</c:v>
                </c:pt>
                <c:pt idx="509">
                  <c:v>6.97247862821827</c:v>
                </c:pt>
                <c:pt idx="510">
                  <c:v>6.9861770145212496</c:v>
                </c:pt>
                <c:pt idx="511">
                  <c:v>6.9998754008242301</c:v>
                </c:pt>
                <c:pt idx="512">
                  <c:v>7.0135737871272203</c:v>
                </c:pt>
                <c:pt idx="513">
                  <c:v>7.0272721734301999</c:v>
                </c:pt>
                <c:pt idx="514">
                  <c:v>7.0409705597331804</c:v>
                </c:pt>
                <c:pt idx="515">
                  <c:v>7.0546689460361698</c:v>
                </c:pt>
                <c:pt idx="516">
                  <c:v>7.0683673323391503</c:v>
                </c:pt>
                <c:pt idx="517">
                  <c:v>7.0820657186421299</c:v>
                </c:pt>
                <c:pt idx="518">
                  <c:v>7.0957641049451103</c:v>
                </c:pt>
                <c:pt idx="519">
                  <c:v>7.1094624912480997</c:v>
                </c:pt>
                <c:pt idx="520">
                  <c:v>7.1231608775510802</c:v>
                </c:pt>
                <c:pt idx="521">
                  <c:v>7.1368592638540598</c:v>
                </c:pt>
                <c:pt idx="522">
                  <c:v>7.15055765015705</c:v>
                </c:pt>
                <c:pt idx="523">
                  <c:v>7.1642560364600296</c:v>
                </c:pt>
                <c:pt idx="524">
                  <c:v>7.1779544227630101</c:v>
                </c:pt>
                <c:pt idx="525">
                  <c:v>7.1916528090659897</c:v>
                </c:pt>
                <c:pt idx="526">
                  <c:v>7.2053511953689799</c:v>
                </c:pt>
                <c:pt idx="527">
                  <c:v>7.2190495816719604</c:v>
                </c:pt>
                <c:pt idx="528">
                  <c:v>7.23274796797494</c:v>
                </c:pt>
                <c:pt idx="529">
                  <c:v>7.2464463542779196</c:v>
                </c:pt>
                <c:pt idx="530">
                  <c:v>7.2601447405809099</c:v>
                </c:pt>
                <c:pt idx="531">
                  <c:v>7.2738431268838903</c:v>
                </c:pt>
                <c:pt idx="532">
                  <c:v>7.2875415131868699</c:v>
                </c:pt>
                <c:pt idx="533">
                  <c:v>7.3012398994898602</c:v>
                </c:pt>
                <c:pt idx="534">
                  <c:v>7.3149382857928398</c:v>
                </c:pt>
                <c:pt idx="535">
                  <c:v>7.3286366720958203</c:v>
                </c:pt>
                <c:pt idx="536">
                  <c:v>7.3423350583988096</c:v>
                </c:pt>
                <c:pt idx="537">
                  <c:v>7.3560334447017901</c:v>
                </c:pt>
                <c:pt idx="538">
                  <c:v>7.3697318310047697</c:v>
                </c:pt>
                <c:pt idx="539">
                  <c:v>7.3834302173077502</c:v>
                </c:pt>
                <c:pt idx="540">
                  <c:v>7.3971286036107404</c:v>
                </c:pt>
                <c:pt idx="541">
                  <c:v>7.41082698991372</c:v>
                </c:pt>
                <c:pt idx="542">
                  <c:v>7.4245253762166996</c:v>
                </c:pt>
                <c:pt idx="543">
                  <c:v>7.4382237625196899</c:v>
                </c:pt>
                <c:pt idx="544">
                  <c:v>7.4519221488226703</c:v>
                </c:pt>
                <c:pt idx="545">
                  <c:v>7.4656205351256499</c:v>
                </c:pt>
                <c:pt idx="546">
                  <c:v>7.4793189214286304</c:v>
                </c:pt>
                <c:pt idx="547">
                  <c:v>7.4930173077316198</c:v>
                </c:pt>
                <c:pt idx="548">
                  <c:v>7.5067156940346003</c:v>
                </c:pt>
                <c:pt idx="549">
                  <c:v>7.5204140803375799</c:v>
                </c:pt>
                <c:pt idx="550">
                  <c:v>7.5341124666405701</c:v>
                </c:pt>
                <c:pt idx="551">
                  <c:v>7.5478108529435497</c:v>
                </c:pt>
                <c:pt idx="552">
                  <c:v>7.5615092392465302</c:v>
                </c:pt>
                <c:pt idx="553">
                  <c:v>7.5752076255495098</c:v>
                </c:pt>
                <c:pt idx="554">
                  <c:v>7.5889060118525</c:v>
                </c:pt>
                <c:pt idx="555">
                  <c:v>7.6026043981554796</c:v>
                </c:pt>
                <c:pt idx="556">
                  <c:v>7.6163027844584601</c:v>
                </c:pt>
                <c:pt idx="557">
                  <c:v>7.6300011707614503</c:v>
                </c:pt>
                <c:pt idx="558">
                  <c:v>7.6436995570644299</c:v>
                </c:pt>
                <c:pt idx="559">
                  <c:v>7.6573979433674104</c:v>
                </c:pt>
                <c:pt idx="560">
                  <c:v>7.67109632967039</c:v>
                </c:pt>
                <c:pt idx="561">
                  <c:v>7.6847947159733803</c:v>
                </c:pt>
                <c:pt idx="562">
                  <c:v>7.6984931022763599</c:v>
                </c:pt>
                <c:pt idx="563">
                  <c:v>7.7121914885793403</c:v>
                </c:pt>
                <c:pt idx="564">
                  <c:v>7.7258898748823199</c:v>
                </c:pt>
                <c:pt idx="565">
                  <c:v>7.7395882611853102</c:v>
                </c:pt>
                <c:pt idx="566">
                  <c:v>7.7532866474882898</c:v>
                </c:pt>
                <c:pt idx="567">
                  <c:v>7.7669850337912703</c:v>
                </c:pt>
                <c:pt idx="568">
                  <c:v>7.7806834200942596</c:v>
                </c:pt>
                <c:pt idx="569">
                  <c:v>7.7943818063972401</c:v>
                </c:pt>
                <c:pt idx="570">
                  <c:v>7.8080801927002197</c:v>
                </c:pt>
                <c:pt idx="571">
                  <c:v>7.8217785790032002</c:v>
                </c:pt>
                <c:pt idx="572">
                  <c:v>7.8354769653061904</c:v>
                </c:pt>
                <c:pt idx="573">
                  <c:v>7.84917535160917</c:v>
                </c:pt>
                <c:pt idx="574">
                  <c:v>7.8628737379121496</c:v>
                </c:pt>
                <c:pt idx="575">
                  <c:v>7.8765721242151399</c:v>
                </c:pt>
                <c:pt idx="576">
                  <c:v>7.8902705105181203</c:v>
                </c:pt>
                <c:pt idx="577">
                  <c:v>7.9039688968210999</c:v>
                </c:pt>
                <c:pt idx="578">
                  <c:v>7.9176672831240804</c:v>
                </c:pt>
                <c:pt idx="579">
                  <c:v>7.9313656694270698</c:v>
                </c:pt>
                <c:pt idx="580">
                  <c:v>7.9450640557300503</c:v>
                </c:pt>
                <c:pt idx="581">
                  <c:v>7.9587624420330298</c:v>
                </c:pt>
                <c:pt idx="582">
                  <c:v>7.9724608283360103</c:v>
                </c:pt>
                <c:pt idx="583">
                  <c:v>7.9861592146389997</c:v>
                </c:pt>
                <c:pt idx="584">
                  <c:v>7.9998576009419802</c:v>
                </c:pt>
                <c:pt idx="585">
                  <c:v>8.0135559872449704</c:v>
                </c:pt>
                <c:pt idx="586">
                  <c:v>8.0272543735479491</c:v>
                </c:pt>
                <c:pt idx="587">
                  <c:v>8.0409527598509296</c:v>
                </c:pt>
                <c:pt idx="588">
                  <c:v>8.0546511461539101</c:v>
                </c:pt>
                <c:pt idx="589">
                  <c:v>8.0683495324568995</c:v>
                </c:pt>
                <c:pt idx="590">
                  <c:v>8.0820479187598799</c:v>
                </c:pt>
                <c:pt idx="591">
                  <c:v>8.0957463050628604</c:v>
                </c:pt>
                <c:pt idx="592">
                  <c:v>8.1094446913658391</c:v>
                </c:pt>
                <c:pt idx="593">
                  <c:v>8.1231430776688303</c:v>
                </c:pt>
                <c:pt idx="594">
                  <c:v>8.1368414639718107</c:v>
                </c:pt>
                <c:pt idx="595">
                  <c:v>8.1505398502747894</c:v>
                </c:pt>
                <c:pt idx="596">
                  <c:v>8.1642382365777806</c:v>
                </c:pt>
                <c:pt idx="597">
                  <c:v>8.1779366228807593</c:v>
                </c:pt>
                <c:pt idx="598">
                  <c:v>8.1916350091837398</c:v>
                </c:pt>
                <c:pt idx="599">
                  <c:v>8.2053333954867291</c:v>
                </c:pt>
                <c:pt idx="600">
                  <c:v>8.2190317817897096</c:v>
                </c:pt>
                <c:pt idx="601">
                  <c:v>8.2327301680926901</c:v>
                </c:pt>
                <c:pt idx="602">
                  <c:v>8.2464285543956706</c:v>
                </c:pt>
                <c:pt idx="603">
                  <c:v>8.2601269406986599</c:v>
                </c:pt>
                <c:pt idx="604">
                  <c:v>8.2738253270016404</c:v>
                </c:pt>
                <c:pt idx="605">
                  <c:v>8.2875237133046191</c:v>
                </c:pt>
                <c:pt idx="606">
                  <c:v>8.3012220996075996</c:v>
                </c:pt>
                <c:pt idx="607">
                  <c:v>8.3149204859105907</c:v>
                </c:pt>
                <c:pt idx="608">
                  <c:v>8.3286188722135694</c:v>
                </c:pt>
                <c:pt idx="609">
                  <c:v>8.3423172585165499</c:v>
                </c:pt>
                <c:pt idx="610">
                  <c:v>8.3560156448195393</c:v>
                </c:pt>
                <c:pt idx="611">
                  <c:v>8.3697140311225198</c:v>
                </c:pt>
                <c:pt idx="612">
                  <c:v>8.3834124174255003</c:v>
                </c:pt>
                <c:pt idx="613">
                  <c:v>8.3971108037284807</c:v>
                </c:pt>
                <c:pt idx="614">
                  <c:v>8.4108091900314701</c:v>
                </c:pt>
                <c:pt idx="615">
                  <c:v>8.4245075763344506</c:v>
                </c:pt>
                <c:pt idx="616">
                  <c:v>8.4382059626374293</c:v>
                </c:pt>
                <c:pt idx="617">
                  <c:v>8.4519043489404204</c:v>
                </c:pt>
                <c:pt idx="618">
                  <c:v>8.4656027352433991</c:v>
                </c:pt>
                <c:pt idx="619">
                  <c:v>8.4793011215463796</c:v>
                </c:pt>
                <c:pt idx="620">
                  <c:v>8.4929995078493601</c:v>
                </c:pt>
                <c:pt idx="621">
                  <c:v>8.5066978941523494</c:v>
                </c:pt>
                <c:pt idx="622">
                  <c:v>8.5203962804553299</c:v>
                </c:pt>
                <c:pt idx="623">
                  <c:v>8.5340946667583104</c:v>
                </c:pt>
                <c:pt idx="624">
                  <c:v>8.5477930530612998</c:v>
                </c:pt>
                <c:pt idx="625">
                  <c:v>8.5614914393642803</c:v>
                </c:pt>
                <c:pt idx="626">
                  <c:v>8.5751898256672607</c:v>
                </c:pt>
                <c:pt idx="627">
                  <c:v>8.5888882119702394</c:v>
                </c:pt>
                <c:pt idx="628">
                  <c:v>8.6025865982732306</c:v>
                </c:pt>
                <c:pt idx="629">
                  <c:v>8.6162849845762093</c:v>
                </c:pt>
                <c:pt idx="630">
                  <c:v>8.6299833708791898</c:v>
                </c:pt>
                <c:pt idx="631">
                  <c:v>8.6436817571821791</c:v>
                </c:pt>
                <c:pt idx="632">
                  <c:v>8.6573801434851596</c:v>
                </c:pt>
                <c:pt idx="633">
                  <c:v>8.6710785297881401</c:v>
                </c:pt>
                <c:pt idx="634">
                  <c:v>8.6847769160911206</c:v>
                </c:pt>
                <c:pt idx="635">
                  <c:v>8.6984753023941099</c:v>
                </c:pt>
                <c:pt idx="636">
                  <c:v>8.7121736886970904</c:v>
                </c:pt>
                <c:pt idx="637">
                  <c:v>8.7258720750000691</c:v>
                </c:pt>
                <c:pt idx="638">
                  <c:v>8.7395704613030496</c:v>
                </c:pt>
                <c:pt idx="639">
                  <c:v>8.7532688476060407</c:v>
                </c:pt>
                <c:pt idx="640">
                  <c:v>8.7669672339090194</c:v>
                </c:pt>
                <c:pt idx="641">
                  <c:v>8.7806656202119999</c:v>
                </c:pt>
                <c:pt idx="642">
                  <c:v>8.7943640065149893</c:v>
                </c:pt>
                <c:pt idx="643">
                  <c:v>8.8080623928179698</c:v>
                </c:pt>
                <c:pt idx="644">
                  <c:v>8.8217607791209502</c:v>
                </c:pt>
                <c:pt idx="645">
                  <c:v>8.8354591654239396</c:v>
                </c:pt>
                <c:pt idx="646">
                  <c:v>8.8491575517269201</c:v>
                </c:pt>
                <c:pt idx="647">
                  <c:v>8.8628559380299006</c:v>
                </c:pt>
                <c:pt idx="648">
                  <c:v>8.8765543243328793</c:v>
                </c:pt>
                <c:pt idx="649">
                  <c:v>8.8902527106358704</c:v>
                </c:pt>
                <c:pt idx="650">
                  <c:v>8.9039510969388491</c:v>
                </c:pt>
                <c:pt idx="651">
                  <c:v>8.9176494832418296</c:v>
                </c:pt>
                <c:pt idx="652">
                  <c:v>8.9313478695448101</c:v>
                </c:pt>
                <c:pt idx="653">
                  <c:v>8.9450462558477994</c:v>
                </c:pt>
                <c:pt idx="654">
                  <c:v>8.9587446421507799</c:v>
                </c:pt>
                <c:pt idx="655">
                  <c:v>8.9724430284537604</c:v>
                </c:pt>
                <c:pt idx="656">
                  <c:v>8.9861414147567498</c:v>
                </c:pt>
                <c:pt idx="657">
                  <c:v>8.9998398010597302</c:v>
                </c:pt>
                <c:pt idx="658">
                  <c:v>9.0135381873627107</c:v>
                </c:pt>
                <c:pt idx="659">
                  <c:v>9.0272365736657001</c:v>
                </c:pt>
                <c:pt idx="660">
                  <c:v>9.0409349599686806</c:v>
                </c:pt>
                <c:pt idx="661">
                  <c:v>9.0546333462716593</c:v>
                </c:pt>
                <c:pt idx="662">
                  <c:v>9.0683317325746398</c:v>
                </c:pt>
                <c:pt idx="663">
                  <c:v>9.0820301188776291</c:v>
                </c:pt>
                <c:pt idx="664">
                  <c:v>9.0957285051806096</c:v>
                </c:pt>
                <c:pt idx="665">
                  <c:v>9.1094268914835901</c:v>
                </c:pt>
                <c:pt idx="666">
                  <c:v>9.1231252777865706</c:v>
                </c:pt>
                <c:pt idx="667">
                  <c:v>9.1368236640895599</c:v>
                </c:pt>
                <c:pt idx="668">
                  <c:v>9.1505220503925404</c:v>
                </c:pt>
                <c:pt idx="669">
                  <c:v>9.1642204366955191</c:v>
                </c:pt>
                <c:pt idx="670">
                  <c:v>9.1779188229985103</c:v>
                </c:pt>
                <c:pt idx="671">
                  <c:v>9.1916172093014907</c:v>
                </c:pt>
                <c:pt idx="672">
                  <c:v>9.2053155956044694</c:v>
                </c:pt>
                <c:pt idx="673">
                  <c:v>9.2190139819074606</c:v>
                </c:pt>
                <c:pt idx="674">
                  <c:v>9.2327123682104393</c:v>
                </c:pt>
                <c:pt idx="675">
                  <c:v>9.2464107545134198</c:v>
                </c:pt>
                <c:pt idx="676">
                  <c:v>9.2601091408164002</c:v>
                </c:pt>
                <c:pt idx="677">
                  <c:v>9.2738075271193896</c:v>
                </c:pt>
                <c:pt idx="678">
                  <c:v>9.2875059134223701</c:v>
                </c:pt>
                <c:pt idx="679">
                  <c:v>9.3012042997253506</c:v>
                </c:pt>
                <c:pt idx="680">
                  <c:v>9.3149026860283293</c:v>
                </c:pt>
                <c:pt idx="681">
                  <c:v>9.3286010723313204</c:v>
                </c:pt>
                <c:pt idx="682">
                  <c:v>9.3422994586342991</c:v>
                </c:pt>
                <c:pt idx="683">
                  <c:v>9.3559978449372796</c:v>
                </c:pt>
                <c:pt idx="684">
                  <c:v>9.3696962312402707</c:v>
                </c:pt>
                <c:pt idx="685">
                  <c:v>9.3833946175432494</c:v>
                </c:pt>
                <c:pt idx="686">
                  <c:v>9.3970930038462299</c:v>
                </c:pt>
                <c:pt idx="687">
                  <c:v>9.4107913901492193</c:v>
                </c:pt>
                <c:pt idx="688">
                  <c:v>9.4244897764521998</c:v>
                </c:pt>
                <c:pt idx="689">
                  <c:v>9.4381881627551802</c:v>
                </c:pt>
                <c:pt idx="690">
                  <c:v>9.4518865490581607</c:v>
                </c:pt>
                <c:pt idx="691">
                  <c:v>9.4655849353611394</c:v>
                </c:pt>
                <c:pt idx="692">
                  <c:v>9.4792833216641306</c:v>
                </c:pt>
                <c:pt idx="693">
                  <c:v>9.4929817079671093</c:v>
                </c:pt>
                <c:pt idx="694">
                  <c:v>9.5066800942701004</c:v>
                </c:pt>
                <c:pt idx="695">
                  <c:v>9.5203784805730791</c:v>
                </c:pt>
                <c:pt idx="696">
                  <c:v>9.5340768668760596</c:v>
                </c:pt>
                <c:pt idx="697">
                  <c:v>9.5477752531790401</c:v>
                </c:pt>
                <c:pt idx="698">
                  <c:v>9.5614736394820294</c:v>
                </c:pt>
                <c:pt idx="699">
                  <c:v>9.5751720257850099</c:v>
                </c:pt>
                <c:pt idx="700">
                  <c:v>9.5888704120879904</c:v>
                </c:pt>
                <c:pt idx="701">
                  <c:v>9.6025687983909709</c:v>
                </c:pt>
                <c:pt idx="702">
                  <c:v>9.6162671846939602</c:v>
                </c:pt>
                <c:pt idx="703">
                  <c:v>9.6299655709969407</c:v>
                </c:pt>
                <c:pt idx="704">
                  <c:v>9.6436639572999194</c:v>
                </c:pt>
                <c:pt idx="705">
                  <c:v>9.6573623436029106</c:v>
                </c:pt>
                <c:pt idx="706">
                  <c:v>9.6710607299058893</c:v>
                </c:pt>
                <c:pt idx="707">
                  <c:v>9.6847591162088698</c:v>
                </c:pt>
                <c:pt idx="708">
                  <c:v>9.6984575025118591</c:v>
                </c:pt>
                <c:pt idx="709">
                  <c:v>9.7121558888148396</c:v>
                </c:pt>
                <c:pt idx="710">
                  <c:v>9.7258542751178201</c:v>
                </c:pt>
                <c:pt idx="711">
                  <c:v>9.7395526614208006</c:v>
                </c:pt>
                <c:pt idx="712">
                  <c:v>9.7532510477237899</c:v>
                </c:pt>
                <c:pt idx="713">
                  <c:v>9.7669494340267704</c:v>
                </c:pt>
                <c:pt idx="714">
                  <c:v>9.7806478203297509</c:v>
                </c:pt>
                <c:pt idx="715">
                  <c:v>9.7943462066327296</c:v>
                </c:pt>
                <c:pt idx="716">
                  <c:v>9.8080445929357207</c:v>
                </c:pt>
                <c:pt idx="717">
                  <c:v>9.8217429792386994</c:v>
                </c:pt>
                <c:pt idx="718">
                  <c:v>9.8354413655416799</c:v>
                </c:pt>
                <c:pt idx="719">
                  <c:v>9.8491397518446693</c:v>
                </c:pt>
                <c:pt idx="720">
                  <c:v>9.8628381381476498</c:v>
                </c:pt>
                <c:pt idx="721">
                  <c:v>9.8765365244506302</c:v>
                </c:pt>
                <c:pt idx="722">
                  <c:v>9.8902349107536107</c:v>
                </c:pt>
                <c:pt idx="723">
                  <c:v>9.9039332970566001</c:v>
                </c:pt>
                <c:pt idx="724">
                  <c:v>9.9176316833595806</c:v>
                </c:pt>
                <c:pt idx="725">
                  <c:v>9.9313300696625593</c:v>
                </c:pt>
                <c:pt idx="726">
                  <c:v>9.9450284559655504</c:v>
                </c:pt>
                <c:pt idx="727">
                  <c:v>9.9587268422685291</c:v>
                </c:pt>
                <c:pt idx="728">
                  <c:v>9.9724252285715096</c:v>
                </c:pt>
                <c:pt idx="729">
                  <c:v>9.9861236148745007</c:v>
                </c:pt>
                <c:pt idx="730">
                  <c:v>9.9998220011774794</c:v>
                </c:pt>
                <c:pt idx="731">
                  <c:v>10.013520387480501</c:v>
                </c:pt>
                <c:pt idx="732">
                  <c:v>10.0272187737834</c:v>
                </c:pt>
                <c:pt idx="733">
                  <c:v>10.0409171600864</c:v>
                </c:pt>
                <c:pt idx="734">
                  <c:v>10.0546155463894</c:v>
                </c:pt>
                <c:pt idx="735">
                  <c:v>10.0683139326924</c:v>
                </c:pt>
                <c:pt idx="736">
                  <c:v>10.0820123189954</c:v>
                </c:pt>
                <c:pt idx="737">
                  <c:v>10.0957107052984</c:v>
                </c:pt>
                <c:pt idx="738">
                  <c:v>10.1094090916013</c:v>
                </c:pt>
                <c:pt idx="739">
                  <c:v>10.1231074779043</c:v>
                </c:pt>
                <c:pt idx="740">
                  <c:v>10.1368058642073</c:v>
                </c:pt>
                <c:pt idx="741">
                  <c:v>10.1505042505103</c:v>
                </c:pt>
                <c:pt idx="742">
                  <c:v>10.1642026368133</c:v>
                </c:pt>
                <c:pt idx="743">
                  <c:v>10.1779010231163</c:v>
                </c:pt>
                <c:pt idx="744">
                  <c:v>10.191599409419201</c:v>
                </c:pt>
                <c:pt idx="745">
                  <c:v>10.205297795722201</c:v>
                </c:pt>
                <c:pt idx="746">
                  <c:v>10.218996182025201</c:v>
                </c:pt>
                <c:pt idx="747">
                  <c:v>10.232694568328199</c:v>
                </c:pt>
                <c:pt idx="748">
                  <c:v>10.246392954631199</c:v>
                </c:pt>
                <c:pt idx="749">
                  <c:v>10.260091340934199</c:v>
                </c:pt>
                <c:pt idx="750">
                  <c:v>10.2737897272371</c:v>
                </c:pt>
                <c:pt idx="751">
                  <c:v>10.2874881135401</c:v>
                </c:pt>
                <c:pt idx="752">
                  <c:v>10.3011864998431</c:v>
                </c:pt>
                <c:pt idx="753">
                  <c:v>10.3148848861461</c:v>
                </c:pt>
                <c:pt idx="754">
                  <c:v>10.3285832724491</c:v>
                </c:pt>
                <c:pt idx="755">
                  <c:v>10.342281658752</c:v>
                </c:pt>
                <c:pt idx="756">
                  <c:v>10.355980045055</c:v>
                </c:pt>
                <c:pt idx="757">
                  <c:v>10.369678431358</c:v>
                </c:pt>
                <c:pt idx="758">
                  <c:v>10.383376817661</c:v>
                </c:pt>
                <c:pt idx="759">
                  <c:v>10.397075203964</c:v>
                </c:pt>
                <c:pt idx="760">
                  <c:v>10.410773590267</c:v>
                </c:pt>
                <c:pt idx="761">
                  <c:v>10.424471976569899</c:v>
                </c:pt>
                <c:pt idx="762">
                  <c:v>10.438170362872899</c:v>
                </c:pt>
                <c:pt idx="763">
                  <c:v>10.451868749175899</c:v>
                </c:pt>
                <c:pt idx="764">
                  <c:v>10.465567135478899</c:v>
                </c:pt>
                <c:pt idx="765">
                  <c:v>10.479265521781899</c:v>
                </c:pt>
                <c:pt idx="766">
                  <c:v>10.492963908084899</c:v>
                </c:pt>
                <c:pt idx="767">
                  <c:v>10.5066622943878</c:v>
                </c:pt>
                <c:pt idx="768">
                  <c:v>10.5203606806908</c:v>
                </c:pt>
                <c:pt idx="769">
                  <c:v>10.5340590669938</c:v>
                </c:pt>
                <c:pt idx="770">
                  <c:v>10.5477574532968</c:v>
                </c:pt>
                <c:pt idx="771">
                  <c:v>10.5614558395998</c:v>
                </c:pt>
                <c:pt idx="772">
                  <c:v>10.5751542259028</c:v>
                </c:pt>
                <c:pt idx="773">
                  <c:v>10.588852612205701</c:v>
                </c:pt>
                <c:pt idx="774">
                  <c:v>10.602550998508701</c:v>
                </c:pt>
                <c:pt idx="775">
                  <c:v>10.616249384811701</c:v>
                </c:pt>
                <c:pt idx="776">
                  <c:v>10.629947771114701</c:v>
                </c:pt>
                <c:pt idx="777">
                  <c:v>10.643646157417701</c:v>
                </c:pt>
                <c:pt idx="778">
                  <c:v>10.657344543720701</c:v>
                </c:pt>
                <c:pt idx="779">
                  <c:v>10.671042930023599</c:v>
                </c:pt>
                <c:pt idx="780">
                  <c:v>10.684741316326599</c:v>
                </c:pt>
                <c:pt idx="781">
                  <c:v>10.698439702629599</c:v>
                </c:pt>
                <c:pt idx="782">
                  <c:v>10.712138088932599</c:v>
                </c:pt>
                <c:pt idx="783">
                  <c:v>10.725836475235599</c:v>
                </c:pt>
                <c:pt idx="784">
                  <c:v>10.739534861538599</c:v>
                </c:pt>
                <c:pt idx="785">
                  <c:v>10.7532332478415</c:v>
                </c:pt>
                <c:pt idx="786">
                  <c:v>10.7669316341445</c:v>
                </c:pt>
                <c:pt idx="787">
                  <c:v>10.7806300204475</c:v>
                </c:pt>
                <c:pt idx="788">
                  <c:v>10.7943284067505</c:v>
                </c:pt>
                <c:pt idx="789">
                  <c:v>10.8080267930535</c:v>
                </c:pt>
                <c:pt idx="790">
                  <c:v>10.821725179356401</c:v>
                </c:pt>
                <c:pt idx="791">
                  <c:v>10.835423565659401</c:v>
                </c:pt>
                <c:pt idx="792">
                  <c:v>10.849121951962401</c:v>
                </c:pt>
                <c:pt idx="793">
                  <c:v>10.862820338265401</c:v>
                </c:pt>
                <c:pt idx="794">
                  <c:v>10.876518724568401</c:v>
                </c:pt>
                <c:pt idx="795">
                  <c:v>10.890217110871401</c:v>
                </c:pt>
                <c:pt idx="796">
                  <c:v>10.9039154971743</c:v>
                </c:pt>
                <c:pt idx="797">
                  <c:v>10.9176138834773</c:v>
                </c:pt>
                <c:pt idx="798">
                  <c:v>10.9313122697803</c:v>
                </c:pt>
                <c:pt idx="799">
                  <c:v>10.9450106560833</c:v>
                </c:pt>
                <c:pt idx="800">
                  <c:v>10.9587090423863</c:v>
                </c:pt>
                <c:pt idx="801">
                  <c:v>10.9724074286893</c:v>
                </c:pt>
                <c:pt idx="802">
                  <c:v>10.9861058149922</c:v>
                </c:pt>
                <c:pt idx="803">
                  <c:v>10.9998042012952</c:v>
                </c:pt>
                <c:pt idx="804">
                  <c:v>11.0135025875982</c:v>
                </c:pt>
                <c:pt idx="805">
                  <c:v>11.0272009739012</c:v>
                </c:pt>
                <c:pt idx="806">
                  <c:v>11.0408993602042</c:v>
                </c:pt>
                <c:pt idx="807">
                  <c:v>11.0545977465072</c:v>
                </c:pt>
                <c:pt idx="808">
                  <c:v>11.068296132810101</c:v>
                </c:pt>
                <c:pt idx="809">
                  <c:v>11.081994519113101</c:v>
                </c:pt>
                <c:pt idx="810">
                  <c:v>11.095692905416101</c:v>
                </c:pt>
                <c:pt idx="811">
                  <c:v>11.109391291719099</c:v>
                </c:pt>
                <c:pt idx="812">
                  <c:v>11.123089678022099</c:v>
                </c:pt>
                <c:pt idx="813">
                  <c:v>11.136788064325099</c:v>
                </c:pt>
                <c:pt idx="814">
                  <c:v>11.150486450628</c:v>
                </c:pt>
                <c:pt idx="815">
                  <c:v>11.164184836931</c:v>
                </c:pt>
                <c:pt idx="816">
                  <c:v>11.177883223234</c:v>
                </c:pt>
                <c:pt idx="817">
                  <c:v>11.191581609537</c:v>
                </c:pt>
                <c:pt idx="818">
                  <c:v>11.20527999584</c:v>
                </c:pt>
                <c:pt idx="819">
                  <c:v>11.218978382143</c:v>
                </c:pt>
                <c:pt idx="820">
                  <c:v>11.2326767684459</c:v>
                </c:pt>
                <c:pt idx="821">
                  <c:v>11.2463751547489</c:v>
                </c:pt>
                <c:pt idx="822">
                  <c:v>11.2600735410519</c:v>
                </c:pt>
                <c:pt idx="823">
                  <c:v>11.2737719273549</c:v>
                </c:pt>
                <c:pt idx="824">
                  <c:v>11.2874703136579</c:v>
                </c:pt>
                <c:pt idx="825">
                  <c:v>11.301168699960799</c:v>
                </c:pt>
                <c:pt idx="826">
                  <c:v>11.314867086263799</c:v>
                </c:pt>
                <c:pt idx="827">
                  <c:v>11.328565472566799</c:v>
                </c:pt>
                <c:pt idx="828">
                  <c:v>11.342263858869799</c:v>
                </c:pt>
                <c:pt idx="829">
                  <c:v>11.355962245172799</c:v>
                </c:pt>
                <c:pt idx="830">
                  <c:v>11.369660631475799</c:v>
                </c:pt>
                <c:pt idx="831">
                  <c:v>11.3833590177787</c:v>
                </c:pt>
                <c:pt idx="832">
                  <c:v>11.3970574040817</c:v>
                </c:pt>
                <c:pt idx="833">
                  <c:v>11.4107557903847</c:v>
                </c:pt>
                <c:pt idx="834">
                  <c:v>11.4244541766877</c:v>
                </c:pt>
                <c:pt idx="835">
                  <c:v>11.4381525629907</c:v>
                </c:pt>
                <c:pt idx="836">
                  <c:v>11.4518509492937</c:v>
                </c:pt>
                <c:pt idx="837">
                  <c:v>11.4655493355966</c:v>
                </c:pt>
                <c:pt idx="838">
                  <c:v>11.479247721899601</c:v>
                </c:pt>
                <c:pt idx="839">
                  <c:v>11.492946108202601</c:v>
                </c:pt>
                <c:pt idx="840">
                  <c:v>11.506644494505601</c:v>
                </c:pt>
                <c:pt idx="841">
                  <c:v>11.520342880808601</c:v>
                </c:pt>
                <c:pt idx="842">
                  <c:v>11.534041267111601</c:v>
                </c:pt>
                <c:pt idx="843">
                  <c:v>11.547739653414499</c:v>
                </c:pt>
                <c:pt idx="844">
                  <c:v>11.561438039717499</c:v>
                </c:pt>
                <c:pt idx="845">
                  <c:v>11.575136426020499</c:v>
                </c:pt>
                <c:pt idx="846">
                  <c:v>11.588834812323499</c:v>
                </c:pt>
                <c:pt idx="847">
                  <c:v>11.602533198626499</c:v>
                </c:pt>
                <c:pt idx="848">
                  <c:v>11.616231584929499</c:v>
                </c:pt>
                <c:pt idx="849">
                  <c:v>11.6299299712324</c:v>
                </c:pt>
                <c:pt idx="850">
                  <c:v>11.6436283575354</c:v>
                </c:pt>
                <c:pt idx="851">
                  <c:v>11.6573267438384</c:v>
                </c:pt>
                <c:pt idx="852">
                  <c:v>11.6710251301414</c:v>
                </c:pt>
                <c:pt idx="853">
                  <c:v>11.6847235164444</c:v>
                </c:pt>
                <c:pt idx="854">
                  <c:v>11.6984219027474</c:v>
                </c:pt>
                <c:pt idx="855">
                  <c:v>11.712120289050301</c:v>
                </c:pt>
                <c:pt idx="856">
                  <c:v>11.725818675353301</c:v>
                </c:pt>
                <c:pt idx="857">
                  <c:v>11.739517061656301</c:v>
                </c:pt>
                <c:pt idx="858">
                  <c:v>11.753215447959301</c:v>
                </c:pt>
                <c:pt idx="859">
                  <c:v>11.766913834262301</c:v>
                </c:pt>
                <c:pt idx="860">
                  <c:v>11.7806122205652</c:v>
                </c:pt>
                <c:pt idx="861">
                  <c:v>11.7943106068682</c:v>
                </c:pt>
                <c:pt idx="862">
                  <c:v>11.8080089931712</c:v>
                </c:pt>
                <c:pt idx="863">
                  <c:v>11.8217073794742</c:v>
                </c:pt>
                <c:pt idx="864">
                  <c:v>11.8354057657772</c:v>
                </c:pt>
                <c:pt idx="865">
                  <c:v>11.8491041520802</c:v>
                </c:pt>
                <c:pt idx="866">
                  <c:v>11.8628025383831</c:v>
                </c:pt>
                <c:pt idx="867">
                  <c:v>11.8765009246861</c:v>
                </c:pt>
                <c:pt idx="868">
                  <c:v>11.8901993109891</c:v>
                </c:pt>
                <c:pt idx="869">
                  <c:v>11.9038976972921</c:v>
                </c:pt>
                <c:pt idx="870">
                  <c:v>11.9175960835951</c:v>
                </c:pt>
                <c:pt idx="871">
                  <c:v>11.9312944698981</c:v>
                </c:pt>
                <c:pt idx="872">
                  <c:v>11.944992856201001</c:v>
                </c:pt>
                <c:pt idx="873">
                  <c:v>11.958691242504001</c:v>
                </c:pt>
                <c:pt idx="874">
                  <c:v>11.972389628807001</c:v>
                </c:pt>
                <c:pt idx="875">
                  <c:v>11.986088015110001</c:v>
                </c:pt>
                <c:pt idx="876">
                  <c:v>11.999786401412999</c:v>
                </c:pt>
                <c:pt idx="877">
                  <c:v>12.013484787715999</c:v>
                </c:pt>
                <c:pt idx="878">
                  <c:v>12.0271831740189</c:v>
                </c:pt>
                <c:pt idx="879">
                  <c:v>12.0408815603219</c:v>
                </c:pt>
                <c:pt idx="880">
                  <c:v>12.0545799466249</c:v>
                </c:pt>
                <c:pt idx="881">
                  <c:v>12.0682783329279</c:v>
                </c:pt>
                <c:pt idx="882">
                  <c:v>12.0819767192309</c:v>
                </c:pt>
                <c:pt idx="883">
                  <c:v>12.0956751055339</c:v>
                </c:pt>
                <c:pt idx="884">
                  <c:v>12.1093734918368</c:v>
                </c:pt>
                <c:pt idx="885">
                  <c:v>12.1230718781398</c:v>
                </c:pt>
                <c:pt idx="886">
                  <c:v>12.1367702644428</c:v>
                </c:pt>
                <c:pt idx="887">
                  <c:v>12.1504686507458</c:v>
                </c:pt>
                <c:pt idx="888">
                  <c:v>12.1641670370488</c:v>
                </c:pt>
                <c:pt idx="889">
                  <c:v>12.177865423351699</c:v>
                </c:pt>
                <c:pt idx="890">
                  <c:v>12.191563809654699</c:v>
                </c:pt>
                <c:pt idx="891">
                  <c:v>12.205262195957699</c:v>
                </c:pt>
                <c:pt idx="892">
                  <c:v>12.218960582260699</c:v>
                </c:pt>
                <c:pt idx="893">
                  <c:v>12.232658968563699</c:v>
                </c:pt>
                <c:pt idx="894">
                  <c:v>12.246357354866699</c:v>
                </c:pt>
                <c:pt idx="895">
                  <c:v>12.2600557411696</c:v>
                </c:pt>
                <c:pt idx="896">
                  <c:v>12.2737541274726</c:v>
                </c:pt>
                <c:pt idx="897">
                  <c:v>12.2874525137756</c:v>
                </c:pt>
                <c:pt idx="898">
                  <c:v>12.3011509000786</c:v>
                </c:pt>
                <c:pt idx="899">
                  <c:v>12.3148492863816</c:v>
                </c:pt>
                <c:pt idx="900">
                  <c:v>12.3285476726846</c:v>
                </c:pt>
                <c:pt idx="901">
                  <c:v>12.3422460589875</c:v>
                </c:pt>
                <c:pt idx="902">
                  <c:v>12.355944445290501</c:v>
                </c:pt>
                <c:pt idx="903">
                  <c:v>12.369642831593501</c:v>
                </c:pt>
                <c:pt idx="904">
                  <c:v>12.383341217896501</c:v>
                </c:pt>
                <c:pt idx="905">
                  <c:v>12.397039604199501</c:v>
                </c:pt>
                <c:pt idx="906">
                  <c:v>12.410737990502501</c:v>
                </c:pt>
                <c:pt idx="907">
                  <c:v>12.424436376805399</c:v>
                </c:pt>
                <c:pt idx="908">
                  <c:v>12.438134763108399</c:v>
                </c:pt>
                <c:pt idx="909">
                  <c:v>12.451833149411399</c:v>
                </c:pt>
                <c:pt idx="910">
                  <c:v>12.465531535714399</c:v>
                </c:pt>
                <c:pt idx="911">
                  <c:v>12.479229922017399</c:v>
                </c:pt>
                <c:pt idx="912">
                  <c:v>12.492928308320399</c:v>
                </c:pt>
                <c:pt idx="913">
                  <c:v>12.5066266946233</c:v>
                </c:pt>
                <c:pt idx="914">
                  <c:v>12.5203250809263</c:v>
                </c:pt>
                <c:pt idx="915">
                  <c:v>12.5340234672293</c:v>
                </c:pt>
                <c:pt idx="916">
                  <c:v>12.5477218535323</c:v>
                </c:pt>
                <c:pt idx="917">
                  <c:v>12.5614202398353</c:v>
                </c:pt>
                <c:pt idx="918">
                  <c:v>12.5751186261383</c:v>
                </c:pt>
                <c:pt idx="919">
                  <c:v>12.588817012441201</c:v>
                </c:pt>
                <c:pt idx="920">
                  <c:v>12.602515398744201</c:v>
                </c:pt>
                <c:pt idx="921">
                  <c:v>12.616213785047201</c:v>
                </c:pt>
                <c:pt idx="922">
                  <c:v>12.629912171350201</c:v>
                </c:pt>
                <c:pt idx="923">
                  <c:v>12.643610557653201</c:v>
                </c:pt>
                <c:pt idx="924">
                  <c:v>12.6573089439561</c:v>
                </c:pt>
                <c:pt idx="925">
                  <c:v>12.6710073302591</c:v>
                </c:pt>
                <c:pt idx="926">
                  <c:v>12.6847057165621</c:v>
                </c:pt>
                <c:pt idx="927">
                  <c:v>12.6984041028651</c:v>
                </c:pt>
                <c:pt idx="928">
                  <c:v>12.7121024891681</c:v>
                </c:pt>
                <c:pt idx="929">
                  <c:v>12.7258008754711</c:v>
                </c:pt>
                <c:pt idx="930">
                  <c:v>12.739499261774</c:v>
                </c:pt>
                <c:pt idx="931">
                  <c:v>12.753197648077</c:v>
                </c:pt>
                <c:pt idx="932">
                  <c:v>12.76689603438</c:v>
                </c:pt>
                <c:pt idx="933">
                  <c:v>12.780594420683</c:v>
                </c:pt>
                <c:pt idx="934">
                  <c:v>12.794292806986</c:v>
                </c:pt>
                <c:pt idx="935">
                  <c:v>12.807991193289</c:v>
                </c:pt>
                <c:pt idx="936">
                  <c:v>12.821689579591901</c:v>
                </c:pt>
                <c:pt idx="937">
                  <c:v>12.835387965894901</c:v>
                </c:pt>
                <c:pt idx="938">
                  <c:v>12.849086352197901</c:v>
                </c:pt>
                <c:pt idx="939">
                  <c:v>12.862784738500901</c:v>
                </c:pt>
                <c:pt idx="940">
                  <c:v>12.876483124803899</c:v>
                </c:pt>
                <c:pt idx="941">
                  <c:v>12.890181511106899</c:v>
                </c:pt>
                <c:pt idx="942">
                  <c:v>12.9038798974098</c:v>
                </c:pt>
                <c:pt idx="943">
                  <c:v>12.9175782837128</c:v>
                </c:pt>
                <c:pt idx="944">
                  <c:v>12.9312766700158</c:v>
                </c:pt>
                <c:pt idx="945">
                  <c:v>12.9449750563188</c:v>
                </c:pt>
                <c:pt idx="946">
                  <c:v>12.9586734426218</c:v>
                </c:pt>
                <c:pt idx="947">
                  <c:v>12.9723718289248</c:v>
                </c:pt>
                <c:pt idx="948">
                  <c:v>12.9860702152277</c:v>
                </c:pt>
                <c:pt idx="949">
                  <c:v>12.9997686015307</c:v>
                </c:pt>
                <c:pt idx="950">
                  <c:v>13.0134669878337</c:v>
                </c:pt>
                <c:pt idx="951">
                  <c:v>13.0271653741367</c:v>
                </c:pt>
                <c:pt idx="952">
                  <c:v>13.0408637604397</c:v>
                </c:pt>
                <c:pt idx="953">
                  <c:v>13.0545621467427</c:v>
                </c:pt>
                <c:pt idx="954">
                  <c:v>13.068260533045599</c:v>
                </c:pt>
                <c:pt idx="955">
                  <c:v>13.081958919348599</c:v>
                </c:pt>
                <c:pt idx="956">
                  <c:v>13.095657305651599</c:v>
                </c:pt>
                <c:pt idx="957">
                  <c:v>13.109355691954599</c:v>
                </c:pt>
                <c:pt idx="958">
                  <c:v>13.123054078257599</c:v>
                </c:pt>
                <c:pt idx="959">
                  <c:v>13.1367524645605</c:v>
                </c:pt>
                <c:pt idx="960">
                  <c:v>13.1504508508635</c:v>
                </c:pt>
                <c:pt idx="961">
                  <c:v>13.1641492371665</c:v>
                </c:pt>
                <c:pt idx="962">
                  <c:v>13.1778476234695</c:v>
                </c:pt>
                <c:pt idx="963">
                  <c:v>13.1915460097725</c:v>
                </c:pt>
                <c:pt idx="964">
                  <c:v>13.2052443960755</c:v>
                </c:pt>
                <c:pt idx="965">
                  <c:v>13.2189427823784</c:v>
                </c:pt>
                <c:pt idx="966">
                  <c:v>13.232641168681401</c:v>
                </c:pt>
                <c:pt idx="967">
                  <c:v>13.246339554984401</c:v>
                </c:pt>
                <c:pt idx="968">
                  <c:v>13.260037941287401</c:v>
                </c:pt>
                <c:pt idx="969">
                  <c:v>13.273736327590401</c:v>
                </c:pt>
                <c:pt idx="970">
                  <c:v>13.287434713893401</c:v>
                </c:pt>
                <c:pt idx="971">
                  <c:v>13.301133100196299</c:v>
                </c:pt>
                <c:pt idx="972">
                  <c:v>13.314831486499299</c:v>
                </c:pt>
                <c:pt idx="973">
                  <c:v>13.328529872802299</c:v>
                </c:pt>
                <c:pt idx="974">
                  <c:v>13.342228259105299</c:v>
                </c:pt>
                <c:pt idx="975">
                  <c:v>13.355926645408299</c:v>
                </c:pt>
                <c:pt idx="976">
                  <c:v>13.369625031711299</c:v>
                </c:pt>
                <c:pt idx="977">
                  <c:v>13.3833234180142</c:v>
                </c:pt>
                <c:pt idx="978">
                  <c:v>13.3970218043172</c:v>
                </c:pt>
                <c:pt idx="979">
                  <c:v>13.4107201906202</c:v>
                </c:pt>
                <c:pt idx="980">
                  <c:v>13.4244185769232</c:v>
                </c:pt>
                <c:pt idx="981">
                  <c:v>13.4381169632262</c:v>
                </c:pt>
                <c:pt idx="982">
                  <c:v>13.4518153495292</c:v>
                </c:pt>
                <c:pt idx="983">
                  <c:v>13.465513735832101</c:v>
                </c:pt>
                <c:pt idx="984">
                  <c:v>13.479212122135101</c:v>
                </c:pt>
                <c:pt idx="985">
                  <c:v>13.492910508438101</c:v>
                </c:pt>
                <c:pt idx="986">
                  <c:v>13.506608894741101</c:v>
                </c:pt>
                <c:pt idx="987">
                  <c:v>13.520307281044101</c:v>
                </c:pt>
                <c:pt idx="988">
                  <c:v>13.534005667347101</c:v>
                </c:pt>
                <c:pt idx="989">
                  <c:v>13.54770405365</c:v>
                </c:pt>
                <c:pt idx="990">
                  <c:v>13.561402439953</c:v>
                </c:pt>
                <c:pt idx="991">
                  <c:v>13.575100826256</c:v>
                </c:pt>
                <c:pt idx="992">
                  <c:v>13.588799212559</c:v>
                </c:pt>
                <c:pt idx="993">
                  <c:v>13.602497598862</c:v>
                </c:pt>
                <c:pt idx="994">
                  <c:v>13.6161959851649</c:v>
                </c:pt>
                <c:pt idx="995">
                  <c:v>13.6298943714679</c:v>
                </c:pt>
                <c:pt idx="996">
                  <c:v>13.6435927577709</c:v>
                </c:pt>
                <c:pt idx="997">
                  <c:v>13.6572911440739</c:v>
                </c:pt>
                <c:pt idx="998">
                  <c:v>13.6709895303769</c:v>
                </c:pt>
                <c:pt idx="999">
                  <c:v>13.6846879166799</c:v>
                </c:pt>
                <c:pt idx="1000">
                  <c:v>13.698386302982801</c:v>
                </c:pt>
                <c:pt idx="1001">
                  <c:v>13.712084689285801</c:v>
                </c:pt>
                <c:pt idx="1002">
                  <c:v>13.725783075588801</c:v>
                </c:pt>
                <c:pt idx="1003">
                  <c:v>13.739481461891801</c:v>
                </c:pt>
                <c:pt idx="1004">
                  <c:v>13.753179848194801</c:v>
                </c:pt>
                <c:pt idx="1005">
                  <c:v>13.766878234497799</c:v>
                </c:pt>
                <c:pt idx="1006">
                  <c:v>13.7805766208007</c:v>
                </c:pt>
                <c:pt idx="1007">
                  <c:v>13.7942750071037</c:v>
                </c:pt>
                <c:pt idx="1008">
                  <c:v>13.8079733934067</c:v>
                </c:pt>
                <c:pt idx="1009">
                  <c:v>13.8216717797097</c:v>
                </c:pt>
                <c:pt idx="1010">
                  <c:v>13.8353701660127</c:v>
                </c:pt>
                <c:pt idx="1011">
                  <c:v>13.8490685523157</c:v>
                </c:pt>
                <c:pt idx="1012">
                  <c:v>13.8627669386186</c:v>
                </c:pt>
                <c:pt idx="1013">
                  <c:v>13.8764653249216</c:v>
                </c:pt>
                <c:pt idx="1014">
                  <c:v>13.8901637112246</c:v>
                </c:pt>
                <c:pt idx="1015">
                  <c:v>13.9038620975276</c:v>
                </c:pt>
                <c:pt idx="1016">
                  <c:v>13.9175604838306</c:v>
                </c:pt>
                <c:pt idx="1017">
                  <c:v>13.9312588701336</c:v>
                </c:pt>
                <c:pt idx="1018">
                  <c:v>13.944957256436499</c:v>
                </c:pt>
                <c:pt idx="1019">
                  <c:v>13.958655642739499</c:v>
                </c:pt>
                <c:pt idx="1020">
                  <c:v>13.972354029042499</c:v>
                </c:pt>
                <c:pt idx="1021">
                  <c:v>13.986052415345499</c:v>
                </c:pt>
                <c:pt idx="1022">
                  <c:v>13.999750801648499</c:v>
                </c:pt>
                <c:pt idx="1023">
                  <c:v>14.0134491879514</c:v>
                </c:pt>
                <c:pt idx="1024">
                  <c:v>14.0271475742544</c:v>
                </c:pt>
                <c:pt idx="1025">
                  <c:v>14.0408459605574</c:v>
                </c:pt>
                <c:pt idx="1026">
                  <c:v>14.0545443468604</c:v>
                </c:pt>
                <c:pt idx="1027">
                  <c:v>14.0682427331634</c:v>
                </c:pt>
                <c:pt idx="1028">
                  <c:v>14.0819411194664</c:v>
                </c:pt>
                <c:pt idx="1029">
                  <c:v>14.0956395057693</c:v>
                </c:pt>
                <c:pt idx="1030">
                  <c:v>14.1093378920723</c:v>
                </c:pt>
                <c:pt idx="1031">
                  <c:v>14.123036278375301</c:v>
                </c:pt>
                <c:pt idx="1032">
                  <c:v>14.136734664678301</c:v>
                </c:pt>
                <c:pt idx="1033">
                  <c:v>14.150433050981301</c:v>
                </c:pt>
                <c:pt idx="1034">
                  <c:v>14.164131437284301</c:v>
                </c:pt>
                <c:pt idx="1035">
                  <c:v>14.177829823587199</c:v>
                </c:pt>
                <c:pt idx="1036">
                  <c:v>14.191528209890199</c:v>
                </c:pt>
                <c:pt idx="1037">
                  <c:v>14.205226596193199</c:v>
                </c:pt>
                <c:pt idx="1038">
                  <c:v>14.218924982496199</c:v>
                </c:pt>
                <c:pt idx="1039">
                  <c:v>14.232623368799199</c:v>
                </c:pt>
                <c:pt idx="1040">
                  <c:v>14.246321755102199</c:v>
                </c:pt>
                <c:pt idx="1041">
                  <c:v>14.2600201414051</c:v>
                </c:pt>
                <c:pt idx="1042">
                  <c:v>14.2737185277081</c:v>
                </c:pt>
                <c:pt idx="1043">
                  <c:v>14.2874169140111</c:v>
                </c:pt>
                <c:pt idx="1044">
                  <c:v>14.3011153003141</c:v>
                </c:pt>
                <c:pt idx="1045">
                  <c:v>14.3148136866171</c:v>
                </c:pt>
                <c:pt idx="1046">
                  <c:v>14.3285120729201</c:v>
                </c:pt>
                <c:pt idx="1047">
                  <c:v>14.342210459223001</c:v>
                </c:pt>
                <c:pt idx="1048">
                  <c:v>14.355908845526001</c:v>
                </c:pt>
                <c:pt idx="1049">
                  <c:v>14.369607231829001</c:v>
                </c:pt>
                <c:pt idx="1050">
                  <c:v>14.383305618132001</c:v>
                </c:pt>
                <c:pt idx="1051">
                  <c:v>14.397004004435001</c:v>
                </c:pt>
                <c:pt idx="1052">
                  <c:v>14.410702390738001</c:v>
                </c:pt>
                <c:pt idx="1053">
                  <c:v>14.4244007770409</c:v>
                </c:pt>
                <c:pt idx="1054">
                  <c:v>14.4380991633439</c:v>
                </c:pt>
                <c:pt idx="1055">
                  <c:v>14.4517975496469</c:v>
                </c:pt>
                <c:pt idx="1056">
                  <c:v>14.4654959359499</c:v>
                </c:pt>
                <c:pt idx="1057">
                  <c:v>14.4791943222529</c:v>
                </c:pt>
                <c:pt idx="1058">
                  <c:v>14.4928927085558</c:v>
                </c:pt>
                <c:pt idx="1059">
                  <c:v>14.5065910948588</c:v>
                </c:pt>
                <c:pt idx="1060">
                  <c:v>14.5202894811618</c:v>
                </c:pt>
                <c:pt idx="1061">
                  <c:v>14.5339878674648</c:v>
                </c:pt>
                <c:pt idx="1062">
                  <c:v>14.5476862537678</c:v>
                </c:pt>
                <c:pt idx="1063">
                  <c:v>14.5613846400708</c:v>
                </c:pt>
                <c:pt idx="1064">
                  <c:v>14.575083026373701</c:v>
                </c:pt>
                <c:pt idx="1065">
                  <c:v>14.588781412676701</c:v>
                </c:pt>
                <c:pt idx="1066">
                  <c:v>14.602479798979701</c:v>
                </c:pt>
                <c:pt idx="1067">
                  <c:v>14.616178185282701</c:v>
                </c:pt>
                <c:pt idx="1068">
                  <c:v>14.629876571585701</c:v>
                </c:pt>
                <c:pt idx="1069">
                  <c:v>14.643574957888699</c:v>
                </c:pt>
                <c:pt idx="1070">
                  <c:v>14.6572733441916</c:v>
                </c:pt>
                <c:pt idx="1071">
                  <c:v>14.6709717304946</c:v>
                </c:pt>
                <c:pt idx="1072">
                  <c:v>14.6846701167976</c:v>
                </c:pt>
                <c:pt idx="1073">
                  <c:v>14.6983685031006</c:v>
                </c:pt>
                <c:pt idx="1074">
                  <c:v>14.7120668894036</c:v>
                </c:pt>
                <c:pt idx="1075">
                  <c:v>14.7257652757066</c:v>
                </c:pt>
                <c:pt idx="1076">
                  <c:v>14.7394636620095</c:v>
                </c:pt>
                <c:pt idx="1077">
                  <c:v>14.7531620483125</c:v>
                </c:pt>
                <c:pt idx="1078">
                  <c:v>14.7668604346155</c:v>
                </c:pt>
                <c:pt idx="1079">
                  <c:v>14.7805588209185</c:v>
                </c:pt>
                <c:pt idx="1080">
                  <c:v>14.7942572072215</c:v>
                </c:pt>
                <c:pt idx="1081">
                  <c:v>14.8079555935245</c:v>
                </c:pt>
                <c:pt idx="1082">
                  <c:v>14.821653979827399</c:v>
                </c:pt>
                <c:pt idx="1083">
                  <c:v>14.835352366130399</c:v>
                </c:pt>
                <c:pt idx="1084">
                  <c:v>14.849050752433399</c:v>
                </c:pt>
                <c:pt idx="1085">
                  <c:v>14.862749138736399</c:v>
                </c:pt>
                <c:pt idx="1086">
                  <c:v>14.876447525039399</c:v>
                </c:pt>
                <c:pt idx="1087">
                  <c:v>14.890145911342399</c:v>
                </c:pt>
                <c:pt idx="1088">
                  <c:v>14.9038442976453</c:v>
                </c:pt>
                <c:pt idx="1089">
                  <c:v>14.9175426839483</c:v>
                </c:pt>
                <c:pt idx="1090">
                  <c:v>14.9312410702513</c:v>
                </c:pt>
                <c:pt idx="1091">
                  <c:v>14.9449394565543</c:v>
                </c:pt>
                <c:pt idx="1092">
                  <c:v>14.9586378428573</c:v>
                </c:pt>
                <c:pt idx="1093">
                  <c:v>14.9723362291602</c:v>
                </c:pt>
                <c:pt idx="1094">
                  <c:v>14.9860346154632</c:v>
                </c:pt>
                <c:pt idx="1095">
                  <c:v>14.999733001766201</c:v>
                </c:pt>
                <c:pt idx="1096">
                  <c:v>15.013431388069201</c:v>
                </c:pt>
                <c:pt idx="1097">
                  <c:v>15.027129774372201</c:v>
                </c:pt>
                <c:pt idx="1098">
                  <c:v>15.040828160675201</c:v>
                </c:pt>
                <c:pt idx="1099">
                  <c:v>15.054526546978099</c:v>
                </c:pt>
                <c:pt idx="1100">
                  <c:v>15.068224933281099</c:v>
                </c:pt>
                <c:pt idx="1101">
                  <c:v>15.081923319584099</c:v>
                </c:pt>
                <c:pt idx="1102">
                  <c:v>15.095621705887099</c:v>
                </c:pt>
                <c:pt idx="1103">
                  <c:v>15.109320092190099</c:v>
                </c:pt>
                <c:pt idx="1104">
                  <c:v>15.123018478493099</c:v>
                </c:pt>
                <c:pt idx="1105">
                  <c:v>15.136716864796</c:v>
                </c:pt>
                <c:pt idx="1106">
                  <c:v>15.150415251099</c:v>
                </c:pt>
                <c:pt idx="1107">
                  <c:v>15.164113637402</c:v>
                </c:pt>
                <c:pt idx="1108">
                  <c:v>15.177812023705</c:v>
                </c:pt>
                <c:pt idx="1109">
                  <c:v>15.191510410008</c:v>
                </c:pt>
                <c:pt idx="1110">
                  <c:v>15.205208796311</c:v>
                </c:pt>
                <c:pt idx="1111">
                  <c:v>15.218907182613901</c:v>
                </c:pt>
                <c:pt idx="1112">
                  <c:v>15.232605568916901</c:v>
                </c:pt>
                <c:pt idx="1113">
                  <c:v>15.246303955219901</c:v>
                </c:pt>
                <c:pt idx="1114">
                  <c:v>15.260002341522901</c:v>
                </c:pt>
                <c:pt idx="1115">
                  <c:v>15.273700727825901</c:v>
                </c:pt>
                <c:pt idx="1116">
                  <c:v>15.287399114128901</c:v>
                </c:pt>
                <c:pt idx="1117">
                  <c:v>15.3010975004318</c:v>
                </c:pt>
                <c:pt idx="1118">
                  <c:v>15.3147958867348</c:v>
                </c:pt>
                <c:pt idx="1119">
                  <c:v>15.3284942730378</c:v>
                </c:pt>
                <c:pt idx="1120">
                  <c:v>15.3421926593408</c:v>
                </c:pt>
                <c:pt idx="1121">
                  <c:v>15.3558910456438</c:v>
                </c:pt>
                <c:pt idx="1122">
                  <c:v>15.3695894319468</c:v>
                </c:pt>
                <c:pt idx="1123">
                  <c:v>15.3832878182497</c:v>
                </c:pt>
                <c:pt idx="1124">
                  <c:v>15.3969862045527</c:v>
                </c:pt>
                <c:pt idx="1125">
                  <c:v>15.4106845908557</c:v>
                </c:pt>
                <c:pt idx="1126">
                  <c:v>15.4243829771587</c:v>
                </c:pt>
                <c:pt idx="1127">
                  <c:v>15.4380813634617</c:v>
                </c:pt>
                <c:pt idx="1128">
                  <c:v>15.451779749764601</c:v>
                </c:pt>
                <c:pt idx="1129">
                  <c:v>15.465478136067601</c:v>
                </c:pt>
                <c:pt idx="1130">
                  <c:v>15.479176522370601</c:v>
                </c:pt>
                <c:pt idx="1131">
                  <c:v>15.492874908673601</c:v>
                </c:pt>
                <c:pt idx="1132">
                  <c:v>15.506573294976601</c:v>
                </c:pt>
                <c:pt idx="1133">
                  <c:v>15.520271681279601</c:v>
                </c:pt>
                <c:pt idx="1134">
                  <c:v>15.5339700675825</c:v>
                </c:pt>
                <c:pt idx="1135">
                  <c:v>15.5476684538855</c:v>
                </c:pt>
                <c:pt idx="1136">
                  <c:v>15.5613668401885</c:v>
                </c:pt>
                <c:pt idx="1137">
                  <c:v>15.5750652264915</c:v>
                </c:pt>
                <c:pt idx="1138">
                  <c:v>15.5887636127945</c:v>
                </c:pt>
                <c:pt idx="1139">
                  <c:v>15.6024619990975</c:v>
                </c:pt>
                <c:pt idx="1140">
                  <c:v>15.6161603854004</c:v>
                </c:pt>
                <c:pt idx="1141">
                  <c:v>15.6298587717034</c:v>
                </c:pt>
                <c:pt idx="1142">
                  <c:v>15.6435571580064</c:v>
                </c:pt>
                <c:pt idx="1143">
                  <c:v>15.6572555443094</c:v>
                </c:pt>
                <c:pt idx="1144">
                  <c:v>15.6709539306124</c:v>
                </c:pt>
                <c:pt idx="1145">
                  <c:v>15.6846523169154</c:v>
                </c:pt>
                <c:pt idx="1146">
                  <c:v>15.698350703218299</c:v>
                </c:pt>
                <c:pt idx="1147">
                  <c:v>15.712049089521299</c:v>
                </c:pt>
                <c:pt idx="1148">
                  <c:v>15.725747475824299</c:v>
                </c:pt>
                <c:pt idx="1149">
                  <c:v>15.739445862127299</c:v>
                </c:pt>
                <c:pt idx="1150">
                  <c:v>15.753144248430299</c:v>
                </c:pt>
                <c:pt idx="1151">
                  <c:v>15.766842634733299</c:v>
                </c:pt>
                <c:pt idx="1152">
                  <c:v>15.7805410210362</c:v>
                </c:pt>
                <c:pt idx="1153">
                  <c:v>15.7942394073392</c:v>
                </c:pt>
                <c:pt idx="1154">
                  <c:v>15.8079377936422</c:v>
                </c:pt>
                <c:pt idx="1155">
                  <c:v>15.8216361799452</c:v>
                </c:pt>
                <c:pt idx="1156">
                  <c:v>15.8353345662482</c:v>
                </c:pt>
                <c:pt idx="1157">
                  <c:v>15.8490329525512</c:v>
                </c:pt>
                <c:pt idx="1158">
                  <c:v>15.8627313388541</c:v>
                </c:pt>
                <c:pt idx="1159">
                  <c:v>15.8764297251571</c:v>
                </c:pt>
                <c:pt idx="1160">
                  <c:v>15.890128111460101</c:v>
                </c:pt>
                <c:pt idx="1161">
                  <c:v>15.903826497763101</c:v>
                </c:pt>
                <c:pt idx="1162">
                  <c:v>15.917524884066101</c:v>
                </c:pt>
                <c:pt idx="1163">
                  <c:v>15.931223270368999</c:v>
                </c:pt>
                <c:pt idx="1164">
                  <c:v>15.944921656671999</c:v>
                </c:pt>
                <c:pt idx="1165">
                  <c:v>15.958620042974999</c:v>
                </c:pt>
                <c:pt idx="1166">
                  <c:v>15.972318429277999</c:v>
                </c:pt>
                <c:pt idx="1167">
                  <c:v>15.986016815580999</c:v>
                </c:pt>
                <c:pt idx="1168">
                  <c:v>15.999715201883999</c:v>
                </c:pt>
                <c:pt idx="1169">
                  <c:v>16.0134135881869</c:v>
                </c:pt>
                <c:pt idx="1170">
                  <c:v>16.027111974489902</c:v>
                </c:pt>
                <c:pt idx="1171">
                  <c:v>16.0408103607929</c:v>
                </c:pt>
                <c:pt idx="1172">
                  <c:v>16.054508747095898</c:v>
                </c:pt>
                <c:pt idx="1173">
                  <c:v>16.0682071333989</c:v>
                </c:pt>
                <c:pt idx="1174">
                  <c:v>16.081905519701898</c:v>
                </c:pt>
                <c:pt idx="1175">
                  <c:v>16.095603906004801</c:v>
                </c:pt>
                <c:pt idx="1176">
                  <c:v>16.109302292307799</c:v>
                </c:pt>
                <c:pt idx="1177">
                  <c:v>16.123000678610801</c:v>
                </c:pt>
                <c:pt idx="1178">
                  <c:v>16.136699064913799</c:v>
                </c:pt>
                <c:pt idx="1179">
                  <c:v>16.150397451216801</c:v>
                </c:pt>
                <c:pt idx="1180">
                  <c:v>16.164095837519799</c:v>
                </c:pt>
                <c:pt idx="1181">
                  <c:v>16.177794223822701</c:v>
                </c:pt>
                <c:pt idx="1182">
                  <c:v>16.1914926101257</c:v>
                </c:pt>
                <c:pt idx="1183">
                  <c:v>16.205190996428701</c:v>
                </c:pt>
                <c:pt idx="1184">
                  <c:v>16.2188893827317</c:v>
                </c:pt>
                <c:pt idx="1185">
                  <c:v>16.232587769034701</c:v>
                </c:pt>
                <c:pt idx="1186">
                  <c:v>16.2462861553377</c:v>
                </c:pt>
                <c:pt idx="1187">
                  <c:v>16.259984541640598</c:v>
                </c:pt>
                <c:pt idx="1188">
                  <c:v>16.2736829279436</c:v>
                </c:pt>
                <c:pt idx="1189">
                  <c:v>16.287381314246598</c:v>
                </c:pt>
                <c:pt idx="1190">
                  <c:v>16.3010797005496</c:v>
                </c:pt>
                <c:pt idx="1191">
                  <c:v>16.314778086852598</c:v>
                </c:pt>
                <c:pt idx="1192">
                  <c:v>16.3284764731556</c:v>
                </c:pt>
                <c:pt idx="1193">
                  <c:v>16.342174859458499</c:v>
                </c:pt>
                <c:pt idx="1194">
                  <c:v>16.355873245761501</c:v>
                </c:pt>
                <c:pt idx="1195">
                  <c:v>16.369571632064499</c:v>
                </c:pt>
                <c:pt idx="1196">
                  <c:v>16.383270018367501</c:v>
                </c:pt>
                <c:pt idx="1197">
                  <c:v>16.396968404670499</c:v>
                </c:pt>
                <c:pt idx="1198">
                  <c:v>16.410666790973401</c:v>
                </c:pt>
                <c:pt idx="1199">
                  <c:v>16.4243651772764</c:v>
                </c:pt>
                <c:pt idx="1200">
                  <c:v>16.438063563579401</c:v>
                </c:pt>
                <c:pt idx="1201">
                  <c:v>16.4517619498824</c:v>
                </c:pt>
                <c:pt idx="1202">
                  <c:v>16.465460336185402</c:v>
                </c:pt>
                <c:pt idx="1203">
                  <c:v>16.4791587224884</c:v>
                </c:pt>
                <c:pt idx="1204">
                  <c:v>16.492857108791299</c:v>
                </c:pt>
                <c:pt idx="1205">
                  <c:v>16.5065554950943</c:v>
                </c:pt>
                <c:pt idx="1206">
                  <c:v>16.520253881397299</c:v>
                </c:pt>
                <c:pt idx="1207">
                  <c:v>16.5339522677003</c:v>
                </c:pt>
                <c:pt idx="1208">
                  <c:v>16.547650654003299</c:v>
                </c:pt>
                <c:pt idx="1209">
                  <c:v>16.5613490403063</c:v>
                </c:pt>
                <c:pt idx="1210">
                  <c:v>16.575047426609199</c:v>
                </c:pt>
                <c:pt idx="1211">
                  <c:v>16.588745812912201</c:v>
                </c:pt>
                <c:pt idx="1212">
                  <c:v>16.602444199215199</c:v>
                </c:pt>
                <c:pt idx="1213">
                  <c:v>16.616142585518201</c:v>
                </c:pt>
                <c:pt idx="1214">
                  <c:v>16.629840971821199</c:v>
                </c:pt>
                <c:pt idx="1215">
                  <c:v>16.643539358124201</c:v>
                </c:pt>
                <c:pt idx="1216">
                  <c:v>16.6572377444271</c:v>
                </c:pt>
                <c:pt idx="1217">
                  <c:v>16.670936130730102</c:v>
                </c:pt>
                <c:pt idx="1218">
                  <c:v>16.6846345170331</c:v>
                </c:pt>
                <c:pt idx="1219">
                  <c:v>16.698332903336102</c:v>
                </c:pt>
                <c:pt idx="1220">
                  <c:v>16.7120312896391</c:v>
                </c:pt>
                <c:pt idx="1221">
                  <c:v>16.725729675942102</c:v>
                </c:pt>
                <c:pt idx="1222">
                  <c:v>16.739428062245</c:v>
                </c:pt>
                <c:pt idx="1223">
                  <c:v>16.753126448547999</c:v>
                </c:pt>
                <c:pt idx="1224">
                  <c:v>16.766824834851001</c:v>
                </c:pt>
                <c:pt idx="1225">
                  <c:v>16.780523221153999</c:v>
                </c:pt>
                <c:pt idx="1226">
                  <c:v>16.794221607457001</c:v>
                </c:pt>
                <c:pt idx="1227">
                  <c:v>16.807919993759899</c:v>
                </c:pt>
                <c:pt idx="1228">
                  <c:v>16.821618380062901</c:v>
                </c:pt>
                <c:pt idx="1229">
                  <c:v>16.835316766365899</c:v>
                </c:pt>
                <c:pt idx="1230">
                  <c:v>16.849015152668901</c:v>
                </c:pt>
                <c:pt idx="1231">
                  <c:v>16.862713538971899</c:v>
                </c:pt>
                <c:pt idx="1232">
                  <c:v>16.876411925274901</c:v>
                </c:pt>
                <c:pt idx="1233">
                  <c:v>16.8901103115778</c:v>
                </c:pt>
                <c:pt idx="1234">
                  <c:v>16.903808697880802</c:v>
                </c:pt>
                <c:pt idx="1235">
                  <c:v>16.9175070841838</c:v>
                </c:pt>
                <c:pt idx="1236">
                  <c:v>16.931205470486798</c:v>
                </c:pt>
                <c:pt idx="1237">
                  <c:v>16.9449038567898</c:v>
                </c:pt>
                <c:pt idx="1238">
                  <c:v>16.958602243092798</c:v>
                </c:pt>
                <c:pt idx="1239">
                  <c:v>16.972300629395701</c:v>
                </c:pt>
                <c:pt idx="1240">
                  <c:v>16.985999015698699</c:v>
                </c:pt>
                <c:pt idx="1241">
                  <c:v>16.999697402001701</c:v>
                </c:pt>
                <c:pt idx="1242">
                  <c:v>17.013395788304699</c:v>
                </c:pt>
                <c:pt idx="1243">
                  <c:v>17.027094174607701</c:v>
                </c:pt>
                <c:pt idx="1244">
                  <c:v>17.040792560910699</c:v>
                </c:pt>
                <c:pt idx="1245">
                  <c:v>17.054490947213601</c:v>
                </c:pt>
                <c:pt idx="1246">
                  <c:v>17.0681893335166</c:v>
                </c:pt>
                <c:pt idx="1247">
                  <c:v>17.081887719819601</c:v>
                </c:pt>
                <c:pt idx="1248">
                  <c:v>17.0955861061226</c:v>
                </c:pt>
                <c:pt idx="1249">
                  <c:v>17.109284492425601</c:v>
                </c:pt>
                <c:pt idx="1250">
                  <c:v>17.1229828787286</c:v>
                </c:pt>
                <c:pt idx="1251">
                  <c:v>17.136681265031498</c:v>
                </c:pt>
                <c:pt idx="1252">
                  <c:v>17.1503796513345</c:v>
                </c:pt>
                <c:pt idx="1253">
                  <c:v>17.164078037637498</c:v>
                </c:pt>
                <c:pt idx="1254">
                  <c:v>17.1777764239405</c:v>
                </c:pt>
                <c:pt idx="1255">
                  <c:v>17.191474810243498</c:v>
                </c:pt>
                <c:pt idx="1256">
                  <c:v>17.2051731965465</c:v>
                </c:pt>
                <c:pt idx="1257">
                  <c:v>17.218871582849399</c:v>
                </c:pt>
                <c:pt idx="1258">
                  <c:v>17.232569969152401</c:v>
                </c:pt>
                <c:pt idx="1259">
                  <c:v>17.246268355455399</c:v>
                </c:pt>
                <c:pt idx="1260">
                  <c:v>17.259966741758401</c:v>
                </c:pt>
                <c:pt idx="1261">
                  <c:v>17.273665128061399</c:v>
                </c:pt>
                <c:pt idx="1262">
                  <c:v>17.287363514364401</c:v>
                </c:pt>
                <c:pt idx="1263">
                  <c:v>17.3010619006673</c:v>
                </c:pt>
                <c:pt idx="1264">
                  <c:v>17.314760286970301</c:v>
                </c:pt>
                <c:pt idx="1265">
                  <c:v>17.3284586732733</c:v>
                </c:pt>
                <c:pt idx="1266">
                  <c:v>17.342157059576301</c:v>
                </c:pt>
                <c:pt idx="1267">
                  <c:v>17.3558554458793</c:v>
                </c:pt>
                <c:pt idx="1268">
                  <c:v>17.369553832182199</c:v>
                </c:pt>
                <c:pt idx="1269">
                  <c:v>17.3832522184852</c:v>
                </c:pt>
                <c:pt idx="1270">
                  <c:v>17.396950604788199</c:v>
                </c:pt>
                <c:pt idx="1271">
                  <c:v>17.4106489910912</c:v>
                </c:pt>
                <c:pt idx="1272">
                  <c:v>17.424347377394199</c:v>
                </c:pt>
                <c:pt idx="1273">
                  <c:v>17.4380457636972</c:v>
                </c:pt>
                <c:pt idx="1274">
                  <c:v>17.451744150000099</c:v>
                </c:pt>
                <c:pt idx="1275">
                  <c:v>17.465442536303101</c:v>
                </c:pt>
                <c:pt idx="1276">
                  <c:v>17.479140922606099</c:v>
                </c:pt>
                <c:pt idx="1277">
                  <c:v>17.492839308909101</c:v>
                </c:pt>
                <c:pt idx="1278">
                  <c:v>17.506537695212099</c:v>
                </c:pt>
                <c:pt idx="1279">
                  <c:v>17.520236081515101</c:v>
                </c:pt>
                <c:pt idx="1280">
                  <c:v>17.533934467818</c:v>
                </c:pt>
                <c:pt idx="1281">
                  <c:v>17.547632854121002</c:v>
                </c:pt>
                <c:pt idx="1282">
                  <c:v>17.561331240424</c:v>
                </c:pt>
                <c:pt idx="1283">
                  <c:v>17.575029626727002</c:v>
                </c:pt>
                <c:pt idx="1284">
                  <c:v>17.58872801303</c:v>
                </c:pt>
                <c:pt idx="1285">
                  <c:v>17.602426399333002</c:v>
                </c:pt>
                <c:pt idx="1286">
                  <c:v>17.6161247856359</c:v>
                </c:pt>
                <c:pt idx="1287">
                  <c:v>17.629823171938899</c:v>
                </c:pt>
                <c:pt idx="1288">
                  <c:v>17.6435215582419</c:v>
                </c:pt>
                <c:pt idx="1289">
                  <c:v>17.657219944544899</c:v>
                </c:pt>
                <c:pt idx="1290">
                  <c:v>17.670918330847901</c:v>
                </c:pt>
                <c:pt idx="1291">
                  <c:v>17.684616717150899</c:v>
                </c:pt>
                <c:pt idx="1292">
                  <c:v>17.698315103453801</c:v>
                </c:pt>
                <c:pt idx="1293">
                  <c:v>17.712013489756799</c:v>
                </c:pt>
                <c:pt idx="1294">
                  <c:v>17.725711876059801</c:v>
                </c:pt>
                <c:pt idx="1295">
                  <c:v>17.739410262362799</c:v>
                </c:pt>
                <c:pt idx="1296">
                  <c:v>17.753108648665801</c:v>
                </c:pt>
                <c:pt idx="1297">
                  <c:v>17.766807034968799</c:v>
                </c:pt>
                <c:pt idx="1298">
                  <c:v>17.780505421271702</c:v>
                </c:pt>
                <c:pt idx="1299">
                  <c:v>17.7942038075747</c:v>
                </c:pt>
                <c:pt idx="1300">
                  <c:v>17.807902193877698</c:v>
                </c:pt>
                <c:pt idx="1301">
                  <c:v>17.8216005801807</c:v>
                </c:pt>
                <c:pt idx="1302">
                  <c:v>17.835298966483698</c:v>
                </c:pt>
                <c:pt idx="1303">
                  <c:v>17.848997352786601</c:v>
                </c:pt>
                <c:pt idx="1304">
                  <c:v>17.862695739089599</c:v>
                </c:pt>
                <c:pt idx="1305">
                  <c:v>17.876394125392601</c:v>
                </c:pt>
                <c:pt idx="1306">
                  <c:v>17.890092511695599</c:v>
                </c:pt>
                <c:pt idx="1307">
                  <c:v>17.903790897998601</c:v>
                </c:pt>
                <c:pt idx="1308">
                  <c:v>17.917489284301599</c:v>
                </c:pt>
                <c:pt idx="1309">
                  <c:v>17.931187670604501</c:v>
                </c:pt>
                <c:pt idx="1310">
                  <c:v>17.944886056907499</c:v>
                </c:pt>
                <c:pt idx="1311">
                  <c:v>17.958584443210501</c:v>
                </c:pt>
                <c:pt idx="1312">
                  <c:v>17.9722828295135</c:v>
                </c:pt>
                <c:pt idx="1313">
                  <c:v>17.985981215816501</c:v>
                </c:pt>
                <c:pt idx="1314">
                  <c:v>17.9996796021195</c:v>
                </c:pt>
                <c:pt idx="1315">
                  <c:v>18.013377988422398</c:v>
                </c:pt>
                <c:pt idx="1316">
                  <c:v>18.0270763747254</c:v>
                </c:pt>
                <c:pt idx="1317">
                  <c:v>18.040774761028398</c:v>
                </c:pt>
                <c:pt idx="1318">
                  <c:v>18.0544731473314</c:v>
                </c:pt>
                <c:pt idx="1319">
                  <c:v>18.068171533634398</c:v>
                </c:pt>
                <c:pt idx="1320">
                  <c:v>18.0818699199374</c:v>
                </c:pt>
                <c:pt idx="1321">
                  <c:v>18.095568306240299</c:v>
                </c:pt>
                <c:pt idx="1322">
                  <c:v>18.109266692543301</c:v>
                </c:pt>
                <c:pt idx="1323">
                  <c:v>18.122965078846299</c:v>
                </c:pt>
                <c:pt idx="1324">
                  <c:v>18.136663465149301</c:v>
                </c:pt>
                <c:pt idx="1325">
                  <c:v>18.150361851452299</c:v>
                </c:pt>
                <c:pt idx="1326">
                  <c:v>18.164060237755301</c:v>
                </c:pt>
                <c:pt idx="1327">
                  <c:v>18.1777586240582</c:v>
                </c:pt>
                <c:pt idx="1328">
                  <c:v>18.191457010361201</c:v>
                </c:pt>
                <c:pt idx="1329">
                  <c:v>18.2051553966642</c:v>
                </c:pt>
                <c:pt idx="1330">
                  <c:v>18.218853782967201</c:v>
                </c:pt>
                <c:pt idx="1331">
                  <c:v>18.2325521692702</c:v>
                </c:pt>
                <c:pt idx="1332">
                  <c:v>18.246250555573098</c:v>
                </c:pt>
                <c:pt idx="1333">
                  <c:v>18.2599489418761</c:v>
                </c:pt>
                <c:pt idx="1334">
                  <c:v>18.273647328179099</c:v>
                </c:pt>
                <c:pt idx="1335">
                  <c:v>18.2873457144821</c:v>
                </c:pt>
                <c:pt idx="1336">
                  <c:v>18.301044100785099</c:v>
                </c:pt>
                <c:pt idx="1337">
                  <c:v>18.3147424870881</c:v>
                </c:pt>
                <c:pt idx="1338">
                  <c:v>18.328440873390999</c:v>
                </c:pt>
                <c:pt idx="1339">
                  <c:v>18.342139259694001</c:v>
                </c:pt>
                <c:pt idx="1340">
                  <c:v>18.355837645996999</c:v>
                </c:pt>
                <c:pt idx="1341">
                  <c:v>18.369536032300001</c:v>
                </c:pt>
                <c:pt idx="1342">
                  <c:v>18.383234418602999</c:v>
                </c:pt>
                <c:pt idx="1343">
                  <c:v>18.396932804906001</c:v>
                </c:pt>
                <c:pt idx="1344">
                  <c:v>18.4106311912089</c:v>
                </c:pt>
                <c:pt idx="1345">
                  <c:v>18.424329577511902</c:v>
                </c:pt>
                <c:pt idx="1346">
                  <c:v>18.4380279638149</c:v>
                </c:pt>
                <c:pt idx="1347">
                  <c:v>18.451726350117902</c:v>
                </c:pt>
                <c:pt idx="1348">
                  <c:v>18.4654247364209</c:v>
                </c:pt>
                <c:pt idx="1349">
                  <c:v>18.479123122723902</c:v>
                </c:pt>
                <c:pt idx="1350">
                  <c:v>18.4928215090268</c:v>
                </c:pt>
                <c:pt idx="1351">
                  <c:v>18.506519895329799</c:v>
                </c:pt>
                <c:pt idx="1352">
                  <c:v>18.5202182816328</c:v>
                </c:pt>
                <c:pt idx="1353">
                  <c:v>18.533916667935799</c:v>
                </c:pt>
                <c:pt idx="1354">
                  <c:v>18.547615054238801</c:v>
                </c:pt>
                <c:pt idx="1355">
                  <c:v>18.561313440541799</c:v>
                </c:pt>
                <c:pt idx="1356">
                  <c:v>18.575011826844701</c:v>
                </c:pt>
                <c:pt idx="1357">
                  <c:v>18.588710213147699</c:v>
                </c:pt>
                <c:pt idx="1358">
                  <c:v>18.602408599450701</c:v>
                </c:pt>
                <c:pt idx="1359">
                  <c:v>18.616106985753699</c:v>
                </c:pt>
                <c:pt idx="1360">
                  <c:v>18.629805372056701</c:v>
                </c:pt>
                <c:pt idx="1361">
                  <c:v>18.643503758359699</c:v>
                </c:pt>
                <c:pt idx="1362">
                  <c:v>18.657202144662602</c:v>
                </c:pt>
                <c:pt idx="1363">
                  <c:v>18.6709005309656</c:v>
                </c:pt>
                <c:pt idx="1364">
                  <c:v>18.684598917268598</c:v>
                </c:pt>
                <c:pt idx="1365">
                  <c:v>18.6982973035716</c:v>
                </c:pt>
                <c:pt idx="1366">
                  <c:v>18.711995689874598</c:v>
                </c:pt>
                <c:pt idx="1367">
                  <c:v>18.7256940761776</c:v>
                </c:pt>
                <c:pt idx="1368">
                  <c:v>18.739392462480499</c:v>
                </c:pt>
                <c:pt idx="1369">
                  <c:v>18.753090848783501</c:v>
                </c:pt>
                <c:pt idx="1370">
                  <c:v>18.766789235086499</c:v>
                </c:pt>
                <c:pt idx="1371">
                  <c:v>18.780487621389501</c:v>
                </c:pt>
                <c:pt idx="1372">
                  <c:v>18.794186007692499</c:v>
                </c:pt>
                <c:pt idx="1373">
                  <c:v>18.807884393995401</c:v>
                </c:pt>
                <c:pt idx="1374">
                  <c:v>18.821582780298399</c:v>
                </c:pt>
                <c:pt idx="1375">
                  <c:v>18.835281166601401</c:v>
                </c:pt>
                <c:pt idx="1376">
                  <c:v>18.8489795529044</c:v>
                </c:pt>
                <c:pt idx="1377">
                  <c:v>18.862677939207401</c:v>
                </c:pt>
                <c:pt idx="1378">
                  <c:v>18.8763763255104</c:v>
                </c:pt>
                <c:pt idx="1379">
                  <c:v>18.890074711813298</c:v>
                </c:pt>
                <c:pt idx="1380">
                  <c:v>18.9037730981163</c:v>
                </c:pt>
                <c:pt idx="1381">
                  <c:v>18.917471484419298</c:v>
                </c:pt>
                <c:pt idx="1382">
                  <c:v>18.9311698707223</c:v>
                </c:pt>
                <c:pt idx="1383">
                  <c:v>18.944868257025298</c:v>
                </c:pt>
                <c:pt idx="1384">
                  <c:v>18.9585666433283</c:v>
                </c:pt>
                <c:pt idx="1385">
                  <c:v>18.972265029631199</c:v>
                </c:pt>
                <c:pt idx="1386">
                  <c:v>18.985963415934201</c:v>
                </c:pt>
                <c:pt idx="1387">
                  <c:v>18.999661802237199</c:v>
                </c:pt>
                <c:pt idx="1388">
                  <c:v>19.013360188540201</c:v>
                </c:pt>
                <c:pt idx="1389">
                  <c:v>19.027058574843199</c:v>
                </c:pt>
                <c:pt idx="1390">
                  <c:v>19.040756961146201</c:v>
                </c:pt>
                <c:pt idx="1391">
                  <c:v>19.0544553474491</c:v>
                </c:pt>
                <c:pt idx="1392">
                  <c:v>19.068153733752101</c:v>
                </c:pt>
                <c:pt idx="1393">
                  <c:v>19.0818521200551</c:v>
                </c:pt>
                <c:pt idx="1394">
                  <c:v>19.095550506358101</c:v>
                </c:pt>
                <c:pt idx="1395">
                  <c:v>19.1092488926611</c:v>
                </c:pt>
                <c:pt idx="1396">
                  <c:v>19.122947278964102</c:v>
                </c:pt>
                <c:pt idx="1397">
                  <c:v>19.136645665267</c:v>
                </c:pt>
                <c:pt idx="1398">
                  <c:v>19.150344051569999</c:v>
                </c:pt>
                <c:pt idx="1399">
                  <c:v>19.164042437873</c:v>
                </c:pt>
                <c:pt idx="1400">
                  <c:v>19.177740824175999</c:v>
                </c:pt>
                <c:pt idx="1401">
                  <c:v>19.191439210479</c:v>
                </c:pt>
                <c:pt idx="1402">
                  <c:v>19.205137596781899</c:v>
                </c:pt>
                <c:pt idx="1403">
                  <c:v>19.218835983084901</c:v>
                </c:pt>
                <c:pt idx="1404">
                  <c:v>19.232534369387899</c:v>
                </c:pt>
                <c:pt idx="1405">
                  <c:v>19.246232755690901</c:v>
                </c:pt>
                <c:pt idx="1406">
                  <c:v>19.259931141993899</c:v>
                </c:pt>
                <c:pt idx="1407">
                  <c:v>19.273629528296901</c:v>
                </c:pt>
                <c:pt idx="1408">
                  <c:v>19.2873279145998</c:v>
                </c:pt>
                <c:pt idx="1409">
                  <c:v>19.301026300902802</c:v>
                </c:pt>
                <c:pt idx="1410">
                  <c:v>19.3147246872058</c:v>
                </c:pt>
                <c:pt idx="1411">
                  <c:v>19.328423073508802</c:v>
                </c:pt>
                <c:pt idx="1412">
                  <c:v>19.3421214598118</c:v>
                </c:pt>
                <c:pt idx="1413">
                  <c:v>19.355819846114802</c:v>
                </c:pt>
                <c:pt idx="1414">
                  <c:v>19.3695182324177</c:v>
                </c:pt>
                <c:pt idx="1415">
                  <c:v>19.383216618720699</c:v>
                </c:pt>
                <c:pt idx="1416">
                  <c:v>19.3969150050237</c:v>
                </c:pt>
                <c:pt idx="1417">
                  <c:v>19.410613391326699</c:v>
                </c:pt>
                <c:pt idx="1418">
                  <c:v>19.424311777629701</c:v>
                </c:pt>
                <c:pt idx="1419">
                  <c:v>19.438010163932699</c:v>
                </c:pt>
                <c:pt idx="1420">
                  <c:v>19.451708550235601</c:v>
                </c:pt>
                <c:pt idx="1421">
                  <c:v>19.465406936538599</c:v>
                </c:pt>
                <c:pt idx="1422">
                  <c:v>19.479105322841601</c:v>
                </c:pt>
                <c:pt idx="1423">
                  <c:v>19.492803709144599</c:v>
                </c:pt>
                <c:pt idx="1424">
                  <c:v>19.506502095447601</c:v>
                </c:pt>
                <c:pt idx="1425">
                  <c:v>19.520200481750599</c:v>
                </c:pt>
                <c:pt idx="1426">
                  <c:v>19.533898868053502</c:v>
                </c:pt>
                <c:pt idx="1427">
                  <c:v>19.5475972543565</c:v>
                </c:pt>
                <c:pt idx="1428">
                  <c:v>19.561295640659502</c:v>
                </c:pt>
                <c:pt idx="1429">
                  <c:v>19.5749940269625</c:v>
                </c:pt>
                <c:pt idx="1430">
                  <c:v>19.588692413265498</c:v>
                </c:pt>
                <c:pt idx="1431">
                  <c:v>19.6023907995685</c:v>
                </c:pt>
                <c:pt idx="1432">
                  <c:v>19.616089185871399</c:v>
                </c:pt>
                <c:pt idx="1433">
                  <c:v>19.629787572174401</c:v>
                </c:pt>
                <c:pt idx="1434">
                  <c:v>19.643485958477399</c:v>
                </c:pt>
                <c:pt idx="1435">
                  <c:v>19.657184344780401</c:v>
                </c:pt>
                <c:pt idx="1436">
                  <c:v>19.670882731083399</c:v>
                </c:pt>
                <c:pt idx="1437">
                  <c:v>19.684581117386401</c:v>
                </c:pt>
                <c:pt idx="1438">
                  <c:v>19.698279503689299</c:v>
                </c:pt>
                <c:pt idx="1439">
                  <c:v>19.711977889992301</c:v>
                </c:pt>
                <c:pt idx="1440">
                  <c:v>19.7256762762953</c:v>
                </c:pt>
                <c:pt idx="1441">
                  <c:v>19.739374662598301</c:v>
                </c:pt>
                <c:pt idx="1442">
                  <c:v>19.7530730489013</c:v>
                </c:pt>
                <c:pt idx="1443">
                  <c:v>19.766771435204198</c:v>
                </c:pt>
                <c:pt idx="1444">
                  <c:v>19.7804698215072</c:v>
                </c:pt>
                <c:pt idx="1445">
                  <c:v>19.794168207810198</c:v>
                </c:pt>
                <c:pt idx="1446">
                  <c:v>19.8078665941132</c:v>
                </c:pt>
                <c:pt idx="1447">
                  <c:v>19.821564980416198</c:v>
                </c:pt>
                <c:pt idx="1448">
                  <c:v>19.8352633667192</c:v>
                </c:pt>
                <c:pt idx="1449">
                  <c:v>19.848961753022099</c:v>
                </c:pt>
                <c:pt idx="1450">
                  <c:v>19.862660139325101</c:v>
                </c:pt>
                <c:pt idx="1451">
                  <c:v>19.876358525628099</c:v>
                </c:pt>
                <c:pt idx="1452">
                  <c:v>19.890056911931101</c:v>
                </c:pt>
                <c:pt idx="1453">
                  <c:v>19.903755298234099</c:v>
                </c:pt>
                <c:pt idx="1454">
                  <c:v>19.917453684537101</c:v>
                </c:pt>
                <c:pt idx="1455">
                  <c:v>19.93115207084</c:v>
                </c:pt>
                <c:pt idx="1456">
                  <c:v>19.944850457143001</c:v>
                </c:pt>
                <c:pt idx="1457">
                  <c:v>19.958548843446</c:v>
                </c:pt>
                <c:pt idx="1458">
                  <c:v>19.972247229749001</c:v>
                </c:pt>
                <c:pt idx="1459">
                  <c:v>19.985945616052</c:v>
                </c:pt>
                <c:pt idx="1460">
                  <c:v>19.999644002355002</c:v>
                </c:pt>
                <c:pt idx="1461">
                  <c:v>20.0133423886579</c:v>
                </c:pt>
                <c:pt idx="1462">
                  <c:v>20.027040774960899</c:v>
                </c:pt>
                <c:pt idx="1463">
                  <c:v>20.0407391612639</c:v>
                </c:pt>
                <c:pt idx="1464">
                  <c:v>20.054437547566899</c:v>
                </c:pt>
                <c:pt idx="1465">
                  <c:v>20.0681359338699</c:v>
                </c:pt>
                <c:pt idx="1466">
                  <c:v>20.081834320172899</c:v>
                </c:pt>
                <c:pt idx="1467">
                  <c:v>20.095532706475801</c:v>
                </c:pt>
                <c:pt idx="1468">
                  <c:v>20.109231092778799</c:v>
                </c:pt>
                <c:pt idx="1469">
                  <c:v>20.122929479081801</c:v>
                </c:pt>
                <c:pt idx="1470">
                  <c:v>20.136627865384799</c:v>
                </c:pt>
                <c:pt idx="1471">
                  <c:v>20.150326251687801</c:v>
                </c:pt>
                <c:pt idx="1472">
                  <c:v>20.1640246379907</c:v>
                </c:pt>
                <c:pt idx="1473">
                  <c:v>20.177723024293702</c:v>
                </c:pt>
                <c:pt idx="1474">
                  <c:v>20.1914214105967</c:v>
                </c:pt>
                <c:pt idx="1475">
                  <c:v>20.205119796899702</c:v>
                </c:pt>
                <c:pt idx="1476">
                  <c:v>20.2188181832027</c:v>
                </c:pt>
                <c:pt idx="1477">
                  <c:v>20.232516569505702</c:v>
                </c:pt>
                <c:pt idx="1478">
                  <c:v>20.2462149558086</c:v>
                </c:pt>
                <c:pt idx="1479">
                  <c:v>20.259913342111599</c:v>
                </c:pt>
                <c:pt idx="1480">
                  <c:v>20.2736117284146</c:v>
                </c:pt>
                <c:pt idx="1481">
                  <c:v>20.287310114717599</c:v>
                </c:pt>
                <c:pt idx="1482">
                  <c:v>20.301008501020601</c:v>
                </c:pt>
                <c:pt idx="1483">
                  <c:v>20.314706887323599</c:v>
                </c:pt>
                <c:pt idx="1484">
                  <c:v>20.328405273626501</c:v>
                </c:pt>
                <c:pt idx="1485">
                  <c:v>20.342103659929499</c:v>
                </c:pt>
                <c:pt idx="1486">
                  <c:v>20.355802046232501</c:v>
                </c:pt>
                <c:pt idx="1487">
                  <c:v>20.369500432535499</c:v>
                </c:pt>
                <c:pt idx="1488">
                  <c:v>20.383198818838501</c:v>
                </c:pt>
                <c:pt idx="1489">
                  <c:v>20.396897205141499</c:v>
                </c:pt>
                <c:pt idx="1490">
                  <c:v>20.410595591444402</c:v>
                </c:pt>
                <c:pt idx="1491">
                  <c:v>20.4242939777474</c:v>
                </c:pt>
                <c:pt idx="1492">
                  <c:v>20.437992364050402</c:v>
                </c:pt>
                <c:pt idx="1493">
                  <c:v>20.4516907503534</c:v>
                </c:pt>
                <c:pt idx="1494">
                  <c:v>20.465389136656398</c:v>
                </c:pt>
                <c:pt idx="1495">
                  <c:v>20.4790875229594</c:v>
                </c:pt>
                <c:pt idx="1496">
                  <c:v>20.492785909262299</c:v>
                </c:pt>
                <c:pt idx="1497">
                  <c:v>20.506484295565301</c:v>
                </c:pt>
                <c:pt idx="1498">
                  <c:v>20.520182681868299</c:v>
                </c:pt>
                <c:pt idx="1499">
                  <c:v>20.533881068171301</c:v>
                </c:pt>
                <c:pt idx="1500">
                  <c:v>20.547579454474299</c:v>
                </c:pt>
                <c:pt idx="1501">
                  <c:v>20.561277840777301</c:v>
                </c:pt>
                <c:pt idx="1502">
                  <c:v>20.574976227080199</c:v>
                </c:pt>
                <c:pt idx="1503">
                  <c:v>20.588674613383201</c:v>
                </c:pt>
                <c:pt idx="1504">
                  <c:v>20.6023729996862</c:v>
                </c:pt>
                <c:pt idx="1505">
                  <c:v>20.616071385989201</c:v>
                </c:pt>
                <c:pt idx="1506">
                  <c:v>20.6297697722922</c:v>
                </c:pt>
                <c:pt idx="1507">
                  <c:v>20.643468158595098</c:v>
                </c:pt>
                <c:pt idx="1508">
                  <c:v>20.6571665448981</c:v>
                </c:pt>
                <c:pt idx="1509">
                  <c:v>20.670864931201098</c:v>
                </c:pt>
                <c:pt idx="1510">
                  <c:v>20.6845633175041</c:v>
                </c:pt>
                <c:pt idx="1511">
                  <c:v>20.698261703807098</c:v>
                </c:pt>
                <c:pt idx="1512">
                  <c:v>20.7119600901101</c:v>
                </c:pt>
                <c:pt idx="1513">
                  <c:v>20.725658476412999</c:v>
                </c:pt>
                <c:pt idx="1514">
                  <c:v>20.739356862716001</c:v>
                </c:pt>
                <c:pt idx="1515">
                  <c:v>20.753055249018999</c:v>
                </c:pt>
                <c:pt idx="1516">
                  <c:v>20.766753635322001</c:v>
                </c:pt>
                <c:pt idx="1517">
                  <c:v>20.780452021624999</c:v>
                </c:pt>
                <c:pt idx="1518">
                  <c:v>20.794150407928001</c:v>
                </c:pt>
                <c:pt idx="1519">
                  <c:v>20.8078487942309</c:v>
                </c:pt>
                <c:pt idx="1520">
                  <c:v>20.821547180533901</c:v>
                </c:pt>
                <c:pt idx="1521">
                  <c:v>20.8352455668369</c:v>
                </c:pt>
                <c:pt idx="1522">
                  <c:v>20.848943953139901</c:v>
                </c:pt>
                <c:pt idx="1523">
                  <c:v>20.8626423394429</c:v>
                </c:pt>
                <c:pt idx="1524">
                  <c:v>20.876340725745901</c:v>
                </c:pt>
                <c:pt idx="1525">
                  <c:v>20.8900391120488</c:v>
                </c:pt>
                <c:pt idx="1526">
                  <c:v>20.903737498351799</c:v>
                </c:pt>
                <c:pt idx="1527">
                  <c:v>20.9174358846548</c:v>
                </c:pt>
                <c:pt idx="1528">
                  <c:v>20.931134270957799</c:v>
                </c:pt>
                <c:pt idx="1529">
                  <c:v>20.9448326572608</c:v>
                </c:pt>
                <c:pt idx="1530">
                  <c:v>20.958531043563799</c:v>
                </c:pt>
                <c:pt idx="1531">
                  <c:v>20.972229429866701</c:v>
                </c:pt>
                <c:pt idx="1532">
                  <c:v>20.985927816169699</c:v>
                </c:pt>
                <c:pt idx="1533">
                  <c:v>20.999626202472701</c:v>
                </c:pt>
                <c:pt idx="1534">
                  <c:v>21.013324588775699</c:v>
                </c:pt>
                <c:pt idx="1535">
                  <c:v>21.027022975078701</c:v>
                </c:pt>
                <c:pt idx="1536">
                  <c:v>21.040721361381699</c:v>
                </c:pt>
                <c:pt idx="1537">
                  <c:v>21.054419747684602</c:v>
                </c:pt>
                <c:pt idx="1538">
                  <c:v>21.0681181339876</c:v>
                </c:pt>
                <c:pt idx="1539">
                  <c:v>21.081816520290602</c:v>
                </c:pt>
                <c:pt idx="1540">
                  <c:v>21.0955149065936</c:v>
                </c:pt>
                <c:pt idx="1541">
                  <c:v>21.109213292896602</c:v>
                </c:pt>
                <c:pt idx="1542">
                  <c:v>21.1229116791996</c:v>
                </c:pt>
                <c:pt idx="1543">
                  <c:v>21.136610065502499</c:v>
                </c:pt>
                <c:pt idx="1544">
                  <c:v>21.1503084518055</c:v>
                </c:pt>
                <c:pt idx="1545">
                  <c:v>21.164006838108499</c:v>
                </c:pt>
                <c:pt idx="1546">
                  <c:v>21.1777052244115</c:v>
                </c:pt>
                <c:pt idx="1547">
                  <c:v>21.191403610714499</c:v>
                </c:pt>
                <c:pt idx="1548">
                  <c:v>21.205101997017401</c:v>
                </c:pt>
                <c:pt idx="1549">
                  <c:v>21.218800383320399</c:v>
                </c:pt>
                <c:pt idx="1550">
                  <c:v>21.232498769623401</c:v>
                </c:pt>
                <c:pt idx="1551">
                  <c:v>21.246197155926399</c:v>
                </c:pt>
                <c:pt idx="1552">
                  <c:v>21.259895542229401</c:v>
                </c:pt>
                <c:pt idx="1553">
                  <c:v>21.273593928532399</c:v>
                </c:pt>
                <c:pt idx="1554">
                  <c:v>21.287292314835302</c:v>
                </c:pt>
                <c:pt idx="1555">
                  <c:v>21.3009907011383</c:v>
                </c:pt>
                <c:pt idx="1556">
                  <c:v>21.314689087441302</c:v>
                </c:pt>
                <c:pt idx="1557">
                  <c:v>21.3283874737443</c:v>
                </c:pt>
                <c:pt idx="1558">
                  <c:v>21.342085860047298</c:v>
                </c:pt>
                <c:pt idx="1559">
                  <c:v>21.3557842463503</c:v>
                </c:pt>
                <c:pt idx="1560">
                  <c:v>21.369482632653199</c:v>
                </c:pt>
                <c:pt idx="1561">
                  <c:v>21.383181018956201</c:v>
                </c:pt>
                <c:pt idx="1562">
                  <c:v>21.396879405259199</c:v>
                </c:pt>
                <c:pt idx="1563">
                  <c:v>21.410577791562201</c:v>
                </c:pt>
                <c:pt idx="1564">
                  <c:v>21.424276177865199</c:v>
                </c:pt>
                <c:pt idx="1565">
                  <c:v>21.437974564168201</c:v>
                </c:pt>
                <c:pt idx="1566">
                  <c:v>21.451672950471099</c:v>
                </c:pt>
                <c:pt idx="1567">
                  <c:v>21.465371336774101</c:v>
                </c:pt>
                <c:pt idx="1568">
                  <c:v>21.479069723077099</c:v>
                </c:pt>
                <c:pt idx="1569">
                  <c:v>21.492768109380101</c:v>
                </c:pt>
                <c:pt idx="1570">
                  <c:v>21.5064664956831</c:v>
                </c:pt>
                <c:pt idx="1571">
                  <c:v>21.520164881985998</c:v>
                </c:pt>
                <c:pt idx="1572">
                  <c:v>21.533863268289</c:v>
                </c:pt>
                <c:pt idx="1573">
                  <c:v>21.547561654591998</c:v>
                </c:pt>
                <c:pt idx="1574">
                  <c:v>21.561260040895</c:v>
                </c:pt>
                <c:pt idx="1575">
                  <c:v>21.574958427197998</c:v>
                </c:pt>
                <c:pt idx="1576">
                  <c:v>21.588656813501</c:v>
                </c:pt>
                <c:pt idx="1577">
                  <c:v>21.602355199803899</c:v>
                </c:pt>
                <c:pt idx="1578">
                  <c:v>21.616053586106901</c:v>
                </c:pt>
                <c:pt idx="1579">
                  <c:v>21.629751972409899</c:v>
                </c:pt>
                <c:pt idx="1580">
                  <c:v>21.643450358712901</c:v>
                </c:pt>
                <c:pt idx="1581">
                  <c:v>21.657148745015899</c:v>
                </c:pt>
                <c:pt idx="1582">
                  <c:v>21.670847131318901</c:v>
                </c:pt>
                <c:pt idx="1583">
                  <c:v>21.6845455176218</c:v>
                </c:pt>
                <c:pt idx="1584">
                  <c:v>21.698243903924801</c:v>
                </c:pt>
                <c:pt idx="1585">
                  <c:v>21.7119422902278</c:v>
                </c:pt>
                <c:pt idx="1586">
                  <c:v>21.725640676530801</c:v>
                </c:pt>
                <c:pt idx="1587">
                  <c:v>21.7393390628338</c:v>
                </c:pt>
                <c:pt idx="1588">
                  <c:v>21.753037449136801</c:v>
                </c:pt>
                <c:pt idx="1589">
                  <c:v>21.7667358354397</c:v>
                </c:pt>
                <c:pt idx="1590">
                  <c:v>21.780434221742698</c:v>
                </c:pt>
                <c:pt idx="1591">
                  <c:v>21.7941326080457</c:v>
                </c:pt>
                <c:pt idx="1592">
                  <c:v>21.807830994348699</c:v>
                </c:pt>
                <c:pt idx="1593">
                  <c:v>21.8215293806517</c:v>
                </c:pt>
                <c:pt idx="1594">
                  <c:v>21.835227766954699</c:v>
                </c:pt>
                <c:pt idx="1595">
                  <c:v>21.848926153257601</c:v>
                </c:pt>
                <c:pt idx="1596">
                  <c:v>21.862624539560599</c:v>
                </c:pt>
                <c:pt idx="1597">
                  <c:v>21.876322925863601</c:v>
                </c:pt>
                <c:pt idx="1598">
                  <c:v>21.890021312166599</c:v>
                </c:pt>
                <c:pt idx="1599">
                  <c:v>21.903719698469601</c:v>
                </c:pt>
                <c:pt idx="1600">
                  <c:v>21.9174180847725</c:v>
                </c:pt>
                <c:pt idx="1601">
                  <c:v>21.931116471075502</c:v>
                </c:pt>
                <c:pt idx="1602">
                  <c:v>21.9448148573785</c:v>
                </c:pt>
                <c:pt idx="1603">
                  <c:v>21.958513243681502</c:v>
                </c:pt>
                <c:pt idx="1604">
                  <c:v>21.9722116299845</c:v>
                </c:pt>
                <c:pt idx="1605">
                  <c:v>21.985910016287502</c:v>
                </c:pt>
                <c:pt idx="1606">
                  <c:v>21.9996084025905</c:v>
                </c:pt>
                <c:pt idx="1607">
                  <c:v>22.013306788893399</c:v>
                </c:pt>
                <c:pt idx="1608">
                  <c:v>22.0270051751964</c:v>
                </c:pt>
                <c:pt idx="1609">
                  <c:v>22.040703561499399</c:v>
                </c:pt>
                <c:pt idx="1610">
                  <c:v>22.0544019478024</c:v>
                </c:pt>
                <c:pt idx="1611">
                  <c:v>22.068100334105399</c:v>
                </c:pt>
                <c:pt idx="1612">
                  <c:v>22.081798720408301</c:v>
                </c:pt>
                <c:pt idx="1613">
                  <c:v>22.095497106711299</c:v>
                </c:pt>
                <c:pt idx="1614">
                  <c:v>22.109195493014301</c:v>
                </c:pt>
                <c:pt idx="1615">
                  <c:v>22.122893879317299</c:v>
                </c:pt>
                <c:pt idx="1616">
                  <c:v>22.136592265620301</c:v>
                </c:pt>
                <c:pt idx="1617">
                  <c:v>22.150290651923299</c:v>
                </c:pt>
                <c:pt idx="1618">
                  <c:v>22.163989038226202</c:v>
                </c:pt>
                <c:pt idx="1619">
                  <c:v>22.1776874245292</c:v>
                </c:pt>
                <c:pt idx="1620">
                  <c:v>22.191385810832202</c:v>
                </c:pt>
                <c:pt idx="1621">
                  <c:v>22.2050841971352</c:v>
                </c:pt>
                <c:pt idx="1622">
                  <c:v>22.218782583438198</c:v>
                </c:pt>
                <c:pt idx="1623">
                  <c:v>22.2324809697412</c:v>
                </c:pt>
                <c:pt idx="1624">
                  <c:v>22.246179356044099</c:v>
                </c:pt>
                <c:pt idx="1625">
                  <c:v>22.259877742347101</c:v>
                </c:pt>
                <c:pt idx="1626">
                  <c:v>22.273576128650099</c:v>
                </c:pt>
                <c:pt idx="1627">
                  <c:v>22.287274514953101</c:v>
                </c:pt>
                <c:pt idx="1628">
                  <c:v>22.300972901256099</c:v>
                </c:pt>
                <c:pt idx="1629">
                  <c:v>22.314671287559101</c:v>
                </c:pt>
                <c:pt idx="1630">
                  <c:v>22.328369673861999</c:v>
                </c:pt>
                <c:pt idx="1631">
                  <c:v>22.342068060165001</c:v>
                </c:pt>
                <c:pt idx="1632">
                  <c:v>22.355766446467999</c:v>
                </c:pt>
                <c:pt idx="1633">
                  <c:v>22.369464832771001</c:v>
                </c:pt>
                <c:pt idx="1634">
                  <c:v>22.383163219074</c:v>
                </c:pt>
                <c:pt idx="1635">
                  <c:v>22.396861605377001</c:v>
                </c:pt>
                <c:pt idx="1636">
                  <c:v>22.4105599916799</c:v>
                </c:pt>
                <c:pt idx="1637">
                  <c:v>22.424258377982898</c:v>
                </c:pt>
                <c:pt idx="1638">
                  <c:v>22.4379567642859</c:v>
                </c:pt>
                <c:pt idx="1639">
                  <c:v>22.451655150588898</c:v>
                </c:pt>
                <c:pt idx="1640">
                  <c:v>22.4653535368919</c:v>
                </c:pt>
                <c:pt idx="1641">
                  <c:v>22.479051923194799</c:v>
                </c:pt>
                <c:pt idx="1642">
                  <c:v>22.492750309497801</c:v>
                </c:pt>
                <c:pt idx="1643">
                  <c:v>22.506448695800799</c:v>
                </c:pt>
                <c:pt idx="1644">
                  <c:v>22.520147082103801</c:v>
                </c:pt>
                <c:pt idx="1645">
                  <c:v>22.533845468406799</c:v>
                </c:pt>
                <c:pt idx="1646">
                  <c:v>22.547543854709801</c:v>
                </c:pt>
                <c:pt idx="1647">
                  <c:v>22.5612422410127</c:v>
                </c:pt>
                <c:pt idx="1648">
                  <c:v>22.574940627315701</c:v>
                </c:pt>
                <c:pt idx="1649">
                  <c:v>22.5886390136187</c:v>
                </c:pt>
                <c:pt idx="1650">
                  <c:v>22.602337399921701</c:v>
                </c:pt>
                <c:pt idx="1651">
                  <c:v>22.6160357862247</c:v>
                </c:pt>
                <c:pt idx="1652">
                  <c:v>22.629734172527701</c:v>
                </c:pt>
                <c:pt idx="1653">
                  <c:v>22.6434325588306</c:v>
                </c:pt>
                <c:pt idx="1654">
                  <c:v>22.657130945133598</c:v>
                </c:pt>
                <c:pt idx="1655">
                  <c:v>22.6708293314366</c:v>
                </c:pt>
                <c:pt idx="1656">
                  <c:v>22.684527717739599</c:v>
                </c:pt>
                <c:pt idx="1657">
                  <c:v>22.6982261040426</c:v>
                </c:pt>
                <c:pt idx="1658">
                  <c:v>22.711924490345599</c:v>
                </c:pt>
                <c:pt idx="1659">
                  <c:v>22.725622876648501</c:v>
                </c:pt>
                <c:pt idx="1660">
                  <c:v>22.739321262951499</c:v>
                </c:pt>
                <c:pt idx="1661">
                  <c:v>22.753019649254501</c:v>
                </c:pt>
                <c:pt idx="1662">
                  <c:v>22.766718035557499</c:v>
                </c:pt>
                <c:pt idx="1663">
                  <c:v>22.780416421860501</c:v>
                </c:pt>
                <c:pt idx="1664">
                  <c:v>22.794114808163499</c:v>
                </c:pt>
                <c:pt idx="1665">
                  <c:v>22.807813194466402</c:v>
                </c:pt>
                <c:pt idx="1666">
                  <c:v>22.8215115807694</c:v>
                </c:pt>
                <c:pt idx="1667">
                  <c:v>22.835209967072402</c:v>
                </c:pt>
                <c:pt idx="1668">
                  <c:v>22.8489083533754</c:v>
                </c:pt>
                <c:pt idx="1669">
                  <c:v>22.862606739678402</c:v>
                </c:pt>
                <c:pt idx="1670">
                  <c:v>22.8763051259814</c:v>
                </c:pt>
                <c:pt idx="1671">
                  <c:v>22.890003512284299</c:v>
                </c:pt>
                <c:pt idx="1672">
                  <c:v>22.9037018985873</c:v>
                </c:pt>
                <c:pt idx="1673">
                  <c:v>22.917400284890299</c:v>
                </c:pt>
                <c:pt idx="1674">
                  <c:v>22.9310986711933</c:v>
                </c:pt>
                <c:pt idx="1675">
                  <c:v>22.944797057496299</c:v>
                </c:pt>
                <c:pt idx="1676">
                  <c:v>22.958495443799301</c:v>
                </c:pt>
                <c:pt idx="1677">
                  <c:v>22.972193830102199</c:v>
                </c:pt>
                <c:pt idx="1678">
                  <c:v>22.985892216405201</c:v>
                </c:pt>
                <c:pt idx="1679">
                  <c:v>22.999590602708199</c:v>
                </c:pt>
                <c:pt idx="1680">
                  <c:v>23.013288989011201</c:v>
                </c:pt>
                <c:pt idx="1681">
                  <c:v>23.026987375314199</c:v>
                </c:pt>
                <c:pt idx="1682">
                  <c:v>23.040685761617102</c:v>
                </c:pt>
                <c:pt idx="1683">
                  <c:v>23.0543841479201</c:v>
                </c:pt>
                <c:pt idx="1684">
                  <c:v>23.068082534223102</c:v>
                </c:pt>
                <c:pt idx="1685">
                  <c:v>23.0817809205261</c:v>
                </c:pt>
                <c:pt idx="1686">
                  <c:v>23.095479306829102</c:v>
                </c:pt>
                <c:pt idx="1687">
                  <c:v>23.1091776931321</c:v>
                </c:pt>
                <c:pt idx="1688">
                  <c:v>23.122876079434999</c:v>
                </c:pt>
                <c:pt idx="1689">
                  <c:v>23.136574465738001</c:v>
                </c:pt>
                <c:pt idx="1690">
                  <c:v>23.150272852040999</c:v>
                </c:pt>
                <c:pt idx="1691">
                  <c:v>23.163971238344001</c:v>
                </c:pt>
                <c:pt idx="1692">
                  <c:v>23.177669624646999</c:v>
                </c:pt>
                <c:pt idx="1693">
                  <c:v>23.191368010950001</c:v>
                </c:pt>
                <c:pt idx="1694">
                  <c:v>23.205066397252899</c:v>
                </c:pt>
                <c:pt idx="1695">
                  <c:v>23.218764783555901</c:v>
                </c:pt>
                <c:pt idx="1696">
                  <c:v>23.232463169858899</c:v>
                </c:pt>
                <c:pt idx="1697">
                  <c:v>23.246161556161901</c:v>
                </c:pt>
                <c:pt idx="1698">
                  <c:v>23.2598599424649</c:v>
                </c:pt>
                <c:pt idx="1699">
                  <c:v>23.273558328767901</c:v>
                </c:pt>
                <c:pt idx="1700">
                  <c:v>23.2872567150708</c:v>
                </c:pt>
                <c:pt idx="1701">
                  <c:v>23.300955101373798</c:v>
                </c:pt>
                <c:pt idx="1702">
                  <c:v>23.3146534876768</c:v>
                </c:pt>
                <c:pt idx="1703">
                  <c:v>23.328351873979798</c:v>
                </c:pt>
                <c:pt idx="1704">
                  <c:v>23.3420502602828</c:v>
                </c:pt>
                <c:pt idx="1705">
                  <c:v>23.355748646585798</c:v>
                </c:pt>
                <c:pt idx="1706">
                  <c:v>23.369447032888701</c:v>
                </c:pt>
                <c:pt idx="1707">
                  <c:v>23.383145419191699</c:v>
                </c:pt>
                <c:pt idx="1708">
                  <c:v>23.396843805494701</c:v>
                </c:pt>
                <c:pt idx="1709">
                  <c:v>23.410542191797699</c:v>
                </c:pt>
                <c:pt idx="1710">
                  <c:v>23.424240578100701</c:v>
                </c:pt>
                <c:pt idx="1711">
                  <c:v>23.4379389644036</c:v>
                </c:pt>
                <c:pt idx="1712">
                  <c:v>23.451637350706601</c:v>
                </c:pt>
                <c:pt idx="1713">
                  <c:v>23.4653357370096</c:v>
                </c:pt>
                <c:pt idx="1714">
                  <c:v>23.479034123312601</c:v>
                </c:pt>
                <c:pt idx="1715">
                  <c:v>23.4927325096156</c:v>
                </c:pt>
                <c:pt idx="1716">
                  <c:v>23.506430895918601</c:v>
                </c:pt>
                <c:pt idx="1717">
                  <c:v>23.5201292822215</c:v>
                </c:pt>
                <c:pt idx="1718">
                  <c:v>23.533827668524498</c:v>
                </c:pt>
                <c:pt idx="1719">
                  <c:v>23.5475260548275</c:v>
                </c:pt>
                <c:pt idx="1720">
                  <c:v>23.561224441130499</c:v>
                </c:pt>
                <c:pt idx="1721">
                  <c:v>23.5749228274335</c:v>
                </c:pt>
                <c:pt idx="1722">
                  <c:v>23.588621213736499</c:v>
                </c:pt>
                <c:pt idx="1723">
                  <c:v>23.602319600039401</c:v>
                </c:pt>
                <c:pt idx="1724">
                  <c:v>23.616017986342399</c:v>
                </c:pt>
                <c:pt idx="1725">
                  <c:v>23.629716372645401</c:v>
                </c:pt>
                <c:pt idx="1726">
                  <c:v>23.643414758948399</c:v>
                </c:pt>
                <c:pt idx="1727">
                  <c:v>23.657113145251401</c:v>
                </c:pt>
                <c:pt idx="1728">
                  <c:v>23.670811531554399</c:v>
                </c:pt>
                <c:pt idx="1729">
                  <c:v>23.684509917857302</c:v>
                </c:pt>
                <c:pt idx="1730">
                  <c:v>23.6982083041603</c:v>
                </c:pt>
                <c:pt idx="1731">
                  <c:v>23.711906690463302</c:v>
                </c:pt>
                <c:pt idx="1732">
                  <c:v>23.7256050767663</c:v>
                </c:pt>
                <c:pt idx="1733">
                  <c:v>23.739303463069302</c:v>
                </c:pt>
                <c:pt idx="1734">
                  <c:v>23.7530018493723</c:v>
                </c:pt>
                <c:pt idx="1735">
                  <c:v>23.766700235675199</c:v>
                </c:pt>
                <c:pt idx="1736">
                  <c:v>23.7803986219782</c:v>
                </c:pt>
                <c:pt idx="1737">
                  <c:v>23.794097008281199</c:v>
                </c:pt>
                <c:pt idx="1738">
                  <c:v>23.8077953945842</c:v>
                </c:pt>
                <c:pt idx="1739">
                  <c:v>23.821493780887199</c:v>
                </c:pt>
                <c:pt idx="1740">
                  <c:v>23.835192167190101</c:v>
                </c:pt>
                <c:pt idx="1741">
                  <c:v>23.848890553493099</c:v>
                </c:pt>
                <c:pt idx="1742">
                  <c:v>23.862588939796101</c:v>
                </c:pt>
                <c:pt idx="1743">
                  <c:v>23.876287326099099</c:v>
                </c:pt>
                <c:pt idx="1744">
                  <c:v>23.889985712402101</c:v>
                </c:pt>
                <c:pt idx="1745">
                  <c:v>23.903684098705099</c:v>
                </c:pt>
                <c:pt idx="1746">
                  <c:v>23.917382485008002</c:v>
                </c:pt>
                <c:pt idx="1747">
                  <c:v>23.931080871311</c:v>
                </c:pt>
                <c:pt idx="1748">
                  <c:v>23.944779257614002</c:v>
                </c:pt>
                <c:pt idx="1749">
                  <c:v>23.958477643917</c:v>
                </c:pt>
                <c:pt idx="1750">
                  <c:v>23.972176030220002</c:v>
                </c:pt>
                <c:pt idx="1751">
                  <c:v>23.985874416523</c:v>
                </c:pt>
                <c:pt idx="1752">
                  <c:v>23.999572802825899</c:v>
                </c:pt>
                <c:pt idx="1753">
                  <c:v>24.013271189128901</c:v>
                </c:pt>
                <c:pt idx="1754">
                  <c:v>24.026969575431899</c:v>
                </c:pt>
                <c:pt idx="1755">
                  <c:v>24.040667961734901</c:v>
                </c:pt>
                <c:pt idx="1756">
                  <c:v>24.054366348037899</c:v>
                </c:pt>
                <c:pt idx="1757">
                  <c:v>24.068064734340901</c:v>
                </c:pt>
                <c:pt idx="1758">
                  <c:v>24.081763120643799</c:v>
                </c:pt>
                <c:pt idx="1759">
                  <c:v>24.095461506946801</c:v>
                </c:pt>
                <c:pt idx="1760">
                  <c:v>24.109159893249799</c:v>
                </c:pt>
                <c:pt idx="1761">
                  <c:v>24.122858279552801</c:v>
                </c:pt>
                <c:pt idx="1762">
                  <c:v>24.1365566658558</c:v>
                </c:pt>
                <c:pt idx="1763">
                  <c:v>24.150255052158801</c:v>
                </c:pt>
                <c:pt idx="1764">
                  <c:v>24.1639534384617</c:v>
                </c:pt>
                <c:pt idx="1765">
                  <c:v>24.177651824764698</c:v>
                </c:pt>
                <c:pt idx="1766">
                  <c:v>24.1913502110677</c:v>
                </c:pt>
                <c:pt idx="1767">
                  <c:v>24.205048597370698</c:v>
                </c:pt>
                <c:pt idx="1768">
                  <c:v>24.2187469836737</c:v>
                </c:pt>
                <c:pt idx="1769">
                  <c:v>24.232445369976698</c:v>
                </c:pt>
                <c:pt idx="1770">
                  <c:v>24.246143756279601</c:v>
                </c:pt>
                <c:pt idx="1771">
                  <c:v>24.259842142582599</c:v>
                </c:pt>
                <c:pt idx="1772">
                  <c:v>24.273540528885601</c:v>
                </c:pt>
                <c:pt idx="1773">
                  <c:v>24.287238915188599</c:v>
                </c:pt>
                <c:pt idx="1774">
                  <c:v>24.300937301491601</c:v>
                </c:pt>
                <c:pt idx="1775">
                  <c:v>24.314635687794599</c:v>
                </c:pt>
                <c:pt idx="1776">
                  <c:v>24.328334074097501</c:v>
                </c:pt>
                <c:pt idx="1777">
                  <c:v>24.3420324604005</c:v>
                </c:pt>
                <c:pt idx="1778">
                  <c:v>24.355730846703501</c:v>
                </c:pt>
                <c:pt idx="1779">
                  <c:v>24.3694292330065</c:v>
                </c:pt>
                <c:pt idx="1780">
                  <c:v>24.383127619309501</c:v>
                </c:pt>
                <c:pt idx="1781">
                  <c:v>24.3968260056124</c:v>
                </c:pt>
                <c:pt idx="1782">
                  <c:v>24.410524391915398</c:v>
                </c:pt>
                <c:pt idx="1783">
                  <c:v>24.4242227782184</c:v>
                </c:pt>
                <c:pt idx="1784">
                  <c:v>24.437921164521399</c:v>
                </c:pt>
                <c:pt idx="1785">
                  <c:v>24.4516195508244</c:v>
                </c:pt>
                <c:pt idx="1786">
                  <c:v>24.465317937127399</c:v>
                </c:pt>
                <c:pt idx="1787">
                  <c:v>24.479016323430301</c:v>
                </c:pt>
                <c:pt idx="1788">
                  <c:v>24.492714709733299</c:v>
                </c:pt>
                <c:pt idx="1789">
                  <c:v>24.506413096036301</c:v>
                </c:pt>
                <c:pt idx="1790">
                  <c:v>24.520111482339299</c:v>
                </c:pt>
                <c:pt idx="1791">
                  <c:v>24.533809868642301</c:v>
                </c:pt>
                <c:pt idx="1792">
                  <c:v>24.547508254945299</c:v>
                </c:pt>
                <c:pt idx="1793">
                  <c:v>24.561206641248202</c:v>
                </c:pt>
                <c:pt idx="1794">
                  <c:v>24.5749050275512</c:v>
                </c:pt>
                <c:pt idx="1795">
                  <c:v>24.588603413854202</c:v>
                </c:pt>
                <c:pt idx="1796">
                  <c:v>24.6023018001572</c:v>
                </c:pt>
                <c:pt idx="1797">
                  <c:v>24.616000186460202</c:v>
                </c:pt>
                <c:pt idx="1798">
                  <c:v>24.6296985727632</c:v>
                </c:pt>
                <c:pt idx="1799">
                  <c:v>24.643396959066099</c:v>
                </c:pt>
                <c:pt idx="1800">
                  <c:v>24.6570953453691</c:v>
                </c:pt>
                <c:pt idx="1801">
                  <c:v>24.670793731672099</c:v>
                </c:pt>
                <c:pt idx="1802">
                  <c:v>24.6844921179751</c:v>
                </c:pt>
                <c:pt idx="1803">
                  <c:v>24.698190504278099</c:v>
                </c:pt>
                <c:pt idx="1804">
                  <c:v>24.7118888905811</c:v>
                </c:pt>
                <c:pt idx="1805">
                  <c:v>24.725587276883999</c:v>
                </c:pt>
                <c:pt idx="1806">
                  <c:v>24.739285663187001</c:v>
                </c:pt>
                <c:pt idx="1807">
                  <c:v>24.752984049489999</c:v>
                </c:pt>
                <c:pt idx="1808">
                  <c:v>24.766682435793001</c:v>
                </c:pt>
                <c:pt idx="1809">
                  <c:v>24.780380822095999</c:v>
                </c:pt>
                <c:pt idx="1810">
                  <c:v>24.794079208399001</c:v>
                </c:pt>
                <c:pt idx="1811">
                  <c:v>24.8077775947019</c:v>
                </c:pt>
                <c:pt idx="1812">
                  <c:v>24.821475981004902</c:v>
                </c:pt>
                <c:pt idx="1813">
                  <c:v>24.8351743673079</c:v>
                </c:pt>
                <c:pt idx="1814">
                  <c:v>24.848872753610902</c:v>
                </c:pt>
                <c:pt idx="1815">
                  <c:v>24.8625711399139</c:v>
                </c:pt>
                <c:pt idx="1816">
                  <c:v>24.876269526216799</c:v>
                </c:pt>
                <c:pt idx="1817">
                  <c:v>24.889967912519801</c:v>
                </c:pt>
                <c:pt idx="1818">
                  <c:v>24.903666298822799</c:v>
                </c:pt>
                <c:pt idx="1819">
                  <c:v>24.917364685125801</c:v>
                </c:pt>
                <c:pt idx="1820">
                  <c:v>24.931063071428799</c:v>
                </c:pt>
                <c:pt idx="1821">
                  <c:v>24.944761457731801</c:v>
                </c:pt>
                <c:pt idx="1822">
                  <c:v>24.958459844034699</c:v>
                </c:pt>
                <c:pt idx="1823">
                  <c:v>24.972158230337701</c:v>
                </c:pt>
                <c:pt idx="1824">
                  <c:v>24.985856616640699</c:v>
                </c:pt>
                <c:pt idx="1825">
                  <c:v>24.999555002943701</c:v>
                </c:pt>
                <c:pt idx="1826">
                  <c:v>25.013253389246699</c:v>
                </c:pt>
                <c:pt idx="1827">
                  <c:v>25.026951775549701</c:v>
                </c:pt>
                <c:pt idx="1828">
                  <c:v>25.0406501618526</c:v>
                </c:pt>
                <c:pt idx="1829">
                  <c:v>25.054348548155598</c:v>
                </c:pt>
                <c:pt idx="1830">
                  <c:v>25.0680469344586</c:v>
                </c:pt>
                <c:pt idx="1831">
                  <c:v>25.081745320761598</c:v>
                </c:pt>
                <c:pt idx="1832">
                  <c:v>25.0954437070646</c:v>
                </c:pt>
                <c:pt idx="1833">
                  <c:v>25.109142093367598</c:v>
                </c:pt>
                <c:pt idx="1834">
                  <c:v>25.122840479670501</c:v>
                </c:pt>
                <c:pt idx="1835">
                  <c:v>25.136538865973499</c:v>
                </c:pt>
                <c:pt idx="1836">
                  <c:v>25.150237252276501</c:v>
                </c:pt>
                <c:pt idx="1837">
                  <c:v>25.163935638579499</c:v>
                </c:pt>
                <c:pt idx="1838">
                  <c:v>25.177634024882501</c:v>
                </c:pt>
                <c:pt idx="1839">
                  <c:v>25.1913324111854</c:v>
                </c:pt>
                <c:pt idx="1840">
                  <c:v>25.205030797488401</c:v>
                </c:pt>
                <c:pt idx="1841">
                  <c:v>25.2187291837914</c:v>
                </c:pt>
                <c:pt idx="1842">
                  <c:v>25.232427570094401</c:v>
                </c:pt>
                <c:pt idx="1843">
                  <c:v>25.2461259563974</c:v>
                </c:pt>
                <c:pt idx="1844">
                  <c:v>25.259824342700401</c:v>
                </c:pt>
                <c:pt idx="1845">
                  <c:v>25.2735227290034</c:v>
                </c:pt>
                <c:pt idx="1846">
                  <c:v>25.287221115306298</c:v>
                </c:pt>
                <c:pt idx="1847">
                  <c:v>25.3009195016093</c:v>
                </c:pt>
                <c:pt idx="1848">
                  <c:v>25.314617887912298</c:v>
                </c:pt>
                <c:pt idx="1849">
                  <c:v>25.3283162742153</c:v>
                </c:pt>
                <c:pt idx="1850">
                  <c:v>25.342014660518299</c:v>
                </c:pt>
                <c:pt idx="1851">
                  <c:v>25.355713046821201</c:v>
                </c:pt>
                <c:pt idx="1852">
                  <c:v>25.369411433124199</c:v>
                </c:pt>
                <c:pt idx="1853">
                  <c:v>25.383109819427201</c:v>
                </c:pt>
                <c:pt idx="1854">
                  <c:v>25.396808205730199</c:v>
                </c:pt>
                <c:pt idx="1855">
                  <c:v>25.410506592033201</c:v>
                </c:pt>
                <c:pt idx="1856">
                  <c:v>25.424204978336199</c:v>
                </c:pt>
                <c:pt idx="1857">
                  <c:v>25.437903364639102</c:v>
                </c:pt>
                <c:pt idx="1858">
                  <c:v>25.4516017509421</c:v>
                </c:pt>
                <c:pt idx="1859">
                  <c:v>25.465300137245102</c:v>
                </c:pt>
                <c:pt idx="1860">
                  <c:v>25.4789985235481</c:v>
                </c:pt>
                <c:pt idx="1861">
                  <c:v>25.492696909851102</c:v>
                </c:pt>
                <c:pt idx="1862">
                  <c:v>25.5063952961541</c:v>
                </c:pt>
                <c:pt idx="1863">
                  <c:v>25.520093682456999</c:v>
                </c:pt>
                <c:pt idx="1864">
                  <c:v>25.53379206876</c:v>
                </c:pt>
                <c:pt idx="1865">
                  <c:v>25.547490455062999</c:v>
                </c:pt>
                <c:pt idx="1866">
                  <c:v>25.561188841366</c:v>
                </c:pt>
                <c:pt idx="1867">
                  <c:v>25.574887227668999</c:v>
                </c:pt>
                <c:pt idx="1868">
                  <c:v>25.588585613972</c:v>
                </c:pt>
                <c:pt idx="1869">
                  <c:v>25.602284000274899</c:v>
                </c:pt>
                <c:pt idx="1870">
                  <c:v>25.615982386577901</c:v>
                </c:pt>
                <c:pt idx="1871">
                  <c:v>25.629680772880899</c:v>
                </c:pt>
                <c:pt idx="1872">
                  <c:v>25.643379159183901</c:v>
                </c:pt>
                <c:pt idx="1873">
                  <c:v>25.657077545486899</c:v>
                </c:pt>
                <c:pt idx="1874">
                  <c:v>25.670775931789901</c:v>
                </c:pt>
                <c:pt idx="1875">
                  <c:v>25.6844743180928</c:v>
                </c:pt>
                <c:pt idx="1876">
                  <c:v>25.698172704395802</c:v>
                </c:pt>
                <c:pt idx="1877">
                  <c:v>25.7118710906988</c:v>
                </c:pt>
                <c:pt idx="1878">
                  <c:v>25.725569477001802</c:v>
                </c:pt>
                <c:pt idx="1879">
                  <c:v>25.7392678633048</c:v>
                </c:pt>
                <c:pt idx="1880">
                  <c:v>25.752966249607699</c:v>
                </c:pt>
                <c:pt idx="1881">
                  <c:v>25.766664635910701</c:v>
                </c:pt>
                <c:pt idx="1882">
                  <c:v>25.780363022213699</c:v>
                </c:pt>
                <c:pt idx="1883">
                  <c:v>25.794061408516701</c:v>
                </c:pt>
                <c:pt idx="1884">
                  <c:v>25.807759794819699</c:v>
                </c:pt>
                <c:pt idx="1885">
                  <c:v>25.821458181122701</c:v>
                </c:pt>
                <c:pt idx="1886">
                  <c:v>25.835156567425599</c:v>
                </c:pt>
                <c:pt idx="1887">
                  <c:v>25.848854953728601</c:v>
                </c:pt>
                <c:pt idx="1888">
                  <c:v>25.862553340031599</c:v>
                </c:pt>
                <c:pt idx="1889">
                  <c:v>25.876251726334601</c:v>
                </c:pt>
                <c:pt idx="1890">
                  <c:v>25.889950112637599</c:v>
                </c:pt>
                <c:pt idx="1891">
                  <c:v>25.903648498940601</c:v>
                </c:pt>
                <c:pt idx="1892">
                  <c:v>25.9173468852435</c:v>
                </c:pt>
                <c:pt idx="1893">
                  <c:v>25.931045271546498</c:v>
                </c:pt>
                <c:pt idx="1894">
                  <c:v>25.9447436578495</c:v>
                </c:pt>
                <c:pt idx="1895">
                  <c:v>25.958442044152498</c:v>
                </c:pt>
                <c:pt idx="1896">
                  <c:v>25.9721404304555</c:v>
                </c:pt>
                <c:pt idx="1897">
                  <c:v>25.985838816758498</c:v>
                </c:pt>
                <c:pt idx="1898">
                  <c:v>25.999537203061401</c:v>
                </c:pt>
                <c:pt idx="1899">
                  <c:v>26.013235589364399</c:v>
                </c:pt>
                <c:pt idx="1900">
                  <c:v>26.026933975667401</c:v>
                </c:pt>
                <c:pt idx="1901">
                  <c:v>26.040632361970399</c:v>
                </c:pt>
                <c:pt idx="1902">
                  <c:v>26.054330748273401</c:v>
                </c:pt>
                <c:pt idx="1903">
                  <c:v>26.068029134576399</c:v>
                </c:pt>
                <c:pt idx="1904">
                  <c:v>26.081727520879301</c:v>
                </c:pt>
                <c:pt idx="1905">
                  <c:v>26.0954259071823</c:v>
                </c:pt>
                <c:pt idx="1906">
                  <c:v>26.109124293485301</c:v>
                </c:pt>
                <c:pt idx="1907">
                  <c:v>26.1228226797883</c:v>
                </c:pt>
                <c:pt idx="1908">
                  <c:v>26.136521066091301</c:v>
                </c:pt>
                <c:pt idx="1909">
                  <c:v>26.1502194523943</c:v>
                </c:pt>
                <c:pt idx="1910">
                  <c:v>26.163917838697198</c:v>
                </c:pt>
                <c:pt idx="1911">
                  <c:v>26.1776162250002</c:v>
                </c:pt>
                <c:pt idx="1912">
                  <c:v>26.191314611303198</c:v>
                </c:pt>
                <c:pt idx="1913">
                  <c:v>26.2050129976062</c:v>
                </c:pt>
                <c:pt idx="1914">
                  <c:v>26.218711383909199</c:v>
                </c:pt>
                <c:pt idx="1915">
                  <c:v>26.2324097702122</c:v>
                </c:pt>
                <c:pt idx="1916">
                  <c:v>26.246108156515099</c:v>
                </c:pt>
                <c:pt idx="1917">
                  <c:v>26.259806542818101</c:v>
                </c:pt>
                <c:pt idx="1918">
                  <c:v>26.273504929121099</c:v>
                </c:pt>
                <c:pt idx="1919">
                  <c:v>26.287203315424101</c:v>
                </c:pt>
                <c:pt idx="1920">
                  <c:v>26.300901701727099</c:v>
                </c:pt>
                <c:pt idx="1921">
                  <c:v>26.314600088030002</c:v>
                </c:pt>
                <c:pt idx="1922">
                  <c:v>26.328298474333</c:v>
                </c:pt>
                <c:pt idx="1923">
                  <c:v>26.341996860636002</c:v>
                </c:pt>
                <c:pt idx="1924">
                  <c:v>26.355695246939</c:v>
                </c:pt>
                <c:pt idx="1925">
                  <c:v>26.369393633242002</c:v>
                </c:pt>
                <c:pt idx="1926">
                  <c:v>26.383092019545</c:v>
                </c:pt>
                <c:pt idx="1927">
                  <c:v>26.396790405847899</c:v>
                </c:pt>
                <c:pt idx="1928">
                  <c:v>26.4104887921509</c:v>
                </c:pt>
                <c:pt idx="1929">
                  <c:v>26.424187178453899</c:v>
                </c:pt>
                <c:pt idx="1930">
                  <c:v>26.4378855647569</c:v>
                </c:pt>
                <c:pt idx="1931">
                  <c:v>26.451583951059899</c:v>
                </c:pt>
                <c:pt idx="1932">
                  <c:v>26.4652823373629</c:v>
                </c:pt>
                <c:pt idx="1933">
                  <c:v>26.478980723665799</c:v>
                </c:pt>
                <c:pt idx="1934">
                  <c:v>26.492679109968801</c:v>
                </c:pt>
                <c:pt idx="1935">
                  <c:v>26.506377496271799</c:v>
                </c:pt>
                <c:pt idx="1936">
                  <c:v>26.520075882574801</c:v>
                </c:pt>
                <c:pt idx="1937">
                  <c:v>26.533774268877799</c:v>
                </c:pt>
                <c:pt idx="1938">
                  <c:v>26.547472655180801</c:v>
                </c:pt>
                <c:pt idx="1939">
                  <c:v>26.5611710414837</c:v>
                </c:pt>
                <c:pt idx="1940">
                  <c:v>26.574869427786702</c:v>
                </c:pt>
                <c:pt idx="1941">
                  <c:v>26.5885678140897</c:v>
                </c:pt>
                <c:pt idx="1942">
                  <c:v>26.602266200392702</c:v>
                </c:pt>
                <c:pt idx="1943">
                  <c:v>26.6159645866957</c:v>
                </c:pt>
                <c:pt idx="1944">
                  <c:v>26.629662972998702</c:v>
                </c:pt>
                <c:pt idx="1945">
                  <c:v>26.643361359301601</c:v>
                </c:pt>
                <c:pt idx="1946">
                  <c:v>26.657059745604599</c:v>
                </c:pt>
                <c:pt idx="1947">
                  <c:v>26.670758131907601</c:v>
                </c:pt>
                <c:pt idx="1948">
                  <c:v>26.684456518210599</c:v>
                </c:pt>
                <c:pt idx="1949">
                  <c:v>26.698154904513601</c:v>
                </c:pt>
                <c:pt idx="1950">
                  <c:v>26.711853290816499</c:v>
                </c:pt>
                <c:pt idx="1951">
                  <c:v>26.725551677119501</c:v>
                </c:pt>
                <c:pt idx="1952">
                  <c:v>26.739250063422499</c:v>
                </c:pt>
                <c:pt idx="1953">
                  <c:v>26.752948449725501</c:v>
                </c:pt>
                <c:pt idx="1954">
                  <c:v>26.766646836028499</c:v>
                </c:pt>
                <c:pt idx="1955">
                  <c:v>26.780345222331501</c:v>
                </c:pt>
                <c:pt idx="1956">
                  <c:v>26.7940436086344</c:v>
                </c:pt>
                <c:pt idx="1957">
                  <c:v>26.807741994937398</c:v>
                </c:pt>
                <c:pt idx="1958">
                  <c:v>26.8214403812404</c:v>
                </c:pt>
                <c:pt idx="1959">
                  <c:v>26.835138767543398</c:v>
                </c:pt>
                <c:pt idx="1960">
                  <c:v>26.8488371538464</c:v>
                </c:pt>
                <c:pt idx="1961">
                  <c:v>26.862535540149398</c:v>
                </c:pt>
                <c:pt idx="1962">
                  <c:v>26.876233926452301</c:v>
                </c:pt>
                <c:pt idx="1963">
                  <c:v>26.889932312755299</c:v>
                </c:pt>
                <c:pt idx="1964">
                  <c:v>26.903630699058301</c:v>
                </c:pt>
                <c:pt idx="1965">
                  <c:v>26.917329085361299</c:v>
                </c:pt>
                <c:pt idx="1966">
                  <c:v>26.931027471664301</c:v>
                </c:pt>
                <c:pt idx="1967">
                  <c:v>26.944725857967299</c:v>
                </c:pt>
                <c:pt idx="1968">
                  <c:v>26.958424244270201</c:v>
                </c:pt>
                <c:pt idx="1969">
                  <c:v>26.9721226305732</c:v>
                </c:pt>
                <c:pt idx="1970">
                  <c:v>26.985821016876201</c:v>
                </c:pt>
                <c:pt idx="1971">
                  <c:v>26.9995194031792</c:v>
                </c:pt>
                <c:pt idx="1972">
                  <c:v>27.013217789482201</c:v>
                </c:pt>
                <c:pt idx="1973">
                  <c:v>27.0269161757852</c:v>
                </c:pt>
                <c:pt idx="1974">
                  <c:v>27.040614562088098</c:v>
                </c:pt>
                <c:pt idx="1975">
                  <c:v>27.0543129483911</c:v>
                </c:pt>
                <c:pt idx="1976">
                  <c:v>27.068011334694098</c:v>
                </c:pt>
                <c:pt idx="1977">
                  <c:v>27.0817097209971</c:v>
                </c:pt>
                <c:pt idx="1978">
                  <c:v>27.095408107300099</c:v>
                </c:pt>
                <c:pt idx="1979">
                  <c:v>27.1091064936031</c:v>
                </c:pt>
                <c:pt idx="1980">
                  <c:v>27.122804879905999</c:v>
                </c:pt>
                <c:pt idx="1981">
                  <c:v>27.136503266209001</c:v>
                </c:pt>
                <c:pt idx="1982">
                  <c:v>27.150201652511999</c:v>
                </c:pt>
                <c:pt idx="1983">
                  <c:v>27.163900038815001</c:v>
                </c:pt>
                <c:pt idx="1984">
                  <c:v>27.177598425117999</c:v>
                </c:pt>
                <c:pt idx="1985">
                  <c:v>27.191296811420901</c:v>
                </c:pt>
                <c:pt idx="1986">
                  <c:v>27.2049951977239</c:v>
                </c:pt>
                <c:pt idx="1987">
                  <c:v>27.218693584026902</c:v>
                </c:pt>
                <c:pt idx="1988">
                  <c:v>27.2323919703299</c:v>
                </c:pt>
                <c:pt idx="1989">
                  <c:v>27.246090356632902</c:v>
                </c:pt>
                <c:pt idx="1990">
                  <c:v>27.2597887429359</c:v>
                </c:pt>
                <c:pt idx="1991">
                  <c:v>27.273487129238799</c:v>
                </c:pt>
                <c:pt idx="1992">
                  <c:v>27.2871855155418</c:v>
                </c:pt>
                <c:pt idx="1993">
                  <c:v>27.300883901844799</c:v>
                </c:pt>
                <c:pt idx="1994">
                  <c:v>27.3145822881478</c:v>
                </c:pt>
                <c:pt idx="1995">
                  <c:v>27.328280674450799</c:v>
                </c:pt>
                <c:pt idx="1996">
                  <c:v>27.3419790607538</c:v>
                </c:pt>
                <c:pt idx="1997">
                  <c:v>27.355677447056699</c:v>
                </c:pt>
                <c:pt idx="1998">
                  <c:v>27.369375833359701</c:v>
                </c:pt>
                <c:pt idx="1999">
                  <c:v>27.383074219662699</c:v>
                </c:pt>
                <c:pt idx="2000">
                  <c:v>27.396772605965701</c:v>
                </c:pt>
                <c:pt idx="2001">
                  <c:v>27.410470992268699</c:v>
                </c:pt>
                <c:pt idx="2002">
                  <c:v>27.424169378571701</c:v>
                </c:pt>
                <c:pt idx="2003">
                  <c:v>27.4378677648746</c:v>
                </c:pt>
                <c:pt idx="2004">
                  <c:v>27.451566151177602</c:v>
                </c:pt>
                <c:pt idx="2005">
                  <c:v>27.4652645374806</c:v>
                </c:pt>
                <c:pt idx="2006">
                  <c:v>27.478962923783602</c:v>
                </c:pt>
                <c:pt idx="2007">
                  <c:v>27.4926613100866</c:v>
                </c:pt>
                <c:pt idx="2008">
                  <c:v>27.506359696389602</c:v>
                </c:pt>
                <c:pt idx="2009">
                  <c:v>27.520058082692501</c:v>
                </c:pt>
                <c:pt idx="2010">
                  <c:v>27.533756468995499</c:v>
                </c:pt>
                <c:pt idx="2011">
                  <c:v>27.547454855298501</c:v>
                </c:pt>
                <c:pt idx="2012">
                  <c:v>27.561153241601499</c:v>
                </c:pt>
                <c:pt idx="2013">
                  <c:v>27.574851627904501</c:v>
                </c:pt>
                <c:pt idx="2014">
                  <c:v>27.588550014207499</c:v>
                </c:pt>
                <c:pt idx="2015">
                  <c:v>27.602248400510401</c:v>
                </c:pt>
                <c:pt idx="2016">
                  <c:v>27.615946786813399</c:v>
                </c:pt>
                <c:pt idx="2017">
                  <c:v>27.629645173116401</c:v>
                </c:pt>
                <c:pt idx="2018">
                  <c:v>27.643343559419399</c:v>
                </c:pt>
                <c:pt idx="2019">
                  <c:v>27.657041945722401</c:v>
                </c:pt>
                <c:pt idx="2020">
                  <c:v>27.6707403320253</c:v>
                </c:pt>
                <c:pt idx="2021">
                  <c:v>27.684438718328298</c:v>
                </c:pt>
                <c:pt idx="2022">
                  <c:v>27.6981371046313</c:v>
                </c:pt>
                <c:pt idx="2023">
                  <c:v>27.711835490934298</c:v>
                </c:pt>
                <c:pt idx="2024">
                  <c:v>27.7255338772373</c:v>
                </c:pt>
                <c:pt idx="2025">
                  <c:v>27.739232263540298</c:v>
                </c:pt>
                <c:pt idx="2026">
                  <c:v>27.752930649843201</c:v>
                </c:pt>
                <c:pt idx="2027">
                  <c:v>27.766629036146199</c:v>
                </c:pt>
                <c:pt idx="2028">
                  <c:v>27.780327422449201</c:v>
                </c:pt>
                <c:pt idx="2029">
                  <c:v>27.794025808752199</c:v>
                </c:pt>
                <c:pt idx="2030">
                  <c:v>27.807724195055201</c:v>
                </c:pt>
                <c:pt idx="2031">
                  <c:v>27.821422581358199</c:v>
                </c:pt>
                <c:pt idx="2032">
                  <c:v>27.835120967661101</c:v>
                </c:pt>
                <c:pt idx="2033">
                  <c:v>27.8488193539641</c:v>
                </c:pt>
                <c:pt idx="2034">
                  <c:v>27.862517740267101</c:v>
                </c:pt>
                <c:pt idx="2035">
                  <c:v>27.8762161265701</c:v>
                </c:pt>
                <c:pt idx="2036">
                  <c:v>27.889914512873101</c:v>
                </c:pt>
                <c:pt idx="2037">
                  <c:v>27.9036128991761</c:v>
                </c:pt>
                <c:pt idx="2038">
                  <c:v>27.917311285478998</c:v>
                </c:pt>
                <c:pt idx="2039">
                  <c:v>27.931009671782</c:v>
                </c:pt>
                <c:pt idx="2040">
                  <c:v>27.944708058084998</c:v>
                </c:pt>
                <c:pt idx="2041">
                  <c:v>27.958406444388</c:v>
                </c:pt>
                <c:pt idx="2042">
                  <c:v>27.972104830690999</c:v>
                </c:pt>
                <c:pt idx="2043">
                  <c:v>27.985803216994</c:v>
                </c:pt>
                <c:pt idx="2044">
                  <c:v>27.999501603296899</c:v>
                </c:pt>
                <c:pt idx="2045">
                  <c:v>28.013199989599901</c:v>
                </c:pt>
                <c:pt idx="2046">
                  <c:v>28.026898375902899</c:v>
                </c:pt>
                <c:pt idx="2047">
                  <c:v>28.040596762205901</c:v>
                </c:pt>
                <c:pt idx="2048">
                  <c:v>28.054295148508899</c:v>
                </c:pt>
                <c:pt idx="2049">
                  <c:v>28.067993534811901</c:v>
                </c:pt>
                <c:pt idx="2050">
                  <c:v>28.0816919211148</c:v>
                </c:pt>
                <c:pt idx="2051">
                  <c:v>28.095390307417802</c:v>
                </c:pt>
                <c:pt idx="2052">
                  <c:v>28.1090886937208</c:v>
                </c:pt>
                <c:pt idx="2053">
                  <c:v>28.122787080023802</c:v>
                </c:pt>
                <c:pt idx="2054">
                  <c:v>28.1364854663268</c:v>
                </c:pt>
                <c:pt idx="2055">
                  <c:v>28.150183852629699</c:v>
                </c:pt>
                <c:pt idx="2056">
                  <c:v>28.1638822389327</c:v>
                </c:pt>
                <c:pt idx="2057">
                  <c:v>28.177580625235699</c:v>
                </c:pt>
                <c:pt idx="2058">
                  <c:v>28.1912790115387</c:v>
                </c:pt>
                <c:pt idx="2059">
                  <c:v>28.204977397841699</c:v>
                </c:pt>
                <c:pt idx="2060">
                  <c:v>28.2186757841447</c:v>
                </c:pt>
                <c:pt idx="2061">
                  <c:v>28.232374170447599</c:v>
                </c:pt>
                <c:pt idx="2062">
                  <c:v>28.246072556750601</c:v>
                </c:pt>
                <c:pt idx="2063">
                  <c:v>28.259770943053599</c:v>
                </c:pt>
                <c:pt idx="2064">
                  <c:v>28.273469329356601</c:v>
                </c:pt>
                <c:pt idx="2065">
                  <c:v>28.287167715659599</c:v>
                </c:pt>
                <c:pt idx="2066">
                  <c:v>28.300866101962601</c:v>
                </c:pt>
                <c:pt idx="2067">
                  <c:v>28.3145644882655</c:v>
                </c:pt>
                <c:pt idx="2068">
                  <c:v>28.328262874568502</c:v>
                </c:pt>
                <c:pt idx="2069">
                  <c:v>28.3419612608715</c:v>
                </c:pt>
                <c:pt idx="2070">
                  <c:v>28.355659647174502</c:v>
                </c:pt>
                <c:pt idx="2071">
                  <c:v>28.3693580334775</c:v>
                </c:pt>
                <c:pt idx="2072">
                  <c:v>28.383056419780502</c:v>
                </c:pt>
                <c:pt idx="2073">
                  <c:v>28.396754806083401</c:v>
                </c:pt>
                <c:pt idx="2074">
                  <c:v>28.410453192386399</c:v>
                </c:pt>
                <c:pt idx="2075">
                  <c:v>28.424151578689401</c:v>
                </c:pt>
                <c:pt idx="2076">
                  <c:v>28.437849964992399</c:v>
                </c:pt>
                <c:pt idx="2077">
                  <c:v>28.451548351295401</c:v>
                </c:pt>
                <c:pt idx="2078">
                  <c:v>28.465246737598399</c:v>
                </c:pt>
                <c:pt idx="2079">
                  <c:v>28.478945123901301</c:v>
                </c:pt>
                <c:pt idx="2080">
                  <c:v>28.492643510204299</c:v>
                </c:pt>
                <c:pt idx="2081">
                  <c:v>28.506341896507301</c:v>
                </c:pt>
                <c:pt idx="2082">
                  <c:v>28.520040282810299</c:v>
                </c:pt>
                <c:pt idx="2083">
                  <c:v>28.533738669113301</c:v>
                </c:pt>
                <c:pt idx="2084">
                  <c:v>28.5474370554163</c:v>
                </c:pt>
                <c:pt idx="2085">
                  <c:v>28.561135441719198</c:v>
                </c:pt>
                <c:pt idx="2086">
                  <c:v>28.5748338280222</c:v>
                </c:pt>
                <c:pt idx="2087">
                  <c:v>28.588532214325198</c:v>
                </c:pt>
                <c:pt idx="2088">
                  <c:v>28.6022306006282</c:v>
                </c:pt>
                <c:pt idx="2089">
                  <c:v>28.615928986931198</c:v>
                </c:pt>
                <c:pt idx="2090">
                  <c:v>28.629627373234101</c:v>
                </c:pt>
                <c:pt idx="2091">
                  <c:v>28.643325759537099</c:v>
                </c:pt>
                <c:pt idx="2092">
                  <c:v>28.657024145840101</c:v>
                </c:pt>
                <c:pt idx="2093">
                  <c:v>28.670722532143099</c:v>
                </c:pt>
                <c:pt idx="2094">
                  <c:v>28.684420918446101</c:v>
                </c:pt>
                <c:pt idx="2095">
                  <c:v>28.698119304749099</c:v>
                </c:pt>
                <c:pt idx="2096">
                  <c:v>28.711817691052001</c:v>
                </c:pt>
                <c:pt idx="2097">
                  <c:v>28.725516077355</c:v>
                </c:pt>
                <c:pt idx="2098">
                  <c:v>28.739214463658001</c:v>
                </c:pt>
                <c:pt idx="2099">
                  <c:v>28.752912849961</c:v>
                </c:pt>
                <c:pt idx="2100">
                  <c:v>28.766611236264001</c:v>
                </c:pt>
                <c:pt idx="2101">
                  <c:v>28.780309622567</c:v>
                </c:pt>
                <c:pt idx="2102">
                  <c:v>28.794008008869898</c:v>
                </c:pt>
                <c:pt idx="2103">
                  <c:v>28.8077063951729</c:v>
                </c:pt>
                <c:pt idx="2104">
                  <c:v>28.821404781475898</c:v>
                </c:pt>
                <c:pt idx="2105">
                  <c:v>28.8351031677789</c:v>
                </c:pt>
                <c:pt idx="2106">
                  <c:v>28.848801554081899</c:v>
                </c:pt>
                <c:pt idx="2107">
                  <c:v>28.8624999403849</c:v>
                </c:pt>
                <c:pt idx="2108">
                  <c:v>28.876198326687799</c:v>
                </c:pt>
                <c:pt idx="2109">
                  <c:v>28.889896712990801</c:v>
                </c:pt>
                <c:pt idx="2110">
                  <c:v>28.903595099293799</c:v>
                </c:pt>
                <c:pt idx="2111">
                  <c:v>28.917293485596801</c:v>
                </c:pt>
                <c:pt idx="2112">
                  <c:v>28.930991871899799</c:v>
                </c:pt>
                <c:pt idx="2113">
                  <c:v>28.944690258202801</c:v>
                </c:pt>
                <c:pt idx="2114">
                  <c:v>28.9583886445057</c:v>
                </c:pt>
                <c:pt idx="2115">
                  <c:v>28.972087030808702</c:v>
                </c:pt>
                <c:pt idx="2116">
                  <c:v>28.9857854171117</c:v>
                </c:pt>
                <c:pt idx="2117">
                  <c:v>28.999483803414702</c:v>
                </c:pt>
                <c:pt idx="2118">
                  <c:v>29.0131821897177</c:v>
                </c:pt>
                <c:pt idx="2119">
                  <c:v>29.026880576020599</c:v>
                </c:pt>
                <c:pt idx="2120">
                  <c:v>29.0405789623236</c:v>
                </c:pt>
                <c:pt idx="2121">
                  <c:v>29.054277348626599</c:v>
                </c:pt>
                <c:pt idx="2122">
                  <c:v>29.0679757349296</c:v>
                </c:pt>
                <c:pt idx="2123">
                  <c:v>29.081674121232599</c:v>
                </c:pt>
                <c:pt idx="2124">
                  <c:v>29.0953725075356</c:v>
                </c:pt>
                <c:pt idx="2125">
                  <c:v>29.109070893838499</c:v>
                </c:pt>
                <c:pt idx="2126">
                  <c:v>29.122769280141501</c:v>
                </c:pt>
                <c:pt idx="2127">
                  <c:v>29.136467666444499</c:v>
                </c:pt>
                <c:pt idx="2128">
                  <c:v>29.150166052747501</c:v>
                </c:pt>
                <c:pt idx="2129">
                  <c:v>29.163864439050499</c:v>
                </c:pt>
                <c:pt idx="2130">
                  <c:v>29.177562825353501</c:v>
                </c:pt>
                <c:pt idx="2131">
                  <c:v>29.1912612116564</c:v>
                </c:pt>
                <c:pt idx="2132">
                  <c:v>29.204959597959402</c:v>
                </c:pt>
                <c:pt idx="2133">
                  <c:v>29.2186579842624</c:v>
                </c:pt>
                <c:pt idx="2134">
                  <c:v>29.232356370565402</c:v>
                </c:pt>
                <c:pt idx="2135">
                  <c:v>29.2460547568684</c:v>
                </c:pt>
                <c:pt idx="2136">
                  <c:v>29.259753143171402</c:v>
                </c:pt>
                <c:pt idx="2137">
                  <c:v>29.273451529474301</c:v>
                </c:pt>
                <c:pt idx="2138">
                  <c:v>29.287149915777299</c:v>
                </c:pt>
                <c:pt idx="2139">
                  <c:v>29.300848302080301</c:v>
                </c:pt>
                <c:pt idx="2140">
                  <c:v>29.314546688383299</c:v>
                </c:pt>
                <c:pt idx="2141">
                  <c:v>29.328245074686301</c:v>
                </c:pt>
                <c:pt idx="2142">
                  <c:v>29.341943460989299</c:v>
                </c:pt>
                <c:pt idx="2143">
                  <c:v>29.355641847292201</c:v>
                </c:pt>
                <c:pt idx="2144">
                  <c:v>29.369340233595199</c:v>
                </c:pt>
                <c:pt idx="2145">
                  <c:v>29.383038619898201</c:v>
                </c:pt>
                <c:pt idx="2146">
                  <c:v>29.396737006201199</c:v>
                </c:pt>
                <c:pt idx="2147">
                  <c:v>29.410435392504201</c:v>
                </c:pt>
                <c:pt idx="2148">
                  <c:v>29.424133778807199</c:v>
                </c:pt>
                <c:pt idx="2149">
                  <c:v>29.437832165110098</c:v>
                </c:pt>
                <c:pt idx="2150">
                  <c:v>29.4515305514131</c:v>
                </c:pt>
                <c:pt idx="2151">
                  <c:v>29.465228937716098</c:v>
                </c:pt>
                <c:pt idx="2152">
                  <c:v>29.4789273240191</c:v>
                </c:pt>
                <c:pt idx="2153">
                  <c:v>29.492625710322098</c:v>
                </c:pt>
                <c:pt idx="2154">
                  <c:v>29.5063240966251</c:v>
                </c:pt>
                <c:pt idx="2155">
                  <c:v>29.520022482927999</c:v>
                </c:pt>
                <c:pt idx="2156">
                  <c:v>29.533720869231001</c:v>
                </c:pt>
                <c:pt idx="2157">
                  <c:v>29.547419255533999</c:v>
                </c:pt>
                <c:pt idx="2158">
                  <c:v>29.561117641837001</c:v>
                </c:pt>
                <c:pt idx="2159">
                  <c:v>29.574816028139999</c:v>
                </c:pt>
                <c:pt idx="2160">
                  <c:v>29.588514414442901</c:v>
                </c:pt>
                <c:pt idx="2161">
                  <c:v>29.6022128007459</c:v>
                </c:pt>
                <c:pt idx="2162">
                  <c:v>29.615911187048901</c:v>
                </c:pt>
                <c:pt idx="2163">
                  <c:v>29.6296095733519</c:v>
                </c:pt>
                <c:pt idx="2164">
                  <c:v>29.643307959654901</c:v>
                </c:pt>
                <c:pt idx="2165">
                  <c:v>29.6570063459579</c:v>
                </c:pt>
                <c:pt idx="2166">
                  <c:v>29.670704732260798</c:v>
                </c:pt>
                <c:pt idx="2167">
                  <c:v>29.6844031185638</c:v>
                </c:pt>
                <c:pt idx="2168">
                  <c:v>29.698101504866798</c:v>
                </c:pt>
                <c:pt idx="2169">
                  <c:v>29.7117998911698</c:v>
                </c:pt>
                <c:pt idx="2170">
                  <c:v>29.725498277472798</c:v>
                </c:pt>
                <c:pt idx="2171">
                  <c:v>29.7391966637758</c:v>
                </c:pt>
                <c:pt idx="2172">
                  <c:v>29.752895050078699</c:v>
                </c:pt>
                <c:pt idx="2173">
                  <c:v>29.766593436381701</c:v>
                </c:pt>
                <c:pt idx="2174">
                  <c:v>29.780291822684699</c:v>
                </c:pt>
                <c:pt idx="2175">
                  <c:v>29.793990208987701</c:v>
                </c:pt>
                <c:pt idx="2176">
                  <c:v>29.807688595290699</c:v>
                </c:pt>
                <c:pt idx="2177">
                  <c:v>29.821386981593701</c:v>
                </c:pt>
                <c:pt idx="2178">
                  <c:v>29.8350853678966</c:v>
                </c:pt>
                <c:pt idx="2179">
                  <c:v>29.848783754199602</c:v>
                </c:pt>
                <c:pt idx="2180">
                  <c:v>29.8624821405026</c:v>
                </c:pt>
                <c:pt idx="2181">
                  <c:v>29.876180526805602</c:v>
                </c:pt>
                <c:pt idx="2182">
                  <c:v>29.8898789131086</c:v>
                </c:pt>
                <c:pt idx="2183">
                  <c:v>29.903577299411602</c:v>
                </c:pt>
                <c:pt idx="2184">
                  <c:v>29.9172756857145</c:v>
                </c:pt>
                <c:pt idx="2185">
                  <c:v>29.930974072017499</c:v>
                </c:pt>
                <c:pt idx="2186">
                  <c:v>29.9446724583205</c:v>
                </c:pt>
                <c:pt idx="2187">
                  <c:v>29.958370844623499</c:v>
                </c:pt>
                <c:pt idx="2188">
                  <c:v>29.9720692309265</c:v>
                </c:pt>
                <c:pt idx="2189">
                  <c:v>29.985767617229399</c:v>
                </c:pt>
                <c:pt idx="2190">
                  <c:v>29.999466003532401</c:v>
                </c:pt>
                <c:pt idx="2191">
                  <c:v>30.013164389835399</c:v>
                </c:pt>
                <c:pt idx="2192">
                  <c:v>30.026862776138401</c:v>
                </c:pt>
                <c:pt idx="2193">
                  <c:v>30.040561162441399</c:v>
                </c:pt>
                <c:pt idx="2194">
                  <c:v>30.054259548744401</c:v>
                </c:pt>
                <c:pt idx="2195">
                  <c:v>30.0679579350473</c:v>
                </c:pt>
                <c:pt idx="2196">
                  <c:v>30.081656321350302</c:v>
                </c:pt>
                <c:pt idx="2197">
                  <c:v>30.0953547076533</c:v>
                </c:pt>
                <c:pt idx="2198">
                  <c:v>30.109053093956302</c:v>
                </c:pt>
                <c:pt idx="2199">
                  <c:v>30.1227514802593</c:v>
                </c:pt>
                <c:pt idx="2200">
                  <c:v>30.136449866562302</c:v>
                </c:pt>
                <c:pt idx="2201">
                  <c:v>30.150148252865201</c:v>
                </c:pt>
                <c:pt idx="2202">
                  <c:v>30.163846639168199</c:v>
                </c:pt>
                <c:pt idx="2203">
                  <c:v>30.177545025471201</c:v>
                </c:pt>
                <c:pt idx="2204">
                  <c:v>30.191243411774199</c:v>
                </c:pt>
                <c:pt idx="2205">
                  <c:v>30.204941798077201</c:v>
                </c:pt>
                <c:pt idx="2206">
                  <c:v>30.218640184380199</c:v>
                </c:pt>
                <c:pt idx="2207">
                  <c:v>30.232338570683101</c:v>
                </c:pt>
                <c:pt idx="2208">
                  <c:v>30.246036956986099</c:v>
                </c:pt>
                <c:pt idx="2209">
                  <c:v>30.259735343289101</c:v>
                </c:pt>
                <c:pt idx="2210">
                  <c:v>30.273433729592099</c:v>
                </c:pt>
                <c:pt idx="2211">
                  <c:v>30.287132115895101</c:v>
                </c:pt>
                <c:pt idx="2212">
                  <c:v>30.300830502198099</c:v>
                </c:pt>
                <c:pt idx="2213">
                  <c:v>30.314528888500998</c:v>
                </c:pt>
                <c:pt idx="2214">
                  <c:v>30.328227274804</c:v>
                </c:pt>
                <c:pt idx="2215">
                  <c:v>30.341925661106998</c:v>
                </c:pt>
                <c:pt idx="2216">
                  <c:v>30.35562404741</c:v>
                </c:pt>
                <c:pt idx="2217">
                  <c:v>30.369322433712998</c:v>
                </c:pt>
                <c:pt idx="2218">
                  <c:v>30.383020820016</c:v>
                </c:pt>
                <c:pt idx="2219">
                  <c:v>30.396719206318899</c:v>
                </c:pt>
                <c:pt idx="2220">
                  <c:v>30.410417592621901</c:v>
                </c:pt>
                <c:pt idx="2221">
                  <c:v>30.424115978924899</c:v>
                </c:pt>
                <c:pt idx="2222">
                  <c:v>30.437814365227901</c:v>
                </c:pt>
                <c:pt idx="2223">
                  <c:v>30.451512751530899</c:v>
                </c:pt>
                <c:pt idx="2224">
                  <c:v>30.465211137833801</c:v>
                </c:pt>
                <c:pt idx="2225">
                  <c:v>30.4789095241368</c:v>
                </c:pt>
                <c:pt idx="2226">
                  <c:v>30.492607910439801</c:v>
                </c:pt>
                <c:pt idx="2227">
                  <c:v>30.5063062967428</c:v>
                </c:pt>
                <c:pt idx="2228">
                  <c:v>30.520004683045801</c:v>
                </c:pt>
                <c:pt idx="2229">
                  <c:v>30.5337030693488</c:v>
                </c:pt>
                <c:pt idx="2230">
                  <c:v>30.547401455651698</c:v>
                </c:pt>
                <c:pt idx="2231">
                  <c:v>30.5610998419547</c:v>
                </c:pt>
                <c:pt idx="2232">
                  <c:v>30.574798228257698</c:v>
                </c:pt>
                <c:pt idx="2233">
                  <c:v>30.5884966145607</c:v>
                </c:pt>
                <c:pt idx="2234">
                  <c:v>30.602195000863698</c:v>
                </c:pt>
                <c:pt idx="2235">
                  <c:v>30.6158933871667</c:v>
                </c:pt>
                <c:pt idx="2236">
                  <c:v>30.629591773469599</c:v>
                </c:pt>
                <c:pt idx="2237">
                  <c:v>30.643290159772601</c:v>
                </c:pt>
                <c:pt idx="2238">
                  <c:v>30.656988546075599</c:v>
                </c:pt>
                <c:pt idx="2239">
                  <c:v>30.670686932378601</c:v>
                </c:pt>
                <c:pt idx="2240">
                  <c:v>30.684385318681599</c:v>
                </c:pt>
                <c:pt idx="2241">
                  <c:v>30.698083704984601</c:v>
                </c:pt>
                <c:pt idx="2242">
                  <c:v>30.7117820912875</c:v>
                </c:pt>
                <c:pt idx="2243">
                  <c:v>30.725480477590501</c:v>
                </c:pt>
                <c:pt idx="2244">
                  <c:v>30.7391788638935</c:v>
                </c:pt>
                <c:pt idx="2245">
                  <c:v>30.752877250196502</c:v>
                </c:pt>
                <c:pt idx="2246">
                  <c:v>30.7665756364995</c:v>
                </c:pt>
                <c:pt idx="2247">
                  <c:v>30.780274022802502</c:v>
                </c:pt>
                <c:pt idx="2248">
                  <c:v>30.7939724091054</c:v>
                </c:pt>
                <c:pt idx="2249">
                  <c:v>30.807670795408399</c:v>
                </c:pt>
                <c:pt idx="2250">
                  <c:v>30.8213691817114</c:v>
                </c:pt>
                <c:pt idx="2251">
                  <c:v>30.835067568014399</c:v>
                </c:pt>
                <c:pt idx="2252">
                  <c:v>30.8487659543174</c:v>
                </c:pt>
                <c:pt idx="2253">
                  <c:v>30.862464340620299</c:v>
                </c:pt>
                <c:pt idx="2254">
                  <c:v>30.876162726923301</c:v>
                </c:pt>
                <c:pt idx="2255">
                  <c:v>30.889861113226299</c:v>
                </c:pt>
                <c:pt idx="2256">
                  <c:v>30.903559499529301</c:v>
                </c:pt>
                <c:pt idx="2257">
                  <c:v>30.917257885832299</c:v>
                </c:pt>
                <c:pt idx="2258">
                  <c:v>30.930956272135301</c:v>
                </c:pt>
                <c:pt idx="2259">
                  <c:v>30.9446546584382</c:v>
                </c:pt>
                <c:pt idx="2260">
                  <c:v>30.958353044741202</c:v>
                </c:pt>
                <c:pt idx="2261">
                  <c:v>30.9720514310442</c:v>
                </c:pt>
                <c:pt idx="2262">
                  <c:v>30.985749817347202</c:v>
                </c:pt>
                <c:pt idx="2263">
                  <c:v>30.9994482036502</c:v>
                </c:pt>
                <c:pt idx="2264">
                  <c:v>31.013146589953202</c:v>
                </c:pt>
                <c:pt idx="2265">
                  <c:v>31.0268449762561</c:v>
                </c:pt>
                <c:pt idx="2266">
                  <c:v>31.040543362559099</c:v>
                </c:pt>
                <c:pt idx="2267">
                  <c:v>31.054241748862101</c:v>
                </c:pt>
                <c:pt idx="2268">
                  <c:v>31.067940135165099</c:v>
                </c:pt>
                <c:pt idx="2269">
                  <c:v>31.081638521468101</c:v>
                </c:pt>
                <c:pt idx="2270">
                  <c:v>31.095336907771099</c:v>
                </c:pt>
                <c:pt idx="2271">
                  <c:v>31.109035294074001</c:v>
                </c:pt>
                <c:pt idx="2272">
                  <c:v>31.122733680376999</c:v>
                </c:pt>
                <c:pt idx="2273">
                  <c:v>31.136432066680001</c:v>
                </c:pt>
                <c:pt idx="2274">
                  <c:v>31.150130452982999</c:v>
                </c:pt>
                <c:pt idx="2275">
                  <c:v>31.163828839286001</c:v>
                </c:pt>
                <c:pt idx="2276">
                  <c:v>31.177527225588999</c:v>
                </c:pt>
                <c:pt idx="2277">
                  <c:v>31.191225611891898</c:v>
                </c:pt>
                <c:pt idx="2278">
                  <c:v>31.2049239981949</c:v>
                </c:pt>
                <c:pt idx="2279">
                  <c:v>31.218622384497898</c:v>
                </c:pt>
                <c:pt idx="2280">
                  <c:v>31.2323207708009</c:v>
                </c:pt>
                <c:pt idx="2281">
                  <c:v>31.246019157103898</c:v>
                </c:pt>
                <c:pt idx="2282">
                  <c:v>31.2597175434069</c:v>
                </c:pt>
                <c:pt idx="2283">
                  <c:v>31.273415929709799</c:v>
                </c:pt>
                <c:pt idx="2284">
                  <c:v>31.287114316012801</c:v>
                </c:pt>
                <c:pt idx="2285">
                  <c:v>31.300812702315799</c:v>
                </c:pt>
                <c:pt idx="2286">
                  <c:v>31.314511088618801</c:v>
                </c:pt>
                <c:pt idx="2287">
                  <c:v>31.328209474921799</c:v>
                </c:pt>
                <c:pt idx="2288">
                  <c:v>31.341907861224701</c:v>
                </c:pt>
                <c:pt idx="2289">
                  <c:v>31.3556062475277</c:v>
                </c:pt>
                <c:pt idx="2290">
                  <c:v>31.369304633830701</c:v>
                </c:pt>
                <c:pt idx="2291">
                  <c:v>31.3830030201337</c:v>
                </c:pt>
                <c:pt idx="2292">
                  <c:v>31.396701406436701</c:v>
                </c:pt>
                <c:pt idx="2293">
                  <c:v>31.4103997927397</c:v>
                </c:pt>
                <c:pt idx="2294">
                  <c:v>31.424098179042598</c:v>
                </c:pt>
                <c:pt idx="2295">
                  <c:v>31.4377965653456</c:v>
                </c:pt>
                <c:pt idx="2296">
                  <c:v>31.451494951648598</c:v>
                </c:pt>
                <c:pt idx="2297">
                  <c:v>31.4651933379516</c:v>
                </c:pt>
                <c:pt idx="2298">
                  <c:v>31.478891724254598</c:v>
                </c:pt>
                <c:pt idx="2299">
                  <c:v>31.4925901105576</c:v>
                </c:pt>
                <c:pt idx="2300">
                  <c:v>31.506288496860499</c:v>
                </c:pt>
                <c:pt idx="2301">
                  <c:v>31.519986883163501</c:v>
                </c:pt>
                <c:pt idx="2302">
                  <c:v>31.533685269466499</c:v>
                </c:pt>
                <c:pt idx="2303">
                  <c:v>31.547383655769501</c:v>
                </c:pt>
                <c:pt idx="2304">
                  <c:v>31.561082042072499</c:v>
                </c:pt>
                <c:pt idx="2305">
                  <c:v>31.574780428375501</c:v>
                </c:pt>
                <c:pt idx="2306">
                  <c:v>31.5884788146784</c:v>
                </c:pt>
                <c:pt idx="2307">
                  <c:v>31.602177200981401</c:v>
                </c:pt>
                <c:pt idx="2308">
                  <c:v>31.6158755872844</c:v>
                </c:pt>
                <c:pt idx="2309">
                  <c:v>31.629573973587402</c:v>
                </c:pt>
                <c:pt idx="2310">
                  <c:v>31.6432723598904</c:v>
                </c:pt>
                <c:pt idx="2311">
                  <c:v>31.656970746193402</c:v>
                </c:pt>
                <c:pt idx="2312">
                  <c:v>31.6706691324963</c:v>
                </c:pt>
                <c:pt idx="2313">
                  <c:v>31.684367518799299</c:v>
                </c:pt>
                <c:pt idx="2314">
                  <c:v>31.6980659051023</c:v>
                </c:pt>
                <c:pt idx="2315">
                  <c:v>31.711764291405299</c:v>
                </c:pt>
                <c:pt idx="2316">
                  <c:v>31.7254626777083</c:v>
                </c:pt>
                <c:pt idx="2317">
                  <c:v>31.739161064011199</c:v>
                </c:pt>
                <c:pt idx="2318">
                  <c:v>31.752859450314201</c:v>
                </c:pt>
                <c:pt idx="2319">
                  <c:v>31.766557836617199</c:v>
                </c:pt>
                <c:pt idx="2320">
                  <c:v>31.780256222920201</c:v>
                </c:pt>
                <c:pt idx="2321">
                  <c:v>31.793954609223199</c:v>
                </c:pt>
                <c:pt idx="2322">
                  <c:v>31.807652995526201</c:v>
                </c:pt>
                <c:pt idx="2323">
                  <c:v>31.821351381829199</c:v>
                </c:pt>
                <c:pt idx="2324">
                  <c:v>31.835049768132102</c:v>
                </c:pt>
                <c:pt idx="2325">
                  <c:v>31.8487481544351</c:v>
                </c:pt>
                <c:pt idx="2326">
                  <c:v>31.862446540738102</c:v>
                </c:pt>
                <c:pt idx="2327">
                  <c:v>31.8761449270411</c:v>
                </c:pt>
                <c:pt idx="2328">
                  <c:v>31.889843313344102</c:v>
                </c:pt>
                <c:pt idx="2329">
                  <c:v>31.9035416996471</c:v>
                </c:pt>
                <c:pt idx="2330">
                  <c:v>31.917240085949999</c:v>
                </c:pt>
                <c:pt idx="2331">
                  <c:v>31.930938472253001</c:v>
                </c:pt>
                <c:pt idx="2332">
                  <c:v>31.944636858555999</c:v>
                </c:pt>
                <c:pt idx="2333">
                  <c:v>31.958335244859001</c:v>
                </c:pt>
                <c:pt idx="2334">
                  <c:v>31.972033631161999</c:v>
                </c:pt>
                <c:pt idx="2335">
                  <c:v>31.985732017464901</c:v>
                </c:pt>
                <c:pt idx="2336">
                  <c:v>31.999430403767899</c:v>
                </c:pt>
                <c:pt idx="2337">
                  <c:v>32.013128790070901</c:v>
                </c:pt>
                <c:pt idx="2338">
                  <c:v>32.026827176373899</c:v>
                </c:pt>
                <c:pt idx="2339">
                  <c:v>32.040525562676898</c:v>
                </c:pt>
                <c:pt idx="2340">
                  <c:v>32.054223948979903</c:v>
                </c:pt>
                <c:pt idx="2341">
                  <c:v>32.067922335282802</c:v>
                </c:pt>
                <c:pt idx="2342">
                  <c:v>32.0816207215858</c:v>
                </c:pt>
                <c:pt idx="2343">
                  <c:v>32.095319107888798</c:v>
                </c:pt>
                <c:pt idx="2344">
                  <c:v>32.109017494191797</c:v>
                </c:pt>
                <c:pt idx="2345">
                  <c:v>32.122715880494802</c:v>
                </c:pt>
                <c:pt idx="2346">
                  <c:v>32.1364142667978</c:v>
                </c:pt>
                <c:pt idx="2347">
                  <c:v>32.150112653100699</c:v>
                </c:pt>
                <c:pt idx="2348">
                  <c:v>32.163811039403697</c:v>
                </c:pt>
                <c:pt idx="2349">
                  <c:v>32.177509425706702</c:v>
                </c:pt>
                <c:pt idx="2350">
                  <c:v>32.191207812009701</c:v>
                </c:pt>
                <c:pt idx="2351">
                  <c:v>32.204906198312699</c:v>
                </c:pt>
                <c:pt idx="2352">
                  <c:v>32.218604584615697</c:v>
                </c:pt>
                <c:pt idx="2353">
                  <c:v>32.232302970918603</c:v>
                </c:pt>
                <c:pt idx="2354">
                  <c:v>32.246001357221601</c:v>
                </c:pt>
                <c:pt idx="2355">
                  <c:v>32.2596997435246</c:v>
                </c:pt>
                <c:pt idx="2356">
                  <c:v>32.273398129827598</c:v>
                </c:pt>
                <c:pt idx="2357">
                  <c:v>32.287096516130603</c:v>
                </c:pt>
                <c:pt idx="2358">
                  <c:v>32.300794902433601</c:v>
                </c:pt>
                <c:pt idx="2359">
                  <c:v>32.3144932887365</c:v>
                </c:pt>
                <c:pt idx="2360">
                  <c:v>32.328191675039498</c:v>
                </c:pt>
                <c:pt idx="2361">
                  <c:v>32.341890061342497</c:v>
                </c:pt>
                <c:pt idx="2362">
                  <c:v>32.355588447645502</c:v>
                </c:pt>
                <c:pt idx="2363">
                  <c:v>32.3692868339485</c:v>
                </c:pt>
                <c:pt idx="2364">
                  <c:v>32.382985220251399</c:v>
                </c:pt>
                <c:pt idx="2365">
                  <c:v>32.396683606554397</c:v>
                </c:pt>
                <c:pt idx="2366">
                  <c:v>32.410381992857403</c:v>
                </c:pt>
                <c:pt idx="2367">
                  <c:v>32.424080379160401</c:v>
                </c:pt>
                <c:pt idx="2368">
                  <c:v>32.437778765463399</c:v>
                </c:pt>
                <c:pt idx="2369">
                  <c:v>32.451477151766397</c:v>
                </c:pt>
                <c:pt idx="2370">
                  <c:v>32.465175538069303</c:v>
                </c:pt>
                <c:pt idx="2371">
                  <c:v>32.478873924372301</c:v>
                </c:pt>
                <c:pt idx="2372">
                  <c:v>32.4925723106753</c:v>
                </c:pt>
                <c:pt idx="2373">
                  <c:v>32.506270696978298</c:v>
                </c:pt>
                <c:pt idx="2374">
                  <c:v>32.519969083281303</c:v>
                </c:pt>
                <c:pt idx="2375">
                  <c:v>32.533667469584302</c:v>
                </c:pt>
                <c:pt idx="2376">
                  <c:v>32.5473658558872</c:v>
                </c:pt>
                <c:pt idx="2377">
                  <c:v>32.561064242190199</c:v>
                </c:pt>
                <c:pt idx="2378">
                  <c:v>32.574762628493197</c:v>
                </c:pt>
                <c:pt idx="2379">
                  <c:v>32.588461014796202</c:v>
                </c:pt>
                <c:pt idx="2380">
                  <c:v>32.6021594010992</c:v>
                </c:pt>
                <c:pt idx="2381">
                  <c:v>32.615857787402199</c:v>
                </c:pt>
                <c:pt idx="2382">
                  <c:v>32.629556173705097</c:v>
                </c:pt>
                <c:pt idx="2383">
                  <c:v>32.643254560008103</c:v>
                </c:pt>
                <c:pt idx="2384">
                  <c:v>32.656952946311101</c:v>
                </c:pt>
                <c:pt idx="2385">
                  <c:v>32.670651332614099</c:v>
                </c:pt>
                <c:pt idx="2386">
                  <c:v>32.684349718917098</c:v>
                </c:pt>
                <c:pt idx="2387">
                  <c:v>32.698048105220003</c:v>
                </c:pt>
                <c:pt idx="2388">
                  <c:v>32.711746491523002</c:v>
                </c:pt>
                <c:pt idx="2389">
                  <c:v>32.725444877826</c:v>
                </c:pt>
                <c:pt idx="2390">
                  <c:v>32.739143264128998</c:v>
                </c:pt>
                <c:pt idx="2391">
                  <c:v>32.752841650432003</c:v>
                </c:pt>
                <c:pt idx="2392">
                  <c:v>32.766540036735002</c:v>
                </c:pt>
                <c:pt idx="2393">
                  <c:v>32.780238423038</c:v>
                </c:pt>
                <c:pt idx="2394">
                  <c:v>32.793936809340899</c:v>
                </c:pt>
                <c:pt idx="2395">
                  <c:v>32.807635195643897</c:v>
                </c:pt>
                <c:pt idx="2396">
                  <c:v>32.821333581946902</c:v>
                </c:pt>
                <c:pt idx="2397">
                  <c:v>32.835031968249901</c:v>
                </c:pt>
                <c:pt idx="2398">
                  <c:v>32.848730354552899</c:v>
                </c:pt>
                <c:pt idx="2399">
                  <c:v>32.862428740855798</c:v>
                </c:pt>
                <c:pt idx="2400">
                  <c:v>32.876127127158803</c:v>
                </c:pt>
                <c:pt idx="2401">
                  <c:v>32.889825513461801</c:v>
                </c:pt>
                <c:pt idx="2402">
                  <c:v>32.903523899764799</c:v>
                </c:pt>
                <c:pt idx="2403">
                  <c:v>32.917222286067798</c:v>
                </c:pt>
                <c:pt idx="2404">
                  <c:v>32.930920672370803</c:v>
                </c:pt>
                <c:pt idx="2405">
                  <c:v>32.944619058673702</c:v>
                </c:pt>
                <c:pt idx="2406">
                  <c:v>32.9583174449767</c:v>
                </c:pt>
                <c:pt idx="2407">
                  <c:v>32.972015831279698</c:v>
                </c:pt>
                <c:pt idx="2408">
                  <c:v>32.985714217582697</c:v>
                </c:pt>
                <c:pt idx="2409">
                  <c:v>32.999412603885702</c:v>
                </c:pt>
                <c:pt idx="2410">
                  <c:v>33.0131109901887</c:v>
                </c:pt>
                <c:pt idx="2411">
                  <c:v>33.026809376491599</c:v>
                </c:pt>
                <c:pt idx="2412">
                  <c:v>33.040507762794597</c:v>
                </c:pt>
                <c:pt idx="2413">
                  <c:v>33.054206149097602</c:v>
                </c:pt>
                <c:pt idx="2414">
                  <c:v>33.067904535400601</c:v>
                </c:pt>
                <c:pt idx="2415">
                  <c:v>33.081602921703599</c:v>
                </c:pt>
                <c:pt idx="2416">
                  <c:v>33.095301308006597</c:v>
                </c:pt>
                <c:pt idx="2417">
                  <c:v>33.108999694309503</c:v>
                </c:pt>
                <c:pt idx="2418">
                  <c:v>33.122698080612501</c:v>
                </c:pt>
                <c:pt idx="2419">
                  <c:v>33.1363964669155</c:v>
                </c:pt>
                <c:pt idx="2420">
                  <c:v>33.150094853218498</c:v>
                </c:pt>
                <c:pt idx="2421">
                  <c:v>33.163793239521503</c:v>
                </c:pt>
                <c:pt idx="2422">
                  <c:v>33.177491625824501</c:v>
                </c:pt>
                <c:pt idx="2423">
                  <c:v>33.1911900121274</c:v>
                </c:pt>
                <c:pt idx="2424">
                  <c:v>33.204888398430398</c:v>
                </c:pt>
                <c:pt idx="2425">
                  <c:v>33.218586784733397</c:v>
                </c:pt>
                <c:pt idx="2426">
                  <c:v>33.232285171036402</c:v>
                </c:pt>
                <c:pt idx="2427">
                  <c:v>33.2459835573394</c:v>
                </c:pt>
                <c:pt idx="2428">
                  <c:v>33.259681943642299</c:v>
                </c:pt>
                <c:pt idx="2429">
                  <c:v>33.273380329945297</c:v>
                </c:pt>
                <c:pt idx="2430">
                  <c:v>33.287078716248303</c:v>
                </c:pt>
                <c:pt idx="2431">
                  <c:v>33.300777102551301</c:v>
                </c:pt>
                <c:pt idx="2432">
                  <c:v>33.314475488854299</c:v>
                </c:pt>
                <c:pt idx="2433">
                  <c:v>33.328173875157297</c:v>
                </c:pt>
                <c:pt idx="2434">
                  <c:v>33.341872261460203</c:v>
                </c:pt>
                <c:pt idx="2435">
                  <c:v>33.355570647763201</c:v>
                </c:pt>
                <c:pt idx="2436">
                  <c:v>33.3692690340662</c:v>
                </c:pt>
                <c:pt idx="2437">
                  <c:v>33.382967420369198</c:v>
                </c:pt>
                <c:pt idx="2438">
                  <c:v>33.396665806672203</c:v>
                </c:pt>
                <c:pt idx="2439">
                  <c:v>33.410364192975202</c:v>
                </c:pt>
                <c:pt idx="2440">
                  <c:v>33.4240625792781</c:v>
                </c:pt>
                <c:pt idx="2441">
                  <c:v>33.437760965581099</c:v>
                </c:pt>
                <c:pt idx="2442">
                  <c:v>33.451459351884097</c:v>
                </c:pt>
                <c:pt idx="2443">
                  <c:v>33.465157738187102</c:v>
                </c:pt>
                <c:pt idx="2444">
                  <c:v>33.4788561244901</c:v>
                </c:pt>
                <c:pt idx="2445">
                  <c:v>33.492554510793099</c:v>
                </c:pt>
                <c:pt idx="2446">
                  <c:v>33.506252897095997</c:v>
                </c:pt>
                <c:pt idx="2447">
                  <c:v>33.519951283399003</c:v>
                </c:pt>
                <c:pt idx="2448">
                  <c:v>33.533649669702001</c:v>
                </c:pt>
                <c:pt idx="2449">
                  <c:v>33.547348056004999</c:v>
                </c:pt>
                <c:pt idx="2450">
                  <c:v>33.561046442307997</c:v>
                </c:pt>
                <c:pt idx="2451">
                  <c:v>33.574744828611003</c:v>
                </c:pt>
                <c:pt idx="2452">
                  <c:v>33.588443214913902</c:v>
                </c:pt>
                <c:pt idx="2453">
                  <c:v>33.6021416012169</c:v>
                </c:pt>
                <c:pt idx="2454">
                  <c:v>33.615839987519898</c:v>
                </c:pt>
                <c:pt idx="2455">
                  <c:v>33.629538373822903</c:v>
                </c:pt>
                <c:pt idx="2456">
                  <c:v>33.643236760125902</c:v>
                </c:pt>
                <c:pt idx="2457">
                  <c:v>33.6569351464289</c:v>
                </c:pt>
                <c:pt idx="2458">
                  <c:v>33.670633532731799</c:v>
                </c:pt>
                <c:pt idx="2459">
                  <c:v>33.684331919034797</c:v>
                </c:pt>
                <c:pt idx="2460">
                  <c:v>33.698030305337802</c:v>
                </c:pt>
                <c:pt idx="2461">
                  <c:v>33.711728691640801</c:v>
                </c:pt>
                <c:pt idx="2462">
                  <c:v>33.725427077943799</c:v>
                </c:pt>
                <c:pt idx="2463">
                  <c:v>33.739125464246698</c:v>
                </c:pt>
                <c:pt idx="2464">
                  <c:v>33.752823850549703</c:v>
                </c:pt>
                <c:pt idx="2465">
                  <c:v>33.766522236852701</c:v>
                </c:pt>
                <c:pt idx="2466">
                  <c:v>33.780220623155699</c:v>
                </c:pt>
                <c:pt idx="2467">
                  <c:v>33.793919009458698</c:v>
                </c:pt>
                <c:pt idx="2468">
                  <c:v>33.807617395761703</c:v>
                </c:pt>
                <c:pt idx="2469">
                  <c:v>33.821315782064602</c:v>
                </c:pt>
                <c:pt idx="2470">
                  <c:v>33.8350141683676</c:v>
                </c:pt>
                <c:pt idx="2471">
                  <c:v>33.848712554670598</c:v>
                </c:pt>
                <c:pt idx="2472">
                  <c:v>33.862410940973596</c:v>
                </c:pt>
                <c:pt idx="2473">
                  <c:v>33.876109327276602</c:v>
                </c:pt>
                <c:pt idx="2474">
                  <c:v>33.8898077135796</c:v>
                </c:pt>
                <c:pt idx="2475">
                  <c:v>33.903506099882499</c:v>
                </c:pt>
                <c:pt idx="2476">
                  <c:v>33.917204486185497</c:v>
                </c:pt>
                <c:pt idx="2477">
                  <c:v>33.930902872488502</c:v>
                </c:pt>
                <c:pt idx="2478">
                  <c:v>33.944601258791501</c:v>
                </c:pt>
                <c:pt idx="2479">
                  <c:v>33.958299645094499</c:v>
                </c:pt>
                <c:pt idx="2480">
                  <c:v>33.971998031397497</c:v>
                </c:pt>
                <c:pt idx="2481">
                  <c:v>33.985696417700403</c:v>
                </c:pt>
                <c:pt idx="2482">
                  <c:v>33.999394804003401</c:v>
                </c:pt>
                <c:pt idx="2483">
                  <c:v>34.0130931903064</c:v>
                </c:pt>
                <c:pt idx="2484">
                  <c:v>34.026791576609398</c:v>
                </c:pt>
                <c:pt idx="2485">
                  <c:v>34.040489962912403</c:v>
                </c:pt>
                <c:pt idx="2486">
                  <c:v>34.054188349215401</c:v>
                </c:pt>
                <c:pt idx="2487">
                  <c:v>34.0678867355183</c:v>
                </c:pt>
                <c:pt idx="2488">
                  <c:v>34.081585121821298</c:v>
                </c:pt>
                <c:pt idx="2489">
                  <c:v>34.095283508124297</c:v>
                </c:pt>
                <c:pt idx="2490">
                  <c:v>34.108981894427302</c:v>
                </c:pt>
                <c:pt idx="2491">
                  <c:v>34.1226802807303</c:v>
                </c:pt>
                <c:pt idx="2492">
                  <c:v>34.136378667033199</c:v>
                </c:pt>
                <c:pt idx="2493">
                  <c:v>34.150077053336197</c:v>
                </c:pt>
                <c:pt idx="2494">
                  <c:v>34.163775439639203</c:v>
                </c:pt>
                <c:pt idx="2495">
                  <c:v>34.177473825942201</c:v>
                </c:pt>
                <c:pt idx="2496">
                  <c:v>34.191172212245199</c:v>
                </c:pt>
                <c:pt idx="2497">
                  <c:v>34.204870598548197</c:v>
                </c:pt>
                <c:pt idx="2498">
                  <c:v>34.218568984851203</c:v>
                </c:pt>
                <c:pt idx="2499">
                  <c:v>34.232267371154101</c:v>
                </c:pt>
                <c:pt idx="2500">
                  <c:v>34.2459657574571</c:v>
                </c:pt>
                <c:pt idx="2501">
                  <c:v>34.259664143760098</c:v>
                </c:pt>
                <c:pt idx="2502">
                  <c:v>34.273362530063103</c:v>
                </c:pt>
                <c:pt idx="2503">
                  <c:v>34.287060916366102</c:v>
                </c:pt>
                <c:pt idx="2504">
                  <c:v>34.300759302669</c:v>
                </c:pt>
                <c:pt idx="2505">
                  <c:v>34.314457688971999</c:v>
                </c:pt>
                <c:pt idx="2506">
                  <c:v>34.328156075274997</c:v>
                </c:pt>
                <c:pt idx="2507">
                  <c:v>34.341854461578002</c:v>
                </c:pt>
                <c:pt idx="2508">
                  <c:v>34.355552847881</c:v>
                </c:pt>
                <c:pt idx="2509">
                  <c:v>34.369251234183999</c:v>
                </c:pt>
                <c:pt idx="2510">
                  <c:v>34.382949620486897</c:v>
                </c:pt>
                <c:pt idx="2511">
                  <c:v>34.396648006789903</c:v>
                </c:pt>
                <c:pt idx="2512">
                  <c:v>34.410346393092901</c:v>
                </c:pt>
                <c:pt idx="2513">
                  <c:v>34.424044779395899</c:v>
                </c:pt>
                <c:pt idx="2514">
                  <c:v>34.437743165698897</c:v>
                </c:pt>
                <c:pt idx="2515">
                  <c:v>34.451441552001903</c:v>
                </c:pt>
                <c:pt idx="2516">
                  <c:v>34.465139938304802</c:v>
                </c:pt>
                <c:pt idx="2517">
                  <c:v>34.4788383246078</c:v>
                </c:pt>
                <c:pt idx="2518">
                  <c:v>34.492536710910798</c:v>
                </c:pt>
                <c:pt idx="2519">
                  <c:v>34.506235097213803</c:v>
                </c:pt>
                <c:pt idx="2520">
                  <c:v>34.519933483516802</c:v>
                </c:pt>
                <c:pt idx="2521">
                  <c:v>34.5336318698198</c:v>
                </c:pt>
                <c:pt idx="2522">
                  <c:v>34.547330256122699</c:v>
                </c:pt>
                <c:pt idx="2523">
                  <c:v>34.561028642425697</c:v>
                </c:pt>
                <c:pt idx="2524">
                  <c:v>34.574727028728702</c:v>
                </c:pt>
                <c:pt idx="2525">
                  <c:v>34.588425415031701</c:v>
                </c:pt>
                <c:pt idx="2526">
                  <c:v>34.602123801334699</c:v>
                </c:pt>
                <c:pt idx="2527">
                  <c:v>34.615822187637697</c:v>
                </c:pt>
                <c:pt idx="2528">
                  <c:v>34.629520573940603</c:v>
                </c:pt>
                <c:pt idx="2529">
                  <c:v>34.643218960243601</c:v>
                </c:pt>
                <c:pt idx="2530">
                  <c:v>34.656917346546599</c:v>
                </c:pt>
                <c:pt idx="2531">
                  <c:v>34.670615732849598</c:v>
                </c:pt>
                <c:pt idx="2532">
                  <c:v>34.684314119152603</c:v>
                </c:pt>
                <c:pt idx="2533">
                  <c:v>34.698012505455502</c:v>
                </c:pt>
                <c:pt idx="2534">
                  <c:v>34.7117108917585</c:v>
                </c:pt>
                <c:pt idx="2535">
                  <c:v>34.725409278061498</c:v>
                </c:pt>
                <c:pt idx="2536">
                  <c:v>34.739107664364496</c:v>
                </c:pt>
                <c:pt idx="2537">
                  <c:v>34.752806050667502</c:v>
                </c:pt>
                <c:pt idx="2538">
                  <c:v>34.7665044369705</c:v>
                </c:pt>
                <c:pt idx="2539">
                  <c:v>34.780202823273399</c:v>
                </c:pt>
                <c:pt idx="2540">
                  <c:v>34.793901209576397</c:v>
                </c:pt>
                <c:pt idx="2541">
                  <c:v>34.807599595879402</c:v>
                </c:pt>
                <c:pt idx="2542">
                  <c:v>34.821297982182401</c:v>
                </c:pt>
                <c:pt idx="2543">
                  <c:v>34.834996368485399</c:v>
                </c:pt>
                <c:pt idx="2544">
                  <c:v>34.848694754788397</c:v>
                </c:pt>
                <c:pt idx="2545">
                  <c:v>34.862393141091303</c:v>
                </c:pt>
                <c:pt idx="2546">
                  <c:v>34.876091527394301</c:v>
                </c:pt>
                <c:pt idx="2547">
                  <c:v>34.8897899136973</c:v>
                </c:pt>
                <c:pt idx="2548">
                  <c:v>34.903488300000298</c:v>
                </c:pt>
                <c:pt idx="2549">
                  <c:v>34.917186686303303</c:v>
                </c:pt>
                <c:pt idx="2550">
                  <c:v>34.930885072606301</c:v>
                </c:pt>
                <c:pt idx="2551">
                  <c:v>34.9445834589092</c:v>
                </c:pt>
                <c:pt idx="2552">
                  <c:v>34.958281845212198</c:v>
                </c:pt>
                <c:pt idx="2553">
                  <c:v>34.971980231515197</c:v>
                </c:pt>
                <c:pt idx="2554">
                  <c:v>34.985678617818202</c:v>
                </c:pt>
                <c:pt idx="2555">
                  <c:v>34.9993770041212</c:v>
                </c:pt>
                <c:pt idx="2556">
                  <c:v>35.013075390424198</c:v>
                </c:pt>
                <c:pt idx="2557">
                  <c:v>35.026773776727097</c:v>
                </c:pt>
                <c:pt idx="2558">
                  <c:v>35.040472163030103</c:v>
                </c:pt>
                <c:pt idx="2559">
                  <c:v>35.054170549333101</c:v>
                </c:pt>
                <c:pt idx="2560">
                  <c:v>35.067868935636099</c:v>
                </c:pt>
                <c:pt idx="2561">
                  <c:v>35.081567321939097</c:v>
                </c:pt>
                <c:pt idx="2562">
                  <c:v>35.095265708242003</c:v>
                </c:pt>
                <c:pt idx="2563">
                  <c:v>35.108964094545001</c:v>
                </c:pt>
                <c:pt idx="2564">
                  <c:v>35.122662480848</c:v>
                </c:pt>
                <c:pt idx="2565">
                  <c:v>35.136360867150998</c:v>
                </c:pt>
                <c:pt idx="2566">
                  <c:v>35.150059253454003</c:v>
                </c:pt>
                <c:pt idx="2567">
                  <c:v>35.163757639757002</c:v>
                </c:pt>
                <c:pt idx="2568">
                  <c:v>35.17745602606</c:v>
                </c:pt>
                <c:pt idx="2569">
                  <c:v>35.191154412362899</c:v>
                </c:pt>
                <c:pt idx="2570">
                  <c:v>35.204852798665897</c:v>
                </c:pt>
                <c:pt idx="2571">
                  <c:v>35.218551184968902</c:v>
                </c:pt>
                <c:pt idx="2572">
                  <c:v>35.2322495712719</c:v>
                </c:pt>
                <c:pt idx="2573">
                  <c:v>35.245947957574899</c:v>
                </c:pt>
                <c:pt idx="2574">
                  <c:v>35.259646343877797</c:v>
                </c:pt>
                <c:pt idx="2575">
                  <c:v>35.273344730180803</c:v>
                </c:pt>
                <c:pt idx="2576">
                  <c:v>35.287043116483801</c:v>
                </c:pt>
                <c:pt idx="2577">
                  <c:v>35.300741502786799</c:v>
                </c:pt>
                <c:pt idx="2578">
                  <c:v>35.314439889089797</c:v>
                </c:pt>
                <c:pt idx="2579">
                  <c:v>35.328138275392803</c:v>
                </c:pt>
                <c:pt idx="2580">
                  <c:v>35.341836661695702</c:v>
                </c:pt>
                <c:pt idx="2581">
                  <c:v>35.3555350479987</c:v>
                </c:pt>
                <c:pt idx="2582">
                  <c:v>35.369233434301698</c:v>
                </c:pt>
                <c:pt idx="2583">
                  <c:v>35.382931820604703</c:v>
                </c:pt>
                <c:pt idx="2584">
                  <c:v>35.396630206907702</c:v>
                </c:pt>
                <c:pt idx="2585">
                  <c:v>35.4103285932107</c:v>
                </c:pt>
                <c:pt idx="2586">
                  <c:v>35.424026979513599</c:v>
                </c:pt>
                <c:pt idx="2587">
                  <c:v>35.437725365816597</c:v>
                </c:pt>
                <c:pt idx="2588">
                  <c:v>35.451423752119602</c:v>
                </c:pt>
                <c:pt idx="2589">
                  <c:v>35.465122138422601</c:v>
                </c:pt>
                <c:pt idx="2590">
                  <c:v>35.478820524725599</c:v>
                </c:pt>
                <c:pt idx="2591">
                  <c:v>35.492518911028597</c:v>
                </c:pt>
                <c:pt idx="2592">
                  <c:v>35.506217297331503</c:v>
                </c:pt>
                <c:pt idx="2593">
                  <c:v>35.519915683634501</c:v>
                </c:pt>
                <c:pt idx="2594">
                  <c:v>35.533614069937499</c:v>
                </c:pt>
                <c:pt idx="2595">
                  <c:v>35.547312456240498</c:v>
                </c:pt>
                <c:pt idx="2596">
                  <c:v>35.561010842543503</c:v>
                </c:pt>
                <c:pt idx="2597">
                  <c:v>35.574709228846501</c:v>
                </c:pt>
                <c:pt idx="2598">
                  <c:v>35.5884076151494</c:v>
                </c:pt>
                <c:pt idx="2599">
                  <c:v>35.602106001452398</c:v>
                </c:pt>
                <c:pt idx="2600">
                  <c:v>35.615804387755396</c:v>
                </c:pt>
                <c:pt idx="2601">
                  <c:v>35.629502774058402</c:v>
                </c:pt>
                <c:pt idx="2602">
                  <c:v>35.6432011603614</c:v>
                </c:pt>
                <c:pt idx="2603">
                  <c:v>35.656899546664299</c:v>
                </c:pt>
                <c:pt idx="2604">
                  <c:v>35.670597932967297</c:v>
                </c:pt>
                <c:pt idx="2605">
                  <c:v>35.684296319270302</c:v>
                </c:pt>
                <c:pt idx="2606">
                  <c:v>35.697994705573301</c:v>
                </c:pt>
                <c:pt idx="2607">
                  <c:v>35.711693091876299</c:v>
                </c:pt>
                <c:pt idx="2608">
                  <c:v>35.725391478179297</c:v>
                </c:pt>
                <c:pt idx="2609">
                  <c:v>35.739089864482203</c:v>
                </c:pt>
                <c:pt idx="2610">
                  <c:v>35.752788250785201</c:v>
                </c:pt>
                <c:pt idx="2611">
                  <c:v>35.7664866370882</c:v>
                </c:pt>
                <c:pt idx="2612">
                  <c:v>35.780185023391198</c:v>
                </c:pt>
                <c:pt idx="2613">
                  <c:v>35.793883409694203</c:v>
                </c:pt>
                <c:pt idx="2614">
                  <c:v>35.807581795997201</c:v>
                </c:pt>
                <c:pt idx="2615">
                  <c:v>35.8212801823001</c:v>
                </c:pt>
                <c:pt idx="2616">
                  <c:v>35.834978568603098</c:v>
                </c:pt>
                <c:pt idx="2617">
                  <c:v>35.848676954906097</c:v>
                </c:pt>
                <c:pt idx="2618">
                  <c:v>35.862375341209102</c:v>
                </c:pt>
                <c:pt idx="2619">
                  <c:v>35.8760737275121</c:v>
                </c:pt>
                <c:pt idx="2620">
                  <c:v>35.889772113815098</c:v>
                </c:pt>
                <c:pt idx="2621">
                  <c:v>35.903470500117997</c:v>
                </c:pt>
                <c:pt idx="2622">
                  <c:v>35.917168886421003</c:v>
                </c:pt>
                <c:pt idx="2623">
                  <c:v>35.930867272724001</c:v>
                </c:pt>
                <c:pt idx="2624">
                  <c:v>35.944565659026999</c:v>
                </c:pt>
                <c:pt idx="2625">
                  <c:v>35.958264045329997</c:v>
                </c:pt>
                <c:pt idx="2626">
                  <c:v>35.971962431632903</c:v>
                </c:pt>
                <c:pt idx="2627">
                  <c:v>35.985660817935901</c:v>
                </c:pt>
                <c:pt idx="2628">
                  <c:v>35.9993592042389</c:v>
                </c:pt>
                <c:pt idx="2629">
                  <c:v>36.013057590541898</c:v>
                </c:pt>
                <c:pt idx="2630">
                  <c:v>36.026755976844903</c:v>
                </c:pt>
                <c:pt idx="2631">
                  <c:v>36.040454363147902</c:v>
                </c:pt>
                <c:pt idx="2632">
                  <c:v>36.0541527494509</c:v>
                </c:pt>
                <c:pt idx="2633">
                  <c:v>36.067851135753799</c:v>
                </c:pt>
                <c:pt idx="2634">
                  <c:v>36.081549522056797</c:v>
                </c:pt>
                <c:pt idx="2635">
                  <c:v>36.095247908359802</c:v>
                </c:pt>
                <c:pt idx="2636">
                  <c:v>36.1089462946628</c:v>
                </c:pt>
                <c:pt idx="2637">
                  <c:v>36.122644680965799</c:v>
                </c:pt>
                <c:pt idx="2638">
                  <c:v>36.136343067268697</c:v>
                </c:pt>
                <c:pt idx="2639">
                  <c:v>36.150041453571703</c:v>
                </c:pt>
                <c:pt idx="2640">
                  <c:v>36.163739839874701</c:v>
                </c:pt>
                <c:pt idx="2641">
                  <c:v>36.177438226177699</c:v>
                </c:pt>
                <c:pt idx="2642">
                  <c:v>36.191136612480697</c:v>
                </c:pt>
                <c:pt idx="2643">
                  <c:v>36.204834998783703</c:v>
                </c:pt>
                <c:pt idx="2644">
                  <c:v>36.218533385086602</c:v>
                </c:pt>
                <c:pt idx="2645">
                  <c:v>36.2322317713896</c:v>
                </c:pt>
                <c:pt idx="2646">
                  <c:v>36.245930157692598</c:v>
                </c:pt>
                <c:pt idx="2647">
                  <c:v>36.259628543995603</c:v>
                </c:pt>
                <c:pt idx="2648">
                  <c:v>36.273326930298602</c:v>
                </c:pt>
                <c:pt idx="2649">
                  <c:v>36.2870253166016</c:v>
                </c:pt>
                <c:pt idx="2650">
                  <c:v>36.300723702904499</c:v>
                </c:pt>
                <c:pt idx="2651">
                  <c:v>36.314422089207497</c:v>
                </c:pt>
                <c:pt idx="2652">
                  <c:v>36.328120475510502</c:v>
                </c:pt>
                <c:pt idx="2653">
                  <c:v>36.341818861813501</c:v>
                </c:pt>
                <c:pt idx="2654">
                  <c:v>36.355517248116499</c:v>
                </c:pt>
                <c:pt idx="2655">
                  <c:v>36.369215634419497</c:v>
                </c:pt>
                <c:pt idx="2656">
                  <c:v>36.382914020722403</c:v>
                </c:pt>
                <c:pt idx="2657">
                  <c:v>36.396612407025401</c:v>
                </c:pt>
                <c:pt idx="2658">
                  <c:v>36.410310793328399</c:v>
                </c:pt>
                <c:pt idx="2659">
                  <c:v>36.424009179631398</c:v>
                </c:pt>
                <c:pt idx="2660">
                  <c:v>36.437707565934403</c:v>
                </c:pt>
                <c:pt idx="2661">
                  <c:v>36.451405952237401</c:v>
                </c:pt>
                <c:pt idx="2662">
                  <c:v>36.4651043385403</c:v>
                </c:pt>
                <c:pt idx="2663">
                  <c:v>36.478802724843298</c:v>
                </c:pt>
                <c:pt idx="2664">
                  <c:v>36.492501111146296</c:v>
                </c:pt>
                <c:pt idx="2665">
                  <c:v>36.506199497449302</c:v>
                </c:pt>
                <c:pt idx="2666">
                  <c:v>36.5198978837523</c:v>
                </c:pt>
                <c:pt idx="2667">
                  <c:v>36.533596270055199</c:v>
                </c:pt>
                <c:pt idx="2668">
                  <c:v>36.547294656358197</c:v>
                </c:pt>
                <c:pt idx="2669">
                  <c:v>36.560993042661202</c:v>
                </c:pt>
                <c:pt idx="2670">
                  <c:v>36.574691428964201</c:v>
                </c:pt>
                <c:pt idx="2671">
                  <c:v>36.588389815267199</c:v>
                </c:pt>
                <c:pt idx="2672">
                  <c:v>36.602088201570197</c:v>
                </c:pt>
                <c:pt idx="2673">
                  <c:v>36.615786587873103</c:v>
                </c:pt>
                <c:pt idx="2674">
                  <c:v>36.629484974176101</c:v>
                </c:pt>
                <c:pt idx="2675">
                  <c:v>36.6431833604791</c:v>
                </c:pt>
                <c:pt idx="2676">
                  <c:v>36.656881746782098</c:v>
                </c:pt>
                <c:pt idx="2677">
                  <c:v>36.670580133085103</c:v>
                </c:pt>
                <c:pt idx="2678">
                  <c:v>36.684278519388101</c:v>
                </c:pt>
                <c:pt idx="2679">
                  <c:v>36.697976905691</c:v>
                </c:pt>
                <c:pt idx="2680">
                  <c:v>36.711675291993998</c:v>
                </c:pt>
                <c:pt idx="2681">
                  <c:v>36.725373678296997</c:v>
                </c:pt>
                <c:pt idx="2682">
                  <c:v>36.739072064600002</c:v>
                </c:pt>
                <c:pt idx="2683">
                  <c:v>36.752770450903</c:v>
                </c:pt>
                <c:pt idx="2684">
                  <c:v>36.766468837205998</c:v>
                </c:pt>
                <c:pt idx="2685">
                  <c:v>36.780167223508897</c:v>
                </c:pt>
                <c:pt idx="2686">
                  <c:v>36.793865609811903</c:v>
                </c:pt>
                <c:pt idx="2687">
                  <c:v>36.807563996114901</c:v>
                </c:pt>
                <c:pt idx="2688">
                  <c:v>36.821262382417899</c:v>
                </c:pt>
                <c:pt idx="2689">
                  <c:v>36.834960768720897</c:v>
                </c:pt>
                <c:pt idx="2690">
                  <c:v>36.848659155023903</c:v>
                </c:pt>
                <c:pt idx="2691">
                  <c:v>36.862357541326801</c:v>
                </c:pt>
                <c:pt idx="2692">
                  <c:v>36.8760559276298</c:v>
                </c:pt>
                <c:pt idx="2693">
                  <c:v>36.889754313932798</c:v>
                </c:pt>
                <c:pt idx="2694">
                  <c:v>36.903452700235803</c:v>
                </c:pt>
                <c:pt idx="2695">
                  <c:v>36.917151086538802</c:v>
                </c:pt>
                <c:pt idx="2696">
                  <c:v>36.9308494728418</c:v>
                </c:pt>
                <c:pt idx="2697">
                  <c:v>36.944547859144699</c:v>
                </c:pt>
                <c:pt idx="2698">
                  <c:v>36.958246245447697</c:v>
                </c:pt>
                <c:pt idx="2699">
                  <c:v>36.971944631750702</c:v>
                </c:pt>
                <c:pt idx="2700">
                  <c:v>36.9856430180537</c:v>
                </c:pt>
                <c:pt idx="2701">
                  <c:v>36.999341404356699</c:v>
                </c:pt>
                <c:pt idx="2702">
                  <c:v>37.013039790659597</c:v>
                </c:pt>
                <c:pt idx="2703">
                  <c:v>37.026738176962603</c:v>
                </c:pt>
                <c:pt idx="2704">
                  <c:v>37.040436563265601</c:v>
                </c:pt>
                <c:pt idx="2705">
                  <c:v>37.054134949568599</c:v>
                </c:pt>
                <c:pt idx="2706">
                  <c:v>37.067833335871597</c:v>
                </c:pt>
                <c:pt idx="2707">
                  <c:v>37.081531722174603</c:v>
                </c:pt>
                <c:pt idx="2708">
                  <c:v>37.095230108477502</c:v>
                </c:pt>
                <c:pt idx="2709">
                  <c:v>37.1089284947805</c:v>
                </c:pt>
                <c:pt idx="2710">
                  <c:v>37.122626881083498</c:v>
                </c:pt>
                <c:pt idx="2711">
                  <c:v>37.136325267386503</c:v>
                </c:pt>
                <c:pt idx="2712">
                  <c:v>37.150023653689502</c:v>
                </c:pt>
                <c:pt idx="2713">
                  <c:v>37.1637220399925</c:v>
                </c:pt>
                <c:pt idx="2714">
                  <c:v>37.177420426295399</c:v>
                </c:pt>
                <c:pt idx="2715">
                  <c:v>37.191118812598397</c:v>
                </c:pt>
                <c:pt idx="2716">
                  <c:v>37.204817198901402</c:v>
                </c:pt>
                <c:pt idx="2717">
                  <c:v>37.218515585204401</c:v>
                </c:pt>
                <c:pt idx="2718">
                  <c:v>37.232213971507399</c:v>
                </c:pt>
                <c:pt idx="2719">
                  <c:v>37.245912357810397</c:v>
                </c:pt>
                <c:pt idx="2720">
                  <c:v>37.259610744113303</c:v>
                </c:pt>
                <c:pt idx="2721">
                  <c:v>37.273309130416301</c:v>
                </c:pt>
                <c:pt idx="2722">
                  <c:v>37.287007516719299</c:v>
                </c:pt>
                <c:pt idx="2723">
                  <c:v>37.300705903022298</c:v>
                </c:pt>
                <c:pt idx="2724">
                  <c:v>37.314404289325303</c:v>
                </c:pt>
                <c:pt idx="2725">
                  <c:v>37.328102675628301</c:v>
                </c:pt>
                <c:pt idx="2726">
                  <c:v>37.3418010619312</c:v>
                </c:pt>
                <c:pt idx="2727">
                  <c:v>37.355499448234198</c:v>
                </c:pt>
                <c:pt idx="2728">
                  <c:v>37.369197834537196</c:v>
                </c:pt>
                <c:pt idx="2729">
                  <c:v>37.382896220840202</c:v>
                </c:pt>
                <c:pt idx="2730">
                  <c:v>37.3965946071432</c:v>
                </c:pt>
                <c:pt idx="2731">
                  <c:v>37.410292993446099</c:v>
                </c:pt>
                <c:pt idx="2732">
                  <c:v>37.423991379749097</c:v>
                </c:pt>
                <c:pt idx="2733">
                  <c:v>37.437689766052102</c:v>
                </c:pt>
                <c:pt idx="2734">
                  <c:v>37.451388152355101</c:v>
                </c:pt>
                <c:pt idx="2735">
                  <c:v>37.465086538658099</c:v>
                </c:pt>
                <c:pt idx="2736">
                  <c:v>37.478784924961097</c:v>
                </c:pt>
                <c:pt idx="2737">
                  <c:v>37.492483311264102</c:v>
                </c:pt>
                <c:pt idx="2738">
                  <c:v>37.506181697567001</c:v>
                </c:pt>
                <c:pt idx="2739">
                  <c:v>37.51988008387</c:v>
                </c:pt>
                <c:pt idx="2740">
                  <c:v>37.533578470172998</c:v>
                </c:pt>
                <c:pt idx="2741">
                  <c:v>37.547276856476003</c:v>
                </c:pt>
                <c:pt idx="2742">
                  <c:v>37.560975242779001</c:v>
                </c:pt>
                <c:pt idx="2743">
                  <c:v>37.5746736290819</c:v>
                </c:pt>
                <c:pt idx="2744">
                  <c:v>37.588372015384898</c:v>
                </c:pt>
                <c:pt idx="2745">
                  <c:v>37.602070401687897</c:v>
                </c:pt>
                <c:pt idx="2746">
                  <c:v>37.615768787990902</c:v>
                </c:pt>
                <c:pt idx="2747">
                  <c:v>37.6294671742939</c:v>
                </c:pt>
                <c:pt idx="2748">
                  <c:v>37.643165560596898</c:v>
                </c:pt>
                <c:pt idx="2749">
                  <c:v>37.656863946899797</c:v>
                </c:pt>
                <c:pt idx="2750">
                  <c:v>37.670562333202803</c:v>
                </c:pt>
                <c:pt idx="2751">
                  <c:v>37.684260719505801</c:v>
                </c:pt>
                <c:pt idx="2752">
                  <c:v>37.697959105808799</c:v>
                </c:pt>
                <c:pt idx="2753">
                  <c:v>37.711657492111797</c:v>
                </c:pt>
                <c:pt idx="2754">
                  <c:v>37.725355878414803</c:v>
                </c:pt>
                <c:pt idx="2755">
                  <c:v>37.739054264717701</c:v>
                </c:pt>
                <c:pt idx="2756">
                  <c:v>37.7527526510207</c:v>
                </c:pt>
                <c:pt idx="2757">
                  <c:v>37.766451037323698</c:v>
                </c:pt>
                <c:pt idx="2758">
                  <c:v>37.780149423626703</c:v>
                </c:pt>
                <c:pt idx="2759">
                  <c:v>37.793847809929701</c:v>
                </c:pt>
                <c:pt idx="2760">
                  <c:v>37.8075461962327</c:v>
                </c:pt>
                <c:pt idx="2761">
                  <c:v>37.821244582535599</c:v>
                </c:pt>
                <c:pt idx="2762">
                  <c:v>37.834942968838597</c:v>
                </c:pt>
                <c:pt idx="2763">
                  <c:v>37.848641355141602</c:v>
                </c:pt>
                <c:pt idx="2764">
                  <c:v>37.8623397414446</c:v>
                </c:pt>
                <c:pt idx="2765">
                  <c:v>37.876038127747599</c:v>
                </c:pt>
                <c:pt idx="2766">
                  <c:v>37.889736514050497</c:v>
                </c:pt>
                <c:pt idx="2767">
                  <c:v>37.903434900353503</c:v>
                </c:pt>
                <c:pt idx="2768">
                  <c:v>37.917133286656501</c:v>
                </c:pt>
                <c:pt idx="2769">
                  <c:v>37.930831672959499</c:v>
                </c:pt>
                <c:pt idx="2770">
                  <c:v>37.944530059262497</c:v>
                </c:pt>
                <c:pt idx="2771">
                  <c:v>37.958228445565503</c:v>
                </c:pt>
                <c:pt idx="2772">
                  <c:v>37.971926831868402</c:v>
                </c:pt>
                <c:pt idx="2773">
                  <c:v>37.9856252181714</c:v>
                </c:pt>
                <c:pt idx="2774">
                  <c:v>37.999323604474398</c:v>
                </c:pt>
                <c:pt idx="2775">
                  <c:v>38.013021990777403</c:v>
                </c:pt>
                <c:pt idx="2776">
                  <c:v>38.026720377080402</c:v>
                </c:pt>
                <c:pt idx="2777">
                  <c:v>38.0404187633834</c:v>
                </c:pt>
                <c:pt idx="2778">
                  <c:v>38.054117149686299</c:v>
                </c:pt>
                <c:pt idx="2779">
                  <c:v>38.067815535989297</c:v>
                </c:pt>
                <c:pt idx="2780">
                  <c:v>38.081513922292302</c:v>
                </c:pt>
                <c:pt idx="2781">
                  <c:v>38.0952123085953</c:v>
                </c:pt>
                <c:pt idx="2782">
                  <c:v>38.108910694898299</c:v>
                </c:pt>
                <c:pt idx="2783">
                  <c:v>38.122609081201297</c:v>
                </c:pt>
                <c:pt idx="2784">
                  <c:v>38.136307467504203</c:v>
                </c:pt>
                <c:pt idx="2785">
                  <c:v>38.150005853807201</c:v>
                </c:pt>
                <c:pt idx="2786">
                  <c:v>38.163704240110199</c:v>
                </c:pt>
                <c:pt idx="2787">
                  <c:v>38.177402626413198</c:v>
                </c:pt>
                <c:pt idx="2788">
                  <c:v>38.191101012716203</c:v>
                </c:pt>
                <c:pt idx="2789">
                  <c:v>38.204799399019201</c:v>
                </c:pt>
                <c:pt idx="2790">
                  <c:v>38.2184977853221</c:v>
                </c:pt>
                <c:pt idx="2791">
                  <c:v>38.232196171625098</c:v>
                </c:pt>
                <c:pt idx="2792">
                  <c:v>38.245894557928096</c:v>
                </c:pt>
                <c:pt idx="2793">
                  <c:v>38.259592944231102</c:v>
                </c:pt>
                <c:pt idx="2794">
                  <c:v>38.2732913305341</c:v>
                </c:pt>
                <c:pt idx="2795">
                  <c:v>38.286989716837098</c:v>
                </c:pt>
                <c:pt idx="2796">
                  <c:v>38.300688103139997</c:v>
                </c:pt>
                <c:pt idx="2797">
                  <c:v>38.314386489443002</c:v>
                </c:pt>
                <c:pt idx="2798">
                  <c:v>38.328084875746001</c:v>
                </c:pt>
                <c:pt idx="2799">
                  <c:v>38.341783262048999</c:v>
                </c:pt>
                <c:pt idx="2800">
                  <c:v>38.355481648351997</c:v>
                </c:pt>
                <c:pt idx="2801">
                  <c:v>38.369180034654903</c:v>
                </c:pt>
                <c:pt idx="2802">
                  <c:v>38.382878420957901</c:v>
                </c:pt>
                <c:pt idx="2803">
                  <c:v>38.396576807260899</c:v>
                </c:pt>
                <c:pt idx="2804">
                  <c:v>38.410275193563898</c:v>
                </c:pt>
                <c:pt idx="2805">
                  <c:v>38.423973579866903</c:v>
                </c:pt>
                <c:pt idx="2806">
                  <c:v>38.437671966169901</c:v>
                </c:pt>
                <c:pt idx="2807">
                  <c:v>38.4513703524729</c:v>
                </c:pt>
                <c:pt idx="2808">
                  <c:v>38.465068738775798</c:v>
                </c:pt>
                <c:pt idx="2809">
                  <c:v>38.478767125078797</c:v>
                </c:pt>
                <c:pt idx="2810">
                  <c:v>38.492465511381802</c:v>
                </c:pt>
                <c:pt idx="2811">
                  <c:v>38.5061638976848</c:v>
                </c:pt>
                <c:pt idx="2812">
                  <c:v>38.519862283987798</c:v>
                </c:pt>
                <c:pt idx="2813">
                  <c:v>38.533560670290697</c:v>
                </c:pt>
                <c:pt idx="2814">
                  <c:v>38.547259056593703</c:v>
                </c:pt>
                <c:pt idx="2815">
                  <c:v>38.560957442896701</c:v>
                </c:pt>
                <c:pt idx="2816">
                  <c:v>38.574655829199699</c:v>
                </c:pt>
                <c:pt idx="2817">
                  <c:v>38.588354215502697</c:v>
                </c:pt>
                <c:pt idx="2818">
                  <c:v>38.602052601805703</c:v>
                </c:pt>
                <c:pt idx="2819">
                  <c:v>38.615750988108601</c:v>
                </c:pt>
                <c:pt idx="2820">
                  <c:v>38.6294493744116</c:v>
                </c:pt>
                <c:pt idx="2821">
                  <c:v>38.643147760714598</c:v>
                </c:pt>
                <c:pt idx="2822">
                  <c:v>38.656846147017603</c:v>
                </c:pt>
                <c:pt idx="2823">
                  <c:v>38.670544533320601</c:v>
                </c:pt>
                <c:pt idx="2824">
                  <c:v>38.6842429196236</c:v>
                </c:pt>
                <c:pt idx="2825">
                  <c:v>38.697941305926499</c:v>
                </c:pt>
                <c:pt idx="2826">
                  <c:v>38.711639692229497</c:v>
                </c:pt>
                <c:pt idx="2827">
                  <c:v>38.725338078532502</c:v>
                </c:pt>
                <c:pt idx="2828">
                  <c:v>38.7390364648355</c:v>
                </c:pt>
                <c:pt idx="2829">
                  <c:v>38.752734851138499</c:v>
                </c:pt>
                <c:pt idx="2830">
                  <c:v>38.766433237441497</c:v>
                </c:pt>
                <c:pt idx="2831">
                  <c:v>38.780131623744403</c:v>
                </c:pt>
                <c:pt idx="2832">
                  <c:v>38.793830010047401</c:v>
                </c:pt>
                <c:pt idx="2833">
                  <c:v>38.807528396350399</c:v>
                </c:pt>
                <c:pt idx="2834">
                  <c:v>38.821226782653397</c:v>
                </c:pt>
                <c:pt idx="2835">
                  <c:v>38.834925168956403</c:v>
                </c:pt>
                <c:pt idx="2836">
                  <c:v>38.848623555259401</c:v>
                </c:pt>
                <c:pt idx="2837">
                  <c:v>38.8623219415623</c:v>
                </c:pt>
                <c:pt idx="2838">
                  <c:v>38.876020327865298</c:v>
                </c:pt>
                <c:pt idx="2839">
                  <c:v>38.889718714168303</c:v>
                </c:pt>
                <c:pt idx="2840">
                  <c:v>38.903417100471302</c:v>
                </c:pt>
                <c:pt idx="2841">
                  <c:v>38.9171154867743</c:v>
                </c:pt>
                <c:pt idx="2842">
                  <c:v>38.930813873077199</c:v>
                </c:pt>
                <c:pt idx="2843">
                  <c:v>38.944512259380197</c:v>
                </c:pt>
                <c:pt idx="2844">
                  <c:v>38.958210645683202</c:v>
                </c:pt>
                <c:pt idx="2845">
                  <c:v>38.9719090319862</c:v>
                </c:pt>
                <c:pt idx="2846">
                  <c:v>38.985607418289199</c:v>
                </c:pt>
                <c:pt idx="2847">
                  <c:v>38.999305804592197</c:v>
                </c:pt>
                <c:pt idx="2848">
                  <c:v>39.013004190895103</c:v>
                </c:pt>
                <c:pt idx="2849">
                  <c:v>39.026702577198101</c:v>
                </c:pt>
                <c:pt idx="2850">
                  <c:v>39.040400963501099</c:v>
                </c:pt>
                <c:pt idx="2851">
                  <c:v>39.054099349804098</c:v>
                </c:pt>
                <c:pt idx="2852">
                  <c:v>39.067797736107103</c:v>
                </c:pt>
                <c:pt idx="2853">
                  <c:v>39.081496122410101</c:v>
                </c:pt>
                <c:pt idx="2854">
                  <c:v>39.095194508713</c:v>
                </c:pt>
                <c:pt idx="2855">
                  <c:v>39.108892895015998</c:v>
                </c:pt>
                <c:pt idx="2856">
                  <c:v>39.122591281319004</c:v>
                </c:pt>
                <c:pt idx="2857">
                  <c:v>39.136289667622002</c:v>
                </c:pt>
                <c:pt idx="2858">
                  <c:v>39.149988053925</c:v>
                </c:pt>
                <c:pt idx="2859">
                  <c:v>39.163686440227998</c:v>
                </c:pt>
                <c:pt idx="2860">
                  <c:v>39.177384826530897</c:v>
                </c:pt>
                <c:pt idx="2861">
                  <c:v>39.191083212833902</c:v>
                </c:pt>
                <c:pt idx="2862">
                  <c:v>39.204781599136901</c:v>
                </c:pt>
                <c:pt idx="2863">
                  <c:v>39.218479985439899</c:v>
                </c:pt>
                <c:pt idx="2864">
                  <c:v>39.232178371742897</c:v>
                </c:pt>
                <c:pt idx="2865">
                  <c:v>39.245876758045803</c:v>
                </c:pt>
                <c:pt idx="2866">
                  <c:v>39.259575144348801</c:v>
                </c:pt>
                <c:pt idx="2867">
                  <c:v>39.273273530651799</c:v>
                </c:pt>
                <c:pt idx="2868">
                  <c:v>39.286971916954798</c:v>
                </c:pt>
                <c:pt idx="2869">
                  <c:v>39.300670303257803</c:v>
                </c:pt>
                <c:pt idx="2870">
                  <c:v>39.314368689560801</c:v>
                </c:pt>
                <c:pt idx="2871">
                  <c:v>39.3280670758638</c:v>
                </c:pt>
                <c:pt idx="2872">
                  <c:v>39.341765462166698</c:v>
                </c:pt>
                <c:pt idx="2873">
                  <c:v>39.355463848469697</c:v>
                </c:pt>
                <c:pt idx="2874">
                  <c:v>39.369162234772702</c:v>
                </c:pt>
                <c:pt idx="2875">
                  <c:v>39.3828606210757</c:v>
                </c:pt>
                <c:pt idx="2876">
                  <c:v>39.396559007378698</c:v>
                </c:pt>
                <c:pt idx="2877">
                  <c:v>39.410257393681597</c:v>
                </c:pt>
                <c:pt idx="2878">
                  <c:v>39.423955779984603</c:v>
                </c:pt>
                <c:pt idx="2879">
                  <c:v>39.437654166287601</c:v>
                </c:pt>
                <c:pt idx="2880">
                  <c:v>39.451352552590599</c:v>
                </c:pt>
                <c:pt idx="2881">
                  <c:v>39.465050938893597</c:v>
                </c:pt>
                <c:pt idx="2882">
                  <c:v>39.478749325196603</c:v>
                </c:pt>
                <c:pt idx="2883">
                  <c:v>39.492447711499501</c:v>
                </c:pt>
                <c:pt idx="2884">
                  <c:v>39.5061460978025</c:v>
                </c:pt>
                <c:pt idx="2885">
                  <c:v>39.519844484105498</c:v>
                </c:pt>
                <c:pt idx="2886">
                  <c:v>39.533542870408503</c:v>
                </c:pt>
                <c:pt idx="2887">
                  <c:v>39.547241256711501</c:v>
                </c:pt>
                <c:pt idx="2888">
                  <c:v>39.5609396430145</c:v>
                </c:pt>
                <c:pt idx="2889">
                  <c:v>39.574638029317398</c:v>
                </c:pt>
                <c:pt idx="2890">
                  <c:v>39.588336415620397</c:v>
                </c:pt>
                <c:pt idx="2891">
                  <c:v>39.602034801923402</c:v>
                </c:pt>
                <c:pt idx="2892">
                  <c:v>39.6157331882264</c:v>
                </c:pt>
                <c:pt idx="2893">
                  <c:v>39.629431574529399</c:v>
                </c:pt>
                <c:pt idx="2894">
                  <c:v>39.643129960832397</c:v>
                </c:pt>
                <c:pt idx="2895">
                  <c:v>39.656828347135303</c:v>
                </c:pt>
                <c:pt idx="2896">
                  <c:v>39.670526733438301</c:v>
                </c:pt>
                <c:pt idx="2897">
                  <c:v>39.684225119741299</c:v>
                </c:pt>
                <c:pt idx="2898">
                  <c:v>39.697923506044297</c:v>
                </c:pt>
                <c:pt idx="2899">
                  <c:v>39.711621892347303</c:v>
                </c:pt>
                <c:pt idx="2900">
                  <c:v>39.725320278650301</c:v>
                </c:pt>
                <c:pt idx="2901">
                  <c:v>39.7390186649532</c:v>
                </c:pt>
                <c:pt idx="2902">
                  <c:v>39.752717051256198</c:v>
                </c:pt>
                <c:pt idx="2903">
                  <c:v>39.766415437559203</c:v>
                </c:pt>
                <c:pt idx="2904">
                  <c:v>39.780113823862202</c:v>
                </c:pt>
                <c:pt idx="2905">
                  <c:v>39.7938122101652</c:v>
                </c:pt>
                <c:pt idx="2906">
                  <c:v>39.807510596468099</c:v>
                </c:pt>
                <c:pt idx="2907">
                  <c:v>39.821208982771097</c:v>
                </c:pt>
                <c:pt idx="2908">
                  <c:v>39.834907369074102</c:v>
                </c:pt>
                <c:pt idx="2909">
                  <c:v>39.8486057553771</c:v>
                </c:pt>
                <c:pt idx="2910">
                  <c:v>39.862304141680099</c:v>
                </c:pt>
                <c:pt idx="2911">
                  <c:v>39.876002527983097</c:v>
                </c:pt>
                <c:pt idx="2912">
                  <c:v>39.889700914286102</c:v>
                </c:pt>
                <c:pt idx="2913">
                  <c:v>39.903399300589001</c:v>
                </c:pt>
                <c:pt idx="2914">
                  <c:v>39.917097686891999</c:v>
                </c:pt>
                <c:pt idx="2915">
                  <c:v>39.930796073194998</c:v>
                </c:pt>
                <c:pt idx="2916">
                  <c:v>39.944494459498003</c:v>
                </c:pt>
                <c:pt idx="2917">
                  <c:v>39.958192845801001</c:v>
                </c:pt>
                <c:pt idx="2918">
                  <c:v>39.9718912321039</c:v>
                </c:pt>
                <c:pt idx="2919">
                  <c:v>39.985589618406898</c:v>
                </c:pt>
                <c:pt idx="2920">
                  <c:v>39.999288004709904</c:v>
                </c:pt>
                <c:pt idx="2921">
                  <c:v>40.012986391012902</c:v>
                </c:pt>
                <c:pt idx="2922">
                  <c:v>40.0266847773159</c:v>
                </c:pt>
                <c:pt idx="2923">
                  <c:v>40.040383163618898</c:v>
                </c:pt>
                <c:pt idx="2924">
                  <c:v>40.054081549921797</c:v>
                </c:pt>
                <c:pt idx="2925">
                  <c:v>40.067779936224802</c:v>
                </c:pt>
                <c:pt idx="2926">
                  <c:v>40.081478322527801</c:v>
                </c:pt>
                <c:pt idx="2927">
                  <c:v>40.095176708830799</c:v>
                </c:pt>
                <c:pt idx="2928">
                  <c:v>40.108875095133797</c:v>
                </c:pt>
                <c:pt idx="2929">
                  <c:v>40.122573481436802</c:v>
                </c:pt>
                <c:pt idx="2930">
                  <c:v>40.136271867739701</c:v>
                </c:pt>
                <c:pt idx="2931">
                  <c:v>40.149970254042699</c:v>
                </c:pt>
                <c:pt idx="2932">
                  <c:v>40.163668640345698</c:v>
                </c:pt>
                <c:pt idx="2933">
                  <c:v>40.177367026648703</c:v>
                </c:pt>
                <c:pt idx="2934">
                  <c:v>40.191065412951701</c:v>
                </c:pt>
                <c:pt idx="2935">
                  <c:v>40.2047637992547</c:v>
                </c:pt>
                <c:pt idx="2936">
                  <c:v>40.218462185557598</c:v>
                </c:pt>
                <c:pt idx="2937">
                  <c:v>40.232160571860597</c:v>
                </c:pt>
                <c:pt idx="2938">
                  <c:v>40.245858958163602</c:v>
                </c:pt>
                <c:pt idx="2939">
                  <c:v>40.2595573444666</c:v>
                </c:pt>
                <c:pt idx="2940">
                  <c:v>40.273255730769598</c:v>
                </c:pt>
                <c:pt idx="2941">
                  <c:v>40.286954117072497</c:v>
                </c:pt>
                <c:pt idx="2942">
                  <c:v>40.300652503375503</c:v>
                </c:pt>
                <c:pt idx="2943">
                  <c:v>40.314350889678501</c:v>
                </c:pt>
                <c:pt idx="2944">
                  <c:v>40.328049275981499</c:v>
                </c:pt>
                <c:pt idx="2945">
                  <c:v>40.341747662284497</c:v>
                </c:pt>
                <c:pt idx="2946">
                  <c:v>40.355446048587503</c:v>
                </c:pt>
                <c:pt idx="2947">
                  <c:v>40.369144434890401</c:v>
                </c:pt>
                <c:pt idx="2948">
                  <c:v>40.3828428211934</c:v>
                </c:pt>
                <c:pt idx="2949">
                  <c:v>40.396541207496398</c:v>
                </c:pt>
                <c:pt idx="2950">
                  <c:v>40.410239593799403</c:v>
                </c:pt>
                <c:pt idx="2951">
                  <c:v>40.423937980102401</c:v>
                </c:pt>
                <c:pt idx="2952">
                  <c:v>40.4376363664054</c:v>
                </c:pt>
                <c:pt idx="2953">
                  <c:v>40.451334752708298</c:v>
                </c:pt>
                <c:pt idx="2954">
                  <c:v>40.465033139011297</c:v>
                </c:pt>
                <c:pt idx="2955">
                  <c:v>40.478731525314302</c:v>
                </c:pt>
                <c:pt idx="2956">
                  <c:v>40.4924299116173</c:v>
                </c:pt>
                <c:pt idx="2957">
                  <c:v>40.506128297920299</c:v>
                </c:pt>
                <c:pt idx="2958">
                  <c:v>40.519826684223297</c:v>
                </c:pt>
                <c:pt idx="2959">
                  <c:v>40.533525070526203</c:v>
                </c:pt>
                <c:pt idx="2960">
                  <c:v>40.547223456829201</c:v>
                </c:pt>
                <c:pt idx="2961">
                  <c:v>40.560921843132199</c:v>
                </c:pt>
                <c:pt idx="2962">
                  <c:v>40.574620229435197</c:v>
                </c:pt>
                <c:pt idx="2963">
                  <c:v>40.588318615738203</c:v>
                </c:pt>
                <c:pt idx="2964">
                  <c:v>40.602017002041201</c:v>
                </c:pt>
                <c:pt idx="2965">
                  <c:v>40.6157153883441</c:v>
                </c:pt>
                <c:pt idx="2966">
                  <c:v>40.629413774647098</c:v>
                </c:pt>
                <c:pt idx="2967">
                  <c:v>40.643112160950103</c:v>
                </c:pt>
                <c:pt idx="2968">
                  <c:v>40.656810547253102</c:v>
                </c:pt>
                <c:pt idx="2969">
                  <c:v>40.6705089335561</c:v>
                </c:pt>
                <c:pt idx="2970">
                  <c:v>40.684207319858999</c:v>
                </c:pt>
                <c:pt idx="2971">
                  <c:v>40.697905706161997</c:v>
                </c:pt>
                <c:pt idx="2972">
                  <c:v>40.711604092465002</c:v>
                </c:pt>
                <c:pt idx="2973">
                  <c:v>40.725302478768</c:v>
                </c:pt>
                <c:pt idx="2974">
                  <c:v>40.739000865070999</c:v>
                </c:pt>
                <c:pt idx="2975">
                  <c:v>40.752699251373997</c:v>
                </c:pt>
                <c:pt idx="2976">
                  <c:v>40.766397637676903</c:v>
                </c:pt>
                <c:pt idx="2977">
                  <c:v>40.780096023979901</c:v>
                </c:pt>
                <c:pt idx="2978">
                  <c:v>40.793794410282899</c:v>
                </c:pt>
                <c:pt idx="2979">
                  <c:v>40.807492796585898</c:v>
                </c:pt>
                <c:pt idx="2980">
                  <c:v>40.821191182888903</c:v>
                </c:pt>
                <c:pt idx="2981">
                  <c:v>40.834889569191901</c:v>
                </c:pt>
                <c:pt idx="2982">
                  <c:v>40.8485879554948</c:v>
                </c:pt>
                <c:pt idx="2983">
                  <c:v>40.862286341797798</c:v>
                </c:pt>
                <c:pt idx="2984">
                  <c:v>40.875984728100804</c:v>
                </c:pt>
                <c:pt idx="2985">
                  <c:v>40.889683114403802</c:v>
                </c:pt>
                <c:pt idx="2986">
                  <c:v>40.9033815007068</c:v>
                </c:pt>
                <c:pt idx="2987">
                  <c:v>40.917079887009798</c:v>
                </c:pt>
                <c:pt idx="2988">
                  <c:v>40.930778273312697</c:v>
                </c:pt>
                <c:pt idx="2989">
                  <c:v>40.944476659615702</c:v>
                </c:pt>
                <c:pt idx="2990">
                  <c:v>40.958175045918701</c:v>
                </c:pt>
                <c:pt idx="2991">
                  <c:v>40.971873432221699</c:v>
                </c:pt>
                <c:pt idx="2992">
                  <c:v>40.985571818524697</c:v>
                </c:pt>
                <c:pt idx="2993">
                  <c:v>40.999270204827702</c:v>
                </c:pt>
                <c:pt idx="2994">
                  <c:v>41.012968591130601</c:v>
                </c:pt>
                <c:pt idx="2995">
                  <c:v>41.026666977433599</c:v>
                </c:pt>
                <c:pt idx="2996">
                  <c:v>41.040365363736598</c:v>
                </c:pt>
                <c:pt idx="2997">
                  <c:v>41.054063750039603</c:v>
                </c:pt>
                <c:pt idx="2998">
                  <c:v>41.067762136342601</c:v>
                </c:pt>
                <c:pt idx="2999">
                  <c:v>41.0814605226456</c:v>
                </c:pt>
                <c:pt idx="3000">
                  <c:v>41.095158908948498</c:v>
                </c:pt>
                <c:pt idx="3001">
                  <c:v>41.108857295251497</c:v>
                </c:pt>
                <c:pt idx="3002">
                  <c:v>41.122555681554502</c:v>
                </c:pt>
                <c:pt idx="3003">
                  <c:v>41.1362540678575</c:v>
                </c:pt>
                <c:pt idx="3004">
                  <c:v>41.149952454160498</c:v>
                </c:pt>
                <c:pt idx="3005">
                  <c:v>41.163650840463397</c:v>
                </c:pt>
                <c:pt idx="3006">
                  <c:v>41.177349226766403</c:v>
                </c:pt>
                <c:pt idx="3007">
                  <c:v>41.191047613069401</c:v>
                </c:pt>
                <c:pt idx="3008">
                  <c:v>41.204745999372399</c:v>
                </c:pt>
                <c:pt idx="3009">
                  <c:v>41.218444385675397</c:v>
                </c:pt>
                <c:pt idx="3010">
                  <c:v>41.232142771978403</c:v>
                </c:pt>
                <c:pt idx="3011">
                  <c:v>41.245841158281301</c:v>
                </c:pt>
                <c:pt idx="3012">
                  <c:v>41.2595395445843</c:v>
                </c:pt>
                <c:pt idx="3013">
                  <c:v>41.273237930887298</c:v>
                </c:pt>
                <c:pt idx="3014">
                  <c:v>41.286936317190303</c:v>
                </c:pt>
                <c:pt idx="3015">
                  <c:v>41.300634703493301</c:v>
                </c:pt>
                <c:pt idx="3016">
                  <c:v>41.3143330897963</c:v>
                </c:pt>
                <c:pt idx="3017">
                  <c:v>41.328031476099198</c:v>
                </c:pt>
                <c:pt idx="3018">
                  <c:v>41.341729862402197</c:v>
                </c:pt>
                <c:pt idx="3019">
                  <c:v>41.355428248705202</c:v>
                </c:pt>
                <c:pt idx="3020">
                  <c:v>41.3691266350082</c:v>
                </c:pt>
                <c:pt idx="3021">
                  <c:v>41.382825021311199</c:v>
                </c:pt>
                <c:pt idx="3022">
                  <c:v>41.396523407614197</c:v>
                </c:pt>
                <c:pt idx="3023">
                  <c:v>41.410221793917103</c:v>
                </c:pt>
                <c:pt idx="3024">
                  <c:v>41.423920180220101</c:v>
                </c:pt>
                <c:pt idx="3025">
                  <c:v>41.437618566523099</c:v>
                </c:pt>
                <c:pt idx="3026">
                  <c:v>41.451316952826097</c:v>
                </c:pt>
                <c:pt idx="3027">
                  <c:v>41.465015339129103</c:v>
                </c:pt>
                <c:pt idx="3028">
                  <c:v>41.478713725432101</c:v>
                </c:pt>
                <c:pt idx="3029">
                  <c:v>41.492412111735</c:v>
                </c:pt>
                <c:pt idx="3030">
                  <c:v>41.506110498037998</c:v>
                </c:pt>
                <c:pt idx="3031">
                  <c:v>41.519808884341003</c:v>
                </c:pt>
                <c:pt idx="3032">
                  <c:v>41.533507270644002</c:v>
                </c:pt>
                <c:pt idx="3033">
                  <c:v>41.547205656947</c:v>
                </c:pt>
                <c:pt idx="3034">
                  <c:v>41.560904043249998</c:v>
                </c:pt>
                <c:pt idx="3035">
                  <c:v>41.574602429552897</c:v>
                </c:pt>
                <c:pt idx="3036">
                  <c:v>41.588300815855902</c:v>
                </c:pt>
                <c:pt idx="3037">
                  <c:v>41.6019992021589</c:v>
                </c:pt>
                <c:pt idx="3038">
                  <c:v>41.615697588461899</c:v>
                </c:pt>
                <c:pt idx="3039">
                  <c:v>41.629395974764897</c:v>
                </c:pt>
                <c:pt idx="3040">
                  <c:v>41.643094361067803</c:v>
                </c:pt>
                <c:pt idx="3041">
                  <c:v>41.656792747370801</c:v>
                </c:pt>
                <c:pt idx="3042">
                  <c:v>41.670491133673799</c:v>
                </c:pt>
                <c:pt idx="3043">
                  <c:v>41.684189519976798</c:v>
                </c:pt>
                <c:pt idx="3044">
                  <c:v>41.697887906279803</c:v>
                </c:pt>
                <c:pt idx="3045">
                  <c:v>41.711586292582801</c:v>
                </c:pt>
                <c:pt idx="3046">
                  <c:v>41.725284678885799</c:v>
                </c:pt>
                <c:pt idx="3047">
                  <c:v>41.738983065188698</c:v>
                </c:pt>
                <c:pt idx="3048">
                  <c:v>41.752681451491704</c:v>
                </c:pt>
                <c:pt idx="3049">
                  <c:v>41.766379837794702</c:v>
                </c:pt>
                <c:pt idx="3050">
                  <c:v>41.7800782240977</c:v>
                </c:pt>
                <c:pt idx="3051">
                  <c:v>41.793776610400698</c:v>
                </c:pt>
                <c:pt idx="3052">
                  <c:v>41.807474996703597</c:v>
                </c:pt>
                <c:pt idx="3053">
                  <c:v>41.821173383006602</c:v>
                </c:pt>
                <c:pt idx="3054">
                  <c:v>41.834871769309601</c:v>
                </c:pt>
                <c:pt idx="3055">
                  <c:v>41.848570155612599</c:v>
                </c:pt>
                <c:pt idx="3056">
                  <c:v>41.862268541915597</c:v>
                </c:pt>
                <c:pt idx="3057">
                  <c:v>41.875966928218602</c:v>
                </c:pt>
                <c:pt idx="3058">
                  <c:v>41.889665314521501</c:v>
                </c:pt>
                <c:pt idx="3059">
                  <c:v>41.903363700824499</c:v>
                </c:pt>
                <c:pt idx="3060">
                  <c:v>41.917062087127498</c:v>
                </c:pt>
                <c:pt idx="3061">
                  <c:v>41.930760473430503</c:v>
                </c:pt>
                <c:pt idx="3062">
                  <c:v>41.944458859733501</c:v>
                </c:pt>
                <c:pt idx="3063">
                  <c:v>41.9581572460365</c:v>
                </c:pt>
                <c:pt idx="3064">
                  <c:v>41.971855632339398</c:v>
                </c:pt>
                <c:pt idx="3065">
                  <c:v>41.985554018642397</c:v>
                </c:pt>
                <c:pt idx="3066">
                  <c:v>41.999252404945402</c:v>
                </c:pt>
                <c:pt idx="3067">
                  <c:v>42.0129507912484</c:v>
                </c:pt>
                <c:pt idx="3068">
                  <c:v>42.026649177551398</c:v>
                </c:pt>
                <c:pt idx="3069">
                  <c:v>42.040347563854397</c:v>
                </c:pt>
                <c:pt idx="3070">
                  <c:v>42.054045950157303</c:v>
                </c:pt>
                <c:pt idx="3071">
                  <c:v>42.067744336460301</c:v>
                </c:pt>
                <c:pt idx="3072">
                  <c:v>42.081442722763299</c:v>
                </c:pt>
                <c:pt idx="3073">
                  <c:v>42.095141109066297</c:v>
                </c:pt>
                <c:pt idx="3074">
                  <c:v>42.108839495369303</c:v>
                </c:pt>
                <c:pt idx="3075">
                  <c:v>42.122537881672301</c:v>
                </c:pt>
                <c:pt idx="3076">
                  <c:v>42.1362362679752</c:v>
                </c:pt>
                <c:pt idx="3077">
                  <c:v>42.149934654278198</c:v>
                </c:pt>
                <c:pt idx="3078">
                  <c:v>42.163633040581203</c:v>
                </c:pt>
                <c:pt idx="3079">
                  <c:v>42.177331426884201</c:v>
                </c:pt>
                <c:pt idx="3080">
                  <c:v>42.1910298131872</c:v>
                </c:pt>
                <c:pt idx="3081">
                  <c:v>42.204728199490098</c:v>
                </c:pt>
                <c:pt idx="3082">
                  <c:v>42.218426585793097</c:v>
                </c:pt>
                <c:pt idx="3083">
                  <c:v>42.232124972096102</c:v>
                </c:pt>
                <c:pt idx="3084">
                  <c:v>42.2458233583991</c:v>
                </c:pt>
                <c:pt idx="3085">
                  <c:v>42.259521744702099</c:v>
                </c:pt>
                <c:pt idx="3086">
                  <c:v>42.273220131005097</c:v>
                </c:pt>
                <c:pt idx="3087">
                  <c:v>42.286918517308003</c:v>
                </c:pt>
                <c:pt idx="3088">
                  <c:v>42.300616903611001</c:v>
                </c:pt>
                <c:pt idx="3089">
                  <c:v>42.314315289913999</c:v>
                </c:pt>
                <c:pt idx="3090">
                  <c:v>42.328013676216997</c:v>
                </c:pt>
                <c:pt idx="3091">
                  <c:v>42.341712062520003</c:v>
                </c:pt>
                <c:pt idx="3092">
                  <c:v>42.355410448823001</c:v>
                </c:pt>
                <c:pt idx="3093">
                  <c:v>42.3691088351259</c:v>
                </c:pt>
                <c:pt idx="3094">
                  <c:v>42.382807221428898</c:v>
                </c:pt>
                <c:pt idx="3095">
                  <c:v>42.396505607731903</c:v>
                </c:pt>
                <c:pt idx="3096">
                  <c:v>42.410203994034902</c:v>
                </c:pt>
                <c:pt idx="3097">
                  <c:v>42.4239023803379</c:v>
                </c:pt>
                <c:pt idx="3098">
                  <c:v>42.437600766640898</c:v>
                </c:pt>
                <c:pt idx="3099">
                  <c:v>42.451299152943797</c:v>
                </c:pt>
                <c:pt idx="3100">
                  <c:v>42.464997539246802</c:v>
                </c:pt>
                <c:pt idx="3101">
                  <c:v>42.4786959255498</c:v>
                </c:pt>
                <c:pt idx="3102">
                  <c:v>42.492394311852799</c:v>
                </c:pt>
                <c:pt idx="3103">
                  <c:v>42.506092698155797</c:v>
                </c:pt>
                <c:pt idx="3104">
                  <c:v>42.519791084458703</c:v>
                </c:pt>
                <c:pt idx="3105">
                  <c:v>42.533489470761701</c:v>
                </c:pt>
                <c:pt idx="3106">
                  <c:v>42.547187857064699</c:v>
                </c:pt>
                <c:pt idx="3107">
                  <c:v>42.560886243367698</c:v>
                </c:pt>
                <c:pt idx="3108">
                  <c:v>42.574584629670703</c:v>
                </c:pt>
                <c:pt idx="3109">
                  <c:v>42.588283015973701</c:v>
                </c:pt>
                <c:pt idx="3110">
                  <c:v>42.601981402276699</c:v>
                </c:pt>
                <c:pt idx="3111">
                  <c:v>42.615679788579598</c:v>
                </c:pt>
                <c:pt idx="3112">
                  <c:v>42.629378174882604</c:v>
                </c:pt>
                <c:pt idx="3113">
                  <c:v>42.643076561185602</c:v>
                </c:pt>
                <c:pt idx="3114">
                  <c:v>42.6567749474886</c:v>
                </c:pt>
                <c:pt idx="3115">
                  <c:v>42.670473333791598</c:v>
                </c:pt>
                <c:pt idx="3116">
                  <c:v>42.684171720094497</c:v>
                </c:pt>
                <c:pt idx="3117">
                  <c:v>42.697870106397502</c:v>
                </c:pt>
                <c:pt idx="3118">
                  <c:v>42.711568492700501</c:v>
                </c:pt>
                <c:pt idx="3119">
                  <c:v>42.725266879003499</c:v>
                </c:pt>
                <c:pt idx="3120">
                  <c:v>42.738965265306497</c:v>
                </c:pt>
                <c:pt idx="3121">
                  <c:v>42.752663651609502</c:v>
                </c:pt>
                <c:pt idx="3122">
                  <c:v>42.766362037912401</c:v>
                </c:pt>
                <c:pt idx="3123">
                  <c:v>42.780060424215399</c:v>
                </c:pt>
                <c:pt idx="3124">
                  <c:v>42.793758810518398</c:v>
                </c:pt>
                <c:pt idx="3125">
                  <c:v>42.807457196821403</c:v>
                </c:pt>
                <c:pt idx="3126">
                  <c:v>42.821155583124401</c:v>
                </c:pt>
                <c:pt idx="3127">
                  <c:v>42.8348539694274</c:v>
                </c:pt>
                <c:pt idx="3128">
                  <c:v>42.848552355730298</c:v>
                </c:pt>
                <c:pt idx="3129">
                  <c:v>42.862250742033297</c:v>
                </c:pt>
                <c:pt idx="3130">
                  <c:v>42.875949128336302</c:v>
                </c:pt>
                <c:pt idx="3131">
                  <c:v>42.8896475146393</c:v>
                </c:pt>
                <c:pt idx="3132">
                  <c:v>42.903345900942298</c:v>
                </c:pt>
                <c:pt idx="3133">
                  <c:v>42.917044287245297</c:v>
                </c:pt>
                <c:pt idx="3134">
                  <c:v>42.930742673548203</c:v>
                </c:pt>
                <c:pt idx="3135">
                  <c:v>42.944441059851201</c:v>
                </c:pt>
                <c:pt idx="3136">
                  <c:v>42.958139446154199</c:v>
                </c:pt>
                <c:pt idx="3137">
                  <c:v>42.971837832457197</c:v>
                </c:pt>
                <c:pt idx="3138">
                  <c:v>42.985536218760203</c:v>
                </c:pt>
                <c:pt idx="3139">
                  <c:v>42.999234605063201</c:v>
                </c:pt>
                <c:pt idx="3140">
                  <c:v>43.0129329913661</c:v>
                </c:pt>
                <c:pt idx="3141">
                  <c:v>43.026631377669098</c:v>
                </c:pt>
                <c:pt idx="3142">
                  <c:v>43.040329763972103</c:v>
                </c:pt>
                <c:pt idx="3143">
                  <c:v>43.054028150275101</c:v>
                </c:pt>
                <c:pt idx="3144">
                  <c:v>43.0677265365781</c:v>
                </c:pt>
                <c:pt idx="3145">
                  <c:v>43.081424922880998</c:v>
                </c:pt>
                <c:pt idx="3146">
                  <c:v>43.095123309183997</c:v>
                </c:pt>
                <c:pt idx="3147">
                  <c:v>43.108821695487002</c:v>
                </c:pt>
                <c:pt idx="3148">
                  <c:v>43.12252008179</c:v>
                </c:pt>
                <c:pt idx="3149">
                  <c:v>43.136218468092999</c:v>
                </c:pt>
                <c:pt idx="3150">
                  <c:v>43.149916854395997</c:v>
                </c:pt>
                <c:pt idx="3151">
                  <c:v>43.163615240699002</c:v>
                </c:pt>
                <c:pt idx="3152">
                  <c:v>43.177313627001901</c:v>
                </c:pt>
                <c:pt idx="3153">
                  <c:v>43.191012013304899</c:v>
                </c:pt>
                <c:pt idx="3154">
                  <c:v>43.204710399607897</c:v>
                </c:pt>
                <c:pt idx="3155">
                  <c:v>43.218408785910903</c:v>
                </c:pt>
                <c:pt idx="3156">
                  <c:v>43.232107172213901</c:v>
                </c:pt>
                <c:pt idx="3157">
                  <c:v>43.2458055585168</c:v>
                </c:pt>
                <c:pt idx="3158">
                  <c:v>43.259503944819798</c:v>
                </c:pt>
                <c:pt idx="3159">
                  <c:v>43.273202331122803</c:v>
                </c:pt>
                <c:pt idx="3160">
                  <c:v>43.286900717425802</c:v>
                </c:pt>
                <c:pt idx="3161">
                  <c:v>43.3005991037288</c:v>
                </c:pt>
                <c:pt idx="3162">
                  <c:v>43.314297490031798</c:v>
                </c:pt>
                <c:pt idx="3163">
                  <c:v>43.327995876334697</c:v>
                </c:pt>
                <c:pt idx="3164">
                  <c:v>43.341694262637702</c:v>
                </c:pt>
                <c:pt idx="3165">
                  <c:v>43.3553926489407</c:v>
                </c:pt>
                <c:pt idx="3166">
                  <c:v>43.369091035243699</c:v>
                </c:pt>
                <c:pt idx="3167">
                  <c:v>43.382789421546697</c:v>
                </c:pt>
                <c:pt idx="3168">
                  <c:v>43.396487807849702</c:v>
                </c:pt>
                <c:pt idx="3169">
                  <c:v>43.410186194152601</c:v>
                </c:pt>
                <c:pt idx="3170">
                  <c:v>43.423884580455599</c:v>
                </c:pt>
                <c:pt idx="3171">
                  <c:v>43.437582966758598</c:v>
                </c:pt>
                <c:pt idx="3172">
                  <c:v>43.451281353061603</c:v>
                </c:pt>
                <c:pt idx="3173">
                  <c:v>43.464979739364601</c:v>
                </c:pt>
                <c:pt idx="3174">
                  <c:v>43.478678125667599</c:v>
                </c:pt>
                <c:pt idx="3175">
                  <c:v>43.492376511970498</c:v>
                </c:pt>
                <c:pt idx="3176">
                  <c:v>43.506074898273503</c:v>
                </c:pt>
                <c:pt idx="3177">
                  <c:v>43.519773284576502</c:v>
                </c:pt>
                <c:pt idx="3178">
                  <c:v>43.5334716708795</c:v>
                </c:pt>
                <c:pt idx="3179">
                  <c:v>43.547170057182498</c:v>
                </c:pt>
                <c:pt idx="3180">
                  <c:v>43.560868443485397</c:v>
                </c:pt>
                <c:pt idx="3181">
                  <c:v>43.574566829788402</c:v>
                </c:pt>
                <c:pt idx="3182">
                  <c:v>43.588265216091401</c:v>
                </c:pt>
                <c:pt idx="3183">
                  <c:v>43.601963602394399</c:v>
                </c:pt>
                <c:pt idx="3184">
                  <c:v>43.615661988697397</c:v>
                </c:pt>
                <c:pt idx="3185">
                  <c:v>43.629360375000402</c:v>
                </c:pt>
                <c:pt idx="3186">
                  <c:v>43.643058761303301</c:v>
                </c:pt>
                <c:pt idx="3187">
                  <c:v>43.656757147606299</c:v>
                </c:pt>
                <c:pt idx="3188">
                  <c:v>43.670455533909298</c:v>
                </c:pt>
                <c:pt idx="3189">
                  <c:v>43.684153920212303</c:v>
                </c:pt>
                <c:pt idx="3190">
                  <c:v>43.697852306515301</c:v>
                </c:pt>
                <c:pt idx="3191">
                  <c:v>43.7115506928183</c:v>
                </c:pt>
                <c:pt idx="3192">
                  <c:v>43.725249079121198</c:v>
                </c:pt>
                <c:pt idx="3193">
                  <c:v>43.738947465424197</c:v>
                </c:pt>
                <c:pt idx="3194">
                  <c:v>43.752645851727202</c:v>
                </c:pt>
                <c:pt idx="3195">
                  <c:v>43.7663442380302</c:v>
                </c:pt>
                <c:pt idx="3196">
                  <c:v>43.780042624333198</c:v>
                </c:pt>
                <c:pt idx="3197">
                  <c:v>43.793741010636197</c:v>
                </c:pt>
                <c:pt idx="3198">
                  <c:v>43.807439396939102</c:v>
                </c:pt>
                <c:pt idx="3199">
                  <c:v>43.821137783242101</c:v>
                </c:pt>
                <c:pt idx="3200">
                  <c:v>43.834836169545099</c:v>
                </c:pt>
                <c:pt idx="3201">
                  <c:v>43.848534555848097</c:v>
                </c:pt>
                <c:pt idx="3202">
                  <c:v>43.862232942151103</c:v>
                </c:pt>
                <c:pt idx="3203">
                  <c:v>43.875931328454101</c:v>
                </c:pt>
                <c:pt idx="3204">
                  <c:v>43.889629714757</c:v>
                </c:pt>
                <c:pt idx="3205">
                  <c:v>43.903328101059998</c:v>
                </c:pt>
                <c:pt idx="3206">
                  <c:v>43.917026487363003</c:v>
                </c:pt>
                <c:pt idx="3207">
                  <c:v>43.930724873666001</c:v>
                </c:pt>
                <c:pt idx="3208">
                  <c:v>43.944423259969</c:v>
                </c:pt>
                <c:pt idx="3209">
                  <c:v>43.958121646271898</c:v>
                </c:pt>
                <c:pt idx="3210">
                  <c:v>43.971820032574897</c:v>
                </c:pt>
                <c:pt idx="3211">
                  <c:v>43.985518418877902</c:v>
                </c:pt>
                <c:pt idx="3212">
                  <c:v>43.9992168051809</c:v>
                </c:pt>
                <c:pt idx="3213">
                  <c:v>44.012915191483899</c:v>
                </c:pt>
                <c:pt idx="3214">
                  <c:v>44.026613577786897</c:v>
                </c:pt>
                <c:pt idx="3215">
                  <c:v>44.040311964089803</c:v>
                </c:pt>
                <c:pt idx="3216">
                  <c:v>44.054010350392801</c:v>
                </c:pt>
                <c:pt idx="3217">
                  <c:v>44.067708736695799</c:v>
                </c:pt>
                <c:pt idx="3218">
                  <c:v>44.081407122998797</c:v>
                </c:pt>
                <c:pt idx="3219">
                  <c:v>44.095105509301803</c:v>
                </c:pt>
                <c:pt idx="3220">
                  <c:v>44.108803895604801</c:v>
                </c:pt>
                <c:pt idx="3221">
                  <c:v>44.1225022819077</c:v>
                </c:pt>
                <c:pt idx="3222">
                  <c:v>44.136200668210698</c:v>
                </c:pt>
                <c:pt idx="3223">
                  <c:v>44.149899054513703</c:v>
                </c:pt>
                <c:pt idx="3224">
                  <c:v>44.163597440816702</c:v>
                </c:pt>
                <c:pt idx="3225">
                  <c:v>44.1772958271197</c:v>
                </c:pt>
                <c:pt idx="3226">
                  <c:v>44.190994213422698</c:v>
                </c:pt>
                <c:pt idx="3227">
                  <c:v>44.204692599725597</c:v>
                </c:pt>
                <c:pt idx="3228">
                  <c:v>44.218390986028602</c:v>
                </c:pt>
                <c:pt idx="3229">
                  <c:v>44.2320893723316</c:v>
                </c:pt>
                <c:pt idx="3230">
                  <c:v>44.245787758634599</c:v>
                </c:pt>
                <c:pt idx="3231">
                  <c:v>44.259486144937597</c:v>
                </c:pt>
                <c:pt idx="3232">
                  <c:v>44.273184531240602</c:v>
                </c:pt>
                <c:pt idx="3233">
                  <c:v>44.286882917543501</c:v>
                </c:pt>
                <c:pt idx="3234">
                  <c:v>44.300581303846499</c:v>
                </c:pt>
                <c:pt idx="3235">
                  <c:v>44.314279690149498</c:v>
                </c:pt>
                <c:pt idx="3236">
                  <c:v>44.327978076452503</c:v>
                </c:pt>
                <c:pt idx="3237">
                  <c:v>44.341676462755501</c:v>
                </c:pt>
                <c:pt idx="3238">
                  <c:v>44.355374849058499</c:v>
                </c:pt>
                <c:pt idx="3239">
                  <c:v>44.369073235361398</c:v>
                </c:pt>
                <c:pt idx="3240">
                  <c:v>44.382771621664403</c:v>
                </c:pt>
                <c:pt idx="3241">
                  <c:v>44.396470007967402</c:v>
                </c:pt>
                <c:pt idx="3242">
                  <c:v>44.4101683942704</c:v>
                </c:pt>
                <c:pt idx="3243">
                  <c:v>44.423866780573398</c:v>
                </c:pt>
                <c:pt idx="3244">
                  <c:v>44.437565166876297</c:v>
                </c:pt>
                <c:pt idx="3245">
                  <c:v>44.451263553179302</c:v>
                </c:pt>
                <c:pt idx="3246">
                  <c:v>44.464961939482301</c:v>
                </c:pt>
                <c:pt idx="3247">
                  <c:v>44.478660325785299</c:v>
                </c:pt>
                <c:pt idx="3248">
                  <c:v>44.492358712088297</c:v>
                </c:pt>
                <c:pt idx="3249">
                  <c:v>44.506057098391302</c:v>
                </c:pt>
                <c:pt idx="3250">
                  <c:v>44.519755484694301</c:v>
                </c:pt>
                <c:pt idx="3251">
                  <c:v>44.533453870997199</c:v>
                </c:pt>
                <c:pt idx="3252">
                  <c:v>44.547152257300198</c:v>
                </c:pt>
                <c:pt idx="3253">
                  <c:v>44.560850643603203</c:v>
                </c:pt>
                <c:pt idx="3254">
                  <c:v>44.574549029906201</c:v>
                </c:pt>
                <c:pt idx="3255">
                  <c:v>44.5882474162092</c:v>
                </c:pt>
                <c:pt idx="3256">
                  <c:v>44.601945802512098</c:v>
                </c:pt>
                <c:pt idx="3257">
                  <c:v>44.615644188815097</c:v>
                </c:pt>
                <c:pt idx="3258">
                  <c:v>44.629342575118102</c:v>
                </c:pt>
                <c:pt idx="3259">
                  <c:v>44.6430409614211</c:v>
                </c:pt>
                <c:pt idx="3260">
                  <c:v>44.656739347724098</c:v>
                </c:pt>
                <c:pt idx="3261">
                  <c:v>44.670437734027097</c:v>
                </c:pt>
                <c:pt idx="3262">
                  <c:v>44.684136120330002</c:v>
                </c:pt>
                <c:pt idx="3263">
                  <c:v>44.697834506633001</c:v>
                </c:pt>
                <c:pt idx="3264">
                  <c:v>44.711532892935999</c:v>
                </c:pt>
                <c:pt idx="3265">
                  <c:v>44.725231279238997</c:v>
                </c:pt>
                <c:pt idx="3266">
                  <c:v>44.738929665542003</c:v>
                </c:pt>
                <c:pt idx="3267">
                  <c:v>44.752628051845001</c:v>
                </c:pt>
                <c:pt idx="3268">
                  <c:v>44.7663264381479</c:v>
                </c:pt>
                <c:pt idx="3269">
                  <c:v>44.780024824450898</c:v>
                </c:pt>
                <c:pt idx="3270">
                  <c:v>44.793723210753903</c:v>
                </c:pt>
                <c:pt idx="3271">
                  <c:v>44.807421597056901</c:v>
                </c:pt>
                <c:pt idx="3272">
                  <c:v>44.8211199833599</c:v>
                </c:pt>
                <c:pt idx="3273">
                  <c:v>44.834818369662898</c:v>
                </c:pt>
                <c:pt idx="3274">
                  <c:v>44.848516755965797</c:v>
                </c:pt>
                <c:pt idx="3275">
                  <c:v>44.862215142268802</c:v>
                </c:pt>
                <c:pt idx="3276">
                  <c:v>44.8759135285718</c:v>
                </c:pt>
                <c:pt idx="3277">
                  <c:v>44.889611914874799</c:v>
                </c:pt>
                <c:pt idx="3278">
                  <c:v>44.903310301177797</c:v>
                </c:pt>
                <c:pt idx="3279">
                  <c:v>44.917008687480703</c:v>
                </c:pt>
                <c:pt idx="3280">
                  <c:v>44.930707073783701</c:v>
                </c:pt>
                <c:pt idx="3281">
                  <c:v>44.944405460086699</c:v>
                </c:pt>
                <c:pt idx="3282">
                  <c:v>44.958103846389697</c:v>
                </c:pt>
                <c:pt idx="3283">
                  <c:v>44.971802232692703</c:v>
                </c:pt>
                <c:pt idx="3284">
                  <c:v>44.985500618995701</c:v>
                </c:pt>
                <c:pt idx="3285">
                  <c:v>44.9991990052986</c:v>
                </c:pt>
                <c:pt idx="3286">
                  <c:v>45.012897391601598</c:v>
                </c:pt>
                <c:pt idx="3287">
                  <c:v>45.026595777904603</c:v>
                </c:pt>
                <c:pt idx="3288">
                  <c:v>45.040294164207602</c:v>
                </c:pt>
                <c:pt idx="3289">
                  <c:v>45.0539925505106</c:v>
                </c:pt>
                <c:pt idx="3290">
                  <c:v>45.067690936813598</c:v>
                </c:pt>
                <c:pt idx="3291">
                  <c:v>45.081389323116497</c:v>
                </c:pt>
                <c:pt idx="3292">
                  <c:v>45.095087709419502</c:v>
                </c:pt>
                <c:pt idx="3293">
                  <c:v>45.1087860957225</c:v>
                </c:pt>
                <c:pt idx="3294">
                  <c:v>45.122484482025499</c:v>
                </c:pt>
                <c:pt idx="3295">
                  <c:v>45.136182868328497</c:v>
                </c:pt>
                <c:pt idx="3296">
                  <c:v>45.149881254631502</c:v>
                </c:pt>
                <c:pt idx="3297">
                  <c:v>45.163579640934401</c:v>
                </c:pt>
                <c:pt idx="3298">
                  <c:v>45.177278027237399</c:v>
                </c:pt>
                <c:pt idx="3299">
                  <c:v>45.190976413540398</c:v>
                </c:pt>
                <c:pt idx="3300">
                  <c:v>45.204674799843403</c:v>
                </c:pt>
                <c:pt idx="3301">
                  <c:v>45.218373186146401</c:v>
                </c:pt>
                <c:pt idx="3302">
                  <c:v>45.232071572449399</c:v>
                </c:pt>
                <c:pt idx="3303">
                  <c:v>45.245769958752298</c:v>
                </c:pt>
                <c:pt idx="3304">
                  <c:v>45.259468345055303</c:v>
                </c:pt>
                <c:pt idx="3305">
                  <c:v>45.273166731358302</c:v>
                </c:pt>
                <c:pt idx="3306">
                  <c:v>45.2868651176613</c:v>
                </c:pt>
                <c:pt idx="3307">
                  <c:v>45.300563503964298</c:v>
                </c:pt>
                <c:pt idx="3308">
                  <c:v>45.314261890267296</c:v>
                </c:pt>
                <c:pt idx="3309">
                  <c:v>45.327960276570202</c:v>
                </c:pt>
                <c:pt idx="3310">
                  <c:v>45.341658662873201</c:v>
                </c:pt>
                <c:pt idx="3311">
                  <c:v>45.355357049176199</c:v>
                </c:pt>
                <c:pt idx="3312">
                  <c:v>45.369055435479197</c:v>
                </c:pt>
                <c:pt idx="3313">
                  <c:v>45.382753821782202</c:v>
                </c:pt>
                <c:pt idx="3314">
                  <c:v>45.396452208085201</c:v>
                </c:pt>
                <c:pt idx="3315">
                  <c:v>45.410150594388099</c:v>
                </c:pt>
                <c:pt idx="3316">
                  <c:v>45.423848980691098</c:v>
                </c:pt>
                <c:pt idx="3317">
                  <c:v>45.437547366994103</c:v>
                </c:pt>
                <c:pt idx="3318">
                  <c:v>45.451245753297101</c:v>
                </c:pt>
                <c:pt idx="3319">
                  <c:v>45.4649441396001</c:v>
                </c:pt>
                <c:pt idx="3320">
                  <c:v>45.478642525902998</c:v>
                </c:pt>
                <c:pt idx="3321">
                  <c:v>45.492340912205997</c:v>
                </c:pt>
                <c:pt idx="3322">
                  <c:v>45.506039298509002</c:v>
                </c:pt>
                <c:pt idx="3323">
                  <c:v>45.519737684812</c:v>
                </c:pt>
                <c:pt idx="3324">
                  <c:v>45.533436071114998</c:v>
                </c:pt>
                <c:pt idx="3325">
                  <c:v>45.547134457417997</c:v>
                </c:pt>
                <c:pt idx="3326">
                  <c:v>45.560832843721002</c:v>
                </c:pt>
                <c:pt idx="3327">
                  <c:v>45.574531230023901</c:v>
                </c:pt>
                <c:pt idx="3328">
                  <c:v>45.588229616326899</c:v>
                </c:pt>
                <c:pt idx="3329">
                  <c:v>45.601928002629897</c:v>
                </c:pt>
                <c:pt idx="3330">
                  <c:v>45.615626388932903</c:v>
                </c:pt>
                <c:pt idx="3331">
                  <c:v>45.629324775235901</c:v>
                </c:pt>
                <c:pt idx="3332">
                  <c:v>45.6430231615388</c:v>
                </c:pt>
                <c:pt idx="3333">
                  <c:v>45.656721547841798</c:v>
                </c:pt>
                <c:pt idx="3334">
                  <c:v>45.670419934144803</c:v>
                </c:pt>
                <c:pt idx="3335">
                  <c:v>45.684118320447801</c:v>
                </c:pt>
                <c:pt idx="3336">
                  <c:v>45.6978167067508</c:v>
                </c:pt>
                <c:pt idx="3337">
                  <c:v>45.711515093053798</c:v>
                </c:pt>
                <c:pt idx="3338">
                  <c:v>45.725213479356697</c:v>
                </c:pt>
                <c:pt idx="3339">
                  <c:v>45.738911865659702</c:v>
                </c:pt>
                <c:pt idx="3340">
                  <c:v>45.7526102519627</c:v>
                </c:pt>
                <c:pt idx="3341">
                  <c:v>45.766308638265699</c:v>
                </c:pt>
                <c:pt idx="3342">
                  <c:v>45.780007024568697</c:v>
                </c:pt>
                <c:pt idx="3343">
                  <c:v>45.793705410871702</c:v>
                </c:pt>
                <c:pt idx="3344">
                  <c:v>45.807403797174601</c:v>
                </c:pt>
                <c:pt idx="3345">
                  <c:v>45.821102183477599</c:v>
                </c:pt>
                <c:pt idx="3346">
                  <c:v>45.834800569780597</c:v>
                </c:pt>
                <c:pt idx="3347">
                  <c:v>45.848498956083603</c:v>
                </c:pt>
                <c:pt idx="3348">
                  <c:v>45.862197342386601</c:v>
                </c:pt>
                <c:pt idx="3349">
                  <c:v>45.875895728689599</c:v>
                </c:pt>
                <c:pt idx="3350">
                  <c:v>45.889594114992498</c:v>
                </c:pt>
                <c:pt idx="3351">
                  <c:v>45.903292501295503</c:v>
                </c:pt>
                <c:pt idx="3352">
                  <c:v>45.916990887598502</c:v>
                </c:pt>
                <c:pt idx="3353">
                  <c:v>45.9306892739015</c:v>
                </c:pt>
                <c:pt idx="3354">
                  <c:v>45.944387660204498</c:v>
                </c:pt>
                <c:pt idx="3355">
                  <c:v>45.958086046507397</c:v>
                </c:pt>
                <c:pt idx="3356">
                  <c:v>45.971784432810402</c:v>
                </c:pt>
                <c:pt idx="3357">
                  <c:v>45.9854828191134</c:v>
                </c:pt>
                <c:pt idx="3358">
                  <c:v>45.999181205416399</c:v>
                </c:pt>
                <c:pt idx="3359">
                  <c:v>46.012879591719397</c:v>
                </c:pt>
                <c:pt idx="3360">
                  <c:v>46.026577978022402</c:v>
                </c:pt>
                <c:pt idx="3361">
                  <c:v>46.040276364325301</c:v>
                </c:pt>
                <c:pt idx="3362">
                  <c:v>46.053974750628299</c:v>
                </c:pt>
                <c:pt idx="3363">
                  <c:v>46.067673136931298</c:v>
                </c:pt>
                <c:pt idx="3364">
                  <c:v>46.081371523234303</c:v>
                </c:pt>
                <c:pt idx="3365">
                  <c:v>46.095069909537301</c:v>
                </c:pt>
                <c:pt idx="3366">
                  <c:v>46.108768295840299</c:v>
                </c:pt>
                <c:pt idx="3367">
                  <c:v>46.122466682143198</c:v>
                </c:pt>
                <c:pt idx="3368">
                  <c:v>46.136165068446203</c:v>
                </c:pt>
                <c:pt idx="3369">
                  <c:v>46.149863454749202</c:v>
                </c:pt>
                <c:pt idx="3370">
                  <c:v>46.1635618410522</c:v>
                </c:pt>
                <c:pt idx="3371">
                  <c:v>46.177260227355198</c:v>
                </c:pt>
                <c:pt idx="3372">
                  <c:v>46.190958613658204</c:v>
                </c:pt>
                <c:pt idx="3373">
                  <c:v>46.204656999961102</c:v>
                </c:pt>
                <c:pt idx="3374">
                  <c:v>46.218355386264101</c:v>
                </c:pt>
                <c:pt idx="3375">
                  <c:v>46.232053772567099</c:v>
                </c:pt>
                <c:pt idx="3376">
                  <c:v>46.245752158870097</c:v>
                </c:pt>
                <c:pt idx="3377">
                  <c:v>46.259450545173102</c:v>
                </c:pt>
                <c:pt idx="3378">
                  <c:v>46.273148931476101</c:v>
                </c:pt>
                <c:pt idx="3379">
                  <c:v>46.286847317778999</c:v>
                </c:pt>
                <c:pt idx="3380">
                  <c:v>46.300545704081998</c:v>
                </c:pt>
                <c:pt idx="3381">
                  <c:v>46.314244090385003</c:v>
                </c:pt>
                <c:pt idx="3382">
                  <c:v>46.327942476688001</c:v>
                </c:pt>
                <c:pt idx="3383">
                  <c:v>46.341640862990999</c:v>
                </c:pt>
                <c:pt idx="3384">
                  <c:v>46.355339249293898</c:v>
                </c:pt>
                <c:pt idx="3385">
                  <c:v>46.369037635596897</c:v>
                </c:pt>
                <c:pt idx="3386">
                  <c:v>46.382736021899902</c:v>
                </c:pt>
                <c:pt idx="3387">
                  <c:v>46.3964344082029</c:v>
                </c:pt>
                <c:pt idx="3388">
                  <c:v>46.410132794505898</c:v>
                </c:pt>
                <c:pt idx="3389">
                  <c:v>46.423831180808897</c:v>
                </c:pt>
                <c:pt idx="3390">
                  <c:v>46.437529567111902</c:v>
                </c:pt>
                <c:pt idx="3391">
                  <c:v>46.451227953414801</c:v>
                </c:pt>
                <c:pt idx="3392">
                  <c:v>46.464926339717799</c:v>
                </c:pt>
                <c:pt idx="3393">
                  <c:v>46.478624726020797</c:v>
                </c:pt>
                <c:pt idx="3394">
                  <c:v>46.492323112323803</c:v>
                </c:pt>
                <c:pt idx="3395">
                  <c:v>46.506021498626801</c:v>
                </c:pt>
                <c:pt idx="3396">
                  <c:v>46.5197198849297</c:v>
                </c:pt>
                <c:pt idx="3397">
                  <c:v>46.533418271232698</c:v>
                </c:pt>
                <c:pt idx="3398">
                  <c:v>46.547116657535703</c:v>
                </c:pt>
                <c:pt idx="3399">
                  <c:v>46.560815043838701</c:v>
                </c:pt>
                <c:pt idx="3400">
                  <c:v>46.5745134301417</c:v>
                </c:pt>
                <c:pt idx="3401">
                  <c:v>46.588211816444698</c:v>
                </c:pt>
                <c:pt idx="3402">
                  <c:v>46.601910202747597</c:v>
                </c:pt>
                <c:pt idx="3403">
                  <c:v>46.615608589050602</c:v>
                </c:pt>
                <c:pt idx="3404">
                  <c:v>46.6293069753536</c:v>
                </c:pt>
                <c:pt idx="3405">
                  <c:v>46.643005361656598</c:v>
                </c:pt>
                <c:pt idx="3406">
                  <c:v>46.656703747959597</c:v>
                </c:pt>
                <c:pt idx="3407">
                  <c:v>46.670402134262602</c:v>
                </c:pt>
                <c:pt idx="3408">
                  <c:v>46.684100520565501</c:v>
                </c:pt>
                <c:pt idx="3409">
                  <c:v>46.697798906868499</c:v>
                </c:pt>
                <c:pt idx="3410">
                  <c:v>46.711497293171497</c:v>
                </c:pt>
                <c:pt idx="3411">
                  <c:v>46.725195679474503</c:v>
                </c:pt>
                <c:pt idx="3412">
                  <c:v>46.738894065777501</c:v>
                </c:pt>
                <c:pt idx="3413">
                  <c:v>46.7525924520804</c:v>
                </c:pt>
                <c:pt idx="3414">
                  <c:v>46.766290838383398</c:v>
                </c:pt>
                <c:pt idx="3415">
                  <c:v>46.779989224686403</c:v>
                </c:pt>
                <c:pt idx="3416">
                  <c:v>46.793687610989402</c:v>
                </c:pt>
                <c:pt idx="3417">
                  <c:v>46.8073859972924</c:v>
                </c:pt>
                <c:pt idx="3418">
                  <c:v>46.821084383595398</c:v>
                </c:pt>
                <c:pt idx="3419">
                  <c:v>46.834782769898403</c:v>
                </c:pt>
                <c:pt idx="3420">
                  <c:v>46.848481156201302</c:v>
                </c:pt>
                <c:pt idx="3421">
                  <c:v>46.8621795425043</c:v>
                </c:pt>
                <c:pt idx="3422">
                  <c:v>46.875877928807299</c:v>
                </c:pt>
                <c:pt idx="3423">
                  <c:v>46.889576315110297</c:v>
                </c:pt>
                <c:pt idx="3424">
                  <c:v>46.903274701413302</c:v>
                </c:pt>
                <c:pt idx="3425">
                  <c:v>46.9169730877163</c:v>
                </c:pt>
                <c:pt idx="3426">
                  <c:v>46.930671474019199</c:v>
                </c:pt>
                <c:pt idx="3427">
                  <c:v>46.944369860322197</c:v>
                </c:pt>
                <c:pt idx="3428">
                  <c:v>46.958068246625203</c:v>
                </c:pt>
                <c:pt idx="3429">
                  <c:v>46.971766632928201</c:v>
                </c:pt>
                <c:pt idx="3430">
                  <c:v>46.985465019231199</c:v>
                </c:pt>
                <c:pt idx="3431">
                  <c:v>46.999163405534098</c:v>
                </c:pt>
                <c:pt idx="3432">
                  <c:v>47.012861791837103</c:v>
                </c:pt>
                <c:pt idx="3433">
                  <c:v>47.026560178140102</c:v>
                </c:pt>
                <c:pt idx="3434">
                  <c:v>47.0402585644431</c:v>
                </c:pt>
                <c:pt idx="3435">
                  <c:v>47.053956950746098</c:v>
                </c:pt>
                <c:pt idx="3436">
                  <c:v>47.067655337049104</c:v>
                </c:pt>
                <c:pt idx="3437">
                  <c:v>47.081353723352002</c:v>
                </c:pt>
                <c:pt idx="3438">
                  <c:v>47.095052109655001</c:v>
                </c:pt>
                <c:pt idx="3439">
                  <c:v>47.108750495957999</c:v>
                </c:pt>
                <c:pt idx="3440">
                  <c:v>47.122448882260997</c:v>
                </c:pt>
                <c:pt idx="3441">
                  <c:v>47.136147268564002</c:v>
                </c:pt>
                <c:pt idx="3442">
                  <c:v>47.149845654867001</c:v>
                </c:pt>
                <c:pt idx="3443">
                  <c:v>47.163544041169899</c:v>
                </c:pt>
                <c:pt idx="3444">
                  <c:v>47.177242427472898</c:v>
                </c:pt>
                <c:pt idx="3445">
                  <c:v>47.190940813775903</c:v>
                </c:pt>
                <c:pt idx="3446">
                  <c:v>47.204639200078901</c:v>
                </c:pt>
                <c:pt idx="3447">
                  <c:v>47.218337586381899</c:v>
                </c:pt>
                <c:pt idx="3448">
                  <c:v>47.232035972684898</c:v>
                </c:pt>
                <c:pt idx="3449">
                  <c:v>47.245734358987796</c:v>
                </c:pt>
                <c:pt idx="3450">
                  <c:v>47.259432745290802</c:v>
                </c:pt>
                <c:pt idx="3451">
                  <c:v>47.2731311315938</c:v>
                </c:pt>
                <c:pt idx="3452">
                  <c:v>47.286829517896798</c:v>
                </c:pt>
                <c:pt idx="3453">
                  <c:v>47.300527904199797</c:v>
                </c:pt>
                <c:pt idx="3454">
                  <c:v>47.314226290502702</c:v>
                </c:pt>
                <c:pt idx="3455">
                  <c:v>47.327924676805701</c:v>
                </c:pt>
                <c:pt idx="3456">
                  <c:v>47.341623063108699</c:v>
                </c:pt>
                <c:pt idx="3457">
                  <c:v>47.355321449411697</c:v>
                </c:pt>
                <c:pt idx="3458">
                  <c:v>47.369019835714703</c:v>
                </c:pt>
                <c:pt idx="3459">
                  <c:v>47.382718222017701</c:v>
                </c:pt>
                <c:pt idx="3460">
                  <c:v>47.3964166083206</c:v>
                </c:pt>
                <c:pt idx="3461">
                  <c:v>47.410114994623598</c:v>
                </c:pt>
                <c:pt idx="3462">
                  <c:v>47.423813380926603</c:v>
                </c:pt>
                <c:pt idx="3463">
                  <c:v>47.437511767229601</c:v>
                </c:pt>
                <c:pt idx="3464">
                  <c:v>47.4512101535326</c:v>
                </c:pt>
                <c:pt idx="3465">
                  <c:v>47.464908539835598</c:v>
                </c:pt>
                <c:pt idx="3466">
                  <c:v>47.478606926138497</c:v>
                </c:pt>
                <c:pt idx="3467">
                  <c:v>47.492305312441502</c:v>
                </c:pt>
                <c:pt idx="3468">
                  <c:v>47.5060036987445</c:v>
                </c:pt>
                <c:pt idx="3469">
                  <c:v>47.519702085047498</c:v>
                </c:pt>
                <c:pt idx="3470">
                  <c:v>47.533400471350497</c:v>
                </c:pt>
                <c:pt idx="3471">
                  <c:v>47.547098857653502</c:v>
                </c:pt>
                <c:pt idx="3472">
                  <c:v>47.560797243956401</c:v>
                </c:pt>
                <c:pt idx="3473">
                  <c:v>47.574495630259399</c:v>
                </c:pt>
                <c:pt idx="3474">
                  <c:v>47.588194016562397</c:v>
                </c:pt>
                <c:pt idx="3475">
                  <c:v>47.601892402865403</c:v>
                </c:pt>
                <c:pt idx="3476">
                  <c:v>47.615590789168401</c:v>
                </c:pt>
                <c:pt idx="3477">
                  <c:v>47.629289175471399</c:v>
                </c:pt>
                <c:pt idx="3478">
                  <c:v>47.642987561774298</c:v>
                </c:pt>
                <c:pt idx="3479">
                  <c:v>47.656685948077303</c:v>
                </c:pt>
                <c:pt idx="3480">
                  <c:v>47.670384334380302</c:v>
                </c:pt>
                <c:pt idx="3481">
                  <c:v>47.6840827206833</c:v>
                </c:pt>
                <c:pt idx="3482">
                  <c:v>47.697781106986298</c:v>
                </c:pt>
                <c:pt idx="3483">
                  <c:v>47.711479493289303</c:v>
                </c:pt>
                <c:pt idx="3484">
                  <c:v>47.725177879592202</c:v>
                </c:pt>
                <c:pt idx="3485">
                  <c:v>47.7388762658952</c:v>
                </c:pt>
                <c:pt idx="3486">
                  <c:v>47.752574652198199</c:v>
                </c:pt>
                <c:pt idx="3487">
                  <c:v>47.766273038501197</c:v>
                </c:pt>
                <c:pt idx="3488">
                  <c:v>47.779971424804202</c:v>
                </c:pt>
                <c:pt idx="3489">
                  <c:v>47.7936698111072</c:v>
                </c:pt>
                <c:pt idx="3490">
                  <c:v>47.807368197410099</c:v>
                </c:pt>
                <c:pt idx="3491">
                  <c:v>47.821066583713097</c:v>
                </c:pt>
                <c:pt idx="3492">
                  <c:v>47.834764970016103</c:v>
                </c:pt>
                <c:pt idx="3493">
                  <c:v>47.848463356319101</c:v>
                </c:pt>
                <c:pt idx="3494">
                  <c:v>47.862161742622099</c:v>
                </c:pt>
                <c:pt idx="3495">
                  <c:v>47.875860128924998</c:v>
                </c:pt>
                <c:pt idx="3496">
                  <c:v>47.889558515228003</c:v>
                </c:pt>
                <c:pt idx="3497">
                  <c:v>47.903256901531002</c:v>
                </c:pt>
                <c:pt idx="3498">
                  <c:v>47.916955287834</c:v>
                </c:pt>
                <c:pt idx="3499">
                  <c:v>47.930653674136998</c:v>
                </c:pt>
                <c:pt idx="3500">
                  <c:v>47.944352060440004</c:v>
                </c:pt>
                <c:pt idx="3501">
                  <c:v>47.958050446742902</c:v>
                </c:pt>
                <c:pt idx="3502">
                  <c:v>47.971748833045901</c:v>
                </c:pt>
                <c:pt idx="3503">
                  <c:v>47.985447219348899</c:v>
                </c:pt>
                <c:pt idx="3504">
                  <c:v>47.999145605651897</c:v>
                </c:pt>
                <c:pt idx="3505">
                  <c:v>48.012843991954902</c:v>
                </c:pt>
                <c:pt idx="3506">
                  <c:v>48.026542378257901</c:v>
                </c:pt>
                <c:pt idx="3507">
                  <c:v>48.040240764560799</c:v>
                </c:pt>
                <c:pt idx="3508">
                  <c:v>48.053939150863798</c:v>
                </c:pt>
                <c:pt idx="3509">
                  <c:v>48.067637537166803</c:v>
                </c:pt>
                <c:pt idx="3510">
                  <c:v>48.081335923469801</c:v>
                </c:pt>
                <c:pt idx="3511">
                  <c:v>48.095034309772799</c:v>
                </c:pt>
                <c:pt idx="3512">
                  <c:v>48.108732696075798</c:v>
                </c:pt>
                <c:pt idx="3513">
                  <c:v>48.122431082378696</c:v>
                </c:pt>
                <c:pt idx="3514">
                  <c:v>48.136129468681702</c:v>
                </c:pt>
                <c:pt idx="3515">
                  <c:v>48.1498278549847</c:v>
                </c:pt>
                <c:pt idx="3516">
                  <c:v>48.163526241287698</c:v>
                </c:pt>
                <c:pt idx="3517">
                  <c:v>48.177224627590697</c:v>
                </c:pt>
                <c:pt idx="3518">
                  <c:v>48.190923013893702</c:v>
                </c:pt>
                <c:pt idx="3519">
                  <c:v>48.204621400196601</c:v>
                </c:pt>
                <c:pt idx="3520">
                  <c:v>48.218319786499599</c:v>
                </c:pt>
                <c:pt idx="3521">
                  <c:v>48.232018172802597</c:v>
                </c:pt>
                <c:pt idx="3522">
                  <c:v>48.245716559105603</c:v>
                </c:pt>
                <c:pt idx="3523">
                  <c:v>48.259414945408601</c:v>
                </c:pt>
                <c:pt idx="3524">
                  <c:v>48.273113331711599</c:v>
                </c:pt>
                <c:pt idx="3525">
                  <c:v>48.286811718014498</c:v>
                </c:pt>
                <c:pt idx="3526">
                  <c:v>48.300510104317503</c:v>
                </c:pt>
                <c:pt idx="3527">
                  <c:v>48.314208490620501</c:v>
                </c:pt>
                <c:pt idx="3528">
                  <c:v>48.3279068769235</c:v>
                </c:pt>
                <c:pt idx="3529">
                  <c:v>48.341605263226498</c:v>
                </c:pt>
                <c:pt idx="3530">
                  <c:v>48.355303649529397</c:v>
                </c:pt>
                <c:pt idx="3531">
                  <c:v>48.369002035832402</c:v>
                </c:pt>
                <c:pt idx="3532">
                  <c:v>48.3827004221354</c:v>
                </c:pt>
                <c:pt idx="3533">
                  <c:v>48.396398808438398</c:v>
                </c:pt>
                <c:pt idx="3534">
                  <c:v>48.410097194741397</c:v>
                </c:pt>
                <c:pt idx="3535">
                  <c:v>48.423795581044402</c:v>
                </c:pt>
                <c:pt idx="3536">
                  <c:v>48.437493967347301</c:v>
                </c:pt>
                <c:pt idx="3537">
                  <c:v>48.451192353650299</c:v>
                </c:pt>
                <c:pt idx="3538">
                  <c:v>48.464890739953297</c:v>
                </c:pt>
                <c:pt idx="3539">
                  <c:v>48.478589126256303</c:v>
                </c:pt>
                <c:pt idx="3540">
                  <c:v>48.492287512559301</c:v>
                </c:pt>
                <c:pt idx="3541">
                  <c:v>48.505985898862299</c:v>
                </c:pt>
                <c:pt idx="3542">
                  <c:v>48.519684285165198</c:v>
                </c:pt>
                <c:pt idx="3543">
                  <c:v>48.533382671468203</c:v>
                </c:pt>
                <c:pt idx="3544">
                  <c:v>48.547081057771202</c:v>
                </c:pt>
                <c:pt idx="3545">
                  <c:v>48.5607794440742</c:v>
                </c:pt>
                <c:pt idx="3546">
                  <c:v>48.574477830377198</c:v>
                </c:pt>
                <c:pt idx="3547">
                  <c:v>48.588176216680203</c:v>
                </c:pt>
                <c:pt idx="3548">
                  <c:v>48.601874602983102</c:v>
                </c:pt>
                <c:pt idx="3549">
                  <c:v>48.6155729892861</c:v>
                </c:pt>
                <c:pt idx="3550">
                  <c:v>48.629271375589099</c:v>
                </c:pt>
                <c:pt idx="3551">
                  <c:v>48.642969761892097</c:v>
                </c:pt>
                <c:pt idx="3552">
                  <c:v>48.656668148195102</c:v>
                </c:pt>
                <c:pt idx="3553">
                  <c:v>48.6703665344981</c:v>
                </c:pt>
                <c:pt idx="3554">
                  <c:v>48.684064920800999</c:v>
                </c:pt>
                <c:pt idx="3555">
                  <c:v>48.697763307103997</c:v>
                </c:pt>
                <c:pt idx="3556">
                  <c:v>48.711461693407003</c:v>
                </c:pt>
                <c:pt idx="3557">
                  <c:v>48.725160079710001</c:v>
                </c:pt>
                <c:pt idx="3558">
                  <c:v>48.738858466012999</c:v>
                </c:pt>
                <c:pt idx="3559">
                  <c:v>48.752556852315898</c:v>
                </c:pt>
                <c:pt idx="3560">
                  <c:v>48.766255238618903</c:v>
                </c:pt>
                <c:pt idx="3561">
                  <c:v>48.779953624921902</c:v>
                </c:pt>
                <c:pt idx="3562">
                  <c:v>48.7936520112249</c:v>
                </c:pt>
                <c:pt idx="3563">
                  <c:v>48.807350397527898</c:v>
                </c:pt>
                <c:pt idx="3564">
                  <c:v>48.821048783830904</c:v>
                </c:pt>
                <c:pt idx="3565">
                  <c:v>48.834747170133902</c:v>
                </c:pt>
                <c:pt idx="3566">
                  <c:v>48.848445556436801</c:v>
                </c:pt>
                <c:pt idx="3567">
                  <c:v>48.862143942739799</c:v>
                </c:pt>
                <c:pt idx="3568">
                  <c:v>48.875842329042797</c:v>
                </c:pt>
                <c:pt idx="3569">
                  <c:v>48.889540715345802</c:v>
                </c:pt>
                <c:pt idx="3570">
                  <c:v>48.903239101648801</c:v>
                </c:pt>
                <c:pt idx="3571">
                  <c:v>48.916937487951699</c:v>
                </c:pt>
                <c:pt idx="3572">
                  <c:v>48.930635874254698</c:v>
                </c:pt>
                <c:pt idx="3573">
                  <c:v>48.944334260557703</c:v>
                </c:pt>
                <c:pt idx="3574">
                  <c:v>48.958032646860701</c:v>
                </c:pt>
                <c:pt idx="3575">
                  <c:v>48.971731033163699</c:v>
                </c:pt>
                <c:pt idx="3576">
                  <c:v>48.985429419466698</c:v>
                </c:pt>
                <c:pt idx="3577">
                  <c:v>48.999127805769596</c:v>
                </c:pt>
                <c:pt idx="3578">
                  <c:v>49.012826192072602</c:v>
                </c:pt>
                <c:pt idx="3579">
                  <c:v>49.0265245783756</c:v>
                </c:pt>
                <c:pt idx="3580">
                  <c:v>49.040222964678598</c:v>
                </c:pt>
                <c:pt idx="3581">
                  <c:v>49.053921350981597</c:v>
                </c:pt>
                <c:pt idx="3582">
                  <c:v>49.067619737284602</c:v>
                </c:pt>
                <c:pt idx="3583">
                  <c:v>49.081318123587501</c:v>
                </c:pt>
                <c:pt idx="3584">
                  <c:v>49.095016509890499</c:v>
                </c:pt>
                <c:pt idx="3585">
                  <c:v>49.108714896193497</c:v>
                </c:pt>
                <c:pt idx="3586">
                  <c:v>49.122413282496503</c:v>
                </c:pt>
                <c:pt idx="3587">
                  <c:v>49.136111668799501</c:v>
                </c:pt>
                <c:pt idx="3588">
                  <c:v>49.1498100551024</c:v>
                </c:pt>
                <c:pt idx="3589">
                  <c:v>49.163508441405398</c:v>
                </c:pt>
                <c:pt idx="3590">
                  <c:v>49.177206827708403</c:v>
                </c:pt>
                <c:pt idx="3591">
                  <c:v>49.190905214011401</c:v>
                </c:pt>
                <c:pt idx="3592">
                  <c:v>49.2046036003144</c:v>
                </c:pt>
                <c:pt idx="3593">
                  <c:v>49.218301986617398</c:v>
                </c:pt>
                <c:pt idx="3594">
                  <c:v>49.232000372920403</c:v>
                </c:pt>
                <c:pt idx="3595">
                  <c:v>49.245698759223302</c:v>
                </c:pt>
                <c:pt idx="3596">
                  <c:v>49.2593971455263</c:v>
                </c:pt>
                <c:pt idx="3597">
                  <c:v>49.273095531829298</c:v>
                </c:pt>
                <c:pt idx="3598">
                  <c:v>49.286793918132297</c:v>
                </c:pt>
                <c:pt idx="3599">
                  <c:v>49.300492304435302</c:v>
                </c:pt>
                <c:pt idx="3600">
                  <c:v>49.314190690738201</c:v>
                </c:pt>
                <c:pt idx="3601">
                  <c:v>49.327889077041199</c:v>
                </c:pt>
                <c:pt idx="3602">
                  <c:v>49.341587463344197</c:v>
                </c:pt>
                <c:pt idx="3603">
                  <c:v>49.355285849647203</c:v>
                </c:pt>
                <c:pt idx="3604">
                  <c:v>49.368984235950201</c:v>
                </c:pt>
                <c:pt idx="3605">
                  <c:v>49.382682622253199</c:v>
                </c:pt>
                <c:pt idx="3606">
                  <c:v>49.396381008556098</c:v>
                </c:pt>
                <c:pt idx="3607">
                  <c:v>49.410079394859103</c:v>
                </c:pt>
                <c:pt idx="3608">
                  <c:v>49.423777781162102</c:v>
                </c:pt>
                <c:pt idx="3609">
                  <c:v>49.4374761674651</c:v>
                </c:pt>
                <c:pt idx="3610">
                  <c:v>49.451174553768098</c:v>
                </c:pt>
                <c:pt idx="3611">
                  <c:v>49.464872940071103</c:v>
                </c:pt>
                <c:pt idx="3612">
                  <c:v>49.478571326374002</c:v>
                </c:pt>
                <c:pt idx="3613">
                  <c:v>49.492269712677</c:v>
                </c:pt>
                <c:pt idx="3614">
                  <c:v>49.505968098979999</c:v>
                </c:pt>
                <c:pt idx="3615">
                  <c:v>49.519666485282997</c:v>
                </c:pt>
                <c:pt idx="3616">
                  <c:v>49.533364871586002</c:v>
                </c:pt>
                <c:pt idx="3617">
                  <c:v>49.547063257889</c:v>
                </c:pt>
                <c:pt idx="3618">
                  <c:v>49.560761644191899</c:v>
                </c:pt>
                <c:pt idx="3619">
                  <c:v>49.574460030494897</c:v>
                </c:pt>
                <c:pt idx="3620">
                  <c:v>49.588158416797903</c:v>
                </c:pt>
                <c:pt idx="3621">
                  <c:v>49.601856803100901</c:v>
                </c:pt>
                <c:pt idx="3622">
                  <c:v>49.615555189403899</c:v>
                </c:pt>
                <c:pt idx="3623">
                  <c:v>49.629253575706898</c:v>
                </c:pt>
                <c:pt idx="3624">
                  <c:v>49.642951962009803</c:v>
                </c:pt>
                <c:pt idx="3625">
                  <c:v>49.656650348312802</c:v>
                </c:pt>
                <c:pt idx="3626">
                  <c:v>49.6703487346158</c:v>
                </c:pt>
                <c:pt idx="3627">
                  <c:v>49.684047120918798</c:v>
                </c:pt>
                <c:pt idx="3628">
                  <c:v>49.697745507221804</c:v>
                </c:pt>
                <c:pt idx="3629">
                  <c:v>49.711443893524702</c:v>
                </c:pt>
                <c:pt idx="3630">
                  <c:v>49.725142279827701</c:v>
                </c:pt>
                <c:pt idx="3631">
                  <c:v>49.738840666130699</c:v>
                </c:pt>
                <c:pt idx="3632">
                  <c:v>49.752539052433697</c:v>
                </c:pt>
                <c:pt idx="3633">
                  <c:v>49.766237438736702</c:v>
                </c:pt>
                <c:pt idx="3634">
                  <c:v>49.779935825039701</c:v>
                </c:pt>
                <c:pt idx="3635">
                  <c:v>49.793634211342599</c:v>
                </c:pt>
                <c:pt idx="3636">
                  <c:v>49.807332597645598</c:v>
                </c:pt>
                <c:pt idx="3637">
                  <c:v>49.821030983948603</c:v>
                </c:pt>
                <c:pt idx="3638">
                  <c:v>49.834729370251601</c:v>
                </c:pt>
                <c:pt idx="3639">
                  <c:v>49.848427756554599</c:v>
                </c:pt>
                <c:pt idx="3640">
                  <c:v>49.862126142857598</c:v>
                </c:pt>
                <c:pt idx="3641">
                  <c:v>49.875824529160496</c:v>
                </c:pt>
                <c:pt idx="3642">
                  <c:v>49.889522915463502</c:v>
                </c:pt>
                <c:pt idx="3643">
                  <c:v>49.9032213017665</c:v>
                </c:pt>
                <c:pt idx="3644">
                  <c:v>49.916919688069498</c:v>
                </c:pt>
                <c:pt idx="3645">
                  <c:v>49.930618074372497</c:v>
                </c:pt>
                <c:pt idx="3646">
                  <c:v>49.944316460675502</c:v>
                </c:pt>
                <c:pt idx="3647">
                  <c:v>49.958014846978401</c:v>
                </c:pt>
                <c:pt idx="3648">
                  <c:v>49.971713233281399</c:v>
                </c:pt>
                <c:pt idx="3649">
                  <c:v>49.985411619584397</c:v>
                </c:pt>
                <c:pt idx="3650">
                  <c:v>49.999110005887403</c:v>
                </c:pt>
                <c:pt idx="3651">
                  <c:v>50.012808392190401</c:v>
                </c:pt>
                <c:pt idx="3652">
                  <c:v>50.0265067784933</c:v>
                </c:pt>
                <c:pt idx="3653">
                  <c:v>50.040205164796298</c:v>
                </c:pt>
                <c:pt idx="3654">
                  <c:v>50.053903551099303</c:v>
                </c:pt>
                <c:pt idx="3655">
                  <c:v>50.067601937402301</c:v>
                </c:pt>
                <c:pt idx="3656">
                  <c:v>50.0813003237053</c:v>
                </c:pt>
                <c:pt idx="3657">
                  <c:v>50.094998710008298</c:v>
                </c:pt>
                <c:pt idx="3658">
                  <c:v>50.108697096311303</c:v>
                </c:pt>
                <c:pt idx="3659">
                  <c:v>50.122395482614202</c:v>
                </c:pt>
                <c:pt idx="3660">
                  <c:v>50.1360938689172</c:v>
                </c:pt>
                <c:pt idx="3661">
                  <c:v>50.149792255220198</c:v>
                </c:pt>
                <c:pt idx="3662">
                  <c:v>50.163490641523197</c:v>
                </c:pt>
                <c:pt idx="3663">
                  <c:v>50.177189027826202</c:v>
                </c:pt>
                <c:pt idx="3664">
                  <c:v>50.1908874141292</c:v>
                </c:pt>
                <c:pt idx="3665">
                  <c:v>50.204585800432099</c:v>
                </c:pt>
                <c:pt idx="3666">
                  <c:v>50.218284186735097</c:v>
                </c:pt>
                <c:pt idx="3667">
                  <c:v>50.231982573038103</c:v>
                </c:pt>
                <c:pt idx="3668">
                  <c:v>50.245680959341101</c:v>
                </c:pt>
                <c:pt idx="3669">
                  <c:v>50.259379345644099</c:v>
                </c:pt>
                <c:pt idx="3670">
                  <c:v>50.273077731946998</c:v>
                </c:pt>
                <c:pt idx="3671">
                  <c:v>50.286776118250003</c:v>
                </c:pt>
                <c:pt idx="3672">
                  <c:v>50.300474504553002</c:v>
                </c:pt>
                <c:pt idx="3673">
                  <c:v>50.314172890856</c:v>
                </c:pt>
                <c:pt idx="3674">
                  <c:v>50.327871277158998</c:v>
                </c:pt>
                <c:pt idx="3675">
                  <c:v>50.341569663462003</c:v>
                </c:pt>
                <c:pt idx="3676">
                  <c:v>50.355268049764902</c:v>
                </c:pt>
                <c:pt idx="3677">
                  <c:v>50.3689664360679</c:v>
                </c:pt>
                <c:pt idx="3678">
                  <c:v>50.382664822370899</c:v>
                </c:pt>
                <c:pt idx="3679">
                  <c:v>50.396363208673897</c:v>
                </c:pt>
                <c:pt idx="3680">
                  <c:v>50.410061594976902</c:v>
                </c:pt>
                <c:pt idx="3681">
                  <c:v>50.4237599812799</c:v>
                </c:pt>
                <c:pt idx="3682">
                  <c:v>50.437458367582799</c:v>
                </c:pt>
                <c:pt idx="3683">
                  <c:v>50.451156753885797</c:v>
                </c:pt>
                <c:pt idx="3684">
                  <c:v>50.464855140188803</c:v>
                </c:pt>
                <c:pt idx="3685">
                  <c:v>50.478553526491801</c:v>
                </c:pt>
                <c:pt idx="3686">
                  <c:v>50.492251912794799</c:v>
                </c:pt>
                <c:pt idx="3687">
                  <c:v>50.505950299097798</c:v>
                </c:pt>
                <c:pt idx="3688">
                  <c:v>50.519648685400703</c:v>
                </c:pt>
                <c:pt idx="3689">
                  <c:v>50.533347071703702</c:v>
                </c:pt>
                <c:pt idx="3690">
                  <c:v>50.5470454580067</c:v>
                </c:pt>
                <c:pt idx="3691">
                  <c:v>50.560743844309698</c:v>
                </c:pt>
                <c:pt idx="3692">
                  <c:v>50.574442230612703</c:v>
                </c:pt>
                <c:pt idx="3693">
                  <c:v>50.588140616915602</c:v>
                </c:pt>
                <c:pt idx="3694">
                  <c:v>50.601839003218601</c:v>
                </c:pt>
                <c:pt idx="3695">
                  <c:v>50.615537389521599</c:v>
                </c:pt>
                <c:pt idx="3696">
                  <c:v>50.629235775824597</c:v>
                </c:pt>
                <c:pt idx="3697">
                  <c:v>50.642934162127602</c:v>
                </c:pt>
                <c:pt idx="3698">
                  <c:v>50.656632548430601</c:v>
                </c:pt>
                <c:pt idx="3699">
                  <c:v>50.670330934733499</c:v>
                </c:pt>
                <c:pt idx="3700">
                  <c:v>50.684029321036498</c:v>
                </c:pt>
                <c:pt idx="3701">
                  <c:v>50.697727707339503</c:v>
                </c:pt>
                <c:pt idx="3702">
                  <c:v>50.711426093642501</c:v>
                </c:pt>
                <c:pt idx="3703">
                  <c:v>50.725124479945499</c:v>
                </c:pt>
                <c:pt idx="3704">
                  <c:v>50.738822866248498</c:v>
                </c:pt>
                <c:pt idx="3705">
                  <c:v>50.752521252551396</c:v>
                </c:pt>
                <c:pt idx="3706">
                  <c:v>50.766219638854402</c:v>
                </c:pt>
                <c:pt idx="3707">
                  <c:v>50.7799180251574</c:v>
                </c:pt>
                <c:pt idx="3708">
                  <c:v>50.793616411460398</c:v>
                </c:pt>
                <c:pt idx="3709">
                  <c:v>50.807314797763397</c:v>
                </c:pt>
                <c:pt idx="3710">
                  <c:v>50.821013184066402</c:v>
                </c:pt>
                <c:pt idx="3711">
                  <c:v>50.834711570369301</c:v>
                </c:pt>
                <c:pt idx="3712">
                  <c:v>50.848409956672299</c:v>
                </c:pt>
                <c:pt idx="3713">
                  <c:v>50.862108342975297</c:v>
                </c:pt>
                <c:pt idx="3714">
                  <c:v>50.875806729278302</c:v>
                </c:pt>
                <c:pt idx="3715">
                  <c:v>50.889505115581301</c:v>
                </c:pt>
                <c:pt idx="3716">
                  <c:v>50.903203501884299</c:v>
                </c:pt>
                <c:pt idx="3717">
                  <c:v>50.916901888187198</c:v>
                </c:pt>
                <c:pt idx="3718">
                  <c:v>50.930600274490203</c:v>
                </c:pt>
                <c:pt idx="3719">
                  <c:v>50.944298660793201</c:v>
                </c:pt>
                <c:pt idx="3720">
                  <c:v>50.9579970470962</c:v>
                </c:pt>
                <c:pt idx="3721">
                  <c:v>50.971695433399198</c:v>
                </c:pt>
                <c:pt idx="3722">
                  <c:v>50.985393819702203</c:v>
                </c:pt>
                <c:pt idx="3723">
                  <c:v>50.999092206005102</c:v>
                </c:pt>
                <c:pt idx="3724">
                  <c:v>51.0127905923081</c:v>
                </c:pt>
                <c:pt idx="3725">
                  <c:v>51.026488978611098</c:v>
                </c:pt>
                <c:pt idx="3726">
                  <c:v>51.040187364914097</c:v>
                </c:pt>
                <c:pt idx="3727">
                  <c:v>51.053885751217102</c:v>
                </c:pt>
                <c:pt idx="3728">
                  <c:v>51.0675841375201</c:v>
                </c:pt>
                <c:pt idx="3729">
                  <c:v>51.081282523822999</c:v>
                </c:pt>
                <c:pt idx="3730">
                  <c:v>51.094980910125997</c:v>
                </c:pt>
                <c:pt idx="3731">
                  <c:v>51.108679296429003</c:v>
                </c:pt>
                <c:pt idx="3732">
                  <c:v>51.122377682732001</c:v>
                </c:pt>
                <c:pt idx="3733">
                  <c:v>51.136076069034999</c:v>
                </c:pt>
                <c:pt idx="3734">
                  <c:v>51.149774455337898</c:v>
                </c:pt>
                <c:pt idx="3735">
                  <c:v>51.163472841640903</c:v>
                </c:pt>
                <c:pt idx="3736">
                  <c:v>51.177171227943901</c:v>
                </c:pt>
                <c:pt idx="3737">
                  <c:v>51.1908696142469</c:v>
                </c:pt>
                <c:pt idx="3738">
                  <c:v>51.204568000549898</c:v>
                </c:pt>
                <c:pt idx="3739">
                  <c:v>51.218266386852903</c:v>
                </c:pt>
                <c:pt idx="3740">
                  <c:v>51.231964773155802</c:v>
                </c:pt>
                <c:pt idx="3741">
                  <c:v>51.2456631594588</c:v>
                </c:pt>
                <c:pt idx="3742">
                  <c:v>51.259361545761799</c:v>
                </c:pt>
                <c:pt idx="3743">
                  <c:v>51.273059932064797</c:v>
                </c:pt>
                <c:pt idx="3744">
                  <c:v>51.286758318367802</c:v>
                </c:pt>
                <c:pt idx="3745">
                  <c:v>51.3004567046708</c:v>
                </c:pt>
                <c:pt idx="3746">
                  <c:v>51.314155090973699</c:v>
                </c:pt>
                <c:pt idx="3747">
                  <c:v>51.327853477276697</c:v>
                </c:pt>
                <c:pt idx="3748">
                  <c:v>51.341551863579703</c:v>
                </c:pt>
                <c:pt idx="3749">
                  <c:v>51.355250249882701</c:v>
                </c:pt>
                <c:pt idx="3750">
                  <c:v>51.368948636185699</c:v>
                </c:pt>
                <c:pt idx="3751">
                  <c:v>51.382647022488698</c:v>
                </c:pt>
                <c:pt idx="3752">
                  <c:v>51.396345408791603</c:v>
                </c:pt>
                <c:pt idx="3753">
                  <c:v>51.410043795094602</c:v>
                </c:pt>
                <c:pt idx="3754">
                  <c:v>51.4237421813976</c:v>
                </c:pt>
                <c:pt idx="3755">
                  <c:v>51.437440567700598</c:v>
                </c:pt>
                <c:pt idx="3756">
                  <c:v>51.451138954003603</c:v>
                </c:pt>
                <c:pt idx="3757">
                  <c:v>51.464837340306602</c:v>
                </c:pt>
                <c:pt idx="3758">
                  <c:v>51.478535726609501</c:v>
                </c:pt>
                <c:pt idx="3759">
                  <c:v>51.492234112912499</c:v>
                </c:pt>
                <c:pt idx="3760">
                  <c:v>51.505932499215497</c:v>
                </c:pt>
                <c:pt idx="3761">
                  <c:v>51.519630885518502</c:v>
                </c:pt>
                <c:pt idx="3762">
                  <c:v>51.533329271821501</c:v>
                </c:pt>
                <c:pt idx="3763">
                  <c:v>51.547027658124499</c:v>
                </c:pt>
                <c:pt idx="3764">
                  <c:v>51.560726044427398</c:v>
                </c:pt>
                <c:pt idx="3765">
                  <c:v>51.574424430730403</c:v>
                </c:pt>
                <c:pt idx="3766">
                  <c:v>51.588122817033401</c:v>
                </c:pt>
                <c:pt idx="3767">
                  <c:v>51.601821203336399</c:v>
                </c:pt>
                <c:pt idx="3768">
                  <c:v>51.615519589639398</c:v>
                </c:pt>
                <c:pt idx="3769">
                  <c:v>51.629217975942296</c:v>
                </c:pt>
                <c:pt idx="3770">
                  <c:v>51.642916362245302</c:v>
                </c:pt>
                <c:pt idx="3771">
                  <c:v>51.6566147485483</c:v>
                </c:pt>
                <c:pt idx="3772">
                  <c:v>51.670313134851298</c:v>
                </c:pt>
                <c:pt idx="3773">
                  <c:v>51.684011521154297</c:v>
                </c:pt>
                <c:pt idx="3774">
                  <c:v>51.697709907457302</c:v>
                </c:pt>
                <c:pt idx="3775">
                  <c:v>51.711408293760201</c:v>
                </c:pt>
                <c:pt idx="3776">
                  <c:v>51.725106680063199</c:v>
                </c:pt>
                <c:pt idx="3777">
                  <c:v>51.738805066366197</c:v>
                </c:pt>
                <c:pt idx="3778">
                  <c:v>51.752503452669202</c:v>
                </c:pt>
                <c:pt idx="3779">
                  <c:v>51.766201838972201</c:v>
                </c:pt>
                <c:pt idx="3780">
                  <c:v>51.779900225275199</c:v>
                </c:pt>
                <c:pt idx="3781">
                  <c:v>51.793598611578098</c:v>
                </c:pt>
                <c:pt idx="3782">
                  <c:v>51.807296997881103</c:v>
                </c:pt>
                <c:pt idx="3783">
                  <c:v>51.820995384184101</c:v>
                </c:pt>
                <c:pt idx="3784">
                  <c:v>51.8346937704871</c:v>
                </c:pt>
                <c:pt idx="3785">
                  <c:v>51.848392156790098</c:v>
                </c:pt>
                <c:pt idx="3786">
                  <c:v>51.862090543093103</c:v>
                </c:pt>
                <c:pt idx="3787">
                  <c:v>51.875788929396002</c:v>
                </c:pt>
                <c:pt idx="3788">
                  <c:v>51.889487315699</c:v>
                </c:pt>
                <c:pt idx="3789">
                  <c:v>51.903185702001998</c:v>
                </c:pt>
                <c:pt idx="3790">
                  <c:v>51.916884088304997</c:v>
                </c:pt>
                <c:pt idx="3791">
                  <c:v>51.930582474608002</c:v>
                </c:pt>
                <c:pt idx="3792">
                  <c:v>51.944280860911</c:v>
                </c:pt>
                <c:pt idx="3793">
                  <c:v>51.957979247213899</c:v>
                </c:pt>
                <c:pt idx="3794">
                  <c:v>51.971677633516897</c:v>
                </c:pt>
                <c:pt idx="3795">
                  <c:v>51.985376019819903</c:v>
                </c:pt>
                <c:pt idx="3796">
                  <c:v>51.999074406122901</c:v>
                </c:pt>
                <c:pt idx="3797">
                  <c:v>52.012772792425899</c:v>
                </c:pt>
                <c:pt idx="3798">
                  <c:v>52.026471178728798</c:v>
                </c:pt>
                <c:pt idx="3799">
                  <c:v>52.040169565031803</c:v>
                </c:pt>
                <c:pt idx="3800">
                  <c:v>52.053867951334801</c:v>
                </c:pt>
                <c:pt idx="3801">
                  <c:v>52.0675663376378</c:v>
                </c:pt>
                <c:pt idx="3802">
                  <c:v>52.081264723940798</c:v>
                </c:pt>
                <c:pt idx="3803">
                  <c:v>52.094963110243803</c:v>
                </c:pt>
                <c:pt idx="3804">
                  <c:v>52.108661496546802</c:v>
                </c:pt>
                <c:pt idx="3805">
                  <c:v>52.1223598828497</c:v>
                </c:pt>
                <c:pt idx="3806">
                  <c:v>52.136058269152699</c:v>
                </c:pt>
                <c:pt idx="3807">
                  <c:v>52.149756655455697</c:v>
                </c:pt>
                <c:pt idx="3808">
                  <c:v>52.163455041758702</c:v>
                </c:pt>
                <c:pt idx="3809">
                  <c:v>52.1771534280617</c:v>
                </c:pt>
                <c:pt idx="3810">
                  <c:v>52.190851814364599</c:v>
                </c:pt>
                <c:pt idx="3811">
                  <c:v>52.204550200667597</c:v>
                </c:pt>
                <c:pt idx="3812">
                  <c:v>52.218248586970603</c:v>
                </c:pt>
                <c:pt idx="3813">
                  <c:v>52.231946973273601</c:v>
                </c:pt>
                <c:pt idx="3814">
                  <c:v>52.245645359576599</c:v>
                </c:pt>
                <c:pt idx="3815">
                  <c:v>52.259343745879598</c:v>
                </c:pt>
                <c:pt idx="3816">
                  <c:v>52.273042132182503</c:v>
                </c:pt>
                <c:pt idx="3817">
                  <c:v>52.286740518485502</c:v>
                </c:pt>
                <c:pt idx="3818">
                  <c:v>52.3004389047885</c:v>
                </c:pt>
                <c:pt idx="3819">
                  <c:v>52.314137291091498</c:v>
                </c:pt>
                <c:pt idx="3820">
                  <c:v>52.327835677394503</c:v>
                </c:pt>
                <c:pt idx="3821">
                  <c:v>52.341534063697502</c:v>
                </c:pt>
                <c:pt idx="3822">
                  <c:v>52.3552324500004</c:v>
                </c:pt>
                <c:pt idx="3823">
                  <c:v>52.368930836303399</c:v>
                </c:pt>
                <c:pt idx="3824">
                  <c:v>52.382629222606397</c:v>
                </c:pt>
                <c:pt idx="3825">
                  <c:v>52.396327608909402</c:v>
                </c:pt>
                <c:pt idx="3826">
                  <c:v>52.410025995212401</c:v>
                </c:pt>
                <c:pt idx="3827">
                  <c:v>52.423724381515299</c:v>
                </c:pt>
                <c:pt idx="3828">
                  <c:v>52.437422767818298</c:v>
                </c:pt>
                <c:pt idx="3829">
                  <c:v>52.451121154121303</c:v>
                </c:pt>
                <c:pt idx="3830">
                  <c:v>52.464819540424301</c:v>
                </c:pt>
                <c:pt idx="3831">
                  <c:v>52.478517926727299</c:v>
                </c:pt>
                <c:pt idx="3832">
                  <c:v>52.492216313030298</c:v>
                </c:pt>
                <c:pt idx="3833">
                  <c:v>52.505914699333303</c:v>
                </c:pt>
                <c:pt idx="3834">
                  <c:v>52.519613085636202</c:v>
                </c:pt>
                <c:pt idx="3835">
                  <c:v>52.5333114719392</c:v>
                </c:pt>
                <c:pt idx="3836">
                  <c:v>52.547009858242198</c:v>
                </c:pt>
                <c:pt idx="3837">
                  <c:v>52.560708244545197</c:v>
                </c:pt>
                <c:pt idx="3838">
                  <c:v>52.574406630848202</c:v>
                </c:pt>
                <c:pt idx="3839">
                  <c:v>52.588105017151101</c:v>
                </c:pt>
                <c:pt idx="3840">
                  <c:v>52.601803403454099</c:v>
                </c:pt>
                <c:pt idx="3841">
                  <c:v>52.615501789757097</c:v>
                </c:pt>
                <c:pt idx="3842">
                  <c:v>52.629200176060102</c:v>
                </c:pt>
                <c:pt idx="3843">
                  <c:v>52.642898562363101</c:v>
                </c:pt>
                <c:pt idx="3844">
                  <c:v>52.656596948666099</c:v>
                </c:pt>
                <c:pt idx="3845">
                  <c:v>52.670295334968998</c:v>
                </c:pt>
                <c:pt idx="3846">
                  <c:v>52.683993721272003</c:v>
                </c:pt>
                <c:pt idx="3847">
                  <c:v>52.697692107575001</c:v>
                </c:pt>
                <c:pt idx="3848">
                  <c:v>52.711390493878</c:v>
                </c:pt>
                <c:pt idx="3849">
                  <c:v>52.725088880180998</c:v>
                </c:pt>
                <c:pt idx="3850">
                  <c:v>52.738787266484003</c:v>
                </c:pt>
                <c:pt idx="3851">
                  <c:v>52.752485652786902</c:v>
                </c:pt>
                <c:pt idx="3852">
                  <c:v>52.7661840390899</c:v>
                </c:pt>
                <c:pt idx="3853">
                  <c:v>52.779882425392898</c:v>
                </c:pt>
                <c:pt idx="3854">
                  <c:v>52.793580811695897</c:v>
                </c:pt>
                <c:pt idx="3855">
                  <c:v>52.807279197998902</c:v>
                </c:pt>
                <c:pt idx="3856">
                  <c:v>52.8209775843019</c:v>
                </c:pt>
                <c:pt idx="3857">
                  <c:v>52.834675970604799</c:v>
                </c:pt>
                <c:pt idx="3858">
                  <c:v>52.848374356907797</c:v>
                </c:pt>
                <c:pt idx="3859">
                  <c:v>52.862072743210803</c:v>
                </c:pt>
                <c:pt idx="3860">
                  <c:v>52.875771129513801</c:v>
                </c:pt>
                <c:pt idx="3861">
                  <c:v>52.889469515816799</c:v>
                </c:pt>
                <c:pt idx="3862">
                  <c:v>52.903167902119797</c:v>
                </c:pt>
                <c:pt idx="3863">
                  <c:v>52.916866288422703</c:v>
                </c:pt>
                <c:pt idx="3864">
                  <c:v>52.930564674725701</c:v>
                </c:pt>
                <c:pt idx="3865">
                  <c:v>52.9442630610287</c:v>
                </c:pt>
                <c:pt idx="3866">
                  <c:v>52.957961447331698</c:v>
                </c:pt>
                <c:pt idx="3867">
                  <c:v>52.971659833634703</c:v>
                </c:pt>
                <c:pt idx="3868">
                  <c:v>52.985358219937602</c:v>
                </c:pt>
                <c:pt idx="3869">
                  <c:v>52.9990566062406</c:v>
                </c:pt>
                <c:pt idx="3870">
                  <c:v>53.012754992543599</c:v>
                </c:pt>
                <c:pt idx="3871">
                  <c:v>53.026453378846597</c:v>
                </c:pt>
                <c:pt idx="3872">
                  <c:v>53.040151765149602</c:v>
                </c:pt>
                <c:pt idx="3873">
                  <c:v>53.0538501514526</c:v>
                </c:pt>
                <c:pt idx="3874">
                  <c:v>53.067548537755499</c:v>
                </c:pt>
                <c:pt idx="3875">
                  <c:v>53.081246924058497</c:v>
                </c:pt>
                <c:pt idx="3876">
                  <c:v>53.094945310361503</c:v>
                </c:pt>
                <c:pt idx="3877">
                  <c:v>53.108643696664501</c:v>
                </c:pt>
                <c:pt idx="3878">
                  <c:v>53.122342082967499</c:v>
                </c:pt>
                <c:pt idx="3879">
                  <c:v>53.136040469270498</c:v>
                </c:pt>
                <c:pt idx="3880">
                  <c:v>53.149738855573403</c:v>
                </c:pt>
                <c:pt idx="3881">
                  <c:v>53.163437241876402</c:v>
                </c:pt>
                <c:pt idx="3882">
                  <c:v>53.1771356281794</c:v>
                </c:pt>
                <c:pt idx="3883">
                  <c:v>53.190834014482398</c:v>
                </c:pt>
                <c:pt idx="3884">
                  <c:v>53.204532400785403</c:v>
                </c:pt>
                <c:pt idx="3885">
                  <c:v>53.218230787088402</c:v>
                </c:pt>
                <c:pt idx="3886">
                  <c:v>53.2319291733913</c:v>
                </c:pt>
                <c:pt idx="3887">
                  <c:v>53.245627559694299</c:v>
                </c:pt>
                <c:pt idx="3888">
                  <c:v>53.259325945997297</c:v>
                </c:pt>
                <c:pt idx="3889">
                  <c:v>53.273024332300302</c:v>
                </c:pt>
                <c:pt idx="3890">
                  <c:v>53.286722718603301</c:v>
                </c:pt>
                <c:pt idx="3891">
                  <c:v>53.300421104906199</c:v>
                </c:pt>
                <c:pt idx="3892">
                  <c:v>53.314119491209198</c:v>
                </c:pt>
                <c:pt idx="3893">
                  <c:v>53.327817877512203</c:v>
                </c:pt>
                <c:pt idx="3894">
                  <c:v>53.341516263815201</c:v>
                </c:pt>
                <c:pt idx="3895">
                  <c:v>53.355214650118199</c:v>
                </c:pt>
                <c:pt idx="3896">
                  <c:v>53.368913036421198</c:v>
                </c:pt>
                <c:pt idx="3897">
                  <c:v>53.382611422724203</c:v>
                </c:pt>
                <c:pt idx="3898">
                  <c:v>53.396309809027102</c:v>
                </c:pt>
                <c:pt idx="3899">
                  <c:v>53.4100081953301</c:v>
                </c:pt>
                <c:pt idx="3900">
                  <c:v>53.423706581633098</c:v>
                </c:pt>
                <c:pt idx="3901">
                  <c:v>53.437404967936097</c:v>
                </c:pt>
                <c:pt idx="3902">
                  <c:v>53.451103354239102</c:v>
                </c:pt>
                <c:pt idx="3903">
                  <c:v>53.4648017405421</c:v>
                </c:pt>
                <c:pt idx="3904">
                  <c:v>53.478500126844999</c:v>
                </c:pt>
                <c:pt idx="3905">
                  <c:v>53.492198513147997</c:v>
                </c:pt>
                <c:pt idx="3906">
                  <c:v>53.505896899451002</c:v>
                </c:pt>
                <c:pt idx="3907">
                  <c:v>53.519595285754001</c:v>
                </c:pt>
                <c:pt idx="3908">
                  <c:v>53.533293672056999</c:v>
                </c:pt>
                <c:pt idx="3909">
                  <c:v>53.546992058359898</c:v>
                </c:pt>
                <c:pt idx="3910">
                  <c:v>53.560690444662903</c:v>
                </c:pt>
                <c:pt idx="3911">
                  <c:v>53.574388830965901</c:v>
                </c:pt>
                <c:pt idx="3912">
                  <c:v>53.5880872172689</c:v>
                </c:pt>
                <c:pt idx="3913">
                  <c:v>53.601785603571898</c:v>
                </c:pt>
                <c:pt idx="3914">
                  <c:v>53.615483989874903</c:v>
                </c:pt>
                <c:pt idx="3915">
                  <c:v>53.629182376177802</c:v>
                </c:pt>
                <c:pt idx="3916">
                  <c:v>53.6428807624808</c:v>
                </c:pt>
                <c:pt idx="3917">
                  <c:v>53.656579148783798</c:v>
                </c:pt>
                <c:pt idx="3918">
                  <c:v>53.670277535086797</c:v>
                </c:pt>
                <c:pt idx="3919">
                  <c:v>53.683975921389802</c:v>
                </c:pt>
                <c:pt idx="3920">
                  <c:v>53.6976743076928</c:v>
                </c:pt>
                <c:pt idx="3921">
                  <c:v>53.711372693995699</c:v>
                </c:pt>
                <c:pt idx="3922">
                  <c:v>53.725071080298697</c:v>
                </c:pt>
                <c:pt idx="3923">
                  <c:v>53.738769466601703</c:v>
                </c:pt>
                <c:pt idx="3924">
                  <c:v>53.752467852904701</c:v>
                </c:pt>
                <c:pt idx="3925">
                  <c:v>53.766166239207699</c:v>
                </c:pt>
                <c:pt idx="3926">
                  <c:v>53.779864625510697</c:v>
                </c:pt>
                <c:pt idx="3927">
                  <c:v>53.793563011813603</c:v>
                </c:pt>
                <c:pt idx="3928">
                  <c:v>53.807261398116601</c:v>
                </c:pt>
                <c:pt idx="3929">
                  <c:v>53.8209597844196</c:v>
                </c:pt>
                <c:pt idx="3930">
                  <c:v>53.834658170722598</c:v>
                </c:pt>
                <c:pt idx="3931">
                  <c:v>53.848356557025603</c:v>
                </c:pt>
                <c:pt idx="3932">
                  <c:v>53.862054943328502</c:v>
                </c:pt>
                <c:pt idx="3933">
                  <c:v>53.8757533296315</c:v>
                </c:pt>
                <c:pt idx="3934">
                  <c:v>53.889451715934499</c:v>
                </c:pt>
                <c:pt idx="3935">
                  <c:v>53.903150102237497</c:v>
                </c:pt>
                <c:pt idx="3936">
                  <c:v>53.916848488540502</c:v>
                </c:pt>
                <c:pt idx="3937">
                  <c:v>53.9305468748435</c:v>
                </c:pt>
                <c:pt idx="3938">
                  <c:v>53.944245261146399</c:v>
                </c:pt>
                <c:pt idx="3939">
                  <c:v>53.957943647449397</c:v>
                </c:pt>
                <c:pt idx="3940">
                  <c:v>53.971642033752403</c:v>
                </c:pt>
                <c:pt idx="3941">
                  <c:v>53.985340420055401</c:v>
                </c:pt>
                <c:pt idx="3942">
                  <c:v>53.999038806358399</c:v>
                </c:pt>
                <c:pt idx="3943">
                  <c:v>54.012737192661398</c:v>
                </c:pt>
                <c:pt idx="3944">
                  <c:v>54.026435578964303</c:v>
                </c:pt>
                <c:pt idx="3945">
                  <c:v>54.040133965267302</c:v>
                </c:pt>
                <c:pt idx="3946">
                  <c:v>54.0538323515703</c:v>
                </c:pt>
                <c:pt idx="3947">
                  <c:v>54.067530737873298</c:v>
                </c:pt>
                <c:pt idx="3948">
                  <c:v>54.081229124176303</c:v>
                </c:pt>
                <c:pt idx="3949">
                  <c:v>54.094927510479302</c:v>
                </c:pt>
                <c:pt idx="3950">
                  <c:v>54.1086258967822</c:v>
                </c:pt>
                <c:pt idx="3951">
                  <c:v>54.122324283085199</c:v>
                </c:pt>
                <c:pt idx="3952">
                  <c:v>54.136022669388197</c:v>
                </c:pt>
                <c:pt idx="3953">
                  <c:v>54.149721055691202</c:v>
                </c:pt>
                <c:pt idx="3954">
                  <c:v>54.163419441994201</c:v>
                </c:pt>
                <c:pt idx="3955">
                  <c:v>54.177117828297199</c:v>
                </c:pt>
                <c:pt idx="3956">
                  <c:v>54.190816214600098</c:v>
                </c:pt>
                <c:pt idx="3957">
                  <c:v>54.204514600903103</c:v>
                </c:pt>
                <c:pt idx="3958">
                  <c:v>54.218212987206101</c:v>
                </c:pt>
                <c:pt idx="3959">
                  <c:v>54.231911373509099</c:v>
                </c:pt>
                <c:pt idx="3960">
                  <c:v>54.245609759812098</c:v>
                </c:pt>
                <c:pt idx="3961">
                  <c:v>54.259308146115103</c:v>
                </c:pt>
                <c:pt idx="3962">
                  <c:v>54.273006532418002</c:v>
                </c:pt>
                <c:pt idx="3963">
                  <c:v>54.286704918721</c:v>
                </c:pt>
                <c:pt idx="3964">
                  <c:v>54.300403305023998</c:v>
                </c:pt>
                <c:pt idx="3965">
                  <c:v>54.314101691326997</c:v>
                </c:pt>
                <c:pt idx="3966">
                  <c:v>54.327800077630002</c:v>
                </c:pt>
                <c:pt idx="3967">
                  <c:v>54.341498463933</c:v>
                </c:pt>
                <c:pt idx="3968">
                  <c:v>54.355196850235899</c:v>
                </c:pt>
                <c:pt idx="3969">
                  <c:v>54.368895236538897</c:v>
                </c:pt>
                <c:pt idx="3970">
                  <c:v>54.382593622841902</c:v>
                </c:pt>
                <c:pt idx="3971">
                  <c:v>54.396292009144901</c:v>
                </c:pt>
                <c:pt idx="3972">
                  <c:v>54.409990395447899</c:v>
                </c:pt>
                <c:pt idx="3973">
                  <c:v>54.423688781750798</c:v>
                </c:pt>
                <c:pt idx="3974">
                  <c:v>54.437387168053803</c:v>
                </c:pt>
                <c:pt idx="3975">
                  <c:v>54.451085554356801</c:v>
                </c:pt>
                <c:pt idx="3976">
                  <c:v>54.4647839406598</c:v>
                </c:pt>
                <c:pt idx="3977">
                  <c:v>54.478482326962798</c:v>
                </c:pt>
                <c:pt idx="3978">
                  <c:v>54.492180713265803</c:v>
                </c:pt>
                <c:pt idx="3979">
                  <c:v>54.505879099568702</c:v>
                </c:pt>
                <c:pt idx="3980">
                  <c:v>54.5195774858717</c:v>
                </c:pt>
                <c:pt idx="3981">
                  <c:v>54.533275872174698</c:v>
                </c:pt>
                <c:pt idx="3982">
                  <c:v>54.546974258477697</c:v>
                </c:pt>
                <c:pt idx="3983">
                  <c:v>54.560672644780702</c:v>
                </c:pt>
                <c:pt idx="3984">
                  <c:v>54.5743710310837</c:v>
                </c:pt>
                <c:pt idx="3985">
                  <c:v>54.588069417386599</c:v>
                </c:pt>
                <c:pt idx="3986">
                  <c:v>54.601767803689597</c:v>
                </c:pt>
                <c:pt idx="3987">
                  <c:v>54.615466189992603</c:v>
                </c:pt>
                <c:pt idx="3988">
                  <c:v>54.629164576295601</c:v>
                </c:pt>
                <c:pt idx="3989">
                  <c:v>54.642862962598599</c:v>
                </c:pt>
                <c:pt idx="3990">
                  <c:v>54.656561348901597</c:v>
                </c:pt>
                <c:pt idx="3991">
                  <c:v>54.670259735204503</c:v>
                </c:pt>
                <c:pt idx="3992">
                  <c:v>54.683958121507501</c:v>
                </c:pt>
                <c:pt idx="3993">
                  <c:v>54.6976565078105</c:v>
                </c:pt>
                <c:pt idx="3994">
                  <c:v>54.711354894113498</c:v>
                </c:pt>
                <c:pt idx="3995">
                  <c:v>54.725053280416503</c:v>
                </c:pt>
                <c:pt idx="3996">
                  <c:v>54.738751666719502</c:v>
                </c:pt>
                <c:pt idx="3997">
                  <c:v>54.7524500530224</c:v>
                </c:pt>
                <c:pt idx="3998">
                  <c:v>54.766148439325399</c:v>
                </c:pt>
                <c:pt idx="3999">
                  <c:v>54.779846825628397</c:v>
                </c:pt>
                <c:pt idx="4000">
                  <c:v>54.793545211931402</c:v>
                </c:pt>
                <c:pt idx="4001">
                  <c:v>54.8072435982344</c:v>
                </c:pt>
                <c:pt idx="4002">
                  <c:v>54.820941984537399</c:v>
                </c:pt>
                <c:pt idx="4003">
                  <c:v>54.834640370840297</c:v>
                </c:pt>
                <c:pt idx="4004">
                  <c:v>54.848338757143303</c:v>
                </c:pt>
                <c:pt idx="4005">
                  <c:v>54.862037143446301</c:v>
                </c:pt>
                <c:pt idx="4006">
                  <c:v>54.875735529749299</c:v>
                </c:pt>
                <c:pt idx="4007">
                  <c:v>54.889433916052297</c:v>
                </c:pt>
                <c:pt idx="4008">
                  <c:v>54.903132302355203</c:v>
                </c:pt>
                <c:pt idx="4009">
                  <c:v>54.916830688658202</c:v>
                </c:pt>
                <c:pt idx="4010">
                  <c:v>54.9305290749612</c:v>
                </c:pt>
                <c:pt idx="4011">
                  <c:v>54.944227461264198</c:v>
                </c:pt>
                <c:pt idx="4012">
                  <c:v>54.957925847567203</c:v>
                </c:pt>
                <c:pt idx="4013">
                  <c:v>54.971624233870202</c:v>
                </c:pt>
                <c:pt idx="4014">
                  <c:v>54.9853226201731</c:v>
                </c:pt>
                <c:pt idx="4015">
                  <c:v>54.999021006476099</c:v>
                </c:pt>
                <c:pt idx="4016">
                  <c:v>55.012719392779097</c:v>
                </c:pt>
                <c:pt idx="4017">
                  <c:v>55.026417779082102</c:v>
                </c:pt>
                <c:pt idx="4018">
                  <c:v>55.040116165385101</c:v>
                </c:pt>
                <c:pt idx="4019">
                  <c:v>55.053814551688099</c:v>
                </c:pt>
                <c:pt idx="4020">
                  <c:v>55.067512937990998</c:v>
                </c:pt>
                <c:pt idx="4021">
                  <c:v>55.081211324294003</c:v>
                </c:pt>
                <c:pt idx="4022">
                  <c:v>55.094909710597001</c:v>
                </c:pt>
                <c:pt idx="4023">
                  <c:v>55.108608096899999</c:v>
                </c:pt>
                <c:pt idx="4024">
                  <c:v>55.122306483202998</c:v>
                </c:pt>
                <c:pt idx="4025">
                  <c:v>55.136004869506003</c:v>
                </c:pt>
                <c:pt idx="4026">
                  <c:v>55.149703255808902</c:v>
                </c:pt>
                <c:pt idx="4027">
                  <c:v>55.1634016421119</c:v>
                </c:pt>
                <c:pt idx="4028">
                  <c:v>55.177100028414898</c:v>
                </c:pt>
                <c:pt idx="4029">
                  <c:v>55.190798414717896</c:v>
                </c:pt>
                <c:pt idx="4030">
                  <c:v>55.204496801020902</c:v>
                </c:pt>
                <c:pt idx="4031">
                  <c:v>55.2181951873239</c:v>
                </c:pt>
                <c:pt idx="4032">
                  <c:v>55.231893573626799</c:v>
                </c:pt>
                <c:pt idx="4033">
                  <c:v>55.245591959929797</c:v>
                </c:pt>
                <c:pt idx="4034">
                  <c:v>55.259290346232802</c:v>
                </c:pt>
                <c:pt idx="4035">
                  <c:v>55.272988732535801</c:v>
                </c:pt>
                <c:pt idx="4036">
                  <c:v>55.286687118838799</c:v>
                </c:pt>
                <c:pt idx="4037">
                  <c:v>55.300385505141698</c:v>
                </c:pt>
                <c:pt idx="4038">
                  <c:v>55.314083891444703</c:v>
                </c:pt>
                <c:pt idx="4039">
                  <c:v>55.327782277747701</c:v>
                </c:pt>
                <c:pt idx="4040">
                  <c:v>55.3414806640507</c:v>
                </c:pt>
                <c:pt idx="4041">
                  <c:v>55.355179050353698</c:v>
                </c:pt>
                <c:pt idx="4042">
                  <c:v>55.368877436656703</c:v>
                </c:pt>
                <c:pt idx="4043">
                  <c:v>55.382575822959701</c:v>
                </c:pt>
                <c:pt idx="4044">
                  <c:v>55.3962742092626</c:v>
                </c:pt>
                <c:pt idx="4045">
                  <c:v>55.409972595565598</c:v>
                </c:pt>
                <c:pt idx="4046">
                  <c:v>55.423670981868597</c:v>
                </c:pt>
                <c:pt idx="4047">
                  <c:v>55.437369368171602</c:v>
                </c:pt>
                <c:pt idx="4048">
                  <c:v>55.4510677544746</c:v>
                </c:pt>
                <c:pt idx="4049">
                  <c:v>55.464766140777499</c:v>
                </c:pt>
                <c:pt idx="4050">
                  <c:v>55.478464527080497</c:v>
                </c:pt>
                <c:pt idx="4051">
                  <c:v>55.492162913383503</c:v>
                </c:pt>
                <c:pt idx="4052">
                  <c:v>55.505861299686501</c:v>
                </c:pt>
                <c:pt idx="4053">
                  <c:v>55.519559685989499</c:v>
                </c:pt>
                <c:pt idx="4054">
                  <c:v>55.533258072292497</c:v>
                </c:pt>
                <c:pt idx="4055">
                  <c:v>55.546956458595403</c:v>
                </c:pt>
                <c:pt idx="4056">
                  <c:v>55.560654844898401</c:v>
                </c:pt>
                <c:pt idx="4057">
                  <c:v>55.5743532312014</c:v>
                </c:pt>
                <c:pt idx="4058">
                  <c:v>55.588051617504398</c:v>
                </c:pt>
                <c:pt idx="4059">
                  <c:v>55.601750003807403</c:v>
                </c:pt>
                <c:pt idx="4060">
                  <c:v>55.615448390110402</c:v>
                </c:pt>
                <c:pt idx="4061">
                  <c:v>55.6291467764133</c:v>
                </c:pt>
                <c:pt idx="4062">
                  <c:v>55.642845162716299</c:v>
                </c:pt>
                <c:pt idx="4063">
                  <c:v>55.656543549019297</c:v>
                </c:pt>
                <c:pt idx="4064">
                  <c:v>55.670241935322302</c:v>
                </c:pt>
                <c:pt idx="4065">
                  <c:v>55.6839403216253</c:v>
                </c:pt>
                <c:pt idx="4066">
                  <c:v>55.697638707928199</c:v>
                </c:pt>
                <c:pt idx="4067">
                  <c:v>55.711337094231197</c:v>
                </c:pt>
                <c:pt idx="4068">
                  <c:v>55.725035480534203</c:v>
                </c:pt>
                <c:pt idx="4069">
                  <c:v>55.738733866837201</c:v>
                </c:pt>
                <c:pt idx="4070">
                  <c:v>55.752432253140199</c:v>
                </c:pt>
                <c:pt idx="4071">
                  <c:v>55.766130639443197</c:v>
                </c:pt>
                <c:pt idx="4072">
                  <c:v>55.779829025746103</c:v>
                </c:pt>
                <c:pt idx="4073">
                  <c:v>55.793527412049102</c:v>
                </c:pt>
                <c:pt idx="4074">
                  <c:v>55.8072257983521</c:v>
                </c:pt>
                <c:pt idx="4075">
                  <c:v>55.820924184655098</c:v>
                </c:pt>
                <c:pt idx="4076">
                  <c:v>55.834622570958103</c:v>
                </c:pt>
                <c:pt idx="4077">
                  <c:v>55.848320957261102</c:v>
                </c:pt>
                <c:pt idx="4078">
                  <c:v>55.862019343564</c:v>
                </c:pt>
                <c:pt idx="4079">
                  <c:v>55.875717729866999</c:v>
                </c:pt>
                <c:pt idx="4080">
                  <c:v>55.889416116169997</c:v>
                </c:pt>
                <c:pt idx="4081">
                  <c:v>55.903114502473002</c:v>
                </c:pt>
                <c:pt idx="4082">
                  <c:v>55.916812888776001</c:v>
                </c:pt>
                <c:pt idx="4083">
                  <c:v>55.930511275078999</c:v>
                </c:pt>
                <c:pt idx="4084">
                  <c:v>55.944209661381898</c:v>
                </c:pt>
                <c:pt idx="4085">
                  <c:v>55.957908047684903</c:v>
                </c:pt>
                <c:pt idx="4086">
                  <c:v>55.971606433987901</c:v>
                </c:pt>
                <c:pt idx="4087">
                  <c:v>55.985304820290899</c:v>
                </c:pt>
                <c:pt idx="4088">
                  <c:v>55.999003206593898</c:v>
                </c:pt>
                <c:pt idx="4089">
                  <c:v>56.012701592896903</c:v>
                </c:pt>
                <c:pt idx="4090">
                  <c:v>56.026399979199802</c:v>
                </c:pt>
                <c:pt idx="4091">
                  <c:v>56.0400983655028</c:v>
                </c:pt>
                <c:pt idx="4092">
                  <c:v>56.053796751805798</c:v>
                </c:pt>
                <c:pt idx="4093">
                  <c:v>56.067495138108796</c:v>
                </c:pt>
                <c:pt idx="4094">
                  <c:v>56.081193524411802</c:v>
                </c:pt>
                <c:pt idx="4095">
                  <c:v>56.0948919107148</c:v>
                </c:pt>
                <c:pt idx="4096">
                  <c:v>56.108590297017699</c:v>
                </c:pt>
                <c:pt idx="4097">
                  <c:v>56.122288683320697</c:v>
                </c:pt>
                <c:pt idx="4098">
                  <c:v>56.135987069623702</c:v>
                </c:pt>
                <c:pt idx="4099">
                  <c:v>56.149685455926701</c:v>
                </c:pt>
                <c:pt idx="4100">
                  <c:v>56.163383842229699</c:v>
                </c:pt>
                <c:pt idx="4101">
                  <c:v>56.177082228532697</c:v>
                </c:pt>
                <c:pt idx="4102">
                  <c:v>56.190780614835603</c:v>
                </c:pt>
                <c:pt idx="4103">
                  <c:v>56.204479001138601</c:v>
                </c:pt>
                <c:pt idx="4104">
                  <c:v>56.2181773874416</c:v>
                </c:pt>
                <c:pt idx="4105">
                  <c:v>56.231875773744598</c:v>
                </c:pt>
                <c:pt idx="4106">
                  <c:v>56.245574160047603</c:v>
                </c:pt>
                <c:pt idx="4107">
                  <c:v>56.259272546350502</c:v>
                </c:pt>
                <c:pt idx="4108">
                  <c:v>56.2729709326535</c:v>
                </c:pt>
                <c:pt idx="4109">
                  <c:v>56.286669318956498</c:v>
                </c:pt>
                <c:pt idx="4110">
                  <c:v>56.300367705259497</c:v>
                </c:pt>
                <c:pt idx="4111">
                  <c:v>56.314066091562502</c:v>
                </c:pt>
                <c:pt idx="4112">
                  <c:v>56.3277644778655</c:v>
                </c:pt>
                <c:pt idx="4113">
                  <c:v>56.341462864168399</c:v>
                </c:pt>
                <c:pt idx="4114">
                  <c:v>56.355161250471397</c:v>
                </c:pt>
                <c:pt idx="4115">
                  <c:v>56.368859636774403</c:v>
                </c:pt>
                <c:pt idx="4116">
                  <c:v>56.382558023077401</c:v>
                </c:pt>
                <c:pt idx="4117">
                  <c:v>56.396256409380399</c:v>
                </c:pt>
                <c:pt idx="4118">
                  <c:v>56.409954795683397</c:v>
                </c:pt>
                <c:pt idx="4119">
                  <c:v>56.423653181986303</c:v>
                </c:pt>
                <c:pt idx="4120">
                  <c:v>56.437351568289301</c:v>
                </c:pt>
                <c:pt idx="4121">
                  <c:v>56.4510499545923</c:v>
                </c:pt>
                <c:pt idx="4122">
                  <c:v>56.464748340895298</c:v>
                </c:pt>
                <c:pt idx="4123">
                  <c:v>56.478446727198303</c:v>
                </c:pt>
                <c:pt idx="4124">
                  <c:v>56.492145113501302</c:v>
                </c:pt>
                <c:pt idx="4125">
                  <c:v>56.5058434998042</c:v>
                </c:pt>
                <c:pt idx="4126">
                  <c:v>56.519541886107199</c:v>
                </c:pt>
                <c:pt idx="4127">
                  <c:v>56.533240272410197</c:v>
                </c:pt>
                <c:pt idx="4128">
                  <c:v>56.546938658713202</c:v>
                </c:pt>
                <c:pt idx="4129">
                  <c:v>56.5606370450162</c:v>
                </c:pt>
                <c:pt idx="4130">
                  <c:v>56.574335431319099</c:v>
                </c:pt>
                <c:pt idx="4131">
                  <c:v>56.588033817622097</c:v>
                </c:pt>
                <c:pt idx="4132">
                  <c:v>56.601732203925103</c:v>
                </c:pt>
                <c:pt idx="4133">
                  <c:v>56.615430590228101</c:v>
                </c:pt>
                <c:pt idx="4134">
                  <c:v>56.629128976531099</c:v>
                </c:pt>
                <c:pt idx="4135">
                  <c:v>56.642827362834097</c:v>
                </c:pt>
                <c:pt idx="4136">
                  <c:v>56.656525749137103</c:v>
                </c:pt>
                <c:pt idx="4137">
                  <c:v>56.670224135440002</c:v>
                </c:pt>
                <c:pt idx="4138">
                  <c:v>56.683922521743</c:v>
                </c:pt>
                <c:pt idx="4139">
                  <c:v>56.697620908045998</c:v>
                </c:pt>
                <c:pt idx="4140">
                  <c:v>56.711319294349003</c:v>
                </c:pt>
                <c:pt idx="4141">
                  <c:v>56.725017680652002</c:v>
                </c:pt>
                <c:pt idx="4142">
                  <c:v>56.738716066955</c:v>
                </c:pt>
                <c:pt idx="4143">
                  <c:v>56.752414453257899</c:v>
                </c:pt>
                <c:pt idx="4144">
                  <c:v>56.766112839560897</c:v>
                </c:pt>
                <c:pt idx="4145">
                  <c:v>56.779811225863902</c:v>
                </c:pt>
                <c:pt idx="4146">
                  <c:v>56.793509612166901</c:v>
                </c:pt>
                <c:pt idx="4147">
                  <c:v>56.807207998469899</c:v>
                </c:pt>
                <c:pt idx="4148">
                  <c:v>56.820906384772798</c:v>
                </c:pt>
                <c:pt idx="4149">
                  <c:v>56.834604771075803</c:v>
                </c:pt>
                <c:pt idx="4150">
                  <c:v>56.848303157378801</c:v>
                </c:pt>
                <c:pt idx="4151">
                  <c:v>56.862001543681799</c:v>
                </c:pt>
                <c:pt idx="4152">
                  <c:v>56.875699929984798</c:v>
                </c:pt>
                <c:pt idx="4153">
                  <c:v>56.889398316287803</c:v>
                </c:pt>
                <c:pt idx="4154">
                  <c:v>56.903096702590702</c:v>
                </c:pt>
                <c:pt idx="4155">
                  <c:v>56.9167950888937</c:v>
                </c:pt>
                <c:pt idx="4156">
                  <c:v>56.930493475196698</c:v>
                </c:pt>
                <c:pt idx="4157">
                  <c:v>56.944191861499696</c:v>
                </c:pt>
                <c:pt idx="4158">
                  <c:v>56.957890247802702</c:v>
                </c:pt>
                <c:pt idx="4159">
                  <c:v>56.9715886341057</c:v>
                </c:pt>
                <c:pt idx="4160">
                  <c:v>56.985287020408599</c:v>
                </c:pt>
                <c:pt idx="4161">
                  <c:v>56.998985406711597</c:v>
                </c:pt>
                <c:pt idx="4162">
                  <c:v>57.012683793014602</c:v>
                </c:pt>
                <c:pt idx="4163">
                  <c:v>57.026382179317601</c:v>
                </c:pt>
                <c:pt idx="4164">
                  <c:v>57.040080565620599</c:v>
                </c:pt>
                <c:pt idx="4165">
                  <c:v>57.053778951923597</c:v>
                </c:pt>
                <c:pt idx="4166">
                  <c:v>57.067477338226503</c:v>
                </c:pt>
                <c:pt idx="4167">
                  <c:v>57.081175724529501</c:v>
                </c:pt>
                <c:pt idx="4168">
                  <c:v>57.0948741108325</c:v>
                </c:pt>
                <c:pt idx="4169">
                  <c:v>57.108572497135498</c:v>
                </c:pt>
                <c:pt idx="4170">
                  <c:v>57.122270883438503</c:v>
                </c:pt>
                <c:pt idx="4171">
                  <c:v>57.135969269741402</c:v>
                </c:pt>
                <c:pt idx="4172">
                  <c:v>57.1496676560444</c:v>
                </c:pt>
                <c:pt idx="4173">
                  <c:v>57.163366042347398</c:v>
                </c:pt>
                <c:pt idx="4174">
                  <c:v>57.177064428650397</c:v>
                </c:pt>
                <c:pt idx="4175">
                  <c:v>57.190762814953402</c:v>
                </c:pt>
                <c:pt idx="4176">
                  <c:v>57.2044612012564</c:v>
                </c:pt>
                <c:pt idx="4177">
                  <c:v>57.218159587559299</c:v>
                </c:pt>
                <c:pt idx="4178">
                  <c:v>57.231857973862297</c:v>
                </c:pt>
                <c:pt idx="4179">
                  <c:v>57.245556360165303</c:v>
                </c:pt>
                <c:pt idx="4180">
                  <c:v>57.259254746468301</c:v>
                </c:pt>
                <c:pt idx="4181">
                  <c:v>57.272953132771299</c:v>
                </c:pt>
                <c:pt idx="4182">
                  <c:v>57.286651519074297</c:v>
                </c:pt>
                <c:pt idx="4183">
                  <c:v>57.300349905377203</c:v>
                </c:pt>
                <c:pt idx="4184">
                  <c:v>57.314048291680201</c:v>
                </c:pt>
                <c:pt idx="4185">
                  <c:v>57.3277466779832</c:v>
                </c:pt>
                <c:pt idx="4186">
                  <c:v>57.341445064286198</c:v>
                </c:pt>
                <c:pt idx="4187">
                  <c:v>57.355143450589203</c:v>
                </c:pt>
                <c:pt idx="4188">
                  <c:v>57.368841836892202</c:v>
                </c:pt>
                <c:pt idx="4189">
                  <c:v>57.3825402231951</c:v>
                </c:pt>
                <c:pt idx="4190">
                  <c:v>57.396238609498099</c:v>
                </c:pt>
                <c:pt idx="4191">
                  <c:v>57.409936995801097</c:v>
                </c:pt>
                <c:pt idx="4192">
                  <c:v>57.423635382104102</c:v>
                </c:pt>
                <c:pt idx="4193">
                  <c:v>57.4373337684071</c:v>
                </c:pt>
                <c:pt idx="4194">
                  <c:v>57.451032154710099</c:v>
                </c:pt>
                <c:pt idx="4195">
                  <c:v>57.464730541012997</c:v>
                </c:pt>
                <c:pt idx="4196">
                  <c:v>57.478428927316003</c:v>
                </c:pt>
                <c:pt idx="4197">
                  <c:v>57.492127313619001</c:v>
                </c:pt>
                <c:pt idx="4198">
                  <c:v>57.505825699921999</c:v>
                </c:pt>
                <c:pt idx="4199">
                  <c:v>57.519524086224997</c:v>
                </c:pt>
                <c:pt idx="4200">
                  <c:v>57.533222472528003</c:v>
                </c:pt>
                <c:pt idx="4201">
                  <c:v>57.546920858830902</c:v>
                </c:pt>
                <c:pt idx="4202">
                  <c:v>57.5606192451339</c:v>
                </c:pt>
                <c:pt idx="4203">
                  <c:v>57.574317631436898</c:v>
                </c:pt>
                <c:pt idx="4204">
                  <c:v>57.588016017739903</c:v>
                </c:pt>
                <c:pt idx="4205">
                  <c:v>57.601714404042902</c:v>
                </c:pt>
                <c:pt idx="4206">
                  <c:v>57.6154127903459</c:v>
                </c:pt>
                <c:pt idx="4207">
                  <c:v>57.629111176648799</c:v>
                </c:pt>
                <c:pt idx="4208">
                  <c:v>57.642809562951797</c:v>
                </c:pt>
                <c:pt idx="4209">
                  <c:v>57.656507949254802</c:v>
                </c:pt>
                <c:pt idx="4210">
                  <c:v>57.670206335557801</c:v>
                </c:pt>
                <c:pt idx="4211">
                  <c:v>57.683904721860799</c:v>
                </c:pt>
                <c:pt idx="4212">
                  <c:v>57.697603108163698</c:v>
                </c:pt>
                <c:pt idx="4213">
                  <c:v>57.711301494466703</c:v>
                </c:pt>
                <c:pt idx="4214">
                  <c:v>57.724999880769701</c:v>
                </c:pt>
                <c:pt idx="4215">
                  <c:v>57.738698267072699</c:v>
                </c:pt>
                <c:pt idx="4216">
                  <c:v>57.752396653375698</c:v>
                </c:pt>
                <c:pt idx="4217">
                  <c:v>57.766095039678703</c:v>
                </c:pt>
                <c:pt idx="4218">
                  <c:v>57.779793425981701</c:v>
                </c:pt>
                <c:pt idx="4219">
                  <c:v>57.7934918122846</c:v>
                </c:pt>
                <c:pt idx="4220">
                  <c:v>57.807190198587598</c:v>
                </c:pt>
                <c:pt idx="4221">
                  <c:v>57.820888584890596</c:v>
                </c:pt>
                <c:pt idx="4222">
                  <c:v>57.834586971193602</c:v>
                </c:pt>
                <c:pt idx="4223">
                  <c:v>57.8482853574966</c:v>
                </c:pt>
                <c:pt idx="4224">
                  <c:v>57.861983743799499</c:v>
                </c:pt>
                <c:pt idx="4225">
                  <c:v>57.875682130102497</c:v>
                </c:pt>
                <c:pt idx="4226">
                  <c:v>57.889380516405502</c:v>
                </c:pt>
                <c:pt idx="4227">
                  <c:v>57.903078902708501</c:v>
                </c:pt>
                <c:pt idx="4228">
                  <c:v>57.916777289011499</c:v>
                </c:pt>
                <c:pt idx="4229">
                  <c:v>57.930475675314497</c:v>
                </c:pt>
                <c:pt idx="4230">
                  <c:v>57.944174061617403</c:v>
                </c:pt>
                <c:pt idx="4231">
                  <c:v>57.957872447920401</c:v>
                </c:pt>
                <c:pt idx="4232">
                  <c:v>57.9715708342234</c:v>
                </c:pt>
                <c:pt idx="4233">
                  <c:v>57.985269220526398</c:v>
                </c:pt>
                <c:pt idx="4234">
                  <c:v>57.998967606829403</c:v>
                </c:pt>
                <c:pt idx="4235">
                  <c:v>58.012665993132401</c:v>
                </c:pt>
                <c:pt idx="4236">
                  <c:v>58.0263643794353</c:v>
                </c:pt>
                <c:pt idx="4237">
                  <c:v>58.040062765738298</c:v>
                </c:pt>
                <c:pt idx="4238">
                  <c:v>58.053761152041297</c:v>
                </c:pt>
                <c:pt idx="4239">
                  <c:v>58.067459538344302</c:v>
                </c:pt>
                <c:pt idx="4240">
                  <c:v>58.0811579246473</c:v>
                </c:pt>
                <c:pt idx="4241">
                  <c:v>58.094856310950199</c:v>
                </c:pt>
                <c:pt idx="4242">
                  <c:v>58.108554697253197</c:v>
                </c:pt>
                <c:pt idx="4243">
                  <c:v>58.122253083556203</c:v>
                </c:pt>
                <c:pt idx="4244">
                  <c:v>58.135951469859201</c:v>
                </c:pt>
                <c:pt idx="4245">
                  <c:v>58.149649856162199</c:v>
                </c:pt>
                <c:pt idx="4246">
                  <c:v>58.163348242465197</c:v>
                </c:pt>
                <c:pt idx="4247">
                  <c:v>58.177046628768103</c:v>
                </c:pt>
                <c:pt idx="4248">
                  <c:v>58.190745015071101</c:v>
                </c:pt>
                <c:pt idx="4249">
                  <c:v>58.2044434013741</c:v>
                </c:pt>
                <c:pt idx="4250">
                  <c:v>58.218141787677098</c:v>
                </c:pt>
                <c:pt idx="4251">
                  <c:v>58.231840173980103</c:v>
                </c:pt>
                <c:pt idx="4252">
                  <c:v>58.245538560283102</c:v>
                </c:pt>
                <c:pt idx="4253">
                  <c:v>58.259236946586</c:v>
                </c:pt>
                <c:pt idx="4254">
                  <c:v>58.272935332888999</c:v>
                </c:pt>
                <c:pt idx="4255">
                  <c:v>58.286633719191997</c:v>
                </c:pt>
                <c:pt idx="4256">
                  <c:v>58.300332105495002</c:v>
                </c:pt>
                <c:pt idx="4257">
                  <c:v>58.314030491798</c:v>
                </c:pt>
                <c:pt idx="4258">
                  <c:v>58.327728878100999</c:v>
                </c:pt>
                <c:pt idx="4259">
                  <c:v>58.341427264403897</c:v>
                </c:pt>
                <c:pt idx="4260">
                  <c:v>58.355125650706903</c:v>
                </c:pt>
                <c:pt idx="4261">
                  <c:v>58.368824037009901</c:v>
                </c:pt>
                <c:pt idx="4262">
                  <c:v>58.382522423312899</c:v>
                </c:pt>
                <c:pt idx="4263">
                  <c:v>58.396220809615897</c:v>
                </c:pt>
                <c:pt idx="4264">
                  <c:v>58.409919195918903</c:v>
                </c:pt>
                <c:pt idx="4265">
                  <c:v>58.423617582221802</c:v>
                </c:pt>
                <c:pt idx="4266">
                  <c:v>58.4373159685248</c:v>
                </c:pt>
                <c:pt idx="4267">
                  <c:v>58.451014354827798</c:v>
                </c:pt>
                <c:pt idx="4268">
                  <c:v>58.464712741130803</c:v>
                </c:pt>
                <c:pt idx="4269">
                  <c:v>58.478411127433802</c:v>
                </c:pt>
                <c:pt idx="4270">
                  <c:v>58.4921095137368</c:v>
                </c:pt>
                <c:pt idx="4271">
                  <c:v>58.505807900039699</c:v>
                </c:pt>
                <c:pt idx="4272">
                  <c:v>58.519506286342697</c:v>
                </c:pt>
                <c:pt idx="4273">
                  <c:v>58.533204672645702</c:v>
                </c:pt>
                <c:pt idx="4274">
                  <c:v>58.546903058948701</c:v>
                </c:pt>
                <c:pt idx="4275">
                  <c:v>58.560601445251699</c:v>
                </c:pt>
                <c:pt idx="4276">
                  <c:v>58.574299831554598</c:v>
                </c:pt>
                <c:pt idx="4277">
                  <c:v>58.587998217857603</c:v>
                </c:pt>
                <c:pt idx="4278">
                  <c:v>58.601696604160601</c:v>
                </c:pt>
                <c:pt idx="4279">
                  <c:v>58.615394990463599</c:v>
                </c:pt>
                <c:pt idx="4280">
                  <c:v>58.629093376766598</c:v>
                </c:pt>
                <c:pt idx="4281">
                  <c:v>58.642791763069603</c:v>
                </c:pt>
                <c:pt idx="4282">
                  <c:v>58.656490149372502</c:v>
                </c:pt>
                <c:pt idx="4283">
                  <c:v>58.6701885356755</c:v>
                </c:pt>
                <c:pt idx="4284">
                  <c:v>58.683886921978498</c:v>
                </c:pt>
                <c:pt idx="4285">
                  <c:v>58.697585308281496</c:v>
                </c:pt>
                <c:pt idx="4286">
                  <c:v>58.711283694584502</c:v>
                </c:pt>
                <c:pt idx="4287">
                  <c:v>58.7249820808875</c:v>
                </c:pt>
                <c:pt idx="4288">
                  <c:v>58.738680467190399</c:v>
                </c:pt>
                <c:pt idx="4289">
                  <c:v>58.752378853493397</c:v>
                </c:pt>
                <c:pt idx="4290">
                  <c:v>58.766077239796402</c:v>
                </c:pt>
                <c:pt idx="4291">
                  <c:v>58.779775626099401</c:v>
                </c:pt>
                <c:pt idx="4292">
                  <c:v>58.793474012402399</c:v>
                </c:pt>
                <c:pt idx="4293">
                  <c:v>58.807172398705397</c:v>
                </c:pt>
                <c:pt idx="4294">
                  <c:v>58.820870785008303</c:v>
                </c:pt>
                <c:pt idx="4295">
                  <c:v>58.834569171311301</c:v>
                </c:pt>
                <c:pt idx="4296">
                  <c:v>58.8482675576143</c:v>
                </c:pt>
                <c:pt idx="4297">
                  <c:v>58.861965943917298</c:v>
                </c:pt>
                <c:pt idx="4298">
                  <c:v>58.875664330220303</c:v>
                </c:pt>
                <c:pt idx="4299">
                  <c:v>58.889362716523301</c:v>
                </c:pt>
                <c:pt idx="4300">
                  <c:v>58.9030611028262</c:v>
                </c:pt>
                <c:pt idx="4301">
                  <c:v>58.916759489129198</c:v>
                </c:pt>
                <c:pt idx="4302">
                  <c:v>58.930457875432197</c:v>
                </c:pt>
                <c:pt idx="4303">
                  <c:v>58.944156261735202</c:v>
                </c:pt>
                <c:pt idx="4304">
                  <c:v>58.9578546480382</c:v>
                </c:pt>
                <c:pt idx="4305">
                  <c:v>58.971553034341099</c:v>
                </c:pt>
                <c:pt idx="4306">
                  <c:v>58.985251420644097</c:v>
                </c:pt>
                <c:pt idx="4307">
                  <c:v>58.998949806947103</c:v>
                </c:pt>
                <c:pt idx="4308">
                  <c:v>59.012648193250101</c:v>
                </c:pt>
                <c:pt idx="4309">
                  <c:v>59.026346579553099</c:v>
                </c:pt>
                <c:pt idx="4310">
                  <c:v>59.040044965856097</c:v>
                </c:pt>
                <c:pt idx="4311">
                  <c:v>59.053743352159003</c:v>
                </c:pt>
                <c:pt idx="4312">
                  <c:v>59.067441738462001</c:v>
                </c:pt>
                <c:pt idx="4313">
                  <c:v>59.081140124765</c:v>
                </c:pt>
                <c:pt idx="4314">
                  <c:v>59.094838511067998</c:v>
                </c:pt>
                <c:pt idx="4315">
                  <c:v>59.108536897371003</c:v>
                </c:pt>
                <c:pt idx="4316">
                  <c:v>59.122235283674001</c:v>
                </c:pt>
                <c:pt idx="4317">
                  <c:v>59.135933669977</c:v>
                </c:pt>
                <c:pt idx="4318">
                  <c:v>59.149632056279899</c:v>
                </c:pt>
                <c:pt idx="4319">
                  <c:v>59.163330442582897</c:v>
                </c:pt>
                <c:pt idx="4320">
                  <c:v>59.177028828885902</c:v>
                </c:pt>
                <c:pt idx="4321">
                  <c:v>59.1907272151889</c:v>
                </c:pt>
                <c:pt idx="4322">
                  <c:v>59.204425601491899</c:v>
                </c:pt>
                <c:pt idx="4323">
                  <c:v>59.218123987794797</c:v>
                </c:pt>
                <c:pt idx="4324">
                  <c:v>59.231822374097803</c:v>
                </c:pt>
                <c:pt idx="4325">
                  <c:v>59.245520760400801</c:v>
                </c:pt>
                <c:pt idx="4326">
                  <c:v>59.259219146703799</c:v>
                </c:pt>
                <c:pt idx="4327">
                  <c:v>59.272917533006797</c:v>
                </c:pt>
                <c:pt idx="4328">
                  <c:v>59.286615919309803</c:v>
                </c:pt>
                <c:pt idx="4329">
                  <c:v>59.300314305612702</c:v>
                </c:pt>
                <c:pt idx="4330">
                  <c:v>59.3140126919157</c:v>
                </c:pt>
                <c:pt idx="4331">
                  <c:v>59.327711078218698</c:v>
                </c:pt>
                <c:pt idx="4332">
                  <c:v>59.341409464521703</c:v>
                </c:pt>
                <c:pt idx="4333">
                  <c:v>59.355107850824702</c:v>
                </c:pt>
                <c:pt idx="4334">
                  <c:v>59.3688062371277</c:v>
                </c:pt>
                <c:pt idx="4335">
                  <c:v>59.382504623430599</c:v>
                </c:pt>
                <c:pt idx="4336">
                  <c:v>59.396203009733597</c:v>
                </c:pt>
                <c:pt idx="4337">
                  <c:v>59.409901396036602</c:v>
                </c:pt>
                <c:pt idx="4338">
                  <c:v>59.4235997823396</c:v>
                </c:pt>
                <c:pt idx="4339">
                  <c:v>59.437298168642599</c:v>
                </c:pt>
                <c:pt idx="4340">
                  <c:v>59.450996554945597</c:v>
                </c:pt>
                <c:pt idx="4341">
                  <c:v>59.464694941248503</c:v>
                </c:pt>
                <c:pt idx="4342">
                  <c:v>59.478393327551501</c:v>
                </c:pt>
                <c:pt idx="4343">
                  <c:v>59.492091713854499</c:v>
                </c:pt>
                <c:pt idx="4344">
                  <c:v>59.505790100157498</c:v>
                </c:pt>
                <c:pt idx="4345">
                  <c:v>59.519488486460503</c:v>
                </c:pt>
                <c:pt idx="4346">
                  <c:v>59.533186872763402</c:v>
                </c:pt>
                <c:pt idx="4347">
                  <c:v>59.5468852590664</c:v>
                </c:pt>
                <c:pt idx="4348">
                  <c:v>59.560583645369398</c:v>
                </c:pt>
                <c:pt idx="4349">
                  <c:v>59.574282031672404</c:v>
                </c:pt>
                <c:pt idx="4350">
                  <c:v>59.587980417975402</c:v>
                </c:pt>
                <c:pt idx="4351">
                  <c:v>59.6016788042784</c:v>
                </c:pt>
                <c:pt idx="4352">
                  <c:v>59.615377190581299</c:v>
                </c:pt>
                <c:pt idx="4353">
                  <c:v>59.629075576884297</c:v>
                </c:pt>
                <c:pt idx="4354">
                  <c:v>59.642773963187302</c:v>
                </c:pt>
                <c:pt idx="4355">
                  <c:v>59.656472349490301</c:v>
                </c:pt>
                <c:pt idx="4356">
                  <c:v>59.670170735793299</c:v>
                </c:pt>
                <c:pt idx="4357">
                  <c:v>59.683869122096297</c:v>
                </c:pt>
                <c:pt idx="4358">
                  <c:v>59.697567508399203</c:v>
                </c:pt>
                <c:pt idx="4359">
                  <c:v>59.711265894702201</c:v>
                </c:pt>
                <c:pt idx="4360">
                  <c:v>59.724964281005199</c:v>
                </c:pt>
                <c:pt idx="4361">
                  <c:v>59.738662667308198</c:v>
                </c:pt>
                <c:pt idx="4362">
                  <c:v>59.752361053611203</c:v>
                </c:pt>
                <c:pt idx="4363">
                  <c:v>59.766059439914201</c:v>
                </c:pt>
                <c:pt idx="4364">
                  <c:v>59.7797578262171</c:v>
                </c:pt>
                <c:pt idx="4365">
                  <c:v>59.793456212520098</c:v>
                </c:pt>
                <c:pt idx="4366">
                  <c:v>59.807154598823097</c:v>
                </c:pt>
                <c:pt idx="4367">
                  <c:v>59.820852985126102</c:v>
                </c:pt>
                <c:pt idx="4368">
                  <c:v>59.8345513714291</c:v>
                </c:pt>
                <c:pt idx="4369">
                  <c:v>59.848249757731999</c:v>
                </c:pt>
                <c:pt idx="4370">
                  <c:v>59.861948144034997</c:v>
                </c:pt>
                <c:pt idx="4371">
                  <c:v>59.875646530338003</c:v>
                </c:pt>
                <c:pt idx="4372">
                  <c:v>59.889344916641001</c:v>
                </c:pt>
                <c:pt idx="4373">
                  <c:v>59.903043302943999</c:v>
                </c:pt>
                <c:pt idx="4374">
                  <c:v>59.916741689246997</c:v>
                </c:pt>
                <c:pt idx="4375">
                  <c:v>59.930440075550003</c:v>
                </c:pt>
                <c:pt idx="4376">
                  <c:v>59.944138461852901</c:v>
                </c:pt>
                <c:pt idx="4377">
                  <c:v>59.9578368481559</c:v>
                </c:pt>
                <c:pt idx="4378">
                  <c:v>59.971535234458898</c:v>
                </c:pt>
                <c:pt idx="4379">
                  <c:v>59.985233620761903</c:v>
                </c:pt>
                <c:pt idx="4380">
                  <c:v>59.998932007064901</c:v>
                </c:pt>
                <c:pt idx="4381">
                  <c:v>60.0126303933679</c:v>
                </c:pt>
                <c:pt idx="4382">
                  <c:v>60.026328779670798</c:v>
                </c:pt>
                <c:pt idx="4383">
                  <c:v>60.040027165973797</c:v>
                </c:pt>
                <c:pt idx="4384">
                  <c:v>60.053725552276802</c:v>
                </c:pt>
                <c:pt idx="4385">
                  <c:v>60.0674239385798</c:v>
                </c:pt>
                <c:pt idx="4386">
                  <c:v>60.081122324882799</c:v>
                </c:pt>
                <c:pt idx="4387">
                  <c:v>60.094820711185697</c:v>
                </c:pt>
                <c:pt idx="4388">
                  <c:v>60.108519097488703</c:v>
                </c:pt>
                <c:pt idx="4389">
                  <c:v>60.122217483791701</c:v>
                </c:pt>
                <c:pt idx="4390">
                  <c:v>60.135915870094699</c:v>
                </c:pt>
                <c:pt idx="4391">
                  <c:v>60.149614256397697</c:v>
                </c:pt>
                <c:pt idx="4392">
                  <c:v>60.163312642700703</c:v>
                </c:pt>
                <c:pt idx="4393">
                  <c:v>60.177011029003602</c:v>
                </c:pt>
                <c:pt idx="4394">
                  <c:v>60.1907094153066</c:v>
                </c:pt>
                <c:pt idx="4395">
                  <c:v>60.204407801609598</c:v>
                </c:pt>
                <c:pt idx="4396">
                  <c:v>60.218106187912603</c:v>
                </c:pt>
                <c:pt idx="4397">
                  <c:v>60.231804574215602</c:v>
                </c:pt>
                <c:pt idx="4398">
                  <c:v>60.2455029605186</c:v>
                </c:pt>
                <c:pt idx="4399">
                  <c:v>60.259201346821499</c:v>
                </c:pt>
                <c:pt idx="4400">
                  <c:v>60.272899733124497</c:v>
                </c:pt>
                <c:pt idx="4401">
                  <c:v>60.286598119427502</c:v>
                </c:pt>
                <c:pt idx="4402">
                  <c:v>60.3002965057305</c:v>
                </c:pt>
                <c:pt idx="4403">
                  <c:v>60.313994892033499</c:v>
                </c:pt>
                <c:pt idx="4404">
                  <c:v>60.327693278336497</c:v>
                </c:pt>
                <c:pt idx="4405">
                  <c:v>60.341391664639403</c:v>
                </c:pt>
                <c:pt idx="4406">
                  <c:v>60.355090050942401</c:v>
                </c:pt>
                <c:pt idx="4407">
                  <c:v>60.368788437245399</c:v>
                </c:pt>
                <c:pt idx="4408">
                  <c:v>60.382486823548398</c:v>
                </c:pt>
                <c:pt idx="4409">
                  <c:v>60.396185209851403</c:v>
                </c:pt>
                <c:pt idx="4410">
                  <c:v>60.409883596154302</c:v>
                </c:pt>
                <c:pt idx="4411">
                  <c:v>60.4235819824573</c:v>
                </c:pt>
                <c:pt idx="4412">
                  <c:v>60.437280368760298</c:v>
                </c:pt>
                <c:pt idx="4413">
                  <c:v>60.450978755063304</c:v>
                </c:pt>
                <c:pt idx="4414">
                  <c:v>60.464677141366302</c:v>
                </c:pt>
                <c:pt idx="4415">
                  <c:v>60.4783755276693</c:v>
                </c:pt>
                <c:pt idx="4416">
                  <c:v>60.492073913972199</c:v>
                </c:pt>
                <c:pt idx="4417">
                  <c:v>60.505772300275197</c:v>
                </c:pt>
                <c:pt idx="4418">
                  <c:v>60.519470686578202</c:v>
                </c:pt>
                <c:pt idx="4419">
                  <c:v>60.533169072881201</c:v>
                </c:pt>
                <c:pt idx="4420">
                  <c:v>60.546867459184199</c:v>
                </c:pt>
                <c:pt idx="4421">
                  <c:v>60.560565845487197</c:v>
                </c:pt>
                <c:pt idx="4422">
                  <c:v>60.574264231790103</c:v>
                </c:pt>
                <c:pt idx="4423">
                  <c:v>60.587962618093101</c:v>
                </c:pt>
                <c:pt idx="4424">
                  <c:v>60.601661004396099</c:v>
                </c:pt>
                <c:pt idx="4425">
                  <c:v>60.615359390699098</c:v>
                </c:pt>
                <c:pt idx="4426">
                  <c:v>60.629057777002103</c:v>
                </c:pt>
                <c:pt idx="4427">
                  <c:v>60.642756163305101</c:v>
                </c:pt>
                <c:pt idx="4428">
                  <c:v>60.656454549608</c:v>
                </c:pt>
                <c:pt idx="4429">
                  <c:v>60.670152935910998</c:v>
                </c:pt>
                <c:pt idx="4430">
                  <c:v>60.683851322213997</c:v>
                </c:pt>
                <c:pt idx="4431">
                  <c:v>60.697549708517002</c:v>
                </c:pt>
                <c:pt idx="4432">
                  <c:v>60.71124809482</c:v>
                </c:pt>
                <c:pt idx="4433">
                  <c:v>60.724946481122998</c:v>
                </c:pt>
                <c:pt idx="4434">
                  <c:v>60.738644867425897</c:v>
                </c:pt>
                <c:pt idx="4435">
                  <c:v>60.752343253728903</c:v>
                </c:pt>
                <c:pt idx="4436">
                  <c:v>60.766041640031901</c:v>
                </c:pt>
                <c:pt idx="4437">
                  <c:v>60.779740026334899</c:v>
                </c:pt>
                <c:pt idx="4438">
                  <c:v>60.793438412637897</c:v>
                </c:pt>
                <c:pt idx="4439">
                  <c:v>60.807136798940803</c:v>
                </c:pt>
                <c:pt idx="4440">
                  <c:v>60.820835185243801</c:v>
                </c:pt>
                <c:pt idx="4441">
                  <c:v>60.8345335715468</c:v>
                </c:pt>
                <c:pt idx="4442">
                  <c:v>60.848231957849798</c:v>
                </c:pt>
                <c:pt idx="4443">
                  <c:v>60.861930344152803</c:v>
                </c:pt>
                <c:pt idx="4444">
                  <c:v>60.875628730455801</c:v>
                </c:pt>
                <c:pt idx="4445">
                  <c:v>60.8893271167588</c:v>
                </c:pt>
                <c:pt idx="4446">
                  <c:v>60.903025503061698</c:v>
                </c:pt>
                <c:pt idx="4447">
                  <c:v>60.916723889364697</c:v>
                </c:pt>
                <c:pt idx="4448">
                  <c:v>60.930422275667702</c:v>
                </c:pt>
                <c:pt idx="4449">
                  <c:v>60.9441206619707</c:v>
                </c:pt>
                <c:pt idx="4450">
                  <c:v>60.957819048273699</c:v>
                </c:pt>
                <c:pt idx="4451">
                  <c:v>60.971517434576597</c:v>
                </c:pt>
                <c:pt idx="4452">
                  <c:v>60.985215820879603</c:v>
                </c:pt>
                <c:pt idx="4453">
                  <c:v>60.998914207182601</c:v>
                </c:pt>
                <c:pt idx="4454">
                  <c:v>61.012612593485599</c:v>
                </c:pt>
                <c:pt idx="4455">
                  <c:v>61.026310979788597</c:v>
                </c:pt>
                <c:pt idx="4456">
                  <c:v>61.040009366091603</c:v>
                </c:pt>
                <c:pt idx="4457">
                  <c:v>61.053707752394502</c:v>
                </c:pt>
                <c:pt idx="4458">
                  <c:v>61.0674061386975</c:v>
                </c:pt>
                <c:pt idx="4459">
                  <c:v>61.081104525000498</c:v>
                </c:pt>
                <c:pt idx="4460">
                  <c:v>61.094802911303503</c:v>
                </c:pt>
                <c:pt idx="4461">
                  <c:v>61.108501297606502</c:v>
                </c:pt>
                <c:pt idx="4462">
                  <c:v>61.1221996839095</c:v>
                </c:pt>
                <c:pt idx="4463">
                  <c:v>61.135898070212399</c:v>
                </c:pt>
                <c:pt idx="4464">
                  <c:v>61.149596456515397</c:v>
                </c:pt>
                <c:pt idx="4465">
                  <c:v>61.163294842818402</c:v>
                </c:pt>
                <c:pt idx="4466">
                  <c:v>61.1769932291214</c:v>
                </c:pt>
                <c:pt idx="4467">
                  <c:v>61.190691615424399</c:v>
                </c:pt>
                <c:pt idx="4468">
                  <c:v>61.204390001727397</c:v>
                </c:pt>
                <c:pt idx="4469">
                  <c:v>61.218088388030303</c:v>
                </c:pt>
                <c:pt idx="4470">
                  <c:v>61.231786774333301</c:v>
                </c:pt>
                <c:pt idx="4471">
                  <c:v>61.245485160636299</c:v>
                </c:pt>
                <c:pt idx="4472">
                  <c:v>61.259183546939298</c:v>
                </c:pt>
                <c:pt idx="4473">
                  <c:v>61.272881933242303</c:v>
                </c:pt>
                <c:pt idx="4474">
                  <c:v>61.286580319545301</c:v>
                </c:pt>
                <c:pt idx="4475">
                  <c:v>61.3002787058482</c:v>
                </c:pt>
                <c:pt idx="4476">
                  <c:v>61.313977092151198</c:v>
                </c:pt>
                <c:pt idx="4477">
                  <c:v>61.327675478454204</c:v>
                </c:pt>
                <c:pt idx="4478">
                  <c:v>61.341373864757202</c:v>
                </c:pt>
                <c:pt idx="4479">
                  <c:v>61.3550722510602</c:v>
                </c:pt>
                <c:pt idx="4480">
                  <c:v>61.368770637363099</c:v>
                </c:pt>
                <c:pt idx="4481">
                  <c:v>61.382469023666097</c:v>
                </c:pt>
                <c:pt idx="4482">
                  <c:v>61.396167409969102</c:v>
                </c:pt>
                <c:pt idx="4483">
                  <c:v>61.409865796272101</c:v>
                </c:pt>
                <c:pt idx="4484">
                  <c:v>61.423564182575099</c:v>
                </c:pt>
                <c:pt idx="4485">
                  <c:v>61.437262568878097</c:v>
                </c:pt>
                <c:pt idx="4486">
                  <c:v>61.450960955181003</c:v>
                </c:pt>
                <c:pt idx="4487">
                  <c:v>61.464659341484001</c:v>
                </c:pt>
                <c:pt idx="4488">
                  <c:v>61.478357727786999</c:v>
                </c:pt>
                <c:pt idx="4489">
                  <c:v>61.492056114089998</c:v>
                </c:pt>
                <c:pt idx="4490">
                  <c:v>61.505754500393003</c:v>
                </c:pt>
                <c:pt idx="4491">
                  <c:v>61.519452886696001</c:v>
                </c:pt>
                <c:pt idx="4492">
                  <c:v>61.5331512729989</c:v>
                </c:pt>
                <c:pt idx="4493">
                  <c:v>61.546849659301898</c:v>
                </c:pt>
                <c:pt idx="4494">
                  <c:v>61.560548045604897</c:v>
                </c:pt>
                <c:pt idx="4495">
                  <c:v>61.574246431907902</c:v>
                </c:pt>
                <c:pt idx="4496">
                  <c:v>61.5879448182109</c:v>
                </c:pt>
                <c:pt idx="4497">
                  <c:v>61.601643204513898</c:v>
                </c:pt>
                <c:pt idx="4498">
                  <c:v>61.615341590816797</c:v>
                </c:pt>
                <c:pt idx="4499">
                  <c:v>61.629039977119803</c:v>
                </c:pt>
                <c:pt idx="4500">
                  <c:v>61.642738363422801</c:v>
                </c:pt>
                <c:pt idx="4501">
                  <c:v>61.656436749725799</c:v>
                </c:pt>
                <c:pt idx="4502">
                  <c:v>61.670135136028797</c:v>
                </c:pt>
                <c:pt idx="4503">
                  <c:v>61.683833522331803</c:v>
                </c:pt>
                <c:pt idx="4504">
                  <c:v>61.697531908634701</c:v>
                </c:pt>
                <c:pt idx="4505">
                  <c:v>61.7112302949377</c:v>
                </c:pt>
                <c:pt idx="4506">
                  <c:v>61.724928681240698</c:v>
                </c:pt>
                <c:pt idx="4507">
                  <c:v>61.738627067543703</c:v>
                </c:pt>
                <c:pt idx="4508">
                  <c:v>61.752325453846701</c:v>
                </c:pt>
                <c:pt idx="4509">
                  <c:v>61.7660238401497</c:v>
                </c:pt>
                <c:pt idx="4510">
                  <c:v>61.779722226452598</c:v>
                </c:pt>
                <c:pt idx="4511">
                  <c:v>61.793420612755597</c:v>
                </c:pt>
                <c:pt idx="4512">
                  <c:v>61.807118999058602</c:v>
                </c:pt>
                <c:pt idx="4513">
                  <c:v>61.8208173853616</c:v>
                </c:pt>
                <c:pt idx="4514">
                  <c:v>61.834515771664599</c:v>
                </c:pt>
                <c:pt idx="4515">
                  <c:v>61.848214157967497</c:v>
                </c:pt>
                <c:pt idx="4516">
                  <c:v>61.861912544270503</c:v>
                </c:pt>
                <c:pt idx="4517">
                  <c:v>61.875610930573501</c:v>
                </c:pt>
                <c:pt idx="4518">
                  <c:v>61.889309316876499</c:v>
                </c:pt>
                <c:pt idx="4519">
                  <c:v>61.903007703179497</c:v>
                </c:pt>
                <c:pt idx="4520">
                  <c:v>61.916706089482503</c:v>
                </c:pt>
                <c:pt idx="4521">
                  <c:v>61.930404475785402</c:v>
                </c:pt>
                <c:pt idx="4522">
                  <c:v>61.9441028620884</c:v>
                </c:pt>
                <c:pt idx="4523">
                  <c:v>61.957801248391398</c:v>
                </c:pt>
                <c:pt idx="4524">
                  <c:v>61.971499634694403</c:v>
                </c:pt>
                <c:pt idx="4525">
                  <c:v>61.985198020997402</c:v>
                </c:pt>
                <c:pt idx="4526">
                  <c:v>61.9988964073004</c:v>
                </c:pt>
                <c:pt idx="4527">
                  <c:v>62.012594793603299</c:v>
                </c:pt>
                <c:pt idx="4528">
                  <c:v>62.026293179906297</c:v>
                </c:pt>
                <c:pt idx="4529">
                  <c:v>62.039991566209302</c:v>
                </c:pt>
                <c:pt idx="4530">
                  <c:v>62.0536899525123</c:v>
                </c:pt>
                <c:pt idx="4531">
                  <c:v>62.067388338815299</c:v>
                </c:pt>
                <c:pt idx="4532">
                  <c:v>62.081086725118297</c:v>
                </c:pt>
                <c:pt idx="4533">
                  <c:v>62.094785111421203</c:v>
                </c:pt>
                <c:pt idx="4534">
                  <c:v>62.108483497724201</c:v>
                </c:pt>
                <c:pt idx="4535">
                  <c:v>62.122181884027199</c:v>
                </c:pt>
                <c:pt idx="4536">
                  <c:v>62.135880270330198</c:v>
                </c:pt>
                <c:pt idx="4537">
                  <c:v>62.149578656633203</c:v>
                </c:pt>
                <c:pt idx="4538">
                  <c:v>62.163277042936201</c:v>
                </c:pt>
                <c:pt idx="4539">
                  <c:v>62.1769754292391</c:v>
                </c:pt>
                <c:pt idx="4540">
                  <c:v>62.190673815542098</c:v>
                </c:pt>
                <c:pt idx="4541">
                  <c:v>62.204372201845104</c:v>
                </c:pt>
                <c:pt idx="4542">
                  <c:v>62.218070588148102</c:v>
                </c:pt>
                <c:pt idx="4543">
                  <c:v>62.2317689744511</c:v>
                </c:pt>
                <c:pt idx="4544">
                  <c:v>62.245467360753999</c:v>
                </c:pt>
                <c:pt idx="4545">
                  <c:v>62.259165747056997</c:v>
                </c:pt>
                <c:pt idx="4546">
                  <c:v>62.272864133360002</c:v>
                </c:pt>
                <c:pt idx="4547">
                  <c:v>62.286562519663001</c:v>
                </c:pt>
                <c:pt idx="4548">
                  <c:v>62.300260905965999</c:v>
                </c:pt>
                <c:pt idx="4549">
                  <c:v>62.313959292268997</c:v>
                </c:pt>
                <c:pt idx="4550">
                  <c:v>62.327657678571903</c:v>
                </c:pt>
                <c:pt idx="4551">
                  <c:v>62.341356064874901</c:v>
                </c:pt>
                <c:pt idx="4552">
                  <c:v>62.355054451177899</c:v>
                </c:pt>
                <c:pt idx="4553">
                  <c:v>62.368752837480898</c:v>
                </c:pt>
                <c:pt idx="4554">
                  <c:v>62.382451223783903</c:v>
                </c:pt>
                <c:pt idx="4555">
                  <c:v>62.396149610086901</c:v>
                </c:pt>
                <c:pt idx="4556">
                  <c:v>62.4098479963898</c:v>
                </c:pt>
                <c:pt idx="4557">
                  <c:v>62.423546382692798</c:v>
                </c:pt>
                <c:pt idx="4558">
                  <c:v>62.437244768995797</c:v>
                </c:pt>
                <c:pt idx="4559">
                  <c:v>62.450943155298802</c:v>
                </c:pt>
                <c:pt idx="4560">
                  <c:v>62.4646415416018</c:v>
                </c:pt>
                <c:pt idx="4561">
                  <c:v>62.478339927904798</c:v>
                </c:pt>
                <c:pt idx="4562">
                  <c:v>62.492038314207697</c:v>
                </c:pt>
                <c:pt idx="4563">
                  <c:v>62.505736700510703</c:v>
                </c:pt>
                <c:pt idx="4564">
                  <c:v>62.519435086813701</c:v>
                </c:pt>
                <c:pt idx="4565">
                  <c:v>62.533133473116699</c:v>
                </c:pt>
                <c:pt idx="4566">
                  <c:v>62.546831859419697</c:v>
                </c:pt>
                <c:pt idx="4567">
                  <c:v>62.560530245722703</c:v>
                </c:pt>
                <c:pt idx="4568">
                  <c:v>62.574228632025601</c:v>
                </c:pt>
                <c:pt idx="4569">
                  <c:v>62.5879270183286</c:v>
                </c:pt>
                <c:pt idx="4570">
                  <c:v>62.601625404631598</c:v>
                </c:pt>
                <c:pt idx="4571">
                  <c:v>62.615323790934603</c:v>
                </c:pt>
                <c:pt idx="4572">
                  <c:v>62.629022177237601</c:v>
                </c:pt>
                <c:pt idx="4573">
                  <c:v>62.6427205635406</c:v>
                </c:pt>
                <c:pt idx="4574">
                  <c:v>62.656418949843498</c:v>
                </c:pt>
                <c:pt idx="4575">
                  <c:v>62.670117336146497</c:v>
                </c:pt>
                <c:pt idx="4576">
                  <c:v>62.683815722449502</c:v>
                </c:pt>
                <c:pt idx="4577">
                  <c:v>62.6975141087525</c:v>
                </c:pt>
                <c:pt idx="4578">
                  <c:v>62.711212495055499</c:v>
                </c:pt>
                <c:pt idx="4579">
                  <c:v>62.724910881358497</c:v>
                </c:pt>
                <c:pt idx="4580">
                  <c:v>62.738609267661403</c:v>
                </c:pt>
                <c:pt idx="4581">
                  <c:v>62.752307653964401</c:v>
                </c:pt>
                <c:pt idx="4582">
                  <c:v>62.766006040267399</c:v>
                </c:pt>
                <c:pt idx="4583">
                  <c:v>62.779704426570397</c:v>
                </c:pt>
                <c:pt idx="4584">
                  <c:v>62.793402812873403</c:v>
                </c:pt>
                <c:pt idx="4585">
                  <c:v>62.807101199176302</c:v>
                </c:pt>
                <c:pt idx="4586">
                  <c:v>62.8207995854793</c:v>
                </c:pt>
                <c:pt idx="4587">
                  <c:v>62.834497971782298</c:v>
                </c:pt>
                <c:pt idx="4588">
                  <c:v>62.848196358085303</c:v>
                </c:pt>
                <c:pt idx="4589">
                  <c:v>62.861894744388302</c:v>
                </c:pt>
                <c:pt idx="4590">
                  <c:v>62.8755931306913</c:v>
                </c:pt>
                <c:pt idx="4591">
                  <c:v>62.889291516994199</c:v>
                </c:pt>
                <c:pt idx="4592">
                  <c:v>62.902989903297197</c:v>
                </c:pt>
                <c:pt idx="4593">
                  <c:v>62.916688289600202</c:v>
                </c:pt>
                <c:pt idx="4594">
                  <c:v>62.9303866759032</c:v>
                </c:pt>
                <c:pt idx="4595">
                  <c:v>62.944085062206199</c:v>
                </c:pt>
                <c:pt idx="4596">
                  <c:v>62.957783448509197</c:v>
                </c:pt>
                <c:pt idx="4597">
                  <c:v>62.971481834812103</c:v>
                </c:pt>
                <c:pt idx="4598">
                  <c:v>62.985180221115101</c:v>
                </c:pt>
                <c:pt idx="4599">
                  <c:v>62.998878607418099</c:v>
                </c:pt>
                <c:pt idx="4600">
                  <c:v>63.012576993721098</c:v>
                </c:pt>
                <c:pt idx="4601">
                  <c:v>63.026275380024103</c:v>
                </c:pt>
                <c:pt idx="4602">
                  <c:v>63.039973766327101</c:v>
                </c:pt>
                <c:pt idx="4603">
                  <c:v>63.05367215263</c:v>
                </c:pt>
                <c:pt idx="4604">
                  <c:v>63.067370538932998</c:v>
                </c:pt>
                <c:pt idx="4605">
                  <c:v>63.081068925236004</c:v>
                </c:pt>
                <c:pt idx="4606">
                  <c:v>63.094767311539002</c:v>
                </c:pt>
                <c:pt idx="4607">
                  <c:v>63.108465697842</c:v>
                </c:pt>
                <c:pt idx="4608">
                  <c:v>63.122164084144899</c:v>
                </c:pt>
                <c:pt idx="4609">
                  <c:v>63.135862470447897</c:v>
                </c:pt>
                <c:pt idx="4610">
                  <c:v>63.149560856750902</c:v>
                </c:pt>
                <c:pt idx="4611">
                  <c:v>63.163259243053901</c:v>
                </c:pt>
                <c:pt idx="4612">
                  <c:v>63.176957629356899</c:v>
                </c:pt>
                <c:pt idx="4613">
                  <c:v>63.190656015659897</c:v>
                </c:pt>
                <c:pt idx="4614">
                  <c:v>63.204354401962803</c:v>
                </c:pt>
                <c:pt idx="4615">
                  <c:v>63.218052788265801</c:v>
                </c:pt>
                <c:pt idx="4616">
                  <c:v>63.231751174568799</c:v>
                </c:pt>
                <c:pt idx="4617">
                  <c:v>63.245449560871798</c:v>
                </c:pt>
                <c:pt idx="4618">
                  <c:v>63.259147947174803</c:v>
                </c:pt>
                <c:pt idx="4619">
                  <c:v>63.272846333477801</c:v>
                </c:pt>
                <c:pt idx="4620">
                  <c:v>63.2865447197808</c:v>
                </c:pt>
                <c:pt idx="4621">
                  <c:v>63.300243106083698</c:v>
                </c:pt>
                <c:pt idx="4622">
                  <c:v>63.313941492386697</c:v>
                </c:pt>
                <c:pt idx="4623">
                  <c:v>63.327639878689702</c:v>
                </c:pt>
                <c:pt idx="4624">
                  <c:v>63.3413382649927</c:v>
                </c:pt>
                <c:pt idx="4625">
                  <c:v>63.355036651295698</c:v>
                </c:pt>
                <c:pt idx="4626">
                  <c:v>63.368735037598597</c:v>
                </c:pt>
                <c:pt idx="4627">
                  <c:v>63.382433423901603</c:v>
                </c:pt>
                <c:pt idx="4628">
                  <c:v>63.396131810204601</c:v>
                </c:pt>
                <c:pt idx="4629">
                  <c:v>63.409830196507599</c:v>
                </c:pt>
                <c:pt idx="4630">
                  <c:v>63.423528582810597</c:v>
                </c:pt>
                <c:pt idx="4631">
                  <c:v>63.437226969113603</c:v>
                </c:pt>
                <c:pt idx="4632">
                  <c:v>63.450925355416501</c:v>
                </c:pt>
                <c:pt idx="4633">
                  <c:v>63.4646237417195</c:v>
                </c:pt>
                <c:pt idx="4634">
                  <c:v>63.478322128022498</c:v>
                </c:pt>
                <c:pt idx="4635">
                  <c:v>63.492020514325503</c:v>
                </c:pt>
                <c:pt idx="4636">
                  <c:v>63.505718900628501</c:v>
                </c:pt>
                <c:pt idx="4637">
                  <c:v>63.5194172869315</c:v>
                </c:pt>
                <c:pt idx="4638">
                  <c:v>63.533115673234398</c:v>
                </c:pt>
                <c:pt idx="4639">
                  <c:v>63.546814059537397</c:v>
                </c:pt>
                <c:pt idx="4640">
                  <c:v>63.560512445840402</c:v>
                </c:pt>
                <c:pt idx="4641">
                  <c:v>63.5742108321434</c:v>
                </c:pt>
                <c:pt idx="4642">
                  <c:v>63.587909218446399</c:v>
                </c:pt>
                <c:pt idx="4643">
                  <c:v>63.601607604749397</c:v>
                </c:pt>
                <c:pt idx="4644">
                  <c:v>63.615305991052303</c:v>
                </c:pt>
                <c:pt idx="4645">
                  <c:v>63.629004377355301</c:v>
                </c:pt>
                <c:pt idx="4646">
                  <c:v>63.642702763658299</c:v>
                </c:pt>
                <c:pt idx="4647">
                  <c:v>63.656401149961297</c:v>
                </c:pt>
                <c:pt idx="4648">
                  <c:v>63.670099536264303</c:v>
                </c:pt>
                <c:pt idx="4649">
                  <c:v>63.683797922567202</c:v>
                </c:pt>
                <c:pt idx="4650">
                  <c:v>63.6974963088702</c:v>
                </c:pt>
                <c:pt idx="4651">
                  <c:v>63.711194695173198</c:v>
                </c:pt>
                <c:pt idx="4652">
                  <c:v>63.724893081476203</c:v>
                </c:pt>
                <c:pt idx="4653">
                  <c:v>63.738591467779202</c:v>
                </c:pt>
                <c:pt idx="4654">
                  <c:v>63.7522898540822</c:v>
                </c:pt>
                <c:pt idx="4655">
                  <c:v>63.765988240385099</c:v>
                </c:pt>
                <c:pt idx="4656">
                  <c:v>63.779686626688097</c:v>
                </c:pt>
                <c:pt idx="4657">
                  <c:v>63.793385012991102</c:v>
                </c:pt>
                <c:pt idx="4658">
                  <c:v>63.8070833992941</c:v>
                </c:pt>
                <c:pt idx="4659">
                  <c:v>63.820781785597099</c:v>
                </c:pt>
                <c:pt idx="4660">
                  <c:v>63.834480171900097</c:v>
                </c:pt>
                <c:pt idx="4661">
                  <c:v>63.848178558203003</c:v>
                </c:pt>
                <c:pt idx="4662">
                  <c:v>63.861876944506001</c:v>
                </c:pt>
                <c:pt idx="4663">
                  <c:v>63.875575330808999</c:v>
                </c:pt>
                <c:pt idx="4664">
                  <c:v>63.889273717111998</c:v>
                </c:pt>
                <c:pt idx="4665">
                  <c:v>63.902972103415003</c:v>
                </c:pt>
                <c:pt idx="4666">
                  <c:v>63.916670489718001</c:v>
                </c:pt>
                <c:pt idx="4667">
                  <c:v>63.9303688760209</c:v>
                </c:pt>
                <c:pt idx="4668">
                  <c:v>63.944067262323898</c:v>
                </c:pt>
                <c:pt idx="4669">
                  <c:v>63.957765648626903</c:v>
                </c:pt>
                <c:pt idx="4670">
                  <c:v>63.971464034929902</c:v>
                </c:pt>
                <c:pt idx="4671">
                  <c:v>63.9851624212329</c:v>
                </c:pt>
                <c:pt idx="4672">
                  <c:v>63.998860807535799</c:v>
                </c:pt>
                <c:pt idx="4673">
                  <c:v>64.012559193838797</c:v>
                </c:pt>
                <c:pt idx="4674">
                  <c:v>64.026257580141802</c:v>
                </c:pt>
                <c:pt idx="4675">
                  <c:v>64.039955966444793</c:v>
                </c:pt>
                <c:pt idx="4676">
                  <c:v>64.053654352747799</c:v>
                </c:pt>
                <c:pt idx="4677">
                  <c:v>64.067352739050804</c:v>
                </c:pt>
                <c:pt idx="4678">
                  <c:v>64.081051125353795</c:v>
                </c:pt>
                <c:pt idx="4679">
                  <c:v>64.094749511656701</c:v>
                </c:pt>
                <c:pt idx="4680">
                  <c:v>64.108447897959707</c:v>
                </c:pt>
                <c:pt idx="4681">
                  <c:v>64.122146284262698</c:v>
                </c:pt>
                <c:pt idx="4682">
                  <c:v>64.135844670565703</c:v>
                </c:pt>
                <c:pt idx="4683">
                  <c:v>64.149543056868694</c:v>
                </c:pt>
                <c:pt idx="4684">
                  <c:v>64.1632414431716</c:v>
                </c:pt>
                <c:pt idx="4685">
                  <c:v>64.176939829474605</c:v>
                </c:pt>
                <c:pt idx="4686">
                  <c:v>64.190638215777597</c:v>
                </c:pt>
                <c:pt idx="4687">
                  <c:v>64.204336602080602</c:v>
                </c:pt>
                <c:pt idx="4688">
                  <c:v>64.218034988383593</c:v>
                </c:pt>
                <c:pt idx="4689">
                  <c:v>64.231733374686598</c:v>
                </c:pt>
                <c:pt idx="4690">
                  <c:v>64.245431760989504</c:v>
                </c:pt>
                <c:pt idx="4691">
                  <c:v>64.259130147292495</c:v>
                </c:pt>
                <c:pt idx="4692">
                  <c:v>64.272828533595501</c:v>
                </c:pt>
                <c:pt idx="4693">
                  <c:v>64.286526919898506</c:v>
                </c:pt>
                <c:pt idx="4694">
                  <c:v>64.300225306201497</c:v>
                </c:pt>
                <c:pt idx="4695">
                  <c:v>64.313923692504503</c:v>
                </c:pt>
                <c:pt idx="4696">
                  <c:v>64.327622078807494</c:v>
                </c:pt>
                <c:pt idx="4697">
                  <c:v>64.3413204651104</c:v>
                </c:pt>
                <c:pt idx="4698">
                  <c:v>64.355018851413405</c:v>
                </c:pt>
                <c:pt idx="4699">
                  <c:v>64.368717237716396</c:v>
                </c:pt>
                <c:pt idx="4700">
                  <c:v>64.382415624019401</c:v>
                </c:pt>
                <c:pt idx="4701">
                  <c:v>64.396114010322407</c:v>
                </c:pt>
                <c:pt idx="4702">
                  <c:v>64.409812396625298</c:v>
                </c:pt>
                <c:pt idx="4703">
                  <c:v>64.423510782928304</c:v>
                </c:pt>
                <c:pt idx="4704">
                  <c:v>64.437209169231295</c:v>
                </c:pt>
                <c:pt idx="4705">
                  <c:v>64.4509075555343</c:v>
                </c:pt>
                <c:pt idx="4706">
                  <c:v>64.464605941837306</c:v>
                </c:pt>
                <c:pt idx="4707">
                  <c:v>64.478304328140297</c:v>
                </c:pt>
                <c:pt idx="4708">
                  <c:v>64.492002714443203</c:v>
                </c:pt>
                <c:pt idx="4709">
                  <c:v>64.505701100746194</c:v>
                </c:pt>
                <c:pt idx="4710">
                  <c:v>64.519399487049199</c:v>
                </c:pt>
                <c:pt idx="4711">
                  <c:v>64.533097873352204</c:v>
                </c:pt>
                <c:pt idx="4712">
                  <c:v>64.546796259655196</c:v>
                </c:pt>
                <c:pt idx="4713">
                  <c:v>64.560494645958102</c:v>
                </c:pt>
                <c:pt idx="4714">
                  <c:v>64.574193032261107</c:v>
                </c:pt>
                <c:pt idx="4715">
                  <c:v>64.587891418564098</c:v>
                </c:pt>
                <c:pt idx="4716">
                  <c:v>64.601589804867103</c:v>
                </c:pt>
                <c:pt idx="4717">
                  <c:v>64.615288191170094</c:v>
                </c:pt>
                <c:pt idx="4718">
                  <c:v>64.6289865774731</c:v>
                </c:pt>
                <c:pt idx="4719">
                  <c:v>64.642684963776006</c:v>
                </c:pt>
                <c:pt idx="4720">
                  <c:v>64.656383350078997</c:v>
                </c:pt>
                <c:pt idx="4721">
                  <c:v>64.670081736382002</c:v>
                </c:pt>
                <c:pt idx="4722">
                  <c:v>64.683780122684993</c:v>
                </c:pt>
                <c:pt idx="4723">
                  <c:v>64.697478508987999</c:v>
                </c:pt>
                <c:pt idx="4724">
                  <c:v>64.711176895291004</c:v>
                </c:pt>
                <c:pt idx="4725">
                  <c:v>64.724875281593896</c:v>
                </c:pt>
                <c:pt idx="4726">
                  <c:v>64.738573667896901</c:v>
                </c:pt>
                <c:pt idx="4727">
                  <c:v>64.752272054199906</c:v>
                </c:pt>
                <c:pt idx="4728">
                  <c:v>64.765970440502898</c:v>
                </c:pt>
                <c:pt idx="4729">
                  <c:v>64.779668826805903</c:v>
                </c:pt>
                <c:pt idx="4730">
                  <c:v>64.793367213108894</c:v>
                </c:pt>
                <c:pt idx="4731">
                  <c:v>64.8070655994118</c:v>
                </c:pt>
                <c:pt idx="4732">
                  <c:v>64.820763985714805</c:v>
                </c:pt>
                <c:pt idx="4733">
                  <c:v>64.834462372017796</c:v>
                </c:pt>
                <c:pt idx="4734">
                  <c:v>64.848160758320802</c:v>
                </c:pt>
                <c:pt idx="4735">
                  <c:v>64.861859144623807</c:v>
                </c:pt>
                <c:pt idx="4736">
                  <c:v>64.875557530926798</c:v>
                </c:pt>
                <c:pt idx="4737">
                  <c:v>64.889255917229704</c:v>
                </c:pt>
                <c:pt idx="4738">
                  <c:v>64.902954303532695</c:v>
                </c:pt>
                <c:pt idx="4739">
                  <c:v>64.916652689835701</c:v>
                </c:pt>
                <c:pt idx="4740">
                  <c:v>64.930351076138706</c:v>
                </c:pt>
                <c:pt idx="4741">
                  <c:v>64.944049462441697</c:v>
                </c:pt>
                <c:pt idx="4742">
                  <c:v>64.957747848744702</c:v>
                </c:pt>
                <c:pt idx="4743">
                  <c:v>64.971446235047594</c:v>
                </c:pt>
                <c:pt idx="4744">
                  <c:v>64.985144621350599</c:v>
                </c:pt>
                <c:pt idx="4745">
                  <c:v>64.998843007653605</c:v>
                </c:pt>
                <c:pt idx="4746">
                  <c:v>65.012541393956596</c:v>
                </c:pt>
                <c:pt idx="4747">
                  <c:v>65.026239780259601</c:v>
                </c:pt>
                <c:pt idx="4748">
                  <c:v>65.039938166562607</c:v>
                </c:pt>
                <c:pt idx="4749">
                  <c:v>65.053636552865498</c:v>
                </c:pt>
                <c:pt idx="4750">
                  <c:v>65.067334939168504</c:v>
                </c:pt>
                <c:pt idx="4751">
                  <c:v>65.081033325471495</c:v>
                </c:pt>
                <c:pt idx="4752">
                  <c:v>65.0947317117745</c:v>
                </c:pt>
                <c:pt idx="4753">
                  <c:v>65.108430098077505</c:v>
                </c:pt>
                <c:pt idx="4754">
                  <c:v>65.122128484380397</c:v>
                </c:pt>
                <c:pt idx="4755">
                  <c:v>65.135826870683402</c:v>
                </c:pt>
                <c:pt idx="4756">
                  <c:v>65.149525256986394</c:v>
                </c:pt>
                <c:pt idx="4757">
                  <c:v>65.163223643289399</c:v>
                </c:pt>
                <c:pt idx="4758">
                  <c:v>65.176922029592404</c:v>
                </c:pt>
                <c:pt idx="4759">
                  <c:v>65.190620415895395</c:v>
                </c:pt>
                <c:pt idx="4760">
                  <c:v>65.204318802198301</c:v>
                </c:pt>
                <c:pt idx="4761">
                  <c:v>65.218017188501307</c:v>
                </c:pt>
                <c:pt idx="4762">
                  <c:v>65.231715574804298</c:v>
                </c:pt>
                <c:pt idx="4763">
                  <c:v>65.245413961107303</c:v>
                </c:pt>
                <c:pt idx="4764">
                  <c:v>65.259112347410294</c:v>
                </c:pt>
                <c:pt idx="4765">
                  <c:v>65.2728107337133</c:v>
                </c:pt>
                <c:pt idx="4766">
                  <c:v>65.286509120016206</c:v>
                </c:pt>
                <c:pt idx="4767">
                  <c:v>65.300207506319197</c:v>
                </c:pt>
                <c:pt idx="4768">
                  <c:v>65.313905892622202</c:v>
                </c:pt>
                <c:pt idx="4769">
                  <c:v>65.327604278925193</c:v>
                </c:pt>
                <c:pt idx="4770">
                  <c:v>65.341302665228199</c:v>
                </c:pt>
                <c:pt idx="4771">
                  <c:v>65.355001051531104</c:v>
                </c:pt>
                <c:pt idx="4772">
                  <c:v>65.368699437834096</c:v>
                </c:pt>
                <c:pt idx="4773">
                  <c:v>65.382397824137101</c:v>
                </c:pt>
                <c:pt idx="4774">
                  <c:v>65.396096210440106</c:v>
                </c:pt>
                <c:pt idx="4775">
                  <c:v>65.409794596743097</c:v>
                </c:pt>
                <c:pt idx="4776">
                  <c:v>65.423492983046103</c:v>
                </c:pt>
                <c:pt idx="4777">
                  <c:v>65.437191369349094</c:v>
                </c:pt>
                <c:pt idx="4778">
                  <c:v>65.450889755652</c:v>
                </c:pt>
                <c:pt idx="4779">
                  <c:v>65.464588141955005</c:v>
                </c:pt>
                <c:pt idx="4780">
                  <c:v>65.478286528257996</c:v>
                </c:pt>
                <c:pt idx="4781">
                  <c:v>65.491984914561002</c:v>
                </c:pt>
                <c:pt idx="4782">
                  <c:v>65.505683300864007</c:v>
                </c:pt>
                <c:pt idx="4783">
                  <c:v>65.519381687166998</c:v>
                </c:pt>
                <c:pt idx="4784">
                  <c:v>65.533080073469904</c:v>
                </c:pt>
                <c:pt idx="4785">
                  <c:v>65.546778459772895</c:v>
                </c:pt>
                <c:pt idx="4786">
                  <c:v>65.5604768460759</c:v>
                </c:pt>
                <c:pt idx="4787">
                  <c:v>65.574175232378906</c:v>
                </c:pt>
                <c:pt idx="4788">
                  <c:v>65.587873618681897</c:v>
                </c:pt>
                <c:pt idx="4789">
                  <c:v>65.601572004984803</c:v>
                </c:pt>
                <c:pt idx="4790">
                  <c:v>65.615270391287794</c:v>
                </c:pt>
                <c:pt idx="4791">
                  <c:v>65.628968777590799</c:v>
                </c:pt>
                <c:pt idx="4792">
                  <c:v>65.642667163893805</c:v>
                </c:pt>
                <c:pt idx="4793">
                  <c:v>65.656365550196796</c:v>
                </c:pt>
                <c:pt idx="4794">
                  <c:v>65.670063936499801</c:v>
                </c:pt>
                <c:pt idx="4795">
                  <c:v>65.683762322802707</c:v>
                </c:pt>
                <c:pt idx="4796">
                  <c:v>65.697460709105698</c:v>
                </c:pt>
                <c:pt idx="4797">
                  <c:v>65.711159095408703</c:v>
                </c:pt>
                <c:pt idx="4798">
                  <c:v>65.724857481711695</c:v>
                </c:pt>
                <c:pt idx="4799">
                  <c:v>65.7385558680147</c:v>
                </c:pt>
                <c:pt idx="4800">
                  <c:v>65.752254254317705</c:v>
                </c:pt>
                <c:pt idx="4801">
                  <c:v>65.765952640620597</c:v>
                </c:pt>
                <c:pt idx="4802">
                  <c:v>65.779651026923602</c:v>
                </c:pt>
                <c:pt idx="4803">
                  <c:v>65.793349413226593</c:v>
                </c:pt>
                <c:pt idx="4804">
                  <c:v>65.807047799529599</c:v>
                </c:pt>
                <c:pt idx="4805">
                  <c:v>65.820746185832604</c:v>
                </c:pt>
                <c:pt idx="4806">
                  <c:v>65.834444572135595</c:v>
                </c:pt>
                <c:pt idx="4807">
                  <c:v>65.848142958438501</c:v>
                </c:pt>
                <c:pt idx="4808">
                  <c:v>65.861841344741507</c:v>
                </c:pt>
                <c:pt idx="4809">
                  <c:v>65.875539731044498</c:v>
                </c:pt>
                <c:pt idx="4810">
                  <c:v>65.889238117347503</c:v>
                </c:pt>
                <c:pt idx="4811">
                  <c:v>65.902936503650494</c:v>
                </c:pt>
                <c:pt idx="4812">
                  <c:v>65.9166348899534</c:v>
                </c:pt>
                <c:pt idx="4813">
                  <c:v>65.930333276256405</c:v>
                </c:pt>
                <c:pt idx="4814">
                  <c:v>65.944031662559397</c:v>
                </c:pt>
                <c:pt idx="4815">
                  <c:v>65.957730048862402</c:v>
                </c:pt>
                <c:pt idx="4816">
                  <c:v>65.971428435165393</c:v>
                </c:pt>
                <c:pt idx="4817">
                  <c:v>65.985126821468398</c:v>
                </c:pt>
                <c:pt idx="4818">
                  <c:v>65.998825207771304</c:v>
                </c:pt>
                <c:pt idx="4819">
                  <c:v>66.012523594074295</c:v>
                </c:pt>
                <c:pt idx="4820">
                  <c:v>66.026221980377301</c:v>
                </c:pt>
                <c:pt idx="4821">
                  <c:v>66.039920366680306</c:v>
                </c:pt>
                <c:pt idx="4822">
                  <c:v>66.053618752983297</c:v>
                </c:pt>
                <c:pt idx="4823">
                  <c:v>66.067317139286303</c:v>
                </c:pt>
                <c:pt idx="4824">
                  <c:v>66.081015525589294</c:v>
                </c:pt>
                <c:pt idx="4825">
                  <c:v>66.0947139118922</c:v>
                </c:pt>
                <c:pt idx="4826">
                  <c:v>66.108412298195205</c:v>
                </c:pt>
                <c:pt idx="4827">
                  <c:v>66.122110684498196</c:v>
                </c:pt>
                <c:pt idx="4828">
                  <c:v>66.135809070801201</c:v>
                </c:pt>
                <c:pt idx="4829">
                  <c:v>66.149507457104207</c:v>
                </c:pt>
                <c:pt idx="4830">
                  <c:v>66.163205843407098</c:v>
                </c:pt>
                <c:pt idx="4831">
                  <c:v>66.176904229710104</c:v>
                </c:pt>
                <c:pt idx="4832">
                  <c:v>66.190602616013095</c:v>
                </c:pt>
                <c:pt idx="4833">
                  <c:v>66.2043010023161</c:v>
                </c:pt>
                <c:pt idx="4834">
                  <c:v>66.217999388619106</c:v>
                </c:pt>
                <c:pt idx="4835">
                  <c:v>66.231697774922097</c:v>
                </c:pt>
                <c:pt idx="4836">
                  <c:v>66.245396161225003</c:v>
                </c:pt>
                <c:pt idx="4837">
                  <c:v>66.259094547527994</c:v>
                </c:pt>
                <c:pt idx="4838">
                  <c:v>66.272792933830999</c:v>
                </c:pt>
                <c:pt idx="4839">
                  <c:v>66.286491320134004</c:v>
                </c:pt>
                <c:pt idx="4840">
                  <c:v>66.300189706436996</c:v>
                </c:pt>
                <c:pt idx="4841">
                  <c:v>66.313888092740001</c:v>
                </c:pt>
                <c:pt idx="4842">
                  <c:v>66.327586479042907</c:v>
                </c:pt>
                <c:pt idx="4843">
                  <c:v>66.341284865345898</c:v>
                </c:pt>
                <c:pt idx="4844">
                  <c:v>66.354983251648903</c:v>
                </c:pt>
                <c:pt idx="4845">
                  <c:v>66.368681637951894</c:v>
                </c:pt>
                <c:pt idx="4846">
                  <c:v>66.3823800242549</c:v>
                </c:pt>
                <c:pt idx="4847">
                  <c:v>66.396078410557806</c:v>
                </c:pt>
                <c:pt idx="4848">
                  <c:v>66.409776796860797</c:v>
                </c:pt>
                <c:pt idx="4849">
                  <c:v>66.423475183163802</c:v>
                </c:pt>
                <c:pt idx="4850">
                  <c:v>66.437173569466793</c:v>
                </c:pt>
                <c:pt idx="4851">
                  <c:v>66.450871955769799</c:v>
                </c:pt>
                <c:pt idx="4852">
                  <c:v>66.464570342072804</c:v>
                </c:pt>
                <c:pt idx="4853">
                  <c:v>66.478268728375696</c:v>
                </c:pt>
                <c:pt idx="4854">
                  <c:v>66.491967114678701</c:v>
                </c:pt>
                <c:pt idx="4855">
                  <c:v>66.505665500981706</c:v>
                </c:pt>
                <c:pt idx="4856">
                  <c:v>66.519363887284698</c:v>
                </c:pt>
                <c:pt idx="4857">
                  <c:v>66.533062273587703</c:v>
                </c:pt>
                <c:pt idx="4858">
                  <c:v>66.546760659890694</c:v>
                </c:pt>
                <c:pt idx="4859">
                  <c:v>66.5604590461936</c:v>
                </c:pt>
                <c:pt idx="4860">
                  <c:v>66.574157432496605</c:v>
                </c:pt>
                <c:pt idx="4861">
                  <c:v>66.587855818799596</c:v>
                </c:pt>
                <c:pt idx="4862">
                  <c:v>66.601554205102602</c:v>
                </c:pt>
                <c:pt idx="4863">
                  <c:v>66.615252591405607</c:v>
                </c:pt>
                <c:pt idx="4864">
                  <c:v>66.628950977708598</c:v>
                </c:pt>
                <c:pt idx="4865">
                  <c:v>66.642649364011504</c:v>
                </c:pt>
                <c:pt idx="4866">
                  <c:v>66.656347750314495</c:v>
                </c:pt>
                <c:pt idx="4867">
                  <c:v>66.670046136617501</c:v>
                </c:pt>
                <c:pt idx="4868">
                  <c:v>66.683744522920506</c:v>
                </c:pt>
                <c:pt idx="4869">
                  <c:v>66.697442909223497</c:v>
                </c:pt>
                <c:pt idx="4870">
                  <c:v>66.711141295526403</c:v>
                </c:pt>
                <c:pt idx="4871">
                  <c:v>66.724839681829394</c:v>
                </c:pt>
                <c:pt idx="4872">
                  <c:v>66.738538068132399</c:v>
                </c:pt>
                <c:pt idx="4873">
                  <c:v>66.752236454435405</c:v>
                </c:pt>
                <c:pt idx="4874">
                  <c:v>66.765934840738396</c:v>
                </c:pt>
                <c:pt idx="4875">
                  <c:v>66.779633227041401</c:v>
                </c:pt>
                <c:pt idx="4876">
                  <c:v>66.793331613344407</c:v>
                </c:pt>
                <c:pt idx="4877">
                  <c:v>66.807029999647298</c:v>
                </c:pt>
                <c:pt idx="4878">
                  <c:v>66.820728385950304</c:v>
                </c:pt>
                <c:pt idx="4879">
                  <c:v>66.834426772253295</c:v>
                </c:pt>
                <c:pt idx="4880">
                  <c:v>66.8481251585563</c:v>
                </c:pt>
                <c:pt idx="4881">
                  <c:v>66.861823544859305</c:v>
                </c:pt>
                <c:pt idx="4882">
                  <c:v>66.875521931162297</c:v>
                </c:pt>
                <c:pt idx="4883">
                  <c:v>66.889220317465202</c:v>
                </c:pt>
                <c:pt idx="4884">
                  <c:v>66.902918703768194</c:v>
                </c:pt>
                <c:pt idx="4885">
                  <c:v>66.916617090071199</c:v>
                </c:pt>
                <c:pt idx="4886">
                  <c:v>66.930315476374204</c:v>
                </c:pt>
                <c:pt idx="4887">
                  <c:v>66.944013862677195</c:v>
                </c:pt>
                <c:pt idx="4888">
                  <c:v>66.957712248980101</c:v>
                </c:pt>
                <c:pt idx="4889">
                  <c:v>66.971410635283107</c:v>
                </c:pt>
                <c:pt idx="4890">
                  <c:v>66.985109021586098</c:v>
                </c:pt>
                <c:pt idx="4891">
                  <c:v>66.998807407889103</c:v>
                </c:pt>
                <c:pt idx="4892">
                  <c:v>67.012505794192094</c:v>
                </c:pt>
                <c:pt idx="4893">
                  <c:v>67.0262041804951</c:v>
                </c:pt>
                <c:pt idx="4894">
                  <c:v>67.039902566798006</c:v>
                </c:pt>
                <c:pt idx="4895">
                  <c:v>67.053600953100997</c:v>
                </c:pt>
                <c:pt idx="4896">
                  <c:v>67.067299339404002</c:v>
                </c:pt>
                <c:pt idx="4897">
                  <c:v>67.080997725706993</c:v>
                </c:pt>
                <c:pt idx="4898">
                  <c:v>67.094696112009999</c:v>
                </c:pt>
                <c:pt idx="4899">
                  <c:v>67.108394498313004</c:v>
                </c:pt>
                <c:pt idx="4900">
                  <c:v>67.122092884615896</c:v>
                </c:pt>
                <c:pt idx="4901">
                  <c:v>67.135791270918901</c:v>
                </c:pt>
                <c:pt idx="4902">
                  <c:v>67.149489657221906</c:v>
                </c:pt>
                <c:pt idx="4903">
                  <c:v>67.163188043524897</c:v>
                </c:pt>
                <c:pt idx="4904">
                  <c:v>67.176886429827903</c:v>
                </c:pt>
                <c:pt idx="4905">
                  <c:v>67.190584816130894</c:v>
                </c:pt>
                <c:pt idx="4906">
                  <c:v>67.2042832024338</c:v>
                </c:pt>
                <c:pt idx="4907">
                  <c:v>67.217981588736805</c:v>
                </c:pt>
                <c:pt idx="4908">
                  <c:v>67.231679975039796</c:v>
                </c:pt>
                <c:pt idx="4909">
                  <c:v>67.245378361342802</c:v>
                </c:pt>
                <c:pt idx="4910">
                  <c:v>67.259076747645807</c:v>
                </c:pt>
                <c:pt idx="4911">
                  <c:v>67.272775133948699</c:v>
                </c:pt>
                <c:pt idx="4912">
                  <c:v>67.286473520251704</c:v>
                </c:pt>
                <c:pt idx="4913">
                  <c:v>67.300171906554695</c:v>
                </c:pt>
                <c:pt idx="4914">
                  <c:v>67.3138702928577</c:v>
                </c:pt>
                <c:pt idx="4915">
                  <c:v>67.327568679160706</c:v>
                </c:pt>
                <c:pt idx="4916">
                  <c:v>67.341267065463697</c:v>
                </c:pt>
                <c:pt idx="4917">
                  <c:v>67.354965451766702</c:v>
                </c:pt>
                <c:pt idx="4918">
                  <c:v>67.368663838069594</c:v>
                </c:pt>
                <c:pt idx="4919">
                  <c:v>67.382362224372599</c:v>
                </c:pt>
                <c:pt idx="4920">
                  <c:v>67.396060610675605</c:v>
                </c:pt>
                <c:pt idx="4921">
                  <c:v>67.409758996978596</c:v>
                </c:pt>
                <c:pt idx="4922">
                  <c:v>67.423457383281601</c:v>
                </c:pt>
                <c:pt idx="4923">
                  <c:v>67.437155769584606</c:v>
                </c:pt>
                <c:pt idx="4924">
                  <c:v>67.450854155887498</c:v>
                </c:pt>
                <c:pt idx="4925">
                  <c:v>67.464552542190503</c:v>
                </c:pt>
                <c:pt idx="4926">
                  <c:v>67.478250928493495</c:v>
                </c:pt>
                <c:pt idx="4927">
                  <c:v>67.4919493147965</c:v>
                </c:pt>
                <c:pt idx="4928">
                  <c:v>67.505647701099505</c:v>
                </c:pt>
                <c:pt idx="4929">
                  <c:v>67.519346087402397</c:v>
                </c:pt>
                <c:pt idx="4930">
                  <c:v>67.533044473705402</c:v>
                </c:pt>
                <c:pt idx="4931">
                  <c:v>67.546742860008393</c:v>
                </c:pt>
                <c:pt idx="4932">
                  <c:v>67.560441246311399</c:v>
                </c:pt>
                <c:pt idx="4933">
                  <c:v>67.574139632614404</c:v>
                </c:pt>
                <c:pt idx="4934">
                  <c:v>67.587838018917395</c:v>
                </c:pt>
                <c:pt idx="4935">
                  <c:v>67.601536405220301</c:v>
                </c:pt>
                <c:pt idx="4936">
                  <c:v>67.615234791523307</c:v>
                </c:pt>
                <c:pt idx="4937">
                  <c:v>67.628933177826298</c:v>
                </c:pt>
                <c:pt idx="4938">
                  <c:v>67.642631564129303</c:v>
                </c:pt>
                <c:pt idx="4939">
                  <c:v>67.656329950432294</c:v>
                </c:pt>
                <c:pt idx="4940">
                  <c:v>67.670028336735299</c:v>
                </c:pt>
                <c:pt idx="4941">
                  <c:v>67.683726723038205</c:v>
                </c:pt>
                <c:pt idx="4942">
                  <c:v>67.697425109341197</c:v>
                </c:pt>
                <c:pt idx="4943">
                  <c:v>67.711123495644202</c:v>
                </c:pt>
                <c:pt idx="4944">
                  <c:v>67.724821881947193</c:v>
                </c:pt>
                <c:pt idx="4945">
                  <c:v>67.738520268250198</c:v>
                </c:pt>
                <c:pt idx="4946">
                  <c:v>67.752218654553104</c:v>
                </c:pt>
                <c:pt idx="4947">
                  <c:v>67.765917040856095</c:v>
                </c:pt>
                <c:pt idx="4948">
                  <c:v>67.779615427159101</c:v>
                </c:pt>
                <c:pt idx="4949">
                  <c:v>67.793313813462106</c:v>
                </c:pt>
                <c:pt idx="4950">
                  <c:v>67.807012199765097</c:v>
                </c:pt>
                <c:pt idx="4951">
                  <c:v>67.820710586068103</c:v>
                </c:pt>
                <c:pt idx="4952">
                  <c:v>67.834408972370994</c:v>
                </c:pt>
                <c:pt idx="4953">
                  <c:v>67.848107358674</c:v>
                </c:pt>
                <c:pt idx="4954">
                  <c:v>67.861805744977005</c:v>
                </c:pt>
                <c:pt idx="4955">
                  <c:v>67.875504131279996</c:v>
                </c:pt>
                <c:pt idx="4956">
                  <c:v>67.889202517583001</c:v>
                </c:pt>
                <c:pt idx="4957">
                  <c:v>67.902900903886007</c:v>
                </c:pt>
                <c:pt idx="4958">
                  <c:v>67.916599290188998</c:v>
                </c:pt>
                <c:pt idx="4959">
                  <c:v>67.930297676491904</c:v>
                </c:pt>
                <c:pt idx="4960">
                  <c:v>67.943996062794895</c:v>
                </c:pt>
                <c:pt idx="4961">
                  <c:v>67.9576944490979</c:v>
                </c:pt>
                <c:pt idx="4962">
                  <c:v>67.971392835400906</c:v>
                </c:pt>
                <c:pt idx="4963">
                  <c:v>67.985091221703897</c:v>
                </c:pt>
                <c:pt idx="4964">
                  <c:v>67.998789608006803</c:v>
                </c:pt>
                <c:pt idx="4965">
                  <c:v>68.012487994309794</c:v>
                </c:pt>
                <c:pt idx="4966">
                  <c:v>68.026186380612799</c:v>
                </c:pt>
                <c:pt idx="4967">
                  <c:v>68.039884766915804</c:v>
                </c:pt>
                <c:pt idx="4968">
                  <c:v>68.053583153218796</c:v>
                </c:pt>
                <c:pt idx="4969">
                  <c:v>68.067281539521801</c:v>
                </c:pt>
                <c:pt idx="4970">
                  <c:v>68.080979925824707</c:v>
                </c:pt>
                <c:pt idx="4971">
                  <c:v>68.094678312127698</c:v>
                </c:pt>
                <c:pt idx="4972">
                  <c:v>68.108376698430703</c:v>
                </c:pt>
                <c:pt idx="4973">
                  <c:v>68.122075084733694</c:v>
                </c:pt>
                <c:pt idx="4974">
                  <c:v>68.1357734710367</c:v>
                </c:pt>
                <c:pt idx="4975">
                  <c:v>68.149471857339705</c:v>
                </c:pt>
                <c:pt idx="4976">
                  <c:v>68.163170243642597</c:v>
                </c:pt>
                <c:pt idx="4977">
                  <c:v>68.176868629945602</c:v>
                </c:pt>
                <c:pt idx="4978">
                  <c:v>68.190567016248593</c:v>
                </c:pt>
                <c:pt idx="4979">
                  <c:v>68.204265402551599</c:v>
                </c:pt>
                <c:pt idx="4980">
                  <c:v>68.217963788854604</c:v>
                </c:pt>
                <c:pt idx="4981">
                  <c:v>68.231662175157595</c:v>
                </c:pt>
                <c:pt idx="4982">
                  <c:v>68.245360561460501</c:v>
                </c:pt>
                <c:pt idx="4983">
                  <c:v>68.259058947763506</c:v>
                </c:pt>
                <c:pt idx="4984">
                  <c:v>68.272757334066497</c:v>
                </c:pt>
                <c:pt idx="4985">
                  <c:v>68.286455720369503</c:v>
                </c:pt>
                <c:pt idx="4986">
                  <c:v>68.300154106672494</c:v>
                </c:pt>
                <c:pt idx="4987">
                  <c:v>68.3138524929754</c:v>
                </c:pt>
                <c:pt idx="4988">
                  <c:v>68.327550879278405</c:v>
                </c:pt>
                <c:pt idx="4989">
                  <c:v>68.341249265581396</c:v>
                </c:pt>
                <c:pt idx="4990">
                  <c:v>68.354947651884402</c:v>
                </c:pt>
                <c:pt idx="4991">
                  <c:v>68.368646038187407</c:v>
                </c:pt>
                <c:pt idx="4992">
                  <c:v>68.382344424490398</c:v>
                </c:pt>
                <c:pt idx="4993">
                  <c:v>68.396042810793304</c:v>
                </c:pt>
                <c:pt idx="4994">
                  <c:v>68.409741197096295</c:v>
                </c:pt>
                <c:pt idx="4995">
                  <c:v>68.423439583399301</c:v>
                </c:pt>
                <c:pt idx="4996">
                  <c:v>68.437137969702306</c:v>
                </c:pt>
                <c:pt idx="4997">
                  <c:v>68.450836356005297</c:v>
                </c:pt>
                <c:pt idx="4998">
                  <c:v>68.464534742308302</c:v>
                </c:pt>
                <c:pt idx="4999">
                  <c:v>68.478233128611294</c:v>
                </c:pt>
                <c:pt idx="5000">
                  <c:v>68.491931514914199</c:v>
                </c:pt>
                <c:pt idx="5001">
                  <c:v>68.505629901217205</c:v>
                </c:pt>
                <c:pt idx="5002">
                  <c:v>68.519328287520196</c:v>
                </c:pt>
                <c:pt idx="5003">
                  <c:v>68.533026673823201</c:v>
                </c:pt>
                <c:pt idx="5004">
                  <c:v>68.546725060126207</c:v>
                </c:pt>
                <c:pt idx="5005">
                  <c:v>68.560423446429098</c:v>
                </c:pt>
                <c:pt idx="5006">
                  <c:v>68.574121832732104</c:v>
                </c:pt>
                <c:pt idx="5007">
                  <c:v>68.587820219035095</c:v>
                </c:pt>
                <c:pt idx="5008">
                  <c:v>68.6015186053381</c:v>
                </c:pt>
                <c:pt idx="5009">
                  <c:v>68.615216991641105</c:v>
                </c:pt>
                <c:pt idx="5010">
                  <c:v>68.628915377944097</c:v>
                </c:pt>
                <c:pt idx="5011">
                  <c:v>68.642613764247002</c:v>
                </c:pt>
                <c:pt idx="5012">
                  <c:v>68.656312150549994</c:v>
                </c:pt>
                <c:pt idx="5013">
                  <c:v>68.670010536852999</c:v>
                </c:pt>
                <c:pt idx="5014">
                  <c:v>68.683708923156004</c:v>
                </c:pt>
                <c:pt idx="5015">
                  <c:v>68.697407309458995</c:v>
                </c:pt>
                <c:pt idx="5016">
                  <c:v>68.711105695762001</c:v>
                </c:pt>
                <c:pt idx="5017">
                  <c:v>68.724804082064907</c:v>
                </c:pt>
                <c:pt idx="5018">
                  <c:v>68.738502468367898</c:v>
                </c:pt>
                <c:pt idx="5019">
                  <c:v>68.752200854670903</c:v>
                </c:pt>
                <c:pt idx="5020">
                  <c:v>68.765899240973894</c:v>
                </c:pt>
                <c:pt idx="5021">
                  <c:v>68.7795976272769</c:v>
                </c:pt>
                <c:pt idx="5022">
                  <c:v>68.793296013579806</c:v>
                </c:pt>
                <c:pt idx="5023">
                  <c:v>68.806994399882797</c:v>
                </c:pt>
                <c:pt idx="5024">
                  <c:v>68.820692786185802</c:v>
                </c:pt>
                <c:pt idx="5025">
                  <c:v>68.834391172488793</c:v>
                </c:pt>
                <c:pt idx="5026">
                  <c:v>68.848089558791798</c:v>
                </c:pt>
                <c:pt idx="5027">
                  <c:v>68.861787945094804</c:v>
                </c:pt>
                <c:pt idx="5028">
                  <c:v>68.875486331397695</c:v>
                </c:pt>
                <c:pt idx="5029">
                  <c:v>68.889184717700701</c:v>
                </c:pt>
                <c:pt idx="5030">
                  <c:v>68.902883104003706</c:v>
                </c:pt>
                <c:pt idx="5031">
                  <c:v>68.916581490306697</c:v>
                </c:pt>
                <c:pt idx="5032">
                  <c:v>68.930279876609703</c:v>
                </c:pt>
                <c:pt idx="5033">
                  <c:v>68.943978262912694</c:v>
                </c:pt>
                <c:pt idx="5034">
                  <c:v>68.9576766492156</c:v>
                </c:pt>
                <c:pt idx="5035">
                  <c:v>68.971375035518605</c:v>
                </c:pt>
                <c:pt idx="5036">
                  <c:v>68.985073421821596</c:v>
                </c:pt>
                <c:pt idx="5037">
                  <c:v>68.998771808124602</c:v>
                </c:pt>
                <c:pt idx="5038">
                  <c:v>69.012470194427607</c:v>
                </c:pt>
                <c:pt idx="5039">
                  <c:v>69.026168580730598</c:v>
                </c:pt>
                <c:pt idx="5040">
                  <c:v>69.039866967033504</c:v>
                </c:pt>
                <c:pt idx="5041">
                  <c:v>69.053565353336495</c:v>
                </c:pt>
                <c:pt idx="5042">
                  <c:v>69.0672637396395</c:v>
                </c:pt>
                <c:pt idx="5043">
                  <c:v>69.080962125942506</c:v>
                </c:pt>
                <c:pt idx="5044">
                  <c:v>69.094660512245497</c:v>
                </c:pt>
                <c:pt idx="5045">
                  <c:v>69.108358898548502</c:v>
                </c:pt>
                <c:pt idx="5046">
                  <c:v>69.122057284851394</c:v>
                </c:pt>
                <c:pt idx="5047">
                  <c:v>69.135755671154399</c:v>
                </c:pt>
                <c:pt idx="5048">
                  <c:v>69.149454057457405</c:v>
                </c:pt>
                <c:pt idx="5049">
                  <c:v>69.163152443760396</c:v>
                </c:pt>
                <c:pt idx="5050">
                  <c:v>69.176850830063401</c:v>
                </c:pt>
                <c:pt idx="5051">
                  <c:v>69.190549216366406</c:v>
                </c:pt>
                <c:pt idx="5052">
                  <c:v>69.204247602669298</c:v>
                </c:pt>
                <c:pt idx="5053">
                  <c:v>69.217945988972303</c:v>
                </c:pt>
                <c:pt idx="5054">
                  <c:v>69.231644375275295</c:v>
                </c:pt>
                <c:pt idx="5055">
                  <c:v>69.2453427615783</c:v>
                </c:pt>
                <c:pt idx="5056">
                  <c:v>69.259041147881305</c:v>
                </c:pt>
                <c:pt idx="5057">
                  <c:v>69.272739534184296</c:v>
                </c:pt>
                <c:pt idx="5058">
                  <c:v>69.286437920487202</c:v>
                </c:pt>
                <c:pt idx="5059">
                  <c:v>69.300136306790193</c:v>
                </c:pt>
                <c:pt idx="5060">
                  <c:v>69.313834693093199</c:v>
                </c:pt>
                <c:pt idx="5061">
                  <c:v>69.327533079396204</c:v>
                </c:pt>
                <c:pt idx="5062">
                  <c:v>69.341231465699195</c:v>
                </c:pt>
                <c:pt idx="5063">
                  <c:v>69.354929852002101</c:v>
                </c:pt>
                <c:pt idx="5064">
                  <c:v>69.368628238305106</c:v>
                </c:pt>
                <c:pt idx="5065">
                  <c:v>69.382326624608098</c:v>
                </c:pt>
                <c:pt idx="5066">
                  <c:v>69.396025010911103</c:v>
                </c:pt>
                <c:pt idx="5067">
                  <c:v>69.409723397214094</c:v>
                </c:pt>
                <c:pt idx="5068">
                  <c:v>69.423421783517099</c:v>
                </c:pt>
                <c:pt idx="5069">
                  <c:v>69.437120169820005</c:v>
                </c:pt>
                <c:pt idx="5070">
                  <c:v>69.450818556122996</c:v>
                </c:pt>
                <c:pt idx="5071">
                  <c:v>69.464516942426002</c:v>
                </c:pt>
                <c:pt idx="5072">
                  <c:v>69.478215328728993</c:v>
                </c:pt>
                <c:pt idx="5073">
                  <c:v>69.491913715031998</c:v>
                </c:pt>
                <c:pt idx="5074">
                  <c:v>69.505612101335004</c:v>
                </c:pt>
                <c:pt idx="5075">
                  <c:v>69.519310487637895</c:v>
                </c:pt>
                <c:pt idx="5076">
                  <c:v>69.533008873940901</c:v>
                </c:pt>
                <c:pt idx="5077">
                  <c:v>69.546707260243906</c:v>
                </c:pt>
                <c:pt idx="5078">
                  <c:v>69.560405646546897</c:v>
                </c:pt>
                <c:pt idx="5079">
                  <c:v>69.574104032849903</c:v>
                </c:pt>
                <c:pt idx="5080">
                  <c:v>69.587802419152894</c:v>
                </c:pt>
                <c:pt idx="5081">
                  <c:v>69.6015008054558</c:v>
                </c:pt>
                <c:pt idx="5082">
                  <c:v>69.615199191758805</c:v>
                </c:pt>
                <c:pt idx="5083">
                  <c:v>69.628897578061796</c:v>
                </c:pt>
                <c:pt idx="5084">
                  <c:v>69.642595964364801</c:v>
                </c:pt>
                <c:pt idx="5085">
                  <c:v>69.656294350667807</c:v>
                </c:pt>
                <c:pt idx="5086">
                  <c:v>69.669992736970798</c:v>
                </c:pt>
                <c:pt idx="5087">
                  <c:v>69.683691123273704</c:v>
                </c:pt>
                <c:pt idx="5088">
                  <c:v>69.697389509576695</c:v>
                </c:pt>
                <c:pt idx="5089">
                  <c:v>69.7110878958797</c:v>
                </c:pt>
                <c:pt idx="5090">
                  <c:v>69.724786282182706</c:v>
                </c:pt>
                <c:pt idx="5091">
                  <c:v>69.738484668485697</c:v>
                </c:pt>
                <c:pt idx="5092">
                  <c:v>69.752183054788603</c:v>
                </c:pt>
                <c:pt idx="5093">
                  <c:v>69.765881441091594</c:v>
                </c:pt>
                <c:pt idx="5094">
                  <c:v>69.779579827394599</c:v>
                </c:pt>
                <c:pt idx="5095">
                  <c:v>69.793278213697604</c:v>
                </c:pt>
                <c:pt idx="5096">
                  <c:v>69.806976600000596</c:v>
                </c:pt>
                <c:pt idx="5097">
                  <c:v>69.820674986303601</c:v>
                </c:pt>
                <c:pt idx="5098">
                  <c:v>69.834373372606507</c:v>
                </c:pt>
                <c:pt idx="5099">
                  <c:v>69.848071758909498</c:v>
                </c:pt>
                <c:pt idx="5100">
                  <c:v>69.861770145212503</c:v>
                </c:pt>
                <c:pt idx="5101">
                  <c:v>69.875468531515494</c:v>
                </c:pt>
                <c:pt idx="5102">
                  <c:v>69.8891669178185</c:v>
                </c:pt>
                <c:pt idx="5103">
                  <c:v>69.902865304121505</c:v>
                </c:pt>
                <c:pt idx="5104">
                  <c:v>69.916563690424397</c:v>
                </c:pt>
                <c:pt idx="5105">
                  <c:v>69.930262076727402</c:v>
                </c:pt>
                <c:pt idx="5106">
                  <c:v>69.943960463030393</c:v>
                </c:pt>
                <c:pt idx="5107">
                  <c:v>69.957658849333399</c:v>
                </c:pt>
                <c:pt idx="5108">
                  <c:v>69.971357235636404</c:v>
                </c:pt>
                <c:pt idx="5109">
                  <c:v>69.985055621939395</c:v>
                </c:pt>
                <c:pt idx="5110">
                  <c:v>69.998754008242301</c:v>
                </c:pt>
                <c:pt idx="5111">
                  <c:v>70.012452394545306</c:v>
                </c:pt>
                <c:pt idx="5112">
                  <c:v>70.026150780848297</c:v>
                </c:pt>
                <c:pt idx="5113">
                  <c:v>70.039849167151303</c:v>
                </c:pt>
                <c:pt idx="5114">
                  <c:v>70.053547553454294</c:v>
                </c:pt>
                <c:pt idx="5115">
                  <c:v>70.067245939757299</c:v>
                </c:pt>
                <c:pt idx="5116">
                  <c:v>70.080944326060205</c:v>
                </c:pt>
                <c:pt idx="5117">
                  <c:v>70.094642712363196</c:v>
                </c:pt>
                <c:pt idx="5118">
                  <c:v>70.108341098666202</c:v>
                </c:pt>
                <c:pt idx="5119">
                  <c:v>70.122039484969207</c:v>
                </c:pt>
                <c:pt idx="5120">
                  <c:v>70.135737871272198</c:v>
                </c:pt>
                <c:pt idx="5121">
                  <c:v>70.149436257575104</c:v>
                </c:pt>
                <c:pt idx="5122">
                  <c:v>70.163134643878095</c:v>
                </c:pt>
                <c:pt idx="5123">
                  <c:v>70.176833030181101</c:v>
                </c:pt>
                <c:pt idx="5124">
                  <c:v>70.190531416484106</c:v>
                </c:pt>
                <c:pt idx="5125">
                  <c:v>70.204229802787097</c:v>
                </c:pt>
                <c:pt idx="5126">
                  <c:v>70.217928189090102</c:v>
                </c:pt>
                <c:pt idx="5127">
                  <c:v>70.231626575393094</c:v>
                </c:pt>
                <c:pt idx="5128">
                  <c:v>70.245324961695999</c:v>
                </c:pt>
                <c:pt idx="5129">
                  <c:v>70.259023347999005</c:v>
                </c:pt>
                <c:pt idx="5130">
                  <c:v>70.272721734301996</c:v>
                </c:pt>
                <c:pt idx="5131">
                  <c:v>70.286420120605001</c:v>
                </c:pt>
                <c:pt idx="5132">
                  <c:v>70.300118506908007</c:v>
                </c:pt>
                <c:pt idx="5133">
                  <c:v>70.313816893210998</c:v>
                </c:pt>
                <c:pt idx="5134">
                  <c:v>70.327515279513904</c:v>
                </c:pt>
                <c:pt idx="5135">
                  <c:v>70.341213665816895</c:v>
                </c:pt>
                <c:pt idx="5136">
                  <c:v>70.3549120521199</c:v>
                </c:pt>
                <c:pt idx="5137">
                  <c:v>70.368610438422905</c:v>
                </c:pt>
                <c:pt idx="5138">
                  <c:v>70.382308824725897</c:v>
                </c:pt>
                <c:pt idx="5139">
                  <c:v>70.396007211028802</c:v>
                </c:pt>
                <c:pt idx="5140">
                  <c:v>70.409705597331794</c:v>
                </c:pt>
                <c:pt idx="5141">
                  <c:v>70.423403983634799</c:v>
                </c:pt>
                <c:pt idx="5142">
                  <c:v>70.437102369937804</c:v>
                </c:pt>
                <c:pt idx="5143">
                  <c:v>70.450800756240795</c:v>
                </c:pt>
                <c:pt idx="5144">
                  <c:v>70.464499142543801</c:v>
                </c:pt>
                <c:pt idx="5145">
                  <c:v>70.478197528846707</c:v>
                </c:pt>
                <c:pt idx="5146">
                  <c:v>70.491895915149698</c:v>
                </c:pt>
                <c:pt idx="5147">
                  <c:v>70.505594301452703</c:v>
                </c:pt>
                <c:pt idx="5148">
                  <c:v>70.519292687755694</c:v>
                </c:pt>
                <c:pt idx="5149">
                  <c:v>70.5329910740587</c:v>
                </c:pt>
                <c:pt idx="5150">
                  <c:v>70.546689460361605</c:v>
                </c:pt>
                <c:pt idx="5151">
                  <c:v>70.560387846664597</c:v>
                </c:pt>
                <c:pt idx="5152">
                  <c:v>70.574086232967602</c:v>
                </c:pt>
                <c:pt idx="5153">
                  <c:v>70.587784619270593</c:v>
                </c:pt>
                <c:pt idx="5154">
                  <c:v>70.601483005573598</c:v>
                </c:pt>
                <c:pt idx="5155">
                  <c:v>70.615181391876604</c:v>
                </c:pt>
                <c:pt idx="5156">
                  <c:v>70.628879778179595</c:v>
                </c:pt>
                <c:pt idx="5157">
                  <c:v>70.642578164482501</c:v>
                </c:pt>
                <c:pt idx="5158">
                  <c:v>70.656276550785506</c:v>
                </c:pt>
                <c:pt idx="5159">
                  <c:v>70.669974937088497</c:v>
                </c:pt>
                <c:pt idx="5160">
                  <c:v>70.683673323391503</c:v>
                </c:pt>
                <c:pt idx="5161">
                  <c:v>70.697371709694494</c:v>
                </c:pt>
                <c:pt idx="5162">
                  <c:v>70.7110700959974</c:v>
                </c:pt>
                <c:pt idx="5163">
                  <c:v>70.724768482300405</c:v>
                </c:pt>
                <c:pt idx="5164">
                  <c:v>70.738466868603396</c:v>
                </c:pt>
                <c:pt idx="5165">
                  <c:v>70.752165254906402</c:v>
                </c:pt>
                <c:pt idx="5166">
                  <c:v>70.765863641209407</c:v>
                </c:pt>
                <c:pt idx="5167">
                  <c:v>70.779562027512398</c:v>
                </c:pt>
                <c:pt idx="5168">
                  <c:v>70.793260413815304</c:v>
                </c:pt>
                <c:pt idx="5169">
                  <c:v>70.806958800118295</c:v>
                </c:pt>
                <c:pt idx="5170">
                  <c:v>70.8206571864213</c:v>
                </c:pt>
                <c:pt idx="5171">
                  <c:v>70.834355572724306</c:v>
                </c:pt>
                <c:pt idx="5172">
                  <c:v>70.848053959027297</c:v>
                </c:pt>
                <c:pt idx="5173">
                  <c:v>70.861752345330302</c:v>
                </c:pt>
                <c:pt idx="5174">
                  <c:v>70.875450731633194</c:v>
                </c:pt>
                <c:pt idx="5175">
                  <c:v>70.889149117936199</c:v>
                </c:pt>
                <c:pt idx="5176">
                  <c:v>70.902847504239205</c:v>
                </c:pt>
                <c:pt idx="5177">
                  <c:v>70.916545890542196</c:v>
                </c:pt>
                <c:pt idx="5178">
                  <c:v>70.930244276845201</c:v>
                </c:pt>
                <c:pt idx="5179">
                  <c:v>70.943942663148206</c:v>
                </c:pt>
                <c:pt idx="5180">
                  <c:v>70.957641049451098</c:v>
                </c:pt>
                <c:pt idx="5181">
                  <c:v>70.971339435754103</c:v>
                </c:pt>
                <c:pt idx="5182">
                  <c:v>70.985037822057095</c:v>
                </c:pt>
                <c:pt idx="5183">
                  <c:v>70.9987362083601</c:v>
                </c:pt>
                <c:pt idx="5184">
                  <c:v>71.012434594663105</c:v>
                </c:pt>
                <c:pt idx="5185">
                  <c:v>71.026132980966096</c:v>
                </c:pt>
                <c:pt idx="5186">
                  <c:v>71.039831367269002</c:v>
                </c:pt>
                <c:pt idx="5187">
                  <c:v>71.053529753571993</c:v>
                </c:pt>
                <c:pt idx="5188">
                  <c:v>71.067228139874999</c:v>
                </c:pt>
                <c:pt idx="5189">
                  <c:v>71.080926526178004</c:v>
                </c:pt>
                <c:pt idx="5190">
                  <c:v>71.094624912480995</c:v>
                </c:pt>
                <c:pt idx="5191">
                  <c:v>71.108323298783901</c:v>
                </c:pt>
                <c:pt idx="5192">
                  <c:v>71.122021685086906</c:v>
                </c:pt>
                <c:pt idx="5193">
                  <c:v>71.135720071389898</c:v>
                </c:pt>
                <c:pt idx="5194">
                  <c:v>71.149418457692903</c:v>
                </c:pt>
                <c:pt idx="5195">
                  <c:v>71.163116843995894</c:v>
                </c:pt>
                <c:pt idx="5196">
                  <c:v>71.176815230298899</c:v>
                </c:pt>
                <c:pt idx="5197">
                  <c:v>71.190513616601805</c:v>
                </c:pt>
                <c:pt idx="5198">
                  <c:v>71.204212002904796</c:v>
                </c:pt>
                <c:pt idx="5199">
                  <c:v>71.217910389207802</c:v>
                </c:pt>
                <c:pt idx="5200">
                  <c:v>71.231608775510793</c:v>
                </c:pt>
                <c:pt idx="5201">
                  <c:v>71.245307161813798</c:v>
                </c:pt>
                <c:pt idx="5202">
                  <c:v>71.259005548116804</c:v>
                </c:pt>
                <c:pt idx="5203">
                  <c:v>71.272703934419695</c:v>
                </c:pt>
                <c:pt idx="5204">
                  <c:v>71.286402320722701</c:v>
                </c:pt>
                <c:pt idx="5205">
                  <c:v>71.300100707025706</c:v>
                </c:pt>
                <c:pt idx="5206">
                  <c:v>71.313799093328697</c:v>
                </c:pt>
                <c:pt idx="5207">
                  <c:v>71.327497479631703</c:v>
                </c:pt>
                <c:pt idx="5208">
                  <c:v>71.341195865934694</c:v>
                </c:pt>
                <c:pt idx="5209">
                  <c:v>71.3548942522376</c:v>
                </c:pt>
                <c:pt idx="5210">
                  <c:v>71.368592638540605</c:v>
                </c:pt>
                <c:pt idx="5211">
                  <c:v>71.382291024843596</c:v>
                </c:pt>
                <c:pt idx="5212">
                  <c:v>71.395989411146601</c:v>
                </c:pt>
                <c:pt idx="5213">
                  <c:v>71.409687797449607</c:v>
                </c:pt>
                <c:pt idx="5214">
                  <c:v>71.423386183752498</c:v>
                </c:pt>
                <c:pt idx="5215">
                  <c:v>71.437084570055504</c:v>
                </c:pt>
                <c:pt idx="5216">
                  <c:v>71.450782956358495</c:v>
                </c:pt>
                <c:pt idx="5217">
                  <c:v>71.4644813426615</c:v>
                </c:pt>
                <c:pt idx="5218">
                  <c:v>71.478179728964506</c:v>
                </c:pt>
                <c:pt idx="5219">
                  <c:v>71.491878115267497</c:v>
                </c:pt>
                <c:pt idx="5220">
                  <c:v>71.505576501570502</c:v>
                </c:pt>
                <c:pt idx="5221">
                  <c:v>71.519274887873394</c:v>
                </c:pt>
                <c:pt idx="5222">
                  <c:v>71.532973274176399</c:v>
                </c:pt>
                <c:pt idx="5223">
                  <c:v>71.546671660479404</c:v>
                </c:pt>
                <c:pt idx="5224">
                  <c:v>71.560370046782396</c:v>
                </c:pt>
                <c:pt idx="5225">
                  <c:v>71.574068433085401</c:v>
                </c:pt>
                <c:pt idx="5226">
                  <c:v>71.587766819388307</c:v>
                </c:pt>
                <c:pt idx="5227">
                  <c:v>71.601465205691298</c:v>
                </c:pt>
                <c:pt idx="5228">
                  <c:v>71.615163591994303</c:v>
                </c:pt>
                <c:pt idx="5229">
                  <c:v>71.628861978297294</c:v>
                </c:pt>
                <c:pt idx="5230">
                  <c:v>71.6425603646003</c:v>
                </c:pt>
                <c:pt idx="5231">
                  <c:v>71.656258750903305</c:v>
                </c:pt>
                <c:pt idx="5232">
                  <c:v>71.669957137206296</c:v>
                </c:pt>
                <c:pt idx="5233">
                  <c:v>71.683655523509202</c:v>
                </c:pt>
                <c:pt idx="5234">
                  <c:v>71.697353909812193</c:v>
                </c:pt>
                <c:pt idx="5235">
                  <c:v>71.711052296115199</c:v>
                </c:pt>
                <c:pt idx="5236">
                  <c:v>71.724750682418204</c:v>
                </c:pt>
                <c:pt idx="5237">
                  <c:v>71.738449068721195</c:v>
                </c:pt>
                <c:pt idx="5238">
                  <c:v>71.752147455024101</c:v>
                </c:pt>
                <c:pt idx="5239">
                  <c:v>71.765845841327106</c:v>
                </c:pt>
                <c:pt idx="5240">
                  <c:v>71.779544227630097</c:v>
                </c:pt>
                <c:pt idx="5241">
                  <c:v>71.793242613933103</c:v>
                </c:pt>
                <c:pt idx="5242">
                  <c:v>71.806941000236094</c:v>
                </c:pt>
                <c:pt idx="5243">
                  <c:v>71.820639386539099</c:v>
                </c:pt>
                <c:pt idx="5244">
                  <c:v>71.834337772842005</c:v>
                </c:pt>
                <c:pt idx="5245">
                  <c:v>71.848036159144996</c:v>
                </c:pt>
                <c:pt idx="5246">
                  <c:v>71.861734545448002</c:v>
                </c:pt>
                <c:pt idx="5247">
                  <c:v>71.875432931751007</c:v>
                </c:pt>
                <c:pt idx="5248">
                  <c:v>71.889131318053998</c:v>
                </c:pt>
                <c:pt idx="5249">
                  <c:v>71.902829704356904</c:v>
                </c:pt>
                <c:pt idx="5250">
                  <c:v>71.916528090659895</c:v>
                </c:pt>
                <c:pt idx="5251">
                  <c:v>71.930226476962901</c:v>
                </c:pt>
                <c:pt idx="5252">
                  <c:v>71.943924863265906</c:v>
                </c:pt>
                <c:pt idx="5253">
                  <c:v>71.957623249568897</c:v>
                </c:pt>
                <c:pt idx="5254">
                  <c:v>71.971321635871902</c:v>
                </c:pt>
                <c:pt idx="5255">
                  <c:v>71.985020022174893</c:v>
                </c:pt>
                <c:pt idx="5256">
                  <c:v>71.998718408477799</c:v>
                </c:pt>
                <c:pt idx="5257">
                  <c:v>72.012416794780805</c:v>
                </c:pt>
                <c:pt idx="5258">
                  <c:v>72.026115181083796</c:v>
                </c:pt>
                <c:pt idx="5259">
                  <c:v>72.039813567386801</c:v>
                </c:pt>
                <c:pt idx="5260">
                  <c:v>72.053511953689807</c:v>
                </c:pt>
                <c:pt idx="5261">
                  <c:v>72.067210339992798</c:v>
                </c:pt>
                <c:pt idx="5262">
                  <c:v>72.080908726295704</c:v>
                </c:pt>
                <c:pt idx="5263">
                  <c:v>72.094607112598695</c:v>
                </c:pt>
                <c:pt idx="5264">
                  <c:v>72.1083054989017</c:v>
                </c:pt>
                <c:pt idx="5265">
                  <c:v>72.122003885204705</c:v>
                </c:pt>
                <c:pt idx="5266">
                  <c:v>72.135702271507697</c:v>
                </c:pt>
                <c:pt idx="5267">
                  <c:v>72.149400657810602</c:v>
                </c:pt>
                <c:pt idx="5268">
                  <c:v>72.163099044113594</c:v>
                </c:pt>
                <c:pt idx="5269">
                  <c:v>72.176797430416599</c:v>
                </c:pt>
                <c:pt idx="5270">
                  <c:v>72.190495816719604</c:v>
                </c:pt>
                <c:pt idx="5271">
                  <c:v>72.204194203022595</c:v>
                </c:pt>
                <c:pt idx="5272">
                  <c:v>72.217892589325601</c:v>
                </c:pt>
                <c:pt idx="5273">
                  <c:v>72.231590975628507</c:v>
                </c:pt>
                <c:pt idx="5274">
                  <c:v>72.245289361931498</c:v>
                </c:pt>
                <c:pt idx="5275">
                  <c:v>72.258987748234503</c:v>
                </c:pt>
                <c:pt idx="5276">
                  <c:v>72.272686134537494</c:v>
                </c:pt>
                <c:pt idx="5277">
                  <c:v>72.2863845208405</c:v>
                </c:pt>
                <c:pt idx="5278">
                  <c:v>72.300082907143505</c:v>
                </c:pt>
                <c:pt idx="5279">
                  <c:v>72.313781293446397</c:v>
                </c:pt>
                <c:pt idx="5280">
                  <c:v>72.327479679749402</c:v>
                </c:pt>
                <c:pt idx="5281">
                  <c:v>72.341178066052393</c:v>
                </c:pt>
                <c:pt idx="5282">
                  <c:v>72.354876452355398</c:v>
                </c:pt>
                <c:pt idx="5283">
                  <c:v>72.368574838658404</c:v>
                </c:pt>
                <c:pt idx="5284">
                  <c:v>72.382273224961395</c:v>
                </c:pt>
                <c:pt idx="5285">
                  <c:v>72.395971611264301</c:v>
                </c:pt>
                <c:pt idx="5286">
                  <c:v>72.409669997567306</c:v>
                </c:pt>
                <c:pt idx="5287">
                  <c:v>72.423368383870297</c:v>
                </c:pt>
                <c:pt idx="5288">
                  <c:v>72.437066770173303</c:v>
                </c:pt>
                <c:pt idx="5289">
                  <c:v>72.450765156476294</c:v>
                </c:pt>
                <c:pt idx="5290">
                  <c:v>72.4644635427792</c:v>
                </c:pt>
                <c:pt idx="5291">
                  <c:v>72.478161929082205</c:v>
                </c:pt>
                <c:pt idx="5292">
                  <c:v>72.491860315385196</c:v>
                </c:pt>
                <c:pt idx="5293">
                  <c:v>72.505558701688201</c:v>
                </c:pt>
                <c:pt idx="5294">
                  <c:v>72.519257087991207</c:v>
                </c:pt>
                <c:pt idx="5295">
                  <c:v>72.532955474294198</c:v>
                </c:pt>
                <c:pt idx="5296">
                  <c:v>72.546653860597104</c:v>
                </c:pt>
                <c:pt idx="5297">
                  <c:v>72.560352246900095</c:v>
                </c:pt>
                <c:pt idx="5298">
                  <c:v>72.5740506332031</c:v>
                </c:pt>
                <c:pt idx="5299">
                  <c:v>72.587749019506106</c:v>
                </c:pt>
                <c:pt idx="5300">
                  <c:v>72.601447405809097</c:v>
                </c:pt>
                <c:pt idx="5301">
                  <c:v>72.615145792112102</c:v>
                </c:pt>
                <c:pt idx="5302">
                  <c:v>72.628844178415093</c:v>
                </c:pt>
                <c:pt idx="5303">
                  <c:v>72.642542564717999</c:v>
                </c:pt>
                <c:pt idx="5304">
                  <c:v>72.656240951021005</c:v>
                </c:pt>
                <c:pt idx="5305">
                  <c:v>72.669939337323996</c:v>
                </c:pt>
                <c:pt idx="5306">
                  <c:v>72.683637723627001</c:v>
                </c:pt>
                <c:pt idx="5307">
                  <c:v>72.697336109930006</c:v>
                </c:pt>
                <c:pt idx="5308">
                  <c:v>72.711034496232898</c:v>
                </c:pt>
                <c:pt idx="5309">
                  <c:v>72.724732882535903</c:v>
                </c:pt>
                <c:pt idx="5310">
                  <c:v>72.738431268838895</c:v>
                </c:pt>
                <c:pt idx="5311">
                  <c:v>72.7521296551419</c:v>
                </c:pt>
                <c:pt idx="5312">
                  <c:v>72.765828041444905</c:v>
                </c:pt>
                <c:pt idx="5313">
                  <c:v>72.779526427747896</c:v>
                </c:pt>
                <c:pt idx="5314">
                  <c:v>72.793224814050802</c:v>
                </c:pt>
                <c:pt idx="5315">
                  <c:v>72.806923200353793</c:v>
                </c:pt>
                <c:pt idx="5316">
                  <c:v>72.820621586656799</c:v>
                </c:pt>
                <c:pt idx="5317">
                  <c:v>72.834319972959804</c:v>
                </c:pt>
                <c:pt idx="5318">
                  <c:v>72.848018359262795</c:v>
                </c:pt>
                <c:pt idx="5319">
                  <c:v>72.861716745565801</c:v>
                </c:pt>
                <c:pt idx="5320">
                  <c:v>72.875415131868706</c:v>
                </c:pt>
                <c:pt idx="5321">
                  <c:v>72.889113518171698</c:v>
                </c:pt>
                <c:pt idx="5322">
                  <c:v>72.902811904474703</c:v>
                </c:pt>
                <c:pt idx="5323">
                  <c:v>72.916510290777694</c:v>
                </c:pt>
                <c:pt idx="5324">
                  <c:v>72.930208677080699</c:v>
                </c:pt>
                <c:pt idx="5325">
                  <c:v>72.943907063383605</c:v>
                </c:pt>
                <c:pt idx="5326">
                  <c:v>72.957605449686596</c:v>
                </c:pt>
                <c:pt idx="5327">
                  <c:v>72.971303835989602</c:v>
                </c:pt>
                <c:pt idx="5328">
                  <c:v>72.985002222292593</c:v>
                </c:pt>
                <c:pt idx="5329">
                  <c:v>72.998700608595598</c:v>
                </c:pt>
                <c:pt idx="5330">
                  <c:v>73.012398994898604</c:v>
                </c:pt>
                <c:pt idx="5331">
                  <c:v>73.026097381201595</c:v>
                </c:pt>
                <c:pt idx="5332">
                  <c:v>73.039795767504501</c:v>
                </c:pt>
                <c:pt idx="5333">
                  <c:v>73.053494153807506</c:v>
                </c:pt>
                <c:pt idx="5334">
                  <c:v>73.067192540110497</c:v>
                </c:pt>
                <c:pt idx="5335">
                  <c:v>73.080890926413502</c:v>
                </c:pt>
                <c:pt idx="5336">
                  <c:v>73.094589312716494</c:v>
                </c:pt>
                <c:pt idx="5337">
                  <c:v>73.108287699019399</c:v>
                </c:pt>
                <c:pt idx="5338">
                  <c:v>73.121986085322405</c:v>
                </c:pt>
                <c:pt idx="5339">
                  <c:v>73.135684471625396</c:v>
                </c:pt>
                <c:pt idx="5340">
                  <c:v>73.149382857928401</c:v>
                </c:pt>
                <c:pt idx="5341">
                  <c:v>73.163081244231407</c:v>
                </c:pt>
                <c:pt idx="5342">
                  <c:v>73.176779630534398</c:v>
                </c:pt>
                <c:pt idx="5343">
                  <c:v>73.190478016837304</c:v>
                </c:pt>
                <c:pt idx="5344">
                  <c:v>73.204176403140295</c:v>
                </c:pt>
                <c:pt idx="5345">
                  <c:v>73.2178747894433</c:v>
                </c:pt>
                <c:pt idx="5346">
                  <c:v>73.231573175746306</c:v>
                </c:pt>
                <c:pt idx="5347">
                  <c:v>73.245271562049297</c:v>
                </c:pt>
                <c:pt idx="5348">
                  <c:v>73.258969948352203</c:v>
                </c:pt>
                <c:pt idx="5349">
                  <c:v>73.272668334655194</c:v>
                </c:pt>
                <c:pt idx="5350">
                  <c:v>73.286366720958199</c:v>
                </c:pt>
                <c:pt idx="5351">
                  <c:v>73.300065107261204</c:v>
                </c:pt>
                <c:pt idx="5352">
                  <c:v>73.313763493564196</c:v>
                </c:pt>
                <c:pt idx="5353">
                  <c:v>73.327461879867201</c:v>
                </c:pt>
                <c:pt idx="5354">
                  <c:v>73.341160266170206</c:v>
                </c:pt>
                <c:pt idx="5355">
                  <c:v>73.354858652473098</c:v>
                </c:pt>
                <c:pt idx="5356">
                  <c:v>73.368557038776103</c:v>
                </c:pt>
                <c:pt idx="5357">
                  <c:v>73.382255425079094</c:v>
                </c:pt>
                <c:pt idx="5358">
                  <c:v>73.3959538113821</c:v>
                </c:pt>
                <c:pt idx="5359">
                  <c:v>73.409652197685105</c:v>
                </c:pt>
                <c:pt idx="5360">
                  <c:v>73.423350583988096</c:v>
                </c:pt>
                <c:pt idx="5361">
                  <c:v>73.437048970291002</c:v>
                </c:pt>
                <c:pt idx="5362">
                  <c:v>73.450747356593993</c:v>
                </c:pt>
                <c:pt idx="5363">
                  <c:v>73.464445742896999</c:v>
                </c:pt>
                <c:pt idx="5364">
                  <c:v>73.478144129200004</c:v>
                </c:pt>
                <c:pt idx="5365">
                  <c:v>73.491842515502995</c:v>
                </c:pt>
                <c:pt idx="5366">
                  <c:v>73.505540901805901</c:v>
                </c:pt>
                <c:pt idx="5367">
                  <c:v>73.519239288108906</c:v>
                </c:pt>
                <c:pt idx="5368">
                  <c:v>73.532937674411897</c:v>
                </c:pt>
                <c:pt idx="5369">
                  <c:v>73.546636060714903</c:v>
                </c:pt>
                <c:pt idx="5370">
                  <c:v>73.560334447017894</c:v>
                </c:pt>
                <c:pt idx="5371">
                  <c:v>73.574032833320899</c:v>
                </c:pt>
                <c:pt idx="5372">
                  <c:v>73.587731219623805</c:v>
                </c:pt>
                <c:pt idx="5373">
                  <c:v>73.601429605926796</c:v>
                </c:pt>
                <c:pt idx="5374">
                  <c:v>73.615127992229802</c:v>
                </c:pt>
                <c:pt idx="5375">
                  <c:v>73.628826378532807</c:v>
                </c:pt>
                <c:pt idx="5376">
                  <c:v>73.642524764835798</c:v>
                </c:pt>
                <c:pt idx="5377">
                  <c:v>73.656223151138803</c:v>
                </c:pt>
                <c:pt idx="5378">
                  <c:v>73.669921537441695</c:v>
                </c:pt>
                <c:pt idx="5379">
                  <c:v>73.6836199237447</c:v>
                </c:pt>
                <c:pt idx="5380">
                  <c:v>73.697318310047706</c:v>
                </c:pt>
                <c:pt idx="5381">
                  <c:v>73.711016696350697</c:v>
                </c:pt>
                <c:pt idx="5382">
                  <c:v>73.724715082653702</c:v>
                </c:pt>
                <c:pt idx="5383">
                  <c:v>73.738413468956693</c:v>
                </c:pt>
                <c:pt idx="5384">
                  <c:v>73.752111855259599</c:v>
                </c:pt>
                <c:pt idx="5385">
                  <c:v>73.765810241562605</c:v>
                </c:pt>
                <c:pt idx="5386">
                  <c:v>73.779508627865596</c:v>
                </c:pt>
                <c:pt idx="5387">
                  <c:v>73.793207014168601</c:v>
                </c:pt>
                <c:pt idx="5388">
                  <c:v>73.806905400471607</c:v>
                </c:pt>
                <c:pt idx="5389">
                  <c:v>73.820603786774498</c:v>
                </c:pt>
                <c:pt idx="5390">
                  <c:v>73.834302173077504</c:v>
                </c:pt>
                <c:pt idx="5391">
                  <c:v>73.848000559380495</c:v>
                </c:pt>
                <c:pt idx="5392">
                  <c:v>73.8616989456835</c:v>
                </c:pt>
                <c:pt idx="5393">
                  <c:v>73.875397331986505</c:v>
                </c:pt>
                <c:pt idx="5394">
                  <c:v>73.889095718289497</c:v>
                </c:pt>
                <c:pt idx="5395">
                  <c:v>73.902794104592502</c:v>
                </c:pt>
                <c:pt idx="5396">
                  <c:v>73.916492490895394</c:v>
                </c:pt>
                <c:pt idx="5397">
                  <c:v>73.930190877198399</c:v>
                </c:pt>
                <c:pt idx="5398">
                  <c:v>73.943889263501404</c:v>
                </c:pt>
                <c:pt idx="5399">
                  <c:v>73.957587649804395</c:v>
                </c:pt>
                <c:pt idx="5400">
                  <c:v>73.971286036107401</c:v>
                </c:pt>
                <c:pt idx="5401">
                  <c:v>73.984984422410307</c:v>
                </c:pt>
                <c:pt idx="5402">
                  <c:v>73.998682808713298</c:v>
                </c:pt>
                <c:pt idx="5403">
                  <c:v>74.012381195016303</c:v>
                </c:pt>
                <c:pt idx="5404">
                  <c:v>74.026079581319294</c:v>
                </c:pt>
                <c:pt idx="5405">
                  <c:v>74.0397779676223</c:v>
                </c:pt>
                <c:pt idx="5406">
                  <c:v>74.053476353925305</c:v>
                </c:pt>
                <c:pt idx="5407">
                  <c:v>74.067174740228197</c:v>
                </c:pt>
                <c:pt idx="5408">
                  <c:v>74.080873126531202</c:v>
                </c:pt>
                <c:pt idx="5409">
                  <c:v>74.094571512834193</c:v>
                </c:pt>
                <c:pt idx="5410">
                  <c:v>74.108269899137198</c:v>
                </c:pt>
                <c:pt idx="5411">
                  <c:v>74.121968285440204</c:v>
                </c:pt>
                <c:pt idx="5412">
                  <c:v>74.135666671743195</c:v>
                </c:pt>
                <c:pt idx="5413">
                  <c:v>74.149365058046101</c:v>
                </c:pt>
                <c:pt idx="5414">
                  <c:v>74.163063444349106</c:v>
                </c:pt>
                <c:pt idx="5415">
                  <c:v>74.176761830652097</c:v>
                </c:pt>
                <c:pt idx="5416">
                  <c:v>74.190460216955103</c:v>
                </c:pt>
                <c:pt idx="5417">
                  <c:v>74.204158603258094</c:v>
                </c:pt>
                <c:pt idx="5418">
                  <c:v>74.217856989561099</c:v>
                </c:pt>
                <c:pt idx="5419">
                  <c:v>74.231555375864005</c:v>
                </c:pt>
                <c:pt idx="5420">
                  <c:v>74.245253762166996</c:v>
                </c:pt>
                <c:pt idx="5421">
                  <c:v>74.258952148470001</c:v>
                </c:pt>
                <c:pt idx="5422">
                  <c:v>74.272650534773007</c:v>
                </c:pt>
                <c:pt idx="5423">
                  <c:v>74.286348921075998</c:v>
                </c:pt>
                <c:pt idx="5424">
                  <c:v>74.300047307378904</c:v>
                </c:pt>
                <c:pt idx="5425">
                  <c:v>74.313745693681895</c:v>
                </c:pt>
                <c:pt idx="5426">
                  <c:v>74.3274440799849</c:v>
                </c:pt>
                <c:pt idx="5427">
                  <c:v>74.341142466287906</c:v>
                </c:pt>
                <c:pt idx="5428">
                  <c:v>74.354840852590897</c:v>
                </c:pt>
                <c:pt idx="5429">
                  <c:v>74.368539238893902</c:v>
                </c:pt>
                <c:pt idx="5430">
                  <c:v>74.382237625196893</c:v>
                </c:pt>
                <c:pt idx="5431">
                  <c:v>74.395936011499799</c:v>
                </c:pt>
                <c:pt idx="5432">
                  <c:v>74.409634397802805</c:v>
                </c:pt>
                <c:pt idx="5433">
                  <c:v>74.423332784105796</c:v>
                </c:pt>
                <c:pt idx="5434">
                  <c:v>74.437031170408801</c:v>
                </c:pt>
                <c:pt idx="5435">
                  <c:v>74.450729556711806</c:v>
                </c:pt>
                <c:pt idx="5436">
                  <c:v>74.464427943014798</c:v>
                </c:pt>
                <c:pt idx="5437">
                  <c:v>74.478126329317703</c:v>
                </c:pt>
                <c:pt idx="5438">
                  <c:v>74.491824715620695</c:v>
                </c:pt>
                <c:pt idx="5439">
                  <c:v>74.5055231019237</c:v>
                </c:pt>
                <c:pt idx="5440">
                  <c:v>74.519221488226705</c:v>
                </c:pt>
                <c:pt idx="5441">
                  <c:v>74.532919874529696</c:v>
                </c:pt>
                <c:pt idx="5442">
                  <c:v>74.546618260832602</c:v>
                </c:pt>
                <c:pt idx="5443">
                  <c:v>74.560316647135593</c:v>
                </c:pt>
                <c:pt idx="5444">
                  <c:v>74.574015033438599</c:v>
                </c:pt>
                <c:pt idx="5445">
                  <c:v>74.587713419741604</c:v>
                </c:pt>
                <c:pt idx="5446">
                  <c:v>74.601411806044595</c:v>
                </c:pt>
                <c:pt idx="5447">
                  <c:v>74.615110192347601</c:v>
                </c:pt>
                <c:pt idx="5448">
                  <c:v>74.628808578650506</c:v>
                </c:pt>
                <c:pt idx="5449">
                  <c:v>74.642506964953498</c:v>
                </c:pt>
                <c:pt idx="5450">
                  <c:v>74.656205351256503</c:v>
                </c:pt>
                <c:pt idx="5451">
                  <c:v>74.669903737559494</c:v>
                </c:pt>
                <c:pt idx="5452">
                  <c:v>74.683602123862499</c:v>
                </c:pt>
                <c:pt idx="5453">
                  <c:v>74.697300510165505</c:v>
                </c:pt>
                <c:pt idx="5454">
                  <c:v>74.710998896468396</c:v>
                </c:pt>
                <c:pt idx="5455">
                  <c:v>74.724697282771402</c:v>
                </c:pt>
                <c:pt idx="5456">
                  <c:v>74.738395669074393</c:v>
                </c:pt>
                <c:pt idx="5457">
                  <c:v>74.752094055377398</c:v>
                </c:pt>
                <c:pt idx="5458">
                  <c:v>74.765792441680404</c:v>
                </c:pt>
                <c:pt idx="5459">
                  <c:v>74.779490827983395</c:v>
                </c:pt>
                <c:pt idx="5460">
                  <c:v>74.793189214286301</c:v>
                </c:pt>
                <c:pt idx="5461">
                  <c:v>74.806887600589306</c:v>
                </c:pt>
                <c:pt idx="5462">
                  <c:v>74.820585986892297</c:v>
                </c:pt>
                <c:pt idx="5463">
                  <c:v>74.834284373195302</c:v>
                </c:pt>
                <c:pt idx="5464">
                  <c:v>74.847982759498294</c:v>
                </c:pt>
                <c:pt idx="5465">
                  <c:v>74.861681145801199</c:v>
                </c:pt>
                <c:pt idx="5466">
                  <c:v>74.875379532104205</c:v>
                </c:pt>
                <c:pt idx="5467">
                  <c:v>74.889077918407196</c:v>
                </c:pt>
                <c:pt idx="5468">
                  <c:v>74.902776304710201</c:v>
                </c:pt>
                <c:pt idx="5469">
                  <c:v>74.916474691013207</c:v>
                </c:pt>
                <c:pt idx="5470">
                  <c:v>74.930173077316198</c:v>
                </c:pt>
                <c:pt idx="5471">
                  <c:v>74.943871463619104</c:v>
                </c:pt>
                <c:pt idx="5472">
                  <c:v>74.957569849922095</c:v>
                </c:pt>
                <c:pt idx="5473">
                  <c:v>74.9712682362251</c:v>
                </c:pt>
                <c:pt idx="5474">
                  <c:v>74.984966622528106</c:v>
                </c:pt>
                <c:pt idx="5475">
                  <c:v>74.998665008831097</c:v>
                </c:pt>
                <c:pt idx="5476">
                  <c:v>75.012363395134102</c:v>
                </c:pt>
                <c:pt idx="5477">
                  <c:v>75.026061781437093</c:v>
                </c:pt>
                <c:pt idx="5478">
                  <c:v>75.039760167739999</c:v>
                </c:pt>
                <c:pt idx="5479">
                  <c:v>75.053458554043004</c:v>
                </c:pt>
                <c:pt idx="5480">
                  <c:v>75.067156940345996</c:v>
                </c:pt>
                <c:pt idx="5481">
                  <c:v>75.080855326649001</c:v>
                </c:pt>
                <c:pt idx="5482">
                  <c:v>75.094553712951907</c:v>
                </c:pt>
                <c:pt idx="5483">
                  <c:v>75.108252099254898</c:v>
                </c:pt>
                <c:pt idx="5484">
                  <c:v>75.121950485557903</c:v>
                </c:pt>
              </c:numCache>
            </c:numRef>
          </c:xVal>
          <c:yVal>
            <c:numRef>
              <c:f>'последействие T'!$B$2:$HBZ$2</c:f>
              <c:numCache>
                <c:formatCode>General</c:formatCode>
                <c:ptCount val="5485"/>
                <c:pt idx="0">
                  <c:v>2973.0521382542502</c:v>
                </c:pt>
                <c:pt idx="1">
                  <c:v>2973.0521382542502</c:v>
                </c:pt>
                <c:pt idx="2">
                  <c:v>2973.0521382542502</c:v>
                </c:pt>
                <c:pt idx="3">
                  <c:v>2973.0521382542502</c:v>
                </c:pt>
                <c:pt idx="4">
                  <c:v>2973.0521382542502</c:v>
                </c:pt>
                <c:pt idx="5">
                  <c:v>2973.0521382542502</c:v>
                </c:pt>
                <c:pt idx="6">
                  <c:v>2973.0521382542502</c:v>
                </c:pt>
                <c:pt idx="7">
                  <c:v>2973.0521382542502</c:v>
                </c:pt>
                <c:pt idx="8">
                  <c:v>2973.0521382542502</c:v>
                </c:pt>
                <c:pt idx="9">
                  <c:v>2973.0521382542502</c:v>
                </c:pt>
                <c:pt idx="10">
                  <c:v>2973.0521382542502</c:v>
                </c:pt>
                <c:pt idx="11">
                  <c:v>2973.0521382542502</c:v>
                </c:pt>
                <c:pt idx="12">
                  <c:v>2973.0521382542502</c:v>
                </c:pt>
                <c:pt idx="13">
                  <c:v>2973.0521382542502</c:v>
                </c:pt>
                <c:pt idx="14">
                  <c:v>2973.0521382542502</c:v>
                </c:pt>
                <c:pt idx="15">
                  <c:v>2973.0521382542502</c:v>
                </c:pt>
                <c:pt idx="16">
                  <c:v>2973.0521382542502</c:v>
                </c:pt>
                <c:pt idx="17">
                  <c:v>2973.0521382542502</c:v>
                </c:pt>
                <c:pt idx="18">
                  <c:v>2973.0521382542502</c:v>
                </c:pt>
                <c:pt idx="19">
                  <c:v>2973.0521382542502</c:v>
                </c:pt>
                <c:pt idx="20">
                  <c:v>2973.0521382542502</c:v>
                </c:pt>
                <c:pt idx="21">
                  <c:v>2973.0521382542502</c:v>
                </c:pt>
                <c:pt idx="22">
                  <c:v>2973.0521382542502</c:v>
                </c:pt>
                <c:pt idx="23">
                  <c:v>2973.0520757874901</c:v>
                </c:pt>
                <c:pt idx="24">
                  <c:v>2973.02598611245</c:v>
                </c:pt>
                <c:pt idx="25">
                  <c:v>2972.9504565052998</c:v>
                </c:pt>
                <c:pt idx="26">
                  <c:v>2972.8251734494602</c:v>
                </c:pt>
                <c:pt idx="27">
                  <c:v>2972.6496864176302</c:v>
                </c:pt>
                <c:pt idx="28">
                  <c:v>2972.42341821227</c:v>
                </c:pt>
                <c:pt idx="29">
                  <c:v>2972.1456752335998</c:v>
                </c:pt>
                <c:pt idx="30">
                  <c:v>2971.8156570159099</c:v>
                </c:pt>
                <c:pt idx="31">
                  <c:v>2971.4324651536799</c:v>
                </c:pt>
                <c:pt idx="32">
                  <c:v>2970.9951117241699</c:v>
                </c:pt>
                <c:pt idx="33">
                  <c:v>2970.5025272996099</c:v>
                </c:pt>
                <c:pt idx="34">
                  <c:v>2969.9535686307499</c:v>
                </c:pt>
                <c:pt idx="35">
                  <c:v>2969.3470260732101</c:v>
                </c:pt>
                <c:pt idx="36">
                  <c:v>2968.6816308186899</c:v>
                </c:pt>
                <c:pt idx="37">
                  <c:v>2967.95606198516</c:v>
                </c:pt>
                <c:pt idx="38">
                  <c:v>2967.1689536123299</c:v>
                </c:pt>
                <c:pt idx="39">
                  <c:v>2966.31924425639</c:v>
                </c:pt>
                <c:pt idx="40">
                  <c:v>2965.4080082356299</c:v>
                </c:pt>
                <c:pt idx="41">
                  <c:v>2964.4347657049102</c:v>
                </c:pt>
                <c:pt idx="42">
                  <c:v>2963.3985990476799</c:v>
                </c:pt>
                <c:pt idx="43">
                  <c:v>2962.2985345134798</c:v>
                </c:pt>
                <c:pt idx="44">
                  <c:v>2961.1336171990101</c:v>
                </c:pt>
                <c:pt idx="45">
                  <c:v>2959.90282200618</c:v>
                </c:pt>
                <c:pt idx="46">
                  <c:v>2958.60510673</c:v>
                </c:pt>
                <c:pt idx="47">
                  <c:v>2957.23940538139</c:v>
                </c:pt>
                <c:pt idx="48">
                  <c:v>2955.80463156009</c:v>
                </c:pt>
                <c:pt idx="49">
                  <c:v>2954.2996820508101</c:v>
                </c:pt>
                <c:pt idx="50">
                  <c:v>2952.7234406451898</c:v>
                </c:pt>
                <c:pt idx="51">
                  <c:v>2951.0747821909999</c:v>
                </c:pt>
                <c:pt idx="52">
                  <c:v>2949.3525768678501</c:v>
                </c:pt>
                <c:pt idx="53">
                  <c:v>2947.5556946871998</c:v>
                </c:pt>
                <c:pt idx="54">
                  <c:v>2945.6830102120498</c:v>
                </c:pt>
                <c:pt idx="55">
                  <c:v>2943.7334074897299</c:v>
                </c:pt>
                <c:pt idx="56">
                  <c:v>2941.7057851885902</c:v>
                </c:pt>
                <c:pt idx="57">
                  <c:v>2939.5990619270401</c:v>
                </c:pt>
                <c:pt idx="58">
                  <c:v>2937.4121817805699</c:v>
                </c:pt>
                <c:pt idx="59">
                  <c:v>2935.1441199497099</c:v>
                </c:pt>
                <c:pt idx="60">
                  <c:v>2932.7938885690201</c:v>
                </c:pt>
                <c:pt idx="61">
                  <c:v>2930.3605426343402</c:v>
                </c:pt>
                <c:pt idx="62">
                  <c:v>2927.84318602249</c:v>
                </c:pt>
                <c:pt idx="63">
                  <c:v>2925.2409775750698</c:v>
                </c:pt>
                <c:pt idx="64">
                  <c:v>2922.5531372148198</c:v>
                </c:pt>
                <c:pt idx="65">
                  <c:v>2919.7789520606698</c:v>
                </c:pt>
                <c:pt idx="66">
                  <c:v>2916.9177825049801</c:v>
                </c:pt>
                <c:pt idx="67">
                  <c:v>2913.9690682141299</c:v>
                </c:pt>
                <c:pt idx="68">
                  <c:v>2910.9323340118999</c:v>
                </c:pt>
                <c:pt idx="69">
                  <c:v>2907.8071956031199</c:v>
                </c:pt>
                <c:pt idx="70">
                  <c:v>2904.5933650940301</c:v>
                </c:pt>
                <c:pt idx="71">
                  <c:v>2901.29065626483</c:v>
                </c:pt>
                <c:pt idx="72">
                  <c:v>2897.8989895496202</c:v>
                </c:pt>
                <c:pt idx="73">
                  <c:v>2894.4183966790101</c:v>
                </c:pt>
                <c:pt idx="74">
                  <c:v>2890.8490249414599</c:v>
                </c:pt>
                <c:pt idx="75">
                  <c:v>2887.1911410205798</c:v>
                </c:pt>
                <c:pt idx="76">
                  <c:v>2883.4451343676701</c:v>
                </c:pt>
                <c:pt idx="77">
                  <c:v>2879.6115200709</c:v>
                </c:pt>
                <c:pt idx="78">
                  <c:v>2875.6909411860902</c:v>
                </c:pt>
                <c:pt idx="79">
                  <c:v>2871.6841704970202</c:v>
                </c:pt>
                <c:pt idx="80">
                  <c:v>2867.59211167798</c:v>
                </c:pt>
                <c:pt idx="81">
                  <c:v>2863.4157998353899</c:v>
                </c:pt>
                <c:pt idx="82">
                  <c:v>2859.1564014108999</c:v>
                </c:pt>
                <c:pt idx="83">
                  <c:v>2854.81521343333</c:v>
                </c:pt>
                <c:pt idx="84">
                  <c:v>2850.3936621132202</c:v>
                </c:pt>
                <c:pt idx="85">
                  <c:v>2845.8933007791102</c:v>
                </c:pt>
                <c:pt idx="86">
                  <c:v>2841.3157584104401</c:v>
                </c:pt>
                <c:pt idx="87">
                  <c:v>2836.66292007217</c:v>
                </c:pt>
                <c:pt idx="88">
                  <c:v>2831.9366648302298</c:v>
                </c:pt>
                <c:pt idx="89">
                  <c:v>2827.1390210643999</c:v>
                </c:pt>
                <c:pt idx="90">
                  <c:v>2822.27212449021</c:v>
                </c:pt>
                <c:pt idx="91">
                  <c:v>2817.3382124774198</c:v>
                </c:pt>
                <c:pt idx="92">
                  <c:v>2812.3396178749199</c:v>
                </c:pt>
                <c:pt idx="93">
                  <c:v>2807.2787623866302</c:v>
                </c:pt>
                <c:pt idx="94">
                  <c:v>2802.15814954706</c:v>
                </c:pt>
                <c:pt idx="95">
                  <c:v>2796.9803573485601</c:v>
                </c:pt>
                <c:pt idx="96">
                  <c:v>2791.7480305745798</c:v>
                </c:pt>
                <c:pt idx="97">
                  <c:v>2786.4638728957598</c:v>
                </c:pt>
                <c:pt idx="98">
                  <c:v>2781.1306387863401</c:v>
                </c:pt>
                <c:pt idx="99">
                  <c:v>2775.7511253193402</c:v>
                </c:pt>
                <c:pt idx="100">
                  <c:v>2770.3281638984199</c:v>
                </c:pt>
                <c:pt idx="101">
                  <c:v>2764.8646119836599</c:v>
                </c:pt>
                <c:pt idx="102">
                  <c:v>2759.3633448668702</c:v>
                </c:pt>
                <c:pt idx="103">
                  <c:v>2753.8272475498502</c:v>
                </c:pt>
                <c:pt idx="104">
                  <c:v>2748.2592067764999</c:v>
                </c:pt>
                <c:pt idx="105">
                  <c:v>2742.6621032661301</c:v>
                </c:pt>
                <c:pt idx="106">
                  <c:v>2737.0388041922201</c:v>
                </c:pt>
                <c:pt idx="107">
                  <c:v>2731.3921559464202</c:v>
                </c:pt>
                <c:pt idx="108">
                  <c:v>2725.7249772236601</c:v>
                </c:pt>
                <c:pt idx="109">
                  <c:v>2720.0400524597599</c:v>
                </c:pt>
                <c:pt idx="110">
                  <c:v>2714.3401256481998</c:v>
                </c:pt>
                <c:pt idx="111">
                  <c:v>2708.62789455847</c:v>
                </c:pt>
                <c:pt idx="112">
                  <c:v>2702.9060053733401</c:v>
                </c:pt>
                <c:pt idx="113">
                  <c:v>2697.17704775841</c:v>
                </c:pt>
                <c:pt idx="114">
                  <c:v>2691.4435503724899</c:v>
                </c:pt>
                <c:pt idx="115">
                  <c:v>2685.7079768234198</c:v>
                </c:pt>
                <c:pt idx="116">
                  <c:v>2679.9727220700602</c:v>
                </c:pt>
                <c:pt idx="117">
                  <c:v>2674.2401092670598</c:v>
                </c:pt>
                <c:pt idx="118">
                  <c:v>2668.5123870463199</c:v>
                </c:pt>
                <c:pt idx="119">
                  <c:v>2662.7917272252698</c:v>
                </c:pt>
                <c:pt idx="120">
                  <c:v>2657.0802229298902</c:v>
                </c:pt>
                <c:pt idx="121">
                  <c:v>2651.37988711768</c:v>
                </c:pt>
                <c:pt idx="122">
                  <c:v>2645.6926514838501</c:v>
                </c:pt>
                <c:pt idx="123">
                  <c:v>2640.02036573233</c:v>
                </c:pt>
                <c:pt idx="124">
                  <c:v>2634.3647971915402</c:v>
                </c:pt>
                <c:pt idx="125">
                  <c:v>2628.7276307542502</c:v>
                </c:pt>
                <c:pt idx="126">
                  <c:v>2623.1104691194901</c:v>
                </c:pt>
                <c:pt idx="127">
                  <c:v>2617.5148333144598</c:v>
                </c:pt>
                <c:pt idx="128">
                  <c:v>2611.9421634738901</c:v>
                </c:pt>
                <c:pt idx="129">
                  <c:v>2606.3938447341002</c:v>
                </c:pt>
                <c:pt idx="130">
                  <c:v>2600.8711146648102</c:v>
                </c:pt>
                <c:pt idx="131">
                  <c:v>2595.3751971034999</c:v>
                </c:pt>
                <c:pt idx="132">
                  <c:v>2589.9072207395302</c:v>
                </c:pt>
                <c:pt idx="133">
                  <c:v>2584.46824035294</c:v>
                </c:pt>
                <c:pt idx="134">
                  <c:v>2579.05923867912</c:v>
                </c:pt>
                <c:pt idx="135">
                  <c:v>2573.6811283832799</c:v>
                </c:pt>
                <c:pt idx="136">
                  <c:v>2568.3347541267199</c:v>
                </c:pt>
                <c:pt idx="137">
                  <c:v>2562.8583685069698</c:v>
                </c:pt>
                <c:pt idx="138">
                  <c:v>2557.0807705910001</c:v>
                </c:pt>
                <c:pt idx="139">
                  <c:v>2551.0145526920001</c:v>
                </c:pt>
                <c:pt idx="140">
                  <c:v>2544.67230652342</c:v>
                </c:pt>
                <c:pt idx="141">
                  <c:v>2538.0662525497801</c:v>
                </c:pt>
                <c:pt idx="142">
                  <c:v>2531.2082571760502</c:v>
                </c:pt>
                <c:pt idx="143">
                  <c:v>2524.1098465711698</c:v>
                </c:pt>
                <c:pt idx="144">
                  <c:v>2516.7822177749099</c:v>
                </c:pt>
                <c:pt idx="145">
                  <c:v>2509.2362476579601</c:v>
                </c:pt>
                <c:pt idx="146">
                  <c:v>2501.4825002274301</c:v>
                </c:pt>
                <c:pt idx="147">
                  <c:v>2493.5312326969402</c:v>
                </c:pt>
                <c:pt idx="148">
                  <c:v>2485.39240067223</c:v>
                </c:pt>
                <c:pt idx="149">
                  <c:v>2477.07566274086</c:v>
                </c:pt>
                <c:pt idx="150">
                  <c:v>2468.5903846989099</c:v>
                </c:pt>
                <c:pt idx="151">
                  <c:v>2459.94564359782</c:v>
                </c:pt>
                <c:pt idx="152">
                  <c:v>2451.1502317519898</c:v>
                </c:pt>
                <c:pt idx="153">
                  <c:v>2442.2126608107701</c:v>
                </c:pt>
                <c:pt idx="154">
                  <c:v>2433.1411659677101</c:v>
                </c:pt>
                <c:pt idx="155">
                  <c:v>2423.9437103545201</c:v>
                </c:pt>
                <c:pt idx="156">
                  <c:v>2414.6279896463898</c:v>
                </c:pt>
                <c:pt idx="157">
                  <c:v>2405.2094292757001</c:v>
                </c:pt>
                <c:pt idx="158">
                  <c:v>2395.8497778485398</c:v>
                </c:pt>
                <c:pt idx="159">
                  <c:v>2386.6100463305402</c:v>
                </c:pt>
                <c:pt idx="160">
                  <c:v>2377.48904846914</c:v>
                </c:pt>
                <c:pt idx="161">
                  <c:v>2368.48552073581</c:v>
                </c:pt>
                <c:pt idx="162">
                  <c:v>2359.5981331286498</c:v>
                </c:pt>
                <c:pt idx="163">
                  <c:v>2350.8254989632201</c:v>
                </c:pt>
                <c:pt idx="164">
                  <c:v>2342.1661837350198</c:v>
                </c:pt>
                <c:pt idx="165">
                  <c:v>2333.6187131315601</c:v>
                </c:pt>
                <c:pt idx="166">
                  <c:v>2325.1815802658198</c:v>
                </c:pt>
                <c:pt idx="167">
                  <c:v>2316.8532521976799</c:v>
                </c:pt>
                <c:pt idx="168">
                  <c:v>2308.6321758047502</c:v>
                </c:pt>
                <c:pt idx="169">
                  <c:v>2300.51678305922</c:v>
                </c:pt>
                <c:pt idx="170">
                  <c:v>2292.50549576294</c:v>
                </c:pt>
                <c:pt idx="171">
                  <c:v>2284.5967297884499</c:v>
                </c:pt>
                <c:pt idx="172">
                  <c:v>2276.7890274321398</c:v>
                </c:pt>
                <c:pt idx="173">
                  <c:v>2269.0805610826601</c:v>
                </c:pt>
                <c:pt idx="174">
                  <c:v>2261.4698634722899</c:v>
                </c:pt>
                <c:pt idx="175">
                  <c:v>2253.9553607631701</c:v>
                </c:pt>
                <c:pt idx="176">
                  <c:v>2246.5354884050198</c:v>
                </c:pt>
                <c:pt idx="177">
                  <c:v>2239.2086932188399</c:v>
                </c:pt>
                <c:pt idx="178">
                  <c:v>2231.97343522752</c:v>
                </c:pt>
                <c:pt idx="179">
                  <c:v>2224.8281892569598</c:v>
                </c:pt>
                <c:pt idx="180">
                  <c:v>2217.7714463293601</c:v>
                </c:pt>
                <c:pt idx="181">
                  <c:v>2210.8017148684398</c:v>
                </c:pt>
                <c:pt idx="182">
                  <c:v>2203.9175217346501</c:v>
                </c:pt>
                <c:pt idx="183">
                  <c:v>2197.1174131067501</c:v>
                </c:pt>
                <c:pt idx="184">
                  <c:v>2190.3999552247201</c:v>
                </c:pt>
                <c:pt idx="185">
                  <c:v>2183.7637350077298</c:v>
                </c:pt>
                <c:pt idx="186">
                  <c:v>2177.2073605595101</c:v>
                </c:pt>
                <c:pt idx="187">
                  <c:v>2170.72946157245</c:v>
                </c:pt>
                <c:pt idx="188">
                  <c:v>2164.3286896407399</c:v>
                </c:pt>
                <c:pt idx="189">
                  <c:v>2158.0037184919001</c:v>
                </c:pt>
                <c:pt idx="190">
                  <c:v>2151.7532441451799</c:v>
                </c:pt>
                <c:pt idx="191">
                  <c:v>2145.5759850046502</c:v>
                </c:pt>
                <c:pt idx="192">
                  <c:v>2139.4706818938898</c:v>
                </c:pt>
                <c:pt idx="193">
                  <c:v>2133.4360980387701</c:v>
                </c:pt>
                <c:pt idx="194">
                  <c:v>2127.47101900404</c:v>
                </c:pt>
                <c:pt idx="195">
                  <c:v>2121.57425258903</c:v>
                </c:pt>
                <c:pt idx="196">
                  <c:v>2115.74462868718</c:v>
                </c:pt>
                <c:pt idx="197">
                  <c:v>2109.9809991137799</c:v>
                </c:pt>
                <c:pt idx="198">
                  <c:v>2104.2822374058001</c:v>
                </c:pt>
                <c:pt idx="199">
                  <c:v>2098.6472385973302</c:v>
                </c:pt>
                <c:pt idx="200">
                  <c:v>2093.0749189739099</c:v>
                </c:pt>
                <c:pt idx="201">
                  <c:v>2087.5642158085002</c:v>
                </c:pt>
                <c:pt idx="202">
                  <c:v>2082.11408708197</c:v>
                </c:pt>
                <c:pt idx="203">
                  <c:v>2076.72351119014</c:v>
                </c:pt>
                <c:pt idx="204">
                  <c:v>2071.3914866397699</c:v>
                </c:pt>
                <c:pt idx="205">
                  <c:v>2066.1170317353399</c:v>
                </c:pt>
                <c:pt idx="206">
                  <c:v>2060.89918425827</c:v>
                </c:pt>
                <c:pt idx="207">
                  <c:v>2055.7370011401999</c:v>
                </c:pt>
                <c:pt idx="208">
                  <c:v>2050.62955813181</c:v>
                </c:pt>
                <c:pt idx="209">
                  <c:v>2045.5759494682</c:v>
                </c:pt>
                <c:pt idx="210">
                  <c:v>2040.5752875322701</c:v>
                </c:pt>
                <c:pt idx="211">
                  <c:v>2035.6267025167199</c:v>
                </c:pt>
                <c:pt idx="212">
                  <c:v>2030.7293420859701</c:v>
                </c:pt>
                <c:pt idx="213">
                  <c:v>2025.8823710384199</c:v>
                </c:pt>
                <c:pt idx="214">
                  <c:v>2021.0849709700301</c:v>
                </c:pt>
                <c:pt idx="215">
                  <c:v>2016.33641754731</c:v>
                </c:pt>
                <c:pt idx="216">
                  <c:v>2011.635776505</c:v>
                </c:pt>
                <c:pt idx="217">
                  <c:v>2006.98234844995</c:v>
                </c:pt>
                <c:pt idx="218">
                  <c:v>2002.37537885558</c:v>
                </c:pt>
                <c:pt idx="219">
                  <c:v>1997.8141283480099</c:v>
                </c:pt>
                <c:pt idx="220">
                  <c:v>1993.2978723875799</c:v>
                </c:pt>
                <c:pt idx="221">
                  <c:v>1988.8259009547601</c:v>
                </c:pt>
                <c:pt idx="222">
                  <c:v>1984.3975182404399</c:v>
                </c:pt>
                <c:pt idx="223">
                  <c:v>1980.0120423409701</c:v>
                </c:pt>
                <c:pt idx="224">
                  <c:v>1975.66880495803</c:v>
                </c:pt>
                <c:pt idx="225">
                  <c:v>1971.36715110352</c:v>
                </c:pt>
                <c:pt idx="226">
                  <c:v>1967.1064388095199</c:v>
                </c:pt>
                <c:pt idx="227">
                  <c:v>1962.88603884344</c:v>
                </c:pt>
                <c:pt idx="228">
                  <c:v>1958.7053344284</c:v>
                </c:pt>
                <c:pt idx="229">
                  <c:v>1954.5637209689601</c:v>
                </c:pt>
                <c:pt idx="230">
                  <c:v>1950.46060578213</c:v>
                </c:pt>
                <c:pt idx="231">
                  <c:v>1946.3954078336501</c:v>
                </c:pt>
                <c:pt idx="232">
                  <c:v>1942.3675574797501</c:v>
                </c:pt>
                <c:pt idx="233">
                  <c:v>1938.3764962140301</c:v>
                </c:pt>
                <c:pt idx="234">
                  <c:v>1934.42167641982</c:v>
                </c:pt>
                <c:pt idx="235">
                  <c:v>1930.5025611276401</c:v>
                </c:pt>
                <c:pt idx="236">
                  <c:v>1926.61862377798</c:v>
                </c:pt>
                <c:pt idx="237">
                  <c:v>1922.76934798915</c:v>
                </c:pt>
                <c:pt idx="238">
                  <c:v>1918.95422733031</c:v>
                </c:pt>
                <c:pt idx="239">
                  <c:v>1915.1727650994901</c:v>
                </c:pt>
                <c:pt idx="240">
                  <c:v>1911.42447410662</c:v>
                </c:pt>
                <c:pt idx="241">
                  <c:v>1907.7088764614</c:v>
                </c:pt>
                <c:pt idx="242">
                  <c:v>1904.0255033661001</c:v>
                </c:pt>
                <c:pt idx="243">
                  <c:v>1900.37389491301</c:v>
                </c:pt>
                <c:pt idx="244">
                  <c:v>1896.7535998866001</c:v>
                </c:pt>
                <c:pt idx="245">
                  <c:v>1893.1641755702799</c:v>
                </c:pt>
                <c:pt idx="246">
                  <c:v>1889.60518755764</c:v>
                </c:pt>
                <c:pt idx="247">
                  <c:v>1886.07620956812</c:v>
                </c:pt>
                <c:pt idx="248">
                  <c:v>1882.57682326698</c:v>
                </c:pt>
                <c:pt idx="249">
                  <c:v>1879.10661808959</c:v>
                </c:pt>
                <c:pt idx="250">
                  <c:v>1875.6651910697899</c:v>
                </c:pt>
                <c:pt idx="251">
                  <c:v>1872.2521466723999</c:v>
                </c:pt>
                <c:pt idx="252">
                  <c:v>1868.8670966296399</c:v>
                </c:pt>
                <c:pt idx="253">
                  <c:v>1865.50965978151</c:v>
                </c:pt>
                <c:pt idx="254">
                  <c:v>1862.17946191998</c:v>
                </c:pt>
                <c:pt idx="255">
                  <c:v>1858.87613563685</c:v>
                </c:pt>
                <c:pt idx="256">
                  <c:v>1855.5993201753299</c:v>
                </c:pt>
                <c:pt idx="257">
                  <c:v>1852.34866128512</c:v>
                </c:pt>
                <c:pt idx="258">
                  <c:v>1849.1238605098199</c:v>
                </c:pt>
                <c:pt idx="259">
                  <c:v>1845.9244809439899</c:v>
                </c:pt>
                <c:pt idx="260">
                  <c:v>1842.75023273997</c:v>
                </c:pt>
                <c:pt idx="261">
                  <c:v>1839.6007862956501</c:v>
                </c:pt>
                <c:pt idx="262">
                  <c:v>1836.4758178414199</c:v>
                </c:pt>
                <c:pt idx="263">
                  <c:v>1833.37500931503</c:v>
                </c:pt>
                <c:pt idx="264">
                  <c:v>1830.29804823933</c:v>
                </c:pt>
                <c:pt idx="265">
                  <c:v>1827.24462760303</c:v>
                </c:pt>
                <c:pt idx="266">
                  <c:v>1824.2144457443001</c:v>
                </c:pt>
                <c:pt idx="267">
                  <c:v>1821.2072062371401</c:v>
                </c:pt>
                <c:pt idx="268">
                  <c:v>1818.2226177805201</c:v>
                </c:pt>
                <c:pt idx="269">
                  <c:v>1815.2603940901699</c:v>
                </c:pt>
                <c:pt idx="270">
                  <c:v>1812.3202537929101</c:v>
                </c:pt>
                <c:pt idx="271">
                  <c:v>1809.40192032358</c:v>
                </c:pt>
                <c:pt idx="272">
                  <c:v>1806.50512182437</c:v>
                </c:pt>
                <c:pt idx="273">
                  <c:v>1803.6295910465799</c:v>
                </c:pt>
                <c:pt idx="274">
                  <c:v>1800.77506525473</c:v>
                </c:pt>
                <c:pt idx="275">
                  <c:v>1797.9412861329199</c:v>
                </c:pt>
                <c:pt idx="276">
                  <c:v>1795.12799969347</c:v>
                </c:pt>
                <c:pt idx="277">
                  <c:v>1792.33495618761</c:v>
                </c:pt>
                <c:pt idx="278">
                  <c:v>1789.5619100184699</c:v>
                </c:pt>
                <c:pt idx="279">
                  <c:v>1786.8086196559</c:v>
                </c:pt>
                <c:pt idx="280">
                  <c:v>1784.0748475535199</c:v>
                </c:pt>
                <c:pt idx="281">
                  <c:v>1781.3603600675499</c:v>
                </c:pt>
                <c:pt idx="282">
                  <c:v>1778.66492737764</c:v>
                </c:pt>
                <c:pt idx="283">
                  <c:v>1775.98832340954</c:v>
                </c:pt>
                <c:pt idx="284">
                  <c:v>1773.3303257595401</c:v>
                </c:pt>
                <c:pt idx="285">
                  <c:v>1770.6907156207401</c:v>
                </c:pt>
                <c:pt idx="286">
                  <c:v>1768.06927771098</c:v>
                </c:pt>
                <c:pt idx="287">
                  <c:v>1765.4658002024801</c:v>
                </c:pt>
                <c:pt idx="288">
                  <c:v>1762.8800746530601</c:v>
                </c:pt>
                <c:pt idx="289">
                  <c:v>1760.3118959390499</c:v>
                </c:pt>
                <c:pt idx="290">
                  <c:v>1757.7610621896499</c:v>
                </c:pt>
                <c:pt idx="291">
                  <c:v>1755.2273747228401</c:v>
                </c:pt>
                <c:pt idx="292">
                  <c:v>1752.7106379827701</c:v>
                </c:pt>
                <c:pt idx="293">
                  <c:v>1750.21065947855</c:v>
                </c:pt>
                <c:pt idx="294">
                  <c:v>1747.7272497245301</c:v>
                </c:pt>
                <c:pt idx="295">
                  <c:v>1745.2602221817999</c:v>
                </c:pt>
                <c:pt idx="296">
                  <c:v>1742.80939320113</c:v>
                </c:pt>
                <c:pt idx="297">
                  <c:v>1740.3745819671799</c:v>
                </c:pt>
                <c:pt idx="298">
                  <c:v>1737.95561044394</c:v>
                </c:pt>
                <c:pt idx="299">
                  <c:v>1735.5523033214299</c:v>
                </c:pt>
                <c:pt idx="300">
                  <c:v>1733.10478618147</c:v>
                </c:pt>
                <c:pt idx="301">
                  <c:v>1727.85932825072</c:v>
                </c:pt>
                <c:pt idx="302">
                  <c:v>1723.1149015476001</c:v>
                </c:pt>
                <c:pt idx="303">
                  <c:v>1718.3835022850701</c:v>
                </c:pt>
                <c:pt idx="304">
                  <c:v>1713.6650946918401</c:v>
                </c:pt>
                <c:pt idx="305">
                  <c:v>1708.95964309487</c:v>
                </c:pt>
                <c:pt idx="306">
                  <c:v>1704.26711191905</c:v>
                </c:pt>
                <c:pt idx="307">
                  <c:v>1699.5874656869601</c:v>
                </c:pt>
                <c:pt idx="308">
                  <c:v>1694.9206690185899</c:v>
                </c:pt>
                <c:pt idx="309">
                  <c:v>1690.2666866310799</c:v>
                </c:pt>
                <c:pt idx="310">
                  <c:v>1685.6254833384701</c:v>
                </c:pt>
                <c:pt idx="311">
                  <c:v>1680.9970240513901</c:v>
                </c:pt>
                <c:pt idx="312">
                  <c:v>1676.3812737768301</c:v>
                </c:pt>
                <c:pt idx="313">
                  <c:v>1671.7781976178701</c:v>
                </c:pt>
                <c:pt idx="314">
                  <c:v>1667.18776077339</c:v>
                </c:pt>
                <c:pt idx="315">
                  <c:v>1662.60992853786</c:v>
                </c:pt>
                <c:pt idx="316">
                  <c:v>1658.04466630103</c:v>
                </c:pt>
                <c:pt idx="317">
                  <c:v>1653.49193954767</c:v>
                </c:pt>
                <c:pt idx="318">
                  <c:v>1648.9517138573499</c:v>
                </c:pt>
                <c:pt idx="319">
                  <c:v>1644.4239549041399</c:v>
                </c:pt>
                <c:pt idx="320">
                  <c:v>1639.90862845635</c:v>
                </c:pt>
                <c:pt idx="321">
                  <c:v>1635.4057003763201</c:v>
                </c:pt>
                <c:pt idx="322">
                  <c:v>1630.9151366200999</c:v>
                </c:pt>
                <c:pt idx="323">
                  <c:v>1626.4369032372099</c:v>
                </c:pt>
                <c:pt idx="324">
                  <c:v>1621.97096637042</c:v>
                </c:pt>
                <c:pt idx="325">
                  <c:v>1617.51729225546</c:v>
                </c:pt>
                <c:pt idx="326">
                  <c:v>1613.0758472207499</c:v>
                </c:pt>
                <c:pt idx="327">
                  <c:v>1608.64659768719</c:v>
                </c:pt>
                <c:pt idx="328">
                  <c:v>1604.2295101678701</c:v>
                </c:pt>
                <c:pt idx="329">
                  <c:v>1599.82455126785</c:v>
                </c:pt>
                <c:pt idx="330">
                  <c:v>1595.43168768385</c:v>
                </c:pt>
                <c:pt idx="331">
                  <c:v>1591.0508862040699</c:v>
                </c:pt>
                <c:pt idx="332">
                  <c:v>1586.68211370789</c:v>
                </c:pt>
                <c:pt idx="333">
                  <c:v>1582.3253371656399</c:v>
                </c:pt>
                <c:pt idx="334">
                  <c:v>1577.9805236383299</c:v>
                </c:pt>
                <c:pt idx="335">
                  <c:v>1573.6476402774299</c:v>
                </c:pt>
                <c:pt idx="336">
                  <c:v>1569.3266543246</c:v>
                </c:pt>
                <c:pt idx="337">
                  <c:v>1565.0175331114599</c:v>
                </c:pt>
                <c:pt idx="338">
                  <c:v>1560.7202440593101</c:v>
                </c:pt>
                <c:pt idx="339">
                  <c:v>1556.4347546789199</c:v>
                </c:pt>
                <c:pt idx="340">
                  <c:v>1552.16103257029</c:v>
                </c:pt>
                <c:pt idx="341">
                  <c:v>1547.8990454223399</c:v>
                </c:pt>
                <c:pt idx="342">
                  <c:v>1543.6487610127399</c:v>
                </c:pt>
                <c:pt idx="343">
                  <c:v>1539.41014720765</c:v>
                </c:pt>
                <c:pt idx="344">
                  <c:v>1535.1831719614299</c:v>
                </c:pt>
                <c:pt idx="345">
                  <c:v>1530.96780331645</c:v>
                </c:pt>
                <c:pt idx="346">
                  <c:v>1526.76400940285</c:v>
                </c:pt>
                <c:pt idx="347">
                  <c:v>1522.5717584382301</c:v>
                </c:pt>
                <c:pt idx="348">
                  <c:v>1518.3910187275201</c:v>
                </c:pt>
                <c:pt idx="349">
                  <c:v>1514.22175866262</c:v>
                </c:pt>
                <c:pt idx="350">
                  <c:v>1510.06394672228</c:v>
                </c:pt>
                <c:pt idx="351">
                  <c:v>1505.9175514717399</c:v>
                </c:pt>
                <c:pt idx="352">
                  <c:v>1501.78254156261</c:v>
                </c:pt>
                <c:pt idx="353">
                  <c:v>1497.6588857325501</c:v>
                </c:pt>
                <c:pt idx="354">
                  <c:v>1493.5465528050599</c:v>
                </c:pt>
                <c:pt idx="355">
                  <c:v>1489.44551168926</c:v>
                </c:pt>
                <c:pt idx="356">
                  <c:v>1485.35573137962</c:v>
                </c:pt>
                <c:pt idx="357">
                  <c:v>1481.2771809557701</c:v>
                </c:pt>
                <c:pt idx="358">
                  <c:v>1477.20982958223</c:v>
                </c:pt>
                <c:pt idx="359">
                  <c:v>1473.1536465081899</c:v>
                </c:pt>
                <c:pt idx="360">
                  <c:v>1469.10860106727</c:v>
                </c:pt>
                <c:pt idx="361">
                  <c:v>1465.0746626773</c:v>
                </c:pt>
                <c:pt idx="362">
                  <c:v>1461.0518008401</c:v>
                </c:pt>
                <c:pt idx="363">
                  <c:v>1457.0399851412201</c:v>
                </c:pt>
                <c:pt idx="364">
                  <c:v>1453.0391852497</c:v>
                </c:pt>
                <c:pt idx="365">
                  <c:v>1449.04937091791</c:v>
                </c:pt>
                <c:pt idx="366">
                  <c:v>1445.0705119812401</c:v>
                </c:pt>
                <c:pt idx="367">
                  <c:v>1441.10257835792</c:v>
                </c:pt>
                <c:pt idx="368">
                  <c:v>1437.14554004877</c:v>
                </c:pt>
                <c:pt idx="369">
                  <c:v>1433.1993671370101</c:v>
                </c:pt>
                <c:pt idx="370">
                  <c:v>1429.26402978798</c:v>
                </c:pt>
                <c:pt idx="371">
                  <c:v>1425.3394982489499</c:v>
                </c:pt>
                <c:pt idx="372">
                  <c:v>1421.42574284888</c:v>
                </c:pt>
                <c:pt idx="373">
                  <c:v>1417.52273399821</c:v>
                </c:pt>
                <c:pt idx="374">
                  <c:v>1413.63044218862</c:v>
                </c:pt>
                <c:pt idx="375">
                  <c:v>1409.74883799284</c:v>
                </c:pt>
                <c:pt idx="376">
                  <c:v>1405.8778920643699</c:v>
                </c:pt>
                <c:pt idx="377">
                  <c:v>1402.0175751372999</c:v>
                </c:pt>
                <c:pt idx="378">
                  <c:v>1398.1678580261</c:v>
                </c:pt>
                <c:pt idx="379">
                  <c:v>1394.32871162534</c:v>
                </c:pt>
                <c:pt idx="380">
                  <c:v>1390.5001069095499</c:v>
                </c:pt>
                <c:pt idx="381">
                  <c:v>1386.6820149329401</c:v>
                </c:pt>
                <c:pt idx="382">
                  <c:v>1382.8744068291901</c:v>
                </c:pt>
                <c:pt idx="383">
                  <c:v>1379.0772538112601</c:v>
                </c:pt>
                <c:pt idx="384">
                  <c:v>1375.29052717115</c:v>
                </c:pt>
                <c:pt idx="385">
                  <c:v>1371.5141982796899</c:v>
                </c:pt>
                <c:pt idx="386">
                  <c:v>1367.74823858631</c:v>
                </c:pt>
                <c:pt idx="387">
                  <c:v>1363.9926196188401</c:v>
                </c:pt>
                <c:pt idx="388">
                  <c:v>1360.2473129832999</c:v>
                </c:pt>
                <c:pt idx="389">
                  <c:v>1356.51229036366</c:v>
                </c:pt>
                <c:pt idx="390">
                  <c:v>1352.78752352166</c:v>
                </c:pt>
                <c:pt idx="391">
                  <c:v>1349.07298429656</c:v>
                </c:pt>
                <c:pt idx="392">
                  <c:v>1345.3686446049501</c:v>
                </c:pt>
                <c:pt idx="393">
                  <c:v>1341.67447644054</c:v>
                </c:pt>
                <c:pt idx="394">
                  <c:v>1337.9904518739399</c:v>
                </c:pt>
                <c:pt idx="395">
                  <c:v>1334.31654305243</c:v>
                </c:pt>
                <c:pt idx="396">
                  <c:v>1330.6527221997901</c:v>
                </c:pt>
                <c:pt idx="397">
                  <c:v>1326.9989616160599</c:v>
                </c:pt>
                <c:pt idx="398">
                  <c:v>1323.35523367735</c:v>
                </c:pt>
                <c:pt idx="399">
                  <c:v>1319.7215108356199</c:v>
                </c:pt>
                <c:pt idx="400">
                  <c:v>1316.09776561845</c:v>
                </c:pt>
                <c:pt idx="401">
                  <c:v>1312.4839706288799</c:v>
                </c:pt>
                <c:pt idx="402">
                  <c:v>1308.8800985451601</c:v>
                </c:pt>
                <c:pt idx="403">
                  <c:v>1305.2861221205901</c:v>
                </c:pt>
                <c:pt idx="404">
                  <c:v>1301.70201418324</c:v>
                </c:pt>
                <c:pt idx="405">
                  <c:v>1298.12774763583</c:v>
                </c:pt>
                <c:pt idx="406">
                  <c:v>1294.5632954554701</c:v>
                </c:pt>
                <c:pt idx="407">
                  <c:v>1291.00863069346</c:v>
                </c:pt>
                <c:pt idx="408">
                  <c:v>1287.46372647512</c:v>
                </c:pt>
                <c:pt idx="409">
                  <c:v>1283.9285559995401</c:v>
                </c:pt>
                <c:pt idx="410">
                  <c:v>1280.40309253941</c:v>
                </c:pt>
                <c:pt idx="411">
                  <c:v>1276.88730944083</c:v>
                </c:pt>
                <c:pt idx="412">
                  <c:v>1273.3811801230399</c:v>
                </c:pt>
                <c:pt idx="413">
                  <c:v>1269.8846780783199</c:v>
                </c:pt>
                <c:pt idx="414">
                  <c:v>1266.39777687169</c:v>
                </c:pt>
                <c:pt idx="415">
                  <c:v>1262.9204501407901</c:v>
                </c:pt>
                <c:pt idx="416">
                  <c:v>1259.4526715956299</c:v>
                </c:pt>
                <c:pt idx="417">
                  <c:v>1255.9944150184101</c:v>
                </c:pt>
                <c:pt idx="418">
                  <c:v>1252.5456542633201</c:v>
                </c:pt>
                <c:pt idx="419">
                  <c:v>1249.1063632563501</c:v>
                </c:pt>
                <c:pt idx="420">
                  <c:v>1245.6765159950801</c:v>
                </c:pt>
                <c:pt idx="421">
                  <c:v>1242.25608654847</c:v>
                </c:pt>
                <c:pt idx="422">
                  <c:v>1238.84504905672</c:v>
                </c:pt>
                <c:pt idx="423">
                  <c:v>1235.4433777310101</c:v>
                </c:pt>
                <c:pt idx="424">
                  <c:v>1232.05104685334</c:v>
                </c:pt>
                <c:pt idx="425">
                  <c:v>1228.6680307763199</c:v>
                </c:pt>
                <c:pt idx="426">
                  <c:v>1225.2943039229999</c:v>
                </c:pt>
                <c:pt idx="427">
                  <c:v>1221.9298407866399</c:v>
                </c:pt>
                <c:pt idx="428">
                  <c:v>1218.57461593055</c:v>
                </c:pt>
                <c:pt idx="429">
                  <c:v>1215.22860398789</c:v>
                </c:pt>
                <c:pt idx="430">
                  <c:v>1211.8917796614601</c:v>
                </c:pt>
                <c:pt idx="431">
                  <c:v>1208.56411772353</c:v>
                </c:pt>
                <c:pt idx="432">
                  <c:v>1205.24559301564</c:v>
                </c:pt>
                <c:pt idx="433">
                  <c:v>1201.9361804484099</c:v>
                </c:pt>
                <c:pt idx="434">
                  <c:v>1198.6358550013499</c:v>
                </c:pt>
                <c:pt idx="435">
                  <c:v>1195.34459172268</c:v>
                </c:pt>
                <c:pt idx="436">
                  <c:v>1192.0623657291201</c:v>
                </c:pt>
                <c:pt idx="437">
                  <c:v>1188.78915220573</c:v>
                </c:pt>
                <c:pt idx="438">
                  <c:v>1185.5249264056999</c:v>
                </c:pt>
                <c:pt idx="439">
                  <c:v>1182.2696636501601</c:v>
                </c:pt>
                <c:pt idx="440">
                  <c:v>1179.02333932804</c:v>
                </c:pt>
                <c:pt idx="441">
                  <c:v>1175.78592889581</c:v>
                </c:pt>
                <c:pt idx="442">
                  <c:v>1172.55740787734</c:v>
                </c:pt>
                <c:pt idx="443">
                  <c:v>1169.3377518637301</c:v>
                </c:pt>
                <c:pt idx="444">
                  <c:v>1166.12693651308</c:v>
                </c:pt>
                <c:pt idx="445">
                  <c:v>1162.92493755034</c:v>
                </c:pt>
                <c:pt idx="446">
                  <c:v>1159.7317307671101</c:v>
                </c:pt>
                <c:pt idx="447">
                  <c:v>1156.54729202147</c:v>
                </c:pt>
                <c:pt idx="448">
                  <c:v>1153.3715972377699</c:v>
                </c:pt>
                <c:pt idx="449">
                  <c:v>1150.2046224065</c:v>
                </c:pt>
                <c:pt idx="450">
                  <c:v>1147.04634358404</c:v>
                </c:pt>
                <c:pt idx="451">
                  <c:v>1143.8967368925501</c:v>
                </c:pt>
                <c:pt idx="452">
                  <c:v>1140.75577851973</c:v>
                </c:pt>
                <c:pt idx="453">
                  <c:v>1137.62344471867</c:v>
                </c:pt>
                <c:pt idx="454">
                  <c:v>1134.4997118076799</c:v>
                </c:pt>
                <c:pt idx="455">
                  <c:v>1131.38455617008</c:v>
                </c:pt>
                <c:pt idx="456">
                  <c:v>1128.27795425404</c:v>
                </c:pt>
                <c:pt idx="457">
                  <c:v>1125.17988257241</c:v>
                </c:pt>
                <c:pt idx="458">
                  <c:v>1122.09031770251</c:v>
                </c:pt>
                <c:pt idx="459">
                  <c:v>1119.009236286</c:v>
                </c:pt>
                <c:pt idx="460">
                  <c:v>1115.9366150286601</c:v>
                </c:pt>
                <c:pt idx="461">
                  <c:v>1112.8724307002401</c:v>
                </c:pt>
                <c:pt idx="462">
                  <c:v>1109.81666013429</c:v>
                </c:pt>
                <c:pt idx="463">
                  <c:v>1106.76928022794</c:v>
                </c:pt>
                <c:pt idx="464">
                  <c:v>1103.7302679417801</c:v>
                </c:pt>
                <c:pt idx="465">
                  <c:v>1100.69960029966</c:v>
                </c:pt>
                <c:pt idx="466">
                  <c:v>1097.6772543885199</c:v>
                </c:pt>
                <c:pt idx="467">
                  <c:v>1094.66320735819</c:v>
                </c:pt>
                <c:pt idx="468">
                  <c:v>1091.65743642129</c:v>
                </c:pt>
                <c:pt idx="469">
                  <c:v>1088.6599188529699</c:v>
                </c:pt>
                <c:pt idx="470">
                  <c:v>1085.6706319908001</c:v>
                </c:pt>
                <c:pt idx="471">
                  <c:v>1082.68955323456</c:v>
                </c:pt>
                <c:pt idx="472">
                  <c:v>1079.7166600461201</c:v>
                </c:pt>
                <c:pt idx="473">
                  <c:v>1076.7519299491901</c:v>
                </c:pt>
                <c:pt idx="474">
                  <c:v>1073.7953405292201</c:v>
                </c:pt>
                <c:pt idx="475">
                  <c:v>1070.84686943323</c:v>
                </c:pt>
                <c:pt idx="476">
                  <c:v>1067.9064943695801</c:v>
                </c:pt>
                <c:pt idx="477">
                  <c:v>1064.9741931078499</c:v>
                </c:pt>
                <c:pt idx="478">
                  <c:v>1062.04994347866</c:v>
                </c:pt>
                <c:pt idx="479">
                  <c:v>1059.1337233735301</c:v>
                </c:pt>
                <c:pt idx="480">
                  <c:v>1056.2255107446499</c:v>
                </c:pt>
                <c:pt idx="481">
                  <c:v>1053.32528360477</c:v>
                </c:pt>
                <c:pt idx="482">
                  <c:v>1050.4330200270001</c:v>
                </c:pt>
                <c:pt idx="483">
                  <c:v>1047.54869814467</c:v>
                </c:pt>
                <c:pt idx="484">
                  <c:v>1044.67229615116</c:v>
                </c:pt>
                <c:pt idx="485">
                  <c:v>1041.8037922997</c:v>
                </c:pt>
                <c:pt idx="486">
                  <c:v>1038.9431649032499</c:v>
                </c:pt>
                <c:pt idx="487">
                  <c:v>1036.0903923343301</c:v>
                </c:pt>
                <c:pt idx="488">
                  <c:v>1033.2454530248201</c:v>
                </c:pt>
                <c:pt idx="489">
                  <c:v>1030.4083254658501</c:v>
                </c:pt>
                <c:pt idx="490">
                  <c:v>1027.5789882075901</c:v>
                </c:pt>
                <c:pt idx="491">
                  <c:v>1024.7574198591101</c:v>
                </c:pt>
                <c:pt idx="492">
                  <c:v>1021.94359908822</c:v>
                </c:pt>
                <c:pt idx="493">
                  <c:v>1019.13750462132</c:v>
                </c:pt>
                <c:pt idx="494">
                  <c:v>1016.33911524319</c:v>
                </c:pt>
                <c:pt idx="495">
                  <c:v>1013.54840979689</c:v>
                </c:pt>
                <c:pt idx="496">
                  <c:v>1010.76536718357</c:v>
                </c:pt>
                <c:pt idx="497">
                  <c:v>1007.98996636231</c:v>
                </c:pt>
                <c:pt idx="498">
                  <c:v>1005.22218634996</c:v>
                </c:pt>
                <c:pt idx="499">
                  <c:v>1002.46200622099</c:v>
                </c:pt>
                <c:pt idx="500">
                  <c:v>999.70940510733897</c:v>
                </c:pt>
                <c:pt idx="501">
                  <c:v>996.96436219822999</c:v>
                </c:pt>
                <c:pt idx="502">
                  <c:v>994.22685674003901</c:v>
                </c:pt>
                <c:pt idx="503">
                  <c:v>991.49686803612599</c:v>
                </c:pt>
                <c:pt idx="504">
                  <c:v>988.77437544667896</c:v>
                </c:pt>
                <c:pt idx="505">
                  <c:v>986.05935838855999</c:v>
                </c:pt>
                <c:pt idx="506">
                  <c:v>983.35179633515202</c:v>
                </c:pt>
                <c:pt idx="507">
                  <c:v>980.651668816197</c:v>
                </c:pt>
                <c:pt idx="508">
                  <c:v>977.95895541764605</c:v>
                </c:pt>
                <c:pt idx="509">
                  <c:v>975.27363578150698</c:v>
                </c:pt>
                <c:pt idx="510">
                  <c:v>972.59568960568299</c:v>
                </c:pt>
                <c:pt idx="511">
                  <c:v>969.92509664382703</c:v>
                </c:pt>
                <c:pt idx="512">
                  <c:v>967.26183670518299</c:v>
                </c:pt>
                <c:pt idx="513">
                  <c:v>964.60588965443606</c:v>
                </c:pt>
                <c:pt idx="514">
                  <c:v>961.95723541156099</c:v>
                </c:pt>
                <c:pt idx="515">
                  <c:v>959.31585395166701</c:v>
                </c:pt>
                <c:pt idx="516">
                  <c:v>956.68172530485003</c:v>
                </c:pt>
                <c:pt idx="517">
                  <c:v>954.054829556041</c:v>
                </c:pt>
                <c:pt idx="518">
                  <c:v>951.43514684485103</c:v>
                </c:pt>
                <c:pt idx="519">
                  <c:v>948.822657365429</c:v>
                </c:pt>
                <c:pt idx="520">
                  <c:v>946.217341366303</c:v>
                </c:pt>
                <c:pt idx="521">
                  <c:v>943.61917915024003</c:v>
                </c:pt>
                <c:pt idx="522">
                  <c:v>941.02815107409003</c:v>
                </c:pt>
                <c:pt idx="523">
                  <c:v>938.44423754863897</c:v>
                </c:pt>
                <c:pt idx="524">
                  <c:v>935.86741903846405</c:v>
                </c:pt>
                <c:pt idx="525">
                  <c:v>933.29767606178302</c:v>
                </c:pt>
                <c:pt idx="526">
                  <c:v>930.73498919030601</c:v>
                </c:pt>
                <c:pt idx="527">
                  <c:v>928.17933904909103</c:v>
                </c:pt>
                <c:pt idx="528">
                  <c:v>925.63070631639903</c:v>
                </c:pt>
                <c:pt idx="529">
                  <c:v>923.08907172353997</c:v>
                </c:pt>
                <c:pt idx="530">
                  <c:v>920.554416054738</c:v>
                </c:pt>
                <c:pt idx="531">
                  <c:v>918.02672014697805</c:v>
                </c:pt>
                <c:pt idx="532">
                  <c:v>915.50596488986298</c:v>
                </c:pt>
                <c:pt idx="533">
                  <c:v>912.99213122547201</c:v>
                </c:pt>
                <c:pt idx="534">
                  <c:v>910.48520014821304</c:v>
                </c:pt>
                <c:pt idx="535">
                  <c:v>907.98515270467999</c:v>
                </c:pt>
                <c:pt idx="536">
                  <c:v>905.49196999351</c:v>
                </c:pt>
                <c:pt idx="537">
                  <c:v>903.00563316524097</c:v>
                </c:pt>
                <c:pt idx="538">
                  <c:v>900.52612342216798</c:v>
                </c:pt>
                <c:pt idx="539">
                  <c:v>898.05342201820201</c:v>
                </c:pt>
                <c:pt idx="540">
                  <c:v>895.587510258728</c:v>
                </c:pt>
                <c:pt idx="541">
                  <c:v>893.12836950046199</c:v>
                </c:pt>
                <c:pt idx="542">
                  <c:v>890.67598115131204</c:v>
                </c:pt>
                <c:pt idx="543">
                  <c:v>888.23032667023801</c:v>
                </c:pt>
                <c:pt idx="544">
                  <c:v>885.79138756710995</c:v>
                </c:pt>
                <c:pt idx="545">
                  <c:v>883.35914540256897</c:v>
                </c:pt>
                <c:pt idx="546">
                  <c:v>880.93358178788799</c:v>
                </c:pt>
                <c:pt idx="547">
                  <c:v>878.51467838483097</c:v>
                </c:pt>
                <c:pt idx="548">
                  <c:v>876.10241690551698</c:v>
                </c:pt>
                <c:pt idx="549">
                  <c:v>873.696779112282</c:v>
                </c:pt>
                <c:pt idx="550">
                  <c:v>871.29774681753702</c:v>
                </c:pt>
                <c:pt idx="551">
                  <c:v>868.90530188363505</c:v>
                </c:pt>
                <c:pt idx="552">
                  <c:v>866.519426222731</c:v>
                </c:pt>
                <c:pt idx="553">
                  <c:v>864.14010179664797</c:v>
                </c:pt>
                <c:pt idx="554">
                  <c:v>861.76731061673604</c:v>
                </c:pt>
                <c:pt idx="555">
                  <c:v>859.40103474374303</c:v>
                </c:pt>
                <c:pt idx="556">
                  <c:v>857.04125628767304</c:v>
                </c:pt>
                <c:pt idx="557">
                  <c:v>854.68795740765097</c:v>
                </c:pt>
                <c:pt idx="558">
                  <c:v>852.34112031179495</c:v>
                </c:pt>
                <c:pt idx="559">
                  <c:v>850.00072725707298</c:v>
                </c:pt>
                <c:pt idx="560">
                  <c:v>847.66676054917502</c:v>
                </c:pt>
                <c:pt idx="561">
                  <c:v>845.33920254237296</c:v>
                </c:pt>
                <c:pt idx="562">
                  <c:v>843.01803563939598</c:v>
                </c:pt>
                <c:pt idx="563">
                  <c:v>840.70324229128903</c:v>
                </c:pt>
                <c:pt idx="564">
                  <c:v>838.39480499728597</c:v>
                </c:pt>
                <c:pt idx="565">
                  <c:v>836.09270630467199</c:v>
                </c:pt>
                <c:pt idx="566">
                  <c:v>833.79692880865798</c:v>
                </c:pt>
                <c:pt idx="567">
                  <c:v>831.50745515224503</c:v>
                </c:pt>
                <c:pt idx="568">
                  <c:v>829.22426802609095</c:v>
                </c:pt>
                <c:pt idx="569">
                  <c:v>826.94735016838501</c:v>
                </c:pt>
                <c:pt idx="570">
                  <c:v>824.67668436471399</c:v>
                </c:pt>
                <c:pt idx="571">
                  <c:v>822.41225344793202</c:v>
                </c:pt>
                <c:pt idx="572">
                  <c:v>820.15404029803301</c:v>
                </c:pt>
                <c:pt idx="573">
                  <c:v>817.90202784201904</c:v>
                </c:pt>
                <c:pt idx="574">
                  <c:v>815.65619905377002</c:v>
                </c:pt>
                <c:pt idx="575">
                  <c:v>813.41653695391994</c:v>
                </c:pt>
                <c:pt idx="576">
                  <c:v>811.18302460972302</c:v>
                </c:pt>
                <c:pt idx="577">
                  <c:v>808.95564513493002</c:v>
                </c:pt>
                <c:pt idx="578">
                  <c:v>806.73438168965697</c:v>
                </c:pt>
                <c:pt idx="579">
                  <c:v>804.51921748025995</c:v>
                </c:pt>
                <c:pt idx="580">
                  <c:v>802.31013575920895</c:v>
                </c:pt>
                <c:pt idx="581">
                  <c:v>800.107119824959</c:v>
                </c:pt>
                <c:pt idx="582">
                  <c:v>797.91015302182404</c:v>
                </c:pt>
                <c:pt idx="583">
                  <c:v>795.71921873985298</c:v>
                </c:pt>
                <c:pt idx="584">
                  <c:v>793.53430041470403</c:v>
                </c:pt>
                <c:pt idx="585">
                  <c:v>791.35538152751599</c:v>
                </c:pt>
                <c:pt idx="586">
                  <c:v>789.182445604789</c:v>
                </c:pt>
                <c:pt idx="587">
                  <c:v>787.01547621825205</c:v>
                </c:pt>
                <c:pt idx="588">
                  <c:v>784.85445698474905</c:v>
                </c:pt>
                <c:pt idx="589">
                  <c:v>782.69937156610501</c:v>
                </c:pt>
                <c:pt idx="590">
                  <c:v>780.55020366900897</c:v>
                </c:pt>
                <c:pt idx="591">
                  <c:v>778.40693704489001</c:v>
                </c:pt>
                <c:pt idx="592">
                  <c:v>776.26955548979095</c:v>
                </c:pt>
                <c:pt idx="593">
                  <c:v>774.13804284424896</c:v>
                </c:pt>
                <c:pt idx="594">
                  <c:v>772.01238299317197</c:v>
                </c:pt>
                <c:pt idx="595">
                  <c:v>769.892559865718</c:v>
                </c:pt>
                <c:pt idx="596">
                  <c:v>767.778557435175</c:v>
                </c:pt>
                <c:pt idx="597">
                  <c:v>765.67035971883297</c:v>
                </c:pt>
                <c:pt idx="598">
                  <c:v>763.56795077787206</c:v>
                </c:pt>
                <c:pt idx="599">
                  <c:v>761.47131471723606</c:v>
                </c:pt>
                <c:pt idx="600">
                  <c:v>759.38043568551404</c:v>
                </c:pt>
                <c:pt idx="601">
                  <c:v>757.29529787482204</c:v>
                </c:pt>
                <c:pt idx="602">
                  <c:v>755.21588552067897</c:v>
                </c:pt>
                <c:pt idx="603">
                  <c:v>753.14218290189501</c:v>
                </c:pt>
                <c:pt idx="604">
                  <c:v>751.07417434044396</c:v>
                </c:pt>
                <c:pt idx="605">
                  <c:v>749.01184420135098</c:v>
                </c:pt>
                <c:pt idx="606">
                  <c:v>746.95517689257201</c:v>
                </c:pt>
                <c:pt idx="607">
                  <c:v>744.904156864877</c:v>
                </c:pt>
                <c:pt idx="608">
                  <c:v>742.85876861173006</c:v>
                </c:pt>
                <c:pt idx="609">
                  <c:v>740.81899666917502</c:v>
                </c:pt>
                <c:pt idx="610">
                  <c:v>738.78482561571604</c:v>
                </c:pt>
                <c:pt idx="611">
                  <c:v>736.75624007220495</c:v>
                </c:pt>
                <c:pt idx="612">
                  <c:v>734.733224701719</c:v>
                </c:pt>
                <c:pt idx="613">
                  <c:v>732.71576420944996</c:v>
                </c:pt>
                <c:pt idx="614">
                  <c:v>730.70384334258699</c:v>
                </c:pt>
                <c:pt idx="615">
                  <c:v>728.69744689019899</c:v>
                </c:pt>
                <c:pt idx="616">
                  <c:v>726.69655968312497</c:v>
                </c:pt>
                <c:pt idx="617">
                  <c:v>724.70116659385303</c:v>
                </c:pt>
                <c:pt idx="618">
                  <c:v>722.71125253641003</c:v>
                </c:pt>
                <c:pt idx="619">
                  <c:v>720.72680246624702</c:v>
                </c:pt>
                <c:pt idx="620">
                  <c:v>718.747801380125</c:v>
                </c:pt>
                <c:pt idx="621">
                  <c:v>716.77423431600005</c:v>
                </c:pt>
                <c:pt idx="622">
                  <c:v>714.80608635291298</c:v>
                </c:pt>
                <c:pt idx="623">
                  <c:v>712.84334261087599</c:v>
                </c:pt>
                <c:pt idx="624">
                  <c:v>710.88598825075701</c:v>
                </c:pt>
                <c:pt idx="625">
                  <c:v>708.93400847417104</c:v>
                </c:pt>
                <c:pt idx="626">
                  <c:v>706.98738852336703</c:v>
                </c:pt>
                <c:pt idx="627">
                  <c:v>705.04611368111796</c:v>
                </c:pt>
                <c:pt idx="628">
                  <c:v>703.11016927060496</c:v>
                </c:pt>
                <c:pt idx="629">
                  <c:v>701.17954065531205</c:v>
                </c:pt>
                <c:pt idx="630">
                  <c:v>699.25421323890998</c:v>
                </c:pt>
                <c:pt idx="631">
                  <c:v>697.33417246515205</c:v>
                </c:pt>
                <c:pt idx="632">
                  <c:v>695.41940381775805</c:v>
                </c:pt>
                <c:pt idx="633">
                  <c:v>693.50989282030901</c:v>
                </c:pt>
                <c:pt idx="634">
                  <c:v>691.60562503613403</c:v>
                </c:pt>
                <c:pt idx="635">
                  <c:v>689.70658606820405</c:v>
                </c:pt>
                <c:pt idx="636">
                  <c:v>687.81276155902196</c:v>
                </c:pt>
                <c:pt idx="637">
                  <c:v>685.92413719051501</c:v>
                </c:pt>
                <c:pt idx="638">
                  <c:v>684.04069868392298</c:v>
                </c:pt>
                <c:pt idx="639">
                  <c:v>682.16243179969604</c:v>
                </c:pt>
                <c:pt idx="640">
                  <c:v>680.28932233738101</c:v>
                </c:pt>
                <c:pt idx="641">
                  <c:v>678.42135613551898</c:v>
                </c:pt>
                <c:pt idx="642">
                  <c:v>676.55851907153499</c:v>
                </c:pt>
                <c:pt idx="643">
                  <c:v>674.70079706163199</c:v>
                </c:pt>
                <c:pt idx="644">
                  <c:v>672.84817606068805</c:v>
                </c:pt>
                <c:pt idx="645">
                  <c:v>671.00064206214199</c:v>
                </c:pt>
                <c:pt idx="646">
                  <c:v>669.15818109789598</c:v>
                </c:pt>
                <c:pt idx="647">
                  <c:v>667.32077923820498</c:v>
                </c:pt>
                <c:pt idx="648">
                  <c:v>665.48842259157402</c:v>
                </c:pt>
                <c:pt idx="649">
                  <c:v>663.66109730464996</c:v>
                </c:pt>
                <c:pt idx="650">
                  <c:v>661.83878956212004</c:v>
                </c:pt>
                <c:pt idx="651">
                  <c:v>660.02148558660599</c:v>
                </c:pt>
                <c:pt idx="652">
                  <c:v>658.20917163855995</c:v>
                </c:pt>
                <c:pt idx="653">
                  <c:v>656.40183401616105</c:v>
                </c:pt>
                <c:pt idx="654">
                  <c:v>654.59945905521101</c:v>
                </c:pt>
                <c:pt idx="655">
                  <c:v>652.802033129032</c:v>
                </c:pt>
                <c:pt idx="656">
                  <c:v>651.00954264836002</c:v>
                </c:pt>
                <c:pt idx="657">
                  <c:v>649.22197406124997</c:v>
                </c:pt>
                <c:pt idx="658">
                  <c:v>647.43931385296401</c:v>
                </c:pt>
                <c:pt idx="659">
                  <c:v>645.66154854587603</c:v>
                </c:pt>
                <c:pt idx="660">
                  <c:v>643.88866469936499</c:v>
                </c:pt>
                <c:pt idx="661">
                  <c:v>642.12064890971806</c:v>
                </c:pt>
                <c:pt idx="662">
                  <c:v>640.35748781002599</c:v>
                </c:pt>
                <c:pt idx="663">
                  <c:v>638.59916807008301</c:v>
                </c:pt>
                <c:pt idx="664">
                  <c:v>636.84567639628494</c:v>
                </c:pt>
                <c:pt idx="665">
                  <c:v>635.09699953153097</c:v>
                </c:pt>
                <c:pt idx="666">
                  <c:v>633.353124255122</c:v>
                </c:pt>
                <c:pt idx="667">
                  <c:v>631.61403738266097</c:v>
                </c:pt>
                <c:pt idx="668">
                  <c:v>629.87972576595303</c:v>
                </c:pt>
                <c:pt idx="669">
                  <c:v>628.15017629290401</c:v>
                </c:pt>
                <c:pt idx="670">
                  <c:v>626.425375887428</c:v>
                </c:pt>
                <c:pt idx="671">
                  <c:v>624.70531150933903</c:v>
                </c:pt>
                <c:pt idx="672">
                  <c:v>622.98997015426096</c:v>
                </c:pt>
                <c:pt idx="673">
                  <c:v>621.27933885352502</c:v>
                </c:pt>
                <c:pt idx="674">
                  <c:v>619.57340467406902</c:v>
                </c:pt>
                <c:pt idx="675">
                  <c:v>617.87215471834895</c:v>
                </c:pt>
                <c:pt idx="676">
                  <c:v>616.175576124229</c:v>
                </c:pt>
                <c:pt idx="677">
                  <c:v>614.48365606489597</c:v>
                </c:pt>
                <c:pt idx="678">
                  <c:v>612.79638174875299</c:v>
                </c:pt>
                <c:pt idx="679">
                  <c:v>611.11374041933004</c:v>
                </c:pt>
                <c:pt idx="680">
                  <c:v>609.43571935518196</c:v>
                </c:pt>
                <c:pt idx="681">
                  <c:v>607.76230586979705</c:v>
                </c:pt>
                <c:pt idx="682">
                  <c:v>606.09348731149601</c:v>
                </c:pt>
                <c:pt idx="683">
                  <c:v>604.42925106334098</c:v>
                </c:pt>
                <c:pt idx="684">
                  <c:v>602.76958454303804</c:v>
                </c:pt>
                <c:pt idx="685">
                  <c:v>601.11447520284003</c:v>
                </c:pt>
                <c:pt idx="686">
                  <c:v>599.46391052945899</c:v>
                </c:pt>
                <c:pt idx="687">
                  <c:v>597.81787804396004</c:v>
                </c:pt>
                <c:pt idx="688">
                  <c:v>596.17636530167795</c:v>
                </c:pt>
                <c:pt idx="689">
                  <c:v>594.53935989211698</c:v>
                </c:pt>
                <c:pt idx="690">
                  <c:v>592.90684943886004</c:v>
                </c:pt>
                <c:pt idx="691">
                  <c:v>591.27882159947103</c:v>
                </c:pt>
                <c:pt idx="692">
                  <c:v>589.65526406540596</c:v>
                </c:pt>
                <c:pt idx="693">
                  <c:v>588.03616456191901</c:v>
                </c:pt>
                <c:pt idx="694">
                  <c:v>586.42151084796603</c:v>
                </c:pt>
                <c:pt idx="695">
                  <c:v>584.81129071611804</c:v>
                </c:pt>
                <c:pt idx="696">
                  <c:v>583.20549199246398</c:v>
                </c:pt>
                <c:pt idx="697">
                  <c:v>581.60410253651901</c:v>
                </c:pt>
                <c:pt idx="698">
                  <c:v>580.007110241139</c:v>
                </c:pt>
                <c:pt idx="699">
                  <c:v>578.414503032418</c:v>
                </c:pt>
                <c:pt idx="700">
                  <c:v>576.82626886960702</c:v>
                </c:pt>
                <c:pt idx="701">
                  <c:v>575.24239574501905</c:v>
                </c:pt>
                <c:pt idx="702">
                  <c:v>573.66287168393603</c:v>
                </c:pt>
                <c:pt idx="703">
                  <c:v>572.08768474452199</c:v>
                </c:pt>
                <c:pt idx="704">
                  <c:v>570.51682301772996</c:v>
                </c:pt>
                <c:pt idx="705">
                  <c:v>568.95027462721703</c:v>
                </c:pt>
                <c:pt idx="706">
                  <c:v>567.38802772924703</c:v>
                </c:pt>
                <c:pt idx="707">
                  <c:v>565.83007051260597</c:v>
                </c:pt>
                <c:pt idx="708">
                  <c:v>564.27639119851199</c:v>
                </c:pt>
                <c:pt idx="709">
                  <c:v>562.72697804052495</c:v>
                </c:pt>
                <c:pt idx="710">
                  <c:v>561.18181932445896</c:v>
                </c:pt>
                <c:pt idx="711">
                  <c:v>559.64090336829497</c:v>
                </c:pt>
                <c:pt idx="712">
                  <c:v>558.10421852208901</c:v>
                </c:pt>
                <c:pt idx="713">
                  <c:v>556.57175316788698</c:v>
                </c:pt>
                <c:pt idx="714">
                  <c:v>555.04349571963405</c:v>
                </c:pt>
                <c:pt idx="715">
                  <c:v>553.51943462309202</c:v>
                </c:pt>
                <c:pt idx="716">
                  <c:v>551.99955835574497</c:v>
                </c:pt>
                <c:pt idx="717">
                  <c:v>550.48385542671997</c:v>
                </c:pt>
                <c:pt idx="718">
                  <c:v>548.97231437669302</c:v>
                </c:pt>
                <c:pt idx="719">
                  <c:v>547.46492377780703</c:v>
                </c:pt>
                <c:pt idx="720">
                  <c:v>545.96167223358395</c:v>
                </c:pt>
                <c:pt idx="721">
                  <c:v>544.46254837883896</c:v>
                </c:pt>
                <c:pt idx="722">
                  <c:v>542.967540879593</c:v>
                </c:pt>
                <c:pt idx="723">
                  <c:v>541.47663843298903</c:v>
                </c:pt>
                <c:pt idx="724">
                  <c:v>539.98982976720595</c:v>
                </c:pt>
                <c:pt idx="725">
                  <c:v>538.50710364137399</c:v>
                </c:pt>
                <c:pt idx="726">
                  <c:v>537.02844884548699</c:v>
                </c:pt>
                <c:pt idx="727">
                  <c:v>535.55385420032201</c:v>
                </c:pt>
                <c:pt idx="728">
                  <c:v>534.08330855735005</c:v>
                </c:pt>
                <c:pt idx="729">
                  <c:v>532.61680079865698</c:v>
                </c:pt>
                <c:pt idx="730">
                  <c:v>531.15431983685505</c:v>
                </c:pt>
                <c:pt idx="731">
                  <c:v>529.69585461500003</c:v>
                </c:pt>
                <c:pt idx="732">
                  <c:v>528.24139410650901</c:v>
                </c:pt>
                <c:pt idx="733">
                  <c:v>526.79092731507797</c:v>
                </c:pt>
                <c:pt idx="734">
                  <c:v>525.34444327459505</c:v>
                </c:pt>
                <c:pt idx="735">
                  <c:v>523.90193104905995</c:v>
                </c:pt>
                <c:pt idx="736">
                  <c:v>522.46337973250002</c:v>
                </c:pt>
                <c:pt idx="737">
                  <c:v>521.02877844888997</c:v>
                </c:pt>
                <c:pt idx="738">
                  <c:v>519.59811635206904</c:v>
                </c:pt>
                <c:pt idx="739">
                  <c:v>518.17138262565697</c:v>
                </c:pt>
                <c:pt idx="740">
                  <c:v>516.74856648297305</c:v>
                </c:pt>
                <c:pt idx="741">
                  <c:v>515.32965716695696</c:v>
                </c:pt>
                <c:pt idx="742">
                  <c:v>513.91464395008404</c:v>
                </c:pt>
                <c:pt idx="743">
                  <c:v>512.50351613428597</c:v>
                </c:pt>
                <c:pt idx="744">
                  <c:v>511.09626305086903</c:v>
                </c:pt>
                <c:pt idx="745">
                  <c:v>509.69287406043702</c:v>
                </c:pt>
                <c:pt idx="746">
                  <c:v>508.29333855280402</c:v>
                </c:pt>
                <c:pt idx="747">
                  <c:v>506.897645946919</c:v>
                </c:pt>
                <c:pt idx="748">
                  <c:v>505.505785690788</c:v>
                </c:pt>
                <c:pt idx="749">
                  <c:v>504.11774726138498</c:v>
                </c:pt>
                <c:pt idx="750">
                  <c:v>502.733520164585</c:v>
                </c:pt>
                <c:pt idx="751">
                  <c:v>501.35309393507401</c:v>
                </c:pt>
                <c:pt idx="752">
                  <c:v>499.97645813627599</c:v>
                </c:pt>
                <c:pt idx="753">
                  <c:v>498.603602360271</c:v>
                </c:pt>
                <c:pt idx="754">
                  <c:v>497.23451622771898</c:v>
                </c:pt>
                <c:pt idx="755">
                  <c:v>495.86918938777802</c:v>
                </c:pt>
                <c:pt idx="756">
                  <c:v>494.50761151802902</c:v>
                </c:pt>
                <c:pt idx="757">
                  <c:v>493.149772324396</c:v>
                </c:pt>
                <c:pt idx="758">
                  <c:v>491.79566154107101</c:v>
                </c:pt>
                <c:pt idx="759">
                  <c:v>490.44526893043201</c:v>
                </c:pt>
                <c:pt idx="760">
                  <c:v>489.09858428296798</c:v>
                </c:pt>
                <c:pt idx="761">
                  <c:v>487.75559741720298</c:v>
                </c:pt>
                <c:pt idx="762">
                  <c:v>486.416298179617</c:v>
                </c:pt>
                <c:pt idx="763">
                  <c:v>485.08067644456997</c:v>
                </c:pt>
                <c:pt idx="764">
                  <c:v>483.74872211422399</c:v>
                </c:pt>
                <c:pt idx="765">
                  <c:v>482.420425118472</c:v>
                </c:pt>
                <c:pt idx="766">
                  <c:v>481.09577541485299</c:v>
                </c:pt>
                <c:pt idx="767">
                  <c:v>479.77476298848399</c:v>
                </c:pt>
                <c:pt idx="768">
                  <c:v>478.45737785198099</c:v>
                </c:pt>
                <c:pt idx="769">
                  <c:v>477.14361004538301</c:v>
                </c:pt>
                <c:pt idx="770">
                  <c:v>475.833449636078</c:v>
                </c:pt>
                <c:pt idx="771">
                  <c:v>474.52688671872801</c:v>
                </c:pt>
                <c:pt idx="772">
                  <c:v>473.22391141519103</c:v>
                </c:pt>
                <c:pt idx="773">
                  <c:v>471.92451387445101</c:v>
                </c:pt>
                <c:pt idx="774">
                  <c:v>470.62868427254199</c:v>
                </c:pt>
                <c:pt idx="775">
                  <c:v>469.33641281246997</c:v>
                </c:pt>
                <c:pt idx="776">
                  <c:v>468.04768972414502</c:v>
                </c:pt>
                <c:pt idx="777">
                  <c:v>466.76250526430402</c:v>
                </c:pt>
                <c:pt idx="778">
                  <c:v>465.48084971643402</c:v>
                </c:pt>
                <c:pt idx="779">
                  <c:v>464.20271339070598</c:v>
                </c:pt>
                <c:pt idx="780">
                  <c:v>462.92808662389501</c:v>
                </c:pt>
                <c:pt idx="781">
                  <c:v>461.65695977931199</c:v>
                </c:pt>
                <c:pt idx="782">
                  <c:v>460.389323246728</c:v>
                </c:pt>
                <c:pt idx="783">
                  <c:v>459.12516744229998</c:v>
                </c:pt>
                <c:pt idx="784">
                  <c:v>457.864482808503</c:v>
                </c:pt>
                <c:pt idx="785">
                  <c:v>456.60725981405602</c:v>
                </c:pt>
                <c:pt idx="786">
                  <c:v>455.353488953848</c:v>
                </c:pt>
                <c:pt idx="787">
                  <c:v>454.10316074886703</c:v>
                </c:pt>
                <c:pt idx="788">
                  <c:v>452.85626574613002</c:v>
                </c:pt>
                <c:pt idx="789">
                  <c:v>451.61279451860997</c:v>
                </c:pt>
                <c:pt idx="790">
                  <c:v>450.37273766516603</c:v>
                </c:pt>
                <c:pt idx="791">
                  <c:v>449.13608581046998</c:v>
                </c:pt>
                <c:pt idx="792">
                  <c:v>447.90282960493698</c:v>
                </c:pt>
                <c:pt idx="793">
                  <c:v>446.67295972465399</c:v>
                </c:pt>
                <c:pt idx="794">
                  <c:v>445.44646687131302</c:v>
                </c:pt>
                <c:pt idx="795">
                  <c:v>444.22334177213298</c:v>
                </c:pt>
                <c:pt idx="796">
                  <c:v>443.00357517979899</c:v>
                </c:pt>
                <c:pt idx="797">
                  <c:v>441.78715787238502</c:v>
                </c:pt>
                <c:pt idx="798">
                  <c:v>440.574080653289</c:v>
                </c:pt>
                <c:pt idx="799">
                  <c:v>439.36433435115799</c:v>
                </c:pt>
                <c:pt idx="800">
                  <c:v>438.15790981982502</c:v>
                </c:pt>
                <c:pt idx="801">
                  <c:v>436.95479793823603</c:v>
                </c:pt>
                <c:pt idx="802">
                  <c:v>435.75498961038301</c:v>
                </c:pt>
                <c:pt idx="803">
                  <c:v>434.558475765232</c:v>
                </c:pt>
                <c:pt idx="804">
                  <c:v>433.36524735665802</c:v>
                </c:pt>
                <c:pt idx="805">
                  <c:v>432.17529536337599</c:v>
                </c:pt>
                <c:pt idx="806">
                  <c:v>430.98861078887097</c:v>
                </c:pt>
                <c:pt idx="807">
                  <c:v>429.80518466132997</c:v>
                </c:pt>
                <c:pt idx="808">
                  <c:v>428.62500803357699</c:v>
                </c:pt>
                <c:pt idx="809">
                  <c:v>427.44807198300202</c:v>
                </c:pt>
                <c:pt idx="810">
                  <c:v>426.27436761149801</c:v>
                </c:pt>
                <c:pt idx="811">
                  <c:v>425.10388604538599</c:v>
                </c:pt>
                <c:pt idx="812">
                  <c:v>423.93661843535699</c:v>
                </c:pt>
                <c:pt idx="813">
                  <c:v>422.772555956399</c:v>
                </c:pt>
                <c:pt idx="814">
                  <c:v>421.61168980773101</c:v>
                </c:pt>
                <c:pt idx="815">
                  <c:v>420.45401121274</c:v>
                </c:pt>
                <c:pt idx="816">
                  <c:v>419.29951141891098</c:v>
                </c:pt>
                <c:pt idx="817">
                  <c:v>418.148181697761</c:v>
                </c:pt>
                <c:pt idx="818">
                  <c:v>417.00001334477599</c:v>
                </c:pt>
                <c:pt idx="819">
                  <c:v>415.85499767934101</c:v>
                </c:pt>
                <c:pt idx="820">
                  <c:v>414.71312604467897</c:v>
                </c:pt>
                <c:pt idx="821">
                  <c:v>413.57438980778198</c:v>
                </c:pt>
                <c:pt idx="822">
                  <c:v>412.438780359345</c:v>
                </c:pt>
                <c:pt idx="823">
                  <c:v>411.30628911370701</c:v>
                </c:pt>
                <c:pt idx="824">
                  <c:v>410.17690750877699</c:v>
                </c:pt>
                <c:pt idx="825">
                  <c:v>409.05062700597898</c:v>
                </c:pt>
                <c:pt idx="826">
                  <c:v>407.92743909017798</c:v>
                </c:pt>
                <c:pt idx="827">
                  <c:v>406.80733526962302</c:v>
                </c:pt>
                <c:pt idx="828">
                  <c:v>405.69030707588001</c:v>
                </c:pt>
                <c:pt idx="829">
                  <c:v>404.57634606376598</c:v>
                </c:pt>
                <c:pt idx="830">
                  <c:v>403.46544381129002</c:v>
                </c:pt>
                <c:pt idx="831">
                  <c:v>402.35759191958499</c:v>
                </c:pt>
                <c:pt idx="832">
                  <c:v>401.25278201284402</c:v>
                </c:pt>
                <c:pt idx="833">
                  <c:v>400.15100573826101</c:v>
                </c:pt>
                <c:pt idx="834">
                  <c:v>399.05225476596598</c:v>
                </c:pt>
                <c:pt idx="835">
                  <c:v>397.95652078895898</c:v>
                </c:pt>
                <c:pt idx="836">
                  <c:v>396.863795523053</c:v>
                </c:pt>
                <c:pt idx="837">
                  <c:v>395.77407070680499</c:v>
                </c:pt>
                <c:pt idx="838">
                  <c:v>394.68733810145699</c:v>
                </c:pt>
                <c:pt idx="839">
                  <c:v>393.603589490876</c:v>
                </c:pt>
                <c:pt idx="840">
                  <c:v>392.52281668148601</c:v>
                </c:pt>
                <c:pt idx="841">
                  <c:v>391.445011502211</c:v>
                </c:pt>
                <c:pt idx="842">
                  <c:v>390.37016580441099</c:v>
                </c:pt>
                <c:pt idx="843">
                  <c:v>389.29827146181998</c:v>
                </c:pt>
                <c:pt idx="844">
                  <c:v>388.22932037048798</c:v>
                </c:pt>
                <c:pt idx="845">
                  <c:v>387.163304448715</c:v>
                </c:pt>
                <c:pt idx="846">
                  <c:v>386.100215636992</c:v>
                </c:pt>
                <c:pt idx="847">
                  <c:v>385.04004589794101</c:v>
                </c:pt>
                <c:pt idx="848">
                  <c:v>383.98278721625297</c:v>
                </c:pt>
                <c:pt idx="849">
                  <c:v>382.92843159862798</c:v>
                </c:pt>
                <c:pt idx="850">
                  <c:v>381.876971073714</c:v>
                </c:pt>
                <c:pt idx="851">
                  <c:v>380.82839769204702</c:v>
                </c:pt>
                <c:pt idx="852">
                  <c:v>379.782703525991</c:v>
                </c:pt>
                <c:pt idx="853">
                  <c:v>378.73988066968002</c:v>
                </c:pt>
                <c:pt idx="854">
                  <c:v>377.69992123895202</c:v>
                </c:pt>
                <c:pt idx="855">
                  <c:v>376.66281737129702</c:v>
                </c:pt>
                <c:pt idx="856">
                  <c:v>375.62856122579302</c:v>
                </c:pt>
                <c:pt idx="857">
                  <c:v>374.59714498304999</c:v>
                </c:pt>
                <c:pt idx="858">
                  <c:v>373.56856084514499</c:v>
                </c:pt>
                <c:pt idx="859">
                  <c:v>372.54280103556903</c:v>
                </c:pt>
                <c:pt idx="860">
                  <c:v>371.51985779916703</c:v>
                </c:pt>
                <c:pt idx="861">
                  <c:v>370.499723402077</c:v>
                </c:pt>
                <c:pt idx="862">
                  <c:v>369.48239013167301</c:v>
                </c:pt>
                <c:pt idx="863">
                  <c:v>368.46785029650698</c:v>
                </c:pt>
                <c:pt idx="864">
                  <c:v>367.45609622625102</c:v>
                </c:pt>
                <c:pt idx="865">
                  <c:v>366.447120271637</c:v>
                </c:pt>
                <c:pt idx="866">
                  <c:v>365.44091480440301</c:v>
                </c:pt>
                <c:pt idx="867">
                  <c:v>364.43747221722998</c:v>
                </c:pt>
                <c:pt idx="868">
                  <c:v>363.43678492369003</c:v>
                </c:pt>
                <c:pt idx="869">
                  <c:v>362.43884535818501</c:v>
                </c:pt>
                <c:pt idx="870">
                  <c:v>361.44364597589203</c:v>
                </c:pt>
                <c:pt idx="871">
                  <c:v>360.45117925270301</c:v>
                </c:pt>
                <c:pt idx="872">
                  <c:v>359.46143768517101</c:v>
                </c:pt>
                <c:pt idx="873">
                  <c:v>358.47441379045199</c:v>
                </c:pt>
                <c:pt idx="874">
                  <c:v>357.49010010625102</c:v>
                </c:pt>
                <c:pt idx="875">
                  <c:v>356.50848919075901</c:v>
                </c:pt>
                <c:pt idx="876">
                  <c:v>355.52957362260503</c:v>
                </c:pt>
                <c:pt idx="877">
                  <c:v>354.553346000793</c:v>
                </c:pt>
                <c:pt idx="878">
                  <c:v>353.57979894465001</c:v>
                </c:pt>
                <c:pt idx="879">
                  <c:v>352.60892509377101</c:v>
                </c:pt>
                <c:pt idx="880">
                  <c:v>351.64071710795798</c:v>
                </c:pt>
                <c:pt idx="881">
                  <c:v>350.67516766717102</c:v>
                </c:pt>
                <c:pt idx="882">
                  <c:v>349.71226947146801</c:v>
                </c:pt>
                <c:pt idx="883">
                  <c:v>348.75201524095303</c:v>
                </c:pt>
                <c:pt idx="884">
                  <c:v>347.794397715716</c:v>
                </c:pt>
                <c:pt idx="885">
                  <c:v>346.83940965578603</c:v>
                </c:pt>
                <c:pt idx="886">
                  <c:v>345.88704384107001</c:v>
                </c:pt>
                <c:pt idx="887">
                  <c:v>344.93729307129797</c:v>
                </c:pt>
                <c:pt idx="888">
                  <c:v>343.99015016597502</c:v>
                </c:pt>
                <c:pt idx="889">
                  <c:v>343.045607964319</c:v>
                </c:pt>
                <c:pt idx="890">
                  <c:v>342.10365932521199</c:v>
                </c:pt>
                <c:pt idx="891">
                  <c:v>341.16429712714501</c:v>
                </c:pt>
                <c:pt idx="892">
                  <c:v>340.22751426816001</c:v>
                </c:pt>
                <c:pt idx="893">
                  <c:v>339.29330366580598</c:v>
                </c:pt>
                <c:pt idx="894">
                  <c:v>338.36165825707201</c:v>
                </c:pt>
                <c:pt idx="895">
                  <c:v>337.43257099834699</c:v>
                </c:pt>
                <c:pt idx="896">
                  <c:v>336.506034865358</c:v>
                </c:pt>
                <c:pt idx="897">
                  <c:v>335.58204285311899</c:v>
                </c:pt>
                <c:pt idx="898">
                  <c:v>334.66058797587999</c:v>
                </c:pt>
                <c:pt idx="899">
                  <c:v>333.741663267072</c:v>
                </c:pt>
                <c:pt idx="900">
                  <c:v>332.82526177925399</c:v>
                </c:pt>
                <c:pt idx="901">
                  <c:v>331.91137658406501</c:v>
                </c:pt>
                <c:pt idx="902">
                  <c:v>331.00000077216401</c:v>
                </c:pt>
                <c:pt idx="903">
                  <c:v>330.09112745318498</c:v>
                </c:pt>
                <c:pt idx="904">
                  <c:v>329.18474975568103</c:v>
                </c:pt>
                <c:pt idx="905">
                  <c:v>328.28086082707102</c:v>
                </c:pt>
                <c:pt idx="906">
                  <c:v>327.379453833593</c:v>
                </c:pt>
                <c:pt idx="907">
                  <c:v>326.48052196024798</c:v>
                </c:pt>
                <c:pt idx="908">
                  <c:v>325.58405841075103</c:v>
                </c:pt>
                <c:pt idx="909">
                  <c:v>324.69005640747503</c:v>
                </c:pt>
                <c:pt idx="910">
                  <c:v>323.79850919140802</c:v>
                </c:pt>
                <c:pt idx="911">
                  <c:v>322.90941002209502</c:v>
                </c:pt>
                <c:pt idx="912">
                  <c:v>322.02275217758802</c:v>
                </c:pt>
                <c:pt idx="913">
                  <c:v>321.13852895439902</c:v>
                </c:pt>
                <c:pt idx="914">
                  <c:v>320.25673366744502</c:v>
                </c:pt>
                <c:pt idx="915">
                  <c:v>319.37735964999803</c:v>
                </c:pt>
                <c:pt idx="916">
                  <c:v>318.50040025364001</c:v>
                </c:pt>
                <c:pt idx="917">
                  <c:v>317.62584884820399</c:v>
                </c:pt>
                <c:pt idx="918">
                  <c:v>316.75369882172998</c:v>
                </c:pt>
                <c:pt idx="919">
                  <c:v>315.88394358041501</c:v>
                </c:pt>
                <c:pt idx="920">
                  <c:v>315.01657654855899</c:v>
                </c:pt>
                <c:pt idx="921">
                  <c:v>314.15159116851902</c:v>
                </c:pt>
                <c:pt idx="922">
                  <c:v>313.28898090065798</c:v>
                </c:pt>
                <c:pt idx="923">
                  <c:v>312.42873922329801</c:v>
                </c:pt>
                <c:pt idx="924">
                  <c:v>311.57085963266297</c:v>
                </c:pt>
                <c:pt idx="925">
                  <c:v>310.71533564284198</c:v>
                </c:pt>
                <c:pt idx="926">
                  <c:v>309.86216078572801</c:v>
                </c:pt>
                <c:pt idx="927">
                  <c:v>309.01132861097801</c:v>
                </c:pt>
                <c:pt idx="928">
                  <c:v>308.16283268595799</c:v>
                </c:pt>
                <c:pt idx="929">
                  <c:v>307.31666659569902</c:v>
                </c:pt>
                <c:pt idx="930">
                  <c:v>306.472823942844</c:v>
                </c:pt>
                <c:pt idx="931">
                  <c:v>305.63129834760599</c:v>
                </c:pt>
                <c:pt idx="932">
                  <c:v>304.79208344771098</c:v>
                </c:pt>
                <c:pt idx="933">
                  <c:v>303.95517289835999</c:v>
                </c:pt>
                <c:pt idx="934">
                  <c:v>303.12056037217098</c:v>
                </c:pt>
                <c:pt idx="935">
                  <c:v>302.28823955913902</c:v>
                </c:pt>
                <c:pt idx="936">
                  <c:v>301.45820416658398</c:v>
                </c:pt>
                <c:pt idx="937">
                  <c:v>300.63044791910602</c:v>
                </c:pt>
                <c:pt idx="938">
                  <c:v>299.80496455853603</c:v>
                </c:pt>
                <c:pt idx="939">
                  <c:v>298.98174784388601</c:v>
                </c:pt>
                <c:pt idx="940">
                  <c:v>298.16079155130899</c:v>
                </c:pt>
                <c:pt idx="941">
                  <c:v>297.34208947404397</c:v>
                </c:pt>
                <c:pt idx="942">
                  <c:v>296.52563542237698</c:v>
                </c:pt>
                <c:pt idx="943">
                  <c:v>295.71142322358497</c:v>
                </c:pt>
                <c:pt idx="944">
                  <c:v>294.89944672189898</c:v>
                </c:pt>
                <c:pt idx="945">
                  <c:v>294.08969977844902</c:v>
                </c:pt>
                <c:pt idx="946">
                  <c:v>293.28217627122302</c:v>
                </c:pt>
                <c:pt idx="947">
                  <c:v>293</c:v>
                </c:pt>
                <c:pt idx="948">
                  <c:v>293</c:v>
                </c:pt>
                <c:pt idx="949">
                  <c:v>293</c:v>
                </c:pt>
                <c:pt idx="950">
                  <c:v>293</c:v>
                </c:pt>
                <c:pt idx="951">
                  <c:v>293</c:v>
                </c:pt>
                <c:pt idx="952">
                  <c:v>293</c:v>
                </c:pt>
                <c:pt idx="953">
                  <c:v>293</c:v>
                </c:pt>
                <c:pt idx="954">
                  <c:v>293</c:v>
                </c:pt>
                <c:pt idx="955">
                  <c:v>293</c:v>
                </c:pt>
                <c:pt idx="956">
                  <c:v>293</c:v>
                </c:pt>
                <c:pt idx="957">
                  <c:v>293</c:v>
                </c:pt>
                <c:pt idx="958">
                  <c:v>293</c:v>
                </c:pt>
                <c:pt idx="959">
                  <c:v>293</c:v>
                </c:pt>
                <c:pt idx="960">
                  <c:v>293</c:v>
                </c:pt>
                <c:pt idx="961">
                  <c:v>293</c:v>
                </c:pt>
                <c:pt idx="962">
                  <c:v>293</c:v>
                </c:pt>
                <c:pt idx="963">
                  <c:v>293</c:v>
                </c:pt>
                <c:pt idx="964">
                  <c:v>293</c:v>
                </c:pt>
                <c:pt idx="965">
                  <c:v>293</c:v>
                </c:pt>
                <c:pt idx="966">
                  <c:v>293</c:v>
                </c:pt>
                <c:pt idx="967">
                  <c:v>293</c:v>
                </c:pt>
                <c:pt idx="968">
                  <c:v>293</c:v>
                </c:pt>
                <c:pt idx="969">
                  <c:v>293</c:v>
                </c:pt>
                <c:pt idx="970">
                  <c:v>293</c:v>
                </c:pt>
                <c:pt idx="971">
                  <c:v>293</c:v>
                </c:pt>
                <c:pt idx="972">
                  <c:v>293</c:v>
                </c:pt>
                <c:pt idx="973">
                  <c:v>293</c:v>
                </c:pt>
                <c:pt idx="974">
                  <c:v>293</c:v>
                </c:pt>
                <c:pt idx="975">
                  <c:v>293</c:v>
                </c:pt>
                <c:pt idx="976">
                  <c:v>293</c:v>
                </c:pt>
                <c:pt idx="977">
                  <c:v>293</c:v>
                </c:pt>
                <c:pt idx="978">
                  <c:v>293</c:v>
                </c:pt>
                <c:pt idx="979">
                  <c:v>293</c:v>
                </c:pt>
                <c:pt idx="980">
                  <c:v>293</c:v>
                </c:pt>
                <c:pt idx="981">
                  <c:v>293</c:v>
                </c:pt>
                <c:pt idx="982">
                  <c:v>293</c:v>
                </c:pt>
                <c:pt idx="983">
                  <c:v>293</c:v>
                </c:pt>
                <c:pt idx="984">
                  <c:v>293</c:v>
                </c:pt>
                <c:pt idx="985">
                  <c:v>293</c:v>
                </c:pt>
                <c:pt idx="986">
                  <c:v>293</c:v>
                </c:pt>
                <c:pt idx="987">
                  <c:v>293</c:v>
                </c:pt>
                <c:pt idx="988">
                  <c:v>293</c:v>
                </c:pt>
                <c:pt idx="989">
                  <c:v>293</c:v>
                </c:pt>
                <c:pt idx="990">
                  <c:v>293</c:v>
                </c:pt>
                <c:pt idx="991">
                  <c:v>293</c:v>
                </c:pt>
                <c:pt idx="992">
                  <c:v>293</c:v>
                </c:pt>
                <c:pt idx="993">
                  <c:v>293</c:v>
                </c:pt>
                <c:pt idx="994">
                  <c:v>293</c:v>
                </c:pt>
                <c:pt idx="995">
                  <c:v>293</c:v>
                </c:pt>
                <c:pt idx="996">
                  <c:v>293</c:v>
                </c:pt>
                <c:pt idx="997">
                  <c:v>293</c:v>
                </c:pt>
                <c:pt idx="998">
                  <c:v>293</c:v>
                </c:pt>
                <c:pt idx="999">
                  <c:v>293</c:v>
                </c:pt>
                <c:pt idx="1000">
                  <c:v>293</c:v>
                </c:pt>
                <c:pt idx="1001">
                  <c:v>293</c:v>
                </c:pt>
                <c:pt idx="1002">
                  <c:v>293</c:v>
                </c:pt>
                <c:pt idx="1003">
                  <c:v>293</c:v>
                </c:pt>
                <c:pt idx="1004">
                  <c:v>293</c:v>
                </c:pt>
                <c:pt idx="1005">
                  <c:v>293</c:v>
                </c:pt>
                <c:pt idx="1006">
                  <c:v>293</c:v>
                </c:pt>
                <c:pt idx="1007">
                  <c:v>293</c:v>
                </c:pt>
                <c:pt idx="1008">
                  <c:v>293</c:v>
                </c:pt>
                <c:pt idx="1009">
                  <c:v>293</c:v>
                </c:pt>
                <c:pt idx="1010">
                  <c:v>293</c:v>
                </c:pt>
                <c:pt idx="1011">
                  <c:v>293</c:v>
                </c:pt>
                <c:pt idx="1012">
                  <c:v>293</c:v>
                </c:pt>
                <c:pt idx="1013">
                  <c:v>293</c:v>
                </c:pt>
                <c:pt idx="1014">
                  <c:v>293</c:v>
                </c:pt>
                <c:pt idx="1015">
                  <c:v>293</c:v>
                </c:pt>
                <c:pt idx="1016">
                  <c:v>293</c:v>
                </c:pt>
                <c:pt idx="1017">
                  <c:v>293</c:v>
                </c:pt>
                <c:pt idx="1018">
                  <c:v>293</c:v>
                </c:pt>
                <c:pt idx="1019">
                  <c:v>293</c:v>
                </c:pt>
                <c:pt idx="1020">
                  <c:v>293</c:v>
                </c:pt>
                <c:pt idx="1021">
                  <c:v>293</c:v>
                </c:pt>
                <c:pt idx="1022">
                  <c:v>293</c:v>
                </c:pt>
                <c:pt idx="1023">
                  <c:v>293</c:v>
                </c:pt>
                <c:pt idx="1024">
                  <c:v>293</c:v>
                </c:pt>
                <c:pt idx="1025">
                  <c:v>293</c:v>
                </c:pt>
                <c:pt idx="1026">
                  <c:v>293</c:v>
                </c:pt>
                <c:pt idx="1027">
                  <c:v>293</c:v>
                </c:pt>
                <c:pt idx="1028">
                  <c:v>293</c:v>
                </c:pt>
                <c:pt idx="1029">
                  <c:v>293</c:v>
                </c:pt>
                <c:pt idx="1030">
                  <c:v>293</c:v>
                </c:pt>
                <c:pt idx="1031">
                  <c:v>293</c:v>
                </c:pt>
                <c:pt idx="1032">
                  <c:v>293</c:v>
                </c:pt>
                <c:pt idx="1033">
                  <c:v>293</c:v>
                </c:pt>
                <c:pt idx="1034">
                  <c:v>293</c:v>
                </c:pt>
                <c:pt idx="1035">
                  <c:v>293</c:v>
                </c:pt>
                <c:pt idx="1036">
                  <c:v>293</c:v>
                </c:pt>
                <c:pt idx="1037">
                  <c:v>293</c:v>
                </c:pt>
                <c:pt idx="1038">
                  <c:v>293</c:v>
                </c:pt>
                <c:pt idx="1039">
                  <c:v>293</c:v>
                </c:pt>
                <c:pt idx="1040">
                  <c:v>293</c:v>
                </c:pt>
                <c:pt idx="1041">
                  <c:v>293</c:v>
                </c:pt>
                <c:pt idx="1042">
                  <c:v>293</c:v>
                </c:pt>
                <c:pt idx="1043">
                  <c:v>293</c:v>
                </c:pt>
                <c:pt idx="1044">
                  <c:v>293</c:v>
                </c:pt>
                <c:pt idx="1045">
                  <c:v>293</c:v>
                </c:pt>
                <c:pt idx="1046">
                  <c:v>293</c:v>
                </c:pt>
                <c:pt idx="1047">
                  <c:v>293</c:v>
                </c:pt>
                <c:pt idx="1048">
                  <c:v>293</c:v>
                </c:pt>
                <c:pt idx="1049">
                  <c:v>293</c:v>
                </c:pt>
                <c:pt idx="1050">
                  <c:v>293</c:v>
                </c:pt>
                <c:pt idx="1051">
                  <c:v>293</c:v>
                </c:pt>
                <c:pt idx="1052">
                  <c:v>293</c:v>
                </c:pt>
                <c:pt idx="1053">
                  <c:v>293</c:v>
                </c:pt>
                <c:pt idx="1054">
                  <c:v>293</c:v>
                </c:pt>
                <c:pt idx="1055">
                  <c:v>293</c:v>
                </c:pt>
                <c:pt idx="1056">
                  <c:v>293</c:v>
                </c:pt>
                <c:pt idx="1057">
                  <c:v>293</c:v>
                </c:pt>
                <c:pt idx="1058">
                  <c:v>293</c:v>
                </c:pt>
                <c:pt idx="1059">
                  <c:v>293</c:v>
                </c:pt>
                <c:pt idx="1060">
                  <c:v>293</c:v>
                </c:pt>
                <c:pt idx="1061">
                  <c:v>293</c:v>
                </c:pt>
                <c:pt idx="1062">
                  <c:v>293</c:v>
                </c:pt>
                <c:pt idx="1063">
                  <c:v>293</c:v>
                </c:pt>
                <c:pt idx="1064">
                  <c:v>293</c:v>
                </c:pt>
                <c:pt idx="1065">
                  <c:v>293</c:v>
                </c:pt>
                <c:pt idx="1066">
                  <c:v>293</c:v>
                </c:pt>
                <c:pt idx="1067">
                  <c:v>293</c:v>
                </c:pt>
                <c:pt idx="1068">
                  <c:v>293</c:v>
                </c:pt>
                <c:pt idx="1069">
                  <c:v>293</c:v>
                </c:pt>
                <c:pt idx="1070">
                  <c:v>293</c:v>
                </c:pt>
                <c:pt idx="1071">
                  <c:v>293</c:v>
                </c:pt>
                <c:pt idx="1072">
                  <c:v>293</c:v>
                </c:pt>
                <c:pt idx="1073">
                  <c:v>293</c:v>
                </c:pt>
                <c:pt idx="1074">
                  <c:v>293</c:v>
                </c:pt>
                <c:pt idx="1075">
                  <c:v>293</c:v>
                </c:pt>
                <c:pt idx="1076">
                  <c:v>293</c:v>
                </c:pt>
                <c:pt idx="1077">
                  <c:v>293</c:v>
                </c:pt>
                <c:pt idx="1078">
                  <c:v>293</c:v>
                </c:pt>
                <c:pt idx="1079">
                  <c:v>293</c:v>
                </c:pt>
                <c:pt idx="1080">
                  <c:v>293</c:v>
                </c:pt>
                <c:pt idx="1081">
                  <c:v>293</c:v>
                </c:pt>
                <c:pt idx="1082">
                  <c:v>293</c:v>
                </c:pt>
                <c:pt idx="1083">
                  <c:v>293</c:v>
                </c:pt>
                <c:pt idx="1084">
                  <c:v>293</c:v>
                </c:pt>
                <c:pt idx="1085">
                  <c:v>293</c:v>
                </c:pt>
                <c:pt idx="1086">
                  <c:v>293</c:v>
                </c:pt>
                <c:pt idx="1087">
                  <c:v>293</c:v>
                </c:pt>
                <c:pt idx="1088">
                  <c:v>293</c:v>
                </c:pt>
                <c:pt idx="1089">
                  <c:v>293</c:v>
                </c:pt>
                <c:pt idx="1090">
                  <c:v>293</c:v>
                </c:pt>
                <c:pt idx="1091">
                  <c:v>293</c:v>
                </c:pt>
                <c:pt idx="1092">
                  <c:v>293</c:v>
                </c:pt>
                <c:pt idx="1093">
                  <c:v>293</c:v>
                </c:pt>
                <c:pt idx="1094">
                  <c:v>293</c:v>
                </c:pt>
                <c:pt idx="1095">
                  <c:v>293</c:v>
                </c:pt>
                <c:pt idx="1096">
                  <c:v>293</c:v>
                </c:pt>
                <c:pt idx="1097">
                  <c:v>2973.0521382542502</c:v>
                </c:pt>
                <c:pt idx="1098">
                  <c:v>2973.0521382542502</c:v>
                </c:pt>
                <c:pt idx="1099">
                  <c:v>2973.0521382542502</c:v>
                </c:pt>
                <c:pt idx="1100">
                  <c:v>2973.0521382542502</c:v>
                </c:pt>
                <c:pt idx="1101">
                  <c:v>2973.0521382542502</c:v>
                </c:pt>
                <c:pt idx="1102">
                  <c:v>2973.0521382542502</c:v>
                </c:pt>
                <c:pt idx="1103">
                  <c:v>2973.0521382542502</c:v>
                </c:pt>
                <c:pt idx="1104">
                  <c:v>2973.0521382542502</c:v>
                </c:pt>
                <c:pt idx="1105">
                  <c:v>2973.0521382542502</c:v>
                </c:pt>
                <c:pt idx="1106">
                  <c:v>2973.0521382542502</c:v>
                </c:pt>
                <c:pt idx="1107">
                  <c:v>2973.0521382542502</c:v>
                </c:pt>
                <c:pt idx="1108">
                  <c:v>2973.0521382542502</c:v>
                </c:pt>
                <c:pt idx="1109">
                  <c:v>2973.0521382542502</c:v>
                </c:pt>
                <c:pt idx="1110">
                  <c:v>2973.0521382542502</c:v>
                </c:pt>
                <c:pt idx="1111">
                  <c:v>2973.0521382542502</c:v>
                </c:pt>
                <c:pt idx="1112">
                  <c:v>2973.0521382542502</c:v>
                </c:pt>
                <c:pt idx="1113">
                  <c:v>2973.0521382542502</c:v>
                </c:pt>
                <c:pt idx="1114">
                  <c:v>2973.0521382542502</c:v>
                </c:pt>
                <c:pt idx="1115">
                  <c:v>2973.0521382542502</c:v>
                </c:pt>
                <c:pt idx="1116">
                  <c:v>2973.0521382542502</c:v>
                </c:pt>
                <c:pt idx="1117">
                  <c:v>2973.0521382542502</c:v>
                </c:pt>
                <c:pt idx="1118">
                  <c:v>2973.0521382542502</c:v>
                </c:pt>
                <c:pt idx="1119">
                  <c:v>2973.0521382542502</c:v>
                </c:pt>
                <c:pt idx="1120">
                  <c:v>2973.0520757874901</c:v>
                </c:pt>
                <c:pt idx="1121">
                  <c:v>2973.02598611245</c:v>
                </c:pt>
                <c:pt idx="1122">
                  <c:v>2972.9504565052998</c:v>
                </c:pt>
                <c:pt idx="1123">
                  <c:v>2972.8251734494602</c:v>
                </c:pt>
                <c:pt idx="1124">
                  <c:v>2972.6496864176302</c:v>
                </c:pt>
                <c:pt idx="1125">
                  <c:v>2972.42341821227</c:v>
                </c:pt>
                <c:pt idx="1126">
                  <c:v>2972.1456752335998</c:v>
                </c:pt>
                <c:pt idx="1127">
                  <c:v>2971.8156570159099</c:v>
                </c:pt>
                <c:pt idx="1128">
                  <c:v>2971.4324651536799</c:v>
                </c:pt>
                <c:pt idx="1129">
                  <c:v>2970.9951117241699</c:v>
                </c:pt>
                <c:pt idx="1130">
                  <c:v>2970.5025272996099</c:v>
                </c:pt>
                <c:pt idx="1131">
                  <c:v>2969.9535686307499</c:v>
                </c:pt>
                <c:pt idx="1132">
                  <c:v>2969.3470260732101</c:v>
                </c:pt>
                <c:pt idx="1133">
                  <c:v>2968.6816308186899</c:v>
                </c:pt>
                <c:pt idx="1134">
                  <c:v>2967.95606198516</c:v>
                </c:pt>
                <c:pt idx="1135">
                  <c:v>2967.1689536123299</c:v>
                </c:pt>
                <c:pt idx="1136">
                  <c:v>2966.31924425639</c:v>
                </c:pt>
                <c:pt idx="1137">
                  <c:v>2965.4080082356299</c:v>
                </c:pt>
                <c:pt idx="1138">
                  <c:v>2964.4347657049102</c:v>
                </c:pt>
                <c:pt idx="1139">
                  <c:v>2963.3985990476799</c:v>
                </c:pt>
                <c:pt idx="1140">
                  <c:v>2962.2985345134798</c:v>
                </c:pt>
                <c:pt idx="1141">
                  <c:v>2961.1336171990101</c:v>
                </c:pt>
                <c:pt idx="1142">
                  <c:v>2959.90282200618</c:v>
                </c:pt>
                <c:pt idx="1143">
                  <c:v>2958.60510673</c:v>
                </c:pt>
                <c:pt idx="1144">
                  <c:v>2957.23940538139</c:v>
                </c:pt>
                <c:pt idx="1145">
                  <c:v>2955.80463156009</c:v>
                </c:pt>
                <c:pt idx="1146">
                  <c:v>2954.2996820508101</c:v>
                </c:pt>
                <c:pt idx="1147">
                  <c:v>2952.7234406451898</c:v>
                </c:pt>
                <c:pt idx="1148">
                  <c:v>2951.0747821909999</c:v>
                </c:pt>
                <c:pt idx="1149">
                  <c:v>2949.3525768678501</c:v>
                </c:pt>
                <c:pt idx="1150">
                  <c:v>2947.5556946871998</c:v>
                </c:pt>
                <c:pt idx="1151">
                  <c:v>2945.6830102120498</c:v>
                </c:pt>
                <c:pt idx="1152">
                  <c:v>2943.7334074897299</c:v>
                </c:pt>
                <c:pt idx="1153">
                  <c:v>2941.7057851885902</c:v>
                </c:pt>
                <c:pt idx="1154">
                  <c:v>2939.5990619270401</c:v>
                </c:pt>
                <c:pt idx="1155">
                  <c:v>2937.4121817805699</c:v>
                </c:pt>
                <c:pt idx="1156">
                  <c:v>2935.1441199497099</c:v>
                </c:pt>
                <c:pt idx="1157">
                  <c:v>2932.7938885690201</c:v>
                </c:pt>
                <c:pt idx="1158">
                  <c:v>2930.3605426343402</c:v>
                </c:pt>
                <c:pt idx="1159">
                  <c:v>2927.84318602249</c:v>
                </c:pt>
                <c:pt idx="1160">
                  <c:v>2925.2409775750698</c:v>
                </c:pt>
                <c:pt idx="1161">
                  <c:v>2922.5531372148198</c:v>
                </c:pt>
                <c:pt idx="1162">
                  <c:v>2919.7789520606698</c:v>
                </c:pt>
                <c:pt idx="1163">
                  <c:v>2916.9177825049801</c:v>
                </c:pt>
                <c:pt idx="1164">
                  <c:v>2913.9690682141299</c:v>
                </c:pt>
                <c:pt idx="1165">
                  <c:v>2910.9323340118999</c:v>
                </c:pt>
                <c:pt idx="1166">
                  <c:v>2907.8071956031199</c:v>
                </c:pt>
                <c:pt idx="1167">
                  <c:v>2904.5933650940301</c:v>
                </c:pt>
                <c:pt idx="1168">
                  <c:v>2901.29065626483</c:v>
                </c:pt>
                <c:pt idx="1169">
                  <c:v>2897.8989895496202</c:v>
                </c:pt>
                <c:pt idx="1170">
                  <c:v>2894.4183966790101</c:v>
                </c:pt>
                <c:pt idx="1171">
                  <c:v>2890.8490249414599</c:v>
                </c:pt>
                <c:pt idx="1172">
                  <c:v>2887.1911410205798</c:v>
                </c:pt>
                <c:pt idx="1173">
                  <c:v>2883.4451343676701</c:v>
                </c:pt>
                <c:pt idx="1174">
                  <c:v>2879.6115200709</c:v>
                </c:pt>
                <c:pt idx="1175">
                  <c:v>2875.6909411860902</c:v>
                </c:pt>
                <c:pt idx="1176">
                  <c:v>2871.6841704970202</c:v>
                </c:pt>
                <c:pt idx="1177">
                  <c:v>2867.59211167798</c:v>
                </c:pt>
                <c:pt idx="1178">
                  <c:v>2863.4157998353899</c:v>
                </c:pt>
                <c:pt idx="1179">
                  <c:v>2859.1564014108999</c:v>
                </c:pt>
                <c:pt idx="1180">
                  <c:v>2854.81521343333</c:v>
                </c:pt>
                <c:pt idx="1181">
                  <c:v>2850.3936621132202</c:v>
                </c:pt>
                <c:pt idx="1182">
                  <c:v>2845.8933007791102</c:v>
                </c:pt>
                <c:pt idx="1183">
                  <c:v>2841.3157584104401</c:v>
                </c:pt>
                <c:pt idx="1184">
                  <c:v>2836.66292007217</c:v>
                </c:pt>
                <c:pt idx="1185">
                  <c:v>2831.9366648302298</c:v>
                </c:pt>
                <c:pt idx="1186">
                  <c:v>2827.1390210643999</c:v>
                </c:pt>
                <c:pt idx="1187">
                  <c:v>2822.27212449021</c:v>
                </c:pt>
                <c:pt idx="1188">
                  <c:v>2817.3382124774198</c:v>
                </c:pt>
                <c:pt idx="1189">
                  <c:v>2812.3396178749199</c:v>
                </c:pt>
                <c:pt idx="1190">
                  <c:v>2807.2787623866302</c:v>
                </c:pt>
                <c:pt idx="1191">
                  <c:v>2802.15814954706</c:v>
                </c:pt>
                <c:pt idx="1192">
                  <c:v>2796.9803573485601</c:v>
                </c:pt>
                <c:pt idx="1193">
                  <c:v>2791.7480305745798</c:v>
                </c:pt>
                <c:pt idx="1194">
                  <c:v>2786.4638728957598</c:v>
                </c:pt>
                <c:pt idx="1195">
                  <c:v>2781.1306387863401</c:v>
                </c:pt>
                <c:pt idx="1196">
                  <c:v>2775.7511253193402</c:v>
                </c:pt>
                <c:pt idx="1197">
                  <c:v>2770.3281638984199</c:v>
                </c:pt>
                <c:pt idx="1198">
                  <c:v>2764.8646119836599</c:v>
                </c:pt>
                <c:pt idx="1199">
                  <c:v>2759.3633448668702</c:v>
                </c:pt>
                <c:pt idx="1200">
                  <c:v>2753.8272475498502</c:v>
                </c:pt>
                <c:pt idx="1201">
                  <c:v>2748.2592067764999</c:v>
                </c:pt>
                <c:pt idx="1202">
                  <c:v>2742.6621032661301</c:v>
                </c:pt>
                <c:pt idx="1203">
                  <c:v>2737.0388041922201</c:v>
                </c:pt>
                <c:pt idx="1204">
                  <c:v>2731.3921559464202</c:v>
                </c:pt>
                <c:pt idx="1205">
                  <c:v>2725.7249772236601</c:v>
                </c:pt>
                <c:pt idx="1206">
                  <c:v>2720.0400524597599</c:v>
                </c:pt>
                <c:pt idx="1207">
                  <c:v>2714.3401256481998</c:v>
                </c:pt>
                <c:pt idx="1208">
                  <c:v>2708.62789455847</c:v>
                </c:pt>
                <c:pt idx="1209">
                  <c:v>2702.9060053733401</c:v>
                </c:pt>
                <c:pt idx="1210">
                  <c:v>2697.17704775841</c:v>
                </c:pt>
                <c:pt idx="1211">
                  <c:v>2691.4435503724899</c:v>
                </c:pt>
                <c:pt idx="1212">
                  <c:v>2685.7079768234198</c:v>
                </c:pt>
                <c:pt idx="1213">
                  <c:v>2679.9727220700602</c:v>
                </c:pt>
                <c:pt idx="1214">
                  <c:v>2674.2401092670598</c:v>
                </c:pt>
                <c:pt idx="1215">
                  <c:v>2668.5123870463199</c:v>
                </c:pt>
                <c:pt idx="1216">
                  <c:v>2662.7917272252698</c:v>
                </c:pt>
                <c:pt idx="1217">
                  <c:v>2657.0802229298902</c:v>
                </c:pt>
                <c:pt idx="1218">
                  <c:v>2651.37988711768</c:v>
                </c:pt>
                <c:pt idx="1219">
                  <c:v>2645.6926514838501</c:v>
                </c:pt>
                <c:pt idx="1220">
                  <c:v>2640.02036573233</c:v>
                </c:pt>
                <c:pt idx="1221">
                  <c:v>2634.3647971915402</c:v>
                </c:pt>
                <c:pt idx="1222">
                  <c:v>2628.7276307542502</c:v>
                </c:pt>
                <c:pt idx="1223">
                  <c:v>2623.1104691194901</c:v>
                </c:pt>
                <c:pt idx="1224">
                  <c:v>2617.5148333144598</c:v>
                </c:pt>
                <c:pt idx="1225">
                  <c:v>2611.9421634738901</c:v>
                </c:pt>
                <c:pt idx="1226">
                  <c:v>2606.3938447341002</c:v>
                </c:pt>
                <c:pt idx="1227">
                  <c:v>2600.8711146648102</c:v>
                </c:pt>
                <c:pt idx="1228">
                  <c:v>2595.3751971034999</c:v>
                </c:pt>
                <c:pt idx="1229">
                  <c:v>2589.9072207395302</c:v>
                </c:pt>
                <c:pt idx="1230">
                  <c:v>2584.46824035294</c:v>
                </c:pt>
                <c:pt idx="1231">
                  <c:v>2579.05923867912</c:v>
                </c:pt>
                <c:pt idx="1232">
                  <c:v>2573.6811283832799</c:v>
                </c:pt>
                <c:pt idx="1233">
                  <c:v>2568.3347541267199</c:v>
                </c:pt>
                <c:pt idx="1234">
                  <c:v>2562.8583685069698</c:v>
                </c:pt>
                <c:pt idx="1235">
                  <c:v>2557.0807705910001</c:v>
                </c:pt>
                <c:pt idx="1236">
                  <c:v>2551.0145526920001</c:v>
                </c:pt>
                <c:pt idx="1237">
                  <c:v>2544.67230652342</c:v>
                </c:pt>
                <c:pt idx="1238">
                  <c:v>2538.0662525497801</c:v>
                </c:pt>
                <c:pt idx="1239">
                  <c:v>2531.2082571760502</c:v>
                </c:pt>
                <c:pt idx="1240">
                  <c:v>2524.1098465711698</c:v>
                </c:pt>
                <c:pt idx="1241">
                  <c:v>2516.7822177749099</c:v>
                </c:pt>
                <c:pt idx="1242">
                  <c:v>2509.2362476579601</c:v>
                </c:pt>
                <c:pt idx="1243">
                  <c:v>2501.4825002274301</c:v>
                </c:pt>
                <c:pt idx="1244">
                  <c:v>2493.5312326969402</c:v>
                </c:pt>
                <c:pt idx="1245">
                  <c:v>2485.39240067223</c:v>
                </c:pt>
                <c:pt idx="1246">
                  <c:v>2477.07566274086</c:v>
                </c:pt>
                <c:pt idx="1247">
                  <c:v>2468.5903846989099</c:v>
                </c:pt>
                <c:pt idx="1248">
                  <c:v>2459.94564359782</c:v>
                </c:pt>
                <c:pt idx="1249">
                  <c:v>2451.1502317519898</c:v>
                </c:pt>
                <c:pt idx="1250">
                  <c:v>2442.2126608107701</c:v>
                </c:pt>
                <c:pt idx="1251">
                  <c:v>2433.1411659677101</c:v>
                </c:pt>
                <c:pt idx="1252">
                  <c:v>2423.9437103545201</c:v>
                </c:pt>
                <c:pt idx="1253">
                  <c:v>2414.6279896463898</c:v>
                </c:pt>
                <c:pt idx="1254">
                  <c:v>2405.2094292757001</c:v>
                </c:pt>
                <c:pt idx="1255">
                  <c:v>2395.8497778485398</c:v>
                </c:pt>
                <c:pt idx="1256">
                  <c:v>2386.6100463305402</c:v>
                </c:pt>
                <c:pt idx="1257">
                  <c:v>2377.48904846914</c:v>
                </c:pt>
                <c:pt idx="1258">
                  <c:v>2368.48552073581</c:v>
                </c:pt>
                <c:pt idx="1259">
                  <c:v>2359.5981331286498</c:v>
                </c:pt>
                <c:pt idx="1260">
                  <c:v>2350.8254989632201</c:v>
                </c:pt>
                <c:pt idx="1261">
                  <c:v>2342.1661837350198</c:v>
                </c:pt>
                <c:pt idx="1262">
                  <c:v>2333.6187131315601</c:v>
                </c:pt>
                <c:pt idx="1263">
                  <c:v>2325.1815802658198</c:v>
                </c:pt>
                <c:pt idx="1264">
                  <c:v>2316.8532521976799</c:v>
                </c:pt>
                <c:pt idx="1265">
                  <c:v>2308.6321758047502</c:v>
                </c:pt>
                <c:pt idx="1266">
                  <c:v>2300.51678305922</c:v>
                </c:pt>
                <c:pt idx="1267">
                  <c:v>2292.50549576294</c:v>
                </c:pt>
                <c:pt idx="1268">
                  <c:v>2284.5967297884499</c:v>
                </c:pt>
                <c:pt idx="1269">
                  <c:v>2276.7890274321398</c:v>
                </c:pt>
                <c:pt idx="1270">
                  <c:v>2269.0805610826601</c:v>
                </c:pt>
                <c:pt idx="1271">
                  <c:v>2261.4698634722899</c:v>
                </c:pt>
                <c:pt idx="1272">
                  <c:v>2253.9553607631701</c:v>
                </c:pt>
                <c:pt idx="1273">
                  <c:v>2246.5354884050198</c:v>
                </c:pt>
                <c:pt idx="1274">
                  <c:v>2239.2086932188399</c:v>
                </c:pt>
                <c:pt idx="1275">
                  <c:v>2231.97343522752</c:v>
                </c:pt>
                <c:pt idx="1276">
                  <c:v>2224.8281892569598</c:v>
                </c:pt>
                <c:pt idx="1277">
                  <c:v>2217.7714463293601</c:v>
                </c:pt>
                <c:pt idx="1278">
                  <c:v>2210.8017148684398</c:v>
                </c:pt>
                <c:pt idx="1279">
                  <c:v>2203.9175217346501</c:v>
                </c:pt>
                <c:pt idx="1280">
                  <c:v>2197.1174131067501</c:v>
                </c:pt>
                <c:pt idx="1281">
                  <c:v>2190.3999552247201</c:v>
                </c:pt>
                <c:pt idx="1282">
                  <c:v>2183.7637350077298</c:v>
                </c:pt>
                <c:pt idx="1283">
                  <c:v>2177.2073605595101</c:v>
                </c:pt>
                <c:pt idx="1284">
                  <c:v>2170.72946157245</c:v>
                </c:pt>
                <c:pt idx="1285">
                  <c:v>2164.3286896407399</c:v>
                </c:pt>
                <c:pt idx="1286">
                  <c:v>2158.0037184919001</c:v>
                </c:pt>
                <c:pt idx="1287">
                  <c:v>2151.7532441451799</c:v>
                </c:pt>
                <c:pt idx="1288">
                  <c:v>2145.5759850046502</c:v>
                </c:pt>
                <c:pt idx="1289">
                  <c:v>2139.4706818938898</c:v>
                </c:pt>
                <c:pt idx="1290">
                  <c:v>2133.4360980387701</c:v>
                </c:pt>
                <c:pt idx="1291">
                  <c:v>2127.47101900404</c:v>
                </c:pt>
                <c:pt idx="1292">
                  <c:v>2121.57425258903</c:v>
                </c:pt>
                <c:pt idx="1293">
                  <c:v>2115.74462868718</c:v>
                </c:pt>
                <c:pt idx="1294">
                  <c:v>2109.9809991137799</c:v>
                </c:pt>
                <c:pt idx="1295">
                  <c:v>2104.2822374058001</c:v>
                </c:pt>
                <c:pt idx="1296">
                  <c:v>2098.6472385973302</c:v>
                </c:pt>
                <c:pt idx="1297">
                  <c:v>2093.0749189739099</c:v>
                </c:pt>
                <c:pt idx="1298">
                  <c:v>2087.5642158085002</c:v>
                </c:pt>
                <c:pt idx="1299">
                  <c:v>2082.11408708197</c:v>
                </c:pt>
                <c:pt idx="1300">
                  <c:v>2076.72351119014</c:v>
                </c:pt>
                <c:pt idx="1301">
                  <c:v>2071.3914866397699</c:v>
                </c:pt>
                <c:pt idx="1302">
                  <c:v>2066.1170317353399</c:v>
                </c:pt>
                <c:pt idx="1303">
                  <c:v>2060.89918425827</c:v>
                </c:pt>
                <c:pt idx="1304">
                  <c:v>2055.7370011401999</c:v>
                </c:pt>
                <c:pt idx="1305">
                  <c:v>2050.62955813181</c:v>
                </c:pt>
                <c:pt idx="1306">
                  <c:v>2045.5759494682</c:v>
                </c:pt>
                <c:pt idx="1307">
                  <c:v>2040.5752875322701</c:v>
                </c:pt>
                <c:pt idx="1308">
                  <c:v>2035.6267025167199</c:v>
                </c:pt>
                <c:pt idx="1309">
                  <c:v>2030.7293420859701</c:v>
                </c:pt>
                <c:pt idx="1310">
                  <c:v>2025.8823710384199</c:v>
                </c:pt>
                <c:pt idx="1311">
                  <c:v>2021.0849709700301</c:v>
                </c:pt>
                <c:pt idx="1312">
                  <c:v>2016.33641754731</c:v>
                </c:pt>
                <c:pt idx="1313">
                  <c:v>2011.635776505</c:v>
                </c:pt>
                <c:pt idx="1314">
                  <c:v>2006.98234844995</c:v>
                </c:pt>
                <c:pt idx="1315">
                  <c:v>2002.37537885558</c:v>
                </c:pt>
                <c:pt idx="1316">
                  <c:v>1997.8141283480099</c:v>
                </c:pt>
                <c:pt idx="1317">
                  <c:v>1993.2978723875799</c:v>
                </c:pt>
                <c:pt idx="1318">
                  <c:v>1988.8259009547601</c:v>
                </c:pt>
                <c:pt idx="1319">
                  <c:v>1984.3975182404399</c:v>
                </c:pt>
                <c:pt idx="1320">
                  <c:v>1980.0120423409701</c:v>
                </c:pt>
                <c:pt idx="1321">
                  <c:v>1975.66880495803</c:v>
                </c:pt>
                <c:pt idx="1322">
                  <c:v>1971.36715110352</c:v>
                </c:pt>
                <c:pt idx="1323">
                  <c:v>1967.1064388095199</c:v>
                </c:pt>
                <c:pt idx="1324">
                  <c:v>1962.88603884344</c:v>
                </c:pt>
                <c:pt idx="1325">
                  <c:v>1958.7053344284</c:v>
                </c:pt>
                <c:pt idx="1326">
                  <c:v>1954.5637209689601</c:v>
                </c:pt>
                <c:pt idx="1327">
                  <c:v>1950.46060578213</c:v>
                </c:pt>
                <c:pt idx="1328">
                  <c:v>1946.3954078336501</c:v>
                </c:pt>
                <c:pt idx="1329">
                  <c:v>1942.3675574797501</c:v>
                </c:pt>
                <c:pt idx="1330">
                  <c:v>1938.3764962140301</c:v>
                </c:pt>
                <c:pt idx="1331">
                  <c:v>1934.42167641982</c:v>
                </c:pt>
                <c:pt idx="1332">
                  <c:v>1930.5025611276401</c:v>
                </c:pt>
                <c:pt idx="1333">
                  <c:v>1926.61862377798</c:v>
                </c:pt>
                <c:pt idx="1334">
                  <c:v>1922.76934798915</c:v>
                </c:pt>
                <c:pt idx="1335">
                  <c:v>1918.95422733031</c:v>
                </c:pt>
                <c:pt idx="1336">
                  <c:v>1915.1727650994901</c:v>
                </c:pt>
                <c:pt idx="1337">
                  <c:v>1911.42447410662</c:v>
                </c:pt>
                <c:pt idx="1338">
                  <c:v>1907.7088764614</c:v>
                </c:pt>
                <c:pt idx="1339">
                  <c:v>1904.0255033661001</c:v>
                </c:pt>
                <c:pt idx="1340">
                  <c:v>1900.37389491301</c:v>
                </c:pt>
                <c:pt idx="1341">
                  <c:v>1896.7535998866001</c:v>
                </c:pt>
                <c:pt idx="1342">
                  <c:v>1893.1641755702799</c:v>
                </c:pt>
                <c:pt idx="1343">
                  <c:v>1889.60518755764</c:v>
                </c:pt>
                <c:pt idx="1344">
                  <c:v>1886.07620956812</c:v>
                </c:pt>
                <c:pt idx="1345">
                  <c:v>1882.57682326698</c:v>
                </c:pt>
                <c:pt idx="1346">
                  <c:v>1879.10661808959</c:v>
                </c:pt>
                <c:pt idx="1347">
                  <c:v>1875.6651910697899</c:v>
                </c:pt>
                <c:pt idx="1348">
                  <c:v>1872.2521466723999</c:v>
                </c:pt>
                <c:pt idx="1349">
                  <c:v>1868.8670966296399</c:v>
                </c:pt>
                <c:pt idx="1350">
                  <c:v>1865.50965978151</c:v>
                </c:pt>
                <c:pt idx="1351">
                  <c:v>1862.17946191998</c:v>
                </c:pt>
                <c:pt idx="1352">
                  <c:v>1858.87613563685</c:v>
                </c:pt>
                <c:pt idx="1353">
                  <c:v>1855.5993201753299</c:v>
                </c:pt>
                <c:pt idx="1354">
                  <c:v>1852.34866128512</c:v>
                </c:pt>
                <c:pt idx="1355">
                  <c:v>1849.1238605098199</c:v>
                </c:pt>
                <c:pt idx="1356">
                  <c:v>1845.9244809439899</c:v>
                </c:pt>
                <c:pt idx="1357">
                  <c:v>1842.75023273997</c:v>
                </c:pt>
                <c:pt idx="1358">
                  <c:v>1839.6007862956501</c:v>
                </c:pt>
                <c:pt idx="1359">
                  <c:v>1836.4758178414199</c:v>
                </c:pt>
                <c:pt idx="1360">
                  <c:v>1833.37500931503</c:v>
                </c:pt>
                <c:pt idx="1361">
                  <c:v>1830.29804823933</c:v>
                </c:pt>
                <c:pt idx="1362">
                  <c:v>1827.24462760303</c:v>
                </c:pt>
                <c:pt idx="1363">
                  <c:v>1824.2144457443001</c:v>
                </c:pt>
                <c:pt idx="1364">
                  <c:v>1821.2072062371401</c:v>
                </c:pt>
                <c:pt idx="1365">
                  <c:v>1818.2226177805201</c:v>
                </c:pt>
                <c:pt idx="1366">
                  <c:v>1815.2603940901699</c:v>
                </c:pt>
                <c:pt idx="1367">
                  <c:v>1812.3202537929101</c:v>
                </c:pt>
                <c:pt idx="1368">
                  <c:v>1809.40192032358</c:v>
                </c:pt>
                <c:pt idx="1369">
                  <c:v>1806.50512182437</c:v>
                </c:pt>
                <c:pt idx="1370">
                  <c:v>1803.6295910465799</c:v>
                </c:pt>
                <c:pt idx="1371">
                  <c:v>1800.77506525473</c:v>
                </c:pt>
                <c:pt idx="1372">
                  <c:v>1797.9412861329199</c:v>
                </c:pt>
                <c:pt idx="1373">
                  <c:v>1795.12799969347</c:v>
                </c:pt>
                <c:pt idx="1374">
                  <c:v>1792.33495618761</c:v>
                </c:pt>
                <c:pt idx="1375">
                  <c:v>1789.5619100184699</c:v>
                </c:pt>
                <c:pt idx="1376">
                  <c:v>1786.8086196559</c:v>
                </c:pt>
                <c:pt idx="1377">
                  <c:v>1784.0748475535199</c:v>
                </c:pt>
                <c:pt idx="1378">
                  <c:v>1781.3603600675499</c:v>
                </c:pt>
                <c:pt idx="1379">
                  <c:v>1778.66492737764</c:v>
                </c:pt>
                <c:pt idx="1380">
                  <c:v>1775.98832340954</c:v>
                </c:pt>
                <c:pt idx="1381">
                  <c:v>1773.3303257595401</c:v>
                </c:pt>
                <c:pt idx="1382">
                  <c:v>1770.6907156207401</c:v>
                </c:pt>
                <c:pt idx="1383">
                  <c:v>1768.06927771098</c:v>
                </c:pt>
                <c:pt idx="1384">
                  <c:v>1765.4658002024801</c:v>
                </c:pt>
                <c:pt idx="1385">
                  <c:v>1762.8800746530601</c:v>
                </c:pt>
                <c:pt idx="1386">
                  <c:v>1760.3118959390499</c:v>
                </c:pt>
                <c:pt idx="1387">
                  <c:v>1757.7610621896499</c:v>
                </c:pt>
                <c:pt idx="1388">
                  <c:v>1755.2273747228401</c:v>
                </c:pt>
                <c:pt idx="1389">
                  <c:v>1752.7106379827701</c:v>
                </c:pt>
                <c:pt idx="1390">
                  <c:v>1750.21065947855</c:v>
                </c:pt>
                <c:pt idx="1391">
                  <c:v>1747.7272497245301</c:v>
                </c:pt>
                <c:pt idx="1392">
                  <c:v>1745.2602221817999</c:v>
                </c:pt>
                <c:pt idx="1393">
                  <c:v>1742.80939320113</c:v>
                </c:pt>
                <c:pt idx="1394">
                  <c:v>1740.3745819671799</c:v>
                </c:pt>
                <c:pt idx="1395">
                  <c:v>1737.95561044394</c:v>
                </c:pt>
                <c:pt idx="1396">
                  <c:v>1735.5523033214299</c:v>
                </c:pt>
                <c:pt idx="1397">
                  <c:v>1733.10478618147</c:v>
                </c:pt>
                <c:pt idx="1398">
                  <c:v>1727.85932825072</c:v>
                </c:pt>
                <c:pt idx="1399">
                  <c:v>1723.1149015476001</c:v>
                </c:pt>
                <c:pt idx="1400">
                  <c:v>1718.3835022850701</c:v>
                </c:pt>
                <c:pt idx="1401">
                  <c:v>1713.6650946918401</c:v>
                </c:pt>
                <c:pt idx="1402">
                  <c:v>1708.95964309487</c:v>
                </c:pt>
                <c:pt idx="1403">
                  <c:v>1704.26711191905</c:v>
                </c:pt>
                <c:pt idx="1404">
                  <c:v>1699.5874656869601</c:v>
                </c:pt>
                <c:pt idx="1405">
                  <c:v>1694.9206690185899</c:v>
                </c:pt>
                <c:pt idx="1406">
                  <c:v>1690.2666866310799</c:v>
                </c:pt>
                <c:pt idx="1407">
                  <c:v>1685.6254833384701</c:v>
                </c:pt>
                <c:pt idx="1408">
                  <c:v>1680.9970240513901</c:v>
                </c:pt>
                <c:pt idx="1409">
                  <c:v>1676.3812737768301</c:v>
                </c:pt>
                <c:pt idx="1410">
                  <c:v>1671.7781976178701</c:v>
                </c:pt>
                <c:pt idx="1411">
                  <c:v>1667.18776077339</c:v>
                </c:pt>
                <c:pt idx="1412">
                  <c:v>1662.60992853786</c:v>
                </c:pt>
                <c:pt idx="1413">
                  <c:v>1658.04466630103</c:v>
                </c:pt>
                <c:pt idx="1414">
                  <c:v>1653.49193954767</c:v>
                </c:pt>
                <c:pt idx="1415">
                  <c:v>1648.9517138573499</c:v>
                </c:pt>
                <c:pt idx="1416">
                  <c:v>1644.4239549041399</c:v>
                </c:pt>
                <c:pt idx="1417">
                  <c:v>1639.90862845635</c:v>
                </c:pt>
                <c:pt idx="1418">
                  <c:v>1635.4057003763201</c:v>
                </c:pt>
                <c:pt idx="1419">
                  <c:v>1630.9151366200999</c:v>
                </c:pt>
                <c:pt idx="1420">
                  <c:v>1626.4369032372099</c:v>
                </c:pt>
                <c:pt idx="1421">
                  <c:v>1621.97096637042</c:v>
                </c:pt>
                <c:pt idx="1422">
                  <c:v>1617.51729225546</c:v>
                </c:pt>
                <c:pt idx="1423">
                  <c:v>1613.0758472207499</c:v>
                </c:pt>
                <c:pt idx="1424">
                  <c:v>1608.64659768719</c:v>
                </c:pt>
                <c:pt idx="1425">
                  <c:v>1604.2295101678701</c:v>
                </c:pt>
                <c:pt idx="1426">
                  <c:v>1599.82455126785</c:v>
                </c:pt>
                <c:pt idx="1427">
                  <c:v>1595.43168768385</c:v>
                </c:pt>
                <c:pt idx="1428">
                  <c:v>1591.0508862040699</c:v>
                </c:pt>
                <c:pt idx="1429">
                  <c:v>1586.68211370789</c:v>
                </c:pt>
                <c:pt idx="1430">
                  <c:v>1582.3253371656399</c:v>
                </c:pt>
                <c:pt idx="1431">
                  <c:v>1577.9805236383299</c:v>
                </c:pt>
                <c:pt idx="1432">
                  <c:v>1573.6476402774299</c:v>
                </c:pt>
                <c:pt idx="1433">
                  <c:v>1569.3266543246</c:v>
                </c:pt>
                <c:pt idx="1434">
                  <c:v>1565.0175331114599</c:v>
                </c:pt>
                <c:pt idx="1435">
                  <c:v>1560.7202440593101</c:v>
                </c:pt>
                <c:pt idx="1436">
                  <c:v>1556.4347546789199</c:v>
                </c:pt>
                <c:pt idx="1437">
                  <c:v>1552.16103257029</c:v>
                </c:pt>
                <c:pt idx="1438">
                  <c:v>1547.8990454223399</c:v>
                </c:pt>
                <c:pt idx="1439">
                  <c:v>1543.6487610127399</c:v>
                </c:pt>
                <c:pt idx="1440">
                  <c:v>1539.41014720765</c:v>
                </c:pt>
                <c:pt idx="1441">
                  <c:v>1535.1831719614299</c:v>
                </c:pt>
                <c:pt idx="1442">
                  <c:v>1530.96780331645</c:v>
                </c:pt>
                <c:pt idx="1443">
                  <c:v>1526.76400940285</c:v>
                </c:pt>
                <c:pt idx="1444">
                  <c:v>1522.5717584382301</c:v>
                </c:pt>
                <c:pt idx="1445">
                  <c:v>1518.3910187275201</c:v>
                </c:pt>
                <c:pt idx="1446">
                  <c:v>1514.22175866262</c:v>
                </c:pt>
                <c:pt idx="1447">
                  <c:v>1510.06394672228</c:v>
                </c:pt>
                <c:pt idx="1448">
                  <c:v>1505.9175514717399</c:v>
                </c:pt>
                <c:pt idx="1449">
                  <c:v>1501.78254156261</c:v>
                </c:pt>
                <c:pt idx="1450">
                  <c:v>1497.6588857325501</c:v>
                </c:pt>
                <c:pt idx="1451">
                  <c:v>1493.5465528050599</c:v>
                </c:pt>
                <c:pt idx="1452">
                  <c:v>1489.44551168926</c:v>
                </c:pt>
                <c:pt idx="1453">
                  <c:v>1485.35573137962</c:v>
                </c:pt>
                <c:pt idx="1454">
                  <c:v>1481.2771809557701</c:v>
                </c:pt>
                <c:pt idx="1455">
                  <c:v>1477.20982958223</c:v>
                </c:pt>
                <c:pt idx="1456">
                  <c:v>1473.1536465081899</c:v>
                </c:pt>
                <c:pt idx="1457">
                  <c:v>1469.10860106727</c:v>
                </c:pt>
                <c:pt idx="1458">
                  <c:v>1465.0746626773</c:v>
                </c:pt>
                <c:pt idx="1459">
                  <c:v>1461.0518008401</c:v>
                </c:pt>
                <c:pt idx="1460">
                  <c:v>1457.0399851412201</c:v>
                </c:pt>
                <c:pt idx="1461">
                  <c:v>1453.0391852497</c:v>
                </c:pt>
                <c:pt idx="1462">
                  <c:v>1449.04937091791</c:v>
                </c:pt>
                <c:pt idx="1463">
                  <c:v>1445.0705119812401</c:v>
                </c:pt>
                <c:pt idx="1464">
                  <c:v>1441.10257835792</c:v>
                </c:pt>
                <c:pt idx="1465">
                  <c:v>1437.14554004877</c:v>
                </c:pt>
                <c:pt idx="1466">
                  <c:v>1433.1993671370101</c:v>
                </c:pt>
                <c:pt idx="1467">
                  <c:v>1429.26402978798</c:v>
                </c:pt>
                <c:pt idx="1468">
                  <c:v>1425.3394982489499</c:v>
                </c:pt>
                <c:pt idx="1469">
                  <c:v>1421.42574284888</c:v>
                </c:pt>
                <c:pt idx="1470">
                  <c:v>1417.52273399821</c:v>
                </c:pt>
                <c:pt idx="1471">
                  <c:v>1413.63044218862</c:v>
                </c:pt>
                <c:pt idx="1472">
                  <c:v>1409.74883799284</c:v>
                </c:pt>
                <c:pt idx="1473">
                  <c:v>1405.8778920643699</c:v>
                </c:pt>
                <c:pt idx="1474">
                  <c:v>1402.0175751372999</c:v>
                </c:pt>
                <c:pt idx="1475">
                  <c:v>1398.1678580261</c:v>
                </c:pt>
                <c:pt idx="1476">
                  <c:v>1394.32871162534</c:v>
                </c:pt>
                <c:pt idx="1477">
                  <c:v>1390.5001069095499</c:v>
                </c:pt>
                <c:pt idx="1478">
                  <c:v>1386.6820149329401</c:v>
                </c:pt>
                <c:pt idx="1479">
                  <c:v>1382.8744068291901</c:v>
                </c:pt>
                <c:pt idx="1480">
                  <c:v>1379.0772538112601</c:v>
                </c:pt>
                <c:pt idx="1481">
                  <c:v>1375.29052717115</c:v>
                </c:pt>
                <c:pt idx="1482">
                  <c:v>1371.5141982796899</c:v>
                </c:pt>
                <c:pt idx="1483">
                  <c:v>1367.74823858631</c:v>
                </c:pt>
                <c:pt idx="1484">
                  <c:v>1363.9926196188401</c:v>
                </c:pt>
                <c:pt idx="1485">
                  <c:v>1360.2473129832999</c:v>
                </c:pt>
                <c:pt idx="1486">
                  <c:v>1356.51229036366</c:v>
                </c:pt>
                <c:pt idx="1487">
                  <c:v>1352.78752352166</c:v>
                </c:pt>
                <c:pt idx="1488">
                  <c:v>1349.07298429656</c:v>
                </c:pt>
                <c:pt idx="1489">
                  <c:v>1345.3686446049501</c:v>
                </c:pt>
                <c:pt idx="1490">
                  <c:v>1341.67447644054</c:v>
                </c:pt>
                <c:pt idx="1491">
                  <c:v>1337.9904518739399</c:v>
                </c:pt>
                <c:pt idx="1492">
                  <c:v>1334.31654305243</c:v>
                </c:pt>
                <c:pt idx="1493">
                  <c:v>1330.6527221997901</c:v>
                </c:pt>
                <c:pt idx="1494">
                  <c:v>1326.9989616160599</c:v>
                </c:pt>
                <c:pt idx="1495">
                  <c:v>1323.35523367735</c:v>
                </c:pt>
                <c:pt idx="1496">
                  <c:v>1319.7215108356199</c:v>
                </c:pt>
                <c:pt idx="1497">
                  <c:v>1316.09776561845</c:v>
                </c:pt>
                <c:pt idx="1498">
                  <c:v>1312.4839706288799</c:v>
                </c:pt>
                <c:pt idx="1499">
                  <c:v>1308.8800985451601</c:v>
                </c:pt>
                <c:pt idx="1500">
                  <c:v>1305.2861221205901</c:v>
                </c:pt>
                <c:pt idx="1501">
                  <c:v>1301.70201418324</c:v>
                </c:pt>
                <c:pt idx="1502">
                  <c:v>1298.12774763583</c:v>
                </c:pt>
                <c:pt idx="1503">
                  <c:v>1294.5632954554701</c:v>
                </c:pt>
                <c:pt idx="1504">
                  <c:v>1291.00863069346</c:v>
                </c:pt>
                <c:pt idx="1505">
                  <c:v>1287.46372647512</c:v>
                </c:pt>
                <c:pt idx="1506">
                  <c:v>1283.9285559995401</c:v>
                </c:pt>
                <c:pt idx="1507">
                  <c:v>1280.40309253941</c:v>
                </c:pt>
                <c:pt idx="1508">
                  <c:v>1276.88730944083</c:v>
                </c:pt>
                <c:pt idx="1509">
                  <c:v>1273.3811801230399</c:v>
                </c:pt>
                <c:pt idx="1510">
                  <c:v>1269.8846780783199</c:v>
                </c:pt>
                <c:pt idx="1511">
                  <c:v>1266.39777687169</c:v>
                </c:pt>
                <c:pt idx="1512">
                  <c:v>1262.9204501407901</c:v>
                </c:pt>
                <c:pt idx="1513">
                  <c:v>1259.4526715956299</c:v>
                </c:pt>
                <c:pt idx="1514">
                  <c:v>1255.9944150184101</c:v>
                </c:pt>
                <c:pt idx="1515">
                  <c:v>1252.5456542633201</c:v>
                </c:pt>
                <c:pt idx="1516">
                  <c:v>1249.1063632563501</c:v>
                </c:pt>
                <c:pt idx="1517">
                  <c:v>1245.6765159950801</c:v>
                </c:pt>
                <c:pt idx="1518">
                  <c:v>1242.25608654847</c:v>
                </c:pt>
                <c:pt idx="1519">
                  <c:v>1238.84504905672</c:v>
                </c:pt>
                <c:pt idx="1520">
                  <c:v>1235.4433777310101</c:v>
                </c:pt>
                <c:pt idx="1521">
                  <c:v>1232.05104685334</c:v>
                </c:pt>
                <c:pt idx="1522">
                  <c:v>1228.6680307763199</c:v>
                </c:pt>
                <c:pt idx="1523">
                  <c:v>1225.2943039229999</c:v>
                </c:pt>
                <c:pt idx="1524">
                  <c:v>1221.9298407866399</c:v>
                </c:pt>
                <c:pt idx="1525">
                  <c:v>1218.57461593055</c:v>
                </c:pt>
                <c:pt idx="1526">
                  <c:v>1215.22860398789</c:v>
                </c:pt>
                <c:pt idx="1527">
                  <c:v>1211.8917796614601</c:v>
                </c:pt>
                <c:pt idx="1528">
                  <c:v>1208.56411772353</c:v>
                </c:pt>
                <c:pt idx="1529">
                  <c:v>1205.24559301564</c:v>
                </c:pt>
                <c:pt idx="1530">
                  <c:v>1201.9361804484099</c:v>
                </c:pt>
                <c:pt idx="1531">
                  <c:v>1198.6358550013499</c:v>
                </c:pt>
                <c:pt idx="1532">
                  <c:v>1195.34459172268</c:v>
                </c:pt>
                <c:pt idx="1533">
                  <c:v>1192.0623657291201</c:v>
                </c:pt>
                <c:pt idx="1534">
                  <c:v>1188.78915220573</c:v>
                </c:pt>
                <c:pt idx="1535">
                  <c:v>1185.5249264056999</c:v>
                </c:pt>
                <c:pt idx="1536">
                  <c:v>1182.2696636501601</c:v>
                </c:pt>
                <c:pt idx="1537">
                  <c:v>1179.02333932804</c:v>
                </c:pt>
                <c:pt idx="1538">
                  <c:v>1175.78592889581</c:v>
                </c:pt>
                <c:pt idx="1539">
                  <c:v>1172.55740787734</c:v>
                </c:pt>
                <c:pt idx="1540">
                  <c:v>1169.3377518637301</c:v>
                </c:pt>
                <c:pt idx="1541">
                  <c:v>1166.12693651308</c:v>
                </c:pt>
                <c:pt idx="1542">
                  <c:v>1162.92493755034</c:v>
                </c:pt>
                <c:pt idx="1543">
                  <c:v>1159.7317307671101</c:v>
                </c:pt>
                <c:pt idx="1544">
                  <c:v>1156.54729202147</c:v>
                </c:pt>
                <c:pt idx="1545">
                  <c:v>1153.3715972377699</c:v>
                </c:pt>
                <c:pt idx="1546">
                  <c:v>1150.2046224065</c:v>
                </c:pt>
                <c:pt idx="1547">
                  <c:v>1147.04634358404</c:v>
                </c:pt>
                <c:pt idx="1548">
                  <c:v>1143.8967368925501</c:v>
                </c:pt>
                <c:pt idx="1549">
                  <c:v>1140.75577851973</c:v>
                </c:pt>
                <c:pt idx="1550">
                  <c:v>1137.62344471867</c:v>
                </c:pt>
                <c:pt idx="1551">
                  <c:v>1134.4997118076799</c:v>
                </c:pt>
                <c:pt idx="1552">
                  <c:v>1131.38455617008</c:v>
                </c:pt>
                <c:pt idx="1553">
                  <c:v>1128.27795425404</c:v>
                </c:pt>
                <c:pt idx="1554">
                  <c:v>1125.17988257241</c:v>
                </c:pt>
                <c:pt idx="1555">
                  <c:v>1122.09031770251</c:v>
                </c:pt>
                <c:pt idx="1556">
                  <c:v>1119.009236286</c:v>
                </c:pt>
                <c:pt idx="1557">
                  <c:v>1115.9366150286601</c:v>
                </c:pt>
                <c:pt idx="1558">
                  <c:v>1112.8724307002401</c:v>
                </c:pt>
                <c:pt idx="1559">
                  <c:v>1109.81666013429</c:v>
                </c:pt>
                <c:pt idx="1560">
                  <c:v>1106.76928022794</c:v>
                </c:pt>
                <c:pt idx="1561">
                  <c:v>1103.7302679417801</c:v>
                </c:pt>
                <c:pt idx="1562">
                  <c:v>1100.69960029966</c:v>
                </c:pt>
                <c:pt idx="1563">
                  <c:v>1097.6772543885199</c:v>
                </c:pt>
                <c:pt idx="1564">
                  <c:v>1094.66320735819</c:v>
                </c:pt>
                <c:pt idx="1565">
                  <c:v>1091.65743642129</c:v>
                </c:pt>
                <c:pt idx="1566">
                  <c:v>1088.6599188529699</c:v>
                </c:pt>
                <c:pt idx="1567">
                  <c:v>1085.6706319908001</c:v>
                </c:pt>
                <c:pt idx="1568">
                  <c:v>1082.68955323456</c:v>
                </c:pt>
                <c:pt idx="1569">
                  <c:v>1079.7166600461201</c:v>
                </c:pt>
                <c:pt idx="1570">
                  <c:v>1076.7519299491901</c:v>
                </c:pt>
                <c:pt idx="1571">
                  <c:v>1073.7953405292201</c:v>
                </c:pt>
                <c:pt idx="1572">
                  <c:v>1070.84686943323</c:v>
                </c:pt>
                <c:pt idx="1573">
                  <c:v>1067.9064943695801</c:v>
                </c:pt>
                <c:pt idx="1574">
                  <c:v>1064.9741931078499</c:v>
                </c:pt>
                <c:pt idx="1575">
                  <c:v>1062.04994347866</c:v>
                </c:pt>
                <c:pt idx="1576">
                  <c:v>1059.1337233735301</c:v>
                </c:pt>
                <c:pt idx="1577">
                  <c:v>1056.2255107446499</c:v>
                </c:pt>
                <c:pt idx="1578">
                  <c:v>1053.32528360477</c:v>
                </c:pt>
                <c:pt idx="1579">
                  <c:v>1050.4330200270001</c:v>
                </c:pt>
                <c:pt idx="1580">
                  <c:v>1047.54869814467</c:v>
                </c:pt>
                <c:pt idx="1581">
                  <c:v>1044.67229615116</c:v>
                </c:pt>
                <c:pt idx="1582">
                  <c:v>1041.8037922997</c:v>
                </c:pt>
                <c:pt idx="1583">
                  <c:v>1038.9431649032499</c:v>
                </c:pt>
                <c:pt idx="1584">
                  <c:v>1036.0903923343301</c:v>
                </c:pt>
                <c:pt idx="1585">
                  <c:v>1033.2454530248201</c:v>
                </c:pt>
                <c:pt idx="1586">
                  <c:v>1030.4083254658501</c:v>
                </c:pt>
                <c:pt idx="1587">
                  <c:v>1027.5789882075901</c:v>
                </c:pt>
                <c:pt idx="1588">
                  <c:v>1024.7574198591101</c:v>
                </c:pt>
                <c:pt idx="1589">
                  <c:v>1021.94359908822</c:v>
                </c:pt>
                <c:pt idx="1590">
                  <c:v>1019.13750462132</c:v>
                </c:pt>
                <c:pt idx="1591">
                  <c:v>1016.33911524319</c:v>
                </c:pt>
                <c:pt idx="1592">
                  <c:v>1013.54840979689</c:v>
                </c:pt>
                <c:pt idx="1593">
                  <c:v>1010.76536718357</c:v>
                </c:pt>
                <c:pt idx="1594">
                  <c:v>1007.98996636231</c:v>
                </c:pt>
                <c:pt idx="1595">
                  <c:v>1005.22218634996</c:v>
                </c:pt>
                <c:pt idx="1596">
                  <c:v>1002.46200622099</c:v>
                </c:pt>
                <c:pt idx="1597">
                  <c:v>999.70940510733897</c:v>
                </c:pt>
                <c:pt idx="1598">
                  <c:v>996.96436219822999</c:v>
                </c:pt>
                <c:pt idx="1599">
                  <c:v>994.22685674003901</c:v>
                </c:pt>
                <c:pt idx="1600">
                  <c:v>991.49686803612599</c:v>
                </c:pt>
                <c:pt idx="1601">
                  <c:v>988.77437544667896</c:v>
                </c:pt>
                <c:pt idx="1602">
                  <c:v>986.05935838855999</c:v>
                </c:pt>
                <c:pt idx="1603">
                  <c:v>983.35179633515202</c:v>
                </c:pt>
                <c:pt idx="1604">
                  <c:v>980.651668816197</c:v>
                </c:pt>
                <c:pt idx="1605">
                  <c:v>977.95895541764605</c:v>
                </c:pt>
                <c:pt idx="1606">
                  <c:v>975.27363578150698</c:v>
                </c:pt>
                <c:pt idx="1607">
                  <c:v>972.59568960568299</c:v>
                </c:pt>
                <c:pt idx="1608">
                  <c:v>969.92509664382703</c:v>
                </c:pt>
                <c:pt idx="1609">
                  <c:v>967.26183670518299</c:v>
                </c:pt>
                <c:pt idx="1610">
                  <c:v>964.60588965443606</c:v>
                </c:pt>
                <c:pt idx="1611">
                  <c:v>961.95723541156099</c:v>
                </c:pt>
                <c:pt idx="1612">
                  <c:v>959.31585395166701</c:v>
                </c:pt>
                <c:pt idx="1613">
                  <c:v>956.68172530485003</c:v>
                </c:pt>
                <c:pt idx="1614">
                  <c:v>954.054829556041</c:v>
                </c:pt>
                <c:pt idx="1615">
                  <c:v>951.43514684485103</c:v>
                </c:pt>
                <c:pt idx="1616">
                  <c:v>948.822657365429</c:v>
                </c:pt>
                <c:pt idx="1617">
                  <c:v>946.217341366303</c:v>
                </c:pt>
                <c:pt idx="1618">
                  <c:v>943.61917915024003</c:v>
                </c:pt>
                <c:pt idx="1619">
                  <c:v>941.02815107409003</c:v>
                </c:pt>
                <c:pt idx="1620">
                  <c:v>938.44423754863897</c:v>
                </c:pt>
                <c:pt idx="1621">
                  <c:v>935.86741903846405</c:v>
                </c:pt>
                <c:pt idx="1622">
                  <c:v>933.29767606178302</c:v>
                </c:pt>
                <c:pt idx="1623">
                  <c:v>930.73498919030601</c:v>
                </c:pt>
                <c:pt idx="1624">
                  <c:v>928.17933904909103</c:v>
                </c:pt>
                <c:pt idx="1625">
                  <c:v>925.63070631639903</c:v>
                </c:pt>
                <c:pt idx="1626">
                  <c:v>923.08907172353997</c:v>
                </c:pt>
                <c:pt idx="1627">
                  <c:v>920.554416054738</c:v>
                </c:pt>
                <c:pt idx="1628">
                  <c:v>918.02672014697805</c:v>
                </c:pt>
                <c:pt idx="1629">
                  <c:v>915.50596488986298</c:v>
                </c:pt>
                <c:pt idx="1630">
                  <c:v>912.99213122547201</c:v>
                </c:pt>
                <c:pt idx="1631">
                  <c:v>910.48520014821304</c:v>
                </c:pt>
                <c:pt idx="1632">
                  <c:v>907.98515270467999</c:v>
                </c:pt>
                <c:pt idx="1633">
                  <c:v>905.49196999351</c:v>
                </c:pt>
                <c:pt idx="1634">
                  <c:v>903.00563316524097</c:v>
                </c:pt>
                <c:pt idx="1635">
                  <c:v>900.52612342216798</c:v>
                </c:pt>
                <c:pt idx="1636">
                  <c:v>898.05342201820201</c:v>
                </c:pt>
                <c:pt idx="1637">
                  <c:v>895.587510258728</c:v>
                </c:pt>
                <c:pt idx="1638">
                  <c:v>893.12836950046199</c:v>
                </c:pt>
                <c:pt idx="1639">
                  <c:v>890.67598115131204</c:v>
                </c:pt>
                <c:pt idx="1640">
                  <c:v>888.23032667023801</c:v>
                </c:pt>
                <c:pt idx="1641">
                  <c:v>885.79138756710995</c:v>
                </c:pt>
                <c:pt idx="1642">
                  <c:v>883.35914540256897</c:v>
                </c:pt>
                <c:pt idx="1643">
                  <c:v>880.93358178788799</c:v>
                </c:pt>
                <c:pt idx="1644">
                  <c:v>878.51467838483097</c:v>
                </c:pt>
                <c:pt idx="1645">
                  <c:v>876.10241690551698</c:v>
                </c:pt>
                <c:pt idx="1646">
                  <c:v>873.696779112282</c:v>
                </c:pt>
                <c:pt idx="1647">
                  <c:v>871.29774681753702</c:v>
                </c:pt>
                <c:pt idx="1648">
                  <c:v>868.90530188363505</c:v>
                </c:pt>
                <c:pt idx="1649">
                  <c:v>866.519426222731</c:v>
                </c:pt>
                <c:pt idx="1650">
                  <c:v>864.14010179664797</c:v>
                </c:pt>
                <c:pt idx="1651">
                  <c:v>861.76731061673604</c:v>
                </c:pt>
                <c:pt idx="1652">
                  <c:v>859.40103474374303</c:v>
                </c:pt>
                <c:pt idx="1653">
                  <c:v>857.04125628767304</c:v>
                </c:pt>
                <c:pt idx="1654">
                  <c:v>854.68795740765097</c:v>
                </c:pt>
                <c:pt idx="1655">
                  <c:v>852.34112031179495</c:v>
                </c:pt>
                <c:pt idx="1656">
                  <c:v>850.00072725707298</c:v>
                </c:pt>
                <c:pt idx="1657">
                  <c:v>847.66676054917502</c:v>
                </c:pt>
                <c:pt idx="1658">
                  <c:v>845.33920254237296</c:v>
                </c:pt>
                <c:pt idx="1659">
                  <c:v>843.01803563939598</c:v>
                </c:pt>
                <c:pt idx="1660">
                  <c:v>840.70324229128903</c:v>
                </c:pt>
                <c:pt idx="1661">
                  <c:v>838.39480499728597</c:v>
                </c:pt>
                <c:pt idx="1662">
                  <c:v>836.09270630467199</c:v>
                </c:pt>
                <c:pt idx="1663">
                  <c:v>833.79692880865798</c:v>
                </c:pt>
                <c:pt idx="1664">
                  <c:v>831.50745515224503</c:v>
                </c:pt>
                <c:pt idx="1665">
                  <c:v>829.22426802609095</c:v>
                </c:pt>
                <c:pt idx="1666">
                  <c:v>826.94735016838501</c:v>
                </c:pt>
                <c:pt idx="1667">
                  <c:v>824.67668436471399</c:v>
                </c:pt>
                <c:pt idx="1668">
                  <c:v>822.41225344793202</c:v>
                </c:pt>
                <c:pt idx="1669">
                  <c:v>820.15404029803301</c:v>
                </c:pt>
                <c:pt idx="1670">
                  <c:v>817.90202784201904</c:v>
                </c:pt>
                <c:pt idx="1671">
                  <c:v>815.65619905377002</c:v>
                </c:pt>
                <c:pt idx="1672">
                  <c:v>813.41653695391994</c:v>
                </c:pt>
                <c:pt idx="1673">
                  <c:v>811.18302460972302</c:v>
                </c:pt>
                <c:pt idx="1674">
                  <c:v>808.95564513493002</c:v>
                </c:pt>
                <c:pt idx="1675">
                  <c:v>806.73438168965697</c:v>
                </c:pt>
                <c:pt idx="1676">
                  <c:v>804.51921748025995</c:v>
                </c:pt>
                <c:pt idx="1677">
                  <c:v>802.31013575920895</c:v>
                </c:pt>
                <c:pt idx="1678">
                  <c:v>800.107119824959</c:v>
                </c:pt>
                <c:pt idx="1679">
                  <c:v>797.91015302182404</c:v>
                </c:pt>
                <c:pt idx="1680">
                  <c:v>795.71921873985298</c:v>
                </c:pt>
                <c:pt idx="1681">
                  <c:v>793.53430041470403</c:v>
                </c:pt>
                <c:pt idx="1682">
                  <c:v>791.35538152751599</c:v>
                </c:pt>
                <c:pt idx="1683">
                  <c:v>789.182445604789</c:v>
                </c:pt>
                <c:pt idx="1684">
                  <c:v>787.01547621825205</c:v>
                </c:pt>
                <c:pt idx="1685">
                  <c:v>784.85445698474905</c:v>
                </c:pt>
                <c:pt idx="1686">
                  <c:v>782.69937156610501</c:v>
                </c:pt>
                <c:pt idx="1687">
                  <c:v>780.55020366900897</c:v>
                </c:pt>
                <c:pt idx="1688">
                  <c:v>778.40693704489001</c:v>
                </c:pt>
                <c:pt idx="1689">
                  <c:v>776.26955548979095</c:v>
                </c:pt>
                <c:pt idx="1690">
                  <c:v>774.13804284424896</c:v>
                </c:pt>
                <c:pt idx="1691">
                  <c:v>772.01238299317197</c:v>
                </c:pt>
                <c:pt idx="1692">
                  <c:v>769.892559865718</c:v>
                </c:pt>
                <c:pt idx="1693">
                  <c:v>767.778557435175</c:v>
                </c:pt>
                <c:pt idx="1694">
                  <c:v>765.67035971883297</c:v>
                </c:pt>
                <c:pt idx="1695">
                  <c:v>763.56795077787206</c:v>
                </c:pt>
                <c:pt idx="1696">
                  <c:v>761.47131471723606</c:v>
                </c:pt>
                <c:pt idx="1697">
                  <c:v>759.38043568551404</c:v>
                </c:pt>
                <c:pt idx="1698">
                  <c:v>757.29529787482204</c:v>
                </c:pt>
                <c:pt idx="1699">
                  <c:v>755.21588552067897</c:v>
                </c:pt>
                <c:pt idx="1700">
                  <c:v>753.14218290189501</c:v>
                </c:pt>
                <c:pt idx="1701">
                  <c:v>751.07417434044396</c:v>
                </c:pt>
                <c:pt idx="1702">
                  <c:v>749.01184420135098</c:v>
                </c:pt>
                <c:pt idx="1703">
                  <c:v>746.95517689257201</c:v>
                </c:pt>
                <c:pt idx="1704">
                  <c:v>744.904156864877</c:v>
                </c:pt>
                <c:pt idx="1705">
                  <c:v>742.85876861173006</c:v>
                </c:pt>
                <c:pt idx="1706">
                  <c:v>740.81899666917502</c:v>
                </c:pt>
                <c:pt idx="1707">
                  <c:v>738.78482561571604</c:v>
                </c:pt>
                <c:pt idx="1708">
                  <c:v>736.75624007220495</c:v>
                </c:pt>
                <c:pt idx="1709">
                  <c:v>734.733224701719</c:v>
                </c:pt>
                <c:pt idx="1710">
                  <c:v>732.71576420944996</c:v>
                </c:pt>
                <c:pt idx="1711">
                  <c:v>730.70384334258699</c:v>
                </c:pt>
                <c:pt idx="1712">
                  <c:v>728.69744689019899</c:v>
                </c:pt>
                <c:pt idx="1713">
                  <c:v>726.69655968312497</c:v>
                </c:pt>
                <c:pt idx="1714">
                  <c:v>724.70116659385303</c:v>
                </c:pt>
                <c:pt idx="1715">
                  <c:v>722.71125253641003</c:v>
                </c:pt>
                <c:pt idx="1716">
                  <c:v>720.72680246624702</c:v>
                </c:pt>
                <c:pt idx="1717">
                  <c:v>718.747801380125</c:v>
                </c:pt>
                <c:pt idx="1718">
                  <c:v>716.77423431600005</c:v>
                </c:pt>
                <c:pt idx="1719">
                  <c:v>714.80608635291298</c:v>
                </c:pt>
                <c:pt idx="1720">
                  <c:v>712.84334261087599</c:v>
                </c:pt>
                <c:pt idx="1721">
                  <c:v>710.88598825075701</c:v>
                </c:pt>
                <c:pt idx="1722">
                  <c:v>708.93400847417104</c:v>
                </c:pt>
                <c:pt idx="1723">
                  <c:v>706.98738852336703</c:v>
                </c:pt>
                <c:pt idx="1724">
                  <c:v>705.04611368111796</c:v>
                </c:pt>
                <c:pt idx="1725">
                  <c:v>703.11016927060496</c:v>
                </c:pt>
                <c:pt idx="1726">
                  <c:v>701.17954065531205</c:v>
                </c:pt>
                <c:pt idx="1727">
                  <c:v>699.25421323890998</c:v>
                </c:pt>
                <c:pt idx="1728">
                  <c:v>697.33417246515205</c:v>
                </c:pt>
                <c:pt idx="1729">
                  <c:v>695.41940381775805</c:v>
                </c:pt>
                <c:pt idx="1730">
                  <c:v>693.50989282030901</c:v>
                </c:pt>
                <c:pt idx="1731">
                  <c:v>691.60562503613403</c:v>
                </c:pt>
                <c:pt idx="1732">
                  <c:v>689.70658606820405</c:v>
                </c:pt>
                <c:pt idx="1733">
                  <c:v>687.81276155902196</c:v>
                </c:pt>
                <c:pt idx="1734">
                  <c:v>685.92413719051501</c:v>
                </c:pt>
                <c:pt idx="1735">
                  <c:v>684.04069868392298</c:v>
                </c:pt>
                <c:pt idx="1736">
                  <c:v>682.16243179969604</c:v>
                </c:pt>
                <c:pt idx="1737">
                  <c:v>680.28932233738101</c:v>
                </c:pt>
                <c:pt idx="1738">
                  <c:v>678.42135613551898</c:v>
                </c:pt>
                <c:pt idx="1739">
                  <c:v>676.55851907153499</c:v>
                </c:pt>
                <c:pt idx="1740">
                  <c:v>674.70079706163199</c:v>
                </c:pt>
                <c:pt idx="1741">
                  <c:v>672.84817606068805</c:v>
                </c:pt>
                <c:pt idx="1742">
                  <c:v>671.00064206214199</c:v>
                </c:pt>
                <c:pt idx="1743">
                  <c:v>669.15818109789598</c:v>
                </c:pt>
                <c:pt idx="1744">
                  <c:v>667.32077923820498</c:v>
                </c:pt>
                <c:pt idx="1745">
                  <c:v>665.48842259157402</c:v>
                </c:pt>
                <c:pt idx="1746">
                  <c:v>663.66109730464996</c:v>
                </c:pt>
                <c:pt idx="1747">
                  <c:v>661.83878956212004</c:v>
                </c:pt>
                <c:pt idx="1748">
                  <c:v>660.02148558660599</c:v>
                </c:pt>
                <c:pt idx="1749">
                  <c:v>658.20917163855995</c:v>
                </c:pt>
                <c:pt idx="1750">
                  <c:v>656.40183401616105</c:v>
                </c:pt>
                <c:pt idx="1751">
                  <c:v>654.59945905521101</c:v>
                </c:pt>
                <c:pt idx="1752">
                  <c:v>652.802033129032</c:v>
                </c:pt>
                <c:pt idx="1753">
                  <c:v>651.00954264836002</c:v>
                </c:pt>
                <c:pt idx="1754">
                  <c:v>649.22197406124997</c:v>
                </c:pt>
                <c:pt idx="1755">
                  <c:v>647.43931385296401</c:v>
                </c:pt>
                <c:pt idx="1756">
                  <c:v>645.66154854587603</c:v>
                </c:pt>
                <c:pt idx="1757">
                  <c:v>643.88866469936499</c:v>
                </c:pt>
                <c:pt idx="1758">
                  <c:v>642.12064890971806</c:v>
                </c:pt>
                <c:pt idx="1759">
                  <c:v>640.35748781002599</c:v>
                </c:pt>
                <c:pt idx="1760">
                  <c:v>638.59916807008301</c:v>
                </c:pt>
                <c:pt idx="1761">
                  <c:v>636.84567639628494</c:v>
                </c:pt>
                <c:pt idx="1762">
                  <c:v>635.09699953153097</c:v>
                </c:pt>
                <c:pt idx="1763">
                  <c:v>633.353124255122</c:v>
                </c:pt>
                <c:pt idx="1764">
                  <c:v>631.61403738266097</c:v>
                </c:pt>
                <c:pt idx="1765">
                  <c:v>629.87972576595303</c:v>
                </c:pt>
                <c:pt idx="1766">
                  <c:v>628.15017629290401</c:v>
                </c:pt>
                <c:pt idx="1767">
                  <c:v>626.425375887428</c:v>
                </c:pt>
                <c:pt idx="1768">
                  <c:v>624.70531150933903</c:v>
                </c:pt>
                <c:pt idx="1769">
                  <c:v>622.98997015426096</c:v>
                </c:pt>
                <c:pt idx="1770">
                  <c:v>621.27933885352502</c:v>
                </c:pt>
                <c:pt idx="1771">
                  <c:v>619.57340467406902</c:v>
                </c:pt>
                <c:pt idx="1772">
                  <c:v>617.87215471834895</c:v>
                </c:pt>
                <c:pt idx="1773">
                  <c:v>616.175576124229</c:v>
                </c:pt>
                <c:pt idx="1774">
                  <c:v>614.48365606489597</c:v>
                </c:pt>
                <c:pt idx="1775">
                  <c:v>612.79638174875299</c:v>
                </c:pt>
                <c:pt idx="1776">
                  <c:v>611.11374041933004</c:v>
                </c:pt>
                <c:pt idx="1777">
                  <c:v>609.43571935518196</c:v>
                </c:pt>
                <c:pt idx="1778">
                  <c:v>607.76230586979705</c:v>
                </c:pt>
                <c:pt idx="1779">
                  <c:v>606.09348731149601</c:v>
                </c:pt>
                <c:pt idx="1780">
                  <c:v>604.42925106334098</c:v>
                </c:pt>
                <c:pt idx="1781">
                  <c:v>602.76958454303804</c:v>
                </c:pt>
                <c:pt idx="1782">
                  <c:v>601.11447520284003</c:v>
                </c:pt>
                <c:pt idx="1783">
                  <c:v>599.46391052945899</c:v>
                </c:pt>
                <c:pt idx="1784">
                  <c:v>597.81787804396004</c:v>
                </c:pt>
                <c:pt idx="1785">
                  <c:v>596.17636530167795</c:v>
                </c:pt>
                <c:pt idx="1786">
                  <c:v>594.53935989211698</c:v>
                </c:pt>
                <c:pt idx="1787">
                  <c:v>592.90684943886004</c:v>
                </c:pt>
                <c:pt idx="1788">
                  <c:v>591.27882159947103</c:v>
                </c:pt>
                <c:pt idx="1789">
                  <c:v>589.65526406540596</c:v>
                </c:pt>
                <c:pt idx="1790">
                  <c:v>588.03616456191901</c:v>
                </c:pt>
                <c:pt idx="1791">
                  <c:v>586.42151084796603</c:v>
                </c:pt>
                <c:pt idx="1792">
                  <c:v>584.81129071611804</c:v>
                </c:pt>
                <c:pt idx="1793">
                  <c:v>583.20549199246398</c:v>
                </c:pt>
                <c:pt idx="1794">
                  <c:v>581.60410253651901</c:v>
                </c:pt>
                <c:pt idx="1795">
                  <c:v>580.007110241139</c:v>
                </c:pt>
                <c:pt idx="1796">
                  <c:v>578.414503032418</c:v>
                </c:pt>
                <c:pt idx="1797">
                  <c:v>576.82626886960702</c:v>
                </c:pt>
                <c:pt idx="1798">
                  <c:v>575.24239574501905</c:v>
                </c:pt>
                <c:pt idx="1799">
                  <c:v>573.66287168393603</c:v>
                </c:pt>
                <c:pt idx="1800">
                  <c:v>572.08768474452199</c:v>
                </c:pt>
                <c:pt idx="1801">
                  <c:v>570.51682301772996</c:v>
                </c:pt>
                <c:pt idx="1802">
                  <c:v>568.95027462721703</c:v>
                </c:pt>
                <c:pt idx="1803">
                  <c:v>567.38802772924703</c:v>
                </c:pt>
                <c:pt idx="1804">
                  <c:v>565.83007051260597</c:v>
                </c:pt>
                <c:pt idx="1805">
                  <c:v>564.27639119851199</c:v>
                </c:pt>
                <c:pt idx="1806">
                  <c:v>562.72697804052495</c:v>
                </c:pt>
                <c:pt idx="1807">
                  <c:v>561.18181932445896</c:v>
                </c:pt>
                <c:pt idx="1808">
                  <c:v>559.64090336829497</c:v>
                </c:pt>
                <c:pt idx="1809">
                  <c:v>558.10421852208901</c:v>
                </c:pt>
                <c:pt idx="1810">
                  <c:v>556.57175316788698</c:v>
                </c:pt>
                <c:pt idx="1811">
                  <c:v>555.04349571963405</c:v>
                </c:pt>
                <c:pt idx="1812">
                  <c:v>553.51943462309202</c:v>
                </c:pt>
                <c:pt idx="1813">
                  <c:v>551.99955835574497</c:v>
                </c:pt>
                <c:pt idx="1814">
                  <c:v>550.48385542671997</c:v>
                </c:pt>
                <c:pt idx="1815">
                  <c:v>548.97231437669302</c:v>
                </c:pt>
                <c:pt idx="1816">
                  <c:v>547.46492377780703</c:v>
                </c:pt>
                <c:pt idx="1817">
                  <c:v>545.96167223358395</c:v>
                </c:pt>
                <c:pt idx="1818">
                  <c:v>544.46254837883896</c:v>
                </c:pt>
                <c:pt idx="1819">
                  <c:v>542.967540879593</c:v>
                </c:pt>
                <c:pt idx="1820">
                  <c:v>541.47663843298903</c:v>
                </c:pt>
                <c:pt idx="1821">
                  <c:v>539.98982976720595</c:v>
                </c:pt>
                <c:pt idx="1822">
                  <c:v>538.50710364137399</c:v>
                </c:pt>
                <c:pt idx="1823">
                  <c:v>537.02844884548699</c:v>
                </c:pt>
                <c:pt idx="1824">
                  <c:v>535.55385420032201</c:v>
                </c:pt>
                <c:pt idx="1825">
                  <c:v>534.08330855735005</c:v>
                </c:pt>
                <c:pt idx="1826">
                  <c:v>532.61680079865698</c:v>
                </c:pt>
                <c:pt idx="1827">
                  <c:v>531.15431983685505</c:v>
                </c:pt>
                <c:pt idx="1828">
                  <c:v>529.69585461500003</c:v>
                </c:pt>
                <c:pt idx="1829">
                  <c:v>528.24139410650901</c:v>
                </c:pt>
                <c:pt idx="1830">
                  <c:v>526.79092731507797</c:v>
                </c:pt>
                <c:pt idx="1831">
                  <c:v>525.34444327459505</c:v>
                </c:pt>
                <c:pt idx="1832">
                  <c:v>523.90193104905995</c:v>
                </c:pt>
                <c:pt idx="1833">
                  <c:v>522.46337973250002</c:v>
                </c:pt>
                <c:pt idx="1834">
                  <c:v>521.02877844888997</c:v>
                </c:pt>
                <c:pt idx="1835">
                  <c:v>519.59811635206904</c:v>
                </c:pt>
                <c:pt idx="1836">
                  <c:v>518.17138262565697</c:v>
                </c:pt>
                <c:pt idx="1837">
                  <c:v>516.74856648297305</c:v>
                </c:pt>
                <c:pt idx="1838">
                  <c:v>515.32965716695696</c:v>
                </c:pt>
                <c:pt idx="1839">
                  <c:v>513.91464395008404</c:v>
                </c:pt>
                <c:pt idx="1840">
                  <c:v>512.50351613428597</c:v>
                </c:pt>
                <c:pt idx="1841">
                  <c:v>511.09626305086903</c:v>
                </c:pt>
                <c:pt idx="1842">
                  <c:v>509.69287406043702</c:v>
                </c:pt>
                <c:pt idx="1843">
                  <c:v>508.29333855280402</c:v>
                </c:pt>
                <c:pt idx="1844">
                  <c:v>506.897645946919</c:v>
                </c:pt>
                <c:pt idx="1845">
                  <c:v>505.505785690788</c:v>
                </c:pt>
                <c:pt idx="1846">
                  <c:v>504.11774726138498</c:v>
                </c:pt>
                <c:pt idx="1847">
                  <c:v>502.733520164585</c:v>
                </c:pt>
                <c:pt idx="1848">
                  <c:v>501.35309393507401</c:v>
                </c:pt>
                <c:pt idx="1849">
                  <c:v>499.97645813627599</c:v>
                </c:pt>
                <c:pt idx="1850">
                  <c:v>498.603602360271</c:v>
                </c:pt>
                <c:pt idx="1851">
                  <c:v>497.23451622771898</c:v>
                </c:pt>
                <c:pt idx="1852">
                  <c:v>495.86918938777802</c:v>
                </c:pt>
                <c:pt idx="1853">
                  <c:v>494.50761151802902</c:v>
                </c:pt>
                <c:pt idx="1854">
                  <c:v>493.149772324396</c:v>
                </c:pt>
                <c:pt idx="1855">
                  <c:v>491.79566154107101</c:v>
                </c:pt>
                <c:pt idx="1856">
                  <c:v>490.44526893043201</c:v>
                </c:pt>
                <c:pt idx="1857">
                  <c:v>489.09858428296798</c:v>
                </c:pt>
                <c:pt idx="1858">
                  <c:v>487.75559741720298</c:v>
                </c:pt>
                <c:pt idx="1859">
                  <c:v>486.416298179617</c:v>
                </c:pt>
                <c:pt idx="1860">
                  <c:v>485.08067644456997</c:v>
                </c:pt>
                <c:pt idx="1861">
                  <c:v>483.74872211422399</c:v>
                </c:pt>
                <c:pt idx="1862">
                  <c:v>482.420425118472</c:v>
                </c:pt>
                <c:pt idx="1863">
                  <c:v>481.09577541485299</c:v>
                </c:pt>
                <c:pt idx="1864">
                  <c:v>479.77476298848399</c:v>
                </c:pt>
                <c:pt idx="1865">
                  <c:v>478.45737785198099</c:v>
                </c:pt>
                <c:pt idx="1866">
                  <c:v>477.14361004538301</c:v>
                </c:pt>
                <c:pt idx="1867">
                  <c:v>475.833449636078</c:v>
                </c:pt>
                <c:pt idx="1868">
                  <c:v>474.52688671872801</c:v>
                </c:pt>
                <c:pt idx="1869">
                  <c:v>473.22391141519103</c:v>
                </c:pt>
                <c:pt idx="1870">
                  <c:v>471.92451387445101</c:v>
                </c:pt>
                <c:pt idx="1871">
                  <c:v>470.62868427254199</c:v>
                </c:pt>
                <c:pt idx="1872">
                  <c:v>469.33641281246997</c:v>
                </c:pt>
                <c:pt idx="1873">
                  <c:v>468.04768972414502</c:v>
                </c:pt>
                <c:pt idx="1874">
                  <c:v>466.76250526430402</c:v>
                </c:pt>
                <c:pt idx="1875">
                  <c:v>465.48084971643402</c:v>
                </c:pt>
                <c:pt idx="1876">
                  <c:v>464.20271339070598</c:v>
                </c:pt>
                <c:pt idx="1877">
                  <c:v>462.92808662389501</c:v>
                </c:pt>
                <c:pt idx="1878">
                  <c:v>461.65695977931199</c:v>
                </c:pt>
                <c:pt idx="1879">
                  <c:v>460.389323246728</c:v>
                </c:pt>
                <c:pt idx="1880">
                  <c:v>459.12516744229998</c:v>
                </c:pt>
                <c:pt idx="1881">
                  <c:v>457.864482808503</c:v>
                </c:pt>
                <c:pt idx="1882">
                  <c:v>456.60725981405602</c:v>
                </c:pt>
                <c:pt idx="1883">
                  <c:v>455.353488953848</c:v>
                </c:pt>
                <c:pt idx="1884">
                  <c:v>454.10316074886703</c:v>
                </c:pt>
                <c:pt idx="1885">
                  <c:v>452.85626574613002</c:v>
                </c:pt>
                <c:pt idx="1886">
                  <c:v>451.61279451860997</c:v>
                </c:pt>
                <c:pt idx="1887">
                  <c:v>450.37273766516603</c:v>
                </c:pt>
                <c:pt idx="1888">
                  <c:v>449.13608581046998</c:v>
                </c:pt>
                <c:pt idx="1889">
                  <c:v>447.90282960493698</c:v>
                </c:pt>
                <c:pt idx="1890">
                  <c:v>446.67295972465399</c:v>
                </c:pt>
                <c:pt idx="1891">
                  <c:v>445.44646687131302</c:v>
                </c:pt>
                <c:pt idx="1892">
                  <c:v>444.22334177213298</c:v>
                </c:pt>
                <c:pt idx="1893">
                  <c:v>443.00357517979899</c:v>
                </c:pt>
                <c:pt idx="1894">
                  <c:v>441.78715787238502</c:v>
                </c:pt>
                <c:pt idx="1895">
                  <c:v>440.574080653289</c:v>
                </c:pt>
                <c:pt idx="1896">
                  <c:v>439.36433435115799</c:v>
                </c:pt>
                <c:pt idx="1897">
                  <c:v>438.15790981982502</c:v>
                </c:pt>
                <c:pt idx="1898">
                  <c:v>436.95479793823603</c:v>
                </c:pt>
                <c:pt idx="1899">
                  <c:v>435.75498961038301</c:v>
                </c:pt>
                <c:pt idx="1900">
                  <c:v>434.558475765232</c:v>
                </c:pt>
                <c:pt idx="1901">
                  <c:v>433.36524735665802</c:v>
                </c:pt>
                <c:pt idx="1902">
                  <c:v>432.17529536337599</c:v>
                </c:pt>
                <c:pt idx="1903">
                  <c:v>430.98861078887097</c:v>
                </c:pt>
                <c:pt idx="1904">
                  <c:v>429.80518466132997</c:v>
                </c:pt>
                <c:pt idx="1905">
                  <c:v>428.62500803357699</c:v>
                </c:pt>
                <c:pt idx="1906">
                  <c:v>427.44807198300202</c:v>
                </c:pt>
                <c:pt idx="1907">
                  <c:v>426.27436761149801</c:v>
                </c:pt>
                <c:pt idx="1908">
                  <c:v>425.10388604538599</c:v>
                </c:pt>
                <c:pt idx="1909">
                  <c:v>423.93661843535699</c:v>
                </c:pt>
                <c:pt idx="1910">
                  <c:v>422.772555956399</c:v>
                </c:pt>
                <c:pt idx="1911">
                  <c:v>421.61168980773101</c:v>
                </c:pt>
                <c:pt idx="1912">
                  <c:v>420.45401121274</c:v>
                </c:pt>
                <c:pt idx="1913">
                  <c:v>419.29951141891098</c:v>
                </c:pt>
                <c:pt idx="1914">
                  <c:v>418.148181697761</c:v>
                </c:pt>
                <c:pt idx="1915">
                  <c:v>417.00001334477599</c:v>
                </c:pt>
                <c:pt idx="1916">
                  <c:v>415.85499767934101</c:v>
                </c:pt>
                <c:pt idx="1917">
                  <c:v>414.71312604467897</c:v>
                </c:pt>
                <c:pt idx="1918">
                  <c:v>413.57438980778198</c:v>
                </c:pt>
                <c:pt idx="1919">
                  <c:v>412.438780359345</c:v>
                </c:pt>
                <c:pt idx="1920">
                  <c:v>411.30628911370701</c:v>
                </c:pt>
                <c:pt idx="1921">
                  <c:v>410.17690750877699</c:v>
                </c:pt>
                <c:pt idx="1922">
                  <c:v>409.05062700597898</c:v>
                </c:pt>
                <c:pt idx="1923">
                  <c:v>407.92743909017798</c:v>
                </c:pt>
                <c:pt idx="1924">
                  <c:v>406.80733526962302</c:v>
                </c:pt>
                <c:pt idx="1925">
                  <c:v>405.69030707588001</c:v>
                </c:pt>
                <c:pt idx="1926">
                  <c:v>404.57634606376598</c:v>
                </c:pt>
                <c:pt idx="1927">
                  <c:v>403.46544381129002</c:v>
                </c:pt>
                <c:pt idx="1928">
                  <c:v>402.35759191958499</c:v>
                </c:pt>
                <c:pt idx="1929">
                  <c:v>401.25278201284402</c:v>
                </c:pt>
                <c:pt idx="1930">
                  <c:v>400.15100573826101</c:v>
                </c:pt>
                <c:pt idx="1931">
                  <c:v>399.05225476596598</c:v>
                </c:pt>
                <c:pt idx="1932">
                  <c:v>397.95652078895898</c:v>
                </c:pt>
                <c:pt idx="1933">
                  <c:v>396.863795523053</c:v>
                </c:pt>
                <c:pt idx="1934">
                  <c:v>395.77407070680499</c:v>
                </c:pt>
                <c:pt idx="1935">
                  <c:v>394.68733810145699</c:v>
                </c:pt>
                <c:pt idx="1936">
                  <c:v>393.603589490876</c:v>
                </c:pt>
                <c:pt idx="1937">
                  <c:v>392.52281668148601</c:v>
                </c:pt>
                <c:pt idx="1938">
                  <c:v>391.445011502211</c:v>
                </c:pt>
                <c:pt idx="1939">
                  <c:v>390.37016580441099</c:v>
                </c:pt>
                <c:pt idx="1940">
                  <c:v>389.29827146181998</c:v>
                </c:pt>
                <c:pt idx="1941">
                  <c:v>388.22932037048798</c:v>
                </c:pt>
                <c:pt idx="1942">
                  <c:v>387.163304448715</c:v>
                </c:pt>
                <c:pt idx="1943">
                  <c:v>386.100215636992</c:v>
                </c:pt>
                <c:pt idx="1944">
                  <c:v>385.04004589794101</c:v>
                </c:pt>
                <c:pt idx="1945">
                  <c:v>383.98278721625297</c:v>
                </c:pt>
                <c:pt idx="1946">
                  <c:v>382.92843159862798</c:v>
                </c:pt>
                <c:pt idx="1947">
                  <c:v>381.876971073714</c:v>
                </c:pt>
                <c:pt idx="1948">
                  <c:v>380.82839769204702</c:v>
                </c:pt>
                <c:pt idx="1949">
                  <c:v>379.782703525991</c:v>
                </c:pt>
                <c:pt idx="1950">
                  <c:v>378.73988066968002</c:v>
                </c:pt>
                <c:pt idx="1951">
                  <c:v>377.69992123895202</c:v>
                </c:pt>
                <c:pt idx="1952">
                  <c:v>376.66281737129702</c:v>
                </c:pt>
                <c:pt idx="1953">
                  <c:v>375.62856122579302</c:v>
                </c:pt>
                <c:pt idx="1954">
                  <c:v>374.59714498304999</c:v>
                </c:pt>
                <c:pt idx="1955">
                  <c:v>373.56856084514499</c:v>
                </c:pt>
                <c:pt idx="1956">
                  <c:v>372.54280103556903</c:v>
                </c:pt>
                <c:pt idx="1957">
                  <c:v>371.51985779916703</c:v>
                </c:pt>
                <c:pt idx="1958">
                  <c:v>370.499723402077</c:v>
                </c:pt>
                <c:pt idx="1959">
                  <c:v>369.48239013167301</c:v>
                </c:pt>
                <c:pt idx="1960">
                  <c:v>368.46785029650698</c:v>
                </c:pt>
                <c:pt idx="1961">
                  <c:v>367.45609622625102</c:v>
                </c:pt>
                <c:pt idx="1962">
                  <c:v>366.447120271637</c:v>
                </c:pt>
                <c:pt idx="1963">
                  <c:v>365.44091480440301</c:v>
                </c:pt>
                <c:pt idx="1964">
                  <c:v>364.43747221722998</c:v>
                </c:pt>
                <c:pt idx="1965">
                  <c:v>363.43678492369003</c:v>
                </c:pt>
                <c:pt idx="1966">
                  <c:v>362.43884535818501</c:v>
                </c:pt>
                <c:pt idx="1967">
                  <c:v>361.44364597589203</c:v>
                </c:pt>
                <c:pt idx="1968">
                  <c:v>360.45117925270301</c:v>
                </c:pt>
                <c:pt idx="1969">
                  <c:v>359.46143768517101</c:v>
                </c:pt>
                <c:pt idx="1970">
                  <c:v>358.47441379045199</c:v>
                </c:pt>
                <c:pt idx="1971">
                  <c:v>357.49010010625102</c:v>
                </c:pt>
                <c:pt idx="1972">
                  <c:v>356.50848919075901</c:v>
                </c:pt>
                <c:pt idx="1973">
                  <c:v>355.52957362260503</c:v>
                </c:pt>
                <c:pt idx="1974">
                  <c:v>354.553346000793</c:v>
                </c:pt>
                <c:pt idx="1975">
                  <c:v>353.57979894465001</c:v>
                </c:pt>
                <c:pt idx="1976">
                  <c:v>352.60892509377101</c:v>
                </c:pt>
                <c:pt idx="1977">
                  <c:v>351.64071710795798</c:v>
                </c:pt>
                <c:pt idx="1978">
                  <c:v>350.67516766717102</c:v>
                </c:pt>
                <c:pt idx="1979">
                  <c:v>349.71226947146801</c:v>
                </c:pt>
                <c:pt idx="1980">
                  <c:v>348.75201524095303</c:v>
                </c:pt>
                <c:pt idx="1981">
                  <c:v>347.794397715716</c:v>
                </c:pt>
                <c:pt idx="1982">
                  <c:v>346.83940965578603</c:v>
                </c:pt>
                <c:pt idx="1983">
                  <c:v>345.88704384107001</c:v>
                </c:pt>
                <c:pt idx="1984">
                  <c:v>344.93729307129797</c:v>
                </c:pt>
                <c:pt idx="1985">
                  <c:v>343.99015016597502</c:v>
                </c:pt>
                <c:pt idx="1986">
                  <c:v>343.045607964319</c:v>
                </c:pt>
                <c:pt idx="1987">
                  <c:v>342.10365932521199</c:v>
                </c:pt>
                <c:pt idx="1988">
                  <c:v>341.16429712714501</c:v>
                </c:pt>
                <c:pt idx="1989">
                  <c:v>340.22751426816001</c:v>
                </c:pt>
                <c:pt idx="1990">
                  <c:v>339.29330366580598</c:v>
                </c:pt>
                <c:pt idx="1991">
                  <c:v>338.36165825707201</c:v>
                </c:pt>
                <c:pt idx="1992">
                  <c:v>337.43257099834699</c:v>
                </c:pt>
                <c:pt idx="1993">
                  <c:v>336.506034865358</c:v>
                </c:pt>
                <c:pt idx="1994">
                  <c:v>335.58204285311899</c:v>
                </c:pt>
                <c:pt idx="1995">
                  <c:v>334.66058797587999</c:v>
                </c:pt>
                <c:pt idx="1996">
                  <c:v>333.741663267072</c:v>
                </c:pt>
                <c:pt idx="1997">
                  <c:v>332.82526177925399</c:v>
                </c:pt>
                <c:pt idx="1998">
                  <c:v>331.91137658406501</c:v>
                </c:pt>
                <c:pt idx="1999">
                  <c:v>331.00000077216401</c:v>
                </c:pt>
                <c:pt idx="2000">
                  <c:v>330.09112745318498</c:v>
                </c:pt>
                <c:pt idx="2001">
                  <c:v>329.18474975568103</c:v>
                </c:pt>
                <c:pt idx="2002">
                  <c:v>328.28086082707102</c:v>
                </c:pt>
                <c:pt idx="2003">
                  <c:v>327.379453833593</c:v>
                </c:pt>
                <c:pt idx="2004">
                  <c:v>326.48052196024798</c:v>
                </c:pt>
                <c:pt idx="2005">
                  <c:v>325.58405841075103</c:v>
                </c:pt>
                <c:pt idx="2006">
                  <c:v>324.69005640747503</c:v>
                </c:pt>
                <c:pt idx="2007">
                  <c:v>323.79850919140802</c:v>
                </c:pt>
                <c:pt idx="2008">
                  <c:v>322.90941002209502</c:v>
                </c:pt>
                <c:pt idx="2009">
                  <c:v>322.02275217758802</c:v>
                </c:pt>
                <c:pt idx="2010">
                  <c:v>321.13852895439902</c:v>
                </c:pt>
                <c:pt idx="2011">
                  <c:v>320.25673366744502</c:v>
                </c:pt>
                <c:pt idx="2012">
                  <c:v>319.37735964999803</c:v>
                </c:pt>
                <c:pt idx="2013">
                  <c:v>318.50040025364001</c:v>
                </c:pt>
                <c:pt idx="2014">
                  <c:v>317.62584884820399</c:v>
                </c:pt>
                <c:pt idx="2015">
                  <c:v>316.75369882172998</c:v>
                </c:pt>
                <c:pt idx="2016">
                  <c:v>315.88394358041501</c:v>
                </c:pt>
                <c:pt idx="2017">
                  <c:v>315.01657654855899</c:v>
                </c:pt>
                <c:pt idx="2018">
                  <c:v>314.15159116851902</c:v>
                </c:pt>
                <c:pt idx="2019">
                  <c:v>313.28898090065798</c:v>
                </c:pt>
                <c:pt idx="2020">
                  <c:v>312.42873922329801</c:v>
                </c:pt>
                <c:pt idx="2021">
                  <c:v>311.57085963266297</c:v>
                </c:pt>
                <c:pt idx="2022">
                  <c:v>310.71533564284198</c:v>
                </c:pt>
                <c:pt idx="2023">
                  <c:v>309.86216078572801</c:v>
                </c:pt>
                <c:pt idx="2024">
                  <c:v>309.01132861097801</c:v>
                </c:pt>
                <c:pt idx="2025">
                  <c:v>308.16283268595799</c:v>
                </c:pt>
                <c:pt idx="2026">
                  <c:v>307.31666659569902</c:v>
                </c:pt>
                <c:pt idx="2027">
                  <c:v>306.472823942844</c:v>
                </c:pt>
                <c:pt idx="2028">
                  <c:v>305.63129834760599</c:v>
                </c:pt>
                <c:pt idx="2029">
                  <c:v>304.79208344771098</c:v>
                </c:pt>
                <c:pt idx="2030">
                  <c:v>303.95517289835999</c:v>
                </c:pt>
                <c:pt idx="2031">
                  <c:v>303.12056037217098</c:v>
                </c:pt>
                <c:pt idx="2032">
                  <c:v>302.28823955913902</c:v>
                </c:pt>
                <c:pt idx="2033">
                  <c:v>301.45820416658398</c:v>
                </c:pt>
                <c:pt idx="2034">
                  <c:v>300.63044791910602</c:v>
                </c:pt>
                <c:pt idx="2035">
                  <c:v>299.80496455853603</c:v>
                </c:pt>
                <c:pt idx="2036">
                  <c:v>298.98174784388601</c:v>
                </c:pt>
                <c:pt idx="2037">
                  <c:v>298.16079155130899</c:v>
                </c:pt>
                <c:pt idx="2038">
                  <c:v>297.34208947404397</c:v>
                </c:pt>
                <c:pt idx="2039">
                  <c:v>296.52563542237698</c:v>
                </c:pt>
                <c:pt idx="2040">
                  <c:v>295.71142322358497</c:v>
                </c:pt>
                <c:pt idx="2041">
                  <c:v>294.89944672189898</c:v>
                </c:pt>
                <c:pt idx="2042">
                  <c:v>294.08969977844902</c:v>
                </c:pt>
                <c:pt idx="2043">
                  <c:v>293.28217627122302</c:v>
                </c:pt>
                <c:pt idx="2044">
                  <c:v>293</c:v>
                </c:pt>
                <c:pt idx="2045">
                  <c:v>293</c:v>
                </c:pt>
                <c:pt idx="2046">
                  <c:v>293</c:v>
                </c:pt>
                <c:pt idx="2047">
                  <c:v>293</c:v>
                </c:pt>
                <c:pt idx="2048">
                  <c:v>293</c:v>
                </c:pt>
                <c:pt idx="2049">
                  <c:v>293</c:v>
                </c:pt>
                <c:pt idx="2050">
                  <c:v>293</c:v>
                </c:pt>
                <c:pt idx="2051">
                  <c:v>293</c:v>
                </c:pt>
                <c:pt idx="2052">
                  <c:v>293</c:v>
                </c:pt>
                <c:pt idx="2053">
                  <c:v>293</c:v>
                </c:pt>
                <c:pt idx="2054">
                  <c:v>293</c:v>
                </c:pt>
                <c:pt idx="2055">
                  <c:v>293</c:v>
                </c:pt>
                <c:pt idx="2056">
                  <c:v>293</c:v>
                </c:pt>
                <c:pt idx="2057">
                  <c:v>293</c:v>
                </c:pt>
                <c:pt idx="2058">
                  <c:v>293</c:v>
                </c:pt>
                <c:pt idx="2059">
                  <c:v>293</c:v>
                </c:pt>
                <c:pt idx="2060">
                  <c:v>293</c:v>
                </c:pt>
                <c:pt idx="2061">
                  <c:v>293</c:v>
                </c:pt>
                <c:pt idx="2062">
                  <c:v>293</c:v>
                </c:pt>
                <c:pt idx="2063">
                  <c:v>293</c:v>
                </c:pt>
                <c:pt idx="2064">
                  <c:v>293</c:v>
                </c:pt>
                <c:pt idx="2065">
                  <c:v>293</c:v>
                </c:pt>
                <c:pt idx="2066">
                  <c:v>293</c:v>
                </c:pt>
                <c:pt idx="2067">
                  <c:v>293</c:v>
                </c:pt>
                <c:pt idx="2068">
                  <c:v>293</c:v>
                </c:pt>
                <c:pt idx="2069">
                  <c:v>293</c:v>
                </c:pt>
                <c:pt idx="2070">
                  <c:v>293</c:v>
                </c:pt>
                <c:pt idx="2071">
                  <c:v>293</c:v>
                </c:pt>
                <c:pt idx="2072">
                  <c:v>293</c:v>
                </c:pt>
                <c:pt idx="2073">
                  <c:v>293</c:v>
                </c:pt>
                <c:pt idx="2074">
                  <c:v>293</c:v>
                </c:pt>
                <c:pt idx="2075">
                  <c:v>293</c:v>
                </c:pt>
                <c:pt idx="2076">
                  <c:v>293</c:v>
                </c:pt>
                <c:pt idx="2077">
                  <c:v>293</c:v>
                </c:pt>
                <c:pt idx="2078">
                  <c:v>293</c:v>
                </c:pt>
                <c:pt idx="2079">
                  <c:v>293</c:v>
                </c:pt>
                <c:pt idx="2080">
                  <c:v>293</c:v>
                </c:pt>
                <c:pt idx="2081">
                  <c:v>293</c:v>
                </c:pt>
                <c:pt idx="2082">
                  <c:v>293</c:v>
                </c:pt>
                <c:pt idx="2083">
                  <c:v>293</c:v>
                </c:pt>
                <c:pt idx="2084">
                  <c:v>293</c:v>
                </c:pt>
                <c:pt idx="2085">
                  <c:v>293</c:v>
                </c:pt>
                <c:pt idx="2086">
                  <c:v>293</c:v>
                </c:pt>
                <c:pt idx="2087">
                  <c:v>293</c:v>
                </c:pt>
                <c:pt idx="2088">
                  <c:v>293</c:v>
                </c:pt>
                <c:pt idx="2089">
                  <c:v>293</c:v>
                </c:pt>
                <c:pt idx="2090">
                  <c:v>293</c:v>
                </c:pt>
                <c:pt idx="2091">
                  <c:v>293</c:v>
                </c:pt>
                <c:pt idx="2092">
                  <c:v>293</c:v>
                </c:pt>
                <c:pt idx="2093">
                  <c:v>293</c:v>
                </c:pt>
                <c:pt idx="2094">
                  <c:v>293</c:v>
                </c:pt>
                <c:pt idx="2095">
                  <c:v>293</c:v>
                </c:pt>
                <c:pt idx="2096">
                  <c:v>293</c:v>
                </c:pt>
                <c:pt idx="2097">
                  <c:v>293</c:v>
                </c:pt>
                <c:pt idx="2098">
                  <c:v>293</c:v>
                </c:pt>
                <c:pt idx="2099">
                  <c:v>293</c:v>
                </c:pt>
                <c:pt idx="2100">
                  <c:v>293</c:v>
                </c:pt>
                <c:pt idx="2101">
                  <c:v>293</c:v>
                </c:pt>
                <c:pt idx="2102">
                  <c:v>293</c:v>
                </c:pt>
                <c:pt idx="2103">
                  <c:v>293</c:v>
                </c:pt>
                <c:pt idx="2104">
                  <c:v>293</c:v>
                </c:pt>
                <c:pt idx="2105">
                  <c:v>293</c:v>
                </c:pt>
                <c:pt idx="2106">
                  <c:v>293</c:v>
                </c:pt>
                <c:pt idx="2107">
                  <c:v>293</c:v>
                </c:pt>
                <c:pt idx="2108">
                  <c:v>293</c:v>
                </c:pt>
                <c:pt idx="2109">
                  <c:v>293</c:v>
                </c:pt>
                <c:pt idx="2110">
                  <c:v>293</c:v>
                </c:pt>
                <c:pt idx="2111">
                  <c:v>293</c:v>
                </c:pt>
                <c:pt idx="2112">
                  <c:v>293</c:v>
                </c:pt>
                <c:pt idx="2113">
                  <c:v>293</c:v>
                </c:pt>
                <c:pt idx="2114">
                  <c:v>293</c:v>
                </c:pt>
                <c:pt idx="2115">
                  <c:v>293</c:v>
                </c:pt>
                <c:pt idx="2116">
                  <c:v>293</c:v>
                </c:pt>
                <c:pt idx="2117">
                  <c:v>293</c:v>
                </c:pt>
                <c:pt idx="2118">
                  <c:v>293</c:v>
                </c:pt>
                <c:pt idx="2119">
                  <c:v>293</c:v>
                </c:pt>
                <c:pt idx="2120">
                  <c:v>293</c:v>
                </c:pt>
                <c:pt idx="2121">
                  <c:v>293</c:v>
                </c:pt>
                <c:pt idx="2122">
                  <c:v>293</c:v>
                </c:pt>
                <c:pt idx="2123">
                  <c:v>293</c:v>
                </c:pt>
                <c:pt idx="2124">
                  <c:v>293</c:v>
                </c:pt>
                <c:pt idx="2125">
                  <c:v>293</c:v>
                </c:pt>
                <c:pt idx="2126">
                  <c:v>293</c:v>
                </c:pt>
                <c:pt idx="2127">
                  <c:v>293</c:v>
                </c:pt>
                <c:pt idx="2128">
                  <c:v>293</c:v>
                </c:pt>
                <c:pt idx="2129">
                  <c:v>293</c:v>
                </c:pt>
                <c:pt idx="2130">
                  <c:v>293</c:v>
                </c:pt>
                <c:pt idx="2131">
                  <c:v>293</c:v>
                </c:pt>
                <c:pt idx="2132">
                  <c:v>293</c:v>
                </c:pt>
                <c:pt idx="2133">
                  <c:v>293</c:v>
                </c:pt>
                <c:pt idx="2134">
                  <c:v>293</c:v>
                </c:pt>
                <c:pt idx="2135">
                  <c:v>293</c:v>
                </c:pt>
                <c:pt idx="2136">
                  <c:v>293</c:v>
                </c:pt>
                <c:pt idx="2137">
                  <c:v>293</c:v>
                </c:pt>
                <c:pt idx="2138">
                  <c:v>293</c:v>
                </c:pt>
                <c:pt idx="2139">
                  <c:v>293</c:v>
                </c:pt>
                <c:pt idx="2140">
                  <c:v>293</c:v>
                </c:pt>
                <c:pt idx="2141">
                  <c:v>293</c:v>
                </c:pt>
                <c:pt idx="2142">
                  <c:v>293</c:v>
                </c:pt>
                <c:pt idx="2143">
                  <c:v>293</c:v>
                </c:pt>
                <c:pt idx="2144">
                  <c:v>293</c:v>
                </c:pt>
                <c:pt idx="2145">
                  <c:v>293</c:v>
                </c:pt>
                <c:pt idx="2146">
                  <c:v>293</c:v>
                </c:pt>
                <c:pt idx="2147">
                  <c:v>293</c:v>
                </c:pt>
                <c:pt idx="2148">
                  <c:v>293</c:v>
                </c:pt>
                <c:pt idx="2149">
                  <c:v>293</c:v>
                </c:pt>
                <c:pt idx="2150">
                  <c:v>293</c:v>
                </c:pt>
                <c:pt idx="2151">
                  <c:v>293</c:v>
                </c:pt>
                <c:pt idx="2152">
                  <c:v>293</c:v>
                </c:pt>
                <c:pt idx="2153">
                  <c:v>293</c:v>
                </c:pt>
                <c:pt idx="2154">
                  <c:v>293</c:v>
                </c:pt>
                <c:pt idx="2155">
                  <c:v>293</c:v>
                </c:pt>
                <c:pt idx="2156">
                  <c:v>293</c:v>
                </c:pt>
                <c:pt idx="2157">
                  <c:v>293</c:v>
                </c:pt>
                <c:pt idx="2158">
                  <c:v>293</c:v>
                </c:pt>
                <c:pt idx="2159">
                  <c:v>293</c:v>
                </c:pt>
                <c:pt idx="2160">
                  <c:v>293</c:v>
                </c:pt>
                <c:pt idx="2161">
                  <c:v>293</c:v>
                </c:pt>
                <c:pt idx="2162">
                  <c:v>293</c:v>
                </c:pt>
                <c:pt idx="2163">
                  <c:v>293</c:v>
                </c:pt>
                <c:pt idx="2164">
                  <c:v>293</c:v>
                </c:pt>
                <c:pt idx="2165">
                  <c:v>293</c:v>
                </c:pt>
                <c:pt idx="2166">
                  <c:v>293</c:v>
                </c:pt>
                <c:pt idx="2167">
                  <c:v>293</c:v>
                </c:pt>
                <c:pt idx="2168">
                  <c:v>293</c:v>
                </c:pt>
                <c:pt idx="2169">
                  <c:v>293</c:v>
                </c:pt>
                <c:pt idx="2170">
                  <c:v>293</c:v>
                </c:pt>
                <c:pt idx="2171">
                  <c:v>293</c:v>
                </c:pt>
                <c:pt idx="2172">
                  <c:v>293</c:v>
                </c:pt>
                <c:pt idx="2173">
                  <c:v>293</c:v>
                </c:pt>
                <c:pt idx="2174">
                  <c:v>293</c:v>
                </c:pt>
                <c:pt idx="2175">
                  <c:v>293</c:v>
                </c:pt>
                <c:pt idx="2176">
                  <c:v>293</c:v>
                </c:pt>
                <c:pt idx="2177">
                  <c:v>293</c:v>
                </c:pt>
                <c:pt idx="2178">
                  <c:v>293</c:v>
                </c:pt>
                <c:pt idx="2179">
                  <c:v>293</c:v>
                </c:pt>
                <c:pt idx="2180">
                  <c:v>293</c:v>
                </c:pt>
                <c:pt idx="2181">
                  <c:v>293</c:v>
                </c:pt>
                <c:pt idx="2182">
                  <c:v>293</c:v>
                </c:pt>
                <c:pt idx="2183">
                  <c:v>293</c:v>
                </c:pt>
                <c:pt idx="2184">
                  <c:v>293</c:v>
                </c:pt>
                <c:pt idx="2185">
                  <c:v>293</c:v>
                </c:pt>
                <c:pt idx="2186">
                  <c:v>293</c:v>
                </c:pt>
                <c:pt idx="2187">
                  <c:v>293</c:v>
                </c:pt>
                <c:pt idx="2188">
                  <c:v>293</c:v>
                </c:pt>
                <c:pt idx="2189">
                  <c:v>293</c:v>
                </c:pt>
                <c:pt idx="2190">
                  <c:v>293</c:v>
                </c:pt>
                <c:pt idx="2191">
                  <c:v>293</c:v>
                </c:pt>
                <c:pt idx="2192">
                  <c:v>293</c:v>
                </c:pt>
                <c:pt idx="2193">
                  <c:v>293</c:v>
                </c:pt>
                <c:pt idx="2194">
                  <c:v>2973.0521382542502</c:v>
                </c:pt>
                <c:pt idx="2195">
                  <c:v>2973.0521382542502</c:v>
                </c:pt>
                <c:pt idx="2196">
                  <c:v>2973.0521382542502</c:v>
                </c:pt>
                <c:pt idx="2197">
                  <c:v>2973.0521382542502</c:v>
                </c:pt>
                <c:pt idx="2198">
                  <c:v>2973.0521382542502</c:v>
                </c:pt>
                <c:pt idx="2199">
                  <c:v>2973.0521382542502</c:v>
                </c:pt>
                <c:pt idx="2200">
                  <c:v>2973.0521382542502</c:v>
                </c:pt>
                <c:pt idx="2201">
                  <c:v>2973.0521382542502</c:v>
                </c:pt>
                <c:pt idx="2202">
                  <c:v>2973.0521382542502</c:v>
                </c:pt>
                <c:pt idx="2203">
                  <c:v>2973.0521382542502</c:v>
                </c:pt>
                <c:pt idx="2204">
                  <c:v>2973.0521382542502</c:v>
                </c:pt>
                <c:pt idx="2205">
                  <c:v>2973.0521382542502</c:v>
                </c:pt>
                <c:pt idx="2206">
                  <c:v>2973.0521382542502</c:v>
                </c:pt>
                <c:pt idx="2207">
                  <c:v>2973.0521382542502</c:v>
                </c:pt>
                <c:pt idx="2208">
                  <c:v>2973.0521382542502</c:v>
                </c:pt>
                <c:pt idx="2209">
                  <c:v>2973.0521382542502</c:v>
                </c:pt>
                <c:pt idx="2210">
                  <c:v>2973.0521382542502</c:v>
                </c:pt>
                <c:pt idx="2211">
                  <c:v>2973.0521382542502</c:v>
                </c:pt>
                <c:pt idx="2212">
                  <c:v>2973.0521382542502</c:v>
                </c:pt>
                <c:pt idx="2213">
                  <c:v>2973.0521382542502</c:v>
                </c:pt>
                <c:pt idx="2214">
                  <c:v>2973.0521382542502</c:v>
                </c:pt>
                <c:pt idx="2215">
                  <c:v>2973.0521382542502</c:v>
                </c:pt>
                <c:pt idx="2216">
                  <c:v>2973.0521382542502</c:v>
                </c:pt>
                <c:pt idx="2217">
                  <c:v>2973.0520757874901</c:v>
                </c:pt>
                <c:pt idx="2218">
                  <c:v>2973.02598611245</c:v>
                </c:pt>
                <c:pt idx="2219">
                  <c:v>2972.9504565052998</c:v>
                </c:pt>
                <c:pt idx="2220">
                  <c:v>2972.8251734494602</c:v>
                </c:pt>
                <c:pt idx="2221">
                  <c:v>2972.6496864176302</c:v>
                </c:pt>
                <c:pt idx="2222">
                  <c:v>2972.42341821227</c:v>
                </c:pt>
                <c:pt idx="2223">
                  <c:v>2972.1456752335998</c:v>
                </c:pt>
                <c:pt idx="2224">
                  <c:v>2971.8156570159099</c:v>
                </c:pt>
                <c:pt idx="2225">
                  <c:v>2971.4324651536799</c:v>
                </c:pt>
                <c:pt idx="2226">
                  <c:v>2970.9951117241699</c:v>
                </c:pt>
                <c:pt idx="2227">
                  <c:v>2970.5025272996099</c:v>
                </c:pt>
                <c:pt idx="2228">
                  <c:v>2969.9535686307499</c:v>
                </c:pt>
                <c:pt idx="2229">
                  <c:v>2969.3470260732101</c:v>
                </c:pt>
                <c:pt idx="2230">
                  <c:v>2968.6816308186899</c:v>
                </c:pt>
                <c:pt idx="2231">
                  <c:v>2967.95606198516</c:v>
                </c:pt>
                <c:pt idx="2232">
                  <c:v>2967.1689536123299</c:v>
                </c:pt>
                <c:pt idx="2233">
                  <c:v>2966.31924425639</c:v>
                </c:pt>
                <c:pt idx="2234">
                  <c:v>2965.4080082356299</c:v>
                </c:pt>
                <c:pt idx="2235">
                  <c:v>2964.4347657049102</c:v>
                </c:pt>
                <c:pt idx="2236">
                  <c:v>2963.3985990476799</c:v>
                </c:pt>
                <c:pt idx="2237">
                  <c:v>2962.2985345134798</c:v>
                </c:pt>
                <c:pt idx="2238">
                  <c:v>2961.1336171990101</c:v>
                </c:pt>
                <c:pt idx="2239">
                  <c:v>2959.90282200618</c:v>
                </c:pt>
                <c:pt idx="2240">
                  <c:v>2958.60510673</c:v>
                </c:pt>
                <c:pt idx="2241">
                  <c:v>2957.23940538139</c:v>
                </c:pt>
                <c:pt idx="2242">
                  <c:v>2955.80463156009</c:v>
                </c:pt>
                <c:pt idx="2243">
                  <c:v>2954.2996820508101</c:v>
                </c:pt>
                <c:pt idx="2244">
                  <c:v>2952.7234406451898</c:v>
                </c:pt>
                <c:pt idx="2245">
                  <c:v>2951.0747821909999</c:v>
                </c:pt>
                <c:pt idx="2246">
                  <c:v>2949.3525768678501</c:v>
                </c:pt>
                <c:pt idx="2247">
                  <c:v>2947.5556946871998</c:v>
                </c:pt>
                <c:pt idx="2248">
                  <c:v>2945.6830102120498</c:v>
                </c:pt>
                <c:pt idx="2249">
                  <c:v>2943.7334074897299</c:v>
                </c:pt>
                <c:pt idx="2250">
                  <c:v>2941.7057851885902</c:v>
                </c:pt>
                <c:pt idx="2251">
                  <c:v>2939.5990619270401</c:v>
                </c:pt>
                <c:pt idx="2252">
                  <c:v>2937.4121817805699</c:v>
                </c:pt>
                <c:pt idx="2253">
                  <c:v>2935.1441199497099</c:v>
                </c:pt>
                <c:pt idx="2254">
                  <c:v>2932.7938885690201</c:v>
                </c:pt>
                <c:pt idx="2255">
                  <c:v>2930.3605426343402</c:v>
                </c:pt>
                <c:pt idx="2256">
                  <c:v>2927.84318602249</c:v>
                </c:pt>
                <c:pt idx="2257">
                  <c:v>2925.2409775750698</c:v>
                </c:pt>
                <c:pt idx="2258">
                  <c:v>2922.5531372148198</c:v>
                </c:pt>
                <c:pt idx="2259">
                  <c:v>2919.7789520606698</c:v>
                </c:pt>
                <c:pt idx="2260">
                  <c:v>2916.9177825049801</c:v>
                </c:pt>
                <c:pt idx="2261">
                  <c:v>2913.9690682141299</c:v>
                </c:pt>
                <c:pt idx="2262">
                  <c:v>2910.9323340118999</c:v>
                </c:pt>
                <c:pt idx="2263">
                  <c:v>2907.8071956031199</c:v>
                </c:pt>
                <c:pt idx="2264">
                  <c:v>2904.5933650940301</c:v>
                </c:pt>
                <c:pt idx="2265">
                  <c:v>2901.29065626483</c:v>
                </c:pt>
                <c:pt idx="2266">
                  <c:v>2897.8989895496202</c:v>
                </c:pt>
                <c:pt idx="2267">
                  <c:v>2894.4183966790101</c:v>
                </c:pt>
                <c:pt idx="2268">
                  <c:v>2890.8490249414599</c:v>
                </c:pt>
                <c:pt idx="2269">
                  <c:v>2887.1911410205798</c:v>
                </c:pt>
                <c:pt idx="2270">
                  <c:v>2883.4451343676701</c:v>
                </c:pt>
                <c:pt idx="2271">
                  <c:v>2879.6115200709</c:v>
                </c:pt>
                <c:pt idx="2272">
                  <c:v>2875.6909411860902</c:v>
                </c:pt>
                <c:pt idx="2273">
                  <c:v>2871.6841704970202</c:v>
                </c:pt>
                <c:pt idx="2274">
                  <c:v>2867.59211167798</c:v>
                </c:pt>
                <c:pt idx="2275">
                  <c:v>2863.4157998353899</c:v>
                </c:pt>
                <c:pt idx="2276">
                  <c:v>2859.1564014108999</c:v>
                </c:pt>
                <c:pt idx="2277">
                  <c:v>2854.81521343333</c:v>
                </c:pt>
                <c:pt idx="2278">
                  <c:v>2850.3936621132202</c:v>
                </c:pt>
                <c:pt idx="2279">
                  <c:v>2845.8933007791102</c:v>
                </c:pt>
                <c:pt idx="2280">
                  <c:v>2841.3157584104401</c:v>
                </c:pt>
                <c:pt idx="2281">
                  <c:v>2836.66292007217</c:v>
                </c:pt>
                <c:pt idx="2282">
                  <c:v>2831.9366648302298</c:v>
                </c:pt>
                <c:pt idx="2283">
                  <c:v>2827.1390210643999</c:v>
                </c:pt>
                <c:pt idx="2284">
                  <c:v>2822.27212449021</c:v>
                </c:pt>
                <c:pt idx="2285">
                  <c:v>2817.3382124774198</c:v>
                </c:pt>
                <c:pt idx="2286">
                  <c:v>2812.3396178749199</c:v>
                </c:pt>
                <c:pt idx="2287">
                  <c:v>2807.2787623866302</c:v>
                </c:pt>
                <c:pt idx="2288">
                  <c:v>2802.15814954706</c:v>
                </c:pt>
                <c:pt idx="2289">
                  <c:v>2796.9803573485601</c:v>
                </c:pt>
                <c:pt idx="2290">
                  <c:v>2791.7480305745798</c:v>
                </c:pt>
                <c:pt idx="2291">
                  <c:v>2786.4638728957598</c:v>
                </c:pt>
                <c:pt idx="2292">
                  <c:v>2781.1306387863401</c:v>
                </c:pt>
                <c:pt idx="2293">
                  <c:v>2775.7511253193402</c:v>
                </c:pt>
                <c:pt idx="2294">
                  <c:v>2770.3281638984199</c:v>
                </c:pt>
                <c:pt idx="2295">
                  <c:v>2764.8646119836599</c:v>
                </c:pt>
                <c:pt idx="2296">
                  <c:v>2759.3633448668702</c:v>
                </c:pt>
                <c:pt idx="2297">
                  <c:v>2753.8272475498502</c:v>
                </c:pt>
                <c:pt idx="2298">
                  <c:v>2748.2592067764999</c:v>
                </c:pt>
                <c:pt idx="2299">
                  <c:v>2742.6621032661301</c:v>
                </c:pt>
                <c:pt idx="2300">
                  <c:v>2737.0388041922201</c:v>
                </c:pt>
                <c:pt idx="2301">
                  <c:v>2731.3921559464202</c:v>
                </c:pt>
                <c:pt idx="2302">
                  <c:v>2725.7249772236601</c:v>
                </c:pt>
                <c:pt idx="2303">
                  <c:v>2720.0400524597599</c:v>
                </c:pt>
                <c:pt idx="2304">
                  <c:v>2714.3401256481998</c:v>
                </c:pt>
                <c:pt idx="2305">
                  <c:v>2708.62789455847</c:v>
                </c:pt>
                <c:pt idx="2306">
                  <c:v>2702.9060053733401</c:v>
                </c:pt>
                <c:pt idx="2307">
                  <c:v>2697.17704775841</c:v>
                </c:pt>
                <c:pt idx="2308">
                  <c:v>2691.4435503724899</c:v>
                </c:pt>
                <c:pt idx="2309">
                  <c:v>2685.7079768234198</c:v>
                </c:pt>
                <c:pt idx="2310">
                  <c:v>2679.9727220700602</c:v>
                </c:pt>
                <c:pt idx="2311">
                  <c:v>2674.2401092670598</c:v>
                </c:pt>
                <c:pt idx="2312">
                  <c:v>2668.5123870463199</c:v>
                </c:pt>
                <c:pt idx="2313">
                  <c:v>2662.7917272252698</c:v>
                </c:pt>
                <c:pt idx="2314">
                  <c:v>2657.0802229298902</c:v>
                </c:pt>
                <c:pt idx="2315">
                  <c:v>2651.37988711768</c:v>
                </c:pt>
                <c:pt idx="2316">
                  <c:v>2645.6926514838501</c:v>
                </c:pt>
                <c:pt idx="2317">
                  <c:v>2640.02036573233</c:v>
                </c:pt>
                <c:pt idx="2318">
                  <c:v>2634.3647971915402</c:v>
                </c:pt>
                <c:pt idx="2319">
                  <c:v>2628.7276307542502</c:v>
                </c:pt>
                <c:pt idx="2320">
                  <c:v>2623.1104691194901</c:v>
                </c:pt>
                <c:pt idx="2321">
                  <c:v>2617.5148333144598</c:v>
                </c:pt>
                <c:pt idx="2322">
                  <c:v>2611.9421634738901</c:v>
                </c:pt>
                <c:pt idx="2323">
                  <c:v>2606.3938447341002</c:v>
                </c:pt>
                <c:pt idx="2324">
                  <c:v>2600.8711146648102</c:v>
                </c:pt>
                <c:pt idx="2325">
                  <c:v>2595.3751971034999</c:v>
                </c:pt>
                <c:pt idx="2326">
                  <c:v>2589.9072207395302</c:v>
                </c:pt>
                <c:pt idx="2327">
                  <c:v>2584.46824035294</c:v>
                </c:pt>
                <c:pt idx="2328">
                  <c:v>2579.05923867912</c:v>
                </c:pt>
                <c:pt idx="2329">
                  <c:v>2573.6811283832799</c:v>
                </c:pt>
                <c:pt idx="2330">
                  <c:v>2568.3347541267199</c:v>
                </c:pt>
                <c:pt idx="2331">
                  <c:v>2562.8583685069698</c:v>
                </c:pt>
                <c:pt idx="2332">
                  <c:v>2557.0807705910001</c:v>
                </c:pt>
                <c:pt idx="2333">
                  <c:v>2551.0145526920001</c:v>
                </c:pt>
                <c:pt idx="2334">
                  <c:v>2544.67230652342</c:v>
                </c:pt>
                <c:pt idx="2335">
                  <c:v>2538.0662525497801</c:v>
                </c:pt>
                <c:pt idx="2336">
                  <c:v>2531.2082571760502</c:v>
                </c:pt>
                <c:pt idx="2337">
                  <c:v>2524.1098465711698</c:v>
                </c:pt>
                <c:pt idx="2338">
                  <c:v>2516.7822177749099</c:v>
                </c:pt>
                <c:pt idx="2339">
                  <c:v>2509.2362476579601</c:v>
                </c:pt>
                <c:pt idx="2340">
                  <c:v>2501.4825002274301</c:v>
                </c:pt>
                <c:pt idx="2341">
                  <c:v>2493.5312326969402</c:v>
                </c:pt>
                <c:pt idx="2342">
                  <c:v>2485.39240067223</c:v>
                </c:pt>
                <c:pt idx="2343">
                  <c:v>2477.07566274086</c:v>
                </c:pt>
                <c:pt idx="2344">
                  <c:v>2468.5903846989099</c:v>
                </c:pt>
                <c:pt idx="2345">
                  <c:v>2459.94564359782</c:v>
                </c:pt>
                <c:pt idx="2346">
                  <c:v>2451.1502317519898</c:v>
                </c:pt>
                <c:pt idx="2347">
                  <c:v>2442.2126608107701</c:v>
                </c:pt>
                <c:pt idx="2348">
                  <c:v>2433.1411659677101</c:v>
                </c:pt>
                <c:pt idx="2349">
                  <c:v>2423.9437103545201</c:v>
                </c:pt>
                <c:pt idx="2350">
                  <c:v>2414.6279896463898</c:v>
                </c:pt>
                <c:pt idx="2351">
                  <c:v>2405.2094292757001</c:v>
                </c:pt>
                <c:pt idx="2352">
                  <c:v>2395.8497778485398</c:v>
                </c:pt>
                <c:pt idx="2353">
                  <c:v>2386.6100463305402</c:v>
                </c:pt>
                <c:pt idx="2354">
                  <c:v>2377.48904846914</c:v>
                </c:pt>
                <c:pt idx="2355">
                  <c:v>2368.48552073581</c:v>
                </c:pt>
                <c:pt idx="2356">
                  <c:v>2359.5981331286498</c:v>
                </c:pt>
                <c:pt idx="2357">
                  <c:v>2350.8254989632201</c:v>
                </c:pt>
                <c:pt idx="2358">
                  <c:v>2342.1661837350198</c:v>
                </c:pt>
                <c:pt idx="2359">
                  <c:v>2333.6187131315601</c:v>
                </c:pt>
                <c:pt idx="2360">
                  <c:v>2325.1815802658198</c:v>
                </c:pt>
                <c:pt idx="2361">
                  <c:v>2316.8532521976799</c:v>
                </c:pt>
                <c:pt idx="2362">
                  <c:v>2308.6321758047502</c:v>
                </c:pt>
                <c:pt idx="2363">
                  <c:v>2300.51678305922</c:v>
                </c:pt>
                <c:pt idx="2364">
                  <c:v>2292.50549576294</c:v>
                </c:pt>
                <c:pt idx="2365">
                  <c:v>2284.5967297884499</c:v>
                </c:pt>
                <c:pt idx="2366">
                  <c:v>2276.7890274321398</c:v>
                </c:pt>
                <c:pt idx="2367">
                  <c:v>2269.0805610826601</c:v>
                </c:pt>
                <c:pt idx="2368">
                  <c:v>2261.4698634722899</c:v>
                </c:pt>
                <c:pt idx="2369">
                  <c:v>2253.9553607631701</c:v>
                </c:pt>
                <c:pt idx="2370">
                  <c:v>2246.5354884050198</c:v>
                </c:pt>
                <c:pt idx="2371">
                  <c:v>2239.2086932188399</c:v>
                </c:pt>
                <c:pt idx="2372">
                  <c:v>2231.97343522752</c:v>
                </c:pt>
                <c:pt idx="2373">
                  <c:v>2224.8281892569598</c:v>
                </c:pt>
                <c:pt idx="2374">
                  <c:v>2217.7714463293601</c:v>
                </c:pt>
                <c:pt idx="2375">
                  <c:v>2210.8017148684398</c:v>
                </c:pt>
                <c:pt idx="2376">
                  <c:v>2203.9175217346501</c:v>
                </c:pt>
                <c:pt idx="2377">
                  <c:v>2197.1174131067501</c:v>
                </c:pt>
                <c:pt idx="2378">
                  <c:v>2190.3999552247201</c:v>
                </c:pt>
                <c:pt idx="2379">
                  <c:v>2183.7637350077298</c:v>
                </c:pt>
                <c:pt idx="2380">
                  <c:v>2177.2073605595101</c:v>
                </c:pt>
                <c:pt idx="2381">
                  <c:v>2170.72946157245</c:v>
                </c:pt>
                <c:pt idx="2382">
                  <c:v>2164.3286896407399</c:v>
                </c:pt>
                <c:pt idx="2383">
                  <c:v>2158.0037184919001</c:v>
                </c:pt>
                <c:pt idx="2384">
                  <c:v>2151.7532441451799</c:v>
                </c:pt>
                <c:pt idx="2385">
                  <c:v>2145.5759850046502</c:v>
                </c:pt>
                <c:pt idx="2386">
                  <c:v>2139.4706818938898</c:v>
                </c:pt>
                <c:pt idx="2387">
                  <c:v>2133.4360980387701</c:v>
                </c:pt>
                <c:pt idx="2388">
                  <c:v>2127.47101900404</c:v>
                </c:pt>
                <c:pt idx="2389">
                  <c:v>2121.57425258903</c:v>
                </c:pt>
                <c:pt idx="2390">
                  <c:v>2115.74462868718</c:v>
                </c:pt>
                <c:pt idx="2391">
                  <c:v>2109.9809991137799</c:v>
                </c:pt>
                <c:pt idx="2392">
                  <c:v>2104.2822374058001</c:v>
                </c:pt>
                <c:pt idx="2393">
                  <c:v>2098.6472385973302</c:v>
                </c:pt>
                <c:pt idx="2394">
                  <c:v>2093.0749189739099</c:v>
                </c:pt>
                <c:pt idx="2395">
                  <c:v>2087.5642158085002</c:v>
                </c:pt>
                <c:pt idx="2396">
                  <c:v>2082.11408708197</c:v>
                </c:pt>
                <c:pt idx="2397">
                  <c:v>2076.72351119014</c:v>
                </c:pt>
                <c:pt idx="2398">
                  <c:v>2071.3914866397699</c:v>
                </c:pt>
                <c:pt idx="2399">
                  <c:v>2066.1170317353399</c:v>
                </c:pt>
                <c:pt idx="2400">
                  <c:v>2060.89918425827</c:v>
                </c:pt>
                <c:pt idx="2401">
                  <c:v>2055.7370011401999</c:v>
                </c:pt>
                <c:pt idx="2402">
                  <c:v>2050.62955813181</c:v>
                </c:pt>
                <c:pt idx="2403">
                  <c:v>2045.5759494682</c:v>
                </c:pt>
                <c:pt idx="2404">
                  <c:v>2040.5752875322701</c:v>
                </c:pt>
                <c:pt idx="2405">
                  <c:v>2035.6267025167199</c:v>
                </c:pt>
                <c:pt idx="2406">
                  <c:v>2030.7293420859701</c:v>
                </c:pt>
                <c:pt idx="2407">
                  <c:v>2025.8823710384199</c:v>
                </c:pt>
                <c:pt idx="2408">
                  <c:v>2021.0849709700301</c:v>
                </c:pt>
                <c:pt idx="2409">
                  <c:v>2016.33641754731</c:v>
                </c:pt>
                <c:pt idx="2410">
                  <c:v>2011.635776505</c:v>
                </c:pt>
                <c:pt idx="2411">
                  <c:v>2006.98234844995</c:v>
                </c:pt>
                <c:pt idx="2412">
                  <c:v>2002.37537885558</c:v>
                </c:pt>
                <c:pt idx="2413">
                  <c:v>1997.8141283480099</c:v>
                </c:pt>
                <c:pt idx="2414">
                  <c:v>1993.2978723875799</c:v>
                </c:pt>
                <c:pt idx="2415">
                  <c:v>1988.8259009547601</c:v>
                </c:pt>
                <c:pt idx="2416">
                  <c:v>1984.3975182404399</c:v>
                </c:pt>
                <c:pt idx="2417">
                  <c:v>1980.0120423409701</c:v>
                </c:pt>
                <c:pt idx="2418">
                  <c:v>1975.66880495803</c:v>
                </c:pt>
                <c:pt idx="2419">
                  <c:v>1971.36715110352</c:v>
                </c:pt>
                <c:pt idx="2420">
                  <c:v>1967.1064388095199</c:v>
                </c:pt>
                <c:pt idx="2421">
                  <c:v>1962.88603884344</c:v>
                </c:pt>
                <c:pt idx="2422">
                  <c:v>1958.7053344284</c:v>
                </c:pt>
                <c:pt idx="2423">
                  <c:v>1954.5637209689601</c:v>
                </c:pt>
                <c:pt idx="2424">
                  <c:v>1950.46060578213</c:v>
                </c:pt>
                <c:pt idx="2425">
                  <c:v>1946.3954078336501</c:v>
                </c:pt>
                <c:pt idx="2426">
                  <c:v>1942.3675574797501</c:v>
                </c:pt>
                <c:pt idx="2427">
                  <c:v>1938.3764962140301</c:v>
                </c:pt>
                <c:pt idx="2428">
                  <c:v>1934.42167641982</c:v>
                </c:pt>
                <c:pt idx="2429">
                  <c:v>1930.5025611276401</c:v>
                </c:pt>
                <c:pt idx="2430">
                  <c:v>1926.61862377798</c:v>
                </c:pt>
                <c:pt idx="2431">
                  <c:v>1922.76934798915</c:v>
                </c:pt>
                <c:pt idx="2432">
                  <c:v>1918.95422733031</c:v>
                </c:pt>
                <c:pt idx="2433">
                  <c:v>1915.1727650994901</c:v>
                </c:pt>
                <c:pt idx="2434">
                  <c:v>1911.42447410662</c:v>
                </c:pt>
                <c:pt idx="2435">
                  <c:v>1907.7088764614</c:v>
                </c:pt>
                <c:pt idx="2436">
                  <c:v>1904.0255033661001</c:v>
                </c:pt>
                <c:pt idx="2437">
                  <c:v>1900.37389491301</c:v>
                </c:pt>
                <c:pt idx="2438">
                  <c:v>1896.7535998866001</c:v>
                </c:pt>
                <c:pt idx="2439">
                  <c:v>1893.1641755702799</c:v>
                </c:pt>
                <c:pt idx="2440">
                  <c:v>1889.60518755764</c:v>
                </c:pt>
                <c:pt idx="2441">
                  <c:v>1886.07620956812</c:v>
                </c:pt>
                <c:pt idx="2442">
                  <c:v>1882.57682326698</c:v>
                </c:pt>
                <c:pt idx="2443">
                  <c:v>1879.10661808959</c:v>
                </c:pt>
                <c:pt idx="2444">
                  <c:v>1875.6651910697899</c:v>
                </c:pt>
                <c:pt idx="2445">
                  <c:v>1872.2521466723999</c:v>
                </c:pt>
                <c:pt idx="2446">
                  <c:v>1868.8670966296399</c:v>
                </c:pt>
                <c:pt idx="2447">
                  <c:v>1865.50965978151</c:v>
                </c:pt>
                <c:pt idx="2448">
                  <c:v>1862.17946191998</c:v>
                </c:pt>
                <c:pt idx="2449">
                  <c:v>1858.87613563685</c:v>
                </c:pt>
                <c:pt idx="2450">
                  <c:v>1855.5993201753299</c:v>
                </c:pt>
                <c:pt idx="2451">
                  <c:v>1852.34866128512</c:v>
                </c:pt>
                <c:pt idx="2452">
                  <c:v>1849.1238605098199</c:v>
                </c:pt>
                <c:pt idx="2453">
                  <c:v>1845.9244809439899</c:v>
                </c:pt>
                <c:pt idx="2454">
                  <c:v>1842.75023273997</c:v>
                </c:pt>
                <c:pt idx="2455">
                  <c:v>1839.6007862956501</c:v>
                </c:pt>
                <c:pt idx="2456">
                  <c:v>1836.4758178414199</c:v>
                </c:pt>
                <c:pt idx="2457">
                  <c:v>1833.37500931503</c:v>
                </c:pt>
                <c:pt idx="2458">
                  <c:v>1830.29804823933</c:v>
                </c:pt>
                <c:pt idx="2459">
                  <c:v>1827.24462760303</c:v>
                </c:pt>
                <c:pt idx="2460">
                  <c:v>1824.2144457443001</c:v>
                </c:pt>
                <c:pt idx="2461">
                  <c:v>1821.2072062371401</c:v>
                </c:pt>
                <c:pt idx="2462">
                  <c:v>1818.2226177805201</c:v>
                </c:pt>
                <c:pt idx="2463">
                  <c:v>1815.2603940901699</c:v>
                </c:pt>
                <c:pt idx="2464">
                  <c:v>1812.3202537929101</c:v>
                </c:pt>
                <c:pt idx="2465">
                  <c:v>1809.40192032358</c:v>
                </c:pt>
                <c:pt idx="2466">
                  <c:v>1806.50512182437</c:v>
                </c:pt>
                <c:pt idx="2467">
                  <c:v>1803.6295910465799</c:v>
                </c:pt>
                <c:pt idx="2468">
                  <c:v>1800.77506525473</c:v>
                </c:pt>
                <c:pt idx="2469">
                  <c:v>1797.9412861329199</c:v>
                </c:pt>
                <c:pt idx="2470">
                  <c:v>1795.12799969347</c:v>
                </c:pt>
                <c:pt idx="2471">
                  <c:v>1792.33495618761</c:v>
                </c:pt>
                <c:pt idx="2472">
                  <c:v>1789.5619100184699</c:v>
                </c:pt>
                <c:pt idx="2473">
                  <c:v>1786.8086196559</c:v>
                </c:pt>
                <c:pt idx="2474">
                  <c:v>1784.0748475535199</c:v>
                </c:pt>
                <c:pt idx="2475">
                  <c:v>1781.3603600675499</c:v>
                </c:pt>
                <c:pt idx="2476">
                  <c:v>1778.66492737764</c:v>
                </c:pt>
                <c:pt idx="2477">
                  <c:v>1775.98832340954</c:v>
                </c:pt>
                <c:pt idx="2478">
                  <c:v>1773.3303257595401</c:v>
                </c:pt>
                <c:pt idx="2479">
                  <c:v>1770.6907156207401</c:v>
                </c:pt>
                <c:pt idx="2480">
                  <c:v>1768.06927771098</c:v>
                </c:pt>
                <c:pt idx="2481">
                  <c:v>1765.4658002024801</c:v>
                </c:pt>
                <c:pt idx="2482">
                  <c:v>1762.8800746530601</c:v>
                </c:pt>
                <c:pt idx="2483">
                  <c:v>1760.3118959390499</c:v>
                </c:pt>
                <c:pt idx="2484">
                  <c:v>1757.7610621896499</c:v>
                </c:pt>
                <c:pt idx="2485">
                  <c:v>1755.2273747228401</c:v>
                </c:pt>
                <c:pt idx="2486">
                  <c:v>1752.7106379827701</c:v>
                </c:pt>
                <c:pt idx="2487">
                  <c:v>1750.21065947855</c:v>
                </c:pt>
                <c:pt idx="2488">
                  <c:v>1747.7272497245301</c:v>
                </c:pt>
                <c:pt idx="2489">
                  <c:v>1745.2602221817999</c:v>
                </c:pt>
                <c:pt idx="2490">
                  <c:v>1742.80939320113</c:v>
                </c:pt>
                <c:pt idx="2491">
                  <c:v>1740.3745819671799</c:v>
                </c:pt>
                <c:pt idx="2492">
                  <c:v>1737.95561044394</c:v>
                </c:pt>
                <c:pt idx="2493">
                  <c:v>1735.5523033214299</c:v>
                </c:pt>
                <c:pt idx="2494">
                  <c:v>1733.10478618147</c:v>
                </c:pt>
                <c:pt idx="2495">
                  <c:v>1727.85932825072</c:v>
                </c:pt>
                <c:pt idx="2496">
                  <c:v>1723.1149015476001</c:v>
                </c:pt>
                <c:pt idx="2497">
                  <c:v>1718.3835022850701</c:v>
                </c:pt>
                <c:pt idx="2498">
                  <c:v>1713.6650946918401</c:v>
                </c:pt>
                <c:pt idx="2499">
                  <c:v>1708.95964309487</c:v>
                </c:pt>
                <c:pt idx="2500">
                  <c:v>1704.26711191905</c:v>
                </c:pt>
                <c:pt idx="2501">
                  <c:v>1699.5874656869601</c:v>
                </c:pt>
                <c:pt idx="2502">
                  <c:v>1694.9206690185899</c:v>
                </c:pt>
                <c:pt idx="2503">
                  <c:v>1690.2666866310799</c:v>
                </c:pt>
                <c:pt idx="2504">
                  <c:v>1685.6254833384701</c:v>
                </c:pt>
                <c:pt idx="2505">
                  <c:v>1680.9970240513901</c:v>
                </c:pt>
                <c:pt idx="2506">
                  <c:v>1676.3812737768301</c:v>
                </c:pt>
                <c:pt idx="2507">
                  <c:v>1671.7781976178701</c:v>
                </c:pt>
                <c:pt idx="2508">
                  <c:v>1667.18776077339</c:v>
                </c:pt>
                <c:pt idx="2509">
                  <c:v>1662.60992853786</c:v>
                </c:pt>
                <c:pt idx="2510">
                  <c:v>1658.04466630103</c:v>
                </c:pt>
                <c:pt idx="2511">
                  <c:v>1653.49193954767</c:v>
                </c:pt>
                <c:pt idx="2512">
                  <c:v>1648.9517138573499</c:v>
                </c:pt>
                <c:pt idx="2513">
                  <c:v>1644.4239549041399</c:v>
                </c:pt>
                <c:pt idx="2514">
                  <c:v>1639.90862845635</c:v>
                </c:pt>
                <c:pt idx="2515">
                  <c:v>1635.4057003763201</c:v>
                </c:pt>
                <c:pt idx="2516">
                  <c:v>1630.9151366200999</c:v>
                </c:pt>
                <c:pt idx="2517">
                  <c:v>1626.4369032372099</c:v>
                </c:pt>
                <c:pt idx="2518">
                  <c:v>1621.97096637042</c:v>
                </c:pt>
                <c:pt idx="2519">
                  <c:v>1617.51729225546</c:v>
                </c:pt>
                <c:pt idx="2520">
                  <c:v>1613.0758472207499</c:v>
                </c:pt>
                <c:pt idx="2521">
                  <c:v>1608.64659768719</c:v>
                </c:pt>
                <c:pt idx="2522">
                  <c:v>1604.2295101678701</c:v>
                </c:pt>
                <c:pt idx="2523">
                  <c:v>1599.82455126785</c:v>
                </c:pt>
                <c:pt idx="2524">
                  <c:v>1595.43168768385</c:v>
                </c:pt>
                <c:pt idx="2525">
                  <c:v>1591.0508862040699</c:v>
                </c:pt>
                <c:pt idx="2526">
                  <c:v>1586.68211370789</c:v>
                </c:pt>
                <c:pt idx="2527">
                  <c:v>1582.3253371656399</c:v>
                </c:pt>
                <c:pt idx="2528">
                  <c:v>1577.9805236383299</c:v>
                </c:pt>
                <c:pt idx="2529">
                  <c:v>1573.6476402774299</c:v>
                </c:pt>
                <c:pt idx="2530">
                  <c:v>1569.3266543246</c:v>
                </c:pt>
                <c:pt idx="2531">
                  <c:v>1565.0175331114599</c:v>
                </c:pt>
                <c:pt idx="2532">
                  <c:v>1560.7202440593101</c:v>
                </c:pt>
                <c:pt idx="2533">
                  <c:v>1556.4347546789199</c:v>
                </c:pt>
                <c:pt idx="2534">
                  <c:v>1552.16103257029</c:v>
                </c:pt>
                <c:pt idx="2535">
                  <c:v>1547.8990454223399</c:v>
                </c:pt>
                <c:pt idx="2536">
                  <c:v>1543.6487610127399</c:v>
                </c:pt>
                <c:pt idx="2537">
                  <c:v>1539.41014720765</c:v>
                </c:pt>
                <c:pt idx="2538">
                  <c:v>1535.1831719614299</c:v>
                </c:pt>
                <c:pt idx="2539">
                  <c:v>1530.96780331645</c:v>
                </c:pt>
                <c:pt idx="2540">
                  <c:v>1526.76400940285</c:v>
                </c:pt>
                <c:pt idx="2541">
                  <c:v>1522.5717584382301</c:v>
                </c:pt>
                <c:pt idx="2542">
                  <c:v>1518.3910187275201</c:v>
                </c:pt>
                <c:pt idx="2543">
                  <c:v>1514.22175866262</c:v>
                </c:pt>
                <c:pt idx="2544">
                  <c:v>1510.06394672228</c:v>
                </c:pt>
                <c:pt idx="2545">
                  <c:v>1505.9175514717399</c:v>
                </c:pt>
                <c:pt idx="2546">
                  <c:v>1501.78254156261</c:v>
                </c:pt>
                <c:pt idx="2547">
                  <c:v>1497.6588857325501</c:v>
                </c:pt>
                <c:pt idx="2548">
                  <c:v>1493.5465528050599</c:v>
                </c:pt>
                <c:pt idx="2549">
                  <c:v>1489.44551168926</c:v>
                </c:pt>
                <c:pt idx="2550">
                  <c:v>1485.35573137962</c:v>
                </c:pt>
                <c:pt idx="2551">
                  <c:v>1481.2771809557701</c:v>
                </c:pt>
                <c:pt idx="2552">
                  <c:v>1477.20982958223</c:v>
                </c:pt>
                <c:pt idx="2553">
                  <c:v>1473.1536465081899</c:v>
                </c:pt>
                <c:pt idx="2554">
                  <c:v>1469.10860106727</c:v>
                </c:pt>
                <c:pt idx="2555">
                  <c:v>1465.0746626773</c:v>
                </c:pt>
                <c:pt idx="2556">
                  <c:v>1461.0518008401</c:v>
                </c:pt>
                <c:pt idx="2557">
                  <c:v>1457.0399851412201</c:v>
                </c:pt>
                <c:pt idx="2558">
                  <c:v>1453.0391852497</c:v>
                </c:pt>
                <c:pt idx="2559">
                  <c:v>1449.04937091791</c:v>
                </c:pt>
                <c:pt idx="2560">
                  <c:v>1445.0705119812401</c:v>
                </c:pt>
                <c:pt idx="2561">
                  <c:v>1441.10257835792</c:v>
                </c:pt>
                <c:pt idx="2562">
                  <c:v>1437.14554004877</c:v>
                </c:pt>
                <c:pt idx="2563">
                  <c:v>1433.1993671370101</c:v>
                </c:pt>
                <c:pt idx="2564">
                  <c:v>1429.26402978798</c:v>
                </c:pt>
                <c:pt idx="2565">
                  <c:v>1425.3394982489499</c:v>
                </c:pt>
                <c:pt idx="2566">
                  <c:v>1421.42574284888</c:v>
                </c:pt>
                <c:pt idx="2567">
                  <c:v>1417.52273399821</c:v>
                </c:pt>
                <c:pt idx="2568">
                  <c:v>1413.63044218862</c:v>
                </c:pt>
                <c:pt idx="2569">
                  <c:v>1409.74883799284</c:v>
                </c:pt>
                <c:pt idx="2570">
                  <c:v>1405.8778920643699</c:v>
                </c:pt>
                <c:pt idx="2571">
                  <c:v>1402.0175751372999</c:v>
                </c:pt>
                <c:pt idx="2572">
                  <c:v>1398.1678580261</c:v>
                </c:pt>
                <c:pt idx="2573">
                  <c:v>1394.32871162534</c:v>
                </c:pt>
                <c:pt idx="2574">
                  <c:v>1390.5001069095499</c:v>
                </c:pt>
                <c:pt idx="2575">
                  <c:v>1386.6820149329401</c:v>
                </c:pt>
                <c:pt idx="2576">
                  <c:v>1382.8744068291901</c:v>
                </c:pt>
                <c:pt idx="2577">
                  <c:v>1379.0772538112601</c:v>
                </c:pt>
                <c:pt idx="2578">
                  <c:v>1375.29052717115</c:v>
                </c:pt>
                <c:pt idx="2579">
                  <c:v>1371.5141982796899</c:v>
                </c:pt>
                <c:pt idx="2580">
                  <c:v>1367.74823858631</c:v>
                </c:pt>
                <c:pt idx="2581">
                  <c:v>1363.9926196188401</c:v>
                </c:pt>
                <c:pt idx="2582">
                  <c:v>1360.2473129832999</c:v>
                </c:pt>
                <c:pt idx="2583">
                  <c:v>1356.51229036366</c:v>
                </c:pt>
                <c:pt idx="2584">
                  <c:v>1352.78752352166</c:v>
                </c:pt>
                <c:pt idx="2585">
                  <c:v>1349.07298429656</c:v>
                </c:pt>
                <c:pt idx="2586">
                  <c:v>1345.3686446049501</c:v>
                </c:pt>
                <c:pt idx="2587">
                  <c:v>1341.67447644054</c:v>
                </c:pt>
                <c:pt idx="2588">
                  <c:v>1337.9904518739399</c:v>
                </c:pt>
                <c:pt idx="2589">
                  <c:v>1334.31654305243</c:v>
                </c:pt>
                <c:pt idx="2590">
                  <c:v>1330.6527221997901</c:v>
                </c:pt>
                <c:pt idx="2591">
                  <c:v>1326.9989616160599</c:v>
                </c:pt>
                <c:pt idx="2592">
                  <c:v>1323.35523367735</c:v>
                </c:pt>
                <c:pt idx="2593">
                  <c:v>1319.7215108356199</c:v>
                </c:pt>
                <c:pt idx="2594">
                  <c:v>1316.09776561845</c:v>
                </c:pt>
                <c:pt idx="2595">
                  <c:v>1312.4839706288799</c:v>
                </c:pt>
                <c:pt idx="2596">
                  <c:v>1308.8800985451601</c:v>
                </c:pt>
                <c:pt idx="2597">
                  <c:v>1305.2861221205901</c:v>
                </c:pt>
                <c:pt idx="2598">
                  <c:v>1301.70201418324</c:v>
                </c:pt>
                <c:pt idx="2599">
                  <c:v>1298.12774763583</c:v>
                </c:pt>
                <c:pt idx="2600">
                  <c:v>1294.5632954554701</c:v>
                </c:pt>
                <c:pt idx="2601">
                  <c:v>1291.00863069346</c:v>
                </c:pt>
                <c:pt idx="2602">
                  <c:v>1287.46372647512</c:v>
                </c:pt>
                <c:pt idx="2603">
                  <c:v>1283.9285559995401</c:v>
                </c:pt>
                <c:pt idx="2604">
                  <c:v>1280.40309253941</c:v>
                </c:pt>
                <c:pt idx="2605">
                  <c:v>1276.88730944083</c:v>
                </c:pt>
                <c:pt idx="2606">
                  <c:v>1273.3811801230399</c:v>
                </c:pt>
                <c:pt idx="2607">
                  <c:v>1269.8846780783199</c:v>
                </c:pt>
                <c:pt idx="2608">
                  <c:v>1266.39777687169</c:v>
                </c:pt>
                <c:pt idx="2609">
                  <c:v>1262.9204501407901</c:v>
                </c:pt>
                <c:pt idx="2610">
                  <c:v>1259.4526715956299</c:v>
                </c:pt>
                <c:pt idx="2611">
                  <c:v>1255.9944150184101</c:v>
                </c:pt>
                <c:pt idx="2612">
                  <c:v>1252.5456542633201</c:v>
                </c:pt>
                <c:pt idx="2613">
                  <c:v>1249.1063632563501</c:v>
                </c:pt>
                <c:pt idx="2614">
                  <c:v>1245.6765159950801</c:v>
                </c:pt>
                <c:pt idx="2615">
                  <c:v>1242.25608654847</c:v>
                </c:pt>
                <c:pt idx="2616">
                  <c:v>1238.84504905672</c:v>
                </c:pt>
                <c:pt idx="2617">
                  <c:v>1235.4433777310101</c:v>
                </c:pt>
                <c:pt idx="2618">
                  <c:v>1232.05104685334</c:v>
                </c:pt>
                <c:pt idx="2619">
                  <c:v>1228.6680307763199</c:v>
                </c:pt>
                <c:pt idx="2620">
                  <c:v>1225.2943039229999</c:v>
                </c:pt>
                <c:pt idx="2621">
                  <c:v>1221.9298407866399</c:v>
                </c:pt>
                <c:pt idx="2622">
                  <c:v>1218.57461593055</c:v>
                </c:pt>
                <c:pt idx="2623">
                  <c:v>1215.22860398789</c:v>
                </c:pt>
                <c:pt idx="2624">
                  <c:v>1211.8917796614601</c:v>
                </c:pt>
                <c:pt idx="2625">
                  <c:v>1208.56411772353</c:v>
                </c:pt>
                <c:pt idx="2626">
                  <c:v>1205.24559301564</c:v>
                </c:pt>
                <c:pt idx="2627">
                  <c:v>1201.9361804484099</c:v>
                </c:pt>
                <c:pt idx="2628">
                  <c:v>1198.6358550013499</c:v>
                </c:pt>
                <c:pt idx="2629">
                  <c:v>1195.34459172268</c:v>
                </c:pt>
                <c:pt idx="2630">
                  <c:v>1192.0623657291201</c:v>
                </c:pt>
                <c:pt idx="2631">
                  <c:v>1188.78915220573</c:v>
                </c:pt>
                <c:pt idx="2632">
                  <c:v>1185.5249264056999</c:v>
                </c:pt>
                <c:pt idx="2633">
                  <c:v>1182.2696636501601</c:v>
                </c:pt>
                <c:pt idx="2634">
                  <c:v>1179.02333932804</c:v>
                </c:pt>
                <c:pt idx="2635">
                  <c:v>1175.78592889581</c:v>
                </c:pt>
                <c:pt idx="2636">
                  <c:v>1172.55740787734</c:v>
                </c:pt>
                <c:pt idx="2637">
                  <c:v>1169.3377518637301</c:v>
                </c:pt>
                <c:pt idx="2638">
                  <c:v>1166.12693651308</c:v>
                </c:pt>
                <c:pt idx="2639">
                  <c:v>1162.92493755034</c:v>
                </c:pt>
                <c:pt idx="2640">
                  <c:v>1159.7317307671101</c:v>
                </c:pt>
                <c:pt idx="2641">
                  <c:v>1156.54729202147</c:v>
                </c:pt>
                <c:pt idx="2642">
                  <c:v>1153.3715972377699</c:v>
                </c:pt>
                <c:pt idx="2643">
                  <c:v>1150.2046224065</c:v>
                </c:pt>
                <c:pt idx="2644">
                  <c:v>1147.04634358404</c:v>
                </c:pt>
                <c:pt idx="2645">
                  <c:v>1143.8967368925501</c:v>
                </c:pt>
                <c:pt idx="2646">
                  <c:v>1140.75577851973</c:v>
                </c:pt>
                <c:pt idx="2647">
                  <c:v>1137.62344471867</c:v>
                </c:pt>
                <c:pt idx="2648">
                  <c:v>1134.4997118076799</c:v>
                </c:pt>
                <c:pt idx="2649">
                  <c:v>1131.38455617008</c:v>
                </c:pt>
                <c:pt idx="2650">
                  <c:v>1128.27795425404</c:v>
                </c:pt>
                <c:pt idx="2651">
                  <c:v>1125.17988257241</c:v>
                </c:pt>
                <c:pt idx="2652">
                  <c:v>1122.09031770251</c:v>
                </c:pt>
                <c:pt idx="2653">
                  <c:v>1119.009236286</c:v>
                </c:pt>
                <c:pt idx="2654">
                  <c:v>1115.9366150286601</c:v>
                </c:pt>
                <c:pt idx="2655">
                  <c:v>1112.8724307002401</c:v>
                </c:pt>
                <c:pt idx="2656">
                  <c:v>1109.81666013429</c:v>
                </c:pt>
                <c:pt idx="2657">
                  <c:v>1106.76928022794</c:v>
                </c:pt>
                <c:pt idx="2658">
                  <c:v>1103.7302679417801</c:v>
                </c:pt>
                <c:pt idx="2659">
                  <c:v>1100.69960029966</c:v>
                </c:pt>
                <c:pt idx="2660">
                  <c:v>1097.6772543885199</c:v>
                </c:pt>
                <c:pt idx="2661">
                  <c:v>1094.66320735819</c:v>
                </c:pt>
                <c:pt idx="2662">
                  <c:v>1091.65743642129</c:v>
                </c:pt>
                <c:pt idx="2663">
                  <c:v>1088.6599188529699</c:v>
                </c:pt>
                <c:pt idx="2664">
                  <c:v>1085.6706319908001</c:v>
                </c:pt>
                <c:pt idx="2665">
                  <c:v>1082.68955323456</c:v>
                </c:pt>
                <c:pt idx="2666">
                  <c:v>1079.7166600461201</c:v>
                </c:pt>
                <c:pt idx="2667">
                  <c:v>1076.7519299491901</c:v>
                </c:pt>
                <c:pt idx="2668">
                  <c:v>1073.7953405292201</c:v>
                </c:pt>
                <c:pt idx="2669">
                  <c:v>1070.84686943323</c:v>
                </c:pt>
                <c:pt idx="2670">
                  <c:v>1067.9064943695801</c:v>
                </c:pt>
                <c:pt idx="2671">
                  <c:v>1064.9741931078499</c:v>
                </c:pt>
                <c:pt idx="2672">
                  <c:v>1062.04994347866</c:v>
                </c:pt>
                <c:pt idx="2673">
                  <c:v>1059.1337233735301</c:v>
                </c:pt>
                <c:pt idx="2674">
                  <c:v>1056.2255107446499</c:v>
                </c:pt>
                <c:pt idx="2675">
                  <c:v>1053.32528360477</c:v>
                </c:pt>
                <c:pt idx="2676">
                  <c:v>1050.4330200270001</c:v>
                </c:pt>
                <c:pt idx="2677">
                  <c:v>1047.54869814467</c:v>
                </c:pt>
                <c:pt idx="2678">
                  <c:v>1044.67229615116</c:v>
                </c:pt>
                <c:pt idx="2679">
                  <c:v>1041.8037922997</c:v>
                </c:pt>
                <c:pt idx="2680">
                  <c:v>1038.9431649032499</c:v>
                </c:pt>
                <c:pt idx="2681">
                  <c:v>1036.0903923343301</c:v>
                </c:pt>
                <c:pt idx="2682">
                  <c:v>1033.2454530248201</c:v>
                </c:pt>
                <c:pt idx="2683">
                  <c:v>1030.4083254658501</c:v>
                </c:pt>
                <c:pt idx="2684">
                  <c:v>1027.5789882075901</c:v>
                </c:pt>
                <c:pt idx="2685">
                  <c:v>1024.7574198591101</c:v>
                </c:pt>
                <c:pt idx="2686">
                  <c:v>1021.94359908822</c:v>
                </c:pt>
                <c:pt idx="2687">
                  <c:v>1019.13750462132</c:v>
                </c:pt>
                <c:pt idx="2688">
                  <c:v>1016.33911524319</c:v>
                </c:pt>
                <c:pt idx="2689">
                  <c:v>1013.54840979689</c:v>
                </c:pt>
                <c:pt idx="2690">
                  <c:v>1010.76536718357</c:v>
                </c:pt>
                <c:pt idx="2691">
                  <c:v>1007.98996636231</c:v>
                </c:pt>
                <c:pt idx="2692">
                  <c:v>1005.22218634996</c:v>
                </c:pt>
                <c:pt idx="2693">
                  <c:v>1002.46200622099</c:v>
                </c:pt>
                <c:pt idx="2694">
                  <c:v>999.70940510733897</c:v>
                </c:pt>
                <c:pt idx="2695">
                  <c:v>996.96436219822999</c:v>
                </c:pt>
                <c:pt idx="2696">
                  <c:v>994.22685674003901</c:v>
                </c:pt>
                <c:pt idx="2697">
                  <c:v>991.49686803612599</c:v>
                </c:pt>
                <c:pt idx="2698">
                  <c:v>988.77437544667896</c:v>
                </c:pt>
                <c:pt idx="2699">
                  <c:v>986.05935838855999</c:v>
                </c:pt>
                <c:pt idx="2700">
                  <c:v>983.35179633515202</c:v>
                </c:pt>
                <c:pt idx="2701">
                  <c:v>980.651668816197</c:v>
                </c:pt>
                <c:pt idx="2702">
                  <c:v>977.95895541764605</c:v>
                </c:pt>
                <c:pt idx="2703">
                  <c:v>975.27363578150698</c:v>
                </c:pt>
                <c:pt idx="2704">
                  <c:v>972.59568960568299</c:v>
                </c:pt>
                <c:pt idx="2705">
                  <c:v>969.92509664382703</c:v>
                </c:pt>
                <c:pt idx="2706">
                  <c:v>967.26183670518299</c:v>
                </c:pt>
                <c:pt idx="2707">
                  <c:v>964.60588965443606</c:v>
                </c:pt>
                <c:pt idx="2708">
                  <c:v>961.95723541156099</c:v>
                </c:pt>
                <c:pt idx="2709">
                  <c:v>959.31585395166701</c:v>
                </c:pt>
                <c:pt idx="2710">
                  <c:v>956.68172530485003</c:v>
                </c:pt>
                <c:pt idx="2711">
                  <c:v>954.054829556041</c:v>
                </c:pt>
                <c:pt idx="2712">
                  <c:v>951.43514684485103</c:v>
                </c:pt>
                <c:pt idx="2713">
                  <c:v>948.822657365429</c:v>
                </c:pt>
                <c:pt idx="2714">
                  <c:v>946.217341366303</c:v>
                </c:pt>
                <c:pt idx="2715">
                  <c:v>943.61917915024003</c:v>
                </c:pt>
                <c:pt idx="2716">
                  <c:v>941.02815107409003</c:v>
                </c:pt>
                <c:pt idx="2717">
                  <c:v>938.44423754863897</c:v>
                </c:pt>
                <c:pt idx="2718">
                  <c:v>935.86741903846405</c:v>
                </c:pt>
                <c:pt idx="2719">
                  <c:v>933.29767606178302</c:v>
                </c:pt>
                <c:pt idx="2720">
                  <c:v>930.73498919030601</c:v>
                </c:pt>
                <c:pt idx="2721">
                  <c:v>928.17933904909103</c:v>
                </c:pt>
                <c:pt idx="2722">
                  <c:v>925.63070631639903</c:v>
                </c:pt>
                <c:pt idx="2723">
                  <c:v>923.08907172353997</c:v>
                </c:pt>
                <c:pt idx="2724">
                  <c:v>920.554416054738</c:v>
                </c:pt>
                <c:pt idx="2725">
                  <c:v>918.02672014697805</c:v>
                </c:pt>
                <c:pt idx="2726">
                  <c:v>915.50596488986298</c:v>
                </c:pt>
                <c:pt idx="2727">
                  <c:v>912.99213122547201</c:v>
                </c:pt>
                <c:pt idx="2728">
                  <c:v>910.48520014821304</c:v>
                </c:pt>
                <c:pt idx="2729">
                  <c:v>907.98515270467999</c:v>
                </c:pt>
                <c:pt idx="2730">
                  <c:v>905.49196999351</c:v>
                </c:pt>
                <c:pt idx="2731">
                  <c:v>903.00563316524097</c:v>
                </c:pt>
                <c:pt idx="2732">
                  <c:v>900.52612342216798</c:v>
                </c:pt>
                <c:pt idx="2733">
                  <c:v>898.05342201820201</c:v>
                </c:pt>
                <c:pt idx="2734">
                  <c:v>895.587510258728</c:v>
                </c:pt>
                <c:pt idx="2735">
                  <c:v>893.12836950046199</c:v>
                </c:pt>
                <c:pt idx="2736">
                  <c:v>890.67598115131204</c:v>
                </c:pt>
                <c:pt idx="2737">
                  <c:v>888.23032667023801</c:v>
                </c:pt>
                <c:pt idx="2738">
                  <c:v>885.79138756710995</c:v>
                </c:pt>
                <c:pt idx="2739">
                  <c:v>883.35914540256897</c:v>
                </c:pt>
                <c:pt idx="2740">
                  <c:v>880.93358178788799</c:v>
                </c:pt>
                <c:pt idx="2741">
                  <c:v>878.51467838483097</c:v>
                </c:pt>
                <c:pt idx="2742">
                  <c:v>876.10241690551698</c:v>
                </c:pt>
                <c:pt idx="2743">
                  <c:v>873.696779112282</c:v>
                </c:pt>
                <c:pt idx="2744">
                  <c:v>871.29774681753702</c:v>
                </c:pt>
                <c:pt idx="2745">
                  <c:v>868.90530188363505</c:v>
                </c:pt>
                <c:pt idx="2746">
                  <c:v>866.519426222731</c:v>
                </c:pt>
                <c:pt idx="2747">
                  <c:v>864.14010179664797</c:v>
                </c:pt>
                <c:pt idx="2748">
                  <c:v>861.76731061673604</c:v>
                </c:pt>
                <c:pt idx="2749">
                  <c:v>859.40103474374303</c:v>
                </c:pt>
                <c:pt idx="2750">
                  <c:v>857.04125628767304</c:v>
                </c:pt>
                <c:pt idx="2751">
                  <c:v>854.68795740765097</c:v>
                </c:pt>
                <c:pt idx="2752">
                  <c:v>852.34112031179495</c:v>
                </c:pt>
                <c:pt idx="2753">
                  <c:v>850.00072725707298</c:v>
                </c:pt>
                <c:pt idx="2754">
                  <c:v>847.66676054917502</c:v>
                </c:pt>
                <c:pt idx="2755">
                  <c:v>845.33920254237296</c:v>
                </c:pt>
                <c:pt idx="2756">
                  <c:v>843.01803563939598</c:v>
                </c:pt>
                <c:pt idx="2757">
                  <c:v>840.70324229128903</c:v>
                </c:pt>
                <c:pt idx="2758">
                  <c:v>838.39480499728597</c:v>
                </c:pt>
                <c:pt idx="2759">
                  <c:v>836.09270630467199</c:v>
                </c:pt>
                <c:pt idx="2760">
                  <c:v>833.79692880865798</c:v>
                </c:pt>
                <c:pt idx="2761">
                  <c:v>831.50745515224503</c:v>
                </c:pt>
                <c:pt idx="2762">
                  <c:v>829.22426802609095</c:v>
                </c:pt>
                <c:pt idx="2763">
                  <c:v>826.94735016838501</c:v>
                </c:pt>
                <c:pt idx="2764">
                  <c:v>824.67668436471399</c:v>
                </c:pt>
                <c:pt idx="2765">
                  <c:v>822.41225344793202</c:v>
                </c:pt>
                <c:pt idx="2766">
                  <c:v>820.15404029803301</c:v>
                </c:pt>
                <c:pt idx="2767">
                  <c:v>817.90202784201904</c:v>
                </c:pt>
                <c:pt idx="2768">
                  <c:v>815.65619905377002</c:v>
                </c:pt>
                <c:pt idx="2769">
                  <c:v>813.41653695391994</c:v>
                </c:pt>
                <c:pt idx="2770">
                  <c:v>811.18302460972302</c:v>
                </c:pt>
                <c:pt idx="2771">
                  <c:v>808.95564513493002</c:v>
                </c:pt>
                <c:pt idx="2772">
                  <c:v>806.73438168965697</c:v>
                </c:pt>
                <c:pt idx="2773">
                  <c:v>804.51921748025995</c:v>
                </c:pt>
                <c:pt idx="2774">
                  <c:v>802.31013575920895</c:v>
                </c:pt>
                <c:pt idx="2775">
                  <c:v>800.107119824959</c:v>
                </c:pt>
                <c:pt idx="2776">
                  <c:v>797.91015302182404</c:v>
                </c:pt>
                <c:pt idx="2777">
                  <c:v>795.71921873985298</c:v>
                </c:pt>
                <c:pt idx="2778">
                  <c:v>793.53430041470403</c:v>
                </c:pt>
                <c:pt idx="2779">
                  <c:v>791.35538152751599</c:v>
                </c:pt>
                <c:pt idx="2780">
                  <c:v>789.182445604789</c:v>
                </c:pt>
                <c:pt idx="2781">
                  <c:v>787.01547621825205</c:v>
                </c:pt>
                <c:pt idx="2782">
                  <c:v>784.85445698474905</c:v>
                </c:pt>
                <c:pt idx="2783">
                  <c:v>782.69937156610501</c:v>
                </c:pt>
                <c:pt idx="2784">
                  <c:v>780.55020366900897</c:v>
                </c:pt>
                <c:pt idx="2785">
                  <c:v>778.40693704489001</c:v>
                </c:pt>
                <c:pt idx="2786">
                  <c:v>776.26955548979095</c:v>
                </c:pt>
                <c:pt idx="2787">
                  <c:v>774.13804284424896</c:v>
                </c:pt>
                <c:pt idx="2788">
                  <c:v>772.01238299317197</c:v>
                </c:pt>
                <c:pt idx="2789">
                  <c:v>769.892559865718</c:v>
                </c:pt>
                <c:pt idx="2790">
                  <c:v>767.778557435175</c:v>
                </c:pt>
                <c:pt idx="2791">
                  <c:v>765.67035971883297</c:v>
                </c:pt>
                <c:pt idx="2792">
                  <c:v>763.56795077787206</c:v>
                </c:pt>
                <c:pt idx="2793">
                  <c:v>761.47131471723606</c:v>
                </c:pt>
                <c:pt idx="2794">
                  <c:v>759.38043568551404</c:v>
                </c:pt>
                <c:pt idx="2795">
                  <c:v>757.29529787482204</c:v>
                </c:pt>
                <c:pt idx="2796">
                  <c:v>755.21588552067897</c:v>
                </c:pt>
                <c:pt idx="2797">
                  <c:v>753.14218290189501</c:v>
                </c:pt>
                <c:pt idx="2798">
                  <c:v>751.07417434044396</c:v>
                </c:pt>
                <c:pt idx="2799">
                  <c:v>749.01184420135098</c:v>
                </c:pt>
                <c:pt idx="2800">
                  <c:v>746.95517689257201</c:v>
                </c:pt>
                <c:pt idx="2801">
                  <c:v>744.904156864877</c:v>
                </c:pt>
                <c:pt idx="2802">
                  <c:v>742.85876861173006</c:v>
                </c:pt>
                <c:pt idx="2803">
                  <c:v>740.81899666917502</c:v>
                </c:pt>
                <c:pt idx="2804">
                  <c:v>738.78482561571604</c:v>
                </c:pt>
                <c:pt idx="2805">
                  <c:v>736.75624007220495</c:v>
                </c:pt>
                <c:pt idx="2806">
                  <c:v>734.733224701719</c:v>
                </c:pt>
                <c:pt idx="2807">
                  <c:v>732.71576420944996</c:v>
                </c:pt>
                <c:pt idx="2808">
                  <c:v>730.70384334258699</c:v>
                </c:pt>
                <c:pt idx="2809">
                  <c:v>728.69744689019899</c:v>
                </c:pt>
                <c:pt idx="2810">
                  <c:v>726.69655968312497</c:v>
                </c:pt>
                <c:pt idx="2811">
                  <c:v>724.70116659385303</c:v>
                </c:pt>
                <c:pt idx="2812">
                  <c:v>722.71125253641003</c:v>
                </c:pt>
                <c:pt idx="2813">
                  <c:v>720.72680246624702</c:v>
                </c:pt>
                <c:pt idx="2814">
                  <c:v>718.747801380125</c:v>
                </c:pt>
                <c:pt idx="2815">
                  <c:v>716.77423431600005</c:v>
                </c:pt>
                <c:pt idx="2816">
                  <c:v>714.80608635291298</c:v>
                </c:pt>
                <c:pt idx="2817">
                  <c:v>712.84334261087599</c:v>
                </c:pt>
                <c:pt idx="2818">
                  <c:v>710.88598825075701</c:v>
                </c:pt>
                <c:pt idx="2819">
                  <c:v>708.93400847417104</c:v>
                </c:pt>
                <c:pt idx="2820">
                  <c:v>706.98738852336703</c:v>
                </c:pt>
                <c:pt idx="2821">
                  <c:v>705.04611368111796</c:v>
                </c:pt>
                <c:pt idx="2822">
                  <c:v>703.11016927060496</c:v>
                </c:pt>
                <c:pt idx="2823">
                  <c:v>701.17954065531205</c:v>
                </c:pt>
                <c:pt idx="2824">
                  <c:v>699.25421323890998</c:v>
                </c:pt>
                <c:pt idx="2825">
                  <c:v>697.33417246515205</c:v>
                </c:pt>
                <c:pt idx="2826">
                  <c:v>695.41940381775805</c:v>
                </c:pt>
                <c:pt idx="2827">
                  <c:v>693.50989282030901</c:v>
                </c:pt>
                <c:pt idx="2828">
                  <c:v>691.60562503613403</c:v>
                </c:pt>
                <c:pt idx="2829">
                  <c:v>689.70658606820405</c:v>
                </c:pt>
                <c:pt idx="2830">
                  <c:v>687.81276155902196</c:v>
                </c:pt>
                <c:pt idx="2831">
                  <c:v>685.92413719051501</c:v>
                </c:pt>
                <c:pt idx="2832">
                  <c:v>684.04069868392298</c:v>
                </c:pt>
                <c:pt idx="2833">
                  <c:v>682.16243179969604</c:v>
                </c:pt>
                <c:pt idx="2834">
                  <c:v>680.28932233738101</c:v>
                </c:pt>
                <c:pt idx="2835">
                  <c:v>678.42135613551898</c:v>
                </c:pt>
                <c:pt idx="2836">
                  <c:v>676.55851907153499</c:v>
                </c:pt>
                <c:pt idx="2837">
                  <c:v>674.70079706163199</c:v>
                </c:pt>
                <c:pt idx="2838">
                  <c:v>672.84817606068805</c:v>
                </c:pt>
                <c:pt idx="2839">
                  <c:v>671.00064206214199</c:v>
                </c:pt>
                <c:pt idx="2840">
                  <c:v>669.15818109789598</c:v>
                </c:pt>
                <c:pt idx="2841">
                  <c:v>667.32077923820498</c:v>
                </c:pt>
                <c:pt idx="2842">
                  <c:v>665.48842259157402</c:v>
                </c:pt>
                <c:pt idx="2843">
                  <c:v>663.66109730464996</c:v>
                </c:pt>
                <c:pt idx="2844">
                  <c:v>661.83878956212004</c:v>
                </c:pt>
                <c:pt idx="2845">
                  <c:v>660.02148558660599</c:v>
                </c:pt>
                <c:pt idx="2846">
                  <c:v>658.20917163855995</c:v>
                </c:pt>
                <c:pt idx="2847">
                  <c:v>656.40183401616105</c:v>
                </c:pt>
                <c:pt idx="2848">
                  <c:v>654.59945905521101</c:v>
                </c:pt>
                <c:pt idx="2849">
                  <c:v>652.802033129032</c:v>
                </c:pt>
                <c:pt idx="2850">
                  <c:v>651.00954264836002</c:v>
                </c:pt>
                <c:pt idx="2851">
                  <c:v>649.22197406124997</c:v>
                </c:pt>
                <c:pt idx="2852">
                  <c:v>647.43931385296401</c:v>
                </c:pt>
                <c:pt idx="2853">
                  <c:v>645.66154854587603</c:v>
                </c:pt>
                <c:pt idx="2854">
                  <c:v>643.88866469936499</c:v>
                </c:pt>
                <c:pt idx="2855">
                  <c:v>642.12064890971806</c:v>
                </c:pt>
                <c:pt idx="2856">
                  <c:v>640.35748781002599</c:v>
                </c:pt>
                <c:pt idx="2857">
                  <c:v>638.59916807008301</c:v>
                </c:pt>
                <c:pt idx="2858">
                  <c:v>636.84567639628494</c:v>
                </c:pt>
                <c:pt idx="2859">
                  <c:v>635.09699953153097</c:v>
                </c:pt>
                <c:pt idx="2860">
                  <c:v>633.353124255122</c:v>
                </c:pt>
                <c:pt idx="2861">
                  <c:v>631.61403738266097</c:v>
                </c:pt>
                <c:pt idx="2862">
                  <c:v>629.87972576595303</c:v>
                </c:pt>
                <c:pt idx="2863">
                  <c:v>628.15017629290401</c:v>
                </c:pt>
                <c:pt idx="2864">
                  <c:v>626.425375887428</c:v>
                </c:pt>
                <c:pt idx="2865">
                  <c:v>624.70531150933903</c:v>
                </c:pt>
                <c:pt idx="2866">
                  <c:v>622.98997015426096</c:v>
                </c:pt>
                <c:pt idx="2867">
                  <c:v>621.27933885352502</c:v>
                </c:pt>
                <c:pt idx="2868">
                  <c:v>619.57340467406902</c:v>
                </c:pt>
                <c:pt idx="2869">
                  <c:v>617.87215471834895</c:v>
                </c:pt>
                <c:pt idx="2870">
                  <c:v>616.175576124229</c:v>
                </c:pt>
                <c:pt idx="2871">
                  <c:v>614.48365606489597</c:v>
                </c:pt>
                <c:pt idx="2872">
                  <c:v>612.79638174875299</c:v>
                </c:pt>
                <c:pt idx="2873">
                  <c:v>611.11374041933004</c:v>
                </c:pt>
                <c:pt idx="2874">
                  <c:v>609.43571935518196</c:v>
                </c:pt>
                <c:pt idx="2875">
                  <c:v>607.76230586979705</c:v>
                </c:pt>
                <c:pt idx="2876">
                  <c:v>606.09348731149601</c:v>
                </c:pt>
                <c:pt idx="2877">
                  <c:v>604.42925106334098</c:v>
                </c:pt>
                <c:pt idx="2878">
                  <c:v>602.76958454303804</c:v>
                </c:pt>
                <c:pt idx="2879">
                  <c:v>601.11447520284003</c:v>
                </c:pt>
                <c:pt idx="2880">
                  <c:v>599.46391052945899</c:v>
                </c:pt>
                <c:pt idx="2881">
                  <c:v>597.81787804396004</c:v>
                </c:pt>
                <c:pt idx="2882">
                  <c:v>596.17636530167795</c:v>
                </c:pt>
                <c:pt idx="2883">
                  <c:v>594.53935989211698</c:v>
                </c:pt>
                <c:pt idx="2884">
                  <c:v>592.90684943886004</c:v>
                </c:pt>
                <c:pt idx="2885">
                  <c:v>591.27882159947103</c:v>
                </c:pt>
                <c:pt idx="2886">
                  <c:v>589.65526406540596</c:v>
                </c:pt>
                <c:pt idx="2887">
                  <c:v>588.03616456191901</c:v>
                </c:pt>
                <c:pt idx="2888">
                  <c:v>586.42151084796603</c:v>
                </c:pt>
                <c:pt idx="2889">
                  <c:v>584.81129071611804</c:v>
                </c:pt>
                <c:pt idx="2890">
                  <c:v>583.20549199246398</c:v>
                </c:pt>
                <c:pt idx="2891">
                  <c:v>581.60410253651901</c:v>
                </c:pt>
                <c:pt idx="2892">
                  <c:v>580.007110241139</c:v>
                </c:pt>
                <c:pt idx="2893">
                  <c:v>578.414503032418</c:v>
                </c:pt>
                <c:pt idx="2894">
                  <c:v>576.82626886960702</c:v>
                </c:pt>
                <c:pt idx="2895">
                  <c:v>575.24239574501905</c:v>
                </c:pt>
                <c:pt idx="2896">
                  <c:v>573.66287168393603</c:v>
                </c:pt>
                <c:pt idx="2897">
                  <c:v>572.08768474452199</c:v>
                </c:pt>
                <c:pt idx="2898">
                  <c:v>570.51682301772996</c:v>
                </c:pt>
                <c:pt idx="2899">
                  <c:v>568.95027462721703</c:v>
                </c:pt>
                <c:pt idx="2900">
                  <c:v>567.38802772924703</c:v>
                </c:pt>
                <c:pt idx="2901">
                  <c:v>565.83007051260597</c:v>
                </c:pt>
                <c:pt idx="2902">
                  <c:v>564.27639119851199</c:v>
                </c:pt>
                <c:pt idx="2903">
                  <c:v>562.72697804052495</c:v>
                </c:pt>
                <c:pt idx="2904">
                  <c:v>561.18181932445896</c:v>
                </c:pt>
                <c:pt idx="2905">
                  <c:v>559.64090336829497</c:v>
                </c:pt>
                <c:pt idx="2906">
                  <c:v>558.10421852208901</c:v>
                </c:pt>
                <c:pt idx="2907">
                  <c:v>556.57175316788698</c:v>
                </c:pt>
                <c:pt idx="2908">
                  <c:v>555.04349571963405</c:v>
                </c:pt>
                <c:pt idx="2909">
                  <c:v>553.51943462309202</c:v>
                </c:pt>
                <c:pt idx="2910">
                  <c:v>551.99955835574497</c:v>
                </c:pt>
                <c:pt idx="2911">
                  <c:v>550.48385542671997</c:v>
                </c:pt>
                <c:pt idx="2912">
                  <c:v>548.97231437669302</c:v>
                </c:pt>
                <c:pt idx="2913">
                  <c:v>547.46492377780703</c:v>
                </c:pt>
                <c:pt idx="2914">
                  <c:v>545.96167223358395</c:v>
                </c:pt>
                <c:pt idx="2915">
                  <c:v>544.46254837883896</c:v>
                </c:pt>
                <c:pt idx="2916">
                  <c:v>542.967540879593</c:v>
                </c:pt>
                <c:pt idx="2917">
                  <c:v>541.47663843298903</c:v>
                </c:pt>
                <c:pt idx="2918">
                  <c:v>539.98982976720595</c:v>
                </c:pt>
                <c:pt idx="2919">
                  <c:v>538.50710364137399</c:v>
                </c:pt>
                <c:pt idx="2920">
                  <c:v>537.02844884548699</c:v>
                </c:pt>
                <c:pt idx="2921">
                  <c:v>535.55385420032201</c:v>
                </c:pt>
                <c:pt idx="2922">
                  <c:v>534.08330855735005</c:v>
                </c:pt>
                <c:pt idx="2923">
                  <c:v>532.61680079865698</c:v>
                </c:pt>
                <c:pt idx="2924">
                  <c:v>531.15431983685505</c:v>
                </c:pt>
                <c:pt idx="2925">
                  <c:v>529.69585461500003</c:v>
                </c:pt>
                <c:pt idx="2926">
                  <c:v>528.24139410650901</c:v>
                </c:pt>
                <c:pt idx="2927">
                  <c:v>526.79092731507797</c:v>
                </c:pt>
                <c:pt idx="2928">
                  <c:v>525.34444327459505</c:v>
                </c:pt>
                <c:pt idx="2929">
                  <c:v>523.90193104905995</c:v>
                </c:pt>
                <c:pt idx="2930">
                  <c:v>522.46337973250002</c:v>
                </c:pt>
                <c:pt idx="2931">
                  <c:v>521.02877844888997</c:v>
                </c:pt>
                <c:pt idx="2932">
                  <c:v>519.59811635206904</c:v>
                </c:pt>
                <c:pt idx="2933">
                  <c:v>518.17138262565697</c:v>
                </c:pt>
                <c:pt idx="2934">
                  <c:v>516.74856648297305</c:v>
                </c:pt>
                <c:pt idx="2935">
                  <c:v>515.32965716695696</c:v>
                </c:pt>
                <c:pt idx="2936">
                  <c:v>513.91464395008404</c:v>
                </c:pt>
                <c:pt idx="2937">
                  <c:v>512.50351613428597</c:v>
                </c:pt>
                <c:pt idx="2938">
                  <c:v>511.09626305086903</c:v>
                </c:pt>
                <c:pt idx="2939">
                  <c:v>509.69287406043702</c:v>
                </c:pt>
                <c:pt idx="2940">
                  <c:v>508.29333855280402</c:v>
                </c:pt>
                <c:pt idx="2941">
                  <c:v>506.897645946919</c:v>
                </c:pt>
                <c:pt idx="2942">
                  <c:v>505.505785690788</c:v>
                </c:pt>
                <c:pt idx="2943">
                  <c:v>504.11774726138498</c:v>
                </c:pt>
                <c:pt idx="2944">
                  <c:v>502.733520164585</c:v>
                </c:pt>
                <c:pt idx="2945">
                  <c:v>501.35309393507401</c:v>
                </c:pt>
                <c:pt idx="2946">
                  <c:v>499.97645813627599</c:v>
                </c:pt>
                <c:pt idx="2947">
                  <c:v>498.603602360271</c:v>
                </c:pt>
                <c:pt idx="2948">
                  <c:v>497.23451622771898</c:v>
                </c:pt>
                <c:pt idx="2949">
                  <c:v>495.86918938777802</c:v>
                </c:pt>
                <c:pt idx="2950">
                  <c:v>494.50761151802902</c:v>
                </c:pt>
                <c:pt idx="2951">
                  <c:v>493.149772324396</c:v>
                </c:pt>
                <c:pt idx="2952">
                  <c:v>491.79566154107101</c:v>
                </c:pt>
                <c:pt idx="2953">
                  <c:v>490.44526893043201</c:v>
                </c:pt>
                <c:pt idx="2954">
                  <c:v>489.09858428296798</c:v>
                </c:pt>
                <c:pt idx="2955">
                  <c:v>487.75559741720298</c:v>
                </c:pt>
                <c:pt idx="2956">
                  <c:v>486.416298179617</c:v>
                </c:pt>
                <c:pt idx="2957">
                  <c:v>485.08067644456997</c:v>
                </c:pt>
                <c:pt idx="2958">
                  <c:v>483.74872211422399</c:v>
                </c:pt>
                <c:pt idx="2959">
                  <c:v>482.420425118472</c:v>
                </c:pt>
                <c:pt idx="2960">
                  <c:v>481.09577541485299</c:v>
                </c:pt>
                <c:pt idx="2961">
                  <c:v>479.77476298848399</c:v>
                </c:pt>
                <c:pt idx="2962">
                  <c:v>478.45737785198099</c:v>
                </c:pt>
                <c:pt idx="2963">
                  <c:v>477.14361004538301</c:v>
                </c:pt>
                <c:pt idx="2964">
                  <c:v>475.833449636078</c:v>
                </c:pt>
                <c:pt idx="2965">
                  <c:v>474.52688671872801</c:v>
                </c:pt>
                <c:pt idx="2966">
                  <c:v>473.22391141519103</c:v>
                </c:pt>
                <c:pt idx="2967">
                  <c:v>471.92451387445101</c:v>
                </c:pt>
                <c:pt idx="2968">
                  <c:v>470.62868427254199</c:v>
                </c:pt>
                <c:pt idx="2969">
                  <c:v>469.33641281246997</c:v>
                </c:pt>
                <c:pt idx="2970">
                  <c:v>468.04768972414502</c:v>
                </c:pt>
                <c:pt idx="2971">
                  <c:v>466.76250526430402</c:v>
                </c:pt>
                <c:pt idx="2972">
                  <c:v>465.48084971643402</c:v>
                </c:pt>
                <c:pt idx="2973">
                  <c:v>464.20271339070598</c:v>
                </c:pt>
                <c:pt idx="2974">
                  <c:v>462.92808662389501</c:v>
                </c:pt>
                <c:pt idx="2975">
                  <c:v>461.65695977931199</c:v>
                </c:pt>
                <c:pt idx="2976">
                  <c:v>460.389323246728</c:v>
                </c:pt>
                <c:pt idx="2977">
                  <c:v>459.12516744229998</c:v>
                </c:pt>
                <c:pt idx="2978">
                  <c:v>457.864482808503</c:v>
                </c:pt>
                <c:pt idx="2979">
                  <c:v>456.60725981405602</c:v>
                </c:pt>
                <c:pt idx="2980">
                  <c:v>455.353488953848</c:v>
                </c:pt>
                <c:pt idx="2981">
                  <c:v>454.10316074886703</c:v>
                </c:pt>
                <c:pt idx="2982">
                  <c:v>452.85626574613002</c:v>
                </c:pt>
                <c:pt idx="2983">
                  <c:v>451.61279451860997</c:v>
                </c:pt>
                <c:pt idx="2984">
                  <c:v>450.37273766516603</c:v>
                </c:pt>
                <c:pt idx="2985">
                  <c:v>449.13608581046998</c:v>
                </c:pt>
                <c:pt idx="2986">
                  <c:v>447.90282960493698</c:v>
                </c:pt>
                <c:pt idx="2987">
                  <c:v>446.67295972465399</c:v>
                </c:pt>
                <c:pt idx="2988">
                  <c:v>445.44646687131302</c:v>
                </c:pt>
                <c:pt idx="2989">
                  <c:v>444.22334177213298</c:v>
                </c:pt>
                <c:pt idx="2990">
                  <c:v>443.00357517979899</c:v>
                </c:pt>
                <c:pt idx="2991">
                  <c:v>441.78715787238502</c:v>
                </c:pt>
                <c:pt idx="2992">
                  <c:v>440.574080653289</c:v>
                </c:pt>
                <c:pt idx="2993">
                  <c:v>439.36433435115799</c:v>
                </c:pt>
                <c:pt idx="2994">
                  <c:v>438.15790981982502</c:v>
                </c:pt>
                <c:pt idx="2995">
                  <c:v>436.95479793823603</c:v>
                </c:pt>
                <c:pt idx="2996">
                  <c:v>435.75498961038301</c:v>
                </c:pt>
                <c:pt idx="2997">
                  <c:v>434.558475765232</c:v>
                </c:pt>
                <c:pt idx="2998">
                  <c:v>433.36524735665802</c:v>
                </c:pt>
                <c:pt idx="2999">
                  <c:v>432.17529536337599</c:v>
                </c:pt>
                <c:pt idx="3000">
                  <c:v>430.98861078887097</c:v>
                </c:pt>
                <c:pt idx="3001">
                  <c:v>429.80518466132997</c:v>
                </c:pt>
                <c:pt idx="3002">
                  <c:v>428.62500803357699</c:v>
                </c:pt>
                <c:pt idx="3003">
                  <c:v>427.44807198300202</c:v>
                </c:pt>
                <c:pt idx="3004">
                  <c:v>426.27436761149801</c:v>
                </c:pt>
                <c:pt idx="3005">
                  <c:v>425.10388604538599</c:v>
                </c:pt>
                <c:pt idx="3006">
                  <c:v>423.93661843535699</c:v>
                </c:pt>
                <c:pt idx="3007">
                  <c:v>422.772555956399</c:v>
                </c:pt>
                <c:pt idx="3008">
                  <c:v>421.61168980773101</c:v>
                </c:pt>
                <c:pt idx="3009">
                  <c:v>420.45401121274</c:v>
                </c:pt>
                <c:pt idx="3010">
                  <c:v>419.29951141891098</c:v>
                </c:pt>
                <c:pt idx="3011">
                  <c:v>418.148181697761</c:v>
                </c:pt>
                <c:pt idx="3012">
                  <c:v>417.00001334477599</c:v>
                </c:pt>
                <c:pt idx="3013">
                  <c:v>415.85499767934101</c:v>
                </c:pt>
                <c:pt idx="3014">
                  <c:v>414.71312604467897</c:v>
                </c:pt>
                <c:pt idx="3015">
                  <c:v>413.57438980778198</c:v>
                </c:pt>
                <c:pt idx="3016">
                  <c:v>412.438780359345</c:v>
                </c:pt>
                <c:pt idx="3017">
                  <c:v>411.30628911370701</c:v>
                </c:pt>
                <c:pt idx="3018">
                  <c:v>410.17690750877699</c:v>
                </c:pt>
                <c:pt idx="3019">
                  <c:v>409.05062700597898</c:v>
                </c:pt>
                <c:pt idx="3020">
                  <c:v>407.92743909017798</c:v>
                </c:pt>
                <c:pt idx="3021">
                  <c:v>406.80733526962302</c:v>
                </c:pt>
                <c:pt idx="3022">
                  <c:v>405.69030707588001</c:v>
                </c:pt>
                <c:pt idx="3023">
                  <c:v>404.57634606376598</c:v>
                </c:pt>
                <c:pt idx="3024">
                  <c:v>403.46544381129002</c:v>
                </c:pt>
                <c:pt idx="3025">
                  <c:v>402.35759191958499</c:v>
                </c:pt>
                <c:pt idx="3026">
                  <c:v>401.25278201284402</c:v>
                </c:pt>
                <c:pt idx="3027">
                  <c:v>400.15100573826101</c:v>
                </c:pt>
                <c:pt idx="3028">
                  <c:v>399.05225476596598</c:v>
                </c:pt>
                <c:pt idx="3029">
                  <c:v>397.95652078895898</c:v>
                </c:pt>
                <c:pt idx="3030">
                  <c:v>396.863795523053</c:v>
                </c:pt>
                <c:pt idx="3031">
                  <c:v>395.77407070680499</c:v>
                </c:pt>
                <c:pt idx="3032">
                  <c:v>394.68733810145699</c:v>
                </c:pt>
                <c:pt idx="3033">
                  <c:v>393.603589490876</c:v>
                </c:pt>
                <c:pt idx="3034">
                  <c:v>392.52281668148601</c:v>
                </c:pt>
                <c:pt idx="3035">
                  <c:v>391.445011502211</c:v>
                </c:pt>
                <c:pt idx="3036">
                  <c:v>390.37016580441099</c:v>
                </c:pt>
                <c:pt idx="3037">
                  <c:v>389.29827146181998</c:v>
                </c:pt>
                <c:pt idx="3038">
                  <c:v>388.22932037048798</c:v>
                </c:pt>
                <c:pt idx="3039">
                  <c:v>387.163304448715</c:v>
                </c:pt>
                <c:pt idx="3040">
                  <c:v>386.100215636992</c:v>
                </c:pt>
                <c:pt idx="3041">
                  <c:v>385.04004589794101</c:v>
                </c:pt>
                <c:pt idx="3042">
                  <c:v>383.98278721625297</c:v>
                </c:pt>
                <c:pt idx="3043">
                  <c:v>382.92843159862798</c:v>
                </c:pt>
                <c:pt idx="3044">
                  <c:v>381.876971073714</c:v>
                </c:pt>
                <c:pt idx="3045">
                  <c:v>380.82839769204702</c:v>
                </c:pt>
                <c:pt idx="3046">
                  <c:v>379.782703525991</c:v>
                </c:pt>
                <c:pt idx="3047">
                  <c:v>378.73988066968002</c:v>
                </c:pt>
                <c:pt idx="3048">
                  <c:v>377.69992123895202</c:v>
                </c:pt>
                <c:pt idx="3049">
                  <c:v>376.66281737129702</c:v>
                </c:pt>
                <c:pt idx="3050">
                  <c:v>375.62856122579302</c:v>
                </c:pt>
                <c:pt idx="3051">
                  <c:v>374.59714498304999</c:v>
                </c:pt>
                <c:pt idx="3052">
                  <c:v>373.56856084514499</c:v>
                </c:pt>
                <c:pt idx="3053">
                  <c:v>372.54280103556903</c:v>
                </c:pt>
                <c:pt idx="3054">
                  <c:v>371.51985779916703</c:v>
                </c:pt>
                <c:pt idx="3055">
                  <c:v>370.499723402077</c:v>
                </c:pt>
                <c:pt idx="3056">
                  <c:v>369.48239013167301</c:v>
                </c:pt>
                <c:pt idx="3057">
                  <c:v>368.46785029650698</c:v>
                </c:pt>
                <c:pt idx="3058">
                  <c:v>367.45609622625102</c:v>
                </c:pt>
                <c:pt idx="3059">
                  <c:v>366.447120271637</c:v>
                </c:pt>
                <c:pt idx="3060">
                  <c:v>365.44091480440301</c:v>
                </c:pt>
                <c:pt idx="3061">
                  <c:v>364.43747221722998</c:v>
                </c:pt>
                <c:pt idx="3062">
                  <c:v>363.43678492369003</c:v>
                </c:pt>
                <c:pt idx="3063">
                  <c:v>362.43884535818501</c:v>
                </c:pt>
                <c:pt idx="3064">
                  <c:v>361.44364597589203</c:v>
                </c:pt>
                <c:pt idx="3065">
                  <c:v>360.45117925270301</c:v>
                </c:pt>
                <c:pt idx="3066">
                  <c:v>359.46143768517101</c:v>
                </c:pt>
                <c:pt idx="3067">
                  <c:v>358.47441379045199</c:v>
                </c:pt>
                <c:pt idx="3068">
                  <c:v>357.49010010625102</c:v>
                </c:pt>
                <c:pt idx="3069">
                  <c:v>356.50848919075901</c:v>
                </c:pt>
                <c:pt idx="3070">
                  <c:v>355.52957362260503</c:v>
                </c:pt>
                <c:pt idx="3071">
                  <c:v>354.553346000793</c:v>
                </c:pt>
                <c:pt idx="3072">
                  <c:v>353.57979894465001</c:v>
                </c:pt>
                <c:pt idx="3073">
                  <c:v>352.60892509377101</c:v>
                </c:pt>
                <c:pt idx="3074">
                  <c:v>351.64071710795798</c:v>
                </c:pt>
                <c:pt idx="3075">
                  <c:v>350.67516766717102</c:v>
                </c:pt>
                <c:pt idx="3076">
                  <c:v>349.71226947146801</c:v>
                </c:pt>
                <c:pt idx="3077">
                  <c:v>348.75201524095303</c:v>
                </c:pt>
                <c:pt idx="3078">
                  <c:v>347.794397715716</c:v>
                </c:pt>
                <c:pt idx="3079">
                  <c:v>346.83940965578603</c:v>
                </c:pt>
                <c:pt idx="3080">
                  <c:v>345.88704384107001</c:v>
                </c:pt>
                <c:pt idx="3081">
                  <c:v>344.93729307129797</c:v>
                </c:pt>
                <c:pt idx="3082">
                  <c:v>343.99015016597502</c:v>
                </c:pt>
                <c:pt idx="3083">
                  <c:v>343.045607964319</c:v>
                </c:pt>
                <c:pt idx="3084">
                  <c:v>342.10365932521199</c:v>
                </c:pt>
                <c:pt idx="3085">
                  <c:v>341.16429712714501</c:v>
                </c:pt>
                <c:pt idx="3086">
                  <c:v>340.22751426816001</c:v>
                </c:pt>
                <c:pt idx="3087">
                  <c:v>339.29330366580598</c:v>
                </c:pt>
                <c:pt idx="3088">
                  <c:v>338.36165825707201</c:v>
                </c:pt>
                <c:pt idx="3089">
                  <c:v>337.43257099834699</c:v>
                </c:pt>
                <c:pt idx="3090">
                  <c:v>336.506034865358</c:v>
                </c:pt>
                <c:pt idx="3091">
                  <c:v>335.58204285311899</c:v>
                </c:pt>
                <c:pt idx="3092">
                  <c:v>334.66058797587999</c:v>
                </c:pt>
                <c:pt idx="3093">
                  <c:v>333.741663267072</c:v>
                </c:pt>
                <c:pt idx="3094">
                  <c:v>332.82526177925399</c:v>
                </c:pt>
                <c:pt idx="3095">
                  <c:v>331.91137658406501</c:v>
                </c:pt>
                <c:pt idx="3096">
                  <c:v>331.00000077216401</c:v>
                </c:pt>
                <c:pt idx="3097">
                  <c:v>330.09112745318498</c:v>
                </c:pt>
                <c:pt idx="3098">
                  <c:v>329.18474975568103</c:v>
                </c:pt>
                <c:pt idx="3099">
                  <c:v>328.28086082707102</c:v>
                </c:pt>
                <c:pt idx="3100">
                  <c:v>327.379453833593</c:v>
                </c:pt>
                <c:pt idx="3101">
                  <c:v>326.48052196024798</c:v>
                </c:pt>
                <c:pt idx="3102">
                  <c:v>325.58405841075103</c:v>
                </c:pt>
                <c:pt idx="3103">
                  <c:v>324.69005640747503</c:v>
                </c:pt>
                <c:pt idx="3104">
                  <c:v>323.79850919140802</c:v>
                </c:pt>
                <c:pt idx="3105">
                  <c:v>322.90941002209502</c:v>
                </c:pt>
                <c:pt idx="3106">
                  <c:v>322.02275217758802</c:v>
                </c:pt>
                <c:pt idx="3107">
                  <c:v>321.13852895439902</c:v>
                </c:pt>
                <c:pt idx="3108">
                  <c:v>320.25673366744502</c:v>
                </c:pt>
                <c:pt idx="3109">
                  <c:v>319.37735964999803</c:v>
                </c:pt>
                <c:pt idx="3110">
                  <c:v>318.50040025364001</c:v>
                </c:pt>
                <c:pt idx="3111">
                  <c:v>317.62584884820399</c:v>
                </c:pt>
                <c:pt idx="3112">
                  <c:v>316.75369882172998</c:v>
                </c:pt>
                <c:pt idx="3113">
                  <c:v>315.88394358041501</c:v>
                </c:pt>
                <c:pt idx="3114">
                  <c:v>315.01657654855899</c:v>
                </c:pt>
                <c:pt idx="3115">
                  <c:v>314.15159116851902</c:v>
                </c:pt>
                <c:pt idx="3116">
                  <c:v>313.28898090065798</c:v>
                </c:pt>
                <c:pt idx="3117">
                  <c:v>312.42873922329801</c:v>
                </c:pt>
                <c:pt idx="3118">
                  <c:v>311.57085963266297</c:v>
                </c:pt>
                <c:pt idx="3119">
                  <c:v>310.71533564284198</c:v>
                </c:pt>
                <c:pt idx="3120">
                  <c:v>309.86216078572801</c:v>
                </c:pt>
                <c:pt idx="3121">
                  <c:v>309.01132861097801</c:v>
                </c:pt>
                <c:pt idx="3122">
                  <c:v>308.16283268595799</c:v>
                </c:pt>
                <c:pt idx="3123">
                  <c:v>307.31666659569902</c:v>
                </c:pt>
                <c:pt idx="3124">
                  <c:v>306.472823942844</c:v>
                </c:pt>
                <c:pt idx="3125">
                  <c:v>305.63129834760599</c:v>
                </c:pt>
                <c:pt idx="3126">
                  <c:v>304.79208344771098</c:v>
                </c:pt>
                <c:pt idx="3127">
                  <c:v>303.95517289835999</c:v>
                </c:pt>
                <c:pt idx="3128">
                  <c:v>303.12056037217098</c:v>
                </c:pt>
                <c:pt idx="3129">
                  <c:v>302.28823955913902</c:v>
                </c:pt>
                <c:pt idx="3130">
                  <c:v>301.45820416658398</c:v>
                </c:pt>
                <c:pt idx="3131">
                  <c:v>300.63044791910602</c:v>
                </c:pt>
                <c:pt idx="3132">
                  <c:v>299.80496455853603</c:v>
                </c:pt>
                <c:pt idx="3133">
                  <c:v>298.98174784388601</c:v>
                </c:pt>
                <c:pt idx="3134">
                  <c:v>298.16079155130899</c:v>
                </c:pt>
                <c:pt idx="3135">
                  <c:v>297.34208947404397</c:v>
                </c:pt>
                <c:pt idx="3136">
                  <c:v>296.52563542237698</c:v>
                </c:pt>
                <c:pt idx="3137">
                  <c:v>295.71142322358497</c:v>
                </c:pt>
                <c:pt idx="3138">
                  <c:v>294.89944672189898</c:v>
                </c:pt>
                <c:pt idx="3139">
                  <c:v>294.08969977844902</c:v>
                </c:pt>
                <c:pt idx="3140">
                  <c:v>293.28217627122302</c:v>
                </c:pt>
                <c:pt idx="3141">
                  <c:v>293</c:v>
                </c:pt>
                <c:pt idx="3142">
                  <c:v>293</c:v>
                </c:pt>
                <c:pt idx="3143">
                  <c:v>293</c:v>
                </c:pt>
                <c:pt idx="3144">
                  <c:v>293</c:v>
                </c:pt>
                <c:pt idx="3145">
                  <c:v>293</c:v>
                </c:pt>
                <c:pt idx="3146">
                  <c:v>293</c:v>
                </c:pt>
                <c:pt idx="3147">
                  <c:v>293</c:v>
                </c:pt>
                <c:pt idx="3148">
                  <c:v>293</c:v>
                </c:pt>
                <c:pt idx="3149">
                  <c:v>293</c:v>
                </c:pt>
                <c:pt idx="3150">
                  <c:v>293</c:v>
                </c:pt>
                <c:pt idx="3151">
                  <c:v>293</c:v>
                </c:pt>
                <c:pt idx="3152">
                  <c:v>293</c:v>
                </c:pt>
                <c:pt idx="3153">
                  <c:v>293</c:v>
                </c:pt>
                <c:pt idx="3154">
                  <c:v>293</c:v>
                </c:pt>
                <c:pt idx="3155">
                  <c:v>293</c:v>
                </c:pt>
                <c:pt idx="3156">
                  <c:v>293</c:v>
                </c:pt>
                <c:pt idx="3157">
                  <c:v>293</c:v>
                </c:pt>
                <c:pt idx="3158">
                  <c:v>293</c:v>
                </c:pt>
                <c:pt idx="3159">
                  <c:v>293</c:v>
                </c:pt>
                <c:pt idx="3160">
                  <c:v>293</c:v>
                </c:pt>
                <c:pt idx="3161">
                  <c:v>293</c:v>
                </c:pt>
                <c:pt idx="3162">
                  <c:v>293</c:v>
                </c:pt>
                <c:pt idx="3163">
                  <c:v>293</c:v>
                </c:pt>
                <c:pt idx="3164">
                  <c:v>293</c:v>
                </c:pt>
                <c:pt idx="3165">
                  <c:v>293</c:v>
                </c:pt>
                <c:pt idx="3166">
                  <c:v>293</c:v>
                </c:pt>
                <c:pt idx="3167">
                  <c:v>293</c:v>
                </c:pt>
                <c:pt idx="3168">
                  <c:v>293</c:v>
                </c:pt>
                <c:pt idx="3169">
                  <c:v>293</c:v>
                </c:pt>
                <c:pt idx="3170">
                  <c:v>293</c:v>
                </c:pt>
                <c:pt idx="3171">
                  <c:v>293</c:v>
                </c:pt>
                <c:pt idx="3172">
                  <c:v>293</c:v>
                </c:pt>
                <c:pt idx="3173">
                  <c:v>293</c:v>
                </c:pt>
                <c:pt idx="3174">
                  <c:v>293</c:v>
                </c:pt>
                <c:pt idx="3175">
                  <c:v>293</c:v>
                </c:pt>
                <c:pt idx="3176">
                  <c:v>293</c:v>
                </c:pt>
                <c:pt idx="3177">
                  <c:v>293</c:v>
                </c:pt>
                <c:pt idx="3178">
                  <c:v>293</c:v>
                </c:pt>
                <c:pt idx="3179">
                  <c:v>293</c:v>
                </c:pt>
                <c:pt idx="3180">
                  <c:v>293</c:v>
                </c:pt>
                <c:pt idx="3181">
                  <c:v>293</c:v>
                </c:pt>
                <c:pt idx="3182">
                  <c:v>293</c:v>
                </c:pt>
                <c:pt idx="3183">
                  <c:v>293</c:v>
                </c:pt>
                <c:pt idx="3184">
                  <c:v>293</c:v>
                </c:pt>
                <c:pt idx="3185">
                  <c:v>293</c:v>
                </c:pt>
                <c:pt idx="3186">
                  <c:v>293</c:v>
                </c:pt>
                <c:pt idx="3187">
                  <c:v>293</c:v>
                </c:pt>
                <c:pt idx="3188">
                  <c:v>293</c:v>
                </c:pt>
                <c:pt idx="3189">
                  <c:v>293</c:v>
                </c:pt>
                <c:pt idx="3190">
                  <c:v>293</c:v>
                </c:pt>
                <c:pt idx="3191">
                  <c:v>293</c:v>
                </c:pt>
                <c:pt idx="3192">
                  <c:v>293</c:v>
                </c:pt>
                <c:pt idx="3193">
                  <c:v>293</c:v>
                </c:pt>
                <c:pt idx="3194">
                  <c:v>293</c:v>
                </c:pt>
                <c:pt idx="3195">
                  <c:v>293</c:v>
                </c:pt>
                <c:pt idx="3196">
                  <c:v>293</c:v>
                </c:pt>
                <c:pt idx="3197">
                  <c:v>293</c:v>
                </c:pt>
                <c:pt idx="3198">
                  <c:v>293</c:v>
                </c:pt>
                <c:pt idx="3199">
                  <c:v>293</c:v>
                </c:pt>
                <c:pt idx="3200">
                  <c:v>293</c:v>
                </c:pt>
                <c:pt idx="3201">
                  <c:v>293</c:v>
                </c:pt>
                <c:pt idx="3202">
                  <c:v>293</c:v>
                </c:pt>
                <c:pt idx="3203">
                  <c:v>293</c:v>
                </c:pt>
                <c:pt idx="3204">
                  <c:v>293</c:v>
                </c:pt>
                <c:pt idx="3205">
                  <c:v>293</c:v>
                </c:pt>
                <c:pt idx="3206">
                  <c:v>293</c:v>
                </c:pt>
                <c:pt idx="3207">
                  <c:v>293</c:v>
                </c:pt>
                <c:pt idx="3208">
                  <c:v>293</c:v>
                </c:pt>
                <c:pt idx="3209">
                  <c:v>293</c:v>
                </c:pt>
                <c:pt idx="3210">
                  <c:v>293</c:v>
                </c:pt>
                <c:pt idx="3211">
                  <c:v>293</c:v>
                </c:pt>
                <c:pt idx="3212">
                  <c:v>293</c:v>
                </c:pt>
                <c:pt idx="3213">
                  <c:v>293</c:v>
                </c:pt>
                <c:pt idx="3214">
                  <c:v>293</c:v>
                </c:pt>
                <c:pt idx="3215">
                  <c:v>293</c:v>
                </c:pt>
                <c:pt idx="3216">
                  <c:v>293</c:v>
                </c:pt>
                <c:pt idx="3217">
                  <c:v>293</c:v>
                </c:pt>
                <c:pt idx="3218">
                  <c:v>293</c:v>
                </c:pt>
                <c:pt idx="3219">
                  <c:v>293</c:v>
                </c:pt>
                <c:pt idx="3220">
                  <c:v>293</c:v>
                </c:pt>
                <c:pt idx="3221">
                  <c:v>293</c:v>
                </c:pt>
                <c:pt idx="3222">
                  <c:v>293</c:v>
                </c:pt>
                <c:pt idx="3223">
                  <c:v>293</c:v>
                </c:pt>
                <c:pt idx="3224">
                  <c:v>293</c:v>
                </c:pt>
                <c:pt idx="3225">
                  <c:v>293</c:v>
                </c:pt>
                <c:pt idx="3226">
                  <c:v>293</c:v>
                </c:pt>
                <c:pt idx="3227">
                  <c:v>293</c:v>
                </c:pt>
                <c:pt idx="3228">
                  <c:v>293</c:v>
                </c:pt>
                <c:pt idx="3229">
                  <c:v>293</c:v>
                </c:pt>
                <c:pt idx="3230">
                  <c:v>293</c:v>
                </c:pt>
                <c:pt idx="3231">
                  <c:v>293</c:v>
                </c:pt>
                <c:pt idx="3232">
                  <c:v>293</c:v>
                </c:pt>
                <c:pt idx="3233">
                  <c:v>293</c:v>
                </c:pt>
                <c:pt idx="3234">
                  <c:v>293</c:v>
                </c:pt>
                <c:pt idx="3235">
                  <c:v>293</c:v>
                </c:pt>
                <c:pt idx="3236">
                  <c:v>293</c:v>
                </c:pt>
                <c:pt idx="3237">
                  <c:v>293</c:v>
                </c:pt>
                <c:pt idx="3238">
                  <c:v>293</c:v>
                </c:pt>
                <c:pt idx="3239">
                  <c:v>293</c:v>
                </c:pt>
                <c:pt idx="3240">
                  <c:v>293</c:v>
                </c:pt>
                <c:pt idx="3241">
                  <c:v>293</c:v>
                </c:pt>
                <c:pt idx="3242">
                  <c:v>293</c:v>
                </c:pt>
                <c:pt idx="3243">
                  <c:v>293</c:v>
                </c:pt>
                <c:pt idx="3244">
                  <c:v>293</c:v>
                </c:pt>
                <c:pt idx="3245">
                  <c:v>293</c:v>
                </c:pt>
                <c:pt idx="3246">
                  <c:v>293</c:v>
                </c:pt>
                <c:pt idx="3247">
                  <c:v>293</c:v>
                </c:pt>
                <c:pt idx="3248">
                  <c:v>293</c:v>
                </c:pt>
                <c:pt idx="3249">
                  <c:v>293</c:v>
                </c:pt>
                <c:pt idx="3250">
                  <c:v>293</c:v>
                </c:pt>
                <c:pt idx="3251">
                  <c:v>293</c:v>
                </c:pt>
                <c:pt idx="3252">
                  <c:v>293</c:v>
                </c:pt>
                <c:pt idx="3253">
                  <c:v>293</c:v>
                </c:pt>
                <c:pt idx="3254">
                  <c:v>293</c:v>
                </c:pt>
                <c:pt idx="3255">
                  <c:v>293</c:v>
                </c:pt>
                <c:pt idx="3256">
                  <c:v>293</c:v>
                </c:pt>
                <c:pt idx="3257">
                  <c:v>293</c:v>
                </c:pt>
                <c:pt idx="3258">
                  <c:v>293</c:v>
                </c:pt>
                <c:pt idx="3259">
                  <c:v>293</c:v>
                </c:pt>
                <c:pt idx="3260">
                  <c:v>293</c:v>
                </c:pt>
                <c:pt idx="3261">
                  <c:v>293</c:v>
                </c:pt>
                <c:pt idx="3262">
                  <c:v>293</c:v>
                </c:pt>
                <c:pt idx="3263">
                  <c:v>293</c:v>
                </c:pt>
                <c:pt idx="3264">
                  <c:v>293</c:v>
                </c:pt>
                <c:pt idx="3265">
                  <c:v>293</c:v>
                </c:pt>
                <c:pt idx="3266">
                  <c:v>293</c:v>
                </c:pt>
                <c:pt idx="3267">
                  <c:v>293</c:v>
                </c:pt>
                <c:pt idx="3268">
                  <c:v>293</c:v>
                </c:pt>
                <c:pt idx="3269">
                  <c:v>293</c:v>
                </c:pt>
                <c:pt idx="3270">
                  <c:v>293</c:v>
                </c:pt>
                <c:pt idx="3271">
                  <c:v>293</c:v>
                </c:pt>
                <c:pt idx="3272">
                  <c:v>293</c:v>
                </c:pt>
                <c:pt idx="3273">
                  <c:v>293</c:v>
                </c:pt>
                <c:pt idx="3274">
                  <c:v>293</c:v>
                </c:pt>
                <c:pt idx="3275">
                  <c:v>293</c:v>
                </c:pt>
                <c:pt idx="3276">
                  <c:v>293</c:v>
                </c:pt>
                <c:pt idx="3277">
                  <c:v>293</c:v>
                </c:pt>
                <c:pt idx="3278">
                  <c:v>293</c:v>
                </c:pt>
                <c:pt idx="3279">
                  <c:v>293</c:v>
                </c:pt>
                <c:pt idx="3280">
                  <c:v>293</c:v>
                </c:pt>
                <c:pt idx="3281">
                  <c:v>293</c:v>
                </c:pt>
                <c:pt idx="3282">
                  <c:v>293</c:v>
                </c:pt>
                <c:pt idx="3283">
                  <c:v>293</c:v>
                </c:pt>
                <c:pt idx="3284">
                  <c:v>293</c:v>
                </c:pt>
                <c:pt idx="3285">
                  <c:v>293</c:v>
                </c:pt>
                <c:pt idx="3286">
                  <c:v>293</c:v>
                </c:pt>
                <c:pt idx="3287">
                  <c:v>293</c:v>
                </c:pt>
                <c:pt idx="3288">
                  <c:v>293</c:v>
                </c:pt>
                <c:pt idx="3289">
                  <c:v>293</c:v>
                </c:pt>
                <c:pt idx="3290">
                  <c:v>293</c:v>
                </c:pt>
                <c:pt idx="3291">
                  <c:v>2973.0521382542502</c:v>
                </c:pt>
                <c:pt idx="3292">
                  <c:v>2973.0521382542502</c:v>
                </c:pt>
                <c:pt idx="3293">
                  <c:v>2973.0521382542502</c:v>
                </c:pt>
                <c:pt idx="3294">
                  <c:v>2973.0521382542502</c:v>
                </c:pt>
                <c:pt idx="3295">
                  <c:v>2973.0521382542502</c:v>
                </c:pt>
                <c:pt idx="3296">
                  <c:v>2973.0521382542502</c:v>
                </c:pt>
                <c:pt idx="3297">
                  <c:v>2973.0521382542502</c:v>
                </c:pt>
                <c:pt idx="3298">
                  <c:v>2973.0521382542502</c:v>
                </c:pt>
                <c:pt idx="3299">
                  <c:v>2973.0521382542502</c:v>
                </c:pt>
                <c:pt idx="3300">
                  <c:v>2973.0521382542502</c:v>
                </c:pt>
                <c:pt idx="3301">
                  <c:v>2973.0521382542502</c:v>
                </c:pt>
                <c:pt idx="3302">
                  <c:v>2973.0521382542502</c:v>
                </c:pt>
                <c:pt idx="3303">
                  <c:v>2973.0521382542502</c:v>
                </c:pt>
                <c:pt idx="3304">
                  <c:v>2973.0521382542502</c:v>
                </c:pt>
                <c:pt idx="3305">
                  <c:v>2973.0521382542502</c:v>
                </c:pt>
                <c:pt idx="3306">
                  <c:v>2973.0521382542502</c:v>
                </c:pt>
                <c:pt idx="3307">
                  <c:v>2973.0521382542502</c:v>
                </c:pt>
                <c:pt idx="3308">
                  <c:v>2973.0521382542502</c:v>
                </c:pt>
                <c:pt idx="3309">
                  <c:v>2973.0521382542502</c:v>
                </c:pt>
                <c:pt idx="3310">
                  <c:v>2973.0521382542502</c:v>
                </c:pt>
                <c:pt idx="3311">
                  <c:v>2973.0521382542502</c:v>
                </c:pt>
                <c:pt idx="3312">
                  <c:v>2973.0521382542502</c:v>
                </c:pt>
                <c:pt idx="3313">
                  <c:v>2973.0521382542502</c:v>
                </c:pt>
                <c:pt idx="3314">
                  <c:v>2973.0520757874901</c:v>
                </c:pt>
                <c:pt idx="3315">
                  <c:v>2973.02598611245</c:v>
                </c:pt>
                <c:pt idx="3316">
                  <c:v>2972.9504565052998</c:v>
                </c:pt>
                <c:pt idx="3317">
                  <c:v>2972.8251734494602</c:v>
                </c:pt>
                <c:pt idx="3318">
                  <c:v>2972.6496864176302</c:v>
                </c:pt>
                <c:pt idx="3319">
                  <c:v>2972.42341821227</c:v>
                </c:pt>
                <c:pt idx="3320">
                  <c:v>2972.1456752335998</c:v>
                </c:pt>
                <c:pt idx="3321">
                  <c:v>2971.8156570159099</c:v>
                </c:pt>
                <c:pt idx="3322">
                  <c:v>2971.4324651536799</c:v>
                </c:pt>
                <c:pt idx="3323">
                  <c:v>2970.9951117241699</c:v>
                </c:pt>
                <c:pt idx="3324">
                  <c:v>2970.5025272996099</c:v>
                </c:pt>
                <c:pt idx="3325">
                  <c:v>2969.9535686307499</c:v>
                </c:pt>
                <c:pt idx="3326">
                  <c:v>2969.3470260732101</c:v>
                </c:pt>
                <c:pt idx="3327">
                  <c:v>2968.6816308186899</c:v>
                </c:pt>
                <c:pt idx="3328">
                  <c:v>2967.95606198516</c:v>
                </c:pt>
                <c:pt idx="3329">
                  <c:v>2967.1689536123299</c:v>
                </c:pt>
                <c:pt idx="3330">
                  <c:v>2966.31924425639</c:v>
                </c:pt>
                <c:pt idx="3331">
                  <c:v>2965.4080082356299</c:v>
                </c:pt>
                <c:pt idx="3332">
                  <c:v>2964.4347657049102</c:v>
                </c:pt>
                <c:pt idx="3333">
                  <c:v>2963.3985990476799</c:v>
                </c:pt>
                <c:pt idx="3334">
                  <c:v>2962.2985345134798</c:v>
                </c:pt>
                <c:pt idx="3335">
                  <c:v>2961.1336171990101</c:v>
                </c:pt>
                <c:pt idx="3336">
                  <c:v>2959.90282200618</c:v>
                </c:pt>
                <c:pt idx="3337">
                  <c:v>2958.60510673</c:v>
                </c:pt>
                <c:pt idx="3338">
                  <c:v>2957.23940538139</c:v>
                </c:pt>
                <c:pt idx="3339">
                  <c:v>2955.80463156009</c:v>
                </c:pt>
                <c:pt idx="3340">
                  <c:v>2954.2996820508101</c:v>
                </c:pt>
                <c:pt idx="3341">
                  <c:v>2952.7234406451898</c:v>
                </c:pt>
                <c:pt idx="3342">
                  <c:v>2951.0747821909999</c:v>
                </c:pt>
                <c:pt idx="3343">
                  <c:v>2949.3525768678501</c:v>
                </c:pt>
                <c:pt idx="3344">
                  <c:v>2947.5556946871998</c:v>
                </c:pt>
                <c:pt idx="3345">
                  <c:v>2945.6830102120498</c:v>
                </c:pt>
                <c:pt idx="3346">
                  <c:v>2943.7334074897299</c:v>
                </c:pt>
                <c:pt idx="3347">
                  <c:v>2941.7057851885902</c:v>
                </c:pt>
                <c:pt idx="3348">
                  <c:v>2939.5990619270401</c:v>
                </c:pt>
                <c:pt idx="3349">
                  <c:v>2937.4121817805699</c:v>
                </c:pt>
                <c:pt idx="3350">
                  <c:v>2935.1441199497099</c:v>
                </c:pt>
                <c:pt idx="3351">
                  <c:v>2932.7938885690201</c:v>
                </c:pt>
                <c:pt idx="3352">
                  <c:v>2930.3605426343402</c:v>
                </c:pt>
                <c:pt idx="3353">
                  <c:v>2927.84318602249</c:v>
                </c:pt>
                <c:pt idx="3354">
                  <c:v>2925.2409775750698</c:v>
                </c:pt>
                <c:pt idx="3355">
                  <c:v>2922.5531372148198</c:v>
                </c:pt>
                <c:pt idx="3356">
                  <c:v>2919.7789520606698</c:v>
                </c:pt>
                <c:pt idx="3357">
                  <c:v>2916.9177825049801</c:v>
                </c:pt>
                <c:pt idx="3358">
                  <c:v>2913.9690682141299</c:v>
                </c:pt>
                <c:pt idx="3359">
                  <c:v>2910.9323340118999</c:v>
                </c:pt>
                <c:pt idx="3360">
                  <c:v>2907.8071956031199</c:v>
                </c:pt>
                <c:pt idx="3361">
                  <c:v>2904.5933650940301</c:v>
                </c:pt>
                <c:pt idx="3362">
                  <c:v>2901.29065626483</c:v>
                </c:pt>
                <c:pt idx="3363">
                  <c:v>2897.8989895496202</c:v>
                </c:pt>
                <c:pt idx="3364">
                  <c:v>2894.4183966790101</c:v>
                </c:pt>
                <c:pt idx="3365">
                  <c:v>2890.8490249414599</c:v>
                </c:pt>
                <c:pt idx="3366">
                  <c:v>2887.1911410205798</c:v>
                </c:pt>
                <c:pt idx="3367">
                  <c:v>2883.4451343676701</c:v>
                </c:pt>
                <c:pt idx="3368">
                  <c:v>2879.6115200709</c:v>
                </c:pt>
                <c:pt idx="3369">
                  <c:v>2875.6909411860902</c:v>
                </c:pt>
                <c:pt idx="3370">
                  <c:v>2871.6841704970202</c:v>
                </c:pt>
                <c:pt idx="3371">
                  <c:v>2867.59211167798</c:v>
                </c:pt>
                <c:pt idx="3372">
                  <c:v>2863.4157998353899</c:v>
                </c:pt>
                <c:pt idx="3373">
                  <c:v>2859.1564014108999</c:v>
                </c:pt>
                <c:pt idx="3374">
                  <c:v>2854.81521343333</c:v>
                </c:pt>
                <c:pt idx="3375">
                  <c:v>2850.3936621132202</c:v>
                </c:pt>
                <c:pt idx="3376">
                  <c:v>2845.8933007791102</c:v>
                </c:pt>
                <c:pt idx="3377">
                  <c:v>2841.3157584104401</c:v>
                </c:pt>
                <c:pt idx="3378">
                  <c:v>2836.66292007217</c:v>
                </c:pt>
                <c:pt idx="3379">
                  <c:v>2831.9366648302298</c:v>
                </c:pt>
                <c:pt idx="3380">
                  <c:v>2827.1390210643999</c:v>
                </c:pt>
                <c:pt idx="3381">
                  <c:v>2822.27212449021</c:v>
                </c:pt>
                <c:pt idx="3382">
                  <c:v>2817.3382124774198</c:v>
                </c:pt>
                <c:pt idx="3383">
                  <c:v>2812.3396178749199</c:v>
                </c:pt>
                <c:pt idx="3384">
                  <c:v>2807.2787623866302</c:v>
                </c:pt>
                <c:pt idx="3385">
                  <c:v>2802.15814954706</c:v>
                </c:pt>
                <c:pt idx="3386">
                  <c:v>2796.9803573485601</c:v>
                </c:pt>
                <c:pt idx="3387">
                  <c:v>2791.7480305745798</c:v>
                </c:pt>
                <c:pt idx="3388">
                  <c:v>2786.4638728957598</c:v>
                </c:pt>
                <c:pt idx="3389">
                  <c:v>2781.1306387863401</c:v>
                </c:pt>
                <c:pt idx="3390">
                  <c:v>2775.7511253193402</c:v>
                </c:pt>
                <c:pt idx="3391">
                  <c:v>2770.3281638984199</c:v>
                </c:pt>
                <c:pt idx="3392">
                  <c:v>2764.8646119836599</c:v>
                </c:pt>
                <c:pt idx="3393">
                  <c:v>2759.3633448668702</c:v>
                </c:pt>
                <c:pt idx="3394">
                  <c:v>2753.8272475498502</c:v>
                </c:pt>
                <c:pt idx="3395">
                  <c:v>2748.2592067764999</c:v>
                </c:pt>
                <c:pt idx="3396">
                  <c:v>2742.6621032661301</c:v>
                </c:pt>
                <c:pt idx="3397">
                  <c:v>2737.0388041922201</c:v>
                </c:pt>
                <c:pt idx="3398">
                  <c:v>2731.3921559464202</c:v>
                </c:pt>
                <c:pt idx="3399">
                  <c:v>2725.7249772236601</c:v>
                </c:pt>
                <c:pt idx="3400">
                  <c:v>2720.0400524597599</c:v>
                </c:pt>
                <c:pt idx="3401">
                  <c:v>2714.3401256481998</c:v>
                </c:pt>
                <c:pt idx="3402">
                  <c:v>2708.62789455847</c:v>
                </c:pt>
                <c:pt idx="3403">
                  <c:v>2702.9060053733401</c:v>
                </c:pt>
                <c:pt idx="3404">
                  <c:v>2697.17704775841</c:v>
                </c:pt>
                <c:pt idx="3405">
                  <c:v>2691.4435503724899</c:v>
                </c:pt>
                <c:pt idx="3406">
                  <c:v>2685.7079768234198</c:v>
                </c:pt>
                <c:pt idx="3407">
                  <c:v>2679.9727220700602</c:v>
                </c:pt>
                <c:pt idx="3408">
                  <c:v>2674.2401092670598</c:v>
                </c:pt>
                <c:pt idx="3409">
                  <c:v>2668.5123870463199</c:v>
                </c:pt>
                <c:pt idx="3410">
                  <c:v>2662.7917272252698</c:v>
                </c:pt>
                <c:pt idx="3411">
                  <c:v>2657.0802229298902</c:v>
                </c:pt>
                <c:pt idx="3412">
                  <c:v>2651.37988711768</c:v>
                </c:pt>
                <c:pt idx="3413">
                  <c:v>2645.6926514838501</c:v>
                </c:pt>
                <c:pt idx="3414">
                  <c:v>2640.02036573233</c:v>
                </c:pt>
                <c:pt idx="3415">
                  <c:v>2634.3647971915402</c:v>
                </c:pt>
                <c:pt idx="3416">
                  <c:v>2628.7276307542502</c:v>
                </c:pt>
                <c:pt idx="3417">
                  <c:v>2623.1104691194901</c:v>
                </c:pt>
                <c:pt idx="3418">
                  <c:v>2617.5148333144598</c:v>
                </c:pt>
                <c:pt idx="3419">
                  <c:v>2611.9421634738901</c:v>
                </c:pt>
                <c:pt idx="3420">
                  <c:v>2606.3938447341002</c:v>
                </c:pt>
                <c:pt idx="3421">
                  <c:v>2600.8711146648102</c:v>
                </c:pt>
                <c:pt idx="3422">
                  <c:v>2595.3751971034999</c:v>
                </c:pt>
                <c:pt idx="3423">
                  <c:v>2589.9072207395302</c:v>
                </c:pt>
                <c:pt idx="3424">
                  <c:v>2584.46824035294</c:v>
                </c:pt>
                <c:pt idx="3425">
                  <c:v>2579.05923867912</c:v>
                </c:pt>
                <c:pt idx="3426">
                  <c:v>2573.6811283832799</c:v>
                </c:pt>
                <c:pt idx="3427">
                  <c:v>2568.3347541267199</c:v>
                </c:pt>
                <c:pt idx="3428">
                  <c:v>2562.8583685069698</c:v>
                </c:pt>
                <c:pt idx="3429">
                  <c:v>2557.0807705910001</c:v>
                </c:pt>
                <c:pt idx="3430">
                  <c:v>2551.0145526920001</c:v>
                </c:pt>
                <c:pt idx="3431">
                  <c:v>2544.67230652342</c:v>
                </c:pt>
                <c:pt idx="3432">
                  <c:v>2538.0662525497801</c:v>
                </c:pt>
                <c:pt idx="3433">
                  <c:v>2531.2082571760502</c:v>
                </c:pt>
                <c:pt idx="3434">
                  <c:v>2524.1098465711698</c:v>
                </c:pt>
                <c:pt idx="3435">
                  <c:v>2516.7822177749099</c:v>
                </c:pt>
                <c:pt idx="3436">
                  <c:v>2509.2362476579601</c:v>
                </c:pt>
                <c:pt idx="3437">
                  <c:v>2501.4825002274301</c:v>
                </c:pt>
                <c:pt idx="3438">
                  <c:v>2493.5312326969402</c:v>
                </c:pt>
                <c:pt idx="3439">
                  <c:v>2485.39240067223</c:v>
                </c:pt>
                <c:pt idx="3440">
                  <c:v>2477.07566274086</c:v>
                </c:pt>
                <c:pt idx="3441">
                  <c:v>2468.5903846989099</c:v>
                </c:pt>
                <c:pt idx="3442">
                  <c:v>2459.94564359782</c:v>
                </c:pt>
                <c:pt idx="3443">
                  <c:v>2451.1502317519898</c:v>
                </c:pt>
                <c:pt idx="3444">
                  <c:v>2442.2126608107701</c:v>
                </c:pt>
                <c:pt idx="3445">
                  <c:v>2433.1411659677101</c:v>
                </c:pt>
                <c:pt idx="3446">
                  <c:v>2423.9437103545201</c:v>
                </c:pt>
                <c:pt idx="3447">
                  <c:v>2414.6279896463898</c:v>
                </c:pt>
                <c:pt idx="3448">
                  <c:v>2405.2094292757001</c:v>
                </c:pt>
                <c:pt idx="3449">
                  <c:v>2395.8497778485398</c:v>
                </c:pt>
                <c:pt idx="3450">
                  <c:v>2386.6100463305402</c:v>
                </c:pt>
                <c:pt idx="3451">
                  <c:v>2377.48904846914</c:v>
                </c:pt>
                <c:pt idx="3452">
                  <c:v>2368.48552073581</c:v>
                </c:pt>
                <c:pt idx="3453">
                  <c:v>2359.5981331286498</c:v>
                </c:pt>
                <c:pt idx="3454">
                  <c:v>2350.8254989632201</c:v>
                </c:pt>
                <c:pt idx="3455">
                  <c:v>2342.1661837350198</c:v>
                </c:pt>
                <c:pt idx="3456">
                  <c:v>2333.6187131315601</c:v>
                </c:pt>
                <c:pt idx="3457">
                  <c:v>2325.1815802658198</c:v>
                </c:pt>
                <c:pt idx="3458">
                  <c:v>2316.8532521976799</c:v>
                </c:pt>
                <c:pt idx="3459">
                  <c:v>2308.6321758047502</c:v>
                </c:pt>
                <c:pt idx="3460">
                  <c:v>2300.51678305922</c:v>
                </c:pt>
                <c:pt idx="3461">
                  <c:v>2292.50549576294</c:v>
                </c:pt>
                <c:pt idx="3462">
                  <c:v>2284.5967297884499</c:v>
                </c:pt>
                <c:pt idx="3463">
                  <c:v>2276.7890274321398</c:v>
                </c:pt>
                <c:pt idx="3464">
                  <c:v>2269.0805610826601</c:v>
                </c:pt>
                <c:pt idx="3465">
                  <c:v>2261.4698634722899</c:v>
                </c:pt>
                <c:pt idx="3466">
                  <c:v>2253.9553607631701</c:v>
                </c:pt>
                <c:pt idx="3467">
                  <c:v>2246.5354884050198</c:v>
                </c:pt>
                <c:pt idx="3468">
                  <c:v>2239.2086932188399</c:v>
                </c:pt>
                <c:pt idx="3469">
                  <c:v>2231.97343522752</c:v>
                </c:pt>
                <c:pt idx="3470">
                  <c:v>2224.8281892569598</c:v>
                </c:pt>
                <c:pt idx="3471">
                  <c:v>2217.7714463293601</c:v>
                </c:pt>
                <c:pt idx="3472">
                  <c:v>2210.8017148684398</c:v>
                </c:pt>
                <c:pt idx="3473">
                  <c:v>2203.9175217346501</c:v>
                </c:pt>
                <c:pt idx="3474">
                  <c:v>2197.1174131067501</c:v>
                </c:pt>
                <c:pt idx="3475">
                  <c:v>2190.3999552247201</c:v>
                </c:pt>
                <c:pt idx="3476">
                  <c:v>2183.7637350077298</c:v>
                </c:pt>
                <c:pt idx="3477">
                  <c:v>2177.2073605595101</c:v>
                </c:pt>
                <c:pt idx="3478">
                  <c:v>2170.72946157245</c:v>
                </c:pt>
                <c:pt idx="3479">
                  <c:v>2164.3286896407399</c:v>
                </c:pt>
                <c:pt idx="3480">
                  <c:v>2158.0037184919001</c:v>
                </c:pt>
                <c:pt idx="3481">
                  <c:v>2151.7532441451799</c:v>
                </c:pt>
                <c:pt idx="3482">
                  <c:v>2145.5759850046502</c:v>
                </c:pt>
                <c:pt idx="3483">
                  <c:v>2139.4706818938898</c:v>
                </c:pt>
                <c:pt idx="3484">
                  <c:v>2133.4360980387701</c:v>
                </c:pt>
                <c:pt idx="3485">
                  <c:v>2127.47101900404</c:v>
                </c:pt>
                <c:pt idx="3486">
                  <c:v>2121.57425258903</c:v>
                </c:pt>
                <c:pt idx="3487">
                  <c:v>2115.74462868718</c:v>
                </c:pt>
                <c:pt idx="3488">
                  <c:v>2109.9809991137799</c:v>
                </c:pt>
                <c:pt idx="3489">
                  <c:v>2104.2822374058001</c:v>
                </c:pt>
                <c:pt idx="3490">
                  <c:v>2098.6472385973302</c:v>
                </c:pt>
                <c:pt idx="3491">
                  <c:v>2093.0749189739099</c:v>
                </c:pt>
                <c:pt idx="3492">
                  <c:v>2087.5642158085002</c:v>
                </c:pt>
                <c:pt idx="3493">
                  <c:v>2082.11408708197</c:v>
                </c:pt>
                <c:pt idx="3494">
                  <c:v>2076.72351119014</c:v>
                </c:pt>
                <c:pt idx="3495">
                  <c:v>2071.3914866397699</c:v>
                </c:pt>
                <c:pt idx="3496">
                  <c:v>2066.1170317353399</c:v>
                </c:pt>
                <c:pt idx="3497">
                  <c:v>2060.89918425827</c:v>
                </c:pt>
                <c:pt idx="3498">
                  <c:v>2055.7370011401999</c:v>
                </c:pt>
                <c:pt idx="3499">
                  <c:v>2050.62955813181</c:v>
                </c:pt>
                <c:pt idx="3500">
                  <c:v>2045.5759494682</c:v>
                </c:pt>
                <c:pt idx="3501">
                  <c:v>2040.5752875322701</c:v>
                </c:pt>
                <c:pt idx="3502">
                  <c:v>2035.6267025167199</c:v>
                </c:pt>
                <c:pt idx="3503">
                  <c:v>2030.7293420859701</c:v>
                </c:pt>
                <c:pt idx="3504">
                  <c:v>2025.8823710384199</c:v>
                </c:pt>
                <c:pt idx="3505">
                  <c:v>2021.0849709700301</c:v>
                </c:pt>
                <c:pt idx="3506">
                  <c:v>2016.33641754731</c:v>
                </c:pt>
                <c:pt idx="3507">
                  <c:v>2011.635776505</c:v>
                </c:pt>
                <c:pt idx="3508">
                  <c:v>2006.98234844995</c:v>
                </c:pt>
                <c:pt idx="3509">
                  <c:v>2002.37537885558</c:v>
                </c:pt>
                <c:pt idx="3510">
                  <c:v>1997.8141283480099</c:v>
                </c:pt>
                <c:pt idx="3511">
                  <c:v>1993.2978723875799</c:v>
                </c:pt>
                <c:pt idx="3512">
                  <c:v>1988.8259009547601</c:v>
                </c:pt>
                <c:pt idx="3513">
                  <c:v>1984.3975182404399</c:v>
                </c:pt>
                <c:pt idx="3514">
                  <c:v>1980.0120423409701</c:v>
                </c:pt>
                <c:pt idx="3515">
                  <c:v>1975.66880495803</c:v>
                </c:pt>
                <c:pt idx="3516">
                  <c:v>1971.36715110352</c:v>
                </c:pt>
                <c:pt idx="3517">
                  <c:v>1967.1064388095199</c:v>
                </c:pt>
                <c:pt idx="3518">
                  <c:v>1962.88603884344</c:v>
                </c:pt>
                <c:pt idx="3519">
                  <c:v>1958.7053344284</c:v>
                </c:pt>
                <c:pt idx="3520">
                  <c:v>1954.5637209689601</c:v>
                </c:pt>
                <c:pt idx="3521">
                  <c:v>1950.46060578213</c:v>
                </c:pt>
                <c:pt idx="3522">
                  <c:v>1946.3954078336501</c:v>
                </c:pt>
                <c:pt idx="3523">
                  <c:v>1942.3675574797501</c:v>
                </c:pt>
                <c:pt idx="3524">
                  <c:v>1938.3764962140301</c:v>
                </c:pt>
                <c:pt idx="3525">
                  <c:v>1934.42167641982</c:v>
                </c:pt>
                <c:pt idx="3526">
                  <c:v>1930.5025611276401</c:v>
                </c:pt>
                <c:pt idx="3527">
                  <c:v>1926.61862377798</c:v>
                </c:pt>
                <c:pt idx="3528">
                  <c:v>1922.76934798915</c:v>
                </c:pt>
                <c:pt idx="3529">
                  <c:v>1918.95422733031</c:v>
                </c:pt>
                <c:pt idx="3530">
                  <c:v>1915.1727650994901</c:v>
                </c:pt>
                <c:pt idx="3531">
                  <c:v>1911.42447410662</c:v>
                </c:pt>
                <c:pt idx="3532">
                  <c:v>1907.7088764614</c:v>
                </c:pt>
                <c:pt idx="3533">
                  <c:v>1904.0255033661001</c:v>
                </c:pt>
                <c:pt idx="3534">
                  <c:v>1900.37389491301</c:v>
                </c:pt>
                <c:pt idx="3535">
                  <c:v>1896.7535998866001</c:v>
                </c:pt>
                <c:pt idx="3536">
                  <c:v>1893.1641755702799</c:v>
                </c:pt>
                <c:pt idx="3537">
                  <c:v>1889.60518755764</c:v>
                </c:pt>
                <c:pt idx="3538">
                  <c:v>1886.07620956812</c:v>
                </c:pt>
                <c:pt idx="3539">
                  <c:v>1882.57682326698</c:v>
                </c:pt>
                <c:pt idx="3540">
                  <c:v>1879.10661808959</c:v>
                </c:pt>
                <c:pt idx="3541">
                  <c:v>1875.6651910697899</c:v>
                </c:pt>
                <c:pt idx="3542">
                  <c:v>1872.2521466723999</c:v>
                </c:pt>
                <c:pt idx="3543">
                  <c:v>1868.8670966296399</c:v>
                </c:pt>
                <c:pt idx="3544">
                  <c:v>1865.50965978151</c:v>
                </c:pt>
                <c:pt idx="3545">
                  <c:v>1862.17946191998</c:v>
                </c:pt>
                <c:pt idx="3546">
                  <c:v>1858.87613563685</c:v>
                </c:pt>
                <c:pt idx="3547">
                  <c:v>1855.5993201753299</c:v>
                </c:pt>
                <c:pt idx="3548">
                  <c:v>1852.34866128512</c:v>
                </c:pt>
                <c:pt idx="3549">
                  <c:v>1849.1238605098199</c:v>
                </c:pt>
                <c:pt idx="3550">
                  <c:v>1845.9244809439899</c:v>
                </c:pt>
                <c:pt idx="3551">
                  <c:v>1842.75023273997</c:v>
                </c:pt>
                <c:pt idx="3552">
                  <c:v>1839.6007862956501</c:v>
                </c:pt>
                <c:pt idx="3553">
                  <c:v>1836.4758178414199</c:v>
                </c:pt>
                <c:pt idx="3554">
                  <c:v>1833.37500931503</c:v>
                </c:pt>
                <c:pt idx="3555">
                  <c:v>1830.29804823933</c:v>
                </c:pt>
                <c:pt idx="3556">
                  <c:v>1827.24462760303</c:v>
                </c:pt>
                <c:pt idx="3557">
                  <c:v>1824.2144457443001</c:v>
                </c:pt>
                <c:pt idx="3558">
                  <c:v>1821.2072062371401</c:v>
                </c:pt>
                <c:pt idx="3559">
                  <c:v>1818.2226177805201</c:v>
                </c:pt>
                <c:pt idx="3560">
                  <c:v>1815.2603940901699</c:v>
                </c:pt>
                <c:pt idx="3561">
                  <c:v>1812.3202537929101</c:v>
                </c:pt>
                <c:pt idx="3562">
                  <c:v>1809.40192032358</c:v>
                </c:pt>
                <c:pt idx="3563">
                  <c:v>1806.50512182437</c:v>
                </c:pt>
                <c:pt idx="3564">
                  <c:v>1803.6295910465799</c:v>
                </c:pt>
                <c:pt idx="3565">
                  <c:v>1800.77506525473</c:v>
                </c:pt>
                <c:pt idx="3566">
                  <c:v>1797.9412861329199</c:v>
                </c:pt>
                <c:pt idx="3567">
                  <c:v>1795.12799969347</c:v>
                </c:pt>
                <c:pt idx="3568">
                  <c:v>1792.33495618761</c:v>
                </c:pt>
                <c:pt idx="3569">
                  <c:v>1789.5619100184699</c:v>
                </c:pt>
                <c:pt idx="3570">
                  <c:v>1786.8086196559</c:v>
                </c:pt>
                <c:pt idx="3571">
                  <c:v>1784.0748475535199</c:v>
                </c:pt>
                <c:pt idx="3572">
                  <c:v>1781.3603600675499</c:v>
                </c:pt>
                <c:pt idx="3573">
                  <c:v>1778.66492737764</c:v>
                </c:pt>
                <c:pt idx="3574">
                  <c:v>1775.98832340954</c:v>
                </c:pt>
                <c:pt idx="3575">
                  <c:v>1773.3303257595401</c:v>
                </c:pt>
                <c:pt idx="3576">
                  <c:v>1770.6907156207401</c:v>
                </c:pt>
                <c:pt idx="3577">
                  <c:v>1768.06927771098</c:v>
                </c:pt>
                <c:pt idx="3578">
                  <c:v>1765.4658002024801</c:v>
                </c:pt>
                <c:pt idx="3579">
                  <c:v>1762.8800746530601</c:v>
                </c:pt>
                <c:pt idx="3580">
                  <c:v>1760.3118959390499</c:v>
                </c:pt>
                <c:pt idx="3581">
                  <c:v>1757.7610621896499</c:v>
                </c:pt>
                <c:pt idx="3582">
                  <c:v>1755.2273747228401</c:v>
                </c:pt>
                <c:pt idx="3583">
                  <c:v>1752.7106379827701</c:v>
                </c:pt>
                <c:pt idx="3584">
                  <c:v>1750.21065947855</c:v>
                </c:pt>
                <c:pt idx="3585">
                  <c:v>1747.7272497245301</c:v>
                </c:pt>
                <c:pt idx="3586">
                  <c:v>1745.2602221817999</c:v>
                </c:pt>
                <c:pt idx="3587">
                  <c:v>1742.80939320113</c:v>
                </c:pt>
                <c:pt idx="3588">
                  <c:v>1740.3745819671799</c:v>
                </c:pt>
                <c:pt idx="3589">
                  <c:v>1737.95561044394</c:v>
                </c:pt>
                <c:pt idx="3590">
                  <c:v>1735.5523033214299</c:v>
                </c:pt>
                <c:pt idx="3591">
                  <c:v>1733.10478618147</c:v>
                </c:pt>
                <c:pt idx="3592">
                  <c:v>1727.85932825072</c:v>
                </c:pt>
                <c:pt idx="3593">
                  <c:v>1723.1149015476001</c:v>
                </c:pt>
                <c:pt idx="3594">
                  <c:v>1718.3835022850701</c:v>
                </c:pt>
                <c:pt idx="3595">
                  <c:v>1713.6650946918401</c:v>
                </c:pt>
                <c:pt idx="3596">
                  <c:v>1708.95964309487</c:v>
                </c:pt>
                <c:pt idx="3597">
                  <c:v>1704.26711191905</c:v>
                </c:pt>
                <c:pt idx="3598">
                  <c:v>1699.5874656869601</c:v>
                </c:pt>
                <c:pt idx="3599">
                  <c:v>1694.9206690185899</c:v>
                </c:pt>
                <c:pt idx="3600">
                  <c:v>1690.2666866310799</c:v>
                </c:pt>
                <c:pt idx="3601">
                  <c:v>1685.6254833384701</c:v>
                </c:pt>
                <c:pt idx="3602">
                  <c:v>1680.9970240513901</c:v>
                </c:pt>
                <c:pt idx="3603">
                  <c:v>1676.3812737768301</c:v>
                </c:pt>
                <c:pt idx="3604">
                  <c:v>1671.7781976178701</c:v>
                </c:pt>
                <c:pt idx="3605">
                  <c:v>1667.18776077339</c:v>
                </c:pt>
                <c:pt idx="3606">
                  <c:v>1662.60992853786</c:v>
                </c:pt>
                <c:pt idx="3607">
                  <c:v>1658.04466630103</c:v>
                </c:pt>
                <c:pt idx="3608">
                  <c:v>1653.49193954767</c:v>
                </c:pt>
                <c:pt idx="3609">
                  <c:v>1648.9517138573499</c:v>
                </c:pt>
                <c:pt idx="3610">
                  <c:v>1644.4239549041399</c:v>
                </c:pt>
                <c:pt idx="3611">
                  <c:v>1639.90862845635</c:v>
                </c:pt>
                <c:pt idx="3612">
                  <c:v>1635.4057003763201</c:v>
                </c:pt>
                <c:pt idx="3613">
                  <c:v>1630.9151366200999</c:v>
                </c:pt>
                <c:pt idx="3614">
                  <c:v>1626.4369032372099</c:v>
                </c:pt>
                <c:pt idx="3615">
                  <c:v>1621.97096637042</c:v>
                </c:pt>
                <c:pt idx="3616">
                  <c:v>1617.51729225546</c:v>
                </c:pt>
                <c:pt idx="3617">
                  <c:v>1613.0758472207499</c:v>
                </c:pt>
                <c:pt idx="3618">
                  <c:v>1608.64659768719</c:v>
                </c:pt>
                <c:pt idx="3619">
                  <c:v>1604.2295101678701</c:v>
                </c:pt>
                <c:pt idx="3620">
                  <c:v>1599.82455126785</c:v>
                </c:pt>
                <c:pt idx="3621">
                  <c:v>1595.43168768385</c:v>
                </c:pt>
                <c:pt idx="3622">
                  <c:v>1591.0508862040699</c:v>
                </c:pt>
                <c:pt idx="3623">
                  <c:v>1586.68211370789</c:v>
                </c:pt>
                <c:pt idx="3624">
                  <c:v>1582.3253371656399</c:v>
                </c:pt>
                <c:pt idx="3625">
                  <c:v>1577.9805236383299</c:v>
                </c:pt>
                <c:pt idx="3626">
                  <c:v>1573.6476402774299</c:v>
                </c:pt>
                <c:pt idx="3627">
                  <c:v>1569.3266543246</c:v>
                </c:pt>
                <c:pt idx="3628">
                  <c:v>1565.0175331114599</c:v>
                </c:pt>
                <c:pt idx="3629">
                  <c:v>1560.7202440593101</c:v>
                </c:pt>
                <c:pt idx="3630">
                  <c:v>1556.4347546789199</c:v>
                </c:pt>
                <c:pt idx="3631">
                  <c:v>1552.16103257029</c:v>
                </c:pt>
                <c:pt idx="3632">
                  <c:v>1547.8990454223399</c:v>
                </c:pt>
                <c:pt idx="3633">
                  <c:v>1543.6487610127399</c:v>
                </c:pt>
                <c:pt idx="3634">
                  <c:v>1539.41014720765</c:v>
                </c:pt>
                <c:pt idx="3635">
                  <c:v>1535.1831719614299</c:v>
                </c:pt>
                <c:pt idx="3636">
                  <c:v>1530.96780331645</c:v>
                </c:pt>
                <c:pt idx="3637">
                  <c:v>1526.76400940285</c:v>
                </c:pt>
                <c:pt idx="3638">
                  <c:v>1522.5717584382301</c:v>
                </c:pt>
                <c:pt idx="3639">
                  <c:v>1518.3910187275201</c:v>
                </c:pt>
                <c:pt idx="3640">
                  <c:v>1514.22175866262</c:v>
                </c:pt>
                <c:pt idx="3641">
                  <c:v>1510.06394672228</c:v>
                </c:pt>
                <c:pt idx="3642">
                  <c:v>1505.9175514717399</c:v>
                </c:pt>
                <c:pt idx="3643">
                  <c:v>1501.78254156261</c:v>
                </c:pt>
                <c:pt idx="3644">
                  <c:v>1497.6588857325501</c:v>
                </c:pt>
                <c:pt idx="3645">
                  <c:v>1493.5465528050599</c:v>
                </c:pt>
                <c:pt idx="3646">
                  <c:v>1489.44551168926</c:v>
                </c:pt>
                <c:pt idx="3647">
                  <c:v>1485.35573137962</c:v>
                </c:pt>
                <c:pt idx="3648">
                  <c:v>1481.2771809557701</c:v>
                </c:pt>
                <c:pt idx="3649">
                  <c:v>1477.20982958223</c:v>
                </c:pt>
                <c:pt idx="3650">
                  <c:v>1473.1536465081899</c:v>
                </c:pt>
                <c:pt idx="3651">
                  <c:v>1469.10860106727</c:v>
                </c:pt>
                <c:pt idx="3652">
                  <c:v>1465.0746626773</c:v>
                </c:pt>
                <c:pt idx="3653">
                  <c:v>1461.0518008401</c:v>
                </c:pt>
                <c:pt idx="3654">
                  <c:v>1457.0399851412201</c:v>
                </c:pt>
                <c:pt idx="3655">
                  <c:v>1453.0391852497</c:v>
                </c:pt>
                <c:pt idx="3656">
                  <c:v>1449.04937091791</c:v>
                </c:pt>
                <c:pt idx="3657">
                  <c:v>1445.0705119812401</c:v>
                </c:pt>
                <c:pt idx="3658">
                  <c:v>1441.10257835792</c:v>
                </c:pt>
                <c:pt idx="3659">
                  <c:v>1437.14554004877</c:v>
                </c:pt>
                <c:pt idx="3660">
                  <c:v>1433.1993671370101</c:v>
                </c:pt>
                <c:pt idx="3661">
                  <c:v>1429.26402978798</c:v>
                </c:pt>
                <c:pt idx="3662">
                  <c:v>1425.3394982489499</c:v>
                </c:pt>
                <c:pt idx="3663">
                  <c:v>1421.42574284888</c:v>
                </c:pt>
                <c:pt idx="3664">
                  <c:v>1417.52273399821</c:v>
                </c:pt>
                <c:pt idx="3665">
                  <c:v>1413.63044218862</c:v>
                </c:pt>
                <c:pt idx="3666">
                  <c:v>1409.74883799284</c:v>
                </c:pt>
                <c:pt idx="3667">
                  <c:v>1405.8778920643699</c:v>
                </c:pt>
                <c:pt idx="3668">
                  <c:v>1402.0175751372999</c:v>
                </c:pt>
                <c:pt idx="3669">
                  <c:v>1398.1678580261</c:v>
                </c:pt>
                <c:pt idx="3670">
                  <c:v>1394.32871162534</c:v>
                </c:pt>
                <c:pt idx="3671">
                  <c:v>1390.5001069095499</c:v>
                </c:pt>
                <c:pt idx="3672">
                  <c:v>1386.6820149329401</c:v>
                </c:pt>
                <c:pt idx="3673">
                  <c:v>1382.8744068291901</c:v>
                </c:pt>
                <c:pt idx="3674">
                  <c:v>1379.0772538112601</c:v>
                </c:pt>
                <c:pt idx="3675">
                  <c:v>1375.29052717115</c:v>
                </c:pt>
                <c:pt idx="3676">
                  <c:v>1371.5141982796899</c:v>
                </c:pt>
                <c:pt idx="3677">
                  <c:v>1367.74823858631</c:v>
                </c:pt>
                <c:pt idx="3678">
                  <c:v>1363.9926196188401</c:v>
                </c:pt>
                <c:pt idx="3679">
                  <c:v>1360.2473129832999</c:v>
                </c:pt>
                <c:pt idx="3680">
                  <c:v>1356.51229036366</c:v>
                </c:pt>
                <c:pt idx="3681">
                  <c:v>1352.78752352166</c:v>
                </c:pt>
                <c:pt idx="3682">
                  <c:v>1349.07298429656</c:v>
                </c:pt>
                <c:pt idx="3683">
                  <c:v>1345.3686446049501</c:v>
                </c:pt>
                <c:pt idx="3684">
                  <c:v>1341.67447644054</c:v>
                </c:pt>
                <c:pt idx="3685">
                  <c:v>1337.9904518739399</c:v>
                </c:pt>
                <c:pt idx="3686">
                  <c:v>1334.31654305243</c:v>
                </c:pt>
                <c:pt idx="3687">
                  <c:v>1330.6527221997901</c:v>
                </c:pt>
                <c:pt idx="3688">
                  <c:v>1326.9989616160599</c:v>
                </c:pt>
                <c:pt idx="3689">
                  <c:v>1323.35523367735</c:v>
                </c:pt>
                <c:pt idx="3690">
                  <c:v>1319.7215108356199</c:v>
                </c:pt>
                <c:pt idx="3691">
                  <c:v>1316.09776561845</c:v>
                </c:pt>
                <c:pt idx="3692">
                  <c:v>1312.4839706288799</c:v>
                </c:pt>
                <c:pt idx="3693">
                  <c:v>1308.8800985451601</c:v>
                </c:pt>
                <c:pt idx="3694">
                  <c:v>1305.2861221205901</c:v>
                </c:pt>
                <c:pt idx="3695">
                  <c:v>1301.70201418324</c:v>
                </c:pt>
                <c:pt idx="3696">
                  <c:v>1298.12774763583</c:v>
                </c:pt>
                <c:pt idx="3697">
                  <c:v>1294.5632954554701</c:v>
                </c:pt>
                <c:pt idx="3698">
                  <c:v>1291.00863069346</c:v>
                </c:pt>
                <c:pt idx="3699">
                  <c:v>1287.46372647512</c:v>
                </c:pt>
                <c:pt idx="3700">
                  <c:v>1283.9285559995401</c:v>
                </c:pt>
                <c:pt idx="3701">
                  <c:v>1280.40309253941</c:v>
                </c:pt>
                <c:pt idx="3702">
                  <c:v>1276.88730944083</c:v>
                </c:pt>
                <c:pt idx="3703">
                  <c:v>1273.3811801230399</c:v>
                </c:pt>
                <c:pt idx="3704">
                  <c:v>1269.8846780783199</c:v>
                </c:pt>
                <c:pt idx="3705">
                  <c:v>1266.39777687169</c:v>
                </c:pt>
                <c:pt idx="3706">
                  <c:v>1262.9204501407901</c:v>
                </c:pt>
                <c:pt idx="3707">
                  <c:v>1259.4526715956299</c:v>
                </c:pt>
                <c:pt idx="3708">
                  <c:v>1255.9944150184101</c:v>
                </c:pt>
                <c:pt idx="3709">
                  <c:v>1252.5456542633201</c:v>
                </c:pt>
                <c:pt idx="3710">
                  <c:v>1249.1063632563501</c:v>
                </c:pt>
                <c:pt idx="3711">
                  <c:v>1245.6765159950801</c:v>
                </c:pt>
                <c:pt idx="3712">
                  <c:v>1242.25608654847</c:v>
                </c:pt>
                <c:pt idx="3713">
                  <c:v>1238.84504905672</c:v>
                </c:pt>
                <c:pt idx="3714">
                  <c:v>1235.4433777310101</c:v>
                </c:pt>
                <c:pt idx="3715">
                  <c:v>1232.05104685334</c:v>
                </c:pt>
                <c:pt idx="3716">
                  <c:v>1228.6680307763199</c:v>
                </c:pt>
                <c:pt idx="3717">
                  <c:v>1225.2943039229999</c:v>
                </c:pt>
                <c:pt idx="3718">
                  <c:v>1221.9298407866399</c:v>
                </c:pt>
                <c:pt idx="3719">
                  <c:v>1218.57461593055</c:v>
                </c:pt>
                <c:pt idx="3720">
                  <c:v>1215.22860398789</c:v>
                </c:pt>
                <c:pt idx="3721">
                  <c:v>1211.8917796614601</c:v>
                </c:pt>
                <c:pt idx="3722">
                  <c:v>1208.56411772353</c:v>
                </c:pt>
                <c:pt idx="3723">
                  <c:v>1205.24559301564</c:v>
                </c:pt>
                <c:pt idx="3724">
                  <c:v>1201.9361804484099</c:v>
                </c:pt>
                <c:pt idx="3725">
                  <c:v>1198.6358550013499</c:v>
                </c:pt>
                <c:pt idx="3726">
                  <c:v>1195.34459172268</c:v>
                </c:pt>
                <c:pt idx="3727">
                  <c:v>1192.0623657291201</c:v>
                </c:pt>
                <c:pt idx="3728">
                  <c:v>1188.78915220573</c:v>
                </c:pt>
                <c:pt idx="3729">
                  <c:v>1185.5249264056999</c:v>
                </c:pt>
                <c:pt idx="3730">
                  <c:v>1182.2696636501601</c:v>
                </c:pt>
                <c:pt idx="3731">
                  <c:v>1179.02333932804</c:v>
                </c:pt>
                <c:pt idx="3732">
                  <c:v>1175.78592889581</c:v>
                </c:pt>
                <c:pt idx="3733">
                  <c:v>1172.55740787734</c:v>
                </c:pt>
                <c:pt idx="3734">
                  <c:v>1169.3377518637301</c:v>
                </c:pt>
                <c:pt idx="3735">
                  <c:v>1166.12693651308</c:v>
                </c:pt>
                <c:pt idx="3736">
                  <c:v>1162.92493755034</c:v>
                </c:pt>
                <c:pt idx="3737">
                  <c:v>1159.7317307671101</c:v>
                </c:pt>
                <c:pt idx="3738">
                  <c:v>1156.54729202147</c:v>
                </c:pt>
                <c:pt idx="3739">
                  <c:v>1153.3715972377699</c:v>
                </c:pt>
                <c:pt idx="3740">
                  <c:v>1150.2046224065</c:v>
                </c:pt>
                <c:pt idx="3741">
                  <c:v>1147.04634358404</c:v>
                </c:pt>
                <c:pt idx="3742">
                  <c:v>1143.8967368925501</c:v>
                </c:pt>
                <c:pt idx="3743">
                  <c:v>1140.75577851973</c:v>
                </c:pt>
                <c:pt idx="3744">
                  <c:v>1137.62344471867</c:v>
                </c:pt>
                <c:pt idx="3745">
                  <c:v>1134.4997118076799</c:v>
                </c:pt>
                <c:pt idx="3746">
                  <c:v>1131.38455617008</c:v>
                </c:pt>
                <c:pt idx="3747">
                  <c:v>1128.27795425404</c:v>
                </c:pt>
                <c:pt idx="3748">
                  <c:v>1125.17988257241</c:v>
                </c:pt>
                <c:pt idx="3749">
                  <c:v>1122.09031770251</c:v>
                </c:pt>
                <c:pt idx="3750">
                  <c:v>1119.009236286</c:v>
                </c:pt>
                <c:pt idx="3751">
                  <c:v>1115.9366150286601</c:v>
                </c:pt>
                <c:pt idx="3752">
                  <c:v>1112.8724307002401</c:v>
                </c:pt>
                <c:pt idx="3753">
                  <c:v>1109.81666013429</c:v>
                </c:pt>
                <c:pt idx="3754">
                  <c:v>1106.76928022794</c:v>
                </c:pt>
                <c:pt idx="3755">
                  <c:v>1103.7302679417801</c:v>
                </c:pt>
                <c:pt idx="3756">
                  <c:v>1100.69960029966</c:v>
                </c:pt>
                <c:pt idx="3757">
                  <c:v>1097.6772543885199</c:v>
                </c:pt>
                <c:pt idx="3758">
                  <c:v>1094.66320735819</c:v>
                </c:pt>
                <c:pt idx="3759">
                  <c:v>1091.65743642129</c:v>
                </c:pt>
                <c:pt idx="3760">
                  <c:v>1088.6599188529699</c:v>
                </c:pt>
                <c:pt idx="3761">
                  <c:v>1085.6706319908001</c:v>
                </c:pt>
                <c:pt idx="3762">
                  <c:v>1082.68955323456</c:v>
                </c:pt>
                <c:pt idx="3763">
                  <c:v>1079.7166600461201</c:v>
                </c:pt>
                <c:pt idx="3764">
                  <c:v>1076.7519299491901</c:v>
                </c:pt>
                <c:pt idx="3765">
                  <c:v>1073.7953405292201</c:v>
                </c:pt>
                <c:pt idx="3766">
                  <c:v>1070.84686943323</c:v>
                </c:pt>
                <c:pt idx="3767">
                  <c:v>1067.9064943695801</c:v>
                </c:pt>
                <c:pt idx="3768">
                  <c:v>1064.9741931078499</c:v>
                </c:pt>
                <c:pt idx="3769">
                  <c:v>1062.04994347866</c:v>
                </c:pt>
                <c:pt idx="3770">
                  <c:v>1059.1337233735301</c:v>
                </c:pt>
                <c:pt idx="3771">
                  <c:v>1056.2255107446499</c:v>
                </c:pt>
                <c:pt idx="3772">
                  <c:v>1053.32528360477</c:v>
                </c:pt>
                <c:pt idx="3773">
                  <c:v>1050.4330200270001</c:v>
                </c:pt>
                <c:pt idx="3774">
                  <c:v>1047.54869814467</c:v>
                </c:pt>
                <c:pt idx="3775">
                  <c:v>1044.67229615116</c:v>
                </c:pt>
                <c:pt idx="3776">
                  <c:v>1041.8037922997</c:v>
                </c:pt>
                <c:pt idx="3777">
                  <c:v>1038.9431649032499</c:v>
                </c:pt>
                <c:pt idx="3778">
                  <c:v>1036.0903923343301</c:v>
                </c:pt>
                <c:pt idx="3779">
                  <c:v>1033.2454530248201</c:v>
                </c:pt>
                <c:pt idx="3780">
                  <c:v>1030.4083254658501</c:v>
                </c:pt>
                <c:pt idx="3781">
                  <c:v>1027.5789882075901</c:v>
                </c:pt>
                <c:pt idx="3782">
                  <c:v>1024.7574198591101</c:v>
                </c:pt>
                <c:pt idx="3783">
                  <c:v>1021.94359908822</c:v>
                </c:pt>
                <c:pt idx="3784">
                  <c:v>1019.13750462132</c:v>
                </c:pt>
                <c:pt idx="3785">
                  <c:v>1016.33911524319</c:v>
                </c:pt>
                <c:pt idx="3786">
                  <c:v>1013.54840979689</c:v>
                </c:pt>
                <c:pt idx="3787">
                  <c:v>1010.76536718357</c:v>
                </c:pt>
                <c:pt idx="3788">
                  <c:v>1007.98996636231</c:v>
                </c:pt>
                <c:pt idx="3789">
                  <c:v>1005.22218634996</c:v>
                </c:pt>
                <c:pt idx="3790">
                  <c:v>1002.46200622099</c:v>
                </c:pt>
                <c:pt idx="3791">
                  <c:v>999.70940510733897</c:v>
                </c:pt>
                <c:pt idx="3792">
                  <c:v>996.96436219822999</c:v>
                </c:pt>
                <c:pt idx="3793">
                  <c:v>994.22685674003901</c:v>
                </c:pt>
                <c:pt idx="3794">
                  <c:v>991.49686803612599</c:v>
                </c:pt>
                <c:pt idx="3795">
                  <c:v>988.77437544667896</c:v>
                </c:pt>
                <c:pt idx="3796">
                  <c:v>986.05935838855999</c:v>
                </c:pt>
                <c:pt idx="3797">
                  <c:v>983.35179633515202</c:v>
                </c:pt>
                <c:pt idx="3798">
                  <c:v>980.651668816197</c:v>
                </c:pt>
                <c:pt idx="3799">
                  <c:v>977.95895541764605</c:v>
                </c:pt>
                <c:pt idx="3800">
                  <c:v>975.27363578150698</c:v>
                </c:pt>
                <c:pt idx="3801">
                  <c:v>972.59568960568299</c:v>
                </c:pt>
                <c:pt idx="3802">
                  <c:v>969.92509664382703</c:v>
                </c:pt>
                <c:pt idx="3803">
                  <c:v>967.26183670518299</c:v>
                </c:pt>
                <c:pt idx="3804">
                  <c:v>964.60588965443606</c:v>
                </c:pt>
                <c:pt idx="3805">
                  <c:v>961.95723541156099</c:v>
                </c:pt>
                <c:pt idx="3806">
                  <c:v>959.31585395166701</c:v>
                </c:pt>
                <c:pt idx="3807">
                  <c:v>956.68172530485003</c:v>
                </c:pt>
                <c:pt idx="3808">
                  <c:v>954.054829556041</c:v>
                </c:pt>
                <c:pt idx="3809">
                  <c:v>951.43514684485103</c:v>
                </c:pt>
                <c:pt idx="3810">
                  <c:v>948.822657365429</c:v>
                </c:pt>
                <c:pt idx="3811">
                  <c:v>946.217341366303</c:v>
                </c:pt>
                <c:pt idx="3812">
                  <c:v>943.61917915024003</c:v>
                </c:pt>
                <c:pt idx="3813">
                  <c:v>941.02815107409003</c:v>
                </c:pt>
                <c:pt idx="3814">
                  <c:v>938.44423754863897</c:v>
                </c:pt>
                <c:pt idx="3815">
                  <c:v>935.86741903846405</c:v>
                </c:pt>
                <c:pt idx="3816">
                  <c:v>933.29767606178302</c:v>
                </c:pt>
                <c:pt idx="3817">
                  <c:v>930.73498919030601</c:v>
                </c:pt>
                <c:pt idx="3818">
                  <c:v>928.17933904909103</c:v>
                </c:pt>
                <c:pt idx="3819">
                  <c:v>925.63070631639903</c:v>
                </c:pt>
                <c:pt idx="3820">
                  <c:v>923.08907172353997</c:v>
                </c:pt>
                <c:pt idx="3821">
                  <c:v>920.554416054738</c:v>
                </c:pt>
                <c:pt idx="3822">
                  <c:v>918.02672014697805</c:v>
                </c:pt>
                <c:pt idx="3823">
                  <c:v>915.50596488986298</c:v>
                </c:pt>
                <c:pt idx="3824">
                  <c:v>912.99213122547201</c:v>
                </c:pt>
                <c:pt idx="3825">
                  <c:v>910.48520014821304</c:v>
                </c:pt>
                <c:pt idx="3826">
                  <c:v>907.98515270467999</c:v>
                </c:pt>
                <c:pt idx="3827">
                  <c:v>905.49196999351</c:v>
                </c:pt>
                <c:pt idx="3828">
                  <c:v>903.00563316524097</c:v>
                </c:pt>
                <c:pt idx="3829">
                  <c:v>900.52612342216798</c:v>
                </c:pt>
                <c:pt idx="3830">
                  <c:v>898.05342201820201</c:v>
                </c:pt>
                <c:pt idx="3831">
                  <c:v>895.587510258728</c:v>
                </c:pt>
                <c:pt idx="3832">
                  <c:v>893.12836950046199</c:v>
                </c:pt>
                <c:pt idx="3833">
                  <c:v>890.67598115131204</c:v>
                </c:pt>
                <c:pt idx="3834">
                  <c:v>888.23032667023801</c:v>
                </c:pt>
                <c:pt idx="3835">
                  <c:v>885.79138756710995</c:v>
                </c:pt>
                <c:pt idx="3836">
                  <c:v>883.35914540256897</c:v>
                </c:pt>
                <c:pt idx="3837">
                  <c:v>880.93358178788799</c:v>
                </c:pt>
                <c:pt idx="3838">
                  <c:v>878.51467838483097</c:v>
                </c:pt>
                <c:pt idx="3839">
                  <c:v>876.10241690551698</c:v>
                </c:pt>
                <c:pt idx="3840">
                  <c:v>873.696779112282</c:v>
                </c:pt>
                <c:pt idx="3841">
                  <c:v>871.29774681753702</c:v>
                </c:pt>
                <c:pt idx="3842">
                  <c:v>868.90530188363505</c:v>
                </c:pt>
                <c:pt idx="3843">
                  <c:v>866.519426222731</c:v>
                </c:pt>
                <c:pt idx="3844">
                  <c:v>864.14010179664797</c:v>
                </c:pt>
                <c:pt idx="3845">
                  <c:v>861.76731061673604</c:v>
                </c:pt>
                <c:pt idx="3846">
                  <c:v>859.40103474374303</c:v>
                </c:pt>
                <c:pt idx="3847">
                  <c:v>857.04125628767304</c:v>
                </c:pt>
                <c:pt idx="3848">
                  <c:v>854.68795740765097</c:v>
                </c:pt>
                <c:pt idx="3849">
                  <c:v>852.34112031179495</c:v>
                </c:pt>
                <c:pt idx="3850">
                  <c:v>850.00072725707298</c:v>
                </c:pt>
                <c:pt idx="3851">
                  <c:v>847.66676054917502</c:v>
                </c:pt>
                <c:pt idx="3852">
                  <c:v>845.33920254237296</c:v>
                </c:pt>
                <c:pt idx="3853">
                  <c:v>843.01803563939598</c:v>
                </c:pt>
                <c:pt idx="3854">
                  <c:v>840.70324229128903</c:v>
                </c:pt>
                <c:pt idx="3855">
                  <c:v>838.39480499728597</c:v>
                </c:pt>
                <c:pt idx="3856">
                  <c:v>836.09270630467199</c:v>
                </c:pt>
                <c:pt idx="3857">
                  <c:v>833.79692880865798</c:v>
                </c:pt>
                <c:pt idx="3858">
                  <c:v>831.50745515224503</c:v>
                </c:pt>
                <c:pt idx="3859">
                  <c:v>829.22426802609095</c:v>
                </c:pt>
                <c:pt idx="3860">
                  <c:v>826.94735016838501</c:v>
                </c:pt>
                <c:pt idx="3861">
                  <c:v>824.67668436471399</c:v>
                </c:pt>
                <c:pt idx="3862">
                  <c:v>822.41225344793202</c:v>
                </c:pt>
                <c:pt idx="3863">
                  <c:v>820.15404029803301</c:v>
                </c:pt>
                <c:pt idx="3864">
                  <c:v>817.90202784201904</c:v>
                </c:pt>
                <c:pt idx="3865">
                  <c:v>815.65619905377002</c:v>
                </c:pt>
                <c:pt idx="3866">
                  <c:v>813.41653695391994</c:v>
                </c:pt>
                <c:pt idx="3867">
                  <c:v>811.18302460972302</c:v>
                </c:pt>
                <c:pt idx="3868">
                  <c:v>808.95564513493002</c:v>
                </c:pt>
                <c:pt idx="3869">
                  <c:v>806.73438168965697</c:v>
                </c:pt>
                <c:pt idx="3870">
                  <c:v>804.51921748025995</c:v>
                </c:pt>
                <c:pt idx="3871">
                  <c:v>802.31013575920895</c:v>
                </c:pt>
                <c:pt idx="3872">
                  <c:v>800.107119824959</c:v>
                </c:pt>
                <c:pt idx="3873">
                  <c:v>797.91015302182404</c:v>
                </c:pt>
                <c:pt idx="3874">
                  <c:v>795.71921873985298</c:v>
                </c:pt>
                <c:pt idx="3875">
                  <c:v>793.53430041470403</c:v>
                </c:pt>
                <c:pt idx="3876">
                  <c:v>791.35538152751599</c:v>
                </c:pt>
                <c:pt idx="3877">
                  <c:v>789.182445604789</c:v>
                </c:pt>
                <c:pt idx="3878">
                  <c:v>787.01547621825205</c:v>
                </c:pt>
                <c:pt idx="3879">
                  <c:v>784.85445698474905</c:v>
                </c:pt>
                <c:pt idx="3880">
                  <c:v>782.69937156610501</c:v>
                </c:pt>
                <c:pt idx="3881">
                  <c:v>780.55020366900897</c:v>
                </c:pt>
                <c:pt idx="3882">
                  <c:v>778.40693704489001</c:v>
                </c:pt>
                <c:pt idx="3883">
                  <c:v>776.26955548979095</c:v>
                </c:pt>
                <c:pt idx="3884">
                  <c:v>774.13804284424896</c:v>
                </c:pt>
                <c:pt idx="3885">
                  <c:v>772.01238299317197</c:v>
                </c:pt>
                <c:pt idx="3886">
                  <c:v>769.892559865718</c:v>
                </c:pt>
                <c:pt idx="3887">
                  <c:v>767.778557435175</c:v>
                </c:pt>
                <c:pt idx="3888">
                  <c:v>765.67035971883297</c:v>
                </c:pt>
                <c:pt idx="3889">
                  <c:v>763.56795077787206</c:v>
                </c:pt>
                <c:pt idx="3890">
                  <c:v>761.47131471723606</c:v>
                </c:pt>
                <c:pt idx="3891">
                  <c:v>759.38043568551404</c:v>
                </c:pt>
                <c:pt idx="3892">
                  <c:v>757.29529787482204</c:v>
                </c:pt>
                <c:pt idx="3893">
                  <c:v>755.21588552067897</c:v>
                </c:pt>
                <c:pt idx="3894">
                  <c:v>753.14218290189501</c:v>
                </c:pt>
                <c:pt idx="3895">
                  <c:v>751.07417434044396</c:v>
                </c:pt>
                <c:pt idx="3896">
                  <c:v>749.01184420135098</c:v>
                </c:pt>
                <c:pt idx="3897">
                  <c:v>746.95517689257201</c:v>
                </c:pt>
                <c:pt idx="3898">
                  <c:v>744.904156864877</c:v>
                </c:pt>
                <c:pt idx="3899">
                  <c:v>742.85876861173006</c:v>
                </c:pt>
                <c:pt idx="3900">
                  <c:v>740.81899666917502</c:v>
                </c:pt>
                <c:pt idx="3901">
                  <c:v>738.78482561571604</c:v>
                </c:pt>
                <c:pt idx="3902">
                  <c:v>736.75624007220495</c:v>
                </c:pt>
                <c:pt idx="3903">
                  <c:v>734.733224701719</c:v>
                </c:pt>
                <c:pt idx="3904">
                  <c:v>732.71576420944996</c:v>
                </c:pt>
                <c:pt idx="3905">
                  <c:v>730.70384334258699</c:v>
                </c:pt>
                <c:pt idx="3906">
                  <c:v>728.69744689019899</c:v>
                </c:pt>
                <c:pt idx="3907">
                  <c:v>726.69655968312497</c:v>
                </c:pt>
                <c:pt idx="3908">
                  <c:v>724.70116659385303</c:v>
                </c:pt>
                <c:pt idx="3909">
                  <c:v>722.71125253641003</c:v>
                </c:pt>
                <c:pt idx="3910">
                  <c:v>720.72680246624702</c:v>
                </c:pt>
                <c:pt idx="3911">
                  <c:v>718.747801380125</c:v>
                </c:pt>
                <c:pt idx="3912">
                  <c:v>716.77423431600005</c:v>
                </c:pt>
                <c:pt idx="3913">
                  <c:v>714.80608635291298</c:v>
                </c:pt>
                <c:pt idx="3914">
                  <c:v>712.84334261087599</c:v>
                </c:pt>
                <c:pt idx="3915">
                  <c:v>710.88598825075701</c:v>
                </c:pt>
                <c:pt idx="3916">
                  <c:v>708.93400847417104</c:v>
                </c:pt>
                <c:pt idx="3917">
                  <c:v>706.98738852336703</c:v>
                </c:pt>
                <c:pt idx="3918">
                  <c:v>705.04611368111796</c:v>
                </c:pt>
                <c:pt idx="3919">
                  <c:v>703.11016927060496</c:v>
                </c:pt>
                <c:pt idx="3920">
                  <c:v>701.17954065531205</c:v>
                </c:pt>
                <c:pt idx="3921">
                  <c:v>699.25421323890998</c:v>
                </c:pt>
                <c:pt idx="3922">
                  <c:v>697.33417246515205</c:v>
                </c:pt>
                <c:pt idx="3923">
                  <c:v>695.41940381775805</c:v>
                </c:pt>
                <c:pt idx="3924">
                  <c:v>693.50989282030901</c:v>
                </c:pt>
                <c:pt idx="3925">
                  <c:v>691.60562503613403</c:v>
                </c:pt>
                <c:pt idx="3926">
                  <c:v>689.70658606820405</c:v>
                </c:pt>
                <c:pt idx="3927">
                  <c:v>687.81276155902196</c:v>
                </c:pt>
                <c:pt idx="3928">
                  <c:v>685.92413719051501</c:v>
                </c:pt>
                <c:pt idx="3929">
                  <c:v>684.04069868392298</c:v>
                </c:pt>
                <c:pt idx="3930">
                  <c:v>682.16243179969604</c:v>
                </c:pt>
                <c:pt idx="3931">
                  <c:v>680.28932233738101</c:v>
                </c:pt>
                <c:pt idx="3932">
                  <c:v>678.42135613551898</c:v>
                </c:pt>
                <c:pt idx="3933">
                  <c:v>676.55851907153499</c:v>
                </c:pt>
                <c:pt idx="3934">
                  <c:v>674.70079706163199</c:v>
                </c:pt>
                <c:pt idx="3935">
                  <c:v>672.84817606068805</c:v>
                </c:pt>
                <c:pt idx="3936">
                  <c:v>671.00064206214199</c:v>
                </c:pt>
                <c:pt idx="3937">
                  <c:v>669.15818109789598</c:v>
                </c:pt>
                <c:pt idx="3938">
                  <c:v>667.32077923820498</c:v>
                </c:pt>
                <c:pt idx="3939">
                  <c:v>665.48842259157402</c:v>
                </c:pt>
                <c:pt idx="3940">
                  <c:v>663.66109730464996</c:v>
                </c:pt>
                <c:pt idx="3941">
                  <c:v>661.83878956212004</c:v>
                </c:pt>
                <c:pt idx="3942">
                  <c:v>660.02148558660599</c:v>
                </c:pt>
                <c:pt idx="3943">
                  <c:v>658.20917163855995</c:v>
                </c:pt>
                <c:pt idx="3944">
                  <c:v>656.40183401616105</c:v>
                </c:pt>
                <c:pt idx="3945">
                  <c:v>654.59945905521101</c:v>
                </c:pt>
                <c:pt idx="3946">
                  <c:v>652.802033129032</c:v>
                </c:pt>
                <c:pt idx="3947">
                  <c:v>651.00954264836002</c:v>
                </c:pt>
                <c:pt idx="3948">
                  <c:v>649.22197406124997</c:v>
                </c:pt>
                <c:pt idx="3949">
                  <c:v>647.43931385296401</c:v>
                </c:pt>
                <c:pt idx="3950">
                  <c:v>645.66154854587603</c:v>
                </c:pt>
                <c:pt idx="3951">
                  <c:v>643.88866469936499</c:v>
                </c:pt>
                <c:pt idx="3952">
                  <c:v>642.12064890971806</c:v>
                </c:pt>
                <c:pt idx="3953">
                  <c:v>640.35748781002599</c:v>
                </c:pt>
                <c:pt idx="3954">
                  <c:v>638.59916807008301</c:v>
                </c:pt>
                <c:pt idx="3955">
                  <c:v>636.84567639628494</c:v>
                </c:pt>
                <c:pt idx="3956">
                  <c:v>635.09699953153097</c:v>
                </c:pt>
                <c:pt idx="3957">
                  <c:v>633.353124255122</c:v>
                </c:pt>
                <c:pt idx="3958">
                  <c:v>631.61403738266097</c:v>
                </c:pt>
                <c:pt idx="3959">
                  <c:v>629.87972576595303</c:v>
                </c:pt>
                <c:pt idx="3960">
                  <c:v>628.15017629290401</c:v>
                </c:pt>
                <c:pt idx="3961">
                  <c:v>626.425375887428</c:v>
                </c:pt>
                <c:pt idx="3962">
                  <c:v>624.70531150933903</c:v>
                </c:pt>
                <c:pt idx="3963">
                  <c:v>622.98997015426096</c:v>
                </c:pt>
                <c:pt idx="3964">
                  <c:v>621.27933885352502</c:v>
                </c:pt>
                <c:pt idx="3965">
                  <c:v>619.57340467406902</c:v>
                </c:pt>
                <c:pt idx="3966">
                  <c:v>617.87215471834895</c:v>
                </c:pt>
                <c:pt idx="3967">
                  <c:v>616.175576124229</c:v>
                </c:pt>
                <c:pt idx="3968">
                  <c:v>614.48365606489597</c:v>
                </c:pt>
                <c:pt idx="3969">
                  <c:v>612.79638174875299</c:v>
                </c:pt>
                <c:pt idx="3970">
                  <c:v>611.11374041933004</c:v>
                </c:pt>
                <c:pt idx="3971">
                  <c:v>609.43571935518196</c:v>
                </c:pt>
                <c:pt idx="3972">
                  <c:v>607.76230586979705</c:v>
                </c:pt>
                <c:pt idx="3973">
                  <c:v>606.09348731149601</c:v>
                </c:pt>
                <c:pt idx="3974">
                  <c:v>604.42925106334098</c:v>
                </c:pt>
                <c:pt idx="3975">
                  <c:v>602.76958454303804</c:v>
                </c:pt>
                <c:pt idx="3976">
                  <c:v>601.11447520284003</c:v>
                </c:pt>
                <c:pt idx="3977">
                  <c:v>599.46391052945899</c:v>
                </c:pt>
                <c:pt idx="3978">
                  <c:v>597.81787804396004</c:v>
                </c:pt>
                <c:pt idx="3979">
                  <c:v>596.17636530167795</c:v>
                </c:pt>
                <c:pt idx="3980">
                  <c:v>594.53935989211698</c:v>
                </c:pt>
                <c:pt idx="3981">
                  <c:v>592.90684943886004</c:v>
                </c:pt>
                <c:pt idx="3982">
                  <c:v>591.27882159947103</c:v>
                </c:pt>
                <c:pt idx="3983">
                  <c:v>589.65526406540596</c:v>
                </c:pt>
                <c:pt idx="3984">
                  <c:v>588.03616456191901</c:v>
                </c:pt>
                <c:pt idx="3985">
                  <c:v>586.42151084796603</c:v>
                </c:pt>
                <c:pt idx="3986">
                  <c:v>584.81129071611804</c:v>
                </c:pt>
                <c:pt idx="3987">
                  <c:v>583.20549199246398</c:v>
                </c:pt>
                <c:pt idx="3988">
                  <c:v>581.60410253651901</c:v>
                </c:pt>
                <c:pt idx="3989">
                  <c:v>580.007110241139</c:v>
                </c:pt>
                <c:pt idx="3990">
                  <c:v>578.414503032418</c:v>
                </c:pt>
                <c:pt idx="3991">
                  <c:v>576.82626886960702</c:v>
                </c:pt>
                <c:pt idx="3992">
                  <c:v>575.24239574501905</c:v>
                </c:pt>
                <c:pt idx="3993">
                  <c:v>573.66287168393603</c:v>
                </c:pt>
                <c:pt idx="3994">
                  <c:v>572.08768474452199</c:v>
                </c:pt>
                <c:pt idx="3995">
                  <c:v>570.51682301772996</c:v>
                </c:pt>
                <c:pt idx="3996">
                  <c:v>568.95027462721703</c:v>
                </c:pt>
                <c:pt idx="3997">
                  <c:v>567.38802772924703</c:v>
                </c:pt>
                <c:pt idx="3998">
                  <c:v>565.83007051260597</c:v>
                </c:pt>
                <c:pt idx="3999">
                  <c:v>564.27639119851199</c:v>
                </c:pt>
                <c:pt idx="4000">
                  <c:v>562.72697804052495</c:v>
                </c:pt>
                <c:pt idx="4001">
                  <c:v>561.18181932445896</c:v>
                </c:pt>
                <c:pt idx="4002">
                  <c:v>559.64090336829497</c:v>
                </c:pt>
                <c:pt idx="4003">
                  <c:v>558.10421852208901</c:v>
                </c:pt>
                <c:pt idx="4004">
                  <c:v>556.57175316788698</c:v>
                </c:pt>
                <c:pt idx="4005">
                  <c:v>555.04349571963405</c:v>
                </c:pt>
                <c:pt idx="4006">
                  <c:v>553.51943462309202</c:v>
                </c:pt>
                <c:pt idx="4007">
                  <c:v>551.99955835574497</c:v>
                </c:pt>
                <c:pt idx="4008">
                  <c:v>550.48385542671997</c:v>
                </c:pt>
                <c:pt idx="4009">
                  <c:v>548.97231437669302</c:v>
                </c:pt>
                <c:pt idx="4010">
                  <c:v>547.46492377780703</c:v>
                </c:pt>
                <c:pt idx="4011">
                  <c:v>545.96167223358395</c:v>
                </c:pt>
                <c:pt idx="4012">
                  <c:v>544.46254837883896</c:v>
                </c:pt>
                <c:pt idx="4013">
                  <c:v>542.967540879593</c:v>
                </c:pt>
                <c:pt idx="4014">
                  <c:v>541.47663843298903</c:v>
                </c:pt>
                <c:pt idx="4015">
                  <c:v>539.98982976720595</c:v>
                </c:pt>
                <c:pt idx="4016">
                  <c:v>538.50710364137399</c:v>
                </c:pt>
                <c:pt idx="4017">
                  <c:v>537.02844884548699</c:v>
                </c:pt>
                <c:pt idx="4018">
                  <c:v>535.55385420032201</c:v>
                </c:pt>
                <c:pt idx="4019">
                  <c:v>534.08330855735005</c:v>
                </c:pt>
                <c:pt idx="4020">
                  <c:v>532.61680079865698</c:v>
                </c:pt>
                <c:pt idx="4021">
                  <c:v>531.15431983685505</c:v>
                </c:pt>
                <c:pt idx="4022">
                  <c:v>529.69585461500003</c:v>
                </c:pt>
                <c:pt idx="4023">
                  <c:v>528.24139410650901</c:v>
                </c:pt>
                <c:pt idx="4024">
                  <c:v>526.79092731507797</c:v>
                </c:pt>
                <c:pt idx="4025">
                  <c:v>525.34444327459505</c:v>
                </c:pt>
                <c:pt idx="4026">
                  <c:v>523.90193104905995</c:v>
                </c:pt>
                <c:pt idx="4027">
                  <c:v>522.46337973250002</c:v>
                </c:pt>
                <c:pt idx="4028">
                  <c:v>521.02877844888997</c:v>
                </c:pt>
                <c:pt idx="4029">
                  <c:v>519.59811635206904</c:v>
                </c:pt>
                <c:pt idx="4030">
                  <c:v>518.17138262565697</c:v>
                </c:pt>
                <c:pt idx="4031">
                  <c:v>516.74856648297305</c:v>
                </c:pt>
                <c:pt idx="4032">
                  <c:v>515.32965716695696</c:v>
                </c:pt>
                <c:pt idx="4033">
                  <c:v>513.91464395008404</c:v>
                </c:pt>
                <c:pt idx="4034">
                  <c:v>512.50351613428597</c:v>
                </c:pt>
                <c:pt idx="4035">
                  <c:v>511.09626305086903</c:v>
                </c:pt>
                <c:pt idx="4036">
                  <c:v>509.69287406043702</c:v>
                </c:pt>
                <c:pt idx="4037">
                  <c:v>508.29333855280402</c:v>
                </c:pt>
                <c:pt idx="4038">
                  <c:v>506.897645946919</c:v>
                </c:pt>
                <c:pt idx="4039">
                  <c:v>505.505785690788</c:v>
                </c:pt>
                <c:pt idx="4040">
                  <c:v>504.11774726138498</c:v>
                </c:pt>
                <c:pt idx="4041">
                  <c:v>502.733520164585</c:v>
                </c:pt>
                <c:pt idx="4042">
                  <c:v>501.35309393507401</c:v>
                </c:pt>
                <c:pt idx="4043">
                  <c:v>499.97645813627599</c:v>
                </c:pt>
                <c:pt idx="4044">
                  <c:v>498.603602360271</c:v>
                </c:pt>
                <c:pt idx="4045">
                  <c:v>497.23451622771898</c:v>
                </c:pt>
                <c:pt idx="4046">
                  <c:v>495.86918938777802</c:v>
                </c:pt>
                <c:pt idx="4047">
                  <c:v>494.50761151802902</c:v>
                </c:pt>
                <c:pt idx="4048">
                  <c:v>493.149772324396</c:v>
                </c:pt>
                <c:pt idx="4049">
                  <c:v>491.79566154107101</c:v>
                </c:pt>
                <c:pt idx="4050">
                  <c:v>490.44526893043201</c:v>
                </c:pt>
                <c:pt idx="4051">
                  <c:v>489.09858428296798</c:v>
                </c:pt>
                <c:pt idx="4052">
                  <c:v>487.75559741720298</c:v>
                </c:pt>
                <c:pt idx="4053">
                  <c:v>486.416298179617</c:v>
                </c:pt>
                <c:pt idx="4054">
                  <c:v>485.08067644456997</c:v>
                </c:pt>
                <c:pt idx="4055">
                  <c:v>483.74872211422399</c:v>
                </c:pt>
                <c:pt idx="4056">
                  <c:v>482.420425118472</c:v>
                </c:pt>
                <c:pt idx="4057">
                  <c:v>481.09577541485299</c:v>
                </c:pt>
                <c:pt idx="4058">
                  <c:v>479.77476298848399</c:v>
                </c:pt>
                <c:pt idx="4059">
                  <c:v>478.45737785198099</c:v>
                </c:pt>
                <c:pt idx="4060">
                  <c:v>477.14361004538301</c:v>
                </c:pt>
                <c:pt idx="4061">
                  <c:v>475.833449636078</c:v>
                </c:pt>
                <c:pt idx="4062">
                  <c:v>474.52688671872801</c:v>
                </c:pt>
                <c:pt idx="4063">
                  <c:v>473.22391141519103</c:v>
                </c:pt>
                <c:pt idx="4064">
                  <c:v>471.92451387445101</c:v>
                </c:pt>
                <c:pt idx="4065">
                  <c:v>470.62868427254199</c:v>
                </c:pt>
                <c:pt idx="4066">
                  <c:v>469.33641281246997</c:v>
                </c:pt>
                <c:pt idx="4067">
                  <c:v>468.04768972414502</c:v>
                </c:pt>
                <c:pt idx="4068">
                  <c:v>466.76250526430402</c:v>
                </c:pt>
                <c:pt idx="4069">
                  <c:v>465.48084971643402</c:v>
                </c:pt>
                <c:pt idx="4070">
                  <c:v>464.20271339070598</c:v>
                </c:pt>
                <c:pt idx="4071">
                  <c:v>462.92808662389501</c:v>
                </c:pt>
                <c:pt idx="4072">
                  <c:v>461.65695977931199</c:v>
                </c:pt>
                <c:pt idx="4073">
                  <c:v>460.389323246728</c:v>
                </c:pt>
                <c:pt idx="4074">
                  <c:v>459.12516744229998</c:v>
                </c:pt>
                <c:pt idx="4075">
                  <c:v>457.864482808503</c:v>
                </c:pt>
                <c:pt idx="4076">
                  <c:v>456.60725981405602</c:v>
                </c:pt>
                <c:pt idx="4077">
                  <c:v>455.353488953848</c:v>
                </c:pt>
                <c:pt idx="4078">
                  <c:v>454.10316074886703</c:v>
                </c:pt>
                <c:pt idx="4079">
                  <c:v>452.85626574613002</c:v>
                </c:pt>
                <c:pt idx="4080">
                  <c:v>451.61279451860997</c:v>
                </c:pt>
                <c:pt idx="4081">
                  <c:v>450.37273766516603</c:v>
                </c:pt>
                <c:pt idx="4082">
                  <c:v>449.13608581046998</c:v>
                </c:pt>
                <c:pt idx="4083">
                  <c:v>447.90282960493698</c:v>
                </c:pt>
                <c:pt idx="4084">
                  <c:v>446.67295972465399</c:v>
                </c:pt>
                <c:pt idx="4085">
                  <c:v>445.44646687131302</c:v>
                </c:pt>
                <c:pt idx="4086">
                  <c:v>444.22334177213298</c:v>
                </c:pt>
                <c:pt idx="4087">
                  <c:v>443.00357517979899</c:v>
                </c:pt>
                <c:pt idx="4088">
                  <c:v>441.78715787238502</c:v>
                </c:pt>
                <c:pt idx="4089">
                  <c:v>440.574080653289</c:v>
                </c:pt>
                <c:pt idx="4090">
                  <c:v>439.36433435115799</c:v>
                </c:pt>
                <c:pt idx="4091">
                  <c:v>438.15790981982502</c:v>
                </c:pt>
                <c:pt idx="4092">
                  <c:v>436.95479793823603</c:v>
                </c:pt>
                <c:pt idx="4093">
                  <c:v>435.75498961038301</c:v>
                </c:pt>
                <c:pt idx="4094">
                  <c:v>434.558475765232</c:v>
                </c:pt>
                <c:pt idx="4095">
                  <c:v>433.36524735665802</c:v>
                </c:pt>
                <c:pt idx="4096">
                  <c:v>432.17529536337599</c:v>
                </c:pt>
                <c:pt idx="4097">
                  <c:v>430.98861078887097</c:v>
                </c:pt>
                <c:pt idx="4098">
                  <c:v>429.80518466132997</c:v>
                </c:pt>
                <c:pt idx="4099">
                  <c:v>428.62500803357699</c:v>
                </c:pt>
                <c:pt idx="4100">
                  <c:v>427.44807198300202</c:v>
                </c:pt>
                <c:pt idx="4101">
                  <c:v>426.27436761149801</c:v>
                </c:pt>
                <c:pt idx="4102">
                  <c:v>425.10388604538599</c:v>
                </c:pt>
                <c:pt idx="4103">
                  <c:v>423.93661843535699</c:v>
                </c:pt>
                <c:pt idx="4104">
                  <c:v>422.772555956399</c:v>
                </c:pt>
                <c:pt idx="4105">
                  <c:v>421.61168980773101</c:v>
                </c:pt>
                <c:pt idx="4106">
                  <c:v>420.45401121274</c:v>
                </c:pt>
                <c:pt idx="4107">
                  <c:v>419.29951141891098</c:v>
                </c:pt>
                <c:pt idx="4108">
                  <c:v>418.148181697761</c:v>
                </c:pt>
                <c:pt idx="4109">
                  <c:v>417.00001334477599</c:v>
                </c:pt>
                <c:pt idx="4110">
                  <c:v>415.85499767934101</c:v>
                </c:pt>
                <c:pt idx="4111">
                  <c:v>414.71312604467897</c:v>
                </c:pt>
                <c:pt idx="4112">
                  <c:v>413.57438980778198</c:v>
                </c:pt>
                <c:pt idx="4113">
                  <c:v>412.438780359345</c:v>
                </c:pt>
                <c:pt idx="4114">
                  <c:v>411.30628911370701</c:v>
                </c:pt>
                <c:pt idx="4115">
                  <c:v>410.17690750877699</c:v>
                </c:pt>
                <c:pt idx="4116">
                  <c:v>409.05062700597898</c:v>
                </c:pt>
                <c:pt idx="4117">
                  <c:v>407.92743909017798</c:v>
                </c:pt>
                <c:pt idx="4118">
                  <c:v>406.80733526962302</c:v>
                </c:pt>
                <c:pt idx="4119">
                  <c:v>405.69030707588001</c:v>
                </c:pt>
                <c:pt idx="4120">
                  <c:v>404.57634606376598</c:v>
                </c:pt>
                <c:pt idx="4121">
                  <c:v>403.46544381129002</c:v>
                </c:pt>
                <c:pt idx="4122">
                  <c:v>402.35759191958499</c:v>
                </c:pt>
                <c:pt idx="4123">
                  <c:v>401.25278201284402</c:v>
                </c:pt>
                <c:pt idx="4124">
                  <c:v>400.15100573826101</c:v>
                </c:pt>
                <c:pt idx="4125">
                  <c:v>399.05225476596598</c:v>
                </c:pt>
                <c:pt idx="4126">
                  <c:v>397.95652078895898</c:v>
                </c:pt>
                <c:pt idx="4127">
                  <c:v>396.863795523053</c:v>
                </c:pt>
                <c:pt idx="4128">
                  <c:v>395.77407070680499</c:v>
                </c:pt>
                <c:pt idx="4129">
                  <c:v>394.68733810145699</c:v>
                </c:pt>
                <c:pt idx="4130">
                  <c:v>393.603589490876</c:v>
                </c:pt>
                <c:pt idx="4131">
                  <c:v>392.52281668148601</c:v>
                </c:pt>
                <c:pt idx="4132">
                  <c:v>391.445011502211</c:v>
                </c:pt>
                <c:pt idx="4133">
                  <c:v>390.37016580441099</c:v>
                </c:pt>
                <c:pt idx="4134">
                  <c:v>389.29827146181998</c:v>
                </c:pt>
                <c:pt idx="4135">
                  <c:v>388.22932037048798</c:v>
                </c:pt>
                <c:pt idx="4136">
                  <c:v>387.163304448715</c:v>
                </c:pt>
                <c:pt idx="4137">
                  <c:v>386.100215636992</c:v>
                </c:pt>
                <c:pt idx="4138">
                  <c:v>385.04004589794101</c:v>
                </c:pt>
                <c:pt idx="4139">
                  <c:v>383.98278721625297</c:v>
                </c:pt>
                <c:pt idx="4140">
                  <c:v>382.92843159862798</c:v>
                </c:pt>
                <c:pt idx="4141">
                  <c:v>381.876971073714</c:v>
                </c:pt>
                <c:pt idx="4142">
                  <c:v>380.82839769204702</c:v>
                </c:pt>
                <c:pt idx="4143">
                  <c:v>379.782703525991</c:v>
                </c:pt>
                <c:pt idx="4144">
                  <c:v>378.73988066968002</c:v>
                </c:pt>
                <c:pt idx="4145">
                  <c:v>377.69992123895202</c:v>
                </c:pt>
                <c:pt idx="4146">
                  <c:v>376.66281737129702</c:v>
                </c:pt>
                <c:pt idx="4147">
                  <c:v>375.62856122579302</c:v>
                </c:pt>
                <c:pt idx="4148">
                  <c:v>374.59714498304999</c:v>
                </c:pt>
                <c:pt idx="4149">
                  <c:v>373.56856084514499</c:v>
                </c:pt>
                <c:pt idx="4150">
                  <c:v>372.54280103556903</c:v>
                </c:pt>
                <c:pt idx="4151">
                  <c:v>371.51985779916703</c:v>
                </c:pt>
                <c:pt idx="4152">
                  <c:v>370.499723402077</c:v>
                </c:pt>
                <c:pt idx="4153">
                  <c:v>369.48239013167301</c:v>
                </c:pt>
                <c:pt idx="4154">
                  <c:v>368.46785029650698</c:v>
                </c:pt>
                <c:pt idx="4155">
                  <c:v>367.45609622625102</c:v>
                </c:pt>
                <c:pt idx="4156">
                  <c:v>366.447120271637</c:v>
                </c:pt>
                <c:pt idx="4157">
                  <c:v>365.44091480440301</c:v>
                </c:pt>
                <c:pt idx="4158">
                  <c:v>364.43747221722998</c:v>
                </c:pt>
                <c:pt idx="4159">
                  <c:v>363.43678492369003</c:v>
                </c:pt>
                <c:pt idx="4160">
                  <c:v>362.43884535818501</c:v>
                </c:pt>
                <c:pt idx="4161">
                  <c:v>361.44364597589203</c:v>
                </c:pt>
                <c:pt idx="4162">
                  <c:v>360.45117925270301</c:v>
                </c:pt>
                <c:pt idx="4163">
                  <c:v>359.46143768517101</c:v>
                </c:pt>
                <c:pt idx="4164">
                  <c:v>358.47441379045199</c:v>
                </c:pt>
                <c:pt idx="4165">
                  <c:v>357.49010010625102</c:v>
                </c:pt>
                <c:pt idx="4166">
                  <c:v>356.50848919075901</c:v>
                </c:pt>
                <c:pt idx="4167">
                  <c:v>355.52957362260503</c:v>
                </c:pt>
                <c:pt idx="4168">
                  <c:v>354.553346000793</c:v>
                </c:pt>
                <c:pt idx="4169">
                  <c:v>353.57979894465001</c:v>
                </c:pt>
                <c:pt idx="4170">
                  <c:v>352.60892509377101</c:v>
                </c:pt>
                <c:pt idx="4171">
                  <c:v>351.64071710795798</c:v>
                </c:pt>
                <c:pt idx="4172">
                  <c:v>350.67516766717102</c:v>
                </c:pt>
                <c:pt idx="4173">
                  <c:v>349.71226947146801</c:v>
                </c:pt>
                <c:pt idx="4174">
                  <c:v>348.75201524095303</c:v>
                </c:pt>
                <c:pt idx="4175">
                  <c:v>347.794397715716</c:v>
                </c:pt>
                <c:pt idx="4176">
                  <c:v>346.83940965578603</c:v>
                </c:pt>
                <c:pt idx="4177">
                  <c:v>345.88704384107001</c:v>
                </c:pt>
                <c:pt idx="4178">
                  <c:v>344.93729307129797</c:v>
                </c:pt>
                <c:pt idx="4179">
                  <c:v>343.99015016597502</c:v>
                </c:pt>
                <c:pt idx="4180">
                  <c:v>343.045607964319</c:v>
                </c:pt>
                <c:pt idx="4181">
                  <c:v>342.10365932521199</c:v>
                </c:pt>
                <c:pt idx="4182">
                  <c:v>341.16429712714501</c:v>
                </c:pt>
                <c:pt idx="4183">
                  <c:v>340.22751426816001</c:v>
                </c:pt>
                <c:pt idx="4184">
                  <c:v>339.29330366580598</c:v>
                </c:pt>
                <c:pt idx="4185">
                  <c:v>338.36165825707201</c:v>
                </c:pt>
                <c:pt idx="4186">
                  <c:v>337.43257099834699</c:v>
                </c:pt>
                <c:pt idx="4187">
                  <c:v>336.506034865358</c:v>
                </c:pt>
                <c:pt idx="4188">
                  <c:v>335.58204285311899</c:v>
                </c:pt>
                <c:pt idx="4189">
                  <c:v>334.66058797587999</c:v>
                </c:pt>
                <c:pt idx="4190">
                  <c:v>333.741663267072</c:v>
                </c:pt>
                <c:pt idx="4191">
                  <c:v>332.82526177925399</c:v>
                </c:pt>
                <c:pt idx="4192">
                  <c:v>331.91137658406501</c:v>
                </c:pt>
                <c:pt idx="4193">
                  <c:v>331.00000077216401</c:v>
                </c:pt>
                <c:pt idx="4194">
                  <c:v>330.09112745318498</c:v>
                </c:pt>
                <c:pt idx="4195">
                  <c:v>329.18474975568103</c:v>
                </c:pt>
                <c:pt idx="4196">
                  <c:v>328.28086082707102</c:v>
                </c:pt>
                <c:pt idx="4197">
                  <c:v>327.379453833593</c:v>
                </c:pt>
                <c:pt idx="4198">
                  <c:v>326.48052196024798</c:v>
                </c:pt>
                <c:pt idx="4199">
                  <c:v>325.58405841075103</c:v>
                </c:pt>
                <c:pt idx="4200">
                  <c:v>324.69005640747503</c:v>
                </c:pt>
                <c:pt idx="4201">
                  <c:v>323.79850919140802</c:v>
                </c:pt>
                <c:pt idx="4202">
                  <c:v>322.90941002209502</c:v>
                </c:pt>
                <c:pt idx="4203">
                  <c:v>322.02275217758802</c:v>
                </c:pt>
                <c:pt idx="4204">
                  <c:v>321.13852895439902</c:v>
                </c:pt>
                <c:pt idx="4205">
                  <c:v>320.25673366744502</c:v>
                </c:pt>
                <c:pt idx="4206">
                  <c:v>319.37735964999803</c:v>
                </c:pt>
                <c:pt idx="4207">
                  <c:v>318.50040025364001</c:v>
                </c:pt>
                <c:pt idx="4208">
                  <c:v>317.62584884820399</c:v>
                </c:pt>
                <c:pt idx="4209">
                  <c:v>316.75369882172998</c:v>
                </c:pt>
                <c:pt idx="4210">
                  <c:v>315.88394358041501</c:v>
                </c:pt>
                <c:pt idx="4211">
                  <c:v>315.01657654855899</c:v>
                </c:pt>
                <c:pt idx="4212">
                  <c:v>314.15159116851902</c:v>
                </c:pt>
                <c:pt idx="4213">
                  <c:v>313.28898090065798</c:v>
                </c:pt>
                <c:pt idx="4214">
                  <c:v>312.42873922329801</c:v>
                </c:pt>
                <c:pt idx="4215">
                  <c:v>311.57085963266297</c:v>
                </c:pt>
                <c:pt idx="4216">
                  <c:v>310.71533564284198</c:v>
                </c:pt>
                <c:pt idx="4217">
                  <c:v>309.86216078572801</c:v>
                </c:pt>
                <c:pt idx="4218">
                  <c:v>309.01132861097801</c:v>
                </c:pt>
                <c:pt idx="4219">
                  <c:v>308.16283268595799</c:v>
                </c:pt>
                <c:pt idx="4220">
                  <c:v>307.31666659569902</c:v>
                </c:pt>
                <c:pt idx="4221">
                  <c:v>306.472823942844</c:v>
                </c:pt>
                <c:pt idx="4222">
                  <c:v>305.63129834760599</c:v>
                </c:pt>
                <c:pt idx="4223">
                  <c:v>304.79208344771098</c:v>
                </c:pt>
                <c:pt idx="4224">
                  <c:v>303.95517289835999</c:v>
                </c:pt>
                <c:pt idx="4225">
                  <c:v>303.12056037217098</c:v>
                </c:pt>
                <c:pt idx="4226">
                  <c:v>302.28823955913902</c:v>
                </c:pt>
                <c:pt idx="4227">
                  <c:v>301.45820416658398</c:v>
                </c:pt>
                <c:pt idx="4228">
                  <c:v>300.63044791910602</c:v>
                </c:pt>
                <c:pt idx="4229">
                  <c:v>299.80496455853603</c:v>
                </c:pt>
                <c:pt idx="4230">
                  <c:v>298.98174784388601</c:v>
                </c:pt>
                <c:pt idx="4231">
                  <c:v>298.16079155130899</c:v>
                </c:pt>
                <c:pt idx="4232">
                  <c:v>297.34208947404397</c:v>
                </c:pt>
                <c:pt idx="4233">
                  <c:v>296.52563542237698</c:v>
                </c:pt>
                <c:pt idx="4234">
                  <c:v>295.71142322358497</c:v>
                </c:pt>
                <c:pt idx="4235">
                  <c:v>294.89944672189898</c:v>
                </c:pt>
                <c:pt idx="4236">
                  <c:v>294.08969977844902</c:v>
                </c:pt>
                <c:pt idx="4237">
                  <c:v>293.28217627122302</c:v>
                </c:pt>
                <c:pt idx="4238">
                  <c:v>293</c:v>
                </c:pt>
                <c:pt idx="4239">
                  <c:v>293</c:v>
                </c:pt>
                <c:pt idx="4240">
                  <c:v>293</c:v>
                </c:pt>
                <c:pt idx="4241">
                  <c:v>293</c:v>
                </c:pt>
                <c:pt idx="4242">
                  <c:v>293</c:v>
                </c:pt>
                <c:pt idx="4243">
                  <c:v>293</c:v>
                </c:pt>
                <c:pt idx="4244">
                  <c:v>293</c:v>
                </c:pt>
                <c:pt idx="4245">
                  <c:v>293</c:v>
                </c:pt>
                <c:pt idx="4246">
                  <c:v>293</c:v>
                </c:pt>
                <c:pt idx="4247">
                  <c:v>293</c:v>
                </c:pt>
                <c:pt idx="4248">
                  <c:v>293</c:v>
                </c:pt>
                <c:pt idx="4249">
                  <c:v>293</c:v>
                </c:pt>
                <c:pt idx="4250">
                  <c:v>293</c:v>
                </c:pt>
                <c:pt idx="4251">
                  <c:v>293</c:v>
                </c:pt>
                <c:pt idx="4252">
                  <c:v>293</c:v>
                </c:pt>
                <c:pt idx="4253">
                  <c:v>293</c:v>
                </c:pt>
                <c:pt idx="4254">
                  <c:v>293</c:v>
                </c:pt>
                <c:pt idx="4255">
                  <c:v>293</c:v>
                </c:pt>
                <c:pt idx="4256">
                  <c:v>293</c:v>
                </c:pt>
                <c:pt idx="4257">
                  <c:v>293</c:v>
                </c:pt>
                <c:pt idx="4258">
                  <c:v>293</c:v>
                </c:pt>
                <c:pt idx="4259">
                  <c:v>293</c:v>
                </c:pt>
                <c:pt idx="4260">
                  <c:v>293</c:v>
                </c:pt>
                <c:pt idx="4261">
                  <c:v>293</c:v>
                </c:pt>
                <c:pt idx="4262">
                  <c:v>293</c:v>
                </c:pt>
                <c:pt idx="4263">
                  <c:v>293</c:v>
                </c:pt>
                <c:pt idx="4264">
                  <c:v>293</c:v>
                </c:pt>
                <c:pt idx="4265">
                  <c:v>293</c:v>
                </c:pt>
                <c:pt idx="4266">
                  <c:v>293</c:v>
                </c:pt>
                <c:pt idx="4267">
                  <c:v>293</c:v>
                </c:pt>
                <c:pt idx="4268">
                  <c:v>293</c:v>
                </c:pt>
                <c:pt idx="4269">
                  <c:v>293</c:v>
                </c:pt>
                <c:pt idx="4270">
                  <c:v>293</c:v>
                </c:pt>
                <c:pt idx="4271">
                  <c:v>293</c:v>
                </c:pt>
                <c:pt idx="4272">
                  <c:v>293</c:v>
                </c:pt>
                <c:pt idx="4273">
                  <c:v>293</c:v>
                </c:pt>
                <c:pt idx="4274">
                  <c:v>293</c:v>
                </c:pt>
                <c:pt idx="4275">
                  <c:v>293</c:v>
                </c:pt>
                <c:pt idx="4276">
                  <c:v>293</c:v>
                </c:pt>
                <c:pt idx="4277">
                  <c:v>293</c:v>
                </c:pt>
                <c:pt idx="4278">
                  <c:v>293</c:v>
                </c:pt>
                <c:pt idx="4279">
                  <c:v>293</c:v>
                </c:pt>
                <c:pt idx="4280">
                  <c:v>293</c:v>
                </c:pt>
                <c:pt idx="4281">
                  <c:v>293</c:v>
                </c:pt>
                <c:pt idx="4282">
                  <c:v>293</c:v>
                </c:pt>
                <c:pt idx="4283">
                  <c:v>293</c:v>
                </c:pt>
                <c:pt idx="4284">
                  <c:v>293</c:v>
                </c:pt>
                <c:pt idx="4285">
                  <c:v>293</c:v>
                </c:pt>
                <c:pt idx="4286">
                  <c:v>293</c:v>
                </c:pt>
                <c:pt idx="4287">
                  <c:v>293</c:v>
                </c:pt>
                <c:pt idx="4288">
                  <c:v>293</c:v>
                </c:pt>
                <c:pt idx="4289">
                  <c:v>293</c:v>
                </c:pt>
                <c:pt idx="4290">
                  <c:v>293</c:v>
                </c:pt>
                <c:pt idx="4291">
                  <c:v>293</c:v>
                </c:pt>
                <c:pt idx="4292">
                  <c:v>293</c:v>
                </c:pt>
                <c:pt idx="4293">
                  <c:v>293</c:v>
                </c:pt>
                <c:pt idx="4294">
                  <c:v>293</c:v>
                </c:pt>
                <c:pt idx="4295">
                  <c:v>293</c:v>
                </c:pt>
                <c:pt idx="4296">
                  <c:v>293</c:v>
                </c:pt>
                <c:pt idx="4297">
                  <c:v>293</c:v>
                </c:pt>
                <c:pt idx="4298">
                  <c:v>293</c:v>
                </c:pt>
                <c:pt idx="4299">
                  <c:v>293</c:v>
                </c:pt>
                <c:pt idx="4300">
                  <c:v>293</c:v>
                </c:pt>
                <c:pt idx="4301">
                  <c:v>293</c:v>
                </c:pt>
                <c:pt idx="4302">
                  <c:v>293</c:v>
                </c:pt>
                <c:pt idx="4303">
                  <c:v>293</c:v>
                </c:pt>
                <c:pt idx="4304">
                  <c:v>293</c:v>
                </c:pt>
                <c:pt idx="4305">
                  <c:v>293</c:v>
                </c:pt>
                <c:pt idx="4306">
                  <c:v>293</c:v>
                </c:pt>
                <c:pt idx="4307">
                  <c:v>293</c:v>
                </c:pt>
                <c:pt idx="4308">
                  <c:v>293</c:v>
                </c:pt>
                <c:pt idx="4309">
                  <c:v>293</c:v>
                </c:pt>
                <c:pt idx="4310">
                  <c:v>293</c:v>
                </c:pt>
                <c:pt idx="4311">
                  <c:v>293</c:v>
                </c:pt>
                <c:pt idx="4312">
                  <c:v>293</c:v>
                </c:pt>
                <c:pt idx="4313">
                  <c:v>293</c:v>
                </c:pt>
                <c:pt idx="4314">
                  <c:v>293</c:v>
                </c:pt>
                <c:pt idx="4315">
                  <c:v>293</c:v>
                </c:pt>
                <c:pt idx="4316">
                  <c:v>293</c:v>
                </c:pt>
                <c:pt idx="4317">
                  <c:v>293</c:v>
                </c:pt>
                <c:pt idx="4318">
                  <c:v>293</c:v>
                </c:pt>
                <c:pt idx="4319">
                  <c:v>293</c:v>
                </c:pt>
                <c:pt idx="4320">
                  <c:v>293</c:v>
                </c:pt>
                <c:pt idx="4321">
                  <c:v>293</c:v>
                </c:pt>
                <c:pt idx="4322">
                  <c:v>293</c:v>
                </c:pt>
                <c:pt idx="4323">
                  <c:v>293</c:v>
                </c:pt>
                <c:pt idx="4324">
                  <c:v>293</c:v>
                </c:pt>
                <c:pt idx="4325">
                  <c:v>293</c:v>
                </c:pt>
                <c:pt idx="4326">
                  <c:v>293</c:v>
                </c:pt>
                <c:pt idx="4327">
                  <c:v>293</c:v>
                </c:pt>
                <c:pt idx="4328">
                  <c:v>293</c:v>
                </c:pt>
                <c:pt idx="4329">
                  <c:v>293</c:v>
                </c:pt>
                <c:pt idx="4330">
                  <c:v>293</c:v>
                </c:pt>
                <c:pt idx="4331">
                  <c:v>293</c:v>
                </c:pt>
                <c:pt idx="4332">
                  <c:v>293</c:v>
                </c:pt>
                <c:pt idx="4333">
                  <c:v>293</c:v>
                </c:pt>
                <c:pt idx="4334">
                  <c:v>293</c:v>
                </c:pt>
                <c:pt idx="4335">
                  <c:v>293</c:v>
                </c:pt>
                <c:pt idx="4336">
                  <c:v>293</c:v>
                </c:pt>
                <c:pt idx="4337">
                  <c:v>293</c:v>
                </c:pt>
                <c:pt idx="4338">
                  <c:v>293</c:v>
                </c:pt>
                <c:pt idx="4339">
                  <c:v>293</c:v>
                </c:pt>
                <c:pt idx="4340">
                  <c:v>293</c:v>
                </c:pt>
                <c:pt idx="4341">
                  <c:v>293</c:v>
                </c:pt>
                <c:pt idx="4342">
                  <c:v>293</c:v>
                </c:pt>
                <c:pt idx="4343">
                  <c:v>293</c:v>
                </c:pt>
                <c:pt idx="4344">
                  <c:v>293</c:v>
                </c:pt>
                <c:pt idx="4345">
                  <c:v>293</c:v>
                </c:pt>
                <c:pt idx="4346">
                  <c:v>293</c:v>
                </c:pt>
                <c:pt idx="4347">
                  <c:v>293</c:v>
                </c:pt>
                <c:pt idx="4348">
                  <c:v>293</c:v>
                </c:pt>
                <c:pt idx="4349">
                  <c:v>293</c:v>
                </c:pt>
                <c:pt idx="4350">
                  <c:v>293</c:v>
                </c:pt>
                <c:pt idx="4351">
                  <c:v>293</c:v>
                </c:pt>
                <c:pt idx="4352">
                  <c:v>293</c:v>
                </c:pt>
                <c:pt idx="4353">
                  <c:v>293</c:v>
                </c:pt>
                <c:pt idx="4354">
                  <c:v>293</c:v>
                </c:pt>
                <c:pt idx="4355">
                  <c:v>293</c:v>
                </c:pt>
                <c:pt idx="4356">
                  <c:v>293</c:v>
                </c:pt>
                <c:pt idx="4357">
                  <c:v>293</c:v>
                </c:pt>
                <c:pt idx="4358">
                  <c:v>293</c:v>
                </c:pt>
                <c:pt idx="4359">
                  <c:v>293</c:v>
                </c:pt>
                <c:pt idx="4360">
                  <c:v>293</c:v>
                </c:pt>
                <c:pt idx="4361">
                  <c:v>293</c:v>
                </c:pt>
                <c:pt idx="4362">
                  <c:v>293</c:v>
                </c:pt>
                <c:pt idx="4363">
                  <c:v>293</c:v>
                </c:pt>
                <c:pt idx="4364">
                  <c:v>293</c:v>
                </c:pt>
                <c:pt idx="4365">
                  <c:v>293</c:v>
                </c:pt>
                <c:pt idx="4366">
                  <c:v>293</c:v>
                </c:pt>
                <c:pt idx="4367">
                  <c:v>293</c:v>
                </c:pt>
                <c:pt idx="4368">
                  <c:v>293</c:v>
                </c:pt>
                <c:pt idx="4369">
                  <c:v>293</c:v>
                </c:pt>
                <c:pt idx="4370">
                  <c:v>293</c:v>
                </c:pt>
                <c:pt idx="4371">
                  <c:v>293</c:v>
                </c:pt>
                <c:pt idx="4372">
                  <c:v>293</c:v>
                </c:pt>
                <c:pt idx="4373">
                  <c:v>293</c:v>
                </c:pt>
                <c:pt idx="4374">
                  <c:v>293</c:v>
                </c:pt>
                <c:pt idx="4375">
                  <c:v>293</c:v>
                </c:pt>
                <c:pt idx="4376">
                  <c:v>293</c:v>
                </c:pt>
                <c:pt idx="4377">
                  <c:v>293</c:v>
                </c:pt>
                <c:pt idx="4378">
                  <c:v>293</c:v>
                </c:pt>
                <c:pt idx="4379">
                  <c:v>293</c:v>
                </c:pt>
                <c:pt idx="4380">
                  <c:v>293</c:v>
                </c:pt>
                <c:pt idx="4381">
                  <c:v>293</c:v>
                </c:pt>
                <c:pt idx="4382">
                  <c:v>293</c:v>
                </c:pt>
                <c:pt idx="4383">
                  <c:v>293</c:v>
                </c:pt>
                <c:pt idx="4384">
                  <c:v>293</c:v>
                </c:pt>
                <c:pt idx="4385">
                  <c:v>293</c:v>
                </c:pt>
                <c:pt idx="4386">
                  <c:v>293</c:v>
                </c:pt>
                <c:pt idx="4387">
                  <c:v>293</c:v>
                </c:pt>
                <c:pt idx="4388">
                  <c:v>2973.0521382542502</c:v>
                </c:pt>
                <c:pt idx="4389">
                  <c:v>2973.0521382542502</c:v>
                </c:pt>
                <c:pt idx="4390">
                  <c:v>2973.0521382542502</c:v>
                </c:pt>
                <c:pt idx="4391">
                  <c:v>2973.0521382542502</c:v>
                </c:pt>
                <c:pt idx="4392">
                  <c:v>2973.0521382542502</c:v>
                </c:pt>
                <c:pt idx="4393">
                  <c:v>2973.0521382542502</c:v>
                </c:pt>
                <c:pt idx="4394">
                  <c:v>2973.0521382542502</c:v>
                </c:pt>
                <c:pt idx="4395">
                  <c:v>2973.0521382542502</c:v>
                </c:pt>
                <c:pt idx="4396">
                  <c:v>2973.0521382542502</c:v>
                </c:pt>
                <c:pt idx="4397">
                  <c:v>2973.0521382542502</c:v>
                </c:pt>
                <c:pt idx="4398">
                  <c:v>2973.0521382542502</c:v>
                </c:pt>
                <c:pt idx="4399">
                  <c:v>2973.0521382542502</c:v>
                </c:pt>
                <c:pt idx="4400">
                  <c:v>2973.0521382542502</c:v>
                </c:pt>
                <c:pt idx="4401">
                  <c:v>2973.0521382542502</c:v>
                </c:pt>
                <c:pt idx="4402">
                  <c:v>2973.0521382542502</c:v>
                </c:pt>
                <c:pt idx="4403">
                  <c:v>2973.0521382542502</c:v>
                </c:pt>
                <c:pt idx="4404">
                  <c:v>2973.0521382542502</c:v>
                </c:pt>
                <c:pt idx="4405">
                  <c:v>2973.0521382542502</c:v>
                </c:pt>
                <c:pt idx="4406">
                  <c:v>2973.0521382542502</c:v>
                </c:pt>
                <c:pt idx="4407">
                  <c:v>2973.0521382542502</c:v>
                </c:pt>
                <c:pt idx="4408">
                  <c:v>2973.0521382542502</c:v>
                </c:pt>
                <c:pt idx="4409">
                  <c:v>2973.0521382542502</c:v>
                </c:pt>
                <c:pt idx="4410">
                  <c:v>2973.0521382542502</c:v>
                </c:pt>
                <c:pt idx="4411">
                  <c:v>2973.0520757874901</c:v>
                </c:pt>
                <c:pt idx="4412">
                  <c:v>2973.02598611245</c:v>
                </c:pt>
                <c:pt idx="4413">
                  <c:v>2972.9504565052998</c:v>
                </c:pt>
                <c:pt idx="4414">
                  <c:v>2972.8251734494602</c:v>
                </c:pt>
                <c:pt idx="4415">
                  <c:v>2972.6496864176302</c:v>
                </c:pt>
                <c:pt idx="4416">
                  <c:v>2972.42341821227</c:v>
                </c:pt>
                <c:pt idx="4417">
                  <c:v>2972.1456752335998</c:v>
                </c:pt>
                <c:pt idx="4418">
                  <c:v>2971.8156570159099</c:v>
                </c:pt>
                <c:pt idx="4419">
                  <c:v>2971.4324651536799</c:v>
                </c:pt>
                <c:pt idx="4420">
                  <c:v>2970.9951117241699</c:v>
                </c:pt>
                <c:pt idx="4421">
                  <c:v>2970.5025272996099</c:v>
                </c:pt>
                <c:pt idx="4422">
                  <c:v>2969.9535686307499</c:v>
                </c:pt>
                <c:pt idx="4423">
                  <c:v>2969.3470260732101</c:v>
                </c:pt>
                <c:pt idx="4424">
                  <c:v>2968.6816308186899</c:v>
                </c:pt>
                <c:pt idx="4425">
                  <c:v>2967.95606198516</c:v>
                </c:pt>
                <c:pt idx="4426">
                  <c:v>2967.1689536123299</c:v>
                </c:pt>
                <c:pt idx="4427">
                  <c:v>2966.31924425639</c:v>
                </c:pt>
                <c:pt idx="4428">
                  <c:v>2965.4080082356299</c:v>
                </c:pt>
                <c:pt idx="4429">
                  <c:v>2964.4347657049102</c:v>
                </c:pt>
                <c:pt idx="4430">
                  <c:v>2963.3985990476799</c:v>
                </c:pt>
                <c:pt idx="4431">
                  <c:v>2962.2985345134798</c:v>
                </c:pt>
                <c:pt idx="4432">
                  <c:v>2961.1336171990101</c:v>
                </c:pt>
                <c:pt idx="4433">
                  <c:v>2959.90282200618</c:v>
                </c:pt>
                <c:pt idx="4434">
                  <c:v>2958.60510673</c:v>
                </c:pt>
                <c:pt idx="4435">
                  <c:v>2957.23940538139</c:v>
                </c:pt>
                <c:pt idx="4436">
                  <c:v>2955.80463156009</c:v>
                </c:pt>
                <c:pt idx="4437">
                  <c:v>2954.2996820508101</c:v>
                </c:pt>
                <c:pt idx="4438">
                  <c:v>2952.7234406451898</c:v>
                </c:pt>
                <c:pt idx="4439">
                  <c:v>2951.0747821909999</c:v>
                </c:pt>
                <c:pt idx="4440">
                  <c:v>2949.3525768678501</c:v>
                </c:pt>
                <c:pt idx="4441">
                  <c:v>2947.5556946871998</c:v>
                </c:pt>
                <c:pt idx="4442">
                  <c:v>2945.6830102120498</c:v>
                </c:pt>
                <c:pt idx="4443">
                  <c:v>2943.7334074897299</c:v>
                </c:pt>
                <c:pt idx="4444">
                  <c:v>2941.7057851885902</c:v>
                </c:pt>
                <c:pt idx="4445">
                  <c:v>2939.5990619270401</c:v>
                </c:pt>
                <c:pt idx="4446">
                  <c:v>2937.4121817805699</c:v>
                </c:pt>
                <c:pt idx="4447">
                  <c:v>2935.1441199497099</c:v>
                </c:pt>
                <c:pt idx="4448">
                  <c:v>2932.7938885690201</c:v>
                </c:pt>
                <c:pt idx="4449">
                  <c:v>2930.3605426343402</c:v>
                </c:pt>
                <c:pt idx="4450">
                  <c:v>2927.84318602249</c:v>
                </c:pt>
                <c:pt idx="4451">
                  <c:v>2925.2409775750698</c:v>
                </c:pt>
                <c:pt idx="4452">
                  <c:v>2922.5531372148198</c:v>
                </c:pt>
                <c:pt idx="4453">
                  <c:v>2919.7789520606698</c:v>
                </c:pt>
                <c:pt idx="4454">
                  <c:v>2916.9177825049801</c:v>
                </c:pt>
                <c:pt idx="4455">
                  <c:v>2913.9690682141299</c:v>
                </c:pt>
                <c:pt idx="4456">
                  <c:v>2910.9323340118999</c:v>
                </c:pt>
                <c:pt idx="4457">
                  <c:v>2907.8071956031199</c:v>
                </c:pt>
                <c:pt idx="4458">
                  <c:v>2904.5933650940301</c:v>
                </c:pt>
                <c:pt idx="4459">
                  <c:v>2901.29065626483</c:v>
                </c:pt>
                <c:pt idx="4460">
                  <c:v>2897.8989895496202</c:v>
                </c:pt>
                <c:pt idx="4461">
                  <c:v>2894.4183966790101</c:v>
                </c:pt>
                <c:pt idx="4462">
                  <c:v>2890.8490249414599</c:v>
                </c:pt>
                <c:pt idx="4463">
                  <c:v>2887.1911410205798</c:v>
                </c:pt>
                <c:pt idx="4464">
                  <c:v>2883.4451343676701</c:v>
                </c:pt>
                <c:pt idx="4465">
                  <c:v>2879.6115200709</c:v>
                </c:pt>
                <c:pt idx="4466">
                  <c:v>2875.6909411860902</c:v>
                </c:pt>
                <c:pt idx="4467">
                  <c:v>2871.6841704970202</c:v>
                </c:pt>
                <c:pt idx="4468">
                  <c:v>2867.59211167798</c:v>
                </c:pt>
                <c:pt idx="4469">
                  <c:v>2863.4157998353899</c:v>
                </c:pt>
                <c:pt idx="4470">
                  <c:v>2859.1564014108999</c:v>
                </c:pt>
                <c:pt idx="4471">
                  <c:v>2854.81521343333</c:v>
                </c:pt>
                <c:pt idx="4472">
                  <c:v>2850.3936621132202</c:v>
                </c:pt>
                <c:pt idx="4473">
                  <c:v>2845.8933007791102</c:v>
                </c:pt>
                <c:pt idx="4474">
                  <c:v>2841.3157584104401</c:v>
                </c:pt>
                <c:pt idx="4475">
                  <c:v>2836.66292007217</c:v>
                </c:pt>
                <c:pt idx="4476">
                  <c:v>2831.9366648302298</c:v>
                </c:pt>
                <c:pt idx="4477">
                  <c:v>2827.1390210643999</c:v>
                </c:pt>
                <c:pt idx="4478">
                  <c:v>2822.27212449021</c:v>
                </c:pt>
                <c:pt idx="4479">
                  <c:v>2817.3382124774198</c:v>
                </c:pt>
                <c:pt idx="4480">
                  <c:v>2812.3396178749199</c:v>
                </c:pt>
                <c:pt idx="4481">
                  <c:v>2807.2787623866302</c:v>
                </c:pt>
                <c:pt idx="4482">
                  <c:v>2802.15814954706</c:v>
                </c:pt>
                <c:pt idx="4483">
                  <c:v>2796.9803573485601</c:v>
                </c:pt>
                <c:pt idx="4484">
                  <c:v>2791.7480305745798</c:v>
                </c:pt>
                <c:pt idx="4485">
                  <c:v>2786.4638728957598</c:v>
                </c:pt>
                <c:pt idx="4486">
                  <c:v>2781.1306387863401</c:v>
                </c:pt>
                <c:pt idx="4487">
                  <c:v>2775.7511253193402</c:v>
                </c:pt>
                <c:pt idx="4488">
                  <c:v>2770.3281638984199</c:v>
                </c:pt>
                <c:pt idx="4489">
                  <c:v>2764.8646119836599</c:v>
                </c:pt>
                <c:pt idx="4490">
                  <c:v>2759.3633448668702</c:v>
                </c:pt>
                <c:pt idx="4491">
                  <c:v>2753.8272475498502</c:v>
                </c:pt>
                <c:pt idx="4492">
                  <c:v>2748.2592067764999</c:v>
                </c:pt>
                <c:pt idx="4493">
                  <c:v>2742.6621032661301</c:v>
                </c:pt>
                <c:pt idx="4494">
                  <c:v>2737.0388041922201</c:v>
                </c:pt>
                <c:pt idx="4495">
                  <c:v>2731.3921559464202</c:v>
                </c:pt>
                <c:pt idx="4496">
                  <c:v>2725.7249772236601</c:v>
                </c:pt>
                <c:pt idx="4497">
                  <c:v>2720.0400524597599</c:v>
                </c:pt>
                <c:pt idx="4498">
                  <c:v>2714.3401256481998</c:v>
                </c:pt>
                <c:pt idx="4499">
                  <c:v>2708.62789455847</c:v>
                </c:pt>
                <c:pt idx="4500">
                  <c:v>2702.9060053733401</c:v>
                </c:pt>
                <c:pt idx="4501">
                  <c:v>2697.17704775841</c:v>
                </c:pt>
                <c:pt idx="4502">
                  <c:v>2691.4435503724899</c:v>
                </c:pt>
                <c:pt idx="4503">
                  <c:v>2685.7079768234198</c:v>
                </c:pt>
                <c:pt idx="4504">
                  <c:v>2679.9727220700602</c:v>
                </c:pt>
                <c:pt idx="4505">
                  <c:v>2674.2401092670598</c:v>
                </c:pt>
                <c:pt idx="4506">
                  <c:v>2668.5123870463199</c:v>
                </c:pt>
                <c:pt idx="4507">
                  <c:v>2662.7917272252698</c:v>
                </c:pt>
                <c:pt idx="4508">
                  <c:v>2657.0802229298902</c:v>
                </c:pt>
                <c:pt idx="4509">
                  <c:v>2651.37988711768</c:v>
                </c:pt>
                <c:pt idx="4510">
                  <c:v>2645.6926514838501</c:v>
                </c:pt>
                <c:pt idx="4511">
                  <c:v>2640.02036573233</c:v>
                </c:pt>
                <c:pt idx="4512">
                  <c:v>2634.3647971915402</c:v>
                </c:pt>
                <c:pt idx="4513">
                  <c:v>2628.7276307542502</c:v>
                </c:pt>
                <c:pt idx="4514">
                  <c:v>2623.1104691194901</c:v>
                </c:pt>
                <c:pt idx="4515">
                  <c:v>2617.5148333144598</c:v>
                </c:pt>
                <c:pt idx="4516">
                  <c:v>2611.9421634738901</c:v>
                </c:pt>
                <c:pt idx="4517">
                  <c:v>2606.3938447341002</c:v>
                </c:pt>
                <c:pt idx="4518">
                  <c:v>2600.8711146648102</c:v>
                </c:pt>
                <c:pt idx="4519">
                  <c:v>2595.3751971034999</c:v>
                </c:pt>
                <c:pt idx="4520">
                  <c:v>2589.9072207395302</c:v>
                </c:pt>
                <c:pt idx="4521">
                  <c:v>2584.46824035294</c:v>
                </c:pt>
                <c:pt idx="4522">
                  <c:v>2579.05923867912</c:v>
                </c:pt>
                <c:pt idx="4523">
                  <c:v>2573.6811283832799</c:v>
                </c:pt>
                <c:pt idx="4524">
                  <c:v>2568.3347541267199</c:v>
                </c:pt>
                <c:pt idx="4525">
                  <c:v>2562.8583685069698</c:v>
                </c:pt>
                <c:pt idx="4526">
                  <c:v>2557.0807705910001</c:v>
                </c:pt>
                <c:pt idx="4527">
                  <c:v>2551.0145526920001</c:v>
                </c:pt>
                <c:pt idx="4528">
                  <c:v>2544.67230652342</c:v>
                </c:pt>
                <c:pt idx="4529">
                  <c:v>2538.0662525497801</c:v>
                </c:pt>
                <c:pt idx="4530">
                  <c:v>2531.2082571760502</c:v>
                </c:pt>
                <c:pt idx="4531">
                  <c:v>2524.1098465711698</c:v>
                </c:pt>
                <c:pt idx="4532">
                  <c:v>2516.7822177749099</c:v>
                </c:pt>
                <c:pt idx="4533">
                  <c:v>2509.2362476579601</c:v>
                </c:pt>
                <c:pt idx="4534">
                  <c:v>2501.4825002274301</c:v>
                </c:pt>
                <c:pt idx="4535">
                  <c:v>2493.5312326969402</c:v>
                </c:pt>
                <c:pt idx="4536">
                  <c:v>2485.39240067223</c:v>
                </c:pt>
                <c:pt idx="4537">
                  <c:v>2477.07566274086</c:v>
                </c:pt>
                <c:pt idx="4538">
                  <c:v>2468.5903846989099</c:v>
                </c:pt>
                <c:pt idx="4539">
                  <c:v>2459.94564359782</c:v>
                </c:pt>
                <c:pt idx="4540">
                  <c:v>2451.1502317519898</c:v>
                </c:pt>
                <c:pt idx="4541">
                  <c:v>2442.2126608107701</c:v>
                </c:pt>
                <c:pt idx="4542">
                  <c:v>2433.1411659677101</c:v>
                </c:pt>
                <c:pt idx="4543">
                  <c:v>2423.9437103545201</c:v>
                </c:pt>
                <c:pt idx="4544">
                  <c:v>2414.6279896463898</c:v>
                </c:pt>
                <c:pt idx="4545">
                  <c:v>2405.2094292757001</c:v>
                </c:pt>
                <c:pt idx="4546">
                  <c:v>2395.8497778485398</c:v>
                </c:pt>
                <c:pt idx="4547">
                  <c:v>2386.6100463305402</c:v>
                </c:pt>
                <c:pt idx="4548">
                  <c:v>2377.48904846914</c:v>
                </c:pt>
                <c:pt idx="4549">
                  <c:v>2368.48552073581</c:v>
                </c:pt>
                <c:pt idx="4550">
                  <c:v>2359.5981331286498</c:v>
                </c:pt>
                <c:pt idx="4551">
                  <c:v>2350.8254989632201</c:v>
                </c:pt>
                <c:pt idx="4552">
                  <c:v>2342.1661837350198</c:v>
                </c:pt>
                <c:pt idx="4553">
                  <c:v>2333.6187131315601</c:v>
                </c:pt>
                <c:pt idx="4554">
                  <c:v>2325.1815802658198</c:v>
                </c:pt>
                <c:pt idx="4555">
                  <c:v>2316.8532521976799</c:v>
                </c:pt>
                <c:pt idx="4556">
                  <c:v>2308.6321758047502</c:v>
                </c:pt>
                <c:pt idx="4557">
                  <c:v>2300.51678305922</c:v>
                </c:pt>
                <c:pt idx="4558">
                  <c:v>2292.50549576294</c:v>
                </c:pt>
                <c:pt idx="4559">
                  <c:v>2284.5967297884499</c:v>
                </c:pt>
                <c:pt idx="4560">
                  <c:v>2276.7890274321398</c:v>
                </c:pt>
                <c:pt idx="4561">
                  <c:v>2269.0805610826601</c:v>
                </c:pt>
                <c:pt idx="4562">
                  <c:v>2261.4698634722899</c:v>
                </c:pt>
                <c:pt idx="4563">
                  <c:v>2253.9553607631701</c:v>
                </c:pt>
                <c:pt idx="4564">
                  <c:v>2246.5354884050198</c:v>
                </c:pt>
                <c:pt idx="4565">
                  <c:v>2239.2086932188399</c:v>
                </c:pt>
                <c:pt idx="4566">
                  <c:v>2231.97343522752</c:v>
                </c:pt>
                <c:pt idx="4567">
                  <c:v>2224.8281892569598</c:v>
                </c:pt>
                <c:pt idx="4568">
                  <c:v>2217.7714463293601</c:v>
                </c:pt>
                <c:pt idx="4569">
                  <c:v>2210.8017148684398</c:v>
                </c:pt>
                <c:pt idx="4570">
                  <c:v>2203.9175217346501</c:v>
                </c:pt>
                <c:pt idx="4571">
                  <c:v>2197.1174131067501</c:v>
                </c:pt>
                <c:pt idx="4572">
                  <c:v>2190.3999552247201</c:v>
                </c:pt>
                <c:pt idx="4573">
                  <c:v>2183.7637350077298</c:v>
                </c:pt>
                <c:pt idx="4574">
                  <c:v>2177.2073605595101</c:v>
                </c:pt>
                <c:pt idx="4575">
                  <c:v>2170.72946157245</c:v>
                </c:pt>
                <c:pt idx="4576">
                  <c:v>2164.3286896407399</c:v>
                </c:pt>
                <c:pt idx="4577">
                  <c:v>2158.0037184919001</c:v>
                </c:pt>
                <c:pt idx="4578">
                  <c:v>2151.7532441451799</c:v>
                </c:pt>
                <c:pt idx="4579">
                  <c:v>2145.5759850046502</c:v>
                </c:pt>
                <c:pt idx="4580">
                  <c:v>2139.4706818938898</c:v>
                </c:pt>
                <c:pt idx="4581">
                  <c:v>2133.4360980387701</c:v>
                </c:pt>
                <c:pt idx="4582">
                  <c:v>2127.47101900404</c:v>
                </c:pt>
                <c:pt idx="4583">
                  <c:v>2121.57425258903</c:v>
                </c:pt>
                <c:pt idx="4584">
                  <c:v>2115.74462868718</c:v>
                </c:pt>
                <c:pt idx="4585">
                  <c:v>2109.9809991137799</c:v>
                </c:pt>
                <c:pt idx="4586">
                  <c:v>2104.2822374058001</c:v>
                </c:pt>
                <c:pt idx="4587">
                  <c:v>2098.6472385973302</c:v>
                </c:pt>
                <c:pt idx="4588">
                  <c:v>2093.0749189739099</c:v>
                </c:pt>
                <c:pt idx="4589">
                  <c:v>2087.5642158085002</c:v>
                </c:pt>
                <c:pt idx="4590">
                  <c:v>2082.11408708197</c:v>
                </c:pt>
                <c:pt idx="4591">
                  <c:v>2076.72351119014</c:v>
                </c:pt>
                <c:pt idx="4592">
                  <c:v>2071.3914866397699</c:v>
                </c:pt>
                <c:pt idx="4593">
                  <c:v>2066.1170317353399</c:v>
                </c:pt>
                <c:pt idx="4594">
                  <c:v>2060.89918425827</c:v>
                </c:pt>
                <c:pt idx="4595">
                  <c:v>2055.7370011401999</c:v>
                </c:pt>
                <c:pt idx="4596">
                  <c:v>2050.62955813181</c:v>
                </c:pt>
                <c:pt idx="4597">
                  <c:v>2045.5759494682</c:v>
                </c:pt>
                <c:pt idx="4598">
                  <c:v>2040.5752875322701</c:v>
                </c:pt>
                <c:pt idx="4599">
                  <c:v>2035.6267025167199</c:v>
                </c:pt>
                <c:pt idx="4600">
                  <c:v>2030.7293420859701</c:v>
                </c:pt>
                <c:pt idx="4601">
                  <c:v>2025.8823710384199</c:v>
                </c:pt>
                <c:pt idx="4602">
                  <c:v>2021.0849709700301</c:v>
                </c:pt>
                <c:pt idx="4603">
                  <c:v>2016.33641754731</c:v>
                </c:pt>
                <c:pt idx="4604">
                  <c:v>2011.635776505</c:v>
                </c:pt>
                <c:pt idx="4605">
                  <c:v>2006.98234844995</c:v>
                </c:pt>
                <c:pt idx="4606">
                  <c:v>2002.37537885558</c:v>
                </c:pt>
                <c:pt idx="4607">
                  <c:v>1997.8141283480099</c:v>
                </c:pt>
                <c:pt idx="4608">
                  <c:v>1993.2978723875799</c:v>
                </c:pt>
                <c:pt idx="4609">
                  <c:v>1988.8259009547601</c:v>
                </c:pt>
                <c:pt idx="4610">
                  <c:v>1984.3975182404399</c:v>
                </c:pt>
                <c:pt idx="4611">
                  <c:v>1980.0120423409701</c:v>
                </c:pt>
                <c:pt idx="4612">
                  <c:v>1975.66880495803</c:v>
                </c:pt>
                <c:pt idx="4613">
                  <c:v>1971.36715110352</c:v>
                </c:pt>
                <c:pt idx="4614">
                  <c:v>1967.1064388095199</c:v>
                </c:pt>
                <c:pt idx="4615">
                  <c:v>1962.88603884344</c:v>
                </c:pt>
                <c:pt idx="4616">
                  <c:v>1958.7053344284</c:v>
                </c:pt>
                <c:pt idx="4617">
                  <c:v>1954.5637209689601</c:v>
                </c:pt>
                <c:pt idx="4618">
                  <c:v>1950.46060578213</c:v>
                </c:pt>
                <c:pt idx="4619">
                  <c:v>1946.3954078336501</c:v>
                </c:pt>
                <c:pt idx="4620">
                  <c:v>1942.3675574797501</c:v>
                </c:pt>
                <c:pt idx="4621">
                  <c:v>1938.3764962140301</c:v>
                </c:pt>
                <c:pt idx="4622">
                  <c:v>1934.42167641982</c:v>
                </c:pt>
                <c:pt idx="4623">
                  <c:v>1930.5025611276401</c:v>
                </c:pt>
                <c:pt idx="4624">
                  <c:v>1926.61862377798</c:v>
                </c:pt>
                <c:pt idx="4625">
                  <c:v>1922.76934798915</c:v>
                </c:pt>
                <c:pt idx="4626">
                  <c:v>1918.95422733031</c:v>
                </c:pt>
                <c:pt idx="4627">
                  <c:v>1915.1727650994901</c:v>
                </c:pt>
                <c:pt idx="4628">
                  <c:v>1911.42447410662</c:v>
                </c:pt>
                <c:pt idx="4629">
                  <c:v>1907.7088764614</c:v>
                </c:pt>
                <c:pt idx="4630">
                  <c:v>1904.0255033661001</c:v>
                </c:pt>
                <c:pt idx="4631">
                  <c:v>1900.37389491301</c:v>
                </c:pt>
                <c:pt idx="4632">
                  <c:v>1896.7535998866001</c:v>
                </c:pt>
                <c:pt idx="4633">
                  <c:v>1893.1641755702799</c:v>
                </c:pt>
                <c:pt idx="4634">
                  <c:v>1889.60518755764</c:v>
                </c:pt>
                <c:pt idx="4635">
                  <c:v>1886.07620956812</c:v>
                </c:pt>
                <c:pt idx="4636">
                  <c:v>1882.57682326698</c:v>
                </c:pt>
                <c:pt idx="4637">
                  <c:v>1879.10661808959</c:v>
                </c:pt>
                <c:pt idx="4638">
                  <c:v>1875.6651910697899</c:v>
                </c:pt>
                <c:pt idx="4639">
                  <c:v>1872.2521466723999</c:v>
                </c:pt>
                <c:pt idx="4640">
                  <c:v>1868.8670966296399</c:v>
                </c:pt>
                <c:pt idx="4641">
                  <c:v>1865.50965978151</c:v>
                </c:pt>
                <c:pt idx="4642">
                  <c:v>1862.17946191998</c:v>
                </c:pt>
                <c:pt idx="4643">
                  <c:v>1858.87613563685</c:v>
                </c:pt>
                <c:pt idx="4644">
                  <c:v>1855.5993201753299</c:v>
                </c:pt>
                <c:pt idx="4645">
                  <c:v>1852.34866128512</c:v>
                </c:pt>
                <c:pt idx="4646">
                  <c:v>1849.1238605098199</c:v>
                </c:pt>
                <c:pt idx="4647">
                  <c:v>1845.9244809439899</c:v>
                </c:pt>
                <c:pt idx="4648">
                  <c:v>1842.75023273997</c:v>
                </c:pt>
                <c:pt idx="4649">
                  <c:v>1839.6007862956501</c:v>
                </c:pt>
                <c:pt idx="4650">
                  <c:v>1836.4758178414199</c:v>
                </c:pt>
                <c:pt idx="4651">
                  <c:v>1833.37500931503</c:v>
                </c:pt>
                <c:pt idx="4652">
                  <c:v>1830.29804823933</c:v>
                </c:pt>
                <c:pt idx="4653">
                  <c:v>1827.24462760303</c:v>
                </c:pt>
                <c:pt idx="4654">
                  <c:v>1824.2144457443001</c:v>
                </c:pt>
                <c:pt idx="4655">
                  <c:v>1821.2072062371401</c:v>
                </c:pt>
                <c:pt idx="4656">
                  <c:v>1818.2226177805201</c:v>
                </c:pt>
                <c:pt idx="4657">
                  <c:v>1815.2603940901699</c:v>
                </c:pt>
                <c:pt idx="4658">
                  <c:v>1812.3202537929101</c:v>
                </c:pt>
                <c:pt idx="4659">
                  <c:v>1809.40192032358</c:v>
                </c:pt>
                <c:pt idx="4660">
                  <c:v>1806.50512182437</c:v>
                </c:pt>
                <c:pt idx="4661">
                  <c:v>1803.6295910465799</c:v>
                </c:pt>
                <c:pt idx="4662">
                  <c:v>1800.77506525473</c:v>
                </c:pt>
                <c:pt idx="4663">
                  <c:v>1797.9412861329199</c:v>
                </c:pt>
                <c:pt idx="4664">
                  <c:v>1795.12799969347</c:v>
                </c:pt>
                <c:pt idx="4665">
                  <c:v>1792.33495618761</c:v>
                </c:pt>
                <c:pt idx="4666">
                  <c:v>1789.5619100184699</c:v>
                </c:pt>
                <c:pt idx="4667">
                  <c:v>1786.8086196559</c:v>
                </c:pt>
                <c:pt idx="4668">
                  <c:v>1784.0748475535199</c:v>
                </c:pt>
                <c:pt idx="4669">
                  <c:v>1781.3603600675499</c:v>
                </c:pt>
                <c:pt idx="4670">
                  <c:v>1778.66492737764</c:v>
                </c:pt>
                <c:pt idx="4671">
                  <c:v>1775.98832340954</c:v>
                </c:pt>
                <c:pt idx="4672">
                  <c:v>1773.3303257595401</c:v>
                </c:pt>
                <c:pt idx="4673">
                  <c:v>1770.6907156207401</c:v>
                </c:pt>
                <c:pt idx="4674">
                  <c:v>1768.06927771098</c:v>
                </c:pt>
                <c:pt idx="4675">
                  <c:v>1765.4658002024801</c:v>
                </c:pt>
                <c:pt idx="4676">
                  <c:v>1762.8800746530601</c:v>
                </c:pt>
                <c:pt idx="4677">
                  <c:v>1760.3118959390499</c:v>
                </c:pt>
                <c:pt idx="4678">
                  <c:v>1757.7610621896499</c:v>
                </c:pt>
                <c:pt idx="4679">
                  <c:v>1755.2273747228401</c:v>
                </c:pt>
                <c:pt idx="4680">
                  <c:v>1752.7106379827701</c:v>
                </c:pt>
                <c:pt idx="4681">
                  <c:v>1750.21065947855</c:v>
                </c:pt>
                <c:pt idx="4682">
                  <c:v>1747.7272497245301</c:v>
                </c:pt>
                <c:pt idx="4683">
                  <c:v>1745.2602221817999</c:v>
                </c:pt>
                <c:pt idx="4684">
                  <c:v>1742.80939320113</c:v>
                </c:pt>
                <c:pt idx="4685">
                  <c:v>1740.3745819671799</c:v>
                </c:pt>
                <c:pt idx="4686">
                  <c:v>1737.95561044394</c:v>
                </c:pt>
                <c:pt idx="4687">
                  <c:v>1735.5523033214299</c:v>
                </c:pt>
                <c:pt idx="4688">
                  <c:v>1733.10478618147</c:v>
                </c:pt>
                <c:pt idx="4689">
                  <c:v>1727.85932825072</c:v>
                </c:pt>
                <c:pt idx="4690">
                  <c:v>1723.1149015476001</c:v>
                </c:pt>
                <c:pt idx="4691">
                  <c:v>1718.3835022850701</c:v>
                </c:pt>
                <c:pt idx="4692">
                  <c:v>1713.6650946918401</c:v>
                </c:pt>
                <c:pt idx="4693">
                  <c:v>1708.95964309487</c:v>
                </c:pt>
                <c:pt idx="4694">
                  <c:v>1704.26711191905</c:v>
                </c:pt>
                <c:pt idx="4695">
                  <c:v>1699.5874656869601</c:v>
                </c:pt>
                <c:pt idx="4696">
                  <c:v>1694.9206690185899</c:v>
                </c:pt>
                <c:pt idx="4697">
                  <c:v>1690.2666866310799</c:v>
                </c:pt>
                <c:pt idx="4698">
                  <c:v>1685.6254833384701</c:v>
                </c:pt>
                <c:pt idx="4699">
                  <c:v>1680.9970240513901</c:v>
                </c:pt>
                <c:pt idx="4700">
                  <c:v>1676.3812737768301</c:v>
                </c:pt>
                <c:pt idx="4701">
                  <c:v>1671.7781976178701</c:v>
                </c:pt>
                <c:pt idx="4702">
                  <c:v>1667.18776077339</c:v>
                </c:pt>
                <c:pt idx="4703">
                  <c:v>1662.60992853786</c:v>
                </c:pt>
                <c:pt idx="4704">
                  <c:v>1658.04466630103</c:v>
                </c:pt>
                <c:pt idx="4705">
                  <c:v>1653.49193954767</c:v>
                </c:pt>
                <c:pt idx="4706">
                  <c:v>1648.9517138573499</c:v>
                </c:pt>
                <c:pt idx="4707">
                  <c:v>1644.4239549041399</c:v>
                </c:pt>
                <c:pt idx="4708">
                  <c:v>1639.90862845635</c:v>
                </c:pt>
                <c:pt idx="4709">
                  <c:v>1635.4057003763201</c:v>
                </c:pt>
                <c:pt idx="4710">
                  <c:v>1630.9151366200999</c:v>
                </c:pt>
                <c:pt idx="4711">
                  <c:v>1626.4369032372099</c:v>
                </c:pt>
                <c:pt idx="4712">
                  <c:v>1621.97096637042</c:v>
                </c:pt>
                <c:pt idx="4713">
                  <c:v>1617.51729225546</c:v>
                </c:pt>
                <c:pt idx="4714">
                  <c:v>1613.0758472207499</c:v>
                </c:pt>
                <c:pt idx="4715">
                  <c:v>1608.64659768719</c:v>
                </c:pt>
                <c:pt idx="4716">
                  <c:v>1604.2295101678701</c:v>
                </c:pt>
                <c:pt idx="4717">
                  <c:v>1599.82455126785</c:v>
                </c:pt>
                <c:pt idx="4718">
                  <c:v>1595.43168768385</c:v>
                </c:pt>
                <c:pt idx="4719">
                  <c:v>1591.0508862040699</c:v>
                </c:pt>
                <c:pt idx="4720">
                  <c:v>1586.68211370789</c:v>
                </c:pt>
                <c:pt idx="4721">
                  <c:v>1582.3253371656399</c:v>
                </c:pt>
                <c:pt idx="4722">
                  <c:v>1577.9805236383299</c:v>
                </c:pt>
                <c:pt idx="4723">
                  <c:v>1573.6476402774299</c:v>
                </c:pt>
                <c:pt idx="4724">
                  <c:v>1569.3266543246</c:v>
                </c:pt>
                <c:pt idx="4725">
                  <c:v>1565.0175331114599</c:v>
                </c:pt>
                <c:pt idx="4726">
                  <c:v>1560.7202440593101</c:v>
                </c:pt>
                <c:pt idx="4727">
                  <c:v>1556.4347546789199</c:v>
                </c:pt>
                <c:pt idx="4728">
                  <c:v>1552.16103257029</c:v>
                </c:pt>
                <c:pt idx="4729">
                  <c:v>1547.8990454223399</c:v>
                </c:pt>
                <c:pt idx="4730">
                  <c:v>1543.6487610127399</c:v>
                </c:pt>
                <c:pt idx="4731">
                  <c:v>1539.41014720765</c:v>
                </c:pt>
                <c:pt idx="4732">
                  <c:v>1535.1831719614299</c:v>
                </c:pt>
                <c:pt idx="4733">
                  <c:v>1530.96780331645</c:v>
                </c:pt>
                <c:pt idx="4734">
                  <c:v>1526.76400940285</c:v>
                </c:pt>
                <c:pt idx="4735">
                  <c:v>1522.5717584382301</c:v>
                </c:pt>
                <c:pt idx="4736">
                  <c:v>1518.3910187275201</c:v>
                </c:pt>
                <c:pt idx="4737">
                  <c:v>1514.22175866262</c:v>
                </c:pt>
                <c:pt idx="4738">
                  <c:v>1510.06394672228</c:v>
                </c:pt>
                <c:pt idx="4739">
                  <c:v>1505.9175514717399</c:v>
                </c:pt>
                <c:pt idx="4740">
                  <c:v>1501.78254156261</c:v>
                </c:pt>
                <c:pt idx="4741">
                  <c:v>1497.6588857325501</c:v>
                </c:pt>
                <c:pt idx="4742">
                  <c:v>1493.5465528050599</c:v>
                </c:pt>
                <c:pt idx="4743">
                  <c:v>1489.44551168926</c:v>
                </c:pt>
                <c:pt idx="4744">
                  <c:v>1485.35573137962</c:v>
                </c:pt>
                <c:pt idx="4745">
                  <c:v>1481.2771809557701</c:v>
                </c:pt>
                <c:pt idx="4746">
                  <c:v>1477.20982958223</c:v>
                </c:pt>
                <c:pt idx="4747">
                  <c:v>1473.1536465081899</c:v>
                </c:pt>
                <c:pt idx="4748">
                  <c:v>1469.10860106727</c:v>
                </c:pt>
                <c:pt idx="4749">
                  <c:v>1465.0746626773</c:v>
                </c:pt>
                <c:pt idx="4750">
                  <c:v>1461.0518008401</c:v>
                </c:pt>
                <c:pt idx="4751">
                  <c:v>1457.0399851412201</c:v>
                </c:pt>
                <c:pt idx="4752">
                  <c:v>1453.0391852497</c:v>
                </c:pt>
                <c:pt idx="4753">
                  <c:v>1449.04937091791</c:v>
                </c:pt>
                <c:pt idx="4754">
                  <c:v>1445.0705119812401</c:v>
                </c:pt>
                <c:pt idx="4755">
                  <c:v>1441.10257835792</c:v>
                </c:pt>
                <c:pt idx="4756">
                  <c:v>1437.14554004877</c:v>
                </c:pt>
                <c:pt idx="4757">
                  <c:v>1433.1993671370101</c:v>
                </c:pt>
                <c:pt idx="4758">
                  <c:v>1429.26402978798</c:v>
                </c:pt>
                <c:pt idx="4759">
                  <c:v>1425.3394982489499</c:v>
                </c:pt>
                <c:pt idx="4760">
                  <c:v>1421.42574284888</c:v>
                </c:pt>
                <c:pt idx="4761">
                  <c:v>1417.52273399821</c:v>
                </c:pt>
                <c:pt idx="4762">
                  <c:v>1413.63044218862</c:v>
                </c:pt>
                <c:pt idx="4763">
                  <c:v>1409.74883799284</c:v>
                </c:pt>
                <c:pt idx="4764">
                  <c:v>1405.8778920643699</c:v>
                </c:pt>
                <c:pt idx="4765">
                  <c:v>1402.0175751372999</c:v>
                </c:pt>
                <c:pt idx="4766">
                  <c:v>1398.1678580261</c:v>
                </c:pt>
                <c:pt idx="4767">
                  <c:v>1394.32871162534</c:v>
                </c:pt>
                <c:pt idx="4768">
                  <c:v>1390.5001069095499</c:v>
                </c:pt>
                <c:pt idx="4769">
                  <c:v>1386.6820149329401</c:v>
                </c:pt>
                <c:pt idx="4770">
                  <c:v>1382.8744068291901</c:v>
                </c:pt>
                <c:pt idx="4771">
                  <c:v>1379.0772538112601</c:v>
                </c:pt>
                <c:pt idx="4772">
                  <c:v>1375.29052717115</c:v>
                </c:pt>
                <c:pt idx="4773">
                  <c:v>1371.5141982796899</c:v>
                </c:pt>
                <c:pt idx="4774">
                  <c:v>1367.74823858631</c:v>
                </c:pt>
                <c:pt idx="4775">
                  <c:v>1363.9926196188401</c:v>
                </c:pt>
                <c:pt idx="4776">
                  <c:v>1360.2473129832999</c:v>
                </c:pt>
                <c:pt idx="4777">
                  <c:v>1356.51229036366</c:v>
                </c:pt>
                <c:pt idx="4778">
                  <c:v>1352.78752352166</c:v>
                </c:pt>
                <c:pt idx="4779">
                  <c:v>1349.07298429656</c:v>
                </c:pt>
                <c:pt idx="4780">
                  <c:v>1345.3686446049501</c:v>
                </c:pt>
                <c:pt idx="4781">
                  <c:v>1341.67447644054</c:v>
                </c:pt>
                <c:pt idx="4782">
                  <c:v>1337.9904518739399</c:v>
                </c:pt>
                <c:pt idx="4783">
                  <c:v>1334.31654305243</c:v>
                </c:pt>
                <c:pt idx="4784">
                  <c:v>1330.6527221997901</c:v>
                </c:pt>
                <c:pt idx="4785">
                  <c:v>1326.9989616160599</c:v>
                </c:pt>
                <c:pt idx="4786">
                  <c:v>1323.35523367735</c:v>
                </c:pt>
                <c:pt idx="4787">
                  <c:v>1319.7215108356199</c:v>
                </c:pt>
                <c:pt idx="4788">
                  <c:v>1316.09776561845</c:v>
                </c:pt>
                <c:pt idx="4789">
                  <c:v>1312.4839706288799</c:v>
                </c:pt>
                <c:pt idx="4790">
                  <c:v>1308.8800985451601</c:v>
                </c:pt>
                <c:pt idx="4791">
                  <c:v>1305.2861221205901</c:v>
                </c:pt>
                <c:pt idx="4792">
                  <c:v>1301.70201418324</c:v>
                </c:pt>
                <c:pt idx="4793">
                  <c:v>1298.12774763583</c:v>
                </c:pt>
                <c:pt idx="4794">
                  <c:v>1294.5632954554701</c:v>
                </c:pt>
                <c:pt idx="4795">
                  <c:v>1291.00863069346</c:v>
                </c:pt>
                <c:pt idx="4796">
                  <c:v>1287.46372647512</c:v>
                </c:pt>
                <c:pt idx="4797">
                  <c:v>1283.9285559995401</c:v>
                </c:pt>
                <c:pt idx="4798">
                  <c:v>1280.40309253941</c:v>
                </c:pt>
                <c:pt idx="4799">
                  <c:v>1276.88730944083</c:v>
                </c:pt>
                <c:pt idx="4800">
                  <c:v>1273.3811801230399</c:v>
                </c:pt>
                <c:pt idx="4801">
                  <c:v>1269.8846780783199</c:v>
                </c:pt>
                <c:pt idx="4802">
                  <c:v>1266.39777687169</c:v>
                </c:pt>
                <c:pt idx="4803">
                  <c:v>1262.9204501407901</c:v>
                </c:pt>
                <c:pt idx="4804">
                  <c:v>1259.4526715956299</c:v>
                </c:pt>
                <c:pt idx="4805">
                  <c:v>1255.9944150184101</c:v>
                </c:pt>
                <c:pt idx="4806">
                  <c:v>1252.5456542633201</c:v>
                </c:pt>
                <c:pt idx="4807">
                  <c:v>1249.1063632563501</c:v>
                </c:pt>
                <c:pt idx="4808">
                  <c:v>1245.6765159950801</c:v>
                </c:pt>
                <c:pt idx="4809">
                  <c:v>1242.25608654847</c:v>
                </c:pt>
                <c:pt idx="4810">
                  <c:v>1238.84504905672</c:v>
                </c:pt>
                <c:pt idx="4811">
                  <c:v>1235.4433777310101</c:v>
                </c:pt>
                <c:pt idx="4812">
                  <c:v>1232.05104685334</c:v>
                </c:pt>
                <c:pt idx="4813">
                  <c:v>1228.6680307763199</c:v>
                </c:pt>
                <c:pt idx="4814">
                  <c:v>1225.2943039229999</c:v>
                </c:pt>
                <c:pt idx="4815">
                  <c:v>1221.9298407866399</c:v>
                </c:pt>
                <c:pt idx="4816">
                  <c:v>1218.57461593055</c:v>
                </c:pt>
                <c:pt idx="4817">
                  <c:v>1215.22860398789</c:v>
                </c:pt>
                <c:pt idx="4818">
                  <c:v>1211.8917796614601</c:v>
                </c:pt>
                <c:pt idx="4819">
                  <c:v>1208.56411772353</c:v>
                </c:pt>
                <c:pt idx="4820">
                  <c:v>1205.24559301564</c:v>
                </c:pt>
                <c:pt idx="4821">
                  <c:v>1201.9361804484099</c:v>
                </c:pt>
                <c:pt idx="4822">
                  <c:v>1198.6358550013499</c:v>
                </c:pt>
                <c:pt idx="4823">
                  <c:v>1195.34459172268</c:v>
                </c:pt>
                <c:pt idx="4824">
                  <c:v>1192.0623657291201</c:v>
                </c:pt>
                <c:pt idx="4825">
                  <c:v>1188.78915220573</c:v>
                </c:pt>
                <c:pt idx="4826">
                  <c:v>1185.5249264056999</c:v>
                </c:pt>
                <c:pt idx="4827">
                  <c:v>1182.2696636501601</c:v>
                </c:pt>
                <c:pt idx="4828">
                  <c:v>1179.02333932804</c:v>
                </c:pt>
                <c:pt idx="4829">
                  <c:v>1175.78592889581</c:v>
                </c:pt>
                <c:pt idx="4830">
                  <c:v>1172.55740787734</c:v>
                </c:pt>
                <c:pt idx="4831">
                  <c:v>1169.3377518637301</c:v>
                </c:pt>
                <c:pt idx="4832">
                  <c:v>1166.12693651308</c:v>
                </c:pt>
                <c:pt idx="4833">
                  <c:v>1162.92493755034</c:v>
                </c:pt>
                <c:pt idx="4834">
                  <c:v>1159.7317307671101</c:v>
                </c:pt>
                <c:pt idx="4835">
                  <c:v>1156.54729202147</c:v>
                </c:pt>
                <c:pt idx="4836">
                  <c:v>1153.3715972377699</c:v>
                </c:pt>
                <c:pt idx="4837">
                  <c:v>1150.2046224065</c:v>
                </c:pt>
                <c:pt idx="4838">
                  <c:v>1147.04634358404</c:v>
                </c:pt>
                <c:pt idx="4839">
                  <c:v>1143.8967368925501</c:v>
                </c:pt>
                <c:pt idx="4840">
                  <c:v>1140.75577851973</c:v>
                </c:pt>
                <c:pt idx="4841">
                  <c:v>1137.62344471867</c:v>
                </c:pt>
                <c:pt idx="4842">
                  <c:v>1134.4997118076799</c:v>
                </c:pt>
                <c:pt idx="4843">
                  <c:v>1131.38455617008</c:v>
                </c:pt>
                <c:pt idx="4844">
                  <c:v>1128.27795425404</c:v>
                </c:pt>
                <c:pt idx="4845">
                  <c:v>1125.17988257241</c:v>
                </c:pt>
                <c:pt idx="4846">
                  <c:v>1122.09031770251</c:v>
                </c:pt>
                <c:pt idx="4847">
                  <c:v>1119.009236286</c:v>
                </c:pt>
                <c:pt idx="4848">
                  <c:v>1115.9366150286601</c:v>
                </c:pt>
                <c:pt idx="4849">
                  <c:v>1112.8724307002401</c:v>
                </c:pt>
                <c:pt idx="4850">
                  <c:v>1109.81666013429</c:v>
                </c:pt>
                <c:pt idx="4851">
                  <c:v>1106.76928022794</c:v>
                </c:pt>
                <c:pt idx="4852">
                  <c:v>1103.7302679417801</c:v>
                </c:pt>
                <c:pt idx="4853">
                  <c:v>1100.69960029966</c:v>
                </c:pt>
                <c:pt idx="4854">
                  <c:v>1097.6772543885199</c:v>
                </c:pt>
                <c:pt idx="4855">
                  <c:v>1094.66320735819</c:v>
                </c:pt>
                <c:pt idx="4856">
                  <c:v>1091.65743642129</c:v>
                </c:pt>
                <c:pt idx="4857">
                  <c:v>1088.6599188529699</c:v>
                </c:pt>
                <c:pt idx="4858">
                  <c:v>1085.6706319908001</c:v>
                </c:pt>
                <c:pt idx="4859">
                  <c:v>1082.68955323456</c:v>
                </c:pt>
                <c:pt idx="4860">
                  <c:v>1079.7166600461201</c:v>
                </c:pt>
                <c:pt idx="4861">
                  <c:v>1076.7519299491901</c:v>
                </c:pt>
                <c:pt idx="4862">
                  <c:v>1073.7953405292201</c:v>
                </c:pt>
                <c:pt idx="4863">
                  <c:v>1070.84686943323</c:v>
                </c:pt>
                <c:pt idx="4864">
                  <c:v>1067.9064943695801</c:v>
                </c:pt>
                <c:pt idx="4865">
                  <c:v>1064.9741931078499</c:v>
                </c:pt>
                <c:pt idx="4866">
                  <c:v>1062.04994347866</c:v>
                </c:pt>
                <c:pt idx="4867">
                  <c:v>1059.1337233735301</c:v>
                </c:pt>
                <c:pt idx="4868">
                  <c:v>1056.2255107446499</c:v>
                </c:pt>
                <c:pt idx="4869">
                  <c:v>1053.32528360477</c:v>
                </c:pt>
                <c:pt idx="4870">
                  <c:v>1050.4330200270001</c:v>
                </c:pt>
                <c:pt idx="4871">
                  <c:v>1047.54869814467</c:v>
                </c:pt>
                <c:pt idx="4872">
                  <c:v>1044.67229615116</c:v>
                </c:pt>
                <c:pt idx="4873">
                  <c:v>1041.8037922997</c:v>
                </c:pt>
                <c:pt idx="4874">
                  <c:v>1038.9431649032499</c:v>
                </c:pt>
                <c:pt idx="4875">
                  <c:v>1036.0903923343301</c:v>
                </c:pt>
                <c:pt idx="4876">
                  <c:v>1033.2454530248201</c:v>
                </c:pt>
                <c:pt idx="4877">
                  <c:v>1030.4083254658501</c:v>
                </c:pt>
                <c:pt idx="4878">
                  <c:v>1027.5789882075901</c:v>
                </c:pt>
                <c:pt idx="4879">
                  <c:v>1024.7574198591101</c:v>
                </c:pt>
                <c:pt idx="4880">
                  <c:v>1021.94359908822</c:v>
                </c:pt>
                <c:pt idx="4881">
                  <c:v>1019.13750462132</c:v>
                </c:pt>
                <c:pt idx="4882">
                  <c:v>1016.33911524319</c:v>
                </c:pt>
                <c:pt idx="4883">
                  <c:v>1013.54840979689</c:v>
                </c:pt>
                <c:pt idx="4884">
                  <c:v>1010.76536718357</c:v>
                </c:pt>
                <c:pt idx="4885">
                  <c:v>1007.98996636231</c:v>
                </c:pt>
                <c:pt idx="4886">
                  <c:v>1005.22218634996</c:v>
                </c:pt>
                <c:pt idx="4887">
                  <c:v>1002.46200622099</c:v>
                </c:pt>
                <c:pt idx="4888">
                  <c:v>999.70940510733897</c:v>
                </c:pt>
                <c:pt idx="4889">
                  <c:v>996.96436219822999</c:v>
                </c:pt>
                <c:pt idx="4890">
                  <c:v>994.22685674003901</c:v>
                </c:pt>
                <c:pt idx="4891">
                  <c:v>991.49686803612599</c:v>
                </c:pt>
                <c:pt idx="4892">
                  <c:v>988.77437544667896</c:v>
                </c:pt>
                <c:pt idx="4893">
                  <c:v>986.05935838855999</c:v>
                </c:pt>
                <c:pt idx="4894">
                  <c:v>983.35179633515202</c:v>
                </c:pt>
                <c:pt idx="4895">
                  <c:v>980.651668816197</c:v>
                </c:pt>
                <c:pt idx="4896">
                  <c:v>977.95895541764605</c:v>
                </c:pt>
                <c:pt idx="4897">
                  <c:v>975.27363578150698</c:v>
                </c:pt>
                <c:pt idx="4898">
                  <c:v>972.59568960568299</c:v>
                </c:pt>
                <c:pt idx="4899">
                  <c:v>969.92509664382703</c:v>
                </c:pt>
                <c:pt idx="4900">
                  <c:v>967.26183670518299</c:v>
                </c:pt>
                <c:pt idx="4901">
                  <c:v>964.60588965443606</c:v>
                </c:pt>
                <c:pt idx="4902">
                  <c:v>961.95723541156099</c:v>
                </c:pt>
                <c:pt idx="4903">
                  <c:v>959.31585395166701</c:v>
                </c:pt>
                <c:pt idx="4904">
                  <c:v>956.68172530485003</c:v>
                </c:pt>
                <c:pt idx="4905">
                  <c:v>954.054829556041</c:v>
                </c:pt>
                <c:pt idx="4906">
                  <c:v>951.43514684485103</c:v>
                </c:pt>
                <c:pt idx="4907">
                  <c:v>948.822657365429</c:v>
                </c:pt>
                <c:pt idx="4908">
                  <c:v>946.217341366303</c:v>
                </c:pt>
                <c:pt idx="4909">
                  <c:v>943.61917915024003</c:v>
                </c:pt>
                <c:pt idx="4910">
                  <c:v>941.02815107409003</c:v>
                </c:pt>
                <c:pt idx="4911">
                  <c:v>938.44423754863897</c:v>
                </c:pt>
                <c:pt idx="4912">
                  <c:v>935.86741903846405</c:v>
                </c:pt>
                <c:pt idx="4913">
                  <c:v>933.29767606178302</c:v>
                </c:pt>
                <c:pt idx="4914">
                  <c:v>930.73498919030601</c:v>
                </c:pt>
                <c:pt idx="4915">
                  <c:v>928.17933904909103</c:v>
                </c:pt>
                <c:pt idx="4916">
                  <c:v>925.63070631639903</c:v>
                </c:pt>
                <c:pt idx="4917">
                  <c:v>923.08907172353997</c:v>
                </c:pt>
                <c:pt idx="4918">
                  <c:v>920.554416054738</c:v>
                </c:pt>
                <c:pt idx="4919">
                  <c:v>918.02672014697805</c:v>
                </c:pt>
                <c:pt idx="4920">
                  <c:v>915.50596488986298</c:v>
                </c:pt>
                <c:pt idx="4921">
                  <c:v>912.99213122547201</c:v>
                </c:pt>
                <c:pt idx="4922">
                  <c:v>910.48520014821304</c:v>
                </c:pt>
                <c:pt idx="4923">
                  <c:v>907.98515270467999</c:v>
                </c:pt>
                <c:pt idx="4924">
                  <c:v>905.49196999351</c:v>
                </c:pt>
                <c:pt idx="4925">
                  <c:v>903.00563316524097</c:v>
                </c:pt>
                <c:pt idx="4926">
                  <c:v>900.52612342216798</c:v>
                </c:pt>
                <c:pt idx="4927">
                  <c:v>898.05342201820201</c:v>
                </c:pt>
                <c:pt idx="4928">
                  <c:v>895.587510258728</c:v>
                </c:pt>
                <c:pt idx="4929">
                  <c:v>893.12836950046199</c:v>
                </c:pt>
                <c:pt idx="4930">
                  <c:v>890.67598115131204</c:v>
                </c:pt>
                <c:pt idx="4931">
                  <c:v>888.23032667023801</c:v>
                </c:pt>
                <c:pt idx="4932">
                  <c:v>885.79138756710995</c:v>
                </c:pt>
                <c:pt idx="4933">
                  <c:v>883.35914540256897</c:v>
                </c:pt>
                <c:pt idx="4934">
                  <c:v>880.93358178788799</c:v>
                </c:pt>
                <c:pt idx="4935">
                  <c:v>878.51467838483097</c:v>
                </c:pt>
                <c:pt idx="4936">
                  <c:v>876.10241690551698</c:v>
                </c:pt>
                <c:pt idx="4937">
                  <c:v>873.696779112282</c:v>
                </c:pt>
                <c:pt idx="4938">
                  <c:v>871.29774681753702</c:v>
                </c:pt>
                <c:pt idx="4939">
                  <c:v>868.90530188363505</c:v>
                </c:pt>
                <c:pt idx="4940">
                  <c:v>866.519426222731</c:v>
                </c:pt>
                <c:pt idx="4941">
                  <c:v>864.14010179664797</c:v>
                </c:pt>
                <c:pt idx="4942">
                  <c:v>861.76731061673604</c:v>
                </c:pt>
                <c:pt idx="4943">
                  <c:v>859.40103474374303</c:v>
                </c:pt>
                <c:pt idx="4944">
                  <c:v>857.04125628767304</c:v>
                </c:pt>
                <c:pt idx="4945">
                  <c:v>854.68795740765097</c:v>
                </c:pt>
                <c:pt idx="4946">
                  <c:v>852.34112031179495</c:v>
                </c:pt>
                <c:pt idx="4947">
                  <c:v>850.00072725707298</c:v>
                </c:pt>
                <c:pt idx="4948">
                  <c:v>847.66676054917502</c:v>
                </c:pt>
                <c:pt idx="4949">
                  <c:v>845.33920254237296</c:v>
                </c:pt>
                <c:pt idx="4950">
                  <c:v>843.01803563939598</c:v>
                </c:pt>
                <c:pt idx="4951">
                  <c:v>840.70324229128903</c:v>
                </c:pt>
                <c:pt idx="4952">
                  <c:v>838.39480499728597</c:v>
                </c:pt>
                <c:pt idx="4953">
                  <c:v>836.09270630467199</c:v>
                </c:pt>
                <c:pt idx="4954">
                  <c:v>833.79692880865798</c:v>
                </c:pt>
                <c:pt idx="4955">
                  <c:v>831.50745515224503</c:v>
                </c:pt>
                <c:pt idx="4956">
                  <c:v>829.22426802609095</c:v>
                </c:pt>
                <c:pt idx="4957">
                  <c:v>826.94735016838501</c:v>
                </c:pt>
                <c:pt idx="4958">
                  <c:v>824.67668436471399</c:v>
                </c:pt>
                <c:pt idx="4959">
                  <c:v>822.41225344793202</c:v>
                </c:pt>
                <c:pt idx="4960">
                  <c:v>820.15404029803301</c:v>
                </c:pt>
                <c:pt idx="4961">
                  <c:v>817.90202784201904</c:v>
                </c:pt>
                <c:pt idx="4962">
                  <c:v>815.65619905377002</c:v>
                </c:pt>
                <c:pt idx="4963">
                  <c:v>813.41653695391994</c:v>
                </c:pt>
                <c:pt idx="4964">
                  <c:v>811.18302460972302</c:v>
                </c:pt>
                <c:pt idx="4965">
                  <c:v>808.95564513493002</c:v>
                </c:pt>
                <c:pt idx="4966">
                  <c:v>806.73438168965697</c:v>
                </c:pt>
                <c:pt idx="4967">
                  <c:v>804.51921748025995</c:v>
                </c:pt>
                <c:pt idx="4968">
                  <c:v>802.31013575920895</c:v>
                </c:pt>
                <c:pt idx="4969">
                  <c:v>800.107119824959</c:v>
                </c:pt>
                <c:pt idx="4970">
                  <c:v>797.91015302182404</c:v>
                </c:pt>
                <c:pt idx="4971">
                  <c:v>795.71921873985298</c:v>
                </c:pt>
                <c:pt idx="4972">
                  <c:v>793.53430041470403</c:v>
                </c:pt>
                <c:pt idx="4973">
                  <c:v>791.35538152751599</c:v>
                </c:pt>
                <c:pt idx="4974">
                  <c:v>789.182445604789</c:v>
                </c:pt>
                <c:pt idx="4975">
                  <c:v>787.01547621825205</c:v>
                </c:pt>
                <c:pt idx="4976">
                  <c:v>784.85445698474905</c:v>
                </c:pt>
                <c:pt idx="4977">
                  <c:v>782.69937156610501</c:v>
                </c:pt>
                <c:pt idx="4978">
                  <c:v>780.55020366900897</c:v>
                </c:pt>
                <c:pt idx="4979">
                  <c:v>778.40693704489001</c:v>
                </c:pt>
                <c:pt idx="4980">
                  <c:v>776.26955548979095</c:v>
                </c:pt>
                <c:pt idx="4981">
                  <c:v>774.13804284424896</c:v>
                </c:pt>
                <c:pt idx="4982">
                  <c:v>772.01238299317197</c:v>
                </c:pt>
                <c:pt idx="4983">
                  <c:v>769.892559865718</c:v>
                </c:pt>
                <c:pt idx="4984">
                  <c:v>767.778557435175</c:v>
                </c:pt>
                <c:pt idx="4985">
                  <c:v>765.67035971883297</c:v>
                </c:pt>
                <c:pt idx="4986">
                  <c:v>763.56795077787206</c:v>
                </c:pt>
                <c:pt idx="4987">
                  <c:v>761.47131471723606</c:v>
                </c:pt>
                <c:pt idx="4988">
                  <c:v>759.38043568551404</c:v>
                </c:pt>
                <c:pt idx="4989">
                  <c:v>757.29529787482204</c:v>
                </c:pt>
                <c:pt idx="4990">
                  <c:v>755.21588552067897</c:v>
                </c:pt>
                <c:pt idx="4991">
                  <c:v>753.14218290189501</c:v>
                </c:pt>
                <c:pt idx="4992">
                  <c:v>751.07417434044396</c:v>
                </c:pt>
                <c:pt idx="4993">
                  <c:v>749.01184420135098</c:v>
                </c:pt>
                <c:pt idx="4994">
                  <c:v>746.95517689257201</c:v>
                </c:pt>
                <c:pt idx="4995">
                  <c:v>744.904156864877</c:v>
                </c:pt>
                <c:pt idx="4996">
                  <c:v>742.85876861173006</c:v>
                </c:pt>
                <c:pt idx="4997">
                  <c:v>740.81899666917502</c:v>
                </c:pt>
                <c:pt idx="4998">
                  <c:v>738.78482561571604</c:v>
                </c:pt>
                <c:pt idx="4999">
                  <c:v>736.75624007220495</c:v>
                </c:pt>
                <c:pt idx="5000">
                  <c:v>734.733224701719</c:v>
                </c:pt>
                <c:pt idx="5001">
                  <c:v>732.71576420944996</c:v>
                </c:pt>
                <c:pt idx="5002">
                  <c:v>730.70384334258699</c:v>
                </c:pt>
                <c:pt idx="5003">
                  <c:v>728.69744689019899</c:v>
                </c:pt>
                <c:pt idx="5004">
                  <c:v>726.69655968312497</c:v>
                </c:pt>
                <c:pt idx="5005">
                  <c:v>724.70116659385303</c:v>
                </c:pt>
                <c:pt idx="5006">
                  <c:v>722.71125253641003</c:v>
                </c:pt>
                <c:pt idx="5007">
                  <c:v>720.72680246624702</c:v>
                </c:pt>
                <c:pt idx="5008">
                  <c:v>718.747801380125</c:v>
                </c:pt>
                <c:pt idx="5009">
                  <c:v>716.77423431600005</c:v>
                </c:pt>
                <c:pt idx="5010">
                  <c:v>714.80608635291298</c:v>
                </c:pt>
                <c:pt idx="5011">
                  <c:v>712.84334261087599</c:v>
                </c:pt>
                <c:pt idx="5012">
                  <c:v>710.88598825075701</c:v>
                </c:pt>
                <c:pt idx="5013">
                  <c:v>708.93400847417104</c:v>
                </c:pt>
                <c:pt idx="5014">
                  <c:v>706.98738852336703</c:v>
                </c:pt>
                <c:pt idx="5015">
                  <c:v>705.04611368111796</c:v>
                </c:pt>
                <c:pt idx="5016">
                  <c:v>703.11016927060496</c:v>
                </c:pt>
                <c:pt idx="5017">
                  <c:v>701.17954065531205</c:v>
                </c:pt>
                <c:pt idx="5018">
                  <c:v>699.25421323890998</c:v>
                </c:pt>
                <c:pt idx="5019">
                  <c:v>697.33417246515205</c:v>
                </c:pt>
                <c:pt idx="5020">
                  <c:v>695.41940381775805</c:v>
                </c:pt>
                <c:pt idx="5021">
                  <c:v>693.50989282030901</c:v>
                </c:pt>
                <c:pt idx="5022">
                  <c:v>691.60562503613403</c:v>
                </c:pt>
                <c:pt idx="5023">
                  <c:v>689.70658606820405</c:v>
                </c:pt>
                <c:pt idx="5024">
                  <c:v>687.81276155902196</c:v>
                </c:pt>
                <c:pt idx="5025">
                  <c:v>685.92413719051501</c:v>
                </c:pt>
                <c:pt idx="5026">
                  <c:v>684.04069868392298</c:v>
                </c:pt>
                <c:pt idx="5027">
                  <c:v>682.16243179969604</c:v>
                </c:pt>
                <c:pt idx="5028">
                  <c:v>680.28932233738101</c:v>
                </c:pt>
                <c:pt idx="5029">
                  <c:v>678.42135613551898</c:v>
                </c:pt>
                <c:pt idx="5030">
                  <c:v>676.55851907153499</c:v>
                </c:pt>
                <c:pt idx="5031">
                  <c:v>674.70079706163199</c:v>
                </c:pt>
                <c:pt idx="5032">
                  <c:v>672.84817606068805</c:v>
                </c:pt>
                <c:pt idx="5033">
                  <c:v>671.00064206214199</c:v>
                </c:pt>
                <c:pt idx="5034">
                  <c:v>669.15818109789598</c:v>
                </c:pt>
                <c:pt idx="5035">
                  <c:v>667.32077923820498</c:v>
                </c:pt>
                <c:pt idx="5036">
                  <c:v>665.48842259157402</c:v>
                </c:pt>
                <c:pt idx="5037">
                  <c:v>663.66109730464996</c:v>
                </c:pt>
                <c:pt idx="5038">
                  <c:v>661.83878956212004</c:v>
                </c:pt>
                <c:pt idx="5039">
                  <c:v>660.02148558660599</c:v>
                </c:pt>
                <c:pt idx="5040">
                  <c:v>658.20917163855995</c:v>
                </c:pt>
                <c:pt idx="5041">
                  <c:v>656.40183401616105</c:v>
                </c:pt>
                <c:pt idx="5042">
                  <c:v>654.59945905521101</c:v>
                </c:pt>
                <c:pt idx="5043">
                  <c:v>652.802033129032</c:v>
                </c:pt>
                <c:pt idx="5044">
                  <c:v>651.00954264836002</c:v>
                </c:pt>
                <c:pt idx="5045">
                  <c:v>649.22197406124997</c:v>
                </c:pt>
                <c:pt idx="5046">
                  <c:v>647.43931385296401</c:v>
                </c:pt>
                <c:pt idx="5047">
                  <c:v>645.66154854587603</c:v>
                </c:pt>
                <c:pt idx="5048">
                  <c:v>643.88866469936499</c:v>
                </c:pt>
                <c:pt idx="5049">
                  <c:v>642.12064890971806</c:v>
                </c:pt>
                <c:pt idx="5050">
                  <c:v>640.35748781002599</c:v>
                </c:pt>
                <c:pt idx="5051">
                  <c:v>638.59916807008301</c:v>
                </c:pt>
                <c:pt idx="5052">
                  <c:v>636.84567639628494</c:v>
                </c:pt>
                <c:pt idx="5053">
                  <c:v>635.09699953153097</c:v>
                </c:pt>
                <c:pt idx="5054">
                  <c:v>633.353124255122</c:v>
                </c:pt>
                <c:pt idx="5055">
                  <c:v>631.61403738266097</c:v>
                </c:pt>
                <c:pt idx="5056">
                  <c:v>629.87972576595303</c:v>
                </c:pt>
                <c:pt idx="5057">
                  <c:v>628.15017629290401</c:v>
                </c:pt>
                <c:pt idx="5058">
                  <c:v>626.425375887428</c:v>
                </c:pt>
                <c:pt idx="5059">
                  <c:v>624.70531150933903</c:v>
                </c:pt>
                <c:pt idx="5060">
                  <c:v>622.98997015426096</c:v>
                </c:pt>
                <c:pt idx="5061">
                  <c:v>621.27933885352502</c:v>
                </c:pt>
                <c:pt idx="5062">
                  <c:v>619.57340467406902</c:v>
                </c:pt>
                <c:pt idx="5063">
                  <c:v>617.87215471834895</c:v>
                </c:pt>
                <c:pt idx="5064">
                  <c:v>616.175576124229</c:v>
                </c:pt>
                <c:pt idx="5065">
                  <c:v>614.48365606489597</c:v>
                </c:pt>
                <c:pt idx="5066">
                  <c:v>612.79638174875299</c:v>
                </c:pt>
                <c:pt idx="5067">
                  <c:v>611.11374041933004</c:v>
                </c:pt>
                <c:pt idx="5068">
                  <c:v>609.43571935518196</c:v>
                </c:pt>
                <c:pt idx="5069">
                  <c:v>607.76230586979705</c:v>
                </c:pt>
                <c:pt idx="5070">
                  <c:v>606.09348731149601</c:v>
                </c:pt>
                <c:pt idx="5071">
                  <c:v>604.42925106334098</c:v>
                </c:pt>
                <c:pt idx="5072">
                  <c:v>602.76958454303804</c:v>
                </c:pt>
                <c:pt idx="5073">
                  <c:v>601.11447520284003</c:v>
                </c:pt>
                <c:pt idx="5074">
                  <c:v>599.46391052945899</c:v>
                </c:pt>
                <c:pt idx="5075">
                  <c:v>597.81787804396004</c:v>
                </c:pt>
                <c:pt idx="5076">
                  <c:v>596.17636530167795</c:v>
                </c:pt>
                <c:pt idx="5077">
                  <c:v>594.53935989211698</c:v>
                </c:pt>
                <c:pt idx="5078">
                  <c:v>592.90684943886004</c:v>
                </c:pt>
                <c:pt idx="5079">
                  <c:v>591.27882159947103</c:v>
                </c:pt>
                <c:pt idx="5080">
                  <c:v>589.65526406540596</c:v>
                </c:pt>
                <c:pt idx="5081">
                  <c:v>588.03616456191901</c:v>
                </c:pt>
                <c:pt idx="5082">
                  <c:v>586.42151084796603</c:v>
                </c:pt>
                <c:pt idx="5083">
                  <c:v>584.81129071611804</c:v>
                </c:pt>
                <c:pt idx="5084">
                  <c:v>583.20549199246398</c:v>
                </c:pt>
                <c:pt idx="5085">
                  <c:v>581.60410253651901</c:v>
                </c:pt>
                <c:pt idx="5086">
                  <c:v>580.007110241139</c:v>
                </c:pt>
                <c:pt idx="5087">
                  <c:v>578.414503032418</c:v>
                </c:pt>
                <c:pt idx="5088">
                  <c:v>576.82626886960702</c:v>
                </c:pt>
                <c:pt idx="5089">
                  <c:v>575.24239574501905</c:v>
                </c:pt>
                <c:pt idx="5090">
                  <c:v>573.66287168393603</c:v>
                </c:pt>
                <c:pt idx="5091">
                  <c:v>572.08768474452199</c:v>
                </c:pt>
                <c:pt idx="5092">
                  <c:v>570.51682301772996</c:v>
                </c:pt>
                <c:pt idx="5093">
                  <c:v>568.95027462721703</c:v>
                </c:pt>
                <c:pt idx="5094">
                  <c:v>567.38802772924703</c:v>
                </c:pt>
                <c:pt idx="5095">
                  <c:v>565.83007051260597</c:v>
                </c:pt>
                <c:pt idx="5096">
                  <c:v>564.27639119851199</c:v>
                </c:pt>
                <c:pt idx="5097">
                  <c:v>562.72697804052495</c:v>
                </c:pt>
                <c:pt idx="5098">
                  <c:v>561.18181932445896</c:v>
                </c:pt>
                <c:pt idx="5099">
                  <c:v>559.64090336829497</c:v>
                </c:pt>
                <c:pt idx="5100">
                  <c:v>558.10421852208901</c:v>
                </c:pt>
                <c:pt idx="5101">
                  <c:v>556.57175316788698</c:v>
                </c:pt>
                <c:pt idx="5102">
                  <c:v>555.04349571963405</c:v>
                </c:pt>
                <c:pt idx="5103">
                  <c:v>553.51943462309202</c:v>
                </c:pt>
                <c:pt idx="5104">
                  <c:v>551.99955835574497</c:v>
                </c:pt>
                <c:pt idx="5105">
                  <c:v>550.48385542671997</c:v>
                </c:pt>
                <c:pt idx="5106">
                  <c:v>548.97231437669302</c:v>
                </c:pt>
                <c:pt idx="5107">
                  <c:v>547.46492377780703</c:v>
                </c:pt>
                <c:pt idx="5108">
                  <c:v>545.96167223358395</c:v>
                </c:pt>
                <c:pt idx="5109">
                  <c:v>544.46254837883896</c:v>
                </c:pt>
                <c:pt idx="5110">
                  <c:v>542.967540879593</c:v>
                </c:pt>
                <c:pt idx="5111">
                  <c:v>541.47663843298903</c:v>
                </c:pt>
                <c:pt idx="5112">
                  <c:v>539.98982976720595</c:v>
                </c:pt>
                <c:pt idx="5113">
                  <c:v>538.50710364137399</c:v>
                </c:pt>
                <c:pt idx="5114">
                  <c:v>537.02844884548699</c:v>
                </c:pt>
                <c:pt idx="5115">
                  <c:v>535.55385420032201</c:v>
                </c:pt>
                <c:pt idx="5116">
                  <c:v>534.08330855735005</c:v>
                </c:pt>
                <c:pt idx="5117">
                  <c:v>532.61680079865698</c:v>
                </c:pt>
                <c:pt idx="5118">
                  <c:v>531.15431983685505</c:v>
                </c:pt>
                <c:pt idx="5119">
                  <c:v>529.69585461500003</c:v>
                </c:pt>
                <c:pt idx="5120">
                  <c:v>528.24139410650901</c:v>
                </c:pt>
                <c:pt idx="5121">
                  <c:v>526.79092731507797</c:v>
                </c:pt>
                <c:pt idx="5122">
                  <c:v>525.34444327459505</c:v>
                </c:pt>
                <c:pt idx="5123">
                  <c:v>523.90193104905995</c:v>
                </c:pt>
                <c:pt idx="5124">
                  <c:v>522.46337973250002</c:v>
                </c:pt>
                <c:pt idx="5125">
                  <c:v>521.02877844888997</c:v>
                </c:pt>
                <c:pt idx="5126">
                  <c:v>519.59811635206904</c:v>
                </c:pt>
                <c:pt idx="5127">
                  <c:v>518.17138262565697</c:v>
                </c:pt>
                <c:pt idx="5128">
                  <c:v>516.74856648297305</c:v>
                </c:pt>
                <c:pt idx="5129">
                  <c:v>515.32965716695696</c:v>
                </c:pt>
                <c:pt idx="5130">
                  <c:v>513.91464395008404</c:v>
                </c:pt>
                <c:pt idx="5131">
                  <c:v>512.50351613428597</c:v>
                </c:pt>
                <c:pt idx="5132">
                  <c:v>511.09626305086903</c:v>
                </c:pt>
                <c:pt idx="5133">
                  <c:v>509.69287406043702</c:v>
                </c:pt>
                <c:pt idx="5134">
                  <c:v>508.29333855280402</c:v>
                </c:pt>
                <c:pt idx="5135">
                  <c:v>506.897645946919</c:v>
                </c:pt>
                <c:pt idx="5136">
                  <c:v>505.505785690788</c:v>
                </c:pt>
                <c:pt idx="5137">
                  <c:v>504.11774726138498</c:v>
                </c:pt>
                <c:pt idx="5138">
                  <c:v>502.733520164585</c:v>
                </c:pt>
                <c:pt idx="5139">
                  <c:v>501.35309393507401</c:v>
                </c:pt>
                <c:pt idx="5140">
                  <c:v>499.97645813627599</c:v>
                </c:pt>
                <c:pt idx="5141">
                  <c:v>498.603602360271</c:v>
                </c:pt>
                <c:pt idx="5142">
                  <c:v>497.23451622771898</c:v>
                </c:pt>
                <c:pt idx="5143">
                  <c:v>495.86918938777802</c:v>
                </c:pt>
                <c:pt idx="5144">
                  <c:v>494.50761151802902</c:v>
                </c:pt>
                <c:pt idx="5145">
                  <c:v>493.149772324396</c:v>
                </c:pt>
                <c:pt idx="5146">
                  <c:v>491.79566154107101</c:v>
                </c:pt>
                <c:pt idx="5147">
                  <c:v>490.44526893043201</c:v>
                </c:pt>
                <c:pt idx="5148">
                  <c:v>489.09858428296798</c:v>
                </c:pt>
                <c:pt idx="5149">
                  <c:v>487.75559741720298</c:v>
                </c:pt>
                <c:pt idx="5150">
                  <c:v>486.416298179617</c:v>
                </c:pt>
                <c:pt idx="5151">
                  <c:v>485.08067644456997</c:v>
                </c:pt>
                <c:pt idx="5152">
                  <c:v>483.74872211422399</c:v>
                </c:pt>
                <c:pt idx="5153">
                  <c:v>482.420425118472</c:v>
                </c:pt>
                <c:pt idx="5154">
                  <c:v>481.09577541485299</c:v>
                </c:pt>
                <c:pt idx="5155">
                  <c:v>479.77476298848399</c:v>
                </c:pt>
                <c:pt idx="5156">
                  <c:v>478.45737785198099</c:v>
                </c:pt>
                <c:pt idx="5157">
                  <c:v>477.14361004538301</c:v>
                </c:pt>
                <c:pt idx="5158">
                  <c:v>475.833449636078</c:v>
                </c:pt>
                <c:pt idx="5159">
                  <c:v>474.52688671872801</c:v>
                </c:pt>
                <c:pt idx="5160">
                  <c:v>473.22391141519103</c:v>
                </c:pt>
                <c:pt idx="5161">
                  <c:v>471.92451387445101</c:v>
                </c:pt>
                <c:pt idx="5162">
                  <c:v>470.62868427254199</c:v>
                </c:pt>
                <c:pt idx="5163">
                  <c:v>469.33641281246997</c:v>
                </c:pt>
                <c:pt idx="5164">
                  <c:v>468.04768972414502</c:v>
                </c:pt>
                <c:pt idx="5165">
                  <c:v>466.76250526430402</c:v>
                </c:pt>
                <c:pt idx="5166">
                  <c:v>465.48084971643402</c:v>
                </c:pt>
                <c:pt idx="5167">
                  <c:v>464.20271339070598</c:v>
                </c:pt>
                <c:pt idx="5168">
                  <c:v>462.92808662389501</c:v>
                </c:pt>
                <c:pt idx="5169">
                  <c:v>461.65695977931199</c:v>
                </c:pt>
                <c:pt idx="5170">
                  <c:v>460.389323246728</c:v>
                </c:pt>
                <c:pt idx="5171">
                  <c:v>459.12516744229998</c:v>
                </c:pt>
                <c:pt idx="5172">
                  <c:v>457.864482808503</c:v>
                </c:pt>
                <c:pt idx="5173">
                  <c:v>456.60725981405602</c:v>
                </c:pt>
                <c:pt idx="5174">
                  <c:v>455.353488953848</c:v>
                </c:pt>
                <c:pt idx="5175">
                  <c:v>454.10316074886703</c:v>
                </c:pt>
                <c:pt idx="5176">
                  <c:v>452.85626574613002</c:v>
                </c:pt>
                <c:pt idx="5177">
                  <c:v>451.61279451860997</c:v>
                </c:pt>
                <c:pt idx="5178">
                  <c:v>450.37273766516603</c:v>
                </c:pt>
                <c:pt idx="5179">
                  <c:v>449.13608581046998</c:v>
                </c:pt>
                <c:pt idx="5180">
                  <c:v>447.90282960493698</c:v>
                </c:pt>
                <c:pt idx="5181">
                  <c:v>446.67295972465399</c:v>
                </c:pt>
                <c:pt idx="5182">
                  <c:v>445.44646687131302</c:v>
                </c:pt>
                <c:pt idx="5183">
                  <c:v>444.22334177213298</c:v>
                </c:pt>
                <c:pt idx="5184">
                  <c:v>443.00357517979899</c:v>
                </c:pt>
                <c:pt idx="5185">
                  <c:v>441.78715787238502</c:v>
                </c:pt>
                <c:pt idx="5186">
                  <c:v>440.574080653289</c:v>
                </c:pt>
                <c:pt idx="5187">
                  <c:v>439.36433435115799</c:v>
                </c:pt>
                <c:pt idx="5188">
                  <c:v>438.15790981982502</c:v>
                </c:pt>
                <c:pt idx="5189">
                  <c:v>436.95479793823603</c:v>
                </c:pt>
                <c:pt idx="5190">
                  <c:v>435.75498961038301</c:v>
                </c:pt>
                <c:pt idx="5191">
                  <c:v>434.558475765232</c:v>
                </c:pt>
                <c:pt idx="5192">
                  <c:v>433.36524735665802</c:v>
                </c:pt>
                <c:pt idx="5193">
                  <c:v>432.17529536337599</c:v>
                </c:pt>
                <c:pt idx="5194">
                  <c:v>430.98861078887097</c:v>
                </c:pt>
                <c:pt idx="5195">
                  <c:v>429.80518466132997</c:v>
                </c:pt>
                <c:pt idx="5196">
                  <c:v>428.62500803357699</c:v>
                </c:pt>
                <c:pt idx="5197">
                  <c:v>427.44807198300202</c:v>
                </c:pt>
                <c:pt idx="5198">
                  <c:v>426.27436761149801</c:v>
                </c:pt>
                <c:pt idx="5199">
                  <c:v>425.10388604538599</c:v>
                </c:pt>
                <c:pt idx="5200">
                  <c:v>423.93661843535699</c:v>
                </c:pt>
                <c:pt idx="5201">
                  <c:v>422.772555956399</c:v>
                </c:pt>
                <c:pt idx="5202">
                  <c:v>421.61168980773101</c:v>
                </c:pt>
                <c:pt idx="5203">
                  <c:v>420.45401121274</c:v>
                </c:pt>
                <c:pt idx="5204">
                  <c:v>419.29951141891098</c:v>
                </c:pt>
                <c:pt idx="5205">
                  <c:v>418.148181697761</c:v>
                </c:pt>
                <c:pt idx="5206">
                  <c:v>417.00001334477599</c:v>
                </c:pt>
                <c:pt idx="5207">
                  <c:v>415.85499767934101</c:v>
                </c:pt>
                <c:pt idx="5208">
                  <c:v>414.71312604467897</c:v>
                </c:pt>
                <c:pt idx="5209">
                  <c:v>413.57438980778198</c:v>
                </c:pt>
                <c:pt idx="5210">
                  <c:v>412.438780359345</c:v>
                </c:pt>
                <c:pt idx="5211">
                  <c:v>411.30628911370701</c:v>
                </c:pt>
                <c:pt idx="5212">
                  <c:v>410.17690750877699</c:v>
                </c:pt>
                <c:pt idx="5213">
                  <c:v>409.05062700597898</c:v>
                </c:pt>
                <c:pt idx="5214">
                  <c:v>407.92743909017798</c:v>
                </c:pt>
                <c:pt idx="5215">
                  <c:v>406.80733526962302</c:v>
                </c:pt>
                <c:pt idx="5216">
                  <c:v>405.69030707588001</c:v>
                </c:pt>
                <c:pt idx="5217">
                  <c:v>404.57634606376598</c:v>
                </c:pt>
                <c:pt idx="5218">
                  <c:v>403.46544381129002</c:v>
                </c:pt>
                <c:pt idx="5219">
                  <c:v>402.35759191958499</c:v>
                </c:pt>
                <c:pt idx="5220">
                  <c:v>401.25278201284402</c:v>
                </c:pt>
                <c:pt idx="5221">
                  <c:v>400.15100573826101</c:v>
                </c:pt>
                <c:pt idx="5222">
                  <c:v>399.05225476596598</c:v>
                </c:pt>
                <c:pt idx="5223">
                  <c:v>397.95652078895898</c:v>
                </c:pt>
                <c:pt idx="5224">
                  <c:v>396.863795523053</c:v>
                </c:pt>
                <c:pt idx="5225">
                  <c:v>395.77407070680499</c:v>
                </c:pt>
                <c:pt idx="5226">
                  <c:v>394.68733810145699</c:v>
                </c:pt>
                <c:pt idx="5227">
                  <c:v>393.603589490876</c:v>
                </c:pt>
                <c:pt idx="5228">
                  <c:v>392.52281668148601</c:v>
                </c:pt>
                <c:pt idx="5229">
                  <c:v>391.445011502211</c:v>
                </c:pt>
                <c:pt idx="5230">
                  <c:v>390.37016580441099</c:v>
                </c:pt>
                <c:pt idx="5231">
                  <c:v>389.29827146181998</c:v>
                </c:pt>
                <c:pt idx="5232">
                  <c:v>388.22932037048798</c:v>
                </c:pt>
                <c:pt idx="5233">
                  <c:v>387.163304448715</c:v>
                </c:pt>
                <c:pt idx="5234">
                  <c:v>386.100215636992</c:v>
                </c:pt>
                <c:pt idx="5235">
                  <c:v>385.04004589794101</c:v>
                </c:pt>
                <c:pt idx="5236">
                  <c:v>383.98278721625297</c:v>
                </c:pt>
                <c:pt idx="5237">
                  <c:v>382.92843159862798</c:v>
                </c:pt>
                <c:pt idx="5238">
                  <c:v>381.876971073714</c:v>
                </c:pt>
                <c:pt idx="5239">
                  <c:v>380.82839769204702</c:v>
                </c:pt>
                <c:pt idx="5240">
                  <c:v>379.782703525991</c:v>
                </c:pt>
                <c:pt idx="5241">
                  <c:v>378.73988066968002</c:v>
                </c:pt>
                <c:pt idx="5242">
                  <c:v>377.69992123895202</c:v>
                </c:pt>
                <c:pt idx="5243">
                  <c:v>376.66281737129702</c:v>
                </c:pt>
                <c:pt idx="5244">
                  <c:v>375.62856122579302</c:v>
                </c:pt>
                <c:pt idx="5245">
                  <c:v>374.59714498304999</c:v>
                </c:pt>
                <c:pt idx="5246">
                  <c:v>373.56856084514499</c:v>
                </c:pt>
                <c:pt idx="5247">
                  <c:v>372.54280103556903</c:v>
                </c:pt>
                <c:pt idx="5248">
                  <c:v>371.51985779916703</c:v>
                </c:pt>
                <c:pt idx="5249">
                  <c:v>370.499723402077</c:v>
                </c:pt>
                <c:pt idx="5250">
                  <c:v>369.48239013167301</c:v>
                </c:pt>
                <c:pt idx="5251">
                  <c:v>368.46785029650698</c:v>
                </c:pt>
                <c:pt idx="5252">
                  <c:v>367.45609622625102</c:v>
                </c:pt>
                <c:pt idx="5253">
                  <c:v>366.447120271637</c:v>
                </c:pt>
                <c:pt idx="5254">
                  <c:v>365.44091480440301</c:v>
                </c:pt>
                <c:pt idx="5255">
                  <c:v>364.43747221722998</c:v>
                </c:pt>
                <c:pt idx="5256">
                  <c:v>363.43678492369003</c:v>
                </c:pt>
                <c:pt idx="5257">
                  <c:v>362.43884535818501</c:v>
                </c:pt>
                <c:pt idx="5258">
                  <c:v>361.44364597589203</c:v>
                </c:pt>
                <c:pt idx="5259">
                  <c:v>360.45117925270301</c:v>
                </c:pt>
                <c:pt idx="5260">
                  <c:v>359.46143768517101</c:v>
                </c:pt>
                <c:pt idx="5261">
                  <c:v>358.47441379045199</c:v>
                </c:pt>
                <c:pt idx="5262">
                  <c:v>357.49010010625102</c:v>
                </c:pt>
                <c:pt idx="5263">
                  <c:v>356.50848919075901</c:v>
                </c:pt>
                <c:pt idx="5264">
                  <c:v>355.52957362260503</c:v>
                </c:pt>
                <c:pt idx="5265">
                  <c:v>354.553346000793</c:v>
                </c:pt>
                <c:pt idx="5266">
                  <c:v>353.57979894465001</c:v>
                </c:pt>
                <c:pt idx="5267">
                  <c:v>352.60892509377101</c:v>
                </c:pt>
                <c:pt idx="5268">
                  <c:v>351.64071710795798</c:v>
                </c:pt>
                <c:pt idx="5269">
                  <c:v>350.67516766717102</c:v>
                </c:pt>
                <c:pt idx="5270">
                  <c:v>349.71226947146801</c:v>
                </c:pt>
                <c:pt idx="5271">
                  <c:v>348.75201524095303</c:v>
                </c:pt>
                <c:pt idx="5272">
                  <c:v>347.794397715716</c:v>
                </c:pt>
                <c:pt idx="5273">
                  <c:v>346.83940965578603</c:v>
                </c:pt>
                <c:pt idx="5274">
                  <c:v>345.88704384107001</c:v>
                </c:pt>
                <c:pt idx="5275">
                  <c:v>344.93729307129797</c:v>
                </c:pt>
                <c:pt idx="5276">
                  <c:v>343.99015016597502</c:v>
                </c:pt>
                <c:pt idx="5277">
                  <c:v>343.045607964319</c:v>
                </c:pt>
                <c:pt idx="5278">
                  <c:v>342.10365932521199</c:v>
                </c:pt>
                <c:pt idx="5279">
                  <c:v>341.16429712714501</c:v>
                </c:pt>
                <c:pt idx="5280">
                  <c:v>340.22751426816001</c:v>
                </c:pt>
                <c:pt idx="5281">
                  <c:v>339.29330366580598</c:v>
                </c:pt>
                <c:pt idx="5282">
                  <c:v>338.36165825707201</c:v>
                </c:pt>
                <c:pt idx="5283">
                  <c:v>337.43257099834699</c:v>
                </c:pt>
                <c:pt idx="5284">
                  <c:v>336.506034865358</c:v>
                </c:pt>
                <c:pt idx="5285">
                  <c:v>335.58204285311899</c:v>
                </c:pt>
                <c:pt idx="5286">
                  <c:v>334.66058797587999</c:v>
                </c:pt>
                <c:pt idx="5287">
                  <c:v>333.741663267072</c:v>
                </c:pt>
                <c:pt idx="5288">
                  <c:v>332.82526177925399</c:v>
                </c:pt>
                <c:pt idx="5289">
                  <c:v>331.91137658406501</c:v>
                </c:pt>
                <c:pt idx="5290">
                  <c:v>331.00000077216401</c:v>
                </c:pt>
                <c:pt idx="5291">
                  <c:v>330.09112745318498</c:v>
                </c:pt>
                <c:pt idx="5292">
                  <c:v>329.18474975568103</c:v>
                </c:pt>
                <c:pt idx="5293">
                  <c:v>328.28086082707102</c:v>
                </c:pt>
                <c:pt idx="5294">
                  <c:v>327.379453833593</c:v>
                </c:pt>
                <c:pt idx="5295">
                  <c:v>326.48052196024798</c:v>
                </c:pt>
                <c:pt idx="5296">
                  <c:v>325.58405841075103</c:v>
                </c:pt>
                <c:pt idx="5297">
                  <c:v>324.69005640747503</c:v>
                </c:pt>
                <c:pt idx="5298">
                  <c:v>323.79850919140802</c:v>
                </c:pt>
                <c:pt idx="5299">
                  <c:v>322.90941002209502</c:v>
                </c:pt>
                <c:pt idx="5300">
                  <c:v>322.02275217758802</c:v>
                </c:pt>
                <c:pt idx="5301">
                  <c:v>321.13852895439902</c:v>
                </c:pt>
                <c:pt idx="5302">
                  <c:v>320.25673366744502</c:v>
                </c:pt>
                <c:pt idx="5303">
                  <c:v>319.37735964999803</c:v>
                </c:pt>
                <c:pt idx="5304">
                  <c:v>318.50040025364001</c:v>
                </c:pt>
                <c:pt idx="5305">
                  <c:v>317.62584884820399</c:v>
                </c:pt>
                <c:pt idx="5306">
                  <c:v>316.75369882172998</c:v>
                </c:pt>
                <c:pt idx="5307">
                  <c:v>315.88394358041501</c:v>
                </c:pt>
                <c:pt idx="5308">
                  <c:v>315.01657654855899</c:v>
                </c:pt>
                <c:pt idx="5309">
                  <c:v>314.15159116851902</c:v>
                </c:pt>
                <c:pt idx="5310">
                  <c:v>313.28898090065798</c:v>
                </c:pt>
                <c:pt idx="5311">
                  <c:v>312.42873922329801</c:v>
                </c:pt>
                <c:pt idx="5312">
                  <c:v>311.57085963266297</c:v>
                </c:pt>
                <c:pt idx="5313">
                  <c:v>310.71533564284198</c:v>
                </c:pt>
                <c:pt idx="5314">
                  <c:v>309.86216078572801</c:v>
                </c:pt>
                <c:pt idx="5315">
                  <c:v>309.01132861097801</c:v>
                </c:pt>
                <c:pt idx="5316">
                  <c:v>308.16283268595799</c:v>
                </c:pt>
                <c:pt idx="5317">
                  <c:v>307.31666659569902</c:v>
                </c:pt>
                <c:pt idx="5318">
                  <c:v>306.472823942844</c:v>
                </c:pt>
                <c:pt idx="5319">
                  <c:v>305.63129834760599</c:v>
                </c:pt>
                <c:pt idx="5320">
                  <c:v>304.79208344771098</c:v>
                </c:pt>
                <c:pt idx="5321">
                  <c:v>303.95517289835999</c:v>
                </c:pt>
                <c:pt idx="5322">
                  <c:v>303.12056037217098</c:v>
                </c:pt>
                <c:pt idx="5323">
                  <c:v>302.28823955913902</c:v>
                </c:pt>
                <c:pt idx="5324">
                  <c:v>301.45820416658398</c:v>
                </c:pt>
                <c:pt idx="5325">
                  <c:v>300.63044791910602</c:v>
                </c:pt>
                <c:pt idx="5326">
                  <c:v>299.80496455853603</c:v>
                </c:pt>
                <c:pt idx="5327">
                  <c:v>298.98174784388601</c:v>
                </c:pt>
                <c:pt idx="5328">
                  <c:v>298.16079155130899</c:v>
                </c:pt>
                <c:pt idx="5329">
                  <c:v>297.34208947404397</c:v>
                </c:pt>
                <c:pt idx="5330">
                  <c:v>296.52563542237698</c:v>
                </c:pt>
                <c:pt idx="5331">
                  <c:v>295.71142322358497</c:v>
                </c:pt>
                <c:pt idx="5332">
                  <c:v>294.89944672189898</c:v>
                </c:pt>
                <c:pt idx="5333">
                  <c:v>294.08969977844902</c:v>
                </c:pt>
                <c:pt idx="5334">
                  <c:v>293.28217627122302</c:v>
                </c:pt>
                <c:pt idx="5335">
                  <c:v>293</c:v>
                </c:pt>
                <c:pt idx="5336">
                  <c:v>293</c:v>
                </c:pt>
                <c:pt idx="5337">
                  <c:v>293</c:v>
                </c:pt>
                <c:pt idx="5338">
                  <c:v>293</c:v>
                </c:pt>
                <c:pt idx="5339">
                  <c:v>293</c:v>
                </c:pt>
                <c:pt idx="5340">
                  <c:v>293</c:v>
                </c:pt>
                <c:pt idx="5341">
                  <c:v>293</c:v>
                </c:pt>
                <c:pt idx="5342">
                  <c:v>293</c:v>
                </c:pt>
                <c:pt idx="5343">
                  <c:v>293</c:v>
                </c:pt>
                <c:pt idx="5344">
                  <c:v>293</c:v>
                </c:pt>
                <c:pt idx="5345">
                  <c:v>293</c:v>
                </c:pt>
                <c:pt idx="5346">
                  <c:v>293</c:v>
                </c:pt>
                <c:pt idx="5347">
                  <c:v>293</c:v>
                </c:pt>
                <c:pt idx="5348">
                  <c:v>293</c:v>
                </c:pt>
                <c:pt idx="5349">
                  <c:v>293</c:v>
                </c:pt>
                <c:pt idx="5350">
                  <c:v>293</c:v>
                </c:pt>
                <c:pt idx="5351">
                  <c:v>293</c:v>
                </c:pt>
                <c:pt idx="5352">
                  <c:v>293</c:v>
                </c:pt>
                <c:pt idx="5353">
                  <c:v>293</c:v>
                </c:pt>
                <c:pt idx="5354">
                  <c:v>293</c:v>
                </c:pt>
                <c:pt idx="5355">
                  <c:v>293</c:v>
                </c:pt>
                <c:pt idx="5356">
                  <c:v>293</c:v>
                </c:pt>
                <c:pt idx="5357">
                  <c:v>293</c:v>
                </c:pt>
                <c:pt idx="5358">
                  <c:v>293</c:v>
                </c:pt>
                <c:pt idx="5359">
                  <c:v>293</c:v>
                </c:pt>
                <c:pt idx="5360">
                  <c:v>293</c:v>
                </c:pt>
                <c:pt idx="5361">
                  <c:v>293</c:v>
                </c:pt>
                <c:pt idx="5362">
                  <c:v>293</c:v>
                </c:pt>
                <c:pt idx="5363">
                  <c:v>293</c:v>
                </c:pt>
                <c:pt idx="5364">
                  <c:v>293</c:v>
                </c:pt>
                <c:pt idx="5365">
                  <c:v>293</c:v>
                </c:pt>
                <c:pt idx="5366">
                  <c:v>293</c:v>
                </c:pt>
                <c:pt idx="5367">
                  <c:v>293</c:v>
                </c:pt>
                <c:pt idx="5368">
                  <c:v>293</c:v>
                </c:pt>
                <c:pt idx="5369">
                  <c:v>293</c:v>
                </c:pt>
                <c:pt idx="5370">
                  <c:v>293</c:v>
                </c:pt>
                <c:pt idx="5371">
                  <c:v>293</c:v>
                </c:pt>
                <c:pt idx="5372">
                  <c:v>293</c:v>
                </c:pt>
                <c:pt idx="5373">
                  <c:v>293</c:v>
                </c:pt>
                <c:pt idx="5374">
                  <c:v>293</c:v>
                </c:pt>
                <c:pt idx="5375">
                  <c:v>293</c:v>
                </c:pt>
                <c:pt idx="5376">
                  <c:v>293</c:v>
                </c:pt>
                <c:pt idx="5377">
                  <c:v>293</c:v>
                </c:pt>
                <c:pt idx="5378">
                  <c:v>293</c:v>
                </c:pt>
                <c:pt idx="5379">
                  <c:v>293</c:v>
                </c:pt>
                <c:pt idx="5380">
                  <c:v>293</c:v>
                </c:pt>
                <c:pt idx="5381">
                  <c:v>293</c:v>
                </c:pt>
                <c:pt idx="5382">
                  <c:v>293</c:v>
                </c:pt>
                <c:pt idx="5383">
                  <c:v>293</c:v>
                </c:pt>
                <c:pt idx="5384">
                  <c:v>293</c:v>
                </c:pt>
                <c:pt idx="5385">
                  <c:v>293</c:v>
                </c:pt>
                <c:pt idx="5386">
                  <c:v>293</c:v>
                </c:pt>
                <c:pt idx="5387">
                  <c:v>293</c:v>
                </c:pt>
                <c:pt idx="5388">
                  <c:v>293</c:v>
                </c:pt>
                <c:pt idx="5389">
                  <c:v>293</c:v>
                </c:pt>
                <c:pt idx="5390">
                  <c:v>293</c:v>
                </c:pt>
                <c:pt idx="5391">
                  <c:v>293</c:v>
                </c:pt>
                <c:pt idx="5392">
                  <c:v>293</c:v>
                </c:pt>
                <c:pt idx="5393">
                  <c:v>293</c:v>
                </c:pt>
                <c:pt idx="5394">
                  <c:v>293</c:v>
                </c:pt>
                <c:pt idx="5395">
                  <c:v>293</c:v>
                </c:pt>
                <c:pt idx="5396">
                  <c:v>293</c:v>
                </c:pt>
                <c:pt idx="5397">
                  <c:v>293</c:v>
                </c:pt>
                <c:pt idx="5398">
                  <c:v>293</c:v>
                </c:pt>
                <c:pt idx="5399">
                  <c:v>293</c:v>
                </c:pt>
                <c:pt idx="5400">
                  <c:v>293</c:v>
                </c:pt>
                <c:pt idx="5401">
                  <c:v>293</c:v>
                </c:pt>
                <c:pt idx="5402">
                  <c:v>293</c:v>
                </c:pt>
                <c:pt idx="5403">
                  <c:v>293</c:v>
                </c:pt>
                <c:pt idx="5404">
                  <c:v>293</c:v>
                </c:pt>
                <c:pt idx="5405">
                  <c:v>293</c:v>
                </c:pt>
                <c:pt idx="5406">
                  <c:v>293</c:v>
                </c:pt>
                <c:pt idx="5407">
                  <c:v>293</c:v>
                </c:pt>
                <c:pt idx="5408">
                  <c:v>293</c:v>
                </c:pt>
                <c:pt idx="5409">
                  <c:v>293</c:v>
                </c:pt>
                <c:pt idx="5410">
                  <c:v>293</c:v>
                </c:pt>
                <c:pt idx="5411">
                  <c:v>293</c:v>
                </c:pt>
                <c:pt idx="5412">
                  <c:v>293</c:v>
                </c:pt>
                <c:pt idx="5413">
                  <c:v>293</c:v>
                </c:pt>
                <c:pt idx="5414">
                  <c:v>293</c:v>
                </c:pt>
                <c:pt idx="5415">
                  <c:v>293</c:v>
                </c:pt>
                <c:pt idx="5416">
                  <c:v>293</c:v>
                </c:pt>
                <c:pt idx="5417">
                  <c:v>293</c:v>
                </c:pt>
                <c:pt idx="5418">
                  <c:v>293</c:v>
                </c:pt>
                <c:pt idx="5419">
                  <c:v>293</c:v>
                </c:pt>
                <c:pt idx="5420">
                  <c:v>293</c:v>
                </c:pt>
                <c:pt idx="5421">
                  <c:v>293</c:v>
                </c:pt>
                <c:pt idx="5422">
                  <c:v>293</c:v>
                </c:pt>
                <c:pt idx="5423">
                  <c:v>293</c:v>
                </c:pt>
                <c:pt idx="5424">
                  <c:v>293</c:v>
                </c:pt>
                <c:pt idx="5425">
                  <c:v>293</c:v>
                </c:pt>
                <c:pt idx="5426">
                  <c:v>293</c:v>
                </c:pt>
                <c:pt idx="5427">
                  <c:v>293</c:v>
                </c:pt>
                <c:pt idx="5428">
                  <c:v>293</c:v>
                </c:pt>
                <c:pt idx="5429">
                  <c:v>293</c:v>
                </c:pt>
                <c:pt idx="5430">
                  <c:v>293</c:v>
                </c:pt>
                <c:pt idx="5431">
                  <c:v>293</c:v>
                </c:pt>
                <c:pt idx="5432">
                  <c:v>293</c:v>
                </c:pt>
                <c:pt idx="5433">
                  <c:v>293</c:v>
                </c:pt>
                <c:pt idx="5434">
                  <c:v>293</c:v>
                </c:pt>
                <c:pt idx="5435">
                  <c:v>293</c:v>
                </c:pt>
                <c:pt idx="5436">
                  <c:v>293</c:v>
                </c:pt>
                <c:pt idx="5437">
                  <c:v>293</c:v>
                </c:pt>
                <c:pt idx="5438">
                  <c:v>293</c:v>
                </c:pt>
                <c:pt idx="5439">
                  <c:v>293</c:v>
                </c:pt>
                <c:pt idx="5440">
                  <c:v>293</c:v>
                </c:pt>
                <c:pt idx="5441">
                  <c:v>293</c:v>
                </c:pt>
                <c:pt idx="5442">
                  <c:v>293</c:v>
                </c:pt>
                <c:pt idx="5443">
                  <c:v>293</c:v>
                </c:pt>
                <c:pt idx="5444">
                  <c:v>293</c:v>
                </c:pt>
                <c:pt idx="5445">
                  <c:v>293</c:v>
                </c:pt>
                <c:pt idx="5446">
                  <c:v>293</c:v>
                </c:pt>
                <c:pt idx="5447">
                  <c:v>293</c:v>
                </c:pt>
                <c:pt idx="5448">
                  <c:v>293</c:v>
                </c:pt>
                <c:pt idx="5449">
                  <c:v>293</c:v>
                </c:pt>
                <c:pt idx="5450">
                  <c:v>293</c:v>
                </c:pt>
                <c:pt idx="5451">
                  <c:v>293</c:v>
                </c:pt>
                <c:pt idx="5452">
                  <c:v>293</c:v>
                </c:pt>
                <c:pt idx="5453">
                  <c:v>293</c:v>
                </c:pt>
                <c:pt idx="5454">
                  <c:v>293</c:v>
                </c:pt>
                <c:pt idx="5455">
                  <c:v>293</c:v>
                </c:pt>
                <c:pt idx="5456">
                  <c:v>293</c:v>
                </c:pt>
                <c:pt idx="5457">
                  <c:v>293</c:v>
                </c:pt>
                <c:pt idx="5458">
                  <c:v>293</c:v>
                </c:pt>
                <c:pt idx="5459">
                  <c:v>293</c:v>
                </c:pt>
                <c:pt idx="5460">
                  <c:v>293</c:v>
                </c:pt>
                <c:pt idx="5461">
                  <c:v>293</c:v>
                </c:pt>
                <c:pt idx="5462">
                  <c:v>293</c:v>
                </c:pt>
                <c:pt idx="5463">
                  <c:v>293</c:v>
                </c:pt>
                <c:pt idx="5464">
                  <c:v>293</c:v>
                </c:pt>
                <c:pt idx="5465">
                  <c:v>293</c:v>
                </c:pt>
                <c:pt idx="5466">
                  <c:v>293</c:v>
                </c:pt>
                <c:pt idx="5467">
                  <c:v>293</c:v>
                </c:pt>
                <c:pt idx="5468">
                  <c:v>293</c:v>
                </c:pt>
                <c:pt idx="5469">
                  <c:v>293</c:v>
                </c:pt>
                <c:pt idx="5470">
                  <c:v>293</c:v>
                </c:pt>
                <c:pt idx="5471">
                  <c:v>293</c:v>
                </c:pt>
                <c:pt idx="5472">
                  <c:v>293</c:v>
                </c:pt>
                <c:pt idx="5473">
                  <c:v>293</c:v>
                </c:pt>
                <c:pt idx="5474">
                  <c:v>293</c:v>
                </c:pt>
                <c:pt idx="5475">
                  <c:v>293</c:v>
                </c:pt>
                <c:pt idx="5476">
                  <c:v>293</c:v>
                </c:pt>
                <c:pt idx="5477">
                  <c:v>293</c:v>
                </c:pt>
                <c:pt idx="5478">
                  <c:v>293</c:v>
                </c:pt>
                <c:pt idx="5479">
                  <c:v>293</c:v>
                </c:pt>
                <c:pt idx="5480">
                  <c:v>293</c:v>
                </c:pt>
                <c:pt idx="5481">
                  <c:v>293</c:v>
                </c:pt>
                <c:pt idx="5482">
                  <c:v>293</c:v>
                </c:pt>
                <c:pt idx="5483">
                  <c:v>293</c:v>
                </c:pt>
                <c:pt idx="5484">
                  <c:v>293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8870640"/>
        <c:axId val="538873904"/>
      </c:scatterChart>
      <c:valAx>
        <c:axId val="538870640"/>
        <c:scaling>
          <c:orientation val="minMax"/>
          <c:max val="75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4400323329180225"/>
              <c:y val="0.8808477079899895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73904"/>
        <c:crosses val="autoZero"/>
        <c:crossBetween val="midCat"/>
      </c:valAx>
      <c:valAx>
        <c:axId val="538873904"/>
        <c:scaling>
          <c:orientation val="minMax"/>
          <c:max val="3000"/>
          <c:min val="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</a:t>
                </a:r>
              </a:p>
            </c:rich>
          </c:tx>
          <c:layout>
            <c:manualLayout>
              <c:xMode val="edge"/>
              <c:yMode val="edge"/>
              <c:x val="2.8630274769902826E-2"/>
              <c:y val="1.1460113179722418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7064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4390220680215422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T</c:v>
          </c:tx>
          <c:spPr>
            <a:ln w="19050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'последействие T'!$B$1:$TW$1</c:f>
              <c:numCache>
                <c:formatCode>General</c:formatCode>
                <c:ptCount val="542"/>
                <c:pt idx="0">
                  <c:v>0</c:v>
                </c:pt>
                <c:pt idx="1">
                  <c:v>5.55077857720227E-2</c:v>
                </c:pt>
                <c:pt idx="2">
                  <c:v>0.111015571544045</c:v>
                </c:pt>
                <c:pt idx="3">
                  <c:v>0.16652335731606799</c:v>
                </c:pt>
                <c:pt idx="4">
                  <c:v>0.22203114308809099</c:v>
                </c:pt>
                <c:pt idx="5">
                  <c:v>0.277538928860113</c:v>
                </c:pt>
                <c:pt idx="6">
                  <c:v>0.33304671463213598</c:v>
                </c:pt>
                <c:pt idx="7">
                  <c:v>0.38855450040415901</c:v>
                </c:pt>
                <c:pt idx="8">
                  <c:v>0.44406228617618099</c:v>
                </c:pt>
                <c:pt idx="9">
                  <c:v>0.49957007194820402</c:v>
                </c:pt>
                <c:pt idx="10">
                  <c:v>0.555077857720227</c:v>
                </c:pt>
                <c:pt idx="11">
                  <c:v>0.61058564349224898</c:v>
                </c:pt>
                <c:pt idx="12">
                  <c:v>0.66609342926427195</c:v>
                </c:pt>
                <c:pt idx="13">
                  <c:v>0.72160121503629504</c:v>
                </c:pt>
                <c:pt idx="14">
                  <c:v>0.77710900080831702</c:v>
                </c:pt>
                <c:pt idx="15">
                  <c:v>0.83261678658034</c:v>
                </c:pt>
                <c:pt idx="16">
                  <c:v>0.88812457235236297</c:v>
                </c:pt>
                <c:pt idx="17">
                  <c:v>0.94363235812438495</c:v>
                </c:pt>
                <c:pt idx="18">
                  <c:v>0.99914014389640804</c:v>
                </c:pt>
                <c:pt idx="19">
                  <c:v>1.0546479296684299</c:v>
                </c:pt>
                <c:pt idx="20">
                  <c:v>1.11015571544045</c:v>
                </c:pt>
                <c:pt idx="21">
                  <c:v>1.1656635012124801</c:v>
                </c:pt>
                <c:pt idx="22">
                  <c:v>1.2211712869844999</c:v>
                </c:pt>
                <c:pt idx="23">
                  <c:v>1.27667907275652</c:v>
                </c:pt>
                <c:pt idx="24">
                  <c:v>1.3321868585285399</c:v>
                </c:pt>
                <c:pt idx="25">
                  <c:v>1.38769464430057</c:v>
                </c:pt>
                <c:pt idx="26">
                  <c:v>1.4432024300725901</c:v>
                </c:pt>
                <c:pt idx="27">
                  <c:v>1.4987102158446099</c:v>
                </c:pt>
                <c:pt idx="28">
                  <c:v>1.55421800161663</c:v>
                </c:pt>
                <c:pt idx="29">
                  <c:v>1.6097257873886599</c:v>
                </c:pt>
                <c:pt idx="30">
                  <c:v>1.66523357316068</c:v>
                </c:pt>
                <c:pt idx="31">
                  <c:v>1.7207413589327001</c:v>
                </c:pt>
                <c:pt idx="32">
                  <c:v>1.7762491447047299</c:v>
                </c:pt>
                <c:pt idx="33">
                  <c:v>1.83175693047675</c:v>
                </c:pt>
                <c:pt idx="34">
                  <c:v>1.8872647162487699</c:v>
                </c:pt>
                <c:pt idx="35">
                  <c:v>1.94277250202079</c:v>
                </c:pt>
                <c:pt idx="36">
                  <c:v>1.9982802877928201</c:v>
                </c:pt>
                <c:pt idx="37">
                  <c:v>2.0537880735648399</c:v>
                </c:pt>
                <c:pt idx="38">
                  <c:v>2.1092958593368598</c:v>
                </c:pt>
                <c:pt idx="39">
                  <c:v>2.1648036451088801</c:v>
                </c:pt>
                <c:pt idx="40">
                  <c:v>2.2203114308809102</c:v>
                </c:pt>
                <c:pt idx="41">
                  <c:v>2.2758192166529301</c:v>
                </c:pt>
                <c:pt idx="42">
                  <c:v>2.3313270024249499</c:v>
                </c:pt>
                <c:pt idx="43">
                  <c:v>2.3868347881969698</c:v>
                </c:pt>
                <c:pt idx="44">
                  <c:v>2.4423425739689999</c:v>
                </c:pt>
                <c:pt idx="45">
                  <c:v>2.4978503597410202</c:v>
                </c:pt>
                <c:pt idx="46">
                  <c:v>2.5533581455130401</c:v>
                </c:pt>
                <c:pt idx="47">
                  <c:v>2.6088659312850702</c:v>
                </c:pt>
                <c:pt idx="48">
                  <c:v>2.66437371705709</c:v>
                </c:pt>
                <c:pt idx="49">
                  <c:v>2.7198815028291099</c:v>
                </c:pt>
                <c:pt idx="50">
                  <c:v>2.7753892886011302</c:v>
                </c:pt>
                <c:pt idx="51">
                  <c:v>2.8308970743731598</c:v>
                </c:pt>
                <c:pt idx="52">
                  <c:v>2.8864048601451802</c:v>
                </c:pt>
                <c:pt idx="53">
                  <c:v>2.9419126459172</c:v>
                </c:pt>
                <c:pt idx="54">
                  <c:v>2.9974204316892199</c:v>
                </c:pt>
                <c:pt idx="55">
                  <c:v>3.05292821746125</c:v>
                </c:pt>
                <c:pt idx="56">
                  <c:v>3.1084360032332699</c:v>
                </c:pt>
                <c:pt idx="57">
                  <c:v>3.1639437890052902</c:v>
                </c:pt>
                <c:pt idx="58">
                  <c:v>3.21945157477731</c:v>
                </c:pt>
                <c:pt idx="59">
                  <c:v>3.2749593605493401</c:v>
                </c:pt>
                <c:pt idx="60">
                  <c:v>3.33046714632136</c:v>
                </c:pt>
                <c:pt idx="61">
                  <c:v>3.3859749320933799</c:v>
                </c:pt>
                <c:pt idx="62">
                  <c:v>3.4414827178654099</c:v>
                </c:pt>
                <c:pt idx="63">
                  <c:v>3.4969905036374298</c:v>
                </c:pt>
                <c:pt idx="64">
                  <c:v>3.5524982894094501</c:v>
                </c:pt>
                <c:pt idx="65">
                  <c:v>3.60800607518147</c:v>
                </c:pt>
                <c:pt idx="66">
                  <c:v>3.6635138609535001</c:v>
                </c:pt>
                <c:pt idx="67">
                  <c:v>3.7190216467255199</c:v>
                </c:pt>
                <c:pt idx="68">
                  <c:v>3.7745294324975398</c:v>
                </c:pt>
                <c:pt idx="69">
                  <c:v>3.8300372182695601</c:v>
                </c:pt>
                <c:pt idx="70">
                  <c:v>3.8855450040415902</c:v>
                </c:pt>
                <c:pt idx="71">
                  <c:v>3.9410527898136101</c:v>
                </c:pt>
                <c:pt idx="72">
                  <c:v>3.9965605755856299</c:v>
                </c:pt>
                <c:pt idx="73">
                  <c:v>4.0520683613576498</c:v>
                </c:pt>
                <c:pt idx="74">
                  <c:v>4.1075761471296799</c:v>
                </c:pt>
                <c:pt idx="75">
                  <c:v>4.1630839329017002</c:v>
                </c:pt>
                <c:pt idx="76">
                  <c:v>4.2185917186737196</c:v>
                </c:pt>
                <c:pt idx="77">
                  <c:v>4.2740995044457497</c:v>
                </c:pt>
                <c:pt idx="78">
                  <c:v>4.32960729021777</c:v>
                </c:pt>
                <c:pt idx="79">
                  <c:v>4.3851150759897903</c:v>
                </c:pt>
                <c:pt idx="80">
                  <c:v>4.4406228617618098</c:v>
                </c:pt>
                <c:pt idx="81">
                  <c:v>4.4961306475338398</c:v>
                </c:pt>
                <c:pt idx="82">
                  <c:v>4.5516384333058602</c:v>
                </c:pt>
                <c:pt idx="83">
                  <c:v>4.6071462190778796</c:v>
                </c:pt>
                <c:pt idx="84">
                  <c:v>4.6626540048498999</c:v>
                </c:pt>
                <c:pt idx="85">
                  <c:v>4.71816179062193</c:v>
                </c:pt>
                <c:pt idx="86">
                  <c:v>4.7736695763939503</c:v>
                </c:pt>
                <c:pt idx="87">
                  <c:v>4.8291773621659697</c:v>
                </c:pt>
                <c:pt idx="88">
                  <c:v>4.8846851479379998</c:v>
                </c:pt>
                <c:pt idx="89">
                  <c:v>4.9401929337100201</c:v>
                </c:pt>
                <c:pt idx="90">
                  <c:v>4.9957007194820404</c:v>
                </c:pt>
                <c:pt idx="91">
                  <c:v>5.0512085052540598</c:v>
                </c:pt>
                <c:pt idx="92">
                  <c:v>5.1067162910260802</c:v>
                </c:pt>
                <c:pt idx="93">
                  <c:v>5.1622240767981102</c:v>
                </c:pt>
                <c:pt idx="94">
                  <c:v>5.2177318625701297</c:v>
                </c:pt>
                <c:pt idx="95">
                  <c:v>5.27323964834215</c:v>
                </c:pt>
                <c:pt idx="96">
                  <c:v>5.3287474341141801</c:v>
                </c:pt>
                <c:pt idx="97">
                  <c:v>5.3842552198862004</c:v>
                </c:pt>
                <c:pt idx="98">
                  <c:v>5.4397630056582198</c:v>
                </c:pt>
                <c:pt idx="99">
                  <c:v>5.4952707914302401</c:v>
                </c:pt>
                <c:pt idx="100">
                  <c:v>5.5507785772022702</c:v>
                </c:pt>
                <c:pt idx="101">
                  <c:v>5.6062863629742896</c:v>
                </c:pt>
                <c:pt idx="102">
                  <c:v>5.6617941487463099</c:v>
                </c:pt>
                <c:pt idx="103">
                  <c:v>5.7173019345183302</c:v>
                </c:pt>
                <c:pt idx="104">
                  <c:v>5.7728097202903603</c:v>
                </c:pt>
                <c:pt idx="105">
                  <c:v>5.8283175060623797</c:v>
                </c:pt>
                <c:pt idx="106">
                  <c:v>5.8838252918344001</c:v>
                </c:pt>
                <c:pt idx="107">
                  <c:v>5.9393330776064301</c:v>
                </c:pt>
                <c:pt idx="108">
                  <c:v>5.9948408633784496</c:v>
                </c:pt>
                <c:pt idx="109">
                  <c:v>6.0503486491504699</c:v>
                </c:pt>
                <c:pt idx="110">
                  <c:v>6.1058564349224902</c:v>
                </c:pt>
                <c:pt idx="111">
                  <c:v>6.1613642206945203</c:v>
                </c:pt>
                <c:pt idx="112">
                  <c:v>6.2168720064665397</c:v>
                </c:pt>
                <c:pt idx="113">
                  <c:v>6.27237979223856</c:v>
                </c:pt>
                <c:pt idx="114">
                  <c:v>6.3278875780105803</c:v>
                </c:pt>
                <c:pt idx="115">
                  <c:v>6.3833953637826104</c:v>
                </c:pt>
                <c:pt idx="116">
                  <c:v>6.4389031495546298</c:v>
                </c:pt>
                <c:pt idx="117">
                  <c:v>6.4944109353266501</c:v>
                </c:pt>
                <c:pt idx="118">
                  <c:v>6.5499187210986696</c:v>
                </c:pt>
                <c:pt idx="119">
                  <c:v>6.6054265068706997</c:v>
                </c:pt>
                <c:pt idx="120">
                  <c:v>6.66093429264272</c:v>
                </c:pt>
                <c:pt idx="121">
                  <c:v>6.7164420784147403</c:v>
                </c:pt>
                <c:pt idx="122">
                  <c:v>6.7719498641867704</c:v>
                </c:pt>
                <c:pt idx="123">
                  <c:v>6.8274576499587898</c:v>
                </c:pt>
                <c:pt idx="124">
                  <c:v>6.8829654357308101</c:v>
                </c:pt>
                <c:pt idx="125">
                  <c:v>6.9384732215028304</c:v>
                </c:pt>
                <c:pt idx="126">
                  <c:v>6.9939810072748596</c:v>
                </c:pt>
                <c:pt idx="127">
                  <c:v>7.0494887930468799</c:v>
                </c:pt>
                <c:pt idx="128">
                  <c:v>7.1049965788189002</c:v>
                </c:pt>
                <c:pt idx="129">
                  <c:v>7.1605043645909197</c:v>
                </c:pt>
                <c:pt idx="130">
                  <c:v>7.2160121503629497</c:v>
                </c:pt>
                <c:pt idx="131">
                  <c:v>7.2715199361349701</c:v>
                </c:pt>
                <c:pt idx="132">
                  <c:v>7.3270277219069904</c:v>
                </c:pt>
                <c:pt idx="133">
                  <c:v>7.3825355076790196</c:v>
                </c:pt>
                <c:pt idx="134">
                  <c:v>7.4380432934510399</c:v>
                </c:pt>
                <c:pt idx="135">
                  <c:v>7.4935510792230602</c:v>
                </c:pt>
                <c:pt idx="136">
                  <c:v>7.5490588649950796</c:v>
                </c:pt>
                <c:pt idx="137">
                  <c:v>7.6045666507671097</c:v>
                </c:pt>
                <c:pt idx="138">
                  <c:v>7.66007443653913</c:v>
                </c:pt>
                <c:pt idx="139">
                  <c:v>7.7155822223111503</c:v>
                </c:pt>
                <c:pt idx="140">
                  <c:v>7.7710900080831697</c:v>
                </c:pt>
                <c:pt idx="141">
                  <c:v>7.8265977938551998</c:v>
                </c:pt>
                <c:pt idx="142">
                  <c:v>7.8821055796272201</c:v>
                </c:pt>
                <c:pt idx="143">
                  <c:v>7.9376133653992396</c:v>
                </c:pt>
                <c:pt idx="144">
                  <c:v>7.9931211511712599</c:v>
                </c:pt>
                <c:pt idx="145">
                  <c:v>8.04862893694329</c:v>
                </c:pt>
                <c:pt idx="146">
                  <c:v>8.1041367227153103</c:v>
                </c:pt>
                <c:pt idx="147">
                  <c:v>8.1596445084873306</c:v>
                </c:pt>
                <c:pt idx="148">
                  <c:v>8.2151522942593491</c:v>
                </c:pt>
                <c:pt idx="149">
                  <c:v>8.2706600800313801</c:v>
                </c:pt>
                <c:pt idx="150">
                  <c:v>8.3261678658034004</c:v>
                </c:pt>
                <c:pt idx="151">
                  <c:v>8.3816756515754207</c:v>
                </c:pt>
                <c:pt idx="152">
                  <c:v>8.4371834373474499</c:v>
                </c:pt>
                <c:pt idx="153">
                  <c:v>8.4926912231194702</c:v>
                </c:pt>
                <c:pt idx="154">
                  <c:v>8.5481990088914905</c:v>
                </c:pt>
                <c:pt idx="155">
                  <c:v>8.6037067946635108</c:v>
                </c:pt>
                <c:pt idx="156">
                  <c:v>8.65921458043554</c:v>
                </c:pt>
                <c:pt idx="157">
                  <c:v>8.7147223662075604</c:v>
                </c:pt>
                <c:pt idx="158">
                  <c:v>8.7702301519795807</c:v>
                </c:pt>
                <c:pt idx="159">
                  <c:v>8.8257379377515992</c:v>
                </c:pt>
                <c:pt idx="160">
                  <c:v>8.8812457235236302</c:v>
                </c:pt>
                <c:pt idx="161">
                  <c:v>8.9367535092956505</c:v>
                </c:pt>
                <c:pt idx="162">
                  <c:v>8.9922612950676708</c:v>
                </c:pt>
                <c:pt idx="163">
                  <c:v>9.0477690808396893</c:v>
                </c:pt>
                <c:pt idx="164">
                  <c:v>9.1032768666117203</c:v>
                </c:pt>
                <c:pt idx="165">
                  <c:v>9.1587846523837406</c:v>
                </c:pt>
                <c:pt idx="166">
                  <c:v>9.2142924381557592</c:v>
                </c:pt>
                <c:pt idx="167">
                  <c:v>9.2698002239277901</c:v>
                </c:pt>
                <c:pt idx="168">
                  <c:v>9.3253080096998104</c:v>
                </c:pt>
                <c:pt idx="169">
                  <c:v>9.3808157954718308</c:v>
                </c:pt>
                <c:pt idx="170">
                  <c:v>9.4363235812438493</c:v>
                </c:pt>
                <c:pt idx="171">
                  <c:v>9.4918313670158696</c:v>
                </c:pt>
                <c:pt idx="172">
                  <c:v>9.5473391527879006</c:v>
                </c:pt>
                <c:pt idx="173">
                  <c:v>9.6028469385599209</c:v>
                </c:pt>
                <c:pt idx="174">
                  <c:v>9.6583547243319394</c:v>
                </c:pt>
                <c:pt idx="175">
                  <c:v>9.7138625101039704</c:v>
                </c:pt>
                <c:pt idx="176">
                  <c:v>9.7693702958759907</c:v>
                </c:pt>
                <c:pt idx="177">
                  <c:v>9.8248780816480092</c:v>
                </c:pt>
                <c:pt idx="178">
                  <c:v>9.8803858674200296</c:v>
                </c:pt>
                <c:pt idx="179">
                  <c:v>9.9358936531920605</c:v>
                </c:pt>
                <c:pt idx="180">
                  <c:v>9.9914014389640808</c:v>
                </c:pt>
                <c:pt idx="181">
                  <c:v>10.046909224736099</c:v>
                </c:pt>
                <c:pt idx="182">
                  <c:v>10.1024170105081</c:v>
                </c:pt>
                <c:pt idx="183">
                  <c:v>10.157924796280099</c:v>
                </c:pt>
                <c:pt idx="184">
                  <c:v>10.213432582052199</c:v>
                </c:pt>
                <c:pt idx="185">
                  <c:v>10.2689403678242</c:v>
                </c:pt>
                <c:pt idx="186">
                  <c:v>10.324448153596199</c:v>
                </c:pt>
                <c:pt idx="187">
                  <c:v>10.3799559393682</c:v>
                </c:pt>
                <c:pt idx="188">
                  <c:v>10.4354637251403</c:v>
                </c:pt>
                <c:pt idx="189">
                  <c:v>10.490971510912299</c:v>
                </c:pt>
                <c:pt idx="190">
                  <c:v>10.5464792966843</c:v>
                </c:pt>
                <c:pt idx="191">
                  <c:v>10.601987082456301</c:v>
                </c:pt>
                <c:pt idx="192">
                  <c:v>10.657494868228399</c:v>
                </c:pt>
                <c:pt idx="193">
                  <c:v>10.7130026540004</c:v>
                </c:pt>
                <c:pt idx="194">
                  <c:v>10.768510439772401</c:v>
                </c:pt>
                <c:pt idx="195">
                  <c:v>10.8240182255444</c:v>
                </c:pt>
                <c:pt idx="196">
                  <c:v>10.879526011316401</c:v>
                </c:pt>
                <c:pt idx="197">
                  <c:v>10.935033797088501</c:v>
                </c:pt>
                <c:pt idx="198">
                  <c:v>10.9905415828605</c:v>
                </c:pt>
                <c:pt idx="199">
                  <c:v>11.046049368632501</c:v>
                </c:pt>
                <c:pt idx="200">
                  <c:v>11.1015571544045</c:v>
                </c:pt>
                <c:pt idx="201">
                  <c:v>11.1570649401766</c:v>
                </c:pt>
                <c:pt idx="202">
                  <c:v>11.212572725948601</c:v>
                </c:pt>
                <c:pt idx="203">
                  <c:v>11.2680805117206</c:v>
                </c:pt>
                <c:pt idx="204">
                  <c:v>11.3235882974926</c:v>
                </c:pt>
                <c:pt idx="205">
                  <c:v>11.379096083264599</c:v>
                </c:pt>
                <c:pt idx="206">
                  <c:v>11.4346038690367</c:v>
                </c:pt>
                <c:pt idx="207">
                  <c:v>11.4901116548087</c:v>
                </c:pt>
                <c:pt idx="208">
                  <c:v>11.545619440580699</c:v>
                </c:pt>
                <c:pt idx="209">
                  <c:v>11.6011272263527</c:v>
                </c:pt>
                <c:pt idx="210">
                  <c:v>11.6566350121248</c:v>
                </c:pt>
                <c:pt idx="211">
                  <c:v>11.712142797896799</c:v>
                </c:pt>
                <c:pt idx="212">
                  <c:v>11.7676505836688</c:v>
                </c:pt>
                <c:pt idx="213">
                  <c:v>11.823158369440799</c:v>
                </c:pt>
                <c:pt idx="214">
                  <c:v>11.878666155212899</c:v>
                </c:pt>
                <c:pt idx="215">
                  <c:v>11.9341739409849</c:v>
                </c:pt>
                <c:pt idx="216">
                  <c:v>11.989681726756899</c:v>
                </c:pt>
                <c:pt idx="217">
                  <c:v>12.0451895125289</c:v>
                </c:pt>
                <c:pt idx="218">
                  <c:v>12.100697298300901</c:v>
                </c:pt>
                <c:pt idx="219">
                  <c:v>12.156205084072999</c:v>
                </c:pt>
                <c:pt idx="220">
                  <c:v>12.211712869845</c:v>
                </c:pt>
                <c:pt idx="221">
                  <c:v>12.267220655617001</c:v>
                </c:pt>
                <c:pt idx="222">
                  <c:v>12.322728441389</c:v>
                </c:pt>
                <c:pt idx="223">
                  <c:v>12.3782362271611</c:v>
                </c:pt>
                <c:pt idx="224">
                  <c:v>12.433744012933101</c:v>
                </c:pt>
                <c:pt idx="225">
                  <c:v>12.4892517987051</c:v>
                </c:pt>
                <c:pt idx="226">
                  <c:v>12.5447595844771</c:v>
                </c:pt>
                <c:pt idx="227">
                  <c:v>12.600267370249099</c:v>
                </c:pt>
                <c:pt idx="228">
                  <c:v>12.6557751560212</c:v>
                </c:pt>
                <c:pt idx="229">
                  <c:v>12.711282941793201</c:v>
                </c:pt>
                <c:pt idx="230">
                  <c:v>12.7667907275652</c:v>
                </c:pt>
                <c:pt idx="231">
                  <c:v>12.8222985133372</c:v>
                </c:pt>
                <c:pt idx="232">
                  <c:v>12.877806299109301</c:v>
                </c:pt>
                <c:pt idx="233">
                  <c:v>12.9333140848813</c:v>
                </c:pt>
                <c:pt idx="234">
                  <c:v>12.9888218706533</c:v>
                </c:pt>
                <c:pt idx="235">
                  <c:v>13.044329656425299</c:v>
                </c:pt>
                <c:pt idx="236">
                  <c:v>13.0998374421973</c:v>
                </c:pt>
                <c:pt idx="237">
                  <c:v>13.1553452279694</c:v>
                </c:pt>
                <c:pt idx="238">
                  <c:v>13.210853013741399</c:v>
                </c:pt>
                <c:pt idx="239">
                  <c:v>13.2663607995134</c:v>
                </c:pt>
                <c:pt idx="240">
                  <c:v>13.321868585285401</c:v>
                </c:pt>
                <c:pt idx="241">
                  <c:v>13.377376371057499</c:v>
                </c:pt>
                <c:pt idx="242">
                  <c:v>13.4328841568295</c:v>
                </c:pt>
                <c:pt idx="243">
                  <c:v>13.488391942601501</c:v>
                </c:pt>
                <c:pt idx="244">
                  <c:v>13.5438997283735</c:v>
                </c:pt>
                <c:pt idx="245">
                  <c:v>13.5994075141456</c:v>
                </c:pt>
                <c:pt idx="246">
                  <c:v>13.654915299917599</c:v>
                </c:pt>
                <c:pt idx="247">
                  <c:v>13.7104230856896</c:v>
                </c:pt>
                <c:pt idx="248">
                  <c:v>13.765930871461601</c:v>
                </c:pt>
                <c:pt idx="249">
                  <c:v>13.8214386572336</c:v>
                </c:pt>
                <c:pt idx="250">
                  <c:v>13.8769464430057</c:v>
                </c:pt>
                <c:pt idx="251">
                  <c:v>13.932454228777701</c:v>
                </c:pt>
                <c:pt idx="252">
                  <c:v>13.9879620145497</c:v>
                </c:pt>
                <c:pt idx="253">
                  <c:v>14.0434698003217</c:v>
                </c:pt>
                <c:pt idx="254">
                  <c:v>14.098977586093801</c:v>
                </c:pt>
                <c:pt idx="255">
                  <c:v>14.1544853718658</c:v>
                </c:pt>
                <c:pt idx="256">
                  <c:v>14.2099931576378</c:v>
                </c:pt>
                <c:pt idx="257">
                  <c:v>14.265500943409799</c:v>
                </c:pt>
                <c:pt idx="258">
                  <c:v>14.3210087291818</c:v>
                </c:pt>
                <c:pt idx="259">
                  <c:v>14.3765165149539</c:v>
                </c:pt>
                <c:pt idx="260">
                  <c:v>14.432024300725899</c:v>
                </c:pt>
                <c:pt idx="261">
                  <c:v>14.4875320864979</c:v>
                </c:pt>
                <c:pt idx="262">
                  <c:v>14.543039872269899</c:v>
                </c:pt>
                <c:pt idx="263">
                  <c:v>14.598547658041999</c:v>
                </c:pt>
                <c:pt idx="264">
                  <c:v>14.654055443814</c:v>
                </c:pt>
                <c:pt idx="265">
                  <c:v>14.709563229585999</c:v>
                </c:pt>
                <c:pt idx="266">
                  <c:v>14.765071015358</c:v>
                </c:pt>
                <c:pt idx="267">
                  <c:v>14.8205788011301</c:v>
                </c:pt>
                <c:pt idx="268">
                  <c:v>14.876086586902099</c:v>
                </c:pt>
                <c:pt idx="269">
                  <c:v>14.9315943726741</c:v>
                </c:pt>
                <c:pt idx="270">
                  <c:v>14.987102158446101</c:v>
                </c:pt>
                <c:pt idx="271">
                  <c:v>15.0426099442181</c:v>
                </c:pt>
                <c:pt idx="272">
                  <c:v>15.0981177299902</c:v>
                </c:pt>
                <c:pt idx="273">
                  <c:v>15.153625515762201</c:v>
                </c:pt>
                <c:pt idx="274">
                  <c:v>15.2091333015342</c:v>
                </c:pt>
                <c:pt idx="275">
                  <c:v>15.264641087306201</c:v>
                </c:pt>
                <c:pt idx="276">
                  <c:v>15.320148873078301</c:v>
                </c:pt>
                <c:pt idx="277">
                  <c:v>15.3756566588503</c:v>
                </c:pt>
                <c:pt idx="278">
                  <c:v>15.431164444622301</c:v>
                </c:pt>
                <c:pt idx="279">
                  <c:v>15.4866722303943</c:v>
                </c:pt>
                <c:pt idx="280">
                  <c:v>15.5421800161663</c:v>
                </c:pt>
                <c:pt idx="281">
                  <c:v>15.597687801938401</c:v>
                </c:pt>
                <c:pt idx="282">
                  <c:v>15.6531955877104</c:v>
                </c:pt>
                <c:pt idx="283">
                  <c:v>15.7087033734824</c:v>
                </c:pt>
                <c:pt idx="284">
                  <c:v>15.764211159254399</c:v>
                </c:pt>
                <c:pt idx="285">
                  <c:v>15.8197189450265</c:v>
                </c:pt>
                <c:pt idx="286">
                  <c:v>15.8752267307985</c:v>
                </c:pt>
                <c:pt idx="287">
                  <c:v>15.930734516570499</c:v>
                </c:pt>
                <c:pt idx="288">
                  <c:v>15.9862423023425</c:v>
                </c:pt>
                <c:pt idx="289">
                  <c:v>16.0417500881146</c:v>
                </c:pt>
                <c:pt idx="290">
                  <c:v>16.097257873886601</c:v>
                </c:pt>
                <c:pt idx="291">
                  <c:v>16.152765659658598</c:v>
                </c:pt>
                <c:pt idx="292">
                  <c:v>16.208273445430599</c:v>
                </c:pt>
                <c:pt idx="293">
                  <c:v>16.2637812312026</c:v>
                </c:pt>
                <c:pt idx="294">
                  <c:v>16.3192890169747</c:v>
                </c:pt>
                <c:pt idx="295">
                  <c:v>16.374796802746701</c:v>
                </c:pt>
                <c:pt idx="296">
                  <c:v>16.430304588518698</c:v>
                </c:pt>
                <c:pt idx="297">
                  <c:v>16.485812374290699</c:v>
                </c:pt>
                <c:pt idx="298">
                  <c:v>16.541320160062799</c:v>
                </c:pt>
                <c:pt idx="299">
                  <c:v>16.5968279458348</c:v>
                </c:pt>
                <c:pt idx="300">
                  <c:v>16.652335731606801</c:v>
                </c:pt>
                <c:pt idx="301">
                  <c:v>16.707843517378802</c:v>
                </c:pt>
                <c:pt idx="302">
                  <c:v>16.763351303150799</c:v>
                </c:pt>
                <c:pt idx="303">
                  <c:v>16.818859088922899</c:v>
                </c:pt>
                <c:pt idx="304">
                  <c:v>16.8743668746949</c:v>
                </c:pt>
                <c:pt idx="305">
                  <c:v>16.929874660466901</c:v>
                </c:pt>
                <c:pt idx="306">
                  <c:v>16.985382446238901</c:v>
                </c:pt>
                <c:pt idx="307">
                  <c:v>17.040890232011002</c:v>
                </c:pt>
                <c:pt idx="308">
                  <c:v>17.096398017782999</c:v>
                </c:pt>
                <c:pt idx="309">
                  <c:v>17.151905803555</c:v>
                </c:pt>
                <c:pt idx="310">
                  <c:v>17.207413589327</c:v>
                </c:pt>
                <c:pt idx="311">
                  <c:v>17.262921375099101</c:v>
                </c:pt>
                <c:pt idx="312">
                  <c:v>17.318429160871101</c:v>
                </c:pt>
                <c:pt idx="313">
                  <c:v>17.373936946643099</c:v>
                </c:pt>
                <c:pt idx="314">
                  <c:v>17.429444732415099</c:v>
                </c:pt>
                <c:pt idx="315">
                  <c:v>17.4849525181871</c:v>
                </c:pt>
                <c:pt idx="316">
                  <c:v>17.5404603039592</c:v>
                </c:pt>
                <c:pt idx="317">
                  <c:v>17.595968089731201</c:v>
                </c:pt>
                <c:pt idx="318">
                  <c:v>17.651475875503198</c:v>
                </c:pt>
                <c:pt idx="319">
                  <c:v>17.706983661275199</c:v>
                </c:pt>
                <c:pt idx="320">
                  <c:v>17.762491447047299</c:v>
                </c:pt>
                <c:pt idx="321">
                  <c:v>17.8179992328193</c:v>
                </c:pt>
                <c:pt idx="322">
                  <c:v>17.873507018591301</c:v>
                </c:pt>
                <c:pt idx="323">
                  <c:v>17.929014804363302</c:v>
                </c:pt>
                <c:pt idx="324">
                  <c:v>17.984522590135299</c:v>
                </c:pt>
                <c:pt idx="325">
                  <c:v>18.040030375907399</c:v>
                </c:pt>
                <c:pt idx="326">
                  <c:v>18.0955381616794</c:v>
                </c:pt>
                <c:pt idx="327">
                  <c:v>18.151045947451401</c:v>
                </c:pt>
                <c:pt idx="328">
                  <c:v>18.206553733223402</c:v>
                </c:pt>
                <c:pt idx="329">
                  <c:v>18.262061518995498</c:v>
                </c:pt>
                <c:pt idx="330">
                  <c:v>18.317569304767499</c:v>
                </c:pt>
                <c:pt idx="331">
                  <c:v>18.3730770905395</c:v>
                </c:pt>
                <c:pt idx="332">
                  <c:v>18.428584876311501</c:v>
                </c:pt>
                <c:pt idx="333">
                  <c:v>18.484092662083501</c:v>
                </c:pt>
                <c:pt idx="334">
                  <c:v>18.539600447855602</c:v>
                </c:pt>
                <c:pt idx="335">
                  <c:v>18.595108233627599</c:v>
                </c:pt>
                <c:pt idx="336">
                  <c:v>18.6506160193996</c:v>
                </c:pt>
                <c:pt idx="337">
                  <c:v>18.7061238051716</c:v>
                </c:pt>
                <c:pt idx="338">
                  <c:v>18.761631590943701</c:v>
                </c:pt>
                <c:pt idx="339">
                  <c:v>18.817139376715701</c:v>
                </c:pt>
                <c:pt idx="340">
                  <c:v>18.872647162487699</c:v>
                </c:pt>
                <c:pt idx="341">
                  <c:v>18.928154948259699</c:v>
                </c:pt>
                <c:pt idx="342">
                  <c:v>18.9836627340318</c:v>
                </c:pt>
                <c:pt idx="343">
                  <c:v>19.0391705198038</c:v>
                </c:pt>
                <c:pt idx="344">
                  <c:v>19.094678305575801</c:v>
                </c:pt>
                <c:pt idx="345">
                  <c:v>19.150186091347798</c:v>
                </c:pt>
                <c:pt idx="346">
                  <c:v>19.205693877119799</c:v>
                </c:pt>
                <c:pt idx="347">
                  <c:v>19.261201662891899</c:v>
                </c:pt>
                <c:pt idx="348">
                  <c:v>19.3167094486639</c:v>
                </c:pt>
                <c:pt idx="349">
                  <c:v>19.372217234435901</c:v>
                </c:pt>
                <c:pt idx="350">
                  <c:v>19.427725020207902</c:v>
                </c:pt>
                <c:pt idx="351">
                  <c:v>19.483232805979998</c:v>
                </c:pt>
                <c:pt idx="352">
                  <c:v>19.538740591751999</c:v>
                </c:pt>
                <c:pt idx="353">
                  <c:v>19.594248377524</c:v>
                </c:pt>
                <c:pt idx="354">
                  <c:v>19.649756163296001</c:v>
                </c:pt>
                <c:pt idx="355">
                  <c:v>19.705263949068001</c:v>
                </c:pt>
                <c:pt idx="356">
                  <c:v>19.760771734840102</c:v>
                </c:pt>
                <c:pt idx="357">
                  <c:v>19.816279520612099</c:v>
                </c:pt>
                <c:pt idx="358">
                  <c:v>19.8717873063841</c:v>
                </c:pt>
                <c:pt idx="359">
                  <c:v>19.927295092156101</c:v>
                </c:pt>
                <c:pt idx="360">
                  <c:v>19.982802877928201</c:v>
                </c:pt>
                <c:pt idx="361">
                  <c:v>20.038310663700202</c:v>
                </c:pt>
                <c:pt idx="362">
                  <c:v>20.093818449472199</c:v>
                </c:pt>
                <c:pt idx="363">
                  <c:v>20.1493262352442</c:v>
                </c:pt>
                <c:pt idx="364">
                  <c:v>20.2048340210163</c:v>
                </c:pt>
                <c:pt idx="365">
                  <c:v>20.260341806788301</c:v>
                </c:pt>
                <c:pt idx="366">
                  <c:v>20.315849592560301</c:v>
                </c:pt>
                <c:pt idx="367">
                  <c:v>20.371357378332299</c:v>
                </c:pt>
                <c:pt idx="368">
                  <c:v>20.426865164104299</c:v>
                </c:pt>
                <c:pt idx="369">
                  <c:v>20.4823729498764</c:v>
                </c:pt>
                <c:pt idx="370">
                  <c:v>20.5378807356484</c:v>
                </c:pt>
                <c:pt idx="371">
                  <c:v>20.593388521420401</c:v>
                </c:pt>
                <c:pt idx="372">
                  <c:v>20.648896307192398</c:v>
                </c:pt>
                <c:pt idx="373">
                  <c:v>20.704404092964499</c:v>
                </c:pt>
                <c:pt idx="374">
                  <c:v>20.759911878736499</c:v>
                </c:pt>
                <c:pt idx="375">
                  <c:v>20.8154196645085</c:v>
                </c:pt>
                <c:pt idx="376">
                  <c:v>20.870927450280501</c:v>
                </c:pt>
                <c:pt idx="377">
                  <c:v>20.926435236052502</c:v>
                </c:pt>
                <c:pt idx="378">
                  <c:v>20.981943021824598</c:v>
                </c:pt>
                <c:pt idx="379">
                  <c:v>21.037450807596599</c:v>
                </c:pt>
                <c:pt idx="380">
                  <c:v>21.0929585933686</c:v>
                </c:pt>
                <c:pt idx="381">
                  <c:v>21.148466379140601</c:v>
                </c:pt>
                <c:pt idx="382">
                  <c:v>21.203974164912701</c:v>
                </c:pt>
                <c:pt idx="383">
                  <c:v>21.259481950684702</c:v>
                </c:pt>
                <c:pt idx="384">
                  <c:v>21.314989736456699</c:v>
                </c:pt>
                <c:pt idx="385">
                  <c:v>21.3704975222287</c:v>
                </c:pt>
                <c:pt idx="386">
                  <c:v>21.4260053080007</c:v>
                </c:pt>
                <c:pt idx="387">
                  <c:v>21.481513093772801</c:v>
                </c:pt>
                <c:pt idx="388">
                  <c:v>21.537020879544801</c:v>
                </c:pt>
                <c:pt idx="389">
                  <c:v>21.592528665316799</c:v>
                </c:pt>
                <c:pt idx="390">
                  <c:v>21.648036451088799</c:v>
                </c:pt>
                <c:pt idx="391">
                  <c:v>21.7035442368609</c:v>
                </c:pt>
                <c:pt idx="392">
                  <c:v>21.759052022632901</c:v>
                </c:pt>
                <c:pt idx="393">
                  <c:v>21.814559808404901</c:v>
                </c:pt>
                <c:pt idx="394">
                  <c:v>21.870067594176898</c:v>
                </c:pt>
                <c:pt idx="395">
                  <c:v>21.925575379948999</c:v>
                </c:pt>
                <c:pt idx="396">
                  <c:v>21.981083165721</c:v>
                </c:pt>
                <c:pt idx="397">
                  <c:v>22.036590951493</c:v>
                </c:pt>
                <c:pt idx="398">
                  <c:v>22.092098737265001</c:v>
                </c:pt>
                <c:pt idx="399">
                  <c:v>22.147606523036998</c:v>
                </c:pt>
                <c:pt idx="400">
                  <c:v>22.203114308809099</c:v>
                </c:pt>
                <c:pt idx="401">
                  <c:v>22.258622094581099</c:v>
                </c:pt>
                <c:pt idx="402">
                  <c:v>22.3141298803531</c:v>
                </c:pt>
                <c:pt idx="403">
                  <c:v>22.369637666125101</c:v>
                </c:pt>
                <c:pt idx="404">
                  <c:v>22.425145451897201</c:v>
                </c:pt>
                <c:pt idx="405">
                  <c:v>22.480653237669198</c:v>
                </c:pt>
                <c:pt idx="406">
                  <c:v>22.536161023441199</c:v>
                </c:pt>
                <c:pt idx="407">
                  <c:v>22.5916688092132</c:v>
                </c:pt>
                <c:pt idx="408">
                  <c:v>22.647176594985201</c:v>
                </c:pt>
                <c:pt idx="409">
                  <c:v>22.702684380757301</c:v>
                </c:pt>
                <c:pt idx="410">
                  <c:v>22.758192166529302</c:v>
                </c:pt>
                <c:pt idx="411">
                  <c:v>22.813699952301299</c:v>
                </c:pt>
                <c:pt idx="412">
                  <c:v>22.8692077380733</c:v>
                </c:pt>
                <c:pt idx="413">
                  <c:v>22.9247155238454</c:v>
                </c:pt>
                <c:pt idx="414">
                  <c:v>22.980223309617401</c:v>
                </c:pt>
                <c:pt idx="415">
                  <c:v>23.035731095389401</c:v>
                </c:pt>
                <c:pt idx="416">
                  <c:v>23.091238881161399</c:v>
                </c:pt>
                <c:pt idx="417">
                  <c:v>23.146746666933499</c:v>
                </c:pt>
                <c:pt idx="418">
                  <c:v>23.2022544527055</c:v>
                </c:pt>
                <c:pt idx="419">
                  <c:v>23.2577622384775</c:v>
                </c:pt>
                <c:pt idx="420">
                  <c:v>23.313270024249501</c:v>
                </c:pt>
                <c:pt idx="421">
                  <c:v>23.368777810021498</c:v>
                </c:pt>
                <c:pt idx="422">
                  <c:v>23.424285595793599</c:v>
                </c:pt>
                <c:pt idx="423">
                  <c:v>23.479793381565599</c:v>
                </c:pt>
                <c:pt idx="424">
                  <c:v>23.5353011673376</c:v>
                </c:pt>
                <c:pt idx="425">
                  <c:v>23.590808953109601</c:v>
                </c:pt>
                <c:pt idx="426">
                  <c:v>23.646316738881701</c:v>
                </c:pt>
                <c:pt idx="427">
                  <c:v>23.701824524653698</c:v>
                </c:pt>
                <c:pt idx="428">
                  <c:v>23.757332310425699</c:v>
                </c:pt>
                <c:pt idx="429">
                  <c:v>23.8128400961977</c:v>
                </c:pt>
                <c:pt idx="430">
                  <c:v>23.868347881969701</c:v>
                </c:pt>
                <c:pt idx="431">
                  <c:v>23.923855667741801</c:v>
                </c:pt>
                <c:pt idx="432">
                  <c:v>23.979363453513798</c:v>
                </c:pt>
                <c:pt idx="433">
                  <c:v>24.034871239285799</c:v>
                </c:pt>
                <c:pt idx="434">
                  <c:v>24.0903790250578</c:v>
                </c:pt>
                <c:pt idx="435">
                  <c:v>24.1458868108299</c:v>
                </c:pt>
                <c:pt idx="436">
                  <c:v>24.201394596601901</c:v>
                </c:pt>
                <c:pt idx="437">
                  <c:v>24.256902382373902</c:v>
                </c:pt>
                <c:pt idx="438">
                  <c:v>24.312410168145899</c:v>
                </c:pt>
                <c:pt idx="439">
                  <c:v>24.3679179539179</c:v>
                </c:pt>
                <c:pt idx="440">
                  <c:v>24.42342573969</c:v>
                </c:pt>
                <c:pt idx="441">
                  <c:v>24.478933525462001</c:v>
                </c:pt>
                <c:pt idx="442">
                  <c:v>24.534441311234001</c:v>
                </c:pt>
                <c:pt idx="443">
                  <c:v>24.589949097005999</c:v>
                </c:pt>
                <c:pt idx="444">
                  <c:v>24.645456882778099</c:v>
                </c:pt>
                <c:pt idx="445">
                  <c:v>24.7009646685501</c:v>
                </c:pt>
                <c:pt idx="446">
                  <c:v>24.7564724543221</c:v>
                </c:pt>
                <c:pt idx="447">
                  <c:v>24.811980240094101</c:v>
                </c:pt>
                <c:pt idx="448">
                  <c:v>24.867488025866201</c:v>
                </c:pt>
                <c:pt idx="449">
                  <c:v>24.922995811638199</c:v>
                </c:pt>
                <c:pt idx="450">
                  <c:v>24.978503597410199</c:v>
                </c:pt>
                <c:pt idx="451">
                  <c:v>25.0340113831822</c:v>
                </c:pt>
                <c:pt idx="452">
                  <c:v>25.089519168954201</c:v>
                </c:pt>
                <c:pt idx="453">
                  <c:v>25.145026954726301</c:v>
                </c:pt>
                <c:pt idx="454">
                  <c:v>25.200534740498298</c:v>
                </c:pt>
                <c:pt idx="455">
                  <c:v>25.256042526270299</c:v>
                </c:pt>
                <c:pt idx="456">
                  <c:v>25.3115503120423</c:v>
                </c:pt>
                <c:pt idx="457">
                  <c:v>25.3670580978144</c:v>
                </c:pt>
                <c:pt idx="458">
                  <c:v>25.422565883586401</c:v>
                </c:pt>
                <c:pt idx="459">
                  <c:v>25.478073669358398</c:v>
                </c:pt>
                <c:pt idx="460">
                  <c:v>25.533581455130399</c:v>
                </c:pt>
                <c:pt idx="461">
                  <c:v>25.589089240902499</c:v>
                </c:pt>
                <c:pt idx="462">
                  <c:v>25.6445970266745</c:v>
                </c:pt>
                <c:pt idx="463">
                  <c:v>25.700104812446501</c:v>
                </c:pt>
                <c:pt idx="464">
                  <c:v>25.755612598218502</c:v>
                </c:pt>
                <c:pt idx="465">
                  <c:v>25.811120383990499</c:v>
                </c:pt>
                <c:pt idx="466">
                  <c:v>25.866628169762599</c:v>
                </c:pt>
                <c:pt idx="467">
                  <c:v>25.9221359555346</c:v>
                </c:pt>
                <c:pt idx="468">
                  <c:v>25.977643741306601</c:v>
                </c:pt>
                <c:pt idx="469">
                  <c:v>26.033151527078601</c:v>
                </c:pt>
                <c:pt idx="470">
                  <c:v>26.088659312850702</c:v>
                </c:pt>
                <c:pt idx="471">
                  <c:v>26.144167098622699</c:v>
                </c:pt>
                <c:pt idx="472">
                  <c:v>26.1996748843947</c:v>
                </c:pt>
                <c:pt idx="473">
                  <c:v>26.2551826701667</c:v>
                </c:pt>
                <c:pt idx="474">
                  <c:v>26.310690455938701</c:v>
                </c:pt>
                <c:pt idx="475">
                  <c:v>26.366198241710801</c:v>
                </c:pt>
                <c:pt idx="476">
                  <c:v>26.421706027482799</c:v>
                </c:pt>
                <c:pt idx="477">
                  <c:v>26.477213813254799</c:v>
                </c:pt>
                <c:pt idx="478">
                  <c:v>26.5327215990268</c:v>
                </c:pt>
                <c:pt idx="479">
                  <c:v>26.5882293847989</c:v>
                </c:pt>
                <c:pt idx="480">
                  <c:v>26.643737170570901</c:v>
                </c:pt>
                <c:pt idx="481">
                  <c:v>26.699244956342898</c:v>
                </c:pt>
                <c:pt idx="482">
                  <c:v>26.754752742114899</c:v>
                </c:pt>
                <c:pt idx="483">
                  <c:v>26.810260527886999</c:v>
                </c:pt>
                <c:pt idx="484">
                  <c:v>26.865768313659</c:v>
                </c:pt>
                <c:pt idx="485">
                  <c:v>26.921276099431001</c:v>
                </c:pt>
                <c:pt idx="486">
                  <c:v>26.976783885203002</c:v>
                </c:pt>
                <c:pt idx="487">
                  <c:v>27.032291670974999</c:v>
                </c:pt>
                <c:pt idx="488">
                  <c:v>27.087799456747099</c:v>
                </c:pt>
                <c:pt idx="489">
                  <c:v>27.1433072425191</c:v>
                </c:pt>
                <c:pt idx="490">
                  <c:v>27.198815028291101</c:v>
                </c:pt>
                <c:pt idx="491">
                  <c:v>27.254322814063102</c:v>
                </c:pt>
                <c:pt idx="492">
                  <c:v>27.309830599835198</c:v>
                </c:pt>
                <c:pt idx="493">
                  <c:v>27.365338385607199</c:v>
                </c:pt>
                <c:pt idx="494">
                  <c:v>27.4208461713792</c:v>
                </c:pt>
                <c:pt idx="495">
                  <c:v>27.476353957151201</c:v>
                </c:pt>
                <c:pt idx="496">
                  <c:v>27.531861742923201</c:v>
                </c:pt>
                <c:pt idx="497">
                  <c:v>27.587369528695302</c:v>
                </c:pt>
                <c:pt idx="498">
                  <c:v>27.642877314467299</c:v>
                </c:pt>
                <c:pt idx="499">
                  <c:v>27.6983851002393</c:v>
                </c:pt>
                <c:pt idx="500">
                  <c:v>27.7538928860113</c:v>
                </c:pt>
                <c:pt idx="501">
                  <c:v>27.809400671783401</c:v>
                </c:pt>
                <c:pt idx="502">
                  <c:v>27.864908457555401</c:v>
                </c:pt>
                <c:pt idx="503">
                  <c:v>27.920416243327399</c:v>
                </c:pt>
                <c:pt idx="504">
                  <c:v>27.975924029099399</c:v>
                </c:pt>
                <c:pt idx="505">
                  <c:v>28.0314318148714</c:v>
                </c:pt>
                <c:pt idx="506">
                  <c:v>28.0869396006435</c:v>
                </c:pt>
                <c:pt idx="507">
                  <c:v>28.142447386415501</c:v>
                </c:pt>
                <c:pt idx="508">
                  <c:v>28.197955172187498</c:v>
                </c:pt>
                <c:pt idx="509">
                  <c:v>28.253462957959499</c:v>
                </c:pt>
                <c:pt idx="510">
                  <c:v>28.308970743731599</c:v>
                </c:pt>
                <c:pt idx="511">
                  <c:v>28.3644785295036</c:v>
                </c:pt>
                <c:pt idx="512">
                  <c:v>28.419986315275601</c:v>
                </c:pt>
                <c:pt idx="513">
                  <c:v>28.475494101047602</c:v>
                </c:pt>
                <c:pt idx="514">
                  <c:v>28.531001886819698</c:v>
                </c:pt>
                <c:pt idx="515">
                  <c:v>28.586509672591699</c:v>
                </c:pt>
                <c:pt idx="516">
                  <c:v>28.6420174583637</c:v>
                </c:pt>
                <c:pt idx="517">
                  <c:v>28.697525244135701</c:v>
                </c:pt>
                <c:pt idx="518">
                  <c:v>28.753033029907701</c:v>
                </c:pt>
                <c:pt idx="519">
                  <c:v>28.808540815679802</c:v>
                </c:pt>
                <c:pt idx="520">
                  <c:v>28.864048601451799</c:v>
                </c:pt>
                <c:pt idx="521">
                  <c:v>28.9195563872238</c:v>
                </c:pt>
                <c:pt idx="522">
                  <c:v>28.975064172995801</c:v>
                </c:pt>
                <c:pt idx="523">
                  <c:v>29.030571958767901</c:v>
                </c:pt>
                <c:pt idx="524">
                  <c:v>29.086079744539902</c:v>
                </c:pt>
                <c:pt idx="525">
                  <c:v>29.141587530311899</c:v>
                </c:pt>
                <c:pt idx="526">
                  <c:v>29.1970953160839</c:v>
                </c:pt>
                <c:pt idx="527">
                  <c:v>29.2526031018559</c:v>
                </c:pt>
                <c:pt idx="528">
                  <c:v>29.308110887628001</c:v>
                </c:pt>
                <c:pt idx="529">
                  <c:v>29.363618673400001</c:v>
                </c:pt>
                <c:pt idx="530">
                  <c:v>29.419126459171999</c:v>
                </c:pt>
                <c:pt idx="531">
                  <c:v>29.474634244943999</c:v>
                </c:pt>
                <c:pt idx="532">
                  <c:v>29.5301420307161</c:v>
                </c:pt>
                <c:pt idx="533">
                  <c:v>29.5856498164881</c:v>
                </c:pt>
                <c:pt idx="534">
                  <c:v>29.641157602260101</c:v>
                </c:pt>
                <c:pt idx="535">
                  <c:v>29.696665388032098</c:v>
                </c:pt>
                <c:pt idx="536">
                  <c:v>29.752173173804199</c:v>
                </c:pt>
                <c:pt idx="537">
                  <c:v>29.807680959576199</c:v>
                </c:pt>
                <c:pt idx="538">
                  <c:v>29.8631887453482</c:v>
                </c:pt>
                <c:pt idx="539">
                  <c:v>29.918696531120201</c:v>
                </c:pt>
                <c:pt idx="540">
                  <c:v>29.974204316892202</c:v>
                </c:pt>
                <c:pt idx="541">
                  <c:v>30.029712102664298</c:v>
                </c:pt>
              </c:numCache>
            </c:numRef>
          </c:xVal>
          <c:yVal>
            <c:numRef>
              <c:f>'последействие T'!$B$2:$TW$2</c:f>
              <c:numCache>
                <c:formatCode>General</c:formatCode>
                <c:ptCount val="542"/>
                <c:pt idx="0">
                  <c:v>2636.20386643234</c:v>
                </c:pt>
                <c:pt idx="1">
                  <c:v>2636.20386643234</c:v>
                </c:pt>
                <c:pt idx="2">
                  <c:v>2636.20386643234</c:v>
                </c:pt>
                <c:pt idx="3">
                  <c:v>2636.20386643234</c:v>
                </c:pt>
                <c:pt idx="4">
                  <c:v>2636.20386643234</c:v>
                </c:pt>
                <c:pt idx="5">
                  <c:v>2636.20386643234</c:v>
                </c:pt>
                <c:pt idx="6">
                  <c:v>2636.20386643234</c:v>
                </c:pt>
                <c:pt idx="7">
                  <c:v>2636.20386643234</c:v>
                </c:pt>
                <c:pt idx="8">
                  <c:v>2636.20386643234</c:v>
                </c:pt>
                <c:pt idx="9">
                  <c:v>2636.20386643234</c:v>
                </c:pt>
                <c:pt idx="10">
                  <c:v>2636.20386643234</c:v>
                </c:pt>
                <c:pt idx="11">
                  <c:v>2636.20386643234</c:v>
                </c:pt>
                <c:pt idx="12">
                  <c:v>2636.20386643234</c:v>
                </c:pt>
                <c:pt idx="13">
                  <c:v>2636.20386643234</c:v>
                </c:pt>
                <c:pt idx="14">
                  <c:v>2636.20386643234</c:v>
                </c:pt>
                <c:pt idx="15">
                  <c:v>2636.20386643234</c:v>
                </c:pt>
                <c:pt idx="16">
                  <c:v>2636.20386643234</c:v>
                </c:pt>
                <c:pt idx="17">
                  <c:v>2636.20386643234</c:v>
                </c:pt>
                <c:pt idx="18">
                  <c:v>2636.20386643234</c:v>
                </c:pt>
                <c:pt idx="19">
                  <c:v>2636.20386643234</c:v>
                </c:pt>
                <c:pt idx="20">
                  <c:v>2636.20386643234</c:v>
                </c:pt>
                <c:pt idx="21">
                  <c:v>2636.20386643234</c:v>
                </c:pt>
                <c:pt idx="22">
                  <c:v>2636.20386643234</c:v>
                </c:pt>
                <c:pt idx="23">
                  <c:v>2636.20386643234</c:v>
                </c:pt>
                <c:pt idx="24">
                  <c:v>2636.20386643234</c:v>
                </c:pt>
                <c:pt idx="25">
                  <c:v>2636.20386643234</c:v>
                </c:pt>
                <c:pt idx="26">
                  <c:v>2636.20386643234</c:v>
                </c:pt>
                <c:pt idx="27">
                  <c:v>2636.20386643234</c:v>
                </c:pt>
                <c:pt idx="28">
                  <c:v>2636.20386643234</c:v>
                </c:pt>
                <c:pt idx="29">
                  <c:v>2636.20386643234</c:v>
                </c:pt>
                <c:pt idx="30">
                  <c:v>2636.20386643234</c:v>
                </c:pt>
                <c:pt idx="31">
                  <c:v>2636.20386643234</c:v>
                </c:pt>
                <c:pt idx="32">
                  <c:v>2636.20386643234</c:v>
                </c:pt>
                <c:pt idx="33">
                  <c:v>2636.20386643234</c:v>
                </c:pt>
                <c:pt idx="34">
                  <c:v>2636.20386643234</c:v>
                </c:pt>
                <c:pt idx="35">
                  <c:v>2636.20386643234</c:v>
                </c:pt>
                <c:pt idx="36">
                  <c:v>2636.1992514778799</c:v>
                </c:pt>
                <c:pt idx="37">
                  <c:v>2636.1750297130702</c:v>
                </c:pt>
                <c:pt idx="38">
                  <c:v>2636.1298399792499</c:v>
                </c:pt>
                <c:pt idx="39">
                  <c:v>2636.0636046730901</c:v>
                </c:pt>
                <c:pt idx="40">
                  <c:v>2635.9762220274802</c:v>
                </c:pt>
                <c:pt idx="41">
                  <c:v>2635.8675676134199</c:v>
                </c:pt>
                <c:pt idx="42">
                  <c:v>2635.7374957734701</c:v>
                </c:pt>
                <c:pt idx="43">
                  <c:v>2635.5858409944999</c:v>
                </c:pt>
                <c:pt idx="44">
                  <c:v>2635.41241922684</c:v>
                </c:pt>
                <c:pt idx="45">
                  <c:v>2635.2170291561301</c:v>
                </c:pt>
                <c:pt idx="46">
                  <c:v>2634.9994534337302</c:v>
                </c:pt>
                <c:pt idx="47">
                  <c:v>2634.7594598709702</c:v>
                </c:pt>
                <c:pt idx="48">
                  <c:v>2634.4968800605302</c:v>
                </c:pt>
                <c:pt idx="49">
                  <c:v>2634.2112153121302</c:v>
                </c:pt>
                <c:pt idx="50">
                  <c:v>2633.9023565931002</c:v>
                </c:pt>
                <c:pt idx="51">
                  <c:v>2633.57002362618</c:v>
                </c:pt>
                <c:pt idx="52">
                  <c:v>2633.2139268883102</c:v>
                </c:pt>
                <c:pt idx="53">
                  <c:v>2632.8337686719301</c:v>
                </c:pt>
                <c:pt idx="54">
                  <c:v>2632.4292441345601</c:v>
                </c:pt>
                <c:pt idx="55">
                  <c:v>2632.00004233859</c:v>
                </c:pt>
                <c:pt idx="56">
                  <c:v>2631.54584728292</c:v>
                </c:pt>
                <c:pt idx="57">
                  <c:v>2631.0663389278102</c:v>
                </c:pt>
                <c:pt idx="58">
                  <c:v>2630.5611942140899</c:v>
                </c:pt>
                <c:pt idx="59">
                  <c:v>2630.0305392381301</c:v>
                </c:pt>
                <c:pt idx="60">
                  <c:v>2629.4748763234902</c:v>
                </c:pt>
                <c:pt idx="61">
                  <c:v>2628.8940538305101</c:v>
                </c:pt>
                <c:pt idx="62">
                  <c:v>2628.2878960715798</c:v>
                </c:pt>
                <c:pt idx="63">
                  <c:v>2627.6562248680002</c:v>
                </c:pt>
                <c:pt idx="64">
                  <c:v>2626.9989765605401</c:v>
                </c:pt>
                <c:pt idx="65">
                  <c:v>2626.3156399934101</c:v>
                </c:pt>
                <c:pt idx="66">
                  <c:v>2625.6062434891301</c:v>
                </c:pt>
                <c:pt idx="67">
                  <c:v>2624.8706033035601</c:v>
                </c:pt>
                <c:pt idx="68">
                  <c:v>2624.1085354779598</c:v>
                </c:pt>
                <c:pt idx="69">
                  <c:v>2623.3198563319702</c:v>
                </c:pt>
                <c:pt idx="70">
                  <c:v>2622.50438296839</c:v>
                </c:pt>
                <c:pt idx="71">
                  <c:v>2621.66193378861</c:v>
                </c:pt>
                <c:pt idx="72">
                  <c:v>2620.7923290181802</c:v>
                </c:pt>
                <c:pt idx="73">
                  <c:v>2619.8953912413399</c:v>
                </c:pt>
                <c:pt idx="74">
                  <c:v>2618.9709459435298</c:v>
                </c:pt>
                <c:pt idx="75">
                  <c:v>2618.0188220607201</c:v>
                </c:pt>
                <c:pt idx="76">
                  <c:v>2617.0388525343401</c:v>
                </c:pt>
                <c:pt idx="77">
                  <c:v>2616.0308748703801</c:v>
                </c:pt>
                <c:pt idx="78">
                  <c:v>2614.9947317013198</c:v>
                </c:pt>
                <c:pt idx="79">
                  <c:v>2613.9305375551899</c:v>
                </c:pt>
                <c:pt idx="80">
                  <c:v>2612.8375094686899</c:v>
                </c:pt>
                <c:pt idx="81">
                  <c:v>2611.71587913235</c:v>
                </c:pt>
                <c:pt idx="82">
                  <c:v>2610.5655153838402</c:v>
                </c:pt>
                <c:pt idx="83">
                  <c:v>2609.3862949888698</c:v>
                </c:pt>
                <c:pt idx="84">
                  <c:v>2608.1781031840201</c:v>
                </c:pt>
                <c:pt idx="85">
                  <c:v>2606.9408342097399</c:v>
                </c:pt>
                <c:pt idx="86">
                  <c:v>2605.67439183125</c:v>
                </c:pt>
                <c:pt idx="87">
                  <c:v>2604.3786898455</c:v>
                </c:pt>
                <c:pt idx="88">
                  <c:v>2603.0536525717698</c:v>
                </c:pt>
                <c:pt idx="89">
                  <c:v>2601.6992153238002</c:v>
                </c:pt>
                <c:pt idx="90">
                  <c:v>2600.3153248612898</c:v>
                </c:pt>
                <c:pt idx="91">
                  <c:v>2598.90193981839</c:v>
                </c:pt>
                <c:pt idx="92">
                  <c:v>2597.4590311071702</c:v>
                </c:pt>
                <c:pt idx="93">
                  <c:v>2595.9865822936999</c:v>
                </c:pt>
                <c:pt idx="94">
                  <c:v>2594.48458994468</c:v>
                </c:pt>
                <c:pt idx="95">
                  <c:v>2592.9533731176198</c:v>
                </c:pt>
                <c:pt idx="96">
                  <c:v>2591.3922269238301</c:v>
                </c:pt>
                <c:pt idx="97">
                  <c:v>2589.8016081146702</c:v>
                </c:pt>
                <c:pt idx="98">
                  <c:v>2588.1815682163601</c:v>
                </c:pt>
                <c:pt idx="99">
                  <c:v>2586.5321729777802</c:v>
                </c:pt>
                <c:pt idx="100">
                  <c:v>2584.8535024981402</c:v>
                </c:pt>
                <c:pt idx="101">
                  <c:v>2583.1456513120302</c:v>
                </c:pt>
                <c:pt idx="102">
                  <c:v>2581.4087284308898</c:v>
                </c:pt>
                <c:pt idx="103">
                  <c:v>2579.64285733938</c:v>
                </c:pt>
                <c:pt idx="104">
                  <c:v>2577.84817594584</c:v>
                </c:pt>
                <c:pt idx="105">
                  <c:v>2576.0248364857898</c:v>
                </c:pt>
                <c:pt idx="106">
                  <c:v>2574.1730053780102</c:v>
                </c:pt>
                <c:pt idx="107">
                  <c:v>2572.29286303251</c:v>
                </c:pt>
                <c:pt idx="108">
                  <c:v>2570.38460361028</c:v>
                </c:pt>
                <c:pt idx="109">
                  <c:v>2568.4484347346402</c:v>
                </c:pt>
                <c:pt idx="110">
                  <c:v>2566.4845771544001</c:v>
                </c:pt>
                <c:pt idx="111">
                  <c:v>2564.49358376599</c:v>
                </c:pt>
                <c:pt idx="112">
                  <c:v>2562.4737618971199</c:v>
                </c:pt>
                <c:pt idx="113">
                  <c:v>2560.4229377812399</c:v>
                </c:pt>
                <c:pt idx="114">
                  <c:v>2558.3404994838402</c:v>
                </c:pt>
                <c:pt idx="115">
                  <c:v>2556.22579850286</c:v>
                </c:pt>
                <c:pt idx="116">
                  <c:v>2554.07810103982</c:v>
                </c:pt>
                <c:pt idx="117">
                  <c:v>2551.89657828089</c:v>
                </c:pt>
                <c:pt idx="118">
                  <c:v>2549.6802953566798</c:v>
                </c:pt>
                <c:pt idx="119">
                  <c:v>2547.43040494454</c:v>
                </c:pt>
                <c:pt idx="120">
                  <c:v>2545.1518620389902</c:v>
                </c:pt>
                <c:pt idx="121">
                  <c:v>2542.8452573366699</c:v>
                </c:pt>
                <c:pt idx="122">
                  <c:v>2540.5109054609402</c:v>
                </c:pt>
                <c:pt idx="123">
                  <c:v>2538.1491373396698</c:v>
                </c:pt>
                <c:pt idx="124">
                  <c:v>2535.7602999735</c:v>
                </c:pt>
                <c:pt idx="125">
                  <c:v>2533.34475617109</c:v>
                </c:pt>
                <c:pt idx="126">
                  <c:v>2530.9028842521202</c:v>
                </c:pt>
                <c:pt idx="127">
                  <c:v>2528.4354023842602</c:v>
                </c:pt>
                <c:pt idx="128">
                  <c:v>2525.9419709331601</c:v>
                </c:pt>
                <c:pt idx="129">
                  <c:v>2523.4234389851399</c:v>
                </c:pt>
                <c:pt idx="130">
                  <c:v>2520.8802434694198</c:v>
                </c:pt>
                <c:pt idx="131">
                  <c:v>2518.3128348810101</c:v>
                </c:pt>
                <c:pt idx="132">
                  <c:v>2515.7216768094499</c:v>
                </c:pt>
                <c:pt idx="133">
                  <c:v>2513.10724544295</c:v>
                </c:pt>
                <c:pt idx="134">
                  <c:v>2510.4700290493702</c:v>
                </c:pt>
                <c:pt idx="135">
                  <c:v>2507.8105274356199</c:v>
                </c:pt>
                <c:pt idx="136">
                  <c:v>2505.1292513871599</c:v>
                </c:pt>
                <c:pt idx="137">
                  <c:v>2502.4267220891602</c:v>
                </c:pt>
                <c:pt idx="138">
                  <c:v>2499.7034705312099</c:v>
                </c:pt>
                <c:pt idx="139">
                  <c:v>2496.9600368972001</c:v>
                </c:pt>
                <c:pt idx="140">
                  <c:v>2494.1969699422898</c:v>
                </c:pt>
                <c:pt idx="141">
                  <c:v>2491.4148263587499</c:v>
                </c:pt>
                <c:pt idx="142">
                  <c:v>2488.61417013254</c:v>
                </c:pt>
                <c:pt idx="143">
                  <c:v>2485.7958120397602</c:v>
                </c:pt>
                <c:pt idx="144">
                  <c:v>2482.95977811693</c:v>
                </c:pt>
                <c:pt idx="145">
                  <c:v>2480.1069649758902</c:v>
                </c:pt>
                <c:pt idx="146">
                  <c:v>2477.2379592739699</c:v>
                </c:pt>
                <c:pt idx="147">
                  <c:v>2474.35335166086</c:v>
                </c:pt>
                <c:pt idx="148">
                  <c:v>2471.45373611793</c:v>
                </c:pt>
                <c:pt idx="149">
                  <c:v>2468.5397093009501</c:v>
                </c:pt>
                <c:pt idx="150">
                  <c:v>2465.6118698877199</c:v>
                </c:pt>
                <c:pt idx="151">
                  <c:v>2462.67081793232</c:v>
                </c:pt>
                <c:pt idx="152">
                  <c:v>2459.71715422745</c:v>
                </c:pt>
                <c:pt idx="153">
                  <c:v>2456.7514796763498</c:v>
                </c:pt>
                <c:pt idx="154">
                  <c:v>2453.77439467571</c:v>
                </c:pt>
                <c:pt idx="155">
                  <c:v>2450.7864985107999</c:v>
                </c:pt>
                <c:pt idx="156">
                  <c:v>2447.7883887641901</c:v>
                </c:pt>
                <c:pt idx="157">
                  <c:v>2444.7806607390498</c:v>
                </c:pt>
                <c:pt idx="158">
                  <c:v>2441.7640638223502</c:v>
                </c:pt>
                <c:pt idx="159">
                  <c:v>2438.73883339858</c:v>
                </c:pt>
                <c:pt idx="160">
                  <c:v>2435.70575574137</c:v>
                </c:pt>
                <c:pt idx="161">
                  <c:v>2432.6654115542601</c:v>
                </c:pt>
                <c:pt idx="162">
                  <c:v>2429.6183766255999</c:v>
                </c:pt>
                <c:pt idx="163">
                  <c:v>2426.56522135962</c:v>
                </c:pt>
                <c:pt idx="164">
                  <c:v>2423.5065103278798</c:v>
                </c:pt>
                <c:pt idx="165">
                  <c:v>2420.4428018414301</c:v>
                </c:pt>
                <c:pt idx="166">
                  <c:v>2417.3746475441799</c:v>
                </c:pt>
                <c:pt idx="167">
                  <c:v>2414.3025920276</c:v>
                </c:pt>
                <c:pt idx="168">
                  <c:v>2411.22717246715</c:v>
                </c:pt>
                <c:pt idx="169">
                  <c:v>2408.1489182803898</c:v>
                </c:pt>
                <c:pt idx="170">
                  <c:v>2405.0683508069601</c:v>
                </c:pt>
                <c:pt idx="171">
                  <c:v>2401.9859830102901</c:v>
                </c:pt>
                <c:pt idx="172">
                  <c:v>2398.90231920109</c:v>
                </c:pt>
                <c:pt idx="173">
                  <c:v>2395.81785478234</c:v>
                </c:pt>
                <c:pt idx="174">
                  <c:v>2392.7330720110699</c:v>
                </c:pt>
                <c:pt idx="175">
                  <c:v>2389.6484491487099</c:v>
                </c:pt>
                <c:pt idx="176">
                  <c:v>2386.5644597457899</c:v>
                </c:pt>
                <c:pt idx="177">
                  <c:v>2383.4815613429701</c:v>
                </c:pt>
                <c:pt idx="178">
                  <c:v>2380.4002016101399</c:v>
                </c:pt>
                <c:pt idx="179">
                  <c:v>2377.3208182148101</c:v>
                </c:pt>
                <c:pt idx="180">
                  <c:v>2374.2438387096199</c:v>
                </c:pt>
                <c:pt idx="181">
                  <c:v>2371.16968043826</c:v>
                </c:pt>
                <c:pt idx="182">
                  <c:v>2368.0528015129498</c:v>
                </c:pt>
                <c:pt idx="183">
                  <c:v>2364.7833652177901</c:v>
                </c:pt>
                <c:pt idx="184">
                  <c:v>2361.35849975579</c:v>
                </c:pt>
                <c:pt idx="185">
                  <c:v>2357.7811522198899</c:v>
                </c:pt>
                <c:pt idx="186">
                  <c:v>2354.0542348834401</c:v>
                </c:pt>
                <c:pt idx="187">
                  <c:v>2350.18063120742</c:v>
                </c:pt>
                <c:pt idx="188">
                  <c:v>2346.1632009227701</c:v>
                </c:pt>
                <c:pt idx="189">
                  <c:v>2342.00478426065</c:v>
                </c:pt>
                <c:pt idx="190">
                  <c:v>2337.7110364621199</c:v>
                </c:pt>
                <c:pt idx="191">
                  <c:v>2333.2785562045301</c:v>
                </c:pt>
                <c:pt idx="192">
                  <c:v>2328.7135449394</c:v>
                </c:pt>
                <c:pt idx="193">
                  <c:v>2324.01879255725</c:v>
                </c:pt>
                <c:pt idx="194">
                  <c:v>2319.19708032366</c:v>
                </c:pt>
                <c:pt idx="195">
                  <c:v>2314.2511814555401</c:v>
                </c:pt>
                <c:pt idx="196">
                  <c:v>2309.18386131327</c:v>
                </c:pt>
                <c:pt idx="197">
                  <c:v>2303.99787726354</c:v>
                </c:pt>
                <c:pt idx="198">
                  <c:v>2298.6959782634599</c:v>
                </c:pt>
                <c:pt idx="199">
                  <c:v>2293.2809042128201</c:v>
                </c:pt>
                <c:pt idx="200">
                  <c:v>2287.7553851170001</c:v>
                </c:pt>
                <c:pt idx="201">
                  <c:v>2282.1221400991699</c:v>
                </c:pt>
                <c:pt idx="202">
                  <c:v>2276.3838762965302</c:v>
                </c:pt>
                <c:pt idx="203">
                  <c:v>2270.5432876710001</c:v>
                </c:pt>
                <c:pt idx="204">
                  <c:v>2264.6030537606198</c:v>
                </c:pt>
                <c:pt idx="205">
                  <c:v>2258.5658383611799</c:v>
                </c:pt>
                <c:pt idx="206">
                  <c:v>2252.4518384161302</c:v>
                </c:pt>
                <c:pt idx="207">
                  <c:v>2246.3631316373699</c:v>
                </c:pt>
                <c:pt idx="208">
                  <c:v>2240.3160902567301</c:v>
                </c:pt>
                <c:pt idx="209">
                  <c:v>2234.3110744607902</c:v>
                </c:pt>
                <c:pt idx="210">
                  <c:v>2228.3483920353401</c:v>
                </c:pt>
                <c:pt idx="211">
                  <c:v>2222.4283015149699</c:v>
                </c:pt>
                <c:pt idx="212">
                  <c:v>2216.55101518228</c:v>
                </c:pt>
                <c:pt idx="213">
                  <c:v>2210.7167019216199</c:v>
                </c:pt>
                <c:pt idx="214">
                  <c:v>2204.92548993217</c:v>
                </c:pt>
                <c:pt idx="215">
                  <c:v>2199.1774693055099</c:v>
                </c:pt>
                <c:pt idx="216">
                  <c:v>2193.4726944725699</c:v>
                </c:pt>
                <c:pt idx="217">
                  <c:v>2187.8111865251499</c:v>
                </c:pt>
                <c:pt idx="218">
                  <c:v>2182.1929354168701</c:v>
                </c:pt>
                <c:pt idx="219">
                  <c:v>2176.6179020486602</c:v>
                </c:pt>
                <c:pt idx="220">
                  <c:v>2171.0860202435501</c:v>
                </c:pt>
                <c:pt idx="221">
                  <c:v>2165.5971986156701</c:v>
                </c:pt>
                <c:pt idx="222">
                  <c:v>2160.1503291869199</c:v>
                </c:pt>
                <c:pt idx="223">
                  <c:v>2154.7474238950199</c:v>
                </c:pt>
                <c:pt idx="224">
                  <c:v>2149.38716969081</c:v>
                </c:pt>
                <c:pt idx="225">
                  <c:v>2144.0693908701001</c:v>
                </c:pt>
                <c:pt idx="226">
                  <c:v>2138.79389445776</c:v>
                </c:pt>
                <c:pt idx="227">
                  <c:v>2133.5604715344298</c:v>
                </c:pt>
                <c:pt idx="228">
                  <c:v>2128.3688984877499</c:v>
                </c:pt>
                <c:pt idx="229">
                  <c:v>2123.2189381917201</c:v>
                </c:pt>
                <c:pt idx="230">
                  <c:v>2118.1103411178101</c:v>
                </c:pt>
                <c:pt idx="231">
                  <c:v>2113.04284638127</c:v>
                </c:pt>
                <c:pt idx="232">
                  <c:v>2108.0161827261099</c:v>
                </c:pt>
                <c:pt idx="233">
                  <c:v>2103.03006945165</c:v>
                </c:pt>
                <c:pt idx="234">
                  <c:v>2098.0842172839102</c:v>
                </c:pt>
                <c:pt idx="235">
                  <c:v>2093.1783291947099</c:v>
                </c:pt>
                <c:pt idx="236">
                  <c:v>2088.31210117107</c:v>
                </c:pt>
                <c:pt idx="237">
                  <c:v>2083.48412895704</c:v>
                </c:pt>
                <c:pt idx="238">
                  <c:v>2078.69643741756</c:v>
                </c:pt>
                <c:pt idx="239">
                  <c:v>2073.9474567328198</c:v>
                </c:pt>
                <c:pt idx="240">
                  <c:v>2069.2368616891499</c:v>
                </c:pt>
                <c:pt idx="241">
                  <c:v>2064.5643232888401</c:v>
                </c:pt>
                <c:pt idx="242">
                  <c:v>2059.9295092730399</c:v>
                </c:pt>
                <c:pt idx="243">
                  <c:v>2055.3320846111301</c:v>
                </c:pt>
                <c:pt idx="244">
                  <c:v>2050.77171195853</c:v>
                </c:pt>
                <c:pt idx="245">
                  <c:v>2046.24805208463</c:v>
                </c:pt>
                <c:pt idx="246">
                  <c:v>2041.76076427264</c:v>
                </c:pt>
                <c:pt idx="247">
                  <c:v>2037.3095066927999</c:v>
                </c:pt>
                <c:pt idx="248">
                  <c:v>2032.89393675058</c:v>
                </c:pt>
                <c:pt idx="249">
                  <c:v>2028.5137114112299</c:v>
                </c:pt>
                <c:pt idx="250">
                  <c:v>2024.1684875020601</c:v>
                </c:pt>
                <c:pt idx="251">
                  <c:v>2019.8579219937301</c:v>
                </c:pt>
                <c:pt idx="252">
                  <c:v>2015.5816722617401</c:v>
                </c:pt>
                <c:pt idx="253">
                  <c:v>2011.33841615959</c:v>
                </c:pt>
                <c:pt idx="254">
                  <c:v>2007.1299063998799</c:v>
                </c:pt>
                <c:pt idx="255">
                  <c:v>2002.95468679498</c:v>
                </c:pt>
                <c:pt idx="256">
                  <c:v>1998.8124186088901</c:v>
                </c:pt>
                <c:pt idx="257">
                  <c:v>1994.70276456192</c:v>
                </c:pt>
                <c:pt idx="258">
                  <c:v>1990.62538899529</c:v>
                </c:pt>
                <c:pt idx="259">
                  <c:v>1986.5799580227399</c:v>
                </c:pt>
                <c:pt idx="260">
                  <c:v>1982.56613967002</c:v>
                </c:pt>
                <c:pt idx="261">
                  <c:v>1978.5836040029401</c:v>
                </c:pt>
                <c:pt idx="262">
                  <c:v>1974.6320232446601</c:v>
                </c:pt>
                <c:pt idx="263">
                  <c:v>1970.7110718829299</c:v>
                </c:pt>
                <c:pt idx="264">
                  <c:v>1966.82042676782</c:v>
                </c:pt>
                <c:pt idx="265">
                  <c:v>1962.95976720056</c:v>
                </c:pt>
                <c:pt idx="266">
                  <c:v>1959.12877501405</c:v>
                </c:pt>
                <c:pt idx="267">
                  <c:v>1955.3271346455299</c:v>
                </c:pt>
                <c:pt idx="268">
                  <c:v>1951.5545332018701</c:v>
                </c:pt>
                <c:pt idx="269">
                  <c:v>1947.8098003643199</c:v>
                </c:pt>
                <c:pt idx="270">
                  <c:v>1944.0944626007399</c:v>
                </c:pt>
                <c:pt idx="271">
                  <c:v>1940.4072393593201</c:v>
                </c:pt>
                <c:pt idx="272">
                  <c:v>1936.7478289779599</c:v>
                </c:pt>
                <c:pt idx="273">
                  <c:v>1933.11593269642</c:v>
                </c:pt>
                <c:pt idx="274">
                  <c:v>1929.5112546863099</c:v>
                </c:pt>
                <c:pt idx="275">
                  <c:v>1925.9335020763899</c:v>
                </c:pt>
                <c:pt idx="276">
                  <c:v>1922.38238497362</c:v>
                </c:pt>
                <c:pt idx="277">
                  <c:v>1918.85761648016</c:v>
                </c:pt>
                <c:pt idx="278">
                  <c:v>1915.35891270656</c:v>
                </c:pt>
                <c:pt idx="279">
                  <c:v>1911.8859927815099</c:v>
                </c:pt>
                <c:pt idx="280">
                  <c:v>1908.4385788582899</c:v>
                </c:pt>
                <c:pt idx="281">
                  <c:v>1905.01639611818</c:v>
                </c:pt>
                <c:pt idx="282">
                  <c:v>1901.61917277102</c:v>
                </c:pt>
                <c:pt idx="283">
                  <c:v>1898.2466400532001</c:v>
                </c:pt>
                <c:pt idx="284">
                  <c:v>1894.8985322231499</c:v>
                </c:pt>
                <c:pt idx="285">
                  <c:v>1891.5738363205401</c:v>
                </c:pt>
                <c:pt idx="286">
                  <c:v>1888.2738888782801</c:v>
                </c:pt>
                <c:pt idx="287">
                  <c:v>1884.99758520469</c:v>
                </c:pt>
                <c:pt idx="288">
                  <c:v>1881.7446715911301</c:v>
                </c:pt>
                <c:pt idx="289">
                  <c:v>1878.5148972975601</c:v>
                </c:pt>
                <c:pt idx="290">
                  <c:v>1875.3080145366901</c:v>
                </c:pt>
                <c:pt idx="291">
                  <c:v>1872.12377845678</c:v>
                </c:pt>
                <c:pt idx="292">
                  <c:v>1868.9619471231899</c:v>
                </c:pt>
                <c:pt idx="293">
                  <c:v>1865.8222814986</c:v>
                </c:pt>
                <c:pt idx="294">
                  <c:v>1862.7045454223601</c:v>
                </c:pt>
                <c:pt idx="295">
                  <c:v>1859.6085055886199</c:v>
                </c:pt>
                <c:pt idx="296">
                  <c:v>1856.5339315238</c:v>
                </c:pt>
                <c:pt idx="297">
                  <c:v>1853.48059556307</c:v>
                </c:pt>
                <c:pt idx="298">
                  <c:v>1850.4482728261801</c:v>
                </c:pt>
                <c:pt idx="299">
                  <c:v>1847.43674119261</c:v>
                </c:pt>
                <c:pt idx="300">
                  <c:v>1844.00679249927</c:v>
                </c:pt>
                <c:pt idx="301">
                  <c:v>1835.7709155909999</c:v>
                </c:pt>
                <c:pt idx="302">
                  <c:v>1829.4024508416501</c:v>
                </c:pt>
                <c:pt idx="303">
                  <c:v>1823.0560789051499</c:v>
                </c:pt>
                <c:pt idx="304">
                  <c:v>1816.73172313942</c:v>
                </c:pt>
                <c:pt idx="305">
                  <c:v>1810.42930716825</c:v>
                </c:pt>
                <c:pt idx="306">
                  <c:v>1804.1487548804</c:v>
                </c:pt>
                <c:pt idx="307">
                  <c:v>1797.88999042866</c:v>
                </c:pt>
                <c:pt idx="308">
                  <c:v>1791.65293822895</c:v>
                </c:pt>
                <c:pt idx="309">
                  <c:v>1785.4375229594</c:v>
                </c:pt>
                <c:pt idx="310">
                  <c:v>1779.2436695594099</c:v>
                </c:pt>
                <c:pt idx="311">
                  <c:v>1773.0713032288099</c:v>
                </c:pt>
                <c:pt idx="312">
                  <c:v>1766.92034942691</c:v>
                </c:pt>
                <c:pt idx="313">
                  <c:v>1760.79073387158</c:v>
                </c:pt>
                <c:pt idx="314">
                  <c:v>1754.6823825384099</c:v>
                </c:pt>
                <c:pt idx="315">
                  <c:v>1748.59522165979</c:v>
                </c:pt>
                <c:pt idx="316">
                  <c:v>1742.52917772401</c:v>
                </c:pt>
                <c:pt idx="317">
                  <c:v>1736.48417747436</c:v>
                </c:pt>
                <c:pt idx="318">
                  <c:v>1730.4601479082901</c:v>
                </c:pt>
                <c:pt idx="319">
                  <c:v>1724.4570162765101</c:v>
                </c:pt>
                <c:pt idx="320">
                  <c:v>1718.47471008206</c:v>
                </c:pt>
                <c:pt idx="321">
                  <c:v>1712.5131570795299</c:v>
                </c:pt>
                <c:pt idx="322">
                  <c:v>1706.5722852741101</c:v>
                </c:pt>
                <c:pt idx="323">
                  <c:v>1700.6520229207399</c:v>
                </c:pt>
                <c:pt idx="324">
                  <c:v>1694.7522985232799</c:v>
                </c:pt>
                <c:pt idx="325">
                  <c:v>1688.87304083357</c:v>
                </c:pt>
                <c:pt idx="326">
                  <c:v>1683.0141788506801</c:v>
                </c:pt>
                <c:pt idx="327">
                  <c:v>1677.17564181992</c:v>
                </c:pt>
                <c:pt idx="328">
                  <c:v>1671.35735923211</c:v>
                </c:pt>
                <c:pt idx="329">
                  <c:v>1665.55926082265</c:v>
                </c:pt>
                <c:pt idx="330">
                  <c:v>1659.7812765706799</c:v>
                </c:pt>
                <c:pt idx="331">
                  <c:v>1654.02333669829</c:v>
                </c:pt>
                <c:pt idx="332">
                  <c:v>1648.2853716695899</c:v>
                </c:pt>
                <c:pt idx="333">
                  <c:v>1642.5673121899599</c:v>
                </c:pt>
                <c:pt idx="334">
                  <c:v>1636.86908920512</c:v>
                </c:pt>
                <c:pt idx="335">
                  <c:v>1631.1906339003999</c:v>
                </c:pt>
                <c:pt idx="336">
                  <c:v>1625.5318776998099</c:v>
                </c:pt>
                <c:pt idx="337">
                  <c:v>1619.89275226529</c:v>
                </c:pt>
                <c:pt idx="338">
                  <c:v>1614.2731894958199</c:v>
                </c:pt>
                <c:pt idx="339">
                  <c:v>1608.67312152666</c:v>
                </c:pt>
                <c:pt idx="340">
                  <c:v>1603.09248072848</c:v>
                </c:pt>
                <c:pt idx="341">
                  <c:v>1597.5311997065701</c:v>
                </c:pt>
                <c:pt idx="342">
                  <c:v>1591.9892113000001</c:v>
                </c:pt>
                <c:pt idx="343">
                  <c:v>1586.4664485808601</c:v>
                </c:pt>
                <c:pt idx="344">
                  <c:v>1580.9628448534099</c:v>
                </c:pt>
                <c:pt idx="345">
                  <c:v>1575.47833365325</c:v>
                </c:pt>
                <c:pt idx="346">
                  <c:v>1570.0128487466</c:v>
                </c:pt>
                <c:pt idx="347">
                  <c:v>1564.5663241294301</c:v>
                </c:pt>
                <c:pt idx="348">
                  <c:v>1559.13869402667</c:v>
                </c:pt>
                <c:pt idx="349">
                  <c:v>1553.7298928914499</c:v>
                </c:pt>
                <c:pt idx="350">
                  <c:v>1548.3398554042799</c:v>
                </c:pt>
                <c:pt idx="351">
                  <c:v>1542.96851647228</c:v>
                </c:pt>
                <c:pt idx="352">
                  <c:v>1537.6158112283699</c:v>
                </c:pt>
                <c:pt idx="353">
                  <c:v>1532.2816750305101</c:v>
                </c:pt>
                <c:pt idx="354">
                  <c:v>1526.96604346089</c:v>
                </c:pt>
                <c:pt idx="355">
                  <c:v>1521.6688523252001</c:v>
                </c:pt>
                <c:pt idx="356">
                  <c:v>1516.39003765181</c:v>
                </c:pt>
                <c:pt idx="357">
                  <c:v>1511.12953569101</c:v>
                </c:pt>
                <c:pt idx="358">
                  <c:v>1505.8872829142499</c:v>
                </c:pt>
                <c:pt idx="359">
                  <c:v>1500.66321601338</c:v>
                </c:pt>
                <c:pt idx="360">
                  <c:v>1495.45727189984</c:v>
                </c:pt>
                <c:pt idx="361">
                  <c:v>1490.2693877039601</c:v>
                </c:pt>
                <c:pt idx="362">
                  <c:v>1485.0995007741601</c:v>
                </c:pt>
                <c:pt idx="363">
                  <c:v>1479.9475486762001</c:v>
                </c:pt>
                <c:pt idx="364">
                  <c:v>1474.8134691924399</c:v>
                </c:pt>
                <c:pt idx="365">
                  <c:v>1469.6972003210701</c:v>
                </c:pt>
                <c:pt idx="366">
                  <c:v>1464.59868027537</c:v>
                </c:pt>
                <c:pt idx="367">
                  <c:v>1459.51784748296</c:v>
                </c:pt>
                <c:pt idx="368">
                  <c:v>1454.4546405850899</c:v>
                </c:pt>
                <c:pt idx="369">
                  <c:v>1449.40899843583</c:v>
                </c:pt>
                <c:pt idx="370">
                  <c:v>1444.3808601014</c:v>
                </c:pt>
                <c:pt idx="371">
                  <c:v>1439.3701648593801</c:v>
                </c:pt>
                <c:pt idx="372">
                  <c:v>1434.3768521980301</c:v>
                </c:pt>
                <c:pt idx="373">
                  <c:v>1429.4008618155001</c:v>
                </c:pt>
                <c:pt idx="374">
                  <c:v>1424.4421336191699</c:v>
                </c:pt>
                <c:pt idx="375">
                  <c:v>1419.5006077248399</c:v>
                </c:pt>
                <c:pt idx="376">
                  <c:v>1414.5762244561099</c:v>
                </c:pt>
                <c:pt idx="377">
                  <c:v>1409.6689243435501</c:v>
                </c:pt>
                <c:pt idx="378">
                  <c:v>1404.7786481240701</c:v>
                </c:pt>
                <c:pt idx="379">
                  <c:v>1399.90533674015</c:v>
                </c:pt>
                <c:pt idx="380">
                  <c:v>1395.0489313391599</c:v>
                </c:pt>
                <c:pt idx="381">
                  <c:v>1390.2093732726401</c:v>
                </c:pt>
                <c:pt idx="382">
                  <c:v>1385.38660409555</c:v>
                </c:pt>
                <c:pt idx="383">
                  <c:v>1380.58056556565</c:v>
                </c:pt>
                <c:pt idx="384">
                  <c:v>1375.7911996427299</c:v>
                </c:pt>
                <c:pt idx="385">
                  <c:v>1371.0184484879001</c:v>
                </c:pt>
                <c:pt idx="386">
                  <c:v>1366.2622544629601</c:v>
                </c:pt>
                <c:pt idx="387">
                  <c:v>1361.5225601296299</c:v>
                </c:pt>
                <c:pt idx="388">
                  <c:v>1356.7993082489199</c:v>
                </c:pt>
                <c:pt idx="389">
                  <c:v>1352.0924417803801</c:v>
                </c:pt>
                <c:pt idx="390">
                  <c:v>1347.4019038814499</c:v>
                </c:pt>
                <c:pt idx="391">
                  <c:v>1342.72763790676</c:v>
                </c:pt>
                <c:pt idx="392">
                  <c:v>1338.0695874074499</c:v>
                </c:pt>
                <c:pt idx="393">
                  <c:v>1333.4276961304899</c:v>
                </c:pt>
                <c:pt idx="394">
                  <c:v>1328.8019080179999</c:v>
                </c:pt>
                <c:pt idx="395">
                  <c:v>1324.19216720654</c:v>
                </c:pt>
                <c:pt idx="396">
                  <c:v>1319.59841802652</c:v>
                </c:pt>
                <c:pt idx="397">
                  <c:v>1315.0206050014201</c:v>
                </c:pt>
                <c:pt idx="398">
                  <c:v>1310.4586728472</c:v>
                </c:pt>
                <c:pt idx="399">
                  <c:v>1305.9125664716</c:v>
                </c:pt>
                <c:pt idx="400">
                  <c:v>1301.3822309734901</c:v>
                </c:pt>
                <c:pt idx="401">
                  <c:v>1296.86761164218</c:v>
                </c:pt>
                <c:pt idx="402">
                  <c:v>1292.36865395679</c:v>
                </c:pt>
                <c:pt idx="403">
                  <c:v>1287.88530358558</c:v>
                </c:pt>
                <c:pt idx="404">
                  <c:v>1283.4175063852699</c:v>
                </c:pt>
                <c:pt idx="405">
                  <c:v>1278.9652084004299</c:v>
                </c:pt>
                <c:pt idx="406">
                  <c:v>1274.52835586281</c:v>
                </c:pt>
                <c:pt idx="407">
                  <c:v>1270.10689519066</c:v>
                </c:pt>
                <c:pt idx="408">
                  <c:v>1265.70077298814</c:v>
                </c:pt>
                <c:pt idx="409">
                  <c:v>1261.3099360446399</c:v>
                </c:pt>
                <c:pt idx="410">
                  <c:v>1256.9343313341101</c:v>
                </c:pt>
                <c:pt idx="411">
                  <c:v>1252.5739060145099</c:v>
                </c:pt>
                <c:pt idx="412">
                  <c:v>1248.2286074270501</c:v>
                </c:pt>
                <c:pt idx="413">
                  <c:v>1243.8983830956799</c:v>
                </c:pt>
                <c:pt idx="414">
                  <c:v>1239.5831807263401</c:v>
                </c:pt>
                <c:pt idx="415">
                  <c:v>1235.2829482064301</c:v>
                </c:pt>
                <c:pt idx="416">
                  <c:v>1230.9976336041</c:v>
                </c:pt>
                <c:pt idx="417">
                  <c:v>1226.7271851676601</c:v>
                </c:pt>
                <c:pt idx="418">
                  <c:v>1222.4715513249801</c:v>
                </c:pt>
                <c:pt idx="419">
                  <c:v>1218.2306806828001</c:v>
                </c:pt>
                <c:pt idx="420">
                  <c:v>1214.00452202618</c:v>
                </c:pt>
                <c:pt idx="421">
                  <c:v>1209.79302431783</c:v>
                </c:pt>
                <c:pt idx="422">
                  <c:v>1205.59613669752</c:v>
                </c:pt>
                <c:pt idx="423">
                  <c:v>1201.4138084814499</c:v>
                </c:pt>
                <c:pt idx="424">
                  <c:v>1197.24598916167</c:v>
                </c:pt>
                <c:pt idx="425">
                  <c:v>1193.0926284054301</c:v>
                </c:pt>
                <c:pt idx="426">
                  <c:v>1188.95367605458</c:v>
                </c:pt>
                <c:pt idx="427">
                  <c:v>1184.82908212499</c:v>
                </c:pt>
                <c:pt idx="428">
                  <c:v>1180.71879680593</c:v>
                </c:pt>
                <c:pt idx="429">
                  <c:v>1176.6227704594601</c:v>
                </c:pt>
                <c:pt idx="430">
                  <c:v>1172.5409536198399</c:v>
                </c:pt>
                <c:pt idx="431">
                  <c:v>1168.47329699293</c:v>
                </c:pt>
                <c:pt idx="432">
                  <c:v>1164.4197514555999</c:v>
                </c:pt>
                <c:pt idx="433">
                  <c:v>1160.38026805514</c:v>
                </c:pt>
                <c:pt idx="434">
                  <c:v>1156.35479800864</c:v>
                </c:pt>
                <c:pt idx="435">
                  <c:v>1152.3432927024401</c:v>
                </c:pt>
                <c:pt idx="436">
                  <c:v>1148.3457036915299</c:v>
                </c:pt>
                <c:pt idx="437">
                  <c:v>1144.36198269894</c:v>
                </c:pt>
                <c:pt idx="438">
                  <c:v>1140.3920816151999</c:v>
                </c:pt>
                <c:pt idx="439">
                  <c:v>1136.4359524977101</c:v>
                </c:pt>
                <c:pt idx="440">
                  <c:v>1132.49354757022</c:v>
                </c:pt>
                <c:pt idx="441">
                  <c:v>1128.5648192222</c:v>
                </c:pt>
                <c:pt idx="442">
                  <c:v>1124.6497200082799</c:v>
                </c:pt>
                <c:pt idx="443">
                  <c:v>1120.7482026476901</c:v>
                </c:pt>
                <c:pt idx="444">
                  <c:v>1116.8602200237001</c:v>
                </c:pt>
                <c:pt idx="445">
                  <c:v>1112.9857251829901</c:v>
                </c:pt>
                <c:pt idx="446">
                  <c:v>1109.12467133518</c:v>
                </c:pt>
                <c:pt idx="447">
                  <c:v>1105.2770118521601</c:v>
                </c:pt>
                <c:pt idx="448">
                  <c:v>1101.4427002676</c:v>
                </c:pt>
                <c:pt idx="449">
                  <c:v>1097.6216902763699</c:v>
                </c:pt>
                <c:pt idx="450">
                  <c:v>1093.8139357339801</c:v>
                </c:pt>
                <c:pt idx="451">
                  <c:v>1090.01939065599</c:v>
                </c:pt>
                <c:pt idx="452">
                  <c:v>1086.2380092175199</c:v>
                </c:pt>
                <c:pt idx="453">
                  <c:v>1082.4697457526499</c:v>
                </c:pt>
                <c:pt idx="454">
                  <c:v>1078.7145547538601</c:v>
                </c:pt>
                <c:pt idx="455">
                  <c:v>1074.97239087153</c:v>
                </c:pt>
                <c:pt idx="456">
                  <c:v>1071.2432089133499</c:v>
                </c:pt>
                <c:pt idx="457">
                  <c:v>1067.5269638437701</c:v>
                </c:pt>
                <c:pt idx="458">
                  <c:v>1063.82361078349</c:v>
                </c:pt>
                <c:pt idx="459">
                  <c:v>1060.13310500891</c:v>
                </c:pt>
                <c:pt idx="460">
                  <c:v>1056.4554019515599</c:v>
                </c:pt>
                <c:pt idx="461">
                  <c:v>1052.7904571975901</c:v>
                </c:pt>
                <c:pt idx="462">
                  <c:v>1049.13822648723</c:v>
                </c:pt>
                <c:pt idx="463">
                  <c:v>1045.4986657142499</c:v>
                </c:pt>
                <c:pt idx="464">
                  <c:v>1041.87173092541</c:v>
                </c:pt>
                <c:pt idx="465">
                  <c:v>1038.25737831998</c:v>
                </c:pt>
                <c:pt idx="466">
                  <c:v>1034.6555642491601</c:v>
                </c:pt>
                <c:pt idx="467">
                  <c:v>1031.06624521557</c:v>
                </c:pt>
                <c:pt idx="468">
                  <c:v>1027.4893778727401</c:v>
                </c:pt>
                <c:pt idx="469">
                  <c:v>1023.92491902456</c:v>
                </c:pt>
                <c:pt idx="470">
                  <c:v>1020.37282562478</c:v>
                </c:pt>
                <c:pt idx="471">
                  <c:v>1016.83305477647</c:v>
                </c:pt>
                <c:pt idx="472">
                  <c:v>1013.30556373153</c:v>
                </c:pt>
                <c:pt idx="473">
                  <c:v>1009.79030989014</c:v>
                </c:pt>
                <c:pt idx="474">
                  <c:v>1006.28725080028</c:v>
                </c:pt>
                <c:pt idx="475">
                  <c:v>1002.79634415718</c:v>
                </c:pt>
                <c:pt idx="476">
                  <c:v>999.31754780285803</c:v>
                </c:pt>
                <c:pt idx="477">
                  <c:v>995.85081972554997</c:v>
                </c:pt>
                <c:pt idx="478">
                  <c:v>992.39611805925404</c:v>
                </c:pt>
                <c:pt idx="479">
                  <c:v>988.95340108320204</c:v>
                </c:pt>
                <c:pt idx="480">
                  <c:v>985.52262722135799</c:v>
                </c:pt>
                <c:pt idx="481">
                  <c:v>982.103755041917</c:v>
                </c:pt>
                <c:pt idx="482">
                  <c:v>978.69674325680398</c:v>
                </c:pt>
                <c:pt idx="483">
                  <c:v>975.30155072117998</c:v>
                </c:pt>
                <c:pt idx="484">
                  <c:v>971.91813643293801</c:v>
                </c:pt>
                <c:pt idx="485">
                  <c:v>968.546459532212</c:v>
                </c:pt>
                <c:pt idx="486">
                  <c:v>965.186479300884</c:v>
                </c:pt>
                <c:pt idx="487">
                  <c:v>961.83815516208801</c:v>
                </c:pt>
                <c:pt idx="488">
                  <c:v>958.50144667972597</c:v>
                </c:pt>
                <c:pt idx="489">
                  <c:v>955.17631355797596</c:v>
                </c:pt>
                <c:pt idx="490">
                  <c:v>951.86271564080596</c:v>
                </c:pt>
                <c:pt idx="491">
                  <c:v>948.56061291148899</c:v>
                </c:pt>
                <c:pt idx="492">
                  <c:v>945.26996549211901</c:v>
                </c:pt>
                <c:pt idx="493">
                  <c:v>941.99073364313097</c:v>
                </c:pt>
                <c:pt idx="494">
                  <c:v>938.72287776282099</c:v>
                </c:pt>
                <c:pt idx="495">
                  <c:v>935.46635838686598</c:v>
                </c:pt>
                <c:pt idx="496">
                  <c:v>932.22113618784897</c:v>
                </c:pt>
                <c:pt idx="497">
                  <c:v>928.987171974783</c:v>
                </c:pt>
                <c:pt idx="498">
                  <c:v>925.764426692641</c:v>
                </c:pt>
                <c:pt idx="499">
                  <c:v>922.55286142187697</c:v>
                </c:pt>
                <c:pt idx="500">
                  <c:v>919.35243737796497</c:v>
                </c:pt>
                <c:pt idx="501">
                  <c:v>916.16311591092199</c:v>
                </c:pt>
                <c:pt idx="502">
                  <c:v>912.98485850484997</c:v>
                </c:pt>
                <c:pt idx="503">
                  <c:v>909.81762677746303</c:v>
                </c:pt>
                <c:pt idx="504">
                  <c:v>906.66138247962795</c:v>
                </c:pt>
                <c:pt idx="505">
                  <c:v>903.51608749490094</c:v>
                </c:pt>
                <c:pt idx="506">
                  <c:v>900.38170383907095</c:v>
                </c:pt>
                <c:pt idx="507">
                  <c:v>897.25819365969301</c:v>
                </c:pt>
                <c:pt idx="508">
                  <c:v>894.14551923563795</c:v>
                </c:pt>
                <c:pt idx="509">
                  <c:v>891.04364297663699</c:v>
                </c:pt>
                <c:pt idx="510">
                  <c:v>887.95252742282105</c:v>
                </c:pt>
                <c:pt idx="511">
                  <c:v>884.87213524427796</c:v>
                </c:pt>
                <c:pt idx="512">
                  <c:v>881.80242924059201</c:v>
                </c:pt>
                <c:pt idx="513">
                  <c:v>878.74337234040195</c:v>
                </c:pt>
                <c:pt idx="514">
                  <c:v>875.69492760095102</c:v>
                </c:pt>
                <c:pt idx="515">
                  <c:v>872.65705820763901</c:v>
                </c:pt>
                <c:pt idx="516">
                  <c:v>869.62972747357799</c:v>
                </c:pt>
                <c:pt idx="517">
                  <c:v>866.61289883915401</c:v>
                </c:pt>
                <c:pt idx="518">
                  <c:v>863.60653587157799</c:v>
                </c:pt>
                <c:pt idx="519">
                  <c:v>860.61060226445295</c:v>
                </c:pt>
                <c:pt idx="520">
                  <c:v>857.62506183732899</c:v>
                </c:pt>
                <c:pt idx="521">
                  <c:v>854.64987853527305</c:v>
                </c:pt>
                <c:pt idx="522">
                  <c:v>851.68501642842796</c:v>
                </c:pt>
                <c:pt idx="523">
                  <c:v>848.73043971158097</c:v>
                </c:pt>
                <c:pt idx="524">
                  <c:v>845.78611270373096</c:v>
                </c:pt>
                <c:pt idx="525">
                  <c:v>842.85199984765802</c:v>
                </c:pt>
                <c:pt idx="526">
                  <c:v>839.92806570949494</c:v>
                </c:pt>
                <c:pt idx="527">
                  <c:v>837.014274978294</c:v>
                </c:pt>
                <c:pt idx="528">
                  <c:v>834.11059246560797</c:v>
                </c:pt>
                <c:pt idx="529">
                  <c:v>831.21698310506201</c:v>
                </c:pt>
                <c:pt idx="530">
                  <c:v>828.33341195192702</c:v>
                </c:pt>
                <c:pt idx="531">
                  <c:v>825.45984418270302</c:v>
                </c:pt>
                <c:pt idx="532">
                  <c:v>822.59624509469597</c:v>
                </c:pt>
                <c:pt idx="533">
                  <c:v>819.74258010559504</c:v>
                </c:pt>
                <c:pt idx="534">
                  <c:v>816.89881475306595</c:v>
                </c:pt>
                <c:pt idx="535">
                  <c:v>814.06491469432001</c:v>
                </c:pt>
                <c:pt idx="536">
                  <c:v>811.24084570571199</c:v>
                </c:pt>
                <c:pt idx="537">
                  <c:v>808.42657368231903</c:v>
                </c:pt>
                <c:pt idx="538">
                  <c:v>805.62206463753296</c:v>
                </c:pt>
                <c:pt idx="539">
                  <c:v>802.82728470264794</c:v>
                </c:pt>
                <c:pt idx="540">
                  <c:v>800.04220012645203</c:v>
                </c:pt>
                <c:pt idx="541">
                  <c:v>797.26677727481899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8872272"/>
        <c:axId val="538865200"/>
      </c:scatterChart>
      <c:valAx>
        <c:axId val="538872272"/>
        <c:scaling>
          <c:orientation val="minMax"/>
          <c:max val="30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мс</a:t>
                </a:r>
              </a:p>
            </c:rich>
          </c:tx>
          <c:layout>
            <c:manualLayout>
              <c:xMode val="edge"/>
              <c:yMode val="edge"/>
              <c:x val="0.9395937159378327"/>
              <c:y val="0.8695652560165594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65200"/>
        <c:crosses val="autoZero"/>
        <c:crossBetween val="midCat"/>
      </c:valAx>
      <c:valAx>
        <c:axId val="538865200"/>
        <c:scaling>
          <c:orientation val="minMax"/>
          <c:max val="3000"/>
          <c:min val="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chemeClr val="tx1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</a:t>
                </a:r>
              </a:p>
            </c:rich>
          </c:tx>
          <c:layout>
            <c:manualLayout>
              <c:xMode val="edge"/>
              <c:yMode val="edge"/>
              <c:x val="2.2216592247187701E-2"/>
              <c:y val="1.1460113179722418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72272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61910132692526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p(x,t)</c:v>
          </c:tx>
          <c:spPr>
            <a:ln w="2222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P!$C$5489:$GU$5489</c:f>
              <c:numCache>
                <c:formatCode>General</c:formatCode>
                <c:ptCount val="201"/>
                <c:pt idx="0">
                  <c:v>0</c:v>
                </c:pt>
                <c:pt idx="1">
                  <c:v>1.2E-2</c:v>
                </c:pt>
                <c:pt idx="2">
                  <c:v>2.4E-2</c:v>
                </c:pt>
                <c:pt idx="3">
                  <c:v>3.5999999999999997E-2</c:v>
                </c:pt>
                <c:pt idx="4">
                  <c:v>4.8000000000000001E-2</c:v>
                </c:pt>
                <c:pt idx="5">
                  <c:v>0.06</c:v>
                </c:pt>
                <c:pt idx="6">
                  <c:v>7.1999999999999995E-2</c:v>
                </c:pt>
                <c:pt idx="7">
                  <c:v>8.4000000000000005E-2</c:v>
                </c:pt>
                <c:pt idx="8">
                  <c:v>9.6000000000000002E-2</c:v>
                </c:pt>
                <c:pt idx="9">
                  <c:v>0.108</c:v>
                </c:pt>
                <c:pt idx="10">
                  <c:v>0.12</c:v>
                </c:pt>
                <c:pt idx="11">
                  <c:v>0.13200000000000001</c:v>
                </c:pt>
                <c:pt idx="12">
                  <c:v>0.14399999999999999</c:v>
                </c:pt>
                <c:pt idx="13">
                  <c:v>0.156</c:v>
                </c:pt>
                <c:pt idx="14">
                  <c:v>0.16800000000000001</c:v>
                </c:pt>
                <c:pt idx="15">
                  <c:v>0.18</c:v>
                </c:pt>
                <c:pt idx="16">
                  <c:v>0.192</c:v>
                </c:pt>
                <c:pt idx="17">
                  <c:v>0.20399999999999999</c:v>
                </c:pt>
                <c:pt idx="18">
                  <c:v>0.216</c:v>
                </c:pt>
                <c:pt idx="19">
                  <c:v>0.22800000000000001</c:v>
                </c:pt>
                <c:pt idx="20">
                  <c:v>0.24</c:v>
                </c:pt>
                <c:pt idx="21">
                  <c:v>0.252</c:v>
                </c:pt>
                <c:pt idx="22">
                  <c:v>0.26400000000000001</c:v>
                </c:pt>
                <c:pt idx="23">
                  <c:v>0.27600000000000002</c:v>
                </c:pt>
                <c:pt idx="24">
                  <c:v>0.28799999999999998</c:v>
                </c:pt>
                <c:pt idx="25">
                  <c:v>0.3</c:v>
                </c:pt>
                <c:pt idx="26">
                  <c:v>0.312</c:v>
                </c:pt>
                <c:pt idx="27">
                  <c:v>0.32400000000000001</c:v>
                </c:pt>
                <c:pt idx="28">
                  <c:v>0.33600000000000002</c:v>
                </c:pt>
                <c:pt idx="29">
                  <c:v>0.34799999999999998</c:v>
                </c:pt>
                <c:pt idx="30">
                  <c:v>0.36</c:v>
                </c:pt>
                <c:pt idx="31">
                  <c:v>0.372</c:v>
                </c:pt>
                <c:pt idx="32">
                  <c:v>0.38400000000000001</c:v>
                </c:pt>
                <c:pt idx="33">
                  <c:v>0.39600000000000002</c:v>
                </c:pt>
                <c:pt idx="34">
                  <c:v>0.40799999999999997</c:v>
                </c:pt>
                <c:pt idx="35">
                  <c:v>0.42</c:v>
                </c:pt>
                <c:pt idx="36">
                  <c:v>0.432</c:v>
                </c:pt>
                <c:pt idx="37">
                  <c:v>0.44400000000000001</c:v>
                </c:pt>
                <c:pt idx="38">
                  <c:v>0.45600000000000002</c:v>
                </c:pt>
                <c:pt idx="39">
                  <c:v>0.46800000000000003</c:v>
                </c:pt>
                <c:pt idx="40">
                  <c:v>0.48</c:v>
                </c:pt>
                <c:pt idx="41">
                  <c:v>0.49199999999999999</c:v>
                </c:pt>
                <c:pt idx="42">
                  <c:v>0.504</c:v>
                </c:pt>
                <c:pt idx="43">
                  <c:v>0.51600000000000001</c:v>
                </c:pt>
                <c:pt idx="44">
                  <c:v>0.52800000000000002</c:v>
                </c:pt>
                <c:pt idx="45">
                  <c:v>0.54</c:v>
                </c:pt>
                <c:pt idx="46">
                  <c:v>0.55200000000000005</c:v>
                </c:pt>
                <c:pt idx="47">
                  <c:v>0.56399999999999995</c:v>
                </c:pt>
                <c:pt idx="48">
                  <c:v>0.57599999999999996</c:v>
                </c:pt>
                <c:pt idx="49">
                  <c:v>0.58799999999999997</c:v>
                </c:pt>
                <c:pt idx="50">
                  <c:v>0.6</c:v>
                </c:pt>
                <c:pt idx="51">
                  <c:v>0.61199999999999999</c:v>
                </c:pt>
                <c:pt idx="52">
                  <c:v>0.624</c:v>
                </c:pt>
                <c:pt idx="53">
                  <c:v>0.63600000000000001</c:v>
                </c:pt>
                <c:pt idx="54">
                  <c:v>0.64800000000000002</c:v>
                </c:pt>
                <c:pt idx="55">
                  <c:v>0.66</c:v>
                </c:pt>
                <c:pt idx="56">
                  <c:v>0.67200000000000004</c:v>
                </c:pt>
                <c:pt idx="57">
                  <c:v>0.68400000000000005</c:v>
                </c:pt>
                <c:pt idx="58">
                  <c:v>0.69599999999999995</c:v>
                </c:pt>
                <c:pt idx="59">
                  <c:v>0.70799999999999996</c:v>
                </c:pt>
                <c:pt idx="60">
                  <c:v>0.72</c:v>
                </c:pt>
                <c:pt idx="61">
                  <c:v>0.73199999999999998</c:v>
                </c:pt>
                <c:pt idx="62">
                  <c:v>0.74399999999999999</c:v>
                </c:pt>
                <c:pt idx="63">
                  <c:v>0.75600000000000001</c:v>
                </c:pt>
                <c:pt idx="64">
                  <c:v>0.76800000000000002</c:v>
                </c:pt>
                <c:pt idx="65">
                  <c:v>0.78</c:v>
                </c:pt>
                <c:pt idx="66">
                  <c:v>0.79200000000000004</c:v>
                </c:pt>
                <c:pt idx="67">
                  <c:v>0.80400000000000005</c:v>
                </c:pt>
                <c:pt idx="68">
                  <c:v>0.81599999999999995</c:v>
                </c:pt>
                <c:pt idx="69">
                  <c:v>0.82799999999999996</c:v>
                </c:pt>
                <c:pt idx="70">
                  <c:v>0.84</c:v>
                </c:pt>
                <c:pt idx="71">
                  <c:v>0.85199999999999998</c:v>
                </c:pt>
                <c:pt idx="72">
                  <c:v>0.86399999999999999</c:v>
                </c:pt>
                <c:pt idx="73">
                  <c:v>0.876</c:v>
                </c:pt>
                <c:pt idx="74">
                  <c:v>0.88800000000000001</c:v>
                </c:pt>
                <c:pt idx="75">
                  <c:v>0.9</c:v>
                </c:pt>
                <c:pt idx="76">
                  <c:v>0.91200000000000003</c:v>
                </c:pt>
                <c:pt idx="77">
                  <c:v>0.92400000000000004</c:v>
                </c:pt>
                <c:pt idx="78">
                  <c:v>0.93600000000000005</c:v>
                </c:pt>
                <c:pt idx="79">
                  <c:v>0.94799999999999995</c:v>
                </c:pt>
                <c:pt idx="80">
                  <c:v>0.96</c:v>
                </c:pt>
                <c:pt idx="81">
                  <c:v>0.97199999999999998</c:v>
                </c:pt>
                <c:pt idx="82">
                  <c:v>0.98399999999999999</c:v>
                </c:pt>
                <c:pt idx="83">
                  <c:v>0.996</c:v>
                </c:pt>
                <c:pt idx="84">
                  <c:v>1.008</c:v>
                </c:pt>
                <c:pt idx="85">
                  <c:v>1.02</c:v>
                </c:pt>
                <c:pt idx="86">
                  <c:v>1.032</c:v>
                </c:pt>
                <c:pt idx="87">
                  <c:v>1.044</c:v>
                </c:pt>
                <c:pt idx="88">
                  <c:v>1.056</c:v>
                </c:pt>
                <c:pt idx="89">
                  <c:v>1.0680000000000001</c:v>
                </c:pt>
                <c:pt idx="90">
                  <c:v>1.08</c:v>
                </c:pt>
                <c:pt idx="91">
                  <c:v>1.0920000000000001</c:v>
                </c:pt>
                <c:pt idx="92">
                  <c:v>1.1040000000000001</c:v>
                </c:pt>
                <c:pt idx="93">
                  <c:v>1.1160000000000001</c:v>
                </c:pt>
                <c:pt idx="94">
                  <c:v>1.1279999999999999</c:v>
                </c:pt>
                <c:pt idx="95">
                  <c:v>1.1399999999999999</c:v>
                </c:pt>
                <c:pt idx="96">
                  <c:v>1.1519999999999999</c:v>
                </c:pt>
                <c:pt idx="97">
                  <c:v>1.1639999999999999</c:v>
                </c:pt>
                <c:pt idx="98">
                  <c:v>1.1759999999999999</c:v>
                </c:pt>
                <c:pt idx="99">
                  <c:v>1.1879999999999999</c:v>
                </c:pt>
                <c:pt idx="100">
                  <c:v>1.2</c:v>
                </c:pt>
                <c:pt idx="101">
                  <c:v>1.212</c:v>
                </c:pt>
                <c:pt idx="102">
                  <c:v>1.224</c:v>
                </c:pt>
                <c:pt idx="103">
                  <c:v>1.236</c:v>
                </c:pt>
                <c:pt idx="104">
                  <c:v>1.248</c:v>
                </c:pt>
                <c:pt idx="105">
                  <c:v>1.26</c:v>
                </c:pt>
                <c:pt idx="106">
                  <c:v>1.272</c:v>
                </c:pt>
                <c:pt idx="107">
                  <c:v>1.284</c:v>
                </c:pt>
                <c:pt idx="108">
                  <c:v>1.296</c:v>
                </c:pt>
                <c:pt idx="109">
                  <c:v>1.3080000000000001</c:v>
                </c:pt>
                <c:pt idx="110">
                  <c:v>1.32</c:v>
                </c:pt>
                <c:pt idx="111">
                  <c:v>1.3320000000000001</c:v>
                </c:pt>
                <c:pt idx="112">
                  <c:v>1.3440000000000001</c:v>
                </c:pt>
                <c:pt idx="113">
                  <c:v>1.3560000000000001</c:v>
                </c:pt>
                <c:pt idx="114">
                  <c:v>1.3680000000000001</c:v>
                </c:pt>
                <c:pt idx="115">
                  <c:v>1.38</c:v>
                </c:pt>
                <c:pt idx="116">
                  <c:v>1.3919999999999999</c:v>
                </c:pt>
                <c:pt idx="117">
                  <c:v>1.4039999999999999</c:v>
                </c:pt>
                <c:pt idx="118">
                  <c:v>1.4159999999999999</c:v>
                </c:pt>
                <c:pt idx="119">
                  <c:v>1.4279999999999999</c:v>
                </c:pt>
                <c:pt idx="120">
                  <c:v>1.44</c:v>
                </c:pt>
                <c:pt idx="121">
                  <c:v>1.452</c:v>
                </c:pt>
                <c:pt idx="122">
                  <c:v>1.464</c:v>
                </c:pt>
                <c:pt idx="123">
                  <c:v>1.476</c:v>
                </c:pt>
                <c:pt idx="124">
                  <c:v>1.488</c:v>
                </c:pt>
                <c:pt idx="125">
                  <c:v>1.5</c:v>
                </c:pt>
                <c:pt idx="126">
                  <c:v>1.512</c:v>
                </c:pt>
                <c:pt idx="127">
                  <c:v>1.524</c:v>
                </c:pt>
                <c:pt idx="128">
                  <c:v>1.536</c:v>
                </c:pt>
                <c:pt idx="129">
                  <c:v>1.548</c:v>
                </c:pt>
                <c:pt idx="130">
                  <c:v>1.56</c:v>
                </c:pt>
                <c:pt idx="131">
                  <c:v>1.5720000000000001</c:v>
                </c:pt>
                <c:pt idx="132">
                  <c:v>1.5840000000000001</c:v>
                </c:pt>
                <c:pt idx="133">
                  <c:v>1.5960000000000001</c:v>
                </c:pt>
                <c:pt idx="134">
                  <c:v>1.6080000000000001</c:v>
                </c:pt>
                <c:pt idx="135">
                  <c:v>1.62</c:v>
                </c:pt>
                <c:pt idx="136">
                  <c:v>1.6319999999999999</c:v>
                </c:pt>
                <c:pt idx="137">
                  <c:v>1.6439999999999999</c:v>
                </c:pt>
                <c:pt idx="138">
                  <c:v>1.6559999999999999</c:v>
                </c:pt>
                <c:pt idx="139">
                  <c:v>1.6679999999999999</c:v>
                </c:pt>
                <c:pt idx="140">
                  <c:v>1.68</c:v>
                </c:pt>
                <c:pt idx="141">
                  <c:v>1.6919999999999999</c:v>
                </c:pt>
                <c:pt idx="142">
                  <c:v>1.704</c:v>
                </c:pt>
                <c:pt idx="143">
                  <c:v>1.716</c:v>
                </c:pt>
                <c:pt idx="144">
                  <c:v>1.728</c:v>
                </c:pt>
                <c:pt idx="145">
                  <c:v>1.74</c:v>
                </c:pt>
                <c:pt idx="146">
                  <c:v>1.752</c:v>
                </c:pt>
                <c:pt idx="147">
                  <c:v>1.764</c:v>
                </c:pt>
                <c:pt idx="148">
                  <c:v>1.776</c:v>
                </c:pt>
                <c:pt idx="149">
                  <c:v>1.788</c:v>
                </c:pt>
                <c:pt idx="150">
                  <c:v>1.8</c:v>
                </c:pt>
                <c:pt idx="151">
                  <c:v>1.8120000000000001</c:v>
                </c:pt>
                <c:pt idx="152">
                  <c:v>1.8240000000000001</c:v>
                </c:pt>
                <c:pt idx="153">
                  <c:v>1.8360000000000001</c:v>
                </c:pt>
                <c:pt idx="154">
                  <c:v>1.8480000000000001</c:v>
                </c:pt>
                <c:pt idx="155">
                  <c:v>1.86</c:v>
                </c:pt>
                <c:pt idx="156">
                  <c:v>1.8720000000000001</c:v>
                </c:pt>
                <c:pt idx="157">
                  <c:v>1.8839999999999999</c:v>
                </c:pt>
                <c:pt idx="158">
                  <c:v>1.8959999999999999</c:v>
                </c:pt>
                <c:pt idx="159">
                  <c:v>1.9079999999999999</c:v>
                </c:pt>
                <c:pt idx="160">
                  <c:v>1.92</c:v>
                </c:pt>
                <c:pt idx="161">
                  <c:v>1.9319999999999999</c:v>
                </c:pt>
                <c:pt idx="162">
                  <c:v>1.944</c:v>
                </c:pt>
                <c:pt idx="163">
                  <c:v>1.956</c:v>
                </c:pt>
                <c:pt idx="164">
                  <c:v>1.968</c:v>
                </c:pt>
                <c:pt idx="165">
                  <c:v>1.98</c:v>
                </c:pt>
                <c:pt idx="166">
                  <c:v>1.992</c:v>
                </c:pt>
                <c:pt idx="167">
                  <c:v>2.004</c:v>
                </c:pt>
                <c:pt idx="168">
                  <c:v>2.016</c:v>
                </c:pt>
                <c:pt idx="169">
                  <c:v>2.028</c:v>
                </c:pt>
                <c:pt idx="170">
                  <c:v>2.04</c:v>
                </c:pt>
                <c:pt idx="171">
                  <c:v>2.052</c:v>
                </c:pt>
                <c:pt idx="172">
                  <c:v>2.0640000000000001</c:v>
                </c:pt>
                <c:pt idx="173">
                  <c:v>2.0760000000000001</c:v>
                </c:pt>
                <c:pt idx="174">
                  <c:v>2.0880000000000001</c:v>
                </c:pt>
                <c:pt idx="175">
                  <c:v>2.1</c:v>
                </c:pt>
                <c:pt idx="176">
                  <c:v>2.1120000000000001</c:v>
                </c:pt>
                <c:pt idx="177">
                  <c:v>2.1240000000000001</c:v>
                </c:pt>
                <c:pt idx="178">
                  <c:v>2.1360000000000001</c:v>
                </c:pt>
                <c:pt idx="179">
                  <c:v>2.1480000000000001</c:v>
                </c:pt>
                <c:pt idx="180">
                  <c:v>2.16</c:v>
                </c:pt>
                <c:pt idx="181">
                  <c:v>2.1720000000000002</c:v>
                </c:pt>
                <c:pt idx="182">
                  <c:v>2.1840000000000002</c:v>
                </c:pt>
                <c:pt idx="183">
                  <c:v>2.1960000000000002</c:v>
                </c:pt>
                <c:pt idx="184">
                  <c:v>2.2080000000000002</c:v>
                </c:pt>
                <c:pt idx="185">
                  <c:v>2.2200000000000002</c:v>
                </c:pt>
                <c:pt idx="186">
                  <c:v>2.2320000000000002</c:v>
                </c:pt>
                <c:pt idx="187">
                  <c:v>2.2440000000000002</c:v>
                </c:pt>
                <c:pt idx="188">
                  <c:v>2.2559999999999998</c:v>
                </c:pt>
                <c:pt idx="189">
                  <c:v>2.2679999999999998</c:v>
                </c:pt>
                <c:pt idx="190">
                  <c:v>2.2799999999999998</c:v>
                </c:pt>
                <c:pt idx="191">
                  <c:v>2.2919999999999998</c:v>
                </c:pt>
                <c:pt idx="192">
                  <c:v>2.3039999999999998</c:v>
                </c:pt>
                <c:pt idx="193">
                  <c:v>2.3159999999999998</c:v>
                </c:pt>
                <c:pt idx="194">
                  <c:v>2.3279999999999998</c:v>
                </c:pt>
                <c:pt idx="195">
                  <c:v>2.34</c:v>
                </c:pt>
                <c:pt idx="196">
                  <c:v>2.3519999999999999</c:v>
                </c:pt>
                <c:pt idx="197">
                  <c:v>2.3639999999999999</c:v>
                </c:pt>
                <c:pt idx="198">
                  <c:v>2.3759999999999999</c:v>
                </c:pt>
                <c:pt idx="199">
                  <c:v>2.3879999999999999</c:v>
                </c:pt>
                <c:pt idx="200">
                  <c:v>2.4</c:v>
                </c:pt>
              </c:numCache>
            </c:numRef>
          </c:xVal>
          <c:yVal>
            <c:numRef>
              <c:f>P!$C$5490:$GU$5490</c:f>
              <c:numCache>
                <c:formatCode>General</c:formatCode>
                <c:ptCount val="201"/>
                <c:pt idx="0">
                  <c:v>390.54770490301701</c:v>
                </c:pt>
                <c:pt idx="1">
                  <c:v>390.512853067999</c:v>
                </c:pt>
                <c:pt idx="2">
                  <c:v>390.40780117043897</c:v>
                </c:pt>
                <c:pt idx="3">
                  <c:v>390.23254921033703</c:v>
                </c:pt>
                <c:pt idx="4">
                  <c:v>389.98709718769101</c:v>
                </c:pt>
                <c:pt idx="5">
                  <c:v>389.67144510250301</c:v>
                </c:pt>
                <c:pt idx="6">
                  <c:v>389.285592954771</c:v>
                </c:pt>
                <c:pt idx="7">
                  <c:v>388.82954074449799</c:v>
                </c:pt>
                <c:pt idx="8">
                  <c:v>388.30328847168101</c:v>
                </c:pt>
                <c:pt idx="9">
                  <c:v>387.70683613632099</c:v>
                </c:pt>
                <c:pt idx="10">
                  <c:v>387.04967340331802</c:v>
                </c:pt>
                <c:pt idx="11">
                  <c:v>385.45306598417898</c:v>
                </c:pt>
                <c:pt idx="12">
                  <c:v>380.13241850320799</c:v>
                </c:pt>
                <c:pt idx="13">
                  <c:v>376.74028326923002</c:v>
                </c:pt>
                <c:pt idx="14">
                  <c:v>375.25627158027299</c:v>
                </c:pt>
                <c:pt idx="15">
                  <c:v>373.70584808211902</c:v>
                </c:pt>
                <c:pt idx="16">
                  <c:v>372.090445618167</c:v>
                </c:pt>
                <c:pt idx="17">
                  <c:v>370.454268857714</c:v>
                </c:pt>
                <c:pt idx="18">
                  <c:v>368.75353795159799</c:v>
                </c:pt>
                <c:pt idx="19">
                  <c:v>367.00578576171</c:v>
                </c:pt>
                <c:pt idx="20">
                  <c:v>365.22782318004101</c:v>
                </c:pt>
                <c:pt idx="21">
                  <c:v>363.38713704281503</c:v>
                </c:pt>
                <c:pt idx="22">
                  <c:v>361.53280786970203</c:v>
                </c:pt>
                <c:pt idx="23">
                  <c:v>359.62313953321001</c:v>
                </c:pt>
                <c:pt idx="24">
                  <c:v>357.68875705542303</c:v>
                </c:pt>
                <c:pt idx="25">
                  <c:v>355.716295836477</c:v>
                </c:pt>
                <c:pt idx="26">
                  <c:v>353.71468301386199</c:v>
                </c:pt>
                <c:pt idx="27">
                  <c:v>351.685386102758</c:v>
                </c:pt>
                <c:pt idx="28">
                  <c:v>349.628683429712</c:v>
                </c:pt>
                <c:pt idx="29">
                  <c:v>347.54827036061602</c:v>
                </c:pt>
                <c:pt idx="30">
                  <c:v>345.44784760019598</c:v>
                </c:pt>
                <c:pt idx="31">
                  <c:v>343.32179734179101</c:v>
                </c:pt>
                <c:pt idx="32">
                  <c:v>341.18825584256302</c:v>
                </c:pt>
                <c:pt idx="33">
                  <c:v>339.02180530069501</c:v>
                </c:pt>
                <c:pt idx="34">
                  <c:v>336.864985953906</c:v>
                </c:pt>
                <c:pt idx="35">
                  <c:v>334.67540347929003</c:v>
                </c:pt>
                <c:pt idx="36">
                  <c:v>332.49212592005603</c:v>
                </c:pt>
                <c:pt idx="37">
                  <c:v>330.12905617021602</c:v>
                </c:pt>
                <c:pt idx="38">
                  <c:v>327.40947602514399</c:v>
                </c:pt>
                <c:pt idx="39">
                  <c:v>323.08477762888901</c:v>
                </c:pt>
                <c:pt idx="40">
                  <c:v>319.421499528222</c:v>
                </c:pt>
                <c:pt idx="41">
                  <c:v>313.30144024104601</c:v>
                </c:pt>
                <c:pt idx="42">
                  <c:v>308.92630648652801</c:v>
                </c:pt>
                <c:pt idx="43">
                  <c:v>301.46172924920103</c:v>
                </c:pt>
                <c:pt idx="44">
                  <c:v>296.59862982281101</c:v>
                </c:pt>
                <c:pt idx="45">
                  <c:v>291.632177176987</c:v>
                </c:pt>
                <c:pt idx="46">
                  <c:v>283.06281224769799</c:v>
                </c:pt>
                <c:pt idx="47">
                  <c:v>277.86847458450302</c:v>
                </c:pt>
                <c:pt idx="48">
                  <c:v>272.64795683558498</c:v>
                </c:pt>
                <c:pt idx="49">
                  <c:v>263.59302095282902</c:v>
                </c:pt>
                <c:pt idx="50">
                  <c:v>258.34471917898202</c:v>
                </c:pt>
                <c:pt idx="51">
                  <c:v>253.126030626307</c:v>
                </c:pt>
                <c:pt idx="52">
                  <c:v>244.143641264254</c:v>
                </c:pt>
                <c:pt idx="53">
                  <c:v>239.23608612788101</c:v>
                </c:pt>
                <c:pt idx="54">
                  <c:v>234.48821720939301</c:v>
                </c:pt>
                <c:pt idx="55">
                  <c:v>229.89376789440601</c:v>
                </c:pt>
                <c:pt idx="56">
                  <c:v>222.18937363923101</c:v>
                </c:pt>
                <c:pt idx="57">
                  <c:v>217.99082372904601</c:v>
                </c:pt>
                <c:pt idx="58">
                  <c:v>213.923986822469</c:v>
                </c:pt>
                <c:pt idx="59">
                  <c:v>209.98374853130301</c:v>
                </c:pt>
                <c:pt idx="60">
                  <c:v>206.16520798973499</c:v>
                </c:pt>
                <c:pt idx="61">
                  <c:v>199.748441954226</c:v>
                </c:pt>
                <c:pt idx="62">
                  <c:v>196.244100910496</c:v>
                </c:pt>
                <c:pt idx="63">
                  <c:v>192.844590665482</c:v>
                </c:pt>
                <c:pt idx="64">
                  <c:v>189.54605931998699</c:v>
                </c:pt>
                <c:pt idx="65">
                  <c:v>186.34447866482</c:v>
                </c:pt>
                <c:pt idx="66">
                  <c:v>183.23631573589199</c:v>
                </c:pt>
                <c:pt idx="67">
                  <c:v>180.21808580164</c:v>
                </c:pt>
                <c:pt idx="68">
                  <c:v>177.28645254323601</c:v>
                </c:pt>
                <c:pt idx="69">
                  <c:v>172.34908609981201</c:v>
                </c:pt>
                <c:pt idx="70">
                  <c:v>169.64139900230001</c:v>
                </c:pt>
                <c:pt idx="71">
                  <c:v>167.008865043052</c:v>
                </c:pt>
                <c:pt idx="72">
                  <c:v>164.44877963177299</c:v>
                </c:pt>
                <c:pt idx="73">
                  <c:v>161.95855185746399</c:v>
                </c:pt>
                <c:pt idx="74">
                  <c:v>159.535699387748</c:v>
                </c:pt>
                <c:pt idx="75">
                  <c:v>157.17784358054601</c:v>
                </c:pt>
                <c:pt idx="76">
                  <c:v>154.88270480369701</c:v>
                </c:pt>
                <c:pt idx="77">
                  <c:v>152.64809795734399</c:v>
                </c:pt>
                <c:pt idx="78">
                  <c:v>150.47192819343201</c:v>
                </c:pt>
                <c:pt idx="79">
                  <c:v>148.35218682623599</c:v>
                </c:pt>
                <c:pt idx="80">
                  <c:v>146.286947427558</c:v>
                </c:pt>
                <c:pt idx="81">
                  <c:v>142.79970940858999</c:v>
                </c:pt>
                <c:pt idx="82">
                  <c:v>140.87593055681</c:v>
                </c:pt>
                <c:pt idx="83">
                  <c:v>139.00003578695001</c:v>
                </c:pt>
                <c:pt idx="84">
                  <c:v>137.17044586286099</c:v>
                </c:pt>
                <c:pt idx="85">
                  <c:v>135.385644288397</c:v>
                </c:pt>
                <c:pt idx="86">
                  <c:v>133.64417449950901</c:v>
                </c:pt>
                <c:pt idx="87">
                  <c:v>131.94463718887201</c:v>
                </c:pt>
                <c:pt idx="88">
                  <c:v>130.285687757087</c:v>
                </c:pt>
                <c:pt idx="89">
                  <c:v>128.66603388470301</c:v>
                </c:pt>
                <c:pt idx="90">
                  <c:v>127.084433219489</c:v>
                </c:pt>
                <c:pt idx="91">
                  <c:v>125.539691173561</c:v>
                </c:pt>
                <c:pt idx="92">
                  <c:v>124.030658825194</c:v>
                </c:pt>
                <c:pt idx="93">
                  <c:v>122.55623092032199</c:v>
                </c:pt>
                <c:pt idx="94">
                  <c:v>121.11534396896501</c:v>
                </c:pt>
                <c:pt idx="95">
                  <c:v>119.706974431981</c:v>
                </c:pt>
                <c:pt idx="96">
                  <c:v>118.330136993766</c:v>
                </c:pt>
                <c:pt idx="97">
                  <c:v>116.983882916719</c:v>
                </c:pt>
                <c:pt idx="98">
                  <c:v>115.667298473447</c:v>
                </c:pt>
                <c:pt idx="99">
                  <c:v>114.37950345291399</c:v>
                </c:pt>
                <c:pt idx="100">
                  <c:v>113.119649736876</c:v>
                </c:pt>
                <c:pt idx="101">
                  <c:v>111.886919943137</c:v>
                </c:pt>
                <c:pt idx="102">
                  <c:v>110.68052613233</c:v>
                </c:pt>
                <c:pt idx="103">
                  <c:v>109.499708575067</c:v>
                </c:pt>
                <c:pt idx="104">
                  <c:v>108.343734576481</c:v>
                </c:pt>
                <c:pt idx="105">
                  <c:v>107.211936422807</c:v>
                </c:pt>
                <c:pt idx="106">
                  <c:v>106.10355697484999</c:v>
                </c:pt>
                <c:pt idx="107">
                  <c:v>105.01797407641401</c:v>
                </c:pt>
                <c:pt idx="108">
                  <c:v>103.95455247645</c:v>
                </c:pt>
                <c:pt idx="109">
                  <c:v>102.912678846782</c:v>
                </c:pt>
                <c:pt idx="110">
                  <c:v>101.891760896025</c:v>
                </c:pt>
                <c:pt idx="111">
                  <c:v>100.89122652375001</c:v>
                </c:pt>
                <c:pt idx="112">
                  <c:v>99.910523012910502</c:v>
                </c:pt>
                <c:pt idx="113">
                  <c:v>99.656565351782007</c:v>
                </c:pt>
                <c:pt idx="114">
                  <c:v>98.699851457439905</c:v>
                </c:pt>
                <c:pt idx="115">
                  <c:v>97.761798566081694</c:v>
                </c:pt>
                <c:pt idx="116">
                  <c:v>96.841911323752598</c:v>
                </c:pt>
                <c:pt idx="117">
                  <c:v>95.939710745313903</c:v>
                </c:pt>
                <c:pt idx="118">
                  <c:v>95.054733576853707</c:v>
                </c:pt>
                <c:pt idx="119">
                  <c:v>94.186531686246497</c:v>
                </c:pt>
                <c:pt idx="120">
                  <c:v>93.334671480496894</c:v>
                </c:pt>
                <c:pt idx="121">
                  <c:v>92.498733348578398</c:v>
                </c:pt>
                <c:pt idx="122">
                  <c:v>91.678311128536606</c:v>
                </c:pt>
                <c:pt idx="123">
                  <c:v>90.873011597693903</c:v>
                </c:pt>
                <c:pt idx="124">
                  <c:v>90.082453984852705</c:v>
                </c:pt>
                <c:pt idx="125">
                  <c:v>89.306269503448604</c:v>
                </c:pt>
                <c:pt idx="126">
                  <c:v>88.544100904660596</c:v>
                </c:pt>
                <c:pt idx="127">
                  <c:v>87.795602049531496</c:v>
                </c:pt>
                <c:pt idx="128">
                  <c:v>87.060437499206699</c:v>
                </c:pt>
                <c:pt idx="129">
                  <c:v>86.338282122439594</c:v>
                </c:pt>
                <c:pt idx="130">
                  <c:v>86.145530615445395</c:v>
                </c:pt>
                <c:pt idx="131">
                  <c:v>85.439262059831904</c:v>
                </c:pt>
                <c:pt idx="132">
                  <c:v>84.745307360721796</c:v>
                </c:pt>
                <c:pt idx="133">
                  <c:v>84.063372265549901</c:v>
                </c:pt>
                <c:pt idx="134">
                  <c:v>83.393171344378601</c:v>
                </c:pt>
                <c:pt idx="135">
                  <c:v>82.734427675106204</c:v>
                </c:pt>
                <c:pt idx="136">
                  <c:v>82.086872541561505</c:v>
                </c:pt>
                <c:pt idx="137">
                  <c:v>81.450245143897206</c:v>
                </c:pt>
                <c:pt idx="138">
                  <c:v>80.8242923207209</c:v>
                </c:pt>
                <c:pt idx="139">
                  <c:v>80.208768282434207</c:v>
                </c:pt>
                <c:pt idx="140">
                  <c:v>79.603434355271702</c:v>
                </c:pt>
                <c:pt idx="141">
                  <c:v>79.008058735563907</c:v>
                </c:pt>
                <c:pt idx="142">
                  <c:v>78.845583381390497</c:v>
                </c:pt>
                <c:pt idx="143">
                  <c:v>78.262445242113401</c:v>
                </c:pt>
                <c:pt idx="144">
                  <c:v>77.688766411787995</c:v>
                </c:pt>
                <c:pt idx="145">
                  <c:v>77.124335829516994</c:v>
                </c:pt>
                <c:pt idx="146">
                  <c:v>76.568948366296198</c:v>
                </c:pt>
                <c:pt idx="147">
                  <c:v>76.022404625727106</c:v>
                </c:pt>
                <c:pt idx="148">
                  <c:v>75.484510752454298</c:v>
                </c:pt>
                <c:pt idx="149">
                  <c:v>74.955078247987501</c:v>
                </c:pt>
                <c:pt idx="150">
                  <c:v>74.433923793593493</c:v>
                </c:pt>
                <c:pt idx="151">
                  <c:v>73.920885609524206</c:v>
                </c:pt>
                <c:pt idx="152">
                  <c:v>73.415758239894402</c:v>
                </c:pt>
                <c:pt idx="153">
                  <c:v>73.275148574370107</c:v>
                </c:pt>
                <c:pt idx="154">
                  <c:v>72.779812749290599</c:v>
                </c:pt>
                <c:pt idx="155">
                  <c:v>72.292027714291194</c:v>
                </c:pt>
                <c:pt idx="156">
                  <c:v>71.811634733481199</c:v>
                </c:pt>
                <c:pt idx="157">
                  <c:v>71.338479285890202</c:v>
                </c:pt>
                <c:pt idx="158">
                  <c:v>70.872410931266501</c:v>
                </c:pt>
                <c:pt idx="159">
                  <c:v>70.413283180822205</c:v>
                </c:pt>
                <c:pt idx="160">
                  <c:v>69.960953372719899</c:v>
                </c:pt>
                <c:pt idx="161">
                  <c:v>69.515282552105504</c:v>
                </c:pt>
                <c:pt idx="162">
                  <c:v>69.389076998008704</c:v>
                </c:pt>
                <c:pt idx="163">
                  <c:v>68.951668265473202</c:v>
                </c:pt>
                <c:pt idx="164">
                  <c:v>68.520616477193201</c:v>
                </c:pt>
                <c:pt idx="165">
                  <c:v>68.095794001660195</c:v>
                </c:pt>
                <c:pt idx="166">
                  <c:v>67.6770764499515</c:v>
                </c:pt>
                <c:pt idx="167">
                  <c:v>67.264342576744596</c:v>
                </c:pt>
                <c:pt idx="168">
                  <c:v>66.857474184839703</c:v>
                </c:pt>
                <c:pt idx="169">
                  <c:v>66.456356033048905</c:v>
                </c:pt>
                <c:pt idx="170">
                  <c:v>66.060875747315706</c:v>
                </c:pt>
                <c:pt idx="171">
                  <c:v>65.947016345462202</c:v>
                </c:pt>
                <c:pt idx="172">
                  <c:v>65.558559446242697</c:v>
                </c:pt>
                <c:pt idx="173">
                  <c:v>65.175495187500005</c:v>
                </c:pt>
                <c:pt idx="174">
                  <c:v>64.797719994360804</c:v>
                </c:pt>
                <c:pt idx="175">
                  <c:v>64.425132813073404</c:v>
                </c:pt>
                <c:pt idx="176">
                  <c:v>64.057635037146497</c:v>
                </c:pt>
                <c:pt idx="177">
                  <c:v>63.695130436006899</c:v>
                </c:pt>
                <c:pt idx="178">
                  <c:v>63.3375250860744</c:v>
                </c:pt>
                <c:pt idx="179">
                  <c:v>63.232993946126797</c:v>
                </c:pt>
                <c:pt idx="180">
                  <c:v>62.881514088393899</c:v>
                </c:pt>
                <c:pt idx="181">
                  <c:v>62.534727818685901</c:v>
                </c:pt>
                <c:pt idx="182">
                  <c:v>62.192548322075197</c:v>
                </c:pt>
                <c:pt idx="183">
                  <c:v>61.854890821000097</c:v>
                </c:pt>
                <c:pt idx="184">
                  <c:v>61.521672517645598</c:v>
                </c:pt>
                <c:pt idx="185">
                  <c:v>61.192812538222199</c:v>
                </c:pt>
                <c:pt idx="186">
                  <c:v>61.095331695460203</c:v>
                </c:pt>
                <c:pt idx="187">
                  <c:v>60.771939128483702</c:v>
                </c:pt>
                <c:pt idx="188">
                  <c:v>60.452727261976001</c:v>
                </c:pt>
                <c:pt idx="189">
                  <c:v>60.1376211713769</c:v>
                </c:pt>
                <c:pt idx="190">
                  <c:v>59.826547637270401</c:v>
                </c:pt>
                <c:pt idx="191">
                  <c:v>59.519435098575201</c:v>
                </c:pt>
                <c:pt idx="192">
                  <c:v>59.2162136072332</c:v>
                </c:pt>
                <c:pt idx="193">
                  <c:v>59.125097028022502</c:v>
                </c:pt>
                <c:pt idx="194">
                  <c:v>58.826772373419402</c:v>
                </c:pt>
                <c:pt idx="195">
                  <c:v>58.532184699859997</c:v>
                </c:pt>
                <c:pt idx="196">
                  <c:v>58.241269063322903</c:v>
                </c:pt>
                <c:pt idx="197">
                  <c:v>57.953961954117297</c:v>
                </c:pt>
                <c:pt idx="198">
                  <c:v>57.670201258640503</c:v>
                </c:pt>
                <c:pt idx="199">
                  <c:v>57.3825081690837</c:v>
                </c:pt>
                <c:pt idx="200">
                  <c:v>57.297163675938101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8866832"/>
        <c:axId val="538867376"/>
      </c:scatterChart>
      <c:scatterChart>
        <c:scatterStyle val="lineMarker"/>
        <c:varyColors val="0"/>
        <c:ser>
          <c:idx val="1"/>
          <c:order val="1"/>
          <c:tx>
            <c:v>v(x,t)</c:v>
          </c:tx>
          <c:spPr>
            <a:ln w="28575" cap="rnd">
              <a:solidFill>
                <a:schemeClr val="tx1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P!$C$5489:$GU$5489</c:f>
              <c:numCache>
                <c:formatCode>General</c:formatCode>
                <c:ptCount val="201"/>
                <c:pt idx="0">
                  <c:v>0</c:v>
                </c:pt>
                <c:pt idx="1">
                  <c:v>1.2E-2</c:v>
                </c:pt>
                <c:pt idx="2">
                  <c:v>2.4E-2</c:v>
                </c:pt>
                <c:pt idx="3">
                  <c:v>3.5999999999999997E-2</c:v>
                </c:pt>
                <c:pt idx="4">
                  <c:v>4.8000000000000001E-2</c:v>
                </c:pt>
                <c:pt idx="5">
                  <c:v>0.06</c:v>
                </c:pt>
                <c:pt idx="6">
                  <c:v>7.1999999999999995E-2</c:v>
                </c:pt>
                <c:pt idx="7">
                  <c:v>8.4000000000000005E-2</c:v>
                </c:pt>
                <c:pt idx="8">
                  <c:v>9.6000000000000002E-2</c:v>
                </c:pt>
                <c:pt idx="9">
                  <c:v>0.108</c:v>
                </c:pt>
                <c:pt idx="10">
                  <c:v>0.12</c:v>
                </c:pt>
                <c:pt idx="11">
                  <c:v>0.13200000000000001</c:v>
                </c:pt>
                <c:pt idx="12">
                  <c:v>0.14399999999999999</c:v>
                </c:pt>
                <c:pt idx="13">
                  <c:v>0.156</c:v>
                </c:pt>
                <c:pt idx="14">
                  <c:v>0.16800000000000001</c:v>
                </c:pt>
                <c:pt idx="15">
                  <c:v>0.18</c:v>
                </c:pt>
                <c:pt idx="16">
                  <c:v>0.192</c:v>
                </c:pt>
                <c:pt idx="17">
                  <c:v>0.20399999999999999</c:v>
                </c:pt>
                <c:pt idx="18">
                  <c:v>0.216</c:v>
                </c:pt>
                <c:pt idx="19">
                  <c:v>0.22800000000000001</c:v>
                </c:pt>
                <c:pt idx="20">
                  <c:v>0.24</c:v>
                </c:pt>
                <c:pt idx="21">
                  <c:v>0.252</c:v>
                </c:pt>
                <c:pt idx="22">
                  <c:v>0.26400000000000001</c:v>
                </c:pt>
                <c:pt idx="23">
                  <c:v>0.27600000000000002</c:v>
                </c:pt>
                <c:pt idx="24">
                  <c:v>0.28799999999999998</c:v>
                </c:pt>
                <c:pt idx="25">
                  <c:v>0.3</c:v>
                </c:pt>
                <c:pt idx="26">
                  <c:v>0.312</c:v>
                </c:pt>
                <c:pt idx="27">
                  <c:v>0.32400000000000001</c:v>
                </c:pt>
                <c:pt idx="28">
                  <c:v>0.33600000000000002</c:v>
                </c:pt>
                <c:pt idx="29">
                  <c:v>0.34799999999999998</c:v>
                </c:pt>
                <c:pt idx="30">
                  <c:v>0.36</c:v>
                </c:pt>
                <c:pt idx="31">
                  <c:v>0.372</c:v>
                </c:pt>
                <c:pt idx="32">
                  <c:v>0.38400000000000001</c:v>
                </c:pt>
                <c:pt idx="33">
                  <c:v>0.39600000000000002</c:v>
                </c:pt>
                <c:pt idx="34">
                  <c:v>0.40799999999999997</c:v>
                </c:pt>
                <c:pt idx="35">
                  <c:v>0.42</c:v>
                </c:pt>
                <c:pt idx="36">
                  <c:v>0.432</c:v>
                </c:pt>
                <c:pt idx="37">
                  <c:v>0.44400000000000001</c:v>
                </c:pt>
                <c:pt idx="38">
                  <c:v>0.45600000000000002</c:v>
                </c:pt>
                <c:pt idx="39">
                  <c:v>0.46800000000000003</c:v>
                </c:pt>
                <c:pt idx="40">
                  <c:v>0.48</c:v>
                </c:pt>
                <c:pt idx="41">
                  <c:v>0.49199999999999999</c:v>
                </c:pt>
                <c:pt idx="42">
                  <c:v>0.504</c:v>
                </c:pt>
                <c:pt idx="43">
                  <c:v>0.51600000000000001</c:v>
                </c:pt>
                <c:pt idx="44">
                  <c:v>0.52800000000000002</c:v>
                </c:pt>
                <c:pt idx="45">
                  <c:v>0.54</c:v>
                </c:pt>
                <c:pt idx="46">
                  <c:v>0.55200000000000005</c:v>
                </c:pt>
                <c:pt idx="47">
                  <c:v>0.56399999999999995</c:v>
                </c:pt>
                <c:pt idx="48">
                  <c:v>0.57599999999999996</c:v>
                </c:pt>
                <c:pt idx="49">
                  <c:v>0.58799999999999997</c:v>
                </c:pt>
                <c:pt idx="50">
                  <c:v>0.6</c:v>
                </c:pt>
                <c:pt idx="51">
                  <c:v>0.61199999999999999</c:v>
                </c:pt>
                <c:pt idx="52">
                  <c:v>0.624</c:v>
                </c:pt>
                <c:pt idx="53">
                  <c:v>0.63600000000000001</c:v>
                </c:pt>
                <c:pt idx="54">
                  <c:v>0.64800000000000002</c:v>
                </c:pt>
                <c:pt idx="55">
                  <c:v>0.66</c:v>
                </c:pt>
                <c:pt idx="56">
                  <c:v>0.67200000000000004</c:v>
                </c:pt>
                <c:pt idx="57">
                  <c:v>0.68400000000000005</c:v>
                </c:pt>
                <c:pt idx="58">
                  <c:v>0.69599999999999995</c:v>
                </c:pt>
                <c:pt idx="59">
                  <c:v>0.70799999999999996</c:v>
                </c:pt>
                <c:pt idx="60">
                  <c:v>0.72</c:v>
                </c:pt>
                <c:pt idx="61">
                  <c:v>0.73199999999999998</c:v>
                </c:pt>
                <c:pt idx="62">
                  <c:v>0.74399999999999999</c:v>
                </c:pt>
                <c:pt idx="63">
                  <c:v>0.75600000000000001</c:v>
                </c:pt>
                <c:pt idx="64">
                  <c:v>0.76800000000000002</c:v>
                </c:pt>
                <c:pt idx="65">
                  <c:v>0.78</c:v>
                </c:pt>
                <c:pt idx="66">
                  <c:v>0.79200000000000004</c:v>
                </c:pt>
                <c:pt idx="67">
                  <c:v>0.80400000000000005</c:v>
                </c:pt>
                <c:pt idx="68">
                  <c:v>0.81599999999999995</c:v>
                </c:pt>
                <c:pt idx="69">
                  <c:v>0.82799999999999996</c:v>
                </c:pt>
                <c:pt idx="70">
                  <c:v>0.84</c:v>
                </c:pt>
                <c:pt idx="71">
                  <c:v>0.85199999999999998</c:v>
                </c:pt>
                <c:pt idx="72">
                  <c:v>0.86399999999999999</c:v>
                </c:pt>
                <c:pt idx="73">
                  <c:v>0.876</c:v>
                </c:pt>
                <c:pt idx="74">
                  <c:v>0.88800000000000001</c:v>
                </c:pt>
                <c:pt idx="75">
                  <c:v>0.9</c:v>
                </c:pt>
                <c:pt idx="76">
                  <c:v>0.91200000000000003</c:v>
                </c:pt>
                <c:pt idx="77">
                  <c:v>0.92400000000000004</c:v>
                </c:pt>
                <c:pt idx="78">
                  <c:v>0.93600000000000005</c:v>
                </c:pt>
                <c:pt idx="79">
                  <c:v>0.94799999999999995</c:v>
                </c:pt>
                <c:pt idx="80">
                  <c:v>0.96</c:v>
                </c:pt>
                <c:pt idx="81">
                  <c:v>0.97199999999999998</c:v>
                </c:pt>
                <c:pt idx="82">
                  <c:v>0.98399999999999999</c:v>
                </c:pt>
                <c:pt idx="83">
                  <c:v>0.996</c:v>
                </c:pt>
                <c:pt idx="84">
                  <c:v>1.008</c:v>
                </c:pt>
                <c:pt idx="85">
                  <c:v>1.02</c:v>
                </c:pt>
                <c:pt idx="86">
                  <c:v>1.032</c:v>
                </c:pt>
                <c:pt idx="87">
                  <c:v>1.044</c:v>
                </c:pt>
                <c:pt idx="88">
                  <c:v>1.056</c:v>
                </c:pt>
                <c:pt idx="89">
                  <c:v>1.0680000000000001</c:v>
                </c:pt>
                <c:pt idx="90">
                  <c:v>1.08</c:v>
                </c:pt>
                <c:pt idx="91">
                  <c:v>1.0920000000000001</c:v>
                </c:pt>
                <c:pt idx="92">
                  <c:v>1.1040000000000001</c:v>
                </c:pt>
                <c:pt idx="93">
                  <c:v>1.1160000000000001</c:v>
                </c:pt>
                <c:pt idx="94">
                  <c:v>1.1279999999999999</c:v>
                </c:pt>
                <c:pt idx="95">
                  <c:v>1.1399999999999999</c:v>
                </c:pt>
                <c:pt idx="96">
                  <c:v>1.1519999999999999</c:v>
                </c:pt>
                <c:pt idx="97">
                  <c:v>1.1639999999999999</c:v>
                </c:pt>
                <c:pt idx="98">
                  <c:v>1.1759999999999999</c:v>
                </c:pt>
                <c:pt idx="99">
                  <c:v>1.1879999999999999</c:v>
                </c:pt>
                <c:pt idx="100">
                  <c:v>1.2</c:v>
                </c:pt>
                <c:pt idx="101">
                  <c:v>1.212</c:v>
                </c:pt>
                <c:pt idx="102">
                  <c:v>1.224</c:v>
                </c:pt>
                <c:pt idx="103">
                  <c:v>1.236</c:v>
                </c:pt>
                <c:pt idx="104">
                  <c:v>1.248</c:v>
                </c:pt>
                <c:pt idx="105">
                  <c:v>1.26</c:v>
                </c:pt>
                <c:pt idx="106">
                  <c:v>1.272</c:v>
                </c:pt>
                <c:pt idx="107">
                  <c:v>1.284</c:v>
                </c:pt>
                <c:pt idx="108">
                  <c:v>1.296</c:v>
                </c:pt>
                <c:pt idx="109">
                  <c:v>1.3080000000000001</c:v>
                </c:pt>
                <c:pt idx="110">
                  <c:v>1.32</c:v>
                </c:pt>
                <c:pt idx="111">
                  <c:v>1.3320000000000001</c:v>
                </c:pt>
                <c:pt idx="112">
                  <c:v>1.3440000000000001</c:v>
                </c:pt>
                <c:pt idx="113">
                  <c:v>1.3560000000000001</c:v>
                </c:pt>
                <c:pt idx="114">
                  <c:v>1.3680000000000001</c:v>
                </c:pt>
                <c:pt idx="115">
                  <c:v>1.38</c:v>
                </c:pt>
                <c:pt idx="116">
                  <c:v>1.3919999999999999</c:v>
                </c:pt>
                <c:pt idx="117">
                  <c:v>1.4039999999999999</c:v>
                </c:pt>
                <c:pt idx="118">
                  <c:v>1.4159999999999999</c:v>
                </c:pt>
                <c:pt idx="119">
                  <c:v>1.4279999999999999</c:v>
                </c:pt>
                <c:pt idx="120">
                  <c:v>1.44</c:v>
                </c:pt>
                <c:pt idx="121">
                  <c:v>1.452</c:v>
                </c:pt>
                <c:pt idx="122">
                  <c:v>1.464</c:v>
                </c:pt>
                <c:pt idx="123">
                  <c:v>1.476</c:v>
                </c:pt>
                <c:pt idx="124">
                  <c:v>1.488</c:v>
                </c:pt>
                <c:pt idx="125">
                  <c:v>1.5</c:v>
                </c:pt>
                <c:pt idx="126">
                  <c:v>1.512</c:v>
                </c:pt>
                <c:pt idx="127">
                  <c:v>1.524</c:v>
                </c:pt>
                <c:pt idx="128">
                  <c:v>1.536</c:v>
                </c:pt>
                <c:pt idx="129">
                  <c:v>1.548</c:v>
                </c:pt>
                <c:pt idx="130">
                  <c:v>1.56</c:v>
                </c:pt>
                <c:pt idx="131">
                  <c:v>1.5720000000000001</c:v>
                </c:pt>
                <c:pt idx="132">
                  <c:v>1.5840000000000001</c:v>
                </c:pt>
                <c:pt idx="133">
                  <c:v>1.5960000000000001</c:v>
                </c:pt>
                <c:pt idx="134">
                  <c:v>1.6080000000000001</c:v>
                </c:pt>
                <c:pt idx="135">
                  <c:v>1.62</c:v>
                </c:pt>
                <c:pt idx="136">
                  <c:v>1.6319999999999999</c:v>
                </c:pt>
                <c:pt idx="137">
                  <c:v>1.6439999999999999</c:v>
                </c:pt>
                <c:pt idx="138">
                  <c:v>1.6559999999999999</c:v>
                </c:pt>
                <c:pt idx="139">
                  <c:v>1.6679999999999999</c:v>
                </c:pt>
                <c:pt idx="140">
                  <c:v>1.68</c:v>
                </c:pt>
                <c:pt idx="141">
                  <c:v>1.6919999999999999</c:v>
                </c:pt>
                <c:pt idx="142">
                  <c:v>1.704</c:v>
                </c:pt>
                <c:pt idx="143">
                  <c:v>1.716</c:v>
                </c:pt>
                <c:pt idx="144">
                  <c:v>1.728</c:v>
                </c:pt>
                <c:pt idx="145">
                  <c:v>1.74</c:v>
                </c:pt>
                <c:pt idx="146">
                  <c:v>1.752</c:v>
                </c:pt>
                <c:pt idx="147">
                  <c:v>1.764</c:v>
                </c:pt>
                <c:pt idx="148">
                  <c:v>1.776</c:v>
                </c:pt>
                <c:pt idx="149">
                  <c:v>1.788</c:v>
                </c:pt>
                <c:pt idx="150">
                  <c:v>1.8</c:v>
                </c:pt>
                <c:pt idx="151">
                  <c:v>1.8120000000000001</c:v>
                </c:pt>
                <c:pt idx="152">
                  <c:v>1.8240000000000001</c:v>
                </c:pt>
                <c:pt idx="153">
                  <c:v>1.8360000000000001</c:v>
                </c:pt>
                <c:pt idx="154">
                  <c:v>1.8480000000000001</c:v>
                </c:pt>
                <c:pt idx="155">
                  <c:v>1.86</c:v>
                </c:pt>
                <c:pt idx="156">
                  <c:v>1.8720000000000001</c:v>
                </c:pt>
                <c:pt idx="157">
                  <c:v>1.8839999999999999</c:v>
                </c:pt>
                <c:pt idx="158">
                  <c:v>1.8959999999999999</c:v>
                </c:pt>
                <c:pt idx="159">
                  <c:v>1.9079999999999999</c:v>
                </c:pt>
                <c:pt idx="160">
                  <c:v>1.92</c:v>
                </c:pt>
                <c:pt idx="161">
                  <c:v>1.9319999999999999</c:v>
                </c:pt>
                <c:pt idx="162">
                  <c:v>1.944</c:v>
                </c:pt>
                <c:pt idx="163">
                  <c:v>1.956</c:v>
                </c:pt>
                <c:pt idx="164">
                  <c:v>1.968</c:v>
                </c:pt>
                <c:pt idx="165">
                  <c:v>1.98</c:v>
                </c:pt>
                <c:pt idx="166">
                  <c:v>1.992</c:v>
                </c:pt>
                <c:pt idx="167">
                  <c:v>2.004</c:v>
                </c:pt>
                <c:pt idx="168">
                  <c:v>2.016</c:v>
                </c:pt>
                <c:pt idx="169">
                  <c:v>2.028</c:v>
                </c:pt>
                <c:pt idx="170">
                  <c:v>2.04</c:v>
                </c:pt>
                <c:pt idx="171">
                  <c:v>2.052</c:v>
                </c:pt>
                <c:pt idx="172">
                  <c:v>2.0640000000000001</c:v>
                </c:pt>
                <c:pt idx="173">
                  <c:v>2.0760000000000001</c:v>
                </c:pt>
                <c:pt idx="174">
                  <c:v>2.0880000000000001</c:v>
                </c:pt>
                <c:pt idx="175">
                  <c:v>2.1</c:v>
                </c:pt>
                <c:pt idx="176">
                  <c:v>2.1120000000000001</c:v>
                </c:pt>
                <c:pt idx="177">
                  <c:v>2.1240000000000001</c:v>
                </c:pt>
                <c:pt idx="178">
                  <c:v>2.1360000000000001</c:v>
                </c:pt>
                <c:pt idx="179">
                  <c:v>2.1480000000000001</c:v>
                </c:pt>
                <c:pt idx="180">
                  <c:v>2.16</c:v>
                </c:pt>
                <c:pt idx="181">
                  <c:v>2.1720000000000002</c:v>
                </c:pt>
                <c:pt idx="182">
                  <c:v>2.1840000000000002</c:v>
                </c:pt>
                <c:pt idx="183">
                  <c:v>2.1960000000000002</c:v>
                </c:pt>
                <c:pt idx="184">
                  <c:v>2.2080000000000002</c:v>
                </c:pt>
                <c:pt idx="185">
                  <c:v>2.2200000000000002</c:v>
                </c:pt>
                <c:pt idx="186">
                  <c:v>2.2320000000000002</c:v>
                </c:pt>
                <c:pt idx="187">
                  <c:v>2.2440000000000002</c:v>
                </c:pt>
                <c:pt idx="188">
                  <c:v>2.2559999999999998</c:v>
                </c:pt>
                <c:pt idx="189">
                  <c:v>2.2679999999999998</c:v>
                </c:pt>
                <c:pt idx="190">
                  <c:v>2.2799999999999998</c:v>
                </c:pt>
                <c:pt idx="191">
                  <c:v>2.2919999999999998</c:v>
                </c:pt>
                <c:pt idx="192">
                  <c:v>2.3039999999999998</c:v>
                </c:pt>
                <c:pt idx="193">
                  <c:v>2.3159999999999998</c:v>
                </c:pt>
                <c:pt idx="194">
                  <c:v>2.3279999999999998</c:v>
                </c:pt>
                <c:pt idx="195">
                  <c:v>2.34</c:v>
                </c:pt>
                <c:pt idx="196">
                  <c:v>2.3519999999999999</c:v>
                </c:pt>
                <c:pt idx="197">
                  <c:v>2.3639999999999999</c:v>
                </c:pt>
                <c:pt idx="198">
                  <c:v>2.3759999999999999</c:v>
                </c:pt>
                <c:pt idx="199">
                  <c:v>2.3879999999999999</c:v>
                </c:pt>
                <c:pt idx="200">
                  <c:v>2.4</c:v>
                </c:pt>
              </c:numCache>
            </c:numRef>
          </c:xVal>
          <c:yVal>
            <c:numRef>
              <c:f>P!$C$5491:$GU$5491</c:f>
              <c:numCache>
                <c:formatCode>General</c:formatCode>
                <c:ptCount val="201"/>
                <c:pt idx="0">
                  <c:v>0</c:v>
                </c:pt>
                <c:pt idx="1">
                  <c:v>12.0135455630992</c:v>
                </c:pt>
                <c:pt idx="2">
                  <c:v>24.027091126198499</c:v>
                </c:pt>
                <c:pt idx="3">
                  <c:v>36.040636689297699</c:v>
                </c:pt>
                <c:pt idx="4">
                  <c:v>48.054182252396899</c:v>
                </c:pt>
                <c:pt idx="5">
                  <c:v>60.067727815496099</c:v>
                </c:pt>
                <c:pt idx="6">
                  <c:v>72.081273378595299</c:v>
                </c:pt>
                <c:pt idx="7">
                  <c:v>84.094818941694498</c:v>
                </c:pt>
                <c:pt idx="8">
                  <c:v>96.108364504793698</c:v>
                </c:pt>
                <c:pt idx="9">
                  <c:v>108.121910067893</c:v>
                </c:pt>
                <c:pt idx="10">
                  <c:v>120.135455630992</c:v>
                </c:pt>
                <c:pt idx="11">
                  <c:v>150.00737124923899</c:v>
                </c:pt>
                <c:pt idx="12">
                  <c:v>227.042609284365</c:v>
                </c:pt>
                <c:pt idx="13">
                  <c:v>262.48069444064203</c:v>
                </c:pt>
                <c:pt idx="14">
                  <c:v>274.49424000374</c:v>
                </c:pt>
                <c:pt idx="15">
                  <c:v>286.507785566839</c:v>
                </c:pt>
                <c:pt idx="16">
                  <c:v>298.52133112993801</c:v>
                </c:pt>
                <c:pt idx="17">
                  <c:v>310.53487669303701</c:v>
                </c:pt>
                <c:pt idx="18">
                  <c:v>322.54842225613601</c:v>
                </c:pt>
                <c:pt idx="19">
                  <c:v>334.56196781923398</c:v>
                </c:pt>
                <c:pt idx="20">
                  <c:v>346.57551338233299</c:v>
                </c:pt>
                <c:pt idx="21">
                  <c:v>358.58905894543398</c:v>
                </c:pt>
                <c:pt idx="22">
                  <c:v>370.602604508534</c:v>
                </c:pt>
                <c:pt idx="23">
                  <c:v>382.61615007163402</c:v>
                </c:pt>
                <c:pt idx="24">
                  <c:v>394.62969563473501</c:v>
                </c:pt>
                <c:pt idx="25">
                  <c:v>406.64324119783498</c:v>
                </c:pt>
                <c:pt idx="26">
                  <c:v>418.65678676093501</c:v>
                </c:pt>
                <c:pt idx="27">
                  <c:v>430.670332324036</c:v>
                </c:pt>
                <c:pt idx="28">
                  <c:v>442.68387788713602</c:v>
                </c:pt>
                <c:pt idx="29">
                  <c:v>454.69742345023599</c:v>
                </c:pt>
                <c:pt idx="30">
                  <c:v>466.71096901333698</c:v>
                </c:pt>
                <c:pt idx="31">
                  <c:v>478.724514576437</c:v>
                </c:pt>
                <c:pt idx="32">
                  <c:v>490.73806013953799</c:v>
                </c:pt>
                <c:pt idx="33">
                  <c:v>502.75160570263802</c:v>
                </c:pt>
                <c:pt idx="34">
                  <c:v>514.76515126573804</c:v>
                </c:pt>
                <c:pt idx="35">
                  <c:v>526.77869682883897</c:v>
                </c:pt>
                <c:pt idx="36">
                  <c:v>538.792242391939</c:v>
                </c:pt>
                <c:pt idx="37">
                  <c:v>550.80578795503902</c:v>
                </c:pt>
                <c:pt idx="38">
                  <c:v>562.81933351813996</c:v>
                </c:pt>
                <c:pt idx="39">
                  <c:v>574.39156756822604</c:v>
                </c:pt>
                <c:pt idx="40">
                  <c:v>585.92420374431504</c:v>
                </c:pt>
                <c:pt idx="41">
                  <c:v>596.45469040702301</c:v>
                </c:pt>
                <c:pt idx="42">
                  <c:v>607.42075624204199</c:v>
                </c:pt>
                <c:pt idx="43">
                  <c:v>616.828307172883</c:v>
                </c:pt>
                <c:pt idx="44">
                  <c:v>627.18449616874204</c:v>
                </c:pt>
                <c:pt idx="45">
                  <c:v>637.32104822759197</c:v>
                </c:pt>
                <c:pt idx="46">
                  <c:v>645.15973728831796</c:v>
                </c:pt>
                <c:pt idx="47">
                  <c:v>654.66041375129896</c:v>
                </c:pt>
                <c:pt idx="48">
                  <c:v>663.934941460495</c:v>
                </c:pt>
                <c:pt idx="49">
                  <c:v>670.21819849522501</c:v>
                </c:pt>
                <c:pt idx="50">
                  <c:v>678.86330096741301</c:v>
                </c:pt>
                <c:pt idx="51">
                  <c:v>687.28561234436199</c:v>
                </c:pt>
                <c:pt idx="52">
                  <c:v>692.09541204147604</c:v>
                </c:pt>
                <c:pt idx="53">
                  <c:v>699.92224782982601</c:v>
                </c:pt>
                <c:pt idx="54">
                  <c:v>707.54246926653605</c:v>
                </c:pt>
                <c:pt idx="55">
                  <c:v>714.96111569679294</c:v>
                </c:pt>
                <c:pt idx="56">
                  <c:v>718.13961442153698</c:v>
                </c:pt>
                <c:pt idx="57">
                  <c:v>725.046712063222</c:v>
                </c:pt>
                <c:pt idx="58">
                  <c:v>731.77280960830205</c:v>
                </c:pt>
                <c:pt idx="59">
                  <c:v>738.32259228545399</c:v>
                </c:pt>
                <c:pt idx="60">
                  <c:v>744.70067708941599</c:v>
                </c:pt>
                <c:pt idx="61">
                  <c:v>746.27567469345502</c:v>
                </c:pt>
                <c:pt idx="62">
                  <c:v>752.232327329594</c:v>
                </c:pt>
                <c:pt idx="63">
                  <c:v>758.03524309464603</c:v>
                </c:pt>
                <c:pt idx="64">
                  <c:v>763.68839093264796</c:v>
                </c:pt>
                <c:pt idx="65">
                  <c:v>769.19613386988499</c:v>
                </c:pt>
                <c:pt idx="66">
                  <c:v>774.56228372540397</c:v>
                </c:pt>
                <c:pt idx="67">
                  <c:v>779.79071043640204</c:v>
                </c:pt>
                <c:pt idx="68">
                  <c:v>784.88519339402103</c:v>
                </c:pt>
                <c:pt idx="69">
                  <c:v>784.60836295695299</c:v>
                </c:pt>
                <c:pt idx="70">
                  <c:v>789.38996119725596</c:v>
                </c:pt>
                <c:pt idx="71">
                  <c:v>794.05164383779697</c:v>
                </c:pt>
                <c:pt idx="72">
                  <c:v>798.59670385766105</c:v>
                </c:pt>
                <c:pt idx="73">
                  <c:v>803.02834843089602</c:v>
                </c:pt>
                <c:pt idx="74">
                  <c:v>807.34969987777197</c:v>
                </c:pt>
                <c:pt idx="75">
                  <c:v>811.56379677276402</c:v>
                </c:pt>
                <c:pt idx="76">
                  <c:v>815.67359518576802</c:v>
                </c:pt>
                <c:pt idx="77">
                  <c:v>819.68197003551802</c:v>
                </c:pt>
                <c:pt idx="78">
                  <c:v>823.59171653645899</c:v>
                </c:pt>
                <c:pt idx="79">
                  <c:v>827.40555172232905</c:v>
                </c:pt>
                <c:pt idx="80">
                  <c:v>831.12611603157404</c:v>
                </c:pt>
                <c:pt idx="81">
                  <c:v>829.070219934477</c:v>
                </c:pt>
                <c:pt idx="82">
                  <c:v>832.58891054718197</c:v>
                </c:pt>
                <c:pt idx="83">
                  <c:v>836.02370439692697</c:v>
                </c:pt>
                <c:pt idx="84">
                  <c:v>839.37687426396701</c:v>
                </c:pt>
                <c:pt idx="85">
                  <c:v>842.65062761388299</c:v>
                </c:pt>
                <c:pt idx="86">
                  <c:v>845.847108244114</c:v>
                </c:pt>
                <c:pt idx="87">
                  <c:v>848.96839792606295</c:v>
                </c:pt>
                <c:pt idx="88">
                  <c:v>852.01651803783602</c:v>
                </c:pt>
                <c:pt idx="89">
                  <c:v>854.99343118331103</c:v>
                </c:pt>
                <c:pt idx="90">
                  <c:v>857.90104279385901</c:v>
                </c:pt>
                <c:pt idx="91">
                  <c:v>860.74120270954495</c:v>
                </c:pt>
                <c:pt idx="92">
                  <c:v>863.51570673712797</c:v>
                </c:pt>
                <c:pt idx="93">
                  <c:v>866.22629818257894</c:v>
                </c:pt>
                <c:pt idx="94">
                  <c:v>868.87466935623695</c:v>
                </c:pt>
                <c:pt idx="95">
                  <c:v>871.46246304903195</c:v>
                </c:pt>
                <c:pt idx="96">
                  <c:v>873.99127397853499</c:v>
                </c:pt>
                <c:pt idx="97">
                  <c:v>876.46265020382202</c:v>
                </c:pt>
                <c:pt idx="98">
                  <c:v>878.87809450841496</c:v>
                </c:pt>
                <c:pt idx="99">
                  <c:v>881.23906575073102</c:v>
                </c:pt>
                <c:pt idx="100">
                  <c:v>883.546980181668</c:v>
                </c:pt>
                <c:pt idx="101">
                  <c:v>885.80321272913795</c:v>
                </c:pt>
                <c:pt idx="102">
                  <c:v>888.00909824946598</c:v>
                </c:pt>
                <c:pt idx="103">
                  <c:v>890.16593274571301</c:v>
                </c:pt>
                <c:pt idx="104">
                  <c:v>892.27497455308196</c:v>
                </c:pt>
                <c:pt idx="105">
                  <c:v>894.33736863512001</c:v>
                </c:pt>
                <c:pt idx="106">
                  <c:v>896.35444875233202</c:v>
                </c:pt>
                <c:pt idx="107">
                  <c:v>898.32729681817602</c:v>
                </c:pt>
                <c:pt idx="108">
                  <c:v>900.25703169219503</c:v>
                </c:pt>
                <c:pt idx="109">
                  <c:v>902.14474001138501</c:v>
                </c:pt>
                <c:pt idx="110">
                  <c:v>903.99147718590598</c:v>
                </c:pt>
                <c:pt idx="111">
                  <c:v>905.79826836500797</c:v>
                </c:pt>
                <c:pt idx="112">
                  <c:v>907.56610937375297</c:v>
                </c:pt>
                <c:pt idx="113">
                  <c:v>915.07604449011399</c:v>
                </c:pt>
                <c:pt idx="114">
                  <c:v>916.75846624032999</c:v>
                </c:pt>
                <c:pt idx="115">
                  <c:v>918.404315845008</c:v>
                </c:pt>
                <c:pt idx="116">
                  <c:v>920.01450246543402</c:v>
                </c:pt>
                <c:pt idx="117">
                  <c:v>921.58990932873996</c:v>
                </c:pt>
                <c:pt idx="118">
                  <c:v>923.13139453798999</c:v>
                </c:pt>
                <c:pt idx="119">
                  <c:v>924.63979185642995</c:v>
                </c:pt>
                <c:pt idx="120">
                  <c:v>926.11591146660999</c:v>
                </c:pt>
                <c:pt idx="121">
                  <c:v>927.56054070511095</c:v>
                </c:pt>
                <c:pt idx="122">
                  <c:v>928.97444477356396</c:v>
                </c:pt>
                <c:pt idx="123">
                  <c:v>930.35836742667595</c:v>
                </c:pt>
                <c:pt idx="124">
                  <c:v>931.71303163794698</c:v>
                </c:pt>
                <c:pt idx="125">
                  <c:v>933.03914024374603</c:v>
                </c:pt>
                <c:pt idx="126">
                  <c:v>934.33737656642495</c:v>
                </c:pt>
                <c:pt idx="127">
                  <c:v>935.608405017108</c:v>
                </c:pt>
                <c:pt idx="128">
                  <c:v>936.85287167881097</c:v>
                </c:pt>
                <c:pt idx="129">
                  <c:v>938.07140487048696</c:v>
                </c:pt>
                <c:pt idx="130">
                  <c:v>944.876483274777</c:v>
                </c:pt>
                <c:pt idx="131">
                  <c:v>946.02927696350605</c:v>
                </c:pt>
                <c:pt idx="132">
                  <c:v>947.15774388533703</c:v>
                </c:pt>
                <c:pt idx="133">
                  <c:v>948.26245782997103</c:v>
                </c:pt>
                <c:pt idx="134">
                  <c:v>949.34397691524896</c:v>
                </c:pt>
                <c:pt idx="135">
                  <c:v>950.40284406756803</c:v>
                </c:pt>
                <c:pt idx="136">
                  <c:v>951.43958748644798</c:v>
                </c:pt>
                <c:pt idx="137">
                  <c:v>952.45472109375896</c:v>
                </c:pt>
                <c:pt idx="138">
                  <c:v>953.44874496813804</c:v>
                </c:pt>
                <c:pt idx="139">
                  <c:v>954.42214576509696</c:v>
                </c:pt>
                <c:pt idx="140">
                  <c:v>955.37539712329306</c:v>
                </c:pt>
                <c:pt idx="141">
                  <c:v>956.30896005744899</c:v>
                </c:pt>
                <c:pt idx="142">
                  <c:v>962.69078905328001</c:v>
                </c:pt>
                <c:pt idx="143">
                  <c:v>963.56886737693003</c:v>
                </c:pt>
                <c:pt idx="144">
                  <c:v>964.42849649858601</c:v>
                </c:pt>
                <c:pt idx="145">
                  <c:v>965.27009763541696</c:v>
                </c:pt>
                <c:pt idx="146">
                  <c:v>966.09408086301096</c:v>
                </c:pt>
                <c:pt idx="147">
                  <c:v>966.90084544903004</c:v>
                </c:pt>
                <c:pt idx="148">
                  <c:v>967.69078017591403</c:v>
                </c:pt>
                <c:pt idx="149">
                  <c:v>968.46426365300101</c:v>
                </c:pt>
                <c:pt idx="150">
                  <c:v>969.22166461844904</c:v>
                </c:pt>
                <c:pt idx="151">
                  <c:v>969.96329850145696</c:v>
                </c:pt>
                <c:pt idx="152">
                  <c:v>970.68959955178298</c:v>
                </c:pt>
                <c:pt idx="153">
                  <c:v>976.72439764469095</c:v>
                </c:pt>
                <c:pt idx="154">
                  <c:v>977.40277414016998</c:v>
                </c:pt>
                <c:pt idx="155">
                  <c:v>978.06676385264996</c:v>
                </c:pt>
                <c:pt idx="156">
                  <c:v>978.71668658809199</c:v>
                </c:pt>
                <c:pt idx="157">
                  <c:v>979.35285393884101</c:v>
                </c:pt>
                <c:pt idx="158">
                  <c:v>979.97556952351897</c:v>
                </c:pt>
                <c:pt idx="159">
                  <c:v>980.58512921915894</c:v>
                </c:pt>
                <c:pt idx="160">
                  <c:v>981.181821385852</c:v>
                </c:pt>
                <c:pt idx="161">
                  <c:v>981.76592708416001</c:v>
                </c:pt>
                <c:pt idx="162">
                  <c:v>987.54616421741605</c:v>
                </c:pt>
                <c:pt idx="163">
                  <c:v>988.08747171383504</c:v>
                </c:pt>
                <c:pt idx="164">
                  <c:v>988.61701850333395</c:v>
                </c:pt>
                <c:pt idx="165">
                  <c:v>989.13506154896504</c:v>
                </c:pt>
                <c:pt idx="166">
                  <c:v>989.64185135819503</c:v>
                </c:pt>
                <c:pt idx="167">
                  <c:v>990.13763216762504</c:v>
                </c:pt>
                <c:pt idx="168">
                  <c:v>990.62264212184004</c:v>
                </c:pt>
                <c:pt idx="169">
                  <c:v>991.09711344657296</c:v>
                </c:pt>
                <c:pt idx="170">
                  <c:v>991.56127261638699</c:v>
                </c:pt>
                <c:pt idx="171">
                  <c:v>997.10540637312602</c:v>
                </c:pt>
                <c:pt idx="172">
                  <c:v>997.53117234528497</c:v>
                </c:pt>
                <c:pt idx="173">
                  <c:v>997.94732088450303</c:v>
                </c:pt>
                <c:pt idx="174">
                  <c:v>998.354059059066</c:v>
                </c:pt>
                <c:pt idx="175">
                  <c:v>998.75158884555901</c:v>
                </c:pt>
                <c:pt idx="176">
                  <c:v>999.14010727151401</c:v>
                </c:pt>
                <c:pt idx="177">
                  <c:v>999.51980655360103</c:v>
                </c:pt>
                <c:pt idx="178">
                  <c:v>999.89087423151</c:v>
                </c:pt>
                <c:pt idx="179">
                  <c:v>1005.2422131603601</c:v>
                </c:pt>
                <c:pt idx="180">
                  <c:v>1005.57827511375</c:v>
                </c:pt>
                <c:pt idx="181">
                  <c:v>1005.90630448711</c:v>
                </c:pt>
                <c:pt idx="182">
                  <c:v>1006.22647271709</c:v>
                </c:pt>
                <c:pt idx="183">
                  <c:v>1006.53894709613</c:v>
                </c:pt>
                <c:pt idx="184">
                  <c:v>1006.84389088649</c:v>
                </c:pt>
                <c:pt idx="185">
                  <c:v>1007.1414634307901</c:v>
                </c:pt>
                <c:pt idx="186">
                  <c:v>1012.33696546791</c:v>
                </c:pt>
                <c:pt idx="187">
                  <c:v>1012.60214817657</c:v>
                </c:pt>
                <c:pt idx="188">
                  <c:v>1012.8604879997901</c:v>
                </c:pt>
                <c:pt idx="189">
                  <c:v>1013.11213053581</c:v>
                </c:pt>
                <c:pt idx="190">
                  <c:v>1013.35721790766</c:v>
                </c:pt>
                <c:pt idx="191">
                  <c:v>1013.5958888574399</c:v>
                </c:pt>
                <c:pt idx="192">
                  <c:v>1013.8282788377099</c:v>
                </c:pt>
                <c:pt idx="193">
                  <c:v>1018.87599951179</c:v>
                </c:pt>
                <c:pt idx="194">
                  <c:v>1019.0783541763</c:v>
                </c:pt>
                <c:pt idx="195">
                  <c:v>1019.27489509587</c:v>
                </c:pt>
                <c:pt idx="196">
                  <c:v>1019.46574596498</c:v>
                </c:pt>
                <c:pt idx="197">
                  <c:v>1019.65102756006</c:v>
                </c:pt>
                <c:pt idx="198">
                  <c:v>1019.8308578175</c:v>
                </c:pt>
                <c:pt idx="199">
                  <c:v>1020.02988286278</c:v>
                </c:pt>
                <c:pt idx="200">
                  <c:v>1024.93744179079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8861392"/>
        <c:axId val="538867920"/>
      </c:scatterChart>
      <c:valAx>
        <c:axId val="538866832"/>
        <c:scaling>
          <c:orientation val="minMax"/>
          <c:max val="2.4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x, </a:t>
                </a:r>
                <a:r>
                  <a:rPr lang="ru-RU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0.94668445439509796"/>
              <c:y val="0.9032378997798171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67376"/>
        <c:crossesAt val="-0.2"/>
        <c:crossBetween val="midCat"/>
        <c:majorUnit val="0.4"/>
      </c:valAx>
      <c:valAx>
        <c:axId val="538867376"/>
        <c:scaling>
          <c:orientation val="minMax"/>
          <c:max val="420"/>
          <c:min val="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p</a:t>
                </a:r>
                <a:r>
                  <a:rPr lang="en-US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МПа</a:t>
                </a:r>
              </a:p>
            </c:rich>
          </c:tx>
          <c:layout>
            <c:manualLayout>
              <c:xMode val="edge"/>
              <c:yMode val="edge"/>
              <c:x val="0"/>
              <c:y val="4.4899044825073269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66832"/>
        <c:crosses val="autoZero"/>
        <c:crossBetween val="midCat"/>
        <c:majorUnit val="60"/>
      </c:valAx>
      <c:valAx>
        <c:axId val="538867920"/>
        <c:scaling>
          <c:orientation val="minMax"/>
          <c:max val="1120"/>
          <c:min val="0"/>
        </c:scaling>
        <c:delete val="0"/>
        <c:axPos val="r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v</a:t>
                </a:r>
                <a:r>
                  <a:rPr lang="en-US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м/с</a:t>
                </a:r>
              </a:p>
            </c:rich>
          </c:tx>
          <c:layout>
            <c:manualLayout>
              <c:xMode val="edge"/>
              <c:yMode val="edge"/>
              <c:x val="0.91560671164100216"/>
              <c:y val="8.4875059216438439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38861392"/>
        <c:crosses val="max"/>
        <c:crossBetween val="midCat"/>
        <c:majorUnit val="160"/>
      </c:valAx>
      <c:valAx>
        <c:axId val="53886139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3886792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t"/>
      <c:layout>
        <c:manualLayout>
          <c:xMode val="edge"/>
          <c:yMode val="edge"/>
          <c:x val="0.34951337656817483"/>
          <c:y val="0"/>
          <c:w val="0.2966974585151736"/>
          <c:h val="7.658239701848182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61910132692526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p(x,t)</c:v>
          </c:tx>
          <c:spPr>
            <a:ln w="2222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'P матрица'!$C$546:$GU$546</c:f>
              <c:numCache>
                <c:formatCode>General</c:formatCode>
                <c:ptCount val="201"/>
                <c:pt idx="0">
                  <c:v>0</c:v>
                </c:pt>
                <c:pt idx="1">
                  <c:v>3.7810000000000003E-2</c:v>
                </c:pt>
                <c:pt idx="2">
                  <c:v>7.5620000000000007E-2</c:v>
                </c:pt>
                <c:pt idx="3">
                  <c:v>0.11343</c:v>
                </c:pt>
                <c:pt idx="4">
                  <c:v>0.15124000000000001</c:v>
                </c:pt>
                <c:pt idx="5">
                  <c:v>0.18905</c:v>
                </c:pt>
                <c:pt idx="6">
                  <c:v>0.22686000000000001</c:v>
                </c:pt>
                <c:pt idx="7">
                  <c:v>0.26467000000000002</c:v>
                </c:pt>
                <c:pt idx="8">
                  <c:v>0.30248000000000003</c:v>
                </c:pt>
                <c:pt idx="9">
                  <c:v>0.34028999999999998</c:v>
                </c:pt>
                <c:pt idx="10">
                  <c:v>0.37809999999999999</c:v>
                </c:pt>
                <c:pt idx="11">
                  <c:v>0.41591</c:v>
                </c:pt>
                <c:pt idx="12">
                  <c:v>0.45372000000000001</c:v>
                </c:pt>
                <c:pt idx="13">
                  <c:v>0.49153000000000002</c:v>
                </c:pt>
                <c:pt idx="14">
                  <c:v>0.52934000000000003</c:v>
                </c:pt>
                <c:pt idx="15">
                  <c:v>0.56715000000000004</c:v>
                </c:pt>
                <c:pt idx="16">
                  <c:v>0.60496000000000005</c:v>
                </c:pt>
                <c:pt idx="17">
                  <c:v>0.64276999999999995</c:v>
                </c:pt>
                <c:pt idx="18">
                  <c:v>0.68057999999999996</c:v>
                </c:pt>
                <c:pt idx="19">
                  <c:v>0.71838999999999997</c:v>
                </c:pt>
                <c:pt idx="20">
                  <c:v>0.75619999999999998</c:v>
                </c:pt>
                <c:pt idx="21">
                  <c:v>0.79400999999999999</c:v>
                </c:pt>
                <c:pt idx="22">
                  <c:v>0.83182</c:v>
                </c:pt>
                <c:pt idx="23">
                  <c:v>0.86963000000000001</c:v>
                </c:pt>
                <c:pt idx="24">
                  <c:v>0.90744000000000002</c:v>
                </c:pt>
                <c:pt idx="25">
                  <c:v>0.94525000000000003</c:v>
                </c:pt>
                <c:pt idx="26">
                  <c:v>0.98306000000000004</c:v>
                </c:pt>
                <c:pt idx="27">
                  <c:v>1.0208699999999999</c:v>
                </c:pt>
                <c:pt idx="28">
                  <c:v>1.0586800000000001</c:v>
                </c:pt>
                <c:pt idx="29">
                  <c:v>1.09649</c:v>
                </c:pt>
                <c:pt idx="30">
                  <c:v>1.1343000000000001</c:v>
                </c:pt>
                <c:pt idx="31">
                  <c:v>1.17211</c:v>
                </c:pt>
                <c:pt idx="32">
                  <c:v>1.2099200000000001</c:v>
                </c:pt>
                <c:pt idx="33">
                  <c:v>1.24773</c:v>
                </c:pt>
                <c:pt idx="34">
                  <c:v>1.2855399999999999</c:v>
                </c:pt>
                <c:pt idx="35">
                  <c:v>1.32335</c:v>
                </c:pt>
                <c:pt idx="36">
                  <c:v>1.3611599999999999</c:v>
                </c:pt>
                <c:pt idx="37">
                  <c:v>1.39897</c:v>
                </c:pt>
                <c:pt idx="38">
                  <c:v>1.4367799999999999</c:v>
                </c:pt>
                <c:pt idx="39">
                  <c:v>1.4745900000000001</c:v>
                </c:pt>
                <c:pt idx="40">
                  <c:v>1.5124</c:v>
                </c:pt>
                <c:pt idx="41">
                  <c:v>1.5502100000000001</c:v>
                </c:pt>
                <c:pt idx="42">
                  <c:v>1.58802</c:v>
                </c:pt>
                <c:pt idx="43">
                  <c:v>1.6258300000000001</c:v>
                </c:pt>
                <c:pt idx="44">
                  <c:v>1.66364</c:v>
                </c:pt>
                <c:pt idx="45">
                  <c:v>1.7014499999999999</c:v>
                </c:pt>
                <c:pt idx="46">
                  <c:v>1.73926</c:v>
                </c:pt>
                <c:pt idx="47">
                  <c:v>1.7770699999999999</c:v>
                </c:pt>
                <c:pt idx="48">
                  <c:v>1.81488</c:v>
                </c:pt>
                <c:pt idx="49">
                  <c:v>1.8526899999999999</c:v>
                </c:pt>
                <c:pt idx="50">
                  <c:v>1.8905000000000001</c:v>
                </c:pt>
                <c:pt idx="51">
                  <c:v>1.92831</c:v>
                </c:pt>
                <c:pt idx="52">
                  <c:v>1.9661200000000001</c:v>
                </c:pt>
                <c:pt idx="53">
                  <c:v>2.00393</c:v>
                </c:pt>
                <c:pt idx="54">
                  <c:v>2.0417399999999999</c:v>
                </c:pt>
                <c:pt idx="55">
                  <c:v>2.0795499999999998</c:v>
                </c:pt>
                <c:pt idx="56">
                  <c:v>2.1173600000000001</c:v>
                </c:pt>
                <c:pt idx="57">
                  <c:v>2.15517</c:v>
                </c:pt>
                <c:pt idx="58">
                  <c:v>2.1929799999999999</c:v>
                </c:pt>
                <c:pt idx="59">
                  <c:v>2.2307899999999998</c:v>
                </c:pt>
                <c:pt idx="60">
                  <c:v>2.2686000000000002</c:v>
                </c:pt>
                <c:pt idx="61">
                  <c:v>2.3064100000000001</c:v>
                </c:pt>
                <c:pt idx="62">
                  <c:v>2.34422</c:v>
                </c:pt>
                <c:pt idx="63">
                  <c:v>2.3820299999999999</c:v>
                </c:pt>
                <c:pt idx="64">
                  <c:v>2.4198400000000002</c:v>
                </c:pt>
                <c:pt idx="65">
                  <c:v>2.4576500000000001</c:v>
                </c:pt>
                <c:pt idx="66">
                  <c:v>2.49546</c:v>
                </c:pt>
                <c:pt idx="67">
                  <c:v>2.5332699999999999</c:v>
                </c:pt>
                <c:pt idx="68">
                  <c:v>2.5710799999999998</c:v>
                </c:pt>
                <c:pt idx="69">
                  <c:v>2.6088900000000002</c:v>
                </c:pt>
                <c:pt idx="70">
                  <c:v>2.6467000000000001</c:v>
                </c:pt>
                <c:pt idx="71">
                  <c:v>2.68451</c:v>
                </c:pt>
                <c:pt idx="72">
                  <c:v>2.7223199999999999</c:v>
                </c:pt>
                <c:pt idx="73">
                  <c:v>2.7601300000000002</c:v>
                </c:pt>
                <c:pt idx="74">
                  <c:v>2.7979400000000001</c:v>
                </c:pt>
                <c:pt idx="75">
                  <c:v>2.83575</c:v>
                </c:pt>
                <c:pt idx="76">
                  <c:v>2.8735599999999999</c:v>
                </c:pt>
                <c:pt idx="77">
                  <c:v>2.9113699999999998</c:v>
                </c:pt>
                <c:pt idx="78">
                  <c:v>2.9491800000000001</c:v>
                </c:pt>
                <c:pt idx="79">
                  <c:v>2.98699</c:v>
                </c:pt>
                <c:pt idx="80">
                  <c:v>3.0247999999999999</c:v>
                </c:pt>
                <c:pt idx="81">
                  <c:v>3.0626099999999998</c:v>
                </c:pt>
                <c:pt idx="82">
                  <c:v>3.1004200000000002</c:v>
                </c:pt>
                <c:pt idx="83">
                  <c:v>3.1382300000000001</c:v>
                </c:pt>
                <c:pt idx="84">
                  <c:v>3.17604</c:v>
                </c:pt>
                <c:pt idx="85">
                  <c:v>3.2138499999999999</c:v>
                </c:pt>
                <c:pt idx="86">
                  <c:v>3.2516600000000002</c:v>
                </c:pt>
                <c:pt idx="87">
                  <c:v>3.2894700000000001</c:v>
                </c:pt>
                <c:pt idx="88">
                  <c:v>3.32728</c:v>
                </c:pt>
                <c:pt idx="89">
                  <c:v>3.3650899999999999</c:v>
                </c:pt>
                <c:pt idx="90">
                  <c:v>3.4028999999999998</c:v>
                </c:pt>
                <c:pt idx="91">
                  <c:v>3.4407100000000002</c:v>
                </c:pt>
                <c:pt idx="92">
                  <c:v>3.4785200000000001</c:v>
                </c:pt>
                <c:pt idx="93">
                  <c:v>3.51633</c:v>
                </c:pt>
                <c:pt idx="94">
                  <c:v>3.5541399999999999</c:v>
                </c:pt>
                <c:pt idx="95">
                  <c:v>3.5919500000000002</c:v>
                </c:pt>
                <c:pt idx="96">
                  <c:v>3.6297600000000001</c:v>
                </c:pt>
                <c:pt idx="97">
                  <c:v>3.66757</c:v>
                </c:pt>
                <c:pt idx="98">
                  <c:v>3.7053799999999999</c:v>
                </c:pt>
                <c:pt idx="99">
                  <c:v>3.7431899999999998</c:v>
                </c:pt>
                <c:pt idx="100">
                  <c:v>3.7810000000000001</c:v>
                </c:pt>
                <c:pt idx="101">
                  <c:v>3.81881</c:v>
                </c:pt>
                <c:pt idx="102">
                  <c:v>3.8566199999999999</c:v>
                </c:pt>
                <c:pt idx="103">
                  <c:v>3.8944299999999998</c:v>
                </c:pt>
                <c:pt idx="104">
                  <c:v>3.9322400000000002</c:v>
                </c:pt>
                <c:pt idx="105">
                  <c:v>3.9700500000000001</c:v>
                </c:pt>
                <c:pt idx="106">
                  <c:v>4.00786</c:v>
                </c:pt>
                <c:pt idx="107">
                  <c:v>4.0456700000000003</c:v>
                </c:pt>
                <c:pt idx="108">
                  <c:v>4.0834799999999998</c:v>
                </c:pt>
                <c:pt idx="109">
                  <c:v>4.1212900000000001</c:v>
                </c:pt>
                <c:pt idx="110">
                  <c:v>4.1590999999999996</c:v>
                </c:pt>
                <c:pt idx="111">
                  <c:v>4.1969099999999999</c:v>
                </c:pt>
                <c:pt idx="112">
                  <c:v>4.2347200000000003</c:v>
                </c:pt>
                <c:pt idx="113">
                  <c:v>4.2725299999999997</c:v>
                </c:pt>
                <c:pt idx="114">
                  <c:v>4.3103400000000001</c:v>
                </c:pt>
                <c:pt idx="115">
                  <c:v>4.3481500000000004</c:v>
                </c:pt>
                <c:pt idx="116">
                  <c:v>4.3859599999999999</c:v>
                </c:pt>
                <c:pt idx="117">
                  <c:v>4.4237700000000002</c:v>
                </c:pt>
                <c:pt idx="118">
                  <c:v>4.4615799999999997</c:v>
                </c:pt>
                <c:pt idx="119">
                  <c:v>4.49939</c:v>
                </c:pt>
                <c:pt idx="120">
                  <c:v>4.5372000000000003</c:v>
                </c:pt>
                <c:pt idx="121">
                  <c:v>4.5750099999999998</c:v>
                </c:pt>
                <c:pt idx="122">
                  <c:v>4.6128200000000001</c:v>
                </c:pt>
                <c:pt idx="123">
                  <c:v>4.6506299999999996</c:v>
                </c:pt>
                <c:pt idx="124">
                  <c:v>4.6884399999999999</c:v>
                </c:pt>
                <c:pt idx="125">
                  <c:v>4.7262500000000003</c:v>
                </c:pt>
                <c:pt idx="126">
                  <c:v>4.7640599999999997</c:v>
                </c:pt>
                <c:pt idx="127">
                  <c:v>4.8018700000000001</c:v>
                </c:pt>
                <c:pt idx="128">
                  <c:v>4.8396800000000004</c:v>
                </c:pt>
                <c:pt idx="129">
                  <c:v>4.8774899999999999</c:v>
                </c:pt>
                <c:pt idx="130">
                  <c:v>4.9153000000000002</c:v>
                </c:pt>
                <c:pt idx="131">
                  <c:v>4.9531099999999997</c:v>
                </c:pt>
                <c:pt idx="132">
                  <c:v>4.99092</c:v>
                </c:pt>
                <c:pt idx="133">
                  <c:v>5.0287300000000004</c:v>
                </c:pt>
                <c:pt idx="134">
                  <c:v>5.0665399999999998</c:v>
                </c:pt>
                <c:pt idx="135">
                  <c:v>5.1043500000000002</c:v>
                </c:pt>
                <c:pt idx="136">
                  <c:v>5.1421599999999996</c:v>
                </c:pt>
                <c:pt idx="137">
                  <c:v>5.17997</c:v>
                </c:pt>
                <c:pt idx="138">
                  <c:v>5.2177800000000003</c:v>
                </c:pt>
                <c:pt idx="139">
                  <c:v>5.2555899999999998</c:v>
                </c:pt>
                <c:pt idx="140">
                  <c:v>5.2934000000000001</c:v>
                </c:pt>
                <c:pt idx="141">
                  <c:v>5.3312099999999996</c:v>
                </c:pt>
                <c:pt idx="142">
                  <c:v>5.3690199999999999</c:v>
                </c:pt>
                <c:pt idx="143">
                  <c:v>5.4068300000000002</c:v>
                </c:pt>
                <c:pt idx="144">
                  <c:v>5.4446399999999997</c:v>
                </c:pt>
                <c:pt idx="145">
                  <c:v>5.48245</c:v>
                </c:pt>
                <c:pt idx="146">
                  <c:v>5.5202600000000004</c:v>
                </c:pt>
                <c:pt idx="147">
                  <c:v>5.5580699999999998</c:v>
                </c:pt>
                <c:pt idx="148">
                  <c:v>5.5958800000000002</c:v>
                </c:pt>
                <c:pt idx="149">
                  <c:v>5.6336899999999996</c:v>
                </c:pt>
                <c:pt idx="150">
                  <c:v>5.6715</c:v>
                </c:pt>
                <c:pt idx="151">
                  <c:v>5.7093100000000003</c:v>
                </c:pt>
                <c:pt idx="152">
                  <c:v>5.7471199999999998</c:v>
                </c:pt>
                <c:pt idx="153">
                  <c:v>5.7849300000000001</c:v>
                </c:pt>
                <c:pt idx="154">
                  <c:v>5.8227399999999996</c:v>
                </c:pt>
                <c:pt idx="155">
                  <c:v>5.8605499999999999</c:v>
                </c:pt>
                <c:pt idx="156">
                  <c:v>5.8983600000000003</c:v>
                </c:pt>
                <c:pt idx="157">
                  <c:v>5.9361699999999997</c:v>
                </c:pt>
                <c:pt idx="158">
                  <c:v>5.9739800000000001</c:v>
                </c:pt>
                <c:pt idx="159">
                  <c:v>6.0117900000000004</c:v>
                </c:pt>
                <c:pt idx="160">
                  <c:v>6.0495999999999999</c:v>
                </c:pt>
                <c:pt idx="161">
                  <c:v>6.0874100000000002</c:v>
                </c:pt>
                <c:pt idx="162">
                  <c:v>6.1252199999999997</c:v>
                </c:pt>
                <c:pt idx="163">
                  <c:v>6.16303</c:v>
                </c:pt>
                <c:pt idx="164">
                  <c:v>6.2008400000000004</c:v>
                </c:pt>
                <c:pt idx="165">
                  <c:v>6.2386499999999998</c:v>
                </c:pt>
                <c:pt idx="166">
                  <c:v>6.2764600000000002</c:v>
                </c:pt>
                <c:pt idx="167">
                  <c:v>6.3142699999999996</c:v>
                </c:pt>
                <c:pt idx="168">
                  <c:v>6.3520799999999999</c:v>
                </c:pt>
                <c:pt idx="169">
                  <c:v>6.3898900000000003</c:v>
                </c:pt>
                <c:pt idx="170">
                  <c:v>6.4276999999999997</c:v>
                </c:pt>
                <c:pt idx="171">
                  <c:v>6.4655100000000001</c:v>
                </c:pt>
                <c:pt idx="172">
                  <c:v>6.5033200000000004</c:v>
                </c:pt>
                <c:pt idx="173">
                  <c:v>6.5411299999999999</c:v>
                </c:pt>
                <c:pt idx="174">
                  <c:v>6.5789400000000002</c:v>
                </c:pt>
                <c:pt idx="175">
                  <c:v>6.6167499999999997</c:v>
                </c:pt>
                <c:pt idx="176">
                  <c:v>6.65456</c:v>
                </c:pt>
                <c:pt idx="177">
                  <c:v>6.6923700000000004</c:v>
                </c:pt>
                <c:pt idx="178">
                  <c:v>6.7301799999999998</c:v>
                </c:pt>
                <c:pt idx="179">
                  <c:v>6.7679900000000002</c:v>
                </c:pt>
                <c:pt idx="180">
                  <c:v>6.8057999999999996</c:v>
                </c:pt>
                <c:pt idx="181">
                  <c:v>6.84361</c:v>
                </c:pt>
                <c:pt idx="182">
                  <c:v>6.8814200000000003</c:v>
                </c:pt>
                <c:pt idx="183">
                  <c:v>6.9192299999999998</c:v>
                </c:pt>
                <c:pt idx="184">
                  <c:v>6.9570400000000001</c:v>
                </c:pt>
                <c:pt idx="185">
                  <c:v>6.9948499999999996</c:v>
                </c:pt>
                <c:pt idx="186">
                  <c:v>7.0326599999999999</c:v>
                </c:pt>
                <c:pt idx="187">
                  <c:v>7.0704700000000003</c:v>
                </c:pt>
                <c:pt idx="188">
                  <c:v>7.1082799999999997</c:v>
                </c:pt>
                <c:pt idx="189">
                  <c:v>7.1460900000000001</c:v>
                </c:pt>
                <c:pt idx="190">
                  <c:v>7.1839000000000004</c:v>
                </c:pt>
                <c:pt idx="191">
                  <c:v>7.2217099999999999</c:v>
                </c:pt>
                <c:pt idx="192">
                  <c:v>7.2595200000000002</c:v>
                </c:pt>
                <c:pt idx="193">
                  <c:v>7.2973299999999997</c:v>
                </c:pt>
                <c:pt idx="194">
                  <c:v>7.33514</c:v>
                </c:pt>
                <c:pt idx="195">
                  <c:v>7.3729500000000003</c:v>
                </c:pt>
                <c:pt idx="196">
                  <c:v>7.4107599999999998</c:v>
                </c:pt>
                <c:pt idx="197">
                  <c:v>7.4485700000000001</c:v>
                </c:pt>
                <c:pt idx="198">
                  <c:v>7.4863799999999996</c:v>
                </c:pt>
                <c:pt idx="199">
                  <c:v>7.5241899999999999</c:v>
                </c:pt>
                <c:pt idx="200">
                  <c:v>7.5620000000000003</c:v>
                </c:pt>
              </c:numCache>
            </c:numRef>
          </c:xVal>
          <c:yVal>
            <c:numRef>
              <c:f>'P матрица'!$C$547:$GU$547</c:f>
              <c:numCache>
                <c:formatCode>General</c:formatCode>
                <c:ptCount val="201"/>
                <c:pt idx="0">
                  <c:v>340.66425540590001</c:v>
                </c:pt>
                <c:pt idx="1">
                  <c:v>340.65632791073301</c:v>
                </c:pt>
                <c:pt idx="2">
                  <c:v>340.63181394436401</c:v>
                </c:pt>
                <c:pt idx="3">
                  <c:v>340.58972068101502</c:v>
                </c:pt>
                <c:pt idx="4">
                  <c:v>340.528970709595</c:v>
                </c:pt>
                <c:pt idx="5">
                  <c:v>340.44839366935702</c:v>
                </c:pt>
                <c:pt idx="6">
                  <c:v>340.34671694206099</c:v>
                </c:pt>
                <c:pt idx="7">
                  <c:v>340.22933217111301</c:v>
                </c:pt>
                <c:pt idx="8">
                  <c:v>340.09403162754001</c:v>
                </c:pt>
                <c:pt idx="9">
                  <c:v>339.938979552131</c:v>
                </c:pt>
                <c:pt idx="10">
                  <c:v>339.76358397221702</c:v>
                </c:pt>
                <c:pt idx="11">
                  <c:v>339.56722860328603</c:v>
                </c:pt>
                <c:pt idx="12">
                  <c:v>339.34927169781901</c:v>
                </c:pt>
                <c:pt idx="13">
                  <c:v>339.10904483237698</c:v>
                </c:pt>
                <c:pt idx="14">
                  <c:v>338.84585162921098</c:v>
                </c:pt>
                <c:pt idx="15">
                  <c:v>338.55896640844298</c:v>
                </c:pt>
                <c:pt idx="16">
                  <c:v>338.24763276662202</c:v>
                </c:pt>
                <c:pt idx="17">
                  <c:v>337.911062077118</c:v>
                </c:pt>
                <c:pt idx="18">
                  <c:v>337.548431907593</c:v>
                </c:pt>
                <c:pt idx="19">
                  <c:v>337.15888434937301</c:v>
                </c:pt>
                <c:pt idx="20">
                  <c:v>336.74152425326997</c:v>
                </c:pt>
                <c:pt idx="21">
                  <c:v>336.29541736597901</c:v>
                </c:pt>
                <c:pt idx="22">
                  <c:v>335.82056168873402</c:v>
                </c:pt>
                <c:pt idx="23">
                  <c:v>335.32161580619697</c:v>
                </c:pt>
                <c:pt idx="24">
                  <c:v>334.79126857714999</c:v>
                </c:pt>
                <c:pt idx="25">
                  <c:v>334.22841570662399</c:v>
                </c:pt>
                <c:pt idx="26">
                  <c:v>333.63190298379197</c:v>
                </c:pt>
                <c:pt idx="27">
                  <c:v>333.00052368334002</c:v>
                </c:pt>
                <c:pt idx="28">
                  <c:v>332.33301581354903</c:v>
                </c:pt>
                <c:pt idx="29">
                  <c:v>331.62805920098998</c:v>
                </c:pt>
                <c:pt idx="30">
                  <c:v>330.88427240097002</c:v>
                </c:pt>
                <c:pt idx="31">
                  <c:v>330.100209422082</c:v>
                </c:pt>
                <c:pt idx="32">
                  <c:v>329.27435625233699</c:v>
                </c:pt>
                <c:pt idx="33">
                  <c:v>328.40512717343398</c:v>
                </c:pt>
                <c:pt idx="34">
                  <c:v>327.49086084871197</c:v>
                </c:pt>
                <c:pt idx="35">
                  <c:v>326.00185474319699</c:v>
                </c:pt>
                <c:pt idx="36">
                  <c:v>321.92062012809703</c:v>
                </c:pt>
                <c:pt idx="37">
                  <c:v>319.40798171347598</c:v>
                </c:pt>
                <c:pt idx="38">
                  <c:v>318.53628325007799</c:v>
                </c:pt>
                <c:pt idx="39">
                  <c:v>317.64920344257098</c:v>
                </c:pt>
                <c:pt idx="40">
                  <c:v>316.74674229095399</c:v>
                </c:pt>
                <c:pt idx="41">
                  <c:v>315.82889979522901</c:v>
                </c:pt>
                <c:pt idx="42">
                  <c:v>314.89567595539302</c:v>
                </c:pt>
                <c:pt idx="43">
                  <c:v>313.94707077144898</c:v>
                </c:pt>
                <c:pt idx="44">
                  <c:v>312.994268236197</c:v>
                </c:pt>
                <c:pt idx="45">
                  <c:v>312.03351868121098</c:v>
                </c:pt>
                <c:pt idx="46">
                  <c:v>311.05768022622198</c:v>
                </c:pt>
                <c:pt idx="47">
                  <c:v>310.06675287123102</c:v>
                </c:pt>
                <c:pt idx="48">
                  <c:v>309.06073661623799</c:v>
                </c:pt>
                <c:pt idx="49">
                  <c:v>308.03963146124198</c:v>
                </c:pt>
                <c:pt idx="50">
                  <c:v>307.00343740624402</c:v>
                </c:pt>
                <c:pt idx="51">
                  <c:v>305.95215445124302</c:v>
                </c:pt>
                <c:pt idx="52">
                  <c:v>304.88578259623898</c:v>
                </c:pt>
                <c:pt idx="53">
                  <c:v>303.80432184123401</c:v>
                </c:pt>
                <c:pt idx="54">
                  <c:v>302.70777218622499</c:v>
                </c:pt>
                <c:pt idx="55">
                  <c:v>301.596133631214</c:v>
                </c:pt>
                <c:pt idx="56">
                  <c:v>300.46940617620101</c:v>
                </c:pt>
                <c:pt idx="57">
                  <c:v>299.33442604404502</c:v>
                </c:pt>
                <c:pt idx="58">
                  <c:v>298.20054474110299</c:v>
                </c:pt>
                <c:pt idx="59">
                  <c:v>297.05187485833898</c:v>
                </c:pt>
                <c:pt idx="60">
                  <c:v>295.88841639575401</c:v>
                </c:pt>
                <c:pt idx="61">
                  <c:v>294.71016935334802</c:v>
                </c:pt>
                <c:pt idx="62">
                  <c:v>293.51713373112102</c:v>
                </c:pt>
                <c:pt idx="63">
                  <c:v>292.30930952907198</c:v>
                </c:pt>
                <c:pt idx="64">
                  <c:v>291.08669674720301</c:v>
                </c:pt>
                <c:pt idx="65">
                  <c:v>289.84929538551199</c:v>
                </c:pt>
                <c:pt idx="66">
                  <c:v>288.59710544400002</c:v>
                </c:pt>
                <c:pt idx="67">
                  <c:v>287.33012692266601</c:v>
                </c:pt>
                <c:pt idx="68">
                  <c:v>286.068292571901</c:v>
                </c:pt>
                <c:pt idx="69">
                  <c:v>284.79866288784802</c:v>
                </c:pt>
                <c:pt idx="70">
                  <c:v>283.51455177103401</c:v>
                </c:pt>
                <c:pt idx="71">
                  <c:v>282.06878822500801</c:v>
                </c:pt>
                <c:pt idx="72">
                  <c:v>280.42381265519703</c:v>
                </c:pt>
                <c:pt idx="73">
                  <c:v>278.593356040478</c:v>
                </c:pt>
                <c:pt idx="74">
                  <c:v>276.57853439932501</c:v>
                </c:pt>
                <c:pt idx="75">
                  <c:v>273.240394469367</c:v>
                </c:pt>
                <c:pt idx="76">
                  <c:v>270.73103261972102</c:v>
                </c:pt>
                <c:pt idx="77">
                  <c:v>268.08361822989701</c:v>
                </c:pt>
                <c:pt idx="78">
                  <c:v>265.30878366408098</c:v>
                </c:pt>
                <c:pt idx="79">
                  <c:v>262.41706195503099</c:v>
                </c:pt>
                <c:pt idx="80">
                  <c:v>259.41883193305398</c:v>
                </c:pt>
                <c:pt idx="81">
                  <c:v>256.32426900497501</c:v>
                </c:pt>
                <c:pt idx="82">
                  <c:v>250.90083827614799</c:v>
                </c:pt>
                <c:pt idx="83">
                  <c:v>247.55434387505301</c:v>
                </c:pt>
                <c:pt idx="84">
                  <c:v>244.149313680624</c:v>
                </c:pt>
                <c:pt idx="85">
                  <c:v>240.69441541267301</c:v>
                </c:pt>
                <c:pt idx="86">
                  <c:v>237.19793070015299</c:v>
                </c:pt>
                <c:pt idx="87">
                  <c:v>233.680732623902</c:v>
                </c:pt>
                <c:pt idx="88">
                  <c:v>230.227505630157</c:v>
                </c:pt>
                <c:pt idx="89">
                  <c:v>226.84834791115401</c:v>
                </c:pt>
                <c:pt idx="90">
                  <c:v>223.541468588209</c:v>
                </c:pt>
                <c:pt idx="91">
                  <c:v>220.30510816252601</c:v>
                </c:pt>
                <c:pt idx="92">
                  <c:v>217.13753978712199</c:v>
                </c:pt>
                <c:pt idx="93">
                  <c:v>214.03707028569099</c:v>
                </c:pt>
                <c:pt idx="94">
                  <c:v>211.00204094475299</c:v>
                </c:pt>
                <c:pt idx="95">
                  <c:v>208.03082810322999</c:v>
                </c:pt>
                <c:pt idx="96">
                  <c:v>205.12184356154501</c:v>
                </c:pt>
                <c:pt idx="97">
                  <c:v>202.27353483042799</c:v>
                </c:pt>
                <c:pt idx="98">
                  <c:v>199.48438523780999</c:v>
                </c:pt>
                <c:pt idx="99">
                  <c:v>196.75291391054199</c:v>
                </c:pt>
                <c:pt idx="100">
                  <c:v>194.077675646155</c:v>
                </c:pt>
                <c:pt idx="101">
                  <c:v>191.45726068841799</c:v>
                </c:pt>
                <c:pt idx="102">
                  <c:v>188.89029441918299</c:v>
                </c:pt>
                <c:pt idx="103">
                  <c:v>186.374254274169</c:v>
                </c:pt>
                <c:pt idx="104">
                  <c:v>183.91040958532801</c:v>
                </c:pt>
                <c:pt idx="105">
                  <c:v>181.49608860921299</c:v>
                </c:pt>
                <c:pt idx="106">
                  <c:v>179.13005306443</c:v>
                </c:pt>
                <c:pt idx="107">
                  <c:v>176.81109737464701</c:v>
                </c:pt>
                <c:pt idx="108">
                  <c:v>174.538048057986</c:v>
                </c:pt>
                <c:pt idx="109">
                  <c:v>173.976747848168</c:v>
                </c:pt>
                <c:pt idx="110">
                  <c:v>171.76083808468999</c:v>
                </c:pt>
                <c:pt idx="111">
                  <c:v>169.588268443109</c:v>
                </c:pt>
                <c:pt idx="112">
                  <c:v>167.457965698376</c:v>
                </c:pt>
                <c:pt idx="113">
                  <c:v>165.36888594447001</c:v>
                </c:pt>
                <c:pt idx="114">
                  <c:v>163.32001390159201</c:v>
                </c:pt>
                <c:pt idx="115">
                  <c:v>161.31036222023801</c:v>
                </c:pt>
                <c:pt idx="116">
                  <c:v>159.33897078490801</c:v>
                </c:pt>
                <c:pt idx="117">
                  <c:v>157.40490601985701</c:v>
                </c:pt>
                <c:pt idx="118">
                  <c:v>155.50726019898201</c:v>
                </c:pt>
                <c:pt idx="119">
                  <c:v>155.04334202241299</c:v>
                </c:pt>
                <c:pt idx="120">
                  <c:v>153.19011897873699</c:v>
                </c:pt>
                <c:pt idx="121">
                  <c:v>151.372519009613</c:v>
                </c:pt>
                <c:pt idx="122">
                  <c:v>149.588513186169</c:v>
                </c:pt>
                <c:pt idx="123">
                  <c:v>147.83729711293901</c:v>
                </c:pt>
                <c:pt idx="124">
                  <c:v>146.11808875366</c:v>
                </c:pt>
                <c:pt idx="125">
                  <c:v>144.430127796991</c:v>
                </c:pt>
                <c:pt idx="126">
                  <c:v>142.77267503493499</c:v>
                </c:pt>
                <c:pt idx="127">
                  <c:v>142.370439640679</c:v>
                </c:pt>
                <c:pt idx="128">
                  <c:v>140.75115817777899</c:v>
                </c:pt>
                <c:pt idx="129">
                  <c:v>139.16075785100901</c:v>
                </c:pt>
                <c:pt idx="130">
                  <c:v>137.59856485863099</c:v>
                </c:pt>
                <c:pt idx="131">
                  <c:v>136.06392400309301</c:v>
                </c:pt>
                <c:pt idx="132">
                  <c:v>134.55619814065801</c:v>
                </c:pt>
                <c:pt idx="133">
                  <c:v>134.191427989575</c:v>
                </c:pt>
                <c:pt idx="134">
                  <c:v>132.71745167346199</c:v>
                </c:pt>
                <c:pt idx="135">
                  <c:v>131.268983524893</c:v>
                </c:pt>
                <c:pt idx="136">
                  <c:v>129.84544245152901</c:v>
                </c:pt>
                <c:pt idx="137">
                  <c:v>128.446263218192</c:v>
                </c:pt>
                <c:pt idx="138">
                  <c:v>127.07012856861201</c:v>
                </c:pt>
                <c:pt idx="139">
                  <c:v>126.73873325093599</c:v>
                </c:pt>
                <c:pt idx="140">
                  <c:v>125.39338984222201</c:v>
                </c:pt>
                <c:pt idx="141">
                  <c:v>124.07063639746499</c:v>
                </c:pt>
                <c:pt idx="142">
                  <c:v>122.76997106812701</c:v>
                </c:pt>
                <c:pt idx="143">
                  <c:v>121.490905486309</c:v>
                </c:pt>
                <c:pt idx="144">
                  <c:v>120.232964357746</c:v>
                </c:pt>
                <c:pt idx="145">
                  <c:v>119.93132309748</c:v>
                </c:pt>
                <c:pt idx="146">
                  <c:v>118.69995764358001</c:v>
                </c:pt>
                <c:pt idx="147">
                  <c:v>117.48866093702701</c:v>
                </c:pt>
                <c:pt idx="148">
                  <c:v>116.29699848884501</c:v>
                </c:pt>
                <c:pt idx="149">
                  <c:v>115.124547265686</c:v>
                </c:pt>
                <c:pt idx="150">
                  <c:v>114.844057508373</c:v>
                </c:pt>
                <c:pt idx="151">
                  <c:v>113.695812973873</c:v>
                </c:pt>
                <c:pt idx="152">
                  <c:v>112.565837532225</c:v>
                </c:pt>
                <c:pt idx="153">
                  <c:v>111.453744008081</c:v>
                </c:pt>
                <c:pt idx="154">
                  <c:v>110.359155265992</c:v>
                </c:pt>
                <c:pt idx="155">
                  <c:v>110.098031277643</c:v>
                </c:pt>
                <c:pt idx="156">
                  <c:v>109.02552866868599</c:v>
                </c:pt>
                <c:pt idx="157">
                  <c:v>107.969688811048</c:v>
                </c:pt>
                <c:pt idx="158">
                  <c:v>106.929595902103</c:v>
                </c:pt>
                <c:pt idx="159">
                  <c:v>106.681576431458</c:v>
                </c:pt>
                <c:pt idx="160">
                  <c:v>105.66275550278201</c:v>
                </c:pt>
                <c:pt idx="161">
                  <c:v>104.659475257019</c:v>
                </c:pt>
                <c:pt idx="162">
                  <c:v>103.67141874094</c:v>
                </c:pt>
                <c:pt idx="163">
                  <c:v>102.698276962024</c:v>
                </c:pt>
                <c:pt idx="164">
                  <c:v>102.466918901093</c:v>
                </c:pt>
                <c:pt idx="165">
                  <c:v>101.512645756965</c:v>
                </c:pt>
                <c:pt idx="166">
                  <c:v>100.572594203129</c:v>
                </c:pt>
                <c:pt idx="167">
                  <c:v>99.646480384593005</c:v>
                </c:pt>
                <c:pt idx="168">
                  <c:v>99.426417372559101</c:v>
                </c:pt>
                <c:pt idx="169">
                  <c:v>98.517960606182797</c:v>
                </c:pt>
                <c:pt idx="170">
                  <c:v>97.622803400706601</c:v>
                </c:pt>
                <c:pt idx="171">
                  <c:v>96.740684713372104</c:v>
                </c:pt>
                <c:pt idx="172">
                  <c:v>95.871349838685205</c:v>
                </c:pt>
                <c:pt idx="173">
                  <c:v>95.665660700916206</c:v>
                </c:pt>
                <c:pt idx="174">
                  <c:v>94.812531163995104</c:v>
                </c:pt>
                <c:pt idx="175">
                  <c:v>93.971611680529406</c:v>
                </c:pt>
                <c:pt idx="176">
                  <c:v>93.142667670312704</c:v>
                </c:pt>
                <c:pt idx="177">
                  <c:v>92.946741855064801</c:v>
                </c:pt>
                <c:pt idx="178">
                  <c:v>92.132995573881104</c:v>
                </c:pt>
                <c:pt idx="179">
                  <c:v>91.330265927042305</c:v>
                </c:pt>
                <c:pt idx="180">
                  <c:v>90.539253149409006</c:v>
                </c:pt>
                <c:pt idx="181">
                  <c:v>90.352517830773607</c:v>
                </c:pt>
                <c:pt idx="182">
                  <c:v>89.575768756853606</c:v>
                </c:pt>
                <c:pt idx="183">
                  <c:v>88.809758325672803</c:v>
                </c:pt>
                <c:pt idx="184">
                  <c:v>88.054286964958493</c:v>
                </c:pt>
                <c:pt idx="185">
                  <c:v>87.876206102468799</c:v>
                </c:pt>
                <c:pt idx="186">
                  <c:v>87.134135945886598</c:v>
                </c:pt>
                <c:pt idx="187">
                  <c:v>86.402152691160097</c:v>
                </c:pt>
                <c:pt idx="188">
                  <c:v>85.6800719238623</c:v>
                </c:pt>
                <c:pt idx="189">
                  <c:v>85.510145822704203</c:v>
                </c:pt>
                <c:pt idx="190">
                  <c:v>84.800667102720396</c:v>
                </c:pt>
                <c:pt idx="191">
                  <c:v>84.1006723219798</c:v>
                </c:pt>
                <c:pt idx="192">
                  <c:v>83.4099908847802</c:v>
                </c:pt>
                <c:pt idx="193">
                  <c:v>83.247752861954297</c:v>
                </c:pt>
                <c:pt idx="194">
                  <c:v>82.568932334323094</c:v>
                </c:pt>
                <c:pt idx="195">
                  <c:v>81.899037330474997</c:v>
                </c:pt>
                <c:pt idx="196">
                  <c:v>81.237909865143195</c:v>
                </c:pt>
                <c:pt idx="197">
                  <c:v>81.082923926652796</c:v>
                </c:pt>
                <c:pt idx="198">
                  <c:v>80.4329694160961</c:v>
                </c:pt>
                <c:pt idx="199">
                  <c:v>79.685792031758993</c:v>
                </c:pt>
                <c:pt idx="200">
                  <c:v>79.535375356825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764656"/>
        <c:axId val="549766832"/>
      </c:scatterChart>
      <c:scatterChart>
        <c:scatterStyle val="lineMarker"/>
        <c:varyColors val="0"/>
        <c:ser>
          <c:idx val="1"/>
          <c:order val="1"/>
          <c:tx>
            <c:v>v(x,t)</c:v>
          </c:tx>
          <c:spPr>
            <a:ln w="28575" cap="rnd">
              <a:solidFill>
                <a:schemeClr val="tx1"/>
              </a:solidFill>
              <a:prstDash val="sysDot"/>
              <a:round/>
            </a:ln>
            <a:effectLst/>
          </c:spPr>
          <c:marker>
            <c:symbol val="none"/>
          </c:marker>
          <c:xVal>
            <c:numRef>
              <c:f>'P матрица'!$C$546:$GU$546</c:f>
              <c:numCache>
                <c:formatCode>General</c:formatCode>
                <c:ptCount val="201"/>
                <c:pt idx="0">
                  <c:v>0</c:v>
                </c:pt>
                <c:pt idx="1">
                  <c:v>3.7810000000000003E-2</c:v>
                </c:pt>
                <c:pt idx="2">
                  <c:v>7.5620000000000007E-2</c:v>
                </c:pt>
                <c:pt idx="3">
                  <c:v>0.11343</c:v>
                </c:pt>
                <c:pt idx="4">
                  <c:v>0.15124000000000001</c:v>
                </c:pt>
                <c:pt idx="5">
                  <c:v>0.18905</c:v>
                </c:pt>
                <c:pt idx="6">
                  <c:v>0.22686000000000001</c:v>
                </c:pt>
                <c:pt idx="7">
                  <c:v>0.26467000000000002</c:v>
                </c:pt>
                <c:pt idx="8">
                  <c:v>0.30248000000000003</c:v>
                </c:pt>
                <c:pt idx="9">
                  <c:v>0.34028999999999998</c:v>
                </c:pt>
                <c:pt idx="10">
                  <c:v>0.37809999999999999</c:v>
                </c:pt>
                <c:pt idx="11">
                  <c:v>0.41591</c:v>
                </c:pt>
                <c:pt idx="12">
                  <c:v>0.45372000000000001</c:v>
                </c:pt>
                <c:pt idx="13">
                  <c:v>0.49153000000000002</c:v>
                </c:pt>
                <c:pt idx="14">
                  <c:v>0.52934000000000003</c:v>
                </c:pt>
                <c:pt idx="15">
                  <c:v>0.56715000000000004</c:v>
                </c:pt>
                <c:pt idx="16">
                  <c:v>0.60496000000000005</c:v>
                </c:pt>
                <c:pt idx="17">
                  <c:v>0.64276999999999995</c:v>
                </c:pt>
                <c:pt idx="18">
                  <c:v>0.68057999999999996</c:v>
                </c:pt>
                <c:pt idx="19">
                  <c:v>0.71838999999999997</c:v>
                </c:pt>
                <c:pt idx="20">
                  <c:v>0.75619999999999998</c:v>
                </c:pt>
                <c:pt idx="21">
                  <c:v>0.79400999999999999</c:v>
                </c:pt>
                <c:pt idx="22">
                  <c:v>0.83182</c:v>
                </c:pt>
                <c:pt idx="23">
                  <c:v>0.86963000000000001</c:v>
                </c:pt>
                <c:pt idx="24">
                  <c:v>0.90744000000000002</c:v>
                </c:pt>
                <c:pt idx="25">
                  <c:v>0.94525000000000003</c:v>
                </c:pt>
                <c:pt idx="26">
                  <c:v>0.98306000000000004</c:v>
                </c:pt>
                <c:pt idx="27">
                  <c:v>1.0208699999999999</c:v>
                </c:pt>
                <c:pt idx="28">
                  <c:v>1.0586800000000001</c:v>
                </c:pt>
                <c:pt idx="29">
                  <c:v>1.09649</c:v>
                </c:pt>
                <c:pt idx="30">
                  <c:v>1.1343000000000001</c:v>
                </c:pt>
                <c:pt idx="31">
                  <c:v>1.17211</c:v>
                </c:pt>
                <c:pt idx="32">
                  <c:v>1.2099200000000001</c:v>
                </c:pt>
                <c:pt idx="33">
                  <c:v>1.24773</c:v>
                </c:pt>
                <c:pt idx="34">
                  <c:v>1.2855399999999999</c:v>
                </c:pt>
                <c:pt idx="35">
                  <c:v>1.32335</c:v>
                </c:pt>
                <c:pt idx="36">
                  <c:v>1.3611599999999999</c:v>
                </c:pt>
                <c:pt idx="37">
                  <c:v>1.39897</c:v>
                </c:pt>
                <c:pt idx="38">
                  <c:v>1.4367799999999999</c:v>
                </c:pt>
                <c:pt idx="39">
                  <c:v>1.4745900000000001</c:v>
                </c:pt>
                <c:pt idx="40">
                  <c:v>1.5124</c:v>
                </c:pt>
                <c:pt idx="41">
                  <c:v>1.5502100000000001</c:v>
                </c:pt>
                <c:pt idx="42">
                  <c:v>1.58802</c:v>
                </c:pt>
                <c:pt idx="43">
                  <c:v>1.6258300000000001</c:v>
                </c:pt>
                <c:pt idx="44">
                  <c:v>1.66364</c:v>
                </c:pt>
                <c:pt idx="45">
                  <c:v>1.7014499999999999</c:v>
                </c:pt>
                <c:pt idx="46">
                  <c:v>1.73926</c:v>
                </c:pt>
                <c:pt idx="47">
                  <c:v>1.7770699999999999</c:v>
                </c:pt>
                <c:pt idx="48">
                  <c:v>1.81488</c:v>
                </c:pt>
                <c:pt idx="49">
                  <c:v>1.8526899999999999</c:v>
                </c:pt>
                <c:pt idx="50">
                  <c:v>1.8905000000000001</c:v>
                </c:pt>
                <c:pt idx="51">
                  <c:v>1.92831</c:v>
                </c:pt>
                <c:pt idx="52">
                  <c:v>1.9661200000000001</c:v>
                </c:pt>
                <c:pt idx="53">
                  <c:v>2.00393</c:v>
                </c:pt>
                <c:pt idx="54">
                  <c:v>2.0417399999999999</c:v>
                </c:pt>
                <c:pt idx="55">
                  <c:v>2.0795499999999998</c:v>
                </c:pt>
                <c:pt idx="56">
                  <c:v>2.1173600000000001</c:v>
                </c:pt>
                <c:pt idx="57">
                  <c:v>2.15517</c:v>
                </c:pt>
                <c:pt idx="58">
                  <c:v>2.1929799999999999</c:v>
                </c:pt>
                <c:pt idx="59">
                  <c:v>2.2307899999999998</c:v>
                </c:pt>
                <c:pt idx="60">
                  <c:v>2.2686000000000002</c:v>
                </c:pt>
                <c:pt idx="61">
                  <c:v>2.3064100000000001</c:v>
                </c:pt>
                <c:pt idx="62">
                  <c:v>2.34422</c:v>
                </c:pt>
                <c:pt idx="63">
                  <c:v>2.3820299999999999</c:v>
                </c:pt>
                <c:pt idx="64">
                  <c:v>2.4198400000000002</c:v>
                </c:pt>
                <c:pt idx="65">
                  <c:v>2.4576500000000001</c:v>
                </c:pt>
                <c:pt idx="66">
                  <c:v>2.49546</c:v>
                </c:pt>
                <c:pt idx="67">
                  <c:v>2.5332699999999999</c:v>
                </c:pt>
                <c:pt idx="68">
                  <c:v>2.5710799999999998</c:v>
                </c:pt>
                <c:pt idx="69">
                  <c:v>2.6088900000000002</c:v>
                </c:pt>
                <c:pt idx="70">
                  <c:v>2.6467000000000001</c:v>
                </c:pt>
                <c:pt idx="71">
                  <c:v>2.68451</c:v>
                </c:pt>
                <c:pt idx="72">
                  <c:v>2.7223199999999999</c:v>
                </c:pt>
                <c:pt idx="73">
                  <c:v>2.7601300000000002</c:v>
                </c:pt>
                <c:pt idx="74">
                  <c:v>2.7979400000000001</c:v>
                </c:pt>
                <c:pt idx="75">
                  <c:v>2.83575</c:v>
                </c:pt>
                <c:pt idx="76">
                  <c:v>2.8735599999999999</c:v>
                </c:pt>
                <c:pt idx="77">
                  <c:v>2.9113699999999998</c:v>
                </c:pt>
                <c:pt idx="78">
                  <c:v>2.9491800000000001</c:v>
                </c:pt>
                <c:pt idx="79">
                  <c:v>2.98699</c:v>
                </c:pt>
                <c:pt idx="80">
                  <c:v>3.0247999999999999</c:v>
                </c:pt>
                <c:pt idx="81">
                  <c:v>3.0626099999999998</c:v>
                </c:pt>
                <c:pt idx="82">
                  <c:v>3.1004200000000002</c:v>
                </c:pt>
                <c:pt idx="83">
                  <c:v>3.1382300000000001</c:v>
                </c:pt>
                <c:pt idx="84">
                  <c:v>3.17604</c:v>
                </c:pt>
                <c:pt idx="85">
                  <c:v>3.2138499999999999</c:v>
                </c:pt>
                <c:pt idx="86">
                  <c:v>3.2516600000000002</c:v>
                </c:pt>
                <c:pt idx="87">
                  <c:v>3.2894700000000001</c:v>
                </c:pt>
                <c:pt idx="88">
                  <c:v>3.32728</c:v>
                </c:pt>
                <c:pt idx="89">
                  <c:v>3.3650899999999999</c:v>
                </c:pt>
                <c:pt idx="90">
                  <c:v>3.4028999999999998</c:v>
                </c:pt>
                <c:pt idx="91">
                  <c:v>3.4407100000000002</c:v>
                </c:pt>
                <c:pt idx="92">
                  <c:v>3.4785200000000001</c:v>
                </c:pt>
                <c:pt idx="93">
                  <c:v>3.51633</c:v>
                </c:pt>
                <c:pt idx="94">
                  <c:v>3.5541399999999999</c:v>
                </c:pt>
                <c:pt idx="95">
                  <c:v>3.5919500000000002</c:v>
                </c:pt>
                <c:pt idx="96">
                  <c:v>3.6297600000000001</c:v>
                </c:pt>
                <c:pt idx="97">
                  <c:v>3.66757</c:v>
                </c:pt>
                <c:pt idx="98">
                  <c:v>3.7053799999999999</c:v>
                </c:pt>
                <c:pt idx="99">
                  <c:v>3.7431899999999998</c:v>
                </c:pt>
                <c:pt idx="100">
                  <c:v>3.7810000000000001</c:v>
                </c:pt>
                <c:pt idx="101">
                  <c:v>3.81881</c:v>
                </c:pt>
                <c:pt idx="102">
                  <c:v>3.8566199999999999</c:v>
                </c:pt>
                <c:pt idx="103">
                  <c:v>3.8944299999999998</c:v>
                </c:pt>
                <c:pt idx="104">
                  <c:v>3.9322400000000002</c:v>
                </c:pt>
                <c:pt idx="105">
                  <c:v>3.9700500000000001</c:v>
                </c:pt>
                <c:pt idx="106">
                  <c:v>4.00786</c:v>
                </c:pt>
                <c:pt idx="107">
                  <c:v>4.0456700000000003</c:v>
                </c:pt>
                <c:pt idx="108">
                  <c:v>4.0834799999999998</c:v>
                </c:pt>
                <c:pt idx="109">
                  <c:v>4.1212900000000001</c:v>
                </c:pt>
                <c:pt idx="110">
                  <c:v>4.1590999999999996</c:v>
                </c:pt>
                <c:pt idx="111">
                  <c:v>4.1969099999999999</c:v>
                </c:pt>
                <c:pt idx="112">
                  <c:v>4.2347200000000003</c:v>
                </c:pt>
                <c:pt idx="113">
                  <c:v>4.2725299999999997</c:v>
                </c:pt>
                <c:pt idx="114">
                  <c:v>4.3103400000000001</c:v>
                </c:pt>
                <c:pt idx="115">
                  <c:v>4.3481500000000004</c:v>
                </c:pt>
                <c:pt idx="116">
                  <c:v>4.3859599999999999</c:v>
                </c:pt>
                <c:pt idx="117">
                  <c:v>4.4237700000000002</c:v>
                </c:pt>
                <c:pt idx="118">
                  <c:v>4.4615799999999997</c:v>
                </c:pt>
                <c:pt idx="119">
                  <c:v>4.49939</c:v>
                </c:pt>
                <c:pt idx="120">
                  <c:v>4.5372000000000003</c:v>
                </c:pt>
                <c:pt idx="121">
                  <c:v>4.5750099999999998</c:v>
                </c:pt>
                <c:pt idx="122">
                  <c:v>4.6128200000000001</c:v>
                </c:pt>
                <c:pt idx="123">
                  <c:v>4.6506299999999996</c:v>
                </c:pt>
                <c:pt idx="124">
                  <c:v>4.6884399999999999</c:v>
                </c:pt>
                <c:pt idx="125">
                  <c:v>4.7262500000000003</c:v>
                </c:pt>
                <c:pt idx="126">
                  <c:v>4.7640599999999997</c:v>
                </c:pt>
                <c:pt idx="127">
                  <c:v>4.8018700000000001</c:v>
                </c:pt>
                <c:pt idx="128">
                  <c:v>4.8396800000000004</c:v>
                </c:pt>
                <c:pt idx="129">
                  <c:v>4.8774899999999999</c:v>
                </c:pt>
                <c:pt idx="130">
                  <c:v>4.9153000000000002</c:v>
                </c:pt>
                <c:pt idx="131">
                  <c:v>4.9531099999999997</c:v>
                </c:pt>
                <c:pt idx="132">
                  <c:v>4.99092</c:v>
                </c:pt>
                <c:pt idx="133">
                  <c:v>5.0287300000000004</c:v>
                </c:pt>
                <c:pt idx="134">
                  <c:v>5.0665399999999998</c:v>
                </c:pt>
                <c:pt idx="135">
                  <c:v>5.1043500000000002</c:v>
                </c:pt>
                <c:pt idx="136">
                  <c:v>5.1421599999999996</c:v>
                </c:pt>
                <c:pt idx="137">
                  <c:v>5.17997</c:v>
                </c:pt>
                <c:pt idx="138">
                  <c:v>5.2177800000000003</c:v>
                </c:pt>
                <c:pt idx="139">
                  <c:v>5.2555899999999998</c:v>
                </c:pt>
                <c:pt idx="140">
                  <c:v>5.2934000000000001</c:v>
                </c:pt>
                <c:pt idx="141">
                  <c:v>5.3312099999999996</c:v>
                </c:pt>
                <c:pt idx="142">
                  <c:v>5.3690199999999999</c:v>
                </c:pt>
                <c:pt idx="143">
                  <c:v>5.4068300000000002</c:v>
                </c:pt>
                <c:pt idx="144">
                  <c:v>5.4446399999999997</c:v>
                </c:pt>
                <c:pt idx="145">
                  <c:v>5.48245</c:v>
                </c:pt>
                <c:pt idx="146">
                  <c:v>5.5202600000000004</c:v>
                </c:pt>
                <c:pt idx="147">
                  <c:v>5.5580699999999998</c:v>
                </c:pt>
                <c:pt idx="148">
                  <c:v>5.5958800000000002</c:v>
                </c:pt>
                <c:pt idx="149">
                  <c:v>5.6336899999999996</c:v>
                </c:pt>
                <c:pt idx="150">
                  <c:v>5.6715</c:v>
                </c:pt>
                <c:pt idx="151">
                  <c:v>5.7093100000000003</c:v>
                </c:pt>
                <c:pt idx="152">
                  <c:v>5.7471199999999998</c:v>
                </c:pt>
                <c:pt idx="153">
                  <c:v>5.7849300000000001</c:v>
                </c:pt>
                <c:pt idx="154">
                  <c:v>5.8227399999999996</c:v>
                </c:pt>
                <c:pt idx="155">
                  <c:v>5.8605499999999999</c:v>
                </c:pt>
                <c:pt idx="156">
                  <c:v>5.8983600000000003</c:v>
                </c:pt>
                <c:pt idx="157">
                  <c:v>5.9361699999999997</c:v>
                </c:pt>
                <c:pt idx="158">
                  <c:v>5.9739800000000001</c:v>
                </c:pt>
                <c:pt idx="159">
                  <c:v>6.0117900000000004</c:v>
                </c:pt>
                <c:pt idx="160">
                  <c:v>6.0495999999999999</c:v>
                </c:pt>
                <c:pt idx="161">
                  <c:v>6.0874100000000002</c:v>
                </c:pt>
                <c:pt idx="162">
                  <c:v>6.1252199999999997</c:v>
                </c:pt>
                <c:pt idx="163">
                  <c:v>6.16303</c:v>
                </c:pt>
                <c:pt idx="164">
                  <c:v>6.2008400000000004</c:v>
                </c:pt>
                <c:pt idx="165">
                  <c:v>6.2386499999999998</c:v>
                </c:pt>
                <c:pt idx="166">
                  <c:v>6.2764600000000002</c:v>
                </c:pt>
                <c:pt idx="167">
                  <c:v>6.3142699999999996</c:v>
                </c:pt>
                <c:pt idx="168">
                  <c:v>6.3520799999999999</c:v>
                </c:pt>
                <c:pt idx="169">
                  <c:v>6.3898900000000003</c:v>
                </c:pt>
                <c:pt idx="170">
                  <c:v>6.4276999999999997</c:v>
                </c:pt>
                <c:pt idx="171">
                  <c:v>6.4655100000000001</c:v>
                </c:pt>
                <c:pt idx="172">
                  <c:v>6.5033200000000004</c:v>
                </c:pt>
                <c:pt idx="173">
                  <c:v>6.5411299999999999</c:v>
                </c:pt>
                <c:pt idx="174">
                  <c:v>6.5789400000000002</c:v>
                </c:pt>
                <c:pt idx="175">
                  <c:v>6.6167499999999997</c:v>
                </c:pt>
                <c:pt idx="176">
                  <c:v>6.65456</c:v>
                </c:pt>
                <c:pt idx="177">
                  <c:v>6.6923700000000004</c:v>
                </c:pt>
                <c:pt idx="178">
                  <c:v>6.7301799999999998</c:v>
                </c:pt>
                <c:pt idx="179">
                  <c:v>6.7679900000000002</c:v>
                </c:pt>
                <c:pt idx="180">
                  <c:v>6.8057999999999996</c:v>
                </c:pt>
                <c:pt idx="181">
                  <c:v>6.84361</c:v>
                </c:pt>
                <c:pt idx="182">
                  <c:v>6.8814200000000003</c:v>
                </c:pt>
                <c:pt idx="183">
                  <c:v>6.9192299999999998</c:v>
                </c:pt>
                <c:pt idx="184">
                  <c:v>6.9570400000000001</c:v>
                </c:pt>
                <c:pt idx="185">
                  <c:v>6.9948499999999996</c:v>
                </c:pt>
                <c:pt idx="186">
                  <c:v>7.0326599999999999</c:v>
                </c:pt>
                <c:pt idx="187">
                  <c:v>7.0704700000000003</c:v>
                </c:pt>
                <c:pt idx="188">
                  <c:v>7.1082799999999997</c:v>
                </c:pt>
                <c:pt idx="189">
                  <c:v>7.1460900000000001</c:v>
                </c:pt>
                <c:pt idx="190">
                  <c:v>7.1839000000000004</c:v>
                </c:pt>
                <c:pt idx="191">
                  <c:v>7.2217099999999999</c:v>
                </c:pt>
                <c:pt idx="192">
                  <c:v>7.2595200000000002</c:v>
                </c:pt>
                <c:pt idx="193">
                  <c:v>7.2973299999999997</c:v>
                </c:pt>
                <c:pt idx="194">
                  <c:v>7.33514</c:v>
                </c:pt>
                <c:pt idx="195">
                  <c:v>7.3729500000000003</c:v>
                </c:pt>
                <c:pt idx="196">
                  <c:v>7.4107599999999998</c:v>
                </c:pt>
                <c:pt idx="197">
                  <c:v>7.4485700000000001</c:v>
                </c:pt>
                <c:pt idx="198">
                  <c:v>7.4863799999999996</c:v>
                </c:pt>
                <c:pt idx="199">
                  <c:v>7.5241899999999999</c:v>
                </c:pt>
                <c:pt idx="200">
                  <c:v>7.5620000000000003</c:v>
                </c:pt>
              </c:numCache>
            </c:numRef>
          </c:xVal>
          <c:yVal>
            <c:numRef>
              <c:f>'P матрица'!$C$548:$GU$548</c:f>
              <c:numCache>
                <c:formatCode>General</c:formatCode>
                <c:ptCount val="201"/>
                <c:pt idx="0">
                  <c:v>0</c:v>
                </c:pt>
                <c:pt idx="1">
                  <c:v>6.1857513755657498</c:v>
                </c:pt>
                <c:pt idx="2">
                  <c:v>12.518539339112699</c:v>
                </c:pt>
                <c:pt idx="3">
                  <c:v>19.005397058073999</c:v>
                </c:pt>
                <c:pt idx="4">
                  <c:v>25.6537833040667</c:v>
                </c:pt>
                <c:pt idx="5">
                  <c:v>32.471613737079302</c:v>
                </c:pt>
                <c:pt idx="6">
                  <c:v>39.4672949057125</c:v>
                </c:pt>
                <c:pt idx="7">
                  <c:v>46.174627419874298</c:v>
                </c:pt>
                <c:pt idx="8">
                  <c:v>52.856703141844399</c:v>
                </c:pt>
                <c:pt idx="9">
                  <c:v>59.619559323390902</c:v>
                </c:pt>
                <c:pt idx="10">
                  <c:v>66.465080443145794</c:v>
                </c:pt>
                <c:pt idx="11">
                  <c:v>73.395206254282499</c:v>
                </c:pt>
                <c:pt idx="12">
                  <c:v>80.411933741531001</c:v>
                </c:pt>
                <c:pt idx="13">
                  <c:v>87.517319159510095</c:v>
                </c:pt>
                <c:pt idx="14">
                  <c:v>94.713480156260502</c:v>
                </c:pt>
                <c:pt idx="15">
                  <c:v>102.00259798607399</c:v>
                </c:pt>
                <c:pt idx="16">
                  <c:v>109.38691981593399</c:v>
                </c:pt>
                <c:pt idx="17">
                  <c:v>116.86876113012799</c:v>
                </c:pt>
                <c:pt idx="18">
                  <c:v>124.450508237821</c:v>
                </c:pt>
                <c:pt idx="19">
                  <c:v>132.13462088867999</c:v>
                </c:pt>
                <c:pt idx="20">
                  <c:v>139.92363500188699</c:v>
                </c:pt>
                <c:pt idx="21">
                  <c:v>147.82016551420099</c:v>
                </c:pt>
                <c:pt idx="22">
                  <c:v>155.82690935303901</c:v>
                </c:pt>
                <c:pt idx="23">
                  <c:v>163.946648540886</c:v>
                </c:pt>
                <c:pt idx="24">
                  <c:v>172.18225343771499</c:v>
                </c:pt>
                <c:pt idx="25">
                  <c:v>180.53668612845601</c:v>
                </c:pt>
                <c:pt idx="26">
                  <c:v>189.01300396299899</c:v>
                </c:pt>
                <c:pt idx="27">
                  <c:v>197.61436325660901</c:v>
                </c:pt>
                <c:pt idx="28">
                  <c:v>206.344023159139</c:v>
                </c:pt>
                <c:pt idx="29">
                  <c:v>215.205349701872</c:v>
                </c:pt>
                <c:pt idx="30">
                  <c:v>224.20182003139601</c:v>
                </c:pt>
                <c:pt idx="31">
                  <c:v>233.337026840444</c:v>
                </c:pt>
                <c:pt idx="32">
                  <c:v>242.61468300624099</c:v>
                </c:pt>
                <c:pt idx="33">
                  <c:v>252.03862644755</c:v>
                </c:pt>
                <c:pt idx="34">
                  <c:v>261.61282521226599</c:v>
                </c:pt>
                <c:pt idx="35">
                  <c:v>277.705725252452</c:v>
                </c:pt>
                <c:pt idx="36">
                  <c:v>320.67482652958802</c:v>
                </c:pt>
                <c:pt idx="37">
                  <c:v>343.48549373553402</c:v>
                </c:pt>
                <c:pt idx="38">
                  <c:v>349.59997064484401</c:v>
                </c:pt>
                <c:pt idx="39">
                  <c:v>355.71444755415399</c:v>
                </c:pt>
                <c:pt idx="40">
                  <c:v>361.82892446346301</c:v>
                </c:pt>
                <c:pt idx="41">
                  <c:v>367.943401372773</c:v>
                </c:pt>
                <c:pt idx="42">
                  <c:v>374.05787828208202</c:v>
                </c:pt>
                <c:pt idx="43">
                  <c:v>380.172355191392</c:v>
                </c:pt>
                <c:pt idx="44">
                  <c:v>386.28683210070199</c:v>
                </c:pt>
                <c:pt idx="45">
                  <c:v>392.401309010011</c:v>
                </c:pt>
                <c:pt idx="46">
                  <c:v>398.51578591932099</c:v>
                </c:pt>
                <c:pt idx="47">
                  <c:v>404.63026282863098</c:v>
                </c:pt>
                <c:pt idx="48">
                  <c:v>410.74473973793999</c:v>
                </c:pt>
                <c:pt idx="49">
                  <c:v>416.85921664724998</c:v>
                </c:pt>
                <c:pt idx="50">
                  <c:v>422.973693556559</c:v>
                </c:pt>
                <c:pt idx="51">
                  <c:v>429.08817046586898</c:v>
                </c:pt>
                <c:pt idx="52">
                  <c:v>435.20264737517903</c:v>
                </c:pt>
                <c:pt idx="53">
                  <c:v>441.31712428448799</c:v>
                </c:pt>
                <c:pt idx="54">
                  <c:v>447.43160119379797</c:v>
                </c:pt>
                <c:pt idx="55">
                  <c:v>453.54607810310699</c:v>
                </c:pt>
                <c:pt idx="56">
                  <c:v>459.66055501241698</c:v>
                </c:pt>
                <c:pt idx="57">
                  <c:v>465.77503192172702</c:v>
                </c:pt>
                <c:pt idx="58">
                  <c:v>471.88950883103598</c:v>
                </c:pt>
                <c:pt idx="59">
                  <c:v>478.00398574034602</c:v>
                </c:pt>
                <c:pt idx="60">
                  <c:v>484.11846264965499</c:v>
                </c:pt>
                <c:pt idx="61">
                  <c:v>490.23293955896497</c:v>
                </c:pt>
                <c:pt idx="62">
                  <c:v>496.34741646827501</c:v>
                </c:pt>
                <c:pt idx="63">
                  <c:v>502.46189337758398</c:v>
                </c:pt>
                <c:pt idx="64">
                  <c:v>508.57637028689402</c:v>
                </c:pt>
                <c:pt idx="65">
                  <c:v>514.69084719620298</c:v>
                </c:pt>
                <c:pt idx="66">
                  <c:v>520.80532410551302</c:v>
                </c:pt>
                <c:pt idx="67">
                  <c:v>526.91980101482295</c:v>
                </c:pt>
                <c:pt idx="68">
                  <c:v>533.03427792413197</c:v>
                </c:pt>
                <c:pt idx="69">
                  <c:v>539.14875483344201</c:v>
                </c:pt>
                <c:pt idx="70">
                  <c:v>545.26323174275205</c:v>
                </c:pt>
                <c:pt idx="71">
                  <c:v>551.37770865206096</c:v>
                </c:pt>
                <c:pt idx="72">
                  <c:v>557.492185561371</c:v>
                </c:pt>
                <c:pt idx="73">
                  <c:v>563.60666247068002</c:v>
                </c:pt>
                <c:pt idx="74">
                  <c:v>569.72113937998995</c:v>
                </c:pt>
                <c:pt idx="75">
                  <c:v>575.83561628929999</c:v>
                </c:pt>
                <c:pt idx="76">
                  <c:v>581.95009319860901</c:v>
                </c:pt>
                <c:pt idx="77">
                  <c:v>588.06457010791905</c:v>
                </c:pt>
                <c:pt idx="78">
                  <c:v>594.17904701722796</c:v>
                </c:pt>
                <c:pt idx="79">
                  <c:v>600.293523926538</c:v>
                </c:pt>
                <c:pt idx="80">
                  <c:v>606.40800083584804</c:v>
                </c:pt>
                <c:pt idx="81">
                  <c:v>612.52247774515695</c:v>
                </c:pt>
                <c:pt idx="82">
                  <c:v>618.57510673381205</c:v>
                </c:pt>
                <c:pt idx="83">
                  <c:v>624.50907519166196</c:v>
                </c:pt>
                <c:pt idx="84">
                  <c:v>630.32314064674199</c:v>
                </c:pt>
                <c:pt idx="85">
                  <c:v>636.01633888744698</c:v>
                </c:pt>
                <c:pt idx="86">
                  <c:v>641.587971804777</c:v>
                </c:pt>
                <c:pt idx="87">
                  <c:v>647.04030793460697</c:v>
                </c:pt>
                <c:pt idx="88">
                  <c:v>652.368483435808</c:v>
                </c:pt>
                <c:pt idx="89">
                  <c:v>657.57772826071005</c:v>
                </c:pt>
                <c:pt idx="90">
                  <c:v>662.67018003858698</c:v>
                </c:pt>
                <c:pt idx="91">
                  <c:v>667.64798068785797</c:v>
                </c:pt>
                <c:pt idx="92">
                  <c:v>672.51327231187702</c:v>
                </c:pt>
                <c:pt idx="93">
                  <c:v>677.26819344535102</c:v>
                </c:pt>
                <c:pt idx="94">
                  <c:v>681.91487563016301</c:v>
                </c:pt>
                <c:pt idx="95">
                  <c:v>686.45544030017504</c:v>
                </c:pt>
                <c:pt idx="96">
                  <c:v>690.89199595543801</c:v>
                </c:pt>
                <c:pt idx="97">
                  <c:v>695.22663560710203</c:v>
                </c:pt>
                <c:pt idx="98">
                  <c:v>699.46143447515703</c:v>
                </c:pt>
                <c:pt idx="99">
                  <c:v>703.59844792200101</c:v>
                </c:pt>
                <c:pt idx="100">
                  <c:v>707.63970960569895</c:v>
                </c:pt>
                <c:pt idx="101">
                  <c:v>711.587229837579</c:v>
                </c:pt>
                <c:pt idx="102">
                  <c:v>715.44299412967405</c:v>
                </c:pt>
                <c:pt idx="103">
                  <c:v>719.21104343552997</c:v>
                </c:pt>
                <c:pt idx="104">
                  <c:v>722.88878143842499</c:v>
                </c:pt>
                <c:pt idx="105">
                  <c:v>726.48057191366604</c:v>
                </c:pt>
                <c:pt idx="106">
                  <c:v>729.98828965900702</c:v>
                </c:pt>
                <c:pt idx="107">
                  <c:v>733.41377980558696</c:v>
                </c:pt>
                <c:pt idx="108">
                  <c:v>736.75885724310797</c:v>
                </c:pt>
                <c:pt idx="109">
                  <c:v>742.55208982515103</c:v>
                </c:pt>
                <c:pt idx="110">
                  <c:v>745.79882531028295</c:v>
                </c:pt>
                <c:pt idx="111">
                  <c:v>748.96839547421496</c:v>
                </c:pt>
                <c:pt idx="112">
                  <c:v>752.06254198673196</c:v>
                </c:pt>
                <c:pt idx="113">
                  <c:v>755.082974133005</c:v>
                </c:pt>
                <c:pt idx="114">
                  <c:v>758.03136873144695</c:v>
                </c:pt>
                <c:pt idx="115">
                  <c:v>760.90937012060101</c:v>
                </c:pt>
                <c:pt idx="116">
                  <c:v>763.718590208774</c:v>
                </c:pt>
                <c:pt idx="117">
                  <c:v>766.46060858052897</c:v>
                </c:pt>
                <c:pt idx="118">
                  <c:v>769.13697265458404</c:v>
                </c:pt>
                <c:pt idx="119">
                  <c:v>774.74391716963396</c:v>
                </c:pt>
                <c:pt idx="120">
                  <c:v>777.33639929232197</c:v>
                </c:pt>
                <c:pt idx="121">
                  <c:v>779.86387115083801</c:v>
                </c:pt>
                <c:pt idx="122">
                  <c:v>782.33002460969897</c:v>
                </c:pt>
                <c:pt idx="123">
                  <c:v>784.736293306329</c:v>
                </c:pt>
                <c:pt idx="124">
                  <c:v>787.08407953940502</c:v>
                </c:pt>
                <c:pt idx="125">
                  <c:v>789.37475466355897</c:v>
                </c:pt>
                <c:pt idx="126">
                  <c:v>791.60965950615002</c:v>
                </c:pt>
                <c:pt idx="127">
                  <c:v>797.06242630870099</c:v>
                </c:pt>
                <c:pt idx="128">
                  <c:v>799.22048539674495</c:v>
                </c:pt>
                <c:pt idx="129">
                  <c:v>801.32530892081002</c:v>
                </c:pt>
                <c:pt idx="130">
                  <c:v>803.37815841088798</c:v>
                </c:pt>
                <c:pt idx="131">
                  <c:v>805.38026625286102</c:v>
                </c:pt>
                <c:pt idx="132">
                  <c:v>807.33283619464896</c:v>
                </c:pt>
                <c:pt idx="133">
                  <c:v>812.673194617896</c:v>
                </c:pt>
                <c:pt idx="134">
                  <c:v>814.55482214011602</c:v>
                </c:pt>
                <c:pt idx="135">
                  <c:v>816.38922199340402</c:v>
                </c:pt>
                <c:pt idx="136">
                  <c:v>818.17752264302703</c:v>
                </c:pt>
                <c:pt idx="137">
                  <c:v>819.92082563052702</c:v>
                </c:pt>
                <c:pt idx="138">
                  <c:v>821.62172611200901</c:v>
                </c:pt>
                <c:pt idx="139">
                  <c:v>826.84913290290797</c:v>
                </c:pt>
                <c:pt idx="140">
                  <c:v>828.48284642095098</c:v>
                </c:pt>
                <c:pt idx="141">
                  <c:v>830.07473873866797</c:v>
                </c:pt>
                <c:pt idx="142">
                  <c:v>831.62581473461501</c:v>
                </c:pt>
                <c:pt idx="143">
                  <c:v>833.13705476422501</c:v>
                </c:pt>
                <c:pt idx="144">
                  <c:v>834.60941520086601</c:v>
                </c:pt>
                <c:pt idx="145">
                  <c:v>839.72420263152605</c:v>
                </c:pt>
                <c:pt idx="146">
                  <c:v>841.13619912653496</c:v>
                </c:pt>
                <c:pt idx="147">
                  <c:v>842.51120617572701</c:v>
                </c:pt>
                <c:pt idx="148">
                  <c:v>843.85011588556199</c:v>
                </c:pt>
                <c:pt idx="149">
                  <c:v>845.15379824760998</c:v>
                </c:pt>
                <c:pt idx="150">
                  <c:v>850.17921755201803</c:v>
                </c:pt>
                <c:pt idx="151">
                  <c:v>851.42631851733495</c:v>
                </c:pt>
                <c:pt idx="152">
                  <c:v>852.63993161958797</c:v>
                </c:pt>
                <c:pt idx="153">
                  <c:v>853.82086718490302</c:v>
                </c:pt>
                <c:pt idx="154">
                  <c:v>854.96991525289604</c:v>
                </c:pt>
                <c:pt idx="155">
                  <c:v>859.90692161787797</c:v>
                </c:pt>
                <c:pt idx="156">
                  <c:v>861.00292587670003</c:v>
                </c:pt>
                <c:pt idx="157">
                  <c:v>862.06864081707101</c:v>
                </c:pt>
                <c:pt idx="158">
                  <c:v>863.10602498462299</c:v>
                </c:pt>
                <c:pt idx="159">
                  <c:v>867.977492392199</c:v>
                </c:pt>
                <c:pt idx="160">
                  <c:v>868.96295883523203</c:v>
                </c:pt>
                <c:pt idx="161">
                  <c:v>869.92037605721998</c:v>
                </c:pt>
                <c:pt idx="162">
                  <c:v>870.85042700535996</c:v>
                </c:pt>
                <c:pt idx="163">
                  <c:v>871.75377731776803</c:v>
                </c:pt>
                <c:pt idx="164">
                  <c:v>876.53901161065596</c:v>
                </c:pt>
                <c:pt idx="165">
                  <c:v>877.394975709802</c:v>
                </c:pt>
                <c:pt idx="166">
                  <c:v>878.22561393553201</c:v>
                </c:pt>
                <c:pt idx="167">
                  <c:v>879.03154442109803</c:v>
                </c:pt>
                <c:pt idx="168">
                  <c:v>883.75305844793104</c:v>
                </c:pt>
                <c:pt idx="169">
                  <c:v>884.51383553299297</c:v>
                </c:pt>
                <c:pt idx="170">
                  <c:v>885.25119310827097</c:v>
                </c:pt>
                <c:pt idx="171">
                  <c:v>885.96570481019501</c:v>
                </c:pt>
                <c:pt idx="172">
                  <c:v>886.65792964011496</c:v>
                </c:pt>
                <c:pt idx="173">
                  <c:v>891.29584947351498</c:v>
                </c:pt>
                <c:pt idx="174">
                  <c:v>891.94568734735799</c:v>
                </c:pt>
                <c:pt idx="175">
                  <c:v>892.57441791251904</c:v>
                </c:pt>
                <c:pt idx="176">
                  <c:v>893.18255959093506</c:v>
                </c:pt>
                <c:pt idx="177">
                  <c:v>897.75885779513897</c:v>
                </c:pt>
                <c:pt idx="178">
                  <c:v>898.32658583279897</c:v>
                </c:pt>
                <c:pt idx="179">
                  <c:v>898.87583020782199</c:v>
                </c:pt>
                <c:pt idx="180">
                  <c:v>899.40493735197003</c:v>
                </c:pt>
                <c:pt idx="181">
                  <c:v>903.92057147737</c:v>
                </c:pt>
                <c:pt idx="182">
                  <c:v>904.41113907182705</c:v>
                </c:pt>
                <c:pt idx="183">
                  <c:v>904.88374004613502</c:v>
                </c:pt>
                <c:pt idx="184">
                  <c:v>905.33881949946999</c:v>
                </c:pt>
                <c:pt idx="185">
                  <c:v>909.79475824922099</c:v>
                </c:pt>
                <c:pt idx="186">
                  <c:v>910.21307101810305</c:v>
                </c:pt>
                <c:pt idx="187">
                  <c:v>910.61482917113096</c:v>
                </c:pt>
                <c:pt idx="188">
                  <c:v>911.00044490555695</c:v>
                </c:pt>
                <c:pt idx="189">
                  <c:v>915.397679255855</c:v>
                </c:pt>
                <c:pt idx="190">
                  <c:v>915.74820824831795</c:v>
                </c:pt>
                <c:pt idx="191">
                  <c:v>916.08349939971504</c:v>
                </c:pt>
                <c:pt idx="192">
                  <c:v>916.40393428079699</c:v>
                </c:pt>
                <c:pt idx="193">
                  <c:v>920.74346576301002</c:v>
                </c:pt>
                <c:pt idx="194">
                  <c:v>921.03040559686895</c:v>
                </c:pt>
                <c:pt idx="195">
                  <c:v>921.30333532272198</c:v>
                </c:pt>
                <c:pt idx="196">
                  <c:v>921.56260802258305</c:v>
                </c:pt>
                <c:pt idx="197">
                  <c:v>925.84544421904002</c:v>
                </c:pt>
                <c:pt idx="198">
                  <c:v>926.07272987256897</c:v>
                </c:pt>
                <c:pt idx="199">
                  <c:v>926.54279376382101</c:v>
                </c:pt>
                <c:pt idx="200">
                  <c:v>930.78956581538398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758128"/>
        <c:axId val="549757040"/>
      </c:scatterChart>
      <c:valAx>
        <c:axId val="549764656"/>
        <c:scaling>
          <c:orientation val="minMax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x, </a:t>
                </a:r>
                <a:r>
                  <a:rPr lang="ru-RU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0.94454656022085959"/>
              <c:y val="0.9032378997798171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66832"/>
        <c:crossesAt val="-0.2"/>
        <c:crossBetween val="midCat"/>
      </c:valAx>
      <c:valAx>
        <c:axId val="549766832"/>
        <c:scaling>
          <c:orientation val="minMax"/>
          <c:max val="360"/>
          <c:min val="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p</a:t>
                </a:r>
                <a:r>
                  <a:rPr lang="en-US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МПа</a:t>
                </a:r>
              </a:p>
            </c:rich>
          </c:tx>
          <c:layout>
            <c:manualLayout>
              <c:xMode val="edge"/>
              <c:yMode val="edge"/>
              <c:x val="0"/>
              <c:y val="4.4899044825073269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64656"/>
        <c:crosses val="autoZero"/>
        <c:crossBetween val="midCat"/>
        <c:majorUnit val="60"/>
      </c:valAx>
      <c:valAx>
        <c:axId val="549757040"/>
        <c:scaling>
          <c:orientation val="minMax"/>
          <c:max val="1020"/>
          <c:min val="0"/>
        </c:scaling>
        <c:delete val="0"/>
        <c:axPos val="r"/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v</a:t>
                </a:r>
                <a:r>
                  <a:rPr lang="en-US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м/с</a:t>
                </a:r>
              </a:p>
            </c:rich>
          </c:tx>
          <c:layout>
            <c:manualLayout>
              <c:xMode val="edge"/>
              <c:yMode val="edge"/>
              <c:x val="0.91560671164100216"/>
              <c:y val="8.4875059216438439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58128"/>
        <c:crosses val="max"/>
        <c:crossBetween val="midCat"/>
        <c:majorUnit val="170"/>
      </c:valAx>
      <c:valAx>
        <c:axId val="54975812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549757040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legend>
      <c:legendPos val="t"/>
      <c:layout>
        <c:manualLayout>
          <c:xMode val="edge"/>
          <c:yMode val="edge"/>
          <c:x val="0.3516512707424132"/>
          <c:y val="0"/>
          <c:w val="0.2966974585151736"/>
          <c:h val="7.658239701848182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200" b="0" i="0" u="none" strike="noStrike" kern="1200" baseline="0">
              <a:solidFill>
                <a:sysClr val="windowText" lastClr="000000"/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9.791011142815266E-2"/>
          <c:y val="8.4425451092117756E-2"/>
          <c:w val="0.8361910132692526"/>
          <c:h val="0.81874145299145296"/>
        </c:manualLayout>
      </c:layout>
      <c:scatterChart>
        <c:scatterStyle val="lineMarker"/>
        <c:varyColors val="0"/>
        <c:ser>
          <c:idx val="0"/>
          <c:order val="0"/>
          <c:tx>
            <c:v>T(x,t)</c:v>
          </c:tx>
          <c:spPr>
            <a:ln w="22225" cap="rnd">
              <a:solidFill>
                <a:schemeClr val="tx1"/>
              </a:solidFill>
              <a:round/>
            </a:ln>
            <a:effectLst/>
          </c:spPr>
          <c:marker>
            <c:symbol val="none"/>
          </c:marker>
          <c:xVal>
            <c:numRef>
              <c:f>P!$C$5489:$GU$5489</c:f>
              <c:numCache>
                <c:formatCode>General</c:formatCode>
                <c:ptCount val="201"/>
                <c:pt idx="0">
                  <c:v>0</c:v>
                </c:pt>
                <c:pt idx="1">
                  <c:v>1.2E-2</c:v>
                </c:pt>
                <c:pt idx="2">
                  <c:v>2.4E-2</c:v>
                </c:pt>
                <c:pt idx="3">
                  <c:v>3.5999999999999997E-2</c:v>
                </c:pt>
                <c:pt idx="4">
                  <c:v>4.8000000000000001E-2</c:v>
                </c:pt>
                <c:pt idx="5">
                  <c:v>0.06</c:v>
                </c:pt>
                <c:pt idx="6">
                  <c:v>7.1999999999999995E-2</c:v>
                </c:pt>
                <c:pt idx="7">
                  <c:v>8.4000000000000005E-2</c:v>
                </c:pt>
                <c:pt idx="8">
                  <c:v>9.6000000000000002E-2</c:v>
                </c:pt>
                <c:pt idx="9">
                  <c:v>0.108</c:v>
                </c:pt>
                <c:pt idx="10">
                  <c:v>0.12</c:v>
                </c:pt>
                <c:pt idx="11">
                  <c:v>0.13200000000000001</c:v>
                </c:pt>
                <c:pt idx="12">
                  <c:v>0.14399999999999999</c:v>
                </c:pt>
                <c:pt idx="13">
                  <c:v>0.156</c:v>
                </c:pt>
                <c:pt idx="14">
                  <c:v>0.16800000000000001</c:v>
                </c:pt>
                <c:pt idx="15">
                  <c:v>0.18</c:v>
                </c:pt>
                <c:pt idx="16">
                  <c:v>0.192</c:v>
                </c:pt>
                <c:pt idx="17">
                  <c:v>0.20399999999999999</c:v>
                </c:pt>
                <c:pt idx="18">
                  <c:v>0.216</c:v>
                </c:pt>
                <c:pt idx="19">
                  <c:v>0.22800000000000001</c:v>
                </c:pt>
                <c:pt idx="20">
                  <c:v>0.24</c:v>
                </c:pt>
                <c:pt idx="21">
                  <c:v>0.252</c:v>
                </c:pt>
                <c:pt idx="22">
                  <c:v>0.26400000000000001</c:v>
                </c:pt>
                <c:pt idx="23">
                  <c:v>0.27600000000000002</c:v>
                </c:pt>
                <c:pt idx="24">
                  <c:v>0.28799999999999998</c:v>
                </c:pt>
                <c:pt idx="25">
                  <c:v>0.3</c:v>
                </c:pt>
                <c:pt idx="26">
                  <c:v>0.312</c:v>
                </c:pt>
                <c:pt idx="27">
                  <c:v>0.32400000000000001</c:v>
                </c:pt>
                <c:pt idx="28">
                  <c:v>0.33600000000000002</c:v>
                </c:pt>
                <c:pt idx="29">
                  <c:v>0.34799999999999998</c:v>
                </c:pt>
                <c:pt idx="30">
                  <c:v>0.36</c:v>
                </c:pt>
                <c:pt idx="31">
                  <c:v>0.372</c:v>
                </c:pt>
                <c:pt idx="32">
                  <c:v>0.38400000000000001</c:v>
                </c:pt>
                <c:pt idx="33">
                  <c:v>0.39600000000000002</c:v>
                </c:pt>
                <c:pt idx="34">
                  <c:v>0.40799999999999997</c:v>
                </c:pt>
                <c:pt idx="35">
                  <c:v>0.42</c:v>
                </c:pt>
                <c:pt idx="36">
                  <c:v>0.432</c:v>
                </c:pt>
                <c:pt idx="37">
                  <c:v>0.44400000000000001</c:v>
                </c:pt>
                <c:pt idx="38">
                  <c:v>0.45600000000000002</c:v>
                </c:pt>
                <c:pt idx="39">
                  <c:v>0.46800000000000003</c:v>
                </c:pt>
                <c:pt idx="40">
                  <c:v>0.48</c:v>
                </c:pt>
                <c:pt idx="41">
                  <c:v>0.49199999999999999</c:v>
                </c:pt>
                <c:pt idx="42">
                  <c:v>0.504</c:v>
                </c:pt>
                <c:pt idx="43">
                  <c:v>0.51600000000000001</c:v>
                </c:pt>
                <c:pt idx="44">
                  <c:v>0.52800000000000002</c:v>
                </c:pt>
                <c:pt idx="45">
                  <c:v>0.54</c:v>
                </c:pt>
                <c:pt idx="46">
                  <c:v>0.55200000000000005</c:v>
                </c:pt>
                <c:pt idx="47">
                  <c:v>0.56399999999999995</c:v>
                </c:pt>
                <c:pt idx="48">
                  <c:v>0.57599999999999996</c:v>
                </c:pt>
                <c:pt idx="49">
                  <c:v>0.58799999999999997</c:v>
                </c:pt>
                <c:pt idx="50">
                  <c:v>0.6</c:v>
                </c:pt>
                <c:pt idx="51">
                  <c:v>0.61199999999999999</c:v>
                </c:pt>
                <c:pt idx="52">
                  <c:v>0.624</c:v>
                </c:pt>
                <c:pt idx="53">
                  <c:v>0.63600000000000001</c:v>
                </c:pt>
                <c:pt idx="54">
                  <c:v>0.64800000000000002</c:v>
                </c:pt>
                <c:pt idx="55">
                  <c:v>0.66</c:v>
                </c:pt>
                <c:pt idx="56">
                  <c:v>0.67200000000000004</c:v>
                </c:pt>
                <c:pt idx="57">
                  <c:v>0.68400000000000005</c:v>
                </c:pt>
                <c:pt idx="58">
                  <c:v>0.69599999999999995</c:v>
                </c:pt>
                <c:pt idx="59">
                  <c:v>0.70799999999999996</c:v>
                </c:pt>
                <c:pt idx="60">
                  <c:v>0.72</c:v>
                </c:pt>
                <c:pt idx="61">
                  <c:v>0.73199999999999998</c:v>
                </c:pt>
                <c:pt idx="62">
                  <c:v>0.74399999999999999</c:v>
                </c:pt>
                <c:pt idx="63">
                  <c:v>0.75600000000000001</c:v>
                </c:pt>
                <c:pt idx="64">
                  <c:v>0.76800000000000002</c:v>
                </c:pt>
                <c:pt idx="65">
                  <c:v>0.78</c:v>
                </c:pt>
                <c:pt idx="66">
                  <c:v>0.79200000000000004</c:v>
                </c:pt>
                <c:pt idx="67">
                  <c:v>0.80400000000000005</c:v>
                </c:pt>
                <c:pt idx="68">
                  <c:v>0.81599999999999995</c:v>
                </c:pt>
                <c:pt idx="69">
                  <c:v>0.82799999999999996</c:v>
                </c:pt>
                <c:pt idx="70">
                  <c:v>0.84</c:v>
                </c:pt>
                <c:pt idx="71">
                  <c:v>0.85199999999999998</c:v>
                </c:pt>
                <c:pt idx="72">
                  <c:v>0.86399999999999999</c:v>
                </c:pt>
                <c:pt idx="73">
                  <c:v>0.876</c:v>
                </c:pt>
                <c:pt idx="74">
                  <c:v>0.88800000000000001</c:v>
                </c:pt>
                <c:pt idx="75">
                  <c:v>0.9</c:v>
                </c:pt>
                <c:pt idx="76">
                  <c:v>0.91200000000000003</c:v>
                </c:pt>
                <c:pt idx="77">
                  <c:v>0.92400000000000004</c:v>
                </c:pt>
                <c:pt idx="78">
                  <c:v>0.93600000000000005</c:v>
                </c:pt>
                <c:pt idx="79">
                  <c:v>0.94799999999999995</c:v>
                </c:pt>
                <c:pt idx="80">
                  <c:v>0.96</c:v>
                </c:pt>
                <c:pt idx="81">
                  <c:v>0.97199999999999998</c:v>
                </c:pt>
                <c:pt idx="82">
                  <c:v>0.98399999999999999</c:v>
                </c:pt>
                <c:pt idx="83">
                  <c:v>0.996</c:v>
                </c:pt>
                <c:pt idx="84">
                  <c:v>1.008</c:v>
                </c:pt>
                <c:pt idx="85">
                  <c:v>1.02</c:v>
                </c:pt>
                <c:pt idx="86">
                  <c:v>1.032</c:v>
                </c:pt>
                <c:pt idx="87">
                  <c:v>1.044</c:v>
                </c:pt>
                <c:pt idx="88">
                  <c:v>1.056</c:v>
                </c:pt>
                <c:pt idx="89">
                  <c:v>1.0680000000000001</c:v>
                </c:pt>
                <c:pt idx="90">
                  <c:v>1.08</c:v>
                </c:pt>
                <c:pt idx="91">
                  <c:v>1.0920000000000001</c:v>
                </c:pt>
                <c:pt idx="92">
                  <c:v>1.1040000000000001</c:v>
                </c:pt>
                <c:pt idx="93">
                  <c:v>1.1160000000000001</c:v>
                </c:pt>
                <c:pt idx="94">
                  <c:v>1.1279999999999999</c:v>
                </c:pt>
                <c:pt idx="95">
                  <c:v>1.1399999999999999</c:v>
                </c:pt>
                <c:pt idx="96">
                  <c:v>1.1519999999999999</c:v>
                </c:pt>
                <c:pt idx="97">
                  <c:v>1.1639999999999999</c:v>
                </c:pt>
                <c:pt idx="98">
                  <c:v>1.1759999999999999</c:v>
                </c:pt>
                <c:pt idx="99">
                  <c:v>1.1879999999999999</c:v>
                </c:pt>
                <c:pt idx="100">
                  <c:v>1.2</c:v>
                </c:pt>
                <c:pt idx="101">
                  <c:v>1.212</c:v>
                </c:pt>
                <c:pt idx="102">
                  <c:v>1.224</c:v>
                </c:pt>
                <c:pt idx="103">
                  <c:v>1.236</c:v>
                </c:pt>
                <c:pt idx="104">
                  <c:v>1.248</c:v>
                </c:pt>
                <c:pt idx="105">
                  <c:v>1.26</c:v>
                </c:pt>
                <c:pt idx="106">
                  <c:v>1.272</c:v>
                </c:pt>
                <c:pt idx="107">
                  <c:v>1.284</c:v>
                </c:pt>
                <c:pt idx="108">
                  <c:v>1.296</c:v>
                </c:pt>
                <c:pt idx="109">
                  <c:v>1.3080000000000001</c:v>
                </c:pt>
                <c:pt idx="110">
                  <c:v>1.32</c:v>
                </c:pt>
                <c:pt idx="111">
                  <c:v>1.3320000000000001</c:v>
                </c:pt>
                <c:pt idx="112">
                  <c:v>1.3440000000000001</c:v>
                </c:pt>
                <c:pt idx="113">
                  <c:v>1.3560000000000001</c:v>
                </c:pt>
                <c:pt idx="114">
                  <c:v>1.3680000000000001</c:v>
                </c:pt>
                <c:pt idx="115">
                  <c:v>1.38</c:v>
                </c:pt>
                <c:pt idx="116">
                  <c:v>1.3919999999999999</c:v>
                </c:pt>
                <c:pt idx="117">
                  <c:v>1.4039999999999999</c:v>
                </c:pt>
                <c:pt idx="118">
                  <c:v>1.4159999999999999</c:v>
                </c:pt>
                <c:pt idx="119">
                  <c:v>1.4279999999999999</c:v>
                </c:pt>
                <c:pt idx="120">
                  <c:v>1.44</c:v>
                </c:pt>
                <c:pt idx="121">
                  <c:v>1.452</c:v>
                </c:pt>
                <c:pt idx="122">
                  <c:v>1.464</c:v>
                </c:pt>
                <c:pt idx="123">
                  <c:v>1.476</c:v>
                </c:pt>
                <c:pt idx="124">
                  <c:v>1.488</c:v>
                </c:pt>
                <c:pt idx="125">
                  <c:v>1.5</c:v>
                </c:pt>
                <c:pt idx="126">
                  <c:v>1.512</c:v>
                </c:pt>
                <c:pt idx="127">
                  <c:v>1.524</c:v>
                </c:pt>
                <c:pt idx="128">
                  <c:v>1.536</c:v>
                </c:pt>
                <c:pt idx="129">
                  <c:v>1.548</c:v>
                </c:pt>
                <c:pt idx="130">
                  <c:v>1.56</c:v>
                </c:pt>
                <c:pt idx="131">
                  <c:v>1.5720000000000001</c:v>
                </c:pt>
                <c:pt idx="132">
                  <c:v>1.5840000000000001</c:v>
                </c:pt>
                <c:pt idx="133">
                  <c:v>1.5960000000000001</c:v>
                </c:pt>
                <c:pt idx="134">
                  <c:v>1.6080000000000001</c:v>
                </c:pt>
                <c:pt idx="135">
                  <c:v>1.62</c:v>
                </c:pt>
                <c:pt idx="136">
                  <c:v>1.6319999999999999</c:v>
                </c:pt>
                <c:pt idx="137">
                  <c:v>1.6439999999999999</c:v>
                </c:pt>
                <c:pt idx="138">
                  <c:v>1.6559999999999999</c:v>
                </c:pt>
                <c:pt idx="139">
                  <c:v>1.6679999999999999</c:v>
                </c:pt>
                <c:pt idx="140">
                  <c:v>1.68</c:v>
                </c:pt>
                <c:pt idx="141">
                  <c:v>1.6919999999999999</c:v>
                </c:pt>
                <c:pt idx="142">
                  <c:v>1.704</c:v>
                </c:pt>
                <c:pt idx="143">
                  <c:v>1.716</c:v>
                </c:pt>
                <c:pt idx="144">
                  <c:v>1.728</c:v>
                </c:pt>
                <c:pt idx="145">
                  <c:v>1.74</c:v>
                </c:pt>
                <c:pt idx="146">
                  <c:v>1.752</c:v>
                </c:pt>
                <c:pt idx="147">
                  <c:v>1.764</c:v>
                </c:pt>
                <c:pt idx="148">
                  <c:v>1.776</c:v>
                </c:pt>
                <c:pt idx="149">
                  <c:v>1.788</c:v>
                </c:pt>
                <c:pt idx="150">
                  <c:v>1.8</c:v>
                </c:pt>
                <c:pt idx="151">
                  <c:v>1.8120000000000001</c:v>
                </c:pt>
                <c:pt idx="152">
                  <c:v>1.8240000000000001</c:v>
                </c:pt>
                <c:pt idx="153">
                  <c:v>1.8360000000000001</c:v>
                </c:pt>
                <c:pt idx="154">
                  <c:v>1.8480000000000001</c:v>
                </c:pt>
                <c:pt idx="155">
                  <c:v>1.86</c:v>
                </c:pt>
                <c:pt idx="156">
                  <c:v>1.8720000000000001</c:v>
                </c:pt>
                <c:pt idx="157">
                  <c:v>1.8839999999999999</c:v>
                </c:pt>
                <c:pt idx="158">
                  <c:v>1.8959999999999999</c:v>
                </c:pt>
                <c:pt idx="159">
                  <c:v>1.9079999999999999</c:v>
                </c:pt>
                <c:pt idx="160">
                  <c:v>1.92</c:v>
                </c:pt>
                <c:pt idx="161">
                  <c:v>1.9319999999999999</c:v>
                </c:pt>
                <c:pt idx="162">
                  <c:v>1.944</c:v>
                </c:pt>
                <c:pt idx="163">
                  <c:v>1.956</c:v>
                </c:pt>
                <c:pt idx="164">
                  <c:v>1.968</c:v>
                </c:pt>
                <c:pt idx="165">
                  <c:v>1.98</c:v>
                </c:pt>
                <c:pt idx="166">
                  <c:v>1.992</c:v>
                </c:pt>
                <c:pt idx="167">
                  <c:v>2.004</c:v>
                </c:pt>
                <c:pt idx="168">
                  <c:v>2.016</c:v>
                </c:pt>
                <c:pt idx="169">
                  <c:v>2.028</c:v>
                </c:pt>
                <c:pt idx="170">
                  <c:v>2.04</c:v>
                </c:pt>
                <c:pt idx="171">
                  <c:v>2.052</c:v>
                </c:pt>
                <c:pt idx="172">
                  <c:v>2.0640000000000001</c:v>
                </c:pt>
                <c:pt idx="173">
                  <c:v>2.0760000000000001</c:v>
                </c:pt>
                <c:pt idx="174">
                  <c:v>2.0880000000000001</c:v>
                </c:pt>
                <c:pt idx="175">
                  <c:v>2.1</c:v>
                </c:pt>
                <c:pt idx="176">
                  <c:v>2.1120000000000001</c:v>
                </c:pt>
                <c:pt idx="177">
                  <c:v>2.1240000000000001</c:v>
                </c:pt>
                <c:pt idx="178">
                  <c:v>2.1360000000000001</c:v>
                </c:pt>
                <c:pt idx="179">
                  <c:v>2.1480000000000001</c:v>
                </c:pt>
                <c:pt idx="180">
                  <c:v>2.16</c:v>
                </c:pt>
                <c:pt idx="181">
                  <c:v>2.1720000000000002</c:v>
                </c:pt>
                <c:pt idx="182">
                  <c:v>2.1840000000000002</c:v>
                </c:pt>
                <c:pt idx="183">
                  <c:v>2.1960000000000002</c:v>
                </c:pt>
                <c:pt idx="184">
                  <c:v>2.2080000000000002</c:v>
                </c:pt>
                <c:pt idx="185">
                  <c:v>2.2200000000000002</c:v>
                </c:pt>
                <c:pt idx="186">
                  <c:v>2.2320000000000002</c:v>
                </c:pt>
                <c:pt idx="187">
                  <c:v>2.2440000000000002</c:v>
                </c:pt>
                <c:pt idx="188">
                  <c:v>2.2559999999999998</c:v>
                </c:pt>
                <c:pt idx="189">
                  <c:v>2.2679999999999998</c:v>
                </c:pt>
                <c:pt idx="190">
                  <c:v>2.2799999999999998</c:v>
                </c:pt>
                <c:pt idx="191">
                  <c:v>2.2919999999999998</c:v>
                </c:pt>
                <c:pt idx="192">
                  <c:v>2.3039999999999998</c:v>
                </c:pt>
                <c:pt idx="193">
                  <c:v>2.3159999999999998</c:v>
                </c:pt>
                <c:pt idx="194">
                  <c:v>2.3279999999999998</c:v>
                </c:pt>
                <c:pt idx="195">
                  <c:v>2.34</c:v>
                </c:pt>
                <c:pt idx="196">
                  <c:v>2.3519999999999999</c:v>
                </c:pt>
                <c:pt idx="197">
                  <c:v>2.3639999999999999</c:v>
                </c:pt>
                <c:pt idx="198">
                  <c:v>2.3759999999999999</c:v>
                </c:pt>
                <c:pt idx="199">
                  <c:v>2.3879999999999999</c:v>
                </c:pt>
                <c:pt idx="200">
                  <c:v>2.4</c:v>
                </c:pt>
              </c:numCache>
            </c:numRef>
          </c:xVal>
          <c:yVal>
            <c:numRef>
              <c:f>P!$C$5492:$GU$5492</c:f>
              <c:numCache>
                <c:formatCode>General</c:formatCode>
                <c:ptCount val="201"/>
                <c:pt idx="0">
                  <c:v>3020.6809817286298</c:v>
                </c:pt>
                <c:pt idx="1">
                  <c:v>3019.7034658842899</c:v>
                </c:pt>
                <c:pt idx="2">
                  <c:v>3016.7207893336099</c:v>
                </c:pt>
                <c:pt idx="3">
                  <c:v>3011.7329520765902</c:v>
                </c:pt>
                <c:pt idx="4">
                  <c:v>3004.7399541132299</c:v>
                </c:pt>
                <c:pt idx="5">
                  <c:v>2995.74179544353</c:v>
                </c:pt>
                <c:pt idx="6">
                  <c:v>2984.73847606749</c:v>
                </c:pt>
                <c:pt idx="7">
                  <c:v>2971.7299959851098</c:v>
                </c:pt>
                <c:pt idx="8">
                  <c:v>2956.7163551963899</c:v>
                </c:pt>
                <c:pt idx="9">
                  <c:v>2939.69755370134</c:v>
                </c:pt>
                <c:pt idx="10">
                  <c:v>2920.6735914999399</c:v>
                </c:pt>
                <c:pt idx="11">
                  <c:v>2899.0469259465299</c:v>
                </c:pt>
                <c:pt idx="12">
                  <c:v>2857.41551291522</c:v>
                </c:pt>
                <c:pt idx="13">
                  <c:v>2787.4099940332999</c:v>
                </c:pt>
                <c:pt idx="14">
                  <c:v>2732.7678887237298</c:v>
                </c:pt>
                <c:pt idx="15">
                  <c:v>2687.8374922369699</c:v>
                </c:pt>
                <c:pt idx="16">
                  <c:v>2649.3265298575802</c:v>
                </c:pt>
                <c:pt idx="17">
                  <c:v>2616.64144955445</c:v>
                </c:pt>
                <c:pt idx="18">
                  <c:v>2589.5880201711898</c:v>
                </c:pt>
                <c:pt idx="19">
                  <c:v>2569.0244161443102</c:v>
                </c:pt>
                <c:pt idx="20">
                  <c:v>2551.41645132863</c:v>
                </c:pt>
                <c:pt idx="21">
                  <c:v>2535.70820831533</c:v>
                </c:pt>
                <c:pt idx="22">
                  <c:v>2521.3943160918602</c:v>
                </c:pt>
                <c:pt idx="23">
                  <c:v>2508.1833593952701</c:v>
                </c:pt>
                <c:pt idx="24">
                  <c:v>2495.8412955659401</c:v>
                </c:pt>
                <c:pt idx="25">
                  <c:v>2484.15035370838</c:v>
                </c:pt>
                <c:pt idx="26">
                  <c:v>2472.5310405278101</c:v>
                </c:pt>
                <c:pt idx="27">
                  <c:v>2460.8006128710799</c:v>
                </c:pt>
                <c:pt idx="28">
                  <c:v>2448.9776909243801</c:v>
                </c:pt>
                <c:pt idx="29">
                  <c:v>2437.1520558042898</c:v>
                </c:pt>
                <c:pt idx="30">
                  <c:v>2425.29528278203</c:v>
                </c:pt>
                <c:pt idx="31">
                  <c:v>2413.3872338782699</c:v>
                </c:pt>
                <c:pt idx="32">
                  <c:v>2401.44117974852</c:v>
                </c:pt>
                <c:pt idx="33">
                  <c:v>2389.4773965439599</c:v>
                </c:pt>
                <c:pt idx="34">
                  <c:v>2377.5803841675802</c:v>
                </c:pt>
                <c:pt idx="35">
                  <c:v>2365.6748334383601</c:v>
                </c:pt>
                <c:pt idx="36">
                  <c:v>2353.7697867013699</c:v>
                </c:pt>
                <c:pt idx="37">
                  <c:v>2341.8732852877301</c:v>
                </c:pt>
                <c:pt idx="38">
                  <c:v>2329.9924559993501</c:v>
                </c:pt>
                <c:pt idx="39">
                  <c:v>2318.2176214482602</c:v>
                </c:pt>
                <c:pt idx="40">
                  <c:v>2306.4696776611099</c:v>
                </c:pt>
                <c:pt idx="41">
                  <c:v>2294.75317068299</c:v>
                </c:pt>
                <c:pt idx="42">
                  <c:v>2283.0725080822799</c:v>
                </c:pt>
                <c:pt idx="43">
                  <c:v>2271.43150264625</c:v>
                </c:pt>
                <c:pt idx="44">
                  <c:v>2259.9019869281901</c:v>
                </c:pt>
                <c:pt idx="45">
                  <c:v>2248.4346008027701</c:v>
                </c:pt>
                <c:pt idx="46">
                  <c:v>2237.01506230934</c:v>
                </c:pt>
                <c:pt idx="47">
                  <c:v>2225.6454066112701</c:v>
                </c:pt>
                <c:pt idx="48">
                  <c:v>2214.3273134890901</c:v>
                </c:pt>
                <c:pt idx="49">
                  <c:v>2203.13673933988</c:v>
                </c:pt>
                <c:pt idx="50">
                  <c:v>2192.0145386602399</c:v>
                </c:pt>
                <c:pt idx="51">
                  <c:v>2180.9557903822601</c:v>
                </c:pt>
                <c:pt idx="52">
                  <c:v>2170.1382074647699</c:v>
                </c:pt>
                <c:pt idx="53">
                  <c:v>2159.65645822027</c:v>
                </c:pt>
                <c:pt idx="54">
                  <c:v>2149.4502145851302</c:v>
                </c:pt>
                <c:pt idx="55">
                  <c:v>2139.5389551890698</c:v>
                </c:pt>
                <c:pt idx="56">
                  <c:v>2129.86886843618</c:v>
                </c:pt>
                <c:pt idx="57">
                  <c:v>2120.4751023691001</c:v>
                </c:pt>
                <c:pt idx="58">
                  <c:v>2111.2837562498898</c:v>
                </c:pt>
                <c:pt idx="59">
                  <c:v>2102.3543121356602</c:v>
                </c:pt>
                <c:pt idx="60">
                  <c:v>2093.6167900935802</c:v>
                </c:pt>
                <c:pt idx="61">
                  <c:v>2085.0812566844402</c:v>
                </c:pt>
                <c:pt idx="62">
                  <c:v>2076.7579864166601</c:v>
                </c:pt>
                <c:pt idx="63">
                  <c:v>2068.6001455667601</c:v>
                </c:pt>
                <c:pt idx="64">
                  <c:v>2060.6297500014098</c:v>
                </c:pt>
                <c:pt idx="65">
                  <c:v>2052.8382260032299</c:v>
                </c:pt>
                <c:pt idx="66">
                  <c:v>2045.1947073788499</c:v>
                </c:pt>
                <c:pt idx="67">
                  <c:v>2037.7103088647</c:v>
                </c:pt>
                <c:pt idx="68">
                  <c:v>2030.39233645883</c:v>
                </c:pt>
                <c:pt idx="69">
                  <c:v>2023.2072888124701</c:v>
                </c:pt>
                <c:pt idx="70">
                  <c:v>2016.1514117649899</c:v>
                </c:pt>
                <c:pt idx="71">
                  <c:v>2009.249954637</c:v>
                </c:pt>
                <c:pt idx="72">
                  <c:v>2002.47553237948</c:v>
                </c:pt>
                <c:pt idx="73">
                  <c:v>1995.8176690759699</c:v>
                </c:pt>
                <c:pt idx="74">
                  <c:v>1989.2731852433899</c:v>
                </c:pt>
                <c:pt idx="75">
                  <c:v>1982.8624618988099</c:v>
                </c:pt>
                <c:pt idx="76">
                  <c:v>1976.56311859683</c:v>
                </c:pt>
                <c:pt idx="77">
                  <c:v>1970.36656777446</c:v>
                </c:pt>
                <c:pt idx="78">
                  <c:v>1964.2701075980301</c:v>
                </c:pt>
                <c:pt idx="79">
                  <c:v>1958.27702604771</c:v>
                </c:pt>
                <c:pt idx="80">
                  <c:v>1952.3956289211401</c:v>
                </c:pt>
                <c:pt idx="81">
                  <c:v>1946.6053911347999</c:v>
                </c:pt>
                <c:pt idx="82">
                  <c:v>1940.90400688471</c:v>
                </c:pt>
                <c:pt idx="83">
                  <c:v>1935.28924294235</c:v>
                </c:pt>
                <c:pt idx="84">
                  <c:v>1929.7589362239601</c:v>
                </c:pt>
                <c:pt idx="85">
                  <c:v>1924.32871564741</c:v>
                </c:pt>
                <c:pt idx="86">
                  <c:v>1918.9778963168101</c:v>
                </c:pt>
                <c:pt idx="87">
                  <c:v>1913.7044601919499</c:v>
                </c:pt>
                <c:pt idx="88">
                  <c:v>1908.5065495023</c:v>
                </c:pt>
                <c:pt idx="89">
                  <c:v>1903.38236322835</c:v>
                </c:pt>
                <c:pt idx="90">
                  <c:v>1898.3301551842201</c:v>
                </c:pt>
                <c:pt idx="91">
                  <c:v>1893.35920763839</c:v>
                </c:pt>
                <c:pt idx="92">
                  <c:v>1888.4586422815901</c:v>
                </c:pt>
                <c:pt idx="93">
                  <c:v>1883.62439459284</c:v>
                </c:pt>
                <c:pt idx="94">
                  <c:v>1878.8549545206299</c:v>
                </c:pt>
                <c:pt idx="95">
                  <c:v>1874.1488565311599</c:v>
                </c:pt>
                <c:pt idx="96">
                  <c:v>1869.5046781174899</c:v>
                </c:pt>
                <c:pt idx="97">
                  <c:v>1864.9210383591701</c:v>
                </c:pt>
                <c:pt idx="98">
                  <c:v>1860.40009090951</c:v>
                </c:pt>
                <c:pt idx="99">
                  <c:v>1855.94283824584</c:v>
                </c:pt>
                <c:pt idx="100">
                  <c:v>1851.54168840428</c:v>
                </c:pt>
                <c:pt idx="101">
                  <c:v>1847.1954378145199</c:v>
                </c:pt>
                <c:pt idx="102">
                  <c:v>1842.9029168807899</c:v>
                </c:pt>
                <c:pt idx="103">
                  <c:v>1838.6629888677001</c:v>
                </c:pt>
                <c:pt idx="104">
                  <c:v>1834.4745488246299</c:v>
                </c:pt>
                <c:pt idx="105">
                  <c:v>1830.3365225475</c:v>
                </c:pt>
                <c:pt idx="106">
                  <c:v>1826.2478655766599</c:v>
                </c:pt>
                <c:pt idx="107">
                  <c:v>1822.20756222976</c:v>
                </c:pt>
                <c:pt idx="108">
                  <c:v>1818.2204520773901</c:v>
                </c:pt>
                <c:pt idx="109">
                  <c:v>1814.2797855233</c:v>
                </c:pt>
                <c:pt idx="110">
                  <c:v>1810.3842504126901</c:v>
                </c:pt>
                <c:pt idx="111">
                  <c:v>1806.5329523729099</c:v>
                </c:pt>
                <c:pt idx="112">
                  <c:v>1802.7250207827899</c:v>
                </c:pt>
                <c:pt idx="113">
                  <c:v>1798.95960802282</c:v>
                </c:pt>
                <c:pt idx="114">
                  <c:v>1795.2358887512</c:v>
                </c:pt>
                <c:pt idx="115">
                  <c:v>1791.5530592051</c:v>
                </c:pt>
                <c:pt idx="116">
                  <c:v>1787.91033652593</c:v>
                </c:pt>
                <c:pt idx="117">
                  <c:v>1784.30695810814</c:v>
                </c:pt>
                <c:pt idx="118">
                  <c:v>1780.7421809704001</c:v>
                </c:pt>
                <c:pt idx="119">
                  <c:v>1777.2152811485601</c:v>
                </c:pt>
                <c:pt idx="120">
                  <c:v>1773.7255531095</c:v>
                </c:pt>
                <c:pt idx="121">
                  <c:v>1770.27526631707</c:v>
                </c:pt>
                <c:pt idx="122">
                  <c:v>1766.86103126843</c:v>
                </c:pt>
                <c:pt idx="123">
                  <c:v>1763.48176150724</c:v>
                </c:pt>
                <c:pt idx="124">
                  <c:v>1760.13682826079</c:v>
                </c:pt>
                <c:pt idx="125">
                  <c:v>1756.8256181828999</c:v>
                </c:pt>
                <c:pt idx="126">
                  <c:v>1753.5475328944699</c:v>
                </c:pt>
                <c:pt idx="127">
                  <c:v>1750.3019885395199</c:v>
                </c:pt>
                <c:pt idx="128">
                  <c:v>1747.0884153562099</c:v>
                </c:pt>
                <c:pt idx="129">
                  <c:v>1743.9062572621301</c:v>
                </c:pt>
                <c:pt idx="130">
                  <c:v>1740.75497145349</c:v>
                </c:pt>
                <c:pt idx="131">
                  <c:v>1737.6340280177001</c:v>
                </c:pt>
                <c:pt idx="132">
                  <c:v>1734.5429095587999</c:v>
                </c:pt>
                <c:pt idx="133">
                  <c:v>1731.4811108352901</c:v>
                </c:pt>
                <c:pt idx="134">
                  <c:v>1728.4481384099699</c:v>
                </c:pt>
                <c:pt idx="135">
                  <c:v>1725.4435103113101</c:v>
                </c:pt>
                <c:pt idx="136">
                  <c:v>1722.46675570599</c:v>
                </c:pt>
                <c:pt idx="137">
                  <c:v>1719.5174145820899</c:v>
                </c:pt>
                <c:pt idx="138">
                  <c:v>1716.59503744272</c:v>
                </c:pt>
                <c:pt idx="139">
                  <c:v>1713.6991850095999</c:v>
                </c:pt>
                <c:pt idx="140">
                  <c:v>1710.8294279362301</c:v>
                </c:pt>
                <c:pt idx="141">
                  <c:v>1707.98534653042</c:v>
                </c:pt>
                <c:pt idx="142">
                  <c:v>1705.1665304856899</c:v>
                </c:pt>
                <c:pt idx="143">
                  <c:v>1702.3725786214</c:v>
                </c:pt>
                <c:pt idx="144">
                  <c:v>1699.6030986311</c:v>
                </c:pt>
                <c:pt idx="145">
                  <c:v>1696.85770683903</c:v>
                </c:pt>
                <c:pt idx="146">
                  <c:v>1694.13609763521</c:v>
                </c:pt>
                <c:pt idx="147">
                  <c:v>1691.4384565591999</c:v>
                </c:pt>
                <c:pt idx="148">
                  <c:v>1688.76373325291</c:v>
                </c:pt>
                <c:pt idx="149">
                  <c:v>1686.1115792779899</c:v>
                </c:pt>
                <c:pt idx="150">
                  <c:v>1683.48165359938</c:v>
                </c:pt>
                <c:pt idx="151">
                  <c:v>1680.87362238935</c:v>
                </c:pt>
                <c:pt idx="152">
                  <c:v>1678.2871588376499</c:v>
                </c:pt>
                <c:pt idx="153">
                  <c:v>1675.72194296732</c:v>
                </c:pt>
                <c:pt idx="154">
                  <c:v>1673.1776614563601</c:v>
                </c:pt>
                <c:pt idx="155">
                  <c:v>1670.65400746466</c:v>
                </c:pt>
                <c:pt idx="156">
                  <c:v>1668.1506804662899</c:v>
                </c:pt>
                <c:pt idx="157">
                  <c:v>1665.66738608687</c:v>
                </c:pt>
                <c:pt idx="158">
                  <c:v>1663.2038359457899</c:v>
                </c:pt>
                <c:pt idx="159">
                  <c:v>1660.7597475032401</c:v>
                </c:pt>
                <c:pt idx="160">
                  <c:v>1658.3348439117501</c:v>
                </c:pt>
                <c:pt idx="161">
                  <c:v>1655.9288538722799</c:v>
                </c:pt>
                <c:pt idx="162">
                  <c:v>1653.5415114944201</c:v>
                </c:pt>
                <c:pt idx="163">
                  <c:v>1651.17255616087</c:v>
                </c:pt>
                <c:pt idx="164">
                  <c:v>1648.82173239589</c:v>
                </c:pt>
                <c:pt idx="165">
                  <c:v>1646.48878973755</c:v>
                </c:pt>
                <c:pt idx="166">
                  <c:v>1644.1734826137999</c:v>
                </c:pt>
                <c:pt idx="167">
                  <c:v>1641.8755702220999</c:v>
                </c:pt>
                <c:pt idx="168">
                  <c:v>1639.59481641257</c:v>
                </c:pt>
                <c:pt idx="169">
                  <c:v>1637.3309895745299</c:v>
                </c:pt>
                <c:pt idx="170">
                  <c:v>1635.0838625263</c:v>
                </c:pt>
                <c:pt idx="171">
                  <c:v>1632.8532124081501</c:v>
                </c:pt>
                <c:pt idx="172">
                  <c:v>1630.6388205783301</c:v>
                </c:pt>
                <c:pt idx="173">
                  <c:v>1628.4404725120501</c:v>
                </c:pt>
                <c:pt idx="174">
                  <c:v>1626.25795770335</c:v>
                </c:pt>
                <c:pt idx="175">
                  <c:v>1624.09106956971</c:v>
                </c:pt>
                <c:pt idx="176">
                  <c:v>1621.93960535938</c:v>
                </c:pt>
                <c:pt idx="177">
                  <c:v>1619.8034704313</c:v>
                </c:pt>
                <c:pt idx="178">
                  <c:v>1617.68272488302</c:v>
                </c:pt>
                <c:pt idx="179">
                  <c:v>1615.5778834234</c:v>
                </c:pt>
                <c:pt idx="180">
                  <c:v>1613.4623083619699</c:v>
                </c:pt>
                <c:pt idx="181">
                  <c:v>1611.3355046848701</c:v>
                </c:pt>
                <c:pt idx="182">
                  <c:v>1609.1974723921201</c:v>
                </c:pt>
                <c:pt idx="183">
                  <c:v>1607.04821148372</c:v>
                </c:pt>
                <c:pt idx="184">
                  <c:v>1604.88772195966</c:v>
                </c:pt>
                <c:pt idx="185">
                  <c:v>1602.7160038199499</c:v>
                </c:pt>
                <c:pt idx="186">
                  <c:v>1600.5330570645699</c:v>
                </c:pt>
                <c:pt idx="187">
                  <c:v>1598.3388816935501</c:v>
                </c:pt>
                <c:pt idx="188">
                  <c:v>1596.1334777068701</c:v>
                </c:pt>
                <c:pt idx="189">
                  <c:v>1593.91684510454</c:v>
                </c:pt>
                <c:pt idx="190">
                  <c:v>1591.68898388655</c:v>
                </c:pt>
                <c:pt idx="191">
                  <c:v>1589.4498940528999</c:v>
                </c:pt>
                <c:pt idx="192">
                  <c:v>1587.1995756035999</c:v>
                </c:pt>
                <c:pt idx="193">
                  <c:v>1584.9380285386501</c:v>
                </c:pt>
                <c:pt idx="194">
                  <c:v>1582.66525285804</c:v>
                </c:pt>
                <c:pt idx="195">
                  <c:v>1580.38124856178</c:v>
                </c:pt>
                <c:pt idx="196">
                  <c:v>1578.08601564985</c:v>
                </c:pt>
                <c:pt idx="197">
                  <c:v>1575.7795541222799</c:v>
                </c:pt>
                <c:pt idx="198">
                  <c:v>1573.4618639790499</c:v>
                </c:pt>
                <c:pt idx="199">
                  <c:v>1571.1329452201701</c:v>
                </c:pt>
                <c:pt idx="200">
                  <c:v>1568.79279784563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49760848"/>
        <c:axId val="549763568"/>
      </c:scatterChart>
      <c:valAx>
        <c:axId val="549760848"/>
        <c:scaling>
          <c:orientation val="minMax"/>
          <c:max val="2.4"/>
          <c:min val="0"/>
        </c:scaling>
        <c:delete val="0"/>
        <c:axPos val="b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x, </a:t>
                </a:r>
                <a:r>
                  <a:rPr lang="ru-RU" sz="1200" i="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м</a:t>
                </a:r>
              </a:p>
            </c:rich>
          </c:tx>
          <c:layout>
            <c:manualLayout>
              <c:xMode val="edge"/>
              <c:yMode val="edge"/>
              <c:x val="0.94454656022085959"/>
              <c:y val="0.8672594868275884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63568"/>
        <c:crossesAt val="-0.2"/>
        <c:crossBetween val="midCat"/>
        <c:majorUnit val="0.4"/>
      </c:valAx>
      <c:valAx>
        <c:axId val="549763568"/>
        <c:scaling>
          <c:orientation val="minMax"/>
          <c:max val="3200"/>
          <c:min val="1500"/>
        </c:scaling>
        <c:delete val="0"/>
        <c:axPos val="l"/>
        <c:majorGridlines>
          <c:spPr>
            <a:ln w="3175" cap="flat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 i="1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T</a:t>
                </a:r>
                <a:r>
                  <a:rPr lang="en-US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, </a:t>
                </a:r>
                <a:r>
                  <a:rPr lang="ru-RU" sz="1200">
                    <a:solidFill>
                      <a:sysClr val="windowText" lastClr="000000"/>
                    </a:solidFill>
                    <a:latin typeface="Times New Roman" panose="02020603050405020304" pitchFamily="18" charset="0"/>
                    <a:cs typeface="Times New Roman" panose="02020603050405020304" pitchFamily="18" charset="0"/>
                  </a:rPr>
                  <a:t>К</a:t>
                </a:r>
              </a:p>
            </c:rich>
          </c:tx>
          <c:layout>
            <c:manualLayout>
              <c:xMode val="edge"/>
              <c:yMode val="edge"/>
              <c:x val="4.9171566007482632E-2"/>
              <c:y val="8.487505921643863E-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#,##0" sourceLinked="0"/>
        <c:majorTickMark val="out"/>
        <c:minorTickMark val="none"/>
        <c:tickLblPos val="nextTo"/>
        <c:spPr>
          <a:noFill/>
          <a:ln w="1270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ysClr val="windowText" lastClr="000000"/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ru-RU"/>
          </a:p>
        </c:txPr>
        <c:crossAx val="549760848"/>
        <c:crosses val="autoZero"/>
        <c:crossBetween val="midCat"/>
      </c:valAx>
      <c:spPr>
        <a:noFill/>
        <a:ln>
          <a:solidFill>
            <a:schemeClr val="tx1"/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/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0.31638</cdr:x>
      <cdr:y>0.64754</cdr:y>
    </cdr:from>
    <cdr:to>
      <cdr:x>0.3441</cdr:x>
      <cdr:y>0.7316</cdr:y>
    </cdr:to>
    <cdr:cxnSp macro="">
      <cdr:nvCxnSpPr>
        <cdr:cNvPr id="2" name="Прямая соединительная линия 1"/>
        <cdr:cNvCxnSpPr/>
      </cdr:nvCxnSpPr>
      <cdr:spPr>
        <a:xfrm xmlns:a="http://schemas.openxmlformats.org/drawingml/2006/main">
          <a:off x="2639868" y="2843357"/>
          <a:ext cx="231299" cy="369105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0.14515</cdr:x>
      <cdr:y>0.67515</cdr:y>
    </cdr:from>
    <cdr:to>
      <cdr:x>0.16716</cdr:x>
      <cdr:y>0.73838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>
          <a:off x="1211119" y="2964584"/>
          <a:ext cx="183673" cy="277644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0.48666</cdr:x>
      <cdr:y>0.61802</cdr:y>
    </cdr:from>
    <cdr:to>
      <cdr:x>0.50321</cdr:x>
      <cdr:y>0.65568</cdr:y>
    </cdr:to>
    <cdr:cxnSp macro="">
      <cdr:nvCxnSpPr>
        <cdr:cNvPr id="6" name="Прямая соединительная линия 5"/>
        <cdr:cNvCxnSpPr/>
      </cdr:nvCxnSpPr>
      <cdr:spPr>
        <a:xfrm xmlns:a="http://schemas.openxmlformats.org/drawingml/2006/main">
          <a:off x="4060609" y="2713747"/>
          <a:ext cx="138105" cy="165340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0.65748</cdr:x>
      <cdr:y>0.58505</cdr:y>
    </cdr:from>
    <cdr:to>
      <cdr:x>0.68728</cdr:x>
      <cdr:y>0.64619</cdr:y>
    </cdr:to>
    <cdr:cxnSp macro="">
      <cdr:nvCxnSpPr>
        <cdr:cNvPr id="8" name="Прямая соединительная линия 7"/>
        <cdr:cNvCxnSpPr/>
      </cdr:nvCxnSpPr>
      <cdr:spPr>
        <a:xfrm xmlns:a="http://schemas.openxmlformats.org/drawingml/2006/main">
          <a:off x="5485918" y="2568972"/>
          <a:ext cx="248702" cy="268444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0.82729</cdr:x>
      <cdr:y>0.55794</cdr:y>
    </cdr:from>
    <cdr:to>
      <cdr:x>0.84068</cdr:x>
      <cdr:y>0.63127</cdr:y>
    </cdr:to>
    <cdr:cxnSp macro="">
      <cdr:nvCxnSpPr>
        <cdr:cNvPr id="10" name="Прямая соединительная линия 9"/>
        <cdr:cNvCxnSpPr/>
      </cdr:nvCxnSpPr>
      <cdr:spPr>
        <a:xfrm xmlns:a="http://schemas.openxmlformats.org/drawingml/2006/main">
          <a:off x="6902847" y="2449910"/>
          <a:ext cx="111695" cy="322021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0.15575</cdr:x>
      <cdr:y>0.71448</cdr:y>
    </cdr:from>
    <cdr:to>
      <cdr:x>0.19998</cdr:x>
      <cdr:y>0.78989</cdr:y>
    </cdr:to>
    <cdr:sp macro="" textlink="">
      <cdr:nvSpPr>
        <cdr:cNvPr id="14" name="TextBox 13"/>
        <cdr:cNvSpPr txBox="1"/>
      </cdr:nvSpPr>
      <cdr:spPr>
        <a:xfrm xmlns:a="http://schemas.openxmlformats.org/drawingml/2006/main">
          <a:off x="1299541" y="3137296"/>
          <a:ext cx="369094" cy="33115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0.33785</cdr:x>
      <cdr:y>0.7152</cdr:y>
    </cdr:from>
    <cdr:to>
      <cdr:x>0.38209</cdr:x>
      <cdr:y>0.79062</cdr:y>
    </cdr:to>
    <cdr:sp macro="" textlink="">
      <cdr:nvSpPr>
        <cdr:cNvPr id="17" name="TextBox 1"/>
        <cdr:cNvSpPr txBox="1"/>
      </cdr:nvSpPr>
      <cdr:spPr>
        <a:xfrm xmlns:a="http://schemas.openxmlformats.org/drawingml/2006/main">
          <a:off x="2819003" y="3140472"/>
          <a:ext cx="369094" cy="33115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0.49553</cdr:x>
      <cdr:y>0.63386</cdr:y>
    </cdr:from>
    <cdr:to>
      <cdr:x>0.53976</cdr:x>
      <cdr:y>0.70927</cdr:y>
    </cdr:to>
    <cdr:sp macro="" textlink="">
      <cdr:nvSpPr>
        <cdr:cNvPr id="18" name="TextBox 1"/>
        <cdr:cNvSpPr txBox="1"/>
      </cdr:nvSpPr>
      <cdr:spPr>
        <a:xfrm xmlns:a="http://schemas.openxmlformats.org/drawingml/2006/main">
          <a:off x="4134643" y="2783284"/>
          <a:ext cx="369094" cy="33115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0.6796</cdr:x>
      <cdr:y>0.62301</cdr:y>
    </cdr:from>
    <cdr:to>
      <cdr:x>0.72384</cdr:x>
      <cdr:y>0.69843</cdr:y>
    </cdr:to>
    <cdr:sp macro="" textlink="">
      <cdr:nvSpPr>
        <cdr:cNvPr id="21" name="TextBox 1"/>
        <cdr:cNvSpPr txBox="1"/>
      </cdr:nvSpPr>
      <cdr:spPr>
        <a:xfrm xmlns:a="http://schemas.openxmlformats.org/drawingml/2006/main">
          <a:off x="5670550" y="2735659"/>
          <a:ext cx="369094" cy="33115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0.83086</cdr:x>
      <cdr:y>0.61894</cdr:y>
    </cdr:from>
    <cdr:to>
      <cdr:x>0.8751</cdr:x>
      <cdr:y>0.69436</cdr:y>
    </cdr:to>
    <cdr:sp macro="" textlink="">
      <cdr:nvSpPr>
        <cdr:cNvPr id="23" name="TextBox 1"/>
        <cdr:cNvSpPr txBox="1"/>
      </cdr:nvSpPr>
      <cdr:spPr>
        <a:xfrm xmlns:a="http://schemas.openxmlformats.org/drawingml/2006/main">
          <a:off x="6932613" y="2717800"/>
          <a:ext cx="369094" cy="33115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</c:userShapes>
</file>

<file path=word/drawings/drawing10.xml><?xml version="1.0" encoding="utf-8"?>
<c:userShapes xmlns:c="http://schemas.openxmlformats.org/drawingml/2006/chart">
  <cdr:relSizeAnchor xmlns:cdr="http://schemas.openxmlformats.org/drawingml/2006/chartDrawing">
    <cdr:from>
      <cdr:x>0.12648</cdr:x>
      <cdr:y>0.30152</cdr:y>
    </cdr:from>
    <cdr:to>
      <cdr:x>0.16922</cdr:x>
      <cdr:y>0.37902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 flipV="1">
          <a:off x="1032310" y="1323975"/>
          <a:ext cx="348815" cy="340312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0.14265</cdr:x>
      <cdr:y>0.1253</cdr:y>
    </cdr:from>
    <cdr:to>
      <cdr:x>0.27038</cdr:x>
      <cdr:y>0.33587</cdr:y>
    </cdr:to>
    <cdr:sp macro="" textlink="">
      <cdr:nvSpPr>
        <cdr:cNvPr id="2" name="TextBox 13"/>
        <cdr:cNvSpPr txBox="1"/>
      </cdr:nvSpPr>
      <cdr:spPr>
        <a:xfrm xmlns:a="http://schemas.openxmlformats.org/drawingml/2006/main">
          <a:off x="847428" y="400454"/>
          <a:ext cx="758736" cy="672971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1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момент вылета снаряда из ствола</a:t>
          </a:r>
        </a:p>
      </cdr:txBody>
    </cdr:sp>
  </cdr:relSizeAnchor>
</c:userShapes>
</file>

<file path=word/drawings/drawing11.xml><?xml version="1.0" encoding="utf-8"?>
<c:userShapes xmlns:c="http://schemas.openxmlformats.org/drawingml/2006/chart">
  <cdr:relSizeAnchor xmlns:cdr="http://schemas.openxmlformats.org/drawingml/2006/chartDrawing">
    <cdr:from>
      <cdr:x>0.13754</cdr:x>
      <cdr:y>0.32972</cdr:y>
    </cdr:from>
    <cdr:to>
      <cdr:x>0.14604</cdr:x>
      <cdr:y>0.423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 flipV="1">
          <a:off x="1471192" y="1447800"/>
          <a:ext cx="90908" cy="409588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0.1293</cdr:x>
      <cdr:y>0.26193</cdr:y>
    </cdr:from>
    <cdr:to>
      <cdr:x>0.16706</cdr:x>
      <cdr:y>0.32184</cdr:y>
    </cdr:to>
    <cdr:sp macro="" textlink="">
      <cdr:nvSpPr>
        <cdr:cNvPr id="14" name="TextBox 13"/>
        <cdr:cNvSpPr txBox="1"/>
      </cdr:nvSpPr>
      <cdr:spPr>
        <a:xfrm xmlns:a="http://schemas.openxmlformats.org/drawingml/2006/main">
          <a:off x="767988" y="830616"/>
          <a:ext cx="224286" cy="1899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</a:p>
      </cdr:txBody>
    </cdr:sp>
  </cdr:relSizeAnchor>
  <cdr:relSizeAnchor xmlns:cdr="http://schemas.openxmlformats.org/drawingml/2006/chartDrawing">
    <cdr:from>
      <cdr:x>0.27887</cdr:x>
      <cdr:y>0.19785</cdr:y>
    </cdr:from>
    <cdr:to>
      <cdr:x>0.31662</cdr:x>
      <cdr:y>0.25776</cdr:y>
    </cdr:to>
    <cdr:sp macro="" textlink="">
      <cdr:nvSpPr>
        <cdr:cNvPr id="10" name="TextBox 1"/>
        <cdr:cNvSpPr txBox="1"/>
      </cdr:nvSpPr>
      <cdr:spPr>
        <a:xfrm xmlns:a="http://schemas.openxmlformats.org/drawingml/2006/main">
          <a:off x="1656443" y="627409"/>
          <a:ext cx="224227" cy="1899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</a:p>
      </cdr:txBody>
    </cdr:sp>
  </cdr:relSizeAnchor>
  <cdr:relSizeAnchor xmlns:cdr="http://schemas.openxmlformats.org/drawingml/2006/chartDrawing">
    <cdr:from>
      <cdr:x>0.46234</cdr:x>
      <cdr:y>0.10434</cdr:y>
    </cdr:from>
    <cdr:to>
      <cdr:x>0.5001</cdr:x>
      <cdr:y>0.16425</cdr:y>
    </cdr:to>
    <cdr:sp macro="" textlink="">
      <cdr:nvSpPr>
        <cdr:cNvPr id="11" name="TextBox 1"/>
        <cdr:cNvSpPr txBox="1"/>
      </cdr:nvSpPr>
      <cdr:spPr>
        <a:xfrm xmlns:a="http://schemas.openxmlformats.org/drawingml/2006/main">
          <a:off x="2746199" y="330894"/>
          <a:ext cx="224287" cy="1899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</a:p>
      </cdr:txBody>
    </cdr:sp>
  </cdr:relSizeAnchor>
  <cdr:relSizeAnchor xmlns:cdr="http://schemas.openxmlformats.org/drawingml/2006/chartDrawing">
    <cdr:from>
      <cdr:x>0.60255</cdr:x>
      <cdr:y>0.099</cdr:y>
    </cdr:from>
    <cdr:to>
      <cdr:x>0.64031</cdr:x>
      <cdr:y>0.15891</cdr:y>
    </cdr:to>
    <cdr:sp macro="" textlink="">
      <cdr:nvSpPr>
        <cdr:cNvPr id="12" name="TextBox 1"/>
        <cdr:cNvSpPr txBox="1"/>
      </cdr:nvSpPr>
      <cdr:spPr>
        <a:xfrm xmlns:a="http://schemas.openxmlformats.org/drawingml/2006/main">
          <a:off x="6445260" y="434704"/>
          <a:ext cx="403903" cy="26306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</a:p>
      </cdr:txBody>
    </cdr:sp>
  </cdr:relSizeAnchor>
  <cdr:relSizeAnchor xmlns:cdr="http://schemas.openxmlformats.org/drawingml/2006/chartDrawing">
    <cdr:from>
      <cdr:x>0.77594</cdr:x>
      <cdr:y>0.07586</cdr:y>
    </cdr:from>
    <cdr:to>
      <cdr:x>0.8137</cdr:x>
      <cdr:y>0.13577</cdr:y>
    </cdr:to>
    <cdr:sp macro="" textlink="">
      <cdr:nvSpPr>
        <cdr:cNvPr id="13" name="TextBox 1"/>
        <cdr:cNvSpPr txBox="1"/>
      </cdr:nvSpPr>
      <cdr:spPr>
        <a:xfrm xmlns:a="http://schemas.openxmlformats.org/drawingml/2006/main">
          <a:off x="4609075" y="240598"/>
          <a:ext cx="224295" cy="190011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</a:p>
      </cdr:txBody>
    </cdr:sp>
  </cdr:relSizeAnchor>
  <cdr:relSizeAnchor xmlns:cdr="http://schemas.openxmlformats.org/drawingml/2006/chartDrawing">
    <cdr:from>
      <cdr:x>0.30276</cdr:x>
      <cdr:y>0.27115</cdr:y>
    </cdr:from>
    <cdr:to>
      <cdr:x>0.30671</cdr:x>
      <cdr:y>0.35584</cdr:y>
    </cdr:to>
    <cdr:cxnSp macro="">
      <cdr:nvCxnSpPr>
        <cdr:cNvPr id="15" name="Прямая соединительная линия 14"/>
        <cdr:cNvCxnSpPr/>
      </cdr:nvCxnSpPr>
      <cdr:spPr>
        <a:xfrm xmlns:a="http://schemas.openxmlformats.org/drawingml/2006/main" flipH="1" flipV="1">
          <a:off x="3238500" y="1190625"/>
          <a:ext cx="42211" cy="371893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0.47583</cdr:x>
      <cdr:y>0.18221</cdr:y>
    </cdr:from>
    <cdr:to>
      <cdr:x>0.48085</cdr:x>
      <cdr:y>0.26323</cdr:y>
    </cdr:to>
    <cdr:cxnSp macro="">
      <cdr:nvCxnSpPr>
        <cdr:cNvPr id="16" name="Прямая соединительная линия 15"/>
        <cdr:cNvCxnSpPr/>
      </cdr:nvCxnSpPr>
      <cdr:spPr>
        <a:xfrm xmlns:a="http://schemas.openxmlformats.org/drawingml/2006/main" flipV="1">
          <a:off x="5089721" y="800100"/>
          <a:ext cx="53779" cy="355733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0.63313</cdr:x>
      <cdr:y>0.15835</cdr:y>
    </cdr:from>
    <cdr:to>
      <cdr:x>0.64732</cdr:x>
      <cdr:y>0.18438</cdr:y>
    </cdr:to>
    <cdr:cxnSp macro="">
      <cdr:nvCxnSpPr>
        <cdr:cNvPr id="18" name="Прямая соединительная линия 17"/>
        <cdr:cNvCxnSpPr/>
      </cdr:nvCxnSpPr>
      <cdr:spPr>
        <a:xfrm xmlns:a="http://schemas.openxmlformats.org/drawingml/2006/main">
          <a:off x="6772275" y="695325"/>
          <a:ext cx="151879" cy="114306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0.80658</cdr:x>
      <cdr:y>0.14115</cdr:y>
    </cdr:from>
    <cdr:to>
      <cdr:x>0.81222</cdr:x>
      <cdr:y>0.16504</cdr:y>
    </cdr:to>
    <cdr:cxnSp macro="">
      <cdr:nvCxnSpPr>
        <cdr:cNvPr id="20" name="Прямая соединительная линия 19"/>
        <cdr:cNvCxnSpPr/>
      </cdr:nvCxnSpPr>
      <cdr:spPr>
        <a:xfrm xmlns:a="http://schemas.openxmlformats.org/drawingml/2006/main">
          <a:off x="4791075" y="447675"/>
          <a:ext cx="33487" cy="75781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12.xml><?xml version="1.0" encoding="utf-8"?>
<c:userShapes xmlns:c="http://schemas.openxmlformats.org/drawingml/2006/chart">
  <cdr:relSizeAnchor xmlns:cdr="http://schemas.openxmlformats.org/drawingml/2006/chartDrawing">
    <cdr:from>
      <cdr:x>0.12399</cdr:x>
      <cdr:y>0.29935</cdr:y>
    </cdr:from>
    <cdr:to>
      <cdr:x>0.16918</cdr:x>
      <cdr:y>0.57267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 flipV="1">
          <a:off x="1019175" y="1314454"/>
          <a:ext cx="371497" cy="1200146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0.13653</cdr:x>
      <cdr:y>0.1704</cdr:y>
    </cdr:from>
    <cdr:to>
      <cdr:x>0.25814</cdr:x>
      <cdr:y>0.40094</cdr:y>
    </cdr:to>
    <cdr:sp macro="" textlink="">
      <cdr:nvSpPr>
        <cdr:cNvPr id="14" name="TextBox 13"/>
        <cdr:cNvSpPr txBox="1"/>
      </cdr:nvSpPr>
      <cdr:spPr>
        <a:xfrm xmlns:a="http://schemas.openxmlformats.org/drawingml/2006/main">
          <a:off x="811034" y="540689"/>
          <a:ext cx="722443" cy="731520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05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момент вылета снаряда из ствола</a:t>
          </a:r>
        </a:p>
      </cdr:txBody>
    </cdr:sp>
  </cdr:relSizeAnchor>
</c:userShapes>
</file>

<file path=word/drawings/drawing13.xml><?xml version="1.0" encoding="utf-8"?>
<c:userShapes xmlns:c="http://schemas.openxmlformats.org/drawingml/2006/chart">
  <cdr:relSizeAnchor xmlns:cdr="http://schemas.openxmlformats.org/drawingml/2006/chartDrawing">
    <cdr:from>
      <cdr:x>0.13807</cdr:x>
      <cdr:y>0.32167</cdr:y>
    </cdr:from>
    <cdr:to>
      <cdr:x>0.14657</cdr:x>
      <cdr:y>0.41494</cdr:y>
    </cdr:to>
    <cdr:cxnSp macro="">
      <cdr:nvCxnSpPr>
        <cdr:cNvPr id="2" name="Прямая соединительная линия 1"/>
        <cdr:cNvCxnSpPr/>
      </cdr:nvCxnSpPr>
      <cdr:spPr>
        <a:xfrm xmlns:a="http://schemas.openxmlformats.org/drawingml/2006/main" flipV="1">
          <a:off x="820134" y="1020205"/>
          <a:ext cx="50488" cy="295808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0.12983</cdr:x>
      <cdr:y>0.25388</cdr:y>
    </cdr:from>
    <cdr:to>
      <cdr:x>0.16758</cdr:x>
      <cdr:y>0.31379</cdr:y>
    </cdr:to>
    <cdr:sp macro="" textlink="">
      <cdr:nvSpPr>
        <cdr:cNvPr id="3" name="TextBox 13"/>
        <cdr:cNvSpPr txBox="1"/>
      </cdr:nvSpPr>
      <cdr:spPr>
        <a:xfrm xmlns:a="http://schemas.openxmlformats.org/drawingml/2006/main">
          <a:off x="771163" y="805216"/>
          <a:ext cx="224286" cy="1899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</a:p>
      </cdr:txBody>
    </cdr:sp>
  </cdr:relSizeAnchor>
  <cdr:relSizeAnchor xmlns:cdr="http://schemas.openxmlformats.org/drawingml/2006/chartDrawing">
    <cdr:from>
      <cdr:x>0.2826</cdr:x>
      <cdr:y>0.24988</cdr:y>
    </cdr:from>
    <cdr:to>
      <cdr:x>0.32035</cdr:x>
      <cdr:y>0.30978</cdr:y>
    </cdr:to>
    <cdr:sp macro="" textlink="">
      <cdr:nvSpPr>
        <cdr:cNvPr id="4" name="TextBox 1"/>
        <cdr:cNvSpPr txBox="1"/>
      </cdr:nvSpPr>
      <cdr:spPr>
        <a:xfrm xmlns:a="http://schemas.openxmlformats.org/drawingml/2006/main">
          <a:off x="1678668" y="792509"/>
          <a:ext cx="224227" cy="1899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</a:p>
      </cdr:txBody>
    </cdr:sp>
  </cdr:relSizeAnchor>
  <cdr:relSizeAnchor xmlns:cdr="http://schemas.openxmlformats.org/drawingml/2006/chartDrawing">
    <cdr:from>
      <cdr:x>0.46446</cdr:x>
      <cdr:y>0.15338</cdr:y>
    </cdr:from>
    <cdr:to>
      <cdr:x>0.50222</cdr:x>
      <cdr:y>0.21329</cdr:y>
    </cdr:to>
    <cdr:sp macro="" textlink="">
      <cdr:nvSpPr>
        <cdr:cNvPr id="5" name="TextBox 1"/>
        <cdr:cNvSpPr txBox="1"/>
      </cdr:nvSpPr>
      <cdr:spPr>
        <a:xfrm xmlns:a="http://schemas.openxmlformats.org/drawingml/2006/main">
          <a:off x="2758899" y="486469"/>
          <a:ext cx="224287" cy="1899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</a:p>
      </cdr:txBody>
    </cdr:sp>
  </cdr:relSizeAnchor>
  <cdr:relSizeAnchor xmlns:cdr="http://schemas.openxmlformats.org/drawingml/2006/chartDrawing">
    <cdr:from>
      <cdr:x>0.60013</cdr:x>
      <cdr:y>0.09847</cdr:y>
    </cdr:from>
    <cdr:to>
      <cdr:x>0.63789</cdr:x>
      <cdr:y>0.15838</cdr:y>
    </cdr:to>
    <cdr:sp macro="" textlink="">
      <cdr:nvSpPr>
        <cdr:cNvPr id="6" name="TextBox 1"/>
        <cdr:cNvSpPr txBox="1"/>
      </cdr:nvSpPr>
      <cdr:spPr>
        <a:xfrm xmlns:a="http://schemas.openxmlformats.org/drawingml/2006/main">
          <a:off x="3564666" y="312260"/>
          <a:ext cx="224286" cy="1899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</a:p>
      </cdr:txBody>
    </cdr:sp>
  </cdr:relSizeAnchor>
  <cdr:relSizeAnchor xmlns:cdr="http://schemas.openxmlformats.org/drawingml/2006/chartDrawing">
    <cdr:from>
      <cdr:x>0.76522</cdr:x>
      <cdr:y>0.06784</cdr:y>
    </cdr:from>
    <cdr:to>
      <cdr:x>0.80298</cdr:x>
      <cdr:y>0.12774</cdr:y>
    </cdr:to>
    <cdr:sp macro="" textlink="">
      <cdr:nvSpPr>
        <cdr:cNvPr id="7" name="TextBox 1"/>
        <cdr:cNvSpPr txBox="1"/>
      </cdr:nvSpPr>
      <cdr:spPr>
        <a:xfrm xmlns:a="http://schemas.openxmlformats.org/drawingml/2006/main">
          <a:off x="4545421" y="215166"/>
          <a:ext cx="224286" cy="18998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</a:p>
      </cdr:txBody>
    </cdr:sp>
  </cdr:relSizeAnchor>
  <cdr:relSizeAnchor xmlns:cdr="http://schemas.openxmlformats.org/drawingml/2006/chartDrawing">
    <cdr:from>
      <cdr:x>0.30168</cdr:x>
      <cdr:y>0.31716</cdr:y>
    </cdr:from>
    <cdr:to>
      <cdr:x>0.30563</cdr:x>
      <cdr:y>0.40184</cdr:y>
    </cdr:to>
    <cdr:cxnSp macro="">
      <cdr:nvCxnSpPr>
        <cdr:cNvPr id="8" name="Прямая соединительная линия 7"/>
        <cdr:cNvCxnSpPr/>
      </cdr:nvCxnSpPr>
      <cdr:spPr>
        <a:xfrm xmlns:a="http://schemas.openxmlformats.org/drawingml/2006/main" flipH="1" flipV="1">
          <a:off x="1791981" y="1005918"/>
          <a:ext cx="23462" cy="268568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0.47635</cdr:x>
      <cdr:y>0.21923</cdr:y>
    </cdr:from>
    <cdr:to>
      <cdr:x>0.48137</cdr:x>
      <cdr:y>0.30024</cdr:y>
    </cdr:to>
    <cdr:cxnSp macro="">
      <cdr:nvCxnSpPr>
        <cdr:cNvPr id="9" name="Прямая соединительная линия 8"/>
        <cdr:cNvCxnSpPr/>
      </cdr:nvCxnSpPr>
      <cdr:spPr>
        <a:xfrm xmlns:a="http://schemas.openxmlformats.org/drawingml/2006/main" flipV="1">
          <a:off x="2829505" y="695298"/>
          <a:ext cx="29818" cy="256929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0.62883</cdr:x>
      <cdr:y>0.16834</cdr:y>
    </cdr:from>
    <cdr:to>
      <cdr:x>0.64302</cdr:x>
      <cdr:y>0.19437</cdr:y>
    </cdr:to>
    <cdr:cxnSp macro="">
      <cdr:nvCxnSpPr>
        <cdr:cNvPr id="10" name="Прямая соединительная линия 9"/>
        <cdr:cNvCxnSpPr/>
      </cdr:nvCxnSpPr>
      <cdr:spPr>
        <a:xfrm xmlns:a="http://schemas.openxmlformats.org/drawingml/2006/main">
          <a:off x="3735259" y="533908"/>
          <a:ext cx="84286" cy="82546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0.79426</cdr:x>
      <cdr:y>0.14514</cdr:y>
    </cdr:from>
    <cdr:to>
      <cdr:x>0.81658</cdr:x>
      <cdr:y>0.20059</cdr:y>
    </cdr:to>
    <cdr:cxnSp macro="">
      <cdr:nvCxnSpPr>
        <cdr:cNvPr id="11" name="Прямая соединительная линия 10"/>
        <cdr:cNvCxnSpPr/>
      </cdr:nvCxnSpPr>
      <cdr:spPr>
        <a:xfrm xmlns:a="http://schemas.openxmlformats.org/drawingml/2006/main">
          <a:off x="4717738" y="460267"/>
          <a:ext cx="132558" cy="175837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14.xml><?xml version="1.0" encoding="utf-8"?>
<c:userShapes xmlns:c="http://schemas.openxmlformats.org/drawingml/2006/chart">
  <cdr:relSizeAnchor xmlns:cdr="http://schemas.openxmlformats.org/drawingml/2006/chartDrawing">
    <cdr:from>
      <cdr:x>0.10125</cdr:x>
      <cdr:y>0.07408</cdr:y>
    </cdr:from>
    <cdr:to>
      <cdr:x>0.2503</cdr:x>
      <cdr:y>0.28066</cdr:y>
    </cdr:to>
    <cdr:sp macro="" textlink="">
      <cdr:nvSpPr>
        <cdr:cNvPr id="2" name="TextBox 13"/>
        <cdr:cNvSpPr txBox="1"/>
      </cdr:nvSpPr>
      <cdr:spPr>
        <a:xfrm xmlns:a="http://schemas.openxmlformats.org/drawingml/2006/main">
          <a:off x="601466" y="235061"/>
          <a:ext cx="885427" cy="655486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</cdr:spPr>
      <cdr:txBody>
        <a:bodyPr xmlns:a="http://schemas.openxmlformats.org/drawingml/2006/main" wrap="squar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0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момент вылета снаряда из ствола</a:t>
          </a:r>
        </a:p>
      </cdr:txBody>
    </cdr:sp>
  </cdr:relSizeAnchor>
  <cdr:relSizeAnchor xmlns:cdr="http://schemas.openxmlformats.org/drawingml/2006/chartDrawing">
    <cdr:from>
      <cdr:x>0.12448</cdr:x>
      <cdr:y>0.28066</cdr:y>
    </cdr:from>
    <cdr:to>
      <cdr:x>0.17578</cdr:x>
      <cdr:y>0.38841</cdr:y>
    </cdr:to>
    <cdr:cxnSp macro="">
      <cdr:nvCxnSpPr>
        <cdr:cNvPr id="3" name="Прямая соединительная линия 2"/>
        <cdr:cNvCxnSpPr>
          <a:endCxn xmlns:a="http://schemas.openxmlformats.org/drawingml/2006/main" id="2" idx="2"/>
        </cdr:cNvCxnSpPr>
      </cdr:nvCxnSpPr>
      <cdr:spPr>
        <a:xfrm xmlns:a="http://schemas.openxmlformats.org/drawingml/2006/main" flipV="1">
          <a:off x="739472" y="890547"/>
          <a:ext cx="304708" cy="341905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15.xml><?xml version="1.0" encoding="utf-8"?>
<c:userShapes xmlns:c="http://schemas.openxmlformats.org/drawingml/2006/chart">
  <cdr:relSizeAnchor xmlns:cdr="http://schemas.openxmlformats.org/drawingml/2006/chartDrawing">
    <cdr:from>
      <cdr:x>0.43784</cdr:x>
      <cdr:y>0.13373</cdr:y>
    </cdr:from>
    <cdr:to>
      <cdr:x>0.50731</cdr:x>
      <cdr:y>0.19968</cdr:y>
    </cdr:to>
    <cdr:sp macro="" textlink="">
      <cdr:nvSpPr>
        <cdr:cNvPr id="2" name="TextBox 1"/>
        <cdr:cNvSpPr txBox="1"/>
      </cdr:nvSpPr>
      <cdr:spPr>
        <a:xfrm xmlns:a="http://schemas.openxmlformats.org/drawingml/2006/main">
          <a:off x="1404874" y="385150"/>
          <a:ext cx="222903" cy="18993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0.52134</cdr:x>
      <cdr:y>0.20068</cdr:y>
    </cdr:from>
    <cdr:to>
      <cdr:x>0.59081</cdr:x>
      <cdr:y>0.26663</cdr:y>
    </cdr:to>
    <cdr:sp macro="" textlink="">
      <cdr:nvSpPr>
        <cdr:cNvPr id="3" name="TextBox 1"/>
        <cdr:cNvSpPr txBox="1"/>
      </cdr:nvSpPr>
      <cdr:spPr>
        <a:xfrm xmlns:a="http://schemas.openxmlformats.org/drawingml/2006/main">
          <a:off x="1672794" y="577948"/>
          <a:ext cx="222903" cy="18993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0.57556</cdr:x>
      <cdr:y>0.25237</cdr:y>
    </cdr:from>
    <cdr:to>
      <cdr:x>0.64503</cdr:x>
      <cdr:y>0.31832</cdr:y>
    </cdr:to>
    <cdr:sp macro="" textlink="">
      <cdr:nvSpPr>
        <cdr:cNvPr id="4" name="TextBox 1"/>
        <cdr:cNvSpPr txBox="1"/>
      </cdr:nvSpPr>
      <cdr:spPr>
        <a:xfrm xmlns:a="http://schemas.openxmlformats.org/drawingml/2006/main">
          <a:off x="1846767" y="726823"/>
          <a:ext cx="222903" cy="18993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0.5946</cdr:x>
      <cdr:y>0.31936</cdr:y>
    </cdr:from>
    <cdr:to>
      <cdr:x>0.66407</cdr:x>
      <cdr:y>0.38531</cdr:y>
    </cdr:to>
    <cdr:sp macro="" textlink="">
      <cdr:nvSpPr>
        <cdr:cNvPr id="5" name="TextBox 1"/>
        <cdr:cNvSpPr txBox="1"/>
      </cdr:nvSpPr>
      <cdr:spPr>
        <a:xfrm xmlns:a="http://schemas.openxmlformats.org/drawingml/2006/main">
          <a:off x="1907837" y="919760"/>
          <a:ext cx="222903" cy="189936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0.55344</cdr:x>
      <cdr:y>0.67174</cdr:y>
    </cdr:from>
    <cdr:to>
      <cdr:x>0.62291</cdr:x>
      <cdr:y>0.7377</cdr:y>
    </cdr:to>
    <cdr:sp macro="" textlink="">
      <cdr:nvSpPr>
        <cdr:cNvPr id="6" name="TextBox 1"/>
        <cdr:cNvSpPr txBox="1"/>
      </cdr:nvSpPr>
      <cdr:spPr>
        <a:xfrm xmlns:a="http://schemas.openxmlformats.org/drawingml/2006/main">
          <a:off x="1775775" y="1934617"/>
          <a:ext cx="222904" cy="189965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0.19026</cdr:x>
      <cdr:y>0.6269</cdr:y>
    </cdr:from>
    <cdr:to>
      <cdr:x>0.21694</cdr:x>
      <cdr:y>0.75705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>
          <a:off x="1562100" y="2752725"/>
          <a:ext cx="219075" cy="571500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0.2131</cdr:x>
      <cdr:y>0.73552</cdr:y>
    </cdr:from>
    <cdr:to>
      <cdr:x>0.48588</cdr:x>
      <cdr:y>0.88851</cdr:y>
    </cdr:to>
    <cdr:sp macro="" textlink="">
      <cdr:nvSpPr>
        <cdr:cNvPr id="5" name="TextBox 4"/>
        <cdr:cNvSpPr txBox="1"/>
      </cdr:nvSpPr>
      <cdr:spPr>
        <a:xfrm xmlns:a="http://schemas.openxmlformats.org/drawingml/2006/main">
          <a:off x="1265921" y="2336686"/>
          <a:ext cx="1620401" cy="486028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2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момент вылета снаряда из ствола</a:t>
          </a: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0.27061</cdr:x>
      <cdr:y>0.28073</cdr:y>
    </cdr:from>
    <cdr:to>
      <cdr:x>0.27282</cdr:x>
      <cdr:y>0.35127</cdr:y>
    </cdr:to>
    <cdr:cxnSp macro="">
      <cdr:nvCxnSpPr>
        <cdr:cNvPr id="2" name="Прямая соединительная линия 1"/>
        <cdr:cNvCxnSpPr/>
      </cdr:nvCxnSpPr>
      <cdr:spPr>
        <a:xfrm xmlns:a="http://schemas.openxmlformats.org/drawingml/2006/main" flipH="1" flipV="1">
          <a:off x="1609280" y="890372"/>
          <a:ext cx="13106" cy="223701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0.09098</cdr:x>
      <cdr:y>0.17616</cdr:y>
    </cdr:from>
    <cdr:to>
      <cdr:x>0.09522</cdr:x>
      <cdr:y>0.23906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 flipH="1" flipV="1">
          <a:off x="541031" y="558703"/>
          <a:ext cx="25241" cy="199515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0.4294</cdr:x>
      <cdr:y>0.4011</cdr:y>
    </cdr:from>
    <cdr:to>
      <cdr:x>0.44563</cdr:x>
      <cdr:y>0.45336</cdr:y>
    </cdr:to>
    <cdr:cxnSp macro="">
      <cdr:nvCxnSpPr>
        <cdr:cNvPr id="6" name="Прямая соединительная линия 5"/>
        <cdr:cNvCxnSpPr/>
      </cdr:nvCxnSpPr>
      <cdr:spPr>
        <a:xfrm xmlns:a="http://schemas.openxmlformats.org/drawingml/2006/main">
          <a:off x="4818044" y="1761233"/>
          <a:ext cx="182107" cy="229475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0.58766</cdr:x>
      <cdr:y>0.39199</cdr:y>
    </cdr:from>
    <cdr:to>
      <cdr:x>0.61746</cdr:x>
      <cdr:y>0.45313</cdr:y>
    </cdr:to>
    <cdr:cxnSp macro="">
      <cdr:nvCxnSpPr>
        <cdr:cNvPr id="8" name="Прямая соединительная линия 7"/>
        <cdr:cNvCxnSpPr/>
      </cdr:nvCxnSpPr>
      <cdr:spPr>
        <a:xfrm xmlns:a="http://schemas.openxmlformats.org/drawingml/2006/main">
          <a:off x="3494683" y="1243246"/>
          <a:ext cx="177216" cy="193911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0.77986</cdr:x>
      <cdr:y>0.36805</cdr:y>
    </cdr:from>
    <cdr:to>
      <cdr:x>0.79444</cdr:x>
      <cdr:y>0.44659</cdr:y>
    </cdr:to>
    <cdr:cxnSp macro="">
      <cdr:nvCxnSpPr>
        <cdr:cNvPr id="10" name="Прямая соединительная линия 9"/>
        <cdr:cNvCxnSpPr/>
      </cdr:nvCxnSpPr>
      <cdr:spPr>
        <a:xfrm xmlns:a="http://schemas.openxmlformats.org/drawingml/2006/main" flipH="1" flipV="1">
          <a:off x="4637654" y="1167307"/>
          <a:ext cx="86734" cy="249112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0.07021</cdr:x>
      <cdr:y>0.10902</cdr:y>
    </cdr:from>
    <cdr:to>
      <cdr:x>0.11444</cdr:x>
      <cdr:y>0.18443</cdr:y>
    </cdr:to>
    <cdr:sp macro="" textlink="">
      <cdr:nvSpPr>
        <cdr:cNvPr id="14" name="TextBox 13"/>
        <cdr:cNvSpPr txBox="1"/>
      </cdr:nvSpPr>
      <cdr:spPr>
        <a:xfrm xmlns:a="http://schemas.openxmlformats.org/drawingml/2006/main">
          <a:off x="417520" y="345761"/>
          <a:ext cx="263027" cy="2391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0.24742</cdr:x>
      <cdr:y>0.22072</cdr:y>
    </cdr:from>
    <cdr:to>
      <cdr:x>0.29166</cdr:x>
      <cdr:y>0.29614</cdr:y>
    </cdr:to>
    <cdr:sp macro="" textlink="">
      <cdr:nvSpPr>
        <cdr:cNvPr id="17" name="TextBox 1"/>
        <cdr:cNvSpPr txBox="1"/>
      </cdr:nvSpPr>
      <cdr:spPr>
        <a:xfrm xmlns:a="http://schemas.openxmlformats.org/drawingml/2006/main">
          <a:off x="1471376" y="700029"/>
          <a:ext cx="263087" cy="23920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0.40303</cdr:x>
      <cdr:y>0.33597</cdr:y>
    </cdr:from>
    <cdr:to>
      <cdr:x>0.44726</cdr:x>
      <cdr:y>0.41138</cdr:y>
    </cdr:to>
    <cdr:sp macro="" textlink="">
      <cdr:nvSpPr>
        <cdr:cNvPr id="18" name="TextBox 1"/>
        <cdr:cNvSpPr txBox="1"/>
      </cdr:nvSpPr>
      <cdr:spPr>
        <a:xfrm xmlns:a="http://schemas.openxmlformats.org/drawingml/2006/main">
          <a:off x="2396768" y="1065564"/>
          <a:ext cx="263027" cy="239171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0.55975</cdr:x>
      <cdr:y>0.3188</cdr:y>
    </cdr:from>
    <cdr:to>
      <cdr:x>0.60399</cdr:x>
      <cdr:y>0.39422</cdr:y>
    </cdr:to>
    <cdr:sp macro="" textlink="">
      <cdr:nvSpPr>
        <cdr:cNvPr id="21" name="TextBox 1"/>
        <cdr:cNvSpPr txBox="1"/>
      </cdr:nvSpPr>
      <cdr:spPr>
        <a:xfrm xmlns:a="http://schemas.openxmlformats.org/drawingml/2006/main">
          <a:off x="3328696" y="1011112"/>
          <a:ext cx="263087" cy="23920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0.75511</cdr:x>
      <cdr:y>0.29611</cdr:y>
    </cdr:from>
    <cdr:to>
      <cdr:x>0.79935</cdr:x>
      <cdr:y>0.37153</cdr:y>
    </cdr:to>
    <cdr:sp macro="" textlink="">
      <cdr:nvSpPr>
        <cdr:cNvPr id="23" name="TextBox 1"/>
        <cdr:cNvSpPr txBox="1"/>
      </cdr:nvSpPr>
      <cdr:spPr>
        <a:xfrm xmlns:a="http://schemas.openxmlformats.org/drawingml/2006/main">
          <a:off x="4490467" y="939143"/>
          <a:ext cx="263086" cy="239202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0.1263</cdr:x>
      <cdr:y>0.43601</cdr:y>
    </cdr:from>
    <cdr:to>
      <cdr:x>0.13673</cdr:x>
      <cdr:y>0.55098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 flipH="1">
          <a:off x="1038225" y="1914525"/>
          <a:ext cx="85725" cy="504825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0.09977</cdr:x>
      <cdr:y>0.15224</cdr:y>
    </cdr:from>
    <cdr:to>
      <cdr:x>0.2503</cdr:x>
      <cdr:y>0.42098</cdr:y>
    </cdr:to>
    <cdr:sp macro="" textlink="">
      <cdr:nvSpPr>
        <cdr:cNvPr id="14" name="TextBox 13"/>
        <cdr:cNvSpPr txBox="1"/>
      </cdr:nvSpPr>
      <cdr:spPr>
        <a:xfrm xmlns:a="http://schemas.openxmlformats.org/drawingml/2006/main">
          <a:off x="592695" y="483079"/>
          <a:ext cx="894199" cy="852740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момент</a:t>
          </a:r>
          <a:r>
            <a:rPr lang="ru-RU" sz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вылета снаряда из ствола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0.10616</cdr:x>
      <cdr:y>0.15181</cdr:y>
    </cdr:from>
    <cdr:to>
      <cdr:x>0.1104</cdr:x>
      <cdr:y>0.21471</cdr:y>
    </cdr:to>
    <cdr:cxnSp macro="">
      <cdr:nvCxnSpPr>
        <cdr:cNvPr id="2" name="Прямая соединительная линия 1"/>
        <cdr:cNvCxnSpPr/>
      </cdr:nvCxnSpPr>
      <cdr:spPr>
        <a:xfrm xmlns:a="http://schemas.openxmlformats.org/drawingml/2006/main" flipH="1" flipV="1">
          <a:off x="630583" y="481495"/>
          <a:ext cx="25215" cy="199494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0.08245</cdr:x>
      <cdr:y>0.07608</cdr:y>
    </cdr:from>
    <cdr:to>
      <cdr:x>0.12673</cdr:x>
      <cdr:y>0.15149</cdr:y>
    </cdr:to>
    <cdr:sp macro="" textlink="">
      <cdr:nvSpPr>
        <cdr:cNvPr id="3" name="TextBox 1"/>
        <cdr:cNvSpPr txBox="1"/>
      </cdr:nvSpPr>
      <cdr:spPr>
        <a:xfrm xmlns:a="http://schemas.openxmlformats.org/drawingml/2006/main">
          <a:off x="489778" y="241300"/>
          <a:ext cx="263027" cy="2391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0.31236</cdr:x>
      <cdr:y>0.33323</cdr:y>
    </cdr:from>
    <cdr:to>
      <cdr:x>0.35664</cdr:x>
      <cdr:y>0.40864</cdr:y>
    </cdr:to>
    <cdr:sp macro="" textlink="">
      <cdr:nvSpPr>
        <cdr:cNvPr id="4" name="TextBox 1"/>
        <cdr:cNvSpPr txBox="1"/>
      </cdr:nvSpPr>
      <cdr:spPr>
        <a:xfrm xmlns:a="http://schemas.openxmlformats.org/drawingml/2006/main">
          <a:off x="1855344" y="1056735"/>
          <a:ext cx="263014" cy="239139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0.28672</cdr:x>
      <cdr:y>0.39365</cdr:y>
    </cdr:from>
    <cdr:to>
      <cdr:x>0.31994</cdr:x>
      <cdr:y>0.45324</cdr:y>
    </cdr:to>
    <cdr:cxnSp macro="">
      <cdr:nvCxnSpPr>
        <cdr:cNvPr id="5" name="Прямая соединительная линия 4"/>
        <cdr:cNvCxnSpPr/>
      </cdr:nvCxnSpPr>
      <cdr:spPr>
        <a:xfrm xmlns:a="http://schemas.openxmlformats.org/drawingml/2006/main" flipV="1">
          <a:off x="1703071" y="1248354"/>
          <a:ext cx="197291" cy="188945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0.46175</cdr:x>
      <cdr:y>0.62624</cdr:y>
    </cdr:from>
    <cdr:to>
      <cdr:x>0.46591</cdr:x>
      <cdr:y>0.72373</cdr:y>
    </cdr:to>
    <cdr:cxnSp macro="">
      <cdr:nvCxnSpPr>
        <cdr:cNvPr id="7" name="Прямая соединительная линия 6"/>
        <cdr:cNvCxnSpPr/>
      </cdr:nvCxnSpPr>
      <cdr:spPr>
        <a:xfrm xmlns:a="http://schemas.openxmlformats.org/drawingml/2006/main">
          <a:off x="2742785" y="1986169"/>
          <a:ext cx="24712" cy="309218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0.79082</cdr:x>
      <cdr:y>0.40948</cdr:y>
    </cdr:from>
    <cdr:to>
      <cdr:x>0.8048</cdr:x>
      <cdr:y>0.47064</cdr:y>
    </cdr:to>
    <cdr:cxnSp macro="">
      <cdr:nvCxnSpPr>
        <cdr:cNvPr id="9" name="Прямая соединительная линия 8"/>
        <cdr:cNvCxnSpPr/>
      </cdr:nvCxnSpPr>
      <cdr:spPr>
        <a:xfrm xmlns:a="http://schemas.openxmlformats.org/drawingml/2006/main" flipH="1" flipV="1">
          <a:off x="4697481" y="1298712"/>
          <a:ext cx="83056" cy="193973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0.6221</cdr:x>
      <cdr:y>0.57139</cdr:y>
    </cdr:from>
    <cdr:to>
      <cdr:x>0.63748</cdr:x>
      <cdr:y>0.64039</cdr:y>
    </cdr:to>
    <cdr:cxnSp macro="">
      <cdr:nvCxnSpPr>
        <cdr:cNvPr id="11" name="Прямая соединительная линия 10"/>
        <cdr:cNvCxnSpPr/>
      </cdr:nvCxnSpPr>
      <cdr:spPr>
        <a:xfrm xmlns:a="http://schemas.openxmlformats.org/drawingml/2006/main" flipH="1" flipV="1">
          <a:off x="3695285" y="1812234"/>
          <a:ext cx="91340" cy="218821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0.43802</cdr:x>
      <cdr:y>0.54093</cdr:y>
    </cdr:from>
    <cdr:to>
      <cdr:x>0.4823</cdr:x>
      <cdr:y>0.61634</cdr:y>
    </cdr:to>
    <cdr:sp macro="" textlink="">
      <cdr:nvSpPr>
        <cdr:cNvPr id="13" name="TextBox 1"/>
        <cdr:cNvSpPr txBox="1"/>
      </cdr:nvSpPr>
      <cdr:spPr>
        <a:xfrm xmlns:a="http://schemas.openxmlformats.org/drawingml/2006/main">
          <a:off x="2601843" y="1715604"/>
          <a:ext cx="263027" cy="2391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0.5914</cdr:x>
      <cdr:y>0.49914</cdr:y>
    </cdr:from>
    <cdr:to>
      <cdr:x>0.63568</cdr:x>
      <cdr:y>0.57455</cdr:y>
    </cdr:to>
    <cdr:sp macro="" textlink="">
      <cdr:nvSpPr>
        <cdr:cNvPr id="14" name="TextBox 1"/>
        <cdr:cNvSpPr txBox="1"/>
      </cdr:nvSpPr>
      <cdr:spPr>
        <a:xfrm xmlns:a="http://schemas.openxmlformats.org/drawingml/2006/main">
          <a:off x="3512930" y="1583082"/>
          <a:ext cx="263027" cy="2391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0.75873</cdr:x>
      <cdr:y>0.35551</cdr:y>
    </cdr:from>
    <cdr:to>
      <cdr:x>0.80301</cdr:x>
      <cdr:y>0.43092</cdr:y>
    </cdr:to>
    <cdr:sp macro="" textlink="">
      <cdr:nvSpPr>
        <cdr:cNvPr id="15" name="TextBox 1"/>
        <cdr:cNvSpPr txBox="1"/>
      </cdr:nvSpPr>
      <cdr:spPr>
        <a:xfrm xmlns:a="http://schemas.openxmlformats.org/drawingml/2006/main">
          <a:off x="4506844" y="1127539"/>
          <a:ext cx="263027" cy="23917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0.12582</cdr:x>
      <cdr:y>0.4286</cdr:y>
    </cdr:from>
    <cdr:to>
      <cdr:x>0.1398</cdr:x>
      <cdr:y>0.51177</cdr:y>
    </cdr:to>
    <cdr:cxnSp macro="">
      <cdr:nvCxnSpPr>
        <cdr:cNvPr id="2" name="Прямая соединительная линия 1"/>
        <cdr:cNvCxnSpPr/>
      </cdr:nvCxnSpPr>
      <cdr:spPr>
        <a:xfrm xmlns:a="http://schemas.openxmlformats.org/drawingml/2006/main" flipH="1">
          <a:off x="747423" y="1338488"/>
          <a:ext cx="83048" cy="259724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0.11243</cdr:x>
      <cdr:y>0.1655</cdr:y>
    </cdr:from>
    <cdr:to>
      <cdr:x>0.25086</cdr:x>
      <cdr:y>0.43818</cdr:y>
    </cdr:to>
    <cdr:sp macro="" textlink="">
      <cdr:nvSpPr>
        <cdr:cNvPr id="14" name="TextBox 13"/>
        <cdr:cNvSpPr txBox="1"/>
      </cdr:nvSpPr>
      <cdr:spPr>
        <a:xfrm xmlns:a="http://schemas.openxmlformats.org/drawingml/2006/main">
          <a:off x="667910" y="516836"/>
          <a:ext cx="822305" cy="851570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момент</a:t>
          </a:r>
          <a:r>
            <a:rPr lang="ru-RU" sz="1200" baseline="0">
              <a:latin typeface="Times New Roman" panose="02020603050405020304" pitchFamily="18" charset="0"/>
              <a:cs typeface="Times New Roman" panose="02020603050405020304" pitchFamily="18" charset="0"/>
            </a:rPr>
            <a:t> вылета снаряда из ствола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0.13918</cdr:x>
      <cdr:y>0.26298</cdr:y>
    </cdr:from>
    <cdr:to>
      <cdr:x>0.14538</cdr:x>
      <cdr:y>0.31977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 flipV="1">
          <a:off x="1521241" y="1154767"/>
          <a:ext cx="67753" cy="249341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0.12716</cdr:x>
      <cdr:y>0.19887</cdr:y>
    </cdr:from>
    <cdr:to>
      <cdr:x>0.16492</cdr:x>
      <cdr:y>0.25878</cdr:y>
    </cdr:to>
    <cdr:sp macro="" textlink="">
      <cdr:nvSpPr>
        <cdr:cNvPr id="14" name="TextBox 13"/>
        <cdr:cNvSpPr txBox="1"/>
      </cdr:nvSpPr>
      <cdr:spPr>
        <a:xfrm xmlns:a="http://schemas.openxmlformats.org/drawingml/2006/main">
          <a:off x="758057" y="630721"/>
          <a:ext cx="225111" cy="190010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</a:p>
      </cdr:txBody>
    </cdr:sp>
  </cdr:relSizeAnchor>
  <cdr:relSizeAnchor xmlns:cdr="http://schemas.openxmlformats.org/drawingml/2006/chartDrawing">
    <cdr:from>
      <cdr:x>0.27261</cdr:x>
      <cdr:y>0.20589</cdr:y>
    </cdr:from>
    <cdr:to>
      <cdr:x>0.31037</cdr:x>
      <cdr:y>0.2658</cdr:y>
    </cdr:to>
    <cdr:sp macro="" textlink="">
      <cdr:nvSpPr>
        <cdr:cNvPr id="10" name="TextBox 1"/>
        <cdr:cNvSpPr txBox="1"/>
      </cdr:nvSpPr>
      <cdr:spPr>
        <a:xfrm xmlns:a="http://schemas.openxmlformats.org/drawingml/2006/main">
          <a:off x="1625218" y="652996"/>
          <a:ext cx="225112" cy="190011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</a:p>
      </cdr:txBody>
    </cdr:sp>
  </cdr:relSizeAnchor>
  <cdr:relSizeAnchor xmlns:cdr="http://schemas.openxmlformats.org/drawingml/2006/chartDrawing">
    <cdr:from>
      <cdr:x>0.44382</cdr:x>
      <cdr:y>0.22209</cdr:y>
    </cdr:from>
    <cdr:to>
      <cdr:x>0.48158</cdr:x>
      <cdr:y>0.282</cdr:y>
    </cdr:to>
    <cdr:sp macro="" textlink="">
      <cdr:nvSpPr>
        <cdr:cNvPr id="11" name="TextBox 1"/>
        <cdr:cNvSpPr txBox="1"/>
      </cdr:nvSpPr>
      <cdr:spPr>
        <a:xfrm xmlns:a="http://schemas.openxmlformats.org/drawingml/2006/main">
          <a:off x="2645887" y="704367"/>
          <a:ext cx="225112" cy="190011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</a:p>
      </cdr:txBody>
    </cdr:sp>
  </cdr:relSizeAnchor>
  <cdr:relSizeAnchor xmlns:cdr="http://schemas.openxmlformats.org/drawingml/2006/chartDrawing">
    <cdr:from>
      <cdr:x>0.60339</cdr:x>
      <cdr:y>0.25323</cdr:y>
    </cdr:from>
    <cdr:to>
      <cdr:x>0.64115</cdr:x>
      <cdr:y>0.31314</cdr:y>
    </cdr:to>
    <cdr:sp macro="" textlink="">
      <cdr:nvSpPr>
        <cdr:cNvPr id="12" name="TextBox 1"/>
        <cdr:cNvSpPr txBox="1"/>
      </cdr:nvSpPr>
      <cdr:spPr>
        <a:xfrm xmlns:a="http://schemas.openxmlformats.org/drawingml/2006/main">
          <a:off x="3597208" y="803143"/>
          <a:ext cx="225112" cy="190010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</a:p>
      </cdr:txBody>
    </cdr:sp>
  </cdr:relSizeAnchor>
  <cdr:relSizeAnchor xmlns:cdr="http://schemas.openxmlformats.org/drawingml/2006/chartDrawing">
    <cdr:from>
      <cdr:x>0.77949</cdr:x>
      <cdr:y>0.34329</cdr:y>
    </cdr:from>
    <cdr:to>
      <cdr:x>0.81725</cdr:x>
      <cdr:y>0.4032</cdr:y>
    </cdr:to>
    <cdr:sp macro="" textlink="">
      <cdr:nvSpPr>
        <cdr:cNvPr id="13" name="TextBox 1"/>
        <cdr:cNvSpPr txBox="1"/>
      </cdr:nvSpPr>
      <cdr:spPr>
        <a:xfrm xmlns:a="http://schemas.openxmlformats.org/drawingml/2006/main">
          <a:off x="4647064" y="1088788"/>
          <a:ext cx="225112" cy="190011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</a:p>
      </cdr:txBody>
    </cdr:sp>
  </cdr:relSizeAnchor>
  <cdr:relSizeAnchor xmlns:cdr="http://schemas.openxmlformats.org/drawingml/2006/chartDrawing">
    <cdr:from>
      <cdr:x>0.29804</cdr:x>
      <cdr:y>0.27406</cdr:y>
    </cdr:from>
    <cdr:to>
      <cdr:x>0.30853</cdr:x>
      <cdr:y>0.34187</cdr:y>
    </cdr:to>
    <cdr:cxnSp macro="">
      <cdr:nvCxnSpPr>
        <cdr:cNvPr id="15" name="Прямая соединительная линия 14"/>
        <cdr:cNvCxnSpPr/>
      </cdr:nvCxnSpPr>
      <cdr:spPr>
        <a:xfrm xmlns:a="http://schemas.openxmlformats.org/drawingml/2006/main" flipH="1" flipV="1">
          <a:off x="1776789" y="869210"/>
          <a:ext cx="62570" cy="215078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0.46662</cdr:x>
      <cdr:y>0.28856</cdr:y>
    </cdr:from>
    <cdr:to>
      <cdr:x>0.47682</cdr:x>
      <cdr:y>0.37054</cdr:y>
    </cdr:to>
    <cdr:cxnSp macro="">
      <cdr:nvCxnSpPr>
        <cdr:cNvPr id="16" name="Прямая соединительная линия 15"/>
        <cdr:cNvCxnSpPr/>
      </cdr:nvCxnSpPr>
      <cdr:spPr>
        <a:xfrm xmlns:a="http://schemas.openxmlformats.org/drawingml/2006/main" flipH="1" flipV="1">
          <a:off x="2781841" y="915193"/>
          <a:ext cx="60791" cy="260001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0.6319</cdr:x>
      <cdr:y>0.32584</cdr:y>
    </cdr:from>
    <cdr:to>
      <cdr:x>0.64512</cdr:x>
      <cdr:y>0.39484</cdr:y>
    </cdr:to>
    <cdr:cxnSp macro="">
      <cdr:nvCxnSpPr>
        <cdr:cNvPr id="18" name="Прямая соединительная линия 17"/>
        <cdr:cNvCxnSpPr/>
      </cdr:nvCxnSpPr>
      <cdr:spPr>
        <a:xfrm xmlns:a="http://schemas.openxmlformats.org/drawingml/2006/main" flipH="1" flipV="1">
          <a:off x="3767185" y="1033434"/>
          <a:ext cx="78780" cy="218831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0.806</cdr:x>
      <cdr:y>0.40455</cdr:y>
    </cdr:from>
    <cdr:to>
      <cdr:x>0.81652</cdr:x>
      <cdr:y>0.45948</cdr:y>
    </cdr:to>
    <cdr:cxnSp macro="">
      <cdr:nvCxnSpPr>
        <cdr:cNvPr id="20" name="Прямая соединительная линия 19"/>
        <cdr:cNvCxnSpPr/>
      </cdr:nvCxnSpPr>
      <cdr:spPr>
        <a:xfrm xmlns:a="http://schemas.openxmlformats.org/drawingml/2006/main" flipH="1" flipV="1">
          <a:off x="4805082" y="1283055"/>
          <a:ext cx="62709" cy="174239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8.xml><?xml version="1.0" encoding="utf-8"?>
<c:userShapes xmlns:c="http://schemas.openxmlformats.org/drawingml/2006/chart">
  <cdr:relSizeAnchor xmlns:cdr="http://schemas.openxmlformats.org/drawingml/2006/chartDrawing">
    <cdr:from>
      <cdr:x>0.13845</cdr:x>
      <cdr:y>0.08455</cdr:y>
    </cdr:from>
    <cdr:to>
      <cdr:x>0.27172</cdr:x>
      <cdr:y>0.34581</cdr:y>
    </cdr:to>
    <cdr:sp macro="" textlink="">
      <cdr:nvSpPr>
        <cdr:cNvPr id="14" name="TextBox 13"/>
        <cdr:cNvSpPr txBox="1"/>
      </cdr:nvSpPr>
      <cdr:spPr>
        <a:xfrm xmlns:a="http://schemas.openxmlformats.org/drawingml/2006/main">
          <a:off x="822477" y="268272"/>
          <a:ext cx="791637" cy="829008"/>
        </a:xfrm>
        <a:prstGeom xmlns:a="http://schemas.openxmlformats.org/drawingml/2006/main" prst="rect">
          <a:avLst/>
        </a:prstGeom>
        <a:solidFill xmlns:a="http://schemas.openxmlformats.org/drawingml/2006/main">
          <a:schemeClr val="bg1"/>
        </a:solidFill>
      </cdr:spPr>
      <cdr:txBody>
        <a:bodyPr xmlns:a="http://schemas.openxmlformats.org/drawingml/2006/main" vertOverflow="clip" wrap="square" rtlCol="0"/>
        <a:lstStyle xmlns:a="http://schemas.openxmlformats.org/drawingml/2006/main"/>
        <a:p xmlns:a="http://schemas.openxmlformats.org/drawingml/2006/main">
          <a:r>
            <a:rPr lang="ru-RU" sz="1100">
              <a:solidFill>
                <a:schemeClr val="tx1"/>
              </a:solidFill>
              <a:latin typeface="Times New Roman" panose="02020603050405020304" pitchFamily="18" charset="0"/>
              <a:cs typeface="Times New Roman" panose="02020603050405020304" pitchFamily="18" charset="0"/>
            </a:rPr>
            <a:t>момент вылета снаряда из ствола</a:t>
          </a:r>
        </a:p>
      </cdr:txBody>
    </cdr:sp>
  </cdr:relSizeAnchor>
  <cdr:relSizeAnchor xmlns:cdr="http://schemas.openxmlformats.org/drawingml/2006/chartDrawing">
    <cdr:from>
      <cdr:x>0.12514</cdr:x>
      <cdr:y>0.29935</cdr:y>
    </cdr:from>
    <cdr:to>
      <cdr:x>0.16918</cdr:x>
      <cdr:y>0.32538</cdr:y>
    </cdr:to>
    <cdr:cxnSp macro="">
      <cdr:nvCxnSpPr>
        <cdr:cNvPr id="3" name="Прямая соединительная линия 2"/>
        <cdr:cNvCxnSpPr/>
      </cdr:nvCxnSpPr>
      <cdr:spPr>
        <a:xfrm xmlns:a="http://schemas.openxmlformats.org/drawingml/2006/main" flipV="1">
          <a:off x="1028700" y="1314468"/>
          <a:ext cx="361954" cy="114282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drawings/drawing9.xml><?xml version="1.0" encoding="utf-8"?>
<c:userShapes xmlns:c="http://schemas.openxmlformats.org/drawingml/2006/chart">
  <cdr:relSizeAnchor xmlns:cdr="http://schemas.openxmlformats.org/drawingml/2006/chartDrawing">
    <cdr:from>
      <cdr:x>0.13251</cdr:x>
      <cdr:y>0.12104</cdr:y>
    </cdr:from>
    <cdr:to>
      <cdr:x>0.17028</cdr:x>
      <cdr:y>0.18073</cdr:y>
    </cdr:to>
    <cdr:sp macro="" textlink="">
      <cdr:nvSpPr>
        <cdr:cNvPr id="2" name="TextBox 13"/>
        <cdr:cNvSpPr txBox="1"/>
      </cdr:nvSpPr>
      <cdr:spPr>
        <a:xfrm xmlns:a="http://schemas.openxmlformats.org/drawingml/2006/main">
          <a:off x="787134" y="383906"/>
          <a:ext cx="224311" cy="189302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ru-RU" sz="1200">
              <a:latin typeface="Times New Roman" panose="02020603050405020304" pitchFamily="18" charset="0"/>
              <a:cs typeface="Times New Roman" panose="02020603050405020304" pitchFamily="18" charset="0"/>
            </a:rPr>
            <a:t>1</a:t>
          </a:r>
        </a:p>
      </cdr:txBody>
    </cdr:sp>
  </cdr:relSizeAnchor>
  <cdr:relSizeAnchor xmlns:cdr="http://schemas.openxmlformats.org/drawingml/2006/chartDrawing">
    <cdr:from>
      <cdr:x>0.27955</cdr:x>
      <cdr:y>0.22925</cdr:y>
    </cdr:from>
    <cdr:to>
      <cdr:x>0.31731</cdr:x>
      <cdr:y>0.28893</cdr:y>
    </cdr:to>
    <cdr:sp macro="" textlink="">
      <cdr:nvSpPr>
        <cdr:cNvPr id="3" name="TextBox 13"/>
        <cdr:cNvSpPr txBox="1"/>
      </cdr:nvSpPr>
      <cdr:spPr>
        <a:xfrm xmlns:a="http://schemas.openxmlformats.org/drawingml/2006/main">
          <a:off x="1660525" y="727075"/>
          <a:ext cx="224311" cy="189302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2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0.44952</cdr:x>
      <cdr:y>0.3734</cdr:y>
    </cdr:from>
    <cdr:to>
      <cdr:x>0.48729</cdr:x>
      <cdr:y>0.43309</cdr:y>
    </cdr:to>
    <cdr:sp macro="" textlink="">
      <cdr:nvSpPr>
        <cdr:cNvPr id="4" name="TextBox 13"/>
        <cdr:cNvSpPr txBox="1"/>
      </cdr:nvSpPr>
      <cdr:spPr>
        <a:xfrm xmlns:a="http://schemas.openxmlformats.org/drawingml/2006/main">
          <a:off x="2670175" y="1184275"/>
          <a:ext cx="224311" cy="189302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3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0.6195</cdr:x>
      <cdr:y>0.36139</cdr:y>
    </cdr:from>
    <cdr:to>
      <cdr:x>0.65726</cdr:x>
      <cdr:y>0.42107</cdr:y>
    </cdr:to>
    <cdr:sp macro="" textlink="">
      <cdr:nvSpPr>
        <cdr:cNvPr id="5" name="TextBox 13"/>
        <cdr:cNvSpPr txBox="1"/>
      </cdr:nvSpPr>
      <cdr:spPr>
        <a:xfrm xmlns:a="http://schemas.openxmlformats.org/drawingml/2006/main">
          <a:off x="3679825" y="1146175"/>
          <a:ext cx="224311" cy="189302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4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0.77825</cdr:x>
      <cdr:y>0.25627</cdr:y>
    </cdr:from>
    <cdr:to>
      <cdr:x>0.81601</cdr:x>
      <cdr:y>0.31596</cdr:y>
    </cdr:to>
    <cdr:sp macro="" textlink="">
      <cdr:nvSpPr>
        <cdr:cNvPr id="6" name="TextBox 13"/>
        <cdr:cNvSpPr txBox="1"/>
      </cdr:nvSpPr>
      <cdr:spPr>
        <a:xfrm xmlns:a="http://schemas.openxmlformats.org/drawingml/2006/main">
          <a:off x="4622800" y="812800"/>
          <a:ext cx="224311" cy="189302"/>
        </a:xfrm>
        <a:prstGeom xmlns:a="http://schemas.openxmlformats.org/drawingml/2006/main" prst="rect">
          <a:avLst/>
        </a:prstGeom>
        <a:noFill xmlns:a="http://schemas.openxmlformats.org/drawingml/2006/main"/>
      </cdr:spPr>
      <cdr:txBody>
        <a:bodyPr xmlns:a="http://schemas.openxmlformats.org/drawingml/2006/main" wrap="none" rtlCol="0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200">
              <a:latin typeface="Times New Roman" panose="02020603050405020304" pitchFamily="18" charset="0"/>
              <a:cs typeface="Times New Roman" panose="02020603050405020304" pitchFamily="18" charset="0"/>
            </a:rPr>
            <a:t>5</a:t>
          </a:r>
          <a:endParaRPr lang="ru-RU" sz="1200">
            <a:latin typeface="Times New Roman" panose="02020603050405020304" pitchFamily="18" charset="0"/>
            <a:cs typeface="Times New Roman" panose="02020603050405020304" pitchFamily="18" charset="0"/>
          </a:endParaRPr>
        </a:p>
      </cdr:txBody>
    </cdr:sp>
  </cdr:relSizeAnchor>
  <cdr:relSizeAnchor xmlns:cdr="http://schemas.openxmlformats.org/drawingml/2006/chartDrawing">
    <cdr:from>
      <cdr:x>0.13951</cdr:x>
      <cdr:y>0.19295</cdr:y>
    </cdr:from>
    <cdr:to>
      <cdr:x>0.15107</cdr:x>
      <cdr:y>0.2793</cdr:y>
    </cdr:to>
    <cdr:cxnSp macro="">
      <cdr:nvCxnSpPr>
        <cdr:cNvPr id="7" name="Прямая соединительная линия 6"/>
        <cdr:cNvCxnSpPr/>
      </cdr:nvCxnSpPr>
      <cdr:spPr>
        <a:xfrm xmlns:a="http://schemas.openxmlformats.org/drawingml/2006/main" flipV="1">
          <a:off x="828675" y="611965"/>
          <a:ext cx="68685" cy="273860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0.30307</cdr:x>
      <cdr:y>0.30332</cdr:y>
    </cdr:from>
    <cdr:to>
      <cdr:x>0.31069</cdr:x>
      <cdr:y>0.41668</cdr:y>
    </cdr:to>
    <cdr:cxnSp macro="">
      <cdr:nvCxnSpPr>
        <cdr:cNvPr id="9" name="Прямая соединительная линия 8"/>
        <cdr:cNvCxnSpPr/>
      </cdr:nvCxnSpPr>
      <cdr:spPr>
        <a:xfrm xmlns:a="http://schemas.openxmlformats.org/drawingml/2006/main" flipH="1" flipV="1">
          <a:off x="1800225" y="962025"/>
          <a:ext cx="45275" cy="359503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0.46841</cdr:x>
      <cdr:y>0.43309</cdr:y>
    </cdr:from>
    <cdr:to>
      <cdr:x>0.47746</cdr:x>
      <cdr:y>0.52479</cdr:y>
    </cdr:to>
    <cdr:cxnSp macro="">
      <cdr:nvCxnSpPr>
        <cdr:cNvPr id="11" name="Прямая соединительная линия 10"/>
        <cdr:cNvCxnSpPr>
          <a:endCxn xmlns:a="http://schemas.openxmlformats.org/drawingml/2006/main" id="4" idx="2"/>
        </cdr:cNvCxnSpPr>
      </cdr:nvCxnSpPr>
      <cdr:spPr>
        <a:xfrm xmlns:a="http://schemas.openxmlformats.org/drawingml/2006/main" flipH="1" flipV="1">
          <a:off x="2782331" y="1373577"/>
          <a:ext cx="53769" cy="290851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0.64015</cdr:x>
      <cdr:y>0.4272</cdr:y>
    </cdr:from>
    <cdr:to>
      <cdr:x>0.64462</cdr:x>
      <cdr:y>0.50154</cdr:y>
    </cdr:to>
    <cdr:cxnSp macro="">
      <cdr:nvCxnSpPr>
        <cdr:cNvPr id="13" name="Прямая соединительная линия 12"/>
        <cdr:cNvCxnSpPr/>
      </cdr:nvCxnSpPr>
      <cdr:spPr>
        <a:xfrm xmlns:a="http://schemas.openxmlformats.org/drawingml/2006/main" flipH="1" flipV="1">
          <a:off x="3802485" y="1354915"/>
          <a:ext cx="26565" cy="235760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  <cdr:relSizeAnchor xmlns:cdr="http://schemas.openxmlformats.org/drawingml/2006/chartDrawing">
    <cdr:from>
      <cdr:x>0.80211</cdr:x>
      <cdr:y>0.3281</cdr:y>
    </cdr:from>
    <cdr:to>
      <cdr:x>0.8178</cdr:x>
      <cdr:y>0.43847</cdr:y>
    </cdr:to>
    <cdr:cxnSp macro="">
      <cdr:nvCxnSpPr>
        <cdr:cNvPr id="15" name="Прямая соединительная линия 14"/>
        <cdr:cNvCxnSpPr/>
      </cdr:nvCxnSpPr>
      <cdr:spPr>
        <a:xfrm xmlns:a="http://schemas.openxmlformats.org/drawingml/2006/main" flipH="1" flipV="1">
          <a:off x="4764510" y="1040590"/>
          <a:ext cx="93240" cy="350060"/>
        </a:xfrm>
        <a:prstGeom xmlns:a="http://schemas.openxmlformats.org/drawingml/2006/main" prst="line">
          <a:avLst/>
        </a:prstGeom>
        <a:ln xmlns:a="http://schemas.openxmlformats.org/drawingml/2006/main" w="12700">
          <a:prstDash val="dash"/>
        </a:ln>
      </cdr:spPr>
      <cdr:style>
        <a:lnRef xmlns:a="http://schemas.openxmlformats.org/drawingml/2006/main" idx="1">
          <a:schemeClr val="dk1"/>
        </a:lnRef>
        <a:fillRef xmlns:a="http://schemas.openxmlformats.org/drawingml/2006/main" idx="0">
          <a:schemeClr val="dk1"/>
        </a:fillRef>
        <a:effectRef xmlns:a="http://schemas.openxmlformats.org/drawingml/2006/main" idx="0">
          <a:schemeClr val="dk1"/>
        </a:effectRef>
        <a:fontRef xmlns:a="http://schemas.openxmlformats.org/drawingml/2006/main" idx="minor">
          <a:schemeClr val="tx1"/>
        </a:fontRef>
      </cdr:style>
    </cdr:cxnSp>
  </cdr:relSizeAnchor>
</c:userShape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5B9BD5"/>
    </a:accent1>
    <a:accent2>
      <a:srgbClr val="ED7D31"/>
    </a:accent2>
    <a:accent3>
      <a:srgbClr val="A5A5A5"/>
    </a:accent3>
    <a:accent4>
      <a:srgbClr val="FFC000"/>
    </a:accent4>
    <a:accent5>
      <a:srgbClr val="4472C4"/>
    </a:accent5>
    <a:accent6>
      <a:srgbClr val="70AD47"/>
    </a:accent6>
    <a:hlink>
      <a:srgbClr val="0563C1"/>
    </a:hlink>
    <a:folHlink>
      <a:srgbClr val="954F72"/>
    </a:folHlink>
  </a:clrScheme>
  <a:fontScheme name="Стандартная">
    <a:majorFont>
      <a:latin typeface="Calibri Light" panose="020F03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 panose="020F0502020204030204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97258B-4358-46D9-9525-ECF64C57FF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Normal3.dotm</Template>
  <TotalTime>21439</TotalTime>
  <Pages>100</Pages>
  <Words>13150</Words>
  <Characters>74958</Characters>
  <Application>Microsoft Office Word</Application>
  <DocSecurity>0</DocSecurity>
  <Lines>624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87933</CharactersWithSpaces>
  <SharedDoc>false</SharedDoc>
  <HLinks>
    <vt:vector size="96" baseType="variant">
      <vt:variant>
        <vt:i4>3342455</vt:i4>
      </vt:variant>
      <vt:variant>
        <vt:i4>90</vt:i4>
      </vt:variant>
      <vt:variant>
        <vt:i4>0</vt:i4>
      </vt:variant>
      <vt:variant>
        <vt:i4>5</vt:i4>
      </vt:variant>
      <vt:variant>
        <vt:lpwstr>http://www.joomla.ru.html/</vt:lpwstr>
      </vt:variant>
      <vt:variant>
        <vt:lpwstr/>
      </vt:variant>
      <vt:variant>
        <vt:i4>2688066</vt:i4>
      </vt:variant>
      <vt:variant>
        <vt:i4>87</vt:i4>
      </vt:variant>
      <vt:variant>
        <vt:i4>0</vt:i4>
      </vt:variant>
      <vt:variant>
        <vt:i4>5</vt:i4>
      </vt:variant>
      <vt:variant>
        <vt:lpwstr>http://мочур.рф/administrator/?bodia</vt:lpwstr>
      </vt:variant>
      <vt:variant>
        <vt:lpwstr/>
      </vt:variant>
      <vt:variant>
        <vt:i4>1572923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_Toc399849571</vt:lpwstr>
      </vt:variant>
      <vt:variant>
        <vt:i4>1572923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_Toc399849570</vt:lpwstr>
      </vt:variant>
      <vt:variant>
        <vt:i4>1638459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_Toc399849569</vt:lpwstr>
      </vt:variant>
      <vt:variant>
        <vt:i4>1638459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_Toc399849568</vt:lpwstr>
      </vt:variant>
      <vt:variant>
        <vt:i4>1638459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_Toc399849567</vt:lpwstr>
      </vt:variant>
      <vt:variant>
        <vt:i4>1638459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_Toc399849566</vt:lpwstr>
      </vt:variant>
      <vt:variant>
        <vt:i4>1638459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_Toc399849565</vt:lpwstr>
      </vt:variant>
      <vt:variant>
        <vt:i4>1638459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_Toc399849564</vt:lpwstr>
      </vt:variant>
      <vt:variant>
        <vt:i4>1638459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_Toc399849563</vt:lpwstr>
      </vt:variant>
      <vt:variant>
        <vt:i4>1638459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_Toc399849562</vt:lpwstr>
      </vt:variant>
      <vt:variant>
        <vt:i4>1638459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_Toc399849561</vt:lpwstr>
      </vt:variant>
      <vt:variant>
        <vt:i4>1638459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_Toc399849560</vt:lpwstr>
      </vt:variant>
      <vt:variant>
        <vt:i4>1703995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_Toc399849559</vt:lpwstr>
      </vt:variant>
      <vt:variant>
        <vt:i4>1703995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_Toc399849558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m10</cp:lastModifiedBy>
  <cp:revision>154</cp:revision>
  <cp:lastPrinted>2021-10-19T07:33:00Z</cp:lastPrinted>
  <dcterms:created xsi:type="dcterms:W3CDTF">2020-06-20T06:34:00Z</dcterms:created>
  <dcterms:modified xsi:type="dcterms:W3CDTF">2022-01-25T12:47:00Z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